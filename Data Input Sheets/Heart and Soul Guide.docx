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8078254"/>
        <w:docPartObj>
          <w:docPartGallery w:val="Cover Pages"/>
          <w:docPartUnique/>
        </w:docPartObj>
      </w:sdtPr>
      <w:sdtContent>
        <w:p w14:paraId="001D3157" w14:textId="77777777" w:rsidR="00E85B45" w:rsidRPr="00442838" w:rsidRDefault="00E85B45">
          <w:r w:rsidRPr="00442838">
            <w:rPr>
              <w:noProof/>
            </w:rPr>
            <mc:AlternateContent>
              <mc:Choice Requires="wpg">
                <w:drawing>
                  <wp:anchor distT="0" distB="0" distL="114300" distR="114300" simplePos="0" relativeHeight="251659264" behindDoc="1" locked="0" layoutInCell="1" allowOverlap="1" wp14:anchorId="2B684B41" wp14:editId="5B1BCBD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98959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93F143E" w14:textId="77777777" w:rsidR="0040250A" w:rsidRDefault="0040250A">
                                      <w:pPr>
                                        <w:pStyle w:val="NoSpacing"/>
                                        <w:spacing w:before="120"/>
                                        <w:jc w:val="center"/>
                                        <w:rPr>
                                          <w:color w:val="FFFFFF" w:themeColor="background1"/>
                                        </w:rPr>
                                      </w:pPr>
                                      <w:r>
                                        <w:rPr>
                                          <w:color w:val="FFFFFF" w:themeColor="background1"/>
                                        </w:rPr>
                                        <w:t>MANGIAN, MICHAEL</w:t>
                                      </w:r>
                                    </w:p>
                                  </w:sdtContent>
                                </w:sdt>
                                <w:p w14:paraId="53F8326A" w14:textId="77777777" w:rsidR="0040250A" w:rsidRDefault="0040250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Tropical Mango Hamster Productions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Appleton WI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4559E" w14:textId="77777777" w:rsidR="0040250A" w:rsidRPr="00E85B45" w:rsidRDefault="0040250A">
                                  <w:pPr>
                                    <w:pStyle w:val="NoSpacing"/>
                                    <w:jc w:val="center"/>
                                    <w:rPr>
                                      <w:rFonts w:asciiTheme="majorHAnsi" w:eastAsiaTheme="majorEastAsia" w:hAnsiTheme="majorHAnsi" w:cstheme="majorBidi"/>
                                      <w:caps/>
                                      <w:color w:val="000000" w:themeColor="text1"/>
                                      <w:sz w:val="72"/>
                                      <w:szCs w:val="72"/>
                                    </w:rPr>
                                  </w:pPr>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E85B45">
                                        <w:rPr>
                                          <w:rFonts w:asciiTheme="majorHAnsi" w:eastAsiaTheme="majorEastAsia" w:hAnsiTheme="majorHAnsi" w:cstheme="majorBidi"/>
                                          <w:caps/>
                                          <w:color w:val="000000" w:themeColor="text1"/>
                                          <w:sz w:val="72"/>
                                          <w:szCs w:val="72"/>
                                        </w:rPr>
                                        <w:t>Pokemon Heart and Soul:</w:t>
                                      </w:r>
                                    </w:sdtContent>
                                  </w:sdt>
                                  <w:r w:rsidRPr="00E85B45">
                                    <w:rPr>
                                      <w:rFonts w:asciiTheme="majorHAnsi" w:eastAsiaTheme="majorEastAsia" w:hAnsiTheme="majorHAnsi" w:cstheme="majorBidi"/>
                                      <w:caps/>
                                      <w:color w:val="000000" w:themeColor="text1"/>
                                      <w:sz w:val="72"/>
                                      <w:szCs w:val="72"/>
                                    </w:rPr>
                                    <w:t xml:space="preserve">     A Guide to the Game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684B4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" fillcolor="#ffc000 [3207]"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" fillcolor="#98959b"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93F143E" w14:textId="77777777" w:rsidR="0040250A" w:rsidRDefault="0040250A">
                                <w:pPr>
                                  <w:pStyle w:val="NoSpacing"/>
                                  <w:spacing w:before="120"/>
                                  <w:jc w:val="center"/>
                                  <w:rPr>
                                    <w:color w:val="FFFFFF" w:themeColor="background1"/>
                                  </w:rPr>
                                </w:pPr>
                                <w:r>
                                  <w:rPr>
                                    <w:color w:val="FFFFFF" w:themeColor="background1"/>
                                  </w:rPr>
                                  <w:t>MANGIAN, MICHAEL</w:t>
                                </w:r>
                              </w:p>
                            </w:sdtContent>
                          </w:sdt>
                          <w:p w14:paraId="53F8326A" w14:textId="77777777" w:rsidR="0040250A" w:rsidRDefault="0040250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Tropical Mango Hamster Productions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Appleton WI</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144559E" w14:textId="77777777" w:rsidR="0040250A" w:rsidRPr="00E85B45" w:rsidRDefault="0040250A">
                            <w:pPr>
                              <w:pStyle w:val="NoSpacing"/>
                              <w:jc w:val="center"/>
                              <w:rPr>
                                <w:rFonts w:asciiTheme="majorHAnsi" w:eastAsiaTheme="majorEastAsia" w:hAnsiTheme="majorHAnsi" w:cstheme="majorBidi"/>
                                <w:caps/>
                                <w:color w:val="000000" w:themeColor="text1"/>
                                <w:sz w:val="72"/>
                                <w:szCs w:val="72"/>
                              </w:rPr>
                            </w:pPr>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E85B45">
                                  <w:rPr>
                                    <w:rFonts w:asciiTheme="majorHAnsi" w:eastAsiaTheme="majorEastAsia" w:hAnsiTheme="majorHAnsi" w:cstheme="majorBidi"/>
                                    <w:caps/>
                                    <w:color w:val="000000" w:themeColor="text1"/>
                                    <w:sz w:val="72"/>
                                    <w:szCs w:val="72"/>
                                  </w:rPr>
                                  <w:t>Pokemon Heart and Soul:</w:t>
                                </w:r>
                              </w:sdtContent>
                            </w:sdt>
                            <w:r w:rsidRPr="00E85B45">
                              <w:rPr>
                                <w:rFonts w:asciiTheme="majorHAnsi" w:eastAsiaTheme="majorEastAsia" w:hAnsiTheme="majorHAnsi" w:cstheme="majorBidi"/>
                                <w:caps/>
                                <w:color w:val="000000" w:themeColor="text1"/>
                                <w:sz w:val="72"/>
                                <w:szCs w:val="72"/>
                              </w:rPr>
                              <w:t xml:space="preserve">     A Guide to the Game</w:t>
                            </w:r>
                          </w:p>
                        </w:txbxContent>
                      </v:textbox>
                    </v:shape>
                    <w10:wrap anchorx="page" anchory="page"/>
                  </v:group>
                </w:pict>
              </mc:Fallback>
            </mc:AlternateContent>
          </w:r>
        </w:p>
        <w:p w14:paraId="7AFA8249" w14:textId="77777777" w:rsidR="00E85B45" w:rsidRPr="00442838" w:rsidRDefault="00E85B45">
          <w:r w:rsidRPr="00442838">
            <w:br w:type="page"/>
          </w:r>
        </w:p>
      </w:sdtContent>
    </w:sdt>
    <w:p w14:paraId="776526C0" w14:textId="77777777" w:rsidR="00020A6B" w:rsidRPr="00442838" w:rsidRDefault="00E85B45" w:rsidP="00E85B45">
      <w:pPr>
        <w:jc w:val="center"/>
        <w:rPr>
          <w:sz w:val="28"/>
        </w:rPr>
      </w:pPr>
      <w:r w:rsidRPr="00442838">
        <w:rPr>
          <w:sz w:val="28"/>
        </w:rPr>
        <w:lastRenderedPageBreak/>
        <w:t>Table of Contents</w:t>
      </w:r>
    </w:p>
    <w:p w14:paraId="7E8C821E" w14:textId="77777777" w:rsidR="00E85B45" w:rsidRPr="00442838" w:rsidRDefault="00E85B45" w:rsidP="00E85B45">
      <w:pPr>
        <w:pStyle w:val="ListParagraph"/>
        <w:numPr>
          <w:ilvl w:val="0"/>
          <w:numId w:val="1"/>
        </w:numPr>
        <w:spacing w:line="480" w:lineRule="auto"/>
        <w:rPr>
          <w:sz w:val="24"/>
        </w:rPr>
      </w:pPr>
      <w:r w:rsidRPr="00442838">
        <w:rPr>
          <w:sz w:val="24"/>
        </w:rPr>
        <w:t>Table of Contents – page 1</w:t>
      </w:r>
    </w:p>
    <w:p w14:paraId="6F68A82A" w14:textId="77777777" w:rsidR="00E85B45" w:rsidRPr="00442838" w:rsidRDefault="00E85B45" w:rsidP="00E85B45">
      <w:pPr>
        <w:pStyle w:val="ListParagraph"/>
        <w:numPr>
          <w:ilvl w:val="0"/>
          <w:numId w:val="1"/>
        </w:numPr>
        <w:spacing w:line="480" w:lineRule="auto"/>
        <w:rPr>
          <w:sz w:val="24"/>
        </w:rPr>
      </w:pPr>
      <w:r w:rsidRPr="00442838">
        <w:rPr>
          <w:sz w:val="24"/>
        </w:rPr>
        <w:t>Introductions – Page 2</w:t>
      </w:r>
    </w:p>
    <w:p w14:paraId="1D08496C" w14:textId="77777777" w:rsidR="00E85B45" w:rsidRPr="00442838" w:rsidRDefault="00E85B45" w:rsidP="00E85B45">
      <w:pPr>
        <w:pStyle w:val="ListParagraph"/>
        <w:numPr>
          <w:ilvl w:val="0"/>
          <w:numId w:val="1"/>
        </w:numPr>
        <w:spacing w:line="480" w:lineRule="auto"/>
        <w:rPr>
          <w:sz w:val="24"/>
        </w:rPr>
      </w:pPr>
      <w:r w:rsidRPr="00442838">
        <w:rPr>
          <w:sz w:val="24"/>
        </w:rPr>
        <w:t xml:space="preserve">Pokedex – Page 3 to Page </w:t>
      </w:r>
      <w:r w:rsidR="00097E98" w:rsidRPr="00442838">
        <w:rPr>
          <w:sz w:val="24"/>
        </w:rPr>
        <w:t>436</w:t>
      </w:r>
    </w:p>
    <w:p w14:paraId="61F578F1" w14:textId="69FAC699" w:rsidR="00E85B45" w:rsidRDefault="00E85B45" w:rsidP="00E85B45">
      <w:pPr>
        <w:pStyle w:val="ListParagraph"/>
        <w:numPr>
          <w:ilvl w:val="0"/>
          <w:numId w:val="1"/>
        </w:numPr>
        <w:spacing w:line="480" w:lineRule="auto"/>
        <w:rPr>
          <w:sz w:val="24"/>
        </w:rPr>
      </w:pPr>
      <w:r w:rsidRPr="00442838">
        <w:rPr>
          <w:sz w:val="24"/>
        </w:rPr>
        <w:t>Itemdex</w:t>
      </w:r>
      <w:r w:rsidR="00097E98" w:rsidRPr="00442838">
        <w:rPr>
          <w:sz w:val="24"/>
        </w:rPr>
        <w:t xml:space="preserve"> – Page 437 to Page </w:t>
      </w:r>
    </w:p>
    <w:p w14:paraId="54A1D351" w14:textId="23D9E74E" w:rsidR="005829AF" w:rsidRPr="00442838" w:rsidRDefault="005829AF" w:rsidP="00E85B45">
      <w:pPr>
        <w:pStyle w:val="ListParagraph"/>
        <w:numPr>
          <w:ilvl w:val="0"/>
          <w:numId w:val="1"/>
        </w:numPr>
        <w:spacing w:line="480" w:lineRule="auto"/>
        <w:rPr>
          <w:sz w:val="24"/>
        </w:rPr>
      </w:pPr>
      <w:r>
        <w:rPr>
          <w:sz w:val="24"/>
        </w:rPr>
        <w:t>TM and HM</w:t>
      </w:r>
    </w:p>
    <w:p w14:paraId="212DA50C" w14:textId="77777777" w:rsidR="00E85B45" w:rsidRPr="00442838" w:rsidRDefault="00E85B45" w:rsidP="00E85B45">
      <w:pPr>
        <w:pStyle w:val="ListParagraph"/>
        <w:numPr>
          <w:ilvl w:val="0"/>
          <w:numId w:val="1"/>
        </w:numPr>
        <w:spacing w:line="480" w:lineRule="auto"/>
        <w:rPr>
          <w:sz w:val="24"/>
        </w:rPr>
      </w:pPr>
      <w:r w:rsidRPr="00442838">
        <w:rPr>
          <w:sz w:val="24"/>
        </w:rPr>
        <w:t>Abilities</w:t>
      </w:r>
    </w:p>
    <w:p w14:paraId="6F217B9F" w14:textId="77777777" w:rsidR="00E85B45" w:rsidRPr="00442838" w:rsidRDefault="00E85B45" w:rsidP="00E85B45">
      <w:pPr>
        <w:pStyle w:val="ListParagraph"/>
        <w:numPr>
          <w:ilvl w:val="0"/>
          <w:numId w:val="1"/>
        </w:numPr>
        <w:spacing w:line="480" w:lineRule="auto"/>
        <w:rPr>
          <w:sz w:val="24"/>
        </w:rPr>
      </w:pPr>
      <w:r w:rsidRPr="00442838">
        <w:rPr>
          <w:sz w:val="24"/>
        </w:rPr>
        <w:t>Moves</w:t>
      </w:r>
    </w:p>
    <w:p w14:paraId="729080CA" w14:textId="77777777" w:rsidR="00E85B45" w:rsidRPr="00442838" w:rsidRDefault="00E85B45" w:rsidP="00E85B45">
      <w:pPr>
        <w:pStyle w:val="ListParagraph"/>
        <w:numPr>
          <w:ilvl w:val="0"/>
          <w:numId w:val="1"/>
        </w:numPr>
        <w:spacing w:line="480" w:lineRule="auto"/>
        <w:rPr>
          <w:sz w:val="24"/>
        </w:rPr>
      </w:pPr>
      <w:r w:rsidRPr="00442838">
        <w:rPr>
          <w:sz w:val="24"/>
        </w:rPr>
        <w:t>What’s New!</w:t>
      </w:r>
    </w:p>
    <w:p w14:paraId="2CA9B34E" w14:textId="77777777" w:rsidR="00E85B45" w:rsidRPr="00442838" w:rsidRDefault="00E85B45" w:rsidP="00E85B45">
      <w:pPr>
        <w:pStyle w:val="ListParagraph"/>
        <w:numPr>
          <w:ilvl w:val="0"/>
          <w:numId w:val="1"/>
        </w:numPr>
        <w:spacing w:line="480" w:lineRule="auto"/>
        <w:rPr>
          <w:sz w:val="24"/>
        </w:rPr>
      </w:pPr>
      <w:r w:rsidRPr="00442838">
        <w:rPr>
          <w:sz w:val="24"/>
        </w:rPr>
        <w:t>Important Characters</w:t>
      </w:r>
    </w:p>
    <w:p w14:paraId="05507CCC" w14:textId="77777777" w:rsidR="00A80CA7" w:rsidRPr="00442838" w:rsidRDefault="00A80CA7" w:rsidP="00E85B45">
      <w:pPr>
        <w:pStyle w:val="ListParagraph"/>
        <w:numPr>
          <w:ilvl w:val="0"/>
          <w:numId w:val="1"/>
        </w:numPr>
        <w:spacing w:line="480" w:lineRule="auto"/>
        <w:rPr>
          <w:sz w:val="24"/>
        </w:rPr>
      </w:pPr>
      <w:r w:rsidRPr="00442838">
        <w:rPr>
          <w:sz w:val="24"/>
        </w:rPr>
        <w:t>Team Rocket</w:t>
      </w:r>
    </w:p>
    <w:p w14:paraId="7BD06031" w14:textId="77777777" w:rsidR="00A80CA7" w:rsidRPr="00442838" w:rsidRDefault="00A80CA7" w:rsidP="00E85B45">
      <w:pPr>
        <w:pStyle w:val="ListParagraph"/>
        <w:numPr>
          <w:ilvl w:val="0"/>
          <w:numId w:val="1"/>
        </w:numPr>
        <w:spacing w:line="480" w:lineRule="auto"/>
        <w:rPr>
          <w:sz w:val="24"/>
        </w:rPr>
      </w:pPr>
      <w:r w:rsidRPr="00442838">
        <w:rPr>
          <w:sz w:val="24"/>
        </w:rPr>
        <w:t>ORANGE GROUP</w:t>
      </w:r>
    </w:p>
    <w:p w14:paraId="04073FF3" w14:textId="77777777" w:rsidR="00E85B45" w:rsidRPr="00442838" w:rsidRDefault="00E85B45" w:rsidP="00E85B45">
      <w:pPr>
        <w:pStyle w:val="ListParagraph"/>
        <w:numPr>
          <w:ilvl w:val="0"/>
          <w:numId w:val="1"/>
        </w:numPr>
        <w:spacing w:line="480" w:lineRule="auto"/>
        <w:rPr>
          <w:sz w:val="24"/>
        </w:rPr>
      </w:pPr>
      <w:r w:rsidRPr="00442838">
        <w:rPr>
          <w:sz w:val="24"/>
        </w:rPr>
        <w:t>Mega Evolution</w:t>
      </w:r>
    </w:p>
    <w:p w14:paraId="252D0267" w14:textId="77777777" w:rsidR="00A80CA7" w:rsidRPr="00442838" w:rsidRDefault="00F34ED6" w:rsidP="00E85B45">
      <w:pPr>
        <w:pStyle w:val="ListParagraph"/>
        <w:numPr>
          <w:ilvl w:val="0"/>
          <w:numId w:val="1"/>
        </w:numPr>
        <w:spacing w:line="480" w:lineRule="auto"/>
        <w:rPr>
          <w:sz w:val="24"/>
        </w:rPr>
      </w:pPr>
      <w:r w:rsidRPr="00442838">
        <w:rPr>
          <w:sz w:val="24"/>
        </w:rPr>
        <w:t>Regional Variants</w:t>
      </w:r>
    </w:p>
    <w:p w14:paraId="4AC1FAF1" w14:textId="77777777" w:rsidR="00E85B45" w:rsidRPr="00442838" w:rsidRDefault="00E85B45" w:rsidP="00E85B45">
      <w:pPr>
        <w:pStyle w:val="ListParagraph"/>
        <w:numPr>
          <w:ilvl w:val="0"/>
          <w:numId w:val="1"/>
        </w:numPr>
        <w:spacing w:line="480" w:lineRule="auto"/>
        <w:rPr>
          <w:sz w:val="24"/>
        </w:rPr>
      </w:pPr>
      <w:r w:rsidRPr="00442838">
        <w:rPr>
          <w:sz w:val="24"/>
        </w:rPr>
        <w:t>Z Moves</w:t>
      </w:r>
    </w:p>
    <w:p w14:paraId="0EC4BB02" w14:textId="77777777" w:rsidR="00E85B45" w:rsidRPr="00442838" w:rsidRDefault="00E85B45" w:rsidP="00E85B45">
      <w:pPr>
        <w:pStyle w:val="ListParagraph"/>
        <w:numPr>
          <w:ilvl w:val="0"/>
          <w:numId w:val="1"/>
        </w:numPr>
        <w:spacing w:line="480" w:lineRule="auto"/>
        <w:rPr>
          <w:sz w:val="24"/>
        </w:rPr>
      </w:pPr>
      <w:r w:rsidRPr="00442838">
        <w:rPr>
          <w:sz w:val="24"/>
        </w:rPr>
        <w:t>Guide</w:t>
      </w:r>
    </w:p>
    <w:p w14:paraId="2C46EBD5" w14:textId="77777777" w:rsidR="00E85B45" w:rsidRPr="00442838" w:rsidRDefault="00E85B45" w:rsidP="00E85B45">
      <w:pPr>
        <w:spacing w:line="480" w:lineRule="auto"/>
        <w:rPr>
          <w:sz w:val="24"/>
        </w:rPr>
      </w:pPr>
    </w:p>
    <w:p w14:paraId="37D21562" w14:textId="77777777" w:rsidR="00E85B45" w:rsidRPr="00442838" w:rsidRDefault="00E85B45">
      <w:pPr>
        <w:rPr>
          <w:sz w:val="24"/>
        </w:rPr>
      </w:pPr>
      <w:r w:rsidRPr="00442838">
        <w:rPr>
          <w:sz w:val="24"/>
        </w:rPr>
        <w:br w:type="page"/>
      </w:r>
    </w:p>
    <w:p w14:paraId="118B23A0" w14:textId="77777777" w:rsidR="00E85B45" w:rsidRPr="00442838" w:rsidRDefault="00E85B45" w:rsidP="00E85B45">
      <w:pPr>
        <w:spacing w:line="480" w:lineRule="auto"/>
        <w:jc w:val="center"/>
        <w:rPr>
          <w:sz w:val="28"/>
        </w:rPr>
      </w:pPr>
      <w:r w:rsidRPr="00442838">
        <w:rPr>
          <w:sz w:val="28"/>
        </w:rPr>
        <w:lastRenderedPageBreak/>
        <w:t>Introductions</w:t>
      </w:r>
    </w:p>
    <w:p w14:paraId="21E26E7E" w14:textId="77777777" w:rsidR="00564A27" w:rsidRPr="00442838" w:rsidRDefault="00564A27" w:rsidP="00E85B45">
      <w:pPr>
        <w:spacing w:line="480" w:lineRule="auto"/>
        <w:jc w:val="center"/>
        <w:rPr>
          <w:sz w:val="28"/>
        </w:rPr>
      </w:pPr>
    </w:p>
    <w:p w14:paraId="06B5A88D" w14:textId="77777777" w:rsidR="00564A27" w:rsidRPr="00442838" w:rsidRDefault="00564A27" w:rsidP="00E85B45">
      <w:pPr>
        <w:spacing w:line="480" w:lineRule="auto"/>
        <w:jc w:val="center"/>
        <w:rPr>
          <w:sz w:val="28"/>
        </w:rPr>
      </w:pPr>
    </w:p>
    <w:p w14:paraId="020FD55C" w14:textId="77777777" w:rsidR="00E85B45" w:rsidRPr="00442838" w:rsidRDefault="00564A27" w:rsidP="00564A27">
      <w:pPr>
        <w:spacing w:line="480" w:lineRule="auto"/>
        <w:rPr>
          <w:sz w:val="24"/>
          <w:szCs w:val="24"/>
        </w:rPr>
      </w:pPr>
      <w:r w:rsidRPr="00442838">
        <w:rPr>
          <w:sz w:val="24"/>
          <w:szCs w:val="24"/>
        </w:rPr>
        <w:tab/>
        <w:t xml:space="preserve">Welcome back to the regions of Kanto and Johto.  The regions have changed a lot since the events of Heart Gold and Soul Silver.  Both the Sevii Islands and the Orange Islands are now accessible as well as numerous new areas within Kanto and Johto themselves.  </w:t>
      </w:r>
    </w:p>
    <w:p w14:paraId="3478DD60" w14:textId="77777777" w:rsidR="00564A27" w:rsidRPr="00442838" w:rsidRDefault="00564A27" w:rsidP="00564A27">
      <w:pPr>
        <w:spacing w:line="480" w:lineRule="auto"/>
        <w:rPr>
          <w:sz w:val="24"/>
          <w:szCs w:val="24"/>
        </w:rPr>
      </w:pPr>
      <w:r w:rsidRPr="00442838">
        <w:rPr>
          <w:sz w:val="24"/>
          <w:szCs w:val="24"/>
        </w:rPr>
        <w:tab/>
        <w:t>Team Rocket is resurgent, and this time they do not just want to run a criminal empire.  Their new stated goal is much darker, the elimination of weak people and Pokemon from the region.  Who could be leading this resurgent organization?</w:t>
      </w:r>
    </w:p>
    <w:p w14:paraId="1BD17323" w14:textId="77777777" w:rsidR="00564A27" w:rsidRPr="00442838" w:rsidRDefault="00564A27" w:rsidP="00564A27">
      <w:pPr>
        <w:spacing w:line="480" w:lineRule="auto"/>
        <w:rPr>
          <w:sz w:val="24"/>
          <w:szCs w:val="24"/>
        </w:rPr>
      </w:pPr>
      <w:r w:rsidRPr="00442838">
        <w:rPr>
          <w:sz w:val="24"/>
          <w:szCs w:val="24"/>
        </w:rPr>
        <w:tab/>
        <w:t xml:space="preserve">A new group called the ORANGE Group is operating in the region as well.  What does this mysterious organization want from Kanto and Johto?  </w:t>
      </w:r>
    </w:p>
    <w:p w14:paraId="4D3AC63A" w14:textId="77777777" w:rsidR="00564A27" w:rsidRPr="00442838" w:rsidRDefault="00564A27" w:rsidP="00564A27">
      <w:pPr>
        <w:spacing w:line="480" w:lineRule="auto"/>
        <w:rPr>
          <w:sz w:val="24"/>
          <w:szCs w:val="24"/>
        </w:rPr>
      </w:pPr>
      <w:r w:rsidRPr="00442838">
        <w:rPr>
          <w:sz w:val="24"/>
          <w:szCs w:val="24"/>
        </w:rPr>
        <w:tab/>
      </w:r>
      <w:proofErr w:type="gramStart"/>
      <w:r w:rsidRPr="00442838">
        <w:rPr>
          <w:sz w:val="24"/>
          <w:szCs w:val="24"/>
        </w:rPr>
        <w:t>Finally</w:t>
      </w:r>
      <w:proofErr w:type="gramEnd"/>
      <w:r w:rsidRPr="00442838">
        <w:rPr>
          <w:sz w:val="24"/>
          <w:szCs w:val="24"/>
        </w:rPr>
        <w:t xml:space="preserve"> new Pokemon have appeared in the regions and the Pokedex has expanded.  Can you save the regions from this new threat?  Can you catch them all?  Can you become the champion of Kanto and Johto?</w:t>
      </w:r>
    </w:p>
    <w:p w14:paraId="62D387F8" w14:textId="77777777" w:rsidR="00564A27" w:rsidRPr="00442838" w:rsidRDefault="00564A27" w:rsidP="00564A27">
      <w:pPr>
        <w:spacing w:line="480" w:lineRule="auto"/>
        <w:jc w:val="center"/>
        <w:rPr>
          <w:sz w:val="24"/>
          <w:szCs w:val="24"/>
        </w:rPr>
      </w:pPr>
      <w:r w:rsidRPr="00442838">
        <w:rPr>
          <w:sz w:val="24"/>
          <w:szCs w:val="24"/>
        </w:rPr>
        <w:t>Explore the world of Pokemon Heart and Soul!</w:t>
      </w:r>
    </w:p>
    <w:p w14:paraId="68141A52" w14:textId="77777777" w:rsidR="00E85B45" w:rsidRPr="00442838" w:rsidRDefault="00E85B45">
      <w:pPr>
        <w:rPr>
          <w:sz w:val="28"/>
        </w:rPr>
      </w:pPr>
      <w:r w:rsidRPr="00442838">
        <w:rPr>
          <w:sz w:val="28"/>
        </w:rPr>
        <w:br w:type="page"/>
      </w:r>
    </w:p>
    <w:p w14:paraId="6642A4D6" w14:textId="77777777" w:rsidR="00E85B45" w:rsidRPr="00442838" w:rsidRDefault="00E85B45" w:rsidP="00A80CA7">
      <w:pPr>
        <w:spacing w:line="360" w:lineRule="auto"/>
        <w:jc w:val="center"/>
        <w:rPr>
          <w:sz w:val="28"/>
        </w:rPr>
      </w:pPr>
      <w:r w:rsidRPr="00442838">
        <w:rPr>
          <w:sz w:val="28"/>
        </w:rPr>
        <w:lastRenderedPageBreak/>
        <w:t>Pokedex</w:t>
      </w:r>
    </w:p>
    <w:p w14:paraId="25BA98E9" w14:textId="77777777" w:rsidR="00A80CA7" w:rsidRPr="00442838" w:rsidRDefault="00A80CA7" w:rsidP="00A80CA7">
      <w:pPr>
        <w:spacing w:line="360" w:lineRule="auto"/>
        <w:rPr>
          <w:sz w:val="24"/>
        </w:rPr>
      </w:pPr>
      <w:r w:rsidRPr="00442838">
        <w:rPr>
          <w:sz w:val="24"/>
        </w:rPr>
        <w:t>Bulbasaur Family Page</w:t>
      </w:r>
    </w:p>
    <w:p w14:paraId="0288DD18" w14:textId="77777777" w:rsidR="00A80CA7" w:rsidRPr="00442838" w:rsidRDefault="00A80CA7" w:rsidP="00A80CA7">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9688E8" w14:textId="77777777" w:rsidR="00A80CA7" w:rsidRPr="00442838" w:rsidRDefault="00A80CA7" w:rsidP="00A80CA7">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45"/>
        <w:gridCol w:w="1625"/>
        <w:gridCol w:w="3698"/>
        <w:gridCol w:w="876"/>
        <w:gridCol w:w="723"/>
        <w:gridCol w:w="814"/>
        <w:gridCol w:w="1945"/>
      </w:tblGrid>
      <w:tr w:rsidR="00A80CA7" w:rsidRPr="00442838" w14:paraId="224C416E" w14:textId="77777777" w:rsidTr="00A80CA7">
        <w:trPr>
          <w:trHeight w:val="896"/>
        </w:trPr>
        <w:tc>
          <w:tcPr>
            <w:tcW w:w="1251" w:type="dxa"/>
          </w:tcPr>
          <w:p w14:paraId="450F060C" w14:textId="77777777" w:rsidR="00A80CA7" w:rsidRPr="00442838" w:rsidRDefault="00A80CA7" w:rsidP="00A80CA7">
            <w:pPr>
              <w:spacing w:line="360" w:lineRule="auto"/>
            </w:pPr>
            <w:r w:rsidRPr="00442838">
              <w:t>Pokemon</w:t>
            </w:r>
          </w:p>
          <w:p w14:paraId="6C67DC10" w14:textId="77777777" w:rsidR="00A80CA7" w:rsidRPr="00442838" w:rsidRDefault="00A80CA7" w:rsidP="00A80CA7">
            <w:pPr>
              <w:spacing w:line="360" w:lineRule="auto"/>
            </w:pPr>
            <w:r w:rsidRPr="00442838">
              <w:t>Name</w:t>
            </w:r>
          </w:p>
        </w:tc>
        <w:tc>
          <w:tcPr>
            <w:tcW w:w="1652" w:type="dxa"/>
          </w:tcPr>
          <w:p w14:paraId="67724C9E" w14:textId="77777777" w:rsidR="00A80CA7" w:rsidRPr="00442838" w:rsidRDefault="00A80CA7" w:rsidP="00A80CA7">
            <w:pPr>
              <w:spacing w:line="360" w:lineRule="auto"/>
            </w:pPr>
            <w:r w:rsidRPr="00442838">
              <w:t>Pokemon Number</w:t>
            </w:r>
          </w:p>
        </w:tc>
        <w:tc>
          <w:tcPr>
            <w:tcW w:w="3719" w:type="dxa"/>
          </w:tcPr>
          <w:p w14:paraId="26F23E83" w14:textId="77777777" w:rsidR="00A80CA7" w:rsidRPr="00442838" w:rsidRDefault="00A80CA7" w:rsidP="00A80CA7">
            <w:pPr>
              <w:spacing w:line="360" w:lineRule="auto"/>
            </w:pPr>
            <w:r w:rsidRPr="00442838">
              <w:t>Base Stats</w:t>
            </w:r>
          </w:p>
          <w:p w14:paraId="3654FDC2" w14:textId="77777777" w:rsidR="00A80CA7" w:rsidRPr="00442838" w:rsidRDefault="00A80CA7" w:rsidP="00A80CA7">
            <w:pPr>
              <w:spacing w:line="360" w:lineRule="auto"/>
            </w:pPr>
            <w:r w:rsidRPr="00442838">
              <w:t>(</w:t>
            </w:r>
            <w:proofErr w:type="gramStart"/>
            <w:r w:rsidRPr="00442838">
              <w:t>HP,ATK</w:t>
            </w:r>
            <w:proofErr w:type="gramEnd"/>
            <w:r w:rsidRPr="00442838">
              <w:t>,DEF,SPEED,SPATK,SPDEF)</w:t>
            </w:r>
          </w:p>
        </w:tc>
        <w:tc>
          <w:tcPr>
            <w:tcW w:w="880" w:type="dxa"/>
          </w:tcPr>
          <w:p w14:paraId="7597D0F8" w14:textId="77777777" w:rsidR="00A80CA7" w:rsidRPr="00442838" w:rsidRDefault="00A80CA7" w:rsidP="00A80CA7">
            <w:pPr>
              <w:spacing w:line="360" w:lineRule="auto"/>
            </w:pPr>
            <w:r w:rsidRPr="00442838">
              <w:t>Ability</w:t>
            </w:r>
          </w:p>
        </w:tc>
        <w:tc>
          <w:tcPr>
            <w:tcW w:w="724" w:type="dxa"/>
          </w:tcPr>
          <w:p w14:paraId="5C389D99" w14:textId="77777777" w:rsidR="00A80CA7" w:rsidRPr="00442838" w:rsidRDefault="00A80CA7" w:rsidP="00A80CA7">
            <w:pPr>
              <w:spacing w:line="360" w:lineRule="auto"/>
            </w:pPr>
            <w:r w:rsidRPr="00442838">
              <w:t>Type 1</w:t>
            </w:r>
          </w:p>
        </w:tc>
        <w:tc>
          <w:tcPr>
            <w:tcW w:w="724" w:type="dxa"/>
          </w:tcPr>
          <w:p w14:paraId="0302D8D1" w14:textId="77777777" w:rsidR="00A80CA7" w:rsidRPr="00442838" w:rsidRDefault="00A80CA7" w:rsidP="00A80CA7">
            <w:pPr>
              <w:spacing w:line="360" w:lineRule="auto"/>
            </w:pPr>
            <w:r w:rsidRPr="00442838">
              <w:t>Type 2</w:t>
            </w:r>
          </w:p>
        </w:tc>
        <w:tc>
          <w:tcPr>
            <w:tcW w:w="1976" w:type="dxa"/>
          </w:tcPr>
          <w:p w14:paraId="1F44826D" w14:textId="77777777" w:rsidR="00A80CA7" w:rsidRPr="00442838" w:rsidRDefault="00A80CA7" w:rsidP="00A80CA7">
            <w:pPr>
              <w:spacing w:line="360" w:lineRule="auto"/>
            </w:pPr>
            <w:r w:rsidRPr="00442838">
              <w:t>Evolution</w:t>
            </w:r>
          </w:p>
        </w:tc>
      </w:tr>
      <w:tr w:rsidR="00A80CA7" w:rsidRPr="00442838" w14:paraId="63049B36" w14:textId="77777777" w:rsidTr="000F163C">
        <w:trPr>
          <w:trHeight w:val="454"/>
        </w:trPr>
        <w:tc>
          <w:tcPr>
            <w:tcW w:w="1251" w:type="dxa"/>
          </w:tcPr>
          <w:p w14:paraId="6276DB6C" w14:textId="77777777" w:rsidR="00A80CA7" w:rsidRPr="00442838" w:rsidRDefault="00A80CA7" w:rsidP="00A80CA7">
            <w:pPr>
              <w:spacing w:line="360" w:lineRule="auto"/>
            </w:pPr>
            <w:r w:rsidRPr="00442838">
              <w:t>Bulbasaur</w:t>
            </w:r>
          </w:p>
        </w:tc>
        <w:tc>
          <w:tcPr>
            <w:tcW w:w="1652" w:type="dxa"/>
          </w:tcPr>
          <w:p w14:paraId="04CC9C80" w14:textId="77777777" w:rsidR="00A80CA7" w:rsidRPr="00442838" w:rsidRDefault="00A80CA7" w:rsidP="00A80CA7">
            <w:pPr>
              <w:spacing w:line="360" w:lineRule="auto"/>
            </w:pPr>
            <w:r w:rsidRPr="00442838">
              <w:t>001</w:t>
            </w:r>
          </w:p>
        </w:tc>
        <w:tc>
          <w:tcPr>
            <w:tcW w:w="3719" w:type="dxa"/>
          </w:tcPr>
          <w:p w14:paraId="389C7AF2" w14:textId="77777777" w:rsidR="00A80CA7" w:rsidRPr="00442838" w:rsidRDefault="00A80CA7" w:rsidP="00A80CA7">
            <w:pPr>
              <w:spacing w:line="360" w:lineRule="auto"/>
            </w:pPr>
          </w:p>
        </w:tc>
        <w:tc>
          <w:tcPr>
            <w:tcW w:w="880" w:type="dxa"/>
          </w:tcPr>
          <w:p w14:paraId="66256257" w14:textId="77777777" w:rsidR="00A80CA7" w:rsidRPr="00442838" w:rsidRDefault="00A80CA7" w:rsidP="00A80CA7">
            <w:pPr>
              <w:spacing w:line="360" w:lineRule="auto"/>
            </w:pPr>
          </w:p>
        </w:tc>
        <w:tc>
          <w:tcPr>
            <w:tcW w:w="724" w:type="dxa"/>
          </w:tcPr>
          <w:p w14:paraId="433A87EF" w14:textId="77777777" w:rsidR="00A80CA7" w:rsidRPr="00442838" w:rsidRDefault="00A80CA7" w:rsidP="00A80CA7">
            <w:pPr>
              <w:spacing w:line="360" w:lineRule="auto"/>
            </w:pPr>
            <w:r w:rsidRPr="00442838">
              <w:t>Grass</w:t>
            </w:r>
          </w:p>
        </w:tc>
        <w:tc>
          <w:tcPr>
            <w:tcW w:w="724" w:type="dxa"/>
          </w:tcPr>
          <w:p w14:paraId="377DBDFB" w14:textId="77777777" w:rsidR="00A80CA7" w:rsidRPr="00442838" w:rsidRDefault="00A80CA7" w:rsidP="00A80CA7">
            <w:pPr>
              <w:spacing w:line="360" w:lineRule="auto"/>
            </w:pPr>
            <w:r w:rsidRPr="00442838">
              <w:t>Poison</w:t>
            </w:r>
          </w:p>
        </w:tc>
        <w:tc>
          <w:tcPr>
            <w:tcW w:w="1976" w:type="dxa"/>
          </w:tcPr>
          <w:p w14:paraId="6DEE1E12" w14:textId="77777777" w:rsidR="00A80CA7" w:rsidRPr="00442838" w:rsidRDefault="00A80CA7" w:rsidP="00A80CA7">
            <w:pPr>
              <w:spacing w:line="360" w:lineRule="auto"/>
            </w:pPr>
            <w:r w:rsidRPr="00442838">
              <w:t>Ivysaur – Level 16</w:t>
            </w:r>
          </w:p>
        </w:tc>
      </w:tr>
      <w:tr w:rsidR="00A80CA7" w:rsidRPr="00442838" w14:paraId="431D2D23" w14:textId="77777777" w:rsidTr="000F163C">
        <w:trPr>
          <w:trHeight w:val="441"/>
        </w:trPr>
        <w:tc>
          <w:tcPr>
            <w:tcW w:w="1251" w:type="dxa"/>
          </w:tcPr>
          <w:p w14:paraId="42C35E6D" w14:textId="77777777" w:rsidR="00A80CA7" w:rsidRPr="00442838" w:rsidRDefault="00A80CA7" w:rsidP="00A80CA7">
            <w:pPr>
              <w:spacing w:line="360" w:lineRule="auto"/>
            </w:pPr>
            <w:r w:rsidRPr="00442838">
              <w:t>Ivysaur</w:t>
            </w:r>
          </w:p>
        </w:tc>
        <w:tc>
          <w:tcPr>
            <w:tcW w:w="1652" w:type="dxa"/>
          </w:tcPr>
          <w:p w14:paraId="5C0A6672" w14:textId="77777777" w:rsidR="00A80CA7" w:rsidRPr="00442838" w:rsidRDefault="00A80CA7" w:rsidP="00A80CA7">
            <w:pPr>
              <w:spacing w:line="360" w:lineRule="auto"/>
            </w:pPr>
            <w:r w:rsidRPr="00442838">
              <w:t>002</w:t>
            </w:r>
          </w:p>
        </w:tc>
        <w:tc>
          <w:tcPr>
            <w:tcW w:w="3719" w:type="dxa"/>
          </w:tcPr>
          <w:p w14:paraId="1608FE01" w14:textId="77777777" w:rsidR="00A80CA7" w:rsidRPr="00442838" w:rsidRDefault="00A80CA7" w:rsidP="00A80CA7">
            <w:pPr>
              <w:spacing w:line="360" w:lineRule="auto"/>
            </w:pPr>
          </w:p>
        </w:tc>
        <w:tc>
          <w:tcPr>
            <w:tcW w:w="880" w:type="dxa"/>
          </w:tcPr>
          <w:p w14:paraId="720536FD" w14:textId="77777777" w:rsidR="00A80CA7" w:rsidRPr="00442838" w:rsidRDefault="00A80CA7" w:rsidP="00A80CA7">
            <w:pPr>
              <w:spacing w:line="360" w:lineRule="auto"/>
            </w:pPr>
          </w:p>
        </w:tc>
        <w:tc>
          <w:tcPr>
            <w:tcW w:w="724" w:type="dxa"/>
          </w:tcPr>
          <w:p w14:paraId="4D1B84D1" w14:textId="77777777" w:rsidR="00A80CA7" w:rsidRPr="00442838" w:rsidRDefault="00A80CA7" w:rsidP="00A80CA7">
            <w:pPr>
              <w:spacing w:line="360" w:lineRule="auto"/>
            </w:pPr>
            <w:r w:rsidRPr="00442838">
              <w:t>Grass</w:t>
            </w:r>
          </w:p>
        </w:tc>
        <w:tc>
          <w:tcPr>
            <w:tcW w:w="724" w:type="dxa"/>
          </w:tcPr>
          <w:p w14:paraId="33C317F9" w14:textId="77777777" w:rsidR="00A80CA7" w:rsidRPr="00442838" w:rsidRDefault="00A80CA7" w:rsidP="00A80CA7">
            <w:pPr>
              <w:spacing w:line="360" w:lineRule="auto"/>
            </w:pPr>
            <w:r w:rsidRPr="00442838">
              <w:t>Poison</w:t>
            </w:r>
          </w:p>
        </w:tc>
        <w:tc>
          <w:tcPr>
            <w:tcW w:w="1976" w:type="dxa"/>
          </w:tcPr>
          <w:p w14:paraId="5E7B8153" w14:textId="77777777" w:rsidR="00A80CA7" w:rsidRPr="00442838" w:rsidRDefault="00A80CA7" w:rsidP="00A80CA7">
            <w:pPr>
              <w:spacing w:line="360" w:lineRule="auto"/>
            </w:pPr>
            <w:r w:rsidRPr="00442838">
              <w:t>Venusaur – Level 32</w:t>
            </w:r>
          </w:p>
        </w:tc>
      </w:tr>
      <w:tr w:rsidR="00A80CA7" w:rsidRPr="00442838" w14:paraId="4424B81C" w14:textId="77777777" w:rsidTr="000F163C">
        <w:trPr>
          <w:trHeight w:val="441"/>
        </w:trPr>
        <w:tc>
          <w:tcPr>
            <w:tcW w:w="1251" w:type="dxa"/>
          </w:tcPr>
          <w:p w14:paraId="51596557" w14:textId="77777777" w:rsidR="00A80CA7" w:rsidRPr="00442838" w:rsidRDefault="00A80CA7" w:rsidP="00A80CA7">
            <w:pPr>
              <w:spacing w:line="360" w:lineRule="auto"/>
            </w:pPr>
            <w:r w:rsidRPr="00442838">
              <w:t>Venusaur</w:t>
            </w:r>
          </w:p>
        </w:tc>
        <w:tc>
          <w:tcPr>
            <w:tcW w:w="1652" w:type="dxa"/>
          </w:tcPr>
          <w:p w14:paraId="6D919B56" w14:textId="77777777" w:rsidR="00A80CA7" w:rsidRPr="00442838" w:rsidRDefault="00A80CA7" w:rsidP="00A80CA7">
            <w:pPr>
              <w:spacing w:line="360" w:lineRule="auto"/>
            </w:pPr>
            <w:r w:rsidRPr="00442838">
              <w:t>003</w:t>
            </w:r>
          </w:p>
        </w:tc>
        <w:tc>
          <w:tcPr>
            <w:tcW w:w="3719" w:type="dxa"/>
          </w:tcPr>
          <w:p w14:paraId="06011F31" w14:textId="77777777" w:rsidR="00A80CA7" w:rsidRPr="00442838" w:rsidRDefault="00A80CA7" w:rsidP="00A80CA7">
            <w:pPr>
              <w:spacing w:line="360" w:lineRule="auto"/>
            </w:pPr>
          </w:p>
        </w:tc>
        <w:tc>
          <w:tcPr>
            <w:tcW w:w="880" w:type="dxa"/>
          </w:tcPr>
          <w:p w14:paraId="74165278" w14:textId="77777777" w:rsidR="00A80CA7" w:rsidRPr="00442838" w:rsidRDefault="00A80CA7" w:rsidP="00A80CA7">
            <w:pPr>
              <w:spacing w:line="360" w:lineRule="auto"/>
            </w:pPr>
          </w:p>
        </w:tc>
        <w:tc>
          <w:tcPr>
            <w:tcW w:w="724" w:type="dxa"/>
          </w:tcPr>
          <w:p w14:paraId="1766C43A" w14:textId="77777777" w:rsidR="00A80CA7" w:rsidRPr="00442838" w:rsidRDefault="00A80CA7" w:rsidP="00A80CA7">
            <w:pPr>
              <w:spacing w:line="360" w:lineRule="auto"/>
            </w:pPr>
            <w:r w:rsidRPr="00442838">
              <w:t>Grass</w:t>
            </w:r>
          </w:p>
        </w:tc>
        <w:tc>
          <w:tcPr>
            <w:tcW w:w="724" w:type="dxa"/>
          </w:tcPr>
          <w:p w14:paraId="5C8297A5" w14:textId="77777777" w:rsidR="00A80CA7" w:rsidRPr="00442838" w:rsidRDefault="00A80CA7" w:rsidP="00A80CA7">
            <w:pPr>
              <w:spacing w:line="360" w:lineRule="auto"/>
            </w:pPr>
            <w:r w:rsidRPr="00442838">
              <w:t>Poison</w:t>
            </w:r>
          </w:p>
        </w:tc>
        <w:tc>
          <w:tcPr>
            <w:tcW w:w="1976" w:type="dxa"/>
          </w:tcPr>
          <w:p w14:paraId="19008616" w14:textId="77777777" w:rsidR="00A80CA7" w:rsidRPr="00442838" w:rsidRDefault="00A80CA7" w:rsidP="00A80CA7">
            <w:pPr>
              <w:spacing w:line="360" w:lineRule="auto"/>
            </w:pPr>
          </w:p>
        </w:tc>
      </w:tr>
      <w:tr w:rsidR="00A80CA7" w:rsidRPr="00442838" w14:paraId="15BB740F" w14:textId="77777777" w:rsidTr="000F163C">
        <w:trPr>
          <w:trHeight w:val="896"/>
        </w:trPr>
        <w:tc>
          <w:tcPr>
            <w:tcW w:w="1251" w:type="dxa"/>
          </w:tcPr>
          <w:p w14:paraId="4FB7D3E7" w14:textId="77777777" w:rsidR="00A80CA7" w:rsidRPr="00442838" w:rsidRDefault="00A80CA7" w:rsidP="00A80CA7">
            <w:pPr>
              <w:spacing w:line="360" w:lineRule="auto"/>
            </w:pPr>
            <w:r w:rsidRPr="00442838">
              <w:t>Mega Venusaur</w:t>
            </w:r>
          </w:p>
        </w:tc>
        <w:tc>
          <w:tcPr>
            <w:tcW w:w="1652" w:type="dxa"/>
          </w:tcPr>
          <w:p w14:paraId="5A491491" w14:textId="77777777" w:rsidR="00A80CA7" w:rsidRPr="00442838" w:rsidRDefault="00A80CA7" w:rsidP="00A80CA7">
            <w:pPr>
              <w:spacing w:line="360" w:lineRule="auto"/>
            </w:pPr>
            <w:r w:rsidRPr="00442838">
              <w:t>003-M</w:t>
            </w:r>
          </w:p>
        </w:tc>
        <w:tc>
          <w:tcPr>
            <w:tcW w:w="3719" w:type="dxa"/>
          </w:tcPr>
          <w:p w14:paraId="40A6DBBD" w14:textId="77777777" w:rsidR="00A80CA7" w:rsidRPr="00442838" w:rsidRDefault="00A80CA7" w:rsidP="00A80CA7">
            <w:pPr>
              <w:spacing w:line="360" w:lineRule="auto"/>
            </w:pPr>
          </w:p>
        </w:tc>
        <w:tc>
          <w:tcPr>
            <w:tcW w:w="880" w:type="dxa"/>
          </w:tcPr>
          <w:p w14:paraId="5C48AC10" w14:textId="77777777" w:rsidR="00A80CA7" w:rsidRPr="00442838" w:rsidRDefault="00A80CA7" w:rsidP="00A80CA7">
            <w:pPr>
              <w:spacing w:line="360" w:lineRule="auto"/>
            </w:pPr>
            <w:r w:rsidRPr="00442838">
              <w:t>Thick Fat</w:t>
            </w:r>
          </w:p>
        </w:tc>
        <w:tc>
          <w:tcPr>
            <w:tcW w:w="724" w:type="dxa"/>
          </w:tcPr>
          <w:p w14:paraId="6AFDC9D0" w14:textId="77777777" w:rsidR="00A80CA7" w:rsidRPr="00442838" w:rsidRDefault="00A80CA7" w:rsidP="00A80CA7">
            <w:pPr>
              <w:spacing w:line="360" w:lineRule="auto"/>
            </w:pPr>
            <w:r w:rsidRPr="00442838">
              <w:t>Grass</w:t>
            </w:r>
          </w:p>
        </w:tc>
        <w:tc>
          <w:tcPr>
            <w:tcW w:w="724" w:type="dxa"/>
          </w:tcPr>
          <w:p w14:paraId="25340EE6" w14:textId="77777777" w:rsidR="00A80CA7" w:rsidRPr="00442838" w:rsidRDefault="00A80CA7" w:rsidP="00A80CA7">
            <w:pPr>
              <w:spacing w:line="360" w:lineRule="auto"/>
            </w:pPr>
            <w:r w:rsidRPr="00442838">
              <w:t>Poison</w:t>
            </w:r>
          </w:p>
        </w:tc>
        <w:tc>
          <w:tcPr>
            <w:tcW w:w="1976" w:type="dxa"/>
          </w:tcPr>
          <w:p w14:paraId="592C5B67" w14:textId="77777777" w:rsidR="00A80CA7" w:rsidRPr="00442838" w:rsidRDefault="00A80CA7" w:rsidP="00A80CA7">
            <w:pPr>
              <w:spacing w:line="360" w:lineRule="auto"/>
            </w:pPr>
            <w:r w:rsidRPr="00442838">
              <w:t>Need Venusaurite</w:t>
            </w:r>
          </w:p>
        </w:tc>
      </w:tr>
    </w:tbl>
    <w:p w14:paraId="53601DAB" w14:textId="77777777" w:rsidR="00C9718F" w:rsidRPr="00442838" w:rsidRDefault="00C9718F" w:rsidP="00A80CA7">
      <w:pPr>
        <w:spacing w:line="360" w:lineRule="auto"/>
        <w:rPr>
          <w:sz w:val="24"/>
        </w:rPr>
      </w:pPr>
    </w:p>
    <w:p w14:paraId="295F0822" w14:textId="77777777" w:rsidR="00A80CA7" w:rsidRPr="00442838" w:rsidRDefault="00A80CA7" w:rsidP="00A80CA7">
      <w:pPr>
        <w:spacing w:line="360" w:lineRule="auto"/>
        <w:rPr>
          <w:sz w:val="24"/>
        </w:rPr>
      </w:pPr>
      <w:r w:rsidRPr="00442838">
        <w:rPr>
          <w:sz w:val="24"/>
        </w:rPr>
        <w:t>Moveset</w:t>
      </w:r>
    </w:p>
    <w:tbl>
      <w:tblPr>
        <w:tblStyle w:val="TableGrid"/>
        <w:tblW w:w="10931" w:type="dxa"/>
        <w:tblLook w:val="04A0" w:firstRow="1" w:lastRow="0" w:firstColumn="1" w:lastColumn="0" w:noHBand="0" w:noVBand="1"/>
      </w:tblPr>
      <w:tblGrid>
        <w:gridCol w:w="3643"/>
        <w:gridCol w:w="3643"/>
        <w:gridCol w:w="3645"/>
      </w:tblGrid>
      <w:tr w:rsidR="00A80CA7" w:rsidRPr="00442838" w14:paraId="5430BFFE" w14:textId="77777777" w:rsidTr="00A80CA7">
        <w:trPr>
          <w:trHeight w:val="391"/>
        </w:trPr>
        <w:tc>
          <w:tcPr>
            <w:tcW w:w="3643" w:type="dxa"/>
          </w:tcPr>
          <w:p w14:paraId="3DC7C01E" w14:textId="77777777" w:rsidR="00A80CA7" w:rsidRPr="00442838" w:rsidRDefault="00A80CA7" w:rsidP="00A80CA7">
            <w:pPr>
              <w:spacing w:line="360" w:lineRule="auto"/>
              <w:jc w:val="center"/>
              <w:rPr>
                <w:sz w:val="24"/>
              </w:rPr>
            </w:pPr>
            <w:r w:rsidRPr="00442838">
              <w:rPr>
                <w:sz w:val="24"/>
              </w:rPr>
              <w:t>Bulbasaur</w:t>
            </w:r>
          </w:p>
        </w:tc>
        <w:tc>
          <w:tcPr>
            <w:tcW w:w="3643" w:type="dxa"/>
          </w:tcPr>
          <w:p w14:paraId="3322087B" w14:textId="77777777" w:rsidR="00A80CA7" w:rsidRPr="00442838" w:rsidRDefault="00A80CA7" w:rsidP="00A80CA7">
            <w:pPr>
              <w:spacing w:line="360" w:lineRule="auto"/>
              <w:jc w:val="center"/>
              <w:rPr>
                <w:sz w:val="24"/>
              </w:rPr>
            </w:pPr>
            <w:r w:rsidRPr="00442838">
              <w:rPr>
                <w:sz w:val="24"/>
              </w:rPr>
              <w:t>Ivysaur</w:t>
            </w:r>
          </w:p>
        </w:tc>
        <w:tc>
          <w:tcPr>
            <w:tcW w:w="3645" w:type="dxa"/>
          </w:tcPr>
          <w:p w14:paraId="3BAC1865" w14:textId="77777777" w:rsidR="00A80CA7" w:rsidRPr="00442838" w:rsidRDefault="00A80CA7" w:rsidP="00A80CA7">
            <w:pPr>
              <w:spacing w:line="360" w:lineRule="auto"/>
              <w:jc w:val="center"/>
              <w:rPr>
                <w:sz w:val="24"/>
              </w:rPr>
            </w:pPr>
            <w:r w:rsidRPr="00442838">
              <w:rPr>
                <w:sz w:val="24"/>
              </w:rPr>
              <w:t>Venusaur</w:t>
            </w:r>
          </w:p>
        </w:tc>
      </w:tr>
      <w:tr w:rsidR="00A80CA7" w:rsidRPr="00442838" w14:paraId="7FE0E0EC" w14:textId="77777777" w:rsidTr="00A80CA7">
        <w:trPr>
          <w:trHeight w:val="402"/>
        </w:trPr>
        <w:tc>
          <w:tcPr>
            <w:tcW w:w="3643" w:type="dxa"/>
          </w:tcPr>
          <w:p w14:paraId="6D42634A" w14:textId="77777777" w:rsidR="00A80CA7" w:rsidRPr="00442838" w:rsidRDefault="00A80CA7" w:rsidP="00A80CA7">
            <w:pPr>
              <w:spacing w:line="360" w:lineRule="auto"/>
              <w:jc w:val="center"/>
              <w:rPr>
                <w:sz w:val="24"/>
              </w:rPr>
            </w:pPr>
          </w:p>
        </w:tc>
        <w:tc>
          <w:tcPr>
            <w:tcW w:w="3643" w:type="dxa"/>
          </w:tcPr>
          <w:p w14:paraId="26E7FCEE" w14:textId="77777777" w:rsidR="00A80CA7" w:rsidRPr="00442838" w:rsidRDefault="00A80CA7" w:rsidP="00A80CA7">
            <w:pPr>
              <w:spacing w:line="360" w:lineRule="auto"/>
              <w:jc w:val="center"/>
              <w:rPr>
                <w:sz w:val="24"/>
              </w:rPr>
            </w:pPr>
          </w:p>
        </w:tc>
        <w:tc>
          <w:tcPr>
            <w:tcW w:w="3645" w:type="dxa"/>
          </w:tcPr>
          <w:p w14:paraId="2CDEF16E" w14:textId="77777777" w:rsidR="00A80CA7" w:rsidRPr="00442838" w:rsidRDefault="00A80CA7" w:rsidP="00A80CA7">
            <w:pPr>
              <w:spacing w:line="360" w:lineRule="auto"/>
              <w:jc w:val="center"/>
              <w:rPr>
                <w:sz w:val="24"/>
              </w:rPr>
            </w:pPr>
          </w:p>
        </w:tc>
      </w:tr>
    </w:tbl>
    <w:p w14:paraId="7121C760" w14:textId="77777777" w:rsidR="00A80CA7" w:rsidRPr="00442838" w:rsidRDefault="00A80CA7" w:rsidP="00A80CA7">
      <w:pPr>
        <w:spacing w:line="360" w:lineRule="auto"/>
        <w:rPr>
          <w:sz w:val="24"/>
        </w:rPr>
      </w:pPr>
    </w:p>
    <w:p w14:paraId="37EAA1A4" w14:textId="77777777" w:rsidR="00A80CA7" w:rsidRPr="00442838" w:rsidRDefault="00A80CA7" w:rsidP="00A80CA7">
      <w:pPr>
        <w:spacing w:line="360" w:lineRule="auto"/>
        <w:rPr>
          <w:sz w:val="24"/>
        </w:rPr>
      </w:pPr>
      <w:r w:rsidRPr="00442838">
        <w:rPr>
          <w:sz w:val="24"/>
        </w:rPr>
        <w:t>Sprites</w:t>
      </w:r>
    </w:p>
    <w:p w14:paraId="3F47DC7B" w14:textId="77777777" w:rsidR="00A80CA7" w:rsidRPr="00442838" w:rsidRDefault="00A80CA7" w:rsidP="00A80CA7">
      <w:pPr>
        <w:spacing w:line="360" w:lineRule="auto"/>
        <w:rPr>
          <w:sz w:val="24"/>
        </w:rPr>
      </w:pPr>
    </w:p>
    <w:p w14:paraId="42E23499" w14:textId="77777777" w:rsidR="00F34ED6" w:rsidRPr="00442838" w:rsidRDefault="00F34ED6">
      <w:pPr>
        <w:rPr>
          <w:sz w:val="24"/>
        </w:rPr>
      </w:pPr>
      <w:r w:rsidRPr="00442838">
        <w:rPr>
          <w:sz w:val="24"/>
        </w:rPr>
        <w:br w:type="page"/>
      </w:r>
    </w:p>
    <w:p w14:paraId="7B08AA38" w14:textId="77777777" w:rsidR="00F34ED6" w:rsidRPr="00442838" w:rsidRDefault="00F34ED6">
      <w:pPr>
        <w:rPr>
          <w:sz w:val="24"/>
        </w:rPr>
      </w:pPr>
      <w:r w:rsidRPr="00442838">
        <w:rPr>
          <w:sz w:val="24"/>
        </w:rPr>
        <w:lastRenderedPageBreak/>
        <w:t>Charmander Family Page</w:t>
      </w:r>
    </w:p>
    <w:p w14:paraId="167721FA"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35F4291"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331"/>
        <w:gridCol w:w="1631"/>
        <w:gridCol w:w="3702"/>
        <w:gridCol w:w="877"/>
        <w:gridCol w:w="721"/>
        <w:gridCol w:w="721"/>
        <w:gridCol w:w="1943"/>
      </w:tblGrid>
      <w:tr w:rsidR="00F34ED6" w:rsidRPr="00442838" w14:paraId="17D3E6D8" w14:textId="77777777" w:rsidTr="000F163C">
        <w:trPr>
          <w:trHeight w:val="896"/>
        </w:trPr>
        <w:tc>
          <w:tcPr>
            <w:tcW w:w="1251" w:type="dxa"/>
          </w:tcPr>
          <w:p w14:paraId="2889B135" w14:textId="77777777" w:rsidR="00F34ED6" w:rsidRPr="00442838" w:rsidRDefault="00F34ED6" w:rsidP="000F163C">
            <w:pPr>
              <w:spacing w:line="360" w:lineRule="auto"/>
            </w:pPr>
            <w:r w:rsidRPr="00442838">
              <w:t>Pokemon</w:t>
            </w:r>
          </w:p>
          <w:p w14:paraId="456013E6" w14:textId="77777777" w:rsidR="00F34ED6" w:rsidRPr="00442838" w:rsidRDefault="00F34ED6" w:rsidP="000F163C">
            <w:pPr>
              <w:spacing w:line="360" w:lineRule="auto"/>
            </w:pPr>
            <w:r w:rsidRPr="00442838">
              <w:t>Name</w:t>
            </w:r>
          </w:p>
        </w:tc>
        <w:tc>
          <w:tcPr>
            <w:tcW w:w="1652" w:type="dxa"/>
          </w:tcPr>
          <w:p w14:paraId="11E829A3" w14:textId="77777777" w:rsidR="00F34ED6" w:rsidRPr="00442838" w:rsidRDefault="00F34ED6" w:rsidP="000F163C">
            <w:pPr>
              <w:spacing w:line="360" w:lineRule="auto"/>
            </w:pPr>
            <w:r w:rsidRPr="00442838">
              <w:t>Pokemon Number</w:t>
            </w:r>
          </w:p>
        </w:tc>
        <w:tc>
          <w:tcPr>
            <w:tcW w:w="3719" w:type="dxa"/>
          </w:tcPr>
          <w:p w14:paraId="129205D8" w14:textId="77777777" w:rsidR="00F34ED6" w:rsidRPr="00442838" w:rsidRDefault="00F34ED6" w:rsidP="000F163C">
            <w:pPr>
              <w:spacing w:line="360" w:lineRule="auto"/>
            </w:pPr>
            <w:r w:rsidRPr="00442838">
              <w:t>Base Stats</w:t>
            </w:r>
          </w:p>
          <w:p w14:paraId="06F6E8B8" w14:textId="77777777" w:rsidR="00F34ED6" w:rsidRPr="00442838" w:rsidRDefault="00F34ED6" w:rsidP="000F163C">
            <w:pPr>
              <w:spacing w:line="360" w:lineRule="auto"/>
            </w:pPr>
            <w:r w:rsidRPr="00442838">
              <w:t>(</w:t>
            </w:r>
            <w:proofErr w:type="gramStart"/>
            <w:r w:rsidRPr="00442838">
              <w:t>HP,ATK</w:t>
            </w:r>
            <w:proofErr w:type="gramEnd"/>
            <w:r w:rsidRPr="00442838">
              <w:t>,DEF,SPEED,SPATK,SPDEF)</w:t>
            </w:r>
          </w:p>
        </w:tc>
        <w:tc>
          <w:tcPr>
            <w:tcW w:w="880" w:type="dxa"/>
          </w:tcPr>
          <w:p w14:paraId="494A85A1" w14:textId="77777777" w:rsidR="00F34ED6" w:rsidRPr="00442838" w:rsidRDefault="00F34ED6" w:rsidP="000F163C">
            <w:pPr>
              <w:spacing w:line="360" w:lineRule="auto"/>
            </w:pPr>
            <w:r w:rsidRPr="00442838">
              <w:t>Ability</w:t>
            </w:r>
          </w:p>
        </w:tc>
        <w:tc>
          <w:tcPr>
            <w:tcW w:w="724" w:type="dxa"/>
          </w:tcPr>
          <w:p w14:paraId="4AF54076" w14:textId="77777777" w:rsidR="00F34ED6" w:rsidRPr="00442838" w:rsidRDefault="00F34ED6" w:rsidP="000F163C">
            <w:pPr>
              <w:spacing w:line="360" w:lineRule="auto"/>
            </w:pPr>
            <w:r w:rsidRPr="00442838">
              <w:t>Type 1</w:t>
            </w:r>
          </w:p>
        </w:tc>
        <w:tc>
          <w:tcPr>
            <w:tcW w:w="724" w:type="dxa"/>
          </w:tcPr>
          <w:p w14:paraId="3DB6D9F1" w14:textId="77777777" w:rsidR="00F34ED6" w:rsidRPr="00442838" w:rsidRDefault="00F34ED6" w:rsidP="000F163C">
            <w:pPr>
              <w:spacing w:line="360" w:lineRule="auto"/>
            </w:pPr>
            <w:r w:rsidRPr="00442838">
              <w:t>Type 2</w:t>
            </w:r>
          </w:p>
        </w:tc>
        <w:tc>
          <w:tcPr>
            <w:tcW w:w="1976" w:type="dxa"/>
          </w:tcPr>
          <w:p w14:paraId="2AD3BBAF" w14:textId="77777777" w:rsidR="00F34ED6" w:rsidRPr="00442838" w:rsidRDefault="00F34ED6" w:rsidP="000F163C">
            <w:pPr>
              <w:spacing w:line="360" w:lineRule="auto"/>
            </w:pPr>
            <w:r w:rsidRPr="00442838">
              <w:t>Evolution</w:t>
            </w:r>
          </w:p>
        </w:tc>
      </w:tr>
      <w:tr w:rsidR="00F34ED6" w:rsidRPr="00442838" w14:paraId="73B9637C" w14:textId="77777777" w:rsidTr="000F163C">
        <w:trPr>
          <w:trHeight w:val="454"/>
        </w:trPr>
        <w:tc>
          <w:tcPr>
            <w:tcW w:w="1251" w:type="dxa"/>
          </w:tcPr>
          <w:p w14:paraId="374B9DC6" w14:textId="77777777" w:rsidR="00F34ED6" w:rsidRPr="00442838" w:rsidRDefault="00F34ED6" w:rsidP="000F163C">
            <w:pPr>
              <w:spacing w:line="360" w:lineRule="auto"/>
            </w:pPr>
            <w:r w:rsidRPr="00442838">
              <w:t>Charmander</w:t>
            </w:r>
          </w:p>
        </w:tc>
        <w:tc>
          <w:tcPr>
            <w:tcW w:w="1652" w:type="dxa"/>
          </w:tcPr>
          <w:p w14:paraId="6AF07C56" w14:textId="77777777" w:rsidR="00F34ED6" w:rsidRPr="00442838" w:rsidRDefault="00F34ED6" w:rsidP="000F163C">
            <w:pPr>
              <w:spacing w:line="360" w:lineRule="auto"/>
            </w:pPr>
            <w:r w:rsidRPr="00442838">
              <w:t>004</w:t>
            </w:r>
          </w:p>
        </w:tc>
        <w:tc>
          <w:tcPr>
            <w:tcW w:w="3719" w:type="dxa"/>
          </w:tcPr>
          <w:p w14:paraId="26DECD0E" w14:textId="77777777" w:rsidR="00F34ED6" w:rsidRPr="00442838" w:rsidRDefault="00F34ED6" w:rsidP="000F163C">
            <w:pPr>
              <w:spacing w:line="360" w:lineRule="auto"/>
            </w:pPr>
          </w:p>
        </w:tc>
        <w:tc>
          <w:tcPr>
            <w:tcW w:w="880" w:type="dxa"/>
          </w:tcPr>
          <w:p w14:paraId="4C6D5572" w14:textId="77777777" w:rsidR="00F34ED6" w:rsidRPr="00442838" w:rsidRDefault="00F34ED6" w:rsidP="000F163C">
            <w:pPr>
              <w:spacing w:line="360" w:lineRule="auto"/>
            </w:pPr>
          </w:p>
        </w:tc>
        <w:tc>
          <w:tcPr>
            <w:tcW w:w="724" w:type="dxa"/>
          </w:tcPr>
          <w:p w14:paraId="1973DB92" w14:textId="77777777" w:rsidR="00F34ED6" w:rsidRPr="00442838" w:rsidRDefault="00F34ED6" w:rsidP="000F163C">
            <w:pPr>
              <w:spacing w:line="360" w:lineRule="auto"/>
            </w:pPr>
          </w:p>
        </w:tc>
        <w:tc>
          <w:tcPr>
            <w:tcW w:w="724" w:type="dxa"/>
          </w:tcPr>
          <w:p w14:paraId="0CBB2BC3" w14:textId="77777777" w:rsidR="00F34ED6" w:rsidRPr="00442838" w:rsidRDefault="00F34ED6" w:rsidP="000F163C">
            <w:pPr>
              <w:spacing w:line="360" w:lineRule="auto"/>
            </w:pPr>
          </w:p>
        </w:tc>
        <w:tc>
          <w:tcPr>
            <w:tcW w:w="1976" w:type="dxa"/>
          </w:tcPr>
          <w:p w14:paraId="038A8267" w14:textId="77777777" w:rsidR="00F34ED6" w:rsidRPr="00442838" w:rsidRDefault="00F34ED6" w:rsidP="000F163C">
            <w:pPr>
              <w:spacing w:line="360" w:lineRule="auto"/>
            </w:pPr>
          </w:p>
        </w:tc>
      </w:tr>
      <w:tr w:rsidR="00F34ED6" w:rsidRPr="00442838" w14:paraId="78B4E6F5" w14:textId="77777777" w:rsidTr="000F163C">
        <w:trPr>
          <w:trHeight w:val="441"/>
        </w:trPr>
        <w:tc>
          <w:tcPr>
            <w:tcW w:w="1251" w:type="dxa"/>
          </w:tcPr>
          <w:p w14:paraId="2A2A837C" w14:textId="77777777" w:rsidR="00F34ED6" w:rsidRPr="00442838" w:rsidRDefault="00F34ED6" w:rsidP="000F163C">
            <w:pPr>
              <w:spacing w:line="360" w:lineRule="auto"/>
            </w:pPr>
            <w:r w:rsidRPr="00442838">
              <w:t>Charmeleon</w:t>
            </w:r>
          </w:p>
        </w:tc>
        <w:tc>
          <w:tcPr>
            <w:tcW w:w="1652" w:type="dxa"/>
          </w:tcPr>
          <w:p w14:paraId="3C02F434" w14:textId="77777777" w:rsidR="00F34ED6" w:rsidRPr="00442838" w:rsidRDefault="00F34ED6" w:rsidP="000F163C">
            <w:pPr>
              <w:spacing w:line="360" w:lineRule="auto"/>
            </w:pPr>
            <w:r w:rsidRPr="00442838">
              <w:t>005</w:t>
            </w:r>
          </w:p>
        </w:tc>
        <w:tc>
          <w:tcPr>
            <w:tcW w:w="3719" w:type="dxa"/>
          </w:tcPr>
          <w:p w14:paraId="585F45A8" w14:textId="77777777" w:rsidR="00F34ED6" w:rsidRPr="00442838" w:rsidRDefault="00F34ED6" w:rsidP="000F163C">
            <w:pPr>
              <w:spacing w:line="360" w:lineRule="auto"/>
            </w:pPr>
          </w:p>
        </w:tc>
        <w:tc>
          <w:tcPr>
            <w:tcW w:w="880" w:type="dxa"/>
          </w:tcPr>
          <w:p w14:paraId="5A0024E8" w14:textId="77777777" w:rsidR="00F34ED6" w:rsidRPr="00442838" w:rsidRDefault="00F34ED6" w:rsidP="000F163C">
            <w:pPr>
              <w:spacing w:line="360" w:lineRule="auto"/>
            </w:pPr>
          </w:p>
        </w:tc>
        <w:tc>
          <w:tcPr>
            <w:tcW w:w="724" w:type="dxa"/>
          </w:tcPr>
          <w:p w14:paraId="5294C12E" w14:textId="77777777" w:rsidR="00F34ED6" w:rsidRPr="00442838" w:rsidRDefault="00F34ED6" w:rsidP="000F163C">
            <w:pPr>
              <w:spacing w:line="360" w:lineRule="auto"/>
            </w:pPr>
          </w:p>
        </w:tc>
        <w:tc>
          <w:tcPr>
            <w:tcW w:w="724" w:type="dxa"/>
          </w:tcPr>
          <w:p w14:paraId="2FC3E6F1" w14:textId="77777777" w:rsidR="00F34ED6" w:rsidRPr="00442838" w:rsidRDefault="00F34ED6" w:rsidP="000F163C">
            <w:pPr>
              <w:spacing w:line="360" w:lineRule="auto"/>
            </w:pPr>
          </w:p>
        </w:tc>
        <w:tc>
          <w:tcPr>
            <w:tcW w:w="1976" w:type="dxa"/>
          </w:tcPr>
          <w:p w14:paraId="097F6E3E" w14:textId="77777777" w:rsidR="00F34ED6" w:rsidRPr="00442838" w:rsidRDefault="00F34ED6" w:rsidP="000F163C">
            <w:pPr>
              <w:spacing w:line="360" w:lineRule="auto"/>
            </w:pPr>
          </w:p>
        </w:tc>
      </w:tr>
      <w:tr w:rsidR="00F34ED6" w:rsidRPr="00442838" w14:paraId="3C26C1B2" w14:textId="77777777" w:rsidTr="000F163C">
        <w:trPr>
          <w:trHeight w:val="441"/>
        </w:trPr>
        <w:tc>
          <w:tcPr>
            <w:tcW w:w="1251" w:type="dxa"/>
          </w:tcPr>
          <w:p w14:paraId="4F0D4C2D" w14:textId="77777777" w:rsidR="00F34ED6" w:rsidRPr="00442838" w:rsidRDefault="00F34ED6" w:rsidP="000F163C">
            <w:pPr>
              <w:spacing w:line="360" w:lineRule="auto"/>
            </w:pPr>
            <w:r w:rsidRPr="00442838">
              <w:t>Charizard</w:t>
            </w:r>
          </w:p>
        </w:tc>
        <w:tc>
          <w:tcPr>
            <w:tcW w:w="1652" w:type="dxa"/>
          </w:tcPr>
          <w:p w14:paraId="4C3027E6" w14:textId="77777777" w:rsidR="00F34ED6" w:rsidRPr="00442838" w:rsidRDefault="00F34ED6" w:rsidP="000F163C">
            <w:pPr>
              <w:spacing w:line="360" w:lineRule="auto"/>
            </w:pPr>
            <w:r w:rsidRPr="00442838">
              <w:t>006</w:t>
            </w:r>
          </w:p>
        </w:tc>
        <w:tc>
          <w:tcPr>
            <w:tcW w:w="3719" w:type="dxa"/>
          </w:tcPr>
          <w:p w14:paraId="6E777C51" w14:textId="77777777" w:rsidR="00F34ED6" w:rsidRPr="00442838" w:rsidRDefault="00F34ED6" w:rsidP="000F163C">
            <w:pPr>
              <w:spacing w:line="360" w:lineRule="auto"/>
            </w:pPr>
          </w:p>
        </w:tc>
        <w:tc>
          <w:tcPr>
            <w:tcW w:w="880" w:type="dxa"/>
          </w:tcPr>
          <w:p w14:paraId="78E9207D" w14:textId="77777777" w:rsidR="00F34ED6" w:rsidRPr="00442838" w:rsidRDefault="00F34ED6" w:rsidP="000F163C">
            <w:pPr>
              <w:spacing w:line="360" w:lineRule="auto"/>
            </w:pPr>
          </w:p>
        </w:tc>
        <w:tc>
          <w:tcPr>
            <w:tcW w:w="724" w:type="dxa"/>
          </w:tcPr>
          <w:p w14:paraId="22905F5C" w14:textId="77777777" w:rsidR="00F34ED6" w:rsidRPr="00442838" w:rsidRDefault="00F34ED6" w:rsidP="000F163C">
            <w:pPr>
              <w:spacing w:line="360" w:lineRule="auto"/>
            </w:pPr>
          </w:p>
        </w:tc>
        <w:tc>
          <w:tcPr>
            <w:tcW w:w="724" w:type="dxa"/>
          </w:tcPr>
          <w:p w14:paraId="17A72152" w14:textId="77777777" w:rsidR="00F34ED6" w:rsidRPr="00442838" w:rsidRDefault="00F34ED6" w:rsidP="000F163C">
            <w:pPr>
              <w:spacing w:line="360" w:lineRule="auto"/>
            </w:pPr>
          </w:p>
        </w:tc>
        <w:tc>
          <w:tcPr>
            <w:tcW w:w="1976" w:type="dxa"/>
          </w:tcPr>
          <w:p w14:paraId="01B5F28D" w14:textId="77777777" w:rsidR="00F34ED6" w:rsidRPr="00442838" w:rsidRDefault="00F34ED6" w:rsidP="000F163C">
            <w:pPr>
              <w:spacing w:line="360" w:lineRule="auto"/>
            </w:pPr>
          </w:p>
        </w:tc>
      </w:tr>
      <w:tr w:rsidR="00F34ED6" w:rsidRPr="00442838" w14:paraId="54F11267" w14:textId="77777777" w:rsidTr="000F163C">
        <w:trPr>
          <w:trHeight w:val="896"/>
        </w:trPr>
        <w:tc>
          <w:tcPr>
            <w:tcW w:w="1251" w:type="dxa"/>
          </w:tcPr>
          <w:p w14:paraId="35E1A588" w14:textId="77777777" w:rsidR="00F34ED6" w:rsidRPr="00442838" w:rsidRDefault="00F34ED6" w:rsidP="00F34ED6">
            <w:pPr>
              <w:spacing w:line="360" w:lineRule="auto"/>
            </w:pPr>
            <w:r w:rsidRPr="00442838">
              <w:t>Mega Charizard X</w:t>
            </w:r>
          </w:p>
        </w:tc>
        <w:tc>
          <w:tcPr>
            <w:tcW w:w="1652" w:type="dxa"/>
          </w:tcPr>
          <w:p w14:paraId="2C98110C" w14:textId="77777777" w:rsidR="00F34ED6" w:rsidRPr="00442838" w:rsidRDefault="00F34ED6" w:rsidP="000F163C">
            <w:pPr>
              <w:spacing w:line="360" w:lineRule="auto"/>
            </w:pPr>
            <w:r w:rsidRPr="00442838">
              <w:t>006-M1</w:t>
            </w:r>
          </w:p>
        </w:tc>
        <w:tc>
          <w:tcPr>
            <w:tcW w:w="3719" w:type="dxa"/>
          </w:tcPr>
          <w:p w14:paraId="60D2CD81" w14:textId="77777777" w:rsidR="00F34ED6" w:rsidRPr="00442838" w:rsidRDefault="00F34ED6" w:rsidP="000F163C">
            <w:pPr>
              <w:spacing w:line="360" w:lineRule="auto"/>
            </w:pPr>
          </w:p>
        </w:tc>
        <w:tc>
          <w:tcPr>
            <w:tcW w:w="880" w:type="dxa"/>
          </w:tcPr>
          <w:p w14:paraId="1222A708" w14:textId="77777777" w:rsidR="00F34ED6" w:rsidRPr="00442838" w:rsidRDefault="00F34ED6" w:rsidP="00F34ED6">
            <w:pPr>
              <w:spacing w:line="360" w:lineRule="auto"/>
            </w:pPr>
          </w:p>
        </w:tc>
        <w:tc>
          <w:tcPr>
            <w:tcW w:w="724" w:type="dxa"/>
          </w:tcPr>
          <w:p w14:paraId="566E973A" w14:textId="77777777" w:rsidR="00F34ED6" w:rsidRPr="00442838" w:rsidRDefault="00F34ED6" w:rsidP="00F34ED6">
            <w:pPr>
              <w:spacing w:line="360" w:lineRule="auto"/>
            </w:pPr>
          </w:p>
        </w:tc>
        <w:tc>
          <w:tcPr>
            <w:tcW w:w="724" w:type="dxa"/>
          </w:tcPr>
          <w:p w14:paraId="6BAC642F" w14:textId="77777777" w:rsidR="00F34ED6" w:rsidRPr="00442838" w:rsidRDefault="00F34ED6" w:rsidP="000F163C">
            <w:pPr>
              <w:spacing w:line="360" w:lineRule="auto"/>
            </w:pPr>
          </w:p>
        </w:tc>
        <w:tc>
          <w:tcPr>
            <w:tcW w:w="1976" w:type="dxa"/>
          </w:tcPr>
          <w:p w14:paraId="4F8C504A" w14:textId="77777777" w:rsidR="00F34ED6" w:rsidRPr="00442838" w:rsidRDefault="00F34ED6" w:rsidP="000F163C">
            <w:pPr>
              <w:spacing w:line="360" w:lineRule="auto"/>
            </w:pPr>
          </w:p>
        </w:tc>
      </w:tr>
      <w:tr w:rsidR="00F34ED6" w:rsidRPr="00442838" w14:paraId="4F2D290F" w14:textId="77777777" w:rsidTr="000F163C">
        <w:trPr>
          <w:trHeight w:val="896"/>
        </w:trPr>
        <w:tc>
          <w:tcPr>
            <w:tcW w:w="1251" w:type="dxa"/>
          </w:tcPr>
          <w:p w14:paraId="3F5BEC5C" w14:textId="77777777" w:rsidR="00F34ED6" w:rsidRPr="00442838" w:rsidRDefault="00F34ED6" w:rsidP="00F34ED6">
            <w:pPr>
              <w:spacing w:line="360" w:lineRule="auto"/>
            </w:pPr>
            <w:r w:rsidRPr="00442838">
              <w:t>Mega Charizard Y</w:t>
            </w:r>
          </w:p>
        </w:tc>
        <w:tc>
          <w:tcPr>
            <w:tcW w:w="1652" w:type="dxa"/>
          </w:tcPr>
          <w:p w14:paraId="44875153" w14:textId="77777777" w:rsidR="00F34ED6" w:rsidRPr="00442838" w:rsidRDefault="00F34ED6" w:rsidP="000F163C">
            <w:pPr>
              <w:spacing w:line="360" w:lineRule="auto"/>
            </w:pPr>
            <w:r w:rsidRPr="00442838">
              <w:t>006-M2</w:t>
            </w:r>
          </w:p>
        </w:tc>
        <w:tc>
          <w:tcPr>
            <w:tcW w:w="3719" w:type="dxa"/>
          </w:tcPr>
          <w:p w14:paraId="1647B712" w14:textId="77777777" w:rsidR="00F34ED6" w:rsidRPr="00442838" w:rsidRDefault="00F34ED6" w:rsidP="000F163C">
            <w:pPr>
              <w:spacing w:line="360" w:lineRule="auto"/>
            </w:pPr>
          </w:p>
        </w:tc>
        <w:tc>
          <w:tcPr>
            <w:tcW w:w="880" w:type="dxa"/>
          </w:tcPr>
          <w:p w14:paraId="5846DFD1" w14:textId="77777777" w:rsidR="00F34ED6" w:rsidRPr="00442838" w:rsidRDefault="00F34ED6" w:rsidP="000F163C">
            <w:pPr>
              <w:spacing w:line="360" w:lineRule="auto"/>
            </w:pPr>
          </w:p>
        </w:tc>
        <w:tc>
          <w:tcPr>
            <w:tcW w:w="724" w:type="dxa"/>
          </w:tcPr>
          <w:p w14:paraId="32052A32" w14:textId="77777777" w:rsidR="00F34ED6" w:rsidRPr="00442838" w:rsidRDefault="00F34ED6" w:rsidP="000F163C">
            <w:pPr>
              <w:spacing w:line="360" w:lineRule="auto"/>
            </w:pPr>
          </w:p>
        </w:tc>
        <w:tc>
          <w:tcPr>
            <w:tcW w:w="724" w:type="dxa"/>
          </w:tcPr>
          <w:p w14:paraId="0B308EC4" w14:textId="77777777" w:rsidR="00F34ED6" w:rsidRPr="00442838" w:rsidRDefault="00F34ED6" w:rsidP="000F163C">
            <w:pPr>
              <w:spacing w:line="360" w:lineRule="auto"/>
            </w:pPr>
          </w:p>
        </w:tc>
        <w:tc>
          <w:tcPr>
            <w:tcW w:w="1976" w:type="dxa"/>
          </w:tcPr>
          <w:p w14:paraId="60E1BD6F" w14:textId="77777777" w:rsidR="00F34ED6" w:rsidRPr="00442838" w:rsidRDefault="00F34ED6" w:rsidP="000F163C">
            <w:pPr>
              <w:spacing w:line="360" w:lineRule="auto"/>
            </w:pPr>
          </w:p>
        </w:tc>
      </w:tr>
      <w:tr w:rsidR="00F34ED6" w:rsidRPr="00442838" w14:paraId="36D8DB4A" w14:textId="77777777" w:rsidTr="000F163C">
        <w:trPr>
          <w:trHeight w:val="896"/>
        </w:trPr>
        <w:tc>
          <w:tcPr>
            <w:tcW w:w="1251" w:type="dxa"/>
          </w:tcPr>
          <w:p w14:paraId="128D0735" w14:textId="77777777" w:rsidR="00F34ED6" w:rsidRPr="00442838" w:rsidRDefault="00F34ED6" w:rsidP="00F34ED6">
            <w:pPr>
              <w:spacing w:line="360" w:lineRule="auto"/>
            </w:pPr>
            <w:r w:rsidRPr="00442838">
              <w:t>Mega Charizard Z</w:t>
            </w:r>
          </w:p>
        </w:tc>
        <w:tc>
          <w:tcPr>
            <w:tcW w:w="1652" w:type="dxa"/>
          </w:tcPr>
          <w:p w14:paraId="475A3F2A" w14:textId="77777777" w:rsidR="00F34ED6" w:rsidRPr="00442838" w:rsidRDefault="00F34ED6" w:rsidP="000F163C">
            <w:pPr>
              <w:spacing w:line="360" w:lineRule="auto"/>
            </w:pPr>
            <w:r w:rsidRPr="00442838">
              <w:t>006-M3</w:t>
            </w:r>
          </w:p>
        </w:tc>
        <w:tc>
          <w:tcPr>
            <w:tcW w:w="3719" w:type="dxa"/>
          </w:tcPr>
          <w:p w14:paraId="6C360FF6" w14:textId="77777777" w:rsidR="00F34ED6" w:rsidRPr="00442838" w:rsidRDefault="00F34ED6" w:rsidP="000F163C">
            <w:pPr>
              <w:spacing w:line="360" w:lineRule="auto"/>
            </w:pPr>
          </w:p>
        </w:tc>
        <w:tc>
          <w:tcPr>
            <w:tcW w:w="880" w:type="dxa"/>
          </w:tcPr>
          <w:p w14:paraId="710F4B2C" w14:textId="77777777" w:rsidR="00F34ED6" w:rsidRPr="00442838" w:rsidRDefault="00F34ED6" w:rsidP="000F163C">
            <w:pPr>
              <w:spacing w:line="360" w:lineRule="auto"/>
            </w:pPr>
          </w:p>
        </w:tc>
        <w:tc>
          <w:tcPr>
            <w:tcW w:w="724" w:type="dxa"/>
          </w:tcPr>
          <w:p w14:paraId="72C3CC18" w14:textId="77777777" w:rsidR="00F34ED6" w:rsidRPr="00442838" w:rsidRDefault="00F34ED6" w:rsidP="000F163C">
            <w:pPr>
              <w:spacing w:line="360" w:lineRule="auto"/>
            </w:pPr>
          </w:p>
        </w:tc>
        <w:tc>
          <w:tcPr>
            <w:tcW w:w="724" w:type="dxa"/>
          </w:tcPr>
          <w:p w14:paraId="5C79B153" w14:textId="77777777" w:rsidR="00F34ED6" w:rsidRPr="00442838" w:rsidRDefault="00F34ED6" w:rsidP="000F163C">
            <w:pPr>
              <w:spacing w:line="360" w:lineRule="auto"/>
            </w:pPr>
          </w:p>
        </w:tc>
        <w:tc>
          <w:tcPr>
            <w:tcW w:w="1976" w:type="dxa"/>
          </w:tcPr>
          <w:p w14:paraId="439499B0" w14:textId="77777777" w:rsidR="00F34ED6" w:rsidRPr="00442838" w:rsidRDefault="00F34ED6" w:rsidP="000F163C">
            <w:pPr>
              <w:spacing w:line="360" w:lineRule="auto"/>
            </w:pPr>
          </w:p>
        </w:tc>
      </w:tr>
    </w:tbl>
    <w:p w14:paraId="3861845E" w14:textId="77777777" w:rsidR="00F34ED6" w:rsidRPr="00442838" w:rsidRDefault="00F34ED6" w:rsidP="00F34ED6">
      <w:pPr>
        <w:spacing w:line="360" w:lineRule="auto"/>
        <w:rPr>
          <w:sz w:val="24"/>
        </w:rPr>
      </w:pPr>
    </w:p>
    <w:p w14:paraId="101FE5DD" w14:textId="77777777" w:rsidR="00F34ED6" w:rsidRPr="00442838" w:rsidRDefault="00F34ED6" w:rsidP="00F34ED6">
      <w:pPr>
        <w:spacing w:line="360" w:lineRule="auto"/>
        <w:rPr>
          <w:sz w:val="24"/>
        </w:rPr>
      </w:pPr>
      <w:r w:rsidRPr="00442838">
        <w:rPr>
          <w:sz w:val="24"/>
        </w:rPr>
        <w:t>Moveset</w:t>
      </w:r>
    </w:p>
    <w:tbl>
      <w:tblPr>
        <w:tblStyle w:val="TableGrid"/>
        <w:tblW w:w="10931" w:type="dxa"/>
        <w:tblLook w:val="04A0" w:firstRow="1" w:lastRow="0" w:firstColumn="1" w:lastColumn="0" w:noHBand="0" w:noVBand="1"/>
      </w:tblPr>
      <w:tblGrid>
        <w:gridCol w:w="3643"/>
        <w:gridCol w:w="3643"/>
        <w:gridCol w:w="3645"/>
      </w:tblGrid>
      <w:tr w:rsidR="00F34ED6" w:rsidRPr="00442838" w14:paraId="7AED4378" w14:textId="77777777" w:rsidTr="000F163C">
        <w:trPr>
          <w:trHeight w:val="391"/>
        </w:trPr>
        <w:tc>
          <w:tcPr>
            <w:tcW w:w="3643" w:type="dxa"/>
          </w:tcPr>
          <w:p w14:paraId="32C20F5A" w14:textId="77777777" w:rsidR="00F34ED6" w:rsidRPr="00442838" w:rsidRDefault="00F34ED6" w:rsidP="000F163C">
            <w:pPr>
              <w:spacing w:line="360" w:lineRule="auto"/>
              <w:jc w:val="center"/>
              <w:rPr>
                <w:sz w:val="24"/>
              </w:rPr>
            </w:pPr>
            <w:r w:rsidRPr="00442838">
              <w:rPr>
                <w:sz w:val="24"/>
              </w:rPr>
              <w:t>Charmander</w:t>
            </w:r>
          </w:p>
        </w:tc>
        <w:tc>
          <w:tcPr>
            <w:tcW w:w="3643" w:type="dxa"/>
          </w:tcPr>
          <w:p w14:paraId="59D3AEC9" w14:textId="77777777" w:rsidR="00F34ED6" w:rsidRPr="00442838" w:rsidRDefault="00F34ED6" w:rsidP="000F163C">
            <w:pPr>
              <w:spacing w:line="360" w:lineRule="auto"/>
              <w:jc w:val="center"/>
              <w:rPr>
                <w:sz w:val="24"/>
              </w:rPr>
            </w:pPr>
            <w:r w:rsidRPr="00442838">
              <w:rPr>
                <w:sz w:val="24"/>
              </w:rPr>
              <w:t>Charmeleon</w:t>
            </w:r>
          </w:p>
        </w:tc>
        <w:tc>
          <w:tcPr>
            <w:tcW w:w="3645" w:type="dxa"/>
          </w:tcPr>
          <w:p w14:paraId="28E52C9D" w14:textId="77777777" w:rsidR="00F34ED6" w:rsidRPr="00442838" w:rsidRDefault="00F34ED6" w:rsidP="000F163C">
            <w:pPr>
              <w:spacing w:line="360" w:lineRule="auto"/>
              <w:jc w:val="center"/>
              <w:rPr>
                <w:sz w:val="24"/>
              </w:rPr>
            </w:pPr>
            <w:r w:rsidRPr="00442838">
              <w:rPr>
                <w:sz w:val="24"/>
              </w:rPr>
              <w:t>Charizard</w:t>
            </w:r>
          </w:p>
        </w:tc>
      </w:tr>
      <w:tr w:rsidR="00F34ED6" w:rsidRPr="00442838" w14:paraId="2FC7593F" w14:textId="77777777" w:rsidTr="000F163C">
        <w:trPr>
          <w:trHeight w:val="402"/>
        </w:trPr>
        <w:tc>
          <w:tcPr>
            <w:tcW w:w="3643" w:type="dxa"/>
          </w:tcPr>
          <w:p w14:paraId="7B425AE3" w14:textId="77777777" w:rsidR="00F34ED6" w:rsidRPr="00442838" w:rsidRDefault="00F34ED6" w:rsidP="000F163C">
            <w:pPr>
              <w:spacing w:line="360" w:lineRule="auto"/>
              <w:jc w:val="center"/>
              <w:rPr>
                <w:sz w:val="24"/>
              </w:rPr>
            </w:pPr>
          </w:p>
        </w:tc>
        <w:tc>
          <w:tcPr>
            <w:tcW w:w="3643" w:type="dxa"/>
          </w:tcPr>
          <w:p w14:paraId="3BA59FE4" w14:textId="77777777" w:rsidR="00F34ED6" w:rsidRPr="00442838" w:rsidRDefault="00F34ED6" w:rsidP="000F163C">
            <w:pPr>
              <w:spacing w:line="360" w:lineRule="auto"/>
              <w:jc w:val="center"/>
              <w:rPr>
                <w:sz w:val="24"/>
              </w:rPr>
            </w:pPr>
          </w:p>
        </w:tc>
        <w:tc>
          <w:tcPr>
            <w:tcW w:w="3645" w:type="dxa"/>
          </w:tcPr>
          <w:p w14:paraId="5BF3B72E" w14:textId="77777777" w:rsidR="00F34ED6" w:rsidRPr="00442838" w:rsidRDefault="00F34ED6" w:rsidP="000F163C">
            <w:pPr>
              <w:spacing w:line="360" w:lineRule="auto"/>
              <w:jc w:val="center"/>
              <w:rPr>
                <w:sz w:val="24"/>
              </w:rPr>
            </w:pPr>
          </w:p>
        </w:tc>
      </w:tr>
    </w:tbl>
    <w:p w14:paraId="0DB79131" w14:textId="77777777" w:rsidR="00F34ED6" w:rsidRPr="00442838" w:rsidRDefault="00F34ED6" w:rsidP="00F34ED6">
      <w:pPr>
        <w:spacing w:line="360" w:lineRule="auto"/>
        <w:rPr>
          <w:sz w:val="24"/>
        </w:rPr>
      </w:pPr>
    </w:p>
    <w:p w14:paraId="5649CD55" w14:textId="77777777" w:rsidR="00F34ED6" w:rsidRPr="00442838" w:rsidRDefault="00F34ED6" w:rsidP="00F34ED6">
      <w:pPr>
        <w:spacing w:line="360" w:lineRule="auto"/>
        <w:rPr>
          <w:sz w:val="24"/>
        </w:rPr>
      </w:pPr>
      <w:r w:rsidRPr="00442838">
        <w:rPr>
          <w:sz w:val="24"/>
        </w:rPr>
        <w:t>Sprites</w:t>
      </w:r>
    </w:p>
    <w:p w14:paraId="6857091F" w14:textId="77777777" w:rsidR="00F34ED6" w:rsidRPr="00442838" w:rsidRDefault="00F34ED6">
      <w:pPr>
        <w:rPr>
          <w:sz w:val="24"/>
        </w:rPr>
      </w:pPr>
    </w:p>
    <w:p w14:paraId="6E05E2E5" w14:textId="77777777" w:rsidR="00F34ED6" w:rsidRPr="00442838" w:rsidRDefault="00F34ED6">
      <w:pPr>
        <w:rPr>
          <w:sz w:val="24"/>
        </w:rPr>
      </w:pPr>
      <w:r w:rsidRPr="00442838">
        <w:rPr>
          <w:sz w:val="24"/>
        </w:rPr>
        <w:br w:type="page"/>
      </w:r>
    </w:p>
    <w:p w14:paraId="72DE55F6" w14:textId="77777777" w:rsidR="00F34ED6" w:rsidRPr="00442838" w:rsidRDefault="00F34ED6">
      <w:pPr>
        <w:rPr>
          <w:sz w:val="24"/>
        </w:rPr>
      </w:pPr>
      <w:r w:rsidRPr="00442838">
        <w:rPr>
          <w:sz w:val="24"/>
        </w:rPr>
        <w:lastRenderedPageBreak/>
        <w:t>Squirtle Family Page</w:t>
      </w:r>
    </w:p>
    <w:p w14:paraId="5694B86D"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740365"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3381B53A" w14:textId="77777777" w:rsidTr="000F163C">
        <w:trPr>
          <w:trHeight w:val="896"/>
        </w:trPr>
        <w:tc>
          <w:tcPr>
            <w:tcW w:w="1251" w:type="dxa"/>
          </w:tcPr>
          <w:p w14:paraId="57B2EC58" w14:textId="77777777" w:rsidR="00F34ED6" w:rsidRPr="00442838" w:rsidRDefault="00F34ED6" w:rsidP="000F163C">
            <w:pPr>
              <w:spacing w:line="360" w:lineRule="auto"/>
            </w:pPr>
            <w:r w:rsidRPr="00442838">
              <w:t>Pokemon</w:t>
            </w:r>
          </w:p>
          <w:p w14:paraId="0621BDB8" w14:textId="77777777" w:rsidR="00F34ED6" w:rsidRPr="00442838" w:rsidRDefault="00F34ED6" w:rsidP="000F163C">
            <w:pPr>
              <w:spacing w:line="360" w:lineRule="auto"/>
            </w:pPr>
            <w:r w:rsidRPr="00442838">
              <w:t>Name</w:t>
            </w:r>
          </w:p>
        </w:tc>
        <w:tc>
          <w:tcPr>
            <w:tcW w:w="1652" w:type="dxa"/>
          </w:tcPr>
          <w:p w14:paraId="5777F5D6" w14:textId="77777777" w:rsidR="00F34ED6" w:rsidRPr="00442838" w:rsidRDefault="00F34ED6" w:rsidP="000F163C">
            <w:pPr>
              <w:spacing w:line="360" w:lineRule="auto"/>
            </w:pPr>
            <w:r w:rsidRPr="00442838">
              <w:t>Pokemon Number</w:t>
            </w:r>
          </w:p>
        </w:tc>
        <w:tc>
          <w:tcPr>
            <w:tcW w:w="3719" w:type="dxa"/>
          </w:tcPr>
          <w:p w14:paraId="301F0336" w14:textId="77777777" w:rsidR="00F34ED6" w:rsidRPr="00442838" w:rsidRDefault="00F34ED6" w:rsidP="000F163C">
            <w:pPr>
              <w:spacing w:line="360" w:lineRule="auto"/>
            </w:pPr>
            <w:r w:rsidRPr="00442838">
              <w:t>Base Stats</w:t>
            </w:r>
          </w:p>
          <w:p w14:paraId="30CAFABF" w14:textId="77777777" w:rsidR="00F34ED6" w:rsidRPr="00442838" w:rsidRDefault="00F34ED6" w:rsidP="000F163C">
            <w:pPr>
              <w:spacing w:line="360" w:lineRule="auto"/>
            </w:pPr>
            <w:r w:rsidRPr="00442838">
              <w:t>(</w:t>
            </w:r>
            <w:proofErr w:type="gramStart"/>
            <w:r w:rsidRPr="00442838">
              <w:t>HP,ATK</w:t>
            </w:r>
            <w:proofErr w:type="gramEnd"/>
            <w:r w:rsidRPr="00442838">
              <w:t>,DEF,SPEED,SPATK,SPDEF)</w:t>
            </w:r>
          </w:p>
        </w:tc>
        <w:tc>
          <w:tcPr>
            <w:tcW w:w="880" w:type="dxa"/>
          </w:tcPr>
          <w:p w14:paraId="760239D7" w14:textId="77777777" w:rsidR="00F34ED6" w:rsidRPr="00442838" w:rsidRDefault="00F34ED6" w:rsidP="000F163C">
            <w:pPr>
              <w:spacing w:line="360" w:lineRule="auto"/>
            </w:pPr>
            <w:r w:rsidRPr="00442838">
              <w:t>Ability</w:t>
            </w:r>
          </w:p>
        </w:tc>
        <w:tc>
          <w:tcPr>
            <w:tcW w:w="724" w:type="dxa"/>
          </w:tcPr>
          <w:p w14:paraId="4E71DFBF" w14:textId="77777777" w:rsidR="00F34ED6" w:rsidRPr="00442838" w:rsidRDefault="00F34ED6" w:rsidP="000F163C">
            <w:pPr>
              <w:spacing w:line="360" w:lineRule="auto"/>
            </w:pPr>
            <w:r w:rsidRPr="00442838">
              <w:t>Type 1</w:t>
            </w:r>
          </w:p>
        </w:tc>
        <w:tc>
          <w:tcPr>
            <w:tcW w:w="724" w:type="dxa"/>
          </w:tcPr>
          <w:p w14:paraId="01A178EF" w14:textId="77777777" w:rsidR="00F34ED6" w:rsidRPr="00442838" w:rsidRDefault="00F34ED6" w:rsidP="000F163C">
            <w:pPr>
              <w:spacing w:line="360" w:lineRule="auto"/>
            </w:pPr>
            <w:r w:rsidRPr="00442838">
              <w:t>Type 2</w:t>
            </w:r>
          </w:p>
        </w:tc>
        <w:tc>
          <w:tcPr>
            <w:tcW w:w="1976" w:type="dxa"/>
          </w:tcPr>
          <w:p w14:paraId="2AA9146F" w14:textId="77777777" w:rsidR="00F34ED6" w:rsidRPr="00442838" w:rsidRDefault="00F34ED6" w:rsidP="000F163C">
            <w:pPr>
              <w:spacing w:line="360" w:lineRule="auto"/>
            </w:pPr>
            <w:r w:rsidRPr="00442838">
              <w:t>Evolution</w:t>
            </w:r>
          </w:p>
        </w:tc>
      </w:tr>
      <w:tr w:rsidR="00F34ED6" w:rsidRPr="00442838" w14:paraId="0AFCC472" w14:textId="77777777" w:rsidTr="000F163C">
        <w:trPr>
          <w:trHeight w:val="454"/>
        </w:trPr>
        <w:tc>
          <w:tcPr>
            <w:tcW w:w="1251" w:type="dxa"/>
          </w:tcPr>
          <w:p w14:paraId="12123B51" w14:textId="77777777" w:rsidR="00F34ED6" w:rsidRPr="00442838" w:rsidRDefault="0068198D" w:rsidP="000F163C">
            <w:pPr>
              <w:spacing w:line="360" w:lineRule="auto"/>
            </w:pPr>
            <w:r w:rsidRPr="00442838">
              <w:t>Squirtle</w:t>
            </w:r>
          </w:p>
        </w:tc>
        <w:tc>
          <w:tcPr>
            <w:tcW w:w="1652" w:type="dxa"/>
          </w:tcPr>
          <w:p w14:paraId="607A47F6" w14:textId="77777777" w:rsidR="00F34ED6" w:rsidRPr="00442838" w:rsidRDefault="0068198D" w:rsidP="000F163C">
            <w:pPr>
              <w:spacing w:line="360" w:lineRule="auto"/>
            </w:pPr>
            <w:r w:rsidRPr="00442838">
              <w:t>007</w:t>
            </w:r>
          </w:p>
        </w:tc>
        <w:tc>
          <w:tcPr>
            <w:tcW w:w="3719" w:type="dxa"/>
          </w:tcPr>
          <w:p w14:paraId="4E278D08" w14:textId="77777777" w:rsidR="00F34ED6" w:rsidRPr="00442838" w:rsidRDefault="00F34ED6" w:rsidP="000F163C">
            <w:pPr>
              <w:spacing w:line="360" w:lineRule="auto"/>
            </w:pPr>
          </w:p>
        </w:tc>
        <w:tc>
          <w:tcPr>
            <w:tcW w:w="880" w:type="dxa"/>
          </w:tcPr>
          <w:p w14:paraId="5E5A5A33" w14:textId="77777777" w:rsidR="00F34ED6" w:rsidRPr="00442838" w:rsidRDefault="00F34ED6" w:rsidP="000F163C">
            <w:pPr>
              <w:spacing w:line="360" w:lineRule="auto"/>
            </w:pPr>
          </w:p>
        </w:tc>
        <w:tc>
          <w:tcPr>
            <w:tcW w:w="724" w:type="dxa"/>
          </w:tcPr>
          <w:p w14:paraId="4B433EC1" w14:textId="77777777" w:rsidR="00F34ED6" w:rsidRPr="00442838" w:rsidRDefault="00F34ED6" w:rsidP="000F163C">
            <w:pPr>
              <w:spacing w:line="360" w:lineRule="auto"/>
            </w:pPr>
          </w:p>
        </w:tc>
        <w:tc>
          <w:tcPr>
            <w:tcW w:w="724" w:type="dxa"/>
          </w:tcPr>
          <w:p w14:paraId="6DCB3EFD" w14:textId="77777777" w:rsidR="00F34ED6" w:rsidRPr="00442838" w:rsidRDefault="00F34ED6" w:rsidP="000F163C">
            <w:pPr>
              <w:spacing w:line="360" w:lineRule="auto"/>
            </w:pPr>
          </w:p>
        </w:tc>
        <w:tc>
          <w:tcPr>
            <w:tcW w:w="1976" w:type="dxa"/>
          </w:tcPr>
          <w:p w14:paraId="293C57B0" w14:textId="77777777" w:rsidR="00F34ED6" w:rsidRPr="00442838" w:rsidRDefault="00F34ED6" w:rsidP="000F163C">
            <w:pPr>
              <w:spacing w:line="360" w:lineRule="auto"/>
            </w:pPr>
          </w:p>
        </w:tc>
      </w:tr>
      <w:tr w:rsidR="00F34ED6" w:rsidRPr="00442838" w14:paraId="00F41DEF" w14:textId="77777777" w:rsidTr="000F163C">
        <w:trPr>
          <w:trHeight w:val="441"/>
        </w:trPr>
        <w:tc>
          <w:tcPr>
            <w:tcW w:w="1251" w:type="dxa"/>
          </w:tcPr>
          <w:p w14:paraId="1E090429" w14:textId="77777777" w:rsidR="00F34ED6" w:rsidRPr="00442838" w:rsidRDefault="0068198D" w:rsidP="000F163C">
            <w:pPr>
              <w:spacing w:line="360" w:lineRule="auto"/>
            </w:pPr>
            <w:r w:rsidRPr="00442838">
              <w:t>Wartortle</w:t>
            </w:r>
          </w:p>
        </w:tc>
        <w:tc>
          <w:tcPr>
            <w:tcW w:w="1652" w:type="dxa"/>
          </w:tcPr>
          <w:p w14:paraId="5AF15BF4" w14:textId="77777777" w:rsidR="00F34ED6" w:rsidRPr="00442838" w:rsidRDefault="0068198D" w:rsidP="000F163C">
            <w:pPr>
              <w:spacing w:line="360" w:lineRule="auto"/>
            </w:pPr>
            <w:r w:rsidRPr="00442838">
              <w:t>008</w:t>
            </w:r>
          </w:p>
        </w:tc>
        <w:tc>
          <w:tcPr>
            <w:tcW w:w="3719" w:type="dxa"/>
          </w:tcPr>
          <w:p w14:paraId="78618F48" w14:textId="77777777" w:rsidR="00F34ED6" w:rsidRPr="00442838" w:rsidRDefault="00F34ED6" w:rsidP="000F163C">
            <w:pPr>
              <w:spacing w:line="360" w:lineRule="auto"/>
            </w:pPr>
          </w:p>
        </w:tc>
        <w:tc>
          <w:tcPr>
            <w:tcW w:w="880" w:type="dxa"/>
          </w:tcPr>
          <w:p w14:paraId="51C2AFB9" w14:textId="77777777" w:rsidR="00F34ED6" w:rsidRPr="00442838" w:rsidRDefault="00F34ED6" w:rsidP="000F163C">
            <w:pPr>
              <w:spacing w:line="360" w:lineRule="auto"/>
            </w:pPr>
          </w:p>
        </w:tc>
        <w:tc>
          <w:tcPr>
            <w:tcW w:w="724" w:type="dxa"/>
          </w:tcPr>
          <w:p w14:paraId="34DC1BB5" w14:textId="77777777" w:rsidR="00F34ED6" w:rsidRPr="00442838" w:rsidRDefault="00F34ED6" w:rsidP="000F163C">
            <w:pPr>
              <w:spacing w:line="360" w:lineRule="auto"/>
            </w:pPr>
          </w:p>
        </w:tc>
        <w:tc>
          <w:tcPr>
            <w:tcW w:w="724" w:type="dxa"/>
          </w:tcPr>
          <w:p w14:paraId="7B1FBDE0" w14:textId="77777777" w:rsidR="00F34ED6" w:rsidRPr="00442838" w:rsidRDefault="00F34ED6" w:rsidP="000F163C">
            <w:pPr>
              <w:spacing w:line="360" w:lineRule="auto"/>
            </w:pPr>
          </w:p>
        </w:tc>
        <w:tc>
          <w:tcPr>
            <w:tcW w:w="1976" w:type="dxa"/>
          </w:tcPr>
          <w:p w14:paraId="0BC43363" w14:textId="77777777" w:rsidR="00F34ED6" w:rsidRPr="00442838" w:rsidRDefault="00F34ED6" w:rsidP="000F163C">
            <w:pPr>
              <w:spacing w:line="360" w:lineRule="auto"/>
            </w:pPr>
          </w:p>
        </w:tc>
      </w:tr>
      <w:tr w:rsidR="00F34ED6" w:rsidRPr="00442838" w14:paraId="6303B98D" w14:textId="77777777" w:rsidTr="000F163C">
        <w:trPr>
          <w:trHeight w:val="441"/>
        </w:trPr>
        <w:tc>
          <w:tcPr>
            <w:tcW w:w="1251" w:type="dxa"/>
          </w:tcPr>
          <w:p w14:paraId="302CF972" w14:textId="77777777" w:rsidR="00F34ED6" w:rsidRPr="00442838" w:rsidRDefault="0068198D" w:rsidP="00F34ED6">
            <w:pPr>
              <w:spacing w:line="360" w:lineRule="auto"/>
            </w:pPr>
            <w:r w:rsidRPr="00442838">
              <w:t>Blastoise</w:t>
            </w:r>
          </w:p>
        </w:tc>
        <w:tc>
          <w:tcPr>
            <w:tcW w:w="1652" w:type="dxa"/>
          </w:tcPr>
          <w:p w14:paraId="486A56EB" w14:textId="77777777" w:rsidR="00F34ED6" w:rsidRPr="00442838" w:rsidRDefault="0068198D" w:rsidP="000F163C">
            <w:pPr>
              <w:spacing w:line="360" w:lineRule="auto"/>
            </w:pPr>
            <w:r w:rsidRPr="00442838">
              <w:t>009</w:t>
            </w:r>
          </w:p>
        </w:tc>
        <w:tc>
          <w:tcPr>
            <w:tcW w:w="3719" w:type="dxa"/>
          </w:tcPr>
          <w:p w14:paraId="329545CF" w14:textId="77777777" w:rsidR="00F34ED6" w:rsidRPr="00442838" w:rsidRDefault="00F34ED6" w:rsidP="000F163C">
            <w:pPr>
              <w:spacing w:line="360" w:lineRule="auto"/>
            </w:pPr>
          </w:p>
        </w:tc>
        <w:tc>
          <w:tcPr>
            <w:tcW w:w="880" w:type="dxa"/>
          </w:tcPr>
          <w:p w14:paraId="23A3DC7C" w14:textId="77777777" w:rsidR="00F34ED6" w:rsidRPr="00442838" w:rsidRDefault="00F34ED6" w:rsidP="000F163C">
            <w:pPr>
              <w:spacing w:line="360" w:lineRule="auto"/>
            </w:pPr>
          </w:p>
        </w:tc>
        <w:tc>
          <w:tcPr>
            <w:tcW w:w="724" w:type="dxa"/>
          </w:tcPr>
          <w:p w14:paraId="604E430F" w14:textId="77777777" w:rsidR="00F34ED6" w:rsidRPr="00442838" w:rsidRDefault="00F34ED6" w:rsidP="000F163C">
            <w:pPr>
              <w:spacing w:line="360" w:lineRule="auto"/>
            </w:pPr>
          </w:p>
        </w:tc>
        <w:tc>
          <w:tcPr>
            <w:tcW w:w="724" w:type="dxa"/>
          </w:tcPr>
          <w:p w14:paraId="356F7143" w14:textId="77777777" w:rsidR="00F34ED6" w:rsidRPr="00442838" w:rsidRDefault="00F34ED6" w:rsidP="000F163C">
            <w:pPr>
              <w:spacing w:line="360" w:lineRule="auto"/>
            </w:pPr>
          </w:p>
        </w:tc>
        <w:tc>
          <w:tcPr>
            <w:tcW w:w="1976" w:type="dxa"/>
          </w:tcPr>
          <w:p w14:paraId="0F58F6E0" w14:textId="77777777" w:rsidR="00F34ED6" w:rsidRPr="00442838" w:rsidRDefault="00F34ED6" w:rsidP="000F163C">
            <w:pPr>
              <w:spacing w:line="360" w:lineRule="auto"/>
            </w:pPr>
          </w:p>
        </w:tc>
      </w:tr>
      <w:tr w:rsidR="00F34ED6" w:rsidRPr="00442838" w14:paraId="135C0670" w14:textId="77777777" w:rsidTr="000F163C">
        <w:trPr>
          <w:trHeight w:val="896"/>
        </w:trPr>
        <w:tc>
          <w:tcPr>
            <w:tcW w:w="1251" w:type="dxa"/>
          </w:tcPr>
          <w:p w14:paraId="20F24FAF" w14:textId="77777777" w:rsidR="00F34ED6" w:rsidRPr="00442838" w:rsidRDefault="0068198D" w:rsidP="000F163C">
            <w:pPr>
              <w:spacing w:line="360" w:lineRule="auto"/>
            </w:pPr>
            <w:r w:rsidRPr="00442838">
              <w:t>Mega Blastoise</w:t>
            </w:r>
          </w:p>
        </w:tc>
        <w:tc>
          <w:tcPr>
            <w:tcW w:w="1652" w:type="dxa"/>
          </w:tcPr>
          <w:p w14:paraId="0AE7B0EA" w14:textId="77777777" w:rsidR="00F34ED6" w:rsidRPr="00442838" w:rsidRDefault="0068198D" w:rsidP="000F163C">
            <w:pPr>
              <w:spacing w:line="360" w:lineRule="auto"/>
            </w:pPr>
            <w:r w:rsidRPr="00442838">
              <w:t>009-M</w:t>
            </w:r>
          </w:p>
        </w:tc>
        <w:tc>
          <w:tcPr>
            <w:tcW w:w="3719" w:type="dxa"/>
          </w:tcPr>
          <w:p w14:paraId="757AA74B" w14:textId="77777777" w:rsidR="00F34ED6" w:rsidRPr="00442838" w:rsidRDefault="00F34ED6" w:rsidP="000F163C">
            <w:pPr>
              <w:spacing w:line="360" w:lineRule="auto"/>
            </w:pPr>
          </w:p>
        </w:tc>
        <w:tc>
          <w:tcPr>
            <w:tcW w:w="880" w:type="dxa"/>
          </w:tcPr>
          <w:p w14:paraId="7D70E17A" w14:textId="77777777" w:rsidR="00F34ED6" w:rsidRPr="00442838" w:rsidRDefault="00F34ED6" w:rsidP="000F163C">
            <w:pPr>
              <w:spacing w:line="360" w:lineRule="auto"/>
            </w:pPr>
          </w:p>
        </w:tc>
        <w:tc>
          <w:tcPr>
            <w:tcW w:w="724" w:type="dxa"/>
          </w:tcPr>
          <w:p w14:paraId="6E8701A0" w14:textId="77777777" w:rsidR="00F34ED6" w:rsidRPr="00442838" w:rsidRDefault="00F34ED6" w:rsidP="000F163C">
            <w:pPr>
              <w:spacing w:line="360" w:lineRule="auto"/>
            </w:pPr>
          </w:p>
        </w:tc>
        <w:tc>
          <w:tcPr>
            <w:tcW w:w="724" w:type="dxa"/>
          </w:tcPr>
          <w:p w14:paraId="4C563E27" w14:textId="77777777" w:rsidR="00F34ED6" w:rsidRPr="00442838" w:rsidRDefault="00F34ED6" w:rsidP="000F163C">
            <w:pPr>
              <w:spacing w:line="360" w:lineRule="auto"/>
            </w:pPr>
          </w:p>
        </w:tc>
        <w:tc>
          <w:tcPr>
            <w:tcW w:w="1976" w:type="dxa"/>
          </w:tcPr>
          <w:p w14:paraId="239B2EB8" w14:textId="77777777" w:rsidR="00F34ED6" w:rsidRPr="00442838" w:rsidRDefault="00F34ED6" w:rsidP="000F163C">
            <w:pPr>
              <w:spacing w:line="360" w:lineRule="auto"/>
            </w:pPr>
          </w:p>
        </w:tc>
      </w:tr>
    </w:tbl>
    <w:p w14:paraId="4C6FB600" w14:textId="77777777" w:rsidR="00F34ED6" w:rsidRPr="00442838" w:rsidRDefault="00F34ED6">
      <w:pPr>
        <w:rPr>
          <w:sz w:val="24"/>
        </w:rPr>
      </w:pPr>
    </w:p>
    <w:p w14:paraId="74A60A7E" w14:textId="77777777" w:rsidR="00F34ED6" w:rsidRPr="00442838" w:rsidRDefault="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11A30B00" w14:textId="77777777" w:rsidTr="00F34ED6">
        <w:tc>
          <w:tcPr>
            <w:tcW w:w="3596" w:type="dxa"/>
          </w:tcPr>
          <w:p w14:paraId="20ED8494" w14:textId="77777777" w:rsidR="00F34ED6" w:rsidRPr="00442838" w:rsidRDefault="00F34ED6">
            <w:pPr>
              <w:rPr>
                <w:sz w:val="24"/>
              </w:rPr>
            </w:pPr>
          </w:p>
        </w:tc>
        <w:tc>
          <w:tcPr>
            <w:tcW w:w="3597" w:type="dxa"/>
          </w:tcPr>
          <w:p w14:paraId="5303DE88" w14:textId="77777777" w:rsidR="00F34ED6" w:rsidRPr="00442838" w:rsidRDefault="00F34ED6">
            <w:pPr>
              <w:rPr>
                <w:sz w:val="24"/>
              </w:rPr>
            </w:pPr>
          </w:p>
        </w:tc>
        <w:tc>
          <w:tcPr>
            <w:tcW w:w="3597" w:type="dxa"/>
          </w:tcPr>
          <w:p w14:paraId="567CED28" w14:textId="77777777" w:rsidR="00F34ED6" w:rsidRPr="00442838" w:rsidRDefault="00F34ED6">
            <w:pPr>
              <w:rPr>
                <w:sz w:val="24"/>
              </w:rPr>
            </w:pPr>
          </w:p>
        </w:tc>
      </w:tr>
      <w:tr w:rsidR="00F34ED6" w:rsidRPr="00442838" w14:paraId="33B84E74" w14:textId="77777777" w:rsidTr="00F34ED6">
        <w:tc>
          <w:tcPr>
            <w:tcW w:w="3596" w:type="dxa"/>
          </w:tcPr>
          <w:p w14:paraId="36E9AEF4" w14:textId="77777777" w:rsidR="00F34ED6" w:rsidRPr="00442838" w:rsidRDefault="00F34ED6">
            <w:pPr>
              <w:rPr>
                <w:sz w:val="24"/>
              </w:rPr>
            </w:pPr>
          </w:p>
        </w:tc>
        <w:tc>
          <w:tcPr>
            <w:tcW w:w="3597" w:type="dxa"/>
          </w:tcPr>
          <w:p w14:paraId="3DE9AA12" w14:textId="77777777" w:rsidR="00F34ED6" w:rsidRPr="00442838" w:rsidRDefault="00F34ED6">
            <w:pPr>
              <w:rPr>
                <w:sz w:val="24"/>
              </w:rPr>
            </w:pPr>
          </w:p>
        </w:tc>
        <w:tc>
          <w:tcPr>
            <w:tcW w:w="3597" w:type="dxa"/>
          </w:tcPr>
          <w:p w14:paraId="482E4FCD" w14:textId="77777777" w:rsidR="00F34ED6" w:rsidRPr="00442838" w:rsidRDefault="00F34ED6">
            <w:pPr>
              <w:rPr>
                <w:sz w:val="24"/>
              </w:rPr>
            </w:pPr>
          </w:p>
        </w:tc>
      </w:tr>
    </w:tbl>
    <w:p w14:paraId="40A68FF5" w14:textId="77777777" w:rsidR="00F34ED6" w:rsidRPr="00442838" w:rsidRDefault="00F34ED6">
      <w:pPr>
        <w:rPr>
          <w:sz w:val="24"/>
        </w:rPr>
      </w:pPr>
    </w:p>
    <w:p w14:paraId="50ED7F59" w14:textId="77777777" w:rsidR="00F34ED6" w:rsidRPr="00442838" w:rsidRDefault="00F34ED6">
      <w:pPr>
        <w:rPr>
          <w:sz w:val="24"/>
        </w:rPr>
      </w:pPr>
      <w:r w:rsidRPr="00442838">
        <w:rPr>
          <w:sz w:val="24"/>
        </w:rPr>
        <w:t>Sprites:</w:t>
      </w:r>
    </w:p>
    <w:p w14:paraId="423B4EE6" w14:textId="77777777" w:rsidR="00F34ED6" w:rsidRPr="00442838" w:rsidRDefault="00F34ED6">
      <w:pPr>
        <w:rPr>
          <w:sz w:val="24"/>
        </w:rPr>
      </w:pPr>
    </w:p>
    <w:p w14:paraId="784EB806" w14:textId="77777777" w:rsidR="00F34ED6" w:rsidRPr="00442838" w:rsidRDefault="00F34ED6">
      <w:pPr>
        <w:rPr>
          <w:sz w:val="24"/>
        </w:rPr>
      </w:pPr>
      <w:r w:rsidRPr="00442838">
        <w:rPr>
          <w:sz w:val="24"/>
        </w:rPr>
        <w:br w:type="page"/>
      </w:r>
    </w:p>
    <w:p w14:paraId="7EF6C2A6" w14:textId="77777777" w:rsidR="00F34ED6" w:rsidRPr="00442838" w:rsidRDefault="000F163C" w:rsidP="00F34ED6">
      <w:pPr>
        <w:rPr>
          <w:sz w:val="24"/>
        </w:rPr>
      </w:pPr>
      <w:r w:rsidRPr="00442838">
        <w:rPr>
          <w:sz w:val="24"/>
        </w:rPr>
        <w:lastRenderedPageBreak/>
        <w:t xml:space="preserve">Caterpie </w:t>
      </w:r>
      <w:r w:rsidR="00F34ED6" w:rsidRPr="00442838">
        <w:rPr>
          <w:sz w:val="24"/>
        </w:rPr>
        <w:t>Family Page</w:t>
      </w:r>
    </w:p>
    <w:p w14:paraId="5B965FE7"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2E9F5AA"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68FC28A8" w14:textId="77777777" w:rsidTr="000F163C">
        <w:trPr>
          <w:trHeight w:val="896"/>
        </w:trPr>
        <w:tc>
          <w:tcPr>
            <w:tcW w:w="1251" w:type="dxa"/>
          </w:tcPr>
          <w:p w14:paraId="54823EF1" w14:textId="77777777" w:rsidR="00F34ED6" w:rsidRPr="00442838" w:rsidRDefault="00F34ED6" w:rsidP="000F163C">
            <w:pPr>
              <w:spacing w:line="360" w:lineRule="auto"/>
            </w:pPr>
            <w:r w:rsidRPr="00442838">
              <w:t>Pokemon</w:t>
            </w:r>
          </w:p>
          <w:p w14:paraId="23B588A2" w14:textId="77777777" w:rsidR="00F34ED6" w:rsidRPr="00442838" w:rsidRDefault="00F34ED6" w:rsidP="000F163C">
            <w:pPr>
              <w:spacing w:line="360" w:lineRule="auto"/>
            </w:pPr>
            <w:r w:rsidRPr="00442838">
              <w:t>Name</w:t>
            </w:r>
          </w:p>
        </w:tc>
        <w:tc>
          <w:tcPr>
            <w:tcW w:w="1652" w:type="dxa"/>
          </w:tcPr>
          <w:p w14:paraId="0647639B" w14:textId="77777777" w:rsidR="00F34ED6" w:rsidRPr="00442838" w:rsidRDefault="00F34ED6" w:rsidP="000F163C">
            <w:pPr>
              <w:spacing w:line="360" w:lineRule="auto"/>
            </w:pPr>
            <w:r w:rsidRPr="00442838">
              <w:t>Pokemon Number</w:t>
            </w:r>
          </w:p>
        </w:tc>
        <w:tc>
          <w:tcPr>
            <w:tcW w:w="3719" w:type="dxa"/>
          </w:tcPr>
          <w:p w14:paraId="7BC4DFFC" w14:textId="77777777" w:rsidR="00F34ED6" w:rsidRPr="00442838" w:rsidRDefault="00F34ED6" w:rsidP="000F163C">
            <w:pPr>
              <w:spacing w:line="360" w:lineRule="auto"/>
            </w:pPr>
            <w:r w:rsidRPr="00442838">
              <w:t>Base Stats</w:t>
            </w:r>
          </w:p>
          <w:p w14:paraId="4AD1CCF8" w14:textId="77777777" w:rsidR="00F34ED6" w:rsidRPr="00442838" w:rsidRDefault="00F34ED6" w:rsidP="000F163C">
            <w:pPr>
              <w:spacing w:line="360" w:lineRule="auto"/>
            </w:pPr>
            <w:r w:rsidRPr="00442838">
              <w:t>(</w:t>
            </w:r>
            <w:proofErr w:type="gramStart"/>
            <w:r w:rsidRPr="00442838">
              <w:t>HP,ATK</w:t>
            </w:r>
            <w:proofErr w:type="gramEnd"/>
            <w:r w:rsidRPr="00442838">
              <w:t>,DEF,SPEED,SPATK,SPDEF)</w:t>
            </w:r>
          </w:p>
        </w:tc>
        <w:tc>
          <w:tcPr>
            <w:tcW w:w="880" w:type="dxa"/>
          </w:tcPr>
          <w:p w14:paraId="6DB11AD6" w14:textId="77777777" w:rsidR="00F34ED6" w:rsidRPr="00442838" w:rsidRDefault="00F34ED6" w:rsidP="000F163C">
            <w:pPr>
              <w:spacing w:line="360" w:lineRule="auto"/>
            </w:pPr>
            <w:r w:rsidRPr="00442838">
              <w:t>Ability</w:t>
            </w:r>
          </w:p>
        </w:tc>
        <w:tc>
          <w:tcPr>
            <w:tcW w:w="724" w:type="dxa"/>
          </w:tcPr>
          <w:p w14:paraId="3E5F6E4A" w14:textId="77777777" w:rsidR="00F34ED6" w:rsidRPr="00442838" w:rsidRDefault="00F34ED6" w:rsidP="000F163C">
            <w:pPr>
              <w:spacing w:line="360" w:lineRule="auto"/>
            </w:pPr>
            <w:r w:rsidRPr="00442838">
              <w:t>Type 1</w:t>
            </w:r>
          </w:p>
        </w:tc>
        <w:tc>
          <w:tcPr>
            <w:tcW w:w="724" w:type="dxa"/>
          </w:tcPr>
          <w:p w14:paraId="6E16F21C" w14:textId="77777777" w:rsidR="00F34ED6" w:rsidRPr="00442838" w:rsidRDefault="00F34ED6" w:rsidP="000F163C">
            <w:pPr>
              <w:spacing w:line="360" w:lineRule="auto"/>
            </w:pPr>
            <w:r w:rsidRPr="00442838">
              <w:t>Type 2</w:t>
            </w:r>
          </w:p>
        </w:tc>
        <w:tc>
          <w:tcPr>
            <w:tcW w:w="1976" w:type="dxa"/>
          </w:tcPr>
          <w:p w14:paraId="0153053A" w14:textId="77777777" w:rsidR="00F34ED6" w:rsidRPr="00442838" w:rsidRDefault="00F34ED6" w:rsidP="000F163C">
            <w:pPr>
              <w:spacing w:line="360" w:lineRule="auto"/>
            </w:pPr>
            <w:r w:rsidRPr="00442838">
              <w:t>Evolution</w:t>
            </w:r>
          </w:p>
        </w:tc>
      </w:tr>
      <w:tr w:rsidR="00F34ED6" w:rsidRPr="00442838" w14:paraId="047F03F5" w14:textId="77777777" w:rsidTr="000F163C">
        <w:trPr>
          <w:trHeight w:val="454"/>
        </w:trPr>
        <w:tc>
          <w:tcPr>
            <w:tcW w:w="1251" w:type="dxa"/>
          </w:tcPr>
          <w:p w14:paraId="2CB0A3C7" w14:textId="5AB872AA" w:rsidR="00F34ED6" w:rsidRPr="00442838" w:rsidRDefault="00B80081" w:rsidP="000F163C">
            <w:pPr>
              <w:spacing w:line="360" w:lineRule="auto"/>
            </w:pPr>
            <w:r w:rsidRPr="00442838">
              <w:t>Caterpie</w:t>
            </w:r>
          </w:p>
        </w:tc>
        <w:tc>
          <w:tcPr>
            <w:tcW w:w="1652" w:type="dxa"/>
          </w:tcPr>
          <w:p w14:paraId="0F87DA12" w14:textId="77777777" w:rsidR="00F34ED6" w:rsidRPr="00442838" w:rsidRDefault="00F34ED6" w:rsidP="000F163C">
            <w:pPr>
              <w:spacing w:line="360" w:lineRule="auto"/>
            </w:pPr>
          </w:p>
        </w:tc>
        <w:tc>
          <w:tcPr>
            <w:tcW w:w="3719" w:type="dxa"/>
          </w:tcPr>
          <w:p w14:paraId="69C590AB" w14:textId="77777777" w:rsidR="00F34ED6" w:rsidRPr="00442838" w:rsidRDefault="00F34ED6" w:rsidP="000F163C">
            <w:pPr>
              <w:spacing w:line="360" w:lineRule="auto"/>
            </w:pPr>
          </w:p>
        </w:tc>
        <w:tc>
          <w:tcPr>
            <w:tcW w:w="880" w:type="dxa"/>
          </w:tcPr>
          <w:p w14:paraId="5B4BEFCC" w14:textId="77777777" w:rsidR="00F34ED6" w:rsidRPr="00442838" w:rsidRDefault="00F34ED6" w:rsidP="000F163C">
            <w:pPr>
              <w:spacing w:line="360" w:lineRule="auto"/>
            </w:pPr>
          </w:p>
        </w:tc>
        <w:tc>
          <w:tcPr>
            <w:tcW w:w="724" w:type="dxa"/>
          </w:tcPr>
          <w:p w14:paraId="0B3B52BC" w14:textId="77777777" w:rsidR="00F34ED6" w:rsidRPr="00442838" w:rsidRDefault="00F34ED6" w:rsidP="000F163C">
            <w:pPr>
              <w:spacing w:line="360" w:lineRule="auto"/>
            </w:pPr>
          </w:p>
        </w:tc>
        <w:tc>
          <w:tcPr>
            <w:tcW w:w="724" w:type="dxa"/>
          </w:tcPr>
          <w:p w14:paraId="7DE19FCE" w14:textId="77777777" w:rsidR="00F34ED6" w:rsidRPr="00442838" w:rsidRDefault="00F34ED6" w:rsidP="000F163C">
            <w:pPr>
              <w:spacing w:line="360" w:lineRule="auto"/>
            </w:pPr>
          </w:p>
        </w:tc>
        <w:tc>
          <w:tcPr>
            <w:tcW w:w="1976" w:type="dxa"/>
          </w:tcPr>
          <w:p w14:paraId="53BC93CD" w14:textId="77777777" w:rsidR="00F34ED6" w:rsidRPr="00442838" w:rsidRDefault="00F34ED6" w:rsidP="000F163C">
            <w:pPr>
              <w:spacing w:line="360" w:lineRule="auto"/>
            </w:pPr>
          </w:p>
        </w:tc>
      </w:tr>
      <w:tr w:rsidR="00F34ED6" w:rsidRPr="00442838" w14:paraId="44988707" w14:textId="77777777" w:rsidTr="000F163C">
        <w:trPr>
          <w:trHeight w:val="441"/>
        </w:trPr>
        <w:tc>
          <w:tcPr>
            <w:tcW w:w="1251" w:type="dxa"/>
          </w:tcPr>
          <w:p w14:paraId="17C7715F" w14:textId="5BE6DDAE" w:rsidR="00F34ED6" w:rsidRPr="00442838" w:rsidRDefault="00B80081" w:rsidP="000F163C">
            <w:pPr>
              <w:spacing w:line="360" w:lineRule="auto"/>
            </w:pPr>
            <w:r w:rsidRPr="00442838">
              <w:t>Metapod</w:t>
            </w:r>
          </w:p>
        </w:tc>
        <w:tc>
          <w:tcPr>
            <w:tcW w:w="1652" w:type="dxa"/>
          </w:tcPr>
          <w:p w14:paraId="59551929" w14:textId="77777777" w:rsidR="00F34ED6" w:rsidRPr="00442838" w:rsidRDefault="00F34ED6" w:rsidP="000F163C">
            <w:pPr>
              <w:spacing w:line="360" w:lineRule="auto"/>
            </w:pPr>
          </w:p>
        </w:tc>
        <w:tc>
          <w:tcPr>
            <w:tcW w:w="3719" w:type="dxa"/>
          </w:tcPr>
          <w:p w14:paraId="30B316F5" w14:textId="77777777" w:rsidR="00F34ED6" w:rsidRPr="00442838" w:rsidRDefault="00F34ED6" w:rsidP="000F163C">
            <w:pPr>
              <w:spacing w:line="360" w:lineRule="auto"/>
            </w:pPr>
          </w:p>
        </w:tc>
        <w:tc>
          <w:tcPr>
            <w:tcW w:w="880" w:type="dxa"/>
          </w:tcPr>
          <w:p w14:paraId="61847F68" w14:textId="77777777" w:rsidR="00F34ED6" w:rsidRPr="00442838" w:rsidRDefault="00F34ED6" w:rsidP="000F163C">
            <w:pPr>
              <w:spacing w:line="360" w:lineRule="auto"/>
            </w:pPr>
          </w:p>
        </w:tc>
        <w:tc>
          <w:tcPr>
            <w:tcW w:w="724" w:type="dxa"/>
          </w:tcPr>
          <w:p w14:paraId="3318A0C8" w14:textId="77777777" w:rsidR="00F34ED6" w:rsidRPr="00442838" w:rsidRDefault="00F34ED6" w:rsidP="000F163C">
            <w:pPr>
              <w:spacing w:line="360" w:lineRule="auto"/>
            </w:pPr>
          </w:p>
        </w:tc>
        <w:tc>
          <w:tcPr>
            <w:tcW w:w="724" w:type="dxa"/>
          </w:tcPr>
          <w:p w14:paraId="52DCF6FD" w14:textId="77777777" w:rsidR="00F34ED6" w:rsidRPr="00442838" w:rsidRDefault="00F34ED6" w:rsidP="000F163C">
            <w:pPr>
              <w:spacing w:line="360" w:lineRule="auto"/>
            </w:pPr>
          </w:p>
        </w:tc>
        <w:tc>
          <w:tcPr>
            <w:tcW w:w="1976" w:type="dxa"/>
          </w:tcPr>
          <w:p w14:paraId="01FC3C0E" w14:textId="77777777" w:rsidR="00F34ED6" w:rsidRPr="00442838" w:rsidRDefault="00F34ED6" w:rsidP="000F163C">
            <w:pPr>
              <w:spacing w:line="360" w:lineRule="auto"/>
            </w:pPr>
          </w:p>
        </w:tc>
      </w:tr>
      <w:tr w:rsidR="00F34ED6" w:rsidRPr="00442838" w14:paraId="21CA5975" w14:textId="77777777" w:rsidTr="000F163C">
        <w:trPr>
          <w:trHeight w:val="441"/>
        </w:trPr>
        <w:tc>
          <w:tcPr>
            <w:tcW w:w="1251" w:type="dxa"/>
          </w:tcPr>
          <w:p w14:paraId="2A80FC40" w14:textId="38DDF783" w:rsidR="00F34ED6" w:rsidRPr="00442838" w:rsidRDefault="00B80081" w:rsidP="000F163C">
            <w:pPr>
              <w:spacing w:line="360" w:lineRule="auto"/>
            </w:pPr>
            <w:r w:rsidRPr="00442838">
              <w:t>Butterfree</w:t>
            </w:r>
          </w:p>
        </w:tc>
        <w:tc>
          <w:tcPr>
            <w:tcW w:w="1652" w:type="dxa"/>
          </w:tcPr>
          <w:p w14:paraId="3159F286" w14:textId="77777777" w:rsidR="00F34ED6" w:rsidRPr="00442838" w:rsidRDefault="00F34ED6" w:rsidP="000F163C">
            <w:pPr>
              <w:spacing w:line="360" w:lineRule="auto"/>
            </w:pPr>
          </w:p>
        </w:tc>
        <w:tc>
          <w:tcPr>
            <w:tcW w:w="3719" w:type="dxa"/>
          </w:tcPr>
          <w:p w14:paraId="62B9DF43" w14:textId="77777777" w:rsidR="00F34ED6" w:rsidRPr="00442838" w:rsidRDefault="00F34ED6" w:rsidP="000F163C">
            <w:pPr>
              <w:spacing w:line="360" w:lineRule="auto"/>
            </w:pPr>
          </w:p>
        </w:tc>
        <w:tc>
          <w:tcPr>
            <w:tcW w:w="880" w:type="dxa"/>
          </w:tcPr>
          <w:p w14:paraId="0FB6EC5A" w14:textId="77777777" w:rsidR="00F34ED6" w:rsidRPr="00442838" w:rsidRDefault="00F34ED6" w:rsidP="000F163C">
            <w:pPr>
              <w:spacing w:line="360" w:lineRule="auto"/>
            </w:pPr>
          </w:p>
        </w:tc>
        <w:tc>
          <w:tcPr>
            <w:tcW w:w="724" w:type="dxa"/>
          </w:tcPr>
          <w:p w14:paraId="7795F875" w14:textId="77777777" w:rsidR="00F34ED6" w:rsidRPr="00442838" w:rsidRDefault="00F34ED6" w:rsidP="000F163C">
            <w:pPr>
              <w:spacing w:line="360" w:lineRule="auto"/>
            </w:pPr>
          </w:p>
        </w:tc>
        <w:tc>
          <w:tcPr>
            <w:tcW w:w="724" w:type="dxa"/>
          </w:tcPr>
          <w:p w14:paraId="4F699072" w14:textId="77777777" w:rsidR="00F34ED6" w:rsidRPr="00442838" w:rsidRDefault="00F34ED6" w:rsidP="000F163C">
            <w:pPr>
              <w:spacing w:line="360" w:lineRule="auto"/>
            </w:pPr>
          </w:p>
        </w:tc>
        <w:tc>
          <w:tcPr>
            <w:tcW w:w="1976" w:type="dxa"/>
          </w:tcPr>
          <w:p w14:paraId="1FD74DA4" w14:textId="77777777" w:rsidR="00F34ED6" w:rsidRPr="00442838" w:rsidRDefault="00F34ED6" w:rsidP="000F163C">
            <w:pPr>
              <w:spacing w:line="360" w:lineRule="auto"/>
            </w:pPr>
          </w:p>
        </w:tc>
      </w:tr>
      <w:tr w:rsidR="00F34ED6" w:rsidRPr="00442838" w14:paraId="0E2B2AB2" w14:textId="77777777" w:rsidTr="000F163C">
        <w:trPr>
          <w:trHeight w:val="896"/>
        </w:trPr>
        <w:tc>
          <w:tcPr>
            <w:tcW w:w="1251" w:type="dxa"/>
          </w:tcPr>
          <w:p w14:paraId="6AD69EEA" w14:textId="7A6F13CE" w:rsidR="00F34ED6" w:rsidRPr="00442838" w:rsidRDefault="00B80081" w:rsidP="000F163C">
            <w:pPr>
              <w:spacing w:line="360" w:lineRule="auto"/>
            </w:pPr>
            <w:r w:rsidRPr="00442838">
              <w:t>Frostfree</w:t>
            </w:r>
          </w:p>
        </w:tc>
        <w:tc>
          <w:tcPr>
            <w:tcW w:w="1652" w:type="dxa"/>
          </w:tcPr>
          <w:p w14:paraId="469B66CD" w14:textId="77777777" w:rsidR="00F34ED6" w:rsidRPr="00442838" w:rsidRDefault="00F34ED6" w:rsidP="000F163C">
            <w:pPr>
              <w:spacing w:line="360" w:lineRule="auto"/>
            </w:pPr>
          </w:p>
        </w:tc>
        <w:tc>
          <w:tcPr>
            <w:tcW w:w="3719" w:type="dxa"/>
          </w:tcPr>
          <w:p w14:paraId="52C3A09C" w14:textId="77777777" w:rsidR="00F34ED6" w:rsidRPr="00442838" w:rsidRDefault="00F34ED6" w:rsidP="000F163C">
            <w:pPr>
              <w:spacing w:line="360" w:lineRule="auto"/>
            </w:pPr>
          </w:p>
        </w:tc>
        <w:tc>
          <w:tcPr>
            <w:tcW w:w="880" w:type="dxa"/>
          </w:tcPr>
          <w:p w14:paraId="35F56E38" w14:textId="77777777" w:rsidR="00F34ED6" w:rsidRPr="00442838" w:rsidRDefault="00F34ED6" w:rsidP="000F163C">
            <w:pPr>
              <w:spacing w:line="360" w:lineRule="auto"/>
            </w:pPr>
          </w:p>
        </w:tc>
        <w:tc>
          <w:tcPr>
            <w:tcW w:w="724" w:type="dxa"/>
          </w:tcPr>
          <w:p w14:paraId="23922340" w14:textId="77777777" w:rsidR="00F34ED6" w:rsidRPr="00442838" w:rsidRDefault="00F34ED6" w:rsidP="000F163C">
            <w:pPr>
              <w:spacing w:line="360" w:lineRule="auto"/>
            </w:pPr>
          </w:p>
        </w:tc>
        <w:tc>
          <w:tcPr>
            <w:tcW w:w="724" w:type="dxa"/>
          </w:tcPr>
          <w:p w14:paraId="385F1DF9" w14:textId="77777777" w:rsidR="00F34ED6" w:rsidRPr="00442838" w:rsidRDefault="00F34ED6" w:rsidP="000F163C">
            <w:pPr>
              <w:spacing w:line="360" w:lineRule="auto"/>
            </w:pPr>
          </w:p>
        </w:tc>
        <w:tc>
          <w:tcPr>
            <w:tcW w:w="1976" w:type="dxa"/>
          </w:tcPr>
          <w:p w14:paraId="340DBD7D" w14:textId="77777777" w:rsidR="00F34ED6" w:rsidRPr="00442838" w:rsidRDefault="00F34ED6" w:rsidP="000F163C">
            <w:pPr>
              <w:spacing w:line="360" w:lineRule="auto"/>
            </w:pPr>
          </w:p>
        </w:tc>
      </w:tr>
    </w:tbl>
    <w:p w14:paraId="2911B0AD" w14:textId="77777777" w:rsidR="00F34ED6" w:rsidRPr="00442838" w:rsidRDefault="00F34ED6" w:rsidP="00F34ED6">
      <w:pPr>
        <w:rPr>
          <w:sz w:val="24"/>
        </w:rPr>
      </w:pPr>
    </w:p>
    <w:p w14:paraId="26B3B7AA" w14:textId="77777777" w:rsidR="00F34ED6" w:rsidRPr="00442838" w:rsidRDefault="00F34ED6" w:rsidP="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0BB83430" w14:textId="77777777" w:rsidTr="000F163C">
        <w:tc>
          <w:tcPr>
            <w:tcW w:w="3596" w:type="dxa"/>
          </w:tcPr>
          <w:p w14:paraId="5799ADED" w14:textId="77777777" w:rsidR="00F34ED6" w:rsidRPr="00442838" w:rsidRDefault="00F34ED6" w:rsidP="000F163C">
            <w:pPr>
              <w:rPr>
                <w:sz w:val="24"/>
              </w:rPr>
            </w:pPr>
          </w:p>
        </w:tc>
        <w:tc>
          <w:tcPr>
            <w:tcW w:w="3597" w:type="dxa"/>
          </w:tcPr>
          <w:p w14:paraId="3DB24DA4" w14:textId="77777777" w:rsidR="00F34ED6" w:rsidRPr="00442838" w:rsidRDefault="00F34ED6" w:rsidP="000F163C">
            <w:pPr>
              <w:rPr>
                <w:sz w:val="24"/>
              </w:rPr>
            </w:pPr>
          </w:p>
        </w:tc>
        <w:tc>
          <w:tcPr>
            <w:tcW w:w="3597" w:type="dxa"/>
          </w:tcPr>
          <w:p w14:paraId="7C595FAC" w14:textId="77777777" w:rsidR="00F34ED6" w:rsidRPr="00442838" w:rsidRDefault="00F34ED6" w:rsidP="000F163C">
            <w:pPr>
              <w:rPr>
                <w:sz w:val="24"/>
              </w:rPr>
            </w:pPr>
          </w:p>
        </w:tc>
      </w:tr>
      <w:tr w:rsidR="00F34ED6" w:rsidRPr="00442838" w14:paraId="771CD47B" w14:textId="77777777" w:rsidTr="000F163C">
        <w:tc>
          <w:tcPr>
            <w:tcW w:w="3596" w:type="dxa"/>
          </w:tcPr>
          <w:p w14:paraId="34B6BBBA" w14:textId="77777777" w:rsidR="00F34ED6" w:rsidRPr="00442838" w:rsidRDefault="00F34ED6" w:rsidP="000F163C">
            <w:pPr>
              <w:rPr>
                <w:sz w:val="24"/>
              </w:rPr>
            </w:pPr>
          </w:p>
        </w:tc>
        <w:tc>
          <w:tcPr>
            <w:tcW w:w="3597" w:type="dxa"/>
          </w:tcPr>
          <w:p w14:paraId="614CA170" w14:textId="77777777" w:rsidR="00F34ED6" w:rsidRPr="00442838" w:rsidRDefault="00F34ED6" w:rsidP="000F163C">
            <w:pPr>
              <w:rPr>
                <w:sz w:val="24"/>
              </w:rPr>
            </w:pPr>
          </w:p>
        </w:tc>
        <w:tc>
          <w:tcPr>
            <w:tcW w:w="3597" w:type="dxa"/>
          </w:tcPr>
          <w:p w14:paraId="53DA41D8" w14:textId="77777777" w:rsidR="00F34ED6" w:rsidRPr="00442838" w:rsidRDefault="00F34ED6" w:rsidP="000F163C">
            <w:pPr>
              <w:rPr>
                <w:sz w:val="24"/>
              </w:rPr>
            </w:pPr>
          </w:p>
        </w:tc>
      </w:tr>
    </w:tbl>
    <w:p w14:paraId="28106ACC" w14:textId="77777777" w:rsidR="00F34ED6" w:rsidRPr="00442838" w:rsidRDefault="00F34ED6" w:rsidP="00F34ED6">
      <w:pPr>
        <w:rPr>
          <w:sz w:val="24"/>
        </w:rPr>
      </w:pPr>
    </w:p>
    <w:p w14:paraId="18DDCE2E" w14:textId="77777777" w:rsidR="00F34ED6" w:rsidRPr="00442838" w:rsidRDefault="00F34ED6" w:rsidP="00F34ED6">
      <w:pPr>
        <w:rPr>
          <w:sz w:val="24"/>
        </w:rPr>
      </w:pPr>
      <w:r w:rsidRPr="00442838">
        <w:rPr>
          <w:sz w:val="24"/>
        </w:rPr>
        <w:t>Sprites:</w:t>
      </w:r>
    </w:p>
    <w:p w14:paraId="103B8BC9" w14:textId="77777777" w:rsidR="00F34ED6" w:rsidRPr="00442838" w:rsidRDefault="00F34ED6" w:rsidP="00F34ED6">
      <w:pPr>
        <w:rPr>
          <w:sz w:val="24"/>
        </w:rPr>
      </w:pPr>
      <w:r w:rsidRPr="00442838">
        <w:rPr>
          <w:sz w:val="24"/>
        </w:rPr>
        <w:br w:type="page"/>
      </w:r>
    </w:p>
    <w:p w14:paraId="576E6606" w14:textId="77777777" w:rsidR="00F34ED6" w:rsidRPr="00442838" w:rsidRDefault="000F163C" w:rsidP="00F34ED6">
      <w:pPr>
        <w:rPr>
          <w:sz w:val="24"/>
        </w:rPr>
      </w:pPr>
      <w:r w:rsidRPr="00442838">
        <w:rPr>
          <w:sz w:val="24"/>
        </w:rPr>
        <w:lastRenderedPageBreak/>
        <w:t xml:space="preserve">Weedle </w:t>
      </w:r>
      <w:r w:rsidR="00F34ED6" w:rsidRPr="00442838">
        <w:rPr>
          <w:sz w:val="24"/>
        </w:rPr>
        <w:t>Family Page</w:t>
      </w:r>
    </w:p>
    <w:p w14:paraId="414CE360"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BBA2A1"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452253CF" w14:textId="77777777" w:rsidTr="000F163C">
        <w:trPr>
          <w:trHeight w:val="896"/>
        </w:trPr>
        <w:tc>
          <w:tcPr>
            <w:tcW w:w="1251" w:type="dxa"/>
          </w:tcPr>
          <w:p w14:paraId="625AE2A3" w14:textId="77777777" w:rsidR="00F34ED6" w:rsidRPr="00442838" w:rsidRDefault="00F34ED6" w:rsidP="000F163C">
            <w:pPr>
              <w:spacing w:line="360" w:lineRule="auto"/>
            </w:pPr>
            <w:r w:rsidRPr="00442838">
              <w:t>Pokemon</w:t>
            </w:r>
          </w:p>
          <w:p w14:paraId="53B5737C" w14:textId="77777777" w:rsidR="00F34ED6" w:rsidRPr="00442838" w:rsidRDefault="00F34ED6" w:rsidP="000F163C">
            <w:pPr>
              <w:spacing w:line="360" w:lineRule="auto"/>
            </w:pPr>
            <w:r w:rsidRPr="00442838">
              <w:t>Name</w:t>
            </w:r>
          </w:p>
        </w:tc>
        <w:tc>
          <w:tcPr>
            <w:tcW w:w="1652" w:type="dxa"/>
          </w:tcPr>
          <w:p w14:paraId="731C47F1" w14:textId="77777777" w:rsidR="00F34ED6" w:rsidRPr="00442838" w:rsidRDefault="00F34ED6" w:rsidP="000F163C">
            <w:pPr>
              <w:spacing w:line="360" w:lineRule="auto"/>
            </w:pPr>
            <w:r w:rsidRPr="00442838">
              <w:t>Pokemon Number</w:t>
            </w:r>
          </w:p>
        </w:tc>
        <w:tc>
          <w:tcPr>
            <w:tcW w:w="3719" w:type="dxa"/>
          </w:tcPr>
          <w:p w14:paraId="1F00D7F9" w14:textId="77777777" w:rsidR="00F34ED6" w:rsidRPr="00442838" w:rsidRDefault="00F34ED6" w:rsidP="000F163C">
            <w:pPr>
              <w:spacing w:line="360" w:lineRule="auto"/>
            </w:pPr>
            <w:r w:rsidRPr="00442838">
              <w:t>Base Stats</w:t>
            </w:r>
          </w:p>
          <w:p w14:paraId="7E6A22D3" w14:textId="77777777" w:rsidR="00F34ED6" w:rsidRPr="00442838" w:rsidRDefault="00F34ED6" w:rsidP="000F163C">
            <w:pPr>
              <w:spacing w:line="360" w:lineRule="auto"/>
            </w:pPr>
            <w:r w:rsidRPr="00442838">
              <w:t>(</w:t>
            </w:r>
            <w:proofErr w:type="gramStart"/>
            <w:r w:rsidRPr="00442838">
              <w:t>HP,ATK</w:t>
            </w:r>
            <w:proofErr w:type="gramEnd"/>
            <w:r w:rsidRPr="00442838">
              <w:t>,DEF,SPEED,SPATK,SPDEF)</w:t>
            </w:r>
          </w:p>
        </w:tc>
        <w:tc>
          <w:tcPr>
            <w:tcW w:w="880" w:type="dxa"/>
          </w:tcPr>
          <w:p w14:paraId="48C701C5" w14:textId="77777777" w:rsidR="00F34ED6" w:rsidRPr="00442838" w:rsidRDefault="00F34ED6" w:rsidP="000F163C">
            <w:pPr>
              <w:spacing w:line="360" w:lineRule="auto"/>
            </w:pPr>
            <w:r w:rsidRPr="00442838">
              <w:t>Ability</w:t>
            </w:r>
          </w:p>
        </w:tc>
        <w:tc>
          <w:tcPr>
            <w:tcW w:w="724" w:type="dxa"/>
          </w:tcPr>
          <w:p w14:paraId="159BCBFE" w14:textId="77777777" w:rsidR="00F34ED6" w:rsidRPr="00442838" w:rsidRDefault="00F34ED6" w:rsidP="000F163C">
            <w:pPr>
              <w:spacing w:line="360" w:lineRule="auto"/>
            </w:pPr>
            <w:r w:rsidRPr="00442838">
              <w:t>Type 1</w:t>
            </w:r>
          </w:p>
        </w:tc>
        <w:tc>
          <w:tcPr>
            <w:tcW w:w="724" w:type="dxa"/>
          </w:tcPr>
          <w:p w14:paraId="14ED988E" w14:textId="77777777" w:rsidR="00F34ED6" w:rsidRPr="00442838" w:rsidRDefault="00F34ED6" w:rsidP="000F163C">
            <w:pPr>
              <w:spacing w:line="360" w:lineRule="auto"/>
            </w:pPr>
            <w:r w:rsidRPr="00442838">
              <w:t>Type 2</w:t>
            </w:r>
          </w:p>
        </w:tc>
        <w:tc>
          <w:tcPr>
            <w:tcW w:w="1976" w:type="dxa"/>
          </w:tcPr>
          <w:p w14:paraId="7A024BC9" w14:textId="77777777" w:rsidR="00F34ED6" w:rsidRPr="00442838" w:rsidRDefault="00F34ED6" w:rsidP="000F163C">
            <w:pPr>
              <w:spacing w:line="360" w:lineRule="auto"/>
            </w:pPr>
            <w:r w:rsidRPr="00442838">
              <w:t>Evolution</w:t>
            </w:r>
          </w:p>
        </w:tc>
      </w:tr>
      <w:tr w:rsidR="00F34ED6" w:rsidRPr="00442838" w14:paraId="5688585F" w14:textId="77777777" w:rsidTr="000F163C">
        <w:trPr>
          <w:trHeight w:val="454"/>
        </w:trPr>
        <w:tc>
          <w:tcPr>
            <w:tcW w:w="1251" w:type="dxa"/>
          </w:tcPr>
          <w:p w14:paraId="50F5F45B" w14:textId="33241D6E" w:rsidR="00F34ED6" w:rsidRPr="00442838" w:rsidRDefault="00B80081" w:rsidP="000F163C">
            <w:pPr>
              <w:spacing w:line="360" w:lineRule="auto"/>
            </w:pPr>
            <w:r w:rsidRPr="00442838">
              <w:t>Weedle</w:t>
            </w:r>
          </w:p>
        </w:tc>
        <w:tc>
          <w:tcPr>
            <w:tcW w:w="1652" w:type="dxa"/>
          </w:tcPr>
          <w:p w14:paraId="06AC1DD4" w14:textId="77777777" w:rsidR="00F34ED6" w:rsidRPr="00442838" w:rsidRDefault="00F34ED6" w:rsidP="000F163C">
            <w:pPr>
              <w:spacing w:line="360" w:lineRule="auto"/>
            </w:pPr>
          </w:p>
        </w:tc>
        <w:tc>
          <w:tcPr>
            <w:tcW w:w="3719" w:type="dxa"/>
          </w:tcPr>
          <w:p w14:paraId="14010E88" w14:textId="77777777" w:rsidR="00F34ED6" w:rsidRPr="00442838" w:rsidRDefault="00F34ED6" w:rsidP="000F163C">
            <w:pPr>
              <w:spacing w:line="360" w:lineRule="auto"/>
            </w:pPr>
          </w:p>
        </w:tc>
        <w:tc>
          <w:tcPr>
            <w:tcW w:w="880" w:type="dxa"/>
          </w:tcPr>
          <w:p w14:paraId="079739F2" w14:textId="77777777" w:rsidR="00F34ED6" w:rsidRPr="00442838" w:rsidRDefault="00F34ED6" w:rsidP="000F163C">
            <w:pPr>
              <w:spacing w:line="360" w:lineRule="auto"/>
            </w:pPr>
          </w:p>
        </w:tc>
        <w:tc>
          <w:tcPr>
            <w:tcW w:w="724" w:type="dxa"/>
          </w:tcPr>
          <w:p w14:paraId="4F96B7C7" w14:textId="77777777" w:rsidR="00F34ED6" w:rsidRPr="00442838" w:rsidRDefault="00F34ED6" w:rsidP="000F163C">
            <w:pPr>
              <w:spacing w:line="360" w:lineRule="auto"/>
            </w:pPr>
          </w:p>
        </w:tc>
        <w:tc>
          <w:tcPr>
            <w:tcW w:w="724" w:type="dxa"/>
          </w:tcPr>
          <w:p w14:paraId="64153657" w14:textId="77777777" w:rsidR="00F34ED6" w:rsidRPr="00442838" w:rsidRDefault="00F34ED6" w:rsidP="000F163C">
            <w:pPr>
              <w:spacing w:line="360" w:lineRule="auto"/>
            </w:pPr>
          </w:p>
        </w:tc>
        <w:tc>
          <w:tcPr>
            <w:tcW w:w="1976" w:type="dxa"/>
          </w:tcPr>
          <w:p w14:paraId="1CD29AC6" w14:textId="77777777" w:rsidR="00F34ED6" w:rsidRPr="00442838" w:rsidRDefault="00F34ED6" w:rsidP="000F163C">
            <w:pPr>
              <w:spacing w:line="360" w:lineRule="auto"/>
            </w:pPr>
          </w:p>
        </w:tc>
      </w:tr>
      <w:tr w:rsidR="00F34ED6" w:rsidRPr="00442838" w14:paraId="1D5D3208" w14:textId="77777777" w:rsidTr="000F163C">
        <w:trPr>
          <w:trHeight w:val="441"/>
        </w:trPr>
        <w:tc>
          <w:tcPr>
            <w:tcW w:w="1251" w:type="dxa"/>
          </w:tcPr>
          <w:p w14:paraId="47B3286D" w14:textId="6B895919" w:rsidR="00F34ED6" w:rsidRPr="00442838" w:rsidRDefault="00B80081" w:rsidP="000F163C">
            <w:pPr>
              <w:spacing w:line="360" w:lineRule="auto"/>
            </w:pPr>
            <w:r w:rsidRPr="00442838">
              <w:t>Kakuna</w:t>
            </w:r>
          </w:p>
        </w:tc>
        <w:tc>
          <w:tcPr>
            <w:tcW w:w="1652" w:type="dxa"/>
          </w:tcPr>
          <w:p w14:paraId="3F22B75D" w14:textId="77777777" w:rsidR="00F34ED6" w:rsidRPr="00442838" w:rsidRDefault="00F34ED6" w:rsidP="000F163C">
            <w:pPr>
              <w:spacing w:line="360" w:lineRule="auto"/>
            </w:pPr>
          </w:p>
        </w:tc>
        <w:tc>
          <w:tcPr>
            <w:tcW w:w="3719" w:type="dxa"/>
          </w:tcPr>
          <w:p w14:paraId="31E1357D" w14:textId="77777777" w:rsidR="00F34ED6" w:rsidRPr="00442838" w:rsidRDefault="00F34ED6" w:rsidP="000F163C">
            <w:pPr>
              <w:spacing w:line="360" w:lineRule="auto"/>
            </w:pPr>
          </w:p>
        </w:tc>
        <w:tc>
          <w:tcPr>
            <w:tcW w:w="880" w:type="dxa"/>
          </w:tcPr>
          <w:p w14:paraId="27CDD9EC" w14:textId="77777777" w:rsidR="00F34ED6" w:rsidRPr="00442838" w:rsidRDefault="00F34ED6" w:rsidP="000F163C">
            <w:pPr>
              <w:spacing w:line="360" w:lineRule="auto"/>
            </w:pPr>
          </w:p>
        </w:tc>
        <w:tc>
          <w:tcPr>
            <w:tcW w:w="724" w:type="dxa"/>
          </w:tcPr>
          <w:p w14:paraId="1F2E0096" w14:textId="77777777" w:rsidR="00F34ED6" w:rsidRPr="00442838" w:rsidRDefault="00F34ED6" w:rsidP="000F163C">
            <w:pPr>
              <w:spacing w:line="360" w:lineRule="auto"/>
            </w:pPr>
          </w:p>
        </w:tc>
        <w:tc>
          <w:tcPr>
            <w:tcW w:w="724" w:type="dxa"/>
          </w:tcPr>
          <w:p w14:paraId="42D949C4" w14:textId="77777777" w:rsidR="00F34ED6" w:rsidRPr="00442838" w:rsidRDefault="00F34ED6" w:rsidP="000F163C">
            <w:pPr>
              <w:spacing w:line="360" w:lineRule="auto"/>
            </w:pPr>
          </w:p>
        </w:tc>
        <w:tc>
          <w:tcPr>
            <w:tcW w:w="1976" w:type="dxa"/>
          </w:tcPr>
          <w:p w14:paraId="24EFC4CA" w14:textId="77777777" w:rsidR="00F34ED6" w:rsidRPr="00442838" w:rsidRDefault="00F34ED6" w:rsidP="000F163C">
            <w:pPr>
              <w:spacing w:line="360" w:lineRule="auto"/>
            </w:pPr>
          </w:p>
        </w:tc>
      </w:tr>
      <w:tr w:rsidR="00F34ED6" w:rsidRPr="00442838" w14:paraId="51038AD5" w14:textId="77777777" w:rsidTr="000F163C">
        <w:trPr>
          <w:trHeight w:val="441"/>
        </w:trPr>
        <w:tc>
          <w:tcPr>
            <w:tcW w:w="1251" w:type="dxa"/>
          </w:tcPr>
          <w:p w14:paraId="1B551CAC" w14:textId="63A2EDEA" w:rsidR="00F34ED6" w:rsidRPr="00442838" w:rsidRDefault="00B80081" w:rsidP="000F163C">
            <w:pPr>
              <w:spacing w:line="360" w:lineRule="auto"/>
            </w:pPr>
            <w:r w:rsidRPr="00442838">
              <w:t>Beedrill</w:t>
            </w:r>
          </w:p>
        </w:tc>
        <w:tc>
          <w:tcPr>
            <w:tcW w:w="1652" w:type="dxa"/>
          </w:tcPr>
          <w:p w14:paraId="2B39BC11" w14:textId="77777777" w:rsidR="00F34ED6" w:rsidRPr="00442838" w:rsidRDefault="00F34ED6" w:rsidP="000F163C">
            <w:pPr>
              <w:spacing w:line="360" w:lineRule="auto"/>
            </w:pPr>
          </w:p>
        </w:tc>
        <w:tc>
          <w:tcPr>
            <w:tcW w:w="3719" w:type="dxa"/>
          </w:tcPr>
          <w:p w14:paraId="60F099E3" w14:textId="77777777" w:rsidR="00F34ED6" w:rsidRPr="00442838" w:rsidRDefault="00F34ED6" w:rsidP="000F163C">
            <w:pPr>
              <w:spacing w:line="360" w:lineRule="auto"/>
            </w:pPr>
          </w:p>
        </w:tc>
        <w:tc>
          <w:tcPr>
            <w:tcW w:w="880" w:type="dxa"/>
          </w:tcPr>
          <w:p w14:paraId="094C7EC6" w14:textId="77777777" w:rsidR="00F34ED6" w:rsidRPr="00442838" w:rsidRDefault="00F34ED6" w:rsidP="000F163C">
            <w:pPr>
              <w:spacing w:line="360" w:lineRule="auto"/>
            </w:pPr>
          </w:p>
        </w:tc>
        <w:tc>
          <w:tcPr>
            <w:tcW w:w="724" w:type="dxa"/>
          </w:tcPr>
          <w:p w14:paraId="56A81538" w14:textId="77777777" w:rsidR="00F34ED6" w:rsidRPr="00442838" w:rsidRDefault="00F34ED6" w:rsidP="000F163C">
            <w:pPr>
              <w:spacing w:line="360" w:lineRule="auto"/>
            </w:pPr>
          </w:p>
        </w:tc>
        <w:tc>
          <w:tcPr>
            <w:tcW w:w="724" w:type="dxa"/>
          </w:tcPr>
          <w:p w14:paraId="0942F464" w14:textId="77777777" w:rsidR="00F34ED6" w:rsidRPr="00442838" w:rsidRDefault="00F34ED6" w:rsidP="000F163C">
            <w:pPr>
              <w:spacing w:line="360" w:lineRule="auto"/>
            </w:pPr>
          </w:p>
        </w:tc>
        <w:tc>
          <w:tcPr>
            <w:tcW w:w="1976" w:type="dxa"/>
          </w:tcPr>
          <w:p w14:paraId="68A65B25" w14:textId="77777777" w:rsidR="00F34ED6" w:rsidRPr="00442838" w:rsidRDefault="00F34ED6" w:rsidP="000F163C">
            <w:pPr>
              <w:spacing w:line="360" w:lineRule="auto"/>
            </w:pPr>
          </w:p>
        </w:tc>
      </w:tr>
      <w:tr w:rsidR="00F34ED6" w:rsidRPr="00442838" w14:paraId="1595D6DB" w14:textId="77777777" w:rsidTr="000F163C">
        <w:trPr>
          <w:trHeight w:val="896"/>
        </w:trPr>
        <w:tc>
          <w:tcPr>
            <w:tcW w:w="1251" w:type="dxa"/>
          </w:tcPr>
          <w:p w14:paraId="0FF1F8E7" w14:textId="1FFB00CC" w:rsidR="00F34ED6" w:rsidRPr="00442838" w:rsidRDefault="00B80081" w:rsidP="000F163C">
            <w:pPr>
              <w:spacing w:line="360" w:lineRule="auto"/>
            </w:pPr>
            <w:r w:rsidRPr="00442838">
              <w:t>Mega Beedrill</w:t>
            </w:r>
          </w:p>
        </w:tc>
        <w:tc>
          <w:tcPr>
            <w:tcW w:w="1652" w:type="dxa"/>
          </w:tcPr>
          <w:p w14:paraId="50E6827E" w14:textId="77777777" w:rsidR="00F34ED6" w:rsidRPr="00442838" w:rsidRDefault="00F34ED6" w:rsidP="000F163C">
            <w:pPr>
              <w:spacing w:line="360" w:lineRule="auto"/>
            </w:pPr>
          </w:p>
        </w:tc>
        <w:tc>
          <w:tcPr>
            <w:tcW w:w="3719" w:type="dxa"/>
          </w:tcPr>
          <w:p w14:paraId="36290E0A" w14:textId="77777777" w:rsidR="00F34ED6" w:rsidRPr="00442838" w:rsidRDefault="00F34ED6" w:rsidP="000F163C">
            <w:pPr>
              <w:spacing w:line="360" w:lineRule="auto"/>
            </w:pPr>
          </w:p>
        </w:tc>
        <w:tc>
          <w:tcPr>
            <w:tcW w:w="880" w:type="dxa"/>
          </w:tcPr>
          <w:p w14:paraId="600C6F8C" w14:textId="77777777" w:rsidR="00F34ED6" w:rsidRPr="00442838" w:rsidRDefault="00F34ED6" w:rsidP="000F163C">
            <w:pPr>
              <w:spacing w:line="360" w:lineRule="auto"/>
            </w:pPr>
          </w:p>
        </w:tc>
        <w:tc>
          <w:tcPr>
            <w:tcW w:w="724" w:type="dxa"/>
          </w:tcPr>
          <w:p w14:paraId="58202680" w14:textId="77777777" w:rsidR="00F34ED6" w:rsidRPr="00442838" w:rsidRDefault="00F34ED6" w:rsidP="000F163C">
            <w:pPr>
              <w:spacing w:line="360" w:lineRule="auto"/>
            </w:pPr>
          </w:p>
        </w:tc>
        <w:tc>
          <w:tcPr>
            <w:tcW w:w="724" w:type="dxa"/>
          </w:tcPr>
          <w:p w14:paraId="6471D1C4" w14:textId="77777777" w:rsidR="00F34ED6" w:rsidRPr="00442838" w:rsidRDefault="00F34ED6" w:rsidP="000F163C">
            <w:pPr>
              <w:spacing w:line="360" w:lineRule="auto"/>
            </w:pPr>
          </w:p>
        </w:tc>
        <w:tc>
          <w:tcPr>
            <w:tcW w:w="1976" w:type="dxa"/>
          </w:tcPr>
          <w:p w14:paraId="7D89412A" w14:textId="77777777" w:rsidR="00F34ED6" w:rsidRPr="00442838" w:rsidRDefault="00F34ED6" w:rsidP="000F163C">
            <w:pPr>
              <w:spacing w:line="360" w:lineRule="auto"/>
            </w:pPr>
          </w:p>
        </w:tc>
      </w:tr>
    </w:tbl>
    <w:p w14:paraId="306046EF" w14:textId="77777777" w:rsidR="00F34ED6" w:rsidRPr="00442838" w:rsidRDefault="00F34ED6" w:rsidP="00F34ED6">
      <w:pPr>
        <w:rPr>
          <w:sz w:val="24"/>
        </w:rPr>
      </w:pPr>
    </w:p>
    <w:p w14:paraId="788DFB37" w14:textId="77777777" w:rsidR="00F34ED6" w:rsidRPr="00442838" w:rsidRDefault="00F34ED6" w:rsidP="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53E1813B" w14:textId="77777777" w:rsidTr="000F163C">
        <w:tc>
          <w:tcPr>
            <w:tcW w:w="3596" w:type="dxa"/>
          </w:tcPr>
          <w:p w14:paraId="79EB5640" w14:textId="77777777" w:rsidR="00F34ED6" w:rsidRPr="00442838" w:rsidRDefault="00F34ED6" w:rsidP="000F163C">
            <w:pPr>
              <w:rPr>
                <w:sz w:val="24"/>
              </w:rPr>
            </w:pPr>
          </w:p>
        </w:tc>
        <w:tc>
          <w:tcPr>
            <w:tcW w:w="3597" w:type="dxa"/>
          </w:tcPr>
          <w:p w14:paraId="5458DD65" w14:textId="77777777" w:rsidR="00F34ED6" w:rsidRPr="00442838" w:rsidRDefault="00F34ED6" w:rsidP="000F163C">
            <w:pPr>
              <w:rPr>
                <w:sz w:val="24"/>
              </w:rPr>
            </w:pPr>
          </w:p>
        </w:tc>
        <w:tc>
          <w:tcPr>
            <w:tcW w:w="3597" w:type="dxa"/>
          </w:tcPr>
          <w:p w14:paraId="7032472D" w14:textId="77777777" w:rsidR="00F34ED6" w:rsidRPr="00442838" w:rsidRDefault="00F34ED6" w:rsidP="000F163C">
            <w:pPr>
              <w:rPr>
                <w:sz w:val="24"/>
              </w:rPr>
            </w:pPr>
          </w:p>
        </w:tc>
      </w:tr>
      <w:tr w:rsidR="00F34ED6" w:rsidRPr="00442838" w14:paraId="2A2FF3DB" w14:textId="77777777" w:rsidTr="000F163C">
        <w:tc>
          <w:tcPr>
            <w:tcW w:w="3596" w:type="dxa"/>
          </w:tcPr>
          <w:p w14:paraId="0D27A641" w14:textId="77777777" w:rsidR="00F34ED6" w:rsidRPr="00442838" w:rsidRDefault="00F34ED6" w:rsidP="000F163C">
            <w:pPr>
              <w:rPr>
                <w:sz w:val="24"/>
              </w:rPr>
            </w:pPr>
          </w:p>
        </w:tc>
        <w:tc>
          <w:tcPr>
            <w:tcW w:w="3597" w:type="dxa"/>
          </w:tcPr>
          <w:p w14:paraId="4521BBB8" w14:textId="77777777" w:rsidR="00F34ED6" w:rsidRPr="00442838" w:rsidRDefault="00F34ED6" w:rsidP="000F163C">
            <w:pPr>
              <w:rPr>
                <w:sz w:val="24"/>
              </w:rPr>
            </w:pPr>
          </w:p>
        </w:tc>
        <w:tc>
          <w:tcPr>
            <w:tcW w:w="3597" w:type="dxa"/>
          </w:tcPr>
          <w:p w14:paraId="3A2B4CD9" w14:textId="77777777" w:rsidR="00F34ED6" w:rsidRPr="00442838" w:rsidRDefault="00F34ED6" w:rsidP="000F163C">
            <w:pPr>
              <w:rPr>
                <w:sz w:val="24"/>
              </w:rPr>
            </w:pPr>
          </w:p>
        </w:tc>
      </w:tr>
    </w:tbl>
    <w:p w14:paraId="0CAAD5EE" w14:textId="77777777" w:rsidR="00F34ED6" w:rsidRPr="00442838" w:rsidRDefault="00F34ED6" w:rsidP="00F34ED6">
      <w:pPr>
        <w:rPr>
          <w:sz w:val="24"/>
        </w:rPr>
      </w:pPr>
    </w:p>
    <w:p w14:paraId="10DDB5E0" w14:textId="77777777" w:rsidR="00F34ED6" w:rsidRPr="00442838" w:rsidRDefault="00F34ED6" w:rsidP="00F34ED6">
      <w:pPr>
        <w:rPr>
          <w:sz w:val="24"/>
        </w:rPr>
      </w:pPr>
      <w:r w:rsidRPr="00442838">
        <w:rPr>
          <w:sz w:val="24"/>
        </w:rPr>
        <w:t>Sprites:</w:t>
      </w:r>
    </w:p>
    <w:p w14:paraId="2496FE83" w14:textId="77777777" w:rsidR="00F34ED6" w:rsidRPr="00442838" w:rsidRDefault="00F34ED6" w:rsidP="00F34ED6">
      <w:pPr>
        <w:rPr>
          <w:sz w:val="24"/>
        </w:rPr>
      </w:pPr>
      <w:r w:rsidRPr="00442838">
        <w:rPr>
          <w:sz w:val="24"/>
        </w:rPr>
        <w:br w:type="page"/>
      </w:r>
    </w:p>
    <w:p w14:paraId="4FAE9A8A" w14:textId="77777777" w:rsidR="00F34ED6" w:rsidRPr="00442838" w:rsidRDefault="005F7472" w:rsidP="00F34ED6">
      <w:pPr>
        <w:rPr>
          <w:sz w:val="24"/>
        </w:rPr>
      </w:pPr>
      <w:r w:rsidRPr="00442838">
        <w:rPr>
          <w:sz w:val="24"/>
        </w:rPr>
        <w:lastRenderedPageBreak/>
        <w:t xml:space="preserve">Pidgey </w:t>
      </w:r>
      <w:r w:rsidR="00F34ED6" w:rsidRPr="00442838">
        <w:rPr>
          <w:sz w:val="24"/>
        </w:rPr>
        <w:t>Family Page</w:t>
      </w:r>
    </w:p>
    <w:p w14:paraId="786B8DC0"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129F4FC"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3AC8D40D" w14:textId="77777777" w:rsidTr="000F163C">
        <w:trPr>
          <w:trHeight w:val="896"/>
        </w:trPr>
        <w:tc>
          <w:tcPr>
            <w:tcW w:w="1251" w:type="dxa"/>
          </w:tcPr>
          <w:p w14:paraId="51A859A9" w14:textId="77777777" w:rsidR="00F34ED6" w:rsidRPr="00442838" w:rsidRDefault="00F34ED6" w:rsidP="000F163C">
            <w:pPr>
              <w:spacing w:line="360" w:lineRule="auto"/>
            </w:pPr>
            <w:r w:rsidRPr="00442838">
              <w:t>Pokemon</w:t>
            </w:r>
          </w:p>
          <w:p w14:paraId="42849ABC" w14:textId="77777777" w:rsidR="00F34ED6" w:rsidRPr="00442838" w:rsidRDefault="00F34ED6" w:rsidP="000F163C">
            <w:pPr>
              <w:spacing w:line="360" w:lineRule="auto"/>
            </w:pPr>
            <w:r w:rsidRPr="00442838">
              <w:t>Name</w:t>
            </w:r>
          </w:p>
        </w:tc>
        <w:tc>
          <w:tcPr>
            <w:tcW w:w="1652" w:type="dxa"/>
          </w:tcPr>
          <w:p w14:paraId="7430FF2D" w14:textId="77777777" w:rsidR="00F34ED6" w:rsidRPr="00442838" w:rsidRDefault="00F34ED6" w:rsidP="000F163C">
            <w:pPr>
              <w:spacing w:line="360" w:lineRule="auto"/>
            </w:pPr>
            <w:r w:rsidRPr="00442838">
              <w:t>Pokemon Number</w:t>
            </w:r>
          </w:p>
        </w:tc>
        <w:tc>
          <w:tcPr>
            <w:tcW w:w="3719" w:type="dxa"/>
          </w:tcPr>
          <w:p w14:paraId="16BA5C3C" w14:textId="77777777" w:rsidR="00F34ED6" w:rsidRPr="00442838" w:rsidRDefault="00F34ED6" w:rsidP="000F163C">
            <w:pPr>
              <w:spacing w:line="360" w:lineRule="auto"/>
            </w:pPr>
            <w:r w:rsidRPr="00442838">
              <w:t>Base Stats</w:t>
            </w:r>
          </w:p>
          <w:p w14:paraId="06711915" w14:textId="77777777" w:rsidR="00F34ED6" w:rsidRPr="00442838" w:rsidRDefault="00F34ED6" w:rsidP="000F163C">
            <w:pPr>
              <w:spacing w:line="360" w:lineRule="auto"/>
            </w:pPr>
            <w:r w:rsidRPr="00442838">
              <w:t>(</w:t>
            </w:r>
            <w:proofErr w:type="gramStart"/>
            <w:r w:rsidRPr="00442838">
              <w:t>HP,ATK</w:t>
            </w:r>
            <w:proofErr w:type="gramEnd"/>
            <w:r w:rsidRPr="00442838">
              <w:t>,DEF,SPEED,SPATK,SPDEF)</w:t>
            </w:r>
          </w:p>
        </w:tc>
        <w:tc>
          <w:tcPr>
            <w:tcW w:w="880" w:type="dxa"/>
          </w:tcPr>
          <w:p w14:paraId="3BDBDF58" w14:textId="77777777" w:rsidR="00F34ED6" w:rsidRPr="00442838" w:rsidRDefault="00F34ED6" w:rsidP="000F163C">
            <w:pPr>
              <w:spacing w:line="360" w:lineRule="auto"/>
            </w:pPr>
            <w:r w:rsidRPr="00442838">
              <w:t>Ability</w:t>
            </w:r>
          </w:p>
        </w:tc>
        <w:tc>
          <w:tcPr>
            <w:tcW w:w="724" w:type="dxa"/>
          </w:tcPr>
          <w:p w14:paraId="7D140CF4" w14:textId="77777777" w:rsidR="00F34ED6" w:rsidRPr="00442838" w:rsidRDefault="00F34ED6" w:rsidP="000F163C">
            <w:pPr>
              <w:spacing w:line="360" w:lineRule="auto"/>
            </w:pPr>
            <w:r w:rsidRPr="00442838">
              <w:t>Type 1</w:t>
            </w:r>
          </w:p>
        </w:tc>
        <w:tc>
          <w:tcPr>
            <w:tcW w:w="724" w:type="dxa"/>
          </w:tcPr>
          <w:p w14:paraId="0541F29E" w14:textId="77777777" w:rsidR="00F34ED6" w:rsidRPr="00442838" w:rsidRDefault="00F34ED6" w:rsidP="000F163C">
            <w:pPr>
              <w:spacing w:line="360" w:lineRule="auto"/>
            </w:pPr>
            <w:r w:rsidRPr="00442838">
              <w:t>Type 2</w:t>
            </w:r>
          </w:p>
        </w:tc>
        <w:tc>
          <w:tcPr>
            <w:tcW w:w="1976" w:type="dxa"/>
          </w:tcPr>
          <w:p w14:paraId="4E05422F" w14:textId="77777777" w:rsidR="00F34ED6" w:rsidRPr="00442838" w:rsidRDefault="00F34ED6" w:rsidP="000F163C">
            <w:pPr>
              <w:spacing w:line="360" w:lineRule="auto"/>
            </w:pPr>
            <w:r w:rsidRPr="00442838">
              <w:t>Evolution</w:t>
            </w:r>
          </w:p>
        </w:tc>
      </w:tr>
      <w:tr w:rsidR="00F34ED6" w:rsidRPr="00442838" w14:paraId="5976A6CB" w14:textId="77777777" w:rsidTr="000F163C">
        <w:trPr>
          <w:trHeight w:val="454"/>
        </w:trPr>
        <w:tc>
          <w:tcPr>
            <w:tcW w:w="1251" w:type="dxa"/>
          </w:tcPr>
          <w:p w14:paraId="457BBB6F" w14:textId="2E4AE11A" w:rsidR="00F34ED6" w:rsidRPr="00442838" w:rsidRDefault="00B80081" w:rsidP="000F163C">
            <w:pPr>
              <w:spacing w:line="360" w:lineRule="auto"/>
            </w:pPr>
            <w:r w:rsidRPr="00442838">
              <w:t>Pidgey</w:t>
            </w:r>
          </w:p>
        </w:tc>
        <w:tc>
          <w:tcPr>
            <w:tcW w:w="1652" w:type="dxa"/>
          </w:tcPr>
          <w:p w14:paraId="36D25A75" w14:textId="77777777" w:rsidR="00F34ED6" w:rsidRPr="00442838" w:rsidRDefault="00F34ED6" w:rsidP="000F163C">
            <w:pPr>
              <w:spacing w:line="360" w:lineRule="auto"/>
            </w:pPr>
          </w:p>
        </w:tc>
        <w:tc>
          <w:tcPr>
            <w:tcW w:w="3719" w:type="dxa"/>
          </w:tcPr>
          <w:p w14:paraId="3EE4F8C5" w14:textId="77777777" w:rsidR="00F34ED6" w:rsidRPr="00442838" w:rsidRDefault="00F34ED6" w:rsidP="000F163C">
            <w:pPr>
              <w:spacing w:line="360" w:lineRule="auto"/>
            </w:pPr>
          </w:p>
        </w:tc>
        <w:tc>
          <w:tcPr>
            <w:tcW w:w="880" w:type="dxa"/>
          </w:tcPr>
          <w:p w14:paraId="7128753B" w14:textId="77777777" w:rsidR="00F34ED6" w:rsidRPr="00442838" w:rsidRDefault="00F34ED6" w:rsidP="000F163C">
            <w:pPr>
              <w:spacing w:line="360" w:lineRule="auto"/>
            </w:pPr>
          </w:p>
        </w:tc>
        <w:tc>
          <w:tcPr>
            <w:tcW w:w="724" w:type="dxa"/>
          </w:tcPr>
          <w:p w14:paraId="38264634" w14:textId="77777777" w:rsidR="00F34ED6" w:rsidRPr="00442838" w:rsidRDefault="00F34ED6" w:rsidP="000F163C">
            <w:pPr>
              <w:spacing w:line="360" w:lineRule="auto"/>
            </w:pPr>
          </w:p>
        </w:tc>
        <w:tc>
          <w:tcPr>
            <w:tcW w:w="724" w:type="dxa"/>
          </w:tcPr>
          <w:p w14:paraId="2F6016C7" w14:textId="77777777" w:rsidR="00F34ED6" w:rsidRPr="00442838" w:rsidRDefault="00F34ED6" w:rsidP="000F163C">
            <w:pPr>
              <w:spacing w:line="360" w:lineRule="auto"/>
            </w:pPr>
          </w:p>
        </w:tc>
        <w:tc>
          <w:tcPr>
            <w:tcW w:w="1976" w:type="dxa"/>
          </w:tcPr>
          <w:p w14:paraId="14569AA0" w14:textId="77777777" w:rsidR="00F34ED6" w:rsidRPr="00442838" w:rsidRDefault="00F34ED6" w:rsidP="000F163C">
            <w:pPr>
              <w:spacing w:line="360" w:lineRule="auto"/>
            </w:pPr>
          </w:p>
        </w:tc>
      </w:tr>
      <w:tr w:rsidR="00F34ED6" w:rsidRPr="00442838" w14:paraId="0DAF40DF" w14:textId="77777777" w:rsidTr="000F163C">
        <w:trPr>
          <w:trHeight w:val="441"/>
        </w:trPr>
        <w:tc>
          <w:tcPr>
            <w:tcW w:w="1251" w:type="dxa"/>
          </w:tcPr>
          <w:p w14:paraId="37E99C34" w14:textId="5D0EAB82" w:rsidR="00F34ED6" w:rsidRPr="00442838" w:rsidRDefault="00B80081" w:rsidP="000F163C">
            <w:pPr>
              <w:spacing w:line="360" w:lineRule="auto"/>
            </w:pPr>
            <w:r w:rsidRPr="00442838">
              <w:t>Pidgeotto</w:t>
            </w:r>
          </w:p>
        </w:tc>
        <w:tc>
          <w:tcPr>
            <w:tcW w:w="1652" w:type="dxa"/>
          </w:tcPr>
          <w:p w14:paraId="181A444B" w14:textId="77777777" w:rsidR="00F34ED6" w:rsidRPr="00442838" w:rsidRDefault="00F34ED6" w:rsidP="000F163C">
            <w:pPr>
              <w:spacing w:line="360" w:lineRule="auto"/>
            </w:pPr>
          </w:p>
        </w:tc>
        <w:tc>
          <w:tcPr>
            <w:tcW w:w="3719" w:type="dxa"/>
          </w:tcPr>
          <w:p w14:paraId="42BABD13" w14:textId="77777777" w:rsidR="00F34ED6" w:rsidRPr="00442838" w:rsidRDefault="00F34ED6" w:rsidP="000F163C">
            <w:pPr>
              <w:spacing w:line="360" w:lineRule="auto"/>
            </w:pPr>
          </w:p>
        </w:tc>
        <w:tc>
          <w:tcPr>
            <w:tcW w:w="880" w:type="dxa"/>
          </w:tcPr>
          <w:p w14:paraId="10F454DA" w14:textId="77777777" w:rsidR="00F34ED6" w:rsidRPr="00442838" w:rsidRDefault="00F34ED6" w:rsidP="000F163C">
            <w:pPr>
              <w:spacing w:line="360" w:lineRule="auto"/>
            </w:pPr>
          </w:p>
        </w:tc>
        <w:tc>
          <w:tcPr>
            <w:tcW w:w="724" w:type="dxa"/>
          </w:tcPr>
          <w:p w14:paraId="0867E599" w14:textId="77777777" w:rsidR="00F34ED6" w:rsidRPr="00442838" w:rsidRDefault="00F34ED6" w:rsidP="000F163C">
            <w:pPr>
              <w:spacing w:line="360" w:lineRule="auto"/>
            </w:pPr>
          </w:p>
        </w:tc>
        <w:tc>
          <w:tcPr>
            <w:tcW w:w="724" w:type="dxa"/>
          </w:tcPr>
          <w:p w14:paraId="14DFCD1E" w14:textId="77777777" w:rsidR="00F34ED6" w:rsidRPr="00442838" w:rsidRDefault="00F34ED6" w:rsidP="000F163C">
            <w:pPr>
              <w:spacing w:line="360" w:lineRule="auto"/>
            </w:pPr>
          </w:p>
        </w:tc>
        <w:tc>
          <w:tcPr>
            <w:tcW w:w="1976" w:type="dxa"/>
          </w:tcPr>
          <w:p w14:paraId="68CCA3A8" w14:textId="77777777" w:rsidR="00F34ED6" w:rsidRPr="00442838" w:rsidRDefault="00F34ED6" w:rsidP="000F163C">
            <w:pPr>
              <w:spacing w:line="360" w:lineRule="auto"/>
            </w:pPr>
          </w:p>
        </w:tc>
      </w:tr>
      <w:tr w:rsidR="00F34ED6" w:rsidRPr="00442838" w14:paraId="291277D4" w14:textId="77777777" w:rsidTr="000F163C">
        <w:trPr>
          <w:trHeight w:val="441"/>
        </w:trPr>
        <w:tc>
          <w:tcPr>
            <w:tcW w:w="1251" w:type="dxa"/>
          </w:tcPr>
          <w:p w14:paraId="17586083" w14:textId="37C7EAD9" w:rsidR="00F34ED6" w:rsidRPr="00442838" w:rsidRDefault="00B80081" w:rsidP="000F163C">
            <w:pPr>
              <w:spacing w:line="360" w:lineRule="auto"/>
            </w:pPr>
            <w:r w:rsidRPr="00442838">
              <w:t>Pidgeot</w:t>
            </w:r>
          </w:p>
        </w:tc>
        <w:tc>
          <w:tcPr>
            <w:tcW w:w="1652" w:type="dxa"/>
          </w:tcPr>
          <w:p w14:paraId="347B4F97" w14:textId="77777777" w:rsidR="00F34ED6" w:rsidRPr="00442838" w:rsidRDefault="00F34ED6" w:rsidP="000F163C">
            <w:pPr>
              <w:spacing w:line="360" w:lineRule="auto"/>
            </w:pPr>
          </w:p>
        </w:tc>
        <w:tc>
          <w:tcPr>
            <w:tcW w:w="3719" w:type="dxa"/>
          </w:tcPr>
          <w:p w14:paraId="79A93110" w14:textId="77777777" w:rsidR="00F34ED6" w:rsidRPr="00442838" w:rsidRDefault="00F34ED6" w:rsidP="000F163C">
            <w:pPr>
              <w:spacing w:line="360" w:lineRule="auto"/>
            </w:pPr>
          </w:p>
        </w:tc>
        <w:tc>
          <w:tcPr>
            <w:tcW w:w="880" w:type="dxa"/>
          </w:tcPr>
          <w:p w14:paraId="6ACC3184" w14:textId="77777777" w:rsidR="00F34ED6" w:rsidRPr="00442838" w:rsidRDefault="00F34ED6" w:rsidP="000F163C">
            <w:pPr>
              <w:spacing w:line="360" w:lineRule="auto"/>
            </w:pPr>
          </w:p>
        </w:tc>
        <w:tc>
          <w:tcPr>
            <w:tcW w:w="724" w:type="dxa"/>
          </w:tcPr>
          <w:p w14:paraId="369474CA" w14:textId="77777777" w:rsidR="00F34ED6" w:rsidRPr="00442838" w:rsidRDefault="00F34ED6" w:rsidP="000F163C">
            <w:pPr>
              <w:spacing w:line="360" w:lineRule="auto"/>
            </w:pPr>
          </w:p>
        </w:tc>
        <w:tc>
          <w:tcPr>
            <w:tcW w:w="724" w:type="dxa"/>
          </w:tcPr>
          <w:p w14:paraId="78512925" w14:textId="77777777" w:rsidR="00F34ED6" w:rsidRPr="00442838" w:rsidRDefault="00F34ED6" w:rsidP="000F163C">
            <w:pPr>
              <w:spacing w:line="360" w:lineRule="auto"/>
            </w:pPr>
          </w:p>
        </w:tc>
        <w:tc>
          <w:tcPr>
            <w:tcW w:w="1976" w:type="dxa"/>
          </w:tcPr>
          <w:p w14:paraId="5CA46062" w14:textId="77777777" w:rsidR="00F34ED6" w:rsidRPr="00442838" w:rsidRDefault="00F34ED6" w:rsidP="000F163C">
            <w:pPr>
              <w:spacing w:line="360" w:lineRule="auto"/>
            </w:pPr>
          </w:p>
        </w:tc>
      </w:tr>
      <w:tr w:rsidR="00F34ED6" w:rsidRPr="00442838" w14:paraId="688BC5AC" w14:textId="77777777" w:rsidTr="000F163C">
        <w:trPr>
          <w:trHeight w:val="896"/>
        </w:trPr>
        <w:tc>
          <w:tcPr>
            <w:tcW w:w="1251" w:type="dxa"/>
          </w:tcPr>
          <w:p w14:paraId="448BCCE4" w14:textId="1692BC66" w:rsidR="00F34ED6" w:rsidRPr="00442838" w:rsidRDefault="00B80081" w:rsidP="000F163C">
            <w:pPr>
              <w:spacing w:line="360" w:lineRule="auto"/>
            </w:pPr>
            <w:r w:rsidRPr="00442838">
              <w:t>Mega Pidgeot</w:t>
            </w:r>
          </w:p>
        </w:tc>
        <w:tc>
          <w:tcPr>
            <w:tcW w:w="1652" w:type="dxa"/>
          </w:tcPr>
          <w:p w14:paraId="42402E9B" w14:textId="77777777" w:rsidR="00F34ED6" w:rsidRPr="00442838" w:rsidRDefault="00F34ED6" w:rsidP="000F163C">
            <w:pPr>
              <w:spacing w:line="360" w:lineRule="auto"/>
            </w:pPr>
          </w:p>
        </w:tc>
        <w:tc>
          <w:tcPr>
            <w:tcW w:w="3719" w:type="dxa"/>
          </w:tcPr>
          <w:p w14:paraId="3348B9BD" w14:textId="77777777" w:rsidR="00F34ED6" w:rsidRPr="00442838" w:rsidRDefault="00F34ED6" w:rsidP="000F163C">
            <w:pPr>
              <w:spacing w:line="360" w:lineRule="auto"/>
            </w:pPr>
          </w:p>
        </w:tc>
        <w:tc>
          <w:tcPr>
            <w:tcW w:w="880" w:type="dxa"/>
          </w:tcPr>
          <w:p w14:paraId="080A61CD" w14:textId="77777777" w:rsidR="00F34ED6" w:rsidRPr="00442838" w:rsidRDefault="00F34ED6" w:rsidP="000F163C">
            <w:pPr>
              <w:spacing w:line="360" w:lineRule="auto"/>
            </w:pPr>
          </w:p>
        </w:tc>
        <w:tc>
          <w:tcPr>
            <w:tcW w:w="724" w:type="dxa"/>
          </w:tcPr>
          <w:p w14:paraId="1156BCA8" w14:textId="77777777" w:rsidR="00F34ED6" w:rsidRPr="00442838" w:rsidRDefault="00F34ED6" w:rsidP="000F163C">
            <w:pPr>
              <w:spacing w:line="360" w:lineRule="auto"/>
            </w:pPr>
          </w:p>
        </w:tc>
        <w:tc>
          <w:tcPr>
            <w:tcW w:w="724" w:type="dxa"/>
          </w:tcPr>
          <w:p w14:paraId="479041F0" w14:textId="77777777" w:rsidR="00F34ED6" w:rsidRPr="00442838" w:rsidRDefault="00F34ED6" w:rsidP="000F163C">
            <w:pPr>
              <w:spacing w:line="360" w:lineRule="auto"/>
            </w:pPr>
          </w:p>
        </w:tc>
        <w:tc>
          <w:tcPr>
            <w:tcW w:w="1976" w:type="dxa"/>
          </w:tcPr>
          <w:p w14:paraId="043E63EA" w14:textId="77777777" w:rsidR="00F34ED6" w:rsidRPr="00442838" w:rsidRDefault="00F34ED6" w:rsidP="000F163C">
            <w:pPr>
              <w:spacing w:line="360" w:lineRule="auto"/>
            </w:pPr>
          </w:p>
        </w:tc>
      </w:tr>
    </w:tbl>
    <w:p w14:paraId="552B4421" w14:textId="77777777" w:rsidR="00F34ED6" w:rsidRPr="00442838" w:rsidRDefault="00F34ED6" w:rsidP="00F34ED6">
      <w:pPr>
        <w:rPr>
          <w:sz w:val="24"/>
        </w:rPr>
      </w:pPr>
    </w:p>
    <w:p w14:paraId="77E18E5C" w14:textId="77777777" w:rsidR="00F34ED6" w:rsidRPr="00442838" w:rsidRDefault="00F34ED6" w:rsidP="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043F2C5D" w14:textId="77777777" w:rsidTr="000F163C">
        <w:tc>
          <w:tcPr>
            <w:tcW w:w="3596" w:type="dxa"/>
          </w:tcPr>
          <w:p w14:paraId="231F609A" w14:textId="77777777" w:rsidR="00F34ED6" w:rsidRPr="00442838" w:rsidRDefault="00F34ED6" w:rsidP="000F163C">
            <w:pPr>
              <w:rPr>
                <w:sz w:val="24"/>
              </w:rPr>
            </w:pPr>
          </w:p>
        </w:tc>
        <w:tc>
          <w:tcPr>
            <w:tcW w:w="3597" w:type="dxa"/>
          </w:tcPr>
          <w:p w14:paraId="05C9AD1F" w14:textId="77777777" w:rsidR="00F34ED6" w:rsidRPr="00442838" w:rsidRDefault="00F34ED6" w:rsidP="000F163C">
            <w:pPr>
              <w:rPr>
                <w:sz w:val="24"/>
              </w:rPr>
            </w:pPr>
          </w:p>
        </w:tc>
        <w:tc>
          <w:tcPr>
            <w:tcW w:w="3597" w:type="dxa"/>
          </w:tcPr>
          <w:p w14:paraId="25032214" w14:textId="77777777" w:rsidR="00F34ED6" w:rsidRPr="00442838" w:rsidRDefault="00F34ED6" w:rsidP="000F163C">
            <w:pPr>
              <w:rPr>
                <w:sz w:val="24"/>
              </w:rPr>
            </w:pPr>
          </w:p>
        </w:tc>
      </w:tr>
      <w:tr w:rsidR="00F34ED6" w:rsidRPr="00442838" w14:paraId="29D12D88" w14:textId="77777777" w:rsidTr="000F163C">
        <w:tc>
          <w:tcPr>
            <w:tcW w:w="3596" w:type="dxa"/>
          </w:tcPr>
          <w:p w14:paraId="0695B020" w14:textId="77777777" w:rsidR="00F34ED6" w:rsidRPr="00442838" w:rsidRDefault="00F34ED6" w:rsidP="000F163C">
            <w:pPr>
              <w:rPr>
                <w:sz w:val="24"/>
              </w:rPr>
            </w:pPr>
          </w:p>
        </w:tc>
        <w:tc>
          <w:tcPr>
            <w:tcW w:w="3597" w:type="dxa"/>
          </w:tcPr>
          <w:p w14:paraId="379261EA" w14:textId="77777777" w:rsidR="00F34ED6" w:rsidRPr="00442838" w:rsidRDefault="00F34ED6" w:rsidP="000F163C">
            <w:pPr>
              <w:rPr>
                <w:sz w:val="24"/>
              </w:rPr>
            </w:pPr>
          </w:p>
        </w:tc>
        <w:tc>
          <w:tcPr>
            <w:tcW w:w="3597" w:type="dxa"/>
          </w:tcPr>
          <w:p w14:paraId="05C320E2" w14:textId="77777777" w:rsidR="00F34ED6" w:rsidRPr="00442838" w:rsidRDefault="00F34ED6" w:rsidP="000F163C">
            <w:pPr>
              <w:rPr>
                <w:sz w:val="24"/>
              </w:rPr>
            </w:pPr>
          </w:p>
        </w:tc>
      </w:tr>
    </w:tbl>
    <w:p w14:paraId="58CC936B" w14:textId="77777777" w:rsidR="00F34ED6" w:rsidRPr="00442838" w:rsidRDefault="00F34ED6" w:rsidP="00F34ED6">
      <w:pPr>
        <w:rPr>
          <w:sz w:val="24"/>
        </w:rPr>
      </w:pPr>
    </w:p>
    <w:p w14:paraId="3B4067FB" w14:textId="77777777" w:rsidR="00F34ED6" w:rsidRPr="00442838" w:rsidRDefault="00F34ED6" w:rsidP="00F34ED6">
      <w:pPr>
        <w:rPr>
          <w:sz w:val="24"/>
        </w:rPr>
      </w:pPr>
      <w:r w:rsidRPr="00442838">
        <w:rPr>
          <w:sz w:val="24"/>
        </w:rPr>
        <w:t>Sprites:</w:t>
      </w:r>
    </w:p>
    <w:p w14:paraId="30E1E88B" w14:textId="77777777" w:rsidR="00F34ED6" w:rsidRPr="00442838" w:rsidRDefault="00F34ED6" w:rsidP="00F34ED6">
      <w:pPr>
        <w:rPr>
          <w:sz w:val="24"/>
        </w:rPr>
      </w:pPr>
      <w:r w:rsidRPr="00442838">
        <w:rPr>
          <w:sz w:val="24"/>
        </w:rPr>
        <w:br w:type="page"/>
      </w:r>
    </w:p>
    <w:p w14:paraId="65A2E699" w14:textId="77777777" w:rsidR="00F34ED6" w:rsidRPr="00442838" w:rsidRDefault="005F7472" w:rsidP="00F34ED6">
      <w:pPr>
        <w:rPr>
          <w:sz w:val="24"/>
        </w:rPr>
      </w:pPr>
      <w:r w:rsidRPr="00442838">
        <w:rPr>
          <w:sz w:val="24"/>
        </w:rPr>
        <w:lastRenderedPageBreak/>
        <w:t xml:space="preserve">Rattata </w:t>
      </w:r>
      <w:r w:rsidR="00F34ED6" w:rsidRPr="00442838">
        <w:rPr>
          <w:sz w:val="24"/>
        </w:rPr>
        <w:t>Family Page</w:t>
      </w:r>
    </w:p>
    <w:p w14:paraId="35756E13"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0C975B"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2A80C3ED" w14:textId="77777777" w:rsidTr="000F163C">
        <w:trPr>
          <w:trHeight w:val="896"/>
        </w:trPr>
        <w:tc>
          <w:tcPr>
            <w:tcW w:w="1251" w:type="dxa"/>
          </w:tcPr>
          <w:p w14:paraId="7F1770B2" w14:textId="77777777" w:rsidR="00F34ED6" w:rsidRPr="00442838" w:rsidRDefault="00F34ED6" w:rsidP="000F163C">
            <w:pPr>
              <w:spacing w:line="360" w:lineRule="auto"/>
            </w:pPr>
            <w:r w:rsidRPr="00442838">
              <w:t>Pokemon</w:t>
            </w:r>
          </w:p>
          <w:p w14:paraId="414B5992" w14:textId="77777777" w:rsidR="00F34ED6" w:rsidRPr="00442838" w:rsidRDefault="00F34ED6" w:rsidP="000F163C">
            <w:pPr>
              <w:spacing w:line="360" w:lineRule="auto"/>
            </w:pPr>
            <w:r w:rsidRPr="00442838">
              <w:t>Name</w:t>
            </w:r>
          </w:p>
        </w:tc>
        <w:tc>
          <w:tcPr>
            <w:tcW w:w="1652" w:type="dxa"/>
          </w:tcPr>
          <w:p w14:paraId="02B80817" w14:textId="77777777" w:rsidR="00F34ED6" w:rsidRPr="00442838" w:rsidRDefault="00F34ED6" w:rsidP="000F163C">
            <w:pPr>
              <w:spacing w:line="360" w:lineRule="auto"/>
            </w:pPr>
            <w:r w:rsidRPr="00442838">
              <w:t>Pokemon Number</w:t>
            </w:r>
          </w:p>
        </w:tc>
        <w:tc>
          <w:tcPr>
            <w:tcW w:w="3719" w:type="dxa"/>
          </w:tcPr>
          <w:p w14:paraId="691B09DC" w14:textId="77777777" w:rsidR="00F34ED6" w:rsidRPr="00442838" w:rsidRDefault="00F34ED6" w:rsidP="000F163C">
            <w:pPr>
              <w:spacing w:line="360" w:lineRule="auto"/>
            </w:pPr>
            <w:r w:rsidRPr="00442838">
              <w:t>Base Stats</w:t>
            </w:r>
          </w:p>
          <w:p w14:paraId="4D561CE8" w14:textId="77777777" w:rsidR="00F34ED6" w:rsidRPr="00442838" w:rsidRDefault="00F34ED6" w:rsidP="000F163C">
            <w:pPr>
              <w:spacing w:line="360" w:lineRule="auto"/>
            </w:pPr>
            <w:r w:rsidRPr="00442838">
              <w:t>(</w:t>
            </w:r>
            <w:proofErr w:type="gramStart"/>
            <w:r w:rsidRPr="00442838">
              <w:t>HP,ATK</w:t>
            </w:r>
            <w:proofErr w:type="gramEnd"/>
            <w:r w:rsidRPr="00442838">
              <w:t>,DEF,SPEED,SPATK,SPDEF)</w:t>
            </w:r>
          </w:p>
        </w:tc>
        <w:tc>
          <w:tcPr>
            <w:tcW w:w="880" w:type="dxa"/>
          </w:tcPr>
          <w:p w14:paraId="7B9FD4E8" w14:textId="77777777" w:rsidR="00F34ED6" w:rsidRPr="00442838" w:rsidRDefault="00F34ED6" w:rsidP="000F163C">
            <w:pPr>
              <w:spacing w:line="360" w:lineRule="auto"/>
            </w:pPr>
            <w:r w:rsidRPr="00442838">
              <w:t>Ability</w:t>
            </w:r>
          </w:p>
        </w:tc>
        <w:tc>
          <w:tcPr>
            <w:tcW w:w="724" w:type="dxa"/>
          </w:tcPr>
          <w:p w14:paraId="3DB7C650" w14:textId="77777777" w:rsidR="00F34ED6" w:rsidRPr="00442838" w:rsidRDefault="00F34ED6" w:rsidP="000F163C">
            <w:pPr>
              <w:spacing w:line="360" w:lineRule="auto"/>
            </w:pPr>
            <w:r w:rsidRPr="00442838">
              <w:t>Type 1</w:t>
            </w:r>
          </w:p>
        </w:tc>
        <w:tc>
          <w:tcPr>
            <w:tcW w:w="724" w:type="dxa"/>
          </w:tcPr>
          <w:p w14:paraId="4E3FB29E" w14:textId="77777777" w:rsidR="00F34ED6" w:rsidRPr="00442838" w:rsidRDefault="00F34ED6" w:rsidP="000F163C">
            <w:pPr>
              <w:spacing w:line="360" w:lineRule="auto"/>
            </w:pPr>
            <w:r w:rsidRPr="00442838">
              <w:t>Type 2</w:t>
            </w:r>
          </w:p>
        </w:tc>
        <w:tc>
          <w:tcPr>
            <w:tcW w:w="1976" w:type="dxa"/>
          </w:tcPr>
          <w:p w14:paraId="7CB44324" w14:textId="77777777" w:rsidR="00F34ED6" w:rsidRPr="00442838" w:rsidRDefault="00F34ED6" w:rsidP="000F163C">
            <w:pPr>
              <w:spacing w:line="360" w:lineRule="auto"/>
            </w:pPr>
            <w:r w:rsidRPr="00442838">
              <w:t>Evolution</w:t>
            </w:r>
          </w:p>
        </w:tc>
      </w:tr>
      <w:tr w:rsidR="00F34ED6" w:rsidRPr="00442838" w14:paraId="74F92A14" w14:textId="77777777" w:rsidTr="000F163C">
        <w:trPr>
          <w:trHeight w:val="454"/>
        </w:trPr>
        <w:tc>
          <w:tcPr>
            <w:tcW w:w="1251" w:type="dxa"/>
          </w:tcPr>
          <w:p w14:paraId="28E91AB7" w14:textId="6CECC580" w:rsidR="00F34ED6" w:rsidRPr="00442838" w:rsidRDefault="00B80081" w:rsidP="000F163C">
            <w:pPr>
              <w:spacing w:line="360" w:lineRule="auto"/>
            </w:pPr>
            <w:r w:rsidRPr="00442838">
              <w:t>Rattata</w:t>
            </w:r>
          </w:p>
        </w:tc>
        <w:tc>
          <w:tcPr>
            <w:tcW w:w="1652" w:type="dxa"/>
          </w:tcPr>
          <w:p w14:paraId="11B29A20" w14:textId="77777777" w:rsidR="00F34ED6" w:rsidRPr="00442838" w:rsidRDefault="00F34ED6" w:rsidP="000F163C">
            <w:pPr>
              <w:spacing w:line="360" w:lineRule="auto"/>
            </w:pPr>
          </w:p>
        </w:tc>
        <w:tc>
          <w:tcPr>
            <w:tcW w:w="3719" w:type="dxa"/>
          </w:tcPr>
          <w:p w14:paraId="0BCF8795" w14:textId="77777777" w:rsidR="00F34ED6" w:rsidRPr="00442838" w:rsidRDefault="00F34ED6" w:rsidP="000F163C">
            <w:pPr>
              <w:spacing w:line="360" w:lineRule="auto"/>
            </w:pPr>
          </w:p>
        </w:tc>
        <w:tc>
          <w:tcPr>
            <w:tcW w:w="880" w:type="dxa"/>
          </w:tcPr>
          <w:p w14:paraId="33911D52" w14:textId="77777777" w:rsidR="00F34ED6" w:rsidRPr="00442838" w:rsidRDefault="00F34ED6" w:rsidP="000F163C">
            <w:pPr>
              <w:spacing w:line="360" w:lineRule="auto"/>
            </w:pPr>
          </w:p>
        </w:tc>
        <w:tc>
          <w:tcPr>
            <w:tcW w:w="724" w:type="dxa"/>
          </w:tcPr>
          <w:p w14:paraId="611EA37C" w14:textId="77777777" w:rsidR="00F34ED6" w:rsidRPr="00442838" w:rsidRDefault="00F34ED6" w:rsidP="000F163C">
            <w:pPr>
              <w:spacing w:line="360" w:lineRule="auto"/>
            </w:pPr>
          </w:p>
        </w:tc>
        <w:tc>
          <w:tcPr>
            <w:tcW w:w="724" w:type="dxa"/>
          </w:tcPr>
          <w:p w14:paraId="6F72BDEF" w14:textId="77777777" w:rsidR="00F34ED6" w:rsidRPr="00442838" w:rsidRDefault="00F34ED6" w:rsidP="000F163C">
            <w:pPr>
              <w:spacing w:line="360" w:lineRule="auto"/>
            </w:pPr>
          </w:p>
        </w:tc>
        <w:tc>
          <w:tcPr>
            <w:tcW w:w="1976" w:type="dxa"/>
          </w:tcPr>
          <w:p w14:paraId="1FED7DA0" w14:textId="77777777" w:rsidR="00F34ED6" w:rsidRPr="00442838" w:rsidRDefault="00F34ED6" w:rsidP="000F163C">
            <w:pPr>
              <w:spacing w:line="360" w:lineRule="auto"/>
            </w:pPr>
          </w:p>
        </w:tc>
      </w:tr>
      <w:tr w:rsidR="00F34ED6" w:rsidRPr="00442838" w14:paraId="5EA537DA" w14:textId="77777777" w:rsidTr="000F163C">
        <w:trPr>
          <w:trHeight w:val="441"/>
        </w:trPr>
        <w:tc>
          <w:tcPr>
            <w:tcW w:w="1251" w:type="dxa"/>
          </w:tcPr>
          <w:p w14:paraId="15D041FF" w14:textId="362318BD" w:rsidR="00F34ED6" w:rsidRPr="00442838" w:rsidRDefault="00B80081" w:rsidP="000F163C">
            <w:pPr>
              <w:spacing w:line="360" w:lineRule="auto"/>
            </w:pPr>
            <w:r w:rsidRPr="00442838">
              <w:t>Alolan Rattata</w:t>
            </w:r>
          </w:p>
        </w:tc>
        <w:tc>
          <w:tcPr>
            <w:tcW w:w="1652" w:type="dxa"/>
          </w:tcPr>
          <w:p w14:paraId="71808982" w14:textId="77777777" w:rsidR="00F34ED6" w:rsidRPr="00442838" w:rsidRDefault="00F34ED6" w:rsidP="000F163C">
            <w:pPr>
              <w:spacing w:line="360" w:lineRule="auto"/>
            </w:pPr>
          </w:p>
        </w:tc>
        <w:tc>
          <w:tcPr>
            <w:tcW w:w="3719" w:type="dxa"/>
          </w:tcPr>
          <w:p w14:paraId="6B283111" w14:textId="77777777" w:rsidR="00F34ED6" w:rsidRPr="00442838" w:rsidRDefault="00F34ED6" w:rsidP="000F163C">
            <w:pPr>
              <w:spacing w:line="360" w:lineRule="auto"/>
            </w:pPr>
          </w:p>
        </w:tc>
        <w:tc>
          <w:tcPr>
            <w:tcW w:w="880" w:type="dxa"/>
          </w:tcPr>
          <w:p w14:paraId="7FEF484A" w14:textId="77777777" w:rsidR="00F34ED6" w:rsidRPr="00442838" w:rsidRDefault="00F34ED6" w:rsidP="000F163C">
            <w:pPr>
              <w:spacing w:line="360" w:lineRule="auto"/>
            </w:pPr>
          </w:p>
        </w:tc>
        <w:tc>
          <w:tcPr>
            <w:tcW w:w="724" w:type="dxa"/>
          </w:tcPr>
          <w:p w14:paraId="19B54D79" w14:textId="77777777" w:rsidR="00F34ED6" w:rsidRPr="00442838" w:rsidRDefault="00F34ED6" w:rsidP="000F163C">
            <w:pPr>
              <w:spacing w:line="360" w:lineRule="auto"/>
            </w:pPr>
          </w:p>
        </w:tc>
        <w:tc>
          <w:tcPr>
            <w:tcW w:w="724" w:type="dxa"/>
          </w:tcPr>
          <w:p w14:paraId="5B69E7E8" w14:textId="77777777" w:rsidR="00F34ED6" w:rsidRPr="00442838" w:rsidRDefault="00F34ED6" w:rsidP="000F163C">
            <w:pPr>
              <w:spacing w:line="360" w:lineRule="auto"/>
            </w:pPr>
          </w:p>
        </w:tc>
        <w:tc>
          <w:tcPr>
            <w:tcW w:w="1976" w:type="dxa"/>
          </w:tcPr>
          <w:p w14:paraId="08F29E07" w14:textId="77777777" w:rsidR="00F34ED6" w:rsidRPr="00442838" w:rsidRDefault="00F34ED6" w:rsidP="000F163C">
            <w:pPr>
              <w:spacing w:line="360" w:lineRule="auto"/>
            </w:pPr>
          </w:p>
        </w:tc>
      </w:tr>
      <w:tr w:rsidR="00F34ED6" w:rsidRPr="00442838" w14:paraId="45168974" w14:textId="77777777" w:rsidTr="000F163C">
        <w:trPr>
          <w:trHeight w:val="441"/>
        </w:trPr>
        <w:tc>
          <w:tcPr>
            <w:tcW w:w="1251" w:type="dxa"/>
          </w:tcPr>
          <w:p w14:paraId="035C80B6" w14:textId="3018038B" w:rsidR="00F34ED6" w:rsidRPr="00442838" w:rsidRDefault="00B80081" w:rsidP="000F163C">
            <w:pPr>
              <w:spacing w:line="360" w:lineRule="auto"/>
            </w:pPr>
            <w:r w:rsidRPr="00442838">
              <w:t>Raticate</w:t>
            </w:r>
          </w:p>
        </w:tc>
        <w:tc>
          <w:tcPr>
            <w:tcW w:w="1652" w:type="dxa"/>
          </w:tcPr>
          <w:p w14:paraId="0EC289C8" w14:textId="77777777" w:rsidR="00F34ED6" w:rsidRPr="00442838" w:rsidRDefault="00F34ED6" w:rsidP="000F163C">
            <w:pPr>
              <w:spacing w:line="360" w:lineRule="auto"/>
            </w:pPr>
          </w:p>
        </w:tc>
        <w:tc>
          <w:tcPr>
            <w:tcW w:w="3719" w:type="dxa"/>
          </w:tcPr>
          <w:p w14:paraId="582C71F4" w14:textId="77777777" w:rsidR="00F34ED6" w:rsidRPr="00442838" w:rsidRDefault="00F34ED6" w:rsidP="000F163C">
            <w:pPr>
              <w:spacing w:line="360" w:lineRule="auto"/>
            </w:pPr>
          </w:p>
        </w:tc>
        <w:tc>
          <w:tcPr>
            <w:tcW w:w="880" w:type="dxa"/>
          </w:tcPr>
          <w:p w14:paraId="3C1C959A" w14:textId="77777777" w:rsidR="00F34ED6" w:rsidRPr="00442838" w:rsidRDefault="00F34ED6" w:rsidP="000F163C">
            <w:pPr>
              <w:spacing w:line="360" w:lineRule="auto"/>
            </w:pPr>
          </w:p>
        </w:tc>
        <w:tc>
          <w:tcPr>
            <w:tcW w:w="724" w:type="dxa"/>
          </w:tcPr>
          <w:p w14:paraId="2FA4075E" w14:textId="77777777" w:rsidR="00F34ED6" w:rsidRPr="00442838" w:rsidRDefault="00F34ED6" w:rsidP="000F163C">
            <w:pPr>
              <w:spacing w:line="360" w:lineRule="auto"/>
            </w:pPr>
          </w:p>
        </w:tc>
        <w:tc>
          <w:tcPr>
            <w:tcW w:w="724" w:type="dxa"/>
          </w:tcPr>
          <w:p w14:paraId="42BB737F" w14:textId="77777777" w:rsidR="00F34ED6" w:rsidRPr="00442838" w:rsidRDefault="00F34ED6" w:rsidP="000F163C">
            <w:pPr>
              <w:spacing w:line="360" w:lineRule="auto"/>
            </w:pPr>
          </w:p>
        </w:tc>
        <w:tc>
          <w:tcPr>
            <w:tcW w:w="1976" w:type="dxa"/>
          </w:tcPr>
          <w:p w14:paraId="2C4A9A84" w14:textId="77777777" w:rsidR="00F34ED6" w:rsidRPr="00442838" w:rsidRDefault="00F34ED6" w:rsidP="000F163C">
            <w:pPr>
              <w:spacing w:line="360" w:lineRule="auto"/>
            </w:pPr>
          </w:p>
        </w:tc>
      </w:tr>
      <w:tr w:rsidR="00F34ED6" w:rsidRPr="00442838" w14:paraId="42701F24" w14:textId="77777777" w:rsidTr="000F163C">
        <w:trPr>
          <w:trHeight w:val="896"/>
        </w:trPr>
        <w:tc>
          <w:tcPr>
            <w:tcW w:w="1251" w:type="dxa"/>
          </w:tcPr>
          <w:p w14:paraId="0CA3F645" w14:textId="311C7EC8" w:rsidR="00F34ED6" w:rsidRPr="00442838" w:rsidRDefault="00B80081" w:rsidP="000F163C">
            <w:pPr>
              <w:spacing w:line="360" w:lineRule="auto"/>
            </w:pPr>
            <w:r w:rsidRPr="00442838">
              <w:t>Alolan Raticate</w:t>
            </w:r>
          </w:p>
        </w:tc>
        <w:tc>
          <w:tcPr>
            <w:tcW w:w="1652" w:type="dxa"/>
          </w:tcPr>
          <w:p w14:paraId="092B615A" w14:textId="77777777" w:rsidR="00F34ED6" w:rsidRPr="00442838" w:rsidRDefault="00F34ED6" w:rsidP="000F163C">
            <w:pPr>
              <w:spacing w:line="360" w:lineRule="auto"/>
            </w:pPr>
          </w:p>
        </w:tc>
        <w:tc>
          <w:tcPr>
            <w:tcW w:w="3719" w:type="dxa"/>
          </w:tcPr>
          <w:p w14:paraId="60427A95" w14:textId="77777777" w:rsidR="00F34ED6" w:rsidRPr="00442838" w:rsidRDefault="00F34ED6" w:rsidP="000F163C">
            <w:pPr>
              <w:spacing w:line="360" w:lineRule="auto"/>
            </w:pPr>
          </w:p>
        </w:tc>
        <w:tc>
          <w:tcPr>
            <w:tcW w:w="880" w:type="dxa"/>
          </w:tcPr>
          <w:p w14:paraId="71658B81" w14:textId="77777777" w:rsidR="00F34ED6" w:rsidRPr="00442838" w:rsidRDefault="00F34ED6" w:rsidP="000F163C">
            <w:pPr>
              <w:spacing w:line="360" w:lineRule="auto"/>
            </w:pPr>
          </w:p>
        </w:tc>
        <w:tc>
          <w:tcPr>
            <w:tcW w:w="724" w:type="dxa"/>
          </w:tcPr>
          <w:p w14:paraId="5FA5CAD9" w14:textId="77777777" w:rsidR="00F34ED6" w:rsidRPr="00442838" w:rsidRDefault="00F34ED6" w:rsidP="000F163C">
            <w:pPr>
              <w:spacing w:line="360" w:lineRule="auto"/>
            </w:pPr>
          </w:p>
        </w:tc>
        <w:tc>
          <w:tcPr>
            <w:tcW w:w="724" w:type="dxa"/>
          </w:tcPr>
          <w:p w14:paraId="7663D1C0" w14:textId="77777777" w:rsidR="00F34ED6" w:rsidRPr="00442838" w:rsidRDefault="00F34ED6" w:rsidP="000F163C">
            <w:pPr>
              <w:spacing w:line="360" w:lineRule="auto"/>
            </w:pPr>
          </w:p>
        </w:tc>
        <w:tc>
          <w:tcPr>
            <w:tcW w:w="1976" w:type="dxa"/>
          </w:tcPr>
          <w:p w14:paraId="6E72BAAB" w14:textId="77777777" w:rsidR="00F34ED6" w:rsidRPr="00442838" w:rsidRDefault="00F34ED6" w:rsidP="000F163C">
            <w:pPr>
              <w:spacing w:line="360" w:lineRule="auto"/>
            </w:pPr>
          </w:p>
        </w:tc>
      </w:tr>
    </w:tbl>
    <w:p w14:paraId="62678D01" w14:textId="77777777" w:rsidR="00F34ED6" w:rsidRPr="00442838" w:rsidRDefault="00F34ED6" w:rsidP="00F34ED6">
      <w:pPr>
        <w:rPr>
          <w:sz w:val="24"/>
        </w:rPr>
      </w:pPr>
    </w:p>
    <w:p w14:paraId="399952E7" w14:textId="77777777" w:rsidR="00F34ED6" w:rsidRPr="00442838" w:rsidRDefault="00F34ED6" w:rsidP="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4E707DB7" w14:textId="77777777" w:rsidTr="000F163C">
        <w:tc>
          <w:tcPr>
            <w:tcW w:w="3596" w:type="dxa"/>
          </w:tcPr>
          <w:p w14:paraId="4A0E4534" w14:textId="77777777" w:rsidR="00F34ED6" w:rsidRPr="00442838" w:rsidRDefault="00F34ED6" w:rsidP="000F163C">
            <w:pPr>
              <w:rPr>
                <w:sz w:val="24"/>
              </w:rPr>
            </w:pPr>
          </w:p>
        </w:tc>
        <w:tc>
          <w:tcPr>
            <w:tcW w:w="3597" w:type="dxa"/>
          </w:tcPr>
          <w:p w14:paraId="2081BB34" w14:textId="77777777" w:rsidR="00F34ED6" w:rsidRPr="00442838" w:rsidRDefault="00F34ED6" w:rsidP="000F163C">
            <w:pPr>
              <w:rPr>
                <w:sz w:val="24"/>
              </w:rPr>
            </w:pPr>
          </w:p>
        </w:tc>
        <w:tc>
          <w:tcPr>
            <w:tcW w:w="3597" w:type="dxa"/>
          </w:tcPr>
          <w:p w14:paraId="2BF76F2B" w14:textId="77777777" w:rsidR="00F34ED6" w:rsidRPr="00442838" w:rsidRDefault="00F34ED6" w:rsidP="000F163C">
            <w:pPr>
              <w:rPr>
                <w:sz w:val="24"/>
              </w:rPr>
            </w:pPr>
          </w:p>
        </w:tc>
      </w:tr>
      <w:tr w:rsidR="00F34ED6" w:rsidRPr="00442838" w14:paraId="433782C8" w14:textId="77777777" w:rsidTr="000F163C">
        <w:tc>
          <w:tcPr>
            <w:tcW w:w="3596" w:type="dxa"/>
          </w:tcPr>
          <w:p w14:paraId="4C93BF0E" w14:textId="77777777" w:rsidR="00F34ED6" w:rsidRPr="00442838" w:rsidRDefault="00F34ED6" w:rsidP="000F163C">
            <w:pPr>
              <w:rPr>
                <w:sz w:val="24"/>
              </w:rPr>
            </w:pPr>
          </w:p>
        </w:tc>
        <w:tc>
          <w:tcPr>
            <w:tcW w:w="3597" w:type="dxa"/>
          </w:tcPr>
          <w:p w14:paraId="5B15534D" w14:textId="77777777" w:rsidR="00F34ED6" w:rsidRPr="00442838" w:rsidRDefault="00F34ED6" w:rsidP="000F163C">
            <w:pPr>
              <w:rPr>
                <w:sz w:val="24"/>
              </w:rPr>
            </w:pPr>
          </w:p>
        </w:tc>
        <w:tc>
          <w:tcPr>
            <w:tcW w:w="3597" w:type="dxa"/>
          </w:tcPr>
          <w:p w14:paraId="5C299B4B" w14:textId="77777777" w:rsidR="00F34ED6" w:rsidRPr="00442838" w:rsidRDefault="00F34ED6" w:rsidP="000F163C">
            <w:pPr>
              <w:rPr>
                <w:sz w:val="24"/>
              </w:rPr>
            </w:pPr>
          </w:p>
        </w:tc>
      </w:tr>
    </w:tbl>
    <w:p w14:paraId="43A11A22" w14:textId="77777777" w:rsidR="00F34ED6" w:rsidRPr="00442838" w:rsidRDefault="00F34ED6" w:rsidP="00F34ED6">
      <w:pPr>
        <w:rPr>
          <w:sz w:val="24"/>
        </w:rPr>
      </w:pPr>
    </w:p>
    <w:p w14:paraId="16745E46" w14:textId="77777777" w:rsidR="00F34ED6" w:rsidRPr="00442838" w:rsidRDefault="00F34ED6" w:rsidP="00F34ED6">
      <w:pPr>
        <w:rPr>
          <w:sz w:val="24"/>
        </w:rPr>
      </w:pPr>
      <w:r w:rsidRPr="00442838">
        <w:rPr>
          <w:sz w:val="24"/>
        </w:rPr>
        <w:t>Sprites:</w:t>
      </w:r>
    </w:p>
    <w:p w14:paraId="095167B1" w14:textId="77777777" w:rsidR="00F34ED6" w:rsidRPr="00442838" w:rsidRDefault="00F34ED6" w:rsidP="00F34ED6">
      <w:pPr>
        <w:rPr>
          <w:sz w:val="24"/>
        </w:rPr>
      </w:pPr>
      <w:r w:rsidRPr="00442838">
        <w:rPr>
          <w:sz w:val="24"/>
        </w:rPr>
        <w:br w:type="page"/>
      </w:r>
    </w:p>
    <w:p w14:paraId="1303B6FD" w14:textId="77777777" w:rsidR="00097E98" w:rsidRPr="00442838" w:rsidRDefault="005F7472" w:rsidP="00097E98">
      <w:pPr>
        <w:rPr>
          <w:sz w:val="24"/>
        </w:rPr>
      </w:pPr>
      <w:r w:rsidRPr="00442838">
        <w:rPr>
          <w:sz w:val="24"/>
        </w:rPr>
        <w:lastRenderedPageBreak/>
        <w:t xml:space="preserve">Spearow </w:t>
      </w:r>
      <w:r w:rsidR="00097E98" w:rsidRPr="00442838">
        <w:rPr>
          <w:sz w:val="24"/>
        </w:rPr>
        <w:t>Family Page</w:t>
      </w:r>
    </w:p>
    <w:p w14:paraId="108FB88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4A75B8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52190D" w14:textId="77777777" w:rsidTr="000F163C">
        <w:trPr>
          <w:trHeight w:val="896"/>
        </w:trPr>
        <w:tc>
          <w:tcPr>
            <w:tcW w:w="1251" w:type="dxa"/>
          </w:tcPr>
          <w:p w14:paraId="53700CC2" w14:textId="77777777" w:rsidR="00097E98" w:rsidRPr="00442838" w:rsidRDefault="00097E98" w:rsidP="000F163C">
            <w:pPr>
              <w:spacing w:line="360" w:lineRule="auto"/>
            </w:pPr>
            <w:r w:rsidRPr="00442838">
              <w:t>Pokemon</w:t>
            </w:r>
          </w:p>
          <w:p w14:paraId="0CA654E8" w14:textId="77777777" w:rsidR="00097E98" w:rsidRPr="00442838" w:rsidRDefault="00097E98" w:rsidP="000F163C">
            <w:pPr>
              <w:spacing w:line="360" w:lineRule="auto"/>
            </w:pPr>
            <w:r w:rsidRPr="00442838">
              <w:t>Name</w:t>
            </w:r>
          </w:p>
        </w:tc>
        <w:tc>
          <w:tcPr>
            <w:tcW w:w="1652" w:type="dxa"/>
          </w:tcPr>
          <w:p w14:paraId="6414075E" w14:textId="77777777" w:rsidR="00097E98" w:rsidRPr="00442838" w:rsidRDefault="00097E98" w:rsidP="000F163C">
            <w:pPr>
              <w:spacing w:line="360" w:lineRule="auto"/>
            </w:pPr>
            <w:r w:rsidRPr="00442838">
              <w:t>Pokemon Number</w:t>
            </w:r>
          </w:p>
        </w:tc>
        <w:tc>
          <w:tcPr>
            <w:tcW w:w="3719" w:type="dxa"/>
          </w:tcPr>
          <w:p w14:paraId="6F6B9F1A" w14:textId="77777777" w:rsidR="00097E98" w:rsidRPr="00442838" w:rsidRDefault="00097E98" w:rsidP="000F163C">
            <w:pPr>
              <w:spacing w:line="360" w:lineRule="auto"/>
            </w:pPr>
            <w:r w:rsidRPr="00442838">
              <w:t>Base Stats</w:t>
            </w:r>
          </w:p>
          <w:p w14:paraId="0EC38F4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F5B45D1" w14:textId="77777777" w:rsidR="00097E98" w:rsidRPr="00442838" w:rsidRDefault="00097E98" w:rsidP="000F163C">
            <w:pPr>
              <w:spacing w:line="360" w:lineRule="auto"/>
            </w:pPr>
            <w:r w:rsidRPr="00442838">
              <w:t>Ability</w:t>
            </w:r>
          </w:p>
        </w:tc>
        <w:tc>
          <w:tcPr>
            <w:tcW w:w="724" w:type="dxa"/>
          </w:tcPr>
          <w:p w14:paraId="6B924C46" w14:textId="77777777" w:rsidR="00097E98" w:rsidRPr="00442838" w:rsidRDefault="00097E98" w:rsidP="000F163C">
            <w:pPr>
              <w:spacing w:line="360" w:lineRule="auto"/>
            </w:pPr>
            <w:r w:rsidRPr="00442838">
              <w:t>Type 1</w:t>
            </w:r>
          </w:p>
        </w:tc>
        <w:tc>
          <w:tcPr>
            <w:tcW w:w="724" w:type="dxa"/>
          </w:tcPr>
          <w:p w14:paraId="66850241" w14:textId="77777777" w:rsidR="00097E98" w:rsidRPr="00442838" w:rsidRDefault="00097E98" w:rsidP="000F163C">
            <w:pPr>
              <w:spacing w:line="360" w:lineRule="auto"/>
            </w:pPr>
            <w:r w:rsidRPr="00442838">
              <w:t>Type 2</w:t>
            </w:r>
          </w:p>
        </w:tc>
        <w:tc>
          <w:tcPr>
            <w:tcW w:w="1976" w:type="dxa"/>
          </w:tcPr>
          <w:p w14:paraId="17B455F3" w14:textId="77777777" w:rsidR="00097E98" w:rsidRPr="00442838" w:rsidRDefault="00097E98" w:rsidP="000F163C">
            <w:pPr>
              <w:spacing w:line="360" w:lineRule="auto"/>
            </w:pPr>
            <w:r w:rsidRPr="00442838">
              <w:t>Evolution</w:t>
            </w:r>
          </w:p>
        </w:tc>
      </w:tr>
      <w:tr w:rsidR="00097E98" w:rsidRPr="00442838" w14:paraId="55C853CB" w14:textId="77777777" w:rsidTr="000F163C">
        <w:trPr>
          <w:trHeight w:val="454"/>
        </w:trPr>
        <w:tc>
          <w:tcPr>
            <w:tcW w:w="1251" w:type="dxa"/>
          </w:tcPr>
          <w:p w14:paraId="7497F664" w14:textId="5548723F" w:rsidR="00097E98" w:rsidRPr="00442838" w:rsidRDefault="00B80081" w:rsidP="000F163C">
            <w:pPr>
              <w:spacing w:line="360" w:lineRule="auto"/>
            </w:pPr>
            <w:r w:rsidRPr="00442838">
              <w:t>Spearow</w:t>
            </w:r>
          </w:p>
        </w:tc>
        <w:tc>
          <w:tcPr>
            <w:tcW w:w="1652" w:type="dxa"/>
          </w:tcPr>
          <w:p w14:paraId="04D43F1C" w14:textId="77777777" w:rsidR="00097E98" w:rsidRPr="00442838" w:rsidRDefault="00097E98" w:rsidP="000F163C">
            <w:pPr>
              <w:spacing w:line="360" w:lineRule="auto"/>
            </w:pPr>
          </w:p>
        </w:tc>
        <w:tc>
          <w:tcPr>
            <w:tcW w:w="3719" w:type="dxa"/>
          </w:tcPr>
          <w:p w14:paraId="5D85D47C" w14:textId="77777777" w:rsidR="00097E98" w:rsidRPr="00442838" w:rsidRDefault="00097E98" w:rsidP="000F163C">
            <w:pPr>
              <w:spacing w:line="360" w:lineRule="auto"/>
            </w:pPr>
          </w:p>
        </w:tc>
        <w:tc>
          <w:tcPr>
            <w:tcW w:w="880" w:type="dxa"/>
          </w:tcPr>
          <w:p w14:paraId="7235858A" w14:textId="77777777" w:rsidR="00097E98" w:rsidRPr="00442838" w:rsidRDefault="00097E98" w:rsidP="000F163C">
            <w:pPr>
              <w:spacing w:line="360" w:lineRule="auto"/>
            </w:pPr>
          </w:p>
        </w:tc>
        <w:tc>
          <w:tcPr>
            <w:tcW w:w="724" w:type="dxa"/>
          </w:tcPr>
          <w:p w14:paraId="0A50FFF0" w14:textId="77777777" w:rsidR="00097E98" w:rsidRPr="00442838" w:rsidRDefault="00097E98" w:rsidP="000F163C">
            <w:pPr>
              <w:spacing w:line="360" w:lineRule="auto"/>
            </w:pPr>
          </w:p>
        </w:tc>
        <w:tc>
          <w:tcPr>
            <w:tcW w:w="724" w:type="dxa"/>
          </w:tcPr>
          <w:p w14:paraId="607756F4" w14:textId="77777777" w:rsidR="00097E98" w:rsidRPr="00442838" w:rsidRDefault="00097E98" w:rsidP="000F163C">
            <w:pPr>
              <w:spacing w:line="360" w:lineRule="auto"/>
            </w:pPr>
          </w:p>
        </w:tc>
        <w:tc>
          <w:tcPr>
            <w:tcW w:w="1976" w:type="dxa"/>
          </w:tcPr>
          <w:p w14:paraId="5D4FB464" w14:textId="77777777" w:rsidR="00097E98" w:rsidRPr="00442838" w:rsidRDefault="00097E98" w:rsidP="000F163C">
            <w:pPr>
              <w:spacing w:line="360" w:lineRule="auto"/>
            </w:pPr>
          </w:p>
        </w:tc>
      </w:tr>
      <w:tr w:rsidR="00097E98" w:rsidRPr="00442838" w14:paraId="0730F709" w14:textId="77777777" w:rsidTr="000F163C">
        <w:trPr>
          <w:trHeight w:val="441"/>
        </w:trPr>
        <w:tc>
          <w:tcPr>
            <w:tcW w:w="1251" w:type="dxa"/>
          </w:tcPr>
          <w:p w14:paraId="01436911" w14:textId="1F678661" w:rsidR="00097E98" w:rsidRPr="00442838" w:rsidRDefault="00B80081" w:rsidP="000F163C">
            <w:pPr>
              <w:spacing w:line="360" w:lineRule="auto"/>
            </w:pPr>
            <w:r w:rsidRPr="00442838">
              <w:t>Fearow</w:t>
            </w:r>
          </w:p>
        </w:tc>
        <w:tc>
          <w:tcPr>
            <w:tcW w:w="1652" w:type="dxa"/>
          </w:tcPr>
          <w:p w14:paraId="12226E3F" w14:textId="77777777" w:rsidR="00097E98" w:rsidRPr="00442838" w:rsidRDefault="00097E98" w:rsidP="000F163C">
            <w:pPr>
              <w:spacing w:line="360" w:lineRule="auto"/>
            </w:pPr>
          </w:p>
        </w:tc>
        <w:tc>
          <w:tcPr>
            <w:tcW w:w="3719" w:type="dxa"/>
          </w:tcPr>
          <w:p w14:paraId="4DEC1BC9" w14:textId="77777777" w:rsidR="00097E98" w:rsidRPr="00442838" w:rsidRDefault="00097E98" w:rsidP="000F163C">
            <w:pPr>
              <w:spacing w:line="360" w:lineRule="auto"/>
            </w:pPr>
          </w:p>
        </w:tc>
        <w:tc>
          <w:tcPr>
            <w:tcW w:w="880" w:type="dxa"/>
          </w:tcPr>
          <w:p w14:paraId="75F2DC80" w14:textId="77777777" w:rsidR="00097E98" w:rsidRPr="00442838" w:rsidRDefault="00097E98" w:rsidP="000F163C">
            <w:pPr>
              <w:spacing w:line="360" w:lineRule="auto"/>
            </w:pPr>
          </w:p>
        </w:tc>
        <w:tc>
          <w:tcPr>
            <w:tcW w:w="724" w:type="dxa"/>
          </w:tcPr>
          <w:p w14:paraId="01020102" w14:textId="77777777" w:rsidR="00097E98" w:rsidRPr="00442838" w:rsidRDefault="00097E98" w:rsidP="000F163C">
            <w:pPr>
              <w:spacing w:line="360" w:lineRule="auto"/>
            </w:pPr>
          </w:p>
        </w:tc>
        <w:tc>
          <w:tcPr>
            <w:tcW w:w="724" w:type="dxa"/>
          </w:tcPr>
          <w:p w14:paraId="44ED496C" w14:textId="77777777" w:rsidR="00097E98" w:rsidRPr="00442838" w:rsidRDefault="00097E98" w:rsidP="000F163C">
            <w:pPr>
              <w:spacing w:line="360" w:lineRule="auto"/>
            </w:pPr>
          </w:p>
        </w:tc>
        <w:tc>
          <w:tcPr>
            <w:tcW w:w="1976" w:type="dxa"/>
          </w:tcPr>
          <w:p w14:paraId="5E2687B4" w14:textId="77777777" w:rsidR="00097E98" w:rsidRPr="00442838" w:rsidRDefault="00097E98" w:rsidP="000F163C">
            <w:pPr>
              <w:spacing w:line="360" w:lineRule="auto"/>
            </w:pPr>
          </w:p>
        </w:tc>
      </w:tr>
    </w:tbl>
    <w:p w14:paraId="6288C504" w14:textId="77777777" w:rsidR="00097E98" w:rsidRPr="00442838" w:rsidRDefault="00097E98" w:rsidP="00097E98">
      <w:pPr>
        <w:rPr>
          <w:sz w:val="24"/>
        </w:rPr>
      </w:pPr>
    </w:p>
    <w:p w14:paraId="33FB288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DF42B86" w14:textId="77777777" w:rsidTr="000F163C">
        <w:tc>
          <w:tcPr>
            <w:tcW w:w="3596" w:type="dxa"/>
          </w:tcPr>
          <w:p w14:paraId="454FC453" w14:textId="77777777" w:rsidR="00097E98" w:rsidRPr="00442838" w:rsidRDefault="00097E98" w:rsidP="000F163C">
            <w:pPr>
              <w:rPr>
                <w:sz w:val="24"/>
              </w:rPr>
            </w:pPr>
          </w:p>
        </w:tc>
        <w:tc>
          <w:tcPr>
            <w:tcW w:w="3597" w:type="dxa"/>
          </w:tcPr>
          <w:p w14:paraId="202B7DD8" w14:textId="77777777" w:rsidR="00097E98" w:rsidRPr="00442838" w:rsidRDefault="00097E98" w:rsidP="000F163C">
            <w:pPr>
              <w:rPr>
                <w:sz w:val="24"/>
              </w:rPr>
            </w:pPr>
          </w:p>
        </w:tc>
        <w:tc>
          <w:tcPr>
            <w:tcW w:w="3597" w:type="dxa"/>
          </w:tcPr>
          <w:p w14:paraId="3F878B34" w14:textId="77777777" w:rsidR="00097E98" w:rsidRPr="00442838" w:rsidRDefault="00097E98" w:rsidP="000F163C">
            <w:pPr>
              <w:rPr>
                <w:sz w:val="24"/>
              </w:rPr>
            </w:pPr>
          </w:p>
        </w:tc>
      </w:tr>
      <w:tr w:rsidR="00097E98" w:rsidRPr="00442838" w14:paraId="0D3D35BF" w14:textId="77777777" w:rsidTr="000F163C">
        <w:tc>
          <w:tcPr>
            <w:tcW w:w="3596" w:type="dxa"/>
          </w:tcPr>
          <w:p w14:paraId="2B368128" w14:textId="77777777" w:rsidR="00097E98" w:rsidRPr="00442838" w:rsidRDefault="00097E98" w:rsidP="000F163C">
            <w:pPr>
              <w:rPr>
                <w:sz w:val="24"/>
              </w:rPr>
            </w:pPr>
          </w:p>
        </w:tc>
        <w:tc>
          <w:tcPr>
            <w:tcW w:w="3597" w:type="dxa"/>
          </w:tcPr>
          <w:p w14:paraId="6505AE53" w14:textId="77777777" w:rsidR="00097E98" w:rsidRPr="00442838" w:rsidRDefault="00097E98" w:rsidP="000F163C">
            <w:pPr>
              <w:rPr>
                <w:sz w:val="24"/>
              </w:rPr>
            </w:pPr>
          </w:p>
        </w:tc>
        <w:tc>
          <w:tcPr>
            <w:tcW w:w="3597" w:type="dxa"/>
          </w:tcPr>
          <w:p w14:paraId="25FD9B58" w14:textId="77777777" w:rsidR="00097E98" w:rsidRPr="00442838" w:rsidRDefault="00097E98" w:rsidP="000F163C">
            <w:pPr>
              <w:rPr>
                <w:sz w:val="24"/>
              </w:rPr>
            </w:pPr>
          </w:p>
        </w:tc>
      </w:tr>
    </w:tbl>
    <w:p w14:paraId="00438B66" w14:textId="77777777" w:rsidR="00097E98" w:rsidRPr="00442838" w:rsidRDefault="00097E98" w:rsidP="00097E98">
      <w:pPr>
        <w:rPr>
          <w:sz w:val="24"/>
        </w:rPr>
      </w:pPr>
    </w:p>
    <w:p w14:paraId="3A478592" w14:textId="77777777" w:rsidR="00097E98" w:rsidRPr="00442838" w:rsidRDefault="00097E98" w:rsidP="00097E98">
      <w:pPr>
        <w:rPr>
          <w:sz w:val="24"/>
        </w:rPr>
      </w:pPr>
      <w:r w:rsidRPr="00442838">
        <w:rPr>
          <w:sz w:val="24"/>
        </w:rPr>
        <w:t>Sprites:</w:t>
      </w:r>
    </w:p>
    <w:p w14:paraId="64DC10BF" w14:textId="77777777" w:rsidR="00097E98" w:rsidRPr="00442838" w:rsidRDefault="00097E98" w:rsidP="00097E98">
      <w:pPr>
        <w:rPr>
          <w:sz w:val="24"/>
        </w:rPr>
      </w:pPr>
      <w:r w:rsidRPr="00442838">
        <w:rPr>
          <w:sz w:val="24"/>
        </w:rPr>
        <w:br w:type="page"/>
      </w:r>
    </w:p>
    <w:p w14:paraId="697B6E63" w14:textId="77777777" w:rsidR="00097E98" w:rsidRPr="00442838" w:rsidRDefault="005F7472" w:rsidP="00097E98">
      <w:pPr>
        <w:rPr>
          <w:sz w:val="24"/>
        </w:rPr>
      </w:pPr>
      <w:r w:rsidRPr="00442838">
        <w:rPr>
          <w:sz w:val="24"/>
        </w:rPr>
        <w:lastRenderedPageBreak/>
        <w:t xml:space="preserve">Ekans </w:t>
      </w:r>
      <w:r w:rsidR="00097E98" w:rsidRPr="00442838">
        <w:rPr>
          <w:sz w:val="24"/>
        </w:rPr>
        <w:t>Family Page</w:t>
      </w:r>
    </w:p>
    <w:p w14:paraId="3F46C79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96407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CC209FE" w14:textId="77777777" w:rsidTr="000F163C">
        <w:trPr>
          <w:trHeight w:val="896"/>
        </w:trPr>
        <w:tc>
          <w:tcPr>
            <w:tcW w:w="1251" w:type="dxa"/>
          </w:tcPr>
          <w:p w14:paraId="2D745E4E" w14:textId="77777777" w:rsidR="00097E98" w:rsidRPr="00442838" w:rsidRDefault="00097E98" w:rsidP="000F163C">
            <w:pPr>
              <w:spacing w:line="360" w:lineRule="auto"/>
            </w:pPr>
            <w:r w:rsidRPr="00442838">
              <w:t>Pokemon</w:t>
            </w:r>
          </w:p>
          <w:p w14:paraId="6452B412" w14:textId="77777777" w:rsidR="00097E98" w:rsidRPr="00442838" w:rsidRDefault="00097E98" w:rsidP="000F163C">
            <w:pPr>
              <w:spacing w:line="360" w:lineRule="auto"/>
            </w:pPr>
            <w:r w:rsidRPr="00442838">
              <w:t>Name</w:t>
            </w:r>
          </w:p>
        </w:tc>
        <w:tc>
          <w:tcPr>
            <w:tcW w:w="1652" w:type="dxa"/>
          </w:tcPr>
          <w:p w14:paraId="53D2F94B" w14:textId="77777777" w:rsidR="00097E98" w:rsidRPr="00442838" w:rsidRDefault="00097E98" w:rsidP="000F163C">
            <w:pPr>
              <w:spacing w:line="360" w:lineRule="auto"/>
            </w:pPr>
            <w:r w:rsidRPr="00442838">
              <w:t>Pokemon Number</w:t>
            </w:r>
          </w:p>
        </w:tc>
        <w:tc>
          <w:tcPr>
            <w:tcW w:w="3719" w:type="dxa"/>
          </w:tcPr>
          <w:p w14:paraId="5FB29B85" w14:textId="77777777" w:rsidR="00097E98" w:rsidRPr="00442838" w:rsidRDefault="00097E98" w:rsidP="000F163C">
            <w:pPr>
              <w:spacing w:line="360" w:lineRule="auto"/>
            </w:pPr>
            <w:r w:rsidRPr="00442838">
              <w:t>Base Stats</w:t>
            </w:r>
          </w:p>
          <w:p w14:paraId="62051F0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983FD9F" w14:textId="77777777" w:rsidR="00097E98" w:rsidRPr="00442838" w:rsidRDefault="00097E98" w:rsidP="000F163C">
            <w:pPr>
              <w:spacing w:line="360" w:lineRule="auto"/>
            </w:pPr>
            <w:r w:rsidRPr="00442838">
              <w:t>Ability</w:t>
            </w:r>
          </w:p>
        </w:tc>
        <w:tc>
          <w:tcPr>
            <w:tcW w:w="724" w:type="dxa"/>
          </w:tcPr>
          <w:p w14:paraId="57A5B1CC" w14:textId="77777777" w:rsidR="00097E98" w:rsidRPr="00442838" w:rsidRDefault="00097E98" w:rsidP="000F163C">
            <w:pPr>
              <w:spacing w:line="360" w:lineRule="auto"/>
            </w:pPr>
            <w:r w:rsidRPr="00442838">
              <w:t>Type 1</w:t>
            </w:r>
          </w:p>
        </w:tc>
        <w:tc>
          <w:tcPr>
            <w:tcW w:w="724" w:type="dxa"/>
          </w:tcPr>
          <w:p w14:paraId="0AA2D4D3" w14:textId="77777777" w:rsidR="00097E98" w:rsidRPr="00442838" w:rsidRDefault="00097E98" w:rsidP="000F163C">
            <w:pPr>
              <w:spacing w:line="360" w:lineRule="auto"/>
            </w:pPr>
            <w:r w:rsidRPr="00442838">
              <w:t>Type 2</w:t>
            </w:r>
          </w:p>
        </w:tc>
        <w:tc>
          <w:tcPr>
            <w:tcW w:w="1976" w:type="dxa"/>
          </w:tcPr>
          <w:p w14:paraId="23CB63D8" w14:textId="77777777" w:rsidR="00097E98" w:rsidRPr="00442838" w:rsidRDefault="00097E98" w:rsidP="000F163C">
            <w:pPr>
              <w:spacing w:line="360" w:lineRule="auto"/>
            </w:pPr>
            <w:r w:rsidRPr="00442838">
              <w:t>Evolution</w:t>
            </w:r>
          </w:p>
        </w:tc>
      </w:tr>
      <w:tr w:rsidR="00097E98" w:rsidRPr="00442838" w14:paraId="2CFD0CF6" w14:textId="77777777" w:rsidTr="000F163C">
        <w:trPr>
          <w:trHeight w:val="454"/>
        </w:trPr>
        <w:tc>
          <w:tcPr>
            <w:tcW w:w="1251" w:type="dxa"/>
          </w:tcPr>
          <w:p w14:paraId="4B063BC6" w14:textId="0D2A338F" w:rsidR="00097E98" w:rsidRPr="00442838" w:rsidRDefault="00B80081" w:rsidP="000F163C">
            <w:pPr>
              <w:spacing w:line="360" w:lineRule="auto"/>
            </w:pPr>
            <w:r w:rsidRPr="00442838">
              <w:t>Ekans</w:t>
            </w:r>
          </w:p>
        </w:tc>
        <w:tc>
          <w:tcPr>
            <w:tcW w:w="1652" w:type="dxa"/>
          </w:tcPr>
          <w:p w14:paraId="4930075A" w14:textId="77777777" w:rsidR="00097E98" w:rsidRPr="00442838" w:rsidRDefault="00097E98" w:rsidP="000F163C">
            <w:pPr>
              <w:spacing w:line="360" w:lineRule="auto"/>
            </w:pPr>
          </w:p>
        </w:tc>
        <w:tc>
          <w:tcPr>
            <w:tcW w:w="3719" w:type="dxa"/>
          </w:tcPr>
          <w:p w14:paraId="5296DB2A" w14:textId="77777777" w:rsidR="00097E98" w:rsidRPr="00442838" w:rsidRDefault="00097E98" w:rsidP="000F163C">
            <w:pPr>
              <w:spacing w:line="360" w:lineRule="auto"/>
            </w:pPr>
          </w:p>
        </w:tc>
        <w:tc>
          <w:tcPr>
            <w:tcW w:w="880" w:type="dxa"/>
          </w:tcPr>
          <w:p w14:paraId="0062C170" w14:textId="77777777" w:rsidR="00097E98" w:rsidRPr="00442838" w:rsidRDefault="00097E98" w:rsidP="000F163C">
            <w:pPr>
              <w:spacing w:line="360" w:lineRule="auto"/>
            </w:pPr>
          </w:p>
        </w:tc>
        <w:tc>
          <w:tcPr>
            <w:tcW w:w="724" w:type="dxa"/>
          </w:tcPr>
          <w:p w14:paraId="67A39DBB" w14:textId="77777777" w:rsidR="00097E98" w:rsidRPr="00442838" w:rsidRDefault="00097E98" w:rsidP="000F163C">
            <w:pPr>
              <w:spacing w:line="360" w:lineRule="auto"/>
            </w:pPr>
          </w:p>
        </w:tc>
        <w:tc>
          <w:tcPr>
            <w:tcW w:w="724" w:type="dxa"/>
          </w:tcPr>
          <w:p w14:paraId="0AE70A0C" w14:textId="77777777" w:rsidR="00097E98" w:rsidRPr="00442838" w:rsidRDefault="00097E98" w:rsidP="000F163C">
            <w:pPr>
              <w:spacing w:line="360" w:lineRule="auto"/>
            </w:pPr>
          </w:p>
        </w:tc>
        <w:tc>
          <w:tcPr>
            <w:tcW w:w="1976" w:type="dxa"/>
          </w:tcPr>
          <w:p w14:paraId="5C791A91" w14:textId="77777777" w:rsidR="00097E98" w:rsidRPr="00442838" w:rsidRDefault="00097E98" w:rsidP="000F163C">
            <w:pPr>
              <w:spacing w:line="360" w:lineRule="auto"/>
            </w:pPr>
          </w:p>
        </w:tc>
      </w:tr>
      <w:tr w:rsidR="00097E98" w:rsidRPr="00442838" w14:paraId="1F478DB5" w14:textId="77777777" w:rsidTr="000F163C">
        <w:trPr>
          <w:trHeight w:val="441"/>
        </w:trPr>
        <w:tc>
          <w:tcPr>
            <w:tcW w:w="1251" w:type="dxa"/>
          </w:tcPr>
          <w:p w14:paraId="02E6FC82" w14:textId="3C376AE1" w:rsidR="00097E98" w:rsidRPr="00442838" w:rsidRDefault="00B80081" w:rsidP="000F163C">
            <w:pPr>
              <w:spacing w:line="360" w:lineRule="auto"/>
            </w:pPr>
            <w:r w:rsidRPr="00442838">
              <w:t>Arbok</w:t>
            </w:r>
          </w:p>
        </w:tc>
        <w:tc>
          <w:tcPr>
            <w:tcW w:w="1652" w:type="dxa"/>
          </w:tcPr>
          <w:p w14:paraId="7271B11C" w14:textId="77777777" w:rsidR="00097E98" w:rsidRPr="00442838" w:rsidRDefault="00097E98" w:rsidP="000F163C">
            <w:pPr>
              <w:spacing w:line="360" w:lineRule="auto"/>
            </w:pPr>
          </w:p>
        </w:tc>
        <w:tc>
          <w:tcPr>
            <w:tcW w:w="3719" w:type="dxa"/>
          </w:tcPr>
          <w:p w14:paraId="0EA46D9F" w14:textId="77777777" w:rsidR="00097E98" w:rsidRPr="00442838" w:rsidRDefault="00097E98" w:rsidP="000F163C">
            <w:pPr>
              <w:spacing w:line="360" w:lineRule="auto"/>
            </w:pPr>
          </w:p>
        </w:tc>
        <w:tc>
          <w:tcPr>
            <w:tcW w:w="880" w:type="dxa"/>
          </w:tcPr>
          <w:p w14:paraId="550E2D46" w14:textId="77777777" w:rsidR="00097E98" w:rsidRPr="00442838" w:rsidRDefault="00097E98" w:rsidP="000F163C">
            <w:pPr>
              <w:spacing w:line="360" w:lineRule="auto"/>
            </w:pPr>
          </w:p>
        </w:tc>
        <w:tc>
          <w:tcPr>
            <w:tcW w:w="724" w:type="dxa"/>
          </w:tcPr>
          <w:p w14:paraId="1BEBBF55" w14:textId="77777777" w:rsidR="00097E98" w:rsidRPr="00442838" w:rsidRDefault="00097E98" w:rsidP="000F163C">
            <w:pPr>
              <w:spacing w:line="360" w:lineRule="auto"/>
            </w:pPr>
          </w:p>
        </w:tc>
        <w:tc>
          <w:tcPr>
            <w:tcW w:w="724" w:type="dxa"/>
          </w:tcPr>
          <w:p w14:paraId="3E17DEBF" w14:textId="77777777" w:rsidR="00097E98" w:rsidRPr="00442838" w:rsidRDefault="00097E98" w:rsidP="000F163C">
            <w:pPr>
              <w:spacing w:line="360" w:lineRule="auto"/>
            </w:pPr>
          </w:p>
        </w:tc>
        <w:tc>
          <w:tcPr>
            <w:tcW w:w="1976" w:type="dxa"/>
          </w:tcPr>
          <w:p w14:paraId="34C90813" w14:textId="77777777" w:rsidR="00097E98" w:rsidRPr="00442838" w:rsidRDefault="00097E98" w:rsidP="000F163C">
            <w:pPr>
              <w:spacing w:line="360" w:lineRule="auto"/>
            </w:pPr>
          </w:p>
        </w:tc>
      </w:tr>
    </w:tbl>
    <w:p w14:paraId="1DD9DA16" w14:textId="77777777" w:rsidR="00097E98" w:rsidRPr="00442838" w:rsidRDefault="00097E98" w:rsidP="00097E98">
      <w:pPr>
        <w:rPr>
          <w:sz w:val="24"/>
        </w:rPr>
      </w:pPr>
    </w:p>
    <w:p w14:paraId="4990506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F6F6D11" w14:textId="77777777" w:rsidTr="000F163C">
        <w:tc>
          <w:tcPr>
            <w:tcW w:w="3596" w:type="dxa"/>
          </w:tcPr>
          <w:p w14:paraId="4069C4DB" w14:textId="77777777" w:rsidR="00097E98" w:rsidRPr="00442838" w:rsidRDefault="00097E98" w:rsidP="000F163C">
            <w:pPr>
              <w:rPr>
                <w:sz w:val="24"/>
              </w:rPr>
            </w:pPr>
          </w:p>
        </w:tc>
        <w:tc>
          <w:tcPr>
            <w:tcW w:w="3597" w:type="dxa"/>
          </w:tcPr>
          <w:p w14:paraId="34B1D0F0" w14:textId="77777777" w:rsidR="00097E98" w:rsidRPr="00442838" w:rsidRDefault="00097E98" w:rsidP="000F163C">
            <w:pPr>
              <w:rPr>
                <w:sz w:val="24"/>
              </w:rPr>
            </w:pPr>
          </w:p>
        </w:tc>
        <w:tc>
          <w:tcPr>
            <w:tcW w:w="3597" w:type="dxa"/>
          </w:tcPr>
          <w:p w14:paraId="24A956B0" w14:textId="77777777" w:rsidR="00097E98" w:rsidRPr="00442838" w:rsidRDefault="00097E98" w:rsidP="000F163C">
            <w:pPr>
              <w:rPr>
                <w:sz w:val="24"/>
              </w:rPr>
            </w:pPr>
          </w:p>
        </w:tc>
      </w:tr>
      <w:tr w:rsidR="00097E98" w:rsidRPr="00442838" w14:paraId="640DDB65" w14:textId="77777777" w:rsidTr="000F163C">
        <w:tc>
          <w:tcPr>
            <w:tcW w:w="3596" w:type="dxa"/>
          </w:tcPr>
          <w:p w14:paraId="40B7D175" w14:textId="77777777" w:rsidR="00097E98" w:rsidRPr="00442838" w:rsidRDefault="00097E98" w:rsidP="000F163C">
            <w:pPr>
              <w:rPr>
                <w:sz w:val="24"/>
              </w:rPr>
            </w:pPr>
          </w:p>
        </w:tc>
        <w:tc>
          <w:tcPr>
            <w:tcW w:w="3597" w:type="dxa"/>
          </w:tcPr>
          <w:p w14:paraId="66EB5CC1" w14:textId="77777777" w:rsidR="00097E98" w:rsidRPr="00442838" w:rsidRDefault="00097E98" w:rsidP="000F163C">
            <w:pPr>
              <w:rPr>
                <w:sz w:val="24"/>
              </w:rPr>
            </w:pPr>
          </w:p>
        </w:tc>
        <w:tc>
          <w:tcPr>
            <w:tcW w:w="3597" w:type="dxa"/>
          </w:tcPr>
          <w:p w14:paraId="6E523D7D" w14:textId="77777777" w:rsidR="00097E98" w:rsidRPr="00442838" w:rsidRDefault="00097E98" w:rsidP="000F163C">
            <w:pPr>
              <w:rPr>
                <w:sz w:val="24"/>
              </w:rPr>
            </w:pPr>
          </w:p>
        </w:tc>
      </w:tr>
    </w:tbl>
    <w:p w14:paraId="02A69C9E" w14:textId="77777777" w:rsidR="00097E98" w:rsidRPr="00442838" w:rsidRDefault="00097E98" w:rsidP="00097E98">
      <w:pPr>
        <w:rPr>
          <w:sz w:val="24"/>
        </w:rPr>
      </w:pPr>
    </w:p>
    <w:p w14:paraId="4CD31497" w14:textId="77777777" w:rsidR="00097E98" w:rsidRPr="00442838" w:rsidRDefault="00097E98" w:rsidP="00097E98">
      <w:pPr>
        <w:rPr>
          <w:sz w:val="24"/>
        </w:rPr>
      </w:pPr>
      <w:r w:rsidRPr="00442838">
        <w:rPr>
          <w:sz w:val="24"/>
        </w:rPr>
        <w:t>Sprites:</w:t>
      </w:r>
    </w:p>
    <w:p w14:paraId="58C9D1BA" w14:textId="77777777" w:rsidR="00097E98" w:rsidRPr="00442838" w:rsidRDefault="00097E98" w:rsidP="00097E98">
      <w:pPr>
        <w:rPr>
          <w:sz w:val="24"/>
        </w:rPr>
      </w:pPr>
      <w:r w:rsidRPr="00442838">
        <w:rPr>
          <w:sz w:val="24"/>
        </w:rPr>
        <w:br w:type="page"/>
      </w:r>
    </w:p>
    <w:p w14:paraId="517FBA7D" w14:textId="77777777" w:rsidR="00097E98" w:rsidRPr="00442838" w:rsidRDefault="005F7472" w:rsidP="00097E98">
      <w:pPr>
        <w:rPr>
          <w:sz w:val="24"/>
        </w:rPr>
      </w:pPr>
      <w:r w:rsidRPr="00442838">
        <w:rPr>
          <w:sz w:val="24"/>
        </w:rPr>
        <w:lastRenderedPageBreak/>
        <w:t xml:space="preserve">Pikachu </w:t>
      </w:r>
      <w:r w:rsidR="00097E98" w:rsidRPr="00442838">
        <w:rPr>
          <w:sz w:val="24"/>
        </w:rPr>
        <w:t>Family Page</w:t>
      </w:r>
    </w:p>
    <w:p w14:paraId="2C22392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7F7950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0C7BE36" w14:textId="77777777" w:rsidTr="000F163C">
        <w:trPr>
          <w:trHeight w:val="896"/>
        </w:trPr>
        <w:tc>
          <w:tcPr>
            <w:tcW w:w="1251" w:type="dxa"/>
          </w:tcPr>
          <w:p w14:paraId="301C79FE" w14:textId="77777777" w:rsidR="00097E98" w:rsidRPr="00442838" w:rsidRDefault="00097E98" w:rsidP="000F163C">
            <w:pPr>
              <w:spacing w:line="360" w:lineRule="auto"/>
            </w:pPr>
            <w:r w:rsidRPr="00442838">
              <w:t>Pokemon</w:t>
            </w:r>
          </w:p>
          <w:p w14:paraId="4F80E050" w14:textId="77777777" w:rsidR="00097E98" w:rsidRPr="00442838" w:rsidRDefault="00097E98" w:rsidP="000F163C">
            <w:pPr>
              <w:spacing w:line="360" w:lineRule="auto"/>
            </w:pPr>
            <w:r w:rsidRPr="00442838">
              <w:t>Name</w:t>
            </w:r>
          </w:p>
        </w:tc>
        <w:tc>
          <w:tcPr>
            <w:tcW w:w="1652" w:type="dxa"/>
          </w:tcPr>
          <w:p w14:paraId="1E2A2B24" w14:textId="77777777" w:rsidR="00097E98" w:rsidRPr="00442838" w:rsidRDefault="00097E98" w:rsidP="000F163C">
            <w:pPr>
              <w:spacing w:line="360" w:lineRule="auto"/>
            </w:pPr>
            <w:r w:rsidRPr="00442838">
              <w:t>Pokemon Number</w:t>
            </w:r>
          </w:p>
        </w:tc>
        <w:tc>
          <w:tcPr>
            <w:tcW w:w="3719" w:type="dxa"/>
          </w:tcPr>
          <w:p w14:paraId="52C5C1E5" w14:textId="77777777" w:rsidR="00097E98" w:rsidRPr="00442838" w:rsidRDefault="00097E98" w:rsidP="000F163C">
            <w:pPr>
              <w:spacing w:line="360" w:lineRule="auto"/>
            </w:pPr>
            <w:r w:rsidRPr="00442838">
              <w:t>Base Stats</w:t>
            </w:r>
          </w:p>
          <w:p w14:paraId="07AC426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67C9646" w14:textId="77777777" w:rsidR="00097E98" w:rsidRPr="00442838" w:rsidRDefault="00097E98" w:rsidP="000F163C">
            <w:pPr>
              <w:spacing w:line="360" w:lineRule="auto"/>
            </w:pPr>
            <w:r w:rsidRPr="00442838">
              <w:t>Ability</w:t>
            </w:r>
          </w:p>
        </w:tc>
        <w:tc>
          <w:tcPr>
            <w:tcW w:w="724" w:type="dxa"/>
          </w:tcPr>
          <w:p w14:paraId="249DFD5B" w14:textId="77777777" w:rsidR="00097E98" w:rsidRPr="00442838" w:rsidRDefault="00097E98" w:rsidP="000F163C">
            <w:pPr>
              <w:spacing w:line="360" w:lineRule="auto"/>
            </w:pPr>
            <w:r w:rsidRPr="00442838">
              <w:t>Type 1</w:t>
            </w:r>
          </w:p>
        </w:tc>
        <w:tc>
          <w:tcPr>
            <w:tcW w:w="724" w:type="dxa"/>
          </w:tcPr>
          <w:p w14:paraId="5C0D64B3" w14:textId="77777777" w:rsidR="00097E98" w:rsidRPr="00442838" w:rsidRDefault="00097E98" w:rsidP="000F163C">
            <w:pPr>
              <w:spacing w:line="360" w:lineRule="auto"/>
            </w:pPr>
            <w:r w:rsidRPr="00442838">
              <w:t>Type 2</w:t>
            </w:r>
          </w:p>
        </w:tc>
        <w:tc>
          <w:tcPr>
            <w:tcW w:w="1976" w:type="dxa"/>
          </w:tcPr>
          <w:p w14:paraId="08DCFC4D" w14:textId="77777777" w:rsidR="00097E98" w:rsidRPr="00442838" w:rsidRDefault="00097E98" w:rsidP="000F163C">
            <w:pPr>
              <w:spacing w:line="360" w:lineRule="auto"/>
            </w:pPr>
            <w:r w:rsidRPr="00442838">
              <w:t>Evolution</w:t>
            </w:r>
          </w:p>
        </w:tc>
      </w:tr>
      <w:tr w:rsidR="00097E98" w:rsidRPr="00442838" w14:paraId="0777EF2A" w14:textId="77777777" w:rsidTr="000F163C">
        <w:trPr>
          <w:trHeight w:val="454"/>
        </w:trPr>
        <w:tc>
          <w:tcPr>
            <w:tcW w:w="1251" w:type="dxa"/>
          </w:tcPr>
          <w:p w14:paraId="29D8E5DA" w14:textId="1F767DE7" w:rsidR="00097E98" w:rsidRPr="00442838" w:rsidRDefault="00B80081" w:rsidP="000F163C">
            <w:pPr>
              <w:spacing w:line="360" w:lineRule="auto"/>
            </w:pPr>
            <w:r w:rsidRPr="00442838">
              <w:t>Pichu</w:t>
            </w:r>
          </w:p>
        </w:tc>
        <w:tc>
          <w:tcPr>
            <w:tcW w:w="1652" w:type="dxa"/>
          </w:tcPr>
          <w:p w14:paraId="00F69392" w14:textId="77777777" w:rsidR="00097E98" w:rsidRPr="00442838" w:rsidRDefault="00097E98" w:rsidP="000F163C">
            <w:pPr>
              <w:spacing w:line="360" w:lineRule="auto"/>
            </w:pPr>
          </w:p>
        </w:tc>
        <w:tc>
          <w:tcPr>
            <w:tcW w:w="3719" w:type="dxa"/>
          </w:tcPr>
          <w:p w14:paraId="0E88046F" w14:textId="77777777" w:rsidR="00097E98" w:rsidRPr="00442838" w:rsidRDefault="00097E98" w:rsidP="000F163C">
            <w:pPr>
              <w:spacing w:line="360" w:lineRule="auto"/>
            </w:pPr>
          </w:p>
        </w:tc>
        <w:tc>
          <w:tcPr>
            <w:tcW w:w="880" w:type="dxa"/>
          </w:tcPr>
          <w:p w14:paraId="131ED93D" w14:textId="77777777" w:rsidR="00097E98" w:rsidRPr="00442838" w:rsidRDefault="00097E98" w:rsidP="000F163C">
            <w:pPr>
              <w:spacing w:line="360" w:lineRule="auto"/>
            </w:pPr>
          </w:p>
        </w:tc>
        <w:tc>
          <w:tcPr>
            <w:tcW w:w="724" w:type="dxa"/>
          </w:tcPr>
          <w:p w14:paraId="2180C002" w14:textId="77777777" w:rsidR="00097E98" w:rsidRPr="00442838" w:rsidRDefault="00097E98" w:rsidP="000F163C">
            <w:pPr>
              <w:spacing w:line="360" w:lineRule="auto"/>
            </w:pPr>
          </w:p>
        </w:tc>
        <w:tc>
          <w:tcPr>
            <w:tcW w:w="724" w:type="dxa"/>
          </w:tcPr>
          <w:p w14:paraId="6352C974" w14:textId="77777777" w:rsidR="00097E98" w:rsidRPr="00442838" w:rsidRDefault="00097E98" w:rsidP="000F163C">
            <w:pPr>
              <w:spacing w:line="360" w:lineRule="auto"/>
            </w:pPr>
          </w:p>
        </w:tc>
        <w:tc>
          <w:tcPr>
            <w:tcW w:w="1976" w:type="dxa"/>
          </w:tcPr>
          <w:p w14:paraId="7A075C96" w14:textId="77777777" w:rsidR="00097E98" w:rsidRPr="00442838" w:rsidRDefault="00097E98" w:rsidP="000F163C">
            <w:pPr>
              <w:spacing w:line="360" w:lineRule="auto"/>
            </w:pPr>
          </w:p>
        </w:tc>
      </w:tr>
      <w:tr w:rsidR="00097E98" w:rsidRPr="00442838" w14:paraId="549D50E4" w14:textId="77777777" w:rsidTr="000F163C">
        <w:trPr>
          <w:trHeight w:val="441"/>
        </w:trPr>
        <w:tc>
          <w:tcPr>
            <w:tcW w:w="1251" w:type="dxa"/>
          </w:tcPr>
          <w:p w14:paraId="1F1EDDB9" w14:textId="78567031" w:rsidR="00097E98" w:rsidRPr="00442838" w:rsidRDefault="00B80081" w:rsidP="000F163C">
            <w:pPr>
              <w:spacing w:line="360" w:lineRule="auto"/>
            </w:pPr>
            <w:r w:rsidRPr="00442838">
              <w:t>Pikachu</w:t>
            </w:r>
          </w:p>
        </w:tc>
        <w:tc>
          <w:tcPr>
            <w:tcW w:w="1652" w:type="dxa"/>
          </w:tcPr>
          <w:p w14:paraId="7E2CD646" w14:textId="77777777" w:rsidR="00097E98" w:rsidRPr="00442838" w:rsidRDefault="00097E98" w:rsidP="000F163C">
            <w:pPr>
              <w:spacing w:line="360" w:lineRule="auto"/>
            </w:pPr>
          </w:p>
        </w:tc>
        <w:tc>
          <w:tcPr>
            <w:tcW w:w="3719" w:type="dxa"/>
          </w:tcPr>
          <w:p w14:paraId="192533FE" w14:textId="77777777" w:rsidR="00097E98" w:rsidRPr="00442838" w:rsidRDefault="00097E98" w:rsidP="000F163C">
            <w:pPr>
              <w:spacing w:line="360" w:lineRule="auto"/>
            </w:pPr>
          </w:p>
        </w:tc>
        <w:tc>
          <w:tcPr>
            <w:tcW w:w="880" w:type="dxa"/>
          </w:tcPr>
          <w:p w14:paraId="434854CA" w14:textId="77777777" w:rsidR="00097E98" w:rsidRPr="00442838" w:rsidRDefault="00097E98" w:rsidP="000F163C">
            <w:pPr>
              <w:spacing w:line="360" w:lineRule="auto"/>
            </w:pPr>
          </w:p>
        </w:tc>
        <w:tc>
          <w:tcPr>
            <w:tcW w:w="724" w:type="dxa"/>
          </w:tcPr>
          <w:p w14:paraId="48E9A818" w14:textId="77777777" w:rsidR="00097E98" w:rsidRPr="00442838" w:rsidRDefault="00097E98" w:rsidP="000F163C">
            <w:pPr>
              <w:spacing w:line="360" w:lineRule="auto"/>
            </w:pPr>
          </w:p>
        </w:tc>
        <w:tc>
          <w:tcPr>
            <w:tcW w:w="724" w:type="dxa"/>
          </w:tcPr>
          <w:p w14:paraId="46E26AF9" w14:textId="77777777" w:rsidR="00097E98" w:rsidRPr="00442838" w:rsidRDefault="00097E98" w:rsidP="000F163C">
            <w:pPr>
              <w:spacing w:line="360" w:lineRule="auto"/>
            </w:pPr>
          </w:p>
        </w:tc>
        <w:tc>
          <w:tcPr>
            <w:tcW w:w="1976" w:type="dxa"/>
          </w:tcPr>
          <w:p w14:paraId="772EAC85" w14:textId="77777777" w:rsidR="00097E98" w:rsidRPr="00442838" w:rsidRDefault="00097E98" w:rsidP="000F163C">
            <w:pPr>
              <w:spacing w:line="360" w:lineRule="auto"/>
            </w:pPr>
          </w:p>
        </w:tc>
      </w:tr>
      <w:tr w:rsidR="00097E98" w:rsidRPr="00442838" w14:paraId="591CA822" w14:textId="77777777" w:rsidTr="000F163C">
        <w:trPr>
          <w:trHeight w:val="441"/>
        </w:trPr>
        <w:tc>
          <w:tcPr>
            <w:tcW w:w="1251" w:type="dxa"/>
          </w:tcPr>
          <w:p w14:paraId="32352E4B" w14:textId="7699A8A4" w:rsidR="00097E98" w:rsidRPr="00442838" w:rsidRDefault="00B80081" w:rsidP="000F163C">
            <w:pPr>
              <w:spacing w:line="360" w:lineRule="auto"/>
            </w:pPr>
            <w:r w:rsidRPr="00442838">
              <w:t>Ash Hat Pikachu</w:t>
            </w:r>
          </w:p>
        </w:tc>
        <w:tc>
          <w:tcPr>
            <w:tcW w:w="1652" w:type="dxa"/>
          </w:tcPr>
          <w:p w14:paraId="3D3DC990" w14:textId="77777777" w:rsidR="00097E98" w:rsidRPr="00442838" w:rsidRDefault="00097E98" w:rsidP="000F163C">
            <w:pPr>
              <w:spacing w:line="360" w:lineRule="auto"/>
            </w:pPr>
          </w:p>
        </w:tc>
        <w:tc>
          <w:tcPr>
            <w:tcW w:w="3719" w:type="dxa"/>
          </w:tcPr>
          <w:p w14:paraId="066A7CBF" w14:textId="77777777" w:rsidR="00097E98" w:rsidRPr="00442838" w:rsidRDefault="00097E98" w:rsidP="000F163C">
            <w:pPr>
              <w:spacing w:line="360" w:lineRule="auto"/>
            </w:pPr>
          </w:p>
        </w:tc>
        <w:tc>
          <w:tcPr>
            <w:tcW w:w="880" w:type="dxa"/>
          </w:tcPr>
          <w:p w14:paraId="3E406049" w14:textId="77777777" w:rsidR="00097E98" w:rsidRPr="00442838" w:rsidRDefault="00097E98" w:rsidP="000F163C">
            <w:pPr>
              <w:spacing w:line="360" w:lineRule="auto"/>
            </w:pPr>
          </w:p>
        </w:tc>
        <w:tc>
          <w:tcPr>
            <w:tcW w:w="724" w:type="dxa"/>
          </w:tcPr>
          <w:p w14:paraId="46BAB380" w14:textId="77777777" w:rsidR="00097E98" w:rsidRPr="00442838" w:rsidRDefault="00097E98" w:rsidP="000F163C">
            <w:pPr>
              <w:spacing w:line="360" w:lineRule="auto"/>
            </w:pPr>
          </w:p>
        </w:tc>
        <w:tc>
          <w:tcPr>
            <w:tcW w:w="724" w:type="dxa"/>
          </w:tcPr>
          <w:p w14:paraId="03850D52" w14:textId="77777777" w:rsidR="00097E98" w:rsidRPr="00442838" w:rsidRDefault="00097E98" w:rsidP="000F163C">
            <w:pPr>
              <w:spacing w:line="360" w:lineRule="auto"/>
            </w:pPr>
          </w:p>
        </w:tc>
        <w:tc>
          <w:tcPr>
            <w:tcW w:w="1976" w:type="dxa"/>
          </w:tcPr>
          <w:p w14:paraId="225CB1C5" w14:textId="77777777" w:rsidR="00097E98" w:rsidRPr="00442838" w:rsidRDefault="00097E98" w:rsidP="000F163C">
            <w:pPr>
              <w:spacing w:line="360" w:lineRule="auto"/>
            </w:pPr>
          </w:p>
        </w:tc>
      </w:tr>
      <w:tr w:rsidR="00097E98" w:rsidRPr="00442838" w14:paraId="344A313F" w14:textId="77777777" w:rsidTr="000F163C">
        <w:trPr>
          <w:trHeight w:val="896"/>
        </w:trPr>
        <w:tc>
          <w:tcPr>
            <w:tcW w:w="1251" w:type="dxa"/>
          </w:tcPr>
          <w:p w14:paraId="3B6B0AD3" w14:textId="79BD49AD" w:rsidR="00097E98" w:rsidRPr="00442838" w:rsidRDefault="00B80081" w:rsidP="000F163C">
            <w:pPr>
              <w:spacing w:line="360" w:lineRule="auto"/>
            </w:pPr>
            <w:r w:rsidRPr="00442838">
              <w:t>Raichu</w:t>
            </w:r>
          </w:p>
        </w:tc>
        <w:tc>
          <w:tcPr>
            <w:tcW w:w="1652" w:type="dxa"/>
          </w:tcPr>
          <w:p w14:paraId="148B1EC4" w14:textId="77777777" w:rsidR="00097E98" w:rsidRPr="00442838" w:rsidRDefault="00097E98" w:rsidP="000F163C">
            <w:pPr>
              <w:spacing w:line="360" w:lineRule="auto"/>
            </w:pPr>
          </w:p>
        </w:tc>
        <w:tc>
          <w:tcPr>
            <w:tcW w:w="3719" w:type="dxa"/>
          </w:tcPr>
          <w:p w14:paraId="3827FE13" w14:textId="77777777" w:rsidR="00097E98" w:rsidRPr="00442838" w:rsidRDefault="00097E98" w:rsidP="000F163C">
            <w:pPr>
              <w:spacing w:line="360" w:lineRule="auto"/>
            </w:pPr>
          </w:p>
        </w:tc>
        <w:tc>
          <w:tcPr>
            <w:tcW w:w="880" w:type="dxa"/>
          </w:tcPr>
          <w:p w14:paraId="714AF392" w14:textId="77777777" w:rsidR="00097E98" w:rsidRPr="00442838" w:rsidRDefault="00097E98" w:rsidP="000F163C">
            <w:pPr>
              <w:spacing w:line="360" w:lineRule="auto"/>
            </w:pPr>
          </w:p>
        </w:tc>
        <w:tc>
          <w:tcPr>
            <w:tcW w:w="724" w:type="dxa"/>
          </w:tcPr>
          <w:p w14:paraId="636F0B9E" w14:textId="77777777" w:rsidR="00097E98" w:rsidRPr="00442838" w:rsidRDefault="00097E98" w:rsidP="000F163C">
            <w:pPr>
              <w:spacing w:line="360" w:lineRule="auto"/>
            </w:pPr>
          </w:p>
        </w:tc>
        <w:tc>
          <w:tcPr>
            <w:tcW w:w="724" w:type="dxa"/>
          </w:tcPr>
          <w:p w14:paraId="361D95AC" w14:textId="77777777" w:rsidR="00097E98" w:rsidRPr="00442838" w:rsidRDefault="00097E98" w:rsidP="000F163C">
            <w:pPr>
              <w:spacing w:line="360" w:lineRule="auto"/>
            </w:pPr>
          </w:p>
        </w:tc>
        <w:tc>
          <w:tcPr>
            <w:tcW w:w="1976" w:type="dxa"/>
          </w:tcPr>
          <w:p w14:paraId="2803C931" w14:textId="77777777" w:rsidR="00097E98" w:rsidRPr="00442838" w:rsidRDefault="00097E98" w:rsidP="000F163C">
            <w:pPr>
              <w:spacing w:line="360" w:lineRule="auto"/>
            </w:pPr>
          </w:p>
        </w:tc>
      </w:tr>
      <w:tr w:rsidR="00B80081" w:rsidRPr="00442838" w14:paraId="1E480C72" w14:textId="77777777" w:rsidTr="000F163C">
        <w:trPr>
          <w:trHeight w:val="896"/>
        </w:trPr>
        <w:tc>
          <w:tcPr>
            <w:tcW w:w="1251" w:type="dxa"/>
          </w:tcPr>
          <w:p w14:paraId="54FA4585" w14:textId="475CB171" w:rsidR="00B80081" w:rsidRPr="00442838" w:rsidRDefault="00B80081" w:rsidP="000F163C">
            <w:pPr>
              <w:spacing w:line="360" w:lineRule="auto"/>
            </w:pPr>
            <w:r w:rsidRPr="00442838">
              <w:t>Alolan Raichu</w:t>
            </w:r>
          </w:p>
        </w:tc>
        <w:tc>
          <w:tcPr>
            <w:tcW w:w="1652" w:type="dxa"/>
          </w:tcPr>
          <w:p w14:paraId="2049E093" w14:textId="77777777" w:rsidR="00B80081" w:rsidRPr="00442838" w:rsidRDefault="00B80081" w:rsidP="000F163C">
            <w:pPr>
              <w:spacing w:line="360" w:lineRule="auto"/>
            </w:pPr>
          </w:p>
        </w:tc>
        <w:tc>
          <w:tcPr>
            <w:tcW w:w="3719" w:type="dxa"/>
          </w:tcPr>
          <w:p w14:paraId="4D393866" w14:textId="77777777" w:rsidR="00B80081" w:rsidRPr="00442838" w:rsidRDefault="00B80081" w:rsidP="000F163C">
            <w:pPr>
              <w:spacing w:line="360" w:lineRule="auto"/>
            </w:pPr>
          </w:p>
        </w:tc>
        <w:tc>
          <w:tcPr>
            <w:tcW w:w="880" w:type="dxa"/>
          </w:tcPr>
          <w:p w14:paraId="27358875" w14:textId="77777777" w:rsidR="00B80081" w:rsidRPr="00442838" w:rsidRDefault="00B80081" w:rsidP="000F163C">
            <w:pPr>
              <w:spacing w:line="360" w:lineRule="auto"/>
            </w:pPr>
          </w:p>
        </w:tc>
        <w:tc>
          <w:tcPr>
            <w:tcW w:w="724" w:type="dxa"/>
          </w:tcPr>
          <w:p w14:paraId="4BC0BD74" w14:textId="77777777" w:rsidR="00B80081" w:rsidRPr="00442838" w:rsidRDefault="00B80081" w:rsidP="000F163C">
            <w:pPr>
              <w:spacing w:line="360" w:lineRule="auto"/>
            </w:pPr>
          </w:p>
        </w:tc>
        <w:tc>
          <w:tcPr>
            <w:tcW w:w="724" w:type="dxa"/>
          </w:tcPr>
          <w:p w14:paraId="3C30F9E3" w14:textId="77777777" w:rsidR="00B80081" w:rsidRPr="00442838" w:rsidRDefault="00B80081" w:rsidP="000F163C">
            <w:pPr>
              <w:spacing w:line="360" w:lineRule="auto"/>
            </w:pPr>
          </w:p>
        </w:tc>
        <w:tc>
          <w:tcPr>
            <w:tcW w:w="1976" w:type="dxa"/>
          </w:tcPr>
          <w:p w14:paraId="3DEF3EC6" w14:textId="77777777" w:rsidR="00B80081" w:rsidRPr="00442838" w:rsidRDefault="00B80081" w:rsidP="000F163C">
            <w:pPr>
              <w:spacing w:line="360" w:lineRule="auto"/>
            </w:pPr>
          </w:p>
        </w:tc>
      </w:tr>
    </w:tbl>
    <w:p w14:paraId="1D500C90" w14:textId="77777777" w:rsidR="00097E98" w:rsidRPr="00442838" w:rsidRDefault="00097E98" w:rsidP="00097E98">
      <w:pPr>
        <w:rPr>
          <w:sz w:val="24"/>
        </w:rPr>
      </w:pPr>
    </w:p>
    <w:p w14:paraId="22FEBF8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8D59325" w14:textId="77777777" w:rsidTr="000F163C">
        <w:tc>
          <w:tcPr>
            <w:tcW w:w="3596" w:type="dxa"/>
          </w:tcPr>
          <w:p w14:paraId="2205DE35" w14:textId="77777777" w:rsidR="00097E98" w:rsidRPr="00442838" w:rsidRDefault="00097E98" w:rsidP="000F163C">
            <w:pPr>
              <w:rPr>
                <w:sz w:val="24"/>
              </w:rPr>
            </w:pPr>
          </w:p>
        </w:tc>
        <w:tc>
          <w:tcPr>
            <w:tcW w:w="3597" w:type="dxa"/>
          </w:tcPr>
          <w:p w14:paraId="562A5405" w14:textId="77777777" w:rsidR="00097E98" w:rsidRPr="00442838" w:rsidRDefault="00097E98" w:rsidP="000F163C">
            <w:pPr>
              <w:rPr>
                <w:sz w:val="24"/>
              </w:rPr>
            </w:pPr>
          </w:p>
        </w:tc>
        <w:tc>
          <w:tcPr>
            <w:tcW w:w="3597" w:type="dxa"/>
          </w:tcPr>
          <w:p w14:paraId="30E62992" w14:textId="77777777" w:rsidR="00097E98" w:rsidRPr="00442838" w:rsidRDefault="00097E98" w:rsidP="000F163C">
            <w:pPr>
              <w:rPr>
                <w:sz w:val="24"/>
              </w:rPr>
            </w:pPr>
          </w:p>
        </w:tc>
      </w:tr>
      <w:tr w:rsidR="00097E98" w:rsidRPr="00442838" w14:paraId="67E057CF" w14:textId="77777777" w:rsidTr="000F163C">
        <w:tc>
          <w:tcPr>
            <w:tcW w:w="3596" w:type="dxa"/>
          </w:tcPr>
          <w:p w14:paraId="047AA266" w14:textId="77777777" w:rsidR="00097E98" w:rsidRPr="00442838" w:rsidRDefault="00097E98" w:rsidP="000F163C">
            <w:pPr>
              <w:rPr>
                <w:sz w:val="24"/>
              </w:rPr>
            </w:pPr>
          </w:p>
        </w:tc>
        <w:tc>
          <w:tcPr>
            <w:tcW w:w="3597" w:type="dxa"/>
          </w:tcPr>
          <w:p w14:paraId="6FB4E01E" w14:textId="77777777" w:rsidR="00097E98" w:rsidRPr="00442838" w:rsidRDefault="00097E98" w:rsidP="000F163C">
            <w:pPr>
              <w:rPr>
                <w:sz w:val="24"/>
              </w:rPr>
            </w:pPr>
          </w:p>
        </w:tc>
        <w:tc>
          <w:tcPr>
            <w:tcW w:w="3597" w:type="dxa"/>
          </w:tcPr>
          <w:p w14:paraId="0906E087" w14:textId="77777777" w:rsidR="00097E98" w:rsidRPr="00442838" w:rsidRDefault="00097E98" w:rsidP="000F163C">
            <w:pPr>
              <w:rPr>
                <w:sz w:val="24"/>
              </w:rPr>
            </w:pPr>
          </w:p>
        </w:tc>
      </w:tr>
    </w:tbl>
    <w:p w14:paraId="249585F4" w14:textId="77777777" w:rsidR="00097E98" w:rsidRPr="00442838" w:rsidRDefault="00097E98" w:rsidP="00097E98">
      <w:pPr>
        <w:rPr>
          <w:sz w:val="24"/>
        </w:rPr>
      </w:pPr>
    </w:p>
    <w:p w14:paraId="1740AEBF" w14:textId="77777777" w:rsidR="00097E98" w:rsidRPr="00442838" w:rsidRDefault="00097E98" w:rsidP="00097E98">
      <w:pPr>
        <w:rPr>
          <w:sz w:val="24"/>
        </w:rPr>
      </w:pPr>
      <w:r w:rsidRPr="00442838">
        <w:rPr>
          <w:sz w:val="24"/>
        </w:rPr>
        <w:t>Sprites:</w:t>
      </w:r>
    </w:p>
    <w:p w14:paraId="277C8558" w14:textId="77777777" w:rsidR="00097E98" w:rsidRPr="00442838" w:rsidRDefault="00097E98" w:rsidP="00097E98">
      <w:pPr>
        <w:rPr>
          <w:sz w:val="24"/>
        </w:rPr>
      </w:pPr>
      <w:r w:rsidRPr="00442838">
        <w:rPr>
          <w:sz w:val="24"/>
        </w:rPr>
        <w:br w:type="page"/>
      </w:r>
    </w:p>
    <w:p w14:paraId="6F143E08" w14:textId="77777777" w:rsidR="00097E98" w:rsidRPr="00442838" w:rsidRDefault="005F7472" w:rsidP="00097E98">
      <w:pPr>
        <w:rPr>
          <w:sz w:val="24"/>
        </w:rPr>
      </w:pPr>
      <w:r w:rsidRPr="00442838">
        <w:rPr>
          <w:sz w:val="24"/>
        </w:rPr>
        <w:lastRenderedPageBreak/>
        <w:t xml:space="preserve">Sandshrew </w:t>
      </w:r>
      <w:r w:rsidR="00097E98" w:rsidRPr="00442838">
        <w:rPr>
          <w:sz w:val="24"/>
        </w:rPr>
        <w:t>Family Page</w:t>
      </w:r>
    </w:p>
    <w:p w14:paraId="769CBA8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ACD68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B88521" w14:textId="77777777" w:rsidTr="000F163C">
        <w:trPr>
          <w:trHeight w:val="896"/>
        </w:trPr>
        <w:tc>
          <w:tcPr>
            <w:tcW w:w="1251" w:type="dxa"/>
          </w:tcPr>
          <w:p w14:paraId="02AF2B9A" w14:textId="77777777" w:rsidR="00097E98" w:rsidRPr="00442838" w:rsidRDefault="00097E98" w:rsidP="000F163C">
            <w:pPr>
              <w:spacing w:line="360" w:lineRule="auto"/>
            </w:pPr>
            <w:r w:rsidRPr="00442838">
              <w:t>Pokemon</w:t>
            </w:r>
          </w:p>
          <w:p w14:paraId="152860BB" w14:textId="77777777" w:rsidR="00097E98" w:rsidRPr="00442838" w:rsidRDefault="00097E98" w:rsidP="000F163C">
            <w:pPr>
              <w:spacing w:line="360" w:lineRule="auto"/>
            </w:pPr>
            <w:r w:rsidRPr="00442838">
              <w:t>Name</w:t>
            </w:r>
          </w:p>
        </w:tc>
        <w:tc>
          <w:tcPr>
            <w:tcW w:w="1652" w:type="dxa"/>
          </w:tcPr>
          <w:p w14:paraId="491398BD" w14:textId="77777777" w:rsidR="00097E98" w:rsidRPr="00442838" w:rsidRDefault="00097E98" w:rsidP="000F163C">
            <w:pPr>
              <w:spacing w:line="360" w:lineRule="auto"/>
            </w:pPr>
            <w:r w:rsidRPr="00442838">
              <w:t>Pokemon Number</w:t>
            </w:r>
          </w:p>
        </w:tc>
        <w:tc>
          <w:tcPr>
            <w:tcW w:w="3719" w:type="dxa"/>
          </w:tcPr>
          <w:p w14:paraId="0FD75AFD" w14:textId="77777777" w:rsidR="00097E98" w:rsidRPr="00442838" w:rsidRDefault="00097E98" w:rsidP="000F163C">
            <w:pPr>
              <w:spacing w:line="360" w:lineRule="auto"/>
            </w:pPr>
            <w:r w:rsidRPr="00442838">
              <w:t>Base Stats</w:t>
            </w:r>
          </w:p>
          <w:p w14:paraId="53CA4498"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1B66D43" w14:textId="77777777" w:rsidR="00097E98" w:rsidRPr="00442838" w:rsidRDefault="00097E98" w:rsidP="000F163C">
            <w:pPr>
              <w:spacing w:line="360" w:lineRule="auto"/>
            </w:pPr>
            <w:r w:rsidRPr="00442838">
              <w:t>Ability</w:t>
            </w:r>
          </w:p>
        </w:tc>
        <w:tc>
          <w:tcPr>
            <w:tcW w:w="724" w:type="dxa"/>
          </w:tcPr>
          <w:p w14:paraId="1E8A685A" w14:textId="77777777" w:rsidR="00097E98" w:rsidRPr="00442838" w:rsidRDefault="00097E98" w:rsidP="000F163C">
            <w:pPr>
              <w:spacing w:line="360" w:lineRule="auto"/>
            </w:pPr>
            <w:r w:rsidRPr="00442838">
              <w:t>Type 1</w:t>
            </w:r>
          </w:p>
        </w:tc>
        <w:tc>
          <w:tcPr>
            <w:tcW w:w="724" w:type="dxa"/>
          </w:tcPr>
          <w:p w14:paraId="3ED20356" w14:textId="77777777" w:rsidR="00097E98" w:rsidRPr="00442838" w:rsidRDefault="00097E98" w:rsidP="000F163C">
            <w:pPr>
              <w:spacing w:line="360" w:lineRule="auto"/>
            </w:pPr>
            <w:r w:rsidRPr="00442838">
              <w:t>Type 2</w:t>
            </w:r>
          </w:p>
        </w:tc>
        <w:tc>
          <w:tcPr>
            <w:tcW w:w="1976" w:type="dxa"/>
          </w:tcPr>
          <w:p w14:paraId="19D6CE64" w14:textId="77777777" w:rsidR="00097E98" w:rsidRPr="00442838" w:rsidRDefault="00097E98" w:rsidP="000F163C">
            <w:pPr>
              <w:spacing w:line="360" w:lineRule="auto"/>
            </w:pPr>
            <w:r w:rsidRPr="00442838">
              <w:t>Evolution</w:t>
            </w:r>
          </w:p>
        </w:tc>
      </w:tr>
      <w:tr w:rsidR="00097E98" w:rsidRPr="00442838" w14:paraId="14F77E2C" w14:textId="77777777" w:rsidTr="000F163C">
        <w:trPr>
          <w:trHeight w:val="454"/>
        </w:trPr>
        <w:tc>
          <w:tcPr>
            <w:tcW w:w="1251" w:type="dxa"/>
          </w:tcPr>
          <w:p w14:paraId="21D822AD" w14:textId="6B1E76E0" w:rsidR="00097E98" w:rsidRPr="00442838" w:rsidRDefault="00B80081" w:rsidP="000F163C">
            <w:pPr>
              <w:spacing w:line="360" w:lineRule="auto"/>
            </w:pPr>
            <w:r w:rsidRPr="00442838">
              <w:t>Sandshrew</w:t>
            </w:r>
          </w:p>
        </w:tc>
        <w:tc>
          <w:tcPr>
            <w:tcW w:w="1652" w:type="dxa"/>
          </w:tcPr>
          <w:p w14:paraId="7BB6F899" w14:textId="77777777" w:rsidR="00097E98" w:rsidRPr="00442838" w:rsidRDefault="00097E98" w:rsidP="000F163C">
            <w:pPr>
              <w:spacing w:line="360" w:lineRule="auto"/>
            </w:pPr>
          </w:p>
        </w:tc>
        <w:tc>
          <w:tcPr>
            <w:tcW w:w="3719" w:type="dxa"/>
          </w:tcPr>
          <w:p w14:paraId="356BF6CD" w14:textId="77777777" w:rsidR="00097E98" w:rsidRPr="00442838" w:rsidRDefault="00097E98" w:rsidP="000F163C">
            <w:pPr>
              <w:spacing w:line="360" w:lineRule="auto"/>
            </w:pPr>
          </w:p>
        </w:tc>
        <w:tc>
          <w:tcPr>
            <w:tcW w:w="880" w:type="dxa"/>
          </w:tcPr>
          <w:p w14:paraId="09E7DBA3" w14:textId="77777777" w:rsidR="00097E98" w:rsidRPr="00442838" w:rsidRDefault="00097E98" w:rsidP="000F163C">
            <w:pPr>
              <w:spacing w:line="360" w:lineRule="auto"/>
            </w:pPr>
          </w:p>
        </w:tc>
        <w:tc>
          <w:tcPr>
            <w:tcW w:w="724" w:type="dxa"/>
          </w:tcPr>
          <w:p w14:paraId="1EE1A26E" w14:textId="77777777" w:rsidR="00097E98" w:rsidRPr="00442838" w:rsidRDefault="00097E98" w:rsidP="000F163C">
            <w:pPr>
              <w:spacing w:line="360" w:lineRule="auto"/>
            </w:pPr>
          </w:p>
        </w:tc>
        <w:tc>
          <w:tcPr>
            <w:tcW w:w="724" w:type="dxa"/>
          </w:tcPr>
          <w:p w14:paraId="512121DD" w14:textId="77777777" w:rsidR="00097E98" w:rsidRPr="00442838" w:rsidRDefault="00097E98" w:rsidP="000F163C">
            <w:pPr>
              <w:spacing w:line="360" w:lineRule="auto"/>
            </w:pPr>
          </w:p>
        </w:tc>
        <w:tc>
          <w:tcPr>
            <w:tcW w:w="1976" w:type="dxa"/>
          </w:tcPr>
          <w:p w14:paraId="7F1CF532" w14:textId="77777777" w:rsidR="00097E98" w:rsidRPr="00442838" w:rsidRDefault="00097E98" w:rsidP="000F163C">
            <w:pPr>
              <w:spacing w:line="360" w:lineRule="auto"/>
            </w:pPr>
          </w:p>
        </w:tc>
      </w:tr>
      <w:tr w:rsidR="00097E98" w:rsidRPr="00442838" w14:paraId="7785DBE1" w14:textId="77777777" w:rsidTr="000F163C">
        <w:trPr>
          <w:trHeight w:val="441"/>
        </w:trPr>
        <w:tc>
          <w:tcPr>
            <w:tcW w:w="1251" w:type="dxa"/>
          </w:tcPr>
          <w:p w14:paraId="75B00CF6" w14:textId="76EA7044" w:rsidR="00097E98" w:rsidRPr="00442838" w:rsidRDefault="00B80081" w:rsidP="000F163C">
            <w:pPr>
              <w:spacing w:line="360" w:lineRule="auto"/>
            </w:pPr>
            <w:r w:rsidRPr="00442838">
              <w:t>Alolan Sandshrew</w:t>
            </w:r>
          </w:p>
        </w:tc>
        <w:tc>
          <w:tcPr>
            <w:tcW w:w="1652" w:type="dxa"/>
          </w:tcPr>
          <w:p w14:paraId="7DEE354C" w14:textId="77777777" w:rsidR="00097E98" w:rsidRPr="00442838" w:rsidRDefault="00097E98" w:rsidP="000F163C">
            <w:pPr>
              <w:spacing w:line="360" w:lineRule="auto"/>
            </w:pPr>
          </w:p>
        </w:tc>
        <w:tc>
          <w:tcPr>
            <w:tcW w:w="3719" w:type="dxa"/>
          </w:tcPr>
          <w:p w14:paraId="367F8F3C" w14:textId="77777777" w:rsidR="00097E98" w:rsidRPr="00442838" w:rsidRDefault="00097E98" w:rsidP="000F163C">
            <w:pPr>
              <w:spacing w:line="360" w:lineRule="auto"/>
            </w:pPr>
          </w:p>
        </w:tc>
        <w:tc>
          <w:tcPr>
            <w:tcW w:w="880" w:type="dxa"/>
          </w:tcPr>
          <w:p w14:paraId="56A6B68E" w14:textId="77777777" w:rsidR="00097E98" w:rsidRPr="00442838" w:rsidRDefault="00097E98" w:rsidP="000F163C">
            <w:pPr>
              <w:spacing w:line="360" w:lineRule="auto"/>
            </w:pPr>
          </w:p>
        </w:tc>
        <w:tc>
          <w:tcPr>
            <w:tcW w:w="724" w:type="dxa"/>
          </w:tcPr>
          <w:p w14:paraId="54B6438C" w14:textId="77777777" w:rsidR="00097E98" w:rsidRPr="00442838" w:rsidRDefault="00097E98" w:rsidP="000F163C">
            <w:pPr>
              <w:spacing w:line="360" w:lineRule="auto"/>
            </w:pPr>
          </w:p>
        </w:tc>
        <w:tc>
          <w:tcPr>
            <w:tcW w:w="724" w:type="dxa"/>
          </w:tcPr>
          <w:p w14:paraId="6F4A2327" w14:textId="77777777" w:rsidR="00097E98" w:rsidRPr="00442838" w:rsidRDefault="00097E98" w:rsidP="000F163C">
            <w:pPr>
              <w:spacing w:line="360" w:lineRule="auto"/>
            </w:pPr>
          </w:p>
        </w:tc>
        <w:tc>
          <w:tcPr>
            <w:tcW w:w="1976" w:type="dxa"/>
          </w:tcPr>
          <w:p w14:paraId="0A339272" w14:textId="77777777" w:rsidR="00097E98" w:rsidRPr="00442838" w:rsidRDefault="00097E98" w:rsidP="000F163C">
            <w:pPr>
              <w:spacing w:line="360" w:lineRule="auto"/>
            </w:pPr>
          </w:p>
        </w:tc>
      </w:tr>
      <w:tr w:rsidR="00097E98" w:rsidRPr="00442838" w14:paraId="5F628C8C" w14:textId="77777777" w:rsidTr="000F163C">
        <w:trPr>
          <w:trHeight w:val="441"/>
        </w:trPr>
        <w:tc>
          <w:tcPr>
            <w:tcW w:w="1251" w:type="dxa"/>
          </w:tcPr>
          <w:p w14:paraId="655136FB" w14:textId="26D47CF6" w:rsidR="00097E98" w:rsidRPr="00442838" w:rsidRDefault="00B80081" w:rsidP="000F163C">
            <w:pPr>
              <w:spacing w:line="360" w:lineRule="auto"/>
            </w:pPr>
            <w:r w:rsidRPr="00442838">
              <w:t>Sandslash</w:t>
            </w:r>
          </w:p>
        </w:tc>
        <w:tc>
          <w:tcPr>
            <w:tcW w:w="1652" w:type="dxa"/>
          </w:tcPr>
          <w:p w14:paraId="77B718EA" w14:textId="77777777" w:rsidR="00097E98" w:rsidRPr="00442838" w:rsidRDefault="00097E98" w:rsidP="000F163C">
            <w:pPr>
              <w:spacing w:line="360" w:lineRule="auto"/>
            </w:pPr>
          </w:p>
        </w:tc>
        <w:tc>
          <w:tcPr>
            <w:tcW w:w="3719" w:type="dxa"/>
          </w:tcPr>
          <w:p w14:paraId="4643D220" w14:textId="77777777" w:rsidR="00097E98" w:rsidRPr="00442838" w:rsidRDefault="00097E98" w:rsidP="000F163C">
            <w:pPr>
              <w:spacing w:line="360" w:lineRule="auto"/>
            </w:pPr>
          </w:p>
        </w:tc>
        <w:tc>
          <w:tcPr>
            <w:tcW w:w="880" w:type="dxa"/>
          </w:tcPr>
          <w:p w14:paraId="32E0FF0D" w14:textId="77777777" w:rsidR="00097E98" w:rsidRPr="00442838" w:rsidRDefault="00097E98" w:rsidP="000F163C">
            <w:pPr>
              <w:spacing w:line="360" w:lineRule="auto"/>
            </w:pPr>
          </w:p>
        </w:tc>
        <w:tc>
          <w:tcPr>
            <w:tcW w:w="724" w:type="dxa"/>
          </w:tcPr>
          <w:p w14:paraId="7CA55F00" w14:textId="77777777" w:rsidR="00097E98" w:rsidRPr="00442838" w:rsidRDefault="00097E98" w:rsidP="000F163C">
            <w:pPr>
              <w:spacing w:line="360" w:lineRule="auto"/>
            </w:pPr>
          </w:p>
        </w:tc>
        <w:tc>
          <w:tcPr>
            <w:tcW w:w="724" w:type="dxa"/>
          </w:tcPr>
          <w:p w14:paraId="6F3A7590" w14:textId="77777777" w:rsidR="00097E98" w:rsidRPr="00442838" w:rsidRDefault="00097E98" w:rsidP="000F163C">
            <w:pPr>
              <w:spacing w:line="360" w:lineRule="auto"/>
            </w:pPr>
          </w:p>
        </w:tc>
        <w:tc>
          <w:tcPr>
            <w:tcW w:w="1976" w:type="dxa"/>
          </w:tcPr>
          <w:p w14:paraId="30BD0B2D" w14:textId="77777777" w:rsidR="00097E98" w:rsidRPr="00442838" w:rsidRDefault="00097E98" w:rsidP="000F163C">
            <w:pPr>
              <w:spacing w:line="360" w:lineRule="auto"/>
            </w:pPr>
          </w:p>
        </w:tc>
      </w:tr>
      <w:tr w:rsidR="00097E98" w:rsidRPr="00442838" w14:paraId="76C4E251" w14:textId="77777777" w:rsidTr="000F163C">
        <w:trPr>
          <w:trHeight w:val="896"/>
        </w:trPr>
        <w:tc>
          <w:tcPr>
            <w:tcW w:w="1251" w:type="dxa"/>
          </w:tcPr>
          <w:p w14:paraId="62B6B079" w14:textId="0AB9C072" w:rsidR="00097E98" w:rsidRPr="00442838" w:rsidRDefault="00B80081" w:rsidP="000F163C">
            <w:pPr>
              <w:spacing w:line="360" w:lineRule="auto"/>
            </w:pPr>
            <w:r w:rsidRPr="00442838">
              <w:t>Alolan Sandslash</w:t>
            </w:r>
          </w:p>
        </w:tc>
        <w:tc>
          <w:tcPr>
            <w:tcW w:w="1652" w:type="dxa"/>
          </w:tcPr>
          <w:p w14:paraId="159CF517" w14:textId="77777777" w:rsidR="00097E98" w:rsidRPr="00442838" w:rsidRDefault="00097E98" w:rsidP="000F163C">
            <w:pPr>
              <w:spacing w:line="360" w:lineRule="auto"/>
            </w:pPr>
          </w:p>
        </w:tc>
        <w:tc>
          <w:tcPr>
            <w:tcW w:w="3719" w:type="dxa"/>
          </w:tcPr>
          <w:p w14:paraId="417332BF" w14:textId="77777777" w:rsidR="00097E98" w:rsidRPr="00442838" w:rsidRDefault="00097E98" w:rsidP="000F163C">
            <w:pPr>
              <w:spacing w:line="360" w:lineRule="auto"/>
            </w:pPr>
          </w:p>
        </w:tc>
        <w:tc>
          <w:tcPr>
            <w:tcW w:w="880" w:type="dxa"/>
          </w:tcPr>
          <w:p w14:paraId="7B6E967C" w14:textId="77777777" w:rsidR="00097E98" w:rsidRPr="00442838" w:rsidRDefault="00097E98" w:rsidP="000F163C">
            <w:pPr>
              <w:spacing w:line="360" w:lineRule="auto"/>
            </w:pPr>
          </w:p>
        </w:tc>
        <w:tc>
          <w:tcPr>
            <w:tcW w:w="724" w:type="dxa"/>
          </w:tcPr>
          <w:p w14:paraId="5C900FBA" w14:textId="77777777" w:rsidR="00097E98" w:rsidRPr="00442838" w:rsidRDefault="00097E98" w:rsidP="000F163C">
            <w:pPr>
              <w:spacing w:line="360" w:lineRule="auto"/>
            </w:pPr>
          </w:p>
        </w:tc>
        <w:tc>
          <w:tcPr>
            <w:tcW w:w="724" w:type="dxa"/>
          </w:tcPr>
          <w:p w14:paraId="1DB83601" w14:textId="77777777" w:rsidR="00097E98" w:rsidRPr="00442838" w:rsidRDefault="00097E98" w:rsidP="000F163C">
            <w:pPr>
              <w:spacing w:line="360" w:lineRule="auto"/>
            </w:pPr>
          </w:p>
        </w:tc>
        <w:tc>
          <w:tcPr>
            <w:tcW w:w="1976" w:type="dxa"/>
          </w:tcPr>
          <w:p w14:paraId="3EFC7943" w14:textId="77777777" w:rsidR="00097E98" w:rsidRPr="00442838" w:rsidRDefault="00097E98" w:rsidP="000F163C">
            <w:pPr>
              <w:spacing w:line="360" w:lineRule="auto"/>
            </w:pPr>
          </w:p>
        </w:tc>
      </w:tr>
    </w:tbl>
    <w:p w14:paraId="7A2B3B9A" w14:textId="77777777" w:rsidR="00097E98" w:rsidRPr="00442838" w:rsidRDefault="00097E98" w:rsidP="00097E98">
      <w:pPr>
        <w:rPr>
          <w:sz w:val="24"/>
        </w:rPr>
      </w:pPr>
    </w:p>
    <w:p w14:paraId="679A7EA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D9780DC" w14:textId="77777777" w:rsidTr="000F163C">
        <w:tc>
          <w:tcPr>
            <w:tcW w:w="3596" w:type="dxa"/>
          </w:tcPr>
          <w:p w14:paraId="2CF9A250" w14:textId="77777777" w:rsidR="00097E98" w:rsidRPr="00442838" w:rsidRDefault="00097E98" w:rsidP="000F163C">
            <w:pPr>
              <w:rPr>
                <w:sz w:val="24"/>
              </w:rPr>
            </w:pPr>
          </w:p>
        </w:tc>
        <w:tc>
          <w:tcPr>
            <w:tcW w:w="3597" w:type="dxa"/>
          </w:tcPr>
          <w:p w14:paraId="7FD4A223" w14:textId="77777777" w:rsidR="00097E98" w:rsidRPr="00442838" w:rsidRDefault="00097E98" w:rsidP="000F163C">
            <w:pPr>
              <w:rPr>
                <w:sz w:val="24"/>
              </w:rPr>
            </w:pPr>
          </w:p>
        </w:tc>
        <w:tc>
          <w:tcPr>
            <w:tcW w:w="3597" w:type="dxa"/>
          </w:tcPr>
          <w:p w14:paraId="1B5D1912" w14:textId="77777777" w:rsidR="00097E98" w:rsidRPr="00442838" w:rsidRDefault="00097E98" w:rsidP="000F163C">
            <w:pPr>
              <w:rPr>
                <w:sz w:val="24"/>
              </w:rPr>
            </w:pPr>
          </w:p>
        </w:tc>
      </w:tr>
      <w:tr w:rsidR="00097E98" w:rsidRPr="00442838" w14:paraId="42FFF7BF" w14:textId="77777777" w:rsidTr="000F163C">
        <w:tc>
          <w:tcPr>
            <w:tcW w:w="3596" w:type="dxa"/>
          </w:tcPr>
          <w:p w14:paraId="1837500A" w14:textId="77777777" w:rsidR="00097E98" w:rsidRPr="00442838" w:rsidRDefault="00097E98" w:rsidP="000F163C">
            <w:pPr>
              <w:rPr>
                <w:sz w:val="24"/>
              </w:rPr>
            </w:pPr>
          </w:p>
        </w:tc>
        <w:tc>
          <w:tcPr>
            <w:tcW w:w="3597" w:type="dxa"/>
          </w:tcPr>
          <w:p w14:paraId="1D065A7D" w14:textId="77777777" w:rsidR="00097E98" w:rsidRPr="00442838" w:rsidRDefault="00097E98" w:rsidP="000F163C">
            <w:pPr>
              <w:rPr>
                <w:sz w:val="24"/>
              </w:rPr>
            </w:pPr>
          </w:p>
        </w:tc>
        <w:tc>
          <w:tcPr>
            <w:tcW w:w="3597" w:type="dxa"/>
          </w:tcPr>
          <w:p w14:paraId="17CA327F" w14:textId="77777777" w:rsidR="00097E98" w:rsidRPr="00442838" w:rsidRDefault="00097E98" w:rsidP="000F163C">
            <w:pPr>
              <w:rPr>
                <w:sz w:val="24"/>
              </w:rPr>
            </w:pPr>
          </w:p>
        </w:tc>
      </w:tr>
    </w:tbl>
    <w:p w14:paraId="70D02A68" w14:textId="77777777" w:rsidR="00097E98" w:rsidRPr="00442838" w:rsidRDefault="00097E98" w:rsidP="00097E98">
      <w:pPr>
        <w:rPr>
          <w:sz w:val="24"/>
        </w:rPr>
      </w:pPr>
    </w:p>
    <w:p w14:paraId="7CF7D7AE" w14:textId="77777777" w:rsidR="00097E98" w:rsidRPr="00442838" w:rsidRDefault="00097E98" w:rsidP="00097E98">
      <w:pPr>
        <w:rPr>
          <w:sz w:val="24"/>
        </w:rPr>
      </w:pPr>
      <w:r w:rsidRPr="00442838">
        <w:rPr>
          <w:sz w:val="24"/>
        </w:rPr>
        <w:t>Sprites:</w:t>
      </w:r>
    </w:p>
    <w:p w14:paraId="4B1A30D0" w14:textId="77777777" w:rsidR="00097E98" w:rsidRPr="00442838" w:rsidRDefault="00097E98" w:rsidP="00097E98">
      <w:pPr>
        <w:rPr>
          <w:sz w:val="24"/>
        </w:rPr>
      </w:pPr>
      <w:r w:rsidRPr="00442838">
        <w:rPr>
          <w:sz w:val="24"/>
        </w:rPr>
        <w:br w:type="page"/>
      </w:r>
    </w:p>
    <w:p w14:paraId="46CF661E" w14:textId="77777777" w:rsidR="00097E98" w:rsidRPr="00442838" w:rsidRDefault="005F7472" w:rsidP="00097E98">
      <w:pPr>
        <w:rPr>
          <w:sz w:val="24"/>
        </w:rPr>
      </w:pPr>
      <w:r w:rsidRPr="00442838">
        <w:rPr>
          <w:sz w:val="24"/>
        </w:rPr>
        <w:lastRenderedPageBreak/>
        <w:t xml:space="preserve">Nidoran Female </w:t>
      </w:r>
      <w:r w:rsidR="00097E98" w:rsidRPr="00442838">
        <w:rPr>
          <w:sz w:val="24"/>
        </w:rPr>
        <w:t>Family Page</w:t>
      </w:r>
    </w:p>
    <w:p w14:paraId="1D8D5C7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21640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7F61F33" w14:textId="77777777" w:rsidTr="000F163C">
        <w:trPr>
          <w:trHeight w:val="896"/>
        </w:trPr>
        <w:tc>
          <w:tcPr>
            <w:tcW w:w="1251" w:type="dxa"/>
          </w:tcPr>
          <w:p w14:paraId="4308153F" w14:textId="77777777" w:rsidR="00097E98" w:rsidRPr="00442838" w:rsidRDefault="00097E98" w:rsidP="000F163C">
            <w:pPr>
              <w:spacing w:line="360" w:lineRule="auto"/>
            </w:pPr>
            <w:r w:rsidRPr="00442838">
              <w:t>Pokemon</w:t>
            </w:r>
          </w:p>
          <w:p w14:paraId="2823F984" w14:textId="77777777" w:rsidR="00097E98" w:rsidRPr="00442838" w:rsidRDefault="00097E98" w:rsidP="000F163C">
            <w:pPr>
              <w:spacing w:line="360" w:lineRule="auto"/>
            </w:pPr>
            <w:r w:rsidRPr="00442838">
              <w:t>Name</w:t>
            </w:r>
          </w:p>
        </w:tc>
        <w:tc>
          <w:tcPr>
            <w:tcW w:w="1652" w:type="dxa"/>
          </w:tcPr>
          <w:p w14:paraId="0727F873" w14:textId="77777777" w:rsidR="00097E98" w:rsidRPr="00442838" w:rsidRDefault="00097E98" w:rsidP="000F163C">
            <w:pPr>
              <w:spacing w:line="360" w:lineRule="auto"/>
            </w:pPr>
            <w:r w:rsidRPr="00442838">
              <w:t>Pokemon Number</w:t>
            </w:r>
          </w:p>
        </w:tc>
        <w:tc>
          <w:tcPr>
            <w:tcW w:w="3719" w:type="dxa"/>
          </w:tcPr>
          <w:p w14:paraId="23730FCC" w14:textId="77777777" w:rsidR="00097E98" w:rsidRPr="00442838" w:rsidRDefault="00097E98" w:rsidP="000F163C">
            <w:pPr>
              <w:spacing w:line="360" w:lineRule="auto"/>
            </w:pPr>
            <w:r w:rsidRPr="00442838">
              <w:t>Base Stats</w:t>
            </w:r>
          </w:p>
          <w:p w14:paraId="1031CB8C"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15A6371" w14:textId="77777777" w:rsidR="00097E98" w:rsidRPr="00442838" w:rsidRDefault="00097E98" w:rsidP="000F163C">
            <w:pPr>
              <w:spacing w:line="360" w:lineRule="auto"/>
            </w:pPr>
            <w:r w:rsidRPr="00442838">
              <w:t>Ability</w:t>
            </w:r>
          </w:p>
        </w:tc>
        <w:tc>
          <w:tcPr>
            <w:tcW w:w="724" w:type="dxa"/>
          </w:tcPr>
          <w:p w14:paraId="63A5DEFC" w14:textId="77777777" w:rsidR="00097E98" w:rsidRPr="00442838" w:rsidRDefault="00097E98" w:rsidP="000F163C">
            <w:pPr>
              <w:spacing w:line="360" w:lineRule="auto"/>
            </w:pPr>
            <w:r w:rsidRPr="00442838">
              <w:t>Type 1</w:t>
            </w:r>
          </w:p>
        </w:tc>
        <w:tc>
          <w:tcPr>
            <w:tcW w:w="724" w:type="dxa"/>
          </w:tcPr>
          <w:p w14:paraId="6D6849D4" w14:textId="77777777" w:rsidR="00097E98" w:rsidRPr="00442838" w:rsidRDefault="00097E98" w:rsidP="000F163C">
            <w:pPr>
              <w:spacing w:line="360" w:lineRule="auto"/>
            </w:pPr>
            <w:r w:rsidRPr="00442838">
              <w:t>Type 2</w:t>
            </w:r>
          </w:p>
        </w:tc>
        <w:tc>
          <w:tcPr>
            <w:tcW w:w="1976" w:type="dxa"/>
          </w:tcPr>
          <w:p w14:paraId="54E53384" w14:textId="77777777" w:rsidR="00097E98" w:rsidRPr="00442838" w:rsidRDefault="00097E98" w:rsidP="000F163C">
            <w:pPr>
              <w:spacing w:line="360" w:lineRule="auto"/>
            </w:pPr>
            <w:r w:rsidRPr="00442838">
              <w:t>Evolution</w:t>
            </w:r>
          </w:p>
        </w:tc>
      </w:tr>
      <w:tr w:rsidR="00097E98" w:rsidRPr="00442838" w14:paraId="20DB9E7C" w14:textId="77777777" w:rsidTr="000F163C">
        <w:trPr>
          <w:trHeight w:val="454"/>
        </w:trPr>
        <w:tc>
          <w:tcPr>
            <w:tcW w:w="1251" w:type="dxa"/>
          </w:tcPr>
          <w:p w14:paraId="3817D5F9" w14:textId="65C1FD2E" w:rsidR="00097E98" w:rsidRPr="00442838" w:rsidRDefault="00B80081" w:rsidP="000F163C">
            <w:pPr>
              <w:spacing w:line="360" w:lineRule="auto"/>
            </w:pPr>
            <w:r w:rsidRPr="00442838">
              <w:t>Nidoran F</w:t>
            </w:r>
          </w:p>
        </w:tc>
        <w:tc>
          <w:tcPr>
            <w:tcW w:w="1652" w:type="dxa"/>
          </w:tcPr>
          <w:p w14:paraId="05788169" w14:textId="77777777" w:rsidR="00097E98" w:rsidRPr="00442838" w:rsidRDefault="00097E98" w:rsidP="000F163C">
            <w:pPr>
              <w:spacing w:line="360" w:lineRule="auto"/>
            </w:pPr>
          </w:p>
        </w:tc>
        <w:tc>
          <w:tcPr>
            <w:tcW w:w="3719" w:type="dxa"/>
          </w:tcPr>
          <w:p w14:paraId="7B094559" w14:textId="77777777" w:rsidR="00097E98" w:rsidRPr="00442838" w:rsidRDefault="00097E98" w:rsidP="000F163C">
            <w:pPr>
              <w:spacing w:line="360" w:lineRule="auto"/>
            </w:pPr>
          </w:p>
        </w:tc>
        <w:tc>
          <w:tcPr>
            <w:tcW w:w="880" w:type="dxa"/>
          </w:tcPr>
          <w:p w14:paraId="2DB66DFB" w14:textId="77777777" w:rsidR="00097E98" w:rsidRPr="00442838" w:rsidRDefault="00097E98" w:rsidP="000F163C">
            <w:pPr>
              <w:spacing w:line="360" w:lineRule="auto"/>
            </w:pPr>
          </w:p>
        </w:tc>
        <w:tc>
          <w:tcPr>
            <w:tcW w:w="724" w:type="dxa"/>
          </w:tcPr>
          <w:p w14:paraId="4AA5F965" w14:textId="77777777" w:rsidR="00097E98" w:rsidRPr="00442838" w:rsidRDefault="00097E98" w:rsidP="000F163C">
            <w:pPr>
              <w:spacing w:line="360" w:lineRule="auto"/>
            </w:pPr>
          </w:p>
        </w:tc>
        <w:tc>
          <w:tcPr>
            <w:tcW w:w="724" w:type="dxa"/>
          </w:tcPr>
          <w:p w14:paraId="5C5D6EE8" w14:textId="77777777" w:rsidR="00097E98" w:rsidRPr="00442838" w:rsidRDefault="00097E98" w:rsidP="000F163C">
            <w:pPr>
              <w:spacing w:line="360" w:lineRule="auto"/>
            </w:pPr>
          </w:p>
        </w:tc>
        <w:tc>
          <w:tcPr>
            <w:tcW w:w="1976" w:type="dxa"/>
          </w:tcPr>
          <w:p w14:paraId="0774A49C" w14:textId="77777777" w:rsidR="00097E98" w:rsidRPr="00442838" w:rsidRDefault="00097E98" w:rsidP="000F163C">
            <w:pPr>
              <w:spacing w:line="360" w:lineRule="auto"/>
            </w:pPr>
          </w:p>
        </w:tc>
      </w:tr>
      <w:tr w:rsidR="00097E98" w:rsidRPr="00442838" w14:paraId="3D169FC6" w14:textId="77777777" w:rsidTr="000F163C">
        <w:trPr>
          <w:trHeight w:val="441"/>
        </w:trPr>
        <w:tc>
          <w:tcPr>
            <w:tcW w:w="1251" w:type="dxa"/>
          </w:tcPr>
          <w:p w14:paraId="245BBC29" w14:textId="302265BB" w:rsidR="00097E98" w:rsidRPr="00442838" w:rsidRDefault="00B80081" w:rsidP="000F163C">
            <w:pPr>
              <w:spacing w:line="360" w:lineRule="auto"/>
            </w:pPr>
            <w:r w:rsidRPr="00442838">
              <w:t>Nidorina</w:t>
            </w:r>
          </w:p>
        </w:tc>
        <w:tc>
          <w:tcPr>
            <w:tcW w:w="1652" w:type="dxa"/>
          </w:tcPr>
          <w:p w14:paraId="6E4E44D0" w14:textId="77777777" w:rsidR="00097E98" w:rsidRPr="00442838" w:rsidRDefault="00097E98" w:rsidP="000F163C">
            <w:pPr>
              <w:spacing w:line="360" w:lineRule="auto"/>
            </w:pPr>
          </w:p>
        </w:tc>
        <w:tc>
          <w:tcPr>
            <w:tcW w:w="3719" w:type="dxa"/>
          </w:tcPr>
          <w:p w14:paraId="4BB2CA2F" w14:textId="77777777" w:rsidR="00097E98" w:rsidRPr="00442838" w:rsidRDefault="00097E98" w:rsidP="000F163C">
            <w:pPr>
              <w:spacing w:line="360" w:lineRule="auto"/>
            </w:pPr>
          </w:p>
        </w:tc>
        <w:tc>
          <w:tcPr>
            <w:tcW w:w="880" w:type="dxa"/>
          </w:tcPr>
          <w:p w14:paraId="25035933" w14:textId="77777777" w:rsidR="00097E98" w:rsidRPr="00442838" w:rsidRDefault="00097E98" w:rsidP="000F163C">
            <w:pPr>
              <w:spacing w:line="360" w:lineRule="auto"/>
            </w:pPr>
          </w:p>
        </w:tc>
        <w:tc>
          <w:tcPr>
            <w:tcW w:w="724" w:type="dxa"/>
          </w:tcPr>
          <w:p w14:paraId="0C81B121" w14:textId="77777777" w:rsidR="00097E98" w:rsidRPr="00442838" w:rsidRDefault="00097E98" w:rsidP="000F163C">
            <w:pPr>
              <w:spacing w:line="360" w:lineRule="auto"/>
            </w:pPr>
          </w:p>
        </w:tc>
        <w:tc>
          <w:tcPr>
            <w:tcW w:w="724" w:type="dxa"/>
          </w:tcPr>
          <w:p w14:paraId="6674E9EC" w14:textId="77777777" w:rsidR="00097E98" w:rsidRPr="00442838" w:rsidRDefault="00097E98" w:rsidP="000F163C">
            <w:pPr>
              <w:spacing w:line="360" w:lineRule="auto"/>
            </w:pPr>
          </w:p>
        </w:tc>
        <w:tc>
          <w:tcPr>
            <w:tcW w:w="1976" w:type="dxa"/>
          </w:tcPr>
          <w:p w14:paraId="2E3EDFA6" w14:textId="77777777" w:rsidR="00097E98" w:rsidRPr="00442838" w:rsidRDefault="00097E98" w:rsidP="000F163C">
            <w:pPr>
              <w:spacing w:line="360" w:lineRule="auto"/>
            </w:pPr>
          </w:p>
        </w:tc>
      </w:tr>
      <w:tr w:rsidR="00097E98" w:rsidRPr="00442838" w14:paraId="778C0FF1" w14:textId="77777777" w:rsidTr="000F163C">
        <w:trPr>
          <w:trHeight w:val="441"/>
        </w:trPr>
        <w:tc>
          <w:tcPr>
            <w:tcW w:w="1251" w:type="dxa"/>
          </w:tcPr>
          <w:p w14:paraId="27FC38D0" w14:textId="0D7EBFCE" w:rsidR="00097E98" w:rsidRPr="00442838" w:rsidRDefault="00B80081" w:rsidP="000F163C">
            <w:pPr>
              <w:spacing w:line="360" w:lineRule="auto"/>
            </w:pPr>
            <w:r w:rsidRPr="00442838">
              <w:t>Nidoqueen</w:t>
            </w:r>
          </w:p>
        </w:tc>
        <w:tc>
          <w:tcPr>
            <w:tcW w:w="1652" w:type="dxa"/>
          </w:tcPr>
          <w:p w14:paraId="121C3ACA" w14:textId="77777777" w:rsidR="00097E98" w:rsidRPr="00442838" w:rsidRDefault="00097E98" w:rsidP="000F163C">
            <w:pPr>
              <w:spacing w:line="360" w:lineRule="auto"/>
            </w:pPr>
          </w:p>
        </w:tc>
        <w:tc>
          <w:tcPr>
            <w:tcW w:w="3719" w:type="dxa"/>
          </w:tcPr>
          <w:p w14:paraId="600805D6" w14:textId="77777777" w:rsidR="00097E98" w:rsidRPr="00442838" w:rsidRDefault="00097E98" w:rsidP="000F163C">
            <w:pPr>
              <w:spacing w:line="360" w:lineRule="auto"/>
            </w:pPr>
          </w:p>
        </w:tc>
        <w:tc>
          <w:tcPr>
            <w:tcW w:w="880" w:type="dxa"/>
          </w:tcPr>
          <w:p w14:paraId="2ED4D443" w14:textId="77777777" w:rsidR="00097E98" w:rsidRPr="00442838" w:rsidRDefault="00097E98" w:rsidP="000F163C">
            <w:pPr>
              <w:spacing w:line="360" w:lineRule="auto"/>
            </w:pPr>
          </w:p>
        </w:tc>
        <w:tc>
          <w:tcPr>
            <w:tcW w:w="724" w:type="dxa"/>
          </w:tcPr>
          <w:p w14:paraId="35DFC8EF" w14:textId="77777777" w:rsidR="00097E98" w:rsidRPr="00442838" w:rsidRDefault="00097E98" w:rsidP="000F163C">
            <w:pPr>
              <w:spacing w:line="360" w:lineRule="auto"/>
            </w:pPr>
          </w:p>
        </w:tc>
        <w:tc>
          <w:tcPr>
            <w:tcW w:w="724" w:type="dxa"/>
          </w:tcPr>
          <w:p w14:paraId="652C544F" w14:textId="77777777" w:rsidR="00097E98" w:rsidRPr="00442838" w:rsidRDefault="00097E98" w:rsidP="000F163C">
            <w:pPr>
              <w:spacing w:line="360" w:lineRule="auto"/>
            </w:pPr>
          </w:p>
        </w:tc>
        <w:tc>
          <w:tcPr>
            <w:tcW w:w="1976" w:type="dxa"/>
          </w:tcPr>
          <w:p w14:paraId="70AB5295" w14:textId="77777777" w:rsidR="00097E98" w:rsidRPr="00442838" w:rsidRDefault="00097E98" w:rsidP="000F163C">
            <w:pPr>
              <w:spacing w:line="360" w:lineRule="auto"/>
            </w:pPr>
          </w:p>
        </w:tc>
      </w:tr>
    </w:tbl>
    <w:p w14:paraId="3885D39F" w14:textId="77777777" w:rsidR="00097E98" w:rsidRPr="00442838" w:rsidRDefault="00097E98" w:rsidP="00097E98">
      <w:pPr>
        <w:rPr>
          <w:sz w:val="24"/>
        </w:rPr>
      </w:pPr>
    </w:p>
    <w:p w14:paraId="01145BC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E4127FD" w14:textId="77777777" w:rsidTr="000F163C">
        <w:tc>
          <w:tcPr>
            <w:tcW w:w="3596" w:type="dxa"/>
          </w:tcPr>
          <w:p w14:paraId="05125D35" w14:textId="77777777" w:rsidR="00097E98" w:rsidRPr="00442838" w:rsidRDefault="00097E98" w:rsidP="000F163C">
            <w:pPr>
              <w:rPr>
                <w:sz w:val="24"/>
              </w:rPr>
            </w:pPr>
          </w:p>
        </w:tc>
        <w:tc>
          <w:tcPr>
            <w:tcW w:w="3597" w:type="dxa"/>
          </w:tcPr>
          <w:p w14:paraId="2C8E614B" w14:textId="77777777" w:rsidR="00097E98" w:rsidRPr="00442838" w:rsidRDefault="00097E98" w:rsidP="000F163C">
            <w:pPr>
              <w:rPr>
                <w:sz w:val="24"/>
              </w:rPr>
            </w:pPr>
          </w:p>
        </w:tc>
        <w:tc>
          <w:tcPr>
            <w:tcW w:w="3597" w:type="dxa"/>
          </w:tcPr>
          <w:p w14:paraId="6D375191" w14:textId="77777777" w:rsidR="00097E98" w:rsidRPr="00442838" w:rsidRDefault="00097E98" w:rsidP="000F163C">
            <w:pPr>
              <w:rPr>
                <w:sz w:val="24"/>
              </w:rPr>
            </w:pPr>
          </w:p>
        </w:tc>
      </w:tr>
      <w:tr w:rsidR="00097E98" w:rsidRPr="00442838" w14:paraId="2C5B89A4" w14:textId="77777777" w:rsidTr="000F163C">
        <w:tc>
          <w:tcPr>
            <w:tcW w:w="3596" w:type="dxa"/>
          </w:tcPr>
          <w:p w14:paraId="24A80455" w14:textId="77777777" w:rsidR="00097E98" w:rsidRPr="00442838" w:rsidRDefault="00097E98" w:rsidP="000F163C">
            <w:pPr>
              <w:rPr>
                <w:sz w:val="24"/>
              </w:rPr>
            </w:pPr>
          </w:p>
        </w:tc>
        <w:tc>
          <w:tcPr>
            <w:tcW w:w="3597" w:type="dxa"/>
          </w:tcPr>
          <w:p w14:paraId="5CBAE840" w14:textId="77777777" w:rsidR="00097E98" w:rsidRPr="00442838" w:rsidRDefault="00097E98" w:rsidP="000F163C">
            <w:pPr>
              <w:rPr>
                <w:sz w:val="24"/>
              </w:rPr>
            </w:pPr>
          </w:p>
        </w:tc>
        <w:tc>
          <w:tcPr>
            <w:tcW w:w="3597" w:type="dxa"/>
          </w:tcPr>
          <w:p w14:paraId="096CC202" w14:textId="77777777" w:rsidR="00097E98" w:rsidRPr="00442838" w:rsidRDefault="00097E98" w:rsidP="000F163C">
            <w:pPr>
              <w:rPr>
                <w:sz w:val="24"/>
              </w:rPr>
            </w:pPr>
          </w:p>
        </w:tc>
      </w:tr>
    </w:tbl>
    <w:p w14:paraId="4EBC13EC" w14:textId="77777777" w:rsidR="00097E98" w:rsidRPr="00442838" w:rsidRDefault="00097E98" w:rsidP="00097E98">
      <w:pPr>
        <w:rPr>
          <w:sz w:val="24"/>
        </w:rPr>
      </w:pPr>
    </w:p>
    <w:p w14:paraId="2055192E" w14:textId="77777777" w:rsidR="00097E98" w:rsidRPr="00442838" w:rsidRDefault="00097E98" w:rsidP="00097E98">
      <w:pPr>
        <w:rPr>
          <w:sz w:val="24"/>
        </w:rPr>
      </w:pPr>
      <w:r w:rsidRPr="00442838">
        <w:rPr>
          <w:sz w:val="24"/>
        </w:rPr>
        <w:t>Sprites:</w:t>
      </w:r>
    </w:p>
    <w:p w14:paraId="7BB3C862" w14:textId="77777777" w:rsidR="00097E98" w:rsidRPr="00442838" w:rsidRDefault="00097E98" w:rsidP="00097E98">
      <w:pPr>
        <w:rPr>
          <w:sz w:val="24"/>
        </w:rPr>
      </w:pPr>
      <w:r w:rsidRPr="00442838">
        <w:rPr>
          <w:sz w:val="24"/>
        </w:rPr>
        <w:br w:type="page"/>
      </w:r>
    </w:p>
    <w:p w14:paraId="3B1B4D2A" w14:textId="77777777" w:rsidR="00097E98" w:rsidRPr="00442838" w:rsidRDefault="005F7472" w:rsidP="00097E98">
      <w:pPr>
        <w:rPr>
          <w:sz w:val="24"/>
        </w:rPr>
      </w:pPr>
      <w:r w:rsidRPr="00442838">
        <w:rPr>
          <w:sz w:val="24"/>
        </w:rPr>
        <w:lastRenderedPageBreak/>
        <w:t xml:space="preserve">Nidoran Male </w:t>
      </w:r>
      <w:r w:rsidR="00097E98" w:rsidRPr="00442838">
        <w:rPr>
          <w:sz w:val="24"/>
        </w:rPr>
        <w:t>Family Page</w:t>
      </w:r>
    </w:p>
    <w:p w14:paraId="216C1DF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C5B70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DC868B" w14:textId="77777777" w:rsidTr="000F163C">
        <w:trPr>
          <w:trHeight w:val="896"/>
        </w:trPr>
        <w:tc>
          <w:tcPr>
            <w:tcW w:w="1251" w:type="dxa"/>
          </w:tcPr>
          <w:p w14:paraId="7B0ACFB8" w14:textId="77777777" w:rsidR="00097E98" w:rsidRPr="00442838" w:rsidRDefault="00097E98" w:rsidP="000F163C">
            <w:pPr>
              <w:spacing w:line="360" w:lineRule="auto"/>
            </w:pPr>
            <w:r w:rsidRPr="00442838">
              <w:t>Pokemon</w:t>
            </w:r>
          </w:p>
          <w:p w14:paraId="68CFB9AE" w14:textId="77777777" w:rsidR="00097E98" w:rsidRPr="00442838" w:rsidRDefault="00097E98" w:rsidP="000F163C">
            <w:pPr>
              <w:spacing w:line="360" w:lineRule="auto"/>
            </w:pPr>
            <w:r w:rsidRPr="00442838">
              <w:t>Name</w:t>
            </w:r>
          </w:p>
        </w:tc>
        <w:tc>
          <w:tcPr>
            <w:tcW w:w="1652" w:type="dxa"/>
          </w:tcPr>
          <w:p w14:paraId="04134186" w14:textId="77777777" w:rsidR="00097E98" w:rsidRPr="00442838" w:rsidRDefault="00097E98" w:rsidP="000F163C">
            <w:pPr>
              <w:spacing w:line="360" w:lineRule="auto"/>
            </w:pPr>
            <w:r w:rsidRPr="00442838">
              <w:t>Pokemon Number</w:t>
            </w:r>
          </w:p>
        </w:tc>
        <w:tc>
          <w:tcPr>
            <w:tcW w:w="3719" w:type="dxa"/>
          </w:tcPr>
          <w:p w14:paraId="71C56813" w14:textId="77777777" w:rsidR="00097E98" w:rsidRPr="00442838" w:rsidRDefault="00097E98" w:rsidP="000F163C">
            <w:pPr>
              <w:spacing w:line="360" w:lineRule="auto"/>
            </w:pPr>
            <w:r w:rsidRPr="00442838">
              <w:t>Base Stats</w:t>
            </w:r>
          </w:p>
          <w:p w14:paraId="3D369C2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311A317" w14:textId="77777777" w:rsidR="00097E98" w:rsidRPr="00442838" w:rsidRDefault="00097E98" w:rsidP="000F163C">
            <w:pPr>
              <w:spacing w:line="360" w:lineRule="auto"/>
            </w:pPr>
            <w:r w:rsidRPr="00442838">
              <w:t>Ability</w:t>
            </w:r>
          </w:p>
        </w:tc>
        <w:tc>
          <w:tcPr>
            <w:tcW w:w="724" w:type="dxa"/>
          </w:tcPr>
          <w:p w14:paraId="06AA8D2A" w14:textId="77777777" w:rsidR="00097E98" w:rsidRPr="00442838" w:rsidRDefault="00097E98" w:rsidP="000F163C">
            <w:pPr>
              <w:spacing w:line="360" w:lineRule="auto"/>
            </w:pPr>
            <w:r w:rsidRPr="00442838">
              <w:t>Type 1</w:t>
            </w:r>
          </w:p>
        </w:tc>
        <w:tc>
          <w:tcPr>
            <w:tcW w:w="724" w:type="dxa"/>
          </w:tcPr>
          <w:p w14:paraId="57F635A2" w14:textId="77777777" w:rsidR="00097E98" w:rsidRPr="00442838" w:rsidRDefault="00097E98" w:rsidP="000F163C">
            <w:pPr>
              <w:spacing w:line="360" w:lineRule="auto"/>
            </w:pPr>
            <w:r w:rsidRPr="00442838">
              <w:t>Type 2</w:t>
            </w:r>
          </w:p>
        </w:tc>
        <w:tc>
          <w:tcPr>
            <w:tcW w:w="1976" w:type="dxa"/>
          </w:tcPr>
          <w:p w14:paraId="1B747C98" w14:textId="77777777" w:rsidR="00097E98" w:rsidRPr="00442838" w:rsidRDefault="00097E98" w:rsidP="000F163C">
            <w:pPr>
              <w:spacing w:line="360" w:lineRule="auto"/>
            </w:pPr>
            <w:r w:rsidRPr="00442838">
              <w:t>Evolution</w:t>
            </w:r>
          </w:p>
        </w:tc>
      </w:tr>
      <w:tr w:rsidR="00097E98" w:rsidRPr="00442838" w14:paraId="5989DEEC" w14:textId="77777777" w:rsidTr="000F163C">
        <w:trPr>
          <w:trHeight w:val="454"/>
        </w:trPr>
        <w:tc>
          <w:tcPr>
            <w:tcW w:w="1251" w:type="dxa"/>
          </w:tcPr>
          <w:p w14:paraId="4D226C98" w14:textId="13FE6929" w:rsidR="00097E98" w:rsidRPr="00442838" w:rsidRDefault="00B80081" w:rsidP="000F163C">
            <w:pPr>
              <w:spacing w:line="360" w:lineRule="auto"/>
            </w:pPr>
            <w:r w:rsidRPr="00442838">
              <w:t>Nidoran M</w:t>
            </w:r>
          </w:p>
        </w:tc>
        <w:tc>
          <w:tcPr>
            <w:tcW w:w="1652" w:type="dxa"/>
          </w:tcPr>
          <w:p w14:paraId="3CACE4DA" w14:textId="77777777" w:rsidR="00097E98" w:rsidRPr="00442838" w:rsidRDefault="00097E98" w:rsidP="000F163C">
            <w:pPr>
              <w:spacing w:line="360" w:lineRule="auto"/>
            </w:pPr>
          </w:p>
        </w:tc>
        <w:tc>
          <w:tcPr>
            <w:tcW w:w="3719" w:type="dxa"/>
          </w:tcPr>
          <w:p w14:paraId="4FD44CAC" w14:textId="77777777" w:rsidR="00097E98" w:rsidRPr="00442838" w:rsidRDefault="00097E98" w:rsidP="000F163C">
            <w:pPr>
              <w:spacing w:line="360" w:lineRule="auto"/>
            </w:pPr>
          </w:p>
        </w:tc>
        <w:tc>
          <w:tcPr>
            <w:tcW w:w="880" w:type="dxa"/>
          </w:tcPr>
          <w:p w14:paraId="1E8E3548" w14:textId="77777777" w:rsidR="00097E98" w:rsidRPr="00442838" w:rsidRDefault="00097E98" w:rsidP="000F163C">
            <w:pPr>
              <w:spacing w:line="360" w:lineRule="auto"/>
            </w:pPr>
          </w:p>
        </w:tc>
        <w:tc>
          <w:tcPr>
            <w:tcW w:w="724" w:type="dxa"/>
          </w:tcPr>
          <w:p w14:paraId="509ED9FB" w14:textId="77777777" w:rsidR="00097E98" w:rsidRPr="00442838" w:rsidRDefault="00097E98" w:rsidP="000F163C">
            <w:pPr>
              <w:spacing w:line="360" w:lineRule="auto"/>
            </w:pPr>
          </w:p>
        </w:tc>
        <w:tc>
          <w:tcPr>
            <w:tcW w:w="724" w:type="dxa"/>
          </w:tcPr>
          <w:p w14:paraId="791D4F51" w14:textId="77777777" w:rsidR="00097E98" w:rsidRPr="00442838" w:rsidRDefault="00097E98" w:rsidP="000F163C">
            <w:pPr>
              <w:spacing w:line="360" w:lineRule="auto"/>
            </w:pPr>
          </w:p>
        </w:tc>
        <w:tc>
          <w:tcPr>
            <w:tcW w:w="1976" w:type="dxa"/>
          </w:tcPr>
          <w:p w14:paraId="7478CE29" w14:textId="77777777" w:rsidR="00097E98" w:rsidRPr="00442838" w:rsidRDefault="00097E98" w:rsidP="000F163C">
            <w:pPr>
              <w:spacing w:line="360" w:lineRule="auto"/>
            </w:pPr>
          </w:p>
        </w:tc>
      </w:tr>
      <w:tr w:rsidR="00097E98" w:rsidRPr="00442838" w14:paraId="7EFDF015" w14:textId="77777777" w:rsidTr="000F163C">
        <w:trPr>
          <w:trHeight w:val="441"/>
        </w:trPr>
        <w:tc>
          <w:tcPr>
            <w:tcW w:w="1251" w:type="dxa"/>
          </w:tcPr>
          <w:p w14:paraId="1939F075" w14:textId="7D26FA0C" w:rsidR="00097E98" w:rsidRPr="00442838" w:rsidRDefault="00B80081" w:rsidP="000F163C">
            <w:pPr>
              <w:spacing w:line="360" w:lineRule="auto"/>
            </w:pPr>
            <w:r w:rsidRPr="00442838">
              <w:t>Nidorino</w:t>
            </w:r>
          </w:p>
        </w:tc>
        <w:tc>
          <w:tcPr>
            <w:tcW w:w="1652" w:type="dxa"/>
          </w:tcPr>
          <w:p w14:paraId="5ECA817C" w14:textId="77777777" w:rsidR="00097E98" w:rsidRPr="00442838" w:rsidRDefault="00097E98" w:rsidP="000F163C">
            <w:pPr>
              <w:spacing w:line="360" w:lineRule="auto"/>
            </w:pPr>
          </w:p>
        </w:tc>
        <w:tc>
          <w:tcPr>
            <w:tcW w:w="3719" w:type="dxa"/>
          </w:tcPr>
          <w:p w14:paraId="19D648BE" w14:textId="77777777" w:rsidR="00097E98" w:rsidRPr="00442838" w:rsidRDefault="00097E98" w:rsidP="000F163C">
            <w:pPr>
              <w:spacing w:line="360" w:lineRule="auto"/>
            </w:pPr>
          </w:p>
        </w:tc>
        <w:tc>
          <w:tcPr>
            <w:tcW w:w="880" w:type="dxa"/>
          </w:tcPr>
          <w:p w14:paraId="4CB15A91" w14:textId="77777777" w:rsidR="00097E98" w:rsidRPr="00442838" w:rsidRDefault="00097E98" w:rsidP="000F163C">
            <w:pPr>
              <w:spacing w:line="360" w:lineRule="auto"/>
            </w:pPr>
          </w:p>
        </w:tc>
        <w:tc>
          <w:tcPr>
            <w:tcW w:w="724" w:type="dxa"/>
          </w:tcPr>
          <w:p w14:paraId="4AEC59B2" w14:textId="77777777" w:rsidR="00097E98" w:rsidRPr="00442838" w:rsidRDefault="00097E98" w:rsidP="000F163C">
            <w:pPr>
              <w:spacing w:line="360" w:lineRule="auto"/>
            </w:pPr>
          </w:p>
        </w:tc>
        <w:tc>
          <w:tcPr>
            <w:tcW w:w="724" w:type="dxa"/>
          </w:tcPr>
          <w:p w14:paraId="6839E684" w14:textId="77777777" w:rsidR="00097E98" w:rsidRPr="00442838" w:rsidRDefault="00097E98" w:rsidP="000F163C">
            <w:pPr>
              <w:spacing w:line="360" w:lineRule="auto"/>
            </w:pPr>
          </w:p>
        </w:tc>
        <w:tc>
          <w:tcPr>
            <w:tcW w:w="1976" w:type="dxa"/>
          </w:tcPr>
          <w:p w14:paraId="104D4287" w14:textId="77777777" w:rsidR="00097E98" w:rsidRPr="00442838" w:rsidRDefault="00097E98" w:rsidP="000F163C">
            <w:pPr>
              <w:spacing w:line="360" w:lineRule="auto"/>
            </w:pPr>
          </w:p>
        </w:tc>
      </w:tr>
      <w:tr w:rsidR="00097E98" w:rsidRPr="00442838" w14:paraId="5948E4B6" w14:textId="77777777" w:rsidTr="000F163C">
        <w:trPr>
          <w:trHeight w:val="441"/>
        </w:trPr>
        <w:tc>
          <w:tcPr>
            <w:tcW w:w="1251" w:type="dxa"/>
          </w:tcPr>
          <w:p w14:paraId="6EF05AEC" w14:textId="7F2035E8" w:rsidR="00097E98" w:rsidRPr="00442838" w:rsidRDefault="00B80081" w:rsidP="000F163C">
            <w:pPr>
              <w:spacing w:line="360" w:lineRule="auto"/>
            </w:pPr>
            <w:r w:rsidRPr="00442838">
              <w:t>Nidoking</w:t>
            </w:r>
          </w:p>
        </w:tc>
        <w:tc>
          <w:tcPr>
            <w:tcW w:w="1652" w:type="dxa"/>
          </w:tcPr>
          <w:p w14:paraId="15DD1556" w14:textId="77777777" w:rsidR="00097E98" w:rsidRPr="00442838" w:rsidRDefault="00097E98" w:rsidP="000F163C">
            <w:pPr>
              <w:spacing w:line="360" w:lineRule="auto"/>
            </w:pPr>
          </w:p>
        </w:tc>
        <w:tc>
          <w:tcPr>
            <w:tcW w:w="3719" w:type="dxa"/>
          </w:tcPr>
          <w:p w14:paraId="5D88329F" w14:textId="77777777" w:rsidR="00097E98" w:rsidRPr="00442838" w:rsidRDefault="00097E98" w:rsidP="000F163C">
            <w:pPr>
              <w:spacing w:line="360" w:lineRule="auto"/>
            </w:pPr>
          </w:p>
        </w:tc>
        <w:tc>
          <w:tcPr>
            <w:tcW w:w="880" w:type="dxa"/>
          </w:tcPr>
          <w:p w14:paraId="4D0AE84F" w14:textId="77777777" w:rsidR="00097E98" w:rsidRPr="00442838" w:rsidRDefault="00097E98" w:rsidP="000F163C">
            <w:pPr>
              <w:spacing w:line="360" w:lineRule="auto"/>
            </w:pPr>
          </w:p>
        </w:tc>
        <w:tc>
          <w:tcPr>
            <w:tcW w:w="724" w:type="dxa"/>
          </w:tcPr>
          <w:p w14:paraId="367F03C7" w14:textId="77777777" w:rsidR="00097E98" w:rsidRPr="00442838" w:rsidRDefault="00097E98" w:rsidP="000F163C">
            <w:pPr>
              <w:spacing w:line="360" w:lineRule="auto"/>
            </w:pPr>
          </w:p>
        </w:tc>
        <w:tc>
          <w:tcPr>
            <w:tcW w:w="724" w:type="dxa"/>
          </w:tcPr>
          <w:p w14:paraId="41C0C468" w14:textId="77777777" w:rsidR="00097E98" w:rsidRPr="00442838" w:rsidRDefault="00097E98" w:rsidP="000F163C">
            <w:pPr>
              <w:spacing w:line="360" w:lineRule="auto"/>
            </w:pPr>
          </w:p>
        </w:tc>
        <w:tc>
          <w:tcPr>
            <w:tcW w:w="1976" w:type="dxa"/>
          </w:tcPr>
          <w:p w14:paraId="1B3B9ED4" w14:textId="77777777" w:rsidR="00097E98" w:rsidRPr="00442838" w:rsidRDefault="00097E98" w:rsidP="000F163C">
            <w:pPr>
              <w:spacing w:line="360" w:lineRule="auto"/>
            </w:pPr>
          </w:p>
        </w:tc>
      </w:tr>
    </w:tbl>
    <w:p w14:paraId="6F6156A3" w14:textId="77777777" w:rsidR="00097E98" w:rsidRPr="00442838" w:rsidRDefault="00097E98" w:rsidP="00097E98">
      <w:pPr>
        <w:rPr>
          <w:sz w:val="24"/>
        </w:rPr>
      </w:pPr>
    </w:p>
    <w:p w14:paraId="0445A20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228514" w14:textId="77777777" w:rsidTr="000F163C">
        <w:tc>
          <w:tcPr>
            <w:tcW w:w="3596" w:type="dxa"/>
          </w:tcPr>
          <w:p w14:paraId="7E66A9DB" w14:textId="77777777" w:rsidR="00097E98" w:rsidRPr="00442838" w:rsidRDefault="00097E98" w:rsidP="000F163C">
            <w:pPr>
              <w:rPr>
                <w:sz w:val="24"/>
              </w:rPr>
            </w:pPr>
          </w:p>
        </w:tc>
        <w:tc>
          <w:tcPr>
            <w:tcW w:w="3597" w:type="dxa"/>
          </w:tcPr>
          <w:p w14:paraId="438F2E4B" w14:textId="77777777" w:rsidR="00097E98" w:rsidRPr="00442838" w:rsidRDefault="00097E98" w:rsidP="000F163C">
            <w:pPr>
              <w:rPr>
                <w:sz w:val="24"/>
              </w:rPr>
            </w:pPr>
          </w:p>
        </w:tc>
        <w:tc>
          <w:tcPr>
            <w:tcW w:w="3597" w:type="dxa"/>
          </w:tcPr>
          <w:p w14:paraId="66EFD746" w14:textId="77777777" w:rsidR="00097E98" w:rsidRPr="00442838" w:rsidRDefault="00097E98" w:rsidP="000F163C">
            <w:pPr>
              <w:rPr>
                <w:sz w:val="24"/>
              </w:rPr>
            </w:pPr>
          </w:p>
        </w:tc>
      </w:tr>
      <w:tr w:rsidR="00097E98" w:rsidRPr="00442838" w14:paraId="354085A7" w14:textId="77777777" w:rsidTr="000F163C">
        <w:tc>
          <w:tcPr>
            <w:tcW w:w="3596" w:type="dxa"/>
          </w:tcPr>
          <w:p w14:paraId="39581247" w14:textId="77777777" w:rsidR="00097E98" w:rsidRPr="00442838" w:rsidRDefault="00097E98" w:rsidP="000F163C">
            <w:pPr>
              <w:rPr>
                <w:sz w:val="24"/>
              </w:rPr>
            </w:pPr>
          </w:p>
        </w:tc>
        <w:tc>
          <w:tcPr>
            <w:tcW w:w="3597" w:type="dxa"/>
          </w:tcPr>
          <w:p w14:paraId="02C2089C" w14:textId="77777777" w:rsidR="00097E98" w:rsidRPr="00442838" w:rsidRDefault="00097E98" w:rsidP="000F163C">
            <w:pPr>
              <w:rPr>
                <w:sz w:val="24"/>
              </w:rPr>
            </w:pPr>
          </w:p>
        </w:tc>
        <w:tc>
          <w:tcPr>
            <w:tcW w:w="3597" w:type="dxa"/>
          </w:tcPr>
          <w:p w14:paraId="68D101D7" w14:textId="77777777" w:rsidR="00097E98" w:rsidRPr="00442838" w:rsidRDefault="00097E98" w:rsidP="000F163C">
            <w:pPr>
              <w:rPr>
                <w:sz w:val="24"/>
              </w:rPr>
            </w:pPr>
          </w:p>
        </w:tc>
      </w:tr>
    </w:tbl>
    <w:p w14:paraId="07541B68" w14:textId="77777777" w:rsidR="00097E98" w:rsidRPr="00442838" w:rsidRDefault="00097E98" w:rsidP="00097E98">
      <w:pPr>
        <w:rPr>
          <w:sz w:val="24"/>
        </w:rPr>
      </w:pPr>
    </w:p>
    <w:p w14:paraId="40AC200D" w14:textId="77777777" w:rsidR="00097E98" w:rsidRPr="00442838" w:rsidRDefault="00097E98" w:rsidP="00097E98">
      <w:pPr>
        <w:rPr>
          <w:sz w:val="24"/>
        </w:rPr>
      </w:pPr>
      <w:r w:rsidRPr="00442838">
        <w:rPr>
          <w:sz w:val="24"/>
        </w:rPr>
        <w:t>Sprites:</w:t>
      </w:r>
    </w:p>
    <w:p w14:paraId="26566033" w14:textId="77777777" w:rsidR="00097E98" w:rsidRPr="00442838" w:rsidRDefault="00097E98" w:rsidP="00097E98">
      <w:pPr>
        <w:rPr>
          <w:sz w:val="24"/>
        </w:rPr>
      </w:pPr>
      <w:r w:rsidRPr="00442838">
        <w:rPr>
          <w:sz w:val="24"/>
        </w:rPr>
        <w:br w:type="page"/>
      </w:r>
    </w:p>
    <w:p w14:paraId="5AB55752" w14:textId="77777777" w:rsidR="00097E98" w:rsidRPr="00442838" w:rsidRDefault="005F7472" w:rsidP="00097E98">
      <w:pPr>
        <w:rPr>
          <w:sz w:val="24"/>
        </w:rPr>
      </w:pPr>
      <w:r w:rsidRPr="00442838">
        <w:rPr>
          <w:sz w:val="24"/>
        </w:rPr>
        <w:lastRenderedPageBreak/>
        <w:t xml:space="preserve">Clefairy </w:t>
      </w:r>
      <w:r w:rsidR="00097E98" w:rsidRPr="00442838">
        <w:rPr>
          <w:sz w:val="24"/>
        </w:rPr>
        <w:t>Family Page</w:t>
      </w:r>
    </w:p>
    <w:p w14:paraId="79E3D9F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2E28F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45CD61" w14:textId="77777777" w:rsidTr="000F163C">
        <w:trPr>
          <w:trHeight w:val="896"/>
        </w:trPr>
        <w:tc>
          <w:tcPr>
            <w:tcW w:w="1251" w:type="dxa"/>
          </w:tcPr>
          <w:p w14:paraId="46E61073" w14:textId="77777777" w:rsidR="00097E98" w:rsidRPr="00442838" w:rsidRDefault="00097E98" w:rsidP="000F163C">
            <w:pPr>
              <w:spacing w:line="360" w:lineRule="auto"/>
            </w:pPr>
            <w:r w:rsidRPr="00442838">
              <w:t>Pokemon</w:t>
            </w:r>
          </w:p>
          <w:p w14:paraId="0311F6A1" w14:textId="77777777" w:rsidR="00097E98" w:rsidRPr="00442838" w:rsidRDefault="00097E98" w:rsidP="000F163C">
            <w:pPr>
              <w:spacing w:line="360" w:lineRule="auto"/>
            </w:pPr>
            <w:r w:rsidRPr="00442838">
              <w:t>Name</w:t>
            </w:r>
          </w:p>
        </w:tc>
        <w:tc>
          <w:tcPr>
            <w:tcW w:w="1652" w:type="dxa"/>
          </w:tcPr>
          <w:p w14:paraId="632F32B6" w14:textId="77777777" w:rsidR="00097E98" w:rsidRPr="00442838" w:rsidRDefault="00097E98" w:rsidP="000F163C">
            <w:pPr>
              <w:spacing w:line="360" w:lineRule="auto"/>
            </w:pPr>
            <w:r w:rsidRPr="00442838">
              <w:t>Pokemon Number</w:t>
            </w:r>
          </w:p>
        </w:tc>
        <w:tc>
          <w:tcPr>
            <w:tcW w:w="3719" w:type="dxa"/>
          </w:tcPr>
          <w:p w14:paraId="24B9611D" w14:textId="77777777" w:rsidR="00097E98" w:rsidRPr="00442838" w:rsidRDefault="00097E98" w:rsidP="000F163C">
            <w:pPr>
              <w:spacing w:line="360" w:lineRule="auto"/>
            </w:pPr>
            <w:r w:rsidRPr="00442838">
              <w:t>Base Stats</w:t>
            </w:r>
          </w:p>
          <w:p w14:paraId="76CF5CB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C24C7C1" w14:textId="77777777" w:rsidR="00097E98" w:rsidRPr="00442838" w:rsidRDefault="00097E98" w:rsidP="000F163C">
            <w:pPr>
              <w:spacing w:line="360" w:lineRule="auto"/>
            </w:pPr>
            <w:r w:rsidRPr="00442838">
              <w:t>Ability</w:t>
            </w:r>
          </w:p>
        </w:tc>
        <w:tc>
          <w:tcPr>
            <w:tcW w:w="724" w:type="dxa"/>
          </w:tcPr>
          <w:p w14:paraId="7A0FE08C" w14:textId="77777777" w:rsidR="00097E98" w:rsidRPr="00442838" w:rsidRDefault="00097E98" w:rsidP="000F163C">
            <w:pPr>
              <w:spacing w:line="360" w:lineRule="auto"/>
            </w:pPr>
            <w:r w:rsidRPr="00442838">
              <w:t>Type 1</w:t>
            </w:r>
          </w:p>
        </w:tc>
        <w:tc>
          <w:tcPr>
            <w:tcW w:w="724" w:type="dxa"/>
          </w:tcPr>
          <w:p w14:paraId="4E2645DB" w14:textId="77777777" w:rsidR="00097E98" w:rsidRPr="00442838" w:rsidRDefault="00097E98" w:rsidP="000F163C">
            <w:pPr>
              <w:spacing w:line="360" w:lineRule="auto"/>
            </w:pPr>
            <w:r w:rsidRPr="00442838">
              <w:t>Type 2</w:t>
            </w:r>
          </w:p>
        </w:tc>
        <w:tc>
          <w:tcPr>
            <w:tcW w:w="1976" w:type="dxa"/>
          </w:tcPr>
          <w:p w14:paraId="2D52CB16" w14:textId="77777777" w:rsidR="00097E98" w:rsidRPr="00442838" w:rsidRDefault="00097E98" w:rsidP="000F163C">
            <w:pPr>
              <w:spacing w:line="360" w:lineRule="auto"/>
            </w:pPr>
            <w:r w:rsidRPr="00442838">
              <w:t>Evolution</w:t>
            </w:r>
          </w:p>
        </w:tc>
      </w:tr>
      <w:tr w:rsidR="00097E98" w:rsidRPr="00442838" w14:paraId="61B91ACF" w14:textId="77777777" w:rsidTr="000F163C">
        <w:trPr>
          <w:trHeight w:val="454"/>
        </w:trPr>
        <w:tc>
          <w:tcPr>
            <w:tcW w:w="1251" w:type="dxa"/>
          </w:tcPr>
          <w:p w14:paraId="7CE4D987" w14:textId="47ECF8C0" w:rsidR="00097E98" w:rsidRPr="00442838" w:rsidRDefault="00B80081" w:rsidP="000F163C">
            <w:pPr>
              <w:spacing w:line="360" w:lineRule="auto"/>
            </w:pPr>
            <w:r w:rsidRPr="00442838">
              <w:t>Cleffa</w:t>
            </w:r>
          </w:p>
        </w:tc>
        <w:tc>
          <w:tcPr>
            <w:tcW w:w="1652" w:type="dxa"/>
          </w:tcPr>
          <w:p w14:paraId="727A0155" w14:textId="77777777" w:rsidR="00097E98" w:rsidRPr="00442838" w:rsidRDefault="00097E98" w:rsidP="000F163C">
            <w:pPr>
              <w:spacing w:line="360" w:lineRule="auto"/>
            </w:pPr>
          </w:p>
        </w:tc>
        <w:tc>
          <w:tcPr>
            <w:tcW w:w="3719" w:type="dxa"/>
          </w:tcPr>
          <w:p w14:paraId="4D920C4B" w14:textId="77777777" w:rsidR="00097E98" w:rsidRPr="00442838" w:rsidRDefault="00097E98" w:rsidP="000F163C">
            <w:pPr>
              <w:spacing w:line="360" w:lineRule="auto"/>
            </w:pPr>
          </w:p>
        </w:tc>
        <w:tc>
          <w:tcPr>
            <w:tcW w:w="880" w:type="dxa"/>
          </w:tcPr>
          <w:p w14:paraId="76EE812B" w14:textId="77777777" w:rsidR="00097E98" w:rsidRPr="00442838" w:rsidRDefault="00097E98" w:rsidP="000F163C">
            <w:pPr>
              <w:spacing w:line="360" w:lineRule="auto"/>
            </w:pPr>
          </w:p>
        </w:tc>
        <w:tc>
          <w:tcPr>
            <w:tcW w:w="724" w:type="dxa"/>
          </w:tcPr>
          <w:p w14:paraId="36DE4C5A" w14:textId="77777777" w:rsidR="00097E98" w:rsidRPr="00442838" w:rsidRDefault="00097E98" w:rsidP="000F163C">
            <w:pPr>
              <w:spacing w:line="360" w:lineRule="auto"/>
            </w:pPr>
          </w:p>
        </w:tc>
        <w:tc>
          <w:tcPr>
            <w:tcW w:w="724" w:type="dxa"/>
          </w:tcPr>
          <w:p w14:paraId="0923EABF" w14:textId="77777777" w:rsidR="00097E98" w:rsidRPr="00442838" w:rsidRDefault="00097E98" w:rsidP="000F163C">
            <w:pPr>
              <w:spacing w:line="360" w:lineRule="auto"/>
            </w:pPr>
          </w:p>
        </w:tc>
        <w:tc>
          <w:tcPr>
            <w:tcW w:w="1976" w:type="dxa"/>
          </w:tcPr>
          <w:p w14:paraId="41F150E4" w14:textId="77777777" w:rsidR="00097E98" w:rsidRPr="00442838" w:rsidRDefault="00097E98" w:rsidP="000F163C">
            <w:pPr>
              <w:spacing w:line="360" w:lineRule="auto"/>
            </w:pPr>
          </w:p>
        </w:tc>
      </w:tr>
      <w:tr w:rsidR="00097E98" w:rsidRPr="00442838" w14:paraId="30A8617C" w14:textId="77777777" w:rsidTr="000F163C">
        <w:trPr>
          <w:trHeight w:val="441"/>
        </w:trPr>
        <w:tc>
          <w:tcPr>
            <w:tcW w:w="1251" w:type="dxa"/>
          </w:tcPr>
          <w:p w14:paraId="15466B31" w14:textId="6E37605E" w:rsidR="00097E98" w:rsidRPr="00442838" w:rsidRDefault="00B80081" w:rsidP="000F163C">
            <w:pPr>
              <w:spacing w:line="360" w:lineRule="auto"/>
            </w:pPr>
            <w:r w:rsidRPr="00442838">
              <w:t>Clefairy</w:t>
            </w:r>
          </w:p>
        </w:tc>
        <w:tc>
          <w:tcPr>
            <w:tcW w:w="1652" w:type="dxa"/>
          </w:tcPr>
          <w:p w14:paraId="498AF12B" w14:textId="77777777" w:rsidR="00097E98" w:rsidRPr="00442838" w:rsidRDefault="00097E98" w:rsidP="000F163C">
            <w:pPr>
              <w:spacing w:line="360" w:lineRule="auto"/>
            </w:pPr>
          </w:p>
        </w:tc>
        <w:tc>
          <w:tcPr>
            <w:tcW w:w="3719" w:type="dxa"/>
          </w:tcPr>
          <w:p w14:paraId="7252EB90" w14:textId="77777777" w:rsidR="00097E98" w:rsidRPr="00442838" w:rsidRDefault="00097E98" w:rsidP="000F163C">
            <w:pPr>
              <w:spacing w:line="360" w:lineRule="auto"/>
            </w:pPr>
          </w:p>
        </w:tc>
        <w:tc>
          <w:tcPr>
            <w:tcW w:w="880" w:type="dxa"/>
          </w:tcPr>
          <w:p w14:paraId="7223F78F" w14:textId="77777777" w:rsidR="00097E98" w:rsidRPr="00442838" w:rsidRDefault="00097E98" w:rsidP="000F163C">
            <w:pPr>
              <w:spacing w:line="360" w:lineRule="auto"/>
            </w:pPr>
          </w:p>
        </w:tc>
        <w:tc>
          <w:tcPr>
            <w:tcW w:w="724" w:type="dxa"/>
          </w:tcPr>
          <w:p w14:paraId="68DD19B7" w14:textId="77777777" w:rsidR="00097E98" w:rsidRPr="00442838" w:rsidRDefault="00097E98" w:rsidP="000F163C">
            <w:pPr>
              <w:spacing w:line="360" w:lineRule="auto"/>
            </w:pPr>
          </w:p>
        </w:tc>
        <w:tc>
          <w:tcPr>
            <w:tcW w:w="724" w:type="dxa"/>
          </w:tcPr>
          <w:p w14:paraId="0530698F" w14:textId="77777777" w:rsidR="00097E98" w:rsidRPr="00442838" w:rsidRDefault="00097E98" w:rsidP="000F163C">
            <w:pPr>
              <w:spacing w:line="360" w:lineRule="auto"/>
            </w:pPr>
          </w:p>
        </w:tc>
        <w:tc>
          <w:tcPr>
            <w:tcW w:w="1976" w:type="dxa"/>
          </w:tcPr>
          <w:p w14:paraId="2D4E51E4" w14:textId="77777777" w:rsidR="00097E98" w:rsidRPr="00442838" w:rsidRDefault="00097E98" w:rsidP="000F163C">
            <w:pPr>
              <w:spacing w:line="360" w:lineRule="auto"/>
            </w:pPr>
          </w:p>
        </w:tc>
      </w:tr>
      <w:tr w:rsidR="00097E98" w:rsidRPr="00442838" w14:paraId="4C2FCB91" w14:textId="77777777" w:rsidTr="000F163C">
        <w:trPr>
          <w:trHeight w:val="441"/>
        </w:trPr>
        <w:tc>
          <w:tcPr>
            <w:tcW w:w="1251" w:type="dxa"/>
          </w:tcPr>
          <w:p w14:paraId="46B09ABA" w14:textId="0B67348E" w:rsidR="00097E98" w:rsidRPr="00442838" w:rsidRDefault="00B80081" w:rsidP="000F163C">
            <w:pPr>
              <w:spacing w:line="360" w:lineRule="auto"/>
            </w:pPr>
            <w:r w:rsidRPr="00442838">
              <w:t>Clefable</w:t>
            </w:r>
          </w:p>
        </w:tc>
        <w:tc>
          <w:tcPr>
            <w:tcW w:w="1652" w:type="dxa"/>
          </w:tcPr>
          <w:p w14:paraId="002CB2C2" w14:textId="77777777" w:rsidR="00097E98" w:rsidRPr="00442838" w:rsidRDefault="00097E98" w:rsidP="000F163C">
            <w:pPr>
              <w:spacing w:line="360" w:lineRule="auto"/>
            </w:pPr>
          </w:p>
        </w:tc>
        <w:tc>
          <w:tcPr>
            <w:tcW w:w="3719" w:type="dxa"/>
          </w:tcPr>
          <w:p w14:paraId="4DD26024" w14:textId="77777777" w:rsidR="00097E98" w:rsidRPr="00442838" w:rsidRDefault="00097E98" w:rsidP="000F163C">
            <w:pPr>
              <w:spacing w:line="360" w:lineRule="auto"/>
            </w:pPr>
          </w:p>
        </w:tc>
        <w:tc>
          <w:tcPr>
            <w:tcW w:w="880" w:type="dxa"/>
          </w:tcPr>
          <w:p w14:paraId="1ABF309B" w14:textId="77777777" w:rsidR="00097E98" w:rsidRPr="00442838" w:rsidRDefault="00097E98" w:rsidP="000F163C">
            <w:pPr>
              <w:spacing w:line="360" w:lineRule="auto"/>
            </w:pPr>
          </w:p>
        </w:tc>
        <w:tc>
          <w:tcPr>
            <w:tcW w:w="724" w:type="dxa"/>
          </w:tcPr>
          <w:p w14:paraId="33B85EE9" w14:textId="77777777" w:rsidR="00097E98" w:rsidRPr="00442838" w:rsidRDefault="00097E98" w:rsidP="000F163C">
            <w:pPr>
              <w:spacing w:line="360" w:lineRule="auto"/>
            </w:pPr>
          </w:p>
        </w:tc>
        <w:tc>
          <w:tcPr>
            <w:tcW w:w="724" w:type="dxa"/>
          </w:tcPr>
          <w:p w14:paraId="431DD7C0" w14:textId="77777777" w:rsidR="00097E98" w:rsidRPr="00442838" w:rsidRDefault="00097E98" w:rsidP="000F163C">
            <w:pPr>
              <w:spacing w:line="360" w:lineRule="auto"/>
            </w:pPr>
          </w:p>
        </w:tc>
        <w:tc>
          <w:tcPr>
            <w:tcW w:w="1976" w:type="dxa"/>
          </w:tcPr>
          <w:p w14:paraId="6AEAC90C" w14:textId="77777777" w:rsidR="00097E98" w:rsidRPr="00442838" w:rsidRDefault="00097E98" w:rsidP="000F163C">
            <w:pPr>
              <w:spacing w:line="360" w:lineRule="auto"/>
            </w:pPr>
          </w:p>
        </w:tc>
      </w:tr>
    </w:tbl>
    <w:p w14:paraId="6A0E77F4" w14:textId="77777777" w:rsidR="00097E98" w:rsidRPr="00442838" w:rsidRDefault="00097E98" w:rsidP="00097E98">
      <w:pPr>
        <w:rPr>
          <w:sz w:val="24"/>
        </w:rPr>
      </w:pPr>
    </w:p>
    <w:p w14:paraId="481CC24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C6EF2CF" w14:textId="77777777" w:rsidTr="000F163C">
        <w:tc>
          <w:tcPr>
            <w:tcW w:w="3596" w:type="dxa"/>
          </w:tcPr>
          <w:p w14:paraId="1254FFB3" w14:textId="77777777" w:rsidR="00097E98" w:rsidRPr="00442838" w:rsidRDefault="00097E98" w:rsidP="000F163C">
            <w:pPr>
              <w:rPr>
                <w:sz w:val="24"/>
              </w:rPr>
            </w:pPr>
          </w:p>
        </w:tc>
        <w:tc>
          <w:tcPr>
            <w:tcW w:w="3597" w:type="dxa"/>
          </w:tcPr>
          <w:p w14:paraId="61E21F76" w14:textId="77777777" w:rsidR="00097E98" w:rsidRPr="00442838" w:rsidRDefault="00097E98" w:rsidP="000F163C">
            <w:pPr>
              <w:rPr>
                <w:sz w:val="24"/>
              </w:rPr>
            </w:pPr>
          </w:p>
        </w:tc>
        <w:tc>
          <w:tcPr>
            <w:tcW w:w="3597" w:type="dxa"/>
          </w:tcPr>
          <w:p w14:paraId="3ADDDCDE" w14:textId="77777777" w:rsidR="00097E98" w:rsidRPr="00442838" w:rsidRDefault="00097E98" w:rsidP="000F163C">
            <w:pPr>
              <w:rPr>
                <w:sz w:val="24"/>
              </w:rPr>
            </w:pPr>
          </w:p>
        </w:tc>
      </w:tr>
      <w:tr w:rsidR="00097E98" w:rsidRPr="00442838" w14:paraId="485A04CC" w14:textId="77777777" w:rsidTr="000F163C">
        <w:tc>
          <w:tcPr>
            <w:tcW w:w="3596" w:type="dxa"/>
          </w:tcPr>
          <w:p w14:paraId="7765D7F2" w14:textId="77777777" w:rsidR="00097E98" w:rsidRPr="00442838" w:rsidRDefault="00097E98" w:rsidP="000F163C">
            <w:pPr>
              <w:rPr>
                <w:sz w:val="24"/>
              </w:rPr>
            </w:pPr>
          </w:p>
        </w:tc>
        <w:tc>
          <w:tcPr>
            <w:tcW w:w="3597" w:type="dxa"/>
          </w:tcPr>
          <w:p w14:paraId="191A5CB9" w14:textId="77777777" w:rsidR="00097E98" w:rsidRPr="00442838" w:rsidRDefault="00097E98" w:rsidP="000F163C">
            <w:pPr>
              <w:rPr>
                <w:sz w:val="24"/>
              </w:rPr>
            </w:pPr>
          </w:p>
        </w:tc>
        <w:tc>
          <w:tcPr>
            <w:tcW w:w="3597" w:type="dxa"/>
          </w:tcPr>
          <w:p w14:paraId="2363D7C9" w14:textId="77777777" w:rsidR="00097E98" w:rsidRPr="00442838" w:rsidRDefault="00097E98" w:rsidP="000F163C">
            <w:pPr>
              <w:rPr>
                <w:sz w:val="24"/>
              </w:rPr>
            </w:pPr>
          </w:p>
        </w:tc>
      </w:tr>
    </w:tbl>
    <w:p w14:paraId="4076EA97" w14:textId="77777777" w:rsidR="00097E98" w:rsidRPr="00442838" w:rsidRDefault="00097E98" w:rsidP="00097E98">
      <w:pPr>
        <w:rPr>
          <w:sz w:val="24"/>
        </w:rPr>
      </w:pPr>
    </w:p>
    <w:p w14:paraId="2D126C96" w14:textId="77777777" w:rsidR="00097E98" w:rsidRPr="00442838" w:rsidRDefault="00097E98" w:rsidP="00097E98">
      <w:pPr>
        <w:rPr>
          <w:sz w:val="24"/>
        </w:rPr>
      </w:pPr>
      <w:r w:rsidRPr="00442838">
        <w:rPr>
          <w:sz w:val="24"/>
        </w:rPr>
        <w:t>Sprites:</w:t>
      </w:r>
    </w:p>
    <w:p w14:paraId="36DC8624" w14:textId="77777777" w:rsidR="00097E98" w:rsidRPr="00442838" w:rsidRDefault="00097E98" w:rsidP="00097E98">
      <w:pPr>
        <w:rPr>
          <w:sz w:val="24"/>
        </w:rPr>
      </w:pPr>
      <w:r w:rsidRPr="00442838">
        <w:rPr>
          <w:sz w:val="24"/>
        </w:rPr>
        <w:br w:type="page"/>
      </w:r>
    </w:p>
    <w:p w14:paraId="4512F024" w14:textId="77777777" w:rsidR="00097E98" w:rsidRPr="00442838" w:rsidRDefault="005F7472" w:rsidP="00097E98">
      <w:pPr>
        <w:rPr>
          <w:sz w:val="24"/>
        </w:rPr>
      </w:pPr>
      <w:r w:rsidRPr="00442838">
        <w:rPr>
          <w:sz w:val="24"/>
        </w:rPr>
        <w:lastRenderedPageBreak/>
        <w:t xml:space="preserve">Vulpix </w:t>
      </w:r>
      <w:r w:rsidR="00097E98" w:rsidRPr="00442838">
        <w:rPr>
          <w:sz w:val="24"/>
        </w:rPr>
        <w:t>Family Page</w:t>
      </w:r>
    </w:p>
    <w:p w14:paraId="02935F7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C2D9A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79940E4" w14:textId="77777777" w:rsidTr="000F163C">
        <w:trPr>
          <w:trHeight w:val="896"/>
        </w:trPr>
        <w:tc>
          <w:tcPr>
            <w:tcW w:w="1251" w:type="dxa"/>
          </w:tcPr>
          <w:p w14:paraId="5025ECE9" w14:textId="77777777" w:rsidR="00097E98" w:rsidRPr="00442838" w:rsidRDefault="00097E98" w:rsidP="000F163C">
            <w:pPr>
              <w:spacing w:line="360" w:lineRule="auto"/>
            </w:pPr>
            <w:r w:rsidRPr="00442838">
              <w:t>Pokemon</w:t>
            </w:r>
          </w:p>
          <w:p w14:paraId="59FE8B6C" w14:textId="77777777" w:rsidR="00097E98" w:rsidRPr="00442838" w:rsidRDefault="00097E98" w:rsidP="000F163C">
            <w:pPr>
              <w:spacing w:line="360" w:lineRule="auto"/>
            </w:pPr>
            <w:r w:rsidRPr="00442838">
              <w:t>Name</w:t>
            </w:r>
          </w:p>
        </w:tc>
        <w:tc>
          <w:tcPr>
            <w:tcW w:w="1652" w:type="dxa"/>
          </w:tcPr>
          <w:p w14:paraId="153793D7" w14:textId="77777777" w:rsidR="00097E98" w:rsidRPr="00442838" w:rsidRDefault="00097E98" w:rsidP="000F163C">
            <w:pPr>
              <w:spacing w:line="360" w:lineRule="auto"/>
            </w:pPr>
            <w:r w:rsidRPr="00442838">
              <w:t>Pokemon Number</w:t>
            </w:r>
          </w:p>
        </w:tc>
        <w:tc>
          <w:tcPr>
            <w:tcW w:w="3719" w:type="dxa"/>
          </w:tcPr>
          <w:p w14:paraId="102F5E46" w14:textId="77777777" w:rsidR="00097E98" w:rsidRPr="00442838" w:rsidRDefault="00097E98" w:rsidP="000F163C">
            <w:pPr>
              <w:spacing w:line="360" w:lineRule="auto"/>
            </w:pPr>
            <w:r w:rsidRPr="00442838">
              <w:t>Base Stats</w:t>
            </w:r>
          </w:p>
          <w:p w14:paraId="04405BA1"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407EBCE" w14:textId="77777777" w:rsidR="00097E98" w:rsidRPr="00442838" w:rsidRDefault="00097E98" w:rsidP="000F163C">
            <w:pPr>
              <w:spacing w:line="360" w:lineRule="auto"/>
            </w:pPr>
            <w:r w:rsidRPr="00442838">
              <w:t>Ability</w:t>
            </w:r>
          </w:p>
        </w:tc>
        <w:tc>
          <w:tcPr>
            <w:tcW w:w="724" w:type="dxa"/>
          </w:tcPr>
          <w:p w14:paraId="2EEE2025" w14:textId="77777777" w:rsidR="00097E98" w:rsidRPr="00442838" w:rsidRDefault="00097E98" w:rsidP="000F163C">
            <w:pPr>
              <w:spacing w:line="360" w:lineRule="auto"/>
            </w:pPr>
            <w:r w:rsidRPr="00442838">
              <w:t>Type 1</w:t>
            </w:r>
          </w:p>
        </w:tc>
        <w:tc>
          <w:tcPr>
            <w:tcW w:w="724" w:type="dxa"/>
          </w:tcPr>
          <w:p w14:paraId="0053EAE9" w14:textId="77777777" w:rsidR="00097E98" w:rsidRPr="00442838" w:rsidRDefault="00097E98" w:rsidP="000F163C">
            <w:pPr>
              <w:spacing w:line="360" w:lineRule="auto"/>
            </w:pPr>
            <w:r w:rsidRPr="00442838">
              <w:t>Type 2</w:t>
            </w:r>
          </w:p>
        </w:tc>
        <w:tc>
          <w:tcPr>
            <w:tcW w:w="1976" w:type="dxa"/>
          </w:tcPr>
          <w:p w14:paraId="2E679A5A" w14:textId="77777777" w:rsidR="00097E98" w:rsidRPr="00442838" w:rsidRDefault="00097E98" w:rsidP="000F163C">
            <w:pPr>
              <w:spacing w:line="360" w:lineRule="auto"/>
            </w:pPr>
            <w:r w:rsidRPr="00442838">
              <w:t>Evolution</w:t>
            </w:r>
          </w:p>
        </w:tc>
      </w:tr>
      <w:tr w:rsidR="00097E98" w:rsidRPr="00442838" w14:paraId="40041C71" w14:textId="77777777" w:rsidTr="000F163C">
        <w:trPr>
          <w:trHeight w:val="454"/>
        </w:trPr>
        <w:tc>
          <w:tcPr>
            <w:tcW w:w="1251" w:type="dxa"/>
          </w:tcPr>
          <w:p w14:paraId="2D5B5D05" w14:textId="669F4D10" w:rsidR="00097E98" w:rsidRPr="00442838" w:rsidRDefault="00B80081" w:rsidP="000F163C">
            <w:pPr>
              <w:spacing w:line="360" w:lineRule="auto"/>
            </w:pPr>
            <w:r w:rsidRPr="00442838">
              <w:t>Vulpix</w:t>
            </w:r>
          </w:p>
        </w:tc>
        <w:tc>
          <w:tcPr>
            <w:tcW w:w="1652" w:type="dxa"/>
          </w:tcPr>
          <w:p w14:paraId="250C5BC4" w14:textId="77777777" w:rsidR="00097E98" w:rsidRPr="00442838" w:rsidRDefault="00097E98" w:rsidP="000F163C">
            <w:pPr>
              <w:spacing w:line="360" w:lineRule="auto"/>
            </w:pPr>
          </w:p>
        </w:tc>
        <w:tc>
          <w:tcPr>
            <w:tcW w:w="3719" w:type="dxa"/>
          </w:tcPr>
          <w:p w14:paraId="66292499" w14:textId="77777777" w:rsidR="00097E98" w:rsidRPr="00442838" w:rsidRDefault="00097E98" w:rsidP="000F163C">
            <w:pPr>
              <w:spacing w:line="360" w:lineRule="auto"/>
            </w:pPr>
          </w:p>
        </w:tc>
        <w:tc>
          <w:tcPr>
            <w:tcW w:w="880" w:type="dxa"/>
          </w:tcPr>
          <w:p w14:paraId="536DFCD7" w14:textId="77777777" w:rsidR="00097E98" w:rsidRPr="00442838" w:rsidRDefault="00097E98" w:rsidP="000F163C">
            <w:pPr>
              <w:spacing w:line="360" w:lineRule="auto"/>
            </w:pPr>
          </w:p>
        </w:tc>
        <w:tc>
          <w:tcPr>
            <w:tcW w:w="724" w:type="dxa"/>
          </w:tcPr>
          <w:p w14:paraId="3D89963A" w14:textId="77777777" w:rsidR="00097E98" w:rsidRPr="00442838" w:rsidRDefault="00097E98" w:rsidP="000F163C">
            <w:pPr>
              <w:spacing w:line="360" w:lineRule="auto"/>
            </w:pPr>
          </w:p>
        </w:tc>
        <w:tc>
          <w:tcPr>
            <w:tcW w:w="724" w:type="dxa"/>
          </w:tcPr>
          <w:p w14:paraId="62550BE8" w14:textId="77777777" w:rsidR="00097E98" w:rsidRPr="00442838" w:rsidRDefault="00097E98" w:rsidP="000F163C">
            <w:pPr>
              <w:spacing w:line="360" w:lineRule="auto"/>
            </w:pPr>
          </w:p>
        </w:tc>
        <w:tc>
          <w:tcPr>
            <w:tcW w:w="1976" w:type="dxa"/>
          </w:tcPr>
          <w:p w14:paraId="73B69F24" w14:textId="77777777" w:rsidR="00097E98" w:rsidRPr="00442838" w:rsidRDefault="00097E98" w:rsidP="000F163C">
            <w:pPr>
              <w:spacing w:line="360" w:lineRule="auto"/>
            </w:pPr>
          </w:p>
        </w:tc>
      </w:tr>
      <w:tr w:rsidR="00097E98" w:rsidRPr="00442838" w14:paraId="2D66B2A6" w14:textId="77777777" w:rsidTr="000F163C">
        <w:trPr>
          <w:trHeight w:val="441"/>
        </w:trPr>
        <w:tc>
          <w:tcPr>
            <w:tcW w:w="1251" w:type="dxa"/>
          </w:tcPr>
          <w:p w14:paraId="78C3F855" w14:textId="43D71BCE" w:rsidR="00097E98" w:rsidRPr="00442838" w:rsidRDefault="00B80081" w:rsidP="000F163C">
            <w:pPr>
              <w:spacing w:line="360" w:lineRule="auto"/>
            </w:pPr>
            <w:r w:rsidRPr="00442838">
              <w:t>Alolan Vulpix</w:t>
            </w:r>
          </w:p>
        </w:tc>
        <w:tc>
          <w:tcPr>
            <w:tcW w:w="1652" w:type="dxa"/>
          </w:tcPr>
          <w:p w14:paraId="111ADA8E" w14:textId="77777777" w:rsidR="00097E98" w:rsidRPr="00442838" w:rsidRDefault="00097E98" w:rsidP="000F163C">
            <w:pPr>
              <w:spacing w:line="360" w:lineRule="auto"/>
            </w:pPr>
          </w:p>
        </w:tc>
        <w:tc>
          <w:tcPr>
            <w:tcW w:w="3719" w:type="dxa"/>
          </w:tcPr>
          <w:p w14:paraId="4E3F2EDC" w14:textId="77777777" w:rsidR="00097E98" w:rsidRPr="00442838" w:rsidRDefault="00097E98" w:rsidP="000F163C">
            <w:pPr>
              <w:spacing w:line="360" w:lineRule="auto"/>
            </w:pPr>
          </w:p>
        </w:tc>
        <w:tc>
          <w:tcPr>
            <w:tcW w:w="880" w:type="dxa"/>
          </w:tcPr>
          <w:p w14:paraId="68F58D61" w14:textId="77777777" w:rsidR="00097E98" w:rsidRPr="00442838" w:rsidRDefault="00097E98" w:rsidP="000F163C">
            <w:pPr>
              <w:spacing w:line="360" w:lineRule="auto"/>
            </w:pPr>
          </w:p>
        </w:tc>
        <w:tc>
          <w:tcPr>
            <w:tcW w:w="724" w:type="dxa"/>
          </w:tcPr>
          <w:p w14:paraId="2F3DABD0" w14:textId="77777777" w:rsidR="00097E98" w:rsidRPr="00442838" w:rsidRDefault="00097E98" w:rsidP="000F163C">
            <w:pPr>
              <w:spacing w:line="360" w:lineRule="auto"/>
            </w:pPr>
          </w:p>
        </w:tc>
        <w:tc>
          <w:tcPr>
            <w:tcW w:w="724" w:type="dxa"/>
          </w:tcPr>
          <w:p w14:paraId="6BF521C7" w14:textId="77777777" w:rsidR="00097E98" w:rsidRPr="00442838" w:rsidRDefault="00097E98" w:rsidP="000F163C">
            <w:pPr>
              <w:spacing w:line="360" w:lineRule="auto"/>
            </w:pPr>
          </w:p>
        </w:tc>
        <w:tc>
          <w:tcPr>
            <w:tcW w:w="1976" w:type="dxa"/>
          </w:tcPr>
          <w:p w14:paraId="361DB99E" w14:textId="77777777" w:rsidR="00097E98" w:rsidRPr="00442838" w:rsidRDefault="00097E98" w:rsidP="000F163C">
            <w:pPr>
              <w:spacing w:line="360" w:lineRule="auto"/>
            </w:pPr>
          </w:p>
        </w:tc>
      </w:tr>
      <w:tr w:rsidR="00097E98" w:rsidRPr="00442838" w14:paraId="503CB8AA" w14:textId="77777777" w:rsidTr="000F163C">
        <w:trPr>
          <w:trHeight w:val="441"/>
        </w:trPr>
        <w:tc>
          <w:tcPr>
            <w:tcW w:w="1251" w:type="dxa"/>
          </w:tcPr>
          <w:p w14:paraId="57E05262" w14:textId="16D4E537" w:rsidR="00097E98" w:rsidRPr="00442838" w:rsidRDefault="00B80081" w:rsidP="000F163C">
            <w:pPr>
              <w:spacing w:line="360" w:lineRule="auto"/>
            </w:pPr>
            <w:r w:rsidRPr="00442838">
              <w:t>Ninetails</w:t>
            </w:r>
          </w:p>
        </w:tc>
        <w:tc>
          <w:tcPr>
            <w:tcW w:w="1652" w:type="dxa"/>
          </w:tcPr>
          <w:p w14:paraId="53C56FC3" w14:textId="77777777" w:rsidR="00097E98" w:rsidRPr="00442838" w:rsidRDefault="00097E98" w:rsidP="000F163C">
            <w:pPr>
              <w:spacing w:line="360" w:lineRule="auto"/>
            </w:pPr>
          </w:p>
        </w:tc>
        <w:tc>
          <w:tcPr>
            <w:tcW w:w="3719" w:type="dxa"/>
          </w:tcPr>
          <w:p w14:paraId="585D76D6" w14:textId="77777777" w:rsidR="00097E98" w:rsidRPr="00442838" w:rsidRDefault="00097E98" w:rsidP="000F163C">
            <w:pPr>
              <w:spacing w:line="360" w:lineRule="auto"/>
            </w:pPr>
          </w:p>
        </w:tc>
        <w:tc>
          <w:tcPr>
            <w:tcW w:w="880" w:type="dxa"/>
          </w:tcPr>
          <w:p w14:paraId="14A4D845" w14:textId="77777777" w:rsidR="00097E98" w:rsidRPr="00442838" w:rsidRDefault="00097E98" w:rsidP="000F163C">
            <w:pPr>
              <w:spacing w:line="360" w:lineRule="auto"/>
            </w:pPr>
          </w:p>
        </w:tc>
        <w:tc>
          <w:tcPr>
            <w:tcW w:w="724" w:type="dxa"/>
          </w:tcPr>
          <w:p w14:paraId="13099175" w14:textId="77777777" w:rsidR="00097E98" w:rsidRPr="00442838" w:rsidRDefault="00097E98" w:rsidP="000F163C">
            <w:pPr>
              <w:spacing w:line="360" w:lineRule="auto"/>
            </w:pPr>
          </w:p>
        </w:tc>
        <w:tc>
          <w:tcPr>
            <w:tcW w:w="724" w:type="dxa"/>
          </w:tcPr>
          <w:p w14:paraId="711DE66E" w14:textId="77777777" w:rsidR="00097E98" w:rsidRPr="00442838" w:rsidRDefault="00097E98" w:rsidP="000F163C">
            <w:pPr>
              <w:spacing w:line="360" w:lineRule="auto"/>
            </w:pPr>
          </w:p>
        </w:tc>
        <w:tc>
          <w:tcPr>
            <w:tcW w:w="1976" w:type="dxa"/>
          </w:tcPr>
          <w:p w14:paraId="231DFB41" w14:textId="77777777" w:rsidR="00097E98" w:rsidRPr="00442838" w:rsidRDefault="00097E98" w:rsidP="000F163C">
            <w:pPr>
              <w:spacing w:line="360" w:lineRule="auto"/>
            </w:pPr>
          </w:p>
        </w:tc>
      </w:tr>
      <w:tr w:rsidR="00097E98" w:rsidRPr="00442838" w14:paraId="33444894" w14:textId="77777777" w:rsidTr="000F163C">
        <w:trPr>
          <w:trHeight w:val="896"/>
        </w:trPr>
        <w:tc>
          <w:tcPr>
            <w:tcW w:w="1251" w:type="dxa"/>
          </w:tcPr>
          <w:p w14:paraId="4485399C" w14:textId="1697697A" w:rsidR="00097E98" w:rsidRPr="00442838" w:rsidRDefault="00B80081" w:rsidP="000F163C">
            <w:pPr>
              <w:spacing w:line="360" w:lineRule="auto"/>
            </w:pPr>
            <w:r w:rsidRPr="00442838">
              <w:t>Alolan Ninetails</w:t>
            </w:r>
          </w:p>
        </w:tc>
        <w:tc>
          <w:tcPr>
            <w:tcW w:w="1652" w:type="dxa"/>
          </w:tcPr>
          <w:p w14:paraId="45FFE612" w14:textId="77777777" w:rsidR="00097E98" w:rsidRPr="00442838" w:rsidRDefault="00097E98" w:rsidP="000F163C">
            <w:pPr>
              <w:spacing w:line="360" w:lineRule="auto"/>
            </w:pPr>
          </w:p>
        </w:tc>
        <w:tc>
          <w:tcPr>
            <w:tcW w:w="3719" w:type="dxa"/>
          </w:tcPr>
          <w:p w14:paraId="052A1690" w14:textId="77777777" w:rsidR="00097E98" w:rsidRPr="00442838" w:rsidRDefault="00097E98" w:rsidP="000F163C">
            <w:pPr>
              <w:spacing w:line="360" w:lineRule="auto"/>
            </w:pPr>
          </w:p>
        </w:tc>
        <w:tc>
          <w:tcPr>
            <w:tcW w:w="880" w:type="dxa"/>
          </w:tcPr>
          <w:p w14:paraId="3AB03382" w14:textId="77777777" w:rsidR="00097E98" w:rsidRPr="00442838" w:rsidRDefault="00097E98" w:rsidP="000F163C">
            <w:pPr>
              <w:spacing w:line="360" w:lineRule="auto"/>
            </w:pPr>
          </w:p>
        </w:tc>
        <w:tc>
          <w:tcPr>
            <w:tcW w:w="724" w:type="dxa"/>
          </w:tcPr>
          <w:p w14:paraId="14B4C79D" w14:textId="77777777" w:rsidR="00097E98" w:rsidRPr="00442838" w:rsidRDefault="00097E98" w:rsidP="000F163C">
            <w:pPr>
              <w:spacing w:line="360" w:lineRule="auto"/>
            </w:pPr>
          </w:p>
        </w:tc>
        <w:tc>
          <w:tcPr>
            <w:tcW w:w="724" w:type="dxa"/>
          </w:tcPr>
          <w:p w14:paraId="765A8D27" w14:textId="77777777" w:rsidR="00097E98" w:rsidRPr="00442838" w:rsidRDefault="00097E98" w:rsidP="000F163C">
            <w:pPr>
              <w:spacing w:line="360" w:lineRule="auto"/>
            </w:pPr>
          </w:p>
        </w:tc>
        <w:tc>
          <w:tcPr>
            <w:tcW w:w="1976" w:type="dxa"/>
          </w:tcPr>
          <w:p w14:paraId="0AE5F713" w14:textId="77777777" w:rsidR="00097E98" w:rsidRPr="00442838" w:rsidRDefault="00097E98" w:rsidP="000F163C">
            <w:pPr>
              <w:spacing w:line="360" w:lineRule="auto"/>
            </w:pPr>
          </w:p>
        </w:tc>
      </w:tr>
    </w:tbl>
    <w:p w14:paraId="5DA123D7" w14:textId="77777777" w:rsidR="00097E98" w:rsidRPr="00442838" w:rsidRDefault="00097E98" w:rsidP="00097E98">
      <w:pPr>
        <w:rPr>
          <w:sz w:val="24"/>
        </w:rPr>
      </w:pPr>
    </w:p>
    <w:p w14:paraId="09E8D34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2DD331" w14:textId="77777777" w:rsidTr="000F163C">
        <w:tc>
          <w:tcPr>
            <w:tcW w:w="3596" w:type="dxa"/>
          </w:tcPr>
          <w:p w14:paraId="43FE6BBD" w14:textId="77777777" w:rsidR="00097E98" w:rsidRPr="00442838" w:rsidRDefault="00097E98" w:rsidP="000F163C">
            <w:pPr>
              <w:rPr>
                <w:sz w:val="24"/>
              </w:rPr>
            </w:pPr>
          </w:p>
        </w:tc>
        <w:tc>
          <w:tcPr>
            <w:tcW w:w="3597" w:type="dxa"/>
          </w:tcPr>
          <w:p w14:paraId="127811CC" w14:textId="77777777" w:rsidR="00097E98" w:rsidRPr="00442838" w:rsidRDefault="00097E98" w:rsidP="000F163C">
            <w:pPr>
              <w:rPr>
                <w:sz w:val="24"/>
              </w:rPr>
            </w:pPr>
          </w:p>
        </w:tc>
        <w:tc>
          <w:tcPr>
            <w:tcW w:w="3597" w:type="dxa"/>
          </w:tcPr>
          <w:p w14:paraId="234F744F" w14:textId="77777777" w:rsidR="00097E98" w:rsidRPr="00442838" w:rsidRDefault="00097E98" w:rsidP="000F163C">
            <w:pPr>
              <w:rPr>
                <w:sz w:val="24"/>
              </w:rPr>
            </w:pPr>
          </w:p>
        </w:tc>
      </w:tr>
      <w:tr w:rsidR="00097E98" w:rsidRPr="00442838" w14:paraId="5F3334B8" w14:textId="77777777" w:rsidTr="000F163C">
        <w:tc>
          <w:tcPr>
            <w:tcW w:w="3596" w:type="dxa"/>
          </w:tcPr>
          <w:p w14:paraId="0B0BC623" w14:textId="77777777" w:rsidR="00097E98" w:rsidRPr="00442838" w:rsidRDefault="00097E98" w:rsidP="000F163C">
            <w:pPr>
              <w:rPr>
                <w:sz w:val="24"/>
              </w:rPr>
            </w:pPr>
          </w:p>
        </w:tc>
        <w:tc>
          <w:tcPr>
            <w:tcW w:w="3597" w:type="dxa"/>
          </w:tcPr>
          <w:p w14:paraId="5DBCDD31" w14:textId="77777777" w:rsidR="00097E98" w:rsidRPr="00442838" w:rsidRDefault="00097E98" w:rsidP="000F163C">
            <w:pPr>
              <w:rPr>
                <w:sz w:val="24"/>
              </w:rPr>
            </w:pPr>
          </w:p>
        </w:tc>
        <w:tc>
          <w:tcPr>
            <w:tcW w:w="3597" w:type="dxa"/>
          </w:tcPr>
          <w:p w14:paraId="317E8EA6" w14:textId="77777777" w:rsidR="00097E98" w:rsidRPr="00442838" w:rsidRDefault="00097E98" w:rsidP="000F163C">
            <w:pPr>
              <w:rPr>
                <w:sz w:val="24"/>
              </w:rPr>
            </w:pPr>
          </w:p>
        </w:tc>
      </w:tr>
    </w:tbl>
    <w:p w14:paraId="4A7A5C72" w14:textId="77777777" w:rsidR="00097E98" w:rsidRPr="00442838" w:rsidRDefault="00097E98" w:rsidP="00097E98">
      <w:pPr>
        <w:rPr>
          <w:sz w:val="24"/>
        </w:rPr>
      </w:pPr>
    </w:p>
    <w:p w14:paraId="533966F1" w14:textId="77777777" w:rsidR="00097E98" w:rsidRPr="00442838" w:rsidRDefault="00097E98" w:rsidP="00097E98">
      <w:pPr>
        <w:rPr>
          <w:sz w:val="24"/>
        </w:rPr>
      </w:pPr>
      <w:r w:rsidRPr="00442838">
        <w:rPr>
          <w:sz w:val="24"/>
        </w:rPr>
        <w:t>Sprites:</w:t>
      </w:r>
    </w:p>
    <w:p w14:paraId="5C2F0A1C" w14:textId="77777777" w:rsidR="00097E98" w:rsidRPr="00442838" w:rsidRDefault="00097E98" w:rsidP="00097E98">
      <w:pPr>
        <w:rPr>
          <w:sz w:val="24"/>
        </w:rPr>
      </w:pPr>
      <w:r w:rsidRPr="00442838">
        <w:rPr>
          <w:sz w:val="24"/>
        </w:rPr>
        <w:br w:type="page"/>
      </w:r>
    </w:p>
    <w:p w14:paraId="13A3B6DB" w14:textId="77777777" w:rsidR="00097E98" w:rsidRPr="00442838" w:rsidRDefault="005F7472" w:rsidP="00097E98">
      <w:pPr>
        <w:rPr>
          <w:sz w:val="24"/>
        </w:rPr>
      </w:pPr>
      <w:r w:rsidRPr="00442838">
        <w:rPr>
          <w:sz w:val="24"/>
        </w:rPr>
        <w:lastRenderedPageBreak/>
        <w:t xml:space="preserve">Jigglypuff </w:t>
      </w:r>
      <w:r w:rsidR="00097E98" w:rsidRPr="00442838">
        <w:rPr>
          <w:sz w:val="24"/>
        </w:rPr>
        <w:t>Family Page</w:t>
      </w:r>
    </w:p>
    <w:p w14:paraId="0AAAAB8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82335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A1CA380" w14:textId="77777777" w:rsidTr="000F163C">
        <w:trPr>
          <w:trHeight w:val="896"/>
        </w:trPr>
        <w:tc>
          <w:tcPr>
            <w:tcW w:w="1251" w:type="dxa"/>
          </w:tcPr>
          <w:p w14:paraId="2DF7F196" w14:textId="77777777" w:rsidR="00097E98" w:rsidRPr="00442838" w:rsidRDefault="00097E98" w:rsidP="000F163C">
            <w:pPr>
              <w:spacing w:line="360" w:lineRule="auto"/>
            </w:pPr>
            <w:r w:rsidRPr="00442838">
              <w:t>Pokemon</w:t>
            </w:r>
          </w:p>
          <w:p w14:paraId="1BFBD9B1" w14:textId="77777777" w:rsidR="00097E98" w:rsidRPr="00442838" w:rsidRDefault="00097E98" w:rsidP="000F163C">
            <w:pPr>
              <w:spacing w:line="360" w:lineRule="auto"/>
            </w:pPr>
            <w:r w:rsidRPr="00442838">
              <w:t>Name</w:t>
            </w:r>
          </w:p>
        </w:tc>
        <w:tc>
          <w:tcPr>
            <w:tcW w:w="1652" w:type="dxa"/>
          </w:tcPr>
          <w:p w14:paraId="27DB18BE" w14:textId="77777777" w:rsidR="00097E98" w:rsidRPr="00442838" w:rsidRDefault="00097E98" w:rsidP="000F163C">
            <w:pPr>
              <w:spacing w:line="360" w:lineRule="auto"/>
            </w:pPr>
            <w:r w:rsidRPr="00442838">
              <w:t>Pokemon Number</w:t>
            </w:r>
          </w:p>
        </w:tc>
        <w:tc>
          <w:tcPr>
            <w:tcW w:w="3719" w:type="dxa"/>
          </w:tcPr>
          <w:p w14:paraId="1B5108C4" w14:textId="77777777" w:rsidR="00097E98" w:rsidRPr="00442838" w:rsidRDefault="00097E98" w:rsidP="000F163C">
            <w:pPr>
              <w:spacing w:line="360" w:lineRule="auto"/>
            </w:pPr>
            <w:r w:rsidRPr="00442838">
              <w:t>Base Stats</w:t>
            </w:r>
          </w:p>
          <w:p w14:paraId="0ECA159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9AAA874" w14:textId="77777777" w:rsidR="00097E98" w:rsidRPr="00442838" w:rsidRDefault="00097E98" w:rsidP="000F163C">
            <w:pPr>
              <w:spacing w:line="360" w:lineRule="auto"/>
            </w:pPr>
            <w:r w:rsidRPr="00442838">
              <w:t>Ability</w:t>
            </w:r>
          </w:p>
        </w:tc>
        <w:tc>
          <w:tcPr>
            <w:tcW w:w="724" w:type="dxa"/>
          </w:tcPr>
          <w:p w14:paraId="230D543E" w14:textId="77777777" w:rsidR="00097E98" w:rsidRPr="00442838" w:rsidRDefault="00097E98" w:rsidP="000F163C">
            <w:pPr>
              <w:spacing w:line="360" w:lineRule="auto"/>
            </w:pPr>
            <w:r w:rsidRPr="00442838">
              <w:t>Type 1</w:t>
            </w:r>
          </w:p>
        </w:tc>
        <w:tc>
          <w:tcPr>
            <w:tcW w:w="724" w:type="dxa"/>
          </w:tcPr>
          <w:p w14:paraId="516589CA" w14:textId="77777777" w:rsidR="00097E98" w:rsidRPr="00442838" w:rsidRDefault="00097E98" w:rsidP="000F163C">
            <w:pPr>
              <w:spacing w:line="360" w:lineRule="auto"/>
            </w:pPr>
            <w:r w:rsidRPr="00442838">
              <w:t>Type 2</w:t>
            </w:r>
          </w:p>
        </w:tc>
        <w:tc>
          <w:tcPr>
            <w:tcW w:w="1976" w:type="dxa"/>
          </w:tcPr>
          <w:p w14:paraId="3F63FE39" w14:textId="77777777" w:rsidR="00097E98" w:rsidRPr="00442838" w:rsidRDefault="00097E98" w:rsidP="000F163C">
            <w:pPr>
              <w:spacing w:line="360" w:lineRule="auto"/>
            </w:pPr>
            <w:r w:rsidRPr="00442838">
              <w:t>Evolution</w:t>
            </w:r>
          </w:p>
        </w:tc>
      </w:tr>
      <w:tr w:rsidR="00097E98" w:rsidRPr="00442838" w14:paraId="3687C57A" w14:textId="77777777" w:rsidTr="000F163C">
        <w:trPr>
          <w:trHeight w:val="454"/>
        </w:trPr>
        <w:tc>
          <w:tcPr>
            <w:tcW w:w="1251" w:type="dxa"/>
          </w:tcPr>
          <w:p w14:paraId="37B95AB0" w14:textId="19CFEF12" w:rsidR="00097E98" w:rsidRPr="00442838" w:rsidRDefault="00B80081" w:rsidP="000F163C">
            <w:pPr>
              <w:spacing w:line="360" w:lineRule="auto"/>
            </w:pPr>
            <w:r w:rsidRPr="00442838">
              <w:t>Igglybuff</w:t>
            </w:r>
          </w:p>
        </w:tc>
        <w:tc>
          <w:tcPr>
            <w:tcW w:w="1652" w:type="dxa"/>
          </w:tcPr>
          <w:p w14:paraId="5CD8EF12" w14:textId="77777777" w:rsidR="00097E98" w:rsidRPr="00442838" w:rsidRDefault="00097E98" w:rsidP="000F163C">
            <w:pPr>
              <w:spacing w:line="360" w:lineRule="auto"/>
            </w:pPr>
          </w:p>
        </w:tc>
        <w:tc>
          <w:tcPr>
            <w:tcW w:w="3719" w:type="dxa"/>
          </w:tcPr>
          <w:p w14:paraId="09587D47" w14:textId="77777777" w:rsidR="00097E98" w:rsidRPr="00442838" w:rsidRDefault="00097E98" w:rsidP="000F163C">
            <w:pPr>
              <w:spacing w:line="360" w:lineRule="auto"/>
            </w:pPr>
          </w:p>
        </w:tc>
        <w:tc>
          <w:tcPr>
            <w:tcW w:w="880" w:type="dxa"/>
          </w:tcPr>
          <w:p w14:paraId="22CACA50" w14:textId="77777777" w:rsidR="00097E98" w:rsidRPr="00442838" w:rsidRDefault="00097E98" w:rsidP="000F163C">
            <w:pPr>
              <w:spacing w:line="360" w:lineRule="auto"/>
            </w:pPr>
          </w:p>
        </w:tc>
        <w:tc>
          <w:tcPr>
            <w:tcW w:w="724" w:type="dxa"/>
          </w:tcPr>
          <w:p w14:paraId="58C01768" w14:textId="77777777" w:rsidR="00097E98" w:rsidRPr="00442838" w:rsidRDefault="00097E98" w:rsidP="000F163C">
            <w:pPr>
              <w:spacing w:line="360" w:lineRule="auto"/>
            </w:pPr>
          </w:p>
        </w:tc>
        <w:tc>
          <w:tcPr>
            <w:tcW w:w="724" w:type="dxa"/>
          </w:tcPr>
          <w:p w14:paraId="5C4EE166" w14:textId="77777777" w:rsidR="00097E98" w:rsidRPr="00442838" w:rsidRDefault="00097E98" w:rsidP="000F163C">
            <w:pPr>
              <w:spacing w:line="360" w:lineRule="auto"/>
            </w:pPr>
          </w:p>
        </w:tc>
        <w:tc>
          <w:tcPr>
            <w:tcW w:w="1976" w:type="dxa"/>
          </w:tcPr>
          <w:p w14:paraId="5929E01E" w14:textId="77777777" w:rsidR="00097E98" w:rsidRPr="00442838" w:rsidRDefault="00097E98" w:rsidP="000F163C">
            <w:pPr>
              <w:spacing w:line="360" w:lineRule="auto"/>
            </w:pPr>
          </w:p>
        </w:tc>
      </w:tr>
      <w:tr w:rsidR="00097E98" w:rsidRPr="00442838" w14:paraId="07AB04EC" w14:textId="77777777" w:rsidTr="000F163C">
        <w:trPr>
          <w:trHeight w:val="441"/>
        </w:trPr>
        <w:tc>
          <w:tcPr>
            <w:tcW w:w="1251" w:type="dxa"/>
          </w:tcPr>
          <w:p w14:paraId="11AFA65A" w14:textId="10B99FE8" w:rsidR="00097E98" w:rsidRPr="00442838" w:rsidRDefault="00B80081" w:rsidP="000F163C">
            <w:pPr>
              <w:spacing w:line="360" w:lineRule="auto"/>
            </w:pPr>
            <w:r w:rsidRPr="00442838">
              <w:t>Jigglypuff</w:t>
            </w:r>
          </w:p>
        </w:tc>
        <w:tc>
          <w:tcPr>
            <w:tcW w:w="1652" w:type="dxa"/>
          </w:tcPr>
          <w:p w14:paraId="1A8D73AF" w14:textId="77777777" w:rsidR="00097E98" w:rsidRPr="00442838" w:rsidRDefault="00097E98" w:rsidP="000F163C">
            <w:pPr>
              <w:spacing w:line="360" w:lineRule="auto"/>
            </w:pPr>
          </w:p>
        </w:tc>
        <w:tc>
          <w:tcPr>
            <w:tcW w:w="3719" w:type="dxa"/>
          </w:tcPr>
          <w:p w14:paraId="3F9BC1C3" w14:textId="77777777" w:rsidR="00097E98" w:rsidRPr="00442838" w:rsidRDefault="00097E98" w:rsidP="000F163C">
            <w:pPr>
              <w:spacing w:line="360" w:lineRule="auto"/>
            </w:pPr>
          </w:p>
        </w:tc>
        <w:tc>
          <w:tcPr>
            <w:tcW w:w="880" w:type="dxa"/>
          </w:tcPr>
          <w:p w14:paraId="556530BA" w14:textId="77777777" w:rsidR="00097E98" w:rsidRPr="00442838" w:rsidRDefault="00097E98" w:rsidP="000F163C">
            <w:pPr>
              <w:spacing w:line="360" w:lineRule="auto"/>
            </w:pPr>
          </w:p>
        </w:tc>
        <w:tc>
          <w:tcPr>
            <w:tcW w:w="724" w:type="dxa"/>
          </w:tcPr>
          <w:p w14:paraId="260B3613" w14:textId="77777777" w:rsidR="00097E98" w:rsidRPr="00442838" w:rsidRDefault="00097E98" w:rsidP="000F163C">
            <w:pPr>
              <w:spacing w:line="360" w:lineRule="auto"/>
            </w:pPr>
          </w:p>
        </w:tc>
        <w:tc>
          <w:tcPr>
            <w:tcW w:w="724" w:type="dxa"/>
          </w:tcPr>
          <w:p w14:paraId="17263CF7" w14:textId="77777777" w:rsidR="00097E98" w:rsidRPr="00442838" w:rsidRDefault="00097E98" w:rsidP="000F163C">
            <w:pPr>
              <w:spacing w:line="360" w:lineRule="auto"/>
            </w:pPr>
          </w:p>
        </w:tc>
        <w:tc>
          <w:tcPr>
            <w:tcW w:w="1976" w:type="dxa"/>
          </w:tcPr>
          <w:p w14:paraId="30FD7CD7" w14:textId="77777777" w:rsidR="00097E98" w:rsidRPr="00442838" w:rsidRDefault="00097E98" w:rsidP="000F163C">
            <w:pPr>
              <w:spacing w:line="360" w:lineRule="auto"/>
            </w:pPr>
          </w:p>
        </w:tc>
      </w:tr>
      <w:tr w:rsidR="00097E98" w:rsidRPr="00442838" w14:paraId="0FDDD905" w14:textId="77777777" w:rsidTr="000F163C">
        <w:trPr>
          <w:trHeight w:val="441"/>
        </w:trPr>
        <w:tc>
          <w:tcPr>
            <w:tcW w:w="1251" w:type="dxa"/>
          </w:tcPr>
          <w:p w14:paraId="46E889C8" w14:textId="22117379" w:rsidR="00097E98" w:rsidRPr="00442838" w:rsidRDefault="00B80081" w:rsidP="000F163C">
            <w:pPr>
              <w:spacing w:line="360" w:lineRule="auto"/>
            </w:pPr>
            <w:r w:rsidRPr="00442838">
              <w:t>Wigglytuff</w:t>
            </w:r>
          </w:p>
        </w:tc>
        <w:tc>
          <w:tcPr>
            <w:tcW w:w="1652" w:type="dxa"/>
          </w:tcPr>
          <w:p w14:paraId="61FA9266" w14:textId="77777777" w:rsidR="00097E98" w:rsidRPr="00442838" w:rsidRDefault="00097E98" w:rsidP="000F163C">
            <w:pPr>
              <w:spacing w:line="360" w:lineRule="auto"/>
            </w:pPr>
          </w:p>
        </w:tc>
        <w:tc>
          <w:tcPr>
            <w:tcW w:w="3719" w:type="dxa"/>
          </w:tcPr>
          <w:p w14:paraId="64CF3D9A" w14:textId="77777777" w:rsidR="00097E98" w:rsidRPr="00442838" w:rsidRDefault="00097E98" w:rsidP="000F163C">
            <w:pPr>
              <w:spacing w:line="360" w:lineRule="auto"/>
            </w:pPr>
          </w:p>
        </w:tc>
        <w:tc>
          <w:tcPr>
            <w:tcW w:w="880" w:type="dxa"/>
          </w:tcPr>
          <w:p w14:paraId="7D7B2205" w14:textId="77777777" w:rsidR="00097E98" w:rsidRPr="00442838" w:rsidRDefault="00097E98" w:rsidP="000F163C">
            <w:pPr>
              <w:spacing w:line="360" w:lineRule="auto"/>
            </w:pPr>
          </w:p>
        </w:tc>
        <w:tc>
          <w:tcPr>
            <w:tcW w:w="724" w:type="dxa"/>
          </w:tcPr>
          <w:p w14:paraId="77D51B4A" w14:textId="77777777" w:rsidR="00097E98" w:rsidRPr="00442838" w:rsidRDefault="00097E98" w:rsidP="000F163C">
            <w:pPr>
              <w:spacing w:line="360" w:lineRule="auto"/>
            </w:pPr>
          </w:p>
        </w:tc>
        <w:tc>
          <w:tcPr>
            <w:tcW w:w="724" w:type="dxa"/>
          </w:tcPr>
          <w:p w14:paraId="4584E14A" w14:textId="77777777" w:rsidR="00097E98" w:rsidRPr="00442838" w:rsidRDefault="00097E98" w:rsidP="000F163C">
            <w:pPr>
              <w:spacing w:line="360" w:lineRule="auto"/>
            </w:pPr>
          </w:p>
        </w:tc>
        <w:tc>
          <w:tcPr>
            <w:tcW w:w="1976" w:type="dxa"/>
          </w:tcPr>
          <w:p w14:paraId="15C3B405" w14:textId="77777777" w:rsidR="00097E98" w:rsidRPr="00442838" w:rsidRDefault="00097E98" w:rsidP="000F163C">
            <w:pPr>
              <w:spacing w:line="360" w:lineRule="auto"/>
            </w:pPr>
          </w:p>
        </w:tc>
      </w:tr>
    </w:tbl>
    <w:p w14:paraId="497D5B3B" w14:textId="77777777" w:rsidR="00097E98" w:rsidRPr="00442838" w:rsidRDefault="00097E98" w:rsidP="00097E98">
      <w:pPr>
        <w:rPr>
          <w:sz w:val="24"/>
        </w:rPr>
      </w:pPr>
    </w:p>
    <w:p w14:paraId="6921C8B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FD828B" w14:textId="77777777" w:rsidTr="000F163C">
        <w:tc>
          <w:tcPr>
            <w:tcW w:w="3596" w:type="dxa"/>
          </w:tcPr>
          <w:p w14:paraId="501EE07D" w14:textId="77777777" w:rsidR="00097E98" w:rsidRPr="00442838" w:rsidRDefault="00097E98" w:rsidP="000F163C">
            <w:pPr>
              <w:rPr>
                <w:sz w:val="24"/>
              </w:rPr>
            </w:pPr>
          </w:p>
        </w:tc>
        <w:tc>
          <w:tcPr>
            <w:tcW w:w="3597" w:type="dxa"/>
          </w:tcPr>
          <w:p w14:paraId="4B96EF7B" w14:textId="77777777" w:rsidR="00097E98" w:rsidRPr="00442838" w:rsidRDefault="00097E98" w:rsidP="000F163C">
            <w:pPr>
              <w:rPr>
                <w:sz w:val="24"/>
              </w:rPr>
            </w:pPr>
          </w:p>
        </w:tc>
        <w:tc>
          <w:tcPr>
            <w:tcW w:w="3597" w:type="dxa"/>
          </w:tcPr>
          <w:p w14:paraId="786E13E0" w14:textId="77777777" w:rsidR="00097E98" w:rsidRPr="00442838" w:rsidRDefault="00097E98" w:rsidP="000F163C">
            <w:pPr>
              <w:rPr>
                <w:sz w:val="24"/>
              </w:rPr>
            </w:pPr>
          </w:p>
        </w:tc>
      </w:tr>
      <w:tr w:rsidR="00097E98" w:rsidRPr="00442838" w14:paraId="19D72F9B" w14:textId="77777777" w:rsidTr="000F163C">
        <w:tc>
          <w:tcPr>
            <w:tcW w:w="3596" w:type="dxa"/>
          </w:tcPr>
          <w:p w14:paraId="6585E63C" w14:textId="77777777" w:rsidR="00097E98" w:rsidRPr="00442838" w:rsidRDefault="00097E98" w:rsidP="000F163C">
            <w:pPr>
              <w:rPr>
                <w:sz w:val="24"/>
              </w:rPr>
            </w:pPr>
          </w:p>
        </w:tc>
        <w:tc>
          <w:tcPr>
            <w:tcW w:w="3597" w:type="dxa"/>
          </w:tcPr>
          <w:p w14:paraId="5CDE8089" w14:textId="77777777" w:rsidR="00097E98" w:rsidRPr="00442838" w:rsidRDefault="00097E98" w:rsidP="000F163C">
            <w:pPr>
              <w:rPr>
                <w:sz w:val="24"/>
              </w:rPr>
            </w:pPr>
          </w:p>
        </w:tc>
        <w:tc>
          <w:tcPr>
            <w:tcW w:w="3597" w:type="dxa"/>
          </w:tcPr>
          <w:p w14:paraId="5EF5E175" w14:textId="77777777" w:rsidR="00097E98" w:rsidRPr="00442838" w:rsidRDefault="00097E98" w:rsidP="000F163C">
            <w:pPr>
              <w:rPr>
                <w:sz w:val="24"/>
              </w:rPr>
            </w:pPr>
          </w:p>
        </w:tc>
      </w:tr>
    </w:tbl>
    <w:p w14:paraId="6F4A0893" w14:textId="77777777" w:rsidR="00097E98" w:rsidRPr="00442838" w:rsidRDefault="00097E98" w:rsidP="00097E98">
      <w:pPr>
        <w:rPr>
          <w:sz w:val="24"/>
        </w:rPr>
      </w:pPr>
    </w:p>
    <w:p w14:paraId="0637E33F" w14:textId="77777777" w:rsidR="00097E98" w:rsidRPr="00442838" w:rsidRDefault="00097E98" w:rsidP="00097E98">
      <w:pPr>
        <w:rPr>
          <w:sz w:val="24"/>
        </w:rPr>
      </w:pPr>
      <w:r w:rsidRPr="00442838">
        <w:rPr>
          <w:sz w:val="24"/>
        </w:rPr>
        <w:t>Sprites:</w:t>
      </w:r>
    </w:p>
    <w:p w14:paraId="29159479" w14:textId="77777777" w:rsidR="00097E98" w:rsidRPr="00442838" w:rsidRDefault="00097E98" w:rsidP="00097E98">
      <w:pPr>
        <w:rPr>
          <w:sz w:val="24"/>
        </w:rPr>
      </w:pPr>
      <w:r w:rsidRPr="00442838">
        <w:rPr>
          <w:sz w:val="24"/>
        </w:rPr>
        <w:br w:type="page"/>
      </w:r>
    </w:p>
    <w:p w14:paraId="3BED9C5B" w14:textId="270226DC" w:rsidR="00097E98" w:rsidRPr="00442838" w:rsidRDefault="00B80081" w:rsidP="00097E98">
      <w:pPr>
        <w:rPr>
          <w:sz w:val="24"/>
        </w:rPr>
      </w:pPr>
      <w:r w:rsidRPr="00442838">
        <w:rPr>
          <w:sz w:val="24"/>
        </w:rPr>
        <w:lastRenderedPageBreak/>
        <w:t xml:space="preserve">Zubat </w:t>
      </w:r>
      <w:r w:rsidR="00097E98" w:rsidRPr="00442838">
        <w:rPr>
          <w:sz w:val="24"/>
        </w:rPr>
        <w:t>Family Page</w:t>
      </w:r>
    </w:p>
    <w:p w14:paraId="259423F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F3419C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40B7CF" w14:textId="77777777" w:rsidTr="000F163C">
        <w:trPr>
          <w:trHeight w:val="896"/>
        </w:trPr>
        <w:tc>
          <w:tcPr>
            <w:tcW w:w="1251" w:type="dxa"/>
          </w:tcPr>
          <w:p w14:paraId="4CCD2AAD" w14:textId="77777777" w:rsidR="00097E98" w:rsidRPr="00442838" w:rsidRDefault="00097E98" w:rsidP="000F163C">
            <w:pPr>
              <w:spacing w:line="360" w:lineRule="auto"/>
            </w:pPr>
            <w:r w:rsidRPr="00442838">
              <w:t>Pokemon</w:t>
            </w:r>
          </w:p>
          <w:p w14:paraId="75EB0AB5" w14:textId="77777777" w:rsidR="00097E98" w:rsidRPr="00442838" w:rsidRDefault="00097E98" w:rsidP="000F163C">
            <w:pPr>
              <w:spacing w:line="360" w:lineRule="auto"/>
            </w:pPr>
            <w:r w:rsidRPr="00442838">
              <w:t>Name</w:t>
            </w:r>
          </w:p>
        </w:tc>
        <w:tc>
          <w:tcPr>
            <w:tcW w:w="1652" w:type="dxa"/>
          </w:tcPr>
          <w:p w14:paraId="5506B61E" w14:textId="77777777" w:rsidR="00097E98" w:rsidRPr="00442838" w:rsidRDefault="00097E98" w:rsidP="000F163C">
            <w:pPr>
              <w:spacing w:line="360" w:lineRule="auto"/>
            </w:pPr>
            <w:r w:rsidRPr="00442838">
              <w:t>Pokemon Number</w:t>
            </w:r>
          </w:p>
        </w:tc>
        <w:tc>
          <w:tcPr>
            <w:tcW w:w="3719" w:type="dxa"/>
          </w:tcPr>
          <w:p w14:paraId="7D857A2E" w14:textId="77777777" w:rsidR="00097E98" w:rsidRPr="00442838" w:rsidRDefault="00097E98" w:rsidP="000F163C">
            <w:pPr>
              <w:spacing w:line="360" w:lineRule="auto"/>
            </w:pPr>
            <w:r w:rsidRPr="00442838">
              <w:t>Base Stats</w:t>
            </w:r>
          </w:p>
          <w:p w14:paraId="04AD3C63"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4F2573E" w14:textId="77777777" w:rsidR="00097E98" w:rsidRPr="00442838" w:rsidRDefault="00097E98" w:rsidP="000F163C">
            <w:pPr>
              <w:spacing w:line="360" w:lineRule="auto"/>
            </w:pPr>
            <w:r w:rsidRPr="00442838">
              <w:t>Ability</w:t>
            </w:r>
          </w:p>
        </w:tc>
        <w:tc>
          <w:tcPr>
            <w:tcW w:w="724" w:type="dxa"/>
          </w:tcPr>
          <w:p w14:paraId="60099E9E" w14:textId="77777777" w:rsidR="00097E98" w:rsidRPr="00442838" w:rsidRDefault="00097E98" w:rsidP="000F163C">
            <w:pPr>
              <w:spacing w:line="360" w:lineRule="auto"/>
            </w:pPr>
            <w:r w:rsidRPr="00442838">
              <w:t>Type 1</w:t>
            </w:r>
          </w:p>
        </w:tc>
        <w:tc>
          <w:tcPr>
            <w:tcW w:w="724" w:type="dxa"/>
          </w:tcPr>
          <w:p w14:paraId="6C16FCF8" w14:textId="77777777" w:rsidR="00097E98" w:rsidRPr="00442838" w:rsidRDefault="00097E98" w:rsidP="000F163C">
            <w:pPr>
              <w:spacing w:line="360" w:lineRule="auto"/>
            </w:pPr>
            <w:r w:rsidRPr="00442838">
              <w:t>Type 2</w:t>
            </w:r>
          </w:p>
        </w:tc>
        <w:tc>
          <w:tcPr>
            <w:tcW w:w="1976" w:type="dxa"/>
          </w:tcPr>
          <w:p w14:paraId="48F3B3AC" w14:textId="77777777" w:rsidR="00097E98" w:rsidRPr="00442838" w:rsidRDefault="00097E98" w:rsidP="000F163C">
            <w:pPr>
              <w:spacing w:line="360" w:lineRule="auto"/>
            </w:pPr>
            <w:r w:rsidRPr="00442838">
              <w:t>Evolution</w:t>
            </w:r>
          </w:p>
        </w:tc>
      </w:tr>
      <w:tr w:rsidR="00097E98" w:rsidRPr="00442838" w14:paraId="5CF8C60D" w14:textId="77777777" w:rsidTr="000F163C">
        <w:trPr>
          <w:trHeight w:val="454"/>
        </w:trPr>
        <w:tc>
          <w:tcPr>
            <w:tcW w:w="1251" w:type="dxa"/>
          </w:tcPr>
          <w:p w14:paraId="75D8505F" w14:textId="432C0674" w:rsidR="00097E98" w:rsidRPr="00442838" w:rsidRDefault="00B80081" w:rsidP="000F163C">
            <w:pPr>
              <w:spacing w:line="360" w:lineRule="auto"/>
            </w:pPr>
            <w:r w:rsidRPr="00442838">
              <w:t>Zubat</w:t>
            </w:r>
          </w:p>
        </w:tc>
        <w:tc>
          <w:tcPr>
            <w:tcW w:w="1652" w:type="dxa"/>
          </w:tcPr>
          <w:p w14:paraId="069033FE" w14:textId="77777777" w:rsidR="00097E98" w:rsidRPr="00442838" w:rsidRDefault="00097E98" w:rsidP="000F163C">
            <w:pPr>
              <w:spacing w:line="360" w:lineRule="auto"/>
            </w:pPr>
          </w:p>
        </w:tc>
        <w:tc>
          <w:tcPr>
            <w:tcW w:w="3719" w:type="dxa"/>
          </w:tcPr>
          <w:p w14:paraId="652744E7" w14:textId="77777777" w:rsidR="00097E98" w:rsidRPr="00442838" w:rsidRDefault="00097E98" w:rsidP="000F163C">
            <w:pPr>
              <w:spacing w:line="360" w:lineRule="auto"/>
            </w:pPr>
          </w:p>
        </w:tc>
        <w:tc>
          <w:tcPr>
            <w:tcW w:w="880" w:type="dxa"/>
          </w:tcPr>
          <w:p w14:paraId="2E8B4383" w14:textId="77777777" w:rsidR="00097E98" w:rsidRPr="00442838" w:rsidRDefault="00097E98" w:rsidP="000F163C">
            <w:pPr>
              <w:spacing w:line="360" w:lineRule="auto"/>
            </w:pPr>
          </w:p>
        </w:tc>
        <w:tc>
          <w:tcPr>
            <w:tcW w:w="724" w:type="dxa"/>
          </w:tcPr>
          <w:p w14:paraId="2FA9BA27" w14:textId="77777777" w:rsidR="00097E98" w:rsidRPr="00442838" w:rsidRDefault="00097E98" w:rsidP="000F163C">
            <w:pPr>
              <w:spacing w:line="360" w:lineRule="auto"/>
            </w:pPr>
          </w:p>
        </w:tc>
        <w:tc>
          <w:tcPr>
            <w:tcW w:w="724" w:type="dxa"/>
          </w:tcPr>
          <w:p w14:paraId="1D574189" w14:textId="77777777" w:rsidR="00097E98" w:rsidRPr="00442838" w:rsidRDefault="00097E98" w:rsidP="000F163C">
            <w:pPr>
              <w:spacing w:line="360" w:lineRule="auto"/>
            </w:pPr>
          </w:p>
        </w:tc>
        <w:tc>
          <w:tcPr>
            <w:tcW w:w="1976" w:type="dxa"/>
          </w:tcPr>
          <w:p w14:paraId="3779F6AB" w14:textId="77777777" w:rsidR="00097E98" w:rsidRPr="00442838" w:rsidRDefault="00097E98" w:rsidP="000F163C">
            <w:pPr>
              <w:spacing w:line="360" w:lineRule="auto"/>
            </w:pPr>
          </w:p>
        </w:tc>
      </w:tr>
      <w:tr w:rsidR="00097E98" w:rsidRPr="00442838" w14:paraId="3AFE98E3" w14:textId="77777777" w:rsidTr="000F163C">
        <w:trPr>
          <w:trHeight w:val="441"/>
        </w:trPr>
        <w:tc>
          <w:tcPr>
            <w:tcW w:w="1251" w:type="dxa"/>
          </w:tcPr>
          <w:p w14:paraId="4ED2C8F3" w14:textId="4817D780" w:rsidR="00097E98" w:rsidRPr="00442838" w:rsidRDefault="00B80081" w:rsidP="000F163C">
            <w:pPr>
              <w:spacing w:line="360" w:lineRule="auto"/>
            </w:pPr>
            <w:r w:rsidRPr="00442838">
              <w:t>Golbat</w:t>
            </w:r>
          </w:p>
        </w:tc>
        <w:tc>
          <w:tcPr>
            <w:tcW w:w="1652" w:type="dxa"/>
          </w:tcPr>
          <w:p w14:paraId="0773DF28" w14:textId="77777777" w:rsidR="00097E98" w:rsidRPr="00442838" w:rsidRDefault="00097E98" w:rsidP="000F163C">
            <w:pPr>
              <w:spacing w:line="360" w:lineRule="auto"/>
            </w:pPr>
          </w:p>
        </w:tc>
        <w:tc>
          <w:tcPr>
            <w:tcW w:w="3719" w:type="dxa"/>
          </w:tcPr>
          <w:p w14:paraId="0344C2F3" w14:textId="77777777" w:rsidR="00097E98" w:rsidRPr="00442838" w:rsidRDefault="00097E98" w:rsidP="000F163C">
            <w:pPr>
              <w:spacing w:line="360" w:lineRule="auto"/>
            </w:pPr>
          </w:p>
        </w:tc>
        <w:tc>
          <w:tcPr>
            <w:tcW w:w="880" w:type="dxa"/>
          </w:tcPr>
          <w:p w14:paraId="7FF78757" w14:textId="77777777" w:rsidR="00097E98" w:rsidRPr="00442838" w:rsidRDefault="00097E98" w:rsidP="000F163C">
            <w:pPr>
              <w:spacing w:line="360" w:lineRule="auto"/>
            </w:pPr>
          </w:p>
        </w:tc>
        <w:tc>
          <w:tcPr>
            <w:tcW w:w="724" w:type="dxa"/>
          </w:tcPr>
          <w:p w14:paraId="5610151C" w14:textId="77777777" w:rsidR="00097E98" w:rsidRPr="00442838" w:rsidRDefault="00097E98" w:rsidP="000F163C">
            <w:pPr>
              <w:spacing w:line="360" w:lineRule="auto"/>
            </w:pPr>
          </w:p>
        </w:tc>
        <w:tc>
          <w:tcPr>
            <w:tcW w:w="724" w:type="dxa"/>
          </w:tcPr>
          <w:p w14:paraId="4206B15B" w14:textId="77777777" w:rsidR="00097E98" w:rsidRPr="00442838" w:rsidRDefault="00097E98" w:rsidP="000F163C">
            <w:pPr>
              <w:spacing w:line="360" w:lineRule="auto"/>
            </w:pPr>
          </w:p>
        </w:tc>
        <w:tc>
          <w:tcPr>
            <w:tcW w:w="1976" w:type="dxa"/>
          </w:tcPr>
          <w:p w14:paraId="15CED644" w14:textId="77777777" w:rsidR="00097E98" w:rsidRPr="00442838" w:rsidRDefault="00097E98" w:rsidP="000F163C">
            <w:pPr>
              <w:spacing w:line="360" w:lineRule="auto"/>
            </w:pPr>
          </w:p>
        </w:tc>
      </w:tr>
      <w:tr w:rsidR="00097E98" w:rsidRPr="00442838" w14:paraId="0804446D" w14:textId="77777777" w:rsidTr="000F163C">
        <w:trPr>
          <w:trHeight w:val="441"/>
        </w:trPr>
        <w:tc>
          <w:tcPr>
            <w:tcW w:w="1251" w:type="dxa"/>
          </w:tcPr>
          <w:p w14:paraId="543C206B" w14:textId="43B2CA1F" w:rsidR="00097E98" w:rsidRPr="00442838" w:rsidRDefault="00B80081" w:rsidP="000F163C">
            <w:pPr>
              <w:spacing w:line="360" w:lineRule="auto"/>
            </w:pPr>
            <w:r w:rsidRPr="00442838">
              <w:t>Crobat</w:t>
            </w:r>
          </w:p>
        </w:tc>
        <w:tc>
          <w:tcPr>
            <w:tcW w:w="1652" w:type="dxa"/>
          </w:tcPr>
          <w:p w14:paraId="21B48E8D" w14:textId="77777777" w:rsidR="00097E98" w:rsidRPr="00442838" w:rsidRDefault="00097E98" w:rsidP="000F163C">
            <w:pPr>
              <w:spacing w:line="360" w:lineRule="auto"/>
            </w:pPr>
          </w:p>
        </w:tc>
        <w:tc>
          <w:tcPr>
            <w:tcW w:w="3719" w:type="dxa"/>
          </w:tcPr>
          <w:p w14:paraId="26CD7D5B" w14:textId="77777777" w:rsidR="00097E98" w:rsidRPr="00442838" w:rsidRDefault="00097E98" w:rsidP="000F163C">
            <w:pPr>
              <w:spacing w:line="360" w:lineRule="auto"/>
            </w:pPr>
          </w:p>
        </w:tc>
        <w:tc>
          <w:tcPr>
            <w:tcW w:w="880" w:type="dxa"/>
          </w:tcPr>
          <w:p w14:paraId="344EE680" w14:textId="77777777" w:rsidR="00097E98" w:rsidRPr="00442838" w:rsidRDefault="00097E98" w:rsidP="000F163C">
            <w:pPr>
              <w:spacing w:line="360" w:lineRule="auto"/>
            </w:pPr>
          </w:p>
        </w:tc>
        <w:tc>
          <w:tcPr>
            <w:tcW w:w="724" w:type="dxa"/>
          </w:tcPr>
          <w:p w14:paraId="51ED7931" w14:textId="77777777" w:rsidR="00097E98" w:rsidRPr="00442838" w:rsidRDefault="00097E98" w:rsidP="000F163C">
            <w:pPr>
              <w:spacing w:line="360" w:lineRule="auto"/>
            </w:pPr>
          </w:p>
        </w:tc>
        <w:tc>
          <w:tcPr>
            <w:tcW w:w="724" w:type="dxa"/>
          </w:tcPr>
          <w:p w14:paraId="1E4F2B96" w14:textId="77777777" w:rsidR="00097E98" w:rsidRPr="00442838" w:rsidRDefault="00097E98" w:rsidP="000F163C">
            <w:pPr>
              <w:spacing w:line="360" w:lineRule="auto"/>
            </w:pPr>
          </w:p>
        </w:tc>
        <w:tc>
          <w:tcPr>
            <w:tcW w:w="1976" w:type="dxa"/>
          </w:tcPr>
          <w:p w14:paraId="5E47EAB7" w14:textId="77777777" w:rsidR="00097E98" w:rsidRPr="00442838" w:rsidRDefault="00097E98" w:rsidP="000F163C">
            <w:pPr>
              <w:spacing w:line="360" w:lineRule="auto"/>
            </w:pPr>
          </w:p>
        </w:tc>
      </w:tr>
    </w:tbl>
    <w:p w14:paraId="7C1F6C65" w14:textId="77777777" w:rsidR="00097E98" w:rsidRPr="00442838" w:rsidRDefault="00097E98" w:rsidP="00097E98">
      <w:pPr>
        <w:rPr>
          <w:sz w:val="24"/>
        </w:rPr>
      </w:pPr>
    </w:p>
    <w:p w14:paraId="5C8E64E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6D8860" w14:textId="77777777" w:rsidTr="000F163C">
        <w:tc>
          <w:tcPr>
            <w:tcW w:w="3596" w:type="dxa"/>
          </w:tcPr>
          <w:p w14:paraId="5DC13E97" w14:textId="77777777" w:rsidR="00097E98" w:rsidRPr="00442838" w:rsidRDefault="00097E98" w:rsidP="000F163C">
            <w:pPr>
              <w:rPr>
                <w:sz w:val="24"/>
              </w:rPr>
            </w:pPr>
          </w:p>
        </w:tc>
        <w:tc>
          <w:tcPr>
            <w:tcW w:w="3597" w:type="dxa"/>
          </w:tcPr>
          <w:p w14:paraId="598B16CC" w14:textId="77777777" w:rsidR="00097E98" w:rsidRPr="00442838" w:rsidRDefault="00097E98" w:rsidP="000F163C">
            <w:pPr>
              <w:rPr>
                <w:sz w:val="24"/>
              </w:rPr>
            </w:pPr>
          </w:p>
        </w:tc>
        <w:tc>
          <w:tcPr>
            <w:tcW w:w="3597" w:type="dxa"/>
          </w:tcPr>
          <w:p w14:paraId="47F6782F" w14:textId="77777777" w:rsidR="00097E98" w:rsidRPr="00442838" w:rsidRDefault="00097E98" w:rsidP="000F163C">
            <w:pPr>
              <w:rPr>
                <w:sz w:val="24"/>
              </w:rPr>
            </w:pPr>
          </w:p>
        </w:tc>
      </w:tr>
      <w:tr w:rsidR="00097E98" w:rsidRPr="00442838" w14:paraId="645A2731" w14:textId="77777777" w:rsidTr="000F163C">
        <w:tc>
          <w:tcPr>
            <w:tcW w:w="3596" w:type="dxa"/>
          </w:tcPr>
          <w:p w14:paraId="6615BAE4" w14:textId="77777777" w:rsidR="00097E98" w:rsidRPr="00442838" w:rsidRDefault="00097E98" w:rsidP="000F163C">
            <w:pPr>
              <w:rPr>
                <w:sz w:val="24"/>
              </w:rPr>
            </w:pPr>
          </w:p>
        </w:tc>
        <w:tc>
          <w:tcPr>
            <w:tcW w:w="3597" w:type="dxa"/>
          </w:tcPr>
          <w:p w14:paraId="6AAFABDF" w14:textId="77777777" w:rsidR="00097E98" w:rsidRPr="00442838" w:rsidRDefault="00097E98" w:rsidP="000F163C">
            <w:pPr>
              <w:rPr>
                <w:sz w:val="24"/>
              </w:rPr>
            </w:pPr>
          </w:p>
        </w:tc>
        <w:tc>
          <w:tcPr>
            <w:tcW w:w="3597" w:type="dxa"/>
          </w:tcPr>
          <w:p w14:paraId="70616B31" w14:textId="77777777" w:rsidR="00097E98" w:rsidRPr="00442838" w:rsidRDefault="00097E98" w:rsidP="000F163C">
            <w:pPr>
              <w:rPr>
                <w:sz w:val="24"/>
              </w:rPr>
            </w:pPr>
          </w:p>
        </w:tc>
      </w:tr>
    </w:tbl>
    <w:p w14:paraId="719E6E52" w14:textId="77777777" w:rsidR="00097E98" w:rsidRPr="00442838" w:rsidRDefault="00097E98" w:rsidP="00097E98">
      <w:pPr>
        <w:rPr>
          <w:sz w:val="24"/>
        </w:rPr>
      </w:pPr>
    </w:p>
    <w:p w14:paraId="65FB32BA" w14:textId="77777777" w:rsidR="00097E98" w:rsidRPr="00442838" w:rsidRDefault="00097E98" w:rsidP="00097E98">
      <w:pPr>
        <w:rPr>
          <w:sz w:val="24"/>
        </w:rPr>
      </w:pPr>
      <w:r w:rsidRPr="00442838">
        <w:rPr>
          <w:sz w:val="24"/>
        </w:rPr>
        <w:t>Sprites:</w:t>
      </w:r>
    </w:p>
    <w:p w14:paraId="70D5FBFC" w14:textId="77777777" w:rsidR="00097E98" w:rsidRPr="00442838" w:rsidRDefault="00097E98" w:rsidP="00097E98">
      <w:pPr>
        <w:rPr>
          <w:sz w:val="24"/>
        </w:rPr>
      </w:pPr>
      <w:r w:rsidRPr="00442838">
        <w:rPr>
          <w:sz w:val="24"/>
        </w:rPr>
        <w:br w:type="page"/>
      </w:r>
    </w:p>
    <w:p w14:paraId="5C30DA65" w14:textId="4C6AC4E6" w:rsidR="00097E98" w:rsidRPr="00442838" w:rsidRDefault="00B80081" w:rsidP="00097E98">
      <w:pPr>
        <w:rPr>
          <w:sz w:val="24"/>
        </w:rPr>
      </w:pPr>
      <w:r w:rsidRPr="00442838">
        <w:rPr>
          <w:sz w:val="24"/>
        </w:rPr>
        <w:lastRenderedPageBreak/>
        <w:t xml:space="preserve">Oddish </w:t>
      </w:r>
      <w:r w:rsidR="00097E98" w:rsidRPr="00442838">
        <w:rPr>
          <w:sz w:val="24"/>
        </w:rPr>
        <w:t>Family Page</w:t>
      </w:r>
    </w:p>
    <w:p w14:paraId="59374B9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95C36E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7D2DC67" w14:textId="77777777" w:rsidTr="000F163C">
        <w:trPr>
          <w:trHeight w:val="896"/>
        </w:trPr>
        <w:tc>
          <w:tcPr>
            <w:tcW w:w="1251" w:type="dxa"/>
          </w:tcPr>
          <w:p w14:paraId="21B2FB3C" w14:textId="77777777" w:rsidR="00097E98" w:rsidRPr="00442838" w:rsidRDefault="00097E98" w:rsidP="000F163C">
            <w:pPr>
              <w:spacing w:line="360" w:lineRule="auto"/>
            </w:pPr>
            <w:r w:rsidRPr="00442838">
              <w:t>Pokemon</w:t>
            </w:r>
          </w:p>
          <w:p w14:paraId="6A5CF2ED" w14:textId="77777777" w:rsidR="00097E98" w:rsidRPr="00442838" w:rsidRDefault="00097E98" w:rsidP="000F163C">
            <w:pPr>
              <w:spacing w:line="360" w:lineRule="auto"/>
            </w:pPr>
            <w:r w:rsidRPr="00442838">
              <w:t>Name</w:t>
            </w:r>
          </w:p>
        </w:tc>
        <w:tc>
          <w:tcPr>
            <w:tcW w:w="1652" w:type="dxa"/>
          </w:tcPr>
          <w:p w14:paraId="0AE06EE7" w14:textId="77777777" w:rsidR="00097E98" w:rsidRPr="00442838" w:rsidRDefault="00097E98" w:rsidP="000F163C">
            <w:pPr>
              <w:spacing w:line="360" w:lineRule="auto"/>
            </w:pPr>
            <w:r w:rsidRPr="00442838">
              <w:t>Pokemon Number</w:t>
            </w:r>
          </w:p>
        </w:tc>
        <w:tc>
          <w:tcPr>
            <w:tcW w:w="3719" w:type="dxa"/>
          </w:tcPr>
          <w:p w14:paraId="5F0B509C" w14:textId="77777777" w:rsidR="00097E98" w:rsidRPr="00442838" w:rsidRDefault="00097E98" w:rsidP="000F163C">
            <w:pPr>
              <w:spacing w:line="360" w:lineRule="auto"/>
            </w:pPr>
            <w:r w:rsidRPr="00442838">
              <w:t>Base Stats</w:t>
            </w:r>
          </w:p>
          <w:p w14:paraId="50204F7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2950CBB" w14:textId="77777777" w:rsidR="00097E98" w:rsidRPr="00442838" w:rsidRDefault="00097E98" w:rsidP="000F163C">
            <w:pPr>
              <w:spacing w:line="360" w:lineRule="auto"/>
            </w:pPr>
            <w:r w:rsidRPr="00442838">
              <w:t>Ability</w:t>
            </w:r>
          </w:p>
        </w:tc>
        <w:tc>
          <w:tcPr>
            <w:tcW w:w="724" w:type="dxa"/>
          </w:tcPr>
          <w:p w14:paraId="2B161184" w14:textId="77777777" w:rsidR="00097E98" w:rsidRPr="00442838" w:rsidRDefault="00097E98" w:rsidP="000F163C">
            <w:pPr>
              <w:spacing w:line="360" w:lineRule="auto"/>
            </w:pPr>
            <w:r w:rsidRPr="00442838">
              <w:t>Type 1</w:t>
            </w:r>
          </w:p>
        </w:tc>
        <w:tc>
          <w:tcPr>
            <w:tcW w:w="724" w:type="dxa"/>
          </w:tcPr>
          <w:p w14:paraId="08AAB58C" w14:textId="77777777" w:rsidR="00097E98" w:rsidRPr="00442838" w:rsidRDefault="00097E98" w:rsidP="000F163C">
            <w:pPr>
              <w:spacing w:line="360" w:lineRule="auto"/>
            </w:pPr>
            <w:r w:rsidRPr="00442838">
              <w:t>Type 2</w:t>
            </w:r>
          </w:p>
        </w:tc>
        <w:tc>
          <w:tcPr>
            <w:tcW w:w="1976" w:type="dxa"/>
          </w:tcPr>
          <w:p w14:paraId="18037602" w14:textId="77777777" w:rsidR="00097E98" w:rsidRPr="00442838" w:rsidRDefault="00097E98" w:rsidP="000F163C">
            <w:pPr>
              <w:spacing w:line="360" w:lineRule="auto"/>
            </w:pPr>
            <w:r w:rsidRPr="00442838">
              <w:t>Evolution</w:t>
            </w:r>
          </w:p>
        </w:tc>
      </w:tr>
      <w:tr w:rsidR="00097E98" w:rsidRPr="00442838" w14:paraId="5885B7ED" w14:textId="77777777" w:rsidTr="000F163C">
        <w:trPr>
          <w:trHeight w:val="454"/>
        </w:trPr>
        <w:tc>
          <w:tcPr>
            <w:tcW w:w="1251" w:type="dxa"/>
          </w:tcPr>
          <w:p w14:paraId="4F5E45AA" w14:textId="67B2364B" w:rsidR="00097E98" w:rsidRPr="00442838" w:rsidRDefault="00B80081" w:rsidP="000F163C">
            <w:pPr>
              <w:spacing w:line="360" w:lineRule="auto"/>
            </w:pPr>
            <w:r w:rsidRPr="00442838">
              <w:t>Oddish</w:t>
            </w:r>
          </w:p>
        </w:tc>
        <w:tc>
          <w:tcPr>
            <w:tcW w:w="1652" w:type="dxa"/>
          </w:tcPr>
          <w:p w14:paraId="6EA37A53" w14:textId="77777777" w:rsidR="00097E98" w:rsidRPr="00442838" w:rsidRDefault="00097E98" w:rsidP="000F163C">
            <w:pPr>
              <w:spacing w:line="360" w:lineRule="auto"/>
            </w:pPr>
          </w:p>
        </w:tc>
        <w:tc>
          <w:tcPr>
            <w:tcW w:w="3719" w:type="dxa"/>
          </w:tcPr>
          <w:p w14:paraId="1098ADC1" w14:textId="77777777" w:rsidR="00097E98" w:rsidRPr="00442838" w:rsidRDefault="00097E98" w:rsidP="000F163C">
            <w:pPr>
              <w:spacing w:line="360" w:lineRule="auto"/>
            </w:pPr>
          </w:p>
        </w:tc>
        <w:tc>
          <w:tcPr>
            <w:tcW w:w="880" w:type="dxa"/>
          </w:tcPr>
          <w:p w14:paraId="4C4E724B" w14:textId="77777777" w:rsidR="00097E98" w:rsidRPr="00442838" w:rsidRDefault="00097E98" w:rsidP="000F163C">
            <w:pPr>
              <w:spacing w:line="360" w:lineRule="auto"/>
            </w:pPr>
          </w:p>
        </w:tc>
        <w:tc>
          <w:tcPr>
            <w:tcW w:w="724" w:type="dxa"/>
          </w:tcPr>
          <w:p w14:paraId="78839563" w14:textId="77777777" w:rsidR="00097E98" w:rsidRPr="00442838" w:rsidRDefault="00097E98" w:rsidP="000F163C">
            <w:pPr>
              <w:spacing w:line="360" w:lineRule="auto"/>
            </w:pPr>
          </w:p>
        </w:tc>
        <w:tc>
          <w:tcPr>
            <w:tcW w:w="724" w:type="dxa"/>
          </w:tcPr>
          <w:p w14:paraId="6B06F79D" w14:textId="77777777" w:rsidR="00097E98" w:rsidRPr="00442838" w:rsidRDefault="00097E98" w:rsidP="000F163C">
            <w:pPr>
              <w:spacing w:line="360" w:lineRule="auto"/>
            </w:pPr>
          </w:p>
        </w:tc>
        <w:tc>
          <w:tcPr>
            <w:tcW w:w="1976" w:type="dxa"/>
          </w:tcPr>
          <w:p w14:paraId="05563D99" w14:textId="77777777" w:rsidR="00097E98" w:rsidRPr="00442838" w:rsidRDefault="00097E98" w:rsidP="000F163C">
            <w:pPr>
              <w:spacing w:line="360" w:lineRule="auto"/>
            </w:pPr>
          </w:p>
        </w:tc>
      </w:tr>
      <w:tr w:rsidR="00097E98" w:rsidRPr="00442838" w14:paraId="051144CA" w14:textId="77777777" w:rsidTr="000F163C">
        <w:trPr>
          <w:trHeight w:val="441"/>
        </w:trPr>
        <w:tc>
          <w:tcPr>
            <w:tcW w:w="1251" w:type="dxa"/>
          </w:tcPr>
          <w:p w14:paraId="1CEDD26C" w14:textId="082617A9" w:rsidR="00097E98" w:rsidRPr="00442838" w:rsidRDefault="00B80081" w:rsidP="000F163C">
            <w:pPr>
              <w:spacing w:line="360" w:lineRule="auto"/>
            </w:pPr>
            <w:r w:rsidRPr="00442838">
              <w:t>Gloom</w:t>
            </w:r>
          </w:p>
        </w:tc>
        <w:tc>
          <w:tcPr>
            <w:tcW w:w="1652" w:type="dxa"/>
          </w:tcPr>
          <w:p w14:paraId="6AAE2C1C" w14:textId="77777777" w:rsidR="00097E98" w:rsidRPr="00442838" w:rsidRDefault="00097E98" w:rsidP="000F163C">
            <w:pPr>
              <w:spacing w:line="360" w:lineRule="auto"/>
            </w:pPr>
          </w:p>
        </w:tc>
        <w:tc>
          <w:tcPr>
            <w:tcW w:w="3719" w:type="dxa"/>
          </w:tcPr>
          <w:p w14:paraId="36DF14D3" w14:textId="77777777" w:rsidR="00097E98" w:rsidRPr="00442838" w:rsidRDefault="00097E98" w:rsidP="000F163C">
            <w:pPr>
              <w:spacing w:line="360" w:lineRule="auto"/>
            </w:pPr>
          </w:p>
        </w:tc>
        <w:tc>
          <w:tcPr>
            <w:tcW w:w="880" w:type="dxa"/>
          </w:tcPr>
          <w:p w14:paraId="272EB6A6" w14:textId="77777777" w:rsidR="00097E98" w:rsidRPr="00442838" w:rsidRDefault="00097E98" w:rsidP="000F163C">
            <w:pPr>
              <w:spacing w:line="360" w:lineRule="auto"/>
            </w:pPr>
          </w:p>
        </w:tc>
        <w:tc>
          <w:tcPr>
            <w:tcW w:w="724" w:type="dxa"/>
          </w:tcPr>
          <w:p w14:paraId="4621C988" w14:textId="77777777" w:rsidR="00097E98" w:rsidRPr="00442838" w:rsidRDefault="00097E98" w:rsidP="000F163C">
            <w:pPr>
              <w:spacing w:line="360" w:lineRule="auto"/>
            </w:pPr>
          </w:p>
        </w:tc>
        <w:tc>
          <w:tcPr>
            <w:tcW w:w="724" w:type="dxa"/>
          </w:tcPr>
          <w:p w14:paraId="193D4E56" w14:textId="77777777" w:rsidR="00097E98" w:rsidRPr="00442838" w:rsidRDefault="00097E98" w:rsidP="000F163C">
            <w:pPr>
              <w:spacing w:line="360" w:lineRule="auto"/>
            </w:pPr>
          </w:p>
        </w:tc>
        <w:tc>
          <w:tcPr>
            <w:tcW w:w="1976" w:type="dxa"/>
          </w:tcPr>
          <w:p w14:paraId="5FF2EA3E" w14:textId="77777777" w:rsidR="00097E98" w:rsidRPr="00442838" w:rsidRDefault="00097E98" w:rsidP="000F163C">
            <w:pPr>
              <w:spacing w:line="360" w:lineRule="auto"/>
            </w:pPr>
          </w:p>
        </w:tc>
      </w:tr>
      <w:tr w:rsidR="00097E98" w:rsidRPr="00442838" w14:paraId="45BE151D" w14:textId="77777777" w:rsidTr="000F163C">
        <w:trPr>
          <w:trHeight w:val="441"/>
        </w:trPr>
        <w:tc>
          <w:tcPr>
            <w:tcW w:w="1251" w:type="dxa"/>
          </w:tcPr>
          <w:p w14:paraId="02889AF4" w14:textId="527BAB08" w:rsidR="00097E98" w:rsidRPr="00442838" w:rsidRDefault="00B80081" w:rsidP="000F163C">
            <w:pPr>
              <w:spacing w:line="360" w:lineRule="auto"/>
            </w:pPr>
            <w:r w:rsidRPr="00442838">
              <w:t>Vileplume</w:t>
            </w:r>
          </w:p>
        </w:tc>
        <w:tc>
          <w:tcPr>
            <w:tcW w:w="1652" w:type="dxa"/>
          </w:tcPr>
          <w:p w14:paraId="4DAD4481" w14:textId="77777777" w:rsidR="00097E98" w:rsidRPr="00442838" w:rsidRDefault="00097E98" w:rsidP="000F163C">
            <w:pPr>
              <w:spacing w:line="360" w:lineRule="auto"/>
            </w:pPr>
          </w:p>
        </w:tc>
        <w:tc>
          <w:tcPr>
            <w:tcW w:w="3719" w:type="dxa"/>
          </w:tcPr>
          <w:p w14:paraId="0B29D5BF" w14:textId="77777777" w:rsidR="00097E98" w:rsidRPr="00442838" w:rsidRDefault="00097E98" w:rsidP="000F163C">
            <w:pPr>
              <w:spacing w:line="360" w:lineRule="auto"/>
            </w:pPr>
          </w:p>
        </w:tc>
        <w:tc>
          <w:tcPr>
            <w:tcW w:w="880" w:type="dxa"/>
          </w:tcPr>
          <w:p w14:paraId="5EF9B270" w14:textId="77777777" w:rsidR="00097E98" w:rsidRPr="00442838" w:rsidRDefault="00097E98" w:rsidP="000F163C">
            <w:pPr>
              <w:spacing w:line="360" w:lineRule="auto"/>
            </w:pPr>
          </w:p>
        </w:tc>
        <w:tc>
          <w:tcPr>
            <w:tcW w:w="724" w:type="dxa"/>
          </w:tcPr>
          <w:p w14:paraId="2C3F596A" w14:textId="77777777" w:rsidR="00097E98" w:rsidRPr="00442838" w:rsidRDefault="00097E98" w:rsidP="000F163C">
            <w:pPr>
              <w:spacing w:line="360" w:lineRule="auto"/>
            </w:pPr>
          </w:p>
        </w:tc>
        <w:tc>
          <w:tcPr>
            <w:tcW w:w="724" w:type="dxa"/>
          </w:tcPr>
          <w:p w14:paraId="15561279" w14:textId="77777777" w:rsidR="00097E98" w:rsidRPr="00442838" w:rsidRDefault="00097E98" w:rsidP="000F163C">
            <w:pPr>
              <w:spacing w:line="360" w:lineRule="auto"/>
            </w:pPr>
          </w:p>
        </w:tc>
        <w:tc>
          <w:tcPr>
            <w:tcW w:w="1976" w:type="dxa"/>
          </w:tcPr>
          <w:p w14:paraId="220F7311" w14:textId="77777777" w:rsidR="00097E98" w:rsidRPr="00442838" w:rsidRDefault="00097E98" w:rsidP="000F163C">
            <w:pPr>
              <w:spacing w:line="360" w:lineRule="auto"/>
            </w:pPr>
          </w:p>
        </w:tc>
      </w:tr>
      <w:tr w:rsidR="00097E98" w:rsidRPr="00442838" w14:paraId="0747DA2D" w14:textId="77777777" w:rsidTr="000F163C">
        <w:trPr>
          <w:trHeight w:val="896"/>
        </w:trPr>
        <w:tc>
          <w:tcPr>
            <w:tcW w:w="1251" w:type="dxa"/>
          </w:tcPr>
          <w:p w14:paraId="283CCD62" w14:textId="471EEDC0" w:rsidR="00097E98" w:rsidRPr="00442838" w:rsidRDefault="00B80081" w:rsidP="000F163C">
            <w:pPr>
              <w:spacing w:line="360" w:lineRule="auto"/>
            </w:pPr>
            <w:r w:rsidRPr="00442838">
              <w:t>Bellossom</w:t>
            </w:r>
          </w:p>
        </w:tc>
        <w:tc>
          <w:tcPr>
            <w:tcW w:w="1652" w:type="dxa"/>
          </w:tcPr>
          <w:p w14:paraId="3F9FE5E5" w14:textId="77777777" w:rsidR="00097E98" w:rsidRPr="00442838" w:rsidRDefault="00097E98" w:rsidP="000F163C">
            <w:pPr>
              <w:spacing w:line="360" w:lineRule="auto"/>
            </w:pPr>
          </w:p>
        </w:tc>
        <w:tc>
          <w:tcPr>
            <w:tcW w:w="3719" w:type="dxa"/>
          </w:tcPr>
          <w:p w14:paraId="74434BFE" w14:textId="77777777" w:rsidR="00097E98" w:rsidRPr="00442838" w:rsidRDefault="00097E98" w:rsidP="000F163C">
            <w:pPr>
              <w:spacing w:line="360" w:lineRule="auto"/>
            </w:pPr>
          </w:p>
        </w:tc>
        <w:tc>
          <w:tcPr>
            <w:tcW w:w="880" w:type="dxa"/>
          </w:tcPr>
          <w:p w14:paraId="54C74C41" w14:textId="77777777" w:rsidR="00097E98" w:rsidRPr="00442838" w:rsidRDefault="00097E98" w:rsidP="000F163C">
            <w:pPr>
              <w:spacing w:line="360" w:lineRule="auto"/>
            </w:pPr>
          </w:p>
        </w:tc>
        <w:tc>
          <w:tcPr>
            <w:tcW w:w="724" w:type="dxa"/>
          </w:tcPr>
          <w:p w14:paraId="7CC5328D" w14:textId="77777777" w:rsidR="00097E98" w:rsidRPr="00442838" w:rsidRDefault="00097E98" w:rsidP="000F163C">
            <w:pPr>
              <w:spacing w:line="360" w:lineRule="auto"/>
            </w:pPr>
          </w:p>
        </w:tc>
        <w:tc>
          <w:tcPr>
            <w:tcW w:w="724" w:type="dxa"/>
          </w:tcPr>
          <w:p w14:paraId="34313C5E" w14:textId="77777777" w:rsidR="00097E98" w:rsidRPr="00442838" w:rsidRDefault="00097E98" w:rsidP="000F163C">
            <w:pPr>
              <w:spacing w:line="360" w:lineRule="auto"/>
            </w:pPr>
          </w:p>
        </w:tc>
        <w:tc>
          <w:tcPr>
            <w:tcW w:w="1976" w:type="dxa"/>
          </w:tcPr>
          <w:p w14:paraId="5FE5A06A" w14:textId="77777777" w:rsidR="00097E98" w:rsidRPr="00442838" w:rsidRDefault="00097E98" w:rsidP="000F163C">
            <w:pPr>
              <w:spacing w:line="360" w:lineRule="auto"/>
            </w:pPr>
          </w:p>
        </w:tc>
      </w:tr>
      <w:tr w:rsidR="00B80081" w:rsidRPr="00442838" w14:paraId="65E4E119" w14:textId="77777777" w:rsidTr="000F163C">
        <w:trPr>
          <w:trHeight w:val="896"/>
        </w:trPr>
        <w:tc>
          <w:tcPr>
            <w:tcW w:w="1251" w:type="dxa"/>
          </w:tcPr>
          <w:p w14:paraId="64BB4087" w14:textId="3AC77DCF" w:rsidR="00B80081" w:rsidRPr="00442838" w:rsidRDefault="00B80081" w:rsidP="000F163C">
            <w:pPr>
              <w:spacing w:line="360" w:lineRule="auto"/>
            </w:pPr>
            <w:r w:rsidRPr="00442838">
              <w:t>Mega Bellossom</w:t>
            </w:r>
          </w:p>
        </w:tc>
        <w:tc>
          <w:tcPr>
            <w:tcW w:w="1652" w:type="dxa"/>
          </w:tcPr>
          <w:p w14:paraId="7EA763B7" w14:textId="77777777" w:rsidR="00B80081" w:rsidRPr="00442838" w:rsidRDefault="00B80081" w:rsidP="000F163C">
            <w:pPr>
              <w:spacing w:line="360" w:lineRule="auto"/>
            </w:pPr>
          </w:p>
        </w:tc>
        <w:tc>
          <w:tcPr>
            <w:tcW w:w="3719" w:type="dxa"/>
          </w:tcPr>
          <w:p w14:paraId="76A95A2A" w14:textId="77777777" w:rsidR="00B80081" w:rsidRPr="00442838" w:rsidRDefault="00B80081" w:rsidP="000F163C">
            <w:pPr>
              <w:spacing w:line="360" w:lineRule="auto"/>
            </w:pPr>
          </w:p>
        </w:tc>
        <w:tc>
          <w:tcPr>
            <w:tcW w:w="880" w:type="dxa"/>
          </w:tcPr>
          <w:p w14:paraId="59F4F2AB" w14:textId="77777777" w:rsidR="00B80081" w:rsidRPr="00442838" w:rsidRDefault="00B80081" w:rsidP="000F163C">
            <w:pPr>
              <w:spacing w:line="360" w:lineRule="auto"/>
            </w:pPr>
          </w:p>
        </w:tc>
        <w:tc>
          <w:tcPr>
            <w:tcW w:w="724" w:type="dxa"/>
          </w:tcPr>
          <w:p w14:paraId="250E7C3D" w14:textId="77777777" w:rsidR="00B80081" w:rsidRPr="00442838" w:rsidRDefault="00B80081" w:rsidP="000F163C">
            <w:pPr>
              <w:spacing w:line="360" w:lineRule="auto"/>
            </w:pPr>
          </w:p>
        </w:tc>
        <w:tc>
          <w:tcPr>
            <w:tcW w:w="724" w:type="dxa"/>
          </w:tcPr>
          <w:p w14:paraId="37C0FC23" w14:textId="77777777" w:rsidR="00B80081" w:rsidRPr="00442838" w:rsidRDefault="00B80081" w:rsidP="000F163C">
            <w:pPr>
              <w:spacing w:line="360" w:lineRule="auto"/>
            </w:pPr>
          </w:p>
        </w:tc>
        <w:tc>
          <w:tcPr>
            <w:tcW w:w="1976" w:type="dxa"/>
          </w:tcPr>
          <w:p w14:paraId="0195AB9A" w14:textId="77777777" w:rsidR="00B80081" w:rsidRPr="00442838" w:rsidRDefault="00B80081" w:rsidP="000F163C">
            <w:pPr>
              <w:spacing w:line="360" w:lineRule="auto"/>
            </w:pPr>
          </w:p>
        </w:tc>
      </w:tr>
    </w:tbl>
    <w:p w14:paraId="6A89B7C1" w14:textId="77777777" w:rsidR="00097E98" w:rsidRPr="00442838" w:rsidRDefault="00097E98" w:rsidP="00097E98">
      <w:pPr>
        <w:rPr>
          <w:sz w:val="24"/>
        </w:rPr>
      </w:pPr>
    </w:p>
    <w:p w14:paraId="405B44E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C31875" w14:textId="77777777" w:rsidTr="000F163C">
        <w:tc>
          <w:tcPr>
            <w:tcW w:w="3596" w:type="dxa"/>
          </w:tcPr>
          <w:p w14:paraId="086FFB76" w14:textId="77777777" w:rsidR="00097E98" w:rsidRPr="00442838" w:rsidRDefault="00097E98" w:rsidP="000F163C">
            <w:pPr>
              <w:rPr>
                <w:sz w:val="24"/>
              </w:rPr>
            </w:pPr>
          </w:p>
        </w:tc>
        <w:tc>
          <w:tcPr>
            <w:tcW w:w="3597" w:type="dxa"/>
          </w:tcPr>
          <w:p w14:paraId="4B0E9CA8" w14:textId="77777777" w:rsidR="00097E98" w:rsidRPr="00442838" w:rsidRDefault="00097E98" w:rsidP="000F163C">
            <w:pPr>
              <w:rPr>
                <w:sz w:val="24"/>
              </w:rPr>
            </w:pPr>
          </w:p>
        </w:tc>
        <w:tc>
          <w:tcPr>
            <w:tcW w:w="3597" w:type="dxa"/>
          </w:tcPr>
          <w:p w14:paraId="0A9CBB1E" w14:textId="77777777" w:rsidR="00097E98" w:rsidRPr="00442838" w:rsidRDefault="00097E98" w:rsidP="000F163C">
            <w:pPr>
              <w:rPr>
                <w:sz w:val="24"/>
              </w:rPr>
            </w:pPr>
          </w:p>
        </w:tc>
      </w:tr>
      <w:tr w:rsidR="00097E98" w:rsidRPr="00442838" w14:paraId="124C112A" w14:textId="77777777" w:rsidTr="000F163C">
        <w:tc>
          <w:tcPr>
            <w:tcW w:w="3596" w:type="dxa"/>
          </w:tcPr>
          <w:p w14:paraId="0C8E20F1" w14:textId="77777777" w:rsidR="00097E98" w:rsidRPr="00442838" w:rsidRDefault="00097E98" w:rsidP="000F163C">
            <w:pPr>
              <w:rPr>
                <w:sz w:val="24"/>
              </w:rPr>
            </w:pPr>
          </w:p>
        </w:tc>
        <w:tc>
          <w:tcPr>
            <w:tcW w:w="3597" w:type="dxa"/>
          </w:tcPr>
          <w:p w14:paraId="43926843" w14:textId="77777777" w:rsidR="00097E98" w:rsidRPr="00442838" w:rsidRDefault="00097E98" w:rsidP="000F163C">
            <w:pPr>
              <w:rPr>
                <w:sz w:val="24"/>
              </w:rPr>
            </w:pPr>
          </w:p>
        </w:tc>
        <w:tc>
          <w:tcPr>
            <w:tcW w:w="3597" w:type="dxa"/>
          </w:tcPr>
          <w:p w14:paraId="62B69A58" w14:textId="77777777" w:rsidR="00097E98" w:rsidRPr="00442838" w:rsidRDefault="00097E98" w:rsidP="000F163C">
            <w:pPr>
              <w:rPr>
                <w:sz w:val="24"/>
              </w:rPr>
            </w:pPr>
          </w:p>
        </w:tc>
      </w:tr>
    </w:tbl>
    <w:p w14:paraId="0B3B4104" w14:textId="77777777" w:rsidR="00097E98" w:rsidRPr="00442838" w:rsidRDefault="00097E98" w:rsidP="00097E98">
      <w:pPr>
        <w:rPr>
          <w:sz w:val="24"/>
        </w:rPr>
      </w:pPr>
    </w:p>
    <w:p w14:paraId="7B39F83D" w14:textId="77777777" w:rsidR="00097E98" w:rsidRPr="00442838" w:rsidRDefault="00097E98" w:rsidP="00097E98">
      <w:pPr>
        <w:rPr>
          <w:sz w:val="24"/>
        </w:rPr>
      </w:pPr>
      <w:r w:rsidRPr="00442838">
        <w:rPr>
          <w:sz w:val="24"/>
        </w:rPr>
        <w:t>Sprites:</w:t>
      </w:r>
    </w:p>
    <w:p w14:paraId="79F5286E" w14:textId="77777777" w:rsidR="00097E98" w:rsidRPr="00442838" w:rsidRDefault="00097E98" w:rsidP="00097E98">
      <w:pPr>
        <w:rPr>
          <w:sz w:val="24"/>
        </w:rPr>
      </w:pPr>
      <w:r w:rsidRPr="00442838">
        <w:rPr>
          <w:sz w:val="24"/>
        </w:rPr>
        <w:br w:type="page"/>
      </w:r>
    </w:p>
    <w:p w14:paraId="4D1CEFEF" w14:textId="46BE5BE2" w:rsidR="00097E98" w:rsidRPr="00442838" w:rsidRDefault="00B80081" w:rsidP="00097E98">
      <w:pPr>
        <w:rPr>
          <w:sz w:val="24"/>
        </w:rPr>
      </w:pPr>
      <w:r w:rsidRPr="00442838">
        <w:rPr>
          <w:sz w:val="24"/>
        </w:rPr>
        <w:lastRenderedPageBreak/>
        <w:t xml:space="preserve">Paras </w:t>
      </w:r>
      <w:r w:rsidR="00097E98" w:rsidRPr="00442838">
        <w:rPr>
          <w:sz w:val="24"/>
        </w:rPr>
        <w:t>Family Page</w:t>
      </w:r>
    </w:p>
    <w:p w14:paraId="6A2D73E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CC5053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C941579" w14:textId="77777777" w:rsidTr="000F163C">
        <w:trPr>
          <w:trHeight w:val="896"/>
        </w:trPr>
        <w:tc>
          <w:tcPr>
            <w:tcW w:w="1251" w:type="dxa"/>
          </w:tcPr>
          <w:p w14:paraId="5D66F390" w14:textId="77777777" w:rsidR="00097E98" w:rsidRPr="00442838" w:rsidRDefault="00097E98" w:rsidP="000F163C">
            <w:pPr>
              <w:spacing w:line="360" w:lineRule="auto"/>
            </w:pPr>
            <w:r w:rsidRPr="00442838">
              <w:t>Pokemon</w:t>
            </w:r>
          </w:p>
          <w:p w14:paraId="519AC5A3" w14:textId="77777777" w:rsidR="00097E98" w:rsidRPr="00442838" w:rsidRDefault="00097E98" w:rsidP="000F163C">
            <w:pPr>
              <w:spacing w:line="360" w:lineRule="auto"/>
            </w:pPr>
            <w:r w:rsidRPr="00442838">
              <w:t>Name</w:t>
            </w:r>
          </w:p>
        </w:tc>
        <w:tc>
          <w:tcPr>
            <w:tcW w:w="1652" w:type="dxa"/>
          </w:tcPr>
          <w:p w14:paraId="399CCE64" w14:textId="77777777" w:rsidR="00097E98" w:rsidRPr="00442838" w:rsidRDefault="00097E98" w:rsidP="000F163C">
            <w:pPr>
              <w:spacing w:line="360" w:lineRule="auto"/>
            </w:pPr>
            <w:r w:rsidRPr="00442838">
              <w:t>Pokemon Number</w:t>
            </w:r>
          </w:p>
        </w:tc>
        <w:tc>
          <w:tcPr>
            <w:tcW w:w="3719" w:type="dxa"/>
          </w:tcPr>
          <w:p w14:paraId="4FA69371" w14:textId="77777777" w:rsidR="00097E98" w:rsidRPr="00442838" w:rsidRDefault="00097E98" w:rsidP="000F163C">
            <w:pPr>
              <w:spacing w:line="360" w:lineRule="auto"/>
            </w:pPr>
            <w:r w:rsidRPr="00442838">
              <w:t>Base Stats</w:t>
            </w:r>
          </w:p>
          <w:p w14:paraId="447329F8"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11DF9B8" w14:textId="77777777" w:rsidR="00097E98" w:rsidRPr="00442838" w:rsidRDefault="00097E98" w:rsidP="000F163C">
            <w:pPr>
              <w:spacing w:line="360" w:lineRule="auto"/>
            </w:pPr>
            <w:r w:rsidRPr="00442838">
              <w:t>Ability</w:t>
            </w:r>
          </w:p>
        </w:tc>
        <w:tc>
          <w:tcPr>
            <w:tcW w:w="724" w:type="dxa"/>
          </w:tcPr>
          <w:p w14:paraId="4601CD87" w14:textId="77777777" w:rsidR="00097E98" w:rsidRPr="00442838" w:rsidRDefault="00097E98" w:rsidP="000F163C">
            <w:pPr>
              <w:spacing w:line="360" w:lineRule="auto"/>
            </w:pPr>
            <w:r w:rsidRPr="00442838">
              <w:t>Type 1</w:t>
            </w:r>
          </w:p>
        </w:tc>
        <w:tc>
          <w:tcPr>
            <w:tcW w:w="724" w:type="dxa"/>
          </w:tcPr>
          <w:p w14:paraId="4E368B09" w14:textId="77777777" w:rsidR="00097E98" w:rsidRPr="00442838" w:rsidRDefault="00097E98" w:rsidP="000F163C">
            <w:pPr>
              <w:spacing w:line="360" w:lineRule="auto"/>
            </w:pPr>
            <w:r w:rsidRPr="00442838">
              <w:t>Type 2</w:t>
            </w:r>
          </w:p>
        </w:tc>
        <w:tc>
          <w:tcPr>
            <w:tcW w:w="1976" w:type="dxa"/>
          </w:tcPr>
          <w:p w14:paraId="1D80ADB1" w14:textId="77777777" w:rsidR="00097E98" w:rsidRPr="00442838" w:rsidRDefault="00097E98" w:rsidP="000F163C">
            <w:pPr>
              <w:spacing w:line="360" w:lineRule="auto"/>
            </w:pPr>
            <w:r w:rsidRPr="00442838">
              <w:t>Evolution</w:t>
            </w:r>
          </w:p>
        </w:tc>
      </w:tr>
      <w:tr w:rsidR="00097E98" w:rsidRPr="00442838" w14:paraId="2A6B4C9C" w14:textId="77777777" w:rsidTr="000F163C">
        <w:trPr>
          <w:trHeight w:val="454"/>
        </w:trPr>
        <w:tc>
          <w:tcPr>
            <w:tcW w:w="1251" w:type="dxa"/>
          </w:tcPr>
          <w:p w14:paraId="0808A950" w14:textId="1C59E39B" w:rsidR="00097E98" w:rsidRPr="00442838" w:rsidRDefault="00B80081" w:rsidP="000F163C">
            <w:pPr>
              <w:spacing w:line="360" w:lineRule="auto"/>
            </w:pPr>
            <w:r w:rsidRPr="00442838">
              <w:t>Paras</w:t>
            </w:r>
          </w:p>
        </w:tc>
        <w:tc>
          <w:tcPr>
            <w:tcW w:w="1652" w:type="dxa"/>
          </w:tcPr>
          <w:p w14:paraId="4F541A55" w14:textId="77777777" w:rsidR="00097E98" w:rsidRPr="00442838" w:rsidRDefault="00097E98" w:rsidP="000F163C">
            <w:pPr>
              <w:spacing w:line="360" w:lineRule="auto"/>
            </w:pPr>
          </w:p>
        </w:tc>
        <w:tc>
          <w:tcPr>
            <w:tcW w:w="3719" w:type="dxa"/>
          </w:tcPr>
          <w:p w14:paraId="68831887" w14:textId="77777777" w:rsidR="00097E98" w:rsidRPr="00442838" w:rsidRDefault="00097E98" w:rsidP="000F163C">
            <w:pPr>
              <w:spacing w:line="360" w:lineRule="auto"/>
            </w:pPr>
          </w:p>
        </w:tc>
        <w:tc>
          <w:tcPr>
            <w:tcW w:w="880" w:type="dxa"/>
          </w:tcPr>
          <w:p w14:paraId="0850D13B" w14:textId="77777777" w:rsidR="00097E98" w:rsidRPr="00442838" w:rsidRDefault="00097E98" w:rsidP="000F163C">
            <w:pPr>
              <w:spacing w:line="360" w:lineRule="auto"/>
            </w:pPr>
          </w:p>
        </w:tc>
        <w:tc>
          <w:tcPr>
            <w:tcW w:w="724" w:type="dxa"/>
          </w:tcPr>
          <w:p w14:paraId="1F778446" w14:textId="77777777" w:rsidR="00097E98" w:rsidRPr="00442838" w:rsidRDefault="00097E98" w:rsidP="000F163C">
            <w:pPr>
              <w:spacing w:line="360" w:lineRule="auto"/>
            </w:pPr>
          </w:p>
        </w:tc>
        <w:tc>
          <w:tcPr>
            <w:tcW w:w="724" w:type="dxa"/>
          </w:tcPr>
          <w:p w14:paraId="471A41FA" w14:textId="77777777" w:rsidR="00097E98" w:rsidRPr="00442838" w:rsidRDefault="00097E98" w:rsidP="000F163C">
            <w:pPr>
              <w:spacing w:line="360" w:lineRule="auto"/>
            </w:pPr>
          </w:p>
        </w:tc>
        <w:tc>
          <w:tcPr>
            <w:tcW w:w="1976" w:type="dxa"/>
          </w:tcPr>
          <w:p w14:paraId="5561F7C6" w14:textId="77777777" w:rsidR="00097E98" w:rsidRPr="00442838" w:rsidRDefault="00097E98" w:rsidP="000F163C">
            <w:pPr>
              <w:spacing w:line="360" w:lineRule="auto"/>
            </w:pPr>
          </w:p>
        </w:tc>
      </w:tr>
      <w:tr w:rsidR="00097E98" w:rsidRPr="00442838" w14:paraId="39A4392C" w14:textId="77777777" w:rsidTr="000F163C">
        <w:trPr>
          <w:trHeight w:val="441"/>
        </w:trPr>
        <w:tc>
          <w:tcPr>
            <w:tcW w:w="1251" w:type="dxa"/>
          </w:tcPr>
          <w:p w14:paraId="7166C2CD" w14:textId="012E32E5" w:rsidR="00097E98" w:rsidRPr="00442838" w:rsidRDefault="00B80081" w:rsidP="000F163C">
            <w:pPr>
              <w:spacing w:line="360" w:lineRule="auto"/>
            </w:pPr>
            <w:r w:rsidRPr="00442838">
              <w:t>Parasect</w:t>
            </w:r>
          </w:p>
        </w:tc>
        <w:tc>
          <w:tcPr>
            <w:tcW w:w="1652" w:type="dxa"/>
          </w:tcPr>
          <w:p w14:paraId="0E4C3347" w14:textId="77777777" w:rsidR="00097E98" w:rsidRPr="00442838" w:rsidRDefault="00097E98" w:rsidP="000F163C">
            <w:pPr>
              <w:spacing w:line="360" w:lineRule="auto"/>
            </w:pPr>
          </w:p>
        </w:tc>
        <w:tc>
          <w:tcPr>
            <w:tcW w:w="3719" w:type="dxa"/>
          </w:tcPr>
          <w:p w14:paraId="1C57E790" w14:textId="77777777" w:rsidR="00097E98" w:rsidRPr="00442838" w:rsidRDefault="00097E98" w:rsidP="000F163C">
            <w:pPr>
              <w:spacing w:line="360" w:lineRule="auto"/>
            </w:pPr>
          </w:p>
        </w:tc>
        <w:tc>
          <w:tcPr>
            <w:tcW w:w="880" w:type="dxa"/>
          </w:tcPr>
          <w:p w14:paraId="735B3EB3" w14:textId="77777777" w:rsidR="00097E98" w:rsidRPr="00442838" w:rsidRDefault="00097E98" w:rsidP="000F163C">
            <w:pPr>
              <w:spacing w:line="360" w:lineRule="auto"/>
            </w:pPr>
          </w:p>
        </w:tc>
        <w:tc>
          <w:tcPr>
            <w:tcW w:w="724" w:type="dxa"/>
          </w:tcPr>
          <w:p w14:paraId="0E814C7F" w14:textId="77777777" w:rsidR="00097E98" w:rsidRPr="00442838" w:rsidRDefault="00097E98" w:rsidP="000F163C">
            <w:pPr>
              <w:spacing w:line="360" w:lineRule="auto"/>
            </w:pPr>
          </w:p>
        </w:tc>
        <w:tc>
          <w:tcPr>
            <w:tcW w:w="724" w:type="dxa"/>
          </w:tcPr>
          <w:p w14:paraId="1160542B" w14:textId="77777777" w:rsidR="00097E98" w:rsidRPr="00442838" w:rsidRDefault="00097E98" w:rsidP="000F163C">
            <w:pPr>
              <w:spacing w:line="360" w:lineRule="auto"/>
            </w:pPr>
          </w:p>
        </w:tc>
        <w:tc>
          <w:tcPr>
            <w:tcW w:w="1976" w:type="dxa"/>
          </w:tcPr>
          <w:p w14:paraId="3789B9A8" w14:textId="77777777" w:rsidR="00097E98" w:rsidRPr="00442838" w:rsidRDefault="00097E98" w:rsidP="000F163C">
            <w:pPr>
              <w:spacing w:line="360" w:lineRule="auto"/>
            </w:pPr>
          </w:p>
        </w:tc>
      </w:tr>
    </w:tbl>
    <w:p w14:paraId="046FB19C" w14:textId="77777777" w:rsidR="00097E98" w:rsidRPr="00442838" w:rsidRDefault="00097E98" w:rsidP="00097E98">
      <w:pPr>
        <w:rPr>
          <w:sz w:val="24"/>
        </w:rPr>
      </w:pPr>
    </w:p>
    <w:p w14:paraId="4BFD54D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4FCF035" w14:textId="77777777" w:rsidTr="000F163C">
        <w:tc>
          <w:tcPr>
            <w:tcW w:w="3596" w:type="dxa"/>
          </w:tcPr>
          <w:p w14:paraId="50AD55AF" w14:textId="77777777" w:rsidR="00097E98" w:rsidRPr="00442838" w:rsidRDefault="00097E98" w:rsidP="000F163C">
            <w:pPr>
              <w:rPr>
                <w:sz w:val="24"/>
              </w:rPr>
            </w:pPr>
          </w:p>
        </w:tc>
        <w:tc>
          <w:tcPr>
            <w:tcW w:w="3597" w:type="dxa"/>
          </w:tcPr>
          <w:p w14:paraId="24BD0BA5" w14:textId="77777777" w:rsidR="00097E98" w:rsidRPr="00442838" w:rsidRDefault="00097E98" w:rsidP="000F163C">
            <w:pPr>
              <w:rPr>
                <w:sz w:val="24"/>
              </w:rPr>
            </w:pPr>
          </w:p>
        </w:tc>
        <w:tc>
          <w:tcPr>
            <w:tcW w:w="3597" w:type="dxa"/>
          </w:tcPr>
          <w:p w14:paraId="03747018" w14:textId="77777777" w:rsidR="00097E98" w:rsidRPr="00442838" w:rsidRDefault="00097E98" w:rsidP="000F163C">
            <w:pPr>
              <w:rPr>
                <w:sz w:val="24"/>
              </w:rPr>
            </w:pPr>
          </w:p>
        </w:tc>
      </w:tr>
      <w:tr w:rsidR="00097E98" w:rsidRPr="00442838" w14:paraId="470FB67B" w14:textId="77777777" w:rsidTr="000F163C">
        <w:tc>
          <w:tcPr>
            <w:tcW w:w="3596" w:type="dxa"/>
          </w:tcPr>
          <w:p w14:paraId="1697F088" w14:textId="77777777" w:rsidR="00097E98" w:rsidRPr="00442838" w:rsidRDefault="00097E98" w:rsidP="000F163C">
            <w:pPr>
              <w:rPr>
                <w:sz w:val="24"/>
              </w:rPr>
            </w:pPr>
          </w:p>
        </w:tc>
        <w:tc>
          <w:tcPr>
            <w:tcW w:w="3597" w:type="dxa"/>
          </w:tcPr>
          <w:p w14:paraId="5DF34BA0" w14:textId="77777777" w:rsidR="00097E98" w:rsidRPr="00442838" w:rsidRDefault="00097E98" w:rsidP="000F163C">
            <w:pPr>
              <w:rPr>
                <w:sz w:val="24"/>
              </w:rPr>
            </w:pPr>
          </w:p>
        </w:tc>
        <w:tc>
          <w:tcPr>
            <w:tcW w:w="3597" w:type="dxa"/>
          </w:tcPr>
          <w:p w14:paraId="59A91822" w14:textId="77777777" w:rsidR="00097E98" w:rsidRPr="00442838" w:rsidRDefault="00097E98" w:rsidP="000F163C">
            <w:pPr>
              <w:rPr>
                <w:sz w:val="24"/>
              </w:rPr>
            </w:pPr>
          </w:p>
        </w:tc>
      </w:tr>
    </w:tbl>
    <w:p w14:paraId="40D85643" w14:textId="77777777" w:rsidR="00097E98" w:rsidRPr="00442838" w:rsidRDefault="00097E98" w:rsidP="00097E98">
      <w:pPr>
        <w:rPr>
          <w:sz w:val="24"/>
        </w:rPr>
      </w:pPr>
    </w:p>
    <w:p w14:paraId="4672306A" w14:textId="77777777" w:rsidR="00097E98" w:rsidRPr="00442838" w:rsidRDefault="00097E98" w:rsidP="00097E98">
      <w:pPr>
        <w:rPr>
          <w:sz w:val="24"/>
        </w:rPr>
      </w:pPr>
      <w:r w:rsidRPr="00442838">
        <w:rPr>
          <w:sz w:val="24"/>
        </w:rPr>
        <w:t>Sprites:</w:t>
      </w:r>
    </w:p>
    <w:p w14:paraId="25B837D0" w14:textId="77777777" w:rsidR="00097E98" w:rsidRPr="00442838" w:rsidRDefault="00097E98" w:rsidP="00097E98">
      <w:pPr>
        <w:rPr>
          <w:sz w:val="24"/>
        </w:rPr>
      </w:pPr>
      <w:r w:rsidRPr="00442838">
        <w:rPr>
          <w:sz w:val="24"/>
        </w:rPr>
        <w:br w:type="page"/>
      </w:r>
    </w:p>
    <w:p w14:paraId="2741F038" w14:textId="41B33C3A" w:rsidR="00097E98" w:rsidRPr="00442838" w:rsidRDefault="00B80081" w:rsidP="00097E98">
      <w:pPr>
        <w:rPr>
          <w:sz w:val="24"/>
        </w:rPr>
      </w:pPr>
      <w:r w:rsidRPr="00442838">
        <w:rPr>
          <w:sz w:val="24"/>
        </w:rPr>
        <w:lastRenderedPageBreak/>
        <w:t xml:space="preserve">Venonat </w:t>
      </w:r>
      <w:r w:rsidR="00097E98" w:rsidRPr="00442838">
        <w:rPr>
          <w:sz w:val="24"/>
        </w:rPr>
        <w:t>Family Page</w:t>
      </w:r>
    </w:p>
    <w:p w14:paraId="27A95D0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762905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BBD4F7C" w14:textId="77777777" w:rsidTr="000F163C">
        <w:trPr>
          <w:trHeight w:val="896"/>
        </w:trPr>
        <w:tc>
          <w:tcPr>
            <w:tcW w:w="1251" w:type="dxa"/>
          </w:tcPr>
          <w:p w14:paraId="0B4909D1" w14:textId="77777777" w:rsidR="00097E98" w:rsidRPr="00442838" w:rsidRDefault="00097E98" w:rsidP="000F163C">
            <w:pPr>
              <w:spacing w:line="360" w:lineRule="auto"/>
            </w:pPr>
            <w:r w:rsidRPr="00442838">
              <w:t>Pokemon</w:t>
            </w:r>
          </w:p>
          <w:p w14:paraId="0C0A5C17" w14:textId="77777777" w:rsidR="00097E98" w:rsidRPr="00442838" w:rsidRDefault="00097E98" w:rsidP="000F163C">
            <w:pPr>
              <w:spacing w:line="360" w:lineRule="auto"/>
            </w:pPr>
            <w:r w:rsidRPr="00442838">
              <w:t>Name</w:t>
            </w:r>
          </w:p>
        </w:tc>
        <w:tc>
          <w:tcPr>
            <w:tcW w:w="1652" w:type="dxa"/>
          </w:tcPr>
          <w:p w14:paraId="047B8493" w14:textId="77777777" w:rsidR="00097E98" w:rsidRPr="00442838" w:rsidRDefault="00097E98" w:rsidP="000F163C">
            <w:pPr>
              <w:spacing w:line="360" w:lineRule="auto"/>
            </w:pPr>
            <w:r w:rsidRPr="00442838">
              <w:t>Pokemon Number</w:t>
            </w:r>
          </w:p>
        </w:tc>
        <w:tc>
          <w:tcPr>
            <w:tcW w:w="3719" w:type="dxa"/>
          </w:tcPr>
          <w:p w14:paraId="1199A0F2" w14:textId="77777777" w:rsidR="00097E98" w:rsidRPr="00442838" w:rsidRDefault="00097E98" w:rsidP="000F163C">
            <w:pPr>
              <w:spacing w:line="360" w:lineRule="auto"/>
            </w:pPr>
            <w:r w:rsidRPr="00442838">
              <w:t>Base Stats</w:t>
            </w:r>
          </w:p>
          <w:p w14:paraId="4DC0177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D5108DF" w14:textId="77777777" w:rsidR="00097E98" w:rsidRPr="00442838" w:rsidRDefault="00097E98" w:rsidP="000F163C">
            <w:pPr>
              <w:spacing w:line="360" w:lineRule="auto"/>
            </w:pPr>
            <w:r w:rsidRPr="00442838">
              <w:t>Ability</w:t>
            </w:r>
          </w:p>
        </w:tc>
        <w:tc>
          <w:tcPr>
            <w:tcW w:w="724" w:type="dxa"/>
          </w:tcPr>
          <w:p w14:paraId="08CE2849" w14:textId="77777777" w:rsidR="00097E98" w:rsidRPr="00442838" w:rsidRDefault="00097E98" w:rsidP="000F163C">
            <w:pPr>
              <w:spacing w:line="360" w:lineRule="auto"/>
            </w:pPr>
            <w:r w:rsidRPr="00442838">
              <w:t>Type 1</w:t>
            </w:r>
          </w:p>
        </w:tc>
        <w:tc>
          <w:tcPr>
            <w:tcW w:w="724" w:type="dxa"/>
          </w:tcPr>
          <w:p w14:paraId="67EC20C1" w14:textId="77777777" w:rsidR="00097E98" w:rsidRPr="00442838" w:rsidRDefault="00097E98" w:rsidP="000F163C">
            <w:pPr>
              <w:spacing w:line="360" w:lineRule="auto"/>
            </w:pPr>
            <w:r w:rsidRPr="00442838">
              <w:t>Type 2</w:t>
            </w:r>
          </w:p>
        </w:tc>
        <w:tc>
          <w:tcPr>
            <w:tcW w:w="1976" w:type="dxa"/>
          </w:tcPr>
          <w:p w14:paraId="68B17AB5" w14:textId="77777777" w:rsidR="00097E98" w:rsidRPr="00442838" w:rsidRDefault="00097E98" w:rsidP="000F163C">
            <w:pPr>
              <w:spacing w:line="360" w:lineRule="auto"/>
            </w:pPr>
            <w:r w:rsidRPr="00442838">
              <w:t>Evolution</w:t>
            </w:r>
          </w:p>
        </w:tc>
      </w:tr>
      <w:tr w:rsidR="00097E98" w:rsidRPr="00442838" w14:paraId="0543EB11" w14:textId="77777777" w:rsidTr="000F163C">
        <w:trPr>
          <w:trHeight w:val="454"/>
        </w:trPr>
        <w:tc>
          <w:tcPr>
            <w:tcW w:w="1251" w:type="dxa"/>
          </w:tcPr>
          <w:p w14:paraId="289F512B" w14:textId="021DDD9F" w:rsidR="00097E98" w:rsidRPr="00442838" w:rsidRDefault="00B80081" w:rsidP="000F163C">
            <w:pPr>
              <w:spacing w:line="360" w:lineRule="auto"/>
            </w:pPr>
            <w:r w:rsidRPr="00442838">
              <w:t>Venonat</w:t>
            </w:r>
          </w:p>
        </w:tc>
        <w:tc>
          <w:tcPr>
            <w:tcW w:w="1652" w:type="dxa"/>
          </w:tcPr>
          <w:p w14:paraId="02F9A1B0" w14:textId="77777777" w:rsidR="00097E98" w:rsidRPr="00442838" w:rsidRDefault="00097E98" w:rsidP="000F163C">
            <w:pPr>
              <w:spacing w:line="360" w:lineRule="auto"/>
            </w:pPr>
          </w:p>
        </w:tc>
        <w:tc>
          <w:tcPr>
            <w:tcW w:w="3719" w:type="dxa"/>
          </w:tcPr>
          <w:p w14:paraId="3DBC7FDB" w14:textId="77777777" w:rsidR="00097E98" w:rsidRPr="00442838" w:rsidRDefault="00097E98" w:rsidP="000F163C">
            <w:pPr>
              <w:spacing w:line="360" w:lineRule="auto"/>
            </w:pPr>
          </w:p>
        </w:tc>
        <w:tc>
          <w:tcPr>
            <w:tcW w:w="880" w:type="dxa"/>
          </w:tcPr>
          <w:p w14:paraId="0381C0C4" w14:textId="77777777" w:rsidR="00097E98" w:rsidRPr="00442838" w:rsidRDefault="00097E98" w:rsidP="000F163C">
            <w:pPr>
              <w:spacing w:line="360" w:lineRule="auto"/>
            </w:pPr>
          </w:p>
        </w:tc>
        <w:tc>
          <w:tcPr>
            <w:tcW w:w="724" w:type="dxa"/>
          </w:tcPr>
          <w:p w14:paraId="23CCDF45" w14:textId="77777777" w:rsidR="00097E98" w:rsidRPr="00442838" w:rsidRDefault="00097E98" w:rsidP="000F163C">
            <w:pPr>
              <w:spacing w:line="360" w:lineRule="auto"/>
            </w:pPr>
          </w:p>
        </w:tc>
        <w:tc>
          <w:tcPr>
            <w:tcW w:w="724" w:type="dxa"/>
          </w:tcPr>
          <w:p w14:paraId="059E1929" w14:textId="77777777" w:rsidR="00097E98" w:rsidRPr="00442838" w:rsidRDefault="00097E98" w:rsidP="000F163C">
            <w:pPr>
              <w:spacing w:line="360" w:lineRule="auto"/>
            </w:pPr>
          </w:p>
        </w:tc>
        <w:tc>
          <w:tcPr>
            <w:tcW w:w="1976" w:type="dxa"/>
          </w:tcPr>
          <w:p w14:paraId="1D37EB20" w14:textId="77777777" w:rsidR="00097E98" w:rsidRPr="00442838" w:rsidRDefault="00097E98" w:rsidP="000F163C">
            <w:pPr>
              <w:spacing w:line="360" w:lineRule="auto"/>
            </w:pPr>
          </w:p>
        </w:tc>
      </w:tr>
      <w:tr w:rsidR="00097E98" w:rsidRPr="00442838" w14:paraId="433717B1" w14:textId="77777777" w:rsidTr="000F163C">
        <w:trPr>
          <w:trHeight w:val="441"/>
        </w:trPr>
        <w:tc>
          <w:tcPr>
            <w:tcW w:w="1251" w:type="dxa"/>
          </w:tcPr>
          <w:p w14:paraId="199DA6BF" w14:textId="63884418" w:rsidR="00097E98" w:rsidRPr="00442838" w:rsidRDefault="00B80081" w:rsidP="000F163C">
            <w:pPr>
              <w:spacing w:line="360" w:lineRule="auto"/>
            </w:pPr>
            <w:r w:rsidRPr="00442838">
              <w:t>Venomoth</w:t>
            </w:r>
          </w:p>
        </w:tc>
        <w:tc>
          <w:tcPr>
            <w:tcW w:w="1652" w:type="dxa"/>
          </w:tcPr>
          <w:p w14:paraId="5012B05F" w14:textId="77777777" w:rsidR="00097E98" w:rsidRPr="00442838" w:rsidRDefault="00097E98" w:rsidP="000F163C">
            <w:pPr>
              <w:spacing w:line="360" w:lineRule="auto"/>
            </w:pPr>
          </w:p>
        </w:tc>
        <w:tc>
          <w:tcPr>
            <w:tcW w:w="3719" w:type="dxa"/>
          </w:tcPr>
          <w:p w14:paraId="7805152F" w14:textId="77777777" w:rsidR="00097E98" w:rsidRPr="00442838" w:rsidRDefault="00097E98" w:rsidP="000F163C">
            <w:pPr>
              <w:spacing w:line="360" w:lineRule="auto"/>
            </w:pPr>
          </w:p>
        </w:tc>
        <w:tc>
          <w:tcPr>
            <w:tcW w:w="880" w:type="dxa"/>
          </w:tcPr>
          <w:p w14:paraId="760AA2C2" w14:textId="77777777" w:rsidR="00097E98" w:rsidRPr="00442838" w:rsidRDefault="00097E98" w:rsidP="000F163C">
            <w:pPr>
              <w:spacing w:line="360" w:lineRule="auto"/>
            </w:pPr>
          </w:p>
        </w:tc>
        <w:tc>
          <w:tcPr>
            <w:tcW w:w="724" w:type="dxa"/>
          </w:tcPr>
          <w:p w14:paraId="1112E1E4" w14:textId="77777777" w:rsidR="00097E98" w:rsidRPr="00442838" w:rsidRDefault="00097E98" w:rsidP="000F163C">
            <w:pPr>
              <w:spacing w:line="360" w:lineRule="auto"/>
            </w:pPr>
          </w:p>
        </w:tc>
        <w:tc>
          <w:tcPr>
            <w:tcW w:w="724" w:type="dxa"/>
          </w:tcPr>
          <w:p w14:paraId="1C70B395" w14:textId="77777777" w:rsidR="00097E98" w:rsidRPr="00442838" w:rsidRDefault="00097E98" w:rsidP="000F163C">
            <w:pPr>
              <w:spacing w:line="360" w:lineRule="auto"/>
            </w:pPr>
          </w:p>
        </w:tc>
        <w:tc>
          <w:tcPr>
            <w:tcW w:w="1976" w:type="dxa"/>
          </w:tcPr>
          <w:p w14:paraId="2AA6271C" w14:textId="77777777" w:rsidR="00097E98" w:rsidRPr="00442838" w:rsidRDefault="00097E98" w:rsidP="000F163C">
            <w:pPr>
              <w:spacing w:line="360" w:lineRule="auto"/>
            </w:pPr>
          </w:p>
        </w:tc>
      </w:tr>
    </w:tbl>
    <w:p w14:paraId="0A18FD3C" w14:textId="77777777" w:rsidR="00097E98" w:rsidRPr="00442838" w:rsidRDefault="00097E98" w:rsidP="00097E98">
      <w:pPr>
        <w:rPr>
          <w:sz w:val="24"/>
        </w:rPr>
      </w:pPr>
    </w:p>
    <w:p w14:paraId="7BB7963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61DFDEC" w14:textId="77777777" w:rsidTr="000F163C">
        <w:tc>
          <w:tcPr>
            <w:tcW w:w="3596" w:type="dxa"/>
          </w:tcPr>
          <w:p w14:paraId="4D0B0816" w14:textId="77777777" w:rsidR="00097E98" w:rsidRPr="00442838" w:rsidRDefault="00097E98" w:rsidP="000F163C">
            <w:pPr>
              <w:rPr>
                <w:sz w:val="24"/>
              </w:rPr>
            </w:pPr>
          </w:p>
        </w:tc>
        <w:tc>
          <w:tcPr>
            <w:tcW w:w="3597" w:type="dxa"/>
          </w:tcPr>
          <w:p w14:paraId="3B4205BD" w14:textId="77777777" w:rsidR="00097E98" w:rsidRPr="00442838" w:rsidRDefault="00097E98" w:rsidP="000F163C">
            <w:pPr>
              <w:rPr>
                <w:sz w:val="24"/>
              </w:rPr>
            </w:pPr>
          </w:p>
        </w:tc>
        <w:tc>
          <w:tcPr>
            <w:tcW w:w="3597" w:type="dxa"/>
          </w:tcPr>
          <w:p w14:paraId="6EE30404" w14:textId="77777777" w:rsidR="00097E98" w:rsidRPr="00442838" w:rsidRDefault="00097E98" w:rsidP="000F163C">
            <w:pPr>
              <w:rPr>
                <w:sz w:val="24"/>
              </w:rPr>
            </w:pPr>
          </w:p>
        </w:tc>
      </w:tr>
      <w:tr w:rsidR="00097E98" w:rsidRPr="00442838" w14:paraId="22B7B192" w14:textId="77777777" w:rsidTr="000F163C">
        <w:tc>
          <w:tcPr>
            <w:tcW w:w="3596" w:type="dxa"/>
          </w:tcPr>
          <w:p w14:paraId="17A312F0" w14:textId="77777777" w:rsidR="00097E98" w:rsidRPr="00442838" w:rsidRDefault="00097E98" w:rsidP="000F163C">
            <w:pPr>
              <w:rPr>
                <w:sz w:val="24"/>
              </w:rPr>
            </w:pPr>
          </w:p>
        </w:tc>
        <w:tc>
          <w:tcPr>
            <w:tcW w:w="3597" w:type="dxa"/>
          </w:tcPr>
          <w:p w14:paraId="661A509C" w14:textId="77777777" w:rsidR="00097E98" w:rsidRPr="00442838" w:rsidRDefault="00097E98" w:rsidP="000F163C">
            <w:pPr>
              <w:rPr>
                <w:sz w:val="24"/>
              </w:rPr>
            </w:pPr>
          </w:p>
        </w:tc>
        <w:tc>
          <w:tcPr>
            <w:tcW w:w="3597" w:type="dxa"/>
          </w:tcPr>
          <w:p w14:paraId="1A935F32" w14:textId="77777777" w:rsidR="00097E98" w:rsidRPr="00442838" w:rsidRDefault="00097E98" w:rsidP="000F163C">
            <w:pPr>
              <w:rPr>
                <w:sz w:val="24"/>
              </w:rPr>
            </w:pPr>
          </w:p>
        </w:tc>
      </w:tr>
    </w:tbl>
    <w:p w14:paraId="7C23EE8D" w14:textId="77777777" w:rsidR="00097E98" w:rsidRPr="00442838" w:rsidRDefault="00097E98" w:rsidP="00097E98">
      <w:pPr>
        <w:rPr>
          <w:sz w:val="24"/>
        </w:rPr>
      </w:pPr>
    </w:p>
    <w:p w14:paraId="09838020" w14:textId="77777777" w:rsidR="00097E98" w:rsidRPr="00442838" w:rsidRDefault="00097E98" w:rsidP="00097E98">
      <w:pPr>
        <w:rPr>
          <w:sz w:val="24"/>
        </w:rPr>
      </w:pPr>
      <w:r w:rsidRPr="00442838">
        <w:rPr>
          <w:sz w:val="24"/>
        </w:rPr>
        <w:t>Sprites:</w:t>
      </w:r>
    </w:p>
    <w:p w14:paraId="14D70A7E" w14:textId="77777777" w:rsidR="00097E98" w:rsidRPr="00442838" w:rsidRDefault="00097E98" w:rsidP="00097E98">
      <w:pPr>
        <w:rPr>
          <w:sz w:val="24"/>
        </w:rPr>
      </w:pPr>
      <w:r w:rsidRPr="00442838">
        <w:rPr>
          <w:sz w:val="24"/>
        </w:rPr>
        <w:br w:type="page"/>
      </w:r>
    </w:p>
    <w:p w14:paraId="18BA4676" w14:textId="517D79E8" w:rsidR="00097E98" w:rsidRPr="00442838" w:rsidRDefault="00B80081" w:rsidP="00097E98">
      <w:pPr>
        <w:rPr>
          <w:sz w:val="24"/>
        </w:rPr>
      </w:pPr>
      <w:r w:rsidRPr="00442838">
        <w:rPr>
          <w:sz w:val="24"/>
        </w:rPr>
        <w:lastRenderedPageBreak/>
        <w:t xml:space="preserve">Diglett </w:t>
      </w:r>
      <w:r w:rsidR="00097E98" w:rsidRPr="00442838">
        <w:rPr>
          <w:sz w:val="24"/>
        </w:rPr>
        <w:t>Family Page</w:t>
      </w:r>
    </w:p>
    <w:p w14:paraId="3D2DE9A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56A25E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0642F3B" w14:textId="77777777" w:rsidTr="000F163C">
        <w:trPr>
          <w:trHeight w:val="896"/>
        </w:trPr>
        <w:tc>
          <w:tcPr>
            <w:tcW w:w="1251" w:type="dxa"/>
          </w:tcPr>
          <w:p w14:paraId="743DE902" w14:textId="77777777" w:rsidR="00097E98" w:rsidRPr="00442838" w:rsidRDefault="00097E98" w:rsidP="000F163C">
            <w:pPr>
              <w:spacing w:line="360" w:lineRule="auto"/>
            </w:pPr>
            <w:r w:rsidRPr="00442838">
              <w:t>Pokemon</w:t>
            </w:r>
          </w:p>
          <w:p w14:paraId="0620F1DC" w14:textId="77777777" w:rsidR="00097E98" w:rsidRPr="00442838" w:rsidRDefault="00097E98" w:rsidP="000F163C">
            <w:pPr>
              <w:spacing w:line="360" w:lineRule="auto"/>
            </w:pPr>
            <w:r w:rsidRPr="00442838">
              <w:t>Name</w:t>
            </w:r>
          </w:p>
        </w:tc>
        <w:tc>
          <w:tcPr>
            <w:tcW w:w="1652" w:type="dxa"/>
          </w:tcPr>
          <w:p w14:paraId="38EB296A" w14:textId="77777777" w:rsidR="00097E98" w:rsidRPr="00442838" w:rsidRDefault="00097E98" w:rsidP="000F163C">
            <w:pPr>
              <w:spacing w:line="360" w:lineRule="auto"/>
            </w:pPr>
            <w:r w:rsidRPr="00442838">
              <w:t>Pokemon Number</w:t>
            </w:r>
          </w:p>
        </w:tc>
        <w:tc>
          <w:tcPr>
            <w:tcW w:w="3719" w:type="dxa"/>
          </w:tcPr>
          <w:p w14:paraId="30A08C98" w14:textId="77777777" w:rsidR="00097E98" w:rsidRPr="00442838" w:rsidRDefault="00097E98" w:rsidP="000F163C">
            <w:pPr>
              <w:spacing w:line="360" w:lineRule="auto"/>
            </w:pPr>
            <w:r w:rsidRPr="00442838">
              <w:t>Base Stats</w:t>
            </w:r>
          </w:p>
          <w:p w14:paraId="1A3E68D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7485D09" w14:textId="77777777" w:rsidR="00097E98" w:rsidRPr="00442838" w:rsidRDefault="00097E98" w:rsidP="000F163C">
            <w:pPr>
              <w:spacing w:line="360" w:lineRule="auto"/>
            </w:pPr>
            <w:r w:rsidRPr="00442838">
              <w:t>Ability</w:t>
            </w:r>
          </w:p>
        </w:tc>
        <w:tc>
          <w:tcPr>
            <w:tcW w:w="724" w:type="dxa"/>
          </w:tcPr>
          <w:p w14:paraId="5E26222C" w14:textId="77777777" w:rsidR="00097E98" w:rsidRPr="00442838" w:rsidRDefault="00097E98" w:rsidP="000F163C">
            <w:pPr>
              <w:spacing w:line="360" w:lineRule="auto"/>
            </w:pPr>
            <w:r w:rsidRPr="00442838">
              <w:t>Type 1</w:t>
            </w:r>
          </w:p>
        </w:tc>
        <w:tc>
          <w:tcPr>
            <w:tcW w:w="724" w:type="dxa"/>
          </w:tcPr>
          <w:p w14:paraId="77F9CE25" w14:textId="77777777" w:rsidR="00097E98" w:rsidRPr="00442838" w:rsidRDefault="00097E98" w:rsidP="000F163C">
            <w:pPr>
              <w:spacing w:line="360" w:lineRule="auto"/>
            </w:pPr>
            <w:r w:rsidRPr="00442838">
              <w:t>Type 2</w:t>
            </w:r>
          </w:p>
        </w:tc>
        <w:tc>
          <w:tcPr>
            <w:tcW w:w="1976" w:type="dxa"/>
          </w:tcPr>
          <w:p w14:paraId="45664B51" w14:textId="77777777" w:rsidR="00097E98" w:rsidRPr="00442838" w:rsidRDefault="00097E98" w:rsidP="000F163C">
            <w:pPr>
              <w:spacing w:line="360" w:lineRule="auto"/>
            </w:pPr>
            <w:r w:rsidRPr="00442838">
              <w:t>Evolution</w:t>
            </w:r>
          </w:p>
        </w:tc>
      </w:tr>
      <w:tr w:rsidR="00097E98" w:rsidRPr="00442838" w14:paraId="3A61B725" w14:textId="77777777" w:rsidTr="000F163C">
        <w:trPr>
          <w:trHeight w:val="454"/>
        </w:trPr>
        <w:tc>
          <w:tcPr>
            <w:tcW w:w="1251" w:type="dxa"/>
          </w:tcPr>
          <w:p w14:paraId="1E74A4E1" w14:textId="0B99FFB0" w:rsidR="00097E98" w:rsidRPr="00442838" w:rsidRDefault="00B80081" w:rsidP="000F163C">
            <w:pPr>
              <w:spacing w:line="360" w:lineRule="auto"/>
            </w:pPr>
            <w:r w:rsidRPr="00442838">
              <w:t>Diglett</w:t>
            </w:r>
          </w:p>
        </w:tc>
        <w:tc>
          <w:tcPr>
            <w:tcW w:w="1652" w:type="dxa"/>
          </w:tcPr>
          <w:p w14:paraId="7BE6194A" w14:textId="77777777" w:rsidR="00097E98" w:rsidRPr="00442838" w:rsidRDefault="00097E98" w:rsidP="000F163C">
            <w:pPr>
              <w:spacing w:line="360" w:lineRule="auto"/>
            </w:pPr>
          </w:p>
        </w:tc>
        <w:tc>
          <w:tcPr>
            <w:tcW w:w="3719" w:type="dxa"/>
          </w:tcPr>
          <w:p w14:paraId="45651408" w14:textId="77777777" w:rsidR="00097E98" w:rsidRPr="00442838" w:rsidRDefault="00097E98" w:rsidP="000F163C">
            <w:pPr>
              <w:spacing w:line="360" w:lineRule="auto"/>
            </w:pPr>
          </w:p>
        </w:tc>
        <w:tc>
          <w:tcPr>
            <w:tcW w:w="880" w:type="dxa"/>
          </w:tcPr>
          <w:p w14:paraId="51BE6354" w14:textId="77777777" w:rsidR="00097E98" w:rsidRPr="00442838" w:rsidRDefault="00097E98" w:rsidP="000F163C">
            <w:pPr>
              <w:spacing w:line="360" w:lineRule="auto"/>
            </w:pPr>
          </w:p>
        </w:tc>
        <w:tc>
          <w:tcPr>
            <w:tcW w:w="724" w:type="dxa"/>
          </w:tcPr>
          <w:p w14:paraId="0FF560FD" w14:textId="77777777" w:rsidR="00097E98" w:rsidRPr="00442838" w:rsidRDefault="00097E98" w:rsidP="000F163C">
            <w:pPr>
              <w:spacing w:line="360" w:lineRule="auto"/>
            </w:pPr>
          </w:p>
        </w:tc>
        <w:tc>
          <w:tcPr>
            <w:tcW w:w="724" w:type="dxa"/>
          </w:tcPr>
          <w:p w14:paraId="53968AB9" w14:textId="77777777" w:rsidR="00097E98" w:rsidRPr="00442838" w:rsidRDefault="00097E98" w:rsidP="000F163C">
            <w:pPr>
              <w:spacing w:line="360" w:lineRule="auto"/>
            </w:pPr>
          </w:p>
        </w:tc>
        <w:tc>
          <w:tcPr>
            <w:tcW w:w="1976" w:type="dxa"/>
          </w:tcPr>
          <w:p w14:paraId="5154B99E" w14:textId="77777777" w:rsidR="00097E98" w:rsidRPr="00442838" w:rsidRDefault="00097E98" w:rsidP="000F163C">
            <w:pPr>
              <w:spacing w:line="360" w:lineRule="auto"/>
            </w:pPr>
          </w:p>
        </w:tc>
      </w:tr>
      <w:tr w:rsidR="00097E98" w:rsidRPr="00442838" w14:paraId="7B29E4CF" w14:textId="77777777" w:rsidTr="000F163C">
        <w:trPr>
          <w:trHeight w:val="441"/>
        </w:trPr>
        <w:tc>
          <w:tcPr>
            <w:tcW w:w="1251" w:type="dxa"/>
          </w:tcPr>
          <w:p w14:paraId="51BBCAA0" w14:textId="4E8A58CA" w:rsidR="00097E98" w:rsidRPr="00442838" w:rsidRDefault="00B80081" w:rsidP="000F163C">
            <w:pPr>
              <w:spacing w:line="360" w:lineRule="auto"/>
            </w:pPr>
            <w:r w:rsidRPr="00442838">
              <w:t>Alolan Diglett</w:t>
            </w:r>
          </w:p>
        </w:tc>
        <w:tc>
          <w:tcPr>
            <w:tcW w:w="1652" w:type="dxa"/>
          </w:tcPr>
          <w:p w14:paraId="2C594134" w14:textId="77777777" w:rsidR="00097E98" w:rsidRPr="00442838" w:rsidRDefault="00097E98" w:rsidP="000F163C">
            <w:pPr>
              <w:spacing w:line="360" w:lineRule="auto"/>
            </w:pPr>
          </w:p>
        </w:tc>
        <w:tc>
          <w:tcPr>
            <w:tcW w:w="3719" w:type="dxa"/>
          </w:tcPr>
          <w:p w14:paraId="77274300" w14:textId="77777777" w:rsidR="00097E98" w:rsidRPr="00442838" w:rsidRDefault="00097E98" w:rsidP="000F163C">
            <w:pPr>
              <w:spacing w:line="360" w:lineRule="auto"/>
            </w:pPr>
          </w:p>
        </w:tc>
        <w:tc>
          <w:tcPr>
            <w:tcW w:w="880" w:type="dxa"/>
          </w:tcPr>
          <w:p w14:paraId="38425268" w14:textId="77777777" w:rsidR="00097E98" w:rsidRPr="00442838" w:rsidRDefault="00097E98" w:rsidP="000F163C">
            <w:pPr>
              <w:spacing w:line="360" w:lineRule="auto"/>
            </w:pPr>
          </w:p>
        </w:tc>
        <w:tc>
          <w:tcPr>
            <w:tcW w:w="724" w:type="dxa"/>
          </w:tcPr>
          <w:p w14:paraId="63603FEA" w14:textId="77777777" w:rsidR="00097E98" w:rsidRPr="00442838" w:rsidRDefault="00097E98" w:rsidP="000F163C">
            <w:pPr>
              <w:spacing w:line="360" w:lineRule="auto"/>
            </w:pPr>
          </w:p>
        </w:tc>
        <w:tc>
          <w:tcPr>
            <w:tcW w:w="724" w:type="dxa"/>
          </w:tcPr>
          <w:p w14:paraId="7E80CF91" w14:textId="77777777" w:rsidR="00097E98" w:rsidRPr="00442838" w:rsidRDefault="00097E98" w:rsidP="000F163C">
            <w:pPr>
              <w:spacing w:line="360" w:lineRule="auto"/>
            </w:pPr>
          </w:p>
        </w:tc>
        <w:tc>
          <w:tcPr>
            <w:tcW w:w="1976" w:type="dxa"/>
          </w:tcPr>
          <w:p w14:paraId="2EA7EC88" w14:textId="77777777" w:rsidR="00097E98" w:rsidRPr="00442838" w:rsidRDefault="00097E98" w:rsidP="000F163C">
            <w:pPr>
              <w:spacing w:line="360" w:lineRule="auto"/>
            </w:pPr>
          </w:p>
        </w:tc>
      </w:tr>
      <w:tr w:rsidR="00097E98" w:rsidRPr="00442838" w14:paraId="78AE98C7" w14:textId="77777777" w:rsidTr="000F163C">
        <w:trPr>
          <w:trHeight w:val="441"/>
        </w:trPr>
        <w:tc>
          <w:tcPr>
            <w:tcW w:w="1251" w:type="dxa"/>
          </w:tcPr>
          <w:p w14:paraId="113BDD60" w14:textId="4E3262BE" w:rsidR="00097E98" w:rsidRPr="00442838" w:rsidRDefault="00B80081" w:rsidP="000F163C">
            <w:pPr>
              <w:spacing w:line="360" w:lineRule="auto"/>
            </w:pPr>
            <w:r w:rsidRPr="00442838">
              <w:t>Dugtrio</w:t>
            </w:r>
          </w:p>
        </w:tc>
        <w:tc>
          <w:tcPr>
            <w:tcW w:w="1652" w:type="dxa"/>
          </w:tcPr>
          <w:p w14:paraId="40A86F3C" w14:textId="77777777" w:rsidR="00097E98" w:rsidRPr="00442838" w:rsidRDefault="00097E98" w:rsidP="000F163C">
            <w:pPr>
              <w:spacing w:line="360" w:lineRule="auto"/>
            </w:pPr>
          </w:p>
        </w:tc>
        <w:tc>
          <w:tcPr>
            <w:tcW w:w="3719" w:type="dxa"/>
          </w:tcPr>
          <w:p w14:paraId="18C035F4" w14:textId="77777777" w:rsidR="00097E98" w:rsidRPr="00442838" w:rsidRDefault="00097E98" w:rsidP="000F163C">
            <w:pPr>
              <w:spacing w:line="360" w:lineRule="auto"/>
            </w:pPr>
          </w:p>
        </w:tc>
        <w:tc>
          <w:tcPr>
            <w:tcW w:w="880" w:type="dxa"/>
          </w:tcPr>
          <w:p w14:paraId="20E28D5C" w14:textId="77777777" w:rsidR="00097E98" w:rsidRPr="00442838" w:rsidRDefault="00097E98" w:rsidP="000F163C">
            <w:pPr>
              <w:spacing w:line="360" w:lineRule="auto"/>
            </w:pPr>
          </w:p>
        </w:tc>
        <w:tc>
          <w:tcPr>
            <w:tcW w:w="724" w:type="dxa"/>
          </w:tcPr>
          <w:p w14:paraId="2E55D359" w14:textId="77777777" w:rsidR="00097E98" w:rsidRPr="00442838" w:rsidRDefault="00097E98" w:rsidP="000F163C">
            <w:pPr>
              <w:spacing w:line="360" w:lineRule="auto"/>
            </w:pPr>
          </w:p>
        </w:tc>
        <w:tc>
          <w:tcPr>
            <w:tcW w:w="724" w:type="dxa"/>
          </w:tcPr>
          <w:p w14:paraId="2D99B767" w14:textId="77777777" w:rsidR="00097E98" w:rsidRPr="00442838" w:rsidRDefault="00097E98" w:rsidP="000F163C">
            <w:pPr>
              <w:spacing w:line="360" w:lineRule="auto"/>
            </w:pPr>
          </w:p>
        </w:tc>
        <w:tc>
          <w:tcPr>
            <w:tcW w:w="1976" w:type="dxa"/>
          </w:tcPr>
          <w:p w14:paraId="7D1DBB7D" w14:textId="77777777" w:rsidR="00097E98" w:rsidRPr="00442838" w:rsidRDefault="00097E98" w:rsidP="000F163C">
            <w:pPr>
              <w:spacing w:line="360" w:lineRule="auto"/>
            </w:pPr>
          </w:p>
        </w:tc>
      </w:tr>
      <w:tr w:rsidR="00097E98" w:rsidRPr="00442838" w14:paraId="2A86624E" w14:textId="77777777" w:rsidTr="000F163C">
        <w:trPr>
          <w:trHeight w:val="896"/>
        </w:trPr>
        <w:tc>
          <w:tcPr>
            <w:tcW w:w="1251" w:type="dxa"/>
          </w:tcPr>
          <w:p w14:paraId="5D27F98F" w14:textId="6FBC60F2" w:rsidR="00097E98" w:rsidRPr="00442838" w:rsidRDefault="00B80081" w:rsidP="000F163C">
            <w:pPr>
              <w:spacing w:line="360" w:lineRule="auto"/>
            </w:pPr>
            <w:r w:rsidRPr="00442838">
              <w:t>Alolan Dugtrio</w:t>
            </w:r>
          </w:p>
        </w:tc>
        <w:tc>
          <w:tcPr>
            <w:tcW w:w="1652" w:type="dxa"/>
          </w:tcPr>
          <w:p w14:paraId="619DD91C" w14:textId="77777777" w:rsidR="00097E98" w:rsidRPr="00442838" w:rsidRDefault="00097E98" w:rsidP="000F163C">
            <w:pPr>
              <w:spacing w:line="360" w:lineRule="auto"/>
            </w:pPr>
          </w:p>
        </w:tc>
        <w:tc>
          <w:tcPr>
            <w:tcW w:w="3719" w:type="dxa"/>
          </w:tcPr>
          <w:p w14:paraId="7F9EF22A" w14:textId="77777777" w:rsidR="00097E98" w:rsidRPr="00442838" w:rsidRDefault="00097E98" w:rsidP="000F163C">
            <w:pPr>
              <w:spacing w:line="360" w:lineRule="auto"/>
            </w:pPr>
          </w:p>
        </w:tc>
        <w:tc>
          <w:tcPr>
            <w:tcW w:w="880" w:type="dxa"/>
          </w:tcPr>
          <w:p w14:paraId="0FBD4426" w14:textId="77777777" w:rsidR="00097E98" w:rsidRPr="00442838" w:rsidRDefault="00097E98" w:rsidP="000F163C">
            <w:pPr>
              <w:spacing w:line="360" w:lineRule="auto"/>
            </w:pPr>
          </w:p>
        </w:tc>
        <w:tc>
          <w:tcPr>
            <w:tcW w:w="724" w:type="dxa"/>
          </w:tcPr>
          <w:p w14:paraId="6AEC2844" w14:textId="77777777" w:rsidR="00097E98" w:rsidRPr="00442838" w:rsidRDefault="00097E98" w:rsidP="000F163C">
            <w:pPr>
              <w:spacing w:line="360" w:lineRule="auto"/>
            </w:pPr>
          </w:p>
        </w:tc>
        <w:tc>
          <w:tcPr>
            <w:tcW w:w="724" w:type="dxa"/>
          </w:tcPr>
          <w:p w14:paraId="00D196F8" w14:textId="77777777" w:rsidR="00097E98" w:rsidRPr="00442838" w:rsidRDefault="00097E98" w:rsidP="000F163C">
            <w:pPr>
              <w:spacing w:line="360" w:lineRule="auto"/>
            </w:pPr>
          </w:p>
        </w:tc>
        <w:tc>
          <w:tcPr>
            <w:tcW w:w="1976" w:type="dxa"/>
          </w:tcPr>
          <w:p w14:paraId="039948B1" w14:textId="77777777" w:rsidR="00097E98" w:rsidRPr="00442838" w:rsidRDefault="00097E98" w:rsidP="000F163C">
            <w:pPr>
              <w:spacing w:line="360" w:lineRule="auto"/>
            </w:pPr>
          </w:p>
        </w:tc>
      </w:tr>
    </w:tbl>
    <w:p w14:paraId="00760B8F" w14:textId="77777777" w:rsidR="00097E98" w:rsidRPr="00442838" w:rsidRDefault="00097E98" w:rsidP="00097E98">
      <w:pPr>
        <w:rPr>
          <w:sz w:val="24"/>
        </w:rPr>
      </w:pPr>
    </w:p>
    <w:p w14:paraId="4BA6307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1D958D" w14:textId="77777777" w:rsidTr="000F163C">
        <w:tc>
          <w:tcPr>
            <w:tcW w:w="3596" w:type="dxa"/>
          </w:tcPr>
          <w:p w14:paraId="419F5B88" w14:textId="77777777" w:rsidR="00097E98" w:rsidRPr="00442838" w:rsidRDefault="00097E98" w:rsidP="000F163C">
            <w:pPr>
              <w:rPr>
                <w:sz w:val="24"/>
              </w:rPr>
            </w:pPr>
          </w:p>
        </w:tc>
        <w:tc>
          <w:tcPr>
            <w:tcW w:w="3597" w:type="dxa"/>
          </w:tcPr>
          <w:p w14:paraId="19874082" w14:textId="77777777" w:rsidR="00097E98" w:rsidRPr="00442838" w:rsidRDefault="00097E98" w:rsidP="000F163C">
            <w:pPr>
              <w:rPr>
                <w:sz w:val="24"/>
              </w:rPr>
            </w:pPr>
          </w:p>
        </w:tc>
        <w:tc>
          <w:tcPr>
            <w:tcW w:w="3597" w:type="dxa"/>
          </w:tcPr>
          <w:p w14:paraId="74C2755E" w14:textId="77777777" w:rsidR="00097E98" w:rsidRPr="00442838" w:rsidRDefault="00097E98" w:rsidP="000F163C">
            <w:pPr>
              <w:rPr>
                <w:sz w:val="24"/>
              </w:rPr>
            </w:pPr>
          </w:p>
        </w:tc>
      </w:tr>
      <w:tr w:rsidR="00097E98" w:rsidRPr="00442838" w14:paraId="5FDA3FFC" w14:textId="77777777" w:rsidTr="000F163C">
        <w:tc>
          <w:tcPr>
            <w:tcW w:w="3596" w:type="dxa"/>
          </w:tcPr>
          <w:p w14:paraId="00FF2C8D" w14:textId="77777777" w:rsidR="00097E98" w:rsidRPr="00442838" w:rsidRDefault="00097E98" w:rsidP="000F163C">
            <w:pPr>
              <w:rPr>
                <w:sz w:val="24"/>
              </w:rPr>
            </w:pPr>
          </w:p>
        </w:tc>
        <w:tc>
          <w:tcPr>
            <w:tcW w:w="3597" w:type="dxa"/>
          </w:tcPr>
          <w:p w14:paraId="585CC708" w14:textId="77777777" w:rsidR="00097E98" w:rsidRPr="00442838" w:rsidRDefault="00097E98" w:rsidP="000F163C">
            <w:pPr>
              <w:rPr>
                <w:sz w:val="24"/>
              </w:rPr>
            </w:pPr>
          </w:p>
        </w:tc>
        <w:tc>
          <w:tcPr>
            <w:tcW w:w="3597" w:type="dxa"/>
          </w:tcPr>
          <w:p w14:paraId="7A4C6561" w14:textId="77777777" w:rsidR="00097E98" w:rsidRPr="00442838" w:rsidRDefault="00097E98" w:rsidP="000F163C">
            <w:pPr>
              <w:rPr>
                <w:sz w:val="24"/>
              </w:rPr>
            </w:pPr>
          </w:p>
        </w:tc>
      </w:tr>
    </w:tbl>
    <w:p w14:paraId="52D5893A" w14:textId="77777777" w:rsidR="00097E98" w:rsidRPr="00442838" w:rsidRDefault="00097E98" w:rsidP="00097E98">
      <w:pPr>
        <w:rPr>
          <w:sz w:val="24"/>
        </w:rPr>
      </w:pPr>
    </w:p>
    <w:p w14:paraId="64FE5860" w14:textId="77777777" w:rsidR="00097E98" w:rsidRPr="00442838" w:rsidRDefault="00097E98" w:rsidP="00097E98">
      <w:pPr>
        <w:rPr>
          <w:sz w:val="24"/>
        </w:rPr>
      </w:pPr>
      <w:r w:rsidRPr="00442838">
        <w:rPr>
          <w:sz w:val="24"/>
        </w:rPr>
        <w:t>Sprites:</w:t>
      </w:r>
    </w:p>
    <w:p w14:paraId="0C9140B5" w14:textId="77777777" w:rsidR="00097E98" w:rsidRPr="00442838" w:rsidRDefault="00097E98" w:rsidP="00097E98">
      <w:pPr>
        <w:rPr>
          <w:sz w:val="24"/>
        </w:rPr>
      </w:pPr>
      <w:r w:rsidRPr="00442838">
        <w:rPr>
          <w:sz w:val="24"/>
        </w:rPr>
        <w:br w:type="page"/>
      </w:r>
    </w:p>
    <w:p w14:paraId="3B6C0D76" w14:textId="5FDBEE31" w:rsidR="00097E98" w:rsidRPr="00442838" w:rsidRDefault="00B80081" w:rsidP="00097E98">
      <w:pPr>
        <w:rPr>
          <w:sz w:val="24"/>
        </w:rPr>
      </w:pPr>
      <w:r w:rsidRPr="00442838">
        <w:rPr>
          <w:sz w:val="24"/>
        </w:rPr>
        <w:lastRenderedPageBreak/>
        <w:t xml:space="preserve">Meowth </w:t>
      </w:r>
      <w:r w:rsidR="00097E98" w:rsidRPr="00442838">
        <w:rPr>
          <w:sz w:val="24"/>
        </w:rPr>
        <w:t>Family Page</w:t>
      </w:r>
    </w:p>
    <w:p w14:paraId="3B4D3A1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B95B9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45D4E9" w14:textId="77777777" w:rsidTr="000F163C">
        <w:trPr>
          <w:trHeight w:val="896"/>
        </w:trPr>
        <w:tc>
          <w:tcPr>
            <w:tcW w:w="1251" w:type="dxa"/>
          </w:tcPr>
          <w:p w14:paraId="0DFC9425" w14:textId="77777777" w:rsidR="00097E98" w:rsidRPr="00442838" w:rsidRDefault="00097E98" w:rsidP="000F163C">
            <w:pPr>
              <w:spacing w:line="360" w:lineRule="auto"/>
            </w:pPr>
            <w:r w:rsidRPr="00442838">
              <w:t>Pokemon</w:t>
            </w:r>
          </w:p>
          <w:p w14:paraId="2DCBF774" w14:textId="77777777" w:rsidR="00097E98" w:rsidRPr="00442838" w:rsidRDefault="00097E98" w:rsidP="000F163C">
            <w:pPr>
              <w:spacing w:line="360" w:lineRule="auto"/>
            </w:pPr>
            <w:r w:rsidRPr="00442838">
              <w:t>Name</w:t>
            </w:r>
          </w:p>
        </w:tc>
        <w:tc>
          <w:tcPr>
            <w:tcW w:w="1652" w:type="dxa"/>
          </w:tcPr>
          <w:p w14:paraId="04E0F6D5" w14:textId="77777777" w:rsidR="00097E98" w:rsidRPr="00442838" w:rsidRDefault="00097E98" w:rsidP="000F163C">
            <w:pPr>
              <w:spacing w:line="360" w:lineRule="auto"/>
            </w:pPr>
            <w:r w:rsidRPr="00442838">
              <w:t>Pokemon Number</w:t>
            </w:r>
          </w:p>
        </w:tc>
        <w:tc>
          <w:tcPr>
            <w:tcW w:w="3719" w:type="dxa"/>
          </w:tcPr>
          <w:p w14:paraId="456A0D1D" w14:textId="77777777" w:rsidR="00097E98" w:rsidRPr="00442838" w:rsidRDefault="00097E98" w:rsidP="000F163C">
            <w:pPr>
              <w:spacing w:line="360" w:lineRule="auto"/>
            </w:pPr>
            <w:r w:rsidRPr="00442838">
              <w:t>Base Stats</w:t>
            </w:r>
          </w:p>
          <w:p w14:paraId="1085F32C"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DCE8618" w14:textId="77777777" w:rsidR="00097E98" w:rsidRPr="00442838" w:rsidRDefault="00097E98" w:rsidP="000F163C">
            <w:pPr>
              <w:spacing w:line="360" w:lineRule="auto"/>
            </w:pPr>
            <w:r w:rsidRPr="00442838">
              <w:t>Ability</w:t>
            </w:r>
          </w:p>
        </w:tc>
        <w:tc>
          <w:tcPr>
            <w:tcW w:w="724" w:type="dxa"/>
          </w:tcPr>
          <w:p w14:paraId="76FB3FE0" w14:textId="77777777" w:rsidR="00097E98" w:rsidRPr="00442838" w:rsidRDefault="00097E98" w:rsidP="000F163C">
            <w:pPr>
              <w:spacing w:line="360" w:lineRule="auto"/>
            </w:pPr>
            <w:r w:rsidRPr="00442838">
              <w:t>Type 1</w:t>
            </w:r>
          </w:p>
        </w:tc>
        <w:tc>
          <w:tcPr>
            <w:tcW w:w="724" w:type="dxa"/>
          </w:tcPr>
          <w:p w14:paraId="1FCE69A4" w14:textId="77777777" w:rsidR="00097E98" w:rsidRPr="00442838" w:rsidRDefault="00097E98" w:rsidP="000F163C">
            <w:pPr>
              <w:spacing w:line="360" w:lineRule="auto"/>
            </w:pPr>
            <w:r w:rsidRPr="00442838">
              <w:t>Type 2</w:t>
            </w:r>
          </w:p>
        </w:tc>
        <w:tc>
          <w:tcPr>
            <w:tcW w:w="1976" w:type="dxa"/>
          </w:tcPr>
          <w:p w14:paraId="4CB77665" w14:textId="77777777" w:rsidR="00097E98" w:rsidRPr="00442838" w:rsidRDefault="00097E98" w:rsidP="000F163C">
            <w:pPr>
              <w:spacing w:line="360" w:lineRule="auto"/>
            </w:pPr>
            <w:r w:rsidRPr="00442838">
              <w:t>Evolution</w:t>
            </w:r>
          </w:p>
        </w:tc>
      </w:tr>
      <w:tr w:rsidR="00097E98" w:rsidRPr="00442838" w14:paraId="2D6CA132" w14:textId="77777777" w:rsidTr="000F163C">
        <w:trPr>
          <w:trHeight w:val="454"/>
        </w:trPr>
        <w:tc>
          <w:tcPr>
            <w:tcW w:w="1251" w:type="dxa"/>
          </w:tcPr>
          <w:p w14:paraId="5305CEC7" w14:textId="7913E648" w:rsidR="00097E98" w:rsidRPr="00442838" w:rsidRDefault="00B80081" w:rsidP="000F163C">
            <w:pPr>
              <w:spacing w:line="360" w:lineRule="auto"/>
            </w:pPr>
            <w:r w:rsidRPr="00442838">
              <w:t>Meowth</w:t>
            </w:r>
          </w:p>
        </w:tc>
        <w:tc>
          <w:tcPr>
            <w:tcW w:w="1652" w:type="dxa"/>
          </w:tcPr>
          <w:p w14:paraId="20DA83DC" w14:textId="77777777" w:rsidR="00097E98" w:rsidRPr="00442838" w:rsidRDefault="00097E98" w:rsidP="000F163C">
            <w:pPr>
              <w:spacing w:line="360" w:lineRule="auto"/>
            </w:pPr>
          </w:p>
        </w:tc>
        <w:tc>
          <w:tcPr>
            <w:tcW w:w="3719" w:type="dxa"/>
          </w:tcPr>
          <w:p w14:paraId="7A01410C" w14:textId="77777777" w:rsidR="00097E98" w:rsidRPr="00442838" w:rsidRDefault="00097E98" w:rsidP="000F163C">
            <w:pPr>
              <w:spacing w:line="360" w:lineRule="auto"/>
            </w:pPr>
          </w:p>
        </w:tc>
        <w:tc>
          <w:tcPr>
            <w:tcW w:w="880" w:type="dxa"/>
          </w:tcPr>
          <w:p w14:paraId="1D29570F" w14:textId="77777777" w:rsidR="00097E98" w:rsidRPr="00442838" w:rsidRDefault="00097E98" w:rsidP="000F163C">
            <w:pPr>
              <w:spacing w:line="360" w:lineRule="auto"/>
            </w:pPr>
          </w:p>
        </w:tc>
        <w:tc>
          <w:tcPr>
            <w:tcW w:w="724" w:type="dxa"/>
          </w:tcPr>
          <w:p w14:paraId="55FD8AED" w14:textId="77777777" w:rsidR="00097E98" w:rsidRPr="00442838" w:rsidRDefault="00097E98" w:rsidP="000F163C">
            <w:pPr>
              <w:spacing w:line="360" w:lineRule="auto"/>
            </w:pPr>
          </w:p>
        </w:tc>
        <w:tc>
          <w:tcPr>
            <w:tcW w:w="724" w:type="dxa"/>
          </w:tcPr>
          <w:p w14:paraId="7AC793F0" w14:textId="77777777" w:rsidR="00097E98" w:rsidRPr="00442838" w:rsidRDefault="00097E98" w:rsidP="000F163C">
            <w:pPr>
              <w:spacing w:line="360" w:lineRule="auto"/>
            </w:pPr>
          </w:p>
        </w:tc>
        <w:tc>
          <w:tcPr>
            <w:tcW w:w="1976" w:type="dxa"/>
          </w:tcPr>
          <w:p w14:paraId="55836954" w14:textId="77777777" w:rsidR="00097E98" w:rsidRPr="00442838" w:rsidRDefault="00097E98" w:rsidP="000F163C">
            <w:pPr>
              <w:spacing w:line="360" w:lineRule="auto"/>
            </w:pPr>
          </w:p>
        </w:tc>
      </w:tr>
      <w:tr w:rsidR="00097E98" w:rsidRPr="00442838" w14:paraId="28E60D65" w14:textId="77777777" w:rsidTr="000F163C">
        <w:trPr>
          <w:trHeight w:val="441"/>
        </w:trPr>
        <w:tc>
          <w:tcPr>
            <w:tcW w:w="1251" w:type="dxa"/>
          </w:tcPr>
          <w:p w14:paraId="3B70C14C" w14:textId="5F4D3CCE" w:rsidR="00097E98" w:rsidRPr="00442838" w:rsidRDefault="00B80081" w:rsidP="000F163C">
            <w:pPr>
              <w:spacing w:line="360" w:lineRule="auto"/>
            </w:pPr>
            <w:r w:rsidRPr="00442838">
              <w:t>Alolan Meowth</w:t>
            </w:r>
          </w:p>
        </w:tc>
        <w:tc>
          <w:tcPr>
            <w:tcW w:w="1652" w:type="dxa"/>
          </w:tcPr>
          <w:p w14:paraId="6FB45B0C" w14:textId="77777777" w:rsidR="00097E98" w:rsidRPr="00442838" w:rsidRDefault="00097E98" w:rsidP="000F163C">
            <w:pPr>
              <w:spacing w:line="360" w:lineRule="auto"/>
            </w:pPr>
          </w:p>
        </w:tc>
        <w:tc>
          <w:tcPr>
            <w:tcW w:w="3719" w:type="dxa"/>
          </w:tcPr>
          <w:p w14:paraId="7515BE69" w14:textId="77777777" w:rsidR="00097E98" w:rsidRPr="00442838" w:rsidRDefault="00097E98" w:rsidP="000F163C">
            <w:pPr>
              <w:spacing w:line="360" w:lineRule="auto"/>
            </w:pPr>
          </w:p>
        </w:tc>
        <w:tc>
          <w:tcPr>
            <w:tcW w:w="880" w:type="dxa"/>
          </w:tcPr>
          <w:p w14:paraId="5E36C771" w14:textId="77777777" w:rsidR="00097E98" w:rsidRPr="00442838" w:rsidRDefault="00097E98" w:rsidP="000F163C">
            <w:pPr>
              <w:spacing w:line="360" w:lineRule="auto"/>
            </w:pPr>
          </w:p>
        </w:tc>
        <w:tc>
          <w:tcPr>
            <w:tcW w:w="724" w:type="dxa"/>
          </w:tcPr>
          <w:p w14:paraId="768E1948" w14:textId="77777777" w:rsidR="00097E98" w:rsidRPr="00442838" w:rsidRDefault="00097E98" w:rsidP="000F163C">
            <w:pPr>
              <w:spacing w:line="360" w:lineRule="auto"/>
            </w:pPr>
          </w:p>
        </w:tc>
        <w:tc>
          <w:tcPr>
            <w:tcW w:w="724" w:type="dxa"/>
          </w:tcPr>
          <w:p w14:paraId="446CDA30" w14:textId="77777777" w:rsidR="00097E98" w:rsidRPr="00442838" w:rsidRDefault="00097E98" w:rsidP="000F163C">
            <w:pPr>
              <w:spacing w:line="360" w:lineRule="auto"/>
            </w:pPr>
          </w:p>
        </w:tc>
        <w:tc>
          <w:tcPr>
            <w:tcW w:w="1976" w:type="dxa"/>
          </w:tcPr>
          <w:p w14:paraId="1EFB472B" w14:textId="77777777" w:rsidR="00097E98" w:rsidRPr="00442838" w:rsidRDefault="00097E98" w:rsidP="000F163C">
            <w:pPr>
              <w:spacing w:line="360" w:lineRule="auto"/>
            </w:pPr>
          </w:p>
        </w:tc>
      </w:tr>
      <w:tr w:rsidR="00097E98" w:rsidRPr="00442838" w14:paraId="5ECFD719" w14:textId="77777777" w:rsidTr="000F163C">
        <w:trPr>
          <w:trHeight w:val="441"/>
        </w:trPr>
        <w:tc>
          <w:tcPr>
            <w:tcW w:w="1251" w:type="dxa"/>
          </w:tcPr>
          <w:p w14:paraId="1C9CAE31" w14:textId="19E8E96D" w:rsidR="00097E98" w:rsidRPr="00442838" w:rsidRDefault="00B80081" w:rsidP="000F163C">
            <w:pPr>
              <w:spacing w:line="360" w:lineRule="auto"/>
            </w:pPr>
            <w:r w:rsidRPr="00442838">
              <w:t>Persian</w:t>
            </w:r>
          </w:p>
        </w:tc>
        <w:tc>
          <w:tcPr>
            <w:tcW w:w="1652" w:type="dxa"/>
          </w:tcPr>
          <w:p w14:paraId="41D340C1" w14:textId="77777777" w:rsidR="00097E98" w:rsidRPr="00442838" w:rsidRDefault="00097E98" w:rsidP="000F163C">
            <w:pPr>
              <w:spacing w:line="360" w:lineRule="auto"/>
            </w:pPr>
          </w:p>
        </w:tc>
        <w:tc>
          <w:tcPr>
            <w:tcW w:w="3719" w:type="dxa"/>
          </w:tcPr>
          <w:p w14:paraId="6067F35E" w14:textId="77777777" w:rsidR="00097E98" w:rsidRPr="00442838" w:rsidRDefault="00097E98" w:rsidP="000F163C">
            <w:pPr>
              <w:spacing w:line="360" w:lineRule="auto"/>
            </w:pPr>
          </w:p>
        </w:tc>
        <w:tc>
          <w:tcPr>
            <w:tcW w:w="880" w:type="dxa"/>
          </w:tcPr>
          <w:p w14:paraId="0EF05363" w14:textId="77777777" w:rsidR="00097E98" w:rsidRPr="00442838" w:rsidRDefault="00097E98" w:rsidP="000F163C">
            <w:pPr>
              <w:spacing w:line="360" w:lineRule="auto"/>
            </w:pPr>
          </w:p>
        </w:tc>
        <w:tc>
          <w:tcPr>
            <w:tcW w:w="724" w:type="dxa"/>
          </w:tcPr>
          <w:p w14:paraId="34BBC892" w14:textId="77777777" w:rsidR="00097E98" w:rsidRPr="00442838" w:rsidRDefault="00097E98" w:rsidP="000F163C">
            <w:pPr>
              <w:spacing w:line="360" w:lineRule="auto"/>
            </w:pPr>
          </w:p>
        </w:tc>
        <w:tc>
          <w:tcPr>
            <w:tcW w:w="724" w:type="dxa"/>
          </w:tcPr>
          <w:p w14:paraId="230A4715" w14:textId="77777777" w:rsidR="00097E98" w:rsidRPr="00442838" w:rsidRDefault="00097E98" w:rsidP="000F163C">
            <w:pPr>
              <w:spacing w:line="360" w:lineRule="auto"/>
            </w:pPr>
          </w:p>
        </w:tc>
        <w:tc>
          <w:tcPr>
            <w:tcW w:w="1976" w:type="dxa"/>
          </w:tcPr>
          <w:p w14:paraId="5C55B363" w14:textId="77777777" w:rsidR="00097E98" w:rsidRPr="00442838" w:rsidRDefault="00097E98" w:rsidP="000F163C">
            <w:pPr>
              <w:spacing w:line="360" w:lineRule="auto"/>
            </w:pPr>
          </w:p>
        </w:tc>
      </w:tr>
      <w:tr w:rsidR="00097E98" w:rsidRPr="00442838" w14:paraId="54EF6ED8" w14:textId="77777777" w:rsidTr="000F163C">
        <w:trPr>
          <w:trHeight w:val="896"/>
        </w:trPr>
        <w:tc>
          <w:tcPr>
            <w:tcW w:w="1251" w:type="dxa"/>
          </w:tcPr>
          <w:p w14:paraId="667BB6C4" w14:textId="6B75B4E4" w:rsidR="00097E98" w:rsidRPr="00442838" w:rsidRDefault="00B80081" w:rsidP="000F163C">
            <w:pPr>
              <w:spacing w:line="360" w:lineRule="auto"/>
            </w:pPr>
            <w:r w:rsidRPr="00442838">
              <w:t>Alolan Persian</w:t>
            </w:r>
          </w:p>
        </w:tc>
        <w:tc>
          <w:tcPr>
            <w:tcW w:w="1652" w:type="dxa"/>
          </w:tcPr>
          <w:p w14:paraId="331F717E" w14:textId="77777777" w:rsidR="00097E98" w:rsidRPr="00442838" w:rsidRDefault="00097E98" w:rsidP="000F163C">
            <w:pPr>
              <w:spacing w:line="360" w:lineRule="auto"/>
            </w:pPr>
          </w:p>
        </w:tc>
        <w:tc>
          <w:tcPr>
            <w:tcW w:w="3719" w:type="dxa"/>
          </w:tcPr>
          <w:p w14:paraId="5851C504" w14:textId="77777777" w:rsidR="00097E98" w:rsidRPr="00442838" w:rsidRDefault="00097E98" w:rsidP="000F163C">
            <w:pPr>
              <w:spacing w:line="360" w:lineRule="auto"/>
            </w:pPr>
          </w:p>
        </w:tc>
        <w:tc>
          <w:tcPr>
            <w:tcW w:w="880" w:type="dxa"/>
          </w:tcPr>
          <w:p w14:paraId="540006EA" w14:textId="77777777" w:rsidR="00097E98" w:rsidRPr="00442838" w:rsidRDefault="00097E98" w:rsidP="000F163C">
            <w:pPr>
              <w:spacing w:line="360" w:lineRule="auto"/>
            </w:pPr>
          </w:p>
        </w:tc>
        <w:tc>
          <w:tcPr>
            <w:tcW w:w="724" w:type="dxa"/>
          </w:tcPr>
          <w:p w14:paraId="20161E65" w14:textId="77777777" w:rsidR="00097E98" w:rsidRPr="00442838" w:rsidRDefault="00097E98" w:rsidP="000F163C">
            <w:pPr>
              <w:spacing w:line="360" w:lineRule="auto"/>
            </w:pPr>
          </w:p>
        </w:tc>
        <w:tc>
          <w:tcPr>
            <w:tcW w:w="724" w:type="dxa"/>
          </w:tcPr>
          <w:p w14:paraId="0B98C4F0" w14:textId="77777777" w:rsidR="00097E98" w:rsidRPr="00442838" w:rsidRDefault="00097E98" w:rsidP="000F163C">
            <w:pPr>
              <w:spacing w:line="360" w:lineRule="auto"/>
            </w:pPr>
          </w:p>
        </w:tc>
        <w:tc>
          <w:tcPr>
            <w:tcW w:w="1976" w:type="dxa"/>
          </w:tcPr>
          <w:p w14:paraId="7EC7E029" w14:textId="77777777" w:rsidR="00097E98" w:rsidRPr="00442838" w:rsidRDefault="00097E98" w:rsidP="000F163C">
            <w:pPr>
              <w:spacing w:line="360" w:lineRule="auto"/>
            </w:pPr>
          </w:p>
        </w:tc>
      </w:tr>
    </w:tbl>
    <w:p w14:paraId="007C2851" w14:textId="77777777" w:rsidR="00097E98" w:rsidRPr="00442838" w:rsidRDefault="00097E98" w:rsidP="00097E98">
      <w:pPr>
        <w:rPr>
          <w:sz w:val="24"/>
        </w:rPr>
      </w:pPr>
    </w:p>
    <w:p w14:paraId="362368B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32738E6" w14:textId="77777777" w:rsidTr="000F163C">
        <w:tc>
          <w:tcPr>
            <w:tcW w:w="3596" w:type="dxa"/>
          </w:tcPr>
          <w:p w14:paraId="077524A7" w14:textId="77777777" w:rsidR="00097E98" w:rsidRPr="00442838" w:rsidRDefault="00097E98" w:rsidP="000F163C">
            <w:pPr>
              <w:rPr>
                <w:sz w:val="24"/>
              </w:rPr>
            </w:pPr>
          </w:p>
        </w:tc>
        <w:tc>
          <w:tcPr>
            <w:tcW w:w="3597" w:type="dxa"/>
          </w:tcPr>
          <w:p w14:paraId="340BD663" w14:textId="77777777" w:rsidR="00097E98" w:rsidRPr="00442838" w:rsidRDefault="00097E98" w:rsidP="000F163C">
            <w:pPr>
              <w:rPr>
                <w:sz w:val="24"/>
              </w:rPr>
            </w:pPr>
          </w:p>
        </w:tc>
        <w:tc>
          <w:tcPr>
            <w:tcW w:w="3597" w:type="dxa"/>
          </w:tcPr>
          <w:p w14:paraId="452C64E3" w14:textId="77777777" w:rsidR="00097E98" w:rsidRPr="00442838" w:rsidRDefault="00097E98" w:rsidP="000F163C">
            <w:pPr>
              <w:rPr>
                <w:sz w:val="24"/>
              </w:rPr>
            </w:pPr>
          </w:p>
        </w:tc>
      </w:tr>
      <w:tr w:rsidR="00097E98" w:rsidRPr="00442838" w14:paraId="509BCAD9" w14:textId="77777777" w:rsidTr="000F163C">
        <w:tc>
          <w:tcPr>
            <w:tcW w:w="3596" w:type="dxa"/>
          </w:tcPr>
          <w:p w14:paraId="22BEA0A1" w14:textId="77777777" w:rsidR="00097E98" w:rsidRPr="00442838" w:rsidRDefault="00097E98" w:rsidP="000F163C">
            <w:pPr>
              <w:rPr>
                <w:sz w:val="24"/>
              </w:rPr>
            </w:pPr>
          </w:p>
        </w:tc>
        <w:tc>
          <w:tcPr>
            <w:tcW w:w="3597" w:type="dxa"/>
          </w:tcPr>
          <w:p w14:paraId="06250880" w14:textId="77777777" w:rsidR="00097E98" w:rsidRPr="00442838" w:rsidRDefault="00097E98" w:rsidP="000F163C">
            <w:pPr>
              <w:rPr>
                <w:sz w:val="24"/>
              </w:rPr>
            </w:pPr>
          </w:p>
        </w:tc>
        <w:tc>
          <w:tcPr>
            <w:tcW w:w="3597" w:type="dxa"/>
          </w:tcPr>
          <w:p w14:paraId="55C3B8F7" w14:textId="77777777" w:rsidR="00097E98" w:rsidRPr="00442838" w:rsidRDefault="00097E98" w:rsidP="000F163C">
            <w:pPr>
              <w:rPr>
                <w:sz w:val="24"/>
              </w:rPr>
            </w:pPr>
          </w:p>
        </w:tc>
      </w:tr>
    </w:tbl>
    <w:p w14:paraId="03C1CEFD" w14:textId="77777777" w:rsidR="00097E98" w:rsidRPr="00442838" w:rsidRDefault="00097E98" w:rsidP="00097E98">
      <w:pPr>
        <w:rPr>
          <w:sz w:val="24"/>
        </w:rPr>
      </w:pPr>
    </w:p>
    <w:p w14:paraId="3D2E5F75" w14:textId="77777777" w:rsidR="00097E98" w:rsidRPr="00442838" w:rsidRDefault="00097E98" w:rsidP="00097E98">
      <w:pPr>
        <w:rPr>
          <w:sz w:val="24"/>
        </w:rPr>
      </w:pPr>
      <w:r w:rsidRPr="00442838">
        <w:rPr>
          <w:sz w:val="24"/>
        </w:rPr>
        <w:t>Sprites:</w:t>
      </w:r>
    </w:p>
    <w:p w14:paraId="3710D10A" w14:textId="77777777" w:rsidR="00097E98" w:rsidRPr="00442838" w:rsidRDefault="00097E98" w:rsidP="00097E98">
      <w:pPr>
        <w:rPr>
          <w:sz w:val="24"/>
        </w:rPr>
      </w:pPr>
      <w:r w:rsidRPr="00442838">
        <w:rPr>
          <w:sz w:val="24"/>
        </w:rPr>
        <w:br w:type="page"/>
      </w:r>
    </w:p>
    <w:p w14:paraId="1B3035B1" w14:textId="3E6B6419" w:rsidR="00097E98" w:rsidRPr="00442838" w:rsidRDefault="00B80081" w:rsidP="00097E98">
      <w:pPr>
        <w:rPr>
          <w:sz w:val="24"/>
        </w:rPr>
      </w:pPr>
      <w:r w:rsidRPr="00442838">
        <w:rPr>
          <w:sz w:val="24"/>
        </w:rPr>
        <w:lastRenderedPageBreak/>
        <w:t xml:space="preserve">Psyduck </w:t>
      </w:r>
      <w:r w:rsidR="00097E98" w:rsidRPr="00442838">
        <w:rPr>
          <w:sz w:val="24"/>
        </w:rPr>
        <w:t>Family Page</w:t>
      </w:r>
    </w:p>
    <w:p w14:paraId="23887E9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66D8F5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F368738" w14:textId="77777777" w:rsidTr="000F163C">
        <w:trPr>
          <w:trHeight w:val="896"/>
        </w:trPr>
        <w:tc>
          <w:tcPr>
            <w:tcW w:w="1251" w:type="dxa"/>
          </w:tcPr>
          <w:p w14:paraId="7421F68A" w14:textId="77777777" w:rsidR="00097E98" w:rsidRPr="00442838" w:rsidRDefault="00097E98" w:rsidP="000F163C">
            <w:pPr>
              <w:spacing w:line="360" w:lineRule="auto"/>
            </w:pPr>
            <w:r w:rsidRPr="00442838">
              <w:t>Pokemon</w:t>
            </w:r>
          </w:p>
          <w:p w14:paraId="55FC13D4" w14:textId="77777777" w:rsidR="00097E98" w:rsidRPr="00442838" w:rsidRDefault="00097E98" w:rsidP="000F163C">
            <w:pPr>
              <w:spacing w:line="360" w:lineRule="auto"/>
            </w:pPr>
            <w:r w:rsidRPr="00442838">
              <w:t>Name</w:t>
            </w:r>
          </w:p>
        </w:tc>
        <w:tc>
          <w:tcPr>
            <w:tcW w:w="1652" w:type="dxa"/>
          </w:tcPr>
          <w:p w14:paraId="4291840E" w14:textId="77777777" w:rsidR="00097E98" w:rsidRPr="00442838" w:rsidRDefault="00097E98" w:rsidP="000F163C">
            <w:pPr>
              <w:spacing w:line="360" w:lineRule="auto"/>
            </w:pPr>
            <w:r w:rsidRPr="00442838">
              <w:t>Pokemon Number</w:t>
            </w:r>
          </w:p>
        </w:tc>
        <w:tc>
          <w:tcPr>
            <w:tcW w:w="3719" w:type="dxa"/>
          </w:tcPr>
          <w:p w14:paraId="6383F755" w14:textId="77777777" w:rsidR="00097E98" w:rsidRPr="00442838" w:rsidRDefault="00097E98" w:rsidP="000F163C">
            <w:pPr>
              <w:spacing w:line="360" w:lineRule="auto"/>
            </w:pPr>
            <w:r w:rsidRPr="00442838">
              <w:t>Base Stats</w:t>
            </w:r>
          </w:p>
          <w:p w14:paraId="58B4677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BF16C03" w14:textId="77777777" w:rsidR="00097E98" w:rsidRPr="00442838" w:rsidRDefault="00097E98" w:rsidP="000F163C">
            <w:pPr>
              <w:spacing w:line="360" w:lineRule="auto"/>
            </w:pPr>
            <w:r w:rsidRPr="00442838">
              <w:t>Ability</w:t>
            </w:r>
          </w:p>
        </w:tc>
        <w:tc>
          <w:tcPr>
            <w:tcW w:w="724" w:type="dxa"/>
          </w:tcPr>
          <w:p w14:paraId="17C982A3" w14:textId="77777777" w:rsidR="00097E98" w:rsidRPr="00442838" w:rsidRDefault="00097E98" w:rsidP="000F163C">
            <w:pPr>
              <w:spacing w:line="360" w:lineRule="auto"/>
            </w:pPr>
            <w:r w:rsidRPr="00442838">
              <w:t>Type 1</w:t>
            </w:r>
          </w:p>
        </w:tc>
        <w:tc>
          <w:tcPr>
            <w:tcW w:w="724" w:type="dxa"/>
          </w:tcPr>
          <w:p w14:paraId="28A56EFF" w14:textId="77777777" w:rsidR="00097E98" w:rsidRPr="00442838" w:rsidRDefault="00097E98" w:rsidP="000F163C">
            <w:pPr>
              <w:spacing w:line="360" w:lineRule="auto"/>
            </w:pPr>
            <w:r w:rsidRPr="00442838">
              <w:t>Type 2</w:t>
            </w:r>
          </w:p>
        </w:tc>
        <w:tc>
          <w:tcPr>
            <w:tcW w:w="1976" w:type="dxa"/>
          </w:tcPr>
          <w:p w14:paraId="6DA006EC" w14:textId="77777777" w:rsidR="00097E98" w:rsidRPr="00442838" w:rsidRDefault="00097E98" w:rsidP="000F163C">
            <w:pPr>
              <w:spacing w:line="360" w:lineRule="auto"/>
            </w:pPr>
            <w:r w:rsidRPr="00442838">
              <w:t>Evolution</w:t>
            </w:r>
          </w:p>
        </w:tc>
      </w:tr>
      <w:tr w:rsidR="00097E98" w:rsidRPr="00442838" w14:paraId="4B4522FD" w14:textId="77777777" w:rsidTr="000F163C">
        <w:trPr>
          <w:trHeight w:val="454"/>
        </w:trPr>
        <w:tc>
          <w:tcPr>
            <w:tcW w:w="1251" w:type="dxa"/>
          </w:tcPr>
          <w:p w14:paraId="59EE3001" w14:textId="6ED03CA2" w:rsidR="00097E98" w:rsidRPr="00442838" w:rsidRDefault="00B80081" w:rsidP="000F163C">
            <w:pPr>
              <w:spacing w:line="360" w:lineRule="auto"/>
            </w:pPr>
            <w:r w:rsidRPr="00442838">
              <w:t>Psyduck</w:t>
            </w:r>
          </w:p>
        </w:tc>
        <w:tc>
          <w:tcPr>
            <w:tcW w:w="1652" w:type="dxa"/>
          </w:tcPr>
          <w:p w14:paraId="21B48D34" w14:textId="77777777" w:rsidR="00097E98" w:rsidRPr="00442838" w:rsidRDefault="00097E98" w:rsidP="000F163C">
            <w:pPr>
              <w:spacing w:line="360" w:lineRule="auto"/>
            </w:pPr>
          </w:p>
        </w:tc>
        <w:tc>
          <w:tcPr>
            <w:tcW w:w="3719" w:type="dxa"/>
          </w:tcPr>
          <w:p w14:paraId="2699BA84" w14:textId="77777777" w:rsidR="00097E98" w:rsidRPr="00442838" w:rsidRDefault="00097E98" w:rsidP="000F163C">
            <w:pPr>
              <w:spacing w:line="360" w:lineRule="auto"/>
            </w:pPr>
          </w:p>
        </w:tc>
        <w:tc>
          <w:tcPr>
            <w:tcW w:w="880" w:type="dxa"/>
          </w:tcPr>
          <w:p w14:paraId="72951D63" w14:textId="77777777" w:rsidR="00097E98" w:rsidRPr="00442838" w:rsidRDefault="00097E98" w:rsidP="000F163C">
            <w:pPr>
              <w:spacing w:line="360" w:lineRule="auto"/>
            </w:pPr>
          </w:p>
        </w:tc>
        <w:tc>
          <w:tcPr>
            <w:tcW w:w="724" w:type="dxa"/>
          </w:tcPr>
          <w:p w14:paraId="5D954B16" w14:textId="77777777" w:rsidR="00097E98" w:rsidRPr="00442838" w:rsidRDefault="00097E98" w:rsidP="000F163C">
            <w:pPr>
              <w:spacing w:line="360" w:lineRule="auto"/>
            </w:pPr>
          </w:p>
        </w:tc>
        <w:tc>
          <w:tcPr>
            <w:tcW w:w="724" w:type="dxa"/>
          </w:tcPr>
          <w:p w14:paraId="436E6907" w14:textId="77777777" w:rsidR="00097E98" w:rsidRPr="00442838" w:rsidRDefault="00097E98" w:rsidP="000F163C">
            <w:pPr>
              <w:spacing w:line="360" w:lineRule="auto"/>
            </w:pPr>
          </w:p>
        </w:tc>
        <w:tc>
          <w:tcPr>
            <w:tcW w:w="1976" w:type="dxa"/>
          </w:tcPr>
          <w:p w14:paraId="7DC009CE" w14:textId="77777777" w:rsidR="00097E98" w:rsidRPr="00442838" w:rsidRDefault="00097E98" w:rsidP="000F163C">
            <w:pPr>
              <w:spacing w:line="360" w:lineRule="auto"/>
            </w:pPr>
          </w:p>
        </w:tc>
      </w:tr>
      <w:tr w:rsidR="00097E98" w:rsidRPr="00442838" w14:paraId="51D952B5" w14:textId="77777777" w:rsidTr="000F163C">
        <w:trPr>
          <w:trHeight w:val="441"/>
        </w:trPr>
        <w:tc>
          <w:tcPr>
            <w:tcW w:w="1251" w:type="dxa"/>
          </w:tcPr>
          <w:p w14:paraId="365C2731" w14:textId="49DE4E3D" w:rsidR="00097E98" w:rsidRPr="00442838" w:rsidRDefault="00B80081" w:rsidP="000F163C">
            <w:pPr>
              <w:spacing w:line="360" w:lineRule="auto"/>
            </w:pPr>
            <w:r w:rsidRPr="00442838">
              <w:t>Golduck</w:t>
            </w:r>
          </w:p>
        </w:tc>
        <w:tc>
          <w:tcPr>
            <w:tcW w:w="1652" w:type="dxa"/>
          </w:tcPr>
          <w:p w14:paraId="08585021" w14:textId="77777777" w:rsidR="00097E98" w:rsidRPr="00442838" w:rsidRDefault="00097E98" w:rsidP="000F163C">
            <w:pPr>
              <w:spacing w:line="360" w:lineRule="auto"/>
            </w:pPr>
          </w:p>
        </w:tc>
        <w:tc>
          <w:tcPr>
            <w:tcW w:w="3719" w:type="dxa"/>
          </w:tcPr>
          <w:p w14:paraId="3F06C6D9" w14:textId="77777777" w:rsidR="00097E98" w:rsidRPr="00442838" w:rsidRDefault="00097E98" w:rsidP="000F163C">
            <w:pPr>
              <w:spacing w:line="360" w:lineRule="auto"/>
            </w:pPr>
          </w:p>
        </w:tc>
        <w:tc>
          <w:tcPr>
            <w:tcW w:w="880" w:type="dxa"/>
          </w:tcPr>
          <w:p w14:paraId="020749E7" w14:textId="77777777" w:rsidR="00097E98" w:rsidRPr="00442838" w:rsidRDefault="00097E98" w:rsidP="000F163C">
            <w:pPr>
              <w:spacing w:line="360" w:lineRule="auto"/>
            </w:pPr>
          </w:p>
        </w:tc>
        <w:tc>
          <w:tcPr>
            <w:tcW w:w="724" w:type="dxa"/>
          </w:tcPr>
          <w:p w14:paraId="6CAAD8F0" w14:textId="77777777" w:rsidR="00097E98" w:rsidRPr="00442838" w:rsidRDefault="00097E98" w:rsidP="000F163C">
            <w:pPr>
              <w:spacing w:line="360" w:lineRule="auto"/>
            </w:pPr>
          </w:p>
        </w:tc>
        <w:tc>
          <w:tcPr>
            <w:tcW w:w="724" w:type="dxa"/>
          </w:tcPr>
          <w:p w14:paraId="71516DF7" w14:textId="77777777" w:rsidR="00097E98" w:rsidRPr="00442838" w:rsidRDefault="00097E98" w:rsidP="000F163C">
            <w:pPr>
              <w:spacing w:line="360" w:lineRule="auto"/>
            </w:pPr>
          </w:p>
        </w:tc>
        <w:tc>
          <w:tcPr>
            <w:tcW w:w="1976" w:type="dxa"/>
          </w:tcPr>
          <w:p w14:paraId="5BF49A89" w14:textId="77777777" w:rsidR="00097E98" w:rsidRPr="00442838" w:rsidRDefault="00097E98" w:rsidP="000F163C">
            <w:pPr>
              <w:spacing w:line="360" w:lineRule="auto"/>
            </w:pPr>
          </w:p>
        </w:tc>
      </w:tr>
    </w:tbl>
    <w:p w14:paraId="531138F1" w14:textId="77777777" w:rsidR="00097E98" w:rsidRPr="00442838" w:rsidRDefault="00097E98" w:rsidP="00097E98">
      <w:pPr>
        <w:rPr>
          <w:sz w:val="24"/>
        </w:rPr>
      </w:pPr>
    </w:p>
    <w:p w14:paraId="56C245C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FF8C0D" w14:textId="77777777" w:rsidTr="000F163C">
        <w:tc>
          <w:tcPr>
            <w:tcW w:w="3596" w:type="dxa"/>
          </w:tcPr>
          <w:p w14:paraId="75FC918D" w14:textId="77777777" w:rsidR="00097E98" w:rsidRPr="00442838" w:rsidRDefault="00097E98" w:rsidP="000F163C">
            <w:pPr>
              <w:rPr>
                <w:sz w:val="24"/>
              </w:rPr>
            </w:pPr>
          </w:p>
        </w:tc>
        <w:tc>
          <w:tcPr>
            <w:tcW w:w="3597" w:type="dxa"/>
          </w:tcPr>
          <w:p w14:paraId="7568C462" w14:textId="77777777" w:rsidR="00097E98" w:rsidRPr="00442838" w:rsidRDefault="00097E98" w:rsidP="000F163C">
            <w:pPr>
              <w:rPr>
                <w:sz w:val="24"/>
              </w:rPr>
            </w:pPr>
          </w:p>
        </w:tc>
        <w:tc>
          <w:tcPr>
            <w:tcW w:w="3597" w:type="dxa"/>
          </w:tcPr>
          <w:p w14:paraId="4F42CEAC" w14:textId="77777777" w:rsidR="00097E98" w:rsidRPr="00442838" w:rsidRDefault="00097E98" w:rsidP="000F163C">
            <w:pPr>
              <w:rPr>
                <w:sz w:val="24"/>
              </w:rPr>
            </w:pPr>
          </w:p>
        </w:tc>
      </w:tr>
      <w:tr w:rsidR="00097E98" w:rsidRPr="00442838" w14:paraId="47962657" w14:textId="77777777" w:rsidTr="000F163C">
        <w:tc>
          <w:tcPr>
            <w:tcW w:w="3596" w:type="dxa"/>
          </w:tcPr>
          <w:p w14:paraId="76ACBA51" w14:textId="77777777" w:rsidR="00097E98" w:rsidRPr="00442838" w:rsidRDefault="00097E98" w:rsidP="000F163C">
            <w:pPr>
              <w:rPr>
                <w:sz w:val="24"/>
              </w:rPr>
            </w:pPr>
          </w:p>
        </w:tc>
        <w:tc>
          <w:tcPr>
            <w:tcW w:w="3597" w:type="dxa"/>
          </w:tcPr>
          <w:p w14:paraId="5B74AF55" w14:textId="77777777" w:rsidR="00097E98" w:rsidRPr="00442838" w:rsidRDefault="00097E98" w:rsidP="000F163C">
            <w:pPr>
              <w:rPr>
                <w:sz w:val="24"/>
              </w:rPr>
            </w:pPr>
          </w:p>
        </w:tc>
        <w:tc>
          <w:tcPr>
            <w:tcW w:w="3597" w:type="dxa"/>
          </w:tcPr>
          <w:p w14:paraId="26773E1A" w14:textId="77777777" w:rsidR="00097E98" w:rsidRPr="00442838" w:rsidRDefault="00097E98" w:rsidP="000F163C">
            <w:pPr>
              <w:rPr>
                <w:sz w:val="24"/>
              </w:rPr>
            </w:pPr>
          </w:p>
        </w:tc>
      </w:tr>
    </w:tbl>
    <w:p w14:paraId="6649A89A" w14:textId="77777777" w:rsidR="00097E98" w:rsidRPr="00442838" w:rsidRDefault="00097E98" w:rsidP="00097E98">
      <w:pPr>
        <w:rPr>
          <w:sz w:val="24"/>
        </w:rPr>
      </w:pPr>
    </w:p>
    <w:p w14:paraId="32D60359" w14:textId="77777777" w:rsidR="00097E98" w:rsidRPr="00442838" w:rsidRDefault="00097E98" w:rsidP="00097E98">
      <w:pPr>
        <w:rPr>
          <w:sz w:val="24"/>
        </w:rPr>
      </w:pPr>
      <w:r w:rsidRPr="00442838">
        <w:rPr>
          <w:sz w:val="24"/>
        </w:rPr>
        <w:t>Sprites:</w:t>
      </w:r>
    </w:p>
    <w:p w14:paraId="574B3A48" w14:textId="77777777" w:rsidR="00097E98" w:rsidRPr="00442838" w:rsidRDefault="00097E98" w:rsidP="00097E98">
      <w:pPr>
        <w:rPr>
          <w:sz w:val="24"/>
        </w:rPr>
      </w:pPr>
      <w:r w:rsidRPr="00442838">
        <w:rPr>
          <w:sz w:val="24"/>
        </w:rPr>
        <w:br w:type="page"/>
      </w:r>
    </w:p>
    <w:p w14:paraId="7C07CAE6" w14:textId="7ECC8B35" w:rsidR="00097E98" w:rsidRPr="00442838" w:rsidRDefault="00B80081" w:rsidP="00097E98">
      <w:pPr>
        <w:rPr>
          <w:sz w:val="24"/>
        </w:rPr>
      </w:pPr>
      <w:r w:rsidRPr="00442838">
        <w:rPr>
          <w:sz w:val="24"/>
        </w:rPr>
        <w:lastRenderedPageBreak/>
        <w:t xml:space="preserve">Mankey </w:t>
      </w:r>
      <w:r w:rsidR="00097E98" w:rsidRPr="00442838">
        <w:rPr>
          <w:sz w:val="24"/>
        </w:rPr>
        <w:t>Family Page</w:t>
      </w:r>
    </w:p>
    <w:p w14:paraId="51FFC53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C3E1CA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FF46277" w14:textId="77777777" w:rsidTr="000F163C">
        <w:trPr>
          <w:trHeight w:val="896"/>
        </w:trPr>
        <w:tc>
          <w:tcPr>
            <w:tcW w:w="1251" w:type="dxa"/>
          </w:tcPr>
          <w:p w14:paraId="55DE4A06" w14:textId="77777777" w:rsidR="00097E98" w:rsidRPr="00442838" w:rsidRDefault="00097E98" w:rsidP="000F163C">
            <w:pPr>
              <w:spacing w:line="360" w:lineRule="auto"/>
            </w:pPr>
            <w:r w:rsidRPr="00442838">
              <w:t>Pokemon</w:t>
            </w:r>
          </w:p>
          <w:p w14:paraId="4BCA9EB9" w14:textId="77777777" w:rsidR="00097E98" w:rsidRPr="00442838" w:rsidRDefault="00097E98" w:rsidP="000F163C">
            <w:pPr>
              <w:spacing w:line="360" w:lineRule="auto"/>
            </w:pPr>
            <w:r w:rsidRPr="00442838">
              <w:t>Name</w:t>
            </w:r>
          </w:p>
        </w:tc>
        <w:tc>
          <w:tcPr>
            <w:tcW w:w="1652" w:type="dxa"/>
          </w:tcPr>
          <w:p w14:paraId="3737F12E" w14:textId="77777777" w:rsidR="00097E98" w:rsidRPr="00442838" w:rsidRDefault="00097E98" w:rsidP="000F163C">
            <w:pPr>
              <w:spacing w:line="360" w:lineRule="auto"/>
            </w:pPr>
            <w:r w:rsidRPr="00442838">
              <w:t>Pokemon Number</w:t>
            </w:r>
          </w:p>
        </w:tc>
        <w:tc>
          <w:tcPr>
            <w:tcW w:w="3719" w:type="dxa"/>
          </w:tcPr>
          <w:p w14:paraId="782C409B" w14:textId="77777777" w:rsidR="00097E98" w:rsidRPr="00442838" w:rsidRDefault="00097E98" w:rsidP="000F163C">
            <w:pPr>
              <w:spacing w:line="360" w:lineRule="auto"/>
            </w:pPr>
            <w:r w:rsidRPr="00442838">
              <w:t>Base Stats</w:t>
            </w:r>
          </w:p>
          <w:p w14:paraId="54B784C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F6D938C" w14:textId="77777777" w:rsidR="00097E98" w:rsidRPr="00442838" w:rsidRDefault="00097E98" w:rsidP="000F163C">
            <w:pPr>
              <w:spacing w:line="360" w:lineRule="auto"/>
            </w:pPr>
            <w:r w:rsidRPr="00442838">
              <w:t>Ability</w:t>
            </w:r>
          </w:p>
        </w:tc>
        <w:tc>
          <w:tcPr>
            <w:tcW w:w="724" w:type="dxa"/>
          </w:tcPr>
          <w:p w14:paraId="49C21FC0" w14:textId="77777777" w:rsidR="00097E98" w:rsidRPr="00442838" w:rsidRDefault="00097E98" w:rsidP="000F163C">
            <w:pPr>
              <w:spacing w:line="360" w:lineRule="auto"/>
            </w:pPr>
            <w:r w:rsidRPr="00442838">
              <w:t>Type 1</w:t>
            </w:r>
          </w:p>
        </w:tc>
        <w:tc>
          <w:tcPr>
            <w:tcW w:w="724" w:type="dxa"/>
          </w:tcPr>
          <w:p w14:paraId="3748E3F0" w14:textId="77777777" w:rsidR="00097E98" w:rsidRPr="00442838" w:rsidRDefault="00097E98" w:rsidP="000F163C">
            <w:pPr>
              <w:spacing w:line="360" w:lineRule="auto"/>
            </w:pPr>
            <w:r w:rsidRPr="00442838">
              <w:t>Type 2</w:t>
            </w:r>
          </w:p>
        </w:tc>
        <w:tc>
          <w:tcPr>
            <w:tcW w:w="1976" w:type="dxa"/>
          </w:tcPr>
          <w:p w14:paraId="025D4A34" w14:textId="77777777" w:rsidR="00097E98" w:rsidRPr="00442838" w:rsidRDefault="00097E98" w:rsidP="000F163C">
            <w:pPr>
              <w:spacing w:line="360" w:lineRule="auto"/>
            </w:pPr>
            <w:r w:rsidRPr="00442838">
              <w:t>Evolution</w:t>
            </w:r>
          </w:p>
        </w:tc>
      </w:tr>
      <w:tr w:rsidR="00097E98" w:rsidRPr="00442838" w14:paraId="0EC44161" w14:textId="77777777" w:rsidTr="000F163C">
        <w:trPr>
          <w:trHeight w:val="454"/>
        </w:trPr>
        <w:tc>
          <w:tcPr>
            <w:tcW w:w="1251" w:type="dxa"/>
          </w:tcPr>
          <w:p w14:paraId="6D724433" w14:textId="20616BFB" w:rsidR="00097E98" w:rsidRPr="00442838" w:rsidRDefault="00B80081" w:rsidP="000F163C">
            <w:pPr>
              <w:spacing w:line="360" w:lineRule="auto"/>
            </w:pPr>
            <w:r w:rsidRPr="00442838">
              <w:t>Mankey</w:t>
            </w:r>
          </w:p>
        </w:tc>
        <w:tc>
          <w:tcPr>
            <w:tcW w:w="1652" w:type="dxa"/>
          </w:tcPr>
          <w:p w14:paraId="53AF489F" w14:textId="77777777" w:rsidR="00097E98" w:rsidRPr="00442838" w:rsidRDefault="00097E98" w:rsidP="000F163C">
            <w:pPr>
              <w:spacing w:line="360" w:lineRule="auto"/>
            </w:pPr>
          </w:p>
        </w:tc>
        <w:tc>
          <w:tcPr>
            <w:tcW w:w="3719" w:type="dxa"/>
          </w:tcPr>
          <w:p w14:paraId="0681CB6A" w14:textId="77777777" w:rsidR="00097E98" w:rsidRPr="00442838" w:rsidRDefault="00097E98" w:rsidP="000F163C">
            <w:pPr>
              <w:spacing w:line="360" w:lineRule="auto"/>
            </w:pPr>
          </w:p>
        </w:tc>
        <w:tc>
          <w:tcPr>
            <w:tcW w:w="880" w:type="dxa"/>
          </w:tcPr>
          <w:p w14:paraId="3C655835" w14:textId="77777777" w:rsidR="00097E98" w:rsidRPr="00442838" w:rsidRDefault="00097E98" w:rsidP="000F163C">
            <w:pPr>
              <w:spacing w:line="360" w:lineRule="auto"/>
            </w:pPr>
          </w:p>
        </w:tc>
        <w:tc>
          <w:tcPr>
            <w:tcW w:w="724" w:type="dxa"/>
          </w:tcPr>
          <w:p w14:paraId="16F5B3A9" w14:textId="77777777" w:rsidR="00097E98" w:rsidRPr="00442838" w:rsidRDefault="00097E98" w:rsidP="000F163C">
            <w:pPr>
              <w:spacing w:line="360" w:lineRule="auto"/>
            </w:pPr>
          </w:p>
        </w:tc>
        <w:tc>
          <w:tcPr>
            <w:tcW w:w="724" w:type="dxa"/>
          </w:tcPr>
          <w:p w14:paraId="6AFA1C08" w14:textId="77777777" w:rsidR="00097E98" w:rsidRPr="00442838" w:rsidRDefault="00097E98" w:rsidP="000F163C">
            <w:pPr>
              <w:spacing w:line="360" w:lineRule="auto"/>
            </w:pPr>
          </w:p>
        </w:tc>
        <w:tc>
          <w:tcPr>
            <w:tcW w:w="1976" w:type="dxa"/>
          </w:tcPr>
          <w:p w14:paraId="18123D3E" w14:textId="77777777" w:rsidR="00097E98" w:rsidRPr="00442838" w:rsidRDefault="00097E98" w:rsidP="000F163C">
            <w:pPr>
              <w:spacing w:line="360" w:lineRule="auto"/>
            </w:pPr>
          </w:p>
        </w:tc>
      </w:tr>
      <w:tr w:rsidR="00097E98" w:rsidRPr="00442838" w14:paraId="470B4443" w14:textId="77777777" w:rsidTr="000F163C">
        <w:trPr>
          <w:trHeight w:val="441"/>
        </w:trPr>
        <w:tc>
          <w:tcPr>
            <w:tcW w:w="1251" w:type="dxa"/>
          </w:tcPr>
          <w:p w14:paraId="1A0CCF27" w14:textId="2EEEEF14" w:rsidR="00097E98" w:rsidRPr="00442838" w:rsidRDefault="00B80081" w:rsidP="000F163C">
            <w:pPr>
              <w:spacing w:line="360" w:lineRule="auto"/>
            </w:pPr>
            <w:r w:rsidRPr="00442838">
              <w:t>Primape</w:t>
            </w:r>
          </w:p>
        </w:tc>
        <w:tc>
          <w:tcPr>
            <w:tcW w:w="1652" w:type="dxa"/>
          </w:tcPr>
          <w:p w14:paraId="7873C562" w14:textId="77777777" w:rsidR="00097E98" w:rsidRPr="00442838" w:rsidRDefault="00097E98" w:rsidP="000F163C">
            <w:pPr>
              <w:spacing w:line="360" w:lineRule="auto"/>
            </w:pPr>
          </w:p>
        </w:tc>
        <w:tc>
          <w:tcPr>
            <w:tcW w:w="3719" w:type="dxa"/>
          </w:tcPr>
          <w:p w14:paraId="0C6845FA" w14:textId="77777777" w:rsidR="00097E98" w:rsidRPr="00442838" w:rsidRDefault="00097E98" w:rsidP="000F163C">
            <w:pPr>
              <w:spacing w:line="360" w:lineRule="auto"/>
            </w:pPr>
          </w:p>
        </w:tc>
        <w:tc>
          <w:tcPr>
            <w:tcW w:w="880" w:type="dxa"/>
          </w:tcPr>
          <w:p w14:paraId="17514796" w14:textId="77777777" w:rsidR="00097E98" w:rsidRPr="00442838" w:rsidRDefault="00097E98" w:rsidP="000F163C">
            <w:pPr>
              <w:spacing w:line="360" w:lineRule="auto"/>
            </w:pPr>
          </w:p>
        </w:tc>
        <w:tc>
          <w:tcPr>
            <w:tcW w:w="724" w:type="dxa"/>
          </w:tcPr>
          <w:p w14:paraId="24340F13" w14:textId="77777777" w:rsidR="00097E98" w:rsidRPr="00442838" w:rsidRDefault="00097E98" w:rsidP="000F163C">
            <w:pPr>
              <w:spacing w:line="360" w:lineRule="auto"/>
            </w:pPr>
          </w:p>
        </w:tc>
        <w:tc>
          <w:tcPr>
            <w:tcW w:w="724" w:type="dxa"/>
          </w:tcPr>
          <w:p w14:paraId="7C330D9C" w14:textId="77777777" w:rsidR="00097E98" w:rsidRPr="00442838" w:rsidRDefault="00097E98" w:rsidP="000F163C">
            <w:pPr>
              <w:spacing w:line="360" w:lineRule="auto"/>
            </w:pPr>
          </w:p>
        </w:tc>
        <w:tc>
          <w:tcPr>
            <w:tcW w:w="1976" w:type="dxa"/>
          </w:tcPr>
          <w:p w14:paraId="4D9E2556" w14:textId="77777777" w:rsidR="00097E98" w:rsidRPr="00442838" w:rsidRDefault="00097E98" w:rsidP="000F163C">
            <w:pPr>
              <w:spacing w:line="360" w:lineRule="auto"/>
            </w:pPr>
          </w:p>
        </w:tc>
      </w:tr>
    </w:tbl>
    <w:p w14:paraId="164BBC9B" w14:textId="77777777" w:rsidR="00097E98" w:rsidRPr="00442838" w:rsidRDefault="00097E98" w:rsidP="00097E98">
      <w:pPr>
        <w:rPr>
          <w:sz w:val="24"/>
        </w:rPr>
      </w:pPr>
    </w:p>
    <w:p w14:paraId="728F558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19C8145" w14:textId="77777777" w:rsidTr="000F163C">
        <w:tc>
          <w:tcPr>
            <w:tcW w:w="3596" w:type="dxa"/>
          </w:tcPr>
          <w:p w14:paraId="7FD035D6" w14:textId="77777777" w:rsidR="00097E98" w:rsidRPr="00442838" w:rsidRDefault="00097E98" w:rsidP="000F163C">
            <w:pPr>
              <w:rPr>
                <w:sz w:val="24"/>
              </w:rPr>
            </w:pPr>
          </w:p>
        </w:tc>
        <w:tc>
          <w:tcPr>
            <w:tcW w:w="3597" w:type="dxa"/>
          </w:tcPr>
          <w:p w14:paraId="71AE5C3C" w14:textId="77777777" w:rsidR="00097E98" w:rsidRPr="00442838" w:rsidRDefault="00097E98" w:rsidP="000F163C">
            <w:pPr>
              <w:rPr>
                <w:sz w:val="24"/>
              </w:rPr>
            </w:pPr>
          </w:p>
        </w:tc>
        <w:tc>
          <w:tcPr>
            <w:tcW w:w="3597" w:type="dxa"/>
          </w:tcPr>
          <w:p w14:paraId="49154FA0" w14:textId="77777777" w:rsidR="00097E98" w:rsidRPr="00442838" w:rsidRDefault="00097E98" w:rsidP="000F163C">
            <w:pPr>
              <w:rPr>
                <w:sz w:val="24"/>
              </w:rPr>
            </w:pPr>
          </w:p>
        </w:tc>
      </w:tr>
      <w:tr w:rsidR="00097E98" w:rsidRPr="00442838" w14:paraId="460ECF2D" w14:textId="77777777" w:rsidTr="000F163C">
        <w:tc>
          <w:tcPr>
            <w:tcW w:w="3596" w:type="dxa"/>
          </w:tcPr>
          <w:p w14:paraId="7C180D3A" w14:textId="77777777" w:rsidR="00097E98" w:rsidRPr="00442838" w:rsidRDefault="00097E98" w:rsidP="000F163C">
            <w:pPr>
              <w:rPr>
                <w:sz w:val="24"/>
              </w:rPr>
            </w:pPr>
          </w:p>
        </w:tc>
        <w:tc>
          <w:tcPr>
            <w:tcW w:w="3597" w:type="dxa"/>
          </w:tcPr>
          <w:p w14:paraId="41C0701E" w14:textId="77777777" w:rsidR="00097E98" w:rsidRPr="00442838" w:rsidRDefault="00097E98" w:rsidP="000F163C">
            <w:pPr>
              <w:rPr>
                <w:sz w:val="24"/>
              </w:rPr>
            </w:pPr>
          </w:p>
        </w:tc>
        <w:tc>
          <w:tcPr>
            <w:tcW w:w="3597" w:type="dxa"/>
          </w:tcPr>
          <w:p w14:paraId="0E9A0718" w14:textId="77777777" w:rsidR="00097E98" w:rsidRPr="00442838" w:rsidRDefault="00097E98" w:rsidP="000F163C">
            <w:pPr>
              <w:rPr>
                <w:sz w:val="24"/>
              </w:rPr>
            </w:pPr>
          </w:p>
        </w:tc>
      </w:tr>
    </w:tbl>
    <w:p w14:paraId="412ED8AD" w14:textId="77777777" w:rsidR="00097E98" w:rsidRPr="00442838" w:rsidRDefault="00097E98" w:rsidP="00097E98">
      <w:pPr>
        <w:rPr>
          <w:sz w:val="24"/>
        </w:rPr>
      </w:pPr>
    </w:p>
    <w:p w14:paraId="3D3B2AD5" w14:textId="77777777" w:rsidR="00097E98" w:rsidRPr="00442838" w:rsidRDefault="00097E98" w:rsidP="00097E98">
      <w:pPr>
        <w:rPr>
          <w:sz w:val="24"/>
        </w:rPr>
      </w:pPr>
      <w:r w:rsidRPr="00442838">
        <w:rPr>
          <w:sz w:val="24"/>
        </w:rPr>
        <w:t>Sprites:</w:t>
      </w:r>
    </w:p>
    <w:p w14:paraId="21E6F9E2" w14:textId="77777777" w:rsidR="00097E98" w:rsidRPr="00442838" w:rsidRDefault="00097E98" w:rsidP="00097E98">
      <w:pPr>
        <w:rPr>
          <w:sz w:val="24"/>
        </w:rPr>
      </w:pPr>
      <w:r w:rsidRPr="00442838">
        <w:rPr>
          <w:sz w:val="24"/>
        </w:rPr>
        <w:br w:type="page"/>
      </w:r>
    </w:p>
    <w:p w14:paraId="350D1809" w14:textId="6896A863" w:rsidR="00097E98" w:rsidRPr="00442838" w:rsidRDefault="00B80081" w:rsidP="00097E98">
      <w:pPr>
        <w:rPr>
          <w:sz w:val="24"/>
        </w:rPr>
      </w:pPr>
      <w:r w:rsidRPr="00442838">
        <w:rPr>
          <w:sz w:val="24"/>
        </w:rPr>
        <w:lastRenderedPageBreak/>
        <w:t xml:space="preserve">Growlithe </w:t>
      </w:r>
      <w:r w:rsidR="00097E98" w:rsidRPr="00442838">
        <w:rPr>
          <w:sz w:val="24"/>
        </w:rPr>
        <w:t>Family Page</w:t>
      </w:r>
    </w:p>
    <w:p w14:paraId="525FEF4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56C5B9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9D571FB" w14:textId="77777777" w:rsidTr="000F163C">
        <w:trPr>
          <w:trHeight w:val="896"/>
        </w:trPr>
        <w:tc>
          <w:tcPr>
            <w:tcW w:w="1251" w:type="dxa"/>
          </w:tcPr>
          <w:p w14:paraId="6902FBBC" w14:textId="77777777" w:rsidR="00097E98" w:rsidRPr="00442838" w:rsidRDefault="00097E98" w:rsidP="000F163C">
            <w:pPr>
              <w:spacing w:line="360" w:lineRule="auto"/>
            </w:pPr>
            <w:r w:rsidRPr="00442838">
              <w:t>Pokemon</w:t>
            </w:r>
          </w:p>
          <w:p w14:paraId="32803E81" w14:textId="77777777" w:rsidR="00097E98" w:rsidRPr="00442838" w:rsidRDefault="00097E98" w:rsidP="000F163C">
            <w:pPr>
              <w:spacing w:line="360" w:lineRule="auto"/>
            </w:pPr>
            <w:r w:rsidRPr="00442838">
              <w:t>Name</w:t>
            </w:r>
          </w:p>
        </w:tc>
        <w:tc>
          <w:tcPr>
            <w:tcW w:w="1652" w:type="dxa"/>
          </w:tcPr>
          <w:p w14:paraId="7CEAA138" w14:textId="77777777" w:rsidR="00097E98" w:rsidRPr="00442838" w:rsidRDefault="00097E98" w:rsidP="000F163C">
            <w:pPr>
              <w:spacing w:line="360" w:lineRule="auto"/>
            </w:pPr>
            <w:r w:rsidRPr="00442838">
              <w:t>Pokemon Number</w:t>
            </w:r>
          </w:p>
        </w:tc>
        <w:tc>
          <w:tcPr>
            <w:tcW w:w="3719" w:type="dxa"/>
          </w:tcPr>
          <w:p w14:paraId="5037D0B0" w14:textId="77777777" w:rsidR="00097E98" w:rsidRPr="00442838" w:rsidRDefault="00097E98" w:rsidP="000F163C">
            <w:pPr>
              <w:spacing w:line="360" w:lineRule="auto"/>
            </w:pPr>
            <w:r w:rsidRPr="00442838">
              <w:t>Base Stats</w:t>
            </w:r>
          </w:p>
          <w:p w14:paraId="084DC6C8"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ACFAE24" w14:textId="77777777" w:rsidR="00097E98" w:rsidRPr="00442838" w:rsidRDefault="00097E98" w:rsidP="000F163C">
            <w:pPr>
              <w:spacing w:line="360" w:lineRule="auto"/>
            </w:pPr>
            <w:r w:rsidRPr="00442838">
              <w:t>Ability</w:t>
            </w:r>
          </w:p>
        </w:tc>
        <w:tc>
          <w:tcPr>
            <w:tcW w:w="724" w:type="dxa"/>
          </w:tcPr>
          <w:p w14:paraId="7C58597D" w14:textId="77777777" w:rsidR="00097E98" w:rsidRPr="00442838" w:rsidRDefault="00097E98" w:rsidP="000F163C">
            <w:pPr>
              <w:spacing w:line="360" w:lineRule="auto"/>
            </w:pPr>
            <w:r w:rsidRPr="00442838">
              <w:t>Type 1</w:t>
            </w:r>
          </w:p>
        </w:tc>
        <w:tc>
          <w:tcPr>
            <w:tcW w:w="724" w:type="dxa"/>
          </w:tcPr>
          <w:p w14:paraId="646E1C60" w14:textId="77777777" w:rsidR="00097E98" w:rsidRPr="00442838" w:rsidRDefault="00097E98" w:rsidP="000F163C">
            <w:pPr>
              <w:spacing w:line="360" w:lineRule="auto"/>
            </w:pPr>
            <w:r w:rsidRPr="00442838">
              <w:t>Type 2</w:t>
            </w:r>
          </w:p>
        </w:tc>
        <w:tc>
          <w:tcPr>
            <w:tcW w:w="1976" w:type="dxa"/>
          </w:tcPr>
          <w:p w14:paraId="6F437466" w14:textId="77777777" w:rsidR="00097E98" w:rsidRPr="00442838" w:rsidRDefault="00097E98" w:rsidP="000F163C">
            <w:pPr>
              <w:spacing w:line="360" w:lineRule="auto"/>
            </w:pPr>
            <w:r w:rsidRPr="00442838">
              <w:t>Evolution</w:t>
            </w:r>
          </w:p>
        </w:tc>
      </w:tr>
      <w:tr w:rsidR="00097E98" w:rsidRPr="00442838" w14:paraId="4062120B" w14:textId="77777777" w:rsidTr="000F163C">
        <w:trPr>
          <w:trHeight w:val="454"/>
        </w:trPr>
        <w:tc>
          <w:tcPr>
            <w:tcW w:w="1251" w:type="dxa"/>
          </w:tcPr>
          <w:p w14:paraId="5C8266A6" w14:textId="3524D1DF" w:rsidR="00097E98" w:rsidRPr="00442838" w:rsidRDefault="00B80081" w:rsidP="000F163C">
            <w:pPr>
              <w:spacing w:line="360" w:lineRule="auto"/>
            </w:pPr>
            <w:r w:rsidRPr="00442838">
              <w:t>Growlithe</w:t>
            </w:r>
          </w:p>
        </w:tc>
        <w:tc>
          <w:tcPr>
            <w:tcW w:w="1652" w:type="dxa"/>
          </w:tcPr>
          <w:p w14:paraId="11A8DE8D" w14:textId="77777777" w:rsidR="00097E98" w:rsidRPr="00442838" w:rsidRDefault="00097E98" w:rsidP="000F163C">
            <w:pPr>
              <w:spacing w:line="360" w:lineRule="auto"/>
            </w:pPr>
          </w:p>
        </w:tc>
        <w:tc>
          <w:tcPr>
            <w:tcW w:w="3719" w:type="dxa"/>
          </w:tcPr>
          <w:p w14:paraId="166E7E73" w14:textId="77777777" w:rsidR="00097E98" w:rsidRPr="00442838" w:rsidRDefault="00097E98" w:rsidP="000F163C">
            <w:pPr>
              <w:spacing w:line="360" w:lineRule="auto"/>
            </w:pPr>
          </w:p>
        </w:tc>
        <w:tc>
          <w:tcPr>
            <w:tcW w:w="880" w:type="dxa"/>
          </w:tcPr>
          <w:p w14:paraId="27F5B03C" w14:textId="77777777" w:rsidR="00097E98" w:rsidRPr="00442838" w:rsidRDefault="00097E98" w:rsidP="000F163C">
            <w:pPr>
              <w:spacing w:line="360" w:lineRule="auto"/>
            </w:pPr>
          </w:p>
        </w:tc>
        <w:tc>
          <w:tcPr>
            <w:tcW w:w="724" w:type="dxa"/>
          </w:tcPr>
          <w:p w14:paraId="1776B8F4" w14:textId="77777777" w:rsidR="00097E98" w:rsidRPr="00442838" w:rsidRDefault="00097E98" w:rsidP="000F163C">
            <w:pPr>
              <w:spacing w:line="360" w:lineRule="auto"/>
            </w:pPr>
          </w:p>
        </w:tc>
        <w:tc>
          <w:tcPr>
            <w:tcW w:w="724" w:type="dxa"/>
          </w:tcPr>
          <w:p w14:paraId="40A2233C" w14:textId="77777777" w:rsidR="00097E98" w:rsidRPr="00442838" w:rsidRDefault="00097E98" w:rsidP="000F163C">
            <w:pPr>
              <w:spacing w:line="360" w:lineRule="auto"/>
            </w:pPr>
          </w:p>
        </w:tc>
        <w:tc>
          <w:tcPr>
            <w:tcW w:w="1976" w:type="dxa"/>
          </w:tcPr>
          <w:p w14:paraId="272E9049" w14:textId="77777777" w:rsidR="00097E98" w:rsidRPr="00442838" w:rsidRDefault="00097E98" w:rsidP="000F163C">
            <w:pPr>
              <w:spacing w:line="360" w:lineRule="auto"/>
            </w:pPr>
          </w:p>
        </w:tc>
      </w:tr>
      <w:tr w:rsidR="00097E98" w:rsidRPr="00442838" w14:paraId="76502C17" w14:textId="77777777" w:rsidTr="000F163C">
        <w:trPr>
          <w:trHeight w:val="441"/>
        </w:trPr>
        <w:tc>
          <w:tcPr>
            <w:tcW w:w="1251" w:type="dxa"/>
          </w:tcPr>
          <w:p w14:paraId="0D5AFB74" w14:textId="23493ACA" w:rsidR="00097E98" w:rsidRPr="00442838" w:rsidRDefault="00B80081" w:rsidP="000F163C">
            <w:pPr>
              <w:spacing w:line="360" w:lineRule="auto"/>
            </w:pPr>
            <w:r w:rsidRPr="00442838">
              <w:t>Arcanine</w:t>
            </w:r>
          </w:p>
        </w:tc>
        <w:tc>
          <w:tcPr>
            <w:tcW w:w="1652" w:type="dxa"/>
          </w:tcPr>
          <w:p w14:paraId="766D413E" w14:textId="77777777" w:rsidR="00097E98" w:rsidRPr="00442838" w:rsidRDefault="00097E98" w:rsidP="000F163C">
            <w:pPr>
              <w:spacing w:line="360" w:lineRule="auto"/>
            </w:pPr>
          </w:p>
        </w:tc>
        <w:tc>
          <w:tcPr>
            <w:tcW w:w="3719" w:type="dxa"/>
          </w:tcPr>
          <w:p w14:paraId="586CD8E4" w14:textId="77777777" w:rsidR="00097E98" w:rsidRPr="00442838" w:rsidRDefault="00097E98" w:rsidP="000F163C">
            <w:pPr>
              <w:spacing w:line="360" w:lineRule="auto"/>
            </w:pPr>
          </w:p>
        </w:tc>
        <w:tc>
          <w:tcPr>
            <w:tcW w:w="880" w:type="dxa"/>
          </w:tcPr>
          <w:p w14:paraId="62C975EC" w14:textId="77777777" w:rsidR="00097E98" w:rsidRPr="00442838" w:rsidRDefault="00097E98" w:rsidP="000F163C">
            <w:pPr>
              <w:spacing w:line="360" w:lineRule="auto"/>
            </w:pPr>
          </w:p>
        </w:tc>
        <w:tc>
          <w:tcPr>
            <w:tcW w:w="724" w:type="dxa"/>
          </w:tcPr>
          <w:p w14:paraId="65BDC96E" w14:textId="77777777" w:rsidR="00097E98" w:rsidRPr="00442838" w:rsidRDefault="00097E98" w:rsidP="000F163C">
            <w:pPr>
              <w:spacing w:line="360" w:lineRule="auto"/>
            </w:pPr>
          </w:p>
        </w:tc>
        <w:tc>
          <w:tcPr>
            <w:tcW w:w="724" w:type="dxa"/>
          </w:tcPr>
          <w:p w14:paraId="3CE573FA" w14:textId="77777777" w:rsidR="00097E98" w:rsidRPr="00442838" w:rsidRDefault="00097E98" w:rsidP="000F163C">
            <w:pPr>
              <w:spacing w:line="360" w:lineRule="auto"/>
            </w:pPr>
          </w:p>
        </w:tc>
        <w:tc>
          <w:tcPr>
            <w:tcW w:w="1976" w:type="dxa"/>
          </w:tcPr>
          <w:p w14:paraId="499F10B1" w14:textId="77777777" w:rsidR="00097E98" w:rsidRPr="00442838" w:rsidRDefault="00097E98" w:rsidP="000F163C">
            <w:pPr>
              <w:spacing w:line="360" w:lineRule="auto"/>
            </w:pPr>
          </w:p>
        </w:tc>
      </w:tr>
    </w:tbl>
    <w:p w14:paraId="28D74B88" w14:textId="77777777" w:rsidR="00097E98" w:rsidRPr="00442838" w:rsidRDefault="00097E98" w:rsidP="00097E98">
      <w:pPr>
        <w:rPr>
          <w:sz w:val="24"/>
        </w:rPr>
      </w:pPr>
    </w:p>
    <w:p w14:paraId="66796FA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79D61A" w14:textId="77777777" w:rsidTr="000F163C">
        <w:tc>
          <w:tcPr>
            <w:tcW w:w="3596" w:type="dxa"/>
          </w:tcPr>
          <w:p w14:paraId="5BBE46CB" w14:textId="77777777" w:rsidR="00097E98" w:rsidRPr="00442838" w:rsidRDefault="00097E98" w:rsidP="000F163C">
            <w:pPr>
              <w:rPr>
                <w:sz w:val="24"/>
              </w:rPr>
            </w:pPr>
          </w:p>
        </w:tc>
        <w:tc>
          <w:tcPr>
            <w:tcW w:w="3597" w:type="dxa"/>
          </w:tcPr>
          <w:p w14:paraId="2DAEB8C2" w14:textId="77777777" w:rsidR="00097E98" w:rsidRPr="00442838" w:rsidRDefault="00097E98" w:rsidP="000F163C">
            <w:pPr>
              <w:rPr>
                <w:sz w:val="24"/>
              </w:rPr>
            </w:pPr>
          </w:p>
        </w:tc>
        <w:tc>
          <w:tcPr>
            <w:tcW w:w="3597" w:type="dxa"/>
          </w:tcPr>
          <w:p w14:paraId="22F2AA3E" w14:textId="77777777" w:rsidR="00097E98" w:rsidRPr="00442838" w:rsidRDefault="00097E98" w:rsidP="000F163C">
            <w:pPr>
              <w:rPr>
                <w:sz w:val="24"/>
              </w:rPr>
            </w:pPr>
          </w:p>
        </w:tc>
      </w:tr>
      <w:tr w:rsidR="00097E98" w:rsidRPr="00442838" w14:paraId="15523C8E" w14:textId="77777777" w:rsidTr="000F163C">
        <w:tc>
          <w:tcPr>
            <w:tcW w:w="3596" w:type="dxa"/>
          </w:tcPr>
          <w:p w14:paraId="27178B86" w14:textId="77777777" w:rsidR="00097E98" w:rsidRPr="00442838" w:rsidRDefault="00097E98" w:rsidP="000F163C">
            <w:pPr>
              <w:rPr>
                <w:sz w:val="24"/>
              </w:rPr>
            </w:pPr>
          </w:p>
        </w:tc>
        <w:tc>
          <w:tcPr>
            <w:tcW w:w="3597" w:type="dxa"/>
          </w:tcPr>
          <w:p w14:paraId="4D50529E" w14:textId="77777777" w:rsidR="00097E98" w:rsidRPr="00442838" w:rsidRDefault="00097E98" w:rsidP="000F163C">
            <w:pPr>
              <w:rPr>
                <w:sz w:val="24"/>
              </w:rPr>
            </w:pPr>
          </w:p>
        </w:tc>
        <w:tc>
          <w:tcPr>
            <w:tcW w:w="3597" w:type="dxa"/>
          </w:tcPr>
          <w:p w14:paraId="1D7E676B" w14:textId="77777777" w:rsidR="00097E98" w:rsidRPr="00442838" w:rsidRDefault="00097E98" w:rsidP="000F163C">
            <w:pPr>
              <w:rPr>
                <w:sz w:val="24"/>
              </w:rPr>
            </w:pPr>
          </w:p>
        </w:tc>
      </w:tr>
    </w:tbl>
    <w:p w14:paraId="0EE9CE68" w14:textId="77777777" w:rsidR="00097E98" w:rsidRPr="00442838" w:rsidRDefault="00097E98" w:rsidP="00097E98">
      <w:pPr>
        <w:rPr>
          <w:sz w:val="24"/>
        </w:rPr>
      </w:pPr>
    </w:p>
    <w:p w14:paraId="3AA035D0" w14:textId="77777777" w:rsidR="00097E98" w:rsidRPr="00442838" w:rsidRDefault="00097E98" w:rsidP="00097E98">
      <w:pPr>
        <w:rPr>
          <w:sz w:val="24"/>
        </w:rPr>
      </w:pPr>
      <w:r w:rsidRPr="00442838">
        <w:rPr>
          <w:sz w:val="24"/>
        </w:rPr>
        <w:t>Sprites:</w:t>
      </w:r>
    </w:p>
    <w:p w14:paraId="2F3D31B9" w14:textId="77777777" w:rsidR="00097E98" w:rsidRPr="00442838" w:rsidRDefault="00097E98" w:rsidP="00097E98">
      <w:pPr>
        <w:rPr>
          <w:sz w:val="24"/>
        </w:rPr>
      </w:pPr>
      <w:r w:rsidRPr="00442838">
        <w:rPr>
          <w:sz w:val="24"/>
        </w:rPr>
        <w:br w:type="page"/>
      </w:r>
    </w:p>
    <w:p w14:paraId="59A952C8" w14:textId="25EDA3E3" w:rsidR="00097E98" w:rsidRPr="00442838" w:rsidRDefault="00B80081" w:rsidP="00097E98">
      <w:pPr>
        <w:rPr>
          <w:sz w:val="24"/>
        </w:rPr>
      </w:pPr>
      <w:r w:rsidRPr="00442838">
        <w:rPr>
          <w:sz w:val="24"/>
        </w:rPr>
        <w:lastRenderedPageBreak/>
        <w:t xml:space="preserve">Poliwag </w:t>
      </w:r>
      <w:r w:rsidR="00097E98" w:rsidRPr="00442838">
        <w:rPr>
          <w:sz w:val="24"/>
        </w:rPr>
        <w:t>Family Page</w:t>
      </w:r>
    </w:p>
    <w:p w14:paraId="4FD9B4E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DFE9BA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73"/>
        <w:gridCol w:w="1646"/>
        <w:gridCol w:w="3715"/>
        <w:gridCol w:w="879"/>
        <w:gridCol w:w="723"/>
        <w:gridCol w:w="723"/>
        <w:gridCol w:w="1967"/>
      </w:tblGrid>
      <w:tr w:rsidR="00097E98" w:rsidRPr="00442838" w14:paraId="5B95E1EF" w14:textId="77777777" w:rsidTr="000F163C">
        <w:trPr>
          <w:trHeight w:val="896"/>
        </w:trPr>
        <w:tc>
          <w:tcPr>
            <w:tcW w:w="1251" w:type="dxa"/>
          </w:tcPr>
          <w:p w14:paraId="5BA607F2" w14:textId="77777777" w:rsidR="00097E98" w:rsidRPr="00442838" w:rsidRDefault="00097E98" w:rsidP="000F163C">
            <w:pPr>
              <w:spacing w:line="360" w:lineRule="auto"/>
            </w:pPr>
            <w:r w:rsidRPr="00442838">
              <w:t>Pokemon</w:t>
            </w:r>
          </w:p>
          <w:p w14:paraId="0B8BA443" w14:textId="77777777" w:rsidR="00097E98" w:rsidRPr="00442838" w:rsidRDefault="00097E98" w:rsidP="000F163C">
            <w:pPr>
              <w:spacing w:line="360" w:lineRule="auto"/>
            </w:pPr>
            <w:r w:rsidRPr="00442838">
              <w:t>Name</w:t>
            </w:r>
          </w:p>
        </w:tc>
        <w:tc>
          <w:tcPr>
            <w:tcW w:w="1652" w:type="dxa"/>
          </w:tcPr>
          <w:p w14:paraId="07294D8C" w14:textId="77777777" w:rsidR="00097E98" w:rsidRPr="00442838" w:rsidRDefault="00097E98" w:rsidP="000F163C">
            <w:pPr>
              <w:spacing w:line="360" w:lineRule="auto"/>
            </w:pPr>
            <w:r w:rsidRPr="00442838">
              <w:t>Pokemon Number</w:t>
            </w:r>
          </w:p>
        </w:tc>
        <w:tc>
          <w:tcPr>
            <w:tcW w:w="3719" w:type="dxa"/>
          </w:tcPr>
          <w:p w14:paraId="5690B7F8" w14:textId="77777777" w:rsidR="00097E98" w:rsidRPr="00442838" w:rsidRDefault="00097E98" w:rsidP="000F163C">
            <w:pPr>
              <w:spacing w:line="360" w:lineRule="auto"/>
            </w:pPr>
            <w:r w:rsidRPr="00442838">
              <w:t>Base Stats</w:t>
            </w:r>
          </w:p>
          <w:p w14:paraId="08EE833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12C4120" w14:textId="77777777" w:rsidR="00097E98" w:rsidRPr="00442838" w:rsidRDefault="00097E98" w:rsidP="000F163C">
            <w:pPr>
              <w:spacing w:line="360" w:lineRule="auto"/>
            </w:pPr>
            <w:r w:rsidRPr="00442838">
              <w:t>Ability</w:t>
            </w:r>
          </w:p>
        </w:tc>
        <w:tc>
          <w:tcPr>
            <w:tcW w:w="724" w:type="dxa"/>
          </w:tcPr>
          <w:p w14:paraId="59CB3D4B" w14:textId="77777777" w:rsidR="00097E98" w:rsidRPr="00442838" w:rsidRDefault="00097E98" w:rsidP="000F163C">
            <w:pPr>
              <w:spacing w:line="360" w:lineRule="auto"/>
            </w:pPr>
            <w:r w:rsidRPr="00442838">
              <w:t>Type 1</w:t>
            </w:r>
          </w:p>
        </w:tc>
        <w:tc>
          <w:tcPr>
            <w:tcW w:w="724" w:type="dxa"/>
          </w:tcPr>
          <w:p w14:paraId="64FB49D3" w14:textId="77777777" w:rsidR="00097E98" w:rsidRPr="00442838" w:rsidRDefault="00097E98" w:rsidP="000F163C">
            <w:pPr>
              <w:spacing w:line="360" w:lineRule="auto"/>
            </w:pPr>
            <w:r w:rsidRPr="00442838">
              <w:t>Type 2</w:t>
            </w:r>
          </w:p>
        </w:tc>
        <w:tc>
          <w:tcPr>
            <w:tcW w:w="1976" w:type="dxa"/>
          </w:tcPr>
          <w:p w14:paraId="174C0CDB" w14:textId="77777777" w:rsidR="00097E98" w:rsidRPr="00442838" w:rsidRDefault="00097E98" w:rsidP="000F163C">
            <w:pPr>
              <w:spacing w:line="360" w:lineRule="auto"/>
            </w:pPr>
            <w:r w:rsidRPr="00442838">
              <w:t>Evolution</w:t>
            </w:r>
          </w:p>
        </w:tc>
      </w:tr>
      <w:tr w:rsidR="00097E98" w:rsidRPr="00442838" w14:paraId="76D08FD3" w14:textId="77777777" w:rsidTr="000F163C">
        <w:trPr>
          <w:trHeight w:val="454"/>
        </w:trPr>
        <w:tc>
          <w:tcPr>
            <w:tcW w:w="1251" w:type="dxa"/>
          </w:tcPr>
          <w:p w14:paraId="20096664" w14:textId="0FB2104E" w:rsidR="00097E98" w:rsidRPr="00442838" w:rsidRDefault="00B80081" w:rsidP="000F163C">
            <w:pPr>
              <w:spacing w:line="360" w:lineRule="auto"/>
            </w:pPr>
            <w:r w:rsidRPr="00442838">
              <w:t>Poliwag</w:t>
            </w:r>
          </w:p>
        </w:tc>
        <w:tc>
          <w:tcPr>
            <w:tcW w:w="1652" w:type="dxa"/>
          </w:tcPr>
          <w:p w14:paraId="23A9D8A1" w14:textId="77777777" w:rsidR="00097E98" w:rsidRPr="00442838" w:rsidRDefault="00097E98" w:rsidP="000F163C">
            <w:pPr>
              <w:spacing w:line="360" w:lineRule="auto"/>
            </w:pPr>
          </w:p>
        </w:tc>
        <w:tc>
          <w:tcPr>
            <w:tcW w:w="3719" w:type="dxa"/>
          </w:tcPr>
          <w:p w14:paraId="45E86B36" w14:textId="77777777" w:rsidR="00097E98" w:rsidRPr="00442838" w:rsidRDefault="00097E98" w:rsidP="000F163C">
            <w:pPr>
              <w:spacing w:line="360" w:lineRule="auto"/>
            </w:pPr>
          </w:p>
        </w:tc>
        <w:tc>
          <w:tcPr>
            <w:tcW w:w="880" w:type="dxa"/>
          </w:tcPr>
          <w:p w14:paraId="0065BE7A" w14:textId="77777777" w:rsidR="00097E98" w:rsidRPr="00442838" w:rsidRDefault="00097E98" w:rsidP="000F163C">
            <w:pPr>
              <w:spacing w:line="360" w:lineRule="auto"/>
            </w:pPr>
          </w:p>
        </w:tc>
        <w:tc>
          <w:tcPr>
            <w:tcW w:w="724" w:type="dxa"/>
          </w:tcPr>
          <w:p w14:paraId="5A490936" w14:textId="77777777" w:rsidR="00097E98" w:rsidRPr="00442838" w:rsidRDefault="00097E98" w:rsidP="000F163C">
            <w:pPr>
              <w:spacing w:line="360" w:lineRule="auto"/>
            </w:pPr>
          </w:p>
        </w:tc>
        <w:tc>
          <w:tcPr>
            <w:tcW w:w="724" w:type="dxa"/>
          </w:tcPr>
          <w:p w14:paraId="3EF353FB" w14:textId="77777777" w:rsidR="00097E98" w:rsidRPr="00442838" w:rsidRDefault="00097E98" w:rsidP="000F163C">
            <w:pPr>
              <w:spacing w:line="360" w:lineRule="auto"/>
            </w:pPr>
          </w:p>
        </w:tc>
        <w:tc>
          <w:tcPr>
            <w:tcW w:w="1976" w:type="dxa"/>
          </w:tcPr>
          <w:p w14:paraId="17E9939C" w14:textId="77777777" w:rsidR="00097E98" w:rsidRPr="00442838" w:rsidRDefault="00097E98" w:rsidP="000F163C">
            <w:pPr>
              <w:spacing w:line="360" w:lineRule="auto"/>
            </w:pPr>
          </w:p>
        </w:tc>
      </w:tr>
      <w:tr w:rsidR="00097E98" w:rsidRPr="00442838" w14:paraId="339787D5" w14:textId="77777777" w:rsidTr="000F163C">
        <w:trPr>
          <w:trHeight w:val="441"/>
        </w:trPr>
        <w:tc>
          <w:tcPr>
            <w:tcW w:w="1251" w:type="dxa"/>
          </w:tcPr>
          <w:p w14:paraId="3A2A8EC9" w14:textId="526206A4" w:rsidR="00097E98" w:rsidRPr="00442838" w:rsidRDefault="00B80081" w:rsidP="000F163C">
            <w:pPr>
              <w:spacing w:line="360" w:lineRule="auto"/>
            </w:pPr>
            <w:r w:rsidRPr="00442838">
              <w:t>Poliwhirl</w:t>
            </w:r>
          </w:p>
        </w:tc>
        <w:tc>
          <w:tcPr>
            <w:tcW w:w="1652" w:type="dxa"/>
          </w:tcPr>
          <w:p w14:paraId="0DB475B0" w14:textId="77777777" w:rsidR="00097E98" w:rsidRPr="00442838" w:rsidRDefault="00097E98" w:rsidP="000F163C">
            <w:pPr>
              <w:spacing w:line="360" w:lineRule="auto"/>
            </w:pPr>
          </w:p>
        </w:tc>
        <w:tc>
          <w:tcPr>
            <w:tcW w:w="3719" w:type="dxa"/>
          </w:tcPr>
          <w:p w14:paraId="5F138B0C" w14:textId="77777777" w:rsidR="00097E98" w:rsidRPr="00442838" w:rsidRDefault="00097E98" w:rsidP="000F163C">
            <w:pPr>
              <w:spacing w:line="360" w:lineRule="auto"/>
            </w:pPr>
          </w:p>
        </w:tc>
        <w:tc>
          <w:tcPr>
            <w:tcW w:w="880" w:type="dxa"/>
          </w:tcPr>
          <w:p w14:paraId="0BCA2859" w14:textId="77777777" w:rsidR="00097E98" w:rsidRPr="00442838" w:rsidRDefault="00097E98" w:rsidP="000F163C">
            <w:pPr>
              <w:spacing w:line="360" w:lineRule="auto"/>
            </w:pPr>
          </w:p>
        </w:tc>
        <w:tc>
          <w:tcPr>
            <w:tcW w:w="724" w:type="dxa"/>
          </w:tcPr>
          <w:p w14:paraId="657AA1C4" w14:textId="77777777" w:rsidR="00097E98" w:rsidRPr="00442838" w:rsidRDefault="00097E98" w:rsidP="000F163C">
            <w:pPr>
              <w:spacing w:line="360" w:lineRule="auto"/>
            </w:pPr>
          </w:p>
        </w:tc>
        <w:tc>
          <w:tcPr>
            <w:tcW w:w="724" w:type="dxa"/>
          </w:tcPr>
          <w:p w14:paraId="2C9CC853" w14:textId="77777777" w:rsidR="00097E98" w:rsidRPr="00442838" w:rsidRDefault="00097E98" w:rsidP="000F163C">
            <w:pPr>
              <w:spacing w:line="360" w:lineRule="auto"/>
            </w:pPr>
          </w:p>
        </w:tc>
        <w:tc>
          <w:tcPr>
            <w:tcW w:w="1976" w:type="dxa"/>
          </w:tcPr>
          <w:p w14:paraId="15BDF61E" w14:textId="77777777" w:rsidR="00097E98" w:rsidRPr="00442838" w:rsidRDefault="00097E98" w:rsidP="000F163C">
            <w:pPr>
              <w:spacing w:line="360" w:lineRule="auto"/>
            </w:pPr>
          </w:p>
        </w:tc>
      </w:tr>
      <w:tr w:rsidR="00097E98" w:rsidRPr="00442838" w14:paraId="3DA1B425" w14:textId="77777777" w:rsidTr="000F163C">
        <w:trPr>
          <w:trHeight w:val="441"/>
        </w:trPr>
        <w:tc>
          <w:tcPr>
            <w:tcW w:w="1251" w:type="dxa"/>
          </w:tcPr>
          <w:p w14:paraId="5742D34A" w14:textId="4964AE1C" w:rsidR="00097E98" w:rsidRPr="00442838" w:rsidRDefault="00B80081" w:rsidP="000F163C">
            <w:pPr>
              <w:spacing w:line="360" w:lineRule="auto"/>
            </w:pPr>
            <w:r w:rsidRPr="00442838">
              <w:t>Poliwrath</w:t>
            </w:r>
          </w:p>
        </w:tc>
        <w:tc>
          <w:tcPr>
            <w:tcW w:w="1652" w:type="dxa"/>
          </w:tcPr>
          <w:p w14:paraId="39B0A0B7" w14:textId="77777777" w:rsidR="00097E98" w:rsidRPr="00442838" w:rsidRDefault="00097E98" w:rsidP="000F163C">
            <w:pPr>
              <w:spacing w:line="360" w:lineRule="auto"/>
            </w:pPr>
          </w:p>
        </w:tc>
        <w:tc>
          <w:tcPr>
            <w:tcW w:w="3719" w:type="dxa"/>
          </w:tcPr>
          <w:p w14:paraId="4812565C" w14:textId="77777777" w:rsidR="00097E98" w:rsidRPr="00442838" w:rsidRDefault="00097E98" w:rsidP="000F163C">
            <w:pPr>
              <w:spacing w:line="360" w:lineRule="auto"/>
            </w:pPr>
          </w:p>
        </w:tc>
        <w:tc>
          <w:tcPr>
            <w:tcW w:w="880" w:type="dxa"/>
          </w:tcPr>
          <w:p w14:paraId="0287E503" w14:textId="77777777" w:rsidR="00097E98" w:rsidRPr="00442838" w:rsidRDefault="00097E98" w:rsidP="000F163C">
            <w:pPr>
              <w:spacing w:line="360" w:lineRule="auto"/>
            </w:pPr>
          </w:p>
        </w:tc>
        <w:tc>
          <w:tcPr>
            <w:tcW w:w="724" w:type="dxa"/>
          </w:tcPr>
          <w:p w14:paraId="3269528C" w14:textId="77777777" w:rsidR="00097E98" w:rsidRPr="00442838" w:rsidRDefault="00097E98" w:rsidP="000F163C">
            <w:pPr>
              <w:spacing w:line="360" w:lineRule="auto"/>
            </w:pPr>
          </w:p>
        </w:tc>
        <w:tc>
          <w:tcPr>
            <w:tcW w:w="724" w:type="dxa"/>
          </w:tcPr>
          <w:p w14:paraId="0D909005" w14:textId="77777777" w:rsidR="00097E98" w:rsidRPr="00442838" w:rsidRDefault="00097E98" w:rsidP="000F163C">
            <w:pPr>
              <w:spacing w:line="360" w:lineRule="auto"/>
            </w:pPr>
          </w:p>
        </w:tc>
        <w:tc>
          <w:tcPr>
            <w:tcW w:w="1976" w:type="dxa"/>
          </w:tcPr>
          <w:p w14:paraId="7DF1BB0C" w14:textId="77777777" w:rsidR="00097E98" w:rsidRPr="00442838" w:rsidRDefault="00097E98" w:rsidP="000F163C">
            <w:pPr>
              <w:spacing w:line="360" w:lineRule="auto"/>
            </w:pPr>
          </w:p>
        </w:tc>
      </w:tr>
      <w:tr w:rsidR="00097E98" w:rsidRPr="00442838" w14:paraId="778B8238" w14:textId="77777777" w:rsidTr="000F163C">
        <w:trPr>
          <w:trHeight w:val="896"/>
        </w:trPr>
        <w:tc>
          <w:tcPr>
            <w:tcW w:w="1251" w:type="dxa"/>
          </w:tcPr>
          <w:p w14:paraId="7F88C1C9" w14:textId="540A10D6" w:rsidR="00097E98" w:rsidRPr="00442838" w:rsidRDefault="00B80081" w:rsidP="000F163C">
            <w:pPr>
              <w:spacing w:line="360" w:lineRule="auto"/>
            </w:pPr>
            <w:r w:rsidRPr="00442838">
              <w:t>Dracowrath</w:t>
            </w:r>
          </w:p>
        </w:tc>
        <w:tc>
          <w:tcPr>
            <w:tcW w:w="1652" w:type="dxa"/>
          </w:tcPr>
          <w:p w14:paraId="3C7F2DC3" w14:textId="77777777" w:rsidR="00097E98" w:rsidRPr="00442838" w:rsidRDefault="00097E98" w:rsidP="000F163C">
            <w:pPr>
              <w:spacing w:line="360" w:lineRule="auto"/>
            </w:pPr>
          </w:p>
        </w:tc>
        <w:tc>
          <w:tcPr>
            <w:tcW w:w="3719" w:type="dxa"/>
          </w:tcPr>
          <w:p w14:paraId="760B617C" w14:textId="77777777" w:rsidR="00097E98" w:rsidRPr="00442838" w:rsidRDefault="00097E98" w:rsidP="000F163C">
            <w:pPr>
              <w:spacing w:line="360" w:lineRule="auto"/>
            </w:pPr>
          </w:p>
        </w:tc>
        <w:tc>
          <w:tcPr>
            <w:tcW w:w="880" w:type="dxa"/>
          </w:tcPr>
          <w:p w14:paraId="2DA7D579" w14:textId="77777777" w:rsidR="00097E98" w:rsidRPr="00442838" w:rsidRDefault="00097E98" w:rsidP="000F163C">
            <w:pPr>
              <w:spacing w:line="360" w:lineRule="auto"/>
            </w:pPr>
          </w:p>
        </w:tc>
        <w:tc>
          <w:tcPr>
            <w:tcW w:w="724" w:type="dxa"/>
          </w:tcPr>
          <w:p w14:paraId="1AB54D83" w14:textId="77777777" w:rsidR="00097E98" w:rsidRPr="00442838" w:rsidRDefault="00097E98" w:rsidP="000F163C">
            <w:pPr>
              <w:spacing w:line="360" w:lineRule="auto"/>
            </w:pPr>
          </w:p>
        </w:tc>
        <w:tc>
          <w:tcPr>
            <w:tcW w:w="724" w:type="dxa"/>
          </w:tcPr>
          <w:p w14:paraId="386B6A2A" w14:textId="77777777" w:rsidR="00097E98" w:rsidRPr="00442838" w:rsidRDefault="00097E98" w:rsidP="000F163C">
            <w:pPr>
              <w:spacing w:line="360" w:lineRule="auto"/>
            </w:pPr>
          </w:p>
        </w:tc>
        <w:tc>
          <w:tcPr>
            <w:tcW w:w="1976" w:type="dxa"/>
          </w:tcPr>
          <w:p w14:paraId="0BD4A35B" w14:textId="77777777" w:rsidR="00097E98" w:rsidRPr="00442838" w:rsidRDefault="00097E98" w:rsidP="000F163C">
            <w:pPr>
              <w:spacing w:line="360" w:lineRule="auto"/>
            </w:pPr>
          </w:p>
        </w:tc>
      </w:tr>
      <w:tr w:rsidR="00B80081" w:rsidRPr="00442838" w14:paraId="79FC55A2" w14:textId="77777777" w:rsidTr="000F163C">
        <w:trPr>
          <w:trHeight w:val="896"/>
        </w:trPr>
        <w:tc>
          <w:tcPr>
            <w:tcW w:w="1251" w:type="dxa"/>
          </w:tcPr>
          <w:p w14:paraId="33A2E4EC" w14:textId="122FD9D5" w:rsidR="00B80081" w:rsidRPr="00442838" w:rsidRDefault="00B80081" w:rsidP="000F163C">
            <w:pPr>
              <w:spacing w:line="360" w:lineRule="auto"/>
            </w:pPr>
            <w:r w:rsidRPr="00442838">
              <w:t>Politoad</w:t>
            </w:r>
          </w:p>
        </w:tc>
        <w:tc>
          <w:tcPr>
            <w:tcW w:w="1652" w:type="dxa"/>
          </w:tcPr>
          <w:p w14:paraId="0B34FA32" w14:textId="77777777" w:rsidR="00B80081" w:rsidRPr="00442838" w:rsidRDefault="00B80081" w:rsidP="000F163C">
            <w:pPr>
              <w:spacing w:line="360" w:lineRule="auto"/>
            </w:pPr>
          </w:p>
        </w:tc>
        <w:tc>
          <w:tcPr>
            <w:tcW w:w="3719" w:type="dxa"/>
          </w:tcPr>
          <w:p w14:paraId="0A6EF615" w14:textId="77777777" w:rsidR="00B80081" w:rsidRPr="00442838" w:rsidRDefault="00B80081" w:rsidP="000F163C">
            <w:pPr>
              <w:spacing w:line="360" w:lineRule="auto"/>
            </w:pPr>
          </w:p>
        </w:tc>
        <w:tc>
          <w:tcPr>
            <w:tcW w:w="880" w:type="dxa"/>
          </w:tcPr>
          <w:p w14:paraId="5DE333A8" w14:textId="77777777" w:rsidR="00B80081" w:rsidRPr="00442838" w:rsidRDefault="00B80081" w:rsidP="000F163C">
            <w:pPr>
              <w:spacing w:line="360" w:lineRule="auto"/>
            </w:pPr>
          </w:p>
        </w:tc>
        <w:tc>
          <w:tcPr>
            <w:tcW w:w="724" w:type="dxa"/>
          </w:tcPr>
          <w:p w14:paraId="70419E6D" w14:textId="77777777" w:rsidR="00B80081" w:rsidRPr="00442838" w:rsidRDefault="00B80081" w:rsidP="000F163C">
            <w:pPr>
              <w:spacing w:line="360" w:lineRule="auto"/>
            </w:pPr>
          </w:p>
        </w:tc>
        <w:tc>
          <w:tcPr>
            <w:tcW w:w="724" w:type="dxa"/>
          </w:tcPr>
          <w:p w14:paraId="2067B91B" w14:textId="77777777" w:rsidR="00B80081" w:rsidRPr="00442838" w:rsidRDefault="00B80081" w:rsidP="000F163C">
            <w:pPr>
              <w:spacing w:line="360" w:lineRule="auto"/>
            </w:pPr>
          </w:p>
        </w:tc>
        <w:tc>
          <w:tcPr>
            <w:tcW w:w="1976" w:type="dxa"/>
          </w:tcPr>
          <w:p w14:paraId="4634FDE0" w14:textId="77777777" w:rsidR="00B80081" w:rsidRPr="00442838" w:rsidRDefault="00B80081" w:rsidP="000F163C">
            <w:pPr>
              <w:spacing w:line="360" w:lineRule="auto"/>
            </w:pPr>
          </w:p>
        </w:tc>
      </w:tr>
    </w:tbl>
    <w:p w14:paraId="3E0F85F8" w14:textId="77777777" w:rsidR="00097E98" w:rsidRPr="00442838" w:rsidRDefault="00097E98" w:rsidP="00097E98">
      <w:pPr>
        <w:rPr>
          <w:sz w:val="24"/>
        </w:rPr>
      </w:pPr>
    </w:p>
    <w:p w14:paraId="74935D0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907E74" w14:textId="77777777" w:rsidTr="000F163C">
        <w:tc>
          <w:tcPr>
            <w:tcW w:w="3596" w:type="dxa"/>
          </w:tcPr>
          <w:p w14:paraId="54649887" w14:textId="77777777" w:rsidR="00097E98" w:rsidRPr="00442838" w:rsidRDefault="00097E98" w:rsidP="000F163C">
            <w:pPr>
              <w:rPr>
                <w:sz w:val="24"/>
              </w:rPr>
            </w:pPr>
          </w:p>
        </w:tc>
        <w:tc>
          <w:tcPr>
            <w:tcW w:w="3597" w:type="dxa"/>
          </w:tcPr>
          <w:p w14:paraId="323C5BDE" w14:textId="77777777" w:rsidR="00097E98" w:rsidRPr="00442838" w:rsidRDefault="00097E98" w:rsidP="000F163C">
            <w:pPr>
              <w:rPr>
                <w:sz w:val="24"/>
              </w:rPr>
            </w:pPr>
          </w:p>
        </w:tc>
        <w:tc>
          <w:tcPr>
            <w:tcW w:w="3597" w:type="dxa"/>
          </w:tcPr>
          <w:p w14:paraId="509D31E8" w14:textId="77777777" w:rsidR="00097E98" w:rsidRPr="00442838" w:rsidRDefault="00097E98" w:rsidP="000F163C">
            <w:pPr>
              <w:rPr>
                <w:sz w:val="24"/>
              </w:rPr>
            </w:pPr>
          </w:p>
        </w:tc>
      </w:tr>
      <w:tr w:rsidR="00097E98" w:rsidRPr="00442838" w14:paraId="43D12914" w14:textId="77777777" w:rsidTr="000F163C">
        <w:tc>
          <w:tcPr>
            <w:tcW w:w="3596" w:type="dxa"/>
          </w:tcPr>
          <w:p w14:paraId="774FF490" w14:textId="77777777" w:rsidR="00097E98" w:rsidRPr="00442838" w:rsidRDefault="00097E98" w:rsidP="000F163C">
            <w:pPr>
              <w:rPr>
                <w:sz w:val="24"/>
              </w:rPr>
            </w:pPr>
          </w:p>
        </w:tc>
        <w:tc>
          <w:tcPr>
            <w:tcW w:w="3597" w:type="dxa"/>
          </w:tcPr>
          <w:p w14:paraId="51664301" w14:textId="77777777" w:rsidR="00097E98" w:rsidRPr="00442838" w:rsidRDefault="00097E98" w:rsidP="000F163C">
            <w:pPr>
              <w:rPr>
                <w:sz w:val="24"/>
              </w:rPr>
            </w:pPr>
          </w:p>
        </w:tc>
        <w:tc>
          <w:tcPr>
            <w:tcW w:w="3597" w:type="dxa"/>
          </w:tcPr>
          <w:p w14:paraId="5B255F98" w14:textId="77777777" w:rsidR="00097E98" w:rsidRPr="00442838" w:rsidRDefault="00097E98" w:rsidP="000F163C">
            <w:pPr>
              <w:rPr>
                <w:sz w:val="24"/>
              </w:rPr>
            </w:pPr>
          </w:p>
        </w:tc>
      </w:tr>
    </w:tbl>
    <w:p w14:paraId="4A21BC75" w14:textId="77777777" w:rsidR="00097E98" w:rsidRPr="00442838" w:rsidRDefault="00097E98" w:rsidP="00097E98">
      <w:pPr>
        <w:rPr>
          <w:sz w:val="24"/>
        </w:rPr>
      </w:pPr>
    </w:p>
    <w:p w14:paraId="0B47A654" w14:textId="77777777" w:rsidR="00097E98" w:rsidRPr="00442838" w:rsidRDefault="00097E98" w:rsidP="00097E98">
      <w:pPr>
        <w:rPr>
          <w:sz w:val="24"/>
        </w:rPr>
      </w:pPr>
      <w:r w:rsidRPr="00442838">
        <w:rPr>
          <w:sz w:val="24"/>
        </w:rPr>
        <w:t>Sprites:</w:t>
      </w:r>
    </w:p>
    <w:p w14:paraId="56C4A57A" w14:textId="77777777" w:rsidR="00097E98" w:rsidRPr="00442838" w:rsidRDefault="00097E98" w:rsidP="00097E98">
      <w:pPr>
        <w:rPr>
          <w:sz w:val="24"/>
        </w:rPr>
      </w:pPr>
      <w:r w:rsidRPr="00442838">
        <w:rPr>
          <w:sz w:val="24"/>
        </w:rPr>
        <w:br w:type="page"/>
      </w:r>
    </w:p>
    <w:p w14:paraId="510D25AA" w14:textId="37542F90" w:rsidR="00097E98" w:rsidRPr="00442838" w:rsidRDefault="00B80081" w:rsidP="00097E98">
      <w:pPr>
        <w:rPr>
          <w:sz w:val="24"/>
        </w:rPr>
      </w:pPr>
      <w:r w:rsidRPr="00442838">
        <w:rPr>
          <w:sz w:val="24"/>
        </w:rPr>
        <w:lastRenderedPageBreak/>
        <w:t xml:space="preserve">Abra </w:t>
      </w:r>
      <w:r w:rsidR="00097E98" w:rsidRPr="00442838">
        <w:rPr>
          <w:sz w:val="24"/>
        </w:rPr>
        <w:t>Family Page</w:t>
      </w:r>
    </w:p>
    <w:p w14:paraId="006ADDA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C5081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9EACA79" w14:textId="77777777" w:rsidTr="000F163C">
        <w:trPr>
          <w:trHeight w:val="896"/>
        </w:trPr>
        <w:tc>
          <w:tcPr>
            <w:tcW w:w="1251" w:type="dxa"/>
          </w:tcPr>
          <w:p w14:paraId="07D3057D" w14:textId="77777777" w:rsidR="00097E98" w:rsidRPr="00442838" w:rsidRDefault="00097E98" w:rsidP="000F163C">
            <w:pPr>
              <w:spacing w:line="360" w:lineRule="auto"/>
            </w:pPr>
            <w:r w:rsidRPr="00442838">
              <w:t>Pokemon</w:t>
            </w:r>
          </w:p>
          <w:p w14:paraId="458649D0" w14:textId="77777777" w:rsidR="00097E98" w:rsidRPr="00442838" w:rsidRDefault="00097E98" w:rsidP="000F163C">
            <w:pPr>
              <w:spacing w:line="360" w:lineRule="auto"/>
            </w:pPr>
            <w:r w:rsidRPr="00442838">
              <w:t>Name</w:t>
            </w:r>
          </w:p>
        </w:tc>
        <w:tc>
          <w:tcPr>
            <w:tcW w:w="1652" w:type="dxa"/>
          </w:tcPr>
          <w:p w14:paraId="4BCA9800" w14:textId="77777777" w:rsidR="00097E98" w:rsidRPr="00442838" w:rsidRDefault="00097E98" w:rsidP="000F163C">
            <w:pPr>
              <w:spacing w:line="360" w:lineRule="auto"/>
            </w:pPr>
            <w:r w:rsidRPr="00442838">
              <w:t>Pokemon Number</w:t>
            </w:r>
          </w:p>
        </w:tc>
        <w:tc>
          <w:tcPr>
            <w:tcW w:w="3719" w:type="dxa"/>
          </w:tcPr>
          <w:p w14:paraId="36361BA8" w14:textId="77777777" w:rsidR="00097E98" w:rsidRPr="00442838" w:rsidRDefault="00097E98" w:rsidP="000F163C">
            <w:pPr>
              <w:spacing w:line="360" w:lineRule="auto"/>
            </w:pPr>
            <w:r w:rsidRPr="00442838">
              <w:t>Base Stats</w:t>
            </w:r>
          </w:p>
          <w:p w14:paraId="54CFC5D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1E5795C" w14:textId="77777777" w:rsidR="00097E98" w:rsidRPr="00442838" w:rsidRDefault="00097E98" w:rsidP="000F163C">
            <w:pPr>
              <w:spacing w:line="360" w:lineRule="auto"/>
            </w:pPr>
            <w:r w:rsidRPr="00442838">
              <w:t>Ability</w:t>
            </w:r>
          </w:p>
        </w:tc>
        <w:tc>
          <w:tcPr>
            <w:tcW w:w="724" w:type="dxa"/>
          </w:tcPr>
          <w:p w14:paraId="1B6D975D" w14:textId="77777777" w:rsidR="00097E98" w:rsidRPr="00442838" w:rsidRDefault="00097E98" w:rsidP="000F163C">
            <w:pPr>
              <w:spacing w:line="360" w:lineRule="auto"/>
            </w:pPr>
            <w:r w:rsidRPr="00442838">
              <w:t>Type 1</w:t>
            </w:r>
          </w:p>
        </w:tc>
        <w:tc>
          <w:tcPr>
            <w:tcW w:w="724" w:type="dxa"/>
          </w:tcPr>
          <w:p w14:paraId="56549590" w14:textId="77777777" w:rsidR="00097E98" w:rsidRPr="00442838" w:rsidRDefault="00097E98" w:rsidP="000F163C">
            <w:pPr>
              <w:spacing w:line="360" w:lineRule="auto"/>
            </w:pPr>
            <w:r w:rsidRPr="00442838">
              <w:t>Type 2</w:t>
            </w:r>
          </w:p>
        </w:tc>
        <w:tc>
          <w:tcPr>
            <w:tcW w:w="1976" w:type="dxa"/>
          </w:tcPr>
          <w:p w14:paraId="05FA99CC" w14:textId="77777777" w:rsidR="00097E98" w:rsidRPr="00442838" w:rsidRDefault="00097E98" w:rsidP="000F163C">
            <w:pPr>
              <w:spacing w:line="360" w:lineRule="auto"/>
            </w:pPr>
            <w:r w:rsidRPr="00442838">
              <w:t>Evolution</w:t>
            </w:r>
          </w:p>
        </w:tc>
      </w:tr>
      <w:tr w:rsidR="00097E98" w:rsidRPr="00442838" w14:paraId="70628E61" w14:textId="77777777" w:rsidTr="000F163C">
        <w:trPr>
          <w:trHeight w:val="454"/>
        </w:trPr>
        <w:tc>
          <w:tcPr>
            <w:tcW w:w="1251" w:type="dxa"/>
          </w:tcPr>
          <w:p w14:paraId="3F6679F8" w14:textId="0760883F" w:rsidR="00097E98" w:rsidRPr="00442838" w:rsidRDefault="00B80081" w:rsidP="000F163C">
            <w:pPr>
              <w:spacing w:line="360" w:lineRule="auto"/>
            </w:pPr>
            <w:r w:rsidRPr="00442838">
              <w:t>Abra</w:t>
            </w:r>
          </w:p>
        </w:tc>
        <w:tc>
          <w:tcPr>
            <w:tcW w:w="1652" w:type="dxa"/>
          </w:tcPr>
          <w:p w14:paraId="5961FC3A" w14:textId="77777777" w:rsidR="00097E98" w:rsidRPr="00442838" w:rsidRDefault="00097E98" w:rsidP="000F163C">
            <w:pPr>
              <w:spacing w:line="360" w:lineRule="auto"/>
            </w:pPr>
          </w:p>
        </w:tc>
        <w:tc>
          <w:tcPr>
            <w:tcW w:w="3719" w:type="dxa"/>
          </w:tcPr>
          <w:p w14:paraId="1F1634CF" w14:textId="77777777" w:rsidR="00097E98" w:rsidRPr="00442838" w:rsidRDefault="00097E98" w:rsidP="000F163C">
            <w:pPr>
              <w:spacing w:line="360" w:lineRule="auto"/>
            </w:pPr>
          </w:p>
        </w:tc>
        <w:tc>
          <w:tcPr>
            <w:tcW w:w="880" w:type="dxa"/>
          </w:tcPr>
          <w:p w14:paraId="31F4A6B7" w14:textId="77777777" w:rsidR="00097E98" w:rsidRPr="00442838" w:rsidRDefault="00097E98" w:rsidP="000F163C">
            <w:pPr>
              <w:spacing w:line="360" w:lineRule="auto"/>
            </w:pPr>
          </w:p>
        </w:tc>
        <w:tc>
          <w:tcPr>
            <w:tcW w:w="724" w:type="dxa"/>
          </w:tcPr>
          <w:p w14:paraId="11AC9931" w14:textId="77777777" w:rsidR="00097E98" w:rsidRPr="00442838" w:rsidRDefault="00097E98" w:rsidP="000F163C">
            <w:pPr>
              <w:spacing w:line="360" w:lineRule="auto"/>
            </w:pPr>
          </w:p>
        </w:tc>
        <w:tc>
          <w:tcPr>
            <w:tcW w:w="724" w:type="dxa"/>
          </w:tcPr>
          <w:p w14:paraId="257DB70F" w14:textId="77777777" w:rsidR="00097E98" w:rsidRPr="00442838" w:rsidRDefault="00097E98" w:rsidP="000F163C">
            <w:pPr>
              <w:spacing w:line="360" w:lineRule="auto"/>
            </w:pPr>
          </w:p>
        </w:tc>
        <w:tc>
          <w:tcPr>
            <w:tcW w:w="1976" w:type="dxa"/>
          </w:tcPr>
          <w:p w14:paraId="62E46E26" w14:textId="77777777" w:rsidR="00097E98" w:rsidRPr="00442838" w:rsidRDefault="00097E98" w:rsidP="000F163C">
            <w:pPr>
              <w:spacing w:line="360" w:lineRule="auto"/>
            </w:pPr>
          </w:p>
        </w:tc>
      </w:tr>
      <w:tr w:rsidR="00097E98" w:rsidRPr="00442838" w14:paraId="01B0CD91" w14:textId="77777777" w:rsidTr="000F163C">
        <w:trPr>
          <w:trHeight w:val="441"/>
        </w:trPr>
        <w:tc>
          <w:tcPr>
            <w:tcW w:w="1251" w:type="dxa"/>
          </w:tcPr>
          <w:p w14:paraId="0FFD12A2" w14:textId="36DBD3AC" w:rsidR="00097E98" w:rsidRPr="00442838" w:rsidRDefault="00B80081" w:rsidP="000F163C">
            <w:pPr>
              <w:spacing w:line="360" w:lineRule="auto"/>
            </w:pPr>
            <w:r w:rsidRPr="00442838">
              <w:t>Kadabra</w:t>
            </w:r>
          </w:p>
        </w:tc>
        <w:tc>
          <w:tcPr>
            <w:tcW w:w="1652" w:type="dxa"/>
          </w:tcPr>
          <w:p w14:paraId="7AC079D6" w14:textId="77777777" w:rsidR="00097E98" w:rsidRPr="00442838" w:rsidRDefault="00097E98" w:rsidP="000F163C">
            <w:pPr>
              <w:spacing w:line="360" w:lineRule="auto"/>
            </w:pPr>
          </w:p>
        </w:tc>
        <w:tc>
          <w:tcPr>
            <w:tcW w:w="3719" w:type="dxa"/>
          </w:tcPr>
          <w:p w14:paraId="450EEE4B" w14:textId="77777777" w:rsidR="00097E98" w:rsidRPr="00442838" w:rsidRDefault="00097E98" w:rsidP="000F163C">
            <w:pPr>
              <w:spacing w:line="360" w:lineRule="auto"/>
            </w:pPr>
          </w:p>
        </w:tc>
        <w:tc>
          <w:tcPr>
            <w:tcW w:w="880" w:type="dxa"/>
          </w:tcPr>
          <w:p w14:paraId="68D88E48" w14:textId="77777777" w:rsidR="00097E98" w:rsidRPr="00442838" w:rsidRDefault="00097E98" w:rsidP="000F163C">
            <w:pPr>
              <w:spacing w:line="360" w:lineRule="auto"/>
            </w:pPr>
          </w:p>
        </w:tc>
        <w:tc>
          <w:tcPr>
            <w:tcW w:w="724" w:type="dxa"/>
          </w:tcPr>
          <w:p w14:paraId="56D75498" w14:textId="77777777" w:rsidR="00097E98" w:rsidRPr="00442838" w:rsidRDefault="00097E98" w:rsidP="000F163C">
            <w:pPr>
              <w:spacing w:line="360" w:lineRule="auto"/>
            </w:pPr>
          </w:p>
        </w:tc>
        <w:tc>
          <w:tcPr>
            <w:tcW w:w="724" w:type="dxa"/>
          </w:tcPr>
          <w:p w14:paraId="1DD52F66" w14:textId="77777777" w:rsidR="00097E98" w:rsidRPr="00442838" w:rsidRDefault="00097E98" w:rsidP="000F163C">
            <w:pPr>
              <w:spacing w:line="360" w:lineRule="auto"/>
            </w:pPr>
          </w:p>
        </w:tc>
        <w:tc>
          <w:tcPr>
            <w:tcW w:w="1976" w:type="dxa"/>
          </w:tcPr>
          <w:p w14:paraId="16883047" w14:textId="77777777" w:rsidR="00097E98" w:rsidRPr="00442838" w:rsidRDefault="00097E98" w:rsidP="000F163C">
            <w:pPr>
              <w:spacing w:line="360" w:lineRule="auto"/>
            </w:pPr>
          </w:p>
        </w:tc>
      </w:tr>
      <w:tr w:rsidR="00097E98" w:rsidRPr="00442838" w14:paraId="1974F21E" w14:textId="77777777" w:rsidTr="000F163C">
        <w:trPr>
          <w:trHeight w:val="441"/>
        </w:trPr>
        <w:tc>
          <w:tcPr>
            <w:tcW w:w="1251" w:type="dxa"/>
          </w:tcPr>
          <w:p w14:paraId="76CAE8DF" w14:textId="3AE606AB" w:rsidR="00097E98" w:rsidRPr="00442838" w:rsidRDefault="00B80081" w:rsidP="000F163C">
            <w:pPr>
              <w:spacing w:line="360" w:lineRule="auto"/>
            </w:pPr>
            <w:r w:rsidRPr="00442838">
              <w:t>Alakazam</w:t>
            </w:r>
          </w:p>
        </w:tc>
        <w:tc>
          <w:tcPr>
            <w:tcW w:w="1652" w:type="dxa"/>
          </w:tcPr>
          <w:p w14:paraId="6154B1DE" w14:textId="77777777" w:rsidR="00097E98" w:rsidRPr="00442838" w:rsidRDefault="00097E98" w:rsidP="000F163C">
            <w:pPr>
              <w:spacing w:line="360" w:lineRule="auto"/>
            </w:pPr>
          </w:p>
        </w:tc>
        <w:tc>
          <w:tcPr>
            <w:tcW w:w="3719" w:type="dxa"/>
          </w:tcPr>
          <w:p w14:paraId="09386FFD" w14:textId="77777777" w:rsidR="00097E98" w:rsidRPr="00442838" w:rsidRDefault="00097E98" w:rsidP="000F163C">
            <w:pPr>
              <w:spacing w:line="360" w:lineRule="auto"/>
            </w:pPr>
          </w:p>
        </w:tc>
        <w:tc>
          <w:tcPr>
            <w:tcW w:w="880" w:type="dxa"/>
          </w:tcPr>
          <w:p w14:paraId="552CE452" w14:textId="77777777" w:rsidR="00097E98" w:rsidRPr="00442838" w:rsidRDefault="00097E98" w:rsidP="000F163C">
            <w:pPr>
              <w:spacing w:line="360" w:lineRule="auto"/>
            </w:pPr>
          </w:p>
        </w:tc>
        <w:tc>
          <w:tcPr>
            <w:tcW w:w="724" w:type="dxa"/>
          </w:tcPr>
          <w:p w14:paraId="36400C76" w14:textId="77777777" w:rsidR="00097E98" w:rsidRPr="00442838" w:rsidRDefault="00097E98" w:rsidP="000F163C">
            <w:pPr>
              <w:spacing w:line="360" w:lineRule="auto"/>
            </w:pPr>
          </w:p>
        </w:tc>
        <w:tc>
          <w:tcPr>
            <w:tcW w:w="724" w:type="dxa"/>
          </w:tcPr>
          <w:p w14:paraId="522AC935" w14:textId="77777777" w:rsidR="00097E98" w:rsidRPr="00442838" w:rsidRDefault="00097E98" w:rsidP="000F163C">
            <w:pPr>
              <w:spacing w:line="360" w:lineRule="auto"/>
            </w:pPr>
          </w:p>
        </w:tc>
        <w:tc>
          <w:tcPr>
            <w:tcW w:w="1976" w:type="dxa"/>
          </w:tcPr>
          <w:p w14:paraId="4E75D4E3" w14:textId="77777777" w:rsidR="00097E98" w:rsidRPr="00442838" w:rsidRDefault="00097E98" w:rsidP="000F163C">
            <w:pPr>
              <w:spacing w:line="360" w:lineRule="auto"/>
            </w:pPr>
          </w:p>
        </w:tc>
      </w:tr>
      <w:tr w:rsidR="00097E98" w:rsidRPr="00442838" w14:paraId="432E4ED2" w14:textId="77777777" w:rsidTr="000F163C">
        <w:trPr>
          <w:trHeight w:val="896"/>
        </w:trPr>
        <w:tc>
          <w:tcPr>
            <w:tcW w:w="1251" w:type="dxa"/>
          </w:tcPr>
          <w:p w14:paraId="367920B9" w14:textId="35C05861" w:rsidR="00097E98" w:rsidRPr="00442838" w:rsidRDefault="00B80081" w:rsidP="000F163C">
            <w:pPr>
              <w:spacing w:line="360" w:lineRule="auto"/>
            </w:pPr>
            <w:r w:rsidRPr="00442838">
              <w:t>Mega Alakazam</w:t>
            </w:r>
          </w:p>
        </w:tc>
        <w:tc>
          <w:tcPr>
            <w:tcW w:w="1652" w:type="dxa"/>
          </w:tcPr>
          <w:p w14:paraId="5FE9190B" w14:textId="77777777" w:rsidR="00097E98" w:rsidRPr="00442838" w:rsidRDefault="00097E98" w:rsidP="000F163C">
            <w:pPr>
              <w:spacing w:line="360" w:lineRule="auto"/>
            </w:pPr>
          </w:p>
        </w:tc>
        <w:tc>
          <w:tcPr>
            <w:tcW w:w="3719" w:type="dxa"/>
          </w:tcPr>
          <w:p w14:paraId="0C72B1E9" w14:textId="77777777" w:rsidR="00097E98" w:rsidRPr="00442838" w:rsidRDefault="00097E98" w:rsidP="000F163C">
            <w:pPr>
              <w:spacing w:line="360" w:lineRule="auto"/>
            </w:pPr>
          </w:p>
        </w:tc>
        <w:tc>
          <w:tcPr>
            <w:tcW w:w="880" w:type="dxa"/>
          </w:tcPr>
          <w:p w14:paraId="271FF53D" w14:textId="77777777" w:rsidR="00097E98" w:rsidRPr="00442838" w:rsidRDefault="00097E98" w:rsidP="000F163C">
            <w:pPr>
              <w:spacing w:line="360" w:lineRule="auto"/>
            </w:pPr>
          </w:p>
        </w:tc>
        <w:tc>
          <w:tcPr>
            <w:tcW w:w="724" w:type="dxa"/>
          </w:tcPr>
          <w:p w14:paraId="100FE47A" w14:textId="77777777" w:rsidR="00097E98" w:rsidRPr="00442838" w:rsidRDefault="00097E98" w:rsidP="000F163C">
            <w:pPr>
              <w:spacing w:line="360" w:lineRule="auto"/>
            </w:pPr>
          </w:p>
        </w:tc>
        <w:tc>
          <w:tcPr>
            <w:tcW w:w="724" w:type="dxa"/>
          </w:tcPr>
          <w:p w14:paraId="4CBCE274" w14:textId="77777777" w:rsidR="00097E98" w:rsidRPr="00442838" w:rsidRDefault="00097E98" w:rsidP="000F163C">
            <w:pPr>
              <w:spacing w:line="360" w:lineRule="auto"/>
            </w:pPr>
          </w:p>
        </w:tc>
        <w:tc>
          <w:tcPr>
            <w:tcW w:w="1976" w:type="dxa"/>
          </w:tcPr>
          <w:p w14:paraId="05485695" w14:textId="77777777" w:rsidR="00097E98" w:rsidRPr="00442838" w:rsidRDefault="00097E98" w:rsidP="000F163C">
            <w:pPr>
              <w:spacing w:line="360" w:lineRule="auto"/>
            </w:pPr>
          </w:p>
        </w:tc>
      </w:tr>
    </w:tbl>
    <w:p w14:paraId="6292AD12" w14:textId="77777777" w:rsidR="00097E98" w:rsidRPr="00442838" w:rsidRDefault="00097E98" w:rsidP="00097E98">
      <w:pPr>
        <w:rPr>
          <w:sz w:val="24"/>
        </w:rPr>
      </w:pPr>
    </w:p>
    <w:p w14:paraId="3006832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4651762" w14:textId="77777777" w:rsidTr="000F163C">
        <w:tc>
          <w:tcPr>
            <w:tcW w:w="3596" w:type="dxa"/>
          </w:tcPr>
          <w:p w14:paraId="04E13892" w14:textId="77777777" w:rsidR="00097E98" w:rsidRPr="00442838" w:rsidRDefault="00097E98" w:rsidP="000F163C">
            <w:pPr>
              <w:rPr>
                <w:sz w:val="24"/>
              </w:rPr>
            </w:pPr>
          </w:p>
        </w:tc>
        <w:tc>
          <w:tcPr>
            <w:tcW w:w="3597" w:type="dxa"/>
          </w:tcPr>
          <w:p w14:paraId="4F43F9A0" w14:textId="77777777" w:rsidR="00097E98" w:rsidRPr="00442838" w:rsidRDefault="00097E98" w:rsidP="000F163C">
            <w:pPr>
              <w:rPr>
                <w:sz w:val="24"/>
              </w:rPr>
            </w:pPr>
          </w:p>
        </w:tc>
        <w:tc>
          <w:tcPr>
            <w:tcW w:w="3597" w:type="dxa"/>
          </w:tcPr>
          <w:p w14:paraId="7DCC5EFD" w14:textId="77777777" w:rsidR="00097E98" w:rsidRPr="00442838" w:rsidRDefault="00097E98" w:rsidP="000F163C">
            <w:pPr>
              <w:rPr>
                <w:sz w:val="24"/>
              </w:rPr>
            </w:pPr>
          </w:p>
        </w:tc>
      </w:tr>
      <w:tr w:rsidR="00097E98" w:rsidRPr="00442838" w14:paraId="4D63BC2A" w14:textId="77777777" w:rsidTr="000F163C">
        <w:tc>
          <w:tcPr>
            <w:tcW w:w="3596" w:type="dxa"/>
          </w:tcPr>
          <w:p w14:paraId="553ECDA9" w14:textId="77777777" w:rsidR="00097E98" w:rsidRPr="00442838" w:rsidRDefault="00097E98" w:rsidP="000F163C">
            <w:pPr>
              <w:rPr>
                <w:sz w:val="24"/>
              </w:rPr>
            </w:pPr>
          </w:p>
        </w:tc>
        <w:tc>
          <w:tcPr>
            <w:tcW w:w="3597" w:type="dxa"/>
          </w:tcPr>
          <w:p w14:paraId="6564BC09" w14:textId="77777777" w:rsidR="00097E98" w:rsidRPr="00442838" w:rsidRDefault="00097E98" w:rsidP="000F163C">
            <w:pPr>
              <w:rPr>
                <w:sz w:val="24"/>
              </w:rPr>
            </w:pPr>
          </w:p>
        </w:tc>
        <w:tc>
          <w:tcPr>
            <w:tcW w:w="3597" w:type="dxa"/>
          </w:tcPr>
          <w:p w14:paraId="648E97D5" w14:textId="77777777" w:rsidR="00097E98" w:rsidRPr="00442838" w:rsidRDefault="00097E98" w:rsidP="000F163C">
            <w:pPr>
              <w:rPr>
                <w:sz w:val="24"/>
              </w:rPr>
            </w:pPr>
          </w:p>
        </w:tc>
      </w:tr>
    </w:tbl>
    <w:p w14:paraId="063685C8" w14:textId="77777777" w:rsidR="00097E98" w:rsidRPr="00442838" w:rsidRDefault="00097E98" w:rsidP="00097E98">
      <w:pPr>
        <w:rPr>
          <w:sz w:val="24"/>
        </w:rPr>
      </w:pPr>
    </w:p>
    <w:p w14:paraId="74B6FA0F" w14:textId="77777777" w:rsidR="00097E98" w:rsidRPr="00442838" w:rsidRDefault="00097E98" w:rsidP="00097E98">
      <w:pPr>
        <w:rPr>
          <w:sz w:val="24"/>
        </w:rPr>
      </w:pPr>
      <w:r w:rsidRPr="00442838">
        <w:rPr>
          <w:sz w:val="24"/>
        </w:rPr>
        <w:t>Sprites:</w:t>
      </w:r>
    </w:p>
    <w:p w14:paraId="2AA3F854" w14:textId="77777777" w:rsidR="00097E98" w:rsidRPr="00442838" w:rsidRDefault="00097E98" w:rsidP="00097E98">
      <w:pPr>
        <w:rPr>
          <w:sz w:val="24"/>
        </w:rPr>
      </w:pPr>
      <w:r w:rsidRPr="00442838">
        <w:rPr>
          <w:sz w:val="24"/>
        </w:rPr>
        <w:br w:type="page"/>
      </w:r>
    </w:p>
    <w:p w14:paraId="6F7A7120" w14:textId="525FE476" w:rsidR="00097E98" w:rsidRPr="00442838" w:rsidRDefault="00B80081" w:rsidP="00097E98">
      <w:pPr>
        <w:rPr>
          <w:sz w:val="24"/>
        </w:rPr>
      </w:pPr>
      <w:r w:rsidRPr="00442838">
        <w:rPr>
          <w:sz w:val="24"/>
        </w:rPr>
        <w:lastRenderedPageBreak/>
        <w:t xml:space="preserve">Machop </w:t>
      </w:r>
      <w:r w:rsidR="00097E98" w:rsidRPr="00442838">
        <w:rPr>
          <w:sz w:val="24"/>
        </w:rPr>
        <w:t>Family Page</w:t>
      </w:r>
    </w:p>
    <w:p w14:paraId="4752C4D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D55913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91C505" w14:textId="77777777" w:rsidTr="000F163C">
        <w:trPr>
          <w:trHeight w:val="896"/>
        </w:trPr>
        <w:tc>
          <w:tcPr>
            <w:tcW w:w="1251" w:type="dxa"/>
          </w:tcPr>
          <w:p w14:paraId="66B0DE85" w14:textId="77777777" w:rsidR="00097E98" w:rsidRPr="00442838" w:rsidRDefault="00097E98" w:rsidP="000F163C">
            <w:pPr>
              <w:spacing w:line="360" w:lineRule="auto"/>
            </w:pPr>
            <w:r w:rsidRPr="00442838">
              <w:t>Pokemon</w:t>
            </w:r>
          </w:p>
          <w:p w14:paraId="2A55719B" w14:textId="77777777" w:rsidR="00097E98" w:rsidRPr="00442838" w:rsidRDefault="00097E98" w:rsidP="000F163C">
            <w:pPr>
              <w:spacing w:line="360" w:lineRule="auto"/>
            </w:pPr>
            <w:r w:rsidRPr="00442838">
              <w:t>Name</w:t>
            </w:r>
          </w:p>
        </w:tc>
        <w:tc>
          <w:tcPr>
            <w:tcW w:w="1652" w:type="dxa"/>
          </w:tcPr>
          <w:p w14:paraId="2AF40041" w14:textId="77777777" w:rsidR="00097E98" w:rsidRPr="00442838" w:rsidRDefault="00097E98" w:rsidP="000F163C">
            <w:pPr>
              <w:spacing w:line="360" w:lineRule="auto"/>
            </w:pPr>
            <w:r w:rsidRPr="00442838">
              <w:t>Pokemon Number</w:t>
            </w:r>
          </w:p>
        </w:tc>
        <w:tc>
          <w:tcPr>
            <w:tcW w:w="3719" w:type="dxa"/>
          </w:tcPr>
          <w:p w14:paraId="6DBA9940" w14:textId="77777777" w:rsidR="00097E98" w:rsidRPr="00442838" w:rsidRDefault="00097E98" w:rsidP="000F163C">
            <w:pPr>
              <w:spacing w:line="360" w:lineRule="auto"/>
            </w:pPr>
            <w:r w:rsidRPr="00442838">
              <w:t>Base Stats</w:t>
            </w:r>
          </w:p>
          <w:p w14:paraId="2A960BB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94C087A" w14:textId="77777777" w:rsidR="00097E98" w:rsidRPr="00442838" w:rsidRDefault="00097E98" w:rsidP="000F163C">
            <w:pPr>
              <w:spacing w:line="360" w:lineRule="auto"/>
            </w:pPr>
            <w:r w:rsidRPr="00442838">
              <w:t>Ability</w:t>
            </w:r>
          </w:p>
        </w:tc>
        <w:tc>
          <w:tcPr>
            <w:tcW w:w="724" w:type="dxa"/>
          </w:tcPr>
          <w:p w14:paraId="54EE1579" w14:textId="77777777" w:rsidR="00097E98" w:rsidRPr="00442838" w:rsidRDefault="00097E98" w:rsidP="000F163C">
            <w:pPr>
              <w:spacing w:line="360" w:lineRule="auto"/>
            </w:pPr>
            <w:r w:rsidRPr="00442838">
              <w:t>Type 1</w:t>
            </w:r>
          </w:p>
        </w:tc>
        <w:tc>
          <w:tcPr>
            <w:tcW w:w="724" w:type="dxa"/>
          </w:tcPr>
          <w:p w14:paraId="4CBAA50A" w14:textId="77777777" w:rsidR="00097E98" w:rsidRPr="00442838" w:rsidRDefault="00097E98" w:rsidP="000F163C">
            <w:pPr>
              <w:spacing w:line="360" w:lineRule="auto"/>
            </w:pPr>
            <w:r w:rsidRPr="00442838">
              <w:t>Type 2</w:t>
            </w:r>
          </w:p>
        </w:tc>
        <w:tc>
          <w:tcPr>
            <w:tcW w:w="1976" w:type="dxa"/>
          </w:tcPr>
          <w:p w14:paraId="2F5A418F" w14:textId="77777777" w:rsidR="00097E98" w:rsidRPr="00442838" w:rsidRDefault="00097E98" w:rsidP="000F163C">
            <w:pPr>
              <w:spacing w:line="360" w:lineRule="auto"/>
            </w:pPr>
            <w:r w:rsidRPr="00442838">
              <w:t>Evolution</w:t>
            </w:r>
          </w:p>
        </w:tc>
      </w:tr>
      <w:tr w:rsidR="00097E98" w:rsidRPr="00442838" w14:paraId="407FCD63" w14:textId="77777777" w:rsidTr="000F163C">
        <w:trPr>
          <w:trHeight w:val="454"/>
        </w:trPr>
        <w:tc>
          <w:tcPr>
            <w:tcW w:w="1251" w:type="dxa"/>
          </w:tcPr>
          <w:p w14:paraId="574021E3" w14:textId="23FDB39A" w:rsidR="00097E98" w:rsidRPr="00442838" w:rsidRDefault="00B80081" w:rsidP="000F163C">
            <w:pPr>
              <w:spacing w:line="360" w:lineRule="auto"/>
            </w:pPr>
            <w:r w:rsidRPr="00442838">
              <w:t>Machop</w:t>
            </w:r>
          </w:p>
        </w:tc>
        <w:tc>
          <w:tcPr>
            <w:tcW w:w="1652" w:type="dxa"/>
          </w:tcPr>
          <w:p w14:paraId="5260EFD5" w14:textId="77777777" w:rsidR="00097E98" w:rsidRPr="00442838" w:rsidRDefault="00097E98" w:rsidP="000F163C">
            <w:pPr>
              <w:spacing w:line="360" w:lineRule="auto"/>
            </w:pPr>
          </w:p>
        </w:tc>
        <w:tc>
          <w:tcPr>
            <w:tcW w:w="3719" w:type="dxa"/>
          </w:tcPr>
          <w:p w14:paraId="6BDDAD92" w14:textId="77777777" w:rsidR="00097E98" w:rsidRPr="00442838" w:rsidRDefault="00097E98" w:rsidP="000F163C">
            <w:pPr>
              <w:spacing w:line="360" w:lineRule="auto"/>
            </w:pPr>
          </w:p>
        </w:tc>
        <w:tc>
          <w:tcPr>
            <w:tcW w:w="880" w:type="dxa"/>
          </w:tcPr>
          <w:p w14:paraId="3258A929" w14:textId="77777777" w:rsidR="00097E98" w:rsidRPr="00442838" w:rsidRDefault="00097E98" w:rsidP="000F163C">
            <w:pPr>
              <w:spacing w:line="360" w:lineRule="auto"/>
            </w:pPr>
          </w:p>
        </w:tc>
        <w:tc>
          <w:tcPr>
            <w:tcW w:w="724" w:type="dxa"/>
          </w:tcPr>
          <w:p w14:paraId="0E5E4BC3" w14:textId="77777777" w:rsidR="00097E98" w:rsidRPr="00442838" w:rsidRDefault="00097E98" w:rsidP="000F163C">
            <w:pPr>
              <w:spacing w:line="360" w:lineRule="auto"/>
            </w:pPr>
          </w:p>
        </w:tc>
        <w:tc>
          <w:tcPr>
            <w:tcW w:w="724" w:type="dxa"/>
          </w:tcPr>
          <w:p w14:paraId="528D1E5A" w14:textId="77777777" w:rsidR="00097E98" w:rsidRPr="00442838" w:rsidRDefault="00097E98" w:rsidP="000F163C">
            <w:pPr>
              <w:spacing w:line="360" w:lineRule="auto"/>
            </w:pPr>
          </w:p>
        </w:tc>
        <w:tc>
          <w:tcPr>
            <w:tcW w:w="1976" w:type="dxa"/>
          </w:tcPr>
          <w:p w14:paraId="0AD24A79" w14:textId="77777777" w:rsidR="00097E98" w:rsidRPr="00442838" w:rsidRDefault="00097E98" w:rsidP="000F163C">
            <w:pPr>
              <w:spacing w:line="360" w:lineRule="auto"/>
            </w:pPr>
          </w:p>
        </w:tc>
      </w:tr>
      <w:tr w:rsidR="00097E98" w:rsidRPr="00442838" w14:paraId="69282F5B" w14:textId="77777777" w:rsidTr="000F163C">
        <w:trPr>
          <w:trHeight w:val="441"/>
        </w:trPr>
        <w:tc>
          <w:tcPr>
            <w:tcW w:w="1251" w:type="dxa"/>
          </w:tcPr>
          <w:p w14:paraId="01F7291C" w14:textId="4B2AF811" w:rsidR="00097E98" w:rsidRPr="00442838" w:rsidRDefault="00B80081" w:rsidP="000F163C">
            <w:pPr>
              <w:spacing w:line="360" w:lineRule="auto"/>
            </w:pPr>
            <w:r w:rsidRPr="00442838">
              <w:t>Machoke</w:t>
            </w:r>
          </w:p>
        </w:tc>
        <w:tc>
          <w:tcPr>
            <w:tcW w:w="1652" w:type="dxa"/>
          </w:tcPr>
          <w:p w14:paraId="01F0B7FF" w14:textId="77777777" w:rsidR="00097E98" w:rsidRPr="00442838" w:rsidRDefault="00097E98" w:rsidP="000F163C">
            <w:pPr>
              <w:spacing w:line="360" w:lineRule="auto"/>
            </w:pPr>
          </w:p>
        </w:tc>
        <w:tc>
          <w:tcPr>
            <w:tcW w:w="3719" w:type="dxa"/>
          </w:tcPr>
          <w:p w14:paraId="0ACF542F" w14:textId="77777777" w:rsidR="00097E98" w:rsidRPr="00442838" w:rsidRDefault="00097E98" w:rsidP="000F163C">
            <w:pPr>
              <w:spacing w:line="360" w:lineRule="auto"/>
            </w:pPr>
          </w:p>
        </w:tc>
        <w:tc>
          <w:tcPr>
            <w:tcW w:w="880" w:type="dxa"/>
          </w:tcPr>
          <w:p w14:paraId="4EDD4F6F" w14:textId="77777777" w:rsidR="00097E98" w:rsidRPr="00442838" w:rsidRDefault="00097E98" w:rsidP="000F163C">
            <w:pPr>
              <w:spacing w:line="360" w:lineRule="auto"/>
            </w:pPr>
          </w:p>
        </w:tc>
        <w:tc>
          <w:tcPr>
            <w:tcW w:w="724" w:type="dxa"/>
          </w:tcPr>
          <w:p w14:paraId="1B3D28AA" w14:textId="77777777" w:rsidR="00097E98" w:rsidRPr="00442838" w:rsidRDefault="00097E98" w:rsidP="000F163C">
            <w:pPr>
              <w:spacing w:line="360" w:lineRule="auto"/>
            </w:pPr>
          </w:p>
        </w:tc>
        <w:tc>
          <w:tcPr>
            <w:tcW w:w="724" w:type="dxa"/>
          </w:tcPr>
          <w:p w14:paraId="144DD322" w14:textId="77777777" w:rsidR="00097E98" w:rsidRPr="00442838" w:rsidRDefault="00097E98" w:rsidP="000F163C">
            <w:pPr>
              <w:spacing w:line="360" w:lineRule="auto"/>
            </w:pPr>
          </w:p>
        </w:tc>
        <w:tc>
          <w:tcPr>
            <w:tcW w:w="1976" w:type="dxa"/>
          </w:tcPr>
          <w:p w14:paraId="08A97CDF" w14:textId="77777777" w:rsidR="00097E98" w:rsidRPr="00442838" w:rsidRDefault="00097E98" w:rsidP="000F163C">
            <w:pPr>
              <w:spacing w:line="360" w:lineRule="auto"/>
            </w:pPr>
          </w:p>
        </w:tc>
      </w:tr>
      <w:tr w:rsidR="00097E98" w:rsidRPr="00442838" w14:paraId="0C324DE7" w14:textId="77777777" w:rsidTr="000F163C">
        <w:trPr>
          <w:trHeight w:val="441"/>
        </w:trPr>
        <w:tc>
          <w:tcPr>
            <w:tcW w:w="1251" w:type="dxa"/>
          </w:tcPr>
          <w:p w14:paraId="45ADA6AD" w14:textId="00CF5C05" w:rsidR="00097E98" w:rsidRPr="00442838" w:rsidRDefault="00B80081" w:rsidP="000F163C">
            <w:pPr>
              <w:spacing w:line="360" w:lineRule="auto"/>
            </w:pPr>
            <w:r w:rsidRPr="00442838">
              <w:t>Machamp</w:t>
            </w:r>
          </w:p>
        </w:tc>
        <w:tc>
          <w:tcPr>
            <w:tcW w:w="1652" w:type="dxa"/>
          </w:tcPr>
          <w:p w14:paraId="31E014EA" w14:textId="77777777" w:rsidR="00097E98" w:rsidRPr="00442838" w:rsidRDefault="00097E98" w:rsidP="000F163C">
            <w:pPr>
              <w:spacing w:line="360" w:lineRule="auto"/>
            </w:pPr>
          </w:p>
        </w:tc>
        <w:tc>
          <w:tcPr>
            <w:tcW w:w="3719" w:type="dxa"/>
          </w:tcPr>
          <w:p w14:paraId="7C8F1538" w14:textId="77777777" w:rsidR="00097E98" w:rsidRPr="00442838" w:rsidRDefault="00097E98" w:rsidP="000F163C">
            <w:pPr>
              <w:spacing w:line="360" w:lineRule="auto"/>
            </w:pPr>
          </w:p>
        </w:tc>
        <w:tc>
          <w:tcPr>
            <w:tcW w:w="880" w:type="dxa"/>
          </w:tcPr>
          <w:p w14:paraId="182DF8BC" w14:textId="77777777" w:rsidR="00097E98" w:rsidRPr="00442838" w:rsidRDefault="00097E98" w:rsidP="000F163C">
            <w:pPr>
              <w:spacing w:line="360" w:lineRule="auto"/>
            </w:pPr>
          </w:p>
        </w:tc>
        <w:tc>
          <w:tcPr>
            <w:tcW w:w="724" w:type="dxa"/>
          </w:tcPr>
          <w:p w14:paraId="36AC13A6" w14:textId="77777777" w:rsidR="00097E98" w:rsidRPr="00442838" w:rsidRDefault="00097E98" w:rsidP="000F163C">
            <w:pPr>
              <w:spacing w:line="360" w:lineRule="auto"/>
            </w:pPr>
          </w:p>
        </w:tc>
        <w:tc>
          <w:tcPr>
            <w:tcW w:w="724" w:type="dxa"/>
          </w:tcPr>
          <w:p w14:paraId="027A887F" w14:textId="77777777" w:rsidR="00097E98" w:rsidRPr="00442838" w:rsidRDefault="00097E98" w:rsidP="000F163C">
            <w:pPr>
              <w:spacing w:line="360" w:lineRule="auto"/>
            </w:pPr>
          </w:p>
        </w:tc>
        <w:tc>
          <w:tcPr>
            <w:tcW w:w="1976" w:type="dxa"/>
          </w:tcPr>
          <w:p w14:paraId="31D324AA" w14:textId="77777777" w:rsidR="00097E98" w:rsidRPr="00442838" w:rsidRDefault="00097E98" w:rsidP="000F163C">
            <w:pPr>
              <w:spacing w:line="360" w:lineRule="auto"/>
            </w:pPr>
          </w:p>
        </w:tc>
      </w:tr>
    </w:tbl>
    <w:p w14:paraId="601AE912" w14:textId="77777777" w:rsidR="00097E98" w:rsidRPr="00442838" w:rsidRDefault="00097E98" w:rsidP="00097E98">
      <w:pPr>
        <w:rPr>
          <w:sz w:val="24"/>
        </w:rPr>
      </w:pPr>
    </w:p>
    <w:p w14:paraId="036C519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A53466E" w14:textId="77777777" w:rsidTr="000F163C">
        <w:tc>
          <w:tcPr>
            <w:tcW w:w="3596" w:type="dxa"/>
          </w:tcPr>
          <w:p w14:paraId="6D83304C" w14:textId="77777777" w:rsidR="00097E98" w:rsidRPr="00442838" w:rsidRDefault="00097E98" w:rsidP="000F163C">
            <w:pPr>
              <w:rPr>
                <w:sz w:val="24"/>
              </w:rPr>
            </w:pPr>
          </w:p>
        </w:tc>
        <w:tc>
          <w:tcPr>
            <w:tcW w:w="3597" w:type="dxa"/>
          </w:tcPr>
          <w:p w14:paraId="5CE0CC05" w14:textId="77777777" w:rsidR="00097E98" w:rsidRPr="00442838" w:rsidRDefault="00097E98" w:rsidP="000F163C">
            <w:pPr>
              <w:rPr>
                <w:sz w:val="24"/>
              </w:rPr>
            </w:pPr>
          </w:p>
        </w:tc>
        <w:tc>
          <w:tcPr>
            <w:tcW w:w="3597" w:type="dxa"/>
          </w:tcPr>
          <w:p w14:paraId="36FFB1C3" w14:textId="77777777" w:rsidR="00097E98" w:rsidRPr="00442838" w:rsidRDefault="00097E98" w:rsidP="000F163C">
            <w:pPr>
              <w:rPr>
                <w:sz w:val="24"/>
              </w:rPr>
            </w:pPr>
          </w:p>
        </w:tc>
      </w:tr>
      <w:tr w:rsidR="00097E98" w:rsidRPr="00442838" w14:paraId="7CE8EA66" w14:textId="77777777" w:rsidTr="000F163C">
        <w:tc>
          <w:tcPr>
            <w:tcW w:w="3596" w:type="dxa"/>
          </w:tcPr>
          <w:p w14:paraId="37C1B377" w14:textId="77777777" w:rsidR="00097E98" w:rsidRPr="00442838" w:rsidRDefault="00097E98" w:rsidP="000F163C">
            <w:pPr>
              <w:rPr>
                <w:sz w:val="24"/>
              </w:rPr>
            </w:pPr>
          </w:p>
        </w:tc>
        <w:tc>
          <w:tcPr>
            <w:tcW w:w="3597" w:type="dxa"/>
          </w:tcPr>
          <w:p w14:paraId="1D0EBD57" w14:textId="77777777" w:rsidR="00097E98" w:rsidRPr="00442838" w:rsidRDefault="00097E98" w:rsidP="000F163C">
            <w:pPr>
              <w:rPr>
                <w:sz w:val="24"/>
              </w:rPr>
            </w:pPr>
          </w:p>
        </w:tc>
        <w:tc>
          <w:tcPr>
            <w:tcW w:w="3597" w:type="dxa"/>
          </w:tcPr>
          <w:p w14:paraId="598275AA" w14:textId="77777777" w:rsidR="00097E98" w:rsidRPr="00442838" w:rsidRDefault="00097E98" w:rsidP="000F163C">
            <w:pPr>
              <w:rPr>
                <w:sz w:val="24"/>
              </w:rPr>
            </w:pPr>
          </w:p>
        </w:tc>
      </w:tr>
    </w:tbl>
    <w:p w14:paraId="0E753DA0" w14:textId="77777777" w:rsidR="00097E98" w:rsidRPr="00442838" w:rsidRDefault="00097E98" w:rsidP="00097E98">
      <w:pPr>
        <w:rPr>
          <w:sz w:val="24"/>
        </w:rPr>
      </w:pPr>
    </w:p>
    <w:p w14:paraId="42C9CC43" w14:textId="77777777" w:rsidR="00097E98" w:rsidRPr="00442838" w:rsidRDefault="00097E98" w:rsidP="00097E98">
      <w:pPr>
        <w:rPr>
          <w:sz w:val="24"/>
        </w:rPr>
      </w:pPr>
      <w:r w:rsidRPr="00442838">
        <w:rPr>
          <w:sz w:val="24"/>
        </w:rPr>
        <w:t>Sprites:</w:t>
      </w:r>
    </w:p>
    <w:p w14:paraId="52ADF577" w14:textId="77777777" w:rsidR="00097E98" w:rsidRPr="00442838" w:rsidRDefault="00097E98" w:rsidP="00097E98">
      <w:pPr>
        <w:rPr>
          <w:sz w:val="24"/>
        </w:rPr>
      </w:pPr>
      <w:r w:rsidRPr="00442838">
        <w:rPr>
          <w:sz w:val="24"/>
        </w:rPr>
        <w:br w:type="page"/>
      </w:r>
    </w:p>
    <w:p w14:paraId="76AEA8E0" w14:textId="495FD144" w:rsidR="00097E98" w:rsidRPr="00442838" w:rsidRDefault="00B80081" w:rsidP="00097E98">
      <w:pPr>
        <w:rPr>
          <w:sz w:val="24"/>
        </w:rPr>
      </w:pPr>
      <w:r w:rsidRPr="00442838">
        <w:rPr>
          <w:sz w:val="24"/>
        </w:rPr>
        <w:lastRenderedPageBreak/>
        <w:t xml:space="preserve">Bellsprout </w:t>
      </w:r>
      <w:r w:rsidR="00097E98" w:rsidRPr="00442838">
        <w:rPr>
          <w:sz w:val="24"/>
        </w:rPr>
        <w:t>Family Page</w:t>
      </w:r>
    </w:p>
    <w:p w14:paraId="259180A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005FA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56B6D1A" w14:textId="77777777" w:rsidTr="000F163C">
        <w:trPr>
          <w:trHeight w:val="896"/>
        </w:trPr>
        <w:tc>
          <w:tcPr>
            <w:tcW w:w="1251" w:type="dxa"/>
          </w:tcPr>
          <w:p w14:paraId="5B62683A" w14:textId="77777777" w:rsidR="00097E98" w:rsidRPr="00442838" w:rsidRDefault="00097E98" w:rsidP="000F163C">
            <w:pPr>
              <w:spacing w:line="360" w:lineRule="auto"/>
            </w:pPr>
            <w:r w:rsidRPr="00442838">
              <w:t>Pokemon</w:t>
            </w:r>
          </w:p>
          <w:p w14:paraId="69455BC0" w14:textId="77777777" w:rsidR="00097E98" w:rsidRPr="00442838" w:rsidRDefault="00097E98" w:rsidP="000F163C">
            <w:pPr>
              <w:spacing w:line="360" w:lineRule="auto"/>
            </w:pPr>
            <w:r w:rsidRPr="00442838">
              <w:t>Name</w:t>
            </w:r>
          </w:p>
        </w:tc>
        <w:tc>
          <w:tcPr>
            <w:tcW w:w="1652" w:type="dxa"/>
          </w:tcPr>
          <w:p w14:paraId="24DDB70F" w14:textId="77777777" w:rsidR="00097E98" w:rsidRPr="00442838" w:rsidRDefault="00097E98" w:rsidP="000F163C">
            <w:pPr>
              <w:spacing w:line="360" w:lineRule="auto"/>
            </w:pPr>
            <w:r w:rsidRPr="00442838">
              <w:t>Pokemon Number</w:t>
            </w:r>
          </w:p>
        </w:tc>
        <w:tc>
          <w:tcPr>
            <w:tcW w:w="3719" w:type="dxa"/>
          </w:tcPr>
          <w:p w14:paraId="68C479E9" w14:textId="77777777" w:rsidR="00097E98" w:rsidRPr="00442838" w:rsidRDefault="00097E98" w:rsidP="000F163C">
            <w:pPr>
              <w:spacing w:line="360" w:lineRule="auto"/>
            </w:pPr>
            <w:r w:rsidRPr="00442838">
              <w:t>Base Stats</w:t>
            </w:r>
          </w:p>
          <w:p w14:paraId="5485DA1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E0C0377" w14:textId="77777777" w:rsidR="00097E98" w:rsidRPr="00442838" w:rsidRDefault="00097E98" w:rsidP="000F163C">
            <w:pPr>
              <w:spacing w:line="360" w:lineRule="auto"/>
            </w:pPr>
            <w:r w:rsidRPr="00442838">
              <w:t>Ability</w:t>
            </w:r>
          </w:p>
        </w:tc>
        <w:tc>
          <w:tcPr>
            <w:tcW w:w="724" w:type="dxa"/>
          </w:tcPr>
          <w:p w14:paraId="1DEDA9AD" w14:textId="77777777" w:rsidR="00097E98" w:rsidRPr="00442838" w:rsidRDefault="00097E98" w:rsidP="000F163C">
            <w:pPr>
              <w:spacing w:line="360" w:lineRule="auto"/>
            </w:pPr>
            <w:r w:rsidRPr="00442838">
              <w:t>Type 1</w:t>
            </w:r>
          </w:p>
        </w:tc>
        <w:tc>
          <w:tcPr>
            <w:tcW w:w="724" w:type="dxa"/>
          </w:tcPr>
          <w:p w14:paraId="4193033A" w14:textId="77777777" w:rsidR="00097E98" w:rsidRPr="00442838" w:rsidRDefault="00097E98" w:rsidP="000F163C">
            <w:pPr>
              <w:spacing w:line="360" w:lineRule="auto"/>
            </w:pPr>
            <w:r w:rsidRPr="00442838">
              <w:t>Type 2</w:t>
            </w:r>
          </w:p>
        </w:tc>
        <w:tc>
          <w:tcPr>
            <w:tcW w:w="1976" w:type="dxa"/>
          </w:tcPr>
          <w:p w14:paraId="3FEF9672" w14:textId="77777777" w:rsidR="00097E98" w:rsidRPr="00442838" w:rsidRDefault="00097E98" w:rsidP="000F163C">
            <w:pPr>
              <w:spacing w:line="360" w:lineRule="auto"/>
            </w:pPr>
            <w:r w:rsidRPr="00442838">
              <w:t>Evolution</w:t>
            </w:r>
          </w:p>
        </w:tc>
      </w:tr>
      <w:tr w:rsidR="00097E98" w:rsidRPr="00442838" w14:paraId="04A886DD" w14:textId="77777777" w:rsidTr="000F163C">
        <w:trPr>
          <w:trHeight w:val="454"/>
        </w:trPr>
        <w:tc>
          <w:tcPr>
            <w:tcW w:w="1251" w:type="dxa"/>
          </w:tcPr>
          <w:p w14:paraId="6545688B" w14:textId="53132120" w:rsidR="00097E98" w:rsidRPr="00442838" w:rsidRDefault="00B80081" w:rsidP="000F163C">
            <w:pPr>
              <w:spacing w:line="360" w:lineRule="auto"/>
            </w:pPr>
            <w:r w:rsidRPr="00442838">
              <w:t>Bellsprout</w:t>
            </w:r>
          </w:p>
        </w:tc>
        <w:tc>
          <w:tcPr>
            <w:tcW w:w="1652" w:type="dxa"/>
          </w:tcPr>
          <w:p w14:paraId="32C87E21" w14:textId="77777777" w:rsidR="00097E98" w:rsidRPr="00442838" w:rsidRDefault="00097E98" w:rsidP="000F163C">
            <w:pPr>
              <w:spacing w:line="360" w:lineRule="auto"/>
            </w:pPr>
          </w:p>
        </w:tc>
        <w:tc>
          <w:tcPr>
            <w:tcW w:w="3719" w:type="dxa"/>
          </w:tcPr>
          <w:p w14:paraId="509B8577" w14:textId="77777777" w:rsidR="00097E98" w:rsidRPr="00442838" w:rsidRDefault="00097E98" w:rsidP="000F163C">
            <w:pPr>
              <w:spacing w:line="360" w:lineRule="auto"/>
            </w:pPr>
          </w:p>
        </w:tc>
        <w:tc>
          <w:tcPr>
            <w:tcW w:w="880" w:type="dxa"/>
          </w:tcPr>
          <w:p w14:paraId="795BF906" w14:textId="77777777" w:rsidR="00097E98" w:rsidRPr="00442838" w:rsidRDefault="00097E98" w:rsidP="000F163C">
            <w:pPr>
              <w:spacing w:line="360" w:lineRule="auto"/>
            </w:pPr>
          </w:p>
        </w:tc>
        <w:tc>
          <w:tcPr>
            <w:tcW w:w="724" w:type="dxa"/>
          </w:tcPr>
          <w:p w14:paraId="586D505E" w14:textId="77777777" w:rsidR="00097E98" w:rsidRPr="00442838" w:rsidRDefault="00097E98" w:rsidP="000F163C">
            <w:pPr>
              <w:spacing w:line="360" w:lineRule="auto"/>
            </w:pPr>
          </w:p>
        </w:tc>
        <w:tc>
          <w:tcPr>
            <w:tcW w:w="724" w:type="dxa"/>
          </w:tcPr>
          <w:p w14:paraId="74B10348" w14:textId="77777777" w:rsidR="00097E98" w:rsidRPr="00442838" w:rsidRDefault="00097E98" w:rsidP="000F163C">
            <w:pPr>
              <w:spacing w:line="360" w:lineRule="auto"/>
            </w:pPr>
          </w:p>
        </w:tc>
        <w:tc>
          <w:tcPr>
            <w:tcW w:w="1976" w:type="dxa"/>
          </w:tcPr>
          <w:p w14:paraId="45D7D8E4" w14:textId="77777777" w:rsidR="00097E98" w:rsidRPr="00442838" w:rsidRDefault="00097E98" w:rsidP="000F163C">
            <w:pPr>
              <w:spacing w:line="360" w:lineRule="auto"/>
            </w:pPr>
          </w:p>
        </w:tc>
      </w:tr>
      <w:tr w:rsidR="00097E98" w:rsidRPr="00442838" w14:paraId="02FE887A" w14:textId="77777777" w:rsidTr="000F163C">
        <w:trPr>
          <w:trHeight w:val="441"/>
        </w:trPr>
        <w:tc>
          <w:tcPr>
            <w:tcW w:w="1251" w:type="dxa"/>
          </w:tcPr>
          <w:p w14:paraId="504A6C34" w14:textId="3113A0D9" w:rsidR="00097E98" w:rsidRPr="00442838" w:rsidRDefault="00B80081" w:rsidP="000F163C">
            <w:pPr>
              <w:spacing w:line="360" w:lineRule="auto"/>
            </w:pPr>
            <w:r w:rsidRPr="00442838">
              <w:t>Weepinbell</w:t>
            </w:r>
          </w:p>
        </w:tc>
        <w:tc>
          <w:tcPr>
            <w:tcW w:w="1652" w:type="dxa"/>
          </w:tcPr>
          <w:p w14:paraId="5225EF44" w14:textId="77777777" w:rsidR="00097E98" w:rsidRPr="00442838" w:rsidRDefault="00097E98" w:rsidP="000F163C">
            <w:pPr>
              <w:spacing w:line="360" w:lineRule="auto"/>
            </w:pPr>
          </w:p>
        </w:tc>
        <w:tc>
          <w:tcPr>
            <w:tcW w:w="3719" w:type="dxa"/>
          </w:tcPr>
          <w:p w14:paraId="1458DE85" w14:textId="77777777" w:rsidR="00097E98" w:rsidRPr="00442838" w:rsidRDefault="00097E98" w:rsidP="000F163C">
            <w:pPr>
              <w:spacing w:line="360" w:lineRule="auto"/>
            </w:pPr>
          </w:p>
        </w:tc>
        <w:tc>
          <w:tcPr>
            <w:tcW w:w="880" w:type="dxa"/>
          </w:tcPr>
          <w:p w14:paraId="305D4D7D" w14:textId="77777777" w:rsidR="00097E98" w:rsidRPr="00442838" w:rsidRDefault="00097E98" w:rsidP="000F163C">
            <w:pPr>
              <w:spacing w:line="360" w:lineRule="auto"/>
            </w:pPr>
          </w:p>
        </w:tc>
        <w:tc>
          <w:tcPr>
            <w:tcW w:w="724" w:type="dxa"/>
          </w:tcPr>
          <w:p w14:paraId="06727E98" w14:textId="77777777" w:rsidR="00097E98" w:rsidRPr="00442838" w:rsidRDefault="00097E98" w:rsidP="000F163C">
            <w:pPr>
              <w:spacing w:line="360" w:lineRule="auto"/>
            </w:pPr>
          </w:p>
        </w:tc>
        <w:tc>
          <w:tcPr>
            <w:tcW w:w="724" w:type="dxa"/>
          </w:tcPr>
          <w:p w14:paraId="716F39F3" w14:textId="77777777" w:rsidR="00097E98" w:rsidRPr="00442838" w:rsidRDefault="00097E98" w:rsidP="000F163C">
            <w:pPr>
              <w:spacing w:line="360" w:lineRule="auto"/>
            </w:pPr>
          </w:p>
        </w:tc>
        <w:tc>
          <w:tcPr>
            <w:tcW w:w="1976" w:type="dxa"/>
          </w:tcPr>
          <w:p w14:paraId="530F09F9" w14:textId="77777777" w:rsidR="00097E98" w:rsidRPr="00442838" w:rsidRDefault="00097E98" w:rsidP="000F163C">
            <w:pPr>
              <w:spacing w:line="360" w:lineRule="auto"/>
            </w:pPr>
          </w:p>
        </w:tc>
      </w:tr>
      <w:tr w:rsidR="00097E98" w:rsidRPr="00442838" w14:paraId="2FF2BB92" w14:textId="77777777" w:rsidTr="000F163C">
        <w:trPr>
          <w:trHeight w:val="441"/>
        </w:trPr>
        <w:tc>
          <w:tcPr>
            <w:tcW w:w="1251" w:type="dxa"/>
          </w:tcPr>
          <w:p w14:paraId="79C65CD3" w14:textId="14D0BB90" w:rsidR="00097E98" w:rsidRPr="00442838" w:rsidRDefault="00B80081" w:rsidP="000F163C">
            <w:pPr>
              <w:spacing w:line="360" w:lineRule="auto"/>
            </w:pPr>
            <w:r w:rsidRPr="00442838">
              <w:t>Victreebel</w:t>
            </w:r>
          </w:p>
        </w:tc>
        <w:tc>
          <w:tcPr>
            <w:tcW w:w="1652" w:type="dxa"/>
          </w:tcPr>
          <w:p w14:paraId="49E406D0" w14:textId="77777777" w:rsidR="00097E98" w:rsidRPr="00442838" w:rsidRDefault="00097E98" w:rsidP="000F163C">
            <w:pPr>
              <w:spacing w:line="360" w:lineRule="auto"/>
            </w:pPr>
          </w:p>
        </w:tc>
        <w:tc>
          <w:tcPr>
            <w:tcW w:w="3719" w:type="dxa"/>
          </w:tcPr>
          <w:p w14:paraId="4BE62337" w14:textId="77777777" w:rsidR="00097E98" w:rsidRPr="00442838" w:rsidRDefault="00097E98" w:rsidP="000F163C">
            <w:pPr>
              <w:spacing w:line="360" w:lineRule="auto"/>
            </w:pPr>
          </w:p>
        </w:tc>
        <w:tc>
          <w:tcPr>
            <w:tcW w:w="880" w:type="dxa"/>
          </w:tcPr>
          <w:p w14:paraId="56E1E406" w14:textId="77777777" w:rsidR="00097E98" w:rsidRPr="00442838" w:rsidRDefault="00097E98" w:rsidP="000F163C">
            <w:pPr>
              <w:spacing w:line="360" w:lineRule="auto"/>
            </w:pPr>
          </w:p>
        </w:tc>
        <w:tc>
          <w:tcPr>
            <w:tcW w:w="724" w:type="dxa"/>
          </w:tcPr>
          <w:p w14:paraId="32F59B5D" w14:textId="77777777" w:rsidR="00097E98" w:rsidRPr="00442838" w:rsidRDefault="00097E98" w:rsidP="000F163C">
            <w:pPr>
              <w:spacing w:line="360" w:lineRule="auto"/>
            </w:pPr>
          </w:p>
        </w:tc>
        <w:tc>
          <w:tcPr>
            <w:tcW w:w="724" w:type="dxa"/>
          </w:tcPr>
          <w:p w14:paraId="135608D1" w14:textId="77777777" w:rsidR="00097E98" w:rsidRPr="00442838" w:rsidRDefault="00097E98" w:rsidP="000F163C">
            <w:pPr>
              <w:spacing w:line="360" w:lineRule="auto"/>
            </w:pPr>
          </w:p>
        </w:tc>
        <w:tc>
          <w:tcPr>
            <w:tcW w:w="1976" w:type="dxa"/>
          </w:tcPr>
          <w:p w14:paraId="669CFF15" w14:textId="77777777" w:rsidR="00097E98" w:rsidRPr="00442838" w:rsidRDefault="00097E98" w:rsidP="000F163C">
            <w:pPr>
              <w:spacing w:line="360" w:lineRule="auto"/>
            </w:pPr>
          </w:p>
        </w:tc>
      </w:tr>
    </w:tbl>
    <w:p w14:paraId="6A3DBF70" w14:textId="77777777" w:rsidR="00097E98" w:rsidRPr="00442838" w:rsidRDefault="00097E98" w:rsidP="00097E98">
      <w:pPr>
        <w:rPr>
          <w:sz w:val="24"/>
        </w:rPr>
      </w:pPr>
    </w:p>
    <w:p w14:paraId="5DE60F4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F6580E2" w14:textId="77777777" w:rsidTr="000F163C">
        <w:tc>
          <w:tcPr>
            <w:tcW w:w="3596" w:type="dxa"/>
          </w:tcPr>
          <w:p w14:paraId="5DE48CE7" w14:textId="77777777" w:rsidR="00097E98" w:rsidRPr="00442838" w:rsidRDefault="00097E98" w:rsidP="000F163C">
            <w:pPr>
              <w:rPr>
                <w:sz w:val="24"/>
              </w:rPr>
            </w:pPr>
          </w:p>
        </w:tc>
        <w:tc>
          <w:tcPr>
            <w:tcW w:w="3597" w:type="dxa"/>
          </w:tcPr>
          <w:p w14:paraId="23FE54A8" w14:textId="77777777" w:rsidR="00097E98" w:rsidRPr="00442838" w:rsidRDefault="00097E98" w:rsidP="000F163C">
            <w:pPr>
              <w:rPr>
                <w:sz w:val="24"/>
              </w:rPr>
            </w:pPr>
          </w:p>
        </w:tc>
        <w:tc>
          <w:tcPr>
            <w:tcW w:w="3597" w:type="dxa"/>
          </w:tcPr>
          <w:p w14:paraId="6F028998" w14:textId="77777777" w:rsidR="00097E98" w:rsidRPr="00442838" w:rsidRDefault="00097E98" w:rsidP="000F163C">
            <w:pPr>
              <w:rPr>
                <w:sz w:val="24"/>
              </w:rPr>
            </w:pPr>
          </w:p>
        </w:tc>
      </w:tr>
      <w:tr w:rsidR="00097E98" w:rsidRPr="00442838" w14:paraId="37C6283F" w14:textId="77777777" w:rsidTr="000F163C">
        <w:tc>
          <w:tcPr>
            <w:tcW w:w="3596" w:type="dxa"/>
          </w:tcPr>
          <w:p w14:paraId="040E30E7" w14:textId="77777777" w:rsidR="00097E98" w:rsidRPr="00442838" w:rsidRDefault="00097E98" w:rsidP="000F163C">
            <w:pPr>
              <w:rPr>
                <w:sz w:val="24"/>
              </w:rPr>
            </w:pPr>
          </w:p>
        </w:tc>
        <w:tc>
          <w:tcPr>
            <w:tcW w:w="3597" w:type="dxa"/>
          </w:tcPr>
          <w:p w14:paraId="2F76B661" w14:textId="77777777" w:rsidR="00097E98" w:rsidRPr="00442838" w:rsidRDefault="00097E98" w:rsidP="000F163C">
            <w:pPr>
              <w:rPr>
                <w:sz w:val="24"/>
              </w:rPr>
            </w:pPr>
          </w:p>
        </w:tc>
        <w:tc>
          <w:tcPr>
            <w:tcW w:w="3597" w:type="dxa"/>
          </w:tcPr>
          <w:p w14:paraId="783F845F" w14:textId="77777777" w:rsidR="00097E98" w:rsidRPr="00442838" w:rsidRDefault="00097E98" w:rsidP="000F163C">
            <w:pPr>
              <w:rPr>
                <w:sz w:val="24"/>
              </w:rPr>
            </w:pPr>
          </w:p>
        </w:tc>
      </w:tr>
    </w:tbl>
    <w:p w14:paraId="4802DCEA" w14:textId="77777777" w:rsidR="00097E98" w:rsidRPr="00442838" w:rsidRDefault="00097E98" w:rsidP="00097E98">
      <w:pPr>
        <w:rPr>
          <w:sz w:val="24"/>
        </w:rPr>
      </w:pPr>
    </w:p>
    <w:p w14:paraId="30E1E9A8" w14:textId="77777777" w:rsidR="00097E98" w:rsidRPr="00442838" w:rsidRDefault="00097E98" w:rsidP="00097E98">
      <w:pPr>
        <w:rPr>
          <w:sz w:val="24"/>
        </w:rPr>
      </w:pPr>
      <w:r w:rsidRPr="00442838">
        <w:rPr>
          <w:sz w:val="24"/>
        </w:rPr>
        <w:t>Sprites:</w:t>
      </w:r>
    </w:p>
    <w:p w14:paraId="65CD940B" w14:textId="77777777" w:rsidR="00097E98" w:rsidRPr="00442838" w:rsidRDefault="00097E98" w:rsidP="00097E98">
      <w:pPr>
        <w:rPr>
          <w:sz w:val="24"/>
        </w:rPr>
      </w:pPr>
      <w:r w:rsidRPr="00442838">
        <w:rPr>
          <w:sz w:val="24"/>
        </w:rPr>
        <w:br w:type="page"/>
      </w:r>
    </w:p>
    <w:p w14:paraId="1AB544D0" w14:textId="56417D0A" w:rsidR="00097E98" w:rsidRPr="00442838" w:rsidRDefault="00475289" w:rsidP="00097E98">
      <w:pPr>
        <w:rPr>
          <w:sz w:val="24"/>
        </w:rPr>
      </w:pPr>
      <w:r w:rsidRPr="00442838">
        <w:rPr>
          <w:sz w:val="24"/>
        </w:rPr>
        <w:lastRenderedPageBreak/>
        <w:t xml:space="preserve">Tentacool </w:t>
      </w:r>
      <w:r w:rsidR="00097E98" w:rsidRPr="00442838">
        <w:rPr>
          <w:sz w:val="24"/>
        </w:rPr>
        <w:t>Family Page</w:t>
      </w:r>
    </w:p>
    <w:p w14:paraId="371D98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5792E7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A3555E9" w14:textId="77777777" w:rsidTr="000F163C">
        <w:trPr>
          <w:trHeight w:val="896"/>
        </w:trPr>
        <w:tc>
          <w:tcPr>
            <w:tcW w:w="1251" w:type="dxa"/>
          </w:tcPr>
          <w:p w14:paraId="14F8D16B" w14:textId="77777777" w:rsidR="00097E98" w:rsidRPr="00442838" w:rsidRDefault="00097E98" w:rsidP="000F163C">
            <w:pPr>
              <w:spacing w:line="360" w:lineRule="auto"/>
            </w:pPr>
            <w:r w:rsidRPr="00442838">
              <w:t>Pokemon</w:t>
            </w:r>
          </w:p>
          <w:p w14:paraId="2886BA35" w14:textId="77777777" w:rsidR="00097E98" w:rsidRPr="00442838" w:rsidRDefault="00097E98" w:rsidP="000F163C">
            <w:pPr>
              <w:spacing w:line="360" w:lineRule="auto"/>
            </w:pPr>
            <w:r w:rsidRPr="00442838">
              <w:t>Name</w:t>
            </w:r>
          </w:p>
        </w:tc>
        <w:tc>
          <w:tcPr>
            <w:tcW w:w="1652" w:type="dxa"/>
          </w:tcPr>
          <w:p w14:paraId="53A24FE8" w14:textId="77777777" w:rsidR="00097E98" w:rsidRPr="00442838" w:rsidRDefault="00097E98" w:rsidP="000F163C">
            <w:pPr>
              <w:spacing w:line="360" w:lineRule="auto"/>
            </w:pPr>
            <w:r w:rsidRPr="00442838">
              <w:t>Pokemon Number</w:t>
            </w:r>
          </w:p>
        </w:tc>
        <w:tc>
          <w:tcPr>
            <w:tcW w:w="3719" w:type="dxa"/>
          </w:tcPr>
          <w:p w14:paraId="14E04A28" w14:textId="77777777" w:rsidR="00097E98" w:rsidRPr="00442838" w:rsidRDefault="00097E98" w:rsidP="000F163C">
            <w:pPr>
              <w:spacing w:line="360" w:lineRule="auto"/>
            </w:pPr>
            <w:r w:rsidRPr="00442838">
              <w:t>Base Stats</w:t>
            </w:r>
          </w:p>
          <w:p w14:paraId="7B898FF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764A961" w14:textId="77777777" w:rsidR="00097E98" w:rsidRPr="00442838" w:rsidRDefault="00097E98" w:rsidP="000F163C">
            <w:pPr>
              <w:spacing w:line="360" w:lineRule="auto"/>
            </w:pPr>
            <w:r w:rsidRPr="00442838">
              <w:t>Ability</w:t>
            </w:r>
          </w:p>
        </w:tc>
        <w:tc>
          <w:tcPr>
            <w:tcW w:w="724" w:type="dxa"/>
          </w:tcPr>
          <w:p w14:paraId="1BC2E65A" w14:textId="77777777" w:rsidR="00097E98" w:rsidRPr="00442838" w:rsidRDefault="00097E98" w:rsidP="000F163C">
            <w:pPr>
              <w:spacing w:line="360" w:lineRule="auto"/>
            </w:pPr>
            <w:r w:rsidRPr="00442838">
              <w:t>Type 1</w:t>
            </w:r>
          </w:p>
        </w:tc>
        <w:tc>
          <w:tcPr>
            <w:tcW w:w="724" w:type="dxa"/>
          </w:tcPr>
          <w:p w14:paraId="1F0BC4B1" w14:textId="77777777" w:rsidR="00097E98" w:rsidRPr="00442838" w:rsidRDefault="00097E98" w:rsidP="000F163C">
            <w:pPr>
              <w:spacing w:line="360" w:lineRule="auto"/>
            </w:pPr>
            <w:r w:rsidRPr="00442838">
              <w:t>Type 2</w:t>
            </w:r>
          </w:p>
        </w:tc>
        <w:tc>
          <w:tcPr>
            <w:tcW w:w="1976" w:type="dxa"/>
          </w:tcPr>
          <w:p w14:paraId="21858468" w14:textId="77777777" w:rsidR="00097E98" w:rsidRPr="00442838" w:rsidRDefault="00097E98" w:rsidP="000F163C">
            <w:pPr>
              <w:spacing w:line="360" w:lineRule="auto"/>
            </w:pPr>
            <w:r w:rsidRPr="00442838">
              <w:t>Evolution</w:t>
            </w:r>
          </w:p>
        </w:tc>
      </w:tr>
      <w:tr w:rsidR="00097E98" w:rsidRPr="00442838" w14:paraId="752C25C9" w14:textId="77777777" w:rsidTr="000F163C">
        <w:trPr>
          <w:trHeight w:val="454"/>
        </w:trPr>
        <w:tc>
          <w:tcPr>
            <w:tcW w:w="1251" w:type="dxa"/>
          </w:tcPr>
          <w:p w14:paraId="0B2D941B" w14:textId="6B1DD78E" w:rsidR="00097E98" w:rsidRPr="00442838" w:rsidRDefault="00475289" w:rsidP="000F163C">
            <w:pPr>
              <w:spacing w:line="360" w:lineRule="auto"/>
            </w:pPr>
            <w:r w:rsidRPr="00442838">
              <w:t>Tentacool</w:t>
            </w:r>
          </w:p>
        </w:tc>
        <w:tc>
          <w:tcPr>
            <w:tcW w:w="1652" w:type="dxa"/>
          </w:tcPr>
          <w:p w14:paraId="6E9775B8" w14:textId="77777777" w:rsidR="00097E98" w:rsidRPr="00442838" w:rsidRDefault="00097E98" w:rsidP="000F163C">
            <w:pPr>
              <w:spacing w:line="360" w:lineRule="auto"/>
            </w:pPr>
          </w:p>
        </w:tc>
        <w:tc>
          <w:tcPr>
            <w:tcW w:w="3719" w:type="dxa"/>
          </w:tcPr>
          <w:p w14:paraId="438C1099" w14:textId="77777777" w:rsidR="00097E98" w:rsidRPr="00442838" w:rsidRDefault="00097E98" w:rsidP="000F163C">
            <w:pPr>
              <w:spacing w:line="360" w:lineRule="auto"/>
            </w:pPr>
          </w:p>
        </w:tc>
        <w:tc>
          <w:tcPr>
            <w:tcW w:w="880" w:type="dxa"/>
          </w:tcPr>
          <w:p w14:paraId="6F65A80D" w14:textId="77777777" w:rsidR="00097E98" w:rsidRPr="00442838" w:rsidRDefault="00097E98" w:rsidP="000F163C">
            <w:pPr>
              <w:spacing w:line="360" w:lineRule="auto"/>
            </w:pPr>
          </w:p>
        </w:tc>
        <w:tc>
          <w:tcPr>
            <w:tcW w:w="724" w:type="dxa"/>
          </w:tcPr>
          <w:p w14:paraId="29ECFF33" w14:textId="77777777" w:rsidR="00097E98" w:rsidRPr="00442838" w:rsidRDefault="00097E98" w:rsidP="000F163C">
            <w:pPr>
              <w:spacing w:line="360" w:lineRule="auto"/>
            </w:pPr>
          </w:p>
        </w:tc>
        <w:tc>
          <w:tcPr>
            <w:tcW w:w="724" w:type="dxa"/>
          </w:tcPr>
          <w:p w14:paraId="04070067" w14:textId="77777777" w:rsidR="00097E98" w:rsidRPr="00442838" w:rsidRDefault="00097E98" w:rsidP="000F163C">
            <w:pPr>
              <w:spacing w:line="360" w:lineRule="auto"/>
            </w:pPr>
          </w:p>
        </w:tc>
        <w:tc>
          <w:tcPr>
            <w:tcW w:w="1976" w:type="dxa"/>
          </w:tcPr>
          <w:p w14:paraId="1BA71DBA" w14:textId="77777777" w:rsidR="00097E98" w:rsidRPr="00442838" w:rsidRDefault="00097E98" w:rsidP="000F163C">
            <w:pPr>
              <w:spacing w:line="360" w:lineRule="auto"/>
            </w:pPr>
          </w:p>
        </w:tc>
      </w:tr>
      <w:tr w:rsidR="00097E98" w:rsidRPr="00442838" w14:paraId="6D1789E4" w14:textId="77777777" w:rsidTr="000F163C">
        <w:trPr>
          <w:trHeight w:val="441"/>
        </w:trPr>
        <w:tc>
          <w:tcPr>
            <w:tcW w:w="1251" w:type="dxa"/>
          </w:tcPr>
          <w:p w14:paraId="39B27938" w14:textId="566A3F22" w:rsidR="00097E98" w:rsidRPr="00442838" w:rsidRDefault="00475289" w:rsidP="000F163C">
            <w:pPr>
              <w:spacing w:line="360" w:lineRule="auto"/>
            </w:pPr>
            <w:r w:rsidRPr="00442838">
              <w:t>Tentacruel</w:t>
            </w:r>
          </w:p>
        </w:tc>
        <w:tc>
          <w:tcPr>
            <w:tcW w:w="1652" w:type="dxa"/>
          </w:tcPr>
          <w:p w14:paraId="0EE13416" w14:textId="77777777" w:rsidR="00097E98" w:rsidRPr="00442838" w:rsidRDefault="00097E98" w:rsidP="000F163C">
            <w:pPr>
              <w:spacing w:line="360" w:lineRule="auto"/>
            </w:pPr>
          </w:p>
        </w:tc>
        <w:tc>
          <w:tcPr>
            <w:tcW w:w="3719" w:type="dxa"/>
          </w:tcPr>
          <w:p w14:paraId="7097E231" w14:textId="77777777" w:rsidR="00097E98" w:rsidRPr="00442838" w:rsidRDefault="00097E98" w:rsidP="000F163C">
            <w:pPr>
              <w:spacing w:line="360" w:lineRule="auto"/>
            </w:pPr>
          </w:p>
        </w:tc>
        <w:tc>
          <w:tcPr>
            <w:tcW w:w="880" w:type="dxa"/>
          </w:tcPr>
          <w:p w14:paraId="0DCD6678" w14:textId="77777777" w:rsidR="00097E98" w:rsidRPr="00442838" w:rsidRDefault="00097E98" w:rsidP="000F163C">
            <w:pPr>
              <w:spacing w:line="360" w:lineRule="auto"/>
            </w:pPr>
          </w:p>
        </w:tc>
        <w:tc>
          <w:tcPr>
            <w:tcW w:w="724" w:type="dxa"/>
          </w:tcPr>
          <w:p w14:paraId="1BE0B607" w14:textId="77777777" w:rsidR="00097E98" w:rsidRPr="00442838" w:rsidRDefault="00097E98" w:rsidP="000F163C">
            <w:pPr>
              <w:spacing w:line="360" w:lineRule="auto"/>
            </w:pPr>
          </w:p>
        </w:tc>
        <w:tc>
          <w:tcPr>
            <w:tcW w:w="724" w:type="dxa"/>
          </w:tcPr>
          <w:p w14:paraId="16B3F95F" w14:textId="77777777" w:rsidR="00097E98" w:rsidRPr="00442838" w:rsidRDefault="00097E98" w:rsidP="000F163C">
            <w:pPr>
              <w:spacing w:line="360" w:lineRule="auto"/>
            </w:pPr>
          </w:p>
        </w:tc>
        <w:tc>
          <w:tcPr>
            <w:tcW w:w="1976" w:type="dxa"/>
          </w:tcPr>
          <w:p w14:paraId="1172684A" w14:textId="77777777" w:rsidR="00097E98" w:rsidRPr="00442838" w:rsidRDefault="00097E98" w:rsidP="000F163C">
            <w:pPr>
              <w:spacing w:line="360" w:lineRule="auto"/>
            </w:pPr>
          </w:p>
        </w:tc>
      </w:tr>
    </w:tbl>
    <w:p w14:paraId="5EBB8706" w14:textId="77777777" w:rsidR="00097E98" w:rsidRPr="00442838" w:rsidRDefault="00097E98" w:rsidP="00097E98">
      <w:pPr>
        <w:rPr>
          <w:sz w:val="24"/>
        </w:rPr>
      </w:pPr>
    </w:p>
    <w:p w14:paraId="5B37D49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71BC003" w14:textId="77777777" w:rsidTr="000F163C">
        <w:tc>
          <w:tcPr>
            <w:tcW w:w="3596" w:type="dxa"/>
          </w:tcPr>
          <w:p w14:paraId="07E43FF0" w14:textId="77777777" w:rsidR="00097E98" w:rsidRPr="00442838" w:rsidRDefault="00097E98" w:rsidP="000F163C">
            <w:pPr>
              <w:rPr>
                <w:sz w:val="24"/>
              </w:rPr>
            </w:pPr>
          </w:p>
        </w:tc>
        <w:tc>
          <w:tcPr>
            <w:tcW w:w="3597" w:type="dxa"/>
          </w:tcPr>
          <w:p w14:paraId="5A7596CE" w14:textId="77777777" w:rsidR="00097E98" w:rsidRPr="00442838" w:rsidRDefault="00097E98" w:rsidP="000F163C">
            <w:pPr>
              <w:rPr>
                <w:sz w:val="24"/>
              </w:rPr>
            </w:pPr>
          </w:p>
        </w:tc>
        <w:tc>
          <w:tcPr>
            <w:tcW w:w="3597" w:type="dxa"/>
          </w:tcPr>
          <w:p w14:paraId="6C2734A6" w14:textId="77777777" w:rsidR="00097E98" w:rsidRPr="00442838" w:rsidRDefault="00097E98" w:rsidP="000F163C">
            <w:pPr>
              <w:rPr>
                <w:sz w:val="24"/>
              </w:rPr>
            </w:pPr>
          </w:p>
        </w:tc>
      </w:tr>
      <w:tr w:rsidR="00097E98" w:rsidRPr="00442838" w14:paraId="40E9E0E5" w14:textId="77777777" w:rsidTr="000F163C">
        <w:tc>
          <w:tcPr>
            <w:tcW w:w="3596" w:type="dxa"/>
          </w:tcPr>
          <w:p w14:paraId="3EA208BC" w14:textId="77777777" w:rsidR="00097E98" w:rsidRPr="00442838" w:rsidRDefault="00097E98" w:rsidP="000F163C">
            <w:pPr>
              <w:rPr>
                <w:sz w:val="24"/>
              </w:rPr>
            </w:pPr>
          </w:p>
        </w:tc>
        <w:tc>
          <w:tcPr>
            <w:tcW w:w="3597" w:type="dxa"/>
          </w:tcPr>
          <w:p w14:paraId="6935DF5F" w14:textId="77777777" w:rsidR="00097E98" w:rsidRPr="00442838" w:rsidRDefault="00097E98" w:rsidP="000F163C">
            <w:pPr>
              <w:rPr>
                <w:sz w:val="24"/>
              </w:rPr>
            </w:pPr>
          </w:p>
        </w:tc>
        <w:tc>
          <w:tcPr>
            <w:tcW w:w="3597" w:type="dxa"/>
          </w:tcPr>
          <w:p w14:paraId="52C73FDD" w14:textId="77777777" w:rsidR="00097E98" w:rsidRPr="00442838" w:rsidRDefault="00097E98" w:rsidP="000F163C">
            <w:pPr>
              <w:rPr>
                <w:sz w:val="24"/>
              </w:rPr>
            </w:pPr>
          </w:p>
        </w:tc>
      </w:tr>
    </w:tbl>
    <w:p w14:paraId="67658256" w14:textId="77777777" w:rsidR="00097E98" w:rsidRPr="00442838" w:rsidRDefault="00097E98" w:rsidP="00097E98">
      <w:pPr>
        <w:rPr>
          <w:sz w:val="24"/>
        </w:rPr>
      </w:pPr>
    </w:p>
    <w:p w14:paraId="3C461295" w14:textId="77777777" w:rsidR="00097E98" w:rsidRPr="00442838" w:rsidRDefault="00097E98" w:rsidP="00097E98">
      <w:pPr>
        <w:rPr>
          <w:sz w:val="24"/>
        </w:rPr>
      </w:pPr>
      <w:r w:rsidRPr="00442838">
        <w:rPr>
          <w:sz w:val="24"/>
        </w:rPr>
        <w:t>Sprites:</w:t>
      </w:r>
    </w:p>
    <w:p w14:paraId="6743A2D6" w14:textId="77777777" w:rsidR="00097E98" w:rsidRPr="00442838" w:rsidRDefault="00097E98" w:rsidP="00097E98">
      <w:pPr>
        <w:rPr>
          <w:sz w:val="24"/>
        </w:rPr>
      </w:pPr>
      <w:r w:rsidRPr="00442838">
        <w:rPr>
          <w:sz w:val="24"/>
        </w:rPr>
        <w:br w:type="page"/>
      </w:r>
    </w:p>
    <w:p w14:paraId="28CADB3D" w14:textId="1B69B645" w:rsidR="00097E98" w:rsidRPr="00442838" w:rsidRDefault="00475289" w:rsidP="00097E98">
      <w:pPr>
        <w:rPr>
          <w:sz w:val="24"/>
        </w:rPr>
      </w:pPr>
      <w:r w:rsidRPr="00442838">
        <w:rPr>
          <w:sz w:val="24"/>
        </w:rPr>
        <w:lastRenderedPageBreak/>
        <w:t xml:space="preserve">Geodude </w:t>
      </w:r>
      <w:r w:rsidR="00097E98" w:rsidRPr="00442838">
        <w:rPr>
          <w:sz w:val="24"/>
        </w:rPr>
        <w:t>Family Page</w:t>
      </w:r>
    </w:p>
    <w:p w14:paraId="0949716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1913A4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A570FC0" w14:textId="77777777" w:rsidTr="000F163C">
        <w:trPr>
          <w:trHeight w:val="896"/>
        </w:trPr>
        <w:tc>
          <w:tcPr>
            <w:tcW w:w="1251" w:type="dxa"/>
          </w:tcPr>
          <w:p w14:paraId="1B750A1D" w14:textId="77777777" w:rsidR="00097E98" w:rsidRPr="00442838" w:rsidRDefault="00097E98" w:rsidP="000F163C">
            <w:pPr>
              <w:spacing w:line="360" w:lineRule="auto"/>
            </w:pPr>
            <w:r w:rsidRPr="00442838">
              <w:t>Pokemon</w:t>
            </w:r>
          </w:p>
          <w:p w14:paraId="7411B1FB" w14:textId="77777777" w:rsidR="00097E98" w:rsidRPr="00442838" w:rsidRDefault="00097E98" w:rsidP="000F163C">
            <w:pPr>
              <w:spacing w:line="360" w:lineRule="auto"/>
            </w:pPr>
            <w:r w:rsidRPr="00442838">
              <w:t>Name</w:t>
            </w:r>
          </w:p>
        </w:tc>
        <w:tc>
          <w:tcPr>
            <w:tcW w:w="1652" w:type="dxa"/>
          </w:tcPr>
          <w:p w14:paraId="65E5D3E8" w14:textId="77777777" w:rsidR="00097E98" w:rsidRPr="00442838" w:rsidRDefault="00097E98" w:rsidP="000F163C">
            <w:pPr>
              <w:spacing w:line="360" w:lineRule="auto"/>
            </w:pPr>
            <w:r w:rsidRPr="00442838">
              <w:t>Pokemon Number</w:t>
            </w:r>
          </w:p>
        </w:tc>
        <w:tc>
          <w:tcPr>
            <w:tcW w:w="3719" w:type="dxa"/>
          </w:tcPr>
          <w:p w14:paraId="3CFF5083" w14:textId="77777777" w:rsidR="00097E98" w:rsidRPr="00442838" w:rsidRDefault="00097E98" w:rsidP="000F163C">
            <w:pPr>
              <w:spacing w:line="360" w:lineRule="auto"/>
            </w:pPr>
            <w:r w:rsidRPr="00442838">
              <w:t>Base Stats</w:t>
            </w:r>
          </w:p>
          <w:p w14:paraId="29C0744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7399498" w14:textId="77777777" w:rsidR="00097E98" w:rsidRPr="00442838" w:rsidRDefault="00097E98" w:rsidP="000F163C">
            <w:pPr>
              <w:spacing w:line="360" w:lineRule="auto"/>
            </w:pPr>
            <w:r w:rsidRPr="00442838">
              <w:t>Ability</w:t>
            </w:r>
          </w:p>
        </w:tc>
        <w:tc>
          <w:tcPr>
            <w:tcW w:w="724" w:type="dxa"/>
          </w:tcPr>
          <w:p w14:paraId="57066C06" w14:textId="77777777" w:rsidR="00097E98" w:rsidRPr="00442838" w:rsidRDefault="00097E98" w:rsidP="000F163C">
            <w:pPr>
              <w:spacing w:line="360" w:lineRule="auto"/>
            </w:pPr>
            <w:r w:rsidRPr="00442838">
              <w:t>Type 1</w:t>
            </w:r>
          </w:p>
        </w:tc>
        <w:tc>
          <w:tcPr>
            <w:tcW w:w="724" w:type="dxa"/>
          </w:tcPr>
          <w:p w14:paraId="2C6B1618" w14:textId="77777777" w:rsidR="00097E98" w:rsidRPr="00442838" w:rsidRDefault="00097E98" w:rsidP="000F163C">
            <w:pPr>
              <w:spacing w:line="360" w:lineRule="auto"/>
            </w:pPr>
            <w:r w:rsidRPr="00442838">
              <w:t>Type 2</w:t>
            </w:r>
          </w:p>
        </w:tc>
        <w:tc>
          <w:tcPr>
            <w:tcW w:w="1976" w:type="dxa"/>
          </w:tcPr>
          <w:p w14:paraId="233B707C" w14:textId="77777777" w:rsidR="00097E98" w:rsidRPr="00442838" w:rsidRDefault="00097E98" w:rsidP="000F163C">
            <w:pPr>
              <w:spacing w:line="360" w:lineRule="auto"/>
            </w:pPr>
            <w:r w:rsidRPr="00442838">
              <w:t>Evolution</w:t>
            </w:r>
          </w:p>
        </w:tc>
      </w:tr>
      <w:tr w:rsidR="00097E98" w:rsidRPr="00442838" w14:paraId="2EC414C4" w14:textId="77777777" w:rsidTr="000F163C">
        <w:trPr>
          <w:trHeight w:val="454"/>
        </w:trPr>
        <w:tc>
          <w:tcPr>
            <w:tcW w:w="1251" w:type="dxa"/>
          </w:tcPr>
          <w:p w14:paraId="39041643" w14:textId="65E15866" w:rsidR="00097E98" w:rsidRPr="00442838" w:rsidRDefault="00475289" w:rsidP="000F163C">
            <w:pPr>
              <w:spacing w:line="360" w:lineRule="auto"/>
            </w:pPr>
            <w:r w:rsidRPr="00442838">
              <w:t>Geodude</w:t>
            </w:r>
          </w:p>
        </w:tc>
        <w:tc>
          <w:tcPr>
            <w:tcW w:w="1652" w:type="dxa"/>
          </w:tcPr>
          <w:p w14:paraId="6CD6D630" w14:textId="77777777" w:rsidR="00097E98" w:rsidRPr="00442838" w:rsidRDefault="00097E98" w:rsidP="000F163C">
            <w:pPr>
              <w:spacing w:line="360" w:lineRule="auto"/>
            </w:pPr>
          </w:p>
        </w:tc>
        <w:tc>
          <w:tcPr>
            <w:tcW w:w="3719" w:type="dxa"/>
          </w:tcPr>
          <w:p w14:paraId="08E3E514" w14:textId="77777777" w:rsidR="00097E98" w:rsidRPr="00442838" w:rsidRDefault="00097E98" w:rsidP="000F163C">
            <w:pPr>
              <w:spacing w:line="360" w:lineRule="auto"/>
            </w:pPr>
          </w:p>
        </w:tc>
        <w:tc>
          <w:tcPr>
            <w:tcW w:w="880" w:type="dxa"/>
          </w:tcPr>
          <w:p w14:paraId="29D7EAA3" w14:textId="77777777" w:rsidR="00097E98" w:rsidRPr="00442838" w:rsidRDefault="00097E98" w:rsidP="000F163C">
            <w:pPr>
              <w:spacing w:line="360" w:lineRule="auto"/>
            </w:pPr>
          </w:p>
        </w:tc>
        <w:tc>
          <w:tcPr>
            <w:tcW w:w="724" w:type="dxa"/>
          </w:tcPr>
          <w:p w14:paraId="5B5135CC" w14:textId="77777777" w:rsidR="00097E98" w:rsidRPr="00442838" w:rsidRDefault="00097E98" w:rsidP="000F163C">
            <w:pPr>
              <w:spacing w:line="360" w:lineRule="auto"/>
            </w:pPr>
          </w:p>
        </w:tc>
        <w:tc>
          <w:tcPr>
            <w:tcW w:w="724" w:type="dxa"/>
          </w:tcPr>
          <w:p w14:paraId="5589B0FE" w14:textId="77777777" w:rsidR="00097E98" w:rsidRPr="00442838" w:rsidRDefault="00097E98" w:rsidP="000F163C">
            <w:pPr>
              <w:spacing w:line="360" w:lineRule="auto"/>
            </w:pPr>
          </w:p>
        </w:tc>
        <w:tc>
          <w:tcPr>
            <w:tcW w:w="1976" w:type="dxa"/>
          </w:tcPr>
          <w:p w14:paraId="1E57F0F8" w14:textId="77777777" w:rsidR="00097E98" w:rsidRPr="00442838" w:rsidRDefault="00097E98" w:rsidP="000F163C">
            <w:pPr>
              <w:spacing w:line="360" w:lineRule="auto"/>
            </w:pPr>
          </w:p>
        </w:tc>
      </w:tr>
      <w:tr w:rsidR="00097E98" w:rsidRPr="00442838" w14:paraId="4B62A9D6" w14:textId="77777777" w:rsidTr="000F163C">
        <w:trPr>
          <w:trHeight w:val="441"/>
        </w:trPr>
        <w:tc>
          <w:tcPr>
            <w:tcW w:w="1251" w:type="dxa"/>
          </w:tcPr>
          <w:p w14:paraId="335D5F4C" w14:textId="334D817B" w:rsidR="00097E98" w:rsidRPr="00442838" w:rsidRDefault="00475289" w:rsidP="000F163C">
            <w:pPr>
              <w:spacing w:line="360" w:lineRule="auto"/>
            </w:pPr>
            <w:r w:rsidRPr="00442838">
              <w:t>Alolan Geodude</w:t>
            </w:r>
          </w:p>
        </w:tc>
        <w:tc>
          <w:tcPr>
            <w:tcW w:w="1652" w:type="dxa"/>
          </w:tcPr>
          <w:p w14:paraId="201DB403" w14:textId="77777777" w:rsidR="00097E98" w:rsidRPr="00442838" w:rsidRDefault="00097E98" w:rsidP="000F163C">
            <w:pPr>
              <w:spacing w:line="360" w:lineRule="auto"/>
            </w:pPr>
          </w:p>
        </w:tc>
        <w:tc>
          <w:tcPr>
            <w:tcW w:w="3719" w:type="dxa"/>
          </w:tcPr>
          <w:p w14:paraId="2E8FA2EB" w14:textId="77777777" w:rsidR="00097E98" w:rsidRPr="00442838" w:rsidRDefault="00097E98" w:rsidP="000F163C">
            <w:pPr>
              <w:spacing w:line="360" w:lineRule="auto"/>
            </w:pPr>
          </w:p>
        </w:tc>
        <w:tc>
          <w:tcPr>
            <w:tcW w:w="880" w:type="dxa"/>
          </w:tcPr>
          <w:p w14:paraId="5769E451" w14:textId="77777777" w:rsidR="00097E98" w:rsidRPr="00442838" w:rsidRDefault="00097E98" w:rsidP="000F163C">
            <w:pPr>
              <w:spacing w:line="360" w:lineRule="auto"/>
            </w:pPr>
          </w:p>
        </w:tc>
        <w:tc>
          <w:tcPr>
            <w:tcW w:w="724" w:type="dxa"/>
          </w:tcPr>
          <w:p w14:paraId="1468D431" w14:textId="77777777" w:rsidR="00097E98" w:rsidRPr="00442838" w:rsidRDefault="00097E98" w:rsidP="000F163C">
            <w:pPr>
              <w:spacing w:line="360" w:lineRule="auto"/>
            </w:pPr>
          </w:p>
        </w:tc>
        <w:tc>
          <w:tcPr>
            <w:tcW w:w="724" w:type="dxa"/>
          </w:tcPr>
          <w:p w14:paraId="14A10A56" w14:textId="77777777" w:rsidR="00097E98" w:rsidRPr="00442838" w:rsidRDefault="00097E98" w:rsidP="000F163C">
            <w:pPr>
              <w:spacing w:line="360" w:lineRule="auto"/>
            </w:pPr>
          </w:p>
        </w:tc>
        <w:tc>
          <w:tcPr>
            <w:tcW w:w="1976" w:type="dxa"/>
          </w:tcPr>
          <w:p w14:paraId="01163101" w14:textId="77777777" w:rsidR="00097E98" w:rsidRPr="00442838" w:rsidRDefault="00097E98" w:rsidP="000F163C">
            <w:pPr>
              <w:spacing w:line="360" w:lineRule="auto"/>
            </w:pPr>
          </w:p>
        </w:tc>
      </w:tr>
      <w:tr w:rsidR="00097E98" w:rsidRPr="00442838" w14:paraId="7B84D92E" w14:textId="77777777" w:rsidTr="000F163C">
        <w:trPr>
          <w:trHeight w:val="441"/>
        </w:trPr>
        <w:tc>
          <w:tcPr>
            <w:tcW w:w="1251" w:type="dxa"/>
          </w:tcPr>
          <w:p w14:paraId="231A529C" w14:textId="7B587010" w:rsidR="00097E98" w:rsidRPr="00442838" w:rsidRDefault="00475289" w:rsidP="000F163C">
            <w:pPr>
              <w:spacing w:line="360" w:lineRule="auto"/>
            </w:pPr>
            <w:r w:rsidRPr="00442838">
              <w:t>Graveler</w:t>
            </w:r>
          </w:p>
        </w:tc>
        <w:tc>
          <w:tcPr>
            <w:tcW w:w="1652" w:type="dxa"/>
          </w:tcPr>
          <w:p w14:paraId="43DFDDC6" w14:textId="77777777" w:rsidR="00097E98" w:rsidRPr="00442838" w:rsidRDefault="00097E98" w:rsidP="000F163C">
            <w:pPr>
              <w:spacing w:line="360" w:lineRule="auto"/>
            </w:pPr>
          </w:p>
        </w:tc>
        <w:tc>
          <w:tcPr>
            <w:tcW w:w="3719" w:type="dxa"/>
          </w:tcPr>
          <w:p w14:paraId="7E4BCA1F" w14:textId="77777777" w:rsidR="00097E98" w:rsidRPr="00442838" w:rsidRDefault="00097E98" w:rsidP="000F163C">
            <w:pPr>
              <w:spacing w:line="360" w:lineRule="auto"/>
            </w:pPr>
          </w:p>
        </w:tc>
        <w:tc>
          <w:tcPr>
            <w:tcW w:w="880" w:type="dxa"/>
          </w:tcPr>
          <w:p w14:paraId="3C95F542" w14:textId="77777777" w:rsidR="00097E98" w:rsidRPr="00442838" w:rsidRDefault="00097E98" w:rsidP="000F163C">
            <w:pPr>
              <w:spacing w:line="360" w:lineRule="auto"/>
            </w:pPr>
          </w:p>
        </w:tc>
        <w:tc>
          <w:tcPr>
            <w:tcW w:w="724" w:type="dxa"/>
          </w:tcPr>
          <w:p w14:paraId="5FEEB154" w14:textId="77777777" w:rsidR="00097E98" w:rsidRPr="00442838" w:rsidRDefault="00097E98" w:rsidP="000F163C">
            <w:pPr>
              <w:spacing w:line="360" w:lineRule="auto"/>
            </w:pPr>
          </w:p>
        </w:tc>
        <w:tc>
          <w:tcPr>
            <w:tcW w:w="724" w:type="dxa"/>
          </w:tcPr>
          <w:p w14:paraId="6315C0E0" w14:textId="77777777" w:rsidR="00097E98" w:rsidRPr="00442838" w:rsidRDefault="00097E98" w:rsidP="000F163C">
            <w:pPr>
              <w:spacing w:line="360" w:lineRule="auto"/>
            </w:pPr>
          </w:p>
        </w:tc>
        <w:tc>
          <w:tcPr>
            <w:tcW w:w="1976" w:type="dxa"/>
          </w:tcPr>
          <w:p w14:paraId="549537A7" w14:textId="77777777" w:rsidR="00097E98" w:rsidRPr="00442838" w:rsidRDefault="00097E98" w:rsidP="000F163C">
            <w:pPr>
              <w:spacing w:line="360" w:lineRule="auto"/>
            </w:pPr>
          </w:p>
        </w:tc>
      </w:tr>
      <w:tr w:rsidR="00097E98" w:rsidRPr="00442838" w14:paraId="4BD56DC1" w14:textId="77777777" w:rsidTr="000F163C">
        <w:trPr>
          <w:trHeight w:val="896"/>
        </w:trPr>
        <w:tc>
          <w:tcPr>
            <w:tcW w:w="1251" w:type="dxa"/>
          </w:tcPr>
          <w:p w14:paraId="328CBFE9" w14:textId="5F90AF5B" w:rsidR="00097E98" w:rsidRPr="00442838" w:rsidRDefault="00475289" w:rsidP="000F163C">
            <w:pPr>
              <w:spacing w:line="360" w:lineRule="auto"/>
            </w:pPr>
            <w:r w:rsidRPr="00442838">
              <w:t>Alolan Graveler</w:t>
            </w:r>
          </w:p>
        </w:tc>
        <w:tc>
          <w:tcPr>
            <w:tcW w:w="1652" w:type="dxa"/>
          </w:tcPr>
          <w:p w14:paraId="5CAB0D68" w14:textId="77777777" w:rsidR="00097E98" w:rsidRPr="00442838" w:rsidRDefault="00097E98" w:rsidP="000F163C">
            <w:pPr>
              <w:spacing w:line="360" w:lineRule="auto"/>
            </w:pPr>
          </w:p>
        </w:tc>
        <w:tc>
          <w:tcPr>
            <w:tcW w:w="3719" w:type="dxa"/>
          </w:tcPr>
          <w:p w14:paraId="292E3EBA" w14:textId="77777777" w:rsidR="00097E98" w:rsidRPr="00442838" w:rsidRDefault="00097E98" w:rsidP="000F163C">
            <w:pPr>
              <w:spacing w:line="360" w:lineRule="auto"/>
            </w:pPr>
          </w:p>
        </w:tc>
        <w:tc>
          <w:tcPr>
            <w:tcW w:w="880" w:type="dxa"/>
          </w:tcPr>
          <w:p w14:paraId="6E292748" w14:textId="77777777" w:rsidR="00097E98" w:rsidRPr="00442838" w:rsidRDefault="00097E98" w:rsidP="000F163C">
            <w:pPr>
              <w:spacing w:line="360" w:lineRule="auto"/>
            </w:pPr>
          </w:p>
        </w:tc>
        <w:tc>
          <w:tcPr>
            <w:tcW w:w="724" w:type="dxa"/>
          </w:tcPr>
          <w:p w14:paraId="3BD4DA76" w14:textId="77777777" w:rsidR="00097E98" w:rsidRPr="00442838" w:rsidRDefault="00097E98" w:rsidP="000F163C">
            <w:pPr>
              <w:spacing w:line="360" w:lineRule="auto"/>
            </w:pPr>
          </w:p>
        </w:tc>
        <w:tc>
          <w:tcPr>
            <w:tcW w:w="724" w:type="dxa"/>
          </w:tcPr>
          <w:p w14:paraId="6FCDAA85" w14:textId="77777777" w:rsidR="00097E98" w:rsidRPr="00442838" w:rsidRDefault="00097E98" w:rsidP="000F163C">
            <w:pPr>
              <w:spacing w:line="360" w:lineRule="auto"/>
            </w:pPr>
          </w:p>
        </w:tc>
        <w:tc>
          <w:tcPr>
            <w:tcW w:w="1976" w:type="dxa"/>
          </w:tcPr>
          <w:p w14:paraId="40139F5C" w14:textId="77777777" w:rsidR="00097E98" w:rsidRPr="00442838" w:rsidRDefault="00097E98" w:rsidP="000F163C">
            <w:pPr>
              <w:spacing w:line="360" w:lineRule="auto"/>
            </w:pPr>
          </w:p>
        </w:tc>
      </w:tr>
      <w:tr w:rsidR="00475289" w:rsidRPr="00442838" w14:paraId="51717BBC" w14:textId="77777777" w:rsidTr="000F163C">
        <w:trPr>
          <w:trHeight w:val="896"/>
        </w:trPr>
        <w:tc>
          <w:tcPr>
            <w:tcW w:w="1251" w:type="dxa"/>
          </w:tcPr>
          <w:p w14:paraId="7511F962" w14:textId="78BE43CC" w:rsidR="00475289" w:rsidRPr="00442838" w:rsidRDefault="00475289" w:rsidP="000F163C">
            <w:pPr>
              <w:spacing w:line="360" w:lineRule="auto"/>
            </w:pPr>
            <w:r w:rsidRPr="00442838">
              <w:t>Golem</w:t>
            </w:r>
          </w:p>
        </w:tc>
        <w:tc>
          <w:tcPr>
            <w:tcW w:w="1652" w:type="dxa"/>
          </w:tcPr>
          <w:p w14:paraId="4D990CD4" w14:textId="77777777" w:rsidR="00475289" w:rsidRPr="00442838" w:rsidRDefault="00475289" w:rsidP="000F163C">
            <w:pPr>
              <w:spacing w:line="360" w:lineRule="auto"/>
            </w:pPr>
          </w:p>
        </w:tc>
        <w:tc>
          <w:tcPr>
            <w:tcW w:w="3719" w:type="dxa"/>
          </w:tcPr>
          <w:p w14:paraId="038DEDF9" w14:textId="77777777" w:rsidR="00475289" w:rsidRPr="00442838" w:rsidRDefault="00475289" w:rsidP="000F163C">
            <w:pPr>
              <w:spacing w:line="360" w:lineRule="auto"/>
            </w:pPr>
          </w:p>
        </w:tc>
        <w:tc>
          <w:tcPr>
            <w:tcW w:w="880" w:type="dxa"/>
          </w:tcPr>
          <w:p w14:paraId="76EF0B79" w14:textId="77777777" w:rsidR="00475289" w:rsidRPr="00442838" w:rsidRDefault="00475289" w:rsidP="000F163C">
            <w:pPr>
              <w:spacing w:line="360" w:lineRule="auto"/>
            </w:pPr>
          </w:p>
        </w:tc>
        <w:tc>
          <w:tcPr>
            <w:tcW w:w="724" w:type="dxa"/>
          </w:tcPr>
          <w:p w14:paraId="4B980CA1" w14:textId="77777777" w:rsidR="00475289" w:rsidRPr="00442838" w:rsidRDefault="00475289" w:rsidP="000F163C">
            <w:pPr>
              <w:spacing w:line="360" w:lineRule="auto"/>
            </w:pPr>
          </w:p>
        </w:tc>
        <w:tc>
          <w:tcPr>
            <w:tcW w:w="724" w:type="dxa"/>
          </w:tcPr>
          <w:p w14:paraId="23295714" w14:textId="77777777" w:rsidR="00475289" w:rsidRPr="00442838" w:rsidRDefault="00475289" w:rsidP="000F163C">
            <w:pPr>
              <w:spacing w:line="360" w:lineRule="auto"/>
            </w:pPr>
          </w:p>
        </w:tc>
        <w:tc>
          <w:tcPr>
            <w:tcW w:w="1976" w:type="dxa"/>
          </w:tcPr>
          <w:p w14:paraId="03FE64E6" w14:textId="77777777" w:rsidR="00475289" w:rsidRPr="00442838" w:rsidRDefault="00475289" w:rsidP="000F163C">
            <w:pPr>
              <w:spacing w:line="360" w:lineRule="auto"/>
            </w:pPr>
          </w:p>
        </w:tc>
      </w:tr>
      <w:tr w:rsidR="00475289" w:rsidRPr="00442838" w14:paraId="7339DA9A" w14:textId="77777777" w:rsidTr="000F163C">
        <w:trPr>
          <w:trHeight w:val="896"/>
        </w:trPr>
        <w:tc>
          <w:tcPr>
            <w:tcW w:w="1251" w:type="dxa"/>
          </w:tcPr>
          <w:p w14:paraId="56A1775E" w14:textId="27BA30DC" w:rsidR="00475289" w:rsidRPr="00442838" w:rsidRDefault="00475289" w:rsidP="000F163C">
            <w:pPr>
              <w:spacing w:line="360" w:lineRule="auto"/>
            </w:pPr>
            <w:r w:rsidRPr="00442838">
              <w:t>Alolan Golem</w:t>
            </w:r>
          </w:p>
        </w:tc>
        <w:tc>
          <w:tcPr>
            <w:tcW w:w="1652" w:type="dxa"/>
          </w:tcPr>
          <w:p w14:paraId="0B6D32B5" w14:textId="77777777" w:rsidR="00475289" w:rsidRPr="00442838" w:rsidRDefault="00475289" w:rsidP="000F163C">
            <w:pPr>
              <w:spacing w:line="360" w:lineRule="auto"/>
            </w:pPr>
          </w:p>
        </w:tc>
        <w:tc>
          <w:tcPr>
            <w:tcW w:w="3719" w:type="dxa"/>
          </w:tcPr>
          <w:p w14:paraId="773F1042" w14:textId="77777777" w:rsidR="00475289" w:rsidRPr="00442838" w:rsidRDefault="00475289" w:rsidP="000F163C">
            <w:pPr>
              <w:spacing w:line="360" w:lineRule="auto"/>
            </w:pPr>
          </w:p>
        </w:tc>
        <w:tc>
          <w:tcPr>
            <w:tcW w:w="880" w:type="dxa"/>
          </w:tcPr>
          <w:p w14:paraId="495FB142" w14:textId="77777777" w:rsidR="00475289" w:rsidRPr="00442838" w:rsidRDefault="00475289" w:rsidP="000F163C">
            <w:pPr>
              <w:spacing w:line="360" w:lineRule="auto"/>
            </w:pPr>
          </w:p>
        </w:tc>
        <w:tc>
          <w:tcPr>
            <w:tcW w:w="724" w:type="dxa"/>
          </w:tcPr>
          <w:p w14:paraId="771FFF6C" w14:textId="77777777" w:rsidR="00475289" w:rsidRPr="00442838" w:rsidRDefault="00475289" w:rsidP="000F163C">
            <w:pPr>
              <w:spacing w:line="360" w:lineRule="auto"/>
            </w:pPr>
          </w:p>
        </w:tc>
        <w:tc>
          <w:tcPr>
            <w:tcW w:w="724" w:type="dxa"/>
          </w:tcPr>
          <w:p w14:paraId="2196D942" w14:textId="77777777" w:rsidR="00475289" w:rsidRPr="00442838" w:rsidRDefault="00475289" w:rsidP="000F163C">
            <w:pPr>
              <w:spacing w:line="360" w:lineRule="auto"/>
            </w:pPr>
          </w:p>
        </w:tc>
        <w:tc>
          <w:tcPr>
            <w:tcW w:w="1976" w:type="dxa"/>
          </w:tcPr>
          <w:p w14:paraId="331978BE" w14:textId="77777777" w:rsidR="00475289" w:rsidRPr="00442838" w:rsidRDefault="00475289" w:rsidP="000F163C">
            <w:pPr>
              <w:spacing w:line="360" w:lineRule="auto"/>
            </w:pPr>
          </w:p>
        </w:tc>
      </w:tr>
    </w:tbl>
    <w:p w14:paraId="55E05D14" w14:textId="77777777" w:rsidR="00097E98" w:rsidRPr="00442838" w:rsidRDefault="00097E98" w:rsidP="00097E98">
      <w:pPr>
        <w:rPr>
          <w:sz w:val="24"/>
        </w:rPr>
      </w:pPr>
    </w:p>
    <w:p w14:paraId="1B5FAB8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FAA843D" w14:textId="77777777" w:rsidTr="000F163C">
        <w:tc>
          <w:tcPr>
            <w:tcW w:w="3596" w:type="dxa"/>
          </w:tcPr>
          <w:p w14:paraId="4044E730" w14:textId="77777777" w:rsidR="00097E98" w:rsidRPr="00442838" w:rsidRDefault="00097E98" w:rsidP="000F163C">
            <w:pPr>
              <w:rPr>
                <w:sz w:val="24"/>
              </w:rPr>
            </w:pPr>
          </w:p>
        </w:tc>
        <w:tc>
          <w:tcPr>
            <w:tcW w:w="3597" w:type="dxa"/>
          </w:tcPr>
          <w:p w14:paraId="2E65E14C" w14:textId="77777777" w:rsidR="00097E98" w:rsidRPr="00442838" w:rsidRDefault="00097E98" w:rsidP="000F163C">
            <w:pPr>
              <w:rPr>
                <w:sz w:val="24"/>
              </w:rPr>
            </w:pPr>
          </w:p>
        </w:tc>
        <w:tc>
          <w:tcPr>
            <w:tcW w:w="3597" w:type="dxa"/>
          </w:tcPr>
          <w:p w14:paraId="1580F7AE" w14:textId="77777777" w:rsidR="00097E98" w:rsidRPr="00442838" w:rsidRDefault="00097E98" w:rsidP="000F163C">
            <w:pPr>
              <w:rPr>
                <w:sz w:val="24"/>
              </w:rPr>
            </w:pPr>
          </w:p>
        </w:tc>
      </w:tr>
      <w:tr w:rsidR="00097E98" w:rsidRPr="00442838" w14:paraId="741299EE" w14:textId="77777777" w:rsidTr="000F163C">
        <w:tc>
          <w:tcPr>
            <w:tcW w:w="3596" w:type="dxa"/>
          </w:tcPr>
          <w:p w14:paraId="1B9FCA37" w14:textId="77777777" w:rsidR="00097E98" w:rsidRPr="00442838" w:rsidRDefault="00097E98" w:rsidP="000F163C">
            <w:pPr>
              <w:rPr>
                <w:sz w:val="24"/>
              </w:rPr>
            </w:pPr>
          </w:p>
        </w:tc>
        <w:tc>
          <w:tcPr>
            <w:tcW w:w="3597" w:type="dxa"/>
          </w:tcPr>
          <w:p w14:paraId="5C1D6058" w14:textId="77777777" w:rsidR="00097E98" w:rsidRPr="00442838" w:rsidRDefault="00097E98" w:rsidP="000F163C">
            <w:pPr>
              <w:rPr>
                <w:sz w:val="24"/>
              </w:rPr>
            </w:pPr>
          </w:p>
        </w:tc>
        <w:tc>
          <w:tcPr>
            <w:tcW w:w="3597" w:type="dxa"/>
          </w:tcPr>
          <w:p w14:paraId="6E05EAEE" w14:textId="77777777" w:rsidR="00097E98" w:rsidRPr="00442838" w:rsidRDefault="00097E98" w:rsidP="000F163C">
            <w:pPr>
              <w:rPr>
                <w:sz w:val="24"/>
              </w:rPr>
            </w:pPr>
          </w:p>
        </w:tc>
      </w:tr>
    </w:tbl>
    <w:p w14:paraId="08A827D7" w14:textId="77777777" w:rsidR="00097E98" w:rsidRPr="00442838" w:rsidRDefault="00097E98" w:rsidP="00097E98">
      <w:pPr>
        <w:rPr>
          <w:sz w:val="24"/>
        </w:rPr>
      </w:pPr>
    </w:p>
    <w:p w14:paraId="360D17A2" w14:textId="77777777" w:rsidR="00097E98" w:rsidRPr="00442838" w:rsidRDefault="00097E98" w:rsidP="00097E98">
      <w:pPr>
        <w:rPr>
          <w:sz w:val="24"/>
        </w:rPr>
      </w:pPr>
      <w:r w:rsidRPr="00442838">
        <w:rPr>
          <w:sz w:val="24"/>
        </w:rPr>
        <w:t>Sprites:</w:t>
      </w:r>
    </w:p>
    <w:p w14:paraId="2F5061FE" w14:textId="77777777" w:rsidR="00097E98" w:rsidRPr="00442838" w:rsidRDefault="00097E98" w:rsidP="00097E98">
      <w:pPr>
        <w:rPr>
          <w:sz w:val="24"/>
        </w:rPr>
      </w:pPr>
      <w:r w:rsidRPr="00442838">
        <w:rPr>
          <w:sz w:val="24"/>
        </w:rPr>
        <w:br w:type="page"/>
      </w:r>
    </w:p>
    <w:p w14:paraId="39CC1355" w14:textId="65A7D009" w:rsidR="00097E98" w:rsidRPr="00442838" w:rsidRDefault="0088049D" w:rsidP="00097E98">
      <w:pPr>
        <w:rPr>
          <w:sz w:val="24"/>
        </w:rPr>
      </w:pPr>
      <w:r w:rsidRPr="00442838">
        <w:rPr>
          <w:sz w:val="24"/>
        </w:rPr>
        <w:lastRenderedPageBreak/>
        <w:t xml:space="preserve">Ponyta </w:t>
      </w:r>
      <w:r w:rsidR="00097E98" w:rsidRPr="00442838">
        <w:rPr>
          <w:sz w:val="24"/>
        </w:rPr>
        <w:t>Family Page</w:t>
      </w:r>
    </w:p>
    <w:p w14:paraId="650E775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05788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6AE6FA" w14:textId="77777777" w:rsidTr="000F163C">
        <w:trPr>
          <w:trHeight w:val="896"/>
        </w:trPr>
        <w:tc>
          <w:tcPr>
            <w:tcW w:w="1251" w:type="dxa"/>
          </w:tcPr>
          <w:p w14:paraId="27ECF1A3" w14:textId="77777777" w:rsidR="00097E98" w:rsidRPr="00442838" w:rsidRDefault="00097E98" w:rsidP="000F163C">
            <w:pPr>
              <w:spacing w:line="360" w:lineRule="auto"/>
            </w:pPr>
            <w:r w:rsidRPr="00442838">
              <w:t>Pokemon</w:t>
            </w:r>
          </w:p>
          <w:p w14:paraId="47FECEF5" w14:textId="77777777" w:rsidR="00097E98" w:rsidRPr="00442838" w:rsidRDefault="00097E98" w:rsidP="000F163C">
            <w:pPr>
              <w:spacing w:line="360" w:lineRule="auto"/>
            </w:pPr>
            <w:r w:rsidRPr="00442838">
              <w:t>Name</w:t>
            </w:r>
          </w:p>
        </w:tc>
        <w:tc>
          <w:tcPr>
            <w:tcW w:w="1652" w:type="dxa"/>
          </w:tcPr>
          <w:p w14:paraId="1556778E" w14:textId="77777777" w:rsidR="00097E98" w:rsidRPr="00442838" w:rsidRDefault="00097E98" w:rsidP="000F163C">
            <w:pPr>
              <w:spacing w:line="360" w:lineRule="auto"/>
            </w:pPr>
            <w:r w:rsidRPr="00442838">
              <w:t>Pokemon Number</w:t>
            </w:r>
          </w:p>
        </w:tc>
        <w:tc>
          <w:tcPr>
            <w:tcW w:w="3719" w:type="dxa"/>
          </w:tcPr>
          <w:p w14:paraId="3135414D" w14:textId="77777777" w:rsidR="00097E98" w:rsidRPr="00442838" w:rsidRDefault="00097E98" w:rsidP="000F163C">
            <w:pPr>
              <w:spacing w:line="360" w:lineRule="auto"/>
            </w:pPr>
            <w:r w:rsidRPr="00442838">
              <w:t>Base Stats</w:t>
            </w:r>
          </w:p>
          <w:p w14:paraId="6317021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4B7DB0A" w14:textId="77777777" w:rsidR="00097E98" w:rsidRPr="00442838" w:rsidRDefault="00097E98" w:rsidP="000F163C">
            <w:pPr>
              <w:spacing w:line="360" w:lineRule="auto"/>
            </w:pPr>
            <w:r w:rsidRPr="00442838">
              <w:t>Ability</w:t>
            </w:r>
          </w:p>
        </w:tc>
        <w:tc>
          <w:tcPr>
            <w:tcW w:w="724" w:type="dxa"/>
          </w:tcPr>
          <w:p w14:paraId="1C5AC855" w14:textId="77777777" w:rsidR="00097E98" w:rsidRPr="00442838" w:rsidRDefault="00097E98" w:rsidP="000F163C">
            <w:pPr>
              <w:spacing w:line="360" w:lineRule="auto"/>
            </w:pPr>
            <w:r w:rsidRPr="00442838">
              <w:t>Type 1</w:t>
            </w:r>
          </w:p>
        </w:tc>
        <w:tc>
          <w:tcPr>
            <w:tcW w:w="724" w:type="dxa"/>
          </w:tcPr>
          <w:p w14:paraId="61C4131C" w14:textId="77777777" w:rsidR="00097E98" w:rsidRPr="00442838" w:rsidRDefault="00097E98" w:rsidP="000F163C">
            <w:pPr>
              <w:spacing w:line="360" w:lineRule="auto"/>
            </w:pPr>
            <w:r w:rsidRPr="00442838">
              <w:t>Type 2</w:t>
            </w:r>
          </w:p>
        </w:tc>
        <w:tc>
          <w:tcPr>
            <w:tcW w:w="1976" w:type="dxa"/>
          </w:tcPr>
          <w:p w14:paraId="3A1DF5C9" w14:textId="77777777" w:rsidR="00097E98" w:rsidRPr="00442838" w:rsidRDefault="00097E98" w:rsidP="000F163C">
            <w:pPr>
              <w:spacing w:line="360" w:lineRule="auto"/>
            </w:pPr>
            <w:r w:rsidRPr="00442838">
              <w:t>Evolution</w:t>
            </w:r>
          </w:p>
        </w:tc>
      </w:tr>
      <w:tr w:rsidR="00097E98" w:rsidRPr="00442838" w14:paraId="642D52BB" w14:textId="77777777" w:rsidTr="000F163C">
        <w:trPr>
          <w:trHeight w:val="454"/>
        </w:trPr>
        <w:tc>
          <w:tcPr>
            <w:tcW w:w="1251" w:type="dxa"/>
          </w:tcPr>
          <w:p w14:paraId="622BDF2F" w14:textId="7BE84270" w:rsidR="00097E98" w:rsidRPr="00442838" w:rsidRDefault="0088049D" w:rsidP="000F163C">
            <w:pPr>
              <w:spacing w:line="360" w:lineRule="auto"/>
            </w:pPr>
            <w:r w:rsidRPr="00442838">
              <w:t>Ponyta</w:t>
            </w:r>
          </w:p>
        </w:tc>
        <w:tc>
          <w:tcPr>
            <w:tcW w:w="1652" w:type="dxa"/>
          </w:tcPr>
          <w:p w14:paraId="481DEA29" w14:textId="77777777" w:rsidR="00097E98" w:rsidRPr="00442838" w:rsidRDefault="00097E98" w:rsidP="000F163C">
            <w:pPr>
              <w:spacing w:line="360" w:lineRule="auto"/>
            </w:pPr>
          </w:p>
        </w:tc>
        <w:tc>
          <w:tcPr>
            <w:tcW w:w="3719" w:type="dxa"/>
          </w:tcPr>
          <w:p w14:paraId="3EAD09CD" w14:textId="77777777" w:rsidR="00097E98" w:rsidRPr="00442838" w:rsidRDefault="00097E98" w:rsidP="000F163C">
            <w:pPr>
              <w:spacing w:line="360" w:lineRule="auto"/>
            </w:pPr>
          </w:p>
        </w:tc>
        <w:tc>
          <w:tcPr>
            <w:tcW w:w="880" w:type="dxa"/>
          </w:tcPr>
          <w:p w14:paraId="0F5DCE53" w14:textId="77777777" w:rsidR="00097E98" w:rsidRPr="00442838" w:rsidRDefault="00097E98" w:rsidP="000F163C">
            <w:pPr>
              <w:spacing w:line="360" w:lineRule="auto"/>
            </w:pPr>
          </w:p>
        </w:tc>
        <w:tc>
          <w:tcPr>
            <w:tcW w:w="724" w:type="dxa"/>
          </w:tcPr>
          <w:p w14:paraId="1CC0F942" w14:textId="77777777" w:rsidR="00097E98" w:rsidRPr="00442838" w:rsidRDefault="00097E98" w:rsidP="000F163C">
            <w:pPr>
              <w:spacing w:line="360" w:lineRule="auto"/>
            </w:pPr>
          </w:p>
        </w:tc>
        <w:tc>
          <w:tcPr>
            <w:tcW w:w="724" w:type="dxa"/>
          </w:tcPr>
          <w:p w14:paraId="322707CF" w14:textId="77777777" w:rsidR="00097E98" w:rsidRPr="00442838" w:rsidRDefault="00097E98" w:rsidP="000F163C">
            <w:pPr>
              <w:spacing w:line="360" w:lineRule="auto"/>
            </w:pPr>
          </w:p>
        </w:tc>
        <w:tc>
          <w:tcPr>
            <w:tcW w:w="1976" w:type="dxa"/>
          </w:tcPr>
          <w:p w14:paraId="1E6357D5" w14:textId="77777777" w:rsidR="00097E98" w:rsidRPr="00442838" w:rsidRDefault="00097E98" w:rsidP="000F163C">
            <w:pPr>
              <w:spacing w:line="360" w:lineRule="auto"/>
            </w:pPr>
          </w:p>
        </w:tc>
      </w:tr>
      <w:tr w:rsidR="00097E98" w:rsidRPr="00442838" w14:paraId="51E9F408" w14:textId="77777777" w:rsidTr="000F163C">
        <w:trPr>
          <w:trHeight w:val="441"/>
        </w:trPr>
        <w:tc>
          <w:tcPr>
            <w:tcW w:w="1251" w:type="dxa"/>
          </w:tcPr>
          <w:p w14:paraId="39CBAD4C" w14:textId="35D37213" w:rsidR="00097E98" w:rsidRPr="00442838" w:rsidRDefault="0088049D" w:rsidP="000F163C">
            <w:pPr>
              <w:spacing w:line="360" w:lineRule="auto"/>
            </w:pPr>
            <w:r w:rsidRPr="00442838">
              <w:t>Rapidash</w:t>
            </w:r>
          </w:p>
        </w:tc>
        <w:tc>
          <w:tcPr>
            <w:tcW w:w="1652" w:type="dxa"/>
          </w:tcPr>
          <w:p w14:paraId="55C3FC86" w14:textId="77777777" w:rsidR="00097E98" w:rsidRPr="00442838" w:rsidRDefault="00097E98" w:rsidP="000F163C">
            <w:pPr>
              <w:spacing w:line="360" w:lineRule="auto"/>
            </w:pPr>
          </w:p>
        </w:tc>
        <w:tc>
          <w:tcPr>
            <w:tcW w:w="3719" w:type="dxa"/>
          </w:tcPr>
          <w:p w14:paraId="5ABB7832" w14:textId="77777777" w:rsidR="00097E98" w:rsidRPr="00442838" w:rsidRDefault="00097E98" w:rsidP="000F163C">
            <w:pPr>
              <w:spacing w:line="360" w:lineRule="auto"/>
            </w:pPr>
          </w:p>
        </w:tc>
        <w:tc>
          <w:tcPr>
            <w:tcW w:w="880" w:type="dxa"/>
          </w:tcPr>
          <w:p w14:paraId="64FEF5FF" w14:textId="77777777" w:rsidR="00097E98" w:rsidRPr="00442838" w:rsidRDefault="00097E98" w:rsidP="000F163C">
            <w:pPr>
              <w:spacing w:line="360" w:lineRule="auto"/>
            </w:pPr>
          </w:p>
        </w:tc>
        <w:tc>
          <w:tcPr>
            <w:tcW w:w="724" w:type="dxa"/>
          </w:tcPr>
          <w:p w14:paraId="24301DB1" w14:textId="77777777" w:rsidR="00097E98" w:rsidRPr="00442838" w:rsidRDefault="00097E98" w:rsidP="000F163C">
            <w:pPr>
              <w:spacing w:line="360" w:lineRule="auto"/>
            </w:pPr>
          </w:p>
        </w:tc>
        <w:tc>
          <w:tcPr>
            <w:tcW w:w="724" w:type="dxa"/>
          </w:tcPr>
          <w:p w14:paraId="64EFD1E9" w14:textId="77777777" w:rsidR="00097E98" w:rsidRPr="00442838" w:rsidRDefault="00097E98" w:rsidP="000F163C">
            <w:pPr>
              <w:spacing w:line="360" w:lineRule="auto"/>
            </w:pPr>
          </w:p>
        </w:tc>
        <w:tc>
          <w:tcPr>
            <w:tcW w:w="1976" w:type="dxa"/>
          </w:tcPr>
          <w:p w14:paraId="5F54C3D7" w14:textId="77777777" w:rsidR="00097E98" w:rsidRPr="00442838" w:rsidRDefault="00097E98" w:rsidP="000F163C">
            <w:pPr>
              <w:spacing w:line="360" w:lineRule="auto"/>
            </w:pPr>
          </w:p>
        </w:tc>
      </w:tr>
      <w:tr w:rsidR="00097E98" w:rsidRPr="00442838" w14:paraId="31D59EE7" w14:textId="77777777" w:rsidTr="000F163C">
        <w:trPr>
          <w:trHeight w:val="441"/>
        </w:trPr>
        <w:tc>
          <w:tcPr>
            <w:tcW w:w="1251" w:type="dxa"/>
          </w:tcPr>
          <w:p w14:paraId="1743CA73" w14:textId="44ECC1F4" w:rsidR="00097E98" w:rsidRPr="00442838" w:rsidRDefault="0088049D" w:rsidP="000F163C">
            <w:pPr>
              <w:spacing w:line="360" w:lineRule="auto"/>
            </w:pPr>
            <w:r w:rsidRPr="00442838">
              <w:t>Pegasus Rapidash</w:t>
            </w:r>
          </w:p>
        </w:tc>
        <w:tc>
          <w:tcPr>
            <w:tcW w:w="1652" w:type="dxa"/>
          </w:tcPr>
          <w:p w14:paraId="1EBA54B4" w14:textId="77777777" w:rsidR="00097E98" w:rsidRPr="00442838" w:rsidRDefault="00097E98" w:rsidP="000F163C">
            <w:pPr>
              <w:spacing w:line="360" w:lineRule="auto"/>
            </w:pPr>
          </w:p>
        </w:tc>
        <w:tc>
          <w:tcPr>
            <w:tcW w:w="3719" w:type="dxa"/>
          </w:tcPr>
          <w:p w14:paraId="6D503655" w14:textId="77777777" w:rsidR="00097E98" w:rsidRPr="00442838" w:rsidRDefault="00097E98" w:rsidP="000F163C">
            <w:pPr>
              <w:spacing w:line="360" w:lineRule="auto"/>
            </w:pPr>
          </w:p>
        </w:tc>
        <w:tc>
          <w:tcPr>
            <w:tcW w:w="880" w:type="dxa"/>
          </w:tcPr>
          <w:p w14:paraId="39415CE1" w14:textId="77777777" w:rsidR="00097E98" w:rsidRPr="00442838" w:rsidRDefault="00097E98" w:rsidP="000F163C">
            <w:pPr>
              <w:spacing w:line="360" w:lineRule="auto"/>
            </w:pPr>
          </w:p>
        </w:tc>
        <w:tc>
          <w:tcPr>
            <w:tcW w:w="724" w:type="dxa"/>
          </w:tcPr>
          <w:p w14:paraId="1B950346" w14:textId="77777777" w:rsidR="00097E98" w:rsidRPr="00442838" w:rsidRDefault="00097E98" w:rsidP="000F163C">
            <w:pPr>
              <w:spacing w:line="360" w:lineRule="auto"/>
            </w:pPr>
          </w:p>
        </w:tc>
        <w:tc>
          <w:tcPr>
            <w:tcW w:w="724" w:type="dxa"/>
          </w:tcPr>
          <w:p w14:paraId="3EAB5E9C" w14:textId="77777777" w:rsidR="00097E98" w:rsidRPr="00442838" w:rsidRDefault="00097E98" w:rsidP="000F163C">
            <w:pPr>
              <w:spacing w:line="360" w:lineRule="auto"/>
            </w:pPr>
          </w:p>
        </w:tc>
        <w:tc>
          <w:tcPr>
            <w:tcW w:w="1976" w:type="dxa"/>
          </w:tcPr>
          <w:p w14:paraId="4F5959C4" w14:textId="77777777" w:rsidR="00097E98" w:rsidRPr="00442838" w:rsidRDefault="00097E98" w:rsidP="000F163C">
            <w:pPr>
              <w:spacing w:line="360" w:lineRule="auto"/>
            </w:pPr>
          </w:p>
        </w:tc>
      </w:tr>
    </w:tbl>
    <w:p w14:paraId="5FCC6F52" w14:textId="77777777" w:rsidR="00097E98" w:rsidRPr="00442838" w:rsidRDefault="00097E98" w:rsidP="00097E98">
      <w:pPr>
        <w:rPr>
          <w:sz w:val="24"/>
        </w:rPr>
      </w:pPr>
    </w:p>
    <w:p w14:paraId="40D7929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F0BBC7" w14:textId="77777777" w:rsidTr="000F163C">
        <w:tc>
          <w:tcPr>
            <w:tcW w:w="3596" w:type="dxa"/>
          </w:tcPr>
          <w:p w14:paraId="291EFFEC" w14:textId="77777777" w:rsidR="00097E98" w:rsidRPr="00442838" w:rsidRDefault="00097E98" w:rsidP="000F163C">
            <w:pPr>
              <w:rPr>
                <w:sz w:val="24"/>
              </w:rPr>
            </w:pPr>
          </w:p>
        </w:tc>
        <w:tc>
          <w:tcPr>
            <w:tcW w:w="3597" w:type="dxa"/>
          </w:tcPr>
          <w:p w14:paraId="254CD781" w14:textId="77777777" w:rsidR="00097E98" w:rsidRPr="00442838" w:rsidRDefault="00097E98" w:rsidP="000F163C">
            <w:pPr>
              <w:rPr>
                <w:sz w:val="24"/>
              </w:rPr>
            </w:pPr>
          </w:p>
        </w:tc>
        <w:tc>
          <w:tcPr>
            <w:tcW w:w="3597" w:type="dxa"/>
          </w:tcPr>
          <w:p w14:paraId="0FF43061" w14:textId="77777777" w:rsidR="00097E98" w:rsidRPr="00442838" w:rsidRDefault="00097E98" w:rsidP="000F163C">
            <w:pPr>
              <w:rPr>
                <w:sz w:val="24"/>
              </w:rPr>
            </w:pPr>
          </w:p>
        </w:tc>
      </w:tr>
      <w:tr w:rsidR="00097E98" w:rsidRPr="00442838" w14:paraId="3DF80A45" w14:textId="77777777" w:rsidTr="000F163C">
        <w:tc>
          <w:tcPr>
            <w:tcW w:w="3596" w:type="dxa"/>
          </w:tcPr>
          <w:p w14:paraId="1F608029" w14:textId="77777777" w:rsidR="00097E98" w:rsidRPr="00442838" w:rsidRDefault="00097E98" w:rsidP="000F163C">
            <w:pPr>
              <w:rPr>
                <w:sz w:val="24"/>
              </w:rPr>
            </w:pPr>
          </w:p>
        </w:tc>
        <w:tc>
          <w:tcPr>
            <w:tcW w:w="3597" w:type="dxa"/>
          </w:tcPr>
          <w:p w14:paraId="54216794" w14:textId="77777777" w:rsidR="00097E98" w:rsidRPr="00442838" w:rsidRDefault="00097E98" w:rsidP="000F163C">
            <w:pPr>
              <w:rPr>
                <w:sz w:val="24"/>
              </w:rPr>
            </w:pPr>
          </w:p>
        </w:tc>
        <w:tc>
          <w:tcPr>
            <w:tcW w:w="3597" w:type="dxa"/>
          </w:tcPr>
          <w:p w14:paraId="208F8BEF" w14:textId="77777777" w:rsidR="00097E98" w:rsidRPr="00442838" w:rsidRDefault="00097E98" w:rsidP="000F163C">
            <w:pPr>
              <w:rPr>
                <w:sz w:val="24"/>
              </w:rPr>
            </w:pPr>
          </w:p>
        </w:tc>
      </w:tr>
    </w:tbl>
    <w:p w14:paraId="6FAEC69D" w14:textId="77777777" w:rsidR="00097E98" w:rsidRPr="00442838" w:rsidRDefault="00097E98" w:rsidP="00097E98">
      <w:pPr>
        <w:rPr>
          <w:sz w:val="24"/>
        </w:rPr>
      </w:pPr>
    </w:p>
    <w:p w14:paraId="1F06752A" w14:textId="77777777" w:rsidR="00097E98" w:rsidRPr="00442838" w:rsidRDefault="00097E98" w:rsidP="00097E98">
      <w:pPr>
        <w:rPr>
          <w:sz w:val="24"/>
        </w:rPr>
      </w:pPr>
      <w:r w:rsidRPr="00442838">
        <w:rPr>
          <w:sz w:val="24"/>
        </w:rPr>
        <w:t>Sprites:</w:t>
      </w:r>
    </w:p>
    <w:p w14:paraId="55C9971C" w14:textId="77777777" w:rsidR="00097E98" w:rsidRPr="00442838" w:rsidRDefault="00097E98" w:rsidP="00097E98">
      <w:pPr>
        <w:rPr>
          <w:sz w:val="24"/>
        </w:rPr>
      </w:pPr>
      <w:r w:rsidRPr="00442838">
        <w:rPr>
          <w:sz w:val="24"/>
        </w:rPr>
        <w:br w:type="page"/>
      </w:r>
    </w:p>
    <w:p w14:paraId="31B6F89F" w14:textId="65BA93B4" w:rsidR="00097E98" w:rsidRPr="00442838" w:rsidRDefault="0088049D" w:rsidP="00097E98">
      <w:pPr>
        <w:rPr>
          <w:sz w:val="24"/>
        </w:rPr>
      </w:pPr>
      <w:r w:rsidRPr="00442838">
        <w:rPr>
          <w:sz w:val="24"/>
        </w:rPr>
        <w:lastRenderedPageBreak/>
        <w:t xml:space="preserve">Slowpoke </w:t>
      </w:r>
      <w:r w:rsidR="00097E98" w:rsidRPr="00442838">
        <w:rPr>
          <w:sz w:val="24"/>
        </w:rPr>
        <w:t>Family Page</w:t>
      </w:r>
    </w:p>
    <w:p w14:paraId="536CB15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DD598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E8ECF3" w14:textId="77777777" w:rsidTr="000F163C">
        <w:trPr>
          <w:trHeight w:val="896"/>
        </w:trPr>
        <w:tc>
          <w:tcPr>
            <w:tcW w:w="1251" w:type="dxa"/>
          </w:tcPr>
          <w:p w14:paraId="45C0B64F" w14:textId="77777777" w:rsidR="00097E98" w:rsidRPr="00442838" w:rsidRDefault="00097E98" w:rsidP="000F163C">
            <w:pPr>
              <w:spacing w:line="360" w:lineRule="auto"/>
            </w:pPr>
            <w:r w:rsidRPr="00442838">
              <w:t>Pokemon</w:t>
            </w:r>
          </w:p>
          <w:p w14:paraId="0D1ED0DD" w14:textId="77777777" w:rsidR="00097E98" w:rsidRPr="00442838" w:rsidRDefault="00097E98" w:rsidP="000F163C">
            <w:pPr>
              <w:spacing w:line="360" w:lineRule="auto"/>
            </w:pPr>
            <w:r w:rsidRPr="00442838">
              <w:t>Name</w:t>
            </w:r>
          </w:p>
        </w:tc>
        <w:tc>
          <w:tcPr>
            <w:tcW w:w="1652" w:type="dxa"/>
          </w:tcPr>
          <w:p w14:paraId="723F71CB" w14:textId="77777777" w:rsidR="00097E98" w:rsidRPr="00442838" w:rsidRDefault="00097E98" w:rsidP="000F163C">
            <w:pPr>
              <w:spacing w:line="360" w:lineRule="auto"/>
            </w:pPr>
            <w:r w:rsidRPr="00442838">
              <w:t>Pokemon Number</w:t>
            </w:r>
          </w:p>
        </w:tc>
        <w:tc>
          <w:tcPr>
            <w:tcW w:w="3719" w:type="dxa"/>
          </w:tcPr>
          <w:p w14:paraId="06FD6BD7" w14:textId="77777777" w:rsidR="00097E98" w:rsidRPr="00442838" w:rsidRDefault="00097E98" w:rsidP="000F163C">
            <w:pPr>
              <w:spacing w:line="360" w:lineRule="auto"/>
            </w:pPr>
            <w:r w:rsidRPr="00442838">
              <w:t>Base Stats</w:t>
            </w:r>
          </w:p>
          <w:p w14:paraId="431ECA9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F4E87CE" w14:textId="77777777" w:rsidR="00097E98" w:rsidRPr="00442838" w:rsidRDefault="00097E98" w:rsidP="000F163C">
            <w:pPr>
              <w:spacing w:line="360" w:lineRule="auto"/>
            </w:pPr>
            <w:r w:rsidRPr="00442838">
              <w:t>Ability</w:t>
            </w:r>
          </w:p>
        </w:tc>
        <w:tc>
          <w:tcPr>
            <w:tcW w:w="724" w:type="dxa"/>
          </w:tcPr>
          <w:p w14:paraId="52BC9CDC" w14:textId="77777777" w:rsidR="00097E98" w:rsidRPr="00442838" w:rsidRDefault="00097E98" w:rsidP="000F163C">
            <w:pPr>
              <w:spacing w:line="360" w:lineRule="auto"/>
            </w:pPr>
            <w:r w:rsidRPr="00442838">
              <w:t>Type 1</w:t>
            </w:r>
          </w:p>
        </w:tc>
        <w:tc>
          <w:tcPr>
            <w:tcW w:w="724" w:type="dxa"/>
          </w:tcPr>
          <w:p w14:paraId="28DA9883" w14:textId="77777777" w:rsidR="00097E98" w:rsidRPr="00442838" w:rsidRDefault="00097E98" w:rsidP="000F163C">
            <w:pPr>
              <w:spacing w:line="360" w:lineRule="auto"/>
            </w:pPr>
            <w:r w:rsidRPr="00442838">
              <w:t>Type 2</w:t>
            </w:r>
          </w:p>
        </w:tc>
        <w:tc>
          <w:tcPr>
            <w:tcW w:w="1976" w:type="dxa"/>
          </w:tcPr>
          <w:p w14:paraId="6519A557" w14:textId="77777777" w:rsidR="00097E98" w:rsidRPr="00442838" w:rsidRDefault="00097E98" w:rsidP="000F163C">
            <w:pPr>
              <w:spacing w:line="360" w:lineRule="auto"/>
            </w:pPr>
            <w:r w:rsidRPr="00442838">
              <w:t>Evolution</w:t>
            </w:r>
          </w:p>
        </w:tc>
      </w:tr>
      <w:tr w:rsidR="00097E98" w:rsidRPr="00442838" w14:paraId="3F041803" w14:textId="77777777" w:rsidTr="000F163C">
        <w:trPr>
          <w:trHeight w:val="454"/>
        </w:trPr>
        <w:tc>
          <w:tcPr>
            <w:tcW w:w="1251" w:type="dxa"/>
          </w:tcPr>
          <w:p w14:paraId="39D6E0CC" w14:textId="255B6A5D" w:rsidR="00097E98" w:rsidRPr="00442838" w:rsidRDefault="0088049D" w:rsidP="000F163C">
            <w:pPr>
              <w:spacing w:line="360" w:lineRule="auto"/>
            </w:pPr>
            <w:r w:rsidRPr="00442838">
              <w:t>Slowpoke</w:t>
            </w:r>
          </w:p>
        </w:tc>
        <w:tc>
          <w:tcPr>
            <w:tcW w:w="1652" w:type="dxa"/>
          </w:tcPr>
          <w:p w14:paraId="037AC6A2" w14:textId="77777777" w:rsidR="00097E98" w:rsidRPr="00442838" w:rsidRDefault="00097E98" w:rsidP="000F163C">
            <w:pPr>
              <w:spacing w:line="360" w:lineRule="auto"/>
            </w:pPr>
          </w:p>
        </w:tc>
        <w:tc>
          <w:tcPr>
            <w:tcW w:w="3719" w:type="dxa"/>
          </w:tcPr>
          <w:p w14:paraId="1822E422" w14:textId="77777777" w:rsidR="00097E98" w:rsidRPr="00442838" w:rsidRDefault="00097E98" w:rsidP="000F163C">
            <w:pPr>
              <w:spacing w:line="360" w:lineRule="auto"/>
            </w:pPr>
          </w:p>
        </w:tc>
        <w:tc>
          <w:tcPr>
            <w:tcW w:w="880" w:type="dxa"/>
          </w:tcPr>
          <w:p w14:paraId="0D96B76F" w14:textId="77777777" w:rsidR="00097E98" w:rsidRPr="00442838" w:rsidRDefault="00097E98" w:rsidP="000F163C">
            <w:pPr>
              <w:spacing w:line="360" w:lineRule="auto"/>
            </w:pPr>
          </w:p>
        </w:tc>
        <w:tc>
          <w:tcPr>
            <w:tcW w:w="724" w:type="dxa"/>
          </w:tcPr>
          <w:p w14:paraId="6A07D0F3" w14:textId="77777777" w:rsidR="00097E98" w:rsidRPr="00442838" w:rsidRDefault="00097E98" w:rsidP="000F163C">
            <w:pPr>
              <w:spacing w:line="360" w:lineRule="auto"/>
            </w:pPr>
          </w:p>
        </w:tc>
        <w:tc>
          <w:tcPr>
            <w:tcW w:w="724" w:type="dxa"/>
          </w:tcPr>
          <w:p w14:paraId="48E7D9E3" w14:textId="77777777" w:rsidR="00097E98" w:rsidRPr="00442838" w:rsidRDefault="00097E98" w:rsidP="000F163C">
            <w:pPr>
              <w:spacing w:line="360" w:lineRule="auto"/>
            </w:pPr>
          </w:p>
        </w:tc>
        <w:tc>
          <w:tcPr>
            <w:tcW w:w="1976" w:type="dxa"/>
          </w:tcPr>
          <w:p w14:paraId="019EAA9E" w14:textId="77777777" w:rsidR="00097E98" w:rsidRPr="00442838" w:rsidRDefault="00097E98" w:rsidP="000F163C">
            <w:pPr>
              <w:spacing w:line="360" w:lineRule="auto"/>
            </w:pPr>
          </w:p>
        </w:tc>
      </w:tr>
      <w:tr w:rsidR="00097E98" w:rsidRPr="00442838" w14:paraId="0FBA6240" w14:textId="77777777" w:rsidTr="000F163C">
        <w:trPr>
          <w:trHeight w:val="441"/>
        </w:trPr>
        <w:tc>
          <w:tcPr>
            <w:tcW w:w="1251" w:type="dxa"/>
          </w:tcPr>
          <w:p w14:paraId="1B19EFCE" w14:textId="3A0022DF" w:rsidR="00097E98" w:rsidRPr="00442838" w:rsidRDefault="0088049D" w:rsidP="000F163C">
            <w:pPr>
              <w:spacing w:line="360" w:lineRule="auto"/>
            </w:pPr>
            <w:r w:rsidRPr="00442838">
              <w:t>Slowbro</w:t>
            </w:r>
          </w:p>
        </w:tc>
        <w:tc>
          <w:tcPr>
            <w:tcW w:w="1652" w:type="dxa"/>
          </w:tcPr>
          <w:p w14:paraId="4D116011" w14:textId="77777777" w:rsidR="00097E98" w:rsidRPr="00442838" w:rsidRDefault="00097E98" w:rsidP="000F163C">
            <w:pPr>
              <w:spacing w:line="360" w:lineRule="auto"/>
            </w:pPr>
          </w:p>
        </w:tc>
        <w:tc>
          <w:tcPr>
            <w:tcW w:w="3719" w:type="dxa"/>
          </w:tcPr>
          <w:p w14:paraId="2E9F48CA" w14:textId="77777777" w:rsidR="00097E98" w:rsidRPr="00442838" w:rsidRDefault="00097E98" w:rsidP="000F163C">
            <w:pPr>
              <w:spacing w:line="360" w:lineRule="auto"/>
            </w:pPr>
          </w:p>
        </w:tc>
        <w:tc>
          <w:tcPr>
            <w:tcW w:w="880" w:type="dxa"/>
          </w:tcPr>
          <w:p w14:paraId="2FB83457" w14:textId="77777777" w:rsidR="00097E98" w:rsidRPr="00442838" w:rsidRDefault="00097E98" w:rsidP="000F163C">
            <w:pPr>
              <w:spacing w:line="360" w:lineRule="auto"/>
            </w:pPr>
          </w:p>
        </w:tc>
        <w:tc>
          <w:tcPr>
            <w:tcW w:w="724" w:type="dxa"/>
          </w:tcPr>
          <w:p w14:paraId="48BCC7F8" w14:textId="77777777" w:rsidR="00097E98" w:rsidRPr="00442838" w:rsidRDefault="00097E98" w:rsidP="000F163C">
            <w:pPr>
              <w:spacing w:line="360" w:lineRule="auto"/>
            </w:pPr>
          </w:p>
        </w:tc>
        <w:tc>
          <w:tcPr>
            <w:tcW w:w="724" w:type="dxa"/>
          </w:tcPr>
          <w:p w14:paraId="0D50512F" w14:textId="77777777" w:rsidR="00097E98" w:rsidRPr="00442838" w:rsidRDefault="00097E98" w:rsidP="000F163C">
            <w:pPr>
              <w:spacing w:line="360" w:lineRule="auto"/>
            </w:pPr>
          </w:p>
        </w:tc>
        <w:tc>
          <w:tcPr>
            <w:tcW w:w="1976" w:type="dxa"/>
          </w:tcPr>
          <w:p w14:paraId="5D47349D" w14:textId="77777777" w:rsidR="00097E98" w:rsidRPr="00442838" w:rsidRDefault="00097E98" w:rsidP="000F163C">
            <w:pPr>
              <w:spacing w:line="360" w:lineRule="auto"/>
            </w:pPr>
          </w:p>
        </w:tc>
      </w:tr>
      <w:tr w:rsidR="00097E98" w:rsidRPr="00442838" w14:paraId="24D338F5" w14:textId="77777777" w:rsidTr="000F163C">
        <w:trPr>
          <w:trHeight w:val="441"/>
        </w:trPr>
        <w:tc>
          <w:tcPr>
            <w:tcW w:w="1251" w:type="dxa"/>
          </w:tcPr>
          <w:p w14:paraId="7C57E459" w14:textId="01E3D369" w:rsidR="00097E98" w:rsidRPr="00442838" w:rsidRDefault="0088049D" w:rsidP="000F163C">
            <w:pPr>
              <w:spacing w:line="360" w:lineRule="auto"/>
            </w:pPr>
            <w:r w:rsidRPr="00442838">
              <w:t>Mega Slowbro</w:t>
            </w:r>
          </w:p>
        </w:tc>
        <w:tc>
          <w:tcPr>
            <w:tcW w:w="1652" w:type="dxa"/>
          </w:tcPr>
          <w:p w14:paraId="52E025E3" w14:textId="77777777" w:rsidR="00097E98" w:rsidRPr="00442838" w:rsidRDefault="00097E98" w:rsidP="000F163C">
            <w:pPr>
              <w:spacing w:line="360" w:lineRule="auto"/>
            </w:pPr>
          </w:p>
        </w:tc>
        <w:tc>
          <w:tcPr>
            <w:tcW w:w="3719" w:type="dxa"/>
          </w:tcPr>
          <w:p w14:paraId="7C1A6388" w14:textId="77777777" w:rsidR="00097E98" w:rsidRPr="00442838" w:rsidRDefault="00097E98" w:rsidP="000F163C">
            <w:pPr>
              <w:spacing w:line="360" w:lineRule="auto"/>
            </w:pPr>
          </w:p>
        </w:tc>
        <w:tc>
          <w:tcPr>
            <w:tcW w:w="880" w:type="dxa"/>
          </w:tcPr>
          <w:p w14:paraId="1B695218" w14:textId="77777777" w:rsidR="00097E98" w:rsidRPr="00442838" w:rsidRDefault="00097E98" w:rsidP="000F163C">
            <w:pPr>
              <w:spacing w:line="360" w:lineRule="auto"/>
            </w:pPr>
          </w:p>
        </w:tc>
        <w:tc>
          <w:tcPr>
            <w:tcW w:w="724" w:type="dxa"/>
          </w:tcPr>
          <w:p w14:paraId="327F1599" w14:textId="77777777" w:rsidR="00097E98" w:rsidRPr="00442838" w:rsidRDefault="00097E98" w:rsidP="000F163C">
            <w:pPr>
              <w:spacing w:line="360" w:lineRule="auto"/>
            </w:pPr>
          </w:p>
        </w:tc>
        <w:tc>
          <w:tcPr>
            <w:tcW w:w="724" w:type="dxa"/>
          </w:tcPr>
          <w:p w14:paraId="506C4EDF" w14:textId="77777777" w:rsidR="00097E98" w:rsidRPr="00442838" w:rsidRDefault="00097E98" w:rsidP="000F163C">
            <w:pPr>
              <w:spacing w:line="360" w:lineRule="auto"/>
            </w:pPr>
          </w:p>
        </w:tc>
        <w:tc>
          <w:tcPr>
            <w:tcW w:w="1976" w:type="dxa"/>
          </w:tcPr>
          <w:p w14:paraId="661A9501" w14:textId="77777777" w:rsidR="00097E98" w:rsidRPr="00442838" w:rsidRDefault="00097E98" w:rsidP="000F163C">
            <w:pPr>
              <w:spacing w:line="360" w:lineRule="auto"/>
            </w:pPr>
          </w:p>
        </w:tc>
      </w:tr>
      <w:tr w:rsidR="00097E98" w:rsidRPr="00442838" w14:paraId="4396CB47" w14:textId="77777777" w:rsidTr="000F163C">
        <w:trPr>
          <w:trHeight w:val="896"/>
        </w:trPr>
        <w:tc>
          <w:tcPr>
            <w:tcW w:w="1251" w:type="dxa"/>
          </w:tcPr>
          <w:p w14:paraId="563CD091" w14:textId="55DC676F" w:rsidR="00097E98" w:rsidRPr="00442838" w:rsidRDefault="0088049D" w:rsidP="000F163C">
            <w:pPr>
              <w:spacing w:line="360" w:lineRule="auto"/>
            </w:pPr>
            <w:r w:rsidRPr="00442838">
              <w:t>Slowking</w:t>
            </w:r>
          </w:p>
        </w:tc>
        <w:tc>
          <w:tcPr>
            <w:tcW w:w="1652" w:type="dxa"/>
          </w:tcPr>
          <w:p w14:paraId="761A220A" w14:textId="77777777" w:rsidR="00097E98" w:rsidRPr="00442838" w:rsidRDefault="00097E98" w:rsidP="000F163C">
            <w:pPr>
              <w:spacing w:line="360" w:lineRule="auto"/>
            </w:pPr>
          </w:p>
        </w:tc>
        <w:tc>
          <w:tcPr>
            <w:tcW w:w="3719" w:type="dxa"/>
          </w:tcPr>
          <w:p w14:paraId="6398D1E4" w14:textId="77777777" w:rsidR="00097E98" w:rsidRPr="00442838" w:rsidRDefault="00097E98" w:rsidP="000F163C">
            <w:pPr>
              <w:spacing w:line="360" w:lineRule="auto"/>
            </w:pPr>
          </w:p>
        </w:tc>
        <w:tc>
          <w:tcPr>
            <w:tcW w:w="880" w:type="dxa"/>
          </w:tcPr>
          <w:p w14:paraId="78B90632" w14:textId="77777777" w:rsidR="00097E98" w:rsidRPr="00442838" w:rsidRDefault="00097E98" w:rsidP="000F163C">
            <w:pPr>
              <w:spacing w:line="360" w:lineRule="auto"/>
            </w:pPr>
          </w:p>
        </w:tc>
        <w:tc>
          <w:tcPr>
            <w:tcW w:w="724" w:type="dxa"/>
          </w:tcPr>
          <w:p w14:paraId="6D2F9B5B" w14:textId="77777777" w:rsidR="00097E98" w:rsidRPr="00442838" w:rsidRDefault="00097E98" w:rsidP="000F163C">
            <w:pPr>
              <w:spacing w:line="360" w:lineRule="auto"/>
            </w:pPr>
          </w:p>
        </w:tc>
        <w:tc>
          <w:tcPr>
            <w:tcW w:w="724" w:type="dxa"/>
          </w:tcPr>
          <w:p w14:paraId="5667E12D" w14:textId="77777777" w:rsidR="00097E98" w:rsidRPr="00442838" w:rsidRDefault="00097E98" w:rsidP="000F163C">
            <w:pPr>
              <w:spacing w:line="360" w:lineRule="auto"/>
            </w:pPr>
          </w:p>
        </w:tc>
        <w:tc>
          <w:tcPr>
            <w:tcW w:w="1976" w:type="dxa"/>
          </w:tcPr>
          <w:p w14:paraId="6A366392" w14:textId="77777777" w:rsidR="00097E98" w:rsidRPr="00442838" w:rsidRDefault="00097E98" w:rsidP="000F163C">
            <w:pPr>
              <w:spacing w:line="360" w:lineRule="auto"/>
            </w:pPr>
          </w:p>
        </w:tc>
      </w:tr>
    </w:tbl>
    <w:p w14:paraId="0B014A92" w14:textId="77777777" w:rsidR="00097E98" w:rsidRPr="00442838" w:rsidRDefault="00097E98" w:rsidP="00097E98">
      <w:pPr>
        <w:rPr>
          <w:sz w:val="24"/>
        </w:rPr>
      </w:pPr>
    </w:p>
    <w:p w14:paraId="4B968C7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870ABA7" w14:textId="77777777" w:rsidTr="000F163C">
        <w:tc>
          <w:tcPr>
            <w:tcW w:w="3596" w:type="dxa"/>
          </w:tcPr>
          <w:p w14:paraId="6997B1BB" w14:textId="77777777" w:rsidR="00097E98" w:rsidRPr="00442838" w:rsidRDefault="00097E98" w:rsidP="000F163C">
            <w:pPr>
              <w:rPr>
                <w:sz w:val="24"/>
              </w:rPr>
            </w:pPr>
          </w:p>
        </w:tc>
        <w:tc>
          <w:tcPr>
            <w:tcW w:w="3597" w:type="dxa"/>
          </w:tcPr>
          <w:p w14:paraId="7B8A407A" w14:textId="77777777" w:rsidR="00097E98" w:rsidRPr="00442838" w:rsidRDefault="00097E98" w:rsidP="000F163C">
            <w:pPr>
              <w:rPr>
                <w:sz w:val="24"/>
              </w:rPr>
            </w:pPr>
          </w:p>
        </w:tc>
        <w:tc>
          <w:tcPr>
            <w:tcW w:w="3597" w:type="dxa"/>
          </w:tcPr>
          <w:p w14:paraId="01D87798" w14:textId="77777777" w:rsidR="00097E98" w:rsidRPr="00442838" w:rsidRDefault="00097E98" w:rsidP="000F163C">
            <w:pPr>
              <w:rPr>
                <w:sz w:val="24"/>
              </w:rPr>
            </w:pPr>
          </w:p>
        </w:tc>
      </w:tr>
      <w:tr w:rsidR="00097E98" w:rsidRPr="00442838" w14:paraId="42F38402" w14:textId="77777777" w:rsidTr="000F163C">
        <w:tc>
          <w:tcPr>
            <w:tcW w:w="3596" w:type="dxa"/>
          </w:tcPr>
          <w:p w14:paraId="457610AB" w14:textId="77777777" w:rsidR="00097E98" w:rsidRPr="00442838" w:rsidRDefault="00097E98" w:rsidP="000F163C">
            <w:pPr>
              <w:rPr>
                <w:sz w:val="24"/>
              </w:rPr>
            </w:pPr>
          </w:p>
        </w:tc>
        <w:tc>
          <w:tcPr>
            <w:tcW w:w="3597" w:type="dxa"/>
          </w:tcPr>
          <w:p w14:paraId="5D6A4949" w14:textId="77777777" w:rsidR="00097E98" w:rsidRPr="00442838" w:rsidRDefault="00097E98" w:rsidP="000F163C">
            <w:pPr>
              <w:rPr>
                <w:sz w:val="24"/>
              </w:rPr>
            </w:pPr>
          </w:p>
        </w:tc>
        <w:tc>
          <w:tcPr>
            <w:tcW w:w="3597" w:type="dxa"/>
          </w:tcPr>
          <w:p w14:paraId="518A5534" w14:textId="77777777" w:rsidR="00097E98" w:rsidRPr="00442838" w:rsidRDefault="00097E98" w:rsidP="000F163C">
            <w:pPr>
              <w:rPr>
                <w:sz w:val="24"/>
              </w:rPr>
            </w:pPr>
          </w:p>
        </w:tc>
      </w:tr>
    </w:tbl>
    <w:p w14:paraId="131C0B95" w14:textId="77777777" w:rsidR="00097E98" w:rsidRPr="00442838" w:rsidRDefault="00097E98" w:rsidP="00097E98">
      <w:pPr>
        <w:rPr>
          <w:sz w:val="24"/>
        </w:rPr>
      </w:pPr>
    </w:p>
    <w:p w14:paraId="35F51837" w14:textId="77777777" w:rsidR="00097E98" w:rsidRPr="00442838" w:rsidRDefault="00097E98" w:rsidP="00097E98">
      <w:pPr>
        <w:rPr>
          <w:sz w:val="24"/>
        </w:rPr>
      </w:pPr>
      <w:r w:rsidRPr="00442838">
        <w:rPr>
          <w:sz w:val="24"/>
        </w:rPr>
        <w:t>Sprites:</w:t>
      </w:r>
    </w:p>
    <w:p w14:paraId="16AEBB97" w14:textId="77777777" w:rsidR="00097E98" w:rsidRPr="00442838" w:rsidRDefault="00097E98" w:rsidP="00097E98">
      <w:pPr>
        <w:rPr>
          <w:sz w:val="24"/>
        </w:rPr>
      </w:pPr>
      <w:r w:rsidRPr="00442838">
        <w:rPr>
          <w:sz w:val="24"/>
        </w:rPr>
        <w:br w:type="page"/>
      </w:r>
    </w:p>
    <w:p w14:paraId="485F5FE1" w14:textId="37496949" w:rsidR="00097E98" w:rsidRPr="00442838" w:rsidRDefault="0088049D" w:rsidP="00097E98">
      <w:pPr>
        <w:rPr>
          <w:sz w:val="24"/>
        </w:rPr>
      </w:pPr>
      <w:r w:rsidRPr="00442838">
        <w:rPr>
          <w:sz w:val="24"/>
        </w:rPr>
        <w:lastRenderedPageBreak/>
        <w:t xml:space="preserve">Magnemite </w:t>
      </w:r>
      <w:r w:rsidR="00097E98" w:rsidRPr="00442838">
        <w:rPr>
          <w:sz w:val="24"/>
        </w:rPr>
        <w:t>Family Page</w:t>
      </w:r>
    </w:p>
    <w:p w14:paraId="0DEE14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18CC3F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68"/>
        <w:gridCol w:w="1648"/>
        <w:gridCol w:w="3716"/>
        <w:gridCol w:w="879"/>
        <w:gridCol w:w="723"/>
        <w:gridCol w:w="723"/>
        <w:gridCol w:w="1969"/>
      </w:tblGrid>
      <w:tr w:rsidR="00097E98" w:rsidRPr="00442838" w14:paraId="637ED64E" w14:textId="77777777" w:rsidTr="0088049D">
        <w:trPr>
          <w:trHeight w:val="896"/>
        </w:trPr>
        <w:tc>
          <w:tcPr>
            <w:tcW w:w="1268" w:type="dxa"/>
          </w:tcPr>
          <w:p w14:paraId="10465184" w14:textId="77777777" w:rsidR="00097E98" w:rsidRPr="00442838" w:rsidRDefault="00097E98" w:rsidP="000F163C">
            <w:pPr>
              <w:spacing w:line="360" w:lineRule="auto"/>
            </w:pPr>
            <w:r w:rsidRPr="00442838">
              <w:t>Pokemon</w:t>
            </w:r>
          </w:p>
          <w:p w14:paraId="74B201AE" w14:textId="77777777" w:rsidR="00097E98" w:rsidRPr="00442838" w:rsidRDefault="00097E98" w:rsidP="000F163C">
            <w:pPr>
              <w:spacing w:line="360" w:lineRule="auto"/>
            </w:pPr>
            <w:r w:rsidRPr="00442838">
              <w:t>Name</w:t>
            </w:r>
          </w:p>
        </w:tc>
        <w:tc>
          <w:tcPr>
            <w:tcW w:w="1648" w:type="dxa"/>
          </w:tcPr>
          <w:p w14:paraId="6BF7558D" w14:textId="77777777" w:rsidR="00097E98" w:rsidRPr="00442838" w:rsidRDefault="00097E98" w:rsidP="000F163C">
            <w:pPr>
              <w:spacing w:line="360" w:lineRule="auto"/>
            </w:pPr>
            <w:r w:rsidRPr="00442838">
              <w:t>Pokemon Number</w:t>
            </w:r>
          </w:p>
        </w:tc>
        <w:tc>
          <w:tcPr>
            <w:tcW w:w="3716" w:type="dxa"/>
          </w:tcPr>
          <w:p w14:paraId="0A99E2A9" w14:textId="77777777" w:rsidR="00097E98" w:rsidRPr="00442838" w:rsidRDefault="00097E98" w:rsidP="000F163C">
            <w:pPr>
              <w:spacing w:line="360" w:lineRule="auto"/>
            </w:pPr>
            <w:r w:rsidRPr="00442838">
              <w:t>Base Stats</w:t>
            </w:r>
          </w:p>
          <w:p w14:paraId="4C99182E"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79" w:type="dxa"/>
          </w:tcPr>
          <w:p w14:paraId="28416BB0" w14:textId="77777777" w:rsidR="00097E98" w:rsidRPr="00442838" w:rsidRDefault="00097E98" w:rsidP="000F163C">
            <w:pPr>
              <w:spacing w:line="360" w:lineRule="auto"/>
            </w:pPr>
            <w:r w:rsidRPr="00442838">
              <w:t>Ability</w:t>
            </w:r>
          </w:p>
        </w:tc>
        <w:tc>
          <w:tcPr>
            <w:tcW w:w="723" w:type="dxa"/>
          </w:tcPr>
          <w:p w14:paraId="70CD03A5" w14:textId="77777777" w:rsidR="00097E98" w:rsidRPr="00442838" w:rsidRDefault="00097E98" w:rsidP="000F163C">
            <w:pPr>
              <w:spacing w:line="360" w:lineRule="auto"/>
            </w:pPr>
            <w:r w:rsidRPr="00442838">
              <w:t>Type 1</w:t>
            </w:r>
          </w:p>
        </w:tc>
        <w:tc>
          <w:tcPr>
            <w:tcW w:w="723" w:type="dxa"/>
          </w:tcPr>
          <w:p w14:paraId="0411C070" w14:textId="77777777" w:rsidR="00097E98" w:rsidRPr="00442838" w:rsidRDefault="00097E98" w:rsidP="000F163C">
            <w:pPr>
              <w:spacing w:line="360" w:lineRule="auto"/>
            </w:pPr>
            <w:r w:rsidRPr="00442838">
              <w:t>Type 2</w:t>
            </w:r>
          </w:p>
        </w:tc>
        <w:tc>
          <w:tcPr>
            <w:tcW w:w="1969" w:type="dxa"/>
          </w:tcPr>
          <w:p w14:paraId="381046F4" w14:textId="77777777" w:rsidR="00097E98" w:rsidRPr="00442838" w:rsidRDefault="00097E98" w:rsidP="000F163C">
            <w:pPr>
              <w:spacing w:line="360" w:lineRule="auto"/>
            </w:pPr>
            <w:r w:rsidRPr="00442838">
              <w:t>Evolution</w:t>
            </w:r>
          </w:p>
        </w:tc>
      </w:tr>
      <w:tr w:rsidR="00097E98" w:rsidRPr="00442838" w14:paraId="5AFC1388" w14:textId="77777777" w:rsidTr="0088049D">
        <w:trPr>
          <w:trHeight w:val="454"/>
        </w:trPr>
        <w:tc>
          <w:tcPr>
            <w:tcW w:w="1268" w:type="dxa"/>
          </w:tcPr>
          <w:p w14:paraId="13F05C1C" w14:textId="476DFCE4" w:rsidR="00097E98" w:rsidRPr="00442838" w:rsidRDefault="0088049D" w:rsidP="000F163C">
            <w:pPr>
              <w:spacing w:line="360" w:lineRule="auto"/>
            </w:pPr>
            <w:r w:rsidRPr="00442838">
              <w:t>Magnemite</w:t>
            </w:r>
          </w:p>
        </w:tc>
        <w:tc>
          <w:tcPr>
            <w:tcW w:w="1648" w:type="dxa"/>
          </w:tcPr>
          <w:p w14:paraId="070A559F" w14:textId="77777777" w:rsidR="00097E98" w:rsidRPr="00442838" w:rsidRDefault="00097E98" w:rsidP="000F163C">
            <w:pPr>
              <w:spacing w:line="360" w:lineRule="auto"/>
            </w:pPr>
          </w:p>
        </w:tc>
        <w:tc>
          <w:tcPr>
            <w:tcW w:w="3716" w:type="dxa"/>
          </w:tcPr>
          <w:p w14:paraId="32837820" w14:textId="77777777" w:rsidR="00097E98" w:rsidRPr="00442838" w:rsidRDefault="00097E98" w:rsidP="000F163C">
            <w:pPr>
              <w:spacing w:line="360" w:lineRule="auto"/>
            </w:pPr>
          </w:p>
        </w:tc>
        <w:tc>
          <w:tcPr>
            <w:tcW w:w="879" w:type="dxa"/>
          </w:tcPr>
          <w:p w14:paraId="78A42269" w14:textId="77777777" w:rsidR="00097E98" w:rsidRPr="00442838" w:rsidRDefault="00097E98" w:rsidP="000F163C">
            <w:pPr>
              <w:spacing w:line="360" w:lineRule="auto"/>
            </w:pPr>
          </w:p>
        </w:tc>
        <w:tc>
          <w:tcPr>
            <w:tcW w:w="723" w:type="dxa"/>
          </w:tcPr>
          <w:p w14:paraId="4BC91E97" w14:textId="77777777" w:rsidR="00097E98" w:rsidRPr="00442838" w:rsidRDefault="00097E98" w:rsidP="000F163C">
            <w:pPr>
              <w:spacing w:line="360" w:lineRule="auto"/>
            </w:pPr>
          </w:p>
        </w:tc>
        <w:tc>
          <w:tcPr>
            <w:tcW w:w="723" w:type="dxa"/>
          </w:tcPr>
          <w:p w14:paraId="7DA757D9" w14:textId="77777777" w:rsidR="00097E98" w:rsidRPr="00442838" w:rsidRDefault="00097E98" w:rsidP="000F163C">
            <w:pPr>
              <w:spacing w:line="360" w:lineRule="auto"/>
            </w:pPr>
          </w:p>
        </w:tc>
        <w:tc>
          <w:tcPr>
            <w:tcW w:w="1969" w:type="dxa"/>
          </w:tcPr>
          <w:p w14:paraId="17E22D99" w14:textId="77777777" w:rsidR="00097E98" w:rsidRPr="00442838" w:rsidRDefault="00097E98" w:rsidP="000F163C">
            <w:pPr>
              <w:spacing w:line="360" w:lineRule="auto"/>
            </w:pPr>
          </w:p>
        </w:tc>
      </w:tr>
      <w:tr w:rsidR="00097E98" w:rsidRPr="00442838" w14:paraId="5D17E31E" w14:textId="77777777" w:rsidTr="0088049D">
        <w:trPr>
          <w:trHeight w:val="441"/>
        </w:trPr>
        <w:tc>
          <w:tcPr>
            <w:tcW w:w="1268" w:type="dxa"/>
          </w:tcPr>
          <w:p w14:paraId="13863727" w14:textId="56727C39" w:rsidR="00097E98" w:rsidRPr="00442838" w:rsidRDefault="0088049D" w:rsidP="000F163C">
            <w:pPr>
              <w:spacing w:line="360" w:lineRule="auto"/>
            </w:pPr>
            <w:r w:rsidRPr="00442838">
              <w:t>Magneton</w:t>
            </w:r>
          </w:p>
        </w:tc>
        <w:tc>
          <w:tcPr>
            <w:tcW w:w="1648" w:type="dxa"/>
          </w:tcPr>
          <w:p w14:paraId="1EFE987B" w14:textId="77777777" w:rsidR="00097E98" w:rsidRPr="00442838" w:rsidRDefault="00097E98" w:rsidP="000F163C">
            <w:pPr>
              <w:spacing w:line="360" w:lineRule="auto"/>
            </w:pPr>
          </w:p>
        </w:tc>
        <w:tc>
          <w:tcPr>
            <w:tcW w:w="3716" w:type="dxa"/>
          </w:tcPr>
          <w:p w14:paraId="282C5AD6" w14:textId="77777777" w:rsidR="00097E98" w:rsidRPr="00442838" w:rsidRDefault="00097E98" w:rsidP="000F163C">
            <w:pPr>
              <w:spacing w:line="360" w:lineRule="auto"/>
            </w:pPr>
          </w:p>
        </w:tc>
        <w:tc>
          <w:tcPr>
            <w:tcW w:w="879" w:type="dxa"/>
          </w:tcPr>
          <w:p w14:paraId="48A58767" w14:textId="77777777" w:rsidR="00097E98" w:rsidRPr="00442838" w:rsidRDefault="00097E98" w:rsidP="000F163C">
            <w:pPr>
              <w:spacing w:line="360" w:lineRule="auto"/>
            </w:pPr>
          </w:p>
        </w:tc>
        <w:tc>
          <w:tcPr>
            <w:tcW w:w="723" w:type="dxa"/>
          </w:tcPr>
          <w:p w14:paraId="11485516" w14:textId="77777777" w:rsidR="00097E98" w:rsidRPr="00442838" w:rsidRDefault="00097E98" w:rsidP="000F163C">
            <w:pPr>
              <w:spacing w:line="360" w:lineRule="auto"/>
            </w:pPr>
          </w:p>
        </w:tc>
        <w:tc>
          <w:tcPr>
            <w:tcW w:w="723" w:type="dxa"/>
          </w:tcPr>
          <w:p w14:paraId="1EF4D83A" w14:textId="77777777" w:rsidR="00097E98" w:rsidRPr="00442838" w:rsidRDefault="00097E98" w:rsidP="000F163C">
            <w:pPr>
              <w:spacing w:line="360" w:lineRule="auto"/>
            </w:pPr>
          </w:p>
        </w:tc>
        <w:tc>
          <w:tcPr>
            <w:tcW w:w="1969" w:type="dxa"/>
          </w:tcPr>
          <w:p w14:paraId="3217FB7E" w14:textId="77777777" w:rsidR="00097E98" w:rsidRPr="00442838" w:rsidRDefault="00097E98" w:rsidP="000F163C">
            <w:pPr>
              <w:spacing w:line="360" w:lineRule="auto"/>
            </w:pPr>
          </w:p>
        </w:tc>
      </w:tr>
      <w:tr w:rsidR="00097E98" w:rsidRPr="00442838" w14:paraId="7FBB4848" w14:textId="77777777" w:rsidTr="0088049D">
        <w:trPr>
          <w:trHeight w:val="441"/>
        </w:trPr>
        <w:tc>
          <w:tcPr>
            <w:tcW w:w="1268" w:type="dxa"/>
          </w:tcPr>
          <w:p w14:paraId="7870E7A3" w14:textId="5AC0ABF0" w:rsidR="00097E98" w:rsidRPr="00442838" w:rsidRDefault="0088049D" w:rsidP="000F163C">
            <w:pPr>
              <w:spacing w:line="360" w:lineRule="auto"/>
            </w:pPr>
            <w:r w:rsidRPr="00442838">
              <w:t>Magnezone</w:t>
            </w:r>
          </w:p>
        </w:tc>
        <w:tc>
          <w:tcPr>
            <w:tcW w:w="1648" w:type="dxa"/>
          </w:tcPr>
          <w:p w14:paraId="1E734E14" w14:textId="77777777" w:rsidR="00097E98" w:rsidRPr="00442838" w:rsidRDefault="00097E98" w:rsidP="000F163C">
            <w:pPr>
              <w:spacing w:line="360" w:lineRule="auto"/>
            </w:pPr>
          </w:p>
        </w:tc>
        <w:tc>
          <w:tcPr>
            <w:tcW w:w="3716" w:type="dxa"/>
          </w:tcPr>
          <w:p w14:paraId="48872477" w14:textId="77777777" w:rsidR="00097E98" w:rsidRPr="00442838" w:rsidRDefault="00097E98" w:rsidP="000F163C">
            <w:pPr>
              <w:spacing w:line="360" w:lineRule="auto"/>
            </w:pPr>
          </w:p>
        </w:tc>
        <w:tc>
          <w:tcPr>
            <w:tcW w:w="879" w:type="dxa"/>
          </w:tcPr>
          <w:p w14:paraId="038EC2D9" w14:textId="77777777" w:rsidR="00097E98" w:rsidRPr="00442838" w:rsidRDefault="00097E98" w:rsidP="000F163C">
            <w:pPr>
              <w:spacing w:line="360" w:lineRule="auto"/>
            </w:pPr>
          </w:p>
        </w:tc>
        <w:tc>
          <w:tcPr>
            <w:tcW w:w="723" w:type="dxa"/>
          </w:tcPr>
          <w:p w14:paraId="16D5BB9A" w14:textId="77777777" w:rsidR="00097E98" w:rsidRPr="00442838" w:rsidRDefault="00097E98" w:rsidP="000F163C">
            <w:pPr>
              <w:spacing w:line="360" w:lineRule="auto"/>
            </w:pPr>
          </w:p>
        </w:tc>
        <w:tc>
          <w:tcPr>
            <w:tcW w:w="723" w:type="dxa"/>
          </w:tcPr>
          <w:p w14:paraId="208AC256" w14:textId="77777777" w:rsidR="00097E98" w:rsidRPr="00442838" w:rsidRDefault="00097E98" w:rsidP="000F163C">
            <w:pPr>
              <w:spacing w:line="360" w:lineRule="auto"/>
            </w:pPr>
          </w:p>
        </w:tc>
        <w:tc>
          <w:tcPr>
            <w:tcW w:w="1969" w:type="dxa"/>
          </w:tcPr>
          <w:p w14:paraId="064E2A59" w14:textId="77777777" w:rsidR="00097E98" w:rsidRPr="00442838" w:rsidRDefault="00097E98" w:rsidP="000F163C">
            <w:pPr>
              <w:spacing w:line="360" w:lineRule="auto"/>
            </w:pPr>
          </w:p>
        </w:tc>
      </w:tr>
    </w:tbl>
    <w:p w14:paraId="19B5CD39" w14:textId="77777777" w:rsidR="00097E98" w:rsidRPr="00442838" w:rsidRDefault="00097E98" w:rsidP="00097E98">
      <w:pPr>
        <w:rPr>
          <w:sz w:val="24"/>
        </w:rPr>
      </w:pPr>
    </w:p>
    <w:p w14:paraId="6E8EBE7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26A9A0" w14:textId="77777777" w:rsidTr="000F163C">
        <w:tc>
          <w:tcPr>
            <w:tcW w:w="3596" w:type="dxa"/>
          </w:tcPr>
          <w:p w14:paraId="752D2B33" w14:textId="77777777" w:rsidR="00097E98" w:rsidRPr="00442838" w:rsidRDefault="00097E98" w:rsidP="000F163C">
            <w:pPr>
              <w:rPr>
                <w:sz w:val="24"/>
              </w:rPr>
            </w:pPr>
          </w:p>
        </w:tc>
        <w:tc>
          <w:tcPr>
            <w:tcW w:w="3597" w:type="dxa"/>
          </w:tcPr>
          <w:p w14:paraId="60DF333E" w14:textId="77777777" w:rsidR="00097E98" w:rsidRPr="00442838" w:rsidRDefault="00097E98" w:rsidP="000F163C">
            <w:pPr>
              <w:rPr>
                <w:sz w:val="24"/>
              </w:rPr>
            </w:pPr>
          </w:p>
        </w:tc>
        <w:tc>
          <w:tcPr>
            <w:tcW w:w="3597" w:type="dxa"/>
          </w:tcPr>
          <w:p w14:paraId="6DBDCB21" w14:textId="77777777" w:rsidR="00097E98" w:rsidRPr="00442838" w:rsidRDefault="00097E98" w:rsidP="000F163C">
            <w:pPr>
              <w:rPr>
                <w:sz w:val="24"/>
              </w:rPr>
            </w:pPr>
          </w:p>
        </w:tc>
      </w:tr>
      <w:tr w:rsidR="00097E98" w:rsidRPr="00442838" w14:paraId="45F956D7" w14:textId="77777777" w:rsidTr="000F163C">
        <w:tc>
          <w:tcPr>
            <w:tcW w:w="3596" w:type="dxa"/>
          </w:tcPr>
          <w:p w14:paraId="574623AF" w14:textId="77777777" w:rsidR="00097E98" w:rsidRPr="00442838" w:rsidRDefault="00097E98" w:rsidP="000F163C">
            <w:pPr>
              <w:rPr>
                <w:sz w:val="24"/>
              </w:rPr>
            </w:pPr>
          </w:p>
        </w:tc>
        <w:tc>
          <w:tcPr>
            <w:tcW w:w="3597" w:type="dxa"/>
          </w:tcPr>
          <w:p w14:paraId="38D3D222" w14:textId="77777777" w:rsidR="00097E98" w:rsidRPr="00442838" w:rsidRDefault="00097E98" w:rsidP="000F163C">
            <w:pPr>
              <w:rPr>
                <w:sz w:val="24"/>
              </w:rPr>
            </w:pPr>
          </w:p>
        </w:tc>
        <w:tc>
          <w:tcPr>
            <w:tcW w:w="3597" w:type="dxa"/>
          </w:tcPr>
          <w:p w14:paraId="313128DC" w14:textId="77777777" w:rsidR="00097E98" w:rsidRPr="00442838" w:rsidRDefault="00097E98" w:rsidP="000F163C">
            <w:pPr>
              <w:rPr>
                <w:sz w:val="24"/>
              </w:rPr>
            </w:pPr>
          </w:p>
        </w:tc>
      </w:tr>
    </w:tbl>
    <w:p w14:paraId="0985448F" w14:textId="77777777" w:rsidR="00097E98" w:rsidRPr="00442838" w:rsidRDefault="00097E98" w:rsidP="00097E98">
      <w:pPr>
        <w:rPr>
          <w:sz w:val="24"/>
        </w:rPr>
      </w:pPr>
    </w:p>
    <w:p w14:paraId="58A3DC3E" w14:textId="77777777" w:rsidR="00097E98" w:rsidRPr="00442838" w:rsidRDefault="00097E98" w:rsidP="00097E98">
      <w:pPr>
        <w:rPr>
          <w:sz w:val="24"/>
        </w:rPr>
      </w:pPr>
      <w:r w:rsidRPr="00442838">
        <w:rPr>
          <w:sz w:val="24"/>
        </w:rPr>
        <w:t>Sprites:</w:t>
      </w:r>
    </w:p>
    <w:p w14:paraId="21451C81" w14:textId="77777777" w:rsidR="00097E98" w:rsidRPr="00442838" w:rsidRDefault="00097E98" w:rsidP="00097E98">
      <w:pPr>
        <w:rPr>
          <w:sz w:val="24"/>
        </w:rPr>
      </w:pPr>
      <w:r w:rsidRPr="00442838">
        <w:rPr>
          <w:sz w:val="24"/>
        </w:rPr>
        <w:br w:type="page"/>
      </w:r>
    </w:p>
    <w:p w14:paraId="73633C81" w14:textId="074E8B2D" w:rsidR="00097E98" w:rsidRPr="00442838" w:rsidRDefault="0088049D" w:rsidP="00097E98">
      <w:pPr>
        <w:rPr>
          <w:sz w:val="24"/>
        </w:rPr>
      </w:pPr>
      <w:r w:rsidRPr="00442838">
        <w:rPr>
          <w:sz w:val="24"/>
        </w:rPr>
        <w:lastRenderedPageBreak/>
        <w:t xml:space="preserve">Farfetch’d </w:t>
      </w:r>
      <w:r w:rsidR="00097E98" w:rsidRPr="00442838">
        <w:rPr>
          <w:sz w:val="24"/>
        </w:rPr>
        <w:t>Family Page</w:t>
      </w:r>
    </w:p>
    <w:p w14:paraId="4115112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040F65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7B67E4B" w14:textId="77777777" w:rsidTr="000F163C">
        <w:trPr>
          <w:trHeight w:val="896"/>
        </w:trPr>
        <w:tc>
          <w:tcPr>
            <w:tcW w:w="1251" w:type="dxa"/>
          </w:tcPr>
          <w:p w14:paraId="37373F46" w14:textId="77777777" w:rsidR="00097E98" w:rsidRPr="00442838" w:rsidRDefault="00097E98" w:rsidP="000F163C">
            <w:pPr>
              <w:spacing w:line="360" w:lineRule="auto"/>
            </w:pPr>
            <w:r w:rsidRPr="00442838">
              <w:t>Pokemon</w:t>
            </w:r>
          </w:p>
          <w:p w14:paraId="5D8327D6" w14:textId="77777777" w:rsidR="00097E98" w:rsidRPr="00442838" w:rsidRDefault="00097E98" w:rsidP="000F163C">
            <w:pPr>
              <w:spacing w:line="360" w:lineRule="auto"/>
            </w:pPr>
            <w:r w:rsidRPr="00442838">
              <w:t>Name</w:t>
            </w:r>
          </w:p>
        </w:tc>
        <w:tc>
          <w:tcPr>
            <w:tcW w:w="1652" w:type="dxa"/>
          </w:tcPr>
          <w:p w14:paraId="0B9C1A8E" w14:textId="77777777" w:rsidR="00097E98" w:rsidRPr="00442838" w:rsidRDefault="00097E98" w:rsidP="000F163C">
            <w:pPr>
              <w:spacing w:line="360" w:lineRule="auto"/>
            </w:pPr>
            <w:r w:rsidRPr="00442838">
              <w:t>Pokemon Number</w:t>
            </w:r>
          </w:p>
        </w:tc>
        <w:tc>
          <w:tcPr>
            <w:tcW w:w="3719" w:type="dxa"/>
          </w:tcPr>
          <w:p w14:paraId="7EB37CF1" w14:textId="77777777" w:rsidR="00097E98" w:rsidRPr="00442838" w:rsidRDefault="00097E98" w:rsidP="000F163C">
            <w:pPr>
              <w:spacing w:line="360" w:lineRule="auto"/>
            </w:pPr>
            <w:r w:rsidRPr="00442838">
              <w:t>Base Stats</w:t>
            </w:r>
          </w:p>
          <w:p w14:paraId="46CD3511"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979AF68" w14:textId="77777777" w:rsidR="00097E98" w:rsidRPr="00442838" w:rsidRDefault="00097E98" w:rsidP="000F163C">
            <w:pPr>
              <w:spacing w:line="360" w:lineRule="auto"/>
            </w:pPr>
            <w:r w:rsidRPr="00442838">
              <w:t>Ability</w:t>
            </w:r>
          </w:p>
        </w:tc>
        <w:tc>
          <w:tcPr>
            <w:tcW w:w="724" w:type="dxa"/>
          </w:tcPr>
          <w:p w14:paraId="5C4B07A4" w14:textId="77777777" w:rsidR="00097E98" w:rsidRPr="00442838" w:rsidRDefault="00097E98" w:rsidP="000F163C">
            <w:pPr>
              <w:spacing w:line="360" w:lineRule="auto"/>
            </w:pPr>
            <w:r w:rsidRPr="00442838">
              <w:t>Type 1</w:t>
            </w:r>
          </w:p>
        </w:tc>
        <w:tc>
          <w:tcPr>
            <w:tcW w:w="724" w:type="dxa"/>
          </w:tcPr>
          <w:p w14:paraId="4570F6C5" w14:textId="77777777" w:rsidR="00097E98" w:rsidRPr="00442838" w:rsidRDefault="00097E98" w:rsidP="000F163C">
            <w:pPr>
              <w:spacing w:line="360" w:lineRule="auto"/>
            </w:pPr>
            <w:r w:rsidRPr="00442838">
              <w:t>Type 2</w:t>
            </w:r>
          </w:p>
        </w:tc>
        <w:tc>
          <w:tcPr>
            <w:tcW w:w="1976" w:type="dxa"/>
          </w:tcPr>
          <w:p w14:paraId="19B7B564" w14:textId="77777777" w:rsidR="00097E98" w:rsidRPr="00442838" w:rsidRDefault="00097E98" w:rsidP="000F163C">
            <w:pPr>
              <w:spacing w:line="360" w:lineRule="auto"/>
            </w:pPr>
            <w:r w:rsidRPr="00442838">
              <w:t>Evolution</w:t>
            </w:r>
          </w:p>
        </w:tc>
      </w:tr>
      <w:tr w:rsidR="00097E98" w:rsidRPr="00442838" w14:paraId="00EC33DE" w14:textId="77777777" w:rsidTr="000F163C">
        <w:trPr>
          <w:trHeight w:val="454"/>
        </w:trPr>
        <w:tc>
          <w:tcPr>
            <w:tcW w:w="1251" w:type="dxa"/>
          </w:tcPr>
          <w:p w14:paraId="6F17C93A" w14:textId="0AA0A82D" w:rsidR="00097E98" w:rsidRPr="00442838" w:rsidRDefault="0088049D" w:rsidP="000F163C">
            <w:pPr>
              <w:spacing w:line="360" w:lineRule="auto"/>
            </w:pPr>
            <w:r w:rsidRPr="00442838">
              <w:t>Farfetch’d</w:t>
            </w:r>
          </w:p>
        </w:tc>
        <w:tc>
          <w:tcPr>
            <w:tcW w:w="1652" w:type="dxa"/>
          </w:tcPr>
          <w:p w14:paraId="7E8FA8EF" w14:textId="77777777" w:rsidR="00097E98" w:rsidRPr="00442838" w:rsidRDefault="00097E98" w:rsidP="000F163C">
            <w:pPr>
              <w:spacing w:line="360" w:lineRule="auto"/>
            </w:pPr>
          </w:p>
        </w:tc>
        <w:tc>
          <w:tcPr>
            <w:tcW w:w="3719" w:type="dxa"/>
          </w:tcPr>
          <w:p w14:paraId="6850C432" w14:textId="77777777" w:rsidR="00097E98" w:rsidRPr="00442838" w:rsidRDefault="00097E98" w:rsidP="000F163C">
            <w:pPr>
              <w:spacing w:line="360" w:lineRule="auto"/>
            </w:pPr>
          </w:p>
        </w:tc>
        <w:tc>
          <w:tcPr>
            <w:tcW w:w="880" w:type="dxa"/>
          </w:tcPr>
          <w:p w14:paraId="7D83973D" w14:textId="77777777" w:rsidR="00097E98" w:rsidRPr="00442838" w:rsidRDefault="00097E98" w:rsidP="000F163C">
            <w:pPr>
              <w:spacing w:line="360" w:lineRule="auto"/>
            </w:pPr>
          </w:p>
        </w:tc>
        <w:tc>
          <w:tcPr>
            <w:tcW w:w="724" w:type="dxa"/>
          </w:tcPr>
          <w:p w14:paraId="3C4E00A3" w14:textId="77777777" w:rsidR="00097E98" w:rsidRPr="00442838" w:rsidRDefault="00097E98" w:rsidP="000F163C">
            <w:pPr>
              <w:spacing w:line="360" w:lineRule="auto"/>
            </w:pPr>
          </w:p>
        </w:tc>
        <w:tc>
          <w:tcPr>
            <w:tcW w:w="724" w:type="dxa"/>
          </w:tcPr>
          <w:p w14:paraId="177B4243" w14:textId="77777777" w:rsidR="00097E98" w:rsidRPr="00442838" w:rsidRDefault="00097E98" w:rsidP="000F163C">
            <w:pPr>
              <w:spacing w:line="360" w:lineRule="auto"/>
            </w:pPr>
          </w:p>
        </w:tc>
        <w:tc>
          <w:tcPr>
            <w:tcW w:w="1976" w:type="dxa"/>
          </w:tcPr>
          <w:p w14:paraId="6EA9BE08" w14:textId="77777777" w:rsidR="00097E98" w:rsidRPr="00442838" w:rsidRDefault="00097E98" w:rsidP="000F163C">
            <w:pPr>
              <w:spacing w:line="360" w:lineRule="auto"/>
            </w:pPr>
          </w:p>
        </w:tc>
      </w:tr>
    </w:tbl>
    <w:p w14:paraId="6FBD57BD" w14:textId="77777777" w:rsidR="00097E98" w:rsidRPr="00442838" w:rsidRDefault="00097E98" w:rsidP="00097E98">
      <w:pPr>
        <w:rPr>
          <w:sz w:val="24"/>
        </w:rPr>
      </w:pPr>
    </w:p>
    <w:p w14:paraId="4DDBEA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184D273" w14:textId="77777777" w:rsidTr="000F163C">
        <w:tc>
          <w:tcPr>
            <w:tcW w:w="3596" w:type="dxa"/>
          </w:tcPr>
          <w:p w14:paraId="08B42F73" w14:textId="77777777" w:rsidR="00097E98" w:rsidRPr="00442838" w:rsidRDefault="00097E98" w:rsidP="000F163C">
            <w:pPr>
              <w:rPr>
                <w:sz w:val="24"/>
              </w:rPr>
            </w:pPr>
          </w:p>
        </w:tc>
        <w:tc>
          <w:tcPr>
            <w:tcW w:w="3597" w:type="dxa"/>
          </w:tcPr>
          <w:p w14:paraId="038CF37F" w14:textId="77777777" w:rsidR="00097E98" w:rsidRPr="00442838" w:rsidRDefault="00097E98" w:rsidP="000F163C">
            <w:pPr>
              <w:rPr>
                <w:sz w:val="24"/>
              </w:rPr>
            </w:pPr>
          </w:p>
        </w:tc>
        <w:tc>
          <w:tcPr>
            <w:tcW w:w="3597" w:type="dxa"/>
          </w:tcPr>
          <w:p w14:paraId="516602C3" w14:textId="77777777" w:rsidR="00097E98" w:rsidRPr="00442838" w:rsidRDefault="00097E98" w:rsidP="000F163C">
            <w:pPr>
              <w:rPr>
                <w:sz w:val="24"/>
              </w:rPr>
            </w:pPr>
          </w:p>
        </w:tc>
      </w:tr>
      <w:tr w:rsidR="00097E98" w:rsidRPr="00442838" w14:paraId="573FF1E8" w14:textId="77777777" w:rsidTr="000F163C">
        <w:tc>
          <w:tcPr>
            <w:tcW w:w="3596" w:type="dxa"/>
          </w:tcPr>
          <w:p w14:paraId="6F8A56EC" w14:textId="77777777" w:rsidR="00097E98" w:rsidRPr="00442838" w:rsidRDefault="00097E98" w:rsidP="000F163C">
            <w:pPr>
              <w:rPr>
                <w:sz w:val="24"/>
              </w:rPr>
            </w:pPr>
          </w:p>
        </w:tc>
        <w:tc>
          <w:tcPr>
            <w:tcW w:w="3597" w:type="dxa"/>
          </w:tcPr>
          <w:p w14:paraId="29359113" w14:textId="77777777" w:rsidR="00097E98" w:rsidRPr="00442838" w:rsidRDefault="00097E98" w:rsidP="000F163C">
            <w:pPr>
              <w:rPr>
                <w:sz w:val="24"/>
              </w:rPr>
            </w:pPr>
          </w:p>
        </w:tc>
        <w:tc>
          <w:tcPr>
            <w:tcW w:w="3597" w:type="dxa"/>
          </w:tcPr>
          <w:p w14:paraId="070B4AC4" w14:textId="77777777" w:rsidR="00097E98" w:rsidRPr="00442838" w:rsidRDefault="00097E98" w:rsidP="000F163C">
            <w:pPr>
              <w:rPr>
                <w:sz w:val="24"/>
              </w:rPr>
            </w:pPr>
          </w:p>
        </w:tc>
      </w:tr>
    </w:tbl>
    <w:p w14:paraId="4B302DAB" w14:textId="77777777" w:rsidR="00097E98" w:rsidRPr="00442838" w:rsidRDefault="00097E98" w:rsidP="00097E98">
      <w:pPr>
        <w:rPr>
          <w:sz w:val="24"/>
        </w:rPr>
      </w:pPr>
    </w:p>
    <w:p w14:paraId="1254D18A" w14:textId="77777777" w:rsidR="00097E98" w:rsidRPr="00442838" w:rsidRDefault="00097E98" w:rsidP="00097E98">
      <w:pPr>
        <w:rPr>
          <w:sz w:val="24"/>
        </w:rPr>
      </w:pPr>
      <w:r w:rsidRPr="00442838">
        <w:rPr>
          <w:sz w:val="24"/>
        </w:rPr>
        <w:t>Sprites:</w:t>
      </w:r>
    </w:p>
    <w:p w14:paraId="5AF75B7F" w14:textId="77777777" w:rsidR="00097E98" w:rsidRPr="00442838" w:rsidRDefault="00097E98" w:rsidP="00097E98">
      <w:pPr>
        <w:rPr>
          <w:sz w:val="24"/>
        </w:rPr>
      </w:pPr>
      <w:r w:rsidRPr="00442838">
        <w:rPr>
          <w:sz w:val="24"/>
        </w:rPr>
        <w:br w:type="page"/>
      </w:r>
    </w:p>
    <w:p w14:paraId="5E7DF219" w14:textId="48F0FE99" w:rsidR="00097E98" w:rsidRPr="00442838" w:rsidRDefault="0088049D" w:rsidP="00097E98">
      <w:pPr>
        <w:rPr>
          <w:sz w:val="24"/>
        </w:rPr>
      </w:pPr>
      <w:r w:rsidRPr="00442838">
        <w:rPr>
          <w:sz w:val="24"/>
        </w:rPr>
        <w:lastRenderedPageBreak/>
        <w:t xml:space="preserve">Doduo </w:t>
      </w:r>
      <w:r w:rsidR="00097E98" w:rsidRPr="00442838">
        <w:rPr>
          <w:sz w:val="24"/>
        </w:rPr>
        <w:t>Family Page</w:t>
      </w:r>
    </w:p>
    <w:p w14:paraId="20BD968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445878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423C96" w14:textId="77777777" w:rsidTr="000F163C">
        <w:trPr>
          <w:trHeight w:val="896"/>
        </w:trPr>
        <w:tc>
          <w:tcPr>
            <w:tcW w:w="1251" w:type="dxa"/>
          </w:tcPr>
          <w:p w14:paraId="1A6CF387" w14:textId="77777777" w:rsidR="00097E98" w:rsidRPr="00442838" w:rsidRDefault="00097E98" w:rsidP="000F163C">
            <w:pPr>
              <w:spacing w:line="360" w:lineRule="auto"/>
            </w:pPr>
            <w:r w:rsidRPr="00442838">
              <w:t>Pokemon</w:t>
            </w:r>
          </w:p>
          <w:p w14:paraId="60C73F55" w14:textId="77777777" w:rsidR="00097E98" w:rsidRPr="00442838" w:rsidRDefault="00097E98" w:rsidP="000F163C">
            <w:pPr>
              <w:spacing w:line="360" w:lineRule="auto"/>
            </w:pPr>
            <w:r w:rsidRPr="00442838">
              <w:t>Name</w:t>
            </w:r>
          </w:p>
        </w:tc>
        <w:tc>
          <w:tcPr>
            <w:tcW w:w="1652" w:type="dxa"/>
          </w:tcPr>
          <w:p w14:paraId="56D5900C" w14:textId="77777777" w:rsidR="00097E98" w:rsidRPr="00442838" w:rsidRDefault="00097E98" w:rsidP="000F163C">
            <w:pPr>
              <w:spacing w:line="360" w:lineRule="auto"/>
            </w:pPr>
            <w:r w:rsidRPr="00442838">
              <w:t>Pokemon Number</w:t>
            </w:r>
          </w:p>
        </w:tc>
        <w:tc>
          <w:tcPr>
            <w:tcW w:w="3719" w:type="dxa"/>
          </w:tcPr>
          <w:p w14:paraId="5A03F2FA" w14:textId="77777777" w:rsidR="00097E98" w:rsidRPr="00442838" w:rsidRDefault="00097E98" w:rsidP="000F163C">
            <w:pPr>
              <w:spacing w:line="360" w:lineRule="auto"/>
            </w:pPr>
            <w:r w:rsidRPr="00442838">
              <w:t>Base Stats</w:t>
            </w:r>
          </w:p>
          <w:p w14:paraId="648D39C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8EDB89F" w14:textId="77777777" w:rsidR="00097E98" w:rsidRPr="00442838" w:rsidRDefault="00097E98" w:rsidP="000F163C">
            <w:pPr>
              <w:spacing w:line="360" w:lineRule="auto"/>
            </w:pPr>
            <w:r w:rsidRPr="00442838">
              <w:t>Ability</w:t>
            </w:r>
          </w:p>
        </w:tc>
        <w:tc>
          <w:tcPr>
            <w:tcW w:w="724" w:type="dxa"/>
          </w:tcPr>
          <w:p w14:paraId="72D069E0" w14:textId="77777777" w:rsidR="00097E98" w:rsidRPr="00442838" w:rsidRDefault="00097E98" w:rsidP="000F163C">
            <w:pPr>
              <w:spacing w:line="360" w:lineRule="auto"/>
            </w:pPr>
            <w:r w:rsidRPr="00442838">
              <w:t>Type 1</w:t>
            </w:r>
          </w:p>
        </w:tc>
        <w:tc>
          <w:tcPr>
            <w:tcW w:w="724" w:type="dxa"/>
          </w:tcPr>
          <w:p w14:paraId="407AA678" w14:textId="77777777" w:rsidR="00097E98" w:rsidRPr="00442838" w:rsidRDefault="00097E98" w:rsidP="000F163C">
            <w:pPr>
              <w:spacing w:line="360" w:lineRule="auto"/>
            </w:pPr>
            <w:r w:rsidRPr="00442838">
              <w:t>Type 2</w:t>
            </w:r>
          </w:p>
        </w:tc>
        <w:tc>
          <w:tcPr>
            <w:tcW w:w="1976" w:type="dxa"/>
          </w:tcPr>
          <w:p w14:paraId="3C51193E" w14:textId="77777777" w:rsidR="00097E98" w:rsidRPr="00442838" w:rsidRDefault="00097E98" w:rsidP="000F163C">
            <w:pPr>
              <w:spacing w:line="360" w:lineRule="auto"/>
            </w:pPr>
            <w:r w:rsidRPr="00442838">
              <w:t>Evolution</w:t>
            </w:r>
          </w:p>
        </w:tc>
      </w:tr>
      <w:tr w:rsidR="00097E98" w:rsidRPr="00442838" w14:paraId="1206E94C" w14:textId="77777777" w:rsidTr="000F163C">
        <w:trPr>
          <w:trHeight w:val="454"/>
        </w:trPr>
        <w:tc>
          <w:tcPr>
            <w:tcW w:w="1251" w:type="dxa"/>
          </w:tcPr>
          <w:p w14:paraId="1E1B10E6" w14:textId="6E793652" w:rsidR="00097E98" w:rsidRPr="00442838" w:rsidRDefault="0088049D" w:rsidP="000F163C">
            <w:pPr>
              <w:spacing w:line="360" w:lineRule="auto"/>
            </w:pPr>
            <w:r w:rsidRPr="00442838">
              <w:t>Doduo</w:t>
            </w:r>
          </w:p>
        </w:tc>
        <w:tc>
          <w:tcPr>
            <w:tcW w:w="1652" w:type="dxa"/>
          </w:tcPr>
          <w:p w14:paraId="0F640932" w14:textId="77777777" w:rsidR="00097E98" w:rsidRPr="00442838" w:rsidRDefault="00097E98" w:rsidP="000F163C">
            <w:pPr>
              <w:spacing w:line="360" w:lineRule="auto"/>
            </w:pPr>
          </w:p>
        </w:tc>
        <w:tc>
          <w:tcPr>
            <w:tcW w:w="3719" w:type="dxa"/>
          </w:tcPr>
          <w:p w14:paraId="0BC17B24" w14:textId="77777777" w:rsidR="00097E98" w:rsidRPr="00442838" w:rsidRDefault="00097E98" w:rsidP="000F163C">
            <w:pPr>
              <w:spacing w:line="360" w:lineRule="auto"/>
            </w:pPr>
          </w:p>
        </w:tc>
        <w:tc>
          <w:tcPr>
            <w:tcW w:w="880" w:type="dxa"/>
          </w:tcPr>
          <w:p w14:paraId="189DBB7E" w14:textId="77777777" w:rsidR="00097E98" w:rsidRPr="00442838" w:rsidRDefault="00097E98" w:rsidP="000F163C">
            <w:pPr>
              <w:spacing w:line="360" w:lineRule="auto"/>
            </w:pPr>
          </w:p>
        </w:tc>
        <w:tc>
          <w:tcPr>
            <w:tcW w:w="724" w:type="dxa"/>
          </w:tcPr>
          <w:p w14:paraId="762E9914" w14:textId="77777777" w:rsidR="00097E98" w:rsidRPr="00442838" w:rsidRDefault="00097E98" w:rsidP="000F163C">
            <w:pPr>
              <w:spacing w:line="360" w:lineRule="auto"/>
            </w:pPr>
          </w:p>
        </w:tc>
        <w:tc>
          <w:tcPr>
            <w:tcW w:w="724" w:type="dxa"/>
          </w:tcPr>
          <w:p w14:paraId="74B378F7" w14:textId="77777777" w:rsidR="00097E98" w:rsidRPr="00442838" w:rsidRDefault="00097E98" w:rsidP="000F163C">
            <w:pPr>
              <w:spacing w:line="360" w:lineRule="auto"/>
            </w:pPr>
          </w:p>
        </w:tc>
        <w:tc>
          <w:tcPr>
            <w:tcW w:w="1976" w:type="dxa"/>
          </w:tcPr>
          <w:p w14:paraId="2434A0BB" w14:textId="77777777" w:rsidR="00097E98" w:rsidRPr="00442838" w:rsidRDefault="00097E98" w:rsidP="000F163C">
            <w:pPr>
              <w:spacing w:line="360" w:lineRule="auto"/>
            </w:pPr>
          </w:p>
        </w:tc>
      </w:tr>
      <w:tr w:rsidR="00097E98" w:rsidRPr="00442838" w14:paraId="053C4479" w14:textId="77777777" w:rsidTr="000F163C">
        <w:trPr>
          <w:trHeight w:val="441"/>
        </w:trPr>
        <w:tc>
          <w:tcPr>
            <w:tcW w:w="1251" w:type="dxa"/>
          </w:tcPr>
          <w:p w14:paraId="2E30C767" w14:textId="6996AAB4" w:rsidR="00097E98" w:rsidRPr="00442838" w:rsidRDefault="0088049D" w:rsidP="000F163C">
            <w:pPr>
              <w:spacing w:line="360" w:lineRule="auto"/>
            </w:pPr>
            <w:r w:rsidRPr="00442838">
              <w:t>Dodrio</w:t>
            </w:r>
          </w:p>
        </w:tc>
        <w:tc>
          <w:tcPr>
            <w:tcW w:w="1652" w:type="dxa"/>
          </w:tcPr>
          <w:p w14:paraId="205E7623" w14:textId="77777777" w:rsidR="00097E98" w:rsidRPr="00442838" w:rsidRDefault="00097E98" w:rsidP="000F163C">
            <w:pPr>
              <w:spacing w:line="360" w:lineRule="auto"/>
            </w:pPr>
          </w:p>
        </w:tc>
        <w:tc>
          <w:tcPr>
            <w:tcW w:w="3719" w:type="dxa"/>
          </w:tcPr>
          <w:p w14:paraId="62E6EDA3" w14:textId="77777777" w:rsidR="00097E98" w:rsidRPr="00442838" w:rsidRDefault="00097E98" w:rsidP="000F163C">
            <w:pPr>
              <w:spacing w:line="360" w:lineRule="auto"/>
            </w:pPr>
          </w:p>
        </w:tc>
        <w:tc>
          <w:tcPr>
            <w:tcW w:w="880" w:type="dxa"/>
          </w:tcPr>
          <w:p w14:paraId="503766A6" w14:textId="77777777" w:rsidR="00097E98" w:rsidRPr="00442838" w:rsidRDefault="00097E98" w:rsidP="000F163C">
            <w:pPr>
              <w:spacing w:line="360" w:lineRule="auto"/>
            </w:pPr>
          </w:p>
        </w:tc>
        <w:tc>
          <w:tcPr>
            <w:tcW w:w="724" w:type="dxa"/>
          </w:tcPr>
          <w:p w14:paraId="7869BF60" w14:textId="77777777" w:rsidR="00097E98" w:rsidRPr="00442838" w:rsidRDefault="00097E98" w:rsidP="000F163C">
            <w:pPr>
              <w:spacing w:line="360" w:lineRule="auto"/>
            </w:pPr>
          </w:p>
        </w:tc>
        <w:tc>
          <w:tcPr>
            <w:tcW w:w="724" w:type="dxa"/>
          </w:tcPr>
          <w:p w14:paraId="0BDFB43F" w14:textId="77777777" w:rsidR="00097E98" w:rsidRPr="00442838" w:rsidRDefault="00097E98" w:rsidP="000F163C">
            <w:pPr>
              <w:spacing w:line="360" w:lineRule="auto"/>
            </w:pPr>
          </w:p>
        </w:tc>
        <w:tc>
          <w:tcPr>
            <w:tcW w:w="1976" w:type="dxa"/>
          </w:tcPr>
          <w:p w14:paraId="20129DCB" w14:textId="77777777" w:rsidR="00097E98" w:rsidRPr="00442838" w:rsidRDefault="00097E98" w:rsidP="000F163C">
            <w:pPr>
              <w:spacing w:line="360" w:lineRule="auto"/>
            </w:pPr>
          </w:p>
        </w:tc>
      </w:tr>
    </w:tbl>
    <w:p w14:paraId="1FDC3CAD" w14:textId="77777777" w:rsidR="00097E98" w:rsidRPr="00442838" w:rsidRDefault="00097E98" w:rsidP="00097E98">
      <w:pPr>
        <w:rPr>
          <w:sz w:val="24"/>
        </w:rPr>
      </w:pPr>
    </w:p>
    <w:p w14:paraId="5F107A0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12C17FD" w14:textId="77777777" w:rsidTr="000F163C">
        <w:tc>
          <w:tcPr>
            <w:tcW w:w="3596" w:type="dxa"/>
          </w:tcPr>
          <w:p w14:paraId="16268629" w14:textId="77777777" w:rsidR="00097E98" w:rsidRPr="00442838" w:rsidRDefault="00097E98" w:rsidP="000F163C">
            <w:pPr>
              <w:rPr>
                <w:sz w:val="24"/>
              </w:rPr>
            </w:pPr>
          </w:p>
        </w:tc>
        <w:tc>
          <w:tcPr>
            <w:tcW w:w="3597" w:type="dxa"/>
          </w:tcPr>
          <w:p w14:paraId="5EF59308" w14:textId="77777777" w:rsidR="00097E98" w:rsidRPr="00442838" w:rsidRDefault="00097E98" w:rsidP="000F163C">
            <w:pPr>
              <w:rPr>
                <w:sz w:val="24"/>
              </w:rPr>
            </w:pPr>
          </w:p>
        </w:tc>
        <w:tc>
          <w:tcPr>
            <w:tcW w:w="3597" w:type="dxa"/>
          </w:tcPr>
          <w:p w14:paraId="0E168655" w14:textId="77777777" w:rsidR="00097E98" w:rsidRPr="00442838" w:rsidRDefault="00097E98" w:rsidP="000F163C">
            <w:pPr>
              <w:rPr>
                <w:sz w:val="24"/>
              </w:rPr>
            </w:pPr>
          </w:p>
        </w:tc>
      </w:tr>
      <w:tr w:rsidR="00097E98" w:rsidRPr="00442838" w14:paraId="330831A1" w14:textId="77777777" w:rsidTr="000F163C">
        <w:tc>
          <w:tcPr>
            <w:tcW w:w="3596" w:type="dxa"/>
          </w:tcPr>
          <w:p w14:paraId="63A105B9" w14:textId="77777777" w:rsidR="00097E98" w:rsidRPr="00442838" w:rsidRDefault="00097E98" w:rsidP="000F163C">
            <w:pPr>
              <w:rPr>
                <w:sz w:val="24"/>
              </w:rPr>
            </w:pPr>
          </w:p>
        </w:tc>
        <w:tc>
          <w:tcPr>
            <w:tcW w:w="3597" w:type="dxa"/>
          </w:tcPr>
          <w:p w14:paraId="3365689E" w14:textId="77777777" w:rsidR="00097E98" w:rsidRPr="00442838" w:rsidRDefault="00097E98" w:rsidP="000F163C">
            <w:pPr>
              <w:rPr>
                <w:sz w:val="24"/>
              </w:rPr>
            </w:pPr>
          </w:p>
        </w:tc>
        <w:tc>
          <w:tcPr>
            <w:tcW w:w="3597" w:type="dxa"/>
          </w:tcPr>
          <w:p w14:paraId="546B4A24" w14:textId="77777777" w:rsidR="00097E98" w:rsidRPr="00442838" w:rsidRDefault="00097E98" w:rsidP="000F163C">
            <w:pPr>
              <w:rPr>
                <w:sz w:val="24"/>
              </w:rPr>
            </w:pPr>
          </w:p>
        </w:tc>
      </w:tr>
    </w:tbl>
    <w:p w14:paraId="5C64AC34" w14:textId="77777777" w:rsidR="00097E98" w:rsidRPr="00442838" w:rsidRDefault="00097E98" w:rsidP="00097E98">
      <w:pPr>
        <w:rPr>
          <w:sz w:val="24"/>
        </w:rPr>
      </w:pPr>
    </w:p>
    <w:p w14:paraId="1D2F2202" w14:textId="77777777" w:rsidR="00097E98" w:rsidRPr="00442838" w:rsidRDefault="00097E98" w:rsidP="00097E98">
      <w:pPr>
        <w:rPr>
          <w:sz w:val="24"/>
        </w:rPr>
      </w:pPr>
      <w:r w:rsidRPr="00442838">
        <w:rPr>
          <w:sz w:val="24"/>
        </w:rPr>
        <w:t>Sprites:</w:t>
      </w:r>
    </w:p>
    <w:p w14:paraId="34385568" w14:textId="77777777" w:rsidR="00097E98" w:rsidRPr="00442838" w:rsidRDefault="00097E98" w:rsidP="00097E98">
      <w:pPr>
        <w:rPr>
          <w:sz w:val="24"/>
        </w:rPr>
      </w:pPr>
      <w:r w:rsidRPr="00442838">
        <w:rPr>
          <w:sz w:val="24"/>
        </w:rPr>
        <w:br w:type="page"/>
      </w:r>
    </w:p>
    <w:p w14:paraId="703156D6" w14:textId="526FF4CA" w:rsidR="00097E98" w:rsidRPr="00442838" w:rsidRDefault="0088049D" w:rsidP="00097E98">
      <w:pPr>
        <w:rPr>
          <w:sz w:val="24"/>
        </w:rPr>
      </w:pPr>
      <w:r w:rsidRPr="00442838">
        <w:rPr>
          <w:sz w:val="24"/>
        </w:rPr>
        <w:lastRenderedPageBreak/>
        <w:t xml:space="preserve">Seel </w:t>
      </w:r>
      <w:r w:rsidR="00097E98" w:rsidRPr="00442838">
        <w:rPr>
          <w:sz w:val="24"/>
        </w:rPr>
        <w:t>Family Page</w:t>
      </w:r>
    </w:p>
    <w:p w14:paraId="2FDD4AB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8791B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D72546F" w14:textId="77777777" w:rsidTr="000F163C">
        <w:trPr>
          <w:trHeight w:val="896"/>
        </w:trPr>
        <w:tc>
          <w:tcPr>
            <w:tcW w:w="1251" w:type="dxa"/>
          </w:tcPr>
          <w:p w14:paraId="06EDE769" w14:textId="77777777" w:rsidR="00097E98" w:rsidRPr="00442838" w:rsidRDefault="00097E98" w:rsidP="000F163C">
            <w:pPr>
              <w:spacing w:line="360" w:lineRule="auto"/>
            </w:pPr>
            <w:r w:rsidRPr="00442838">
              <w:t>Pokemon</w:t>
            </w:r>
          </w:p>
          <w:p w14:paraId="6FD35705" w14:textId="77777777" w:rsidR="00097E98" w:rsidRPr="00442838" w:rsidRDefault="00097E98" w:rsidP="000F163C">
            <w:pPr>
              <w:spacing w:line="360" w:lineRule="auto"/>
            </w:pPr>
            <w:r w:rsidRPr="00442838">
              <w:t>Name</w:t>
            </w:r>
          </w:p>
        </w:tc>
        <w:tc>
          <w:tcPr>
            <w:tcW w:w="1652" w:type="dxa"/>
          </w:tcPr>
          <w:p w14:paraId="19BE5DA5" w14:textId="77777777" w:rsidR="00097E98" w:rsidRPr="00442838" w:rsidRDefault="00097E98" w:rsidP="000F163C">
            <w:pPr>
              <w:spacing w:line="360" w:lineRule="auto"/>
            </w:pPr>
            <w:r w:rsidRPr="00442838">
              <w:t>Pokemon Number</w:t>
            </w:r>
          </w:p>
        </w:tc>
        <w:tc>
          <w:tcPr>
            <w:tcW w:w="3719" w:type="dxa"/>
          </w:tcPr>
          <w:p w14:paraId="371B3C1D" w14:textId="77777777" w:rsidR="00097E98" w:rsidRPr="00442838" w:rsidRDefault="00097E98" w:rsidP="000F163C">
            <w:pPr>
              <w:spacing w:line="360" w:lineRule="auto"/>
            </w:pPr>
            <w:r w:rsidRPr="00442838">
              <w:t>Base Stats</w:t>
            </w:r>
          </w:p>
          <w:p w14:paraId="2ADDEEB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F1BB594" w14:textId="77777777" w:rsidR="00097E98" w:rsidRPr="00442838" w:rsidRDefault="00097E98" w:rsidP="000F163C">
            <w:pPr>
              <w:spacing w:line="360" w:lineRule="auto"/>
            </w:pPr>
            <w:r w:rsidRPr="00442838">
              <w:t>Ability</w:t>
            </w:r>
          </w:p>
        </w:tc>
        <w:tc>
          <w:tcPr>
            <w:tcW w:w="724" w:type="dxa"/>
          </w:tcPr>
          <w:p w14:paraId="0511B31B" w14:textId="77777777" w:rsidR="00097E98" w:rsidRPr="00442838" w:rsidRDefault="00097E98" w:rsidP="000F163C">
            <w:pPr>
              <w:spacing w:line="360" w:lineRule="auto"/>
            </w:pPr>
            <w:r w:rsidRPr="00442838">
              <w:t>Type 1</w:t>
            </w:r>
          </w:p>
        </w:tc>
        <w:tc>
          <w:tcPr>
            <w:tcW w:w="724" w:type="dxa"/>
          </w:tcPr>
          <w:p w14:paraId="1310B91A" w14:textId="77777777" w:rsidR="00097E98" w:rsidRPr="00442838" w:rsidRDefault="00097E98" w:rsidP="000F163C">
            <w:pPr>
              <w:spacing w:line="360" w:lineRule="auto"/>
            </w:pPr>
            <w:r w:rsidRPr="00442838">
              <w:t>Type 2</w:t>
            </w:r>
          </w:p>
        </w:tc>
        <w:tc>
          <w:tcPr>
            <w:tcW w:w="1976" w:type="dxa"/>
          </w:tcPr>
          <w:p w14:paraId="0399C6F5" w14:textId="77777777" w:rsidR="00097E98" w:rsidRPr="00442838" w:rsidRDefault="00097E98" w:rsidP="000F163C">
            <w:pPr>
              <w:spacing w:line="360" w:lineRule="auto"/>
            </w:pPr>
            <w:r w:rsidRPr="00442838">
              <w:t>Evolution</w:t>
            </w:r>
          </w:p>
        </w:tc>
      </w:tr>
      <w:tr w:rsidR="00097E98" w:rsidRPr="00442838" w14:paraId="11C6B8B3" w14:textId="77777777" w:rsidTr="000F163C">
        <w:trPr>
          <w:trHeight w:val="454"/>
        </w:trPr>
        <w:tc>
          <w:tcPr>
            <w:tcW w:w="1251" w:type="dxa"/>
          </w:tcPr>
          <w:p w14:paraId="661DFF56" w14:textId="4BCB80E3" w:rsidR="00097E98" w:rsidRPr="00442838" w:rsidRDefault="0088049D" w:rsidP="000F163C">
            <w:pPr>
              <w:spacing w:line="360" w:lineRule="auto"/>
            </w:pPr>
            <w:r w:rsidRPr="00442838">
              <w:t>Seel</w:t>
            </w:r>
          </w:p>
        </w:tc>
        <w:tc>
          <w:tcPr>
            <w:tcW w:w="1652" w:type="dxa"/>
          </w:tcPr>
          <w:p w14:paraId="27D97E5B" w14:textId="77777777" w:rsidR="00097E98" w:rsidRPr="00442838" w:rsidRDefault="00097E98" w:rsidP="000F163C">
            <w:pPr>
              <w:spacing w:line="360" w:lineRule="auto"/>
            </w:pPr>
          </w:p>
        </w:tc>
        <w:tc>
          <w:tcPr>
            <w:tcW w:w="3719" w:type="dxa"/>
          </w:tcPr>
          <w:p w14:paraId="5DD1230D" w14:textId="77777777" w:rsidR="00097E98" w:rsidRPr="00442838" w:rsidRDefault="00097E98" w:rsidP="000F163C">
            <w:pPr>
              <w:spacing w:line="360" w:lineRule="auto"/>
            </w:pPr>
          </w:p>
        </w:tc>
        <w:tc>
          <w:tcPr>
            <w:tcW w:w="880" w:type="dxa"/>
          </w:tcPr>
          <w:p w14:paraId="3B3A9A31" w14:textId="77777777" w:rsidR="00097E98" w:rsidRPr="00442838" w:rsidRDefault="00097E98" w:rsidP="000F163C">
            <w:pPr>
              <w:spacing w:line="360" w:lineRule="auto"/>
            </w:pPr>
          </w:p>
        </w:tc>
        <w:tc>
          <w:tcPr>
            <w:tcW w:w="724" w:type="dxa"/>
          </w:tcPr>
          <w:p w14:paraId="523A15ED" w14:textId="77777777" w:rsidR="00097E98" w:rsidRPr="00442838" w:rsidRDefault="00097E98" w:rsidP="000F163C">
            <w:pPr>
              <w:spacing w:line="360" w:lineRule="auto"/>
            </w:pPr>
          </w:p>
        </w:tc>
        <w:tc>
          <w:tcPr>
            <w:tcW w:w="724" w:type="dxa"/>
          </w:tcPr>
          <w:p w14:paraId="196813EB" w14:textId="77777777" w:rsidR="00097E98" w:rsidRPr="00442838" w:rsidRDefault="00097E98" w:rsidP="000F163C">
            <w:pPr>
              <w:spacing w:line="360" w:lineRule="auto"/>
            </w:pPr>
          </w:p>
        </w:tc>
        <w:tc>
          <w:tcPr>
            <w:tcW w:w="1976" w:type="dxa"/>
          </w:tcPr>
          <w:p w14:paraId="48D0EAA6" w14:textId="77777777" w:rsidR="00097E98" w:rsidRPr="00442838" w:rsidRDefault="00097E98" w:rsidP="000F163C">
            <w:pPr>
              <w:spacing w:line="360" w:lineRule="auto"/>
            </w:pPr>
          </w:p>
        </w:tc>
      </w:tr>
      <w:tr w:rsidR="00097E98" w:rsidRPr="00442838" w14:paraId="4DF20525" w14:textId="77777777" w:rsidTr="000F163C">
        <w:trPr>
          <w:trHeight w:val="441"/>
        </w:trPr>
        <w:tc>
          <w:tcPr>
            <w:tcW w:w="1251" w:type="dxa"/>
          </w:tcPr>
          <w:p w14:paraId="0FA86F11" w14:textId="63153CAC" w:rsidR="00097E98" w:rsidRPr="00442838" w:rsidRDefault="0088049D" w:rsidP="000F163C">
            <w:pPr>
              <w:spacing w:line="360" w:lineRule="auto"/>
            </w:pPr>
            <w:r w:rsidRPr="00442838">
              <w:t>Dewgong</w:t>
            </w:r>
          </w:p>
        </w:tc>
        <w:tc>
          <w:tcPr>
            <w:tcW w:w="1652" w:type="dxa"/>
          </w:tcPr>
          <w:p w14:paraId="4BB98FF4" w14:textId="77777777" w:rsidR="00097E98" w:rsidRPr="00442838" w:rsidRDefault="00097E98" w:rsidP="000F163C">
            <w:pPr>
              <w:spacing w:line="360" w:lineRule="auto"/>
            </w:pPr>
          </w:p>
        </w:tc>
        <w:tc>
          <w:tcPr>
            <w:tcW w:w="3719" w:type="dxa"/>
          </w:tcPr>
          <w:p w14:paraId="28D466FF" w14:textId="77777777" w:rsidR="00097E98" w:rsidRPr="00442838" w:rsidRDefault="00097E98" w:rsidP="000F163C">
            <w:pPr>
              <w:spacing w:line="360" w:lineRule="auto"/>
            </w:pPr>
          </w:p>
        </w:tc>
        <w:tc>
          <w:tcPr>
            <w:tcW w:w="880" w:type="dxa"/>
          </w:tcPr>
          <w:p w14:paraId="778018EE" w14:textId="77777777" w:rsidR="00097E98" w:rsidRPr="00442838" w:rsidRDefault="00097E98" w:rsidP="000F163C">
            <w:pPr>
              <w:spacing w:line="360" w:lineRule="auto"/>
            </w:pPr>
          </w:p>
        </w:tc>
        <w:tc>
          <w:tcPr>
            <w:tcW w:w="724" w:type="dxa"/>
          </w:tcPr>
          <w:p w14:paraId="08494991" w14:textId="77777777" w:rsidR="00097E98" w:rsidRPr="00442838" w:rsidRDefault="00097E98" w:rsidP="000F163C">
            <w:pPr>
              <w:spacing w:line="360" w:lineRule="auto"/>
            </w:pPr>
          </w:p>
        </w:tc>
        <w:tc>
          <w:tcPr>
            <w:tcW w:w="724" w:type="dxa"/>
          </w:tcPr>
          <w:p w14:paraId="7E97F0C0" w14:textId="77777777" w:rsidR="00097E98" w:rsidRPr="00442838" w:rsidRDefault="00097E98" w:rsidP="000F163C">
            <w:pPr>
              <w:spacing w:line="360" w:lineRule="auto"/>
            </w:pPr>
          </w:p>
        </w:tc>
        <w:tc>
          <w:tcPr>
            <w:tcW w:w="1976" w:type="dxa"/>
          </w:tcPr>
          <w:p w14:paraId="25FBF4FB" w14:textId="77777777" w:rsidR="00097E98" w:rsidRPr="00442838" w:rsidRDefault="00097E98" w:rsidP="000F163C">
            <w:pPr>
              <w:spacing w:line="360" w:lineRule="auto"/>
            </w:pPr>
          </w:p>
        </w:tc>
      </w:tr>
    </w:tbl>
    <w:p w14:paraId="61ED17C2" w14:textId="77777777" w:rsidR="00097E98" w:rsidRPr="00442838" w:rsidRDefault="00097E98" w:rsidP="00097E98">
      <w:pPr>
        <w:rPr>
          <w:sz w:val="24"/>
        </w:rPr>
      </w:pPr>
    </w:p>
    <w:p w14:paraId="5FB55D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1AC692" w14:textId="77777777" w:rsidTr="000F163C">
        <w:tc>
          <w:tcPr>
            <w:tcW w:w="3596" w:type="dxa"/>
          </w:tcPr>
          <w:p w14:paraId="4BC51A56" w14:textId="77777777" w:rsidR="00097E98" w:rsidRPr="00442838" w:rsidRDefault="00097E98" w:rsidP="000F163C">
            <w:pPr>
              <w:rPr>
                <w:sz w:val="24"/>
              </w:rPr>
            </w:pPr>
          </w:p>
        </w:tc>
        <w:tc>
          <w:tcPr>
            <w:tcW w:w="3597" w:type="dxa"/>
          </w:tcPr>
          <w:p w14:paraId="6390208B" w14:textId="77777777" w:rsidR="00097E98" w:rsidRPr="00442838" w:rsidRDefault="00097E98" w:rsidP="000F163C">
            <w:pPr>
              <w:rPr>
                <w:sz w:val="24"/>
              </w:rPr>
            </w:pPr>
          </w:p>
        </w:tc>
        <w:tc>
          <w:tcPr>
            <w:tcW w:w="3597" w:type="dxa"/>
          </w:tcPr>
          <w:p w14:paraId="2B3D6364" w14:textId="77777777" w:rsidR="00097E98" w:rsidRPr="00442838" w:rsidRDefault="00097E98" w:rsidP="000F163C">
            <w:pPr>
              <w:rPr>
                <w:sz w:val="24"/>
              </w:rPr>
            </w:pPr>
          </w:p>
        </w:tc>
      </w:tr>
      <w:tr w:rsidR="00097E98" w:rsidRPr="00442838" w14:paraId="53E4E71D" w14:textId="77777777" w:rsidTr="000F163C">
        <w:tc>
          <w:tcPr>
            <w:tcW w:w="3596" w:type="dxa"/>
          </w:tcPr>
          <w:p w14:paraId="3740C7AD" w14:textId="77777777" w:rsidR="00097E98" w:rsidRPr="00442838" w:rsidRDefault="00097E98" w:rsidP="000F163C">
            <w:pPr>
              <w:rPr>
                <w:sz w:val="24"/>
              </w:rPr>
            </w:pPr>
          </w:p>
        </w:tc>
        <w:tc>
          <w:tcPr>
            <w:tcW w:w="3597" w:type="dxa"/>
          </w:tcPr>
          <w:p w14:paraId="4B38FC68" w14:textId="77777777" w:rsidR="00097E98" w:rsidRPr="00442838" w:rsidRDefault="00097E98" w:rsidP="000F163C">
            <w:pPr>
              <w:rPr>
                <w:sz w:val="24"/>
              </w:rPr>
            </w:pPr>
          </w:p>
        </w:tc>
        <w:tc>
          <w:tcPr>
            <w:tcW w:w="3597" w:type="dxa"/>
          </w:tcPr>
          <w:p w14:paraId="64380356" w14:textId="77777777" w:rsidR="00097E98" w:rsidRPr="00442838" w:rsidRDefault="00097E98" w:rsidP="000F163C">
            <w:pPr>
              <w:rPr>
                <w:sz w:val="24"/>
              </w:rPr>
            </w:pPr>
          </w:p>
        </w:tc>
      </w:tr>
    </w:tbl>
    <w:p w14:paraId="0F831A75" w14:textId="77777777" w:rsidR="00097E98" w:rsidRPr="00442838" w:rsidRDefault="00097E98" w:rsidP="00097E98">
      <w:pPr>
        <w:rPr>
          <w:sz w:val="24"/>
        </w:rPr>
      </w:pPr>
    </w:p>
    <w:p w14:paraId="339AA297" w14:textId="77777777" w:rsidR="00097E98" w:rsidRPr="00442838" w:rsidRDefault="00097E98" w:rsidP="00097E98">
      <w:pPr>
        <w:rPr>
          <w:sz w:val="24"/>
        </w:rPr>
      </w:pPr>
      <w:r w:rsidRPr="00442838">
        <w:rPr>
          <w:sz w:val="24"/>
        </w:rPr>
        <w:t>Sprites:</w:t>
      </w:r>
    </w:p>
    <w:p w14:paraId="4E5C5B83" w14:textId="77777777" w:rsidR="00097E98" w:rsidRPr="00442838" w:rsidRDefault="00097E98" w:rsidP="00097E98">
      <w:pPr>
        <w:rPr>
          <w:sz w:val="24"/>
        </w:rPr>
      </w:pPr>
      <w:r w:rsidRPr="00442838">
        <w:rPr>
          <w:sz w:val="24"/>
        </w:rPr>
        <w:br w:type="page"/>
      </w:r>
    </w:p>
    <w:p w14:paraId="482F9691" w14:textId="1BDE988B" w:rsidR="00097E98" w:rsidRPr="00442838" w:rsidRDefault="0088049D" w:rsidP="00097E98">
      <w:pPr>
        <w:rPr>
          <w:sz w:val="24"/>
        </w:rPr>
      </w:pPr>
      <w:r w:rsidRPr="00442838">
        <w:rPr>
          <w:sz w:val="24"/>
        </w:rPr>
        <w:lastRenderedPageBreak/>
        <w:t xml:space="preserve">Grimer </w:t>
      </w:r>
      <w:r w:rsidR="00097E98" w:rsidRPr="00442838">
        <w:rPr>
          <w:sz w:val="24"/>
        </w:rPr>
        <w:t>Family Page</w:t>
      </w:r>
    </w:p>
    <w:p w14:paraId="64B01AA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FC758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7AA2EEA" w14:textId="77777777" w:rsidTr="000F163C">
        <w:trPr>
          <w:trHeight w:val="896"/>
        </w:trPr>
        <w:tc>
          <w:tcPr>
            <w:tcW w:w="1251" w:type="dxa"/>
          </w:tcPr>
          <w:p w14:paraId="3A35A099" w14:textId="77777777" w:rsidR="00097E98" w:rsidRPr="00442838" w:rsidRDefault="00097E98" w:rsidP="000F163C">
            <w:pPr>
              <w:spacing w:line="360" w:lineRule="auto"/>
            </w:pPr>
            <w:r w:rsidRPr="00442838">
              <w:t>Pokemon</w:t>
            </w:r>
          </w:p>
          <w:p w14:paraId="365EDE48" w14:textId="77777777" w:rsidR="00097E98" w:rsidRPr="00442838" w:rsidRDefault="00097E98" w:rsidP="000F163C">
            <w:pPr>
              <w:spacing w:line="360" w:lineRule="auto"/>
            </w:pPr>
            <w:r w:rsidRPr="00442838">
              <w:t>Name</w:t>
            </w:r>
          </w:p>
        </w:tc>
        <w:tc>
          <w:tcPr>
            <w:tcW w:w="1652" w:type="dxa"/>
          </w:tcPr>
          <w:p w14:paraId="70823BAE" w14:textId="77777777" w:rsidR="00097E98" w:rsidRPr="00442838" w:rsidRDefault="00097E98" w:rsidP="000F163C">
            <w:pPr>
              <w:spacing w:line="360" w:lineRule="auto"/>
            </w:pPr>
            <w:r w:rsidRPr="00442838">
              <w:t>Pokemon Number</w:t>
            </w:r>
          </w:p>
        </w:tc>
        <w:tc>
          <w:tcPr>
            <w:tcW w:w="3719" w:type="dxa"/>
          </w:tcPr>
          <w:p w14:paraId="4F388602" w14:textId="77777777" w:rsidR="00097E98" w:rsidRPr="00442838" w:rsidRDefault="00097E98" w:rsidP="000F163C">
            <w:pPr>
              <w:spacing w:line="360" w:lineRule="auto"/>
            </w:pPr>
            <w:r w:rsidRPr="00442838">
              <w:t>Base Stats</w:t>
            </w:r>
          </w:p>
          <w:p w14:paraId="4679E80C"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DC7EEB9" w14:textId="77777777" w:rsidR="00097E98" w:rsidRPr="00442838" w:rsidRDefault="00097E98" w:rsidP="000F163C">
            <w:pPr>
              <w:spacing w:line="360" w:lineRule="auto"/>
            </w:pPr>
            <w:r w:rsidRPr="00442838">
              <w:t>Ability</w:t>
            </w:r>
          </w:p>
        </w:tc>
        <w:tc>
          <w:tcPr>
            <w:tcW w:w="724" w:type="dxa"/>
          </w:tcPr>
          <w:p w14:paraId="0A1E0B4C" w14:textId="77777777" w:rsidR="00097E98" w:rsidRPr="00442838" w:rsidRDefault="00097E98" w:rsidP="000F163C">
            <w:pPr>
              <w:spacing w:line="360" w:lineRule="auto"/>
            </w:pPr>
            <w:r w:rsidRPr="00442838">
              <w:t>Type 1</w:t>
            </w:r>
          </w:p>
        </w:tc>
        <w:tc>
          <w:tcPr>
            <w:tcW w:w="724" w:type="dxa"/>
          </w:tcPr>
          <w:p w14:paraId="3DA41F27" w14:textId="77777777" w:rsidR="00097E98" w:rsidRPr="00442838" w:rsidRDefault="00097E98" w:rsidP="000F163C">
            <w:pPr>
              <w:spacing w:line="360" w:lineRule="auto"/>
            </w:pPr>
            <w:r w:rsidRPr="00442838">
              <w:t>Type 2</w:t>
            </w:r>
          </w:p>
        </w:tc>
        <w:tc>
          <w:tcPr>
            <w:tcW w:w="1976" w:type="dxa"/>
          </w:tcPr>
          <w:p w14:paraId="5C4BEC04" w14:textId="77777777" w:rsidR="00097E98" w:rsidRPr="00442838" w:rsidRDefault="00097E98" w:rsidP="000F163C">
            <w:pPr>
              <w:spacing w:line="360" w:lineRule="auto"/>
            </w:pPr>
            <w:r w:rsidRPr="00442838">
              <w:t>Evolution</w:t>
            </w:r>
          </w:p>
        </w:tc>
      </w:tr>
      <w:tr w:rsidR="00097E98" w:rsidRPr="00442838" w14:paraId="4ADD24F9" w14:textId="77777777" w:rsidTr="000F163C">
        <w:trPr>
          <w:trHeight w:val="454"/>
        </w:trPr>
        <w:tc>
          <w:tcPr>
            <w:tcW w:w="1251" w:type="dxa"/>
          </w:tcPr>
          <w:p w14:paraId="06D6C292" w14:textId="09DD9385" w:rsidR="00097E98" w:rsidRPr="00442838" w:rsidRDefault="0088049D" w:rsidP="000F163C">
            <w:pPr>
              <w:spacing w:line="360" w:lineRule="auto"/>
            </w:pPr>
            <w:r w:rsidRPr="00442838">
              <w:t>Grimer</w:t>
            </w:r>
          </w:p>
        </w:tc>
        <w:tc>
          <w:tcPr>
            <w:tcW w:w="1652" w:type="dxa"/>
          </w:tcPr>
          <w:p w14:paraId="77F2FC4E" w14:textId="77777777" w:rsidR="00097E98" w:rsidRPr="00442838" w:rsidRDefault="00097E98" w:rsidP="000F163C">
            <w:pPr>
              <w:spacing w:line="360" w:lineRule="auto"/>
            </w:pPr>
          </w:p>
        </w:tc>
        <w:tc>
          <w:tcPr>
            <w:tcW w:w="3719" w:type="dxa"/>
          </w:tcPr>
          <w:p w14:paraId="3FC62F0D" w14:textId="77777777" w:rsidR="00097E98" w:rsidRPr="00442838" w:rsidRDefault="00097E98" w:rsidP="000F163C">
            <w:pPr>
              <w:spacing w:line="360" w:lineRule="auto"/>
            </w:pPr>
          </w:p>
        </w:tc>
        <w:tc>
          <w:tcPr>
            <w:tcW w:w="880" w:type="dxa"/>
          </w:tcPr>
          <w:p w14:paraId="3107E329" w14:textId="77777777" w:rsidR="00097E98" w:rsidRPr="00442838" w:rsidRDefault="00097E98" w:rsidP="000F163C">
            <w:pPr>
              <w:spacing w:line="360" w:lineRule="auto"/>
            </w:pPr>
          </w:p>
        </w:tc>
        <w:tc>
          <w:tcPr>
            <w:tcW w:w="724" w:type="dxa"/>
          </w:tcPr>
          <w:p w14:paraId="16A262C8" w14:textId="77777777" w:rsidR="00097E98" w:rsidRPr="00442838" w:rsidRDefault="00097E98" w:rsidP="000F163C">
            <w:pPr>
              <w:spacing w:line="360" w:lineRule="auto"/>
            </w:pPr>
          </w:p>
        </w:tc>
        <w:tc>
          <w:tcPr>
            <w:tcW w:w="724" w:type="dxa"/>
          </w:tcPr>
          <w:p w14:paraId="6EB43FB0" w14:textId="77777777" w:rsidR="00097E98" w:rsidRPr="00442838" w:rsidRDefault="00097E98" w:rsidP="000F163C">
            <w:pPr>
              <w:spacing w:line="360" w:lineRule="auto"/>
            </w:pPr>
          </w:p>
        </w:tc>
        <w:tc>
          <w:tcPr>
            <w:tcW w:w="1976" w:type="dxa"/>
          </w:tcPr>
          <w:p w14:paraId="13FC2326" w14:textId="77777777" w:rsidR="00097E98" w:rsidRPr="00442838" w:rsidRDefault="00097E98" w:rsidP="000F163C">
            <w:pPr>
              <w:spacing w:line="360" w:lineRule="auto"/>
            </w:pPr>
          </w:p>
        </w:tc>
      </w:tr>
      <w:tr w:rsidR="00097E98" w:rsidRPr="00442838" w14:paraId="2A166E41" w14:textId="77777777" w:rsidTr="000F163C">
        <w:trPr>
          <w:trHeight w:val="441"/>
        </w:trPr>
        <w:tc>
          <w:tcPr>
            <w:tcW w:w="1251" w:type="dxa"/>
          </w:tcPr>
          <w:p w14:paraId="20E038D4" w14:textId="2FF0B033" w:rsidR="00097E98" w:rsidRPr="00442838" w:rsidRDefault="0088049D" w:rsidP="000F163C">
            <w:pPr>
              <w:spacing w:line="360" w:lineRule="auto"/>
            </w:pPr>
            <w:r w:rsidRPr="00442838">
              <w:t>Alolan Grimer</w:t>
            </w:r>
          </w:p>
        </w:tc>
        <w:tc>
          <w:tcPr>
            <w:tcW w:w="1652" w:type="dxa"/>
          </w:tcPr>
          <w:p w14:paraId="54F0E4B9" w14:textId="77777777" w:rsidR="00097E98" w:rsidRPr="00442838" w:rsidRDefault="00097E98" w:rsidP="000F163C">
            <w:pPr>
              <w:spacing w:line="360" w:lineRule="auto"/>
            </w:pPr>
          </w:p>
        </w:tc>
        <w:tc>
          <w:tcPr>
            <w:tcW w:w="3719" w:type="dxa"/>
          </w:tcPr>
          <w:p w14:paraId="38836087" w14:textId="77777777" w:rsidR="00097E98" w:rsidRPr="00442838" w:rsidRDefault="00097E98" w:rsidP="000F163C">
            <w:pPr>
              <w:spacing w:line="360" w:lineRule="auto"/>
            </w:pPr>
          </w:p>
        </w:tc>
        <w:tc>
          <w:tcPr>
            <w:tcW w:w="880" w:type="dxa"/>
          </w:tcPr>
          <w:p w14:paraId="231AF449" w14:textId="77777777" w:rsidR="00097E98" w:rsidRPr="00442838" w:rsidRDefault="00097E98" w:rsidP="000F163C">
            <w:pPr>
              <w:spacing w:line="360" w:lineRule="auto"/>
            </w:pPr>
          </w:p>
        </w:tc>
        <w:tc>
          <w:tcPr>
            <w:tcW w:w="724" w:type="dxa"/>
          </w:tcPr>
          <w:p w14:paraId="5C1A54CE" w14:textId="77777777" w:rsidR="00097E98" w:rsidRPr="00442838" w:rsidRDefault="00097E98" w:rsidP="000F163C">
            <w:pPr>
              <w:spacing w:line="360" w:lineRule="auto"/>
            </w:pPr>
          </w:p>
        </w:tc>
        <w:tc>
          <w:tcPr>
            <w:tcW w:w="724" w:type="dxa"/>
          </w:tcPr>
          <w:p w14:paraId="79345D31" w14:textId="77777777" w:rsidR="00097E98" w:rsidRPr="00442838" w:rsidRDefault="00097E98" w:rsidP="000F163C">
            <w:pPr>
              <w:spacing w:line="360" w:lineRule="auto"/>
            </w:pPr>
          </w:p>
        </w:tc>
        <w:tc>
          <w:tcPr>
            <w:tcW w:w="1976" w:type="dxa"/>
          </w:tcPr>
          <w:p w14:paraId="68E81264" w14:textId="77777777" w:rsidR="00097E98" w:rsidRPr="00442838" w:rsidRDefault="00097E98" w:rsidP="000F163C">
            <w:pPr>
              <w:spacing w:line="360" w:lineRule="auto"/>
            </w:pPr>
          </w:p>
        </w:tc>
      </w:tr>
      <w:tr w:rsidR="00097E98" w:rsidRPr="00442838" w14:paraId="2BFA1D3E" w14:textId="77777777" w:rsidTr="000F163C">
        <w:trPr>
          <w:trHeight w:val="441"/>
        </w:trPr>
        <w:tc>
          <w:tcPr>
            <w:tcW w:w="1251" w:type="dxa"/>
          </w:tcPr>
          <w:p w14:paraId="39908AFB" w14:textId="683F8217" w:rsidR="00097E98" w:rsidRPr="00442838" w:rsidRDefault="0088049D" w:rsidP="000F163C">
            <w:pPr>
              <w:spacing w:line="360" w:lineRule="auto"/>
            </w:pPr>
            <w:r w:rsidRPr="00442838">
              <w:t>Muk</w:t>
            </w:r>
          </w:p>
        </w:tc>
        <w:tc>
          <w:tcPr>
            <w:tcW w:w="1652" w:type="dxa"/>
          </w:tcPr>
          <w:p w14:paraId="79309114" w14:textId="77777777" w:rsidR="00097E98" w:rsidRPr="00442838" w:rsidRDefault="00097E98" w:rsidP="000F163C">
            <w:pPr>
              <w:spacing w:line="360" w:lineRule="auto"/>
            </w:pPr>
          </w:p>
        </w:tc>
        <w:tc>
          <w:tcPr>
            <w:tcW w:w="3719" w:type="dxa"/>
          </w:tcPr>
          <w:p w14:paraId="573A9A8F" w14:textId="77777777" w:rsidR="00097E98" w:rsidRPr="00442838" w:rsidRDefault="00097E98" w:rsidP="000F163C">
            <w:pPr>
              <w:spacing w:line="360" w:lineRule="auto"/>
            </w:pPr>
          </w:p>
        </w:tc>
        <w:tc>
          <w:tcPr>
            <w:tcW w:w="880" w:type="dxa"/>
          </w:tcPr>
          <w:p w14:paraId="7E48482C" w14:textId="77777777" w:rsidR="00097E98" w:rsidRPr="00442838" w:rsidRDefault="00097E98" w:rsidP="000F163C">
            <w:pPr>
              <w:spacing w:line="360" w:lineRule="auto"/>
            </w:pPr>
          </w:p>
        </w:tc>
        <w:tc>
          <w:tcPr>
            <w:tcW w:w="724" w:type="dxa"/>
          </w:tcPr>
          <w:p w14:paraId="3605B33A" w14:textId="77777777" w:rsidR="00097E98" w:rsidRPr="00442838" w:rsidRDefault="00097E98" w:rsidP="000F163C">
            <w:pPr>
              <w:spacing w:line="360" w:lineRule="auto"/>
            </w:pPr>
          </w:p>
        </w:tc>
        <w:tc>
          <w:tcPr>
            <w:tcW w:w="724" w:type="dxa"/>
          </w:tcPr>
          <w:p w14:paraId="13B979A3" w14:textId="77777777" w:rsidR="00097E98" w:rsidRPr="00442838" w:rsidRDefault="00097E98" w:rsidP="000F163C">
            <w:pPr>
              <w:spacing w:line="360" w:lineRule="auto"/>
            </w:pPr>
          </w:p>
        </w:tc>
        <w:tc>
          <w:tcPr>
            <w:tcW w:w="1976" w:type="dxa"/>
          </w:tcPr>
          <w:p w14:paraId="4D7C1338" w14:textId="77777777" w:rsidR="00097E98" w:rsidRPr="00442838" w:rsidRDefault="00097E98" w:rsidP="000F163C">
            <w:pPr>
              <w:spacing w:line="360" w:lineRule="auto"/>
            </w:pPr>
          </w:p>
        </w:tc>
      </w:tr>
      <w:tr w:rsidR="00097E98" w:rsidRPr="00442838" w14:paraId="2D9BBF68" w14:textId="77777777" w:rsidTr="000F163C">
        <w:trPr>
          <w:trHeight w:val="896"/>
        </w:trPr>
        <w:tc>
          <w:tcPr>
            <w:tcW w:w="1251" w:type="dxa"/>
          </w:tcPr>
          <w:p w14:paraId="35409B75" w14:textId="2842D28B" w:rsidR="00097E98" w:rsidRPr="00442838" w:rsidRDefault="0088049D" w:rsidP="000F163C">
            <w:pPr>
              <w:spacing w:line="360" w:lineRule="auto"/>
            </w:pPr>
            <w:r w:rsidRPr="00442838">
              <w:t>Alolan Muk</w:t>
            </w:r>
          </w:p>
        </w:tc>
        <w:tc>
          <w:tcPr>
            <w:tcW w:w="1652" w:type="dxa"/>
          </w:tcPr>
          <w:p w14:paraId="0A98995F" w14:textId="77777777" w:rsidR="00097E98" w:rsidRPr="00442838" w:rsidRDefault="00097E98" w:rsidP="000F163C">
            <w:pPr>
              <w:spacing w:line="360" w:lineRule="auto"/>
            </w:pPr>
          </w:p>
        </w:tc>
        <w:tc>
          <w:tcPr>
            <w:tcW w:w="3719" w:type="dxa"/>
          </w:tcPr>
          <w:p w14:paraId="1B407807" w14:textId="77777777" w:rsidR="00097E98" w:rsidRPr="00442838" w:rsidRDefault="00097E98" w:rsidP="000F163C">
            <w:pPr>
              <w:spacing w:line="360" w:lineRule="auto"/>
            </w:pPr>
          </w:p>
        </w:tc>
        <w:tc>
          <w:tcPr>
            <w:tcW w:w="880" w:type="dxa"/>
          </w:tcPr>
          <w:p w14:paraId="134965F5" w14:textId="77777777" w:rsidR="00097E98" w:rsidRPr="00442838" w:rsidRDefault="00097E98" w:rsidP="000F163C">
            <w:pPr>
              <w:spacing w:line="360" w:lineRule="auto"/>
            </w:pPr>
          </w:p>
        </w:tc>
        <w:tc>
          <w:tcPr>
            <w:tcW w:w="724" w:type="dxa"/>
          </w:tcPr>
          <w:p w14:paraId="01D93170" w14:textId="77777777" w:rsidR="00097E98" w:rsidRPr="00442838" w:rsidRDefault="00097E98" w:rsidP="000F163C">
            <w:pPr>
              <w:spacing w:line="360" w:lineRule="auto"/>
            </w:pPr>
          </w:p>
        </w:tc>
        <w:tc>
          <w:tcPr>
            <w:tcW w:w="724" w:type="dxa"/>
          </w:tcPr>
          <w:p w14:paraId="044A4978" w14:textId="77777777" w:rsidR="00097E98" w:rsidRPr="00442838" w:rsidRDefault="00097E98" w:rsidP="000F163C">
            <w:pPr>
              <w:spacing w:line="360" w:lineRule="auto"/>
            </w:pPr>
          </w:p>
        </w:tc>
        <w:tc>
          <w:tcPr>
            <w:tcW w:w="1976" w:type="dxa"/>
          </w:tcPr>
          <w:p w14:paraId="30F1216A" w14:textId="77777777" w:rsidR="00097E98" w:rsidRPr="00442838" w:rsidRDefault="00097E98" w:rsidP="000F163C">
            <w:pPr>
              <w:spacing w:line="360" w:lineRule="auto"/>
            </w:pPr>
          </w:p>
        </w:tc>
      </w:tr>
    </w:tbl>
    <w:p w14:paraId="4B0AD68E" w14:textId="77777777" w:rsidR="00097E98" w:rsidRPr="00442838" w:rsidRDefault="00097E98" w:rsidP="00097E98">
      <w:pPr>
        <w:rPr>
          <w:sz w:val="24"/>
        </w:rPr>
      </w:pPr>
    </w:p>
    <w:p w14:paraId="79D5D8A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74B6AAD" w14:textId="77777777" w:rsidTr="000F163C">
        <w:tc>
          <w:tcPr>
            <w:tcW w:w="3596" w:type="dxa"/>
          </w:tcPr>
          <w:p w14:paraId="1BE50603" w14:textId="77777777" w:rsidR="00097E98" w:rsidRPr="00442838" w:rsidRDefault="00097E98" w:rsidP="000F163C">
            <w:pPr>
              <w:rPr>
                <w:sz w:val="24"/>
              </w:rPr>
            </w:pPr>
          </w:p>
        </w:tc>
        <w:tc>
          <w:tcPr>
            <w:tcW w:w="3597" w:type="dxa"/>
          </w:tcPr>
          <w:p w14:paraId="3C247370" w14:textId="77777777" w:rsidR="00097E98" w:rsidRPr="00442838" w:rsidRDefault="00097E98" w:rsidP="000F163C">
            <w:pPr>
              <w:rPr>
                <w:sz w:val="24"/>
              </w:rPr>
            </w:pPr>
          </w:p>
        </w:tc>
        <w:tc>
          <w:tcPr>
            <w:tcW w:w="3597" w:type="dxa"/>
          </w:tcPr>
          <w:p w14:paraId="5D6D5B10" w14:textId="77777777" w:rsidR="00097E98" w:rsidRPr="00442838" w:rsidRDefault="00097E98" w:rsidP="000F163C">
            <w:pPr>
              <w:rPr>
                <w:sz w:val="24"/>
              </w:rPr>
            </w:pPr>
          </w:p>
        </w:tc>
      </w:tr>
      <w:tr w:rsidR="00097E98" w:rsidRPr="00442838" w14:paraId="20CF5A32" w14:textId="77777777" w:rsidTr="000F163C">
        <w:tc>
          <w:tcPr>
            <w:tcW w:w="3596" w:type="dxa"/>
          </w:tcPr>
          <w:p w14:paraId="33483DF9" w14:textId="77777777" w:rsidR="00097E98" w:rsidRPr="00442838" w:rsidRDefault="00097E98" w:rsidP="000F163C">
            <w:pPr>
              <w:rPr>
                <w:sz w:val="24"/>
              </w:rPr>
            </w:pPr>
          </w:p>
        </w:tc>
        <w:tc>
          <w:tcPr>
            <w:tcW w:w="3597" w:type="dxa"/>
          </w:tcPr>
          <w:p w14:paraId="757E4C1A" w14:textId="77777777" w:rsidR="00097E98" w:rsidRPr="00442838" w:rsidRDefault="00097E98" w:rsidP="000F163C">
            <w:pPr>
              <w:rPr>
                <w:sz w:val="24"/>
              </w:rPr>
            </w:pPr>
          </w:p>
        </w:tc>
        <w:tc>
          <w:tcPr>
            <w:tcW w:w="3597" w:type="dxa"/>
          </w:tcPr>
          <w:p w14:paraId="093A68B3" w14:textId="77777777" w:rsidR="00097E98" w:rsidRPr="00442838" w:rsidRDefault="00097E98" w:rsidP="000F163C">
            <w:pPr>
              <w:rPr>
                <w:sz w:val="24"/>
              </w:rPr>
            </w:pPr>
          </w:p>
        </w:tc>
      </w:tr>
    </w:tbl>
    <w:p w14:paraId="4DC3E85C" w14:textId="77777777" w:rsidR="00097E98" w:rsidRPr="00442838" w:rsidRDefault="00097E98" w:rsidP="00097E98">
      <w:pPr>
        <w:rPr>
          <w:sz w:val="24"/>
        </w:rPr>
      </w:pPr>
    </w:p>
    <w:p w14:paraId="6FB5F41A" w14:textId="77777777" w:rsidR="00097E98" w:rsidRPr="00442838" w:rsidRDefault="00097E98" w:rsidP="00097E98">
      <w:pPr>
        <w:rPr>
          <w:sz w:val="24"/>
        </w:rPr>
      </w:pPr>
      <w:r w:rsidRPr="00442838">
        <w:rPr>
          <w:sz w:val="24"/>
        </w:rPr>
        <w:t>Sprites:</w:t>
      </w:r>
    </w:p>
    <w:p w14:paraId="32626BC1" w14:textId="77777777" w:rsidR="00097E98" w:rsidRPr="00442838" w:rsidRDefault="00097E98" w:rsidP="00097E98">
      <w:pPr>
        <w:rPr>
          <w:sz w:val="24"/>
        </w:rPr>
      </w:pPr>
      <w:r w:rsidRPr="00442838">
        <w:rPr>
          <w:sz w:val="24"/>
        </w:rPr>
        <w:br w:type="page"/>
      </w:r>
    </w:p>
    <w:p w14:paraId="04CC8A95" w14:textId="0083275B" w:rsidR="00097E98" w:rsidRPr="00442838" w:rsidRDefault="0088049D" w:rsidP="00097E98">
      <w:pPr>
        <w:rPr>
          <w:sz w:val="24"/>
        </w:rPr>
      </w:pPr>
      <w:r w:rsidRPr="00442838">
        <w:rPr>
          <w:sz w:val="24"/>
        </w:rPr>
        <w:lastRenderedPageBreak/>
        <w:t xml:space="preserve">Shellder </w:t>
      </w:r>
      <w:r w:rsidR="00097E98" w:rsidRPr="00442838">
        <w:rPr>
          <w:sz w:val="24"/>
        </w:rPr>
        <w:t>Family Page</w:t>
      </w:r>
    </w:p>
    <w:p w14:paraId="35ED23D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5849AF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6D26A9F" w14:textId="77777777" w:rsidTr="000F163C">
        <w:trPr>
          <w:trHeight w:val="896"/>
        </w:trPr>
        <w:tc>
          <w:tcPr>
            <w:tcW w:w="1251" w:type="dxa"/>
          </w:tcPr>
          <w:p w14:paraId="2B38CCFE" w14:textId="77777777" w:rsidR="00097E98" w:rsidRPr="00442838" w:rsidRDefault="00097E98" w:rsidP="000F163C">
            <w:pPr>
              <w:spacing w:line="360" w:lineRule="auto"/>
            </w:pPr>
            <w:r w:rsidRPr="00442838">
              <w:t>Pokemon</w:t>
            </w:r>
          </w:p>
          <w:p w14:paraId="3D1D0404" w14:textId="77777777" w:rsidR="00097E98" w:rsidRPr="00442838" w:rsidRDefault="00097E98" w:rsidP="000F163C">
            <w:pPr>
              <w:spacing w:line="360" w:lineRule="auto"/>
            </w:pPr>
            <w:r w:rsidRPr="00442838">
              <w:t>Name</w:t>
            </w:r>
          </w:p>
        </w:tc>
        <w:tc>
          <w:tcPr>
            <w:tcW w:w="1652" w:type="dxa"/>
          </w:tcPr>
          <w:p w14:paraId="1D2FDBD5" w14:textId="77777777" w:rsidR="00097E98" w:rsidRPr="00442838" w:rsidRDefault="00097E98" w:rsidP="000F163C">
            <w:pPr>
              <w:spacing w:line="360" w:lineRule="auto"/>
            </w:pPr>
            <w:r w:rsidRPr="00442838">
              <w:t>Pokemon Number</w:t>
            </w:r>
          </w:p>
        </w:tc>
        <w:tc>
          <w:tcPr>
            <w:tcW w:w="3719" w:type="dxa"/>
          </w:tcPr>
          <w:p w14:paraId="50112DB4" w14:textId="77777777" w:rsidR="00097E98" w:rsidRPr="00442838" w:rsidRDefault="00097E98" w:rsidP="000F163C">
            <w:pPr>
              <w:spacing w:line="360" w:lineRule="auto"/>
            </w:pPr>
            <w:r w:rsidRPr="00442838">
              <w:t>Base Stats</w:t>
            </w:r>
          </w:p>
          <w:p w14:paraId="3E133C7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304690C" w14:textId="77777777" w:rsidR="00097E98" w:rsidRPr="00442838" w:rsidRDefault="00097E98" w:rsidP="000F163C">
            <w:pPr>
              <w:spacing w:line="360" w:lineRule="auto"/>
            </w:pPr>
            <w:r w:rsidRPr="00442838">
              <w:t>Ability</w:t>
            </w:r>
          </w:p>
        </w:tc>
        <w:tc>
          <w:tcPr>
            <w:tcW w:w="724" w:type="dxa"/>
          </w:tcPr>
          <w:p w14:paraId="5B3E9878" w14:textId="77777777" w:rsidR="00097E98" w:rsidRPr="00442838" w:rsidRDefault="00097E98" w:rsidP="000F163C">
            <w:pPr>
              <w:spacing w:line="360" w:lineRule="auto"/>
            </w:pPr>
            <w:r w:rsidRPr="00442838">
              <w:t>Type 1</w:t>
            </w:r>
          </w:p>
        </w:tc>
        <w:tc>
          <w:tcPr>
            <w:tcW w:w="724" w:type="dxa"/>
          </w:tcPr>
          <w:p w14:paraId="0B6C2CC2" w14:textId="77777777" w:rsidR="00097E98" w:rsidRPr="00442838" w:rsidRDefault="00097E98" w:rsidP="000F163C">
            <w:pPr>
              <w:spacing w:line="360" w:lineRule="auto"/>
            </w:pPr>
            <w:r w:rsidRPr="00442838">
              <w:t>Type 2</w:t>
            </w:r>
          </w:p>
        </w:tc>
        <w:tc>
          <w:tcPr>
            <w:tcW w:w="1976" w:type="dxa"/>
          </w:tcPr>
          <w:p w14:paraId="4FFDCDF1" w14:textId="77777777" w:rsidR="00097E98" w:rsidRPr="00442838" w:rsidRDefault="00097E98" w:rsidP="000F163C">
            <w:pPr>
              <w:spacing w:line="360" w:lineRule="auto"/>
            </w:pPr>
            <w:r w:rsidRPr="00442838">
              <w:t>Evolution</w:t>
            </w:r>
          </w:p>
        </w:tc>
      </w:tr>
      <w:tr w:rsidR="00097E98" w:rsidRPr="00442838" w14:paraId="6AA6A3E7" w14:textId="77777777" w:rsidTr="000F163C">
        <w:trPr>
          <w:trHeight w:val="454"/>
        </w:trPr>
        <w:tc>
          <w:tcPr>
            <w:tcW w:w="1251" w:type="dxa"/>
          </w:tcPr>
          <w:p w14:paraId="615127F5" w14:textId="69C9451A" w:rsidR="00097E98" w:rsidRPr="00442838" w:rsidRDefault="0088049D" w:rsidP="000F163C">
            <w:pPr>
              <w:spacing w:line="360" w:lineRule="auto"/>
            </w:pPr>
            <w:r w:rsidRPr="00442838">
              <w:t>Shellder</w:t>
            </w:r>
          </w:p>
        </w:tc>
        <w:tc>
          <w:tcPr>
            <w:tcW w:w="1652" w:type="dxa"/>
          </w:tcPr>
          <w:p w14:paraId="0176C5D0" w14:textId="77777777" w:rsidR="00097E98" w:rsidRPr="00442838" w:rsidRDefault="00097E98" w:rsidP="000F163C">
            <w:pPr>
              <w:spacing w:line="360" w:lineRule="auto"/>
            </w:pPr>
          </w:p>
        </w:tc>
        <w:tc>
          <w:tcPr>
            <w:tcW w:w="3719" w:type="dxa"/>
          </w:tcPr>
          <w:p w14:paraId="448F6DF1" w14:textId="77777777" w:rsidR="00097E98" w:rsidRPr="00442838" w:rsidRDefault="00097E98" w:rsidP="000F163C">
            <w:pPr>
              <w:spacing w:line="360" w:lineRule="auto"/>
            </w:pPr>
          </w:p>
        </w:tc>
        <w:tc>
          <w:tcPr>
            <w:tcW w:w="880" w:type="dxa"/>
          </w:tcPr>
          <w:p w14:paraId="4D7984ED" w14:textId="77777777" w:rsidR="00097E98" w:rsidRPr="00442838" w:rsidRDefault="00097E98" w:rsidP="000F163C">
            <w:pPr>
              <w:spacing w:line="360" w:lineRule="auto"/>
            </w:pPr>
          </w:p>
        </w:tc>
        <w:tc>
          <w:tcPr>
            <w:tcW w:w="724" w:type="dxa"/>
          </w:tcPr>
          <w:p w14:paraId="49ED5D40" w14:textId="77777777" w:rsidR="00097E98" w:rsidRPr="00442838" w:rsidRDefault="00097E98" w:rsidP="000F163C">
            <w:pPr>
              <w:spacing w:line="360" w:lineRule="auto"/>
            </w:pPr>
          </w:p>
        </w:tc>
        <w:tc>
          <w:tcPr>
            <w:tcW w:w="724" w:type="dxa"/>
          </w:tcPr>
          <w:p w14:paraId="321F4255" w14:textId="77777777" w:rsidR="00097E98" w:rsidRPr="00442838" w:rsidRDefault="00097E98" w:rsidP="000F163C">
            <w:pPr>
              <w:spacing w:line="360" w:lineRule="auto"/>
            </w:pPr>
          </w:p>
        </w:tc>
        <w:tc>
          <w:tcPr>
            <w:tcW w:w="1976" w:type="dxa"/>
          </w:tcPr>
          <w:p w14:paraId="744087CC" w14:textId="77777777" w:rsidR="00097E98" w:rsidRPr="00442838" w:rsidRDefault="00097E98" w:rsidP="000F163C">
            <w:pPr>
              <w:spacing w:line="360" w:lineRule="auto"/>
            </w:pPr>
          </w:p>
        </w:tc>
      </w:tr>
      <w:tr w:rsidR="00097E98" w:rsidRPr="00442838" w14:paraId="27FEB664" w14:textId="77777777" w:rsidTr="000F163C">
        <w:trPr>
          <w:trHeight w:val="441"/>
        </w:trPr>
        <w:tc>
          <w:tcPr>
            <w:tcW w:w="1251" w:type="dxa"/>
          </w:tcPr>
          <w:p w14:paraId="15EACC6E" w14:textId="480C35EC" w:rsidR="00097E98" w:rsidRPr="00442838" w:rsidRDefault="0088049D" w:rsidP="000F163C">
            <w:pPr>
              <w:spacing w:line="360" w:lineRule="auto"/>
            </w:pPr>
            <w:r w:rsidRPr="00442838">
              <w:t>Cloyster</w:t>
            </w:r>
          </w:p>
        </w:tc>
        <w:tc>
          <w:tcPr>
            <w:tcW w:w="1652" w:type="dxa"/>
          </w:tcPr>
          <w:p w14:paraId="6BB166EF" w14:textId="77777777" w:rsidR="00097E98" w:rsidRPr="00442838" w:rsidRDefault="00097E98" w:rsidP="000F163C">
            <w:pPr>
              <w:spacing w:line="360" w:lineRule="auto"/>
            </w:pPr>
          </w:p>
        </w:tc>
        <w:tc>
          <w:tcPr>
            <w:tcW w:w="3719" w:type="dxa"/>
          </w:tcPr>
          <w:p w14:paraId="0FC6C9E6" w14:textId="77777777" w:rsidR="00097E98" w:rsidRPr="00442838" w:rsidRDefault="00097E98" w:rsidP="000F163C">
            <w:pPr>
              <w:spacing w:line="360" w:lineRule="auto"/>
            </w:pPr>
          </w:p>
        </w:tc>
        <w:tc>
          <w:tcPr>
            <w:tcW w:w="880" w:type="dxa"/>
          </w:tcPr>
          <w:p w14:paraId="583C45C2" w14:textId="77777777" w:rsidR="00097E98" w:rsidRPr="00442838" w:rsidRDefault="00097E98" w:rsidP="000F163C">
            <w:pPr>
              <w:spacing w:line="360" w:lineRule="auto"/>
            </w:pPr>
          </w:p>
        </w:tc>
        <w:tc>
          <w:tcPr>
            <w:tcW w:w="724" w:type="dxa"/>
          </w:tcPr>
          <w:p w14:paraId="1B4D0F13" w14:textId="77777777" w:rsidR="00097E98" w:rsidRPr="00442838" w:rsidRDefault="00097E98" w:rsidP="000F163C">
            <w:pPr>
              <w:spacing w:line="360" w:lineRule="auto"/>
            </w:pPr>
          </w:p>
        </w:tc>
        <w:tc>
          <w:tcPr>
            <w:tcW w:w="724" w:type="dxa"/>
          </w:tcPr>
          <w:p w14:paraId="76481F72" w14:textId="77777777" w:rsidR="00097E98" w:rsidRPr="00442838" w:rsidRDefault="00097E98" w:rsidP="000F163C">
            <w:pPr>
              <w:spacing w:line="360" w:lineRule="auto"/>
            </w:pPr>
          </w:p>
        </w:tc>
        <w:tc>
          <w:tcPr>
            <w:tcW w:w="1976" w:type="dxa"/>
          </w:tcPr>
          <w:p w14:paraId="47EB468F" w14:textId="77777777" w:rsidR="00097E98" w:rsidRPr="00442838" w:rsidRDefault="00097E98" w:rsidP="000F163C">
            <w:pPr>
              <w:spacing w:line="360" w:lineRule="auto"/>
            </w:pPr>
          </w:p>
        </w:tc>
      </w:tr>
    </w:tbl>
    <w:p w14:paraId="6FBCBC6B" w14:textId="77777777" w:rsidR="00097E98" w:rsidRPr="00442838" w:rsidRDefault="00097E98" w:rsidP="00097E98">
      <w:pPr>
        <w:rPr>
          <w:sz w:val="24"/>
        </w:rPr>
      </w:pPr>
    </w:p>
    <w:p w14:paraId="3695536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D3364C" w14:textId="77777777" w:rsidTr="000F163C">
        <w:tc>
          <w:tcPr>
            <w:tcW w:w="3596" w:type="dxa"/>
          </w:tcPr>
          <w:p w14:paraId="19AE4E7F" w14:textId="77777777" w:rsidR="00097E98" w:rsidRPr="00442838" w:rsidRDefault="00097E98" w:rsidP="000F163C">
            <w:pPr>
              <w:rPr>
                <w:sz w:val="24"/>
              </w:rPr>
            </w:pPr>
          </w:p>
        </w:tc>
        <w:tc>
          <w:tcPr>
            <w:tcW w:w="3597" w:type="dxa"/>
          </w:tcPr>
          <w:p w14:paraId="4F062611" w14:textId="77777777" w:rsidR="00097E98" w:rsidRPr="00442838" w:rsidRDefault="00097E98" w:rsidP="000F163C">
            <w:pPr>
              <w:rPr>
                <w:sz w:val="24"/>
              </w:rPr>
            </w:pPr>
          </w:p>
        </w:tc>
        <w:tc>
          <w:tcPr>
            <w:tcW w:w="3597" w:type="dxa"/>
          </w:tcPr>
          <w:p w14:paraId="39EF4267" w14:textId="77777777" w:rsidR="00097E98" w:rsidRPr="00442838" w:rsidRDefault="00097E98" w:rsidP="000F163C">
            <w:pPr>
              <w:rPr>
                <w:sz w:val="24"/>
              </w:rPr>
            </w:pPr>
          </w:p>
        </w:tc>
      </w:tr>
      <w:tr w:rsidR="00097E98" w:rsidRPr="00442838" w14:paraId="556C3ABE" w14:textId="77777777" w:rsidTr="000F163C">
        <w:tc>
          <w:tcPr>
            <w:tcW w:w="3596" w:type="dxa"/>
          </w:tcPr>
          <w:p w14:paraId="03D6C307" w14:textId="77777777" w:rsidR="00097E98" w:rsidRPr="00442838" w:rsidRDefault="00097E98" w:rsidP="000F163C">
            <w:pPr>
              <w:rPr>
                <w:sz w:val="24"/>
              </w:rPr>
            </w:pPr>
          </w:p>
        </w:tc>
        <w:tc>
          <w:tcPr>
            <w:tcW w:w="3597" w:type="dxa"/>
          </w:tcPr>
          <w:p w14:paraId="6104869C" w14:textId="77777777" w:rsidR="00097E98" w:rsidRPr="00442838" w:rsidRDefault="00097E98" w:rsidP="000F163C">
            <w:pPr>
              <w:rPr>
                <w:sz w:val="24"/>
              </w:rPr>
            </w:pPr>
          </w:p>
        </w:tc>
        <w:tc>
          <w:tcPr>
            <w:tcW w:w="3597" w:type="dxa"/>
          </w:tcPr>
          <w:p w14:paraId="05ACE8D1" w14:textId="77777777" w:rsidR="00097E98" w:rsidRPr="00442838" w:rsidRDefault="00097E98" w:rsidP="000F163C">
            <w:pPr>
              <w:rPr>
                <w:sz w:val="24"/>
              </w:rPr>
            </w:pPr>
          </w:p>
        </w:tc>
      </w:tr>
    </w:tbl>
    <w:p w14:paraId="34167A4B" w14:textId="77777777" w:rsidR="00097E98" w:rsidRPr="00442838" w:rsidRDefault="00097E98" w:rsidP="00097E98">
      <w:pPr>
        <w:rPr>
          <w:sz w:val="24"/>
        </w:rPr>
      </w:pPr>
    </w:p>
    <w:p w14:paraId="5D5E5EF8" w14:textId="77777777" w:rsidR="00097E98" w:rsidRPr="00442838" w:rsidRDefault="00097E98" w:rsidP="00097E98">
      <w:pPr>
        <w:rPr>
          <w:sz w:val="24"/>
        </w:rPr>
      </w:pPr>
      <w:r w:rsidRPr="00442838">
        <w:rPr>
          <w:sz w:val="24"/>
        </w:rPr>
        <w:t>Sprites:</w:t>
      </w:r>
    </w:p>
    <w:p w14:paraId="086E3420" w14:textId="77777777" w:rsidR="00097E98" w:rsidRPr="00442838" w:rsidRDefault="00097E98" w:rsidP="00097E98">
      <w:pPr>
        <w:rPr>
          <w:sz w:val="24"/>
        </w:rPr>
      </w:pPr>
      <w:r w:rsidRPr="00442838">
        <w:rPr>
          <w:sz w:val="24"/>
        </w:rPr>
        <w:br w:type="page"/>
      </w:r>
    </w:p>
    <w:p w14:paraId="06D275E9" w14:textId="22E93017" w:rsidR="00097E98" w:rsidRPr="00442838" w:rsidRDefault="0088049D" w:rsidP="00097E98">
      <w:pPr>
        <w:rPr>
          <w:sz w:val="24"/>
        </w:rPr>
      </w:pPr>
      <w:r w:rsidRPr="00442838">
        <w:rPr>
          <w:sz w:val="24"/>
        </w:rPr>
        <w:lastRenderedPageBreak/>
        <w:t xml:space="preserve">Gastly </w:t>
      </w:r>
      <w:r w:rsidR="00097E98" w:rsidRPr="00442838">
        <w:rPr>
          <w:sz w:val="24"/>
        </w:rPr>
        <w:t>Family Page</w:t>
      </w:r>
    </w:p>
    <w:p w14:paraId="53022DA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59E60D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72D3CAA" w14:textId="77777777" w:rsidTr="000F163C">
        <w:trPr>
          <w:trHeight w:val="896"/>
        </w:trPr>
        <w:tc>
          <w:tcPr>
            <w:tcW w:w="1251" w:type="dxa"/>
          </w:tcPr>
          <w:p w14:paraId="77F61E00" w14:textId="77777777" w:rsidR="00097E98" w:rsidRPr="00442838" w:rsidRDefault="00097E98" w:rsidP="000F163C">
            <w:pPr>
              <w:spacing w:line="360" w:lineRule="auto"/>
            </w:pPr>
            <w:r w:rsidRPr="00442838">
              <w:t>Pokemon</w:t>
            </w:r>
          </w:p>
          <w:p w14:paraId="37E9D68B" w14:textId="77777777" w:rsidR="00097E98" w:rsidRPr="00442838" w:rsidRDefault="00097E98" w:rsidP="000F163C">
            <w:pPr>
              <w:spacing w:line="360" w:lineRule="auto"/>
            </w:pPr>
            <w:r w:rsidRPr="00442838">
              <w:t>Name</w:t>
            </w:r>
          </w:p>
        </w:tc>
        <w:tc>
          <w:tcPr>
            <w:tcW w:w="1652" w:type="dxa"/>
          </w:tcPr>
          <w:p w14:paraId="20D865BE" w14:textId="77777777" w:rsidR="00097E98" w:rsidRPr="00442838" w:rsidRDefault="00097E98" w:rsidP="000F163C">
            <w:pPr>
              <w:spacing w:line="360" w:lineRule="auto"/>
            </w:pPr>
            <w:r w:rsidRPr="00442838">
              <w:t>Pokemon Number</w:t>
            </w:r>
          </w:p>
        </w:tc>
        <w:tc>
          <w:tcPr>
            <w:tcW w:w="3719" w:type="dxa"/>
          </w:tcPr>
          <w:p w14:paraId="28C3FC4C" w14:textId="77777777" w:rsidR="00097E98" w:rsidRPr="00442838" w:rsidRDefault="00097E98" w:rsidP="000F163C">
            <w:pPr>
              <w:spacing w:line="360" w:lineRule="auto"/>
            </w:pPr>
            <w:r w:rsidRPr="00442838">
              <w:t>Base Stats</w:t>
            </w:r>
          </w:p>
          <w:p w14:paraId="01B2B40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FB0F770" w14:textId="77777777" w:rsidR="00097E98" w:rsidRPr="00442838" w:rsidRDefault="00097E98" w:rsidP="000F163C">
            <w:pPr>
              <w:spacing w:line="360" w:lineRule="auto"/>
            </w:pPr>
            <w:r w:rsidRPr="00442838">
              <w:t>Ability</w:t>
            </w:r>
          </w:p>
        </w:tc>
        <w:tc>
          <w:tcPr>
            <w:tcW w:w="724" w:type="dxa"/>
          </w:tcPr>
          <w:p w14:paraId="03115272" w14:textId="77777777" w:rsidR="00097E98" w:rsidRPr="00442838" w:rsidRDefault="00097E98" w:rsidP="000F163C">
            <w:pPr>
              <w:spacing w:line="360" w:lineRule="auto"/>
            </w:pPr>
            <w:r w:rsidRPr="00442838">
              <w:t>Type 1</w:t>
            </w:r>
          </w:p>
        </w:tc>
        <w:tc>
          <w:tcPr>
            <w:tcW w:w="724" w:type="dxa"/>
          </w:tcPr>
          <w:p w14:paraId="4A947FDC" w14:textId="77777777" w:rsidR="00097E98" w:rsidRPr="00442838" w:rsidRDefault="00097E98" w:rsidP="000F163C">
            <w:pPr>
              <w:spacing w:line="360" w:lineRule="auto"/>
            </w:pPr>
            <w:r w:rsidRPr="00442838">
              <w:t>Type 2</w:t>
            </w:r>
          </w:p>
        </w:tc>
        <w:tc>
          <w:tcPr>
            <w:tcW w:w="1976" w:type="dxa"/>
          </w:tcPr>
          <w:p w14:paraId="3DF9E75A" w14:textId="77777777" w:rsidR="00097E98" w:rsidRPr="00442838" w:rsidRDefault="00097E98" w:rsidP="000F163C">
            <w:pPr>
              <w:spacing w:line="360" w:lineRule="auto"/>
            </w:pPr>
            <w:r w:rsidRPr="00442838">
              <w:t>Evolution</w:t>
            </w:r>
          </w:p>
        </w:tc>
      </w:tr>
      <w:tr w:rsidR="00097E98" w:rsidRPr="00442838" w14:paraId="029076EA" w14:textId="77777777" w:rsidTr="000F163C">
        <w:trPr>
          <w:trHeight w:val="454"/>
        </w:trPr>
        <w:tc>
          <w:tcPr>
            <w:tcW w:w="1251" w:type="dxa"/>
          </w:tcPr>
          <w:p w14:paraId="5D7D1ED9" w14:textId="4E61E392" w:rsidR="00097E98" w:rsidRPr="00442838" w:rsidRDefault="0088049D" w:rsidP="000F163C">
            <w:pPr>
              <w:spacing w:line="360" w:lineRule="auto"/>
            </w:pPr>
            <w:r w:rsidRPr="00442838">
              <w:t>Gastly</w:t>
            </w:r>
          </w:p>
        </w:tc>
        <w:tc>
          <w:tcPr>
            <w:tcW w:w="1652" w:type="dxa"/>
          </w:tcPr>
          <w:p w14:paraId="2415438D" w14:textId="77777777" w:rsidR="00097E98" w:rsidRPr="00442838" w:rsidRDefault="00097E98" w:rsidP="000F163C">
            <w:pPr>
              <w:spacing w:line="360" w:lineRule="auto"/>
            </w:pPr>
          </w:p>
        </w:tc>
        <w:tc>
          <w:tcPr>
            <w:tcW w:w="3719" w:type="dxa"/>
          </w:tcPr>
          <w:p w14:paraId="5ECD2E18" w14:textId="77777777" w:rsidR="00097E98" w:rsidRPr="00442838" w:rsidRDefault="00097E98" w:rsidP="000F163C">
            <w:pPr>
              <w:spacing w:line="360" w:lineRule="auto"/>
            </w:pPr>
          </w:p>
        </w:tc>
        <w:tc>
          <w:tcPr>
            <w:tcW w:w="880" w:type="dxa"/>
          </w:tcPr>
          <w:p w14:paraId="006E3F91" w14:textId="77777777" w:rsidR="00097E98" w:rsidRPr="00442838" w:rsidRDefault="00097E98" w:rsidP="000F163C">
            <w:pPr>
              <w:spacing w:line="360" w:lineRule="auto"/>
            </w:pPr>
          </w:p>
        </w:tc>
        <w:tc>
          <w:tcPr>
            <w:tcW w:w="724" w:type="dxa"/>
          </w:tcPr>
          <w:p w14:paraId="20893FEC" w14:textId="77777777" w:rsidR="00097E98" w:rsidRPr="00442838" w:rsidRDefault="00097E98" w:rsidP="000F163C">
            <w:pPr>
              <w:spacing w:line="360" w:lineRule="auto"/>
            </w:pPr>
          </w:p>
        </w:tc>
        <w:tc>
          <w:tcPr>
            <w:tcW w:w="724" w:type="dxa"/>
          </w:tcPr>
          <w:p w14:paraId="4C65F496" w14:textId="77777777" w:rsidR="00097E98" w:rsidRPr="00442838" w:rsidRDefault="00097E98" w:rsidP="000F163C">
            <w:pPr>
              <w:spacing w:line="360" w:lineRule="auto"/>
            </w:pPr>
          </w:p>
        </w:tc>
        <w:tc>
          <w:tcPr>
            <w:tcW w:w="1976" w:type="dxa"/>
          </w:tcPr>
          <w:p w14:paraId="7E64F824" w14:textId="77777777" w:rsidR="00097E98" w:rsidRPr="00442838" w:rsidRDefault="00097E98" w:rsidP="000F163C">
            <w:pPr>
              <w:spacing w:line="360" w:lineRule="auto"/>
            </w:pPr>
          </w:p>
        </w:tc>
      </w:tr>
      <w:tr w:rsidR="00097E98" w:rsidRPr="00442838" w14:paraId="54FB9ABC" w14:textId="77777777" w:rsidTr="000F163C">
        <w:trPr>
          <w:trHeight w:val="441"/>
        </w:trPr>
        <w:tc>
          <w:tcPr>
            <w:tcW w:w="1251" w:type="dxa"/>
          </w:tcPr>
          <w:p w14:paraId="7B2EAFF8" w14:textId="01493688" w:rsidR="00097E98" w:rsidRPr="00442838" w:rsidRDefault="0088049D" w:rsidP="000F163C">
            <w:pPr>
              <w:spacing w:line="360" w:lineRule="auto"/>
            </w:pPr>
            <w:r w:rsidRPr="00442838">
              <w:t>Haunter</w:t>
            </w:r>
          </w:p>
        </w:tc>
        <w:tc>
          <w:tcPr>
            <w:tcW w:w="1652" w:type="dxa"/>
          </w:tcPr>
          <w:p w14:paraId="4921A971" w14:textId="77777777" w:rsidR="00097E98" w:rsidRPr="00442838" w:rsidRDefault="00097E98" w:rsidP="000F163C">
            <w:pPr>
              <w:spacing w:line="360" w:lineRule="auto"/>
            </w:pPr>
          </w:p>
        </w:tc>
        <w:tc>
          <w:tcPr>
            <w:tcW w:w="3719" w:type="dxa"/>
          </w:tcPr>
          <w:p w14:paraId="2B6E37A2" w14:textId="77777777" w:rsidR="00097E98" w:rsidRPr="00442838" w:rsidRDefault="00097E98" w:rsidP="000F163C">
            <w:pPr>
              <w:spacing w:line="360" w:lineRule="auto"/>
            </w:pPr>
          </w:p>
        </w:tc>
        <w:tc>
          <w:tcPr>
            <w:tcW w:w="880" w:type="dxa"/>
          </w:tcPr>
          <w:p w14:paraId="3E5904B0" w14:textId="77777777" w:rsidR="00097E98" w:rsidRPr="00442838" w:rsidRDefault="00097E98" w:rsidP="000F163C">
            <w:pPr>
              <w:spacing w:line="360" w:lineRule="auto"/>
            </w:pPr>
          </w:p>
        </w:tc>
        <w:tc>
          <w:tcPr>
            <w:tcW w:w="724" w:type="dxa"/>
          </w:tcPr>
          <w:p w14:paraId="7815AEAC" w14:textId="77777777" w:rsidR="00097E98" w:rsidRPr="00442838" w:rsidRDefault="00097E98" w:rsidP="000F163C">
            <w:pPr>
              <w:spacing w:line="360" w:lineRule="auto"/>
            </w:pPr>
          </w:p>
        </w:tc>
        <w:tc>
          <w:tcPr>
            <w:tcW w:w="724" w:type="dxa"/>
          </w:tcPr>
          <w:p w14:paraId="72DAFB69" w14:textId="77777777" w:rsidR="00097E98" w:rsidRPr="00442838" w:rsidRDefault="00097E98" w:rsidP="000F163C">
            <w:pPr>
              <w:spacing w:line="360" w:lineRule="auto"/>
            </w:pPr>
          </w:p>
        </w:tc>
        <w:tc>
          <w:tcPr>
            <w:tcW w:w="1976" w:type="dxa"/>
          </w:tcPr>
          <w:p w14:paraId="55EBDFF5" w14:textId="77777777" w:rsidR="00097E98" w:rsidRPr="00442838" w:rsidRDefault="00097E98" w:rsidP="000F163C">
            <w:pPr>
              <w:spacing w:line="360" w:lineRule="auto"/>
            </w:pPr>
          </w:p>
        </w:tc>
      </w:tr>
      <w:tr w:rsidR="00097E98" w:rsidRPr="00442838" w14:paraId="747B94AA" w14:textId="77777777" w:rsidTr="000F163C">
        <w:trPr>
          <w:trHeight w:val="441"/>
        </w:trPr>
        <w:tc>
          <w:tcPr>
            <w:tcW w:w="1251" w:type="dxa"/>
          </w:tcPr>
          <w:p w14:paraId="536C0B3E" w14:textId="0B396669" w:rsidR="00097E98" w:rsidRPr="00442838" w:rsidRDefault="0088049D" w:rsidP="000F163C">
            <w:pPr>
              <w:spacing w:line="360" w:lineRule="auto"/>
            </w:pPr>
            <w:r w:rsidRPr="00442838">
              <w:t>Gengar</w:t>
            </w:r>
          </w:p>
        </w:tc>
        <w:tc>
          <w:tcPr>
            <w:tcW w:w="1652" w:type="dxa"/>
          </w:tcPr>
          <w:p w14:paraId="72F82768" w14:textId="77777777" w:rsidR="00097E98" w:rsidRPr="00442838" w:rsidRDefault="00097E98" w:rsidP="000F163C">
            <w:pPr>
              <w:spacing w:line="360" w:lineRule="auto"/>
            </w:pPr>
          </w:p>
        </w:tc>
        <w:tc>
          <w:tcPr>
            <w:tcW w:w="3719" w:type="dxa"/>
          </w:tcPr>
          <w:p w14:paraId="350CB179" w14:textId="77777777" w:rsidR="00097E98" w:rsidRPr="00442838" w:rsidRDefault="00097E98" w:rsidP="000F163C">
            <w:pPr>
              <w:spacing w:line="360" w:lineRule="auto"/>
            </w:pPr>
          </w:p>
        </w:tc>
        <w:tc>
          <w:tcPr>
            <w:tcW w:w="880" w:type="dxa"/>
          </w:tcPr>
          <w:p w14:paraId="43014FFD" w14:textId="77777777" w:rsidR="00097E98" w:rsidRPr="00442838" w:rsidRDefault="00097E98" w:rsidP="000F163C">
            <w:pPr>
              <w:spacing w:line="360" w:lineRule="auto"/>
            </w:pPr>
          </w:p>
        </w:tc>
        <w:tc>
          <w:tcPr>
            <w:tcW w:w="724" w:type="dxa"/>
          </w:tcPr>
          <w:p w14:paraId="24667F5E" w14:textId="77777777" w:rsidR="00097E98" w:rsidRPr="00442838" w:rsidRDefault="00097E98" w:rsidP="000F163C">
            <w:pPr>
              <w:spacing w:line="360" w:lineRule="auto"/>
            </w:pPr>
          </w:p>
        </w:tc>
        <w:tc>
          <w:tcPr>
            <w:tcW w:w="724" w:type="dxa"/>
          </w:tcPr>
          <w:p w14:paraId="0B31068E" w14:textId="77777777" w:rsidR="00097E98" w:rsidRPr="00442838" w:rsidRDefault="00097E98" w:rsidP="000F163C">
            <w:pPr>
              <w:spacing w:line="360" w:lineRule="auto"/>
            </w:pPr>
          </w:p>
        </w:tc>
        <w:tc>
          <w:tcPr>
            <w:tcW w:w="1976" w:type="dxa"/>
          </w:tcPr>
          <w:p w14:paraId="72D51B0C" w14:textId="77777777" w:rsidR="00097E98" w:rsidRPr="00442838" w:rsidRDefault="00097E98" w:rsidP="000F163C">
            <w:pPr>
              <w:spacing w:line="360" w:lineRule="auto"/>
            </w:pPr>
          </w:p>
        </w:tc>
      </w:tr>
      <w:tr w:rsidR="00097E98" w:rsidRPr="00442838" w14:paraId="04DAF1AB" w14:textId="77777777" w:rsidTr="000F163C">
        <w:trPr>
          <w:trHeight w:val="896"/>
        </w:trPr>
        <w:tc>
          <w:tcPr>
            <w:tcW w:w="1251" w:type="dxa"/>
          </w:tcPr>
          <w:p w14:paraId="440340F5" w14:textId="3F571591" w:rsidR="00097E98" w:rsidRPr="00442838" w:rsidRDefault="0088049D" w:rsidP="000F163C">
            <w:pPr>
              <w:spacing w:line="360" w:lineRule="auto"/>
            </w:pPr>
            <w:r w:rsidRPr="00442838">
              <w:t>Mega Gengar</w:t>
            </w:r>
          </w:p>
        </w:tc>
        <w:tc>
          <w:tcPr>
            <w:tcW w:w="1652" w:type="dxa"/>
          </w:tcPr>
          <w:p w14:paraId="4BDFD2F1" w14:textId="77777777" w:rsidR="00097E98" w:rsidRPr="00442838" w:rsidRDefault="00097E98" w:rsidP="000F163C">
            <w:pPr>
              <w:spacing w:line="360" w:lineRule="auto"/>
            </w:pPr>
          </w:p>
        </w:tc>
        <w:tc>
          <w:tcPr>
            <w:tcW w:w="3719" w:type="dxa"/>
          </w:tcPr>
          <w:p w14:paraId="64AC3C84" w14:textId="77777777" w:rsidR="00097E98" w:rsidRPr="00442838" w:rsidRDefault="00097E98" w:rsidP="000F163C">
            <w:pPr>
              <w:spacing w:line="360" w:lineRule="auto"/>
            </w:pPr>
          </w:p>
        </w:tc>
        <w:tc>
          <w:tcPr>
            <w:tcW w:w="880" w:type="dxa"/>
          </w:tcPr>
          <w:p w14:paraId="3E9A9368" w14:textId="77777777" w:rsidR="00097E98" w:rsidRPr="00442838" w:rsidRDefault="00097E98" w:rsidP="000F163C">
            <w:pPr>
              <w:spacing w:line="360" w:lineRule="auto"/>
            </w:pPr>
          </w:p>
        </w:tc>
        <w:tc>
          <w:tcPr>
            <w:tcW w:w="724" w:type="dxa"/>
          </w:tcPr>
          <w:p w14:paraId="4B15D57F" w14:textId="77777777" w:rsidR="00097E98" w:rsidRPr="00442838" w:rsidRDefault="00097E98" w:rsidP="000F163C">
            <w:pPr>
              <w:spacing w:line="360" w:lineRule="auto"/>
            </w:pPr>
          </w:p>
        </w:tc>
        <w:tc>
          <w:tcPr>
            <w:tcW w:w="724" w:type="dxa"/>
          </w:tcPr>
          <w:p w14:paraId="1FAC4560" w14:textId="77777777" w:rsidR="00097E98" w:rsidRPr="00442838" w:rsidRDefault="00097E98" w:rsidP="000F163C">
            <w:pPr>
              <w:spacing w:line="360" w:lineRule="auto"/>
            </w:pPr>
          </w:p>
        </w:tc>
        <w:tc>
          <w:tcPr>
            <w:tcW w:w="1976" w:type="dxa"/>
          </w:tcPr>
          <w:p w14:paraId="2EEE3E5B" w14:textId="77777777" w:rsidR="00097E98" w:rsidRPr="00442838" w:rsidRDefault="00097E98" w:rsidP="000F163C">
            <w:pPr>
              <w:spacing w:line="360" w:lineRule="auto"/>
            </w:pPr>
          </w:p>
        </w:tc>
      </w:tr>
    </w:tbl>
    <w:p w14:paraId="5E75E0F8" w14:textId="77777777" w:rsidR="00097E98" w:rsidRPr="00442838" w:rsidRDefault="00097E98" w:rsidP="00097E98">
      <w:pPr>
        <w:rPr>
          <w:sz w:val="24"/>
        </w:rPr>
      </w:pPr>
    </w:p>
    <w:p w14:paraId="6B447E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8F760F7" w14:textId="77777777" w:rsidTr="000F163C">
        <w:tc>
          <w:tcPr>
            <w:tcW w:w="3596" w:type="dxa"/>
          </w:tcPr>
          <w:p w14:paraId="3DB9EB75" w14:textId="77777777" w:rsidR="00097E98" w:rsidRPr="00442838" w:rsidRDefault="00097E98" w:rsidP="000F163C">
            <w:pPr>
              <w:rPr>
                <w:sz w:val="24"/>
              </w:rPr>
            </w:pPr>
          </w:p>
        </w:tc>
        <w:tc>
          <w:tcPr>
            <w:tcW w:w="3597" w:type="dxa"/>
          </w:tcPr>
          <w:p w14:paraId="208AB7C1" w14:textId="77777777" w:rsidR="00097E98" w:rsidRPr="00442838" w:rsidRDefault="00097E98" w:rsidP="000F163C">
            <w:pPr>
              <w:rPr>
                <w:sz w:val="24"/>
              </w:rPr>
            </w:pPr>
          </w:p>
        </w:tc>
        <w:tc>
          <w:tcPr>
            <w:tcW w:w="3597" w:type="dxa"/>
          </w:tcPr>
          <w:p w14:paraId="04B82F33" w14:textId="77777777" w:rsidR="00097E98" w:rsidRPr="00442838" w:rsidRDefault="00097E98" w:rsidP="000F163C">
            <w:pPr>
              <w:rPr>
                <w:sz w:val="24"/>
              </w:rPr>
            </w:pPr>
          </w:p>
        </w:tc>
      </w:tr>
      <w:tr w:rsidR="00097E98" w:rsidRPr="00442838" w14:paraId="1ECF5612" w14:textId="77777777" w:rsidTr="000F163C">
        <w:tc>
          <w:tcPr>
            <w:tcW w:w="3596" w:type="dxa"/>
          </w:tcPr>
          <w:p w14:paraId="354FA85E" w14:textId="77777777" w:rsidR="00097E98" w:rsidRPr="00442838" w:rsidRDefault="00097E98" w:rsidP="000F163C">
            <w:pPr>
              <w:rPr>
                <w:sz w:val="24"/>
              </w:rPr>
            </w:pPr>
          </w:p>
        </w:tc>
        <w:tc>
          <w:tcPr>
            <w:tcW w:w="3597" w:type="dxa"/>
          </w:tcPr>
          <w:p w14:paraId="4BFAE04F" w14:textId="77777777" w:rsidR="00097E98" w:rsidRPr="00442838" w:rsidRDefault="00097E98" w:rsidP="000F163C">
            <w:pPr>
              <w:rPr>
                <w:sz w:val="24"/>
              </w:rPr>
            </w:pPr>
          </w:p>
        </w:tc>
        <w:tc>
          <w:tcPr>
            <w:tcW w:w="3597" w:type="dxa"/>
          </w:tcPr>
          <w:p w14:paraId="727C1F72" w14:textId="77777777" w:rsidR="00097E98" w:rsidRPr="00442838" w:rsidRDefault="00097E98" w:rsidP="000F163C">
            <w:pPr>
              <w:rPr>
                <w:sz w:val="24"/>
              </w:rPr>
            </w:pPr>
          </w:p>
        </w:tc>
      </w:tr>
    </w:tbl>
    <w:p w14:paraId="1325BB8C" w14:textId="77777777" w:rsidR="00097E98" w:rsidRPr="00442838" w:rsidRDefault="00097E98" w:rsidP="00097E98">
      <w:pPr>
        <w:rPr>
          <w:sz w:val="24"/>
        </w:rPr>
      </w:pPr>
    </w:p>
    <w:p w14:paraId="29989685" w14:textId="77777777" w:rsidR="00097E98" w:rsidRPr="00442838" w:rsidRDefault="00097E98" w:rsidP="00097E98">
      <w:pPr>
        <w:rPr>
          <w:sz w:val="24"/>
        </w:rPr>
      </w:pPr>
      <w:r w:rsidRPr="00442838">
        <w:rPr>
          <w:sz w:val="24"/>
        </w:rPr>
        <w:t>Sprites:</w:t>
      </w:r>
    </w:p>
    <w:p w14:paraId="5DD329AE" w14:textId="77777777" w:rsidR="00097E98" w:rsidRPr="00442838" w:rsidRDefault="00097E98" w:rsidP="00097E98">
      <w:pPr>
        <w:rPr>
          <w:sz w:val="24"/>
        </w:rPr>
      </w:pPr>
      <w:r w:rsidRPr="00442838">
        <w:rPr>
          <w:sz w:val="24"/>
        </w:rPr>
        <w:br w:type="page"/>
      </w:r>
    </w:p>
    <w:p w14:paraId="08F2EF5A" w14:textId="081C77DF" w:rsidR="00097E98" w:rsidRPr="00442838" w:rsidRDefault="0088049D" w:rsidP="00097E98">
      <w:pPr>
        <w:rPr>
          <w:sz w:val="24"/>
        </w:rPr>
      </w:pPr>
      <w:r w:rsidRPr="00442838">
        <w:rPr>
          <w:sz w:val="24"/>
        </w:rPr>
        <w:lastRenderedPageBreak/>
        <w:t xml:space="preserve">Onix </w:t>
      </w:r>
      <w:r w:rsidR="00097E98" w:rsidRPr="00442838">
        <w:rPr>
          <w:sz w:val="24"/>
        </w:rPr>
        <w:t>Family Page</w:t>
      </w:r>
    </w:p>
    <w:p w14:paraId="6AD4FBD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7CDCD5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339114" w14:textId="77777777" w:rsidTr="000F163C">
        <w:trPr>
          <w:trHeight w:val="896"/>
        </w:trPr>
        <w:tc>
          <w:tcPr>
            <w:tcW w:w="1251" w:type="dxa"/>
          </w:tcPr>
          <w:p w14:paraId="7D4AFD22" w14:textId="77777777" w:rsidR="00097E98" w:rsidRPr="00442838" w:rsidRDefault="00097E98" w:rsidP="000F163C">
            <w:pPr>
              <w:spacing w:line="360" w:lineRule="auto"/>
            </w:pPr>
            <w:r w:rsidRPr="00442838">
              <w:t>Pokemon</w:t>
            </w:r>
          </w:p>
          <w:p w14:paraId="40DDF797" w14:textId="77777777" w:rsidR="00097E98" w:rsidRPr="00442838" w:rsidRDefault="00097E98" w:rsidP="000F163C">
            <w:pPr>
              <w:spacing w:line="360" w:lineRule="auto"/>
            </w:pPr>
            <w:r w:rsidRPr="00442838">
              <w:t>Name</w:t>
            </w:r>
          </w:p>
        </w:tc>
        <w:tc>
          <w:tcPr>
            <w:tcW w:w="1652" w:type="dxa"/>
          </w:tcPr>
          <w:p w14:paraId="1E70279C" w14:textId="77777777" w:rsidR="00097E98" w:rsidRPr="00442838" w:rsidRDefault="00097E98" w:rsidP="000F163C">
            <w:pPr>
              <w:spacing w:line="360" w:lineRule="auto"/>
            </w:pPr>
            <w:r w:rsidRPr="00442838">
              <w:t>Pokemon Number</w:t>
            </w:r>
          </w:p>
        </w:tc>
        <w:tc>
          <w:tcPr>
            <w:tcW w:w="3719" w:type="dxa"/>
          </w:tcPr>
          <w:p w14:paraId="4FAC57A6" w14:textId="77777777" w:rsidR="00097E98" w:rsidRPr="00442838" w:rsidRDefault="00097E98" w:rsidP="000F163C">
            <w:pPr>
              <w:spacing w:line="360" w:lineRule="auto"/>
            </w:pPr>
            <w:r w:rsidRPr="00442838">
              <w:t>Base Stats</w:t>
            </w:r>
          </w:p>
          <w:p w14:paraId="21AB5C3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5FC71F5" w14:textId="77777777" w:rsidR="00097E98" w:rsidRPr="00442838" w:rsidRDefault="00097E98" w:rsidP="000F163C">
            <w:pPr>
              <w:spacing w:line="360" w:lineRule="auto"/>
            </w:pPr>
            <w:r w:rsidRPr="00442838">
              <w:t>Ability</w:t>
            </w:r>
          </w:p>
        </w:tc>
        <w:tc>
          <w:tcPr>
            <w:tcW w:w="724" w:type="dxa"/>
          </w:tcPr>
          <w:p w14:paraId="00AC99A7" w14:textId="77777777" w:rsidR="00097E98" w:rsidRPr="00442838" w:rsidRDefault="00097E98" w:rsidP="000F163C">
            <w:pPr>
              <w:spacing w:line="360" w:lineRule="auto"/>
            </w:pPr>
            <w:r w:rsidRPr="00442838">
              <w:t>Type 1</w:t>
            </w:r>
          </w:p>
        </w:tc>
        <w:tc>
          <w:tcPr>
            <w:tcW w:w="724" w:type="dxa"/>
          </w:tcPr>
          <w:p w14:paraId="788F4061" w14:textId="77777777" w:rsidR="00097E98" w:rsidRPr="00442838" w:rsidRDefault="00097E98" w:rsidP="000F163C">
            <w:pPr>
              <w:spacing w:line="360" w:lineRule="auto"/>
            </w:pPr>
            <w:r w:rsidRPr="00442838">
              <w:t>Type 2</w:t>
            </w:r>
          </w:p>
        </w:tc>
        <w:tc>
          <w:tcPr>
            <w:tcW w:w="1976" w:type="dxa"/>
          </w:tcPr>
          <w:p w14:paraId="2AA5C998" w14:textId="77777777" w:rsidR="00097E98" w:rsidRPr="00442838" w:rsidRDefault="00097E98" w:rsidP="000F163C">
            <w:pPr>
              <w:spacing w:line="360" w:lineRule="auto"/>
            </w:pPr>
            <w:r w:rsidRPr="00442838">
              <w:t>Evolution</w:t>
            </w:r>
          </w:p>
        </w:tc>
      </w:tr>
      <w:tr w:rsidR="00097E98" w:rsidRPr="00442838" w14:paraId="5E3E8477" w14:textId="77777777" w:rsidTr="000F163C">
        <w:trPr>
          <w:trHeight w:val="454"/>
        </w:trPr>
        <w:tc>
          <w:tcPr>
            <w:tcW w:w="1251" w:type="dxa"/>
          </w:tcPr>
          <w:p w14:paraId="16518356" w14:textId="645119B5" w:rsidR="00097E98" w:rsidRPr="00442838" w:rsidRDefault="0088049D" w:rsidP="000F163C">
            <w:pPr>
              <w:spacing w:line="360" w:lineRule="auto"/>
            </w:pPr>
            <w:r w:rsidRPr="00442838">
              <w:t>Onix</w:t>
            </w:r>
          </w:p>
        </w:tc>
        <w:tc>
          <w:tcPr>
            <w:tcW w:w="1652" w:type="dxa"/>
          </w:tcPr>
          <w:p w14:paraId="50283044" w14:textId="77777777" w:rsidR="00097E98" w:rsidRPr="00442838" w:rsidRDefault="00097E98" w:rsidP="000F163C">
            <w:pPr>
              <w:spacing w:line="360" w:lineRule="auto"/>
            </w:pPr>
          </w:p>
        </w:tc>
        <w:tc>
          <w:tcPr>
            <w:tcW w:w="3719" w:type="dxa"/>
          </w:tcPr>
          <w:p w14:paraId="30D0791F" w14:textId="77777777" w:rsidR="00097E98" w:rsidRPr="00442838" w:rsidRDefault="00097E98" w:rsidP="000F163C">
            <w:pPr>
              <w:spacing w:line="360" w:lineRule="auto"/>
            </w:pPr>
          </w:p>
        </w:tc>
        <w:tc>
          <w:tcPr>
            <w:tcW w:w="880" w:type="dxa"/>
          </w:tcPr>
          <w:p w14:paraId="48C35AA0" w14:textId="77777777" w:rsidR="00097E98" w:rsidRPr="00442838" w:rsidRDefault="00097E98" w:rsidP="000F163C">
            <w:pPr>
              <w:spacing w:line="360" w:lineRule="auto"/>
            </w:pPr>
          </w:p>
        </w:tc>
        <w:tc>
          <w:tcPr>
            <w:tcW w:w="724" w:type="dxa"/>
          </w:tcPr>
          <w:p w14:paraId="09788717" w14:textId="77777777" w:rsidR="00097E98" w:rsidRPr="00442838" w:rsidRDefault="00097E98" w:rsidP="000F163C">
            <w:pPr>
              <w:spacing w:line="360" w:lineRule="auto"/>
            </w:pPr>
          </w:p>
        </w:tc>
        <w:tc>
          <w:tcPr>
            <w:tcW w:w="724" w:type="dxa"/>
          </w:tcPr>
          <w:p w14:paraId="6FE34476" w14:textId="77777777" w:rsidR="00097E98" w:rsidRPr="00442838" w:rsidRDefault="00097E98" w:rsidP="000F163C">
            <w:pPr>
              <w:spacing w:line="360" w:lineRule="auto"/>
            </w:pPr>
          </w:p>
        </w:tc>
        <w:tc>
          <w:tcPr>
            <w:tcW w:w="1976" w:type="dxa"/>
          </w:tcPr>
          <w:p w14:paraId="7CC64B2A" w14:textId="77777777" w:rsidR="00097E98" w:rsidRPr="00442838" w:rsidRDefault="00097E98" w:rsidP="000F163C">
            <w:pPr>
              <w:spacing w:line="360" w:lineRule="auto"/>
            </w:pPr>
          </w:p>
        </w:tc>
      </w:tr>
      <w:tr w:rsidR="00097E98" w:rsidRPr="00442838" w14:paraId="134145CF" w14:textId="77777777" w:rsidTr="000F163C">
        <w:trPr>
          <w:trHeight w:val="441"/>
        </w:trPr>
        <w:tc>
          <w:tcPr>
            <w:tcW w:w="1251" w:type="dxa"/>
          </w:tcPr>
          <w:p w14:paraId="1F6CACF6" w14:textId="558CA9C6" w:rsidR="00097E98" w:rsidRPr="00442838" w:rsidRDefault="0088049D" w:rsidP="000F163C">
            <w:pPr>
              <w:spacing w:line="360" w:lineRule="auto"/>
            </w:pPr>
            <w:r w:rsidRPr="00442838">
              <w:t>Steelix</w:t>
            </w:r>
          </w:p>
        </w:tc>
        <w:tc>
          <w:tcPr>
            <w:tcW w:w="1652" w:type="dxa"/>
          </w:tcPr>
          <w:p w14:paraId="27342A24" w14:textId="77777777" w:rsidR="00097E98" w:rsidRPr="00442838" w:rsidRDefault="00097E98" w:rsidP="000F163C">
            <w:pPr>
              <w:spacing w:line="360" w:lineRule="auto"/>
            </w:pPr>
          </w:p>
        </w:tc>
        <w:tc>
          <w:tcPr>
            <w:tcW w:w="3719" w:type="dxa"/>
          </w:tcPr>
          <w:p w14:paraId="17417994" w14:textId="77777777" w:rsidR="00097E98" w:rsidRPr="00442838" w:rsidRDefault="00097E98" w:rsidP="000F163C">
            <w:pPr>
              <w:spacing w:line="360" w:lineRule="auto"/>
            </w:pPr>
          </w:p>
        </w:tc>
        <w:tc>
          <w:tcPr>
            <w:tcW w:w="880" w:type="dxa"/>
          </w:tcPr>
          <w:p w14:paraId="45E1D5B8" w14:textId="77777777" w:rsidR="00097E98" w:rsidRPr="00442838" w:rsidRDefault="00097E98" w:rsidP="000F163C">
            <w:pPr>
              <w:spacing w:line="360" w:lineRule="auto"/>
            </w:pPr>
          </w:p>
        </w:tc>
        <w:tc>
          <w:tcPr>
            <w:tcW w:w="724" w:type="dxa"/>
          </w:tcPr>
          <w:p w14:paraId="03D0BB1B" w14:textId="77777777" w:rsidR="00097E98" w:rsidRPr="00442838" w:rsidRDefault="00097E98" w:rsidP="000F163C">
            <w:pPr>
              <w:spacing w:line="360" w:lineRule="auto"/>
            </w:pPr>
          </w:p>
        </w:tc>
        <w:tc>
          <w:tcPr>
            <w:tcW w:w="724" w:type="dxa"/>
          </w:tcPr>
          <w:p w14:paraId="79A6A451" w14:textId="77777777" w:rsidR="00097E98" w:rsidRPr="00442838" w:rsidRDefault="00097E98" w:rsidP="000F163C">
            <w:pPr>
              <w:spacing w:line="360" w:lineRule="auto"/>
            </w:pPr>
          </w:p>
        </w:tc>
        <w:tc>
          <w:tcPr>
            <w:tcW w:w="1976" w:type="dxa"/>
          </w:tcPr>
          <w:p w14:paraId="08FAA965" w14:textId="77777777" w:rsidR="00097E98" w:rsidRPr="00442838" w:rsidRDefault="00097E98" w:rsidP="000F163C">
            <w:pPr>
              <w:spacing w:line="360" w:lineRule="auto"/>
            </w:pPr>
          </w:p>
        </w:tc>
      </w:tr>
      <w:tr w:rsidR="00097E98" w:rsidRPr="00442838" w14:paraId="5E77B9C2" w14:textId="77777777" w:rsidTr="000F163C">
        <w:trPr>
          <w:trHeight w:val="441"/>
        </w:trPr>
        <w:tc>
          <w:tcPr>
            <w:tcW w:w="1251" w:type="dxa"/>
          </w:tcPr>
          <w:p w14:paraId="4A1FDFEE" w14:textId="13A1F7A7" w:rsidR="00097E98" w:rsidRPr="00442838" w:rsidRDefault="0088049D" w:rsidP="000F163C">
            <w:pPr>
              <w:spacing w:line="360" w:lineRule="auto"/>
            </w:pPr>
            <w:r w:rsidRPr="00442838">
              <w:t>Mega Steelix</w:t>
            </w:r>
          </w:p>
        </w:tc>
        <w:tc>
          <w:tcPr>
            <w:tcW w:w="1652" w:type="dxa"/>
          </w:tcPr>
          <w:p w14:paraId="43DE7D1C" w14:textId="77777777" w:rsidR="00097E98" w:rsidRPr="00442838" w:rsidRDefault="00097E98" w:rsidP="000F163C">
            <w:pPr>
              <w:spacing w:line="360" w:lineRule="auto"/>
            </w:pPr>
          </w:p>
        </w:tc>
        <w:tc>
          <w:tcPr>
            <w:tcW w:w="3719" w:type="dxa"/>
          </w:tcPr>
          <w:p w14:paraId="4972783C" w14:textId="77777777" w:rsidR="00097E98" w:rsidRPr="00442838" w:rsidRDefault="00097E98" w:rsidP="000F163C">
            <w:pPr>
              <w:spacing w:line="360" w:lineRule="auto"/>
            </w:pPr>
          </w:p>
        </w:tc>
        <w:tc>
          <w:tcPr>
            <w:tcW w:w="880" w:type="dxa"/>
          </w:tcPr>
          <w:p w14:paraId="477B6033" w14:textId="77777777" w:rsidR="00097E98" w:rsidRPr="00442838" w:rsidRDefault="00097E98" w:rsidP="000F163C">
            <w:pPr>
              <w:spacing w:line="360" w:lineRule="auto"/>
            </w:pPr>
          </w:p>
        </w:tc>
        <w:tc>
          <w:tcPr>
            <w:tcW w:w="724" w:type="dxa"/>
          </w:tcPr>
          <w:p w14:paraId="63266C87" w14:textId="77777777" w:rsidR="00097E98" w:rsidRPr="00442838" w:rsidRDefault="00097E98" w:rsidP="000F163C">
            <w:pPr>
              <w:spacing w:line="360" w:lineRule="auto"/>
            </w:pPr>
          </w:p>
        </w:tc>
        <w:tc>
          <w:tcPr>
            <w:tcW w:w="724" w:type="dxa"/>
          </w:tcPr>
          <w:p w14:paraId="541E5560" w14:textId="77777777" w:rsidR="00097E98" w:rsidRPr="00442838" w:rsidRDefault="00097E98" w:rsidP="000F163C">
            <w:pPr>
              <w:spacing w:line="360" w:lineRule="auto"/>
            </w:pPr>
          </w:p>
        </w:tc>
        <w:tc>
          <w:tcPr>
            <w:tcW w:w="1976" w:type="dxa"/>
          </w:tcPr>
          <w:p w14:paraId="2ABE3804" w14:textId="77777777" w:rsidR="00097E98" w:rsidRPr="00442838" w:rsidRDefault="00097E98" w:rsidP="000F163C">
            <w:pPr>
              <w:spacing w:line="360" w:lineRule="auto"/>
            </w:pPr>
          </w:p>
        </w:tc>
      </w:tr>
    </w:tbl>
    <w:p w14:paraId="0FE1390E" w14:textId="77777777" w:rsidR="00097E98" w:rsidRPr="00442838" w:rsidRDefault="00097E98" w:rsidP="00097E98">
      <w:pPr>
        <w:rPr>
          <w:sz w:val="24"/>
        </w:rPr>
      </w:pPr>
    </w:p>
    <w:p w14:paraId="4E56822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21BC037" w14:textId="77777777" w:rsidTr="000F163C">
        <w:tc>
          <w:tcPr>
            <w:tcW w:w="3596" w:type="dxa"/>
          </w:tcPr>
          <w:p w14:paraId="67CC41F3" w14:textId="77777777" w:rsidR="00097E98" w:rsidRPr="00442838" w:rsidRDefault="00097E98" w:rsidP="000F163C">
            <w:pPr>
              <w:rPr>
                <w:sz w:val="24"/>
              </w:rPr>
            </w:pPr>
          </w:p>
        </w:tc>
        <w:tc>
          <w:tcPr>
            <w:tcW w:w="3597" w:type="dxa"/>
          </w:tcPr>
          <w:p w14:paraId="220AE610" w14:textId="77777777" w:rsidR="00097E98" w:rsidRPr="00442838" w:rsidRDefault="00097E98" w:rsidP="000F163C">
            <w:pPr>
              <w:rPr>
                <w:sz w:val="24"/>
              </w:rPr>
            </w:pPr>
          </w:p>
        </w:tc>
        <w:tc>
          <w:tcPr>
            <w:tcW w:w="3597" w:type="dxa"/>
          </w:tcPr>
          <w:p w14:paraId="1728C50A" w14:textId="77777777" w:rsidR="00097E98" w:rsidRPr="00442838" w:rsidRDefault="00097E98" w:rsidP="000F163C">
            <w:pPr>
              <w:rPr>
                <w:sz w:val="24"/>
              </w:rPr>
            </w:pPr>
          </w:p>
        </w:tc>
      </w:tr>
      <w:tr w:rsidR="00097E98" w:rsidRPr="00442838" w14:paraId="6DBAEE5E" w14:textId="77777777" w:rsidTr="000F163C">
        <w:tc>
          <w:tcPr>
            <w:tcW w:w="3596" w:type="dxa"/>
          </w:tcPr>
          <w:p w14:paraId="4DA9BE91" w14:textId="77777777" w:rsidR="00097E98" w:rsidRPr="00442838" w:rsidRDefault="00097E98" w:rsidP="000F163C">
            <w:pPr>
              <w:rPr>
                <w:sz w:val="24"/>
              </w:rPr>
            </w:pPr>
          </w:p>
        </w:tc>
        <w:tc>
          <w:tcPr>
            <w:tcW w:w="3597" w:type="dxa"/>
          </w:tcPr>
          <w:p w14:paraId="0400B08C" w14:textId="77777777" w:rsidR="00097E98" w:rsidRPr="00442838" w:rsidRDefault="00097E98" w:rsidP="000F163C">
            <w:pPr>
              <w:rPr>
                <w:sz w:val="24"/>
              </w:rPr>
            </w:pPr>
          </w:p>
        </w:tc>
        <w:tc>
          <w:tcPr>
            <w:tcW w:w="3597" w:type="dxa"/>
          </w:tcPr>
          <w:p w14:paraId="2981A59B" w14:textId="77777777" w:rsidR="00097E98" w:rsidRPr="00442838" w:rsidRDefault="00097E98" w:rsidP="000F163C">
            <w:pPr>
              <w:rPr>
                <w:sz w:val="24"/>
              </w:rPr>
            </w:pPr>
          </w:p>
        </w:tc>
      </w:tr>
    </w:tbl>
    <w:p w14:paraId="37577BCB" w14:textId="77777777" w:rsidR="00097E98" w:rsidRPr="00442838" w:rsidRDefault="00097E98" w:rsidP="00097E98">
      <w:pPr>
        <w:rPr>
          <w:sz w:val="24"/>
        </w:rPr>
      </w:pPr>
    </w:p>
    <w:p w14:paraId="3234E719" w14:textId="77777777" w:rsidR="00097E98" w:rsidRPr="00442838" w:rsidRDefault="00097E98" w:rsidP="00097E98">
      <w:pPr>
        <w:rPr>
          <w:sz w:val="24"/>
        </w:rPr>
      </w:pPr>
      <w:r w:rsidRPr="00442838">
        <w:rPr>
          <w:sz w:val="24"/>
        </w:rPr>
        <w:t>Sprites:</w:t>
      </w:r>
    </w:p>
    <w:p w14:paraId="32928772" w14:textId="77777777" w:rsidR="00097E98" w:rsidRPr="00442838" w:rsidRDefault="00097E98" w:rsidP="00097E98">
      <w:pPr>
        <w:rPr>
          <w:sz w:val="24"/>
        </w:rPr>
      </w:pPr>
      <w:r w:rsidRPr="00442838">
        <w:rPr>
          <w:sz w:val="24"/>
        </w:rPr>
        <w:br w:type="page"/>
      </w:r>
    </w:p>
    <w:p w14:paraId="3A62E054" w14:textId="0CC15295" w:rsidR="00097E98" w:rsidRPr="00442838" w:rsidRDefault="0088049D" w:rsidP="00097E98">
      <w:pPr>
        <w:rPr>
          <w:sz w:val="24"/>
        </w:rPr>
      </w:pPr>
      <w:r w:rsidRPr="00442838">
        <w:rPr>
          <w:sz w:val="24"/>
        </w:rPr>
        <w:lastRenderedPageBreak/>
        <w:t xml:space="preserve">Drowzee </w:t>
      </w:r>
      <w:r w:rsidR="00097E98" w:rsidRPr="00442838">
        <w:rPr>
          <w:sz w:val="24"/>
        </w:rPr>
        <w:t>Family Page</w:t>
      </w:r>
    </w:p>
    <w:p w14:paraId="7E44CE0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0A0E8B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42B3525" w14:textId="77777777" w:rsidTr="000F163C">
        <w:trPr>
          <w:trHeight w:val="896"/>
        </w:trPr>
        <w:tc>
          <w:tcPr>
            <w:tcW w:w="1251" w:type="dxa"/>
          </w:tcPr>
          <w:p w14:paraId="280D80CA" w14:textId="77777777" w:rsidR="00097E98" w:rsidRPr="00442838" w:rsidRDefault="00097E98" w:rsidP="000F163C">
            <w:pPr>
              <w:spacing w:line="360" w:lineRule="auto"/>
            </w:pPr>
            <w:r w:rsidRPr="00442838">
              <w:t>Pokemon</w:t>
            </w:r>
          </w:p>
          <w:p w14:paraId="29128EF7" w14:textId="77777777" w:rsidR="00097E98" w:rsidRPr="00442838" w:rsidRDefault="00097E98" w:rsidP="000F163C">
            <w:pPr>
              <w:spacing w:line="360" w:lineRule="auto"/>
            </w:pPr>
            <w:r w:rsidRPr="00442838">
              <w:t>Name</w:t>
            </w:r>
          </w:p>
        </w:tc>
        <w:tc>
          <w:tcPr>
            <w:tcW w:w="1652" w:type="dxa"/>
          </w:tcPr>
          <w:p w14:paraId="48035B71" w14:textId="77777777" w:rsidR="00097E98" w:rsidRPr="00442838" w:rsidRDefault="00097E98" w:rsidP="000F163C">
            <w:pPr>
              <w:spacing w:line="360" w:lineRule="auto"/>
            </w:pPr>
            <w:r w:rsidRPr="00442838">
              <w:t>Pokemon Number</w:t>
            </w:r>
          </w:p>
        </w:tc>
        <w:tc>
          <w:tcPr>
            <w:tcW w:w="3719" w:type="dxa"/>
          </w:tcPr>
          <w:p w14:paraId="43D7E35B" w14:textId="77777777" w:rsidR="00097E98" w:rsidRPr="00442838" w:rsidRDefault="00097E98" w:rsidP="000F163C">
            <w:pPr>
              <w:spacing w:line="360" w:lineRule="auto"/>
            </w:pPr>
            <w:r w:rsidRPr="00442838">
              <w:t>Base Stats</w:t>
            </w:r>
          </w:p>
          <w:p w14:paraId="4C39E3B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3E1AC29" w14:textId="77777777" w:rsidR="00097E98" w:rsidRPr="00442838" w:rsidRDefault="00097E98" w:rsidP="000F163C">
            <w:pPr>
              <w:spacing w:line="360" w:lineRule="auto"/>
            </w:pPr>
            <w:r w:rsidRPr="00442838">
              <w:t>Ability</w:t>
            </w:r>
          </w:p>
        </w:tc>
        <w:tc>
          <w:tcPr>
            <w:tcW w:w="724" w:type="dxa"/>
          </w:tcPr>
          <w:p w14:paraId="63968213" w14:textId="77777777" w:rsidR="00097E98" w:rsidRPr="00442838" w:rsidRDefault="00097E98" w:rsidP="000F163C">
            <w:pPr>
              <w:spacing w:line="360" w:lineRule="auto"/>
            </w:pPr>
            <w:r w:rsidRPr="00442838">
              <w:t>Type 1</w:t>
            </w:r>
          </w:p>
        </w:tc>
        <w:tc>
          <w:tcPr>
            <w:tcW w:w="724" w:type="dxa"/>
          </w:tcPr>
          <w:p w14:paraId="2009034C" w14:textId="77777777" w:rsidR="00097E98" w:rsidRPr="00442838" w:rsidRDefault="00097E98" w:rsidP="000F163C">
            <w:pPr>
              <w:spacing w:line="360" w:lineRule="auto"/>
            </w:pPr>
            <w:r w:rsidRPr="00442838">
              <w:t>Type 2</w:t>
            </w:r>
          </w:p>
        </w:tc>
        <w:tc>
          <w:tcPr>
            <w:tcW w:w="1976" w:type="dxa"/>
          </w:tcPr>
          <w:p w14:paraId="14D03FC5" w14:textId="77777777" w:rsidR="00097E98" w:rsidRPr="00442838" w:rsidRDefault="00097E98" w:rsidP="000F163C">
            <w:pPr>
              <w:spacing w:line="360" w:lineRule="auto"/>
            </w:pPr>
            <w:r w:rsidRPr="00442838">
              <w:t>Evolution</w:t>
            </w:r>
          </w:p>
        </w:tc>
      </w:tr>
      <w:tr w:rsidR="00097E98" w:rsidRPr="00442838" w14:paraId="79D53CFB" w14:textId="77777777" w:rsidTr="000F163C">
        <w:trPr>
          <w:trHeight w:val="454"/>
        </w:trPr>
        <w:tc>
          <w:tcPr>
            <w:tcW w:w="1251" w:type="dxa"/>
          </w:tcPr>
          <w:p w14:paraId="58A29858" w14:textId="50A5A07B" w:rsidR="00097E98" w:rsidRPr="00442838" w:rsidRDefault="0088049D" w:rsidP="000F163C">
            <w:pPr>
              <w:spacing w:line="360" w:lineRule="auto"/>
            </w:pPr>
            <w:r w:rsidRPr="00442838">
              <w:t>Drowzee</w:t>
            </w:r>
          </w:p>
        </w:tc>
        <w:tc>
          <w:tcPr>
            <w:tcW w:w="1652" w:type="dxa"/>
          </w:tcPr>
          <w:p w14:paraId="70BB41E1" w14:textId="77777777" w:rsidR="00097E98" w:rsidRPr="00442838" w:rsidRDefault="00097E98" w:rsidP="000F163C">
            <w:pPr>
              <w:spacing w:line="360" w:lineRule="auto"/>
            </w:pPr>
          </w:p>
        </w:tc>
        <w:tc>
          <w:tcPr>
            <w:tcW w:w="3719" w:type="dxa"/>
          </w:tcPr>
          <w:p w14:paraId="5ADB53BE" w14:textId="77777777" w:rsidR="00097E98" w:rsidRPr="00442838" w:rsidRDefault="00097E98" w:rsidP="000F163C">
            <w:pPr>
              <w:spacing w:line="360" w:lineRule="auto"/>
            </w:pPr>
          </w:p>
        </w:tc>
        <w:tc>
          <w:tcPr>
            <w:tcW w:w="880" w:type="dxa"/>
          </w:tcPr>
          <w:p w14:paraId="2B28755E" w14:textId="77777777" w:rsidR="00097E98" w:rsidRPr="00442838" w:rsidRDefault="00097E98" w:rsidP="000F163C">
            <w:pPr>
              <w:spacing w:line="360" w:lineRule="auto"/>
            </w:pPr>
          </w:p>
        </w:tc>
        <w:tc>
          <w:tcPr>
            <w:tcW w:w="724" w:type="dxa"/>
          </w:tcPr>
          <w:p w14:paraId="4A2B6CB7" w14:textId="77777777" w:rsidR="00097E98" w:rsidRPr="00442838" w:rsidRDefault="00097E98" w:rsidP="000F163C">
            <w:pPr>
              <w:spacing w:line="360" w:lineRule="auto"/>
            </w:pPr>
          </w:p>
        </w:tc>
        <w:tc>
          <w:tcPr>
            <w:tcW w:w="724" w:type="dxa"/>
          </w:tcPr>
          <w:p w14:paraId="7EF692F3" w14:textId="77777777" w:rsidR="00097E98" w:rsidRPr="00442838" w:rsidRDefault="00097E98" w:rsidP="000F163C">
            <w:pPr>
              <w:spacing w:line="360" w:lineRule="auto"/>
            </w:pPr>
          </w:p>
        </w:tc>
        <w:tc>
          <w:tcPr>
            <w:tcW w:w="1976" w:type="dxa"/>
          </w:tcPr>
          <w:p w14:paraId="547078C0" w14:textId="77777777" w:rsidR="00097E98" w:rsidRPr="00442838" w:rsidRDefault="00097E98" w:rsidP="000F163C">
            <w:pPr>
              <w:spacing w:line="360" w:lineRule="auto"/>
            </w:pPr>
          </w:p>
        </w:tc>
      </w:tr>
      <w:tr w:rsidR="00097E98" w:rsidRPr="00442838" w14:paraId="628B105A" w14:textId="77777777" w:rsidTr="000F163C">
        <w:trPr>
          <w:trHeight w:val="441"/>
        </w:trPr>
        <w:tc>
          <w:tcPr>
            <w:tcW w:w="1251" w:type="dxa"/>
          </w:tcPr>
          <w:p w14:paraId="04916438" w14:textId="54152C9B" w:rsidR="00097E98" w:rsidRPr="00442838" w:rsidRDefault="0088049D" w:rsidP="000F163C">
            <w:pPr>
              <w:spacing w:line="360" w:lineRule="auto"/>
            </w:pPr>
            <w:r w:rsidRPr="00442838">
              <w:t>Hypno</w:t>
            </w:r>
          </w:p>
        </w:tc>
        <w:tc>
          <w:tcPr>
            <w:tcW w:w="1652" w:type="dxa"/>
          </w:tcPr>
          <w:p w14:paraId="58BE75B5" w14:textId="77777777" w:rsidR="00097E98" w:rsidRPr="00442838" w:rsidRDefault="00097E98" w:rsidP="000F163C">
            <w:pPr>
              <w:spacing w:line="360" w:lineRule="auto"/>
            </w:pPr>
          </w:p>
        </w:tc>
        <w:tc>
          <w:tcPr>
            <w:tcW w:w="3719" w:type="dxa"/>
          </w:tcPr>
          <w:p w14:paraId="1DB697E4" w14:textId="77777777" w:rsidR="00097E98" w:rsidRPr="00442838" w:rsidRDefault="00097E98" w:rsidP="000F163C">
            <w:pPr>
              <w:spacing w:line="360" w:lineRule="auto"/>
            </w:pPr>
          </w:p>
        </w:tc>
        <w:tc>
          <w:tcPr>
            <w:tcW w:w="880" w:type="dxa"/>
          </w:tcPr>
          <w:p w14:paraId="00EDD854" w14:textId="77777777" w:rsidR="00097E98" w:rsidRPr="00442838" w:rsidRDefault="00097E98" w:rsidP="000F163C">
            <w:pPr>
              <w:spacing w:line="360" w:lineRule="auto"/>
            </w:pPr>
          </w:p>
        </w:tc>
        <w:tc>
          <w:tcPr>
            <w:tcW w:w="724" w:type="dxa"/>
          </w:tcPr>
          <w:p w14:paraId="3F90C178" w14:textId="77777777" w:rsidR="00097E98" w:rsidRPr="00442838" w:rsidRDefault="00097E98" w:rsidP="000F163C">
            <w:pPr>
              <w:spacing w:line="360" w:lineRule="auto"/>
            </w:pPr>
          </w:p>
        </w:tc>
        <w:tc>
          <w:tcPr>
            <w:tcW w:w="724" w:type="dxa"/>
          </w:tcPr>
          <w:p w14:paraId="2F5ADFDA" w14:textId="77777777" w:rsidR="00097E98" w:rsidRPr="00442838" w:rsidRDefault="00097E98" w:rsidP="000F163C">
            <w:pPr>
              <w:spacing w:line="360" w:lineRule="auto"/>
            </w:pPr>
          </w:p>
        </w:tc>
        <w:tc>
          <w:tcPr>
            <w:tcW w:w="1976" w:type="dxa"/>
          </w:tcPr>
          <w:p w14:paraId="4C4A8988" w14:textId="77777777" w:rsidR="00097E98" w:rsidRPr="00442838" w:rsidRDefault="00097E98" w:rsidP="000F163C">
            <w:pPr>
              <w:spacing w:line="360" w:lineRule="auto"/>
            </w:pPr>
          </w:p>
        </w:tc>
      </w:tr>
    </w:tbl>
    <w:p w14:paraId="6D486476" w14:textId="77777777" w:rsidR="00097E98" w:rsidRPr="00442838" w:rsidRDefault="00097E98" w:rsidP="00097E98">
      <w:pPr>
        <w:rPr>
          <w:sz w:val="24"/>
        </w:rPr>
      </w:pPr>
    </w:p>
    <w:p w14:paraId="0D42F00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53CAEF1" w14:textId="77777777" w:rsidTr="000F163C">
        <w:tc>
          <w:tcPr>
            <w:tcW w:w="3596" w:type="dxa"/>
          </w:tcPr>
          <w:p w14:paraId="5BFF7C22" w14:textId="77777777" w:rsidR="00097E98" w:rsidRPr="00442838" w:rsidRDefault="00097E98" w:rsidP="000F163C">
            <w:pPr>
              <w:rPr>
                <w:sz w:val="24"/>
              </w:rPr>
            </w:pPr>
          </w:p>
        </w:tc>
        <w:tc>
          <w:tcPr>
            <w:tcW w:w="3597" w:type="dxa"/>
          </w:tcPr>
          <w:p w14:paraId="734A0FA5" w14:textId="77777777" w:rsidR="00097E98" w:rsidRPr="00442838" w:rsidRDefault="00097E98" w:rsidP="000F163C">
            <w:pPr>
              <w:rPr>
                <w:sz w:val="24"/>
              </w:rPr>
            </w:pPr>
          </w:p>
        </w:tc>
        <w:tc>
          <w:tcPr>
            <w:tcW w:w="3597" w:type="dxa"/>
          </w:tcPr>
          <w:p w14:paraId="7B473156" w14:textId="77777777" w:rsidR="00097E98" w:rsidRPr="00442838" w:rsidRDefault="00097E98" w:rsidP="000F163C">
            <w:pPr>
              <w:rPr>
                <w:sz w:val="24"/>
              </w:rPr>
            </w:pPr>
          </w:p>
        </w:tc>
      </w:tr>
      <w:tr w:rsidR="00097E98" w:rsidRPr="00442838" w14:paraId="262020A2" w14:textId="77777777" w:rsidTr="000F163C">
        <w:tc>
          <w:tcPr>
            <w:tcW w:w="3596" w:type="dxa"/>
          </w:tcPr>
          <w:p w14:paraId="341059C0" w14:textId="77777777" w:rsidR="00097E98" w:rsidRPr="00442838" w:rsidRDefault="00097E98" w:rsidP="000F163C">
            <w:pPr>
              <w:rPr>
                <w:sz w:val="24"/>
              </w:rPr>
            </w:pPr>
          </w:p>
        </w:tc>
        <w:tc>
          <w:tcPr>
            <w:tcW w:w="3597" w:type="dxa"/>
          </w:tcPr>
          <w:p w14:paraId="724FDA83" w14:textId="77777777" w:rsidR="00097E98" w:rsidRPr="00442838" w:rsidRDefault="00097E98" w:rsidP="000F163C">
            <w:pPr>
              <w:rPr>
                <w:sz w:val="24"/>
              </w:rPr>
            </w:pPr>
          </w:p>
        </w:tc>
        <w:tc>
          <w:tcPr>
            <w:tcW w:w="3597" w:type="dxa"/>
          </w:tcPr>
          <w:p w14:paraId="7C7EC388" w14:textId="77777777" w:rsidR="00097E98" w:rsidRPr="00442838" w:rsidRDefault="00097E98" w:rsidP="000F163C">
            <w:pPr>
              <w:rPr>
                <w:sz w:val="24"/>
              </w:rPr>
            </w:pPr>
          </w:p>
        </w:tc>
      </w:tr>
    </w:tbl>
    <w:p w14:paraId="3990B3CE" w14:textId="77777777" w:rsidR="00097E98" w:rsidRPr="00442838" w:rsidRDefault="00097E98" w:rsidP="00097E98">
      <w:pPr>
        <w:rPr>
          <w:sz w:val="24"/>
        </w:rPr>
      </w:pPr>
    </w:p>
    <w:p w14:paraId="7F4EAE37" w14:textId="77777777" w:rsidR="00097E98" w:rsidRPr="00442838" w:rsidRDefault="00097E98" w:rsidP="00097E98">
      <w:pPr>
        <w:rPr>
          <w:sz w:val="24"/>
        </w:rPr>
      </w:pPr>
      <w:r w:rsidRPr="00442838">
        <w:rPr>
          <w:sz w:val="24"/>
        </w:rPr>
        <w:t>Sprites:</w:t>
      </w:r>
    </w:p>
    <w:p w14:paraId="087E5FA8" w14:textId="77777777" w:rsidR="00097E98" w:rsidRPr="00442838" w:rsidRDefault="00097E98" w:rsidP="00097E98">
      <w:pPr>
        <w:rPr>
          <w:sz w:val="24"/>
        </w:rPr>
      </w:pPr>
      <w:r w:rsidRPr="00442838">
        <w:rPr>
          <w:sz w:val="24"/>
        </w:rPr>
        <w:br w:type="page"/>
      </w:r>
    </w:p>
    <w:p w14:paraId="73286441" w14:textId="45B97364" w:rsidR="00097E98" w:rsidRPr="00442838" w:rsidRDefault="0088049D" w:rsidP="00097E98">
      <w:pPr>
        <w:rPr>
          <w:sz w:val="24"/>
        </w:rPr>
      </w:pPr>
      <w:r w:rsidRPr="00442838">
        <w:rPr>
          <w:sz w:val="24"/>
        </w:rPr>
        <w:lastRenderedPageBreak/>
        <w:t xml:space="preserve">Krabby </w:t>
      </w:r>
      <w:r w:rsidR="00097E98" w:rsidRPr="00442838">
        <w:rPr>
          <w:sz w:val="24"/>
        </w:rPr>
        <w:t>Family Page</w:t>
      </w:r>
    </w:p>
    <w:p w14:paraId="6F9B029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8BFCAD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4EA6D1" w14:textId="77777777" w:rsidTr="000F163C">
        <w:trPr>
          <w:trHeight w:val="896"/>
        </w:trPr>
        <w:tc>
          <w:tcPr>
            <w:tcW w:w="1251" w:type="dxa"/>
          </w:tcPr>
          <w:p w14:paraId="60D5DF3D" w14:textId="77777777" w:rsidR="00097E98" w:rsidRPr="00442838" w:rsidRDefault="00097E98" w:rsidP="000F163C">
            <w:pPr>
              <w:spacing w:line="360" w:lineRule="auto"/>
            </w:pPr>
            <w:r w:rsidRPr="00442838">
              <w:t>Pokemon</w:t>
            </w:r>
          </w:p>
          <w:p w14:paraId="07E22365" w14:textId="77777777" w:rsidR="00097E98" w:rsidRPr="00442838" w:rsidRDefault="00097E98" w:rsidP="000F163C">
            <w:pPr>
              <w:spacing w:line="360" w:lineRule="auto"/>
            </w:pPr>
            <w:r w:rsidRPr="00442838">
              <w:t>Name</w:t>
            </w:r>
          </w:p>
        </w:tc>
        <w:tc>
          <w:tcPr>
            <w:tcW w:w="1652" w:type="dxa"/>
          </w:tcPr>
          <w:p w14:paraId="09749351" w14:textId="77777777" w:rsidR="00097E98" w:rsidRPr="00442838" w:rsidRDefault="00097E98" w:rsidP="000F163C">
            <w:pPr>
              <w:spacing w:line="360" w:lineRule="auto"/>
            </w:pPr>
            <w:r w:rsidRPr="00442838">
              <w:t>Pokemon Number</w:t>
            </w:r>
          </w:p>
        </w:tc>
        <w:tc>
          <w:tcPr>
            <w:tcW w:w="3719" w:type="dxa"/>
          </w:tcPr>
          <w:p w14:paraId="584431B0" w14:textId="77777777" w:rsidR="00097E98" w:rsidRPr="00442838" w:rsidRDefault="00097E98" w:rsidP="000F163C">
            <w:pPr>
              <w:spacing w:line="360" w:lineRule="auto"/>
            </w:pPr>
            <w:r w:rsidRPr="00442838">
              <w:t>Base Stats</w:t>
            </w:r>
          </w:p>
          <w:p w14:paraId="4B330DA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0A04612" w14:textId="77777777" w:rsidR="00097E98" w:rsidRPr="00442838" w:rsidRDefault="00097E98" w:rsidP="000F163C">
            <w:pPr>
              <w:spacing w:line="360" w:lineRule="auto"/>
            </w:pPr>
            <w:r w:rsidRPr="00442838">
              <w:t>Ability</w:t>
            </w:r>
          </w:p>
        </w:tc>
        <w:tc>
          <w:tcPr>
            <w:tcW w:w="724" w:type="dxa"/>
          </w:tcPr>
          <w:p w14:paraId="1FACD810" w14:textId="77777777" w:rsidR="00097E98" w:rsidRPr="00442838" w:rsidRDefault="00097E98" w:rsidP="000F163C">
            <w:pPr>
              <w:spacing w:line="360" w:lineRule="auto"/>
            </w:pPr>
            <w:r w:rsidRPr="00442838">
              <w:t>Type 1</w:t>
            </w:r>
          </w:p>
        </w:tc>
        <w:tc>
          <w:tcPr>
            <w:tcW w:w="724" w:type="dxa"/>
          </w:tcPr>
          <w:p w14:paraId="44E9A824" w14:textId="77777777" w:rsidR="00097E98" w:rsidRPr="00442838" w:rsidRDefault="00097E98" w:rsidP="000F163C">
            <w:pPr>
              <w:spacing w:line="360" w:lineRule="auto"/>
            </w:pPr>
            <w:r w:rsidRPr="00442838">
              <w:t>Type 2</w:t>
            </w:r>
          </w:p>
        </w:tc>
        <w:tc>
          <w:tcPr>
            <w:tcW w:w="1976" w:type="dxa"/>
          </w:tcPr>
          <w:p w14:paraId="52E4599C" w14:textId="77777777" w:rsidR="00097E98" w:rsidRPr="00442838" w:rsidRDefault="00097E98" w:rsidP="000F163C">
            <w:pPr>
              <w:spacing w:line="360" w:lineRule="auto"/>
            </w:pPr>
            <w:r w:rsidRPr="00442838">
              <w:t>Evolution</w:t>
            </w:r>
          </w:p>
        </w:tc>
      </w:tr>
      <w:tr w:rsidR="00097E98" w:rsidRPr="00442838" w14:paraId="0693702E" w14:textId="77777777" w:rsidTr="000F163C">
        <w:trPr>
          <w:trHeight w:val="454"/>
        </w:trPr>
        <w:tc>
          <w:tcPr>
            <w:tcW w:w="1251" w:type="dxa"/>
          </w:tcPr>
          <w:p w14:paraId="6D625E0A" w14:textId="2D64533E" w:rsidR="00097E98" w:rsidRPr="00442838" w:rsidRDefault="0088049D" w:rsidP="000F163C">
            <w:pPr>
              <w:spacing w:line="360" w:lineRule="auto"/>
            </w:pPr>
            <w:r w:rsidRPr="00442838">
              <w:t>Krabby</w:t>
            </w:r>
          </w:p>
        </w:tc>
        <w:tc>
          <w:tcPr>
            <w:tcW w:w="1652" w:type="dxa"/>
          </w:tcPr>
          <w:p w14:paraId="71BE95B9" w14:textId="77777777" w:rsidR="00097E98" w:rsidRPr="00442838" w:rsidRDefault="00097E98" w:rsidP="000F163C">
            <w:pPr>
              <w:spacing w:line="360" w:lineRule="auto"/>
            </w:pPr>
          </w:p>
        </w:tc>
        <w:tc>
          <w:tcPr>
            <w:tcW w:w="3719" w:type="dxa"/>
          </w:tcPr>
          <w:p w14:paraId="3782D038" w14:textId="77777777" w:rsidR="00097E98" w:rsidRPr="00442838" w:rsidRDefault="00097E98" w:rsidP="000F163C">
            <w:pPr>
              <w:spacing w:line="360" w:lineRule="auto"/>
            </w:pPr>
          </w:p>
        </w:tc>
        <w:tc>
          <w:tcPr>
            <w:tcW w:w="880" w:type="dxa"/>
          </w:tcPr>
          <w:p w14:paraId="307AD17B" w14:textId="77777777" w:rsidR="00097E98" w:rsidRPr="00442838" w:rsidRDefault="00097E98" w:rsidP="000F163C">
            <w:pPr>
              <w:spacing w:line="360" w:lineRule="auto"/>
            </w:pPr>
          </w:p>
        </w:tc>
        <w:tc>
          <w:tcPr>
            <w:tcW w:w="724" w:type="dxa"/>
          </w:tcPr>
          <w:p w14:paraId="72C32D0E" w14:textId="77777777" w:rsidR="00097E98" w:rsidRPr="00442838" w:rsidRDefault="00097E98" w:rsidP="000F163C">
            <w:pPr>
              <w:spacing w:line="360" w:lineRule="auto"/>
            </w:pPr>
          </w:p>
        </w:tc>
        <w:tc>
          <w:tcPr>
            <w:tcW w:w="724" w:type="dxa"/>
          </w:tcPr>
          <w:p w14:paraId="44A455F7" w14:textId="77777777" w:rsidR="00097E98" w:rsidRPr="00442838" w:rsidRDefault="00097E98" w:rsidP="000F163C">
            <w:pPr>
              <w:spacing w:line="360" w:lineRule="auto"/>
            </w:pPr>
          </w:p>
        </w:tc>
        <w:tc>
          <w:tcPr>
            <w:tcW w:w="1976" w:type="dxa"/>
          </w:tcPr>
          <w:p w14:paraId="6F82C383" w14:textId="77777777" w:rsidR="00097E98" w:rsidRPr="00442838" w:rsidRDefault="00097E98" w:rsidP="000F163C">
            <w:pPr>
              <w:spacing w:line="360" w:lineRule="auto"/>
            </w:pPr>
          </w:p>
        </w:tc>
      </w:tr>
      <w:tr w:rsidR="00097E98" w:rsidRPr="00442838" w14:paraId="272DA0B6" w14:textId="77777777" w:rsidTr="000F163C">
        <w:trPr>
          <w:trHeight w:val="441"/>
        </w:trPr>
        <w:tc>
          <w:tcPr>
            <w:tcW w:w="1251" w:type="dxa"/>
          </w:tcPr>
          <w:p w14:paraId="6143444A" w14:textId="1B0C0830" w:rsidR="00097E98" w:rsidRPr="00442838" w:rsidRDefault="0088049D" w:rsidP="000F163C">
            <w:pPr>
              <w:spacing w:line="360" w:lineRule="auto"/>
            </w:pPr>
            <w:r w:rsidRPr="00442838">
              <w:t>Kingler</w:t>
            </w:r>
          </w:p>
        </w:tc>
        <w:tc>
          <w:tcPr>
            <w:tcW w:w="1652" w:type="dxa"/>
          </w:tcPr>
          <w:p w14:paraId="6C9FB1D5" w14:textId="77777777" w:rsidR="00097E98" w:rsidRPr="00442838" w:rsidRDefault="00097E98" w:rsidP="000F163C">
            <w:pPr>
              <w:spacing w:line="360" w:lineRule="auto"/>
            </w:pPr>
          </w:p>
        </w:tc>
        <w:tc>
          <w:tcPr>
            <w:tcW w:w="3719" w:type="dxa"/>
          </w:tcPr>
          <w:p w14:paraId="4576283F" w14:textId="77777777" w:rsidR="00097E98" w:rsidRPr="00442838" w:rsidRDefault="00097E98" w:rsidP="000F163C">
            <w:pPr>
              <w:spacing w:line="360" w:lineRule="auto"/>
            </w:pPr>
          </w:p>
        </w:tc>
        <w:tc>
          <w:tcPr>
            <w:tcW w:w="880" w:type="dxa"/>
          </w:tcPr>
          <w:p w14:paraId="60F2DA11" w14:textId="77777777" w:rsidR="00097E98" w:rsidRPr="00442838" w:rsidRDefault="00097E98" w:rsidP="000F163C">
            <w:pPr>
              <w:spacing w:line="360" w:lineRule="auto"/>
            </w:pPr>
          </w:p>
        </w:tc>
        <w:tc>
          <w:tcPr>
            <w:tcW w:w="724" w:type="dxa"/>
          </w:tcPr>
          <w:p w14:paraId="5FA4AE91" w14:textId="77777777" w:rsidR="00097E98" w:rsidRPr="00442838" w:rsidRDefault="00097E98" w:rsidP="000F163C">
            <w:pPr>
              <w:spacing w:line="360" w:lineRule="auto"/>
            </w:pPr>
          </w:p>
        </w:tc>
        <w:tc>
          <w:tcPr>
            <w:tcW w:w="724" w:type="dxa"/>
          </w:tcPr>
          <w:p w14:paraId="4BC9DC33" w14:textId="77777777" w:rsidR="00097E98" w:rsidRPr="00442838" w:rsidRDefault="00097E98" w:rsidP="000F163C">
            <w:pPr>
              <w:spacing w:line="360" w:lineRule="auto"/>
            </w:pPr>
          </w:p>
        </w:tc>
        <w:tc>
          <w:tcPr>
            <w:tcW w:w="1976" w:type="dxa"/>
          </w:tcPr>
          <w:p w14:paraId="1A115D1B" w14:textId="77777777" w:rsidR="00097E98" w:rsidRPr="00442838" w:rsidRDefault="00097E98" w:rsidP="000F163C">
            <w:pPr>
              <w:spacing w:line="360" w:lineRule="auto"/>
            </w:pPr>
          </w:p>
        </w:tc>
      </w:tr>
    </w:tbl>
    <w:p w14:paraId="2FDC7783" w14:textId="77777777" w:rsidR="00097E98" w:rsidRPr="00442838" w:rsidRDefault="00097E98" w:rsidP="00097E98">
      <w:pPr>
        <w:rPr>
          <w:sz w:val="24"/>
        </w:rPr>
      </w:pPr>
    </w:p>
    <w:p w14:paraId="37E1AB7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D05ACA2" w14:textId="77777777" w:rsidTr="000F163C">
        <w:tc>
          <w:tcPr>
            <w:tcW w:w="3596" w:type="dxa"/>
          </w:tcPr>
          <w:p w14:paraId="677CBE83" w14:textId="77777777" w:rsidR="00097E98" w:rsidRPr="00442838" w:rsidRDefault="00097E98" w:rsidP="000F163C">
            <w:pPr>
              <w:rPr>
                <w:sz w:val="24"/>
              </w:rPr>
            </w:pPr>
          </w:p>
        </w:tc>
        <w:tc>
          <w:tcPr>
            <w:tcW w:w="3597" w:type="dxa"/>
          </w:tcPr>
          <w:p w14:paraId="37A59B34" w14:textId="77777777" w:rsidR="00097E98" w:rsidRPr="00442838" w:rsidRDefault="00097E98" w:rsidP="000F163C">
            <w:pPr>
              <w:rPr>
                <w:sz w:val="24"/>
              </w:rPr>
            </w:pPr>
          </w:p>
        </w:tc>
        <w:tc>
          <w:tcPr>
            <w:tcW w:w="3597" w:type="dxa"/>
          </w:tcPr>
          <w:p w14:paraId="673FFE25" w14:textId="77777777" w:rsidR="00097E98" w:rsidRPr="00442838" w:rsidRDefault="00097E98" w:rsidP="000F163C">
            <w:pPr>
              <w:rPr>
                <w:sz w:val="24"/>
              </w:rPr>
            </w:pPr>
          </w:p>
        </w:tc>
      </w:tr>
      <w:tr w:rsidR="00097E98" w:rsidRPr="00442838" w14:paraId="5E3120FD" w14:textId="77777777" w:rsidTr="000F163C">
        <w:tc>
          <w:tcPr>
            <w:tcW w:w="3596" w:type="dxa"/>
          </w:tcPr>
          <w:p w14:paraId="7DBC787F" w14:textId="77777777" w:rsidR="00097E98" w:rsidRPr="00442838" w:rsidRDefault="00097E98" w:rsidP="000F163C">
            <w:pPr>
              <w:rPr>
                <w:sz w:val="24"/>
              </w:rPr>
            </w:pPr>
          </w:p>
        </w:tc>
        <w:tc>
          <w:tcPr>
            <w:tcW w:w="3597" w:type="dxa"/>
          </w:tcPr>
          <w:p w14:paraId="4267A270" w14:textId="77777777" w:rsidR="00097E98" w:rsidRPr="00442838" w:rsidRDefault="00097E98" w:rsidP="000F163C">
            <w:pPr>
              <w:rPr>
                <w:sz w:val="24"/>
              </w:rPr>
            </w:pPr>
          </w:p>
        </w:tc>
        <w:tc>
          <w:tcPr>
            <w:tcW w:w="3597" w:type="dxa"/>
          </w:tcPr>
          <w:p w14:paraId="1CCF77BC" w14:textId="77777777" w:rsidR="00097E98" w:rsidRPr="00442838" w:rsidRDefault="00097E98" w:rsidP="000F163C">
            <w:pPr>
              <w:rPr>
                <w:sz w:val="24"/>
              </w:rPr>
            </w:pPr>
          </w:p>
        </w:tc>
      </w:tr>
    </w:tbl>
    <w:p w14:paraId="1DCB84DF" w14:textId="77777777" w:rsidR="00097E98" w:rsidRPr="00442838" w:rsidRDefault="00097E98" w:rsidP="00097E98">
      <w:pPr>
        <w:rPr>
          <w:sz w:val="24"/>
        </w:rPr>
      </w:pPr>
    </w:p>
    <w:p w14:paraId="23B51543" w14:textId="77777777" w:rsidR="00097E98" w:rsidRPr="00442838" w:rsidRDefault="00097E98" w:rsidP="00097E98">
      <w:pPr>
        <w:rPr>
          <w:sz w:val="24"/>
        </w:rPr>
      </w:pPr>
      <w:r w:rsidRPr="00442838">
        <w:rPr>
          <w:sz w:val="24"/>
        </w:rPr>
        <w:t>Sprites:</w:t>
      </w:r>
    </w:p>
    <w:p w14:paraId="74FD724B" w14:textId="77777777" w:rsidR="00097E98" w:rsidRPr="00442838" w:rsidRDefault="00097E98" w:rsidP="00097E98">
      <w:pPr>
        <w:rPr>
          <w:sz w:val="24"/>
        </w:rPr>
      </w:pPr>
      <w:r w:rsidRPr="00442838">
        <w:rPr>
          <w:sz w:val="24"/>
        </w:rPr>
        <w:br w:type="page"/>
      </w:r>
    </w:p>
    <w:p w14:paraId="3A16A7F9" w14:textId="5B4546A8" w:rsidR="00097E98" w:rsidRPr="00442838" w:rsidRDefault="0088049D" w:rsidP="00097E98">
      <w:pPr>
        <w:rPr>
          <w:sz w:val="24"/>
        </w:rPr>
      </w:pPr>
      <w:r w:rsidRPr="00442838">
        <w:rPr>
          <w:sz w:val="24"/>
        </w:rPr>
        <w:lastRenderedPageBreak/>
        <w:t xml:space="preserve">Voltorb </w:t>
      </w:r>
      <w:r w:rsidR="00097E98" w:rsidRPr="00442838">
        <w:rPr>
          <w:sz w:val="24"/>
        </w:rPr>
        <w:t>Family Page</w:t>
      </w:r>
    </w:p>
    <w:p w14:paraId="1236D7B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CFD92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B81F60" w14:textId="77777777" w:rsidTr="000F163C">
        <w:trPr>
          <w:trHeight w:val="896"/>
        </w:trPr>
        <w:tc>
          <w:tcPr>
            <w:tcW w:w="1251" w:type="dxa"/>
          </w:tcPr>
          <w:p w14:paraId="06DC5E0D" w14:textId="77777777" w:rsidR="00097E98" w:rsidRPr="00442838" w:rsidRDefault="00097E98" w:rsidP="000F163C">
            <w:pPr>
              <w:spacing w:line="360" w:lineRule="auto"/>
            </w:pPr>
            <w:r w:rsidRPr="00442838">
              <w:t>Pokemon</w:t>
            </w:r>
          </w:p>
          <w:p w14:paraId="4F10CC93" w14:textId="77777777" w:rsidR="00097E98" w:rsidRPr="00442838" w:rsidRDefault="00097E98" w:rsidP="000F163C">
            <w:pPr>
              <w:spacing w:line="360" w:lineRule="auto"/>
            </w:pPr>
            <w:r w:rsidRPr="00442838">
              <w:t>Name</w:t>
            </w:r>
          </w:p>
        </w:tc>
        <w:tc>
          <w:tcPr>
            <w:tcW w:w="1652" w:type="dxa"/>
          </w:tcPr>
          <w:p w14:paraId="5284F18D" w14:textId="77777777" w:rsidR="00097E98" w:rsidRPr="00442838" w:rsidRDefault="00097E98" w:rsidP="000F163C">
            <w:pPr>
              <w:spacing w:line="360" w:lineRule="auto"/>
            </w:pPr>
            <w:r w:rsidRPr="00442838">
              <w:t>Pokemon Number</w:t>
            </w:r>
          </w:p>
        </w:tc>
        <w:tc>
          <w:tcPr>
            <w:tcW w:w="3719" w:type="dxa"/>
          </w:tcPr>
          <w:p w14:paraId="5133995F" w14:textId="77777777" w:rsidR="00097E98" w:rsidRPr="00442838" w:rsidRDefault="00097E98" w:rsidP="000F163C">
            <w:pPr>
              <w:spacing w:line="360" w:lineRule="auto"/>
            </w:pPr>
            <w:r w:rsidRPr="00442838">
              <w:t>Base Stats</w:t>
            </w:r>
          </w:p>
          <w:p w14:paraId="438FA19C"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837BE2D" w14:textId="77777777" w:rsidR="00097E98" w:rsidRPr="00442838" w:rsidRDefault="00097E98" w:rsidP="000F163C">
            <w:pPr>
              <w:spacing w:line="360" w:lineRule="auto"/>
            </w:pPr>
            <w:r w:rsidRPr="00442838">
              <w:t>Ability</w:t>
            </w:r>
          </w:p>
        </w:tc>
        <w:tc>
          <w:tcPr>
            <w:tcW w:w="724" w:type="dxa"/>
          </w:tcPr>
          <w:p w14:paraId="0D87C2C1" w14:textId="77777777" w:rsidR="00097E98" w:rsidRPr="00442838" w:rsidRDefault="00097E98" w:rsidP="000F163C">
            <w:pPr>
              <w:spacing w:line="360" w:lineRule="auto"/>
            </w:pPr>
            <w:r w:rsidRPr="00442838">
              <w:t>Type 1</w:t>
            </w:r>
          </w:p>
        </w:tc>
        <w:tc>
          <w:tcPr>
            <w:tcW w:w="724" w:type="dxa"/>
          </w:tcPr>
          <w:p w14:paraId="2C472A13" w14:textId="77777777" w:rsidR="00097E98" w:rsidRPr="00442838" w:rsidRDefault="00097E98" w:rsidP="000F163C">
            <w:pPr>
              <w:spacing w:line="360" w:lineRule="auto"/>
            </w:pPr>
            <w:r w:rsidRPr="00442838">
              <w:t>Type 2</w:t>
            </w:r>
          </w:p>
        </w:tc>
        <w:tc>
          <w:tcPr>
            <w:tcW w:w="1976" w:type="dxa"/>
          </w:tcPr>
          <w:p w14:paraId="4125EB13" w14:textId="77777777" w:rsidR="00097E98" w:rsidRPr="00442838" w:rsidRDefault="00097E98" w:rsidP="000F163C">
            <w:pPr>
              <w:spacing w:line="360" w:lineRule="auto"/>
            </w:pPr>
            <w:r w:rsidRPr="00442838">
              <w:t>Evolution</w:t>
            </w:r>
          </w:p>
        </w:tc>
      </w:tr>
      <w:tr w:rsidR="00097E98" w:rsidRPr="00442838" w14:paraId="55DF9C1F" w14:textId="77777777" w:rsidTr="000F163C">
        <w:trPr>
          <w:trHeight w:val="454"/>
        </w:trPr>
        <w:tc>
          <w:tcPr>
            <w:tcW w:w="1251" w:type="dxa"/>
          </w:tcPr>
          <w:p w14:paraId="4098A029" w14:textId="20076E6B" w:rsidR="00097E98" w:rsidRPr="00442838" w:rsidRDefault="0088049D" w:rsidP="000F163C">
            <w:pPr>
              <w:spacing w:line="360" w:lineRule="auto"/>
            </w:pPr>
            <w:r w:rsidRPr="00442838">
              <w:t>Voltorb</w:t>
            </w:r>
          </w:p>
        </w:tc>
        <w:tc>
          <w:tcPr>
            <w:tcW w:w="1652" w:type="dxa"/>
          </w:tcPr>
          <w:p w14:paraId="3A450928" w14:textId="77777777" w:rsidR="00097E98" w:rsidRPr="00442838" w:rsidRDefault="00097E98" w:rsidP="000F163C">
            <w:pPr>
              <w:spacing w:line="360" w:lineRule="auto"/>
            </w:pPr>
          </w:p>
        </w:tc>
        <w:tc>
          <w:tcPr>
            <w:tcW w:w="3719" w:type="dxa"/>
          </w:tcPr>
          <w:p w14:paraId="057D0938" w14:textId="77777777" w:rsidR="00097E98" w:rsidRPr="00442838" w:rsidRDefault="00097E98" w:rsidP="000F163C">
            <w:pPr>
              <w:spacing w:line="360" w:lineRule="auto"/>
            </w:pPr>
          </w:p>
        </w:tc>
        <w:tc>
          <w:tcPr>
            <w:tcW w:w="880" w:type="dxa"/>
          </w:tcPr>
          <w:p w14:paraId="28D759F9" w14:textId="77777777" w:rsidR="00097E98" w:rsidRPr="00442838" w:rsidRDefault="00097E98" w:rsidP="000F163C">
            <w:pPr>
              <w:spacing w:line="360" w:lineRule="auto"/>
            </w:pPr>
          </w:p>
        </w:tc>
        <w:tc>
          <w:tcPr>
            <w:tcW w:w="724" w:type="dxa"/>
          </w:tcPr>
          <w:p w14:paraId="68A37AE0" w14:textId="77777777" w:rsidR="00097E98" w:rsidRPr="00442838" w:rsidRDefault="00097E98" w:rsidP="000F163C">
            <w:pPr>
              <w:spacing w:line="360" w:lineRule="auto"/>
            </w:pPr>
          </w:p>
        </w:tc>
        <w:tc>
          <w:tcPr>
            <w:tcW w:w="724" w:type="dxa"/>
          </w:tcPr>
          <w:p w14:paraId="62ADBFE9" w14:textId="77777777" w:rsidR="00097E98" w:rsidRPr="00442838" w:rsidRDefault="00097E98" w:rsidP="000F163C">
            <w:pPr>
              <w:spacing w:line="360" w:lineRule="auto"/>
            </w:pPr>
          </w:p>
        </w:tc>
        <w:tc>
          <w:tcPr>
            <w:tcW w:w="1976" w:type="dxa"/>
          </w:tcPr>
          <w:p w14:paraId="3EA833FF" w14:textId="77777777" w:rsidR="00097E98" w:rsidRPr="00442838" w:rsidRDefault="00097E98" w:rsidP="000F163C">
            <w:pPr>
              <w:spacing w:line="360" w:lineRule="auto"/>
            </w:pPr>
          </w:p>
        </w:tc>
      </w:tr>
      <w:tr w:rsidR="00097E98" w:rsidRPr="00442838" w14:paraId="3C6B99C3" w14:textId="77777777" w:rsidTr="000F163C">
        <w:trPr>
          <w:trHeight w:val="441"/>
        </w:trPr>
        <w:tc>
          <w:tcPr>
            <w:tcW w:w="1251" w:type="dxa"/>
          </w:tcPr>
          <w:p w14:paraId="7E752CF8" w14:textId="13245E6E" w:rsidR="00097E98" w:rsidRPr="00442838" w:rsidRDefault="0088049D" w:rsidP="000F163C">
            <w:pPr>
              <w:spacing w:line="360" w:lineRule="auto"/>
            </w:pPr>
            <w:r w:rsidRPr="00442838">
              <w:t>Electrode</w:t>
            </w:r>
          </w:p>
        </w:tc>
        <w:tc>
          <w:tcPr>
            <w:tcW w:w="1652" w:type="dxa"/>
          </w:tcPr>
          <w:p w14:paraId="704B32E2" w14:textId="77777777" w:rsidR="00097E98" w:rsidRPr="00442838" w:rsidRDefault="00097E98" w:rsidP="000F163C">
            <w:pPr>
              <w:spacing w:line="360" w:lineRule="auto"/>
            </w:pPr>
          </w:p>
        </w:tc>
        <w:tc>
          <w:tcPr>
            <w:tcW w:w="3719" w:type="dxa"/>
          </w:tcPr>
          <w:p w14:paraId="0FEBEDA2" w14:textId="77777777" w:rsidR="00097E98" w:rsidRPr="00442838" w:rsidRDefault="00097E98" w:rsidP="000F163C">
            <w:pPr>
              <w:spacing w:line="360" w:lineRule="auto"/>
            </w:pPr>
          </w:p>
        </w:tc>
        <w:tc>
          <w:tcPr>
            <w:tcW w:w="880" w:type="dxa"/>
          </w:tcPr>
          <w:p w14:paraId="6908181F" w14:textId="77777777" w:rsidR="00097E98" w:rsidRPr="00442838" w:rsidRDefault="00097E98" w:rsidP="000F163C">
            <w:pPr>
              <w:spacing w:line="360" w:lineRule="auto"/>
            </w:pPr>
          </w:p>
        </w:tc>
        <w:tc>
          <w:tcPr>
            <w:tcW w:w="724" w:type="dxa"/>
          </w:tcPr>
          <w:p w14:paraId="769246E8" w14:textId="77777777" w:rsidR="00097E98" w:rsidRPr="00442838" w:rsidRDefault="00097E98" w:rsidP="000F163C">
            <w:pPr>
              <w:spacing w:line="360" w:lineRule="auto"/>
            </w:pPr>
          </w:p>
        </w:tc>
        <w:tc>
          <w:tcPr>
            <w:tcW w:w="724" w:type="dxa"/>
          </w:tcPr>
          <w:p w14:paraId="64B736D4" w14:textId="77777777" w:rsidR="00097E98" w:rsidRPr="00442838" w:rsidRDefault="00097E98" w:rsidP="000F163C">
            <w:pPr>
              <w:spacing w:line="360" w:lineRule="auto"/>
            </w:pPr>
          </w:p>
        </w:tc>
        <w:tc>
          <w:tcPr>
            <w:tcW w:w="1976" w:type="dxa"/>
          </w:tcPr>
          <w:p w14:paraId="63BF494A" w14:textId="77777777" w:rsidR="00097E98" w:rsidRPr="00442838" w:rsidRDefault="00097E98" w:rsidP="000F163C">
            <w:pPr>
              <w:spacing w:line="360" w:lineRule="auto"/>
            </w:pPr>
          </w:p>
        </w:tc>
      </w:tr>
    </w:tbl>
    <w:p w14:paraId="18FE265B" w14:textId="77777777" w:rsidR="00097E98" w:rsidRPr="00442838" w:rsidRDefault="00097E98" w:rsidP="00097E98">
      <w:pPr>
        <w:rPr>
          <w:sz w:val="24"/>
        </w:rPr>
      </w:pPr>
    </w:p>
    <w:p w14:paraId="6912305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9BF0DB7" w14:textId="77777777" w:rsidTr="000F163C">
        <w:tc>
          <w:tcPr>
            <w:tcW w:w="3596" w:type="dxa"/>
          </w:tcPr>
          <w:p w14:paraId="79D69901" w14:textId="77777777" w:rsidR="00097E98" w:rsidRPr="00442838" w:rsidRDefault="00097E98" w:rsidP="000F163C">
            <w:pPr>
              <w:rPr>
                <w:sz w:val="24"/>
              </w:rPr>
            </w:pPr>
          </w:p>
        </w:tc>
        <w:tc>
          <w:tcPr>
            <w:tcW w:w="3597" w:type="dxa"/>
          </w:tcPr>
          <w:p w14:paraId="38B8BC2A" w14:textId="77777777" w:rsidR="00097E98" w:rsidRPr="00442838" w:rsidRDefault="00097E98" w:rsidP="000F163C">
            <w:pPr>
              <w:rPr>
                <w:sz w:val="24"/>
              </w:rPr>
            </w:pPr>
          </w:p>
        </w:tc>
        <w:tc>
          <w:tcPr>
            <w:tcW w:w="3597" w:type="dxa"/>
          </w:tcPr>
          <w:p w14:paraId="22177A64" w14:textId="77777777" w:rsidR="00097E98" w:rsidRPr="00442838" w:rsidRDefault="00097E98" w:rsidP="000F163C">
            <w:pPr>
              <w:rPr>
                <w:sz w:val="24"/>
              </w:rPr>
            </w:pPr>
          </w:p>
        </w:tc>
      </w:tr>
      <w:tr w:rsidR="00097E98" w:rsidRPr="00442838" w14:paraId="5BEAD770" w14:textId="77777777" w:rsidTr="000F163C">
        <w:tc>
          <w:tcPr>
            <w:tcW w:w="3596" w:type="dxa"/>
          </w:tcPr>
          <w:p w14:paraId="317E18F2" w14:textId="77777777" w:rsidR="00097E98" w:rsidRPr="00442838" w:rsidRDefault="00097E98" w:rsidP="000F163C">
            <w:pPr>
              <w:rPr>
                <w:sz w:val="24"/>
              </w:rPr>
            </w:pPr>
          </w:p>
        </w:tc>
        <w:tc>
          <w:tcPr>
            <w:tcW w:w="3597" w:type="dxa"/>
          </w:tcPr>
          <w:p w14:paraId="4D8FD24E" w14:textId="77777777" w:rsidR="00097E98" w:rsidRPr="00442838" w:rsidRDefault="00097E98" w:rsidP="000F163C">
            <w:pPr>
              <w:rPr>
                <w:sz w:val="24"/>
              </w:rPr>
            </w:pPr>
          </w:p>
        </w:tc>
        <w:tc>
          <w:tcPr>
            <w:tcW w:w="3597" w:type="dxa"/>
          </w:tcPr>
          <w:p w14:paraId="2183E4BC" w14:textId="77777777" w:rsidR="00097E98" w:rsidRPr="00442838" w:rsidRDefault="00097E98" w:rsidP="000F163C">
            <w:pPr>
              <w:rPr>
                <w:sz w:val="24"/>
              </w:rPr>
            </w:pPr>
          </w:p>
        </w:tc>
      </w:tr>
    </w:tbl>
    <w:p w14:paraId="5B57C70B" w14:textId="77777777" w:rsidR="00097E98" w:rsidRPr="00442838" w:rsidRDefault="00097E98" w:rsidP="00097E98">
      <w:pPr>
        <w:rPr>
          <w:sz w:val="24"/>
        </w:rPr>
      </w:pPr>
    </w:p>
    <w:p w14:paraId="517BC54A" w14:textId="77777777" w:rsidR="00097E98" w:rsidRPr="00442838" w:rsidRDefault="00097E98" w:rsidP="00097E98">
      <w:pPr>
        <w:rPr>
          <w:sz w:val="24"/>
        </w:rPr>
      </w:pPr>
      <w:r w:rsidRPr="00442838">
        <w:rPr>
          <w:sz w:val="24"/>
        </w:rPr>
        <w:t>Sprites:</w:t>
      </w:r>
    </w:p>
    <w:p w14:paraId="144C8EFD" w14:textId="77777777" w:rsidR="00097E98" w:rsidRPr="00442838" w:rsidRDefault="00097E98" w:rsidP="00097E98">
      <w:pPr>
        <w:rPr>
          <w:sz w:val="24"/>
        </w:rPr>
      </w:pPr>
      <w:r w:rsidRPr="00442838">
        <w:rPr>
          <w:sz w:val="24"/>
        </w:rPr>
        <w:br w:type="page"/>
      </w:r>
    </w:p>
    <w:p w14:paraId="581630FD" w14:textId="1E0E898E" w:rsidR="00097E98" w:rsidRPr="00442838" w:rsidRDefault="0088049D" w:rsidP="00097E98">
      <w:pPr>
        <w:rPr>
          <w:sz w:val="24"/>
        </w:rPr>
      </w:pPr>
      <w:r w:rsidRPr="00442838">
        <w:rPr>
          <w:sz w:val="24"/>
        </w:rPr>
        <w:lastRenderedPageBreak/>
        <w:t xml:space="preserve">Exeggcute </w:t>
      </w:r>
      <w:r w:rsidR="00097E98" w:rsidRPr="00442838">
        <w:rPr>
          <w:sz w:val="24"/>
        </w:rPr>
        <w:t>Family Page</w:t>
      </w:r>
    </w:p>
    <w:p w14:paraId="666232C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042C0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196D9E7" w14:textId="77777777" w:rsidTr="000F163C">
        <w:trPr>
          <w:trHeight w:val="896"/>
        </w:trPr>
        <w:tc>
          <w:tcPr>
            <w:tcW w:w="1251" w:type="dxa"/>
          </w:tcPr>
          <w:p w14:paraId="7BD08E0B" w14:textId="77777777" w:rsidR="00097E98" w:rsidRPr="00442838" w:rsidRDefault="00097E98" w:rsidP="000F163C">
            <w:pPr>
              <w:spacing w:line="360" w:lineRule="auto"/>
            </w:pPr>
            <w:r w:rsidRPr="00442838">
              <w:t>Pokemon</w:t>
            </w:r>
          </w:p>
          <w:p w14:paraId="0AE62BB8" w14:textId="77777777" w:rsidR="00097E98" w:rsidRPr="00442838" w:rsidRDefault="00097E98" w:rsidP="000F163C">
            <w:pPr>
              <w:spacing w:line="360" w:lineRule="auto"/>
            </w:pPr>
            <w:r w:rsidRPr="00442838">
              <w:t>Name</w:t>
            </w:r>
          </w:p>
        </w:tc>
        <w:tc>
          <w:tcPr>
            <w:tcW w:w="1652" w:type="dxa"/>
          </w:tcPr>
          <w:p w14:paraId="3B27DEBA" w14:textId="77777777" w:rsidR="00097E98" w:rsidRPr="00442838" w:rsidRDefault="00097E98" w:rsidP="000F163C">
            <w:pPr>
              <w:spacing w:line="360" w:lineRule="auto"/>
            </w:pPr>
            <w:r w:rsidRPr="00442838">
              <w:t>Pokemon Number</w:t>
            </w:r>
          </w:p>
        </w:tc>
        <w:tc>
          <w:tcPr>
            <w:tcW w:w="3719" w:type="dxa"/>
          </w:tcPr>
          <w:p w14:paraId="039857D8" w14:textId="77777777" w:rsidR="00097E98" w:rsidRPr="00442838" w:rsidRDefault="00097E98" w:rsidP="000F163C">
            <w:pPr>
              <w:spacing w:line="360" w:lineRule="auto"/>
            </w:pPr>
            <w:r w:rsidRPr="00442838">
              <w:t>Base Stats</w:t>
            </w:r>
          </w:p>
          <w:p w14:paraId="066EBDE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177345B" w14:textId="77777777" w:rsidR="00097E98" w:rsidRPr="00442838" w:rsidRDefault="00097E98" w:rsidP="000F163C">
            <w:pPr>
              <w:spacing w:line="360" w:lineRule="auto"/>
            </w:pPr>
            <w:r w:rsidRPr="00442838">
              <w:t>Ability</w:t>
            </w:r>
          </w:p>
        </w:tc>
        <w:tc>
          <w:tcPr>
            <w:tcW w:w="724" w:type="dxa"/>
          </w:tcPr>
          <w:p w14:paraId="35207C2C" w14:textId="77777777" w:rsidR="00097E98" w:rsidRPr="00442838" w:rsidRDefault="00097E98" w:rsidP="000F163C">
            <w:pPr>
              <w:spacing w:line="360" w:lineRule="auto"/>
            </w:pPr>
            <w:r w:rsidRPr="00442838">
              <w:t>Type 1</w:t>
            </w:r>
          </w:p>
        </w:tc>
        <w:tc>
          <w:tcPr>
            <w:tcW w:w="724" w:type="dxa"/>
          </w:tcPr>
          <w:p w14:paraId="3A487A27" w14:textId="77777777" w:rsidR="00097E98" w:rsidRPr="00442838" w:rsidRDefault="00097E98" w:rsidP="000F163C">
            <w:pPr>
              <w:spacing w:line="360" w:lineRule="auto"/>
            </w:pPr>
            <w:r w:rsidRPr="00442838">
              <w:t>Type 2</w:t>
            </w:r>
          </w:p>
        </w:tc>
        <w:tc>
          <w:tcPr>
            <w:tcW w:w="1976" w:type="dxa"/>
          </w:tcPr>
          <w:p w14:paraId="0982FFAA" w14:textId="77777777" w:rsidR="00097E98" w:rsidRPr="00442838" w:rsidRDefault="00097E98" w:rsidP="000F163C">
            <w:pPr>
              <w:spacing w:line="360" w:lineRule="auto"/>
            </w:pPr>
            <w:r w:rsidRPr="00442838">
              <w:t>Evolution</w:t>
            </w:r>
          </w:p>
        </w:tc>
      </w:tr>
      <w:tr w:rsidR="00097E98" w:rsidRPr="00442838" w14:paraId="44EFFBFD" w14:textId="77777777" w:rsidTr="000F163C">
        <w:trPr>
          <w:trHeight w:val="454"/>
        </w:trPr>
        <w:tc>
          <w:tcPr>
            <w:tcW w:w="1251" w:type="dxa"/>
          </w:tcPr>
          <w:p w14:paraId="13322ECA" w14:textId="7ABAE808" w:rsidR="00097E98" w:rsidRPr="00442838" w:rsidRDefault="0088049D" w:rsidP="000F163C">
            <w:pPr>
              <w:spacing w:line="360" w:lineRule="auto"/>
            </w:pPr>
            <w:r w:rsidRPr="00442838">
              <w:t>Exeggcute</w:t>
            </w:r>
          </w:p>
        </w:tc>
        <w:tc>
          <w:tcPr>
            <w:tcW w:w="1652" w:type="dxa"/>
          </w:tcPr>
          <w:p w14:paraId="0739B3E2" w14:textId="77777777" w:rsidR="00097E98" w:rsidRPr="00442838" w:rsidRDefault="00097E98" w:rsidP="000F163C">
            <w:pPr>
              <w:spacing w:line="360" w:lineRule="auto"/>
            </w:pPr>
          </w:p>
        </w:tc>
        <w:tc>
          <w:tcPr>
            <w:tcW w:w="3719" w:type="dxa"/>
          </w:tcPr>
          <w:p w14:paraId="4BB6A26E" w14:textId="77777777" w:rsidR="00097E98" w:rsidRPr="00442838" w:rsidRDefault="00097E98" w:rsidP="000F163C">
            <w:pPr>
              <w:spacing w:line="360" w:lineRule="auto"/>
            </w:pPr>
          </w:p>
        </w:tc>
        <w:tc>
          <w:tcPr>
            <w:tcW w:w="880" w:type="dxa"/>
          </w:tcPr>
          <w:p w14:paraId="3882366F" w14:textId="77777777" w:rsidR="00097E98" w:rsidRPr="00442838" w:rsidRDefault="00097E98" w:rsidP="000F163C">
            <w:pPr>
              <w:spacing w:line="360" w:lineRule="auto"/>
            </w:pPr>
          </w:p>
        </w:tc>
        <w:tc>
          <w:tcPr>
            <w:tcW w:w="724" w:type="dxa"/>
          </w:tcPr>
          <w:p w14:paraId="766F01A9" w14:textId="77777777" w:rsidR="00097E98" w:rsidRPr="00442838" w:rsidRDefault="00097E98" w:rsidP="000F163C">
            <w:pPr>
              <w:spacing w:line="360" w:lineRule="auto"/>
            </w:pPr>
          </w:p>
        </w:tc>
        <w:tc>
          <w:tcPr>
            <w:tcW w:w="724" w:type="dxa"/>
          </w:tcPr>
          <w:p w14:paraId="1B9F9939" w14:textId="77777777" w:rsidR="00097E98" w:rsidRPr="00442838" w:rsidRDefault="00097E98" w:rsidP="000F163C">
            <w:pPr>
              <w:spacing w:line="360" w:lineRule="auto"/>
            </w:pPr>
          </w:p>
        </w:tc>
        <w:tc>
          <w:tcPr>
            <w:tcW w:w="1976" w:type="dxa"/>
          </w:tcPr>
          <w:p w14:paraId="54C5D7AD" w14:textId="77777777" w:rsidR="00097E98" w:rsidRPr="00442838" w:rsidRDefault="00097E98" w:rsidP="000F163C">
            <w:pPr>
              <w:spacing w:line="360" w:lineRule="auto"/>
            </w:pPr>
          </w:p>
        </w:tc>
      </w:tr>
      <w:tr w:rsidR="00097E98" w:rsidRPr="00442838" w14:paraId="5CE34726" w14:textId="77777777" w:rsidTr="000F163C">
        <w:trPr>
          <w:trHeight w:val="441"/>
        </w:trPr>
        <w:tc>
          <w:tcPr>
            <w:tcW w:w="1251" w:type="dxa"/>
          </w:tcPr>
          <w:p w14:paraId="45A2E137" w14:textId="2FED6462" w:rsidR="00097E98" w:rsidRPr="00442838" w:rsidRDefault="0088049D" w:rsidP="000F163C">
            <w:pPr>
              <w:spacing w:line="360" w:lineRule="auto"/>
            </w:pPr>
            <w:r w:rsidRPr="00442838">
              <w:t>Exeggutor</w:t>
            </w:r>
          </w:p>
        </w:tc>
        <w:tc>
          <w:tcPr>
            <w:tcW w:w="1652" w:type="dxa"/>
          </w:tcPr>
          <w:p w14:paraId="14A6DFB0" w14:textId="77777777" w:rsidR="00097E98" w:rsidRPr="00442838" w:rsidRDefault="00097E98" w:rsidP="000F163C">
            <w:pPr>
              <w:spacing w:line="360" w:lineRule="auto"/>
            </w:pPr>
          </w:p>
        </w:tc>
        <w:tc>
          <w:tcPr>
            <w:tcW w:w="3719" w:type="dxa"/>
          </w:tcPr>
          <w:p w14:paraId="60E01B35" w14:textId="77777777" w:rsidR="00097E98" w:rsidRPr="00442838" w:rsidRDefault="00097E98" w:rsidP="000F163C">
            <w:pPr>
              <w:spacing w:line="360" w:lineRule="auto"/>
            </w:pPr>
          </w:p>
        </w:tc>
        <w:tc>
          <w:tcPr>
            <w:tcW w:w="880" w:type="dxa"/>
          </w:tcPr>
          <w:p w14:paraId="1080A9E8" w14:textId="77777777" w:rsidR="00097E98" w:rsidRPr="00442838" w:rsidRDefault="00097E98" w:rsidP="000F163C">
            <w:pPr>
              <w:spacing w:line="360" w:lineRule="auto"/>
            </w:pPr>
          </w:p>
        </w:tc>
        <w:tc>
          <w:tcPr>
            <w:tcW w:w="724" w:type="dxa"/>
          </w:tcPr>
          <w:p w14:paraId="3302E11B" w14:textId="77777777" w:rsidR="00097E98" w:rsidRPr="00442838" w:rsidRDefault="00097E98" w:rsidP="000F163C">
            <w:pPr>
              <w:spacing w:line="360" w:lineRule="auto"/>
            </w:pPr>
          </w:p>
        </w:tc>
        <w:tc>
          <w:tcPr>
            <w:tcW w:w="724" w:type="dxa"/>
          </w:tcPr>
          <w:p w14:paraId="108288A7" w14:textId="77777777" w:rsidR="00097E98" w:rsidRPr="00442838" w:rsidRDefault="00097E98" w:rsidP="000F163C">
            <w:pPr>
              <w:spacing w:line="360" w:lineRule="auto"/>
            </w:pPr>
          </w:p>
        </w:tc>
        <w:tc>
          <w:tcPr>
            <w:tcW w:w="1976" w:type="dxa"/>
          </w:tcPr>
          <w:p w14:paraId="7AC118D9" w14:textId="77777777" w:rsidR="00097E98" w:rsidRPr="00442838" w:rsidRDefault="00097E98" w:rsidP="000F163C">
            <w:pPr>
              <w:spacing w:line="360" w:lineRule="auto"/>
            </w:pPr>
          </w:p>
        </w:tc>
      </w:tr>
      <w:tr w:rsidR="00097E98" w:rsidRPr="00442838" w14:paraId="11224413" w14:textId="77777777" w:rsidTr="000F163C">
        <w:trPr>
          <w:trHeight w:val="441"/>
        </w:trPr>
        <w:tc>
          <w:tcPr>
            <w:tcW w:w="1251" w:type="dxa"/>
          </w:tcPr>
          <w:p w14:paraId="162D62A3" w14:textId="78CAB868" w:rsidR="00097E98" w:rsidRPr="00442838" w:rsidRDefault="0088049D" w:rsidP="000F163C">
            <w:pPr>
              <w:spacing w:line="360" w:lineRule="auto"/>
            </w:pPr>
            <w:r w:rsidRPr="00442838">
              <w:t>Alolan Exeggutor</w:t>
            </w:r>
          </w:p>
        </w:tc>
        <w:tc>
          <w:tcPr>
            <w:tcW w:w="1652" w:type="dxa"/>
          </w:tcPr>
          <w:p w14:paraId="662DB4EB" w14:textId="77777777" w:rsidR="00097E98" w:rsidRPr="00442838" w:rsidRDefault="00097E98" w:rsidP="000F163C">
            <w:pPr>
              <w:spacing w:line="360" w:lineRule="auto"/>
            </w:pPr>
          </w:p>
        </w:tc>
        <w:tc>
          <w:tcPr>
            <w:tcW w:w="3719" w:type="dxa"/>
          </w:tcPr>
          <w:p w14:paraId="028293EF" w14:textId="77777777" w:rsidR="00097E98" w:rsidRPr="00442838" w:rsidRDefault="00097E98" w:rsidP="000F163C">
            <w:pPr>
              <w:spacing w:line="360" w:lineRule="auto"/>
            </w:pPr>
          </w:p>
        </w:tc>
        <w:tc>
          <w:tcPr>
            <w:tcW w:w="880" w:type="dxa"/>
          </w:tcPr>
          <w:p w14:paraId="6671F543" w14:textId="77777777" w:rsidR="00097E98" w:rsidRPr="00442838" w:rsidRDefault="00097E98" w:rsidP="000F163C">
            <w:pPr>
              <w:spacing w:line="360" w:lineRule="auto"/>
            </w:pPr>
          </w:p>
        </w:tc>
        <w:tc>
          <w:tcPr>
            <w:tcW w:w="724" w:type="dxa"/>
          </w:tcPr>
          <w:p w14:paraId="3CDB0972" w14:textId="77777777" w:rsidR="00097E98" w:rsidRPr="00442838" w:rsidRDefault="00097E98" w:rsidP="000F163C">
            <w:pPr>
              <w:spacing w:line="360" w:lineRule="auto"/>
            </w:pPr>
          </w:p>
        </w:tc>
        <w:tc>
          <w:tcPr>
            <w:tcW w:w="724" w:type="dxa"/>
          </w:tcPr>
          <w:p w14:paraId="3A063FCB" w14:textId="77777777" w:rsidR="00097E98" w:rsidRPr="00442838" w:rsidRDefault="00097E98" w:rsidP="000F163C">
            <w:pPr>
              <w:spacing w:line="360" w:lineRule="auto"/>
            </w:pPr>
          </w:p>
        </w:tc>
        <w:tc>
          <w:tcPr>
            <w:tcW w:w="1976" w:type="dxa"/>
          </w:tcPr>
          <w:p w14:paraId="1CCA1F5F" w14:textId="77777777" w:rsidR="00097E98" w:rsidRPr="00442838" w:rsidRDefault="00097E98" w:rsidP="000F163C">
            <w:pPr>
              <w:spacing w:line="360" w:lineRule="auto"/>
            </w:pPr>
          </w:p>
        </w:tc>
      </w:tr>
    </w:tbl>
    <w:p w14:paraId="0D788E9C" w14:textId="77777777" w:rsidR="00097E98" w:rsidRPr="00442838" w:rsidRDefault="00097E98" w:rsidP="00097E98">
      <w:pPr>
        <w:rPr>
          <w:sz w:val="24"/>
        </w:rPr>
      </w:pPr>
    </w:p>
    <w:p w14:paraId="6503A10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E0DEDA" w14:textId="77777777" w:rsidTr="000F163C">
        <w:tc>
          <w:tcPr>
            <w:tcW w:w="3596" w:type="dxa"/>
          </w:tcPr>
          <w:p w14:paraId="57449541" w14:textId="77777777" w:rsidR="00097E98" w:rsidRPr="00442838" w:rsidRDefault="00097E98" w:rsidP="000F163C">
            <w:pPr>
              <w:rPr>
                <w:sz w:val="24"/>
              </w:rPr>
            </w:pPr>
          </w:p>
        </w:tc>
        <w:tc>
          <w:tcPr>
            <w:tcW w:w="3597" w:type="dxa"/>
          </w:tcPr>
          <w:p w14:paraId="7D1EBC0C" w14:textId="77777777" w:rsidR="00097E98" w:rsidRPr="00442838" w:rsidRDefault="00097E98" w:rsidP="000F163C">
            <w:pPr>
              <w:rPr>
                <w:sz w:val="24"/>
              </w:rPr>
            </w:pPr>
          </w:p>
        </w:tc>
        <w:tc>
          <w:tcPr>
            <w:tcW w:w="3597" w:type="dxa"/>
          </w:tcPr>
          <w:p w14:paraId="1F21059B" w14:textId="77777777" w:rsidR="00097E98" w:rsidRPr="00442838" w:rsidRDefault="00097E98" w:rsidP="000F163C">
            <w:pPr>
              <w:rPr>
                <w:sz w:val="24"/>
              </w:rPr>
            </w:pPr>
          </w:p>
        </w:tc>
      </w:tr>
      <w:tr w:rsidR="00097E98" w:rsidRPr="00442838" w14:paraId="3F1B01BA" w14:textId="77777777" w:rsidTr="000F163C">
        <w:tc>
          <w:tcPr>
            <w:tcW w:w="3596" w:type="dxa"/>
          </w:tcPr>
          <w:p w14:paraId="5DD23F57" w14:textId="77777777" w:rsidR="00097E98" w:rsidRPr="00442838" w:rsidRDefault="00097E98" w:rsidP="000F163C">
            <w:pPr>
              <w:rPr>
                <w:sz w:val="24"/>
              </w:rPr>
            </w:pPr>
          </w:p>
        </w:tc>
        <w:tc>
          <w:tcPr>
            <w:tcW w:w="3597" w:type="dxa"/>
          </w:tcPr>
          <w:p w14:paraId="65D4C6E4" w14:textId="77777777" w:rsidR="00097E98" w:rsidRPr="00442838" w:rsidRDefault="00097E98" w:rsidP="000F163C">
            <w:pPr>
              <w:rPr>
                <w:sz w:val="24"/>
              </w:rPr>
            </w:pPr>
          </w:p>
        </w:tc>
        <w:tc>
          <w:tcPr>
            <w:tcW w:w="3597" w:type="dxa"/>
          </w:tcPr>
          <w:p w14:paraId="2EDF1450" w14:textId="77777777" w:rsidR="00097E98" w:rsidRPr="00442838" w:rsidRDefault="00097E98" w:rsidP="000F163C">
            <w:pPr>
              <w:rPr>
                <w:sz w:val="24"/>
              </w:rPr>
            </w:pPr>
          </w:p>
        </w:tc>
      </w:tr>
    </w:tbl>
    <w:p w14:paraId="0A1E0D0C" w14:textId="77777777" w:rsidR="00097E98" w:rsidRPr="00442838" w:rsidRDefault="00097E98" w:rsidP="00097E98">
      <w:pPr>
        <w:rPr>
          <w:sz w:val="24"/>
        </w:rPr>
      </w:pPr>
    </w:p>
    <w:p w14:paraId="3DE73BFC" w14:textId="77777777" w:rsidR="00097E98" w:rsidRPr="00442838" w:rsidRDefault="00097E98" w:rsidP="00097E98">
      <w:pPr>
        <w:rPr>
          <w:sz w:val="24"/>
        </w:rPr>
      </w:pPr>
      <w:r w:rsidRPr="00442838">
        <w:rPr>
          <w:sz w:val="24"/>
        </w:rPr>
        <w:t>Sprites:</w:t>
      </w:r>
    </w:p>
    <w:p w14:paraId="6AF4F5FB" w14:textId="77777777" w:rsidR="00097E98" w:rsidRPr="00442838" w:rsidRDefault="00097E98" w:rsidP="00097E98">
      <w:pPr>
        <w:rPr>
          <w:sz w:val="24"/>
        </w:rPr>
      </w:pPr>
      <w:r w:rsidRPr="00442838">
        <w:rPr>
          <w:sz w:val="24"/>
        </w:rPr>
        <w:br w:type="page"/>
      </w:r>
    </w:p>
    <w:p w14:paraId="528D8A4E" w14:textId="610D77DE" w:rsidR="00097E98" w:rsidRPr="00442838" w:rsidRDefault="0088049D" w:rsidP="00097E98">
      <w:pPr>
        <w:rPr>
          <w:sz w:val="24"/>
        </w:rPr>
      </w:pPr>
      <w:r w:rsidRPr="00442838">
        <w:rPr>
          <w:sz w:val="24"/>
        </w:rPr>
        <w:lastRenderedPageBreak/>
        <w:t xml:space="preserve">Cubone </w:t>
      </w:r>
      <w:r w:rsidR="00097E98" w:rsidRPr="00442838">
        <w:rPr>
          <w:sz w:val="24"/>
        </w:rPr>
        <w:t>Family Page</w:t>
      </w:r>
    </w:p>
    <w:p w14:paraId="1AFFB06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E1E04C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35069F" w14:textId="77777777" w:rsidTr="000F163C">
        <w:trPr>
          <w:trHeight w:val="896"/>
        </w:trPr>
        <w:tc>
          <w:tcPr>
            <w:tcW w:w="1251" w:type="dxa"/>
          </w:tcPr>
          <w:p w14:paraId="40AA1F15" w14:textId="77777777" w:rsidR="00097E98" w:rsidRPr="00442838" w:rsidRDefault="00097E98" w:rsidP="000F163C">
            <w:pPr>
              <w:spacing w:line="360" w:lineRule="auto"/>
            </w:pPr>
            <w:r w:rsidRPr="00442838">
              <w:t>Pokemon</w:t>
            </w:r>
          </w:p>
          <w:p w14:paraId="59774BD5" w14:textId="77777777" w:rsidR="00097E98" w:rsidRPr="00442838" w:rsidRDefault="00097E98" w:rsidP="000F163C">
            <w:pPr>
              <w:spacing w:line="360" w:lineRule="auto"/>
            </w:pPr>
            <w:r w:rsidRPr="00442838">
              <w:t>Name</w:t>
            </w:r>
          </w:p>
        </w:tc>
        <w:tc>
          <w:tcPr>
            <w:tcW w:w="1652" w:type="dxa"/>
          </w:tcPr>
          <w:p w14:paraId="50A51719" w14:textId="77777777" w:rsidR="00097E98" w:rsidRPr="00442838" w:rsidRDefault="00097E98" w:rsidP="000F163C">
            <w:pPr>
              <w:spacing w:line="360" w:lineRule="auto"/>
            </w:pPr>
            <w:r w:rsidRPr="00442838">
              <w:t>Pokemon Number</w:t>
            </w:r>
          </w:p>
        </w:tc>
        <w:tc>
          <w:tcPr>
            <w:tcW w:w="3719" w:type="dxa"/>
          </w:tcPr>
          <w:p w14:paraId="6874096C" w14:textId="77777777" w:rsidR="00097E98" w:rsidRPr="00442838" w:rsidRDefault="00097E98" w:rsidP="000F163C">
            <w:pPr>
              <w:spacing w:line="360" w:lineRule="auto"/>
            </w:pPr>
            <w:r w:rsidRPr="00442838">
              <w:t>Base Stats</w:t>
            </w:r>
          </w:p>
          <w:p w14:paraId="469A714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DF903CB" w14:textId="77777777" w:rsidR="00097E98" w:rsidRPr="00442838" w:rsidRDefault="00097E98" w:rsidP="000F163C">
            <w:pPr>
              <w:spacing w:line="360" w:lineRule="auto"/>
            </w:pPr>
            <w:r w:rsidRPr="00442838">
              <w:t>Ability</w:t>
            </w:r>
          </w:p>
        </w:tc>
        <w:tc>
          <w:tcPr>
            <w:tcW w:w="724" w:type="dxa"/>
          </w:tcPr>
          <w:p w14:paraId="45134967" w14:textId="77777777" w:rsidR="00097E98" w:rsidRPr="00442838" w:rsidRDefault="00097E98" w:rsidP="000F163C">
            <w:pPr>
              <w:spacing w:line="360" w:lineRule="auto"/>
            </w:pPr>
            <w:r w:rsidRPr="00442838">
              <w:t>Type 1</w:t>
            </w:r>
          </w:p>
        </w:tc>
        <w:tc>
          <w:tcPr>
            <w:tcW w:w="724" w:type="dxa"/>
          </w:tcPr>
          <w:p w14:paraId="0FF3D946" w14:textId="77777777" w:rsidR="00097E98" w:rsidRPr="00442838" w:rsidRDefault="00097E98" w:rsidP="000F163C">
            <w:pPr>
              <w:spacing w:line="360" w:lineRule="auto"/>
            </w:pPr>
            <w:r w:rsidRPr="00442838">
              <w:t>Type 2</w:t>
            </w:r>
          </w:p>
        </w:tc>
        <w:tc>
          <w:tcPr>
            <w:tcW w:w="1976" w:type="dxa"/>
          </w:tcPr>
          <w:p w14:paraId="18E318A4" w14:textId="77777777" w:rsidR="00097E98" w:rsidRPr="00442838" w:rsidRDefault="00097E98" w:rsidP="000F163C">
            <w:pPr>
              <w:spacing w:line="360" w:lineRule="auto"/>
            </w:pPr>
            <w:r w:rsidRPr="00442838">
              <w:t>Evolution</w:t>
            </w:r>
          </w:p>
        </w:tc>
      </w:tr>
      <w:tr w:rsidR="00097E98" w:rsidRPr="00442838" w14:paraId="7C17A5CE" w14:textId="77777777" w:rsidTr="000F163C">
        <w:trPr>
          <w:trHeight w:val="454"/>
        </w:trPr>
        <w:tc>
          <w:tcPr>
            <w:tcW w:w="1251" w:type="dxa"/>
          </w:tcPr>
          <w:p w14:paraId="1C4BE0B3" w14:textId="24C83184" w:rsidR="00097E98" w:rsidRPr="00442838" w:rsidRDefault="0088049D" w:rsidP="000F163C">
            <w:pPr>
              <w:spacing w:line="360" w:lineRule="auto"/>
            </w:pPr>
            <w:r w:rsidRPr="00442838">
              <w:t>Cubone</w:t>
            </w:r>
          </w:p>
        </w:tc>
        <w:tc>
          <w:tcPr>
            <w:tcW w:w="1652" w:type="dxa"/>
          </w:tcPr>
          <w:p w14:paraId="25F7EBD3" w14:textId="77777777" w:rsidR="00097E98" w:rsidRPr="00442838" w:rsidRDefault="00097E98" w:rsidP="000F163C">
            <w:pPr>
              <w:spacing w:line="360" w:lineRule="auto"/>
            </w:pPr>
          </w:p>
        </w:tc>
        <w:tc>
          <w:tcPr>
            <w:tcW w:w="3719" w:type="dxa"/>
          </w:tcPr>
          <w:p w14:paraId="331ECB5B" w14:textId="77777777" w:rsidR="00097E98" w:rsidRPr="00442838" w:rsidRDefault="00097E98" w:rsidP="000F163C">
            <w:pPr>
              <w:spacing w:line="360" w:lineRule="auto"/>
            </w:pPr>
          </w:p>
        </w:tc>
        <w:tc>
          <w:tcPr>
            <w:tcW w:w="880" w:type="dxa"/>
          </w:tcPr>
          <w:p w14:paraId="3F6C2365" w14:textId="77777777" w:rsidR="00097E98" w:rsidRPr="00442838" w:rsidRDefault="00097E98" w:rsidP="000F163C">
            <w:pPr>
              <w:spacing w:line="360" w:lineRule="auto"/>
            </w:pPr>
          </w:p>
        </w:tc>
        <w:tc>
          <w:tcPr>
            <w:tcW w:w="724" w:type="dxa"/>
          </w:tcPr>
          <w:p w14:paraId="3296C284" w14:textId="77777777" w:rsidR="00097E98" w:rsidRPr="00442838" w:rsidRDefault="00097E98" w:rsidP="000F163C">
            <w:pPr>
              <w:spacing w:line="360" w:lineRule="auto"/>
            </w:pPr>
          </w:p>
        </w:tc>
        <w:tc>
          <w:tcPr>
            <w:tcW w:w="724" w:type="dxa"/>
          </w:tcPr>
          <w:p w14:paraId="5CB12036" w14:textId="77777777" w:rsidR="00097E98" w:rsidRPr="00442838" w:rsidRDefault="00097E98" w:rsidP="000F163C">
            <w:pPr>
              <w:spacing w:line="360" w:lineRule="auto"/>
            </w:pPr>
          </w:p>
        </w:tc>
        <w:tc>
          <w:tcPr>
            <w:tcW w:w="1976" w:type="dxa"/>
          </w:tcPr>
          <w:p w14:paraId="122DA4CA" w14:textId="77777777" w:rsidR="00097E98" w:rsidRPr="00442838" w:rsidRDefault="00097E98" w:rsidP="000F163C">
            <w:pPr>
              <w:spacing w:line="360" w:lineRule="auto"/>
            </w:pPr>
          </w:p>
        </w:tc>
      </w:tr>
      <w:tr w:rsidR="00097E98" w:rsidRPr="00442838" w14:paraId="2D5D545B" w14:textId="77777777" w:rsidTr="000F163C">
        <w:trPr>
          <w:trHeight w:val="441"/>
        </w:trPr>
        <w:tc>
          <w:tcPr>
            <w:tcW w:w="1251" w:type="dxa"/>
          </w:tcPr>
          <w:p w14:paraId="3240DA88" w14:textId="0DFAAAA2" w:rsidR="00097E98" w:rsidRPr="00442838" w:rsidRDefault="0088049D" w:rsidP="000F163C">
            <w:pPr>
              <w:spacing w:line="360" w:lineRule="auto"/>
            </w:pPr>
            <w:r w:rsidRPr="00442838">
              <w:t>Marowak</w:t>
            </w:r>
          </w:p>
        </w:tc>
        <w:tc>
          <w:tcPr>
            <w:tcW w:w="1652" w:type="dxa"/>
          </w:tcPr>
          <w:p w14:paraId="7D0C4F45" w14:textId="77777777" w:rsidR="00097E98" w:rsidRPr="00442838" w:rsidRDefault="00097E98" w:rsidP="000F163C">
            <w:pPr>
              <w:spacing w:line="360" w:lineRule="auto"/>
            </w:pPr>
          </w:p>
        </w:tc>
        <w:tc>
          <w:tcPr>
            <w:tcW w:w="3719" w:type="dxa"/>
          </w:tcPr>
          <w:p w14:paraId="5C4A0F4A" w14:textId="77777777" w:rsidR="00097E98" w:rsidRPr="00442838" w:rsidRDefault="00097E98" w:rsidP="000F163C">
            <w:pPr>
              <w:spacing w:line="360" w:lineRule="auto"/>
            </w:pPr>
          </w:p>
        </w:tc>
        <w:tc>
          <w:tcPr>
            <w:tcW w:w="880" w:type="dxa"/>
          </w:tcPr>
          <w:p w14:paraId="2039623A" w14:textId="77777777" w:rsidR="00097E98" w:rsidRPr="00442838" w:rsidRDefault="00097E98" w:rsidP="000F163C">
            <w:pPr>
              <w:spacing w:line="360" w:lineRule="auto"/>
            </w:pPr>
          </w:p>
        </w:tc>
        <w:tc>
          <w:tcPr>
            <w:tcW w:w="724" w:type="dxa"/>
          </w:tcPr>
          <w:p w14:paraId="547A0477" w14:textId="77777777" w:rsidR="00097E98" w:rsidRPr="00442838" w:rsidRDefault="00097E98" w:rsidP="000F163C">
            <w:pPr>
              <w:spacing w:line="360" w:lineRule="auto"/>
            </w:pPr>
          </w:p>
        </w:tc>
        <w:tc>
          <w:tcPr>
            <w:tcW w:w="724" w:type="dxa"/>
          </w:tcPr>
          <w:p w14:paraId="680A2850" w14:textId="77777777" w:rsidR="00097E98" w:rsidRPr="00442838" w:rsidRDefault="00097E98" w:rsidP="000F163C">
            <w:pPr>
              <w:spacing w:line="360" w:lineRule="auto"/>
            </w:pPr>
          </w:p>
        </w:tc>
        <w:tc>
          <w:tcPr>
            <w:tcW w:w="1976" w:type="dxa"/>
          </w:tcPr>
          <w:p w14:paraId="68B97228" w14:textId="77777777" w:rsidR="00097E98" w:rsidRPr="00442838" w:rsidRDefault="00097E98" w:rsidP="000F163C">
            <w:pPr>
              <w:spacing w:line="360" w:lineRule="auto"/>
            </w:pPr>
          </w:p>
        </w:tc>
      </w:tr>
      <w:tr w:rsidR="00097E98" w:rsidRPr="00442838" w14:paraId="59365CA1" w14:textId="77777777" w:rsidTr="000F163C">
        <w:trPr>
          <w:trHeight w:val="441"/>
        </w:trPr>
        <w:tc>
          <w:tcPr>
            <w:tcW w:w="1251" w:type="dxa"/>
          </w:tcPr>
          <w:p w14:paraId="7079E925" w14:textId="698D737E" w:rsidR="00097E98" w:rsidRPr="00442838" w:rsidRDefault="0088049D" w:rsidP="000F163C">
            <w:pPr>
              <w:spacing w:line="360" w:lineRule="auto"/>
            </w:pPr>
            <w:r w:rsidRPr="00442838">
              <w:t>Alolan Marowak</w:t>
            </w:r>
          </w:p>
        </w:tc>
        <w:tc>
          <w:tcPr>
            <w:tcW w:w="1652" w:type="dxa"/>
          </w:tcPr>
          <w:p w14:paraId="0FF2123A" w14:textId="77777777" w:rsidR="00097E98" w:rsidRPr="00442838" w:rsidRDefault="00097E98" w:rsidP="000F163C">
            <w:pPr>
              <w:spacing w:line="360" w:lineRule="auto"/>
            </w:pPr>
          </w:p>
        </w:tc>
        <w:tc>
          <w:tcPr>
            <w:tcW w:w="3719" w:type="dxa"/>
          </w:tcPr>
          <w:p w14:paraId="54B1F032" w14:textId="77777777" w:rsidR="00097E98" w:rsidRPr="00442838" w:rsidRDefault="00097E98" w:rsidP="000F163C">
            <w:pPr>
              <w:spacing w:line="360" w:lineRule="auto"/>
            </w:pPr>
          </w:p>
        </w:tc>
        <w:tc>
          <w:tcPr>
            <w:tcW w:w="880" w:type="dxa"/>
          </w:tcPr>
          <w:p w14:paraId="49587FB0" w14:textId="77777777" w:rsidR="00097E98" w:rsidRPr="00442838" w:rsidRDefault="00097E98" w:rsidP="000F163C">
            <w:pPr>
              <w:spacing w:line="360" w:lineRule="auto"/>
            </w:pPr>
          </w:p>
        </w:tc>
        <w:tc>
          <w:tcPr>
            <w:tcW w:w="724" w:type="dxa"/>
          </w:tcPr>
          <w:p w14:paraId="63274E63" w14:textId="77777777" w:rsidR="00097E98" w:rsidRPr="00442838" w:rsidRDefault="00097E98" w:rsidP="000F163C">
            <w:pPr>
              <w:spacing w:line="360" w:lineRule="auto"/>
            </w:pPr>
          </w:p>
        </w:tc>
        <w:tc>
          <w:tcPr>
            <w:tcW w:w="724" w:type="dxa"/>
          </w:tcPr>
          <w:p w14:paraId="75F728CB" w14:textId="77777777" w:rsidR="00097E98" w:rsidRPr="00442838" w:rsidRDefault="00097E98" w:rsidP="000F163C">
            <w:pPr>
              <w:spacing w:line="360" w:lineRule="auto"/>
            </w:pPr>
          </w:p>
        </w:tc>
        <w:tc>
          <w:tcPr>
            <w:tcW w:w="1976" w:type="dxa"/>
          </w:tcPr>
          <w:p w14:paraId="25E4E51D" w14:textId="77777777" w:rsidR="00097E98" w:rsidRPr="00442838" w:rsidRDefault="00097E98" w:rsidP="000F163C">
            <w:pPr>
              <w:spacing w:line="360" w:lineRule="auto"/>
            </w:pPr>
          </w:p>
        </w:tc>
      </w:tr>
    </w:tbl>
    <w:p w14:paraId="1A8DB782" w14:textId="77777777" w:rsidR="00097E98" w:rsidRPr="00442838" w:rsidRDefault="00097E98" w:rsidP="00097E98">
      <w:pPr>
        <w:rPr>
          <w:sz w:val="24"/>
        </w:rPr>
      </w:pPr>
    </w:p>
    <w:p w14:paraId="49C5B67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4A4B62" w14:textId="77777777" w:rsidTr="000F163C">
        <w:tc>
          <w:tcPr>
            <w:tcW w:w="3596" w:type="dxa"/>
          </w:tcPr>
          <w:p w14:paraId="40F4DA14" w14:textId="77777777" w:rsidR="00097E98" w:rsidRPr="00442838" w:rsidRDefault="00097E98" w:rsidP="000F163C">
            <w:pPr>
              <w:rPr>
                <w:sz w:val="24"/>
              </w:rPr>
            </w:pPr>
          </w:p>
        </w:tc>
        <w:tc>
          <w:tcPr>
            <w:tcW w:w="3597" w:type="dxa"/>
          </w:tcPr>
          <w:p w14:paraId="0C5F009E" w14:textId="77777777" w:rsidR="00097E98" w:rsidRPr="00442838" w:rsidRDefault="00097E98" w:rsidP="000F163C">
            <w:pPr>
              <w:rPr>
                <w:sz w:val="24"/>
              </w:rPr>
            </w:pPr>
          </w:p>
        </w:tc>
        <w:tc>
          <w:tcPr>
            <w:tcW w:w="3597" w:type="dxa"/>
          </w:tcPr>
          <w:p w14:paraId="33A76E96" w14:textId="77777777" w:rsidR="00097E98" w:rsidRPr="00442838" w:rsidRDefault="00097E98" w:rsidP="000F163C">
            <w:pPr>
              <w:rPr>
                <w:sz w:val="24"/>
              </w:rPr>
            </w:pPr>
          </w:p>
        </w:tc>
      </w:tr>
      <w:tr w:rsidR="00097E98" w:rsidRPr="00442838" w14:paraId="13D1D822" w14:textId="77777777" w:rsidTr="000F163C">
        <w:tc>
          <w:tcPr>
            <w:tcW w:w="3596" w:type="dxa"/>
          </w:tcPr>
          <w:p w14:paraId="723AAEBD" w14:textId="77777777" w:rsidR="00097E98" w:rsidRPr="00442838" w:rsidRDefault="00097E98" w:rsidP="000F163C">
            <w:pPr>
              <w:rPr>
                <w:sz w:val="24"/>
              </w:rPr>
            </w:pPr>
          </w:p>
        </w:tc>
        <w:tc>
          <w:tcPr>
            <w:tcW w:w="3597" w:type="dxa"/>
          </w:tcPr>
          <w:p w14:paraId="504E7515" w14:textId="77777777" w:rsidR="00097E98" w:rsidRPr="00442838" w:rsidRDefault="00097E98" w:rsidP="000F163C">
            <w:pPr>
              <w:rPr>
                <w:sz w:val="24"/>
              </w:rPr>
            </w:pPr>
          </w:p>
        </w:tc>
        <w:tc>
          <w:tcPr>
            <w:tcW w:w="3597" w:type="dxa"/>
          </w:tcPr>
          <w:p w14:paraId="6CEE7A2C" w14:textId="77777777" w:rsidR="00097E98" w:rsidRPr="00442838" w:rsidRDefault="00097E98" w:rsidP="000F163C">
            <w:pPr>
              <w:rPr>
                <w:sz w:val="24"/>
              </w:rPr>
            </w:pPr>
          </w:p>
        </w:tc>
      </w:tr>
    </w:tbl>
    <w:p w14:paraId="745D446D" w14:textId="77777777" w:rsidR="00097E98" w:rsidRPr="00442838" w:rsidRDefault="00097E98" w:rsidP="00097E98">
      <w:pPr>
        <w:rPr>
          <w:sz w:val="24"/>
        </w:rPr>
      </w:pPr>
    </w:p>
    <w:p w14:paraId="3916ECA7" w14:textId="77777777" w:rsidR="00097E98" w:rsidRPr="00442838" w:rsidRDefault="00097E98" w:rsidP="00097E98">
      <w:pPr>
        <w:rPr>
          <w:sz w:val="24"/>
        </w:rPr>
      </w:pPr>
      <w:r w:rsidRPr="00442838">
        <w:rPr>
          <w:sz w:val="24"/>
        </w:rPr>
        <w:t>Sprites:</w:t>
      </w:r>
    </w:p>
    <w:p w14:paraId="3F81A19A" w14:textId="77777777" w:rsidR="00097E98" w:rsidRPr="00442838" w:rsidRDefault="00097E98" w:rsidP="00097E98">
      <w:pPr>
        <w:rPr>
          <w:sz w:val="24"/>
        </w:rPr>
      </w:pPr>
      <w:r w:rsidRPr="00442838">
        <w:rPr>
          <w:sz w:val="24"/>
        </w:rPr>
        <w:br w:type="page"/>
      </w:r>
    </w:p>
    <w:p w14:paraId="6B21701A" w14:textId="2B5E7A31" w:rsidR="00097E98" w:rsidRPr="00442838" w:rsidRDefault="0088049D" w:rsidP="00097E98">
      <w:pPr>
        <w:rPr>
          <w:sz w:val="24"/>
        </w:rPr>
      </w:pPr>
      <w:r w:rsidRPr="00442838">
        <w:rPr>
          <w:sz w:val="24"/>
        </w:rPr>
        <w:lastRenderedPageBreak/>
        <w:t xml:space="preserve">Tyrogue </w:t>
      </w:r>
      <w:r w:rsidR="00097E98" w:rsidRPr="00442838">
        <w:rPr>
          <w:sz w:val="24"/>
        </w:rPr>
        <w:t>Family Page</w:t>
      </w:r>
    </w:p>
    <w:p w14:paraId="7CD6898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D66280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315"/>
        <w:gridCol w:w="1634"/>
        <w:gridCol w:w="3706"/>
        <w:gridCol w:w="877"/>
        <w:gridCol w:w="722"/>
        <w:gridCol w:w="722"/>
        <w:gridCol w:w="1950"/>
      </w:tblGrid>
      <w:tr w:rsidR="00097E98" w:rsidRPr="00442838" w14:paraId="34CDE030" w14:textId="77777777" w:rsidTr="000F163C">
        <w:trPr>
          <w:trHeight w:val="896"/>
        </w:trPr>
        <w:tc>
          <w:tcPr>
            <w:tcW w:w="1251" w:type="dxa"/>
          </w:tcPr>
          <w:p w14:paraId="631977DE" w14:textId="77777777" w:rsidR="00097E98" w:rsidRPr="00442838" w:rsidRDefault="00097E98" w:rsidP="000F163C">
            <w:pPr>
              <w:spacing w:line="360" w:lineRule="auto"/>
            </w:pPr>
            <w:r w:rsidRPr="00442838">
              <w:t>Pokemon</w:t>
            </w:r>
          </w:p>
          <w:p w14:paraId="631860C1" w14:textId="77777777" w:rsidR="00097E98" w:rsidRPr="00442838" w:rsidRDefault="00097E98" w:rsidP="000F163C">
            <w:pPr>
              <w:spacing w:line="360" w:lineRule="auto"/>
            </w:pPr>
            <w:r w:rsidRPr="00442838">
              <w:t>Name</w:t>
            </w:r>
          </w:p>
        </w:tc>
        <w:tc>
          <w:tcPr>
            <w:tcW w:w="1652" w:type="dxa"/>
          </w:tcPr>
          <w:p w14:paraId="3944B58A" w14:textId="77777777" w:rsidR="00097E98" w:rsidRPr="00442838" w:rsidRDefault="00097E98" w:rsidP="000F163C">
            <w:pPr>
              <w:spacing w:line="360" w:lineRule="auto"/>
            </w:pPr>
            <w:r w:rsidRPr="00442838">
              <w:t>Pokemon Number</w:t>
            </w:r>
          </w:p>
        </w:tc>
        <w:tc>
          <w:tcPr>
            <w:tcW w:w="3719" w:type="dxa"/>
          </w:tcPr>
          <w:p w14:paraId="1BF5386A" w14:textId="77777777" w:rsidR="00097E98" w:rsidRPr="00442838" w:rsidRDefault="00097E98" w:rsidP="000F163C">
            <w:pPr>
              <w:spacing w:line="360" w:lineRule="auto"/>
            </w:pPr>
            <w:r w:rsidRPr="00442838">
              <w:t>Base Stats</w:t>
            </w:r>
          </w:p>
          <w:p w14:paraId="298206B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C48438A" w14:textId="77777777" w:rsidR="00097E98" w:rsidRPr="00442838" w:rsidRDefault="00097E98" w:rsidP="000F163C">
            <w:pPr>
              <w:spacing w:line="360" w:lineRule="auto"/>
            </w:pPr>
            <w:r w:rsidRPr="00442838">
              <w:t>Ability</w:t>
            </w:r>
          </w:p>
        </w:tc>
        <w:tc>
          <w:tcPr>
            <w:tcW w:w="724" w:type="dxa"/>
          </w:tcPr>
          <w:p w14:paraId="7B53F3A6" w14:textId="77777777" w:rsidR="00097E98" w:rsidRPr="00442838" w:rsidRDefault="00097E98" w:rsidP="000F163C">
            <w:pPr>
              <w:spacing w:line="360" w:lineRule="auto"/>
            </w:pPr>
            <w:r w:rsidRPr="00442838">
              <w:t>Type 1</w:t>
            </w:r>
          </w:p>
        </w:tc>
        <w:tc>
          <w:tcPr>
            <w:tcW w:w="724" w:type="dxa"/>
          </w:tcPr>
          <w:p w14:paraId="5EB72482" w14:textId="77777777" w:rsidR="00097E98" w:rsidRPr="00442838" w:rsidRDefault="00097E98" w:rsidP="000F163C">
            <w:pPr>
              <w:spacing w:line="360" w:lineRule="auto"/>
            </w:pPr>
            <w:r w:rsidRPr="00442838">
              <w:t>Type 2</w:t>
            </w:r>
          </w:p>
        </w:tc>
        <w:tc>
          <w:tcPr>
            <w:tcW w:w="1976" w:type="dxa"/>
          </w:tcPr>
          <w:p w14:paraId="33007D26" w14:textId="77777777" w:rsidR="00097E98" w:rsidRPr="00442838" w:rsidRDefault="00097E98" w:rsidP="000F163C">
            <w:pPr>
              <w:spacing w:line="360" w:lineRule="auto"/>
            </w:pPr>
            <w:r w:rsidRPr="00442838">
              <w:t>Evolution</w:t>
            </w:r>
          </w:p>
        </w:tc>
      </w:tr>
      <w:tr w:rsidR="00097E98" w:rsidRPr="00442838" w14:paraId="7084F051" w14:textId="77777777" w:rsidTr="000F163C">
        <w:trPr>
          <w:trHeight w:val="454"/>
        </w:trPr>
        <w:tc>
          <w:tcPr>
            <w:tcW w:w="1251" w:type="dxa"/>
          </w:tcPr>
          <w:p w14:paraId="591E72EB" w14:textId="4E752912" w:rsidR="00097E98" w:rsidRPr="00442838" w:rsidRDefault="0088049D" w:rsidP="000F163C">
            <w:pPr>
              <w:spacing w:line="360" w:lineRule="auto"/>
            </w:pPr>
            <w:r w:rsidRPr="00442838">
              <w:t>Tyrouge</w:t>
            </w:r>
          </w:p>
        </w:tc>
        <w:tc>
          <w:tcPr>
            <w:tcW w:w="1652" w:type="dxa"/>
          </w:tcPr>
          <w:p w14:paraId="002B8747" w14:textId="77777777" w:rsidR="00097E98" w:rsidRPr="00442838" w:rsidRDefault="00097E98" w:rsidP="000F163C">
            <w:pPr>
              <w:spacing w:line="360" w:lineRule="auto"/>
            </w:pPr>
          </w:p>
        </w:tc>
        <w:tc>
          <w:tcPr>
            <w:tcW w:w="3719" w:type="dxa"/>
          </w:tcPr>
          <w:p w14:paraId="20F16378" w14:textId="77777777" w:rsidR="00097E98" w:rsidRPr="00442838" w:rsidRDefault="00097E98" w:rsidP="000F163C">
            <w:pPr>
              <w:spacing w:line="360" w:lineRule="auto"/>
            </w:pPr>
          </w:p>
        </w:tc>
        <w:tc>
          <w:tcPr>
            <w:tcW w:w="880" w:type="dxa"/>
          </w:tcPr>
          <w:p w14:paraId="6781C0AB" w14:textId="77777777" w:rsidR="00097E98" w:rsidRPr="00442838" w:rsidRDefault="00097E98" w:rsidP="000F163C">
            <w:pPr>
              <w:spacing w:line="360" w:lineRule="auto"/>
            </w:pPr>
          </w:p>
        </w:tc>
        <w:tc>
          <w:tcPr>
            <w:tcW w:w="724" w:type="dxa"/>
          </w:tcPr>
          <w:p w14:paraId="77C952AF" w14:textId="77777777" w:rsidR="00097E98" w:rsidRPr="00442838" w:rsidRDefault="00097E98" w:rsidP="000F163C">
            <w:pPr>
              <w:spacing w:line="360" w:lineRule="auto"/>
            </w:pPr>
          </w:p>
        </w:tc>
        <w:tc>
          <w:tcPr>
            <w:tcW w:w="724" w:type="dxa"/>
          </w:tcPr>
          <w:p w14:paraId="0175F95E" w14:textId="77777777" w:rsidR="00097E98" w:rsidRPr="00442838" w:rsidRDefault="00097E98" w:rsidP="000F163C">
            <w:pPr>
              <w:spacing w:line="360" w:lineRule="auto"/>
            </w:pPr>
          </w:p>
        </w:tc>
        <w:tc>
          <w:tcPr>
            <w:tcW w:w="1976" w:type="dxa"/>
          </w:tcPr>
          <w:p w14:paraId="25EC2CF1" w14:textId="77777777" w:rsidR="00097E98" w:rsidRPr="00442838" w:rsidRDefault="00097E98" w:rsidP="000F163C">
            <w:pPr>
              <w:spacing w:line="360" w:lineRule="auto"/>
            </w:pPr>
          </w:p>
        </w:tc>
      </w:tr>
      <w:tr w:rsidR="00097E98" w:rsidRPr="00442838" w14:paraId="2C6CB889" w14:textId="77777777" w:rsidTr="000F163C">
        <w:trPr>
          <w:trHeight w:val="441"/>
        </w:trPr>
        <w:tc>
          <w:tcPr>
            <w:tcW w:w="1251" w:type="dxa"/>
          </w:tcPr>
          <w:p w14:paraId="370445CE" w14:textId="1F5CC037" w:rsidR="00097E98" w:rsidRPr="00442838" w:rsidRDefault="0088049D" w:rsidP="000F163C">
            <w:pPr>
              <w:spacing w:line="360" w:lineRule="auto"/>
            </w:pPr>
            <w:r w:rsidRPr="00442838">
              <w:t>Hitmonlee</w:t>
            </w:r>
          </w:p>
        </w:tc>
        <w:tc>
          <w:tcPr>
            <w:tcW w:w="1652" w:type="dxa"/>
          </w:tcPr>
          <w:p w14:paraId="39F6C122" w14:textId="77777777" w:rsidR="00097E98" w:rsidRPr="00442838" w:rsidRDefault="00097E98" w:rsidP="000F163C">
            <w:pPr>
              <w:spacing w:line="360" w:lineRule="auto"/>
            </w:pPr>
          </w:p>
        </w:tc>
        <w:tc>
          <w:tcPr>
            <w:tcW w:w="3719" w:type="dxa"/>
          </w:tcPr>
          <w:p w14:paraId="4A5C1243" w14:textId="77777777" w:rsidR="00097E98" w:rsidRPr="00442838" w:rsidRDefault="00097E98" w:rsidP="000F163C">
            <w:pPr>
              <w:spacing w:line="360" w:lineRule="auto"/>
            </w:pPr>
          </w:p>
        </w:tc>
        <w:tc>
          <w:tcPr>
            <w:tcW w:w="880" w:type="dxa"/>
          </w:tcPr>
          <w:p w14:paraId="4935772C" w14:textId="77777777" w:rsidR="00097E98" w:rsidRPr="00442838" w:rsidRDefault="00097E98" w:rsidP="000F163C">
            <w:pPr>
              <w:spacing w:line="360" w:lineRule="auto"/>
            </w:pPr>
          </w:p>
        </w:tc>
        <w:tc>
          <w:tcPr>
            <w:tcW w:w="724" w:type="dxa"/>
          </w:tcPr>
          <w:p w14:paraId="23299CDE" w14:textId="77777777" w:rsidR="00097E98" w:rsidRPr="00442838" w:rsidRDefault="00097E98" w:rsidP="000F163C">
            <w:pPr>
              <w:spacing w:line="360" w:lineRule="auto"/>
            </w:pPr>
          </w:p>
        </w:tc>
        <w:tc>
          <w:tcPr>
            <w:tcW w:w="724" w:type="dxa"/>
          </w:tcPr>
          <w:p w14:paraId="0E73A7E0" w14:textId="77777777" w:rsidR="00097E98" w:rsidRPr="00442838" w:rsidRDefault="00097E98" w:rsidP="000F163C">
            <w:pPr>
              <w:spacing w:line="360" w:lineRule="auto"/>
            </w:pPr>
          </w:p>
        </w:tc>
        <w:tc>
          <w:tcPr>
            <w:tcW w:w="1976" w:type="dxa"/>
          </w:tcPr>
          <w:p w14:paraId="05FBEAD6" w14:textId="77777777" w:rsidR="00097E98" w:rsidRPr="00442838" w:rsidRDefault="00097E98" w:rsidP="000F163C">
            <w:pPr>
              <w:spacing w:line="360" w:lineRule="auto"/>
            </w:pPr>
          </w:p>
        </w:tc>
      </w:tr>
      <w:tr w:rsidR="00097E98" w:rsidRPr="00442838" w14:paraId="0D2FAE7A" w14:textId="77777777" w:rsidTr="000F163C">
        <w:trPr>
          <w:trHeight w:val="441"/>
        </w:trPr>
        <w:tc>
          <w:tcPr>
            <w:tcW w:w="1251" w:type="dxa"/>
          </w:tcPr>
          <w:p w14:paraId="61F01A5D" w14:textId="7BEACE8B" w:rsidR="00097E98" w:rsidRPr="00442838" w:rsidRDefault="0088049D" w:rsidP="000F163C">
            <w:pPr>
              <w:spacing w:line="360" w:lineRule="auto"/>
            </w:pPr>
            <w:r w:rsidRPr="00442838">
              <w:t>Hitmonchan</w:t>
            </w:r>
          </w:p>
        </w:tc>
        <w:tc>
          <w:tcPr>
            <w:tcW w:w="1652" w:type="dxa"/>
          </w:tcPr>
          <w:p w14:paraId="53303D46" w14:textId="77777777" w:rsidR="00097E98" w:rsidRPr="00442838" w:rsidRDefault="00097E98" w:rsidP="000F163C">
            <w:pPr>
              <w:spacing w:line="360" w:lineRule="auto"/>
            </w:pPr>
          </w:p>
        </w:tc>
        <w:tc>
          <w:tcPr>
            <w:tcW w:w="3719" w:type="dxa"/>
          </w:tcPr>
          <w:p w14:paraId="7CAB77F3" w14:textId="77777777" w:rsidR="00097E98" w:rsidRPr="00442838" w:rsidRDefault="00097E98" w:rsidP="000F163C">
            <w:pPr>
              <w:spacing w:line="360" w:lineRule="auto"/>
            </w:pPr>
          </w:p>
        </w:tc>
        <w:tc>
          <w:tcPr>
            <w:tcW w:w="880" w:type="dxa"/>
          </w:tcPr>
          <w:p w14:paraId="59259718" w14:textId="77777777" w:rsidR="00097E98" w:rsidRPr="00442838" w:rsidRDefault="00097E98" w:rsidP="000F163C">
            <w:pPr>
              <w:spacing w:line="360" w:lineRule="auto"/>
            </w:pPr>
          </w:p>
        </w:tc>
        <w:tc>
          <w:tcPr>
            <w:tcW w:w="724" w:type="dxa"/>
          </w:tcPr>
          <w:p w14:paraId="12224A44" w14:textId="77777777" w:rsidR="00097E98" w:rsidRPr="00442838" w:rsidRDefault="00097E98" w:rsidP="000F163C">
            <w:pPr>
              <w:spacing w:line="360" w:lineRule="auto"/>
            </w:pPr>
          </w:p>
        </w:tc>
        <w:tc>
          <w:tcPr>
            <w:tcW w:w="724" w:type="dxa"/>
          </w:tcPr>
          <w:p w14:paraId="4887BE50" w14:textId="77777777" w:rsidR="00097E98" w:rsidRPr="00442838" w:rsidRDefault="00097E98" w:rsidP="000F163C">
            <w:pPr>
              <w:spacing w:line="360" w:lineRule="auto"/>
            </w:pPr>
          </w:p>
        </w:tc>
        <w:tc>
          <w:tcPr>
            <w:tcW w:w="1976" w:type="dxa"/>
          </w:tcPr>
          <w:p w14:paraId="1A9CD1F7" w14:textId="77777777" w:rsidR="00097E98" w:rsidRPr="00442838" w:rsidRDefault="00097E98" w:rsidP="000F163C">
            <w:pPr>
              <w:spacing w:line="360" w:lineRule="auto"/>
            </w:pPr>
          </w:p>
        </w:tc>
      </w:tr>
      <w:tr w:rsidR="00097E98" w:rsidRPr="00442838" w14:paraId="0E1F193E" w14:textId="77777777" w:rsidTr="000F163C">
        <w:trPr>
          <w:trHeight w:val="896"/>
        </w:trPr>
        <w:tc>
          <w:tcPr>
            <w:tcW w:w="1251" w:type="dxa"/>
          </w:tcPr>
          <w:p w14:paraId="79452534" w14:textId="1964C299" w:rsidR="00097E98" w:rsidRPr="00442838" w:rsidRDefault="0088049D" w:rsidP="000F163C">
            <w:pPr>
              <w:spacing w:line="360" w:lineRule="auto"/>
            </w:pPr>
            <w:r w:rsidRPr="00442838">
              <w:t>HItmontop</w:t>
            </w:r>
          </w:p>
        </w:tc>
        <w:tc>
          <w:tcPr>
            <w:tcW w:w="1652" w:type="dxa"/>
          </w:tcPr>
          <w:p w14:paraId="6CB14681" w14:textId="77777777" w:rsidR="00097E98" w:rsidRPr="00442838" w:rsidRDefault="00097E98" w:rsidP="000F163C">
            <w:pPr>
              <w:spacing w:line="360" w:lineRule="auto"/>
            </w:pPr>
          </w:p>
        </w:tc>
        <w:tc>
          <w:tcPr>
            <w:tcW w:w="3719" w:type="dxa"/>
          </w:tcPr>
          <w:p w14:paraId="67EAC490" w14:textId="77777777" w:rsidR="00097E98" w:rsidRPr="00442838" w:rsidRDefault="00097E98" w:rsidP="000F163C">
            <w:pPr>
              <w:spacing w:line="360" w:lineRule="auto"/>
            </w:pPr>
          </w:p>
        </w:tc>
        <w:tc>
          <w:tcPr>
            <w:tcW w:w="880" w:type="dxa"/>
          </w:tcPr>
          <w:p w14:paraId="3483B256" w14:textId="77777777" w:rsidR="00097E98" w:rsidRPr="00442838" w:rsidRDefault="00097E98" w:rsidP="000F163C">
            <w:pPr>
              <w:spacing w:line="360" w:lineRule="auto"/>
            </w:pPr>
          </w:p>
        </w:tc>
        <w:tc>
          <w:tcPr>
            <w:tcW w:w="724" w:type="dxa"/>
          </w:tcPr>
          <w:p w14:paraId="3B5D67E8" w14:textId="77777777" w:rsidR="00097E98" w:rsidRPr="00442838" w:rsidRDefault="00097E98" w:rsidP="000F163C">
            <w:pPr>
              <w:spacing w:line="360" w:lineRule="auto"/>
            </w:pPr>
          </w:p>
        </w:tc>
        <w:tc>
          <w:tcPr>
            <w:tcW w:w="724" w:type="dxa"/>
          </w:tcPr>
          <w:p w14:paraId="096800E2" w14:textId="77777777" w:rsidR="00097E98" w:rsidRPr="00442838" w:rsidRDefault="00097E98" w:rsidP="000F163C">
            <w:pPr>
              <w:spacing w:line="360" w:lineRule="auto"/>
            </w:pPr>
          </w:p>
        </w:tc>
        <w:tc>
          <w:tcPr>
            <w:tcW w:w="1976" w:type="dxa"/>
          </w:tcPr>
          <w:p w14:paraId="75F68A28" w14:textId="77777777" w:rsidR="00097E98" w:rsidRPr="00442838" w:rsidRDefault="00097E98" w:rsidP="000F163C">
            <w:pPr>
              <w:spacing w:line="360" w:lineRule="auto"/>
            </w:pPr>
          </w:p>
        </w:tc>
      </w:tr>
    </w:tbl>
    <w:p w14:paraId="5A182AFA" w14:textId="77777777" w:rsidR="00097E98" w:rsidRPr="00442838" w:rsidRDefault="00097E98" w:rsidP="00097E98">
      <w:pPr>
        <w:rPr>
          <w:sz w:val="24"/>
        </w:rPr>
      </w:pPr>
    </w:p>
    <w:p w14:paraId="6C358F4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BB397F5" w14:textId="77777777" w:rsidTr="000F163C">
        <w:tc>
          <w:tcPr>
            <w:tcW w:w="3596" w:type="dxa"/>
          </w:tcPr>
          <w:p w14:paraId="5DC6D4E2" w14:textId="77777777" w:rsidR="00097E98" w:rsidRPr="00442838" w:rsidRDefault="00097E98" w:rsidP="000F163C">
            <w:pPr>
              <w:rPr>
                <w:sz w:val="24"/>
              </w:rPr>
            </w:pPr>
          </w:p>
        </w:tc>
        <w:tc>
          <w:tcPr>
            <w:tcW w:w="3597" w:type="dxa"/>
          </w:tcPr>
          <w:p w14:paraId="2FE1DB90" w14:textId="77777777" w:rsidR="00097E98" w:rsidRPr="00442838" w:rsidRDefault="00097E98" w:rsidP="000F163C">
            <w:pPr>
              <w:rPr>
                <w:sz w:val="24"/>
              </w:rPr>
            </w:pPr>
          </w:p>
        </w:tc>
        <w:tc>
          <w:tcPr>
            <w:tcW w:w="3597" w:type="dxa"/>
          </w:tcPr>
          <w:p w14:paraId="06B0E7A7" w14:textId="77777777" w:rsidR="00097E98" w:rsidRPr="00442838" w:rsidRDefault="00097E98" w:rsidP="000F163C">
            <w:pPr>
              <w:rPr>
                <w:sz w:val="24"/>
              </w:rPr>
            </w:pPr>
          </w:p>
        </w:tc>
      </w:tr>
      <w:tr w:rsidR="00097E98" w:rsidRPr="00442838" w14:paraId="55FBF3F6" w14:textId="77777777" w:rsidTr="000F163C">
        <w:tc>
          <w:tcPr>
            <w:tcW w:w="3596" w:type="dxa"/>
          </w:tcPr>
          <w:p w14:paraId="43D964E0" w14:textId="77777777" w:rsidR="00097E98" w:rsidRPr="00442838" w:rsidRDefault="00097E98" w:rsidP="000F163C">
            <w:pPr>
              <w:rPr>
                <w:sz w:val="24"/>
              </w:rPr>
            </w:pPr>
          </w:p>
        </w:tc>
        <w:tc>
          <w:tcPr>
            <w:tcW w:w="3597" w:type="dxa"/>
          </w:tcPr>
          <w:p w14:paraId="05FFBB2C" w14:textId="77777777" w:rsidR="00097E98" w:rsidRPr="00442838" w:rsidRDefault="00097E98" w:rsidP="000F163C">
            <w:pPr>
              <w:rPr>
                <w:sz w:val="24"/>
              </w:rPr>
            </w:pPr>
          </w:p>
        </w:tc>
        <w:tc>
          <w:tcPr>
            <w:tcW w:w="3597" w:type="dxa"/>
          </w:tcPr>
          <w:p w14:paraId="3EBC39A3" w14:textId="77777777" w:rsidR="00097E98" w:rsidRPr="00442838" w:rsidRDefault="00097E98" w:rsidP="000F163C">
            <w:pPr>
              <w:rPr>
                <w:sz w:val="24"/>
              </w:rPr>
            </w:pPr>
          </w:p>
        </w:tc>
      </w:tr>
    </w:tbl>
    <w:p w14:paraId="3DCB04BA" w14:textId="77777777" w:rsidR="00097E98" w:rsidRPr="00442838" w:rsidRDefault="00097E98" w:rsidP="00097E98">
      <w:pPr>
        <w:rPr>
          <w:sz w:val="24"/>
        </w:rPr>
      </w:pPr>
    </w:p>
    <w:p w14:paraId="30811DAD" w14:textId="77777777" w:rsidR="00097E98" w:rsidRPr="00442838" w:rsidRDefault="00097E98" w:rsidP="00097E98">
      <w:pPr>
        <w:rPr>
          <w:sz w:val="24"/>
        </w:rPr>
      </w:pPr>
      <w:r w:rsidRPr="00442838">
        <w:rPr>
          <w:sz w:val="24"/>
        </w:rPr>
        <w:t>Sprites:</w:t>
      </w:r>
    </w:p>
    <w:p w14:paraId="645C41F9" w14:textId="77777777" w:rsidR="00097E98" w:rsidRPr="00442838" w:rsidRDefault="00097E98" w:rsidP="00097E98">
      <w:pPr>
        <w:rPr>
          <w:sz w:val="24"/>
        </w:rPr>
      </w:pPr>
      <w:r w:rsidRPr="00442838">
        <w:rPr>
          <w:sz w:val="24"/>
        </w:rPr>
        <w:br w:type="page"/>
      </w:r>
    </w:p>
    <w:p w14:paraId="425BDC47" w14:textId="70E17E20" w:rsidR="00097E98" w:rsidRPr="00442838" w:rsidRDefault="0088049D" w:rsidP="00097E98">
      <w:pPr>
        <w:rPr>
          <w:sz w:val="24"/>
        </w:rPr>
      </w:pPr>
      <w:r w:rsidRPr="00442838">
        <w:rPr>
          <w:sz w:val="24"/>
        </w:rPr>
        <w:lastRenderedPageBreak/>
        <w:t xml:space="preserve">Lickitung </w:t>
      </w:r>
      <w:r w:rsidR="00097E98" w:rsidRPr="00442838">
        <w:rPr>
          <w:sz w:val="24"/>
        </w:rPr>
        <w:t>Family Page</w:t>
      </w:r>
    </w:p>
    <w:p w14:paraId="591E5C1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CBEF4E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193F58" w14:textId="77777777" w:rsidTr="000F163C">
        <w:trPr>
          <w:trHeight w:val="896"/>
        </w:trPr>
        <w:tc>
          <w:tcPr>
            <w:tcW w:w="1251" w:type="dxa"/>
          </w:tcPr>
          <w:p w14:paraId="44C738DC" w14:textId="77777777" w:rsidR="00097E98" w:rsidRPr="00442838" w:rsidRDefault="00097E98" w:rsidP="000F163C">
            <w:pPr>
              <w:spacing w:line="360" w:lineRule="auto"/>
            </w:pPr>
            <w:r w:rsidRPr="00442838">
              <w:t>Pokemon</w:t>
            </w:r>
          </w:p>
          <w:p w14:paraId="29DD2711" w14:textId="77777777" w:rsidR="00097E98" w:rsidRPr="00442838" w:rsidRDefault="00097E98" w:rsidP="000F163C">
            <w:pPr>
              <w:spacing w:line="360" w:lineRule="auto"/>
            </w:pPr>
            <w:r w:rsidRPr="00442838">
              <w:t>Name</w:t>
            </w:r>
          </w:p>
        </w:tc>
        <w:tc>
          <w:tcPr>
            <w:tcW w:w="1652" w:type="dxa"/>
          </w:tcPr>
          <w:p w14:paraId="2430742B" w14:textId="77777777" w:rsidR="00097E98" w:rsidRPr="00442838" w:rsidRDefault="00097E98" w:rsidP="000F163C">
            <w:pPr>
              <w:spacing w:line="360" w:lineRule="auto"/>
            </w:pPr>
            <w:r w:rsidRPr="00442838">
              <w:t>Pokemon Number</w:t>
            </w:r>
          </w:p>
        </w:tc>
        <w:tc>
          <w:tcPr>
            <w:tcW w:w="3719" w:type="dxa"/>
          </w:tcPr>
          <w:p w14:paraId="71E569EA" w14:textId="77777777" w:rsidR="00097E98" w:rsidRPr="00442838" w:rsidRDefault="00097E98" w:rsidP="000F163C">
            <w:pPr>
              <w:spacing w:line="360" w:lineRule="auto"/>
            </w:pPr>
            <w:r w:rsidRPr="00442838">
              <w:t>Base Stats</w:t>
            </w:r>
          </w:p>
          <w:p w14:paraId="091D1D1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CF2929D" w14:textId="77777777" w:rsidR="00097E98" w:rsidRPr="00442838" w:rsidRDefault="00097E98" w:rsidP="000F163C">
            <w:pPr>
              <w:spacing w:line="360" w:lineRule="auto"/>
            </w:pPr>
            <w:r w:rsidRPr="00442838">
              <w:t>Ability</w:t>
            </w:r>
          </w:p>
        </w:tc>
        <w:tc>
          <w:tcPr>
            <w:tcW w:w="724" w:type="dxa"/>
          </w:tcPr>
          <w:p w14:paraId="40EF69E6" w14:textId="77777777" w:rsidR="00097E98" w:rsidRPr="00442838" w:rsidRDefault="00097E98" w:rsidP="000F163C">
            <w:pPr>
              <w:spacing w:line="360" w:lineRule="auto"/>
            </w:pPr>
            <w:r w:rsidRPr="00442838">
              <w:t>Type 1</w:t>
            </w:r>
          </w:p>
        </w:tc>
        <w:tc>
          <w:tcPr>
            <w:tcW w:w="724" w:type="dxa"/>
          </w:tcPr>
          <w:p w14:paraId="3BBE86BB" w14:textId="77777777" w:rsidR="00097E98" w:rsidRPr="00442838" w:rsidRDefault="00097E98" w:rsidP="000F163C">
            <w:pPr>
              <w:spacing w:line="360" w:lineRule="auto"/>
            </w:pPr>
            <w:r w:rsidRPr="00442838">
              <w:t>Type 2</w:t>
            </w:r>
          </w:p>
        </w:tc>
        <w:tc>
          <w:tcPr>
            <w:tcW w:w="1976" w:type="dxa"/>
          </w:tcPr>
          <w:p w14:paraId="1743762C" w14:textId="77777777" w:rsidR="00097E98" w:rsidRPr="00442838" w:rsidRDefault="00097E98" w:rsidP="000F163C">
            <w:pPr>
              <w:spacing w:line="360" w:lineRule="auto"/>
            </w:pPr>
            <w:r w:rsidRPr="00442838">
              <w:t>Evolution</w:t>
            </w:r>
          </w:p>
        </w:tc>
      </w:tr>
      <w:tr w:rsidR="00097E98" w:rsidRPr="00442838" w14:paraId="513BC782" w14:textId="77777777" w:rsidTr="000F163C">
        <w:trPr>
          <w:trHeight w:val="454"/>
        </w:trPr>
        <w:tc>
          <w:tcPr>
            <w:tcW w:w="1251" w:type="dxa"/>
          </w:tcPr>
          <w:p w14:paraId="6D9FBFC6" w14:textId="34A5F9CA" w:rsidR="00097E98" w:rsidRPr="00442838" w:rsidRDefault="0088049D" w:rsidP="000F163C">
            <w:pPr>
              <w:spacing w:line="360" w:lineRule="auto"/>
            </w:pPr>
            <w:r w:rsidRPr="00442838">
              <w:t>Lickitung</w:t>
            </w:r>
          </w:p>
        </w:tc>
        <w:tc>
          <w:tcPr>
            <w:tcW w:w="1652" w:type="dxa"/>
          </w:tcPr>
          <w:p w14:paraId="248D0099" w14:textId="77777777" w:rsidR="00097E98" w:rsidRPr="00442838" w:rsidRDefault="00097E98" w:rsidP="000F163C">
            <w:pPr>
              <w:spacing w:line="360" w:lineRule="auto"/>
            </w:pPr>
          </w:p>
        </w:tc>
        <w:tc>
          <w:tcPr>
            <w:tcW w:w="3719" w:type="dxa"/>
          </w:tcPr>
          <w:p w14:paraId="505CB630" w14:textId="77777777" w:rsidR="00097E98" w:rsidRPr="00442838" w:rsidRDefault="00097E98" w:rsidP="000F163C">
            <w:pPr>
              <w:spacing w:line="360" w:lineRule="auto"/>
            </w:pPr>
          </w:p>
        </w:tc>
        <w:tc>
          <w:tcPr>
            <w:tcW w:w="880" w:type="dxa"/>
          </w:tcPr>
          <w:p w14:paraId="0FC629A8" w14:textId="77777777" w:rsidR="00097E98" w:rsidRPr="00442838" w:rsidRDefault="00097E98" w:rsidP="000F163C">
            <w:pPr>
              <w:spacing w:line="360" w:lineRule="auto"/>
            </w:pPr>
          </w:p>
        </w:tc>
        <w:tc>
          <w:tcPr>
            <w:tcW w:w="724" w:type="dxa"/>
          </w:tcPr>
          <w:p w14:paraId="4038B9D2" w14:textId="77777777" w:rsidR="00097E98" w:rsidRPr="00442838" w:rsidRDefault="00097E98" w:rsidP="000F163C">
            <w:pPr>
              <w:spacing w:line="360" w:lineRule="auto"/>
            </w:pPr>
          </w:p>
        </w:tc>
        <w:tc>
          <w:tcPr>
            <w:tcW w:w="724" w:type="dxa"/>
          </w:tcPr>
          <w:p w14:paraId="5B3D7212" w14:textId="77777777" w:rsidR="00097E98" w:rsidRPr="00442838" w:rsidRDefault="00097E98" w:rsidP="000F163C">
            <w:pPr>
              <w:spacing w:line="360" w:lineRule="auto"/>
            </w:pPr>
          </w:p>
        </w:tc>
        <w:tc>
          <w:tcPr>
            <w:tcW w:w="1976" w:type="dxa"/>
          </w:tcPr>
          <w:p w14:paraId="5F4E1300" w14:textId="77777777" w:rsidR="00097E98" w:rsidRPr="00442838" w:rsidRDefault="00097E98" w:rsidP="000F163C">
            <w:pPr>
              <w:spacing w:line="360" w:lineRule="auto"/>
            </w:pPr>
          </w:p>
        </w:tc>
      </w:tr>
      <w:tr w:rsidR="00097E98" w:rsidRPr="00442838" w14:paraId="7A724759" w14:textId="77777777" w:rsidTr="000F163C">
        <w:trPr>
          <w:trHeight w:val="441"/>
        </w:trPr>
        <w:tc>
          <w:tcPr>
            <w:tcW w:w="1251" w:type="dxa"/>
          </w:tcPr>
          <w:p w14:paraId="7D619E44" w14:textId="756BFE9C" w:rsidR="00097E98" w:rsidRPr="00442838" w:rsidRDefault="0088049D" w:rsidP="000F163C">
            <w:pPr>
              <w:spacing w:line="360" w:lineRule="auto"/>
            </w:pPr>
            <w:r w:rsidRPr="00442838">
              <w:t>Lickilicky</w:t>
            </w:r>
          </w:p>
        </w:tc>
        <w:tc>
          <w:tcPr>
            <w:tcW w:w="1652" w:type="dxa"/>
          </w:tcPr>
          <w:p w14:paraId="250180F4" w14:textId="77777777" w:rsidR="00097E98" w:rsidRPr="00442838" w:rsidRDefault="00097E98" w:rsidP="000F163C">
            <w:pPr>
              <w:spacing w:line="360" w:lineRule="auto"/>
            </w:pPr>
          </w:p>
        </w:tc>
        <w:tc>
          <w:tcPr>
            <w:tcW w:w="3719" w:type="dxa"/>
          </w:tcPr>
          <w:p w14:paraId="45BCD9FF" w14:textId="77777777" w:rsidR="00097E98" w:rsidRPr="00442838" w:rsidRDefault="00097E98" w:rsidP="000F163C">
            <w:pPr>
              <w:spacing w:line="360" w:lineRule="auto"/>
            </w:pPr>
          </w:p>
        </w:tc>
        <w:tc>
          <w:tcPr>
            <w:tcW w:w="880" w:type="dxa"/>
          </w:tcPr>
          <w:p w14:paraId="7903DECE" w14:textId="77777777" w:rsidR="00097E98" w:rsidRPr="00442838" w:rsidRDefault="00097E98" w:rsidP="000F163C">
            <w:pPr>
              <w:spacing w:line="360" w:lineRule="auto"/>
            </w:pPr>
          </w:p>
        </w:tc>
        <w:tc>
          <w:tcPr>
            <w:tcW w:w="724" w:type="dxa"/>
          </w:tcPr>
          <w:p w14:paraId="24877681" w14:textId="77777777" w:rsidR="00097E98" w:rsidRPr="00442838" w:rsidRDefault="00097E98" w:rsidP="000F163C">
            <w:pPr>
              <w:spacing w:line="360" w:lineRule="auto"/>
            </w:pPr>
          </w:p>
        </w:tc>
        <w:tc>
          <w:tcPr>
            <w:tcW w:w="724" w:type="dxa"/>
          </w:tcPr>
          <w:p w14:paraId="7BD9FB77" w14:textId="77777777" w:rsidR="00097E98" w:rsidRPr="00442838" w:rsidRDefault="00097E98" w:rsidP="000F163C">
            <w:pPr>
              <w:spacing w:line="360" w:lineRule="auto"/>
            </w:pPr>
          </w:p>
        </w:tc>
        <w:tc>
          <w:tcPr>
            <w:tcW w:w="1976" w:type="dxa"/>
          </w:tcPr>
          <w:p w14:paraId="749104CE" w14:textId="77777777" w:rsidR="00097E98" w:rsidRPr="00442838" w:rsidRDefault="00097E98" w:rsidP="000F163C">
            <w:pPr>
              <w:spacing w:line="360" w:lineRule="auto"/>
            </w:pPr>
          </w:p>
        </w:tc>
      </w:tr>
    </w:tbl>
    <w:p w14:paraId="1B50EEEF" w14:textId="77777777" w:rsidR="00097E98" w:rsidRPr="00442838" w:rsidRDefault="00097E98" w:rsidP="00097E98">
      <w:pPr>
        <w:rPr>
          <w:sz w:val="24"/>
        </w:rPr>
      </w:pPr>
    </w:p>
    <w:p w14:paraId="0AEB13B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3FCD4A8" w14:textId="77777777" w:rsidTr="000F163C">
        <w:tc>
          <w:tcPr>
            <w:tcW w:w="3596" w:type="dxa"/>
          </w:tcPr>
          <w:p w14:paraId="775FA1CD" w14:textId="77777777" w:rsidR="00097E98" w:rsidRPr="00442838" w:rsidRDefault="00097E98" w:rsidP="000F163C">
            <w:pPr>
              <w:rPr>
                <w:sz w:val="24"/>
              </w:rPr>
            </w:pPr>
          </w:p>
        </w:tc>
        <w:tc>
          <w:tcPr>
            <w:tcW w:w="3597" w:type="dxa"/>
          </w:tcPr>
          <w:p w14:paraId="2ACF2544" w14:textId="77777777" w:rsidR="00097E98" w:rsidRPr="00442838" w:rsidRDefault="00097E98" w:rsidP="000F163C">
            <w:pPr>
              <w:rPr>
                <w:sz w:val="24"/>
              </w:rPr>
            </w:pPr>
          </w:p>
        </w:tc>
        <w:tc>
          <w:tcPr>
            <w:tcW w:w="3597" w:type="dxa"/>
          </w:tcPr>
          <w:p w14:paraId="67D57BD7" w14:textId="77777777" w:rsidR="00097E98" w:rsidRPr="00442838" w:rsidRDefault="00097E98" w:rsidP="000F163C">
            <w:pPr>
              <w:rPr>
                <w:sz w:val="24"/>
              </w:rPr>
            </w:pPr>
          </w:p>
        </w:tc>
      </w:tr>
      <w:tr w:rsidR="00097E98" w:rsidRPr="00442838" w14:paraId="29CC7451" w14:textId="77777777" w:rsidTr="000F163C">
        <w:tc>
          <w:tcPr>
            <w:tcW w:w="3596" w:type="dxa"/>
          </w:tcPr>
          <w:p w14:paraId="1576D393" w14:textId="77777777" w:rsidR="00097E98" w:rsidRPr="00442838" w:rsidRDefault="00097E98" w:rsidP="000F163C">
            <w:pPr>
              <w:rPr>
                <w:sz w:val="24"/>
              </w:rPr>
            </w:pPr>
          </w:p>
        </w:tc>
        <w:tc>
          <w:tcPr>
            <w:tcW w:w="3597" w:type="dxa"/>
          </w:tcPr>
          <w:p w14:paraId="0A9F7E21" w14:textId="77777777" w:rsidR="00097E98" w:rsidRPr="00442838" w:rsidRDefault="00097E98" w:rsidP="000F163C">
            <w:pPr>
              <w:rPr>
                <w:sz w:val="24"/>
              </w:rPr>
            </w:pPr>
          </w:p>
        </w:tc>
        <w:tc>
          <w:tcPr>
            <w:tcW w:w="3597" w:type="dxa"/>
          </w:tcPr>
          <w:p w14:paraId="23B675A8" w14:textId="77777777" w:rsidR="00097E98" w:rsidRPr="00442838" w:rsidRDefault="00097E98" w:rsidP="000F163C">
            <w:pPr>
              <w:rPr>
                <w:sz w:val="24"/>
              </w:rPr>
            </w:pPr>
          </w:p>
        </w:tc>
      </w:tr>
    </w:tbl>
    <w:p w14:paraId="23970971" w14:textId="77777777" w:rsidR="00097E98" w:rsidRPr="00442838" w:rsidRDefault="00097E98" w:rsidP="00097E98">
      <w:pPr>
        <w:rPr>
          <w:sz w:val="24"/>
        </w:rPr>
      </w:pPr>
    </w:p>
    <w:p w14:paraId="7451E87F" w14:textId="77777777" w:rsidR="00097E98" w:rsidRPr="00442838" w:rsidRDefault="00097E98" w:rsidP="00097E98">
      <w:pPr>
        <w:rPr>
          <w:sz w:val="24"/>
        </w:rPr>
      </w:pPr>
      <w:r w:rsidRPr="00442838">
        <w:rPr>
          <w:sz w:val="24"/>
        </w:rPr>
        <w:t>Sprites:</w:t>
      </w:r>
    </w:p>
    <w:p w14:paraId="0551560A" w14:textId="77777777" w:rsidR="00097E98" w:rsidRPr="00442838" w:rsidRDefault="00097E98" w:rsidP="00097E98">
      <w:pPr>
        <w:rPr>
          <w:sz w:val="24"/>
        </w:rPr>
      </w:pPr>
      <w:r w:rsidRPr="00442838">
        <w:rPr>
          <w:sz w:val="24"/>
        </w:rPr>
        <w:br w:type="page"/>
      </w:r>
    </w:p>
    <w:p w14:paraId="1C5E6187" w14:textId="1110B1D2" w:rsidR="00097E98" w:rsidRPr="00442838" w:rsidRDefault="0088049D" w:rsidP="00097E98">
      <w:pPr>
        <w:rPr>
          <w:sz w:val="24"/>
        </w:rPr>
      </w:pPr>
      <w:r w:rsidRPr="00442838">
        <w:rPr>
          <w:sz w:val="24"/>
        </w:rPr>
        <w:lastRenderedPageBreak/>
        <w:t xml:space="preserve">Koffing </w:t>
      </w:r>
      <w:r w:rsidR="00097E98" w:rsidRPr="00442838">
        <w:rPr>
          <w:sz w:val="24"/>
        </w:rPr>
        <w:t>Family Page</w:t>
      </w:r>
    </w:p>
    <w:p w14:paraId="6BD02BB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C2AFE9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0022D01" w14:textId="77777777" w:rsidTr="000F163C">
        <w:trPr>
          <w:trHeight w:val="896"/>
        </w:trPr>
        <w:tc>
          <w:tcPr>
            <w:tcW w:w="1251" w:type="dxa"/>
          </w:tcPr>
          <w:p w14:paraId="0876270D" w14:textId="77777777" w:rsidR="00097E98" w:rsidRPr="00442838" w:rsidRDefault="00097E98" w:rsidP="000F163C">
            <w:pPr>
              <w:spacing w:line="360" w:lineRule="auto"/>
            </w:pPr>
            <w:r w:rsidRPr="00442838">
              <w:t>Pokemon</w:t>
            </w:r>
          </w:p>
          <w:p w14:paraId="37C4CDAD" w14:textId="77777777" w:rsidR="00097E98" w:rsidRPr="00442838" w:rsidRDefault="00097E98" w:rsidP="000F163C">
            <w:pPr>
              <w:spacing w:line="360" w:lineRule="auto"/>
            </w:pPr>
            <w:r w:rsidRPr="00442838">
              <w:t>Name</w:t>
            </w:r>
          </w:p>
        </w:tc>
        <w:tc>
          <w:tcPr>
            <w:tcW w:w="1652" w:type="dxa"/>
          </w:tcPr>
          <w:p w14:paraId="14134948" w14:textId="77777777" w:rsidR="00097E98" w:rsidRPr="00442838" w:rsidRDefault="00097E98" w:rsidP="000F163C">
            <w:pPr>
              <w:spacing w:line="360" w:lineRule="auto"/>
            </w:pPr>
            <w:r w:rsidRPr="00442838">
              <w:t>Pokemon Number</w:t>
            </w:r>
          </w:p>
        </w:tc>
        <w:tc>
          <w:tcPr>
            <w:tcW w:w="3719" w:type="dxa"/>
          </w:tcPr>
          <w:p w14:paraId="42EF040E" w14:textId="77777777" w:rsidR="00097E98" w:rsidRPr="00442838" w:rsidRDefault="00097E98" w:rsidP="000F163C">
            <w:pPr>
              <w:spacing w:line="360" w:lineRule="auto"/>
            </w:pPr>
            <w:r w:rsidRPr="00442838">
              <w:t>Base Stats</w:t>
            </w:r>
          </w:p>
          <w:p w14:paraId="667B701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88713FE" w14:textId="77777777" w:rsidR="00097E98" w:rsidRPr="00442838" w:rsidRDefault="00097E98" w:rsidP="000F163C">
            <w:pPr>
              <w:spacing w:line="360" w:lineRule="auto"/>
            </w:pPr>
            <w:r w:rsidRPr="00442838">
              <w:t>Ability</w:t>
            </w:r>
          </w:p>
        </w:tc>
        <w:tc>
          <w:tcPr>
            <w:tcW w:w="724" w:type="dxa"/>
          </w:tcPr>
          <w:p w14:paraId="6116CC9D" w14:textId="77777777" w:rsidR="00097E98" w:rsidRPr="00442838" w:rsidRDefault="00097E98" w:rsidP="000F163C">
            <w:pPr>
              <w:spacing w:line="360" w:lineRule="auto"/>
            </w:pPr>
            <w:r w:rsidRPr="00442838">
              <w:t>Type 1</w:t>
            </w:r>
          </w:p>
        </w:tc>
        <w:tc>
          <w:tcPr>
            <w:tcW w:w="724" w:type="dxa"/>
          </w:tcPr>
          <w:p w14:paraId="42B49EF7" w14:textId="77777777" w:rsidR="00097E98" w:rsidRPr="00442838" w:rsidRDefault="00097E98" w:rsidP="000F163C">
            <w:pPr>
              <w:spacing w:line="360" w:lineRule="auto"/>
            </w:pPr>
            <w:r w:rsidRPr="00442838">
              <w:t>Type 2</w:t>
            </w:r>
          </w:p>
        </w:tc>
        <w:tc>
          <w:tcPr>
            <w:tcW w:w="1976" w:type="dxa"/>
          </w:tcPr>
          <w:p w14:paraId="26435435" w14:textId="77777777" w:rsidR="00097E98" w:rsidRPr="00442838" w:rsidRDefault="00097E98" w:rsidP="000F163C">
            <w:pPr>
              <w:spacing w:line="360" w:lineRule="auto"/>
            </w:pPr>
            <w:r w:rsidRPr="00442838">
              <w:t>Evolution</w:t>
            </w:r>
          </w:p>
        </w:tc>
      </w:tr>
      <w:tr w:rsidR="00097E98" w:rsidRPr="00442838" w14:paraId="05095B00" w14:textId="77777777" w:rsidTr="000F163C">
        <w:trPr>
          <w:trHeight w:val="454"/>
        </w:trPr>
        <w:tc>
          <w:tcPr>
            <w:tcW w:w="1251" w:type="dxa"/>
          </w:tcPr>
          <w:p w14:paraId="6E85383B" w14:textId="5DA37DA4" w:rsidR="00097E98" w:rsidRPr="00442838" w:rsidRDefault="0088049D" w:rsidP="000F163C">
            <w:pPr>
              <w:spacing w:line="360" w:lineRule="auto"/>
            </w:pPr>
            <w:r w:rsidRPr="00442838">
              <w:t>Koffing</w:t>
            </w:r>
          </w:p>
        </w:tc>
        <w:tc>
          <w:tcPr>
            <w:tcW w:w="1652" w:type="dxa"/>
          </w:tcPr>
          <w:p w14:paraId="07CB2A79" w14:textId="77777777" w:rsidR="00097E98" w:rsidRPr="00442838" w:rsidRDefault="00097E98" w:rsidP="000F163C">
            <w:pPr>
              <w:spacing w:line="360" w:lineRule="auto"/>
            </w:pPr>
          </w:p>
        </w:tc>
        <w:tc>
          <w:tcPr>
            <w:tcW w:w="3719" w:type="dxa"/>
          </w:tcPr>
          <w:p w14:paraId="182908C0" w14:textId="77777777" w:rsidR="00097E98" w:rsidRPr="00442838" w:rsidRDefault="00097E98" w:rsidP="000F163C">
            <w:pPr>
              <w:spacing w:line="360" w:lineRule="auto"/>
            </w:pPr>
          </w:p>
        </w:tc>
        <w:tc>
          <w:tcPr>
            <w:tcW w:w="880" w:type="dxa"/>
          </w:tcPr>
          <w:p w14:paraId="79416857" w14:textId="77777777" w:rsidR="00097E98" w:rsidRPr="00442838" w:rsidRDefault="00097E98" w:rsidP="000F163C">
            <w:pPr>
              <w:spacing w:line="360" w:lineRule="auto"/>
            </w:pPr>
          </w:p>
        </w:tc>
        <w:tc>
          <w:tcPr>
            <w:tcW w:w="724" w:type="dxa"/>
          </w:tcPr>
          <w:p w14:paraId="5D4CD374" w14:textId="77777777" w:rsidR="00097E98" w:rsidRPr="00442838" w:rsidRDefault="00097E98" w:rsidP="000F163C">
            <w:pPr>
              <w:spacing w:line="360" w:lineRule="auto"/>
            </w:pPr>
          </w:p>
        </w:tc>
        <w:tc>
          <w:tcPr>
            <w:tcW w:w="724" w:type="dxa"/>
          </w:tcPr>
          <w:p w14:paraId="67590119" w14:textId="77777777" w:rsidR="00097E98" w:rsidRPr="00442838" w:rsidRDefault="00097E98" w:rsidP="000F163C">
            <w:pPr>
              <w:spacing w:line="360" w:lineRule="auto"/>
            </w:pPr>
          </w:p>
        </w:tc>
        <w:tc>
          <w:tcPr>
            <w:tcW w:w="1976" w:type="dxa"/>
          </w:tcPr>
          <w:p w14:paraId="5C8C14DD" w14:textId="77777777" w:rsidR="00097E98" w:rsidRPr="00442838" w:rsidRDefault="00097E98" w:rsidP="000F163C">
            <w:pPr>
              <w:spacing w:line="360" w:lineRule="auto"/>
            </w:pPr>
          </w:p>
        </w:tc>
      </w:tr>
      <w:tr w:rsidR="00097E98" w:rsidRPr="00442838" w14:paraId="60366941" w14:textId="77777777" w:rsidTr="000F163C">
        <w:trPr>
          <w:trHeight w:val="441"/>
        </w:trPr>
        <w:tc>
          <w:tcPr>
            <w:tcW w:w="1251" w:type="dxa"/>
          </w:tcPr>
          <w:p w14:paraId="52F4B404" w14:textId="087E4117" w:rsidR="00097E98" w:rsidRPr="00442838" w:rsidRDefault="0088049D" w:rsidP="000F163C">
            <w:pPr>
              <w:spacing w:line="360" w:lineRule="auto"/>
            </w:pPr>
            <w:r w:rsidRPr="00442838">
              <w:t>Weezing</w:t>
            </w:r>
          </w:p>
        </w:tc>
        <w:tc>
          <w:tcPr>
            <w:tcW w:w="1652" w:type="dxa"/>
          </w:tcPr>
          <w:p w14:paraId="10AACCF5" w14:textId="77777777" w:rsidR="00097E98" w:rsidRPr="00442838" w:rsidRDefault="00097E98" w:rsidP="000F163C">
            <w:pPr>
              <w:spacing w:line="360" w:lineRule="auto"/>
            </w:pPr>
          </w:p>
        </w:tc>
        <w:tc>
          <w:tcPr>
            <w:tcW w:w="3719" w:type="dxa"/>
          </w:tcPr>
          <w:p w14:paraId="03857BC5" w14:textId="77777777" w:rsidR="00097E98" w:rsidRPr="00442838" w:rsidRDefault="00097E98" w:rsidP="000F163C">
            <w:pPr>
              <w:spacing w:line="360" w:lineRule="auto"/>
            </w:pPr>
          </w:p>
        </w:tc>
        <w:tc>
          <w:tcPr>
            <w:tcW w:w="880" w:type="dxa"/>
          </w:tcPr>
          <w:p w14:paraId="32E9E0DA" w14:textId="77777777" w:rsidR="00097E98" w:rsidRPr="00442838" w:rsidRDefault="00097E98" w:rsidP="000F163C">
            <w:pPr>
              <w:spacing w:line="360" w:lineRule="auto"/>
            </w:pPr>
          </w:p>
        </w:tc>
        <w:tc>
          <w:tcPr>
            <w:tcW w:w="724" w:type="dxa"/>
          </w:tcPr>
          <w:p w14:paraId="5163CC15" w14:textId="77777777" w:rsidR="00097E98" w:rsidRPr="00442838" w:rsidRDefault="00097E98" w:rsidP="000F163C">
            <w:pPr>
              <w:spacing w:line="360" w:lineRule="auto"/>
            </w:pPr>
          </w:p>
        </w:tc>
        <w:tc>
          <w:tcPr>
            <w:tcW w:w="724" w:type="dxa"/>
          </w:tcPr>
          <w:p w14:paraId="7C992701" w14:textId="77777777" w:rsidR="00097E98" w:rsidRPr="00442838" w:rsidRDefault="00097E98" w:rsidP="000F163C">
            <w:pPr>
              <w:spacing w:line="360" w:lineRule="auto"/>
            </w:pPr>
          </w:p>
        </w:tc>
        <w:tc>
          <w:tcPr>
            <w:tcW w:w="1976" w:type="dxa"/>
          </w:tcPr>
          <w:p w14:paraId="1A7A485A" w14:textId="77777777" w:rsidR="00097E98" w:rsidRPr="00442838" w:rsidRDefault="00097E98" w:rsidP="000F163C">
            <w:pPr>
              <w:spacing w:line="360" w:lineRule="auto"/>
            </w:pPr>
          </w:p>
        </w:tc>
      </w:tr>
    </w:tbl>
    <w:p w14:paraId="7EB4C5EF" w14:textId="77777777" w:rsidR="00097E98" w:rsidRPr="00442838" w:rsidRDefault="00097E98" w:rsidP="00097E98">
      <w:pPr>
        <w:rPr>
          <w:sz w:val="24"/>
        </w:rPr>
      </w:pPr>
    </w:p>
    <w:p w14:paraId="781A4B2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6ED9A2B" w14:textId="77777777" w:rsidTr="000F163C">
        <w:tc>
          <w:tcPr>
            <w:tcW w:w="3596" w:type="dxa"/>
          </w:tcPr>
          <w:p w14:paraId="23C2BFD0" w14:textId="77777777" w:rsidR="00097E98" w:rsidRPr="00442838" w:rsidRDefault="00097E98" w:rsidP="000F163C">
            <w:pPr>
              <w:rPr>
                <w:sz w:val="24"/>
              </w:rPr>
            </w:pPr>
          </w:p>
        </w:tc>
        <w:tc>
          <w:tcPr>
            <w:tcW w:w="3597" w:type="dxa"/>
          </w:tcPr>
          <w:p w14:paraId="0145468A" w14:textId="77777777" w:rsidR="00097E98" w:rsidRPr="00442838" w:rsidRDefault="00097E98" w:rsidP="000F163C">
            <w:pPr>
              <w:rPr>
                <w:sz w:val="24"/>
              </w:rPr>
            </w:pPr>
          </w:p>
        </w:tc>
        <w:tc>
          <w:tcPr>
            <w:tcW w:w="3597" w:type="dxa"/>
          </w:tcPr>
          <w:p w14:paraId="59AFC38B" w14:textId="77777777" w:rsidR="00097E98" w:rsidRPr="00442838" w:rsidRDefault="00097E98" w:rsidP="000F163C">
            <w:pPr>
              <w:rPr>
                <w:sz w:val="24"/>
              </w:rPr>
            </w:pPr>
          </w:p>
        </w:tc>
      </w:tr>
      <w:tr w:rsidR="00097E98" w:rsidRPr="00442838" w14:paraId="29E99384" w14:textId="77777777" w:rsidTr="000F163C">
        <w:tc>
          <w:tcPr>
            <w:tcW w:w="3596" w:type="dxa"/>
          </w:tcPr>
          <w:p w14:paraId="24402D6D" w14:textId="77777777" w:rsidR="00097E98" w:rsidRPr="00442838" w:rsidRDefault="00097E98" w:rsidP="000F163C">
            <w:pPr>
              <w:rPr>
                <w:sz w:val="24"/>
              </w:rPr>
            </w:pPr>
          </w:p>
        </w:tc>
        <w:tc>
          <w:tcPr>
            <w:tcW w:w="3597" w:type="dxa"/>
          </w:tcPr>
          <w:p w14:paraId="4D1B8537" w14:textId="77777777" w:rsidR="00097E98" w:rsidRPr="00442838" w:rsidRDefault="00097E98" w:rsidP="000F163C">
            <w:pPr>
              <w:rPr>
                <w:sz w:val="24"/>
              </w:rPr>
            </w:pPr>
          </w:p>
        </w:tc>
        <w:tc>
          <w:tcPr>
            <w:tcW w:w="3597" w:type="dxa"/>
          </w:tcPr>
          <w:p w14:paraId="33D267EC" w14:textId="77777777" w:rsidR="00097E98" w:rsidRPr="00442838" w:rsidRDefault="00097E98" w:rsidP="000F163C">
            <w:pPr>
              <w:rPr>
                <w:sz w:val="24"/>
              </w:rPr>
            </w:pPr>
          </w:p>
        </w:tc>
      </w:tr>
    </w:tbl>
    <w:p w14:paraId="00CCED13" w14:textId="77777777" w:rsidR="00097E98" w:rsidRPr="00442838" w:rsidRDefault="00097E98" w:rsidP="00097E98">
      <w:pPr>
        <w:rPr>
          <w:sz w:val="24"/>
        </w:rPr>
      </w:pPr>
    </w:p>
    <w:p w14:paraId="50AF9545" w14:textId="77777777" w:rsidR="00097E98" w:rsidRPr="00442838" w:rsidRDefault="00097E98" w:rsidP="00097E98">
      <w:pPr>
        <w:rPr>
          <w:sz w:val="24"/>
        </w:rPr>
      </w:pPr>
      <w:r w:rsidRPr="00442838">
        <w:rPr>
          <w:sz w:val="24"/>
        </w:rPr>
        <w:t>Sprites:</w:t>
      </w:r>
    </w:p>
    <w:p w14:paraId="7AFE47B7" w14:textId="77777777" w:rsidR="00097E98" w:rsidRPr="00442838" w:rsidRDefault="00097E98" w:rsidP="00097E98">
      <w:pPr>
        <w:rPr>
          <w:sz w:val="24"/>
        </w:rPr>
      </w:pPr>
      <w:r w:rsidRPr="00442838">
        <w:rPr>
          <w:sz w:val="24"/>
        </w:rPr>
        <w:br w:type="page"/>
      </w:r>
    </w:p>
    <w:p w14:paraId="08122002" w14:textId="1073FC4F" w:rsidR="00097E98" w:rsidRPr="00442838" w:rsidRDefault="0088049D" w:rsidP="00097E98">
      <w:pPr>
        <w:rPr>
          <w:sz w:val="24"/>
        </w:rPr>
      </w:pPr>
      <w:r w:rsidRPr="00442838">
        <w:rPr>
          <w:sz w:val="24"/>
        </w:rPr>
        <w:lastRenderedPageBreak/>
        <w:t xml:space="preserve">Rhyhorn </w:t>
      </w:r>
      <w:r w:rsidR="00097E98" w:rsidRPr="00442838">
        <w:rPr>
          <w:sz w:val="24"/>
        </w:rPr>
        <w:t>Family Page</w:t>
      </w:r>
    </w:p>
    <w:p w14:paraId="3A62AF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6E7A2B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7CB2DB" w14:textId="77777777" w:rsidTr="000F163C">
        <w:trPr>
          <w:trHeight w:val="896"/>
        </w:trPr>
        <w:tc>
          <w:tcPr>
            <w:tcW w:w="1251" w:type="dxa"/>
          </w:tcPr>
          <w:p w14:paraId="2F5973D6" w14:textId="77777777" w:rsidR="00097E98" w:rsidRPr="00442838" w:rsidRDefault="00097E98" w:rsidP="000F163C">
            <w:pPr>
              <w:spacing w:line="360" w:lineRule="auto"/>
            </w:pPr>
            <w:r w:rsidRPr="00442838">
              <w:t>Pokemon</w:t>
            </w:r>
          </w:p>
          <w:p w14:paraId="15BDA53F" w14:textId="77777777" w:rsidR="00097E98" w:rsidRPr="00442838" w:rsidRDefault="00097E98" w:rsidP="000F163C">
            <w:pPr>
              <w:spacing w:line="360" w:lineRule="auto"/>
            </w:pPr>
            <w:r w:rsidRPr="00442838">
              <w:t>Name</w:t>
            </w:r>
          </w:p>
        </w:tc>
        <w:tc>
          <w:tcPr>
            <w:tcW w:w="1652" w:type="dxa"/>
          </w:tcPr>
          <w:p w14:paraId="277926D3" w14:textId="77777777" w:rsidR="00097E98" w:rsidRPr="00442838" w:rsidRDefault="00097E98" w:rsidP="000F163C">
            <w:pPr>
              <w:spacing w:line="360" w:lineRule="auto"/>
            </w:pPr>
            <w:r w:rsidRPr="00442838">
              <w:t>Pokemon Number</w:t>
            </w:r>
          </w:p>
        </w:tc>
        <w:tc>
          <w:tcPr>
            <w:tcW w:w="3719" w:type="dxa"/>
          </w:tcPr>
          <w:p w14:paraId="6DD32452" w14:textId="77777777" w:rsidR="00097E98" w:rsidRPr="00442838" w:rsidRDefault="00097E98" w:rsidP="000F163C">
            <w:pPr>
              <w:spacing w:line="360" w:lineRule="auto"/>
            </w:pPr>
            <w:r w:rsidRPr="00442838">
              <w:t>Base Stats</w:t>
            </w:r>
          </w:p>
          <w:p w14:paraId="58255C6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C574DD0" w14:textId="77777777" w:rsidR="00097E98" w:rsidRPr="00442838" w:rsidRDefault="00097E98" w:rsidP="000F163C">
            <w:pPr>
              <w:spacing w:line="360" w:lineRule="auto"/>
            </w:pPr>
            <w:r w:rsidRPr="00442838">
              <w:t>Ability</w:t>
            </w:r>
          </w:p>
        </w:tc>
        <w:tc>
          <w:tcPr>
            <w:tcW w:w="724" w:type="dxa"/>
          </w:tcPr>
          <w:p w14:paraId="2C50EF58" w14:textId="77777777" w:rsidR="00097E98" w:rsidRPr="00442838" w:rsidRDefault="00097E98" w:rsidP="000F163C">
            <w:pPr>
              <w:spacing w:line="360" w:lineRule="auto"/>
            </w:pPr>
            <w:r w:rsidRPr="00442838">
              <w:t>Type 1</w:t>
            </w:r>
          </w:p>
        </w:tc>
        <w:tc>
          <w:tcPr>
            <w:tcW w:w="724" w:type="dxa"/>
          </w:tcPr>
          <w:p w14:paraId="37FAC116" w14:textId="77777777" w:rsidR="00097E98" w:rsidRPr="00442838" w:rsidRDefault="00097E98" w:rsidP="000F163C">
            <w:pPr>
              <w:spacing w:line="360" w:lineRule="auto"/>
            </w:pPr>
            <w:r w:rsidRPr="00442838">
              <w:t>Type 2</w:t>
            </w:r>
          </w:p>
        </w:tc>
        <w:tc>
          <w:tcPr>
            <w:tcW w:w="1976" w:type="dxa"/>
          </w:tcPr>
          <w:p w14:paraId="29CE32B9" w14:textId="77777777" w:rsidR="00097E98" w:rsidRPr="00442838" w:rsidRDefault="00097E98" w:rsidP="000F163C">
            <w:pPr>
              <w:spacing w:line="360" w:lineRule="auto"/>
            </w:pPr>
            <w:r w:rsidRPr="00442838">
              <w:t>Evolution</w:t>
            </w:r>
          </w:p>
        </w:tc>
      </w:tr>
      <w:tr w:rsidR="00097E98" w:rsidRPr="00442838" w14:paraId="5DD49469" w14:textId="77777777" w:rsidTr="000F163C">
        <w:trPr>
          <w:trHeight w:val="454"/>
        </w:trPr>
        <w:tc>
          <w:tcPr>
            <w:tcW w:w="1251" w:type="dxa"/>
          </w:tcPr>
          <w:p w14:paraId="58E6589E" w14:textId="5E3E7046" w:rsidR="00097E98" w:rsidRPr="00442838" w:rsidRDefault="0088049D" w:rsidP="000F163C">
            <w:pPr>
              <w:spacing w:line="360" w:lineRule="auto"/>
            </w:pPr>
            <w:r w:rsidRPr="00442838">
              <w:t>Rhyhorn</w:t>
            </w:r>
          </w:p>
        </w:tc>
        <w:tc>
          <w:tcPr>
            <w:tcW w:w="1652" w:type="dxa"/>
          </w:tcPr>
          <w:p w14:paraId="17E2962B" w14:textId="77777777" w:rsidR="00097E98" w:rsidRPr="00442838" w:rsidRDefault="00097E98" w:rsidP="000F163C">
            <w:pPr>
              <w:spacing w:line="360" w:lineRule="auto"/>
            </w:pPr>
          </w:p>
        </w:tc>
        <w:tc>
          <w:tcPr>
            <w:tcW w:w="3719" w:type="dxa"/>
          </w:tcPr>
          <w:p w14:paraId="6AA7B142" w14:textId="77777777" w:rsidR="00097E98" w:rsidRPr="00442838" w:rsidRDefault="00097E98" w:rsidP="000F163C">
            <w:pPr>
              <w:spacing w:line="360" w:lineRule="auto"/>
            </w:pPr>
          </w:p>
        </w:tc>
        <w:tc>
          <w:tcPr>
            <w:tcW w:w="880" w:type="dxa"/>
          </w:tcPr>
          <w:p w14:paraId="3E480F50" w14:textId="77777777" w:rsidR="00097E98" w:rsidRPr="00442838" w:rsidRDefault="00097E98" w:rsidP="000F163C">
            <w:pPr>
              <w:spacing w:line="360" w:lineRule="auto"/>
            </w:pPr>
          </w:p>
        </w:tc>
        <w:tc>
          <w:tcPr>
            <w:tcW w:w="724" w:type="dxa"/>
          </w:tcPr>
          <w:p w14:paraId="6D803DD6" w14:textId="77777777" w:rsidR="00097E98" w:rsidRPr="00442838" w:rsidRDefault="00097E98" w:rsidP="000F163C">
            <w:pPr>
              <w:spacing w:line="360" w:lineRule="auto"/>
            </w:pPr>
          </w:p>
        </w:tc>
        <w:tc>
          <w:tcPr>
            <w:tcW w:w="724" w:type="dxa"/>
          </w:tcPr>
          <w:p w14:paraId="6BD12969" w14:textId="77777777" w:rsidR="00097E98" w:rsidRPr="00442838" w:rsidRDefault="00097E98" w:rsidP="000F163C">
            <w:pPr>
              <w:spacing w:line="360" w:lineRule="auto"/>
            </w:pPr>
          </w:p>
        </w:tc>
        <w:tc>
          <w:tcPr>
            <w:tcW w:w="1976" w:type="dxa"/>
          </w:tcPr>
          <w:p w14:paraId="522E85EC" w14:textId="77777777" w:rsidR="00097E98" w:rsidRPr="00442838" w:rsidRDefault="00097E98" w:rsidP="000F163C">
            <w:pPr>
              <w:spacing w:line="360" w:lineRule="auto"/>
            </w:pPr>
          </w:p>
        </w:tc>
      </w:tr>
      <w:tr w:rsidR="00097E98" w:rsidRPr="00442838" w14:paraId="156184EF" w14:textId="77777777" w:rsidTr="000F163C">
        <w:trPr>
          <w:trHeight w:val="441"/>
        </w:trPr>
        <w:tc>
          <w:tcPr>
            <w:tcW w:w="1251" w:type="dxa"/>
          </w:tcPr>
          <w:p w14:paraId="3F4E6CA4" w14:textId="373A43E8" w:rsidR="00097E98" w:rsidRPr="00442838" w:rsidRDefault="0088049D" w:rsidP="000F163C">
            <w:pPr>
              <w:spacing w:line="360" w:lineRule="auto"/>
            </w:pPr>
            <w:r w:rsidRPr="00442838">
              <w:t>Rhydon</w:t>
            </w:r>
          </w:p>
        </w:tc>
        <w:tc>
          <w:tcPr>
            <w:tcW w:w="1652" w:type="dxa"/>
          </w:tcPr>
          <w:p w14:paraId="3EAAAA04" w14:textId="77777777" w:rsidR="00097E98" w:rsidRPr="00442838" w:rsidRDefault="00097E98" w:rsidP="000F163C">
            <w:pPr>
              <w:spacing w:line="360" w:lineRule="auto"/>
            </w:pPr>
          </w:p>
        </w:tc>
        <w:tc>
          <w:tcPr>
            <w:tcW w:w="3719" w:type="dxa"/>
          </w:tcPr>
          <w:p w14:paraId="34493E82" w14:textId="77777777" w:rsidR="00097E98" w:rsidRPr="00442838" w:rsidRDefault="00097E98" w:rsidP="000F163C">
            <w:pPr>
              <w:spacing w:line="360" w:lineRule="auto"/>
            </w:pPr>
          </w:p>
        </w:tc>
        <w:tc>
          <w:tcPr>
            <w:tcW w:w="880" w:type="dxa"/>
          </w:tcPr>
          <w:p w14:paraId="78EFE002" w14:textId="77777777" w:rsidR="00097E98" w:rsidRPr="00442838" w:rsidRDefault="00097E98" w:rsidP="000F163C">
            <w:pPr>
              <w:spacing w:line="360" w:lineRule="auto"/>
            </w:pPr>
          </w:p>
        </w:tc>
        <w:tc>
          <w:tcPr>
            <w:tcW w:w="724" w:type="dxa"/>
          </w:tcPr>
          <w:p w14:paraId="2571A450" w14:textId="77777777" w:rsidR="00097E98" w:rsidRPr="00442838" w:rsidRDefault="00097E98" w:rsidP="000F163C">
            <w:pPr>
              <w:spacing w:line="360" w:lineRule="auto"/>
            </w:pPr>
          </w:p>
        </w:tc>
        <w:tc>
          <w:tcPr>
            <w:tcW w:w="724" w:type="dxa"/>
          </w:tcPr>
          <w:p w14:paraId="13B96702" w14:textId="77777777" w:rsidR="00097E98" w:rsidRPr="00442838" w:rsidRDefault="00097E98" w:rsidP="000F163C">
            <w:pPr>
              <w:spacing w:line="360" w:lineRule="auto"/>
            </w:pPr>
          </w:p>
        </w:tc>
        <w:tc>
          <w:tcPr>
            <w:tcW w:w="1976" w:type="dxa"/>
          </w:tcPr>
          <w:p w14:paraId="4AB17850" w14:textId="77777777" w:rsidR="00097E98" w:rsidRPr="00442838" w:rsidRDefault="00097E98" w:rsidP="000F163C">
            <w:pPr>
              <w:spacing w:line="360" w:lineRule="auto"/>
            </w:pPr>
          </w:p>
        </w:tc>
      </w:tr>
      <w:tr w:rsidR="00097E98" w:rsidRPr="00442838" w14:paraId="25250301" w14:textId="77777777" w:rsidTr="000F163C">
        <w:trPr>
          <w:trHeight w:val="441"/>
        </w:trPr>
        <w:tc>
          <w:tcPr>
            <w:tcW w:w="1251" w:type="dxa"/>
          </w:tcPr>
          <w:p w14:paraId="59357F91" w14:textId="08FB9679" w:rsidR="00097E98" w:rsidRPr="00442838" w:rsidRDefault="0088049D" w:rsidP="000F163C">
            <w:pPr>
              <w:spacing w:line="360" w:lineRule="auto"/>
            </w:pPr>
            <w:r w:rsidRPr="00442838">
              <w:t>Rhyperior</w:t>
            </w:r>
          </w:p>
        </w:tc>
        <w:tc>
          <w:tcPr>
            <w:tcW w:w="1652" w:type="dxa"/>
          </w:tcPr>
          <w:p w14:paraId="746BC719" w14:textId="77777777" w:rsidR="00097E98" w:rsidRPr="00442838" w:rsidRDefault="00097E98" w:rsidP="000F163C">
            <w:pPr>
              <w:spacing w:line="360" w:lineRule="auto"/>
            </w:pPr>
          </w:p>
        </w:tc>
        <w:tc>
          <w:tcPr>
            <w:tcW w:w="3719" w:type="dxa"/>
          </w:tcPr>
          <w:p w14:paraId="65C1F9B9" w14:textId="77777777" w:rsidR="00097E98" w:rsidRPr="00442838" w:rsidRDefault="00097E98" w:rsidP="000F163C">
            <w:pPr>
              <w:spacing w:line="360" w:lineRule="auto"/>
            </w:pPr>
          </w:p>
        </w:tc>
        <w:tc>
          <w:tcPr>
            <w:tcW w:w="880" w:type="dxa"/>
          </w:tcPr>
          <w:p w14:paraId="5D9620EC" w14:textId="77777777" w:rsidR="00097E98" w:rsidRPr="00442838" w:rsidRDefault="00097E98" w:rsidP="000F163C">
            <w:pPr>
              <w:spacing w:line="360" w:lineRule="auto"/>
            </w:pPr>
          </w:p>
        </w:tc>
        <w:tc>
          <w:tcPr>
            <w:tcW w:w="724" w:type="dxa"/>
          </w:tcPr>
          <w:p w14:paraId="6379DB18" w14:textId="77777777" w:rsidR="00097E98" w:rsidRPr="00442838" w:rsidRDefault="00097E98" w:rsidP="000F163C">
            <w:pPr>
              <w:spacing w:line="360" w:lineRule="auto"/>
            </w:pPr>
          </w:p>
        </w:tc>
        <w:tc>
          <w:tcPr>
            <w:tcW w:w="724" w:type="dxa"/>
          </w:tcPr>
          <w:p w14:paraId="54D70DFF" w14:textId="77777777" w:rsidR="00097E98" w:rsidRPr="00442838" w:rsidRDefault="00097E98" w:rsidP="000F163C">
            <w:pPr>
              <w:spacing w:line="360" w:lineRule="auto"/>
            </w:pPr>
          </w:p>
        </w:tc>
        <w:tc>
          <w:tcPr>
            <w:tcW w:w="1976" w:type="dxa"/>
          </w:tcPr>
          <w:p w14:paraId="5940C727" w14:textId="77777777" w:rsidR="00097E98" w:rsidRPr="00442838" w:rsidRDefault="00097E98" w:rsidP="000F163C">
            <w:pPr>
              <w:spacing w:line="360" w:lineRule="auto"/>
            </w:pPr>
          </w:p>
        </w:tc>
      </w:tr>
    </w:tbl>
    <w:p w14:paraId="0EACF4B0" w14:textId="77777777" w:rsidR="00097E98" w:rsidRPr="00442838" w:rsidRDefault="00097E98" w:rsidP="00097E98">
      <w:pPr>
        <w:rPr>
          <w:sz w:val="24"/>
        </w:rPr>
      </w:pPr>
    </w:p>
    <w:p w14:paraId="1C33C72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7895DB9" w14:textId="77777777" w:rsidTr="000F163C">
        <w:tc>
          <w:tcPr>
            <w:tcW w:w="3596" w:type="dxa"/>
          </w:tcPr>
          <w:p w14:paraId="096BD406" w14:textId="77777777" w:rsidR="00097E98" w:rsidRPr="00442838" w:rsidRDefault="00097E98" w:rsidP="000F163C">
            <w:pPr>
              <w:rPr>
                <w:sz w:val="24"/>
              </w:rPr>
            </w:pPr>
          </w:p>
        </w:tc>
        <w:tc>
          <w:tcPr>
            <w:tcW w:w="3597" w:type="dxa"/>
          </w:tcPr>
          <w:p w14:paraId="08B1AE25" w14:textId="77777777" w:rsidR="00097E98" w:rsidRPr="00442838" w:rsidRDefault="00097E98" w:rsidP="000F163C">
            <w:pPr>
              <w:rPr>
                <w:sz w:val="24"/>
              </w:rPr>
            </w:pPr>
          </w:p>
        </w:tc>
        <w:tc>
          <w:tcPr>
            <w:tcW w:w="3597" w:type="dxa"/>
          </w:tcPr>
          <w:p w14:paraId="23726B41" w14:textId="77777777" w:rsidR="00097E98" w:rsidRPr="00442838" w:rsidRDefault="00097E98" w:rsidP="000F163C">
            <w:pPr>
              <w:rPr>
                <w:sz w:val="24"/>
              </w:rPr>
            </w:pPr>
          </w:p>
        </w:tc>
      </w:tr>
      <w:tr w:rsidR="00097E98" w:rsidRPr="00442838" w14:paraId="6363EF80" w14:textId="77777777" w:rsidTr="000F163C">
        <w:tc>
          <w:tcPr>
            <w:tcW w:w="3596" w:type="dxa"/>
          </w:tcPr>
          <w:p w14:paraId="6BDD7C7D" w14:textId="77777777" w:rsidR="00097E98" w:rsidRPr="00442838" w:rsidRDefault="00097E98" w:rsidP="000F163C">
            <w:pPr>
              <w:rPr>
                <w:sz w:val="24"/>
              </w:rPr>
            </w:pPr>
          </w:p>
        </w:tc>
        <w:tc>
          <w:tcPr>
            <w:tcW w:w="3597" w:type="dxa"/>
          </w:tcPr>
          <w:p w14:paraId="2AFDB209" w14:textId="77777777" w:rsidR="00097E98" w:rsidRPr="00442838" w:rsidRDefault="00097E98" w:rsidP="000F163C">
            <w:pPr>
              <w:rPr>
                <w:sz w:val="24"/>
              </w:rPr>
            </w:pPr>
          </w:p>
        </w:tc>
        <w:tc>
          <w:tcPr>
            <w:tcW w:w="3597" w:type="dxa"/>
          </w:tcPr>
          <w:p w14:paraId="61A3C907" w14:textId="77777777" w:rsidR="00097E98" w:rsidRPr="00442838" w:rsidRDefault="00097E98" w:rsidP="000F163C">
            <w:pPr>
              <w:rPr>
                <w:sz w:val="24"/>
              </w:rPr>
            </w:pPr>
          </w:p>
        </w:tc>
      </w:tr>
    </w:tbl>
    <w:p w14:paraId="0BE7F92A" w14:textId="77777777" w:rsidR="00097E98" w:rsidRPr="00442838" w:rsidRDefault="00097E98" w:rsidP="00097E98">
      <w:pPr>
        <w:rPr>
          <w:sz w:val="24"/>
        </w:rPr>
      </w:pPr>
    </w:p>
    <w:p w14:paraId="5D4E76CE" w14:textId="77777777" w:rsidR="00097E98" w:rsidRPr="00442838" w:rsidRDefault="00097E98" w:rsidP="00097E98">
      <w:pPr>
        <w:rPr>
          <w:sz w:val="24"/>
        </w:rPr>
      </w:pPr>
      <w:r w:rsidRPr="00442838">
        <w:rPr>
          <w:sz w:val="24"/>
        </w:rPr>
        <w:t>Sprites:</w:t>
      </w:r>
    </w:p>
    <w:p w14:paraId="26309FAB" w14:textId="77777777" w:rsidR="00097E98" w:rsidRPr="00442838" w:rsidRDefault="00097E98" w:rsidP="00097E98">
      <w:pPr>
        <w:rPr>
          <w:sz w:val="24"/>
        </w:rPr>
      </w:pPr>
      <w:r w:rsidRPr="00442838">
        <w:rPr>
          <w:sz w:val="24"/>
        </w:rPr>
        <w:br w:type="page"/>
      </w:r>
    </w:p>
    <w:p w14:paraId="326A2D00" w14:textId="2F4059E2" w:rsidR="00097E98" w:rsidRPr="00442838" w:rsidRDefault="0088049D" w:rsidP="00097E98">
      <w:pPr>
        <w:rPr>
          <w:sz w:val="24"/>
        </w:rPr>
      </w:pPr>
      <w:r w:rsidRPr="00442838">
        <w:rPr>
          <w:sz w:val="24"/>
        </w:rPr>
        <w:lastRenderedPageBreak/>
        <w:t xml:space="preserve">Chansey </w:t>
      </w:r>
      <w:r w:rsidR="00097E98" w:rsidRPr="00442838">
        <w:rPr>
          <w:sz w:val="24"/>
        </w:rPr>
        <w:t>Family Page</w:t>
      </w:r>
    </w:p>
    <w:p w14:paraId="2E4D369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333ED4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D467D2E" w14:textId="77777777" w:rsidTr="000F163C">
        <w:trPr>
          <w:trHeight w:val="896"/>
        </w:trPr>
        <w:tc>
          <w:tcPr>
            <w:tcW w:w="1251" w:type="dxa"/>
          </w:tcPr>
          <w:p w14:paraId="5A23E137" w14:textId="77777777" w:rsidR="00097E98" w:rsidRPr="00442838" w:rsidRDefault="00097E98" w:rsidP="000F163C">
            <w:pPr>
              <w:spacing w:line="360" w:lineRule="auto"/>
            </w:pPr>
            <w:r w:rsidRPr="00442838">
              <w:t>Pokemon</w:t>
            </w:r>
          </w:p>
          <w:p w14:paraId="2D83DBF0" w14:textId="77777777" w:rsidR="00097E98" w:rsidRPr="00442838" w:rsidRDefault="00097E98" w:rsidP="000F163C">
            <w:pPr>
              <w:spacing w:line="360" w:lineRule="auto"/>
            </w:pPr>
            <w:r w:rsidRPr="00442838">
              <w:t>Name</w:t>
            </w:r>
          </w:p>
        </w:tc>
        <w:tc>
          <w:tcPr>
            <w:tcW w:w="1652" w:type="dxa"/>
          </w:tcPr>
          <w:p w14:paraId="369961AD" w14:textId="77777777" w:rsidR="00097E98" w:rsidRPr="00442838" w:rsidRDefault="00097E98" w:rsidP="000F163C">
            <w:pPr>
              <w:spacing w:line="360" w:lineRule="auto"/>
            </w:pPr>
            <w:r w:rsidRPr="00442838">
              <w:t>Pokemon Number</w:t>
            </w:r>
          </w:p>
        </w:tc>
        <w:tc>
          <w:tcPr>
            <w:tcW w:w="3719" w:type="dxa"/>
          </w:tcPr>
          <w:p w14:paraId="3544FB5F" w14:textId="77777777" w:rsidR="00097E98" w:rsidRPr="00442838" w:rsidRDefault="00097E98" w:rsidP="000F163C">
            <w:pPr>
              <w:spacing w:line="360" w:lineRule="auto"/>
            </w:pPr>
            <w:r w:rsidRPr="00442838">
              <w:t>Base Stats</w:t>
            </w:r>
          </w:p>
          <w:p w14:paraId="326C36F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C857832" w14:textId="77777777" w:rsidR="00097E98" w:rsidRPr="00442838" w:rsidRDefault="00097E98" w:rsidP="000F163C">
            <w:pPr>
              <w:spacing w:line="360" w:lineRule="auto"/>
            </w:pPr>
            <w:r w:rsidRPr="00442838">
              <w:t>Ability</w:t>
            </w:r>
          </w:p>
        </w:tc>
        <w:tc>
          <w:tcPr>
            <w:tcW w:w="724" w:type="dxa"/>
          </w:tcPr>
          <w:p w14:paraId="27610788" w14:textId="77777777" w:rsidR="00097E98" w:rsidRPr="00442838" w:rsidRDefault="00097E98" w:rsidP="000F163C">
            <w:pPr>
              <w:spacing w:line="360" w:lineRule="auto"/>
            </w:pPr>
            <w:r w:rsidRPr="00442838">
              <w:t>Type 1</w:t>
            </w:r>
          </w:p>
        </w:tc>
        <w:tc>
          <w:tcPr>
            <w:tcW w:w="724" w:type="dxa"/>
          </w:tcPr>
          <w:p w14:paraId="506ABF80" w14:textId="77777777" w:rsidR="00097E98" w:rsidRPr="00442838" w:rsidRDefault="00097E98" w:rsidP="000F163C">
            <w:pPr>
              <w:spacing w:line="360" w:lineRule="auto"/>
            </w:pPr>
            <w:r w:rsidRPr="00442838">
              <w:t>Type 2</w:t>
            </w:r>
          </w:p>
        </w:tc>
        <w:tc>
          <w:tcPr>
            <w:tcW w:w="1976" w:type="dxa"/>
          </w:tcPr>
          <w:p w14:paraId="2A417C33" w14:textId="77777777" w:rsidR="00097E98" w:rsidRPr="00442838" w:rsidRDefault="00097E98" w:rsidP="000F163C">
            <w:pPr>
              <w:spacing w:line="360" w:lineRule="auto"/>
            </w:pPr>
            <w:r w:rsidRPr="00442838">
              <w:t>Evolution</w:t>
            </w:r>
          </w:p>
        </w:tc>
      </w:tr>
      <w:tr w:rsidR="00097E98" w:rsidRPr="00442838" w14:paraId="28F71D20" w14:textId="77777777" w:rsidTr="000F163C">
        <w:trPr>
          <w:trHeight w:val="454"/>
        </w:trPr>
        <w:tc>
          <w:tcPr>
            <w:tcW w:w="1251" w:type="dxa"/>
          </w:tcPr>
          <w:p w14:paraId="043D2096" w14:textId="24DF8C0A" w:rsidR="00097E98" w:rsidRPr="00442838" w:rsidRDefault="0088049D" w:rsidP="000F163C">
            <w:pPr>
              <w:spacing w:line="360" w:lineRule="auto"/>
            </w:pPr>
            <w:r w:rsidRPr="00442838">
              <w:t>Happiny</w:t>
            </w:r>
          </w:p>
        </w:tc>
        <w:tc>
          <w:tcPr>
            <w:tcW w:w="1652" w:type="dxa"/>
          </w:tcPr>
          <w:p w14:paraId="3817C9EC" w14:textId="77777777" w:rsidR="00097E98" w:rsidRPr="00442838" w:rsidRDefault="00097E98" w:rsidP="000F163C">
            <w:pPr>
              <w:spacing w:line="360" w:lineRule="auto"/>
            </w:pPr>
          </w:p>
        </w:tc>
        <w:tc>
          <w:tcPr>
            <w:tcW w:w="3719" w:type="dxa"/>
          </w:tcPr>
          <w:p w14:paraId="03AA3BC1" w14:textId="77777777" w:rsidR="00097E98" w:rsidRPr="00442838" w:rsidRDefault="00097E98" w:rsidP="000F163C">
            <w:pPr>
              <w:spacing w:line="360" w:lineRule="auto"/>
            </w:pPr>
          </w:p>
        </w:tc>
        <w:tc>
          <w:tcPr>
            <w:tcW w:w="880" w:type="dxa"/>
          </w:tcPr>
          <w:p w14:paraId="34C3067F" w14:textId="77777777" w:rsidR="00097E98" w:rsidRPr="00442838" w:rsidRDefault="00097E98" w:rsidP="000F163C">
            <w:pPr>
              <w:spacing w:line="360" w:lineRule="auto"/>
            </w:pPr>
          </w:p>
        </w:tc>
        <w:tc>
          <w:tcPr>
            <w:tcW w:w="724" w:type="dxa"/>
          </w:tcPr>
          <w:p w14:paraId="38DD167F" w14:textId="77777777" w:rsidR="00097E98" w:rsidRPr="00442838" w:rsidRDefault="00097E98" w:rsidP="000F163C">
            <w:pPr>
              <w:spacing w:line="360" w:lineRule="auto"/>
            </w:pPr>
          </w:p>
        </w:tc>
        <w:tc>
          <w:tcPr>
            <w:tcW w:w="724" w:type="dxa"/>
          </w:tcPr>
          <w:p w14:paraId="14B4D03E" w14:textId="77777777" w:rsidR="00097E98" w:rsidRPr="00442838" w:rsidRDefault="00097E98" w:rsidP="000F163C">
            <w:pPr>
              <w:spacing w:line="360" w:lineRule="auto"/>
            </w:pPr>
          </w:p>
        </w:tc>
        <w:tc>
          <w:tcPr>
            <w:tcW w:w="1976" w:type="dxa"/>
          </w:tcPr>
          <w:p w14:paraId="77A5A6A6" w14:textId="77777777" w:rsidR="00097E98" w:rsidRPr="00442838" w:rsidRDefault="00097E98" w:rsidP="000F163C">
            <w:pPr>
              <w:spacing w:line="360" w:lineRule="auto"/>
            </w:pPr>
          </w:p>
        </w:tc>
      </w:tr>
      <w:tr w:rsidR="00097E98" w:rsidRPr="00442838" w14:paraId="60CE2002" w14:textId="77777777" w:rsidTr="000F163C">
        <w:trPr>
          <w:trHeight w:val="441"/>
        </w:trPr>
        <w:tc>
          <w:tcPr>
            <w:tcW w:w="1251" w:type="dxa"/>
          </w:tcPr>
          <w:p w14:paraId="2B2520FB" w14:textId="38B63EF8" w:rsidR="00097E98" w:rsidRPr="00442838" w:rsidRDefault="0088049D" w:rsidP="000F163C">
            <w:pPr>
              <w:spacing w:line="360" w:lineRule="auto"/>
            </w:pPr>
            <w:r w:rsidRPr="00442838">
              <w:t>Chansey</w:t>
            </w:r>
          </w:p>
        </w:tc>
        <w:tc>
          <w:tcPr>
            <w:tcW w:w="1652" w:type="dxa"/>
          </w:tcPr>
          <w:p w14:paraId="4A6EF42E" w14:textId="77777777" w:rsidR="00097E98" w:rsidRPr="00442838" w:rsidRDefault="00097E98" w:rsidP="000F163C">
            <w:pPr>
              <w:spacing w:line="360" w:lineRule="auto"/>
            </w:pPr>
          </w:p>
        </w:tc>
        <w:tc>
          <w:tcPr>
            <w:tcW w:w="3719" w:type="dxa"/>
          </w:tcPr>
          <w:p w14:paraId="1D9A6EFE" w14:textId="77777777" w:rsidR="00097E98" w:rsidRPr="00442838" w:rsidRDefault="00097E98" w:rsidP="000F163C">
            <w:pPr>
              <w:spacing w:line="360" w:lineRule="auto"/>
            </w:pPr>
          </w:p>
        </w:tc>
        <w:tc>
          <w:tcPr>
            <w:tcW w:w="880" w:type="dxa"/>
          </w:tcPr>
          <w:p w14:paraId="48A0B76D" w14:textId="77777777" w:rsidR="00097E98" w:rsidRPr="00442838" w:rsidRDefault="00097E98" w:rsidP="000F163C">
            <w:pPr>
              <w:spacing w:line="360" w:lineRule="auto"/>
            </w:pPr>
          </w:p>
        </w:tc>
        <w:tc>
          <w:tcPr>
            <w:tcW w:w="724" w:type="dxa"/>
          </w:tcPr>
          <w:p w14:paraId="58A9B06E" w14:textId="77777777" w:rsidR="00097E98" w:rsidRPr="00442838" w:rsidRDefault="00097E98" w:rsidP="000F163C">
            <w:pPr>
              <w:spacing w:line="360" w:lineRule="auto"/>
            </w:pPr>
          </w:p>
        </w:tc>
        <w:tc>
          <w:tcPr>
            <w:tcW w:w="724" w:type="dxa"/>
          </w:tcPr>
          <w:p w14:paraId="00E25204" w14:textId="77777777" w:rsidR="00097E98" w:rsidRPr="00442838" w:rsidRDefault="00097E98" w:rsidP="000F163C">
            <w:pPr>
              <w:spacing w:line="360" w:lineRule="auto"/>
            </w:pPr>
          </w:p>
        </w:tc>
        <w:tc>
          <w:tcPr>
            <w:tcW w:w="1976" w:type="dxa"/>
          </w:tcPr>
          <w:p w14:paraId="05712611" w14:textId="77777777" w:rsidR="00097E98" w:rsidRPr="00442838" w:rsidRDefault="00097E98" w:rsidP="000F163C">
            <w:pPr>
              <w:spacing w:line="360" w:lineRule="auto"/>
            </w:pPr>
          </w:p>
        </w:tc>
      </w:tr>
      <w:tr w:rsidR="00097E98" w:rsidRPr="00442838" w14:paraId="4669B73A" w14:textId="77777777" w:rsidTr="000F163C">
        <w:trPr>
          <w:trHeight w:val="441"/>
        </w:trPr>
        <w:tc>
          <w:tcPr>
            <w:tcW w:w="1251" w:type="dxa"/>
          </w:tcPr>
          <w:p w14:paraId="5EAEDD26" w14:textId="3C6D4D6B" w:rsidR="00097E98" w:rsidRPr="00442838" w:rsidRDefault="0088049D" w:rsidP="000F163C">
            <w:pPr>
              <w:spacing w:line="360" w:lineRule="auto"/>
            </w:pPr>
            <w:r w:rsidRPr="00442838">
              <w:t>Blissey</w:t>
            </w:r>
          </w:p>
        </w:tc>
        <w:tc>
          <w:tcPr>
            <w:tcW w:w="1652" w:type="dxa"/>
          </w:tcPr>
          <w:p w14:paraId="7566F562" w14:textId="77777777" w:rsidR="00097E98" w:rsidRPr="00442838" w:rsidRDefault="00097E98" w:rsidP="000F163C">
            <w:pPr>
              <w:spacing w:line="360" w:lineRule="auto"/>
            </w:pPr>
          </w:p>
        </w:tc>
        <w:tc>
          <w:tcPr>
            <w:tcW w:w="3719" w:type="dxa"/>
          </w:tcPr>
          <w:p w14:paraId="09E0B71A" w14:textId="77777777" w:rsidR="00097E98" w:rsidRPr="00442838" w:rsidRDefault="00097E98" w:rsidP="000F163C">
            <w:pPr>
              <w:spacing w:line="360" w:lineRule="auto"/>
            </w:pPr>
          </w:p>
        </w:tc>
        <w:tc>
          <w:tcPr>
            <w:tcW w:w="880" w:type="dxa"/>
          </w:tcPr>
          <w:p w14:paraId="0CDD15B9" w14:textId="77777777" w:rsidR="00097E98" w:rsidRPr="00442838" w:rsidRDefault="00097E98" w:rsidP="000F163C">
            <w:pPr>
              <w:spacing w:line="360" w:lineRule="auto"/>
            </w:pPr>
          </w:p>
        </w:tc>
        <w:tc>
          <w:tcPr>
            <w:tcW w:w="724" w:type="dxa"/>
          </w:tcPr>
          <w:p w14:paraId="1897134E" w14:textId="77777777" w:rsidR="00097E98" w:rsidRPr="00442838" w:rsidRDefault="00097E98" w:rsidP="000F163C">
            <w:pPr>
              <w:spacing w:line="360" w:lineRule="auto"/>
            </w:pPr>
          </w:p>
        </w:tc>
        <w:tc>
          <w:tcPr>
            <w:tcW w:w="724" w:type="dxa"/>
          </w:tcPr>
          <w:p w14:paraId="76CC5A8B" w14:textId="77777777" w:rsidR="00097E98" w:rsidRPr="00442838" w:rsidRDefault="00097E98" w:rsidP="000F163C">
            <w:pPr>
              <w:spacing w:line="360" w:lineRule="auto"/>
            </w:pPr>
          </w:p>
        </w:tc>
        <w:tc>
          <w:tcPr>
            <w:tcW w:w="1976" w:type="dxa"/>
          </w:tcPr>
          <w:p w14:paraId="18BA8414" w14:textId="77777777" w:rsidR="00097E98" w:rsidRPr="00442838" w:rsidRDefault="00097E98" w:rsidP="000F163C">
            <w:pPr>
              <w:spacing w:line="360" w:lineRule="auto"/>
            </w:pPr>
          </w:p>
        </w:tc>
      </w:tr>
    </w:tbl>
    <w:p w14:paraId="25A5AE3C" w14:textId="77777777" w:rsidR="00097E98" w:rsidRPr="00442838" w:rsidRDefault="00097E98" w:rsidP="00097E98">
      <w:pPr>
        <w:rPr>
          <w:sz w:val="24"/>
        </w:rPr>
      </w:pPr>
    </w:p>
    <w:p w14:paraId="601A089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2DDA80D" w14:textId="77777777" w:rsidTr="000F163C">
        <w:tc>
          <w:tcPr>
            <w:tcW w:w="3596" w:type="dxa"/>
          </w:tcPr>
          <w:p w14:paraId="61C9608D" w14:textId="77777777" w:rsidR="00097E98" w:rsidRPr="00442838" w:rsidRDefault="00097E98" w:rsidP="000F163C">
            <w:pPr>
              <w:rPr>
                <w:sz w:val="24"/>
              </w:rPr>
            </w:pPr>
          </w:p>
        </w:tc>
        <w:tc>
          <w:tcPr>
            <w:tcW w:w="3597" w:type="dxa"/>
          </w:tcPr>
          <w:p w14:paraId="0589E22F" w14:textId="77777777" w:rsidR="00097E98" w:rsidRPr="00442838" w:rsidRDefault="00097E98" w:rsidP="000F163C">
            <w:pPr>
              <w:rPr>
                <w:sz w:val="24"/>
              </w:rPr>
            </w:pPr>
          </w:p>
        </w:tc>
        <w:tc>
          <w:tcPr>
            <w:tcW w:w="3597" w:type="dxa"/>
          </w:tcPr>
          <w:p w14:paraId="15B6DA34" w14:textId="77777777" w:rsidR="00097E98" w:rsidRPr="00442838" w:rsidRDefault="00097E98" w:rsidP="000F163C">
            <w:pPr>
              <w:rPr>
                <w:sz w:val="24"/>
              </w:rPr>
            </w:pPr>
          </w:p>
        </w:tc>
      </w:tr>
      <w:tr w:rsidR="00097E98" w:rsidRPr="00442838" w14:paraId="7449BB8E" w14:textId="77777777" w:rsidTr="000F163C">
        <w:tc>
          <w:tcPr>
            <w:tcW w:w="3596" w:type="dxa"/>
          </w:tcPr>
          <w:p w14:paraId="2C84C62D" w14:textId="77777777" w:rsidR="00097E98" w:rsidRPr="00442838" w:rsidRDefault="00097E98" w:rsidP="000F163C">
            <w:pPr>
              <w:rPr>
                <w:sz w:val="24"/>
              </w:rPr>
            </w:pPr>
          </w:p>
        </w:tc>
        <w:tc>
          <w:tcPr>
            <w:tcW w:w="3597" w:type="dxa"/>
          </w:tcPr>
          <w:p w14:paraId="7CB382D0" w14:textId="77777777" w:rsidR="00097E98" w:rsidRPr="00442838" w:rsidRDefault="00097E98" w:rsidP="000F163C">
            <w:pPr>
              <w:rPr>
                <w:sz w:val="24"/>
              </w:rPr>
            </w:pPr>
          </w:p>
        </w:tc>
        <w:tc>
          <w:tcPr>
            <w:tcW w:w="3597" w:type="dxa"/>
          </w:tcPr>
          <w:p w14:paraId="0DAE56EF" w14:textId="77777777" w:rsidR="00097E98" w:rsidRPr="00442838" w:rsidRDefault="00097E98" w:rsidP="000F163C">
            <w:pPr>
              <w:rPr>
                <w:sz w:val="24"/>
              </w:rPr>
            </w:pPr>
          </w:p>
        </w:tc>
      </w:tr>
    </w:tbl>
    <w:p w14:paraId="4BAD2149" w14:textId="77777777" w:rsidR="00097E98" w:rsidRPr="00442838" w:rsidRDefault="00097E98" w:rsidP="00097E98">
      <w:pPr>
        <w:rPr>
          <w:sz w:val="24"/>
        </w:rPr>
      </w:pPr>
    </w:p>
    <w:p w14:paraId="4BE2BA2C" w14:textId="77777777" w:rsidR="00097E98" w:rsidRPr="00442838" w:rsidRDefault="00097E98" w:rsidP="00097E98">
      <w:pPr>
        <w:rPr>
          <w:sz w:val="24"/>
        </w:rPr>
      </w:pPr>
      <w:r w:rsidRPr="00442838">
        <w:rPr>
          <w:sz w:val="24"/>
        </w:rPr>
        <w:t>Sprites:</w:t>
      </w:r>
    </w:p>
    <w:p w14:paraId="540CFCDB" w14:textId="77777777" w:rsidR="00097E98" w:rsidRPr="00442838" w:rsidRDefault="00097E98" w:rsidP="00097E98">
      <w:pPr>
        <w:rPr>
          <w:sz w:val="24"/>
        </w:rPr>
      </w:pPr>
      <w:r w:rsidRPr="00442838">
        <w:rPr>
          <w:sz w:val="24"/>
        </w:rPr>
        <w:br w:type="page"/>
      </w:r>
    </w:p>
    <w:p w14:paraId="114D335B" w14:textId="18C6ACD2" w:rsidR="00097E98" w:rsidRPr="00442838" w:rsidRDefault="0088049D" w:rsidP="00097E98">
      <w:pPr>
        <w:rPr>
          <w:sz w:val="24"/>
        </w:rPr>
      </w:pPr>
      <w:r w:rsidRPr="00442838">
        <w:rPr>
          <w:sz w:val="24"/>
        </w:rPr>
        <w:lastRenderedPageBreak/>
        <w:t xml:space="preserve">Tangela </w:t>
      </w:r>
      <w:r w:rsidR="00097E98" w:rsidRPr="00442838">
        <w:rPr>
          <w:sz w:val="24"/>
        </w:rPr>
        <w:t>Family Page</w:t>
      </w:r>
    </w:p>
    <w:p w14:paraId="59B7DCB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D9B03D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DA9D40A" w14:textId="77777777" w:rsidTr="000F163C">
        <w:trPr>
          <w:trHeight w:val="896"/>
        </w:trPr>
        <w:tc>
          <w:tcPr>
            <w:tcW w:w="1251" w:type="dxa"/>
          </w:tcPr>
          <w:p w14:paraId="3EF015A5" w14:textId="77777777" w:rsidR="00097E98" w:rsidRPr="00442838" w:rsidRDefault="00097E98" w:rsidP="000F163C">
            <w:pPr>
              <w:spacing w:line="360" w:lineRule="auto"/>
            </w:pPr>
            <w:r w:rsidRPr="00442838">
              <w:t>Pokemon</w:t>
            </w:r>
          </w:p>
          <w:p w14:paraId="1B7B2533" w14:textId="77777777" w:rsidR="00097E98" w:rsidRPr="00442838" w:rsidRDefault="00097E98" w:rsidP="000F163C">
            <w:pPr>
              <w:spacing w:line="360" w:lineRule="auto"/>
            </w:pPr>
            <w:r w:rsidRPr="00442838">
              <w:t>Name</w:t>
            </w:r>
          </w:p>
        </w:tc>
        <w:tc>
          <w:tcPr>
            <w:tcW w:w="1652" w:type="dxa"/>
          </w:tcPr>
          <w:p w14:paraId="5E4EC93A" w14:textId="77777777" w:rsidR="00097E98" w:rsidRPr="00442838" w:rsidRDefault="00097E98" w:rsidP="000F163C">
            <w:pPr>
              <w:spacing w:line="360" w:lineRule="auto"/>
            </w:pPr>
            <w:r w:rsidRPr="00442838">
              <w:t>Pokemon Number</w:t>
            </w:r>
          </w:p>
        </w:tc>
        <w:tc>
          <w:tcPr>
            <w:tcW w:w="3719" w:type="dxa"/>
          </w:tcPr>
          <w:p w14:paraId="0F8A9CA7" w14:textId="77777777" w:rsidR="00097E98" w:rsidRPr="00442838" w:rsidRDefault="00097E98" w:rsidP="000F163C">
            <w:pPr>
              <w:spacing w:line="360" w:lineRule="auto"/>
            </w:pPr>
            <w:r w:rsidRPr="00442838">
              <w:t>Base Stats</w:t>
            </w:r>
          </w:p>
          <w:p w14:paraId="53A8595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C77E139" w14:textId="77777777" w:rsidR="00097E98" w:rsidRPr="00442838" w:rsidRDefault="00097E98" w:rsidP="000F163C">
            <w:pPr>
              <w:spacing w:line="360" w:lineRule="auto"/>
            </w:pPr>
            <w:r w:rsidRPr="00442838">
              <w:t>Ability</w:t>
            </w:r>
          </w:p>
        </w:tc>
        <w:tc>
          <w:tcPr>
            <w:tcW w:w="724" w:type="dxa"/>
          </w:tcPr>
          <w:p w14:paraId="1E0855A0" w14:textId="77777777" w:rsidR="00097E98" w:rsidRPr="00442838" w:rsidRDefault="00097E98" w:rsidP="000F163C">
            <w:pPr>
              <w:spacing w:line="360" w:lineRule="auto"/>
            </w:pPr>
            <w:r w:rsidRPr="00442838">
              <w:t>Type 1</w:t>
            </w:r>
          </w:p>
        </w:tc>
        <w:tc>
          <w:tcPr>
            <w:tcW w:w="724" w:type="dxa"/>
          </w:tcPr>
          <w:p w14:paraId="40C98FCD" w14:textId="77777777" w:rsidR="00097E98" w:rsidRPr="00442838" w:rsidRDefault="00097E98" w:rsidP="000F163C">
            <w:pPr>
              <w:spacing w:line="360" w:lineRule="auto"/>
            </w:pPr>
            <w:r w:rsidRPr="00442838">
              <w:t>Type 2</w:t>
            </w:r>
          </w:p>
        </w:tc>
        <w:tc>
          <w:tcPr>
            <w:tcW w:w="1976" w:type="dxa"/>
          </w:tcPr>
          <w:p w14:paraId="0F9E798D" w14:textId="77777777" w:rsidR="00097E98" w:rsidRPr="00442838" w:rsidRDefault="00097E98" w:rsidP="000F163C">
            <w:pPr>
              <w:spacing w:line="360" w:lineRule="auto"/>
            </w:pPr>
            <w:r w:rsidRPr="00442838">
              <w:t>Evolution</w:t>
            </w:r>
          </w:p>
        </w:tc>
      </w:tr>
      <w:tr w:rsidR="00097E98" w:rsidRPr="00442838" w14:paraId="7650863F" w14:textId="77777777" w:rsidTr="000F163C">
        <w:trPr>
          <w:trHeight w:val="454"/>
        </w:trPr>
        <w:tc>
          <w:tcPr>
            <w:tcW w:w="1251" w:type="dxa"/>
          </w:tcPr>
          <w:p w14:paraId="073857DB" w14:textId="5204052C" w:rsidR="00097E98" w:rsidRPr="00442838" w:rsidRDefault="0088049D" w:rsidP="000F163C">
            <w:pPr>
              <w:spacing w:line="360" w:lineRule="auto"/>
            </w:pPr>
            <w:r w:rsidRPr="00442838">
              <w:t>Tangela</w:t>
            </w:r>
          </w:p>
        </w:tc>
        <w:tc>
          <w:tcPr>
            <w:tcW w:w="1652" w:type="dxa"/>
          </w:tcPr>
          <w:p w14:paraId="178F2655" w14:textId="77777777" w:rsidR="00097E98" w:rsidRPr="00442838" w:rsidRDefault="00097E98" w:rsidP="000F163C">
            <w:pPr>
              <w:spacing w:line="360" w:lineRule="auto"/>
            </w:pPr>
          </w:p>
        </w:tc>
        <w:tc>
          <w:tcPr>
            <w:tcW w:w="3719" w:type="dxa"/>
          </w:tcPr>
          <w:p w14:paraId="69BE4013" w14:textId="77777777" w:rsidR="00097E98" w:rsidRPr="00442838" w:rsidRDefault="00097E98" w:rsidP="000F163C">
            <w:pPr>
              <w:spacing w:line="360" w:lineRule="auto"/>
            </w:pPr>
          </w:p>
        </w:tc>
        <w:tc>
          <w:tcPr>
            <w:tcW w:w="880" w:type="dxa"/>
          </w:tcPr>
          <w:p w14:paraId="42AD17C2" w14:textId="77777777" w:rsidR="00097E98" w:rsidRPr="00442838" w:rsidRDefault="00097E98" w:rsidP="000F163C">
            <w:pPr>
              <w:spacing w:line="360" w:lineRule="auto"/>
            </w:pPr>
          </w:p>
        </w:tc>
        <w:tc>
          <w:tcPr>
            <w:tcW w:w="724" w:type="dxa"/>
          </w:tcPr>
          <w:p w14:paraId="057534D0" w14:textId="77777777" w:rsidR="00097E98" w:rsidRPr="00442838" w:rsidRDefault="00097E98" w:rsidP="000F163C">
            <w:pPr>
              <w:spacing w:line="360" w:lineRule="auto"/>
            </w:pPr>
          </w:p>
        </w:tc>
        <w:tc>
          <w:tcPr>
            <w:tcW w:w="724" w:type="dxa"/>
          </w:tcPr>
          <w:p w14:paraId="7C77C00A" w14:textId="77777777" w:rsidR="00097E98" w:rsidRPr="00442838" w:rsidRDefault="00097E98" w:rsidP="000F163C">
            <w:pPr>
              <w:spacing w:line="360" w:lineRule="auto"/>
            </w:pPr>
          </w:p>
        </w:tc>
        <w:tc>
          <w:tcPr>
            <w:tcW w:w="1976" w:type="dxa"/>
          </w:tcPr>
          <w:p w14:paraId="190F2D7B" w14:textId="77777777" w:rsidR="00097E98" w:rsidRPr="00442838" w:rsidRDefault="00097E98" w:rsidP="000F163C">
            <w:pPr>
              <w:spacing w:line="360" w:lineRule="auto"/>
            </w:pPr>
          </w:p>
        </w:tc>
      </w:tr>
      <w:tr w:rsidR="00097E98" w:rsidRPr="00442838" w14:paraId="12B23724" w14:textId="77777777" w:rsidTr="000F163C">
        <w:trPr>
          <w:trHeight w:val="441"/>
        </w:trPr>
        <w:tc>
          <w:tcPr>
            <w:tcW w:w="1251" w:type="dxa"/>
          </w:tcPr>
          <w:p w14:paraId="0A3B126E" w14:textId="12507070" w:rsidR="00097E98" w:rsidRPr="00442838" w:rsidRDefault="0088049D" w:rsidP="000F163C">
            <w:pPr>
              <w:spacing w:line="360" w:lineRule="auto"/>
            </w:pPr>
            <w:r w:rsidRPr="00442838">
              <w:t>Tangrowth</w:t>
            </w:r>
          </w:p>
        </w:tc>
        <w:tc>
          <w:tcPr>
            <w:tcW w:w="1652" w:type="dxa"/>
          </w:tcPr>
          <w:p w14:paraId="173EBD09" w14:textId="77777777" w:rsidR="00097E98" w:rsidRPr="00442838" w:rsidRDefault="00097E98" w:rsidP="000F163C">
            <w:pPr>
              <w:spacing w:line="360" w:lineRule="auto"/>
            </w:pPr>
          </w:p>
        </w:tc>
        <w:tc>
          <w:tcPr>
            <w:tcW w:w="3719" w:type="dxa"/>
          </w:tcPr>
          <w:p w14:paraId="5CE6C926" w14:textId="77777777" w:rsidR="00097E98" w:rsidRPr="00442838" w:rsidRDefault="00097E98" w:rsidP="000F163C">
            <w:pPr>
              <w:spacing w:line="360" w:lineRule="auto"/>
            </w:pPr>
          </w:p>
        </w:tc>
        <w:tc>
          <w:tcPr>
            <w:tcW w:w="880" w:type="dxa"/>
          </w:tcPr>
          <w:p w14:paraId="1CBFB091" w14:textId="77777777" w:rsidR="00097E98" w:rsidRPr="00442838" w:rsidRDefault="00097E98" w:rsidP="000F163C">
            <w:pPr>
              <w:spacing w:line="360" w:lineRule="auto"/>
            </w:pPr>
          </w:p>
        </w:tc>
        <w:tc>
          <w:tcPr>
            <w:tcW w:w="724" w:type="dxa"/>
          </w:tcPr>
          <w:p w14:paraId="00E56486" w14:textId="77777777" w:rsidR="00097E98" w:rsidRPr="00442838" w:rsidRDefault="00097E98" w:rsidP="000F163C">
            <w:pPr>
              <w:spacing w:line="360" w:lineRule="auto"/>
            </w:pPr>
          </w:p>
        </w:tc>
        <w:tc>
          <w:tcPr>
            <w:tcW w:w="724" w:type="dxa"/>
          </w:tcPr>
          <w:p w14:paraId="7B4E24D8" w14:textId="77777777" w:rsidR="00097E98" w:rsidRPr="00442838" w:rsidRDefault="00097E98" w:rsidP="000F163C">
            <w:pPr>
              <w:spacing w:line="360" w:lineRule="auto"/>
            </w:pPr>
          </w:p>
        </w:tc>
        <w:tc>
          <w:tcPr>
            <w:tcW w:w="1976" w:type="dxa"/>
          </w:tcPr>
          <w:p w14:paraId="7FE86D33" w14:textId="77777777" w:rsidR="00097E98" w:rsidRPr="00442838" w:rsidRDefault="00097E98" w:rsidP="000F163C">
            <w:pPr>
              <w:spacing w:line="360" w:lineRule="auto"/>
            </w:pPr>
          </w:p>
        </w:tc>
      </w:tr>
    </w:tbl>
    <w:p w14:paraId="432B29EA" w14:textId="77777777" w:rsidR="00097E98" w:rsidRPr="00442838" w:rsidRDefault="00097E98" w:rsidP="00097E98">
      <w:pPr>
        <w:rPr>
          <w:sz w:val="24"/>
        </w:rPr>
      </w:pPr>
    </w:p>
    <w:p w14:paraId="69F3BC4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6A5BA8D" w14:textId="77777777" w:rsidTr="000F163C">
        <w:tc>
          <w:tcPr>
            <w:tcW w:w="3596" w:type="dxa"/>
          </w:tcPr>
          <w:p w14:paraId="468B4B42" w14:textId="77777777" w:rsidR="00097E98" w:rsidRPr="00442838" w:rsidRDefault="00097E98" w:rsidP="000F163C">
            <w:pPr>
              <w:rPr>
                <w:sz w:val="24"/>
              </w:rPr>
            </w:pPr>
          </w:p>
        </w:tc>
        <w:tc>
          <w:tcPr>
            <w:tcW w:w="3597" w:type="dxa"/>
          </w:tcPr>
          <w:p w14:paraId="68D2FDCA" w14:textId="77777777" w:rsidR="00097E98" w:rsidRPr="00442838" w:rsidRDefault="00097E98" w:rsidP="000F163C">
            <w:pPr>
              <w:rPr>
                <w:sz w:val="24"/>
              </w:rPr>
            </w:pPr>
          </w:p>
        </w:tc>
        <w:tc>
          <w:tcPr>
            <w:tcW w:w="3597" w:type="dxa"/>
          </w:tcPr>
          <w:p w14:paraId="015F0DEC" w14:textId="77777777" w:rsidR="00097E98" w:rsidRPr="00442838" w:rsidRDefault="00097E98" w:rsidP="000F163C">
            <w:pPr>
              <w:rPr>
                <w:sz w:val="24"/>
              </w:rPr>
            </w:pPr>
          </w:p>
        </w:tc>
      </w:tr>
      <w:tr w:rsidR="00097E98" w:rsidRPr="00442838" w14:paraId="628F93EF" w14:textId="77777777" w:rsidTr="000F163C">
        <w:tc>
          <w:tcPr>
            <w:tcW w:w="3596" w:type="dxa"/>
          </w:tcPr>
          <w:p w14:paraId="0EF28653" w14:textId="77777777" w:rsidR="00097E98" w:rsidRPr="00442838" w:rsidRDefault="00097E98" w:rsidP="000F163C">
            <w:pPr>
              <w:rPr>
                <w:sz w:val="24"/>
              </w:rPr>
            </w:pPr>
          </w:p>
        </w:tc>
        <w:tc>
          <w:tcPr>
            <w:tcW w:w="3597" w:type="dxa"/>
          </w:tcPr>
          <w:p w14:paraId="0917C797" w14:textId="77777777" w:rsidR="00097E98" w:rsidRPr="00442838" w:rsidRDefault="00097E98" w:rsidP="000F163C">
            <w:pPr>
              <w:rPr>
                <w:sz w:val="24"/>
              </w:rPr>
            </w:pPr>
          </w:p>
        </w:tc>
        <w:tc>
          <w:tcPr>
            <w:tcW w:w="3597" w:type="dxa"/>
          </w:tcPr>
          <w:p w14:paraId="7050B07D" w14:textId="77777777" w:rsidR="00097E98" w:rsidRPr="00442838" w:rsidRDefault="00097E98" w:rsidP="000F163C">
            <w:pPr>
              <w:rPr>
                <w:sz w:val="24"/>
              </w:rPr>
            </w:pPr>
          </w:p>
        </w:tc>
      </w:tr>
    </w:tbl>
    <w:p w14:paraId="392B20A6" w14:textId="77777777" w:rsidR="00097E98" w:rsidRPr="00442838" w:rsidRDefault="00097E98" w:rsidP="00097E98">
      <w:pPr>
        <w:rPr>
          <w:sz w:val="24"/>
        </w:rPr>
      </w:pPr>
    </w:p>
    <w:p w14:paraId="46905E90" w14:textId="77777777" w:rsidR="00097E98" w:rsidRPr="00442838" w:rsidRDefault="00097E98" w:rsidP="00097E98">
      <w:pPr>
        <w:rPr>
          <w:sz w:val="24"/>
        </w:rPr>
      </w:pPr>
      <w:r w:rsidRPr="00442838">
        <w:rPr>
          <w:sz w:val="24"/>
        </w:rPr>
        <w:t>Sprites:</w:t>
      </w:r>
    </w:p>
    <w:p w14:paraId="2B88A77C" w14:textId="77777777" w:rsidR="00097E98" w:rsidRPr="00442838" w:rsidRDefault="00097E98" w:rsidP="00097E98">
      <w:pPr>
        <w:rPr>
          <w:sz w:val="24"/>
        </w:rPr>
      </w:pPr>
      <w:r w:rsidRPr="00442838">
        <w:rPr>
          <w:sz w:val="24"/>
        </w:rPr>
        <w:br w:type="page"/>
      </w:r>
    </w:p>
    <w:p w14:paraId="348E0C7A" w14:textId="32A49F4E" w:rsidR="00097E98" w:rsidRPr="00442838" w:rsidRDefault="0088049D" w:rsidP="00097E98">
      <w:pPr>
        <w:rPr>
          <w:sz w:val="24"/>
        </w:rPr>
      </w:pPr>
      <w:r w:rsidRPr="00442838">
        <w:rPr>
          <w:sz w:val="24"/>
        </w:rPr>
        <w:lastRenderedPageBreak/>
        <w:t xml:space="preserve">Kangaskhan </w:t>
      </w:r>
      <w:r w:rsidR="00097E98" w:rsidRPr="00442838">
        <w:rPr>
          <w:sz w:val="24"/>
        </w:rPr>
        <w:t>Family Page</w:t>
      </w:r>
    </w:p>
    <w:p w14:paraId="4881624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6A46CA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83"/>
        <w:gridCol w:w="1643"/>
        <w:gridCol w:w="3712"/>
        <w:gridCol w:w="879"/>
        <w:gridCol w:w="723"/>
        <w:gridCol w:w="723"/>
        <w:gridCol w:w="1963"/>
      </w:tblGrid>
      <w:tr w:rsidR="00097E98" w:rsidRPr="00442838" w14:paraId="2C03E611" w14:textId="77777777" w:rsidTr="0088049D">
        <w:trPr>
          <w:trHeight w:val="896"/>
        </w:trPr>
        <w:tc>
          <w:tcPr>
            <w:tcW w:w="1283" w:type="dxa"/>
          </w:tcPr>
          <w:p w14:paraId="0CEA00BE" w14:textId="77777777" w:rsidR="00097E98" w:rsidRPr="00442838" w:rsidRDefault="00097E98" w:rsidP="000F163C">
            <w:pPr>
              <w:spacing w:line="360" w:lineRule="auto"/>
            </w:pPr>
            <w:r w:rsidRPr="00442838">
              <w:t>Pokemon</w:t>
            </w:r>
          </w:p>
          <w:p w14:paraId="082B2EFA" w14:textId="77777777" w:rsidR="00097E98" w:rsidRPr="00442838" w:rsidRDefault="00097E98" w:rsidP="000F163C">
            <w:pPr>
              <w:spacing w:line="360" w:lineRule="auto"/>
            </w:pPr>
            <w:r w:rsidRPr="00442838">
              <w:t>Name</w:t>
            </w:r>
          </w:p>
        </w:tc>
        <w:tc>
          <w:tcPr>
            <w:tcW w:w="1643" w:type="dxa"/>
          </w:tcPr>
          <w:p w14:paraId="7BB5D7E7" w14:textId="77777777" w:rsidR="00097E98" w:rsidRPr="00442838" w:rsidRDefault="00097E98" w:rsidP="000F163C">
            <w:pPr>
              <w:spacing w:line="360" w:lineRule="auto"/>
            </w:pPr>
            <w:r w:rsidRPr="00442838">
              <w:t>Pokemon Number</w:t>
            </w:r>
          </w:p>
        </w:tc>
        <w:tc>
          <w:tcPr>
            <w:tcW w:w="3712" w:type="dxa"/>
          </w:tcPr>
          <w:p w14:paraId="0A28A3C5" w14:textId="77777777" w:rsidR="00097E98" w:rsidRPr="00442838" w:rsidRDefault="00097E98" w:rsidP="000F163C">
            <w:pPr>
              <w:spacing w:line="360" w:lineRule="auto"/>
            </w:pPr>
            <w:r w:rsidRPr="00442838">
              <w:t>Base Stats</w:t>
            </w:r>
          </w:p>
          <w:p w14:paraId="541F70F1"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79" w:type="dxa"/>
          </w:tcPr>
          <w:p w14:paraId="553CA61D" w14:textId="77777777" w:rsidR="00097E98" w:rsidRPr="00442838" w:rsidRDefault="00097E98" w:rsidP="000F163C">
            <w:pPr>
              <w:spacing w:line="360" w:lineRule="auto"/>
            </w:pPr>
            <w:r w:rsidRPr="00442838">
              <w:t>Ability</w:t>
            </w:r>
          </w:p>
        </w:tc>
        <w:tc>
          <w:tcPr>
            <w:tcW w:w="723" w:type="dxa"/>
          </w:tcPr>
          <w:p w14:paraId="12BD9B34" w14:textId="77777777" w:rsidR="00097E98" w:rsidRPr="00442838" w:rsidRDefault="00097E98" w:rsidP="000F163C">
            <w:pPr>
              <w:spacing w:line="360" w:lineRule="auto"/>
            </w:pPr>
            <w:r w:rsidRPr="00442838">
              <w:t>Type 1</w:t>
            </w:r>
          </w:p>
        </w:tc>
        <w:tc>
          <w:tcPr>
            <w:tcW w:w="723" w:type="dxa"/>
          </w:tcPr>
          <w:p w14:paraId="0EF7C640" w14:textId="77777777" w:rsidR="00097E98" w:rsidRPr="00442838" w:rsidRDefault="00097E98" w:rsidP="000F163C">
            <w:pPr>
              <w:spacing w:line="360" w:lineRule="auto"/>
            </w:pPr>
            <w:r w:rsidRPr="00442838">
              <w:t>Type 2</w:t>
            </w:r>
          </w:p>
        </w:tc>
        <w:tc>
          <w:tcPr>
            <w:tcW w:w="1963" w:type="dxa"/>
          </w:tcPr>
          <w:p w14:paraId="527D4D1B" w14:textId="77777777" w:rsidR="00097E98" w:rsidRPr="00442838" w:rsidRDefault="00097E98" w:rsidP="000F163C">
            <w:pPr>
              <w:spacing w:line="360" w:lineRule="auto"/>
            </w:pPr>
            <w:r w:rsidRPr="00442838">
              <w:t>Evolution</w:t>
            </w:r>
          </w:p>
        </w:tc>
      </w:tr>
      <w:tr w:rsidR="00097E98" w:rsidRPr="00442838" w14:paraId="4DF8B8CF" w14:textId="77777777" w:rsidTr="0088049D">
        <w:trPr>
          <w:trHeight w:val="454"/>
        </w:trPr>
        <w:tc>
          <w:tcPr>
            <w:tcW w:w="1283" w:type="dxa"/>
          </w:tcPr>
          <w:p w14:paraId="2C9DEB2D" w14:textId="40FC0AAB" w:rsidR="00097E98" w:rsidRPr="00442838" w:rsidRDefault="0088049D" w:rsidP="000F163C">
            <w:pPr>
              <w:spacing w:line="360" w:lineRule="auto"/>
            </w:pPr>
            <w:r w:rsidRPr="00442838">
              <w:t>Kangaskhan</w:t>
            </w:r>
          </w:p>
        </w:tc>
        <w:tc>
          <w:tcPr>
            <w:tcW w:w="1643" w:type="dxa"/>
          </w:tcPr>
          <w:p w14:paraId="4153DE63" w14:textId="77777777" w:rsidR="00097E98" w:rsidRPr="00442838" w:rsidRDefault="00097E98" w:rsidP="000F163C">
            <w:pPr>
              <w:spacing w:line="360" w:lineRule="auto"/>
            </w:pPr>
          </w:p>
        </w:tc>
        <w:tc>
          <w:tcPr>
            <w:tcW w:w="3712" w:type="dxa"/>
          </w:tcPr>
          <w:p w14:paraId="498748EA" w14:textId="77777777" w:rsidR="00097E98" w:rsidRPr="00442838" w:rsidRDefault="00097E98" w:rsidP="000F163C">
            <w:pPr>
              <w:spacing w:line="360" w:lineRule="auto"/>
            </w:pPr>
          </w:p>
        </w:tc>
        <w:tc>
          <w:tcPr>
            <w:tcW w:w="879" w:type="dxa"/>
          </w:tcPr>
          <w:p w14:paraId="660527C0" w14:textId="77777777" w:rsidR="00097E98" w:rsidRPr="00442838" w:rsidRDefault="00097E98" w:rsidP="000F163C">
            <w:pPr>
              <w:spacing w:line="360" w:lineRule="auto"/>
            </w:pPr>
          </w:p>
        </w:tc>
        <w:tc>
          <w:tcPr>
            <w:tcW w:w="723" w:type="dxa"/>
          </w:tcPr>
          <w:p w14:paraId="6ED2DC6B" w14:textId="77777777" w:rsidR="00097E98" w:rsidRPr="00442838" w:rsidRDefault="00097E98" w:rsidP="000F163C">
            <w:pPr>
              <w:spacing w:line="360" w:lineRule="auto"/>
            </w:pPr>
          </w:p>
        </w:tc>
        <w:tc>
          <w:tcPr>
            <w:tcW w:w="723" w:type="dxa"/>
          </w:tcPr>
          <w:p w14:paraId="2A5EF5C0" w14:textId="77777777" w:rsidR="00097E98" w:rsidRPr="00442838" w:rsidRDefault="00097E98" w:rsidP="000F163C">
            <w:pPr>
              <w:spacing w:line="360" w:lineRule="auto"/>
            </w:pPr>
          </w:p>
        </w:tc>
        <w:tc>
          <w:tcPr>
            <w:tcW w:w="1963" w:type="dxa"/>
          </w:tcPr>
          <w:p w14:paraId="18068A6A" w14:textId="77777777" w:rsidR="00097E98" w:rsidRPr="00442838" w:rsidRDefault="00097E98" w:rsidP="000F163C">
            <w:pPr>
              <w:spacing w:line="360" w:lineRule="auto"/>
            </w:pPr>
          </w:p>
        </w:tc>
      </w:tr>
      <w:tr w:rsidR="00097E98" w:rsidRPr="00442838" w14:paraId="594CF9AF" w14:textId="77777777" w:rsidTr="0088049D">
        <w:trPr>
          <w:trHeight w:val="441"/>
        </w:trPr>
        <w:tc>
          <w:tcPr>
            <w:tcW w:w="1283" w:type="dxa"/>
          </w:tcPr>
          <w:p w14:paraId="59D6AECB" w14:textId="150F7861" w:rsidR="00097E98" w:rsidRPr="00442838" w:rsidRDefault="0088049D" w:rsidP="000F163C">
            <w:pPr>
              <w:spacing w:line="360" w:lineRule="auto"/>
            </w:pPr>
            <w:r w:rsidRPr="00442838">
              <w:t>Mega Kangaskhan</w:t>
            </w:r>
          </w:p>
        </w:tc>
        <w:tc>
          <w:tcPr>
            <w:tcW w:w="1643" w:type="dxa"/>
          </w:tcPr>
          <w:p w14:paraId="1BFC9A88" w14:textId="77777777" w:rsidR="00097E98" w:rsidRPr="00442838" w:rsidRDefault="00097E98" w:rsidP="000F163C">
            <w:pPr>
              <w:spacing w:line="360" w:lineRule="auto"/>
            </w:pPr>
          </w:p>
        </w:tc>
        <w:tc>
          <w:tcPr>
            <w:tcW w:w="3712" w:type="dxa"/>
          </w:tcPr>
          <w:p w14:paraId="44C125C1" w14:textId="77777777" w:rsidR="00097E98" w:rsidRPr="00442838" w:rsidRDefault="00097E98" w:rsidP="000F163C">
            <w:pPr>
              <w:spacing w:line="360" w:lineRule="auto"/>
            </w:pPr>
          </w:p>
        </w:tc>
        <w:tc>
          <w:tcPr>
            <w:tcW w:w="879" w:type="dxa"/>
          </w:tcPr>
          <w:p w14:paraId="40D2287E" w14:textId="77777777" w:rsidR="00097E98" w:rsidRPr="00442838" w:rsidRDefault="00097E98" w:rsidP="000F163C">
            <w:pPr>
              <w:spacing w:line="360" w:lineRule="auto"/>
            </w:pPr>
          </w:p>
        </w:tc>
        <w:tc>
          <w:tcPr>
            <w:tcW w:w="723" w:type="dxa"/>
          </w:tcPr>
          <w:p w14:paraId="59683945" w14:textId="77777777" w:rsidR="00097E98" w:rsidRPr="00442838" w:rsidRDefault="00097E98" w:rsidP="000F163C">
            <w:pPr>
              <w:spacing w:line="360" w:lineRule="auto"/>
            </w:pPr>
          </w:p>
        </w:tc>
        <w:tc>
          <w:tcPr>
            <w:tcW w:w="723" w:type="dxa"/>
          </w:tcPr>
          <w:p w14:paraId="0E6A018F" w14:textId="77777777" w:rsidR="00097E98" w:rsidRPr="00442838" w:rsidRDefault="00097E98" w:rsidP="000F163C">
            <w:pPr>
              <w:spacing w:line="360" w:lineRule="auto"/>
            </w:pPr>
          </w:p>
        </w:tc>
        <w:tc>
          <w:tcPr>
            <w:tcW w:w="1963" w:type="dxa"/>
          </w:tcPr>
          <w:p w14:paraId="13CA773C" w14:textId="77777777" w:rsidR="00097E98" w:rsidRPr="00442838" w:rsidRDefault="00097E98" w:rsidP="000F163C">
            <w:pPr>
              <w:spacing w:line="360" w:lineRule="auto"/>
            </w:pPr>
          </w:p>
        </w:tc>
      </w:tr>
    </w:tbl>
    <w:p w14:paraId="3B1C2AA4" w14:textId="77777777" w:rsidR="00097E98" w:rsidRPr="00442838" w:rsidRDefault="00097E98" w:rsidP="00097E98">
      <w:pPr>
        <w:rPr>
          <w:sz w:val="24"/>
        </w:rPr>
      </w:pPr>
    </w:p>
    <w:p w14:paraId="429CA7A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65C13AE" w14:textId="77777777" w:rsidTr="000F163C">
        <w:tc>
          <w:tcPr>
            <w:tcW w:w="3596" w:type="dxa"/>
          </w:tcPr>
          <w:p w14:paraId="0ED77AFF" w14:textId="77777777" w:rsidR="00097E98" w:rsidRPr="00442838" w:rsidRDefault="00097E98" w:rsidP="000F163C">
            <w:pPr>
              <w:rPr>
                <w:sz w:val="24"/>
              </w:rPr>
            </w:pPr>
          </w:p>
        </w:tc>
        <w:tc>
          <w:tcPr>
            <w:tcW w:w="3597" w:type="dxa"/>
          </w:tcPr>
          <w:p w14:paraId="7B964241" w14:textId="77777777" w:rsidR="00097E98" w:rsidRPr="00442838" w:rsidRDefault="00097E98" w:rsidP="000F163C">
            <w:pPr>
              <w:rPr>
                <w:sz w:val="24"/>
              </w:rPr>
            </w:pPr>
          </w:p>
        </w:tc>
        <w:tc>
          <w:tcPr>
            <w:tcW w:w="3597" w:type="dxa"/>
          </w:tcPr>
          <w:p w14:paraId="4E78AB9A" w14:textId="77777777" w:rsidR="00097E98" w:rsidRPr="00442838" w:rsidRDefault="00097E98" w:rsidP="000F163C">
            <w:pPr>
              <w:rPr>
                <w:sz w:val="24"/>
              </w:rPr>
            </w:pPr>
          </w:p>
        </w:tc>
      </w:tr>
      <w:tr w:rsidR="00097E98" w:rsidRPr="00442838" w14:paraId="120D03BF" w14:textId="77777777" w:rsidTr="000F163C">
        <w:tc>
          <w:tcPr>
            <w:tcW w:w="3596" w:type="dxa"/>
          </w:tcPr>
          <w:p w14:paraId="156BC0CC" w14:textId="77777777" w:rsidR="00097E98" w:rsidRPr="00442838" w:rsidRDefault="00097E98" w:rsidP="000F163C">
            <w:pPr>
              <w:rPr>
                <w:sz w:val="24"/>
              </w:rPr>
            </w:pPr>
          </w:p>
        </w:tc>
        <w:tc>
          <w:tcPr>
            <w:tcW w:w="3597" w:type="dxa"/>
          </w:tcPr>
          <w:p w14:paraId="61D009A1" w14:textId="77777777" w:rsidR="00097E98" w:rsidRPr="00442838" w:rsidRDefault="00097E98" w:rsidP="000F163C">
            <w:pPr>
              <w:rPr>
                <w:sz w:val="24"/>
              </w:rPr>
            </w:pPr>
          </w:p>
        </w:tc>
        <w:tc>
          <w:tcPr>
            <w:tcW w:w="3597" w:type="dxa"/>
          </w:tcPr>
          <w:p w14:paraId="050E562F" w14:textId="77777777" w:rsidR="00097E98" w:rsidRPr="00442838" w:rsidRDefault="00097E98" w:rsidP="000F163C">
            <w:pPr>
              <w:rPr>
                <w:sz w:val="24"/>
              </w:rPr>
            </w:pPr>
          </w:p>
        </w:tc>
      </w:tr>
    </w:tbl>
    <w:p w14:paraId="1855727B" w14:textId="77777777" w:rsidR="00097E98" w:rsidRPr="00442838" w:rsidRDefault="00097E98" w:rsidP="00097E98">
      <w:pPr>
        <w:rPr>
          <w:sz w:val="24"/>
        </w:rPr>
      </w:pPr>
    </w:p>
    <w:p w14:paraId="2115A616" w14:textId="77777777" w:rsidR="00097E98" w:rsidRPr="00442838" w:rsidRDefault="00097E98" w:rsidP="00097E98">
      <w:pPr>
        <w:rPr>
          <w:sz w:val="24"/>
        </w:rPr>
      </w:pPr>
      <w:r w:rsidRPr="00442838">
        <w:rPr>
          <w:sz w:val="24"/>
        </w:rPr>
        <w:t>Sprites:</w:t>
      </w:r>
    </w:p>
    <w:p w14:paraId="569165D2" w14:textId="77777777" w:rsidR="00097E98" w:rsidRPr="00442838" w:rsidRDefault="00097E98" w:rsidP="00097E98">
      <w:pPr>
        <w:rPr>
          <w:sz w:val="24"/>
        </w:rPr>
      </w:pPr>
      <w:r w:rsidRPr="00442838">
        <w:rPr>
          <w:sz w:val="24"/>
        </w:rPr>
        <w:br w:type="page"/>
      </w:r>
    </w:p>
    <w:p w14:paraId="22FBFC3D" w14:textId="693C6EA2" w:rsidR="00097E98" w:rsidRPr="00442838" w:rsidRDefault="0088049D" w:rsidP="00097E98">
      <w:pPr>
        <w:rPr>
          <w:sz w:val="24"/>
        </w:rPr>
      </w:pPr>
      <w:r w:rsidRPr="00442838">
        <w:rPr>
          <w:sz w:val="24"/>
        </w:rPr>
        <w:lastRenderedPageBreak/>
        <w:t xml:space="preserve">Horsea </w:t>
      </w:r>
      <w:r w:rsidR="00097E98" w:rsidRPr="00442838">
        <w:rPr>
          <w:sz w:val="24"/>
        </w:rPr>
        <w:t>Family Page</w:t>
      </w:r>
    </w:p>
    <w:p w14:paraId="3808668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5350D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0F34649" w14:textId="77777777" w:rsidTr="000F163C">
        <w:trPr>
          <w:trHeight w:val="896"/>
        </w:trPr>
        <w:tc>
          <w:tcPr>
            <w:tcW w:w="1251" w:type="dxa"/>
          </w:tcPr>
          <w:p w14:paraId="58514097" w14:textId="77777777" w:rsidR="00097E98" w:rsidRPr="00442838" w:rsidRDefault="00097E98" w:rsidP="000F163C">
            <w:pPr>
              <w:spacing w:line="360" w:lineRule="auto"/>
            </w:pPr>
            <w:r w:rsidRPr="00442838">
              <w:t>Pokemon</w:t>
            </w:r>
          </w:p>
          <w:p w14:paraId="4027BDB1" w14:textId="77777777" w:rsidR="00097E98" w:rsidRPr="00442838" w:rsidRDefault="00097E98" w:rsidP="000F163C">
            <w:pPr>
              <w:spacing w:line="360" w:lineRule="auto"/>
            </w:pPr>
            <w:r w:rsidRPr="00442838">
              <w:t>Name</w:t>
            </w:r>
          </w:p>
        </w:tc>
        <w:tc>
          <w:tcPr>
            <w:tcW w:w="1652" w:type="dxa"/>
          </w:tcPr>
          <w:p w14:paraId="4FA50B2A" w14:textId="77777777" w:rsidR="00097E98" w:rsidRPr="00442838" w:rsidRDefault="00097E98" w:rsidP="000F163C">
            <w:pPr>
              <w:spacing w:line="360" w:lineRule="auto"/>
            </w:pPr>
            <w:r w:rsidRPr="00442838">
              <w:t>Pokemon Number</w:t>
            </w:r>
          </w:p>
        </w:tc>
        <w:tc>
          <w:tcPr>
            <w:tcW w:w="3719" w:type="dxa"/>
          </w:tcPr>
          <w:p w14:paraId="09AA1843" w14:textId="77777777" w:rsidR="00097E98" w:rsidRPr="00442838" w:rsidRDefault="00097E98" w:rsidP="000F163C">
            <w:pPr>
              <w:spacing w:line="360" w:lineRule="auto"/>
            </w:pPr>
            <w:r w:rsidRPr="00442838">
              <w:t>Base Stats</w:t>
            </w:r>
          </w:p>
          <w:p w14:paraId="5D71793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542FEC7" w14:textId="77777777" w:rsidR="00097E98" w:rsidRPr="00442838" w:rsidRDefault="00097E98" w:rsidP="000F163C">
            <w:pPr>
              <w:spacing w:line="360" w:lineRule="auto"/>
            </w:pPr>
            <w:r w:rsidRPr="00442838">
              <w:t>Ability</w:t>
            </w:r>
          </w:p>
        </w:tc>
        <w:tc>
          <w:tcPr>
            <w:tcW w:w="724" w:type="dxa"/>
          </w:tcPr>
          <w:p w14:paraId="5634F80D" w14:textId="77777777" w:rsidR="00097E98" w:rsidRPr="00442838" w:rsidRDefault="00097E98" w:rsidP="000F163C">
            <w:pPr>
              <w:spacing w:line="360" w:lineRule="auto"/>
            </w:pPr>
            <w:r w:rsidRPr="00442838">
              <w:t>Type 1</w:t>
            </w:r>
          </w:p>
        </w:tc>
        <w:tc>
          <w:tcPr>
            <w:tcW w:w="724" w:type="dxa"/>
          </w:tcPr>
          <w:p w14:paraId="491CE9CE" w14:textId="77777777" w:rsidR="00097E98" w:rsidRPr="00442838" w:rsidRDefault="00097E98" w:rsidP="000F163C">
            <w:pPr>
              <w:spacing w:line="360" w:lineRule="auto"/>
            </w:pPr>
            <w:r w:rsidRPr="00442838">
              <w:t>Type 2</w:t>
            </w:r>
          </w:p>
        </w:tc>
        <w:tc>
          <w:tcPr>
            <w:tcW w:w="1976" w:type="dxa"/>
          </w:tcPr>
          <w:p w14:paraId="754270EE" w14:textId="77777777" w:rsidR="00097E98" w:rsidRPr="00442838" w:rsidRDefault="00097E98" w:rsidP="000F163C">
            <w:pPr>
              <w:spacing w:line="360" w:lineRule="auto"/>
            </w:pPr>
            <w:r w:rsidRPr="00442838">
              <w:t>Evolution</w:t>
            </w:r>
          </w:p>
        </w:tc>
      </w:tr>
      <w:tr w:rsidR="00097E98" w:rsidRPr="00442838" w14:paraId="5D522724" w14:textId="77777777" w:rsidTr="000F163C">
        <w:trPr>
          <w:trHeight w:val="454"/>
        </w:trPr>
        <w:tc>
          <w:tcPr>
            <w:tcW w:w="1251" w:type="dxa"/>
          </w:tcPr>
          <w:p w14:paraId="5FDC20AE" w14:textId="61443446" w:rsidR="00097E98" w:rsidRPr="00442838" w:rsidRDefault="0088049D" w:rsidP="000F163C">
            <w:pPr>
              <w:spacing w:line="360" w:lineRule="auto"/>
            </w:pPr>
            <w:r w:rsidRPr="00442838">
              <w:t>Horsea</w:t>
            </w:r>
          </w:p>
        </w:tc>
        <w:tc>
          <w:tcPr>
            <w:tcW w:w="1652" w:type="dxa"/>
          </w:tcPr>
          <w:p w14:paraId="1ADE9BF7" w14:textId="77777777" w:rsidR="00097E98" w:rsidRPr="00442838" w:rsidRDefault="00097E98" w:rsidP="000F163C">
            <w:pPr>
              <w:spacing w:line="360" w:lineRule="auto"/>
            </w:pPr>
          </w:p>
        </w:tc>
        <w:tc>
          <w:tcPr>
            <w:tcW w:w="3719" w:type="dxa"/>
          </w:tcPr>
          <w:p w14:paraId="691203A8" w14:textId="77777777" w:rsidR="00097E98" w:rsidRPr="00442838" w:rsidRDefault="00097E98" w:rsidP="000F163C">
            <w:pPr>
              <w:spacing w:line="360" w:lineRule="auto"/>
            </w:pPr>
          </w:p>
        </w:tc>
        <w:tc>
          <w:tcPr>
            <w:tcW w:w="880" w:type="dxa"/>
          </w:tcPr>
          <w:p w14:paraId="73233552" w14:textId="77777777" w:rsidR="00097E98" w:rsidRPr="00442838" w:rsidRDefault="00097E98" w:rsidP="000F163C">
            <w:pPr>
              <w:spacing w:line="360" w:lineRule="auto"/>
            </w:pPr>
          </w:p>
        </w:tc>
        <w:tc>
          <w:tcPr>
            <w:tcW w:w="724" w:type="dxa"/>
          </w:tcPr>
          <w:p w14:paraId="28C17D35" w14:textId="77777777" w:rsidR="00097E98" w:rsidRPr="00442838" w:rsidRDefault="00097E98" w:rsidP="000F163C">
            <w:pPr>
              <w:spacing w:line="360" w:lineRule="auto"/>
            </w:pPr>
          </w:p>
        </w:tc>
        <w:tc>
          <w:tcPr>
            <w:tcW w:w="724" w:type="dxa"/>
          </w:tcPr>
          <w:p w14:paraId="21ED1BD1" w14:textId="77777777" w:rsidR="00097E98" w:rsidRPr="00442838" w:rsidRDefault="00097E98" w:rsidP="000F163C">
            <w:pPr>
              <w:spacing w:line="360" w:lineRule="auto"/>
            </w:pPr>
          </w:p>
        </w:tc>
        <w:tc>
          <w:tcPr>
            <w:tcW w:w="1976" w:type="dxa"/>
          </w:tcPr>
          <w:p w14:paraId="2050F84B" w14:textId="77777777" w:rsidR="00097E98" w:rsidRPr="00442838" w:rsidRDefault="00097E98" w:rsidP="000F163C">
            <w:pPr>
              <w:spacing w:line="360" w:lineRule="auto"/>
            </w:pPr>
          </w:p>
        </w:tc>
      </w:tr>
      <w:tr w:rsidR="00097E98" w:rsidRPr="00442838" w14:paraId="68A3CAB0" w14:textId="77777777" w:rsidTr="000F163C">
        <w:trPr>
          <w:trHeight w:val="441"/>
        </w:trPr>
        <w:tc>
          <w:tcPr>
            <w:tcW w:w="1251" w:type="dxa"/>
          </w:tcPr>
          <w:p w14:paraId="33B47E60" w14:textId="1EACB8FC" w:rsidR="00097E98" w:rsidRPr="00442838" w:rsidRDefault="0088049D" w:rsidP="000F163C">
            <w:pPr>
              <w:spacing w:line="360" w:lineRule="auto"/>
            </w:pPr>
            <w:r w:rsidRPr="00442838">
              <w:t>Seadra</w:t>
            </w:r>
          </w:p>
        </w:tc>
        <w:tc>
          <w:tcPr>
            <w:tcW w:w="1652" w:type="dxa"/>
          </w:tcPr>
          <w:p w14:paraId="2E60EABD" w14:textId="77777777" w:rsidR="00097E98" w:rsidRPr="00442838" w:rsidRDefault="00097E98" w:rsidP="000F163C">
            <w:pPr>
              <w:spacing w:line="360" w:lineRule="auto"/>
            </w:pPr>
          </w:p>
        </w:tc>
        <w:tc>
          <w:tcPr>
            <w:tcW w:w="3719" w:type="dxa"/>
          </w:tcPr>
          <w:p w14:paraId="571A2189" w14:textId="77777777" w:rsidR="00097E98" w:rsidRPr="00442838" w:rsidRDefault="00097E98" w:rsidP="000F163C">
            <w:pPr>
              <w:spacing w:line="360" w:lineRule="auto"/>
            </w:pPr>
          </w:p>
        </w:tc>
        <w:tc>
          <w:tcPr>
            <w:tcW w:w="880" w:type="dxa"/>
          </w:tcPr>
          <w:p w14:paraId="20856C8C" w14:textId="77777777" w:rsidR="00097E98" w:rsidRPr="00442838" w:rsidRDefault="00097E98" w:rsidP="000F163C">
            <w:pPr>
              <w:spacing w:line="360" w:lineRule="auto"/>
            </w:pPr>
          </w:p>
        </w:tc>
        <w:tc>
          <w:tcPr>
            <w:tcW w:w="724" w:type="dxa"/>
          </w:tcPr>
          <w:p w14:paraId="39A2004A" w14:textId="77777777" w:rsidR="00097E98" w:rsidRPr="00442838" w:rsidRDefault="00097E98" w:rsidP="000F163C">
            <w:pPr>
              <w:spacing w:line="360" w:lineRule="auto"/>
            </w:pPr>
          </w:p>
        </w:tc>
        <w:tc>
          <w:tcPr>
            <w:tcW w:w="724" w:type="dxa"/>
          </w:tcPr>
          <w:p w14:paraId="16F1F106" w14:textId="77777777" w:rsidR="00097E98" w:rsidRPr="00442838" w:rsidRDefault="00097E98" w:rsidP="000F163C">
            <w:pPr>
              <w:spacing w:line="360" w:lineRule="auto"/>
            </w:pPr>
          </w:p>
        </w:tc>
        <w:tc>
          <w:tcPr>
            <w:tcW w:w="1976" w:type="dxa"/>
          </w:tcPr>
          <w:p w14:paraId="5AB83A5C" w14:textId="77777777" w:rsidR="00097E98" w:rsidRPr="00442838" w:rsidRDefault="00097E98" w:rsidP="000F163C">
            <w:pPr>
              <w:spacing w:line="360" w:lineRule="auto"/>
            </w:pPr>
          </w:p>
        </w:tc>
      </w:tr>
      <w:tr w:rsidR="00097E98" w:rsidRPr="00442838" w14:paraId="678271DD" w14:textId="77777777" w:rsidTr="000F163C">
        <w:trPr>
          <w:trHeight w:val="441"/>
        </w:trPr>
        <w:tc>
          <w:tcPr>
            <w:tcW w:w="1251" w:type="dxa"/>
          </w:tcPr>
          <w:p w14:paraId="6EA3B806" w14:textId="2B3EC707" w:rsidR="00097E98" w:rsidRPr="00442838" w:rsidRDefault="0088049D" w:rsidP="000F163C">
            <w:pPr>
              <w:spacing w:line="360" w:lineRule="auto"/>
            </w:pPr>
            <w:r w:rsidRPr="00442838">
              <w:t>Kingdra</w:t>
            </w:r>
          </w:p>
        </w:tc>
        <w:tc>
          <w:tcPr>
            <w:tcW w:w="1652" w:type="dxa"/>
          </w:tcPr>
          <w:p w14:paraId="19D7A236" w14:textId="77777777" w:rsidR="00097E98" w:rsidRPr="00442838" w:rsidRDefault="00097E98" w:rsidP="000F163C">
            <w:pPr>
              <w:spacing w:line="360" w:lineRule="auto"/>
            </w:pPr>
          </w:p>
        </w:tc>
        <w:tc>
          <w:tcPr>
            <w:tcW w:w="3719" w:type="dxa"/>
          </w:tcPr>
          <w:p w14:paraId="0076B7FB" w14:textId="77777777" w:rsidR="00097E98" w:rsidRPr="00442838" w:rsidRDefault="00097E98" w:rsidP="000F163C">
            <w:pPr>
              <w:spacing w:line="360" w:lineRule="auto"/>
            </w:pPr>
          </w:p>
        </w:tc>
        <w:tc>
          <w:tcPr>
            <w:tcW w:w="880" w:type="dxa"/>
          </w:tcPr>
          <w:p w14:paraId="657CBACC" w14:textId="77777777" w:rsidR="00097E98" w:rsidRPr="00442838" w:rsidRDefault="00097E98" w:rsidP="000F163C">
            <w:pPr>
              <w:spacing w:line="360" w:lineRule="auto"/>
            </w:pPr>
          </w:p>
        </w:tc>
        <w:tc>
          <w:tcPr>
            <w:tcW w:w="724" w:type="dxa"/>
          </w:tcPr>
          <w:p w14:paraId="7D17212A" w14:textId="77777777" w:rsidR="00097E98" w:rsidRPr="00442838" w:rsidRDefault="00097E98" w:rsidP="000F163C">
            <w:pPr>
              <w:spacing w:line="360" w:lineRule="auto"/>
            </w:pPr>
          </w:p>
        </w:tc>
        <w:tc>
          <w:tcPr>
            <w:tcW w:w="724" w:type="dxa"/>
          </w:tcPr>
          <w:p w14:paraId="7B6033A0" w14:textId="77777777" w:rsidR="00097E98" w:rsidRPr="00442838" w:rsidRDefault="00097E98" w:rsidP="000F163C">
            <w:pPr>
              <w:spacing w:line="360" w:lineRule="auto"/>
            </w:pPr>
          </w:p>
        </w:tc>
        <w:tc>
          <w:tcPr>
            <w:tcW w:w="1976" w:type="dxa"/>
          </w:tcPr>
          <w:p w14:paraId="34A98C91" w14:textId="77777777" w:rsidR="00097E98" w:rsidRPr="00442838" w:rsidRDefault="00097E98" w:rsidP="000F163C">
            <w:pPr>
              <w:spacing w:line="360" w:lineRule="auto"/>
            </w:pPr>
          </w:p>
        </w:tc>
      </w:tr>
    </w:tbl>
    <w:p w14:paraId="545EDD0E" w14:textId="77777777" w:rsidR="00097E98" w:rsidRPr="00442838" w:rsidRDefault="00097E98" w:rsidP="00097E98">
      <w:pPr>
        <w:rPr>
          <w:sz w:val="24"/>
        </w:rPr>
      </w:pPr>
    </w:p>
    <w:p w14:paraId="565341F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68BB13" w14:textId="77777777" w:rsidTr="000F163C">
        <w:tc>
          <w:tcPr>
            <w:tcW w:w="3596" w:type="dxa"/>
          </w:tcPr>
          <w:p w14:paraId="53179A4B" w14:textId="77777777" w:rsidR="00097E98" w:rsidRPr="00442838" w:rsidRDefault="00097E98" w:rsidP="000F163C">
            <w:pPr>
              <w:rPr>
                <w:sz w:val="24"/>
              </w:rPr>
            </w:pPr>
          </w:p>
        </w:tc>
        <w:tc>
          <w:tcPr>
            <w:tcW w:w="3597" w:type="dxa"/>
          </w:tcPr>
          <w:p w14:paraId="4B871419" w14:textId="77777777" w:rsidR="00097E98" w:rsidRPr="00442838" w:rsidRDefault="00097E98" w:rsidP="000F163C">
            <w:pPr>
              <w:rPr>
                <w:sz w:val="24"/>
              </w:rPr>
            </w:pPr>
          </w:p>
        </w:tc>
        <w:tc>
          <w:tcPr>
            <w:tcW w:w="3597" w:type="dxa"/>
          </w:tcPr>
          <w:p w14:paraId="181AEFA8" w14:textId="77777777" w:rsidR="00097E98" w:rsidRPr="00442838" w:rsidRDefault="00097E98" w:rsidP="000F163C">
            <w:pPr>
              <w:rPr>
                <w:sz w:val="24"/>
              </w:rPr>
            </w:pPr>
          </w:p>
        </w:tc>
      </w:tr>
      <w:tr w:rsidR="00097E98" w:rsidRPr="00442838" w14:paraId="30BD221A" w14:textId="77777777" w:rsidTr="000F163C">
        <w:tc>
          <w:tcPr>
            <w:tcW w:w="3596" w:type="dxa"/>
          </w:tcPr>
          <w:p w14:paraId="38DDA6D6" w14:textId="77777777" w:rsidR="00097E98" w:rsidRPr="00442838" w:rsidRDefault="00097E98" w:rsidP="000F163C">
            <w:pPr>
              <w:rPr>
                <w:sz w:val="24"/>
              </w:rPr>
            </w:pPr>
          </w:p>
        </w:tc>
        <w:tc>
          <w:tcPr>
            <w:tcW w:w="3597" w:type="dxa"/>
          </w:tcPr>
          <w:p w14:paraId="2A563EE7" w14:textId="77777777" w:rsidR="00097E98" w:rsidRPr="00442838" w:rsidRDefault="00097E98" w:rsidP="000F163C">
            <w:pPr>
              <w:rPr>
                <w:sz w:val="24"/>
              </w:rPr>
            </w:pPr>
          </w:p>
        </w:tc>
        <w:tc>
          <w:tcPr>
            <w:tcW w:w="3597" w:type="dxa"/>
          </w:tcPr>
          <w:p w14:paraId="49B7F19E" w14:textId="77777777" w:rsidR="00097E98" w:rsidRPr="00442838" w:rsidRDefault="00097E98" w:rsidP="000F163C">
            <w:pPr>
              <w:rPr>
                <w:sz w:val="24"/>
              </w:rPr>
            </w:pPr>
          </w:p>
        </w:tc>
      </w:tr>
    </w:tbl>
    <w:p w14:paraId="62D201E8" w14:textId="77777777" w:rsidR="00097E98" w:rsidRPr="00442838" w:rsidRDefault="00097E98" w:rsidP="00097E98">
      <w:pPr>
        <w:rPr>
          <w:sz w:val="24"/>
        </w:rPr>
      </w:pPr>
    </w:p>
    <w:p w14:paraId="2D9FFF8B" w14:textId="77777777" w:rsidR="00097E98" w:rsidRPr="00442838" w:rsidRDefault="00097E98" w:rsidP="00097E98">
      <w:pPr>
        <w:rPr>
          <w:sz w:val="24"/>
        </w:rPr>
      </w:pPr>
      <w:r w:rsidRPr="00442838">
        <w:rPr>
          <w:sz w:val="24"/>
        </w:rPr>
        <w:t>Sprites:</w:t>
      </w:r>
    </w:p>
    <w:p w14:paraId="6E1B3E4D" w14:textId="77777777" w:rsidR="00097E98" w:rsidRPr="00442838" w:rsidRDefault="00097E98" w:rsidP="00097E98">
      <w:pPr>
        <w:rPr>
          <w:sz w:val="24"/>
        </w:rPr>
      </w:pPr>
      <w:r w:rsidRPr="00442838">
        <w:rPr>
          <w:sz w:val="24"/>
        </w:rPr>
        <w:br w:type="page"/>
      </w:r>
    </w:p>
    <w:p w14:paraId="263202C4" w14:textId="6B303297" w:rsidR="00097E98" w:rsidRPr="00442838" w:rsidRDefault="0088049D" w:rsidP="00097E98">
      <w:pPr>
        <w:rPr>
          <w:sz w:val="24"/>
        </w:rPr>
      </w:pPr>
      <w:r w:rsidRPr="00442838">
        <w:rPr>
          <w:sz w:val="24"/>
        </w:rPr>
        <w:lastRenderedPageBreak/>
        <w:t xml:space="preserve">Goldeen </w:t>
      </w:r>
      <w:r w:rsidR="00097E98" w:rsidRPr="00442838">
        <w:rPr>
          <w:sz w:val="24"/>
        </w:rPr>
        <w:t>Family Page</w:t>
      </w:r>
    </w:p>
    <w:p w14:paraId="67A0D7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06B6EC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A45EAEB" w14:textId="77777777" w:rsidTr="000F163C">
        <w:trPr>
          <w:trHeight w:val="896"/>
        </w:trPr>
        <w:tc>
          <w:tcPr>
            <w:tcW w:w="1251" w:type="dxa"/>
          </w:tcPr>
          <w:p w14:paraId="5485A02F" w14:textId="77777777" w:rsidR="00097E98" w:rsidRPr="00442838" w:rsidRDefault="00097E98" w:rsidP="000F163C">
            <w:pPr>
              <w:spacing w:line="360" w:lineRule="auto"/>
            </w:pPr>
            <w:r w:rsidRPr="00442838">
              <w:t>Pokemon</w:t>
            </w:r>
          </w:p>
          <w:p w14:paraId="255F0763" w14:textId="77777777" w:rsidR="00097E98" w:rsidRPr="00442838" w:rsidRDefault="00097E98" w:rsidP="000F163C">
            <w:pPr>
              <w:spacing w:line="360" w:lineRule="auto"/>
            </w:pPr>
            <w:r w:rsidRPr="00442838">
              <w:t>Name</w:t>
            </w:r>
          </w:p>
        </w:tc>
        <w:tc>
          <w:tcPr>
            <w:tcW w:w="1652" w:type="dxa"/>
          </w:tcPr>
          <w:p w14:paraId="49AB3269" w14:textId="77777777" w:rsidR="00097E98" w:rsidRPr="00442838" w:rsidRDefault="00097E98" w:rsidP="000F163C">
            <w:pPr>
              <w:spacing w:line="360" w:lineRule="auto"/>
            </w:pPr>
            <w:r w:rsidRPr="00442838">
              <w:t>Pokemon Number</w:t>
            </w:r>
          </w:p>
        </w:tc>
        <w:tc>
          <w:tcPr>
            <w:tcW w:w="3719" w:type="dxa"/>
          </w:tcPr>
          <w:p w14:paraId="47B9D0FE" w14:textId="77777777" w:rsidR="00097E98" w:rsidRPr="00442838" w:rsidRDefault="00097E98" w:rsidP="000F163C">
            <w:pPr>
              <w:spacing w:line="360" w:lineRule="auto"/>
            </w:pPr>
            <w:r w:rsidRPr="00442838">
              <w:t>Base Stats</w:t>
            </w:r>
          </w:p>
          <w:p w14:paraId="3E937AD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ADD3AEA" w14:textId="77777777" w:rsidR="00097E98" w:rsidRPr="00442838" w:rsidRDefault="00097E98" w:rsidP="000F163C">
            <w:pPr>
              <w:spacing w:line="360" w:lineRule="auto"/>
            </w:pPr>
            <w:r w:rsidRPr="00442838">
              <w:t>Ability</w:t>
            </w:r>
          </w:p>
        </w:tc>
        <w:tc>
          <w:tcPr>
            <w:tcW w:w="724" w:type="dxa"/>
          </w:tcPr>
          <w:p w14:paraId="5429F98D" w14:textId="77777777" w:rsidR="00097E98" w:rsidRPr="00442838" w:rsidRDefault="00097E98" w:rsidP="000F163C">
            <w:pPr>
              <w:spacing w:line="360" w:lineRule="auto"/>
            </w:pPr>
            <w:r w:rsidRPr="00442838">
              <w:t>Type 1</w:t>
            </w:r>
          </w:p>
        </w:tc>
        <w:tc>
          <w:tcPr>
            <w:tcW w:w="724" w:type="dxa"/>
          </w:tcPr>
          <w:p w14:paraId="69576831" w14:textId="77777777" w:rsidR="00097E98" w:rsidRPr="00442838" w:rsidRDefault="00097E98" w:rsidP="000F163C">
            <w:pPr>
              <w:spacing w:line="360" w:lineRule="auto"/>
            </w:pPr>
            <w:r w:rsidRPr="00442838">
              <w:t>Type 2</w:t>
            </w:r>
          </w:p>
        </w:tc>
        <w:tc>
          <w:tcPr>
            <w:tcW w:w="1976" w:type="dxa"/>
          </w:tcPr>
          <w:p w14:paraId="59451510" w14:textId="77777777" w:rsidR="00097E98" w:rsidRPr="00442838" w:rsidRDefault="00097E98" w:rsidP="000F163C">
            <w:pPr>
              <w:spacing w:line="360" w:lineRule="auto"/>
            </w:pPr>
            <w:r w:rsidRPr="00442838">
              <w:t>Evolution</w:t>
            </w:r>
          </w:p>
        </w:tc>
      </w:tr>
      <w:tr w:rsidR="00097E98" w:rsidRPr="00442838" w14:paraId="7562DF74" w14:textId="77777777" w:rsidTr="000F163C">
        <w:trPr>
          <w:trHeight w:val="454"/>
        </w:trPr>
        <w:tc>
          <w:tcPr>
            <w:tcW w:w="1251" w:type="dxa"/>
          </w:tcPr>
          <w:p w14:paraId="7752069E" w14:textId="20CFB565" w:rsidR="00097E98" w:rsidRPr="00442838" w:rsidRDefault="0088049D" w:rsidP="000F163C">
            <w:pPr>
              <w:spacing w:line="360" w:lineRule="auto"/>
            </w:pPr>
            <w:r w:rsidRPr="00442838">
              <w:t>Goldeen</w:t>
            </w:r>
          </w:p>
        </w:tc>
        <w:tc>
          <w:tcPr>
            <w:tcW w:w="1652" w:type="dxa"/>
          </w:tcPr>
          <w:p w14:paraId="20D4E605" w14:textId="77777777" w:rsidR="00097E98" w:rsidRPr="00442838" w:rsidRDefault="00097E98" w:rsidP="000F163C">
            <w:pPr>
              <w:spacing w:line="360" w:lineRule="auto"/>
            </w:pPr>
          </w:p>
        </w:tc>
        <w:tc>
          <w:tcPr>
            <w:tcW w:w="3719" w:type="dxa"/>
          </w:tcPr>
          <w:p w14:paraId="228902CB" w14:textId="77777777" w:rsidR="00097E98" w:rsidRPr="00442838" w:rsidRDefault="00097E98" w:rsidP="000F163C">
            <w:pPr>
              <w:spacing w:line="360" w:lineRule="auto"/>
            </w:pPr>
          </w:p>
        </w:tc>
        <w:tc>
          <w:tcPr>
            <w:tcW w:w="880" w:type="dxa"/>
          </w:tcPr>
          <w:p w14:paraId="7D3CE954" w14:textId="77777777" w:rsidR="00097E98" w:rsidRPr="00442838" w:rsidRDefault="00097E98" w:rsidP="000F163C">
            <w:pPr>
              <w:spacing w:line="360" w:lineRule="auto"/>
            </w:pPr>
          </w:p>
        </w:tc>
        <w:tc>
          <w:tcPr>
            <w:tcW w:w="724" w:type="dxa"/>
          </w:tcPr>
          <w:p w14:paraId="24D03593" w14:textId="77777777" w:rsidR="00097E98" w:rsidRPr="00442838" w:rsidRDefault="00097E98" w:rsidP="000F163C">
            <w:pPr>
              <w:spacing w:line="360" w:lineRule="auto"/>
            </w:pPr>
          </w:p>
        </w:tc>
        <w:tc>
          <w:tcPr>
            <w:tcW w:w="724" w:type="dxa"/>
          </w:tcPr>
          <w:p w14:paraId="62A41E32" w14:textId="77777777" w:rsidR="00097E98" w:rsidRPr="00442838" w:rsidRDefault="00097E98" w:rsidP="000F163C">
            <w:pPr>
              <w:spacing w:line="360" w:lineRule="auto"/>
            </w:pPr>
          </w:p>
        </w:tc>
        <w:tc>
          <w:tcPr>
            <w:tcW w:w="1976" w:type="dxa"/>
          </w:tcPr>
          <w:p w14:paraId="4D273D2E" w14:textId="77777777" w:rsidR="00097E98" w:rsidRPr="00442838" w:rsidRDefault="00097E98" w:rsidP="000F163C">
            <w:pPr>
              <w:spacing w:line="360" w:lineRule="auto"/>
            </w:pPr>
          </w:p>
        </w:tc>
      </w:tr>
      <w:tr w:rsidR="00097E98" w:rsidRPr="00442838" w14:paraId="36D1AB9A" w14:textId="77777777" w:rsidTr="000F163C">
        <w:trPr>
          <w:trHeight w:val="441"/>
        </w:trPr>
        <w:tc>
          <w:tcPr>
            <w:tcW w:w="1251" w:type="dxa"/>
          </w:tcPr>
          <w:p w14:paraId="6D236BDC" w14:textId="51B9E866" w:rsidR="00097E98" w:rsidRPr="00442838" w:rsidRDefault="0088049D" w:rsidP="000F163C">
            <w:pPr>
              <w:spacing w:line="360" w:lineRule="auto"/>
            </w:pPr>
            <w:r w:rsidRPr="00442838">
              <w:t>Seaking</w:t>
            </w:r>
          </w:p>
        </w:tc>
        <w:tc>
          <w:tcPr>
            <w:tcW w:w="1652" w:type="dxa"/>
          </w:tcPr>
          <w:p w14:paraId="02EDC78B" w14:textId="77777777" w:rsidR="00097E98" w:rsidRPr="00442838" w:rsidRDefault="00097E98" w:rsidP="000F163C">
            <w:pPr>
              <w:spacing w:line="360" w:lineRule="auto"/>
            </w:pPr>
          </w:p>
        </w:tc>
        <w:tc>
          <w:tcPr>
            <w:tcW w:w="3719" w:type="dxa"/>
          </w:tcPr>
          <w:p w14:paraId="770CD345" w14:textId="77777777" w:rsidR="00097E98" w:rsidRPr="00442838" w:rsidRDefault="00097E98" w:rsidP="000F163C">
            <w:pPr>
              <w:spacing w:line="360" w:lineRule="auto"/>
            </w:pPr>
          </w:p>
        </w:tc>
        <w:tc>
          <w:tcPr>
            <w:tcW w:w="880" w:type="dxa"/>
          </w:tcPr>
          <w:p w14:paraId="4211EB9D" w14:textId="77777777" w:rsidR="00097E98" w:rsidRPr="00442838" w:rsidRDefault="00097E98" w:rsidP="000F163C">
            <w:pPr>
              <w:spacing w:line="360" w:lineRule="auto"/>
            </w:pPr>
          </w:p>
        </w:tc>
        <w:tc>
          <w:tcPr>
            <w:tcW w:w="724" w:type="dxa"/>
          </w:tcPr>
          <w:p w14:paraId="4488C605" w14:textId="77777777" w:rsidR="00097E98" w:rsidRPr="00442838" w:rsidRDefault="00097E98" w:rsidP="000F163C">
            <w:pPr>
              <w:spacing w:line="360" w:lineRule="auto"/>
            </w:pPr>
          </w:p>
        </w:tc>
        <w:tc>
          <w:tcPr>
            <w:tcW w:w="724" w:type="dxa"/>
          </w:tcPr>
          <w:p w14:paraId="4E217B71" w14:textId="77777777" w:rsidR="00097E98" w:rsidRPr="00442838" w:rsidRDefault="00097E98" w:rsidP="000F163C">
            <w:pPr>
              <w:spacing w:line="360" w:lineRule="auto"/>
            </w:pPr>
          </w:p>
        </w:tc>
        <w:tc>
          <w:tcPr>
            <w:tcW w:w="1976" w:type="dxa"/>
          </w:tcPr>
          <w:p w14:paraId="75897EC8" w14:textId="77777777" w:rsidR="00097E98" w:rsidRPr="00442838" w:rsidRDefault="00097E98" w:rsidP="000F163C">
            <w:pPr>
              <w:spacing w:line="360" w:lineRule="auto"/>
            </w:pPr>
          </w:p>
        </w:tc>
      </w:tr>
    </w:tbl>
    <w:p w14:paraId="1F724CB1" w14:textId="77777777" w:rsidR="00097E98" w:rsidRPr="00442838" w:rsidRDefault="00097E98" w:rsidP="00097E98">
      <w:pPr>
        <w:rPr>
          <w:sz w:val="24"/>
        </w:rPr>
      </w:pPr>
    </w:p>
    <w:p w14:paraId="7EF4F46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1D866FA" w14:textId="77777777" w:rsidTr="000F163C">
        <w:tc>
          <w:tcPr>
            <w:tcW w:w="3596" w:type="dxa"/>
          </w:tcPr>
          <w:p w14:paraId="1651B013" w14:textId="77777777" w:rsidR="00097E98" w:rsidRPr="00442838" w:rsidRDefault="00097E98" w:rsidP="000F163C">
            <w:pPr>
              <w:rPr>
                <w:sz w:val="24"/>
              </w:rPr>
            </w:pPr>
          </w:p>
        </w:tc>
        <w:tc>
          <w:tcPr>
            <w:tcW w:w="3597" w:type="dxa"/>
          </w:tcPr>
          <w:p w14:paraId="56DC7E7A" w14:textId="77777777" w:rsidR="00097E98" w:rsidRPr="00442838" w:rsidRDefault="00097E98" w:rsidP="000F163C">
            <w:pPr>
              <w:rPr>
                <w:sz w:val="24"/>
              </w:rPr>
            </w:pPr>
          </w:p>
        </w:tc>
        <w:tc>
          <w:tcPr>
            <w:tcW w:w="3597" w:type="dxa"/>
          </w:tcPr>
          <w:p w14:paraId="63ECE34A" w14:textId="77777777" w:rsidR="00097E98" w:rsidRPr="00442838" w:rsidRDefault="00097E98" w:rsidP="000F163C">
            <w:pPr>
              <w:rPr>
                <w:sz w:val="24"/>
              </w:rPr>
            </w:pPr>
          </w:p>
        </w:tc>
      </w:tr>
      <w:tr w:rsidR="00097E98" w:rsidRPr="00442838" w14:paraId="2D14020B" w14:textId="77777777" w:rsidTr="000F163C">
        <w:tc>
          <w:tcPr>
            <w:tcW w:w="3596" w:type="dxa"/>
          </w:tcPr>
          <w:p w14:paraId="35F3372C" w14:textId="77777777" w:rsidR="00097E98" w:rsidRPr="00442838" w:rsidRDefault="00097E98" w:rsidP="000F163C">
            <w:pPr>
              <w:rPr>
                <w:sz w:val="24"/>
              </w:rPr>
            </w:pPr>
          </w:p>
        </w:tc>
        <w:tc>
          <w:tcPr>
            <w:tcW w:w="3597" w:type="dxa"/>
          </w:tcPr>
          <w:p w14:paraId="4E986F38" w14:textId="77777777" w:rsidR="00097E98" w:rsidRPr="00442838" w:rsidRDefault="00097E98" w:rsidP="000F163C">
            <w:pPr>
              <w:rPr>
                <w:sz w:val="24"/>
              </w:rPr>
            </w:pPr>
          </w:p>
        </w:tc>
        <w:tc>
          <w:tcPr>
            <w:tcW w:w="3597" w:type="dxa"/>
          </w:tcPr>
          <w:p w14:paraId="48EFA82F" w14:textId="77777777" w:rsidR="00097E98" w:rsidRPr="00442838" w:rsidRDefault="00097E98" w:rsidP="000F163C">
            <w:pPr>
              <w:rPr>
                <w:sz w:val="24"/>
              </w:rPr>
            </w:pPr>
          </w:p>
        </w:tc>
      </w:tr>
    </w:tbl>
    <w:p w14:paraId="739F3A35" w14:textId="77777777" w:rsidR="00097E98" w:rsidRPr="00442838" w:rsidRDefault="00097E98" w:rsidP="00097E98">
      <w:pPr>
        <w:rPr>
          <w:sz w:val="24"/>
        </w:rPr>
      </w:pPr>
    </w:p>
    <w:p w14:paraId="3E88F7C5" w14:textId="77777777" w:rsidR="00097E98" w:rsidRPr="00442838" w:rsidRDefault="00097E98" w:rsidP="00097E98">
      <w:pPr>
        <w:rPr>
          <w:sz w:val="24"/>
        </w:rPr>
      </w:pPr>
      <w:r w:rsidRPr="00442838">
        <w:rPr>
          <w:sz w:val="24"/>
        </w:rPr>
        <w:t>Sprites:</w:t>
      </w:r>
    </w:p>
    <w:p w14:paraId="2796056D" w14:textId="77777777" w:rsidR="00097E98" w:rsidRPr="00442838" w:rsidRDefault="00097E98" w:rsidP="00097E98">
      <w:pPr>
        <w:rPr>
          <w:sz w:val="24"/>
        </w:rPr>
      </w:pPr>
      <w:r w:rsidRPr="00442838">
        <w:rPr>
          <w:sz w:val="24"/>
        </w:rPr>
        <w:br w:type="page"/>
      </w:r>
    </w:p>
    <w:p w14:paraId="415AFDAA" w14:textId="7619C624" w:rsidR="00097E98" w:rsidRPr="00442838" w:rsidRDefault="0088049D" w:rsidP="00097E98">
      <w:pPr>
        <w:rPr>
          <w:sz w:val="24"/>
        </w:rPr>
      </w:pPr>
      <w:r w:rsidRPr="00442838">
        <w:rPr>
          <w:sz w:val="24"/>
        </w:rPr>
        <w:lastRenderedPageBreak/>
        <w:t xml:space="preserve">Staryu </w:t>
      </w:r>
      <w:r w:rsidR="00097E98" w:rsidRPr="00442838">
        <w:rPr>
          <w:sz w:val="24"/>
        </w:rPr>
        <w:t>Family Page</w:t>
      </w:r>
    </w:p>
    <w:p w14:paraId="5AC23F2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8FD46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85258C" w14:textId="77777777" w:rsidTr="000F163C">
        <w:trPr>
          <w:trHeight w:val="896"/>
        </w:trPr>
        <w:tc>
          <w:tcPr>
            <w:tcW w:w="1251" w:type="dxa"/>
          </w:tcPr>
          <w:p w14:paraId="57942649" w14:textId="77777777" w:rsidR="00097E98" w:rsidRPr="00442838" w:rsidRDefault="00097E98" w:rsidP="000F163C">
            <w:pPr>
              <w:spacing w:line="360" w:lineRule="auto"/>
            </w:pPr>
            <w:r w:rsidRPr="00442838">
              <w:t>Pokemon</w:t>
            </w:r>
          </w:p>
          <w:p w14:paraId="698D997B" w14:textId="77777777" w:rsidR="00097E98" w:rsidRPr="00442838" w:rsidRDefault="00097E98" w:rsidP="000F163C">
            <w:pPr>
              <w:spacing w:line="360" w:lineRule="auto"/>
            </w:pPr>
            <w:r w:rsidRPr="00442838">
              <w:t>Name</w:t>
            </w:r>
          </w:p>
        </w:tc>
        <w:tc>
          <w:tcPr>
            <w:tcW w:w="1652" w:type="dxa"/>
          </w:tcPr>
          <w:p w14:paraId="7845F127" w14:textId="77777777" w:rsidR="00097E98" w:rsidRPr="00442838" w:rsidRDefault="00097E98" w:rsidP="000F163C">
            <w:pPr>
              <w:spacing w:line="360" w:lineRule="auto"/>
            </w:pPr>
            <w:r w:rsidRPr="00442838">
              <w:t>Pokemon Number</w:t>
            </w:r>
          </w:p>
        </w:tc>
        <w:tc>
          <w:tcPr>
            <w:tcW w:w="3719" w:type="dxa"/>
          </w:tcPr>
          <w:p w14:paraId="2E414D78" w14:textId="77777777" w:rsidR="00097E98" w:rsidRPr="00442838" w:rsidRDefault="00097E98" w:rsidP="000F163C">
            <w:pPr>
              <w:spacing w:line="360" w:lineRule="auto"/>
            </w:pPr>
            <w:r w:rsidRPr="00442838">
              <w:t>Base Stats</w:t>
            </w:r>
          </w:p>
          <w:p w14:paraId="1A45C871"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2275459" w14:textId="77777777" w:rsidR="00097E98" w:rsidRPr="00442838" w:rsidRDefault="00097E98" w:rsidP="000F163C">
            <w:pPr>
              <w:spacing w:line="360" w:lineRule="auto"/>
            </w:pPr>
            <w:r w:rsidRPr="00442838">
              <w:t>Ability</w:t>
            </w:r>
          </w:p>
        </w:tc>
        <w:tc>
          <w:tcPr>
            <w:tcW w:w="724" w:type="dxa"/>
          </w:tcPr>
          <w:p w14:paraId="39DB7DC6" w14:textId="77777777" w:rsidR="00097E98" w:rsidRPr="00442838" w:rsidRDefault="00097E98" w:rsidP="000F163C">
            <w:pPr>
              <w:spacing w:line="360" w:lineRule="auto"/>
            </w:pPr>
            <w:r w:rsidRPr="00442838">
              <w:t>Type 1</w:t>
            </w:r>
          </w:p>
        </w:tc>
        <w:tc>
          <w:tcPr>
            <w:tcW w:w="724" w:type="dxa"/>
          </w:tcPr>
          <w:p w14:paraId="3474EB8D" w14:textId="77777777" w:rsidR="00097E98" w:rsidRPr="00442838" w:rsidRDefault="00097E98" w:rsidP="000F163C">
            <w:pPr>
              <w:spacing w:line="360" w:lineRule="auto"/>
            </w:pPr>
            <w:r w:rsidRPr="00442838">
              <w:t>Type 2</w:t>
            </w:r>
          </w:p>
        </w:tc>
        <w:tc>
          <w:tcPr>
            <w:tcW w:w="1976" w:type="dxa"/>
          </w:tcPr>
          <w:p w14:paraId="047D49CE" w14:textId="77777777" w:rsidR="00097E98" w:rsidRPr="00442838" w:rsidRDefault="00097E98" w:rsidP="000F163C">
            <w:pPr>
              <w:spacing w:line="360" w:lineRule="auto"/>
            </w:pPr>
            <w:r w:rsidRPr="00442838">
              <w:t>Evolution</w:t>
            </w:r>
          </w:p>
        </w:tc>
      </w:tr>
      <w:tr w:rsidR="00097E98" w:rsidRPr="00442838" w14:paraId="18D92820" w14:textId="77777777" w:rsidTr="000F163C">
        <w:trPr>
          <w:trHeight w:val="454"/>
        </w:trPr>
        <w:tc>
          <w:tcPr>
            <w:tcW w:w="1251" w:type="dxa"/>
          </w:tcPr>
          <w:p w14:paraId="6FFE5129" w14:textId="6AB0B8D1" w:rsidR="00097E98" w:rsidRPr="00442838" w:rsidRDefault="0088049D" w:rsidP="000F163C">
            <w:pPr>
              <w:spacing w:line="360" w:lineRule="auto"/>
            </w:pPr>
            <w:r w:rsidRPr="00442838">
              <w:t>Staryu</w:t>
            </w:r>
          </w:p>
        </w:tc>
        <w:tc>
          <w:tcPr>
            <w:tcW w:w="1652" w:type="dxa"/>
          </w:tcPr>
          <w:p w14:paraId="0A7C81EA" w14:textId="77777777" w:rsidR="00097E98" w:rsidRPr="00442838" w:rsidRDefault="00097E98" w:rsidP="000F163C">
            <w:pPr>
              <w:spacing w:line="360" w:lineRule="auto"/>
            </w:pPr>
          </w:p>
        </w:tc>
        <w:tc>
          <w:tcPr>
            <w:tcW w:w="3719" w:type="dxa"/>
          </w:tcPr>
          <w:p w14:paraId="6590B6C3" w14:textId="77777777" w:rsidR="00097E98" w:rsidRPr="00442838" w:rsidRDefault="00097E98" w:rsidP="000F163C">
            <w:pPr>
              <w:spacing w:line="360" w:lineRule="auto"/>
            </w:pPr>
          </w:p>
        </w:tc>
        <w:tc>
          <w:tcPr>
            <w:tcW w:w="880" w:type="dxa"/>
          </w:tcPr>
          <w:p w14:paraId="7BC03EFD" w14:textId="77777777" w:rsidR="00097E98" w:rsidRPr="00442838" w:rsidRDefault="00097E98" w:rsidP="000F163C">
            <w:pPr>
              <w:spacing w:line="360" w:lineRule="auto"/>
            </w:pPr>
          </w:p>
        </w:tc>
        <w:tc>
          <w:tcPr>
            <w:tcW w:w="724" w:type="dxa"/>
          </w:tcPr>
          <w:p w14:paraId="193D5C2F" w14:textId="77777777" w:rsidR="00097E98" w:rsidRPr="00442838" w:rsidRDefault="00097E98" w:rsidP="000F163C">
            <w:pPr>
              <w:spacing w:line="360" w:lineRule="auto"/>
            </w:pPr>
          </w:p>
        </w:tc>
        <w:tc>
          <w:tcPr>
            <w:tcW w:w="724" w:type="dxa"/>
          </w:tcPr>
          <w:p w14:paraId="62063CAE" w14:textId="77777777" w:rsidR="00097E98" w:rsidRPr="00442838" w:rsidRDefault="00097E98" w:rsidP="000F163C">
            <w:pPr>
              <w:spacing w:line="360" w:lineRule="auto"/>
            </w:pPr>
          </w:p>
        </w:tc>
        <w:tc>
          <w:tcPr>
            <w:tcW w:w="1976" w:type="dxa"/>
          </w:tcPr>
          <w:p w14:paraId="2452D59A" w14:textId="77777777" w:rsidR="00097E98" w:rsidRPr="00442838" w:rsidRDefault="00097E98" w:rsidP="000F163C">
            <w:pPr>
              <w:spacing w:line="360" w:lineRule="auto"/>
            </w:pPr>
          </w:p>
        </w:tc>
      </w:tr>
      <w:tr w:rsidR="00097E98" w:rsidRPr="00442838" w14:paraId="08D0B929" w14:textId="77777777" w:rsidTr="000F163C">
        <w:trPr>
          <w:trHeight w:val="441"/>
        </w:trPr>
        <w:tc>
          <w:tcPr>
            <w:tcW w:w="1251" w:type="dxa"/>
          </w:tcPr>
          <w:p w14:paraId="5DE5096C" w14:textId="2932070E" w:rsidR="00097E98" w:rsidRPr="00442838" w:rsidRDefault="0088049D" w:rsidP="000F163C">
            <w:pPr>
              <w:spacing w:line="360" w:lineRule="auto"/>
            </w:pPr>
            <w:r w:rsidRPr="00442838">
              <w:t>Starmie</w:t>
            </w:r>
          </w:p>
        </w:tc>
        <w:tc>
          <w:tcPr>
            <w:tcW w:w="1652" w:type="dxa"/>
          </w:tcPr>
          <w:p w14:paraId="36A75E1C" w14:textId="77777777" w:rsidR="00097E98" w:rsidRPr="00442838" w:rsidRDefault="00097E98" w:rsidP="000F163C">
            <w:pPr>
              <w:spacing w:line="360" w:lineRule="auto"/>
            </w:pPr>
          </w:p>
        </w:tc>
        <w:tc>
          <w:tcPr>
            <w:tcW w:w="3719" w:type="dxa"/>
          </w:tcPr>
          <w:p w14:paraId="4DD224E6" w14:textId="77777777" w:rsidR="00097E98" w:rsidRPr="00442838" w:rsidRDefault="00097E98" w:rsidP="000F163C">
            <w:pPr>
              <w:spacing w:line="360" w:lineRule="auto"/>
            </w:pPr>
          </w:p>
        </w:tc>
        <w:tc>
          <w:tcPr>
            <w:tcW w:w="880" w:type="dxa"/>
          </w:tcPr>
          <w:p w14:paraId="11DE6566" w14:textId="77777777" w:rsidR="00097E98" w:rsidRPr="00442838" w:rsidRDefault="00097E98" w:rsidP="000F163C">
            <w:pPr>
              <w:spacing w:line="360" w:lineRule="auto"/>
            </w:pPr>
          </w:p>
        </w:tc>
        <w:tc>
          <w:tcPr>
            <w:tcW w:w="724" w:type="dxa"/>
          </w:tcPr>
          <w:p w14:paraId="1BE4A55E" w14:textId="77777777" w:rsidR="00097E98" w:rsidRPr="00442838" w:rsidRDefault="00097E98" w:rsidP="000F163C">
            <w:pPr>
              <w:spacing w:line="360" w:lineRule="auto"/>
            </w:pPr>
          </w:p>
        </w:tc>
        <w:tc>
          <w:tcPr>
            <w:tcW w:w="724" w:type="dxa"/>
          </w:tcPr>
          <w:p w14:paraId="2DA8BA2D" w14:textId="77777777" w:rsidR="00097E98" w:rsidRPr="00442838" w:rsidRDefault="00097E98" w:rsidP="000F163C">
            <w:pPr>
              <w:spacing w:line="360" w:lineRule="auto"/>
            </w:pPr>
          </w:p>
        </w:tc>
        <w:tc>
          <w:tcPr>
            <w:tcW w:w="1976" w:type="dxa"/>
          </w:tcPr>
          <w:p w14:paraId="3CFB1E93" w14:textId="77777777" w:rsidR="00097E98" w:rsidRPr="00442838" w:rsidRDefault="00097E98" w:rsidP="000F163C">
            <w:pPr>
              <w:spacing w:line="360" w:lineRule="auto"/>
            </w:pPr>
          </w:p>
        </w:tc>
      </w:tr>
    </w:tbl>
    <w:p w14:paraId="2DF439E2" w14:textId="77777777" w:rsidR="00097E98" w:rsidRPr="00442838" w:rsidRDefault="00097E98" w:rsidP="00097E98">
      <w:pPr>
        <w:rPr>
          <w:sz w:val="24"/>
        </w:rPr>
      </w:pPr>
    </w:p>
    <w:p w14:paraId="0D5D5A1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BB3577" w14:textId="77777777" w:rsidTr="000F163C">
        <w:tc>
          <w:tcPr>
            <w:tcW w:w="3596" w:type="dxa"/>
          </w:tcPr>
          <w:p w14:paraId="5154CBD0" w14:textId="77777777" w:rsidR="00097E98" w:rsidRPr="00442838" w:rsidRDefault="00097E98" w:rsidP="000F163C">
            <w:pPr>
              <w:rPr>
                <w:sz w:val="24"/>
              </w:rPr>
            </w:pPr>
          </w:p>
        </w:tc>
        <w:tc>
          <w:tcPr>
            <w:tcW w:w="3597" w:type="dxa"/>
          </w:tcPr>
          <w:p w14:paraId="3D1BC6A6" w14:textId="77777777" w:rsidR="00097E98" w:rsidRPr="00442838" w:rsidRDefault="00097E98" w:rsidP="000F163C">
            <w:pPr>
              <w:rPr>
                <w:sz w:val="24"/>
              </w:rPr>
            </w:pPr>
          </w:p>
        </w:tc>
        <w:tc>
          <w:tcPr>
            <w:tcW w:w="3597" w:type="dxa"/>
          </w:tcPr>
          <w:p w14:paraId="6DA0B135" w14:textId="77777777" w:rsidR="00097E98" w:rsidRPr="00442838" w:rsidRDefault="00097E98" w:rsidP="000F163C">
            <w:pPr>
              <w:rPr>
                <w:sz w:val="24"/>
              </w:rPr>
            </w:pPr>
          </w:p>
        </w:tc>
      </w:tr>
      <w:tr w:rsidR="00097E98" w:rsidRPr="00442838" w14:paraId="405ABB24" w14:textId="77777777" w:rsidTr="000F163C">
        <w:tc>
          <w:tcPr>
            <w:tcW w:w="3596" w:type="dxa"/>
          </w:tcPr>
          <w:p w14:paraId="50FEEFC5" w14:textId="77777777" w:rsidR="00097E98" w:rsidRPr="00442838" w:rsidRDefault="00097E98" w:rsidP="000F163C">
            <w:pPr>
              <w:rPr>
                <w:sz w:val="24"/>
              </w:rPr>
            </w:pPr>
          </w:p>
        </w:tc>
        <w:tc>
          <w:tcPr>
            <w:tcW w:w="3597" w:type="dxa"/>
          </w:tcPr>
          <w:p w14:paraId="5F4134BA" w14:textId="77777777" w:rsidR="00097E98" w:rsidRPr="00442838" w:rsidRDefault="00097E98" w:rsidP="000F163C">
            <w:pPr>
              <w:rPr>
                <w:sz w:val="24"/>
              </w:rPr>
            </w:pPr>
          </w:p>
        </w:tc>
        <w:tc>
          <w:tcPr>
            <w:tcW w:w="3597" w:type="dxa"/>
          </w:tcPr>
          <w:p w14:paraId="6390AD71" w14:textId="77777777" w:rsidR="00097E98" w:rsidRPr="00442838" w:rsidRDefault="00097E98" w:rsidP="000F163C">
            <w:pPr>
              <w:rPr>
                <w:sz w:val="24"/>
              </w:rPr>
            </w:pPr>
          </w:p>
        </w:tc>
      </w:tr>
    </w:tbl>
    <w:p w14:paraId="73CA2DEA" w14:textId="77777777" w:rsidR="00097E98" w:rsidRPr="00442838" w:rsidRDefault="00097E98" w:rsidP="00097E98">
      <w:pPr>
        <w:rPr>
          <w:sz w:val="24"/>
        </w:rPr>
      </w:pPr>
    </w:p>
    <w:p w14:paraId="2E50620B" w14:textId="77777777" w:rsidR="00097E98" w:rsidRPr="00442838" w:rsidRDefault="00097E98" w:rsidP="00097E98">
      <w:pPr>
        <w:rPr>
          <w:sz w:val="24"/>
        </w:rPr>
      </w:pPr>
      <w:r w:rsidRPr="00442838">
        <w:rPr>
          <w:sz w:val="24"/>
        </w:rPr>
        <w:t>Sprites:</w:t>
      </w:r>
    </w:p>
    <w:p w14:paraId="5CCE1989" w14:textId="77777777" w:rsidR="00097E98" w:rsidRPr="00442838" w:rsidRDefault="00097E98" w:rsidP="00097E98">
      <w:pPr>
        <w:rPr>
          <w:sz w:val="24"/>
        </w:rPr>
      </w:pPr>
      <w:r w:rsidRPr="00442838">
        <w:rPr>
          <w:sz w:val="24"/>
        </w:rPr>
        <w:br w:type="page"/>
      </w:r>
    </w:p>
    <w:p w14:paraId="69B678EE" w14:textId="43148382" w:rsidR="00097E98" w:rsidRPr="00442838" w:rsidRDefault="0088049D" w:rsidP="00097E98">
      <w:pPr>
        <w:rPr>
          <w:sz w:val="24"/>
        </w:rPr>
      </w:pPr>
      <w:r w:rsidRPr="00442838">
        <w:rPr>
          <w:sz w:val="24"/>
        </w:rPr>
        <w:lastRenderedPageBreak/>
        <w:t xml:space="preserve">Mr. Mime </w:t>
      </w:r>
      <w:r w:rsidR="00097E98" w:rsidRPr="00442838">
        <w:rPr>
          <w:sz w:val="24"/>
        </w:rPr>
        <w:t>Family Page</w:t>
      </w:r>
    </w:p>
    <w:p w14:paraId="184A2C5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93ABF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EFA47FD" w14:textId="77777777" w:rsidTr="000F163C">
        <w:trPr>
          <w:trHeight w:val="896"/>
        </w:trPr>
        <w:tc>
          <w:tcPr>
            <w:tcW w:w="1251" w:type="dxa"/>
          </w:tcPr>
          <w:p w14:paraId="6C3922EE" w14:textId="77777777" w:rsidR="00097E98" w:rsidRPr="00442838" w:rsidRDefault="00097E98" w:rsidP="000F163C">
            <w:pPr>
              <w:spacing w:line="360" w:lineRule="auto"/>
            </w:pPr>
            <w:r w:rsidRPr="00442838">
              <w:t>Pokemon</w:t>
            </w:r>
          </w:p>
          <w:p w14:paraId="66FDFC92" w14:textId="77777777" w:rsidR="00097E98" w:rsidRPr="00442838" w:rsidRDefault="00097E98" w:rsidP="000F163C">
            <w:pPr>
              <w:spacing w:line="360" w:lineRule="auto"/>
            </w:pPr>
            <w:r w:rsidRPr="00442838">
              <w:t>Name</w:t>
            </w:r>
          </w:p>
        </w:tc>
        <w:tc>
          <w:tcPr>
            <w:tcW w:w="1652" w:type="dxa"/>
          </w:tcPr>
          <w:p w14:paraId="38CF4D79" w14:textId="77777777" w:rsidR="00097E98" w:rsidRPr="00442838" w:rsidRDefault="00097E98" w:rsidP="000F163C">
            <w:pPr>
              <w:spacing w:line="360" w:lineRule="auto"/>
            </w:pPr>
            <w:r w:rsidRPr="00442838">
              <w:t>Pokemon Number</w:t>
            </w:r>
          </w:p>
        </w:tc>
        <w:tc>
          <w:tcPr>
            <w:tcW w:w="3719" w:type="dxa"/>
          </w:tcPr>
          <w:p w14:paraId="03DBEC09" w14:textId="77777777" w:rsidR="00097E98" w:rsidRPr="00442838" w:rsidRDefault="00097E98" w:rsidP="000F163C">
            <w:pPr>
              <w:spacing w:line="360" w:lineRule="auto"/>
            </w:pPr>
            <w:r w:rsidRPr="00442838">
              <w:t>Base Stats</w:t>
            </w:r>
          </w:p>
          <w:p w14:paraId="26FAB6E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B47F7D6" w14:textId="77777777" w:rsidR="00097E98" w:rsidRPr="00442838" w:rsidRDefault="00097E98" w:rsidP="000F163C">
            <w:pPr>
              <w:spacing w:line="360" w:lineRule="auto"/>
            </w:pPr>
            <w:r w:rsidRPr="00442838">
              <w:t>Ability</w:t>
            </w:r>
          </w:p>
        </w:tc>
        <w:tc>
          <w:tcPr>
            <w:tcW w:w="724" w:type="dxa"/>
          </w:tcPr>
          <w:p w14:paraId="12FBBBDD" w14:textId="77777777" w:rsidR="00097E98" w:rsidRPr="00442838" w:rsidRDefault="00097E98" w:rsidP="000F163C">
            <w:pPr>
              <w:spacing w:line="360" w:lineRule="auto"/>
            </w:pPr>
            <w:r w:rsidRPr="00442838">
              <w:t>Type 1</w:t>
            </w:r>
          </w:p>
        </w:tc>
        <w:tc>
          <w:tcPr>
            <w:tcW w:w="724" w:type="dxa"/>
          </w:tcPr>
          <w:p w14:paraId="5E62CF25" w14:textId="77777777" w:rsidR="00097E98" w:rsidRPr="00442838" w:rsidRDefault="00097E98" w:rsidP="000F163C">
            <w:pPr>
              <w:spacing w:line="360" w:lineRule="auto"/>
            </w:pPr>
            <w:r w:rsidRPr="00442838">
              <w:t>Type 2</w:t>
            </w:r>
          </w:p>
        </w:tc>
        <w:tc>
          <w:tcPr>
            <w:tcW w:w="1976" w:type="dxa"/>
          </w:tcPr>
          <w:p w14:paraId="0FB1B1AF" w14:textId="77777777" w:rsidR="00097E98" w:rsidRPr="00442838" w:rsidRDefault="00097E98" w:rsidP="000F163C">
            <w:pPr>
              <w:spacing w:line="360" w:lineRule="auto"/>
            </w:pPr>
            <w:r w:rsidRPr="00442838">
              <w:t>Evolution</w:t>
            </w:r>
          </w:p>
        </w:tc>
      </w:tr>
      <w:tr w:rsidR="00097E98" w:rsidRPr="00442838" w14:paraId="0F6B14DF" w14:textId="77777777" w:rsidTr="000F163C">
        <w:trPr>
          <w:trHeight w:val="454"/>
        </w:trPr>
        <w:tc>
          <w:tcPr>
            <w:tcW w:w="1251" w:type="dxa"/>
          </w:tcPr>
          <w:p w14:paraId="52A87E57" w14:textId="1EC178FF" w:rsidR="00097E98" w:rsidRPr="00442838" w:rsidRDefault="0088049D" w:rsidP="000F163C">
            <w:pPr>
              <w:spacing w:line="360" w:lineRule="auto"/>
            </w:pPr>
            <w:r w:rsidRPr="00442838">
              <w:t>Mime Jr.</w:t>
            </w:r>
          </w:p>
        </w:tc>
        <w:tc>
          <w:tcPr>
            <w:tcW w:w="1652" w:type="dxa"/>
          </w:tcPr>
          <w:p w14:paraId="2503A9BF" w14:textId="77777777" w:rsidR="00097E98" w:rsidRPr="00442838" w:rsidRDefault="00097E98" w:rsidP="000F163C">
            <w:pPr>
              <w:spacing w:line="360" w:lineRule="auto"/>
            </w:pPr>
          </w:p>
        </w:tc>
        <w:tc>
          <w:tcPr>
            <w:tcW w:w="3719" w:type="dxa"/>
          </w:tcPr>
          <w:p w14:paraId="1893CB92" w14:textId="77777777" w:rsidR="00097E98" w:rsidRPr="00442838" w:rsidRDefault="00097E98" w:rsidP="000F163C">
            <w:pPr>
              <w:spacing w:line="360" w:lineRule="auto"/>
            </w:pPr>
          </w:p>
        </w:tc>
        <w:tc>
          <w:tcPr>
            <w:tcW w:w="880" w:type="dxa"/>
          </w:tcPr>
          <w:p w14:paraId="78F568F1" w14:textId="77777777" w:rsidR="00097E98" w:rsidRPr="00442838" w:rsidRDefault="00097E98" w:rsidP="000F163C">
            <w:pPr>
              <w:spacing w:line="360" w:lineRule="auto"/>
            </w:pPr>
          </w:p>
        </w:tc>
        <w:tc>
          <w:tcPr>
            <w:tcW w:w="724" w:type="dxa"/>
          </w:tcPr>
          <w:p w14:paraId="79C7DBA2" w14:textId="77777777" w:rsidR="00097E98" w:rsidRPr="00442838" w:rsidRDefault="00097E98" w:rsidP="000F163C">
            <w:pPr>
              <w:spacing w:line="360" w:lineRule="auto"/>
            </w:pPr>
          </w:p>
        </w:tc>
        <w:tc>
          <w:tcPr>
            <w:tcW w:w="724" w:type="dxa"/>
          </w:tcPr>
          <w:p w14:paraId="0341E040" w14:textId="77777777" w:rsidR="00097E98" w:rsidRPr="00442838" w:rsidRDefault="00097E98" w:rsidP="000F163C">
            <w:pPr>
              <w:spacing w:line="360" w:lineRule="auto"/>
            </w:pPr>
          </w:p>
        </w:tc>
        <w:tc>
          <w:tcPr>
            <w:tcW w:w="1976" w:type="dxa"/>
          </w:tcPr>
          <w:p w14:paraId="1144973F" w14:textId="77777777" w:rsidR="00097E98" w:rsidRPr="00442838" w:rsidRDefault="00097E98" w:rsidP="000F163C">
            <w:pPr>
              <w:spacing w:line="360" w:lineRule="auto"/>
            </w:pPr>
          </w:p>
        </w:tc>
      </w:tr>
      <w:tr w:rsidR="00097E98" w:rsidRPr="00442838" w14:paraId="29B04E30" w14:textId="77777777" w:rsidTr="000F163C">
        <w:trPr>
          <w:trHeight w:val="441"/>
        </w:trPr>
        <w:tc>
          <w:tcPr>
            <w:tcW w:w="1251" w:type="dxa"/>
          </w:tcPr>
          <w:p w14:paraId="1A0C7659" w14:textId="0C527C6A" w:rsidR="00097E98" w:rsidRPr="00442838" w:rsidRDefault="0088049D" w:rsidP="000F163C">
            <w:pPr>
              <w:spacing w:line="360" w:lineRule="auto"/>
            </w:pPr>
            <w:r w:rsidRPr="00442838">
              <w:t>Mr. Mime</w:t>
            </w:r>
          </w:p>
        </w:tc>
        <w:tc>
          <w:tcPr>
            <w:tcW w:w="1652" w:type="dxa"/>
          </w:tcPr>
          <w:p w14:paraId="6B24E4CF" w14:textId="77777777" w:rsidR="00097E98" w:rsidRPr="00442838" w:rsidRDefault="00097E98" w:rsidP="000F163C">
            <w:pPr>
              <w:spacing w:line="360" w:lineRule="auto"/>
            </w:pPr>
          </w:p>
        </w:tc>
        <w:tc>
          <w:tcPr>
            <w:tcW w:w="3719" w:type="dxa"/>
          </w:tcPr>
          <w:p w14:paraId="016AC70C" w14:textId="77777777" w:rsidR="00097E98" w:rsidRPr="00442838" w:rsidRDefault="00097E98" w:rsidP="000F163C">
            <w:pPr>
              <w:spacing w:line="360" w:lineRule="auto"/>
            </w:pPr>
          </w:p>
        </w:tc>
        <w:tc>
          <w:tcPr>
            <w:tcW w:w="880" w:type="dxa"/>
          </w:tcPr>
          <w:p w14:paraId="7862D5EC" w14:textId="77777777" w:rsidR="00097E98" w:rsidRPr="00442838" w:rsidRDefault="00097E98" w:rsidP="000F163C">
            <w:pPr>
              <w:spacing w:line="360" w:lineRule="auto"/>
            </w:pPr>
          </w:p>
        </w:tc>
        <w:tc>
          <w:tcPr>
            <w:tcW w:w="724" w:type="dxa"/>
          </w:tcPr>
          <w:p w14:paraId="02B5B247" w14:textId="77777777" w:rsidR="00097E98" w:rsidRPr="00442838" w:rsidRDefault="00097E98" w:rsidP="000F163C">
            <w:pPr>
              <w:spacing w:line="360" w:lineRule="auto"/>
            </w:pPr>
          </w:p>
        </w:tc>
        <w:tc>
          <w:tcPr>
            <w:tcW w:w="724" w:type="dxa"/>
          </w:tcPr>
          <w:p w14:paraId="0F851042" w14:textId="77777777" w:rsidR="00097E98" w:rsidRPr="00442838" w:rsidRDefault="00097E98" w:rsidP="000F163C">
            <w:pPr>
              <w:spacing w:line="360" w:lineRule="auto"/>
            </w:pPr>
          </w:p>
        </w:tc>
        <w:tc>
          <w:tcPr>
            <w:tcW w:w="1976" w:type="dxa"/>
          </w:tcPr>
          <w:p w14:paraId="7ECD6BDF" w14:textId="77777777" w:rsidR="00097E98" w:rsidRPr="00442838" w:rsidRDefault="00097E98" w:rsidP="000F163C">
            <w:pPr>
              <w:spacing w:line="360" w:lineRule="auto"/>
            </w:pPr>
          </w:p>
        </w:tc>
      </w:tr>
    </w:tbl>
    <w:p w14:paraId="633E911E" w14:textId="77777777" w:rsidR="00097E98" w:rsidRPr="00442838" w:rsidRDefault="00097E98" w:rsidP="00097E98">
      <w:pPr>
        <w:rPr>
          <w:sz w:val="24"/>
        </w:rPr>
      </w:pPr>
    </w:p>
    <w:p w14:paraId="72521D0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6616A6" w14:textId="77777777" w:rsidTr="000F163C">
        <w:tc>
          <w:tcPr>
            <w:tcW w:w="3596" w:type="dxa"/>
          </w:tcPr>
          <w:p w14:paraId="5330ED1C" w14:textId="77777777" w:rsidR="00097E98" w:rsidRPr="00442838" w:rsidRDefault="00097E98" w:rsidP="000F163C">
            <w:pPr>
              <w:rPr>
                <w:sz w:val="24"/>
              </w:rPr>
            </w:pPr>
          </w:p>
        </w:tc>
        <w:tc>
          <w:tcPr>
            <w:tcW w:w="3597" w:type="dxa"/>
          </w:tcPr>
          <w:p w14:paraId="17053B58" w14:textId="77777777" w:rsidR="00097E98" w:rsidRPr="00442838" w:rsidRDefault="00097E98" w:rsidP="000F163C">
            <w:pPr>
              <w:rPr>
                <w:sz w:val="24"/>
              </w:rPr>
            </w:pPr>
          </w:p>
        </w:tc>
        <w:tc>
          <w:tcPr>
            <w:tcW w:w="3597" w:type="dxa"/>
          </w:tcPr>
          <w:p w14:paraId="3EC24F39" w14:textId="77777777" w:rsidR="00097E98" w:rsidRPr="00442838" w:rsidRDefault="00097E98" w:rsidP="000F163C">
            <w:pPr>
              <w:rPr>
                <w:sz w:val="24"/>
              </w:rPr>
            </w:pPr>
          </w:p>
        </w:tc>
      </w:tr>
      <w:tr w:rsidR="00097E98" w:rsidRPr="00442838" w14:paraId="7E1CC390" w14:textId="77777777" w:rsidTr="000F163C">
        <w:tc>
          <w:tcPr>
            <w:tcW w:w="3596" w:type="dxa"/>
          </w:tcPr>
          <w:p w14:paraId="4A7FA915" w14:textId="77777777" w:rsidR="00097E98" w:rsidRPr="00442838" w:rsidRDefault="00097E98" w:rsidP="000F163C">
            <w:pPr>
              <w:rPr>
                <w:sz w:val="24"/>
              </w:rPr>
            </w:pPr>
          </w:p>
        </w:tc>
        <w:tc>
          <w:tcPr>
            <w:tcW w:w="3597" w:type="dxa"/>
          </w:tcPr>
          <w:p w14:paraId="1E866F1C" w14:textId="77777777" w:rsidR="00097E98" w:rsidRPr="00442838" w:rsidRDefault="00097E98" w:rsidP="000F163C">
            <w:pPr>
              <w:rPr>
                <w:sz w:val="24"/>
              </w:rPr>
            </w:pPr>
          </w:p>
        </w:tc>
        <w:tc>
          <w:tcPr>
            <w:tcW w:w="3597" w:type="dxa"/>
          </w:tcPr>
          <w:p w14:paraId="26614EE7" w14:textId="77777777" w:rsidR="00097E98" w:rsidRPr="00442838" w:rsidRDefault="00097E98" w:rsidP="000F163C">
            <w:pPr>
              <w:rPr>
                <w:sz w:val="24"/>
              </w:rPr>
            </w:pPr>
          </w:p>
        </w:tc>
      </w:tr>
    </w:tbl>
    <w:p w14:paraId="30876EBD" w14:textId="77777777" w:rsidR="00097E98" w:rsidRPr="00442838" w:rsidRDefault="00097E98" w:rsidP="00097E98">
      <w:pPr>
        <w:rPr>
          <w:sz w:val="24"/>
        </w:rPr>
      </w:pPr>
    </w:p>
    <w:p w14:paraId="56B01336" w14:textId="77777777" w:rsidR="00097E98" w:rsidRPr="00442838" w:rsidRDefault="00097E98" w:rsidP="00097E98">
      <w:pPr>
        <w:rPr>
          <w:sz w:val="24"/>
        </w:rPr>
      </w:pPr>
      <w:r w:rsidRPr="00442838">
        <w:rPr>
          <w:sz w:val="24"/>
        </w:rPr>
        <w:t>Sprites:</w:t>
      </w:r>
    </w:p>
    <w:p w14:paraId="3BDDF48E" w14:textId="77777777" w:rsidR="00097E98" w:rsidRPr="00442838" w:rsidRDefault="00097E98" w:rsidP="00097E98">
      <w:pPr>
        <w:rPr>
          <w:sz w:val="24"/>
        </w:rPr>
      </w:pPr>
      <w:r w:rsidRPr="00442838">
        <w:rPr>
          <w:sz w:val="24"/>
        </w:rPr>
        <w:br w:type="page"/>
      </w:r>
    </w:p>
    <w:p w14:paraId="4CFBC1AE" w14:textId="78E8CB67" w:rsidR="00097E98" w:rsidRPr="00442838" w:rsidRDefault="0088049D" w:rsidP="00097E98">
      <w:pPr>
        <w:rPr>
          <w:sz w:val="24"/>
        </w:rPr>
      </w:pPr>
      <w:r w:rsidRPr="00442838">
        <w:rPr>
          <w:sz w:val="24"/>
        </w:rPr>
        <w:lastRenderedPageBreak/>
        <w:t xml:space="preserve">Scyther </w:t>
      </w:r>
      <w:r w:rsidR="00097E98" w:rsidRPr="00442838">
        <w:rPr>
          <w:sz w:val="24"/>
        </w:rPr>
        <w:t>Family Page</w:t>
      </w:r>
    </w:p>
    <w:p w14:paraId="7141FE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D659E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C5983CD" w14:textId="77777777" w:rsidTr="000F163C">
        <w:trPr>
          <w:trHeight w:val="896"/>
        </w:trPr>
        <w:tc>
          <w:tcPr>
            <w:tcW w:w="1251" w:type="dxa"/>
          </w:tcPr>
          <w:p w14:paraId="394494AB" w14:textId="77777777" w:rsidR="00097E98" w:rsidRPr="00442838" w:rsidRDefault="00097E98" w:rsidP="000F163C">
            <w:pPr>
              <w:spacing w:line="360" w:lineRule="auto"/>
            </w:pPr>
            <w:r w:rsidRPr="00442838">
              <w:t>Pokemon</w:t>
            </w:r>
          </w:p>
          <w:p w14:paraId="1708271C" w14:textId="77777777" w:rsidR="00097E98" w:rsidRPr="00442838" w:rsidRDefault="00097E98" w:rsidP="000F163C">
            <w:pPr>
              <w:spacing w:line="360" w:lineRule="auto"/>
            </w:pPr>
            <w:r w:rsidRPr="00442838">
              <w:t>Name</w:t>
            </w:r>
          </w:p>
        </w:tc>
        <w:tc>
          <w:tcPr>
            <w:tcW w:w="1652" w:type="dxa"/>
          </w:tcPr>
          <w:p w14:paraId="2ED11F7C" w14:textId="77777777" w:rsidR="00097E98" w:rsidRPr="00442838" w:rsidRDefault="00097E98" w:rsidP="000F163C">
            <w:pPr>
              <w:spacing w:line="360" w:lineRule="auto"/>
            </w:pPr>
            <w:r w:rsidRPr="00442838">
              <w:t>Pokemon Number</w:t>
            </w:r>
          </w:p>
        </w:tc>
        <w:tc>
          <w:tcPr>
            <w:tcW w:w="3719" w:type="dxa"/>
          </w:tcPr>
          <w:p w14:paraId="27B1A85F" w14:textId="77777777" w:rsidR="00097E98" w:rsidRPr="00442838" w:rsidRDefault="00097E98" w:rsidP="000F163C">
            <w:pPr>
              <w:spacing w:line="360" w:lineRule="auto"/>
            </w:pPr>
            <w:r w:rsidRPr="00442838">
              <w:t>Base Stats</w:t>
            </w:r>
          </w:p>
          <w:p w14:paraId="6595138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31C46FE" w14:textId="77777777" w:rsidR="00097E98" w:rsidRPr="00442838" w:rsidRDefault="00097E98" w:rsidP="000F163C">
            <w:pPr>
              <w:spacing w:line="360" w:lineRule="auto"/>
            </w:pPr>
            <w:r w:rsidRPr="00442838">
              <w:t>Ability</w:t>
            </w:r>
          </w:p>
        </w:tc>
        <w:tc>
          <w:tcPr>
            <w:tcW w:w="724" w:type="dxa"/>
          </w:tcPr>
          <w:p w14:paraId="0EDC4349" w14:textId="77777777" w:rsidR="00097E98" w:rsidRPr="00442838" w:rsidRDefault="00097E98" w:rsidP="000F163C">
            <w:pPr>
              <w:spacing w:line="360" w:lineRule="auto"/>
            </w:pPr>
            <w:r w:rsidRPr="00442838">
              <w:t>Type 1</w:t>
            </w:r>
          </w:p>
        </w:tc>
        <w:tc>
          <w:tcPr>
            <w:tcW w:w="724" w:type="dxa"/>
          </w:tcPr>
          <w:p w14:paraId="330E0629" w14:textId="77777777" w:rsidR="00097E98" w:rsidRPr="00442838" w:rsidRDefault="00097E98" w:rsidP="000F163C">
            <w:pPr>
              <w:spacing w:line="360" w:lineRule="auto"/>
            </w:pPr>
            <w:r w:rsidRPr="00442838">
              <w:t>Type 2</w:t>
            </w:r>
          </w:p>
        </w:tc>
        <w:tc>
          <w:tcPr>
            <w:tcW w:w="1976" w:type="dxa"/>
          </w:tcPr>
          <w:p w14:paraId="3C0F270A" w14:textId="77777777" w:rsidR="00097E98" w:rsidRPr="00442838" w:rsidRDefault="00097E98" w:rsidP="000F163C">
            <w:pPr>
              <w:spacing w:line="360" w:lineRule="auto"/>
            </w:pPr>
            <w:r w:rsidRPr="00442838">
              <w:t>Evolution</w:t>
            </w:r>
          </w:p>
        </w:tc>
      </w:tr>
      <w:tr w:rsidR="00097E98" w:rsidRPr="00442838" w14:paraId="6BB51361" w14:textId="77777777" w:rsidTr="000F163C">
        <w:trPr>
          <w:trHeight w:val="454"/>
        </w:trPr>
        <w:tc>
          <w:tcPr>
            <w:tcW w:w="1251" w:type="dxa"/>
          </w:tcPr>
          <w:p w14:paraId="012208CC" w14:textId="78D7F6E5" w:rsidR="00097E98" w:rsidRPr="00442838" w:rsidRDefault="0088049D" w:rsidP="000F163C">
            <w:pPr>
              <w:spacing w:line="360" w:lineRule="auto"/>
            </w:pPr>
            <w:r w:rsidRPr="00442838">
              <w:t>Scyther</w:t>
            </w:r>
          </w:p>
        </w:tc>
        <w:tc>
          <w:tcPr>
            <w:tcW w:w="1652" w:type="dxa"/>
          </w:tcPr>
          <w:p w14:paraId="11B82BDD" w14:textId="77777777" w:rsidR="00097E98" w:rsidRPr="00442838" w:rsidRDefault="00097E98" w:rsidP="000F163C">
            <w:pPr>
              <w:spacing w:line="360" w:lineRule="auto"/>
            </w:pPr>
          </w:p>
        </w:tc>
        <w:tc>
          <w:tcPr>
            <w:tcW w:w="3719" w:type="dxa"/>
          </w:tcPr>
          <w:p w14:paraId="61778823" w14:textId="77777777" w:rsidR="00097E98" w:rsidRPr="00442838" w:rsidRDefault="00097E98" w:rsidP="000F163C">
            <w:pPr>
              <w:spacing w:line="360" w:lineRule="auto"/>
            </w:pPr>
          </w:p>
        </w:tc>
        <w:tc>
          <w:tcPr>
            <w:tcW w:w="880" w:type="dxa"/>
          </w:tcPr>
          <w:p w14:paraId="41AE9DAA" w14:textId="77777777" w:rsidR="00097E98" w:rsidRPr="00442838" w:rsidRDefault="00097E98" w:rsidP="000F163C">
            <w:pPr>
              <w:spacing w:line="360" w:lineRule="auto"/>
            </w:pPr>
          </w:p>
        </w:tc>
        <w:tc>
          <w:tcPr>
            <w:tcW w:w="724" w:type="dxa"/>
          </w:tcPr>
          <w:p w14:paraId="62E356FA" w14:textId="77777777" w:rsidR="00097E98" w:rsidRPr="00442838" w:rsidRDefault="00097E98" w:rsidP="000F163C">
            <w:pPr>
              <w:spacing w:line="360" w:lineRule="auto"/>
            </w:pPr>
          </w:p>
        </w:tc>
        <w:tc>
          <w:tcPr>
            <w:tcW w:w="724" w:type="dxa"/>
          </w:tcPr>
          <w:p w14:paraId="468C94F4" w14:textId="77777777" w:rsidR="00097E98" w:rsidRPr="00442838" w:rsidRDefault="00097E98" w:rsidP="000F163C">
            <w:pPr>
              <w:spacing w:line="360" w:lineRule="auto"/>
            </w:pPr>
          </w:p>
        </w:tc>
        <w:tc>
          <w:tcPr>
            <w:tcW w:w="1976" w:type="dxa"/>
          </w:tcPr>
          <w:p w14:paraId="1A3B3035" w14:textId="77777777" w:rsidR="00097E98" w:rsidRPr="00442838" w:rsidRDefault="00097E98" w:rsidP="000F163C">
            <w:pPr>
              <w:spacing w:line="360" w:lineRule="auto"/>
            </w:pPr>
          </w:p>
        </w:tc>
      </w:tr>
      <w:tr w:rsidR="00097E98" w:rsidRPr="00442838" w14:paraId="01B3F031" w14:textId="77777777" w:rsidTr="000F163C">
        <w:trPr>
          <w:trHeight w:val="441"/>
        </w:trPr>
        <w:tc>
          <w:tcPr>
            <w:tcW w:w="1251" w:type="dxa"/>
          </w:tcPr>
          <w:p w14:paraId="1CB55DF0" w14:textId="7113BDE7" w:rsidR="00097E98" w:rsidRPr="00442838" w:rsidRDefault="0088049D" w:rsidP="000F163C">
            <w:pPr>
              <w:spacing w:line="360" w:lineRule="auto"/>
            </w:pPr>
            <w:r w:rsidRPr="00442838">
              <w:t>Scizor</w:t>
            </w:r>
          </w:p>
        </w:tc>
        <w:tc>
          <w:tcPr>
            <w:tcW w:w="1652" w:type="dxa"/>
          </w:tcPr>
          <w:p w14:paraId="74E170AA" w14:textId="77777777" w:rsidR="00097E98" w:rsidRPr="00442838" w:rsidRDefault="00097E98" w:rsidP="000F163C">
            <w:pPr>
              <w:spacing w:line="360" w:lineRule="auto"/>
            </w:pPr>
          </w:p>
        </w:tc>
        <w:tc>
          <w:tcPr>
            <w:tcW w:w="3719" w:type="dxa"/>
          </w:tcPr>
          <w:p w14:paraId="07AC179B" w14:textId="77777777" w:rsidR="00097E98" w:rsidRPr="00442838" w:rsidRDefault="00097E98" w:rsidP="000F163C">
            <w:pPr>
              <w:spacing w:line="360" w:lineRule="auto"/>
            </w:pPr>
          </w:p>
        </w:tc>
        <w:tc>
          <w:tcPr>
            <w:tcW w:w="880" w:type="dxa"/>
          </w:tcPr>
          <w:p w14:paraId="701253DF" w14:textId="77777777" w:rsidR="00097E98" w:rsidRPr="00442838" w:rsidRDefault="00097E98" w:rsidP="000F163C">
            <w:pPr>
              <w:spacing w:line="360" w:lineRule="auto"/>
            </w:pPr>
          </w:p>
        </w:tc>
        <w:tc>
          <w:tcPr>
            <w:tcW w:w="724" w:type="dxa"/>
          </w:tcPr>
          <w:p w14:paraId="0A28858E" w14:textId="77777777" w:rsidR="00097E98" w:rsidRPr="00442838" w:rsidRDefault="00097E98" w:rsidP="000F163C">
            <w:pPr>
              <w:spacing w:line="360" w:lineRule="auto"/>
            </w:pPr>
          </w:p>
        </w:tc>
        <w:tc>
          <w:tcPr>
            <w:tcW w:w="724" w:type="dxa"/>
          </w:tcPr>
          <w:p w14:paraId="4F984FA8" w14:textId="77777777" w:rsidR="00097E98" w:rsidRPr="00442838" w:rsidRDefault="00097E98" w:rsidP="000F163C">
            <w:pPr>
              <w:spacing w:line="360" w:lineRule="auto"/>
            </w:pPr>
          </w:p>
        </w:tc>
        <w:tc>
          <w:tcPr>
            <w:tcW w:w="1976" w:type="dxa"/>
          </w:tcPr>
          <w:p w14:paraId="2134CD47" w14:textId="77777777" w:rsidR="00097E98" w:rsidRPr="00442838" w:rsidRDefault="00097E98" w:rsidP="000F163C">
            <w:pPr>
              <w:spacing w:line="360" w:lineRule="auto"/>
            </w:pPr>
          </w:p>
        </w:tc>
      </w:tr>
      <w:tr w:rsidR="00097E98" w:rsidRPr="00442838" w14:paraId="581099F8" w14:textId="77777777" w:rsidTr="000F163C">
        <w:trPr>
          <w:trHeight w:val="441"/>
        </w:trPr>
        <w:tc>
          <w:tcPr>
            <w:tcW w:w="1251" w:type="dxa"/>
          </w:tcPr>
          <w:p w14:paraId="6F1241A5" w14:textId="0BBC5B20" w:rsidR="00097E98" w:rsidRPr="00442838" w:rsidRDefault="0088049D" w:rsidP="000F163C">
            <w:pPr>
              <w:spacing w:line="360" w:lineRule="auto"/>
            </w:pPr>
            <w:r w:rsidRPr="00442838">
              <w:t>Mega Scizor</w:t>
            </w:r>
          </w:p>
        </w:tc>
        <w:tc>
          <w:tcPr>
            <w:tcW w:w="1652" w:type="dxa"/>
          </w:tcPr>
          <w:p w14:paraId="2A6D397A" w14:textId="77777777" w:rsidR="00097E98" w:rsidRPr="00442838" w:rsidRDefault="00097E98" w:rsidP="000F163C">
            <w:pPr>
              <w:spacing w:line="360" w:lineRule="auto"/>
            </w:pPr>
          </w:p>
        </w:tc>
        <w:tc>
          <w:tcPr>
            <w:tcW w:w="3719" w:type="dxa"/>
          </w:tcPr>
          <w:p w14:paraId="3B42C254" w14:textId="77777777" w:rsidR="00097E98" w:rsidRPr="00442838" w:rsidRDefault="00097E98" w:rsidP="000F163C">
            <w:pPr>
              <w:spacing w:line="360" w:lineRule="auto"/>
            </w:pPr>
          </w:p>
        </w:tc>
        <w:tc>
          <w:tcPr>
            <w:tcW w:w="880" w:type="dxa"/>
          </w:tcPr>
          <w:p w14:paraId="0B25F586" w14:textId="77777777" w:rsidR="00097E98" w:rsidRPr="00442838" w:rsidRDefault="00097E98" w:rsidP="000F163C">
            <w:pPr>
              <w:spacing w:line="360" w:lineRule="auto"/>
            </w:pPr>
          </w:p>
        </w:tc>
        <w:tc>
          <w:tcPr>
            <w:tcW w:w="724" w:type="dxa"/>
          </w:tcPr>
          <w:p w14:paraId="4A48C376" w14:textId="77777777" w:rsidR="00097E98" w:rsidRPr="00442838" w:rsidRDefault="00097E98" w:rsidP="000F163C">
            <w:pPr>
              <w:spacing w:line="360" w:lineRule="auto"/>
            </w:pPr>
          </w:p>
        </w:tc>
        <w:tc>
          <w:tcPr>
            <w:tcW w:w="724" w:type="dxa"/>
          </w:tcPr>
          <w:p w14:paraId="647F5F08" w14:textId="77777777" w:rsidR="00097E98" w:rsidRPr="00442838" w:rsidRDefault="00097E98" w:rsidP="000F163C">
            <w:pPr>
              <w:spacing w:line="360" w:lineRule="auto"/>
            </w:pPr>
          </w:p>
        </w:tc>
        <w:tc>
          <w:tcPr>
            <w:tcW w:w="1976" w:type="dxa"/>
          </w:tcPr>
          <w:p w14:paraId="056D9598" w14:textId="77777777" w:rsidR="00097E98" w:rsidRPr="00442838" w:rsidRDefault="00097E98" w:rsidP="000F163C">
            <w:pPr>
              <w:spacing w:line="360" w:lineRule="auto"/>
            </w:pPr>
          </w:p>
        </w:tc>
      </w:tr>
    </w:tbl>
    <w:p w14:paraId="3278EE90" w14:textId="77777777" w:rsidR="00097E98" w:rsidRPr="00442838" w:rsidRDefault="00097E98" w:rsidP="00097E98">
      <w:pPr>
        <w:rPr>
          <w:sz w:val="24"/>
        </w:rPr>
      </w:pPr>
    </w:p>
    <w:p w14:paraId="6464DDD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217988B" w14:textId="77777777" w:rsidTr="000F163C">
        <w:tc>
          <w:tcPr>
            <w:tcW w:w="3596" w:type="dxa"/>
          </w:tcPr>
          <w:p w14:paraId="0CA008B5" w14:textId="77777777" w:rsidR="00097E98" w:rsidRPr="00442838" w:rsidRDefault="00097E98" w:rsidP="000F163C">
            <w:pPr>
              <w:rPr>
                <w:sz w:val="24"/>
              </w:rPr>
            </w:pPr>
          </w:p>
        </w:tc>
        <w:tc>
          <w:tcPr>
            <w:tcW w:w="3597" w:type="dxa"/>
          </w:tcPr>
          <w:p w14:paraId="727ABBAD" w14:textId="77777777" w:rsidR="00097E98" w:rsidRPr="00442838" w:rsidRDefault="00097E98" w:rsidP="000F163C">
            <w:pPr>
              <w:rPr>
                <w:sz w:val="24"/>
              </w:rPr>
            </w:pPr>
          </w:p>
        </w:tc>
        <w:tc>
          <w:tcPr>
            <w:tcW w:w="3597" w:type="dxa"/>
          </w:tcPr>
          <w:p w14:paraId="697ED754" w14:textId="77777777" w:rsidR="00097E98" w:rsidRPr="00442838" w:rsidRDefault="00097E98" w:rsidP="000F163C">
            <w:pPr>
              <w:rPr>
                <w:sz w:val="24"/>
              </w:rPr>
            </w:pPr>
          </w:p>
        </w:tc>
      </w:tr>
      <w:tr w:rsidR="00097E98" w:rsidRPr="00442838" w14:paraId="3E12C1EF" w14:textId="77777777" w:rsidTr="000F163C">
        <w:tc>
          <w:tcPr>
            <w:tcW w:w="3596" w:type="dxa"/>
          </w:tcPr>
          <w:p w14:paraId="1E43DCF9" w14:textId="77777777" w:rsidR="00097E98" w:rsidRPr="00442838" w:rsidRDefault="00097E98" w:rsidP="000F163C">
            <w:pPr>
              <w:rPr>
                <w:sz w:val="24"/>
              </w:rPr>
            </w:pPr>
          </w:p>
        </w:tc>
        <w:tc>
          <w:tcPr>
            <w:tcW w:w="3597" w:type="dxa"/>
          </w:tcPr>
          <w:p w14:paraId="2C80F315" w14:textId="77777777" w:rsidR="00097E98" w:rsidRPr="00442838" w:rsidRDefault="00097E98" w:rsidP="000F163C">
            <w:pPr>
              <w:rPr>
                <w:sz w:val="24"/>
              </w:rPr>
            </w:pPr>
          </w:p>
        </w:tc>
        <w:tc>
          <w:tcPr>
            <w:tcW w:w="3597" w:type="dxa"/>
          </w:tcPr>
          <w:p w14:paraId="69FA3010" w14:textId="77777777" w:rsidR="00097E98" w:rsidRPr="00442838" w:rsidRDefault="00097E98" w:rsidP="000F163C">
            <w:pPr>
              <w:rPr>
                <w:sz w:val="24"/>
              </w:rPr>
            </w:pPr>
          </w:p>
        </w:tc>
      </w:tr>
    </w:tbl>
    <w:p w14:paraId="70A6CBC8" w14:textId="77777777" w:rsidR="00097E98" w:rsidRPr="00442838" w:rsidRDefault="00097E98" w:rsidP="00097E98">
      <w:pPr>
        <w:rPr>
          <w:sz w:val="24"/>
        </w:rPr>
      </w:pPr>
    </w:p>
    <w:p w14:paraId="49E4AF51" w14:textId="77777777" w:rsidR="00097E98" w:rsidRPr="00442838" w:rsidRDefault="00097E98" w:rsidP="00097E98">
      <w:pPr>
        <w:rPr>
          <w:sz w:val="24"/>
        </w:rPr>
      </w:pPr>
      <w:r w:rsidRPr="00442838">
        <w:rPr>
          <w:sz w:val="24"/>
        </w:rPr>
        <w:t>Sprites:</w:t>
      </w:r>
    </w:p>
    <w:p w14:paraId="65269369" w14:textId="77777777" w:rsidR="00097E98" w:rsidRPr="00442838" w:rsidRDefault="00097E98" w:rsidP="00097E98">
      <w:pPr>
        <w:rPr>
          <w:sz w:val="24"/>
        </w:rPr>
      </w:pPr>
      <w:r w:rsidRPr="00442838">
        <w:rPr>
          <w:sz w:val="24"/>
        </w:rPr>
        <w:br w:type="page"/>
      </w:r>
    </w:p>
    <w:p w14:paraId="13F20CF2" w14:textId="26DFDA21" w:rsidR="00097E98" w:rsidRPr="00442838" w:rsidRDefault="00F16DA5" w:rsidP="00097E98">
      <w:pPr>
        <w:rPr>
          <w:sz w:val="24"/>
        </w:rPr>
      </w:pPr>
      <w:r w:rsidRPr="00442838">
        <w:rPr>
          <w:sz w:val="24"/>
        </w:rPr>
        <w:lastRenderedPageBreak/>
        <w:t xml:space="preserve">Jynx </w:t>
      </w:r>
      <w:r w:rsidR="00097E98" w:rsidRPr="00442838">
        <w:rPr>
          <w:sz w:val="24"/>
        </w:rPr>
        <w:t>Family Page</w:t>
      </w:r>
    </w:p>
    <w:p w14:paraId="47E765A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334557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2"/>
        <w:gridCol w:w="1651"/>
        <w:gridCol w:w="3719"/>
        <w:gridCol w:w="880"/>
        <w:gridCol w:w="724"/>
        <w:gridCol w:w="724"/>
        <w:gridCol w:w="1976"/>
      </w:tblGrid>
      <w:tr w:rsidR="00097E98" w:rsidRPr="00442838" w14:paraId="709A8E37" w14:textId="77777777" w:rsidTr="00F16DA5">
        <w:trPr>
          <w:trHeight w:val="896"/>
        </w:trPr>
        <w:tc>
          <w:tcPr>
            <w:tcW w:w="1252" w:type="dxa"/>
          </w:tcPr>
          <w:p w14:paraId="59BEC7B6" w14:textId="77777777" w:rsidR="00097E98" w:rsidRPr="00442838" w:rsidRDefault="00097E98" w:rsidP="000F163C">
            <w:pPr>
              <w:spacing w:line="360" w:lineRule="auto"/>
            </w:pPr>
            <w:r w:rsidRPr="00442838">
              <w:t>Pokemon</w:t>
            </w:r>
          </w:p>
          <w:p w14:paraId="07006E08" w14:textId="77777777" w:rsidR="00097E98" w:rsidRPr="00442838" w:rsidRDefault="00097E98" w:rsidP="000F163C">
            <w:pPr>
              <w:spacing w:line="360" w:lineRule="auto"/>
            </w:pPr>
            <w:r w:rsidRPr="00442838">
              <w:t>Name</w:t>
            </w:r>
          </w:p>
        </w:tc>
        <w:tc>
          <w:tcPr>
            <w:tcW w:w="1651" w:type="dxa"/>
          </w:tcPr>
          <w:p w14:paraId="3689E560" w14:textId="77777777" w:rsidR="00097E98" w:rsidRPr="00442838" w:rsidRDefault="00097E98" w:rsidP="000F163C">
            <w:pPr>
              <w:spacing w:line="360" w:lineRule="auto"/>
            </w:pPr>
            <w:r w:rsidRPr="00442838">
              <w:t>Pokemon Number</w:t>
            </w:r>
          </w:p>
        </w:tc>
        <w:tc>
          <w:tcPr>
            <w:tcW w:w="3719" w:type="dxa"/>
          </w:tcPr>
          <w:p w14:paraId="63315DC1" w14:textId="77777777" w:rsidR="00097E98" w:rsidRPr="00442838" w:rsidRDefault="00097E98" w:rsidP="000F163C">
            <w:pPr>
              <w:spacing w:line="360" w:lineRule="auto"/>
            </w:pPr>
            <w:r w:rsidRPr="00442838">
              <w:t>Base Stats</w:t>
            </w:r>
          </w:p>
          <w:p w14:paraId="77E692B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396B1D8" w14:textId="77777777" w:rsidR="00097E98" w:rsidRPr="00442838" w:rsidRDefault="00097E98" w:rsidP="000F163C">
            <w:pPr>
              <w:spacing w:line="360" w:lineRule="auto"/>
            </w:pPr>
            <w:r w:rsidRPr="00442838">
              <w:t>Ability</w:t>
            </w:r>
          </w:p>
        </w:tc>
        <w:tc>
          <w:tcPr>
            <w:tcW w:w="724" w:type="dxa"/>
          </w:tcPr>
          <w:p w14:paraId="27319CFD" w14:textId="77777777" w:rsidR="00097E98" w:rsidRPr="00442838" w:rsidRDefault="00097E98" w:rsidP="000F163C">
            <w:pPr>
              <w:spacing w:line="360" w:lineRule="auto"/>
            </w:pPr>
            <w:r w:rsidRPr="00442838">
              <w:t>Type 1</w:t>
            </w:r>
          </w:p>
        </w:tc>
        <w:tc>
          <w:tcPr>
            <w:tcW w:w="724" w:type="dxa"/>
          </w:tcPr>
          <w:p w14:paraId="35605081" w14:textId="77777777" w:rsidR="00097E98" w:rsidRPr="00442838" w:rsidRDefault="00097E98" w:rsidP="000F163C">
            <w:pPr>
              <w:spacing w:line="360" w:lineRule="auto"/>
            </w:pPr>
            <w:r w:rsidRPr="00442838">
              <w:t>Type 2</w:t>
            </w:r>
          </w:p>
        </w:tc>
        <w:tc>
          <w:tcPr>
            <w:tcW w:w="1976" w:type="dxa"/>
          </w:tcPr>
          <w:p w14:paraId="4AFD405A" w14:textId="77777777" w:rsidR="00097E98" w:rsidRPr="00442838" w:rsidRDefault="00097E98" w:rsidP="000F163C">
            <w:pPr>
              <w:spacing w:line="360" w:lineRule="auto"/>
            </w:pPr>
            <w:r w:rsidRPr="00442838">
              <w:t>Evolution</w:t>
            </w:r>
          </w:p>
        </w:tc>
      </w:tr>
      <w:tr w:rsidR="00097E98" w:rsidRPr="00442838" w14:paraId="4E1B6816" w14:textId="77777777" w:rsidTr="00F16DA5">
        <w:trPr>
          <w:trHeight w:val="454"/>
        </w:trPr>
        <w:tc>
          <w:tcPr>
            <w:tcW w:w="1252" w:type="dxa"/>
          </w:tcPr>
          <w:p w14:paraId="744EC5CB" w14:textId="7255DF7E" w:rsidR="00097E98" w:rsidRPr="00442838" w:rsidRDefault="00F16DA5" w:rsidP="000F163C">
            <w:pPr>
              <w:spacing w:line="360" w:lineRule="auto"/>
            </w:pPr>
            <w:r w:rsidRPr="00442838">
              <w:t>Smoochum</w:t>
            </w:r>
          </w:p>
        </w:tc>
        <w:tc>
          <w:tcPr>
            <w:tcW w:w="1651" w:type="dxa"/>
          </w:tcPr>
          <w:p w14:paraId="0D06F9A8" w14:textId="77777777" w:rsidR="00097E98" w:rsidRPr="00442838" w:rsidRDefault="00097E98" w:rsidP="000F163C">
            <w:pPr>
              <w:spacing w:line="360" w:lineRule="auto"/>
            </w:pPr>
          </w:p>
        </w:tc>
        <w:tc>
          <w:tcPr>
            <w:tcW w:w="3719" w:type="dxa"/>
          </w:tcPr>
          <w:p w14:paraId="5FA44DB6" w14:textId="77777777" w:rsidR="00097E98" w:rsidRPr="00442838" w:rsidRDefault="00097E98" w:rsidP="000F163C">
            <w:pPr>
              <w:spacing w:line="360" w:lineRule="auto"/>
            </w:pPr>
          </w:p>
        </w:tc>
        <w:tc>
          <w:tcPr>
            <w:tcW w:w="880" w:type="dxa"/>
          </w:tcPr>
          <w:p w14:paraId="3D463B59" w14:textId="77777777" w:rsidR="00097E98" w:rsidRPr="00442838" w:rsidRDefault="00097E98" w:rsidP="000F163C">
            <w:pPr>
              <w:spacing w:line="360" w:lineRule="auto"/>
            </w:pPr>
          </w:p>
        </w:tc>
        <w:tc>
          <w:tcPr>
            <w:tcW w:w="724" w:type="dxa"/>
          </w:tcPr>
          <w:p w14:paraId="4A5FA551" w14:textId="77777777" w:rsidR="00097E98" w:rsidRPr="00442838" w:rsidRDefault="00097E98" w:rsidP="000F163C">
            <w:pPr>
              <w:spacing w:line="360" w:lineRule="auto"/>
            </w:pPr>
          </w:p>
        </w:tc>
        <w:tc>
          <w:tcPr>
            <w:tcW w:w="724" w:type="dxa"/>
          </w:tcPr>
          <w:p w14:paraId="5255E20D" w14:textId="77777777" w:rsidR="00097E98" w:rsidRPr="00442838" w:rsidRDefault="00097E98" w:rsidP="000F163C">
            <w:pPr>
              <w:spacing w:line="360" w:lineRule="auto"/>
            </w:pPr>
          </w:p>
        </w:tc>
        <w:tc>
          <w:tcPr>
            <w:tcW w:w="1976" w:type="dxa"/>
          </w:tcPr>
          <w:p w14:paraId="43CDED75" w14:textId="77777777" w:rsidR="00097E98" w:rsidRPr="00442838" w:rsidRDefault="00097E98" w:rsidP="000F163C">
            <w:pPr>
              <w:spacing w:line="360" w:lineRule="auto"/>
            </w:pPr>
          </w:p>
        </w:tc>
      </w:tr>
      <w:tr w:rsidR="00097E98" w:rsidRPr="00442838" w14:paraId="585BBC18" w14:textId="77777777" w:rsidTr="00F16DA5">
        <w:trPr>
          <w:trHeight w:val="441"/>
        </w:trPr>
        <w:tc>
          <w:tcPr>
            <w:tcW w:w="1252" w:type="dxa"/>
          </w:tcPr>
          <w:p w14:paraId="0C74F1E1" w14:textId="78938BE2" w:rsidR="00097E98" w:rsidRPr="00442838" w:rsidRDefault="00F16DA5" w:rsidP="000F163C">
            <w:pPr>
              <w:spacing w:line="360" w:lineRule="auto"/>
            </w:pPr>
            <w:r w:rsidRPr="00442838">
              <w:t>Jynx</w:t>
            </w:r>
          </w:p>
        </w:tc>
        <w:tc>
          <w:tcPr>
            <w:tcW w:w="1651" w:type="dxa"/>
          </w:tcPr>
          <w:p w14:paraId="7D700F10" w14:textId="77777777" w:rsidR="00097E98" w:rsidRPr="00442838" w:rsidRDefault="00097E98" w:rsidP="000F163C">
            <w:pPr>
              <w:spacing w:line="360" w:lineRule="auto"/>
            </w:pPr>
          </w:p>
        </w:tc>
        <w:tc>
          <w:tcPr>
            <w:tcW w:w="3719" w:type="dxa"/>
          </w:tcPr>
          <w:p w14:paraId="4EFEE035" w14:textId="77777777" w:rsidR="00097E98" w:rsidRPr="00442838" w:rsidRDefault="00097E98" w:rsidP="000F163C">
            <w:pPr>
              <w:spacing w:line="360" w:lineRule="auto"/>
            </w:pPr>
          </w:p>
        </w:tc>
        <w:tc>
          <w:tcPr>
            <w:tcW w:w="880" w:type="dxa"/>
          </w:tcPr>
          <w:p w14:paraId="22EC33C9" w14:textId="77777777" w:rsidR="00097E98" w:rsidRPr="00442838" w:rsidRDefault="00097E98" w:rsidP="000F163C">
            <w:pPr>
              <w:spacing w:line="360" w:lineRule="auto"/>
            </w:pPr>
          </w:p>
        </w:tc>
        <w:tc>
          <w:tcPr>
            <w:tcW w:w="724" w:type="dxa"/>
          </w:tcPr>
          <w:p w14:paraId="5A8B7A63" w14:textId="77777777" w:rsidR="00097E98" w:rsidRPr="00442838" w:rsidRDefault="00097E98" w:rsidP="000F163C">
            <w:pPr>
              <w:spacing w:line="360" w:lineRule="auto"/>
            </w:pPr>
          </w:p>
        </w:tc>
        <w:tc>
          <w:tcPr>
            <w:tcW w:w="724" w:type="dxa"/>
          </w:tcPr>
          <w:p w14:paraId="33E31609" w14:textId="77777777" w:rsidR="00097E98" w:rsidRPr="00442838" w:rsidRDefault="00097E98" w:rsidP="000F163C">
            <w:pPr>
              <w:spacing w:line="360" w:lineRule="auto"/>
            </w:pPr>
          </w:p>
        </w:tc>
        <w:tc>
          <w:tcPr>
            <w:tcW w:w="1976" w:type="dxa"/>
          </w:tcPr>
          <w:p w14:paraId="29D12A97" w14:textId="77777777" w:rsidR="00097E98" w:rsidRPr="00442838" w:rsidRDefault="00097E98" w:rsidP="000F163C">
            <w:pPr>
              <w:spacing w:line="360" w:lineRule="auto"/>
            </w:pPr>
          </w:p>
        </w:tc>
      </w:tr>
      <w:tr w:rsidR="00097E98" w:rsidRPr="00442838" w14:paraId="4F39C230" w14:textId="77777777" w:rsidTr="00F16DA5">
        <w:trPr>
          <w:trHeight w:val="441"/>
        </w:trPr>
        <w:tc>
          <w:tcPr>
            <w:tcW w:w="1252" w:type="dxa"/>
          </w:tcPr>
          <w:p w14:paraId="524BCB5F" w14:textId="4C17673F" w:rsidR="00097E98" w:rsidRPr="00442838" w:rsidRDefault="00F16DA5" w:rsidP="000F163C">
            <w:pPr>
              <w:spacing w:line="360" w:lineRule="auto"/>
            </w:pPr>
            <w:r w:rsidRPr="00442838">
              <w:t>Bodanxious</w:t>
            </w:r>
          </w:p>
        </w:tc>
        <w:tc>
          <w:tcPr>
            <w:tcW w:w="1651" w:type="dxa"/>
          </w:tcPr>
          <w:p w14:paraId="40C5CF82" w14:textId="77777777" w:rsidR="00097E98" w:rsidRPr="00442838" w:rsidRDefault="00097E98" w:rsidP="000F163C">
            <w:pPr>
              <w:spacing w:line="360" w:lineRule="auto"/>
            </w:pPr>
          </w:p>
        </w:tc>
        <w:tc>
          <w:tcPr>
            <w:tcW w:w="3719" w:type="dxa"/>
          </w:tcPr>
          <w:p w14:paraId="7FB67973" w14:textId="77777777" w:rsidR="00097E98" w:rsidRPr="00442838" w:rsidRDefault="00097E98" w:rsidP="000F163C">
            <w:pPr>
              <w:spacing w:line="360" w:lineRule="auto"/>
            </w:pPr>
          </w:p>
        </w:tc>
        <w:tc>
          <w:tcPr>
            <w:tcW w:w="880" w:type="dxa"/>
          </w:tcPr>
          <w:p w14:paraId="165E3F12" w14:textId="77777777" w:rsidR="00097E98" w:rsidRPr="00442838" w:rsidRDefault="00097E98" w:rsidP="000F163C">
            <w:pPr>
              <w:spacing w:line="360" w:lineRule="auto"/>
            </w:pPr>
          </w:p>
        </w:tc>
        <w:tc>
          <w:tcPr>
            <w:tcW w:w="724" w:type="dxa"/>
          </w:tcPr>
          <w:p w14:paraId="38A6469E" w14:textId="77777777" w:rsidR="00097E98" w:rsidRPr="00442838" w:rsidRDefault="00097E98" w:rsidP="000F163C">
            <w:pPr>
              <w:spacing w:line="360" w:lineRule="auto"/>
            </w:pPr>
          </w:p>
        </w:tc>
        <w:tc>
          <w:tcPr>
            <w:tcW w:w="724" w:type="dxa"/>
          </w:tcPr>
          <w:p w14:paraId="5DEFF443" w14:textId="77777777" w:rsidR="00097E98" w:rsidRPr="00442838" w:rsidRDefault="00097E98" w:rsidP="000F163C">
            <w:pPr>
              <w:spacing w:line="360" w:lineRule="auto"/>
            </w:pPr>
          </w:p>
        </w:tc>
        <w:tc>
          <w:tcPr>
            <w:tcW w:w="1976" w:type="dxa"/>
          </w:tcPr>
          <w:p w14:paraId="597A9883" w14:textId="77777777" w:rsidR="00097E98" w:rsidRPr="00442838" w:rsidRDefault="00097E98" w:rsidP="000F163C">
            <w:pPr>
              <w:spacing w:line="360" w:lineRule="auto"/>
            </w:pPr>
          </w:p>
        </w:tc>
      </w:tr>
    </w:tbl>
    <w:p w14:paraId="745C1B59" w14:textId="77777777" w:rsidR="00097E98" w:rsidRPr="00442838" w:rsidRDefault="00097E98" w:rsidP="00097E98">
      <w:pPr>
        <w:rPr>
          <w:sz w:val="24"/>
        </w:rPr>
      </w:pPr>
    </w:p>
    <w:p w14:paraId="0C92251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9E65688" w14:textId="77777777" w:rsidTr="000F163C">
        <w:tc>
          <w:tcPr>
            <w:tcW w:w="3596" w:type="dxa"/>
          </w:tcPr>
          <w:p w14:paraId="5DA58B4A" w14:textId="77777777" w:rsidR="00097E98" w:rsidRPr="00442838" w:rsidRDefault="00097E98" w:rsidP="000F163C">
            <w:pPr>
              <w:rPr>
                <w:sz w:val="24"/>
              </w:rPr>
            </w:pPr>
          </w:p>
        </w:tc>
        <w:tc>
          <w:tcPr>
            <w:tcW w:w="3597" w:type="dxa"/>
          </w:tcPr>
          <w:p w14:paraId="32DD8EF8" w14:textId="77777777" w:rsidR="00097E98" w:rsidRPr="00442838" w:rsidRDefault="00097E98" w:rsidP="000F163C">
            <w:pPr>
              <w:rPr>
                <w:sz w:val="24"/>
              </w:rPr>
            </w:pPr>
          </w:p>
        </w:tc>
        <w:tc>
          <w:tcPr>
            <w:tcW w:w="3597" w:type="dxa"/>
          </w:tcPr>
          <w:p w14:paraId="78C287F2" w14:textId="77777777" w:rsidR="00097E98" w:rsidRPr="00442838" w:rsidRDefault="00097E98" w:rsidP="000F163C">
            <w:pPr>
              <w:rPr>
                <w:sz w:val="24"/>
              </w:rPr>
            </w:pPr>
          </w:p>
        </w:tc>
      </w:tr>
      <w:tr w:rsidR="00097E98" w:rsidRPr="00442838" w14:paraId="08C1A1DF" w14:textId="77777777" w:rsidTr="000F163C">
        <w:tc>
          <w:tcPr>
            <w:tcW w:w="3596" w:type="dxa"/>
          </w:tcPr>
          <w:p w14:paraId="749296EA" w14:textId="77777777" w:rsidR="00097E98" w:rsidRPr="00442838" w:rsidRDefault="00097E98" w:rsidP="000F163C">
            <w:pPr>
              <w:rPr>
                <w:sz w:val="24"/>
              </w:rPr>
            </w:pPr>
          </w:p>
        </w:tc>
        <w:tc>
          <w:tcPr>
            <w:tcW w:w="3597" w:type="dxa"/>
          </w:tcPr>
          <w:p w14:paraId="36B48459" w14:textId="77777777" w:rsidR="00097E98" w:rsidRPr="00442838" w:rsidRDefault="00097E98" w:rsidP="000F163C">
            <w:pPr>
              <w:rPr>
                <w:sz w:val="24"/>
              </w:rPr>
            </w:pPr>
          </w:p>
        </w:tc>
        <w:tc>
          <w:tcPr>
            <w:tcW w:w="3597" w:type="dxa"/>
          </w:tcPr>
          <w:p w14:paraId="46460F31" w14:textId="77777777" w:rsidR="00097E98" w:rsidRPr="00442838" w:rsidRDefault="00097E98" w:rsidP="000F163C">
            <w:pPr>
              <w:rPr>
                <w:sz w:val="24"/>
              </w:rPr>
            </w:pPr>
          </w:p>
        </w:tc>
      </w:tr>
    </w:tbl>
    <w:p w14:paraId="076B9E0A" w14:textId="77777777" w:rsidR="00097E98" w:rsidRPr="00442838" w:rsidRDefault="00097E98" w:rsidP="00097E98">
      <w:pPr>
        <w:rPr>
          <w:sz w:val="24"/>
        </w:rPr>
      </w:pPr>
    </w:p>
    <w:p w14:paraId="469A97AF" w14:textId="77777777" w:rsidR="00097E98" w:rsidRPr="00442838" w:rsidRDefault="00097E98" w:rsidP="00097E98">
      <w:pPr>
        <w:rPr>
          <w:sz w:val="24"/>
        </w:rPr>
      </w:pPr>
      <w:r w:rsidRPr="00442838">
        <w:rPr>
          <w:sz w:val="24"/>
        </w:rPr>
        <w:t>Sprites:</w:t>
      </w:r>
    </w:p>
    <w:p w14:paraId="33B9FB4D" w14:textId="77777777" w:rsidR="00097E98" w:rsidRPr="00442838" w:rsidRDefault="00097E98" w:rsidP="00097E98">
      <w:pPr>
        <w:rPr>
          <w:sz w:val="24"/>
        </w:rPr>
      </w:pPr>
      <w:r w:rsidRPr="00442838">
        <w:rPr>
          <w:sz w:val="24"/>
        </w:rPr>
        <w:br w:type="page"/>
      </w:r>
    </w:p>
    <w:p w14:paraId="00EA93F1" w14:textId="6FCCF54A" w:rsidR="00097E98" w:rsidRPr="00442838" w:rsidRDefault="00F16DA5" w:rsidP="00097E98">
      <w:pPr>
        <w:rPr>
          <w:sz w:val="24"/>
        </w:rPr>
      </w:pPr>
      <w:r w:rsidRPr="00442838">
        <w:rPr>
          <w:sz w:val="24"/>
        </w:rPr>
        <w:lastRenderedPageBreak/>
        <w:t xml:space="preserve">Electabuzz </w:t>
      </w:r>
      <w:r w:rsidR="00097E98" w:rsidRPr="00442838">
        <w:rPr>
          <w:sz w:val="24"/>
        </w:rPr>
        <w:t>Family Page</w:t>
      </w:r>
    </w:p>
    <w:p w14:paraId="423A254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B5968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D684CC9" w14:textId="77777777" w:rsidTr="000F163C">
        <w:trPr>
          <w:trHeight w:val="896"/>
        </w:trPr>
        <w:tc>
          <w:tcPr>
            <w:tcW w:w="1251" w:type="dxa"/>
          </w:tcPr>
          <w:p w14:paraId="105D582C" w14:textId="77777777" w:rsidR="00097E98" w:rsidRPr="00442838" w:rsidRDefault="00097E98" w:rsidP="000F163C">
            <w:pPr>
              <w:spacing w:line="360" w:lineRule="auto"/>
            </w:pPr>
            <w:r w:rsidRPr="00442838">
              <w:t>Pokemon</w:t>
            </w:r>
          </w:p>
          <w:p w14:paraId="680C4542" w14:textId="77777777" w:rsidR="00097E98" w:rsidRPr="00442838" w:rsidRDefault="00097E98" w:rsidP="000F163C">
            <w:pPr>
              <w:spacing w:line="360" w:lineRule="auto"/>
            </w:pPr>
            <w:r w:rsidRPr="00442838">
              <w:t>Name</w:t>
            </w:r>
          </w:p>
        </w:tc>
        <w:tc>
          <w:tcPr>
            <w:tcW w:w="1652" w:type="dxa"/>
          </w:tcPr>
          <w:p w14:paraId="39C9D470" w14:textId="77777777" w:rsidR="00097E98" w:rsidRPr="00442838" w:rsidRDefault="00097E98" w:rsidP="000F163C">
            <w:pPr>
              <w:spacing w:line="360" w:lineRule="auto"/>
            </w:pPr>
            <w:r w:rsidRPr="00442838">
              <w:t>Pokemon Number</w:t>
            </w:r>
          </w:p>
        </w:tc>
        <w:tc>
          <w:tcPr>
            <w:tcW w:w="3719" w:type="dxa"/>
          </w:tcPr>
          <w:p w14:paraId="0EE78FE7" w14:textId="77777777" w:rsidR="00097E98" w:rsidRPr="00442838" w:rsidRDefault="00097E98" w:rsidP="000F163C">
            <w:pPr>
              <w:spacing w:line="360" w:lineRule="auto"/>
            </w:pPr>
            <w:r w:rsidRPr="00442838">
              <w:t>Base Stats</w:t>
            </w:r>
          </w:p>
          <w:p w14:paraId="648841C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A500CE3" w14:textId="77777777" w:rsidR="00097E98" w:rsidRPr="00442838" w:rsidRDefault="00097E98" w:rsidP="000F163C">
            <w:pPr>
              <w:spacing w:line="360" w:lineRule="auto"/>
            </w:pPr>
            <w:r w:rsidRPr="00442838">
              <w:t>Ability</w:t>
            </w:r>
          </w:p>
        </w:tc>
        <w:tc>
          <w:tcPr>
            <w:tcW w:w="724" w:type="dxa"/>
          </w:tcPr>
          <w:p w14:paraId="4C0B5700" w14:textId="77777777" w:rsidR="00097E98" w:rsidRPr="00442838" w:rsidRDefault="00097E98" w:rsidP="000F163C">
            <w:pPr>
              <w:spacing w:line="360" w:lineRule="auto"/>
            </w:pPr>
            <w:r w:rsidRPr="00442838">
              <w:t>Type 1</w:t>
            </w:r>
          </w:p>
        </w:tc>
        <w:tc>
          <w:tcPr>
            <w:tcW w:w="724" w:type="dxa"/>
          </w:tcPr>
          <w:p w14:paraId="6A158279" w14:textId="77777777" w:rsidR="00097E98" w:rsidRPr="00442838" w:rsidRDefault="00097E98" w:rsidP="000F163C">
            <w:pPr>
              <w:spacing w:line="360" w:lineRule="auto"/>
            </w:pPr>
            <w:r w:rsidRPr="00442838">
              <w:t>Type 2</w:t>
            </w:r>
          </w:p>
        </w:tc>
        <w:tc>
          <w:tcPr>
            <w:tcW w:w="1976" w:type="dxa"/>
          </w:tcPr>
          <w:p w14:paraId="563B563D" w14:textId="77777777" w:rsidR="00097E98" w:rsidRPr="00442838" w:rsidRDefault="00097E98" w:rsidP="000F163C">
            <w:pPr>
              <w:spacing w:line="360" w:lineRule="auto"/>
            </w:pPr>
            <w:r w:rsidRPr="00442838">
              <w:t>Evolution</w:t>
            </w:r>
          </w:p>
        </w:tc>
      </w:tr>
      <w:tr w:rsidR="00097E98" w:rsidRPr="00442838" w14:paraId="090E66EC" w14:textId="77777777" w:rsidTr="000F163C">
        <w:trPr>
          <w:trHeight w:val="454"/>
        </w:trPr>
        <w:tc>
          <w:tcPr>
            <w:tcW w:w="1251" w:type="dxa"/>
          </w:tcPr>
          <w:p w14:paraId="655680B3" w14:textId="498FDF30" w:rsidR="00097E98" w:rsidRPr="00442838" w:rsidRDefault="00F16DA5" w:rsidP="000F163C">
            <w:pPr>
              <w:spacing w:line="360" w:lineRule="auto"/>
            </w:pPr>
            <w:r w:rsidRPr="00442838">
              <w:t>Elekid</w:t>
            </w:r>
          </w:p>
        </w:tc>
        <w:tc>
          <w:tcPr>
            <w:tcW w:w="1652" w:type="dxa"/>
          </w:tcPr>
          <w:p w14:paraId="42945062" w14:textId="77777777" w:rsidR="00097E98" w:rsidRPr="00442838" w:rsidRDefault="00097E98" w:rsidP="000F163C">
            <w:pPr>
              <w:spacing w:line="360" w:lineRule="auto"/>
            </w:pPr>
          </w:p>
        </w:tc>
        <w:tc>
          <w:tcPr>
            <w:tcW w:w="3719" w:type="dxa"/>
          </w:tcPr>
          <w:p w14:paraId="4EDC9505" w14:textId="77777777" w:rsidR="00097E98" w:rsidRPr="00442838" w:rsidRDefault="00097E98" w:rsidP="000F163C">
            <w:pPr>
              <w:spacing w:line="360" w:lineRule="auto"/>
            </w:pPr>
          </w:p>
        </w:tc>
        <w:tc>
          <w:tcPr>
            <w:tcW w:w="880" w:type="dxa"/>
          </w:tcPr>
          <w:p w14:paraId="7F4DBD59" w14:textId="77777777" w:rsidR="00097E98" w:rsidRPr="00442838" w:rsidRDefault="00097E98" w:rsidP="000F163C">
            <w:pPr>
              <w:spacing w:line="360" w:lineRule="auto"/>
            </w:pPr>
          </w:p>
        </w:tc>
        <w:tc>
          <w:tcPr>
            <w:tcW w:w="724" w:type="dxa"/>
          </w:tcPr>
          <w:p w14:paraId="64660C0C" w14:textId="77777777" w:rsidR="00097E98" w:rsidRPr="00442838" w:rsidRDefault="00097E98" w:rsidP="000F163C">
            <w:pPr>
              <w:spacing w:line="360" w:lineRule="auto"/>
            </w:pPr>
          </w:p>
        </w:tc>
        <w:tc>
          <w:tcPr>
            <w:tcW w:w="724" w:type="dxa"/>
          </w:tcPr>
          <w:p w14:paraId="39E906FF" w14:textId="77777777" w:rsidR="00097E98" w:rsidRPr="00442838" w:rsidRDefault="00097E98" w:rsidP="000F163C">
            <w:pPr>
              <w:spacing w:line="360" w:lineRule="auto"/>
            </w:pPr>
          </w:p>
        </w:tc>
        <w:tc>
          <w:tcPr>
            <w:tcW w:w="1976" w:type="dxa"/>
          </w:tcPr>
          <w:p w14:paraId="3BBE27EC" w14:textId="77777777" w:rsidR="00097E98" w:rsidRPr="00442838" w:rsidRDefault="00097E98" w:rsidP="000F163C">
            <w:pPr>
              <w:spacing w:line="360" w:lineRule="auto"/>
            </w:pPr>
          </w:p>
        </w:tc>
      </w:tr>
      <w:tr w:rsidR="00097E98" w:rsidRPr="00442838" w14:paraId="67AB89E2" w14:textId="77777777" w:rsidTr="000F163C">
        <w:trPr>
          <w:trHeight w:val="441"/>
        </w:trPr>
        <w:tc>
          <w:tcPr>
            <w:tcW w:w="1251" w:type="dxa"/>
          </w:tcPr>
          <w:p w14:paraId="088F2B94" w14:textId="652810E3" w:rsidR="00097E98" w:rsidRPr="00442838" w:rsidRDefault="00F16DA5" w:rsidP="000F163C">
            <w:pPr>
              <w:spacing w:line="360" w:lineRule="auto"/>
            </w:pPr>
            <w:r w:rsidRPr="00442838">
              <w:t>Electabuzz</w:t>
            </w:r>
          </w:p>
        </w:tc>
        <w:tc>
          <w:tcPr>
            <w:tcW w:w="1652" w:type="dxa"/>
          </w:tcPr>
          <w:p w14:paraId="778776F2" w14:textId="77777777" w:rsidR="00097E98" w:rsidRPr="00442838" w:rsidRDefault="00097E98" w:rsidP="000F163C">
            <w:pPr>
              <w:spacing w:line="360" w:lineRule="auto"/>
            </w:pPr>
          </w:p>
        </w:tc>
        <w:tc>
          <w:tcPr>
            <w:tcW w:w="3719" w:type="dxa"/>
          </w:tcPr>
          <w:p w14:paraId="22EB2C3C" w14:textId="77777777" w:rsidR="00097E98" w:rsidRPr="00442838" w:rsidRDefault="00097E98" w:rsidP="000F163C">
            <w:pPr>
              <w:spacing w:line="360" w:lineRule="auto"/>
            </w:pPr>
          </w:p>
        </w:tc>
        <w:tc>
          <w:tcPr>
            <w:tcW w:w="880" w:type="dxa"/>
          </w:tcPr>
          <w:p w14:paraId="330CB943" w14:textId="77777777" w:rsidR="00097E98" w:rsidRPr="00442838" w:rsidRDefault="00097E98" w:rsidP="000F163C">
            <w:pPr>
              <w:spacing w:line="360" w:lineRule="auto"/>
            </w:pPr>
          </w:p>
        </w:tc>
        <w:tc>
          <w:tcPr>
            <w:tcW w:w="724" w:type="dxa"/>
          </w:tcPr>
          <w:p w14:paraId="0A2C136A" w14:textId="77777777" w:rsidR="00097E98" w:rsidRPr="00442838" w:rsidRDefault="00097E98" w:rsidP="000F163C">
            <w:pPr>
              <w:spacing w:line="360" w:lineRule="auto"/>
            </w:pPr>
          </w:p>
        </w:tc>
        <w:tc>
          <w:tcPr>
            <w:tcW w:w="724" w:type="dxa"/>
          </w:tcPr>
          <w:p w14:paraId="57F17557" w14:textId="77777777" w:rsidR="00097E98" w:rsidRPr="00442838" w:rsidRDefault="00097E98" w:rsidP="000F163C">
            <w:pPr>
              <w:spacing w:line="360" w:lineRule="auto"/>
            </w:pPr>
          </w:p>
        </w:tc>
        <w:tc>
          <w:tcPr>
            <w:tcW w:w="1976" w:type="dxa"/>
          </w:tcPr>
          <w:p w14:paraId="652F6E68" w14:textId="77777777" w:rsidR="00097E98" w:rsidRPr="00442838" w:rsidRDefault="00097E98" w:rsidP="000F163C">
            <w:pPr>
              <w:spacing w:line="360" w:lineRule="auto"/>
            </w:pPr>
          </w:p>
        </w:tc>
      </w:tr>
      <w:tr w:rsidR="00097E98" w:rsidRPr="00442838" w14:paraId="637D4B91" w14:textId="77777777" w:rsidTr="000F163C">
        <w:trPr>
          <w:trHeight w:val="441"/>
        </w:trPr>
        <w:tc>
          <w:tcPr>
            <w:tcW w:w="1251" w:type="dxa"/>
          </w:tcPr>
          <w:p w14:paraId="3AD597D7" w14:textId="47C8DE8D" w:rsidR="00097E98" w:rsidRPr="00442838" w:rsidRDefault="00F16DA5" w:rsidP="000F163C">
            <w:pPr>
              <w:spacing w:line="360" w:lineRule="auto"/>
            </w:pPr>
            <w:r w:rsidRPr="00442838">
              <w:t>Electivire</w:t>
            </w:r>
          </w:p>
        </w:tc>
        <w:tc>
          <w:tcPr>
            <w:tcW w:w="1652" w:type="dxa"/>
          </w:tcPr>
          <w:p w14:paraId="2F2EECCC" w14:textId="77777777" w:rsidR="00097E98" w:rsidRPr="00442838" w:rsidRDefault="00097E98" w:rsidP="000F163C">
            <w:pPr>
              <w:spacing w:line="360" w:lineRule="auto"/>
            </w:pPr>
          </w:p>
        </w:tc>
        <w:tc>
          <w:tcPr>
            <w:tcW w:w="3719" w:type="dxa"/>
          </w:tcPr>
          <w:p w14:paraId="363F11D8" w14:textId="77777777" w:rsidR="00097E98" w:rsidRPr="00442838" w:rsidRDefault="00097E98" w:rsidP="000F163C">
            <w:pPr>
              <w:spacing w:line="360" w:lineRule="auto"/>
            </w:pPr>
          </w:p>
        </w:tc>
        <w:tc>
          <w:tcPr>
            <w:tcW w:w="880" w:type="dxa"/>
          </w:tcPr>
          <w:p w14:paraId="2C9C6D1A" w14:textId="77777777" w:rsidR="00097E98" w:rsidRPr="00442838" w:rsidRDefault="00097E98" w:rsidP="000F163C">
            <w:pPr>
              <w:spacing w:line="360" w:lineRule="auto"/>
            </w:pPr>
          </w:p>
        </w:tc>
        <w:tc>
          <w:tcPr>
            <w:tcW w:w="724" w:type="dxa"/>
          </w:tcPr>
          <w:p w14:paraId="08124BED" w14:textId="77777777" w:rsidR="00097E98" w:rsidRPr="00442838" w:rsidRDefault="00097E98" w:rsidP="000F163C">
            <w:pPr>
              <w:spacing w:line="360" w:lineRule="auto"/>
            </w:pPr>
          </w:p>
        </w:tc>
        <w:tc>
          <w:tcPr>
            <w:tcW w:w="724" w:type="dxa"/>
          </w:tcPr>
          <w:p w14:paraId="40F76F88" w14:textId="77777777" w:rsidR="00097E98" w:rsidRPr="00442838" w:rsidRDefault="00097E98" w:rsidP="000F163C">
            <w:pPr>
              <w:spacing w:line="360" w:lineRule="auto"/>
            </w:pPr>
          </w:p>
        </w:tc>
        <w:tc>
          <w:tcPr>
            <w:tcW w:w="1976" w:type="dxa"/>
          </w:tcPr>
          <w:p w14:paraId="6F7E833A" w14:textId="77777777" w:rsidR="00097E98" w:rsidRPr="00442838" w:rsidRDefault="00097E98" w:rsidP="000F163C">
            <w:pPr>
              <w:spacing w:line="360" w:lineRule="auto"/>
            </w:pPr>
          </w:p>
        </w:tc>
      </w:tr>
    </w:tbl>
    <w:p w14:paraId="4FF91BC0" w14:textId="77777777" w:rsidR="00097E98" w:rsidRPr="00442838" w:rsidRDefault="00097E98" w:rsidP="00097E98">
      <w:pPr>
        <w:rPr>
          <w:sz w:val="24"/>
        </w:rPr>
      </w:pPr>
    </w:p>
    <w:p w14:paraId="22AA755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E31E93" w14:textId="77777777" w:rsidTr="000F163C">
        <w:tc>
          <w:tcPr>
            <w:tcW w:w="3596" w:type="dxa"/>
          </w:tcPr>
          <w:p w14:paraId="00641CE4" w14:textId="77777777" w:rsidR="00097E98" w:rsidRPr="00442838" w:rsidRDefault="00097E98" w:rsidP="000F163C">
            <w:pPr>
              <w:rPr>
                <w:sz w:val="24"/>
              </w:rPr>
            </w:pPr>
          </w:p>
        </w:tc>
        <w:tc>
          <w:tcPr>
            <w:tcW w:w="3597" w:type="dxa"/>
          </w:tcPr>
          <w:p w14:paraId="1BB51698" w14:textId="77777777" w:rsidR="00097E98" w:rsidRPr="00442838" w:rsidRDefault="00097E98" w:rsidP="000F163C">
            <w:pPr>
              <w:rPr>
                <w:sz w:val="24"/>
              </w:rPr>
            </w:pPr>
          </w:p>
        </w:tc>
        <w:tc>
          <w:tcPr>
            <w:tcW w:w="3597" w:type="dxa"/>
          </w:tcPr>
          <w:p w14:paraId="0D308ECE" w14:textId="77777777" w:rsidR="00097E98" w:rsidRPr="00442838" w:rsidRDefault="00097E98" w:rsidP="000F163C">
            <w:pPr>
              <w:rPr>
                <w:sz w:val="24"/>
              </w:rPr>
            </w:pPr>
          </w:p>
        </w:tc>
      </w:tr>
      <w:tr w:rsidR="00097E98" w:rsidRPr="00442838" w14:paraId="4D530A0A" w14:textId="77777777" w:rsidTr="000F163C">
        <w:tc>
          <w:tcPr>
            <w:tcW w:w="3596" w:type="dxa"/>
          </w:tcPr>
          <w:p w14:paraId="1618A78D" w14:textId="77777777" w:rsidR="00097E98" w:rsidRPr="00442838" w:rsidRDefault="00097E98" w:rsidP="000F163C">
            <w:pPr>
              <w:rPr>
                <w:sz w:val="24"/>
              </w:rPr>
            </w:pPr>
          </w:p>
        </w:tc>
        <w:tc>
          <w:tcPr>
            <w:tcW w:w="3597" w:type="dxa"/>
          </w:tcPr>
          <w:p w14:paraId="4AE07DE6" w14:textId="77777777" w:rsidR="00097E98" w:rsidRPr="00442838" w:rsidRDefault="00097E98" w:rsidP="000F163C">
            <w:pPr>
              <w:rPr>
                <w:sz w:val="24"/>
              </w:rPr>
            </w:pPr>
          </w:p>
        </w:tc>
        <w:tc>
          <w:tcPr>
            <w:tcW w:w="3597" w:type="dxa"/>
          </w:tcPr>
          <w:p w14:paraId="214ACACE" w14:textId="77777777" w:rsidR="00097E98" w:rsidRPr="00442838" w:rsidRDefault="00097E98" w:rsidP="000F163C">
            <w:pPr>
              <w:rPr>
                <w:sz w:val="24"/>
              </w:rPr>
            </w:pPr>
          </w:p>
        </w:tc>
      </w:tr>
    </w:tbl>
    <w:p w14:paraId="05B50D3C" w14:textId="77777777" w:rsidR="00097E98" w:rsidRPr="00442838" w:rsidRDefault="00097E98" w:rsidP="00097E98">
      <w:pPr>
        <w:rPr>
          <w:sz w:val="24"/>
        </w:rPr>
      </w:pPr>
    </w:p>
    <w:p w14:paraId="0DC963FB" w14:textId="77777777" w:rsidR="00097E98" w:rsidRPr="00442838" w:rsidRDefault="00097E98" w:rsidP="00097E98">
      <w:pPr>
        <w:rPr>
          <w:sz w:val="24"/>
        </w:rPr>
      </w:pPr>
      <w:r w:rsidRPr="00442838">
        <w:rPr>
          <w:sz w:val="24"/>
        </w:rPr>
        <w:t>Sprites:</w:t>
      </w:r>
    </w:p>
    <w:p w14:paraId="020D5BF8" w14:textId="77777777" w:rsidR="00097E98" w:rsidRPr="00442838" w:rsidRDefault="00097E98" w:rsidP="00097E98">
      <w:pPr>
        <w:rPr>
          <w:sz w:val="24"/>
        </w:rPr>
      </w:pPr>
      <w:r w:rsidRPr="00442838">
        <w:rPr>
          <w:sz w:val="24"/>
        </w:rPr>
        <w:br w:type="page"/>
      </w:r>
    </w:p>
    <w:p w14:paraId="558DED05" w14:textId="7B0B1454" w:rsidR="00097E98" w:rsidRPr="00442838" w:rsidRDefault="00F16DA5" w:rsidP="00097E98">
      <w:pPr>
        <w:rPr>
          <w:sz w:val="24"/>
        </w:rPr>
      </w:pPr>
      <w:r w:rsidRPr="00442838">
        <w:rPr>
          <w:sz w:val="24"/>
        </w:rPr>
        <w:lastRenderedPageBreak/>
        <w:t xml:space="preserve">Magmar </w:t>
      </w:r>
      <w:r w:rsidR="00097E98" w:rsidRPr="00442838">
        <w:rPr>
          <w:sz w:val="24"/>
        </w:rPr>
        <w:t>Family Page</w:t>
      </w:r>
    </w:p>
    <w:p w14:paraId="40CAADF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A7FA7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45C6EE7" w14:textId="77777777" w:rsidTr="000F163C">
        <w:trPr>
          <w:trHeight w:val="896"/>
        </w:trPr>
        <w:tc>
          <w:tcPr>
            <w:tcW w:w="1251" w:type="dxa"/>
          </w:tcPr>
          <w:p w14:paraId="4E5743F7" w14:textId="77777777" w:rsidR="00097E98" w:rsidRPr="00442838" w:rsidRDefault="00097E98" w:rsidP="000F163C">
            <w:pPr>
              <w:spacing w:line="360" w:lineRule="auto"/>
            </w:pPr>
            <w:r w:rsidRPr="00442838">
              <w:t>Pokemon</w:t>
            </w:r>
          </w:p>
          <w:p w14:paraId="04D7388B" w14:textId="77777777" w:rsidR="00097E98" w:rsidRPr="00442838" w:rsidRDefault="00097E98" w:rsidP="000F163C">
            <w:pPr>
              <w:spacing w:line="360" w:lineRule="auto"/>
            </w:pPr>
            <w:r w:rsidRPr="00442838">
              <w:t>Name</w:t>
            </w:r>
          </w:p>
        </w:tc>
        <w:tc>
          <w:tcPr>
            <w:tcW w:w="1652" w:type="dxa"/>
          </w:tcPr>
          <w:p w14:paraId="4FA0EFDB" w14:textId="77777777" w:rsidR="00097E98" w:rsidRPr="00442838" w:rsidRDefault="00097E98" w:rsidP="000F163C">
            <w:pPr>
              <w:spacing w:line="360" w:lineRule="auto"/>
            </w:pPr>
            <w:r w:rsidRPr="00442838">
              <w:t>Pokemon Number</w:t>
            </w:r>
          </w:p>
        </w:tc>
        <w:tc>
          <w:tcPr>
            <w:tcW w:w="3719" w:type="dxa"/>
          </w:tcPr>
          <w:p w14:paraId="6C1E89B6" w14:textId="77777777" w:rsidR="00097E98" w:rsidRPr="00442838" w:rsidRDefault="00097E98" w:rsidP="000F163C">
            <w:pPr>
              <w:spacing w:line="360" w:lineRule="auto"/>
            </w:pPr>
            <w:r w:rsidRPr="00442838">
              <w:t>Base Stats</w:t>
            </w:r>
          </w:p>
          <w:p w14:paraId="6A95ED3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4B98E87" w14:textId="77777777" w:rsidR="00097E98" w:rsidRPr="00442838" w:rsidRDefault="00097E98" w:rsidP="000F163C">
            <w:pPr>
              <w:spacing w:line="360" w:lineRule="auto"/>
            </w:pPr>
            <w:r w:rsidRPr="00442838">
              <w:t>Ability</w:t>
            </w:r>
          </w:p>
        </w:tc>
        <w:tc>
          <w:tcPr>
            <w:tcW w:w="724" w:type="dxa"/>
          </w:tcPr>
          <w:p w14:paraId="2D9D9215" w14:textId="77777777" w:rsidR="00097E98" w:rsidRPr="00442838" w:rsidRDefault="00097E98" w:rsidP="000F163C">
            <w:pPr>
              <w:spacing w:line="360" w:lineRule="auto"/>
            </w:pPr>
            <w:r w:rsidRPr="00442838">
              <w:t>Type 1</w:t>
            </w:r>
          </w:p>
        </w:tc>
        <w:tc>
          <w:tcPr>
            <w:tcW w:w="724" w:type="dxa"/>
          </w:tcPr>
          <w:p w14:paraId="10F9FC95" w14:textId="77777777" w:rsidR="00097E98" w:rsidRPr="00442838" w:rsidRDefault="00097E98" w:rsidP="000F163C">
            <w:pPr>
              <w:spacing w:line="360" w:lineRule="auto"/>
            </w:pPr>
            <w:r w:rsidRPr="00442838">
              <w:t>Type 2</w:t>
            </w:r>
          </w:p>
        </w:tc>
        <w:tc>
          <w:tcPr>
            <w:tcW w:w="1976" w:type="dxa"/>
          </w:tcPr>
          <w:p w14:paraId="615BA882" w14:textId="77777777" w:rsidR="00097E98" w:rsidRPr="00442838" w:rsidRDefault="00097E98" w:rsidP="000F163C">
            <w:pPr>
              <w:spacing w:line="360" w:lineRule="auto"/>
            </w:pPr>
            <w:r w:rsidRPr="00442838">
              <w:t>Evolution</w:t>
            </w:r>
          </w:p>
        </w:tc>
      </w:tr>
      <w:tr w:rsidR="00097E98" w:rsidRPr="00442838" w14:paraId="3E3A9834" w14:textId="77777777" w:rsidTr="000F163C">
        <w:trPr>
          <w:trHeight w:val="454"/>
        </w:trPr>
        <w:tc>
          <w:tcPr>
            <w:tcW w:w="1251" w:type="dxa"/>
          </w:tcPr>
          <w:p w14:paraId="39174812" w14:textId="38F8E48A" w:rsidR="00097E98" w:rsidRPr="00442838" w:rsidRDefault="00F16DA5" w:rsidP="000F163C">
            <w:pPr>
              <w:spacing w:line="360" w:lineRule="auto"/>
            </w:pPr>
            <w:r w:rsidRPr="00442838">
              <w:t>Magby</w:t>
            </w:r>
          </w:p>
        </w:tc>
        <w:tc>
          <w:tcPr>
            <w:tcW w:w="1652" w:type="dxa"/>
          </w:tcPr>
          <w:p w14:paraId="4D349E33" w14:textId="77777777" w:rsidR="00097E98" w:rsidRPr="00442838" w:rsidRDefault="00097E98" w:rsidP="000F163C">
            <w:pPr>
              <w:spacing w:line="360" w:lineRule="auto"/>
            </w:pPr>
          </w:p>
        </w:tc>
        <w:tc>
          <w:tcPr>
            <w:tcW w:w="3719" w:type="dxa"/>
          </w:tcPr>
          <w:p w14:paraId="76A5E530" w14:textId="77777777" w:rsidR="00097E98" w:rsidRPr="00442838" w:rsidRDefault="00097E98" w:rsidP="000F163C">
            <w:pPr>
              <w:spacing w:line="360" w:lineRule="auto"/>
            </w:pPr>
          </w:p>
        </w:tc>
        <w:tc>
          <w:tcPr>
            <w:tcW w:w="880" w:type="dxa"/>
          </w:tcPr>
          <w:p w14:paraId="55565A66" w14:textId="77777777" w:rsidR="00097E98" w:rsidRPr="00442838" w:rsidRDefault="00097E98" w:rsidP="000F163C">
            <w:pPr>
              <w:spacing w:line="360" w:lineRule="auto"/>
            </w:pPr>
          </w:p>
        </w:tc>
        <w:tc>
          <w:tcPr>
            <w:tcW w:w="724" w:type="dxa"/>
          </w:tcPr>
          <w:p w14:paraId="6CD6CD8C" w14:textId="77777777" w:rsidR="00097E98" w:rsidRPr="00442838" w:rsidRDefault="00097E98" w:rsidP="000F163C">
            <w:pPr>
              <w:spacing w:line="360" w:lineRule="auto"/>
            </w:pPr>
          </w:p>
        </w:tc>
        <w:tc>
          <w:tcPr>
            <w:tcW w:w="724" w:type="dxa"/>
          </w:tcPr>
          <w:p w14:paraId="0798738A" w14:textId="77777777" w:rsidR="00097E98" w:rsidRPr="00442838" w:rsidRDefault="00097E98" w:rsidP="000F163C">
            <w:pPr>
              <w:spacing w:line="360" w:lineRule="auto"/>
            </w:pPr>
          </w:p>
        </w:tc>
        <w:tc>
          <w:tcPr>
            <w:tcW w:w="1976" w:type="dxa"/>
          </w:tcPr>
          <w:p w14:paraId="7E953C63" w14:textId="77777777" w:rsidR="00097E98" w:rsidRPr="00442838" w:rsidRDefault="00097E98" w:rsidP="000F163C">
            <w:pPr>
              <w:spacing w:line="360" w:lineRule="auto"/>
            </w:pPr>
          </w:p>
        </w:tc>
      </w:tr>
      <w:tr w:rsidR="00097E98" w:rsidRPr="00442838" w14:paraId="7BD46A17" w14:textId="77777777" w:rsidTr="000F163C">
        <w:trPr>
          <w:trHeight w:val="441"/>
        </w:trPr>
        <w:tc>
          <w:tcPr>
            <w:tcW w:w="1251" w:type="dxa"/>
          </w:tcPr>
          <w:p w14:paraId="68EDCEA4" w14:textId="56670428" w:rsidR="00097E98" w:rsidRPr="00442838" w:rsidRDefault="00F16DA5" w:rsidP="000F163C">
            <w:pPr>
              <w:spacing w:line="360" w:lineRule="auto"/>
            </w:pPr>
            <w:r w:rsidRPr="00442838">
              <w:t>Magmar</w:t>
            </w:r>
          </w:p>
        </w:tc>
        <w:tc>
          <w:tcPr>
            <w:tcW w:w="1652" w:type="dxa"/>
          </w:tcPr>
          <w:p w14:paraId="061D5BEC" w14:textId="77777777" w:rsidR="00097E98" w:rsidRPr="00442838" w:rsidRDefault="00097E98" w:rsidP="000F163C">
            <w:pPr>
              <w:spacing w:line="360" w:lineRule="auto"/>
            </w:pPr>
          </w:p>
        </w:tc>
        <w:tc>
          <w:tcPr>
            <w:tcW w:w="3719" w:type="dxa"/>
          </w:tcPr>
          <w:p w14:paraId="2F5C2741" w14:textId="77777777" w:rsidR="00097E98" w:rsidRPr="00442838" w:rsidRDefault="00097E98" w:rsidP="000F163C">
            <w:pPr>
              <w:spacing w:line="360" w:lineRule="auto"/>
            </w:pPr>
          </w:p>
        </w:tc>
        <w:tc>
          <w:tcPr>
            <w:tcW w:w="880" w:type="dxa"/>
          </w:tcPr>
          <w:p w14:paraId="7D5ABD21" w14:textId="77777777" w:rsidR="00097E98" w:rsidRPr="00442838" w:rsidRDefault="00097E98" w:rsidP="000F163C">
            <w:pPr>
              <w:spacing w:line="360" w:lineRule="auto"/>
            </w:pPr>
          </w:p>
        </w:tc>
        <w:tc>
          <w:tcPr>
            <w:tcW w:w="724" w:type="dxa"/>
          </w:tcPr>
          <w:p w14:paraId="1D1696FF" w14:textId="77777777" w:rsidR="00097E98" w:rsidRPr="00442838" w:rsidRDefault="00097E98" w:rsidP="000F163C">
            <w:pPr>
              <w:spacing w:line="360" w:lineRule="auto"/>
            </w:pPr>
          </w:p>
        </w:tc>
        <w:tc>
          <w:tcPr>
            <w:tcW w:w="724" w:type="dxa"/>
          </w:tcPr>
          <w:p w14:paraId="06AB7FCB" w14:textId="77777777" w:rsidR="00097E98" w:rsidRPr="00442838" w:rsidRDefault="00097E98" w:rsidP="000F163C">
            <w:pPr>
              <w:spacing w:line="360" w:lineRule="auto"/>
            </w:pPr>
          </w:p>
        </w:tc>
        <w:tc>
          <w:tcPr>
            <w:tcW w:w="1976" w:type="dxa"/>
          </w:tcPr>
          <w:p w14:paraId="7C524956" w14:textId="77777777" w:rsidR="00097E98" w:rsidRPr="00442838" w:rsidRDefault="00097E98" w:rsidP="000F163C">
            <w:pPr>
              <w:spacing w:line="360" w:lineRule="auto"/>
            </w:pPr>
          </w:p>
        </w:tc>
      </w:tr>
      <w:tr w:rsidR="00097E98" w:rsidRPr="00442838" w14:paraId="7706FEFF" w14:textId="77777777" w:rsidTr="000F163C">
        <w:trPr>
          <w:trHeight w:val="441"/>
        </w:trPr>
        <w:tc>
          <w:tcPr>
            <w:tcW w:w="1251" w:type="dxa"/>
          </w:tcPr>
          <w:p w14:paraId="1EF6EC51" w14:textId="2A12F4BF" w:rsidR="00097E98" w:rsidRPr="00442838" w:rsidRDefault="00F16DA5" w:rsidP="000F163C">
            <w:pPr>
              <w:spacing w:line="360" w:lineRule="auto"/>
            </w:pPr>
            <w:r w:rsidRPr="00442838">
              <w:t>Magmortar</w:t>
            </w:r>
          </w:p>
        </w:tc>
        <w:tc>
          <w:tcPr>
            <w:tcW w:w="1652" w:type="dxa"/>
          </w:tcPr>
          <w:p w14:paraId="01D4B1ED" w14:textId="77777777" w:rsidR="00097E98" w:rsidRPr="00442838" w:rsidRDefault="00097E98" w:rsidP="000F163C">
            <w:pPr>
              <w:spacing w:line="360" w:lineRule="auto"/>
            </w:pPr>
          </w:p>
        </w:tc>
        <w:tc>
          <w:tcPr>
            <w:tcW w:w="3719" w:type="dxa"/>
          </w:tcPr>
          <w:p w14:paraId="57BA840C" w14:textId="77777777" w:rsidR="00097E98" w:rsidRPr="00442838" w:rsidRDefault="00097E98" w:rsidP="000F163C">
            <w:pPr>
              <w:spacing w:line="360" w:lineRule="auto"/>
            </w:pPr>
          </w:p>
        </w:tc>
        <w:tc>
          <w:tcPr>
            <w:tcW w:w="880" w:type="dxa"/>
          </w:tcPr>
          <w:p w14:paraId="2968ADFC" w14:textId="77777777" w:rsidR="00097E98" w:rsidRPr="00442838" w:rsidRDefault="00097E98" w:rsidP="000F163C">
            <w:pPr>
              <w:spacing w:line="360" w:lineRule="auto"/>
            </w:pPr>
          </w:p>
        </w:tc>
        <w:tc>
          <w:tcPr>
            <w:tcW w:w="724" w:type="dxa"/>
          </w:tcPr>
          <w:p w14:paraId="2FE75D10" w14:textId="77777777" w:rsidR="00097E98" w:rsidRPr="00442838" w:rsidRDefault="00097E98" w:rsidP="000F163C">
            <w:pPr>
              <w:spacing w:line="360" w:lineRule="auto"/>
            </w:pPr>
          </w:p>
        </w:tc>
        <w:tc>
          <w:tcPr>
            <w:tcW w:w="724" w:type="dxa"/>
          </w:tcPr>
          <w:p w14:paraId="59E9F159" w14:textId="77777777" w:rsidR="00097E98" w:rsidRPr="00442838" w:rsidRDefault="00097E98" w:rsidP="000F163C">
            <w:pPr>
              <w:spacing w:line="360" w:lineRule="auto"/>
            </w:pPr>
          </w:p>
        </w:tc>
        <w:tc>
          <w:tcPr>
            <w:tcW w:w="1976" w:type="dxa"/>
          </w:tcPr>
          <w:p w14:paraId="7EDCC88F" w14:textId="77777777" w:rsidR="00097E98" w:rsidRPr="00442838" w:rsidRDefault="00097E98" w:rsidP="000F163C">
            <w:pPr>
              <w:spacing w:line="360" w:lineRule="auto"/>
            </w:pPr>
          </w:p>
        </w:tc>
      </w:tr>
    </w:tbl>
    <w:p w14:paraId="7523F755" w14:textId="77777777" w:rsidR="00097E98" w:rsidRPr="00442838" w:rsidRDefault="00097E98" w:rsidP="00097E98">
      <w:pPr>
        <w:rPr>
          <w:sz w:val="24"/>
        </w:rPr>
      </w:pPr>
    </w:p>
    <w:p w14:paraId="7FD475A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BB29921" w14:textId="77777777" w:rsidTr="000F163C">
        <w:tc>
          <w:tcPr>
            <w:tcW w:w="3596" w:type="dxa"/>
          </w:tcPr>
          <w:p w14:paraId="14B39384" w14:textId="77777777" w:rsidR="00097E98" w:rsidRPr="00442838" w:rsidRDefault="00097E98" w:rsidP="000F163C">
            <w:pPr>
              <w:rPr>
                <w:sz w:val="24"/>
              </w:rPr>
            </w:pPr>
          </w:p>
        </w:tc>
        <w:tc>
          <w:tcPr>
            <w:tcW w:w="3597" w:type="dxa"/>
          </w:tcPr>
          <w:p w14:paraId="482EF9CE" w14:textId="77777777" w:rsidR="00097E98" w:rsidRPr="00442838" w:rsidRDefault="00097E98" w:rsidP="000F163C">
            <w:pPr>
              <w:rPr>
                <w:sz w:val="24"/>
              </w:rPr>
            </w:pPr>
          </w:p>
        </w:tc>
        <w:tc>
          <w:tcPr>
            <w:tcW w:w="3597" w:type="dxa"/>
          </w:tcPr>
          <w:p w14:paraId="4D323F48" w14:textId="77777777" w:rsidR="00097E98" w:rsidRPr="00442838" w:rsidRDefault="00097E98" w:rsidP="000F163C">
            <w:pPr>
              <w:rPr>
                <w:sz w:val="24"/>
              </w:rPr>
            </w:pPr>
          </w:p>
        </w:tc>
      </w:tr>
      <w:tr w:rsidR="00097E98" w:rsidRPr="00442838" w14:paraId="1CD0B52E" w14:textId="77777777" w:rsidTr="000F163C">
        <w:tc>
          <w:tcPr>
            <w:tcW w:w="3596" w:type="dxa"/>
          </w:tcPr>
          <w:p w14:paraId="2DA95703" w14:textId="77777777" w:rsidR="00097E98" w:rsidRPr="00442838" w:rsidRDefault="00097E98" w:rsidP="000F163C">
            <w:pPr>
              <w:rPr>
                <w:sz w:val="24"/>
              </w:rPr>
            </w:pPr>
          </w:p>
        </w:tc>
        <w:tc>
          <w:tcPr>
            <w:tcW w:w="3597" w:type="dxa"/>
          </w:tcPr>
          <w:p w14:paraId="547BE7A1" w14:textId="77777777" w:rsidR="00097E98" w:rsidRPr="00442838" w:rsidRDefault="00097E98" w:rsidP="000F163C">
            <w:pPr>
              <w:rPr>
                <w:sz w:val="24"/>
              </w:rPr>
            </w:pPr>
          </w:p>
        </w:tc>
        <w:tc>
          <w:tcPr>
            <w:tcW w:w="3597" w:type="dxa"/>
          </w:tcPr>
          <w:p w14:paraId="3071E7A7" w14:textId="77777777" w:rsidR="00097E98" w:rsidRPr="00442838" w:rsidRDefault="00097E98" w:rsidP="000F163C">
            <w:pPr>
              <w:rPr>
                <w:sz w:val="24"/>
              </w:rPr>
            </w:pPr>
          </w:p>
        </w:tc>
      </w:tr>
    </w:tbl>
    <w:p w14:paraId="0DC37271" w14:textId="77777777" w:rsidR="00097E98" w:rsidRPr="00442838" w:rsidRDefault="00097E98" w:rsidP="00097E98">
      <w:pPr>
        <w:rPr>
          <w:sz w:val="24"/>
        </w:rPr>
      </w:pPr>
    </w:p>
    <w:p w14:paraId="1E0A0C87" w14:textId="77777777" w:rsidR="00097E98" w:rsidRPr="00442838" w:rsidRDefault="00097E98" w:rsidP="00097E98">
      <w:pPr>
        <w:rPr>
          <w:sz w:val="24"/>
        </w:rPr>
      </w:pPr>
      <w:r w:rsidRPr="00442838">
        <w:rPr>
          <w:sz w:val="24"/>
        </w:rPr>
        <w:t>Sprites:</w:t>
      </w:r>
    </w:p>
    <w:p w14:paraId="028F68B8" w14:textId="77777777" w:rsidR="00097E98" w:rsidRPr="00442838" w:rsidRDefault="00097E98" w:rsidP="00097E98">
      <w:pPr>
        <w:rPr>
          <w:sz w:val="24"/>
        </w:rPr>
      </w:pPr>
      <w:r w:rsidRPr="00442838">
        <w:rPr>
          <w:sz w:val="24"/>
        </w:rPr>
        <w:br w:type="page"/>
      </w:r>
    </w:p>
    <w:p w14:paraId="52B10DDE" w14:textId="2922D53E" w:rsidR="00097E98" w:rsidRPr="00442838" w:rsidRDefault="00F16DA5" w:rsidP="00097E98">
      <w:pPr>
        <w:rPr>
          <w:sz w:val="24"/>
        </w:rPr>
      </w:pPr>
      <w:r w:rsidRPr="00442838">
        <w:rPr>
          <w:sz w:val="24"/>
        </w:rPr>
        <w:lastRenderedPageBreak/>
        <w:t xml:space="preserve">Pinsir </w:t>
      </w:r>
      <w:r w:rsidR="00097E98" w:rsidRPr="00442838">
        <w:rPr>
          <w:sz w:val="24"/>
        </w:rPr>
        <w:t>Family Page</w:t>
      </w:r>
    </w:p>
    <w:p w14:paraId="6D6DF23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DF2F0E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B622C3" w14:textId="77777777" w:rsidTr="000F163C">
        <w:trPr>
          <w:trHeight w:val="896"/>
        </w:trPr>
        <w:tc>
          <w:tcPr>
            <w:tcW w:w="1251" w:type="dxa"/>
          </w:tcPr>
          <w:p w14:paraId="5C112A6E" w14:textId="77777777" w:rsidR="00097E98" w:rsidRPr="00442838" w:rsidRDefault="00097E98" w:rsidP="000F163C">
            <w:pPr>
              <w:spacing w:line="360" w:lineRule="auto"/>
            </w:pPr>
            <w:r w:rsidRPr="00442838">
              <w:t>Pokemon</w:t>
            </w:r>
          </w:p>
          <w:p w14:paraId="1995AD9B" w14:textId="77777777" w:rsidR="00097E98" w:rsidRPr="00442838" w:rsidRDefault="00097E98" w:rsidP="000F163C">
            <w:pPr>
              <w:spacing w:line="360" w:lineRule="auto"/>
            </w:pPr>
            <w:r w:rsidRPr="00442838">
              <w:t>Name</w:t>
            </w:r>
          </w:p>
        </w:tc>
        <w:tc>
          <w:tcPr>
            <w:tcW w:w="1652" w:type="dxa"/>
          </w:tcPr>
          <w:p w14:paraId="1E31DF83" w14:textId="77777777" w:rsidR="00097E98" w:rsidRPr="00442838" w:rsidRDefault="00097E98" w:rsidP="000F163C">
            <w:pPr>
              <w:spacing w:line="360" w:lineRule="auto"/>
            </w:pPr>
            <w:r w:rsidRPr="00442838">
              <w:t>Pokemon Number</w:t>
            </w:r>
          </w:p>
        </w:tc>
        <w:tc>
          <w:tcPr>
            <w:tcW w:w="3719" w:type="dxa"/>
          </w:tcPr>
          <w:p w14:paraId="7A587403" w14:textId="77777777" w:rsidR="00097E98" w:rsidRPr="00442838" w:rsidRDefault="00097E98" w:rsidP="000F163C">
            <w:pPr>
              <w:spacing w:line="360" w:lineRule="auto"/>
            </w:pPr>
            <w:r w:rsidRPr="00442838">
              <w:t>Base Stats</w:t>
            </w:r>
          </w:p>
          <w:p w14:paraId="2E67859C"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47D8883" w14:textId="77777777" w:rsidR="00097E98" w:rsidRPr="00442838" w:rsidRDefault="00097E98" w:rsidP="000F163C">
            <w:pPr>
              <w:spacing w:line="360" w:lineRule="auto"/>
            </w:pPr>
            <w:r w:rsidRPr="00442838">
              <w:t>Ability</w:t>
            </w:r>
          </w:p>
        </w:tc>
        <w:tc>
          <w:tcPr>
            <w:tcW w:w="724" w:type="dxa"/>
          </w:tcPr>
          <w:p w14:paraId="6EEAF76F" w14:textId="77777777" w:rsidR="00097E98" w:rsidRPr="00442838" w:rsidRDefault="00097E98" w:rsidP="000F163C">
            <w:pPr>
              <w:spacing w:line="360" w:lineRule="auto"/>
            </w:pPr>
            <w:r w:rsidRPr="00442838">
              <w:t>Type 1</w:t>
            </w:r>
          </w:p>
        </w:tc>
        <w:tc>
          <w:tcPr>
            <w:tcW w:w="724" w:type="dxa"/>
          </w:tcPr>
          <w:p w14:paraId="4723421A" w14:textId="77777777" w:rsidR="00097E98" w:rsidRPr="00442838" w:rsidRDefault="00097E98" w:rsidP="000F163C">
            <w:pPr>
              <w:spacing w:line="360" w:lineRule="auto"/>
            </w:pPr>
            <w:r w:rsidRPr="00442838">
              <w:t>Type 2</w:t>
            </w:r>
          </w:p>
        </w:tc>
        <w:tc>
          <w:tcPr>
            <w:tcW w:w="1976" w:type="dxa"/>
          </w:tcPr>
          <w:p w14:paraId="2EABC520" w14:textId="77777777" w:rsidR="00097E98" w:rsidRPr="00442838" w:rsidRDefault="00097E98" w:rsidP="000F163C">
            <w:pPr>
              <w:spacing w:line="360" w:lineRule="auto"/>
            </w:pPr>
            <w:r w:rsidRPr="00442838">
              <w:t>Evolution</w:t>
            </w:r>
          </w:p>
        </w:tc>
      </w:tr>
      <w:tr w:rsidR="00097E98" w:rsidRPr="00442838" w14:paraId="4E52DE3F" w14:textId="77777777" w:rsidTr="000F163C">
        <w:trPr>
          <w:trHeight w:val="454"/>
        </w:trPr>
        <w:tc>
          <w:tcPr>
            <w:tcW w:w="1251" w:type="dxa"/>
          </w:tcPr>
          <w:p w14:paraId="7C6046E9" w14:textId="66BE0463" w:rsidR="00097E98" w:rsidRPr="00442838" w:rsidRDefault="00F16DA5" w:rsidP="000F163C">
            <w:pPr>
              <w:spacing w:line="360" w:lineRule="auto"/>
            </w:pPr>
            <w:r w:rsidRPr="00442838">
              <w:t>Pinsir</w:t>
            </w:r>
          </w:p>
        </w:tc>
        <w:tc>
          <w:tcPr>
            <w:tcW w:w="1652" w:type="dxa"/>
          </w:tcPr>
          <w:p w14:paraId="148D6211" w14:textId="77777777" w:rsidR="00097E98" w:rsidRPr="00442838" w:rsidRDefault="00097E98" w:rsidP="000F163C">
            <w:pPr>
              <w:spacing w:line="360" w:lineRule="auto"/>
            </w:pPr>
          </w:p>
        </w:tc>
        <w:tc>
          <w:tcPr>
            <w:tcW w:w="3719" w:type="dxa"/>
          </w:tcPr>
          <w:p w14:paraId="0EF7DEC0" w14:textId="77777777" w:rsidR="00097E98" w:rsidRPr="00442838" w:rsidRDefault="00097E98" w:rsidP="000F163C">
            <w:pPr>
              <w:spacing w:line="360" w:lineRule="auto"/>
            </w:pPr>
          </w:p>
        </w:tc>
        <w:tc>
          <w:tcPr>
            <w:tcW w:w="880" w:type="dxa"/>
          </w:tcPr>
          <w:p w14:paraId="5629248B" w14:textId="77777777" w:rsidR="00097E98" w:rsidRPr="00442838" w:rsidRDefault="00097E98" w:rsidP="000F163C">
            <w:pPr>
              <w:spacing w:line="360" w:lineRule="auto"/>
            </w:pPr>
          </w:p>
        </w:tc>
        <w:tc>
          <w:tcPr>
            <w:tcW w:w="724" w:type="dxa"/>
          </w:tcPr>
          <w:p w14:paraId="036BDC90" w14:textId="77777777" w:rsidR="00097E98" w:rsidRPr="00442838" w:rsidRDefault="00097E98" w:rsidP="000F163C">
            <w:pPr>
              <w:spacing w:line="360" w:lineRule="auto"/>
            </w:pPr>
          </w:p>
        </w:tc>
        <w:tc>
          <w:tcPr>
            <w:tcW w:w="724" w:type="dxa"/>
          </w:tcPr>
          <w:p w14:paraId="5BF941A6" w14:textId="77777777" w:rsidR="00097E98" w:rsidRPr="00442838" w:rsidRDefault="00097E98" w:rsidP="000F163C">
            <w:pPr>
              <w:spacing w:line="360" w:lineRule="auto"/>
            </w:pPr>
          </w:p>
        </w:tc>
        <w:tc>
          <w:tcPr>
            <w:tcW w:w="1976" w:type="dxa"/>
          </w:tcPr>
          <w:p w14:paraId="04586622" w14:textId="77777777" w:rsidR="00097E98" w:rsidRPr="00442838" w:rsidRDefault="00097E98" w:rsidP="000F163C">
            <w:pPr>
              <w:spacing w:line="360" w:lineRule="auto"/>
            </w:pPr>
          </w:p>
        </w:tc>
      </w:tr>
      <w:tr w:rsidR="00097E98" w:rsidRPr="00442838" w14:paraId="0A5402B8" w14:textId="77777777" w:rsidTr="000F163C">
        <w:trPr>
          <w:trHeight w:val="441"/>
        </w:trPr>
        <w:tc>
          <w:tcPr>
            <w:tcW w:w="1251" w:type="dxa"/>
          </w:tcPr>
          <w:p w14:paraId="5C25040E" w14:textId="2149392A" w:rsidR="00097E98" w:rsidRPr="00442838" w:rsidRDefault="00F16DA5" w:rsidP="000F163C">
            <w:pPr>
              <w:spacing w:line="360" w:lineRule="auto"/>
            </w:pPr>
            <w:r w:rsidRPr="00442838">
              <w:t>Mega Pinsir</w:t>
            </w:r>
          </w:p>
        </w:tc>
        <w:tc>
          <w:tcPr>
            <w:tcW w:w="1652" w:type="dxa"/>
          </w:tcPr>
          <w:p w14:paraId="13197FE1" w14:textId="77777777" w:rsidR="00097E98" w:rsidRPr="00442838" w:rsidRDefault="00097E98" w:rsidP="000F163C">
            <w:pPr>
              <w:spacing w:line="360" w:lineRule="auto"/>
            </w:pPr>
          </w:p>
        </w:tc>
        <w:tc>
          <w:tcPr>
            <w:tcW w:w="3719" w:type="dxa"/>
          </w:tcPr>
          <w:p w14:paraId="544B98B4" w14:textId="77777777" w:rsidR="00097E98" w:rsidRPr="00442838" w:rsidRDefault="00097E98" w:rsidP="000F163C">
            <w:pPr>
              <w:spacing w:line="360" w:lineRule="auto"/>
            </w:pPr>
          </w:p>
        </w:tc>
        <w:tc>
          <w:tcPr>
            <w:tcW w:w="880" w:type="dxa"/>
          </w:tcPr>
          <w:p w14:paraId="732E138B" w14:textId="77777777" w:rsidR="00097E98" w:rsidRPr="00442838" w:rsidRDefault="00097E98" w:rsidP="000F163C">
            <w:pPr>
              <w:spacing w:line="360" w:lineRule="auto"/>
            </w:pPr>
          </w:p>
        </w:tc>
        <w:tc>
          <w:tcPr>
            <w:tcW w:w="724" w:type="dxa"/>
          </w:tcPr>
          <w:p w14:paraId="49B0B9C0" w14:textId="77777777" w:rsidR="00097E98" w:rsidRPr="00442838" w:rsidRDefault="00097E98" w:rsidP="000F163C">
            <w:pPr>
              <w:spacing w:line="360" w:lineRule="auto"/>
            </w:pPr>
          </w:p>
        </w:tc>
        <w:tc>
          <w:tcPr>
            <w:tcW w:w="724" w:type="dxa"/>
          </w:tcPr>
          <w:p w14:paraId="1BD2D724" w14:textId="77777777" w:rsidR="00097E98" w:rsidRPr="00442838" w:rsidRDefault="00097E98" w:rsidP="000F163C">
            <w:pPr>
              <w:spacing w:line="360" w:lineRule="auto"/>
            </w:pPr>
          </w:p>
        </w:tc>
        <w:tc>
          <w:tcPr>
            <w:tcW w:w="1976" w:type="dxa"/>
          </w:tcPr>
          <w:p w14:paraId="02943222" w14:textId="77777777" w:rsidR="00097E98" w:rsidRPr="00442838" w:rsidRDefault="00097E98" w:rsidP="000F163C">
            <w:pPr>
              <w:spacing w:line="360" w:lineRule="auto"/>
            </w:pPr>
          </w:p>
        </w:tc>
      </w:tr>
    </w:tbl>
    <w:p w14:paraId="02ACF08F" w14:textId="77777777" w:rsidR="00097E98" w:rsidRPr="00442838" w:rsidRDefault="00097E98" w:rsidP="00097E98">
      <w:pPr>
        <w:rPr>
          <w:sz w:val="24"/>
        </w:rPr>
      </w:pPr>
    </w:p>
    <w:p w14:paraId="3F953E1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97692EB" w14:textId="77777777" w:rsidTr="000F163C">
        <w:tc>
          <w:tcPr>
            <w:tcW w:w="3596" w:type="dxa"/>
          </w:tcPr>
          <w:p w14:paraId="5B7BF5A3" w14:textId="77777777" w:rsidR="00097E98" w:rsidRPr="00442838" w:rsidRDefault="00097E98" w:rsidP="000F163C">
            <w:pPr>
              <w:rPr>
                <w:sz w:val="24"/>
              </w:rPr>
            </w:pPr>
          </w:p>
        </w:tc>
        <w:tc>
          <w:tcPr>
            <w:tcW w:w="3597" w:type="dxa"/>
          </w:tcPr>
          <w:p w14:paraId="3D8B53AB" w14:textId="77777777" w:rsidR="00097E98" w:rsidRPr="00442838" w:rsidRDefault="00097E98" w:rsidP="000F163C">
            <w:pPr>
              <w:rPr>
                <w:sz w:val="24"/>
              </w:rPr>
            </w:pPr>
          </w:p>
        </w:tc>
        <w:tc>
          <w:tcPr>
            <w:tcW w:w="3597" w:type="dxa"/>
          </w:tcPr>
          <w:p w14:paraId="25159EB7" w14:textId="77777777" w:rsidR="00097E98" w:rsidRPr="00442838" w:rsidRDefault="00097E98" w:rsidP="000F163C">
            <w:pPr>
              <w:rPr>
                <w:sz w:val="24"/>
              </w:rPr>
            </w:pPr>
          </w:p>
        </w:tc>
      </w:tr>
      <w:tr w:rsidR="00097E98" w:rsidRPr="00442838" w14:paraId="75CEC98D" w14:textId="77777777" w:rsidTr="000F163C">
        <w:tc>
          <w:tcPr>
            <w:tcW w:w="3596" w:type="dxa"/>
          </w:tcPr>
          <w:p w14:paraId="64EF234D" w14:textId="77777777" w:rsidR="00097E98" w:rsidRPr="00442838" w:rsidRDefault="00097E98" w:rsidP="000F163C">
            <w:pPr>
              <w:rPr>
                <w:sz w:val="24"/>
              </w:rPr>
            </w:pPr>
          </w:p>
        </w:tc>
        <w:tc>
          <w:tcPr>
            <w:tcW w:w="3597" w:type="dxa"/>
          </w:tcPr>
          <w:p w14:paraId="452A2A52" w14:textId="77777777" w:rsidR="00097E98" w:rsidRPr="00442838" w:rsidRDefault="00097E98" w:rsidP="000F163C">
            <w:pPr>
              <w:rPr>
                <w:sz w:val="24"/>
              </w:rPr>
            </w:pPr>
          </w:p>
        </w:tc>
        <w:tc>
          <w:tcPr>
            <w:tcW w:w="3597" w:type="dxa"/>
          </w:tcPr>
          <w:p w14:paraId="7DA67476" w14:textId="77777777" w:rsidR="00097E98" w:rsidRPr="00442838" w:rsidRDefault="00097E98" w:rsidP="000F163C">
            <w:pPr>
              <w:rPr>
                <w:sz w:val="24"/>
              </w:rPr>
            </w:pPr>
          </w:p>
        </w:tc>
      </w:tr>
    </w:tbl>
    <w:p w14:paraId="19171BA3" w14:textId="77777777" w:rsidR="00097E98" w:rsidRPr="00442838" w:rsidRDefault="00097E98" w:rsidP="00097E98">
      <w:pPr>
        <w:rPr>
          <w:sz w:val="24"/>
        </w:rPr>
      </w:pPr>
    </w:p>
    <w:p w14:paraId="268C07F8" w14:textId="77777777" w:rsidR="00097E98" w:rsidRPr="00442838" w:rsidRDefault="00097E98" w:rsidP="00097E98">
      <w:pPr>
        <w:rPr>
          <w:sz w:val="24"/>
        </w:rPr>
      </w:pPr>
      <w:r w:rsidRPr="00442838">
        <w:rPr>
          <w:sz w:val="24"/>
        </w:rPr>
        <w:t>Sprites:</w:t>
      </w:r>
    </w:p>
    <w:p w14:paraId="651A8112" w14:textId="77777777" w:rsidR="00097E98" w:rsidRPr="00442838" w:rsidRDefault="00097E98" w:rsidP="00097E98">
      <w:pPr>
        <w:rPr>
          <w:sz w:val="24"/>
        </w:rPr>
      </w:pPr>
      <w:r w:rsidRPr="00442838">
        <w:rPr>
          <w:sz w:val="24"/>
        </w:rPr>
        <w:br w:type="page"/>
      </w:r>
    </w:p>
    <w:p w14:paraId="44D6706C" w14:textId="4CD49B97" w:rsidR="00097E98" w:rsidRPr="00442838" w:rsidRDefault="00F16DA5" w:rsidP="00097E98">
      <w:pPr>
        <w:rPr>
          <w:sz w:val="24"/>
        </w:rPr>
      </w:pPr>
      <w:r w:rsidRPr="00442838">
        <w:rPr>
          <w:sz w:val="24"/>
        </w:rPr>
        <w:lastRenderedPageBreak/>
        <w:t xml:space="preserve">Tauros </w:t>
      </w:r>
      <w:r w:rsidR="00097E98" w:rsidRPr="00442838">
        <w:rPr>
          <w:sz w:val="24"/>
        </w:rPr>
        <w:t>Family Page</w:t>
      </w:r>
    </w:p>
    <w:p w14:paraId="71A3B3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033C8C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9551B24" w14:textId="77777777" w:rsidTr="000F163C">
        <w:trPr>
          <w:trHeight w:val="896"/>
        </w:trPr>
        <w:tc>
          <w:tcPr>
            <w:tcW w:w="1251" w:type="dxa"/>
          </w:tcPr>
          <w:p w14:paraId="4DA985A1" w14:textId="77777777" w:rsidR="00097E98" w:rsidRPr="00442838" w:rsidRDefault="00097E98" w:rsidP="000F163C">
            <w:pPr>
              <w:spacing w:line="360" w:lineRule="auto"/>
            </w:pPr>
            <w:r w:rsidRPr="00442838">
              <w:t>Pokemon</w:t>
            </w:r>
          </w:p>
          <w:p w14:paraId="7B785271" w14:textId="77777777" w:rsidR="00097E98" w:rsidRPr="00442838" w:rsidRDefault="00097E98" w:rsidP="000F163C">
            <w:pPr>
              <w:spacing w:line="360" w:lineRule="auto"/>
            </w:pPr>
            <w:r w:rsidRPr="00442838">
              <w:t>Name</w:t>
            </w:r>
          </w:p>
        </w:tc>
        <w:tc>
          <w:tcPr>
            <w:tcW w:w="1652" w:type="dxa"/>
          </w:tcPr>
          <w:p w14:paraId="51FFBAE7" w14:textId="77777777" w:rsidR="00097E98" w:rsidRPr="00442838" w:rsidRDefault="00097E98" w:rsidP="000F163C">
            <w:pPr>
              <w:spacing w:line="360" w:lineRule="auto"/>
            </w:pPr>
            <w:r w:rsidRPr="00442838">
              <w:t>Pokemon Number</w:t>
            </w:r>
          </w:p>
        </w:tc>
        <w:tc>
          <w:tcPr>
            <w:tcW w:w="3719" w:type="dxa"/>
          </w:tcPr>
          <w:p w14:paraId="5AB20183" w14:textId="77777777" w:rsidR="00097E98" w:rsidRPr="00442838" w:rsidRDefault="00097E98" w:rsidP="000F163C">
            <w:pPr>
              <w:spacing w:line="360" w:lineRule="auto"/>
            </w:pPr>
            <w:r w:rsidRPr="00442838">
              <w:t>Base Stats</w:t>
            </w:r>
          </w:p>
          <w:p w14:paraId="79F0F75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C4EF039" w14:textId="77777777" w:rsidR="00097E98" w:rsidRPr="00442838" w:rsidRDefault="00097E98" w:rsidP="000F163C">
            <w:pPr>
              <w:spacing w:line="360" w:lineRule="auto"/>
            </w:pPr>
            <w:r w:rsidRPr="00442838">
              <w:t>Ability</w:t>
            </w:r>
          </w:p>
        </w:tc>
        <w:tc>
          <w:tcPr>
            <w:tcW w:w="724" w:type="dxa"/>
          </w:tcPr>
          <w:p w14:paraId="6B628628" w14:textId="77777777" w:rsidR="00097E98" w:rsidRPr="00442838" w:rsidRDefault="00097E98" w:rsidP="000F163C">
            <w:pPr>
              <w:spacing w:line="360" w:lineRule="auto"/>
            </w:pPr>
            <w:r w:rsidRPr="00442838">
              <w:t>Type 1</w:t>
            </w:r>
          </w:p>
        </w:tc>
        <w:tc>
          <w:tcPr>
            <w:tcW w:w="724" w:type="dxa"/>
          </w:tcPr>
          <w:p w14:paraId="3DC1A95D" w14:textId="77777777" w:rsidR="00097E98" w:rsidRPr="00442838" w:rsidRDefault="00097E98" w:rsidP="000F163C">
            <w:pPr>
              <w:spacing w:line="360" w:lineRule="auto"/>
            </w:pPr>
            <w:r w:rsidRPr="00442838">
              <w:t>Type 2</w:t>
            </w:r>
          </w:p>
        </w:tc>
        <w:tc>
          <w:tcPr>
            <w:tcW w:w="1976" w:type="dxa"/>
          </w:tcPr>
          <w:p w14:paraId="498B1FF0" w14:textId="77777777" w:rsidR="00097E98" w:rsidRPr="00442838" w:rsidRDefault="00097E98" w:rsidP="000F163C">
            <w:pPr>
              <w:spacing w:line="360" w:lineRule="auto"/>
            </w:pPr>
            <w:r w:rsidRPr="00442838">
              <w:t>Evolution</w:t>
            </w:r>
          </w:p>
        </w:tc>
      </w:tr>
      <w:tr w:rsidR="00097E98" w:rsidRPr="00442838" w14:paraId="36FEFF6D" w14:textId="77777777" w:rsidTr="000F163C">
        <w:trPr>
          <w:trHeight w:val="454"/>
        </w:trPr>
        <w:tc>
          <w:tcPr>
            <w:tcW w:w="1251" w:type="dxa"/>
          </w:tcPr>
          <w:p w14:paraId="50FF35EE" w14:textId="2E815D53" w:rsidR="00097E98" w:rsidRPr="00442838" w:rsidRDefault="00F16DA5" w:rsidP="000F163C">
            <w:pPr>
              <w:spacing w:line="360" w:lineRule="auto"/>
            </w:pPr>
            <w:r w:rsidRPr="00442838">
              <w:t>Tauros</w:t>
            </w:r>
          </w:p>
        </w:tc>
        <w:tc>
          <w:tcPr>
            <w:tcW w:w="1652" w:type="dxa"/>
          </w:tcPr>
          <w:p w14:paraId="69C4BD0E" w14:textId="77777777" w:rsidR="00097E98" w:rsidRPr="00442838" w:rsidRDefault="00097E98" w:rsidP="000F163C">
            <w:pPr>
              <w:spacing w:line="360" w:lineRule="auto"/>
            </w:pPr>
          </w:p>
        </w:tc>
        <w:tc>
          <w:tcPr>
            <w:tcW w:w="3719" w:type="dxa"/>
          </w:tcPr>
          <w:p w14:paraId="3B95BADF" w14:textId="77777777" w:rsidR="00097E98" w:rsidRPr="00442838" w:rsidRDefault="00097E98" w:rsidP="000F163C">
            <w:pPr>
              <w:spacing w:line="360" w:lineRule="auto"/>
            </w:pPr>
          </w:p>
        </w:tc>
        <w:tc>
          <w:tcPr>
            <w:tcW w:w="880" w:type="dxa"/>
          </w:tcPr>
          <w:p w14:paraId="7A2ECF5B" w14:textId="77777777" w:rsidR="00097E98" w:rsidRPr="00442838" w:rsidRDefault="00097E98" w:rsidP="000F163C">
            <w:pPr>
              <w:spacing w:line="360" w:lineRule="auto"/>
            </w:pPr>
          </w:p>
        </w:tc>
        <w:tc>
          <w:tcPr>
            <w:tcW w:w="724" w:type="dxa"/>
          </w:tcPr>
          <w:p w14:paraId="70D5C7CC" w14:textId="77777777" w:rsidR="00097E98" w:rsidRPr="00442838" w:rsidRDefault="00097E98" w:rsidP="000F163C">
            <w:pPr>
              <w:spacing w:line="360" w:lineRule="auto"/>
            </w:pPr>
          </w:p>
        </w:tc>
        <w:tc>
          <w:tcPr>
            <w:tcW w:w="724" w:type="dxa"/>
          </w:tcPr>
          <w:p w14:paraId="545ED31F" w14:textId="77777777" w:rsidR="00097E98" w:rsidRPr="00442838" w:rsidRDefault="00097E98" w:rsidP="000F163C">
            <w:pPr>
              <w:spacing w:line="360" w:lineRule="auto"/>
            </w:pPr>
          </w:p>
        </w:tc>
        <w:tc>
          <w:tcPr>
            <w:tcW w:w="1976" w:type="dxa"/>
          </w:tcPr>
          <w:p w14:paraId="54D62966" w14:textId="77777777" w:rsidR="00097E98" w:rsidRPr="00442838" w:rsidRDefault="00097E98" w:rsidP="000F163C">
            <w:pPr>
              <w:spacing w:line="360" w:lineRule="auto"/>
            </w:pPr>
          </w:p>
        </w:tc>
      </w:tr>
    </w:tbl>
    <w:p w14:paraId="549878B7" w14:textId="77777777" w:rsidR="00097E98" w:rsidRPr="00442838" w:rsidRDefault="00097E98" w:rsidP="00097E98">
      <w:pPr>
        <w:rPr>
          <w:sz w:val="24"/>
        </w:rPr>
      </w:pPr>
    </w:p>
    <w:p w14:paraId="785BEFE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F6CB1F" w14:textId="77777777" w:rsidTr="000F163C">
        <w:tc>
          <w:tcPr>
            <w:tcW w:w="3596" w:type="dxa"/>
          </w:tcPr>
          <w:p w14:paraId="7A104311" w14:textId="77777777" w:rsidR="00097E98" w:rsidRPr="00442838" w:rsidRDefault="00097E98" w:rsidP="000F163C">
            <w:pPr>
              <w:rPr>
                <w:sz w:val="24"/>
              </w:rPr>
            </w:pPr>
          </w:p>
        </w:tc>
        <w:tc>
          <w:tcPr>
            <w:tcW w:w="3597" w:type="dxa"/>
          </w:tcPr>
          <w:p w14:paraId="5CE9D9A3" w14:textId="77777777" w:rsidR="00097E98" w:rsidRPr="00442838" w:rsidRDefault="00097E98" w:rsidP="000F163C">
            <w:pPr>
              <w:rPr>
                <w:sz w:val="24"/>
              </w:rPr>
            </w:pPr>
          </w:p>
        </w:tc>
        <w:tc>
          <w:tcPr>
            <w:tcW w:w="3597" w:type="dxa"/>
          </w:tcPr>
          <w:p w14:paraId="124F22CD" w14:textId="77777777" w:rsidR="00097E98" w:rsidRPr="00442838" w:rsidRDefault="00097E98" w:rsidP="000F163C">
            <w:pPr>
              <w:rPr>
                <w:sz w:val="24"/>
              </w:rPr>
            </w:pPr>
          </w:p>
        </w:tc>
      </w:tr>
      <w:tr w:rsidR="00097E98" w:rsidRPr="00442838" w14:paraId="7E63F7CD" w14:textId="77777777" w:rsidTr="000F163C">
        <w:tc>
          <w:tcPr>
            <w:tcW w:w="3596" w:type="dxa"/>
          </w:tcPr>
          <w:p w14:paraId="16DB2407" w14:textId="77777777" w:rsidR="00097E98" w:rsidRPr="00442838" w:rsidRDefault="00097E98" w:rsidP="000F163C">
            <w:pPr>
              <w:rPr>
                <w:sz w:val="24"/>
              </w:rPr>
            </w:pPr>
          </w:p>
        </w:tc>
        <w:tc>
          <w:tcPr>
            <w:tcW w:w="3597" w:type="dxa"/>
          </w:tcPr>
          <w:p w14:paraId="7001EA1F" w14:textId="77777777" w:rsidR="00097E98" w:rsidRPr="00442838" w:rsidRDefault="00097E98" w:rsidP="000F163C">
            <w:pPr>
              <w:rPr>
                <w:sz w:val="24"/>
              </w:rPr>
            </w:pPr>
          </w:p>
        </w:tc>
        <w:tc>
          <w:tcPr>
            <w:tcW w:w="3597" w:type="dxa"/>
          </w:tcPr>
          <w:p w14:paraId="147F9AD7" w14:textId="77777777" w:rsidR="00097E98" w:rsidRPr="00442838" w:rsidRDefault="00097E98" w:rsidP="000F163C">
            <w:pPr>
              <w:rPr>
                <w:sz w:val="24"/>
              </w:rPr>
            </w:pPr>
          </w:p>
        </w:tc>
      </w:tr>
    </w:tbl>
    <w:p w14:paraId="5C268189" w14:textId="77777777" w:rsidR="00097E98" w:rsidRPr="00442838" w:rsidRDefault="00097E98" w:rsidP="00097E98">
      <w:pPr>
        <w:rPr>
          <w:sz w:val="24"/>
        </w:rPr>
      </w:pPr>
    </w:p>
    <w:p w14:paraId="4C444D98" w14:textId="77777777" w:rsidR="00097E98" w:rsidRPr="00442838" w:rsidRDefault="00097E98" w:rsidP="00097E98">
      <w:pPr>
        <w:rPr>
          <w:sz w:val="24"/>
        </w:rPr>
      </w:pPr>
      <w:r w:rsidRPr="00442838">
        <w:rPr>
          <w:sz w:val="24"/>
        </w:rPr>
        <w:t>Sprites:</w:t>
      </w:r>
    </w:p>
    <w:p w14:paraId="73619E7A" w14:textId="77777777" w:rsidR="00097E98" w:rsidRPr="00442838" w:rsidRDefault="00097E98" w:rsidP="00097E98">
      <w:pPr>
        <w:rPr>
          <w:sz w:val="24"/>
        </w:rPr>
      </w:pPr>
      <w:r w:rsidRPr="00442838">
        <w:rPr>
          <w:sz w:val="24"/>
        </w:rPr>
        <w:br w:type="page"/>
      </w:r>
    </w:p>
    <w:p w14:paraId="03099B7F" w14:textId="4CBD5DA2" w:rsidR="00097E98" w:rsidRPr="00442838" w:rsidRDefault="00F16DA5" w:rsidP="00097E98">
      <w:pPr>
        <w:rPr>
          <w:sz w:val="24"/>
        </w:rPr>
      </w:pPr>
      <w:r w:rsidRPr="00442838">
        <w:rPr>
          <w:sz w:val="24"/>
        </w:rPr>
        <w:lastRenderedPageBreak/>
        <w:t xml:space="preserve">Magikarp </w:t>
      </w:r>
      <w:r w:rsidR="00097E98" w:rsidRPr="00442838">
        <w:rPr>
          <w:sz w:val="24"/>
        </w:rPr>
        <w:t>Family Page</w:t>
      </w:r>
    </w:p>
    <w:p w14:paraId="229EFD4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86751B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B485EAB" w14:textId="77777777" w:rsidTr="000F163C">
        <w:trPr>
          <w:trHeight w:val="896"/>
        </w:trPr>
        <w:tc>
          <w:tcPr>
            <w:tcW w:w="1251" w:type="dxa"/>
          </w:tcPr>
          <w:p w14:paraId="3EB7419C" w14:textId="77777777" w:rsidR="00097E98" w:rsidRPr="00442838" w:rsidRDefault="00097E98" w:rsidP="000F163C">
            <w:pPr>
              <w:spacing w:line="360" w:lineRule="auto"/>
            </w:pPr>
            <w:r w:rsidRPr="00442838">
              <w:t>Pokemon</w:t>
            </w:r>
          </w:p>
          <w:p w14:paraId="175CCCE0" w14:textId="77777777" w:rsidR="00097E98" w:rsidRPr="00442838" w:rsidRDefault="00097E98" w:rsidP="000F163C">
            <w:pPr>
              <w:spacing w:line="360" w:lineRule="auto"/>
            </w:pPr>
            <w:r w:rsidRPr="00442838">
              <w:t>Name</w:t>
            </w:r>
          </w:p>
        </w:tc>
        <w:tc>
          <w:tcPr>
            <w:tcW w:w="1652" w:type="dxa"/>
          </w:tcPr>
          <w:p w14:paraId="5E2C60A0" w14:textId="77777777" w:rsidR="00097E98" w:rsidRPr="00442838" w:rsidRDefault="00097E98" w:rsidP="000F163C">
            <w:pPr>
              <w:spacing w:line="360" w:lineRule="auto"/>
            </w:pPr>
            <w:r w:rsidRPr="00442838">
              <w:t>Pokemon Number</w:t>
            </w:r>
          </w:p>
        </w:tc>
        <w:tc>
          <w:tcPr>
            <w:tcW w:w="3719" w:type="dxa"/>
          </w:tcPr>
          <w:p w14:paraId="6783BD41" w14:textId="77777777" w:rsidR="00097E98" w:rsidRPr="00442838" w:rsidRDefault="00097E98" w:rsidP="000F163C">
            <w:pPr>
              <w:spacing w:line="360" w:lineRule="auto"/>
            </w:pPr>
            <w:r w:rsidRPr="00442838">
              <w:t>Base Stats</w:t>
            </w:r>
          </w:p>
          <w:p w14:paraId="44004C5E"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A7E7F40" w14:textId="77777777" w:rsidR="00097E98" w:rsidRPr="00442838" w:rsidRDefault="00097E98" w:rsidP="000F163C">
            <w:pPr>
              <w:spacing w:line="360" w:lineRule="auto"/>
            </w:pPr>
            <w:r w:rsidRPr="00442838">
              <w:t>Ability</w:t>
            </w:r>
          </w:p>
        </w:tc>
        <w:tc>
          <w:tcPr>
            <w:tcW w:w="724" w:type="dxa"/>
          </w:tcPr>
          <w:p w14:paraId="41E49091" w14:textId="77777777" w:rsidR="00097E98" w:rsidRPr="00442838" w:rsidRDefault="00097E98" w:rsidP="000F163C">
            <w:pPr>
              <w:spacing w:line="360" w:lineRule="auto"/>
            </w:pPr>
            <w:r w:rsidRPr="00442838">
              <w:t>Type 1</w:t>
            </w:r>
          </w:p>
        </w:tc>
        <w:tc>
          <w:tcPr>
            <w:tcW w:w="724" w:type="dxa"/>
          </w:tcPr>
          <w:p w14:paraId="788AEE1A" w14:textId="77777777" w:rsidR="00097E98" w:rsidRPr="00442838" w:rsidRDefault="00097E98" w:rsidP="000F163C">
            <w:pPr>
              <w:spacing w:line="360" w:lineRule="auto"/>
            </w:pPr>
            <w:r w:rsidRPr="00442838">
              <w:t>Type 2</w:t>
            </w:r>
          </w:p>
        </w:tc>
        <w:tc>
          <w:tcPr>
            <w:tcW w:w="1976" w:type="dxa"/>
          </w:tcPr>
          <w:p w14:paraId="04DD5D13" w14:textId="77777777" w:rsidR="00097E98" w:rsidRPr="00442838" w:rsidRDefault="00097E98" w:rsidP="000F163C">
            <w:pPr>
              <w:spacing w:line="360" w:lineRule="auto"/>
            </w:pPr>
            <w:r w:rsidRPr="00442838">
              <w:t>Evolution</w:t>
            </w:r>
          </w:p>
        </w:tc>
      </w:tr>
      <w:tr w:rsidR="00097E98" w:rsidRPr="00442838" w14:paraId="794A9D5B" w14:textId="77777777" w:rsidTr="000F163C">
        <w:trPr>
          <w:trHeight w:val="454"/>
        </w:trPr>
        <w:tc>
          <w:tcPr>
            <w:tcW w:w="1251" w:type="dxa"/>
          </w:tcPr>
          <w:p w14:paraId="6264ABDF" w14:textId="6117BA5B" w:rsidR="00097E98" w:rsidRPr="00442838" w:rsidRDefault="00F16DA5" w:rsidP="000F163C">
            <w:pPr>
              <w:spacing w:line="360" w:lineRule="auto"/>
            </w:pPr>
            <w:r w:rsidRPr="00442838">
              <w:t>Magikarp</w:t>
            </w:r>
          </w:p>
        </w:tc>
        <w:tc>
          <w:tcPr>
            <w:tcW w:w="1652" w:type="dxa"/>
          </w:tcPr>
          <w:p w14:paraId="4B227D7A" w14:textId="77777777" w:rsidR="00097E98" w:rsidRPr="00442838" w:rsidRDefault="00097E98" w:rsidP="000F163C">
            <w:pPr>
              <w:spacing w:line="360" w:lineRule="auto"/>
            </w:pPr>
          </w:p>
        </w:tc>
        <w:tc>
          <w:tcPr>
            <w:tcW w:w="3719" w:type="dxa"/>
          </w:tcPr>
          <w:p w14:paraId="053487A4" w14:textId="77777777" w:rsidR="00097E98" w:rsidRPr="00442838" w:rsidRDefault="00097E98" w:rsidP="000F163C">
            <w:pPr>
              <w:spacing w:line="360" w:lineRule="auto"/>
            </w:pPr>
          </w:p>
        </w:tc>
        <w:tc>
          <w:tcPr>
            <w:tcW w:w="880" w:type="dxa"/>
          </w:tcPr>
          <w:p w14:paraId="4B445BA5" w14:textId="77777777" w:rsidR="00097E98" w:rsidRPr="00442838" w:rsidRDefault="00097E98" w:rsidP="000F163C">
            <w:pPr>
              <w:spacing w:line="360" w:lineRule="auto"/>
            </w:pPr>
          </w:p>
        </w:tc>
        <w:tc>
          <w:tcPr>
            <w:tcW w:w="724" w:type="dxa"/>
          </w:tcPr>
          <w:p w14:paraId="187CA435" w14:textId="77777777" w:rsidR="00097E98" w:rsidRPr="00442838" w:rsidRDefault="00097E98" w:rsidP="000F163C">
            <w:pPr>
              <w:spacing w:line="360" w:lineRule="auto"/>
            </w:pPr>
          </w:p>
        </w:tc>
        <w:tc>
          <w:tcPr>
            <w:tcW w:w="724" w:type="dxa"/>
          </w:tcPr>
          <w:p w14:paraId="00B441E0" w14:textId="77777777" w:rsidR="00097E98" w:rsidRPr="00442838" w:rsidRDefault="00097E98" w:rsidP="000F163C">
            <w:pPr>
              <w:spacing w:line="360" w:lineRule="auto"/>
            </w:pPr>
          </w:p>
        </w:tc>
        <w:tc>
          <w:tcPr>
            <w:tcW w:w="1976" w:type="dxa"/>
          </w:tcPr>
          <w:p w14:paraId="1E4FDFD4" w14:textId="77777777" w:rsidR="00097E98" w:rsidRPr="00442838" w:rsidRDefault="00097E98" w:rsidP="000F163C">
            <w:pPr>
              <w:spacing w:line="360" w:lineRule="auto"/>
            </w:pPr>
          </w:p>
        </w:tc>
      </w:tr>
      <w:tr w:rsidR="00097E98" w:rsidRPr="00442838" w14:paraId="42590B0F" w14:textId="77777777" w:rsidTr="000F163C">
        <w:trPr>
          <w:trHeight w:val="441"/>
        </w:trPr>
        <w:tc>
          <w:tcPr>
            <w:tcW w:w="1251" w:type="dxa"/>
          </w:tcPr>
          <w:p w14:paraId="3E83B37E" w14:textId="05F22877" w:rsidR="00097E98" w:rsidRPr="00442838" w:rsidRDefault="00F16DA5" w:rsidP="000F163C">
            <w:pPr>
              <w:spacing w:line="360" w:lineRule="auto"/>
            </w:pPr>
            <w:r w:rsidRPr="00442838">
              <w:t>Rage Magikarp</w:t>
            </w:r>
          </w:p>
        </w:tc>
        <w:tc>
          <w:tcPr>
            <w:tcW w:w="1652" w:type="dxa"/>
          </w:tcPr>
          <w:p w14:paraId="5D89BB91" w14:textId="77777777" w:rsidR="00097E98" w:rsidRPr="00442838" w:rsidRDefault="00097E98" w:rsidP="000F163C">
            <w:pPr>
              <w:spacing w:line="360" w:lineRule="auto"/>
            </w:pPr>
          </w:p>
        </w:tc>
        <w:tc>
          <w:tcPr>
            <w:tcW w:w="3719" w:type="dxa"/>
          </w:tcPr>
          <w:p w14:paraId="07ED9EDE" w14:textId="77777777" w:rsidR="00097E98" w:rsidRPr="00442838" w:rsidRDefault="00097E98" w:rsidP="000F163C">
            <w:pPr>
              <w:spacing w:line="360" w:lineRule="auto"/>
            </w:pPr>
          </w:p>
        </w:tc>
        <w:tc>
          <w:tcPr>
            <w:tcW w:w="880" w:type="dxa"/>
          </w:tcPr>
          <w:p w14:paraId="41F4616C" w14:textId="77777777" w:rsidR="00097E98" w:rsidRPr="00442838" w:rsidRDefault="00097E98" w:rsidP="000F163C">
            <w:pPr>
              <w:spacing w:line="360" w:lineRule="auto"/>
            </w:pPr>
          </w:p>
        </w:tc>
        <w:tc>
          <w:tcPr>
            <w:tcW w:w="724" w:type="dxa"/>
          </w:tcPr>
          <w:p w14:paraId="574A3D9B" w14:textId="77777777" w:rsidR="00097E98" w:rsidRPr="00442838" w:rsidRDefault="00097E98" w:rsidP="000F163C">
            <w:pPr>
              <w:spacing w:line="360" w:lineRule="auto"/>
            </w:pPr>
          </w:p>
        </w:tc>
        <w:tc>
          <w:tcPr>
            <w:tcW w:w="724" w:type="dxa"/>
          </w:tcPr>
          <w:p w14:paraId="562A4730" w14:textId="77777777" w:rsidR="00097E98" w:rsidRPr="00442838" w:rsidRDefault="00097E98" w:rsidP="000F163C">
            <w:pPr>
              <w:spacing w:line="360" w:lineRule="auto"/>
            </w:pPr>
          </w:p>
        </w:tc>
        <w:tc>
          <w:tcPr>
            <w:tcW w:w="1976" w:type="dxa"/>
          </w:tcPr>
          <w:p w14:paraId="2EF9DB26" w14:textId="77777777" w:rsidR="00097E98" w:rsidRPr="00442838" w:rsidRDefault="00097E98" w:rsidP="000F163C">
            <w:pPr>
              <w:spacing w:line="360" w:lineRule="auto"/>
            </w:pPr>
          </w:p>
        </w:tc>
      </w:tr>
      <w:tr w:rsidR="00097E98" w:rsidRPr="00442838" w14:paraId="11D84B28" w14:textId="77777777" w:rsidTr="000F163C">
        <w:trPr>
          <w:trHeight w:val="441"/>
        </w:trPr>
        <w:tc>
          <w:tcPr>
            <w:tcW w:w="1251" w:type="dxa"/>
          </w:tcPr>
          <w:p w14:paraId="6D0A1883" w14:textId="07CF4DBC" w:rsidR="00097E98" w:rsidRPr="00442838" w:rsidRDefault="00F16DA5" w:rsidP="000F163C">
            <w:pPr>
              <w:spacing w:line="360" w:lineRule="auto"/>
            </w:pPr>
            <w:r w:rsidRPr="00442838">
              <w:t>Gyarados</w:t>
            </w:r>
          </w:p>
        </w:tc>
        <w:tc>
          <w:tcPr>
            <w:tcW w:w="1652" w:type="dxa"/>
          </w:tcPr>
          <w:p w14:paraId="375B402B" w14:textId="77777777" w:rsidR="00097E98" w:rsidRPr="00442838" w:rsidRDefault="00097E98" w:rsidP="000F163C">
            <w:pPr>
              <w:spacing w:line="360" w:lineRule="auto"/>
            </w:pPr>
          </w:p>
        </w:tc>
        <w:tc>
          <w:tcPr>
            <w:tcW w:w="3719" w:type="dxa"/>
          </w:tcPr>
          <w:p w14:paraId="42B97EB9" w14:textId="77777777" w:rsidR="00097E98" w:rsidRPr="00442838" w:rsidRDefault="00097E98" w:rsidP="000F163C">
            <w:pPr>
              <w:spacing w:line="360" w:lineRule="auto"/>
            </w:pPr>
          </w:p>
        </w:tc>
        <w:tc>
          <w:tcPr>
            <w:tcW w:w="880" w:type="dxa"/>
          </w:tcPr>
          <w:p w14:paraId="613F5586" w14:textId="77777777" w:rsidR="00097E98" w:rsidRPr="00442838" w:rsidRDefault="00097E98" w:rsidP="000F163C">
            <w:pPr>
              <w:spacing w:line="360" w:lineRule="auto"/>
            </w:pPr>
          </w:p>
        </w:tc>
        <w:tc>
          <w:tcPr>
            <w:tcW w:w="724" w:type="dxa"/>
          </w:tcPr>
          <w:p w14:paraId="55C0D91C" w14:textId="77777777" w:rsidR="00097E98" w:rsidRPr="00442838" w:rsidRDefault="00097E98" w:rsidP="000F163C">
            <w:pPr>
              <w:spacing w:line="360" w:lineRule="auto"/>
            </w:pPr>
          </w:p>
        </w:tc>
        <w:tc>
          <w:tcPr>
            <w:tcW w:w="724" w:type="dxa"/>
          </w:tcPr>
          <w:p w14:paraId="6255E26F" w14:textId="77777777" w:rsidR="00097E98" w:rsidRPr="00442838" w:rsidRDefault="00097E98" w:rsidP="000F163C">
            <w:pPr>
              <w:spacing w:line="360" w:lineRule="auto"/>
            </w:pPr>
          </w:p>
        </w:tc>
        <w:tc>
          <w:tcPr>
            <w:tcW w:w="1976" w:type="dxa"/>
          </w:tcPr>
          <w:p w14:paraId="13DC9F4F" w14:textId="77777777" w:rsidR="00097E98" w:rsidRPr="00442838" w:rsidRDefault="00097E98" w:rsidP="000F163C">
            <w:pPr>
              <w:spacing w:line="360" w:lineRule="auto"/>
            </w:pPr>
          </w:p>
        </w:tc>
      </w:tr>
      <w:tr w:rsidR="00097E98" w:rsidRPr="00442838" w14:paraId="4C5352F2" w14:textId="77777777" w:rsidTr="000F163C">
        <w:trPr>
          <w:trHeight w:val="896"/>
        </w:trPr>
        <w:tc>
          <w:tcPr>
            <w:tcW w:w="1251" w:type="dxa"/>
          </w:tcPr>
          <w:p w14:paraId="31C7EC83" w14:textId="31F27F8A" w:rsidR="00097E98" w:rsidRPr="00442838" w:rsidRDefault="00F16DA5" w:rsidP="000F163C">
            <w:pPr>
              <w:spacing w:line="360" w:lineRule="auto"/>
            </w:pPr>
            <w:r w:rsidRPr="00442838">
              <w:t>Mega Gyarados</w:t>
            </w:r>
          </w:p>
        </w:tc>
        <w:tc>
          <w:tcPr>
            <w:tcW w:w="1652" w:type="dxa"/>
          </w:tcPr>
          <w:p w14:paraId="5DC93328" w14:textId="77777777" w:rsidR="00097E98" w:rsidRPr="00442838" w:rsidRDefault="00097E98" w:rsidP="000F163C">
            <w:pPr>
              <w:spacing w:line="360" w:lineRule="auto"/>
            </w:pPr>
          </w:p>
        </w:tc>
        <w:tc>
          <w:tcPr>
            <w:tcW w:w="3719" w:type="dxa"/>
          </w:tcPr>
          <w:p w14:paraId="0ABC7002" w14:textId="77777777" w:rsidR="00097E98" w:rsidRPr="00442838" w:rsidRDefault="00097E98" w:rsidP="000F163C">
            <w:pPr>
              <w:spacing w:line="360" w:lineRule="auto"/>
            </w:pPr>
          </w:p>
        </w:tc>
        <w:tc>
          <w:tcPr>
            <w:tcW w:w="880" w:type="dxa"/>
          </w:tcPr>
          <w:p w14:paraId="7A21B478" w14:textId="77777777" w:rsidR="00097E98" w:rsidRPr="00442838" w:rsidRDefault="00097E98" w:rsidP="000F163C">
            <w:pPr>
              <w:spacing w:line="360" w:lineRule="auto"/>
            </w:pPr>
          </w:p>
        </w:tc>
        <w:tc>
          <w:tcPr>
            <w:tcW w:w="724" w:type="dxa"/>
          </w:tcPr>
          <w:p w14:paraId="7A156530" w14:textId="77777777" w:rsidR="00097E98" w:rsidRPr="00442838" w:rsidRDefault="00097E98" w:rsidP="000F163C">
            <w:pPr>
              <w:spacing w:line="360" w:lineRule="auto"/>
            </w:pPr>
          </w:p>
        </w:tc>
        <w:tc>
          <w:tcPr>
            <w:tcW w:w="724" w:type="dxa"/>
          </w:tcPr>
          <w:p w14:paraId="21D7DD8C" w14:textId="77777777" w:rsidR="00097E98" w:rsidRPr="00442838" w:rsidRDefault="00097E98" w:rsidP="000F163C">
            <w:pPr>
              <w:spacing w:line="360" w:lineRule="auto"/>
            </w:pPr>
          </w:p>
        </w:tc>
        <w:tc>
          <w:tcPr>
            <w:tcW w:w="1976" w:type="dxa"/>
          </w:tcPr>
          <w:p w14:paraId="715B081E" w14:textId="77777777" w:rsidR="00097E98" w:rsidRPr="00442838" w:rsidRDefault="00097E98" w:rsidP="000F163C">
            <w:pPr>
              <w:spacing w:line="360" w:lineRule="auto"/>
            </w:pPr>
          </w:p>
        </w:tc>
      </w:tr>
    </w:tbl>
    <w:p w14:paraId="33A1E50F" w14:textId="77777777" w:rsidR="00097E98" w:rsidRPr="00442838" w:rsidRDefault="00097E98" w:rsidP="00097E98">
      <w:pPr>
        <w:rPr>
          <w:sz w:val="24"/>
        </w:rPr>
      </w:pPr>
    </w:p>
    <w:p w14:paraId="64DD2D7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83DD61F" w14:textId="77777777" w:rsidTr="000F163C">
        <w:tc>
          <w:tcPr>
            <w:tcW w:w="3596" w:type="dxa"/>
          </w:tcPr>
          <w:p w14:paraId="14251C59" w14:textId="77777777" w:rsidR="00097E98" w:rsidRPr="00442838" w:rsidRDefault="00097E98" w:rsidP="000F163C">
            <w:pPr>
              <w:rPr>
                <w:sz w:val="24"/>
              </w:rPr>
            </w:pPr>
          </w:p>
        </w:tc>
        <w:tc>
          <w:tcPr>
            <w:tcW w:w="3597" w:type="dxa"/>
          </w:tcPr>
          <w:p w14:paraId="6EBD4311" w14:textId="77777777" w:rsidR="00097E98" w:rsidRPr="00442838" w:rsidRDefault="00097E98" w:rsidP="000F163C">
            <w:pPr>
              <w:rPr>
                <w:sz w:val="24"/>
              </w:rPr>
            </w:pPr>
          </w:p>
        </w:tc>
        <w:tc>
          <w:tcPr>
            <w:tcW w:w="3597" w:type="dxa"/>
          </w:tcPr>
          <w:p w14:paraId="6DC2E0FA" w14:textId="77777777" w:rsidR="00097E98" w:rsidRPr="00442838" w:rsidRDefault="00097E98" w:rsidP="000F163C">
            <w:pPr>
              <w:rPr>
                <w:sz w:val="24"/>
              </w:rPr>
            </w:pPr>
          </w:p>
        </w:tc>
      </w:tr>
      <w:tr w:rsidR="00097E98" w:rsidRPr="00442838" w14:paraId="43D67C5F" w14:textId="77777777" w:rsidTr="000F163C">
        <w:tc>
          <w:tcPr>
            <w:tcW w:w="3596" w:type="dxa"/>
          </w:tcPr>
          <w:p w14:paraId="274C547B" w14:textId="77777777" w:rsidR="00097E98" w:rsidRPr="00442838" w:rsidRDefault="00097E98" w:rsidP="000F163C">
            <w:pPr>
              <w:rPr>
                <w:sz w:val="24"/>
              </w:rPr>
            </w:pPr>
          </w:p>
        </w:tc>
        <w:tc>
          <w:tcPr>
            <w:tcW w:w="3597" w:type="dxa"/>
          </w:tcPr>
          <w:p w14:paraId="3651B7C5" w14:textId="77777777" w:rsidR="00097E98" w:rsidRPr="00442838" w:rsidRDefault="00097E98" w:rsidP="000F163C">
            <w:pPr>
              <w:rPr>
                <w:sz w:val="24"/>
              </w:rPr>
            </w:pPr>
          </w:p>
        </w:tc>
        <w:tc>
          <w:tcPr>
            <w:tcW w:w="3597" w:type="dxa"/>
          </w:tcPr>
          <w:p w14:paraId="7803C62C" w14:textId="77777777" w:rsidR="00097E98" w:rsidRPr="00442838" w:rsidRDefault="00097E98" w:rsidP="000F163C">
            <w:pPr>
              <w:rPr>
                <w:sz w:val="24"/>
              </w:rPr>
            </w:pPr>
          </w:p>
        </w:tc>
      </w:tr>
    </w:tbl>
    <w:p w14:paraId="166E220E" w14:textId="77777777" w:rsidR="00097E98" w:rsidRPr="00442838" w:rsidRDefault="00097E98" w:rsidP="00097E98">
      <w:pPr>
        <w:rPr>
          <w:sz w:val="24"/>
        </w:rPr>
      </w:pPr>
    </w:p>
    <w:p w14:paraId="1A1D28E3" w14:textId="77777777" w:rsidR="00097E98" w:rsidRPr="00442838" w:rsidRDefault="00097E98" w:rsidP="00097E98">
      <w:pPr>
        <w:rPr>
          <w:sz w:val="24"/>
        </w:rPr>
      </w:pPr>
      <w:r w:rsidRPr="00442838">
        <w:rPr>
          <w:sz w:val="24"/>
        </w:rPr>
        <w:t>Sprites:</w:t>
      </w:r>
    </w:p>
    <w:p w14:paraId="6BB64FF9" w14:textId="77777777" w:rsidR="00097E98" w:rsidRPr="00442838" w:rsidRDefault="00097E98" w:rsidP="00097E98">
      <w:pPr>
        <w:rPr>
          <w:sz w:val="24"/>
        </w:rPr>
      </w:pPr>
      <w:r w:rsidRPr="00442838">
        <w:rPr>
          <w:sz w:val="24"/>
        </w:rPr>
        <w:br w:type="page"/>
      </w:r>
    </w:p>
    <w:p w14:paraId="4C26F68C" w14:textId="5B207B98" w:rsidR="00097E98" w:rsidRPr="00442838" w:rsidRDefault="00F16DA5" w:rsidP="00097E98">
      <w:pPr>
        <w:rPr>
          <w:sz w:val="24"/>
        </w:rPr>
      </w:pPr>
      <w:r w:rsidRPr="00442838">
        <w:rPr>
          <w:sz w:val="24"/>
        </w:rPr>
        <w:lastRenderedPageBreak/>
        <w:t xml:space="preserve">Lapras </w:t>
      </w:r>
      <w:r w:rsidR="00097E98" w:rsidRPr="00442838">
        <w:rPr>
          <w:sz w:val="24"/>
        </w:rPr>
        <w:t>Family Page</w:t>
      </w:r>
    </w:p>
    <w:p w14:paraId="0DCD32B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41ECEB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FDC60A" w14:textId="77777777" w:rsidTr="000F163C">
        <w:trPr>
          <w:trHeight w:val="896"/>
        </w:trPr>
        <w:tc>
          <w:tcPr>
            <w:tcW w:w="1251" w:type="dxa"/>
          </w:tcPr>
          <w:p w14:paraId="7CEC826A" w14:textId="77777777" w:rsidR="00097E98" w:rsidRPr="00442838" w:rsidRDefault="00097E98" w:rsidP="000F163C">
            <w:pPr>
              <w:spacing w:line="360" w:lineRule="auto"/>
            </w:pPr>
            <w:r w:rsidRPr="00442838">
              <w:t>Pokemon</w:t>
            </w:r>
          </w:p>
          <w:p w14:paraId="18541119" w14:textId="77777777" w:rsidR="00097E98" w:rsidRPr="00442838" w:rsidRDefault="00097E98" w:rsidP="000F163C">
            <w:pPr>
              <w:spacing w:line="360" w:lineRule="auto"/>
            </w:pPr>
            <w:r w:rsidRPr="00442838">
              <w:t>Name</w:t>
            </w:r>
          </w:p>
        </w:tc>
        <w:tc>
          <w:tcPr>
            <w:tcW w:w="1652" w:type="dxa"/>
          </w:tcPr>
          <w:p w14:paraId="6C20B7D5" w14:textId="77777777" w:rsidR="00097E98" w:rsidRPr="00442838" w:rsidRDefault="00097E98" w:rsidP="000F163C">
            <w:pPr>
              <w:spacing w:line="360" w:lineRule="auto"/>
            </w:pPr>
            <w:r w:rsidRPr="00442838">
              <w:t>Pokemon Number</w:t>
            </w:r>
          </w:p>
        </w:tc>
        <w:tc>
          <w:tcPr>
            <w:tcW w:w="3719" w:type="dxa"/>
          </w:tcPr>
          <w:p w14:paraId="3E3958B8" w14:textId="77777777" w:rsidR="00097E98" w:rsidRPr="00442838" w:rsidRDefault="00097E98" w:rsidP="000F163C">
            <w:pPr>
              <w:spacing w:line="360" w:lineRule="auto"/>
            </w:pPr>
            <w:r w:rsidRPr="00442838">
              <w:t>Base Stats</w:t>
            </w:r>
          </w:p>
          <w:p w14:paraId="390D6BE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2F052D4" w14:textId="77777777" w:rsidR="00097E98" w:rsidRPr="00442838" w:rsidRDefault="00097E98" w:rsidP="000F163C">
            <w:pPr>
              <w:spacing w:line="360" w:lineRule="auto"/>
            </w:pPr>
            <w:r w:rsidRPr="00442838">
              <w:t>Ability</w:t>
            </w:r>
          </w:p>
        </w:tc>
        <w:tc>
          <w:tcPr>
            <w:tcW w:w="724" w:type="dxa"/>
          </w:tcPr>
          <w:p w14:paraId="68A682C7" w14:textId="77777777" w:rsidR="00097E98" w:rsidRPr="00442838" w:rsidRDefault="00097E98" w:rsidP="000F163C">
            <w:pPr>
              <w:spacing w:line="360" w:lineRule="auto"/>
            </w:pPr>
            <w:r w:rsidRPr="00442838">
              <w:t>Type 1</w:t>
            </w:r>
          </w:p>
        </w:tc>
        <w:tc>
          <w:tcPr>
            <w:tcW w:w="724" w:type="dxa"/>
          </w:tcPr>
          <w:p w14:paraId="56F3FE7C" w14:textId="77777777" w:rsidR="00097E98" w:rsidRPr="00442838" w:rsidRDefault="00097E98" w:rsidP="000F163C">
            <w:pPr>
              <w:spacing w:line="360" w:lineRule="auto"/>
            </w:pPr>
            <w:r w:rsidRPr="00442838">
              <w:t>Type 2</w:t>
            </w:r>
          </w:p>
        </w:tc>
        <w:tc>
          <w:tcPr>
            <w:tcW w:w="1976" w:type="dxa"/>
          </w:tcPr>
          <w:p w14:paraId="6976ADFE" w14:textId="77777777" w:rsidR="00097E98" w:rsidRPr="00442838" w:rsidRDefault="00097E98" w:rsidP="000F163C">
            <w:pPr>
              <w:spacing w:line="360" w:lineRule="auto"/>
            </w:pPr>
            <w:r w:rsidRPr="00442838">
              <w:t>Evolution</w:t>
            </w:r>
          </w:p>
        </w:tc>
      </w:tr>
      <w:tr w:rsidR="00097E98" w:rsidRPr="00442838" w14:paraId="47179442" w14:textId="77777777" w:rsidTr="000F163C">
        <w:trPr>
          <w:trHeight w:val="454"/>
        </w:trPr>
        <w:tc>
          <w:tcPr>
            <w:tcW w:w="1251" w:type="dxa"/>
          </w:tcPr>
          <w:p w14:paraId="0AA31C2B" w14:textId="5C70DAE2" w:rsidR="00097E98" w:rsidRPr="00442838" w:rsidRDefault="00F16DA5" w:rsidP="000F163C">
            <w:pPr>
              <w:spacing w:line="360" w:lineRule="auto"/>
            </w:pPr>
            <w:r w:rsidRPr="00442838">
              <w:t>Lapras</w:t>
            </w:r>
          </w:p>
        </w:tc>
        <w:tc>
          <w:tcPr>
            <w:tcW w:w="1652" w:type="dxa"/>
          </w:tcPr>
          <w:p w14:paraId="2E7C4961" w14:textId="77777777" w:rsidR="00097E98" w:rsidRPr="00442838" w:rsidRDefault="00097E98" w:rsidP="000F163C">
            <w:pPr>
              <w:spacing w:line="360" w:lineRule="auto"/>
            </w:pPr>
          </w:p>
        </w:tc>
        <w:tc>
          <w:tcPr>
            <w:tcW w:w="3719" w:type="dxa"/>
          </w:tcPr>
          <w:p w14:paraId="7117EB12" w14:textId="77777777" w:rsidR="00097E98" w:rsidRPr="00442838" w:rsidRDefault="00097E98" w:rsidP="000F163C">
            <w:pPr>
              <w:spacing w:line="360" w:lineRule="auto"/>
            </w:pPr>
          </w:p>
        </w:tc>
        <w:tc>
          <w:tcPr>
            <w:tcW w:w="880" w:type="dxa"/>
          </w:tcPr>
          <w:p w14:paraId="3DA213C4" w14:textId="77777777" w:rsidR="00097E98" w:rsidRPr="00442838" w:rsidRDefault="00097E98" w:rsidP="000F163C">
            <w:pPr>
              <w:spacing w:line="360" w:lineRule="auto"/>
            </w:pPr>
          </w:p>
        </w:tc>
        <w:tc>
          <w:tcPr>
            <w:tcW w:w="724" w:type="dxa"/>
          </w:tcPr>
          <w:p w14:paraId="0DDD145B" w14:textId="77777777" w:rsidR="00097E98" w:rsidRPr="00442838" w:rsidRDefault="00097E98" w:rsidP="000F163C">
            <w:pPr>
              <w:spacing w:line="360" w:lineRule="auto"/>
            </w:pPr>
          </w:p>
        </w:tc>
        <w:tc>
          <w:tcPr>
            <w:tcW w:w="724" w:type="dxa"/>
          </w:tcPr>
          <w:p w14:paraId="7562ABD7" w14:textId="77777777" w:rsidR="00097E98" w:rsidRPr="00442838" w:rsidRDefault="00097E98" w:rsidP="000F163C">
            <w:pPr>
              <w:spacing w:line="360" w:lineRule="auto"/>
            </w:pPr>
          </w:p>
        </w:tc>
        <w:tc>
          <w:tcPr>
            <w:tcW w:w="1976" w:type="dxa"/>
          </w:tcPr>
          <w:p w14:paraId="65674D91" w14:textId="77777777" w:rsidR="00097E98" w:rsidRPr="00442838" w:rsidRDefault="00097E98" w:rsidP="000F163C">
            <w:pPr>
              <w:spacing w:line="360" w:lineRule="auto"/>
            </w:pPr>
          </w:p>
        </w:tc>
      </w:tr>
      <w:tr w:rsidR="00097E98" w:rsidRPr="00442838" w14:paraId="11D60886" w14:textId="77777777" w:rsidTr="000F163C">
        <w:trPr>
          <w:trHeight w:val="441"/>
        </w:trPr>
        <w:tc>
          <w:tcPr>
            <w:tcW w:w="1251" w:type="dxa"/>
          </w:tcPr>
          <w:p w14:paraId="6E9F86FC" w14:textId="0A44413E" w:rsidR="00097E98" w:rsidRPr="00442838" w:rsidRDefault="00F16DA5" w:rsidP="000F163C">
            <w:pPr>
              <w:spacing w:line="360" w:lineRule="auto"/>
            </w:pPr>
            <w:r w:rsidRPr="00442838">
              <w:t>Dankpras</w:t>
            </w:r>
          </w:p>
        </w:tc>
        <w:tc>
          <w:tcPr>
            <w:tcW w:w="1652" w:type="dxa"/>
          </w:tcPr>
          <w:p w14:paraId="790A57AC" w14:textId="77777777" w:rsidR="00097E98" w:rsidRPr="00442838" w:rsidRDefault="00097E98" w:rsidP="000F163C">
            <w:pPr>
              <w:spacing w:line="360" w:lineRule="auto"/>
            </w:pPr>
          </w:p>
        </w:tc>
        <w:tc>
          <w:tcPr>
            <w:tcW w:w="3719" w:type="dxa"/>
          </w:tcPr>
          <w:p w14:paraId="1CD25181" w14:textId="77777777" w:rsidR="00097E98" w:rsidRPr="00442838" w:rsidRDefault="00097E98" w:rsidP="000F163C">
            <w:pPr>
              <w:spacing w:line="360" w:lineRule="auto"/>
            </w:pPr>
          </w:p>
        </w:tc>
        <w:tc>
          <w:tcPr>
            <w:tcW w:w="880" w:type="dxa"/>
          </w:tcPr>
          <w:p w14:paraId="4B8D8A9E" w14:textId="77777777" w:rsidR="00097E98" w:rsidRPr="00442838" w:rsidRDefault="00097E98" w:rsidP="000F163C">
            <w:pPr>
              <w:spacing w:line="360" w:lineRule="auto"/>
            </w:pPr>
          </w:p>
        </w:tc>
        <w:tc>
          <w:tcPr>
            <w:tcW w:w="724" w:type="dxa"/>
          </w:tcPr>
          <w:p w14:paraId="100BB78D" w14:textId="77777777" w:rsidR="00097E98" w:rsidRPr="00442838" w:rsidRDefault="00097E98" w:rsidP="000F163C">
            <w:pPr>
              <w:spacing w:line="360" w:lineRule="auto"/>
            </w:pPr>
          </w:p>
        </w:tc>
        <w:tc>
          <w:tcPr>
            <w:tcW w:w="724" w:type="dxa"/>
          </w:tcPr>
          <w:p w14:paraId="2C8D6222" w14:textId="77777777" w:rsidR="00097E98" w:rsidRPr="00442838" w:rsidRDefault="00097E98" w:rsidP="000F163C">
            <w:pPr>
              <w:spacing w:line="360" w:lineRule="auto"/>
            </w:pPr>
          </w:p>
        </w:tc>
        <w:tc>
          <w:tcPr>
            <w:tcW w:w="1976" w:type="dxa"/>
          </w:tcPr>
          <w:p w14:paraId="46FA77E3" w14:textId="77777777" w:rsidR="00097E98" w:rsidRPr="00442838" w:rsidRDefault="00097E98" w:rsidP="000F163C">
            <w:pPr>
              <w:spacing w:line="360" w:lineRule="auto"/>
            </w:pPr>
          </w:p>
        </w:tc>
      </w:tr>
    </w:tbl>
    <w:p w14:paraId="68FFF9B9" w14:textId="77777777" w:rsidR="00097E98" w:rsidRPr="00442838" w:rsidRDefault="00097E98" w:rsidP="00097E98">
      <w:pPr>
        <w:rPr>
          <w:sz w:val="24"/>
        </w:rPr>
      </w:pPr>
    </w:p>
    <w:p w14:paraId="3F1C299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E6C99CE" w14:textId="77777777" w:rsidTr="000F163C">
        <w:tc>
          <w:tcPr>
            <w:tcW w:w="3596" w:type="dxa"/>
          </w:tcPr>
          <w:p w14:paraId="36754C18" w14:textId="77777777" w:rsidR="00097E98" w:rsidRPr="00442838" w:rsidRDefault="00097E98" w:rsidP="000F163C">
            <w:pPr>
              <w:rPr>
                <w:sz w:val="24"/>
              </w:rPr>
            </w:pPr>
          </w:p>
        </w:tc>
        <w:tc>
          <w:tcPr>
            <w:tcW w:w="3597" w:type="dxa"/>
          </w:tcPr>
          <w:p w14:paraId="4CF50950" w14:textId="77777777" w:rsidR="00097E98" w:rsidRPr="00442838" w:rsidRDefault="00097E98" w:rsidP="000F163C">
            <w:pPr>
              <w:rPr>
                <w:sz w:val="24"/>
              </w:rPr>
            </w:pPr>
          </w:p>
        </w:tc>
        <w:tc>
          <w:tcPr>
            <w:tcW w:w="3597" w:type="dxa"/>
          </w:tcPr>
          <w:p w14:paraId="6F731EAC" w14:textId="77777777" w:rsidR="00097E98" w:rsidRPr="00442838" w:rsidRDefault="00097E98" w:rsidP="000F163C">
            <w:pPr>
              <w:rPr>
                <w:sz w:val="24"/>
              </w:rPr>
            </w:pPr>
          </w:p>
        </w:tc>
      </w:tr>
      <w:tr w:rsidR="00097E98" w:rsidRPr="00442838" w14:paraId="2B80699A" w14:textId="77777777" w:rsidTr="000F163C">
        <w:tc>
          <w:tcPr>
            <w:tcW w:w="3596" w:type="dxa"/>
          </w:tcPr>
          <w:p w14:paraId="17554E47" w14:textId="77777777" w:rsidR="00097E98" w:rsidRPr="00442838" w:rsidRDefault="00097E98" w:rsidP="000F163C">
            <w:pPr>
              <w:rPr>
                <w:sz w:val="24"/>
              </w:rPr>
            </w:pPr>
          </w:p>
        </w:tc>
        <w:tc>
          <w:tcPr>
            <w:tcW w:w="3597" w:type="dxa"/>
          </w:tcPr>
          <w:p w14:paraId="3EA8B67C" w14:textId="77777777" w:rsidR="00097E98" w:rsidRPr="00442838" w:rsidRDefault="00097E98" w:rsidP="000F163C">
            <w:pPr>
              <w:rPr>
                <w:sz w:val="24"/>
              </w:rPr>
            </w:pPr>
          </w:p>
        </w:tc>
        <w:tc>
          <w:tcPr>
            <w:tcW w:w="3597" w:type="dxa"/>
          </w:tcPr>
          <w:p w14:paraId="696D91D4" w14:textId="77777777" w:rsidR="00097E98" w:rsidRPr="00442838" w:rsidRDefault="00097E98" w:rsidP="000F163C">
            <w:pPr>
              <w:rPr>
                <w:sz w:val="24"/>
              </w:rPr>
            </w:pPr>
          </w:p>
        </w:tc>
      </w:tr>
    </w:tbl>
    <w:p w14:paraId="78600EE3" w14:textId="77777777" w:rsidR="00097E98" w:rsidRPr="00442838" w:rsidRDefault="00097E98" w:rsidP="00097E98">
      <w:pPr>
        <w:rPr>
          <w:sz w:val="24"/>
        </w:rPr>
      </w:pPr>
    </w:p>
    <w:p w14:paraId="1828016B" w14:textId="77777777" w:rsidR="00097E98" w:rsidRPr="00442838" w:rsidRDefault="00097E98" w:rsidP="00097E98">
      <w:pPr>
        <w:rPr>
          <w:sz w:val="24"/>
        </w:rPr>
      </w:pPr>
      <w:r w:rsidRPr="00442838">
        <w:rPr>
          <w:sz w:val="24"/>
        </w:rPr>
        <w:t>Sprites:</w:t>
      </w:r>
    </w:p>
    <w:p w14:paraId="51CB2F86" w14:textId="77777777" w:rsidR="00097E98" w:rsidRPr="00442838" w:rsidRDefault="00097E98" w:rsidP="00097E98">
      <w:pPr>
        <w:rPr>
          <w:sz w:val="24"/>
        </w:rPr>
      </w:pPr>
      <w:r w:rsidRPr="00442838">
        <w:rPr>
          <w:sz w:val="24"/>
        </w:rPr>
        <w:br w:type="page"/>
      </w:r>
    </w:p>
    <w:p w14:paraId="7AEB16B8" w14:textId="58F658AF" w:rsidR="00097E98" w:rsidRPr="00442838" w:rsidRDefault="00F16DA5" w:rsidP="00097E98">
      <w:pPr>
        <w:rPr>
          <w:sz w:val="24"/>
        </w:rPr>
      </w:pPr>
      <w:r w:rsidRPr="00442838">
        <w:rPr>
          <w:sz w:val="24"/>
        </w:rPr>
        <w:lastRenderedPageBreak/>
        <w:t xml:space="preserve">Ditto </w:t>
      </w:r>
      <w:r w:rsidR="00097E98" w:rsidRPr="00442838">
        <w:rPr>
          <w:sz w:val="24"/>
        </w:rPr>
        <w:t>Family Page</w:t>
      </w:r>
    </w:p>
    <w:p w14:paraId="27D3986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B89FE6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CF838D" w14:textId="77777777" w:rsidTr="000F163C">
        <w:trPr>
          <w:trHeight w:val="896"/>
        </w:trPr>
        <w:tc>
          <w:tcPr>
            <w:tcW w:w="1251" w:type="dxa"/>
          </w:tcPr>
          <w:p w14:paraId="77F2B473" w14:textId="77777777" w:rsidR="00097E98" w:rsidRPr="00442838" w:rsidRDefault="00097E98" w:rsidP="000F163C">
            <w:pPr>
              <w:spacing w:line="360" w:lineRule="auto"/>
            </w:pPr>
            <w:r w:rsidRPr="00442838">
              <w:t>Pokemon</w:t>
            </w:r>
          </w:p>
          <w:p w14:paraId="35018E99" w14:textId="77777777" w:rsidR="00097E98" w:rsidRPr="00442838" w:rsidRDefault="00097E98" w:rsidP="000F163C">
            <w:pPr>
              <w:spacing w:line="360" w:lineRule="auto"/>
            </w:pPr>
            <w:r w:rsidRPr="00442838">
              <w:t>Name</w:t>
            </w:r>
          </w:p>
        </w:tc>
        <w:tc>
          <w:tcPr>
            <w:tcW w:w="1652" w:type="dxa"/>
          </w:tcPr>
          <w:p w14:paraId="17C84FF0" w14:textId="77777777" w:rsidR="00097E98" w:rsidRPr="00442838" w:rsidRDefault="00097E98" w:rsidP="000F163C">
            <w:pPr>
              <w:spacing w:line="360" w:lineRule="auto"/>
            </w:pPr>
            <w:r w:rsidRPr="00442838">
              <w:t>Pokemon Number</w:t>
            </w:r>
          </w:p>
        </w:tc>
        <w:tc>
          <w:tcPr>
            <w:tcW w:w="3719" w:type="dxa"/>
          </w:tcPr>
          <w:p w14:paraId="7AAF612E" w14:textId="77777777" w:rsidR="00097E98" w:rsidRPr="00442838" w:rsidRDefault="00097E98" w:rsidP="000F163C">
            <w:pPr>
              <w:spacing w:line="360" w:lineRule="auto"/>
            </w:pPr>
            <w:r w:rsidRPr="00442838">
              <w:t>Base Stats</w:t>
            </w:r>
          </w:p>
          <w:p w14:paraId="35302E5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46F0A4A" w14:textId="77777777" w:rsidR="00097E98" w:rsidRPr="00442838" w:rsidRDefault="00097E98" w:rsidP="000F163C">
            <w:pPr>
              <w:spacing w:line="360" w:lineRule="auto"/>
            </w:pPr>
            <w:r w:rsidRPr="00442838">
              <w:t>Ability</w:t>
            </w:r>
          </w:p>
        </w:tc>
        <w:tc>
          <w:tcPr>
            <w:tcW w:w="724" w:type="dxa"/>
          </w:tcPr>
          <w:p w14:paraId="02EA7953" w14:textId="77777777" w:rsidR="00097E98" w:rsidRPr="00442838" w:rsidRDefault="00097E98" w:rsidP="000F163C">
            <w:pPr>
              <w:spacing w:line="360" w:lineRule="auto"/>
            </w:pPr>
            <w:r w:rsidRPr="00442838">
              <w:t>Type 1</w:t>
            </w:r>
          </w:p>
        </w:tc>
        <w:tc>
          <w:tcPr>
            <w:tcW w:w="724" w:type="dxa"/>
          </w:tcPr>
          <w:p w14:paraId="783D20B8" w14:textId="77777777" w:rsidR="00097E98" w:rsidRPr="00442838" w:rsidRDefault="00097E98" w:rsidP="000F163C">
            <w:pPr>
              <w:spacing w:line="360" w:lineRule="auto"/>
            </w:pPr>
            <w:r w:rsidRPr="00442838">
              <w:t>Type 2</w:t>
            </w:r>
          </w:p>
        </w:tc>
        <w:tc>
          <w:tcPr>
            <w:tcW w:w="1976" w:type="dxa"/>
          </w:tcPr>
          <w:p w14:paraId="5C1D1C32" w14:textId="77777777" w:rsidR="00097E98" w:rsidRPr="00442838" w:rsidRDefault="00097E98" w:rsidP="000F163C">
            <w:pPr>
              <w:spacing w:line="360" w:lineRule="auto"/>
            </w:pPr>
            <w:r w:rsidRPr="00442838">
              <w:t>Evolution</w:t>
            </w:r>
          </w:p>
        </w:tc>
      </w:tr>
      <w:tr w:rsidR="00097E98" w:rsidRPr="00442838" w14:paraId="3C1C1E23" w14:textId="77777777" w:rsidTr="000F163C">
        <w:trPr>
          <w:trHeight w:val="454"/>
        </w:trPr>
        <w:tc>
          <w:tcPr>
            <w:tcW w:w="1251" w:type="dxa"/>
          </w:tcPr>
          <w:p w14:paraId="2AF6ACD0" w14:textId="28D59675" w:rsidR="00097E98" w:rsidRPr="00442838" w:rsidRDefault="00F16DA5" w:rsidP="000F163C">
            <w:pPr>
              <w:spacing w:line="360" w:lineRule="auto"/>
            </w:pPr>
            <w:r w:rsidRPr="00442838">
              <w:t>Ditto</w:t>
            </w:r>
          </w:p>
        </w:tc>
        <w:tc>
          <w:tcPr>
            <w:tcW w:w="1652" w:type="dxa"/>
          </w:tcPr>
          <w:p w14:paraId="54507350" w14:textId="77777777" w:rsidR="00097E98" w:rsidRPr="00442838" w:rsidRDefault="00097E98" w:rsidP="000F163C">
            <w:pPr>
              <w:spacing w:line="360" w:lineRule="auto"/>
            </w:pPr>
          </w:p>
        </w:tc>
        <w:tc>
          <w:tcPr>
            <w:tcW w:w="3719" w:type="dxa"/>
          </w:tcPr>
          <w:p w14:paraId="2D64B668" w14:textId="77777777" w:rsidR="00097E98" w:rsidRPr="00442838" w:rsidRDefault="00097E98" w:rsidP="000F163C">
            <w:pPr>
              <w:spacing w:line="360" w:lineRule="auto"/>
            </w:pPr>
          </w:p>
        </w:tc>
        <w:tc>
          <w:tcPr>
            <w:tcW w:w="880" w:type="dxa"/>
          </w:tcPr>
          <w:p w14:paraId="0BB66E4E" w14:textId="77777777" w:rsidR="00097E98" w:rsidRPr="00442838" w:rsidRDefault="00097E98" w:rsidP="000F163C">
            <w:pPr>
              <w:spacing w:line="360" w:lineRule="auto"/>
            </w:pPr>
          </w:p>
        </w:tc>
        <w:tc>
          <w:tcPr>
            <w:tcW w:w="724" w:type="dxa"/>
          </w:tcPr>
          <w:p w14:paraId="70B2547D" w14:textId="77777777" w:rsidR="00097E98" w:rsidRPr="00442838" w:rsidRDefault="00097E98" w:rsidP="000F163C">
            <w:pPr>
              <w:spacing w:line="360" w:lineRule="auto"/>
            </w:pPr>
          </w:p>
        </w:tc>
        <w:tc>
          <w:tcPr>
            <w:tcW w:w="724" w:type="dxa"/>
          </w:tcPr>
          <w:p w14:paraId="04603B6C" w14:textId="77777777" w:rsidR="00097E98" w:rsidRPr="00442838" w:rsidRDefault="00097E98" w:rsidP="000F163C">
            <w:pPr>
              <w:spacing w:line="360" w:lineRule="auto"/>
            </w:pPr>
          </w:p>
        </w:tc>
        <w:tc>
          <w:tcPr>
            <w:tcW w:w="1976" w:type="dxa"/>
          </w:tcPr>
          <w:p w14:paraId="7AD44305" w14:textId="77777777" w:rsidR="00097E98" w:rsidRPr="00442838" w:rsidRDefault="00097E98" w:rsidP="000F163C">
            <w:pPr>
              <w:spacing w:line="360" w:lineRule="auto"/>
            </w:pPr>
          </w:p>
        </w:tc>
      </w:tr>
    </w:tbl>
    <w:p w14:paraId="60C4959C" w14:textId="77777777" w:rsidR="00097E98" w:rsidRPr="00442838" w:rsidRDefault="00097E98" w:rsidP="00097E98">
      <w:pPr>
        <w:rPr>
          <w:sz w:val="24"/>
        </w:rPr>
      </w:pPr>
    </w:p>
    <w:p w14:paraId="70AC59D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DEA3787" w14:textId="77777777" w:rsidTr="000F163C">
        <w:tc>
          <w:tcPr>
            <w:tcW w:w="3596" w:type="dxa"/>
          </w:tcPr>
          <w:p w14:paraId="1F00451C" w14:textId="77777777" w:rsidR="00097E98" w:rsidRPr="00442838" w:rsidRDefault="00097E98" w:rsidP="000F163C">
            <w:pPr>
              <w:rPr>
                <w:sz w:val="24"/>
              </w:rPr>
            </w:pPr>
          </w:p>
        </w:tc>
        <w:tc>
          <w:tcPr>
            <w:tcW w:w="3597" w:type="dxa"/>
          </w:tcPr>
          <w:p w14:paraId="68680422" w14:textId="77777777" w:rsidR="00097E98" w:rsidRPr="00442838" w:rsidRDefault="00097E98" w:rsidP="000F163C">
            <w:pPr>
              <w:rPr>
                <w:sz w:val="24"/>
              </w:rPr>
            </w:pPr>
          </w:p>
        </w:tc>
        <w:tc>
          <w:tcPr>
            <w:tcW w:w="3597" w:type="dxa"/>
          </w:tcPr>
          <w:p w14:paraId="797378B2" w14:textId="77777777" w:rsidR="00097E98" w:rsidRPr="00442838" w:rsidRDefault="00097E98" w:rsidP="000F163C">
            <w:pPr>
              <w:rPr>
                <w:sz w:val="24"/>
              </w:rPr>
            </w:pPr>
          </w:p>
        </w:tc>
      </w:tr>
      <w:tr w:rsidR="00097E98" w:rsidRPr="00442838" w14:paraId="50826A76" w14:textId="77777777" w:rsidTr="000F163C">
        <w:tc>
          <w:tcPr>
            <w:tcW w:w="3596" w:type="dxa"/>
          </w:tcPr>
          <w:p w14:paraId="7D612169" w14:textId="77777777" w:rsidR="00097E98" w:rsidRPr="00442838" w:rsidRDefault="00097E98" w:rsidP="000F163C">
            <w:pPr>
              <w:rPr>
                <w:sz w:val="24"/>
              </w:rPr>
            </w:pPr>
          </w:p>
        </w:tc>
        <w:tc>
          <w:tcPr>
            <w:tcW w:w="3597" w:type="dxa"/>
          </w:tcPr>
          <w:p w14:paraId="124BC484" w14:textId="77777777" w:rsidR="00097E98" w:rsidRPr="00442838" w:rsidRDefault="00097E98" w:rsidP="000F163C">
            <w:pPr>
              <w:rPr>
                <w:sz w:val="24"/>
              </w:rPr>
            </w:pPr>
          </w:p>
        </w:tc>
        <w:tc>
          <w:tcPr>
            <w:tcW w:w="3597" w:type="dxa"/>
          </w:tcPr>
          <w:p w14:paraId="7FBEA9BB" w14:textId="77777777" w:rsidR="00097E98" w:rsidRPr="00442838" w:rsidRDefault="00097E98" w:rsidP="000F163C">
            <w:pPr>
              <w:rPr>
                <w:sz w:val="24"/>
              </w:rPr>
            </w:pPr>
          </w:p>
        </w:tc>
      </w:tr>
    </w:tbl>
    <w:p w14:paraId="363B10B4" w14:textId="77777777" w:rsidR="00097E98" w:rsidRPr="00442838" w:rsidRDefault="00097E98" w:rsidP="00097E98">
      <w:pPr>
        <w:rPr>
          <w:sz w:val="24"/>
        </w:rPr>
      </w:pPr>
    </w:p>
    <w:p w14:paraId="12FC8915" w14:textId="77777777" w:rsidR="00097E98" w:rsidRPr="00442838" w:rsidRDefault="00097E98" w:rsidP="00097E98">
      <w:pPr>
        <w:rPr>
          <w:sz w:val="24"/>
        </w:rPr>
      </w:pPr>
      <w:r w:rsidRPr="00442838">
        <w:rPr>
          <w:sz w:val="24"/>
        </w:rPr>
        <w:t>Sprites:</w:t>
      </w:r>
    </w:p>
    <w:p w14:paraId="7D23AD3D" w14:textId="77777777" w:rsidR="00097E98" w:rsidRPr="00442838" w:rsidRDefault="00097E98" w:rsidP="00097E98">
      <w:pPr>
        <w:rPr>
          <w:sz w:val="24"/>
        </w:rPr>
      </w:pPr>
      <w:r w:rsidRPr="00442838">
        <w:rPr>
          <w:sz w:val="24"/>
        </w:rPr>
        <w:br w:type="page"/>
      </w:r>
    </w:p>
    <w:p w14:paraId="5CB9E95B" w14:textId="7FACE654" w:rsidR="00097E98" w:rsidRPr="00442838" w:rsidRDefault="00F16DA5" w:rsidP="00097E98">
      <w:pPr>
        <w:rPr>
          <w:sz w:val="24"/>
        </w:rPr>
      </w:pPr>
      <w:r w:rsidRPr="00442838">
        <w:rPr>
          <w:sz w:val="24"/>
        </w:rPr>
        <w:lastRenderedPageBreak/>
        <w:t xml:space="preserve">Eevee </w:t>
      </w:r>
      <w:r w:rsidR="00097E98" w:rsidRPr="00442838">
        <w:rPr>
          <w:sz w:val="24"/>
        </w:rPr>
        <w:t>Family Page</w:t>
      </w:r>
    </w:p>
    <w:p w14:paraId="633A2CF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DCB31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450"/>
        <w:gridCol w:w="1599"/>
        <w:gridCol w:w="3678"/>
        <w:gridCol w:w="871"/>
        <w:gridCol w:w="717"/>
        <w:gridCol w:w="717"/>
        <w:gridCol w:w="1894"/>
      </w:tblGrid>
      <w:tr w:rsidR="00097E98" w:rsidRPr="00442838" w14:paraId="6B4B6E9F" w14:textId="77777777" w:rsidTr="000F163C">
        <w:trPr>
          <w:trHeight w:val="896"/>
        </w:trPr>
        <w:tc>
          <w:tcPr>
            <w:tcW w:w="1251" w:type="dxa"/>
          </w:tcPr>
          <w:p w14:paraId="32CF3047" w14:textId="77777777" w:rsidR="00097E98" w:rsidRPr="00442838" w:rsidRDefault="00097E98" w:rsidP="000F163C">
            <w:pPr>
              <w:spacing w:line="360" w:lineRule="auto"/>
            </w:pPr>
            <w:r w:rsidRPr="00442838">
              <w:t>Pokemon</w:t>
            </w:r>
          </w:p>
          <w:p w14:paraId="517BF31A" w14:textId="77777777" w:rsidR="00097E98" w:rsidRPr="00442838" w:rsidRDefault="00097E98" w:rsidP="000F163C">
            <w:pPr>
              <w:spacing w:line="360" w:lineRule="auto"/>
            </w:pPr>
            <w:r w:rsidRPr="00442838">
              <w:t>Name</w:t>
            </w:r>
          </w:p>
        </w:tc>
        <w:tc>
          <w:tcPr>
            <w:tcW w:w="1652" w:type="dxa"/>
          </w:tcPr>
          <w:p w14:paraId="1B2A0816" w14:textId="77777777" w:rsidR="00097E98" w:rsidRPr="00442838" w:rsidRDefault="00097E98" w:rsidP="000F163C">
            <w:pPr>
              <w:spacing w:line="360" w:lineRule="auto"/>
            </w:pPr>
            <w:r w:rsidRPr="00442838">
              <w:t>Pokemon Number</w:t>
            </w:r>
          </w:p>
        </w:tc>
        <w:tc>
          <w:tcPr>
            <w:tcW w:w="3719" w:type="dxa"/>
          </w:tcPr>
          <w:p w14:paraId="3684ED17" w14:textId="77777777" w:rsidR="00097E98" w:rsidRPr="00442838" w:rsidRDefault="00097E98" w:rsidP="000F163C">
            <w:pPr>
              <w:spacing w:line="360" w:lineRule="auto"/>
            </w:pPr>
            <w:r w:rsidRPr="00442838">
              <w:t>Base Stats</w:t>
            </w:r>
          </w:p>
          <w:p w14:paraId="24884E91"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C3AE7E5" w14:textId="77777777" w:rsidR="00097E98" w:rsidRPr="00442838" w:rsidRDefault="00097E98" w:rsidP="000F163C">
            <w:pPr>
              <w:spacing w:line="360" w:lineRule="auto"/>
            </w:pPr>
            <w:r w:rsidRPr="00442838">
              <w:t>Ability</w:t>
            </w:r>
          </w:p>
        </w:tc>
        <w:tc>
          <w:tcPr>
            <w:tcW w:w="724" w:type="dxa"/>
          </w:tcPr>
          <w:p w14:paraId="1ADF0027" w14:textId="77777777" w:rsidR="00097E98" w:rsidRPr="00442838" w:rsidRDefault="00097E98" w:rsidP="000F163C">
            <w:pPr>
              <w:spacing w:line="360" w:lineRule="auto"/>
            </w:pPr>
            <w:r w:rsidRPr="00442838">
              <w:t>Type 1</w:t>
            </w:r>
          </w:p>
        </w:tc>
        <w:tc>
          <w:tcPr>
            <w:tcW w:w="724" w:type="dxa"/>
          </w:tcPr>
          <w:p w14:paraId="7815A857" w14:textId="77777777" w:rsidR="00097E98" w:rsidRPr="00442838" w:rsidRDefault="00097E98" w:rsidP="000F163C">
            <w:pPr>
              <w:spacing w:line="360" w:lineRule="auto"/>
            </w:pPr>
            <w:r w:rsidRPr="00442838">
              <w:t>Type 2</w:t>
            </w:r>
          </w:p>
        </w:tc>
        <w:tc>
          <w:tcPr>
            <w:tcW w:w="1976" w:type="dxa"/>
          </w:tcPr>
          <w:p w14:paraId="71E7F914" w14:textId="77777777" w:rsidR="00097E98" w:rsidRPr="00442838" w:rsidRDefault="00097E98" w:rsidP="000F163C">
            <w:pPr>
              <w:spacing w:line="360" w:lineRule="auto"/>
            </w:pPr>
            <w:r w:rsidRPr="00442838">
              <w:t>Evolution</w:t>
            </w:r>
          </w:p>
        </w:tc>
      </w:tr>
      <w:tr w:rsidR="00097E98" w:rsidRPr="00442838" w14:paraId="759EFCF1" w14:textId="77777777" w:rsidTr="000F163C">
        <w:trPr>
          <w:trHeight w:val="454"/>
        </w:trPr>
        <w:tc>
          <w:tcPr>
            <w:tcW w:w="1251" w:type="dxa"/>
          </w:tcPr>
          <w:p w14:paraId="47DFBB6E" w14:textId="2522FC8C" w:rsidR="00097E98" w:rsidRPr="00442838" w:rsidRDefault="00F16DA5" w:rsidP="000F163C">
            <w:pPr>
              <w:spacing w:line="360" w:lineRule="auto"/>
            </w:pPr>
            <w:r w:rsidRPr="00442838">
              <w:t>Eevee</w:t>
            </w:r>
          </w:p>
        </w:tc>
        <w:tc>
          <w:tcPr>
            <w:tcW w:w="1652" w:type="dxa"/>
          </w:tcPr>
          <w:p w14:paraId="6D263390" w14:textId="77777777" w:rsidR="00097E98" w:rsidRPr="00442838" w:rsidRDefault="00097E98" w:rsidP="000F163C">
            <w:pPr>
              <w:spacing w:line="360" w:lineRule="auto"/>
            </w:pPr>
          </w:p>
        </w:tc>
        <w:tc>
          <w:tcPr>
            <w:tcW w:w="3719" w:type="dxa"/>
          </w:tcPr>
          <w:p w14:paraId="6D951BE3" w14:textId="77777777" w:rsidR="00097E98" w:rsidRPr="00442838" w:rsidRDefault="00097E98" w:rsidP="000F163C">
            <w:pPr>
              <w:spacing w:line="360" w:lineRule="auto"/>
            </w:pPr>
          </w:p>
        </w:tc>
        <w:tc>
          <w:tcPr>
            <w:tcW w:w="880" w:type="dxa"/>
          </w:tcPr>
          <w:p w14:paraId="0C5BC7FB" w14:textId="77777777" w:rsidR="00097E98" w:rsidRPr="00442838" w:rsidRDefault="00097E98" w:rsidP="000F163C">
            <w:pPr>
              <w:spacing w:line="360" w:lineRule="auto"/>
            </w:pPr>
          </w:p>
        </w:tc>
        <w:tc>
          <w:tcPr>
            <w:tcW w:w="724" w:type="dxa"/>
          </w:tcPr>
          <w:p w14:paraId="3813AD0B" w14:textId="77777777" w:rsidR="00097E98" w:rsidRPr="00442838" w:rsidRDefault="00097E98" w:rsidP="000F163C">
            <w:pPr>
              <w:spacing w:line="360" w:lineRule="auto"/>
            </w:pPr>
          </w:p>
        </w:tc>
        <w:tc>
          <w:tcPr>
            <w:tcW w:w="724" w:type="dxa"/>
          </w:tcPr>
          <w:p w14:paraId="65E25610" w14:textId="77777777" w:rsidR="00097E98" w:rsidRPr="00442838" w:rsidRDefault="00097E98" w:rsidP="000F163C">
            <w:pPr>
              <w:spacing w:line="360" w:lineRule="auto"/>
            </w:pPr>
          </w:p>
        </w:tc>
        <w:tc>
          <w:tcPr>
            <w:tcW w:w="1976" w:type="dxa"/>
          </w:tcPr>
          <w:p w14:paraId="370C8033" w14:textId="77777777" w:rsidR="00097E98" w:rsidRPr="00442838" w:rsidRDefault="00097E98" w:rsidP="000F163C">
            <w:pPr>
              <w:spacing w:line="360" w:lineRule="auto"/>
            </w:pPr>
          </w:p>
        </w:tc>
      </w:tr>
      <w:tr w:rsidR="00097E98" w:rsidRPr="00442838" w14:paraId="4C282960" w14:textId="77777777" w:rsidTr="000F163C">
        <w:trPr>
          <w:trHeight w:val="441"/>
        </w:trPr>
        <w:tc>
          <w:tcPr>
            <w:tcW w:w="1251" w:type="dxa"/>
          </w:tcPr>
          <w:p w14:paraId="6F5A9046" w14:textId="6608CD2C" w:rsidR="00097E98" w:rsidRPr="00442838" w:rsidRDefault="00F16DA5" w:rsidP="000F163C">
            <w:pPr>
              <w:spacing w:line="360" w:lineRule="auto"/>
            </w:pPr>
            <w:r w:rsidRPr="00442838">
              <w:t>Vaporeon</w:t>
            </w:r>
          </w:p>
        </w:tc>
        <w:tc>
          <w:tcPr>
            <w:tcW w:w="1652" w:type="dxa"/>
          </w:tcPr>
          <w:p w14:paraId="005DCED6" w14:textId="77777777" w:rsidR="00097E98" w:rsidRPr="00442838" w:rsidRDefault="00097E98" w:rsidP="000F163C">
            <w:pPr>
              <w:spacing w:line="360" w:lineRule="auto"/>
            </w:pPr>
          </w:p>
        </w:tc>
        <w:tc>
          <w:tcPr>
            <w:tcW w:w="3719" w:type="dxa"/>
          </w:tcPr>
          <w:p w14:paraId="29D48F88" w14:textId="77777777" w:rsidR="00097E98" w:rsidRPr="00442838" w:rsidRDefault="00097E98" w:rsidP="000F163C">
            <w:pPr>
              <w:spacing w:line="360" w:lineRule="auto"/>
            </w:pPr>
          </w:p>
        </w:tc>
        <w:tc>
          <w:tcPr>
            <w:tcW w:w="880" w:type="dxa"/>
          </w:tcPr>
          <w:p w14:paraId="5A931931" w14:textId="77777777" w:rsidR="00097E98" w:rsidRPr="00442838" w:rsidRDefault="00097E98" w:rsidP="000F163C">
            <w:pPr>
              <w:spacing w:line="360" w:lineRule="auto"/>
            </w:pPr>
          </w:p>
        </w:tc>
        <w:tc>
          <w:tcPr>
            <w:tcW w:w="724" w:type="dxa"/>
          </w:tcPr>
          <w:p w14:paraId="583A4B49" w14:textId="77777777" w:rsidR="00097E98" w:rsidRPr="00442838" w:rsidRDefault="00097E98" w:rsidP="000F163C">
            <w:pPr>
              <w:spacing w:line="360" w:lineRule="auto"/>
            </w:pPr>
          </w:p>
        </w:tc>
        <w:tc>
          <w:tcPr>
            <w:tcW w:w="724" w:type="dxa"/>
          </w:tcPr>
          <w:p w14:paraId="4F670B3B" w14:textId="77777777" w:rsidR="00097E98" w:rsidRPr="00442838" w:rsidRDefault="00097E98" w:rsidP="000F163C">
            <w:pPr>
              <w:spacing w:line="360" w:lineRule="auto"/>
            </w:pPr>
          </w:p>
        </w:tc>
        <w:tc>
          <w:tcPr>
            <w:tcW w:w="1976" w:type="dxa"/>
          </w:tcPr>
          <w:p w14:paraId="3F26BCDC" w14:textId="77777777" w:rsidR="00097E98" w:rsidRPr="00442838" w:rsidRDefault="00097E98" w:rsidP="000F163C">
            <w:pPr>
              <w:spacing w:line="360" w:lineRule="auto"/>
            </w:pPr>
          </w:p>
        </w:tc>
      </w:tr>
      <w:tr w:rsidR="00097E98" w:rsidRPr="00442838" w14:paraId="626C26B9" w14:textId="77777777" w:rsidTr="000F163C">
        <w:trPr>
          <w:trHeight w:val="441"/>
        </w:trPr>
        <w:tc>
          <w:tcPr>
            <w:tcW w:w="1251" w:type="dxa"/>
          </w:tcPr>
          <w:p w14:paraId="3BC81F77" w14:textId="21D6BA68" w:rsidR="00097E98" w:rsidRPr="00442838" w:rsidRDefault="00F16DA5" w:rsidP="000F163C">
            <w:pPr>
              <w:spacing w:line="360" w:lineRule="auto"/>
            </w:pPr>
            <w:r w:rsidRPr="00442838">
              <w:t>Jolteon</w:t>
            </w:r>
          </w:p>
        </w:tc>
        <w:tc>
          <w:tcPr>
            <w:tcW w:w="1652" w:type="dxa"/>
          </w:tcPr>
          <w:p w14:paraId="076BFF09" w14:textId="77777777" w:rsidR="00097E98" w:rsidRPr="00442838" w:rsidRDefault="00097E98" w:rsidP="000F163C">
            <w:pPr>
              <w:spacing w:line="360" w:lineRule="auto"/>
            </w:pPr>
          </w:p>
        </w:tc>
        <w:tc>
          <w:tcPr>
            <w:tcW w:w="3719" w:type="dxa"/>
          </w:tcPr>
          <w:p w14:paraId="5523B7D6" w14:textId="77777777" w:rsidR="00097E98" w:rsidRPr="00442838" w:rsidRDefault="00097E98" w:rsidP="000F163C">
            <w:pPr>
              <w:spacing w:line="360" w:lineRule="auto"/>
            </w:pPr>
          </w:p>
        </w:tc>
        <w:tc>
          <w:tcPr>
            <w:tcW w:w="880" w:type="dxa"/>
          </w:tcPr>
          <w:p w14:paraId="56507617" w14:textId="77777777" w:rsidR="00097E98" w:rsidRPr="00442838" w:rsidRDefault="00097E98" w:rsidP="000F163C">
            <w:pPr>
              <w:spacing w:line="360" w:lineRule="auto"/>
            </w:pPr>
          </w:p>
        </w:tc>
        <w:tc>
          <w:tcPr>
            <w:tcW w:w="724" w:type="dxa"/>
          </w:tcPr>
          <w:p w14:paraId="67CF3907" w14:textId="77777777" w:rsidR="00097E98" w:rsidRPr="00442838" w:rsidRDefault="00097E98" w:rsidP="000F163C">
            <w:pPr>
              <w:spacing w:line="360" w:lineRule="auto"/>
            </w:pPr>
          </w:p>
        </w:tc>
        <w:tc>
          <w:tcPr>
            <w:tcW w:w="724" w:type="dxa"/>
          </w:tcPr>
          <w:p w14:paraId="13CBB83B" w14:textId="77777777" w:rsidR="00097E98" w:rsidRPr="00442838" w:rsidRDefault="00097E98" w:rsidP="000F163C">
            <w:pPr>
              <w:spacing w:line="360" w:lineRule="auto"/>
            </w:pPr>
          </w:p>
        </w:tc>
        <w:tc>
          <w:tcPr>
            <w:tcW w:w="1976" w:type="dxa"/>
          </w:tcPr>
          <w:p w14:paraId="09677E7D" w14:textId="77777777" w:rsidR="00097E98" w:rsidRPr="00442838" w:rsidRDefault="00097E98" w:rsidP="000F163C">
            <w:pPr>
              <w:spacing w:line="360" w:lineRule="auto"/>
            </w:pPr>
          </w:p>
        </w:tc>
      </w:tr>
      <w:tr w:rsidR="00097E98" w:rsidRPr="00442838" w14:paraId="673A928B" w14:textId="77777777" w:rsidTr="000F163C">
        <w:trPr>
          <w:trHeight w:val="896"/>
        </w:trPr>
        <w:tc>
          <w:tcPr>
            <w:tcW w:w="1251" w:type="dxa"/>
          </w:tcPr>
          <w:p w14:paraId="6A167294" w14:textId="3CD924DE" w:rsidR="00097E98" w:rsidRPr="00442838" w:rsidRDefault="00F16DA5" w:rsidP="000F163C">
            <w:pPr>
              <w:spacing w:line="360" w:lineRule="auto"/>
            </w:pPr>
            <w:r w:rsidRPr="00442838">
              <w:t>Flareon</w:t>
            </w:r>
          </w:p>
        </w:tc>
        <w:tc>
          <w:tcPr>
            <w:tcW w:w="1652" w:type="dxa"/>
          </w:tcPr>
          <w:p w14:paraId="7A367CC4" w14:textId="77777777" w:rsidR="00097E98" w:rsidRPr="00442838" w:rsidRDefault="00097E98" w:rsidP="000F163C">
            <w:pPr>
              <w:spacing w:line="360" w:lineRule="auto"/>
            </w:pPr>
          </w:p>
        </w:tc>
        <w:tc>
          <w:tcPr>
            <w:tcW w:w="3719" w:type="dxa"/>
          </w:tcPr>
          <w:p w14:paraId="175D65B7" w14:textId="77777777" w:rsidR="00097E98" w:rsidRPr="00442838" w:rsidRDefault="00097E98" w:rsidP="000F163C">
            <w:pPr>
              <w:spacing w:line="360" w:lineRule="auto"/>
            </w:pPr>
          </w:p>
        </w:tc>
        <w:tc>
          <w:tcPr>
            <w:tcW w:w="880" w:type="dxa"/>
          </w:tcPr>
          <w:p w14:paraId="7513D05B" w14:textId="77777777" w:rsidR="00097E98" w:rsidRPr="00442838" w:rsidRDefault="00097E98" w:rsidP="000F163C">
            <w:pPr>
              <w:spacing w:line="360" w:lineRule="auto"/>
            </w:pPr>
          </w:p>
        </w:tc>
        <w:tc>
          <w:tcPr>
            <w:tcW w:w="724" w:type="dxa"/>
          </w:tcPr>
          <w:p w14:paraId="142D19B7" w14:textId="77777777" w:rsidR="00097E98" w:rsidRPr="00442838" w:rsidRDefault="00097E98" w:rsidP="000F163C">
            <w:pPr>
              <w:spacing w:line="360" w:lineRule="auto"/>
            </w:pPr>
          </w:p>
        </w:tc>
        <w:tc>
          <w:tcPr>
            <w:tcW w:w="724" w:type="dxa"/>
          </w:tcPr>
          <w:p w14:paraId="21402F44" w14:textId="77777777" w:rsidR="00097E98" w:rsidRPr="00442838" w:rsidRDefault="00097E98" w:rsidP="000F163C">
            <w:pPr>
              <w:spacing w:line="360" w:lineRule="auto"/>
            </w:pPr>
          </w:p>
        </w:tc>
        <w:tc>
          <w:tcPr>
            <w:tcW w:w="1976" w:type="dxa"/>
          </w:tcPr>
          <w:p w14:paraId="3661F681" w14:textId="77777777" w:rsidR="00097E98" w:rsidRPr="00442838" w:rsidRDefault="00097E98" w:rsidP="000F163C">
            <w:pPr>
              <w:spacing w:line="360" w:lineRule="auto"/>
            </w:pPr>
          </w:p>
        </w:tc>
      </w:tr>
      <w:tr w:rsidR="00F16DA5" w:rsidRPr="00442838" w14:paraId="386880E0" w14:textId="77777777" w:rsidTr="000F163C">
        <w:trPr>
          <w:trHeight w:val="896"/>
        </w:trPr>
        <w:tc>
          <w:tcPr>
            <w:tcW w:w="1251" w:type="dxa"/>
          </w:tcPr>
          <w:p w14:paraId="3EA06B79" w14:textId="27C03C64" w:rsidR="00F16DA5" w:rsidRPr="00442838" w:rsidRDefault="00F16DA5" w:rsidP="000F163C">
            <w:pPr>
              <w:spacing w:line="360" w:lineRule="auto"/>
            </w:pPr>
            <w:r w:rsidRPr="00442838">
              <w:t>Espeon</w:t>
            </w:r>
          </w:p>
        </w:tc>
        <w:tc>
          <w:tcPr>
            <w:tcW w:w="1652" w:type="dxa"/>
          </w:tcPr>
          <w:p w14:paraId="2B47DFE5" w14:textId="77777777" w:rsidR="00F16DA5" w:rsidRPr="00442838" w:rsidRDefault="00F16DA5" w:rsidP="000F163C">
            <w:pPr>
              <w:spacing w:line="360" w:lineRule="auto"/>
            </w:pPr>
          </w:p>
        </w:tc>
        <w:tc>
          <w:tcPr>
            <w:tcW w:w="3719" w:type="dxa"/>
          </w:tcPr>
          <w:p w14:paraId="7F650CFC" w14:textId="77777777" w:rsidR="00F16DA5" w:rsidRPr="00442838" w:rsidRDefault="00F16DA5" w:rsidP="000F163C">
            <w:pPr>
              <w:spacing w:line="360" w:lineRule="auto"/>
            </w:pPr>
          </w:p>
        </w:tc>
        <w:tc>
          <w:tcPr>
            <w:tcW w:w="880" w:type="dxa"/>
          </w:tcPr>
          <w:p w14:paraId="62B0139C" w14:textId="77777777" w:rsidR="00F16DA5" w:rsidRPr="00442838" w:rsidRDefault="00F16DA5" w:rsidP="000F163C">
            <w:pPr>
              <w:spacing w:line="360" w:lineRule="auto"/>
            </w:pPr>
          </w:p>
        </w:tc>
        <w:tc>
          <w:tcPr>
            <w:tcW w:w="724" w:type="dxa"/>
          </w:tcPr>
          <w:p w14:paraId="17ED2F73" w14:textId="77777777" w:rsidR="00F16DA5" w:rsidRPr="00442838" w:rsidRDefault="00F16DA5" w:rsidP="000F163C">
            <w:pPr>
              <w:spacing w:line="360" w:lineRule="auto"/>
            </w:pPr>
          </w:p>
        </w:tc>
        <w:tc>
          <w:tcPr>
            <w:tcW w:w="724" w:type="dxa"/>
          </w:tcPr>
          <w:p w14:paraId="01421836" w14:textId="77777777" w:rsidR="00F16DA5" w:rsidRPr="00442838" w:rsidRDefault="00F16DA5" w:rsidP="000F163C">
            <w:pPr>
              <w:spacing w:line="360" w:lineRule="auto"/>
            </w:pPr>
          </w:p>
        </w:tc>
        <w:tc>
          <w:tcPr>
            <w:tcW w:w="1976" w:type="dxa"/>
          </w:tcPr>
          <w:p w14:paraId="5FA78364" w14:textId="77777777" w:rsidR="00F16DA5" w:rsidRPr="00442838" w:rsidRDefault="00F16DA5" w:rsidP="000F163C">
            <w:pPr>
              <w:spacing w:line="360" w:lineRule="auto"/>
            </w:pPr>
          </w:p>
        </w:tc>
      </w:tr>
      <w:tr w:rsidR="00F16DA5" w:rsidRPr="00442838" w14:paraId="3BFC775C" w14:textId="77777777" w:rsidTr="000F163C">
        <w:trPr>
          <w:trHeight w:val="896"/>
        </w:trPr>
        <w:tc>
          <w:tcPr>
            <w:tcW w:w="1251" w:type="dxa"/>
          </w:tcPr>
          <w:p w14:paraId="73C51E1E" w14:textId="0AE64F50" w:rsidR="00F16DA5" w:rsidRPr="00442838" w:rsidRDefault="00F16DA5" w:rsidP="000F163C">
            <w:pPr>
              <w:spacing w:line="360" w:lineRule="auto"/>
            </w:pPr>
            <w:r w:rsidRPr="00442838">
              <w:t>Umbreon</w:t>
            </w:r>
          </w:p>
        </w:tc>
        <w:tc>
          <w:tcPr>
            <w:tcW w:w="1652" w:type="dxa"/>
          </w:tcPr>
          <w:p w14:paraId="6C21646D" w14:textId="77777777" w:rsidR="00F16DA5" w:rsidRPr="00442838" w:rsidRDefault="00F16DA5" w:rsidP="000F163C">
            <w:pPr>
              <w:spacing w:line="360" w:lineRule="auto"/>
            </w:pPr>
          </w:p>
        </w:tc>
        <w:tc>
          <w:tcPr>
            <w:tcW w:w="3719" w:type="dxa"/>
          </w:tcPr>
          <w:p w14:paraId="5816896E" w14:textId="77777777" w:rsidR="00F16DA5" w:rsidRPr="00442838" w:rsidRDefault="00F16DA5" w:rsidP="000F163C">
            <w:pPr>
              <w:spacing w:line="360" w:lineRule="auto"/>
            </w:pPr>
          </w:p>
        </w:tc>
        <w:tc>
          <w:tcPr>
            <w:tcW w:w="880" w:type="dxa"/>
          </w:tcPr>
          <w:p w14:paraId="73A32716" w14:textId="77777777" w:rsidR="00F16DA5" w:rsidRPr="00442838" w:rsidRDefault="00F16DA5" w:rsidP="000F163C">
            <w:pPr>
              <w:spacing w:line="360" w:lineRule="auto"/>
            </w:pPr>
          </w:p>
        </w:tc>
        <w:tc>
          <w:tcPr>
            <w:tcW w:w="724" w:type="dxa"/>
          </w:tcPr>
          <w:p w14:paraId="551F66EF" w14:textId="77777777" w:rsidR="00F16DA5" w:rsidRPr="00442838" w:rsidRDefault="00F16DA5" w:rsidP="000F163C">
            <w:pPr>
              <w:spacing w:line="360" w:lineRule="auto"/>
            </w:pPr>
          </w:p>
        </w:tc>
        <w:tc>
          <w:tcPr>
            <w:tcW w:w="724" w:type="dxa"/>
          </w:tcPr>
          <w:p w14:paraId="30BCC70D" w14:textId="77777777" w:rsidR="00F16DA5" w:rsidRPr="00442838" w:rsidRDefault="00F16DA5" w:rsidP="000F163C">
            <w:pPr>
              <w:spacing w:line="360" w:lineRule="auto"/>
            </w:pPr>
          </w:p>
        </w:tc>
        <w:tc>
          <w:tcPr>
            <w:tcW w:w="1976" w:type="dxa"/>
          </w:tcPr>
          <w:p w14:paraId="552D0A99" w14:textId="77777777" w:rsidR="00F16DA5" w:rsidRPr="00442838" w:rsidRDefault="00F16DA5" w:rsidP="000F163C">
            <w:pPr>
              <w:spacing w:line="360" w:lineRule="auto"/>
            </w:pPr>
          </w:p>
        </w:tc>
      </w:tr>
      <w:tr w:rsidR="00F16DA5" w:rsidRPr="00442838" w14:paraId="63D47718" w14:textId="77777777" w:rsidTr="000F163C">
        <w:trPr>
          <w:trHeight w:val="896"/>
        </w:trPr>
        <w:tc>
          <w:tcPr>
            <w:tcW w:w="1251" w:type="dxa"/>
          </w:tcPr>
          <w:p w14:paraId="41BE1649" w14:textId="3E72004E" w:rsidR="00F16DA5" w:rsidRPr="00442838" w:rsidRDefault="00F16DA5" w:rsidP="000F163C">
            <w:pPr>
              <w:spacing w:line="360" w:lineRule="auto"/>
            </w:pPr>
            <w:r w:rsidRPr="00442838">
              <w:t>Leafeon</w:t>
            </w:r>
          </w:p>
        </w:tc>
        <w:tc>
          <w:tcPr>
            <w:tcW w:w="1652" w:type="dxa"/>
          </w:tcPr>
          <w:p w14:paraId="3469B7CD" w14:textId="77777777" w:rsidR="00F16DA5" w:rsidRPr="00442838" w:rsidRDefault="00F16DA5" w:rsidP="000F163C">
            <w:pPr>
              <w:spacing w:line="360" w:lineRule="auto"/>
            </w:pPr>
          </w:p>
        </w:tc>
        <w:tc>
          <w:tcPr>
            <w:tcW w:w="3719" w:type="dxa"/>
          </w:tcPr>
          <w:p w14:paraId="56BCFFAC" w14:textId="77777777" w:rsidR="00F16DA5" w:rsidRPr="00442838" w:rsidRDefault="00F16DA5" w:rsidP="000F163C">
            <w:pPr>
              <w:spacing w:line="360" w:lineRule="auto"/>
            </w:pPr>
          </w:p>
        </w:tc>
        <w:tc>
          <w:tcPr>
            <w:tcW w:w="880" w:type="dxa"/>
          </w:tcPr>
          <w:p w14:paraId="2BA95F46" w14:textId="77777777" w:rsidR="00F16DA5" w:rsidRPr="00442838" w:rsidRDefault="00F16DA5" w:rsidP="000F163C">
            <w:pPr>
              <w:spacing w:line="360" w:lineRule="auto"/>
            </w:pPr>
          </w:p>
        </w:tc>
        <w:tc>
          <w:tcPr>
            <w:tcW w:w="724" w:type="dxa"/>
          </w:tcPr>
          <w:p w14:paraId="1BB8C897" w14:textId="77777777" w:rsidR="00F16DA5" w:rsidRPr="00442838" w:rsidRDefault="00F16DA5" w:rsidP="000F163C">
            <w:pPr>
              <w:spacing w:line="360" w:lineRule="auto"/>
            </w:pPr>
          </w:p>
        </w:tc>
        <w:tc>
          <w:tcPr>
            <w:tcW w:w="724" w:type="dxa"/>
          </w:tcPr>
          <w:p w14:paraId="1AF3F943" w14:textId="77777777" w:rsidR="00F16DA5" w:rsidRPr="00442838" w:rsidRDefault="00F16DA5" w:rsidP="000F163C">
            <w:pPr>
              <w:spacing w:line="360" w:lineRule="auto"/>
            </w:pPr>
          </w:p>
        </w:tc>
        <w:tc>
          <w:tcPr>
            <w:tcW w:w="1976" w:type="dxa"/>
          </w:tcPr>
          <w:p w14:paraId="1CAE3FDB" w14:textId="77777777" w:rsidR="00F16DA5" w:rsidRPr="00442838" w:rsidRDefault="00F16DA5" w:rsidP="000F163C">
            <w:pPr>
              <w:spacing w:line="360" w:lineRule="auto"/>
            </w:pPr>
          </w:p>
        </w:tc>
      </w:tr>
      <w:tr w:rsidR="00F16DA5" w:rsidRPr="00442838" w14:paraId="3C3CF76B" w14:textId="77777777" w:rsidTr="000F163C">
        <w:trPr>
          <w:trHeight w:val="896"/>
        </w:trPr>
        <w:tc>
          <w:tcPr>
            <w:tcW w:w="1251" w:type="dxa"/>
          </w:tcPr>
          <w:p w14:paraId="23063D99" w14:textId="37C76D4E" w:rsidR="00F16DA5" w:rsidRPr="00442838" w:rsidRDefault="00F16DA5" w:rsidP="000F163C">
            <w:pPr>
              <w:spacing w:line="360" w:lineRule="auto"/>
            </w:pPr>
            <w:r w:rsidRPr="00442838">
              <w:t>Glaceon</w:t>
            </w:r>
          </w:p>
        </w:tc>
        <w:tc>
          <w:tcPr>
            <w:tcW w:w="1652" w:type="dxa"/>
          </w:tcPr>
          <w:p w14:paraId="4175CBDB" w14:textId="77777777" w:rsidR="00F16DA5" w:rsidRPr="00442838" w:rsidRDefault="00F16DA5" w:rsidP="000F163C">
            <w:pPr>
              <w:spacing w:line="360" w:lineRule="auto"/>
            </w:pPr>
          </w:p>
        </w:tc>
        <w:tc>
          <w:tcPr>
            <w:tcW w:w="3719" w:type="dxa"/>
          </w:tcPr>
          <w:p w14:paraId="5F1A7004" w14:textId="77777777" w:rsidR="00F16DA5" w:rsidRPr="00442838" w:rsidRDefault="00F16DA5" w:rsidP="000F163C">
            <w:pPr>
              <w:spacing w:line="360" w:lineRule="auto"/>
            </w:pPr>
          </w:p>
        </w:tc>
        <w:tc>
          <w:tcPr>
            <w:tcW w:w="880" w:type="dxa"/>
          </w:tcPr>
          <w:p w14:paraId="14483308" w14:textId="77777777" w:rsidR="00F16DA5" w:rsidRPr="00442838" w:rsidRDefault="00F16DA5" w:rsidP="000F163C">
            <w:pPr>
              <w:spacing w:line="360" w:lineRule="auto"/>
            </w:pPr>
          </w:p>
        </w:tc>
        <w:tc>
          <w:tcPr>
            <w:tcW w:w="724" w:type="dxa"/>
          </w:tcPr>
          <w:p w14:paraId="30DA6AC3" w14:textId="77777777" w:rsidR="00F16DA5" w:rsidRPr="00442838" w:rsidRDefault="00F16DA5" w:rsidP="000F163C">
            <w:pPr>
              <w:spacing w:line="360" w:lineRule="auto"/>
            </w:pPr>
          </w:p>
        </w:tc>
        <w:tc>
          <w:tcPr>
            <w:tcW w:w="724" w:type="dxa"/>
          </w:tcPr>
          <w:p w14:paraId="463E7ECD" w14:textId="77777777" w:rsidR="00F16DA5" w:rsidRPr="00442838" w:rsidRDefault="00F16DA5" w:rsidP="000F163C">
            <w:pPr>
              <w:spacing w:line="360" w:lineRule="auto"/>
            </w:pPr>
          </w:p>
        </w:tc>
        <w:tc>
          <w:tcPr>
            <w:tcW w:w="1976" w:type="dxa"/>
          </w:tcPr>
          <w:p w14:paraId="66934EA5" w14:textId="77777777" w:rsidR="00F16DA5" w:rsidRPr="00442838" w:rsidRDefault="00F16DA5" w:rsidP="000F163C">
            <w:pPr>
              <w:spacing w:line="360" w:lineRule="auto"/>
            </w:pPr>
          </w:p>
        </w:tc>
      </w:tr>
      <w:tr w:rsidR="00F16DA5" w:rsidRPr="00442838" w14:paraId="7DB00426" w14:textId="77777777" w:rsidTr="000F163C">
        <w:trPr>
          <w:trHeight w:val="896"/>
        </w:trPr>
        <w:tc>
          <w:tcPr>
            <w:tcW w:w="1251" w:type="dxa"/>
          </w:tcPr>
          <w:p w14:paraId="13524D52" w14:textId="499D491E" w:rsidR="00F16DA5" w:rsidRPr="00442838" w:rsidRDefault="00F16DA5" w:rsidP="000F163C">
            <w:pPr>
              <w:spacing w:line="360" w:lineRule="auto"/>
            </w:pPr>
            <w:r w:rsidRPr="00442838">
              <w:t>Sylveon</w:t>
            </w:r>
          </w:p>
        </w:tc>
        <w:tc>
          <w:tcPr>
            <w:tcW w:w="1652" w:type="dxa"/>
          </w:tcPr>
          <w:p w14:paraId="576D0D31" w14:textId="77777777" w:rsidR="00F16DA5" w:rsidRPr="00442838" w:rsidRDefault="00F16DA5" w:rsidP="000F163C">
            <w:pPr>
              <w:spacing w:line="360" w:lineRule="auto"/>
            </w:pPr>
          </w:p>
        </w:tc>
        <w:tc>
          <w:tcPr>
            <w:tcW w:w="3719" w:type="dxa"/>
          </w:tcPr>
          <w:p w14:paraId="0D9FF8CE" w14:textId="77777777" w:rsidR="00F16DA5" w:rsidRPr="00442838" w:rsidRDefault="00F16DA5" w:rsidP="000F163C">
            <w:pPr>
              <w:spacing w:line="360" w:lineRule="auto"/>
            </w:pPr>
          </w:p>
        </w:tc>
        <w:tc>
          <w:tcPr>
            <w:tcW w:w="880" w:type="dxa"/>
          </w:tcPr>
          <w:p w14:paraId="4D18AECF" w14:textId="77777777" w:rsidR="00F16DA5" w:rsidRPr="00442838" w:rsidRDefault="00F16DA5" w:rsidP="000F163C">
            <w:pPr>
              <w:spacing w:line="360" w:lineRule="auto"/>
            </w:pPr>
          </w:p>
        </w:tc>
        <w:tc>
          <w:tcPr>
            <w:tcW w:w="724" w:type="dxa"/>
          </w:tcPr>
          <w:p w14:paraId="46F708FA" w14:textId="77777777" w:rsidR="00F16DA5" w:rsidRPr="00442838" w:rsidRDefault="00F16DA5" w:rsidP="000F163C">
            <w:pPr>
              <w:spacing w:line="360" w:lineRule="auto"/>
            </w:pPr>
          </w:p>
        </w:tc>
        <w:tc>
          <w:tcPr>
            <w:tcW w:w="724" w:type="dxa"/>
          </w:tcPr>
          <w:p w14:paraId="0E202721" w14:textId="77777777" w:rsidR="00F16DA5" w:rsidRPr="00442838" w:rsidRDefault="00F16DA5" w:rsidP="000F163C">
            <w:pPr>
              <w:spacing w:line="360" w:lineRule="auto"/>
            </w:pPr>
          </w:p>
        </w:tc>
        <w:tc>
          <w:tcPr>
            <w:tcW w:w="1976" w:type="dxa"/>
          </w:tcPr>
          <w:p w14:paraId="0289DB55" w14:textId="77777777" w:rsidR="00F16DA5" w:rsidRPr="00442838" w:rsidRDefault="00F16DA5" w:rsidP="000F163C">
            <w:pPr>
              <w:spacing w:line="360" w:lineRule="auto"/>
            </w:pPr>
          </w:p>
        </w:tc>
      </w:tr>
      <w:tr w:rsidR="00F16DA5" w:rsidRPr="00442838" w14:paraId="7B00F595" w14:textId="77777777" w:rsidTr="000F163C">
        <w:trPr>
          <w:trHeight w:val="896"/>
        </w:trPr>
        <w:tc>
          <w:tcPr>
            <w:tcW w:w="1251" w:type="dxa"/>
          </w:tcPr>
          <w:p w14:paraId="11B99146" w14:textId="0521A7A1" w:rsidR="00F16DA5" w:rsidRPr="00442838" w:rsidRDefault="00F16DA5" w:rsidP="000F163C">
            <w:pPr>
              <w:spacing w:line="360" w:lineRule="auto"/>
            </w:pPr>
            <w:r w:rsidRPr="00442838">
              <w:t>Phantasmeon</w:t>
            </w:r>
          </w:p>
        </w:tc>
        <w:tc>
          <w:tcPr>
            <w:tcW w:w="1652" w:type="dxa"/>
          </w:tcPr>
          <w:p w14:paraId="1706D6DD" w14:textId="77777777" w:rsidR="00F16DA5" w:rsidRPr="00442838" w:rsidRDefault="00F16DA5" w:rsidP="000F163C">
            <w:pPr>
              <w:spacing w:line="360" w:lineRule="auto"/>
            </w:pPr>
          </w:p>
        </w:tc>
        <w:tc>
          <w:tcPr>
            <w:tcW w:w="3719" w:type="dxa"/>
          </w:tcPr>
          <w:p w14:paraId="7C6DAB1B" w14:textId="77777777" w:rsidR="00F16DA5" w:rsidRPr="00442838" w:rsidRDefault="00F16DA5" w:rsidP="000F163C">
            <w:pPr>
              <w:spacing w:line="360" w:lineRule="auto"/>
            </w:pPr>
          </w:p>
        </w:tc>
        <w:tc>
          <w:tcPr>
            <w:tcW w:w="880" w:type="dxa"/>
          </w:tcPr>
          <w:p w14:paraId="164A2E50" w14:textId="77777777" w:rsidR="00F16DA5" w:rsidRPr="00442838" w:rsidRDefault="00F16DA5" w:rsidP="000F163C">
            <w:pPr>
              <w:spacing w:line="360" w:lineRule="auto"/>
            </w:pPr>
          </w:p>
        </w:tc>
        <w:tc>
          <w:tcPr>
            <w:tcW w:w="724" w:type="dxa"/>
          </w:tcPr>
          <w:p w14:paraId="36DF5E26" w14:textId="77777777" w:rsidR="00F16DA5" w:rsidRPr="00442838" w:rsidRDefault="00F16DA5" w:rsidP="000F163C">
            <w:pPr>
              <w:spacing w:line="360" w:lineRule="auto"/>
            </w:pPr>
          </w:p>
        </w:tc>
        <w:tc>
          <w:tcPr>
            <w:tcW w:w="724" w:type="dxa"/>
          </w:tcPr>
          <w:p w14:paraId="322B9C4A" w14:textId="77777777" w:rsidR="00F16DA5" w:rsidRPr="00442838" w:rsidRDefault="00F16DA5" w:rsidP="000F163C">
            <w:pPr>
              <w:spacing w:line="360" w:lineRule="auto"/>
            </w:pPr>
          </w:p>
        </w:tc>
        <w:tc>
          <w:tcPr>
            <w:tcW w:w="1976" w:type="dxa"/>
          </w:tcPr>
          <w:p w14:paraId="4E179D78" w14:textId="77777777" w:rsidR="00F16DA5" w:rsidRPr="00442838" w:rsidRDefault="00F16DA5" w:rsidP="000F163C">
            <w:pPr>
              <w:spacing w:line="360" w:lineRule="auto"/>
            </w:pPr>
          </w:p>
        </w:tc>
      </w:tr>
    </w:tbl>
    <w:p w14:paraId="4D14DCF9" w14:textId="77777777" w:rsidR="00097E98" w:rsidRPr="00442838" w:rsidRDefault="00097E98" w:rsidP="00097E98">
      <w:pPr>
        <w:rPr>
          <w:sz w:val="24"/>
        </w:rPr>
      </w:pPr>
    </w:p>
    <w:p w14:paraId="346E2DA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B3A8DF" w14:textId="77777777" w:rsidTr="000F163C">
        <w:tc>
          <w:tcPr>
            <w:tcW w:w="3596" w:type="dxa"/>
          </w:tcPr>
          <w:p w14:paraId="01DB0AF0" w14:textId="77777777" w:rsidR="00097E98" w:rsidRPr="00442838" w:rsidRDefault="00097E98" w:rsidP="000F163C">
            <w:pPr>
              <w:rPr>
                <w:sz w:val="24"/>
              </w:rPr>
            </w:pPr>
          </w:p>
        </w:tc>
        <w:tc>
          <w:tcPr>
            <w:tcW w:w="3597" w:type="dxa"/>
          </w:tcPr>
          <w:p w14:paraId="4B3F386F" w14:textId="77777777" w:rsidR="00097E98" w:rsidRPr="00442838" w:rsidRDefault="00097E98" w:rsidP="000F163C">
            <w:pPr>
              <w:rPr>
                <w:sz w:val="24"/>
              </w:rPr>
            </w:pPr>
          </w:p>
        </w:tc>
        <w:tc>
          <w:tcPr>
            <w:tcW w:w="3597" w:type="dxa"/>
          </w:tcPr>
          <w:p w14:paraId="5364CA59" w14:textId="77777777" w:rsidR="00097E98" w:rsidRPr="00442838" w:rsidRDefault="00097E98" w:rsidP="000F163C">
            <w:pPr>
              <w:rPr>
                <w:sz w:val="24"/>
              </w:rPr>
            </w:pPr>
          </w:p>
        </w:tc>
      </w:tr>
      <w:tr w:rsidR="00097E98" w:rsidRPr="00442838" w14:paraId="629D416C" w14:textId="77777777" w:rsidTr="000F163C">
        <w:tc>
          <w:tcPr>
            <w:tcW w:w="3596" w:type="dxa"/>
          </w:tcPr>
          <w:p w14:paraId="73626C78" w14:textId="77777777" w:rsidR="00097E98" w:rsidRPr="00442838" w:rsidRDefault="00097E98" w:rsidP="000F163C">
            <w:pPr>
              <w:rPr>
                <w:sz w:val="24"/>
              </w:rPr>
            </w:pPr>
          </w:p>
        </w:tc>
        <w:tc>
          <w:tcPr>
            <w:tcW w:w="3597" w:type="dxa"/>
          </w:tcPr>
          <w:p w14:paraId="21E8224B" w14:textId="77777777" w:rsidR="00097E98" w:rsidRPr="00442838" w:rsidRDefault="00097E98" w:rsidP="000F163C">
            <w:pPr>
              <w:rPr>
                <w:sz w:val="24"/>
              </w:rPr>
            </w:pPr>
          </w:p>
        </w:tc>
        <w:tc>
          <w:tcPr>
            <w:tcW w:w="3597" w:type="dxa"/>
          </w:tcPr>
          <w:p w14:paraId="617863E5" w14:textId="77777777" w:rsidR="00097E98" w:rsidRPr="00442838" w:rsidRDefault="00097E98" w:rsidP="000F163C">
            <w:pPr>
              <w:rPr>
                <w:sz w:val="24"/>
              </w:rPr>
            </w:pPr>
          </w:p>
        </w:tc>
      </w:tr>
    </w:tbl>
    <w:p w14:paraId="45E3C864" w14:textId="77777777" w:rsidR="00097E98" w:rsidRPr="00442838" w:rsidRDefault="00097E98" w:rsidP="00097E98">
      <w:pPr>
        <w:rPr>
          <w:sz w:val="24"/>
        </w:rPr>
      </w:pPr>
    </w:p>
    <w:p w14:paraId="4E8B7D58" w14:textId="77777777" w:rsidR="00097E98" w:rsidRPr="00442838" w:rsidRDefault="00097E98" w:rsidP="00097E98">
      <w:pPr>
        <w:rPr>
          <w:sz w:val="24"/>
        </w:rPr>
      </w:pPr>
      <w:r w:rsidRPr="00442838">
        <w:rPr>
          <w:sz w:val="24"/>
        </w:rPr>
        <w:t>Sprites:</w:t>
      </w:r>
    </w:p>
    <w:p w14:paraId="58546AB7" w14:textId="77777777" w:rsidR="00097E98" w:rsidRPr="00442838" w:rsidRDefault="00097E98" w:rsidP="00097E98">
      <w:pPr>
        <w:rPr>
          <w:sz w:val="24"/>
        </w:rPr>
      </w:pPr>
      <w:r w:rsidRPr="00442838">
        <w:rPr>
          <w:sz w:val="24"/>
        </w:rPr>
        <w:br w:type="page"/>
      </w:r>
    </w:p>
    <w:p w14:paraId="398ECED7" w14:textId="049075E2" w:rsidR="00097E98" w:rsidRPr="00442838" w:rsidRDefault="00F16DA5" w:rsidP="00097E98">
      <w:pPr>
        <w:rPr>
          <w:sz w:val="24"/>
        </w:rPr>
      </w:pPr>
      <w:r w:rsidRPr="00442838">
        <w:rPr>
          <w:sz w:val="24"/>
        </w:rPr>
        <w:lastRenderedPageBreak/>
        <w:t xml:space="preserve">Porygon </w:t>
      </w:r>
      <w:r w:rsidR="00097E98" w:rsidRPr="00442838">
        <w:rPr>
          <w:sz w:val="24"/>
        </w:rPr>
        <w:t>Family Page</w:t>
      </w:r>
    </w:p>
    <w:p w14:paraId="36A1D8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9F05BB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90B9A97" w14:textId="77777777" w:rsidTr="000F163C">
        <w:trPr>
          <w:trHeight w:val="896"/>
        </w:trPr>
        <w:tc>
          <w:tcPr>
            <w:tcW w:w="1251" w:type="dxa"/>
          </w:tcPr>
          <w:p w14:paraId="14FC76D8" w14:textId="77777777" w:rsidR="00097E98" w:rsidRPr="00442838" w:rsidRDefault="00097E98" w:rsidP="000F163C">
            <w:pPr>
              <w:spacing w:line="360" w:lineRule="auto"/>
            </w:pPr>
            <w:r w:rsidRPr="00442838">
              <w:t>Pokemon</w:t>
            </w:r>
          </w:p>
          <w:p w14:paraId="346808D2" w14:textId="77777777" w:rsidR="00097E98" w:rsidRPr="00442838" w:rsidRDefault="00097E98" w:rsidP="000F163C">
            <w:pPr>
              <w:spacing w:line="360" w:lineRule="auto"/>
            </w:pPr>
            <w:r w:rsidRPr="00442838">
              <w:t>Name</w:t>
            </w:r>
          </w:p>
        </w:tc>
        <w:tc>
          <w:tcPr>
            <w:tcW w:w="1652" w:type="dxa"/>
          </w:tcPr>
          <w:p w14:paraId="16273DA7" w14:textId="77777777" w:rsidR="00097E98" w:rsidRPr="00442838" w:rsidRDefault="00097E98" w:rsidP="000F163C">
            <w:pPr>
              <w:spacing w:line="360" w:lineRule="auto"/>
            </w:pPr>
            <w:r w:rsidRPr="00442838">
              <w:t>Pokemon Number</w:t>
            </w:r>
          </w:p>
        </w:tc>
        <w:tc>
          <w:tcPr>
            <w:tcW w:w="3719" w:type="dxa"/>
          </w:tcPr>
          <w:p w14:paraId="7A74EF94" w14:textId="77777777" w:rsidR="00097E98" w:rsidRPr="00442838" w:rsidRDefault="00097E98" w:rsidP="000F163C">
            <w:pPr>
              <w:spacing w:line="360" w:lineRule="auto"/>
            </w:pPr>
            <w:r w:rsidRPr="00442838">
              <w:t>Base Stats</w:t>
            </w:r>
          </w:p>
          <w:p w14:paraId="7317FEA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A90DFC5" w14:textId="77777777" w:rsidR="00097E98" w:rsidRPr="00442838" w:rsidRDefault="00097E98" w:rsidP="000F163C">
            <w:pPr>
              <w:spacing w:line="360" w:lineRule="auto"/>
            </w:pPr>
            <w:r w:rsidRPr="00442838">
              <w:t>Ability</w:t>
            </w:r>
          </w:p>
        </w:tc>
        <w:tc>
          <w:tcPr>
            <w:tcW w:w="724" w:type="dxa"/>
          </w:tcPr>
          <w:p w14:paraId="22E5950F" w14:textId="77777777" w:rsidR="00097E98" w:rsidRPr="00442838" w:rsidRDefault="00097E98" w:rsidP="000F163C">
            <w:pPr>
              <w:spacing w:line="360" w:lineRule="auto"/>
            </w:pPr>
            <w:r w:rsidRPr="00442838">
              <w:t>Type 1</w:t>
            </w:r>
          </w:p>
        </w:tc>
        <w:tc>
          <w:tcPr>
            <w:tcW w:w="724" w:type="dxa"/>
          </w:tcPr>
          <w:p w14:paraId="5C942A1A" w14:textId="77777777" w:rsidR="00097E98" w:rsidRPr="00442838" w:rsidRDefault="00097E98" w:rsidP="000F163C">
            <w:pPr>
              <w:spacing w:line="360" w:lineRule="auto"/>
            </w:pPr>
            <w:r w:rsidRPr="00442838">
              <w:t>Type 2</w:t>
            </w:r>
          </w:p>
        </w:tc>
        <w:tc>
          <w:tcPr>
            <w:tcW w:w="1976" w:type="dxa"/>
          </w:tcPr>
          <w:p w14:paraId="3B20167D" w14:textId="77777777" w:rsidR="00097E98" w:rsidRPr="00442838" w:rsidRDefault="00097E98" w:rsidP="000F163C">
            <w:pPr>
              <w:spacing w:line="360" w:lineRule="auto"/>
            </w:pPr>
            <w:r w:rsidRPr="00442838">
              <w:t>Evolution</w:t>
            </w:r>
          </w:p>
        </w:tc>
      </w:tr>
      <w:tr w:rsidR="00097E98" w:rsidRPr="00442838" w14:paraId="776057DC" w14:textId="77777777" w:rsidTr="000F163C">
        <w:trPr>
          <w:trHeight w:val="454"/>
        </w:trPr>
        <w:tc>
          <w:tcPr>
            <w:tcW w:w="1251" w:type="dxa"/>
          </w:tcPr>
          <w:p w14:paraId="2D368340" w14:textId="71FE0CF0" w:rsidR="00097E98" w:rsidRPr="00442838" w:rsidRDefault="00F16DA5" w:rsidP="000F163C">
            <w:pPr>
              <w:spacing w:line="360" w:lineRule="auto"/>
            </w:pPr>
            <w:r w:rsidRPr="00442838">
              <w:t>Porygon</w:t>
            </w:r>
          </w:p>
        </w:tc>
        <w:tc>
          <w:tcPr>
            <w:tcW w:w="1652" w:type="dxa"/>
          </w:tcPr>
          <w:p w14:paraId="1F55F369" w14:textId="77777777" w:rsidR="00097E98" w:rsidRPr="00442838" w:rsidRDefault="00097E98" w:rsidP="000F163C">
            <w:pPr>
              <w:spacing w:line="360" w:lineRule="auto"/>
            </w:pPr>
          </w:p>
        </w:tc>
        <w:tc>
          <w:tcPr>
            <w:tcW w:w="3719" w:type="dxa"/>
          </w:tcPr>
          <w:p w14:paraId="3F67CFB9" w14:textId="77777777" w:rsidR="00097E98" w:rsidRPr="00442838" w:rsidRDefault="00097E98" w:rsidP="000F163C">
            <w:pPr>
              <w:spacing w:line="360" w:lineRule="auto"/>
            </w:pPr>
          </w:p>
        </w:tc>
        <w:tc>
          <w:tcPr>
            <w:tcW w:w="880" w:type="dxa"/>
          </w:tcPr>
          <w:p w14:paraId="0C98B81D" w14:textId="77777777" w:rsidR="00097E98" w:rsidRPr="00442838" w:rsidRDefault="00097E98" w:rsidP="000F163C">
            <w:pPr>
              <w:spacing w:line="360" w:lineRule="auto"/>
            </w:pPr>
          </w:p>
        </w:tc>
        <w:tc>
          <w:tcPr>
            <w:tcW w:w="724" w:type="dxa"/>
          </w:tcPr>
          <w:p w14:paraId="59DBE416" w14:textId="77777777" w:rsidR="00097E98" w:rsidRPr="00442838" w:rsidRDefault="00097E98" w:rsidP="000F163C">
            <w:pPr>
              <w:spacing w:line="360" w:lineRule="auto"/>
            </w:pPr>
          </w:p>
        </w:tc>
        <w:tc>
          <w:tcPr>
            <w:tcW w:w="724" w:type="dxa"/>
          </w:tcPr>
          <w:p w14:paraId="63C9F8A1" w14:textId="77777777" w:rsidR="00097E98" w:rsidRPr="00442838" w:rsidRDefault="00097E98" w:rsidP="000F163C">
            <w:pPr>
              <w:spacing w:line="360" w:lineRule="auto"/>
            </w:pPr>
          </w:p>
        </w:tc>
        <w:tc>
          <w:tcPr>
            <w:tcW w:w="1976" w:type="dxa"/>
          </w:tcPr>
          <w:p w14:paraId="5654341E" w14:textId="77777777" w:rsidR="00097E98" w:rsidRPr="00442838" w:rsidRDefault="00097E98" w:rsidP="000F163C">
            <w:pPr>
              <w:spacing w:line="360" w:lineRule="auto"/>
            </w:pPr>
          </w:p>
        </w:tc>
      </w:tr>
      <w:tr w:rsidR="00097E98" w:rsidRPr="00442838" w14:paraId="2C2EB24E" w14:textId="77777777" w:rsidTr="000F163C">
        <w:trPr>
          <w:trHeight w:val="441"/>
        </w:trPr>
        <w:tc>
          <w:tcPr>
            <w:tcW w:w="1251" w:type="dxa"/>
          </w:tcPr>
          <w:p w14:paraId="46178184" w14:textId="16A1D40E" w:rsidR="00097E98" w:rsidRPr="00442838" w:rsidRDefault="00F16DA5" w:rsidP="000F163C">
            <w:pPr>
              <w:spacing w:line="360" w:lineRule="auto"/>
            </w:pPr>
            <w:r w:rsidRPr="00442838">
              <w:t>Porygon 2</w:t>
            </w:r>
          </w:p>
        </w:tc>
        <w:tc>
          <w:tcPr>
            <w:tcW w:w="1652" w:type="dxa"/>
          </w:tcPr>
          <w:p w14:paraId="0ED082B1" w14:textId="77777777" w:rsidR="00097E98" w:rsidRPr="00442838" w:rsidRDefault="00097E98" w:rsidP="000F163C">
            <w:pPr>
              <w:spacing w:line="360" w:lineRule="auto"/>
            </w:pPr>
          </w:p>
        </w:tc>
        <w:tc>
          <w:tcPr>
            <w:tcW w:w="3719" w:type="dxa"/>
          </w:tcPr>
          <w:p w14:paraId="70327CB1" w14:textId="77777777" w:rsidR="00097E98" w:rsidRPr="00442838" w:rsidRDefault="00097E98" w:rsidP="000F163C">
            <w:pPr>
              <w:spacing w:line="360" w:lineRule="auto"/>
            </w:pPr>
          </w:p>
        </w:tc>
        <w:tc>
          <w:tcPr>
            <w:tcW w:w="880" w:type="dxa"/>
          </w:tcPr>
          <w:p w14:paraId="5BE67B93" w14:textId="77777777" w:rsidR="00097E98" w:rsidRPr="00442838" w:rsidRDefault="00097E98" w:rsidP="000F163C">
            <w:pPr>
              <w:spacing w:line="360" w:lineRule="auto"/>
            </w:pPr>
          </w:p>
        </w:tc>
        <w:tc>
          <w:tcPr>
            <w:tcW w:w="724" w:type="dxa"/>
          </w:tcPr>
          <w:p w14:paraId="341F982F" w14:textId="77777777" w:rsidR="00097E98" w:rsidRPr="00442838" w:rsidRDefault="00097E98" w:rsidP="000F163C">
            <w:pPr>
              <w:spacing w:line="360" w:lineRule="auto"/>
            </w:pPr>
          </w:p>
        </w:tc>
        <w:tc>
          <w:tcPr>
            <w:tcW w:w="724" w:type="dxa"/>
          </w:tcPr>
          <w:p w14:paraId="3B1E1E7D" w14:textId="77777777" w:rsidR="00097E98" w:rsidRPr="00442838" w:rsidRDefault="00097E98" w:rsidP="000F163C">
            <w:pPr>
              <w:spacing w:line="360" w:lineRule="auto"/>
            </w:pPr>
          </w:p>
        </w:tc>
        <w:tc>
          <w:tcPr>
            <w:tcW w:w="1976" w:type="dxa"/>
          </w:tcPr>
          <w:p w14:paraId="0D846BF8" w14:textId="77777777" w:rsidR="00097E98" w:rsidRPr="00442838" w:rsidRDefault="00097E98" w:rsidP="000F163C">
            <w:pPr>
              <w:spacing w:line="360" w:lineRule="auto"/>
            </w:pPr>
          </w:p>
        </w:tc>
      </w:tr>
      <w:tr w:rsidR="00097E98" w:rsidRPr="00442838" w14:paraId="47DBFBD5" w14:textId="77777777" w:rsidTr="000F163C">
        <w:trPr>
          <w:trHeight w:val="441"/>
        </w:trPr>
        <w:tc>
          <w:tcPr>
            <w:tcW w:w="1251" w:type="dxa"/>
          </w:tcPr>
          <w:p w14:paraId="167B306E" w14:textId="634E9004" w:rsidR="00097E98" w:rsidRPr="00442838" w:rsidRDefault="00F16DA5" w:rsidP="000F163C">
            <w:pPr>
              <w:spacing w:line="360" w:lineRule="auto"/>
            </w:pPr>
            <w:r w:rsidRPr="00442838">
              <w:t>Corrupted Porygon</w:t>
            </w:r>
          </w:p>
        </w:tc>
        <w:tc>
          <w:tcPr>
            <w:tcW w:w="1652" w:type="dxa"/>
          </w:tcPr>
          <w:p w14:paraId="0EFDBA7D" w14:textId="77777777" w:rsidR="00097E98" w:rsidRPr="00442838" w:rsidRDefault="00097E98" w:rsidP="000F163C">
            <w:pPr>
              <w:spacing w:line="360" w:lineRule="auto"/>
            </w:pPr>
          </w:p>
        </w:tc>
        <w:tc>
          <w:tcPr>
            <w:tcW w:w="3719" w:type="dxa"/>
          </w:tcPr>
          <w:p w14:paraId="36E80EAC" w14:textId="77777777" w:rsidR="00097E98" w:rsidRPr="00442838" w:rsidRDefault="00097E98" w:rsidP="000F163C">
            <w:pPr>
              <w:spacing w:line="360" w:lineRule="auto"/>
            </w:pPr>
          </w:p>
        </w:tc>
        <w:tc>
          <w:tcPr>
            <w:tcW w:w="880" w:type="dxa"/>
          </w:tcPr>
          <w:p w14:paraId="7F87BE56" w14:textId="77777777" w:rsidR="00097E98" w:rsidRPr="00442838" w:rsidRDefault="00097E98" w:rsidP="000F163C">
            <w:pPr>
              <w:spacing w:line="360" w:lineRule="auto"/>
            </w:pPr>
          </w:p>
        </w:tc>
        <w:tc>
          <w:tcPr>
            <w:tcW w:w="724" w:type="dxa"/>
          </w:tcPr>
          <w:p w14:paraId="159DF1FD" w14:textId="77777777" w:rsidR="00097E98" w:rsidRPr="00442838" w:rsidRDefault="00097E98" w:rsidP="000F163C">
            <w:pPr>
              <w:spacing w:line="360" w:lineRule="auto"/>
            </w:pPr>
          </w:p>
        </w:tc>
        <w:tc>
          <w:tcPr>
            <w:tcW w:w="724" w:type="dxa"/>
          </w:tcPr>
          <w:p w14:paraId="67593D6A" w14:textId="77777777" w:rsidR="00097E98" w:rsidRPr="00442838" w:rsidRDefault="00097E98" w:rsidP="000F163C">
            <w:pPr>
              <w:spacing w:line="360" w:lineRule="auto"/>
            </w:pPr>
          </w:p>
        </w:tc>
        <w:tc>
          <w:tcPr>
            <w:tcW w:w="1976" w:type="dxa"/>
          </w:tcPr>
          <w:p w14:paraId="659608C9" w14:textId="77777777" w:rsidR="00097E98" w:rsidRPr="00442838" w:rsidRDefault="00097E98" w:rsidP="000F163C">
            <w:pPr>
              <w:spacing w:line="360" w:lineRule="auto"/>
            </w:pPr>
          </w:p>
        </w:tc>
      </w:tr>
      <w:tr w:rsidR="00097E98" w:rsidRPr="00442838" w14:paraId="382BF601" w14:textId="77777777" w:rsidTr="000F163C">
        <w:trPr>
          <w:trHeight w:val="896"/>
        </w:trPr>
        <w:tc>
          <w:tcPr>
            <w:tcW w:w="1251" w:type="dxa"/>
          </w:tcPr>
          <w:p w14:paraId="5D58FB09" w14:textId="21115FF3" w:rsidR="00097E98" w:rsidRPr="00442838" w:rsidRDefault="00F16DA5" w:rsidP="000F163C">
            <w:pPr>
              <w:spacing w:line="360" w:lineRule="auto"/>
            </w:pPr>
            <w:r w:rsidRPr="00442838">
              <w:t>Porygon Z</w:t>
            </w:r>
          </w:p>
        </w:tc>
        <w:tc>
          <w:tcPr>
            <w:tcW w:w="1652" w:type="dxa"/>
          </w:tcPr>
          <w:p w14:paraId="39A36E3F" w14:textId="77777777" w:rsidR="00097E98" w:rsidRPr="00442838" w:rsidRDefault="00097E98" w:rsidP="000F163C">
            <w:pPr>
              <w:spacing w:line="360" w:lineRule="auto"/>
            </w:pPr>
          </w:p>
        </w:tc>
        <w:tc>
          <w:tcPr>
            <w:tcW w:w="3719" w:type="dxa"/>
          </w:tcPr>
          <w:p w14:paraId="4DC948E4" w14:textId="77777777" w:rsidR="00097E98" w:rsidRPr="00442838" w:rsidRDefault="00097E98" w:rsidP="000F163C">
            <w:pPr>
              <w:spacing w:line="360" w:lineRule="auto"/>
            </w:pPr>
          </w:p>
        </w:tc>
        <w:tc>
          <w:tcPr>
            <w:tcW w:w="880" w:type="dxa"/>
          </w:tcPr>
          <w:p w14:paraId="3DFE4325" w14:textId="77777777" w:rsidR="00097E98" w:rsidRPr="00442838" w:rsidRDefault="00097E98" w:rsidP="000F163C">
            <w:pPr>
              <w:spacing w:line="360" w:lineRule="auto"/>
            </w:pPr>
          </w:p>
        </w:tc>
        <w:tc>
          <w:tcPr>
            <w:tcW w:w="724" w:type="dxa"/>
          </w:tcPr>
          <w:p w14:paraId="5E62C6FE" w14:textId="77777777" w:rsidR="00097E98" w:rsidRPr="00442838" w:rsidRDefault="00097E98" w:rsidP="000F163C">
            <w:pPr>
              <w:spacing w:line="360" w:lineRule="auto"/>
            </w:pPr>
          </w:p>
        </w:tc>
        <w:tc>
          <w:tcPr>
            <w:tcW w:w="724" w:type="dxa"/>
          </w:tcPr>
          <w:p w14:paraId="0E78F556" w14:textId="77777777" w:rsidR="00097E98" w:rsidRPr="00442838" w:rsidRDefault="00097E98" w:rsidP="000F163C">
            <w:pPr>
              <w:spacing w:line="360" w:lineRule="auto"/>
            </w:pPr>
          </w:p>
        </w:tc>
        <w:tc>
          <w:tcPr>
            <w:tcW w:w="1976" w:type="dxa"/>
          </w:tcPr>
          <w:p w14:paraId="5168AFC5" w14:textId="77777777" w:rsidR="00097E98" w:rsidRPr="00442838" w:rsidRDefault="00097E98" w:rsidP="000F163C">
            <w:pPr>
              <w:spacing w:line="360" w:lineRule="auto"/>
            </w:pPr>
          </w:p>
        </w:tc>
      </w:tr>
    </w:tbl>
    <w:p w14:paraId="09894B40" w14:textId="77777777" w:rsidR="00097E98" w:rsidRPr="00442838" w:rsidRDefault="00097E98" w:rsidP="00097E98">
      <w:pPr>
        <w:rPr>
          <w:sz w:val="24"/>
        </w:rPr>
      </w:pPr>
    </w:p>
    <w:p w14:paraId="7318834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FE3BD1" w14:textId="77777777" w:rsidTr="000F163C">
        <w:tc>
          <w:tcPr>
            <w:tcW w:w="3596" w:type="dxa"/>
          </w:tcPr>
          <w:p w14:paraId="0E71415E" w14:textId="77777777" w:rsidR="00097E98" w:rsidRPr="00442838" w:rsidRDefault="00097E98" w:rsidP="000F163C">
            <w:pPr>
              <w:rPr>
                <w:sz w:val="24"/>
              </w:rPr>
            </w:pPr>
          </w:p>
        </w:tc>
        <w:tc>
          <w:tcPr>
            <w:tcW w:w="3597" w:type="dxa"/>
          </w:tcPr>
          <w:p w14:paraId="29E56F51" w14:textId="77777777" w:rsidR="00097E98" w:rsidRPr="00442838" w:rsidRDefault="00097E98" w:rsidP="000F163C">
            <w:pPr>
              <w:rPr>
                <w:sz w:val="24"/>
              </w:rPr>
            </w:pPr>
          </w:p>
        </w:tc>
        <w:tc>
          <w:tcPr>
            <w:tcW w:w="3597" w:type="dxa"/>
          </w:tcPr>
          <w:p w14:paraId="61EC4ACB" w14:textId="77777777" w:rsidR="00097E98" w:rsidRPr="00442838" w:rsidRDefault="00097E98" w:rsidP="000F163C">
            <w:pPr>
              <w:rPr>
                <w:sz w:val="24"/>
              </w:rPr>
            </w:pPr>
          </w:p>
        </w:tc>
      </w:tr>
      <w:tr w:rsidR="00097E98" w:rsidRPr="00442838" w14:paraId="3D25FFA9" w14:textId="77777777" w:rsidTr="000F163C">
        <w:tc>
          <w:tcPr>
            <w:tcW w:w="3596" w:type="dxa"/>
          </w:tcPr>
          <w:p w14:paraId="7449943E" w14:textId="77777777" w:rsidR="00097E98" w:rsidRPr="00442838" w:rsidRDefault="00097E98" w:rsidP="000F163C">
            <w:pPr>
              <w:rPr>
                <w:sz w:val="24"/>
              </w:rPr>
            </w:pPr>
          </w:p>
        </w:tc>
        <w:tc>
          <w:tcPr>
            <w:tcW w:w="3597" w:type="dxa"/>
          </w:tcPr>
          <w:p w14:paraId="45C90E20" w14:textId="77777777" w:rsidR="00097E98" w:rsidRPr="00442838" w:rsidRDefault="00097E98" w:rsidP="000F163C">
            <w:pPr>
              <w:rPr>
                <w:sz w:val="24"/>
              </w:rPr>
            </w:pPr>
          </w:p>
        </w:tc>
        <w:tc>
          <w:tcPr>
            <w:tcW w:w="3597" w:type="dxa"/>
          </w:tcPr>
          <w:p w14:paraId="4D2FC85A" w14:textId="77777777" w:rsidR="00097E98" w:rsidRPr="00442838" w:rsidRDefault="00097E98" w:rsidP="000F163C">
            <w:pPr>
              <w:rPr>
                <w:sz w:val="24"/>
              </w:rPr>
            </w:pPr>
          </w:p>
        </w:tc>
      </w:tr>
    </w:tbl>
    <w:p w14:paraId="75CDBD80" w14:textId="77777777" w:rsidR="00097E98" w:rsidRPr="00442838" w:rsidRDefault="00097E98" w:rsidP="00097E98">
      <w:pPr>
        <w:rPr>
          <w:sz w:val="24"/>
        </w:rPr>
      </w:pPr>
    </w:p>
    <w:p w14:paraId="70EBBFCC" w14:textId="77777777" w:rsidR="00097E98" w:rsidRPr="00442838" w:rsidRDefault="00097E98" w:rsidP="00097E98">
      <w:pPr>
        <w:rPr>
          <w:sz w:val="24"/>
        </w:rPr>
      </w:pPr>
      <w:r w:rsidRPr="00442838">
        <w:rPr>
          <w:sz w:val="24"/>
        </w:rPr>
        <w:t>Sprites:</w:t>
      </w:r>
    </w:p>
    <w:p w14:paraId="1F29EF52" w14:textId="77777777" w:rsidR="00097E98" w:rsidRPr="00442838" w:rsidRDefault="00097E98" w:rsidP="00097E98">
      <w:pPr>
        <w:rPr>
          <w:sz w:val="24"/>
        </w:rPr>
      </w:pPr>
      <w:r w:rsidRPr="00442838">
        <w:rPr>
          <w:sz w:val="24"/>
        </w:rPr>
        <w:br w:type="page"/>
      </w:r>
    </w:p>
    <w:p w14:paraId="26CEDA28" w14:textId="68D0DDA1" w:rsidR="00097E98" w:rsidRPr="00442838" w:rsidRDefault="00F16DA5" w:rsidP="00097E98">
      <w:pPr>
        <w:rPr>
          <w:sz w:val="24"/>
        </w:rPr>
      </w:pPr>
      <w:r w:rsidRPr="00442838">
        <w:rPr>
          <w:sz w:val="24"/>
        </w:rPr>
        <w:lastRenderedPageBreak/>
        <w:t xml:space="preserve">Omanyte </w:t>
      </w:r>
      <w:r w:rsidR="00097E98" w:rsidRPr="00442838">
        <w:rPr>
          <w:sz w:val="24"/>
        </w:rPr>
        <w:t>Family Page</w:t>
      </w:r>
    </w:p>
    <w:p w14:paraId="6894014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102DFD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A7D40FF" w14:textId="77777777" w:rsidTr="000F163C">
        <w:trPr>
          <w:trHeight w:val="896"/>
        </w:trPr>
        <w:tc>
          <w:tcPr>
            <w:tcW w:w="1251" w:type="dxa"/>
          </w:tcPr>
          <w:p w14:paraId="3651C7B2" w14:textId="77777777" w:rsidR="00097E98" w:rsidRPr="00442838" w:rsidRDefault="00097E98" w:rsidP="000F163C">
            <w:pPr>
              <w:spacing w:line="360" w:lineRule="auto"/>
            </w:pPr>
            <w:r w:rsidRPr="00442838">
              <w:t>Pokemon</w:t>
            </w:r>
          </w:p>
          <w:p w14:paraId="7A66BEEB" w14:textId="77777777" w:rsidR="00097E98" w:rsidRPr="00442838" w:rsidRDefault="00097E98" w:rsidP="000F163C">
            <w:pPr>
              <w:spacing w:line="360" w:lineRule="auto"/>
            </w:pPr>
            <w:r w:rsidRPr="00442838">
              <w:t>Name</w:t>
            </w:r>
          </w:p>
        </w:tc>
        <w:tc>
          <w:tcPr>
            <w:tcW w:w="1652" w:type="dxa"/>
          </w:tcPr>
          <w:p w14:paraId="52B7339B" w14:textId="77777777" w:rsidR="00097E98" w:rsidRPr="00442838" w:rsidRDefault="00097E98" w:rsidP="000F163C">
            <w:pPr>
              <w:spacing w:line="360" w:lineRule="auto"/>
            </w:pPr>
            <w:r w:rsidRPr="00442838">
              <w:t>Pokemon Number</w:t>
            </w:r>
          </w:p>
        </w:tc>
        <w:tc>
          <w:tcPr>
            <w:tcW w:w="3719" w:type="dxa"/>
          </w:tcPr>
          <w:p w14:paraId="5943B36C" w14:textId="77777777" w:rsidR="00097E98" w:rsidRPr="00442838" w:rsidRDefault="00097E98" w:rsidP="000F163C">
            <w:pPr>
              <w:spacing w:line="360" w:lineRule="auto"/>
            </w:pPr>
            <w:r w:rsidRPr="00442838">
              <w:t>Base Stats</w:t>
            </w:r>
          </w:p>
          <w:p w14:paraId="1547289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5EC7048" w14:textId="77777777" w:rsidR="00097E98" w:rsidRPr="00442838" w:rsidRDefault="00097E98" w:rsidP="000F163C">
            <w:pPr>
              <w:spacing w:line="360" w:lineRule="auto"/>
            </w:pPr>
            <w:r w:rsidRPr="00442838">
              <w:t>Ability</w:t>
            </w:r>
          </w:p>
        </w:tc>
        <w:tc>
          <w:tcPr>
            <w:tcW w:w="724" w:type="dxa"/>
          </w:tcPr>
          <w:p w14:paraId="3A9C750A" w14:textId="77777777" w:rsidR="00097E98" w:rsidRPr="00442838" w:rsidRDefault="00097E98" w:rsidP="000F163C">
            <w:pPr>
              <w:spacing w:line="360" w:lineRule="auto"/>
            </w:pPr>
            <w:r w:rsidRPr="00442838">
              <w:t>Type 1</w:t>
            </w:r>
          </w:p>
        </w:tc>
        <w:tc>
          <w:tcPr>
            <w:tcW w:w="724" w:type="dxa"/>
          </w:tcPr>
          <w:p w14:paraId="1F42D647" w14:textId="77777777" w:rsidR="00097E98" w:rsidRPr="00442838" w:rsidRDefault="00097E98" w:rsidP="000F163C">
            <w:pPr>
              <w:spacing w:line="360" w:lineRule="auto"/>
            </w:pPr>
            <w:r w:rsidRPr="00442838">
              <w:t>Type 2</w:t>
            </w:r>
          </w:p>
        </w:tc>
        <w:tc>
          <w:tcPr>
            <w:tcW w:w="1976" w:type="dxa"/>
          </w:tcPr>
          <w:p w14:paraId="62232CDF" w14:textId="77777777" w:rsidR="00097E98" w:rsidRPr="00442838" w:rsidRDefault="00097E98" w:rsidP="000F163C">
            <w:pPr>
              <w:spacing w:line="360" w:lineRule="auto"/>
            </w:pPr>
            <w:r w:rsidRPr="00442838">
              <w:t>Evolution</w:t>
            </w:r>
          </w:p>
        </w:tc>
      </w:tr>
      <w:tr w:rsidR="00097E98" w:rsidRPr="00442838" w14:paraId="554DF7DC" w14:textId="77777777" w:rsidTr="000F163C">
        <w:trPr>
          <w:trHeight w:val="454"/>
        </w:trPr>
        <w:tc>
          <w:tcPr>
            <w:tcW w:w="1251" w:type="dxa"/>
          </w:tcPr>
          <w:p w14:paraId="32337C9C" w14:textId="0938A3AC" w:rsidR="00097E98" w:rsidRPr="00442838" w:rsidRDefault="00F16DA5" w:rsidP="000F163C">
            <w:pPr>
              <w:spacing w:line="360" w:lineRule="auto"/>
            </w:pPr>
            <w:r w:rsidRPr="00442838">
              <w:t>Omanyte</w:t>
            </w:r>
          </w:p>
        </w:tc>
        <w:tc>
          <w:tcPr>
            <w:tcW w:w="1652" w:type="dxa"/>
          </w:tcPr>
          <w:p w14:paraId="7C403DD1" w14:textId="77777777" w:rsidR="00097E98" w:rsidRPr="00442838" w:rsidRDefault="00097E98" w:rsidP="000F163C">
            <w:pPr>
              <w:spacing w:line="360" w:lineRule="auto"/>
            </w:pPr>
          </w:p>
        </w:tc>
        <w:tc>
          <w:tcPr>
            <w:tcW w:w="3719" w:type="dxa"/>
          </w:tcPr>
          <w:p w14:paraId="47907043" w14:textId="77777777" w:rsidR="00097E98" w:rsidRPr="00442838" w:rsidRDefault="00097E98" w:rsidP="000F163C">
            <w:pPr>
              <w:spacing w:line="360" w:lineRule="auto"/>
            </w:pPr>
          </w:p>
        </w:tc>
        <w:tc>
          <w:tcPr>
            <w:tcW w:w="880" w:type="dxa"/>
          </w:tcPr>
          <w:p w14:paraId="0B2FA591" w14:textId="77777777" w:rsidR="00097E98" w:rsidRPr="00442838" w:rsidRDefault="00097E98" w:rsidP="000F163C">
            <w:pPr>
              <w:spacing w:line="360" w:lineRule="auto"/>
            </w:pPr>
          </w:p>
        </w:tc>
        <w:tc>
          <w:tcPr>
            <w:tcW w:w="724" w:type="dxa"/>
          </w:tcPr>
          <w:p w14:paraId="3DEF5C61" w14:textId="77777777" w:rsidR="00097E98" w:rsidRPr="00442838" w:rsidRDefault="00097E98" w:rsidP="000F163C">
            <w:pPr>
              <w:spacing w:line="360" w:lineRule="auto"/>
            </w:pPr>
          </w:p>
        </w:tc>
        <w:tc>
          <w:tcPr>
            <w:tcW w:w="724" w:type="dxa"/>
          </w:tcPr>
          <w:p w14:paraId="22B7D1A1" w14:textId="77777777" w:rsidR="00097E98" w:rsidRPr="00442838" w:rsidRDefault="00097E98" w:rsidP="000F163C">
            <w:pPr>
              <w:spacing w:line="360" w:lineRule="auto"/>
            </w:pPr>
          </w:p>
        </w:tc>
        <w:tc>
          <w:tcPr>
            <w:tcW w:w="1976" w:type="dxa"/>
          </w:tcPr>
          <w:p w14:paraId="00F1BF8B" w14:textId="77777777" w:rsidR="00097E98" w:rsidRPr="00442838" w:rsidRDefault="00097E98" w:rsidP="000F163C">
            <w:pPr>
              <w:spacing w:line="360" w:lineRule="auto"/>
            </w:pPr>
          </w:p>
        </w:tc>
      </w:tr>
      <w:tr w:rsidR="00097E98" w:rsidRPr="00442838" w14:paraId="17AFDFF5" w14:textId="77777777" w:rsidTr="000F163C">
        <w:trPr>
          <w:trHeight w:val="441"/>
        </w:trPr>
        <w:tc>
          <w:tcPr>
            <w:tcW w:w="1251" w:type="dxa"/>
          </w:tcPr>
          <w:p w14:paraId="2B2A8DE3" w14:textId="4DD47C6F" w:rsidR="00097E98" w:rsidRPr="00442838" w:rsidRDefault="00F16DA5" w:rsidP="000F163C">
            <w:pPr>
              <w:spacing w:line="360" w:lineRule="auto"/>
            </w:pPr>
            <w:r w:rsidRPr="00442838">
              <w:t>Omastar</w:t>
            </w:r>
          </w:p>
        </w:tc>
        <w:tc>
          <w:tcPr>
            <w:tcW w:w="1652" w:type="dxa"/>
          </w:tcPr>
          <w:p w14:paraId="1A92100A" w14:textId="77777777" w:rsidR="00097E98" w:rsidRPr="00442838" w:rsidRDefault="00097E98" w:rsidP="000F163C">
            <w:pPr>
              <w:spacing w:line="360" w:lineRule="auto"/>
            </w:pPr>
          </w:p>
        </w:tc>
        <w:tc>
          <w:tcPr>
            <w:tcW w:w="3719" w:type="dxa"/>
          </w:tcPr>
          <w:p w14:paraId="707E098D" w14:textId="77777777" w:rsidR="00097E98" w:rsidRPr="00442838" w:rsidRDefault="00097E98" w:rsidP="000F163C">
            <w:pPr>
              <w:spacing w:line="360" w:lineRule="auto"/>
            </w:pPr>
          </w:p>
        </w:tc>
        <w:tc>
          <w:tcPr>
            <w:tcW w:w="880" w:type="dxa"/>
          </w:tcPr>
          <w:p w14:paraId="2E414FB9" w14:textId="77777777" w:rsidR="00097E98" w:rsidRPr="00442838" w:rsidRDefault="00097E98" w:rsidP="000F163C">
            <w:pPr>
              <w:spacing w:line="360" w:lineRule="auto"/>
            </w:pPr>
          </w:p>
        </w:tc>
        <w:tc>
          <w:tcPr>
            <w:tcW w:w="724" w:type="dxa"/>
          </w:tcPr>
          <w:p w14:paraId="1A9C3C75" w14:textId="77777777" w:rsidR="00097E98" w:rsidRPr="00442838" w:rsidRDefault="00097E98" w:rsidP="000F163C">
            <w:pPr>
              <w:spacing w:line="360" w:lineRule="auto"/>
            </w:pPr>
          </w:p>
        </w:tc>
        <w:tc>
          <w:tcPr>
            <w:tcW w:w="724" w:type="dxa"/>
          </w:tcPr>
          <w:p w14:paraId="76C81C95" w14:textId="77777777" w:rsidR="00097E98" w:rsidRPr="00442838" w:rsidRDefault="00097E98" w:rsidP="000F163C">
            <w:pPr>
              <w:spacing w:line="360" w:lineRule="auto"/>
            </w:pPr>
          </w:p>
        </w:tc>
        <w:tc>
          <w:tcPr>
            <w:tcW w:w="1976" w:type="dxa"/>
          </w:tcPr>
          <w:p w14:paraId="75FD764A" w14:textId="77777777" w:rsidR="00097E98" w:rsidRPr="00442838" w:rsidRDefault="00097E98" w:rsidP="000F163C">
            <w:pPr>
              <w:spacing w:line="360" w:lineRule="auto"/>
            </w:pPr>
          </w:p>
        </w:tc>
      </w:tr>
    </w:tbl>
    <w:p w14:paraId="6FED9F4A" w14:textId="77777777" w:rsidR="00097E98" w:rsidRPr="00442838" w:rsidRDefault="00097E98" w:rsidP="00097E98">
      <w:pPr>
        <w:rPr>
          <w:sz w:val="24"/>
        </w:rPr>
      </w:pPr>
    </w:p>
    <w:p w14:paraId="0A04DCA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4721F69" w14:textId="77777777" w:rsidTr="000F163C">
        <w:tc>
          <w:tcPr>
            <w:tcW w:w="3596" w:type="dxa"/>
          </w:tcPr>
          <w:p w14:paraId="77910B57" w14:textId="77777777" w:rsidR="00097E98" w:rsidRPr="00442838" w:rsidRDefault="00097E98" w:rsidP="000F163C">
            <w:pPr>
              <w:rPr>
                <w:sz w:val="24"/>
              </w:rPr>
            </w:pPr>
          </w:p>
        </w:tc>
        <w:tc>
          <w:tcPr>
            <w:tcW w:w="3597" w:type="dxa"/>
          </w:tcPr>
          <w:p w14:paraId="126CF64E" w14:textId="77777777" w:rsidR="00097E98" w:rsidRPr="00442838" w:rsidRDefault="00097E98" w:rsidP="000F163C">
            <w:pPr>
              <w:rPr>
                <w:sz w:val="24"/>
              </w:rPr>
            </w:pPr>
          </w:p>
        </w:tc>
        <w:tc>
          <w:tcPr>
            <w:tcW w:w="3597" w:type="dxa"/>
          </w:tcPr>
          <w:p w14:paraId="7931BED0" w14:textId="77777777" w:rsidR="00097E98" w:rsidRPr="00442838" w:rsidRDefault="00097E98" w:rsidP="000F163C">
            <w:pPr>
              <w:rPr>
                <w:sz w:val="24"/>
              </w:rPr>
            </w:pPr>
          </w:p>
        </w:tc>
      </w:tr>
      <w:tr w:rsidR="00097E98" w:rsidRPr="00442838" w14:paraId="5CBF4EB7" w14:textId="77777777" w:rsidTr="000F163C">
        <w:tc>
          <w:tcPr>
            <w:tcW w:w="3596" w:type="dxa"/>
          </w:tcPr>
          <w:p w14:paraId="292BBDB6" w14:textId="77777777" w:rsidR="00097E98" w:rsidRPr="00442838" w:rsidRDefault="00097E98" w:rsidP="000F163C">
            <w:pPr>
              <w:rPr>
                <w:sz w:val="24"/>
              </w:rPr>
            </w:pPr>
          </w:p>
        </w:tc>
        <w:tc>
          <w:tcPr>
            <w:tcW w:w="3597" w:type="dxa"/>
          </w:tcPr>
          <w:p w14:paraId="0E19BC4C" w14:textId="77777777" w:rsidR="00097E98" w:rsidRPr="00442838" w:rsidRDefault="00097E98" w:rsidP="000F163C">
            <w:pPr>
              <w:rPr>
                <w:sz w:val="24"/>
              </w:rPr>
            </w:pPr>
          </w:p>
        </w:tc>
        <w:tc>
          <w:tcPr>
            <w:tcW w:w="3597" w:type="dxa"/>
          </w:tcPr>
          <w:p w14:paraId="0C596689" w14:textId="77777777" w:rsidR="00097E98" w:rsidRPr="00442838" w:rsidRDefault="00097E98" w:rsidP="000F163C">
            <w:pPr>
              <w:rPr>
                <w:sz w:val="24"/>
              </w:rPr>
            </w:pPr>
          </w:p>
        </w:tc>
      </w:tr>
    </w:tbl>
    <w:p w14:paraId="323B9E1E" w14:textId="77777777" w:rsidR="00097E98" w:rsidRPr="00442838" w:rsidRDefault="00097E98" w:rsidP="00097E98">
      <w:pPr>
        <w:rPr>
          <w:sz w:val="24"/>
        </w:rPr>
      </w:pPr>
    </w:p>
    <w:p w14:paraId="342DC45C" w14:textId="77777777" w:rsidR="00097E98" w:rsidRPr="00442838" w:rsidRDefault="00097E98" w:rsidP="00097E98">
      <w:pPr>
        <w:rPr>
          <w:sz w:val="24"/>
        </w:rPr>
      </w:pPr>
      <w:r w:rsidRPr="00442838">
        <w:rPr>
          <w:sz w:val="24"/>
        </w:rPr>
        <w:t>Sprites:</w:t>
      </w:r>
    </w:p>
    <w:p w14:paraId="5AD2C0A2" w14:textId="77777777" w:rsidR="00097E98" w:rsidRPr="00442838" w:rsidRDefault="00097E98" w:rsidP="00097E98">
      <w:pPr>
        <w:rPr>
          <w:sz w:val="24"/>
        </w:rPr>
      </w:pPr>
      <w:r w:rsidRPr="00442838">
        <w:rPr>
          <w:sz w:val="24"/>
        </w:rPr>
        <w:br w:type="page"/>
      </w:r>
    </w:p>
    <w:p w14:paraId="6234DE11" w14:textId="04351B82" w:rsidR="00097E98" w:rsidRPr="00442838" w:rsidRDefault="00F16DA5" w:rsidP="00097E98">
      <w:pPr>
        <w:rPr>
          <w:sz w:val="24"/>
        </w:rPr>
      </w:pPr>
      <w:r w:rsidRPr="00442838">
        <w:rPr>
          <w:sz w:val="24"/>
        </w:rPr>
        <w:lastRenderedPageBreak/>
        <w:t xml:space="preserve">Kabuto </w:t>
      </w:r>
      <w:r w:rsidR="00097E98" w:rsidRPr="00442838">
        <w:rPr>
          <w:sz w:val="24"/>
        </w:rPr>
        <w:t>Family Page</w:t>
      </w:r>
    </w:p>
    <w:p w14:paraId="21381C8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0AA2AA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39F6BD7" w14:textId="77777777" w:rsidTr="000F163C">
        <w:trPr>
          <w:trHeight w:val="896"/>
        </w:trPr>
        <w:tc>
          <w:tcPr>
            <w:tcW w:w="1251" w:type="dxa"/>
          </w:tcPr>
          <w:p w14:paraId="1B33EFF7" w14:textId="77777777" w:rsidR="00097E98" w:rsidRPr="00442838" w:rsidRDefault="00097E98" w:rsidP="000F163C">
            <w:pPr>
              <w:spacing w:line="360" w:lineRule="auto"/>
            </w:pPr>
            <w:r w:rsidRPr="00442838">
              <w:t>Pokemon</w:t>
            </w:r>
          </w:p>
          <w:p w14:paraId="3289844A" w14:textId="77777777" w:rsidR="00097E98" w:rsidRPr="00442838" w:rsidRDefault="00097E98" w:rsidP="000F163C">
            <w:pPr>
              <w:spacing w:line="360" w:lineRule="auto"/>
            </w:pPr>
            <w:r w:rsidRPr="00442838">
              <w:t>Name</w:t>
            </w:r>
          </w:p>
        </w:tc>
        <w:tc>
          <w:tcPr>
            <w:tcW w:w="1652" w:type="dxa"/>
          </w:tcPr>
          <w:p w14:paraId="60A4DAA4" w14:textId="77777777" w:rsidR="00097E98" w:rsidRPr="00442838" w:rsidRDefault="00097E98" w:rsidP="000F163C">
            <w:pPr>
              <w:spacing w:line="360" w:lineRule="auto"/>
            </w:pPr>
            <w:r w:rsidRPr="00442838">
              <w:t>Pokemon Number</w:t>
            </w:r>
          </w:p>
        </w:tc>
        <w:tc>
          <w:tcPr>
            <w:tcW w:w="3719" w:type="dxa"/>
          </w:tcPr>
          <w:p w14:paraId="2F64C046" w14:textId="77777777" w:rsidR="00097E98" w:rsidRPr="00442838" w:rsidRDefault="00097E98" w:rsidP="000F163C">
            <w:pPr>
              <w:spacing w:line="360" w:lineRule="auto"/>
            </w:pPr>
            <w:r w:rsidRPr="00442838">
              <w:t>Base Stats</w:t>
            </w:r>
          </w:p>
          <w:p w14:paraId="473114CC"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0F7A802" w14:textId="77777777" w:rsidR="00097E98" w:rsidRPr="00442838" w:rsidRDefault="00097E98" w:rsidP="000F163C">
            <w:pPr>
              <w:spacing w:line="360" w:lineRule="auto"/>
            </w:pPr>
            <w:r w:rsidRPr="00442838">
              <w:t>Ability</w:t>
            </w:r>
          </w:p>
        </w:tc>
        <w:tc>
          <w:tcPr>
            <w:tcW w:w="724" w:type="dxa"/>
          </w:tcPr>
          <w:p w14:paraId="77F51CA8" w14:textId="77777777" w:rsidR="00097E98" w:rsidRPr="00442838" w:rsidRDefault="00097E98" w:rsidP="000F163C">
            <w:pPr>
              <w:spacing w:line="360" w:lineRule="auto"/>
            </w:pPr>
            <w:r w:rsidRPr="00442838">
              <w:t>Type 1</w:t>
            </w:r>
          </w:p>
        </w:tc>
        <w:tc>
          <w:tcPr>
            <w:tcW w:w="724" w:type="dxa"/>
          </w:tcPr>
          <w:p w14:paraId="11594142" w14:textId="77777777" w:rsidR="00097E98" w:rsidRPr="00442838" w:rsidRDefault="00097E98" w:rsidP="000F163C">
            <w:pPr>
              <w:spacing w:line="360" w:lineRule="auto"/>
            </w:pPr>
            <w:r w:rsidRPr="00442838">
              <w:t>Type 2</w:t>
            </w:r>
          </w:p>
        </w:tc>
        <w:tc>
          <w:tcPr>
            <w:tcW w:w="1976" w:type="dxa"/>
          </w:tcPr>
          <w:p w14:paraId="28294DEE" w14:textId="77777777" w:rsidR="00097E98" w:rsidRPr="00442838" w:rsidRDefault="00097E98" w:rsidP="000F163C">
            <w:pPr>
              <w:spacing w:line="360" w:lineRule="auto"/>
            </w:pPr>
            <w:r w:rsidRPr="00442838">
              <w:t>Evolution</w:t>
            </w:r>
          </w:p>
        </w:tc>
      </w:tr>
      <w:tr w:rsidR="00097E98" w:rsidRPr="00442838" w14:paraId="53E2035C" w14:textId="77777777" w:rsidTr="000F163C">
        <w:trPr>
          <w:trHeight w:val="454"/>
        </w:trPr>
        <w:tc>
          <w:tcPr>
            <w:tcW w:w="1251" w:type="dxa"/>
          </w:tcPr>
          <w:p w14:paraId="25F902C8" w14:textId="1D75F7B9" w:rsidR="00097E98" w:rsidRPr="00442838" w:rsidRDefault="00F16DA5" w:rsidP="000F163C">
            <w:pPr>
              <w:spacing w:line="360" w:lineRule="auto"/>
            </w:pPr>
            <w:r w:rsidRPr="00442838">
              <w:t>Kabuto</w:t>
            </w:r>
          </w:p>
        </w:tc>
        <w:tc>
          <w:tcPr>
            <w:tcW w:w="1652" w:type="dxa"/>
          </w:tcPr>
          <w:p w14:paraId="5CEC66CE" w14:textId="77777777" w:rsidR="00097E98" w:rsidRPr="00442838" w:rsidRDefault="00097E98" w:rsidP="000F163C">
            <w:pPr>
              <w:spacing w:line="360" w:lineRule="auto"/>
            </w:pPr>
          </w:p>
        </w:tc>
        <w:tc>
          <w:tcPr>
            <w:tcW w:w="3719" w:type="dxa"/>
          </w:tcPr>
          <w:p w14:paraId="7430D6DB" w14:textId="77777777" w:rsidR="00097E98" w:rsidRPr="00442838" w:rsidRDefault="00097E98" w:rsidP="000F163C">
            <w:pPr>
              <w:spacing w:line="360" w:lineRule="auto"/>
            </w:pPr>
          </w:p>
        </w:tc>
        <w:tc>
          <w:tcPr>
            <w:tcW w:w="880" w:type="dxa"/>
          </w:tcPr>
          <w:p w14:paraId="10AF9097" w14:textId="77777777" w:rsidR="00097E98" w:rsidRPr="00442838" w:rsidRDefault="00097E98" w:rsidP="000F163C">
            <w:pPr>
              <w:spacing w:line="360" w:lineRule="auto"/>
            </w:pPr>
          </w:p>
        </w:tc>
        <w:tc>
          <w:tcPr>
            <w:tcW w:w="724" w:type="dxa"/>
          </w:tcPr>
          <w:p w14:paraId="3A4A9C3D" w14:textId="77777777" w:rsidR="00097E98" w:rsidRPr="00442838" w:rsidRDefault="00097E98" w:rsidP="000F163C">
            <w:pPr>
              <w:spacing w:line="360" w:lineRule="auto"/>
            </w:pPr>
          </w:p>
        </w:tc>
        <w:tc>
          <w:tcPr>
            <w:tcW w:w="724" w:type="dxa"/>
          </w:tcPr>
          <w:p w14:paraId="5B58B084" w14:textId="77777777" w:rsidR="00097E98" w:rsidRPr="00442838" w:rsidRDefault="00097E98" w:rsidP="000F163C">
            <w:pPr>
              <w:spacing w:line="360" w:lineRule="auto"/>
            </w:pPr>
          </w:p>
        </w:tc>
        <w:tc>
          <w:tcPr>
            <w:tcW w:w="1976" w:type="dxa"/>
          </w:tcPr>
          <w:p w14:paraId="7478A86B" w14:textId="77777777" w:rsidR="00097E98" w:rsidRPr="00442838" w:rsidRDefault="00097E98" w:rsidP="000F163C">
            <w:pPr>
              <w:spacing w:line="360" w:lineRule="auto"/>
            </w:pPr>
          </w:p>
        </w:tc>
      </w:tr>
      <w:tr w:rsidR="00097E98" w:rsidRPr="00442838" w14:paraId="3FD2445F" w14:textId="77777777" w:rsidTr="000F163C">
        <w:trPr>
          <w:trHeight w:val="441"/>
        </w:trPr>
        <w:tc>
          <w:tcPr>
            <w:tcW w:w="1251" w:type="dxa"/>
          </w:tcPr>
          <w:p w14:paraId="20A7CF3E" w14:textId="3125AF58" w:rsidR="00097E98" w:rsidRPr="00442838" w:rsidRDefault="00F16DA5" w:rsidP="000F163C">
            <w:pPr>
              <w:spacing w:line="360" w:lineRule="auto"/>
            </w:pPr>
            <w:r w:rsidRPr="00442838">
              <w:t>Kabutops</w:t>
            </w:r>
          </w:p>
        </w:tc>
        <w:tc>
          <w:tcPr>
            <w:tcW w:w="1652" w:type="dxa"/>
          </w:tcPr>
          <w:p w14:paraId="60C649CC" w14:textId="77777777" w:rsidR="00097E98" w:rsidRPr="00442838" w:rsidRDefault="00097E98" w:rsidP="000F163C">
            <w:pPr>
              <w:spacing w:line="360" w:lineRule="auto"/>
            </w:pPr>
          </w:p>
        </w:tc>
        <w:tc>
          <w:tcPr>
            <w:tcW w:w="3719" w:type="dxa"/>
          </w:tcPr>
          <w:p w14:paraId="320A13DE" w14:textId="77777777" w:rsidR="00097E98" w:rsidRPr="00442838" w:rsidRDefault="00097E98" w:rsidP="000F163C">
            <w:pPr>
              <w:spacing w:line="360" w:lineRule="auto"/>
            </w:pPr>
          </w:p>
        </w:tc>
        <w:tc>
          <w:tcPr>
            <w:tcW w:w="880" w:type="dxa"/>
          </w:tcPr>
          <w:p w14:paraId="47A8EFAF" w14:textId="77777777" w:rsidR="00097E98" w:rsidRPr="00442838" w:rsidRDefault="00097E98" w:rsidP="000F163C">
            <w:pPr>
              <w:spacing w:line="360" w:lineRule="auto"/>
            </w:pPr>
          </w:p>
        </w:tc>
        <w:tc>
          <w:tcPr>
            <w:tcW w:w="724" w:type="dxa"/>
          </w:tcPr>
          <w:p w14:paraId="36FFE3B7" w14:textId="77777777" w:rsidR="00097E98" w:rsidRPr="00442838" w:rsidRDefault="00097E98" w:rsidP="000F163C">
            <w:pPr>
              <w:spacing w:line="360" w:lineRule="auto"/>
            </w:pPr>
          </w:p>
        </w:tc>
        <w:tc>
          <w:tcPr>
            <w:tcW w:w="724" w:type="dxa"/>
          </w:tcPr>
          <w:p w14:paraId="11CFC6D7" w14:textId="77777777" w:rsidR="00097E98" w:rsidRPr="00442838" w:rsidRDefault="00097E98" w:rsidP="000F163C">
            <w:pPr>
              <w:spacing w:line="360" w:lineRule="auto"/>
            </w:pPr>
          </w:p>
        </w:tc>
        <w:tc>
          <w:tcPr>
            <w:tcW w:w="1976" w:type="dxa"/>
          </w:tcPr>
          <w:p w14:paraId="6B0BD409" w14:textId="77777777" w:rsidR="00097E98" w:rsidRPr="00442838" w:rsidRDefault="00097E98" w:rsidP="000F163C">
            <w:pPr>
              <w:spacing w:line="360" w:lineRule="auto"/>
            </w:pPr>
          </w:p>
        </w:tc>
      </w:tr>
    </w:tbl>
    <w:p w14:paraId="5F2B76A2" w14:textId="77777777" w:rsidR="00097E98" w:rsidRPr="00442838" w:rsidRDefault="00097E98" w:rsidP="00097E98">
      <w:pPr>
        <w:rPr>
          <w:sz w:val="24"/>
        </w:rPr>
      </w:pPr>
    </w:p>
    <w:p w14:paraId="2173035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5439D15" w14:textId="77777777" w:rsidTr="000F163C">
        <w:tc>
          <w:tcPr>
            <w:tcW w:w="3596" w:type="dxa"/>
          </w:tcPr>
          <w:p w14:paraId="5453D5F4" w14:textId="77777777" w:rsidR="00097E98" w:rsidRPr="00442838" w:rsidRDefault="00097E98" w:rsidP="000F163C">
            <w:pPr>
              <w:rPr>
                <w:sz w:val="24"/>
              </w:rPr>
            </w:pPr>
          </w:p>
        </w:tc>
        <w:tc>
          <w:tcPr>
            <w:tcW w:w="3597" w:type="dxa"/>
          </w:tcPr>
          <w:p w14:paraId="2F43D812" w14:textId="77777777" w:rsidR="00097E98" w:rsidRPr="00442838" w:rsidRDefault="00097E98" w:rsidP="000F163C">
            <w:pPr>
              <w:rPr>
                <w:sz w:val="24"/>
              </w:rPr>
            </w:pPr>
          </w:p>
        </w:tc>
        <w:tc>
          <w:tcPr>
            <w:tcW w:w="3597" w:type="dxa"/>
          </w:tcPr>
          <w:p w14:paraId="58C4E9A1" w14:textId="77777777" w:rsidR="00097E98" w:rsidRPr="00442838" w:rsidRDefault="00097E98" w:rsidP="000F163C">
            <w:pPr>
              <w:rPr>
                <w:sz w:val="24"/>
              </w:rPr>
            </w:pPr>
          </w:p>
        </w:tc>
      </w:tr>
      <w:tr w:rsidR="00097E98" w:rsidRPr="00442838" w14:paraId="5F4AF134" w14:textId="77777777" w:rsidTr="000F163C">
        <w:tc>
          <w:tcPr>
            <w:tcW w:w="3596" w:type="dxa"/>
          </w:tcPr>
          <w:p w14:paraId="5DEDEF11" w14:textId="77777777" w:rsidR="00097E98" w:rsidRPr="00442838" w:rsidRDefault="00097E98" w:rsidP="000F163C">
            <w:pPr>
              <w:rPr>
                <w:sz w:val="24"/>
              </w:rPr>
            </w:pPr>
          </w:p>
        </w:tc>
        <w:tc>
          <w:tcPr>
            <w:tcW w:w="3597" w:type="dxa"/>
          </w:tcPr>
          <w:p w14:paraId="0BF9411C" w14:textId="77777777" w:rsidR="00097E98" w:rsidRPr="00442838" w:rsidRDefault="00097E98" w:rsidP="000F163C">
            <w:pPr>
              <w:rPr>
                <w:sz w:val="24"/>
              </w:rPr>
            </w:pPr>
          </w:p>
        </w:tc>
        <w:tc>
          <w:tcPr>
            <w:tcW w:w="3597" w:type="dxa"/>
          </w:tcPr>
          <w:p w14:paraId="74439228" w14:textId="77777777" w:rsidR="00097E98" w:rsidRPr="00442838" w:rsidRDefault="00097E98" w:rsidP="000F163C">
            <w:pPr>
              <w:rPr>
                <w:sz w:val="24"/>
              </w:rPr>
            </w:pPr>
          </w:p>
        </w:tc>
      </w:tr>
    </w:tbl>
    <w:p w14:paraId="59144EA7" w14:textId="77777777" w:rsidR="00097E98" w:rsidRPr="00442838" w:rsidRDefault="00097E98" w:rsidP="00097E98">
      <w:pPr>
        <w:rPr>
          <w:sz w:val="24"/>
        </w:rPr>
      </w:pPr>
    </w:p>
    <w:p w14:paraId="7B1A32AF" w14:textId="77777777" w:rsidR="00097E98" w:rsidRPr="00442838" w:rsidRDefault="00097E98" w:rsidP="00097E98">
      <w:pPr>
        <w:rPr>
          <w:sz w:val="24"/>
        </w:rPr>
      </w:pPr>
      <w:r w:rsidRPr="00442838">
        <w:rPr>
          <w:sz w:val="24"/>
        </w:rPr>
        <w:t>Sprites:</w:t>
      </w:r>
    </w:p>
    <w:p w14:paraId="3717517F" w14:textId="77777777" w:rsidR="00097E98" w:rsidRPr="00442838" w:rsidRDefault="00097E98" w:rsidP="00097E98">
      <w:pPr>
        <w:rPr>
          <w:sz w:val="24"/>
        </w:rPr>
      </w:pPr>
      <w:r w:rsidRPr="00442838">
        <w:rPr>
          <w:sz w:val="24"/>
        </w:rPr>
        <w:br w:type="page"/>
      </w:r>
    </w:p>
    <w:p w14:paraId="149E3A99" w14:textId="70944EA0" w:rsidR="00097E98" w:rsidRPr="00442838" w:rsidRDefault="00F16DA5" w:rsidP="00097E98">
      <w:pPr>
        <w:rPr>
          <w:sz w:val="24"/>
        </w:rPr>
      </w:pPr>
      <w:r w:rsidRPr="00442838">
        <w:rPr>
          <w:sz w:val="24"/>
        </w:rPr>
        <w:lastRenderedPageBreak/>
        <w:t xml:space="preserve">Aerodactyl </w:t>
      </w:r>
      <w:r w:rsidR="00097E98" w:rsidRPr="00442838">
        <w:rPr>
          <w:sz w:val="24"/>
        </w:rPr>
        <w:t>Family Page</w:t>
      </w:r>
    </w:p>
    <w:p w14:paraId="153AC1A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A249EE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A9D54B" w14:textId="77777777" w:rsidTr="000F163C">
        <w:trPr>
          <w:trHeight w:val="896"/>
        </w:trPr>
        <w:tc>
          <w:tcPr>
            <w:tcW w:w="1251" w:type="dxa"/>
          </w:tcPr>
          <w:p w14:paraId="39F0DF55" w14:textId="77777777" w:rsidR="00097E98" w:rsidRPr="00442838" w:rsidRDefault="00097E98" w:rsidP="000F163C">
            <w:pPr>
              <w:spacing w:line="360" w:lineRule="auto"/>
            </w:pPr>
            <w:r w:rsidRPr="00442838">
              <w:t>Pokemon</w:t>
            </w:r>
          </w:p>
          <w:p w14:paraId="68B48A6E" w14:textId="77777777" w:rsidR="00097E98" w:rsidRPr="00442838" w:rsidRDefault="00097E98" w:rsidP="000F163C">
            <w:pPr>
              <w:spacing w:line="360" w:lineRule="auto"/>
            </w:pPr>
            <w:r w:rsidRPr="00442838">
              <w:t>Name</w:t>
            </w:r>
          </w:p>
        </w:tc>
        <w:tc>
          <w:tcPr>
            <w:tcW w:w="1652" w:type="dxa"/>
          </w:tcPr>
          <w:p w14:paraId="712F93E5" w14:textId="77777777" w:rsidR="00097E98" w:rsidRPr="00442838" w:rsidRDefault="00097E98" w:rsidP="000F163C">
            <w:pPr>
              <w:spacing w:line="360" w:lineRule="auto"/>
            </w:pPr>
            <w:r w:rsidRPr="00442838">
              <w:t>Pokemon Number</w:t>
            </w:r>
          </w:p>
        </w:tc>
        <w:tc>
          <w:tcPr>
            <w:tcW w:w="3719" w:type="dxa"/>
          </w:tcPr>
          <w:p w14:paraId="4949B4A6" w14:textId="77777777" w:rsidR="00097E98" w:rsidRPr="00442838" w:rsidRDefault="00097E98" w:rsidP="000F163C">
            <w:pPr>
              <w:spacing w:line="360" w:lineRule="auto"/>
            </w:pPr>
            <w:r w:rsidRPr="00442838">
              <w:t>Base Stats</w:t>
            </w:r>
          </w:p>
          <w:p w14:paraId="2BA412E8"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0761683" w14:textId="77777777" w:rsidR="00097E98" w:rsidRPr="00442838" w:rsidRDefault="00097E98" w:rsidP="000F163C">
            <w:pPr>
              <w:spacing w:line="360" w:lineRule="auto"/>
            </w:pPr>
            <w:r w:rsidRPr="00442838">
              <w:t>Ability</w:t>
            </w:r>
          </w:p>
        </w:tc>
        <w:tc>
          <w:tcPr>
            <w:tcW w:w="724" w:type="dxa"/>
          </w:tcPr>
          <w:p w14:paraId="5D4A7D53" w14:textId="77777777" w:rsidR="00097E98" w:rsidRPr="00442838" w:rsidRDefault="00097E98" w:rsidP="000F163C">
            <w:pPr>
              <w:spacing w:line="360" w:lineRule="auto"/>
            </w:pPr>
            <w:r w:rsidRPr="00442838">
              <w:t>Type 1</w:t>
            </w:r>
          </w:p>
        </w:tc>
        <w:tc>
          <w:tcPr>
            <w:tcW w:w="724" w:type="dxa"/>
          </w:tcPr>
          <w:p w14:paraId="0DB6BBE9" w14:textId="77777777" w:rsidR="00097E98" w:rsidRPr="00442838" w:rsidRDefault="00097E98" w:rsidP="000F163C">
            <w:pPr>
              <w:spacing w:line="360" w:lineRule="auto"/>
            </w:pPr>
            <w:r w:rsidRPr="00442838">
              <w:t>Type 2</w:t>
            </w:r>
          </w:p>
        </w:tc>
        <w:tc>
          <w:tcPr>
            <w:tcW w:w="1976" w:type="dxa"/>
          </w:tcPr>
          <w:p w14:paraId="36539C8E" w14:textId="77777777" w:rsidR="00097E98" w:rsidRPr="00442838" w:rsidRDefault="00097E98" w:rsidP="000F163C">
            <w:pPr>
              <w:spacing w:line="360" w:lineRule="auto"/>
            </w:pPr>
            <w:r w:rsidRPr="00442838">
              <w:t>Evolution</w:t>
            </w:r>
          </w:p>
        </w:tc>
      </w:tr>
      <w:tr w:rsidR="00097E98" w:rsidRPr="00442838" w14:paraId="7A2DEE7C" w14:textId="77777777" w:rsidTr="000F163C">
        <w:trPr>
          <w:trHeight w:val="454"/>
        </w:trPr>
        <w:tc>
          <w:tcPr>
            <w:tcW w:w="1251" w:type="dxa"/>
          </w:tcPr>
          <w:p w14:paraId="4E6872B1" w14:textId="1C6FA711" w:rsidR="00097E98" w:rsidRPr="00442838" w:rsidRDefault="00F16DA5" w:rsidP="000F163C">
            <w:pPr>
              <w:spacing w:line="360" w:lineRule="auto"/>
            </w:pPr>
            <w:r w:rsidRPr="00442838">
              <w:t>Aerodactyl</w:t>
            </w:r>
          </w:p>
        </w:tc>
        <w:tc>
          <w:tcPr>
            <w:tcW w:w="1652" w:type="dxa"/>
          </w:tcPr>
          <w:p w14:paraId="1804BEFA" w14:textId="77777777" w:rsidR="00097E98" w:rsidRPr="00442838" w:rsidRDefault="00097E98" w:rsidP="000F163C">
            <w:pPr>
              <w:spacing w:line="360" w:lineRule="auto"/>
            </w:pPr>
          </w:p>
        </w:tc>
        <w:tc>
          <w:tcPr>
            <w:tcW w:w="3719" w:type="dxa"/>
          </w:tcPr>
          <w:p w14:paraId="091F4C06" w14:textId="77777777" w:rsidR="00097E98" w:rsidRPr="00442838" w:rsidRDefault="00097E98" w:rsidP="000F163C">
            <w:pPr>
              <w:spacing w:line="360" w:lineRule="auto"/>
            </w:pPr>
          </w:p>
        </w:tc>
        <w:tc>
          <w:tcPr>
            <w:tcW w:w="880" w:type="dxa"/>
          </w:tcPr>
          <w:p w14:paraId="10B4356F" w14:textId="77777777" w:rsidR="00097E98" w:rsidRPr="00442838" w:rsidRDefault="00097E98" w:rsidP="000F163C">
            <w:pPr>
              <w:spacing w:line="360" w:lineRule="auto"/>
            </w:pPr>
          </w:p>
        </w:tc>
        <w:tc>
          <w:tcPr>
            <w:tcW w:w="724" w:type="dxa"/>
          </w:tcPr>
          <w:p w14:paraId="6C72A017" w14:textId="77777777" w:rsidR="00097E98" w:rsidRPr="00442838" w:rsidRDefault="00097E98" w:rsidP="000F163C">
            <w:pPr>
              <w:spacing w:line="360" w:lineRule="auto"/>
            </w:pPr>
          </w:p>
        </w:tc>
        <w:tc>
          <w:tcPr>
            <w:tcW w:w="724" w:type="dxa"/>
          </w:tcPr>
          <w:p w14:paraId="0474781D" w14:textId="77777777" w:rsidR="00097E98" w:rsidRPr="00442838" w:rsidRDefault="00097E98" w:rsidP="000F163C">
            <w:pPr>
              <w:spacing w:line="360" w:lineRule="auto"/>
            </w:pPr>
          </w:p>
        </w:tc>
        <w:tc>
          <w:tcPr>
            <w:tcW w:w="1976" w:type="dxa"/>
          </w:tcPr>
          <w:p w14:paraId="0330976D" w14:textId="77777777" w:rsidR="00097E98" w:rsidRPr="00442838" w:rsidRDefault="00097E98" w:rsidP="000F163C">
            <w:pPr>
              <w:spacing w:line="360" w:lineRule="auto"/>
            </w:pPr>
          </w:p>
        </w:tc>
      </w:tr>
      <w:tr w:rsidR="00097E98" w:rsidRPr="00442838" w14:paraId="6CB7E9FC" w14:textId="77777777" w:rsidTr="000F163C">
        <w:trPr>
          <w:trHeight w:val="441"/>
        </w:trPr>
        <w:tc>
          <w:tcPr>
            <w:tcW w:w="1251" w:type="dxa"/>
          </w:tcPr>
          <w:p w14:paraId="4F230C9A" w14:textId="551C6C34" w:rsidR="00097E98" w:rsidRPr="00442838" w:rsidRDefault="00F16DA5" w:rsidP="000F163C">
            <w:pPr>
              <w:spacing w:line="360" w:lineRule="auto"/>
            </w:pPr>
            <w:r w:rsidRPr="00442838">
              <w:t>Mega Aerodactyl</w:t>
            </w:r>
          </w:p>
        </w:tc>
        <w:tc>
          <w:tcPr>
            <w:tcW w:w="1652" w:type="dxa"/>
          </w:tcPr>
          <w:p w14:paraId="0EA73C9A" w14:textId="77777777" w:rsidR="00097E98" w:rsidRPr="00442838" w:rsidRDefault="00097E98" w:rsidP="000F163C">
            <w:pPr>
              <w:spacing w:line="360" w:lineRule="auto"/>
            </w:pPr>
          </w:p>
        </w:tc>
        <w:tc>
          <w:tcPr>
            <w:tcW w:w="3719" w:type="dxa"/>
          </w:tcPr>
          <w:p w14:paraId="40CC8C74" w14:textId="77777777" w:rsidR="00097E98" w:rsidRPr="00442838" w:rsidRDefault="00097E98" w:rsidP="000F163C">
            <w:pPr>
              <w:spacing w:line="360" w:lineRule="auto"/>
            </w:pPr>
          </w:p>
        </w:tc>
        <w:tc>
          <w:tcPr>
            <w:tcW w:w="880" w:type="dxa"/>
          </w:tcPr>
          <w:p w14:paraId="023513F0" w14:textId="77777777" w:rsidR="00097E98" w:rsidRPr="00442838" w:rsidRDefault="00097E98" w:rsidP="000F163C">
            <w:pPr>
              <w:spacing w:line="360" w:lineRule="auto"/>
            </w:pPr>
          </w:p>
        </w:tc>
        <w:tc>
          <w:tcPr>
            <w:tcW w:w="724" w:type="dxa"/>
          </w:tcPr>
          <w:p w14:paraId="494A90D7" w14:textId="77777777" w:rsidR="00097E98" w:rsidRPr="00442838" w:rsidRDefault="00097E98" w:rsidP="000F163C">
            <w:pPr>
              <w:spacing w:line="360" w:lineRule="auto"/>
            </w:pPr>
          </w:p>
        </w:tc>
        <w:tc>
          <w:tcPr>
            <w:tcW w:w="724" w:type="dxa"/>
          </w:tcPr>
          <w:p w14:paraId="4CA359DB" w14:textId="77777777" w:rsidR="00097E98" w:rsidRPr="00442838" w:rsidRDefault="00097E98" w:rsidP="000F163C">
            <w:pPr>
              <w:spacing w:line="360" w:lineRule="auto"/>
            </w:pPr>
          </w:p>
        </w:tc>
        <w:tc>
          <w:tcPr>
            <w:tcW w:w="1976" w:type="dxa"/>
          </w:tcPr>
          <w:p w14:paraId="31BAF78F" w14:textId="77777777" w:rsidR="00097E98" w:rsidRPr="00442838" w:rsidRDefault="00097E98" w:rsidP="000F163C">
            <w:pPr>
              <w:spacing w:line="360" w:lineRule="auto"/>
            </w:pPr>
          </w:p>
        </w:tc>
      </w:tr>
    </w:tbl>
    <w:p w14:paraId="5C9F1160" w14:textId="77777777" w:rsidR="00097E98" w:rsidRPr="00442838" w:rsidRDefault="00097E98" w:rsidP="00097E98">
      <w:pPr>
        <w:rPr>
          <w:sz w:val="24"/>
        </w:rPr>
      </w:pPr>
    </w:p>
    <w:p w14:paraId="5D6A801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CF8C982" w14:textId="77777777" w:rsidTr="000F163C">
        <w:tc>
          <w:tcPr>
            <w:tcW w:w="3596" w:type="dxa"/>
          </w:tcPr>
          <w:p w14:paraId="59C1DC7C" w14:textId="77777777" w:rsidR="00097E98" w:rsidRPr="00442838" w:rsidRDefault="00097E98" w:rsidP="000F163C">
            <w:pPr>
              <w:rPr>
                <w:sz w:val="24"/>
              </w:rPr>
            </w:pPr>
          </w:p>
        </w:tc>
        <w:tc>
          <w:tcPr>
            <w:tcW w:w="3597" w:type="dxa"/>
          </w:tcPr>
          <w:p w14:paraId="7D3455DD" w14:textId="77777777" w:rsidR="00097E98" w:rsidRPr="00442838" w:rsidRDefault="00097E98" w:rsidP="000F163C">
            <w:pPr>
              <w:rPr>
                <w:sz w:val="24"/>
              </w:rPr>
            </w:pPr>
          </w:p>
        </w:tc>
        <w:tc>
          <w:tcPr>
            <w:tcW w:w="3597" w:type="dxa"/>
          </w:tcPr>
          <w:p w14:paraId="5BCEF0CD" w14:textId="77777777" w:rsidR="00097E98" w:rsidRPr="00442838" w:rsidRDefault="00097E98" w:rsidP="000F163C">
            <w:pPr>
              <w:rPr>
                <w:sz w:val="24"/>
              </w:rPr>
            </w:pPr>
          </w:p>
        </w:tc>
      </w:tr>
      <w:tr w:rsidR="00097E98" w:rsidRPr="00442838" w14:paraId="5BE9E56F" w14:textId="77777777" w:rsidTr="000F163C">
        <w:tc>
          <w:tcPr>
            <w:tcW w:w="3596" w:type="dxa"/>
          </w:tcPr>
          <w:p w14:paraId="5F573C51" w14:textId="77777777" w:rsidR="00097E98" w:rsidRPr="00442838" w:rsidRDefault="00097E98" w:rsidP="000F163C">
            <w:pPr>
              <w:rPr>
                <w:sz w:val="24"/>
              </w:rPr>
            </w:pPr>
          </w:p>
        </w:tc>
        <w:tc>
          <w:tcPr>
            <w:tcW w:w="3597" w:type="dxa"/>
          </w:tcPr>
          <w:p w14:paraId="30B1E331" w14:textId="77777777" w:rsidR="00097E98" w:rsidRPr="00442838" w:rsidRDefault="00097E98" w:rsidP="000F163C">
            <w:pPr>
              <w:rPr>
                <w:sz w:val="24"/>
              </w:rPr>
            </w:pPr>
          </w:p>
        </w:tc>
        <w:tc>
          <w:tcPr>
            <w:tcW w:w="3597" w:type="dxa"/>
          </w:tcPr>
          <w:p w14:paraId="33659AA1" w14:textId="77777777" w:rsidR="00097E98" w:rsidRPr="00442838" w:rsidRDefault="00097E98" w:rsidP="000F163C">
            <w:pPr>
              <w:rPr>
                <w:sz w:val="24"/>
              </w:rPr>
            </w:pPr>
          </w:p>
        </w:tc>
      </w:tr>
    </w:tbl>
    <w:p w14:paraId="3713B016" w14:textId="77777777" w:rsidR="00097E98" w:rsidRPr="00442838" w:rsidRDefault="00097E98" w:rsidP="00097E98">
      <w:pPr>
        <w:rPr>
          <w:sz w:val="24"/>
        </w:rPr>
      </w:pPr>
    </w:p>
    <w:p w14:paraId="095710E4" w14:textId="77777777" w:rsidR="00097E98" w:rsidRPr="00442838" w:rsidRDefault="00097E98" w:rsidP="00097E98">
      <w:pPr>
        <w:rPr>
          <w:sz w:val="24"/>
        </w:rPr>
      </w:pPr>
      <w:r w:rsidRPr="00442838">
        <w:rPr>
          <w:sz w:val="24"/>
        </w:rPr>
        <w:t>Sprites:</w:t>
      </w:r>
    </w:p>
    <w:p w14:paraId="6C2FA695" w14:textId="77777777" w:rsidR="00097E98" w:rsidRPr="00442838" w:rsidRDefault="00097E98" w:rsidP="00097E98">
      <w:pPr>
        <w:rPr>
          <w:sz w:val="24"/>
        </w:rPr>
      </w:pPr>
      <w:r w:rsidRPr="00442838">
        <w:rPr>
          <w:sz w:val="24"/>
        </w:rPr>
        <w:br w:type="page"/>
      </w:r>
    </w:p>
    <w:p w14:paraId="7B16A553" w14:textId="512084CD" w:rsidR="00097E98" w:rsidRPr="00442838" w:rsidRDefault="00F16DA5" w:rsidP="00097E98">
      <w:pPr>
        <w:rPr>
          <w:sz w:val="24"/>
        </w:rPr>
      </w:pPr>
      <w:r w:rsidRPr="00442838">
        <w:rPr>
          <w:sz w:val="24"/>
        </w:rPr>
        <w:lastRenderedPageBreak/>
        <w:t xml:space="preserve">Snorlax </w:t>
      </w:r>
      <w:r w:rsidR="00097E98" w:rsidRPr="00442838">
        <w:rPr>
          <w:sz w:val="24"/>
        </w:rPr>
        <w:t>Family Page</w:t>
      </w:r>
    </w:p>
    <w:p w14:paraId="2ED163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1E12E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A973464" w14:textId="77777777" w:rsidTr="000F163C">
        <w:trPr>
          <w:trHeight w:val="896"/>
        </w:trPr>
        <w:tc>
          <w:tcPr>
            <w:tcW w:w="1251" w:type="dxa"/>
          </w:tcPr>
          <w:p w14:paraId="26B5A122" w14:textId="77777777" w:rsidR="00097E98" w:rsidRPr="00442838" w:rsidRDefault="00097E98" w:rsidP="000F163C">
            <w:pPr>
              <w:spacing w:line="360" w:lineRule="auto"/>
            </w:pPr>
            <w:r w:rsidRPr="00442838">
              <w:t>Pokemon</w:t>
            </w:r>
          </w:p>
          <w:p w14:paraId="20F369F3" w14:textId="77777777" w:rsidR="00097E98" w:rsidRPr="00442838" w:rsidRDefault="00097E98" w:rsidP="000F163C">
            <w:pPr>
              <w:spacing w:line="360" w:lineRule="auto"/>
            </w:pPr>
            <w:r w:rsidRPr="00442838">
              <w:t>Name</w:t>
            </w:r>
          </w:p>
        </w:tc>
        <w:tc>
          <w:tcPr>
            <w:tcW w:w="1652" w:type="dxa"/>
          </w:tcPr>
          <w:p w14:paraId="35344587" w14:textId="77777777" w:rsidR="00097E98" w:rsidRPr="00442838" w:rsidRDefault="00097E98" w:rsidP="000F163C">
            <w:pPr>
              <w:spacing w:line="360" w:lineRule="auto"/>
            </w:pPr>
            <w:r w:rsidRPr="00442838">
              <w:t>Pokemon Number</w:t>
            </w:r>
          </w:p>
        </w:tc>
        <w:tc>
          <w:tcPr>
            <w:tcW w:w="3719" w:type="dxa"/>
          </w:tcPr>
          <w:p w14:paraId="315C1300" w14:textId="77777777" w:rsidR="00097E98" w:rsidRPr="00442838" w:rsidRDefault="00097E98" w:rsidP="000F163C">
            <w:pPr>
              <w:spacing w:line="360" w:lineRule="auto"/>
            </w:pPr>
            <w:r w:rsidRPr="00442838">
              <w:t>Base Stats</w:t>
            </w:r>
          </w:p>
          <w:p w14:paraId="3451C15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F73E8DF" w14:textId="77777777" w:rsidR="00097E98" w:rsidRPr="00442838" w:rsidRDefault="00097E98" w:rsidP="000F163C">
            <w:pPr>
              <w:spacing w:line="360" w:lineRule="auto"/>
            </w:pPr>
            <w:r w:rsidRPr="00442838">
              <w:t>Ability</w:t>
            </w:r>
          </w:p>
        </w:tc>
        <w:tc>
          <w:tcPr>
            <w:tcW w:w="724" w:type="dxa"/>
          </w:tcPr>
          <w:p w14:paraId="5CB995EA" w14:textId="77777777" w:rsidR="00097E98" w:rsidRPr="00442838" w:rsidRDefault="00097E98" w:rsidP="000F163C">
            <w:pPr>
              <w:spacing w:line="360" w:lineRule="auto"/>
            </w:pPr>
            <w:r w:rsidRPr="00442838">
              <w:t>Type 1</w:t>
            </w:r>
          </w:p>
        </w:tc>
        <w:tc>
          <w:tcPr>
            <w:tcW w:w="724" w:type="dxa"/>
          </w:tcPr>
          <w:p w14:paraId="56B92938" w14:textId="77777777" w:rsidR="00097E98" w:rsidRPr="00442838" w:rsidRDefault="00097E98" w:rsidP="000F163C">
            <w:pPr>
              <w:spacing w:line="360" w:lineRule="auto"/>
            </w:pPr>
            <w:r w:rsidRPr="00442838">
              <w:t>Type 2</w:t>
            </w:r>
          </w:p>
        </w:tc>
        <w:tc>
          <w:tcPr>
            <w:tcW w:w="1976" w:type="dxa"/>
          </w:tcPr>
          <w:p w14:paraId="186F22D0" w14:textId="77777777" w:rsidR="00097E98" w:rsidRPr="00442838" w:rsidRDefault="00097E98" w:rsidP="000F163C">
            <w:pPr>
              <w:spacing w:line="360" w:lineRule="auto"/>
            </w:pPr>
            <w:r w:rsidRPr="00442838">
              <w:t>Evolution</w:t>
            </w:r>
          </w:p>
        </w:tc>
      </w:tr>
      <w:tr w:rsidR="00097E98" w:rsidRPr="00442838" w14:paraId="43406C40" w14:textId="77777777" w:rsidTr="000F163C">
        <w:trPr>
          <w:trHeight w:val="454"/>
        </w:trPr>
        <w:tc>
          <w:tcPr>
            <w:tcW w:w="1251" w:type="dxa"/>
          </w:tcPr>
          <w:p w14:paraId="15C1CE53" w14:textId="1CB774FB" w:rsidR="00097E98" w:rsidRPr="00442838" w:rsidRDefault="00F16DA5" w:rsidP="000F163C">
            <w:pPr>
              <w:spacing w:line="360" w:lineRule="auto"/>
            </w:pPr>
            <w:r w:rsidRPr="00442838">
              <w:t>Munchlax</w:t>
            </w:r>
          </w:p>
        </w:tc>
        <w:tc>
          <w:tcPr>
            <w:tcW w:w="1652" w:type="dxa"/>
          </w:tcPr>
          <w:p w14:paraId="47151281" w14:textId="77777777" w:rsidR="00097E98" w:rsidRPr="00442838" w:rsidRDefault="00097E98" w:rsidP="000F163C">
            <w:pPr>
              <w:spacing w:line="360" w:lineRule="auto"/>
            </w:pPr>
          </w:p>
        </w:tc>
        <w:tc>
          <w:tcPr>
            <w:tcW w:w="3719" w:type="dxa"/>
          </w:tcPr>
          <w:p w14:paraId="0E73BC3A" w14:textId="77777777" w:rsidR="00097E98" w:rsidRPr="00442838" w:rsidRDefault="00097E98" w:rsidP="000F163C">
            <w:pPr>
              <w:spacing w:line="360" w:lineRule="auto"/>
            </w:pPr>
          </w:p>
        </w:tc>
        <w:tc>
          <w:tcPr>
            <w:tcW w:w="880" w:type="dxa"/>
          </w:tcPr>
          <w:p w14:paraId="0908BCFD" w14:textId="77777777" w:rsidR="00097E98" w:rsidRPr="00442838" w:rsidRDefault="00097E98" w:rsidP="000F163C">
            <w:pPr>
              <w:spacing w:line="360" w:lineRule="auto"/>
            </w:pPr>
          </w:p>
        </w:tc>
        <w:tc>
          <w:tcPr>
            <w:tcW w:w="724" w:type="dxa"/>
          </w:tcPr>
          <w:p w14:paraId="2F46E711" w14:textId="77777777" w:rsidR="00097E98" w:rsidRPr="00442838" w:rsidRDefault="00097E98" w:rsidP="000F163C">
            <w:pPr>
              <w:spacing w:line="360" w:lineRule="auto"/>
            </w:pPr>
          </w:p>
        </w:tc>
        <w:tc>
          <w:tcPr>
            <w:tcW w:w="724" w:type="dxa"/>
          </w:tcPr>
          <w:p w14:paraId="4E1B30A5" w14:textId="77777777" w:rsidR="00097E98" w:rsidRPr="00442838" w:rsidRDefault="00097E98" w:rsidP="000F163C">
            <w:pPr>
              <w:spacing w:line="360" w:lineRule="auto"/>
            </w:pPr>
          </w:p>
        </w:tc>
        <w:tc>
          <w:tcPr>
            <w:tcW w:w="1976" w:type="dxa"/>
          </w:tcPr>
          <w:p w14:paraId="04260FFF" w14:textId="77777777" w:rsidR="00097E98" w:rsidRPr="00442838" w:rsidRDefault="00097E98" w:rsidP="000F163C">
            <w:pPr>
              <w:spacing w:line="360" w:lineRule="auto"/>
            </w:pPr>
          </w:p>
        </w:tc>
      </w:tr>
      <w:tr w:rsidR="00097E98" w:rsidRPr="00442838" w14:paraId="23781ED3" w14:textId="77777777" w:rsidTr="000F163C">
        <w:trPr>
          <w:trHeight w:val="441"/>
        </w:trPr>
        <w:tc>
          <w:tcPr>
            <w:tcW w:w="1251" w:type="dxa"/>
          </w:tcPr>
          <w:p w14:paraId="19859916" w14:textId="23050A11" w:rsidR="00097E98" w:rsidRPr="00442838" w:rsidRDefault="00F16DA5" w:rsidP="000F163C">
            <w:pPr>
              <w:spacing w:line="360" w:lineRule="auto"/>
            </w:pPr>
            <w:r w:rsidRPr="00442838">
              <w:t>Snorlax</w:t>
            </w:r>
          </w:p>
        </w:tc>
        <w:tc>
          <w:tcPr>
            <w:tcW w:w="1652" w:type="dxa"/>
          </w:tcPr>
          <w:p w14:paraId="354E9F8F" w14:textId="77777777" w:rsidR="00097E98" w:rsidRPr="00442838" w:rsidRDefault="00097E98" w:rsidP="000F163C">
            <w:pPr>
              <w:spacing w:line="360" w:lineRule="auto"/>
            </w:pPr>
          </w:p>
        </w:tc>
        <w:tc>
          <w:tcPr>
            <w:tcW w:w="3719" w:type="dxa"/>
          </w:tcPr>
          <w:p w14:paraId="244BFE21" w14:textId="77777777" w:rsidR="00097E98" w:rsidRPr="00442838" w:rsidRDefault="00097E98" w:rsidP="000F163C">
            <w:pPr>
              <w:spacing w:line="360" w:lineRule="auto"/>
            </w:pPr>
          </w:p>
        </w:tc>
        <w:tc>
          <w:tcPr>
            <w:tcW w:w="880" w:type="dxa"/>
          </w:tcPr>
          <w:p w14:paraId="1260EEEA" w14:textId="77777777" w:rsidR="00097E98" w:rsidRPr="00442838" w:rsidRDefault="00097E98" w:rsidP="000F163C">
            <w:pPr>
              <w:spacing w:line="360" w:lineRule="auto"/>
            </w:pPr>
          </w:p>
        </w:tc>
        <w:tc>
          <w:tcPr>
            <w:tcW w:w="724" w:type="dxa"/>
          </w:tcPr>
          <w:p w14:paraId="2BBA3FF4" w14:textId="77777777" w:rsidR="00097E98" w:rsidRPr="00442838" w:rsidRDefault="00097E98" w:rsidP="000F163C">
            <w:pPr>
              <w:spacing w:line="360" w:lineRule="auto"/>
            </w:pPr>
          </w:p>
        </w:tc>
        <w:tc>
          <w:tcPr>
            <w:tcW w:w="724" w:type="dxa"/>
          </w:tcPr>
          <w:p w14:paraId="23344F48" w14:textId="77777777" w:rsidR="00097E98" w:rsidRPr="00442838" w:rsidRDefault="00097E98" w:rsidP="000F163C">
            <w:pPr>
              <w:spacing w:line="360" w:lineRule="auto"/>
            </w:pPr>
          </w:p>
        </w:tc>
        <w:tc>
          <w:tcPr>
            <w:tcW w:w="1976" w:type="dxa"/>
          </w:tcPr>
          <w:p w14:paraId="28D23641" w14:textId="77777777" w:rsidR="00097E98" w:rsidRPr="00442838" w:rsidRDefault="00097E98" w:rsidP="000F163C">
            <w:pPr>
              <w:spacing w:line="360" w:lineRule="auto"/>
            </w:pPr>
          </w:p>
        </w:tc>
      </w:tr>
    </w:tbl>
    <w:p w14:paraId="55BE991A" w14:textId="77777777" w:rsidR="00097E98" w:rsidRPr="00442838" w:rsidRDefault="00097E98" w:rsidP="00097E98">
      <w:pPr>
        <w:rPr>
          <w:sz w:val="24"/>
        </w:rPr>
      </w:pPr>
    </w:p>
    <w:p w14:paraId="0C04638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4F14533" w14:textId="77777777" w:rsidTr="000F163C">
        <w:tc>
          <w:tcPr>
            <w:tcW w:w="3596" w:type="dxa"/>
          </w:tcPr>
          <w:p w14:paraId="1F69CBF1" w14:textId="77777777" w:rsidR="00097E98" w:rsidRPr="00442838" w:rsidRDefault="00097E98" w:rsidP="000F163C">
            <w:pPr>
              <w:rPr>
                <w:sz w:val="24"/>
              </w:rPr>
            </w:pPr>
          </w:p>
        </w:tc>
        <w:tc>
          <w:tcPr>
            <w:tcW w:w="3597" w:type="dxa"/>
          </w:tcPr>
          <w:p w14:paraId="38C196FF" w14:textId="77777777" w:rsidR="00097E98" w:rsidRPr="00442838" w:rsidRDefault="00097E98" w:rsidP="000F163C">
            <w:pPr>
              <w:rPr>
                <w:sz w:val="24"/>
              </w:rPr>
            </w:pPr>
          </w:p>
        </w:tc>
        <w:tc>
          <w:tcPr>
            <w:tcW w:w="3597" w:type="dxa"/>
          </w:tcPr>
          <w:p w14:paraId="75CA822F" w14:textId="77777777" w:rsidR="00097E98" w:rsidRPr="00442838" w:rsidRDefault="00097E98" w:rsidP="000F163C">
            <w:pPr>
              <w:rPr>
                <w:sz w:val="24"/>
              </w:rPr>
            </w:pPr>
          </w:p>
        </w:tc>
      </w:tr>
      <w:tr w:rsidR="00097E98" w:rsidRPr="00442838" w14:paraId="0ECBA1BE" w14:textId="77777777" w:rsidTr="000F163C">
        <w:tc>
          <w:tcPr>
            <w:tcW w:w="3596" w:type="dxa"/>
          </w:tcPr>
          <w:p w14:paraId="66F8A6BE" w14:textId="77777777" w:rsidR="00097E98" w:rsidRPr="00442838" w:rsidRDefault="00097E98" w:rsidP="000F163C">
            <w:pPr>
              <w:rPr>
                <w:sz w:val="24"/>
              </w:rPr>
            </w:pPr>
          </w:p>
        </w:tc>
        <w:tc>
          <w:tcPr>
            <w:tcW w:w="3597" w:type="dxa"/>
          </w:tcPr>
          <w:p w14:paraId="6C21B28B" w14:textId="77777777" w:rsidR="00097E98" w:rsidRPr="00442838" w:rsidRDefault="00097E98" w:rsidP="000F163C">
            <w:pPr>
              <w:rPr>
                <w:sz w:val="24"/>
              </w:rPr>
            </w:pPr>
          </w:p>
        </w:tc>
        <w:tc>
          <w:tcPr>
            <w:tcW w:w="3597" w:type="dxa"/>
          </w:tcPr>
          <w:p w14:paraId="63CB716F" w14:textId="77777777" w:rsidR="00097E98" w:rsidRPr="00442838" w:rsidRDefault="00097E98" w:rsidP="000F163C">
            <w:pPr>
              <w:rPr>
                <w:sz w:val="24"/>
              </w:rPr>
            </w:pPr>
          </w:p>
        </w:tc>
      </w:tr>
    </w:tbl>
    <w:p w14:paraId="3508B783" w14:textId="77777777" w:rsidR="00097E98" w:rsidRPr="00442838" w:rsidRDefault="00097E98" w:rsidP="00097E98">
      <w:pPr>
        <w:rPr>
          <w:sz w:val="24"/>
        </w:rPr>
      </w:pPr>
    </w:p>
    <w:p w14:paraId="2A74ECFD" w14:textId="77777777" w:rsidR="00097E98" w:rsidRPr="00442838" w:rsidRDefault="00097E98" w:rsidP="00097E98">
      <w:pPr>
        <w:rPr>
          <w:sz w:val="24"/>
        </w:rPr>
      </w:pPr>
      <w:r w:rsidRPr="00442838">
        <w:rPr>
          <w:sz w:val="24"/>
        </w:rPr>
        <w:t>Sprites:</w:t>
      </w:r>
    </w:p>
    <w:p w14:paraId="62B47BED" w14:textId="77777777" w:rsidR="00097E98" w:rsidRPr="00442838" w:rsidRDefault="00097E98" w:rsidP="00097E98">
      <w:pPr>
        <w:rPr>
          <w:sz w:val="24"/>
        </w:rPr>
      </w:pPr>
      <w:r w:rsidRPr="00442838">
        <w:rPr>
          <w:sz w:val="24"/>
        </w:rPr>
        <w:br w:type="page"/>
      </w:r>
    </w:p>
    <w:p w14:paraId="41032105" w14:textId="0F7683CE" w:rsidR="00097E98" w:rsidRPr="00442838" w:rsidRDefault="00F16DA5" w:rsidP="00097E98">
      <w:pPr>
        <w:rPr>
          <w:sz w:val="24"/>
        </w:rPr>
      </w:pPr>
      <w:r w:rsidRPr="00442838">
        <w:rPr>
          <w:sz w:val="24"/>
        </w:rPr>
        <w:lastRenderedPageBreak/>
        <w:t xml:space="preserve">Legendary Bird </w:t>
      </w:r>
      <w:r w:rsidR="00097E98" w:rsidRPr="00442838">
        <w:rPr>
          <w:sz w:val="24"/>
        </w:rPr>
        <w:t>Family Page</w:t>
      </w:r>
    </w:p>
    <w:p w14:paraId="3016823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8DC00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36FA32" w14:textId="77777777" w:rsidTr="000F163C">
        <w:trPr>
          <w:trHeight w:val="896"/>
        </w:trPr>
        <w:tc>
          <w:tcPr>
            <w:tcW w:w="1251" w:type="dxa"/>
          </w:tcPr>
          <w:p w14:paraId="5B0BF2A1" w14:textId="77777777" w:rsidR="00097E98" w:rsidRPr="00442838" w:rsidRDefault="00097E98" w:rsidP="000F163C">
            <w:pPr>
              <w:spacing w:line="360" w:lineRule="auto"/>
            </w:pPr>
            <w:r w:rsidRPr="00442838">
              <w:t>Pokemon</w:t>
            </w:r>
          </w:p>
          <w:p w14:paraId="7467E586" w14:textId="77777777" w:rsidR="00097E98" w:rsidRPr="00442838" w:rsidRDefault="00097E98" w:rsidP="000F163C">
            <w:pPr>
              <w:spacing w:line="360" w:lineRule="auto"/>
            </w:pPr>
            <w:r w:rsidRPr="00442838">
              <w:t>Name</w:t>
            </w:r>
          </w:p>
        </w:tc>
        <w:tc>
          <w:tcPr>
            <w:tcW w:w="1652" w:type="dxa"/>
          </w:tcPr>
          <w:p w14:paraId="50DD3A1E" w14:textId="77777777" w:rsidR="00097E98" w:rsidRPr="00442838" w:rsidRDefault="00097E98" w:rsidP="000F163C">
            <w:pPr>
              <w:spacing w:line="360" w:lineRule="auto"/>
            </w:pPr>
            <w:r w:rsidRPr="00442838">
              <w:t>Pokemon Number</w:t>
            </w:r>
          </w:p>
        </w:tc>
        <w:tc>
          <w:tcPr>
            <w:tcW w:w="3719" w:type="dxa"/>
          </w:tcPr>
          <w:p w14:paraId="520B753A" w14:textId="77777777" w:rsidR="00097E98" w:rsidRPr="00442838" w:rsidRDefault="00097E98" w:rsidP="000F163C">
            <w:pPr>
              <w:spacing w:line="360" w:lineRule="auto"/>
            </w:pPr>
            <w:r w:rsidRPr="00442838">
              <w:t>Base Stats</w:t>
            </w:r>
          </w:p>
          <w:p w14:paraId="1C9D143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11DCCF6" w14:textId="77777777" w:rsidR="00097E98" w:rsidRPr="00442838" w:rsidRDefault="00097E98" w:rsidP="000F163C">
            <w:pPr>
              <w:spacing w:line="360" w:lineRule="auto"/>
            </w:pPr>
            <w:r w:rsidRPr="00442838">
              <w:t>Ability</w:t>
            </w:r>
          </w:p>
        </w:tc>
        <w:tc>
          <w:tcPr>
            <w:tcW w:w="724" w:type="dxa"/>
          </w:tcPr>
          <w:p w14:paraId="7F4CD5AD" w14:textId="77777777" w:rsidR="00097E98" w:rsidRPr="00442838" w:rsidRDefault="00097E98" w:rsidP="000F163C">
            <w:pPr>
              <w:spacing w:line="360" w:lineRule="auto"/>
            </w:pPr>
            <w:r w:rsidRPr="00442838">
              <w:t>Type 1</w:t>
            </w:r>
          </w:p>
        </w:tc>
        <w:tc>
          <w:tcPr>
            <w:tcW w:w="724" w:type="dxa"/>
          </w:tcPr>
          <w:p w14:paraId="41AE45A9" w14:textId="77777777" w:rsidR="00097E98" w:rsidRPr="00442838" w:rsidRDefault="00097E98" w:rsidP="000F163C">
            <w:pPr>
              <w:spacing w:line="360" w:lineRule="auto"/>
            </w:pPr>
            <w:r w:rsidRPr="00442838">
              <w:t>Type 2</w:t>
            </w:r>
          </w:p>
        </w:tc>
        <w:tc>
          <w:tcPr>
            <w:tcW w:w="1976" w:type="dxa"/>
          </w:tcPr>
          <w:p w14:paraId="55B328F4" w14:textId="77777777" w:rsidR="00097E98" w:rsidRPr="00442838" w:rsidRDefault="00097E98" w:rsidP="000F163C">
            <w:pPr>
              <w:spacing w:line="360" w:lineRule="auto"/>
            </w:pPr>
            <w:r w:rsidRPr="00442838">
              <w:t>Evolution</w:t>
            </w:r>
          </w:p>
        </w:tc>
      </w:tr>
      <w:tr w:rsidR="00097E98" w:rsidRPr="00442838" w14:paraId="67F55853" w14:textId="77777777" w:rsidTr="000F163C">
        <w:trPr>
          <w:trHeight w:val="454"/>
        </w:trPr>
        <w:tc>
          <w:tcPr>
            <w:tcW w:w="1251" w:type="dxa"/>
          </w:tcPr>
          <w:p w14:paraId="39293D09" w14:textId="2267AEA8" w:rsidR="00097E98" w:rsidRPr="00442838" w:rsidRDefault="00F16DA5" w:rsidP="000F163C">
            <w:pPr>
              <w:spacing w:line="360" w:lineRule="auto"/>
            </w:pPr>
            <w:r w:rsidRPr="00442838">
              <w:t>Articuno</w:t>
            </w:r>
          </w:p>
        </w:tc>
        <w:tc>
          <w:tcPr>
            <w:tcW w:w="1652" w:type="dxa"/>
          </w:tcPr>
          <w:p w14:paraId="7E17592F" w14:textId="77777777" w:rsidR="00097E98" w:rsidRPr="00442838" w:rsidRDefault="00097E98" w:rsidP="000F163C">
            <w:pPr>
              <w:spacing w:line="360" w:lineRule="auto"/>
            </w:pPr>
          </w:p>
        </w:tc>
        <w:tc>
          <w:tcPr>
            <w:tcW w:w="3719" w:type="dxa"/>
          </w:tcPr>
          <w:p w14:paraId="60C554E3" w14:textId="77777777" w:rsidR="00097E98" w:rsidRPr="00442838" w:rsidRDefault="00097E98" w:rsidP="000F163C">
            <w:pPr>
              <w:spacing w:line="360" w:lineRule="auto"/>
            </w:pPr>
          </w:p>
        </w:tc>
        <w:tc>
          <w:tcPr>
            <w:tcW w:w="880" w:type="dxa"/>
          </w:tcPr>
          <w:p w14:paraId="0D566933" w14:textId="77777777" w:rsidR="00097E98" w:rsidRPr="00442838" w:rsidRDefault="00097E98" w:rsidP="000F163C">
            <w:pPr>
              <w:spacing w:line="360" w:lineRule="auto"/>
            </w:pPr>
          </w:p>
        </w:tc>
        <w:tc>
          <w:tcPr>
            <w:tcW w:w="724" w:type="dxa"/>
          </w:tcPr>
          <w:p w14:paraId="470E901C" w14:textId="77777777" w:rsidR="00097E98" w:rsidRPr="00442838" w:rsidRDefault="00097E98" w:rsidP="000F163C">
            <w:pPr>
              <w:spacing w:line="360" w:lineRule="auto"/>
            </w:pPr>
          </w:p>
        </w:tc>
        <w:tc>
          <w:tcPr>
            <w:tcW w:w="724" w:type="dxa"/>
          </w:tcPr>
          <w:p w14:paraId="14BB600F" w14:textId="77777777" w:rsidR="00097E98" w:rsidRPr="00442838" w:rsidRDefault="00097E98" w:rsidP="000F163C">
            <w:pPr>
              <w:spacing w:line="360" w:lineRule="auto"/>
            </w:pPr>
          </w:p>
        </w:tc>
        <w:tc>
          <w:tcPr>
            <w:tcW w:w="1976" w:type="dxa"/>
          </w:tcPr>
          <w:p w14:paraId="7360E9C6" w14:textId="77777777" w:rsidR="00097E98" w:rsidRPr="00442838" w:rsidRDefault="00097E98" w:rsidP="000F163C">
            <w:pPr>
              <w:spacing w:line="360" w:lineRule="auto"/>
            </w:pPr>
          </w:p>
        </w:tc>
      </w:tr>
      <w:tr w:rsidR="00097E98" w:rsidRPr="00442838" w14:paraId="0C7F5453" w14:textId="77777777" w:rsidTr="000F163C">
        <w:trPr>
          <w:trHeight w:val="441"/>
        </w:trPr>
        <w:tc>
          <w:tcPr>
            <w:tcW w:w="1251" w:type="dxa"/>
          </w:tcPr>
          <w:p w14:paraId="4A4A4AAF" w14:textId="59E2F8F6" w:rsidR="00097E98" w:rsidRPr="00442838" w:rsidRDefault="00F16DA5" w:rsidP="000F163C">
            <w:pPr>
              <w:spacing w:line="360" w:lineRule="auto"/>
            </w:pPr>
            <w:r w:rsidRPr="00442838">
              <w:t>Zapdos</w:t>
            </w:r>
          </w:p>
        </w:tc>
        <w:tc>
          <w:tcPr>
            <w:tcW w:w="1652" w:type="dxa"/>
          </w:tcPr>
          <w:p w14:paraId="1F1FEFF2" w14:textId="77777777" w:rsidR="00097E98" w:rsidRPr="00442838" w:rsidRDefault="00097E98" w:rsidP="000F163C">
            <w:pPr>
              <w:spacing w:line="360" w:lineRule="auto"/>
            </w:pPr>
          </w:p>
        </w:tc>
        <w:tc>
          <w:tcPr>
            <w:tcW w:w="3719" w:type="dxa"/>
          </w:tcPr>
          <w:p w14:paraId="2744DE9F" w14:textId="77777777" w:rsidR="00097E98" w:rsidRPr="00442838" w:rsidRDefault="00097E98" w:rsidP="000F163C">
            <w:pPr>
              <w:spacing w:line="360" w:lineRule="auto"/>
            </w:pPr>
          </w:p>
        </w:tc>
        <w:tc>
          <w:tcPr>
            <w:tcW w:w="880" w:type="dxa"/>
          </w:tcPr>
          <w:p w14:paraId="181D4D16" w14:textId="77777777" w:rsidR="00097E98" w:rsidRPr="00442838" w:rsidRDefault="00097E98" w:rsidP="000F163C">
            <w:pPr>
              <w:spacing w:line="360" w:lineRule="auto"/>
            </w:pPr>
          </w:p>
        </w:tc>
        <w:tc>
          <w:tcPr>
            <w:tcW w:w="724" w:type="dxa"/>
          </w:tcPr>
          <w:p w14:paraId="3722F7DF" w14:textId="77777777" w:rsidR="00097E98" w:rsidRPr="00442838" w:rsidRDefault="00097E98" w:rsidP="000F163C">
            <w:pPr>
              <w:spacing w:line="360" w:lineRule="auto"/>
            </w:pPr>
          </w:p>
        </w:tc>
        <w:tc>
          <w:tcPr>
            <w:tcW w:w="724" w:type="dxa"/>
          </w:tcPr>
          <w:p w14:paraId="538BE64D" w14:textId="77777777" w:rsidR="00097E98" w:rsidRPr="00442838" w:rsidRDefault="00097E98" w:rsidP="000F163C">
            <w:pPr>
              <w:spacing w:line="360" w:lineRule="auto"/>
            </w:pPr>
          </w:p>
        </w:tc>
        <w:tc>
          <w:tcPr>
            <w:tcW w:w="1976" w:type="dxa"/>
          </w:tcPr>
          <w:p w14:paraId="390EEBF8" w14:textId="77777777" w:rsidR="00097E98" w:rsidRPr="00442838" w:rsidRDefault="00097E98" w:rsidP="000F163C">
            <w:pPr>
              <w:spacing w:line="360" w:lineRule="auto"/>
            </w:pPr>
          </w:p>
        </w:tc>
      </w:tr>
      <w:tr w:rsidR="00097E98" w:rsidRPr="00442838" w14:paraId="0CF59A3C" w14:textId="77777777" w:rsidTr="000F163C">
        <w:trPr>
          <w:trHeight w:val="441"/>
        </w:trPr>
        <w:tc>
          <w:tcPr>
            <w:tcW w:w="1251" w:type="dxa"/>
          </w:tcPr>
          <w:p w14:paraId="0BD2B5B8" w14:textId="6B446C42" w:rsidR="00097E98" w:rsidRPr="00442838" w:rsidRDefault="00F16DA5" w:rsidP="000F163C">
            <w:pPr>
              <w:spacing w:line="360" w:lineRule="auto"/>
            </w:pPr>
            <w:r w:rsidRPr="00442838">
              <w:t>Moltres</w:t>
            </w:r>
          </w:p>
        </w:tc>
        <w:tc>
          <w:tcPr>
            <w:tcW w:w="1652" w:type="dxa"/>
          </w:tcPr>
          <w:p w14:paraId="2D9204D9" w14:textId="77777777" w:rsidR="00097E98" w:rsidRPr="00442838" w:rsidRDefault="00097E98" w:rsidP="000F163C">
            <w:pPr>
              <w:spacing w:line="360" w:lineRule="auto"/>
            </w:pPr>
          </w:p>
        </w:tc>
        <w:tc>
          <w:tcPr>
            <w:tcW w:w="3719" w:type="dxa"/>
          </w:tcPr>
          <w:p w14:paraId="55D0CABA" w14:textId="77777777" w:rsidR="00097E98" w:rsidRPr="00442838" w:rsidRDefault="00097E98" w:rsidP="000F163C">
            <w:pPr>
              <w:spacing w:line="360" w:lineRule="auto"/>
            </w:pPr>
          </w:p>
        </w:tc>
        <w:tc>
          <w:tcPr>
            <w:tcW w:w="880" w:type="dxa"/>
          </w:tcPr>
          <w:p w14:paraId="45FE2FDD" w14:textId="77777777" w:rsidR="00097E98" w:rsidRPr="00442838" w:rsidRDefault="00097E98" w:rsidP="000F163C">
            <w:pPr>
              <w:spacing w:line="360" w:lineRule="auto"/>
            </w:pPr>
          </w:p>
        </w:tc>
        <w:tc>
          <w:tcPr>
            <w:tcW w:w="724" w:type="dxa"/>
          </w:tcPr>
          <w:p w14:paraId="437F1983" w14:textId="77777777" w:rsidR="00097E98" w:rsidRPr="00442838" w:rsidRDefault="00097E98" w:rsidP="000F163C">
            <w:pPr>
              <w:spacing w:line="360" w:lineRule="auto"/>
            </w:pPr>
          </w:p>
        </w:tc>
        <w:tc>
          <w:tcPr>
            <w:tcW w:w="724" w:type="dxa"/>
          </w:tcPr>
          <w:p w14:paraId="7E028376" w14:textId="77777777" w:rsidR="00097E98" w:rsidRPr="00442838" w:rsidRDefault="00097E98" w:rsidP="000F163C">
            <w:pPr>
              <w:spacing w:line="360" w:lineRule="auto"/>
            </w:pPr>
          </w:p>
        </w:tc>
        <w:tc>
          <w:tcPr>
            <w:tcW w:w="1976" w:type="dxa"/>
          </w:tcPr>
          <w:p w14:paraId="417A5402" w14:textId="77777777" w:rsidR="00097E98" w:rsidRPr="00442838" w:rsidRDefault="00097E98" w:rsidP="000F163C">
            <w:pPr>
              <w:spacing w:line="360" w:lineRule="auto"/>
            </w:pPr>
          </w:p>
        </w:tc>
      </w:tr>
    </w:tbl>
    <w:p w14:paraId="602795D6" w14:textId="77777777" w:rsidR="00097E98" w:rsidRPr="00442838" w:rsidRDefault="00097E98" w:rsidP="00097E98">
      <w:pPr>
        <w:rPr>
          <w:sz w:val="24"/>
        </w:rPr>
      </w:pPr>
    </w:p>
    <w:p w14:paraId="69AC17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7A676E" w14:textId="77777777" w:rsidTr="000F163C">
        <w:tc>
          <w:tcPr>
            <w:tcW w:w="3596" w:type="dxa"/>
          </w:tcPr>
          <w:p w14:paraId="0A206E26" w14:textId="77777777" w:rsidR="00097E98" w:rsidRPr="00442838" w:rsidRDefault="00097E98" w:rsidP="000F163C">
            <w:pPr>
              <w:rPr>
                <w:sz w:val="24"/>
              </w:rPr>
            </w:pPr>
          </w:p>
        </w:tc>
        <w:tc>
          <w:tcPr>
            <w:tcW w:w="3597" w:type="dxa"/>
          </w:tcPr>
          <w:p w14:paraId="192E4E3F" w14:textId="77777777" w:rsidR="00097E98" w:rsidRPr="00442838" w:rsidRDefault="00097E98" w:rsidP="000F163C">
            <w:pPr>
              <w:rPr>
                <w:sz w:val="24"/>
              </w:rPr>
            </w:pPr>
          </w:p>
        </w:tc>
        <w:tc>
          <w:tcPr>
            <w:tcW w:w="3597" w:type="dxa"/>
          </w:tcPr>
          <w:p w14:paraId="207C8155" w14:textId="77777777" w:rsidR="00097E98" w:rsidRPr="00442838" w:rsidRDefault="00097E98" w:rsidP="000F163C">
            <w:pPr>
              <w:rPr>
                <w:sz w:val="24"/>
              </w:rPr>
            </w:pPr>
          </w:p>
        </w:tc>
      </w:tr>
      <w:tr w:rsidR="00097E98" w:rsidRPr="00442838" w14:paraId="6FD1D766" w14:textId="77777777" w:rsidTr="000F163C">
        <w:tc>
          <w:tcPr>
            <w:tcW w:w="3596" w:type="dxa"/>
          </w:tcPr>
          <w:p w14:paraId="69DEC0B9" w14:textId="77777777" w:rsidR="00097E98" w:rsidRPr="00442838" w:rsidRDefault="00097E98" w:rsidP="000F163C">
            <w:pPr>
              <w:rPr>
                <w:sz w:val="24"/>
              </w:rPr>
            </w:pPr>
          </w:p>
        </w:tc>
        <w:tc>
          <w:tcPr>
            <w:tcW w:w="3597" w:type="dxa"/>
          </w:tcPr>
          <w:p w14:paraId="21946A47" w14:textId="77777777" w:rsidR="00097E98" w:rsidRPr="00442838" w:rsidRDefault="00097E98" w:rsidP="000F163C">
            <w:pPr>
              <w:rPr>
                <w:sz w:val="24"/>
              </w:rPr>
            </w:pPr>
          </w:p>
        </w:tc>
        <w:tc>
          <w:tcPr>
            <w:tcW w:w="3597" w:type="dxa"/>
          </w:tcPr>
          <w:p w14:paraId="55BDDCF0" w14:textId="77777777" w:rsidR="00097E98" w:rsidRPr="00442838" w:rsidRDefault="00097E98" w:rsidP="000F163C">
            <w:pPr>
              <w:rPr>
                <w:sz w:val="24"/>
              </w:rPr>
            </w:pPr>
          </w:p>
        </w:tc>
      </w:tr>
    </w:tbl>
    <w:p w14:paraId="604159B1" w14:textId="77777777" w:rsidR="00097E98" w:rsidRPr="00442838" w:rsidRDefault="00097E98" w:rsidP="00097E98">
      <w:pPr>
        <w:rPr>
          <w:sz w:val="24"/>
        </w:rPr>
      </w:pPr>
    </w:p>
    <w:p w14:paraId="461ABC08" w14:textId="77777777" w:rsidR="00097E98" w:rsidRPr="00442838" w:rsidRDefault="00097E98" w:rsidP="00097E98">
      <w:pPr>
        <w:rPr>
          <w:sz w:val="24"/>
        </w:rPr>
      </w:pPr>
      <w:r w:rsidRPr="00442838">
        <w:rPr>
          <w:sz w:val="24"/>
        </w:rPr>
        <w:t>Sprites:</w:t>
      </w:r>
    </w:p>
    <w:p w14:paraId="0AAC6BDB" w14:textId="77777777" w:rsidR="00097E98" w:rsidRPr="00442838" w:rsidRDefault="00097E98" w:rsidP="00097E98">
      <w:pPr>
        <w:rPr>
          <w:sz w:val="24"/>
        </w:rPr>
      </w:pPr>
      <w:r w:rsidRPr="00442838">
        <w:rPr>
          <w:sz w:val="24"/>
        </w:rPr>
        <w:br w:type="page"/>
      </w:r>
    </w:p>
    <w:p w14:paraId="13B26815" w14:textId="2DD1201E" w:rsidR="00097E98" w:rsidRPr="00442838" w:rsidRDefault="00F16DA5" w:rsidP="00097E98">
      <w:pPr>
        <w:rPr>
          <w:sz w:val="24"/>
        </w:rPr>
      </w:pPr>
      <w:r w:rsidRPr="00442838">
        <w:rPr>
          <w:sz w:val="24"/>
        </w:rPr>
        <w:lastRenderedPageBreak/>
        <w:t xml:space="preserve">Dratini </w:t>
      </w:r>
      <w:r w:rsidR="00097E98" w:rsidRPr="00442838">
        <w:rPr>
          <w:sz w:val="24"/>
        </w:rPr>
        <w:t>Family Page</w:t>
      </w:r>
    </w:p>
    <w:p w14:paraId="3E4FB7F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351130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AA08F05" w14:textId="77777777" w:rsidTr="000F163C">
        <w:trPr>
          <w:trHeight w:val="896"/>
        </w:trPr>
        <w:tc>
          <w:tcPr>
            <w:tcW w:w="1251" w:type="dxa"/>
          </w:tcPr>
          <w:p w14:paraId="285422BA" w14:textId="77777777" w:rsidR="00097E98" w:rsidRPr="00442838" w:rsidRDefault="00097E98" w:rsidP="000F163C">
            <w:pPr>
              <w:spacing w:line="360" w:lineRule="auto"/>
            </w:pPr>
            <w:r w:rsidRPr="00442838">
              <w:t>Pokemon</w:t>
            </w:r>
          </w:p>
          <w:p w14:paraId="3EC506F9" w14:textId="77777777" w:rsidR="00097E98" w:rsidRPr="00442838" w:rsidRDefault="00097E98" w:rsidP="000F163C">
            <w:pPr>
              <w:spacing w:line="360" w:lineRule="auto"/>
            </w:pPr>
            <w:r w:rsidRPr="00442838">
              <w:t>Name</w:t>
            </w:r>
          </w:p>
        </w:tc>
        <w:tc>
          <w:tcPr>
            <w:tcW w:w="1652" w:type="dxa"/>
          </w:tcPr>
          <w:p w14:paraId="27A94A49" w14:textId="77777777" w:rsidR="00097E98" w:rsidRPr="00442838" w:rsidRDefault="00097E98" w:rsidP="000F163C">
            <w:pPr>
              <w:spacing w:line="360" w:lineRule="auto"/>
            </w:pPr>
            <w:r w:rsidRPr="00442838">
              <w:t>Pokemon Number</w:t>
            </w:r>
          </w:p>
        </w:tc>
        <w:tc>
          <w:tcPr>
            <w:tcW w:w="3719" w:type="dxa"/>
          </w:tcPr>
          <w:p w14:paraId="2493A578" w14:textId="77777777" w:rsidR="00097E98" w:rsidRPr="00442838" w:rsidRDefault="00097E98" w:rsidP="000F163C">
            <w:pPr>
              <w:spacing w:line="360" w:lineRule="auto"/>
            </w:pPr>
            <w:r w:rsidRPr="00442838">
              <w:t>Base Stats</w:t>
            </w:r>
          </w:p>
          <w:p w14:paraId="4F3FA2FE"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75CBF2B" w14:textId="77777777" w:rsidR="00097E98" w:rsidRPr="00442838" w:rsidRDefault="00097E98" w:rsidP="000F163C">
            <w:pPr>
              <w:spacing w:line="360" w:lineRule="auto"/>
            </w:pPr>
            <w:r w:rsidRPr="00442838">
              <w:t>Ability</w:t>
            </w:r>
          </w:p>
        </w:tc>
        <w:tc>
          <w:tcPr>
            <w:tcW w:w="724" w:type="dxa"/>
          </w:tcPr>
          <w:p w14:paraId="1C1EA6BF" w14:textId="77777777" w:rsidR="00097E98" w:rsidRPr="00442838" w:rsidRDefault="00097E98" w:rsidP="000F163C">
            <w:pPr>
              <w:spacing w:line="360" w:lineRule="auto"/>
            </w:pPr>
            <w:r w:rsidRPr="00442838">
              <w:t>Type 1</w:t>
            </w:r>
          </w:p>
        </w:tc>
        <w:tc>
          <w:tcPr>
            <w:tcW w:w="724" w:type="dxa"/>
          </w:tcPr>
          <w:p w14:paraId="5EEFA3DC" w14:textId="77777777" w:rsidR="00097E98" w:rsidRPr="00442838" w:rsidRDefault="00097E98" w:rsidP="000F163C">
            <w:pPr>
              <w:spacing w:line="360" w:lineRule="auto"/>
            </w:pPr>
            <w:r w:rsidRPr="00442838">
              <w:t>Type 2</w:t>
            </w:r>
          </w:p>
        </w:tc>
        <w:tc>
          <w:tcPr>
            <w:tcW w:w="1976" w:type="dxa"/>
          </w:tcPr>
          <w:p w14:paraId="2A6E0AC9" w14:textId="77777777" w:rsidR="00097E98" w:rsidRPr="00442838" w:rsidRDefault="00097E98" w:rsidP="000F163C">
            <w:pPr>
              <w:spacing w:line="360" w:lineRule="auto"/>
            </w:pPr>
            <w:r w:rsidRPr="00442838">
              <w:t>Evolution</w:t>
            </w:r>
          </w:p>
        </w:tc>
      </w:tr>
      <w:tr w:rsidR="00097E98" w:rsidRPr="00442838" w14:paraId="642844ED" w14:textId="77777777" w:rsidTr="000F163C">
        <w:trPr>
          <w:trHeight w:val="454"/>
        </w:trPr>
        <w:tc>
          <w:tcPr>
            <w:tcW w:w="1251" w:type="dxa"/>
          </w:tcPr>
          <w:p w14:paraId="5C9B9007" w14:textId="45914012" w:rsidR="00097E98" w:rsidRPr="00442838" w:rsidRDefault="00F16DA5" w:rsidP="000F163C">
            <w:pPr>
              <w:spacing w:line="360" w:lineRule="auto"/>
            </w:pPr>
            <w:r w:rsidRPr="00442838">
              <w:t>Dratini</w:t>
            </w:r>
          </w:p>
        </w:tc>
        <w:tc>
          <w:tcPr>
            <w:tcW w:w="1652" w:type="dxa"/>
          </w:tcPr>
          <w:p w14:paraId="56F134E2" w14:textId="77777777" w:rsidR="00097E98" w:rsidRPr="00442838" w:rsidRDefault="00097E98" w:rsidP="000F163C">
            <w:pPr>
              <w:spacing w:line="360" w:lineRule="auto"/>
            </w:pPr>
          </w:p>
        </w:tc>
        <w:tc>
          <w:tcPr>
            <w:tcW w:w="3719" w:type="dxa"/>
          </w:tcPr>
          <w:p w14:paraId="7E86A1DB" w14:textId="77777777" w:rsidR="00097E98" w:rsidRPr="00442838" w:rsidRDefault="00097E98" w:rsidP="000F163C">
            <w:pPr>
              <w:spacing w:line="360" w:lineRule="auto"/>
            </w:pPr>
          </w:p>
        </w:tc>
        <w:tc>
          <w:tcPr>
            <w:tcW w:w="880" w:type="dxa"/>
          </w:tcPr>
          <w:p w14:paraId="0DFC5402" w14:textId="77777777" w:rsidR="00097E98" w:rsidRPr="00442838" w:rsidRDefault="00097E98" w:rsidP="000F163C">
            <w:pPr>
              <w:spacing w:line="360" w:lineRule="auto"/>
            </w:pPr>
          </w:p>
        </w:tc>
        <w:tc>
          <w:tcPr>
            <w:tcW w:w="724" w:type="dxa"/>
          </w:tcPr>
          <w:p w14:paraId="242F9789" w14:textId="77777777" w:rsidR="00097E98" w:rsidRPr="00442838" w:rsidRDefault="00097E98" w:rsidP="000F163C">
            <w:pPr>
              <w:spacing w:line="360" w:lineRule="auto"/>
            </w:pPr>
          </w:p>
        </w:tc>
        <w:tc>
          <w:tcPr>
            <w:tcW w:w="724" w:type="dxa"/>
          </w:tcPr>
          <w:p w14:paraId="50D52F32" w14:textId="77777777" w:rsidR="00097E98" w:rsidRPr="00442838" w:rsidRDefault="00097E98" w:rsidP="000F163C">
            <w:pPr>
              <w:spacing w:line="360" w:lineRule="auto"/>
            </w:pPr>
          </w:p>
        </w:tc>
        <w:tc>
          <w:tcPr>
            <w:tcW w:w="1976" w:type="dxa"/>
          </w:tcPr>
          <w:p w14:paraId="1D80757F" w14:textId="77777777" w:rsidR="00097E98" w:rsidRPr="00442838" w:rsidRDefault="00097E98" w:rsidP="000F163C">
            <w:pPr>
              <w:spacing w:line="360" w:lineRule="auto"/>
            </w:pPr>
          </w:p>
        </w:tc>
      </w:tr>
      <w:tr w:rsidR="00097E98" w:rsidRPr="00442838" w14:paraId="0AF29F21" w14:textId="77777777" w:rsidTr="000F163C">
        <w:trPr>
          <w:trHeight w:val="441"/>
        </w:trPr>
        <w:tc>
          <w:tcPr>
            <w:tcW w:w="1251" w:type="dxa"/>
          </w:tcPr>
          <w:p w14:paraId="77E93659" w14:textId="6D62BBD2" w:rsidR="00097E98" w:rsidRPr="00442838" w:rsidRDefault="00F16DA5" w:rsidP="000F163C">
            <w:pPr>
              <w:spacing w:line="360" w:lineRule="auto"/>
            </w:pPr>
            <w:r w:rsidRPr="00442838">
              <w:t>Dragonair</w:t>
            </w:r>
          </w:p>
        </w:tc>
        <w:tc>
          <w:tcPr>
            <w:tcW w:w="1652" w:type="dxa"/>
          </w:tcPr>
          <w:p w14:paraId="48D6F702" w14:textId="77777777" w:rsidR="00097E98" w:rsidRPr="00442838" w:rsidRDefault="00097E98" w:rsidP="000F163C">
            <w:pPr>
              <w:spacing w:line="360" w:lineRule="auto"/>
            </w:pPr>
          </w:p>
        </w:tc>
        <w:tc>
          <w:tcPr>
            <w:tcW w:w="3719" w:type="dxa"/>
          </w:tcPr>
          <w:p w14:paraId="79CED92C" w14:textId="77777777" w:rsidR="00097E98" w:rsidRPr="00442838" w:rsidRDefault="00097E98" w:rsidP="000F163C">
            <w:pPr>
              <w:spacing w:line="360" w:lineRule="auto"/>
            </w:pPr>
          </w:p>
        </w:tc>
        <w:tc>
          <w:tcPr>
            <w:tcW w:w="880" w:type="dxa"/>
          </w:tcPr>
          <w:p w14:paraId="0F6E57D6" w14:textId="77777777" w:rsidR="00097E98" w:rsidRPr="00442838" w:rsidRDefault="00097E98" w:rsidP="000F163C">
            <w:pPr>
              <w:spacing w:line="360" w:lineRule="auto"/>
            </w:pPr>
          </w:p>
        </w:tc>
        <w:tc>
          <w:tcPr>
            <w:tcW w:w="724" w:type="dxa"/>
          </w:tcPr>
          <w:p w14:paraId="172C611F" w14:textId="77777777" w:rsidR="00097E98" w:rsidRPr="00442838" w:rsidRDefault="00097E98" w:rsidP="000F163C">
            <w:pPr>
              <w:spacing w:line="360" w:lineRule="auto"/>
            </w:pPr>
          </w:p>
        </w:tc>
        <w:tc>
          <w:tcPr>
            <w:tcW w:w="724" w:type="dxa"/>
          </w:tcPr>
          <w:p w14:paraId="1C969477" w14:textId="77777777" w:rsidR="00097E98" w:rsidRPr="00442838" w:rsidRDefault="00097E98" w:rsidP="000F163C">
            <w:pPr>
              <w:spacing w:line="360" w:lineRule="auto"/>
            </w:pPr>
          </w:p>
        </w:tc>
        <w:tc>
          <w:tcPr>
            <w:tcW w:w="1976" w:type="dxa"/>
          </w:tcPr>
          <w:p w14:paraId="57CA6788" w14:textId="77777777" w:rsidR="00097E98" w:rsidRPr="00442838" w:rsidRDefault="00097E98" w:rsidP="000F163C">
            <w:pPr>
              <w:spacing w:line="360" w:lineRule="auto"/>
            </w:pPr>
          </w:p>
        </w:tc>
      </w:tr>
      <w:tr w:rsidR="00097E98" w:rsidRPr="00442838" w14:paraId="75F90A9E" w14:textId="77777777" w:rsidTr="000F163C">
        <w:trPr>
          <w:trHeight w:val="441"/>
        </w:trPr>
        <w:tc>
          <w:tcPr>
            <w:tcW w:w="1251" w:type="dxa"/>
          </w:tcPr>
          <w:p w14:paraId="18CF7CD9" w14:textId="160612FF" w:rsidR="00097E98" w:rsidRPr="00442838" w:rsidRDefault="00F16DA5" w:rsidP="000F163C">
            <w:pPr>
              <w:spacing w:line="360" w:lineRule="auto"/>
            </w:pPr>
            <w:r w:rsidRPr="00442838">
              <w:t>Dragonite</w:t>
            </w:r>
          </w:p>
        </w:tc>
        <w:tc>
          <w:tcPr>
            <w:tcW w:w="1652" w:type="dxa"/>
          </w:tcPr>
          <w:p w14:paraId="6AF54BB9" w14:textId="77777777" w:rsidR="00097E98" w:rsidRPr="00442838" w:rsidRDefault="00097E98" w:rsidP="000F163C">
            <w:pPr>
              <w:spacing w:line="360" w:lineRule="auto"/>
            </w:pPr>
          </w:p>
        </w:tc>
        <w:tc>
          <w:tcPr>
            <w:tcW w:w="3719" w:type="dxa"/>
          </w:tcPr>
          <w:p w14:paraId="5F66EF91" w14:textId="77777777" w:rsidR="00097E98" w:rsidRPr="00442838" w:rsidRDefault="00097E98" w:rsidP="000F163C">
            <w:pPr>
              <w:spacing w:line="360" w:lineRule="auto"/>
            </w:pPr>
          </w:p>
        </w:tc>
        <w:tc>
          <w:tcPr>
            <w:tcW w:w="880" w:type="dxa"/>
          </w:tcPr>
          <w:p w14:paraId="0B017528" w14:textId="77777777" w:rsidR="00097E98" w:rsidRPr="00442838" w:rsidRDefault="00097E98" w:rsidP="000F163C">
            <w:pPr>
              <w:spacing w:line="360" w:lineRule="auto"/>
            </w:pPr>
          </w:p>
        </w:tc>
        <w:tc>
          <w:tcPr>
            <w:tcW w:w="724" w:type="dxa"/>
          </w:tcPr>
          <w:p w14:paraId="51F82D16" w14:textId="77777777" w:rsidR="00097E98" w:rsidRPr="00442838" w:rsidRDefault="00097E98" w:rsidP="000F163C">
            <w:pPr>
              <w:spacing w:line="360" w:lineRule="auto"/>
            </w:pPr>
          </w:p>
        </w:tc>
        <w:tc>
          <w:tcPr>
            <w:tcW w:w="724" w:type="dxa"/>
          </w:tcPr>
          <w:p w14:paraId="38E68F9E" w14:textId="77777777" w:rsidR="00097E98" w:rsidRPr="00442838" w:rsidRDefault="00097E98" w:rsidP="000F163C">
            <w:pPr>
              <w:spacing w:line="360" w:lineRule="auto"/>
            </w:pPr>
          </w:p>
        </w:tc>
        <w:tc>
          <w:tcPr>
            <w:tcW w:w="1976" w:type="dxa"/>
          </w:tcPr>
          <w:p w14:paraId="00206616" w14:textId="77777777" w:rsidR="00097E98" w:rsidRPr="00442838" w:rsidRDefault="00097E98" w:rsidP="000F163C">
            <w:pPr>
              <w:spacing w:line="360" w:lineRule="auto"/>
            </w:pPr>
          </w:p>
        </w:tc>
      </w:tr>
      <w:tr w:rsidR="00097E98" w:rsidRPr="00442838" w14:paraId="7A86618A" w14:textId="77777777" w:rsidTr="000F163C">
        <w:trPr>
          <w:trHeight w:val="896"/>
        </w:trPr>
        <w:tc>
          <w:tcPr>
            <w:tcW w:w="1251" w:type="dxa"/>
          </w:tcPr>
          <w:p w14:paraId="6E194B2E" w14:textId="0E0DAEBD" w:rsidR="00097E98" w:rsidRPr="00442838" w:rsidRDefault="00F16DA5" w:rsidP="000F163C">
            <w:pPr>
              <w:spacing w:line="360" w:lineRule="auto"/>
            </w:pPr>
            <w:r w:rsidRPr="00442838">
              <w:t>Dragomite</w:t>
            </w:r>
          </w:p>
        </w:tc>
        <w:tc>
          <w:tcPr>
            <w:tcW w:w="1652" w:type="dxa"/>
          </w:tcPr>
          <w:p w14:paraId="5B660EA2" w14:textId="77777777" w:rsidR="00097E98" w:rsidRPr="00442838" w:rsidRDefault="00097E98" w:rsidP="000F163C">
            <w:pPr>
              <w:spacing w:line="360" w:lineRule="auto"/>
            </w:pPr>
          </w:p>
        </w:tc>
        <w:tc>
          <w:tcPr>
            <w:tcW w:w="3719" w:type="dxa"/>
          </w:tcPr>
          <w:p w14:paraId="754C3E7B" w14:textId="77777777" w:rsidR="00097E98" w:rsidRPr="00442838" w:rsidRDefault="00097E98" w:rsidP="000F163C">
            <w:pPr>
              <w:spacing w:line="360" w:lineRule="auto"/>
            </w:pPr>
          </w:p>
        </w:tc>
        <w:tc>
          <w:tcPr>
            <w:tcW w:w="880" w:type="dxa"/>
          </w:tcPr>
          <w:p w14:paraId="0905E887" w14:textId="77777777" w:rsidR="00097E98" w:rsidRPr="00442838" w:rsidRDefault="00097E98" w:rsidP="000F163C">
            <w:pPr>
              <w:spacing w:line="360" w:lineRule="auto"/>
            </w:pPr>
          </w:p>
        </w:tc>
        <w:tc>
          <w:tcPr>
            <w:tcW w:w="724" w:type="dxa"/>
          </w:tcPr>
          <w:p w14:paraId="42B62FA0" w14:textId="77777777" w:rsidR="00097E98" w:rsidRPr="00442838" w:rsidRDefault="00097E98" w:rsidP="000F163C">
            <w:pPr>
              <w:spacing w:line="360" w:lineRule="auto"/>
            </w:pPr>
          </w:p>
        </w:tc>
        <w:tc>
          <w:tcPr>
            <w:tcW w:w="724" w:type="dxa"/>
          </w:tcPr>
          <w:p w14:paraId="624DE9E2" w14:textId="77777777" w:rsidR="00097E98" w:rsidRPr="00442838" w:rsidRDefault="00097E98" w:rsidP="000F163C">
            <w:pPr>
              <w:spacing w:line="360" w:lineRule="auto"/>
            </w:pPr>
          </w:p>
        </w:tc>
        <w:tc>
          <w:tcPr>
            <w:tcW w:w="1976" w:type="dxa"/>
          </w:tcPr>
          <w:p w14:paraId="62127E5B" w14:textId="77777777" w:rsidR="00097E98" w:rsidRPr="00442838" w:rsidRDefault="00097E98" w:rsidP="000F163C">
            <w:pPr>
              <w:spacing w:line="360" w:lineRule="auto"/>
            </w:pPr>
          </w:p>
        </w:tc>
      </w:tr>
    </w:tbl>
    <w:p w14:paraId="1058EE56" w14:textId="77777777" w:rsidR="00097E98" w:rsidRPr="00442838" w:rsidRDefault="00097E98" w:rsidP="00097E98">
      <w:pPr>
        <w:rPr>
          <w:sz w:val="24"/>
        </w:rPr>
      </w:pPr>
    </w:p>
    <w:p w14:paraId="3EBC0ED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90473F" w14:textId="77777777" w:rsidTr="000F163C">
        <w:tc>
          <w:tcPr>
            <w:tcW w:w="3596" w:type="dxa"/>
          </w:tcPr>
          <w:p w14:paraId="4F913CE5" w14:textId="77777777" w:rsidR="00097E98" w:rsidRPr="00442838" w:rsidRDefault="00097E98" w:rsidP="000F163C">
            <w:pPr>
              <w:rPr>
                <w:sz w:val="24"/>
              </w:rPr>
            </w:pPr>
          </w:p>
        </w:tc>
        <w:tc>
          <w:tcPr>
            <w:tcW w:w="3597" w:type="dxa"/>
          </w:tcPr>
          <w:p w14:paraId="11D9F649" w14:textId="77777777" w:rsidR="00097E98" w:rsidRPr="00442838" w:rsidRDefault="00097E98" w:rsidP="000F163C">
            <w:pPr>
              <w:rPr>
                <w:sz w:val="24"/>
              </w:rPr>
            </w:pPr>
          </w:p>
        </w:tc>
        <w:tc>
          <w:tcPr>
            <w:tcW w:w="3597" w:type="dxa"/>
          </w:tcPr>
          <w:p w14:paraId="71CA00DE" w14:textId="77777777" w:rsidR="00097E98" w:rsidRPr="00442838" w:rsidRDefault="00097E98" w:rsidP="000F163C">
            <w:pPr>
              <w:rPr>
                <w:sz w:val="24"/>
              </w:rPr>
            </w:pPr>
          </w:p>
        </w:tc>
      </w:tr>
      <w:tr w:rsidR="00097E98" w:rsidRPr="00442838" w14:paraId="5CBDE093" w14:textId="77777777" w:rsidTr="000F163C">
        <w:tc>
          <w:tcPr>
            <w:tcW w:w="3596" w:type="dxa"/>
          </w:tcPr>
          <w:p w14:paraId="530A2CCE" w14:textId="77777777" w:rsidR="00097E98" w:rsidRPr="00442838" w:rsidRDefault="00097E98" w:rsidP="000F163C">
            <w:pPr>
              <w:rPr>
                <w:sz w:val="24"/>
              </w:rPr>
            </w:pPr>
          </w:p>
        </w:tc>
        <w:tc>
          <w:tcPr>
            <w:tcW w:w="3597" w:type="dxa"/>
          </w:tcPr>
          <w:p w14:paraId="4865AA7C" w14:textId="77777777" w:rsidR="00097E98" w:rsidRPr="00442838" w:rsidRDefault="00097E98" w:rsidP="000F163C">
            <w:pPr>
              <w:rPr>
                <w:sz w:val="24"/>
              </w:rPr>
            </w:pPr>
          </w:p>
        </w:tc>
        <w:tc>
          <w:tcPr>
            <w:tcW w:w="3597" w:type="dxa"/>
          </w:tcPr>
          <w:p w14:paraId="7F4A341B" w14:textId="77777777" w:rsidR="00097E98" w:rsidRPr="00442838" w:rsidRDefault="00097E98" w:rsidP="000F163C">
            <w:pPr>
              <w:rPr>
                <w:sz w:val="24"/>
              </w:rPr>
            </w:pPr>
          </w:p>
        </w:tc>
      </w:tr>
    </w:tbl>
    <w:p w14:paraId="7B5D4F79" w14:textId="77777777" w:rsidR="00097E98" w:rsidRPr="00442838" w:rsidRDefault="00097E98" w:rsidP="00097E98">
      <w:pPr>
        <w:rPr>
          <w:sz w:val="24"/>
        </w:rPr>
      </w:pPr>
    </w:p>
    <w:p w14:paraId="45BEE0A0" w14:textId="77777777" w:rsidR="00097E98" w:rsidRPr="00442838" w:rsidRDefault="00097E98" w:rsidP="00097E98">
      <w:pPr>
        <w:rPr>
          <w:sz w:val="24"/>
        </w:rPr>
      </w:pPr>
      <w:r w:rsidRPr="00442838">
        <w:rPr>
          <w:sz w:val="24"/>
        </w:rPr>
        <w:t>Sprites:</w:t>
      </w:r>
    </w:p>
    <w:p w14:paraId="46BC23C8" w14:textId="77777777" w:rsidR="00097E98" w:rsidRPr="00442838" w:rsidRDefault="00097E98" w:rsidP="00097E98">
      <w:pPr>
        <w:rPr>
          <w:sz w:val="24"/>
        </w:rPr>
      </w:pPr>
      <w:r w:rsidRPr="00442838">
        <w:rPr>
          <w:sz w:val="24"/>
        </w:rPr>
        <w:br w:type="page"/>
      </w:r>
    </w:p>
    <w:p w14:paraId="3AB57856" w14:textId="309EBA52" w:rsidR="00097E98" w:rsidRPr="00442838" w:rsidRDefault="00F16DA5" w:rsidP="00097E98">
      <w:pPr>
        <w:rPr>
          <w:sz w:val="24"/>
        </w:rPr>
      </w:pPr>
      <w:r w:rsidRPr="00442838">
        <w:rPr>
          <w:sz w:val="24"/>
        </w:rPr>
        <w:lastRenderedPageBreak/>
        <w:t xml:space="preserve">Mewtwo </w:t>
      </w:r>
      <w:r w:rsidR="00097E98" w:rsidRPr="00442838">
        <w:rPr>
          <w:sz w:val="24"/>
        </w:rPr>
        <w:t>Family Page</w:t>
      </w:r>
    </w:p>
    <w:p w14:paraId="5ED65C6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0A48BA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91629D0" w14:textId="77777777" w:rsidTr="000F163C">
        <w:trPr>
          <w:trHeight w:val="896"/>
        </w:trPr>
        <w:tc>
          <w:tcPr>
            <w:tcW w:w="1251" w:type="dxa"/>
          </w:tcPr>
          <w:p w14:paraId="238D64A6" w14:textId="77777777" w:rsidR="00097E98" w:rsidRPr="00442838" w:rsidRDefault="00097E98" w:rsidP="000F163C">
            <w:pPr>
              <w:spacing w:line="360" w:lineRule="auto"/>
            </w:pPr>
            <w:r w:rsidRPr="00442838">
              <w:t>Pokemon</w:t>
            </w:r>
          </w:p>
          <w:p w14:paraId="025B00E3" w14:textId="77777777" w:rsidR="00097E98" w:rsidRPr="00442838" w:rsidRDefault="00097E98" w:rsidP="000F163C">
            <w:pPr>
              <w:spacing w:line="360" w:lineRule="auto"/>
            </w:pPr>
            <w:r w:rsidRPr="00442838">
              <w:t>Name</w:t>
            </w:r>
          </w:p>
        </w:tc>
        <w:tc>
          <w:tcPr>
            <w:tcW w:w="1652" w:type="dxa"/>
          </w:tcPr>
          <w:p w14:paraId="783DAA00" w14:textId="77777777" w:rsidR="00097E98" w:rsidRPr="00442838" w:rsidRDefault="00097E98" w:rsidP="000F163C">
            <w:pPr>
              <w:spacing w:line="360" w:lineRule="auto"/>
            </w:pPr>
            <w:r w:rsidRPr="00442838">
              <w:t>Pokemon Number</w:t>
            </w:r>
          </w:p>
        </w:tc>
        <w:tc>
          <w:tcPr>
            <w:tcW w:w="3719" w:type="dxa"/>
          </w:tcPr>
          <w:p w14:paraId="70AFC247" w14:textId="77777777" w:rsidR="00097E98" w:rsidRPr="00442838" w:rsidRDefault="00097E98" w:rsidP="000F163C">
            <w:pPr>
              <w:spacing w:line="360" w:lineRule="auto"/>
            </w:pPr>
            <w:r w:rsidRPr="00442838">
              <w:t>Base Stats</w:t>
            </w:r>
          </w:p>
          <w:p w14:paraId="21BD0D83"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CBC2DD5" w14:textId="77777777" w:rsidR="00097E98" w:rsidRPr="00442838" w:rsidRDefault="00097E98" w:rsidP="000F163C">
            <w:pPr>
              <w:spacing w:line="360" w:lineRule="auto"/>
            </w:pPr>
            <w:r w:rsidRPr="00442838">
              <w:t>Ability</w:t>
            </w:r>
          </w:p>
        </w:tc>
        <w:tc>
          <w:tcPr>
            <w:tcW w:w="724" w:type="dxa"/>
          </w:tcPr>
          <w:p w14:paraId="0A373D04" w14:textId="77777777" w:rsidR="00097E98" w:rsidRPr="00442838" w:rsidRDefault="00097E98" w:rsidP="000F163C">
            <w:pPr>
              <w:spacing w:line="360" w:lineRule="auto"/>
            </w:pPr>
            <w:r w:rsidRPr="00442838">
              <w:t>Type 1</w:t>
            </w:r>
          </w:p>
        </w:tc>
        <w:tc>
          <w:tcPr>
            <w:tcW w:w="724" w:type="dxa"/>
          </w:tcPr>
          <w:p w14:paraId="042C8704" w14:textId="77777777" w:rsidR="00097E98" w:rsidRPr="00442838" w:rsidRDefault="00097E98" w:rsidP="000F163C">
            <w:pPr>
              <w:spacing w:line="360" w:lineRule="auto"/>
            </w:pPr>
            <w:r w:rsidRPr="00442838">
              <w:t>Type 2</w:t>
            </w:r>
          </w:p>
        </w:tc>
        <w:tc>
          <w:tcPr>
            <w:tcW w:w="1976" w:type="dxa"/>
          </w:tcPr>
          <w:p w14:paraId="3B445FA6" w14:textId="77777777" w:rsidR="00097E98" w:rsidRPr="00442838" w:rsidRDefault="00097E98" w:rsidP="000F163C">
            <w:pPr>
              <w:spacing w:line="360" w:lineRule="auto"/>
            </w:pPr>
            <w:r w:rsidRPr="00442838">
              <w:t>Evolution</w:t>
            </w:r>
          </w:p>
        </w:tc>
      </w:tr>
      <w:tr w:rsidR="00097E98" w:rsidRPr="00442838" w14:paraId="26DABC2B" w14:textId="77777777" w:rsidTr="000F163C">
        <w:trPr>
          <w:trHeight w:val="454"/>
        </w:trPr>
        <w:tc>
          <w:tcPr>
            <w:tcW w:w="1251" w:type="dxa"/>
          </w:tcPr>
          <w:p w14:paraId="724EE77A" w14:textId="53C6F44F" w:rsidR="00097E98" w:rsidRPr="00442838" w:rsidRDefault="00F16DA5" w:rsidP="000F163C">
            <w:pPr>
              <w:spacing w:line="360" w:lineRule="auto"/>
            </w:pPr>
            <w:r w:rsidRPr="00442838">
              <w:t>Mewtwo</w:t>
            </w:r>
          </w:p>
        </w:tc>
        <w:tc>
          <w:tcPr>
            <w:tcW w:w="1652" w:type="dxa"/>
          </w:tcPr>
          <w:p w14:paraId="58132822" w14:textId="77777777" w:rsidR="00097E98" w:rsidRPr="00442838" w:rsidRDefault="00097E98" w:rsidP="000F163C">
            <w:pPr>
              <w:spacing w:line="360" w:lineRule="auto"/>
            </w:pPr>
          </w:p>
        </w:tc>
        <w:tc>
          <w:tcPr>
            <w:tcW w:w="3719" w:type="dxa"/>
          </w:tcPr>
          <w:p w14:paraId="71F78115" w14:textId="77777777" w:rsidR="00097E98" w:rsidRPr="00442838" w:rsidRDefault="00097E98" w:rsidP="000F163C">
            <w:pPr>
              <w:spacing w:line="360" w:lineRule="auto"/>
            </w:pPr>
          </w:p>
        </w:tc>
        <w:tc>
          <w:tcPr>
            <w:tcW w:w="880" w:type="dxa"/>
          </w:tcPr>
          <w:p w14:paraId="3F1FEF93" w14:textId="77777777" w:rsidR="00097E98" w:rsidRPr="00442838" w:rsidRDefault="00097E98" w:rsidP="000F163C">
            <w:pPr>
              <w:spacing w:line="360" w:lineRule="auto"/>
            </w:pPr>
          </w:p>
        </w:tc>
        <w:tc>
          <w:tcPr>
            <w:tcW w:w="724" w:type="dxa"/>
          </w:tcPr>
          <w:p w14:paraId="4736B870" w14:textId="77777777" w:rsidR="00097E98" w:rsidRPr="00442838" w:rsidRDefault="00097E98" w:rsidP="000F163C">
            <w:pPr>
              <w:spacing w:line="360" w:lineRule="auto"/>
            </w:pPr>
          </w:p>
        </w:tc>
        <w:tc>
          <w:tcPr>
            <w:tcW w:w="724" w:type="dxa"/>
          </w:tcPr>
          <w:p w14:paraId="194E78F5" w14:textId="77777777" w:rsidR="00097E98" w:rsidRPr="00442838" w:rsidRDefault="00097E98" w:rsidP="000F163C">
            <w:pPr>
              <w:spacing w:line="360" w:lineRule="auto"/>
            </w:pPr>
          </w:p>
        </w:tc>
        <w:tc>
          <w:tcPr>
            <w:tcW w:w="1976" w:type="dxa"/>
          </w:tcPr>
          <w:p w14:paraId="7283016E" w14:textId="77777777" w:rsidR="00097E98" w:rsidRPr="00442838" w:rsidRDefault="00097E98" w:rsidP="000F163C">
            <w:pPr>
              <w:spacing w:line="360" w:lineRule="auto"/>
            </w:pPr>
          </w:p>
        </w:tc>
      </w:tr>
      <w:tr w:rsidR="00097E98" w:rsidRPr="00442838" w14:paraId="46136415" w14:textId="77777777" w:rsidTr="000F163C">
        <w:trPr>
          <w:trHeight w:val="441"/>
        </w:trPr>
        <w:tc>
          <w:tcPr>
            <w:tcW w:w="1251" w:type="dxa"/>
          </w:tcPr>
          <w:p w14:paraId="307183FB" w14:textId="6258A1CB" w:rsidR="00097E98" w:rsidRPr="00442838" w:rsidRDefault="00F16DA5" w:rsidP="000F163C">
            <w:pPr>
              <w:spacing w:line="360" w:lineRule="auto"/>
            </w:pPr>
            <w:r w:rsidRPr="00442838">
              <w:t>Mega Mewtwo X</w:t>
            </w:r>
          </w:p>
        </w:tc>
        <w:tc>
          <w:tcPr>
            <w:tcW w:w="1652" w:type="dxa"/>
          </w:tcPr>
          <w:p w14:paraId="0DE0FD2B" w14:textId="77777777" w:rsidR="00097E98" w:rsidRPr="00442838" w:rsidRDefault="00097E98" w:rsidP="000F163C">
            <w:pPr>
              <w:spacing w:line="360" w:lineRule="auto"/>
            </w:pPr>
          </w:p>
        </w:tc>
        <w:tc>
          <w:tcPr>
            <w:tcW w:w="3719" w:type="dxa"/>
          </w:tcPr>
          <w:p w14:paraId="0B5D0AF4" w14:textId="77777777" w:rsidR="00097E98" w:rsidRPr="00442838" w:rsidRDefault="00097E98" w:rsidP="000F163C">
            <w:pPr>
              <w:spacing w:line="360" w:lineRule="auto"/>
            </w:pPr>
          </w:p>
        </w:tc>
        <w:tc>
          <w:tcPr>
            <w:tcW w:w="880" w:type="dxa"/>
          </w:tcPr>
          <w:p w14:paraId="0B79EC30" w14:textId="77777777" w:rsidR="00097E98" w:rsidRPr="00442838" w:rsidRDefault="00097E98" w:rsidP="000F163C">
            <w:pPr>
              <w:spacing w:line="360" w:lineRule="auto"/>
            </w:pPr>
          </w:p>
        </w:tc>
        <w:tc>
          <w:tcPr>
            <w:tcW w:w="724" w:type="dxa"/>
          </w:tcPr>
          <w:p w14:paraId="5F66B418" w14:textId="77777777" w:rsidR="00097E98" w:rsidRPr="00442838" w:rsidRDefault="00097E98" w:rsidP="000F163C">
            <w:pPr>
              <w:spacing w:line="360" w:lineRule="auto"/>
            </w:pPr>
          </w:p>
        </w:tc>
        <w:tc>
          <w:tcPr>
            <w:tcW w:w="724" w:type="dxa"/>
          </w:tcPr>
          <w:p w14:paraId="0217E194" w14:textId="77777777" w:rsidR="00097E98" w:rsidRPr="00442838" w:rsidRDefault="00097E98" w:rsidP="000F163C">
            <w:pPr>
              <w:spacing w:line="360" w:lineRule="auto"/>
            </w:pPr>
          </w:p>
        </w:tc>
        <w:tc>
          <w:tcPr>
            <w:tcW w:w="1976" w:type="dxa"/>
          </w:tcPr>
          <w:p w14:paraId="69358A9C" w14:textId="77777777" w:rsidR="00097E98" w:rsidRPr="00442838" w:rsidRDefault="00097E98" w:rsidP="000F163C">
            <w:pPr>
              <w:spacing w:line="360" w:lineRule="auto"/>
            </w:pPr>
          </w:p>
        </w:tc>
      </w:tr>
      <w:tr w:rsidR="00097E98" w:rsidRPr="00442838" w14:paraId="45AAC6B1" w14:textId="77777777" w:rsidTr="000F163C">
        <w:trPr>
          <w:trHeight w:val="441"/>
        </w:trPr>
        <w:tc>
          <w:tcPr>
            <w:tcW w:w="1251" w:type="dxa"/>
          </w:tcPr>
          <w:p w14:paraId="70F34933" w14:textId="72D7AB09" w:rsidR="00097E98" w:rsidRPr="00442838" w:rsidRDefault="00F16DA5" w:rsidP="000F163C">
            <w:pPr>
              <w:spacing w:line="360" w:lineRule="auto"/>
            </w:pPr>
            <w:r w:rsidRPr="00442838">
              <w:t>Mega Mewtwo Y</w:t>
            </w:r>
          </w:p>
        </w:tc>
        <w:tc>
          <w:tcPr>
            <w:tcW w:w="1652" w:type="dxa"/>
          </w:tcPr>
          <w:p w14:paraId="404C25FC" w14:textId="77777777" w:rsidR="00097E98" w:rsidRPr="00442838" w:rsidRDefault="00097E98" w:rsidP="000F163C">
            <w:pPr>
              <w:spacing w:line="360" w:lineRule="auto"/>
            </w:pPr>
          </w:p>
        </w:tc>
        <w:tc>
          <w:tcPr>
            <w:tcW w:w="3719" w:type="dxa"/>
          </w:tcPr>
          <w:p w14:paraId="445A0326" w14:textId="77777777" w:rsidR="00097E98" w:rsidRPr="00442838" w:rsidRDefault="00097E98" w:rsidP="000F163C">
            <w:pPr>
              <w:spacing w:line="360" w:lineRule="auto"/>
            </w:pPr>
          </w:p>
        </w:tc>
        <w:tc>
          <w:tcPr>
            <w:tcW w:w="880" w:type="dxa"/>
          </w:tcPr>
          <w:p w14:paraId="4C379109" w14:textId="77777777" w:rsidR="00097E98" w:rsidRPr="00442838" w:rsidRDefault="00097E98" w:rsidP="000F163C">
            <w:pPr>
              <w:spacing w:line="360" w:lineRule="auto"/>
            </w:pPr>
          </w:p>
        </w:tc>
        <w:tc>
          <w:tcPr>
            <w:tcW w:w="724" w:type="dxa"/>
          </w:tcPr>
          <w:p w14:paraId="0AC3E402" w14:textId="77777777" w:rsidR="00097E98" w:rsidRPr="00442838" w:rsidRDefault="00097E98" w:rsidP="000F163C">
            <w:pPr>
              <w:spacing w:line="360" w:lineRule="auto"/>
            </w:pPr>
          </w:p>
        </w:tc>
        <w:tc>
          <w:tcPr>
            <w:tcW w:w="724" w:type="dxa"/>
          </w:tcPr>
          <w:p w14:paraId="180EDD1F" w14:textId="77777777" w:rsidR="00097E98" w:rsidRPr="00442838" w:rsidRDefault="00097E98" w:rsidP="000F163C">
            <w:pPr>
              <w:spacing w:line="360" w:lineRule="auto"/>
            </w:pPr>
          </w:p>
        </w:tc>
        <w:tc>
          <w:tcPr>
            <w:tcW w:w="1976" w:type="dxa"/>
          </w:tcPr>
          <w:p w14:paraId="0D45B12D" w14:textId="77777777" w:rsidR="00097E98" w:rsidRPr="00442838" w:rsidRDefault="00097E98" w:rsidP="000F163C">
            <w:pPr>
              <w:spacing w:line="360" w:lineRule="auto"/>
            </w:pPr>
          </w:p>
        </w:tc>
      </w:tr>
    </w:tbl>
    <w:p w14:paraId="1894B791" w14:textId="77777777" w:rsidR="00097E98" w:rsidRPr="00442838" w:rsidRDefault="00097E98" w:rsidP="00097E98">
      <w:pPr>
        <w:rPr>
          <w:sz w:val="24"/>
        </w:rPr>
      </w:pPr>
    </w:p>
    <w:p w14:paraId="1C53052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2DFC8B" w14:textId="77777777" w:rsidTr="000F163C">
        <w:tc>
          <w:tcPr>
            <w:tcW w:w="3596" w:type="dxa"/>
          </w:tcPr>
          <w:p w14:paraId="37FA5E79" w14:textId="77777777" w:rsidR="00097E98" w:rsidRPr="00442838" w:rsidRDefault="00097E98" w:rsidP="000F163C">
            <w:pPr>
              <w:rPr>
                <w:sz w:val="24"/>
              </w:rPr>
            </w:pPr>
          </w:p>
        </w:tc>
        <w:tc>
          <w:tcPr>
            <w:tcW w:w="3597" w:type="dxa"/>
          </w:tcPr>
          <w:p w14:paraId="1B071A9B" w14:textId="77777777" w:rsidR="00097E98" w:rsidRPr="00442838" w:rsidRDefault="00097E98" w:rsidP="000F163C">
            <w:pPr>
              <w:rPr>
                <w:sz w:val="24"/>
              </w:rPr>
            </w:pPr>
          </w:p>
        </w:tc>
        <w:tc>
          <w:tcPr>
            <w:tcW w:w="3597" w:type="dxa"/>
          </w:tcPr>
          <w:p w14:paraId="7A946D31" w14:textId="77777777" w:rsidR="00097E98" w:rsidRPr="00442838" w:rsidRDefault="00097E98" w:rsidP="000F163C">
            <w:pPr>
              <w:rPr>
                <w:sz w:val="24"/>
              </w:rPr>
            </w:pPr>
          </w:p>
        </w:tc>
      </w:tr>
      <w:tr w:rsidR="00097E98" w:rsidRPr="00442838" w14:paraId="157B568C" w14:textId="77777777" w:rsidTr="000F163C">
        <w:tc>
          <w:tcPr>
            <w:tcW w:w="3596" w:type="dxa"/>
          </w:tcPr>
          <w:p w14:paraId="1E3E3132" w14:textId="77777777" w:rsidR="00097E98" w:rsidRPr="00442838" w:rsidRDefault="00097E98" w:rsidP="000F163C">
            <w:pPr>
              <w:rPr>
                <w:sz w:val="24"/>
              </w:rPr>
            </w:pPr>
          </w:p>
        </w:tc>
        <w:tc>
          <w:tcPr>
            <w:tcW w:w="3597" w:type="dxa"/>
          </w:tcPr>
          <w:p w14:paraId="52F216B1" w14:textId="77777777" w:rsidR="00097E98" w:rsidRPr="00442838" w:rsidRDefault="00097E98" w:rsidP="000F163C">
            <w:pPr>
              <w:rPr>
                <w:sz w:val="24"/>
              </w:rPr>
            </w:pPr>
          </w:p>
        </w:tc>
        <w:tc>
          <w:tcPr>
            <w:tcW w:w="3597" w:type="dxa"/>
          </w:tcPr>
          <w:p w14:paraId="2C5D61BD" w14:textId="77777777" w:rsidR="00097E98" w:rsidRPr="00442838" w:rsidRDefault="00097E98" w:rsidP="000F163C">
            <w:pPr>
              <w:rPr>
                <w:sz w:val="24"/>
              </w:rPr>
            </w:pPr>
          </w:p>
        </w:tc>
      </w:tr>
    </w:tbl>
    <w:p w14:paraId="37B3E5E4" w14:textId="77777777" w:rsidR="00097E98" w:rsidRPr="00442838" w:rsidRDefault="00097E98" w:rsidP="00097E98">
      <w:pPr>
        <w:rPr>
          <w:sz w:val="24"/>
        </w:rPr>
      </w:pPr>
    </w:p>
    <w:p w14:paraId="0B873C0A" w14:textId="77777777" w:rsidR="00097E98" w:rsidRPr="00442838" w:rsidRDefault="00097E98" w:rsidP="00097E98">
      <w:pPr>
        <w:rPr>
          <w:sz w:val="24"/>
        </w:rPr>
      </w:pPr>
      <w:r w:rsidRPr="00442838">
        <w:rPr>
          <w:sz w:val="24"/>
        </w:rPr>
        <w:t>Sprites:</w:t>
      </w:r>
    </w:p>
    <w:p w14:paraId="5E1707CC" w14:textId="77777777" w:rsidR="00097E98" w:rsidRPr="00442838" w:rsidRDefault="00097E98" w:rsidP="00097E98">
      <w:pPr>
        <w:rPr>
          <w:sz w:val="24"/>
        </w:rPr>
      </w:pPr>
      <w:r w:rsidRPr="00442838">
        <w:rPr>
          <w:sz w:val="24"/>
        </w:rPr>
        <w:br w:type="page"/>
      </w:r>
    </w:p>
    <w:p w14:paraId="349317D8" w14:textId="2F911BC5" w:rsidR="00097E98" w:rsidRPr="00442838" w:rsidRDefault="00F16DA5" w:rsidP="00097E98">
      <w:pPr>
        <w:rPr>
          <w:sz w:val="24"/>
        </w:rPr>
      </w:pPr>
      <w:r w:rsidRPr="00442838">
        <w:rPr>
          <w:sz w:val="24"/>
        </w:rPr>
        <w:lastRenderedPageBreak/>
        <w:t xml:space="preserve">Mew </w:t>
      </w:r>
      <w:r w:rsidR="00097E98" w:rsidRPr="00442838">
        <w:rPr>
          <w:sz w:val="24"/>
        </w:rPr>
        <w:t>Family Page</w:t>
      </w:r>
    </w:p>
    <w:p w14:paraId="0A06812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6966EA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A2AC11" w14:textId="77777777" w:rsidTr="000F163C">
        <w:trPr>
          <w:trHeight w:val="896"/>
        </w:trPr>
        <w:tc>
          <w:tcPr>
            <w:tcW w:w="1251" w:type="dxa"/>
          </w:tcPr>
          <w:p w14:paraId="44206F5C" w14:textId="77777777" w:rsidR="00097E98" w:rsidRPr="00442838" w:rsidRDefault="00097E98" w:rsidP="000F163C">
            <w:pPr>
              <w:spacing w:line="360" w:lineRule="auto"/>
            </w:pPr>
            <w:r w:rsidRPr="00442838">
              <w:t>Pokemon</w:t>
            </w:r>
          </w:p>
          <w:p w14:paraId="2B5D0313" w14:textId="77777777" w:rsidR="00097E98" w:rsidRPr="00442838" w:rsidRDefault="00097E98" w:rsidP="000F163C">
            <w:pPr>
              <w:spacing w:line="360" w:lineRule="auto"/>
            </w:pPr>
            <w:r w:rsidRPr="00442838">
              <w:t>Name</w:t>
            </w:r>
          </w:p>
        </w:tc>
        <w:tc>
          <w:tcPr>
            <w:tcW w:w="1652" w:type="dxa"/>
          </w:tcPr>
          <w:p w14:paraId="2A4BC3E6" w14:textId="77777777" w:rsidR="00097E98" w:rsidRPr="00442838" w:rsidRDefault="00097E98" w:rsidP="000F163C">
            <w:pPr>
              <w:spacing w:line="360" w:lineRule="auto"/>
            </w:pPr>
            <w:r w:rsidRPr="00442838">
              <w:t>Pokemon Number</w:t>
            </w:r>
          </w:p>
        </w:tc>
        <w:tc>
          <w:tcPr>
            <w:tcW w:w="3719" w:type="dxa"/>
          </w:tcPr>
          <w:p w14:paraId="37A719C9" w14:textId="77777777" w:rsidR="00097E98" w:rsidRPr="00442838" w:rsidRDefault="00097E98" w:rsidP="000F163C">
            <w:pPr>
              <w:spacing w:line="360" w:lineRule="auto"/>
            </w:pPr>
            <w:r w:rsidRPr="00442838">
              <w:t>Base Stats</w:t>
            </w:r>
          </w:p>
          <w:p w14:paraId="2094F59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D9E2C80" w14:textId="77777777" w:rsidR="00097E98" w:rsidRPr="00442838" w:rsidRDefault="00097E98" w:rsidP="000F163C">
            <w:pPr>
              <w:spacing w:line="360" w:lineRule="auto"/>
            </w:pPr>
            <w:r w:rsidRPr="00442838">
              <w:t>Ability</w:t>
            </w:r>
          </w:p>
        </w:tc>
        <w:tc>
          <w:tcPr>
            <w:tcW w:w="724" w:type="dxa"/>
          </w:tcPr>
          <w:p w14:paraId="081DD609" w14:textId="77777777" w:rsidR="00097E98" w:rsidRPr="00442838" w:rsidRDefault="00097E98" w:rsidP="000F163C">
            <w:pPr>
              <w:spacing w:line="360" w:lineRule="auto"/>
            </w:pPr>
            <w:r w:rsidRPr="00442838">
              <w:t>Type 1</w:t>
            </w:r>
          </w:p>
        </w:tc>
        <w:tc>
          <w:tcPr>
            <w:tcW w:w="724" w:type="dxa"/>
          </w:tcPr>
          <w:p w14:paraId="7BA8DF33" w14:textId="77777777" w:rsidR="00097E98" w:rsidRPr="00442838" w:rsidRDefault="00097E98" w:rsidP="000F163C">
            <w:pPr>
              <w:spacing w:line="360" w:lineRule="auto"/>
            </w:pPr>
            <w:r w:rsidRPr="00442838">
              <w:t>Type 2</w:t>
            </w:r>
          </w:p>
        </w:tc>
        <w:tc>
          <w:tcPr>
            <w:tcW w:w="1976" w:type="dxa"/>
          </w:tcPr>
          <w:p w14:paraId="18878FC1" w14:textId="77777777" w:rsidR="00097E98" w:rsidRPr="00442838" w:rsidRDefault="00097E98" w:rsidP="000F163C">
            <w:pPr>
              <w:spacing w:line="360" w:lineRule="auto"/>
            </w:pPr>
            <w:r w:rsidRPr="00442838">
              <w:t>Evolution</w:t>
            </w:r>
          </w:p>
        </w:tc>
      </w:tr>
      <w:tr w:rsidR="00097E98" w:rsidRPr="00442838" w14:paraId="1DD890A7" w14:textId="77777777" w:rsidTr="000F163C">
        <w:trPr>
          <w:trHeight w:val="454"/>
        </w:trPr>
        <w:tc>
          <w:tcPr>
            <w:tcW w:w="1251" w:type="dxa"/>
          </w:tcPr>
          <w:p w14:paraId="32AFD08F" w14:textId="46D64120" w:rsidR="00097E98" w:rsidRPr="00442838" w:rsidRDefault="00F16DA5" w:rsidP="000F163C">
            <w:pPr>
              <w:spacing w:line="360" w:lineRule="auto"/>
            </w:pPr>
            <w:r w:rsidRPr="00442838">
              <w:t>Mew</w:t>
            </w:r>
          </w:p>
        </w:tc>
        <w:tc>
          <w:tcPr>
            <w:tcW w:w="1652" w:type="dxa"/>
          </w:tcPr>
          <w:p w14:paraId="1DE0C343" w14:textId="77777777" w:rsidR="00097E98" w:rsidRPr="00442838" w:rsidRDefault="00097E98" w:rsidP="000F163C">
            <w:pPr>
              <w:spacing w:line="360" w:lineRule="auto"/>
            </w:pPr>
          </w:p>
        </w:tc>
        <w:tc>
          <w:tcPr>
            <w:tcW w:w="3719" w:type="dxa"/>
          </w:tcPr>
          <w:p w14:paraId="52AF957D" w14:textId="77777777" w:rsidR="00097E98" w:rsidRPr="00442838" w:rsidRDefault="00097E98" w:rsidP="000F163C">
            <w:pPr>
              <w:spacing w:line="360" w:lineRule="auto"/>
            </w:pPr>
          </w:p>
        </w:tc>
        <w:tc>
          <w:tcPr>
            <w:tcW w:w="880" w:type="dxa"/>
          </w:tcPr>
          <w:p w14:paraId="3506C66F" w14:textId="77777777" w:rsidR="00097E98" w:rsidRPr="00442838" w:rsidRDefault="00097E98" w:rsidP="000F163C">
            <w:pPr>
              <w:spacing w:line="360" w:lineRule="auto"/>
            </w:pPr>
          </w:p>
        </w:tc>
        <w:tc>
          <w:tcPr>
            <w:tcW w:w="724" w:type="dxa"/>
          </w:tcPr>
          <w:p w14:paraId="5FF76AFC" w14:textId="77777777" w:rsidR="00097E98" w:rsidRPr="00442838" w:rsidRDefault="00097E98" w:rsidP="000F163C">
            <w:pPr>
              <w:spacing w:line="360" w:lineRule="auto"/>
            </w:pPr>
          </w:p>
        </w:tc>
        <w:tc>
          <w:tcPr>
            <w:tcW w:w="724" w:type="dxa"/>
          </w:tcPr>
          <w:p w14:paraId="31D03D82" w14:textId="77777777" w:rsidR="00097E98" w:rsidRPr="00442838" w:rsidRDefault="00097E98" w:rsidP="000F163C">
            <w:pPr>
              <w:spacing w:line="360" w:lineRule="auto"/>
            </w:pPr>
          </w:p>
        </w:tc>
        <w:tc>
          <w:tcPr>
            <w:tcW w:w="1976" w:type="dxa"/>
          </w:tcPr>
          <w:p w14:paraId="1CD476A6" w14:textId="77777777" w:rsidR="00097E98" w:rsidRPr="00442838" w:rsidRDefault="00097E98" w:rsidP="000F163C">
            <w:pPr>
              <w:spacing w:line="360" w:lineRule="auto"/>
            </w:pPr>
          </w:p>
        </w:tc>
      </w:tr>
    </w:tbl>
    <w:p w14:paraId="4A5A39AB" w14:textId="77777777" w:rsidR="00097E98" w:rsidRPr="00442838" w:rsidRDefault="00097E98" w:rsidP="00097E98">
      <w:pPr>
        <w:rPr>
          <w:sz w:val="24"/>
        </w:rPr>
      </w:pPr>
    </w:p>
    <w:p w14:paraId="02632AC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535FB2A" w14:textId="77777777" w:rsidTr="000F163C">
        <w:tc>
          <w:tcPr>
            <w:tcW w:w="3596" w:type="dxa"/>
          </w:tcPr>
          <w:p w14:paraId="316C6C48" w14:textId="77777777" w:rsidR="00097E98" w:rsidRPr="00442838" w:rsidRDefault="00097E98" w:rsidP="000F163C">
            <w:pPr>
              <w:rPr>
                <w:sz w:val="24"/>
              </w:rPr>
            </w:pPr>
          </w:p>
        </w:tc>
        <w:tc>
          <w:tcPr>
            <w:tcW w:w="3597" w:type="dxa"/>
          </w:tcPr>
          <w:p w14:paraId="2782E026" w14:textId="77777777" w:rsidR="00097E98" w:rsidRPr="00442838" w:rsidRDefault="00097E98" w:rsidP="000F163C">
            <w:pPr>
              <w:rPr>
                <w:sz w:val="24"/>
              </w:rPr>
            </w:pPr>
          </w:p>
        </w:tc>
        <w:tc>
          <w:tcPr>
            <w:tcW w:w="3597" w:type="dxa"/>
          </w:tcPr>
          <w:p w14:paraId="62DDE20D" w14:textId="77777777" w:rsidR="00097E98" w:rsidRPr="00442838" w:rsidRDefault="00097E98" w:rsidP="000F163C">
            <w:pPr>
              <w:rPr>
                <w:sz w:val="24"/>
              </w:rPr>
            </w:pPr>
          </w:p>
        </w:tc>
      </w:tr>
      <w:tr w:rsidR="00097E98" w:rsidRPr="00442838" w14:paraId="28273EA0" w14:textId="77777777" w:rsidTr="000F163C">
        <w:tc>
          <w:tcPr>
            <w:tcW w:w="3596" w:type="dxa"/>
          </w:tcPr>
          <w:p w14:paraId="32F1706C" w14:textId="77777777" w:rsidR="00097E98" w:rsidRPr="00442838" w:rsidRDefault="00097E98" w:rsidP="000F163C">
            <w:pPr>
              <w:rPr>
                <w:sz w:val="24"/>
              </w:rPr>
            </w:pPr>
          </w:p>
        </w:tc>
        <w:tc>
          <w:tcPr>
            <w:tcW w:w="3597" w:type="dxa"/>
          </w:tcPr>
          <w:p w14:paraId="7372A3F1" w14:textId="77777777" w:rsidR="00097E98" w:rsidRPr="00442838" w:rsidRDefault="00097E98" w:rsidP="000F163C">
            <w:pPr>
              <w:rPr>
                <w:sz w:val="24"/>
              </w:rPr>
            </w:pPr>
          </w:p>
        </w:tc>
        <w:tc>
          <w:tcPr>
            <w:tcW w:w="3597" w:type="dxa"/>
          </w:tcPr>
          <w:p w14:paraId="1008440C" w14:textId="77777777" w:rsidR="00097E98" w:rsidRPr="00442838" w:rsidRDefault="00097E98" w:rsidP="000F163C">
            <w:pPr>
              <w:rPr>
                <w:sz w:val="24"/>
              </w:rPr>
            </w:pPr>
          </w:p>
        </w:tc>
      </w:tr>
    </w:tbl>
    <w:p w14:paraId="049A57CC" w14:textId="77777777" w:rsidR="00097E98" w:rsidRPr="00442838" w:rsidRDefault="00097E98" w:rsidP="00097E98">
      <w:pPr>
        <w:rPr>
          <w:sz w:val="24"/>
        </w:rPr>
      </w:pPr>
    </w:p>
    <w:p w14:paraId="3026CE27" w14:textId="77777777" w:rsidR="00097E98" w:rsidRPr="00442838" w:rsidRDefault="00097E98" w:rsidP="00097E98">
      <w:pPr>
        <w:rPr>
          <w:sz w:val="24"/>
        </w:rPr>
      </w:pPr>
      <w:r w:rsidRPr="00442838">
        <w:rPr>
          <w:sz w:val="24"/>
        </w:rPr>
        <w:t>Sprites:</w:t>
      </w:r>
    </w:p>
    <w:p w14:paraId="5BBF8BFA" w14:textId="77777777" w:rsidR="00097E98" w:rsidRPr="00442838" w:rsidRDefault="00097E98" w:rsidP="00097E98">
      <w:pPr>
        <w:rPr>
          <w:sz w:val="24"/>
        </w:rPr>
      </w:pPr>
      <w:r w:rsidRPr="00442838">
        <w:rPr>
          <w:sz w:val="24"/>
        </w:rPr>
        <w:br w:type="page"/>
      </w:r>
    </w:p>
    <w:p w14:paraId="5E69DF8B" w14:textId="77777777" w:rsidR="00097E98" w:rsidRPr="00442838" w:rsidRDefault="00097E98" w:rsidP="00097E98">
      <w:pPr>
        <w:rPr>
          <w:sz w:val="24"/>
        </w:rPr>
      </w:pPr>
      <w:commentRangeStart w:id="0"/>
      <w:r w:rsidRPr="00442838">
        <w:rPr>
          <w:sz w:val="24"/>
        </w:rPr>
        <w:lastRenderedPageBreak/>
        <w:t>Family</w:t>
      </w:r>
      <w:commentRangeEnd w:id="0"/>
      <w:r w:rsidR="00F16DA5" w:rsidRPr="00442838">
        <w:rPr>
          <w:rStyle w:val="CommentReference"/>
        </w:rPr>
        <w:commentReference w:id="0"/>
      </w:r>
      <w:r w:rsidRPr="00442838">
        <w:rPr>
          <w:sz w:val="24"/>
        </w:rPr>
        <w:t xml:space="preserve"> Page</w:t>
      </w:r>
    </w:p>
    <w:p w14:paraId="1EB1BCA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39F0E6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366DA7D" w14:textId="77777777" w:rsidTr="000F163C">
        <w:trPr>
          <w:trHeight w:val="896"/>
        </w:trPr>
        <w:tc>
          <w:tcPr>
            <w:tcW w:w="1251" w:type="dxa"/>
          </w:tcPr>
          <w:p w14:paraId="27F7BCE4" w14:textId="77777777" w:rsidR="00097E98" w:rsidRPr="00442838" w:rsidRDefault="00097E98" w:rsidP="000F163C">
            <w:pPr>
              <w:spacing w:line="360" w:lineRule="auto"/>
            </w:pPr>
            <w:r w:rsidRPr="00442838">
              <w:t>Pokemon</w:t>
            </w:r>
          </w:p>
          <w:p w14:paraId="661630E5" w14:textId="77777777" w:rsidR="00097E98" w:rsidRPr="00442838" w:rsidRDefault="00097E98" w:rsidP="000F163C">
            <w:pPr>
              <w:spacing w:line="360" w:lineRule="auto"/>
            </w:pPr>
            <w:r w:rsidRPr="00442838">
              <w:t>Name</w:t>
            </w:r>
          </w:p>
        </w:tc>
        <w:tc>
          <w:tcPr>
            <w:tcW w:w="1652" w:type="dxa"/>
          </w:tcPr>
          <w:p w14:paraId="7C5EB8A0" w14:textId="77777777" w:rsidR="00097E98" w:rsidRPr="00442838" w:rsidRDefault="00097E98" w:rsidP="000F163C">
            <w:pPr>
              <w:spacing w:line="360" w:lineRule="auto"/>
            </w:pPr>
            <w:r w:rsidRPr="00442838">
              <w:t>Pokemon Number</w:t>
            </w:r>
          </w:p>
        </w:tc>
        <w:tc>
          <w:tcPr>
            <w:tcW w:w="3719" w:type="dxa"/>
          </w:tcPr>
          <w:p w14:paraId="58DDC07E" w14:textId="77777777" w:rsidR="00097E98" w:rsidRPr="00442838" w:rsidRDefault="00097E98" w:rsidP="000F163C">
            <w:pPr>
              <w:spacing w:line="360" w:lineRule="auto"/>
            </w:pPr>
            <w:r w:rsidRPr="00442838">
              <w:t>Base Stats</w:t>
            </w:r>
          </w:p>
          <w:p w14:paraId="4E2E910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B7F22B8" w14:textId="77777777" w:rsidR="00097E98" w:rsidRPr="00442838" w:rsidRDefault="00097E98" w:rsidP="000F163C">
            <w:pPr>
              <w:spacing w:line="360" w:lineRule="auto"/>
            </w:pPr>
            <w:r w:rsidRPr="00442838">
              <w:t>Ability</w:t>
            </w:r>
          </w:p>
        </w:tc>
        <w:tc>
          <w:tcPr>
            <w:tcW w:w="724" w:type="dxa"/>
          </w:tcPr>
          <w:p w14:paraId="0763D0E0" w14:textId="77777777" w:rsidR="00097E98" w:rsidRPr="00442838" w:rsidRDefault="00097E98" w:rsidP="000F163C">
            <w:pPr>
              <w:spacing w:line="360" w:lineRule="auto"/>
            </w:pPr>
            <w:r w:rsidRPr="00442838">
              <w:t>Type 1</w:t>
            </w:r>
          </w:p>
        </w:tc>
        <w:tc>
          <w:tcPr>
            <w:tcW w:w="724" w:type="dxa"/>
          </w:tcPr>
          <w:p w14:paraId="1B50E7BC" w14:textId="77777777" w:rsidR="00097E98" w:rsidRPr="00442838" w:rsidRDefault="00097E98" w:rsidP="000F163C">
            <w:pPr>
              <w:spacing w:line="360" w:lineRule="auto"/>
            </w:pPr>
            <w:r w:rsidRPr="00442838">
              <w:t>Type 2</w:t>
            </w:r>
          </w:p>
        </w:tc>
        <w:tc>
          <w:tcPr>
            <w:tcW w:w="1976" w:type="dxa"/>
          </w:tcPr>
          <w:p w14:paraId="09D6E048" w14:textId="77777777" w:rsidR="00097E98" w:rsidRPr="00442838" w:rsidRDefault="00097E98" w:rsidP="000F163C">
            <w:pPr>
              <w:spacing w:line="360" w:lineRule="auto"/>
            </w:pPr>
            <w:r w:rsidRPr="00442838">
              <w:t>Evolution</w:t>
            </w:r>
          </w:p>
        </w:tc>
      </w:tr>
      <w:tr w:rsidR="00097E98" w:rsidRPr="00442838" w14:paraId="446511DB" w14:textId="77777777" w:rsidTr="000F163C">
        <w:trPr>
          <w:trHeight w:val="454"/>
        </w:trPr>
        <w:tc>
          <w:tcPr>
            <w:tcW w:w="1251" w:type="dxa"/>
          </w:tcPr>
          <w:p w14:paraId="6BD8A6F4" w14:textId="77777777" w:rsidR="00097E98" w:rsidRPr="00442838" w:rsidRDefault="00097E98" w:rsidP="000F163C">
            <w:pPr>
              <w:spacing w:line="360" w:lineRule="auto"/>
            </w:pPr>
          </w:p>
        </w:tc>
        <w:tc>
          <w:tcPr>
            <w:tcW w:w="1652" w:type="dxa"/>
          </w:tcPr>
          <w:p w14:paraId="7189CBA9" w14:textId="77777777" w:rsidR="00097E98" w:rsidRPr="00442838" w:rsidRDefault="00097E98" w:rsidP="000F163C">
            <w:pPr>
              <w:spacing w:line="360" w:lineRule="auto"/>
            </w:pPr>
          </w:p>
        </w:tc>
        <w:tc>
          <w:tcPr>
            <w:tcW w:w="3719" w:type="dxa"/>
          </w:tcPr>
          <w:p w14:paraId="4E56F753" w14:textId="77777777" w:rsidR="00097E98" w:rsidRPr="00442838" w:rsidRDefault="00097E98" w:rsidP="000F163C">
            <w:pPr>
              <w:spacing w:line="360" w:lineRule="auto"/>
            </w:pPr>
          </w:p>
        </w:tc>
        <w:tc>
          <w:tcPr>
            <w:tcW w:w="880" w:type="dxa"/>
          </w:tcPr>
          <w:p w14:paraId="795AF866" w14:textId="77777777" w:rsidR="00097E98" w:rsidRPr="00442838" w:rsidRDefault="00097E98" w:rsidP="000F163C">
            <w:pPr>
              <w:spacing w:line="360" w:lineRule="auto"/>
            </w:pPr>
          </w:p>
        </w:tc>
        <w:tc>
          <w:tcPr>
            <w:tcW w:w="724" w:type="dxa"/>
          </w:tcPr>
          <w:p w14:paraId="31F86BAC" w14:textId="77777777" w:rsidR="00097E98" w:rsidRPr="00442838" w:rsidRDefault="00097E98" w:rsidP="000F163C">
            <w:pPr>
              <w:spacing w:line="360" w:lineRule="auto"/>
            </w:pPr>
          </w:p>
        </w:tc>
        <w:tc>
          <w:tcPr>
            <w:tcW w:w="724" w:type="dxa"/>
          </w:tcPr>
          <w:p w14:paraId="224780D3" w14:textId="77777777" w:rsidR="00097E98" w:rsidRPr="00442838" w:rsidRDefault="00097E98" w:rsidP="000F163C">
            <w:pPr>
              <w:spacing w:line="360" w:lineRule="auto"/>
            </w:pPr>
          </w:p>
        </w:tc>
        <w:tc>
          <w:tcPr>
            <w:tcW w:w="1976" w:type="dxa"/>
          </w:tcPr>
          <w:p w14:paraId="2C25E23D" w14:textId="77777777" w:rsidR="00097E98" w:rsidRPr="00442838" w:rsidRDefault="00097E98" w:rsidP="000F163C">
            <w:pPr>
              <w:spacing w:line="360" w:lineRule="auto"/>
            </w:pPr>
          </w:p>
        </w:tc>
      </w:tr>
      <w:tr w:rsidR="00097E98" w:rsidRPr="00442838" w14:paraId="108383E9" w14:textId="77777777" w:rsidTr="000F163C">
        <w:trPr>
          <w:trHeight w:val="441"/>
        </w:trPr>
        <w:tc>
          <w:tcPr>
            <w:tcW w:w="1251" w:type="dxa"/>
          </w:tcPr>
          <w:p w14:paraId="746AD446" w14:textId="77777777" w:rsidR="00097E98" w:rsidRPr="00442838" w:rsidRDefault="00097E98" w:rsidP="000F163C">
            <w:pPr>
              <w:spacing w:line="360" w:lineRule="auto"/>
            </w:pPr>
          </w:p>
        </w:tc>
        <w:tc>
          <w:tcPr>
            <w:tcW w:w="1652" w:type="dxa"/>
          </w:tcPr>
          <w:p w14:paraId="415E79D7" w14:textId="77777777" w:rsidR="00097E98" w:rsidRPr="00442838" w:rsidRDefault="00097E98" w:rsidP="000F163C">
            <w:pPr>
              <w:spacing w:line="360" w:lineRule="auto"/>
            </w:pPr>
          </w:p>
        </w:tc>
        <w:tc>
          <w:tcPr>
            <w:tcW w:w="3719" w:type="dxa"/>
          </w:tcPr>
          <w:p w14:paraId="6075030C" w14:textId="77777777" w:rsidR="00097E98" w:rsidRPr="00442838" w:rsidRDefault="00097E98" w:rsidP="000F163C">
            <w:pPr>
              <w:spacing w:line="360" w:lineRule="auto"/>
            </w:pPr>
          </w:p>
        </w:tc>
        <w:tc>
          <w:tcPr>
            <w:tcW w:w="880" w:type="dxa"/>
          </w:tcPr>
          <w:p w14:paraId="0402CA51" w14:textId="77777777" w:rsidR="00097E98" w:rsidRPr="00442838" w:rsidRDefault="00097E98" w:rsidP="000F163C">
            <w:pPr>
              <w:spacing w:line="360" w:lineRule="auto"/>
            </w:pPr>
          </w:p>
        </w:tc>
        <w:tc>
          <w:tcPr>
            <w:tcW w:w="724" w:type="dxa"/>
          </w:tcPr>
          <w:p w14:paraId="7A182890" w14:textId="77777777" w:rsidR="00097E98" w:rsidRPr="00442838" w:rsidRDefault="00097E98" w:rsidP="000F163C">
            <w:pPr>
              <w:spacing w:line="360" w:lineRule="auto"/>
            </w:pPr>
          </w:p>
        </w:tc>
        <w:tc>
          <w:tcPr>
            <w:tcW w:w="724" w:type="dxa"/>
          </w:tcPr>
          <w:p w14:paraId="0BD923C9" w14:textId="77777777" w:rsidR="00097E98" w:rsidRPr="00442838" w:rsidRDefault="00097E98" w:rsidP="000F163C">
            <w:pPr>
              <w:spacing w:line="360" w:lineRule="auto"/>
            </w:pPr>
          </w:p>
        </w:tc>
        <w:tc>
          <w:tcPr>
            <w:tcW w:w="1976" w:type="dxa"/>
          </w:tcPr>
          <w:p w14:paraId="243E9915" w14:textId="77777777" w:rsidR="00097E98" w:rsidRPr="00442838" w:rsidRDefault="00097E98" w:rsidP="000F163C">
            <w:pPr>
              <w:spacing w:line="360" w:lineRule="auto"/>
            </w:pPr>
          </w:p>
        </w:tc>
      </w:tr>
      <w:tr w:rsidR="00097E98" w:rsidRPr="00442838" w14:paraId="73960292" w14:textId="77777777" w:rsidTr="000F163C">
        <w:trPr>
          <w:trHeight w:val="441"/>
        </w:trPr>
        <w:tc>
          <w:tcPr>
            <w:tcW w:w="1251" w:type="dxa"/>
          </w:tcPr>
          <w:p w14:paraId="20684DD9" w14:textId="77777777" w:rsidR="00097E98" w:rsidRPr="00442838" w:rsidRDefault="00097E98" w:rsidP="000F163C">
            <w:pPr>
              <w:spacing w:line="360" w:lineRule="auto"/>
            </w:pPr>
          </w:p>
        </w:tc>
        <w:tc>
          <w:tcPr>
            <w:tcW w:w="1652" w:type="dxa"/>
          </w:tcPr>
          <w:p w14:paraId="5C7F4D41" w14:textId="77777777" w:rsidR="00097E98" w:rsidRPr="00442838" w:rsidRDefault="00097E98" w:rsidP="000F163C">
            <w:pPr>
              <w:spacing w:line="360" w:lineRule="auto"/>
            </w:pPr>
          </w:p>
        </w:tc>
        <w:tc>
          <w:tcPr>
            <w:tcW w:w="3719" w:type="dxa"/>
          </w:tcPr>
          <w:p w14:paraId="1AC3A523" w14:textId="77777777" w:rsidR="00097E98" w:rsidRPr="00442838" w:rsidRDefault="00097E98" w:rsidP="000F163C">
            <w:pPr>
              <w:spacing w:line="360" w:lineRule="auto"/>
            </w:pPr>
          </w:p>
        </w:tc>
        <w:tc>
          <w:tcPr>
            <w:tcW w:w="880" w:type="dxa"/>
          </w:tcPr>
          <w:p w14:paraId="5EA2E01E" w14:textId="77777777" w:rsidR="00097E98" w:rsidRPr="00442838" w:rsidRDefault="00097E98" w:rsidP="000F163C">
            <w:pPr>
              <w:spacing w:line="360" w:lineRule="auto"/>
            </w:pPr>
          </w:p>
        </w:tc>
        <w:tc>
          <w:tcPr>
            <w:tcW w:w="724" w:type="dxa"/>
          </w:tcPr>
          <w:p w14:paraId="297CC5C7" w14:textId="77777777" w:rsidR="00097E98" w:rsidRPr="00442838" w:rsidRDefault="00097E98" w:rsidP="000F163C">
            <w:pPr>
              <w:spacing w:line="360" w:lineRule="auto"/>
            </w:pPr>
          </w:p>
        </w:tc>
        <w:tc>
          <w:tcPr>
            <w:tcW w:w="724" w:type="dxa"/>
          </w:tcPr>
          <w:p w14:paraId="32BC25D5" w14:textId="77777777" w:rsidR="00097E98" w:rsidRPr="00442838" w:rsidRDefault="00097E98" w:rsidP="000F163C">
            <w:pPr>
              <w:spacing w:line="360" w:lineRule="auto"/>
            </w:pPr>
          </w:p>
        </w:tc>
        <w:tc>
          <w:tcPr>
            <w:tcW w:w="1976" w:type="dxa"/>
          </w:tcPr>
          <w:p w14:paraId="77041B3E" w14:textId="77777777" w:rsidR="00097E98" w:rsidRPr="00442838" w:rsidRDefault="00097E98" w:rsidP="000F163C">
            <w:pPr>
              <w:spacing w:line="360" w:lineRule="auto"/>
            </w:pPr>
          </w:p>
        </w:tc>
      </w:tr>
      <w:tr w:rsidR="00097E98" w:rsidRPr="00442838" w14:paraId="65E57CBE" w14:textId="77777777" w:rsidTr="000F163C">
        <w:trPr>
          <w:trHeight w:val="896"/>
        </w:trPr>
        <w:tc>
          <w:tcPr>
            <w:tcW w:w="1251" w:type="dxa"/>
          </w:tcPr>
          <w:p w14:paraId="5CED8E5A" w14:textId="77777777" w:rsidR="00097E98" w:rsidRPr="00442838" w:rsidRDefault="00097E98" w:rsidP="000F163C">
            <w:pPr>
              <w:spacing w:line="360" w:lineRule="auto"/>
            </w:pPr>
          </w:p>
        </w:tc>
        <w:tc>
          <w:tcPr>
            <w:tcW w:w="1652" w:type="dxa"/>
          </w:tcPr>
          <w:p w14:paraId="207B0184" w14:textId="77777777" w:rsidR="00097E98" w:rsidRPr="00442838" w:rsidRDefault="00097E98" w:rsidP="000F163C">
            <w:pPr>
              <w:spacing w:line="360" w:lineRule="auto"/>
            </w:pPr>
          </w:p>
        </w:tc>
        <w:tc>
          <w:tcPr>
            <w:tcW w:w="3719" w:type="dxa"/>
          </w:tcPr>
          <w:p w14:paraId="29F5F13B" w14:textId="77777777" w:rsidR="00097E98" w:rsidRPr="00442838" w:rsidRDefault="00097E98" w:rsidP="000F163C">
            <w:pPr>
              <w:spacing w:line="360" w:lineRule="auto"/>
            </w:pPr>
          </w:p>
        </w:tc>
        <w:tc>
          <w:tcPr>
            <w:tcW w:w="880" w:type="dxa"/>
          </w:tcPr>
          <w:p w14:paraId="5B343AD3" w14:textId="77777777" w:rsidR="00097E98" w:rsidRPr="00442838" w:rsidRDefault="00097E98" w:rsidP="000F163C">
            <w:pPr>
              <w:spacing w:line="360" w:lineRule="auto"/>
            </w:pPr>
          </w:p>
        </w:tc>
        <w:tc>
          <w:tcPr>
            <w:tcW w:w="724" w:type="dxa"/>
          </w:tcPr>
          <w:p w14:paraId="7DC19B0C" w14:textId="77777777" w:rsidR="00097E98" w:rsidRPr="00442838" w:rsidRDefault="00097E98" w:rsidP="000F163C">
            <w:pPr>
              <w:spacing w:line="360" w:lineRule="auto"/>
            </w:pPr>
          </w:p>
        </w:tc>
        <w:tc>
          <w:tcPr>
            <w:tcW w:w="724" w:type="dxa"/>
          </w:tcPr>
          <w:p w14:paraId="076618DE" w14:textId="77777777" w:rsidR="00097E98" w:rsidRPr="00442838" w:rsidRDefault="00097E98" w:rsidP="000F163C">
            <w:pPr>
              <w:spacing w:line="360" w:lineRule="auto"/>
            </w:pPr>
          </w:p>
        </w:tc>
        <w:tc>
          <w:tcPr>
            <w:tcW w:w="1976" w:type="dxa"/>
          </w:tcPr>
          <w:p w14:paraId="72D4B9B6" w14:textId="77777777" w:rsidR="00097E98" w:rsidRPr="00442838" w:rsidRDefault="00097E98" w:rsidP="000F163C">
            <w:pPr>
              <w:spacing w:line="360" w:lineRule="auto"/>
            </w:pPr>
          </w:p>
        </w:tc>
      </w:tr>
    </w:tbl>
    <w:p w14:paraId="2FEF6828" w14:textId="77777777" w:rsidR="00097E98" w:rsidRPr="00442838" w:rsidRDefault="00097E98" w:rsidP="00097E98">
      <w:pPr>
        <w:rPr>
          <w:sz w:val="24"/>
        </w:rPr>
      </w:pPr>
    </w:p>
    <w:p w14:paraId="0E7B85E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5F7C14" w14:textId="77777777" w:rsidTr="000F163C">
        <w:tc>
          <w:tcPr>
            <w:tcW w:w="3596" w:type="dxa"/>
          </w:tcPr>
          <w:p w14:paraId="33CD7BD6" w14:textId="77777777" w:rsidR="00097E98" w:rsidRPr="00442838" w:rsidRDefault="00097E98" w:rsidP="000F163C">
            <w:pPr>
              <w:rPr>
                <w:sz w:val="24"/>
              </w:rPr>
            </w:pPr>
          </w:p>
        </w:tc>
        <w:tc>
          <w:tcPr>
            <w:tcW w:w="3597" w:type="dxa"/>
          </w:tcPr>
          <w:p w14:paraId="6D14970F" w14:textId="77777777" w:rsidR="00097E98" w:rsidRPr="00442838" w:rsidRDefault="00097E98" w:rsidP="000F163C">
            <w:pPr>
              <w:rPr>
                <w:sz w:val="24"/>
              </w:rPr>
            </w:pPr>
          </w:p>
        </w:tc>
        <w:tc>
          <w:tcPr>
            <w:tcW w:w="3597" w:type="dxa"/>
          </w:tcPr>
          <w:p w14:paraId="49F3FDE1" w14:textId="77777777" w:rsidR="00097E98" w:rsidRPr="00442838" w:rsidRDefault="00097E98" w:rsidP="000F163C">
            <w:pPr>
              <w:rPr>
                <w:sz w:val="24"/>
              </w:rPr>
            </w:pPr>
          </w:p>
        </w:tc>
      </w:tr>
      <w:tr w:rsidR="00097E98" w:rsidRPr="00442838" w14:paraId="09A9C0E9" w14:textId="77777777" w:rsidTr="000F163C">
        <w:tc>
          <w:tcPr>
            <w:tcW w:w="3596" w:type="dxa"/>
          </w:tcPr>
          <w:p w14:paraId="5A27CEDA" w14:textId="77777777" w:rsidR="00097E98" w:rsidRPr="00442838" w:rsidRDefault="00097E98" w:rsidP="000F163C">
            <w:pPr>
              <w:rPr>
                <w:sz w:val="24"/>
              </w:rPr>
            </w:pPr>
          </w:p>
        </w:tc>
        <w:tc>
          <w:tcPr>
            <w:tcW w:w="3597" w:type="dxa"/>
          </w:tcPr>
          <w:p w14:paraId="443754E4" w14:textId="77777777" w:rsidR="00097E98" w:rsidRPr="00442838" w:rsidRDefault="00097E98" w:rsidP="000F163C">
            <w:pPr>
              <w:rPr>
                <w:sz w:val="24"/>
              </w:rPr>
            </w:pPr>
          </w:p>
        </w:tc>
        <w:tc>
          <w:tcPr>
            <w:tcW w:w="3597" w:type="dxa"/>
          </w:tcPr>
          <w:p w14:paraId="19C0848C" w14:textId="77777777" w:rsidR="00097E98" w:rsidRPr="00442838" w:rsidRDefault="00097E98" w:rsidP="000F163C">
            <w:pPr>
              <w:rPr>
                <w:sz w:val="24"/>
              </w:rPr>
            </w:pPr>
          </w:p>
        </w:tc>
      </w:tr>
    </w:tbl>
    <w:p w14:paraId="505A5A26" w14:textId="77777777" w:rsidR="00097E98" w:rsidRPr="00442838" w:rsidRDefault="00097E98" w:rsidP="00097E98">
      <w:pPr>
        <w:rPr>
          <w:sz w:val="24"/>
        </w:rPr>
      </w:pPr>
    </w:p>
    <w:p w14:paraId="354143CA" w14:textId="77777777" w:rsidR="00097E98" w:rsidRPr="00442838" w:rsidRDefault="00097E98" w:rsidP="00097E98">
      <w:pPr>
        <w:rPr>
          <w:sz w:val="24"/>
        </w:rPr>
      </w:pPr>
      <w:r w:rsidRPr="00442838">
        <w:rPr>
          <w:sz w:val="24"/>
        </w:rPr>
        <w:t>Sprites:</w:t>
      </w:r>
    </w:p>
    <w:p w14:paraId="23D26A03" w14:textId="77777777" w:rsidR="00097E98" w:rsidRPr="00442838" w:rsidRDefault="00097E98" w:rsidP="00097E98">
      <w:pPr>
        <w:rPr>
          <w:sz w:val="24"/>
        </w:rPr>
      </w:pPr>
      <w:r w:rsidRPr="00442838">
        <w:rPr>
          <w:sz w:val="24"/>
        </w:rPr>
        <w:br w:type="page"/>
      </w:r>
    </w:p>
    <w:p w14:paraId="5A39AF75" w14:textId="77777777" w:rsidR="00097E98" w:rsidRPr="00442838" w:rsidRDefault="00097E98" w:rsidP="00097E98">
      <w:pPr>
        <w:rPr>
          <w:sz w:val="24"/>
        </w:rPr>
      </w:pPr>
      <w:r w:rsidRPr="00442838">
        <w:rPr>
          <w:sz w:val="24"/>
        </w:rPr>
        <w:lastRenderedPageBreak/>
        <w:t>Family Page</w:t>
      </w:r>
    </w:p>
    <w:p w14:paraId="720D087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90A01A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656C340" w14:textId="77777777" w:rsidTr="000F163C">
        <w:trPr>
          <w:trHeight w:val="896"/>
        </w:trPr>
        <w:tc>
          <w:tcPr>
            <w:tcW w:w="1251" w:type="dxa"/>
          </w:tcPr>
          <w:p w14:paraId="0FEEA12A" w14:textId="77777777" w:rsidR="00097E98" w:rsidRPr="00442838" w:rsidRDefault="00097E98" w:rsidP="000F163C">
            <w:pPr>
              <w:spacing w:line="360" w:lineRule="auto"/>
            </w:pPr>
            <w:r w:rsidRPr="00442838">
              <w:t>Pokemon</w:t>
            </w:r>
          </w:p>
          <w:p w14:paraId="50A989F8" w14:textId="77777777" w:rsidR="00097E98" w:rsidRPr="00442838" w:rsidRDefault="00097E98" w:rsidP="000F163C">
            <w:pPr>
              <w:spacing w:line="360" w:lineRule="auto"/>
            </w:pPr>
            <w:r w:rsidRPr="00442838">
              <w:t>Name</w:t>
            </w:r>
          </w:p>
        </w:tc>
        <w:tc>
          <w:tcPr>
            <w:tcW w:w="1652" w:type="dxa"/>
          </w:tcPr>
          <w:p w14:paraId="131ED466" w14:textId="77777777" w:rsidR="00097E98" w:rsidRPr="00442838" w:rsidRDefault="00097E98" w:rsidP="000F163C">
            <w:pPr>
              <w:spacing w:line="360" w:lineRule="auto"/>
            </w:pPr>
            <w:r w:rsidRPr="00442838">
              <w:t>Pokemon Number</w:t>
            </w:r>
          </w:p>
        </w:tc>
        <w:tc>
          <w:tcPr>
            <w:tcW w:w="3719" w:type="dxa"/>
          </w:tcPr>
          <w:p w14:paraId="20C716B6" w14:textId="77777777" w:rsidR="00097E98" w:rsidRPr="00442838" w:rsidRDefault="00097E98" w:rsidP="000F163C">
            <w:pPr>
              <w:spacing w:line="360" w:lineRule="auto"/>
            </w:pPr>
            <w:r w:rsidRPr="00442838">
              <w:t>Base Stats</w:t>
            </w:r>
          </w:p>
          <w:p w14:paraId="10BF0CC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C5ACF4B" w14:textId="77777777" w:rsidR="00097E98" w:rsidRPr="00442838" w:rsidRDefault="00097E98" w:rsidP="000F163C">
            <w:pPr>
              <w:spacing w:line="360" w:lineRule="auto"/>
            </w:pPr>
            <w:r w:rsidRPr="00442838">
              <w:t>Ability</w:t>
            </w:r>
          </w:p>
        </w:tc>
        <w:tc>
          <w:tcPr>
            <w:tcW w:w="724" w:type="dxa"/>
          </w:tcPr>
          <w:p w14:paraId="12CF3A47" w14:textId="77777777" w:rsidR="00097E98" w:rsidRPr="00442838" w:rsidRDefault="00097E98" w:rsidP="000F163C">
            <w:pPr>
              <w:spacing w:line="360" w:lineRule="auto"/>
            </w:pPr>
            <w:r w:rsidRPr="00442838">
              <w:t>Type 1</w:t>
            </w:r>
          </w:p>
        </w:tc>
        <w:tc>
          <w:tcPr>
            <w:tcW w:w="724" w:type="dxa"/>
          </w:tcPr>
          <w:p w14:paraId="32FB7AF4" w14:textId="77777777" w:rsidR="00097E98" w:rsidRPr="00442838" w:rsidRDefault="00097E98" w:rsidP="000F163C">
            <w:pPr>
              <w:spacing w:line="360" w:lineRule="auto"/>
            </w:pPr>
            <w:r w:rsidRPr="00442838">
              <w:t>Type 2</w:t>
            </w:r>
          </w:p>
        </w:tc>
        <w:tc>
          <w:tcPr>
            <w:tcW w:w="1976" w:type="dxa"/>
          </w:tcPr>
          <w:p w14:paraId="74A8AF37" w14:textId="77777777" w:rsidR="00097E98" w:rsidRPr="00442838" w:rsidRDefault="00097E98" w:rsidP="000F163C">
            <w:pPr>
              <w:spacing w:line="360" w:lineRule="auto"/>
            </w:pPr>
            <w:r w:rsidRPr="00442838">
              <w:t>Evolution</w:t>
            </w:r>
          </w:p>
        </w:tc>
      </w:tr>
      <w:tr w:rsidR="00097E98" w:rsidRPr="00442838" w14:paraId="33A451EB" w14:textId="77777777" w:rsidTr="000F163C">
        <w:trPr>
          <w:trHeight w:val="454"/>
        </w:trPr>
        <w:tc>
          <w:tcPr>
            <w:tcW w:w="1251" w:type="dxa"/>
          </w:tcPr>
          <w:p w14:paraId="498D21E0" w14:textId="77777777" w:rsidR="00097E98" w:rsidRPr="00442838" w:rsidRDefault="00097E98" w:rsidP="000F163C">
            <w:pPr>
              <w:spacing w:line="360" w:lineRule="auto"/>
            </w:pPr>
          </w:p>
        </w:tc>
        <w:tc>
          <w:tcPr>
            <w:tcW w:w="1652" w:type="dxa"/>
          </w:tcPr>
          <w:p w14:paraId="46596DFC" w14:textId="77777777" w:rsidR="00097E98" w:rsidRPr="00442838" w:rsidRDefault="00097E98" w:rsidP="000F163C">
            <w:pPr>
              <w:spacing w:line="360" w:lineRule="auto"/>
            </w:pPr>
          </w:p>
        </w:tc>
        <w:tc>
          <w:tcPr>
            <w:tcW w:w="3719" w:type="dxa"/>
          </w:tcPr>
          <w:p w14:paraId="6FDD2DB1" w14:textId="77777777" w:rsidR="00097E98" w:rsidRPr="00442838" w:rsidRDefault="00097E98" w:rsidP="000F163C">
            <w:pPr>
              <w:spacing w:line="360" w:lineRule="auto"/>
            </w:pPr>
          </w:p>
        </w:tc>
        <w:tc>
          <w:tcPr>
            <w:tcW w:w="880" w:type="dxa"/>
          </w:tcPr>
          <w:p w14:paraId="132ED4A4" w14:textId="77777777" w:rsidR="00097E98" w:rsidRPr="00442838" w:rsidRDefault="00097E98" w:rsidP="000F163C">
            <w:pPr>
              <w:spacing w:line="360" w:lineRule="auto"/>
            </w:pPr>
          </w:p>
        </w:tc>
        <w:tc>
          <w:tcPr>
            <w:tcW w:w="724" w:type="dxa"/>
          </w:tcPr>
          <w:p w14:paraId="06A05C71" w14:textId="77777777" w:rsidR="00097E98" w:rsidRPr="00442838" w:rsidRDefault="00097E98" w:rsidP="000F163C">
            <w:pPr>
              <w:spacing w:line="360" w:lineRule="auto"/>
            </w:pPr>
          </w:p>
        </w:tc>
        <w:tc>
          <w:tcPr>
            <w:tcW w:w="724" w:type="dxa"/>
          </w:tcPr>
          <w:p w14:paraId="51070BC1" w14:textId="77777777" w:rsidR="00097E98" w:rsidRPr="00442838" w:rsidRDefault="00097E98" w:rsidP="000F163C">
            <w:pPr>
              <w:spacing w:line="360" w:lineRule="auto"/>
            </w:pPr>
          </w:p>
        </w:tc>
        <w:tc>
          <w:tcPr>
            <w:tcW w:w="1976" w:type="dxa"/>
          </w:tcPr>
          <w:p w14:paraId="165AC781" w14:textId="77777777" w:rsidR="00097E98" w:rsidRPr="00442838" w:rsidRDefault="00097E98" w:rsidP="000F163C">
            <w:pPr>
              <w:spacing w:line="360" w:lineRule="auto"/>
            </w:pPr>
          </w:p>
        </w:tc>
      </w:tr>
      <w:tr w:rsidR="00097E98" w:rsidRPr="00442838" w14:paraId="420E87FB" w14:textId="77777777" w:rsidTr="000F163C">
        <w:trPr>
          <w:trHeight w:val="441"/>
        </w:trPr>
        <w:tc>
          <w:tcPr>
            <w:tcW w:w="1251" w:type="dxa"/>
          </w:tcPr>
          <w:p w14:paraId="41E764BC" w14:textId="77777777" w:rsidR="00097E98" w:rsidRPr="00442838" w:rsidRDefault="00097E98" w:rsidP="000F163C">
            <w:pPr>
              <w:spacing w:line="360" w:lineRule="auto"/>
            </w:pPr>
          </w:p>
        </w:tc>
        <w:tc>
          <w:tcPr>
            <w:tcW w:w="1652" w:type="dxa"/>
          </w:tcPr>
          <w:p w14:paraId="65105B42" w14:textId="77777777" w:rsidR="00097E98" w:rsidRPr="00442838" w:rsidRDefault="00097E98" w:rsidP="000F163C">
            <w:pPr>
              <w:spacing w:line="360" w:lineRule="auto"/>
            </w:pPr>
          </w:p>
        </w:tc>
        <w:tc>
          <w:tcPr>
            <w:tcW w:w="3719" w:type="dxa"/>
          </w:tcPr>
          <w:p w14:paraId="3F89E072" w14:textId="77777777" w:rsidR="00097E98" w:rsidRPr="00442838" w:rsidRDefault="00097E98" w:rsidP="000F163C">
            <w:pPr>
              <w:spacing w:line="360" w:lineRule="auto"/>
            </w:pPr>
          </w:p>
        </w:tc>
        <w:tc>
          <w:tcPr>
            <w:tcW w:w="880" w:type="dxa"/>
          </w:tcPr>
          <w:p w14:paraId="27745DB7" w14:textId="77777777" w:rsidR="00097E98" w:rsidRPr="00442838" w:rsidRDefault="00097E98" w:rsidP="000F163C">
            <w:pPr>
              <w:spacing w:line="360" w:lineRule="auto"/>
            </w:pPr>
          </w:p>
        </w:tc>
        <w:tc>
          <w:tcPr>
            <w:tcW w:w="724" w:type="dxa"/>
          </w:tcPr>
          <w:p w14:paraId="363C0953" w14:textId="77777777" w:rsidR="00097E98" w:rsidRPr="00442838" w:rsidRDefault="00097E98" w:rsidP="000F163C">
            <w:pPr>
              <w:spacing w:line="360" w:lineRule="auto"/>
            </w:pPr>
          </w:p>
        </w:tc>
        <w:tc>
          <w:tcPr>
            <w:tcW w:w="724" w:type="dxa"/>
          </w:tcPr>
          <w:p w14:paraId="383E98CF" w14:textId="77777777" w:rsidR="00097E98" w:rsidRPr="00442838" w:rsidRDefault="00097E98" w:rsidP="000F163C">
            <w:pPr>
              <w:spacing w:line="360" w:lineRule="auto"/>
            </w:pPr>
          </w:p>
        </w:tc>
        <w:tc>
          <w:tcPr>
            <w:tcW w:w="1976" w:type="dxa"/>
          </w:tcPr>
          <w:p w14:paraId="54790701" w14:textId="77777777" w:rsidR="00097E98" w:rsidRPr="00442838" w:rsidRDefault="00097E98" w:rsidP="000F163C">
            <w:pPr>
              <w:spacing w:line="360" w:lineRule="auto"/>
            </w:pPr>
          </w:p>
        </w:tc>
      </w:tr>
      <w:tr w:rsidR="00097E98" w:rsidRPr="00442838" w14:paraId="581D96D2" w14:textId="77777777" w:rsidTr="000F163C">
        <w:trPr>
          <w:trHeight w:val="441"/>
        </w:trPr>
        <w:tc>
          <w:tcPr>
            <w:tcW w:w="1251" w:type="dxa"/>
          </w:tcPr>
          <w:p w14:paraId="42838120" w14:textId="77777777" w:rsidR="00097E98" w:rsidRPr="00442838" w:rsidRDefault="00097E98" w:rsidP="000F163C">
            <w:pPr>
              <w:spacing w:line="360" w:lineRule="auto"/>
            </w:pPr>
          </w:p>
        </w:tc>
        <w:tc>
          <w:tcPr>
            <w:tcW w:w="1652" w:type="dxa"/>
          </w:tcPr>
          <w:p w14:paraId="49FD7367" w14:textId="77777777" w:rsidR="00097E98" w:rsidRPr="00442838" w:rsidRDefault="00097E98" w:rsidP="000F163C">
            <w:pPr>
              <w:spacing w:line="360" w:lineRule="auto"/>
            </w:pPr>
          </w:p>
        </w:tc>
        <w:tc>
          <w:tcPr>
            <w:tcW w:w="3719" w:type="dxa"/>
          </w:tcPr>
          <w:p w14:paraId="1B411AE6" w14:textId="77777777" w:rsidR="00097E98" w:rsidRPr="00442838" w:rsidRDefault="00097E98" w:rsidP="000F163C">
            <w:pPr>
              <w:spacing w:line="360" w:lineRule="auto"/>
            </w:pPr>
          </w:p>
        </w:tc>
        <w:tc>
          <w:tcPr>
            <w:tcW w:w="880" w:type="dxa"/>
          </w:tcPr>
          <w:p w14:paraId="2BB1B349" w14:textId="77777777" w:rsidR="00097E98" w:rsidRPr="00442838" w:rsidRDefault="00097E98" w:rsidP="000F163C">
            <w:pPr>
              <w:spacing w:line="360" w:lineRule="auto"/>
            </w:pPr>
          </w:p>
        </w:tc>
        <w:tc>
          <w:tcPr>
            <w:tcW w:w="724" w:type="dxa"/>
          </w:tcPr>
          <w:p w14:paraId="5B37C72B" w14:textId="77777777" w:rsidR="00097E98" w:rsidRPr="00442838" w:rsidRDefault="00097E98" w:rsidP="000F163C">
            <w:pPr>
              <w:spacing w:line="360" w:lineRule="auto"/>
            </w:pPr>
          </w:p>
        </w:tc>
        <w:tc>
          <w:tcPr>
            <w:tcW w:w="724" w:type="dxa"/>
          </w:tcPr>
          <w:p w14:paraId="05E099B0" w14:textId="77777777" w:rsidR="00097E98" w:rsidRPr="00442838" w:rsidRDefault="00097E98" w:rsidP="000F163C">
            <w:pPr>
              <w:spacing w:line="360" w:lineRule="auto"/>
            </w:pPr>
          </w:p>
        </w:tc>
        <w:tc>
          <w:tcPr>
            <w:tcW w:w="1976" w:type="dxa"/>
          </w:tcPr>
          <w:p w14:paraId="147498FB" w14:textId="77777777" w:rsidR="00097E98" w:rsidRPr="00442838" w:rsidRDefault="00097E98" w:rsidP="000F163C">
            <w:pPr>
              <w:spacing w:line="360" w:lineRule="auto"/>
            </w:pPr>
          </w:p>
        </w:tc>
      </w:tr>
      <w:tr w:rsidR="00097E98" w:rsidRPr="00442838" w14:paraId="2D253CC8" w14:textId="77777777" w:rsidTr="000F163C">
        <w:trPr>
          <w:trHeight w:val="896"/>
        </w:trPr>
        <w:tc>
          <w:tcPr>
            <w:tcW w:w="1251" w:type="dxa"/>
          </w:tcPr>
          <w:p w14:paraId="022FD4A1" w14:textId="77777777" w:rsidR="00097E98" w:rsidRPr="00442838" w:rsidRDefault="00097E98" w:rsidP="000F163C">
            <w:pPr>
              <w:spacing w:line="360" w:lineRule="auto"/>
            </w:pPr>
          </w:p>
        </w:tc>
        <w:tc>
          <w:tcPr>
            <w:tcW w:w="1652" w:type="dxa"/>
          </w:tcPr>
          <w:p w14:paraId="7FFCCBE6" w14:textId="77777777" w:rsidR="00097E98" w:rsidRPr="00442838" w:rsidRDefault="00097E98" w:rsidP="000F163C">
            <w:pPr>
              <w:spacing w:line="360" w:lineRule="auto"/>
            </w:pPr>
          </w:p>
        </w:tc>
        <w:tc>
          <w:tcPr>
            <w:tcW w:w="3719" w:type="dxa"/>
          </w:tcPr>
          <w:p w14:paraId="2027253A" w14:textId="77777777" w:rsidR="00097E98" w:rsidRPr="00442838" w:rsidRDefault="00097E98" w:rsidP="000F163C">
            <w:pPr>
              <w:spacing w:line="360" w:lineRule="auto"/>
            </w:pPr>
          </w:p>
        </w:tc>
        <w:tc>
          <w:tcPr>
            <w:tcW w:w="880" w:type="dxa"/>
          </w:tcPr>
          <w:p w14:paraId="18CBF76B" w14:textId="77777777" w:rsidR="00097E98" w:rsidRPr="00442838" w:rsidRDefault="00097E98" w:rsidP="000F163C">
            <w:pPr>
              <w:spacing w:line="360" w:lineRule="auto"/>
            </w:pPr>
          </w:p>
        </w:tc>
        <w:tc>
          <w:tcPr>
            <w:tcW w:w="724" w:type="dxa"/>
          </w:tcPr>
          <w:p w14:paraId="63DF7313" w14:textId="77777777" w:rsidR="00097E98" w:rsidRPr="00442838" w:rsidRDefault="00097E98" w:rsidP="000F163C">
            <w:pPr>
              <w:spacing w:line="360" w:lineRule="auto"/>
            </w:pPr>
          </w:p>
        </w:tc>
        <w:tc>
          <w:tcPr>
            <w:tcW w:w="724" w:type="dxa"/>
          </w:tcPr>
          <w:p w14:paraId="0E4E8A61" w14:textId="77777777" w:rsidR="00097E98" w:rsidRPr="00442838" w:rsidRDefault="00097E98" w:rsidP="000F163C">
            <w:pPr>
              <w:spacing w:line="360" w:lineRule="auto"/>
            </w:pPr>
          </w:p>
        </w:tc>
        <w:tc>
          <w:tcPr>
            <w:tcW w:w="1976" w:type="dxa"/>
          </w:tcPr>
          <w:p w14:paraId="761F62FB" w14:textId="77777777" w:rsidR="00097E98" w:rsidRPr="00442838" w:rsidRDefault="00097E98" w:rsidP="000F163C">
            <w:pPr>
              <w:spacing w:line="360" w:lineRule="auto"/>
            </w:pPr>
          </w:p>
        </w:tc>
      </w:tr>
    </w:tbl>
    <w:p w14:paraId="08999967" w14:textId="77777777" w:rsidR="00097E98" w:rsidRPr="00442838" w:rsidRDefault="00097E98" w:rsidP="00097E98">
      <w:pPr>
        <w:rPr>
          <w:sz w:val="24"/>
        </w:rPr>
      </w:pPr>
    </w:p>
    <w:p w14:paraId="079EC8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2212EF0" w14:textId="77777777" w:rsidTr="000F163C">
        <w:tc>
          <w:tcPr>
            <w:tcW w:w="3596" w:type="dxa"/>
          </w:tcPr>
          <w:p w14:paraId="7182A105" w14:textId="77777777" w:rsidR="00097E98" w:rsidRPr="00442838" w:rsidRDefault="00097E98" w:rsidP="000F163C">
            <w:pPr>
              <w:rPr>
                <w:sz w:val="24"/>
              </w:rPr>
            </w:pPr>
          </w:p>
        </w:tc>
        <w:tc>
          <w:tcPr>
            <w:tcW w:w="3597" w:type="dxa"/>
          </w:tcPr>
          <w:p w14:paraId="3B683E4B" w14:textId="77777777" w:rsidR="00097E98" w:rsidRPr="00442838" w:rsidRDefault="00097E98" w:rsidP="000F163C">
            <w:pPr>
              <w:rPr>
                <w:sz w:val="24"/>
              </w:rPr>
            </w:pPr>
          </w:p>
        </w:tc>
        <w:tc>
          <w:tcPr>
            <w:tcW w:w="3597" w:type="dxa"/>
          </w:tcPr>
          <w:p w14:paraId="292A984B" w14:textId="77777777" w:rsidR="00097E98" w:rsidRPr="00442838" w:rsidRDefault="00097E98" w:rsidP="000F163C">
            <w:pPr>
              <w:rPr>
                <w:sz w:val="24"/>
              </w:rPr>
            </w:pPr>
          </w:p>
        </w:tc>
      </w:tr>
      <w:tr w:rsidR="00097E98" w:rsidRPr="00442838" w14:paraId="068ED05D" w14:textId="77777777" w:rsidTr="000F163C">
        <w:tc>
          <w:tcPr>
            <w:tcW w:w="3596" w:type="dxa"/>
          </w:tcPr>
          <w:p w14:paraId="2E12A825" w14:textId="77777777" w:rsidR="00097E98" w:rsidRPr="00442838" w:rsidRDefault="00097E98" w:rsidP="000F163C">
            <w:pPr>
              <w:rPr>
                <w:sz w:val="24"/>
              </w:rPr>
            </w:pPr>
          </w:p>
        </w:tc>
        <w:tc>
          <w:tcPr>
            <w:tcW w:w="3597" w:type="dxa"/>
          </w:tcPr>
          <w:p w14:paraId="1CC9700E" w14:textId="77777777" w:rsidR="00097E98" w:rsidRPr="00442838" w:rsidRDefault="00097E98" w:rsidP="000F163C">
            <w:pPr>
              <w:rPr>
                <w:sz w:val="24"/>
              </w:rPr>
            </w:pPr>
          </w:p>
        </w:tc>
        <w:tc>
          <w:tcPr>
            <w:tcW w:w="3597" w:type="dxa"/>
          </w:tcPr>
          <w:p w14:paraId="76DC900A" w14:textId="77777777" w:rsidR="00097E98" w:rsidRPr="00442838" w:rsidRDefault="00097E98" w:rsidP="000F163C">
            <w:pPr>
              <w:rPr>
                <w:sz w:val="24"/>
              </w:rPr>
            </w:pPr>
          </w:p>
        </w:tc>
      </w:tr>
    </w:tbl>
    <w:p w14:paraId="2FDC35A9" w14:textId="77777777" w:rsidR="00097E98" w:rsidRPr="00442838" w:rsidRDefault="00097E98" w:rsidP="00097E98">
      <w:pPr>
        <w:rPr>
          <w:sz w:val="24"/>
        </w:rPr>
      </w:pPr>
    </w:p>
    <w:p w14:paraId="2E035EE0" w14:textId="77777777" w:rsidR="00097E98" w:rsidRPr="00442838" w:rsidRDefault="00097E98" w:rsidP="00097E98">
      <w:pPr>
        <w:rPr>
          <w:sz w:val="24"/>
        </w:rPr>
      </w:pPr>
      <w:r w:rsidRPr="00442838">
        <w:rPr>
          <w:sz w:val="24"/>
        </w:rPr>
        <w:t>Sprites:</w:t>
      </w:r>
    </w:p>
    <w:p w14:paraId="525B7FFB" w14:textId="77777777" w:rsidR="00097E98" w:rsidRPr="00442838" w:rsidRDefault="00097E98" w:rsidP="00097E98">
      <w:pPr>
        <w:rPr>
          <w:sz w:val="24"/>
        </w:rPr>
      </w:pPr>
      <w:r w:rsidRPr="00442838">
        <w:rPr>
          <w:sz w:val="24"/>
        </w:rPr>
        <w:br w:type="page"/>
      </w:r>
    </w:p>
    <w:p w14:paraId="1B499A66" w14:textId="77777777" w:rsidR="00097E98" w:rsidRPr="00442838" w:rsidRDefault="00097E98" w:rsidP="00097E98">
      <w:pPr>
        <w:rPr>
          <w:sz w:val="24"/>
        </w:rPr>
      </w:pPr>
      <w:r w:rsidRPr="00442838">
        <w:rPr>
          <w:sz w:val="24"/>
        </w:rPr>
        <w:lastRenderedPageBreak/>
        <w:t>Family Page</w:t>
      </w:r>
    </w:p>
    <w:p w14:paraId="71B5093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2EFB0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7426D7" w14:textId="77777777" w:rsidTr="000F163C">
        <w:trPr>
          <w:trHeight w:val="896"/>
        </w:trPr>
        <w:tc>
          <w:tcPr>
            <w:tcW w:w="1251" w:type="dxa"/>
          </w:tcPr>
          <w:p w14:paraId="2A617EE2" w14:textId="77777777" w:rsidR="00097E98" w:rsidRPr="00442838" w:rsidRDefault="00097E98" w:rsidP="000F163C">
            <w:pPr>
              <w:spacing w:line="360" w:lineRule="auto"/>
            </w:pPr>
            <w:r w:rsidRPr="00442838">
              <w:t>Pokemon</w:t>
            </w:r>
          </w:p>
          <w:p w14:paraId="794D6C2E" w14:textId="77777777" w:rsidR="00097E98" w:rsidRPr="00442838" w:rsidRDefault="00097E98" w:rsidP="000F163C">
            <w:pPr>
              <w:spacing w:line="360" w:lineRule="auto"/>
            </w:pPr>
            <w:r w:rsidRPr="00442838">
              <w:t>Name</w:t>
            </w:r>
          </w:p>
        </w:tc>
        <w:tc>
          <w:tcPr>
            <w:tcW w:w="1652" w:type="dxa"/>
          </w:tcPr>
          <w:p w14:paraId="2A3C16E0" w14:textId="77777777" w:rsidR="00097E98" w:rsidRPr="00442838" w:rsidRDefault="00097E98" w:rsidP="000F163C">
            <w:pPr>
              <w:spacing w:line="360" w:lineRule="auto"/>
            </w:pPr>
            <w:r w:rsidRPr="00442838">
              <w:t>Pokemon Number</w:t>
            </w:r>
          </w:p>
        </w:tc>
        <w:tc>
          <w:tcPr>
            <w:tcW w:w="3719" w:type="dxa"/>
          </w:tcPr>
          <w:p w14:paraId="5E465415" w14:textId="77777777" w:rsidR="00097E98" w:rsidRPr="00442838" w:rsidRDefault="00097E98" w:rsidP="000F163C">
            <w:pPr>
              <w:spacing w:line="360" w:lineRule="auto"/>
            </w:pPr>
            <w:r w:rsidRPr="00442838">
              <w:t>Base Stats</w:t>
            </w:r>
          </w:p>
          <w:p w14:paraId="4B14991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0431EE3" w14:textId="77777777" w:rsidR="00097E98" w:rsidRPr="00442838" w:rsidRDefault="00097E98" w:rsidP="000F163C">
            <w:pPr>
              <w:spacing w:line="360" w:lineRule="auto"/>
            </w:pPr>
            <w:r w:rsidRPr="00442838">
              <w:t>Ability</w:t>
            </w:r>
          </w:p>
        </w:tc>
        <w:tc>
          <w:tcPr>
            <w:tcW w:w="724" w:type="dxa"/>
          </w:tcPr>
          <w:p w14:paraId="5A04E87E" w14:textId="77777777" w:rsidR="00097E98" w:rsidRPr="00442838" w:rsidRDefault="00097E98" w:rsidP="000F163C">
            <w:pPr>
              <w:spacing w:line="360" w:lineRule="auto"/>
            </w:pPr>
            <w:r w:rsidRPr="00442838">
              <w:t>Type 1</w:t>
            </w:r>
          </w:p>
        </w:tc>
        <w:tc>
          <w:tcPr>
            <w:tcW w:w="724" w:type="dxa"/>
          </w:tcPr>
          <w:p w14:paraId="095817B2" w14:textId="77777777" w:rsidR="00097E98" w:rsidRPr="00442838" w:rsidRDefault="00097E98" w:rsidP="000F163C">
            <w:pPr>
              <w:spacing w:line="360" w:lineRule="auto"/>
            </w:pPr>
            <w:r w:rsidRPr="00442838">
              <w:t>Type 2</w:t>
            </w:r>
          </w:p>
        </w:tc>
        <w:tc>
          <w:tcPr>
            <w:tcW w:w="1976" w:type="dxa"/>
          </w:tcPr>
          <w:p w14:paraId="1391CD0D" w14:textId="77777777" w:rsidR="00097E98" w:rsidRPr="00442838" w:rsidRDefault="00097E98" w:rsidP="000F163C">
            <w:pPr>
              <w:spacing w:line="360" w:lineRule="auto"/>
            </w:pPr>
            <w:r w:rsidRPr="00442838">
              <w:t>Evolution</w:t>
            </w:r>
          </w:p>
        </w:tc>
      </w:tr>
      <w:tr w:rsidR="00097E98" w:rsidRPr="00442838" w14:paraId="2723FAE1" w14:textId="77777777" w:rsidTr="000F163C">
        <w:trPr>
          <w:trHeight w:val="454"/>
        </w:trPr>
        <w:tc>
          <w:tcPr>
            <w:tcW w:w="1251" w:type="dxa"/>
          </w:tcPr>
          <w:p w14:paraId="1202EC03" w14:textId="77777777" w:rsidR="00097E98" w:rsidRPr="00442838" w:rsidRDefault="00097E98" w:rsidP="000F163C">
            <w:pPr>
              <w:spacing w:line="360" w:lineRule="auto"/>
            </w:pPr>
          </w:p>
        </w:tc>
        <w:tc>
          <w:tcPr>
            <w:tcW w:w="1652" w:type="dxa"/>
          </w:tcPr>
          <w:p w14:paraId="1524E3C4" w14:textId="77777777" w:rsidR="00097E98" w:rsidRPr="00442838" w:rsidRDefault="00097E98" w:rsidP="000F163C">
            <w:pPr>
              <w:spacing w:line="360" w:lineRule="auto"/>
            </w:pPr>
          </w:p>
        </w:tc>
        <w:tc>
          <w:tcPr>
            <w:tcW w:w="3719" w:type="dxa"/>
          </w:tcPr>
          <w:p w14:paraId="4342A447" w14:textId="77777777" w:rsidR="00097E98" w:rsidRPr="00442838" w:rsidRDefault="00097E98" w:rsidP="000F163C">
            <w:pPr>
              <w:spacing w:line="360" w:lineRule="auto"/>
            </w:pPr>
          </w:p>
        </w:tc>
        <w:tc>
          <w:tcPr>
            <w:tcW w:w="880" w:type="dxa"/>
          </w:tcPr>
          <w:p w14:paraId="6EA51BF8" w14:textId="77777777" w:rsidR="00097E98" w:rsidRPr="00442838" w:rsidRDefault="00097E98" w:rsidP="000F163C">
            <w:pPr>
              <w:spacing w:line="360" w:lineRule="auto"/>
            </w:pPr>
          </w:p>
        </w:tc>
        <w:tc>
          <w:tcPr>
            <w:tcW w:w="724" w:type="dxa"/>
          </w:tcPr>
          <w:p w14:paraId="4F2EF3AD" w14:textId="77777777" w:rsidR="00097E98" w:rsidRPr="00442838" w:rsidRDefault="00097E98" w:rsidP="000F163C">
            <w:pPr>
              <w:spacing w:line="360" w:lineRule="auto"/>
            </w:pPr>
          </w:p>
        </w:tc>
        <w:tc>
          <w:tcPr>
            <w:tcW w:w="724" w:type="dxa"/>
          </w:tcPr>
          <w:p w14:paraId="574713FB" w14:textId="77777777" w:rsidR="00097E98" w:rsidRPr="00442838" w:rsidRDefault="00097E98" w:rsidP="000F163C">
            <w:pPr>
              <w:spacing w:line="360" w:lineRule="auto"/>
            </w:pPr>
          </w:p>
        </w:tc>
        <w:tc>
          <w:tcPr>
            <w:tcW w:w="1976" w:type="dxa"/>
          </w:tcPr>
          <w:p w14:paraId="5CD65FBF" w14:textId="77777777" w:rsidR="00097E98" w:rsidRPr="00442838" w:rsidRDefault="00097E98" w:rsidP="000F163C">
            <w:pPr>
              <w:spacing w:line="360" w:lineRule="auto"/>
            </w:pPr>
          </w:p>
        </w:tc>
      </w:tr>
      <w:tr w:rsidR="00097E98" w:rsidRPr="00442838" w14:paraId="681F2C8A" w14:textId="77777777" w:rsidTr="000F163C">
        <w:trPr>
          <w:trHeight w:val="441"/>
        </w:trPr>
        <w:tc>
          <w:tcPr>
            <w:tcW w:w="1251" w:type="dxa"/>
          </w:tcPr>
          <w:p w14:paraId="2A5C5112" w14:textId="77777777" w:rsidR="00097E98" w:rsidRPr="00442838" w:rsidRDefault="00097E98" w:rsidP="000F163C">
            <w:pPr>
              <w:spacing w:line="360" w:lineRule="auto"/>
            </w:pPr>
          </w:p>
        </w:tc>
        <w:tc>
          <w:tcPr>
            <w:tcW w:w="1652" w:type="dxa"/>
          </w:tcPr>
          <w:p w14:paraId="329EF662" w14:textId="77777777" w:rsidR="00097E98" w:rsidRPr="00442838" w:rsidRDefault="00097E98" w:rsidP="000F163C">
            <w:pPr>
              <w:spacing w:line="360" w:lineRule="auto"/>
            </w:pPr>
          </w:p>
        </w:tc>
        <w:tc>
          <w:tcPr>
            <w:tcW w:w="3719" w:type="dxa"/>
          </w:tcPr>
          <w:p w14:paraId="175ED516" w14:textId="77777777" w:rsidR="00097E98" w:rsidRPr="00442838" w:rsidRDefault="00097E98" w:rsidP="000F163C">
            <w:pPr>
              <w:spacing w:line="360" w:lineRule="auto"/>
            </w:pPr>
          </w:p>
        </w:tc>
        <w:tc>
          <w:tcPr>
            <w:tcW w:w="880" w:type="dxa"/>
          </w:tcPr>
          <w:p w14:paraId="2C216B69" w14:textId="77777777" w:rsidR="00097E98" w:rsidRPr="00442838" w:rsidRDefault="00097E98" w:rsidP="000F163C">
            <w:pPr>
              <w:spacing w:line="360" w:lineRule="auto"/>
            </w:pPr>
          </w:p>
        </w:tc>
        <w:tc>
          <w:tcPr>
            <w:tcW w:w="724" w:type="dxa"/>
          </w:tcPr>
          <w:p w14:paraId="19225A63" w14:textId="77777777" w:rsidR="00097E98" w:rsidRPr="00442838" w:rsidRDefault="00097E98" w:rsidP="000F163C">
            <w:pPr>
              <w:spacing w:line="360" w:lineRule="auto"/>
            </w:pPr>
          </w:p>
        </w:tc>
        <w:tc>
          <w:tcPr>
            <w:tcW w:w="724" w:type="dxa"/>
          </w:tcPr>
          <w:p w14:paraId="55F24721" w14:textId="77777777" w:rsidR="00097E98" w:rsidRPr="00442838" w:rsidRDefault="00097E98" w:rsidP="000F163C">
            <w:pPr>
              <w:spacing w:line="360" w:lineRule="auto"/>
            </w:pPr>
          </w:p>
        </w:tc>
        <w:tc>
          <w:tcPr>
            <w:tcW w:w="1976" w:type="dxa"/>
          </w:tcPr>
          <w:p w14:paraId="4A9F9B8C" w14:textId="77777777" w:rsidR="00097E98" w:rsidRPr="00442838" w:rsidRDefault="00097E98" w:rsidP="000F163C">
            <w:pPr>
              <w:spacing w:line="360" w:lineRule="auto"/>
            </w:pPr>
          </w:p>
        </w:tc>
      </w:tr>
      <w:tr w:rsidR="00097E98" w:rsidRPr="00442838" w14:paraId="00CC2C25" w14:textId="77777777" w:rsidTr="000F163C">
        <w:trPr>
          <w:trHeight w:val="441"/>
        </w:trPr>
        <w:tc>
          <w:tcPr>
            <w:tcW w:w="1251" w:type="dxa"/>
          </w:tcPr>
          <w:p w14:paraId="0EFC8C71" w14:textId="77777777" w:rsidR="00097E98" w:rsidRPr="00442838" w:rsidRDefault="00097E98" w:rsidP="000F163C">
            <w:pPr>
              <w:spacing w:line="360" w:lineRule="auto"/>
            </w:pPr>
          </w:p>
        </w:tc>
        <w:tc>
          <w:tcPr>
            <w:tcW w:w="1652" w:type="dxa"/>
          </w:tcPr>
          <w:p w14:paraId="09A48A85" w14:textId="77777777" w:rsidR="00097E98" w:rsidRPr="00442838" w:rsidRDefault="00097E98" w:rsidP="000F163C">
            <w:pPr>
              <w:spacing w:line="360" w:lineRule="auto"/>
            </w:pPr>
          </w:p>
        </w:tc>
        <w:tc>
          <w:tcPr>
            <w:tcW w:w="3719" w:type="dxa"/>
          </w:tcPr>
          <w:p w14:paraId="0862BE07" w14:textId="77777777" w:rsidR="00097E98" w:rsidRPr="00442838" w:rsidRDefault="00097E98" w:rsidP="000F163C">
            <w:pPr>
              <w:spacing w:line="360" w:lineRule="auto"/>
            </w:pPr>
          </w:p>
        </w:tc>
        <w:tc>
          <w:tcPr>
            <w:tcW w:w="880" w:type="dxa"/>
          </w:tcPr>
          <w:p w14:paraId="4F20BE60" w14:textId="77777777" w:rsidR="00097E98" w:rsidRPr="00442838" w:rsidRDefault="00097E98" w:rsidP="000F163C">
            <w:pPr>
              <w:spacing w:line="360" w:lineRule="auto"/>
            </w:pPr>
          </w:p>
        </w:tc>
        <w:tc>
          <w:tcPr>
            <w:tcW w:w="724" w:type="dxa"/>
          </w:tcPr>
          <w:p w14:paraId="36344CAE" w14:textId="77777777" w:rsidR="00097E98" w:rsidRPr="00442838" w:rsidRDefault="00097E98" w:rsidP="000F163C">
            <w:pPr>
              <w:spacing w:line="360" w:lineRule="auto"/>
            </w:pPr>
          </w:p>
        </w:tc>
        <w:tc>
          <w:tcPr>
            <w:tcW w:w="724" w:type="dxa"/>
          </w:tcPr>
          <w:p w14:paraId="0F6E86F5" w14:textId="77777777" w:rsidR="00097E98" w:rsidRPr="00442838" w:rsidRDefault="00097E98" w:rsidP="000F163C">
            <w:pPr>
              <w:spacing w:line="360" w:lineRule="auto"/>
            </w:pPr>
          </w:p>
        </w:tc>
        <w:tc>
          <w:tcPr>
            <w:tcW w:w="1976" w:type="dxa"/>
          </w:tcPr>
          <w:p w14:paraId="1E3C0D05" w14:textId="77777777" w:rsidR="00097E98" w:rsidRPr="00442838" w:rsidRDefault="00097E98" w:rsidP="000F163C">
            <w:pPr>
              <w:spacing w:line="360" w:lineRule="auto"/>
            </w:pPr>
          </w:p>
        </w:tc>
      </w:tr>
      <w:tr w:rsidR="00097E98" w:rsidRPr="00442838" w14:paraId="642BCE86" w14:textId="77777777" w:rsidTr="000F163C">
        <w:trPr>
          <w:trHeight w:val="896"/>
        </w:trPr>
        <w:tc>
          <w:tcPr>
            <w:tcW w:w="1251" w:type="dxa"/>
          </w:tcPr>
          <w:p w14:paraId="33C64B2D" w14:textId="77777777" w:rsidR="00097E98" w:rsidRPr="00442838" w:rsidRDefault="00097E98" w:rsidP="000F163C">
            <w:pPr>
              <w:spacing w:line="360" w:lineRule="auto"/>
            </w:pPr>
          </w:p>
        </w:tc>
        <w:tc>
          <w:tcPr>
            <w:tcW w:w="1652" w:type="dxa"/>
          </w:tcPr>
          <w:p w14:paraId="593EDEFB" w14:textId="77777777" w:rsidR="00097E98" w:rsidRPr="00442838" w:rsidRDefault="00097E98" w:rsidP="000F163C">
            <w:pPr>
              <w:spacing w:line="360" w:lineRule="auto"/>
            </w:pPr>
          </w:p>
        </w:tc>
        <w:tc>
          <w:tcPr>
            <w:tcW w:w="3719" w:type="dxa"/>
          </w:tcPr>
          <w:p w14:paraId="5BFD1C29" w14:textId="77777777" w:rsidR="00097E98" w:rsidRPr="00442838" w:rsidRDefault="00097E98" w:rsidP="000F163C">
            <w:pPr>
              <w:spacing w:line="360" w:lineRule="auto"/>
            </w:pPr>
          </w:p>
        </w:tc>
        <w:tc>
          <w:tcPr>
            <w:tcW w:w="880" w:type="dxa"/>
          </w:tcPr>
          <w:p w14:paraId="182E324E" w14:textId="77777777" w:rsidR="00097E98" w:rsidRPr="00442838" w:rsidRDefault="00097E98" w:rsidP="000F163C">
            <w:pPr>
              <w:spacing w:line="360" w:lineRule="auto"/>
            </w:pPr>
          </w:p>
        </w:tc>
        <w:tc>
          <w:tcPr>
            <w:tcW w:w="724" w:type="dxa"/>
          </w:tcPr>
          <w:p w14:paraId="3F4C92E8" w14:textId="77777777" w:rsidR="00097E98" w:rsidRPr="00442838" w:rsidRDefault="00097E98" w:rsidP="000F163C">
            <w:pPr>
              <w:spacing w:line="360" w:lineRule="auto"/>
            </w:pPr>
          </w:p>
        </w:tc>
        <w:tc>
          <w:tcPr>
            <w:tcW w:w="724" w:type="dxa"/>
          </w:tcPr>
          <w:p w14:paraId="77ACAD70" w14:textId="77777777" w:rsidR="00097E98" w:rsidRPr="00442838" w:rsidRDefault="00097E98" w:rsidP="000F163C">
            <w:pPr>
              <w:spacing w:line="360" w:lineRule="auto"/>
            </w:pPr>
          </w:p>
        </w:tc>
        <w:tc>
          <w:tcPr>
            <w:tcW w:w="1976" w:type="dxa"/>
          </w:tcPr>
          <w:p w14:paraId="368695C1" w14:textId="77777777" w:rsidR="00097E98" w:rsidRPr="00442838" w:rsidRDefault="00097E98" w:rsidP="000F163C">
            <w:pPr>
              <w:spacing w:line="360" w:lineRule="auto"/>
            </w:pPr>
          </w:p>
        </w:tc>
      </w:tr>
    </w:tbl>
    <w:p w14:paraId="7F9EDA78" w14:textId="77777777" w:rsidR="00097E98" w:rsidRPr="00442838" w:rsidRDefault="00097E98" w:rsidP="00097E98">
      <w:pPr>
        <w:rPr>
          <w:sz w:val="24"/>
        </w:rPr>
      </w:pPr>
    </w:p>
    <w:p w14:paraId="0C302E1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36673EC" w14:textId="77777777" w:rsidTr="000F163C">
        <w:tc>
          <w:tcPr>
            <w:tcW w:w="3596" w:type="dxa"/>
          </w:tcPr>
          <w:p w14:paraId="2F653C57" w14:textId="77777777" w:rsidR="00097E98" w:rsidRPr="00442838" w:rsidRDefault="00097E98" w:rsidP="000F163C">
            <w:pPr>
              <w:rPr>
                <w:sz w:val="24"/>
              </w:rPr>
            </w:pPr>
          </w:p>
        </w:tc>
        <w:tc>
          <w:tcPr>
            <w:tcW w:w="3597" w:type="dxa"/>
          </w:tcPr>
          <w:p w14:paraId="59C8A57A" w14:textId="77777777" w:rsidR="00097E98" w:rsidRPr="00442838" w:rsidRDefault="00097E98" w:rsidP="000F163C">
            <w:pPr>
              <w:rPr>
                <w:sz w:val="24"/>
              </w:rPr>
            </w:pPr>
          </w:p>
        </w:tc>
        <w:tc>
          <w:tcPr>
            <w:tcW w:w="3597" w:type="dxa"/>
          </w:tcPr>
          <w:p w14:paraId="01812B4A" w14:textId="77777777" w:rsidR="00097E98" w:rsidRPr="00442838" w:rsidRDefault="00097E98" w:rsidP="000F163C">
            <w:pPr>
              <w:rPr>
                <w:sz w:val="24"/>
              </w:rPr>
            </w:pPr>
          </w:p>
        </w:tc>
      </w:tr>
      <w:tr w:rsidR="00097E98" w:rsidRPr="00442838" w14:paraId="73803F1B" w14:textId="77777777" w:rsidTr="000F163C">
        <w:tc>
          <w:tcPr>
            <w:tcW w:w="3596" w:type="dxa"/>
          </w:tcPr>
          <w:p w14:paraId="1C7A0DDD" w14:textId="77777777" w:rsidR="00097E98" w:rsidRPr="00442838" w:rsidRDefault="00097E98" w:rsidP="000F163C">
            <w:pPr>
              <w:rPr>
                <w:sz w:val="24"/>
              </w:rPr>
            </w:pPr>
          </w:p>
        </w:tc>
        <w:tc>
          <w:tcPr>
            <w:tcW w:w="3597" w:type="dxa"/>
          </w:tcPr>
          <w:p w14:paraId="11729029" w14:textId="77777777" w:rsidR="00097E98" w:rsidRPr="00442838" w:rsidRDefault="00097E98" w:rsidP="000F163C">
            <w:pPr>
              <w:rPr>
                <w:sz w:val="24"/>
              </w:rPr>
            </w:pPr>
          </w:p>
        </w:tc>
        <w:tc>
          <w:tcPr>
            <w:tcW w:w="3597" w:type="dxa"/>
          </w:tcPr>
          <w:p w14:paraId="73112333" w14:textId="77777777" w:rsidR="00097E98" w:rsidRPr="00442838" w:rsidRDefault="00097E98" w:rsidP="000F163C">
            <w:pPr>
              <w:rPr>
                <w:sz w:val="24"/>
              </w:rPr>
            </w:pPr>
          </w:p>
        </w:tc>
      </w:tr>
    </w:tbl>
    <w:p w14:paraId="1A01D816" w14:textId="77777777" w:rsidR="00097E98" w:rsidRPr="00442838" w:rsidRDefault="00097E98" w:rsidP="00097E98">
      <w:pPr>
        <w:rPr>
          <w:sz w:val="24"/>
        </w:rPr>
      </w:pPr>
    </w:p>
    <w:p w14:paraId="53CB7F69" w14:textId="77777777" w:rsidR="00097E98" w:rsidRPr="00442838" w:rsidRDefault="00097E98" w:rsidP="00097E98">
      <w:pPr>
        <w:rPr>
          <w:sz w:val="24"/>
        </w:rPr>
      </w:pPr>
      <w:r w:rsidRPr="00442838">
        <w:rPr>
          <w:sz w:val="24"/>
        </w:rPr>
        <w:t>Sprites:</w:t>
      </w:r>
    </w:p>
    <w:p w14:paraId="40E3BA8F" w14:textId="77777777" w:rsidR="00097E98" w:rsidRPr="00442838" w:rsidRDefault="00097E98" w:rsidP="00097E98">
      <w:pPr>
        <w:rPr>
          <w:sz w:val="24"/>
        </w:rPr>
      </w:pPr>
      <w:r w:rsidRPr="00442838">
        <w:rPr>
          <w:sz w:val="24"/>
        </w:rPr>
        <w:br w:type="page"/>
      </w:r>
    </w:p>
    <w:p w14:paraId="7B78CA80" w14:textId="77777777" w:rsidR="00097E98" w:rsidRPr="00442838" w:rsidRDefault="00097E98" w:rsidP="00097E98">
      <w:pPr>
        <w:rPr>
          <w:sz w:val="24"/>
        </w:rPr>
      </w:pPr>
      <w:r w:rsidRPr="00442838">
        <w:rPr>
          <w:sz w:val="24"/>
        </w:rPr>
        <w:lastRenderedPageBreak/>
        <w:t>Family Page</w:t>
      </w:r>
    </w:p>
    <w:p w14:paraId="63FD866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01B4CE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B356494" w14:textId="77777777" w:rsidTr="000F163C">
        <w:trPr>
          <w:trHeight w:val="896"/>
        </w:trPr>
        <w:tc>
          <w:tcPr>
            <w:tcW w:w="1251" w:type="dxa"/>
          </w:tcPr>
          <w:p w14:paraId="026322ED" w14:textId="77777777" w:rsidR="00097E98" w:rsidRPr="00442838" w:rsidRDefault="00097E98" w:rsidP="000F163C">
            <w:pPr>
              <w:spacing w:line="360" w:lineRule="auto"/>
            </w:pPr>
            <w:r w:rsidRPr="00442838">
              <w:t>Pokemon</w:t>
            </w:r>
          </w:p>
          <w:p w14:paraId="303F971F" w14:textId="77777777" w:rsidR="00097E98" w:rsidRPr="00442838" w:rsidRDefault="00097E98" w:rsidP="000F163C">
            <w:pPr>
              <w:spacing w:line="360" w:lineRule="auto"/>
            </w:pPr>
            <w:r w:rsidRPr="00442838">
              <w:t>Name</w:t>
            </w:r>
          </w:p>
        </w:tc>
        <w:tc>
          <w:tcPr>
            <w:tcW w:w="1652" w:type="dxa"/>
          </w:tcPr>
          <w:p w14:paraId="12953C82" w14:textId="77777777" w:rsidR="00097E98" w:rsidRPr="00442838" w:rsidRDefault="00097E98" w:rsidP="000F163C">
            <w:pPr>
              <w:spacing w:line="360" w:lineRule="auto"/>
            </w:pPr>
            <w:r w:rsidRPr="00442838">
              <w:t>Pokemon Number</w:t>
            </w:r>
          </w:p>
        </w:tc>
        <w:tc>
          <w:tcPr>
            <w:tcW w:w="3719" w:type="dxa"/>
          </w:tcPr>
          <w:p w14:paraId="023F1335" w14:textId="77777777" w:rsidR="00097E98" w:rsidRPr="00442838" w:rsidRDefault="00097E98" w:rsidP="000F163C">
            <w:pPr>
              <w:spacing w:line="360" w:lineRule="auto"/>
            </w:pPr>
            <w:r w:rsidRPr="00442838">
              <w:t>Base Stats</w:t>
            </w:r>
          </w:p>
          <w:p w14:paraId="48D092C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49B8A75" w14:textId="77777777" w:rsidR="00097E98" w:rsidRPr="00442838" w:rsidRDefault="00097E98" w:rsidP="000F163C">
            <w:pPr>
              <w:spacing w:line="360" w:lineRule="auto"/>
            </w:pPr>
            <w:r w:rsidRPr="00442838">
              <w:t>Ability</w:t>
            </w:r>
          </w:p>
        </w:tc>
        <w:tc>
          <w:tcPr>
            <w:tcW w:w="724" w:type="dxa"/>
          </w:tcPr>
          <w:p w14:paraId="5E1B4A6C" w14:textId="77777777" w:rsidR="00097E98" w:rsidRPr="00442838" w:rsidRDefault="00097E98" w:rsidP="000F163C">
            <w:pPr>
              <w:spacing w:line="360" w:lineRule="auto"/>
            </w:pPr>
            <w:r w:rsidRPr="00442838">
              <w:t>Type 1</w:t>
            </w:r>
          </w:p>
        </w:tc>
        <w:tc>
          <w:tcPr>
            <w:tcW w:w="724" w:type="dxa"/>
          </w:tcPr>
          <w:p w14:paraId="5802F99C" w14:textId="77777777" w:rsidR="00097E98" w:rsidRPr="00442838" w:rsidRDefault="00097E98" w:rsidP="000F163C">
            <w:pPr>
              <w:spacing w:line="360" w:lineRule="auto"/>
            </w:pPr>
            <w:r w:rsidRPr="00442838">
              <w:t>Type 2</w:t>
            </w:r>
          </w:p>
        </w:tc>
        <w:tc>
          <w:tcPr>
            <w:tcW w:w="1976" w:type="dxa"/>
          </w:tcPr>
          <w:p w14:paraId="052EB07D" w14:textId="77777777" w:rsidR="00097E98" w:rsidRPr="00442838" w:rsidRDefault="00097E98" w:rsidP="000F163C">
            <w:pPr>
              <w:spacing w:line="360" w:lineRule="auto"/>
            </w:pPr>
            <w:r w:rsidRPr="00442838">
              <w:t>Evolution</w:t>
            </w:r>
          </w:p>
        </w:tc>
      </w:tr>
      <w:tr w:rsidR="00097E98" w:rsidRPr="00442838" w14:paraId="5D529571" w14:textId="77777777" w:rsidTr="000F163C">
        <w:trPr>
          <w:trHeight w:val="454"/>
        </w:trPr>
        <w:tc>
          <w:tcPr>
            <w:tcW w:w="1251" w:type="dxa"/>
          </w:tcPr>
          <w:p w14:paraId="7A60724E" w14:textId="77777777" w:rsidR="00097E98" w:rsidRPr="00442838" w:rsidRDefault="00097E98" w:rsidP="000F163C">
            <w:pPr>
              <w:spacing w:line="360" w:lineRule="auto"/>
            </w:pPr>
          </w:p>
        </w:tc>
        <w:tc>
          <w:tcPr>
            <w:tcW w:w="1652" w:type="dxa"/>
          </w:tcPr>
          <w:p w14:paraId="610E13F1" w14:textId="77777777" w:rsidR="00097E98" w:rsidRPr="00442838" w:rsidRDefault="00097E98" w:rsidP="000F163C">
            <w:pPr>
              <w:spacing w:line="360" w:lineRule="auto"/>
            </w:pPr>
          </w:p>
        </w:tc>
        <w:tc>
          <w:tcPr>
            <w:tcW w:w="3719" w:type="dxa"/>
          </w:tcPr>
          <w:p w14:paraId="741FFD42" w14:textId="77777777" w:rsidR="00097E98" w:rsidRPr="00442838" w:rsidRDefault="00097E98" w:rsidP="000F163C">
            <w:pPr>
              <w:spacing w:line="360" w:lineRule="auto"/>
            </w:pPr>
          </w:p>
        </w:tc>
        <w:tc>
          <w:tcPr>
            <w:tcW w:w="880" w:type="dxa"/>
          </w:tcPr>
          <w:p w14:paraId="0A43BEB9" w14:textId="77777777" w:rsidR="00097E98" w:rsidRPr="00442838" w:rsidRDefault="00097E98" w:rsidP="000F163C">
            <w:pPr>
              <w:spacing w:line="360" w:lineRule="auto"/>
            </w:pPr>
          </w:p>
        </w:tc>
        <w:tc>
          <w:tcPr>
            <w:tcW w:w="724" w:type="dxa"/>
          </w:tcPr>
          <w:p w14:paraId="63F8687E" w14:textId="77777777" w:rsidR="00097E98" w:rsidRPr="00442838" w:rsidRDefault="00097E98" w:rsidP="000F163C">
            <w:pPr>
              <w:spacing w:line="360" w:lineRule="auto"/>
            </w:pPr>
          </w:p>
        </w:tc>
        <w:tc>
          <w:tcPr>
            <w:tcW w:w="724" w:type="dxa"/>
          </w:tcPr>
          <w:p w14:paraId="4BCD86D5" w14:textId="77777777" w:rsidR="00097E98" w:rsidRPr="00442838" w:rsidRDefault="00097E98" w:rsidP="000F163C">
            <w:pPr>
              <w:spacing w:line="360" w:lineRule="auto"/>
            </w:pPr>
          </w:p>
        </w:tc>
        <w:tc>
          <w:tcPr>
            <w:tcW w:w="1976" w:type="dxa"/>
          </w:tcPr>
          <w:p w14:paraId="26BA8A26" w14:textId="77777777" w:rsidR="00097E98" w:rsidRPr="00442838" w:rsidRDefault="00097E98" w:rsidP="000F163C">
            <w:pPr>
              <w:spacing w:line="360" w:lineRule="auto"/>
            </w:pPr>
          </w:p>
        </w:tc>
      </w:tr>
      <w:tr w:rsidR="00097E98" w:rsidRPr="00442838" w14:paraId="7DB4407E" w14:textId="77777777" w:rsidTr="000F163C">
        <w:trPr>
          <w:trHeight w:val="441"/>
        </w:trPr>
        <w:tc>
          <w:tcPr>
            <w:tcW w:w="1251" w:type="dxa"/>
          </w:tcPr>
          <w:p w14:paraId="443BEE63" w14:textId="77777777" w:rsidR="00097E98" w:rsidRPr="00442838" w:rsidRDefault="00097E98" w:rsidP="000F163C">
            <w:pPr>
              <w:spacing w:line="360" w:lineRule="auto"/>
            </w:pPr>
          </w:p>
        </w:tc>
        <w:tc>
          <w:tcPr>
            <w:tcW w:w="1652" w:type="dxa"/>
          </w:tcPr>
          <w:p w14:paraId="4A3519BD" w14:textId="77777777" w:rsidR="00097E98" w:rsidRPr="00442838" w:rsidRDefault="00097E98" w:rsidP="000F163C">
            <w:pPr>
              <w:spacing w:line="360" w:lineRule="auto"/>
            </w:pPr>
          </w:p>
        </w:tc>
        <w:tc>
          <w:tcPr>
            <w:tcW w:w="3719" w:type="dxa"/>
          </w:tcPr>
          <w:p w14:paraId="72295654" w14:textId="77777777" w:rsidR="00097E98" w:rsidRPr="00442838" w:rsidRDefault="00097E98" w:rsidP="000F163C">
            <w:pPr>
              <w:spacing w:line="360" w:lineRule="auto"/>
            </w:pPr>
          </w:p>
        </w:tc>
        <w:tc>
          <w:tcPr>
            <w:tcW w:w="880" w:type="dxa"/>
          </w:tcPr>
          <w:p w14:paraId="36E1B938" w14:textId="77777777" w:rsidR="00097E98" w:rsidRPr="00442838" w:rsidRDefault="00097E98" w:rsidP="000F163C">
            <w:pPr>
              <w:spacing w:line="360" w:lineRule="auto"/>
            </w:pPr>
          </w:p>
        </w:tc>
        <w:tc>
          <w:tcPr>
            <w:tcW w:w="724" w:type="dxa"/>
          </w:tcPr>
          <w:p w14:paraId="0C8B77FB" w14:textId="77777777" w:rsidR="00097E98" w:rsidRPr="00442838" w:rsidRDefault="00097E98" w:rsidP="000F163C">
            <w:pPr>
              <w:spacing w:line="360" w:lineRule="auto"/>
            </w:pPr>
          </w:p>
        </w:tc>
        <w:tc>
          <w:tcPr>
            <w:tcW w:w="724" w:type="dxa"/>
          </w:tcPr>
          <w:p w14:paraId="5D869B78" w14:textId="77777777" w:rsidR="00097E98" w:rsidRPr="00442838" w:rsidRDefault="00097E98" w:rsidP="000F163C">
            <w:pPr>
              <w:spacing w:line="360" w:lineRule="auto"/>
            </w:pPr>
          </w:p>
        </w:tc>
        <w:tc>
          <w:tcPr>
            <w:tcW w:w="1976" w:type="dxa"/>
          </w:tcPr>
          <w:p w14:paraId="100728C8" w14:textId="77777777" w:rsidR="00097E98" w:rsidRPr="00442838" w:rsidRDefault="00097E98" w:rsidP="000F163C">
            <w:pPr>
              <w:spacing w:line="360" w:lineRule="auto"/>
            </w:pPr>
          </w:p>
        </w:tc>
      </w:tr>
      <w:tr w:rsidR="00097E98" w:rsidRPr="00442838" w14:paraId="75231A9A" w14:textId="77777777" w:rsidTr="000F163C">
        <w:trPr>
          <w:trHeight w:val="441"/>
        </w:trPr>
        <w:tc>
          <w:tcPr>
            <w:tcW w:w="1251" w:type="dxa"/>
          </w:tcPr>
          <w:p w14:paraId="071B18B0" w14:textId="77777777" w:rsidR="00097E98" w:rsidRPr="00442838" w:rsidRDefault="00097E98" w:rsidP="000F163C">
            <w:pPr>
              <w:spacing w:line="360" w:lineRule="auto"/>
            </w:pPr>
          </w:p>
        </w:tc>
        <w:tc>
          <w:tcPr>
            <w:tcW w:w="1652" w:type="dxa"/>
          </w:tcPr>
          <w:p w14:paraId="358ED59B" w14:textId="77777777" w:rsidR="00097E98" w:rsidRPr="00442838" w:rsidRDefault="00097E98" w:rsidP="000F163C">
            <w:pPr>
              <w:spacing w:line="360" w:lineRule="auto"/>
            </w:pPr>
          </w:p>
        </w:tc>
        <w:tc>
          <w:tcPr>
            <w:tcW w:w="3719" w:type="dxa"/>
          </w:tcPr>
          <w:p w14:paraId="43A56197" w14:textId="77777777" w:rsidR="00097E98" w:rsidRPr="00442838" w:rsidRDefault="00097E98" w:rsidP="000F163C">
            <w:pPr>
              <w:spacing w:line="360" w:lineRule="auto"/>
            </w:pPr>
          </w:p>
        </w:tc>
        <w:tc>
          <w:tcPr>
            <w:tcW w:w="880" w:type="dxa"/>
          </w:tcPr>
          <w:p w14:paraId="3A9DC63B" w14:textId="77777777" w:rsidR="00097E98" w:rsidRPr="00442838" w:rsidRDefault="00097E98" w:rsidP="000F163C">
            <w:pPr>
              <w:spacing w:line="360" w:lineRule="auto"/>
            </w:pPr>
          </w:p>
        </w:tc>
        <w:tc>
          <w:tcPr>
            <w:tcW w:w="724" w:type="dxa"/>
          </w:tcPr>
          <w:p w14:paraId="51CAA03F" w14:textId="77777777" w:rsidR="00097E98" w:rsidRPr="00442838" w:rsidRDefault="00097E98" w:rsidP="000F163C">
            <w:pPr>
              <w:spacing w:line="360" w:lineRule="auto"/>
            </w:pPr>
          </w:p>
        </w:tc>
        <w:tc>
          <w:tcPr>
            <w:tcW w:w="724" w:type="dxa"/>
          </w:tcPr>
          <w:p w14:paraId="6572706B" w14:textId="77777777" w:rsidR="00097E98" w:rsidRPr="00442838" w:rsidRDefault="00097E98" w:rsidP="000F163C">
            <w:pPr>
              <w:spacing w:line="360" w:lineRule="auto"/>
            </w:pPr>
          </w:p>
        </w:tc>
        <w:tc>
          <w:tcPr>
            <w:tcW w:w="1976" w:type="dxa"/>
          </w:tcPr>
          <w:p w14:paraId="724FA969" w14:textId="77777777" w:rsidR="00097E98" w:rsidRPr="00442838" w:rsidRDefault="00097E98" w:rsidP="000F163C">
            <w:pPr>
              <w:spacing w:line="360" w:lineRule="auto"/>
            </w:pPr>
          </w:p>
        </w:tc>
      </w:tr>
      <w:tr w:rsidR="00097E98" w:rsidRPr="00442838" w14:paraId="550488B0" w14:textId="77777777" w:rsidTr="000F163C">
        <w:trPr>
          <w:trHeight w:val="896"/>
        </w:trPr>
        <w:tc>
          <w:tcPr>
            <w:tcW w:w="1251" w:type="dxa"/>
          </w:tcPr>
          <w:p w14:paraId="5EC070B7" w14:textId="77777777" w:rsidR="00097E98" w:rsidRPr="00442838" w:rsidRDefault="00097E98" w:rsidP="000F163C">
            <w:pPr>
              <w:spacing w:line="360" w:lineRule="auto"/>
            </w:pPr>
          </w:p>
        </w:tc>
        <w:tc>
          <w:tcPr>
            <w:tcW w:w="1652" w:type="dxa"/>
          </w:tcPr>
          <w:p w14:paraId="17B1168B" w14:textId="77777777" w:rsidR="00097E98" w:rsidRPr="00442838" w:rsidRDefault="00097E98" w:rsidP="000F163C">
            <w:pPr>
              <w:spacing w:line="360" w:lineRule="auto"/>
            </w:pPr>
          </w:p>
        </w:tc>
        <w:tc>
          <w:tcPr>
            <w:tcW w:w="3719" w:type="dxa"/>
          </w:tcPr>
          <w:p w14:paraId="7FBA81D9" w14:textId="77777777" w:rsidR="00097E98" w:rsidRPr="00442838" w:rsidRDefault="00097E98" w:rsidP="000F163C">
            <w:pPr>
              <w:spacing w:line="360" w:lineRule="auto"/>
            </w:pPr>
          </w:p>
        </w:tc>
        <w:tc>
          <w:tcPr>
            <w:tcW w:w="880" w:type="dxa"/>
          </w:tcPr>
          <w:p w14:paraId="31145A3E" w14:textId="77777777" w:rsidR="00097E98" w:rsidRPr="00442838" w:rsidRDefault="00097E98" w:rsidP="000F163C">
            <w:pPr>
              <w:spacing w:line="360" w:lineRule="auto"/>
            </w:pPr>
          </w:p>
        </w:tc>
        <w:tc>
          <w:tcPr>
            <w:tcW w:w="724" w:type="dxa"/>
          </w:tcPr>
          <w:p w14:paraId="74D6D277" w14:textId="77777777" w:rsidR="00097E98" w:rsidRPr="00442838" w:rsidRDefault="00097E98" w:rsidP="000F163C">
            <w:pPr>
              <w:spacing w:line="360" w:lineRule="auto"/>
            </w:pPr>
          </w:p>
        </w:tc>
        <w:tc>
          <w:tcPr>
            <w:tcW w:w="724" w:type="dxa"/>
          </w:tcPr>
          <w:p w14:paraId="7055062E" w14:textId="77777777" w:rsidR="00097E98" w:rsidRPr="00442838" w:rsidRDefault="00097E98" w:rsidP="000F163C">
            <w:pPr>
              <w:spacing w:line="360" w:lineRule="auto"/>
            </w:pPr>
          </w:p>
        </w:tc>
        <w:tc>
          <w:tcPr>
            <w:tcW w:w="1976" w:type="dxa"/>
          </w:tcPr>
          <w:p w14:paraId="08DB02BC" w14:textId="77777777" w:rsidR="00097E98" w:rsidRPr="00442838" w:rsidRDefault="00097E98" w:rsidP="000F163C">
            <w:pPr>
              <w:spacing w:line="360" w:lineRule="auto"/>
            </w:pPr>
          </w:p>
        </w:tc>
      </w:tr>
    </w:tbl>
    <w:p w14:paraId="29FCB017" w14:textId="77777777" w:rsidR="00097E98" w:rsidRPr="00442838" w:rsidRDefault="00097E98" w:rsidP="00097E98">
      <w:pPr>
        <w:rPr>
          <w:sz w:val="24"/>
        </w:rPr>
      </w:pPr>
    </w:p>
    <w:p w14:paraId="5DFC28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399C95E" w14:textId="77777777" w:rsidTr="000F163C">
        <w:tc>
          <w:tcPr>
            <w:tcW w:w="3596" w:type="dxa"/>
          </w:tcPr>
          <w:p w14:paraId="2DA17E3D" w14:textId="77777777" w:rsidR="00097E98" w:rsidRPr="00442838" w:rsidRDefault="00097E98" w:rsidP="000F163C">
            <w:pPr>
              <w:rPr>
                <w:sz w:val="24"/>
              </w:rPr>
            </w:pPr>
          </w:p>
        </w:tc>
        <w:tc>
          <w:tcPr>
            <w:tcW w:w="3597" w:type="dxa"/>
          </w:tcPr>
          <w:p w14:paraId="2774B338" w14:textId="77777777" w:rsidR="00097E98" w:rsidRPr="00442838" w:rsidRDefault="00097E98" w:rsidP="000F163C">
            <w:pPr>
              <w:rPr>
                <w:sz w:val="24"/>
              </w:rPr>
            </w:pPr>
          </w:p>
        </w:tc>
        <w:tc>
          <w:tcPr>
            <w:tcW w:w="3597" w:type="dxa"/>
          </w:tcPr>
          <w:p w14:paraId="430C22A4" w14:textId="77777777" w:rsidR="00097E98" w:rsidRPr="00442838" w:rsidRDefault="00097E98" w:rsidP="000F163C">
            <w:pPr>
              <w:rPr>
                <w:sz w:val="24"/>
              </w:rPr>
            </w:pPr>
          </w:p>
        </w:tc>
      </w:tr>
      <w:tr w:rsidR="00097E98" w:rsidRPr="00442838" w14:paraId="0754E986" w14:textId="77777777" w:rsidTr="000F163C">
        <w:tc>
          <w:tcPr>
            <w:tcW w:w="3596" w:type="dxa"/>
          </w:tcPr>
          <w:p w14:paraId="7DCEE22D" w14:textId="77777777" w:rsidR="00097E98" w:rsidRPr="00442838" w:rsidRDefault="00097E98" w:rsidP="000F163C">
            <w:pPr>
              <w:rPr>
                <w:sz w:val="24"/>
              </w:rPr>
            </w:pPr>
          </w:p>
        </w:tc>
        <w:tc>
          <w:tcPr>
            <w:tcW w:w="3597" w:type="dxa"/>
          </w:tcPr>
          <w:p w14:paraId="04C7E00C" w14:textId="77777777" w:rsidR="00097E98" w:rsidRPr="00442838" w:rsidRDefault="00097E98" w:rsidP="000F163C">
            <w:pPr>
              <w:rPr>
                <w:sz w:val="24"/>
              </w:rPr>
            </w:pPr>
          </w:p>
        </w:tc>
        <w:tc>
          <w:tcPr>
            <w:tcW w:w="3597" w:type="dxa"/>
          </w:tcPr>
          <w:p w14:paraId="02EADE0A" w14:textId="77777777" w:rsidR="00097E98" w:rsidRPr="00442838" w:rsidRDefault="00097E98" w:rsidP="000F163C">
            <w:pPr>
              <w:rPr>
                <w:sz w:val="24"/>
              </w:rPr>
            </w:pPr>
          </w:p>
        </w:tc>
      </w:tr>
    </w:tbl>
    <w:p w14:paraId="5F8F5C86" w14:textId="77777777" w:rsidR="00097E98" w:rsidRPr="00442838" w:rsidRDefault="00097E98" w:rsidP="00097E98">
      <w:pPr>
        <w:rPr>
          <w:sz w:val="24"/>
        </w:rPr>
      </w:pPr>
    </w:p>
    <w:p w14:paraId="19DD5CE9" w14:textId="77777777" w:rsidR="00097E98" w:rsidRPr="00442838" w:rsidRDefault="00097E98" w:rsidP="00097E98">
      <w:pPr>
        <w:rPr>
          <w:sz w:val="24"/>
        </w:rPr>
      </w:pPr>
      <w:r w:rsidRPr="00442838">
        <w:rPr>
          <w:sz w:val="24"/>
        </w:rPr>
        <w:t>Sprites:</w:t>
      </w:r>
    </w:p>
    <w:p w14:paraId="5C4211D6" w14:textId="77777777" w:rsidR="00097E98" w:rsidRPr="00442838" w:rsidRDefault="00097E98" w:rsidP="00097E98">
      <w:pPr>
        <w:rPr>
          <w:sz w:val="24"/>
        </w:rPr>
      </w:pPr>
      <w:r w:rsidRPr="00442838">
        <w:rPr>
          <w:sz w:val="24"/>
        </w:rPr>
        <w:br w:type="page"/>
      </w:r>
    </w:p>
    <w:p w14:paraId="6DB32B9C" w14:textId="77777777" w:rsidR="00097E98" w:rsidRPr="00442838" w:rsidRDefault="00097E98" w:rsidP="00097E98">
      <w:pPr>
        <w:rPr>
          <w:sz w:val="24"/>
        </w:rPr>
      </w:pPr>
      <w:r w:rsidRPr="00442838">
        <w:rPr>
          <w:sz w:val="24"/>
        </w:rPr>
        <w:lastRenderedPageBreak/>
        <w:t>Family Page</w:t>
      </w:r>
    </w:p>
    <w:p w14:paraId="0D9CFCF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A0EB1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22A4B5A" w14:textId="77777777" w:rsidTr="000F163C">
        <w:trPr>
          <w:trHeight w:val="896"/>
        </w:trPr>
        <w:tc>
          <w:tcPr>
            <w:tcW w:w="1251" w:type="dxa"/>
          </w:tcPr>
          <w:p w14:paraId="6A67B203" w14:textId="77777777" w:rsidR="00097E98" w:rsidRPr="00442838" w:rsidRDefault="00097E98" w:rsidP="000F163C">
            <w:pPr>
              <w:spacing w:line="360" w:lineRule="auto"/>
            </w:pPr>
            <w:r w:rsidRPr="00442838">
              <w:t>Pokemon</w:t>
            </w:r>
          </w:p>
          <w:p w14:paraId="27250312" w14:textId="77777777" w:rsidR="00097E98" w:rsidRPr="00442838" w:rsidRDefault="00097E98" w:rsidP="000F163C">
            <w:pPr>
              <w:spacing w:line="360" w:lineRule="auto"/>
            </w:pPr>
            <w:r w:rsidRPr="00442838">
              <w:t>Name</w:t>
            </w:r>
          </w:p>
        </w:tc>
        <w:tc>
          <w:tcPr>
            <w:tcW w:w="1652" w:type="dxa"/>
          </w:tcPr>
          <w:p w14:paraId="51F3852E" w14:textId="77777777" w:rsidR="00097E98" w:rsidRPr="00442838" w:rsidRDefault="00097E98" w:rsidP="000F163C">
            <w:pPr>
              <w:spacing w:line="360" w:lineRule="auto"/>
            </w:pPr>
            <w:r w:rsidRPr="00442838">
              <w:t>Pokemon Number</w:t>
            </w:r>
          </w:p>
        </w:tc>
        <w:tc>
          <w:tcPr>
            <w:tcW w:w="3719" w:type="dxa"/>
          </w:tcPr>
          <w:p w14:paraId="06492608" w14:textId="77777777" w:rsidR="00097E98" w:rsidRPr="00442838" w:rsidRDefault="00097E98" w:rsidP="000F163C">
            <w:pPr>
              <w:spacing w:line="360" w:lineRule="auto"/>
            </w:pPr>
            <w:r w:rsidRPr="00442838">
              <w:t>Base Stats</w:t>
            </w:r>
          </w:p>
          <w:p w14:paraId="3F44BF1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B63F2C8" w14:textId="77777777" w:rsidR="00097E98" w:rsidRPr="00442838" w:rsidRDefault="00097E98" w:rsidP="000F163C">
            <w:pPr>
              <w:spacing w:line="360" w:lineRule="auto"/>
            </w:pPr>
            <w:r w:rsidRPr="00442838">
              <w:t>Ability</w:t>
            </w:r>
          </w:p>
        </w:tc>
        <w:tc>
          <w:tcPr>
            <w:tcW w:w="724" w:type="dxa"/>
          </w:tcPr>
          <w:p w14:paraId="5465AE2F" w14:textId="77777777" w:rsidR="00097E98" w:rsidRPr="00442838" w:rsidRDefault="00097E98" w:rsidP="000F163C">
            <w:pPr>
              <w:spacing w:line="360" w:lineRule="auto"/>
            </w:pPr>
            <w:r w:rsidRPr="00442838">
              <w:t>Type 1</w:t>
            </w:r>
          </w:p>
        </w:tc>
        <w:tc>
          <w:tcPr>
            <w:tcW w:w="724" w:type="dxa"/>
          </w:tcPr>
          <w:p w14:paraId="5BD81E82" w14:textId="77777777" w:rsidR="00097E98" w:rsidRPr="00442838" w:rsidRDefault="00097E98" w:rsidP="000F163C">
            <w:pPr>
              <w:spacing w:line="360" w:lineRule="auto"/>
            </w:pPr>
            <w:r w:rsidRPr="00442838">
              <w:t>Type 2</w:t>
            </w:r>
          </w:p>
        </w:tc>
        <w:tc>
          <w:tcPr>
            <w:tcW w:w="1976" w:type="dxa"/>
          </w:tcPr>
          <w:p w14:paraId="0D174E7A" w14:textId="77777777" w:rsidR="00097E98" w:rsidRPr="00442838" w:rsidRDefault="00097E98" w:rsidP="000F163C">
            <w:pPr>
              <w:spacing w:line="360" w:lineRule="auto"/>
            </w:pPr>
            <w:r w:rsidRPr="00442838">
              <w:t>Evolution</w:t>
            </w:r>
          </w:p>
        </w:tc>
      </w:tr>
      <w:tr w:rsidR="00097E98" w:rsidRPr="00442838" w14:paraId="4463231C" w14:textId="77777777" w:rsidTr="000F163C">
        <w:trPr>
          <w:trHeight w:val="454"/>
        </w:trPr>
        <w:tc>
          <w:tcPr>
            <w:tcW w:w="1251" w:type="dxa"/>
          </w:tcPr>
          <w:p w14:paraId="3B999BE7" w14:textId="77777777" w:rsidR="00097E98" w:rsidRPr="00442838" w:rsidRDefault="00097E98" w:rsidP="000F163C">
            <w:pPr>
              <w:spacing w:line="360" w:lineRule="auto"/>
            </w:pPr>
          </w:p>
        </w:tc>
        <w:tc>
          <w:tcPr>
            <w:tcW w:w="1652" w:type="dxa"/>
          </w:tcPr>
          <w:p w14:paraId="0EFECF74" w14:textId="77777777" w:rsidR="00097E98" w:rsidRPr="00442838" w:rsidRDefault="00097E98" w:rsidP="000F163C">
            <w:pPr>
              <w:spacing w:line="360" w:lineRule="auto"/>
            </w:pPr>
          </w:p>
        </w:tc>
        <w:tc>
          <w:tcPr>
            <w:tcW w:w="3719" w:type="dxa"/>
          </w:tcPr>
          <w:p w14:paraId="60694325" w14:textId="77777777" w:rsidR="00097E98" w:rsidRPr="00442838" w:rsidRDefault="00097E98" w:rsidP="000F163C">
            <w:pPr>
              <w:spacing w:line="360" w:lineRule="auto"/>
            </w:pPr>
          </w:p>
        </w:tc>
        <w:tc>
          <w:tcPr>
            <w:tcW w:w="880" w:type="dxa"/>
          </w:tcPr>
          <w:p w14:paraId="4141D083" w14:textId="77777777" w:rsidR="00097E98" w:rsidRPr="00442838" w:rsidRDefault="00097E98" w:rsidP="000F163C">
            <w:pPr>
              <w:spacing w:line="360" w:lineRule="auto"/>
            </w:pPr>
          </w:p>
        </w:tc>
        <w:tc>
          <w:tcPr>
            <w:tcW w:w="724" w:type="dxa"/>
          </w:tcPr>
          <w:p w14:paraId="14E904EA" w14:textId="77777777" w:rsidR="00097E98" w:rsidRPr="00442838" w:rsidRDefault="00097E98" w:rsidP="000F163C">
            <w:pPr>
              <w:spacing w:line="360" w:lineRule="auto"/>
            </w:pPr>
          </w:p>
        </w:tc>
        <w:tc>
          <w:tcPr>
            <w:tcW w:w="724" w:type="dxa"/>
          </w:tcPr>
          <w:p w14:paraId="4A6E37E2" w14:textId="77777777" w:rsidR="00097E98" w:rsidRPr="00442838" w:rsidRDefault="00097E98" w:rsidP="000F163C">
            <w:pPr>
              <w:spacing w:line="360" w:lineRule="auto"/>
            </w:pPr>
          </w:p>
        </w:tc>
        <w:tc>
          <w:tcPr>
            <w:tcW w:w="1976" w:type="dxa"/>
          </w:tcPr>
          <w:p w14:paraId="0162BFC2" w14:textId="77777777" w:rsidR="00097E98" w:rsidRPr="00442838" w:rsidRDefault="00097E98" w:rsidP="000F163C">
            <w:pPr>
              <w:spacing w:line="360" w:lineRule="auto"/>
            </w:pPr>
          </w:p>
        </w:tc>
      </w:tr>
      <w:tr w:rsidR="00097E98" w:rsidRPr="00442838" w14:paraId="0D8310A7" w14:textId="77777777" w:rsidTr="000F163C">
        <w:trPr>
          <w:trHeight w:val="441"/>
        </w:trPr>
        <w:tc>
          <w:tcPr>
            <w:tcW w:w="1251" w:type="dxa"/>
          </w:tcPr>
          <w:p w14:paraId="2A46B467" w14:textId="77777777" w:rsidR="00097E98" w:rsidRPr="00442838" w:rsidRDefault="00097E98" w:rsidP="000F163C">
            <w:pPr>
              <w:spacing w:line="360" w:lineRule="auto"/>
            </w:pPr>
          </w:p>
        </w:tc>
        <w:tc>
          <w:tcPr>
            <w:tcW w:w="1652" w:type="dxa"/>
          </w:tcPr>
          <w:p w14:paraId="7583A071" w14:textId="77777777" w:rsidR="00097E98" w:rsidRPr="00442838" w:rsidRDefault="00097E98" w:rsidP="000F163C">
            <w:pPr>
              <w:spacing w:line="360" w:lineRule="auto"/>
            </w:pPr>
          </w:p>
        </w:tc>
        <w:tc>
          <w:tcPr>
            <w:tcW w:w="3719" w:type="dxa"/>
          </w:tcPr>
          <w:p w14:paraId="55AF04C3" w14:textId="77777777" w:rsidR="00097E98" w:rsidRPr="00442838" w:rsidRDefault="00097E98" w:rsidP="000F163C">
            <w:pPr>
              <w:spacing w:line="360" w:lineRule="auto"/>
            </w:pPr>
          </w:p>
        </w:tc>
        <w:tc>
          <w:tcPr>
            <w:tcW w:w="880" w:type="dxa"/>
          </w:tcPr>
          <w:p w14:paraId="36569477" w14:textId="77777777" w:rsidR="00097E98" w:rsidRPr="00442838" w:rsidRDefault="00097E98" w:rsidP="000F163C">
            <w:pPr>
              <w:spacing w:line="360" w:lineRule="auto"/>
            </w:pPr>
          </w:p>
        </w:tc>
        <w:tc>
          <w:tcPr>
            <w:tcW w:w="724" w:type="dxa"/>
          </w:tcPr>
          <w:p w14:paraId="328A7B17" w14:textId="77777777" w:rsidR="00097E98" w:rsidRPr="00442838" w:rsidRDefault="00097E98" w:rsidP="000F163C">
            <w:pPr>
              <w:spacing w:line="360" w:lineRule="auto"/>
            </w:pPr>
          </w:p>
        </w:tc>
        <w:tc>
          <w:tcPr>
            <w:tcW w:w="724" w:type="dxa"/>
          </w:tcPr>
          <w:p w14:paraId="05A0DD60" w14:textId="77777777" w:rsidR="00097E98" w:rsidRPr="00442838" w:rsidRDefault="00097E98" w:rsidP="000F163C">
            <w:pPr>
              <w:spacing w:line="360" w:lineRule="auto"/>
            </w:pPr>
          </w:p>
        </w:tc>
        <w:tc>
          <w:tcPr>
            <w:tcW w:w="1976" w:type="dxa"/>
          </w:tcPr>
          <w:p w14:paraId="07597250" w14:textId="77777777" w:rsidR="00097E98" w:rsidRPr="00442838" w:rsidRDefault="00097E98" w:rsidP="000F163C">
            <w:pPr>
              <w:spacing w:line="360" w:lineRule="auto"/>
            </w:pPr>
          </w:p>
        </w:tc>
      </w:tr>
      <w:tr w:rsidR="00097E98" w:rsidRPr="00442838" w14:paraId="345CAACF" w14:textId="77777777" w:rsidTr="000F163C">
        <w:trPr>
          <w:trHeight w:val="441"/>
        </w:trPr>
        <w:tc>
          <w:tcPr>
            <w:tcW w:w="1251" w:type="dxa"/>
          </w:tcPr>
          <w:p w14:paraId="782282DF" w14:textId="77777777" w:rsidR="00097E98" w:rsidRPr="00442838" w:rsidRDefault="00097E98" w:rsidP="000F163C">
            <w:pPr>
              <w:spacing w:line="360" w:lineRule="auto"/>
            </w:pPr>
          </w:p>
        </w:tc>
        <w:tc>
          <w:tcPr>
            <w:tcW w:w="1652" w:type="dxa"/>
          </w:tcPr>
          <w:p w14:paraId="5F03ABA8" w14:textId="77777777" w:rsidR="00097E98" w:rsidRPr="00442838" w:rsidRDefault="00097E98" w:rsidP="000F163C">
            <w:pPr>
              <w:spacing w:line="360" w:lineRule="auto"/>
            </w:pPr>
          </w:p>
        </w:tc>
        <w:tc>
          <w:tcPr>
            <w:tcW w:w="3719" w:type="dxa"/>
          </w:tcPr>
          <w:p w14:paraId="2ADD359B" w14:textId="77777777" w:rsidR="00097E98" w:rsidRPr="00442838" w:rsidRDefault="00097E98" w:rsidP="000F163C">
            <w:pPr>
              <w:spacing w:line="360" w:lineRule="auto"/>
            </w:pPr>
          </w:p>
        </w:tc>
        <w:tc>
          <w:tcPr>
            <w:tcW w:w="880" w:type="dxa"/>
          </w:tcPr>
          <w:p w14:paraId="035E5287" w14:textId="77777777" w:rsidR="00097E98" w:rsidRPr="00442838" w:rsidRDefault="00097E98" w:rsidP="000F163C">
            <w:pPr>
              <w:spacing w:line="360" w:lineRule="auto"/>
            </w:pPr>
          </w:p>
        </w:tc>
        <w:tc>
          <w:tcPr>
            <w:tcW w:w="724" w:type="dxa"/>
          </w:tcPr>
          <w:p w14:paraId="5490C901" w14:textId="77777777" w:rsidR="00097E98" w:rsidRPr="00442838" w:rsidRDefault="00097E98" w:rsidP="000F163C">
            <w:pPr>
              <w:spacing w:line="360" w:lineRule="auto"/>
            </w:pPr>
          </w:p>
        </w:tc>
        <w:tc>
          <w:tcPr>
            <w:tcW w:w="724" w:type="dxa"/>
          </w:tcPr>
          <w:p w14:paraId="517BFB89" w14:textId="77777777" w:rsidR="00097E98" w:rsidRPr="00442838" w:rsidRDefault="00097E98" w:rsidP="000F163C">
            <w:pPr>
              <w:spacing w:line="360" w:lineRule="auto"/>
            </w:pPr>
          </w:p>
        </w:tc>
        <w:tc>
          <w:tcPr>
            <w:tcW w:w="1976" w:type="dxa"/>
          </w:tcPr>
          <w:p w14:paraId="1C6D9E3F" w14:textId="77777777" w:rsidR="00097E98" w:rsidRPr="00442838" w:rsidRDefault="00097E98" w:rsidP="000F163C">
            <w:pPr>
              <w:spacing w:line="360" w:lineRule="auto"/>
            </w:pPr>
          </w:p>
        </w:tc>
      </w:tr>
      <w:tr w:rsidR="00097E98" w:rsidRPr="00442838" w14:paraId="0371EF60" w14:textId="77777777" w:rsidTr="000F163C">
        <w:trPr>
          <w:trHeight w:val="896"/>
        </w:trPr>
        <w:tc>
          <w:tcPr>
            <w:tcW w:w="1251" w:type="dxa"/>
          </w:tcPr>
          <w:p w14:paraId="62118B75" w14:textId="77777777" w:rsidR="00097E98" w:rsidRPr="00442838" w:rsidRDefault="00097E98" w:rsidP="000F163C">
            <w:pPr>
              <w:spacing w:line="360" w:lineRule="auto"/>
            </w:pPr>
          </w:p>
        </w:tc>
        <w:tc>
          <w:tcPr>
            <w:tcW w:w="1652" w:type="dxa"/>
          </w:tcPr>
          <w:p w14:paraId="561FF38D" w14:textId="77777777" w:rsidR="00097E98" w:rsidRPr="00442838" w:rsidRDefault="00097E98" w:rsidP="000F163C">
            <w:pPr>
              <w:spacing w:line="360" w:lineRule="auto"/>
            </w:pPr>
          </w:p>
        </w:tc>
        <w:tc>
          <w:tcPr>
            <w:tcW w:w="3719" w:type="dxa"/>
          </w:tcPr>
          <w:p w14:paraId="22CF3F37" w14:textId="77777777" w:rsidR="00097E98" w:rsidRPr="00442838" w:rsidRDefault="00097E98" w:rsidP="000F163C">
            <w:pPr>
              <w:spacing w:line="360" w:lineRule="auto"/>
            </w:pPr>
          </w:p>
        </w:tc>
        <w:tc>
          <w:tcPr>
            <w:tcW w:w="880" w:type="dxa"/>
          </w:tcPr>
          <w:p w14:paraId="03B8F667" w14:textId="77777777" w:rsidR="00097E98" w:rsidRPr="00442838" w:rsidRDefault="00097E98" w:rsidP="000F163C">
            <w:pPr>
              <w:spacing w:line="360" w:lineRule="auto"/>
            </w:pPr>
          </w:p>
        </w:tc>
        <w:tc>
          <w:tcPr>
            <w:tcW w:w="724" w:type="dxa"/>
          </w:tcPr>
          <w:p w14:paraId="69D18397" w14:textId="77777777" w:rsidR="00097E98" w:rsidRPr="00442838" w:rsidRDefault="00097E98" w:rsidP="000F163C">
            <w:pPr>
              <w:spacing w:line="360" w:lineRule="auto"/>
            </w:pPr>
          </w:p>
        </w:tc>
        <w:tc>
          <w:tcPr>
            <w:tcW w:w="724" w:type="dxa"/>
          </w:tcPr>
          <w:p w14:paraId="25B21E36" w14:textId="77777777" w:rsidR="00097E98" w:rsidRPr="00442838" w:rsidRDefault="00097E98" w:rsidP="000F163C">
            <w:pPr>
              <w:spacing w:line="360" w:lineRule="auto"/>
            </w:pPr>
          </w:p>
        </w:tc>
        <w:tc>
          <w:tcPr>
            <w:tcW w:w="1976" w:type="dxa"/>
          </w:tcPr>
          <w:p w14:paraId="3D3DB5BD" w14:textId="77777777" w:rsidR="00097E98" w:rsidRPr="00442838" w:rsidRDefault="00097E98" w:rsidP="000F163C">
            <w:pPr>
              <w:spacing w:line="360" w:lineRule="auto"/>
            </w:pPr>
          </w:p>
        </w:tc>
      </w:tr>
    </w:tbl>
    <w:p w14:paraId="44F8F5F0" w14:textId="77777777" w:rsidR="00097E98" w:rsidRPr="00442838" w:rsidRDefault="00097E98" w:rsidP="00097E98">
      <w:pPr>
        <w:rPr>
          <w:sz w:val="24"/>
        </w:rPr>
      </w:pPr>
    </w:p>
    <w:p w14:paraId="1DFFDDA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B71FD9B" w14:textId="77777777" w:rsidTr="000F163C">
        <w:tc>
          <w:tcPr>
            <w:tcW w:w="3596" w:type="dxa"/>
          </w:tcPr>
          <w:p w14:paraId="7BE6B42A" w14:textId="77777777" w:rsidR="00097E98" w:rsidRPr="00442838" w:rsidRDefault="00097E98" w:rsidP="000F163C">
            <w:pPr>
              <w:rPr>
                <w:sz w:val="24"/>
              </w:rPr>
            </w:pPr>
          </w:p>
        </w:tc>
        <w:tc>
          <w:tcPr>
            <w:tcW w:w="3597" w:type="dxa"/>
          </w:tcPr>
          <w:p w14:paraId="5C9ABC6C" w14:textId="77777777" w:rsidR="00097E98" w:rsidRPr="00442838" w:rsidRDefault="00097E98" w:rsidP="000F163C">
            <w:pPr>
              <w:rPr>
                <w:sz w:val="24"/>
              </w:rPr>
            </w:pPr>
          </w:p>
        </w:tc>
        <w:tc>
          <w:tcPr>
            <w:tcW w:w="3597" w:type="dxa"/>
          </w:tcPr>
          <w:p w14:paraId="373B5D2B" w14:textId="77777777" w:rsidR="00097E98" w:rsidRPr="00442838" w:rsidRDefault="00097E98" w:rsidP="000F163C">
            <w:pPr>
              <w:rPr>
                <w:sz w:val="24"/>
              </w:rPr>
            </w:pPr>
          </w:p>
        </w:tc>
      </w:tr>
      <w:tr w:rsidR="00097E98" w:rsidRPr="00442838" w14:paraId="31184F62" w14:textId="77777777" w:rsidTr="000F163C">
        <w:tc>
          <w:tcPr>
            <w:tcW w:w="3596" w:type="dxa"/>
          </w:tcPr>
          <w:p w14:paraId="5F1B0BFB" w14:textId="77777777" w:rsidR="00097E98" w:rsidRPr="00442838" w:rsidRDefault="00097E98" w:rsidP="000F163C">
            <w:pPr>
              <w:rPr>
                <w:sz w:val="24"/>
              </w:rPr>
            </w:pPr>
          </w:p>
        </w:tc>
        <w:tc>
          <w:tcPr>
            <w:tcW w:w="3597" w:type="dxa"/>
          </w:tcPr>
          <w:p w14:paraId="2BA792F2" w14:textId="77777777" w:rsidR="00097E98" w:rsidRPr="00442838" w:rsidRDefault="00097E98" w:rsidP="000F163C">
            <w:pPr>
              <w:rPr>
                <w:sz w:val="24"/>
              </w:rPr>
            </w:pPr>
          </w:p>
        </w:tc>
        <w:tc>
          <w:tcPr>
            <w:tcW w:w="3597" w:type="dxa"/>
          </w:tcPr>
          <w:p w14:paraId="56BD23EE" w14:textId="77777777" w:rsidR="00097E98" w:rsidRPr="00442838" w:rsidRDefault="00097E98" w:rsidP="000F163C">
            <w:pPr>
              <w:rPr>
                <w:sz w:val="24"/>
              </w:rPr>
            </w:pPr>
          </w:p>
        </w:tc>
      </w:tr>
    </w:tbl>
    <w:p w14:paraId="0CAA27FD" w14:textId="77777777" w:rsidR="00097E98" w:rsidRPr="00442838" w:rsidRDefault="00097E98" w:rsidP="00097E98">
      <w:pPr>
        <w:rPr>
          <w:sz w:val="24"/>
        </w:rPr>
      </w:pPr>
    </w:p>
    <w:p w14:paraId="76CCD007" w14:textId="77777777" w:rsidR="00097E98" w:rsidRPr="00442838" w:rsidRDefault="00097E98" w:rsidP="00097E98">
      <w:pPr>
        <w:rPr>
          <w:sz w:val="24"/>
        </w:rPr>
      </w:pPr>
      <w:r w:rsidRPr="00442838">
        <w:rPr>
          <w:sz w:val="24"/>
        </w:rPr>
        <w:t>Sprites:</w:t>
      </w:r>
    </w:p>
    <w:p w14:paraId="2A558272" w14:textId="77777777" w:rsidR="00097E98" w:rsidRPr="00442838" w:rsidRDefault="00097E98" w:rsidP="00097E98">
      <w:pPr>
        <w:rPr>
          <w:sz w:val="24"/>
        </w:rPr>
      </w:pPr>
      <w:r w:rsidRPr="00442838">
        <w:rPr>
          <w:sz w:val="24"/>
        </w:rPr>
        <w:br w:type="page"/>
      </w:r>
    </w:p>
    <w:p w14:paraId="2D7A2A74" w14:textId="77777777" w:rsidR="00097E98" w:rsidRPr="00442838" w:rsidRDefault="00097E98" w:rsidP="00097E98">
      <w:pPr>
        <w:rPr>
          <w:sz w:val="24"/>
        </w:rPr>
      </w:pPr>
      <w:r w:rsidRPr="00442838">
        <w:rPr>
          <w:sz w:val="24"/>
        </w:rPr>
        <w:lastRenderedPageBreak/>
        <w:t>Family Page</w:t>
      </w:r>
    </w:p>
    <w:p w14:paraId="42BB723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C198C2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C187BD" w14:textId="77777777" w:rsidTr="000F163C">
        <w:trPr>
          <w:trHeight w:val="896"/>
        </w:trPr>
        <w:tc>
          <w:tcPr>
            <w:tcW w:w="1251" w:type="dxa"/>
          </w:tcPr>
          <w:p w14:paraId="6B22D51D" w14:textId="77777777" w:rsidR="00097E98" w:rsidRPr="00442838" w:rsidRDefault="00097E98" w:rsidP="000F163C">
            <w:pPr>
              <w:spacing w:line="360" w:lineRule="auto"/>
            </w:pPr>
            <w:r w:rsidRPr="00442838">
              <w:t>Pokemon</w:t>
            </w:r>
          </w:p>
          <w:p w14:paraId="325699AB" w14:textId="77777777" w:rsidR="00097E98" w:rsidRPr="00442838" w:rsidRDefault="00097E98" w:rsidP="000F163C">
            <w:pPr>
              <w:spacing w:line="360" w:lineRule="auto"/>
            </w:pPr>
            <w:r w:rsidRPr="00442838">
              <w:t>Name</w:t>
            </w:r>
          </w:p>
        </w:tc>
        <w:tc>
          <w:tcPr>
            <w:tcW w:w="1652" w:type="dxa"/>
          </w:tcPr>
          <w:p w14:paraId="3F5210C2" w14:textId="77777777" w:rsidR="00097E98" w:rsidRPr="00442838" w:rsidRDefault="00097E98" w:rsidP="000F163C">
            <w:pPr>
              <w:spacing w:line="360" w:lineRule="auto"/>
            </w:pPr>
            <w:r w:rsidRPr="00442838">
              <w:t>Pokemon Number</w:t>
            </w:r>
          </w:p>
        </w:tc>
        <w:tc>
          <w:tcPr>
            <w:tcW w:w="3719" w:type="dxa"/>
          </w:tcPr>
          <w:p w14:paraId="4A59C1EF" w14:textId="77777777" w:rsidR="00097E98" w:rsidRPr="00442838" w:rsidRDefault="00097E98" w:rsidP="000F163C">
            <w:pPr>
              <w:spacing w:line="360" w:lineRule="auto"/>
            </w:pPr>
            <w:r w:rsidRPr="00442838">
              <w:t>Base Stats</w:t>
            </w:r>
          </w:p>
          <w:p w14:paraId="7071D76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A613B45" w14:textId="77777777" w:rsidR="00097E98" w:rsidRPr="00442838" w:rsidRDefault="00097E98" w:rsidP="000F163C">
            <w:pPr>
              <w:spacing w:line="360" w:lineRule="auto"/>
            </w:pPr>
            <w:r w:rsidRPr="00442838">
              <w:t>Ability</w:t>
            </w:r>
          </w:p>
        </w:tc>
        <w:tc>
          <w:tcPr>
            <w:tcW w:w="724" w:type="dxa"/>
          </w:tcPr>
          <w:p w14:paraId="5F2BB063" w14:textId="77777777" w:rsidR="00097E98" w:rsidRPr="00442838" w:rsidRDefault="00097E98" w:rsidP="000F163C">
            <w:pPr>
              <w:spacing w:line="360" w:lineRule="auto"/>
            </w:pPr>
            <w:r w:rsidRPr="00442838">
              <w:t>Type 1</w:t>
            </w:r>
          </w:p>
        </w:tc>
        <w:tc>
          <w:tcPr>
            <w:tcW w:w="724" w:type="dxa"/>
          </w:tcPr>
          <w:p w14:paraId="2A1ABC81" w14:textId="77777777" w:rsidR="00097E98" w:rsidRPr="00442838" w:rsidRDefault="00097E98" w:rsidP="000F163C">
            <w:pPr>
              <w:spacing w:line="360" w:lineRule="auto"/>
            </w:pPr>
            <w:r w:rsidRPr="00442838">
              <w:t>Type 2</w:t>
            </w:r>
          </w:p>
        </w:tc>
        <w:tc>
          <w:tcPr>
            <w:tcW w:w="1976" w:type="dxa"/>
          </w:tcPr>
          <w:p w14:paraId="5EBE61F9" w14:textId="77777777" w:rsidR="00097E98" w:rsidRPr="00442838" w:rsidRDefault="00097E98" w:rsidP="000F163C">
            <w:pPr>
              <w:spacing w:line="360" w:lineRule="auto"/>
            </w:pPr>
            <w:r w:rsidRPr="00442838">
              <w:t>Evolution</w:t>
            </w:r>
          </w:p>
        </w:tc>
      </w:tr>
      <w:tr w:rsidR="00097E98" w:rsidRPr="00442838" w14:paraId="316189AF" w14:textId="77777777" w:rsidTr="000F163C">
        <w:trPr>
          <w:trHeight w:val="454"/>
        </w:trPr>
        <w:tc>
          <w:tcPr>
            <w:tcW w:w="1251" w:type="dxa"/>
          </w:tcPr>
          <w:p w14:paraId="43814849" w14:textId="77777777" w:rsidR="00097E98" w:rsidRPr="00442838" w:rsidRDefault="00097E98" w:rsidP="000F163C">
            <w:pPr>
              <w:spacing w:line="360" w:lineRule="auto"/>
            </w:pPr>
          </w:p>
        </w:tc>
        <w:tc>
          <w:tcPr>
            <w:tcW w:w="1652" w:type="dxa"/>
          </w:tcPr>
          <w:p w14:paraId="51BEDE34" w14:textId="77777777" w:rsidR="00097E98" w:rsidRPr="00442838" w:rsidRDefault="00097E98" w:rsidP="000F163C">
            <w:pPr>
              <w:spacing w:line="360" w:lineRule="auto"/>
            </w:pPr>
          </w:p>
        </w:tc>
        <w:tc>
          <w:tcPr>
            <w:tcW w:w="3719" w:type="dxa"/>
          </w:tcPr>
          <w:p w14:paraId="225F47E2" w14:textId="77777777" w:rsidR="00097E98" w:rsidRPr="00442838" w:rsidRDefault="00097E98" w:rsidP="000F163C">
            <w:pPr>
              <w:spacing w:line="360" w:lineRule="auto"/>
            </w:pPr>
          </w:p>
        </w:tc>
        <w:tc>
          <w:tcPr>
            <w:tcW w:w="880" w:type="dxa"/>
          </w:tcPr>
          <w:p w14:paraId="3C557E85" w14:textId="77777777" w:rsidR="00097E98" w:rsidRPr="00442838" w:rsidRDefault="00097E98" w:rsidP="000F163C">
            <w:pPr>
              <w:spacing w:line="360" w:lineRule="auto"/>
            </w:pPr>
          </w:p>
        </w:tc>
        <w:tc>
          <w:tcPr>
            <w:tcW w:w="724" w:type="dxa"/>
          </w:tcPr>
          <w:p w14:paraId="36E390DB" w14:textId="77777777" w:rsidR="00097E98" w:rsidRPr="00442838" w:rsidRDefault="00097E98" w:rsidP="000F163C">
            <w:pPr>
              <w:spacing w:line="360" w:lineRule="auto"/>
            </w:pPr>
          </w:p>
        </w:tc>
        <w:tc>
          <w:tcPr>
            <w:tcW w:w="724" w:type="dxa"/>
          </w:tcPr>
          <w:p w14:paraId="5338E18C" w14:textId="77777777" w:rsidR="00097E98" w:rsidRPr="00442838" w:rsidRDefault="00097E98" w:rsidP="000F163C">
            <w:pPr>
              <w:spacing w:line="360" w:lineRule="auto"/>
            </w:pPr>
          </w:p>
        </w:tc>
        <w:tc>
          <w:tcPr>
            <w:tcW w:w="1976" w:type="dxa"/>
          </w:tcPr>
          <w:p w14:paraId="48319658" w14:textId="77777777" w:rsidR="00097E98" w:rsidRPr="00442838" w:rsidRDefault="00097E98" w:rsidP="000F163C">
            <w:pPr>
              <w:spacing w:line="360" w:lineRule="auto"/>
            </w:pPr>
          </w:p>
        </w:tc>
      </w:tr>
      <w:tr w:rsidR="00097E98" w:rsidRPr="00442838" w14:paraId="7001468D" w14:textId="77777777" w:rsidTr="000F163C">
        <w:trPr>
          <w:trHeight w:val="441"/>
        </w:trPr>
        <w:tc>
          <w:tcPr>
            <w:tcW w:w="1251" w:type="dxa"/>
          </w:tcPr>
          <w:p w14:paraId="05EBBEA4" w14:textId="77777777" w:rsidR="00097E98" w:rsidRPr="00442838" w:rsidRDefault="00097E98" w:rsidP="000F163C">
            <w:pPr>
              <w:spacing w:line="360" w:lineRule="auto"/>
            </w:pPr>
          </w:p>
        </w:tc>
        <w:tc>
          <w:tcPr>
            <w:tcW w:w="1652" w:type="dxa"/>
          </w:tcPr>
          <w:p w14:paraId="3FFD58AB" w14:textId="77777777" w:rsidR="00097E98" w:rsidRPr="00442838" w:rsidRDefault="00097E98" w:rsidP="000F163C">
            <w:pPr>
              <w:spacing w:line="360" w:lineRule="auto"/>
            </w:pPr>
          </w:p>
        </w:tc>
        <w:tc>
          <w:tcPr>
            <w:tcW w:w="3719" w:type="dxa"/>
          </w:tcPr>
          <w:p w14:paraId="753F6FB6" w14:textId="77777777" w:rsidR="00097E98" w:rsidRPr="00442838" w:rsidRDefault="00097E98" w:rsidP="000F163C">
            <w:pPr>
              <w:spacing w:line="360" w:lineRule="auto"/>
            </w:pPr>
          </w:p>
        </w:tc>
        <w:tc>
          <w:tcPr>
            <w:tcW w:w="880" w:type="dxa"/>
          </w:tcPr>
          <w:p w14:paraId="1DAD7FEC" w14:textId="77777777" w:rsidR="00097E98" w:rsidRPr="00442838" w:rsidRDefault="00097E98" w:rsidP="000F163C">
            <w:pPr>
              <w:spacing w:line="360" w:lineRule="auto"/>
            </w:pPr>
          </w:p>
        </w:tc>
        <w:tc>
          <w:tcPr>
            <w:tcW w:w="724" w:type="dxa"/>
          </w:tcPr>
          <w:p w14:paraId="24113C4E" w14:textId="77777777" w:rsidR="00097E98" w:rsidRPr="00442838" w:rsidRDefault="00097E98" w:rsidP="000F163C">
            <w:pPr>
              <w:spacing w:line="360" w:lineRule="auto"/>
            </w:pPr>
          </w:p>
        </w:tc>
        <w:tc>
          <w:tcPr>
            <w:tcW w:w="724" w:type="dxa"/>
          </w:tcPr>
          <w:p w14:paraId="44433F52" w14:textId="77777777" w:rsidR="00097E98" w:rsidRPr="00442838" w:rsidRDefault="00097E98" w:rsidP="000F163C">
            <w:pPr>
              <w:spacing w:line="360" w:lineRule="auto"/>
            </w:pPr>
          </w:p>
        </w:tc>
        <w:tc>
          <w:tcPr>
            <w:tcW w:w="1976" w:type="dxa"/>
          </w:tcPr>
          <w:p w14:paraId="62E11576" w14:textId="77777777" w:rsidR="00097E98" w:rsidRPr="00442838" w:rsidRDefault="00097E98" w:rsidP="000F163C">
            <w:pPr>
              <w:spacing w:line="360" w:lineRule="auto"/>
            </w:pPr>
          </w:p>
        </w:tc>
      </w:tr>
      <w:tr w:rsidR="00097E98" w:rsidRPr="00442838" w14:paraId="1A5ABC60" w14:textId="77777777" w:rsidTr="000F163C">
        <w:trPr>
          <w:trHeight w:val="441"/>
        </w:trPr>
        <w:tc>
          <w:tcPr>
            <w:tcW w:w="1251" w:type="dxa"/>
          </w:tcPr>
          <w:p w14:paraId="7BFC84A2" w14:textId="77777777" w:rsidR="00097E98" w:rsidRPr="00442838" w:rsidRDefault="00097E98" w:rsidP="000F163C">
            <w:pPr>
              <w:spacing w:line="360" w:lineRule="auto"/>
            </w:pPr>
          </w:p>
        </w:tc>
        <w:tc>
          <w:tcPr>
            <w:tcW w:w="1652" w:type="dxa"/>
          </w:tcPr>
          <w:p w14:paraId="21792CF8" w14:textId="77777777" w:rsidR="00097E98" w:rsidRPr="00442838" w:rsidRDefault="00097E98" w:rsidP="000F163C">
            <w:pPr>
              <w:spacing w:line="360" w:lineRule="auto"/>
            </w:pPr>
          </w:p>
        </w:tc>
        <w:tc>
          <w:tcPr>
            <w:tcW w:w="3719" w:type="dxa"/>
          </w:tcPr>
          <w:p w14:paraId="40BEF225" w14:textId="77777777" w:rsidR="00097E98" w:rsidRPr="00442838" w:rsidRDefault="00097E98" w:rsidP="000F163C">
            <w:pPr>
              <w:spacing w:line="360" w:lineRule="auto"/>
            </w:pPr>
          </w:p>
        </w:tc>
        <w:tc>
          <w:tcPr>
            <w:tcW w:w="880" w:type="dxa"/>
          </w:tcPr>
          <w:p w14:paraId="785C5D4A" w14:textId="77777777" w:rsidR="00097E98" w:rsidRPr="00442838" w:rsidRDefault="00097E98" w:rsidP="000F163C">
            <w:pPr>
              <w:spacing w:line="360" w:lineRule="auto"/>
            </w:pPr>
          </w:p>
        </w:tc>
        <w:tc>
          <w:tcPr>
            <w:tcW w:w="724" w:type="dxa"/>
          </w:tcPr>
          <w:p w14:paraId="0A73D6A6" w14:textId="77777777" w:rsidR="00097E98" w:rsidRPr="00442838" w:rsidRDefault="00097E98" w:rsidP="000F163C">
            <w:pPr>
              <w:spacing w:line="360" w:lineRule="auto"/>
            </w:pPr>
          </w:p>
        </w:tc>
        <w:tc>
          <w:tcPr>
            <w:tcW w:w="724" w:type="dxa"/>
          </w:tcPr>
          <w:p w14:paraId="18FE4E09" w14:textId="77777777" w:rsidR="00097E98" w:rsidRPr="00442838" w:rsidRDefault="00097E98" w:rsidP="000F163C">
            <w:pPr>
              <w:spacing w:line="360" w:lineRule="auto"/>
            </w:pPr>
          </w:p>
        </w:tc>
        <w:tc>
          <w:tcPr>
            <w:tcW w:w="1976" w:type="dxa"/>
          </w:tcPr>
          <w:p w14:paraId="6F047DCB" w14:textId="77777777" w:rsidR="00097E98" w:rsidRPr="00442838" w:rsidRDefault="00097E98" w:rsidP="000F163C">
            <w:pPr>
              <w:spacing w:line="360" w:lineRule="auto"/>
            </w:pPr>
          </w:p>
        </w:tc>
      </w:tr>
      <w:tr w:rsidR="00097E98" w:rsidRPr="00442838" w14:paraId="3849200E" w14:textId="77777777" w:rsidTr="000F163C">
        <w:trPr>
          <w:trHeight w:val="896"/>
        </w:trPr>
        <w:tc>
          <w:tcPr>
            <w:tcW w:w="1251" w:type="dxa"/>
          </w:tcPr>
          <w:p w14:paraId="25F96A72" w14:textId="77777777" w:rsidR="00097E98" w:rsidRPr="00442838" w:rsidRDefault="00097E98" w:rsidP="000F163C">
            <w:pPr>
              <w:spacing w:line="360" w:lineRule="auto"/>
            </w:pPr>
          </w:p>
        </w:tc>
        <w:tc>
          <w:tcPr>
            <w:tcW w:w="1652" w:type="dxa"/>
          </w:tcPr>
          <w:p w14:paraId="6C755A66" w14:textId="77777777" w:rsidR="00097E98" w:rsidRPr="00442838" w:rsidRDefault="00097E98" w:rsidP="000F163C">
            <w:pPr>
              <w:spacing w:line="360" w:lineRule="auto"/>
            </w:pPr>
          </w:p>
        </w:tc>
        <w:tc>
          <w:tcPr>
            <w:tcW w:w="3719" w:type="dxa"/>
          </w:tcPr>
          <w:p w14:paraId="6D19E3BA" w14:textId="77777777" w:rsidR="00097E98" w:rsidRPr="00442838" w:rsidRDefault="00097E98" w:rsidP="000F163C">
            <w:pPr>
              <w:spacing w:line="360" w:lineRule="auto"/>
            </w:pPr>
          </w:p>
        </w:tc>
        <w:tc>
          <w:tcPr>
            <w:tcW w:w="880" w:type="dxa"/>
          </w:tcPr>
          <w:p w14:paraId="15424D56" w14:textId="77777777" w:rsidR="00097E98" w:rsidRPr="00442838" w:rsidRDefault="00097E98" w:rsidP="000F163C">
            <w:pPr>
              <w:spacing w:line="360" w:lineRule="auto"/>
            </w:pPr>
          </w:p>
        </w:tc>
        <w:tc>
          <w:tcPr>
            <w:tcW w:w="724" w:type="dxa"/>
          </w:tcPr>
          <w:p w14:paraId="2B9D8BF9" w14:textId="77777777" w:rsidR="00097E98" w:rsidRPr="00442838" w:rsidRDefault="00097E98" w:rsidP="000F163C">
            <w:pPr>
              <w:spacing w:line="360" w:lineRule="auto"/>
            </w:pPr>
          </w:p>
        </w:tc>
        <w:tc>
          <w:tcPr>
            <w:tcW w:w="724" w:type="dxa"/>
          </w:tcPr>
          <w:p w14:paraId="560F9DFB" w14:textId="77777777" w:rsidR="00097E98" w:rsidRPr="00442838" w:rsidRDefault="00097E98" w:rsidP="000F163C">
            <w:pPr>
              <w:spacing w:line="360" w:lineRule="auto"/>
            </w:pPr>
          </w:p>
        </w:tc>
        <w:tc>
          <w:tcPr>
            <w:tcW w:w="1976" w:type="dxa"/>
          </w:tcPr>
          <w:p w14:paraId="302C8DD0" w14:textId="77777777" w:rsidR="00097E98" w:rsidRPr="00442838" w:rsidRDefault="00097E98" w:rsidP="000F163C">
            <w:pPr>
              <w:spacing w:line="360" w:lineRule="auto"/>
            </w:pPr>
          </w:p>
        </w:tc>
      </w:tr>
    </w:tbl>
    <w:p w14:paraId="685F9B77" w14:textId="77777777" w:rsidR="00097E98" w:rsidRPr="00442838" w:rsidRDefault="00097E98" w:rsidP="00097E98">
      <w:pPr>
        <w:rPr>
          <w:sz w:val="24"/>
        </w:rPr>
      </w:pPr>
    </w:p>
    <w:p w14:paraId="36DC110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55CD1BF" w14:textId="77777777" w:rsidTr="000F163C">
        <w:tc>
          <w:tcPr>
            <w:tcW w:w="3596" w:type="dxa"/>
          </w:tcPr>
          <w:p w14:paraId="3386097E" w14:textId="77777777" w:rsidR="00097E98" w:rsidRPr="00442838" w:rsidRDefault="00097E98" w:rsidP="000F163C">
            <w:pPr>
              <w:rPr>
                <w:sz w:val="24"/>
              </w:rPr>
            </w:pPr>
          </w:p>
        </w:tc>
        <w:tc>
          <w:tcPr>
            <w:tcW w:w="3597" w:type="dxa"/>
          </w:tcPr>
          <w:p w14:paraId="3826F958" w14:textId="77777777" w:rsidR="00097E98" w:rsidRPr="00442838" w:rsidRDefault="00097E98" w:rsidP="000F163C">
            <w:pPr>
              <w:rPr>
                <w:sz w:val="24"/>
              </w:rPr>
            </w:pPr>
          </w:p>
        </w:tc>
        <w:tc>
          <w:tcPr>
            <w:tcW w:w="3597" w:type="dxa"/>
          </w:tcPr>
          <w:p w14:paraId="4A388540" w14:textId="77777777" w:rsidR="00097E98" w:rsidRPr="00442838" w:rsidRDefault="00097E98" w:rsidP="000F163C">
            <w:pPr>
              <w:rPr>
                <w:sz w:val="24"/>
              </w:rPr>
            </w:pPr>
          </w:p>
        </w:tc>
      </w:tr>
      <w:tr w:rsidR="00097E98" w:rsidRPr="00442838" w14:paraId="111C427D" w14:textId="77777777" w:rsidTr="000F163C">
        <w:tc>
          <w:tcPr>
            <w:tcW w:w="3596" w:type="dxa"/>
          </w:tcPr>
          <w:p w14:paraId="04E78301" w14:textId="77777777" w:rsidR="00097E98" w:rsidRPr="00442838" w:rsidRDefault="00097E98" w:rsidP="000F163C">
            <w:pPr>
              <w:rPr>
                <w:sz w:val="24"/>
              </w:rPr>
            </w:pPr>
          </w:p>
        </w:tc>
        <w:tc>
          <w:tcPr>
            <w:tcW w:w="3597" w:type="dxa"/>
          </w:tcPr>
          <w:p w14:paraId="40995F28" w14:textId="77777777" w:rsidR="00097E98" w:rsidRPr="00442838" w:rsidRDefault="00097E98" w:rsidP="000F163C">
            <w:pPr>
              <w:rPr>
                <w:sz w:val="24"/>
              </w:rPr>
            </w:pPr>
          </w:p>
        </w:tc>
        <w:tc>
          <w:tcPr>
            <w:tcW w:w="3597" w:type="dxa"/>
          </w:tcPr>
          <w:p w14:paraId="56E4584C" w14:textId="77777777" w:rsidR="00097E98" w:rsidRPr="00442838" w:rsidRDefault="00097E98" w:rsidP="000F163C">
            <w:pPr>
              <w:rPr>
                <w:sz w:val="24"/>
              </w:rPr>
            </w:pPr>
          </w:p>
        </w:tc>
      </w:tr>
    </w:tbl>
    <w:p w14:paraId="042F77F3" w14:textId="77777777" w:rsidR="00097E98" w:rsidRPr="00442838" w:rsidRDefault="00097E98" w:rsidP="00097E98">
      <w:pPr>
        <w:rPr>
          <w:sz w:val="24"/>
        </w:rPr>
      </w:pPr>
    </w:p>
    <w:p w14:paraId="2C196425" w14:textId="77777777" w:rsidR="00097E98" w:rsidRPr="00442838" w:rsidRDefault="00097E98" w:rsidP="00097E98">
      <w:pPr>
        <w:rPr>
          <w:sz w:val="24"/>
        </w:rPr>
      </w:pPr>
      <w:r w:rsidRPr="00442838">
        <w:rPr>
          <w:sz w:val="24"/>
        </w:rPr>
        <w:t>Sprites:</w:t>
      </w:r>
    </w:p>
    <w:p w14:paraId="6523A220" w14:textId="77777777" w:rsidR="00097E98" w:rsidRPr="00442838" w:rsidRDefault="00097E98" w:rsidP="00097E98">
      <w:pPr>
        <w:rPr>
          <w:sz w:val="24"/>
        </w:rPr>
      </w:pPr>
      <w:r w:rsidRPr="00442838">
        <w:rPr>
          <w:sz w:val="24"/>
        </w:rPr>
        <w:br w:type="page"/>
      </w:r>
    </w:p>
    <w:p w14:paraId="230F98CB" w14:textId="77777777" w:rsidR="00097E98" w:rsidRPr="00442838" w:rsidRDefault="00097E98" w:rsidP="00097E98">
      <w:pPr>
        <w:rPr>
          <w:sz w:val="24"/>
        </w:rPr>
      </w:pPr>
      <w:r w:rsidRPr="00442838">
        <w:rPr>
          <w:sz w:val="24"/>
        </w:rPr>
        <w:lastRenderedPageBreak/>
        <w:t>Family Page</w:t>
      </w:r>
    </w:p>
    <w:p w14:paraId="28655E3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DB4B5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E48C40B" w14:textId="77777777" w:rsidTr="000F163C">
        <w:trPr>
          <w:trHeight w:val="896"/>
        </w:trPr>
        <w:tc>
          <w:tcPr>
            <w:tcW w:w="1251" w:type="dxa"/>
          </w:tcPr>
          <w:p w14:paraId="1EE69576" w14:textId="77777777" w:rsidR="00097E98" w:rsidRPr="00442838" w:rsidRDefault="00097E98" w:rsidP="000F163C">
            <w:pPr>
              <w:spacing w:line="360" w:lineRule="auto"/>
            </w:pPr>
            <w:r w:rsidRPr="00442838">
              <w:t>Pokemon</w:t>
            </w:r>
          </w:p>
          <w:p w14:paraId="0F009A93" w14:textId="77777777" w:rsidR="00097E98" w:rsidRPr="00442838" w:rsidRDefault="00097E98" w:rsidP="000F163C">
            <w:pPr>
              <w:spacing w:line="360" w:lineRule="auto"/>
            </w:pPr>
            <w:r w:rsidRPr="00442838">
              <w:t>Name</w:t>
            </w:r>
          </w:p>
        </w:tc>
        <w:tc>
          <w:tcPr>
            <w:tcW w:w="1652" w:type="dxa"/>
          </w:tcPr>
          <w:p w14:paraId="2536B08D" w14:textId="77777777" w:rsidR="00097E98" w:rsidRPr="00442838" w:rsidRDefault="00097E98" w:rsidP="000F163C">
            <w:pPr>
              <w:spacing w:line="360" w:lineRule="auto"/>
            </w:pPr>
            <w:r w:rsidRPr="00442838">
              <w:t>Pokemon Number</w:t>
            </w:r>
          </w:p>
        </w:tc>
        <w:tc>
          <w:tcPr>
            <w:tcW w:w="3719" w:type="dxa"/>
          </w:tcPr>
          <w:p w14:paraId="3E1FDF13" w14:textId="77777777" w:rsidR="00097E98" w:rsidRPr="00442838" w:rsidRDefault="00097E98" w:rsidP="000F163C">
            <w:pPr>
              <w:spacing w:line="360" w:lineRule="auto"/>
            </w:pPr>
            <w:r w:rsidRPr="00442838">
              <w:t>Base Stats</w:t>
            </w:r>
          </w:p>
          <w:p w14:paraId="67BDAB2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25CBDED" w14:textId="77777777" w:rsidR="00097E98" w:rsidRPr="00442838" w:rsidRDefault="00097E98" w:rsidP="000F163C">
            <w:pPr>
              <w:spacing w:line="360" w:lineRule="auto"/>
            </w:pPr>
            <w:r w:rsidRPr="00442838">
              <w:t>Ability</w:t>
            </w:r>
          </w:p>
        </w:tc>
        <w:tc>
          <w:tcPr>
            <w:tcW w:w="724" w:type="dxa"/>
          </w:tcPr>
          <w:p w14:paraId="6AEF3278" w14:textId="77777777" w:rsidR="00097E98" w:rsidRPr="00442838" w:rsidRDefault="00097E98" w:rsidP="000F163C">
            <w:pPr>
              <w:spacing w:line="360" w:lineRule="auto"/>
            </w:pPr>
            <w:r w:rsidRPr="00442838">
              <w:t>Type 1</w:t>
            </w:r>
          </w:p>
        </w:tc>
        <w:tc>
          <w:tcPr>
            <w:tcW w:w="724" w:type="dxa"/>
          </w:tcPr>
          <w:p w14:paraId="75700BB8" w14:textId="77777777" w:rsidR="00097E98" w:rsidRPr="00442838" w:rsidRDefault="00097E98" w:rsidP="000F163C">
            <w:pPr>
              <w:spacing w:line="360" w:lineRule="auto"/>
            </w:pPr>
            <w:r w:rsidRPr="00442838">
              <w:t>Type 2</w:t>
            </w:r>
          </w:p>
        </w:tc>
        <w:tc>
          <w:tcPr>
            <w:tcW w:w="1976" w:type="dxa"/>
          </w:tcPr>
          <w:p w14:paraId="667E81DC" w14:textId="77777777" w:rsidR="00097E98" w:rsidRPr="00442838" w:rsidRDefault="00097E98" w:rsidP="000F163C">
            <w:pPr>
              <w:spacing w:line="360" w:lineRule="auto"/>
            </w:pPr>
            <w:r w:rsidRPr="00442838">
              <w:t>Evolution</w:t>
            </w:r>
          </w:p>
        </w:tc>
      </w:tr>
      <w:tr w:rsidR="00097E98" w:rsidRPr="00442838" w14:paraId="0F9BF76E" w14:textId="77777777" w:rsidTr="000F163C">
        <w:trPr>
          <w:trHeight w:val="454"/>
        </w:trPr>
        <w:tc>
          <w:tcPr>
            <w:tcW w:w="1251" w:type="dxa"/>
          </w:tcPr>
          <w:p w14:paraId="68959BC8" w14:textId="77777777" w:rsidR="00097E98" w:rsidRPr="00442838" w:rsidRDefault="00097E98" w:rsidP="000F163C">
            <w:pPr>
              <w:spacing w:line="360" w:lineRule="auto"/>
            </w:pPr>
          </w:p>
        </w:tc>
        <w:tc>
          <w:tcPr>
            <w:tcW w:w="1652" w:type="dxa"/>
          </w:tcPr>
          <w:p w14:paraId="4E8633ED" w14:textId="77777777" w:rsidR="00097E98" w:rsidRPr="00442838" w:rsidRDefault="00097E98" w:rsidP="000F163C">
            <w:pPr>
              <w:spacing w:line="360" w:lineRule="auto"/>
            </w:pPr>
          </w:p>
        </w:tc>
        <w:tc>
          <w:tcPr>
            <w:tcW w:w="3719" w:type="dxa"/>
          </w:tcPr>
          <w:p w14:paraId="0D82F6FF" w14:textId="77777777" w:rsidR="00097E98" w:rsidRPr="00442838" w:rsidRDefault="00097E98" w:rsidP="000F163C">
            <w:pPr>
              <w:spacing w:line="360" w:lineRule="auto"/>
            </w:pPr>
          </w:p>
        </w:tc>
        <w:tc>
          <w:tcPr>
            <w:tcW w:w="880" w:type="dxa"/>
          </w:tcPr>
          <w:p w14:paraId="744A5DB0" w14:textId="77777777" w:rsidR="00097E98" w:rsidRPr="00442838" w:rsidRDefault="00097E98" w:rsidP="000F163C">
            <w:pPr>
              <w:spacing w:line="360" w:lineRule="auto"/>
            </w:pPr>
          </w:p>
        </w:tc>
        <w:tc>
          <w:tcPr>
            <w:tcW w:w="724" w:type="dxa"/>
          </w:tcPr>
          <w:p w14:paraId="63F92CF6" w14:textId="77777777" w:rsidR="00097E98" w:rsidRPr="00442838" w:rsidRDefault="00097E98" w:rsidP="000F163C">
            <w:pPr>
              <w:spacing w:line="360" w:lineRule="auto"/>
            </w:pPr>
          </w:p>
        </w:tc>
        <w:tc>
          <w:tcPr>
            <w:tcW w:w="724" w:type="dxa"/>
          </w:tcPr>
          <w:p w14:paraId="693EB54D" w14:textId="77777777" w:rsidR="00097E98" w:rsidRPr="00442838" w:rsidRDefault="00097E98" w:rsidP="000F163C">
            <w:pPr>
              <w:spacing w:line="360" w:lineRule="auto"/>
            </w:pPr>
          </w:p>
        </w:tc>
        <w:tc>
          <w:tcPr>
            <w:tcW w:w="1976" w:type="dxa"/>
          </w:tcPr>
          <w:p w14:paraId="25BE464E" w14:textId="77777777" w:rsidR="00097E98" w:rsidRPr="00442838" w:rsidRDefault="00097E98" w:rsidP="000F163C">
            <w:pPr>
              <w:spacing w:line="360" w:lineRule="auto"/>
            </w:pPr>
          </w:p>
        </w:tc>
      </w:tr>
      <w:tr w:rsidR="00097E98" w:rsidRPr="00442838" w14:paraId="6E92F105" w14:textId="77777777" w:rsidTr="000F163C">
        <w:trPr>
          <w:trHeight w:val="441"/>
        </w:trPr>
        <w:tc>
          <w:tcPr>
            <w:tcW w:w="1251" w:type="dxa"/>
          </w:tcPr>
          <w:p w14:paraId="6D6FE94F" w14:textId="77777777" w:rsidR="00097E98" w:rsidRPr="00442838" w:rsidRDefault="00097E98" w:rsidP="000F163C">
            <w:pPr>
              <w:spacing w:line="360" w:lineRule="auto"/>
            </w:pPr>
          </w:p>
        </w:tc>
        <w:tc>
          <w:tcPr>
            <w:tcW w:w="1652" w:type="dxa"/>
          </w:tcPr>
          <w:p w14:paraId="79567E4C" w14:textId="77777777" w:rsidR="00097E98" w:rsidRPr="00442838" w:rsidRDefault="00097E98" w:rsidP="000F163C">
            <w:pPr>
              <w:spacing w:line="360" w:lineRule="auto"/>
            </w:pPr>
          </w:p>
        </w:tc>
        <w:tc>
          <w:tcPr>
            <w:tcW w:w="3719" w:type="dxa"/>
          </w:tcPr>
          <w:p w14:paraId="06381A88" w14:textId="77777777" w:rsidR="00097E98" w:rsidRPr="00442838" w:rsidRDefault="00097E98" w:rsidP="000F163C">
            <w:pPr>
              <w:spacing w:line="360" w:lineRule="auto"/>
            </w:pPr>
          </w:p>
        </w:tc>
        <w:tc>
          <w:tcPr>
            <w:tcW w:w="880" w:type="dxa"/>
          </w:tcPr>
          <w:p w14:paraId="315E7CB1" w14:textId="77777777" w:rsidR="00097E98" w:rsidRPr="00442838" w:rsidRDefault="00097E98" w:rsidP="000F163C">
            <w:pPr>
              <w:spacing w:line="360" w:lineRule="auto"/>
            </w:pPr>
          </w:p>
        </w:tc>
        <w:tc>
          <w:tcPr>
            <w:tcW w:w="724" w:type="dxa"/>
          </w:tcPr>
          <w:p w14:paraId="10E26F5D" w14:textId="77777777" w:rsidR="00097E98" w:rsidRPr="00442838" w:rsidRDefault="00097E98" w:rsidP="000F163C">
            <w:pPr>
              <w:spacing w:line="360" w:lineRule="auto"/>
            </w:pPr>
          </w:p>
        </w:tc>
        <w:tc>
          <w:tcPr>
            <w:tcW w:w="724" w:type="dxa"/>
          </w:tcPr>
          <w:p w14:paraId="59D70D30" w14:textId="77777777" w:rsidR="00097E98" w:rsidRPr="00442838" w:rsidRDefault="00097E98" w:rsidP="000F163C">
            <w:pPr>
              <w:spacing w:line="360" w:lineRule="auto"/>
            </w:pPr>
          </w:p>
        </w:tc>
        <w:tc>
          <w:tcPr>
            <w:tcW w:w="1976" w:type="dxa"/>
          </w:tcPr>
          <w:p w14:paraId="2A21D271" w14:textId="77777777" w:rsidR="00097E98" w:rsidRPr="00442838" w:rsidRDefault="00097E98" w:rsidP="000F163C">
            <w:pPr>
              <w:spacing w:line="360" w:lineRule="auto"/>
            </w:pPr>
          </w:p>
        </w:tc>
      </w:tr>
      <w:tr w:rsidR="00097E98" w:rsidRPr="00442838" w14:paraId="2FE1C982" w14:textId="77777777" w:rsidTr="000F163C">
        <w:trPr>
          <w:trHeight w:val="441"/>
        </w:trPr>
        <w:tc>
          <w:tcPr>
            <w:tcW w:w="1251" w:type="dxa"/>
          </w:tcPr>
          <w:p w14:paraId="163540F5" w14:textId="77777777" w:rsidR="00097E98" w:rsidRPr="00442838" w:rsidRDefault="00097E98" w:rsidP="000F163C">
            <w:pPr>
              <w:spacing w:line="360" w:lineRule="auto"/>
            </w:pPr>
          </w:p>
        </w:tc>
        <w:tc>
          <w:tcPr>
            <w:tcW w:w="1652" w:type="dxa"/>
          </w:tcPr>
          <w:p w14:paraId="1409BF76" w14:textId="77777777" w:rsidR="00097E98" w:rsidRPr="00442838" w:rsidRDefault="00097E98" w:rsidP="000F163C">
            <w:pPr>
              <w:spacing w:line="360" w:lineRule="auto"/>
            </w:pPr>
          </w:p>
        </w:tc>
        <w:tc>
          <w:tcPr>
            <w:tcW w:w="3719" w:type="dxa"/>
          </w:tcPr>
          <w:p w14:paraId="5502DE25" w14:textId="77777777" w:rsidR="00097E98" w:rsidRPr="00442838" w:rsidRDefault="00097E98" w:rsidP="000F163C">
            <w:pPr>
              <w:spacing w:line="360" w:lineRule="auto"/>
            </w:pPr>
          </w:p>
        </w:tc>
        <w:tc>
          <w:tcPr>
            <w:tcW w:w="880" w:type="dxa"/>
          </w:tcPr>
          <w:p w14:paraId="6A1107D5" w14:textId="77777777" w:rsidR="00097E98" w:rsidRPr="00442838" w:rsidRDefault="00097E98" w:rsidP="000F163C">
            <w:pPr>
              <w:spacing w:line="360" w:lineRule="auto"/>
            </w:pPr>
          </w:p>
        </w:tc>
        <w:tc>
          <w:tcPr>
            <w:tcW w:w="724" w:type="dxa"/>
          </w:tcPr>
          <w:p w14:paraId="2A6660C7" w14:textId="77777777" w:rsidR="00097E98" w:rsidRPr="00442838" w:rsidRDefault="00097E98" w:rsidP="000F163C">
            <w:pPr>
              <w:spacing w:line="360" w:lineRule="auto"/>
            </w:pPr>
          </w:p>
        </w:tc>
        <w:tc>
          <w:tcPr>
            <w:tcW w:w="724" w:type="dxa"/>
          </w:tcPr>
          <w:p w14:paraId="349B8970" w14:textId="77777777" w:rsidR="00097E98" w:rsidRPr="00442838" w:rsidRDefault="00097E98" w:rsidP="000F163C">
            <w:pPr>
              <w:spacing w:line="360" w:lineRule="auto"/>
            </w:pPr>
          </w:p>
        </w:tc>
        <w:tc>
          <w:tcPr>
            <w:tcW w:w="1976" w:type="dxa"/>
          </w:tcPr>
          <w:p w14:paraId="4DF44AAE" w14:textId="77777777" w:rsidR="00097E98" w:rsidRPr="00442838" w:rsidRDefault="00097E98" w:rsidP="000F163C">
            <w:pPr>
              <w:spacing w:line="360" w:lineRule="auto"/>
            </w:pPr>
          </w:p>
        </w:tc>
      </w:tr>
      <w:tr w:rsidR="00097E98" w:rsidRPr="00442838" w14:paraId="25F98581" w14:textId="77777777" w:rsidTr="000F163C">
        <w:trPr>
          <w:trHeight w:val="896"/>
        </w:trPr>
        <w:tc>
          <w:tcPr>
            <w:tcW w:w="1251" w:type="dxa"/>
          </w:tcPr>
          <w:p w14:paraId="03FC40F8" w14:textId="77777777" w:rsidR="00097E98" w:rsidRPr="00442838" w:rsidRDefault="00097E98" w:rsidP="000F163C">
            <w:pPr>
              <w:spacing w:line="360" w:lineRule="auto"/>
            </w:pPr>
          </w:p>
        </w:tc>
        <w:tc>
          <w:tcPr>
            <w:tcW w:w="1652" w:type="dxa"/>
          </w:tcPr>
          <w:p w14:paraId="7F551B2B" w14:textId="77777777" w:rsidR="00097E98" w:rsidRPr="00442838" w:rsidRDefault="00097E98" w:rsidP="000F163C">
            <w:pPr>
              <w:spacing w:line="360" w:lineRule="auto"/>
            </w:pPr>
          </w:p>
        </w:tc>
        <w:tc>
          <w:tcPr>
            <w:tcW w:w="3719" w:type="dxa"/>
          </w:tcPr>
          <w:p w14:paraId="7F003FD9" w14:textId="77777777" w:rsidR="00097E98" w:rsidRPr="00442838" w:rsidRDefault="00097E98" w:rsidP="000F163C">
            <w:pPr>
              <w:spacing w:line="360" w:lineRule="auto"/>
            </w:pPr>
          </w:p>
        </w:tc>
        <w:tc>
          <w:tcPr>
            <w:tcW w:w="880" w:type="dxa"/>
          </w:tcPr>
          <w:p w14:paraId="479E5228" w14:textId="77777777" w:rsidR="00097E98" w:rsidRPr="00442838" w:rsidRDefault="00097E98" w:rsidP="000F163C">
            <w:pPr>
              <w:spacing w:line="360" w:lineRule="auto"/>
            </w:pPr>
          </w:p>
        </w:tc>
        <w:tc>
          <w:tcPr>
            <w:tcW w:w="724" w:type="dxa"/>
          </w:tcPr>
          <w:p w14:paraId="1FC298C8" w14:textId="77777777" w:rsidR="00097E98" w:rsidRPr="00442838" w:rsidRDefault="00097E98" w:rsidP="000F163C">
            <w:pPr>
              <w:spacing w:line="360" w:lineRule="auto"/>
            </w:pPr>
          </w:p>
        </w:tc>
        <w:tc>
          <w:tcPr>
            <w:tcW w:w="724" w:type="dxa"/>
          </w:tcPr>
          <w:p w14:paraId="076BF8BE" w14:textId="77777777" w:rsidR="00097E98" w:rsidRPr="00442838" w:rsidRDefault="00097E98" w:rsidP="000F163C">
            <w:pPr>
              <w:spacing w:line="360" w:lineRule="auto"/>
            </w:pPr>
          </w:p>
        </w:tc>
        <w:tc>
          <w:tcPr>
            <w:tcW w:w="1976" w:type="dxa"/>
          </w:tcPr>
          <w:p w14:paraId="54323A75" w14:textId="77777777" w:rsidR="00097E98" w:rsidRPr="00442838" w:rsidRDefault="00097E98" w:rsidP="000F163C">
            <w:pPr>
              <w:spacing w:line="360" w:lineRule="auto"/>
            </w:pPr>
          </w:p>
        </w:tc>
      </w:tr>
    </w:tbl>
    <w:p w14:paraId="70836806" w14:textId="77777777" w:rsidR="00097E98" w:rsidRPr="00442838" w:rsidRDefault="00097E98" w:rsidP="00097E98">
      <w:pPr>
        <w:rPr>
          <w:sz w:val="24"/>
        </w:rPr>
      </w:pPr>
    </w:p>
    <w:p w14:paraId="7C3A96E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FE0B261" w14:textId="77777777" w:rsidTr="000F163C">
        <w:tc>
          <w:tcPr>
            <w:tcW w:w="3596" w:type="dxa"/>
          </w:tcPr>
          <w:p w14:paraId="6EBCFFE6" w14:textId="77777777" w:rsidR="00097E98" w:rsidRPr="00442838" w:rsidRDefault="00097E98" w:rsidP="000F163C">
            <w:pPr>
              <w:rPr>
                <w:sz w:val="24"/>
              </w:rPr>
            </w:pPr>
          </w:p>
        </w:tc>
        <w:tc>
          <w:tcPr>
            <w:tcW w:w="3597" w:type="dxa"/>
          </w:tcPr>
          <w:p w14:paraId="63B219DB" w14:textId="77777777" w:rsidR="00097E98" w:rsidRPr="00442838" w:rsidRDefault="00097E98" w:rsidP="000F163C">
            <w:pPr>
              <w:rPr>
                <w:sz w:val="24"/>
              </w:rPr>
            </w:pPr>
          </w:p>
        </w:tc>
        <w:tc>
          <w:tcPr>
            <w:tcW w:w="3597" w:type="dxa"/>
          </w:tcPr>
          <w:p w14:paraId="4296D7C7" w14:textId="77777777" w:rsidR="00097E98" w:rsidRPr="00442838" w:rsidRDefault="00097E98" w:rsidP="000F163C">
            <w:pPr>
              <w:rPr>
                <w:sz w:val="24"/>
              </w:rPr>
            </w:pPr>
          </w:p>
        </w:tc>
      </w:tr>
      <w:tr w:rsidR="00097E98" w:rsidRPr="00442838" w14:paraId="202C863F" w14:textId="77777777" w:rsidTr="000F163C">
        <w:tc>
          <w:tcPr>
            <w:tcW w:w="3596" w:type="dxa"/>
          </w:tcPr>
          <w:p w14:paraId="5A27F8D8" w14:textId="77777777" w:rsidR="00097E98" w:rsidRPr="00442838" w:rsidRDefault="00097E98" w:rsidP="000F163C">
            <w:pPr>
              <w:rPr>
                <w:sz w:val="24"/>
              </w:rPr>
            </w:pPr>
          </w:p>
        </w:tc>
        <w:tc>
          <w:tcPr>
            <w:tcW w:w="3597" w:type="dxa"/>
          </w:tcPr>
          <w:p w14:paraId="4A826CDB" w14:textId="77777777" w:rsidR="00097E98" w:rsidRPr="00442838" w:rsidRDefault="00097E98" w:rsidP="000F163C">
            <w:pPr>
              <w:rPr>
                <w:sz w:val="24"/>
              </w:rPr>
            </w:pPr>
          </w:p>
        </w:tc>
        <w:tc>
          <w:tcPr>
            <w:tcW w:w="3597" w:type="dxa"/>
          </w:tcPr>
          <w:p w14:paraId="0896E71A" w14:textId="77777777" w:rsidR="00097E98" w:rsidRPr="00442838" w:rsidRDefault="00097E98" w:rsidP="000F163C">
            <w:pPr>
              <w:rPr>
                <w:sz w:val="24"/>
              </w:rPr>
            </w:pPr>
          </w:p>
        </w:tc>
      </w:tr>
    </w:tbl>
    <w:p w14:paraId="6726E265" w14:textId="77777777" w:rsidR="00097E98" w:rsidRPr="00442838" w:rsidRDefault="00097E98" w:rsidP="00097E98">
      <w:pPr>
        <w:rPr>
          <w:sz w:val="24"/>
        </w:rPr>
      </w:pPr>
    </w:p>
    <w:p w14:paraId="59C82FC8" w14:textId="77777777" w:rsidR="00097E98" w:rsidRPr="00442838" w:rsidRDefault="00097E98" w:rsidP="00097E98">
      <w:pPr>
        <w:rPr>
          <w:sz w:val="24"/>
        </w:rPr>
      </w:pPr>
      <w:r w:rsidRPr="00442838">
        <w:rPr>
          <w:sz w:val="24"/>
        </w:rPr>
        <w:t>Sprites:</w:t>
      </w:r>
    </w:p>
    <w:p w14:paraId="6FDDE57E" w14:textId="77777777" w:rsidR="00097E98" w:rsidRPr="00442838" w:rsidRDefault="00097E98" w:rsidP="00097E98">
      <w:pPr>
        <w:rPr>
          <w:sz w:val="24"/>
        </w:rPr>
      </w:pPr>
      <w:r w:rsidRPr="00442838">
        <w:rPr>
          <w:sz w:val="24"/>
        </w:rPr>
        <w:br w:type="page"/>
      </w:r>
    </w:p>
    <w:p w14:paraId="2EBA0ACF" w14:textId="77777777" w:rsidR="00097E98" w:rsidRPr="00442838" w:rsidRDefault="00097E98" w:rsidP="00097E98">
      <w:pPr>
        <w:rPr>
          <w:sz w:val="24"/>
        </w:rPr>
      </w:pPr>
      <w:r w:rsidRPr="00442838">
        <w:rPr>
          <w:sz w:val="24"/>
        </w:rPr>
        <w:lastRenderedPageBreak/>
        <w:t>Family Page</w:t>
      </w:r>
    </w:p>
    <w:p w14:paraId="323D80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C80AED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152F16" w14:textId="77777777" w:rsidTr="000F163C">
        <w:trPr>
          <w:trHeight w:val="896"/>
        </w:trPr>
        <w:tc>
          <w:tcPr>
            <w:tcW w:w="1251" w:type="dxa"/>
          </w:tcPr>
          <w:p w14:paraId="6FBF9829" w14:textId="77777777" w:rsidR="00097E98" w:rsidRPr="00442838" w:rsidRDefault="00097E98" w:rsidP="000F163C">
            <w:pPr>
              <w:spacing w:line="360" w:lineRule="auto"/>
            </w:pPr>
            <w:r w:rsidRPr="00442838">
              <w:t>Pokemon</w:t>
            </w:r>
          </w:p>
          <w:p w14:paraId="243D5010" w14:textId="77777777" w:rsidR="00097E98" w:rsidRPr="00442838" w:rsidRDefault="00097E98" w:rsidP="000F163C">
            <w:pPr>
              <w:spacing w:line="360" w:lineRule="auto"/>
            </w:pPr>
            <w:r w:rsidRPr="00442838">
              <w:t>Name</w:t>
            </w:r>
          </w:p>
        </w:tc>
        <w:tc>
          <w:tcPr>
            <w:tcW w:w="1652" w:type="dxa"/>
          </w:tcPr>
          <w:p w14:paraId="5F353054" w14:textId="77777777" w:rsidR="00097E98" w:rsidRPr="00442838" w:rsidRDefault="00097E98" w:rsidP="000F163C">
            <w:pPr>
              <w:spacing w:line="360" w:lineRule="auto"/>
            </w:pPr>
            <w:r w:rsidRPr="00442838">
              <w:t>Pokemon Number</w:t>
            </w:r>
          </w:p>
        </w:tc>
        <w:tc>
          <w:tcPr>
            <w:tcW w:w="3719" w:type="dxa"/>
          </w:tcPr>
          <w:p w14:paraId="168C0167" w14:textId="77777777" w:rsidR="00097E98" w:rsidRPr="00442838" w:rsidRDefault="00097E98" w:rsidP="000F163C">
            <w:pPr>
              <w:spacing w:line="360" w:lineRule="auto"/>
            </w:pPr>
            <w:r w:rsidRPr="00442838">
              <w:t>Base Stats</w:t>
            </w:r>
          </w:p>
          <w:p w14:paraId="141E7BB3"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07C4D1A" w14:textId="77777777" w:rsidR="00097E98" w:rsidRPr="00442838" w:rsidRDefault="00097E98" w:rsidP="000F163C">
            <w:pPr>
              <w:spacing w:line="360" w:lineRule="auto"/>
            </w:pPr>
            <w:r w:rsidRPr="00442838">
              <w:t>Ability</w:t>
            </w:r>
          </w:p>
        </w:tc>
        <w:tc>
          <w:tcPr>
            <w:tcW w:w="724" w:type="dxa"/>
          </w:tcPr>
          <w:p w14:paraId="6BA6DECC" w14:textId="77777777" w:rsidR="00097E98" w:rsidRPr="00442838" w:rsidRDefault="00097E98" w:rsidP="000F163C">
            <w:pPr>
              <w:spacing w:line="360" w:lineRule="auto"/>
            </w:pPr>
            <w:r w:rsidRPr="00442838">
              <w:t>Type 1</w:t>
            </w:r>
          </w:p>
        </w:tc>
        <w:tc>
          <w:tcPr>
            <w:tcW w:w="724" w:type="dxa"/>
          </w:tcPr>
          <w:p w14:paraId="7BBE17CA" w14:textId="77777777" w:rsidR="00097E98" w:rsidRPr="00442838" w:rsidRDefault="00097E98" w:rsidP="000F163C">
            <w:pPr>
              <w:spacing w:line="360" w:lineRule="auto"/>
            </w:pPr>
            <w:r w:rsidRPr="00442838">
              <w:t>Type 2</w:t>
            </w:r>
          </w:p>
        </w:tc>
        <w:tc>
          <w:tcPr>
            <w:tcW w:w="1976" w:type="dxa"/>
          </w:tcPr>
          <w:p w14:paraId="46A39EF0" w14:textId="77777777" w:rsidR="00097E98" w:rsidRPr="00442838" w:rsidRDefault="00097E98" w:rsidP="000F163C">
            <w:pPr>
              <w:spacing w:line="360" w:lineRule="auto"/>
            </w:pPr>
            <w:r w:rsidRPr="00442838">
              <w:t>Evolution</w:t>
            </w:r>
          </w:p>
        </w:tc>
      </w:tr>
      <w:tr w:rsidR="00097E98" w:rsidRPr="00442838" w14:paraId="6A23D46B" w14:textId="77777777" w:rsidTr="000F163C">
        <w:trPr>
          <w:trHeight w:val="454"/>
        </w:trPr>
        <w:tc>
          <w:tcPr>
            <w:tcW w:w="1251" w:type="dxa"/>
          </w:tcPr>
          <w:p w14:paraId="5DBC26EC" w14:textId="77777777" w:rsidR="00097E98" w:rsidRPr="00442838" w:rsidRDefault="00097E98" w:rsidP="000F163C">
            <w:pPr>
              <w:spacing w:line="360" w:lineRule="auto"/>
            </w:pPr>
          </w:p>
        </w:tc>
        <w:tc>
          <w:tcPr>
            <w:tcW w:w="1652" w:type="dxa"/>
          </w:tcPr>
          <w:p w14:paraId="162E13F6" w14:textId="77777777" w:rsidR="00097E98" w:rsidRPr="00442838" w:rsidRDefault="00097E98" w:rsidP="000F163C">
            <w:pPr>
              <w:spacing w:line="360" w:lineRule="auto"/>
            </w:pPr>
          </w:p>
        </w:tc>
        <w:tc>
          <w:tcPr>
            <w:tcW w:w="3719" w:type="dxa"/>
          </w:tcPr>
          <w:p w14:paraId="00C0913F" w14:textId="77777777" w:rsidR="00097E98" w:rsidRPr="00442838" w:rsidRDefault="00097E98" w:rsidP="000F163C">
            <w:pPr>
              <w:spacing w:line="360" w:lineRule="auto"/>
            </w:pPr>
          </w:p>
        </w:tc>
        <w:tc>
          <w:tcPr>
            <w:tcW w:w="880" w:type="dxa"/>
          </w:tcPr>
          <w:p w14:paraId="7690DF4C" w14:textId="77777777" w:rsidR="00097E98" w:rsidRPr="00442838" w:rsidRDefault="00097E98" w:rsidP="000F163C">
            <w:pPr>
              <w:spacing w:line="360" w:lineRule="auto"/>
            </w:pPr>
          </w:p>
        </w:tc>
        <w:tc>
          <w:tcPr>
            <w:tcW w:w="724" w:type="dxa"/>
          </w:tcPr>
          <w:p w14:paraId="2ED35668" w14:textId="77777777" w:rsidR="00097E98" w:rsidRPr="00442838" w:rsidRDefault="00097E98" w:rsidP="000F163C">
            <w:pPr>
              <w:spacing w:line="360" w:lineRule="auto"/>
            </w:pPr>
          </w:p>
        </w:tc>
        <w:tc>
          <w:tcPr>
            <w:tcW w:w="724" w:type="dxa"/>
          </w:tcPr>
          <w:p w14:paraId="7CA69318" w14:textId="77777777" w:rsidR="00097E98" w:rsidRPr="00442838" w:rsidRDefault="00097E98" w:rsidP="000F163C">
            <w:pPr>
              <w:spacing w:line="360" w:lineRule="auto"/>
            </w:pPr>
          </w:p>
        </w:tc>
        <w:tc>
          <w:tcPr>
            <w:tcW w:w="1976" w:type="dxa"/>
          </w:tcPr>
          <w:p w14:paraId="1D65EC38" w14:textId="77777777" w:rsidR="00097E98" w:rsidRPr="00442838" w:rsidRDefault="00097E98" w:rsidP="000F163C">
            <w:pPr>
              <w:spacing w:line="360" w:lineRule="auto"/>
            </w:pPr>
          </w:p>
        </w:tc>
      </w:tr>
      <w:tr w:rsidR="00097E98" w:rsidRPr="00442838" w14:paraId="74E4E68B" w14:textId="77777777" w:rsidTr="000F163C">
        <w:trPr>
          <w:trHeight w:val="441"/>
        </w:trPr>
        <w:tc>
          <w:tcPr>
            <w:tcW w:w="1251" w:type="dxa"/>
          </w:tcPr>
          <w:p w14:paraId="7B98EFEC" w14:textId="77777777" w:rsidR="00097E98" w:rsidRPr="00442838" w:rsidRDefault="00097E98" w:rsidP="000F163C">
            <w:pPr>
              <w:spacing w:line="360" w:lineRule="auto"/>
            </w:pPr>
          </w:p>
        </w:tc>
        <w:tc>
          <w:tcPr>
            <w:tcW w:w="1652" w:type="dxa"/>
          </w:tcPr>
          <w:p w14:paraId="353935E2" w14:textId="77777777" w:rsidR="00097E98" w:rsidRPr="00442838" w:rsidRDefault="00097E98" w:rsidP="000F163C">
            <w:pPr>
              <w:spacing w:line="360" w:lineRule="auto"/>
            </w:pPr>
          </w:p>
        </w:tc>
        <w:tc>
          <w:tcPr>
            <w:tcW w:w="3719" w:type="dxa"/>
          </w:tcPr>
          <w:p w14:paraId="6ED4F065" w14:textId="77777777" w:rsidR="00097E98" w:rsidRPr="00442838" w:rsidRDefault="00097E98" w:rsidP="000F163C">
            <w:pPr>
              <w:spacing w:line="360" w:lineRule="auto"/>
            </w:pPr>
          </w:p>
        </w:tc>
        <w:tc>
          <w:tcPr>
            <w:tcW w:w="880" w:type="dxa"/>
          </w:tcPr>
          <w:p w14:paraId="7A1755F6" w14:textId="77777777" w:rsidR="00097E98" w:rsidRPr="00442838" w:rsidRDefault="00097E98" w:rsidP="000F163C">
            <w:pPr>
              <w:spacing w:line="360" w:lineRule="auto"/>
            </w:pPr>
          </w:p>
        </w:tc>
        <w:tc>
          <w:tcPr>
            <w:tcW w:w="724" w:type="dxa"/>
          </w:tcPr>
          <w:p w14:paraId="6C49C78F" w14:textId="77777777" w:rsidR="00097E98" w:rsidRPr="00442838" w:rsidRDefault="00097E98" w:rsidP="000F163C">
            <w:pPr>
              <w:spacing w:line="360" w:lineRule="auto"/>
            </w:pPr>
          </w:p>
        </w:tc>
        <w:tc>
          <w:tcPr>
            <w:tcW w:w="724" w:type="dxa"/>
          </w:tcPr>
          <w:p w14:paraId="6579A944" w14:textId="77777777" w:rsidR="00097E98" w:rsidRPr="00442838" w:rsidRDefault="00097E98" w:rsidP="000F163C">
            <w:pPr>
              <w:spacing w:line="360" w:lineRule="auto"/>
            </w:pPr>
          </w:p>
        </w:tc>
        <w:tc>
          <w:tcPr>
            <w:tcW w:w="1976" w:type="dxa"/>
          </w:tcPr>
          <w:p w14:paraId="075F7A56" w14:textId="77777777" w:rsidR="00097E98" w:rsidRPr="00442838" w:rsidRDefault="00097E98" w:rsidP="000F163C">
            <w:pPr>
              <w:spacing w:line="360" w:lineRule="auto"/>
            </w:pPr>
          </w:p>
        </w:tc>
      </w:tr>
      <w:tr w:rsidR="00097E98" w:rsidRPr="00442838" w14:paraId="7EE31828" w14:textId="77777777" w:rsidTr="000F163C">
        <w:trPr>
          <w:trHeight w:val="441"/>
        </w:trPr>
        <w:tc>
          <w:tcPr>
            <w:tcW w:w="1251" w:type="dxa"/>
          </w:tcPr>
          <w:p w14:paraId="0C6D5045" w14:textId="77777777" w:rsidR="00097E98" w:rsidRPr="00442838" w:rsidRDefault="00097E98" w:rsidP="000F163C">
            <w:pPr>
              <w:spacing w:line="360" w:lineRule="auto"/>
            </w:pPr>
          </w:p>
        </w:tc>
        <w:tc>
          <w:tcPr>
            <w:tcW w:w="1652" w:type="dxa"/>
          </w:tcPr>
          <w:p w14:paraId="58AD1E96" w14:textId="77777777" w:rsidR="00097E98" w:rsidRPr="00442838" w:rsidRDefault="00097E98" w:rsidP="000F163C">
            <w:pPr>
              <w:spacing w:line="360" w:lineRule="auto"/>
            </w:pPr>
          </w:p>
        </w:tc>
        <w:tc>
          <w:tcPr>
            <w:tcW w:w="3719" w:type="dxa"/>
          </w:tcPr>
          <w:p w14:paraId="047B5130" w14:textId="77777777" w:rsidR="00097E98" w:rsidRPr="00442838" w:rsidRDefault="00097E98" w:rsidP="000F163C">
            <w:pPr>
              <w:spacing w:line="360" w:lineRule="auto"/>
            </w:pPr>
          </w:p>
        </w:tc>
        <w:tc>
          <w:tcPr>
            <w:tcW w:w="880" w:type="dxa"/>
          </w:tcPr>
          <w:p w14:paraId="09E6591C" w14:textId="77777777" w:rsidR="00097E98" w:rsidRPr="00442838" w:rsidRDefault="00097E98" w:rsidP="000F163C">
            <w:pPr>
              <w:spacing w:line="360" w:lineRule="auto"/>
            </w:pPr>
          </w:p>
        </w:tc>
        <w:tc>
          <w:tcPr>
            <w:tcW w:w="724" w:type="dxa"/>
          </w:tcPr>
          <w:p w14:paraId="64F54343" w14:textId="77777777" w:rsidR="00097E98" w:rsidRPr="00442838" w:rsidRDefault="00097E98" w:rsidP="000F163C">
            <w:pPr>
              <w:spacing w:line="360" w:lineRule="auto"/>
            </w:pPr>
          </w:p>
        </w:tc>
        <w:tc>
          <w:tcPr>
            <w:tcW w:w="724" w:type="dxa"/>
          </w:tcPr>
          <w:p w14:paraId="3022551B" w14:textId="77777777" w:rsidR="00097E98" w:rsidRPr="00442838" w:rsidRDefault="00097E98" w:rsidP="000F163C">
            <w:pPr>
              <w:spacing w:line="360" w:lineRule="auto"/>
            </w:pPr>
          </w:p>
        </w:tc>
        <w:tc>
          <w:tcPr>
            <w:tcW w:w="1976" w:type="dxa"/>
          </w:tcPr>
          <w:p w14:paraId="3027B8A3" w14:textId="77777777" w:rsidR="00097E98" w:rsidRPr="00442838" w:rsidRDefault="00097E98" w:rsidP="000F163C">
            <w:pPr>
              <w:spacing w:line="360" w:lineRule="auto"/>
            </w:pPr>
          </w:p>
        </w:tc>
      </w:tr>
      <w:tr w:rsidR="00097E98" w:rsidRPr="00442838" w14:paraId="1CFBB5E1" w14:textId="77777777" w:rsidTr="000F163C">
        <w:trPr>
          <w:trHeight w:val="896"/>
        </w:trPr>
        <w:tc>
          <w:tcPr>
            <w:tcW w:w="1251" w:type="dxa"/>
          </w:tcPr>
          <w:p w14:paraId="6922B9A7" w14:textId="77777777" w:rsidR="00097E98" w:rsidRPr="00442838" w:rsidRDefault="00097E98" w:rsidP="000F163C">
            <w:pPr>
              <w:spacing w:line="360" w:lineRule="auto"/>
            </w:pPr>
          </w:p>
        </w:tc>
        <w:tc>
          <w:tcPr>
            <w:tcW w:w="1652" w:type="dxa"/>
          </w:tcPr>
          <w:p w14:paraId="74393712" w14:textId="77777777" w:rsidR="00097E98" w:rsidRPr="00442838" w:rsidRDefault="00097E98" w:rsidP="000F163C">
            <w:pPr>
              <w:spacing w:line="360" w:lineRule="auto"/>
            </w:pPr>
          </w:p>
        </w:tc>
        <w:tc>
          <w:tcPr>
            <w:tcW w:w="3719" w:type="dxa"/>
          </w:tcPr>
          <w:p w14:paraId="5202B3F6" w14:textId="77777777" w:rsidR="00097E98" w:rsidRPr="00442838" w:rsidRDefault="00097E98" w:rsidP="000F163C">
            <w:pPr>
              <w:spacing w:line="360" w:lineRule="auto"/>
            </w:pPr>
          </w:p>
        </w:tc>
        <w:tc>
          <w:tcPr>
            <w:tcW w:w="880" w:type="dxa"/>
          </w:tcPr>
          <w:p w14:paraId="4CBEB91C" w14:textId="77777777" w:rsidR="00097E98" w:rsidRPr="00442838" w:rsidRDefault="00097E98" w:rsidP="000F163C">
            <w:pPr>
              <w:spacing w:line="360" w:lineRule="auto"/>
            </w:pPr>
          </w:p>
        </w:tc>
        <w:tc>
          <w:tcPr>
            <w:tcW w:w="724" w:type="dxa"/>
          </w:tcPr>
          <w:p w14:paraId="4BD051B8" w14:textId="77777777" w:rsidR="00097E98" w:rsidRPr="00442838" w:rsidRDefault="00097E98" w:rsidP="000F163C">
            <w:pPr>
              <w:spacing w:line="360" w:lineRule="auto"/>
            </w:pPr>
          </w:p>
        </w:tc>
        <w:tc>
          <w:tcPr>
            <w:tcW w:w="724" w:type="dxa"/>
          </w:tcPr>
          <w:p w14:paraId="11DBE4ED" w14:textId="77777777" w:rsidR="00097E98" w:rsidRPr="00442838" w:rsidRDefault="00097E98" w:rsidP="000F163C">
            <w:pPr>
              <w:spacing w:line="360" w:lineRule="auto"/>
            </w:pPr>
          </w:p>
        </w:tc>
        <w:tc>
          <w:tcPr>
            <w:tcW w:w="1976" w:type="dxa"/>
          </w:tcPr>
          <w:p w14:paraId="3BEA0CD9" w14:textId="77777777" w:rsidR="00097E98" w:rsidRPr="00442838" w:rsidRDefault="00097E98" w:rsidP="000F163C">
            <w:pPr>
              <w:spacing w:line="360" w:lineRule="auto"/>
            </w:pPr>
          </w:p>
        </w:tc>
      </w:tr>
    </w:tbl>
    <w:p w14:paraId="7F7D326E" w14:textId="77777777" w:rsidR="00097E98" w:rsidRPr="00442838" w:rsidRDefault="00097E98" w:rsidP="00097E98">
      <w:pPr>
        <w:rPr>
          <w:sz w:val="24"/>
        </w:rPr>
      </w:pPr>
    </w:p>
    <w:p w14:paraId="0104A0E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3458582" w14:textId="77777777" w:rsidTr="000F163C">
        <w:tc>
          <w:tcPr>
            <w:tcW w:w="3596" w:type="dxa"/>
          </w:tcPr>
          <w:p w14:paraId="299E340F" w14:textId="77777777" w:rsidR="00097E98" w:rsidRPr="00442838" w:rsidRDefault="00097E98" w:rsidP="000F163C">
            <w:pPr>
              <w:rPr>
                <w:sz w:val="24"/>
              </w:rPr>
            </w:pPr>
          </w:p>
        </w:tc>
        <w:tc>
          <w:tcPr>
            <w:tcW w:w="3597" w:type="dxa"/>
          </w:tcPr>
          <w:p w14:paraId="353FF160" w14:textId="77777777" w:rsidR="00097E98" w:rsidRPr="00442838" w:rsidRDefault="00097E98" w:rsidP="000F163C">
            <w:pPr>
              <w:rPr>
                <w:sz w:val="24"/>
              </w:rPr>
            </w:pPr>
          </w:p>
        </w:tc>
        <w:tc>
          <w:tcPr>
            <w:tcW w:w="3597" w:type="dxa"/>
          </w:tcPr>
          <w:p w14:paraId="711BD19E" w14:textId="77777777" w:rsidR="00097E98" w:rsidRPr="00442838" w:rsidRDefault="00097E98" w:rsidP="000F163C">
            <w:pPr>
              <w:rPr>
                <w:sz w:val="24"/>
              </w:rPr>
            </w:pPr>
          </w:p>
        </w:tc>
      </w:tr>
      <w:tr w:rsidR="00097E98" w:rsidRPr="00442838" w14:paraId="2564D228" w14:textId="77777777" w:rsidTr="000F163C">
        <w:tc>
          <w:tcPr>
            <w:tcW w:w="3596" w:type="dxa"/>
          </w:tcPr>
          <w:p w14:paraId="2D1FAC10" w14:textId="77777777" w:rsidR="00097E98" w:rsidRPr="00442838" w:rsidRDefault="00097E98" w:rsidP="000F163C">
            <w:pPr>
              <w:rPr>
                <w:sz w:val="24"/>
              </w:rPr>
            </w:pPr>
          </w:p>
        </w:tc>
        <w:tc>
          <w:tcPr>
            <w:tcW w:w="3597" w:type="dxa"/>
          </w:tcPr>
          <w:p w14:paraId="3318A181" w14:textId="77777777" w:rsidR="00097E98" w:rsidRPr="00442838" w:rsidRDefault="00097E98" w:rsidP="000F163C">
            <w:pPr>
              <w:rPr>
                <w:sz w:val="24"/>
              </w:rPr>
            </w:pPr>
          </w:p>
        </w:tc>
        <w:tc>
          <w:tcPr>
            <w:tcW w:w="3597" w:type="dxa"/>
          </w:tcPr>
          <w:p w14:paraId="52F89479" w14:textId="77777777" w:rsidR="00097E98" w:rsidRPr="00442838" w:rsidRDefault="00097E98" w:rsidP="000F163C">
            <w:pPr>
              <w:rPr>
                <w:sz w:val="24"/>
              </w:rPr>
            </w:pPr>
          </w:p>
        </w:tc>
      </w:tr>
    </w:tbl>
    <w:p w14:paraId="27DF0719" w14:textId="77777777" w:rsidR="00097E98" w:rsidRPr="00442838" w:rsidRDefault="00097E98" w:rsidP="00097E98">
      <w:pPr>
        <w:rPr>
          <w:sz w:val="24"/>
        </w:rPr>
      </w:pPr>
    </w:p>
    <w:p w14:paraId="32201742" w14:textId="77777777" w:rsidR="00097E98" w:rsidRPr="00442838" w:rsidRDefault="00097E98" w:rsidP="00097E98">
      <w:pPr>
        <w:rPr>
          <w:sz w:val="24"/>
        </w:rPr>
      </w:pPr>
      <w:r w:rsidRPr="00442838">
        <w:rPr>
          <w:sz w:val="24"/>
        </w:rPr>
        <w:t>Sprites:</w:t>
      </w:r>
    </w:p>
    <w:p w14:paraId="14291C44" w14:textId="77777777" w:rsidR="00097E98" w:rsidRPr="00442838" w:rsidRDefault="00097E98" w:rsidP="00097E98">
      <w:pPr>
        <w:rPr>
          <w:sz w:val="24"/>
        </w:rPr>
      </w:pPr>
      <w:r w:rsidRPr="00442838">
        <w:rPr>
          <w:sz w:val="24"/>
        </w:rPr>
        <w:br w:type="page"/>
      </w:r>
    </w:p>
    <w:p w14:paraId="082E15A7" w14:textId="77777777" w:rsidR="00097E98" w:rsidRPr="00442838" w:rsidRDefault="00097E98" w:rsidP="00097E98">
      <w:pPr>
        <w:rPr>
          <w:sz w:val="24"/>
        </w:rPr>
      </w:pPr>
      <w:r w:rsidRPr="00442838">
        <w:rPr>
          <w:sz w:val="24"/>
        </w:rPr>
        <w:lastRenderedPageBreak/>
        <w:t>Family Page</w:t>
      </w:r>
    </w:p>
    <w:p w14:paraId="6B015CF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E57690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4F5A744" w14:textId="77777777" w:rsidTr="000F163C">
        <w:trPr>
          <w:trHeight w:val="896"/>
        </w:trPr>
        <w:tc>
          <w:tcPr>
            <w:tcW w:w="1251" w:type="dxa"/>
          </w:tcPr>
          <w:p w14:paraId="6A645B73" w14:textId="77777777" w:rsidR="00097E98" w:rsidRPr="00442838" w:rsidRDefault="00097E98" w:rsidP="000F163C">
            <w:pPr>
              <w:spacing w:line="360" w:lineRule="auto"/>
            </w:pPr>
            <w:r w:rsidRPr="00442838">
              <w:t>Pokemon</w:t>
            </w:r>
          </w:p>
          <w:p w14:paraId="27152FEF" w14:textId="77777777" w:rsidR="00097E98" w:rsidRPr="00442838" w:rsidRDefault="00097E98" w:rsidP="000F163C">
            <w:pPr>
              <w:spacing w:line="360" w:lineRule="auto"/>
            </w:pPr>
            <w:r w:rsidRPr="00442838">
              <w:t>Name</w:t>
            </w:r>
          </w:p>
        </w:tc>
        <w:tc>
          <w:tcPr>
            <w:tcW w:w="1652" w:type="dxa"/>
          </w:tcPr>
          <w:p w14:paraId="72DC9F8A" w14:textId="77777777" w:rsidR="00097E98" w:rsidRPr="00442838" w:rsidRDefault="00097E98" w:rsidP="000F163C">
            <w:pPr>
              <w:spacing w:line="360" w:lineRule="auto"/>
            </w:pPr>
            <w:r w:rsidRPr="00442838">
              <w:t>Pokemon Number</w:t>
            </w:r>
          </w:p>
        </w:tc>
        <w:tc>
          <w:tcPr>
            <w:tcW w:w="3719" w:type="dxa"/>
          </w:tcPr>
          <w:p w14:paraId="14E1686C" w14:textId="77777777" w:rsidR="00097E98" w:rsidRPr="00442838" w:rsidRDefault="00097E98" w:rsidP="000F163C">
            <w:pPr>
              <w:spacing w:line="360" w:lineRule="auto"/>
            </w:pPr>
            <w:r w:rsidRPr="00442838">
              <w:t>Base Stats</w:t>
            </w:r>
          </w:p>
          <w:p w14:paraId="266FB14E"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5F1CE69" w14:textId="77777777" w:rsidR="00097E98" w:rsidRPr="00442838" w:rsidRDefault="00097E98" w:rsidP="000F163C">
            <w:pPr>
              <w:spacing w:line="360" w:lineRule="auto"/>
            </w:pPr>
            <w:r w:rsidRPr="00442838">
              <w:t>Ability</w:t>
            </w:r>
          </w:p>
        </w:tc>
        <w:tc>
          <w:tcPr>
            <w:tcW w:w="724" w:type="dxa"/>
          </w:tcPr>
          <w:p w14:paraId="48885A27" w14:textId="77777777" w:rsidR="00097E98" w:rsidRPr="00442838" w:rsidRDefault="00097E98" w:rsidP="000F163C">
            <w:pPr>
              <w:spacing w:line="360" w:lineRule="auto"/>
            </w:pPr>
            <w:r w:rsidRPr="00442838">
              <w:t>Type 1</w:t>
            </w:r>
          </w:p>
        </w:tc>
        <w:tc>
          <w:tcPr>
            <w:tcW w:w="724" w:type="dxa"/>
          </w:tcPr>
          <w:p w14:paraId="31F75300" w14:textId="77777777" w:rsidR="00097E98" w:rsidRPr="00442838" w:rsidRDefault="00097E98" w:rsidP="000F163C">
            <w:pPr>
              <w:spacing w:line="360" w:lineRule="auto"/>
            </w:pPr>
            <w:r w:rsidRPr="00442838">
              <w:t>Type 2</w:t>
            </w:r>
          </w:p>
        </w:tc>
        <w:tc>
          <w:tcPr>
            <w:tcW w:w="1976" w:type="dxa"/>
          </w:tcPr>
          <w:p w14:paraId="7837EFC1" w14:textId="77777777" w:rsidR="00097E98" w:rsidRPr="00442838" w:rsidRDefault="00097E98" w:rsidP="000F163C">
            <w:pPr>
              <w:spacing w:line="360" w:lineRule="auto"/>
            </w:pPr>
            <w:r w:rsidRPr="00442838">
              <w:t>Evolution</w:t>
            </w:r>
          </w:p>
        </w:tc>
      </w:tr>
      <w:tr w:rsidR="00097E98" w:rsidRPr="00442838" w14:paraId="40170D00" w14:textId="77777777" w:rsidTr="000F163C">
        <w:trPr>
          <w:trHeight w:val="454"/>
        </w:trPr>
        <w:tc>
          <w:tcPr>
            <w:tcW w:w="1251" w:type="dxa"/>
          </w:tcPr>
          <w:p w14:paraId="2F1EA1C3" w14:textId="77777777" w:rsidR="00097E98" w:rsidRPr="00442838" w:rsidRDefault="00097E98" w:rsidP="000F163C">
            <w:pPr>
              <w:spacing w:line="360" w:lineRule="auto"/>
            </w:pPr>
          </w:p>
        </w:tc>
        <w:tc>
          <w:tcPr>
            <w:tcW w:w="1652" w:type="dxa"/>
          </w:tcPr>
          <w:p w14:paraId="4530894F" w14:textId="77777777" w:rsidR="00097E98" w:rsidRPr="00442838" w:rsidRDefault="00097E98" w:rsidP="000F163C">
            <w:pPr>
              <w:spacing w:line="360" w:lineRule="auto"/>
            </w:pPr>
          </w:p>
        </w:tc>
        <w:tc>
          <w:tcPr>
            <w:tcW w:w="3719" w:type="dxa"/>
          </w:tcPr>
          <w:p w14:paraId="721082DF" w14:textId="77777777" w:rsidR="00097E98" w:rsidRPr="00442838" w:rsidRDefault="00097E98" w:rsidP="000F163C">
            <w:pPr>
              <w:spacing w:line="360" w:lineRule="auto"/>
            </w:pPr>
          </w:p>
        </w:tc>
        <w:tc>
          <w:tcPr>
            <w:tcW w:w="880" w:type="dxa"/>
          </w:tcPr>
          <w:p w14:paraId="7E79A9C8" w14:textId="77777777" w:rsidR="00097E98" w:rsidRPr="00442838" w:rsidRDefault="00097E98" w:rsidP="000F163C">
            <w:pPr>
              <w:spacing w:line="360" w:lineRule="auto"/>
            </w:pPr>
          </w:p>
        </w:tc>
        <w:tc>
          <w:tcPr>
            <w:tcW w:w="724" w:type="dxa"/>
          </w:tcPr>
          <w:p w14:paraId="1C7358C4" w14:textId="77777777" w:rsidR="00097E98" w:rsidRPr="00442838" w:rsidRDefault="00097E98" w:rsidP="000F163C">
            <w:pPr>
              <w:spacing w:line="360" w:lineRule="auto"/>
            </w:pPr>
          </w:p>
        </w:tc>
        <w:tc>
          <w:tcPr>
            <w:tcW w:w="724" w:type="dxa"/>
          </w:tcPr>
          <w:p w14:paraId="10211B77" w14:textId="77777777" w:rsidR="00097E98" w:rsidRPr="00442838" w:rsidRDefault="00097E98" w:rsidP="000F163C">
            <w:pPr>
              <w:spacing w:line="360" w:lineRule="auto"/>
            </w:pPr>
          </w:p>
        </w:tc>
        <w:tc>
          <w:tcPr>
            <w:tcW w:w="1976" w:type="dxa"/>
          </w:tcPr>
          <w:p w14:paraId="612769E9" w14:textId="77777777" w:rsidR="00097E98" w:rsidRPr="00442838" w:rsidRDefault="00097E98" w:rsidP="000F163C">
            <w:pPr>
              <w:spacing w:line="360" w:lineRule="auto"/>
            </w:pPr>
          </w:p>
        </w:tc>
      </w:tr>
      <w:tr w:rsidR="00097E98" w:rsidRPr="00442838" w14:paraId="5D91B794" w14:textId="77777777" w:rsidTr="000F163C">
        <w:trPr>
          <w:trHeight w:val="441"/>
        </w:trPr>
        <w:tc>
          <w:tcPr>
            <w:tcW w:w="1251" w:type="dxa"/>
          </w:tcPr>
          <w:p w14:paraId="4F5A8E6B" w14:textId="77777777" w:rsidR="00097E98" w:rsidRPr="00442838" w:rsidRDefault="00097E98" w:rsidP="000F163C">
            <w:pPr>
              <w:spacing w:line="360" w:lineRule="auto"/>
            </w:pPr>
          </w:p>
        </w:tc>
        <w:tc>
          <w:tcPr>
            <w:tcW w:w="1652" w:type="dxa"/>
          </w:tcPr>
          <w:p w14:paraId="60167B68" w14:textId="77777777" w:rsidR="00097E98" w:rsidRPr="00442838" w:rsidRDefault="00097E98" w:rsidP="000F163C">
            <w:pPr>
              <w:spacing w:line="360" w:lineRule="auto"/>
            </w:pPr>
          </w:p>
        </w:tc>
        <w:tc>
          <w:tcPr>
            <w:tcW w:w="3719" w:type="dxa"/>
          </w:tcPr>
          <w:p w14:paraId="59892B22" w14:textId="77777777" w:rsidR="00097E98" w:rsidRPr="00442838" w:rsidRDefault="00097E98" w:rsidP="000F163C">
            <w:pPr>
              <w:spacing w:line="360" w:lineRule="auto"/>
            </w:pPr>
          </w:p>
        </w:tc>
        <w:tc>
          <w:tcPr>
            <w:tcW w:w="880" w:type="dxa"/>
          </w:tcPr>
          <w:p w14:paraId="7E4895D5" w14:textId="77777777" w:rsidR="00097E98" w:rsidRPr="00442838" w:rsidRDefault="00097E98" w:rsidP="000F163C">
            <w:pPr>
              <w:spacing w:line="360" w:lineRule="auto"/>
            </w:pPr>
          </w:p>
        </w:tc>
        <w:tc>
          <w:tcPr>
            <w:tcW w:w="724" w:type="dxa"/>
          </w:tcPr>
          <w:p w14:paraId="41A90E74" w14:textId="77777777" w:rsidR="00097E98" w:rsidRPr="00442838" w:rsidRDefault="00097E98" w:rsidP="000F163C">
            <w:pPr>
              <w:spacing w:line="360" w:lineRule="auto"/>
            </w:pPr>
          </w:p>
        </w:tc>
        <w:tc>
          <w:tcPr>
            <w:tcW w:w="724" w:type="dxa"/>
          </w:tcPr>
          <w:p w14:paraId="0D9C5E92" w14:textId="77777777" w:rsidR="00097E98" w:rsidRPr="00442838" w:rsidRDefault="00097E98" w:rsidP="000F163C">
            <w:pPr>
              <w:spacing w:line="360" w:lineRule="auto"/>
            </w:pPr>
          </w:p>
        </w:tc>
        <w:tc>
          <w:tcPr>
            <w:tcW w:w="1976" w:type="dxa"/>
          </w:tcPr>
          <w:p w14:paraId="42E4C621" w14:textId="77777777" w:rsidR="00097E98" w:rsidRPr="00442838" w:rsidRDefault="00097E98" w:rsidP="000F163C">
            <w:pPr>
              <w:spacing w:line="360" w:lineRule="auto"/>
            </w:pPr>
          </w:p>
        </w:tc>
      </w:tr>
      <w:tr w:rsidR="00097E98" w:rsidRPr="00442838" w14:paraId="274C94D2" w14:textId="77777777" w:rsidTr="000F163C">
        <w:trPr>
          <w:trHeight w:val="441"/>
        </w:trPr>
        <w:tc>
          <w:tcPr>
            <w:tcW w:w="1251" w:type="dxa"/>
          </w:tcPr>
          <w:p w14:paraId="3A3C8F91" w14:textId="77777777" w:rsidR="00097E98" w:rsidRPr="00442838" w:rsidRDefault="00097E98" w:rsidP="000F163C">
            <w:pPr>
              <w:spacing w:line="360" w:lineRule="auto"/>
            </w:pPr>
          </w:p>
        </w:tc>
        <w:tc>
          <w:tcPr>
            <w:tcW w:w="1652" w:type="dxa"/>
          </w:tcPr>
          <w:p w14:paraId="405C8F9B" w14:textId="77777777" w:rsidR="00097E98" w:rsidRPr="00442838" w:rsidRDefault="00097E98" w:rsidP="000F163C">
            <w:pPr>
              <w:spacing w:line="360" w:lineRule="auto"/>
            </w:pPr>
          </w:p>
        </w:tc>
        <w:tc>
          <w:tcPr>
            <w:tcW w:w="3719" w:type="dxa"/>
          </w:tcPr>
          <w:p w14:paraId="39FE16A9" w14:textId="77777777" w:rsidR="00097E98" w:rsidRPr="00442838" w:rsidRDefault="00097E98" w:rsidP="000F163C">
            <w:pPr>
              <w:spacing w:line="360" w:lineRule="auto"/>
            </w:pPr>
          </w:p>
        </w:tc>
        <w:tc>
          <w:tcPr>
            <w:tcW w:w="880" w:type="dxa"/>
          </w:tcPr>
          <w:p w14:paraId="63B813B4" w14:textId="77777777" w:rsidR="00097E98" w:rsidRPr="00442838" w:rsidRDefault="00097E98" w:rsidP="000F163C">
            <w:pPr>
              <w:spacing w:line="360" w:lineRule="auto"/>
            </w:pPr>
          </w:p>
        </w:tc>
        <w:tc>
          <w:tcPr>
            <w:tcW w:w="724" w:type="dxa"/>
          </w:tcPr>
          <w:p w14:paraId="27D8D714" w14:textId="77777777" w:rsidR="00097E98" w:rsidRPr="00442838" w:rsidRDefault="00097E98" w:rsidP="000F163C">
            <w:pPr>
              <w:spacing w:line="360" w:lineRule="auto"/>
            </w:pPr>
          </w:p>
        </w:tc>
        <w:tc>
          <w:tcPr>
            <w:tcW w:w="724" w:type="dxa"/>
          </w:tcPr>
          <w:p w14:paraId="44BFE951" w14:textId="77777777" w:rsidR="00097E98" w:rsidRPr="00442838" w:rsidRDefault="00097E98" w:rsidP="000F163C">
            <w:pPr>
              <w:spacing w:line="360" w:lineRule="auto"/>
            </w:pPr>
          </w:p>
        </w:tc>
        <w:tc>
          <w:tcPr>
            <w:tcW w:w="1976" w:type="dxa"/>
          </w:tcPr>
          <w:p w14:paraId="1166941B" w14:textId="77777777" w:rsidR="00097E98" w:rsidRPr="00442838" w:rsidRDefault="00097E98" w:rsidP="000F163C">
            <w:pPr>
              <w:spacing w:line="360" w:lineRule="auto"/>
            </w:pPr>
          </w:p>
        </w:tc>
      </w:tr>
      <w:tr w:rsidR="00097E98" w:rsidRPr="00442838" w14:paraId="7439FA06" w14:textId="77777777" w:rsidTr="000F163C">
        <w:trPr>
          <w:trHeight w:val="896"/>
        </w:trPr>
        <w:tc>
          <w:tcPr>
            <w:tcW w:w="1251" w:type="dxa"/>
          </w:tcPr>
          <w:p w14:paraId="3FF5FAEE" w14:textId="77777777" w:rsidR="00097E98" w:rsidRPr="00442838" w:rsidRDefault="00097E98" w:rsidP="000F163C">
            <w:pPr>
              <w:spacing w:line="360" w:lineRule="auto"/>
            </w:pPr>
          </w:p>
        </w:tc>
        <w:tc>
          <w:tcPr>
            <w:tcW w:w="1652" w:type="dxa"/>
          </w:tcPr>
          <w:p w14:paraId="5AA8509B" w14:textId="77777777" w:rsidR="00097E98" w:rsidRPr="00442838" w:rsidRDefault="00097E98" w:rsidP="000F163C">
            <w:pPr>
              <w:spacing w:line="360" w:lineRule="auto"/>
            </w:pPr>
          </w:p>
        </w:tc>
        <w:tc>
          <w:tcPr>
            <w:tcW w:w="3719" w:type="dxa"/>
          </w:tcPr>
          <w:p w14:paraId="0629237A" w14:textId="77777777" w:rsidR="00097E98" w:rsidRPr="00442838" w:rsidRDefault="00097E98" w:rsidP="000F163C">
            <w:pPr>
              <w:spacing w:line="360" w:lineRule="auto"/>
            </w:pPr>
          </w:p>
        </w:tc>
        <w:tc>
          <w:tcPr>
            <w:tcW w:w="880" w:type="dxa"/>
          </w:tcPr>
          <w:p w14:paraId="7342B8A3" w14:textId="77777777" w:rsidR="00097E98" w:rsidRPr="00442838" w:rsidRDefault="00097E98" w:rsidP="000F163C">
            <w:pPr>
              <w:spacing w:line="360" w:lineRule="auto"/>
            </w:pPr>
          </w:p>
        </w:tc>
        <w:tc>
          <w:tcPr>
            <w:tcW w:w="724" w:type="dxa"/>
          </w:tcPr>
          <w:p w14:paraId="61B243B1" w14:textId="77777777" w:rsidR="00097E98" w:rsidRPr="00442838" w:rsidRDefault="00097E98" w:rsidP="000F163C">
            <w:pPr>
              <w:spacing w:line="360" w:lineRule="auto"/>
            </w:pPr>
          </w:p>
        </w:tc>
        <w:tc>
          <w:tcPr>
            <w:tcW w:w="724" w:type="dxa"/>
          </w:tcPr>
          <w:p w14:paraId="0EDBCE85" w14:textId="77777777" w:rsidR="00097E98" w:rsidRPr="00442838" w:rsidRDefault="00097E98" w:rsidP="000F163C">
            <w:pPr>
              <w:spacing w:line="360" w:lineRule="auto"/>
            </w:pPr>
          </w:p>
        </w:tc>
        <w:tc>
          <w:tcPr>
            <w:tcW w:w="1976" w:type="dxa"/>
          </w:tcPr>
          <w:p w14:paraId="218E8967" w14:textId="77777777" w:rsidR="00097E98" w:rsidRPr="00442838" w:rsidRDefault="00097E98" w:rsidP="000F163C">
            <w:pPr>
              <w:spacing w:line="360" w:lineRule="auto"/>
            </w:pPr>
          </w:p>
        </w:tc>
      </w:tr>
    </w:tbl>
    <w:p w14:paraId="6F39AE90" w14:textId="77777777" w:rsidR="00097E98" w:rsidRPr="00442838" w:rsidRDefault="00097E98" w:rsidP="00097E98">
      <w:pPr>
        <w:rPr>
          <w:sz w:val="24"/>
        </w:rPr>
      </w:pPr>
    </w:p>
    <w:p w14:paraId="12EACA3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C7B343" w14:textId="77777777" w:rsidTr="000F163C">
        <w:tc>
          <w:tcPr>
            <w:tcW w:w="3596" w:type="dxa"/>
          </w:tcPr>
          <w:p w14:paraId="545C7C37" w14:textId="77777777" w:rsidR="00097E98" w:rsidRPr="00442838" w:rsidRDefault="00097E98" w:rsidP="000F163C">
            <w:pPr>
              <w:rPr>
                <w:sz w:val="24"/>
              </w:rPr>
            </w:pPr>
          </w:p>
        </w:tc>
        <w:tc>
          <w:tcPr>
            <w:tcW w:w="3597" w:type="dxa"/>
          </w:tcPr>
          <w:p w14:paraId="7B163AD2" w14:textId="77777777" w:rsidR="00097E98" w:rsidRPr="00442838" w:rsidRDefault="00097E98" w:rsidP="000F163C">
            <w:pPr>
              <w:rPr>
                <w:sz w:val="24"/>
              </w:rPr>
            </w:pPr>
          </w:p>
        </w:tc>
        <w:tc>
          <w:tcPr>
            <w:tcW w:w="3597" w:type="dxa"/>
          </w:tcPr>
          <w:p w14:paraId="1EDB7943" w14:textId="77777777" w:rsidR="00097E98" w:rsidRPr="00442838" w:rsidRDefault="00097E98" w:rsidP="000F163C">
            <w:pPr>
              <w:rPr>
                <w:sz w:val="24"/>
              </w:rPr>
            </w:pPr>
          </w:p>
        </w:tc>
      </w:tr>
      <w:tr w:rsidR="00097E98" w:rsidRPr="00442838" w14:paraId="42B46EB1" w14:textId="77777777" w:rsidTr="000F163C">
        <w:tc>
          <w:tcPr>
            <w:tcW w:w="3596" w:type="dxa"/>
          </w:tcPr>
          <w:p w14:paraId="5C350CD2" w14:textId="77777777" w:rsidR="00097E98" w:rsidRPr="00442838" w:rsidRDefault="00097E98" w:rsidP="000F163C">
            <w:pPr>
              <w:rPr>
                <w:sz w:val="24"/>
              </w:rPr>
            </w:pPr>
          </w:p>
        </w:tc>
        <w:tc>
          <w:tcPr>
            <w:tcW w:w="3597" w:type="dxa"/>
          </w:tcPr>
          <w:p w14:paraId="7A39BB50" w14:textId="77777777" w:rsidR="00097E98" w:rsidRPr="00442838" w:rsidRDefault="00097E98" w:rsidP="000F163C">
            <w:pPr>
              <w:rPr>
                <w:sz w:val="24"/>
              </w:rPr>
            </w:pPr>
          </w:p>
        </w:tc>
        <w:tc>
          <w:tcPr>
            <w:tcW w:w="3597" w:type="dxa"/>
          </w:tcPr>
          <w:p w14:paraId="13D3E2E7" w14:textId="77777777" w:rsidR="00097E98" w:rsidRPr="00442838" w:rsidRDefault="00097E98" w:rsidP="000F163C">
            <w:pPr>
              <w:rPr>
                <w:sz w:val="24"/>
              </w:rPr>
            </w:pPr>
          </w:p>
        </w:tc>
      </w:tr>
    </w:tbl>
    <w:p w14:paraId="1F074DAD" w14:textId="77777777" w:rsidR="00097E98" w:rsidRPr="00442838" w:rsidRDefault="00097E98" w:rsidP="00097E98">
      <w:pPr>
        <w:rPr>
          <w:sz w:val="24"/>
        </w:rPr>
      </w:pPr>
    </w:p>
    <w:p w14:paraId="763BA35C" w14:textId="77777777" w:rsidR="00097E98" w:rsidRPr="00442838" w:rsidRDefault="00097E98" w:rsidP="00097E98">
      <w:pPr>
        <w:rPr>
          <w:sz w:val="24"/>
        </w:rPr>
      </w:pPr>
      <w:r w:rsidRPr="00442838">
        <w:rPr>
          <w:sz w:val="24"/>
        </w:rPr>
        <w:t>Sprites:</w:t>
      </w:r>
    </w:p>
    <w:p w14:paraId="68F7057E" w14:textId="77777777" w:rsidR="00097E98" w:rsidRPr="00442838" w:rsidRDefault="00097E98" w:rsidP="00097E98">
      <w:pPr>
        <w:rPr>
          <w:sz w:val="24"/>
        </w:rPr>
      </w:pPr>
      <w:r w:rsidRPr="00442838">
        <w:rPr>
          <w:sz w:val="24"/>
        </w:rPr>
        <w:br w:type="page"/>
      </w:r>
    </w:p>
    <w:p w14:paraId="679AA363" w14:textId="77777777" w:rsidR="00097E98" w:rsidRPr="00442838" w:rsidRDefault="00097E98" w:rsidP="00097E98">
      <w:pPr>
        <w:rPr>
          <w:sz w:val="24"/>
        </w:rPr>
      </w:pPr>
      <w:r w:rsidRPr="00442838">
        <w:rPr>
          <w:sz w:val="24"/>
        </w:rPr>
        <w:lastRenderedPageBreak/>
        <w:t>Family Page</w:t>
      </w:r>
    </w:p>
    <w:p w14:paraId="327B0D6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BD9BE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CE9EF85" w14:textId="77777777" w:rsidTr="000F163C">
        <w:trPr>
          <w:trHeight w:val="896"/>
        </w:trPr>
        <w:tc>
          <w:tcPr>
            <w:tcW w:w="1251" w:type="dxa"/>
          </w:tcPr>
          <w:p w14:paraId="4612E04F" w14:textId="77777777" w:rsidR="00097E98" w:rsidRPr="00442838" w:rsidRDefault="00097E98" w:rsidP="000F163C">
            <w:pPr>
              <w:spacing w:line="360" w:lineRule="auto"/>
            </w:pPr>
            <w:r w:rsidRPr="00442838">
              <w:t>Pokemon</w:t>
            </w:r>
          </w:p>
          <w:p w14:paraId="5D34060C" w14:textId="77777777" w:rsidR="00097E98" w:rsidRPr="00442838" w:rsidRDefault="00097E98" w:rsidP="000F163C">
            <w:pPr>
              <w:spacing w:line="360" w:lineRule="auto"/>
            </w:pPr>
            <w:r w:rsidRPr="00442838">
              <w:t>Name</w:t>
            </w:r>
          </w:p>
        </w:tc>
        <w:tc>
          <w:tcPr>
            <w:tcW w:w="1652" w:type="dxa"/>
          </w:tcPr>
          <w:p w14:paraId="2FD8E1E9" w14:textId="77777777" w:rsidR="00097E98" w:rsidRPr="00442838" w:rsidRDefault="00097E98" w:rsidP="000F163C">
            <w:pPr>
              <w:spacing w:line="360" w:lineRule="auto"/>
            </w:pPr>
            <w:r w:rsidRPr="00442838">
              <w:t>Pokemon Number</w:t>
            </w:r>
          </w:p>
        </w:tc>
        <w:tc>
          <w:tcPr>
            <w:tcW w:w="3719" w:type="dxa"/>
          </w:tcPr>
          <w:p w14:paraId="2E5F8289" w14:textId="77777777" w:rsidR="00097E98" w:rsidRPr="00442838" w:rsidRDefault="00097E98" w:rsidP="000F163C">
            <w:pPr>
              <w:spacing w:line="360" w:lineRule="auto"/>
            </w:pPr>
            <w:r w:rsidRPr="00442838">
              <w:t>Base Stats</w:t>
            </w:r>
          </w:p>
          <w:p w14:paraId="211F81E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0C78DB4" w14:textId="77777777" w:rsidR="00097E98" w:rsidRPr="00442838" w:rsidRDefault="00097E98" w:rsidP="000F163C">
            <w:pPr>
              <w:spacing w:line="360" w:lineRule="auto"/>
            </w:pPr>
            <w:r w:rsidRPr="00442838">
              <w:t>Ability</w:t>
            </w:r>
          </w:p>
        </w:tc>
        <w:tc>
          <w:tcPr>
            <w:tcW w:w="724" w:type="dxa"/>
          </w:tcPr>
          <w:p w14:paraId="129405DD" w14:textId="77777777" w:rsidR="00097E98" w:rsidRPr="00442838" w:rsidRDefault="00097E98" w:rsidP="000F163C">
            <w:pPr>
              <w:spacing w:line="360" w:lineRule="auto"/>
            </w:pPr>
            <w:r w:rsidRPr="00442838">
              <w:t>Type 1</w:t>
            </w:r>
          </w:p>
        </w:tc>
        <w:tc>
          <w:tcPr>
            <w:tcW w:w="724" w:type="dxa"/>
          </w:tcPr>
          <w:p w14:paraId="53B1B019" w14:textId="77777777" w:rsidR="00097E98" w:rsidRPr="00442838" w:rsidRDefault="00097E98" w:rsidP="000F163C">
            <w:pPr>
              <w:spacing w:line="360" w:lineRule="auto"/>
            </w:pPr>
            <w:r w:rsidRPr="00442838">
              <w:t>Type 2</w:t>
            </w:r>
          </w:p>
        </w:tc>
        <w:tc>
          <w:tcPr>
            <w:tcW w:w="1976" w:type="dxa"/>
          </w:tcPr>
          <w:p w14:paraId="62BD8D7D" w14:textId="77777777" w:rsidR="00097E98" w:rsidRPr="00442838" w:rsidRDefault="00097E98" w:rsidP="000F163C">
            <w:pPr>
              <w:spacing w:line="360" w:lineRule="auto"/>
            </w:pPr>
            <w:r w:rsidRPr="00442838">
              <w:t>Evolution</w:t>
            </w:r>
          </w:p>
        </w:tc>
      </w:tr>
      <w:tr w:rsidR="00097E98" w:rsidRPr="00442838" w14:paraId="187A08EA" w14:textId="77777777" w:rsidTr="000F163C">
        <w:trPr>
          <w:trHeight w:val="454"/>
        </w:trPr>
        <w:tc>
          <w:tcPr>
            <w:tcW w:w="1251" w:type="dxa"/>
          </w:tcPr>
          <w:p w14:paraId="55968580" w14:textId="77777777" w:rsidR="00097E98" w:rsidRPr="00442838" w:rsidRDefault="00097E98" w:rsidP="000F163C">
            <w:pPr>
              <w:spacing w:line="360" w:lineRule="auto"/>
            </w:pPr>
          </w:p>
        </w:tc>
        <w:tc>
          <w:tcPr>
            <w:tcW w:w="1652" w:type="dxa"/>
          </w:tcPr>
          <w:p w14:paraId="0A8C6495" w14:textId="77777777" w:rsidR="00097E98" w:rsidRPr="00442838" w:rsidRDefault="00097E98" w:rsidP="000F163C">
            <w:pPr>
              <w:spacing w:line="360" w:lineRule="auto"/>
            </w:pPr>
          </w:p>
        </w:tc>
        <w:tc>
          <w:tcPr>
            <w:tcW w:w="3719" w:type="dxa"/>
          </w:tcPr>
          <w:p w14:paraId="46FB5CE1" w14:textId="77777777" w:rsidR="00097E98" w:rsidRPr="00442838" w:rsidRDefault="00097E98" w:rsidP="000F163C">
            <w:pPr>
              <w:spacing w:line="360" w:lineRule="auto"/>
            </w:pPr>
          </w:p>
        </w:tc>
        <w:tc>
          <w:tcPr>
            <w:tcW w:w="880" w:type="dxa"/>
          </w:tcPr>
          <w:p w14:paraId="3426F8C8" w14:textId="77777777" w:rsidR="00097E98" w:rsidRPr="00442838" w:rsidRDefault="00097E98" w:rsidP="000F163C">
            <w:pPr>
              <w:spacing w:line="360" w:lineRule="auto"/>
            </w:pPr>
          </w:p>
        </w:tc>
        <w:tc>
          <w:tcPr>
            <w:tcW w:w="724" w:type="dxa"/>
          </w:tcPr>
          <w:p w14:paraId="5622F0B7" w14:textId="77777777" w:rsidR="00097E98" w:rsidRPr="00442838" w:rsidRDefault="00097E98" w:rsidP="000F163C">
            <w:pPr>
              <w:spacing w:line="360" w:lineRule="auto"/>
            </w:pPr>
          </w:p>
        </w:tc>
        <w:tc>
          <w:tcPr>
            <w:tcW w:w="724" w:type="dxa"/>
          </w:tcPr>
          <w:p w14:paraId="15797114" w14:textId="77777777" w:rsidR="00097E98" w:rsidRPr="00442838" w:rsidRDefault="00097E98" w:rsidP="000F163C">
            <w:pPr>
              <w:spacing w:line="360" w:lineRule="auto"/>
            </w:pPr>
          </w:p>
        </w:tc>
        <w:tc>
          <w:tcPr>
            <w:tcW w:w="1976" w:type="dxa"/>
          </w:tcPr>
          <w:p w14:paraId="6EF3C283" w14:textId="77777777" w:rsidR="00097E98" w:rsidRPr="00442838" w:rsidRDefault="00097E98" w:rsidP="000F163C">
            <w:pPr>
              <w:spacing w:line="360" w:lineRule="auto"/>
            </w:pPr>
          </w:p>
        </w:tc>
      </w:tr>
      <w:tr w:rsidR="00097E98" w:rsidRPr="00442838" w14:paraId="6879FEF6" w14:textId="77777777" w:rsidTr="000F163C">
        <w:trPr>
          <w:trHeight w:val="441"/>
        </w:trPr>
        <w:tc>
          <w:tcPr>
            <w:tcW w:w="1251" w:type="dxa"/>
          </w:tcPr>
          <w:p w14:paraId="1CB4AD16" w14:textId="77777777" w:rsidR="00097E98" w:rsidRPr="00442838" w:rsidRDefault="00097E98" w:rsidP="000F163C">
            <w:pPr>
              <w:spacing w:line="360" w:lineRule="auto"/>
            </w:pPr>
          </w:p>
        </w:tc>
        <w:tc>
          <w:tcPr>
            <w:tcW w:w="1652" w:type="dxa"/>
          </w:tcPr>
          <w:p w14:paraId="5A60E1AF" w14:textId="77777777" w:rsidR="00097E98" w:rsidRPr="00442838" w:rsidRDefault="00097E98" w:rsidP="000F163C">
            <w:pPr>
              <w:spacing w:line="360" w:lineRule="auto"/>
            </w:pPr>
          </w:p>
        </w:tc>
        <w:tc>
          <w:tcPr>
            <w:tcW w:w="3719" w:type="dxa"/>
          </w:tcPr>
          <w:p w14:paraId="51BED55C" w14:textId="77777777" w:rsidR="00097E98" w:rsidRPr="00442838" w:rsidRDefault="00097E98" w:rsidP="000F163C">
            <w:pPr>
              <w:spacing w:line="360" w:lineRule="auto"/>
            </w:pPr>
          </w:p>
        </w:tc>
        <w:tc>
          <w:tcPr>
            <w:tcW w:w="880" w:type="dxa"/>
          </w:tcPr>
          <w:p w14:paraId="210BFBA5" w14:textId="77777777" w:rsidR="00097E98" w:rsidRPr="00442838" w:rsidRDefault="00097E98" w:rsidP="000F163C">
            <w:pPr>
              <w:spacing w:line="360" w:lineRule="auto"/>
            </w:pPr>
          </w:p>
        </w:tc>
        <w:tc>
          <w:tcPr>
            <w:tcW w:w="724" w:type="dxa"/>
          </w:tcPr>
          <w:p w14:paraId="63C1BEE2" w14:textId="77777777" w:rsidR="00097E98" w:rsidRPr="00442838" w:rsidRDefault="00097E98" w:rsidP="000F163C">
            <w:pPr>
              <w:spacing w:line="360" w:lineRule="auto"/>
            </w:pPr>
          </w:p>
        </w:tc>
        <w:tc>
          <w:tcPr>
            <w:tcW w:w="724" w:type="dxa"/>
          </w:tcPr>
          <w:p w14:paraId="1AC4CB0E" w14:textId="77777777" w:rsidR="00097E98" w:rsidRPr="00442838" w:rsidRDefault="00097E98" w:rsidP="000F163C">
            <w:pPr>
              <w:spacing w:line="360" w:lineRule="auto"/>
            </w:pPr>
          </w:p>
        </w:tc>
        <w:tc>
          <w:tcPr>
            <w:tcW w:w="1976" w:type="dxa"/>
          </w:tcPr>
          <w:p w14:paraId="0AAEA198" w14:textId="77777777" w:rsidR="00097E98" w:rsidRPr="00442838" w:rsidRDefault="00097E98" w:rsidP="000F163C">
            <w:pPr>
              <w:spacing w:line="360" w:lineRule="auto"/>
            </w:pPr>
          </w:p>
        </w:tc>
      </w:tr>
      <w:tr w:rsidR="00097E98" w:rsidRPr="00442838" w14:paraId="7A2CE146" w14:textId="77777777" w:rsidTr="000F163C">
        <w:trPr>
          <w:trHeight w:val="441"/>
        </w:trPr>
        <w:tc>
          <w:tcPr>
            <w:tcW w:w="1251" w:type="dxa"/>
          </w:tcPr>
          <w:p w14:paraId="2B370CCB" w14:textId="77777777" w:rsidR="00097E98" w:rsidRPr="00442838" w:rsidRDefault="00097E98" w:rsidP="000F163C">
            <w:pPr>
              <w:spacing w:line="360" w:lineRule="auto"/>
            </w:pPr>
          </w:p>
        </w:tc>
        <w:tc>
          <w:tcPr>
            <w:tcW w:w="1652" w:type="dxa"/>
          </w:tcPr>
          <w:p w14:paraId="79F29106" w14:textId="77777777" w:rsidR="00097E98" w:rsidRPr="00442838" w:rsidRDefault="00097E98" w:rsidP="000F163C">
            <w:pPr>
              <w:spacing w:line="360" w:lineRule="auto"/>
            </w:pPr>
          </w:p>
        </w:tc>
        <w:tc>
          <w:tcPr>
            <w:tcW w:w="3719" w:type="dxa"/>
          </w:tcPr>
          <w:p w14:paraId="69B285BE" w14:textId="77777777" w:rsidR="00097E98" w:rsidRPr="00442838" w:rsidRDefault="00097E98" w:rsidP="000F163C">
            <w:pPr>
              <w:spacing w:line="360" w:lineRule="auto"/>
            </w:pPr>
          </w:p>
        </w:tc>
        <w:tc>
          <w:tcPr>
            <w:tcW w:w="880" w:type="dxa"/>
          </w:tcPr>
          <w:p w14:paraId="00C1BFE4" w14:textId="77777777" w:rsidR="00097E98" w:rsidRPr="00442838" w:rsidRDefault="00097E98" w:rsidP="000F163C">
            <w:pPr>
              <w:spacing w:line="360" w:lineRule="auto"/>
            </w:pPr>
          </w:p>
        </w:tc>
        <w:tc>
          <w:tcPr>
            <w:tcW w:w="724" w:type="dxa"/>
          </w:tcPr>
          <w:p w14:paraId="23EB3697" w14:textId="77777777" w:rsidR="00097E98" w:rsidRPr="00442838" w:rsidRDefault="00097E98" w:rsidP="000F163C">
            <w:pPr>
              <w:spacing w:line="360" w:lineRule="auto"/>
            </w:pPr>
          </w:p>
        </w:tc>
        <w:tc>
          <w:tcPr>
            <w:tcW w:w="724" w:type="dxa"/>
          </w:tcPr>
          <w:p w14:paraId="119A1181" w14:textId="77777777" w:rsidR="00097E98" w:rsidRPr="00442838" w:rsidRDefault="00097E98" w:rsidP="000F163C">
            <w:pPr>
              <w:spacing w:line="360" w:lineRule="auto"/>
            </w:pPr>
          </w:p>
        </w:tc>
        <w:tc>
          <w:tcPr>
            <w:tcW w:w="1976" w:type="dxa"/>
          </w:tcPr>
          <w:p w14:paraId="5E9E4E40" w14:textId="77777777" w:rsidR="00097E98" w:rsidRPr="00442838" w:rsidRDefault="00097E98" w:rsidP="000F163C">
            <w:pPr>
              <w:spacing w:line="360" w:lineRule="auto"/>
            </w:pPr>
          </w:p>
        </w:tc>
      </w:tr>
      <w:tr w:rsidR="00097E98" w:rsidRPr="00442838" w14:paraId="2AB37327" w14:textId="77777777" w:rsidTr="000F163C">
        <w:trPr>
          <w:trHeight w:val="896"/>
        </w:trPr>
        <w:tc>
          <w:tcPr>
            <w:tcW w:w="1251" w:type="dxa"/>
          </w:tcPr>
          <w:p w14:paraId="26CB31DE" w14:textId="77777777" w:rsidR="00097E98" w:rsidRPr="00442838" w:rsidRDefault="00097E98" w:rsidP="000F163C">
            <w:pPr>
              <w:spacing w:line="360" w:lineRule="auto"/>
            </w:pPr>
          </w:p>
        </w:tc>
        <w:tc>
          <w:tcPr>
            <w:tcW w:w="1652" w:type="dxa"/>
          </w:tcPr>
          <w:p w14:paraId="5C44D9CE" w14:textId="77777777" w:rsidR="00097E98" w:rsidRPr="00442838" w:rsidRDefault="00097E98" w:rsidP="000F163C">
            <w:pPr>
              <w:spacing w:line="360" w:lineRule="auto"/>
            </w:pPr>
          </w:p>
        </w:tc>
        <w:tc>
          <w:tcPr>
            <w:tcW w:w="3719" w:type="dxa"/>
          </w:tcPr>
          <w:p w14:paraId="58648A9A" w14:textId="77777777" w:rsidR="00097E98" w:rsidRPr="00442838" w:rsidRDefault="00097E98" w:rsidP="000F163C">
            <w:pPr>
              <w:spacing w:line="360" w:lineRule="auto"/>
            </w:pPr>
          </w:p>
        </w:tc>
        <w:tc>
          <w:tcPr>
            <w:tcW w:w="880" w:type="dxa"/>
          </w:tcPr>
          <w:p w14:paraId="24261CD3" w14:textId="77777777" w:rsidR="00097E98" w:rsidRPr="00442838" w:rsidRDefault="00097E98" w:rsidP="000F163C">
            <w:pPr>
              <w:spacing w:line="360" w:lineRule="auto"/>
            </w:pPr>
          </w:p>
        </w:tc>
        <w:tc>
          <w:tcPr>
            <w:tcW w:w="724" w:type="dxa"/>
          </w:tcPr>
          <w:p w14:paraId="652C8D30" w14:textId="77777777" w:rsidR="00097E98" w:rsidRPr="00442838" w:rsidRDefault="00097E98" w:rsidP="000F163C">
            <w:pPr>
              <w:spacing w:line="360" w:lineRule="auto"/>
            </w:pPr>
          </w:p>
        </w:tc>
        <w:tc>
          <w:tcPr>
            <w:tcW w:w="724" w:type="dxa"/>
          </w:tcPr>
          <w:p w14:paraId="79314FAA" w14:textId="77777777" w:rsidR="00097E98" w:rsidRPr="00442838" w:rsidRDefault="00097E98" w:rsidP="000F163C">
            <w:pPr>
              <w:spacing w:line="360" w:lineRule="auto"/>
            </w:pPr>
          </w:p>
        </w:tc>
        <w:tc>
          <w:tcPr>
            <w:tcW w:w="1976" w:type="dxa"/>
          </w:tcPr>
          <w:p w14:paraId="73CA15CE" w14:textId="77777777" w:rsidR="00097E98" w:rsidRPr="00442838" w:rsidRDefault="00097E98" w:rsidP="000F163C">
            <w:pPr>
              <w:spacing w:line="360" w:lineRule="auto"/>
            </w:pPr>
          </w:p>
        </w:tc>
      </w:tr>
    </w:tbl>
    <w:p w14:paraId="415567A0" w14:textId="77777777" w:rsidR="00097E98" w:rsidRPr="00442838" w:rsidRDefault="00097E98" w:rsidP="00097E98">
      <w:pPr>
        <w:rPr>
          <w:sz w:val="24"/>
        </w:rPr>
      </w:pPr>
    </w:p>
    <w:p w14:paraId="0475316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309D190" w14:textId="77777777" w:rsidTr="000F163C">
        <w:tc>
          <w:tcPr>
            <w:tcW w:w="3596" w:type="dxa"/>
          </w:tcPr>
          <w:p w14:paraId="1EF512D0" w14:textId="77777777" w:rsidR="00097E98" w:rsidRPr="00442838" w:rsidRDefault="00097E98" w:rsidP="000F163C">
            <w:pPr>
              <w:rPr>
                <w:sz w:val="24"/>
              </w:rPr>
            </w:pPr>
          </w:p>
        </w:tc>
        <w:tc>
          <w:tcPr>
            <w:tcW w:w="3597" w:type="dxa"/>
          </w:tcPr>
          <w:p w14:paraId="3ADF7999" w14:textId="77777777" w:rsidR="00097E98" w:rsidRPr="00442838" w:rsidRDefault="00097E98" w:rsidP="000F163C">
            <w:pPr>
              <w:rPr>
                <w:sz w:val="24"/>
              </w:rPr>
            </w:pPr>
          </w:p>
        </w:tc>
        <w:tc>
          <w:tcPr>
            <w:tcW w:w="3597" w:type="dxa"/>
          </w:tcPr>
          <w:p w14:paraId="2A48B9BA" w14:textId="77777777" w:rsidR="00097E98" w:rsidRPr="00442838" w:rsidRDefault="00097E98" w:rsidP="000F163C">
            <w:pPr>
              <w:rPr>
                <w:sz w:val="24"/>
              </w:rPr>
            </w:pPr>
          </w:p>
        </w:tc>
      </w:tr>
      <w:tr w:rsidR="00097E98" w:rsidRPr="00442838" w14:paraId="3C184C5C" w14:textId="77777777" w:rsidTr="000F163C">
        <w:tc>
          <w:tcPr>
            <w:tcW w:w="3596" w:type="dxa"/>
          </w:tcPr>
          <w:p w14:paraId="6AB9559B" w14:textId="77777777" w:rsidR="00097E98" w:rsidRPr="00442838" w:rsidRDefault="00097E98" w:rsidP="000F163C">
            <w:pPr>
              <w:rPr>
                <w:sz w:val="24"/>
              </w:rPr>
            </w:pPr>
          </w:p>
        </w:tc>
        <w:tc>
          <w:tcPr>
            <w:tcW w:w="3597" w:type="dxa"/>
          </w:tcPr>
          <w:p w14:paraId="63160268" w14:textId="77777777" w:rsidR="00097E98" w:rsidRPr="00442838" w:rsidRDefault="00097E98" w:rsidP="000F163C">
            <w:pPr>
              <w:rPr>
                <w:sz w:val="24"/>
              </w:rPr>
            </w:pPr>
          </w:p>
        </w:tc>
        <w:tc>
          <w:tcPr>
            <w:tcW w:w="3597" w:type="dxa"/>
          </w:tcPr>
          <w:p w14:paraId="5E674D96" w14:textId="77777777" w:rsidR="00097E98" w:rsidRPr="00442838" w:rsidRDefault="00097E98" w:rsidP="000F163C">
            <w:pPr>
              <w:rPr>
                <w:sz w:val="24"/>
              </w:rPr>
            </w:pPr>
          </w:p>
        </w:tc>
      </w:tr>
    </w:tbl>
    <w:p w14:paraId="0B36293C" w14:textId="77777777" w:rsidR="00097E98" w:rsidRPr="00442838" w:rsidRDefault="00097E98" w:rsidP="00097E98">
      <w:pPr>
        <w:rPr>
          <w:sz w:val="24"/>
        </w:rPr>
      </w:pPr>
    </w:p>
    <w:p w14:paraId="37D8A509" w14:textId="77777777" w:rsidR="00097E98" w:rsidRPr="00442838" w:rsidRDefault="00097E98" w:rsidP="00097E98">
      <w:pPr>
        <w:rPr>
          <w:sz w:val="24"/>
        </w:rPr>
      </w:pPr>
      <w:r w:rsidRPr="00442838">
        <w:rPr>
          <w:sz w:val="24"/>
        </w:rPr>
        <w:t>Sprites:</w:t>
      </w:r>
    </w:p>
    <w:p w14:paraId="0D4013A1" w14:textId="77777777" w:rsidR="00097E98" w:rsidRPr="00442838" w:rsidRDefault="00097E98" w:rsidP="00097E98">
      <w:pPr>
        <w:rPr>
          <w:sz w:val="24"/>
        </w:rPr>
      </w:pPr>
      <w:r w:rsidRPr="00442838">
        <w:rPr>
          <w:sz w:val="24"/>
        </w:rPr>
        <w:br w:type="page"/>
      </w:r>
    </w:p>
    <w:p w14:paraId="6E3DB44B" w14:textId="77777777" w:rsidR="00097E98" w:rsidRPr="00442838" w:rsidRDefault="00097E98" w:rsidP="00097E98">
      <w:pPr>
        <w:rPr>
          <w:sz w:val="24"/>
        </w:rPr>
      </w:pPr>
      <w:r w:rsidRPr="00442838">
        <w:rPr>
          <w:sz w:val="24"/>
        </w:rPr>
        <w:lastRenderedPageBreak/>
        <w:t>Family Page</w:t>
      </w:r>
    </w:p>
    <w:p w14:paraId="503A92E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222E39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19BB6E" w14:textId="77777777" w:rsidTr="000F163C">
        <w:trPr>
          <w:trHeight w:val="896"/>
        </w:trPr>
        <w:tc>
          <w:tcPr>
            <w:tcW w:w="1251" w:type="dxa"/>
          </w:tcPr>
          <w:p w14:paraId="3F82D840" w14:textId="77777777" w:rsidR="00097E98" w:rsidRPr="00442838" w:rsidRDefault="00097E98" w:rsidP="000F163C">
            <w:pPr>
              <w:spacing w:line="360" w:lineRule="auto"/>
            </w:pPr>
            <w:r w:rsidRPr="00442838">
              <w:t>Pokemon</w:t>
            </w:r>
          </w:p>
          <w:p w14:paraId="19AEDD67" w14:textId="77777777" w:rsidR="00097E98" w:rsidRPr="00442838" w:rsidRDefault="00097E98" w:rsidP="000F163C">
            <w:pPr>
              <w:spacing w:line="360" w:lineRule="auto"/>
            </w:pPr>
            <w:r w:rsidRPr="00442838">
              <w:t>Name</w:t>
            </w:r>
          </w:p>
        </w:tc>
        <w:tc>
          <w:tcPr>
            <w:tcW w:w="1652" w:type="dxa"/>
          </w:tcPr>
          <w:p w14:paraId="64707D33" w14:textId="77777777" w:rsidR="00097E98" w:rsidRPr="00442838" w:rsidRDefault="00097E98" w:rsidP="000F163C">
            <w:pPr>
              <w:spacing w:line="360" w:lineRule="auto"/>
            </w:pPr>
            <w:r w:rsidRPr="00442838">
              <w:t>Pokemon Number</w:t>
            </w:r>
          </w:p>
        </w:tc>
        <w:tc>
          <w:tcPr>
            <w:tcW w:w="3719" w:type="dxa"/>
          </w:tcPr>
          <w:p w14:paraId="4A8003FD" w14:textId="77777777" w:rsidR="00097E98" w:rsidRPr="00442838" w:rsidRDefault="00097E98" w:rsidP="000F163C">
            <w:pPr>
              <w:spacing w:line="360" w:lineRule="auto"/>
            </w:pPr>
            <w:r w:rsidRPr="00442838">
              <w:t>Base Stats</w:t>
            </w:r>
          </w:p>
          <w:p w14:paraId="2C25E16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4459DE9" w14:textId="77777777" w:rsidR="00097E98" w:rsidRPr="00442838" w:rsidRDefault="00097E98" w:rsidP="000F163C">
            <w:pPr>
              <w:spacing w:line="360" w:lineRule="auto"/>
            </w:pPr>
            <w:r w:rsidRPr="00442838">
              <w:t>Ability</w:t>
            </w:r>
          </w:p>
        </w:tc>
        <w:tc>
          <w:tcPr>
            <w:tcW w:w="724" w:type="dxa"/>
          </w:tcPr>
          <w:p w14:paraId="3DC7DDE5" w14:textId="77777777" w:rsidR="00097E98" w:rsidRPr="00442838" w:rsidRDefault="00097E98" w:rsidP="000F163C">
            <w:pPr>
              <w:spacing w:line="360" w:lineRule="auto"/>
            </w:pPr>
            <w:r w:rsidRPr="00442838">
              <w:t>Type 1</w:t>
            </w:r>
          </w:p>
        </w:tc>
        <w:tc>
          <w:tcPr>
            <w:tcW w:w="724" w:type="dxa"/>
          </w:tcPr>
          <w:p w14:paraId="37986366" w14:textId="77777777" w:rsidR="00097E98" w:rsidRPr="00442838" w:rsidRDefault="00097E98" w:rsidP="000F163C">
            <w:pPr>
              <w:spacing w:line="360" w:lineRule="auto"/>
            </w:pPr>
            <w:r w:rsidRPr="00442838">
              <w:t>Type 2</w:t>
            </w:r>
          </w:p>
        </w:tc>
        <w:tc>
          <w:tcPr>
            <w:tcW w:w="1976" w:type="dxa"/>
          </w:tcPr>
          <w:p w14:paraId="6C2A0549" w14:textId="77777777" w:rsidR="00097E98" w:rsidRPr="00442838" w:rsidRDefault="00097E98" w:rsidP="000F163C">
            <w:pPr>
              <w:spacing w:line="360" w:lineRule="auto"/>
            </w:pPr>
            <w:r w:rsidRPr="00442838">
              <w:t>Evolution</w:t>
            </w:r>
          </w:p>
        </w:tc>
      </w:tr>
      <w:tr w:rsidR="00097E98" w:rsidRPr="00442838" w14:paraId="4996F7C1" w14:textId="77777777" w:rsidTr="000F163C">
        <w:trPr>
          <w:trHeight w:val="454"/>
        </w:trPr>
        <w:tc>
          <w:tcPr>
            <w:tcW w:w="1251" w:type="dxa"/>
          </w:tcPr>
          <w:p w14:paraId="2D3832D2" w14:textId="77777777" w:rsidR="00097E98" w:rsidRPr="00442838" w:rsidRDefault="00097E98" w:rsidP="000F163C">
            <w:pPr>
              <w:spacing w:line="360" w:lineRule="auto"/>
            </w:pPr>
          </w:p>
        </w:tc>
        <w:tc>
          <w:tcPr>
            <w:tcW w:w="1652" w:type="dxa"/>
          </w:tcPr>
          <w:p w14:paraId="60025D2E" w14:textId="77777777" w:rsidR="00097E98" w:rsidRPr="00442838" w:rsidRDefault="00097E98" w:rsidP="000F163C">
            <w:pPr>
              <w:spacing w:line="360" w:lineRule="auto"/>
            </w:pPr>
          </w:p>
        </w:tc>
        <w:tc>
          <w:tcPr>
            <w:tcW w:w="3719" w:type="dxa"/>
          </w:tcPr>
          <w:p w14:paraId="55BDA512" w14:textId="77777777" w:rsidR="00097E98" w:rsidRPr="00442838" w:rsidRDefault="00097E98" w:rsidP="000F163C">
            <w:pPr>
              <w:spacing w:line="360" w:lineRule="auto"/>
            </w:pPr>
          </w:p>
        </w:tc>
        <w:tc>
          <w:tcPr>
            <w:tcW w:w="880" w:type="dxa"/>
          </w:tcPr>
          <w:p w14:paraId="67728AF0" w14:textId="77777777" w:rsidR="00097E98" w:rsidRPr="00442838" w:rsidRDefault="00097E98" w:rsidP="000F163C">
            <w:pPr>
              <w:spacing w:line="360" w:lineRule="auto"/>
            </w:pPr>
          </w:p>
        </w:tc>
        <w:tc>
          <w:tcPr>
            <w:tcW w:w="724" w:type="dxa"/>
          </w:tcPr>
          <w:p w14:paraId="30490C81" w14:textId="77777777" w:rsidR="00097E98" w:rsidRPr="00442838" w:rsidRDefault="00097E98" w:rsidP="000F163C">
            <w:pPr>
              <w:spacing w:line="360" w:lineRule="auto"/>
            </w:pPr>
          </w:p>
        </w:tc>
        <w:tc>
          <w:tcPr>
            <w:tcW w:w="724" w:type="dxa"/>
          </w:tcPr>
          <w:p w14:paraId="7D71793E" w14:textId="77777777" w:rsidR="00097E98" w:rsidRPr="00442838" w:rsidRDefault="00097E98" w:rsidP="000F163C">
            <w:pPr>
              <w:spacing w:line="360" w:lineRule="auto"/>
            </w:pPr>
          </w:p>
        </w:tc>
        <w:tc>
          <w:tcPr>
            <w:tcW w:w="1976" w:type="dxa"/>
          </w:tcPr>
          <w:p w14:paraId="05452B33" w14:textId="77777777" w:rsidR="00097E98" w:rsidRPr="00442838" w:rsidRDefault="00097E98" w:rsidP="000F163C">
            <w:pPr>
              <w:spacing w:line="360" w:lineRule="auto"/>
            </w:pPr>
          </w:p>
        </w:tc>
      </w:tr>
      <w:tr w:rsidR="00097E98" w:rsidRPr="00442838" w14:paraId="0BAB3E50" w14:textId="77777777" w:rsidTr="000F163C">
        <w:trPr>
          <w:trHeight w:val="441"/>
        </w:trPr>
        <w:tc>
          <w:tcPr>
            <w:tcW w:w="1251" w:type="dxa"/>
          </w:tcPr>
          <w:p w14:paraId="3FAB71BE" w14:textId="77777777" w:rsidR="00097E98" w:rsidRPr="00442838" w:rsidRDefault="00097E98" w:rsidP="000F163C">
            <w:pPr>
              <w:spacing w:line="360" w:lineRule="auto"/>
            </w:pPr>
          </w:p>
        </w:tc>
        <w:tc>
          <w:tcPr>
            <w:tcW w:w="1652" w:type="dxa"/>
          </w:tcPr>
          <w:p w14:paraId="2F375C91" w14:textId="77777777" w:rsidR="00097E98" w:rsidRPr="00442838" w:rsidRDefault="00097E98" w:rsidP="000F163C">
            <w:pPr>
              <w:spacing w:line="360" w:lineRule="auto"/>
            </w:pPr>
          </w:p>
        </w:tc>
        <w:tc>
          <w:tcPr>
            <w:tcW w:w="3719" w:type="dxa"/>
          </w:tcPr>
          <w:p w14:paraId="79E6F8A5" w14:textId="77777777" w:rsidR="00097E98" w:rsidRPr="00442838" w:rsidRDefault="00097E98" w:rsidP="000F163C">
            <w:pPr>
              <w:spacing w:line="360" w:lineRule="auto"/>
            </w:pPr>
          </w:p>
        </w:tc>
        <w:tc>
          <w:tcPr>
            <w:tcW w:w="880" w:type="dxa"/>
          </w:tcPr>
          <w:p w14:paraId="2CDDC735" w14:textId="77777777" w:rsidR="00097E98" w:rsidRPr="00442838" w:rsidRDefault="00097E98" w:rsidP="000F163C">
            <w:pPr>
              <w:spacing w:line="360" w:lineRule="auto"/>
            </w:pPr>
          </w:p>
        </w:tc>
        <w:tc>
          <w:tcPr>
            <w:tcW w:w="724" w:type="dxa"/>
          </w:tcPr>
          <w:p w14:paraId="532FFA12" w14:textId="77777777" w:rsidR="00097E98" w:rsidRPr="00442838" w:rsidRDefault="00097E98" w:rsidP="000F163C">
            <w:pPr>
              <w:spacing w:line="360" w:lineRule="auto"/>
            </w:pPr>
          </w:p>
        </w:tc>
        <w:tc>
          <w:tcPr>
            <w:tcW w:w="724" w:type="dxa"/>
          </w:tcPr>
          <w:p w14:paraId="729958C1" w14:textId="77777777" w:rsidR="00097E98" w:rsidRPr="00442838" w:rsidRDefault="00097E98" w:rsidP="000F163C">
            <w:pPr>
              <w:spacing w:line="360" w:lineRule="auto"/>
            </w:pPr>
          </w:p>
        </w:tc>
        <w:tc>
          <w:tcPr>
            <w:tcW w:w="1976" w:type="dxa"/>
          </w:tcPr>
          <w:p w14:paraId="7FEEEA9B" w14:textId="77777777" w:rsidR="00097E98" w:rsidRPr="00442838" w:rsidRDefault="00097E98" w:rsidP="000F163C">
            <w:pPr>
              <w:spacing w:line="360" w:lineRule="auto"/>
            </w:pPr>
          </w:p>
        </w:tc>
      </w:tr>
      <w:tr w:rsidR="00097E98" w:rsidRPr="00442838" w14:paraId="40BB6A40" w14:textId="77777777" w:rsidTr="000F163C">
        <w:trPr>
          <w:trHeight w:val="441"/>
        </w:trPr>
        <w:tc>
          <w:tcPr>
            <w:tcW w:w="1251" w:type="dxa"/>
          </w:tcPr>
          <w:p w14:paraId="43823C3C" w14:textId="77777777" w:rsidR="00097E98" w:rsidRPr="00442838" w:rsidRDefault="00097E98" w:rsidP="000F163C">
            <w:pPr>
              <w:spacing w:line="360" w:lineRule="auto"/>
            </w:pPr>
          </w:p>
        </w:tc>
        <w:tc>
          <w:tcPr>
            <w:tcW w:w="1652" w:type="dxa"/>
          </w:tcPr>
          <w:p w14:paraId="764D93F9" w14:textId="77777777" w:rsidR="00097E98" w:rsidRPr="00442838" w:rsidRDefault="00097E98" w:rsidP="000F163C">
            <w:pPr>
              <w:spacing w:line="360" w:lineRule="auto"/>
            </w:pPr>
          </w:p>
        </w:tc>
        <w:tc>
          <w:tcPr>
            <w:tcW w:w="3719" w:type="dxa"/>
          </w:tcPr>
          <w:p w14:paraId="1932B0EB" w14:textId="77777777" w:rsidR="00097E98" w:rsidRPr="00442838" w:rsidRDefault="00097E98" w:rsidP="000F163C">
            <w:pPr>
              <w:spacing w:line="360" w:lineRule="auto"/>
            </w:pPr>
          </w:p>
        </w:tc>
        <w:tc>
          <w:tcPr>
            <w:tcW w:w="880" w:type="dxa"/>
          </w:tcPr>
          <w:p w14:paraId="48B9EBC8" w14:textId="77777777" w:rsidR="00097E98" w:rsidRPr="00442838" w:rsidRDefault="00097E98" w:rsidP="000F163C">
            <w:pPr>
              <w:spacing w:line="360" w:lineRule="auto"/>
            </w:pPr>
          </w:p>
        </w:tc>
        <w:tc>
          <w:tcPr>
            <w:tcW w:w="724" w:type="dxa"/>
          </w:tcPr>
          <w:p w14:paraId="1F972B47" w14:textId="77777777" w:rsidR="00097E98" w:rsidRPr="00442838" w:rsidRDefault="00097E98" w:rsidP="000F163C">
            <w:pPr>
              <w:spacing w:line="360" w:lineRule="auto"/>
            </w:pPr>
          </w:p>
        </w:tc>
        <w:tc>
          <w:tcPr>
            <w:tcW w:w="724" w:type="dxa"/>
          </w:tcPr>
          <w:p w14:paraId="0564118C" w14:textId="77777777" w:rsidR="00097E98" w:rsidRPr="00442838" w:rsidRDefault="00097E98" w:rsidP="000F163C">
            <w:pPr>
              <w:spacing w:line="360" w:lineRule="auto"/>
            </w:pPr>
          </w:p>
        </w:tc>
        <w:tc>
          <w:tcPr>
            <w:tcW w:w="1976" w:type="dxa"/>
          </w:tcPr>
          <w:p w14:paraId="6B01D7A9" w14:textId="77777777" w:rsidR="00097E98" w:rsidRPr="00442838" w:rsidRDefault="00097E98" w:rsidP="000F163C">
            <w:pPr>
              <w:spacing w:line="360" w:lineRule="auto"/>
            </w:pPr>
          </w:p>
        </w:tc>
      </w:tr>
      <w:tr w:rsidR="00097E98" w:rsidRPr="00442838" w14:paraId="0971074D" w14:textId="77777777" w:rsidTr="000F163C">
        <w:trPr>
          <w:trHeight w:val="896"/>
        </w:trPr>
        <w:tc>
          <w:tcPr>
            <w:tcW w:w="1251" w:type="dxa"/>
          </w:tcPr>
          <w:p w14:paraId="70E7FCD4" w14:textId="77777777" w:rsidR="00097E98" w:rsidRPr="00442838" w:rsidRDefault="00097E98" w:rsidP="000F163C">
            <w:pPr>
              <w:spacing w:line="360" w:lineRule="auto"/>
            </w:pPr>
          </w:p>
        </w:tc>
        <w:tc>
          <w:tcPr>
            <w:tcW w:w="1652" w:type="dxa"/>
          </w:tcPr>
          <w:p w14:paraId="0EDB3A38" w14:textId="77777777" w:rsidR="00097E98" w:rsidRPr="00442838" w:rsidRDefault="00097E98" w:rsidP="000F163C">
            <w:pPr>
              <w:spacing w:line="360" w:lineRule="auto"/>
            </w:pPr>
          </w:p>
        </w:tc>
        <w:tc>
          <w:tcPr>
            <w:tcW w:w="3719" w:type="dxa"/>
          </w:tcPr>
          <w:p w14:paraId="0B552AB9" w14:textId="77777777" w:rsidR="00097E98" w:rsidRPr="00442838" w:rsidRDefault="00097E98" w:rsidP="000F163C">
            <w:pPr>
              <w:spacing w:line="360" w:lineRule="auto"/>
            </w:pPr>
          </w:p>
        </w:tc>
        <w:tc>
          <w:tcPr>
            <w:tcW w:w="880" w:type="dxa"/>
          </w:tcPr>
          <w:p w14:paraId="5D54AD68" w14:textId="77777777" w:rsidR="00097E98" w:rsidRPr="00442838" w:rsidRDefault="00097E98" w:rsidP="000F163C">
            <w:pPr>
              <w:spacing w:line="360" w:lineRule="auto"/>
            </w:pPr>
          </w:p>
        </w:tc>
        <w:tc>
          <w:tcPr>
            <w:tcW w:w="724" w:type="dxa"/>
          </w:tcPr>
          <w:p w14:paraId="148D6373" w14:textId="77777777" w:rsidR="00097E98" w:rsidRPr="00442838" w:rsidRDefault="00097E98" w:rsidP="000F163C">
            <w:pPr>
              <w:spacing w:line="360" w:lineRule="auto"/>
            </w:pPr>
          </w:p>
        </w:tc>
        <w:tc>
          <w:tcPr>
            <w:tcW w:w="724" w:type="dxa"/>
          </w:tcPr>
          <w:p w14:paraId="0F2CDF23" w14:textId="77777777" w:rsidR="00097E98" w:rsidRPr="00442838" w:rsidRDefault="00097E98" w:rsidP="000F163C">
            <w:pPr>
              <w:spacing w:line="360" w:lineRule="auto"/>
            </w:pPr>
          </w:p>
        </w:tc>
        <w:tc>
          <w:tcPr>
            <w:tcW w:w="1976" w:type="dxa"/>
          </w:tcPr>
          <w:p w14:paraId="47790992" w14:textId="77777777" w:rsidR="00097E98" w:rsidRPr="00442838" w:rsidRDefault="00097E98" w:rsidP="000F163C">
            <w:pPr>
              <w:spacing w:line="360" w:lineRule="auto"/>
            </w:pPr>
          </w:p>
        </w:tc>
      </w:tr>
    </w:tbl>
    <w:p w14:paraId="5031BF9B" w14:textId="77777777" w:rsidR="00097E98" w:rsidRPr="00442838" w:rsidRDefault="00097E98" w:rsidP="00097E98">
      <w:pPr>
        <w:rPr>
          <w:sz w:val="24"/>
        </w:rPr>
      </w:pPr>
    </w:p>
    <w:p w14:paraId="1F9084B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CAE2483" w14:textId="77777777" w:rsidTr="000F163C">
        <w:tc>
          <w:tcPr>
            <w:tcW w:w="3596" w:type="dxa"/>
          </w:tcPr>
          <w:p w14:paraId="06400713" w14:textId="77777777" w:rsidR="00097E98" w:rsidRPr="00442838" w:rsidRDefault="00097E98" w:rsidP="000F163C">
            <w:pPr>
              <w:rPr>
                <w:sz w:val="24"/>
              </w:rPr>
            </w:pPr>
          </w:p>
        </w:tc>
        <w:tc>
          <w:tcPr>
            <w:tcW w:w="3597" w:type="dxa"/>
          </w:tcPr>
          <w:p w14:paraId="615C05EB" w14:textId="77777777" w:rsidR="00097E98" w:rsidRPr="00442838" w:rsidRDefault="00097E98" w:rsidP="000F163C">
            <w:pPr>
              <w:rPr>
                <w:sz w:val="24"/>
              </w:rPr>
            </w:pPr>
          </w:p>
        </w:tc>
        <w:tc>
          <w:tcPr>
            <w:tcW w:w="3597" w:type="dxa"/>
          </w:tcPr>
          <w:p w14:paraId="225BF40C" w14:textId="77777777" w:rsidR="00097E98" w:rsidRPr="00442838" w:rsidRDefault="00097E98" w:rsidP="000F163C">
            <w:pPr>
              <w:rPr>
                <w:sz w:val="24"/>
              </w:rPr>
            </w:pPr>
          </w:p>
        </w:tc>
      </w:tr>
      <w:tr w:rsidR="00097E98" w:rsidRPr="00442838" w14:paraId="6C57FC78" w14:textId="77777777" w:rsidTr="000F163C">
        <w:tc>
          <w:tcPr>
            <w:tcW w:w="3596" w:type="dxa"/>
          </w:tcPr>
          <w:p w14:paraId="7FBB793F" w14:textId="77777777" w:rsidR="00097E98" w:rsidRPr="00442838" w:rsidRDefault="00097E98" w:rsidP="000F163C">
            <w:pPr>
              <w:rPr>
                <w:sz w:val="24"/>
              </w:rPr>
            </w:pPr>
          </w:p>
        </w:tc>
        <w:tc>
          <w:tcPr>
            <w:tcW w:w="3597" w:type="dxa"/>
          </w:tcPr>
          <w:p w14:paraId="562766EA" w14:textId="77777777" w:rsidR="00097E98" w:rsidRPr="00442838" w:rsidRDefault="00097E98" w:rsidP="000F163C">
            <w:pPr>
              <w:rPr>
                <w:sz w:val="24"/>
              </w:rPr>
            </w:pPr>
          </w:p>
        </w:tc>
        <w:tc>
          <w:tcPr>
            <w:tcW w:w="3597" w:type="dxa"/>
          </w:tcPr>
          <w:p w14:paraId="40A3F0C1" w14:textId="77777777" w:rsidR="00097E98" w:rsidRPr="00442838" w:rsidRDefault="00097E98" w:rsidP="000F163C">
            <w:pPr>
              <w:rPr>
                <w:sz w:val="24"/>
              </w:rPr>
            </w:pPr>
          </w:p>
        </w:tc>
      </w:tr>
    </w:tbl>
    <w:p w14:paraId="067D7811" w14:textId="77777777" w:rsidR="00097E98" w:rsidRPr="00442838" w:rsidRDefault="00097E98" w:rsidP="00097E98">
      <w:pPr>
        <w:rPr>
          <w:sz w:val="24"/>
        </w:rPr>
      </w:pPr>
    </w:p>
    <w:p w14:paraId="1673CA04" w14:textId="77777777" w:rsidR="00097E98" w:rsidRPr="00442838" w:rsidRDefault="00097E98" w:rsidP="00097E98">
      <w:pPr>
        <w:rPr>
          <w:sz w:val="24"/>
        </w:rPr>
      </w:pPr>
      <w:r w:rsidRPr="00442838">
        <w:rPr>
          <w:sz w:val="24"/>
        </w:rPr>
        <w:t>Sprites:</w:t>
      </w:r>
    </w:p>
    <w:p w14:paraId="7319CAE0" w14:textId="77777777" w:rsidR="00097E98" w:rsidRPr="00442838" w:rsidRDefault="00097E98" w:rsidP="00097E98">
      <w:pPr>
        <w:rPr>
          <w:sz w:val="24"/>
        </w:rPr>
      </w:pPr>
      <w:r w:rsidRPr="00442838">
        <w:rPr>
          <w:sz w:val="24"/>
        </w:rPr>
        <w:br w:type="page"/>
      </w:r>
    </w:p>
    <w:p w14:paraId="3F88E1E5" w14:textId="77777777" w:rsidR="00097E98" w:rsidRPr="00442838" w:rsidRDefault="00097E98" w:rsidP="00097E98">
      <w:pPr>
        <w:rPr>
          <w:sz w:val="24"/>
        </w:rPr>
      </w:pPr>
      <w:r w:rsidRPr="00442838">
        <w:rPr>
          <w:sz w:val="24"/>
        </w:rPr>
        <w:lastRenderedPageBreak/>
        <w:t>Family Page</w:t>
      </w:r>
    </w:p>
    <w:p w14:paraId="014EE50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B551C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F13F6C2" w14:textId="77777777" w:rsidTr="000F163C">
        <w:trPr>
          <w:trHeight w:val="896"/>
        </w:trPr>
        <w:tc>
          <w:tcPr>
            <w:tcW w:w="1251" w:type="dxa"/>
          </w:tcPr>
          <w:p w14:paraId="290E1788" w14:textId="77777777" w:rsidR="00097E98" w:rsidRPr="00442838" w:rsidRDefault="00097E98" w:rsidP="000F163C">
            <w:pPr>
              <w:spacing w:line="360" w:lineRule="auto"/>
            </w:pPr>
            <w:r w:rsidRPr="00442838">
              <w:t>Pokemon</w:t>
            </w:r>
          </w:p>
          <w:p w14:paraId="1CA9871D" w14:textId="77777777" w:rsidR="00097E98" w:rsidRPr="00442838" w:rsidRDefault="00097E98" w:rsidP="000F163C">
            <w:pPr>
              <w:spacing w:line="360" w:lineRule="auto"/>
            </w:pPr>
            <w:r w:rsidRPr="00442838">
              <w:t>Name</w:t>
            </w:r>
          </w:p>
        </w:tc>
        <w:tc>
          <w:tcPr>
            <w:tcW w:w="1652" w:type="dxa"/>
          </w:tcPr>
          <w:p w14:paraId="2EB11AAF" w14:textId="77777777" w:rsidR="00097E98" w:rsidRPr="00442838" w:rsidRDefault="00097E98" w:rsidP="000F163C">
            <w:pPr>
              <w:spacing w:line="360" w:lineRule="auto"/>
            </w:pPr>
            <w:r w:rsidRPr="00442838">
              <w:t>Pokemon Number</w:t>
            </w:r>
          </w:p>
        </w:tc>
        <w:tc>
          <w:tcPr>
            <w:tcW w:w="3719" w:type="dxa"/>
          </w:tcPr>
          <w:p w14:paraId="5B59796C" w14:textId="77777777" w:rsidR="00097E98" w:rsidRPr="00442838" w:rsidRDefault="00097E98" w:rsidP="000F163C">
            <w:pPr>
              <w:spacing w:line="360" w:lineRule="auto"/>
            </w:pPr>
            <w:r w:rsidRPr="00442838">
              <w:t>Base Stats</w:t>
            </w:r>
          </w:p>
          <w:p w14:paraId="129419E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6B16098" w14:textId="77777777" w:rsidR="00097E98" w:rsidRPr="00442838" w:rsidRDefault="00097E98" w:rsidP="000F163C">
            <w:pPr>
              <w:spacing w:line="360" w:lineRule="auto"/>
            </w:pPr>
            <w:r w:rsidRPr="00442838">
              <w:t>Ability</w:t>
            </w:r>
          </w:p>
        </w:tc>
        <w:tc>
          <w:tcPr>
            <w:tcW w:w="724" w:type="dxa"/>
          </w:tcPr>
          <w:p w14:paraId="6DD3863A" w14:textId="77777777" w:rsidR="00097E98" w:rsidRPr="00442838" w:rsidRDefault="00097E98" w:rsidP="000F163C">
            <w:pPr>
              <w:spacing w:line="360" w:lineRule="auto"/>
            </w:pPr>
            <w:r w:rsidRPr="00442838">
              <w:t>Type 1</w:t>
            </w:r>
          </w:p>
        </w:tc>
        <w:tc>
          <w:tcPr>
            <w:tcW w:w="724" w:type="dxa"/>
          </w:tcPr>
          <w:p w14:paraId="66D14532" w14:textId="77777777" w:rsidR="00097E98" w:rsidRPr="00442838" w:rsidRDefault="00097E98" w:rsidP="000F163C">
            <w:pPr>
              <w:spacing w:line="360" w:lineRule="auto"/>
            </w:pPr>
            <w:r w:rsidRPr="00442838">
              <w:t>Type 2</w:t>
            </w:r>
          </w:p>
        </w:tc>
        <w:tc>
          <w:tcPr>
            <w:tcW w:w="1976" w:type="dxa"/>
          </w:tcPr>
          <w:p w14:paraId="05587F30" w14:textId="77777777" w:rsidR="00097E98" w:rsidRPr="00442838" w:rsidRDefault="00097E98" w:rsidP="000F163C">
            <w:pPr>
              <w:spacing w:line="360" w:lineRule="auto"/>
            </w:pPr>
            <w:r w:rsidRPr="00442838">
              <w:t>Evolution</w:t>
            </w:r>
          </w:p>
        </w:tc>
      </w:tr>
      <w:tr w:rsidR="00097E98" w:rsidRPr="00442838" w14:paraId="457EC688" w14:textId="77777777" w:rsidTr="000F163C">
        <w:trPr>
          <w:trHeight w:val="454"/>
        </w:trPr>
        <w:tc>
          <w:tcPr>
            <w:tcW w:w="1251" w:type="dxa"/>
          </w:tcPr>
          <w:p w14:paraId="2BEE2B4C" w14:textId="77777777" w:rsidR="00097E98" w:rsidRPr="00442838" w:rsidRDefault="00097E98" w:rsidP="000F163C">
            <w:pPr>
              <w:spacing w:line="360" w:lineRule="auto"/>
            </w:pPr>
          </w:p>
        </w:tc>
        <w:tc>
          <w:tcPr>
            <w:tcW w:w="1652" w:type="dxa"/>
          </w:tcPr>
          <w:p w14:paraId="6AFFCCA3" w14:textId="77777777" w:rsidR="00097E98" w:rsidRPr="00442838" w:rsidRDefault="00097E98" w:rsidP="000F163C">
            <w:pPr>
              <w:spacing w:line="360" w:lineRule="auto"/>
            </w:pPr>
          </w:p>
        </w:tc>
        <w:tc>
          <w:tcPr>
            <w:tcW w:w="3719" w:type="dxa"/>
          </w:tcPr>
          <w:p w14:paraId="725A74BC" w14:textId="77777777" w:rsidR="00097E98" w:rsidRPr="00442838" w:rsidRDefault="00097E98" w:rsidP="000F163C">
            <w:pPr>
              <w:spacing w:line="360" w:lineRule="auto"/>
            </w:pPr>
          </w:p>
        </w:tc>
        <w:tc>
          <w:tcPr>
            <w:tcW w:w="880" w:type="dxa"/>
          </w:tcPr>
          <w:p w14:paraId="133D4351" w14:textId="77777777" w:rsidR="00097E98" w:rsidRPr="00442838" w:rsidRDefault="00097E98" w:rsidP="000F163C">
            <w:pPr>
              <w:spacing w:line="360" w:lineRule="auto"/>
            </w:pPr>
          </w:p>
        </w:tc>
        <w:tc>
          <w:tcPr>
            <w:tcW w:w="724" w:type="dxa"/>
          </w:tcPr>
          <w:p w14:paraId="304C2702" w14:textId="77777777" w:rsidR="00097E98" w:rsidRPr="00442838" w:rsidRDefault="00097E98" w:rsidP="000F163C">
            <w:pPr>
              <w:spacing w:line="360" w:lineRule="auto"/>
            </w:pPr>
          </w:p>
        </w:tc>
        <w:tc>
          <w:tcPr>
            <w:tcW w:w="724" w:type="dxa"/>
          </w:tcPr>
          <w:p w14:paraId="7481547C" w14:textId="77777777" w:rsidR="00097E98" w:rsidRPr="00442838" w:rsidRDefault="00097E98" w:rsidP="000F163C">
            <w:pPr>
              <w:spacing w:line="360" w:lineRule="auto"/>
            </w:pPr>
          </w:p>
        </w:tc>
        <w:tc>
          <w:tcPr>
            <w:tcW w:w="1976" w:type="dxa"/>
          </w:tcPr>
          <w:p w14:paraId="2093144E" w14:textId="77777777" w:rsidR="00097E98" w:rsidRPr="00442838" w:rsidRDefault="00097E98" w:rsidP="000F163C">
            <w:pPr>
              <w:spacing w:line="360" w:lineRule="auto"/>
            </w:pPr>
          </w:p>
        </w:tc>
      </w:tr>
      <w:tr w:rsidR="00097E98" w:rsidRPr="00442838" w14:paraId="0FAE27A1" w14:textId="77777777" w:rsidTr="000F163C">
        <w:trPr>
          <w:trHeight w:val="441"/>
        </w:trPr>
        <w:tc>
          <w:tcPr>
            <w:tcW w:w="1251" w:type="dxa"/>
          </w:tcPr>
          <w:p w14:paraId="2B933336" w14:textId="77777777" w:rsidR="00097E98" w:rsidRPr="00442838" w:rsidRDefault="00097E98" w:rsidP="000F163C">
            <w:pPr>
              <w:spacing w:line="360" w:lineRule="auto"/>
            </w:pPr>
          </w:p>
        </w:tc>
        <w:tc>
          <w:tcPr>
            <w:tcW w:w="1652" w:type="dxa"/>
          </w:tcPr>
          <w:p w14:paraId="4920765C" w14:textId="77777777" w:rsidR="00097E98" w:rsidRPr="00442838" w:rsidRDefault="00097E98" w:rsidP="000F163C">
            <w:pPr>
              <w:spacing w:line="360" w:lineRule="auto"/>
            </w:pPr>
          </w:p>
        </w:tc>
        <w:tc>
          <w:tcPr>
            <w:tcW w:w="3719" w:type="dxa"/>
          </w:tcPr>
          <w:p w14:paraId="7D6975CB" w14:textId="77777777" w:rsidR="00097E98" w:rsidRPr="00442838" w:rsidRDefault="00097E98" w:rsidP="000F163C">
            <w:pPr>
              <w:spacing w:line="360" w:lineRule="auto"/>
            </w:pPr>
          </w:p>
        </w:tc>
        <w:tc>
          <w:tcPr>
            <w:tcW w:w="880" w:type="dxa"/>
          </w:tcPr>
          <w:p w14:paraId="51D8ECCC" w14:textId="77777777" w:rsidR="00097E98" w:rsidRPr="00442838" w:rsidRDefault="00097E98" w:rsidP="000F163C">
            <w:pPr>
              <w:spacing w:line="360" w:lineRule="auto"/>
            </w:pPr>
          </w:p>
        </w:tc>
        <w:tc>
          <w:tcPr>
            <w:tcW w:w="724" w:type="dxa"/>
          </w:tcPr>
          <w:p w14:paraId="0A013849" w14:textId="77777777" w:rsidR="00097E98" w:rsidRPr="00442838" w:rsidRDefault="00097E98" w:rsidP="000F163C">
            <w:pPr>
              <w:spacing w:line="360" w:lineRule="auto"/>
            </w:pPr>
          </w:p>
        </w:tc>
        <w:tc>
          <w:tcPr>
            <w:tcW w:w="724" w:type="dxa"/>
          </w:tcPr>
          <w:p w14:paraId="6BD90AC1" w14:textId="77777777" w:rsidR="00097E98" w:rsidRPr="00442838" w:rsidRDefault="00097E98" w:rsidP="000F163C">
            <w:pPr>
              <w:spacing w:line="360" w:lineRule="auto"/>
            </w:pPr>
          </w:p>
        </w:tc>
        <w:tc>
          <w:tcPr>
            <w:tcW w:w="1976" w:type="dxa"/>
          </w:tcPr>
          <w:p w14:paraId="007E7DD6" w14:textId="77777777" w:rsidR="00097E98" w:rsidRPr="00442838" w:rsidRDefault="00097E98" w:rsidP="000F163C">
            <w:pPr>
              <w:spacing w:line="360" w:lineRule="auto"/>
            </w:pPr>
          </w:p>
        </w:tc>
      </w:tr>
      <w:tr w:rsidR="00097E98" w:rsidRPr="00442838" w14:paraId="73054D59" w14:textId="77777777" w:rsidTr="000F163C">
        <w:trPr>
          <w:trHeight w:val="441"/>
        </w:trPr>
        <w:tc>
          <w:tcPr>
            <w:tcW w:w="1251" w:type="dxa"/>
          </w:tcPr>
          <w:p w14:paraId="2732F766" w14:textId="77777777" w:rsidR="00097E98" w:rsidRPr="00442838" w:rsidRDefault="00097E98" w:rsidP="000F163C">
            <w:pPr>
              <w:spacing w:line="360" w:lineRule="auto"/>
            </w:pPr>
          </w:p>
        </w:tc>
        <w:tc>
          <w:tcPr>
            <w:tcW w:w="1652" w:type="dxa"/>
          </w:tcPr>
          <w:p w14:paraId="6949D3F7" w14:textId="77777777" w:rsidR="00097E98" w:rsidRPr="00442838" w:rsidRDefault="00097E98" w:rsidP="000F163C">
            <w:pPr>
              <w:spacing w:line="360" w:lineRule="auto"/>
            </w:pPr>
          </w:p>
        </w:tc>
        <w:tc>
          <w:tcPr>
            <w:tcW w:w="3719" w:type="dxa"/>
          </w:tcPr>
          <w:p w14:paraId="50558D00" w14:textId="77777777" w:rsidR="00097E98" w:rsidRPr="00442838" w:rsidRDefault="00097E98" w:rsidP="000F163C">
            <w:pPr>
              <w:spacing w:line="360" w:lineRule="auto"/>
            </w:pPr>
          </w:p>
        </w:tc>
        <w:tc>
          <w:tcPr>
            <w:tcW w:w="880" w:type="dxa"/>
          </w:tcPr>
          <w:p w14:paraId="7D0F081F" w14:textId="77777777" w:rsidR="00097E98" w:rsidRPr="00442838" w:rsidRDefault="00097E98" w:rsidP="000F163C">
            <w:pPr>
              <w:spacing w:line="360" w:lineRule="auto"/>
            </w:pPr>
          </w:p>
        </w:tc>
        <w:tc>
          <w:tcPr>
            <w:tcW w:w="724" w:type="dxa"/>
          </w:tcPr>
          <w:p w14:paraId="44B78645" w14:textId="77777777" w:rsidR="00097E98" w:rsidRPr="00442838" w:rsidRDefault="00097E98" w:rsidP="000F163C">
            <w:pPr>
              <w:spacing w:line="360" w:lineRule="auto"/>
            </w:pPr>
          </w:p>
        </w:tc>
        <w:tc>
          <w:tcPr>
            <w:tcW w:w="724" w:type="dxa"/>
          </w:tcPr>
          <w:p w14:paraId="4FA6EC64" w14:textId="77777777" w:rsidR="00097E98" w:rsidRPr="00442838" w:rsidRDefault="00097E98" w:rsidP="000F163C">
            <w:pPr>
              <w:spacing w:line="360" w:lineRule="auto"/>
            </w:pPr>
          </w:p>
        </w:tc>
        <w:tc>
          <w:tcPr>
            <w:tcW w:w="1976" w:type="dxa"/>
          </w:tcPr>
          <w:p w14:paraId="51C7A4AC" w14:textId="77777777" w:rsidR="00097E98" w:rsidRPr="00442838" w:rsidRDefault="00097E98" w:rsidP="000F163C">
            <w:pPr>
              <w:spacing w:line="360" w:lineRule="auto"/>
            </w:pPr>
          </w:p>
        </w:tc>
      </w:tr>
      <w:tr w:rsidR="00097E98" w:rsidRPr="00442838" w14:paraId="32D1D54D" w14:textId="77777777" w:rsidTr="000F163C">
        <w:trPr>
          <w:trHeight w:val="896"/>
        </w:trPr>
        <w:tc>
          <w:tcPr>
            <w:tcW w:w="1251" w:type="dxa"/>
          </w:tcPr>
          <w:p w14:paraId="2D753AA1" w14:textId="77777777" w:rsidR="00097E98" w:rsidRPr="00442838" w:rsidRDefault="00097E98" w:rsidP="000F163C">
            <w:pPr>
              <w:spacing w:line="360" w:lineRule="auto"/>
            </w:pPr>
          </w:p>
        </w:tc>
        <w:tc>
          <w:tcPr>
            <w:tcW w:w="1652" w:type="dxa"/>
          </w:tcPr>
          <w:p w14:paraId="05571087" w14:textId="77777777" w:rsidR="00097E98" w:rsidRPr="00442838" w:rsidRDefault="00097E98" w:rsidP="000F163C">
            <w:pPr>
              <w:spacing w:line="360" w:lineRule="auto"/>
            </w:pPr>
          </w:p>
        </w:tc>
        <w:tc>
          <w:tcPr>
            <w:tcW w:w="3719" w:type="dxa"/>
          </w:tcPr>
          <w:p w14:paraId="7821BCF1" w14:textId="77777777" w:rsidR="00097E98" w:rsidRPr="00442838" w:rsidRDefault="00097E98" w:rsidP="000F163C">
            <w:pPr>
              <w:spacing w:line="360" w:lineRule="auto"/>
            </w:pPr>
          </w:p>
        </w:tc>
        <w:tc>
          <w:tcPr>
            <w:tcW w:w="880" w:type="dxa"/>
          </w:tcPr>
          <w:p w14:paraId="415A68B4" w14:textId="77777777" w:rsidR="00097E98" w:rsidRPr="00442838" w:rsidRDefault="00097E98" w:rsidP="000F163C">
            <w:pPr>
              <w:spacing w:line="360" w:lineRule="auto"/>
            </w:pPr>
          </w:p>
        </w:tc>
        <w:tc>
          <w:tcPr>
            <w:tcW w:w="724" w:type="dxa"/>
          </w:tcPr>
          <w:p w14:paraId="446FA4AC" w14:textId="77777777" w:rsidR="00097E98" w:rsidRPr="00442838" w:rsidRDefault="00097E98" w:rsidP="000F163C">
            <w:pPr>
              <w:spacing w:line="360" w:lineRule="auto"/>
            </w:pPr>
          </w:p>
        </w:tc>
        <w:tc>
          <w:tcPr>
            <w:tcW w:w="724" w:type="dxa"/>
          </w:tcPr>
          <w:p w14:paraId="0A0D27D0" w14:textId="77777777" w:rsidR="00097E98" w:rsidRPr="00442838" w:rsidRDefault="00097E98" w:rsidP="000F163C">
            <w:pPr>
              <w:spacing w:line="360" w:lineRule="auto"/>
            </w:pPr>
          </w:p>
        </w:tc>
        <w:tc>
          <w:tcPr>
            <w:tcW w:w="1976" w:type="dxa"/>
          </w:tcPr>
          <w:p w14:paraId="35BD1B6C" w14:textId="77777777" w:rsidR="00097E98" w:rsidRPr="00442838" w:rsidRDefault="00097E98" w:rsidP="000F163C">
            <w:pPr>
              <w:spacing w:line="360" w:lineRule="auto"/>
            </w:pPr>
          </w:p>
        </w:tc>
      </w:tr>
    </w:tbl>
    <w:p w14:paraId="36F0C75C" w14:textId="77777777" w:rsidR="00097E98" w:rsidRPr="00442838" w:rsidRDefault="00097E98" w:rsidP="00097E98">
      <w:pPr>
        <w:rPr>
          <w:sz w:val="24"/>
        </w:rPr>
      </w:pPr>
    </w:p>
    <w:p w14:paraId="4E1CECD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BFCC63" w14:textId="77777777" w:rsidTr="000F163C">
        <w:tc>
          <w:tcPr>
            <w:tcW w:w="3596" w:type="dxa"/>
          </w:tcPr>
          <w:p w14:paraId="46B6B478" w14:textId="77777777" w:rsidR="00097E98" w:rsidRPr="00442838" w:rsidRDefault="00097E98" w:rsidP="000F163C">
            <w:pPr>
              <w:rPr>
                <w:sz w:val="24"/>
              </w:rPr>
            </w:pPr>
          </w:p>
        </w:tc>
        <w:tc>
          <w:tcPr>
            <w:tcW w:w="3597" w:type="dxa"/>
          </w:tcPr>
          <w:p w14:paraId="6A363A8E" w14:textId="77777777" w:rsidR="00097E98" w:rsidRPr="00442838" w:rsidRDefault="00097E98" w:rsidP="000F163C">
            <w:pPr>
              <w:rPr>
                <w:sz w:val="24"/>
              </w:rPr>
            </w:pPr>
          </w:p>
        </w:tc>
        <w:tc>
          <w:tcPr>
            <w:tcW w:w="3597" w:type="dxa"/>
          </w:tcPr>
          <w:p w14:paraId="3D71470F" w14:textId="77777777" w:rsidR="00097E98" w:rsidRPr="00442838" w:rsidRDefault="00097E98" w:rsidP="000F163C">
            <w:pPr>
              <w:rPr>
                <w:sz w:val="24"/>
              </w:rPr>
            </w:pPr>
          </w:p>
        </w:tc>
      </w:tr>
      <w:tr w:rsidR="00097E98" w:rsidRPr="00442838" w14:paraId="1AAB2D68" w14:textId="77777777" w:rsidTr="000F163C">
        <w:tc>
          <w:tcPr>
            <w:tcW w:w="3596" w:type="dxa"/>
          </w:tcPr>
          <w:p w14:paraId="0210C5D0" w14:textId="77777777" w:rsidR="00097E98" w:rsidRPr="00442838" w:rsidRDefault="00097E98" w:rsidP="000F163C">
            <w:pPr>
              <w:rPr>
                <w:sz w:val="24"/>
              </w:rPr>
            </w:pPr>
          </w:p>
        </w:tc>
        <w:tc>
          <w:tcPr>
            <w:tcW w:w="3597" w:type="dxa"/>
          </w:tcPr>
          <w:p w14:paraId="588179DA" w14:textId="77777777" w:rsidR="00097E98" w:rsidRPr="00442838" w:rsidRDefault="00097E98" w:rsidP="000F163C">
            <w:pPr>
              <w:rPr>
                <w:sz w:val="24"/>
              </w:rPr>
            </w:pPr>
          </w:p>
        </w:tc>
        <w:tc>
          <w:tcPr>
            <w:tcW w:w="3597" w:type="dxa"/>
          </w:tcPr>
          <w:p w14:paraId="7A2C905D" w14:textId="77777777" w:rsidR="00097E98" w:rsidRPr="00442838" w:rsidRDefault="00097E98" w:rsidP="000F163C">
            <w:pPr>
              <w:rPr>
                <w:sz w:val="24"/>
              </w:rPr>
            </w:pPr>
          </w:p>
        </w:tc>
      </w:tr>
    </w:tbl>
    <w:p w14:paraId="33F9BEBB" w14:textId="77777777" w:rsidR="00097E98" w:rsidRPr="00442838" w:rsidRDefault="00097E98" w:rsidP="00097E98">
      <w:pPr>
        <w:rPr>
          <w:sz w:val="24"/>
        </w:rPr>
      </w:pPr>
    </w:p>
    <w:p w14:paraId="0F16DE82" w14:textId="77777777" w:rsidR="00097E98" w:rsidRPr="00442838" w:rsidRDefault="00097E98" w:rsidP="00097E98">
      <w:pPr>
        <w:rPr>
          <w:sz w:val="24"/>
        </w:rPr>
      </w:pPr>
      <w:r w:rsidRPr="00442838">
        <w:rPr>
          <w:sz w:val="24"/>
        </w:rPr>
        <w:t>Sprites:</w:t>
      </w:r>
    </w:p>
    <w:p w14:paraId="7B62DB25" w14:textId="77777777" w:rsidR="00097E98" w:rsidRPr="00442838" w:rsidRDefault="00097E98" w:rsidP="00097E98">
      <w:pPr>
        <w:rPr>
          <w:sz w:val="24"/>
        </w:rPr>
      </w:pPr>
      <w:r w:rsidRPr="00442838">
        <w:rPr>
          <w:sz w:val="24"/>
        </w:rPr>
        <w:br w:type="page"/>
      </w:r>
    </w:p>
    <w:p w14:paraId="1A7E03F1" w14:textId="77777777" w:rsidR="00097E98" w:rsidRPr="00442838" w:rsidRDefault="00097E98" w:rsidP="00097E98">
      <w:pPr>
        <w:rPr>
          <w:sz w:val="24"/>
        </w:rPr>
      </w:pPr>
      <w:r w:rsidRPr="00442838">
        <w:rPr>
          <w:sz w:val="24"/>
        </w:rPr>
        <w:lastRenderedPageBreak/>
        <w:t>Family Page</w:t>
      </w:r>
    </w:p>
    <w:p w14:paraId="6F6A04C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146F48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8B76E08" w14:textId="77777777" w:rsidTr="000F163C">
        <w:trPr>
          <w:trHeight w:val="896"/>
        </w:trPr>
        <w:tc>
          <w:tcPr>
            <w:tcW w:w="1251" w:type="dxa"/>
          </w:tcPr>
          <w:p w14:paraId="2A20BB89" w14:textId="77777777" w:rsidR="00097E98" w:rsidRPr="00442838" w:rsidRDefault="00097E98" w:rsidP="000F163C">
            <w:pPr>
              <w:spacing w:line="360" w:lineRule="auto"/>
            </w:pPr>
            <w:r w:rsidRPr="00442838">
              <w:t>Pokemon</w:t>
            </w:r>
          </w:p>
          <w:p w14:paraId="44C74957" w14:textId="77777777" w:rsidR="00097E98" w:rsidRPr="00442838" w:rsidRDefault="00097E98" w:rsidP="000F163C">
            <w:pPr>
              <w:spacing w:line="360" w:lineRule="auto"/>
            </w:pPr>
            <w:r w:rsidRPr="00442838">
              <w:t>Name</w:t>
            </w:r>
          </w:p>
        </w:tc>
        <w:tc>
          <w:tcPr>
            <w:tcW w:w="1652" w:type="dxa"/>
          </w:tcPr>
          <w:p w14:paraId="2C556EE4" w14:textId="77777777" w:rsidR="00097E98" w:rsidRPr="00442838" w:rsidRDefault="00097E98" w:rsidP="000F163C">
            <w:pPr>
              <w:spacing w:line="360" w:lineRule="auto"/>
            </w:pPr>
            <w:r w:rsidRPr="00442838">
              <w:t>Pokemon Number</w:t>
            </w:r>
          </w:p>
        </w:tc>
        <w:tc>
          <w:tcPr>
            <w:tcW w:w="3719" w:type="dxa"/>
          </w:tcPr>
          <w:p w14:paraId="648BE3F6" w14:textId="77777777" w:rsidR="00097E98" w:rsidRPr="00442838" w:rsidRDefault="00097E98" w:rsidP="000F163C">
            <w:pPr>
              <w:spacing w:line="360" w:lineRule="auto"/>
            </w:pPr>
            <w:r w:rsidRPr="00442838">
              <w:t>Base Stats</w:t>
            </w:r>
          </w:p>
          <w:p w14:paraId="65B54AF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70A4743" w14:textId="77777777" w:rsidR="00097E98" w:rsidRPr="00442838" w:rsidRDefault="00097E98" w:rsidP="000F163C">
            <w:pPr>
              <w:spacing w:line="360" w:lineRule="auto"/>
            </w:pPr>
            <w:r w:rsidRPr="00442838">
              <w:t>Ability</w:t>
            </w:r>
          </w:p>
        </w:tc>
        <w:tc>
          <w:tcPr>
            <w:tcW w:w="724" w:type="dxa"/>
          </w:tcPr>
          <w:p w14:paraId="605CCB80" w14:textId="77777777" w:rsidR="00097E98" w:rsidRPr="00442838" w:rsidRDefault="00097E98" w:rsidP="000F163C">
            <w:pPr>
              <w:spacing w:line="360" w:lineRule="auto"/>
            </w:pPr>
            <w:r w:rsidRPr="00442838">
              <w:t>Type 1</w:t>
            </w:r>
          </w:p>
        </w:tc>
        <w:tc>
          <w:tcPr>
            <w:tcW w:w="724" w:type="dxa"/>
          </w:tcPr>
          <w:p w14:paraId="62F7D892" w14:textId="77777777" w:rsidR="00097E98" w:rsidRPr="00442838" w:rsidRDefault="00097E98" w:rsidP="000F163C">
            <w:pPr>
              <w:spacing w:line="360" w:lineRule="auto"/>
            </w:pPr>
            <w:r w:rsidRPr="00442838">
              <w:t>Type 2</w:t>
            </w:r>
          </w:p>
        </w:tc>
        <w:tc>
          <w:tcPr>
            <w:tcW w:w="1976" w:type="dxa"/>
          </w:tcPr>
          <w:p w14:paraId="593C4888" w14:textId="77777777" w:rsidR="00097E98" w:rsidRPr="00442838" w:rsidRDefault="00097E98" w:rsidP="000F163C">
            <w:pPr>
              <w:spacing w:line="360" w:lineRule="auto"/>
            </w:pPr>
            <w:r w:rsidRPr="00442838">
              <w:t>Evolution</w:t>
            </w:r>
          </w:p>
        </w:tc>
      </w:tr>
      <w:tr w:rsidR="00097E98" w:rsidRPr="00442838" w14:paraId="6171FA1D" w14:textId="77777777" w:rsidTr="000F163C">
        <w:trPr>
          <w:trHeight w:val="454"/>
        </w:trPr>
        <w:tc>
          <w:tcPr>
            <w:tcW w:w="1251" w:type="dxa"/>
          </w:tcPr>
          <w:p w14:paraId="300526F0" w14:textId="77777777" w:rsidR="00097E98" w:rsidRPr="00442838" w:rsidRDefault="00097E98" w:rsidP="000F163C">
            <w:pPr>
              <w:spacing w:line="360" w:lineRule="auto"/>
            </w:pPr>
          </w:p>
        </w:tc>
        <w:tc>
          <w:tcPr>
            <w:tcW w:w="1652" w:type="dxa"/>
          </w:tcPr>
          <w:p w14:paraId="50B38CBE" w14:textId="77777777" w:rsidR="00097E98" w:rsidRPr="00442838" w:rsidRDefault="00097E98" w:rsidP="000F163C">
            <w:pPr>
              <w:spacing w:line="360" w:lineRule="auto"/>
            </w:pPr>
          </w:p>
        </w:tc>
        <w:tc>
          <w:tcPr>
            <w:tcW w:w="3719" w:type="dxa"/>
          </w:tcPr>
          <w:p w14:paraId="132B40C6" w14:textId="77777777" w:rsidR="00097E98" w:rsidRPr="00442838" w:rsidRDefault="00097E98" w:rsidP="000F163C">
            <w:pPr>
              <w:spacing w:line="360" w:lineRule="auto"/>
            </w:pPr>
          </w:p>
        </w:tc>
        <w:tc>
          <w:tcPr>
            <w:tcW w:w="880" w:type="dxa"/>
          </w:tcPr>
          <w:p w14:paraId="7D60A70B" w14:textId="77777777" w:rsidR="00097E98" w:rsidRPr="00442838" w:rsidRDefault="00097E98" w:rsidP="000F163C">
            <w:pPr>
              <w:spacing w:line="360" w:lineRule="auto"/>
            </w:pPr>
          </w:p>
        </w:tc>
        <w:tc>
          <w:tcPr>
            <w:tcW w:w="724" w:type="dxa"/>
          </w:tcPr>
          <w:p w14:paraId="7FF55D42" w14:textId="77777777" w:rsidR="00097E98" w:rsidRPr="00442838" w:rsidRDefault="00097E98" w:rsidP="000F163C">
            <w:pPr>
              <w:spacing w:line="360" w:lineRule="auto"/>
            </w:pPr>
          </w:p>
        </w:tc>
        <w:tc>
          <w:tcPr>
            <w:tcW w:w="724" w:type="dxa"/>
          </w:tcPr>
          <w:p w14:paraId="0307AE62" w14:textId="77777777" w:rsidR="00097E98" w:rsidRPr="00442838" w:rsidRDefault="00097E98" w:rsidP="000F163C">
            <w:pPr>
              <w:spacing w:line="360" w:lineRule="auto"/>
            </w:pPr>
          </w:p>
        </w:tc>
        <w:tc>
          <w:tcPr>
            <w:tcW w:w="1976" w:type="dxa"/>
          </w:tcPr>
          <w:p w14:paraId="58B98D63" w14:textId="77777777" w:rsidR="00097E98" w:rsidRPr="00442838" w:rsidRDefault="00097E98" w:rsidP="000F163C">
            <w:pPr>
              <w:spacing w:line="360" w:lineRule="auto"/>
            </w:pPr>
          </w:p>
        </w:tc>
      </w:tr>
      <w:tr w:rsidR="00097E98" w:rsidRPr="00442838" w14:paraId="035E5BBA" w14:textId="77777777" w:rsidTr="000F163C">
        <w:trPr>
          <w:trHeight w:val="441"/>
        </w:trPr>
        <w:tc>
          <w:tcPr>
            <w:tcW w:w="1251" w:type="dxa"/>
          </w:tcPr>
          <w:p w14:paraId="6C9511A2" w14:textId="77777777" w:rsidR="00097E98" w:rsidRPr="00442838" w:rsidRDefault="00097E98" w:rsidP="000F163C">
            <w:pPr>
              <w:spacing w:line="360" w:lineRule="auto"/>
            </w:pPr>
          </w:p>
        </w:tc>
        <w:tc>
          <w:tcPr>
            <w:tcW w:w="1652" w:type="dxa"/>
          </w:tcPr>
          <w:p w14:paraId="2DD271A8" w14:textId="77777777" w:rsidR="00097E98" w:rsidRPr="00442838" w:rsidRDefault="00097E98" w:rsidP="000F163C">
            <w:pPr>
              <w:spacing w:line="360" w:lineRule="auto"/>
            </w:pPr>
          </w:p>
        </w:tc>
        <w:tc>
          <w:tcPr>
            <w:tcW w:w="3719" w:type="dxa"/>
          </w:tcPr>
          <w:p w14:paraId="7D5F12F8" w14:textId="77777777" w:rsidR="00097E98" w:rsidRPr="00442838" w:rsidRDefault="00097E98" w:rsidP="000F163C">
            <w:pPr>
              <w:spacing w:line="360" w:lineRule="auto"/>
            </w:pPr>
          </w:p>
        </w:tc>
        <w:tc>
          <w:tcPr>
            <w:tcW w:w="880" w:type="dxa"/>
          </w:tcPr>
          <w:p w14:paraId="4367A53C" w14:textId="77777777" w:rsidR="00097E98" w:rsidRPr="00442838" w:rsidRDefault="00097E98" w:rsidP="000F163C">
            <w:pPr>
              <w:spacing w:line="360" w:lineRule="auto"/>
            </w:pPr>
          </w:p>
        </w:tc>
        <w:tc>
          <w:tcPr>
            <w:tcW w:w="724" w:type="dxa"/>
          </w:tcPr>
          <w:p w14:paraId="7A3AD36C" w14:textId="77777777" w:rsidR="00097E98" w:rsidRPr="00442838" w:rsidRDefault="00097E98" w:rsidP="000F163C">
            <w:pPr>
              <w:spacing w:line="360" w:lineRule="auto"/>
            </w:pPr>
          </w:p>
        </w:tc>
        <w:tc>
          <w:tcPr>
            <w:tcW w:w="724" w:type="dxa"/>
          </w:tcPr>
          <w:p w14:paraId="3DCDD444" w14:textId="77777777" w:rsidR="00097E98" w:rsidRPr="00442838" w:rsidRDefault="00097E98" w:rsidP="000F163C">
            <w:pPr>
              <w:spacing w:line="360" w:lineRule="auto"/>
            </w:pPr>
          </w:p>
        </w:tc>
        <w:tc>
          <w:tcPr>
            <w:tcW w:w="1976" w:type="dxa"/>
          </w:tcPr>
          <w:p w14:paraId="1C54FC43" w14:textId="77777777" w:rsidR="00097E98" w:rsidRPr="00442838" w:rsidRDefault="00097E98" w:rsidP="000F163C">
            <w:pPr>
              <w:spacing w:line="360" w:lineRule="auto"/>
            </w:pPr>
          </w:p>
        </w:tc>
      </w:tr>
      <w:tr w:rsidR="00097E98" w:rsidRPr="00442838" w14:paraId="5203128C" w14:textId="77777777" w:rsidTr="000F163C">
        <w:trPr>
          <w:trHeight w:val="441"/>
        </w:trPr>
        <w:tc>
          <w:tcPr>
            <w:tcW w:w="1251" w:type="dxa"/>
          </w:tcPr>
          <w:p w14:paraId="55F1A9B0" w14:textId="77777777" w:rsidR="00097E98" w:rsidRPr="00442838" w:rsidRDefault="00097E98" w:rsidP="000F163C">
            <w:pPr>
              <w:spacing w:line="360" w:lineRule="auto"/>
            </w:pPr>
          </w:p>
        </w:tc>
        <w:tc>
          <w:tcPr>
            <w:tcW w:w="1652" w:type="dxa"/>
          </w:tcPr>
          <w:p w14:paraId="3307AAD7" w14:textId="77777777" w:rsidR="00097E98" w:rsidRPr="00442838" w:rsidRDefault="00097E98" w:rsidP="000F163C">
            <w:pPr>
              <w:spacing w:line="360" w:lineRule="auto"/>
            </w:pPr>
          </w:p>
        </w:tc>
        <w:tc>
          <w:tcPr>
            <w:tcW w:w="3719" w:type="dxa"/>
          </w:tcPr>
          <w:p w14:paraId="4831D525" w14:textId="77777777" w:rsidR="00097E98" w:rsidRPr="00442838" w:rsidRDefault="00097E98" w:rsidP="000F163C">
            <w:pPr>
              <w:spacing w:line="360" w:lineRule="auto"/>
            </w:pPr>
          </w:p>
        </w:tc>
        <w:tc>
          <w:tcPr>
            <w:tcW w:w="880" w:type="dxa"/>
          </w:tcPr>
          <w:p w14:paraId="3ACABA84" w14:textId="77777777" w:rsidR="00097E98" w:rsidRPr="00442838" w:rsidRDefault="00097E98" w:rsidP="000F163C">
            <w:pPr>
              <w:spacing w:line="360" w:lineRule="auto"/>
            </w:pPr>
          </w:p>
        </w:tc>
        <w:tc>
          <w:tcPr>
            <w:tcW w:w="724" w:type="dxa"/>
          </w:tcPr>
          <w:p w14:paraId="0E623E23" w14:textId="77777777" w:rsidR="00097E98" w:rsidRPr="00442838" w:rsidRDefault="00097E98" w:rsidP="000F163C">
            <w:pPr>
              <w:spacing w:line="360" w:lineRule="auto"/>
            </w:pPr>
          </w:p>
        </w:tc>
        <w:tc>
          <w:tcPr>
            <w:tcW w:w="724" w:type="dxa"/>
          </w:tcPr>
          <w:p w14:paraId="69F67292" w14:textId="77777777" w:rsidR="00097E98" w:rsidRPr="00442838" w:rsidRDefault="00097E98" w:rsidP="000F163C">
            <w:pPr>
              <w:spacing w:line="360" w:lineRule="auto"/>
            </w:pPr>
          </w:p>
        </w:tc>
        <w:tc>
          <w:tcPr>
            <w:tcW w:w="1976" w:type="dxa"/>
          </w:tcPr>
          <w:p w14:paraId="2E962B2C" w14:textId="77777777" w:rsidR="00097E98" w:rsidRPr="00442838" w:rsidRDefault="00097E98" w:rsidP="000F163C">
            <w:pPr>
              <w:spacing w:line="360" w:lineRule="auto"/>
            </w:pPr>
          </w:p>
        </w:tc>
      </w:tr>
      <w:tr w:rsidR="00097E98" w:rsidRPr="00442838" w14:paraId="2EDE067A" w14:textId="77777777" w:rsidTr="000F163C">
        <w:trPr>
          <w:trHeight w:val="896"/>
        </w:trPr>
        <w:tc>
          <w:tcPr>
            <w:tcW w:w="1251" w:type="dxa"/>
          </w:tcPr>
          <w:p w14:paraId="5AEB5D59" w14:textId="77777777" w:rsidR="00097E98" w:rsidRPr="00442838" w:rsidRDefault="00097E98" w:rsidP="000F163C">
            <w:pPr>
              <w:spacing w:line="360" w:lineRule="auto"/>
            </w:pPr>
          </w:p>
        </w:tc>
        <w:tc>
          <w:tcPr>
            <w:tcW w:w="1652" w:type="dxa"/>
          </w:tcPr>
          <w:p w14:paraId="12690D08" w14:textId="77777777" w:rsidR="00097E98" w:rsidRPr="00442838" w:rsidRDefault="00097E98" w:rsidP="000F163C">
            <w:pPr>
              <w:spacing w:line="360" w:lineRule="auto"/>
            </w:pPr>
          </w:p>
        </w:tc>
        <w:tc>
          <w:tcPr>
            <w:tcW w:w="3719" w:type="dxa"/>
          </w:tcPr>
          <w:p w14:paraId="63259C62" w14:textId="77777777" w:rsidR="00097E98" w:rsidRPr="00442838" w:rsidRDefault="00097E98" w:rsidP="000F163C">
            <w:pPr>
              <w:spacing w:line="360" w:lineRule="auto"/>
            </w:pPr>
          </w:p>
        </w:tc>
        <w:tc>
          <w:tcPr>
            <w:tcW w:w="880" w:type="dxa"/>
          </w:tcPr>
          <w:p w14:paraId="34ED4973" w14:textId="77777777" w:rsidR="00097E98" w:rsidRPr="00442838" w:rsidRDefault="00097E98" w:rsidP="000F163C">
            <w:pPr>
              <w:spacing w:line="360" w:lineRule="auto"/>
            </w:pPr>
          </w:p>
        </w:tc>
        <w:tc>
          <w:tcPr>
            <w:tcW w:w="724" w:type="dxa"/>
          </w:tcPr>
          <w:p w14:paraId="0E277F32" w14:textId="77777777" w:rsidR="00097E98" w:rsidRPr="00442838" w:rsidRDefault="00097E98" w:rsidP="000F163C">
            <w:pPr>
              <w:spacing w:line="360" w:lineRule="auto"/>
            </w:pPr>
          </w:p>
        </w:tc>
        <w:tc>
          <w:tcPr>
            <w:tcW w:w="724" w:type="dxa"/>
          </w:tcPr>
          <w:p w14:paraId="1C476068" w14:textId="77777777" w:rsidR="00097E98" w:rsidRPr="00442838" w:rsidRDefault="00097E98" w:rsidP="000F163C">
            <w:pPr>
              <w:spacing w:line="360" w:lineRule="auto"/>
            </w:pPr>
          </w:p>
        </w:tc>
        <w:tc>
          <w:tcPr>
            <w:tcW w:w="1976" w:type="dxa"/>
          </w:tcPr>
          <w:p w14:paraId="794A34F1" w14:textId="77777777" w:rsidR="00097E98" w:rsidRPr="00442838" w:rsidRDefault="00097E98" w:rsidP="000F163C">
            <w:pPr>
              <w:spacing w:line="360" w:lineRule="auto"/>
            </w:pPr>
          </w:p>
        </w:tc>
      </w:tr>
    </w:tbl>
    <w:p w14:paraId="16AB32CA" w14:textId="77777777" w:rsidR="00097E98" w:rsidRPr="00442838" w:rsidRDefault="00097E98" w:rsidP="00097E98">
      <w:pPr>
        <w:rPr>
          <w:sz w:val="24"/>
        </w:rPr>
      </w:pPr>
    </w:p>
    <w:p w14:paraId="40C839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1AD3A3" w14:textId="77777777" w:rsidTr="000F163C">
        <w:tc>
          <w:tcPr>
            <w:tcW w:w="3596" w:type="dxa"/>
          </w:tcPr>
          <w:p w14:paraId="5C499CED" w14:textId="77777777" w:rsidR="00097E98" w:rsidRPr="00442838" w:rsidRDefault="00097E98" w:rsidP="000F163C">
            <w:pPr>
              <w:rPr>
                <w:sz w:val="24"/>
              </w:rPr>
            </w:pPr>
          </w:p>
        </w:tc>
        <w:tc>
          <w:tcPr>
            <w:tcW w:w="3597" w:type="dxa"/>
          </w:tcPr>
          <w:p w14:paraId="0F1604EB" w14:textId="77777777" w:rsidR="00097E98" w:rsidRPr="00442838" w:rsidRDefault="00097E98" w:rsidP="000F163C">
            <w:pPr>
              <w:rPr>
                <w:sz w:val="24"/>
              </w:rPr>
            </w:pPr>
          </w:p>
        </w:tc>
        <w:tc>
          <w:tcPr>
            <w:tcW w:w="3597" w:type="dxa"/>
          </w:tcPr>
          <w:p w14:paraId="5AC77686" w14:textId="77777777" w:rsidR="00097E98" w:rsidRPr="00442838" w:rsidRDefault="00097E98" w:rsidP="000F163C">
            <w:pPr>
              <w:rPr>
                <w:sz w:val="24"/>
              </w:rPr>
            </w:pPr>
          </w:p>
        </w:tc>
      </w:tr>
      <w:tr w:rsidR="00097E98" w:rsidRPr="00442838" w14:paraId="404EB656" w14:textId="77777777" w:rsidTr="000F163C">
        <w:tc>
          <w:tcPr>
            <w:tcW w:w="3596" w:type="dxa"/>
          </w:tcPr>
          <w:p w14:paraId="6D35EFB3" w14:textId="77777777" w:rsidR="00097E98" w:rsidRPr="00442838" w:rsidRDefault="00097E98" w:rsidP="000F163C">
            <w:pPr>
              <w:rPr>
                <w:sz w:val="24"/>
              </w:rPr>
            </w:pPr>
          </w:p>
        </w:tc>
        <w:tc>
          <w:tcPr>
            <w:tcW w:w="3597" w:type="dxa"/>
          </w:tcPr>
          <w:p w14:paraId="49399DEA" w14:textId="77777777" w:rsidR="00097E98" w:rsidRPr="00442838" w:rsidRDefault="00097E98" w:rsidP="000F163C">
            <w:pPr>
              <w:rPr>
                <w:sz w:val="24"/>
              </w:rPr>
            </w:pPr>
          </w:p>
        </w:tc>
        <w:tc>
          <w:tcPr>
            <w:tcW w:w="3597" w:type="dxa"/>
          </w:tcPr>
          <w:p w14:paraId="426BE576" w14:textId="77777777" w:rsidR="00097E98" w:rsidRPr="00442838" w:rsidRDefault="00097E98" w:rsidP="000F163C">
            <w:pPr>
              <w:rPr>
                <w:sz w:val="24"/>
              </w:rPr>
            </w:pPr>
          </w:p>
        </w:tc>
      </w:tr>
    </w:tbl>
    <w:p w14:paraId="26B5CC3F" w14:textId="77777777" w:rsidR="00097E98" w:rsidRPr="00442838" w:rsidRDefault="00097E98" w:rsidP="00097E98">
      <w:pPr>
        <w:rPr>
          <w:sz w:val="24"/>
        </w:rPr>
      </w:pPr>
    </w:p>
    <w:p w14:paraId="27695FE9" w14:textId="77777777" w:rsidR="00097E98" w:rsidRPr="00442838" w:rsidRDefault="00097E98" w:rsidP="00097E98">
      <w:pPr>
        <w:rPr>
          <w:sz w:val="24"/>
        </w:rPr>
      </w:pPr>
      <w:r w:rsidRPr="00442838">
        <w:rPr>
          <w:sz w:val="24"/>
        </w:rPr>
        <w:t>Sprites:</w:t>
      </w:r>
    </w:p>
    <w:p w14:paraId="10912B04" w14:textId="77777777" w:rsidR="00097E98" w:rsidRPr="00442838" w:rsidRDefault="00097E98" w:rsidP="00097E98">
      <w:pPr>
        <w:rPr>
          <w:sz w:val="24"/>
        </w:rPr>
      </w:pPr>
      <w:r w:rsidRPr="00442838">
        <w:rPr>
          <w:sz w:val="24"/>
        </w:rPr>
        <w:br w:type="page"/>
      </w:r>
    </w:p>
    <w:p w14:paraId="2C2BE2DD" w14:textId="77777777" w:rsidR="00097E98" w:rsidRPr="00442838" w:rsidRDefault="00097E98" w:rsidP="00097E98">
      <w:pPr>
        <w:rPr>
          <w:sz w:val="24"/>
        </w:rPr>
      </w:pPr>
      <w:r w:rsidRPr="00442838">
        <w:rPr>
          <w:sz w:val="24"/>
        </w:rPr>
        <w:lastRenderedPageBreak/>
        <w:t>Family Page</w:t>
      </w:r>
    </w:p>
    <w:p w14:paraId="2AAB0AC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C973F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75F96FE" w14:textId="77777777" w:rsidTr="000F163C">
        <w:trPr>
          <w:trHeight w:val="896"/>
        </w:trPr>
        <w:tc>
          <w:tcPr>
            <w:tcW w:w="1251" w:type="dxa"/>
          </w:tcPr>
          <w:p w14:paraId="1172DEB8" w14:textId="77777777" w:rsidR="00097E98" w:rsidRPr="00442838" w:rsidRDefault="00097E98" w:rsidP="000F163C">
            <w:pPr>
              <w:spacing w:line="360" w:lineRule="auto"/>
            </w:pPr>
            <w:r w:rsidRPr="00442838">
              <w:t>Pokemon</w:t>
            </w:r>
          </w:p>
          <w:p w14:paraId="7ED6E26D" w14:textId="77777777" w:rsidR="00097E98" w:rsidRPr="00442838" w:rsidRDefault="00097E98" w:rsidP="000F163C">
            <w:pPr>
              <w:spacing w:line="360" w:lineRule="auto"/>
            </w:pPr>
            <w:r w:rsidRPr="00442838">
              <w:t>Name</w:t>
            </w:r>
          </w:p>
        </w:tc>
        <w:tc>
          <w:tcPr>
            <w:tcW w:w="1652" w:type="dxa"/>
          </w:tcPr>
          <w:p w14:paraId="14B96889" w14:textId="77777777" w:rsidR="00097E98" w:rsidRPr="00442838" w:rsidRDefault="00097E98" w:rsidP="000F163C">
            <w:pPr>
              <w:spacing w:line="360" w:lineRule="auto"/>
            </w:pPr>
            <w:r w:rsidRPr="00442838">
              <w:t>Pokemon Number</w:t>
            </w:r>
          </w:p>
        </w:tc>
        <w:tc>
          <w:tcPr>
            <w:tcW w:w="3719" w:type="dxa"/>
          </w:tcPr>
          <w:p w14:paraId="27EC09D7" w14:textId="77777777" w:rsidR="00097E98" w:rsidRPr="00442838" w:rsidRDefault="00097E98" w:rsidP="000F163C">
            <w:pPr>
              <w:spacing w:line="360" w:lineRule="auto"/>
            </w:pPr>
            <w:r w:rsidRPr="00442838">
              <w:t>Base Stats</w:t>
            </w:r>
          </w:p>
          <w:p w14:paraId="25424E2E"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BBE02B7" w14:textId="77777777" w:rsidR="00097E98" w:rsidRPr="00442838" w:rsidRDefault="00097E98" w:rsidP="000F163C">
            <w:pPr>
              <w:spacing w:line="360" w:lineRule="auto"/>
            </w:pPr>
            <w:r w:rsidRPr="00442838">
              <w:t>Ability</w:t>
            </w:r>
          </w:p>
        </w:tc>
        <w:tc>
          <w:tcPr>
            <w:tcW w:w="724" w:type="dxa"/>
          </w:tcPr>
          <w:p w14:paraId="437B15AD" w14:textId="77777777" w:rsidR="00097E98" w:rsidRPr="00442838" w:rsidRDefault="00097E98" w:rsidP="000F163C">
            <w:pPr>
              <w:spacing w:line="360" w:lineRule="auto"/>
            </w:pPr>
            <w:r w:rsidRPr="00442838">
              <w:t>Type 1</w:t>
            </w:r>
          </w:p>
        </w:tc>
        <w:tc>
          <w:tcPr>
            <w:tcW w:w="724" w:type="dxa"/>
          </w:tcPr>
          <w:p w14:paraId="63FB569A" w14:textId="77777777" w:rsidR="00097E98" w:rsidRPr="00442838" w:rsidRDefault="00097E98" w:rsidP="000F163C">
            <w:pPr>
              <w:spacing w:line="360" w:lineRule="auto"/>
            </w:pPr>
            <w:r w:rsidRPr="00442838">
              <w:t>Type 2</w:t>
            </w:r>
          </w:p>
        </w:tc>
        <w:tc>
          <w:tcPr>
            <w:tcW w:w="1976" w:type="dxa"/>
          </w:tcPr>
          <w:p w14:paraId="3C363A19" w14:textId="77777777" w:rsidR="00097E98" w:rsidRPr="00442838" w:rsidRDefault="00097E98" w:rsidP="000F163C">
            <w:pPr>
              <w:spacing w:line="360" w:lineRule="auto"/>
            </w:pPr>
            <w:r w:rsidRPr="00442838">
              <w:t>Evolution</w:t>
            </w:r>
          </w:p>
        </w:tc>
      </w:tr>
      <w:tr w:rsidR="00097E98" w:rsidRPr="00442838" w14:paraId="4157DF88" w14:textId="77777777" w:rsidTr="000F163C">
        <w:trPr>
          <w:trHeight w:val="454"/>
        </w:trPr>
        <w:tc>
          <w:tcPr>
            <w:tcW w:w="1251" w:type="dxa"/>
          </w:tcPr>
          <w:p w14:paraId="793053CE" w14:textId="77777777" w:rsidR="00097E98" w:rsidRPr="00442838" w:rsidRDefault="00097E98" w:rsidP="000F163C">
            <w:pPr>
              <w:spacing w:line="360" w:lineRule="auto"/>
            </w:pPr>
          </w:p>
        </w:tc>
        <w:tc>
          <w:tcPr>
            <w:tcW w:w="1652" w:type="dxa"/>
          </w:tcPr>
          <w:p w14:paraId="4E0BF541" w14:textId="77777777" w:rsidR="00097E98" w:rsidRPr="00442838" w:rsidRDefault="00097E98" w:rsidP="000F163C">
            <w:pPr>
              <w:spacing w:line="360" w:lineRule="auto"/>
            </w:pPr>
          </w:p>
        </w:tc>
        <w:tc>
          <w:tcPr>
            <w:tcW w:w="3719" w:type="dxa"/>
          </w:tcPr>
          <w:p w14:paraId="3BCC9C59" w14:textId="77777777" w:rsidR="00097E98" w:rsidRPr="00442838" w:rsidRDefault="00097E98" w:rsidP="000F163C">
            <w:pPr>
              <w:spacing w:line="360" w:lineRule="auto"/>
            </w:pPr>
          </w:p>
        </w:tc>
        <w:tc>
          <w:tcPr>
            <w:tcW w:w="880" w:type="dxa"/>
          </w:tcPr>
          <w:p w14:paraId="3396E517" w14:textId="77777777" w:rsidR="00097E98" w:rsidRPr="00442838" w:rsidRDefault="00097E98" w:rsidP="000F163C">
            <w:pPr>
              <w:spacing w:line="360" w:lineRule="auto"/>
            </w:pPr>
          </w:p>
        </w:tc>
        <w:tc>
          <w:tcPr>
            <w:tcW w:w="724" w:type="dxa"/>
          </w:tcPr>
          <w:p w14:paraId="3EDF6644" w14:textId="77777777" w:rsidR="00097E98" w:rsidRPr="00442838" w:rsidRDefault="00097E98" w:rsidP="000F163C">
            <w:pPr>
              <w:spacing w:line="360" w:lineRule="auto"/>
            </w:pPr>
          </w:p>
        </w:tc>
        <w:tc>
          <w:tcPr>
            <w:tcW w:w="724" w:type="dxa"/>
          </w:tcPr>
          <w:p w14:paraId="1B63206A" w14:textId="77777777" w:rsidR="00097E98" w:rsidRPr="00442838" w:rsidRDefault="00097E98" w:rsidP="000F163C">
            <w:pPr>
              <w:spacing w:line="360" w:lineRule="auto"/>
            </w:pPr>
          </w:p>
        </w:tc>
        <w:tc>
          <w:tcPr>
            <w:tcW w:w="1976" w:type="dxa"/>
          </w:tcPr>
          <w:p w14:paraId="44DF3097" w14:textId="77777777" w:rsidR="00097E98" w:rsidRPr="00442838" w:rsidRDefault="00097E98" w:rsidP="000F163C">
            <w:pPr>
              <w:spacing w:line="360" w:lineRule="auto"/>
            </w:pPr>
          </w:p>
        </w:tc>
      </w:tr>
      <w:tr w:rsidR="00097E98" w:rsidRPr="00442838" w14:paraId="32CF85BC" w14:textId="77777777" w:rsidTr="000F163C">
        <w:trPr>
          <w:trHeight w:val="441"/>
        </w:trPr>
        <w:tc>
          <w:tcPr>
            <w:tcW w:w="1251" w:type="dxa"/>
          </w:tcPr>
          <w:p w14:paraId="6327339B" w14:textId="77777777" w:rsidR="00097E98" w:rsidRPr="00442838" w:rsidRDefault="00097E98" w:rsidP="000F163C">
            <w:pPr>
              <w:spacing w:line="360" w:lineRule="auto"/>
            </w:pPr>
          </w:p>
        </w:tc>
        <w:tc>
          <w:tcPr>
            <w:tcW w:w="1652" w:type="dxa"/>
          </w:tcPr>
          <w:p w14:paraId="71F39AEC" w14:textId="77777777" w:rsidR="00097E98" w:rsidRPr="00442838" w:rsidRDefault="00097E98" w:rsidP="000F163C">
            <w:pPr>
              <w:spacing w:line="360" w:lineRule="auto"/>
            </w:pPr>
          </w:p>
        </w:tc>
        <w:tc>
          <w:tcPr>
            <w:tcW w:w="3719" w:type="dxa"/>
          </w:tcPr>
          <w:p w14:paraId="298B32DE" w14:textId="77777777" w:rsidR="00097E98" w:rsidRPr="00442838" w:rsidRDefault="00097E98" w:rsidP="000F163C">
            <w:pPr>
              <w:spacing w:line="360" w:lineRule="auto"/>
            </w:pPr>
          </w:p>
        </w:tc>
        <w:tc>
          <w:tcPr>
            <w:tcW w:w="880" w:type="dxa"/>
          </w:tcPr>
          <w:p w14:paraId="5C2B2E1C" w14:textId="77777777" w:rsidR="00097E98" w:rsidRPr="00442838" w:rsidRDefault="00097E98" w:rsidP="000F163C">
            <w:pPr>
              <w:spacing w:line="360" w:lineRule="auto"/>
            </w:pPr>
          </w:p>
        </w:tc>
        <w:tc>
          <w:tcPr>
            <w:tcW w:w="724" w:type="dxa"/>
          </w:tcPr>
          <w:p w14:paraId="7F94E29A" w14:textId="77777777" w:rsidR="00097E98" w:rsidRPr="00442838" w:rsidRDefault="00097E98" w:rsidP="000F163C">
            <w:pPr>
              <w:spacing w:line="360" w:lineRule="auto"/>
            </w:pPr>
          </w:p>
        </w:tc>
        <w:tc>
          <w:tcPr>
            <w:tcW w:w="724" w:type="dxa"/>
          </w:tcPr>
          <w:p w14:paraId="0DC62682" w14:textId="77777777" w:rsidR="00097E98" w:rsidRPr="00442838" w:rsidRDefault="00097E98" w:rsidP="000F163C">
            <w:pPr>
              <w:spacing w:line="360" w:lineRule="auto"/>
            </w:pPr>
          </w:p>
        </w:tc>
        <w:tc>
          <w:tcPr>
            <w:tcW w:w="1976" w:type="dxa"/>
          </w:tcPr>
          <w:p w14:paraId="05C006BF" w14:textId="77777777" w:rsidR="00097E98" w:rsidRPr="00442838" w:rsidRDefault="00097E98" w:rsidP="000F163C">
            <w:pPr>
              <w:spacing w:line="360" w:lineRule="auto"/>
            </w:pPr>
          </w:p>
        </w:tc>
      </w:tr>
      <w:tr w:rsidR="00097E98" w:rsidRPr="00442838" w14:paraId="36B0A046" w14:textId="77777777" w:rsidTr="000F163C">
        <w:trPr>
          <w:trHeight w:val="441"/>
        </w:trPr>
        <w:tc>
          <w:tcPr>
            <w:tcW w:w="1251" w:type="dxa"/>
          </w:tcPr>
          <w:p w14:paraId="5E4A478D" w14:textId="77777777" w:rsidR="00097E98" w:rsidRPr="00442838" w:rsidRDefault="00097E98" w:rsidP="000F163C">
            <w:pPr>
              <w:spacing w:line="360" w:lineRule="auto"/>
            </w:pPr>
          </w:p>
        </w:tc>
        <w:tc>
          <w:tcPr>
            <w:tcW w:w="1652" w:type="dxa"/>
          </w:tcPr>
          <w:p w14:paraId="62A7C649" w14:textId="77777777" w:rsidR="00097E98" w:rsidRPr="00442838" w:rsidRDefault="00097E98" w:rsidP="000F163C">
            <w:pPr>
              <w:spacing w:line="360" w:lineRule="auto"/>
            </w:pPr>
          </w:p>
        </w:tc>
        <w:tc>
          <w:tcPr>
            <w:tcW w:w="3719" w:type="dxa"/>
          </w:tcPr>
          <w:p w14:paraId="596EC518" w14:textId="77777777" w:rsidR="00097E98" w:rsidRPr="00442838" w:rsidRDefault="00097E98" w:rsidP="000F163C">
            <w:pPr>
              <w:spacing w:line="360" w:lineRule="auto"/>
            </w:pPr>
          </w:p>
        </w:tc>
        <w:tc>
          <w:tcPr>
            <w:tcW w:w="880" w:type="dxa"/>
          </w:tcPr>
          <w:p w14:paraId="098C1D1D" w14:textId="77777777" w:rsidR="00097E98" w:rsidRPr="00442838" w:rsidRDefault="00097E98" w:rsidP="000F163C">
            <w:pPr>
              <w:spacing w:line="360" w:lineRule="auto"/>
            </w:pPr>
          </w:p>
        </w:tc>
        <w:tc>
          <w:tcPr>
            <w:tcW w:w="724" w:type="dxa"/>
          </w:tcPr>
          <w:p w14:paraId="5F458A85" w14:textId="77777777" w:rsidR="00097E98" w:rsidRPr="00442838" w:rsidRDefault="00097E98" w:rsidP="000F163C">
            <w:pPr>
              <w:spacing w:line="360" w:lineRule="auto"/>
            </w:pPr>
          </w:p>
        </w:tc>
        <w:tc>
          <w:tcPr>
            <w:tcW w:w="724" w:type="dxa"/>
          </w:tcPr>
          <w:p w14:paraId="09DFF7DF" w14:textId="77777777" w:rsidR="00097E98" w:rsidRPr="00442838" w:rsidRDefault="00097E98" w:rsidP="000F163C">
            <w:pPr>
              <w:spacing w:line="360" w:lineRule="auto"/>
            </w:pPr>
          </w:p>
        </w:tc>
        <w:tc>
          <w:tcPr>
            <w:tcW w:w="1976" w:type="dxa"/>
          </w:tcPr>
          <w:p w14:paraId="7034DA89" w14:textId="77777777" w:rsidR="00097E98" w:rsidRPr="00442838" w:rsidRDefault="00097E98" w:rsidP="000F163C">
            <w:pPr>
              <w:spacing w:line="360" w:lineRule="auto"/>
            </w:pPr>
          </w:p>
        </w:tc>
      </w:tr>
      <w:tr w:rsidR="00097E98" w:rsidRPr="00442838" w14:paraId="58A3E9CD" w14:textId="77777777" w:rsidTr="000F163C">
        <w:trPr>
          <w:trHeight w:val="896"/>
        </w:trPr>
        <w:tc>
          <w:tcPr>
            <w:tcW w:w="1251" w:type="dxa"/>
          </w:tcPr>
          <w:p w14:paraId="3101637D" w14:textId="77777777" w:rsidR="00097E98" w:rsidRPr="00442838" w:rsidRDefault="00097E98" w:rsidP="000F163C">
            <w:pPr>
              <w:spacing w:line="360" w:lineRule="auto"/>
            </w:pPr>
          </w:p>
        </w:tc>
        <w:tc>
          <w:tcPr>
            <w:tcW w:w="1652" w:type="dxa"/>
          </w:tcPr>
          <w:p w14:paraId="1D5285E2" w14:textId="77777777" w:rsidR="00097E98" w:rsidRPr="00442838" w:rsidRDefault="00097E98" w:rsidP="000F163C">
            <w:pPr>
              <w:spacing w:line="360" w:lineRule="auto"/>
            </w:pPr>
          </w:p>
        </w:tc>
        <w:tc>
          <w:tcPr>
            <w:tcW w:w="3719" w:type="dxa"/>
          </w:tcPr>
          <w:p w14:paraId="01E6EFEB" w14:textId="77777777" w:rsidR="00097E98" w:rsidRPr="00442838" w:rsidRDefault="00097E98" w:rsidP="000F163C">
            <w:pPr>
              <w:spacing w:line="360" w:lineRule="auto"/>
            </w:pPr>
          </w:p>
        </w:tc>
        <w:tc>
          <w:tcPr>
            <w:tcW w:w="880" w:type="dxa"/>
          </w:tcPr>
          <w:p w14:paraId="138EC26C" w14:textId="77777777" w:rsidR="00097E98" w:rsidRPr="00442838" w:rsidRDefault="00097E98" w:rsidP="000F163C">
            <w:pPr>
              <w:spacing w:line="360" w:lineRule="auto"/>
            </w:pPr>
          </w:p>
        </w:tc>
        <w:tc>
          <w:tcPr>
            <w:tcW w:w="724" w:type="dxa"/>
          </w:tcPr>
          <w:p w14:paraId="66C5579E" w14:textId="77777777" w:rsidR="00097E98" w:rsidRPr="00442838" w:rsidRDefault="00097E98" w:rsidP="000F163C">
            <w:pPr>
              <w:spacing w:line="360" w:lineRule="auto"/>
            </w:pPr>
          </w:p>
        </w:tc>
        <w:tc>
          <w:tcPr>
            <w:tcW w:w="724" w:type="dxa"/>
          </w:tcPr>
          <w:p w14:paraId="3BBF2396" w14:textId="77777777" w:rsidR="00097E98" w:rsidRPr="00442838" w:rsidRDefault="00097E98" w:rsidP="000F163C">
            <w:pPr>
              <w:spacing w:line="360" w:lineRule="auto"/>
            </w:pPr>
          </w:p>
        </w:tc>
        <w:tc>
          <w:tcPr>
            <w:tcW w:w="1976" w:type="dxa"/>
          </w:tcPr>
          <w:p w14:paraId="2EC50D81" w14:textId="77777777" w:rsidR="00097E98" w:rsidRPr="00442838" w:rsidRDefault="00097E98" w:rsidP="000F163C">
            <w:pPr>
              <w:spacing w:line="360" w:lineRule="auto"/>
            </w:pPr>
          </w:p>
        </w:tc>
      </w:tr>
    </w:tbl>
    <w:p w14:paraId="234D3272" w14:textId="77777777" w:rsidR="00097E98" w:rsidRPr="00442838" w:rsidRDefault="00097E98" w:rsidP="00097E98">
      <w:pPr>
        <w:rPr>
          <w:sz w:val="24"/>
        </w:rPr>
      </w:pPr>
    </w:p>
    <w:p w14:paraId="6394F22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6DFED26" w14:textId="77777777" w:rsidTr="000F163C">
        <w:tc>
          <w:tcPr>
            <w:tcW w:w="3596" w:type="dxa"/>
          </w:tcPr>
          <w:p w14:paraId="641A27CB" w14:textId="77777777" w:rsidR="00097E98" w:rsidRPr="00442838" w:rsidRDefault="00097E98" w:rsidP="000F163C">
            <w:pPr>
              <w:rPr>
                <w:sz w:val="24"/>
              </w:rPr>
            </w:pPr>
          </w:p>
        </w:tc>
        <w:tc>
          <w:tcPr>
            <w:tcW w:w="3597" w:type="dxa"/>
          </w:tcPr>
          <w:p w14:paraId="5A7572FB" w14:textId="77777777" w:rsidR="00097E98" w:rsidRPr="00442838" w:rsidRDefault="00097E98" w:rsidP="000F163C">
            <w:pPr>
              <w:rPr>
                <w:sz w:val="24"/>
              </w:rPr>
            </w:pPr>
          </w:p>
        </w:tc>
        <w:tc>
          <w:tcPr>
            <w:tcW w:w="3597" w:type="dxa"/>
          </w:tcPr>
          <w:p w14:paraId="66C8F806" w14:textId="77777777" w:rsidR="00097E98" w:rsidRPr="00442838" w:rsidRDefault="00097E98" w:rsidP="000F163C">
            <w:pPr>
              <w:rPr>
                <w:sz w:val="24"/>
              </w:rPr>
            </w:pPr>
          </w:p>
        </w:tc>
      </w:tr>
      <w:tr w:rsidR="00097E98" w:rsidRPr="00442838" w14:paraId="554AEBFC" w14:textId="77777777" w:rsidTr="000F163C">
        <w:tc>
          <w:tcPr>
            <w:tcW w:w="3596" w:type="dxa"/>
          </w:tcPr>
          <w:p w14:paraId="1799A505" w14:textId="77777777" w:rsidR="00097E98" w:rsidRPr="00442838" w:rsidRDefault="00097E98" w:rsidP="000F163C">
            <w:pPr>
              <w:rPr>
                <w:sz w:val="24"/>
              </w:rPr>
            </w:pPr>
          </w:p>
        </w:tc>
        <w:tc>
          <w:tcPr>
            <w:tcW w:w="3597" w:type="dxa"/>
          </w:tcPr>
          <w:p w14:paraId="7C5C7EF7" w14:textId="77777777" w:rsidR="00097E98" w:rsidRPr="00442838" w:rsidRDefault="00097E98" w:rsidP="000F163C">
            <w:pPr>
              <w:rPr>
                <w:sz w:val="24"/>
              </w:rPr>
            </w:pPr>
          </w:p>
        </w:tc>
        <w:tc>
          <w:tcPr>
            <w:tcW w:w="3597" w:type="dxa"/>
          </w:tcPr>
          <w:p w14:paraId="037FB4E2" w14:textId="77777777" w:rsidR="00097E98" w:rsidRPr="00442838" w:rsidRDefault="00097E98" w:rsidP="000F163C">
            <w:pPr>
              <w:rPr>
                <w:sz w:val="24"/>
              </w:rPr>
            </w:pPr>
          </w:p>
        </w:tc>
      </w:tr>
    </w:tbl>
    <w:p w14:paraId="364C10FE" w14:textId="77777777" w:rsidR="00097E98" w:rsidRPr="00442838" w:rsidRDefault="00097E98" w:rsidP="00097E98">
      <w:pPr>
        <w:rPr>
          <w:sz w:val="24"/>
        </w:rPr>
      </w:pPr>
    </w:p>
    <w:p w14:paraId="1F34B013" w14:textId="77777777" w:rsidR="00097E98" w:rsidRPr="00442838" w:rsidRDefault="00097E98" w:rsidP="00097E98">
      <w:pPr>
        <w:rPr>
          <w:sz w:val="24"/>
        </w:rPr>
      </w:pPr>
      <w:r w:rsidRPr="00442838">
        <w:rPr>
          <w:sz w:val="24"/>
        </w:rPr>
        <w:t>Sprites:</w:t>
      </w:r>
    </w:p>
    <w:p w14:paraId="43538D89" w14:textId="77777777" w:rsidR="00097E98" w:rsidRPr="00442838" w:rsidRDefault="00097E98" w:rsidP="00097E98">
      <w:pPr>
        <w:rPr>
          <w:sz w:val="24"/>
        </w:rPr>
      </w:pPr>
      <w:r w:rsidRPr="00442838">
        <w:rPr>
          <w:sz w:val="24"/>
        </w:rPr>
        <w:br w:type="page"/>
      </w:r>
    </w:p>
    <w:p w14:paraId="7769A94B" w14:textId="77777777" w:rsidR="00097E98" w:rsidRPr="00442838" w:rsidRDefault="00097E98" w:rsidP="00097E98">
      <w:pPr>
        <w:rPr>
          <w:sz w:val="24"/>
        </w:rPr>
      </w:pPr>
      <w:r w:rsidRPr="00442838">
        <w:rPr>
          <w:sz w:val="24"/>
        </w:rPr>
        <w:lastRenderedPageBreak/>
        <w:t>Family Page</w:t>
      </w:r>
    </w:p>
    <w:p w14:paraId="2B908AF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331301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867FA02" w14:textId="77777777" w:rsidTr="000F163C">
        <w:trPr>
          <w:trHeight w:val="896"/>
        </w:trPr>
        <w:tc>
          <w:tcPr>
            <w:tcW w:w="1251" w:type="dxa"/>
          </w:tcPr>
          <w:p w14:paraId="710E4821" w14:textId="77777777" w:rsidR="00097E98" w:rsidRPr="00442838" w:rsidRDefault="00097E98" w:rsidP="000F163C">
            <w:pPr>
              <w:spacing w:line="360" w:lineRule="auto"/>
            </w:pPr>
            <w:r w:rsidRPr="00442838">
              <w:t>Pokemon</w:t>
            </w:r>
          </w:p>
          <w:p w14:paraId="4BF20429" w14:textId="77777777" w:rsidR="00097E98" w:rsidRPr="00442838" w:rsidRDefault="00097E98" w:rsidP="000F163C">
            <w:pPr>
              <w:spacing w:line="360" w:lineRule="auto"/>
            </w:pPr>
            <w:r w:rsidRPr="00442838">
              <w:t>Name</w:t>
            </w:r>
          </w:p>
        </w:tc>
        <w:tc>
          <w:tcPr>
            <w:tcW w:w="1652" w:type="dxa"/>
          </w:tcPr>
          <w:p w14:paraId="1E968192" w14:textId="77777777" w:rsidR="00097E98" w:rsidRPr="00442838" w:rsidRDefault="00097E98" w:rsidP="000F163C">
            <w:pPr>
              <w:spacing w:line="360" w:lineRule="auto"/>
            </w:pPr>
            <w:r w:rsidRPr="00442838">
              <w:t>Pokemon Number</w:t>
            </w:r>
          </w:p>
        </w:tc>
        <w:tc>
          <w:tcPr>
            <w:tcW w:w="3719" w:type="dxa"/>
          </w:tcPr>
          <w:p w14:paraId="0EF58E5E" w14:textId="77777777" w:rsidR="00097E98" w:rsidRPr="00442838" w:rsidRDefault="00097E98" w:rsidP="000F163C">
            <w:pPr>
              <w:spacing w:line="360" w:lineRule="auto"/>
            </w:pPr>
            <w:r w:rsidRPr="00442838">
              <w:t>Base Stats</w:t>
            </w:r>
          </w:p>
          <w:p w14:paraId="7D6354D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6BA616B" w14:textId="77777777" w:rsidR="00097E98" w:rsidRPr="00442838" w:rsidRDefault="00097E98" w:rsidP="000F163C">
            <w:pPr>
              <w:spacing w:line="360" w:lineRule="auto"/>
            </w:pPr>
            <w:r w:rsidRPr="00442838">
              <w:t>Ability</w:t>
            </w:r>
          </w:p>
        </w:tc>
        <w:tc>
          <w:tcPr>
            <w:tcW w:w="724" w:type="dxa"/>
          </w:tcPr>
          <w:p w14:paraId="17383165" w14:textId="77777777" w:rsidR="00097E98" w:rsidRPr="00442838" w:rsidRDefault="00097E98" w:rsidP="000F163C">
            <w:pPr>
              <w:spacing w:line="360" w:lineRule="auto"/>
            </w:pPr>
            <w:r w:rsidRPr="00442838">
              <w:t>Type 1</w:t>
            </w:r>
          </w:p>
        </w:tc>
        <w:tc>
          <w:tcPr>
            <w:tcW w:w="724" w:type="dxa"/>
          </w:tcPr>
          <w:p w14:paraId="61CBBC44" w14:textId="77777777" w:rsidR="00097E98" w:rsidRPr="00442838" w:rsidRDefault="00097E98" w:rsidP="000F163C">
            <w:pPr>
              <w:spacing w:line="360" w:lineRule="auto"/>
            </w:pPr>
            <w:r w:rsidRPr="00442838">
              <w:t>Type 2</w:t>
            </w:r>
          </w:p>
        </w:tc>
        <w:tc>
          <w:tcPr>
            <w:tcW w:w="1976" w:type="dxa"/>
          </w:tcPr>
          <w:p w14:paraId="60026EF8" w14:textId="77777777" w:rsidR="00097E98" w:rsidRPr="00442838" w:rsidRDefault="00097E98" w:rsidP="000F163C">
            <w:pPr>
              <w:spacing w:line="360" w:lineRule="auto"/>
            </w:pPr>
            <w:r w:rsidRPr="00442838">
              <w:t>Evolution</w:t>
            </w:r>
          </w:p>
        </w:tc>
      </w:tr>
      <w:tr w:rsidR="00097E98" w:rsidRPr="00442838" w14:paraId="6E357DF6" w14:textId="77777777" w:rsidTr="000F163C">
        <w:trPr>
          <w:trHeight w:val="454"/>
        </w:trPr>
        <w:tc>
          <w:tcPr>
            <w:tcW w:w="1251" w:type="dxa"/>
          </w:tcPr>
          <w:p w14:paraId="27EEF75E" w14:textId="77777777" w:rsidR="00097E98" w:rsidRPr="00442838" w:rsidRDefault="00097E98" w:rsidP="000F163C">
            <w:pPr>
              <w:spacing w:line="360" w:lineRule="auto"/>
            </w:pPr>
          </w:p>
        </w:tc>
        <w:tc>
          <w:tcPr>
            <w:tcW w:w="1652" w:type="dxa"/>
          </w:tcPr>
          <w:p w14:paraId="1594A66B" w14:textId="77777777" w:rsidR="00097E98" w:rsidRPr="00442838" w:rsidRDefault="00097E98" w:rsidP="000F163C">
            <w:pPr>
              <w:spacing w:line="360" w:lineRule="auto"/>
            </w:pPr>
          </w:p>
        </w:tc>
        <w:tc>
          <w:tcPr>
            <w:tcW w:w="3719" w:type="dxa"/>
          </w:tcPr>
          <w:p w14:paraId="02C1257A" w14:textId="77777777" w:rsidR="00097E98" w:rsidRPr="00442838" w:rsidRDefault="00097E98" w:rsidP="000F163C">
            <w:pPr>
              <w:spacing w:line="360" w:lineRule="auto"/>
            </w:pPr>
          </w:p>
        </w:tc>
        <w:tc>
          <w:tcPr>
            <w:tcW w:w="880" w:type="dxa"/>
          </w:tcPr>
          <w:p w14:paraId="46C75B30" w14:textId="77777777" w:rsidR="00097E98" w:rsidRPr="00442838" w:rsidRDefault="00097E98" w:rsidP="000F163C">
            <w:pPr>
              <w:spacing w:line="360" w:lineRule="auto"/>
            </w:pPr>
          </w:p>
        </w:tc>
        <w:tc>
          <w:tcPr>
            <w:tcW w:w="724" w:type="dxa"/>
          </w:tcPr>
          <w:p w14:paraId="69021E2C" w14:textId="77777777" w:rsidR="00097E98" w:rsidRPr="00442838" w:rsidRDefault="00097E98" w:rsidP="000F163C">
            <w:pPr>
              <w:spacing w:line="360" w:lineRule="auto"/>
            </w:pPr>
          </w:p>
        </w:tc>
        <w:tc>
          <w:tcPr>
            <w:tcW w:w="724" w:type="dxa"/>
          </w:tcPr>
          <w:p w14:paraId="114C77BF" w14:textId="77777777" w:rsidR="00097E98" w:rsidRPr="00442838" w:rsidRDefault="00097E98" w:rsidP="000F163C">
            <w:pPr>
              <w:spacing w:line="360" w:lineRule="auto"/>
            </w:pPr>
          </w:p>
        </w:tc>
        <w:tc>
          <w:tcPr>
            <w:tcW w:w="1976" w:type="dxa"/>
          </w:tcPr>
          <w:p w14:paraId="3D9A943B" w14:textId="77777777" w:rsidR="00097E98" w:rsidRPr="00442838" w:rsidRDefault="00097E98" w:rsidP="000F163C">
            <w:pPr>
              <w:spacing w:line="360" w:lineRule="auto"/>
            </w:pPr>
          </w:p>
        </w:tc>
      </w:tr>
      <w:tr w:rsidR="00097E98" w:rsidRPr="00442838" w14:paraId="1837162E" w14:textId="77777777" w:rsidTr="000F163C">
        <w:trPr>
          <w:trHeight w:val="441"/>
        </w:trPr>
        <w:tc>
          <w:tcPr>
            <w:tcW w:w="1251" w:type="dxa"/>
          </w:tcPr>
          <w:p w14:paraId="152E411A" w14:textId="77777777" w:rsidR="00097E98" w:rsidRPr="00442838" w:rsidRDefault="00097E98" w:rsidP="000F163C">
            <w:pPr>
              <w:spacing w:line="360" w:lineRule="auto"/>
            </w:pPr>
          </w:p>
        </w:tc>
        <w:tc>
          <w:tcPr>
            <w:tcW w:w="1652" w:type="dxa"/>
          </w:tcPr>
          <w:p w14:paraId="2A844A4E" w14:textId="77777777" w:rsidR="00097E98" w:rsidRPr="00442838" w:rsidRDefault="00097E98" w:rsidP="000F163C">
            <w:pPr>
              <w:spacing w:line="360" w:lineRule="auto"/>
            </w:pPr>
          </w:p>
        </w:tc>
        <w:tc>
          <w:tcPr>
            <w:tcW w:w="3719" w:type="dxa"/>
          </w:tcPr>
          <w:p w14:paraId="30234D3B" w14:textId="77777777" w:rsidR="00097E98" w:rsidRPr="00442838" w:rsidRDefault="00097E98" w:rsidP="000F163C">
            <w:pPr>
              <w:spacing w:line="360" w:lineRule="auto"/>
            </w:pPr>
          </w:p>
        </w:tc>
        <w:tc>
          <w:tcPr>
            <w:tcW w:w="880" w:type="dxa"/>
          </w:tcPr>
          <w:p w14:paraId="5556A16E" w14:textId="77777777" w:rsidR="00097E98" w:rsidRPr="00442838" w:rsidRDefault="00097E98" w:rsidP="000F163C">
            <w:pPr>
              <w:spacing w:line="360" w:lineRule="auto"/>
            </w:pPr>
          </w:p>
        </w:tc>
        <w:tc>
          <w:tcPr>
            <w:tcW w:w="724" w:type="dxa"/>
          </w:tcPr>
          <w:p w14:paraId="777BE05C" w14:textId="77777777" w:rsidR="00097E98" w:rsidRPr="00442838" w:rsidRDefault="00097E98" w:rsidP="000F163C">
            <w:pPr>
              <w:spacing w:line="360" w:lineRule="auto"/>
            </w:pPr>
          </w:p>
        </w:tc>
        <w:tc>
          <w:tcPr>
            <w:tcW w:w="724" w:type="dxa"/>
          </w:tcPr>
          <w:p w14:paraId="665B1CBC" w14:textId="77777777" w:rsidR="00097E98" w:rsidRPr="00442838" w:rsidRDefault="00097E98" w:rsidP="000F163C">
            <w:pPr>
              <w:spacing w:line="360" w:lineRule="auto"/>
            </w:pPr>
          </w:p>
        </w:tc>
        <w:tc>
          <w:tcPr>
            <w:tcW w:w="1976" w:type="dxa"/>
          </w:tcPr>
          <w:p w14:paraId="506A471D" w14:textId="77777777" w:rsidR="00097E98" w:rsidRPr="00442838" w:rsidRDefault="00097E98" w:rsidP="000F163C">
            <w:pPr>
              <w:spacing w:line="360" w:lineRule="auto"/>
            </w:pPr>
          </w:p>
        </w:tc>
      </w:tr>
      <w:tr w:rsidR="00097E98" w:rsidRPr="00442838" w14:paraId="2813E82F" w14:textId="77777777" w:rsidTr="000F163C">
        <w:trPr>
          <w:trHeight w:val="441"/>
        </w:trPr>
        <w:tc>
          <w:tcPr>
            <w:tcW w:w="1251" w:type="dxa"/>
          </w:tcPr>
          <w:p w14:paraId="145A92BE" w14:textId="77777777" w:rsidR="00097E98" w:rsidRPr="00442838" w:rsidRDefault="00097E98" w:rsidP="000F163C">
            <w:pPr>
              <w:spacing w:line="360" w:lineRule="auto"/>
            </w:pPr>
          </w:p>
        </w:tc>
        <w:tc>
          <w:tcPr>
            <w:tcW w:w="1652" w:type="dxa"/>
          </w:tcPr>
          <w:p w14:paraId="71BC470E" w14:textId="77777777" w:rsidR="00097E98" w:rsidRPr="00442838" w:rsidRDefault="00097E98" w:rsidP="000F163C">
            <w:pPr>
              <w:spacing w:line="360" w:lineRule="auto"/>
            </w:pPr>
          </w:p>
        </w:tc>
        <w:tc>
          <w:tcPr>
            <w:tcW w:w="3719" w:type="dxa"/>
          </w:tcPr>
          <w:p w14:paraId="5EFEE197" w14:textId="77777777" w:rsidR="00097E98" w:rsidRPr="00442838" w:rsidRDefault="00097E98" w:rsidP="000F163C">
            <w:pPr>
              <w:spacing w:line="360" w:lineRule="auto"/>
            </w:pPr>
          </w:p>
        </w:tc>
        <w:tc>
          <w:tcPr>
            <w:tcW w:w="880" w:type="dxa"/>
          </w:tcPr>
          <w:p w14:paraId="73214148" w14:textId="77777777" w:rsidR="00097E98" w:rsidRPr="00442838" w:rsidRDefault="00097E98" w:rsidP="000F163C">
            <w:pPr>
              <w:spacing w:line="360" w:lineRule="auto"/>
            </w:pPr>
          </w:p>
        </w:tc>
        <w:tc>
          <w:tcPr>
            <w:tcW w:w="724" w:type="dxa"/>
          </w:tcPr>
          <w:p w14:paraId="5DD268C8" w14:textId="77777777" w:rsidR="00097E98" w:rsidRPr="00442838" w:rsidRDefault="00097E98" w:rsidP="000F163C">
            <w:pPr>
              <w:spacing w:line="360" w:lineRule="auto"/>
            </w:pPr>
          </w:p>
        </w:tc>
        <w:tc>
          <w:tcPr>
            <w:tcW w:w="724" w:type="dxa"/>
          </w:tcPr>
          <w:p w14:paraId="6C0AA3C9" w14:textId="77777777" w:rsidR="00097E98" w:rsidRPr="00442838" w:rsidRDefault="00097E98" w:rsidP="000F163C">
            <w:pPr>
              <w:spacing w:line="360" w:lineRule="auto"/>
            </w:pPr>
          </w:p>
        </w:tc>
        <w:tc>
          <w:tcPr>
            <w:tcW w:w="1976" w:type="dxa"/>
          </w:tcPr>
          <w:p w14:paraId="6F3A3BC5" w14:textId="77777777" w:rsidR="00097E98" w:rsidRPr="00442838" w:rsidRDefault="00097E98" w:rsidP="000F163C">
            <w:pPr>
              <w:spacing w:line="360" w:lineRule="auto"/>
            </w:pPr>
          </w:p>
        </w:tc>
      </w:tr>
      <w:tr w:rsidR="00097E98" w:rsidRPr="00442838" w14:paraId="28FA3540" w14:textId="77777777" w:rsidTr="000F163C">
        <w:trPr>
          <w:trHeight w:val="896"/>
        </w:trPr>
        <w:tc>
          <w:tcPr>
            <w:tcW w:w="1251" w:type="dxa"/>
          </w:tcPr>
          <w:p w14:paraId="1EBF110B" w14:textId="77777777" w:rsidR="00097E98" w:rsidRPr="00442838" w:rsidRDefault="00097E98" w:rsidP="000F163C">
            <w:pPr>
              <w:spacing w:line="360" w:lineRule="auto"/>
            </w:pPr>
          </w:p>
        </w:tc>
        <w:tc>
          <w:tcPr>
            <w:tcW w:w="1652" w:type="dxa"/>
          </w:tcPr>
          <w:p w14:paraId="22FD8ECA" w14:textId="77777777" w:rsidR="00097E98" w:rsidRPr="00442838" w:rsidRDefault="00097E98" w:rsidP="000F163C">
            <w:pPr>
              <w:spacing w:line="360" w:lineRule="auto"/>
            </w:pPr>
          </w:p>
        </w:tc>
        <w:tc>
          <w:tcPr>
            <w:tcW w:w="3719" w:type="dxa"/>
          </w:tcPr>
          <w:p w14:paraId="745BB345" w14:textId="77777777" w:rsidR="00097E98" w:rsidRPr="00442838" w:rsidRDefault="00097E98" w:rsidP="000F163C">
            <w:pPr>
              <w:spacing w:line="360" w:lineRule="auto"/>
            </w:pPr>
          </w:p>
        </w:tc>
        <w:tc>
          <w:tcPr>
            <w:tcW w:w="880" w:type="dxa"/>
          </w:tcPr>
          <w:p w14:paraId="7CF960BD" w14:textId="77777777" w:rsidR="00097E98" w:rsidRPr="00442838" w:rsidRDefault="00097E98" w:rsidP="000F163C">
            <w:pPr>
              <w:spacing w:line="360" w:lineRule="auto"/>
            </w:pPr>
          </w:p>
        </w:tc>
        <w:tc>
          <w:tcPr>
            <w:tcW w:w="724" w:type="dxa"/>
          </w:tcPr>
          <w:p w14:paraId="06012A79" w14:textId="77777777" w:rsidR="00097E98" w:rsidRPr="00442838" w:rsidRDefault="00097E98" w:rsidP="000F163C">
            <w:pPr>
              <w:spacing w:line="360" w:lineRule="auto"/>
            </w:pPr>
          </w:p>
        </w:tc>
        <w:tc>
          <w:tcPr>
            <w:tcW w:w="724" w:type="dxa"/>
          </w:tcPr>
          <w:p w14:paraId="75C72883" w14:textId="77777777" w:rsidR="00097E98" w:rsidRPr="00442838" w:rsidRDefault="00097E98" w:rsidP="000F163C">
            <w:pPr>
              <w:spacing w:line="360" w:lineRule="auto"/>
            </w:pPr>
          </w:p>
        </w:tc>
        <w:tc>
          <w:tcPr>
            <w:tcW w:w="1976" w:type="dxa"/>
          </w:tcPr>
          <w:p w14:paraId="746A3182" w14:textId="77777777" w:rsidR="00097E98" w:rsidRPr="00442838" w:rsidRDefault="00097E98" w:rsidP="000F163C">
            <w:pPr>
              <w:spacing w:line="360" w:lineRule="auto"/>
            </w:pPr>
          </w:p>
        </w:tc>
      </w:tr>
    </w:tbl>
    <w:p w14:paraId="21D996D1" w14:textId="77777777" w:rsidR="00097E98" w:rsidRPr="00442838" w:rsidRDefault="00097E98" w:rsidP="00097E98">
      <w:pPr>
        <w:rPr>
          <w:sz w:val="24"/>
        </w:rPr>
      </w:pPr>
    </w:p>
    <w:p w14:paraId="337B9D1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3E9965B" w14:textId="77777777" w:rsidTr="000F163C">
        <w:tc>
          <w:tcPr>
            <w:tcW w:w="3596" w:type="dxa"/>
          </w:tcPr>
          <w:p w14:paraId="2846CBBC" w14:textId="77777777" w:rsidR="00097E98" w:rsidRPr="00442838" w:rsidRDefault="00097E98" w:rsidP="000F163C">
            <w:pPr>
              <w:rPr>
                <w:sz w:val="24"/>
              </w:rPr>
            </w:pPr>
          </w:p>
        </w:tc>
        <w:tc>
          <w:tcPr>
            <w:tcW w:w="3597" w:type="dxa"/>
          </w:tcPr>
          <w:p w14:paraId="3F02A43E" w14:textId="77777777" w:rsidR="00097E98" w:rsidRPr="00442838" w:rsidRDefault="00097E98" w:rsidP="000F163C">
            <w:pPr>
              <w:rPr>
                <w:sz w:val="24"/>
              </w:rPr>
            </w:pPr>
          </w:p>
        </w:tc>
        <w:tc>
          <w:tcPr>
            <w:tcW w:w="3597" w:type="dxa"/>
          </w:tcPr>
          <w:p w14:paraId="6363BA29" w14:textId="77777777" w:rsidR="00097E98" w:rsidRPr="00442838" w:rsidRDefault="00097E98" w:rsidP="000F163C">
            <w:pPr>
              <w:rPr>
                <w:sz w:val="24"/>
              </w:rPr>
            </w:pPr>
          </w:p>
        </w:tc>
      </w:tr>
      <w:tr w:rsidR="00097E98" w:rsidRPr="00442838" w14:paraId="51DE34DB" w14:textId="77777777" w:rsidTr="000F163C">
        <w:tc>
          <w:tcPr>
            <w:tcW w:w="3596" w:type="dxa"/>
          </w:tcPr>
          <w:p w14:paraId="3339E445" w14:textId="77777777" w:rsidR="00097E98" w:rsidRPr="00442838" w:rsidRDefault="00097E98" w:rsidP="000F163C">
            <w:pPr>
              <w:rPr>
                <w:sz w:val="24"/>
              </w:rPr>
            </w:pPr>
          </w:p>
        </w:tc>
        <w:tc>
          <w:tcPr>
            <w:tcW w:w="3597" w:type="dxa"/>
          </w:tcPr>
          <w:p w14:paraId="4EF70248" w14:textId="77777777" w:rsidR="00097E98" w:rsidRPr="00442838" w:rsidRDefault="00097E98" w:rsidP="000F163C">
            <w:pPr>
              <w:rPr>
                <w:sz w:val="24"/>
              </w:rPr>
            </w:pPr>
          </w:p>
        </w:tc>
        <w:tc>
          <w:tcPr>
            <w:tcW w:w="3597" w:type="dxa"/>
          </w:tcPr>
          <w:p w14:paraId="751F6E7A" w14:textId="77777777" w:rsidR="00097E98" w:rsidRPr="00442838" w:rsidRDefault="00097E98" w:rsidP="000F163C">
            <w:pPr>
              <w:rPr>
                <w:sz w:val="24"/>
              </w:rPr>
            </w:pPr>
          </w:p>
        </w:tc>
      </w:tr>
    </w:tbl>
    <w:p w14:paraId="549E9D2F" w14:textId="77777777" w:rsidR="00097E98" w:rsidRPr="00442838" w:rsidRDefault="00097E98" w:rsidP="00097E98">
      <w:pPr>
        <w:rPr>
          <w:sz w:val="24"/>
        </w:rPr>
      </w:pPr>
    </w:p>
    <w:p w14:paraId="6400F5EE" w14:textId="77777777" w:rsidR="00097E98" w:rsidRPr="00442838" w:rsidRDefault="00097E98" w:rsidP="00097E98">
      <w:pPr>
        <w:rPr>
          <w:sz w:val="24"/>
        </w:rPr>
      </w:pPr>
      <w:r w:rsidRPr="00442838">
        <w:rPr>
          <w:sz w:val="24"/>
        </w:rPr>
        <w:t>Sprites:</w:t>
      </w:r>
    </w:p>
    <w:p w14:paraId="13E78DD8" w14:textId="77777777" w:rsidR="00097E98" w:rsidRPr="00442838" w:rsidRDefault="00097E98" w:rsidP="00097E98">
      <w:pPr>
        <w:rPr>
          <w:sz w:val="24"/>
        </w:rPr>
      </w:pPr>
      <w:r w:rsidRPr="00442838">
        <w:rPr>
          <w:sz w:val="24"/>
        </w:rPr>
        <w:br w:type="page"/>
      </w:r>
    </w:p>
    <w:p w14:paraId="35395DE7" w14:textId="77777777" w:rsidR="00097E98" w:rsidRPr="00442838" w:rsidRDefault="00097E98" w:rsidP="00097E98">
      <w:pPr>
        <w:rPr>
          <w:sz w:val="24"/>
        </w:rPr>
      </w:pPr>
      <w:r w:rsidRPr="00442838">
        <w:rPr>
          <w:sz w:val="24"/>
        </w:rPr>
        <w:lastRenderedPageBreak/>
        <w:t>Family Page</w:t>
      </w:r>
    </w:p>
    <w:p w14:paraId="74D436D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C49B53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52400E" w14:textId="77777777" w:rsidTr="000F163C">
        <w:trPr>
          <w:trHeight w:val="896"/>
        </w:trPr>
        <w:tc>
          <w:tcPr>
            <w:tcW w:w="1251" w:type="dxa"/>
          </w:tcPr>
          <w:p w14:paraId="02BA05C8" w14:textId="77777777" w:rsidR="00097E98" w:rsidRPr="00442838" w:rsidRDefault="00097E98" w:rsidP="000F163C">
            <w:pPr>
              <w:spacing w:line="360" w:lineRule="auto"/>
            </w:pPr>
            <w:r w:rsidRPr="00442838">
              <w:t>Pokemon</w:t>
            </w:r>
          </w:p>
          <w:p w14:paraId="357C745E" w14:textId="77777777" w:rsidR="00097E98" w:rsidRPr="00442838" w:rsidRDefault="00097E98" w:rsidP="000F163C">
            <w:pPr>
              <w:spacing w:line="360" w:lineRule="auto"/>
            </w:pPr>
            <w:r w:rsidRPr="00442838">
              <w:t>Name</w:t>
            </w:r>
          </w:p>
        </w:tc>
        <w:tc>
          <w:tcPr>
            <w:tcW w:w="1652" w:type="dxa"/>
          </w:tcPr>
          <w:p w14:paraId="02890229" w14:textId="77777777" w:rsidR="00097E98" w:rsidRPr="00442838" w:rsidRDefault="00097E98" w:rsidP="000F163C">
            <w:pPr>
              <w:spacing w:line="360" w:lineRule="auto"/>
            </w:pPr>
            <w:r w:rsidRPr="00442838">
              <w:t>Pokemon Number</w:t>
            </w:r>
          </w:p>
        </w:tc>
        <w:tc>
          <w:tcPr>
            <w:tcW w:w="3719" w:type="dxa"/>
          </w:tcPr>
          <w:p w14:paraId="5D24985D" w14:textId="77777777" w:rsidR="00097E98" w:rsidRPr="00442838" w:rsidRDefault="00097E98" w:rsidP="000F163C">
            <w:pPr>
              <w:spacing w:line="360" w:lineRule="auto"/>
            </w:pPr>
            <w:r w:rsidRPr="00442838">
              <w:t>Base Stats</w:t>
            </w:r>
          </w:p>
          <w:p w14:paraId="5FF60DD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D7DCAB7" w14:textId="77777777" w:rsidR="00097E98" w:rsidRPr="00442838" w:rsidRDefault="00097E98" w:rsidP="000F163C">
            <w:pPr>
              <w:spacing w:line="360" w:lineRule="auto"/>
            </w:pPr>
            <w:r w:rsidRPr="00442838">
              <w:t>Ability</w:t>
            </w:r>
          </w:p>
        </w:tc>
        <w:tc>
          <w:tcPr>
            <w:tcW w:w="724" w:type="dxa"/>
          </w:tcPr>
          <w:p w14:paraId="5DD6D7F9" w14:textId="77777777" w:rsidR="00097E98" w:rsidRPr="00442838" w:rsidRDefault="00097E98" w:rsidP="000F163C">
            <w:pPr>
              <w:spacing w:line="360" w:lineRule="auto"/>
            </w:pPr>
            <w:r w:rsidRPr="00442838">
              <w:t>Type 1</w:t>
            </w:r>
          </w:p>
        </w:tc>
        <w:tc>
          <w:tcPr>
            <w:tcW w:w="724" w:type="dxa"/>
          </w:tcPr>
          <w:p w14:paraId="1628514A" w14:textId="77777777" w:rsidR="00097E98" w:rsidRPr="00442838" w:rsidRDefault="00097E98" w:rsidP="000F163C">
            <w:pPr>
              <w:spacing w:line="360" w:lineRule="auto"/>
            </w:pPr>
            <w:r w:rsidRPr="00442838">
              <w:t>Type 2</w:t>
            </w:r>
          </w:p>
        </w:tc>
        <w:tc>
          <w:tcPr>
            <w:tcW w:w="1976" w:type="dxa"/>
          </w:tcPr>
          <w:p w14:paraId="23C33197" w14:textId="77777777" w:rsidR="00097E98" w:rsidRPr="00442838" w:rsidRDefault="00097E98" w:rsidP="000F163C">
            <w:pPr>
              <w:spacing w:line="360" w:lineRule="auto"/>
            </w:pPr>
            <w:r w:rsidRPr="00442838">
              <w:t>Evolution</w:t>
            </w:r>
          </w:p>
        </w:tc>
      </w:tr>
      <w:tr w:rsidR="00097E98" w:rsidRPr="00442838" w14:paraId="752D9643" w14:textId="77777777" w:rsidTr="000F163C">
        <w:trPr>
          <w:trHeight w:val="454"/>
        </w:trPr>
        <w:tc>
          <w:tcPr>
            <w:tcW w:w="1251" w:type="dxa"/>
          </w:tcPr>
          <w:p w14:paraId="78701686" w14:textId="77777777" w:rsidR="00097E98" w:rsidRPr="00442838" w:rsidRDefault="00097E98" w:rsidP="000F163C">
            <w:pPr>
              <w:spacing w:line="360" w:lineRule="auto"/>
            </w:pPr>
          </w:p>
        </w:tc>
        <w:tc>
          <w:tcPr>
            <w:tcW w:w="1652" w:type="dxa"/>
          </w:tcPr>
          <w:p w14:paraId="7F1D10C8" w14:textId="77777777" w:rsidR="00097E98" w:rsidRPr="00442838" w:rsidRDefault="00097E98" w:rsidP="000F163C">
            <w:pPr>
              <w:spacing w:line="360" w:lineRule="auto"/>
            </w:pPr>
          </w:p>
        </w:tc>
        <w:tc>
          <w:tcPr>
            <w:tcW w:w="3719" w:type="dxa"/>
          </w:tcPr>
          <w:p w14:paraId="1919BD79" w14:textId="77777777" w:rsidR="00097E98" w:rsidRPr="00442838" w:rsidRDefault="00097E98" w:rsidP="000F163C">
            <w:pPr>
              <w:spacing w:line="360" w:lineRule="auto"/>
            </w:pPr>
          </w:p>
        </w:tc>
        <w:tc>
          <w:tcPr>
            <w:tcW w:w="880" w:type="dxa"/>
          </w:tcPr>
          <w:p w14:paraId="0B868554" w14:textId="77777777" w:rsidR="00097E98" w:rsidRPr="00442838" w:rsidRDefault="00097E98" w:rsidP="000F163C">
            <w:pPr>
              <w:spacing w:line="360" w:lineRule="auto"/>
            </w:pPr>
          </w:p>
        </w:tc>
        <w:tc>
          <w:tcPr>
            <w:tcW w:w="724" w:type="dxa"/>
          </w:tcPr>
          <w:p w14:paraId="42B5AE19" w14:textId="77777777" w:rsidR="00097E98" w:rsidRPr="00442838" w:rsidRDefault="00097E98" w:rsidP="000F163C">
            <w:pPr>
              <w:spacing w:line="360" w:lineRule="auto"/>
            </w:pPr>
          </w:p>
        </w:tc>
        <w:tc>
          <w:tcPr>
            <w:tcW w:w="724" w:type="dxa"/>
          </w:tcPr>
          <w:p w14:paraId="4EE4D2F7" w14:textId="77777777" w:rsidR="00097E98" w:rsidRPr="00442838" w:rsidRDefault="00097E98" w:rsidP="000F163C">
            <w:pPr>
              <w:spacing w:line="360" w:lineRule="auto"/>
            </w:pPr>
          </w:p>
        </w:tc>
        <w:tc>
          <w:tcPr>
            <w:tcW w:w="1976" w:type="dxa"/>
          </w:tcPr>
          <w:p w14:paraId="3B7E3E6C" w14:textId="77777777" w:rsidR="00097E98" w:rsidRPr="00442838" w:rsidRDefault="00097E98" w:rsidP="000F163C">
            <w:pPr>
              <w:spacing w:line="360" w:lineRule="auto"/>
            </w:pPr>
          </w:p>
        </w:tc>
      </w:tr>
      <w:tr w:rsidR="00097E98" w:rsidRPr="00442838" w14:paraId="030E6E6D" w14:textId="77777777" w:rsidTr="000F163C">
        <w:trPr>
          <w:trHeight w:val="441"/>
        </w:trPr>
        <w:tc>
          <w:tcPr>
            <w:tcW w:w="1251" w:type="dxa"/>
          </w:tcPr>
          <w:p w14:paraId="70EA9128" w14:textId="77777777" w:rsidR="00097E98" w:rsidRPr="00442838" w:rsidRDefault="00097E98" w:rsidP="000F163C">
            <w:pPr>
              <w:spacing w:line="360" w:lineRule="auto"/>
            </w:pPr>
          </w:p>
        </w:tc>
        <w:tc>
          <w:tcPr>
            <w:tcW w:w="1652" w:type="dxa"/>
          </w:tcPr>
          <w:p w14:paraId="71CF9F71" w14:textId="77777777" w:rsidR="00097E98" w:rsidRPr="00442838" w:rsidRDefault="00097E98" w:rsidP="000F163C">
            <w:pPr>
              <w:spacing w:line="360" w:lineRule="auto"/>
            </w:pPr>
          </w:p>
        </w:tc>
        <w:tc>
          <w:tcPr>
            <w:tcW w:w="3719" w:type="dxa"/>
          </w:tcPr>
          <w:p w14:paraId="4524B241" w14:textId="77777777" w:rsidR="00097E98" w:rsidRPr="00442838" w:rsidRDefault="00097E98" w:rsidP="000F163C">
            <w:pPr>
              <w:spacing w:line="360" w:lineRule="auto"/>
            </w:pPr>
          </w:p>
        </w:tc>
        <w:tc>
          <w:tcPr>
            <w:tcW w:w="880" w:type="dxa"/>
          </w:tcPr>
          <w:p w14:paraId="2BD7395D" w14:textId="77777777" w:rsidR="00097E98" w:rsidRPr="00442838" w:rsidRDefault="00097E98" w:rsidP="000F163C">
            <w:pPr>
              <w:spacing w:line="360" w:lineRule="auto"/>
            </w:pPr>
          </w:p>
        </w:tc>
        <w:tc>
          <w:tcPr>
            <w:tcW w:w="724" w:type="dxa"/>
          </w:tcPr>
          <w:p w14:paraId="7AC05EC7" w14:textId="77777777" w:rsidR="00097E98" w:rsidRPr="00442838" w:rsidRDefault="00097E98" w:rsidP="000F163C">
            <w:pPr>
              <w:spacing w:line="360" w:lineRule="auto"/>
            </w:pPr>
          </w:p>
        </w:tc>
        <w:tc>
          <w:tcPr>
            <w:tcW w:w="724" w:type="dxa"/>
          </w:tcPr>
          <w:p w14:paraId="4100E8C3" w14:textId="77777777" w:rsidR="00097E98" w:rsidRPr="00442838" w:rsidRDefault="00097E98" w:rsidP="000F163C">
            <w:pPr>
              <w:spacing w:line="360" w:lineRule="auto"/>
            </w:pPr>
          </w:p>
        </w:tc>
        <w:tc>
          <w:tcPr>
            <w:tcW w:w="1976" w:type="dxa"/>
          </w:tcPr>
          <w:p w14:paraId="5AEE4D0A" w14:textId="77777777" w:rsidR="00097E98" w:rsidRPr="00442838" w:rsidRDefault="00097E98" w:rsidP="000F163C">
            <w:pPr>
              <w:spacing w:line="360" w:lineRule="auto"/>
            </w:pPr>
          </w:p>
        </w:tc>
      </w:tr>
      <w:tr w:rsidR="00097E98" w:rsidRPr="00442838" w14:paraId="713D9D2B" w14:textId="77777777" w:rsidTr="000F163C">
        <w:trPr>
          <w:trHeight w:val="441"/>
        </w:trPr>
        <w:tc>
          <w:tcPr>
            <w:tcW w:w="1251" w:type="dxa"/>
          </w:tcPr>
          <w:p w14:paraId="5BAEED64" w14:textId="77777777" w:rsidR="00097E98" w:rsidRPr="00442838" w:rsidRDefault="00097E98" w:rsidP="000F163C">
            <w:pPr>
              <w:spacing w:line="360" w:lineRule="auto"/>
            </w:pPr>
          </w:p>
        </w:tc>
        <w:tc>
          <w:tcPr>
            <w:tcW w:w="1652" w:type="dxa"/>
          </w:tcPr>
          <w:p w14:paraId="60D5EC19" w14:textId="77777777" w:rsidR="00097E98" w:rsidRPr="00442838" w:rsidRDefault="00097E98" w:rsidP="000F163C">
            <w:pPr>
              <w:spacing w:line="360" w:lineRule="auto"/>
            </w:pPr>
          </w:p>
        </w:tc>
        <w:tc>
          <w:tcPr>
            <w:tcW w:w="3719" w:type="dxa"/>
          </w:tcPr>
          <w:p w14:paraId="09CF529A" w14:textId="77777777" w:rsidR="00097E98" w:rsidRPr="00442838" w:rsidRDefault="00097E98" w:rsidP="000F163C">
            <w:pPr>
              <w:spacing w:line="360" w:lineRule="auto"/>
            </w:pPr>
          </w:p>
        </w:tc>
        <w:tc>
          <w:tcPr>
            <w:tcW w:w="880" w:type="dxa"/>
          </w:tcPr>
          <w:p w14:paraId="71A0976A" w14:textId="77777777" w:rsidR="00097E98" w:rsidRPr="00442838" w:rsidRDefault="00097E98" w:rsidP="000F163C">
            <w:pPr>
              <w:spacing w:line="360" w:lineRule="auto"/>
            </w:pPr>
          </w:p>
        </w:tc>
        <w:tc>
          <w:tcPr>
            <w:tcW w:w="724" w:type="dxa"/>
          </w:tcPr>
          <w:p w14:paraId="38DDA390" w14:textId="77777777" w:rsidR="00097E98" w:rsidRPr="00442838" w:rsidRDefault="00097E98" w:rsidP="000F163C">
            <w:pPr>
              <w:spacing w:line="360" w:lineRule="auto"/>
            </w:pPr>
          </w:p>
        </w:tc>
        <w:tc>
          <w:tcPr>
            <w:tcW w:w="724" w:type="dxa"/>
          </w:tcPr>
          <w:p w14:paraId="29D88E13" w14:textId="77777777" w:rsidR="00097E98" w:rsidRPr="00442838" w:rsidRDefault="00097E98" w:rsidP="000F163C">
            <w:pPr>
              <w:spacing w:line="360" w:lineRule="auto"/>
            </w:pPr>
          </w:p>
        </w:tc>
        <w:tc>
          <w:tcPr>
            <w:tcW w:w="1976" w:type="dxa"/>
          </w:tcPr>
          <w:p w14:paraId="73CF42AB" w14:textId="77777777" w:rsidR="00097E98" w:rsidRPr="00442838" w:rsidRDefault="00097E98" w:rsidP="000F163C">
            <w:pPr>
              <w:spacing w:line="360" w:lineRule="auto"/>
            </w:pPr>
          </w:p>
        </w:tc>
      </w:tr>
      <w:tr w:rsidR="00097E98" w:rsidRPr="00442838" w14:paraId="37C86405" w14:textId="77777777" w:rsidTr="000F163C">
        <w:trPr>
          <w:trHeight w:val="896"/>
        </w:trPr>
        <w:tc>
          <w:tcPr>
            <w:tcW w:w="1251" w:type="dxa"/>
          </w:tcPr>
          <w:p w14:paraId="63C36EFC" w14:textId="77777777" w:rsidR="00097E98" w:rsidRPr="00442838" w:rsidRDefault="00097E98" w:rsidP="000F163C">
            <w:pPr>
              <w:spacing w:line="360" w:lineRule="auto"/>
            </w:pPr>
          </w:p>
        </w:tc>
        <w:tc>
          <w:tcPr>
            <w:tcW w:w="1652" w:type="dxa"/>
          </w:tcPr>
          <w:p w14:paraId="5B8596D5" w14:textId="77777777" w:rsidR="00097E98" w:rsidRPr="00442838" w:rsidRDefault="00097E98" w:rsidP="000F163C">
            <w:pPr>
              <w:spacing w:line="360" w:lineRule="auto"/>
            </w:pPr>
          </w:p>
        </w:tc>
        <w:tc>
          <w:tcPr>
            <w:tcW w:w="3719" w:type="dxa"/>
          </w:tcPr>
          <w:p w14:paraId="2EF848B0" w14:textId="77777777" w:rsidR="00097E98" w:rsidRPr="00442838" w:rsidRDefault="00097E98" w:rsidP="000F163C">
            <w:pPr>
              <w:spacing w:line="360" w:lineRule="auto"/>
            </w:pPr>
          </w:p>
        </w:tc>
        <w:tc>
          <w:tcPr>
            <w:tcW w:w="880" w:type="dxa"/>
          </w:tcPr>
          <w:p w14:paraId="06096394" w14:textId="77777777" w:rsidR="00097E98" w:rsidRPr="00442838" w:rsidRDefault="00097E98" w:rsidP="000F163C">
            <w:pPr>
              <w:spacing w:line="360" w:lineRule="auto"/>
            </w:pPr>
          </w:p>
        </w:tc>
        <w:tc>
          <w:tcPr>
            <w:tcW w:w="724" w:type="dxa"/>
          </w:tcPr>
          <w:p w14:paraId="313DDDDD" w14:textId="77777777" w:rsidR="00097E98" w:rsidRPr="00442838" w:rsidRDefault="00097E98" w:rsidP="000F163C">
            <w:pPr>
              <w:spacing w:line="360" w:lineRule="auto"/>
            </w:pPr>
          </w:p>
        </w:tc>
        <w:tc>
          <w:tcPr>
            <w:tcW w:w="724" w:type="dxa"/>
          </w:tcPr>
          <w:p w14:paraId="2D752A7F" w14:textId="77777777" w:rsidR="00097E98" w:rsidRPr="00442838" w:rsidRDefault="00097E98" w:rsidP="000F163C">
            <w:pPr>
              <w:spacing w:line="360" w:lineRule="auto"/>
            </w:pPr>
          </w:p>
        </w:tc>
        <w:tc>
          <w:tcPr>
            <w:tcW w:w="1976" w:type="dxa"/>
          </w:tcPr>
          <w:p w14:paraId="02EC215B" w14:textId="77777777" w:rsidR="00097E98" w:rsidRPr="00442838" w:rsidRDefault="00097E98" w:rsidP="000F163C">
            <w:pPr>
              <w:spacing w:line="360" w:lineRule="auto"/>
            </w:pPr>
          </w:p>
        </w:tc>
      </w:tr>
    </w:tbl>
    <w:p w14:paraId="1DB1E3FF" w14:textId="77777777" w:rsidR="00097E98" w:rsidRPr="00442838" w:rsidRDefault="00097E98" w:rsidP="00097E98">
      <w:pPr>
        <w:rPr>
          <w:sz w:val="24"/>
        </w:rPr>
      </w:pPr>
    </w:p>
    <w:p w14:paraId="4C845F6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D26E8E3" w14:textId="77777777" w:rsidTr="000F163C">
        <w:tc>
          <w:tcPr>
            <w:tcW w:w="3596" w:type="dxa"/>
          </w:tcPr>
          <w:p w14:paraId="0D4C4A2F" w14:textId="77777777" w:rsidR="00097E98" w:rsidRPr="00442838" w:rsidRDefault="00097E98" w:rsidP="000F163C">
            <w:pPr>
              <w:rPr>
                <w:sz w:val="24"/>
              </w:rPr>
            </w:pPr>
          </w:p>
        </w:tc>
        <w:tc>
          <w:tcPr>
            <w:tcW w:w="3597" w:type="dxa"/>
          </w:tcPr>
          <w:p w14:paraId="42C6B229" w14:textId="77777777" w:rsidR="00097E98" w:rsidRPr="00442838" w:rsidRDefault="00097E98" w:rsidP="000F163C">
            <w:pPr>
              <w:rPr>
                <w:sz w:val="24"/>
              </w:rPr>
            </w:pPr>
          </w:p>
        </w:tc>
        <w:tc>
          <w:tcPr>
            <w:tcW w:w="3597" w:type="dxa"/>
          </w:tcPr>
          <w:p w14:paraId="5BAD9480" w14:textId="77777777" w:rsidR="00097E98" w:rsidRPr="00442838" w:rsidRDefault="00097E98" w:rsidP="000F163C">
            <w:pPr>
              <w:rPr>
                <w:sz w:val="24"/>
              </w:rPr>
            </w:pPr>
          </w:p>
        </w:tc>
      </w:tr>
      <w:tr w:rsidR="00097E98" w:rsidRPr="00442838" w14:paraId="54F8AA50" w14:textId="77777777" w:rsidTr="000F163C">
        <w:tc>
          <w:tcPr>
            <w:tcW w:w="3596" w:type="dxa"/>
          </w:tcPr>
          <w:p w14:paraId="48C12601" w14:textId="77777777" w:rsidR="00097E98" w:rsidRPr="00442838" w:rsidRDefault="00097E98" w:rsidP="000F163C">
            <w:pPr>
              <w:rPr>
                <w:sz w:val="24"/>
              </w:rPr>
            </w:pPr>
          </w:p>
        </w:tc>
        <w:tc>
          <w:tcPr>
            <w:tcW w:w="3597" w:type="dxa"/>
          </w:tcPr>
          <w:p w14:paraId="34DBD087" w14:textId="77777777" w:rsidR="00097E98" w:rsidRPr="00442838" w:rsidRDefault="00097E98" w:rsidP="000F163C">
            <w:pPr>
              <w:rPr>
                <w:sz w:val="24"/>
              </w:rPr>
            </w:pPr>
          </w:p>
        </w:tc>
        <w:tc>
          <w:tcPr>
            <w:tcW w:w="3597" w:type="dxa"/>
          </w:tcPr>
          <w:p w14:paraId="6FDB8E8D" w14:textId="77777777" w:rsidR="00097E98" w:rsidRPr="00442838" w:rsidRDefault="00097E98" w:rsidP="000F163C">
            <w:pPr>
              <w:rPr>
                <w:sz w:val="24"/>
              </w:rPr>
            </w:pPr>
          </w:p>
        </w:tc>
      </w:tr>
    </w:tbl>
    <w:p w14:paraId="62AA98E6" w14:textId="77777777" w:rsidR="00097E98" w:rsidRPr="00442838" w:rsidRDefault="00097E98" w:rsidP="00097E98">
      <w:pPr>
        <w:rPr>
          <w:sz w:val="24"/>
        </w:rPr>
      </w:pPr>
    </w:p>
    <w:p w14:paraId="45B8A797" w14:textId="77777777" w:rsidR="00097E98" w:rsidRPr="00442838" w:rsidRDefault="00097E98" w:rsidP="00097E98">
      <w:pPr>
        <w:rPr>
          <w:sz w:val="24"/>
        </w:rPr>
      </w:pPr>
      <w:r w:rsidRPr="00442838">
        <w:rPr>
          <w:sz w:val="24"/>
        </w:rPr>
        <w:t>Sprites:</w:t>
      </w:r>
    </w:p>
    <w:p w14:paraId="5802253E" w14:textId="77777777" w:rsidR="00097E98" w:rsidRPr="00442838" w:rsidRDefault="00097E98" w:rsidP="00097E98">
      <w:pPr>
        <w:rPr>
          <w:sz w:val="24"/>
        </w:rPr>
      </w:pPr>
      <w:r w:rsidRPr="00442838">
        <w:rPr>
          <w:sz w:val="24"/>
        </w:rPr>
        <w:br w:type="page"/>
      </w:r>
    </w:p>
    <w:p w14:paraId="655BB01C" w14:textId="77777777" w:rsidR="00097E98" w:rsidRPr="00442838" w:rsidRDefault="00097E98" w:rsidP="00097E98">
      <w:pPr>
        <w:rPr>
          <w:sz w:val="24"/>
        </w:rPr>
      </w:pPr>
      <w:r w:rsidRPr="00442838">
        <w:rPr>
          <w:sz w:val="24"/>
        </w:rPr>
        <w:lastRenderedPageBreak/>
        <w:t>Family Page</w:t>
      </w:r>
    </w:p>
    <w:p w14:paraId="0980144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19726D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3703394" w14:textId="77777777" w:rsidTr="000F163C">
        <w:trPr>
          <w:trHeight w:val="896"/>
        </w:trPr>
        <w:tc>
          <w:tcPr>
            <w:tcW w:w="1251" w:type="dxa"/>
          </w:tcPr>
          <w:p w14:paraId="6EBAA6CD" w14:textId="77777777" w:rsidR="00097E98" w:rsidRPr="00442838" w:rsidRDefault="00097E98" w:rsidP="000F163C">
            <w:pPr>
              <w:spacing w:line="360" w:lineRule="auto"/>
            </w:pPr>
            <w:r w:rsidRPr="00442838">
              <w:t>Pokemon</w:t>
            </w:r>
          </w:p>
          <w:p w14:paraId="099E015C" w14:textId="77777777" w:rsidR="00097E98" w:rsidRPr="00442838" w:rsidRDefault="00097E98" w:rsidP="000F163C">
            <w:pPr>
              <w:spacing w:line="360" w:lineRule="auto"/>
            </w:pPr>
            <w:r w:rsidRPr="00442838">
              <w:t>Name</w:t>
            </w:r>
          </w:p>
        </w:tc>
        <w:tc>
          <w:tcPr>
            <w:tcW w:w="1652" w:type="dxa"/>
          </w:tcPr>
          <w:p w14:paraId="0DA6D5B4" w14:textId="77777777" w:rsidR="00097E98" w:rsidRPr="00442838" w:rsidRDefault="00097E98" w:rsidP="000F163C">
            <w:pPr>
              <w:spacing w:line="360" w:lineRule="auto"/>
            </w:pPr>
            <w:r w:rsidRPr="00442838">
              <w:t>Pokemon Number</w:t>
            </w:r>
          </w:p>
        </w:tc>
        <w:tc>
          <w:tcPr>
            <w:tcW w:w="3719" w:type="dxa"/>
          </w:tcPr>
          <w:p w14:paraId="54612578" w14:textId="77777777" w:rsidR="00097E98" w:rsidRPr="00442838" w:rsidRDefault="00097E98" w:rsidP="000F163C">
            <w:pPr>
              <w:spacing w:line="360" w:lineRule="auto"/>
            </w:pPr>
            <w:r w:rsidRPr="00442838">
              <w:t>Base Stats</w:t>
            </w:r>
          </w:p>
          <w:p w14:paraId="2DE7469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C8BA1BD" w14:textId="77777777" w:rsidR="00097E98" w:rsidRPr="00442838" w:rsidRDefault="00097E98" w:rsidP="000F163C">
            <w:pPr>
              <w:spacing w:line="360" w:lineRule="auto"/>
            </w:pPr>
            <w:r w:rsidRPr="00442838">
              <w:t>Ability</w:t>
            </w:r>
          </w:p>
        </w:tc>
        <w:tc>
          <w:tcPr>
            <w:tcW w:w="724" w:type="dxa"/>
          </w:tcPr>
          <w:p w14:paraId="33C8A0CF" w14:textId="77777777" w:rsidR="00097E98" w:rsidRPr="00442838" w:rsidRDefault="00097E98" w:rsidP="000F163C">
            <w:pPr>
              <w:spacing w:line="360" w:lineRule="auto"/>
            </w:pPr>
            <w:r w:rsidRPr="00442838">
              <w:t>Type 1</w:t>
            </w:r>
          </w:p>
        </w:tc>
        <w:tc>
          <w:tcPr>
            <w:tcW w:w="724" w:type="dxa"/>
          </w:tcPr>
          <w:p w14:paraId="32CDF42D" w14:textId="77777777" w:rsidR="00097E98" w:rsidRPr="00442838" w:rsidRDefault="00097E98" w:rsidP="000F163C">
            <w:pPr>
              <w:spacing w:line="360" w:lineRule="auto"/>
            </w:pPr>
            <w:r w:rsidRPr="00442838">
              <w:t>Type 2</w:t>
            </w:r>
          </w:p>
        </w:tc>
        <w:tc>
          <w:tcPr>
            <w:tcW w:w="1976" w:type="dxa"/>
          </w:tcPr>
          <w:p w14:paraId="221D270F" w14:textId="77777777" w:rsidR="00097E98" w:rsidRPr="00442838" w:rsidRDefault="00097E98" w:rsidP="000F163C">
            <w:pPr>
              <w:spacing w:line="360" w:lineRule="auto"/>
            </w:pPr>
            <w:r w:rsidRPr="00442838">
              <w:t>Evolution</w:t>
            </w:r>
          </w:p>
        </w:tc>
      </w:tr>
      <w:tr w:rsidR="00097E98" w:rsidRPr="00442838" w14:paraId="1C11FA0D" w14:textId="77777777" w:rsidTr="000F163C">
        <w:trPr>
          <w:trHeight w:val="454"/>
        </w:trPr>
        <w:tc>
          <w:tcPr>
            <w:tcW w:w="1251" w:type="dxa"/>
          </w:tcPr>
          <w:p w14:paraId="12779966" w14:textId="77777777" w:rsidR="00097E98" w:rsidRPr="00442838" w:rsidRDefault="00097E98" w:rsidP="000F163C">
            <w:pPr>
              <w:spacing w:line="360" w:lineRule="auto"/>
            </w:pPr>
          </w:p>
        </w:tc>
        <w:tc>
          <w:tcPr>
            <w:tcW w:w="1652" w:type="dxa"/>
          </w:tcPr>
          <w:p w14:paraId="11448F5C" w14:textId="77777777" w:rsidR="00097E98" w:rsidRPr="00442838" w:rsidRDefault="00097E98" w:rsidP="000F163C">
            <w:pPr>
              <w:spacing w:line="360" w:lineRule="auto"/>
            </w:pPr>
          </w:p>
        </w:tc>
        <w:tc>
          <w:tcPr>
            <w:tcW w:w="3719" w:type="dxa"/>
          </w:tcPr>
          <w:p w14:paraId="0E3C83D5" w14:textId="77777777" w:rsidR="00097E98" w:rsidRPr="00442838" w:rsidRDefault="00097E98" w:rsidP="000F163C">
            <w:pPr>
              <w:spacing w:line="360" w:lineRule="auto"/>
            </w:pPr>
          </w:p>
        </w:tc>
        <w:tc>
          <w:tcPr>
            <w:tcW w:w="880" w:type="dxa"/>
          </w:tcPr>
          <w:p w14:paraId="429A39D3" w14:textId="77777777" w:rsidR="00097E98" w:rsidRPr="00442838" w:rsidRDefault="00097E98" w:rsidP="000F163C">
            <w:pPr>
              <w:spacing w:line="360" w:lineRule="auto"/>
            </w:pPr>
          </w:p>
        </w:tc>
        <w:tc>
          <w:tcPr>
            <w:tcW w:w="724" w:type="dxa"/>
          </w:tcPr>
          <w:p w14:paraId="31A93D61" w14:textId="77777777" w:rsidR="00097E98" w:rsidRPr="00442838" w:rsidRDefault="00097E98" w:rsidP="000F163C">
            <w:pPr>
              <w:spacing w:line="360" w:lineRule="auto"/>
            </w:pPr>
          </w:p>
        </w:tc>
        <w:tc>
          <w:tcPr>
            <w:tcW w:w="724" w:type="dxa"/>
          </w:tcPr>
          <w:p w14:paraId="44A47107" w14:textId="77777777" w:rsidR="00097E98" w:rsidRPr="00442838" w:rsidRDefault="00097E98" w:rsidP="000F163C">
            <w:pPr>
              <w:spacing w:line="360" w:lineRule="auto"/>
            </w:pPr>
          </w:p>
        </w:tc>
        <w:tc>
          <w:tcPr>
            <w:tcW w:w="1976" w:type="dxa"/>
          </w:tcPr>
          <w:p w14:paraId="7390FB9F" w14:textId="77777777" w:rsidR="00097E98" w:rsidRPr="00442838" w:rsidRDefault="00097E98" w:rsidP="000F163C">
            <w:pPr>
              <w:spacing w:line="360" w:lineRule="auto"/>
            </w:pPr>
          </w:p>
        </w:tc>
      </w:tr>
      <w:tr w:rsidR="00097E98" w:rsidRPr="00442838" w14:paraId="0048E536" w14:textId="77777777" w:rsidTr="000F163C">
        <w:trPr>
          <w:trHeight w:val="441"/>
        </w:trPr>
        <w:tc>
          <w:tcPr>
            <w:tcW w:w="1251" w:type="dxa"/>
          </w:tcPr>
          <w:p w14:paraId="78B27ECA" w14:textId="77777777" w:rsidR="00097E98" w:rsidRPr="00442838" w:rsidRDefault="00097E98" w:rsidP="000F163C">
            <w:pPr>
              <w:spacing w:line="360" w:lineRule="auto"/>
            </w:pPr>
          </w:p>
        </w:tc>
        <w:tc>
          <w:tcPr>
            <w:tcW w:w="1652" w:type="dxa"/>
          </w:tcPr>
          <w:p w14:paraId="72B702D1" w14:textId="77777777" w:rsidR="00097E98" w:rsidRPr="00442838" w:rsidRDefault="00097E98" w:rsidP="000F163C">
            <w:pPr>
              <w:spacing w:line="360" w:lineRule="auto"/>
            </w:pPr>
          </w:p>
        </w:tc>
        <w:tc>
          <w:tcPr>
            <w:tcW w:w="3719" w:type="dxa"/>
          </w:tcPr>
          <w:p w14:paraId="71F3FA71" w14:textId="77777777" w:rsidR="00097E98" w:rsidRPr="00442838" w:rsidRDefault="00097E98" w:rsidP="000F163C">
            <w:pPr>
              <w:spacing w:line="360" w:lineRule="auto"/>
            </w:pPr>
          </w:p>
        </w:tc>
        <w:tc>
          <w:tcPr>
            <w:tcW w:w="880" w:type="dxa"/>
          </w:tcPr>
          <w:p w14:paraId="37DBBE42" w14:textId="77777777" w:rsidR="00097E98" w:rsidRPr="00442838" w:rsidRDefault="00097E98" w:rsidP="000F163C">
            <w:pPr>
              <w:spacing w:line="360" w:lineRule="auto"/>
            </w:pPr>
          </w:p>
        </w:tc>
        <w:tc>
          <w:tcPr>
            <w:tcW w:w="724" w:type="dxa"/>
          </w:tcPr>
          <w:p w14:paraId="041EB189" w14:textId="77777777" w:rsidR="00097E98" w:rsidRPr="00442838" w:rsidRDefault="00097E98" w:rsidP="000F163C">
            <w:pPr>
              <w:spacing w:line="360" w:lineRule="auto"/>
            </w:pPr>
          </w:p>
        </w:tc>
        <w:tc>
          <w:tcPr>
            <w:tcW w:w="724" w:type="dxa"/>
          </w:tcPr>
          <w:p w14:paraId="288D9A28" w14:textId="77777777" w:rsidR="00097E98" w:rsidRPr="00442838" w:rsidRDefault="00097E98" w:rsidP="000F163C">
            <w:pPr>
              <w:spacing w:line="360" w:lineRule="auto"/>
            </w:pPr>
          </w:p>
        </w:tc>
        <w:tc>
          <w:tcPr>
            <w:tcW w:w="1976" w:type="dxa"/>
          </w:tcPr>
          <w:p w14:paraId="5B5FABA6" w14:textId="77777777" w:rsidR="00097E98" w:rsidRPr="00442838" w:rsidRDefault="00097E98" w:rsidP="000F163C">
            <w:pPr>
              <w:spacing w:line="360" w:lineRule="auto"/>
            </w:pPr>
          </w:p>
        </w:tc>
      </w:tr>
      <w:tr w:rsidR="00097E98" w:rsidRPr="00442838" w14:paraId="6625FE6C" w14:textId="77777777" w:rsidTr="000F163C">
        <w:trPr>
          <w:trHeight w:val="441"/>
        </w:trPr>
        <w:tc>
          <w:tcPr>
            <w:tcW w:w="1251" w:type="dxa"/>
          </w:tcPr>
          <w:p w14:paraId="078DFD4C" w14:textId="77777777" w:rsidR="00097E98" w:rsidRPr="00442838" w:rsidRDefault="00097E98" w:rsidP="000F163C">
            <w:pPr>
              <w:spacing w:line="360" w:lineRule="auto"/>
            </w:pPr>
          </w:p>
        </w:tc>
        <w:tc>
          <w:tcPr>
            <w:tcW w:w="1652" w:type="dxa"/>
          </w:tcPr>
          <w:p w14:paraId="6D3AF452" w14:textId="77777777" w:rsidR="00097E98" w:rsidRPr="00442838" w:rsidRDefault="00097E98" w:rsidP="000F163C">
            <w:pPr>
              <w:spacing w:line="360" w:lineRule="auto"/>
            </w:pPr>
          </w:p>
        </w:tc>
        <w:tc>
          <w:tcPr>
            <w:tcW w:w="3719" w:type="dxa"/>
          </w:tcPr>
          <w:p w14:paraId="09BBE059" w14:textId="77777777" w:rsidR="00097E98" w:rsidRPr="00442838" w:rsidRDefault="00097E98" w:rsidP="000F163C">
            <w:pPr>
              <w:spacing w:line="360" w:lineRule="auto"/>
            </w:pPr>
          </w:p>
        </w:tc>
        <w:tc>
          <w:tcPr>
            <w:tcW w:w="880" w:type="dxa"/>
          </w:tcPr>
          <w:p w14:paraId="079A768D" w14:textId="77777777" w:rsidR="00097E98" w:rsidRPr="00442838" w:rsidRDefault="00097E98" w:rsidP="000F163C">
            <w:pPr>
              <w:spacing w:line="360" w:lineRule="auto"/>
            </w:pPr>
          </w:p>
        </w:tc>
        <w:tc>
          <w:tcPr>
            <w:tcW w:w="724" w:type="dxa"/>
          </w:tcPr>
          <w:p w14:paraId="4BC2A5E3" w14:textId="77777777" w:rsidR="00097E98" w:rsidRPr="00442838" w:rsidRDefault="00097E98" w:rsidP="000F163C">
            <w:pPr>
              <w:spacing w:line="360" w:lineRule="auto"/>
            </w:pPr>
          </w:p>
        </w:tc>
        <w:tc>
          <w:tcPr>
            <w:tcW w:w="724" w:type="dxa"/>
          </w:tcPr>
          <w:p w14:paraId="0562C4D1" w14:textId="77777777" w:rsidR="00097E98" w:rsidRPr="00442838" w:rsidRDefault="00097E98" w:rsidP="000F163C">
            <w:pPr>
              <w:spacing w:line="360" w:lineRule="auto"/>
            </w:pPr>
          </w:p>
        </w:tc>
        <w:tc>
          <w:tcPr>
            <w:tcW w:w="1976" w:type="dxa"/>
          </w:tcPr>
          <w:p w14:paraId="3925471D" w14:textId="77777777" w:rsidR="00097E98" w:rsidRPr="00442838" w:rsidRDefault="00097E98" w:rsidP="000F163C">
            <w:pPr>
              <w:spacing w:line="360" w:lineRule="auto"/>
            </w:pPr>
          </w:p>
        </w:tc>
      </w:tr>
      <w:tr w:rsidR="00097E98" w:rsidRPr="00442838" w14:paraId="452CAEF8" w14:textId="77777777" w:rsidTr="000F163C">
        <w:trPr>
          <w:trHeight w:val="896"/>
        </w:trPr>
        <w:tc>
          <w:tcPr>
            <w:tcW w:w="1251" w:type="dxa"/>
          </w:tcPr>
          <w:p w14:paraId="5A9E5BBC" w14:textId="77777777" w:rsidR="00097E98" w:rsidRPr="00442838" w:rsidRDefault="00097E98" w:rsidP="000F163C">
            <w:pPr>
              <w:spacing w:line="360" w:lineRule="auto"/>
            </w:pPr>
          </w:p>
        </w:tc>
        <w:tc>
          <w:tcPr>
            <w:tcW w:w="1652" w:type="dxa"/>
          </w:tcPr>
          <w:p w14:paraId="083227B9" w14:textId="77777777" w:rsidR="00097E98" w:rsidRPr="00442838" w:rsidRDefault="00097E98" w:rsidP="000F163C">
            <w:pPr>
              <w:spacing w:line="360" w:lineRule="auto"/>
            </w:pPr>
          </w:p>
        </w:tc>
        <w:tc>
          <w:tcPr>
            <w:tcW w:w="3719" w:type="dxa"/>
          </w:tcPr>
          <w:p w14:paraId="072A9151" w14:textId="77777777" w:rsidR="00097E98" w:rsidRPr="00442838" w:rsidRDefault="00097E98" w:rsidP="000F163C">
            <w:pPr>
              <w:spacing w:line="360" w:lineRule="auto"/>
            </w:pPr>
          </w:p>
        </w:tc>
        <w:tc>
          <w:tcPr>
            <w:tcW w:w="880" w:type="dxa"/>
          </w:tcPr>
          <w:p w14:paraId="0715913E" w14:textId="77777777" w:rsidR="00097E98" w:rsidRPr="00442838" w:rsidRDefault="00097E98" w:rsidP="000F163C">
            <w:pPr>
              <w:spacing w:line="360" w:lineRule="auto"/>
            </w:pPr>
          </w:p>
        </w:tc>
        <w:tc>
          <w:tcPr>
            <w:tcW w:w="724" w:type="dxa"/>
          </w:tcPr>
          <w:p w14:paraId="6171AF91" w14:textId="77777777" w:rsidR="00097E98" w:rsidRPr="00442838" w:rsidRDefault="00097E98" w:rsidP="000F163C">
            <w:pPr>
              <w:spacing w:line="360" w:lineRule="auto"/>
            </w:pPr>
          </w:p>
        </w:tc>
        <w:tc>
          <w:tcPr>
            <w:tcW w:w="724" w:type="dxa"/>
          </w:tcPr>
          <w:p w14:paraId="616948C8" w14:textId="77777777" w:rsidR="00097E98" w:rsidRPr="00442838" w:rsidRDefault="00097E98" w:rsidP="000F163C">
            <w:pPr>
              <w:spacing w:line="360" w:lineRule="auto"/>
            </w:pPr>
          </w:p>
        </w:tc>
        <w:tc>
          <w:tcPr>
            <w:tcW w:w="1976" w:type="dxa"/>
          </w:tcPr>
          <w:p w14:paraId="1F1A0B35" w14:textId="77777777" w:rsidR="00097E98" w:rsidRPr="00442838" w:rsidRDefault="00097E98" w:rsidP="000F163C">
            <w:pPr>
              <w:spacing w:line="360" w:lineRule="auto"/>
            </w:pPr>
          </w:p>
        </w:tc>
      </w:tr>
    </w:tbl>
    <w:p w14:paraId="5E413B34" w14:textId="77777777" w:rsidR="00097E98" w:rsidRPr="00442838" w:rsidRDefault="00097E98" w:rsidP="00097E98">
      <w:pPr>
        <w:rPr>
          <w:sz w:val="24"/>
        </w:rPr>
      </w:pPr>
    </w:p>
    <w:p w14:paraId="0789354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868CAD" w14:textId="77777777" w:rsidTr="000F163C">
        <w:tc>
          <w:tcPr>
            <w:tcW w:w="3596" w:type="dxa"/>
          </w:tcPr>
          <w:p w14:paraId="35CE84AB" w14:textId="77777777" w:rsidR="00097E98" w:rsidRPr="00442838" w:rsidRDefault="00097E98" w:rsidP="000F163C">
            <w:pPr>
              <w:rPr>
                <w:sz w:val="24"/>
              </w:rPr>
            </w:pPr>
          </w:p>
        </w:tc>
        <w:tc>
          <w:tcPr>
            <w:tcW w:w="3597" w:type="dxa"/>
          </w:tcPr>
          <w:p w14:paraId="4EC468B7" w14:textId="77777777" w:rsidR="00097E98" w:rsidRPr="00442838" w:rsidRDefault="00097E98" w:rsidP="000F163C">
            <w:pPr>
              <w:rPr>
                <w:sz w:val="24"/>
              </w:rPr>
            </w:pPr>
          </w:p>
        </w:tc>
        <w:tc>
          <w:tcPr>
            <w:tcW w:w="3597" w:type="dxa"/>
          </w:tcPr>
          <w:p w14:paraId="5FF21117" w14:textId="77777777" w:rsidR="00097E98" w:rsidRPr="00442838" w:rsidRDefault="00097E98" w:rsidP="000F163C">
            <w:pPr>
              <w:rPr>
                <w:sz w:val="24"/>
              </w:rPr>
            </w:pPr>
          </w:p>
        </w:tc>
      </w:tr>
      <w:tr w:rsidR="00097E98" w:rsidRPr="00442838" w14:paraId="777B1A74" w14:textId="77777777" w:rsidTr="000F163C">
        <w:tc>
          <w:tcPr>
            <w:tcW w:w="3596" w:type="dxa"/>
          </w:tcPr>
          <w:p w14:paraId="18CFA337" w14:textId="77777777" w:rsidR="00097E98" w:rsidRPr="00442838" w:rsidRDefault="00097E98" w:rsidP="000F163C">
            <w:pPr>
              <w:rPr>
                <w:sz w:val="24"/>
              </w:rPr>
            </w:pPr>
          </w:p>
        </w:tc>
        <w:tc>
          <w:tcPr>
            <w:tcW w:w="3597" w:type="dxa"/>
          </w:tcPr>
          <w:p w14:paraId="70B52AB4" w14:textId="77777777" w:rsidR="00097E98" w:rsidRPr="00442838" w:rsidRDefault="00097E98" w:rsidP="000F163C">
            <w:pPr>
              <w:rPr>
                <w:sz w:val="24"/>
              </w:rPr>
            </w:pPr>
          </w:p>
        </w:tc>
        <w:tc>
          <w:tcPr>
            <w:tcW w:w="3597" w:type="dxa"/>
          </w:tcPr>
          <w:p w14:paraId="71341E4B" w14:textId="77777777" w:rsidR="00097E98" w:rsidRPr="00442838" w:rsidRDefault="00097E98" w:rsidP="000F163C">
            <w:pPr>
              <w:rPr>
                <w:sz w:val="24"/>
              </w:rPr>
            </w:pPr>
          </w:p>
        </w:tc>
      </w:tr>
    </w:tbl>
    <w:p w14:paraId="48B2D40B" w14:textId="77777777" w:rsidR="00097E98" w:rsidRPr="00442838" w:rsidRDefault="00097E98" w:rsidP="00097E98">
      <w:pPr>
        <w:rPr>
          <w:sz w:val="24"/>
        </w:rPr>
      </w:pPr>
    </w:p>
    <w:p w14:paraId="0F7D863C" w14:textId="77777777" w:rsidR="00097E98" w:rsidRPr="00442838" w:rsidRDefault="00097E98" w:rsidP="00097E98">
      <w:pPr>
        <w:rPr>
          <w:sz w:val="24"/>
        </w:rPr>
      </w:pPr>
      <w:r w:rsidRPr="00442838">
        <w:rPr>
          <w:sz w:val="24"/>
        </w:rPr>
        <w:t>Sprites:</w:t>
      </w:r>
    </w:p>
    <w:p w14:paraId="5D937646" w14:textId="77777777" w:rsidR="00097E98" w:rsidRPr="00442838" w:rsidRDefault="00097E98" w:rsidP="00097E98">
      <w:pPr>
        <w:rPr>
          <w:sz w:val="24"/>
        </w:rPr>
      </w:pPr>
      <w:r w:rsidRPr="00442838">
        <w:rPr>
          <w:sz w:val="24"/>
        </w:rPr>
        <w:br w:type="page"/>
      </w:r>
    </w:p>
    <w:p w14:paraId="7D2D4A65" w14:textId="77777777" w:rsidR="00097E98" w:rsidRPr="00442838" w:rsidRDefault="00097E98" w:rsidP="00097E98">
      <w:pPr>
        <w:rPr>
          <w:sz w:val="24"/>
        </w:rPr>
      </w:pPr>
      <w:r w:rsidRPr="00442838">
        <w:rPr>
          <w:sz w:val="24"/>
        </w:rPr>
        <w:lastRenderedPageBreak/>
        <w:t>Family Page</w:t>
      </w:r>
    </w:p>
    <w:p w14:paraId="4D8C054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FB2F63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0C569A5" w14:textId="77777777" w:rsidTr="000F163C">
        <w:trPr>
          <w:trHeight w:val="896"/>
        </w:trPr>
        <w:tc>
          <w:tcPr>
            <w:tcW w:w="1251" w:type="dxa"/>
          </w:tcPr>
          <w:p w14:paraId="5F9C8720" w14:textId="77777777" w:rsidR="00097E98" w:rsidRPr="00442838" w:rsidRDefault="00097E98" w:rsidP="000F163C">
            <w:pPr>
              <w:spacing w:line="360" w:lineRule="auto"/>
            </w:pPr>
            <w:r w:rsidRPr="00442838">
              <w:t>Pokemon</w:t>
            </w:r>
          </w:p>
          <w:p w14:paraId="12F8CD17" w14:textId="77777777" w:rsidR="00097E98" w:rsidRPr="00442838" w:rsidRDefault="00097E98" w:rsidP="000F163C">
            <w:pPr>
              <w:spacing w:line="360" w:lineRule="auto"/>
            </w:pPr>
            <w:r w:rsidRPr="00442838">
              <w:t>Name</w:t>
            </w:r>
          </w:p>
        </w:tc>
        <w:tc>
          <w:tcPr>
            <w:tcW w:w="1652" w:type="dxa"/>
          </w:tcPr>
          <w:p w14:paraId="6DE0A57F" w14:textId="77777777" w:rsidR="00097E98" w:rsidRPr="00442838" w:rsidRDefault="00097E98" w:rsidP="000F163C">
            <w:pPr>
              <w:spacing w:line="360" w:lineRule="auto"/>
            </w:pPr>
            <w:r w:rsidRPr="00442838">
              <w:t>Pokemon Number</w:t>
            </w:r>
          </w:p>
        </w:tc>
        <w:tc>
          <w:tcPr>
            <w:tcW w:w="3719" w:type="dxa"/>
          </w:tcPr>
          <w:p w14:paraId="5E39F78A" w14:textId="77777777" w:rsidR="00097E98" w:rsidRPr="00442838" w:rsidRDefault="00097E98" w:rsidP="000F163C">
            <w:pPr>
              <w:spacing w:line="360" w:lineRule="auto"/>
            </w:pPr>
            <w:r w:rsidRPr="00442838">
              <w:t>Base Stats</w:t>
            </w:r>
          </w:p>
          <w:p w14:paraId="70DA537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2C07FAE" w14:textId="77777777" w:rsidR="00097E98" w:rsidRPr="00442838" w:rsidRDefault="00097E98" w:rsidP="000F163C">
            <w:pPr>
              <w:spacing w:line="360" w:lineRule="auto"/>
            </w:pPr>
            <w:r w:rsidRPr="00442838">
              <w:t>Ability</w:t>
            </w:r>
          </w:p>
        </w:tc>
        <w:tc>
          <w:tcPr>
            <w:tcW w:w="724" w:type="dxa"/>
          </w:tcPr>
          <w:p w14:paraId="2DEEF77A" w14:textId="77777777" w:rsidR="00097E98" w:rsidRPr="00442838" w:rsidRDefault="00097E98" w:rsidP="000F163C">
            <w:pPr>
              <w:spacing w:line="360" w:lineRule="auto"/>
            </w:pPr>
            <w:r w:rsidRPr="00442838">
              <w:t>Type 1</w:t>
            </w:r>
          </w:p>
        </w:tc>
        <w:tc>
          <w:tcPr>
            <w:tcW w:w="724" w:type="dxa"/>
          </w:tcPr>
          <w:p w14:paraId="4398BED1" w14:textId="77777777" w:rsidR="00097E98" w:rsidRPr="00442838" w:rsidRDefault="00097E98" w:rsidP="000F163C">
            <w:pPr>
              <w:spacing w:line="360" w:lineRule="auto"/>
            </w:pPr>
            <w:r w:rsidRPr="00442838">
              <w:t>Type 2</w:t>
            </w:r>
          </w:p>
        </w:tc>
        <w:tc>
          <w:tcPr>
            <w:tcW w:w="1976" w:type="dxa"/>
          </w:tcPr>
          <w:p w14:paraId="55DD2AF2" w14:textId="77777777" w:rsidR="00097E98" w:rsidRPr="00442838" w:rsidRDefault="00097E98" w:rsidP="000F163C">
            <w:pPr>
              <w:spacing w:line="360" w:lineRule="auto"/>
            </w:pPr>
            <w:r w:rsidRPr="00442838">
              <w:t>Evolution</w:t>
            </w:r>
          </w:p>
        </w:tc>
      </w:tr>
      <w:tr w:rsidR="00097E98" w:rsidRPr="00442838" w14:paraId="4BF6521E" w14:textId="77777777" w:rsidTr="000F163C">
        <w:trPr>
          <w:trHeight w:val="454"/>
        </w:trPr>
        <w:tc>
          <w:tcPr>
            <w:tcW w:w="1251" w:type="dxa"/>
          </w:tcPr>
          <w:p w14:paraId="5072AFB7" w14:textId="77777777" w:rsidR="00097E98" w:rsidRPr="00442838" w:rsidRDefault="00097E98" w:rsidP="000F163C">
            <w:pPr>
              <w:spacing w:line="360" w:lineRule="auto"/>
            </w:pPr>
          </w:p>
        </w:tc>
        <w:tc>
          <w:tcPr>
            <w:tcW w:w="1652" w:type="dxa"/>
          </w:tcPr>
          <w:p w14:paraId="5ACBD1FA" w14:textId="77777777" w:rsidR="00097E98" w:rsidRPr="00442838" w:rsidRDefault="00097E98" w:rsidP="000F163C">
            <w:pPr>
              <w:spacing w:line="360" w:lineRule="auto"/>
            </w:pPr>
          </w:p>
        </w:tc>
        <w:tc>
          <w:tcPr>
            <w:tcW w:w="3719" w:type="dxa"/>
          </w:tcPr>
          <w:p w14:paraId="58433D22" w14:textId="77777777" w:rsidR="00097E98" w:rsidRPr="00442838" w:rsidRDefault="00097E98" w:rsidP="000F163C">
            <w:pPr>
              <w:spacing w:line="360" w:lineRule="auto"/>
            </w:pPr>
          </w:p>
        </w:tc>
        <w:tc>
          <w:tcPr>
            <w:tcW w:w="880" w:type="dxa"/>
          </w:tcPr>
          <w:p w14:paraId="268D2EF9" w14:textId="77777777" w:rsidR="00097E98" w:rsidRPr="00442838" w:rsidRDefault="00097E98" w:rsidP="000F163C">
            <w:pPr>
              <w:spacing w:line="360" w:lineRule="auto"/>
            </w:pPr>
          </w:p>
        </w:tc>
        <w:tc>
          <w:tcPr>
            <w:tcW w:w="724" w:type="dxa"/>
          </w:tcPr>
          <w:p w14:paraId="114FD655" w14:textId="77777777" w:rsidR="00097E98" w:rsidRPr="00442838" w:rsidRDefault="00097E98" w:rsidP="000F163C">
            <w:pPr>
              <w:spacing w:line="360" w:lineRule="auto"/>
            </w:pPr>
          </w:p>
        </w:tc>
        <w:tc>
          <w:tcPr>
            <w:tcW w:w="724" w:type="dxa"/>
          </w:tcPr>
          <w:p w14:paraId="3EDE467B" w14:textId="77777777" w:rsidR="00097E98" w:rsidRPr="00442838" w:rsidRDefault="00097E98" w:rsidP="000F163C">
            <w:pPr>
              <w:spacing w:line="360" w:lineRule="auto"/>
            </w:pPr>
          </w:p>
        </w:tc>
        <w:tc>
          <w:tcPr>
            <w:tcW w:w="1976" w:type="dxa"/>
          </w:tcPr>
          <w:p w14:paraId="7042C116" w14:textId="77777777" w:rsidR="00097E98" w:rsidRPr="00442838" w:rsidRDefault="00097E98" w:rsidP="000F163C">
            <w:pPr>
              <w:spacing w:line="360" w:lineRule="auto"/>
            </w:pPr>
          </w:p>
        </w:tc>
      </w:tr>
      <w:tr w:rsidR="00097E98" w:rsidRPr="00442838" w14:paraId="38725023" w14:textId="77777777" w:rsidTr="000F163C">
        <w:trPr>
          <w:trHeight w:val="441"/>
        </w:trPr>
        <w:tc>
          <w:tcPr>
            <w:tcW w:w="1251" w:type="dxa"/>
          </w:tcPr>
          <w:p w14:paraId="43B91CBE" w14:textId="77777777" w:rsidR="00097E98" w:rsidRPr="00442838" w:rsidRDefault="00097E98" w:rsidP="000F163C">
            <w:pPr>
              <w:spacing w:line="360" w:lineRule="auto"/>
            </w:pPr>
          </w:p>
        </w:tc>
        <w:tc>
          <w:tcPr>
            <w:tcW w:w="1652" w:type="dxa"/>
          </w:tcPr>
          <w:p w14:paraId="2F9088AE" w14:textId="77777777" w:rsidR="00097E98" w:rsidRPr="00442838" w:rsidRDefault="00097E98" w:rsidP="000F163C">
            <w:pPr>
              <w:spacing w:line="360" w:lineRule="auto"/>
            </w:pPr>
          </w:p>
        </w:tc>
        <w:tc>
          <w:tcPr>
            <w:tcW w:w="3719" w:type="dxa"/>
          </w:tcPr>
          <w:p w14:paraId="56D84504" w14:textId="77777777" w:rsidR="00097E98" w:rsidRPr="00442838" w:rsidRDefault="00097E98" w:rsidP="000F163C">
            <w:pPr>
              <w:spacing w:line="360" w:lineRule="auto"/>
            </w:pPr>
          </w:p>
        </w:tc>
        <w:tc>
          <w:tcPr>
            <w:tcW w:w="880" w:type="dxa"/>
          </w:tcPr>
          <w:p w14:paraId="41DC8112" w14:textId="77777777" w:rsidR="00097E98" w:rsidRPr="00442838" w:rsidRDefault="00097E98" w:rsidP="000F163C">
            <w:pPr>
              <w:spacing w:line="360" w:lineRule="auto"/>
            </w:pPr>
          </w:p>
        </w:tc>
        <w:tc>
          <w:tcPr>
            <w:tcW w:w="724" w:type="dxa"/>
          </w:tcPr>
          <w:p w14:paraId="4350687B" w14:textId="77777777" w:rsidR="00097E98" w:rsidRPr="00442838" w:rsidRDefault="00097E98" w:rsidP="000F163C">
            <w:pPr>
              <w:spacing w:line="360" w:lineRule="auto"/>
            </w:pPr>
          </w:p>
        </w:tc>
        <w:tc>
          <w:tcPr>
            <w:tcW w:w="724" w:type="dxa"/>
          </w:tcPr>
          <w:p w14:paraId="7EC50175" w14:textId="77777777" w:rsidR="00097E98" w:rsidRPr="00442838" w:rsidRDefault="00097E98" w:rsidP="000F163C">
            <w:pPr>
              <w:spacing w:line="360" w:lineRule="auto"/>
            </w:pPr>
          </w:p>
        </w:tc>
        <w:tc>
          <w:tcPr>
            <w:tcW w:w="1976" w:type="dxa"/>
          </w:tcPr>
          <w:p w14:paraId="66D5F058" w14:textId="77777777" w:rsidR="00097E98" w:rsidRPr="00442838" w:rsidRDefault="00097E98" w:rsidP="000F163C">
            <w:pPr>
              <w:spacing w:line="360" w:lineRule="auto"/>
            </w:pPr>
          </w:p>
        </w:tc>
      </w:tr>
      <w:tr w:rsidR="00097E98" w:rsidRPr="00442838" w14:paraId="54C2475C" w14:textId="77777777" w:rsidTr="000F163C">
        <w:trPr>
          <w:trHeight w:val="441"/>
        </w:trPr>
        <w:tc>
          <w:tcPr>
            <w:tcW w:w="1251" w:type="dxa"/>
          </w:tcPr>
          <w:p w14:paraId="14792556" w14:textId="77777777" w:rsidR="00097E98" w:rsidRPr="00442838" w:rsidRDefault="00097E98" w:rsidP="000F163C">
            <w:pPr>
              <w:spacing w:line="360" w:lineRule="auto"/>
            </w:pPr>
          </w:p>
        </w:tc>
        <w:tc>
          <w:tcPr>
            <w:tcW w:w="1652" w:type="dxa"/>
          </w:tcPr>
          <w:p w14:paraId="069A06D3" w14:textId="77777777" w:rsidR="00097E98" w:rsidRPr="00442838" w:rsidRDefault="00097E98" w:rsidP="000F163C">
            <w:pPr>
              <w:spacing w:line="360" w:lineRule="auto"/>
            </w:pPr>
          </w:p>
        </w:tc>
        <w:tc>
          <w:tcPr>
            <w:tcW w:w="3719" w:type="dxa"/>
          </w:tcPr>
          <w:p w14:paraId="5E047111" w14:textId="77777777" w:rsidR="00097E98" w:rsidRPr="00442838" w:rsidRDefault="00097E98" w:rsidP="000F163C">
            <w:pPr>
              <w:spacing w:line="360" w:lineRule="auto"/>
            </w:pPr>
          </w:p>
        </w:tc>
        <w:tc>
          <w:tcPr>
            <w:tcW w:w="880" w:type="dxa"/>
          </w:tcPr>
          <w:p w14:paraId="6B727DA7" w14:textId="77777777" w:rsidR="00097E98" w:rsidRPr="00442838" w:rsidRDefault="00097E98" w:rsidP="000F163C">
            <w:pPr>
              <w:spacing w:line="360" w:lineRule="auto"/>
            </w:pPr>
          </w:p>
        </w:tc>
        <w:tc>
          <w:tcPr>
            <w:tcW w:w="724" w:type="dxa"/>
          </w:tcPr>
          <w:p w14:paraId="224B5FC3" w14:textId="77777777" w:rsidR="00097E98" w:rsidRPr="00442838" w:rsidRDefault="00097E98" w:rsidP="000F163C">
            <w:pPr>
              <w:spacing w:line="360" w:lineRule="auto"/>
            </w:pPr>
          </w:p>
        </w:tc>
        <w:tc>
          <w:tcPr>
            <w:tcW w:w="724" w:type="dxa"/>
          </w:tcPr>
          <w:p w14:paraId="40A58B7D" w14:textId="77777777" w:rsidR="00097E98" w:rsidRPr="00442838" w:rsidRDefault="00097E98" w:rsidP="000F163C">
            <w:pPr>
              <w:spacing w:line="360" w:lineRule="auto"/>
            </w:pPr>
          </w:p>
        </w:tc>
        <w:tc>
          <w:tcPr>
            <w:tcW w:w="1976" w:type="dxa"/>
          </w:tcPr>
          <w:p w14:paraId="29E51779" w14:textId="77777777" w:rsidR="00097E98" w:rsidRPr="00442838" w:rsidRDefault="00097E98" w:rsidP="000F163C">
            <w:pPr>
              <w:spacing w:line="360" w:lineRule="auto"/>
            </w:pPr>
          </w:p>
        </w:tc>
      </w:tr>
      <w:tr w:rsidR="00097E98" w:rsidRPr="00442838" w14:paraId="7BAA9084" w14:textId="77777777" w:rsidTr="000F163C">
        <w:trPr>
          <w:trHeight w:val="896"/>
        </w:trPr>
        <w:tc>
          <w:tcPr>
            <w:tcW w:w="1251" w:type="dxa"/>
          </w:tcPr>
          <w:p w14:paraId="3C387C6C" w14:textId="77777777" w:rsidR="00097E98" w:rsidRPr="00442838" w:rsidRDefault="00097E98" w:rsidP="000F163C">
            <w:pPr>
              <w:spacing w:line="360" w:lineRule="auto"/>
            </w:pPr>
          </w:p>
        </w:tc>
        <w:tc>
          <w:tcPr>
            <w:tcW w:w="1652" w:type="dxa"/>
          </w:tcPr>
          <w:p w14:paraId="5E0A1991" w14:textId="77777777" w:rsidR="00097E98" w:rsidRPr="00442838" w:rsidRDefault="00097E98" w:rsidP="000F163C">
            <w:pPr>
              <w:spacing w:line="360" w:lineRule="auto"/>
            </w:pPr>
          </w:p>
        </w:tc>
        <w:tc>
          <w:tcPr>
            <w:tcW w:w="3719" w:type="dxa"/>
          </w:tcPr>
          <w:p w14:paraId="4483C3D1" w14:textId="77777777" w:rsidR="00097E98" w:rsidRPr="00442838" w:rsidRDefault="00097E98" w:rsidP="000F163C">
            <w:pPr>
              <w:spacing w:line="360" w:lineRule="auto"/>
            </w:pPr>
          </w:p>
        </w:tc>
        <w:tc>
          <w:tcPr>
            <w:tcW w:w="880" w:type="dxa"/>
          </w:tcPr>
          <w:p w14:paraId="0DFBF13C" w14:textId="77777777" w:rsidR="00097E98" w:rsidRPr="00442838" w:rsidRDefault="00097E98" w:rsidP="000F163C">
            <w:pPr>
              <w:spacing w:line="360" w:lineRule="auto"/>
            </w:pPr>
          </w:p>
        </w:tc>
        <w:tc>
          <w:tcPr>
            <w:tcW w:w="724" w:type="dxa"/>
          </w:tcPr>
          <w:p w14:paraId="15624924" w14:textId="77777777" w:rsidR="00097E98" w:rsidRPr="00442838" w:rsidRDefault="00097E98" w:rsidP="000F163C">
            <w:pPr>
              <w:spacing w:line="360" w:lineRule="auto"/>
            </w:pPr>
          </w:p>
        </w:tc>
        <w:tc>
          <w:tcPr>
            <w:tcW w:w="724" w:type="dxa"/>
          </w:tcPr>
          <w:p w14:paraId="769CA259" w14:textId="77777777" w:rsidR="00097E98" w:rsidRPr="00442838" w:rsidRDefault="00097E98" w:rsidP="000F163C">
            <w:pPr>
              <w:spacing w:line="360" w:lineRule="auto"/>
            </w:pPr>
          </w:p>
        </w:tc>
        <w:tc>
          <w:tcPr>
            <w:tcW w:w="1976" w:type="dxa"/>
          </w:tcPr>
          <w:p w14:paraId="720D19FA" w14:textId="77777777" w:rsidR="00097E98" w:rsidRPr="00442838" w:rsidRDefault="00097E98" w:rsidP="000F163C">
            <w:pPr>
              <w:spacing w:line="360" w:lineRule="auto"/>
            </w:pPr>
          </w:p>
        </w:tc>
      </w:tr>
    </w:tbl>
    <w:p w14:paraId="59770C2A" w14:textId="77777777" w:rsidR="00097E98" w:rsidRPr="00442838" w:rsidRDefault="00097E98" w:rsidP="00097E98">
      <w:pPr>
        <w:rPr>
          <w:sz w:val="24"/>
        </w:rPr>
      </w:pPr>
    </w:p>
    <w:p w14:paraId="471A9C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41B861" w14:textId="77777777" w:rsidTr="000F163C">
        <w:tc>
          <w:tcPr>
            <w:tcW w:w="3596" w:type="dxa"/>
          </w:tcPr>
          <w:p w14:paraId="6304BDA5" w14:textId="77777777" w:rsidR="00097E98" w:rsidRPr="00442838" w:rsidRDefault="00097E98" w:rsidP="000F163C">
            <w:pPr>
              <w:rPr>
                <w:sz w:val="24"/>
              </w:rPr>
            </w:pPr>
          </w:p>
        </w:tc>
        <w:tc>
          <w:tcPr>
            <w:tcW w:w="3597" w:type="dxa"/>
          </w:tcPr>
          <w:p w14:paraId="47EC3DD4" w14:textId="77777777" w:rsidR="00097E98" w:rsidRPr="00442838" w:rsidRDefault="00097E98" w:rsidP="000F163C">
            <w:pPr>
              <w:rPr>
                <w:sz w:val="24"/>
              </w:rPr>
            </w:pPr>
          </w:p>
        </w:tc>
        <w:tc>
          <w:tcPr>
            <w:tcW w:w="3597" w:type="dxa"/>
          </w:tcPr>
          <w:p w14:paraId="4D0CD484" w14:textId="77777777" w:rsidR="00097E98" w:rsidRPr="00442838" w:rsidRDefault="00097E98" w:rsidP="000F163C">
            <w:pPr>
              <w:rPr>
                <w:sz w:val="24"/>
              </w:rPr>
            </w:pPr>
          </w:p>
        </w:tc>
      </w:tr>
      <w:tr w:rsidR="00097E98" w:rsidRPr="00442838" w14:paraId="547CC10E" w14:textId="77777777" w:rsidTr="000F163C">
        <w:tc>
          <w:tcPr>
            <w:tcW w:w="3596" w:type="dxa"/>
          </w:tcPr>
          <w:p w14:paraId="744B0E58" w14:textId="77777777" w:rsidR="00097E98" w:rsidRPr="00442838" w:rsidRDefault="00097E98" w:rsidP="000F163C">
            <w:pPr>
              <w:rPr>
                <w:sz w:val="24"/>
              </w:rPr>
            </w:pPr>
          </w:p>
        </w:tc>
        <w:tc>
          <w:tcPr>
            <w:tcW w:w="3597" w:type="dxa"/>
          </w:tcPr>
          <w:p w14:paraId="7E722D25" w14:textId="77777777" w:rsidR="00097E98" w:rsidRPr="00442838" w:rsidRDefault="00097E98" w:rsidP="000F163C">
            <w:pPr>
              <w:rPr>
                <w:sz w:val="24"/>
              </w:rPr>
            </w:pPr>
          </w:p>
        </w:tc>
        <w:tc>
          <w:tcPr>
            <w:tcW w:w="3597" w:type="dxa"/>
          </w:tcPr>
          <w:p w14:paraId="7D3AD14F" w14:textId="77777777" w:rsidR="00097E98" w:rsidRPr="00442838" w:rsidRDefault="00097E98" w:rsidP="000F163C">
            <w:pPr>
              <w:rPr>
                <w:sz w:val="24"/>
              </w:rPr>
            </w:pPr>
          </w:p>
        </w:tc>
      </w:tr>
    </w:tbl>
    <w:p w14:paraId="51070B94" w14:textId="77777777" w:rsidR="00097E98" w:rsidRPr="00442838" w:rsidRDefault="00097E98" w:rsidP="00097E98">
      <w:pPr>
        <w:rPr>
          <w:sz w:val="24"/>
        </w:rPr>
      </w:pPr>
    </w:p>
    <w:p w14:paraId="16541046" w14:textId="77777777" w:rsidR="00097E98" w:rsidRPr="00442838" w:rsidRDefault="00097E98" w:rsidP="00097E98">
      <w:pPr>
        <w:rPr>
          <w:sz w:val="24"/>
        </w:rPr>
      </w:pPr>
      <w:r w:rsidRPr="00442838">
        <w:rPr>
          <w:sz w:val="24"/>
        </w:rPr>
        <w:t>Sprites:</w:t>
      </w:r>
    </w:p>
    <w:p w14:paraId="3201094C" w14:textId="77777777" w:rsidR="00097E98" w:rsidRPr="00442838" w:rsidRDefault="00097E98" w:rsidP="00097E98">
      <w:pPr>
        <w:rPr>
          <w:sz w:val="24"/>
        </w:rPr>
      </w:pPr>
      <w:r w:rsidRPr="00442838">
        <w:rPr>
          <w:sz w:val="24"/>
        </w:rPr>
        <w:br w:type="page"/>
      </w:r>
    </w:p>
    <w:p w14:paraId="6CCE8777" w14:textId="77777777" w:rsidR="00097E98" w:rsidRPr="00442838" w:rsidRDefault="00097E98" w:rsidP="00097E98">
      <w:pPr>
        <w:rPr>
          <w:sz w:val="24"/>
        </w:rPr>
      </w:pPr>
      <w:r w:rsidRPr="00442838">
        <w:rPr>
          <w:sz w:val="24"/>
        </w:rPr>
        <w:lastRenderedPageBreak/>
        <w:t>Family Page</w:t>
      </w:r>
    </w:p>
    <w:p w14:paraId="4A2FDEC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8296E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B5E6C6C" w14:textId="77777777" w:rsidTr="000F163C">
        <w:trPr>
          <w:trHeight w:val="896"/>
        </w:trPr>
        <w:tc>
          <w:tcPr>
            <w:tcW w:w="1251" w:type="dxa"/>
          </w:tcPr>
          <w:p w14:paraId="11E47D4E" w14:textId="77777777" w:rsidR="00097E98" w:rsidRPr="00442838" w:rsidRDefault="00097E98" w:rsidP="000F163C">
            <w:pPr>
              <w:spacing w:line="360" w:lineRule="auto"/>
            </w:pPr>
            <w:r w:rsidRPr="00442838">
              <w:t>Pokemon</w:t>
            </w:r>
          </w:p>
          <w:p w14:paraId="05A7DB34" w14:textId="77777777" w:rsidR="00097E98" w:rsidRPr="00442838" w:rsidRDefault="00097E98" w:rsidP="000F163C">
            <w:pPr>
              <w:spacing w:line="360" w:lineRule="auto"/>
            </w:pPr>
            <w:r w:rsidRPr="00442838">
              <w:t>Name</w:t>
            </w:r>
          </w:p>
        </w:tc>
        <w:tc>
          <w:tcPr>
            <w:tcW w:w="1652" w:type="dxa"/>
          </w:tcPr>
          <w:p w14:paraId="13910068" w14:textId="77777777" w:rsidR="00097E98" w:rsidRPr="00442838" w:rsidRDefault="00097E98" w:rsidP="000F163C">
            <w:pPr>
              <w:spacing w:line="360" w:lineRule="auto"/>
            </w:pPr>
            <w:r w:rsidRPr="00442838">
              <w:t>Pokemon Number</w:t>
            </w:r>
          </w:p>
        </w:tc>
        <w:tc>
          <w:tcPr>
            <w:tcW w:w="3719" w:type="dxa"/>
          </w:tcPr>
          <w:p w14:paraId="3CC95732" w14:textId="77777777" w:rsidR="00097E98" w:rsidRPr="00442838" w:rsidRDefault="00097E98" w:rsidP="000F163C">
            <w:pPr>
              <w:spacing w:line="360" w:lineRule="auto"/>
            </w:pPr>
            <w:r w:rsidRPr="00442838">
              <w:t>Base Stats</w:t>
            </w:r>
          </w:p>
          <w:p w14:paraId="1322E29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C5BBB5C" w14:textId="77777777" w:rsidR="00097E98" w:rsidRPr="00442838" w:rsidRDefault="00097E98" w:rsidP="000F163C">
            <w:pPr>
              <w:spacing w:line="360" w:lineRule="auto"/>
            </w:pPr>
            <w:r w:rsidRPr="00442838">
              <w:t>Ability</w:t>
            </w:r>
          </w:p>
        </w:tc>
        <w:tc>
          <w:tcPr>
            <w:tcW w:w="724" w:type="dxa"/>
          </w:tcPr>
          <w:p w14:paraId="262F7F9B" w14:textId="77777777" w:rsidR="00097E98" w:rsidRPr="00442838" w:rsidRDefault="00097E98" w:rsidP="000F163C">
            <w:pPr>
              <w:spacing w:line="360" w:lineRule="auto"/>
            </w:pPr>
            <w:r w:rsidRPr="00442838">
              <w:t>Type 1</w:t>
            </w:r>
          </w:p>
        </w:tc>
        <w:tc>
          <w:tcPr>
            <w:tcW w:w="724" w:type="dxa"/>
          </w:tcPr>
          <w:p w14:paraId="073F2638" w14:textId="77777777" w:rsidR="00097E98" w:rsidRPr="00442838" w:rsidRDefault="00097E98" w:rsidP="000F163C">
            <w:pPr>
              <w:spacing w:line="360" w:lineRule="auto"/>
            </w:pPr>
            <w:r w:rsidRPr="00442838">
              <w:t>Type 2</w:t>
            </w:r>
          </w:p>
        </w:tc>
        <w:tc>
          <w:tcPr>
            <w:tcW w:w="1976" w:type="dxa"/>
          </w:tcPr>
          <w:p w14:paraId="1CA9DBB5" w14:textId="77777777" w:rsidR="00097E98" w:rsidRPr="00442838" w:rsidRDefault="00097E98" w:rsidP="000F163C">
            <w:pPr>
              <w:spacing w:line="360" w:lineRule="auto"/>
            </w:pPr>
            <w:r w:rsidRPr="00442838">
              <w:t>Evolution</w:t>
            </w:r>
          </w:p>
        </w:tc>
      </w:tr>
      <w:tr w:rsidR="00097E98" w:rsidRPr="00442838" w14:paraId="24256809" w14:textId="77777777" w:rsidTr="000F163C">
        <w:trPr>
          <w:trHeight w:val="454"/>
        </w:trPr>
        <w:tc>
          <w:tcPr>
            <w:tcW w:w="1251" w:type="dxa"/>
          </w:tcPr>
          <w:p w14:paraId="30723185" w14:textId="77777777" w:rsidR="00097E98" w:rsidRPr="00442838" w:rsidRDefault="00097E98" w:rsidP="000F163C">
            <w:pPr>
              <w:spacing w:line="360" w:lineRule="auto"/>
            </w:pPr>
          </w:p>
        </w:tc>
        <w:tc>
          <w:tcPr>
            <w:tcW w:w="1652" w:type="dxa"/>
          </w:tcPr>
          <w:p w14:paraId="27E27D54" w14:textId="77777777" w:rsidR="00097E98" w:rsidRPr="00442838" w:rsidRDefault="00097E98" w:rsidP="000F163C">
            <w:pPr>
              <w:spacing w:line="360" w:lineRule="auto"/>
            </w:pPr>
          </w:p>
        </w:tc>
        <w:tc>
          <w:tcPr>
            <w:tcW w:w="3719" w:type="dxa"/>
          </w:tcPr>
          <w:p w14:paraId="36EEDA54" w14:textId="77777777" w:rsidR="00097E98" w:rsidRPr="00442838" w:rsidRDefault="00097E98" w:rsidP="000F163C">
            <w:pPr>
              <w:spacing w:line="360" w:lineRule="auto"/>
            </w:pPr>
          </w:p>
        </w:tc>
        <w:tc>
          <w:tcPr>
            <w:tcW w:w="880" w:type="dxa"/>
          </w:tcPr>
          <w:p w14:paraId="043AA80E" w14:textId="77777777" w:rsidR="00097E98" w:rsidRPr="00442838" w:rsidRDefault="00097E98" w:rsidP="000F163C">
            <w:pPr>
              <w:spacing w:line="360" w:lineRule="auto"/>
            </w:pPr>
          </w:p>
        </w:tc>
        <w:tc>
          <w:tcPr>
            <w:tcW w:w="724" w:type="dxa"/>
          </w:tcPr>
          <w:p w14:paraId="594DC4E7" w14:textId="77777777" w:rsidR="00097E98" w:rsidRPr="00442838" w:rsidRDefault="00097E98" w:rsidP="000F163C">
            <w:pPr>
              <w:spacing w:line="360" w:lineRule="auto"/>
            </w:pPr>
          </w:p>
        </w:tc>
        <w:tc>
          <w:tcPr>
            <w:tcW w:w="724" w:type="dxa"/>
          </w:tcPr>
          <w:p w14:paraId="1787A504" w14:textId="77777777" w:rsidR="00097E98" w:rsidRPr="00442838" w:rsidRDefault="00097E98" w:rsidP="000F163C">
            <w:pPr>
              <w:spacing w:line="360" w:lineRule="auto"/>
            </w:pPr>
          </w:p>
        </w:tc>
        <w:tc>
          <w:tcPr>
            <w:tcW w:w="1976" w:type="dxa"/>
          </w:tcPr>
          <w:p w14:paraId="49D24ECA" w14:textId="77777777" w:rsidR="00097E98" w:rsidRPr="00442838" w:rsidRDefault="00097E98" w:rsidP="000F163C">
            <w:pPr>
              <w:spacing w:line="360" w:lineRule="auto"/>
            </w:pPr>
          </w:p>
        </w:tc>
      </w:tr>
      <w:tr w:rsidR="00097E98" w:rsidRPr="00442838" w14:paraId="2C7498DB" w14:textId="77777777" w:rsidTr="000F163C">
        <w:trPr>
          <w:trHeight w:val="441"/>
        </w:trPr>
        <w:tc>
          <w:tcPr>
            <w:tcW w:w="1251" w:type="dxa"/>
          </w:tcPr>
          <w:p w14:paraId="4A14F424" w14:textId="77777777" w:rsidR="00097E98" w:rsidRPr="00442838" w:rsidRDefault="00097E98" w:rsidP="000F163C">
            <w:pPr>
              <w:spacing w:line="360" w:lineRule="auto"/>
            </w:pPr>
          </w:p>
        </w:tc>
        <w:tc>
          <w:tcPr>
            <w:tcW w:w="1652" w:type="dxa"/>
          </w:tcPr>
          <w:p w14:paraId="20E6DEE0" w14:textId="77777777" w:rsidR="00097E98" w:rsidRPr="00442838" w:rsidRDefault="00097E98" w:rsidP="000F163C">
            <w:pPr>
              <w:spacing w:line="360" w:lineRule="auto"/>
            </w:pPr>
          </w:p>
        </w:tc>
        <w:tc>
          <w:tcPr>
            <w:tcW w:w="3719" w:type="dxa"/>
          </w:tcPr>
          <w:p w14:paraId="5400EA07" w14:textId="77777777" w:rsidR="00097E98" w:rsidRPr="00442838" w:rsidRDefault="00097E98" w:rsidP="000F163C">
            <w:pPr>
              <w:spacing w:line="360" w:lineRule="auto"/>
            </w:pPr>
          </w:p>
        </w:tc>
        <w:tc>
          <w:tcPr>
            <w:tcW w:w="880" w:type="dxa"/>
          </w:tcPr>
          <w:p w14:paraId="421EE04A" w14:textId="77777777" w:rsidR="00097E98" w:rsidRPr="00442838" w:rsidRDefault="00097E98" w:rsidP="000F163C">
            <w:pPr>
              <w:spacing w:line="360" w:lineRule="auto"/>
            </w:pPr>
          </w:p>
        </w:tc>
        <w:tc>
          <w:tcPr>
            <w:tcW w:w="724" w:type="dxa"/>
          </w:tcPr>
          <w:p w14:paraId="358F573E" w14:textId="77777777" w:rsidR="00097E98" w:rsidRPr="00442838" w:rsidRDefault="00097E98" w:rsidP="000F163C">
            <w:pPr>
              <w:spacing w:line="360" w:lineRule="auto"/>
            </w:pPr>
          </w:p>
        </w:tc>
        <w:tc>
          <w:tcPr>
            <w:tcW w:w="724" w:type="dxa"/>
          </w:tcPr>
          <w:p w14:paraId="5712AFA0" w14:textId="77777777" w:rsidR="00097E98" w:rsidRPr="00442838" w:rsidRDefault="00097E98" w:rsidP="000F163C">
            <w:pPr>
              <w:spacing w:line="360" w:lineRule="auto"/>
            </w:pPr>
          </w:p>
        </w:tc>
        <w:tc>
          <w:tcPr>
            <w:tcW w:w="1976" w:type="dxa"/>
          </w:tcPr>
          <w:p w14:paraId="02E87F9F" w14:textId="77777777" w:rsidR="00097E98" w:rsidRPr="00442838" w:rsidRDefault="00097E98" w:rsidP="000F163C">
            <w:pPr>
              <w:spacing w:line="360" w:lineRule="auto"/>
            </w:pPr>
          </w:p>
        </w:tc>
      </w:tr>
      <w:tr w:rsidR="00097E98" w:rsidRPr="00442838" w14:paraId="6AF47B1B" w14:textId="77777777" w:rsidTr="000F163C">
        <w:trPr>
          <w:trHeight w:val="441"/>
        </w:trPr>
        <w:tc>
          <w:tcPr>
            <w:tcW w:w="1251" w:type="dxa"/>
          </w:tcPr>
          <w:p w14:paraId="1018D5D7" w14:textId="77777777" w:rsidR="00097E98" w:rsidRPr="00442838" w:rsidRDefault="00097E98" w:rsidP="000F163C">
            <w:pPr>
              <w:spacing w:line="360" w:lineRule="auto"/>
            </w:pPr>
          </w:p>
        </w:tc>
        <w:tc>
          <w:tcPr>
            <w:tcW w:w="1652" w:type="dxa"/>
          </w:tcPr>
          <w:p w14:paraId="23D06024" w14:textId="77777777" w:rsidR="00097E98" w:rsidRPr="00442838" w:rsidRDefault="00097E98" w:rsidP="000F163C">
            <w:pPr>
              <w:spacing w:line="360" w:lineRule="auto"/>
            </w:pPr>
          </w:p>
        </w:tc>
        <w:tc>
          <w:tcPr>
            <w:tcW w:w="3719" w:type="dxa"/>
          </w:tcPr>
          <w:p w14:paraId="0C05000D" w14:textId="77777777" w:rsidR="00097E98" w:rsidRPr="00442838" w:rsidRDefault="00097E98" w:rsidP="000F163C">
            <w:pPr>
              <w:spacing w:line="360" w:lineRule="auto"/>
            </w:pPr>
          </w:p>
        </w:tc>
        <w:tc>
          <w:tcPr>
            <w:tcW w:w="880" w:type="dxa"/>
          </w:tcPr>
          <w:p w14:paraId="36DFA453" w14:textId="77777777" w:rsidR="00097E98" w:rsidRPr="00442838" w:rsidRDefault="00097E98" w:rsidP="000F163C">
            <w:pPr>
              <w:spacing w:line="360" w:lineRule="auto"/>
            </w:pPr>
          </w:p>
        </w:tc>
        <w:tc>
          <w:tcPr>
            <w:tcW w:w="724" w:type="dxa"/>
          </w:tcPr>
          <w:p w14:paraId="3CAFE76F" w14:textId="77777777" w:rsidR="00097E98" w:rsidRPr="00442838" w:rsidRDefault="00097E98" w:rsidP="000F163C">
            <w:pPr>
              <w:spacing w:line="360" w:lineRule="auto"/>
            </w:pPr>
          </w:p>
        </w:tc>
        <w:tc>
          <w:tcPr>
            <w:tcW w:w="724" w:type="dxa"/>
          </w:tcPr>
          <w:p w14:paraId="434E5AA6" w14:textId="77777777" w:rsidR="00097E98" w:rsidRPr="00442838" w:rsidRDefault="00097E98" w:rsidP="000F163C">
            <w:pPr>
              <w:spacing w:line="360" w:lineRule="auto"/>
            </w:pPr>
          </w:p>
        </w:tc>
        <w:tc>
          <w:tcPr>
            <w:tcW w:w="1976" w:type="dxa"/>
          </w:tcPr>
          <w:p w14:paraId="2FF87D87" w14:textId="77777777" w:rsidR="00097E98" w:rsidRPr="00442838" w:rsidRDefault="00097E98" w:rsidP="000F163C">
            <w:pPr>
              <w:spacing w:line="360" w:lineRule="auto"/>
            </w:pPr>
          </w:p>
        </w:tc>
      </w:tr>
      <w:tr w:rsidR="00097E98" w:rsidRPr="00442838" w14:paraId="13410924" w14:textId="77777777" w:rsidTr="000F163C">
        <w:trPr>
          <w:trHeight w:val="896"/>
        </w:trPr>
        <w:tc>
          <w:tcPr>
            <w:tcW w:w="1251" w:type="dxa"/>
          </w:tcPr>
          <w:p w14:paraId="4023BD8F" w14:textId="77777777" w:rsidR="00097E98" w:rsidRPr="00442838" w:rsidRDefault="00097E98" w:rsidP="000F163C">
            <w:pPr>
              <w:spacing w:line="360" w:lineRule="auto"/>
            </w:pPr>
          </w:p>
        </w:tc>
        <w:tc>
          <w:tcPr>
            <w:tcW w:w="1652" w:type="dxa"/>
          </w:tcPr>
          <w:p w14:paraId="362BEF71" w14:textId="77777777" w:rsidR="00097E98" w:rsidRPr="00442838" w:rsidRDefault="00097E98" w:rsidP="000F163C">
            <w:pPr>
              <w:spacing w:line="360" w:lineRule="auto"/>
            </w:pPr>
          </w:p>
        </w:tc>
        <w:tc>
          <w:tcPr>
            <w:tcW w:w="3719" w:type="dxa"/>
          </w:tcPr>
          <w:p w14:paraId="4E8D8962" w14:textId="77777777" w:rsidR="00097E98" w:rsidRPr="00442838" w:rsidRDefault="00097E98" w:rsidP="000F163C">
            <w:pPr>
              <w:spacing w:line="360" w:lineRule="auto"/>
            </w:pPr>
          </w:p>
        </w:tc>
        <w:tc>
          <w:tcPr>
            <w:tcW w:w="880" w:type="dxa"/>
          </w:tcPr>
          <w:p w14:paraId="26DC4B72" w14:textId="77777777" w:rsidR="00097E98" w:rsidRPr="00442838" w:rsidRDefault="00097E98" w:rsidP="000F163C">
            <w:pPr>
              <w:spacing w:line="360" w:lineRule="auto"/>
            </w:pPr>
          </w:p>
        </w:tc>
        <w:tc>
          <w:tcPr>
            <w:tcW w:w="724" w:type="dxa"/>
          </w:tcPr>
          <w:p w14:paraId="6C471BE5" w14:textId="77777777" w:rsidR="00097E98" w:rsidRPr="00442838" w:rsidRDefault="00097E98" w:rsidP="000F163C">
            <w:pPr>
              <w:spacing w:line="360" w:lineRule="auto"/>
            </w:pPr>
          </w:p>
        </w:tc>
        <w:tc>
          <w:tcPr>
            <w:tcW w:w="724" w:type="dxa"/>
          </w:tcPr>
          <w:p w14:paraId="7F0604F7" w14:textId="77777777" w:rsidR="00097E98" w:rsidRPr="00442838" w:rsidRDefault="00097E98" w:rsidP="000F163C">
            <w:pPr>
              <w:spacing w:line="360" w:lineRule="auto"/>
            </w:pPr>
          </w:p>
        </w:tc>
        <w:tc>
          <w:tcPr>
            <w:tcW w:w="1976" w:type="dxa"/>
          </w:tcPr>
          <w:p w14:paraId="24F983C6" w14:textId="77777777" w:rsidR="00097E98" w:rsidRPr="00442838" w:rsidRDefault="00097E98" w:rsidP="000F163C">
            <w:pPr>
              <w:spacing w:line="360" w:lineRule="auto"/>
            </w:pPr>
          </w:p>
        </w:tc>
      </w:tr>
    </w:tbl>
    <w:p w14:paraId="4108651F" w14:textId="77777777" w:rsidR="00097E98" w:rsidRPr="00442838" w:rsidRDefault="00097E98" w:rsidP="00097E98">
      <w:pPr>
        <w:rPr>
          <w:sz w:val="24"/>
        </w:rPr>
      </w:pPr>
    </w:p>
    <w:p w14:paraId="7A1C35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3812CC" w14:textId="77777777" w:rsidTr="000F163C">
        <w:tc>
          <w:tcPr>
            <w:tcW w:w="3596" w:type="dxa"/>
          </w:tcPr>
          <w:p w14:paraId="27319E53" w14:textId="77777777" w:rsidR="00097E98" w:rsidRPr="00442838" w:rsidRDefault="00097E98" w:rsidP="000F163C">
            <w:pPr>
              <w:rPr>
                <w:sz w:val="24"/>
              </w:rPr>
            </w:pPr>
          </w:p>
        </w:tc>
        <w:tc>
          <w:tcPr>
            <w:tcW w:w="3597" w:type="dxa"/>
          </w:tcPr>
          <w:p w14:paraId="3593A401" w14:textId="77777777" w:rsidR="00097E98" w:rsidRPr="00442838" w:rsidRDefault="00097E98" w:rsidP="000F163C">
            <w:pPr>
              <w:rPr>
                <w:sz w:val="24"/>
              </w:rPr>
            </w:pPr>
          </w:p>
        </w:tc>
        <w:tc>
          <w:tcPr>
            <w:tcW w:w="3597" w:type="dxa"/>
          </w:tcPr>
          <w:p w14:paraId="7C0789A2" w14:textId="77777777" w:rsidR="00097E98" w:rsidRPr="00442838" w:rsidRDefault="00097E98" w:rsidP="000F163C">
            <w:pPr>
              <w:rPr>
                <w:sz w:val="24"/>
              </w:rPr>
            </w:pPr>
          </w:p>
        </w:tc>
      </w:tr>
      <w:tr w:rsidR="00097E98" w:rsidRPr="00442838" w14:paraId="5387CF9D" w14:textId="77777777" w:rsidTr="000F163C">
        <w:tc>
          <w:tcPr>
            <w:tcW w:w="3596" w:type="dxa"/>
          </w:tcPr>
          <w:p w14:paraId="2A35FB32" w14:textId="77777777" w:rsidR="00097E98" w:rsidRPr="00442838" w:rsidRDefault="00097E98" w:rsidP="000F163C">
            <w:pPr>
              <w:rPr>
                <w:sz w:val="24"/>
              </w:rPr>
            </w:pPr>
          </w:p>
        </w:tc>
        <w:tc>
          <w:tcPr>
            <w:tcW w:w="3597" w:type="dxa"/>
          </w:tcPr>
          <w:p w14:paraId="73F273E5" w14:textId="77777777" w:rsidR="00097E98" w:rsidRPr="00442838" w:rsidRDefault="00097E98" w:rsidP="000F163C">
            <w:pPr>
              <w:rPr>
                <w:sz w:val="24"/>
              </w:rPr>
            </w:pPr>
          </w:p>
        </w:tc>
        <w:tc>
          <w:tcPr>
            <w:tcW w:w="3597" w:type="dxa"/>
          </w:tcPr>
          <w:p w14:paraId="37550404" w14:textId="77777777" w:rsidR="00097E98" w:rsidRPr="00442838" w:rsidRDefault="00097E98" w:rsidP="000F163C">
            <w:pPr>
              <w:rPr>
                <w:sz w:val="24"/>
              </w:rPr>
            </w:pPr>
          </w:p>
        </w:tc>
      </w:tr>
    </w:tbl>
    <w:p w14:paraId="1C34A2CA" w14:textId="77777777" w:rsidR="00097E98" w:rsidRPr="00442838" w:rsidRDefault="00097E98" w:rsidP="00097E98">
      <w:pPr>
        <w:rPr>
          <w:sz w:val="24"/>
        </w:rPr>
      </w:pPr>
    </w:p>
    <w:p w14:paraId="2A55D050" w14:textId="77777777" w:rsidR="00097E98" w:rsidRPr="00442838" w:rsidRDefault="00097E98" w:rsidP="00097E98">
      <w:pPr>
        <w:rPr>
          <w:sz w:val="24"/>
        </w:rPr>
      </w:pPr>
      <w:r w:rsidRPr="00442838">
        <w:rPr>
          <w:sz w:val="24"/>
        </w:rPr>
        <w:t>Sprites:</w:t>
      </w:r>
    </w:p>
    <w:p w14:paraId="392557FE" w14:textId="77777777" w:rsidR="00097E98" w:rsidRPr="00442838" w:rsidRDefault="00097E98" w:rsidP="00097E98">
      <w:pPr>
        <w:rPr>
          <w:sz w:val="24"/>
        </w:rPr>
      </w:pPr>
      <w:r w:rsidRPr="00442838">
        <w:rPr>
          <w:sz w:val="24"/>
        </w:rPr>
        <w:br w:type="page"/>
      </w:r>
    </w:p>
    <w:p w14:paraId="68AD7753" w14:textId="77777777" w:rsidR="00097E98" w:rsidRPr="00442838" w:rsidRDefault="00097E98" w:rsidP="00097E98">
      <w:pPr>
        <w:rPr>
          <w:sz w:val="24"/>
        </w:rPr>
      </w:pPr>
      <w:r w:rsidRPr="00442838">
        <w:rPr>
          <w:sz w:val="24"/>
        </w:rPr>
        <w:lastRenderedPageBreak/>
        <w:t>Family Page</w:t>
      </w:r>
    </w:p>
    <w:p w14:paraId="61C7930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5F5DC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1F94B6B" w14:textId="77777777" w:rsidTr="000F163C">
        <w:trPr>
          <w:trHeight w:val="896"/>
        </w:trPr>
        <w:tc>
          <w:tcPr>
            <w:tcW w:w="1251" w:type="dxa"/>
          </w:tcPr>
          <w:p w14:paraId="259CD7DC" w14:textId="77777777" w:rsidR="00097E98" w:rsidRPr="00442838" w:rsidRDefault="00097E98" w:rsidP="000F163C">
            <w:pPr>
              <w:spacing w:line="360" w:lineRule="auto"/>
            </w:pPr>
            <w:r w:rsidRPr="00442838">
              <w:t>Pokemon</w:t>
            </w:r>
          </w:p>
          <w:p w14:paraId="0D11DA7B" w14:textId="77777777" w:rsidR="00097E98" w:rsidRPr="00442838" w:rsidRDefault="00097E98" w:rsidP="000F163C">
            <w:pPr>
              <w:spacing w:line="360" w:lineRule="auto"/>
            </w:pPr>
            <w:r w:rsidRPr="00442838">
              <w:t>Name</w:t>
            </w:r>
          </w:p>
        </w:tc>
        <w:tc>
          <w:tcPr>
            <w:tcW w:w="1652" w:type="dxa"/>
          </w:tcPr>
          <w:p w14:paraId="00F76612" w14:textId="77777777" w:rsidR="00097E98" w:rsidRPr="00442838" w:rsidRDefault="00097E98" w:rsidP="000F163C">
            <w:pPr>
              <w:spacing w:line="360" w:lineRule="auto"/>
            </w:pPr>
            <w:r w:rsidRPr="00442838">
              <w:t>Pokemon Number</w:t>
            </w:r>
          </w:p>
        </w:tc>
        <w:tc>
          <w:tcPr>
            <w:tcW w:w="3719" w:type="dxa"/>
          </w:tcPr>
          <w:p w14:paraId="2E137BA9" w14:textId="77777777" w:rsidR="00097E98" w:rsidRPr="00442838" w:rsidRDefault="00097E98" w:rsidP="000F163C">
            <w:pPr>
              <w:spacing w:line="360" w:lineRule="auto"/>
            </w:pPr>
            <w:r w:rsidRPr="00442838">
              <w:t>Base Stats</w:t>
            </w:r>
          </w:p>
          <w:p w14:paraId="3C7BC1E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2CBD45C" w14:textId="77777777" w:rsidR="00097E98" w:rsidRPr="00442838" w:rsidRDefault="00097E98" w:rsidP="000F163C">
            <w:pPr>
              <w:spacing w:line="360" w:lineRule="auto"/>
            </w:pPr>
            <w:r w:rsidRPr="00442838">
              <w:t>Ability</w:t>
            </w:r>
          </w:p>
        </w:tc>
        <w:tc>
          <w:tcPr>
            <w:tcW w:w="724" w:type="dxa"/>
          </w:tcPr>
          <w:p w14:paraId="109ED08D" w14:textId="77777777" w:rsidR="00097E98" w:rsidRPr="00442838" w:rsidRDefault="00097E98" w:rsidP="000F163C">
            <w:pPr>
              <w:spacing w:line="360" w:lineRule="auto"/>
            </w:pPr>
            <w:r w:rsidRPr="00442838">
              <w:t>Type 1</w:t>
            </w:r>
          </w:p>
        </w:tc>
        <w:tc>
          <w:tcPr>
            <w:tcW w:w="724" w:type="dxa"/>
          </w:tcPr>
          <w:p w14:paraId="37B35FE7" w14:textId="77777777" w:rsidR="00097E98" w:rsidRPr="00442838" w:rsidRDefault="00097E98" w:rsidP="000F163C">
            <w:pPr>
              <w:spacing w:line="360" w:lineRule="auto"/>
            </w:pPr>
            <w:r w:rsidRPr="00442838">
              <w:t>Type 2</w:t>
            </w:r>
          </w:p>
        </w:tc>
        <w:tc>
          <w:tcPr>
            <w:tcW w:w="1976" w:type="dxa"/>
          </w:tcPr>
          <w:p w14:paraId="777300F9" w14:textId="77777777" w:rsidR="00097E98" w:rsidRPr="00442838" w:rsidRDefault="00097E98" w:rsidP="000F163C">
            <w:pPr>
              <w:spacing w:line="360" w:lineRule="auto"/>
            </w:pPr>
            <w:r w:rsidRPr="00442838">
              <w:t>Evolution</w:t>
            </w:r>
          </w:p>
        </w:tc>
      </w:tr>
      <w:tr w:rsidR="00097E98" w:rsidRPr="00442838" w14:paraId="3B4EEDC9" w14:textId="77777777" w:rsidTr="000F163C">
        <w:trPr>
          <w:trHeight w:val="454"/>
        </w:trPr>
        <w:tc>
          <w:tcPr>
            <w:tcW w:w="1251" w:type="dxa"/>
          </w:tcPr>
          <w:p w14:paraId="23CEFE32" w14:textId="77777777" w:rsidR="00097E98" w:rsidRPr="00442838" w:rsidRDefault="00097E98" w:rsidP="000F163C">
            <w:pPr>
              <w:spacing w:line="360" w:lineRule="auto"/>
            </w:pPr>
          </w:p>
        </w:tc>
        <w:tc>
          <w:tcPr>
            <w:tcW w:w="1652" w:type="dxa"/>
          </w:tcPr>
          <w:p w14:paraId="56FA9217" w14:textId="77777777" w:rsidR="00097E98" w:rsidRPr="00442838" w:rsidRDefault="00097E98" w:rsidP="000F163C">
            <w:pPr>
              <w:spacing w:line="360" w:lineRule="auto"/>
            </w:pPr>
          </w:p>
        </w:tc>
        <w:tc>
          <w:tcPr>
            <w:tcW w:w="3719" w:type="dxa"/>
          </w:tcPr>
          <w:p w14:paraId="65C35299" w14:textId="77777777" w:rsidR="00097E98" w:rsidRPr="00442838" w:rsidRDefault="00097E98" w:rsidP="000F163C">
            <w:pPr>
              <w:spacing w:line="360" w:lineRule="auto"/>
            </w:pPr>
          </w:p>
        </w:tc>
        <w:tc>
          <w:tcPr>
            <w:tcW w:w="880" w:type="dxa"/>
          </w:tcPr>
          <w:p w14:paraId="1144940C" w14:textId="77777777" w:rsidR="00097E98" w:rsidRPr="00442838" w:rsidRDefault="00097E98" w:rsidP="000F163C">
            <w:pPr>
              <w:spacing w:line="360" w:lineRule="auto"/>
            </w:pPr>
          </w:p>
        </w:tc>
        <w:tc>
          <w:tcPr>
            <w:tcW w:w="724" w:type="dxa"/>
          </w:tcPr>
          <w:p w14:paraId="0EF04962" w14:textId="77777777" w:rsidR="00097E98" w:rsidRPr="00442838" w:rsidRDefault="00097E98" w:rsidP="000F163C">
            <w:pPr>
              <w:spacing w:line="360" w:lineRule="auto"/>
            </w:pPr>
          </w:p>
        </w:tc>
        <w:tc>
          <w:tcPr>
            <w:tcW w:w="724" w:type="dxa"/>
          </w:tcPr>
          <w:p w14:paraId="333BF0D8" w14:textId="77777777" w:rsidR="00097E98" w:rsidRPr="00442838" w:rsidRDefault="00097E98" w:rsidP="000F163C">
            <w:pPr>
              <w:spacing w:line="360" w:lineRule="auto"/>
            </w:pPr>
          </w:p>
        </w:tc>
        <w:tc>
          <w:tcPr>
            <w:tcW w:w="1976" w:type="dxa"/>
          </w:tcPr>
          <w:p w14:paraId="1D9369CF" w14:textId="77777777" w:rsidR="00097E98" w:rsidRPr="00442838" w:rsidRDefault="00097E98" w:rsidP="000F163C">
            <w:pPr>
              <w:spacing w:line="360" w:lineRule="auto"/>
            </w:pPr>
          </w:p>
        </w:tc>
      </w:tr>
      <w:tr w:rsidR="00097E98" w:rsidRPr="00442838" w14:paraId="345C5329" w14:textId="77777777" w:rsidTr="000F163C">
        <w:trPr>
          <w:trHeight w:val="441"/>
        </w:trPr>
        <w:tc>
          <w:tcPr>
            <w:tcW w:w="1251" w:type="dxa"/>
          </w:tcPr>
          <w:p w14:paraId="5E050BB7" w14:textId="77777777" w:rsidR="00097E98" w:rsidRPr="00442838" w:rsidRDefault="00097E98" w:rsidP="000F163C">
            <w:pPr>
              <w:spacing w:line="360" w:lineRule="auto"/>
            </w:pPr>
          </w:p>
        </w:tc>
        <w:tc>
          <w:tcPr>
            <w:tcW w:w="1652" w:type="dxa"/>
          </w:tcPr>
          <w:p w14:paraId="029F4134" w14:textId="77777777" w:rsidR="00097E98" w:rsidRPr="00442838" w:rsidRDefault="00097E98" w:rsidP="000F163C">
            <w:pPr>
              <w:spacing w:line="360" w:lineRule="auto"/>
            </w:pPr>
          </w:p>
        </w:tc>
        <w:tc>
          <w:tcPr>
            <w:tcW w:w="3719" w:type="dxa"/>
          </w:tcPr>
          <w:p w14:paraId="32951393" w14:textId="77777777" w:rsidR="00097E98" w:rsidRPr="00442838" w:rsidRDefault="00097E98" w:rsidP="000F163C">
            <w:pPr>
              <w:spacing w:line="360" w:lineRule="auto"/>
            </w:pPr>
          </w:p>
        </w:tc>
        <w:tc>
          <w:tcPr>
            <w:tcW w:w="880" w:type="dxa"/>
          </w:tcPr>
          <w:p w14:paraId="1C1CC446" w14:textId="77777777" w:rsidR="00097E98" w:rsidRPr="00442838" w:rsidRDefault="00097E98" w:rsidP="000F163C">
            <w:pPr>
              <w:spacing w:line="360" w:lineRule="auto"/>
            </w:pPr>
          </w:p>
        </w:tc>
        <w:tc>
          <w:tcPr>
            <w:tcW w:w="724" w:type="dxa"/>
          </w:tcPr>
          <w:p w14:paraId="16A2820E" w14:textId="77777777" w:rsidR="00097E98" w:rsidRPr="00442838" w:rsidRDefault="00097E98" w:rsidP="000F163C">
            <w:pPr>
              <w:spacing w:line="360" w:lineRule="auto"/>
            </w:pPr>
          </w:p>
        </w:tc>
        <w:tc>
          <w:tcPr>
            <w:tcW w:w="724" w:type="dxa"/>
          </w:tcPr>
          <w:p w14:paraId="736417A4" w14:textId="77777777" w:rsidR="00097E98" w:rsidRPr="00442838" w:rsidRDefault="00097E98" w:rsidP="000F163C">
            <w:pPr>
              <w:spacing w:line="360" w:lineRule="auto"/>
            </w:pPr>
          </w:p>
        </w:tc>
        <w:tc>
          <w:tcPr>
            <w:tcW w:w="1976" w:type="dxa"/>
          </w:tcPr>
          <w:p w14:paraId="61EBF67F" w14:textId="77777777" w:rsidR="00097E98" w:rsidRPr="00442838" w:rsidRDefault="00097E98" w:rsidP="000F163C">
            <w:pPr>
              <w:spacing w:line="360" w:lineRule="auto"/>
            </w:pPr>
          </w:p>
        </w:tc>
      </w:tr>
      <w:tr w:rsidR="00097E98" w:rsidRPr="00442838" w14:paraId="12DC9CC5" w14:textId="77777777" w:rsidTr="000F163C">
        <w:trPr>
          <w:trHeight w:val="441"/>
        </w:trPr>
        <w:tc>
          <w:tcPr>
            <w:tcW w:w="1251" w:type="dxa"/>
          </w:tcPr>
          <w:p w14:paraId="54EF0A62" w14:textId="77777777" w:rsidR="00097E98" w:rsidRPr="00442838" w:rsidRDefault="00097E98" w:rsidP="000F163C">
            <w:pPr>
              <w:spacing w:line="360" w:lineRule="auto"/>
            </w:pPr>
          </w:p>
        </w:tc>
        <w:tc>
          <w:tcPr>
            <w:tcW w:w="1652" w:type="dxa"/>
          </w:tcPr>
          <w:p w14:paraId="716E3E2C" w14:textId="77777777" w:rsidR="00097E98" w:rsidRPr="00442838" w:rsidRDefault="00097E98" w:rsidP="000F163C">
            <w:pPr>
              <w:spacing w:line="360" w:lineRule="auto"/>
            </w:pPr>
          </w:p>
        </w:tc>
        <w:tc>
          <w:tcPr>
            <w:tcW w:w="3719" w:type="dxa"/>
          </w:tcPr>
          <w:p w14:paraId="2D53FF65" w14:textId="77777777" w:rsidR="00097E98" w:rsidRPr="00442838" w:rsidRDefault="00097E98" w:rsidP="000F163C">
            <w:pPr>
              <w:spacing w:line="360" w:lineRule="auto"/>
            </w:pPr>
          </w:p>
        </w:tc>
        <w:tc>
          <w:tcPr>
            <w:tcW w:w="880" w:type="dxa"/>
          </w:tcPr>
          <w:p w14:paraId="0A797E44" w14:textId="77777777" w:rsidR="00097E98" w:rsidRPr="00442838" w:rsidRDefault="00097E98" w:rsidP="000F163C">
            <w:pPr>
              <w:spacing w:line="360" w:lineRule="auto"/>
            </w:pPr>
          </w:p>
        </w:tc>
        <w:tc>
          <w:tcPr>
            <w:tcW w:w="724" w:type="dxa"/>
          </w:tcPr>
          <w:p w14:paraId="71EDAF7F" w14:textId="77777777" w:rsidR="00097E98" w:rsidRPr="00442838" w:rsidRDefault="00097E98" w:rsidP="000F163C">
            <w:pPr>
              <w:spacing w:line="360" w:lineRule="auto"/>
            </w:pPr>
          </w:p>
        </w:tc>
        <w:tc>
          <w:tcPr>
            <w:tcW w:w="724" w:type="dxa"/>
          </w:tcPr>
          <w:p w14:paraId="46728F33" w14:textId="77777777" w:rsidR="00097E98" w:rsidRPr="00442838" w:rsidRDefault="00097E98" w:rsidP="000F163C">
            <w:pPr>
              <w:spacing w:line="360" w:lineRule="auto"/>
            </w:pPr>
          </w:p>
        </w:tc>
        <w:tc>
          <w:tcPr>
            <w:tcW w:w="1976" w:type="dxa"/>
          </w:tcPr>
          <w:p w14:paraId="33EC7F4E" w14:textId="77777777" w:rsidR="00097E98" w:rsidRPr="00442838" w:rsidRDefault="00097E98" w:rsidP="000F163C">
            <w:pPr>
              <w:spacing w:line="360" w:lineRule="auto"/>
            </w:pPr>
          </w:p>
        </w:tc>
      </w:tr>
      <w:tr w:rsidR="00097E98" w:rsidRPr="00442838" w14:paraId="4D1E1000" w14:textId="77777777" w:rsidTr="000F163C">
        <w:trPr>
          <w:trHeight w:val="896"/>
        </w:trPr>
        <w:tc>
          <w:tcPr>
            <w:tcW w:w="1251" w:type="dxa"/>
          </w:tcPr>
          <w:p w14:paraId="3476E558" w14:textId="77777777" w:rsidR="00097E98" w:rsidRPr="00442838" w:rsidRDefault="00097E98" w:rsidP="000F163C">
            <w:pPr>
              <w:spacing w:line="360" w:lineRule="auto"/>
            </w:pPr>
          </w:p>
        </w:tc>
        <w:tc>
          <w:tcPr>
            <w:tcW w:w="1652" w:type="dxa"/>
          </w:tcPr>
          <w:p w14:paraId="50492826" w14:textId="77777777" w:rsidR="00097E98" w:rsidRPr="00442838" w:rsidRDefault="00097E98" w:rsidP="000F163C">
            <w:pPr>
              <w:spacing w:line="360" w:lineRule="auto"/>
            </w:pPr>
          </w:p>
        </w:tc>
        <w:tc>
          <w:tcPr>
            <w:tcW w:w="3719" w:type="dxa"/>
          </w:tcPr>
          <w:p w14:paraId="21962913" w14:textId="77777777" w:rsidR="00097E98" w:rsidRPr="00442838" w:rsidRDefault="00097E98" w:rsidP="000F163C">
            <w:pPr>
              <w:spacing w:line="360" w:lineRule="auto"/>
            </w:pPr>
          </w:p>
        </w:tc>
        <w:tc>
          <w:tcPr>
            <w:tcW w:w="880" w:type="dxa"/>
          </w:tcPr>
          <w:p w14:paraId="18B28DA1" w14:textId="77777777" w:rsidR="00097E98" w:rsidRPr="00442838" w:rsidRDefault="00097E98" w:rsidP="000F163C">
            <w:pPr>
              <w:spacing w:line="360" w:lineRule="auto"/>
            </w:pPr>
          </w:p>
        </w:tc>
        <w:tc>
          <w:tcPr>
            <w:tcW w:w="724" w:type="dxa"/>
          </w:tcPr>
          <w:p w14:paraId="14F01728" w14:textId="77777777" w:rsidR="00097E98" w:rsidRPr="00442838" w:rsidRDefault="00097E98" w:rsidP="000F163C">
            <w:pPr>
              <w:spacing w:line="360" w:lineRule="auto"/>
            </w:pPr>
          </w:p>
        </w:tc>
        <w:tc>
          <w:tcPr>
            <w:tcW w:w="724" w:type="dxa"/>
          </w:tcPr>
          <w:p w14:paraId="59B51FD0" w14:textId="77777777" w:rsidR="00097E98" w:rsidRPr="00442838" w:rsidRDefault="00097E98" w:rsidP="000F163C">
            <w:pPr>
              <w:spacing w:line="360" w:lineRule="auto"/>
            </w:pPr>
          </w:p>
        </w:tc>
        <w:tc>
          <w:tcPr>
            <w:tcW w:w="1976" w:type="dxa"/>
          </w:tcPr>
          <w:p w14:paraId="149256F1" w14:textId="77777777" w:rsidR="00097E98" w:rsidRPr="00442838" w:rsidRDefault="00097E98" w:rsidP="000F163C">
            <w:pPr>
              <w:spacing w:line="360" w:lineRule="auto"/>
            </w:pPr>
          </w:p>
        </w:tc>
      </w:tr>
    </w:tbl>
    <w:p w14:paraId="1558AF89" w14:textId="77777777" w:rsidR="00097E98" w:rsidRPr="00442838" w:rsidRDefault="00097E98" w:rsidP="00097E98">
      <w:pPr>
        <w:rPr>
          <w:sz w:val="24"/>
        </w:rPr>
      </w:pPr>
    </w:p>
    <w:p w14:paraId="0652E4F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2A8F1F0" w14:textId="77777777" w:rsidTr="000F163C">
        <w:tc>
          <w:tcPr>
            <w:tcW w:w="3596" w:type="dxa"/>
          </w:tcPr>
          <w:p w14:paraId="35261160" w14:textId="77777777" w:rsidR="00097E98" w:rsidRPr="00442838" w:rsidRDefault="00097E98" w:rsidP="000F163C">
            <w:pPr>
              <w:rPr>
                <w:sz w:val="24"/>
              </w:rPr>
            </w:pPr>
          </w:p>
        </w:tc>
        <w:tc>
          <w:tcPr>
            <w:tcW w:w="3597" w:type="dxa"/>
          </w:tcPr>
          <w:p w14:paraId="10755436" w14:textId="77777777" w:rsidR="00097E98" w:rsidRPr="00442838" w:rsidRDefault="00097E98" w:rsidP="000F163C">
            <w:pPr>
              <w:rPr>
                <w:sz w:val="24"/>
              </w:rPr>
            </w:pPr>
          </w:p>
        </w:tc>
        <w:tc>
          <w:tcPr>
            <w:tcW w:w="3597" w:type="dxa"/>
          </w:tcPr>
          <w:p w14:paraId="002C6846" w14:textId="77777777" w:rsidR="00097E98" w:rsidRPr="00442838" w:rsidRDefault="00097E98" w:rsidP="000F163C">
            <w:pPr>
              <w:rPr>
                <w:sz w:val="24"/>
              </w:rPr>
            </w:pPr>
          </w:p>
        </w:tc>
      </w:tr>
      <w:tr w:rsidR="00097E98" w:rsidRPr="00442838" w14:paraId="25CE09CC" w14:textId="77777777" w:rsidTr="000F163C">
        <w:tc>
          <w:tcPr>
            <w:tcW w:w="3596" w:type="dxa"/>
          </w:tcPr>
          <w:p w14:paraId="665659FB" w14:textId="77777777" w:rsidR="00097E98" w:rsidRPr="00442838" w:rsidRDefault="00097E98" w:rsidP="000F163C">
            <w:pPr>
              <w:rPr>
                <w:sz w:val="24"/>
              </w:rPr>
            </w:pPr>
          </w:p>
        </w:tc>
        <w:tc>
          <w:tcPr>
            <w:tcW w:w="3597" w:type="dxa"/>
          </w:tcPr>
          <w:p w14:paraId="19C6D996" w14:textId="77777777" w:rsidR="00097E98" w:rsidRPr="00442838" w:rsidRDefault="00097E98" w:rsidP="000F163C">
            <w:pPr>
              <w:rPr>
                <w:sz w:val="24"/>
              </w:rPr>
            </w:pPr>
          </w:p>
        </w:tc>
        <w:tc>
          <w:tcPr>
            <w:tcW w:w="3597" w:type="dxa"/>
          </w:tcPr>
          <w:p w14:paraId="7C961C71" w14:textId="77777777" w:rsidR="00097E98" w:rsidRPr="00442838" w:rsidRDefault="00097E98" w:rsidP="000F163C">
            <w:pPr>
              <w:rPr>
                <w:sz w:val="24"/>
              </w:rPr>
            </w:pPr>
          </w:p>
        </w:tc>
      </w:tr>
    </w:tbl>
    <w:p w14:paraId="6C5A9C91" w14:textId="77777777" w:rsidR="00097E98" w:rsidRPr="00442838" w:rsidRDefault="00097E98" w:rsidP="00097E98">
      <w:pPr>
        <w:rPr>
          <w:sz w:val="24"/>
        </w:rPr>
      </w:pPr>
    </w:p>
    <w:p w14:paraId="6B354F20" w14:textId="77777777" w:rsidR="00097E98" w:rsidRPr="00442838" w:rsidRDefault="00097E98" w:rsidP="00097E98">
      <w:pPr>
        <w:rPr>
          <w:sz w:val="24"/>
        </w:rPr>
      </w:pPr>
      <w:r w:rsidRPr="00442838">
        <w:rPr>
          <w:sz w:val="24"/>
        </w:rPr>
        <w:t>Sprites:</w:t>
      </w:r>
    </w:p>
    <w:p w14:paraId="7729608E" w14:textId="77777777" w:rsidR="00097E98" w:rsidRPr="00442838" w:rsidRDefault="00097E98" w:rsidP="00097E98">
      <w:pPr>
        <w:rPr>
          <w:sz w:val="24"/>
        </w:rPr>
      </w:pPr>
      <w:r w:rsidRPr="00442838">
        <w:rPr>
          <w:sz w:val="24"/>
        </w:rPr>
        <w:br w:type="page"/>
      </w:r>
    </w:p>
    <w:p w14:paraId="096A1104" w14:textId="77777777" w:rsidR="00097E98" w:rsidRPr="00442838" w:rsidRDefault="00097E98" w:rsidP="00097E98">
      <w:pPr>
        <w:rPr>
          <w:sz w:val="24"/>
        </w:rPr>
      </w:pPr>
      <w:r w:rsidRPr="00442838">
        <w:rPr>
          <w:sz w:val="24"/>
        </w:rPr>
        <w:lastRenderedPageBreak/>
        <w:t>Family Page</w:t>
      </w:r>
    </w:p>
    <w:p w14:paraId="451B697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A90D9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7BFCAA1" w14:textId="77777777" w:rsidTr="000F163C">
        <w:trPr>
          <w:trHeight w:val="896"/>
        </w:trPr>
        <w:tc>
          <w:tcPr>
            <w:tcW w:w="1251" w:type="dxa"/>
          </w:tcPr>
          <w:p w14:paraId="3B7AFECC" w14:textId="77777777" w:rsidR="00097E98" w:rsidRPr="00442838" w:rsidRDefault="00097E98" w:rsidP="000F163C">
            <w:pPr>
              <w:spacing w:line="360" w:lineRule="auto"/>
            </w:pPr>
            <w:r w:rsidRPr="00442838">
              <w:t>Pokemon</w:t>
            </w:r>
          </w:p>
          <w:p w14:paraId="788DA0A3" w14:textId="77777777" w:rsidR="00097E98" w:rsidRPr="00442838" w:rsidRDefault="00097E98" w:rsidP="000F163C">
            <w:pPr>
              <w:spacing w:line="360" w:lineRule="auto"/>
            </w:pPr>
            <w:r w:rsidRPr="00442838">
              <w:t>Name</w:t>
            </w:r>
          </w:p>
        </w:tc>
        <w:tc>
          <w:tcPr>
            <w:tcW w:w="1652" w:type="dxa"/>
          </w:tcPr>
          <w:p w14:paraId="6C5886D2" w14:textId="77777777" w:rsidR="00097E98" w:rsidRPr="00442838" w:rsidRDefault="00097E98" w:rsidP="000F163C">
            <w:pPr>
              <w:spacing w:line="360" w:lineRule="auto"/>
            </w:pPr>
            <w:r w:rsidRPr="00442838">
              <w:t>Pokemon Number</w:t>
            </w:r>
          </w:p>
        </w:tc>
        <w:tc>
          <w:tcPr>
            <w:tcW w:w="3719" w:type="dxa"/>
          </w:tcPr>
          <w:p w14:paraId="1B391F00" w14:textId="77777777" w:rsidR="00097E98" w:rsidRPr="00442838" w:rsidRDefault="00097E98" w:rsidP="000F163C">
            <w:pPr>
              <w:spacing w:line="360" w:lineRule="auto"/>
            </w:pPr>
            <w:r w:rsidRPr="00442838">
              <w:t>Base Stats</w:t>
            </w:r>
          </w:p>
          <w:p w14:paraId="79670E73"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1A24E9D" w14:textId="77777777" w:rsidR="00097E98" w:rsidRPr="00442838" w:rsidRDefault="00097E98" w:rsidP="000F163C">
            <w:pPr>
              <w:spacing w:line="360" w:lineRule="auto"/>
            </w:pPr>
            <w:r w:rsidRPr="00442838">
              <w:t>Ability</w:t>
            </w:r>
          </w:p>
        </w:tc>
        <w:tc>
          <w:tcPr>
            <w:tcW w:w="724" w:type="dxa"/>
          </w:tcPr>
          <w:p w14:paraId="4AAE81D3" w14:textId="77777777" w:rsidR="00097E98" w:rsidRPr="00442838" w:rsidRDefault="00097E98" w:rsidP="000F163C">
            <w:pPr>
              <w:spacing w:line="360" w:lineRule="auto"/>
            </w:pPr>
            <w:r w:rsidRPr="00442838">
              <w:t>Type 1</w:t>
            </w:r>
          </w:p>
        </w:tc>
        <w:tc>
          <w:tcPr>
            <w:tcW w:w="724" w:type="dxa"/>
          </w:tcPr>
          <w:p w14:paraId="23B75C9D" w14:textId="77777777" w:rsidR="00097E98" w:rsidRPr="00442838" w:rsidRDefault="00097E98" w:rsidP="000F163C">
            <w:pPr>
              <w:spacing w:line="360" w:lineRule="auto"/>
            </w:pPr>
            <w:r w:rsidRPr="00442838">
              <w:t>Type 2</w:t>
            </w:r>
          </w:p>
        </w:tc>
        <w:tc>
          <w:tcPr>
            <w:tcW w:w="1976" w:type="dxa"/>
          </w:tcPr>
          <w:p w14:paraId="4C68B39F" w14:textId="77777777" w:rsidR="00097E98" w:rsidRPr="00442838" w:rsidRDefault="00097E98" w:rsidP="000F163C">
            <w:pPr>
              <w:spacing w:line="360" w:lineRule="auto"/>
            </w:pPr>
            <w:r w:rsidRPr="00442838">
              <w:t>Evolution</w:t>
            </w:r>
          </w:p>
        </w:tc>
      </w:tr>
      <w:tr w:rsidR="00097E98" w:rsidRPr="00442838" w14:paraId="5B83821D" w14:textId="77777777" w:rsidTr="000F163C">
        <w:trPr>
          <w:trHeight w:val="454"/>
        </w:trPr>
        <w:tc>
          <w:tcPr>
            <w:tcW w:w="1251" w:type="dxa"/>
          </w:tcPr>
          <w:p w14:paraId="43CD6398" w14:textId="77777777" w:rsidR="00097E98" w:rsidRPr="00442838" w:rsidRDefault="00097E98" w:rsidP="000F163C">
            <w:pPr>
              <w:spacing w:line="360" w:lineRule="auto"/>
            </w:pPr>
          </w:p>
        </w:tc>
        <w:tc>
          <w:tcPr>
            <w:tcW w:w="1652" w:type="dxa"/>
          </w:tcPr>
          <w:p w14:paraId="3972A7A5" w14:textId="77777777" w:rsidR="00097E98" w:rsidRPr="00442838" w:rsidRDefault="00097E98" w:rsidP="000F163C">
            <w:pPr>
              <w:spacing w:line="360" w:lineRule="auto"/>
            </w:pPr>
          </w:p>
        </w:tc>
        <w:tc>
          <w:tcPr>
            <w:tcW w:w="3719" w:type="dxa"/>
          </w:tcPr>
          <w:p w14:paraId="7E962E38" w14:textId="77777777" w:rsidR="00097E98" w:rsidRPr="00442838" w:rsidRDefault="00097E98" w:rsidP="000F163C">
            <w:pPr>
              <w:spacing w:line="360" w:lineRule="auto"/>
            </w:pPr>
          </w:p>
        </w:tc>
        <w:tc>
          <w:tcPr>
            <w:tcW w:w="880" w:type="dxa"/>
          </w:tcPr>
          <w:p w14:paraId="62780CE8" w14:textId="77777777" w:rsidR="00097E98" w:rsidRPr="00442838" w:rsidRDefault="00097E98" w:rsidP="000F163C">
            <w:pPr>
              <w:spacing w:line="360" w:lineRule="auto"/>
            </w:pPr>
          </w:p>
        </w:tc>
        <w:tc>
          <w:tcPr>
            <w:tcW w:w="724" w:type="dxa"/>
          </w:tcPr>
          <w:p w14:paraId="32941625" w14:textId="77777777" w:rsidR="00097E98" w:rsidRPr="00442838" w:rsidRDefault="00097E98" w:rsidP="000F163C">
            <w:pPr>
              <w:spacing w:line="360" w:lineRule="auto"/>
            </w:pPr>
          </w:p>
        </w:tc>
        <w:tc>
          <w:tcPr>
            <w:tcW w:w="724" w:type="dxa"/>
          </w:tcPr>
          <w:p w14:paraId="76225890" w14:textId="77777777" w:rsidR="00097E98" w:rsidRPr="00442838" w:rsidRDefault="00097E98" w:rsidP="000F163C">
            <w:pPr>
              <w:spacing w:line="360" w:lineRule="auto"/>
            </w:pPr>
          </w:p>
        </w:tc>
        <w:tc>
          <w:tcPr>
            <w:tcW w:w="1976" w:type="dxa"/>
          </w:tcPr>
          <w:p w14:paraId="1EAC8553" w14:textId="77777777" w:rsidR="00097E98" w:rsidRPr="00442838" w:rsidRDefault="00097E98" w:rsidP="000F163C">
            <w:pPr>
              <w:spacing w:line="360" w:lineRule="auto"/>
            </w:pPr>
          </w:p>
        </w:tc>
      </w:tr>
      <w:tr w:rsidR="00097E98" w:rsidRPr="00442838" w14:paraId="1269894A" w14:textId="77777777" w:rsidTr="000F163C">
        <w:trPr>
          <w:trHeight w:val="441"/>
        </w:trPr>
        <w:tc>
          <w:tcPr>
            <w:tcW w:w="1251" w:type="dxa"/>
          </w:tcPr>
          <w:p w14:paraId="5F237EE1" w14:textId="77777777" w:rsidR="00097E98" w:rsidRPr="00442838" w:rsidRDefault="00097E98" w:rsidP="000F163C">
            <w:pPr>
              <w:spacing w:line="360" w:lineRule="auto"/>
            </w:pPr>
          </w:p>
        </w:tc>
        <w:tc>
          <w:tcPr>
            <w:tcW w:w="1652" w:type="dxa"/>
          </w:tcPr>
          <w:p w14:paraId="6FC7709A" w14:textId="77777777" w:rsidR="00097E98" w:rsidRPr="00442838" w:rsidRDefault="00097E98" w:rsidP="000F163C">
            <w:pPr>
              <w:spacing w:line="360" w:lineRule="auto"/>
            </w:pPr>
          </w:p>
        </w:tc>
        <w:tc>
          <w:tcPr>
            <w:tcW w:w="3719" w:type="dxa"/>
          </w:tcPr>
          <w:p w14:paraId="5137AF3E" w14:textId="77777777" w:rsidR="00097E98" w:rsidRPr="00442838" w:rsidRDefault="00097E98" w:rsidP="000F163C">
            <w:pPr>
              <w:spacing w:line="360" w:lineRule="auto"/>
            </w:pPr>
          </w:p>
        </w:tc>
        <w:tc>
          <w:tcPr>
            <w:tcW w:w="880" w:type="dxa"/>
          </w:tcPr>
          <w:p w14:paraId="604ABB8F" w14:textId="77777777" w:rsidR="00097E98" w:rsidRPr="00442838" w:rsidRDefault="00097E98" w:rsidP="000F163C">
            <w:pPr>
              <w:spacing w:line="360" w:lineRule="auto"/>
            </w:pPr>
          </w:p>
        </w:tc>
        <w:tc>
          <w:tcPr>
            <w:tcW w:w="724" w:type="dxa"/>
          </w:tcPr>
          <w:p w14:paraId="2E0A3537" w14:textId="77777777" w:rsidR="00097E98" w:rsidRPr="00442838" w:rsidRDefault="00097E98" w:rsidP="000F163C">
            <w:pPr>
              <w:spacing w:line="360" w:lineRule="auto"/>
            </w:pPr>
          </w:p>
        </w:tc>
        <w:tc>
          <w:tcPr>
            <w:tcW w:w="724" w:type="dxa"/>
          </w:tcPr>
          <w:p w14:paraId="58A857C5" w14:textId="77777777" w:rsidR="00097E98" w:rsidRPr="00442838" w:rsidRDefault="00097E98" w:rsidP="000F163C">
            <w:pPr>
              <w:spacing w:line="360" w:lineRule="auto"/>
            </w:pPr>
          </w:p>
        </w:tc>
        <w:tc>
          <w:tcPr>
            <w:tcW w:w="1976" w:type="dxa"/>
          </w:tcPr>
          <w:p w14:paraId="4D3C03C5" w14:textId="77777777" w:rsidR="00097E98" w:rsidRPr="00442838" w:rsidRDefault="00097E98" w:rsidP="000F163C">
            <w:pPr>
              <w:spacing w:line="360" w:lineRule="auto"/>
            </w:pPr>
          </w:p>
        </w:tc>
      </w:tr>
      <w:tr w:rsidR="00097E98" w:rsidRPr="00442838" w14:paraId="044C3389" w14:textId="77777777" w:rsidTr="000F163C">
        <w:trPr>
          <w:trHeight w:val="441"/>
        </w:trPr>
        <w:tc>
          <w:tcPr>
            <w:tcW w:w="1251" w:type="dxa"/>
          </w:tcPr>
          <w:p w14:paraId="75C4A4DC" w14:textId="77777777" w:rsidR="00097E98" w:rsidRPr="00442838" w:rsidRDefault="00097E98" w:rsidP="000F163C">
            <w:pPr>
              <w:spacing w:line="360" w:lineRule="auto"/>
            </w:pPr>
          </w:p>
        </w:tc>
        <w:tc>
          <w:tcPr>
            <w:tcW w:w="1652" w:type="dxa"/>
          </w:tcPr>
          <w:p w14:paraId="13F588FB" w14:textId="77777777" w:rsidR="00097E98" w:rsidRPr="00442838" w:rsidRDefault="00097E98" w:rsidP="000F163C">
            <w:pPr>
              <w:spacing w:line="360" w:lineRule="auto"/>
            </w:pPr>
          </w:p>
        </w:tc>
        <w:tc>
          <w:tcPr>
            <w:tcW w:w="3719" w:type="dxa"/>
          </w:tcPr>
          <w:p w14:paraId="4D94BECE" w14:textId="77777777" w:rsidR="00097E98" w:rsidRPr="00442838" w:rsidRDefault="00097E98" w:rsidP="000F163C">
            <w:pPr>
              <w:spacing w:line="360" w:lineRule="auto"/>
            </w:pPr>
          </w:p>
        </w:tc>
        <w:tc>
          <w:tcPr>
            <w:tcW w:w="880" w:type="dxa"/>
          </w:tcPr>
          <w:p w14:paraId="5E68B276" w14:textId="77777777" w:rsidR="00097E98" w:rsidRPr="00442838" w:rsidRDefault="00097E98" w:rsidP="000F163C">
            <w:pPr>
              <w:spacing w:line="360" w:lineRule="auto"/>
            </w:pPr>
          </w:p>
        </w:tc>
        <w:tc>
          <w:tcPr>
            <w:tcW w:w="724" w:type="dxa"/>
          </w:tcPr>
          <w:p w14:paraId="71933999" w14:textId="77777777" w:rsidR="00097E98" w:rsidRPr="00442838" w:rsidRDefault="00097E98" w:rsidP="000F163C">
            <w:pPr>
              <w:spacing w:line="360" w:lineRule="auto"/>
            </w:pPr>
          </w:p>
        </w:tc>
        <w:tc>
          <w:tcPr>
            <w:tcW w:w="724" w:type="dxa"/>
          </w:tcPr>
          <w:p w14:paraId="38158F87" w14:textId="77777777" w:rsidR="00097E98" w:rsidRPr="00442838" w:rsidRDefault="00097E98" w:rsidP="000F163C">
            <w:pPr>
              <w:spacing w:line="360" w:lineRule="auto"/>
            </w:pPr>
          </w:p>
        </w:tc>
        <w:tc>
          <w:tcPr>
            <w:tcW w:w="1976" w:type="dxa"/>
          </w:tcPr>
          <w:p w14:paraId="2E300C14" w14:textId="77777777" w:rsidR="00097E98" w:rsidRPr="00442838" w:rsidRDefault="00097E98" w:rsidP="000F163C">
            <w:pPr>
              <w:spacing w:line="360" w:lineRule="auto"/>
            </w:pPr>
          </w:p>
        </w:tc>
      </w:tr>
      <w:tr w:rsidR="00097E98" w:rsidRPr="00442838" w14:paraId="18D1828B" w14:textId="77777777" w:rsidTr="000F163C">
        <w:trPr>
          <w:trHeight w:val="896"/>
        </w:trPr>
        <w:tc>
          <w:tcPr>
            <w:tcW w:w="1251" w:type="dxa"/>
          </w:tcPr>
          <w:p w14:paraId="7A61C131" w14:textId="77777777" w:rsidR="00097E98" w:rsidRPr="00442838" w:rsidRDefault="00097E98" w:rsidP="000F163C">
            <w:pPr>
              <w:spacing w:line="360" w:lineRule="auto"/>
            </w:pPr>
          </w:p>
        </w:tc>
        <w:tc>
          <w:tcPr>
            <w:tcW w:w="1652" w:type="dxa"/>
          </w:tcPr>
          <w:p w14:paraId="133D7E5F" w14:textId="77777777" w:rsidR="00097E98" w:rsidRPr="00442838" w:rsidRDefault="00097E98" w:rsidP="000F163C">
            <w:pPr>
              <w:spacing w:line="360" w:lineRule="auto"/>
            </w:pPr>
          </w:p>
        </w:tc>
        <w:tc>
          <w:tcPr>
            <w:tcW w:w="3719" w:type="dxa"/>
          </w:tcPr>
          <w:p w14:paraId="3925C8DF" w14:textId="77777777" w:rsidR="00097E98" w:rsidRPr="00442838" w:rsidRDefault="00097E98" w:rsidP="000F163C">
            <w:pPr>
              <w:spacing w:line="360" w:lineRule="auto"/>
            </w:pPr>
          </w:p>
        </w:tc>
        <w:tc>
          <w:tcPr>
            <w:tcW w:w="880" w:type="dxa"/>
          </w:tcPr>
          <w:p w14:paraId="7997DBFD" w14:textId="77777777" w:rsidR="00097E98" w:rsidRPr="00442838" w:rsidRDefault="00097E98" w:rsidP="000F163C">
            <w:pPr>
              <w:spacing w:line="360" w:lineRule="auto"/>
            </w:pPr>
          </w:p>
        </w:tc>
        <w:tc>
          <w:tcPr>
            <w:tcW w:w="724" w:type="dxa"/>
          </w:tcPr>
          <w:p w14:paraId="51DF75F7" w14:textId="77777777" w:rsidR="00097E98" w:rsidRPr="00442838" w:rsidRDefault="00097E98" w:rsidP="000F163C">
            <w:pPr>
              <w:spacing w:line="360" w:lineRule="auto"/>
            </w:pPr>
          </w:p>
        </w:tc>
        <w:tc>
          <w:tcPr>
            <w:tcW w:w="724" w:type="dxa"/>
          </w:tcPr>
          <w:p w14:paraId="04BD64B8" w14:textId="77777777" w:rsidR="00097E98" w:rsidRPr="00442838" w:rsidRDefault="00097E98" w:rsidP="000F163C">
            <w:pPr>
              <w:spacing w:line="360" w:lineRule="auto"/>
            </w:pPr>
          </w:p>
        </w:tc>
        <w:tc>
          <w:tcPr>
            <w:tcW w:w="1976" w:type="dxa"/>
          </w:tcPr>
          <w:p w14:paraId="70CD8E1B" w14:textId="77777777" w:rsidR="00097E98" w:rsidRPr="00442838" w:rsidRDefault="00097E98" w:rsidP="000F163C">
            <w:pPr>
              <w:spacing w:line="360" w:lineRule="auto"/>
            </w:pPr>
          </w:p>
        </w:tc>
      </w:tr>
    </w:tbl>
    <w:p w14:paraId="3889D527" w14:textId="77777777" w:rsidR="00097E98" w:rsidRPr="00442838" w:rsidRDefault="00097E98" w:rsidP="00097E98">
      <w:pPr>
        <w:rPr>
          <w:sz w:val="24"/>
        </w:rPr>
      </w:pPr>
    </w:p>
    <w:p w14:paraId="1AC31E0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D84C92" w14:textId="77777777" w:rsidTr="000F163C">
        <w:tc>
          <w:tcPr>
            <w:tcW w:w="3596" w:type="dxa"/>
          </w:tcPr>
          <w:p w14:paraId="4A639263" w14:textId="77777777" w:rsidR="00097E98" w:rsidRPr="00442838" w:rsidRDefault="00097E98" w:rsidP="000F163C">
            <w:pPr>
              <w:rPr>
                <w:sz w:val="24"/>
              </w:rPr>
            </w:pPr>
          </w:p>
        </w:tc>
        <w:tc>
          <w:tcPr>
            <w:tcW w:w="3597" w:type="dxa"/>
          </w:tcPr>
          <w:p w14:paraId="68F3C15F" w14:textId="77777777" w:rsidR="00097E98" w:rsidRPr="00442838" w:rsidRDefault="00097E98" w:rsidP="000F163C">
            <w:pPr>
              <w:rPr>
                <w:sz w:val="24"/>
              </w:rPr>
            </w:pPr>
          </w:p>
        </w:tc>
        <w:tc>
          <w:tcPr>
            <w:tcW w:w="3597" w:type="dxa"/>
          </w:tcPr>
          <w:p w14:paraId="6A4E3872" w14:textId="77777777" w:rsidR="00097E98" w:rsidRPr="00442838" w:rsidRDefault="00097E98" w:rsidP="000F163C">
            <w:pPr>
              <w:rPr>
                <w:sz w:val="24"/>
              </w:rPr>
            </w:pPr>
          </w:p>
        </w:tc>
      </w:tr>
      <w:tr w:rsidR="00097E98" w:rsidRPr="00442838" w14:paraId="31CD5D0A" w14:textId="77777777" w:rsidTr="000F163C">
        <w:tc>
          <w:tcPr>
            <w:tcW w:w="3596" w:type="dxa"/>
          </w:tcPr>
          <w:p w14:paraId="65FE711A" w14:textId="77777777" w:rsidR="00097E98" w:rsidRPr="00442838" w:rsidRDefault="00097E98" w:rsidP="000F163C">
            <w:pPr>
              <w:rPr>
                <w:sz w:val="24"/>
              </w:rPr>
            </w:pPr>
          </w:p>
        </w:tc>
        <w:tc>
          <w:tcPr>
            <w:tcW w:w="3597" w:type="dxa"/>
          </w:tcPr>
          <w:p w14:paraId="6D45DA25" w14:textId="77777777" w:rsidR="00097E98" w:rsidRPr="00442838" w:rsidRDefault="00097E98" w:rsidP="000F163C">
            <w:pPr>
              <w:rPr>
                <w:sz w:val="24"/>
              </w:rPr>
            </w:pPr>
          </w:p>
        </w:tc>
        <w:tc>
          <w:tcPr>
            <w:tcW w:w="3597" w:type="dxa"/>
          </w:tcPr>
          <w:p w14:paraId="2BCEA645" w14:textId="77777777" w:rsidR="00097E98" w:rsidRPr="00442838" w:rsidRDefault="00097E98" w:rsidP="000F163C">
            <w:pPr>
              <w:rPr>
                <w:sz w:val="24"/>
              </w:rPr>
            </w:pPr>
          </w:p>
        </w:tc>
      </w:tr>
    </w:tbl>
    <w:p w14:paraId="2E771669" w14:textId="77777777" w:rsidR="00097E98" w:rsidRPr="00442838" w:rsidRDefault="00097E98" w:rsidP="00097E98">
      <w:pPr>
        <w:rPr>
          <w:sz w:val="24"/>
        </w:rPr>
      </w:pPr>
    </w:p>
    <w:p w14:paraId="29A38274" w14:textId="77777777" w:rsidR="00097E98" w:rsidRPr="00442838" w:rsidRDefault="00097E98" w:rsidP="00097E98">
      <w:pPr>
        <w:rPr>
          <w:sz w:val="24"/>
        </w:rPr>
      </w:pPr>
      <w:r w:rsidRPr="00442838">
        <w:rPr>
          <w:sz w:val="24"/>
        </w:rPr>
        <w:t>Sprites:</w:t>
      </w:r>
    </w:p>
    <w:p w14:paraId="00D05A7C" w14:textId="77777777" w:rsidR="00097E98" w:rsidRPr="00442838" w:rsidRDefault="00097E98" w:rsidP="00097E98">
      <w:pPr>
        <w:rPr>
          <w:sz w:val="24"/>
        </w:rPr>
      </w:pPr>
      <w:r w:rsidRPr="00442838">
        <w:rPr>
          <w:sz w:val="24"/>
        </w:rPr>
        <w:br w:type="page"/>
      </w:r>
    </w:p>
    <w:p w14:paraId="542BFF51" w14:textId="77777777" w:rsidR="00097E98" w:rsidRPr="00442838" w:rsidRDefault="00097E98" w:rsidP="00097E98">
      <w:pPr>
        <w:rPr>
          <w:sz w:val="24"/>
        </w:rPr>
      </w:pPr>
      <w:r w:rsidRPr="00442838">
        <w:rPr>
          <w:sz w:val="24"/>
        </w:rPr>
        <w:lastRenderedPageBreak/>
        <w:t>Family Page</w:t>
      </w:r>
    </w:p>
    <w:p w14:paraId="36EEB01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DE5B28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D22BDAD" w14:textId="77777777" w:rsidTr="000F163C">
        <w:trPr>
          <w:trHeight w:val="896"/>
        </w:trPr>
        <w:tc>
          <w:tcPr>
            <w:tcW w:w="1251" w:type="dxa"/>
          </w:tcPr>
          <w:p w14:paraId="6FFFA968" w14:textId="77777777" w:rsidR="00097E98" w:rsidRPr="00442838" w:rsidRDefault="00097E98" w:rsidP="000F163C">
            <w:pPr>
              <w:spacing w:line="360" w:lineRule="auto"/>
            </w:pPr>
            <w:r w:rsidRPr="00442838">
              <w:t>Pokemon</w:t>
            </w:r>
          </w:p>
          <w:p w14:paraId="3E12E10F" w14:textId="77777777" w:rsidR="00097E98" w:rsidRPr="00442838" w:rsidRDefault="00097E98" w:rsidP="000F163C">
            <w:pPr>
              <w:spacing w:line="360" w:lineRule="auto"/>
            </w:pPr>
            <w:r w:rsidRPr="00442838">
              <w:t>Name</w:t>
            </w:r>
          </w:p>
        </w:tc>
        <w:tc>
          <w:tcPr>
            <w:tcW w:w="1652" w:type="dxa"/>
          </w:tcPr>
          <w:p w14:paraId="7550D40A" w14:textId="77777777" w:rsidR="00097E98" w:rsidRPr="00442838" w:rsidRDefault="00097E98" w:rsidP="000F163C">
            <w:pPr>
              <w:spacing w:line="360" w:lineRule="auto"/>
            </w:pPr>
            <w:r w:rsidRPr="00442838">
              <w:t>Pokemon Number</w:t>
            </w:r>
          </w:p>
        </w:tc>
        <w:tc>
          <w:tcPr>
            <w:tcW w:w="3719" w:type="dxa"/>
          </w:tcPr>
          <w:p w14:paraId="38E36A6F" w14:textId="77777777" w:rsidR="00097E98" w:rsidRPr="00442838" w:rsidRDefault="00097E98" w:rsidP="000F163C">
            <w:pPr>
              <w:spacing w:line="360" w:lineRule="auto"/>
            </w:pPr>
            <w:r w:rsidRPr="00442838">
              <w:t>Base Stats</w:t>
            </w:r>
          </w:p>
          <w:p w14:paraId="0777064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C37D4F6" w14:textId="77777777" w:rsidR="00097E98" w:rsidRPr="00442838" w:rsidRDefault="00097E98" w:rsidP="000F163C">
            <w:pPr>
              <w:spacing w:line="360" w:lineRule="auto"/>
            </w:pPr>
            <w:r w:rsidRPr="00442838">
              <w:t>Ability</w:t>
            </w:r>
          </w:p>
        </w:tc>
        <w:tc>
          <w:tcPr>
            <w:tcW w:w="724" w:type="dxa"/>
          </w:tcPr>
          <w:p w14:paraId="04F1CA0C" w14:textId="77777777" w:rsidR="00097E98" w:rsidRPr="00442838" w:rsidRDefault="00097E98" w:rsidP="000F163C">
            <w:pPr>
              <w:spacing w:line="360" w:lineRule="auto"/>
            </w:pPr>
            <w:r w:rsidRPr="00442838">
              <w:t>Type 1</w:t>
            </w:r>
          </w:p>
        </w:tc>
        <w:tc>
          <w:tcPr>
            <w:tcW w:w="724" w:type="dxa"/>
          </w:tcPr>
          <w:p w14:paraId="4AE0D865" w14:textId="77777777" w:rsidR="00097E98" w:rsidRPr="00442838" w:rsidRDefault="00097E98" w:rsidP="000F163C">
            <w:pPr>
              <w:spacing w:line="360" w:lineRule="auto"/>
            </w:pPr>
            <w:r w:rsidRPr="00442838">
              <w:t>Type 2</w:t>
            </w:r>
          </w:p>
        </w:tc>
        <w:tc>
          <w:tcPr>
            <w:tcW w:w="1976" w:type="dxa"/>
          </w:tcPr>
          <w:p w14:paraId="2EDA70B6" w14:textId="77777777" w:rsidR="00097E98" w:rsidRPr="00442838" w:rsidRDefault="00097E98" w:rsidP="000F163C">
            <w:pPr>
              <w:spacing w:line="360" w:lineRule="auto"/>
            </w:pPr>
            <w:r w:rsidRPr="00442838">
              <w:t>Evolution</w:t>
            </w:r>
          </w:p>
        </w:tc>
      </w:tr>
      <w:tr w:rsidR="00097E98" w:rsidRPr="00442838" w14:paraId="2B95129E" w14:textId="77777777" w:rsidTr="000F163C">
        <w:trPr>
          <w:trHeight w:val="454"/>
        </w:trPr>
        <w:tc>
          <w:tcPr>
            <w:tcW w:w="1251" w:type="dxa"/>
          </w:tcPr>
          <w:p w14:paraId="08D35B3C" w14:textId="77777777" w:rsidR="00097E98" w:rsidRPr="00442838" w:rsidRDefault="00097E98" w:rsidP="000F163C">
            <w:pPr>
              <w:spacing w:line="360" w:lineRule="auto"/>
            </w:pPr>
          </w:p>
        </w:tc>
        <w:tc>
          <w:tcPr>
            <w:tcW w:w="1652" w:type="dxa"/>
          </w:tcPr>
          <w:p w14:paraId="2F5FC7EB" w14:textId="77777777" w:rsidR="00097E98" w:rsidRPr="00442838" w:rsidRDefault="00097E98" w:rsidP="000F163C">
            <w:pPr>
              <w:spacing w:line="360" w:lineRule="auto"/>
            </w:pPr>
          </w:p>
        </w:tc>
        <w:tc>
          <w:tcPr>
            <w:tcW w:w="3719" w:type="dxa"/>
          </w:tcPr>
          <w:p w14:paraId="088541EA" w14:textId="77777777" w:rsidR="00097E98" w:rsidRPr="00442838" w:rsidRDefault="00097E98" w:rsidP="000F163C">
            <w:pPr>
              <w:spacing w:line="360" w:lineRule="auto"/>
            </w:pPr>
          </w:p>
        </w:tc>
        <w:tc>
          <w:tcPr>
            <w:tcW w:w="880" w:type="dxa"/>
          </w:tcPr>
          <w:p w14:paraId="7B3E62AE" w14:textId="77777777" w:rsidR="00097E98" w:rsidRPr="00442838" w:rsidRDefault="00097E98" w:rsidP="000F163C">
            <w:pPr>
              <w:spacing w:line="360" w:lineRule="auto"/>
            </w:pPr>
          </w:p>
        </w:tc>
        <w:tc>
          <w:tcPr>
            <w:tcW w:w="724" w:type="dxa"/>
          </w:tcPr>
          <w:p w14:paraId="235CA1A7" w14:textId="77777777" w:rsidR="00097E98" w:rsidRPr="00442838" w:rsidRDefault="00097E98" w:rsidP="000F163C">
            <w:pPr>
              <w:spacing w:line="360" w:lineRule="auto"/>
            </w:pPr>
          </w:p>
        </w:tc>
        <w:tc>
          <w:tcPr>
            <w:tcW w:w="724" w:type="dxa"/>
          </w:tcPr>
          <w:p w14:paraId="33B241A2" w14:textId="77777777" w:rsidR="00097E98" w:rsidRPr="00442838" w:rsidRDefault="00097E98" w:rsidP="000F163C">
            <w:pPr>
              <w:spacing w:line="360" w:lineRule="auto"/>
            </w:pPr>
          </w:p>
        </w:tc>
        <w:tc>
          <w:tcPr>
            <w:tcW w:w="1976" w:type="dxa"/>
          </w:tcPr>
          <w:p w14:paraId="588CC602" w14:textId="77777777" w:rsidR="00097E98" w:rsidRPr="00442838" w:rsidRDefault="00097E98" w:rsidP="000F163C">
            <w:pPr>
              <w:spacing w:line="360" w:lineRule="auto"/>
            </w:pPr>
          </w:p>
        </w:tc>
      </w:tr>
      <w:tr w:rsidR="00097E98" w:rsidRPr="00442838" w14:paraId="5C20B4DF" w14:textId="77777777" w:rsidTr="000F163C">
        <w:trPr>
          <w:trHeight w:val="441"/>
        </w:trPr>
        <w:tc>
          <w:tcPr>
            <w:tcW w:w="1251" w:type="dxa"/>
          </w:tcPr>
          <w:p w14:paraId="10F813B7" w14:textId="77777777" w:rsidR="00097E98" w:rsidRPr="00442838" w:rsidRDefault="00097E98" w:rsidP="000F163C">
            <w:pPr>
              <w:spacing w:line="360" w:lineRule="auto"/>
            </w:pPr>
          </w:p>
        </w:tc>
        <w:tc>
          <w:tcPr>
            <w:tcW w:w="1652" w:type="dxa"/>
          </w:tcPr>
          <w:p w14:paraId="1818FE91" w14:textId="77777777" w:rsidR="00097E98" w:rsidRPr="00442838" w:rsidRDefault="00097E98" w:rsidP="000F163C">
            <w:pPr>
              <w:spacing w:line="360" w:lineRule="auto"/>
            </w:pPr>
          </w:p>
        </w:tc>
        <w:tc>
          <w:tcPr>
            <w:tcW w:w="3719" w:type="dxa"/>
          </w:tcPr>
          <w:p w14:paraId="11EAC52A" w14:textId="77777777" w:rsidR="00097E98" w:rsidRPr="00442838" w:rsidRDefault="00097E98" w:rsidP="000F163C">
            <w:pPr>
              <w:spacing w:line="360" w:lineRule="auto"/>
            </w:pPr>
          </w:p>
        </w:tc>
        <w:tc>
          <w:tcPr>
            <w:tcW w:w="880" w:type="dxa"/>
          </w:tcPr>
          <w:p w14:paraId="769A907B" w14:textId="77777777" w:rsidR="00097E98" w:rsidRPr="00442838" w:rsidRDefault="00097E98" w:rsidP="000F163C">
            <w:pPr>
              <w:spacing w:line="360" w:lineRule="auto"/>
            </w:pPr>
          </w:p>
        </w:tc>
        <w:tc>
          <w:tcPr>
            <w:tcW w:w="724" w:type="dxa"/>
          </w:tcPr>
          <w:p w14:paraId="22A5AFAD" w14:textId="77777777" w:rsidR="00097E98" w:rsidRPr="00442838" w:rsidRDefault="00097E98" w:rsidP="000F163C">
            <w:pPr>
              <w:spacing w:line="360" w:lineRule="auto"/>
            </w:pPr>
          </w:p>
        </w:tc>
        <w:tc>
          <w:tcPr>
            <w:tcW w:w="724" w:type="dxa"/>
          </w:tcPr>
          <w:p w14:paraId="49515664" w14:textId="77777777" w:rsidR="00097E98" w:rsidRPr="00442838" w:rsidRDefault="00097E98" w:rsidP="000F163C">
            <w:pPr>
              <w:spacing w:line="360" w:lineRule="auto"/>
            </w:pPr>
          </w:p>
        </w:tc>
        <w:tc>
          <w:tcPr>
            <w:tcW w:w="1976" w:type="dxa"/>
          </w:tcPr>
          <w:p w14:paraId="506C0C4D" w14:textId="77777777" w:rsidR="00097E98" w:rsidRPr="00442838" w:rsidRDefault="00097E98" w:rsidP="000F163C">
            <w:pPr>
              <w:spacing w:line="360" w:lineRule="auto"/>
            </w:pPr>
          </w:p>
        </w:tc>
      </w:tr>
      <w:tr w:rsidR="00097E98" w:rsidRPr="00442838" w14:paraId="43361ABC" w14:textId="77777777" w:rsidTr="000F163C">
        <w:trPr>
          <w:trHeight w:val="441"/>
        </w:trPr>
        <w:tc>
          <w:tcPr>
            <w:tcW w:w="1251" w:type="dxa"/>
          </w:tcPr>
          <w:p w14:paraId="6DC7B31D" w14:textId="77777777" w:rsidR="00097E98" w:rsidRPr="00442838" w:rsidRDefault="00097E98" w:rsidP="000F163C">
            <w:pPr>
              <w:spacing w:line="360" w:lineRule="auto"/>
            </w:pPr>
          </w:p>
        </w:tc>
        <w:tc>
          <w:tcPr>
            <w:tcW w:w="1652" w:type="dxa"/>
          </w:tcPr>
          <w:p w14:paraId="212F5327" w14:textId="77777777" w:rsidR="00097E98" w:rsidRPr="00442838" w:rsidRDefault="00097E98" w:rsidP="000F163C">
            <w:pPr>
              <w:spacing w:line="360" w:lineRule="auto"/>
            </w:pPr>
          </w:p>
        </w:tc>
        <w:tc>
          <w:tcPr>
            <w:tcW w:w="3719" w:type="dxa"/>
          </w:tcPr>
          <w:p w14:paraId="2F95BD23" w14:textId="77777777" w:rsidR="00097E98" w:rsidRPr="00442838" w:rsidRDefault="00097E98" w:rsidP="000F163C">
            <w:pPr>
              <w:spacing w:line="360" w:lineRule="auto"/>
            </w:pPr>
          </w:p>
        </w:tc>
        <w:tc>
          <w:tcPr>
            <w:tcW w:w="880" w:type="dxa"/>
          </w:tcPr>
          <w:p w14:paraId="1E85A383" w14:textId="77777777" w:rsidR="00097E98" w:rsidRPr="00442838" w:rsidRDefault="00097E98" w:rsidP="000F163C">
            <w:pPr>
              <w:spacing w:line="360" w:lineRule="auto"/>
            </w:pPr>
          </w:p>
        </w:tc>
        <w:tc>
          <w:tcPr>
            <w:tcW w:w="724" w:type="dxa"/>
          </w:tcPr>
          <w:p w14:paraId="07DE8A1F" w14:textId="77777777" w:rsidR="00097E98" w:rsidRPr="00442838" w:rsidRDefault="00097E98" w:rsidP="000F163C">
            <w:pPr>
              <w:spacing w:line="360" w:lineRule="auto"/>
            </w:pPr>
          </w:p>
        </w:tc>
        <w:tc>
          <w:tcPr>
            <w:tcW w:w="724" w:type="dxa"/>
          </w:tcPr>
          <w:p w14:paraId="7F657D35" w14:textId="77777777" w:rsidR="00097E98" w:rsidRPr="00442838" w:rsidRDefault="00097E98" w:rsidP="000F163C">
            <w:pPr>
              <w:spacing w:line="360" w:lineRule="auto"/>
            </w:pPr>
          </w:p>
        </w:tc>
        <w:tc>
          <w:tcPr>
            <w:tcW w:w="1976" w:type="dxa"/>
          </w:tcPr>
          <w:p w14:paraId="73815210" w14:textId="77777777" w:rsidR="00097E98" w:rsidRPr="00442838" w:rsidRDefault="00097E98" w:rsidP="000F163C">
            <w:pPr>
              <w:spacing w:line="360" w:lineRule="auto"/>
            </w:pPr>
          </w:p>
        </w:tc>
      </w:tr>
      <w:tr w:rsidR="00097E98" w:rsidRPr="00442838" w14:paraId="5D071547" w14:textId="77777777" w:rsidTr="000F163C">
        <w:trPr>
          <w:trHeight w:val="896"/>
        </w:trPr>
        <w:tc>
          <w:tcPr>
            <w:tcW w:w="1251" w:type="dxa"/>
          </w:tcPr>
          <w:p w14:paraId="0DAC7FEF" w14:textId="77777777" w:rsidR="00097E98" w:rsidRPr="00442838" w:rsidRDefault="00097E98" w:rsidP="000F163C">
            <w:pPr>
              <w:spacing w:line="360" w:lineRule="auto"/>
            </w:pPr>
          </w:p>
        </w:tc>
        <w:tc>
          <w:tcPr>
            <w:tcW w:w="1652" w:type="dxa"/>
          </w:tcPr>
          <w:p w14:paraId="2DB49AF0" w14:textId="77777777" w:rsidR="00097E98" w:rsidRPr="00442838" w:rsidRDefault="00097E98" w:rsidP="000F163C">
            <w:pPr>
              <w:spacing w:line="360" w:lineRule="auto"/>
            </w:pPr>
          </w:p>
        </w:tc>
        <w:tc>
          <w:tcPr>
            <w:tcW w:w="3719" w:type="dxa"/>
          </w:tcPr>
          <w:p w14:paraId="04A8BBFD" w14:textId="77777777" w:rsidR="00097E98" w:rsidRPr="00442838" w:rsidRDefault="00097E98" w:rsidP="000F163C">
            <w:pPr>
              <w:spacing w:line="360" w:lineRule="auto"/>
            </w:pPr>
          </w:p>
        </w:tc>
        <w:tc>
          <w:tcPr>
            <w:tcW w:w="880" w:type="dxa"/>
          </w:tcPr>
          <w:p w14:paraId="5840815F" w14:textId="77777777" w:rsidR="00097E98" w:rsidRPr="00442838" w:rsidRDefault="00097E98" w:rsidP="000F163C">
            <w:pPr>
              <w:spacing w:line="360" w:lineRule="auto"/>
            </w:pPr>
          </w:p>
        </w:tc>
        <w:tc>
          <w:tcPr>
            <w:tcW w:w="724" w:type="dxa"/>
          </w:tcPr>
          <w:p w14:paraId="3DAFF6A6" w14:textId="77777777" w:rsidR="00097E98" w:rsidRPr="00442838" w:rsidRDefault="00097E98" w:rsidP="000F163C">
            <w:pPr>
              <w:spacing w:line="360" w:lineRule="auto"/>
            </w:pPr>
          </w:p>
        </w:tc>
        <w:tc>
          <w:tcPr>
            <w:tcW w:w="724" w:type="dxa"/>
          </w:tcPr>
          <w:p w14:paraId="22960FAE" w14:textId="77777777" w:rsidR="00097E98" w:rsidRPr="00442838" w:rsidRDefault="00097E98" w:rsidP="000F163C">
            <w:pPr>
              <w:spacing w:line="360" w:lineRule="auto"/>
            </w:pPr>
          </w:p>
        </w:tc>
        <w:tc>
          <w:tcPr>
            <w:tcW w:w="1976" w:type="dxa"/>
          </w:tcPr>
          <w:p w14:paraId="71E443B9" w14:textId="77777777" w:rsidR="00097E98" w:rsidRPr="00442838" w:rsidRDefault="00097E98" w:rsidP="000F163C">
            <w:pPr>
              <w:spacing w:line="360" w:lineRule="auto"/>
            </w:pPr>
          </w:p>
        </w:tc>
      </w:tr>
    </w:tbl>
    <w:p w14:paraId="73C83568" w14:textId="77777777" w:rsidR="00097E98" w:rsidRPr="00442838" w:rsidRDefault="00097E98" w:rsidP="00097E98">
      <w:pPr>
        <w:rPr>
          <w:sz w:val="24"/>
        </w:rPr>
      </w:pPr>
    </w:p>
    <w:p w14:paraId="62B5D73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491CAF" w14:textId="77777777" w:rsidTr="000F163C">
        <w:tc>
          <w:tcPr>
            <w:tcW w:w="3596" w:type="dxa"/>
          </w:tcPr>
          <w:p w14:paraId="750DF2FA" w14:textId="77777777" w:rsidR="00097E98" w:rsidRPr="00442838" w:rsidRDefault="00097E98" w:rsidP="000F163C">
            <w:pPr>
              <w:rPr>
                <w:sz w:val="24"/>
              </w:rPr>
            </w:pPr>
          </w:p>
        </w:tc>
        <w:tc>
          <w:tcPr>
            <w:tcW w:w="3597" w:type="dxa"/>
          </w:tcPr>
          <w:p w14:paraId="332F6226" w14:textId="77777777" w:rsidR="00097E98" w:rsidRPr="00442838" w:rsidRDefault="00097E98" w:rsidP="000F163C">
            <w:pPr>
              <w:rPr>
                <w:sz w:val="24"/>
              </w:rPr>
            </w:pPr>
          </w:p>
        </w:tc>
        <w:tc>
          <w:tcPr>
            <w:tcW w:w="3597" w:type="dxa"/>
          </w:tcPr>
          <w:p w14:paraId="3BD51310" w14:textId="77777777" w:rsidR="00097E98" w:rsidRPr="00442838" w:rsidRDefault="00097E98" w:rsidP="000F163C">
            <w:pPr>
              <w:rPr>
                <w:sz w:val="24"/>
              </w:rPr>
            </w:pPr>
          </w:p>
        </w:tc>
      </w:tr>
      <w:tr w:rsidR="00097E98" w:rsidRPr="00442838" w14:paraId="0FB093DB" w14:textId="77777777" w:rsidTr="000F163C">
        <w:tc>
          <w:tcPr>
            <w:tcW w:w="3596" w:type="dxa"/>
          </w:tcPr>
          <w:p w14:paraId="27DE578B" w14:textId="77777777" w:rsidR="00097E98" w:rsidRPr="00442838" w:rsidRDefault="00097E98" w:rsidP="000F163C">
            <w:pPr>
              <w:rPr>
                <w:sz w:val="24"/>
              </w:rPr>
            </w:pPr>
          </w:p>
        </w:tc>
        <w:tc>
          <w:tcPr>
            <w:tcW w:w="3597" w:type="dxa"/>
          </w:tcPr>
          <w:p w14:paraId="17D12D9D" w14:textId="77777777" w:rsidR="00097E98" w:rsidRPr="00442838" w:rsidRDefault="00097E98" w:rsidP="000F163C">
            <w:pPr>
              <w:rPr>
                <w:sz w:val="24"/>
              </w:rPr>
            </w:pPr>
          </w:p>
        </w:tc>
        <w:tc>
          <w:tcPr>
            <w:tcW w:w="3597" w:type="dxa"/>
          </w:tcPr>
          <w:p w14:paraId="4ECFA9C4" w14:textId="77777777" w:rsidR="00097E98" w:rsidRPr="00442838" w:rsidRDefault="00097E98" w:rsidP="000F163C">
            <w:pPr>
              <w:rPr>
                <w:sz w:val="24"/>
              </w:rPr>
            </w:pPr>
          </w:p>
        </w:tc>
      </w:tr>
    </w:tbl>
    <w:p w14:paraId="0424EF43" w14:textId="77777777" w:rsidR="00097E98" w:rsidRPr="00442838" w:rsidRDefault="00097E98" w:rsidP="00097E98">
      <w:pPr>
        <w:rPr>
          <w:sz w:val="24"/>
        </w:rPr>
      </w:pPr>
    </w:p>
    <w:p w14:paraId="17FB8162" w14:textId="77777777" w:rsidR="00097E98" w:rsidRPr="00442838" w:rsidRDefault="00097E98" w:rsidP="00097E98">
      <w:pPr>
        <w:rPr>
          <w:sz w:val="24"/>
        </w:rPr>
      </w:pPr>
      <w:r w:rsidRPr="00442838">
        <w:rPr>
          <w:sz w:val="24"/>
        </w:rPr>
        <w:t>Sprites:</w:t>
      </w:r>
    </w:p>
    <w:p w14:paraId="269F4E3E" w14:textId="77777777" w:rsidR="00097E98" w:rsidRPr="00442838" w:rsidRDefault="00097E98" w:rsidP="00097E98">
      <w:pPr>
        <w:rPr>
          <w:sz w:val="24"/>
        </w:rPr>
      </w:pPr>
      <w:r w:rsidRPr="00442838">
        <w:rPr>
          <w:sz w:val="24"/>
        </w:rPr>
        <w:br w:type="page"/>
      </w:r>
    </w:p>
    <w:p w14:paraId="4889587F" w14:textId="77777777" w:rsidR="00097E98" w:rsidRPr="00442838" w:rsidRDefault="00097E98" w:rsidP="00097E98">
      <w:pPr>
        <w:rPr>
          <w:sz w:val="24"/>
        </w:rPr>
      </w:pPr>
      <w:r w:rsidRPr="00442838">
        <w:rPr>
          <w:sz w:val="24"/>
        </w:rPr>
        <w:lastRenderedPageBreak/>
        <w:t>Family Page</w:t>
      </w:r>
    </w:p>
    <w:p w14:paraId="5814CDE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12C525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5EE2150" w14:textId="77777777" w:rsidTr="000F163C">
        <w:trPr>
          <w:trHeight w:val="896"/>
        </w:trPr>
        <w:tc>
          <w:tcPr>
            <w:tcW w:w="1251" w:type="dxa"/>
          </w:tcPr>
          <w:p w14:paraId="0C5EABC5" w14:textId="77777777" w:rsidR="00097E98" w:rsidRPr="00442838" w:rsidRDefault="00097E98" w:rsidP="000F163C">
            <w:pPr>
              <w:spacing w:line="360" w:lineRule="auto"/>
            </w:pPr>
            <w:r w:rsidRPr="00442838">
              <w:t>Pokemon</w:t>
            </w:r>
          </w:p>
          <w:p w14:paraId="26F05CD7" w14:textId="77777777" w:rsidR="00097E98" w:rsidRPr="00442838" w:rsidRDefault="00097E98" w:rsidP="000F163C">
            <w:pPr>
              <w:spacing w:line="360" w:lineRule="auto"/>
            </w:pPr>
            <w:r w:rsidRPr="00442838">
              <w:t>Name</w:t>
            </w:r>
          </w:p>
        </w:tc>
        <w:tc>
          <w:tcPr>
            <w:tcW w:w="1652" w:type="dxa"/>
          </w:tcPr>
          <w:p w14:paraId="6E266763" w14:textId="77777777" w:rsidR="00097E98" w:rsidRPr="00442838" w:rsidRDefault="00097E98" w:rsidP="000F163C">
            <w:pPr>
              <w:spacing w:line="360" w:lineRule="auto"/>
            </w:pPr>
            <w:r w:rsidRPr="00442838">
              <w:t>Pokemon Number</w:t>
            </w:r>
          </w:p>
        </w:tc>
        <w:tc>
          <w:tcPr>
            <w:tcW w:w="3719" w:type="dxa"/>
          </w:tcPr>
          <w:p w14:paraId="52594583" w14:textId="77777777" w:rsidR="00097E98" w:rsidRPr="00442838" w:rsidRDefault="00097E98" w:rsidP="000F163C">
            <w:pPr>
              <w:spacing w:line="360" w:lineRule="auto"/>
            </w:pPr>
            <w:r w:rsidRPr="00442838">
              <w:t>Base Stats</w:t>
            </w:r>
          </w:p>
          <w:p w14:paraId="45CC98DE"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511542A" w14:textId="77777777" w:rsidR="00097E98" w:rsidRPr="00442838" w:rsidRDefault="00097E98" w:rsidP="000F163C">
            <w:pPr>
              <w:spacing w:line="360" w:lineRule="auto"/>
            </w:pPr>
            <w:r w:rsidRPr="00442838">
              <w:t>Ability</w:t>
            </w:r>
          </w:p>
        </w:tc>
        <w:tc>
          <w:tcPr>
            <w:tcW w:w="724" w:type="dxa"/>
          </w:tcPr>
          <w:p w14:paraId="14D6AF18" w14:textId="77777777" w:rsidR="00097E98" w:rsidRPr="00442838" w:rsidRDefault="00097E98" w:rsidP="000F163C">
            <w:pPr>
              <w:spacing w:line="360" w:lineRule="auto"/>
            </w:pPr>
            <w:r w:rsidRPr="00442838">
              <w:t>Type 1</w:t>
            </w:r>
          </w:p>
        </w:tc>
        <w:tc>
          <w:tcPr>
            <w:tcW w:w="724" w:type="dxa"/>
          </w:tcPr>
          <w:p w14:paraId="0B07EB69" w14:textId="77777777" w:rsidR="00097E98" w:rsidRPr="00442838" w:rsidRDefault="00097E98" w:rsidP="000F163C">
            <w:pPr>
              <w:spacing w:line="360" w:lineRule="auto"/>
            </w:pPr>
            <w:r w:rsidRPr="00442838">
              <w:t>Type 2</w:t>
            </w:r>
          </w:p>
        </w:tc>
        <w:tc>
          <w:tcPr>
            <w:tcW w:w="1976" w:type="dxa"/>
          </w:tcPr>
          <w:p w14:paraId="49DEDDC1" w14:textId="77777777" w:rsidR="00097E98" w:rsidRPr="00442838" w:rsidRDefault="00097E98" w:rsidP="000F163C">
            <w:pPr>
              <w:spacing w:line="360" w:lineRule="auto"/>
            </w:pPr>
            <w:r w:rsidRPr="00442838">
              <w:t>Evolution</w:t>
            </w:r>
          </w:p>
        </w:tc>
      </w:tr>
      <w:tr w:rsidR="00097E98" w:rsidRPr="00442838" w14:paraId="151BF859" w14:textId="77777777" w:rsidTr="000F163C">
        <w:trPr>
          <w:trHeight w:val="454"/>
        </w:trPr>
        <w:tc>
          <w:tcPr>
            <w:tcW w:w="1251" w:type="dxa"/>
          </w:tcPr>
          <w:p w14:paraId="1B80B8A1" w14:textId="77777777" w:rsidR="00097E98" w:rsidRPr="00442838" w:rsidRDefault="00097E98" w:rsidP="000F163C">
            <w:pPr>
              <w:spacing w:line="360" w:lineRule="auto"/>
            </w:pPr>
          </w:p>
        </w:tc>
        <w:tc>
          <w:tcPr>
            <w:tcW w:w="1652" w:type="dxa"/>
          </w:tcPr>
          <w:p w14:paraId="3437C5AA" w14:textId="77777777" w:rsidR="00097E98" w:rsidRPr="00442838" w:rsidRDefault="00097E98" w:rsidP="000F163C">
            <w:pPr>
              <w:spacing w:line="360" w:lineRule="auto"/>
            </w:pPr>
          </w:p>
        </w:tc>
        <w:tc>
          <w:tcPr>
            <w:tcW w:w="3719" w:type="dxa"/>
          </w:tcPr>
          <w:p w14:paraId="5AA6E80B" w14:textId="77777777" w:rsidR="00097E98" w:rsidRPr="00442838" w:rsidRDefault="00097E98" w:rsidP="000F163C">
            <w:pPr>
              <w:spacing w:line="360" w:lineRule="auto"/>
            </w:pPr>
          </w:p>
        </w:tc>
        <w:tc>
          <w:tcPr>
            <w:tcW w:w="880" w:type="dxa"/>
          </w:tcPr>
          <w:p w14:paraId="5020CD4E" w14:textId="77777777" w:rsidR="00097E98" w:rsidRPr="00442838" w:rsidRDefault="00097E98" w:rsidP="000F163C">
            <w:pPr>
              <w:spacing w:line="360" w:lineRule="auto"/>
            </w:pPr>
          </w:p>
        </w:tc>
        <w:tc>
          <w:tcPr>
            <w:tcW w:w="724" w:type="dxa"/>
          </w:tcPr>
          <w:p w14:paraId="157104FA" w14:textId="77777777" w:rsidR="00097E98" w:rsidRPr="00442838" w:rsidRDefault="00097E98" w:rsidP="000F163C">
            <w:pPr>
              <w:spacing w:line="360" w:lineRule="auto"/>
            </w:pPr>
          </w:p>
        </w:tc>
        <w:tc>
          <w:tcPr>
            <w:tcW w:w="724" w:type="dxa"/>
          </w:tcPr>
          <w:p w14:paraId="2BD8A3EB" w14:textId="77777777" w:rsidR="00097E98" w:rsidRPr="00442838" w:rsidRDefault="00097E98" w:rsidP="000F163C">
            <w:pPr>
              <w:spacing w:line="360" w:lineRule="auto"/>
            </w:pPr>
          </w:p>
        </w:tc>
        <w:tc>
          <w:tcPr>
            <w:tcW w:w="1976" w:type="dxa"/>
          </w:tcPr>
          <w:p w14:paraId="31153195" w14:textId="77777777" w:rsidR="00097E98" w:rsidRPr="00442838" w:rsidRDefault="00097E98" w:rsidP="000F163C">
            <w:pPr>
              <w:spacing w:line="360" w:lineRule="auto"/>
            </w:pPr>
          </w:p>
        </w:tc>
      </w:tr>
      <w:tr w:rsidR="00097E98" w:rsidRPr="00442838" w14:paraId="54B5F548" w14:textId="77777777" w:rsidTr="000F163C">
        <w:trPr>
          <w:trHeight w:val="441"/>
        </w:trPr>
        <w:tc>
          <w:tcPr>
            <w:tcW w:w="1251" w:type="dxa"/>
          </w:tcPr>
          <w:p w14:paraId="6D13324A" w14:textId="77777777" w:rsidR="00097E98" w:rsidRPr="00442838" w:rsidRDefault="00097E98" w:rsidP="000F163C">
            <w:pPr>
              <w:spacing w:line="360" w:lineRule="auto"/>
            </w:pPr>
          </w:p>
        </w:tc>
        <w:tc>
          <w:tcPr>
            <w:tcW w:w="1652" w:type="dxa"/>
          </w:tcPr>
          <w:p w14:paraId="147D376C" w14:textId="77777777" w:rsidR="00097E98" w:rsidRPr="00442838" w:rsidRDefault="00097E98" w:rsidP="000F163C">
            <w:pPr>
              <w:spacing w:line="360" w:lineRule="auto"/>
            </w:pPr>
          </w:p>
        </w:tc>
        <w:tc>
          <w:tcPr>
            <w:tcW w:w="3719" w:type="dxa"/>
          </w:tcPr>
          <w:p w14:paraId="22C3EB80" w14:textId="77777777" w:rsidR="00097E98" w:rsidRPr="00442838" w:rsidRDefault="00097E98" w:rsidP="000F163C">
            <w:pPr>
              <w:spacing w:line="360" w:lineRule="auto"/>
            </w:pPr>
          </w:p>
        </w:tc>
        <w:tc>
          <w:tcPr>
            <w:tcW w:w="880" w:type="dxa"/>
          </w:tcPr>
          <w:p w14:paraId="512E48FE" w14:textId="77777777" w:rsidR="00097E98" w:rsidRPr="00442838" w:rsidRDefault="00097E98" w:rsidP="000F163C">
            <w:pPr>
              <w:spacing w:line="360" w:lineRule="auto"/>
            </w:pPr>
          </w:p>
        </w:tc>
        <w:tc>
          <w:tcPr>
            <w:tcW w:w="724" w:type="dxa"/>
          </w:tcPr>
          <w:p w14:paraId="77B31AA7" w14:textId="77777777" w:rsidR="00097E98" w:rsidRPr="00442838" w:rsidRDefault="00097E98" w:rsidP="000F163C">
            <w:pPr>
              <w:spacing w:line="360" w:lineRule="auto"/>
            </w:pPr>
          </w:p>
        </w:tc>
        <w:tc>
          <w:tcPr>
            <w:tcW w:w="724" w:type="dxa"/>
          </w:tcPr>
          <w:p w14:paraId="2D126577" w14:textId="77777777" w:rsidR="00097E98" w:rsidRPr="00442838" w:rsidRDefault="00097E98" w:rsidP="000F163C">
            <w:pPr>
              <w:spacing w:line="360" w:lineRule="auto"/>
            </w:pPr>
          </w:p>
        </w:tc>
        <w:tc>
          <w:tcPr>
            <w:tcW w:w="1976" w:type="dxa"/>
          </w:tcPr>
          <w:p w14:paraId="35CB562E" w14:textId="77777777" w:rsidR="00097E98" w:rsidRPr="00442838" w:rsidRDefault="00097E98" w:rsidP="000F163C">
            <w:pPr>
              <w:spacing w:line="360" w:lineRule="auto"/>
            </w:pPr>
          </w:p>
        </w:tc>
      </w:tr>
      <w:tr w:rsidR="00097E98" w:rsidRPr="00442838" w14:paraId="66677EB5" w14:textId="77777777" w:rsidTr="000F163C">
        <w:trPr>
          <w:trHeight w:val="441"/>
        </w:trPr>
        <w:tc>
          <w:tcPr>
            <w:tcW w:w="1251" w:type="dxa"/>
          </w:tcPr>
          <w:p w14:paraId="638FAB70" w14:textId="77777777" w:rsidR="00097E98" w:rsidRPr="00442838" w:rsidRDefault="00097E98" w:rsidP="000F163C">
            <w:pPr>
              <w:spacing w:line="360" w:lineRule="auto"/>
            </w:pPr>
          </w:p>
        </w:tc>
        <w:tc>
          <w:tcPr>
            <w:tcW w:w="1652" w:type="dxa"/>
          </w:tcPr>
          <w:p w14:paraId="19B0D130" w14:textId="77777777" w:rsidR="00097E98" w:rsidRPr="00442838" w:rsidRDefault="00097E98" w:rsidP="000F163C">
            <w:pPr>
              <w:spacing w:line="360" w:lineRule="auto"/>
            </w:pPr>
          </w:p>
        </w:tc>
        <w:tc>
          <w:tcPr>
            <w:tcW w:w="3719" w:type="dxa"/>
          </w:tcPr>
          <w:p w14:paraId="2F55EEB0" w14:textId="77777777" w:rsidR="00097E98" w:rsidRPr="00442838" w:rsidRDefault="00097E98" w:rsidP="000F163C">
            <w:pPr>
              <w:spacing w:line="360" w:lineRule="auto"/>
            </w:pPr>
          </w:p>
        </w:tc>
        <w:tc>
          <w:tcPr>
            <w:tcW w:w="880" w:type="dxa"/>
          </w:tcPr>
          <w:p w14:paraId="0EB29E06" w14:textId="77777777" w:rsidR="00097E98" w:rsidRPr="00442838" w:rsidRDefault="00097E98" w:rsidP="000F163C">
            <w:pPr>
              <w:spacing w:line="360" w:lineRule="auto"/>
            </w:pPr>
          </w:p>
        </w:tc>
        <w:tc>
          <w:tcPr>
            <w:tcW w:w="724" w:type="dxa"/>
          </w:tcPr>
          <w:p w14:paraId="7564F59D" w14:textId="77777777" w:rsidR="00097E98" w:rsidRPr="00442838" w:rsidRDefault="00097E98" w:rsidP="000F163C">
            <w:pPr>
              <w:spacing w:line="360" w:lineRule="auto"/>
            </w:pPr>
          </w:p>
        </w:tc>
        <w:tc>
          <w:tcPr>
            <w:tcW w:w="724" w:type="dxa"/>
          </w:tcPr>
          <w:p w14:paraId="3D2F7309" w14:textId="77777777" w:rsidR="00097E98" w:rsidRPr="00442838" w:rsidRDefault="00097E98" w:rsidP="000F163C">
            <w:pPr>
              <w:spacing w:line="360" w:lineRule="auto"/>
            </w:pPr>
          </w:p>
        </w:tc>
        <w:tc>
          <w:tcPr>
            <w:tcW w:w="1976" w:type="dxa"/>
          </w:tcPr>
          <w:p w14:paraId="605CE26E" w14:textId="77777777" w:rsidR="00097E98" w:rsidRPr="00442838" w:rsidRDefault="00097E98" w:rsidP="000F163C">
            <w:pPr>
              <w:spacing w:line="360" w:lineRule="auto"/>
            </w:pPr>
          </w:p>
        </w:tc>
      </w:tr>
      <w:tr w:rsidR="00097E98" w:rsidRPr="00442838" w14:paraId="43870E44" w14:textId="77777777" w:rsidTr="000F163C">
        <w:trPr>
          <w:trHeight w:val="896"/>
        </w:trPr>
        <w:tc>
          <w:tcPr>
            <w:tcW w:w="1251" w:type="dxa"/>
          </w:tcPr>
          <w:p w14:paraId="2B74E369" w14:textId="77777777" w:rsidR="00097E98" w:rsidRPr="00442838" w:rsidRDefault="00097E98" w:rsidP="000F163C">
            <w:pPr>
              <w:spacing w:line="360" w:lineRule="auto"/>
            </w:pPr>
          </w:p>
        </w:tc>
        <w:tc>
          <w:tcPr>
            <w:tcW w:w="1652" w:type="dxa"/>
          </w:tcPr>
          <w:p w14:paraId="3E44FE13" w14:textId="77777777" w:rsidR="00097E98" w:rsidRPr="00442838" w:rsidRDefault="00097E98" w:rsidP="000F163C">
            <w:pPr>
              <w:spacing w:line="360" w:lineRule="auto"/>
            </w:pPr>
          </w:p>
        </w:tc>
        <w:tc>
          <w:tcPr>
            <w:tcW w:w="3719" w:type="dxa"/>
          </w:tcPr>
          <w:p w14:paraId="77D3EAF4" w14:textId="77777777" w:rsidR="00097E98" w:rsidRPr="00442838" w:rsidRDefault="00097E98" w:rsidP="000F163C">
            <w:pPr>
              <w:spacing w:line="360" w:lineRule="auto"/>
            </w:pPr>
          </w:p>
        </w:tc>
        <w:tc>
          <w:tcPr>
            <w:tcW w:w="880" w:type="dxa"/>
          </w:tcPr>
          <w:p w14:paraId="17E97A7E" w14:textId="77777777" w:rsidR="00097E98" w:rsidRPr="00442838" w:rsidRDefault="00097E98" w:rsidP="000F163C">
            <w:pPr>
              <w:spacing w:line="360" w:lineRule="auto"/>
            </w:pPr>
          </w:p>
        </w:tc>
        <w:tc>
          <w:tcPr>
            <w:tcW w:w="724" w:type="dxa"/>
          </w:tcPr>
          <w:p w14:paraId="730D0452" w14:textId="77777777" w:rsidR="00097E98" w:rsidRPr="00442838" w:rsidRDefault="00097E98" w:rsidP="000F163C">
            <w:pPr>
              <w:spacing w:line="360" w:lineRule="auto"/>
            </w:pPr>
          </w:p>
        </w:tc>
        <w:tc>
          <w:tcPr>
            <w:tcW w:w="724" w:type="dxa"/>
          </w:tcPr>
          <w:p w14:paraId="556BA1BE" w14:textId="77777777" w:rsidR="00097E98" w:rsidRPr="00442838" w:rsidRDefault="00097E98" w:rsidP="000F163C">
            <w:pPr>
              <w:spacing w:line="360" w:lineRule="auto"/>
            </w:pPr>
          </w:p>
        </w:tc>
        <w:tc>
          <w:tcPr>
            <w:tcW w:w="1976" w:type="dxa"/>
          </w:tcPr>
          <w:p w14:paraId="1D28DBDA" w14:textId="77777777" w:rsidR="00097E98" w:rsidRPr="00442838" w:rsidRDefault="00097E98" w:rsidP="000F163C">
            <w:pPr>
              <w:spacing w:line="360" w:lineRule="auto"/>
            </w:pPr>
          </w:p>
        </w:tc>
      </w:tr>
    </w:tbl>
    <w:p w14:paraId="2F3B18E7" w14:textId="77777777" w:rsidR="00097E98" w:rsidRPr="00442838" w:rsidRDefault="00097E98" w:rsidP="00097E98">
      <w:pPr>
        <w:rPr>
          <w:sz w:val="24"/>
        </w:rPr>
      </w:pPr>
    </w:p>
    <w:p w14:paraId="0937135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3BA814F" w14:textId="77777777" w:rsidTr="000F163C">
        <w:tc>
          <w:tcPr>
            <w:tcW w:w="3596" w:type="dxa"/>
          </w:tcPr>
          <w:p w14:paraId="20EE882A" w14:textId="77777777" w:rsidR="00097E98" w:rsidRPr="00442838" w:rsidRDefault="00097E98" w:rsidP="000F163C">
            <w:pPr>
              <w:rPr>
                <w:sz w:val="24"/>
              </w:rPr>
            </w:pPr>
          </w:p>
        </w:tc>
        <w:tc>
          <w:tcPr>
            <w:tcW w:w="3597" w:type="dxa"/>
          </w:tcPr>
          <w:p w14:paraId="79EA81A1" w14:textId="77777777" w:rsidR="00097E98" w:rsidRPr="00442838" w:rsidRDefault="00097E98" w:rsidP="000F163C">
            <w:pPr>
              <w:rPr>
                <w:sz w:val="24"/>
              </w:rPr>
            </w:pPr>
          </w:p>
        </w:tc>
        <w:tc>
          <w:tcPr>
            <w:tcW w:w="3597" w:type="dxa"/>
          </w:tcPr>
          <w:p w14:paraId="347BFD8B" w14:textId="77777777" w:rsidR="00097E98" w:rsidRPr="00442838" w:rsidRDefault="00097E98" w:rsidP="000F163C">
            <w:pPr>
              <w:rPr>
                <w:sz w:val="24"/>
              </w:rPr>
            </w:pPr>
          </w:p>
        </w:tc>
      </w:tr>
      <w:tr w:rsidR="00097E98" w:rsidRPr="00442838" w14:paraId="5798FF4B" w14:textId="77777777" w:rsidTr="000F163C">
        <w:tc>
          <w:tcPr>
            <w:tcW w:w="3596" w:type="dxa"/>
          </w:tcPr>
          <w:p w14:paraId="74FF75EF" w14:textId="77777777" w:rsidR="00097E98" w:rsidRPr="00442838" w:rsidRDefault="00097E98" w:rsidP="000F163C">
            <w:pPr>
              <w:rPr>
                <w:sz w:val="24"/>
              </w:rPr>
            </w:pPr>
          </w:p>
        </w:tc>
        <w:tc>
          <w:tcPr>
            <w:tcW w:w="3597" w:type="dxa"/>
          </w:tcPr>
          <w:p w14:paraId="075C418C" w14:textId="77777777" w:rsidR="00097E98" w:rsidRPr="00442838" w:rsidRDefault="00097E98" w:rsidP="000F163C">
            <w:pPr>
              <w:rPr>
                <w:sz w:val="24"/>
              </w:rPr>
            </w:pPr>
          </w:p>
        </w:tc>
        <w:tc>
          <w:tcPr>
            <w:tcW w:w="3597" w:type="dxa"/>
          </w:tcPr>
          <w:p w14:paraId="794B44BD" w14:textId="77777777" w:rsidR="00097E98" w:rsidRPr="00442838" w:rsidRDefault="00097E98" w:rsidP="000F163C">
            <w:pPr>
              <w:rPr>
                <w:sz w:val="24"/>
              </w:rPr>
            </w:pPr>
          </w:p>
        </w:tc>
      </w:tr>
    </w:tbl>
    <w:p w14:paraId="2386CB2C" w14:textId="77777777" w:rsidR="00097E98" w:rsidRPr="00442838" w:rsidRDefault="00097E98" w:rsidP="00097E98">
      <w:pPr>
        <w:rPr>
          <w:sz w:val="24"/>
        </w:rPr>
      </w:pPr>
    </w:p>
    <w:p w14:paraId="052D122F" w14:textId="77777777" w:rsidR="00097E98" w:rsidRPr="00442838" w:rsidRDefault="00097E98" w:rsidP="00097E98">
      <w:pPr>
        <w:rPr>
          <w:sz w:val="24"/>
        </w:rPr>
      </w:pPr>
      <w:r w:rsidRPr="00442838">
        <w:rPr>
          <w:sz w:val="24"/>
        </w:rPr>
        <w:t>Sprites:</w:t>
      </w:r>
    </w:p>
    <w:p w14:paraId="2D1F3538" w14:textId="77777777" w:rsidR="00097E98" w:rsidRPr="00442838" w:rsidRDefault="00097E98" w:rsidP="00097E98">
      <w:pPr>
        <w:rPr>
          <w:sz w:val="24"/>
        </w:rPr>
      </w:pPr>
      <w:r w:rsidRPr="00442838">
        <w:rPr>
          <w:sz w:val="24"/>
        </w:rPr>
        <w:br w:type="page"/>
      </w:r>
    </w:p>
    <w:p w14:paraId="21497C43" w14:textId="77777777" w:rsidR="00097E98" w:rsidRPr="00442838" w:rsidRDefault="00097E98" w:rsidP="00097E98">
      <w:pPr>
        <w:rPr>
          <w:sz w:val="24"/>
        </w:rPr>
      </w:pPr>
      <w:r w:rsidRPr="00442838">
        <w:rPr>
          <w:sz w:val="24"/>
        </w:rPr>
        <w:lastRenderedPageBreak/>
        <w:t>Family Page</w:t>
      </w:r>
    </w:p>
    <w:p w14:paraId="1B30E4C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C5FA0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38D36F" w14:textId="77777777" w:rsidTr="000F163C">
        <w:trPr>
          <w:trHeight w:val="896"/>
        </w:trPr>
        <w:tc>
          <w:tcPr>
            <w:tcW w:w="1251" w:type="dxa"/>
          </w:tcPr>
          <w:p w14:paraId="6F16379C" w14:textId="77777777" w:rsidR="00097E98" w:rsidRPr="00442838" w:rsidRDefault="00097E98" w:rsidP="000F163C">
            <w:pPr>
              <w:spacing w:line="360" w:lineRule="auto"/>
            </w:pPr>
            <w:r w:rsidRPr="00442838">
              <w:t>Pokemon</w:t>
            </w:r>
          </w:p>
          <w:p w14:paraId="42603DAE" w14:textId="77777777" w:rsidR="00097E98" w:rsidRPr="00442838" w:rsidRDefault="00097E98" w:rsidP="000F163C">
            <w:pPr>
              <w:spacing w:line="360" w:lineRule="auto"/>
            </w:pPr>
            <w:r w:rsidRPr="00442838">
              <w:t>Name</w:t>
            </w:r>
          </w:p>
        </w:tc>
        <w:tc>
          <w:tcPr>
            <w:tcW w:w="1652" w:type="dxa"/>
          </w:tcPr>
          <w:p w14:paraId="012B062B" w14:textId="77777777" w:rsidR="00097E98" w:rsidRPr="00442838" w:rsidRDefault="00097E98" w:rsidP="000F163C">
            <w:pPr>
              <w:spacing w:line="360" w:lineRule="auto"/>
            </w:pPr>
            <w:r w:rsidRPr="00442838">
              <w:t>Pokemon Number</w:t>
            </w:r>
          </w:p>
        </w:tc>
        <w:tc>
          <w:tcPr>
            <w:tcW w:w="3719" w:type="dxa"/>
          </w:tcPr>
          <w:p w14:paraId="6A985DCF" w14:textId="77777777" w:rsidR="00097E98" w:rsidRPr="00442838" w:rsidRDefault="00097E98" w:rsidP="000F163C">
            <w:pPr>
              <w:spacing w:line="360" w:lineRule="auto"/>
            </w:pPr>
            <w:r w:rsidRPr="00442838">
              <w:t>Base Stats</w:t>
            </w:r>
          </w:p>
          <w:p w14:paraId="7253C54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2C37256" w14:textId="77777777" w:rsidR="00097E98" w:rsidRPr="00442838" w:rsidRDefault="00097E98" w:rsidP="000F163C">
            <w:pPr>
              <w:spacing w:line="360" w:lineRule="auto"/>
            </w:pPr>
            <w:r w:rsidRPr="00442838">
              <w:t>Ability</w:t>
            </w:r>
          </w:p>
        </w:tc>
        <w:tc>
          <w:tcPr>
            <w:tcW w:w="724" w:type="dxa"/>
          </w:tcPr>
          <w:p w14:paraId="6F05FC5F" w14:textId="77777777" w:rsidR="00097E98" w:rsidRPr="00442838" w:rsidRDefault="00097E98" w:rsidP="000F163C">
            <w:pPr>
              <w:spacing w:line="360" w:lineRule="auto"/>
            </w:pPr>
            <w:r w:rsidRPr="00442838">
              <w:t>Type 1</w:t>
            </w:r>
          </w:p>
        </w:tc>
        <w:tc>
          <w:tcPr>
            <w:tcW w:w="724" w:type="dxa"/>
          </w:tcPr>
          <w:p w14:paraId="53AFAC04" w14:textId="77777777" w:rsidR="00097E98" w:rsidRPr="00442838" w:rsidRDefault="00097E98" w:rsidP="000F163C">
            <w:pPr>
              <w:spacing w:line="360" w:lineRule="auto"/>
            </w:pPr>
            <w:r w:rsidRPr="00442838">
              <w:t>Type 2</w:t>
            </w:r>
          </w:p>
        </w:tc>
        <w:tc>
          <w:tcPr>
            <w:tcW w:w="1976" w:type="dxa"/>
          </w:tcPr>
          <w:p w14:paraId="1566F7B0" w14:textId="77777777" w:rsidR="00097E98" w:rsidRPr="00442838" w:rsidRDefault="00097E98" w:rsidP="000F163C">
            <w:pPr>
              <w:spacing w:line="360" w:lineRule="auto"/>
            </w:pPr>
            <w:r w:rsidRPr="00442838">
              <w:t>Evolution</w:t>
            </w:r>
          </w:p>
        </w:tc>
      </w:tr>
      <w:tr w:rsidR="00097E98" w:rsidRPr="00442838" w14:paraId="024F37D4" w14:textId="77777777" w:rsidTr="000F163C">
        <w:trPr>
          <w:trHeight w:val="454"/>
        </w:trPr>
        <w:tc>
          <w:tcPr>
            <w:tcW w:w="1251" w:type="dxa"/>
          </w:tcPr>
          <w:p w14:paraId="61142183" w14:textId="77777777" w:rsidR="00097E98" w:rsidRPr="00442838" w:rsidRDefault="00097E98" w:rsidP="000F163C">
            <w:pPr>
              <w:spacing w:line="360" w:lineRule="auto"/>
            </w:pPr>
          </w:p>
        </w:tc>
        <w:tc>
          <w:tcPr>
            <w:tcW w:w="1652" w:type="dxa"/>
          </w:tcPr>
          <w:p w14:paraId="5C5696C6" w14:textId="77777777" w:rsidR="00097E98" w:rsidRPr="00442838" w:rsidRDefault="00097E98" w:rsidP="000F163C">
            <w:pPr>
              <w:spacing w:line="360" w:lineRule="auto"/>
            </w:pPr>
          </w:p>
        </w:tc>
        <w:tc>
          <w:tcPr>
            <w:tcW w:w="3719" w:type="dxa"/>
          </w:tcPr>
          <w:p w14:paraId="00E31143" w14:textId="77777777" w:rsidR="00097E98" w:rsidRPr="00442838" w:rsidRDefault="00097E98" w:rsidP="000F163C">
            <w:pPr>
              <w:spacing w:line="360" w:lineRule="auto"/>
            </w:pPr>
          </w:p>
        </w:tc>
        <w:tc>
          <w:tcPr>
            <w:tcW w:w="880" w:type="dxa"/>
          </w:tcPr>
          <w:p w14:paraId="2219D6F6" w14:textId="77777777" w:rsidR="00097E98" w:rsidRPr="00442838" w:rsidRDefault="00097E98" w:rsidP="000F163C">
            <w:pPr>
              <w:spacing w:line="360" w:lineRule="auto"/>
            </w:pPr>
          </w:p>
        </w:tc>
        <w:tc>
          <w:tcPr>
            <w:tcW w:w="724" w:type="dxa"/>
          </w:tcPr>
          <w:p w14:paraId="545867DF" w14:textId="77777777" w:rsidR="00097E98" w:rsidRPr="00442838" w:rsidRDefault="00097E98" w:rsidP="000F163C">
            <w:pPr>
              <w:spacing w:line="360" w:lineRule="auto"/>
            </w:pPr>
          </w:p>
        </w:tc>
        <w:tc>
          <w:tcPr>
            <w:tcW w:w="724" w:type="dxa"/>
          </w:tcPr>
          <w:p w14:paraId="5E95A672" w14:textId="77777777" w:rsidR="00097E98" w:rsidRPr="00442838" w:rsidRDefault="00097E98" w:rsidP="000F163C">
            <w:pPr>
              <w:spacing w:line="360" w:lineRule="auto"/>
            </w:pPr>
          </w:p>
        </w:tc>
        <w:tc>
          <w:tcPr>
            <w:tcW w:w="1976" w:type="dxa"/>
          </w:tcPr>
          <w:p w14:paraId="2E1F5010" w14:textId="77777777" w:rsidR="00097E98" w:rsidRPr="00442838" w:rsidRDefault="00097E98" w:rsidP="000F163C">
            <w:pPr>
              <w:spacing w:line="360" w:lineRule="auto"/>
            </w:pPr>
          </w:p>
        </w:tc>
      </w:tr>
      <w:tr w:rsidR="00097E98" w:rsidRPr="00442838" w14:paraId="466C8D05" w14:textId="77777777" w:rsidTr="000F163C">
        <w:trPr>
          <w:trHeight w:val="441"/>
        </w:trPr>
        <w:tc>
          <w:tcPr>
            <w:tcW w:w="1251" w:type="dxa"/>
          </w:tcPr>
          <w:p w14:paraId="341D7477" w14:textId="77777777" w:rsidR="00097E98" w:rsidRPr="00442838" w:rsidRDefault="00097E98" w:rsidP="000F163C">
            <w:pPr>
              <w:spacing w:line="360" w:lineRule="auto"/>
            </w:pPr>
          </w:p>
        </w:tc>
        <w:tc>
          <w:tcPr>
            <w:tcW w:w="1652" w:type="dxa"/>
          </w:tcPr>
          <w:p w14:paraId="6909D8C4" w14:textId="77777777" w:rsidR="00097E98" w:rsidRPr="00442838" w:rsidRDefault="00097E98" w:rsidP="000F163C">
            <w:pPr>
              <w:spacing w:line="360" w:lineRule="auto"/>
            </w:pPr>
          </w:p>
        </w:tc>
        <w:tc>
          <w:tcPr>
            <w:tcW w:w="3719" w:type="dxa"/>
          </w:tcPr>
          <w:p w14:paraId="39CDB863" w14:textId="77777777" w:rsidR="00097E98" w:rsidRPr="00442838" w:rsidRDefault="00097E98" w:rsidP="000F163C">
            <w:pPr>
              <w:spacing w:line="360" w:lineRule="auto"/>
            </w:pPr>
          </w:p>
        </w:tc>
        <w:tc>
          <w:tcPr>
            <w:tcW w:w="880" w:type="dxa"/>
          </w:tcPr>
          <w:p w14:paraId="242777FF" w14:textId="77777777" w:rsidR="00097E98" w:rsidRPr="00442838" w:rsidRDefault="00097E98" w:rsidP="000F163C">
            <w:pPr>
              <w:spacing w:line="360" w:lineRule="auto"/>
            </w:pPr>
          </w:p>
        </w:tc>
        <w:tc>
          <w:tcPr>
            <w:tcW w:w="724" w:type="dxa"/>
          </w:tcPr>
          <w:p w14:paraId="193336CC" w14:textId="77777777" w:rsidR="00097E98" w:rsidRPr="00442838" w:rsidRDefault="00097E98" w:rsidP="000F163C">
            <w:pPr>
              <w:spacing w:line="360" w:lineRule="auto"/>
            </w:pPr>
          </w:p>
        </w:tc>
        <w:tc>
          <w:tcPr>
            <w:tcW w:w="724" w:type="dxa"/>
          </w:tcPr>
          <w:p w14:paraId="5CC9FCAF" w14:textId="77777777" w:rsidR="00097E98" w:rsidRPr="00442838" w:rsidRDefault="00097E98" w:rsidP="000F163C">
            <w:pPr>
              <w:spacing w:line="360" w:lineRule="auto"/>
            </w:pPr>
          </w:p>
        </w:tc>
        <w:tc>
          <w:tcPr>
            <w:tcW w:w="1976" w:type="dxa"/>
          </w:tcPr>
          <w:p w14:paraId="4BEFB7D7" w14:textId="77777777" w:rsidR="00097E98" w:rsidRPr="00442838" w:rsidRDefault="00097E98" w:rsidP="000F163C">
            <w:pPr>
              <w:spacing w:line="360" w:lineRule="auto"/>
            </w:pPr>
          </w:p>
        </w:tc>
      </w:tr>
      <w:tr w:rsidR="00097E98" w:rsidRPr="00442838" w14:paraId="35BA7E6B" w14:textId="77777777" w:rsidTr="000F163C">
        <w:trPr>
          <w:trHeight w:val="441"/>
        </w:trPr>
        <w:tc>
          <w:tcPr>
            <w:tcW w:w="1251" w:type="dxa"/>
          </w:tcPr>
          <w:p w14:paraId="4D6AD175" w14:textId="77777777" w:rsidR="00097E98" w:rsidRPr="00442838" w:rsidRDefault="00097E98" w:rsidP="000F163C">
            <w:pPr>
              <w:spacing w:line="360" w:lineRule="auto"/>
            </w:pPr>
          </w:p>
        </w:tc>
        <w:tc>
          <w:tcPr>
            <w:tcW w:w="1652" w:type="dxa"/>
          </w:tcPr>
          <w:p w14:paraId="15F24AC6" w14:textId="77777777" w:rsidR="00097E98" w:rsidRPr="00442838" w:rsidRDefault="00097E98" w:rsidP="000F163C">
            <w:pPr>
              <w:spacing w:line="360" w:lineRule="auto"/>
            </w:pPr>
          </w:p>
        </w:tc>
        <w:tc>
          <w:tcPr>
            <w:tcW w:w="3719" w:type="dxa"/>
          </w:tcPr>
          <w:p w14:paraId="0B2B5C88" w14:textId="77777777" w:rsidR="00097E98" w:rsidRPr="00442838" w:rsidRDefault="00097E98" w:rsidP="000F163C">
            <w:pPr>
              <w:spacing w:line="360" w:lineRule="auto"/>
            </w:pPr>
          </w:p>
        </w:tc>
        <w:tc>
          <w:tcPr>
            <w:tcW w:w="880" w:type="dxa"/>
          </w:tcPr>
          <w:p w14:paraId="198995A4" w14:textId="77777777" w:rsidR="00097E98" w:rsidRPr="00442838" w:rsidRDefault="00097E98" w:rsidP="000F163C">
            <w:pPr>
              <w:spacing w:line="360" w:lineRule="auto"/>
            </w:pPr>
          </w:p>
        </w:tc>
        <w:tc>
          <w:tcPr>
            <w:tcW w:w="724" w:type="dxa"/>
          </w:tcPr>
          <w:p w14:paraId="4E3E6BF3" w14:textId="77777777" w:rsidR="00097E98" w:rsidRPr="00442838" w:rsidRDefault="00097E98" w:rsidP="000F163C">
            <w:pPr>
              <w:spacing w:line="360" w:lineRule="auto"/>
            </w:pPr>
          </w:p>
        </w:tc>
        <w:tc>
          <w:tcPr>
            <w:tcW w:w="724" w:type="dxa"/>
          </w:tcPr>
          <w:p w14:paraId="4BC02C08" w14:textId="77777777" w:rsidR="00097E98" w:rsidRPr="00442838" w:rsidRDefault="00097E98" w:rsidP="000F163C">
            <w:pPr>
              <w:spacing w:line="360" w:lineRule="auto"/>
            </w:pPr>
          </w:p>
        </w:tc>
        <w:tc>
          <w:tcPr>
            <w:tcW w:w="1976" w:type="dxa"/>
          </w:tcPr>
          <w:p w14:paraId="2666182F" w14:textId="77777777" w:rsidR="00097E98" w:rsidRPr="00442838" w:rsidRDefault="00097E98" w:rsidP="000F163C">
            <w:pPr>
              <w:spacing w:line="360" w:lineRule="auto"/>
            </w:pPr>
          </w:p>
        </w:tc>
      </w:tr>
      <w:tr w:rsidR="00097E98" w:rsidRPr="00442838" w14:paraId="54758BDF" w14:textId="77777777" w:rsidTr="000F163C">
        <w:trPr>
          <w:trHeight w:val="896"/>
        </w:trPr>
        <w:tc>
          <w:tcPr>
            <w:tcW w:w="1251" w:type="dxa"/>
          </w:tcPr>
          <w:p w14:paraId="4E90A351" w14:textId="77777777" w:rsidR="00097E98" w:rsidRPr="00442838" w:rsidRDefault="00097E98" w:rsidP="000F163C">
            <w:pPr>
              <w:spacing w:line="360" w:lineRule="auto"/>
            </w:pPr>
          </w:p>
        </w:tc>
        <w:tc>
          <w:tcPr>
            <w:tcW w:w="1652" w:type="dxa"/>
          </w:tcPr>
          <w:p w14:paraId="1DD6291A" w14:textId="77777777" w:rsidR="00097E98" w:rsidRPr="00442838" w:rsidRDefault="00097E98" w:rsidP="000F163C">
            <w:pPr>
              <w:spacing w:line="360" w:lineRule="auto"/>
            </w:pPr>
          </w:p>
        </w:tc>
        <w:tc>
          <w:tcPr>
            <w:tcW w:w="3719" w:type="dxa"/>
          </w:tcPr>
          <w:p w14:paraId="3BF399A5" w14:textId="77777777" w:rsidR="00097E98" w:rsidRPr="00442838" w:rsidRDefault="00097E98" w:rsidP="000F163C">
            <w:pPr>
              <w:spacing w:line="360" w:lineRule="auto"/>
            </w:pPr>
          </w:p>
        </w:tc>
        <w:tc>
          <w:tcPr>
            <w:tcW w:w="880" w:type="dxa"/>
          </w:tcPr>
          <w:p w14:paraId="0B5A288F" w14:textId="77777777" w:rsidR="00097E98" w:rsidRPr="00442838" w:rsidRDefault="00097E98" w:rsidP="000F163C">
            <w:pPr>
              <w:spacing w:line="360" w:lineRule="auto"/>
            </w:pPr>
          </w:p>
        </w:tc>
        <w:tc>
          <w:tcPr>
            <w:tcW w:w="724" w:type="dxa"/>
          </w:tcPr>
          <w:p w14:paraId="1CD2B2B8" w14:textId="77777777" w:rsidR="00097E98" w:rsidRPr="00442838" w:rsidRDefault="00097E98" w:rsidP="000F163C">
            <w:pPr>
              <w:spacing w:line="360" w:lineRule="auto"/>
            </w:pPr>
          </w:p>
        </w:tc>
        <w:tc>
          <w:tcPr>
            <w:tcW w:w="724" w:type="dxa"/>
          </w:tcPr>
          <w:p w14:paraId="5A1EFC3B" w14:textId="77777777" w:rsidR="00097E98" w:rsidRPr="00442838" w:rsidRDefault="00097E98" w:rsidP="000F163C">
            <w:pPr>
              <w:spacing w:line="360" w:lineRule="auto"/>
            </w:pPr>
          </w:p>
        </w:tc>
        <w:tc>
          <w:tcPr>
            <w:tcW w:w="1976" w:type="dxa"/>
          </w:tcPr>
          <w:p w14:paraId="71BF56E5" w14:textId="77777777" w:rsidR="00097E98" w:rsidRPr="00442838" w:rsidRDefault="00097E98" w:rsidP="000F163C">
            <w:pPr>
              <w:spacing w:line="360" w:lineRule="auto"/>
            </w:pPr>
          </w:p>
        </w:tc>
      </w:tr>
    </w:tbl>
    <w:p w14:paraId="3C83CD71" w14:textId="77777777" w:rsidR="00097E98" w:rsidRPr="00442838" w:rsidRDefault="00097E98" w:rsidP="00097E98">
      <w:pPr>
        <w:rPr>
          <w:sz w:val="24"/>
        </w:rPr>
      </w:pPr>
    </w:p>
    <w:p w14:paraId="276D435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79D1D9" w14:textId="77777777" w:rsidTr="000F163C">
        <w:tc>
          <w:tcPr>
            <w:tcW w:w="3596" w:type="dxa"/>
          </w:tcPr>
          <w:p w14:paraId="25BC370B" w14:textId="77777777" w:rsidR="00097E98" w:rsidRPr="00442838" w:rsidRDefault="00097E98" w:rsidP="000F163C">
            <w:pPr>
              <w:rPr>
                <w:sz w:val="24"/>
              </w:rPr>
            </w:pPr>
          </w:p>
        </w:tc>
        <w:tc>
          <w:tcPr>
            <w:tcW w:w="3597" w:type="dxa"/>
          </w:tcPr>
          <w:p w14:paraId="409878D0" w14:textId="77777777" w:rsidR="00097E98" w:rsidRPr="00442838" w:rsidRDefault="00097E98" w:rsidP="000F163C">
            <w:pPr>
              <w:rPr>
                <w:sz w:val="24"/>
              </w:rPr>
            </w:pPr>
          </w:p>
        </w:tc>
        <w:tc>
          <w:tcPr>
            <w:tcW w:w="3597" w:type="dxa"/>
          </w:tcPr>
          <w:p w14:paraId="345F98E8" w14:textId="77777777" w:rsidR="00097E98" w:rsidRPr="00442838" w:rsidRDefault="00097E98" w:rsidP="000F163C">
            <w:pPr>
              <w:rPr>
                <w:sz w:val="24"/>
              </w:rPr>
            </w:pPr>
          </w:p>
        </w:tc>
      </w:tr>
      <w:tr w:rsidR="00097E98" w:rsidRPr="00442838" w14:paraId="3C82A2F9" w14:textId="77777777" w:rsidTr="000F163C">
        <w:tc>
          <w:tcPr>
            <w:tcW w:w="3596" w:type="dxa"/>
          </w:tcPr>
          <w:p w14:paraId="26745C4F" w14:textId="77777777" w:rsidR="00097E98" w:rsidRPr="00442838" w:rsidRDefault="00097E98" w:rsidP="000F163C">
            <w:pPr>
              <w:rPr>
                <w:sz w:val="24"/>
              </w:rPr>
            </w:pPr>
          </w:p>
        </w:tc>
        <w:tc>
          <w:tcPr>
            <w:tcW w:w="3597" w:type="dxa"/>
          </w:tcPr>
          <w:p w14:paraId="5905FA72" w14:textId="77777777" w:rsidR="00097E98" w:rsidRPr="00442838" w:rsidRDefault="00097E98" w:rsidP="000F163C">
            <w:pPr>
              <w:rPr>
                <w:sz w:val="24"/>
              </w:rPr>
            </w:pPr>
          </w:p>
        </w:tc>
        <w:tc>
          <w:tcPr>
            <w:tcW w:w="3597" w:type="dxa"/>
          </w:tcPr>
          <w:p w14:paraId="5565C6A6" w14:textId="77777777" w:rsidR="00097E98" w:rsidRPr="00442838" w:rsidRDefault="00097E98" w:rsidP="000F163C">
            <w:pPr>
              <w:rPr>
                <w:sz w:val="24"/>
              </w:rPr>
            </w:pPr>
          </w:p>
        </w:tc>
      </w:tr>
    </w:tbl>
    <w:p w14:paraId="7AB30E09" w14:textId="77777777" w:rsidR="00097E98" w:rsidRPr="00442838" w:rsidRDefault="00097E98" w:rsidP="00097E98">
      <w:pPr>
        <w:rPr>
          <w:sz w:val="24"/>
        </w:rPr>
      </w:pPr>
    </w:p>
    <w:p w14:paraId="422E5878" w14:textId="77777777" w:rsidR="00097E98" w:rsidRPr="00442838" w:rsidRDefault="00097E98" w:rsidP="00097E98">
      <w:pPr>
        <w:rPr>
          <w:sz w:val="24"/>
        </w:rPr>
      </w:pPr>
      <w:r w:rsidRPr="00442838">
        <w:rPr>
          <w:sz w:val="24"/>
        </w:rPr>
        <w:t>Sprites:</w:t>
      </w:r>
    </w:p>
    <w:p w14:paraId="0704CE56" w14:textId="77777777" w:rsidR="00097E98" w:rsidRPr="00442838" w:rsidRDefault="00097E98" w:rsidP="00097E98">
      <w:pPr>
        <w:rPr>
          <w:sz w:val="24"/>
        </w:rPr>
      </w:pPr>
      <w:r w:rsidRPr="00442838">
        <w:rPr>
          <w:sz w:val="24"/>
        </w:rPr>
        <w:br w:type="page"/>
      </w:r>
    </w:p>
    <w:p w14:paraId="5E6C6B71" w14:textId="77777777" w:rsidR="00097E98" w:rsidRPr="00442838" w:rsidRDefault="00097E98" w:rsidP="00097E98">
      <w:pPr>
        <w:rPr>
          <w:sz w:val="24"/>
        </w:rPr>
      </w:pPr>
      <w:r w:rsidRPr="00442838">
        <w:rPr>
          <w:sz w:val="24"/>
        </w:rPr>
        <w:lastRenderedPageBreak/>
        <w:t>Family Page</w:t>
      </w:r>
    </w:p>
    <w:p w14:paraId="0062C2B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7D4B93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DC25411" w14:textId="77777777" w:rsidTr="000F163C">
        <w:trPr>
          <w:trHeight w:val="896"/>
        </w:trPr>
        <w:tc>
          <w:tcPr>
            <w:tcW w:w="1251" w:type="dxa"/>
          </w:tcPr>
          <w:p w14:paraId="66D1C7BF" w14:textId="77777777" w:rsidR="00097E98" w:rsidRPr="00442838" w:rsidRDefault="00097E98" w:rsidP="000F163C">
            <w:pPr>
              <w:spacing w:line="360" w:lineRule="auto"/>
            </w:pPr>
            <w:r w:rsidRPr="00442838">
              <w:t>Pokemon</w:t>
            </w:r>
          </w:p>
          <w:p w14:paraId="18E8DA08" w14:textId="77777777" w:rsidR="00097E98" w:rsidRPr="00442838" w:rsidRDefault="00097E98" w:rsidP="000F163C">
            <w:pPr>
              <w:spacing w:line="360" w:lineRule="auto"/>
            </w:pPr>
            <w:r w:rsidRPr="00442838">
              <w:t>Name</w:t>
            </w:r>
          </w:p>
        </w:tc>
        <w:tc>
          <w:tcPr>
            <w:tcW w:w="1652" w:type="dxa"/>
          </w:tcPr>
          <w:p w14:paraId="3801311C" w14:textId="77777777" w:rsidR="00097E98" w:rsidRPr="00442838" w:rsidRDefault="00097E98" w:rsidP="000F163C">
            <w:pPr>
              <w:spacing w:line="360" w:lineRule="auto"/>
            </w:pPr>
            <w:r w:rsidRPr="00442838">
              <w:t>Pokemon Number</w:t>
            </w:r>
          </w:p>
        </w:tc>
        <w:tc>
          <w:tcPr>
            <w:tcW w:w="3719" w:type="dxa"/>
          </w:tcPr>
          <w:p w14:paraId="20C5CE99" w14:textId="77777777" w:rsidR="00097E98" w:rsidRPr="00442838" w:rsidRDefault="00097E98" w:rsidP="000F163C">
            <w:pPr>
              <w:spacing w:line="360" w:lineRule="auto"/>
            </w:pPr>
            <w:r w:rsidRPr="00442838">
              <w:t>Base Stats</w:t>
            </w:r>
          </w:p>
          <w:p w14:paraId="5F938BB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A64A86E" w14:textId="77777777" w:rsidR="00097E98" w:rsidRPr="00442838" w:rsidRDefault="00097E98" w:rsidP="000F163C">
            <w:pPr>
              <w:spacing w:line="360" w:lineRule="auto"/>
            </w:pPr>
            <w:r w:rsidRPr="00442838">
              <w:t>Ability</w:t>
            </w:r>
          </w:p>
        </w:tc>
        <w:tc>
          <w:tcPr>
            <w:tcW w:w="724" w:type="dxa"/>
          </w:tcPr>
          <w:p w14:paraId="429E4479" w14:textId="77777777" w:rsidR="00097E98" w:rsidRPr="00442838" w:rsidRDefault="00097E98" w:rsidP="000F163C">
            <w:pPr>
              <w:spacing w:line="360" w:lineRule="auto"/>
            </w:pPr>
            <w:r w:rsidRPr="00442838">
              <w:t>Type 1</w:t>
            </w:r>
          </w:p>
        </w:tc>
        <w:tc>
          <w:tcPr>
            <w:tcW w:w="724" w:type="dxa"/>
          </w:tcPr>
          <w:p w14:paraId="4CB5BEDB" w14:textId="77777777" w:rsidR="00097E98" w:rsidRPr="00442838" w:rsidRDefault="00097E98" w:rsidP="000F163C">
            <w:pPr>
              <w:spacing w:line="360" w:lineRule="auto"/>
            </w:pPr>
            <w:r w:rsidRPr="00442838">
              <w:t>Type 2</w:t>
            </w:r>
          </w:p>
        </w:tc>
        <w:tc>
          <w:tcPr>
            <w:tcW w:w="1976" w:type="dxa"/>
          </w:tcPr>
          <w:p w14:paraId="7367BCC9" w14:textId="77777777" w:rsidR="00097E98" w:rsidRPr="00442838" w:rsidRDefault="00097E98" w:rsidP="000F163C">
            <w:pPr>
              <w:spacing w:line="360" w:lineRule="auto"/>
            </w:pPr>
            <w:r w:rsidRPr="00442838">
              <w:t>Evolution</w:t>
            </w:r>
          </w:p>
        </w:tc>
      </w:tr>
      <w:tr w:rsidR="00097E98" w:rsidRPr="00442838" w14:paraId="56AC05BF" w14:textId="77777777" w:rsidTr="000F163C">
        <w:trPr>
          <w:trHeight w:val="454"/>
        </w:trPr>
        <w:tc>
          <w:tcPr>
            <w:tcW w:w="1251" w:type="dxa"/>
          </w:tcPr>
          <w:p w14:paraId="5320037D" w14:textId="77777777" w:rsidR="00097E98" w:rsidRPr="00442838" w:rsidRDefault="00097E98" w:rsidP="000F163C">
            <w:pPr>
              <w:spacing w:line="360" w:lineRule="auto"/>
            </w:pPr>
          </w:p>
        </w:tc>
        <w:tc>
          <w:tcPr>
            <w:tcW w:w="1652" w:type="dxa"/>
          </w:tcPr>
          <w:p w14:paraId="0E32C13C" w14:textId="77777777" w:rsidR="00097E98" w:rsidRPr="00442838" w:rsidRDefault="00097E98" w:rsidP="000F163C">
            <w:pPr>
              <w:spacing w:line="360" w:lineRule="auto"/>
            </w:pPr>
          </w:p>
        </w:tc>
        <w:tc>
          <w:tcPr>
            <w:tcW w:w="3719" w:type="dxa"/>
          </w:tcPr>
          <w:p w14:paraId="4C2BC0B6" w14:textId="77777777" w:rsidR="00097E98" w:rsidRPr="00442838" w:rsidRDefault="00097E98" w:rsidP="000F163C">
            <w:pPr>
              <w:spacing w:line="360" w:lineRule="auto"/>
            </w:pPr>
          </w:p>
        </w:tc>
        <w:tc>
          <w:tcPr>
            <w:tcW w:w="880" w:type="dxa"/>
          </w:tcPr>
          <w:p w14:paraId="458CDC82" w14:textId="77777777" w:rsidR="00097E98" w:rsidRPr="00442838" w:rsidRDefault="00097E98" w:rsidP="000F163C">
            <w:pPr>
              <w:spacing w:line="360" w:lineRule="auto"/>
            </w:pPr>
          </w:p>
        </w:tc>
        <w:tc>
          <w:tcPr>
            <w:tcW w:w="724" w:type="dxa"/>
          </w:tcPr>
          <w:p w14:paraId="47F451A0" w14:textId="77777777" w:rsidR="00097E98" w:rsidRPr="00442838" w:rsidRDefault="00097E98" w:rsidP="000F163C">
            <w:pPr>
              <w:spacing w:line="360" w:lineRule="auto"/>
            </w:pPr>
          </w:p>
        </w:tc>
        <w:tc>
          <w:tcPr>
            <w:tcW w:w="724" w:type="dxa"/>
          </w:tcPr>
          <w:p w14:paraId="02EC3E45" w14:textId="77777777" w:rsidR="00097E98" w:rsidRPr="00442838" w:rsidRDefault="00097E98" w:rsidP="000F163C">
            <w:pPr>
              <w:spacing w:line="360" w:lineRule="auto"/>
            </w:pPr>
          </w:p>
        </w:tc>
        <w:tc>
          <w:tcPr>
            <w:tcW w:w="1976" w:type="dxa"/>
          </w:tcPr>
          <w:p w14:paraId="3C1D9A0F" w14:textId="77777777" w:rsidR="00097E98" w:rsidRPr="00442838" w:rsidRDefault="00097E98" w:rsidP="000F163C">
            <w:pPr>
              <w:spacing w:line="360" w:lineRule="auto"/>
            </w:pPr>
          </w:p>
        </w:tc>
      </w:tr>
      <w:tr w:rsidR="00097E98" w:rsidRPr="00442838" w14:paraId="14AA2E8C" w14:textId="77777777" w:rsidTr="000F163C">
        <w:trPr>
          <w:trHeight w:val="441"/>
        </w:trPr>
        <w:tc>
          <w:tcPr>
            <w:tcW w:w="1251" w:type="dxa"/>
          </w:tcPr>
          <w:p w14:paraId="20654821" w14:textId="77777777" w:rsidR="00097E98" w:rsidRPr="00442838" w:rsidRDefault="00097E98" w:rsidP="000F163C">
            <w:pPr>
              <w:spacing w:line="360" w:lineRule="auto"/>
            </w:pPr>
          </w:p>
        </w:tc>
        <w:tc>
          <w:tcPr>
            <w:tcW w:w="1652" w:type="dxa"/>
          </w:tcPr>
          <w:p w14:paraId="688CE85C" w14:textId="77777777" w:rsidR="00097E98" w:rsidRPr="00442838" w:rsidRDefault="00097E98" w:rsidP="000F163C">
            <w:pPr>
              <w:spacing w:line="360" w:lineRule="auto"/>
            </w:pPr>
          </w:p>
        </w:tc>
        <w:tc>
          <w:tcPr>
            <w:tcW w:w="3719" w:type="dxa"/>
          </w:tcPr>
          <w:p w14:paraId="00BB117A" w14:textId="77777777" w:rsidR="00097E98" w:rsidRPr="00442838" w:rsidRDefault="00097E98" w:rsidP="000F163C">
            <w:pPr>
              <w:spacing w:line="360" w:lineRule="auto"/>
            </w:pPr>
          </w:p>
        </w:tc>
        <w:tc>
          <w:tcPr>
            <w:tcW w:w="880" w:type="dxa"/>
          </w:tcPr>
          <w:p w14:paraId="239A390F" w14:textId="77777777" w:rsidR="00097E98" w:rsidRPr="00442838" w:rsidRDefault="00097E98" w:rsidP="000F163C">
            <w:pPr>
              <w:spacing w:line="360" w:lineRule="auto"/>
            </w:pPr>
          </w:p>
        </w:tc>
        <w:tc>
          <w:tcPr>
            <w:tcW w:w="724" w:type="dxa"/>
          </w:tcPr>
          <w:p w14:paraId="6E8BAFB7" w14:textId="77777777" w:rsidR="00097E98" w:rsidRPr="00442838" w:rsidRDefault="00097E98" w:rsidP="000F163C">
            <w:pPr>
              <w:spacing w:line="360" w:lineRule="auto"/>
            </w:pPr>
          </w:p>
        </w:tc>
        <w:tc>
          <w:tcPr>
            <w:tcW w:w="724" w:type="dxa"/>
          </w:tcPr>
          <w:p w14:paraId="7FE0FED1" w14:textId="77777777" w:rsidR="00097E98" w:rsidRPr="00442838" w:rsidRDefault="00097E98" w:rsidP="000F163C">
            <w:pPr>
              <w:spacing w:line="360" w:lineRule="auto"/>
            </w:pPr>
          </w:p>
        </w:tc>
        <w:tc>
          <w:tcPr>
            <w:tcW w:w="1976" w:type="dxa"/>
          </w:tcPr>
          <w:p w14:paraId="759C9FC5" w14:textId="77777777" w:rsidR="00097E98" w:rsidRPr="00442838" w:rsidRDefault="00097E98" w:rsidP="000F163C">
            <w:pPr>
              <w:spacing w:line="360" w:lineRule="auto"/>
            </w:pPr>
          </w:p>
        </w:tc>
      </w:tr>
      <w:tr w:rsidR="00097E98" w:rsidRPr="00442838" w14:paraId="3E134001" w14:textId="77777777" w:rsidTr="000F163C">
        <w:trPr>
          <w:trHeight w:val="441"/>
        </w:trPr>
        <w:tc>
          <w:tcPr>
            <w:tcW w:w="1251" w:type="dxa"/>
          </w:tcPr>
          <w:p w14:paraId="5FC86C93" w14:textId="77777777" w:rsidR="00097E98" w:rsidRPr="00442838" w:rsidRDefault="00097E98" w:rsidP="000F163C">
            <w:pPr>
              <w:spacing w:line="360" w:lineRule="auto"/>
            </w:pPr>
          </w:p>
        </w:tc>
        <w:tc>
          <w:tcPr>
            <w:tcW w:w="1652" w:type="dxa"/>
          </w:tcPr>
          <w:p w14:paraId="26FA3AB1" w14:textId="77777777" w:rsidR="00097E98" w:rsidRPr="00442838" w:rsidRDefault="00097E98" w:rsidP="000F163C">
            <w:pPr>
              <w:spacing w:line="360" w:lineRule="auto"/>
            </w:pPr>
          </w:p>
        </w:tc>
        <w:tc>
          <w:tcPr>
            <w:tcW w:w="3719" w:type="dxa"/>
          </w:tcPr>
          <w:p w14:paraId="68AA525E" w14:textId="77777777" w:rsidR="00097E98" w:rsidRPr="00442838" w:rsidRDefault="00097E98" w:rsidP="000F163C">
            <w:pPr>
              <w:spacing w:line="360" w:lineRule="auto"/>
            </w:pPr>
          </w:p>
        </w:tc>
        <w:tc>
          <w:tcPr>
            <w:tcW w:w="880" w:type="dxa"/>
          </w:tcPr>
          <w:p w14:paraId="6926D795" w14:textId="77777777" w:rsidR="00097E98" w:rsidRPr="00442838" w:rsidRDefault="00097E98" w:rsidP="000F163C">
            <w:pPr>
              <w:spacing w:line="360" w:lineRule="auto"/>
            </w:pPr>
          </w:p>
        </w:tc>
        <w:tc>
          <w:tcPr>
            <w:tcW w:w="724" w:type="dxa"/>
          </w:tcPr>
          <w:p w14:paraId="12295D80" w14:textId="77777777" w:rsidR="00097E98" w:rsidRPr="00442838" w:rsidRDefault="00097E98" w:rsidP="000F163C">
            <w:pPr>
              <w:spacing w:line="360" w:lineRule="auto"/>
            </w:pPr>
          </w:p>
        </w:tc>
        <w:tc>
          <w:tcPr>
            <w:tcW w:w="724" w:type="dxa"/>
          </w:tcPr>
          <w:p w14:paraId="57F4C054" w14:textId="77777777" w:rsidR="00097E98" w:rsidRPr="00442838" w:rsidRDefault="00097E98" w:rsidP="000F163C">
            <w:pPr>
              <w:spacing w:line="360" w:lineRule="auto"/>
            </w:pPr>
          </w:p>
        </w:tc>
        <w:tc>
          <w:tcPr>
            <w:tcW w:w="1976" w:type="dxa"/>
          </w:tcPr>
          <w:p w14:paraId="638345A2" w14:textId="77777777" w:rsidR="00097E98" w:rsidRPr="00442838" w:rsidRDefault="00097E98" w:rsidP="000F163C">
            <w:pPr>
              <w:spacing w:line="360" w:lineRule="auto"/>
            </w:pPr>
          </w:p>
        </w:tc>
      </w:tr>
      <w:tr w:rsidR="00097E98" w:rsidRPr="00442838" w14:paraId="0CE2D021" w14:textId="77777777" w:rsidTr="000F163C">
        <w:trPr>
          <w:trHeight w:val="896"/>
        </w:trPr>
        <w:tc>
          <w:tcPr>
            <w:tcW w:w="1251" w:type="dxa"/>
          </w:tcPr>
          <w:p w14:paraId="038B2C47" w14:textId="77777777" w:rsidR="00097E98" w:rsidRPr="00442838" w:rsidRDefault="00097E98" w:rsidP="000F163C">
            <w:pPr>
              <w:spacing w:line="360" w:lineRule="auto"/>
            </w:pPr>
          </w:p>
        </w:tc>
        <w:tc>
          <w:tcPr>
            <w:tcW w:w="1652" w:type="dxa"/>
          </w:tcPr>
          <w:p w14:paraId="0D2E3EF7" w14:textId="77777777" w:rsidR="00097E98" w:rsidRPr="00442838" w:rsidRDefault="00097E98" w:rsidP="000F163C">
            <w:pPr>
              <w:spacing w:line="360" w:lineRule="auto"/>
            </w:pPr>
          </w:p>
        </w:tc>
        <w:tc>
          <w:tcPr>
            <w:tcW w:w="3719" w:type="dxa"/>
          </w:tcPr>
          <w:p w14:paraId="423252C9" w14:textId="77777777" w:rsidR="00097E98" w:rsidRPr="00442838" w:rsidRDefault="00097E98" w:rsidP="000F163C">
            <w:pPr>
              <w:spacing w:line="360" w:lineRule="auto"/>
            </w:pPr>
          </w:p>
        </w:tc>
        <w:tc>
          <w:tcPr>
            <w:tcW w:w="880" w:type="dxa"/>
          </w:tcPr>
          <w:p w14:paraId="1F9EC6AF" w14:textId="77777777" w:rsidR="00097E98" w:rsidRPr="00442838" w:rsidRDefault="00097E98" w:rsidP="000F163C">
            <w:pPr>
              <w:spacing w:line="360" w:lineRule="auto"/>
            </w:pPr>
          </w:p>
        </w:tc>
        <w:tc>
          <w:tcPr>
            <w:tcW w:w="724" w:type="dxa"/>
          </w:tcPr>
          <w:p w14:paraId="2938DD00" w14:textId="77777777" w:rsidR="00097E98" w:rsidRPr="00442838" w:rsidRDefault="00097E98" w:rsidP="000F163C">
            <w:pPr>
              <w:spacing w:line="360" w:lineRule="auto"/>
            </w:pPr>
          </w:p>
        </w:tc>
        <w:tc>
          <w:tcPr>
            <w:tcW w:w="724" w:type="dxa"/>
          </w:tcPr>
          <w:p w14:paraId="05831009" w14:textId="77777777" w:rsidR="00097E98" w:rsidRPr="00442838" w:rsidRDefault="00097E98" w:rsidP="000F163C">
            <w:pPr>
              <w:spacing w:line="360" w:lineRule="auto"/>
            </w:pPr>
          </w:p>
        </w:tc>
        <w:tc>
          <w:tcPr>
            <w:tcW w:w="1976" w:type="dxa"/>
          </w:tcPr>
          <w:p w14:paraId="100AE43E" w14:textId="77777777" w:rsidR="00097E98" w:rsidRPr="00442838" w:rsidRDefault="00097E98" w:rsidP="000F163C">
            <w:pPr>
              <w:spacing w:line="360" w:lineRule="auto"/>
            </w:pPr>
          </w:p>
        </w:tc>
      </w:tr>
    </w:tbl>
    <w:p w14:paraId="74573EE7" w14:textId="77777777" w:rsidR="00097E98" w:rsidRPr="00442838" w:rsidRDefault="00097E98" w:rsidP="00097E98">
      <w:pPr>
        <w:rPr>
          <w:sz w:val="24"/>
        </w:rPr>
      </w:pPr>
    </w:p>
    <w:p w14:paraId="521517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D92C663" w14:textId="77777777" w:rsidTr="000F163C">
        <w:tc>
          <w:tcPr>
            <w:tcW w:w="3596" w:type="dxa"/>
          </w:tcPr>
          <w:p w14:paraId="0E378089" w14:textId="77777777" w:rsidR="00097E98" w:rsidRPr="00442838" w:rsidRDefault="00097E98" w:rsidP="000F163C">
            <w:pPr>
              <w:rPr>
                <w:sz w:val="24"/>
              </w:rPr>
            </w:pPr>
          </w:p>
        </w:tc>
        <w:tc>
          <w:tcPr>
            <w:tcW w:w="3597" w:type="dxa"/>
          </w:tcPr>
          <w:p w14:paraId="024AB87A" w14:textId="77777777" w:rsidR="00097E98" w:rsidRPr="00442838" w:rsidRDefault="00097E98" w:rsidP="000F163C">
            <w:pPr>
              <w:rPr>
                <w:sz w:val="24"/>
              </w:rPr>
            </w:pPr>
          </w:p>
        </w:tc>
        <w:tc>
          <w:tcPr>
            <w:tcW w:w="3597" w:type="dxa"/>
          </w:tcPr>
          <w:p w14:paraId="0793D659" w14:textId="77777777" w:rsidR="00097E98" w:rsidRPr="00442838" w:rsidRDefault="00097E98" w:rsidP="000F163C">
            <w:pPr>
              <w:rPr>
                <w:sz w:val="24"/>
              </w:rPr>
            </w:pPr>
          </w:p>
        </w:tc>
      </w:tr>
      <w:tr w:rsidR="00097E98" w:rsidRPr="00442838" w14:paraId="49BDF833" w14:textId="77777777" w:rsidTr="000F163C">
        <w:tc>
          <w:tcPr>
            <w:tcW w:w="3596" w:type="dxa"/>
          </w:tcPr>
          <w:p w14:paraId="12D19B53" w14:textId="77777777" w:rsidR="00097E98" w:rsidRPr="00442838" w:rsidRDefault="00097E98" w:rsidP="000F163C">
            <w:pPr>
              <w:rPr>
                <w:sz w:val="24"/>
              </w:rPr>
            </w:pPr>
          </w:p>
        </w:tc>
        <w:tc>
          <w:tcPr>
            <w:tcW w:w="3597" w:type="dxa"/>
          </w:tcPr>
          <w:p w14:paraId="0E4081C4" w14:textId="77777777" w:rsidR="00097E98" w:rsidRPr="00442838" w:rsidRDefault="00097E98" w:rsidP="000F163C">
            <w:pPr>
              <w:rPr>
                <w:sz w:val="24"/>
              </w:rPr>
            </w:pPr>
          </w:p>
        </w:tc>
        <w:tc>
          <w:tcPr>
            <w:tcW w:w="3597" w:type="dxa"/>
          </w:tcPr>
          <w:p w14:paraId="5BBF0209" w14:textId="77777777" w:rsidR="00097E98" w:rsidRPr="00442838" w:rsidRDefault="00097E98" w:rsidP="000F163C">
            <w:pPr>
              <w:rPr>
                <w:sz w:val="24"/>
              </w:rPr>
            </w:pPr>
          </w:p>
        </w:tc>
      </w:tr>
    </w:tbl>
    <w:p w14:paraId="17E789B5" w14:textId="77777777" w:rsidR="00097E98" w:rsidRPr="00442838" w:rsidRDefault="00097E98" w:rsidP="00097E98">
      <w:pPr>
        <w:rPr>
          <w:sz w:val="24"/>
        </w:rPr>
      </w:pPr>
    </w:p>
    <w:p w14:paraId="289A9BAE" w14:textId="77777777" w:rsidR="00097E98" w:rsidRPr="00442838" w:rsidRDefault="00097E98" w:rsidP="00097E98">
      <w:pPr>
        <w:rPr>
          <w:sz w:val="24"/>
        </w:rPr>
      </w:pPr>
      <w:r w:rsidRPr="00442838">
        <w:rPr>
          <w:sz w:val="24"/>
        </w:rPr>
        <w:t>Sprites:</w:t>
      </w:r>
    </w:p>
    <w:p w14:paraId="4E531B28" w14:textId="77777777" w:rsidR="00097E98" w:rsidRPr="00442838" w:rsidRDefault="00097E98" w:rsidP="00097E98">
      <w:pPr>
        <w:rPr>
          <w:sz w:val="24"/>
        </w:rPr>
      </w:pPr>
      <w:r w:rsidRPr="00442838">
        <w:rPr>
          <w:sz w:val="24"/>
        </w:rPr>
        <w:br w:type="page"/>
      </w:r>
    </w:p>
    <w:p w14:paraId="6545A92B" w14:textId="77777777" w:rsidR="00097E98" w:rsidRPr="00442838" w:rsidRDefault="00097E98" w:rsidP="00097E98">
      <w:pPr>
        <w:rPr>
          <w:sz w:val="24"/>
        </w:rPr>
      </w:pPr>
      <w:r w:rsidRPr="00442838">
        <w:rPr>
          <w:sz w:val="24"/>
        </w:rPr>
        <w:lastRenderedPageBreak/>
        <w:t>Family Page</w:t>
      </w:r>
    </w:p>
    <w:p w14:paraId="3C77B6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9106D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58F930" w14:textId="77777777" w:rsidTr="000F163C">
        <w:trPr>
          <w:trHeight w:val="896"/>
        </w:trPr>
        <w:tc>
          <w:tcPr>
            <w:tcW w:w="1251" w:type="dxa"/>
          </w:tcPr>
          <w:p w14:paraId="71C03D52" w14:textId="77777777" w:rsidR="00097E98" w:rsidRPr="00442838" w:rsidRDefault="00097E98" w:rsidP="000F163C">
            <w:pPr>
              <w:spacing w:line="360" w:lineRule="auto"/>
            </w:pPr>
            <w:r w:rsidRPr="00442838">
              <w:t>Pokemon</w:t>
            </w:r>
          </w:p>
          <w:p w14:paraId="76FD5D1C" w14:textId="77777777" w:rsidR="00097E98" w:rsidRPr="00442838" w:rsidRDefault="00097E98" w:rsidP="000F163C">
            <w:pPr>
              <w:spacing w:line="360" w:lineRule="auto"/>
            </w:pPr>
            <w:r w:rsidRPr="00442838">
              <w:t>Name</w:t>
            </w:r>
          </w:p>
        </w:tc>
        <w:tc>
          <w:tcPr>
            <w:tcW w:w="1652" w:type="dxa"/>
          </w:tcPr>
          <w:p w14:paraId="70E9F1C8" w14:textId="77777777" w:rsidR="00097E98" w:rsidRPr="00442838" w:rsidRDefault="00097E98" w:rsidP="000F163C">
            <w:pPr>
              <w:spacing w:line="360" w:lineRule="auto"/>
            </w:pPr>
            <w:r w:rsidRPr="00442838">
              <w:t>Pokemon Number</w:t>
            </w:r>
          </w:p>
        </w:tc>
        <w:tc>
          <w:tcPr>
            <w:tcW w:w="3719" w:type="dxa"/>
          </w:tcPr>
          <w:p w14:paraId="59ED742D" w14:textId="77777777" w:rsidR="00097E98" w:rsidRPr="00442838" w:rsidRDefault="00097E98" w:rsidP="000F163C">
            <w:pPr>
              <w:spacing w:line="360" w:lineRule="auto"/>
            </w:pPr>
            <w:r w:rsidRPr="00442838">
              <w:t>Base Stats</w:t>
            </w:r>
          </w:p>
          <w:p w14:paraId="058EB93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F635448" w14:textId="77777777" w:rsidR="00097E98" w:rsidRPr="00442838" w:rsidRDefault="00097E98" w:rsidP="000F163C">
            <w:pPr>
              <w:spacing w:line="360" w:lineRule="auto"/>
            </w:pPr>
            <w:r w:rsidRPr="00442838">
              <w:t>Ability</w:t>
            </w:r>
          </w:p>
        </w:tc>
        <w:tc>
          <w:tcPr>
            <w:tcW w:w="724" w:type="dxa"/>
          </w:tcPr>
          <w:p w14:paraId="30A532F0" w14:textId="77777777" w:rsidR="00097E98" w:rsidRPr="00442838" w:rsidRDefault="00097E98" w:rsidP="000F163C">
            <w:pPr>
              <w:spacing w:line="360" w:lineRule="auto"/>
            </w:pPr>
            <w:r w:rsidRPr="00442838">
              <w:t>Type 1</w:t>
            </w:r>
          </w:p>
        </w:tc>
        <w:tc>
          <w:tcPr>
            <w:tcW w:w="724" w:type="dxa"/>
          </w:tcPr>
          <w:p w14:paraId="4C9FE06D" w14:textId="77777777" w:rsidR="00097E98" w:rsidRPr="00442838" w:rsidRDefault="00097E98" w:rsidP="000F163C">
            <w:pPr>
              <w:spacing w:line="360" w:lineRule="auto"/>
            </w:pPr>
            <w:r w:rsidRPr="00442838">
              <w:t>Type 2</w:t>
            </w:r>
          </w:p>
        </w:tc>
        <w:tc>
          <w:tcPr>
            <w:tcW w:w="1976" w:type="dxa"/>
          </w:tcPr>
          <w:p w14:paraId="2C719B21" w14:textId="77777777" w:rsidR="00097E98" w:rsidRPr="00442838" w:rsidRDefault="00097E98" w:rsidP="000F163C">
            <w:pPr>
              <w:spacing w:line="360" w:lineRule="auto"/>
            </w:pPr>
            <w:r w:rsidRPr="00442838">
              <w:t>Evolution</w:t>
            </w:r>
          </w:p>
        </w:tc>
      </w:tr>
      <w:tr w:rsidR="00097E98" w:rsidRPr="00442838" w14:paraId="44C2E26B" w14:textId="77777777" w:rsidTr="000F163C">
        <w:trPr>
          <w:trHeight w:val="454"/>
        </w:trPr>
        <w:tc>
          <w:tcPr>
            <w:tcW w:w="1251" w:type="dxa"/>
          </w:tcPr>
          <w:p w14:paraId="795C62C0" w14:textId="77777777" w:rsidR="00097E98" w:rsidRPr="00442838" w:rsidRDefault="00097E98" w:rsidP="000F163C">
            <w:pPr>
              <w:spacing w:line="360" w:lineRule="auto"/>
            </w:pPr>
          </w:p>
        </w:tc>
        <w:tc>
          <w:tcPr>
            <w:tcW w:w="1652" w:type="dxa"/>
          </w:tcPr>
          <w:p w14:paraId="6845686B" w14:textId="77777777" w:rsidR="00097E98" w:rsidRPr="00442838" w:rsidRDefault="00097E98" w:rsidP="000F163C">
            <w:pPr>
              <w:spacing w:line="360" w:lineRule="auto"/>
            </w:pPr>
          </w:p>
        </w:tc>
        <w:tc>
          <w:tcPr>
            <w:tcW w:w="3719" w:type="dxa"/>
          </w:tcPr>
          <w:p w14:paraId="49C3B6B3" w14:textId="77777777" w:rsidR="00097E98" w:rsidRPr="00442838" w:rsidRDefault="00097E98" w:rsidP="000F163C">
            <w:pPr>
              <w:spacing w:line="360" w:lineRule="auto"/>
            </w:pPr>
          </w:p>
        </w:tc>
        <w:tc>
          <w:tcPr>
            <w:tcW w:w="880" w:type="dxa"/>
          </w:tcPr>
          <w:p w14:paraId="7444C518" w14:textId="77777777" w:rsidR="00097E98" w:rsidRPr="00442838" w:rsidRDefault="00097E98" w:rsidP="000F163C">
            <w:pPr>
              <w:spacing w:line="360" w:lineRule="auto"/>
            </w:pPr>
          </w:p>
        </w:tc>
        <w:tc>
          <w:tcPr>
            <w:tcW w:w="724" w:type="dxa"/>
          </w:tcPr>
          <w:p w14:paraId="0D4A2248" w14:textId="77777777" w:rsidR="00097E98" w:rsidRPr="00442838" w:rsidRDefault="00097E98" w:rsidP="000F163C">
            <w:pPr>
              <w:spacing w:line="360" w:lineRule="auto"/>
            </w:pPr>
          </w:p>
        </w:tc>
        <w:tc>
          <w:tcPr>
            <w:tcW w:w="724" w:type="dxa"/>
          </w:tcPr>
          <w:p w14:paraId="7011E1AB" w14:textId="77777777" w:rsidR="00097E98" w:rsidRPr="00442838" w:rsidRDefault="00097E98" w:rsidP="000F163C">
            <w:pPr>
              <w:spacing w:line="360" w:lineRule="auto"/>
            </w:pPr>
          </w:p>
        </w:tc>
        <w:tc>
          <w:tcPr>
            <w:tcW w:w="1976" w:type="dxa"/>
          </w:tcPr>
          <w:p w14:paraId="790B6231" w14:textId="77777777" w:rsidR="00097E98" w:rsidRPr="00442838" w:rsidRDefault="00097E98" w:rsidP="000F163C">
            <w:pPr>
              <w:spacing w:line="360" w:lineRule="auto"/>
            </w:pPr>
          </w:p>
        </w:tc>
      </w:tr>
      <w:tr w:rsidR="00097E98" w:rsidRPr="00442838" w14:paraId="69C3C607" w14:textId="77777777" w:rsidTr="000F163C">
        <w:trPr>
          <w:trHeight w:val="441"/>
        </w:trPr>
        <w:tc>
          <w:tcPr>
            <w:tcW w:w="1251" w:type="dxa"/>
          </w:tcPr>
          <w:p w14:paraId="0374FD04" w14:textId="77777777" w:rsidR="00097E98" w:rsidRPr="00442838" w:rsidRDefault="00097E98" w:rsidP="000F163C">
            <w:pPr>
              <w:spacing w:line="360" w:lineRule="auto"/>
            </w:pPr>
          </w:p>
        </w:tc>
        <w:tc>
          <w:tcPr>
            <w:tcW w:w="1652" w:type="dxa"/>
          </w:tcPr>
          <w:p w14:paraId="3A1B2346" w14:textId="77777777" w:rsidR="00097E98" w:rsidRPr="00442838" w:rsidRDefault="00097E98" w:rsidP="000F163C">
            <w:pPr>
              <w:spacing w:line="360" w:lineRule="auto"/>
            </w:pPr>
          </w:p>
        </w:tc>
        <w:tc>
          <w:tcPr>
            <w:tcW w:w="3719" w:type="dxa"/>
          </w:tcPr>
          <w:p w14:paraId="3E24FD56" w14:textId="77777777" w:rsidR="00097E98" w:rsidRPr="00442838" w:rsidRDefault="00097E98" w:rsidP="000F163C">
            <w:pPr>
              <w:spacing w:line="360" w:lineRule="auto"/>
            </w:pPr>
          </w:p>
        </w:tc>
        <w:tc>
          <w:tcPr>
            <w:tcW w:w="880" w:type="dxa"/>
          </w:tcPr>
          <w:p w14:paraId="2C179BF8" w14:textId="77777777" w:rsidR="00097E98" w:rsidRPr="00442838" w:rsidRDefault="00097E98" w:rsidP="000F163C">
            <w:pPr>
              <w:spacing w:line="360" w:lineRule="auto"/>
            </w:pPr>
          </w:p>
        </w:tc>
        <w:tc>
          <w:tcPr>
            <w:tcW w:w="724" w:type="dxa"/>
          </w:tcPr>
          <w:p w14:paraId="20C736C3" w14:textId="77777777" w:rsidR="00097E98" w:rsidRPr="00442838" w:rsidRDefault="00097E98" w:rsidP="000F163C">
            <w:pPr>
              <w:spacing w:line="360" w:lineRule="auto"/>
            </w:pPr>
          </w:p>
        </w:tc>
        <w:tc>
          <w:tcPr>
            <w:tcW w:w="724" w:type="dxa"/>
          </w:tcPr>
          <w:p w14:paraId="158C9D20" w14:textId="77777777" w:rsidR="00097E98" w:rsidRPr="00442838" w:rsidRDefault="00097E98" w:rsidP="000F163C">
            <w:pPr>
              <w:spacing w:line="360" w:lineRule="auto"/>
            </w:pPr>
          </w:p>
        </w:tc>
        <w:tc>
          <w:tcPr>
            <w:tcW w:w="1976" w:type="dxa"/>
          </w:tcPr>
          <w:p w14:paraId="4E7496A3" w14:textId="77777777" w:rsidR="00097E98" w:rsidRPr="00442838" w:rsidRDefault="00097E98" w:rsidP="000F163C">
            <w:pPr>
              <w:spacing w:line="360" w:lineRule="auto"/>
            </w:pPr>
          </w:p>
        </w:tc>
      </w:tr>
      <w:tr w:rsidR="00097E98" w:rsidRPr="00442838" w14:paraId="11032D9B" w14:textId="77777777" w:rsidTr="000F163C">
        <w:trPr>
          <w:trHeight w:val="441"/>
        </w:trPr>
        <w:tc>
          <w:tcPr>
            <w:tcW w:w="1251" w:type="dxa"/>
          </w:tcPr>
          <w:p w14:paraId="1690DA14" w14:textId="77777777" w:rsidR="00097E98" w:rsidRPr="00442838" w:rsidRDefault="00097E98" w:rsidP="000F163C">
            <w:pPr>
              <w:spacing w:line="360" w:lineRule="auto"/>
            </w:pPr>
          </w:p>
        </w:tc>
        <w:tc>
          <w:tcPr>
            <w:tcW w:w="1652" w:type="dxa"/>
          </w:tcPr>
          <w:p w14:paraId="4E0AFB72" w14:textId="77777777" w:rsidR="00097E98" w:rsidRPr="00442838" w:rsidRDefault="00097E98" w:rsidP="000F163C">
            <w:pPr>
              <w:spacing w:line="360" w:lineRule="auto"/>
            </w:pPr>
          </w:p>
        </w:tc>
        <w:tc>
          <w:tcPr>
            <w:tcW w:w="3719" w:type="dxa"/>
          </w:tcPr>
          <w:p w14:paraId="165D1783" w14:textId="77777777" w:rsidR="00097E98" w:rsidRPr="00442838" w:rsidRDefault="00097E98" w:rsidP="000F163C">
            <w:pPr>
              <w:spacing w:line="360" w:lineRule="auto"/>
            </w:pPr>
          </w:p>
        </w:tc>
        <w:tc>
          <w:tcPr>
            <w:tcW w:w="880" w:type="dxa"/>
          </w:tcPr>
          <w:p w14:paraId="0C5BC0EE" w14:textId="77777777" w:rsidR="00097E98" w:rsidRPr="00442838" w:rsidRDefault="00097E98" w:rsidP="000F163C">
            <w:pPr>
              <w:spacing w:line="360" w:lineRule="auto"/>
            </w:pPr>
          </w:p>
        </w:tc>
        <w:tc>
          <w:tcPr>
            <w:tcW w:w="724" w:type="dxa"/>
          </w:tcPr>
          <w:p w14:paraId="370510C0" w14:textId="77777777" w:rsidR="00097E98" w:rsidRPr="00442838" w:rsidRDefault="00097E98" w:rsidP="000F163C">
            <w:pPr>
              <w:spacing w:line="360" w:lineRule="auto"/>
            </w:pPr>
          </w:p>
        </w:tc>
        <w:tc>
          <w:tcPr>
            <w:tcW w:w="724" w:type="dxa"/>
          </w:tcPr>
          <w:p w14:paraId="5860689F" w14:textId="77777777" w:rsidR="00097E98" w:rsidRPr="00442838" w:rsidRDefault="00097E98" w:rsidP="000F163C">
            <w:pPr>
              <w:spacing w:line="360" w:lineRule="auto"/>
            </w:pPr>
          </w:p>
        </w:tc>
        <w:tc>
          <w:tcPr>
            <w:tcW w:w="1976" w:type="dxa"/>
          </w:tcPr>
          <w:p w14:paraId="059A718F" w14:textId="77777777" w:rsidR="00097E98" w:rsidRPr="00442838" w:rsidRDefault="00097E98" w:rsidP="000F163C">
            <w:pPr>
              <w:spacing w:line="360" w:lineRule="auto"/>
            </w:pPr>
          </w:p>
        </w:tc>
      </w:tr>
      <w:tr w:rsidR="00097E98" w:rsidRPr="00442838" w14:paraId="1B1E0F34" w14:textId="77777777" w:rsidTr="000F163C">
        <w:trPr>
          <w:trHeight w:val="896"/>
        </w:trPr>
        <w:tc>
          <w:tcPr>
            <w:tcW w:w="1251" w:type="dxa"/>
          </w:tcPr>
          <w:p w14:paraId="41F93EB1" w14:textId="77777777" w:rsidR="00097E98" w:rsidRPr="00442838" w:rsidRDefault="00097E98" w:rsidP="000F163C">
            <w:pPr>
              <w:spacing w:line="360" w:lineRule="auto"/>
            </w:pPr>
          </w:p>
        </w:tc>
        <w:tc>
          <w:tcPr>
            <w:tcW w:w="1652" w:type="dxa"/>
          </w:tcPr>
          <w:p w14:paraId="11E6ECA9" w14:textId="77777777" w:rsidR="00097E98" w:rsidRPr="00442838" w:rsidRDefault="00097E98" w:rsidP="000F163C">
            <w:pPr>
              <w:spacing w:line="360" w:lineRule="auto"/>
            </w:pPr>
          </w:p>
        </w:tc>
        <w:tc>
          <w:tcPr>
            <w:tcW w:w="3719" w:type="dxa"/>
          </w:tcPr>
          <w:p w14:paraId="6311D97F" w14:textId="77777777" w:rsidR="00097E98" w:rsidRPr="00442838" w:rsidRDefault="00097E98" w:rsidP="000F163C">
            <w:pPr>
              <w:spacing w:line="360" w:lineRule="auto"/>
            </w:pPr>
          </w:p>
        </w:tc>
        <w:tc>
          <w:tcPr>
            <w:tcW w:w="880" w:type="dxa"/>
          </w:tcPr>
          <w:p w14:paraId="3ED1CFA1" w14:textId="77777777" w:rsidR="00097E98" w:rsidRPr="00442838" w:rsidRDefault="00097E98" w:rsidP="000F163C">
            <w:pPr>
              <w:spacing w:line="360" w:lineRule="auto"/>
            </w:pPr>
          </w:p>
        </w:tc>
        <w:tc>
          <w:tcPr>
            <w:tcW w:w="724" w:type="dxa"/>
          </w:tcPr>
          <w:p w14:paraId="12171BF2" w14:textId="77777777" w:rsidR="00097E98" w:rsidRPr="00442838" w:rsidRDefault="00097E98" w:rsidP="000F163C">
            <w:pPr>
              <w:spacing w:line="360" w:lineRule="auto"/>
            </w:pPr>
          </w:p>
        </w:tc>
        <w:tc>
          <w:tcPr>
            <w:tcW w:w="724" w:type="dxa"/>
          </w:tcPr>
          <w:p w14:paraId="1B97DF32" w14:textId="77777777" w:rsidR="00097E98" w:rsidRPr="00442838" w:rsidRDefault="00097E98" w:rsidP="000F163C">
            <w:pPr>
              <w:spacing w:line="360" w:lineRule="auto"/>
            </w:pPr>
          </w:p>
        </w:tc>
        <w:tc>
          <w:tcPr>
            <w:tcW w:w="1976" w:type="dxa"/>
          </w:tcPr>
          <w:p w14:paraId="2C5A3132" w14:textId="77777777" w:rsidR="00097E98" w:rsidRPr="00442838" w:rsidRDefault="00097E98" w:rsidP="000F163C">
            <w:pPr>
              <w:spacing w:line="360" w:lineRule="auto"/>
            </w:pPr>
          </w:p>
        </w:tc>
      </w:tr>
    </w:tbl>
    <w:p w14:paraId="6B39EEAB" w14:textId="77777777" w:rsidR="00097E98" w:rsidRPr="00442838" w:rsidRDefault="00097E98" w:rsidP="00097E98">
      <w:pPr>
        <w:rPr>
          <w:sz w:val="24"/>
        </w:rPr>
      </w:pPr>
    </w:p>
    <w:p w14:paraId="2885F97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5CA8CD" w14:textId="77777777" w:rsidTr="000F163C">
        <w:tc>
          <w:tcPr>
            <w:tcW w:w="3596" w:type="dxa"/>
          </w:tcPr>
          <w:p w14:paraId="36C091C4" w14:textId="77777777" w:rsidR="00097E98" w:rsidRPr="00442838" w:rsidRDefault="00097E98" w:rsidP="000F163C">
            <w:pPr>
              <w:rPr>
                <w:sz w:val="24"/>
              </w:rPr>
            </w:pPr>
          </w:p>
        </w:tc>
        <w:tc>
          <w:tcPr>
            <w:tcW w:w="3597" w:type="dxa"/>
          </w:tcPr>
          <w:p w14:paraId="14A4DAE1" w14:textId="77777777" w:rsidR="00097E98" w:rsidRPr="00442838" w:rsidRDefault="00097E98" w:rsidP="000F163C">
            <w:pPr>
              <w:rPr>
                <w:sz w:val="24"/>
              </w:rPr>
            </w:pPr>
          </w:p>
        </w:tc>
        <w:tc>
          <w:tcPr>
            <w:tcW w:w="3597" w:type="dxa"/>
          </w:tcPr>
          <w:p w14:paraId="136DB8F1" w14:textId="77777777" w:rsidR="00097E98" w:rsidRPr="00442838" w:rsidRDefault="00097E98" w:rsidP="000F163C">
            <w:pPr>
              <w:rPr>
                <w:sz w:val="24"/>
              </w:rPr>
            </w:pPr>
          </w:p>
        </w:tc>
      </w:tr>
      <w:tr w:rsidR="00097E98" w:rsidRPr="00442838" w14:paraId="3DC00232" w14:textId="77777777" w:rsidTr="000F163C">
        <w:tc>
          <w:tcPr>
            <w:tcW w:w="3596" w:type="dxa"/>
          </w:tcPr>
          <w:p w14:paraId="44C4A39A" w14:textId="77777777" w:rsidR="00097E98" w:rsidRPr="00442838" w:rsidRDefault="00097E98" w:rsidP="000F163C">
            <w:pPr>
              <w:rPr>
                <w:sz w:val="24"/>
              </w:rPr>
            </w:pPr>
          </w:p>
        </w:tc>
        <w:tc>
          <w:tcPr>
            <w:tcW w:w="3597" w:type="dxa"/>
          </w:tcPr>
          <w:p w14:paraId="46C530C6" w14:textId="77777777" w:rsidR="00097E98" w:rsidRPr="00442838" w:rsidRDefault="00097E98" w:rsidP="000F163C">
            <w:pPr>
              <w:rPr>
                <w:sz w:val="24"/>
              </w:rPr>
            </w:pPr>
          </w:p>
        </w:tc>
        <w:tc>
          <w:tcPr>
            <w:tcW w:w="3597" w:type="dxa"/>
          </w:tcPr>
          <w:p w14:paraId="15ECF001" w14:textId="77777777" w:rsidR="00097E98" w:rsidRPr="00442838" w:rsidRDefault="00097E98" w:rsidP="000F163C">
            <w:pPr>
              <w:rPr>
                <w:sz w:val="24"/>
              </w:rPr>
            </w:pPr>
          </w:p>
        </w:tc>
      </w:tr>
    </w:tbl>
    <w:p w14:paraId="0A211BF9" w14:textId="77777777" w:rsidR="00097E98" w:rsidRPr="00442838" w:rsidRDefault="00097E98" w:rsidP="00097E98">
      <w:pPr>
        <w:rPr>
          <w:sz w:val="24"/>
        </w:rPr>
      </w:pPr>
    </w:p>
    <w:p w14:paraId="333AD0D6" w14:textId="77777777" w:rsidR="00097E98" w:rsidRPr="00442838" w:rsidRDefault="00097E98" w:rsidP="00097E98">
      <w:pPr>
        <w:rPr>
          <w:sz w:val="24"/>
        </w:rPr>
      </w:pPr>
      <w:r w:rsidRPr="00442838">
        <w:rPr>
          <w:sz w:val="24"/>
        </w:rPr>
        <w:t>Sprites:</w:t>
      </w:r>
    </w:p>
    <w:p w14:paraId="726A701D" w14:textId="77777777" w:rsidR="00097E98" w:rsidRPr="00442838" w:rsidRDefault="00097E98" w:rsidP="00097E98">
      <w:pPr>
        <w:rPr>
          <w:sz w:val="24"/>
        </w:rPr>
      </w:pPr>
      <w:r w:rsidRPr="00442838">
        <w:rPr>
          <w:sz w:val="24"/>
        </w:rPr>
        <w:br w:type="page"/>
      </w:r>
    </w:p>
    <w:p w14:paraId="785C0896" w14:textId="77777777" w:rsidR="00097E98" w:rsidRPr="00442838" w:rsidRDefault="00097E98" w:rsidP="00097E98">
      <w:pPr>
        <w:rPr>
          <w:sz w:val="24"/>
        </w:rPr>
      </w:pPr>
      <w:r w:rsidRPr="00442838">
        <w:rPr>
          <w:sz w:val="24"/>
        </w:rPr>
        <w:lastRenderedPageBreak/>
        <w:t>Family Page</w:t>
      </w:r>
    </w:p>
    <w:p w14:paraId="7DC24CA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03FE6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485A81B" w14:textId="77777777" w:rsidTr="000F163C">
        <w:trPr>
          <w:trHeight w:val="896"/>
        </w:trPr>
        <w:tc>
          <w:tcPr>
            <w:tcW w:w="1251" w:type="dxa"/>
          </w:tcPr>
          <w:p w14:paraId="0E44B8BA" w14:textId="77777777" w:rsidR="00097E98" w:rsidRPr="00442838" w:rsidRDefault="00097E98" w:rsidP="000F163C">
            <w:pPr>
              <w:spacing w:line="360" w:lineRule="auto"/>
            </w:pPr>
            <w:r w:rsidRPr="00442838">
              <w:t>Pokemon</w:t>
            </w:r>
          </w:p>
          <w:p w14:paraId="7D6F6739" w14:textId="77777777" w:rsidR="00097E98" w:rsidRPr="00442838" w:rsidRDefault="00097E98" w:rsidP="000F163C">
            <w:pPr>
              <w:spacing w:line="360" w:lineRule="auto"/>
            </w:pPr>
            <w:r w:rsidRPr="00442838">
              <w:t>Name</w:t>
            </w:r>
          </w:p>
        </w:tc>
        <w:tc>
          <w:tcPr>
            <w:tcW w:w="1652" w:type="dxa"/>
          </w:tcPr>
          <w:p w14:paraId="35D7E3A1" w14:textId="77777777" w:rsidR="00097E98" w:rsidRPr="00442838" w:rsidRDefault="00097E98" w:rsidP="000F163C">
            <w:pPr>
              <w:spacing w:line="360" w:lineRule="auto"/>
            </w:pPr>
            <w:r w:rsidRPr="00442838">
              <w:t>Pokemon Number</w:t>
            </w:r>
          </w:p>
        </w:tc>
        <w:tc>
          <w:tcPr>
            <w:tcW w:w="3719" w:type="dxa"/>
          </w:tcPr>
          <w:p w14:paraId="36445CF3" w14:textId="77777777" w:rsidR="00097E98" w:rsidRPr="00442838" w:rsidRDefault="00097E98" w:rsidP="000F163C">
            <w:pPr>
              <w:spacing w:line="360" w:lineRule="auto"/>
            </w:pPr>
            <w:r w:rsidRPr="00442838">
              <w:t>Base Stats</w:t>
            </w:r>
          </w:p>
          <w:p w14:paraId="77AE985C"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0180992" w14:textId="77777777" w:rsidR="00097E98" w:rsidRPr="00442838" w:rsidRDefault="00097E98" w:rsidP="000F163C">
            <w:pPr>
              <w:spacing w:line="360" w:lineRule="auto"/>
            </w:pPr>
            <w:r w:rsidRPr="00442838">
              <w:t>Ability</w:t>
            </w:r>
          </w:p>
        </w:tc>
        <w:tc>
          <w:tcPr>
            <w:tcW w:w="724" w:type="dxa"/>
          </w:tcPr>
          <w:p w14:paraId="3533DB2A" w14:textId="77777777" w:rsidR="00097E98" w:rsidRPr="00442838" w:rsidRDefault="00097E98" w:rsidP="000F163C">
            <w:pPr>
              <w:spacing w:line="360" w:lineRule="auto"/>
            </w:pPr>
            <w:r w:rsidRPr="00442838">
              <w:t>Type 1</w:t>
            </w:r>
          </w:p>
        </w:tc>
        <w:tc>
          <w:tcPr>
            <w:tcW w:w="724" w:type="dxa"/>
          </w:tcPr>
          <w:p w14:paraId="216BABC9" w14:textId="77777777" w:rsidR="00097E98" w:rsidRPr="00442838" w:rsidRDefault="00097E98" w:rsidP="000F163C">
            <w:pPr>
              <w:spacing w:line="360" w:lineRule="auto"/>
            </w:pPr>
            <w:r w:rsidRPr="00442838">
              <w:t>Type 2</w:t>
            </w:r>
          </w:p>
        </w:tc>
        <w:tc>
          <w:tcPr>
            <w:tcW w:w="1976" w:type="dxa"/>
          </w:tcPr>
          <w:p w14:paraId="3AA9F0BF" w14:textId="77777777" w:rsidR="00097E98" w:rsidRPr="00442838" w:rsidRDefault="00097E98" w:rsidP="000F163C">
            <w:pPr>
              <w:spacing w:line="360" w:lineRule="auto"/>
            </w:pPr>
            <w:r w:rsidRPr="00442838">
              <w:t>Evolution</w:t>
            </w:r>
          </w:p>
        </w:tc>
      </w:tr>
      <w:tr w:rsidR="00097E98" w:rsidRPr="00442838" w14:paraId="1A9BAAF0" w14:textId="77777777" w:rsidTr="000F163C">
        <w:trPr>
          <w:trHeight w:val="454"/>
        </w:trPr>
        <w:tc>
          <w:tcPr>
            <w:tcW w:w="1251" w:type="dxa"/>
          </w:tcPr>
          <w:p w14:paraId="368EC9AF" w14:textId="77777777" w:rsidR="00097E98" w:rsidRPr="00442838" w:rsidRDefault="00097E98" w:rsidP="000F163C">
            <w:pPr>
              <w:spacing w:line="360" w:lineRule="auto"/>
            </w:pPr>
          </w:p>
        </w:tc>
        <w:tc>
          <w:tcPr>
            <w:tcW w:w="1652" w:type="dxa"/>
          </w:tcPr>
          <w:p w14:paraId="1EDC090E" w14:textId="77777777" w:rsidR="00097E98" w:rsidRPr="00442838" w:rsidRDefault="00097E98" w:rsidP="000F163C">
            <w:pPr>
              <w:spacing w:line="360" w:lineRule="auto"/>
            </w:pPr>
          </w:p>
        </w:tc>
        <w:tc>
          <w:tcPr>
            <w:tcW w:w="3719" w:type="dxa"/>
          </w:tcPr>
          <w:p w14:paraId="7A5426B0" w14:textId="77777777" w:rsidR="00097E98" w:rsidRPr="00442838" w:rsidRDefault="00097E98" w:rsidP="000F163C">
            <w:pPr>
              <w:spacing w:line="360" w:lineRule="auto"/>
            </w:pPr>
          </w:p>
        </w:tc>
        <w:tc>
          <w:tcPr>
            <w:tcW w:w="880" w:type="dxa"/>
          </w:tcPr>
          <w:p w14:paraId="095D2E85" w14:textId="77777777" w:rsidR="00097E98" w:rsidRPr="00442838" w:rsidRDefault="00097E98" w:rsidP="000F163C">
            <w:pPr>
              <w:spacing w:line="360" w:lineRule="auto"/>
            </w:pPr>
          </w:p>
        </w:tc>
        <w:tc>
          <w:tcPr>
            <w:tcW w:w="724" w:type="dxa"/>
          </w:tcPr>
          <w:p w14:paraId="56CE4C1A" w14:textId="77777777" w:rsidR="00097E98" w:rsidRPr="00442838" w:rsidRDefault="00097E98" w:rsidP="000F163C">
            <w:pPr>
              <w:spacing w:line="360" w:lineRule="auto"/>
            </w:pPr>
          </w:p>
        </w:tc>
        <w:tc>
          <w:tcPr>
            <w:tcW w:w="724" w:type="dxa"/>
          </w:tcPr>
          <w:p w14:paraId="434A6C98" w14:textId="77777777" w:rsidR="00097E98" w:rsidRPr="00442838" w:rsidRDefault="00097E98" w:rsidP="000F163C">
            <w:pPr>
              <w:spacing w:line="360" w:lineRule="auto"/>
            </w:pPr>
          </w:p>
        </w:tc>
        <w:tc>
          <w:tcPr>
            <w:tcW w:w="1976" w:type="dxa"/>
          </w:tcPr>
          <w:p w14:paraId="1934D352" w14:textId="77777777" w:rsidR="00097E98" w:rsidRPr="00442838" w:rsidRDefault="00097E98" w:rsidP="000F163C">
            <w:pPr>
              <w:spacing w:line="360" w:lineRule="auto"/>
            </w:pPr>
          </w:p>
        </w:tc>
      </w:tr>
      <w:tr w:rsidR="00097E98" w:rsidRPr="00442838" w14:paraId="4C765732" w14:textId="77777777" w:rsidTr="000F163C">
        <w:trPr>
          <w:trHeight w:val="441"/>
        </w:trPr>
        <w:tc>
          <w:tcPr>
            <w:tcW w:w="1251" w:type="dxa"/>
          </w:tcPr>
          <w:p w14:paraId="60F96ADD" w14:textId="77777777" w:rsidR="00097E98" w:rsidRPr="00442838" w:rsidRDefault="00097E98" w:rsidP="000F163C">
            <w:pPr>
              <w:spacing w:line="360" w:lineRule="auto"/>
            </w:pPr>
          </w:p>
        </w:tc>
        <w:tc>
          <w:tcPr>
            <w:tcW w:w="1652" w:type="dxa"/>
          </w:tcPr>
          <w:p w14:paraId="5B858A88" w14:textId="77777777" w:rsidR="00097E98" w:rsidRPr="00442838" w:rsidRDefault="00097E98" w:rsidP="000F163C">
            <w:pPr>
              <w:spacing w:line="360" w:lineRule="auto"/>
            </w:pPr>
          </w:p>
        </w:tc>
        <w:tc>
          <w:tcPr>
            <w:tcW w:w="3719" w:type="dxa"/>
          </w:tcPr>
          <w:p w14:paraId="2D2072FA" w14:textId="77777777" w:rsidR="00097E98" w:rsidRPr="00442838" w:rsidRDefault="00097E98" w:rsidP="000F163C">
            <w:pPr>
              <w:spacing w:line="360" w:lineRule="auto"/>
            </w:pPr>
          </w:p>
        </w:tc>
        <w:tc>
          <w:tcPr>
            <w:tcW w:w="880" w:type="dxa"/>
          </w:tcPr>
          <w:p w14:paraId="50E7A60E" w14:textId="77777777" w:rsidR="00097E98" w:rsidRPr="00442838" w:rsidRDefault="00097E98" w:rsidP="000F163C">
            <w:pPr>
              <w:spacing w:line="360" w:lineRule="auto"/>
            </w:pPr>
          </w:p>
        </w:tc>
        <w:tc>
          <w:tcPr>
            <w:tcW w:w="724" w:type="dxa"/>
          </w:tcPr>
          <w:p w14:paraId="61DA3AA1" w14:textId="77777777" w:rsidR="00097E98" w:rsidRPr="00442838" w:rsidRDefault="00097E98" w:rsidP="000F163C">
            <w:pPr>
              <w:spacing w:line="360" w:lineRule="auto"/>
            </w:pPr>
          </w:p>
        </w:tc>
        <w:tc>
          <w:tcPr>
            <w:tcW w:w="724" w:type="dxa"/>
          </w:tcPr>
          <w:p w14:paraId="0C0820A3" w14:textId="77777777" w:rsidR="00097E98" w:rsidRPr="00442838" w:rsidRDefault="00097E98" w:rsidP="000F163C">
            <w:pPr>
              <w:spacing w:line="360" w:lineRule="auto"/>
            </w:pPr>
          </w:p>
        </w:tc>
        <w:tc>
          <w:tcPr>
            <w:tcW w:w="1976" w:type="dxa"/>
          </w:tcPr>
          <w:p w14:paraId="2ED8C124" w14:textId="77777777" w:rsidR="00097E98" w:rsidRPr="00442838" w:rsidRDefault="00097E98" w:rsidP="000F163C">
            <w:pPr>
              <w:spacing w:line="360" w:lineRule="auto"/>
            </w:pPr>
          </w:p>
        </w:tc>
      </w:tr>
      <w:tr w:rsidR="00097E98" w:rsidRPr="00442838" w14:paraId="5DABD3C4" w14:textId="77777777" w:rsidTr="000F163C">
        <w:trPr>
          <w:trHeight w:val="441"/>
        </w:trPr>
        <w:tc>
          <w:tcPr>
            <w:tcW w:w="1251" w:type="dxa"/>
          </w:tcPr>
          <w:p w14:paraId="72FC0030" w14:textId="77777777" w:rsidR="00097E98" w:rsidRPr="00442838" w:rsidRDefault="00097E98" w:rsidP="000F163C">
            <w:pPr>
              <w:spacing w:line="360" w:lineRule="auto"/>
            </w:pPr>
          </w:p>
        </w:tc>
        <w:tc>
          <w:tcPr>
            <w:tcW w:w="1652" w:type="dxa"/>
          </w:tcPr>
          <w:p w14:paraId="48A02846" w14:textId="77777777" w:rsidR="00097E98" w:rsidRPr="00442838" w:rsidRDefault="00097E98" w:rsidP="000F163C">
            <w:pPr>
              <w:spacing w:line="360" w:lineRule="auto"/>
            </w:pPr>
          </w:p>
        </w:tc>
        <w:tc>
          <w:tcPr>
            <w:tcW w:w="3719" w:type="dxa"/>
          </w:tcPr>
          <w:p w14:paraId="4335E291" w14:textId="77777777" w:rsidR="00097E98" w:rsidRPr="00442838" w:rsidRDefault="00097E98" w:rsidP="000F163C">
            <w:pPr>
              <w:spacing w:line="360" w:lineRule="auto"/>
            </w:pPr>
          </w:p>
        </w:tc>
        <w:tc>
          <w:tcPr>
            <w:tcW w:w="880" w:type="dxa"/>
          </w:tcPr>
          <w:p w14:paraId="0541A60D" w14:textId="77777777" w:rsidR="00097E98" w:rsidRPr="00442838" w:rsidRDefault="00097E98" w:rsidP="000F163C">
            <w:pPr>
              <w:spacing w:line="360" w:lineRule="auto"/>
            </w:pPr>
          </w:p>
        </w:tc>
        <w:tc>
          <w:tcPr>
            <w:tcW w:w="724" w:type="dxa"/>
          </w:tcPr>
          <w:p w14:paraId="428BFE3D" w14:textId="77777777" w:rsidR="00097E98" w:rsidRPr="00442838" w:rsidRDefault="00097E98" w:rsidP="000F163C">
            <w:pPr>
              <w:spacing w:line="360" w:lineRule="auto"/>
            </w:pPr>
          </w:p>
        </w:tc>
        <w:tc>
          <w:tcPr>
            <w:tcW w:w="724" w:type="dxa"/>
          </w:tcPr>
          <w:p w14:paraId="0FA548DF" w14:textId="77777777" w:rsidR="00097E98" w:rsidRPr="00442838" w:rsidRDefault="00097E98" w:rsidP="000F163C">
            <w:pPr>
              <w:spacing w:line="360" w:lineRule="auto"/>
            </w:pPr>
          </w:p>
        </w:tc>
        <w:tc>
          <w:tcPr>
            <w:tcW w:w="1976" w:type="dxa"/>
          </w:tcPr>
          <w:p w14:paraId="52E95D44" w14:textId="77777777" w:rsidR="00097E98" w:rsidRPr="00442838" w:rsidRDefault="00097E98" w:rsidP="000F163C">
            <w:pPr>
              <w:spacing w:line="360" w:lineRule="auto"/>
            </w:pPr>
          </w:p>
        </w:tc>
      </w:tr>
      <w:tr w:rsidR="00097E98" w:rsidRPr="00442838" w14:paraId="7B01C83C" w14:textId="77777777" w:rsidTr="000F163C">
        <w:trPr>
          <w:trHeight w:val="896"/>
        </w:trPr>
        <w:tc>
          <w:tcPr>
            <w:tcW w:w="1251" w:type="dxa"/>
          </w:tcPr>
          <w:p w14:paraId="23E7ECC8" w14:textId="77777777" w:rsidR="00097E98" w:rsidRPr="00442838" w:rsidRDefault="00097E98" w:rsidP="000F163C">
            <w:pPr>
              <w:spacing w:line="360" w:lineRule="auto"/>
            </w:pPr>
          </w:p>
        </w:tc>
        <w:tc>
          <w:tcPr>
            <w:tcW w:w="1652" w:type="dxa"/>
          </w:tcPr>
          <w:p w14:paraId="137381B0" w14:textId="77777777" w:rsidR="00097E98" w:rsidRPr="00442838" w:rsidRDefault="00097E98" w:rsidP="000F163C">
            <w:pPr>
              <w:spacing w:line="360" w:lineRule="auto"/>
            </w:pPr>
          </w:p>
        </w:tc>
        <w:tc>
          <w:tcPr>
            <w:tcW w:w="3719" w:type="dxa"/>
          </w:tcPr>
          <w:p w14:paraId="5142E5EC" w14:textId="77777777" w:rsidR="00097E98" w:rsidRPr="00442838" w:rsidRDefault="00097E98" w:rsidP="000F163C">
            <w:pPr>
              <w:spacing w:line="360" w:lineRule="auto"/>
            </w:pPr>
          </w:p>
        </w:tc>
        <w:tc>
          <w:tcPr>
            <w:tcW w:w="880" w:type="dxa"/>
          </w:tcPr>
          <w:p w14:paraId="0E7B764A" w14:textId="77777777" w:rsidR="00097E98" w:rsidRPr="00442838" w:rsidRDefault="00097E98" w:rsidP="000F163C">
            <w:pPr>
              <w:spacing w:line="360" w:lineRule="auto"/>
            </w:pPr>
          </w:p>
        </w:tc>
        <w:tc>
          <w:tcPr>
            <w:tcW w:w="724" w:type="dxa"/>
          </w:tcPr>
          <w:p w14:paraId="3175A969" w14:textId="77777777" w:rsidR="00097E98" w:rsidRPr="00442838" w:rsidRDefault="00097E98" w:rsidP="000F163C">
            <w:pPr>
              <w:spacing w:line="360" w:lineRule="auto"/>
            </w:pPr>
          </w:p>
        </w:tc>
        <w:tc>
          <w:tcPr>
            <w:tcW w:w="724" w:type="dxa"/>
          </w:tcPr>
          <w:p w14:paraId="09F0E149" w14:textId="77777777" w:rsidR="00097E98" w:rsidRPr="00442838" w:rsidRDefault="00097E98" w:rsidP="000F163C">
            <w:pPr>
              <w:spacing w:line="360" w:lineRule="auto"/>
            </w:pPr>
          </w:p>
        </w:tc>
        <w:tc>
          <w:tcPr>
            <w:tcW w:w="1976" w:type="dxa"/>
          </w:tcPr>
          <w:p w14:paraId="78FF7393" w14:textId="77777777" w:rsidR="00097E98" w:rsidRPr="00442838" w:rsidRDefault="00097E98" w:rsidP="000F163C">
            <w:pPr>
              <w:spacing w:line="360" w:lineRule="auto"/>
            </w:pPr>
          </w:p>
        </w:tc>
      </w:tr>
    </w:tbl>
    <w:p w14:paraId="0E6B8D20" w14:textId="77777777" w:rsidR="00097E98" w:rsidRPr="00442838" w:rsidRDefault="00097E98" w:rsidP="00097E98">
      <w:pPr>
        <w:rPr>
          <w:sz w:val="24"/>
        </w:rPr>
      </w:pPr>
    </w:p>
    <w:p w14:paraId="4F11CAA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F1954E" w14:textId="77777777" w:rsidTr="000F163C">
        <w:tc>
          <w:tcPr>
            <w:tcW w:w="3596" w:type="dxa"/>
          </w:tcPr>
          <w:p w14:paraId="78996F0B" w14:textId="77777777" w:rsidR="00097E98" w:rsidRPr="00442838" w:rsidRDefault="00097E98" w:rsidP="000F163C">
            <w:pPr>
              <w:rPr>
                <w:sz w:val="24"/>
              </w:rPr>
            </w:pPr>
          </w:p>
        </w:tc>
        <w:tc>
          <w:tcPr>
            <w:tcW w:w="3597" w:type="dxa"/>
          </w:tcPr>
          <w:p w14:paraId="3145E02C" w14:textId="77777777" w:rsidR="00097E98" w:rsidRPr="00442838" w:rsidRDefault="00097E98" w:rsidP="000F163C">
            <w:pPr>
              <w:rPr>
                <w:sz w:val="24"/>
              </w:rPr>
            </w:pPr>
          </w:p>
        </w:tc>
        <w:tc>
          <w:tcPr>
            <w:tcW w:w="3597" w:type="dxa"/>
          </w:tcPr>
          <w:p w14:paraId="60B5D678" w14:textId="77777777" w:rsidR="00097E98" w:rsidRPr="00442838" w:rsidRDefault="00097E98" w:rsidP="000F163C">
            <w:pPr>
              <w:rPr>
                <w:sz w:val="24"/>
              </w:rPr>
            </w:pPr>
          </w:p>
        </w:tc>
      </w:tr>
      <w:tr w:rsidR="00097E98" w:rsidRPr="00442838" w14:paraId="24F45D8C" w14:textId="77777777" w:rsidTr="000F163C">
        <w:tc>
          <w:tcPr>
            <w:tcW w:w="3596" w:type="dxa"/>
          </w:tcPr>
          <w:p w14:paraId="60F9B7C3" w14:textId="77777777" w:rsidR="00097E98" w:rsidRPr="00442838" w:rsidRDefault="00097E98" w:rsidP="000F163C">
            <w:pPr>
              <w:rPr>
                <w:sz w:val="24"/>
              </w:rPr>
            </w:pPr>
          </w:p>
        </w:tc>
        <w:tc>
          <w:tcPr>
            <w:tcW w:w="3597" w:type="dxa"/>
          </w:tcPr>
          <w:p w14:paraId="670B994A" w14:textId="77777777" w:rsidR="00097E98" w:rsidRPr="00442838" w:rsidRDefault="00097E98" w:rsidP="000F163C">
            <w:pPr>
              <w:rPr>
                <w:sz w:val="24"/>
              </w:rPr>
            </w:pPr>
          </w:p>
        </w:tc>
        <w:tc>
          <w:tcPr>
            <w:tcW w:w="3597" w:type="dxa"/>
          </w:tcPr>
          <w:p w14:paraId="4304A9D6" w14:textId="77777777" w:rsidR="00097E98" w:rsidRPr="00442838" w:rsidRDefault="00097E98" w:rsidP="000F163C">
            <w:pPr>
              <w:rPr>
                <w:sz w:val="24"/>
              </w:rPr>
            </w:pPr>
          </w:p>
        </w:tc>
      </w:tr>
    </w:tbl>
    <w:p w14:paraId="4DB57F6D" w14:textId="77777777" w:rsidR="00097E98" w:rsidRPr="00442838" w:rsidRDefault="00097E98" w:rsidP="00097E98">
      <w:pPr>
        <w:rPr>
          <w:sz w:val="24"/>
        </w:rPr>
      </w:pPr>
    </w:p>
    <w:p w14:paraId="46E661F2" w14:textId="77777777" w:rsidR="00097E98" w:rsidRPr="00442838" w:rsidRDefault="00097E98" w:rsidP="00097E98">
      <w:pPr>
        <w:rPr>
          <w:sz w:val="24"/>
        </w:rPr>
      </w:pPr>
      <w:r w:rsidRPr="00442838">
        <w:rPr>
          <w:sz w:val="24"/>
        </w:rPr>
        <w:t>Sprites:</w:t>
      </w:r>
    </w:p>
    <w:p w14:paraId="0F486998" w14:textId="77777777" w:rsidR="00097E98" w:rsidRPr="00442838" w:rsidRDefault="00097E98" w:rsidP="00097E98">
      <w:pPr>
        <w:rPr>
          <w:sz w:val="24"/>
        </w:rPr>
      </w:pPr>
      <w:r w:rsidRPr="00442838">
        <w:rPr>
          <w:sz w:val="24"/>
        </w:rPr>
        <w:br w:type="page"/>
      </w:r>
    </w:p>
    <w:p w14:paraId="6807962D" w14:textId="77777777" w:rsidR="00097E98" w:rsidRPr="00442838" w:rsidRDefault="00097E98" w:rsidP="00097E98">
      <w:pPr>
        <w:rPr>
          <w:sz w:val="24"/>
        </w:rPr>
      </w:pPr>
      <w:r w:rsidRPr="00442838">
        <w:rPr>
          <w:sz w:val="24"/>
        </w:rPr>
        <w:lastRenderedPageBreak/>
        <w:t>Family Page</w:t>
      </w:r>
    </w:p>
    <w:p w14:paraId="061931C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F96D18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8443CC9" w14:textId="77777777" w:rsidTr="000F163C">
        <w:trPr>
          <w:trHeight w:val="896"/>
        </w:trPr>
        <w:tc>
          <w:tcPr>
            <w:tcW w:w="1251" w:type="dxa"/>
          </w:tcPr>
          <w:p w14:paraId="27F0A054" w14:textId="77777777" w:rsidR="00097E98" w:rsidRPr="00442838" w:rsidRDefault="00097E98" w:rsidP="000F163C">
            <w:pPr>
              <w:spacing w:line="360" w:lineRule="auto"/>
            </w:pPr>
            <w:r w:rsidRPr="00442838">
              <w:t>Pokemon</w:t>
            </w:r>
          </w:p>
          <w:p w14:paraId="55437528" w14:textId="77777777" w:rsidR="00097E98" w:rsidRPr="00442838" w:rsidRDefault="00097E98" w:rsidP="000F163C">
            <w:pPr>
              <w:spacing w:line="360" w:lineRule="auto"/>
            </w:pPr>
            <w:r w:rsidRPr="00442838">
              <w:t>Name</w:t>
            </w:r>
          </w:p>
        </w:tc>
        <w:tc>
          <w:tcPr>
            <w:tcW w:w="1652" w:type="dxa"/>
          </w:tcPr>
          <w:p w14:paraId="17F253AE" w14:textId="77777777" w:rsidR="00097E98" w:rsidRPr="00442838" w:rsidRDefault="00097E98" w:rsidP="000F163C">
            <w:pPr>
              <w:spacing w:line="360" w:lineRule="auto"/>
            </w:pPr>
            <w:r w:rsidRPr="00442838">
              <w:t>Pokemon Number</w:t>
            </w:r>
          </w:p>
        </w:tc>
        <w:tc>
          <w:tcPr>
            <w:tcW w:w="3719" w:type="dxa"/>
          </w:tcPr>
          <w:p w14:paraId="4680ED03" w14:textId="77777777" w:rsidR="00097E98" w:rsidRPr="00442838" w:rsidRDefault="00097E98" w:rsidP="000F163C">
            <w:pPr>
              <w:spacing w:line="360" w:lineRule="auto"/>
            </w:pPr>
            <w:r w:rsidRPr="00442838">
              <w:t>Base Stats</w:t>
            </w:r>
          </w:p>
          <w:p w14:paraId="5B116BC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660630C" w14:textId="77777777" w:rsidR="00097E98" w:rsidRPr="00442838" w:rsidRDefault="00097E98" w:rsidP="000F163C">
            <w:pPr>
              <w:spacing w:line="360" w:lineRule="auto"/>
            </w:pPr>
            <w:r w:rsidRPr="00442838">
              <w:t>Ability</w:t>
            </w:r>
          </w:p>
        </w:tc>
        <w:tc>
          <w:tcPr>
            <w:tcW w:w="724" w:type="dxa"/>
          </w:tcPr>
          <w:p w14:paraId="7AC48E36" w14:textId="77777777" w:rsidR="00097E98" w:rsidRPr="00442838" w:rsidRDefault="00097E98" w:rsidP="000F163C">
            <w:pPr>
              <w:spacing w:line="360" w:lineRule="auto"/>
            </w:pPr>
            <w:r w:rsidRPr="00442838">
              <w:t>Type 1</w:t>
            </w:r>
          </w:p>
        </w:tc>
        <w:tc>
          <w:tcPr>
            <w:tcW w:w="724" w:type="dxa"/>
          </w:tcPr>
          <w:p w14:paraId="61909910" w14:textId="77777777" w:rsidR="00097E98" w:rsidRPr="00442838" w:rsidRDefault="00097E98" w:rsidP="000F163C">
            <w:pPr>
              <w:spacing w:line="360" w:lineRule="auto"/>
            </w:pPr>
            <w:r w:rsidRPr="00442838">
              <w:t>Type 2</w:t>
            </w:r>
          </w:p>
        </w:tc>
        <w:tc>
          <w:tcPr>
            <w:tcW w:w="1976" w:type="dxa"/>
          </w:tcPr>
          <w:p w14:paraId="034CE6F0" w14:textId="77777777" w:rsidR="00097E98" w:rsidRPr="00442838" w:rsidRDefault="00097E98" w:rsidP="000F163C">
            <w:pPr>
              <w:spacing w:line="360" w:lineRule="auto"/>
            </w:pPr>
            <w:r w:rsidRPr="00442838">
              <w:t>Evolution</w:t>
            </w:r>
          </w:p>
        </w:tc>
      </w:tr>
      <w:tr w:rsidR="00097E98" w:rsidRPr="00442838" w14:paraId="7FB3A5A2" w14:textId="77777777" w:rsidTr="000F163C">
        <w:trPr>
          <w:trHeight w:val="454"/>
        </w:trPr>
        <w:tc>
          <w:tcPr>
            <w:tcW w:w="1251" w:type="dxa"/>
          </w:tcPr>
          <w:p w14:paraId="2CDCBC52" w14:textId="77777777" w:rsidR="00097E98" w:rsidRPr="00442838" w:rsidRDefault="00097E98" w:rsidP="000F163C">
            <w:pPr>
              <w:spacing w:line="360" w:lineRule="auto"/>
            </w:pPr>
          </w:p>
        </w:tc>
        <w:tc>
          <w:tcPr>
            <w:tcW w:w="1652" w:type="dxa"/>
          </w:tcPr>
          <w:p w14:paraId="2B316357" w14:textId="77777777" w:rsidR="00097E98" w:rsidRPr="00442838" w:rsidRDefault="00097E98" w:rsidP="000F163C">
            <w:pPr>
              <w:spacing w:line="360" w:lineRule="auto"/>
            </w:pPr>
          </w:p>
        </w:tc>
        <w:tc>
          <w:tcPr>
            <w:tcW w:w="3719" w:type="dxa"/>
          </w:tcPr>
          <w:p w14:paraId="20BCDA5F" w14:textId="77777777" w:rsidR="00097E98" w:rsidRPr="00442838" w:rsidRDefault="00097E98" w:rsidP="000F163C">
            <w:pPr>
              <w:spacing w:line="360" w:lineRule="auto"/>
            </w:pPr>
          </w:p>
        </w:tc>
        <w:tc>
          <w:tcPr>
            <w:tcW w:w="880" w:type="dxa"/>
          </w:tcPr>
          <w:p w14:paraId="08123938" w14:textId="77777777" w:rsidR="00097E98" w:rsidRPr="00442838" w:rsidRDefault="00097E98" w:rsidP="000F163C">
            <w:pPr>
              <w:spacing w:line="360" w:lineRule="auto"/>
            </w:pPr>
          </w:p>
        </w:tc>
        <w:tc>
          <w:tcPr>
            <w:tcW w:w="724" w:type="dxa"/>
          </w:tcPr>
          <w:p w14:paraId="3E29D07E" w14:textId="77777777" w:rsidR="00097E98" w:rsidRPr="00442838" w:rsidRDefault="00097E98" w:rsidP="000F163C">
            <w:pPr>
              <w:spacing w:line="360" w:lineRule="auto"/>
            </w:pPr>
          </w:p>
        </w:tc>
        <w:tc>
          <w:tcPr>
            <w:tcW w:w="724" w:type="dxa"/>
          </w:tcPr>
          <w:p w14:paraId="65303F9F" w14:textId="77777777" w:rsidR="00097E98" w:rsidRPr="00442838" w:rsidRDefault="00097E98" w:rsidP="000F163C">
            <w:pPr>
              <w:spacing w:line="360" w:lineRule="auto"/>
            </w:pPr>
          </w:p>
        </w:tc>
        <w:tc>
          <w:tcPr>
            <w:tcW w:w="1976" w:type="dxa"/>
          </w:tcPr>
          <w:p w14:paraId="0705AC67" w14:textId="77777777" w:rsidR="00097E98" w:rsidRPr="00442838" w:rsidRDefault="00097E98" w:rsidP="000F163C">
            <w:pPr>
              <w:spacing w:line="360" w:lineRule="auto"/>
            </w:pPr>
          </w:p>
        </w:tc>
      </w:tr>
      <w:tr w:rsidR="00097E98" w:rsidRPr="00442838" w14:paraId="49DC0773" w14:textId="77777777" w:rsidTr="000F163C">
        <w:trPr>
          <w:trHeight w:val="441"/>
        </w:trPr>
        <w:tc>
          <w:tcPr>
            <w:tcW w:w="1251" w:type="dxa"/>
          </w:tcPr>
          <w:p w14:paraId="29E63D3A" w14:textId="77777777" w:rsidR="00097E98" w:rsidRPr="00442838" w:rsidRDefault="00097E98" w:rsidP="000F163C">
            <w:pPr>
              <w:spacing w:line="360" w:lineRule="auto"/>
            </w:pPr>
          </w:p>
        </w:tc>
        <w:tc>
          <w:tcPr>
            <w:tcW w:w="1652" w:type="dxa"/>
          </w:tcPr>
          <w:p w14:paraId="00C799D7" w14:textId="77777777" w:rsidR="00097E98" w:rsidRPr="00442838" w:rsidRDefault="00097E98" w:rsidP="000F163C">
            <w:pPr>
              <w:spacing w:line="360" w:lineRule="auto"/>
            </w:pPr>
          </w:p>
        </w:tc>
        <w:tc>
          <w:tcPr>
            <w:tcW w:w="3719" w:type="dxa"/>
          </w:tcPr>
          <w:p w14:paraId="04657053" w14:textId="77777777" w:rsidR="00097E98" w:rsidRPr="00442838" w:rsidRDefault="00097E98" w:rsidP="000F163C">
            <w:pPr>
              <w:spacing w:line="360" w:lineRule="auto"/>
            </w:pPr>
          </w:p>
        </w:tc>
        <w:tc>
          <w:tcPr>
            <w:tcW w:w="880" w:type="dxa"/>
          </w:tcPr>
          <w:p w14:paraId="4292E1DE" w14:textId="77777777" w:rsidR="00097E98" w:rsidRPr="00442838" w:rsidRDefault="00097E98" w:rsidP="000F163C">
            <w:pPr>
              <w:spacing w:line="360" w:lineRule="auto"/>
            </w:pPr>
          </w:p>
        </w:tc>
        <w:tc>
          <w:tcPr>
            <w:tcW w:w="724" w:type="dxa"/>
          </w:tcPr>
          <w:p w14:paraId="17EFCC16" w14:textId="77777777" w:rsidR="00097E98" w:rsidRPr="00442838" w:rsidRDefault="00097E98" w:rsidP="000F163C">
            <w:pPr>
              <w:spacing w:line="360" w:lineRule="auto"/>
            </w:pPr>
          </w:p>
        </w:tc>
        <w:tc>
          <w:tcPr>
            <w:tcW w:w="724" w:type="dxa"/>
          </w:tcPr>
          <w:p w14:paraId="657538B0" w14:textId="77777777" w:rsidR="00097E98" w:rsidRPr="00442838" w:rsidRDefault="00097E98" w:rsidP="000F163C">
            <w:pPr>
              <w:spacing w:line="360" w:lineRule="auto"/>
            </w:pPr>
          </w:p>
        </w:tc>
        <w:tc>
          <w:tcPr>
            <w:tcW w:w="1976" w:type="dxa"/>
          </w:tcPr>
          <w:p w14:paraId="5D0CA9D4" w14:textId="77777777" w:rsidR="00097E98" w:rsidRPr="00442838" w:rsidRDefault="00097E98" w:rsidP="000F163C">
            <w:pPr>
              <w:spacing w:line="360" w:lineRule="auto"/>
            </w:pPr>
          </w:p>
        </w:tc>
      </w:tr>
      <w:tr w:rsidR="00097E98" w:rsidRPr="00442838" w14:paraId="72380F73" w14:textId="77777777" w:rsidTr="000F163C">
        <w:trPr>
          <w:trHeight w:val="441"/>
        </w:trPr>
        <w:tc>
          <w:tcPr>
            <w:tcW w:w="1251" w:type="dxa"/>
          </w:tcPr>
          <w:p w14:paraId="1916B407" w14:textId="77777777" w:rsidR="00097E98" w:rsidRPr="00442838" w:rsidRDefault="00097E98" w:rsidP="000F163C">
            <w:pPr>
              <w:spacing w:line="360" w:lineRule="auto"/>
            </w:pPr>
          </w:p>
        </w:tc>
        <w:tc>
          <w:tcPr>
            <w:tcW w:w="1652" w:type="dxa"/>
          </w:tcPr>
          <w:p w14:paraId="17051D94" w14:textId="77777777" w:rsidR="00097E98" w:rsidRPr="00442838" w:rsidRDefault="00097E98" w:rsidP="000F163C">
            <w:pPr>
              <w:spacing w:line="360" w:lineRule="auto"/>
            </w:pPr>
          </w:p>
        </w:tc>
        <w:tc>
          <w:tcPr>
            <w:tcW w:w="3719" w:type="dxa"/>
          </w:tcPr>
          <w:p w14:paraId="3A4C709C" w14:textId="77777777" w:rsidR="00097E98" w:rsidRPr="00442838" w:rsidRDefault="00097E98" w:rsidP="000F163C">
            <w:pPr>
              <w:spacing w:line="360" w:lineRule="auto"/>
            </w:pPr>
          </w:p>
        </w:tc>
        <w:tc>
          <w:tcPr>
            <w:tcW w:w="880" w:type="dxa"/>
          </w:tcPr>
          <w:p w14:paraId="2188F334" w14:textId="77777777" w:rsidR="00097E98" w:rsidRPr="00442838" w:rsidRDefault="00097E98" w:rsidP="000F163C">
            <w:pPr>
              <w:spacing w:line="360" w:lineRule="auto"/>
            </w:pPr>
          </w:p>
        </w:tc>
        <w:tc>
          <w:tcPr>
            <w:tcW w:w="724" w:type="dxa"/>
          </w:tcPr>
          <w:p w14:paraId="1DE6E643" w14:textId="77777777" w:rsidR="00097E98" w:rsidRPr="00442838" w:rsidRDefault="00097E98" w:rsidP="000F163C">
            <w:pPr>
              <w:spacing w:line="360" w:lineRule="auto"/>
            </w:pPr>
          </w:p>
        </w:tc>
        <w:tc>
          <w:tcPr>
            <w:tcW w:w="724" w:type="dxa"/>
          </w:tcPr>
          <w:p w14:paraId="3E1C600C" w14:textId="77777777" w:rsidR="00097E98" w:rsidRPr="00442838" w:rsidRDefault="00097E98" w:rsidP="000F163C">
            <w:pPr>
              <w:spacing w:line="360" w:lineRule="auto"/>
            </w:pPr>
          </w:p>
        </w:tc>
        <w:tc>
          <w:tcPr>
            <w:tcW w:w="1976" w:type="dxa"/>
          </w:tcPr>
          <w:p w14:paraId="619D7FAE" w14:textId="77777777" w:rsidR="00097E98" w:rsidRPr="00442838" w:rsidRDefault="00097E98" w:rsidP="000F163C">
            <w:pPr>
              <w:spacing w:line="360" w:lineRule="auto"/>
            </w:pPr>
          </w:p>
        </w:tc>
      </w:tr>
      <w:tr w:rsidR="00097E98" w:rsidRPr="00442838" w14:paraId="3405696F" w14:textId="77777777" w:rsidTr="000F163C">
        <w:trPr>
          <w:trHeight w:val="896"/>
        </w:trPr>
        <w:tc>
          <w:tcPr>
            <w:tcW w:w="1251" w:type="dxa"/>
          </w:tcPr>
          <w:p w14:paraId="6BB5956D" w14:textId="77777777" w:rsidR="00097E98" w:rsidRPr="00442838" w:rsidRDefault="00097E98" w:rsidP="000F163C">
            <w:pPr>
              <w:spacing w:line="360" w:lineRule="auto"/>
            </w:pPr>
          </w:p>
        </w:tc>
        <w:tc>
          <w:tcPr>
            <w:tcW w:w="1652" w:type="dxa"/>
          </w:tcPr>
          <w:p w14:paraId="3032711B" w14:textId="77777777" w:rsidR="00097E98" w:rsidRPr="00442838" w:rsidRDefault="00097E98" w:rsidP="000F163C">
            <w:pPr>
              <w:spacing w:line="360" w:lineRule="auto"/>
            </w:pPr>
          </w:p>
        </w:tc>
        <w:tc>
          <w:tcPr>
            <w:tcW w:w="3719" w:type="dxa"/>
          </w:tcPr>
          <w:p w14:paraId="1A29F20D" w14:textId="77777777" w:rsidR="00097E98" w:rsidRPr="00442838" w:rsidRDefault="00097E98" w:rsidP="000F163C">
            <w:pPr>
              <w:spacing w:line="360" w:lineRule="auto"/>
            </w:pPr>
          </w:p>
        </w:tc>
        <w:tc>
          <w:tcPr>
            <w:tcW w:w="880" w:type="dxa"/>
          </w:tcPr>
          <w:p w14:paraId="56379D03" w14:textId="77777777" w:rsidR="00097E98" w:rsidRPr="00442838" w:rsidRDefault="00097E98" w:rsidP="000F163C">
            <w:pPr>
              <w:spacing w:line="360" w:lineRule="auto"/>
            </w:pPr>
          </w:p>
        </w:tc>
        <w:tc>
          <w:tcPr>
            <w:tcW w:w="724" w:type="dxa"/>
          </w:tcPr>
          <w:p w14:paraId="2E8F5016" w14:textId="77777777" w:rsidR="00097E98" w:rsidRPr="00442838" w:rsidRDefault="00097E98" w:rsidP="000F163C">
            <w:pPr>
              <w:spacing w:line="360" w:lineRule="auto"/>
            </w:pPr>
          </w:p>
        </w:tc>
        <w:tc>
          <w:tcPr>
            <w:tcW w:w="724" w:type="dxa"/>
          </w:tcPr>
          <w:p w14:paraId="4B002738" w14:textId="77777777" w:rsidR="00097E98" w:rsidRPr="00442838" w:rsidRDefault="00097E98" w:rsidP="000F163C">
            <w:pPr>
              <w:spacing w:line="360" w:lineRule="auto"/>
            </w:pPr>
          </w:p>
        </w:tc>
        <w:tc>
          <w:tcPr>
            <w:tcW w:w="1976" w:type="dxa"/>
          </w:tcPr>
          <w:p w14:paraId="5FED7745" w14:textId="77777777" w:rsidR="00097E98" w:rsidRPr="00442838" w:rsidRDefault="00097E98" w:rsidP="000F163C">
            <w:pPr>
              <w:spacing w:line="360" w:lineRule="auto"/>
            </w:pPr>
          </w:p>
        </w:tc>
      </w:tr>
    </w:tbl>
    <w:p w14:paraId="4EAA9938" w14:textId="77777777" w:rsidR="00097E98" w:rsidRPr="00442838" w:rsidRDefault="00097E98" w:rsidP="00097E98">
      <w:pPr>
        <w:rPr>
          <w:sz w:val="24"/>
        </w:rPr>
      </w:pPr>
    </w:p>
    <w:p w14:paraId="01C4E7A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57A4F9" w14:textId="77777777" w:rsidTr="000F163C">
        <w:tc>
          <w:tcPr>
            <w:tcW w:w="3596" w:type="dxa"/>
          </w:tcPr>
          <w:p w14:paraId="79F74070" w14:textId="77777777" w:rsidR="00097E98" w:rsidRPr="00442838" w:rsidRDefault="00097E98" w:rsidP="000F163C">
            <w:pPr>
              <w:rPr>
                <w:sz w:val="24"/>
              </w:rPr>
            </w:pPr>
          </w:p>
        </w:tc>
        <w:tc>
          <w:tcPr>
            <w:tcW w:w="3597" w:type="dxa"/>
          </w:tcPr>
          <w:p w14:paraId="1D6FFBEF" w14:textId="77777777" w:rsidR="00097E98" w:rsidRPr="00442838" w:rsidRDefault="00097E98" w:rsidP="000F163C">
            <w:pPr>
              <w:rPr>
                <w:sz w:val="24"/>
              </w:rPr>
            </w:pPr>
          </w:p>
        </w:tc>
        <w:tc>
          <w:tcPr>
            <w:tcW w:w="3597" w:type="dxa"/>
          </w:tcPr>
          <w:p w14:paraId="6C20B1F3" w14:textId="77777777" w:rsidR="00097E98" w:rsidRPr="00442838" w:rsidRDefault="00097E98" w:rsidP="000F163C">
            <w:pPr>
              <w:rPr>
                <w:sz w:val="24"/>
              </w:rPr>
            </w:pPr>
          </w:p>
        </w:tc>
      </w:tr>
      <w:tr w:rsidR="00097E98" w:rsidRPr="00442838" w14:paraId="4F73CAF9" w14:textId="77777777" w:rsidTr="000F163C">
        <w:tc>
          <w:tcPr>
            <w:tcW w:w="3596" w:type="dxa"/>
          </w:tcPr>
          <w:p w14:paraId="6660BB4C" w14:textId="77777777" w:rsidR="00097E98" w:rsidRPr="00442838" w:rsidRDefault="00097E98" w:rsidP="000F163C">
            <w:pPr>
              <w:rPr>
                <w:sz w:val="24"/>
              </w:rPr>
            </w:pPr>
          </w:p>
        </w:tc>
        <w:tc>
          <w:tcPr>
            <w:tcW w:w="3597" w:type="dxa"/>
          </w:tcPr>
          <w:p w14:paraId="27FE4075" w14:textId="77777777" w:rsidR="00097E98" w:rsidRPr="00442838" w:rsidRDefault="00097E98" w:rsidP="000F163C">
            <w:pPr>
              <w:rPr>
                <w:sz w:val="24"/>
              </w:rPr>
            </w:pPr>
          </w:p>
        </w:tc>
        <w:tc>
          <w:tcPr>
            <w:tcW w:w="3597" w:type="dxa"/>
          </w:tcPr>
          <w:p w14:paraId="5FFB86EB" w14:textId="77777777" w:rsidR="00097E98" w:rsidRPr="00442838" w:rsidRDefault="00097E98" w:rsidP="000F163C">
            <w:pPr>
              <w:rPr>
                <w:sz w:val="24"/>
              </w:rPr>
            </w:pPr>
          </w:p>
        </w:tc>
      </w:tr>
    </w:tbl>
    <w:p w14:paraId="283E97FD" w14:textId="77777777" w:rsidR="00097E98" w:rsidRPr="00442838" w:rsidRDefault="00097E98" w:rsidP="00097E98">
      <w:pPr>
        <w:rPr>
          <w:sz w:val="24"/>
        </w:rPr>
      </w:pPr>
    </w:p>
    <w:p w14:paraId="04597D1C" w14:textId="77777777" w:rsidR="00097E98" w:rsidRPr="00442838" w:rsidRDefault="00097E98" w:rsidP="00097E98">
      <w:pPr>
        <w:rPr>
          <w:sz w:val="24"/>
        </w:rPr>
      </w:pPr>
      <w:r w:rsidRPr="00442838">
        <w:rPr>
          <w:sz w:val="24"/>
        </w:rPr>
        <w:t>Sprites:</w:t>
      </w:r>
    </w:p>
    <w:p w14:paraId="7821577C" w14:textId="77777777" w:rsidR="00097E98" w:rsidRPr="00442838" w:rsidRDefault="00097E98" w:rsidP="00097E98">
      <w:pPr>
        <w:rPr>
          <w:sz w:val="24"/>
        </w:rPr>
      </w:pPr>
      <w:r w:rsidRPr="00442838">
        <w:rPr>
          <w:sz w:val="24"/>
        </w:rPr>
        <w:br w:type="page"/>
      </w:r>
    </w:p>
    <w:p w14:paraId="322638B8" w14:textId="77777777" w:rsidR="00097E98" w:rsidRPr="00442838" w:rsidRDefault="00097E98" w:rsidP="00097E98">
      <w:pPr>
        <w:rPr>
          <w:sz w:val="24"/>
        </w:rPr>
      </w:pPr>
      <w:r w:rsidRPr="00442838">
        <w:rPr>
          <w:sz w:val="24"/>
        </w:rPr>
        <w:lastRenderedPageBreak/>
        <w:t>Family Page</w:t>
      </w:r>
    </w:p>
    <w:p w14:paraId="7F5AAA4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4446CC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AA516FF" w14:textId="77777777" w:rsidTr="000F163C">
        <w:trPr>
          <w:trHeight w:val="896"/>
        </w:trPr>
        <w:tc>
          <w:tcPr>
            <w:tcW w:w="1251" w:type="dxa"/>
          </w:tcPr>
          <w:p w14:paraId="600D93E9" w14:textId="77777777" w:rsidR="00097E98" w:rsidRPr="00442838" w:rsidRDefault="00097E98" w:rsidP="000F163C">
            <w:pPr>
              <w:spacing w:line="360" w:lineRule="auto"/>
            </w:pPr>
            <w:r w:rsidRPr="00442838">
              <w:t>Pokemon</w:t>
            </w:r>
          </w:p>
          <w:p w14:paraId="03F04364" w14:textId="77777777" w:rsidR="00097E98" w:rsidRPr="00442838" w:rsidRDefault="00097E98" w:rsidP="000F163C">
            <w:pPr>
              <w:spacing w:line="360" w:lineRule="auto"/>
            </w:pPr>
            <w:r w:rsidRPr="00442838">
              <w:t>Name</w:t>
            </w:r>
          </w:p>
        </w:tc>
        <w:tc>
          <w:tcPr>
            <w:tcW w:w="1652" w:type="dxa"/>
          </w:tcPr>
          <w:p w14:paraId="3355FC77" w14:textId="77777777" w:rsidR="00097E98" w:rsidRPr="00442838" w:rsidRDefault="00097E98" w:rsidP="000F163C">
            <w:pPr>
              <w:spacing w:line="360" w:lineRule="auto"/>
            </w:pPr>
            <w:r w:rsidRPr="00442838">
              <w:t>Pokemon Number</w:t>
            </w:r>
          </w:p>
        </w:tc>
        <w:tc>
          <w:tcPr>
            <w:tcW w:w="3719" w:type="dxa"/>
          </w:tcPr>
          <w:p w14:paraId="04C3305C" w14:textId="77777777" w:rsidR="00097E98" w:rsidRPr="00442838" w:rsidRDefault="00097E98" w:rsidP="000F163C">
            <w:pPr>
              <w:spacing w:line="360" w:lineRule="auto"/>
            </w:pPr>
            <w:r w:rsidRPr="00442838">
              <w:t>Base Stats</w:t>
            </w:r>
          </w:p>
          <w:p w14:paraId="4F22E5B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8D311A5" w14:textId="77777777" w:rsidR="00097E98" w:rsidRPr="00442838" w:rsidRDefault="00097E98" w:rsidP="000F163C">
            <w:pPr>
              <w:spacing w:line="360" w:lineRule="auto"/>
            </w:pPr>
            <w:r w:rsidRPr="00442838">
              <w:t>Ability</w:t>
            </w:r>
          </w:p>
        </w:tc>
        <w:tc>
          <w:tcPr>
            <w:tcW w:w="724" w:type="dxa"/>
          </w:tcPr>
          <w:p w14:paraId="2458A5F5" w14:textId="77777777" w:rsidR="00097E98" w:rsidRPr="00442838" w:rsidRDefault="00097E98" w:rsidP="000F163C">
            <w:pPr>
              <w:spacing w:line="360" w:lineRule="auto"/>
            </w:pPr>
            <w:r w:rsidRPr="00442838">
              <w:t>Type 1</w:t>
            </w:r>
          </w:p>
        </w:tc>
        <w:tc>
          <w:tcPr>
            <w:tcW w:w="724" w:type="dxa"/>
          </w:tcPr>
          <w:p w14:paraId="77E378A0" w14:textId="77777777" w:rsidR="00097E98" w:rsidRPr="00442838" w:rsidRDefault="00097E98" w:rsidP="000F163C">
            <w:pPr>
              <w:spacing w:line="360" w:lineRule="auto"/>
            </w:pPr>
            <w:r w:rsidRPr="00442838">
              <w:t>Type 2</w:t>
            </w:r>
          </w:p>
        </w:tc>
        <w:tc>
          <w:tcPr>
            <w:tcW w:w="1976" w:type="dxa"/>
          </w:tcPr>
          <w:p w14:paraId="6C977D0C" w14:textId="77777777" w:rsidR="00097E98" w:rsidRPr="00442838" w:rsidRDefault="00097E98" w:rsidP="000F163C">
            <w:pPr>
              <w:spacing w:line="360" w:lineRule="auto"/>
            </w:pPr>
            <w:r w:rsidRPr="00442838">
              <w:t>Evolution</w:t>
            </w:r>
          </w:p>
        </w:tc>
      </w:tr>
      <w:tr w:rsidR="00097E98" w:rsidRPr="00442838" w14:paraId="1C00E936" w14:textId="77777777" w:rsidTr="000F163C">
        <w:trPr>
          <w:trHeight w:val="454"/>
        </w:trPr>
        <w:tc>
          <w:tcPr>
            <w:tcW w:w="1251" w:type="dxa"/>
          </w:tcPr>
          <w:p w14:paraId="7A6FDBD2" w14:textId="77777777" w:rsidR="00097E98" w:rsidRPr="00442838" w:rsidRDefault="00097E98" w:rsidP="000F163C">
            <w:pPr>
              <w:spacing w:line="360" w:lineRule="auto"/>
            </w:pPr>
          </w:p>
        </w:tc>
        <w:tc>
          <w:tcPr>
            <w:tcW w:w="1652" w:type="dxa"/>
          </w:tcPr>
          <w:p w14:paraId="3051076B" w14:textId="77777777" w:rsidR="00097E98" w:rsidRPr="00442838" w:rsidRDefault="00097E98" w:rsidP="000F163C">
            <w:pPr>
              <w:spacing w:line="360" w:lineRule="auto"/>
            </w:pPr>
          </w:p>
        </w:tc>
        <w:tc>
          <w:tcPr>
            <w:tcW w:w="3719" w:type="dxa"/>
          </w:tcPr>
          <w:p w14:paraId="2F965EBA" w14:textId="77777777" w:rsidR="00097E98" w:rsidRPr="00442838" w:rsidRDefault="00097E98" w:rsidP="000F163C">
            <w:pPr>
              <w:spacing w:line="360" w:lineRule="auto"/>
            </w:pPr>
          </w:p>
        </w:tc>
        <w:tc>
          <w:tcPr>
            <w:tcW w:w="880" w:type="dxa"/>
          </w:tcPr>
          <w:p w14:paraId="36BCCAA8" w14:textId="77777777" w:rsidR="00097E98" w:rsidRPr="00442838" w:rsidRDefault="00097E98" w:rsidP="000F163C">
            <w:pPr>
              <w:spacing w:line="360" w:lineRule="auto"/>
            </w:pPr>
          </w:p>
        </w:tc>
        <w:tc>
          <w:tcPr>
            <w:tcW w:w="724" w:type="dxa"/>
          </w:tcPr>
          <w:p w14:paraId="03B754A5" w14:textId="77777777" w:rsidR="00097E98" w:rsidRPr="00442838" w:rsidRDefault="00097E98" w:rsidP="000F163C">
            <w:pPr>
              <w:spacing w:line="360" w:lineRule="auto"/>
            </w:pPr>
          </w:p>
        </w:tc>
        <w:tc>
          <w:tcPr>
            <w:tcW w:w="724" w:type="dxa"/>
          </w:tcPr>
          <w:p w14:paraId="2B36E79A" w14:textId="77777777" w:rsidR="00097E98" w:rsidRPr="00442838" w:rsidRDefault="00097E98" w:rsidP="000F163C">
            <w:pPr>
              <w:spacing w:line="360" w:lineRule="auto"/>
            </w:pPr>
          </w:p>
        </w:tc>
        <w:tc>
          <w:tcPr>
            <w:tcW w:w="1976" w:type="dxa"/>
          </w:tcPr>
          <w:p w14:paraId="745FD87B" w14:textId="77777777" w:rsidR="00097E98" w:rsidRPr="00442838" w:rsidRDefault="00097E98" w:rsidP="000F163C">
            <w:pPr>
              <w:spacing w:line="360" w:lineRule="auto"/>
            </w:pPr>
          </w:p>
        </w:tc>
      </w:tr>
      <w:tr w:rsidR="00097E98" w:rsidRPr="00442838" w14:paraId="18B5AED8" w14:textId="77777777" w:rsidTr="000F163C">
        <w:trPr>
          <w:trHeight w:val="441"/>
        </w:trPr>
        <w:tc>
          <w:tcPr>
            <w:tcW w:w="1251" w:type="dxa"/>
          </w:tcPr>
          <w:p w14:paraId="69FF8046" w14:textId="77777777" w:rsidR="00097E98" w:rsidRPr="00442838" w:rsidRDefault="00097E98" w:rsidP="000F163C">
            <w:pPr>
              <w:spacing w:line="360" w:lineRule="auto"/>
            </w:pPr>
          </w:p>
        </w:tc>
        <w:tc>
          <w:tcPr>
            <w:tcW w:w="1652" w:type="dxa"/>
          </w:tcPr>
          <w:p w14:paraId="09E8FE76" w14:textId="77777777" w:rsidR="00097E98" w:rsidRPr="00442838" w:rsidRDefault="00097E98" w:rsidP="000F163C">
            <w:pPr>
              <w:spacing w:line="360" w:lineRule="auto"/>
            </w:pPr>
          </w:p>
        </w:tc>
        <w:tc>
          <w:tcPr>
            <w:tcW w:w="3719" w:type="dxa"/>
          </w:tcPr>
          <w:p w14:paraId="4A76A01A" w14:textId="77777777" w:rsidR="00097E98" w:rsidRPr="00442838" w:rsidRDefault="00097E98" w:rsidP="000F163C">
            <w:pPr>
              <w:spacing w:line="360" w:lineRule="auto"/>
            </w:pPr>
          </w:p>
        </w:tc>
        <w:tc>
          <w:tcPr>
            <w:tcW w:w="880" w:type="dxa"/>
          </w:tcPr>
          <w:p w14:paraId="43E8D7DE" w14:textId="77777777" w:rsidR="00097E98" w:rsidRPr="00442838" w:rsidRDefault="00097E98" w:rsidP="000F163C">
            <w:pPr>
              <w:spacing w:line="360" w:lineRule="auto"/>
            </w:pPr>
          </w:p>
        </w:tc>
        <w:tc>
          <w:tcPr>
            <w:tcW w:w="724" w:type="dxa"/>
          </w:tcPr>
          <w:p w14:paraId="56AE31FE" w14:textId="77777777" w:rsidR="00097E98" w:rsidRPr="00442838" w:rsidRDefault="00097E98" w:rsidP="000F163C">
            <w:pPr>
              <w:spacing w:line="360" w:lineRule="auto"/>
            </w:pPr>
          </w:p>
        </w:tc>
        <w:tc>
          <w:tcPr>
            <w:tcW w:w="724" w:type="dxa"/>
          </w:tcPr>
          <w:p w14:paraId="73C0CF03" w14:textId="77777777" w:rsidR="00097E98" w:rsidRPr="00442838" w:rsidRDefault="00097E98" w:rsidP="000F163C">
            <w:pPr>
              <w:spacing w:line="360" w:lineRule="auto"/>
            </w:pPr>
          </w:p>
        </w:tc>
        <w:tc>
          <w:tcPr>
            <w:tcW w:w="1976" w:type="dxa"/>
          </w:tcPr>
          <w:p w14:paraId="46D29BF4" w14:textId="77777777" w:rsidR="00097E98" w:rsidRPr="00442838" w:rsidRDefault="00097E98" w:rsidP="000F163C">
            <w:pPr>
              <w:spacing w:line="360" w:lineRule="auto"/>
            </w:pPr>
          </w:p>
        </w:tc>
      </w:tr>
      <w:tr w:rsidR="00097E98" w:rsidRPr="00442838" w14:paraId="2A0FBB7D" w14:textId="77777777" w:rsidTr="000F163C">
        <w:trPr>
          <w:trHeight w:val="441"/>
        </w:trPr>
        <w:tc>
          <w:tcPr>
            <w:tcW w:w="1251" w:type="dxa"/>
          </w:tcPr>
          <w:p w14:paraId="0D0147B9" w14:textId="77777777" w:rsidR="00097E98" w:rsidRPr="00442838" w:rsidRDefault="00097E98" w:rsidP="000F163C">
            <w:pPr>
              <w:spacing w:line="360" w:lineRule="auto"/>
            </w:pPr>
          </w:p>
        </w:tc>
        <w:tc>
          <w:tcPr>
            <w:tcW w:w="1652" w:type="dxa"/>
          </w:tcPr>
          <w:p w14:paraId="052940FA" w14:textId="77777777" w:rsidR="00097E98" w:rsidRPr="00442838" w:rsidRDefault="00097E98" w:rsidP="000F163C">
            <w:pPr>
              <w:spacing w:line="360" w:lineRule="auto"/>
            </w:pPr>
          </w:p>
        </w:tc>
        <w:tc>
          <w:tcPr>
            <w:tcW w:w="3719" w:type="dxa"/>
          </w:tcPr>
          <w:p w14:paraId="1AAE7636" w14:textId="77777777" w:rsidR="00097E98" w:rsidRPr="00442838" w:rsidRDefault="00097E98" w:rsidP="000F163C">
            <w:pPr>
              <w:spacing w:line="360" w:lineRule="auto"/>
            </w:pPr>
          </w:p>
        </w:tc>
        <w:tc>
          <w:tcPr>
            <w:tcW w:w="880" w:type="dxa"/>
          </w:tcPr>
          <w:p w14:paraId="31F9C2B8" w14:textId="77777777" w:rsidR="00097E98" w:rsidRPr="00442838" w:rsidRDefault="00097E98" w:rsidP="000F163C">
            <w:pPr>
              <w:spacing w:line="360" w:lineRule="auto"/>
            </w:pPr>
          </w:p>
        </w:tc>
        <w:tc>
          <w:tcPr>
            <w:tcW w:w="724" w:type="dxa"/>
          </w:tcPr>
          <w:p w14:paraId="55AFE329" w14:textId="77777777" w:rsidR="00097E98" w:rsidRPr="00442838" w:rsidRDefault="00097E98" w:rsidP="000F163C">
            <w:pPr>
              <w:spacing w:line="360" w:lineRule="auto"/>
            </w:pPr>
          </w:p>
        </w:tc>
        <w:tc>
          <w:tcPr>
            <w:tcW w:w="724" w:type="dxa"/>
          </w:tcPr>
          <w:p w14:paraId="57AA7F53" w14:textId="77777777" w:rsidR="00097E98" w:rsidRPr="00442838" w:rsidRDefault="00097E98" w:rsidP="000F163C">
            <w:pPr>
              <w:spacing w:line="360" w:lineRule="auto"/>
            </w:pPr>
          </w:p>
        </w:tc>
        <w:tc>
          <w:tcPr>
            <w:tcW w:w="1976" w:type="dxa"/>
          </w:tcPr>
          <w:p w14:paraId="42E36E6A" w14:textId="77777777" w:rsidR="00097E98" w:rsidRPr="00442838" w:rsidRDefault="00097E98" w:rsidP="000F163C">
            <w:pPr>
              <w:spacing w:line="360" w:lineRule="auto"/>
            </w:pPr>
          </w:p>
        </w:tc>
      </w:tr>
      <w:tr w:rsidR="00097E98" w:rsidRPr="00442838" w14:paraId="049B89BC" w14:textId="77777777" w:rsidTr="000F163C">
        <w:trPr>
          <w:trHeight w:val="896"/>
        </w:trPr>
        <w:tc>
          <w:tcPr>
            <w:tcW w:w="1251" w:type="dxa"/>
          </w:tcPr>
          <w:p w14:paraId="3898823A" w14:textId="77777777" w:rsidR="00097E98" w:rsidRPr="00442838" w:rsidRDefault="00097E98" w:rsidP="000F163C">
            <w:pPr>
              <w:spacing w:line="360" w:lineRule="auto"/>
            </w:pPr>
          </w:p>
        </w:tc>
        <w:tc>
          <w:tcPr>
            <w:tcW w:w="1652" w:type="dxa"/>
          </w:tcPr>
          <w:p w14:paraId="4DC8C06A" w14:textId="77777777" w:rsidR="00097E98" w:rsidRPr="00442838" w:rsidRDefault="00097E98" w:rsidP="000F163C">
            <w:pPr>
              <w:spacing w:line="360" w:lineRule="auto"/>
            </w:pPr>
          </w:p>
        </w:tc>
        <w:tc>
          <w:tcPr>
            <w:tcW w:w="3719" w:type="dxa"/>
          </w:tcPr>
          <w:p w14:paraId="298A7814" w14:textId="77777777" w:rsidR="00097E98" w:rsidRPr="00442838" w:rsidRDefault="00097E98" w:rsidP="000F163C">
            <w:pPr>
              <w:spacing w:line="360" w:lineRule="auto"/>
            </w:pPr>
          </w:p>
        </w:tc>
        <w:tc>
          <w:tcPr>
            <w:tcW w:w="880" w:type="dxa"/>
          </w:tcPr>
          <w:p w14:paraId="402D5B60" w14:textId="77777777" w:rsidR="00097E98" w:rsidRPr="00442838" w:rsidRDefault="00097E98" w:rsidP="000F163C">
            <w:pPr>
              <w:spacing w:line="360" w:lineRule="auto"/>
            </w:pPr>
          </w:p>
        </w:tc>
        <w:tc>
          <w:tcPr>
            <w:tcW w:w="724" w:type="dxa"/>
          </w:tcPr>
          <w:p w14:paraId="27174FFD" w14:textId="77777777" w:rsidR="00097E98" w:rsidRPr="00442838" w:rsidRDefault="00097E98" w:rsidP="000F163C">
            <w:pPr>
              <w:spacing w:line="360" w:lineRule="auto"/>
            </w:pPr>
          </w:p>
        </w:tc>
        <w:tc>
          <w:tcPr>
            <w:tcW w:w="724" w:type="dxa"/>
          </w:tcPr>
          <w:p w14:paraId="446455C8" w14:textId="77777777" w:rsidR="00097E98" w:rsidRPr="00442838" w:rsidRDefault="00097E98" w:rsidP="000F163C">
            <w:pPr>
              <w:spacing w:line="360" w:lineRule="auto"/>
            </w:pPr>
          </w:p>
        </w:tc>
        <w:tc>
          <w:tcPr>
            <w:tcW w:w="1976" w:type="dxa"/>
          </w:tcPr>
          <w:p w14:paraId="583BAE53" w14:textId="77777777" w:rsidR="00097E98" w:rsidRPr="00442838" w:rsidRDefault="00097E98" w:rsidP="000F163C">
            <w:pPr>
              <w:spacing w:line="360" w:lineRule="auto"/>
            </w:pPr>
          </w:p>
        </w:tc>
      </w:tr>
    </w:tbl>
    <w:p w14:paraId="5DFFB422" w14:textId="77777777" w:rsidR="00097E98" w:rsidRPr="00442838" w:rsidRDefault="00097E98" w:rsidP="00097E98">
      <w:pPr>
        <w:rPr>
          <w:sz w:val="24"/>
        </w:rPr>
      </w:pPr>
    </w:p>
    <w:p w14:paraId="35AE571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835C00" w14:textId="77777777" w:rsidTr="000F163C">
        <w:tc>
          <w:tcPr>
            <w:tcW w:w="3596" w:type="dxa"/>
          </w:tcPr>
          <w:p w14:paraId="7C4FE5EB" w14:textId="77777777" w:rsidR="00097E98" w:rsidRPr="00442838" w:rsidRDefault="00097E98" w:rsidP="000F163C">
            <w:pPr>
              <w:rPr>
                <w:sz w:val="24"/>
              </w:rPr>
            </w:pPr>
          </w:p>
        </w:tc>
        <w:tc>
          <w:tcPr>
            <w:tcW w:w="3597" w:type="dxa"/>
          </w:tcPr>
          <w:p w14:paraId="20345D09" w14:textId="77777777" w:rsidR="00097E98" w:rsidRPr="00442838" w:rsidRDefault="00097E98" w:rsidP="000F163C">
            <w:pPr>
              <w:rPr>
                <w:sz w:val="24"/>
              </w:rPr>
            </w:pPr>
          </w:p>
        </w:tc>
        <w:tc>
          <w:tcPr>
            <w:tcW w:w="3597" w:type="dxa"/>
          </w:tcPr>
          <w:p w14:paraId="13E1F511" w14:textId="77777777" w:rsidR="00097E98" w:rsidRPr="00442838" w:rsidRDefault="00097E98" w:rsidP="000F163C">
            <w:pPr>
              <w:rPr>
                <w:sz w:val="24"/>
              </w:rPr>
            </w:pPr>
          </w:p>
        </w:tc>
      </w:tr>
      <w:tr w:rsidR="00097E98" w:rsidRPr="00442838" w14:paraId="1C381977" w14:textId="77777777" w:rsidTr="000F163C">
        <w:tc>
          <w:tcPr>
            <w:tcW w:w="3596" w:type="dxa"/>
          </w:tcPr>
          <w:p w14:paraId="706D4922" w14:textId="77777777" w:rsidR="00097E98" w:rsidRPr="00442838" w:rsidRDefault="00097E98" w:rsidP="000F163C">
            <w:pPr>
              <w:rPr>
                <w:sz w:val="24"/>
              </w:rPr>
            </w:pPr>
          </w:p>
        </w:tc>
        <w:tc>
          <w:tcPr>
            <w:tcW w:w="3597" w:type="dxa"/>
          </w:tcPr>
          <w:p w14:paraId="2B9B9517" w14:textId="77777777" w:rsidR="00097E98" w:rsidRPr="00442838" w:rsidRDefault="00097E98" w:rsidP="000F163C">
            <w:pPr>
              <w:rPr>
                <w:sz w:val="24"/>
              </w:rPr>
            </w:pPr>
          </w:p>
        </w:tc>
        <w:tc>
          <w:tcPr>
            <w:tcW w:w="3597" w:type="dxa"/>
          </w:tcPr>
          <w:p w14:paraId="0AB35106" w14:textId="77777777" w:rsidR="00097E98" w:rsidRPr="00442838" w:rsidRDefault="00097E98" w:rsidP="000F163C">
            <w:pPr>
              <w:rPr>
                <w:sz w:val="24"/>
              </w:rPr>
            </w:pPr>
          </w:p>
        </w:tc>
      </w:tr>
    </w:tbl>
    <w:p w14:paraId="2F35AC3E" w14:textId="77777777" w:rsidR="00097E98" w:rsidRPr="00442838" w:rsidRDefault="00097E98" w:rsidP="00097E98">
      <w:pPr>
        <w:rPr>
          <w:sz w:val="24"/>
        </w:rPr>
      </w:pPr>
    </w:p>
    <w:p w14:paraId="391DA156" w14:textId="77777777" w:rsidR="00097E98" w:rsidRPr="00442838" w:rsidRDefault="00097E98" w:rsidP="00097E98">
      <w:pPr>
        <w:rPr>
          <w:sz w:val="24"/>
        </w:rPr>
      </w:pPr>
      <w:r w:rsidRPr="00442838">
        <w:rPr>
          <w:sz w:val="24"/>
        </w:rPr>
        <w:t>Sprites:</w:t>
      </w:r>
    </w:p>
    <w:p w14:paraId="40C33FC7" w14:textId="77777777" w:rsidR="00097E98" w:rsidRPr="00442838" w:rsidRDefault="00097E98" w:rsidP="00097E98">
      <w:pPr>
        <w:rPr>
          <w:sz w:val="24"/>
        </w:rPr>
      </w:pPr>
      <w:r w:rsidRPr="00442838">
        <w:rPr>
          <w:sz w:val="24"/>
        </w:rPr>
        <w:br w:type="page"/>
      </w:r>
    </w:p>
    <w:p w14:paraId="1D727F79" w14:textId="77777777" w:rsidR="00097E98" w:rsidRPr="00442838" w:rsidRDefault="00097E98" w:rsidP="00097E98">
      <w:pPr>
        <w:rPr>
          <w:sz w:val="24"/>
        </w:rPr>
      </w:pPr>
      <w:r w:rsidRPr="00442838">
        <w:rPr>
          <w:sz w:val="24"/>
        </w:rPr>
        <w:lastRenderedPageBreak/>
        <w:t>Family Page</w:t>
      </w:r>
    </w:p>
    <w:p w14:paraId="4C91180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54956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49FA63" w14:textId="77777777" w:rsidTr="000F163C">
        <w:trPr>
          <w:trHeight w:val="896"/>
        </w:trPr>
        <w:tc>
          <w:tcPr>
            <w:tcW w:w="1251" w:type="dxa"/>
          </w:tcPr>
          <w:p w14:paraId="48F51CE3" w14:textId="77777777" w:rsidR="00097E98" w:rsidRPr="00442838" w:rsidRDefault="00097E98" w:rsidP="000F163C">
            <w:pPr>
              <w:spacing w:line="360" w:lineRule="auto"/>
            </w:pPr>
            <w:r w:rsidRPr="00442838">
              <w:t>Pokemon</w:t>
            </w:r>
          </w:p>
          <w:p w14:paraId="7E620368" w14:textId="77777777" w:rsidR="00097E98" w:rsidRPr="00442838" w:rsidRDefault="00097E98" w:rsidP="000F163C">
            <w:pPr>
              <w:spacing w:line="360" w:lineRule="auto"/>
            </w:pPr>
            <w:r w:rsidRPr="00442838">
              <w:t>Name</w:t>
            </w:r>
          </w:p>
        </w:tc>
        <w:tc>
          <w:tcPr>
            <w:tcW w:w="1652" w:type="dxa"/>
          </w:tcPr>
          <w:p w14:paraId="1129AFE9" w14:textId="77777777" w:rsidR="00097E98" w:rsidRPr="00442838" w:rsidRDefault="00097E98" w:rsidP="000F163C">
            <w:pPr>
              <w:spacing w:line="360" w:lineRule="auto"/>
            </w:pPr>
            <w:r w:rsidRPr="00442838">
              <w:t>Pokemon Number</w:t>
            </w:r>
          </w:p>
        </w:tc>
        <w:tc>
          <w:tcPr>
            <w:tcW w:w="3719" w:type="dxa"/>
          </w:tcPr>
          <w:p w14:paraId="074E2C54" w14:textId="77777777" w:rsidR="00097E98" w:rsidRPr="00442838" w:rsidRDefault="00097E98" w:rsidP="000F163C">
            <w:pPr>
              <w:spacing w:line="360" w:lineRule="auto"/>
            </w:pPr>
            <w:r w:rsidRPr="00442838">
              <w:t>Base Stats</w:t>
            </w:r>
          </w:p>
          <w:p w14:paraId="5D074C3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C038835" w14:textId="77777777" w:rsidR="00097E98" w:rsidRPr="00442838" w:rsidRDefault="00097E98" w:rsidP="000F163C">
            <w:pPr>
              <w:spacing w:line="360" w:lineRule="auto"/>
            </w:pPr>
            <w:r w:rsidRPr="00442838">
              <w:t>Ability</w:t>
            </w:r>
          </w:p>
        </w:tc>
        <w:tc>
          <w:tcPr>
            <w:tcW w:w="724" w:type="dxa"/>
          </w:tcPr>
          <w:p w14:paraId="2E8D5C3B" w14:textId="77777777" w:rsidR="00097E98" w:rsidRPr="00442838" w:rsidRDefault="00097E98" w:rsidP="000F163C">
            <w:pPr>
              <w:spacing w:line="360" w:lineRule="auto"/>
            </w:pPr>
            <w:r w:rsidRPr="00442838">
              <w:t>Type 1</w:t>
            </w:r>
          </w:p>
        </w:tc>
        <w:tc>
          <w:tcPr>
            <w:tcW w:w="724" w:type="dxa"/>
          </w:tcPr>
          <w:p w14:paraId="00180A65" w14:textId="77777777" w:rsidR="00097E98" w:rsidRPr="00442838" w:rsidRDefault="00097E98" w:rsidP="000F163C">
            <w:pPr>
              <w:spacing w:line="360" w:lineRule="auto"/>
            </w:pPr>
            <w:r w:rsidRPr="00442838">
              <w:t>Type 2</w:t>
            </w:r>
          </w:p>
        </w:tc>
        <w:tc>
          <w:tcPr>
            <w:tcW w:w="1976" w:type="dxa"/>
          </w:tcPr>
          <w:p w14:paraId="355378B1" w14:textId="77777777" w:rsidR="00097E98" w:rsidRPr="00442838" w:rsidRDefault="00097E98" w:rsidP="000F163C">
            <w:pPr>
              <w:spacing w:line="360" w:lineRule="auto"/>
            </w:pPr>
            <w:r w:rsidRPr="00442838">
              <w:t>Evolution</w:t>
            </w:r>
          </w:p>
        </w:tc>
      </w:tr>
      <w:tr w:rsidR="00097E98" w:rsidRPr="00442838" w14:paraId="6E0FAB0B" w14:textId="77777777" w:rsidTr="000F163C">
        <w:trPr>
          <w:trHeight w:val="454"/>
        </w:trPr>
        <w:tc>
          <w:tcPr>
            <w:tcW w:w="1251" w:type="dxa"/>
          </w:tcPr>
          <w:p w14:paraId="57179882" w14:textId="77777777" w:rsidR="00097E98" w:rsidRPr="00442838" w:rsidRDefault="00097E98" w:rsidP="000F163C">
            <w:pPr>
              <w:spacing w:line="360" w:lineRule="auto"/>
            </w:pPr>
          </w:p>
        </w:tc>
        <w:tc>
          <w:tcPr>
            <w:tcW w:w="1652" w:type="dxa"/>
          </w:tcPr>
          <w:p w14:paraId="3F428653" w14:textId="77777777" w:rsidR="00097E98" w:rsidRPr="00442838" w:rsidRDefault="00097E98" w:rsidP="000F163C">
            <w:pPr>
              <w:spacing w:line="360" w:lineRule="auto"/>
            </w:pPr>
          </w:p>
        </w:tc>
        <w:tc>
          <w:tcPr>
            <w:tcW w:w="3719" w:type="dxa"/>
          </w:tcPr>
          <w:p w14:paraId="7627E27C" w14:textId="77777777" w:rsidR="00097E98" w:rsidRPr="00442838" w:rsidRDefault="00097E98" w:rsidP="000F163C">
            <w:pPr>
              <w:spacing w:line="360" w:lineRule="auto"/>
            </w:pPr>
          </w:p>
        </w:tc>
        <w:tc>
          <w:tcPr>
            <w:tcW w:w="880" w:type="dxa"/>
          </w:tcPr>
          <w:p w14:paraId="7328A20F" w14:textId="77777777" w:rsidR="00097E98" w:rsidRPr="00442838" w:rsidRDefault="00097E98" w:rsidP="000F163C">
            <w:pPr>
              <w:spacing w:line="360" w:lineRule="auto"/>
            </w:pPr>
          </w:p>
        </w:tc>
        <w:tc>
          <w:tcPr>
            <w:tcW w:w="724" w:type="dxa"/>
          </w:tcPr>
          <w:p w14:paraId="78DE12C1" w14:textId="77777777" w:rsidR="00097E98" w:rsidRPr="00442838" w:rsidRDefault="00097E98" w:rsidP="000F163C">
            <w:pPr>
              <w:spacing w:line="360" w:lineRule="auto"/>
            </w:pPr>
          </w:p>
        </w:tc>
        <w:tc>
          <w:tcPr>
            <w:tcW w:w="724" w:type="dxa"/>
          </w:tcPr>
          <w:p w14:paraId="7A82794F" w14:textId="77777777" w:rsidR="00097E98" w:rsidRPr="00442838" w:rsidRDefault="00097E98" w:rsidP="000F163C">
            <w:pPr>
              <w:spacing w:line="360" w:lineRule="auto"/>
            </w:pPr>
          </w:p>
        </w:tc>
        <w:tc>
          <w:tcPr>
            <w:tcW w:w="1976" w:type="dxa"/>
          </w:tcPr>
          <w:p w14:paraId="7A74CDFF" w14:textId="77777777" w:rsidR="00097E98" w:rsidRPr="00442838" w:rsidRDefault="00097E98" w:rsidP="000F163C">
            <w:pPr>
              <w:spacing w:line="360" w:lineRule="auto"/>
            </w:pPr>
          </w:p>
        </w:tc>
      </w:tr>
      <w:tr w:rsidR="00097E98" w:rsidRPr="00442838" w14:paraId="3BEFBCA8" w14:textId="77777777" w:rsidTr="000F163C">
        <w:trPr>
          <w:trHeight w:val="441"/>
        </w:trPr>
        <w:tc>
          <w:tcPr>
            <w:tcW w:w="1251" w:type="dxa"/>
          </w:tcPr>
          <w:p w14:paraId="6A21A520" w14:textId="77777777" w:rsidR="00097E98" w:rsidRPr="00442838" w:rsidRDefault="00097E98" w:rsidP="000F163C">
            <w:pPr>
              <w:spacing w:line="360" w:lineRule="auto"/>
            </w:pPr>
          </w:p>
        </w:tc>
        <w:tc>
          <w:tcPr>
            <w:tcW w:w="1652" w:type="dxa"/>
          </w:tcPr>
          <w:p w14:paraId="27C8BEA1" w14:textId="77777777" w:rsidR="00097E98" w:rsidRPr="00442838" w:rsidRDefault="00097E98" w:rsidP="000F163C">
            <w:pPr>
              <w:spacing w:line="360" w:lineRule="auto"/>
            </w:pPr>
          </w:p>
        </w:tc>
        <w:tc>
          <w:tcPr>
            <w:tcW w:w="3719" w:type="dxa"/>
          </w:tcPr>
          <w:p w14:paraId="5B45DF95" w14:textId="77777777" w:rsidR="00097E98" w:rsidRPr="00442838" w:rsidRDefault="00097E98" w:rsidP="000F163C">
            <w:pPr>
              <w:spacing w:line="360" w:lineRule="auto"/>
            </w:pPr>
          </w:p>
        </w:tc>
        <w:tc>
          <w:tcPr>
            <w:tcW w:w="880" w:type="dxa"/>
          </w:tcPr>
          <w:p w14:paraId="229F40B4" w14:textId="77777777" w:rsidR="00097E98" w:rsidRPr="00442838" w:rsidRDefault="00097E98" w:rsidP="000F163C">
            <w:pPr>
              <w:spacing w:line="360" w:lineRule="auto"/>
            </w:pPr>
          </w:p>
        </w:tc>
        <w:tc>
          <w:tcPr>
            <w:tcW w:w="724" w:type="dxa"/>
          </w:tcPr>
          <w:p w14:paraId="5282109B" w14:textId="77777777" w:rsidR="00097E98" w:rsidRPr="00442838" w:rsidRDefault="00097E98" w:rsidP="000F163C">
            <w:pPr>
              <w:spacing w:line="360" w:lineRule="auto"/>
            </w:pPr>
          </w:p>
        </w:tc>
        <w:tc>
          <w:tcPr>
            <w:tcW w:w="724" w:type="dxa"/>
          </w:tcPr>
          <w:p w14:paraId="62C3F4A1" w14:textId="77777777" w:rsidR="00097E98" w:rsidRPr="00442838" w:rsidRDefault="00097E98" w:rsidP="000F163C">
            <w:pPr>
              <w:spacing w:line="360" w:lineRule="auto"/>
            </w:pPr>
          </w:p>
        </w:tc>
        <w:tc>
          <w:tcPr>
            <w:tcW w:w="1976" w:type="dxa"/>
          </w:tcPr>
          <w:p w14:paraId="128CBB07" w14:textId="77777777" w:rsidR="00097E98" w:rsidRPr="00442838" w:rsidRDefault="00097E98" w:rsidP="000F163C">
            <w:pPr>
              <w:spacing w:line="360" w:lineRule="auto"/>
            </w:pPr>
          </w:p>
        </w:tc>
      </w:tr>
      <w:tr w:rsidR="00097E98" w:rsidRPr="00442838" w14:paraId="7043966F" w14:textId="77777777" w:rsidTr="000F163C">
        <w:trPr>
          <w:trHeight w:val="441"/>
        </w:trPr>
        <w:tc>
          <w:tcPr>
            <w:tcW w:w="1251" w:type="dxa"/>
          </w:tcPr>
          <w:p w14:paraId="77254CF3" w14:textId="77777777" w:rsidR="00097E98" w:rsidRPr="00442838" w:rsidRDefault="00097E98" w:rsidP="000F163C">
            <w:pPr>
              <w:spacing w:line="360" w:lineRule="auto"/>
            </w:pPr>
          </w:p>
        </w:tc>
        <w:tc>
          <w:tcPr>
            <w:tcW w:w="1652" w:type="dxa"/>
          </w:tcPr>
          <w:p w14:paraId="6D05F0E6" w14:textId="77777777" w:rsidR="00097E98" w:rsidRPr="00442838" w:rsidRDefault="00097E98" w:rsidP="000F163C">
            <w:pPr>
              <w:spacing w:line="360" w:lineRule="auto"/>
            </w:pPr>
          </w:p>
        </w:tc>
        <w:tc>
          <w:tcPr>
            <w:tcW w:w="3719" w:type="dxa"/>
          </w:tcPr>
          <w:p w14:paraId="17F793AE" w14:textId="77777777" w:rsidR="00097E98" w:rsidRPr="00442838" w:rsidRDefault="00097E98" w:rsidP="000F163C">
            <w:pPr>
              <w:spacing w:line="360" w:lineRule="auto"/>
            </w:pPr>
          </w:p>
        </w:tc>
        <w:tc>
          <w:tcPr>
            <w:tcW w:w="880" w:type="dxa"/>
          </w:tcPr>
          <w:p w14:paraId="0FE931E3" w14:textId="77777777" w:rsidR="00097E98" w:rsidRPr="00442838" w:rsidRDefault="00097E98" w:rsidP="000F163C">
            <w:pPr>
              <w:spacing w:line="360" w:lineRule="auto"/>
            </w:pPr>
          </w:p>
        </w:tc>
        <w:tc>
          <w:tcPr>
            <w:tcW w:w="724" w:type="dxa"/>
          </w:tcPr>
          <w:p w14:paraId="002B835F" w14:textId="77777777" w:rsidR="00097E98" w:rsidRPr="00442838" w:rsidRDefault="00097E98" w:rsidP="000F163C">
            <w:pPr>
              <w:spacing w:line="360" w:lineRule="auto"/>
            </w:pPr>
          </w:p>
        </w:tc>
        <w:tc>
          <w:tcPr>
            <w:tcW w:w="724" w:type="dxa"/>
          </w:tcPr>
          <w:p w14:paraId="205B85F1" w14:textId="77777777" w:rsidR="00097E98" w:rsidRPr="00442838" w:rsidRDefault="00097E98" w:rsidP="000F163C">
            <w:pPr>
              <w:spacing w:line="360" w:lineRule="auto"/>
            </w:pPr>
          </w:p>
        </w:tc>
        <w:tc>
          <w:tcPr>
            <w:tcW w:w="1976" w:type="dxa"/>
          </w:tcPr>
          <w:p w14:paraId="722E2B64" w14:textId="77777777" w:rsidR="00097E98" w:rsidRPr="00442838" w:rsidRDefault="00097E98" w:rsidP="000F163C">
            <w:pPr>
              <w:spacing w:line="360" w:lineRule="auto"/>
            </w:pPr>
          </w:p>
        </w:tc>
      </w:tr>
      <w:tr w:rsidR="00097E98" w:rsidRPr="00442838" w14:paraId="3A8E5AD6" w14:textId="77777777" w:rsidTr="000F163C">
        <w:trPr>
          <w:trHeight w:val="896"/>
        </w:trPr>
        <w:tc>
          <w:tcPr>
            <w:tcW w:w="1251" w:type="dxa"/>
          </w:tcPr>
          <w:p w14:paraId="6BEF0AF2" w14:textId="77777777" w:rsidR="00097E98" w:rsidRPr="00442838" w:rsidRDefault="00097E98" w:rsidP="000F163C">
            <w:pPr>
              <w:spacing w:line="360" w:lineRule="auto"/>
            </w:pPr>
          </w:p>
        </w:tc>
        <w:tc>
          <w:tcPr>
            <w:tcW w:w="1652" w:type="dxa"/>
          </w:tcPr>
          <w:p w14:paraId="4C83D209" w14:textId="77777777" w:rsidR="00097E98" w:rsidRPr="00442838" w:rsidRDefault="00097E98" w:rsidP="000F163C">
            <w:pPr>
              <w:spacing w:line="360" w:lineRule="auto"/>
            </w:pPr>
          </w:p>
        </w:tc>
        <w:tc>
          <w:tcPr>
            <w:tcW w:w="3719" w:type="dxa"/>
          </w:tcPr>
          <w:p w14:paraId="781D814D" w14:textId="77777777" w:rsidR="00097E98" w:rsidRPr="00442838" w:rsidRDefault="00097E98" w:rsidP="000F163C">
            <w:pPr>
              <w:spacing w:line="360" w:lineRule="auto"/>
            </w:pPr>
          </w:p>
        </w:tc>
        <w:tc>
          <w:tcPr>
            <w:tcW w:w="880" w:type="dxa"/>
          </w:tcPr>
          <w:p w14:paraId="1EF6659B" w14:textId="77777777" w:rsidR="00097E98" w:rsidRPr="00442838" w:rsidRDefault="00097E98" w:rsidP="000F163C">
            <w:pPr>
              <w:spacing w:line="360" w:lineRule="auto"/>
            </w:pPr>
          </w:p>
        </w:tc>
        <w:tc>
          <w:tcPr>
            <w:tcW w:w="724" w:type="dxa"/>
          </w:tcPr>
          <w:p w14:paraId="6DA49DE2" w14:textId="77777777" w:rsidR="00097E98" w:rsidRPr="00442838" w:rsidRDefault="00097E98" w:rsidP="000F163C">
            <w:pPr>
              <w:spacing w:line="360" w:lineRule="auto"/>
            </w:pPr>
          </w:p>
        </w:tc>
        <w:tc>
          <w:tcPr>
            <w:tcW w:w="724" w:type="dxa"/>
          </w:tcPr>
          <w:p w14:paraId="5F49D83E" w14:textId="77777777" w:rsidR="00097E98" w:rsidRPr="00442838" w:rsidRDefault="00097E98" w:rsidP="000F163C">
            <w:pPr>
              <w:spacing w:line="360" w:lineRule="auto"/>
            </w:pPr>
          </w:p>
        </w:tc>
        <w:tc>
          <w:tcPr>
            <w:tcW w:w="1976" w:type="dxa"/>
          </w:tcPr>
          <w:p w14:paraId="2EF9A727" w14:textId="77777777" w:rsidR="00097E98" w:rsidRPr="00442838" w:rsidRDefault="00097E98" w:rsidP="000F163C">
            <w:pPr>
              <w:spacing w:line="360" w:lineRule="auto"/>
            </w:pPr>
          </w:p>
        </w:tc>
      </w:tr>
    </w:tbl>
    <w:p w14:paraId="023F8B27" w14:textId="77777777" w:rsidR="00097E98" w:rsidRPr="00442838" w:rsidRDefault="00097E98" w:rsidP="00097E98">
      <w:pPr>
        <w:rPr>
          <w:sz w:val="24"/>
        </w:rPr>
      </w:pPr>
    </w:p>
    <w:p w14:paraId="5ACA0E9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66CF565" w14:textId="77777777" w:rsidTr="000F163C">
        <w:tc>
          <w:tcPr>
            <w:tcW w:w="3596" w:type="dxa"/>
          </w:tcPr>
          <w:p w14:paraId="149F86C4" w14:textId="77777777" w:rsidR="00097E98" w:rsidRPr="00442838" w:rsidRDefault="00097E98" w:rsidP="000F163C">
            <w:pPr>
              <w:rPr>
                <w:sz w:val="24"/>
              </w:rPr>
            </w:pPr>
          </w:p>
        </w:tc>
        <w:tc>
          <w:tcPr>
            <w:tcW w:w="3597" w:type="dxa"/>
          </w:tcPr>
          <w:p w14:paraId="4701BCA2" w14:textId="77777777" w:rsidR="00097E98" w:rsidRPr="00442838" w:rsidRDefault="00097E98" w:rsidP="000F163C">
            <w:pPr>
              <w:rPr>
                <w:sz w:val="24"/>
              </w:rPr>
            </w:pPr>
          </w:p>
        </w:tc>
        <w:tc>
          <w:tcPr>
            <w:tcW w:w="3597" w:type="dxa"/>
          </w:tcPr>
          <w:p w14:paraId="28AE6BDE" w14:textId="77777777" w:rsidR="00097E98" w:rsidRPr="00442838" w:rsidRDefault="00097E98" w:rsidP="000F163C">
            <w:pPr>
              <w:rPr>
                <w:sz w:val="24"/>
              </w:rPr>
            </w:pPr>
          </w:p>
        </w:tc>
      </w:tr>
      <w:tr w:rsidR="00097E98" w:rsidRPr="00442838" w14:paraId="5391B0E5" w14:textId="77777777" w:rsidTr="000F163C">
        <w:tc>
          <w:tcPr>
            <w:tcW w:w="3596" w:type="dxa"/>
          </w:tcPr>
          <w:p w14:paraId="5D0F040C" w14:textId="77777777" w:rsidR="00097E98" w:rsidRPr="00442838" w:rsidRDefault="00097E98" w:rsidP="000F163C">
            <w:pPr>
              <w:rPr>
                <w:sz w:val="24"/>
              </w:rPr>
            </w:pPr>
          </w:p>
        </w:tc>
        <w:tc>
          <w:tcPr>
            <w:tcW w:w="3597" w:type="dxa"/>
          </w:tcPr>
          <w:p w14:paraId="241B30D4" w14:textId="77777777" w:rsidR="00097E98" w:rsidRPr="00442838" w:rsidRDefault="00097E98" w:rsidP="000F163C">
            <w:pPr>
              <w:rPr>
                <w:sz w:val="24"/>
              </w:rPr>
            </w:pPr>
          </w:p>
        </w:tc>
        <w:tc>
          <w:tcPr>
            <w:tcW w:w="3597" w:type="dxa"/>
          </w:tcPr>
          <w:p w14:paraId="422D0125" w14:textId="77777777" w:rsidR="00097E98" w:rsidRPr="00442838" w:rsidRDefault="00097E98" w:rsidP="000F163C">
            <w:pPr>
              <w:rPr>
                <w:sz w:val="24"/>
              </w:rPr>
            </w:pPr>
          </w:p>
        </w:tc>
      </w:tr>
    </w:tbl>
    <w:p w14:paraId="173C33D6" w14:textId="77777777" w:rsidR="00097E98" w:rsidRPr="00442838" w:rsidRDefault="00097E98" w:rsidP="00097E98">
      <w:pPr>
        <w:rPr>
          <w:sz w:val="24"/>
        </w:rPr>
      </w:pPr>
    </w:p>
    <w:p w14:paraId="7B9D48C5" w14:textId="77777777" w:rsidR="00097E98" w:rsidRPr="00442838" w:rsidRDefault="00097E98" w:rsidP="00097E98">
      <w:pPr>
        <w:rPr>
          <w:sz w:val="24"/>
        </w:rPr>
      </w:pPr>
      <w:r w:rsidRPr="00442838">
        <w:rPr>
          <w:sz w:val="24"/>
        </w:rPr>
        <w:t>Sprites:</w:t>
      </w:r>
    </w:p>
    <w:p w14:paraId="5BFD97F7" w14:textId="77777777" w:rsidR="00097E98" w:rsidRPr="00442838" w:rsidRDefault="00097E98" w:rsidP="00097E98">
      <w:pPr>
        <w:rPr>
          <w:sz w:val="24"/>
        </w:rPr>
      </w:pPr>
      <w:r w:rsidRPr="00442838">
        <w:rPr>
          <w:sz w:val="24"/>
        </w:rPr>
        <w:br w:type="page"/>
      </w:r>
    </w:p>
    <w:p w14:paraId="2ABBB5E0" w14:textId="77777777" w:rsidR="00097E98" w:rsidRPr="00442838" w:rsidRDefault="00097E98" w:rsidP="00097E98">
      <w:pPr>
        <w:rPr>
          <w:sz w:val="24"/>
        </w:rPr>
      </w:pPr>
      <w:r w:rsidRPr="00442838">
        <w:rPr>
          <w:sz w:val="24"/>
        </w:rPr>
        <w:lastRenderedPageBreak/>
        <w:t>Family Page</w:t>
      </w:r>
    </w:p>
    <w:p w14:paraId="7E3D0F5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7835D7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8B91DA1" w14:textId="77777777" w:rsidTr="000F163C">
        <w:trPr>
          <w:trHeight w:val="896"/>
        </w:trPr>
        <w:tc>
          <w:tcPr>
            <w:tcW w:w="1251" w:type="dxa"/>
          </w:tcPr>
          <w:p w14:paraId="55A49F3A" w14:textId="77777777" w:rsidR="00097E98" w:rsidRPr="00442838" w:rsidRDefault="00097E98" w:rsidP="000F163C">
            <w:pPr>
              <w:spacing w:line="360" w:lineRule="auto"/>
            </w:pPr>
            <w:r w:rsidRPr="00442838">
              <w:t>Pokemon</w:t>
            </w:r>
          </w:p>
          <w:p w14:paraId="277D527B" w14:textId="77777777" w:rsidR="00097E98" w:rsidRPr="00442838" w:rsidRDefault="00097E98" w:rsidP="000F163C">
            <w:pPr>
              <w:spacing w:line="360" w:lineRule="auto"/>
            </w:pPr>
            <w:r w:rsidRPr="00442838">
              <w:t>Name</w:t>
            </w:r>
          </w:p>
        </w:tc>
        <w:tc>
          <w:tcPr>
            <w:tcW w:w="1652" w:type="dxa"/>
          </w:tcPr>
          <w:p w14:paraId="0DD20D6E" w14:textId="77777777" w:rsidR="00097E98" w:rsidRPr="00442838" w:rsidRDefault="00097E98" w:rsidP="000F163C">
            <w:pPr>
              <w:spacing w:line="360" w:lineRule="auto"/>
            </w:pPr>
            <w:r w:rsidRPr="00442838">
              <w:t>Pokemon Number</w:t>
            </w:r>
          </w:p>
        </w:tc>
        <w:tc>
          <w:tcPr>
            <w:tcW w:w="3719" w:type="dxa"/>
          </w:tcPr>
          <w:p w14:paraId="4E59F925" w14:textId="77777777" w:rsidR="00097E98" w:rsidRPr="00442838" w:rsidRDefault="00097E98" w:rsidP="000F163C">
            <w:pPr>
              <w:spacing w:line="360" w:lineRule="auto"/>
            </w:pPr>
            <w:r w:rsidRPr="00442838">
              <w:t>Base Stats</w:t>
            </w:r>
          </w:p>
          <w:p w14:paraId="6CB7E58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5ECFA6D" w14:textId="77777777" w:rsidR="00097E98" w:rsidRPr="00442838" w:rsidRDefault="00097E98" w:rsidP="000F163C">
            <w:pPr>
              <w:spacing w:line="360" w:lineRule="auto"/>
            </w:pPr>
            <w:r w:rsidRPr="00442838">
              <w:t>Ability</w:t>
            </w:r>
          </w:p>
        </w:tc>
        <w:tc>
          <w:tcPr>
            <w:tcW w:w="724" w:type="dxa"/>
          </w:tcPr>
          <w:p w14:paraId="4F502301" w14:textId="77777777" w:rsidR="00097E98" w:rsidRPr="00442838" w:rsidRDefault="00097E98" w:rsidP="000F163C">
            <w:pPr>
              <w:spacing w:line="360" w:lineRule="auto"/>
            </w:pPr>
            <w:r w:rsidRPr="00442838">
              <w:t>Type 1</w:t>
            </w:r>
          </w:p>
        </w:tc>
        <w:tc>
          <w:tcPr>
            <w:tcW w:w="724" w:type="dxa"/>
          </w:tcPr>
          <w:p w14:paraId="505BBD6C" w14:textId="77777777" w:rsidR="00097E98" w:rsidRPr="00442838" w:rsidRDefault="00097E98" w:rsidP="000F163C">
            <w:pPr>
              <w:spacing w:line="360" w:lineRule="auto"/>
            </w:pPr>
            <w:r w:rsidRPr="00442838">
              <w:t>Type 2</w:t>
            </w:r>
          </w:p>
        </w:tc>
        <w:tc>
          <w:tcPr>
            <w:tcW w:w="1976" w:type="dxa"/>
          </w:tcPr>
          <w:p w14:paraId="6A7EACD3" w14:textId="77777777" w:rsidR="00097E98" w:rsidRPr="00442838" w:rsidRDefault="00097E98" w:rsidP="000F163C">
            <w:pPr>
              <w:spacing w:line="360" w:lineRule="auto"/>
            </w:pPr>
            <w:r w:rsidRPr="00442838">
              <w:t>Evolution</w:t>
            </w:r>
          </w:p>
        </w:tc>
      </w:tr>
      <w:tr w:rsidR="00097E98" w:rsidRPr="00442838" w14:paraId="09ADBDAE" w14:textId="77777777" w:rsidTr="000F163C">
        <w:trPr>
          <w:trHeight w:val="454"/>
        </w:trPr>
        <w:tc>
          <w:tcPr>
            <w:tcW w:w="1251" w:type="dxa"/>
          </w:tcPr>
          <w:p w14:paraId="10B27073" w14:textId="77777777" w:rsidR="00097E98" w:rsidRPr="00442838" w:rsidRDefault="00097E98" w:rsidP="000F163C">
            <w:pPr>
              <w:spacing w:line="360" w:lineRule="auto"/>
            </w:pPr>
          </w:p>
        </w:tc>
        <w:tc>
          <w:tcPr>
            <w:tcW w:w="1652" w:type="dxa"/>
          </w:tcPr>
          <w:p w14:paraId="28909FC8" w14:textId="77777777" w:rsidR="00097E98" w:rsidRPr="00442838" w:rsidRDefault="00097E98" w:rsidP="000F163C">
            <w:pPr>
              <w:spacing w:line="360" w:lineRule="auto"/>
            </w:pPr>
          </w:p>
        </w:tc>
        <w:tc>
          <w:tcPr>
            <w:tcW w:w="3719" w:type="dxa"/>
          </w:tcPr>
          <w:p w14:paraId="4F4E7161" w14:textId="77777777" w:rsidR="00097E98" w:rsidRPr="00442838" w:rsidRDefault="00097E98" w:rsidP="000F163C">
            <w:pPr>
              <w:spacing w:line="360" w:lineRule="auto"/>
            </w:pPr>
          </w:p>
        </w:tc>
        <w:tc>
          <w:tcPr>
            <w:tcW w:w="880" w:type="dxa"/>
          </w:tcPr>
          <w:p w14:paraId="0F607926" w14:textId="77777777" w:rsidR="00097E98" w:rsidRPr="00442838" w:rsidRDefault="00097E98" w:rsidP="000F163C">
            <w:pPr>
              <w:spacing w:line="360" w:lineRule="auto"/>
            </w:pPr>
          </w:p>
        </w:tc>
        <w:tc>
          <w:tcPr>
            <w:tcW w:w="724" w:type="dxa"/>
          </w:tcPr>
          <w:p w14:paraId="0314514B" w14:textId="77777777" w:rsidR="00097E98" w:rsidRPr="00442838" w:rsidRDefault="00097E98" w:rsidP="000F163C">
            <w:pPr>
              <w:spacing w:line="360" w:lineRule="auto"/>
            </w:pPr>
          </w:p>
        </w:tc>
        <w:tc>
          <w:tcPr>
            <w:tcW w:w="724" w:type="dxa"/>
          </w:tcPr>
          <w:p w14:paraId="3D7F5D59" w14:textId="77777777" w:rsidR="00097E98" w:rsidRPr="00442838" w:rsidRDefault="00097E98" w:rsidP="000F163C">
            <w:pPr>
              <w:spacing w:line="360" w:lineRule="auto"/>
            </w:pPr>
          </w:p>
        </w:tc>
        <w:tc>
          <w:tcPr>
            <w:tcW w:w="1976" w:type="dxa"/>
          </w:tcPr>
          <w:p w14:paraId="5A2CF487" w14:textId="77777777" w:rsidR="00097E98" w:rsidRPr="00442838" w:rsidRDefault="00097E98" w:rsidP="000F163C">
            <w:pPr>
              <w:spacing w:line="360" w:lineRule="auto"/>
            </w:pPr>
          </w:p>
        </w:tc>
      </w:tr>
      <w:tr w:rsidR="00097E98" w:rsidRPr="00442838" w14:paraId="54162D9E" w14:textId="77777777" w:rsidTr="000F163C">
        <w:trPr>
          <w:trHeight w:val="441"/>
        </w:trPr>
        <w:tc>
          <w:tcPr>
            <w:tcW w:w="1251" w:type="dxa"/>
          </w:tcPr>
          <w:p w14:paraId="69527F7F" w14:textId="77777777" w:rsidR="00097E98" w:rsidRPr="00442838" w:rsidRDefault="00097E98" w:rsidP="000F163C">
            <w:pPr>
              <w:spacing w:line="360" w:lineRule="auto"/>
            </w:pPr>
          </w:p>
        </w:tc>
        <w:tc>
          <w:tcPr>
            <w:tcW w:w="1652" w:type="dxa"/>
          </w:tcPr>
          <w:p w14:paraId="1CF20953" w14:textId="77777777" w:rsidR="00097E98" w:rsidRPr="00442838" w:rsidRDefault="00097E98" w:rsidP="000F163C">
            <w:pPr>
              <w:spacing w:line="360" w:lineRule="auto"/>
            </w:pPr>
          </w:p>
        </w:tc>
        <w:tc>
          <w:tcPr>
            <w:tcW w:w="3719" w:type="dxa"/>
          </w:tcPr>
          <w:p w14:paraId="0C5C74FF" w14:textId="77777777" w:rsidR="00097E98" w:rsidRPr="00442838" w:rsidRDefault="00097E98" w:rsidP="000F163C">
            <w:pPr>
              <w:spacing w:line="360" w:lineRule="auto"/>
            </w:pPr>
          </w:p>
        </w:tc>
        <w:tc>
          <w:tcPr>
            <w:tcW w:w="880" w:type="dxa"/>
          </w:tcPr>
          <w:p w14:paraId="520104D2" w14:textId="77777777" w:rsidR="00097E98" w:rsidRPr="00442838" w:rsidRDefault="00097E98" w:rsidP="000F163C">
            <w:pPr>
              <w:spacing w:line="360" w:lineRule="auto"/>
            </w:pPr>
          </w:p>
        </w:tc>
        <w:tc>
          <w:tcPr>
            <w:tcW w:w="724" w:type="dxa"/>
          </w:tcPr>
          <w:p w14:paraId="0C22D03F" w14:textId="77777777" w:rsidR="00097E98" w:rsidRPr="00442838" w:rsidRDefault="00097E98" w:rsidP="000F163C">
            <w:pPr>
              <w:spacing w:line="360" w:lineRule="auto"/>
            </w:pPr>
          </w:p>
        </w:tc>
        <w:tc>
          <w:tcPr>
            <w:tcW w:w="724" w:type="dxa"/>
          </w:tcPr>
          <w:p w14:paraId="2E9BC034" w14:textId="77777777" w:rsidR="00097E98" w:rsidRPr="00442838" w:rsidRDefault="00097E98" w:rsidP="000F163C">
            <w:pPr>
              <w:spacing w:line="360" w:lineRule="auto"/>
            </w:pPr>
          </w:p>
        </w:tc>
        <w:tc>
          <w:tcPr>
            <w:tcW w:w="1976" w:type="dxa"/>
          </w:tcPr>
          <w:p w14:paraId="28295106" w14:textId="77777777" w:rsidR="00097E98" w:rsidRPr="00442838" w:rsidRDefault="00097E98" w:rsidP="000F163C">
            <w:pPr>
              <w:spacing w:line="360" w:lineRule="auto"/>
            </w:pPr>
          </w:p>
        </w:tc>
      </w:tr>
      <w:tr w:rsidR="00097E98" w:rsidRPr="00442838" w14:paraId="56763627" w14:textId="77777777" w:rsidTr="000F163C">
        <w:trPr>
          <w:trHeight w:val="441"/>
        </w:trPr>
        <w:tc>
          <w:tcPr>
            <w:tcW w:w="1251" w:type="dxa"/>
          </w:tcPr>
          <w:p w14:paraId="71E0E973" w14:textId="77777777" w:rsidR="00097E98" w:rsidRPr="00442838" w:rsidRDefault="00097E98" w:rsidP="000F163C">
            <w:pPr>
              <w:spacing w:line="360" w:lineRule="auto"/>
            </w:pPr>
          </w:p>
        </w:tc>
        <w:tc>
          <w:tcPr>
            <w:tcW w:w="1652" w:type="dxa"/>
          </w:tcPr>
          <w:p w14:paraId="5C68E5EC" w14:textId="77777777" w:rsidR="00097E98" w:rsidRPr="00442838" w:rsidRDefault="00097E98" w:rsidP="000F163C">
            <w:pPr>
              <w:spacing w:line="360" w:lineRule="auto"/>
            </w:pPr>
          </w:p>
        </w:tc>
        <w:tc>
          <w:tcPr>
            <w:tcW w:w="3719" w:type="dxa"/>
          </w:tcPr>
          <w:p w14:paraId="3F498665" w14:textId="77777777" w:rsidR="00097E98" w:rsidRPr="00442838" w:rsidRDefault="00097E98" w:rsidP="000F163C">
            <w:pPr>
              <w:spacing w:line="360" w:lineRule="auto"/>
            </w:pPr>
          </w:p>
        </w:tc>
        <w:tc>
          <w:tcPr>
            <w:tcW w:w="880" w:type="dxa"/>
          </w:tcPr>
          <w:p w14:paraId="02B5AD9B" w14:textId="77777777" w:rsidR="00097E98" w:rsidRPr="00442838" w:rsidRDefault="00097E98" w:rsidP="000F163C">
            <w:pPr>
              <w:spacing w:line="360" w:lineRule="auto"/>
            </w:pPr>
          </w:p>
        </w:tc>
        <w:tc>
          <w:tcPr>
            <w:tcW w:w="724" w:type="dxa"/>
          </w:tcPr>
          <w:p w14:paraId="0ED1CFC7" w14:textId="77777777" w:rsidR="00097E98" w:rsidRPr="00442838" w:rsidRDefault="00097E98" w:rsidP="000F163C">
            <w:pPr>
              <w:spacing w:line="360" w:lineRule="auto"/>
            </w:pPr>
          </w:p>
        </w:tc>
        <w:tc>
          <w:tcPr>
            <w:tcW w:w="724" w:type="dxa"/>
          </w:tcPr>
          <w:p w14:paraId="221CCF2D" w14:textId="77777777" w:rsidR="00097E98" w:rsidRPr="00442838" w:rsidRDefault="00097E98" w:rsidP="000F163C">
            <w:pPr>
              <w:spacing w:line="360" w:lineRule="auto"/>
            </w:pPr>
          </w:p>
        </w:tc>
        <w:tc>
          <w:tcPr>
            <w:tcW w:w="1976" w:type="dxa"/>
          </w:tcPr>
          <w:p w14:paraId="4644BF93" w14:textId="77777777" w:rsidR="00097E98" w:rsidRPr="00442838" w:rsidRDefault="00097E98" w:rsidP="000F163C">
            <w:pPr>
              <w:spacing w:line="360" w:lineRule="auto"/>
            </w:pPr>
          </w:p>
        </w:tc>
      </w:tr>
      <w:tr w:rsidR="00097E98" w:rsidRPr="00442838" w14:paraId="6F553D6C" w14:textId="77777777" w:rsidTr="000F163C">
        <w:trPr>
          <w:trHeight w:val="896"/>
        </w:trPr>
        <w:tc>
          <w:tcPr>
            <w:tcW w:w="1251" w:type="dxa"/>
          </w:tcPr>
          <w:p w14:paraId="10086883" w14:textId="77777777" w:rsidR="00097E98" w:rsidRPr="00442838" w:rsidRDefault="00097E98" w:rsidP="000F163C">
            <w:pPr>
              <w:spacing w:line="360" w:lineRule="auto"/>
            </w:pPr>
          </w:p>
        </w:tc>
        <w:tc>
          <w:tcPr>
            <w:tcW w:w="1652" w:type="dxa"/>
          </w:tcPr>
          <w:p w14:paraId="2D9E241C" w14:textId="77777777" w:rsidR="00097E98" w:rsidRPr="00442838" w:rsidRDefault="00097E98" w:rsidP="000F163C">
            <w:pPr>
              <w:spacing w:line="360" w:lineRule="auto"/>
            </w:pPr>
          </w:p>
        </w:tc>
        <w:tc>
          <w:tcPr>
            <w:tcW w:w="3719" w:type="dxa"/>
          </w:tcPr>
          <w:p w14:paraId="26DC1AB1" w14:textId="77777777" w:rsidR="00097E98" w:rsidRPr="00442838" w:rsidRDefault="00097E98" w:rsidP="000F163C">
            <w:pPr>
              <w:spacing w:line="360" w:lineRule="auto"/>
            </w:pPr>
          </w:p>
        </w:tc>
        <w:tc>
          <w:tcPr>
            <w:tcW w:w="880" w:type="dxa"/>
          </w:tcPr>
          <w:p w14:paraId="64F8CDF1" w14:textId="77777777" w:rsidR="00097E98" w:rsidRPr="00442838" w:rsidRDefault="00097E98" w:rsidP="000F163C">
            <w:pPr>
              <w:spacing w:line="360" w:lineRule="auto"/>
            </w:pPr>
          </w:p>
        </w:tc>
        <w:tc>
          <w:tcPr>
            <w:tcW w:w="724" w:type="dxa"/>
          </w:tcPr>
          <w:p w14:paraId="380187FE" w14:textId="77777777" w:rsidR="00097E98" w:rsidRPr="00442838" w:rsidRDefault="00097E98" w:rsidP="000F163C">
            <w:pPr>
              <w:spacing w:line="360" w:lineRule="auto"/>
            </w:pPr>
          </w:p>
        </w:tc>
        <w:tc>
          <w:tcPr>
            <w:tcW w:w="724" w:type="dxa"/>
          </w:tcPr>
          <w:p w14:paraId="2DCAF544" w14:textId="77777777" w:rsidR="00097E98" w:rsidRPr="00442838" w:rsidRDefault="00097E98" w:rsidP="000F163C">
            <w:pPr>
              <w:spacing w:line="360" w:lineRule="auto"/>
            </w:pPr>
          </w:p>
        </w:tc>
        <w:tc>
          <w:tcPr>
            <w:tcW w:w="1976" w:type="dxa"/>
          </w:tcPr>
          <w:p w14:paraId="5E2FEAF2" w14:textId="77777777" w:rsidR="00097E98" w:rsidRPr="00442838" w:rsidRDefault="00097E98" w:rsidP="000F163C">
            <w:pPr>
              <w:spacing w:line="360" w:lineRule="auto"/>
            </w:pPr>
          </w:p>
        </w:tc>
      </w:tr>
    </w:tbl>
    <w:p w14:paraId="34224D93" w14:textId="77777777" w:rsidR="00097E98" w:rsidRPr="00442838" w:rsidRDefault="00097E98" w:rsidP="00097E98">
      <w:pPr>
        <w:rPr>
          <w:sz w:val="24"/>
        </w:rPr>
      </w:pPr>
    </w:p>
    <w:p w14:paraId="2306C5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18FDDFE" w14:textId="77777777" w:rsidTr="000F163C">
        <w:tc>
          <w:tcPr>
            <w:tcW w:w="3596" w:type="dxa"/>
          </w:tcPr>
          <w:p w14:paraId="55CA7268" w14:textId="77777777" w:rsidR="00097E98" w:rsidRPr="00442838" w:rsidRDefault="00097E98" w:rsidP="000F163C">
            <w:pPr>
              <w:rPr>
                <w:sz w:val="24"/>
              </w:rPr>
            </w:pPr>
          </w:p>
        </w:tc>
        <w:tc>
          <w:tcPr>
            <w:tcW w:w="3597" w:type="dxa"/>
          </w:tcPr>
          <w:p w14:paraId="5293DC2B" w14:textId="77777777" w:rsidR="00097E98" w:rsidRPr="00442838" w:rsidRDefault="00097E98" w:rsidP="000F163C">
            <w:pPr>
              <w:rPr>
                <w:sz w:val="24"/>
              </w:rPr>
            </w:pPr>
          </w:p>
        </w:tc>
        <w:tc>
          <w:tcPr>
            <w:tcW w:w="3597" w:type="dxa"/>
          </w:tcPr>
          <w:p w14:paraId="0D72360A" w14:textId="77777777" w:rsidR="00097E98" w:rsidRPr="00442838" w:rsidRDefault="00097E98" w:rsidP="000F163C">
            <w:pPr>
              <w:rPr>
                <w:sz w:val="24"/>
              </w:rPr>
            </w:pPr>
          </w:p>
        </w:tc>
      </w:tr>
      <w:tr w:rsidR="00097E98" w:rsidRPr="00442838" w14:paraId="55FDD1CE" w14:textId="77777777" w:rsidTr="000F163C">
        <w:tc>
          <w:tcPr>
            <w:tcW w:w="3596" w:type="dxa"/>
          </w:tcPr>
          <w:p w14:paraId="37445A9A" w14:textId="77777777" w:rsidR="00097E98" w:rsidRPr="00442838" w:rsidRDefault="00097E98" w:rsidP="000F163C">
            <w:pPr>
              <w:rPr>
                <w:sz w:val="24"/>
              </w:rPr>
            </w:pPr>
          </w:p>
        </w:tc>
        <w:tc>
          <w:tcPr>
            <w:tcW w:w="3597" w:type="dxa"/>
          </w:tcPr>
          <w:p w14:paraId="54548D34" w14:textId="77777777" w:rsidR="00097E98" w:rsidRPr="00442838" w:rsidRDefault="00097E98" w:rsidP="000F163C">
            <w:pPr>
              <w:rPr>
                <w:sz w:val="24"/>
              </w:rPr>
            </w:pPr>
          </w:p>
        </w:tc>
        <w:tc>
          <w:tcPr>
            <w:tcW w:w="3597" w:type="dxa"/>
          </w:tcPr>
          <w:p w14:paraId="4AB9D3C4" w14:textId="77777777" w:rsidR="00097E98" w:rsidRPr="00442838" w:rsidRDefault="00097E98" w:rsidP="000F163C">
            <w:pPr>
              <w:rPr>
                <w:sz w:val="24"/>
              </w:rPr>
            </w:pPr>
          </w:p>
        </w:tc>
      </w:tr>
    </w:tbl>
    <w:p w14:paraId="0566B03E" w14:textId="77777777" w:rsidR="00097E98" w:rsidRPr="00442838" w:rsidRDefault="00097E98" w:rsidP="00097E98">
      <w:pPr>
        <w:rPr>
          <w:sz w:val="24"/>
        </w:rPr>
      </w:pPr>
    </w:p>
    <w:p w14:paraId="4F83FD49" w14:textId="77777777" w:rsidR="00097E98" w:rsidRPr="00442838" w:rsidRDefault="00097E98" w:rsidP="00097E98">
      <w:pPr>
        <w:rPr>
          <w:sz w:val="24"/>
        </w:rPr>
      </w:pPr>
      <w:r w:rsidRPr="00442838">
        <w:rPr>
          <w:sz w:val="24"/>
        </w:rPr>
        <w:t>Sprites:</w:t>
      </w:r>
    </w:p>
    <w:p w14:paraId="1598AD4B" w14:textId="77777777" w:rsidR="00097E98" w:rsidRPr="00442838" w:rsidRDefault="00097E98" w:rsidP="00097E98">
      <w:pPr>
        <w:rPr>
          <w:sz w:val="24"/>
        </w:rPr>
      </w:pPr>
      <w:r w:rsidRPr="00442838">
        <w:rPr>
          <w:sz w:val="24"/>
        </w:rPr>
        <w:br w:type="page"/>
      </w:r>
    </w:p>
    <w:p w14:paraId="1D3CCC92" w14:textId="77777777" w:rsidR="00097E98" w:rsidRPr="00442838" w:rsidRDefault="00097E98" w:rsidP="00097E98">
      <w:pPr>
        <w:rPr>
          <w:sz w:val="24"/>
        </w:rPr>
      </w:pPr>
      <w:r w:rsidRPr="00442838">
        <w:rPr>
          <w:sz w:val="24"/>
        </w:rPr>
        <w:lastRenderedPageBreak/>
        <w:t>Family Page</w:t>
      </w:r>
    </w:p>
    <w:p w14:paraId="4080CAF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7F73BF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73436D" w14:textId="77777777" w:rsidTr="000F163C">
        <w:trPr>
          <w:trHeight w:val="896"/>
        </w:trPr>
        <w:tc>
          <w:tcPr>
            <w:tcW w:w="1251" w:type="dxa"/>
          </w:tcPr>
          <w:p w14:paraId="52C49BEB" w14:textId="77777777" w:rsidR="00097E98" w:rsidRPr="00442838" w:rsidRDefault="00097E98" w:rsidP="000F163C">
            <w:pPr>
              <w:spacing w:line="360" w:lineRule="auto"/>
            </w:pPr>
            <w:r w:rsidRPr="00442838">
              <w:t>Pokemon</w:t>
            </w:r>
          </w:p>
          <w:p w14:paraId="5B9E65C1" w14:textId="77777777" w:rsidR="00097E98" w:rsidRPr="00442838" w:rsidRDefault="00097E98" w:rsidP="000F163C">
            <w:pPr>
              <w:spacing w:line="360" w:lineRule="auto"/>
            </w:pPr>
            <w:r w:rsidRPr="00442838">
              <w:t>Name</w:t>
            </w:r>
          </w:p>
        </w:tc>
        <w:tc>
          <w:tcPr>
            <w:tcW w:w="1652" w:type="dxa"/>
          </w:tcPr>
          <w:p w14:paraId="66B27FB8" w14:textId="77777777" w:rsidR="00097E98" w:rsidRPr="00442838" w:rsidRDefault="00097E98" w:rsidP="000F163C">
            <w:pPr>
              <w:spacing w:line="360" w:lineRule="auto"/>
            </w:pPr>
            <w:r w:rsidRPr="00442838">
              <w:t>Pokemon Number</w:t>
            </w:r>
          </w:p>
        </w:tc>
        <w:tc>
          <w:tcPr>
            <w:tcW w:w="3719" w:type="dxa"/>
          </w:tcPr>
          <w:p w14:paraId="68DA912E" w14:textId="77777777" w:rsidR="00097E98" w:rsidRPr="00442838" w:rsidRDefault="00097E98" w:rsidP="000F163C">
            <w:pPr>
              <w:spacing w:line="360" w:lineRule="auto"/>
            </w:pPr>
            <w:r w:rsidRPr="00442838">
              <w:t>Base Stats</w:t>
            </w:r>
          </w:p>
          <w:p w14:paraId="24007BA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194D617" w14:textId="77777777" w:rsidR="00097E98" w:rsidRPr="00442838" w:rsidRDefault="00097E98" w:rsidP="000F163C">
            <w:pPr>
              <w:spacing w:line="360" w:lineRule="auto"/>
            </w:pPr>
            <w:r w:rsidRPr="00442838">
              <w:t>Ability</w:t>
            </w:r>
          </w:p>
        </w:tc>
        <w:tc>
          <w:tcPr>
            <w:tcW w:w="724" w:type="dxa"/>
          </w:tcPr>
          <w:p w14:paraId="05E60614" w14:textId="77777777" w:rsidR="00097E98" w:rsidRPr="00442838" w:rsidRDefault="00097E98" w:rsidP="000F163C">
            <w:pPr>
              <w:spacing w:line="360" w:lineRule="auto"/>
            </w:pPr>
            <w:r w:rsidRPr="00442838">
              <w:t>Type 1</w:t>
            </w:r>
          </w:p>
        </w:tc>
        <w:tc>
          <w:tcPr>
            <w:tcW w:w="724" w:type="dxa"/>
          </w:tcPr>
          <w:p w14:paraId="6483D8F2" w14:textId="77777777" w:rsidR="00097E98" w:rsidRPr="00442838" w:rsidRDefault="00097E98" w:rsidP="000F163C">
            <w:pPr>
              <w:spacing w:line="360" w:lineRule="auto"/>
            </w:pPr>
            <w:r w:rsidRPr="00442838">
              <w:t>Type 2</w:t>
            </w:r>
          </w:p>
        </w:tc>
        <w:tc>
          <w:tcPr>
            <w:tcW w:w="1976" w:type="dxa"/>
          </w:tcPr>
          <w:p w14:paraId="3126B825" w14:textId="77777777" w:rsidR="00097E98" w:rsidRPr="00442838" w:rsidRDefault="00097E98" w:rsidP="000F163C">
            <w:pPr>
              <w:spacing w:line="360" w:lineRule="auto"/>
            </w:pPr>
            <w:r w:rsidRPr="00442838">
              <w:t>Evolution</w:t>
            </w:r>
          </w:p>
        </w:tc>
      </w:tr>
      <w:tr w:rsidR="00097E98" w:rsidRPr="00442838" w14:paraId="1B02AA21" w14:textId="77777777" w:rsidTr="000F163C">
        <w:trPr>
          <w:trHeight w:val="454"/>
        </w:trPr>
        <w:tc>
          <w:tcPr>
            <w:tcW w:w="1251" w:type="dxa"/>
          </w:tcPr>
          <w:p w14:paraId="21EE7A3A" w14:textId="77777777" w:rsidR="00097E98" w:rsidRPr="00442838" w:rsidRDefault="00097E98" w:rsidP="000F163C">
            <w:pPr>
              <w:spacing w:line="360" w:lineRule="auto"/>
            </w:pPr>
          </w:p>
        </w:tc>
        <w:tc>
          <w:tcPr>
            <w:tcW w:w="1652" w:type="dxa"/>
          </w:tcPr>
          <w:p w14:paraId="54D3BD70" w14:textId="77777777" w:rsidR="00097E98" w:rsidRPr="00442838" w:rsidRDefault="00097E98" w:rsidP="000F163C">
            <w:pPr>
              <w:spacing w:line="360" w:lineRule="auto"/>
            </w:pPr>
          </w:p>
        </w:tc>
        <w:tc>
          <w:tcPr>
            <w:tcW w:w="3719" w:type="dxa"/>
          </w:tcPr>
          <w:p w14:paraId="5A175EA2" w14:textId="77777777" w:rsidR="00097E98" w:rsidRPr="00442838" w:rsidRDefault="00097E98" w:rsidP="000F163C">
            <w:pPr>
              <w:spacing w:line="360" w:lineRule="auto"/>
            </w:pPr>
          </w:p>
        </w:tc>
        <w:tc>
          <w:tcPr>
            <w:tcW w:w="880" w:type="dxa"/>
          </w:tcPr>
          <w:p w14:paraId="4D964ABC" w14:textId="77777777" w:rsidR="00097E98" w:rsidRPr="00442838" w:rsidRDefault="00097E98" w:rsidP="000F163C">
            <w:pPr>
              <w:spacing w:line="360" w:lineRule="auto"/>
            </w:pPr>
          </w:p>
        </w:tc>
        <w:tc>
          <w:tcPr>
            <w:tcW w:w="724" w:type="dxa"/>
          </w:tcPr>
          <w:p w14:paraId="19BDFEFE" w14:textId="77777777" w:rsidR="00097E98" w:rsidRPr="00442838" w:rsidRDefault="00097E98" w:rsidP="000F163C">
            <w:pPr>
              <w:spacing w:line="360" w:lineRule="auto"/>
            </w:pPr>
          </w:p>
        </w:tc>
        <w:tc>
          <w:tcPr>
            <w:tcW w:w="724" w:type="dxa"/>
          </w:tcPr>
          <w:p w14:paraId="28EC10F2" w14:textId="77777777" w:rsidR="00097E98" w:rsidRPr="00442838" w:rsidRDefault="00097E98" w:rsidP="000F163C">
            <w:pPr>
              <w:spacing w:line="360" w:lineRule="auto"/>
            </w:pPr>
          </w:p>
        </w:tc>
        <w:tc>
          <w:tcPr>
            <w:tcW w:w="1976" w:type="dxa"/>
          </w:tcPr>
          <w:p w14:paraId="0352D003" w14:textId="77777777" w:rsidR="00097E98" w:rsidRPr="00442838" w:rsidRDefault="00097E98" w:rsidP="000F163C">
            <w:pPr>
              <w:spacing w:line="360" w:lineRule="auto"/>
            </w:pPr>
          </w:p>
        </w:tc>
      </w:tr>
      <w:tr w:rsidR="00097E98" w:rsidRPr="00442838" w14:paraId="09D85A99" w14:textId="77777777" w:rsidTr="000F163C">
        <w:trPr>
          <w:trHeight w:val="441"/>
        </w:trPr>
        <w:tc>
          <w:tcPr>
            <w:tcW w:w="1251" w:type="dxa"/>
          </w:tcPr>
          <w:p w14:paraId="50457FD1" w14:textId="77777777" w:rsidR="00097E98" w:rsidRPr="00442838" w:rsidRDefault="00097E98" w:rsidP="000F163C">
            <w:pPr>
              <w:spacing w:line="360" w:lineRule="auto"/>
            </w:pPr>
          </w:p>
        </w:tc>
        <w:tc>
          <w:tcPr>
            <w:tcW w:w="1652" w:type="dxa"/>
          </w:tcPr>
          <w:p w14:paraId="15455EE1" w14:textId="77777777" w:rsidR="00097E98" w:rsidRPr="00442838" w:rsidRDefault="00097E98" w:rsidP="000F163C">
            <w:pPr>
              <w:spacing w:line="360" w:lineRule="auto"/>
            </w:pPr>
          </w:p>
        </w:tc>
        <w:tc>
          <w:tcPr>
            <w:tcW w:w="3719" w:type="dxa"/>
          </w:tcPr>
          <w:p w14:paraId="21558B12" w14:textId="77777777" w:rsidR="00097E98" w:rsidRPr="00442838" w:rsidRDefault="00097E98" w:rsidP="000F163C">
            <w:pPr>
              <w:spacing w:line="360" w:lineRule="auto"/>
            </w:pPr>
          </w:p>
        </w:tc>
        <w:tc>
          <w:tcPr>
            <w:tcW w:w="880" w:type="dxa"/>
          </w:tcPr>
          <w:p w14:paraId="69C50741" w14:textId="77777777" w:rsidR="00097E98" w:rsidRPr="00442838" w:rsidRDefault="00097E98" w:rsidP="000F163C">
            <w:pPr>
              <w:spacing w:line="360" w:lineRule="auto"/>
            </w:pPr>
          </w:p>
        </w:tc>
        <w:tc>
          <w:tcPr>
            <w:tcW w:w="724" w:type="dxa"/>
          </w:tcPr>
          <w:p w14:paraId="46B44106" w14:textId="77777777" w:rsidR="00097E98" w:rsidRPr="00442838" w:rsidRDefault="00097E98" w:rsidP="000F163C">
            <w:pPr>
              <w:spacing w:line="360" w:lineRule="auto"/>
            </w:pPr>
          </w:p>
        </w:tc>
        <w:tc>
          <w:tcPr>
            <w:tcW w:w="724" w:type="dxa"/>
          </w:tcPr>
          <w:p w14:paraId="0C2F590D" w14:textId="77777777" w:rsidR="00097E98" w:rsidRPr="00442838" w:rsidRDefault="00097E98" w:rsidP="000F163C">
            <w:pPr>
              <w:spacing w:line="360" w:lineRule="auto"/>
            </w:pPr>
          </w:p>
        </w:tc>
        <w:tc>
          <w:tcPr>
            <w:tcW w:w="1976" w:type="dxa"/>
          </w:tcPr>
          <w:p w14:paraId="0F780159" w14:textId="77777777" w:rsidR="00097E98" w:rsidRPr="00442838" w:rsidRDefault="00097E98" w:rsidP="000F163C">
            <w:pPr>
              <w:spacing w:line="360" w:lineRule="auto"/>
            </w:pPr>
          </w:p>
        </w:tc>
      </w:tr>
      <w:tr w:rsidR="00097E98" w:rsidRPr="00442838" w14:paraId="01B2C3A4" w14:textId="77777777" w:rsidTr="000F163C">
        <w:trPr>
          <w:trHeight w:val="441"/>
        </w:trPr>
        <w:tc>
          <w:tcPr>
            <w:tcW w:w="1251" w:type="dxa"/>
          </w:tcPr>
          <w:p w14:paraId="4C1859F3" w14:textId="77777777" w:rsidR="00097E98" w:rsidRPr="00442838" w:rsidRDefault="00097E98" w:rsidP="000F163C">
            <w:pPr>
              <w:spacing w:line="360" w:lineRule="auto"/>
            </w:pPr>
          </w:p>
        </w:tc>
        <w:tc>
          <w:tcPr>
            <w:tcW w:w="1652" w:type="dxa"/>
          </w:tcPr>
          <w:p w14:paraId="5D3FAC39" w14:textId="77777777" w:rsidR="00097E98" w:rsidRPr="00442838" w:rsidRDefault="00097E98" w:rsidP="000F163C">
            <w:pPr>
              <w:spacing w:line="360" w:lineRule="auto"/>
            </w:pPr>
          </w:p>
        </w:tc>
        <w:tc>
          <w:tcPr>
            <w:tcW w:w="3719" w:type="dxa"/>
          </w:tcPr>
          <w:p w14:paraId="6EBEE497" w14:textId="77777777" w:rsidR="00097E98" w:rsidRPr="00442838" w:rsidRDefault="00097E98" w:rsidP="000F163C">
            <w:pPr>
              <w:spacing w:line="360" w:lineRule="auto"/>
            </w:pPr>
          </w:p>
        </w:tc>
        <w:tc>
          <w:tcPr>
            <w:tcW w:w="880" w:type="dxa"/>
          </w:tcPr>
          <w:p w14:paraId="2C54658D" w14:textId="77777777" w:rsidR="00097E98" w:rsidRPr="00442838" w:rsidRDefault="00097E98" w:rsidP="000F163C">
            <w:pPr>
              <w:spacing w:line="360" w:lineRule="auto"/>
            </w:pPr>
          </w:p>
        </w:tc>
        <w:tc>
          <w:tcPr>
            <w:tcW w:w="724" w:type="dxa"/>
          </w:tcPr>
          <w:p w14:paraId="3CC88CE4" w14:textId="77777777" w:rsidR="00097E98" w:rsidRPr="00442838" w:rsidRDefault="00097E98" w:rsidP="000F163C">
            <w:pPr>
              <w:spacing w:line="360" w:lineRule="auto"/>
            </w:pPr>
          </w:p>
        </w:tc>
        <w:tc>
          <w:tcPr>
            <w:tcW w:w="724" w:type="dxa"/>
          </w:tcPr>
          <w:p w14:paraId="74D1E948" w14:textId="77777777" w:rsidR="00097E98" w:rsidRPr="00442838" w:rsidRDefault="00097E98" w:rsidP="000F163C">
            <w:pPr>
              <w:spacing w:line="360" w:lineRule="auto"/>
            </w:pPr>
          </w:p>
        </w:tc>
        <w:tc>
          <w:tcPr>
            <w:tcW w:w="1976" w:type="dxa"/>
          </w:tcPr>
          <w:p w14:paraId="33EF62EC" w14:textId="77777777" w:rsidR="00097E98" w:rsidRPr="00442838" w:rsidRDefault="00097E98" w:rsidP="000F163C">
            <w:pPr>
              <w:spacing w:line="360" w:lineRule="auto"/>
            </w:pPr>
          </w:p>
        </w:tc>
      </w:tr>
      <w:tr w:rsidR="00097E98" w:rsidRPr="00442838" w14:paraId="16D949A6" w14:textId="77777777" w:rsidTr="000F163C">
        <w:trPr>
          <w:trHeight w:val="896"/>
        </w:trPr>
        <w:tc>
          <w:tcPr>
            <w:tcW w:w="1251" w:type="dxa"/>
          </w:tcPr>
          <w:p w14:paraId="42081E21" w14:textId="77777777" w:rsidR="00097E98" w:rsidRPr="00442838" w:rsidRDefault="00097E98" w:rsidP="000F163C">
            <w:pPr>
              <w:spacing w:line="360" w:lineRule="auto"/>
            </w:pPr>
          </w:p>
        </w:tc>
        <w:tc>
          <w:tcPr>
            <w:tcW w:w="1652" w:type="dxa"/>
          </w:tcPr>
          <w:p w14:paraId="4C78B0A1" w14:textId="77777777" w:rsidR="00097E98" w:rsidRPr="00442838" w:rsidRDefault="00097E98" w:rsidP="000F163C">
            <w:pPr>
              <w:spacing w:line="360" w:lineRule="auto"/>
            </w:pPr>
          </w:p>
        </w:tc>
        <w:tc>
          <w:tcPr>
            <w:tcW w:w="3719" w:type="dxa"/>
          </w:tcPr>
          <w:p w14:paraId="4D1CFCC2" w14:textId="77777777" w:rsidR="00097E98" w:rsidRPr="00442838" w:rsidRDefault="00097E98" w:rsidP="000F163C">
            <w:pPr>
              <w:spacing w:line="360" w:lineRule="auto"/>
            </w:pPr>
          </w:p>
        </w:tc>
        <w:tc>
          <w:tcPr>
            <w:tcW w:w="880" w:type="dxa"/>
          </w:tcPr>
          <w:p w14:paraId="6C198A5F" w14:textId="77777777" w:rsidR="00097E98" w:rsidRPr="00442838" w:rsidRDefault="00097E98" w:rsidP="000F163C">
            <w:pPr>
              <w:spacing w:line="360" w:lineRule="auto"/>
            </w:pPr>
          </w:p>
        </w:tc>
        <w:tc>
          <w:tcPr>
            <w:tcW w:w="724" w:type="dxa"/>
          </w:tcPr>
          <w:p w14:paraId="2ADE4DEF" w14:textId="77777777" w:rsidR="00097E98" w:rsidRPr="00442838" w:rsidRDefault="00097E98" w:rsidP="000F163C">
            <w:pPr>
              <w:spacing w:line="360" w:lineRule="auto"/>
            </w:pPr>
          </w:p>
        </w:tc>
        <w:tc>
          <w:tcPr>
            <w:tcW w:w="724" w:type="dxa"/>
          </w:tcPr>
          <w:p w14:paraId="2D608133" w14:textId="77777777" w:rsidR="00097E98" w:rsidRPr="00442838" w:rsidRDefault="00097E98" w:rsidP="000F163C">
            <w:pPr>
              <w:spacing w:line="360" w:lineRule="auto"/>
            </w:pPr>
          </w:p>
        </w:tc>
        <w:tc>
          <w:tcPr>
            <w:tcW w:w="1976" w:type="dxa"/>
          </w:tcPr>
          <w:p w14:paraId="6A493DEB" w14:textId="77777777" w:rsidR="00097E98" w:rsidRPr="00442838" w:rsidRDefault="00097E98" w:rsidP="000F163C">
            <w:pPr>
              <w:spacing w:line="360" w:lineRule="auto"/>
            </w:pPr>
          </w:p>
        </w:tc>
      </w:tr>
    </w:tbl>
    <w:p w14:paraId="28EB20A6" w14:textId="77777777" w:rsidR="00097E98" w:rsidRPr="00442838" w:rsidRDefault="00097E98" w:rsidP="00097E98">
      <w:pPr>
        <w:rPr>
          <w:sz w:val="24"/>
        </w:rPr>
      </w:pPr>
    </w:p>
    <w:p w14:paraId="5F5054B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7163757" w14:textId="77777777" w:rsidTr="000F163C">
        <w:tc>
          <w:tcPr>
            <w:tcW w:w="3596" w:type="dxa"/>
          </w:tcPr>
          <w:p w14:paraId="27D0186D" w14:textId="77777777" w:rsidR="00097E98" w:rsidRPr="00442838" w:rsidRDefault="00097E98" w:rsidP="000F163C">
            <w:pPr>
              <w:rPr>
                <w:sz w:val="24"/>
              </w:rPr>
            </w:pPr>
          </w:p>
        </w:tc>
        <w:tc>
          <w:tcPr>
            <w:tcW w:w="3597" w:type="dxa"/>
          </w:tcPr>
          <w:p w14:paraId="7545DCCB" w14:textId="77777777" w:rsidR="00097E98" w:rsidRPr="00442838" w:rsidRDefault="00097E98" w:rsidP="000F163C">
            <w:pPr>
              <w:rPr>
                <w:sz w:val="24"/>
              </w:rPr>
            </w:pPr>
          </w:p>
        </w:tc>
        <w:tc>
          <w:tcPr>
            <w:tcW w:w="3597" w:type="dxa"/>
          </w:tcPr>
          <w:p w14:paraId="143457BA" w14:textId="77777777" w:rsidR="00097E98" w:rsidRPr="00442838" w:rsidRDefault="00097E98" w:rsidP="000F163C">
            <w:pPr>
              <w:rPr>
                <w:sz w:val="24"/>
              </w:rPr>
            </w:pPr>
          </w:p>
        </w:tc>
      </w:tr>
      <w:tr w:rsidR="00097E98" w:rsidRPr="00442838" w14:paraId="235F0C41" w14:textId="77777777" w:rsidTr="000F163C">
        <w:tc>
          <w:tcPr>
            <w:tcW w:w="3596" w:type="dxa"/>
          </w:tcPr>
          <w:p w14:paraId="6A55C3FE" w14:textId="77777777" w:rsidR="00097E98" w:rsidRPr="00442838" w:rsidRDefault="00097E98" w:rsidP="000F163C">
            <w:pPr>
              <w:rPr>
                <w:sz w:val="24"/>
              </w:rPr>
            </w:pPr>
          </w:p>
        </w:tc>
        <w:tc>
          <w:tcPr>
            <w:tcW w:w="3597" w:type="dxa"/>
          </w:tcPr>
          <w:p w14:paraId="774CDABC" w14:textId="77777777" w:rsidR="00097E98" w:rsidRPr="00442838" w:rsidRDefault="00097E98" w:rsidP="000F163C">
            <w:pPr>
              <w:rPr>
                <w:sz w:val="24"/>
              </w:rPr>
            </w:pPr>
          </w:p>
        </w:tc>
        <w:tc>
          <w:tcPr>
            <w:tcW w:w="3597" w:type="dxa"/>
          </w:tcPr>
          <w:p w14:paraId="5A705AFA" w14:textId="77777777" w:rsidR="00097E98" w:rsidRPr="00442838" w:rsidRDefault="00097E98" w:rsidP="000F163C">
            <w:pPr>
              <w:rPr>
                <w:sz w:val="24"/>
              </w:rPr>
            </w:pPr>
          </w:p>
        </w:tc>
      </w:tr>
    </w:tbl>
    <w:p w14:paraId="1065CE84" w14:textId="77777777" w:rsidR="00097E98" w:rsidRPr="00442838" w:rsidRDefault="00097E98" w:rsidP="00097E98">
      <w:pPr>
        <w:rPr>
          <w:sz w:val="24"/>
        </w:rPr>
      </w:pPr>
    </w:p>
    <w:p w14:paraId="2CB05A92" w14:textId="77777777" w:rsidR="00097E98" w:rsidRPr="00442838" w:rsidRDefault="00097E98" w:rsidP="00097E98">
      <w:pPr>
        <w:rPr>
          <w:sz w:val="24"/>
        </w:rPr>
      </w:pPr>
      <w:r w:rsidRPr="00442838">
        <w:rPr>
          <w:sz w:val="24"/>
        </w:rPr>
        <w:t>Sprites:</w:t>
      </w:r>
    </w:p>
    <w:p w14:paraId="048F6ADC" w14:textId="77777777" w:rsidR="00097E98" w:rsidRPr="00442838" w:rsidRDefault="00097E98" w:rsidP="00097E98">
      <w:pPr>
        <w:rPr>
          <w:sz w:val="24"/>
        </w:rPr>
      </w:pPr>
      <w:r w:rsidRPr="00442838">
        <w:rPr>
          <w:sz w:val="24"/>
        </w:rPr>
        <w:br w:type="page"/>
      </w:r>
    </w:p>
    <w:p w14:paraId="0D0328E8" w14:textId="77777777" w:rsidR="00097E98" w:rsidRPr="00442838" w:rsidRDefault="00097E98" w:rsidP="00097E98">
      <w:pPr>
        <w:rPr>
          <w:sz w:val="24"/>
        </w:rPr>
      </w:pPr>
      <w:r w:rsidRPr="00442838">
        <w:rPr>
          <w:sz w:val="24"/>
        </w:rPr>
        <w:lastRenderedPageBreak/>
        <w:t>Family Page</w:t>
      </w:r>
    </w:p>
    <w:p w14:paraId="4D44FB7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70AE8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811623B" w14:textId="77777777" w:rsidTr="000F163C">
        <w:trPr>
          <w:trHeight w:val="896"/>
        </w:trPr>
        <w:tc>
          <w:tcPr>
            <w:tcW w:w="1251" w:type="dxa"/>
          </w:tcPr>
          <w:p w14:paraId="7FE4026C" w14:textId="77777777" w:rsidR="00097E98" w:rsidRPr="00442838" w:rsidRDefault="00097E98" w:rsidP="000F163C">
            <w:pPr>
              <w:spacing w:line="360" w:lineRule="auto"/>
            </w:pPr>
            <w:r w:rsidRPr="00442838">
              <w:t>Pokemon</w:t>
            </w:r>
          </w:p>
          <w:p w14:paraId="693DEED4" w14:textId="77777777" w:rsidR="00097E98" w:rsidRPr="00442838" w:rsidRDefault="00097E98" w:rsidP="000F163C">
            <w:pPr>
              <w:spacing w:line="360" w:lineRule="auto"/>
            </w:pPr>
            <w:r w:rsidRPr="00442838">
              <w:t>Name</w:t>
            </w:r>
          </w:p>
        </w:tc>
        <w:tc>
          <w:tcPr>
            <w:tcW w:w="1652" w:type="dxa"/>
          </w:tcPr>
          <w:p w14:paraId="08003620" w14:textId="77777777" w:rsidR="00097E98" w:rsidRPr="00442838" w:rsidRDefault="00097E98" w:rsidP="000F163C">
            <w:pPr>
              <w:spacing w:line="360" w:lineRule="auto"/>
            </w:pPr>
            <w:r w:rsidRPr="00442838">
              <w:t>Pokemon Number</w:t>
            </w:r>
          </w:p>
        </w:tc>
        <w:tc>
          <w:tcPr>
            <w:tcW w:w="3719" w:type="dxa"/>
          </w:tcPr>
          <w:p w14:paraId="0B292DD0" w14:textId="77777777" w:rsidR="00097E98" w:rsidRPr="00442838" w:rsidRDefault="00097E98" w:rsidP="000F163C">
            <w:pPr>
              <w:spacing w:line="360" w:lineRule="auto"/>
            </w:pPr>
            <w:r w:rsidRPr="00442838">
              <w:t>Base Stats</w:t>
            </w:r>
          </w:p>
          <w:p w14:paraId="45CF434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B54D5E8" w14:textId="77777777" w:rsidR="00097E98" w:rsidRPr="00442838" w:rsidRDefault="00097E98" w:rsidP="000F163C">
            <w:pPr>
              <w:spacing w:line="360" w:lineRule="auto"/>
            </w:pPr>
            <w:r w:rsidRPr="00442838">
              <w:t>Ability</w:t>
            </w:r>
          </w:p>
        </w:tc>
        <w:tc>
          <w:tcPr>
            <w:tcW w:w="724" w:type="dxa"/>
          </w:tcPr>
          <w:p w14:paraId="409EFA53" w14:textId="77777777" w:rsidR="00097E98" w:rsidRPr="00442838" w:rsidRDefault="00097E98" w:rsidP="000F163C">
            <w:pPr>
              <w:spacing w:line="360" w:lineRule="auto"/>
            </w:pPr>
            <w:r w:rsidRPr="00442838">
              <w:t>Type 1</w:t>
            </w:r>
          </w:p>
        </w:tc>
        <w:tc>
          <w:tcPr>
            <w:tcW w:w="724" w:type="dxa"/>
          </w:tcPr>
          <w:p w14:paraId="2DF62236" w14:textId="77777777" w:rsidR="00097E98" w:rsidRPr="00442838" w:rsidRDefault="00097E98" w:rsidP="000F163C">
            <w:pPr>
              <w:spacing w:line="360" w:lineRule="auto"/>
            </w:pPr>
            <w:r w:rsidRPr="00442838">
              <w:t>Type 2</w:t>
            </w:r>
          </w:p>
        </w:tc>
        <w:tc>
          <w:tcPr>
            <w:tcW w:w="1976" w:type="dxa"/>
          </w:tcPr>
          <w:p w14:paraId="568B4636" w14:textId="77777777" w:rsidR="00097E98" w:rsidRPr="00442838" w:rsidRDefault="00097E98" w:rsidP="000F163C">
            <w:pPr>
              <w:spacing w:line="360" w:lineRule="auto"/>
            </w:pPr>
            <w:r w:rsidRPr="00442838">
              <w:t>Evolution</w:t>
            </w:r>
          </w:p>
        </w:tc>
      </w:tr>
      <w:tr w:rsidR="00097E98" w:rsidRPr="00442838" w14:paraId="27E3256B" w14:textId="77777777" w:rsidTr="000F163C">
        <w:trPr>
          <w:trHeight w:val="454"/>
        </w:trPr>
        <w:tc>
          <w:tcPr>
            <w:tcW w:w="1251" w:type="dxa"/>
          </w:tcPr>
          <w:p w14:paraId="0DF23865" w14:textId="77777777" w:rsidR="00097E98" w:rsidRPr="00442838" w:rsidRDefault="00097E98" w:rsidP="000F163C">
            <w:pPr>
              <w:spacing w:line="360" w:lineRule="auto"/>
            </w:pPr>
          </w:p>
        </w:tc>
        <w:tc>
          <w:tcPr>
            <w:tcW w:w="1652" w:type="dxa"/>
          </w:tcPr>
          <w:p w14:paraId="206A2EB2" w14:textId="77777777" w:rsidR="00097E98" w:rsidRPr="00442838" w:rsidRDefault="00097E98" w:rsidP="000F163C">
            <w:pPr>
              <w:spacing w:line="360" w:lineRule="auto"/>
            </w:pPr>
          </w:p>
        </w:tc>
        <w:tc>
          <w:tcPr>
            <w:tcW w:w="3719" w:type="dxa"/>
          </w:tcPr>
          <w:p w14:paraId="248E1864" w14:textId="77777777" w:rsidR="00097E98" w:rsidRPr="00442838" w:rsidRDefault="00097E98" w:rsidP="000F163C">
            <w:pPr>
              <w:spacing w:line="360" w:lineRule="auto"/>
            </w:pPr>
          </w:p>
        </w:tc>
        <w:tc>
          <w:tcPr>
            <w:tcW w:w="880" w:type="dxa"/>
          </w:tcPr>
          <w:p w14:paraId="7A4A70DE" w14:textId="77777777" w:rsidR="00097E98" w:rsidRPr="00442838" w:rsidRDefault="00097E98" w:rsidP="000F163C">
            <w:pPr>
              <w:spacing w:line="360" w:lineRule="auto"/>
            </w:pPr>
          </w:p>
        </w:tc>
        <w:tc>
          <w:tcPr>
            <w:tcW w:w="724" w:type="dxa"/>
          </w:tcPr>
          <w:p w14:paraId="14D8EBDD" w14:textId="77777777" w:rsidR="00097E98" w:rsidRPr="00442838" w:rsidRDefault="00097E98" w:rsidP="000F163C">
            <w:pPr>
              <w:spacing w:line="360" w:lineRule="auto"/>
            </w:pPr>
          </w:p>
        </w:tc>
        <w:tc>
          <w:tcPr>
            <w:tcW w:w="724" w:type="dxa"/>
          </w:tcPr>
          <w:p w14:paraId="60DD3076" w14:textId="77777777" w:rsidR="00097E98" w:rsidRPr="00442838" w:rsidRDefault="00097E98" w:rsidP="000F163C">
            <w:pPr>
              <w:spacing w:line="360" w:lineRule="auto"/>
            </w:pPr>
          </w:p>
        </w:tc>
        <w:tc>
          <w:tcPr>
            <w:tcW w:w="1976" w:type="dxa"/>
          </w:tcPr>
          <w:p w14:paraId="2098FB08" w14:textId="77777777" w:rsidR="00097E98" w:rsidRPr="00442838" w:rsidRDefault="00097E98" w:rsidP="000F163C">
            <w:pPr>
              <w:spacing w:line="360" w:lineRule="auto"/>
            </w:pPr>
          </w:p>
        </w:tc>
      </w:tr>
      <w:tr w:rsidR="00097E98" w:rsidRPr="00442838" w14:paraId="4BEC4FFF" w14:textId="77777777" w:rsidTr="000F163C">
        <w:trPr>
          <w:trHeight w:val="441"/>
        </w:trPr>
        <w:tc>
          <w:tcPr>
            <w:tcW w:w="1251" w:type="dxa"/>
          </w:tcPr>
          <w:p w14:paraId="501F4699" w14:textId="77777777" w:rsidR="00097E98" w:rsidRPr="00442838" w:rsidRDefault="00097E98" w:rsidP="000F163C">
            <w:pPr>
              <w:spacing w:line="360" w:lineRule="auto"/>
            </w:pPr>
          </w:p>
        </w:tc>
        <w:tc>
          <w:tcPr>
            <w:tcW w:w="1652" w:type="dxa"/>
          </w:tcPr>
          <w:p w14:paraId="5AE4356B" w14:textId="77777777" w:rsidR="00097E98" w:rsidRPr="00442838" w:rsidRDefault="00097E98" w:rsidP="000F163C">
            <w:pPr>
              <w:spacing w:line="360" w:lineRule="auto"/>
            </w:pPr>
          </w:p>
        </w:tc>
        <w:tc>
          <w:tcPr>
            <w:tcW w:w="3719" w:type="dxa"/>
          </w:tcPr>
          <w:p w14:paraId="7FE241E7" w14:textId="77777777" w:rsidR="00097E98" w:rsidRPr="00442838" w:rsidRDefault="00097E98" w:rsidP="000F163C">
            <w:pPr>
              <w:spacing w:line="360" w:lineRule="auto"/>
            </w:pPr>
          </w:p>
        </w:tc>
        <w:tc>
          <w:tcPr>
            <w:tcW w:w="880" w:type="dxa"/>
          </w:tcPr>
          <w:p w14:paraId="26073AAC" w14:textId="77777777" w:rsidR="00097E98" w:rsidRPr="00442838" w:rsidRDefault="00097E98" w:rsidP="000F163C">
            <w:pPr>
              <w:spacing w:line="360" w:lineRule="auto"/>
            </w:pPr>
          </w:p>
        </w:tc>
        <w:tc>
          <w:tcPr>
            <w:tcW w:w="724" w:type="dxa"/>
          </w:tcPr>
          <w:p w14:paraId="7E62A6C8" w14:textId="77777777" w:rsidR="00097E98" w:rsidRPr="00442838" w:rsidRDefault="00097E98" w:rsidP="000F163C">
            <w:pPr>
              <w:spacing w:line="360" w:lineRule="auto"/>
            </w:pPr>
          </w:p>
        </w:tc>
        <w:tc>
          <w:tcPr>
            <w:tcW w:w="724" w:type="dxa"/>
          </w:tcPr>
          <w:p w14:paraId="29A53FBE" w14:textId="77777777" w:rsidR="00097E98" w:rsidRPr="00442838" w:rsidRDefault="00097E98" w:rsidP="000F163C">
            <w:pPr>
              <w:spacing w:line="360" w:lineRule="auto"/>
            </w:pPr>
          </w:p>
        </w:tc>
        <w:tc>
          <w:tcPr>
            <w:tcW w:w="1976" w:type="dxa"/>
          </w:tcPr>
          <w:p w14:paraId="438B23E1" w14:textId="77777777" w:rsidR="00097E98" w:rsidRPr="00442838" w:rsidRDefault="00097E98" w:rsidP="000F163C">
            <w:pPr>
              <w:spacing w:line="360" w:lineRule="auto"/>
            </w:pPr>
          </w:p>
        </w:tc>
      </w:tr>
      <w:tr w:rsidR="00097E98" w:rsidRPr="00442838" w14:paraId="132131C9" w14:textId="77777777" w:rsidTr="000F163C">
        <w:trPr>
          <w:trHeight w:val="441"/>
        </w:trPr>
        <w:tc>
          <w:tcPr>
            <w:tcW w:w="1251" w:type="dxa"/>
          </w:tcPr>
          <w:p w14:paraId="43C5BAA2" w14:textId="77777777" w:rsidR="00097E98" w:rsidRPr="00442838" w:rsidRDefault="00097E98" w:rsidP="000F163C">
            <w:pPr>
              <w:spacing w:line="360" w:lineRule="auto"/>
            </w:pPr>
          </w:p>
        </w:tc>
        <w:tc>
          <w:tcPr>
            <w:tcW w:w="1652" w:type="dxa"/>
          </w:tcPr>
          <w:p w14:paraId="1395C041" w14:textId="77777777" w:rsidR="00097E98" w:rsidRPr="00442838" w:rsidRDefault="00097E98" w:rsidP="000F163C">
            <w:pPr>
              <w:spacing w:line="360" w:lineRule="auto"/>
            </w:pPr>
          </w:p>
        </w:tc>
        <w:tc>
          <w:tcPr>
            <w:tcW w:w="3719" w:type="dxa"/>
          </w:tcPr>
          <w:p w14:paraId="72FD4A90" w14:textId="77777777" w:rsidR="00097E98" w:rsidRPr="00442838" w:rsidRDefault="00097E98" w:rsidP="000F163C">
            <w:pPr>
              <w:spacing w:line="360" w:lineRule="auto"/>
            </w:pPr>
          </w:p>
        </w:tc>
        <w:tc>
          <w:tcPr>
            <w:tcW w:w="880" w:type="dxa"/>
          </w:tcPr>
          <w:p w14:paraId="7A22650E" w14:textId="77777777" w:rsidR="00097E98" w:rsidRPr="00442838" w:rsidRDefault="00097E98" w:rsidP="000F163C">
            <w:pPr>
              <w:spacing w:line="360" w:lineRule="auto"/>
            </w:pPr>
          </w:p>
        </w:tc>
        <w:tc>
          <w:tcPr>
            <w:tcW w:w="724" w:type="dxa"/>
          </w:tcPr>
          <w:p w14:paraId="148BB5E9" w14:textId="77777777" w:rsidR="00097E98" w:rsidRPr="00442838" w:rsidRDefault="00097E98" w:rsidP="000F163C">
            <w:pPr>
              <w:spacing w:line="360" w:lineRule="auto"/>
            </w:pPr>
          </w:p>
        </w:tc>
        <w:tc>
          <w:tcPr>
            <w:tcW w:w="724" w:type="dxa"/>
          </w:tcPr>
          <w:p w14:paraId="4ECE6DCE" w14:textId="77777777" w:rsidR="00097E98" w:rsidRPr="00442838" w:rsidRDefault="00097E98" w:rsidP="000F163C">
            <w:pPr>
              <w:spacing w:line="360" w:lineRule="auto"/>
            </w:pPr>
          </w:p>
        </w:tc>
        <w:tc>
          <w:tcPr>
            <w:tcW w:w="1976" w:type="dxa"/>
          </w:tcPr>
          <w:p w14:paraId="60576096" w14:textId="77777777" w:rsidR="00097E98" w:rsidRPr="00442838" w:rsidRDefault="00097E98" w:rsidP="000F163C">
            <w:pPr>
              <w:spacing w:line="360" w:lineRule="auto"/>
            </w:pPr>
          </w:p>
        </w:tc>
      </w:tr>
      <w:tr w:rsidR="00097E98" w:rsidRPr="00442838" w14:paraId="0954DAE8" w14:textId="77777777" w:rsidTr="000F163C">
        <w:trPr>
          <w:trHeight w:val="896"/>
        </w:trPr>
        <w:tc>
          <w:tcPr>
            <w:tcW w:w="1251" w:type="dxa"/>
          </w:tcPr>
          <w:p w14:paraId="7B7FB6F2" w14:textId="77777777" w:rsidR="00097E98" w:rsidRPr="00442838" w:rsidRDefault="00097E98" w:rsidP="000F163C">
            <w:pPr>
              <w:spacing w:line="360" w:lineRule="auto"/>
            </w:pPr>
          </w:p>
        </w:tc>
        <w:tc>
          <w:tcPr>
            <w:tcW w:w="1652" w:type="dxa"/>
          </w:tcPr>
          <w:p w14:paraId="6D9A5454" w14:textId="77777777" w:rsidR="00097E98" w:rsidRPr="00442838" w:rsidRDefault="00097E98" w:rsidP="000F163C">
            <w:pPr>
              <w:spacing w:line="360" w:lineRule="auto"/>
            </w:pPr>
          </w:p>
        </w:tc>
        <w:tc>
          <w:tcPr>
            <w:tcW w:w="3719" w:type="dxa"/>
          </w:tcPr>
          <w:p w14:paraId="54A20271" w14:textId="77777777" w:rsidR="00097E98" w:rsidRPr="00442838" w:rsidRDefault="00097E98" w:rsidP="000F163C">
            <w:pPr>
              <w:spacing w:line="360" w:lineRule="auto"/>
            </w:pPr>
          </w:p>
        </w:tc>
        <w:tc>
          <w:tcPr>
            <w:tcW w:w="880" w:type="dxa"/>
          </w:tcPr>
          <w:p w14:paraId="6644807D" w14:textId="77777777" w:rsidR="00097E98" w:rsidRPr="00442838" w:rsidRDefault="00097E98" w:rsidP="000F163C">
            <w:pPr>
              <w:spacing w:line="360" w:lineRule="auto"/>
            </w:pPr>
          </w:p>
        </w:tc>
        <w:tc>
          <w:tcPr>
            <w:tcW w:w="724" w:type="dxa"/>
          </w:tcPr>
          <w:p w14:paraId="6D023AA3" w14:textId="77777777" w:rsidR="00097E98" w:rsidRPr="00442838" w:rsidRDefault="00097E98" w:rsidP="000F163C">
            <w:pPr>
              <w:spacing w:line="360" w:lineRule="auto"/>
            </w:pPr>
          </w:p>
        </w:tc>
        <w:tc>
          <w:tcPr>
            <w:tcW w:w="724" w:type="dxa"/>
          </w:tcPr>
          <w:p w14:paraId="09906964" w14:textId="77777777" w:rsidR="00097E98" w:rsidRPr="00442838" w:rsidRDefault="00097E98" w:rsidP="000F163C">
            <w:pPr>
              <w:spacing w:line="360" w:lineRule="auto"/>
            </w:pPr>
          </w:p>
        </w:tc>
        <w:tc>
          <w:tcPr>
            <w:tcW w:w="1976" w:type="dxa"/>
          </w:tcPr>
          <w:p w14:paraId="0427E3A5" w14:textId="77777777" w:rsidR="00097E98" w:rsidRPr="00442838" w:rsidRDefault="00097E98" w:rsidP="000F163C">
            <w:pPr>
              <w:spacing w:line="360" w:lineRule="auto"/>
            </w:pPr>
          </w:p>
        </w:tc>
      </w:tr>
    </w:tbl>
    <w:p w14:paraId="175E9EF8" w14:textId="77777777" w:rsidR="00097E98" w:rsidRPr="00442838" w:rsidRDefault="00097E98" w:rsidP="00097E98">
      <w:pPr>
        <w:rPr>
          <w:sz w:val="24"/>
        </w:rPr>
      </w:pPr>
    </w:p>
    <w:p w14:paraId="24055BC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EFFF314" w14:textId="77777777" w:rsidTr="000F163C">
        <w:tc>
          <w:tcPr>
            <w:tcW w:w="3596" w:type="dxa"/>
          </w:tcPr>
          <w:p w14:paraId="7C9E7FEF" w14:textId="77777777" w:rsidR="00097E98" w:rsidRPr="00442838" w:rsidRDefault="00097E98" w:rsidP="000F163C">
            <w:pPr>
              <w:rPr>
                <w:sz w:val="24"/>
              </w:rPr>
            </w:pPr>
          </w:p>
        </w:tc>
        <w:tc>
          <w:tcPr>
            <w:tcW w:w="3597" w:type="dxa"/>
          </w:tcPr>
          <w:p w14:paraId="679EFF30" w14:textId="77777777" w:rsidR="00097E98" w:rsidRPr="00442838" w:rsidRDefault="00097E98" w:rsidP="000F163C">
            <w:pPr>
              <w:rPr>
                <w:sz w:val="24"/>
              </w:rPr>
            </w:pPr>
          </w:p>
        </w:tc>
        <w:tc>
          <w:tcPr>
            <w:tcW w:w="3597" w:type="dxa"/>
          </w:tcPr>
          <w:p w14:paraId="59B0CEF2" w14:textId="77777777" w:rsidR="00097E98" w:rsidRPr="00442838" w:rsidRDefault="00097E98" w:rsidP="000F163C">
            <w:pPr>
              <w:rPr>
                <w:sz w:val="24"/>
              </w:rPr>
            </w:pPr>
          </w:p>
        </w:tc>
      </w:tr>
      <w:tr w:rsidR="00097E98" w:rsidRPr="00442838" w14:paraId="5D9EADB4" w14:textId="77777777" w:rsidTr="000F163C">
        <w:tc>
          <w:tcPr>
            <w:tcW w:w="3596" w:type="dxa"/>
          </w:tcPr>
          <w:p w14:paraId="6C1D25F2" w14:textId="77777777" w:rsidR="00097E98" w:rsidRPr="00442838" w:rsidRDefault="00097E98" w:rsidP="000F163C">
            <w:pPr>
              <w:rPr>
                <w:sz w:val="24"/>
              </w:rPr>
            </w:pPr>
          </w:p>
        </w:tc>
        <w:tc>
          <w:tcPr>
            <w:tcW w:w="3597" w:type="dxa"/>
          </w:tcPr>
          <w:p w14:paraId="3545B378" w14:textId="77777777" w:rsidR="00097E98" w:rsidRPr="00442838" w:rsidRDefault="00097E98" w:rsidP="000F163C">
            <w:pPr>
              <w:rPr>
                <w:sz w:val="24"/>
              </w:rPr>
            </w:pPr>
          </w:p>
        </w:tc>
        <w:tc>
          <w:tcPr>
            <w:tcW w:w="3597" w:type="dxa"/>
          </w:tcPr>
          <w:p w14:paraId="4E02D47D" w14:textId="77777777" w:rsidR="00097E98" w:rsidRPr="00442838" w:rsidRDefault="00097E98" w:rsidP="000F163C">
            <w:pPr>
              <w:rPr>
                <w:sz w:val="24"/>
              </w:rPr>
            </w:pPr>
          </w:p>
        </w:tc>
      </w:tr>
    </w:tbl>
    <w:p w14:paraId="2B7ABA9E" w14:textId="77777777" w:rsidR="00097E98" w:rsidRPr="00442838" w:rsidRDefault="00097E98" w:rsidP="00097E98">
      <w:pPr>
        <w:rPr>
          <w:sz w:val="24"/>
        </w:rPr>
      </w:pPr>
    </w:p>
    <w:p w14:paraId="1E560C47" w14:textId="77777777" w:rsidR="00097E98" w:rsidRPr="00442838" w:rsidRDefault="00097E98" w:rsidP="00097E98">
      <w:pPr>
        <w:rPr>
          <w:sz w:val="24"/>
        </w:rPr>
      </w:pPr>
      <w:r w:rsidRPr="00442838">
        <w:rPr>
          <w:sz w:val="24"/>
        </w:rPr>
        <w:t>Sprites:</w:t>
      </w:r>
    </w:p>
    <w:p w14:paraId="6621C134" w14:textId="77777777" w:rsidR="00097E98" w:rsidRPr="00442838" w:rsidRDefault="00097E98" w:rsidP="00097E98">
      <w:pPr>
        <w:rPr>
          <w:sz w:val="24"/>
        </w:rPr>
      </w:pPr>
      <w:r w:rsidRPr="00442838">
        <w:rPr>
          <w:sz w:val="24"/>
        </w:rPr>
        <w:br w:type="page"/>
      </w:r>
    </w:p>
    <w:p w14:paraId="37FDD7AF" w14:textId="77777777" w:rsidR="00097E98" w:rsidRPr="00442838" w:rsidRDefault="00097E98" w:rsidP="00097E98">
      <w:pPr>
        <w:rPr>
          <w:sz w:val="24"/>
        </w:rPr>
      </w:pPr>
      <w:r w:rsidRPr="00442838">
        <w:rPr>
          <w:sz w:val="24"/>
        </w:rPr>
        <w:lastRenderedPageBreak/>
        <w:t>Family Page</w:t>
      </w:r>
    </w:p>
    <w:p w14:paraId="20482EB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C34E9A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7A4CBAE" w14:textId="77777777" w:rsidTr="000F163C">
        <w:trPr>
          <w:trHeight w:val="896"/>
        </w:trPr>
        <w:tc>
          <w:tcPr>
            <w:tcW w:w="1251" w:type="dxa"/>
          </w:tcPr>
          <w:p w14:paraId="64F4E7A9" w14:textId="77777777" w:rsidR="00097E98" w:rsidRPr="00442838" w:rsidRDefault="00097E98" w:rsidP="000F163C">
            <w:pPr>
              <w:spacing w:line="360" w:lineRule="auto"/>
            </w:pPr>
            <w:r w:rsidRPr="00442838">
              <w:t>Pokemon</w:t>
            </w:r>
          </w:p>
          <w:p w14:paraId="2268347C" w14:textId="77777777" w:rsidR="00097E98" w:rsidRPr="00442838" w:rsidRDefault="00097E98" w:rsidP="000F163C">
            <w:pPr>
              <w:spacing w:line="360" w:lineRule="auto"/>
            </w:pPr>
            <w:r w:rsidRPr="00442838">
              <w:t>Name</w:t>
            </w:r>
          </w:p>
        </w:tc>
        <w:tc>
          <w:tcPr>
            <w:tcW w:w="1652" w:type="dxa"/>
          </w:tcPr>
          <w:p w14:paraId="12B236B7" w14:textId="77777777" w:rsidR="00097E98" w:rsidRPr="00442838" w:rsidRDefault="00097E98" w:rsidP="000F163C">
            <w:pPr>
              <w:spacing w:line="360" w:lineRule="auto"/>
            </w:pPr>
            <w:r w:rsidRPr="00442838">
              <w:t>Pokemon Number</w:t>
            </w:r>
          </w:p>
        </w:tc>
        <w:tc>
          <w:tcPr>
            <w:tcW w:w="3719" w:type="dxa"/>
          </w:tcPr>
          <w:p w14:paraId="59E9D0C3" w14:textId="77777777" w:rsidR="00097E98" w:rsidRPr="00442838" w:rsidRDefault="00097E98" w:rsidP="000F163C">
            <w:pPr>
              <w:spacing w:line="360" w:lineRule="auto"/>
            </w:pPr>
            <w:r w:rsidRPr="00442838">
              <w:t>Base Stats</w:t>
            </w:r>
          </w:p>
          <w:p w14:paraId="79FAB13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16D65CC" w14:textId="77777777" w:rsidR="00097E98" w:rsidRPr="00442838" w:rsidRDefault="00097E98" w:rsidP="000F163C">
            <w:pPr>
              <w:spacing w:line="360" w:lineRule="auto"/>
            </w:pPr>
            <w:r w:rsidRPr="00442838">
              <w:t>Ability</w:t>
            </w:r>
          </w:p>
        </w:tc>
        <w:tc>
          <w:tcPr>
            <w:tcW w:w="724" w:type="dxa"/>
          </w:tcPr>
          <w:p w14:paraId="7CE6FC47" w14:textId="77777777" w:rsidR="00097E98" w:rsidRPr="00442838" w:rsidRDefault="00097E98" w:rsidP="000F163C">
            <w:pPr>
              <w:spacing w:line="360" w:lineRule="auto"/>
            </w:pPr>
            <w:r w:rsidRPr="00442838">
              <w:t>Type 1</w:t>
            </w:r>
          </w:p>
        </w:tc>
        <w:tc>
          <w:tcPr>
            <w:tcW w:w="724" w:type="dxa"/>
          </w:tcPr>
          <w:p w14:paraId="44692056" w14:textId="77777777" w:rsidR="00097E98" w:rsidRPr="00442838" w:rsidRDefault="00097E98" w:rsidP="000F163C">
            <w:pPr>
              <w:spacing w:line="360" w:lineRule="auto"/>
            </w:pPr>
            <w:r w:rsidRPr="00442838">
              <w:t>Type 2</w:t>
            </w:r>
          </w:p>
        </w:tc>
        <w:tc>
          <w:tcPr>
            <w:tcW w:w="1976" w:type="dxa"/>
          </w:tcPr>
          <w:p w14:paraId="100A567E" w14:textId="77777777" w:rsidR="00097E98" w:rsidRPr="00442838" w:rsidRDefault="00097E98" w:rsidP="000F163C">
            <w:pPr>
              <w:spacing w:line="360" w:lineRule="auto"/>
            </w:pPr>
            <w:r w:rsidRPr="00442838">
              <w:t>Evolution</w:t>
            </w:r>
          </w:p>
        </w:tc>
      </w:tr>
      <w:tr w:rsidR="00097E98" w:rsidRPr="00442838" w14:paraId="2B2F69FA" w14:textId="77777777" w:rsidTr="000F163C">
        <w:trPr>
          <w:trHeight w:val="454"/>
        </w:trPr>
        <w:tc>
          <w:tcPr>
            <w:tcW w:w="1251" w:type="dxa"/>
          </w:tcPr>
          <w:p w14:paraId="0826BCFD" w14:textId="77777777" w:rsidR="00097E98" w:rsidRPr="00442838" w:rsidRDefault="00097E98" w:rsidP="000F163C">
            <w:pPr>
              <w:spacing w:line="360" w:lineRule="auto"/>
            </w:pPr>
          </w:p>
        </w:tc>
        <w:tc>
          <w:tcPr>
            <w:tcW w:w="1652" w:type="dxa"/>
          </w:tcPr>
          <w:p w14:paraId="512CE33E" w14:textId="77777777" w:rsidR="00097E98" w:rsidRPr="00442838" w:rsidRDefault="00097E98" w:rsidP="000F163C">
            <w:pPr>
              <w:spacing w:line="360" w:lineRule="auto"/>
            </w:pPr>
          </w:p>
        </w:tc>
        <w:tc>
          <w:tcPr>
            <w:tcW w:w="3719" w:type="dxa"/>
          </w:tcPr>
          <w:p w14:paraId="4216973E" w14:textId="77777777" w:rsidR="00097E98" w:rsidRPr="00442838" w:rsidRDefault="00097E98" w:rsidP="000F163C">
            <w:pPr>
              <w:spacing w:line="360" w:lineRule="auto"/>
            </w:pPr>
          </w:p>
        </w:tc>
        <w:tc>
          <w:tcPr>
            <w:tcW w:w="880" w:type="dxa"/>
          </w:tcPr>
          <w:p w14:paraId="77B4F791" w14:textId="77777777" w:rsidR="00097E98" w:rsidRPr="00442838" w:rsidRDefault="00097E98" w:rsidP="000F163C">
            <w:pPr>
              <w:spacing w:line="360" w:lineRule="auto"/>
            </w:pPr>
          </w:p>
        </w:tc>
        <w:tc>
          <w:tcPr>
            <w:tcW w:w="724" w:type="dxa"/>
          </w:tcPr>
          <w:p w14:paraId="748A71E7" w14:textId="77777777" w:rsidR="00097E98" w:rsidRPr="00442838" w:rsidRDefault="00097E98" w:rsidP="000F163C">
            <w:pPr>
              <w:spacing w:line="360" w:lineRule="auto"/>
            </w:pPr>
          </w:p>
        </w:tc>
        <w:tc>
          <w:tcPr>
            <w:tcW w:w="724" w:type="dxa"/>
          </w:tcPr>
          <w:p w14:paraId="7E40B169" w14:textId="77777777" w:rsidR="00097E98" w:rsidRPr="00442838" w:rsidRDefault="00097E98" w:rsidP="000F163C">
            <w:pPr>
              <w:spacing w:line="360" w:lineRule="auto"/>
            </w:pPr>
          </w:p>
        </w:tc>
        <w:tc>
          <w:tcPr>
            <w:tcW w:w="1976" w:type="dxa"/>
          </w:tcPr>
          <w:p w14:paraId="12E30B26" w14:textId="77777777" w:rsidR="00097E98" w:rsidRPr="00442838" w:rsidRDefault="00097E98" w:rsidP="000F163C">
            <w:pPr>
              <w:spacing w:line="360" w:lineRule="auto"/>
            </w:pPr>
          </w:p>
        </w:tc>
      </w:tr>
      <w:tr w:rsidR="00097E98" w:rsidRPr="00442838" w14:paraId="6411CE57" w14:textId="77777777" w:rsidTr="000F163C">
        <w:trPr>
          <w:trHeight w:val="441"/>
        </w:trPr>
        <w:tc>
          <w:tcPr>
            <w:tcW w:w="1251" w:type="dxa"/>
          </w:tcPr>
          <w:p w14:paraId="55016600" w14:textId="77777777" w:rsidR="00097E98" w:rsidRPr="00442838" w:rsidRDefault="00097E98" w:rsidP="000F163C">
            <w:pPr>
              <w:spacing w:line="360" w:lineRule="auto"/>
            </w:pPr>
          </w:p>
        </w:tc>
        <w:tc>
          <w:tcPr>
            <w:tcW w:w="1652" w:type="dxa"/>
          </w:tcPr>
          <w:p w14:paraId="31B2E119" w14:textId="77777777" w:rsidR="00097E98" w:rsidRPr="00442838" w:rsidRDefault="00097E98" w:rsidP="000F163C">
            <w:pPr>
              <w:spacing w:line="360" w:lineRule="auto"/>
            </w:pPr>
          </w:p>
        </w:tc>
        <w:tc>
          <w:tcPr>
            <w:tcW w:w="3719" w:type="dxa"/>
          </w:tcPr>
          <w:p w14:paraId="3672406B" w14:textId="77777777" w:rsidR="00097E98" w:rsidRPr="00442838" w:rsidRDefault="00097E98" w:rsidP="000F163C">
            <w:pPr>
              <w:spacing w:line="360" w:lineRule="auto"/>
            </w:pPr>
          </w:p>
        </w:tc>
        <w:tc>
          <w:tcPr>
            <w:tcW w:w="880" w:type="dxa"/>
          </w:tcPr>
          <w:p w14:paraId="581E1586" w14:textId="77777777" w:rsidR="00097E98" w:rsidRPr="00442838" w:rsidRDefault="00097E98" w:rsidP="000F163C">
            <w:pPr>
              <w:spacing w:line="360" w:lineRule="auto"/>
            </w:pPr>
          </w:p>
        </w:tc>
        <w:tc>
          <w:tcPr>
            <w:tcW w:w="724" w:type="dxa"/>
          </w:tcPr>
          <w:p w14:paraId="152C888E" w14:textId="77777777" w:rsidR="00097E98" w:rsidRPr="00442838" w:rsidRDefault="00097E98" w:rsidP="000F163C">
            <w:pPr>
              <w:spacing w:line="360" w:lineRule="auto"/>
            </w:pPr>
          </w:p>
        </w:tc>
        <w:tc>
          <w:tcPr>
            <w:tcW w:w="724" w:type="dxa"/>
          </w:tcPr>
          <w:p w14:paraId="687F5F03" w14:textId="77777777" w:rsidR="00097E98" w:rsidRPr="00442838" w:rsidRDefault="00097E98" w:rsidP="000F163C">
            <w:pPr>
              <w:spacing w:line="360" w:lineRule="auto"/>
            </w:pPr>
          </w:p>
        </w:tc>
        <w:tc>
          <w:tcPr>
            <w:tcW w:w="1976" w:type="dxa"/>
          </w:tcPr>
          <w:p w14:paraId="796CF577" w14:textId="77777777" w:rsidR="00097E98" w:rsidRPr="00442838" w:rsidRDefault="00097E98" w:rsidP="000F163C">
            <w:pPr>
              <w:spacing w:line="360" w:lineRule="auto"/>
            </w:pPr>
          </w:p>
        </w:tc>
      </w:tr>
      <w:tr w:rsidR="00097E98" w:rsidRPr="00442838" w14:paraId="6BA602FD" w14:textId="77777777" w:rsidTr="000F163C">
        <w:trPr>
          <w:trHeight w:val="441"/>
        </w:trPr>
        <w:tc>
          <w:tcPr>
            <w:tcW w:w="1251" w:type="dxa"/>
          </w:tcPr>
          <w:p w14:paraId="1A25C00A" w14:textId="77777777" w:rsidR="00097E98" w:rsidRPr="00442838" w:rsidRDefault="00097E98" w:rsidP="000F163C">
            <w:pPr>
              <w:spacing w:line="360" w:lineRule="auto"/>
            </w:pPr>
          </w:p>
        </w:tc>
        <w:tc>
          <w:tcPr>
            <w:tcW w:w="1652" w:type="dxa"/>
          </w:tcPr>
          <w:p w14:paraId="354510B5" w14:textId="77777777" w:rsidR="00097E98" w:rsidRPr="00442838" w:rsidRDefault="00097E98" w:rsidP="000F163C">
            <w:pPr>
              <w:spacing w:line="360" w:lineRule="auto"/>
            </w:pPr>
          </w:p>
        </w:tc>
        <w:tc>
          <w:tcPr>
            <w:tcW w:w="3719" w:type="dxa"/>
          </w:tcPr>
          <w:p w14:paraId="359EB7C3" w14:textId="77777777" w:rsidR="00097E98" w:rsidRPr="00442838" w:rsidRDefault="00097E98" w:rsidP="000F163C">
            <w:pPr>
              <w:spacing w:line="360" w:lineRule="auto"/>
            </w:pPr>
          </w:p>
        </w:tc>
        <w:tc>
          <w:tcPr>
            <w:tcW w:w="880" w:type="dxa"/>
          </w:tcPr>
          <w:p w14:paraId="24FC7CAC" w14:textId="77777777" w:rsidR="00097E98" w:rsidRPr="00442838" w:rsidRDefault="00097E98" w:rsidP="000F163C">
            <w:pPr>
              <w:spacing w:line="360" w:lineRule="auto"/>
            </w:pPr>
          </w:p>
        </w:tc>
        <w:tc>
          <w:tcPr>
            <w:tcW w:w="724" w:type="dxa"/>
          </w:tcPr>
          <w:p w14:paraId="05479B3E" w14:textId="77777777" w:rsidR="00097E98" w:rsidRPr="00442838" w:rsidRDefault="00097E98" w:rsidP="000F163C">
            <w:pPr>
              <w:spacing w:line="360" w:lineRule="auto"/>
            </w:pPr>
          </w:p>
        </w:tc>
        <w:tc>
          <w:tcPr>
            <w:tcW w:w="724" w:type="dxa"/>
          </w:tcPr>
          <w:p w14:paraId="271B5B50" w14:textId="77777777" w:rsidR="00097E98" w:rsidRPr="00442838" w:rsidRDefault="00097E98" w:rsidP="000F163C">
            <w:pPr>
              <w:spacing w:line="360" w:lineRule="auto"/>
            </w:pPr>
          </w:p>
        </w:tc>
        <w:tc>
          <w:tcPr>
            <w:tcW w:w="1976" w:type="dxa"/>
          </w:tcPr>
          <w:p w14:paraId="5F8AD1F8" w14:textId="77777777" w:rsidR="00097E98" w:rsidRPr="00442838" w:rsidRDefault="00097E98" w:rsidP="000F163C">
            <w:pPr>
              <w:spacing w:line="360" w:lineRule="auto"/>
            </w:pPr>
          </w:p>
        </w:tc>
      </w:tr>
      <w:tr w:rsidR="00097E98" w:rsidRPr="00442838" w14:paraId="34E6A221" w14:textId="77777777" w:rsidTr="000F163C">
        <w:trPr>
          <w:trHeight w:val="896"/>
        </w:trPr>
        <w:tc>
          <w:tcPr>
            <w:tcW w:w="1251" w:type="dxa"/>
          </w:tcPr>
          <w:p w14:paraId="5ACD9354" w14:textId="77777777" w:rsidR="00097E98" w:rsidRPr="00442838" w:rsidRDefault="00097E98" w:rsidP="000F163C">
            <w:pPr>
              <w:spacing w:line="360" w:lineRule="auto"/>
            </w:pPr>
          </w:p>
        </w:tc>
        <w:tc>
          <w:tcPr>
            <w:tcW w:w="1652" w:type="dxa"/>
          </w:tcPr>
          <w:p w14:paraId="1B99DB41" w14:textId="77777777" w:rsidR="00097E98" w:rsidRPr="00442838" w:rsidRDefault="00097E98" w:rsidP="000F163C">
            <w:pPr>
              <w:spacing w:line="360" w:lineRule="auto"/>
            </w:pPr>
          </w:p>
        </w:tc>
        <w:tc>
          <w:tcPr>
            <w:tcW w:w="3719" w:type="dxa"/>
          </w:tcPr>
          <w:p w14:paraId="787D0901" w14:textId="77777777" w:rsidR="00097E98" w:rsidRPr="00442838" w:rsidRDefault="00097E98" w:rsidP="000F163C">
            <w:pPr>
              <w:spacing w:line="360" w:lineRule="auto"/>
            </w:pPr>
          </w:p>
        </w:tc>
        <w:tc>
          <w:tcPr>
            <w:tcW w:w="880" w:type="dxa"/>
          </w:tcPr>
          <w:p w14:paraId="6FCF54A3" w14:textId="77777777" w:rsidR="00097E98" w:rsidRPr="00442838" w:rsidRDefault="00097E98" w:rsidP="000F163C">
            <w:pPr>
              <w:spacing w:line="360" w:lineRule="auto"/>
            </w:pPr>
          </w:p>
        </w:tc>
        <w:tc>
          <w:tcPr>
            <w:tcW w:w="724" w:type="dxa"/>
          </w:tcPr>
          <w:p w14:paraId="7FEED2FE" w14:textId="77777777" w:rsidR="00097E98" w:rsidRPr="00442838" w:rsidRDefault="00097E98" w:rsidP="000F163C">
            <w:pPr>
              <w:spacing w:line="360" w:lineRule="auto"/>
            </w:pPr>
          </w:p>
        </w:tc>
        <w:tc>
          <w:tcPr>
            <w:tcW w:w="724" w:type="dxa"/>
          </w:tcPr>
          <w:p w14:paraId="08215C21" w14:textId="77777777" w:rsidR="00097E98" w:rsidRPr="00442838" w:rsidRDefault="00097E98" w:rsidP="000F163C">
            <w:pPr>
              <w:spacing w:line="360" w:lineRule="auto"/>
            </w:pPr>
          </w:p>
        </w:tc>
        <w:tc>
          <w:tcPr>
            <w:tcW w:w="1976" w:type="dxa"/>
          </w:tcPr>
          <w:p w14:paraId="02D8093A" w14:textId="77777777" w:rsidR="00097E98" w:rsidRPr="00442838" w:rsidRDefault="00097E98" w:rsidP="000F163C">
            <w:pPr>
              <w:spacing w:line="360" w:lineRule="auto"/>
            </w:pPr>
          </w:p>
        </w:tc>
      </w:tr>
    </w:tbl>
    <w:p w14:paraId="0EE69E57" w14:textId="77777777" w:rsidR="00097E98" w:rsidRPr="00442838" w:rsidRDefault="00097E98" w:rsidP="00097E98">
      <w:pPr>
        <w:rPr>
          <w:sz w:val="24"/>
        </w:rPr>
      </w:pPr>
    </w:p>
    <w:p w14:paraId="40552BA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B34DE9" w14:textId="77777777" w:rsidTr="000F163C">
        <w:tc>
          <w:tcPr>
            <w:tcW w:w="3596" w:type="dxa"/>
          </w:tcPr>
          <w:p w14:paraId="1E775F8F" w14:textId="77777777" w:rsidR="00097E98" w:rsidRPr="00442838" w:rsidRDefault="00097E98" w:rsidP="000F163C">
            <w:pPr>
              <w:rPr>
                <w:sz w:val="24"/>
              </w:rPr>
            </w:pPr>
          </w:p>
        </w:tc>
        <w:tc>
          <w:tcPr>
            <w:tcW w:w="3597" w:type="dxa"/>
          </w:tcPr>
          <w:p w14:paraId="6499C0E5" w14:textId="77777777" w:rsidR="00097E98" w:rsidRPr="00442838" w:rsidRDefault="00097E98" w:rsidP="000F163C">
            <w:pPr>
              <w:rPr>
                <w:sz w:val="24"/>
              </w:rPr>
            </w:pPr>
          </w:p>
        </w:tc>
        <w:tc>
          <w:tcPr>
            <w:tcW w:w="3597" w:type="dxa"/>
          </w:tcPr>
          <w:p w14:paraId="798A0A1F" w14:textId="77777777" w:rsidR="00097E98" w:rsidRPr="00442838" w:rsidRDefault="00097E98" w:rsidP="000F163C">
            <w:pPr>
              <w:rPr>
                <w:sz w:val="24"/>
              </w:rPr>
            </w:pPr>
          </w:p>
        </w:tc>
      </w:tr>
      <w:tr w:rsidR="00097E98" w:rsidRPr="00442838" w14:paraId="532731C9" w14:textId="77777777" w:rsidTr="000F163C">
        <w:tc>
          <w:tcPr>
            <w:tcW w:w="3596" w:type="dxa"/>
          </w:tcPr>
          <w:p w14:paraId="5CC0A6DB" w14:textId="77777777" w:rsidR="00097E98" w:rsidRPr="00442838" w:rsidRDefault="00097E98" w:rsidP="000F163C">
            <w:pPr>
              <w:rPr>
                <w:sz w:val="24"/>
              </w:rPr>
            </w:pPr>
          </w:p>
        </w:tc>
        <w:tc>
          <w:tcPr>
            <w:tcW w:w="3597" w:type="dxa"/>
          </w:tcPr>
          <w:p w14:paraId="65CDF6C6" w14:textId="77777777" w:rsidR="00097E98" w:rsidRPr="00442838" w:rsidRDefault="00097E98" w:rsidP="000F163C">
            <w:pPr>
              <w:rPr>
                <w:sz w:val="24"/>
              </w:rPr>
            </w:pPr>
          </w:p>
        </w:tc>
        <w:tc>
          <w:tcPr>
            <w:tcW w:w="3597" w:type="dxa"/>
          </w:tcPr>
          <w:p w14:paraId="2980F441" w14:textId="77777777" w:rsidR="00097E98" w:rsidRPr="00442838" w:rsidRDefault="00097E98" w:rsidP="000F163C">
            <w:pPr>
              <w:rPr>
                <w:sz w:val="24"/>
              </w:rPr>
            </w:pPr>
          </w:p>
        </w:tc>
      </w:tr>
    </w:tbl>
    <w:p w14:paraId="21ADD37F" w14:textId="77777777" w:rsidR="00097E98" w:rsidRPr="00442838" w:rsidRDefault="00097E98" w:rsidP="00097E98">
      <w:pPr>
        <w:rPr>
          <w:sz w:val="24"/>
        </w:rPr>
      </w:pPr>
    </w:p>
    <w:p w14:paraId="2497830F" w14:textId="77777777" w:rsidR="00097E98" w:rsidRPr="00442838" w:rsidRDefault="00097E98" w:rsidP="00097E98">
      <w:pPr>
        <w:rPr>
          <w:sz w:val="24"/>
        </w:rPr>
      </w:pPr>
      <w:r w:rsidRPr="00442838">
        <w:rPr>
          <w:sz w:val="24"/>
        </w:rPr>
        <w:t>Sprites:</w:t>
      </w:r>
    </w:p>
    <w:p w14:paraId="638B9AB5" w14:textId="77777777" w:rsidR="00097E98" w:rsidRPr="00442838" w:rsidRDefault="00097E98" w:rsidP="00097E98">
      <w:pPr>
        <w:rPr>
          <w:sz w:val="24"/>
        </w:rPr>
      </w:pPr>
      <w:r w:rsidRPr="00442838">
        <w:rPr>
          <w:sz w:val="24"/>
        </w:rPr>
        <w:br w:type="page"/>
      </w:r>
    </w:p>
    <w:p w14:paraId="7DBAFDCC" w14:textId="77777777" w:rsidR="00097E98" w:rsidRPr="00442838" w:rsidRDefault="00097E98" w:rsidP="00097E98">
      <w:pPr>
        <w:rPr>
          <w:sz w:val="24"/>
        </w:rPr>
      </w:pPr>
      <w:r w:rsidRPr="00442838">
        <w:rPr>
          <w:sz w:val="24"/>
        </w:rPr>
        <w:lastRenderedPageBreak/>
        <w:t>Family Page</w:t>
      </w:r>
    </w:p>
    <w:p w14:paraId="09A7787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8C542B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F7D5F83" w14:textId="77777777" w:rsidTr="000F163C">
        <w:trPr>
          <w:trHeight w:val="896"/>
        </w:trPr>
        <w:tc>
          <w:tcPr>
            <w:tcW w:w="1251" w:type="dxa"/>
          </w:tcPr>
          <w:p w14:paraId="429D96B6" w14:textId="77777777" w:rsidR="00097E98" w:rsidRPr="00442838" w:rsidRDefault="00097E98" w:rsidP="000F163C">
            <w:pPr>
              <w:spacing w:line="360" w:lineRule="auto"/>
            </w:pPr>
            <w:r w:rsidRPr="00442838">
              <w:t>Pokemon</w:t>
            </w:r>
          </w:p>
          <w:p w14:paraId="32ABA659" w14:textId="77777777" w:rsidR="00097E98" w:rsidRPr="00442838" w:rsidRDefault="00097E98" w:rsidP="000F163C">
            <w:pPr>
              <w:spacing w:line="360" w:lineRule="auto"/>
            </w:pPr>
            <w:r w:rsidRPr="00442838">
              <w:t>Name</w:t>
            </w:r>
          </w:p>
        </w:tc>
        <w:tc>
          <w:tcPr>
            <w:tcW w:w="1652" w:type="dxa"/>
          </w:tcPr>
          <w:p w14:paraId="7E198330" w14:textId="77777777" w:rsidR="00097E98" w:rsidRPr="00442838" w:rsidRDefault="00097E98" w:rsidP="000F163C">
            <w:pPr>
              <w:spacing w:line="360" w:lineRule="auto"/>
            </w:pPr>
            <w:r w:rsidRPr="00442838">
              <w:t>Pokemon Number</w:t>
            </w:r>
          </w:p>
        </w:tc>
        <w:tc>
          <w:tcPr>
            <w:tcW w:w="3719" w:type="dxa"/>
          </w:tcPr>
          <w:p w14:paraId="33CAC6FE" w14:textId="77777777" w:rsidR="00097E98" w:rsidRPr="00442838" w:rsidRDefault="00097E98" w:rsidP="000F163C">
            <w:pPr>
              <w:spacing w:line="360" w:lineRule="auto"/>
            </w:pPr>
            <w:r w:rsidRPr="00442838">
              <w:t>Base Stats</w:t>
            </w:r>
          </w:p>
          <w:p w14:paraId="0540D02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27EEFEB" w14:textId="77777777" w:rsidR="00097E98" w:rsidRPr="00442838" w:rsidRDefault="00097E98" w:rsidP="000F163C">
            <w:pPr>
              <w:spacing w:line="360" w:lineRule="auto"/>
            </w:pPr>
            <w:r w:rsidRPr="00442838">
              <w:t>Ability</w:t>
            </w:r>
          </w:p>
        </w:tc>
        <w:tc>
          <w:tcPr>
            <w:tcW w:w="724" w:type="dxa"/>
          </w:tcPr>
          <w:p w14:paraId="7AC6CC3B" w14:textId="77777777" w:rsidR="00097E98" w:rsidRPr="00442838" w:rsidRDefault="00097E98" w:rsidP="000F163C">
            <w:pPr>
              <w:spacing w:line="360" w:lineRule="auto"/>
            </w:pPr>
            <w:r w:rsidRPr="00442838">
              <w:t>Type 1</w:t>
            </w:r>
          </w:p>
        </w:tc>
        <w:tc>
          <w:tcPr>
            <w:tcW w:w="724" w:type="dxa"/>
          </w:tcPr>
          <w:p w14:paraId="3795E6AD" w14:textId="77777777" w:rsidR="00097E98" w:rsidRPr="00442838" w:rsidRDefault="00097E98" w:rsidP="000F163C">
            <w:pPr>
              <w:spacing w:line="360" w:lineRule="auto"/>
            </w:pPr>
            <w:r w:rsidRPr="00442838">
              <w:t>Type 2</w:t>
            </w:r>
          </w:p>
        </w:tc>
        <w:tc>
          <w:tcPr>
            <w:tcW w:w="1976" w:type="dxa"/>
          </w:tcPr>
          <w:p w14:paraId="0CBF3C6A" w14:textId="77777777" w:rsidR="00097E98" w:rsidRPr="00442838" w:rsidRDefault="00097E98" w:rsidP="000F163C">
            <w:pPr>
              <w:spacing w:line="360" w:lineRule="auto"/>
            </w:pPr>
            <w:r w:rsidRPr="00442838">
              <w:t>Evolution</w:t>
            </w:r>
          </w:p>
        </w:tc>
      </w:tr>
      <w:tr w:rsidR="00097E98" w:rsidRPr="00442838" w14:paraId="7DD53BF2" w14:textId="77777777" w:rsidTr="000F163C">
        <w:trPr>
          <w:trHeight w:val="454"/>
        </w:trPr>
        <w:tc>
          <w:tcPr>
            <w:tcW w:w="1251" w:type="dxa"/>
          </w:tcPr>
          <w:p w14:paraId="27C5F67D" w14:textId="77777777" w:rsidR="00097E98" w:rsidRPr="00442838" w:rsidRDefault="00097E98" w:rsidP="000F163C">
            <w:pPr>
              <w:spacing w:line="360" w:lineRule="auto"/>
            </w:pPr>
          </w:p>
        </w:tc>
        <w:tc>
          <w:tcPr>
            <w:tcW w:w="1652" w:type="dxa"/>
          </w:tcPr>
          <w:p w14:paraId="708DE157" w14:textId="77777777" w:rsidR="00097E98" w:rsidRPr="00442838" w:rsidRDefault="00097E98" w:rsidP="000F163C">
            <w:pPr>
              <w:spacing w:line="360" w:lineRule="auto"/>
            </w:pPr>
          </w:p>
        </w:tc>
        <w:tc>
          <w:tcPr>
            <w:tcW w:w="3719" w:type="dxa"/>
          </w:tcPr>
          <w:p w14:paraId="0E0AAED6" w14:textId="77777777" w:rsidR="00097E98" w:rsidRPr="00442838" w:rsidRDefault="00097E98" w:rsidP="000F163C">
            <w:pPr>
              <w:spacing w:line="360" w:lineRule="auto"/>
            </w:pPr>
          </w:p>
        </w:tc>
        <w:tc>
          <w:tcPr>
            <w:tcW w:w="880" w:type="dxa"/>
          </w:tcPr>
          <w:p w14:paraId="4AE1EE54" w14:textId="77777777" w:rsidR="00097E98" w:rsidRPr="00442838" w:rsidRDefault="00097E98" w:rsidP="000F163C">
            <w:pPr>
              <w:spacing w:line="360" w:lineRule="auto"/>
            </w:pPr>
          </w:p>
        </w:tc>
        <w:tc>
          <w:tcPr>
            <w:tcW w:w="724" w:type="dxa"/>
          </w:tcPr>
          <w:p w14:paraId="5880FB42" w14:textId="77777777" w:rsidR="00097E98" w:rsidRPr="00442838" w:rsidRDefault="00097E98" w:rsidP="000F163C">
            <w:pPr>
              <w:spacing w:line="360" w:lineRule="auto"/>
            </w:pPr>
          </w:p>
        </w:tc>
        <w:tc>
          <w:tcPr>
            <w:tcW w:w="724" w:type="dxa"/>
          </w:tcPr>
          <w:p w14:paraId="6733FEA5" w14:textId="77777777" w:rsidR="00097E98" w:rsidRPr="00442838" w:rsidRDefault="00097E98" w:rsidP="000F163C">
            <w:pPr>
              <w:spacing w:line="360" w:lineRule="auto"/>
            </w:pPr>
          </w:p>
        </w:tc>
        <w:tc>
          <w:tcPr>
            <w:tcW w:w="1976" w:type="dxa"/>
          </w:tcPr>
          <w:p w14:paraId="50BD00D1" w14:textId="77777777" w:rsidR="00097E98" w:rsidRPr="00442838" w:rsidRDefault="00097E98" w:rsidP="000F163C">
            <w:pPr>
              <w:spacing w:line="360" w:lineRule="auto"/>
            </w:pPr>
          </w:p>
        </w:tc>
      </w:tr>
      <w:tr w:rsidR="00097E98" w:rsidRPr="00442838" w14:paraId="2E1E523D" w14:textId="77777777" w:rsidTr="000F163C">
        <w:trPr>
          <w:trHeight w:val="441"/>
        </w:trPr>
        <w:tc>
          <w:tcPr>
            <w:tcW w:w="1251" w:type="dxa"/>
          </w:tcPr>
          <w:p w14:paraId="7869B3F0" w14:textId="77777777" w:rsidR="00097E98" w:rsidRPr="00442838" w:rsidRDefault="00097E98" w:rsidP="000F163C">
            <w:pPr>
              <w:spacing w:line="360" w:lineRule="auto"/>
            </w:pPr>
          </w:p>
        </w:tc>
        <w:tc>
          <w:tcPr>
            <w:tcW w:w="1652" w:type="dxa"/>
          </w:tcPr>
          <w:p w14:paraId="0A28F64D" w14:textId="77777777" w:rsidR="00097E98" w:rsidRPr="00442838" w:rsidRDefault="00097E98" w:rsidP="000F163C">
            <w:pPr>
              <w:spacing w:line="360" w:lineRule="auto"/>
            </w:pPr>
          </w:p>
        </w:tc>
        <w:tc>
          <w:tcPr>
            <w:tcW w:w="3719" w:type="dxa"/>
          </w:tcPr>
          <w:p w14:paraId="607DA20A" w14:textId="77777777" w:rsidR="00097E98" w:rsidRPr="00442838" w:rsidRDefault="00097E98" w:rsidP="000F163C">
            <w:pPr>
              <w:spacing w:line="360" w:lineRule="auto"/>
            </w:pPr>
          </w:p>
        </w:tc>
        <w:tc>
          <w:tcPr>
            <w:tcW w:w="880" w:type="dxa"/>
          </w:tcPr>
          <w:p w14:paraId="4EBE5111" w14:textId="77777777" w:rsidR="00097E98" w:rsidRPr="00442838" w:rsidRDefault="00097E98" w:rsidP="000F163C">
            <w:pPr>
              <w:spacing w:line="360" w:lineRule="auto"/>
            </w:pPr>
          </w:p>
        </w:tc>
        <w:tc>
          <w:tcPr>
            <w:tcW w:w="724" w:type="dxa"/>
          </w:tcPr>
          <w:p w14:paraId="7638E78B" w14:textId="77777777" w:rsidR="00097E98" w:rsidRPr="00442838" w:rsidRDefault="00097E98" w:rsidP="000F163C">
            <w:pPr>
              <w:spacing w:line="360" w:lineRule="auto"/>
            </w:pPr>
          </w:p>
        </w:tc>
        <w:tc>
          <w:tcPr>
            <w:tcW w:w="724" w:type="dxa"/>
          </w:tcPr>
          <w:p w14:paraId="0017AEB2" w14:textId="77777777" w:rsidR="00097E98" w:rsidRPr="00442838" w:rsidRDefault="00097E98" w:rsidP="000F163C">
            <w:pPr>
              <w:spacing w:line="360" w:lineRule="auto"/>
            </w:pPr>
          </w:p>
        </w:tc>
        <w:tc>
          <w:tcPr>
            <w:tcW w:w="1976" w:type="dxa"/>
          </w:tcPr>
          <w:p w14:paraId="2795850F" w14:textId="77777777" w:rsidR="00097E98" w:rsidRPr="00442838" w:rsidRDefault="00097E98" w:rsidP="000F163C">
            <w:pPr>
              <w:spacing w:line="360" w:lineRule="auto"/>
            </w:pPr>
          </w:p>
        </w:tc>
      </w:tr>
      <w:tr w:rsidR="00097E98" w:rsidRPr="00442838" w14:paraId="59DDAF3C" w14:textId="77777777" w:rsidTr="000F163C">
        <w:trPr>
          <w:trHeight w:val="441"/>
        </w:trPr>
        <w:tc>
          <w:tcPr>
            <w:tcW w:w="1251" w:type="dxa"/>
          </w:tcPr>
          <w:p w14:paraId="5C45C1B4" w14:textId="77777777" w:rsidR="00097E98" w:rsidRPr="00442838" w:rsidRDefault="00097E98" w:rsidP="000F163C">
            <w:pPr>
              <w:spacing w:line="360" w:lineRule="auto"/>
            </w:pPr>
          </w:p>
        </w:tc>
        <w:tc>
          <w:tcPr>
            <w:tcW w:w="1652" w:type="dxa"/>
          </w:tcPr>
          <w:p w14:paraId="7B250488" w14:textId="77777777" w:rsidR="00097E98" w:rsidRPr="00442838" w:rsidRDefault="00097E98" w:rsidP="000F163C">
            <w:pPr>
              <w:spacing w:line="360" w:lineRule="auto"/>
            </w:pPr>
          </w:p>
        </w:tc>
        <w:tc>
          <w:tcPr>
            <w:tcW w:w="3719" w:type="dxa"/>
          </w:tcPr>
          <w:p w14:paraId="562BD60F" w14:textId="77777777" w:rsidR="00097E98" w:rsidRPr="00442838" w:rsidRDefault="00097E98" w:rsidP="000F163C">
            <w:pPr>
              <w:spacing w:line="360" w:lineRule="auto"/>
            </w:pPr>
          </w:p>
        </w:tc>
        <w:tc>
          <w:tcPr>
            <w:tcW w:w="880" w:type="dxa"/>
          </w:tcPr>
          <w:p w14:paraId="6ABFD2A4" w14:textId="77777777" w:rsidR="00097E98" w:rsidRPr="00442838" w:rsidRDefault="00097E98" w:rsidP="000F163C">
            <w:pPr>
              <w:spacing w:line="360" w:lineRule="auto"/>
            </w:pPr>
          </w:p>
        </w:tc>
        <w:tc>
          <w:tcPr>
            <w:tcW w:w="724" w:type="dxa"/>
          </w:tcPr>
          <w:p w14:paraId="5C00CB92" w14:textId="77777777" w:rsidR="00097E98" w:rsidRPr="00442838" w:rsidRDefault="00097E98" w:rsidP="000F163C">
            <w:pPr>
              <w:spacing w:line="360" w:lineRule="auto"/>
            </w:pPr>
          </w:p>
        </w:tc>
        <w:tc>
          <w:tcPr>
            <w:tcW w:w="724" w:type="dxa"/>
          </w:tcPr>
          <w:p w14:paraId="258E92C2" w14:textId="77777777" w:rsidR="00097E98" w:rsidRPr="00442838" w:rsidRDefault="00097E98" w:rsidP="000F163C">
            <w:pPr>
              <w:spacing w:line="360" w:lineRule="auto"/>
            </w:pPr>
          </w:p>
        </w:tc>
        <w:tc>
          <w:tcPr>
            <w:tcW w:w="1976" w:type="dxa"/>
          </w:tcPr>
          <w:p w14:paraId="69A0D379" w14:textId="77777777" w:rsidR="00097E98" w:rsidRPr="00442838" w:rsidRDefault="00097E98" w:rsidP="000F163C">
            <w:pPr>
              <w:spacing w:line="360" w:lineRule="auto"/>
            </w:pPr>
          </w:p>
        </w:tc>
      </w:tr>
      <w:tr w:rsidR="00097E98" w:rsidRPr="00442838" w14:paraId="1A34F7E7" w14:textId="77777777" w:rsidTr="000F163C">
        <w:trPr>
          <w:trHeight w:val="896"/>
        </w:trPr>
        <w:tc>
          <w:tcPr>
            <w:tcW w:w="1251" w:type="dxa"/>
          </w:tcPr>
          <w:p w14:paraId="28986851" w14:textId="77777777" w:rsidR="00097E98" w:rsidRPr="00442838" w:rsidRDefault="00097E98" w:rsidP="000F163C">
            <w:pPr>
              <w:spacing w:line="360" w:lineRule="auto"/>
            </w:pPr>
          </w:p>
        </w:tc>
        <w:tc>
          <w:tcPr>
            <w:tcW w:w="1652" w:type="dxa"/>
          </w:tcPr>
          <w:p w14:paraId="79E6A4E4" w14:textId="77777777" w:rsidR="00097E98" w:rsidRPr="00442838" w:rsidRDefault="00097E98" w:rsidP="000F163C">
            <w:pPr>
              <w:spacing w:line="360" w:lineRule="auto"/>
            </w:pPr>
          </w:p>
        </w:tc>
        <w:tc>
          <w:tcPr>
            <w:tcW w:w="3719" w:type="dxa"/>
          </w:tcPr>
          <w:p w14:paraId="2050CB3F" w14:textId="77777777" w:rsidR="00097E98" w:rsidRPr="00442838" w:rsidRDefault="00097E98" w:rsidP="000F163C">
            <w:pPr>
              <w:spacing w:line="360" w:lineRule="auto"/>
            </w:pPr>
          </w:p>
        </w:tc>
        <w:tc>
          <w:tcPr>
            <w:tcW w:w="880" w:type="dxa"/>
          </w:tcPr>
          <w:p w14:paraId="5691F2A6" w14:textId="77777777" w:rsidR="00097E98" w:rsidRPr="00442838" w:rsidRDefault="00097E98" w:rsidP="000F163C">
            <w:pPr>
              <w:spacing w:line="360" w:lineRule="auto"/>
            </w:pPr>
          </w:p>
        </w:tc>
        <w:tc>
          <w:tcPr>
            <w:tcW w:w="724" w:type="dxa"/>
          </w:tcPr>
          <w:p w14:paraId="38169E13" w14:textId="77777777" w:rsidR="00097E98" w:rsidRPr="00442838" w:rsidRDefault="00097E98" w:rsidP="000F163C">
            <w:pPr>
              <w:spacing w:line="360" w:lineRule="auto"/>
            </w:pPr>
          </w:p>
        </w:tc>
        <w:tc>
          <w:tcPr>
            <w:tcW w:w="724" w:type="dxa"/>
          </w:tcPr>
          <w:p w14:paraId="56BB1B96" w14:textId="77777777" w:rsidR="00097E98" w:rsidRPr="00442838" w:rsidRDefault="00097E98" w:rsidP="000F163C">
            <w:pPr>
              <w:spacing w:line="360" w:lineRule="auto"/>
            </w:pPr>
          </w:p>
        </w:tc>
        <w:tc>
          <w:tcPr>
            <w:tcW w:w="1976" w:type="dxa"/>
          </w:tcPr>
          <w:p w14:paraId="631E3DC7" w14:textId="77777777" w:rsidR="00097E98" w:rsidRPr="00442838" w:rsidRDefault="00097E98" w:rsidP="000F163C">
            <w:pPr>
              <w:spacing w:line="360" w:lineRule="auto"/>
            </w:pPr>
          </w:p>
        </w:tc>
      </w:tr>
    </w:tbl>
    <w:p w14:paraId="7D170F03" w14:textId="77777777" w:rsidR="00097E98" w:rsidRPr="00442838" w:rsidRDefault="00097E98" w:rsidP="00097E98">
      <w:pPr>
        <w:rPr>
          <w:sz w:val="24"/>
        </w:rPr>
      </w:pPr>
    </w:p>
    <w:p w14:paraId="78A7EBD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007A55" w14:textId="77777777" w:rsidTr="000F163C">
        <w:tc>
          <w:tcPr>
            <w:tcW w:w="3596" w:type="dxa"/>
          </w:tcPr>
          <w:p w14:paraId="5D0F536C" w14:textId="77777777" w:rsidR="00097E98" w:rsidRPr="00442838" w:rsidRDefault="00097E98" w:rsidP="000F163C">
            <w:pPr>
              <w:rPr>
                <w:sz w:val="24"/>
              </w:rPr>
            </w:pPr>
          </w:p>
        </w:tc>
        <w:tc>
          <w:tcPr>
            <w:tcW w:w="3597" w:type="dxa"/>
          </w:tcPr>
          <w:p w14:paraId="3000389E" w14:textId="77777777" w:rsidR="00097E98" w:rsidRPr="00442838" w:rsidRDefault="00097E98" w:rsidP="000F163C">
            <w:pPr>
              <w:rPr>
                <w:sz w:val="24"/>
              </w:rPr>
            </w:pPr>
          </w:p>
        </w:tc>
        <w:tc>
          <w:tcPr>
            <w:tcW w:w="3597" w:type="dxa"/>
          </w:tcPr>
          <w:p w14:paraId="1388CBD6" w14:textId="77777777" w:rsidR="00097E98" w:rsidRPr="00442838" w:rsidRDefault="00097E98" w:rsidP="000F163C">
            <w:pPr>
              <w:rPr>
                <w:sz w:val="24"/>
              </w:rPr>
            </w:pPr>
          </w:p>
        </w:tc>
      </w:tr>
      <w:tr w:rsidR="00097E98" w:rsidRPr="00442838" w14:paraId="73763401" w14:textId="77777777" w:rsidTr="000F163C">
        <w:tc>
          <w:tcPr>
            <w:tcW w:w="3596" w:type="dxa"/>
          </w:tcPr>
          <w:p w14:paraId="6761BB16" w14:textId="77777777" w:rsidR="00097E98" w:rsidRPr="00442838" w:rsidRDefault="00097E98" w:rsidP="000F163C">
            <w:pPr>
              <w:rPr>
                <w:sz w:val="24"/>
              </w:rPr>
            </w:pPr>
          </w:p>
        </w:tc>
        <w:tc>
          <w:tcPr>
            <w:tcW w:w="3597" w:type="dxa"/>
          </w:tcPr>
          <w:p w14:paraId="2B531B47" w14:textId="77777777" w:rsidR="00097E98" w:rsidRPr="00442838" w:rsidRDefault="00097E98" w:rsidP="000F163C">
            <w:pPr>
              <w:rPr>
                <w:sz w:val="24"/>
              </w:rPr>
            </w:pPr>
          </w:p>
        </w:tc>
        <w:tc>
          <w:tcPr>
            <w:tcW w:w="3597" w:type="dxa"/>
          </w:tcPr>
          <w:p w14:paraId="2E4A4CEF" w14:textId="77777777" w:rsidR="00097E98" w:rsidRPr="00442838" w:rsidRDefault="00097E98" w:rsidP="000F163C">
            <w:pPr>
              <w:rPr>
                <w:sz w:val="24"/>
              </w:rPr>
            </w:pPr>
          </w:p>
        </w:tc>
      </w:tr>
    </w:tbl>
    <w:p w14:paraId="18B5F9A2" w14:textId="77777777" w:rsidR="00097E98" w:rsidRPr="00442838" w:rsidRDefault="00097E98" w:rsidP="00097E98">
      <w:pPr>
        <w:rPr>
          <w:sz w:val="24"/>
        </w:rPr>
      </w:pPr>
    </w:p>
    <w:p w14:paraId="18368BA7" w14:textId="77777777" w:rsidR="00097E98" w:rsidRPr="00442838" w:rsidRDefault="00097E98" w:rsidP="00097E98">
      <w:pPr>
        <w:rPr>
          <w:sz w:val="24"/>
        </w:rPr>
      </w:pPr>
      <w:r w:rsidRPr="00442838">
        <w:rPr>
          <w:sz w:val="24"/>
        </w:rPr>
        <w:t>Sprites:</w:t>
      </w:r>
    </w:p>
    <w:p w14:paraId="7F984A4C" w14:textId="77777777" w:rsidR="00097E98" w:rsidRPr="00442838" w:rsidRDefault="00097E98" w:rsidP="00097E98">
      <w:pPr>
        <w:rPr>
          <w:sz w:val="24"/>
        </w:rPr>
      </w:pPr>
      <w:r w:rsidRPr="00442838">
        <w:rPr>
          <w:sz w:val="24"/>
        </w:rPr>
        <w:br w:type="page"/>
      </w:r>
    </w:p>
    <w:p w14:paraId="10675480" w14:textId="77777777" w:rsidR="00097E98" w:rsidRPr="00442838" w:rsidRDefault="00097E98" w:rsidP="00097E98">
      <w:pPr>
        <w:rPr>
          <w:sz w:val="24"/>
        </w:rPr>
      </w:pPr>
      <w:r w:rsidRPr="00442838">
        <w:rPr>
          <w:sz w:val="24"/>
        </w:rPr>
        <w:lastRenderedPageBreak/>
        <w:t>Family Page</w:t>
      </w:r>
    </w:p>
    <w:p w14:paraId="672174F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90DFA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6E05F0" w14:textId="77777777" w:rsidTr="000F163C">
        <w:trPr>
          <w:trHeight w:val="896"/>
        </w:trPr>
        <w:tc>
          <w:tcPr>
            <w:tcW w:w="1251" w:type="dxa"/>
          </w:tcPr>
          <w:p w14:paraId="15DFEA4C" w14:textId="77777777" w:rsidR="00097E98" w:rsidRPr="00442838" w:rsidRDefault="00097E98" w:rsidP="000F163C">
            <w:pPr>
              <w:spacing w:line="360" w:lineRule="auto"/>
            </w:pPr>
            <w:r w:rsidRPr="00442838">
              <w:t>Pokemon</w:t>
            </w:r>
          </w:p>
          <w:p w14:paraId="4A2C3209" w14:textId="77777777" w:rsidR="00097E98" w:rsidRPr="00442838" w:rsidRDefault="00097E98" w:rsidP="000F163C">
            <w:pPr>
              <w:spacing w:line="360" w:lineRule="auto"/>
            </w:pPr>
            <w:r w:rsidRPr="00442838">
              <w:t>Name</w:t>
            </w:r>
          </w:p>
        </w:tc>
        <w:tc>
          <w:tcPr>
            <w:tcW w:w="1652" w:type="dxa"/>
          </w:tcPr>
          <w:p w14:paraId="1C88679A" w14:textId="77777777" w:rsidR="00097E98" w:rsidRPr="00442838" w:rsidRDefault="00097E98" w:rsidP="000F163C">
            <w:pPr>
              <w:spacing w:line="360" w:lineRule="auto"/>
            </w:pPr>
            <w:r w:rsidRPr="00442838">
              <w:t>Pokemon Number</w:t>
            </w:r>
          </w:p>
        </w:tc>
        <w:tc>
          <w:tcPr>
            <w:tcW w:w="3719" w:type="dxa"/>
          </w:tcPr>
          <w:p w14:paraId="37FB3ABD" w14:textId="77777777" w:rsidR="00097E98" w:rsidRPr="00442838" w:rsidRDefault="00097E98" w:rsidP="000F163C">
            <w:pPr>
              <w:spacing w:line="360" w:lineRule="auto"/>
            </w:pPr>
            <w:r w:rsidRPr="00442838">
              <w:t>Base Stats</w:t>
            </w:r>
          </w:p>
          <w:p w14:paraId="3C093C8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964C989" w14:textId="77777777" w:rsidR="00097E98" w:rsidRPr="00442838" w:rsidRDefault="00097E98" w:rsidP="000F163C">
            <w:pPr>
              <w:spacing w:line="360" w:lineRule="auto"/>
            </w:pPr>
            <w:r w:rsidRPr="00442838">
              <w:t>Ability</w:t>
            </w:r>
          </w:p>
        </w:tc>
        <w:tc>
          <w:tcPr>
            <w:tcW w:w="724" w:type="dxa"/>
          </w:tcPr>
          <w:p w14:paraId="3A945E38" w14:textId="77777777" w:rsidR="00097E98" w:rsidRPr="00442838" w:rsidRDefault="00097E98" w:rsidP="000F163C">
            <w:pPr>
              <w:spacing w:line="360" w:lineRule="auto"/>
            </w:pPr>
            <w:r w:rsidRPr="00442838">
              <w:t>Type 1</w:t>
            </w:r>
          </w:p>
        </w:tc>
        <w:tc>
          <w:tcPr>
            <w:tcW w:w="724" w:type="dxa"/>
          </w:tcPr>
          <w:p w14:paraId="68EF4ED3" w14:textId="77777777" w:rsidR="00097E98" w:rsidRPr="00442838" w:rsidRDefault="00097E98" w:rsidP="000F163C">
            <w:pPr>
              <w:spacing w:line="360" w:lineRule="auto"/>
            </w:pPr>
            <w:r w:rsidRPr="00442838">
              <w:t>Type 2</w:t>
            </w:r>
          </w:p>
        </w:tc>
        <w:tc>
          <w:tcPr>
            <w:tcW w:w="1976" w:type="dxa"/>
          </w:tcPr>
          <w:p w14:paraId="3FAFF59B" w14:textId="77777777" w:rsidR="00097E98" w:rsidRPr="00442838" w:rsidRDefault="00097E98" w:rsidP="000F163C">
            <w:pPr>
              <w:spacing w:line="360" w:lineRule="auto"/>
            </w:pPr>
            <w:r w:rsidRPr="00442838">
              <w:t>Evolution</w:t>
            </w:r>
          </w:p>
        </w:tc>
      </w:tr>
      <w:tr w:rsidR="00097E98" w:rsidRPr="00442838" w14:paraId="13A9E85E" w14:textId="77777777" w:rsidTr="000F163C">
        <w:trPr>
          <w:trHeight w:val="454"/>
        </w:trPr>
        <w:tc>
          <w:tcPr>
            <w:tcW w:w="1251" w:type="dxa"/>
          </w:tcPr>
          <w:p w14:paraId="03E69EBC" w14:textId="77777777" w:rsidR="00097E98" w:rsidRPr="00442838" w:rsidRDefault="00097E98" w:rsidP="000F163C">
            <w:pPr>
              <w:spacing w:line="360" w:lineRule="auto"/>
            </w:pPr>
          </w:p>
        </w:tc>
        <w:tc>
          <w:tcPr>
            <w:tcW w:w="1652" w:type="dxa"/>
          </w:tcPr>
          <w:p w14:paraId="41643DE8" w14:textId="77777777" w:rsidR="00097E98" w:rsidRPr="00442838" w:rsidRDefault="00097E98" w:rsidP="000F163C">
            <w:pPr>
              <w:spacing w:line="360" w:lineRule="auto"/>
            </w:pPr>
          </w:p>
        </w:tc>
        <w:tc>
          <w:tcPr>
            <w:tcW w:w="3719" w:type="dxa"/>
          </w:tcPr>
          <w:p w14:paraId="3DA7BC2E" w14:textId="77777777" w:rsidR="00097E98" w:rsidRPr="00442838" w:rsidRDefault="00097E98" w:rsidP="000F163C">
            <w:pPr>
              <w:spacing w:line="360" w:lineRule="auto"/>
            </w:pPr>
          </w:p>
        </w:tc>
        <w:tc>
          <w:tcPr>
            <w:tcW w:w="880" w:type="dxa"/>
          </w:tcPr>
          <w:p w14:paraId="66EB14D0" w14:textId="77777777" w:rsidR="00097E98" w:rsidRPr="00442838" w:rsidRDefault="00097E98" w:rsidP="000F163C">
            <w:pPr>
              <w:spacing w:line="360" w:lineRule="auto"/>
            </w:pPr>
          </w:p>
        </w:tc>
        <w:tc>
          <w:tcPr>
            <w:tcW w:w="724" w:type="dxa"/>
          </w:tcPr>
          <w:p w14:paraId="638A632D" w14:textId="77777777" w:rsidR="00097E98" w:rsidRPr="00442838" w:rsidRDefault="00097E98" w:rsidP="000F163C">
            <w:pPr>
              <w:spacing w:line="360" w:lineRule="auto"/>
            </w:pPr>
          </w:p>
        </w:tc>
        <w:tc>
          <w:tcPr>
            <w:tcW w:w="724" w:type="dxa"/>
          </w:tcPr>
          <w:p w14:paraId="4F0B999A" w14:textId="77777777" w:rsidR="00097E98" w:rsidRPr="00442838" w:rsidRDefault="00097E98" w:rsidP="000F163C">
            <w:pPr>
              <w:spacing w:line="360" w:lineRule="auto"/>
            </w:pPr>
          </w:p>
        </w:tc>
        <w:tc>
          <w:tcPr>
            <w:tcW w:w="1976" w:type="dxa"/>
          </w:tcPr>
          <w:p w14:paraId="0B108423" w14:textId="77777777" w:rsidR="00097E98" w:rsidRPr="00442838" w:rsidRDefault="00097E98" w:rsidP="000F163C">
            <w:pPr>
              <w:spacing w:line="360" w:lineRule="auto"/>
            </w:pPr>
          </w:p>
        </w:tc>
      </w:tr>
      <w:tr w:rsidR="00097E98" w:rsidRPr="00442838" w14:paraId="6F796F30" w14:textId="77777777" w:rsidTr="000F163C">
        <w:trPr>
          <w:trHeight w:val="441"/>
        </w:trPr>
        <w:tc>
          <w:tcPr>
            <w:tcW w:w="1251" w:type="dxa"/>
          </w:tcPr>
          <w:p w14:paraId="784413B8" w14:textId="77777777" w:rsidR="00097E98" w:rsidRPr="00442838" w:rsidRDefault="00097E98" w:rsidP="000F163C">
            <w:pPr>
              <w:spacing w:line="360" w:lineRule="auto"/>
            </w:pPr>
          </w:p>
        </w:tc>
        <w:tc>
          <w:tcPr>
            <w:tcW w:w="1652" w:type="dxa"/>
          </w:tcPr>
          <w:p w14:paraId="66B5752C" w14:textId="77777777" w:rsidR="00097E98" w:rsidRPr="00442838" w:rsidRDefault="00097E98" w:rsidP="000F163C">
            <w:pPr>
              <w:spacing w:line="360" w:lineRule="auto"/>
            </w:pPr>
          </w:p>
        </w:tc>
        <w:tc>
          <w:tcPr>
            <w:tcW w:w="3719" w:type="dxa"/>
          </w:tcPr>
          <w:p w14:paraId="5A5D1896" w14:textId="77777777" w:rsidR="00097E98" w:rsidRPr="00442838" w:rsidRDefault="00097E98" w:rsidP="000F163C">
            <w:pPr>
              <w:spacing w:line="360" w:lineRule="auto"/>
            </w:pPr>
          </w:p>
        </w:tc>
        <w:tc>
          <w:tcPr>
            <w:tcW w:w="880" w:type="dxa"/>
          </w:tcPr>
          <w:p w14:paraId="40851925" w14:textId="77777777" w:rsidR="00097E98" w:rsidRPr="00442838" w:rsidRDefault="00097E98" w:rsidP="000F163C">
            <w:pPr>
              <w:spacing w:line="360" w:lineRule="auto"/>
            </w:pPr>
          </w:p>
        </w:tc>
        <w:tc>
          <w:tcPr>
            <w:tcW w:w="724" w:type="dxa"/>
          </w:tcPr>
          <w:p w14:paraId="4D22746F" w14:textId="77777777" w:rsidR="00097E98" w:rsidRPr="00442838" w:rsidRDefault="00097E98" w:rsidP="000F163C">
            <w:pPr>
              <w:spacing w:line="360" w:lineRule="auto"/>
            </w:pPr>
          </w:p>
        </w:tc>
        <w:tc>
          <w:tcPr>
            <w:tcW w:w="724" w:type="dxa"/>
          </w:tcPr>
          <w:p w14:paraId="3DD9B7EA" w14:textId="77777777" w:rsidR="00097E98" w:rsidRPr="00442838" w:rsidRDefault="00097E98" w:rsidP="000F163C">
            <w:pPr>
              <w:spacing w:line="360" w:lineRule="auto"/>
            </w:pPr>
          </w:p>
        </w:tc>
        <w:tc>
          <w:tcPr>
            <w:tcW w:w="1976" w:type="dxa"/>
          </w:tcPr>
          <w:p w14:paraId="647173EE" w14:textId="77777777" w:rsidR="00097E98" w:rsidRPr="00442838" w:rsidRDefault="00097E98" w:rsidP="000F163C">
            <w:pPr>
              <w:spacing w:line="360" w:lineRule="auto"/>
            </w:pPr>
          </w:p>
        </w:tc>
      </w:tr>
      <w:tr w:rsidR="00097E98" w:rsidRPr="00442838" w14:paraId="7287D129" w14:textId="77777777" w:rsidTr="000F163C">
        <w:trPr>
          <w:trHeight w:val="441"/>
        </w:trPr>
        <w:tc>
          <w:tcPr>
            <w:tcW w:w="1251" w:type="dxa"/>
          </w:tcPr>
          <w:p w14:paraId="20AB7CB3" w14:textId="77777777" w:rsidR="00097E98" w:rsidRPr="00442838" w:rsidRDefault="00097E98" w:rsidP="000F163C">
            <w:pPr>
              <w:spacing w:line="360" w:lineRule="auto"/>
            </w:pPr>
          </w:p>
        </w:tc>
        <w:tc>
          <w:tcPr>
            <w:tcW w:w="1652" w:type="dxa"/>
          </w:tcPr>
          <w:p w14:paraId="6DDBA708" w14:textId="77777777" w:rsidR="00097E98" w:rsidRPr="00442838" w:rsidRDefault="00097E98" w:rsidP="000F163C">
            <w:pPr>
              <w:spacing w:line="360" w:lineRule="auto"/>
            </w:pPr>
          </w:p>
        </w:tc>
        <w:tc>
          <w:tcPr>
            <w:tcW w:w="3719" w:type="dxa"/>
          </w:tcPr>
          <w:p w14:paraId="1EA3CD1A" w14:textId="77777777" w:rsidR="00097E98" w:rsidRPr="00442838" w:rsidRDefault="00097E98" w:rsidP="000F163C">
            <w:pPr>
              <w:spacing w:line="360" w:lineRule="auto"/>
            </w:pPr>
          </w:p>
        </w:tc>
        <w:tc>
          <w:tcPr>
            <w:tcW w:w="880" w:type="dxa"/>
          </w:tcPr>
          <w:p w14:paraId="0D002734" w14:textId="77777777" w:rsidR="00097E98" w:rsidRPr="00442838" w:rsidRDefault="00097E98" w:rsidP="000F163C">
            <w:pPr>
              <w:spacing w:line="360" w:lineRule="auto"/>
            </w:pPr>
          </w:p>
        </w:tc>
        <w:tc>
          <w:tcPr>
            <w:tcW w:w="724" w:type="dxa"/>
          </w:tcPr>
          <w:p w14:paraId="59ECB7AD" w14:textId="77777777" w:rsidR="00097E98" w:rsidRPr="00442838" w:rsidRDefault="00097E98" w:rsidP="000F163C">
            <w:pPr>
              <w:spacing w:line="360" w:lineRule="auto"/>
            </w:pPr>
          </w:p>
        </w:tc>
        <w:tc>
          <w:tcPr>
            <w:tcW w:w="724" w:type="dxa"/>
          </w:tcPr>
          <w:p w14:paraId="694F541E" w14:textId="77777777" w:rsidR="00097E98" w:rsidRPr="00442838" w:rsidRDefault="00097E98" w:rsidP="000F163C">
            <w:pPr>
              <w:spacing w:line="360" w:lineRule="auto"/>
            </w:pPr>
          </w:p>
        </w:tc>
        <w:tc>
          <w:tcPr>
            <w:tcW w:w="1976" w:type="dxa"/>
          </w:tcPr>
          <w:p w14:paraId="235AEECC" w14:textId="77777777" w:rsidR="00097E98" w:rsidRPr="00442838" w:rsidRDefault="00097E98" w:rsidP="000F163C">
            <w:pPr>
              <w:spacing w:line="360" w:lineRule="auto"/>
            </w:pPr>
          </w:p>
        </w:tc>
      </w:tr>
      <w:tr w:rsidR="00097E98" w:rsidRPr="00442838" w14:paraId="3ECCA40C" w14:textId="77777777" w:rsidTr="000F163C">
        <w:trPr>
          <w:trHeight w:val="896"/>
        </w:trPr>
        <w:tc>
          <w:tcPr>
            <w:tcW w:w="1251" w:type="dxa"/>
          </w:tcPr>
          <w:p w14:paraId="5F7015EB" w14:textId="77777777" w:rsidR="00097E98" w:rsidRPr="00442838" w:rsidRDefault="00097E98" w:rsidP="000F163C">
            <w:pPr>
              <w:spacing w:line="360" w:lineRule="auto"/>
            </w:pPr>
          </w:p>
        </w:tc>
        <w:tc>
          <w:tcPr>
            <w:tcW w:w="1652" w:type="dxa"/>
          </w:tcPr>
          <w:p w14:paraId="6A05B44E" w14:textId="77777777" w:rsidR="00097E98" w:rsidRPr="00442838" w:rsidRDefault="00097E98" w:rsidP="000F163C">
            <w:pPr>
              <w:spacing w:line="360" w:lineRule="auto"/>
            </w:pPr>
          </w:p>
        </w:tc>
        <w:tc>
          <w:tcPr>
            <w:tcW w:w="3719" w:type="dxa"/>
          </w:tcPr>
          <w:p w14:paraId="77E30FAA" w14:textId="77777777" w:rsidR="00097E98" w:rsidRPr="00442838" w:rsidRDefault="00097E98" w:rsidP="000F163C">
            <w:pPr>
              <w:spacing w:line="360" w:lineRule="auto"/>
            </w:pPr>
          </w:p>
        </w:tc>
        <w:tc>
          <w:tcPr>
            <w:tcW w:w="880" w:type="dxa"/>
          </w:tcPr>
          <w:p w14:paraId="5CDCEC36" w14:textId="77777777" w:rsidR="00097E98" w:rsidRPr="00442838" w:rsidRDefault="00097E98" w:rsidP="000F163C">
            <w:pPr>
              <w:spacing w:line="360" w:lineRule="auto"/>
            </w:pPr>
          </w:p>
        </w:tc>
        <w:tc>
          <w:tcPr>
            <w:tcW w:w="724" w:type="dxa"/>
          </w:tcPr>
          <w:p w14:paraId="225EAC69" w14:textId="77777777" w:rsidR="00097E98" w:rsidRPr="00442838" w:rsidRDefault="00097E98" w:rsidP="000F163C">
            <w:pPr>
              <w:spacing w:line="360" w:lineRule="auto"/>
            </w:pPr>
          </w:p>
        </w:tc>
        <w:tc>
          <w:tcPr>
            <w:tcW w:w="724" w:type="dxa"/>
          </w:tcPr>
          <w:p w14:paraId="2508F4FD" w14:textId="77777777" w:rsidR="00097E98" w:rsidRPr="00442838" w:rsidRDefault="00097E98" w:rsidP="000F163C">
            <w:pPr>
              <w:spacing w:line="360" w:lineRule="auto"/>
            </w:pPr>
          </w:p>
        </w:tc>
        <w:tc>
          <w:tcPr>
            <w:tcW w:w="1976" w:type="dxa"/>
          </w:tcPr>
          <w:p w14:paraId="63AB5444" w14:textId="77777777" w:rsidR="00097E98" w:rsidRPr="00442838" w:rsidRDefault="00097E98" w:rsidP="000F163C">
            <w:pPr>
              <w:spacing w:line="360" w:lineRule="auto"/>
            </w:pPr>
          </w:p>
        </w:tc>
      </w:tr>
    </w:tbl>
    <w:p w14:paraId="4BBE370D" w14:textId="77777777" w:rsidR="00097E98" w:rsidRPr="00442838" w:rsidRDefault="00097E98" w:rsidP="00097E98">
      <w:pPr>
        <w:rPr>
          <w:sz w:val="24"/>
        </w:rPr>
      </w:pPr>
    </w:p>
    <w:p w14:paraId="5B52CDA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185026" w14:textId="77777777" w:rsidTr="000F163C">
        <w:tc>
          <w:tcPr>
            <w:tcW w:w="3596" w:type="dxa"/>
          </w:tcPr>
          <w:p w14:paraId="12A78683" w14:textId="77777777" w:rsidR="00097E98" w:rsidRPr="00442838" w:rsidRDefault="00097E98" w:rsidP="000F163C">
            <w:pPr>
              <w:rPr>
                <w:sz w:val="24"/>
              </w:rPr>
            </w:pPr>
          </w:p>
        </w:tc>
        <w:tc>
          <w:tcPr>
            <w:tcW w:w="3597" w:type="dxa"/>
          </w:tcPr>
          <w:p w14:paraId="3FE00E15" w14:textId="77777777" w:rsidR="00097E98" w:rsidRPr="00442838" w:rsidRDefault="00097E98" w:rsidP="000F163C">
            <w:pPr>
              <w:rPr>
                <w:sz w:val="24"/>
              </w:rPr>
            </w:pPr>
          </w:p>
        </w:tc>
        <w:tc>
          <w:tcPr>
            <w:tcW w:w="3597" w:type="dxa"/>
          </w:tcPr>
          <w:p w14:paraId="118901D7" w14:textId="77777777" w:rsidR="00097E98" w:rsidRPr="00442838" w:rsidRDefault="00097E98" w:rsidP="000F163C">
            <w:pPr>
              <w:rPr>
                <w:sz w:val="24"/>
              </w:rPr>
            </w:pPr>
          </w:p>
        </w:tc>
      </w:tr>
      <w:tr w:rsidR="00097E98" w:rsidRPr="00442838" w14:paraId="3BF07B9D" w14:textId="77777777" w:rsidTr="000F163C">
        <w:tc>
          <w:tcPr>
            <w:tcW w:w="3596" w:type="dxa"/>
          </w:tcPr>
          <w:p w14:paraId="4FC7A0BD" w14:textId="77777777" w:rsidR="00097E98" w:rsidRPr="00442838" w:rsidRDefault="00097E98" w:rsidP="000F163C">
            <w:pPr>
              <w:rPr>
                <w:sz w:val="24"/>
              </w:rPr>
            </w:pPr>
          </w:p>
        </w:tc>
        <w:tc>
          <w:tcPr>
            <w:tcW w:w="3597" w:type="dxa"/>
          </w:tcPr>
          <w:p w14:paraId="386E51D2" w14:textId="77777777" w:rsidR="00097E98" w:rsidRPr="00442838" w:rsidRDefault="00097E98" w:rsidP="000F163C">
            <w:pPr>
              <w:rPr>
                <w:sz w:val="24"/>
              </w:rPr>
            </w:pPr>
          </w:p>
        </w:tc>
        <w:tc>
          <w:tcPr>
            <w:tcW w:w="3597" w:type="dxa"/>
          </w:tcPr>
          <w:p w14:paraId="7B45B2FD" w14:textId="77777777" w:rsidR="00097E98" w:rsidRPr="00442838" w:rsidRDefault="00097E98" w:rsidP="000F163C">
            <w:pPr>
              <w:rPr>
                <w:sz w:val="24"/>
              </w:rPr>
            </w:pPr>
          </w:p>
        </w:tc>
      </w:tr>
    </w:tbl>
    <w:p w14:paraId="13C2F880" w14:textId="77777777" w:rsidR="00097E98" w:rsidRPr="00442838" w:rsidRDefault="00097E98" w:rsidP="00097E98">
      <w:pPr>
        <w:rPr>
          <w:sz w:val="24"/>
        </w:rPr>
      </w:pPr>
    </w:p>
    <w:p w14:paraId="39C3FE66" w14:textId="77777777" w:rsidR="00097E98" w:rsidRPr="00442838" w:rsidRDefault="00097E98" w:rsidP="00097E98">
      <w:pPr>
        <w:rPr>
          <w:sz w:val="24"/>
        </w:rPr>
      </w:pPr>
      <w:r w:rsidRPr="00442838">
        <w:rPr>
          <w:sz w:val="24"/>
        </w:rPr>
        <w:t>Sprites:</w:t>
      </w:r>
    </w:p>
    <w:p w14:paraId="2F0355DD" w14:textId="77777777" w:rsidR="00097E98" w:rsidRPr="00442838" w:rsidRDefault="00097E98" w:rsidP="00097E98">
      <w:pPr>
        <w:rPr>
          <w:sz w:val="24"/>
        </w:rPr>
      </w:pPr>
      <w:r w:rsidRPr="00442838">
        <w:rPr>
          <w:sz w:val="24"/>
        </w:rPr>
        <w:br w:type="page"/>
      </w:r>
    </w:p>
    <w:p w14:paraId="2E01CBB7" w14:textId="77777777" w:rsidR="00097E98" w:rsidRPr="00442838" w:rsidRDefault="00097E98" w:rsidP="00097E98">
      <w:pPr>
        <w:rPr>
          <w:sz w:val="24"/>
        </w:rPr>
      </w:pPr>
      <w:r w:rsidRPr="00442838">
        <w:rPr>
          <w:sz w:val="24"/>
        </w:rPr>
        <w:lastRenderedPageBreak/>
        <w:t>Family Page</w:t>
      </w:r>
    </w:p>
    <w:p w14:paraId="15F0E97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6389C9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850434" w14:textId="77777777" w:rsidTr="000F163C">
        <w:trPr>
          <w:trHeight w:val="896"/>
        </w:trPr>
        <w:tc>
          <w:tcPr>
            <w:tcW w:w="1251" w:type="dxa"/>
          </w:tcPr>
          <w:p w14:paraId="54DB64EE" w14:textId="77777777" w:rsidR="00097E98" w:rsidRPr="00442838" w:rsidRDefault="00097E98" w:rsidP="000F163C">
            <w:pPr>
              <w:spacing w:line="360" w:lineRule="auto"/>
            </w:pPr>
            <w:r w:rsidRPr="00442838">
              <w:t>Pokemon</w:t>
            </w:r>
          </w:p>
          <w:p w14:paraId="7FBBDAC5" w14:textId="77777777" w:rsidR="00097E98" w:rsidRPr="00442838" w:rsidRDefault="00097E98" w:rsidP="000F163C">
            <w:pPr>
              <w:spacing w:line="360" w:lineRule="auto"/>
            </w:pPr>
            <w:r w:rsidRPr="00442838">
              <w:t>Name</w:t>
            </w:r>
          </w:p>
        </w:tc>
        <w:tc>
          <w:tcPr>
            <w:tcW w:w="1652" w:type="dxa"/>
          </w:tcPr>
          <w:p w14:paraId="64C4AF60" w14:textId="77777777" w:rsidR="00097E98" w:rsidRPr="00442838" w:rsidRDefault="00097E98" w:rsidP="000F163C">
            <w:pPr>
              <w:spacing w:line="360" w:lineRule="auto"/>
            </w:pPr>
            <w:r w:rsidRPr="00442838">
              <w:t>Pokemon Number</w:t>
            </w:r>
          </w:p>
        </w:tc>
        <w:tc>
          <w:tcPr>
            <w:tcW w:w="3719" w:type="dxa"/>
          </w:tcPr>
          <w:p w14:paraId="6888E0CC" w14:textId="77777777" w:rsidR="00097E98" w:rsidRPr="00442838" w:rsidRDefault="00097E98" w:rsidP="000F163C">
            <w:pPr>
              <w:spacing w:line="360" w:lineRule="auto"/>
            </w:pPr>
            <w:r w:rsidRPr="00442838">
              <w:t>Base Stats</w:t>
            </w:r>
          </w:p>
          <w:p w14:paraId="6624D3A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DD90DA1" w14:textId="77777777" w:rsidR="00097E98" w:rsidRPr="00442838" w:rsidRDefault="00097E98" w:rsidP="000F163C">
            <w:pPr>
              <w:spacing w:line="360" w:lineRule="auto"/>
            </w:pPr>
            <w:r w:rsidRPr="00442838">
              <w:t>Ability</w:t>
            </w:r>
          </w:p>
        </w:tc>
        <w:tc>
          <w:tcPr>
            <w:tcW w:w="724" w:type="dxa"/>
          </w:tcPr>
          <w:p w14:paraId="7AECB067" w14:textId="77777777" w:rsidR="00097E98" w:rsidRPr="00442838" w:rsidRDefault="00097E98" w:rsidP="000F163C">
            <w:pPr>
              <w:spacing w:line="360" w:lineRule="auto"/>
            </w:pPr>
            <w:r w:rsidRPr="00442838">
              <w:t>Type 1</w:t>
            </w:r>
          </w:p>
        </w:tc>
        <w:tc>
          <w:tcPr>
            <w:tcW w:w="724" w:type="dxa"/>
          </w:tcPr>
          <w:p w14:paraId="6538543B" w14:textId="77777777" w:rsidR="00097E98" w:rsidRPr="00442838" w:rsidRDefault="00097E98" w:rsidP="000F163C">
            <w:pPr>
              <w:spacing w:line="360" w:lineRule="auto"/>
            </w:pPr>
            <w:r w:rsidRPr="00442838">
              <w:t>Type 2</w:t>
            </w:r>
          </w:p>
        </w:tc>
        <w:tc>
          <w:tcPr>
            <w:tcW w:w="1976" w:type="dxa"/>
          </w:tcPr>
          <w:p w14:paraId="3D043C2B" w14:textId="77777777" w:rsidR="00097E98" w:rsidRPr="00442838" w:rsidRDefault="00097E98" w:rsidP="000F163C">
            <w:pPr>
              <w:spacing w:line="360" w:lineRule="auto"/>
            </w:pPr>
            <w:r w:rsidRPr="00442838">
              <w:t>Evolution</w:t>
            </w:r>
          </w:p>
        </w:tc>
      </w:tr>
      <w:tr w:rsidR="00097E98" w:rsidRPr="00442838" w14:paraId="1E93CD7C" w14:textId="77777777" w:rsidTr="000F163C">
        <w:trPr>
          <w:trHeight w:val="454"/>
        </w:trPr>
        <w:tc>
          <w:tcPr>
            <w:tcW w:w="1251" w:type="dxa"/>
          </w:tcPr>
          <w:p w14:paraId="17FF1CC7" w14:textId="77777777" w:rsidR="00097E98" w:rsidRPr="00442838" w:rsidRDefault="00097E98" w:rsidP="000F163C">
            <w:pPr>
              <w:spacing w:line="360" w:lineRule="auto"/>
            </w:pPr>
          </w:p>
        </w:tc>
        <w:tc>
          <w:tcPr>
            <w:tcW w:w="1652" w:type="dxa"/>
          </w:tcPr>
          <w:p w14:paraId="30FFC8A0" w14:textId="77777777" w:rsidR="00097E98" w:rsidRPr="00442838" w:rsidRDefault="00097E98" w:rsidP="000F163C">
            <w:pPr>
              <w:spacing w:line="360" w:lineRule="auto"/>
            </w:pPr>
          </w:p>
        </w:tc>
        <w:tc>
          <w:tcPr>
            <w:tcW w:w="3719" w:type="dxa"/>
          </w:tcPr>
          <w:p w14:paraId="5FC05CCB" w14:textId="77777777" w:rsidR="00097E98" w:rsidRPr="00442838" w:rsidRDefault="00097E98" w:rsidP="000F163C">
            <w:pPr>
              <w:spacing w:line="360" w:lineRule="auto"/>
            </w:pPr>
          </w:p>
        </w:tc>
        <w:tc>
          <w:tcPr>
            <w:tcW w:w="880" w:type="dxa"/>
          </w:tcPr>
          <w:p w14:paraId="71B4BA33" w14:textId="77777777" w:rsidR="00097E98" w:rsidRPr="00442838" w:rsidRDefault="00097E98" w:rsidP="000F163C">
            <w:pPr>
              <w:spacing w:line="360" w:lineRule="auto"/>
            </w:pPr>
          </w:p>
        </w:tc>
        <w:tc>
          <w:tcPr>
            <w:tcW w:w="724" w:type="dxa"/>
          </w:tcPr>
          <w:p w14:paraId="3D582A4B" w14:textId="77777777" w:rsidR="00097E98" w:rsidRPr="00442838" w:rsidRDefault="00097E98" w:rsidP="000F163C">
            <w:pPr>
              <w:spacing w:line="360" w:lineRule="auto"/>
            </w:pPr>
          </w:p>
        </w:tc>
        <w:tc>
          <w:tcPr>
            <w:tcW w:w="724" w:type="dxa"/>
          </w:tcPr>
          <w:p w14:paraId="7A5B4B25" w14:textId="77777777" w:rsidR="00097E98" w:rsidRPr="00442838" w:rsidRDefault="00097E98" w:rsidP="000F163C">
            <w:pPr>
              <w:spacing w:line="360" w:lineRule="auto"/>
            </w:pPr>
          </w:p>
        </w:tc>
        <w:tc>
          <w:tcPr>
            <w:tcW w:w="1976" w:type="dxa"/>
          </w:tcPr>
          <w:p w14:paraId="1B5ECAB9" w14:textId="77777777" w:rsidR="00097E98" w:rsidRPr="00442838" w:rsidRDefault="00097E98" w:rsidP="000F163C">
            <w:pPr>
              <w:spacing w:line="360" w:lineRule="auto"/>
            </w:pPr>
          </w:p>
        </w:tc>
      </w:tr>
      <w:tr w:rsidR="00097E98" w:rsidRPr="00442838" w14:paraId="656C0BB7" w14:textId="77777777" w:rsidTr="000F163C">
        <w:trPr>
          <w:trHeight w:val="441"/>
        </w:trPr>
        <w:tc>
          <w:tcPr>
            <w:tcW w:w="1251" w:type="dxa"/>
          </w:tcPr>
          <w:p w14:paraId="273EE351" w14:textId="77777777" w:rsidR="00097E98" w:rsidRPr="00442838" w:rsidRDefault="00097E98" w:rsidP="000F163C">
            <w:pPr>
              <w:spacing w:line="360" w:lineRule="auto"/>
            </w:pPr>
          </w:p>
        </w:tc>
        <w:tc>
          <w:tcPr>
            <w:tcW w:w="1652" w:type="dxa"/>
          </w:tcPr>
          <w:p w14:paraId="32A36907" w14:textId="77777777" w:rsidR="00097E98" w:rsidRPr="00442838" w:rsidRDefault="00097E98" w:rsidP="000F163C">
            <w:pPr>
              <w:spacing w:line="360" w:lineRule="auto"/>
            </w:pPr>
          </w:p>
        </w:tc>
        <w:tc>
          <w:tcPr>
            <w:tcW w:w="3719" w:type="dxa"/>
          </w:tcPr>
          <w:p w14:paraId="4200F9C6" w14:textId="77777777" w:rsidR="00097E98" w:rsidRPr="00442838" w:rsidRDefault="00097E98" w:rsidP="000F163C">
            <w:pPr>
              <w:spacing w:line="360" w:lineRule="auto"/>
            </w:pPr>
          </w:p>
        </w:tc>
        <w:tc>
          <w:tcPr>
            <w:tcW w:w="880" w:type="dxa"/>
          </w:tcPr>
          <w:p w14:paraId="3A7AFEAA" w14:textId="77777777" w:rsidR="00097E98" w:rsidRPr="00442838" w:rsidRDefault="00097E98" w:rsidP="000F163C">
            <w:pPr>
              <w:spacing w:line="360" w:lineRule="auto"/>
            </w:pPr>
          </w:p>
        </w:tc>
        <w:tc>
          <w:tcPr>
            <w:tcW w:w="724" w:type="dxa"/>
          </w:tcPr>
          <w:p w14:paraId="1B88A284" w14:textId="77777777" w:rsidR="00097E98" w:rsidRPr="00442838" w:rsidRDefault="00097E98" w:rsidP="000F163C">
            <w:pPr>
              <w:spacing w:line="360" w:lineRule="auto"/>
            </w:pPr>
          </w:p>
        </w:tc>
        <w:tc>
          <w:tcPr>
            <w:tcW w:w="724" w:type="dxa"/>
          </w:tcPr>
          <w:p w14:paraId="63CF64DD" w14:textId="77777777" w:rsidR="00097E98" w:rsidRPr="00442838" w:rsidRDefault="00097E98" w:rsidP="000F163C">
            <w:pPr>
              <w:spacing w:line="360" w:lineRule="auto"/>
            </w:pPr>
          </w:p>
        </w:tc>
        <w:tc>
          <w:tcPr>
            <w:tcW w:w="1976" w:type="dxa"/>
          </w:tcPr>
          <w:p w14:paraId="265D53FE" w14:textId="77777777" w:rsidR="00097E98" w:rsidRPr="00442838" w:rsidRDefault="00097E98" w:rsidP="000F163C">
            <w:pPr>
              <w:spacing w:line="360" w:lineRule="auto"/>
            </w:pPr>
          </w:p>
        </w:tc>
      </w:tr>
      <w:tr w:rsidR="00097E98" w:rsidRPr="00442838" w14:paraId="38130B04" w14:textId="77777777" w:rsidTr="000F163C">
        <w:trPr>
          <w:trHeight w:val="441"/>
        </w:trPr>
        <w:tc>
          <w:tcPr>
            <w:tcW w:w="1251" w:type="dxa"/>
          </w:tcPr>
          <w:p w14:paraId="7D0A6084" w14:textId="77777777" w:rsidR="00097E98" w:rsidRPr="00442838" w:rsidRDefault="00097E98" w:rsidP="000F163C">
            <w:pPr>
              <w:spacing w:line="360" w:lineRule="auto"/>
            </w:pPr>
          </w:p>
        </w:tc>
        <w:tc>
          <w:tcPr>
            <w:tcW w:w="1652" w:type="dxa"/>
          </w:tcPr>
          <w:p w14:paraId="12259D85" w14:textId="77777777" w:rsidR="00097E98" w:rsidRPr="00442838" w:rsidRDefault="00097E98" w:rsidP="000F163C">
            <w:pPr>
              <w:spacing w:line="360" w:lineRule="auto"/>
            </w:pPr>
          </w:p>
        </w:tc>
        <w:tc>
          <w:tcPr>
            <w:tcW w:w="3719" w:type="dxa"/>
          </w:tcPr>
          <w:p w14:paraId="4818AAA4" w14:textId="77777777" w:rsidR="00097E98" w:rsidRPr="00442838" w:rsidRDefault="00097E98" w:rsidP="000F163C">
            <w:pPr>
              <w:spacing w:line="360" w:lineRule="auto"/>
            </w:pPr>
          </w:p>
        </w:tc>
        <w:tc>
          <w:tcPr>
            <w:tcW w:w="880" w:type="dxa"/>
          </w:tcPr>
          <w:p w14:paraId="75573FAC" w14:textId="77777777" w:rsidR="00097E98" w:rsidRPr="00442838" w:rsidRDefault="00097E98" w:rsidP="000F163C">
            <w:pPr>
              <w:spacing w:line="360" w:lineRule="auto"/>
            </w:pPr>
          </w:p>
        </w:tc>
        <w:tc>
          <w:tcPr>
            <w:tcW w:w="724" w:type="dxa"/>
          </w:tcPr>
          <w:p w14:paraId="2F32B17B" w14:textId="77777777" w:rsidR="00097E98" w:rsidRPr="00442838" w:rsidRDefault="00097E98" w:rsidP="000F163C">
            <w:pPr>
              <w:spacing w:line="360" w:lineRule="auto"/>
            </w:pPr>
          </w:p>
        </w:tc>
        <w:tc>
          <w:tcPr>
            <w:tcW w:w="724" w:type="dxa"/>
          </w:tcPr>
          <w:p w14:paraId="46CF893C" w14:textId="77777777" w:rsidR="00097E98" w:rsidRPr="00442838" w:rsidRDefault="00097E98" w:rsidP="000F163C">
            <w:pPr>
              <w:spacing w:line="360" w:lineRule="auto"/>
            </w:pPr>
          </w:p>
        </w:tc>
        <w:tc>
          <w:tcPr>
            <w:tcW w:w="1976" w:type="dxa"/>
          </w:tcPr>
          <w:p w14:paraId="22D09C90" w14:textId="77777777" w:rsidR="00097E98" w:rsidRPr="00442838" w:rsidRDefault="00097E98" w:rsidP="000F163C">
            <w:pPr>
              <w:spacing w:line="360" w:lineRule="auto"/>
            </w:pPr>
          </w:p>
        </w:tc>
      </w:tr>
      <w:tr w:rsidR="00097E98" w:rsidRPr="00442838" w14:paraId="6760CBCA" w14:textId="77777777" w:rsidTr="000F163C">
        <w:trPr>
          <w:trHeight w:val="896"/>
        </w:trPr>
        <w:tc>
          <w:tcPr>
            <w:tcW w:w="1251" w:type="dxa"/>
          </w:tcPr>
          <w:p w14:paraId="4D9A75F7" w14:textId="77777777" w:rsidR="00097E98" w:rsidRPr="00442838" w:rsidRDefault="00097E98" w:rsidP="000F163C">
            <w:pPr>
              <w:spacing w:line="360" w:lineRule="auto"/>
            </w:pPr>
          </w:p>
        </w:tc>
        <w:tc>
          <w:tcPr>
            <w:tcW w:w="1652" w:type="dxa"/>
          </w:tcPr>
          <w:p w14:paraId="39AC5295" w14:textId="77777777" w:rsidR="00097E98" w:rsidRPr="00442838" w:rsidRDefault="00097E98" w:rsidP="000F163C">
            <w:pPr>
              <w:spacing w:line="360" w:lineRule="auto"/>
            </w:pPr>
          </w:p>
        </w:tc>
        <w:tc>
          <w:tcPr>
            <w:tcW w:w="3719" w:type="dxa"/>
          </w:tcPr>
          <w:p w14:paraId="22E8ED68" w14:textId="77777777" w:rsidR="00097E98" w:rsidRPr="00442838" w:rsidRDefault="00097E98" w:rsidP="000F163C">
            <w:pPr>
              <w:spacing w:line="360" w:lineRule="auto"/>
            </w:pPr>
          </w:p>
        </w:tc>
        <w:tc>
          <w:tcPr>
            <w:tcW w:w="880" w:type="dxa"/>
          </w:tcPr>
          <w:p w14:paraId="5CE86900" w14:textId="77777777" w:rsidR="00097E98" w:rsidRPr="00442838" w:rsidRDefault="00097E98" w:rsidP="000F163C">
            <w:pPr>
              <w:spacing w:line="360" w:lineRule="auto"/>
            </w:pPr>
          </w:p>
        </w:tc>
        <w:tc>
          <w:tcPr>
            <w:tcW w:w="724" w:type="dxa"/>
          </w:tcPr>
          <w:p w14:paraId="5B110402" w14:textId="77777777" w:rsidR="00097E98" w:rsidRPr="00442838" w:rsidRDefault="00097E98" w:rsidP="000F163C">
            <w:pPr>
              <w:spacing w:line="360" w:lineRule="auto"/>
            </w:pPr>
          </w:p>
        </w:tc>
        <w:tc>
          <w:tcPr>
            <w:tcW w:w="724" w:type="dxa"/>
          </w:tcPr>
          <w:p w14:paraId="36D3A6DB" w14:textId="77777777" w:rsidR="00097E98" w:rsidRPr="00442838" w:rsidRDefault="00097E98" w:rsidP="000F163C">
            <w:pPr>
              <w:spacing w:line="360" w:lineRule="auto"/>
            </w:pPr>
          </w:p>
        </w:tc>
        <w:tc>
          <w:tcPr>
            <w:tcW w:w="1976" w:type="dxa"/>
          </w:tcPr>
          <w:p w14:paraId="70B4E923" w14:textId="77777777" w:rsidR="00097E98" w:rsidRPr="00442838" w:rsidRDefault="00097E98" w:rsidP="000F163C">
            <w:pPr>
              <w:spacing w:line="360" w:lineRule="auto"/>
            </w:pPr>
          </w:p>
        </w:tc>
      </w:tr>
    </w:tbl>
    <w:p w14:paraId="0776E9C4" w14:textId="77777777" w:rsidR="00097E98" w:rsidRPr="00442838" w:rsidRDefault="00097E98" w:rsidP="00097E98">
      <w:pPr>
        <w:rPr>
          <w:sz w:val="24"/>
        </w:rPr>
      </w:pPr>
    </w:p>
    <w:p w14:paraId="77F2AE7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1223543" w14:textId="77777777" w:rsidTr="000F163C">
        <w:tc>
          <w:tcPr>
            <w:tcW w:w="3596" w:type="dxa"/>
          </w:tcPr>
          <w:p w14:paraId="341BCFCA" w14:textId="77777777" w:rsidR="00097E98" w:rsidRPr="00442838" w:rsidRDefault="00097E98" w:rsidP="000F163C">
            <w:pPr>
              <w:rPr>
                <w:sz w:val="24"/>
              </w:rPr>
            </w:pPr>
          </w:p>
        </w:tc>
        <w:tc>
          <w:tcPr>
            <w:tcW w:w="3597" w:type="dxa"/>
          </w:tcPr>
          <w:p w14:paraId="29FF5A04" w14:textId="77777777" w:rsidR="00097E98" w:rsidRPr="00442838" w:rsidRDefault="00097E98" w:rsidP="000F163C">
            <w:pPr>
              <w:rPr>
                <w:sz w:val="24"/>
              </w:rPr>
            </w:pPr>
          </w:p>
        </w:tc>
        <w:tc>
          <w:tcPr>
            <w:tcW w:w="3597" w:type="dxa"/>
          </w:tcPr>
          <w:p w14:paraId="442D18EE" w14:textId="77777777" w:rsidR="00097E98" w:rsidRPr="00442838" w:rsidRDefault="00097E98" w:rsidP="000F163C">
            <w:pPr>
              <w:rPr>
                <w:sz w:val="24"/>
              </w:rPr>
            </w:pPr>
          </w:p>
        </w:tc>
      </w:tr>
      <w:tr w:rsidR="00097E98" w:rsidRPr="00442838" w14:paraId="5C9B6FE0" w14:textId="77777777" w:rsidTr="000F163C">
        <w:tc>
          <w:tcPr>
            <w:tcW w:w="3596" w:type="dxa"/>
          </w:tcPr>
          <w:p w14:paraId="6861F3CD" w14:textId="77777777" w:rsidR="00097E98" w:rsidRPr="00442838" w:rsidRDefault="00097E98" w:rsidP="000F163C">
            <w:pPr>
              <w:rPr>
                <w:sz w:val="24"/>
              </w:rPr>
            </w:pPr>
          </w:p>
        </w:tc>
        <w:tc>
          <w:tcPr>
            <w:tcW w:w="3597" w:type="dxa"/>
          </w:tcPr>
          <w:p w14:paraId="10D2DC9D" w14:textId="77777777" w:rsidR="00097E98" w:rsidRPr="00442838" w:rsidRDefault="00097E98" w:rsidP="000F163C">
            <w:pPr>
              <w:rPr>
                <w:sz w:val="24"/>
              </w:rPr>
            </w:pPr>
          </w:p>
        </w:tc>
        <w:tc>
          <w:tcPr>
            <w:tcW w:w="3597" w:type="dxa"/>
          </w:tcPr>
          <w:p w14:paraId="04661E0C" w14:textId="77777777" w:rsidR="00097E98" w:rsidRPr="00442838" w:rsidRDefault="00097E98" w:rsidP="000F163C">
            <w:pPr>
              <w:rPr>
                <w:sz w:val="24"/>
              </w:rPr>
            </w:pPr>
          </w:p>
        </w:tc>
      </w:tr>
    </w:tbl>
    <w:p w14:paraId="521FC315" w14:textId="77777777" w:rsidR="00097E98" w:rsidRPr="00442838" w:rsidRDefault="00097E98" w:rsidP="00097E98">
      <w:pPr>
        <w:rPr>
          <w:sz w:val="24"/>
        </w:rPr>
      </w:pPr>
    </w:p>
    <w:p w14:paraId="278BED3F" w14:textId="77777777" w:rsidR="00097E98" w:rsidRPr="00442838" w:rsidRDefault="00097E98" w:rsidP="00097E98">
      <w:pPr>
        <w:rPr>
          <w:sz w:val="24"/>
        </w:rPr>
      </w:pPr>
      <w:r w:rsidRPr="00442838">
        <w:rPr>
          <w:sz w:val="24"/>
        </w:rPr>
        <w:t>Sprites:</w:t>
      </w:r>
    </w:p>
    <w:p w14:paraId="3E1963F3" w14:textId="77777777" w:rsidR="00097E98" w:rsidRPr="00442838" w:rsidRDefault="00097E98" w:rsidP="00097E98">
      <w:pPr>
        <w:rPr>
          <w:sz w:val="24"/>
        </w:rPr>
      </w:pPr>
      <w:r w:rsidRPr="00442838">
        <w:rPr>
          <w:sz w:val="24"/>
        </w:rPr>
        <w:br w:type="page"/>
      </w:r>
    </w:p>
    <w:p w14:paraId="6F1C47DA" w14:textId="77777777" w:rsidR="00097E98" w:rsidRPr="00442838" w:rsidRDefault="00097E98" w:rsidP="00097E98">
      <w:pPr>
        <w:rPr>
          <w:sz w:val="24"/>
        </w:rPr>
      </w:pPr>
      <w:r w:rsidRPr="00442838">
        <w:rPr>
          <w:sz w:val="24"/>
        </w:rPr>
        <w:lastRenderedPageBreak/>
        <w:t>Family Page</w:t>
      </w:r>
    </w:p>
    <w:p w14:paraId="2AFD699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6C86ED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6C10D8" w14:textId="77777777" w:rsidTr="000F163C">
        <w:trPr>
          <w:trHeight w:val="896"/>
        </w:trPr>
        <w:tc>
          <w:tcPr>
            <w:tcW w:w="1251" w:type="dxa"/>
          </w:tcPr>
          <w:p w14:paraId="625115A8" w14:textId="77777777" w:rsidR="00097E98" w:rsidRPr="00442838" w:rsidRDefault="00097E98" w:rsidP="000F163C">
            <w:pPr>
              <w:spacing w:line="360" w:lineRule="auto"/>
            </w:pPr>
            <w:r w:rsidRPr="00442838">
              <w:t>Pokemon</w:t>
            </w:r>
          </w:p>
          <w:p w14:paraId="5BB8A8EB" w14:textId="77777777" w:rsidR="00097E98" w:rsidRPr="00442838" w:rsidRDefault="00097E98" w:rsidP="000F163C">
            <w:pPr>
              <w:spacing w:line="360" w:lineRule="auto"/>
            </w:pPr>
            <w:r w:rsidRPr="00442838">
              <w:t>Name</w:t>
            </w:r>
          </w:p>
        </w:tc>
        <w:tc>
          <w:tcPr>
            <w:tcW w:w="1652" w:type="dxa"/>
          </w:tcPr>
          <w:p w14:paraId="563525DF" w14:textId="77777777" w:rsidR="00097E98" w:rsidRPr="00442838" w:rsidRDefault="00097E98" w:rsidP="000F163C">
            <w:pPr>
              <w:spacing w:line="360" w:lineRule="auto"/>
            </w:pPr>
            <w:r w:rsidRPr="00442838">
              <w:t>Pokemon Number</w:t>
            </w:r>
          </w:p>
        </w:tc>
        <w:tc>
          <w:tcPr>
            <w:tcW w:w="3719" w:type="dxa"/>
          </w:tcPr>
          <w:p w14:paraId="4FFAC86F" w14:textId="77777777" w:rsidR="00097E98" w:rsidRPr="00442838" w:rsidRDefault="00097E98" w:rsidP="000F163C">
            <w:pPr>
              <w:spacing w:line="360" w:lineRule="auto"/>
            </w:pPr>
            <w:r w:rsidRPr="00442838">
              <w:t>Base Stats</w:t>
            </w:r>
          </w:p>
          <w:p w14:paraId="62E81DC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DCBDBEB" w14:textId="77777777" w:rsidR="00097E98" w:rsidRPr="00442838" w:rsidRDefault="00097E98" w:rsidP="000F163C">
            <w:pPr>
              <w:spacing w:line="360" w:lineRule="auto"/>
            </w:pPr>
            <w:r w:rsidRPr="00442838">
              <w:t>Ability</w:t>
            </w:r>
          </w:p>
        </w:tc>
        <w:tc>
          <w:tcPr>
            <w:tcW w:w="724" w:type="dxa"/>
          </w:tcPr>
          <w:p w14:paraId="10C0CB26" w14:textId="77777777" w:rsidR="00097E98" w:rsidRPr="00442838" w:rsidRDefault="00097E98" w:rsidP="000F163C">
            <w:pPr>
              <w:spacing w:line="360" w:lineRule="auto"/>
            </w:pPr>
            <w:r w:rsidRPr="00442838">
              <w:t>Type 1</w:t>
            </w:r>
          </w:p>
        </w:tc>
        <w:tc>
          <w:tcPr>
            <w:tcW w:w="724" w:type="dxa"/>
          </w:tcPr>
          <w:p w14:paraId="4F3E1F2F" w14:textId="77777777" w:rsidR="00097E98" w:rsidRPr="00442838" w:rsidRDefault="00097E98" w:rsidP="000F163C">
            <w:pPr>
              <w:spacing w:line="360" w:lineRule="auto"/>
            </w:pPr>
            <w:r w:rsidRPr="00442838">
              <w:t>Type 2</w:t>
            </w:r>
          </w:p>
        </w:tc>
        <w:tc>
          <w:tcPr>
            <w:tcW w:w="1976" w:type="dxa"/>
          </w:tcPr>
          <w:p w14:paraId="1D3F38A0" w14:textId="77777777" w:rsidR="00097E98" w:rsidRPr="00442838" w:rsidRDefault="00097E98" w:rsidP="000F163C">
            <w:pPr>
              <w:spacing w:line="360" w:lineRule="auto"/>
            </w:pPr>
            <w:r w:rsidRPr="00442838">
              <w:t>Evolution</w:t>
            </w:r>
          </w:p>
        </w:tc>
      </w:tr>
      <w:tr w:rsidR="00097E98" w:rsidRPr="00442838" w14:paraId="5C7B629E" w14:textId="77777777" w:rsidTr="000F163C">
        <w:trPr>
          <w:trHeight w:val="454"/>
        </w:trPr>
        <w:tc>
          <w:tcPr>
            <w:tcW w:w="1251" w:type="dxa"/>
          </w:tcPr>
          <w:p w14:paraId="55CEE338" w14:textId="77777777" w:rsidR="00097E98" w:rsidRPr="00442838" w:rsidRDefault="00097E98" w:rsidP="000F163C">
            <w:pPr>
              <w:spacing w:line="360" w:lineRule="auto"/>
            </w:pPr>
          </w:p>
        </w:tc>
        <w:tc>
          <w:tcPr>
            <w:tcW w:w="1652" w:type="dxa"/>
          </w:tcPr>
          <w:p w14:paraId="7CEFB062" w14:textId="77777777" w:rsidR="00097E98" w:rsidRPr="00442838" w:rsidRDefault="00097E98" w:rsidP="000F163C">
            <w:pPr>
              <w:spacing w:line="360" w:lineRule="auto"/>
            </w:pPr>
          </w:p>
        </w:tc>
        <w:tc>
          <w:tcPr>
            <w:tcW w:w="3719" w:type="dxa"/>
          </w:tcPr>
          <w:p w14:paraId="124EA607" w14:textId="77777777" w:rsidR="00097E98" w:rsidRPr="00442838" w:rsidRDefault="00097E98" w:rsidP="000F163C">
            <w:pPr>
              <w:spacing w:line="360" w:lineRule="auto"/>
            </w:pPr>
          </w:p>
        </w:tc>
        <w:tc>
          <w:tcPr>
            <w:tcW w:w="880" w:type="dxa"/>
          </w:tcPr>
          <w:p w14:paraId="6E4408EC" w14:textId="77777777" w:rsidR="00097E98" w:rsidRPr="00442838" w:rsidRDefault="00097E98" w:rsidP="000F163C">
            <w:pPr>
              <w:spacing w:line="360" w:lineRule="auto"/>
            </w:pPr>
          </w:p>
        </w:tc>
        <w:tc>
          <w:tcPr>
            <w:tcW w:w="724" w:type="dxa"/>
          </w:tcPr>
          <w:p w14:paraId="43173048" w14:textId="77777777" w:rsidR="00097E98" w:rsidRPr="00442838" w:rsidRDefault="00097E98" w:rsidP="000F163C">
            <w:pPr>
              <w:spacing w:line="360" w:lineRule="auto"/>
            </w:pPr>
          </w:p>
        </w:tc>
        <w:tc>
          <w:tcPr>
            <w:tcW w:w="724" w:type="dxa"/>
          </w:tcPr>
          <w:p w14:paraId="6BA41F62" w14:textId="77777777" w:rsidR="00097E98" w:rsidRPr="00442838" w:rsidRDefault="00097E98" w:rsidP="000F163C">
            <w:pPr>
              <w:spacing w:line="360" w:lineRule="auto"/>
            </w:pPr>
          </w:p>
        </w:tc>
        <w:tc>
          <w:tcPr>
            <w:tcW w:w="1976" w:type="dxa"/>
          </w:tcPr>
          <w:p w14:paraId="1254DBA7" w14:textId="77777777" w:rsidR="00097E98" w:rsidRPr="00442838" w:rsidRDefault="00097E98" w:rsidP="000F163C">
            <w:pPr>
              <w:spacing w:line="360" w:lineRule="auto"/>
            </w:pPr>
          </w:p>
        </w:tc>
      </w:tr>
      <w:tr w:rsidR="00097E98" w:rsidRPr="00442838" w14:paraId="61892FF4" w14:textId="77777777" w:rsidTr="000F163C">
        <w:trPr>
          <w:trHeight w:val="441"/>
        </w:trPr>
        <w:tc>
          <w:tcPr>
            <w:tcW w:w="1251" w:type="dxa"/>
          </w:tcPr>
          <w:p w14:paraId="04833625" w14:textId="77777777" w:rsidR="00097E98" w:rsidRPr="00442838" w:rsidRDefault="00097E98" w:rsidP="000F163C">
            <w:pPr>
              <w:spacing w:line="360" w:lineRule="auto"/>
            </w:pPr>
          </w:p>
        </w:tc>
        <w:tc>
          <w:tcPr>
            <w:tcW w:w="1652" w:type="dxa"/>
          </w:tcPr>
          <w:p w14:paraId="38C0EEC0" w14:textId="77777777" w:rsidR="00097E98" w:rsidRPr="00442838" w:rsidRDefault="00097E98" w:rsidP="000F163C">
            <w:pPr>
              <w:spacing w:line="360" w:lineRule="auto"/>
            </w:pPr>
          </w:p>
        </w:tc>
        <w:tc>
          <w:tcPr>
            <w:tcW w:w="3719" w:type="dxa"/>
          </w:tcPr>
          <w:p w14:paraId="5C941643" w14:textId="77777777" w:rsidR="00097E98" w:rsidRPr="00442838" w:rsidRDefault="00097E98" w:rsidP="000F163C">
            <w:pPr>
              <w:spacing w:line="360" w:lineRule="auto"/>
            </w:pPr>
          </w:p>
        </w:tc>
        <w:tc>
          <w:tcPr>
            <w:tcW w:w="880" w:type="dxa"/>
          </w:tcPr>
          <w:p w14:paraId="3826F25D" w14:textId="77777777" w:rsidR="00097E98" w:rsidRPr="00442838" w:rsidRDefault="00097E98" w:rsidP="000F163C">
            <w:pPr>
              <w:spacing w:line="360" w:lineRule="auto"/>
            </w:pPr>
          </w:p>
        </w:tc>
        <w:tc>
          <w:tcPr>
            <w:tcW w:w="724" w:type="dxa"/>
          </w:tcPr>
          <w:p w14:paraId="492CB473" w14:textId="77777777" w:rsidR="00097E98" w:rsidRPr="00442838" w:rsidRDefault="00097E98" w:rsidP="000F163C">
            <w:pPr>
              <w:spacing w:line="360" w:lineRule="auto"/>
            </w:pPr>
          </w:p>
        </w:tc>
        <w:tc>
          <w:tcPr>
            <w:tcW w:w="724" w:type="dxa"/>
          </w:tcPr>
          <w:p w14:paraId="53137160" w14:textId="77777777" w:rsidR="00097E98" w:rsidRPr="00442838" w:rsidRDefault="00097E98" w:rsidP="000F163C">
            <w:pPr>
              <w:spacing w:line="360" w:lineRule="auto"/>
            </w:pPr>
          </w:p>
        </w:tc>
        <w:tc>
          <w:tcPr>
            <w:tcW w:w="1976" w:type="dxa"/>
          </w:tcPr>
          <w:p w14:paraId="2BF1424C" w14:textId="77777777" w:rsidR="00097E98" w:rsidRPr="00442838" w:rsidRDefault="00097E98" w:rsidP="000F163C">
            <w:pPr>
              <w:spacing w:line="360" w:lineRule="auto"/>
            </w:pPr>
          </w:p>
        </w:tc>
      </w:tr>
      <w:tr w:rsidR="00097E98" w:rsidRPr="00442838" w14:paraId="3BD0E7F7" w14:textId="77777777" w:rsidTr="000F163C">
        <w:trPr>
          <w:trHeight w:val="441"/>
        </w:trPr>
        <w:tc>
          <w:tcPr>
            <w:tcW w:w="1251" w:type="dxa"/>
          </w:tcPr>
          <w:p w14:paraId="67019561" w14:textId="77777777" w:rsidR="00097E98" w:rsidRPr="00442838" w:rsidRDefault="00097E98" w:rsidP="000F163C">
            <w:pPr>
              <w:spacing w:line="360" w:lineRule="auto"/>
            </w:pPr>
          </w:p>
        </w:tc>
        <w:tc>
          <w:tcPr>
            <w:tcW w:w="1652" w:type="dxa"/>
          </w:tcPr>
          <w:p w14:paraId="42CCA01A" w14:textId="77777777" w:rsidR="00097E98" w:rsidRPr="00442838" w:rsidRDefault="00097E98" w:rsidP="000F163C">
            <w:pPr>
              <w:spacing w:line="360" w:lineRule="auto"/>
            </w:pPr>
          </w:p>
        </w:tc>
        <w:tc>
          <w:tcPr>
            <w:tcW w:w="3719" w:type="dxa"/>
          </w:tcPr>
          <w:p w14:paraId="3F26D492" w14:textId="77777777" w:rsidR="00097E98" w:rsidRPr="00442838" w:rsidRDefault="00097E98" w:rsidP="000F163C">
            <w:pPr>
              <w:spacing w:line="360" w:lineRule="auto"/>
            </w:pPr>
          </w:p>
        </w:tc>
        <w:tc>
          <w:tcPr>
            <w:tcW w:w="880" w:type="dxa"/>
          </w:tcPr>
          <w:p w14:paraId="4FB5B7AF" w14:textId="77777777" w:rsidR="00097E98" w:rsidRPr="00442838" w:rsidRDefault="00097E98" w:rsidP="000F163C">
            <w:pPr>
              <w:spacing w:line="360" w:lineRule="auto"/>
            </w:pPr>
          </w:p>
        </w:tc>
        <w:tc>
          <w:tcPr>
            <w:tcW w:w="724" w:type="dxa"/>
          </w:tcPr>
          <w:p w14:paraId="09549BD4" w14:textId="77777777" w:rsidR="00097E98" w:rsidRPr="00442838" w:rsidRDefault="00097E98" w:rsidP="000F163C">
            <w:pPr>
              <w:spacing w:line="360" w:lineRule="auto"/>
            </w:pPr>
          </w:p>
        </w:tc>
        <w:tc>
          <w:tcPr>
            <w:tcW w:w="724" w:type="dxa"/>
          </w:tcPr>
          <w:p w14:paraId="0DEAD309" w14:textId="77777777" w:rsidR="00097E98" w:rsidRPr="00442838" w:rsidRDefault="00097E98" w:rsidP="000F163C">
            <w:pPr>
              <w:spacing w:line="360" w:lineRule="auto"/>
            </w:pPr>
          </w:p>
        </w:tc>
        <w:tc>
          <w:tcPr>
            <w:tcW w:w="1976" w:type="dxa"/>
          </w:tcPr>
          <w:p w14:paraId="04AEAA88" w14:textId="77777777" w:rsidR="00097E98" w:rsidRPr="00442838" w:rsidRDefault="00097E98" w:rsidP="000F163C">
            <w:pPr>
              <w:spacing w:line="360" w:lineRule="auto"/>
            </w:pPr>
          </w:p>
        </w:tc>
      </w:tr>
      <w:tr w:rsidR="00097E98" w:rsidRPr="00442838" w14:paraId="06FF4277" w14:textId="77777777" w:rsidTr="000F163C">
        <w:trPr>
          <w:trHeight w:val="896"/>
        </w:trPr>
        <w:tc>
          <w:tcPr>
            <w:tcW w:w="1251" w:type="dxa"/>
          </w:tcPr>
          <w:p w14:paraId="585FD049" w14:textId="77777777" w:rsidR="00097E98" w:rsidRPr="00442838" w:rsidRDefault="00097E98" w:rsidP="000F163C">
            <w:pPr>
              <w:spacing w:line="360" w:lineRule="auto"/>
            </w:pPr>
          </w:p>
        </w:tc>
        <w:tc>
          <w:tcPr>
            <w:tcW w:w="1652" w:type="dxa"/>
          </w:tcPr>
          <w:p w14:paraId="6EC66D63" w14:textId="77777777" w:rsidR="00097E98" w:rsidRPr="00442838" w:rsidRDefault="00097E98" w:rsidP="000F163C">
            <w:pPr>
              <w:spacing w:line="360" w:lineRule="auto"/>
            </w:pPr>
          </w:p>
        </w:tc>
        <w:tc>
          <w:tcPr>
            <w:tcW w:w="3719" w:type="dxa"/>
          </w:tcPr>
          <w:p w14:paraId="4D5F6C3F" w14:textId="77777777" w:rsidR="00097E98" w:rsidRPr="00442838" w:rsidRDefault="00097E98" w:rsidP="000F163C">
            <w:pPr>
              <w:spacing w:line="360" w:lineRule="auto"/>
            </w:pPr>
          </w:p>
        </w:tc>
        <w:tc>
          <w:tcPr>
            <w:tcW w:w="880" w:type="dxa"/>
          </w:tcPr>
          <w:p w14:paraId="60C87B56" w14:textId="77777777" w:rsidR="00097E98" w:rsidRPr="00442838" w:rsidRDefault="00097E98" w:rsidP="000F163C">
            <w:pPr>
              <w:spacing w:line="360" w:lineRule="auto"/>
            </w:pPr>
          </w:p>
        </w:tc>
        <w:tc>
          <w:tcPr>
            <w:tcW w:w="724" w:type="dxa"/>
          </w:tcPr>
          <w:p w14:paraId="063072E7" w14:textId="77777777" w:rsidR="00097E98" w:rsidRPr="00442838" w:rsidRDefault="00097E98" w:rsidP="000F163C">
            <w:pPr>
              <w:spacing w:line="360" w:lineRule="auto"/>
            </w:pPr>
          </w:p>
        </w:tc>
        <w:tc>
          <w:tcPr>
            <w:tcW w:w="724" w:type="dxa"/>
          </w:tcPr>
          <w:p w14:paraId="0BB4C789" w14:textId="77777777" w:rsidR="00097E98" w:rsidRPr="00442838" w:rsidRDefault="00097E98" w:rsidP="000F163C">
            <w:pPr>
              <w:spacing w:line="360" w:lineRule="auto"/>
            </w:pPr>
          </w:p>
        </w:tc>
        <w:tc>
          <w:tcPr>
            <w:tcW w:w="1976" w:type="dxa"/>
          </w:tcPr>
          <w:p w14:paraId="31578E6A" w14:textId="77777777" w:rsidR="00097E98" w:rsidRPr="00442838" w:rsidRDefault="00097E98" w:rsidP="000F163C">
            <w:pPr>
              <w:spacing w:line="360" w:lineRule="auto"/>
            </w:pPr>
          </w:p>
        </w:tc>
      </w:tr>
    </w:tbl>
    <w:p w14:paraId="09A58D6D" w14:textId="77777777" w:rsidR="00097E98" w:rsidRPr="00442838" w:rsidRDefault="00097E98" w:rsidP="00097E98">
      <w:pPr>
        <w:rPr>
          <w:sz w:val="24"/>
        </w:rPr>
      </w:pPr>
    </w:p>
    <w:p w14:paraId="2F2F38E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4B84232" w14:textId="77777777" w:rsidTr="000F163C">
        <w:tc>
          <w:tcPr>
            <w:tcW w:w="3596" w:type="dxa"/>
          </w:tcPr>
          <w:p w14:paraId="41A7F45A" w14:textId="77777777" w:rsidR="00097E98" w:rsidRPr="00442838" w:rsidRDefault="00097E98" w:rsidP="000F163C">
            <w:pPr>
              <w:rPr>
                <w:sz w:val="24"/>
              </w:rPr>
            </w:pPr>
          </w:p>
        </w:tc>
        <w:tc>
          <w:tcPr>
            <w:tcW w:w="3597" w:type="dxa"/>
          </w:tcPr>
          <w:p w14:paraId="6355FE21" w14:textId="77777777" w:rsidR="00097E98" w:rsidRPr="00442838" w:rsidRDefault="00097E98" w:rsidP="000F163C">
            <w:pPr>
              <w:rPr>
                <w:sz w:val="24"/>
              </w:rPr>
            </w:pPr>
          </w:p>
        </w:tc>
        <w:tc>
          <w:tcPr>
            <w:tcW w:w="3597" w:type="dxa"/>
          </w:tcPr>
          <w:p w14:paraId="7503253B" w14:textId="77777777" w:rsidR="00097E98" w:rsidRPr="00442838" w:rsidRDefault="00097E98" w:rsidP="000F163C">
            <w:pPr>
              <w:rPr>
                <w:sz w:val="24"/>
              </w:rPr>
            </w:pPr>
          </w:p>
        </w:tc>
      </w:tr>
      <w:tr w:rsidR="00097E98" w:rsidRPr="00442838" w14:paraId="27252751" w14:textId="77777777" w:rsidTr="000F163C">
        <w:tc>
          <w:tcPr>
            <w:tcW w:w="3596" w:type="dxa"/>
          </w:tcPr>
          <w:p w14:paraId="7BD03215" w14:textId="77777777" w:rsidR="00097E98" w:rsidRPr="00442838" w:rsidRDefault="00097E98" w:rsidP="000F163C">
            <w:pPr>
              <w:rPr>
                <w:sz w:val="24"/>
              </w:rPr>
            </w:pPr>
          </w:p>
        </w:tc>
        <w:tc>
          <w:tcPr>
            <w:tcW w:w="3597" w:type="dxa"/>
          </w:tcPr>
          <w:p w14:paraId="7D1E3920" w14:textId="77777777" w:rsidR="00097E98" w:rsidRPr="00442838" w:rsidRDefault="00097E98" w:rsidP="000F163C">
            <w:pPr>
              <w:rPr>
                <w:sz w:val="24"/>
              </w:rPr>
            </w:pPr>
          </w:p>
        </w:tc>
        <w:tc>
          <w:tcPr>
            <w:tcW w:w="3597" w:type="dxa"/>
          </w:tcPr>
          <w:p w14:paraId="0B82773D" w14:textId="77777777" w:rsidR="00097E98" w:rsidRPr="00442838" w:rsidRDefault="00097E98" w:rsidP="000F163C">
            <w:pPr>
              <w:rPr>
                <w:sz w:val="24"/>
              </w:rPr>
            </w:pPr>
          </w:p>
        </w:tc>
      </w:tr>
    </w:tbl>
    <w:p w14:paraId="57622531" w14:textId="77777777" w:rsidR="00097E98" w:rsidRPr="00442838" w:rsidRDefault="00097E98" w:rsidP="00097E98">
      <w:pPr>
        <w:rPr>
          <w:sz w:val="24"/>
        </w:rPr>
      </w:pPr>
    </w:p>
    <w:p w14:paraId="6B39AFAD" w14:textId="77777777" w:rsidR="00097E98" w:rsidRPr="00442838" w:rsidRDefault="00097E98" w:rsidP="00097E98">
      <w:pPr>
        <w:rPr>
          <w:sz w:val="24"/>
        </w:rPr>
      </w:pPr>
      <w:r w:rsidRPr="00442838">
        <w:rPr>
          <w:sz w:val="24"/>
        </w:rPr>
        <w:t>Sprites:</w:t>
      </w:r>
    </w:p>
    <w:p w14:paraId="1F1568C0" w14:textId="77777777" w:rsidR="00097E98" w:rsidRPr="00442838" w:rsidRDefault="00097E98" w:rsidP="00097E98">
      <w:pPr>
        <w:rPr>
          <w:sz w:val="24"/>
        </w:rPr>
      </w:pPr>
      <w:r w:rsidRPr="00442838">
        <w:rPr>
          <w:sz w:val="24"/>
        </w:rPr>
        <w:br w:type="page"/>
      </w:r>
    </w:p>
    <w:p w14:paraId="13604C9E" w14:textId="77777777" w:rsidR="00097E98" w:rsidRPr="00442838" w:rsidRDefault="00097E98" w:rsidP="00097E98">
      <w:pPr>
        <w:rPr>
          <w:sz w:val="24"/>
        </w:rPr>
      </w:pPr>
      <w:r w:rsidRPr="00442838">
        <w:rPr>
          <w:sz w:val="24"/>
        </w:rPr>
        <w:lastRenderedPageBreak/>
        <w:t>Family Page</w:t>
      </w:r>
    </w:p>
    <w:p w14:paraId="70680C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2A474C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93464C9" w14:textId="77777777" w:rsidTr="000F163C">
        <w:trPr>
          <w:trHeight w:val="896"/>
        </w:trPr>
        <w:tc>
          <w:tcPr>
            <w:tcW w:w="1251" w:type="dxa"/>
          </w:tcPr>
          <w:p w14:paraId="5A2170A1" w14:textId="77777777" w:rsidR="00097E98" w:rsidRPr="00442838" w:rsidRDefault="00097E98" w:rsidP="000F163C">
            <w:pPr>
              <w:spacing w:line="360" w:lineRule="auto"/>
            </w:pPr>
            <w:r w:rsidRPr="00442838">
              <w:t>Pokemon</w:t>
            </w:r>
          </w:p>
          <w:p w14:paraId="4FEAA502" w14:textId="77777777" w:rsidR="00097E98" w:rsidRPr="00442838" w:rsidRDefault="00097E98" w:rsidP="000F163C">
            <w:pPr>
              <w:spacing w:line="360" w:lineRule="auto"/>
            </w:pPr>
            <w:r w:rsidRPr="00442838">
              <w:t>Name</w:t>
            </w:r>
          </w:p>
        </w:tc>
        <w:tc>
          <w:tcPr>
            <w:tcW w:w="1652" w:type="dxa"/>
          </w:tcPr>
          <w:p w14:paraId="77C9135E" w14:textId="77777777" w:rsidR="00097E98" w:rsidRPr="00442838" w:rsidRDefault="00097E98" w:rsidP="000F163C">
            <w:pPr>
              <w:spacing w:line="360" w:lineRule="auto"/>
            </w:pPr>
            <w:r w:rsidRPr="00442838">
              <w:t>Pokemon Number</w:t>
            </w:r>
          </w:p>
        </w:tc>
        <w:tc>
          <w:tcPr>
            <w:tcW w:w="3719" w:type="dxa"/>
          </w:tcPr>
          <w:p w14:paraId="77F8EE96" w14:textId="77777777" w:rsidR="00097E98" w:rsidRPr="00442838" w:rsidRDefault="00097E98" w:rsidP="000F163C">
            <w:pPr>
              <w:spacing w:line="360" w:lineRule="auto"/>
            </w:pPr>
            <w:r w:rsidRPr="00442838">
              <w:t>Base Stats</w:t>
            </w:r>
          </w:p>
          <w:p w14:paraId="23E5F0F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75B2DE5" w14:textId="77777777" w:rsidR="00097E98" w:rsidRPr="00442838" w:rsidRDefault="00097E98" w:rsidP="000F163C">
            <w:pPr>
              <w:spacing w:line="360" w:lineRule="auto"/>
            </w:pPr>
            <w:r w:rsidRPr="00442838">
              <w:t>Ability</w:t>
            </w:r>
          </w:p>
        </w:tc>
        <w:tc>
          <w:tcPr>
            <w:tcW w:w="724" w:type="dxa"/>
          </w:tcPr>
          <w:p w14:paraId="0FFC7A11" w14:textId="77777777" w:rsidR="00097E98" w:rsidRPr="00442838" w:rsidRDefault="00097E98" w:rsidP="000F163C">
            <w:pPr>
              <w:spacing w:line="360" w:lineRule="auto"/>
            </w:pPr>
            <w:r w:rsidRPr="00442838">
              <w:t>Type 1</w:t>
            </w:r>
          </w:p>
        </w:tc>
        <w:tc>
          <w:tcPr>
            <w:tcW w:w="724" w:type="dxa"/>
          </w:tcPr>
          <w:p w14:paraId="63E3A9C7" w14:textId="77777777" w:rsidR="00097E98" w:rsidRPr="00442838" w:rsidRDefault="00097E98" w:rsidP="000F163C">
            <w:pPr>
              <w:spacing w:line="360" w:lineRule="auto"/>
            </w:pPr>
            <w:r w:rsidRPr="00442838">
              <w:t>Type 2</w:t>
            </w:r>
          </w:p>
        </w:tc>
        <w:tc>
          <w:tcPr>
            <w:tcW w:w="1976" w:type="dxa"/>
          </w:tcPr>
          <w:p w14:paraId="2FF51BB3" w14:textId="77777777" w:rsidR="00097E98" w:rsidRPr="00442838" w:rsidRDefault="00097E98" w:rsidP="000F163C">
            <w:pPr>
              <w:spacing w:line="360" w:lineRule="auto"/>
            </w:pPr>
            <w:r w:rsidRPr="00442838">
              <w:t>Evolution</w:t>
            </w:r>
          </w:p>
        </w:tc>
      </w:tr>
      <w:tr w:rsidR="00097E98" w:rsidRPr="00442838" w14:paraId="0645D184" w14:textId="77777777" w:rsidTr="000F163C">
        <w:trPr>
          <w:trHeight w:val="454"/>
        </w:trPr>
        <w:tc>
          <w:tcPr>
            <w:tcW w:w="1251" w:type="dxa"/>
          </w:tcPr>
          <w:p w14:paraId="1A0B6D28" w14:textId="77777777" w:rsidR="00097E98" w:rsidRPr="00442838" w:rsidRDefault="00097E98" w:rsidP="000F163C">
            <w:pPr>
              <w:spacing w:line="360" w:lineRule="auto"/>
            </w:pPr>
          </w:p>
        </w:tc>
        <w:tc>
          <w:tcPr>
            <w:tcW w:w="1652" w:type="dxa"/>
          </w:tcPr>
          <w:p w14:paraId="43674DDB" w14:textId="77777777" w:rsidR="00097E98" w:rsidRPr="00442838" w:rsidRDefault="00097E98" w:rsidP="000F163C">
            <w:pPr>
              <w:spacing w:line="360" w:lineRule="auto"/>
            </w:pPr>
          </w:p>
        </w:tc>
        <w:tc>
          <w:tcPr>
            <w:tcW w:w="3719" w:type="dxa"/>
          </w:tcPr>
          <w:p w14:paraId="6D22987B" w14:textId="77777777" w:rsidR="00097E98" w:rsidRPr="00442838" w:rsidRDefault="00097E98" w:rsidP="000F163C">
            <w:pPr>
              <w:spacing w:line="360" w:lineRule="auto"/>
            </w:pPr>
          </w:p>
        </w:tc>
        <w:tc>
          <w:tcPr>
            <w:tcW w:w="880" w:type="dxa"/>
          </w:tcPr>
          <w:p w14:paraId="6340A34A" w14:textId="77777777" w:rsidR="00097E98" w:rsidRPr="00442838" w:rsidRDefault="00097E98" w:rsidP="000F163C">
            <w:pPr>
              <w:spacing w:line="360" w:lineRule="auto"/>
            </w:pPr>
          </w:p>
        </w:tc>
        <w:tc>
          <w:tcPr>
            <w:tcW w:w="724" w:type="dxa"/>
          </w:tcPr>
          <w:p w14:paraId="41C52A6B" w14:textId="77777777" w:rsidR="00097E98" w:rsidRPr="00442838" w:rsidRDefault="00097E98" w:rsidP="000F163C">
            <w:pPr>
              <w:spacing w:line="360" w:lineRule="auto"/>
            </w:pPr>
          </w:p>
        </w:tc>
        <w:tc>
          <w:tcPr>
            <w:tcW w:w="724" w:type="dxa"/>
          </w:tcPr>
          <w:p w14:paraId="43F93139" w14:textId="77777777" w:rsidR="00097E98" w:rsidRPr="00442838" w:rsidRDefault="00097E98" w:rsidP="000F163C">
            <w:pPr>
              <w:spacing w:line="360" w:lineRule="auto"/>
            </w:pPr>
          </w:p>
        </w:tc>
        <w:tc>
          <w:tcPr>
            <w:tcW w:w="1976" w:type="dxa"/>
          </w:tcPr>
          <w:p w14:paraId="49E23631" w14:textId="77777777" w:rsidR="00097E98" w:rsidRPr="00442838" w:rsidRDefault="00097E98" w:rsidP="000F163C">
            <w:pPr>
              <w:spacing w:line="360" w:lineRule="auto"/>
            </w:pPr>
          </w:p>
        </w:tc>
      </w:tr>
      <w:tr w:rsidR="00097E98" w:rsidRPr="00442838" w14:paraId="343B2B83" w14:textId="77777777" w:rsidTr="000F163C">
        <w:trPr>
          <w:trHeight w:val="441"/>
        </w:trPr>
        <w:tc>
          <w:tcPr>
            <w:tcW w:w="1251" w:type="dxa"/>
          </w:tcPr>
          <w:p w14:paraId="3F837504" w14:textId="77777777" w:rsidR="00097E98" w:rsidRPr="00442838" w:rsidRDefault="00097E98" w:rsidP="000F163C">
            <w:pPr>
              <w:spacing w:line="360" w:lineRule="auto"/>
            </w:pPr>
          </w:p>
        </w:tc>
        <w:tc>
          <w:tcPr>
            <w:tcW w:w="1652" w:type="dxa"/>
          </w:tcPr>
          <w:p w14:paraId="312CFFE8" w14:textId="77777777" w:rsidR="00097E98" w:rsidRPr="00442838" w:rsidRDefault="00097E98" w:rsidP="000F163C">
            <w:pPr>
              <w:spacing w:line="360" w:lineRule="auto"/>
            </w:pPr>
          </w:p>
        </w:tc>
        <w:tc>
          <w:tcPr>
            <w:tcW w:w="3719" w:type="dxa"/>
          </w:tcPr>
          <w:p w14:paraId="26623EE0" w14:textId="77777777" w:rsidR="00097E98" w:rsidRPr="00442838" w:rsidRDefault="00097E98" w:rsidP="000F163C">
            <w:pPr>
              <w:spacing w:line="360" w:lineRule="auto"/>
            </w:pPr>
          </w:p>
        </w:tc>
        <w:tc>
          <w:tcPr>
            <w:tcW w:w="880" w:type="dxa"/>
          </w:tcPr>
          <w:p w14:paraId="2212D7D1" w14:textId="77777777" w:rsidR="00097E98" w:rsidRPr="00442838" w:rsidRDefault="00097E98" w:rsidP="000F163C">
            <w:pPr>
              <w:spacing w:line="360" w:lineRule="auto"/>
            </w:pPr>
          </w:p>
        </w:tc>
        <w:tc>
          <w:tcPr>
            <w:tcW w:w="724" w:type="dxa"/>
          </w:tcPr>
          <w:p w14:paraId="47EE287E" w14:textId="77777777" w:rsidR="00097E98" w:rsidRPr="00442838" w:rsidRDefault="00097E98" w:rsidP="000F163C">
            <w:pPr>
              <w:spacing w:line="360" w:lineRule="auto"/>
            </w:pPr>
          </w:p>
        </w:tc>
        <w:tc>
          <w:tcPr>
            <w:tcW w:w="724" w:type="dxa"/>
          </w:tcPr>
          <w:p w14:paraId="16945320" w14:textId="77777777" w:rsidR="00097E98" w:rsidRPr="00442838" w:rsidRDefault="00097E98" w:rsidP="000F163C">
            <w:pPr>
              <w:spacing w:line="360" w:lineRule="auto"/>
            </w:pPr>
          </w:p>
        </w:tc>
        <w:tc>
          <w:tcPr>
            <w:tcW w:w="1976" w:type="dxa"/>
          </w:tcPr>
          <w:p w14:paraId="5345B4F0" w14:textId="77777777" w:rsidR="00097E98" w:rsidRPr="00442838" w:rsidRDefault="00097E98" w:rsidP="000F163C">
            <w:pPr>
              <w:spacing w:line="360" w:lineRule="auto"/>
            </w:pPr>
          </w:p>
        </w:tc>
      </w:tr>
      <w:tr w:rsidR="00097E98" w:rsidRPr="00442838" w14:paraId="2CCF01F0" w14:textId="77777777" w:rsidTr="000F163C">
        <w:trPr>
          <w:trHeight w:val="441"/>
        </w:trPr>
        <w:tc>
          <w:tcPr>
            <w:tcW w:w="1251" w:type="dxa"/>
          </w:tcPr>
          <w:p w14:paraId="5D010FA3" w14:textId="77777777" w:rsidR="00097E98" w:rsidRPr="00442838" w:rsidRDefault="00097E98" w:rsidP="000F163C">
            <w:pPr>
              <w:spacing w:line="360" w:lineRule="auto"/>
            </w:pPr>
          </w:p>
        </w:tc>
        <w:tc>
          <w:tcPr>
            <w:tcW w:w="1652" w:type="dxa"/>
          </w:tcPr>
          <w:p w14:paraId="0CC1D242" w14:textId="77777777" w:rsidR="00097E98" w:rsidRPr="00442838" w:rsidRDefault="00097E98" w:rsidP="000F163C">
            <w:pPr>
              <w:spacing w:line="360" w:lineRule="auto"/>
            </w:pPr>
          </w:p>
        </w:tc>
        <w:tc>
          <w:tcPr>
            <w:tcW w:w="3719" w:type="dxa"/>
          </w:tcPr>
          <w:p w14:paraId="02ABF2FD" w14:textId="77777777" w:rsidR="00097E98" w:rsidRPr="00442838" w:rsidRDefault="00097E98" w:rsidP="000F163C">
            <w:pPr>
              <w:spacing w:line="360" w:lineRule="auto"/>
            </w:pPr>
          </w:p>
        </w:tc>
        <w:tc>
          <w:tcPr>
            <w:tcW w:w="880" w:type="dxa"/>
          </w:tcPr>
          <w:p w14:paraId="1995928E" w14:textId="77777777" w:rsidR="00097E98" w:rsidRPr="00442838" w:rsidRDefault="00097E98" w:rsidP="000F163C">
            <w:pPr>
              <w:spacing w:line="360" w:lineRule="auto"/>
            </w:pPr>
          </w:p>
        </w:tc>
        <w:tc>
          <w:tcPr>
            <w:tcW w:w="724" w:type="dxa"/>
          </w:tcPr>
          <w:p w14:paraId="1A23FF5F" w14:textId="77777777" w:rsidR="00097E98" w:rsidRPr="00442838" w:rsidRDefault="00097E98" w:rsidP="000F163C">
            <w:pPr>
              <w:spacing w:line="360" w:lineRule="auto"/>
            </w:pPr>
          </w:p>
        </w:tc>
        <w:tc>
          <w:tcPr>
            <w:tcW w:w="724" w:type="dxa"/>
          </w:tcPr>
          <w:p w14:paraId="7208A950" w14:textId="77777777" w:rsidR="00097E98" w:rsidRPr="00442838" w:rsidRDefault="00097E98" w:rsidP="000F163C">
            <w:pPr>
              <w:spacing w:line="360" w:lineRule="auto"/>
            </w:pPr>
          </w:p>
        </w:tc>
        <w:tc>
          <w:tcPr>
            <w:tcW w:w="1976" w:type="dxa"/>
          </w:tcPr>
          <w:p w14:paraId="51545F0B" w14:textId="77777777" w:rsidR="00097E98" w:rsidRPr="00442838" w:rsidRDefault="00097E98" w:rsidP="000F163C">
            <w:pPr>
              <w:spacing w:line="360" w:lineRule="auto"/>
            </w:pPr>
          </w:p>
        </w:tc>
      </w:tr>
      <w:tr w:rsidR="00097E98" w:rsidRPr="00442838" w14:paraId="08AB5771" w14:textId="77777777" w:rsidTr="000F163C">
        <w:trPr>
          <w:trHeight w:val="896"/>
        </w:trPr>
        <w:tc>
          <w:tcPr>
            <w:tcW w:w="1251" w:type="dxa"/>
          </w:tcPr>
          <w:p w14:paraId="1C8A1EF8" w14:textId="77777777" w:rsidR="00097E98" w:rsidRPr="00442838" w:rsidRDefault="00097E98" w:rsidP="000F163C">
            <w:pPr>
              <w:spacing w:line="360" w:lineRule="auto"/>
            </w:pPr>
          </w:p>
        </w:tc>
        <w:tc>
          <w:tcPr>
            <w:tcW w:w="1652" w:type="dxa"/>
          </w:tcPr>
          <w:p w14:paraId="79D2CE35" w14:textId="77777777" w:rsidR="00097E98" w:rsidRPr="00442838" w:rsidRDefault="00097E98" w:rsidP="000F163C">
            <w:pPr>
              <w:spacing w:line="360" w:lineRule="auto"/>
            </w:pPr>
          </w:p>
        </w:tc>
        <w:tc>
          <w:tcPr>
            <w:tcW w:w="3719" w:type="dxa"/>
          </w:tcPr>
          <w:p w14:paraId="273DB759" w14:textId="77777777" w:rsidR="00097E98" w:rsidRPr="00442838" w:rsidRDefault="00097E98" w:rsidP="000F163C">
            <w:pPr>
              <w:spacing w:line="360" w:lineRule="auto"/>
            </w:pPr>
          </w:p>
        </w:tc>
        <w:tc>
          <w:tcPr>
            <w:tcW w:w="880" w:type="dxa"/>
          </w:tcPr>
          <w:p w14:paraId="05AFA0FC" w14:textId="77777777" w:rsidR="00097E98" w:rsidRPr="00442838" w:rsidRDefault="00097E98" w:rsidP="000F163C">
            <w:pPr>
              <w:spacing w:line="360" w:lineRule="auto"/>
            </w:pPr>
          </w:p>
        </w:tc>
        <w:tc>
          <w:tcPr>
            <w:tcW w:w="724" w:type="dxa"/>
          </w:tcPr>
          <w:p w14:paraId="3DBF9A3F" w14:textId="77777777" w:rsidR="00097E98" w:rsidRPr="00442838" w:rsidRDefault="00097E98" w:rsidP="000F163C">
            <w:pPr>
              <w:spacing w:line="360" w:lineRule="auto"/>
            </w:pPr>
          </w:p>
        </w:tc>
        <w:tc>
          <w:tcPr>
            <w:tcW w:w="724" w:type="dxa"/>
          </w:tcPr>
          <w:p w14:paraId="7A8D2D4A" w14:textId="77777777" w:rsidR="00097E98" w:rsidRPr="00442838" w:rsidRDefault="00097E98" w:rsidP="000F163C">
            <w:pPr>
              <w:spacing w:line="360" w:lineRule="auto"/>
            </w:pPr>
          </w:p>
        </w:tc>
        <w:tc>
          <w:tcPr>
            <w:tcW w:w="1976" w:type="dxa"/>
          </w:tcPr>
          <w:p w14:paraId="150F57E3" w14:textId="77777777" w:rsidR="00097E98" w:rsidRPr="00442838" w:rsidRDefault="00097E98" w:rsidP="000F163C">
            <w:pPr>
              <w:spacing w:line="360" w:lineRule="auto"/>
            </w:pPr>
          </w:p>
        </w:tc>
      </w:tr>
    </w:tbl>
    <w:p w14:paraId="30463177" w14:textId="77777777" w:rsidR="00097E98" w:rsidRPr="00442838" w:rsidRDefault="00097E98" w:rsidP="00097E98">
      <w:pPr>
        <w:rPr>
          <w:sz w:val="24"/>
        </w:rPr>
      </w:pPr>
    </w:p>
    <w:p w14:paraId="0FE46A8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403FB0D" w14:textId="77777777" w:rsidTr="000F163C">
        <w:tc>
          <w:tcPr>
            <w:tcW w:w="3596" w:type="dxa"/>
          </w:tcPr>
          <w:p w14:paraId="48D7EE79" w14:textId="77777777" w:rsidR="00097E98" w:rsidRPr="00442838" w:rsidRDefault="00097E98" w:rsidP="000F163C">
            <w:pPr>
              <w:rPr>
                <w:sz w:val="24"/>
              </w:rPr>
            </w:pPr>
          </w:p>
        </w:tc>
        <w:tc>
          <w:tcPr>
            <w:tcW w:w="3597" w:type="dxa"/>
          </w:tcPr>
          <w:p w14:paraId="1EE47698" w14:textId="77777777" w:rsidR="00097E98" w:rsidRPr="00442838" w:rsidRDefault="00097E98" w:rsidP="000F163C">
            <w:pPr>
              <w:rPr>
                <w:sz w:val="24"/>
              </w:rPr>
            </w:pPr>
          </w:p>
        </w:tc>
        <w:tc>
          <w:tcPr>
            <w:tcW w:w="3597" w:type="dxa"/>
          </w:tcPr>
          <w:p w14:paraId="3DA66881" w14:textId="77777777" w:rsidR="00097E98" w:rsidRPr="00442838" w:rsidRDefault="00097E98" w:rsidP="000F163C">
            <w:pPr>
              <w:rPr>
                <w:sz w:val="24"/>
              </w:rPr>
            </w:pPr>
          </w:p>
        </w:tc>
      </w:tr>
      <w:tr w:rsidR="00097E98" w:rsidRPr="00442838" w14:paraId="40C3EF0E" w14:textId="77777777" w:rsidTr="000F163C">
        <w:tc>
          <w:tcPr>
            <w:tcW w:w="3596" w:type="dxa"/>
          </w:tcPr>
          <w:p w14:paraId="17C2E190" w14:textId="77777777" w:rsidR="00097E98" w:rsidRPr="00442838" w:rsidRDefault="00097E98" w:rsidP="000F163C">
            <w:pPr>
              <w:rPr>
                <w:sz w:val="24"/>
              </w:rPr>
            </w:pPr>
          </w:p>
        </w:tc>
        <w:tc>
          <w:tcPr>
            <w:tcW w:w="3597" w:type="dxa"/>
          </w:tcPr>
          <w:p w14:paraId="2A5421DD" w14:textId="77777777" w:rsidR="00097E98" w:rsidRPr="00442838" w:rsidRDefault="00097E98" w:rsidP="000F163C">
            <w:pPr>
              <w:rPr>
                <w:sz w:val="24"/>
              </w:rPr>
            </w:pPr>
          </w:p>
        </w:tc>
        <w:tc>
          <w:tcPr>
            <w:tcW w:w="3597" w:type="dxa"/>
          </w:tcPr>
          <w:p w14:paraId="78A3D8E0" w14:textId="77777777" w:rsidR="00097E98" w:rsidRPr="00442838" w:rsidRDefault="00097E98" w:rsidP="000F163C">
            <w:pPr>
              <w:rPr>
                <w:sz w:val="24"/>
              </w:rPr>
            </w:pPr>
          </w:p>
        </w:tc>
      </w:tr>
    </w:tbl>
    <w:p w14:paraId="37B6B24B" w14:textId="77777777" w:rsidR="00097E98" w:rsidRPr="00442838" w:rsidRDefault="00097E98" w:rsidP="00097E98">
      <w:pPr>
        <w:rPr>
          <w:sz w:val="24"/>
        </w:rPr>
      </w:pPr>
    </w:p>
    <w:p w14:paraId="76E2C8A6" w14:textId="77777777" w:rsidR="00097E98" w:rsidRPr="00442838" w:rsidRDefault="00097E98" w:rsidP="00097E98">
      <w:pPr>
        <w:rPr>
          <w:sz w:val="24"/>
        </w:rPr>
      </w:pPr>
      <w:r w:rsidRPr="00442838">
        <w:rPr>
          <w:sz w:val="24"/>
        </w:rPr>
        <w:t>Sprites:</w:t>
      </w:r>
    </w:p>
    <w:p w14:paraId="75388D99" w14:textId="77777777" w:rsidR="00097E98" w:rsidRPr="00442838" w:rsidRDefault="00097E98" w:rsidP="00097E98">
      <w:pPr>
        <w:rPr>
          <w:sz w:val="24"/>
        </w:rPr>
      </w:pPr>
      <w:r w:rsidRPr="00442838">
        <w:rPr>
          <w:sz w:val="24"/>
        </w:rPr>
        <w:br w:type="page"/>
      </w:r>
    </w:p>
    <w:p w14:paraId="159D2C2F" w14:textId="77777777" w:rsidR="00097E98" w:rsidRPr="00442838" w:rsidRDefault="00097E98" w:rsidP="00097E98">
      <w:pPr>
        <w:rPr>
          <w:sz w:val="24"/>
        </w:rPr>
      </w:pPr>
      <w:r w:rsidRPr="00442838">
        <w:rPr>
          <w:sz w:val="24"/>
        </w:rPr>
        <w:lastRenderedPageBreak/>
        <w:t>Family Page</w:t>
      </w:r>
    </w:p>
    <w:p w14:paraId="49B4B5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4A20DB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90D974F" w14:textId="77777777" w:rsidTr="000F163C">
        <w:trPr>
          <w:trHeight w:val="896"/>
        </w:trPr>
        <w:tc>
          <w:tcPr>
            <w:tcW w:w="1251" w:type="dxa"/>
          </w:tcPr>
          <w:p w14:paraId="47F3FE04" w14:textId="77777777" w:rsidR="00097E98" w:rsidRPr="00442838" w:rsidRDefault="00097E98" w:rsidP="000F163C">
            <w:pPr>
              <w:spacing w:line="360" w:lineRule="auto"/>
            </w:pPr>
            <w:r w:rsidRPr="00442838">
              <w:t>Pokemon</w:t>
            </w:r>
          </w:p>
          <w:p w14:paraId="7664BA90" w14:textId="77777777" w:rsidR="00097E98" w:rsidRPr="00442838" w:rsidRDefault="00097E98" w:rsidP="000F163C">
            <w:pPr>
              <w:spacing w:line="360" w:lineRule="auto"/>
            </w:pPr>
            <w:r w:rsidRPr="00442838">
              <w:t>Name</w:t>
            </w:r>
          </w:p>
        </w:tc>
        <w:tc>
          <w:tcPr>
            <w:tcW w:w="1652" w:type="dxa"/>
          </w:tcPr>
          <w:p w14:paraId="115621B9" w14:textId="77777777" w:rsidR="00097E98" w:rsidRPr="00442838" w:rsidRDefault="00097E98" w:rsidP="000F163C">
            <w:pPr>
              <w:spacing w:line="360" w:lineRule="auto"/>
            </w:pPr>
            <w:r w:rsidRPr="00442838">
              <w:t>Pokemon Number</w:t>
            </w:r>
          </w:p>
        </w:tc>
        <w:tc>
          <w:tcPr>
            <w:tcW w:w="3719" w:type="dxa"/>
          </w:tcPr>
          <w:p w14:paraId="30586FFA" w14:textId="77777777" w:rsidR="00097E98" w:rsidRPr="00442838" w:rsidRDefault="00097E98" w:rsidP="000F163C">
            <w:pPr>
              <w:spacing w:line="360" w:lineRule="auto"/>
            </w:pPr>
            <w:r w:rsidRPr="00442838">
              <w:t>Base Stats</w:t>
            </w:r>
          </w:p>
          <w:p w14:paraId="4BCCA56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4F17919" w14:textId="77777777" w:rsidR="00097E98" w:rsidRPr="00442838" w:rsidRDefault="00097E98" w:rsidP="000F163C">
            <w:pPr>
              <w:spacing w:line="360" w:lineRule="auto"/>
            </w:pPr>
            <w:r w:rsidRPr="00442838">
              <w:t>Ability</w:t>
            </w:r>
          </w:p>
        </w:tc>
        <w:tc>
          <w:tcPr>
            <w:tcW w:w="724" w:type="dxa"/>
          </w:tcPr>
          <w:p w14:paraId="3EBF550D" w14:textId="77777777" w:rsidR="00097E98" w:rsidRPr="00442838" w:rsidRDefault="00097E98" w:rsidP="000F163C">
            <w:pPr>
              <w:spacing w:line="360" w:lineRule="auto"/>
            </w:pPr>
            <w:r w:rsidRPr="00442838">
              <w:t>Type 1</w:t>
            </w:r>
          </w:p>
        </w:tc>
        <w:tc>
          <w:tcPr>
            <w:tcW w:w="724" w:type="dxa"/>
          </w:tcPr>
          <w:p w14:paraId="4D2EAA90" w14:textId="77777777" w:rsidR="00097E98" w:rsidRPr="00442838" w:rsidRDefault="00097E98" w:rsidP="000F163C">
            <w:pPr>
              <w:spacing w:line="360" w:lineRule="auto"/>
            </w:pPr>
            <w:r w:rsidRPr="00442838">
              <w:t>Type 2</w:t>
            </w:r>
          </w:p>
        </w:tc>
        <w:tc>
          <w:tcPr>
            <w:tcW w:w="1976" w:type="dxa"/>
          </w:tcPr>
          <w:p w14:paraId="12524429" w14:textId="77777777" w:rsidR="00097E98" w:rsidRPr="00442838" w:rsidRDefault="00097E98" w:rsidP="000F163C">
            <w:pPr>
              <w:spacing w:line="360" w:lineRule="auto"/>
            </w:pPr>
            <w:r w:rsidRPr="00442838">
              <w:t>Evolution</w:t>
            </w:r>
          </w:p>
        </w:tc>
      </w:tr>
      <w:tr w:rsidR="00097E98" w:rsidRPr="00442838" w14:paraId="310242A8" w14:textId="77777777" w:rsidTr="000F163C">
        <w:trPr>
          <w:trHeight w:val="454"/>
        </w:trPr>
        <w:tc>
          <w:tcPr>
            <w:tcW w:w="1251" w:type="dxa"/>
          </w:tcPr>
          <w:p w14:paraId="1972974E" w14:textId="77777777" w:rsidR="00097E98" w:rsidRPr="00442838" w:rsidRDefault="00097E98" w:rsidP="000F163C">
            <w:pPr>
              <w:spacing w:line="360" w:lineRule="auto"/>
            </w:pPr>
          </w:p>
        </w:tc>
        <w:tc>
          <w:tcPr>
            <w:tcW w:w="1652" w:type="dxa"/>
          </w:tcPr>
          <w:p w14:paraId="5C234A80" w14:textId="77777777" w:rsidR="00097E98" w:rsidRPr="00442838" w:rsidRDefault="00097E98" w:rsidP="000F163C">
            <w:pPr>
              <w:spacing w:line="360" w:lineRule="auto"/>
            </w:pPr>
          </w:p>
        </w:tc>
        <w:tc>
          <w:tcPr>
            <w:tcW w:w="3719" w:type="dxa"/>
          </w:tcPr>
          <w:p w14:paraId="50EDEF0F" w14:textId="77777777" w:rsidR="00097E98" w:rsidRPr="00442838" w:rsidRDefault="00097E98" w:rsidP="000F163C">
            <w:pPr>
              <w:spacing w:line="360" w:lineRule="auto"/>
            </w:pPr>
          </w:p>
        </w:tc>
        <w:tc>
          <w:tcPr>
            <w:tcW w:w="880" w:type="dxa"/>
          </w:tcPr>
          <w:p w14:paraId="52F8F521" w14:textId="77777777" w:rsidR="00097E98" w:rsidRPr="00442838" w:rsidRDefault="00097E98" w:rsidP="000F163C">
            <w:pPr>
              <w:spacing w:line="360" w:lineRule="auto"/>
            </w:pPr>
          </w:p>
        </w:tc>
        <w:tc>
          <w:tcPr>
            <w:tcW w:w="724" w:type="dxa"/>
          </w:tcPr>
          <w:p w14:paraId="33E0D54C" w14:textId="77777777" w:rsidR="00097E98" w:rsidRPr="00442838" w:rsidRDefault="00097E98" w:rsidP="000F163C">
            <w:pPr>
              <w:spacing w:line="360" w:lineRule="auto"/>
            </w:pPr>
          </w:p>
        </w:tc>
        <w:tc>
          <w:tcPr>
            <w:tcW w:w="724" w:type="dxa"/>
          </w:tcPr>
          <w:p w14:paraId="53638413" w14:textId="77777777" w:rsidR="00097E98" w:rsidRPr="00442838" w:rsidRDefault="00097E98" w:rsidP="000F163C">
            <w:pPr>
              <w:spacing w:line="360" w:lineRule="auto"/>
            </w:pPr>
          </w:p>
        </w:tc>
        <w:tc>
          <w:tcPr>
            <w:tcW w:w="1976" w:type="dxa"/>
          </w:tcPr>
          <w:p w14:paraId="2BCEA0F9" w14:textId="77777777" w:rsidR="00097E98" w:rsidRPr="00442838" w:rsidRDefault="00097E98" w:rsidP="000F163C">
            <w:pPr>
              <w:spacing w:line="360" w:lineRule="auto"/>
            </w:pPr>
          </w:p>
        </w:tc>
      </w:tr>
      <w:tr w:rsidR="00097E98" w:rsidRPr="00442838" w14:paraId="6C62915C" w14:textId="77777777" w:rsidTr="000F163C">
        <w:trPr>
          <w:trHeight w:val="441"/>
        </w:trPr>
        <w:tc>
          <w:tcPr>
            <w:tcW w:w="1251" w:type="dxa"/>
          </w:tcPr>
          <w:p w14:paraId="3EC3E479" w14:textId="77777777" w:rsidR="00097E98" w:rsidRPr="00442838" w:rsidRDefault="00097E98" w:rsidP="000F163C">
            <w:pPr>
              <w:spacing w:line="360" w:lineRule="auto"/>
            </w:pPr>
          </w:p>
        </w:tc>
        <w:tc>
          <w:tcPr>
            <w:tcW w:w="1652" w:type="dxa"/>
          </w:tcPr>
          <w:p w14:paraId="7C20CDB2" w14:textId="77777777" w:rsidR="00097E98" w:rsidRPr="00442838" w:rsidRDefault="00097E98" w:rsidP="000F163C">
            <w:pPr>
              <w:spacing w:line="360" w:lineRule="auto"/>
            </w:pPr>
          </w:p>
        </w:tc>
        <w:tc>
          <w:tcPr>
            <w:tcW w:w="3719" w:type="dxa"/>
          </w:tcPr>
          <w:p w14:paraId="11801A68" w14:textId="77777777" w:rsidR="00097E98" w:rsidRPr="00442838" w:rsidRDefault="00097E98" w:rsidP="000F163C">
            <w:pPr>
              <w:spacing w:line="360" w:lineRule="auto"/>
            </w:pPr>
          </w:p>
        </w:tc>
        <w:tc>
          <w:tcPr>
            <w:tcW w:w="880" w:type="dxa"/>
          </w:tcPr>
          <w:p w14:paraId="7A81BB41" w14:textId="77777777" w:rsidR="00097E98" w:rsidRPr="00442838" w:rsidRDefault="00097E98" w:rsidP="000F163C">
            <w:pPr>
              <w:spacing w:line="360" w:lineRule="auto"/>
            </w:pPr>
          </w:p>
        </w:tc>
        <w:tc>
          <w:tcPr>
            <w:tcW w:w="724" w:type="dxa"/>
          </w:tcPr>
          <w:p w14:paraId="5DF9A4A6" w14:textId="77777777" w:rsidR="00097E98" w:rsidRPr="00442838" w:rsidRDefault="00097E98" w:rsidP="000F163C">
            <w:pPr>
              <w:spacing w:line="360" w:lineRule="auto"/>
            </w:pPr>
          </w:p>
        </w:tc>
        <w:tc>
          <w:tcPr>
            <w:tcW w:w="724" w:type="dxa"/>
          </w:tcPr>
          <w:p w14:paraId="4D2E4DD8" w14:textId="77777777" w:rsidR="00097E98" w:rsidRPr="00442838" w:rsidRDefault="00097E98" w:rsidP="000F163C">
            <w:pPr>
              <w:spacing w:line="360" w:lineRule="auto"/>
            </w:pPr>
          </w:p>
        </w:tc>
        <w:tc>
          <w:tcPr>
            <w:tcW w:w="1976" w:type="dxa"/>
          </w:tcPr>
          <w:p w14:paraId="046D33A2" w14:textId="77777777" w:rsidR="00097E98" w:rsidRPr="00442838" w:rsidRDefault="00097E98" w:rsidP="000F163C">
            <w:pPr>
              <w:spacing w:line="360" w:lineRule="auto"/>
            </w:pPr>
          </w:p>
        </w:tc>
      </w:tr>
      <w:tr w:rsidR="00097E98" w:rsidRPr="00442838" w14:paraId="1EC79582" w14:textId="77777777" w:rsidTr="000F163C">
        <w:trPr>
          <w:trHeight w:val="441"/>
        </w:trPr>
        <w:tc>
          <w:tcPr>
            <w:tcW w:w="1251" w:type="dxa"/>
          </w:tcPr>
          <w:p w14:paraId="1C6F6984" w14:textId="77777777" w:rsidR="00097E98" w:rsidRPr="00442838" w:rsidRDefault="00097E98" w:rsidP="000F163C">
            <w:pPr>
              <w:spacing w:line="360" w:lineRule="auto"/>
            </w:pPr>
          </w:p>
        </w:tc>
        <w:tc>
          <w:tcPr>
            <w:tcW w:w="1652" w:type="dxa"/>
          </w:tcPr>
          <w:p w14:paraId="792FA06D" w14:textId="77777777" w:rsidR="00097E98" w:rsidRPr="00442838" w:rsidRDefault="00097E98" w:rsidP="000F163C">
            <w:pPr>
              <w:spacing w:line="360" w:lineRule="auto"/>
            </w:pPr>
          </w:p>
        </w:tc>
        <w:tc>
          <w:tcPr>
            <w:tcW w:w="3719" w:type="dxa"/>
          </w:tcPr>
          <w:p w14:paraId="332A6DA2" w14:textId="77777777" w:rsidR="00097E98" w:rsidRPr="00442838" w:rsidRDefault="00097E98" w:rsidP="000F163C">
            <w:pPr>
              <w:spacing w:line="360" w:lineRule="auto"/>
            </w:pPr>
          </w:p>
        </w:tc>
        <w:tc>
          <w:tcPr>
            <w:tcW w:w="880" w:type="dxa"/>
          </w:tcPr>
          <w:p w14:paraId="7DBCB963" w14:textId="77777777" w:rsidR="00097E98" w:rsidRPr="00442838" w:rsidRDefault="00097E98" w:rsidP="000F163C">
            <w:pPr>
              <w:spacing w:line="360" w:lineRule="auto"/>
            </w:pPr>
          </w:p>
        </w:tc>
        <w:tc>
          <w:tcPr>
            <w:tcW w:w="724" w:type="dxa"/>
          </w:tcPr>
          <w:p w14:paraId="4C210D7D" w14:textId="77777777" w:rsidR="00097E98" w:rsidRPr="00442838" w:rsidRDefault="00097E98" w:rsidP="000F163C">
            <w:pPr>
              <w:spacing w:line="360" w:lineRule="auto"/>
            </w:pPr>
          </w:p>
        </w:tc>
        <w:tc>
          <w:tcPr>
            <w:tcW w:w="724" w:type="dxa"/>
          </w:tcPr>
          <w:p w14:paraId="2B0F5E6F" w14:textId="77777777" w:rsidR="00097E98" w:rsidRPr="00442838" w:rsidRDefault="00097E98" w:rsidP="000F163C">
            <w:pPr>
              <w:spacing w:line="360" w:lineRule="auto"/>
            </w:pPr>
          </w:p>
        </w:tc>
        <w:tc>
          <w:tcPr>
            <w:tcW w:w="1976" w:type="dxa"/>
          </w:tcPr>
          <w:p w14:paraId="07A6A2FE" w14:textId="77777777" w:rsidR="00097E98" w:rsidRPr="00442838" w:rsidRDefault="00097E98" w:rsidP="000F163C">
            <w:pPr>
              <w:spacing w:line="360" w:lineRule="auto"/>
            </w:pPr>
          </w:p>
        </w:tc>
      </w:tr>
      <w:tr w:rsidR="00097E98" w:rsidRPr="00442838" w14:paraId="67123B5A" w14:textId="77777777" w:rsidTr="000F163C">
        <w:trPr>
          <w:trHeight w:val="896"/>
        </w:trPr>
        <w:tc>
          <w:tcPr>
            <w:tcW w:w="1251" w:type="dxa"/>
          </w:tcPr>
          <w:p w14:paraId="69BF6EA5" w14:textId="77777777" w:rsidR="00097E98" w:rsidRPr="00442838" w:rsidRDefault="00097E98" w:rsidP="000F163C">
            <w:pPr>
              <w:spacing w:line="360" w:lineRule="auto"/>
            </w:pPr>
          </w:p>
        </w:tc>
        <w:tc>
          <w:tcPr>
            <w:tcW w:w="1652" w:type="dxa"/>
          </w:tcPr>
          <w:p w14:paraId="7004A8A6" w14:textId="77777777" w:rsidR="00097E98" w:rsidRPr="00442838" w:rsidRDefault="00097E98" w:rsidP="000F163C">
            <w:pPr>
              <w:spacing w:line="360" w:lineRule="auto"/>
            </w:pPr>
          </w:p>
        </w:tc>
        <w:tc>
          <w:tcPr>
            <w:tcW w:w="3719" w:type="dxa"/>
          </w:tcPr>
          <w:p w14:paraId="7DC6DA0B" w14:textId="77777777" w:rsidR="00097E98" w:rsidRPr="00442838" w:rsidRDefault="00097E98" w:rsidP="000F163C">
            <w:pPr>
              <w:spacing w:line="360" w:lineRule="auto"/>
            </w:pPr>
          </w:p>
        </w:tc>
        <w:tc>
          <w:tcPr>
            <w:tcW w:w="880" w:type="dxa"/>
          </w:tcPr>
          <w:p w14:paraId="50A7CE02" w14:textId="77777777" w:rsidR="00097E98" w:rsidRPr="00442838" w:rsidRDefault="00097E98" w:rsidP="000F163C">
            <w:pPr>
              <w:spacing w:line="360" w:lineRule="auto"/>
            </w:pPr>
          </w:p>
        </w:tc>
        <w:tc>
          <w:tcPr>
            <w:tcW w:w="724" w:type="dxa"/>
          </w:tcPr>
          <w:p w14:paraId="5096FFDD" w14:textId="77777777" w:rsidR="00097E98" w:rsidRPr="00442838" w:rsidRDefault="00097E98" w:rsidP="000F163C">
            <w:pPr>
              <w:spacing w:line="360" w:lineRule="auto"/>
            </w:pPr>
          </w:p>
        </w:tc>
        <w:tc>
          <w:tcPr>
            <w:tcW w:w="724" w:type="dxa"/>
          </w:tcPr>
          <w:p w14:paraId="4BE292A8" w14:textId="77777777" w:rsidR="00097E98" w:rsidRPr="00442838" w:rsidRDefault="00097E98" w:rsidP="000F163C">
            <w:pPr>
              <w:spacing w:line="360" w:lineRule="auto"/>
            </w:pPr>
          </w:p>
        </w:tc>
        <w:tc>
          <w:tcPr>
            <w:tcW w:w="1976" w:type="dxa"/>
          </w:tcPr>
          <w:p w14:paraId="4E211AE9" w14:textId="77777777" w:rsidR="00097E98" w:rsidRPr="00442838" w:rsidRDefault="00097E98" w:rsidP="000F163C">
            <w:pPr>
              <w:spacing w:line="360" w:lineRule="auto"/>
            </w:pPr>
          </w:p>
        </w:tc>
      </w:tr>
    </w:tbl>
    <w:p w14:paraId="417BDC50" w14:textId="77777777" w:rsidR="00097E98" w:rsidRPr="00442838" w:rsidRDefault="00097E98" w:rsidP="00097E98">
      <w:pPr>
        <w:rPr>
          <w:sz w:val="24"/>
        </w:rPr>
      </w:pPr>
    </w:p>
    <w:p w14:paraId="47BFC32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78FE478" w14:textId="77777777" w:rsidTr="000F163C">
        <w:tc>
          <w:tcPr>
            <w:tcW w:w="3596" w:type="dxa"/>
          </w:tcPr>
          <w:p w14:paraId="22AD8934" w14:textId="77777777" w:rsidR="00097E98" w:rsidRPr="00442838" w:rsidRDefault="00097E98" w:rsidP="000F163C">
            <w:pPr>
              <w:rPr>
                <w:sz w:val="24"/>
              </w:rPr>
            </w:pPr>
          </w:p>
        </w:tc>
        <w:tc>
          <w:tcPr>
            <w:tcW w:w="3597" w:type="dxa"/>
          </w:tcPr>
          <w:p w14:paraId="76755CEA" w14:textId="77777777" w:rsidR="00097E98" w:rsidRPr="00442838" w:rsidRDefault="00097E98" w:rsidP="000F163C">
            <w:pPr>
              <w:rPr>
                <w:sz w:val="24"/>
              </w:rPr>
            </w:pPr>
          </w:p>
        </w:tc>
        <w:tc>
          <w:tcPr>
            <w:tcW w:w="3597" w:type="dxa"/>
          </w:tcPr>
          <w:p w14:paraId="0F7A72B9" w14:textId="77777777" w:rsidR="00097E98" w:rsidRPr="00442838" w:rsidRDefault="00097E98" w:rsidP="000F163C">
            <w:pPr>
              <w:rPr>
                <w:sz w:val="24"/>
              </w:rPr>
            </w:pPr>
          </w:p>
        </w:tc>
      </w:tr>
      <w:tr w:rsidR="00097E98" w:rsidRPr="00442838" w14:paraId="651DC876" w14:textId="77777777" w:rsidTr="000F163C">
        <w:tc>
          <w:tcPr>
            <w:tcW w:w="3596" w:type="dxa"/>
          </w:tcPr>
          <w:p w14:paraId="163CB174" w14:textId="77777777" w:rsidR="00097E98" w:rsidRPr="00442838" w:rsidRDefault="00097E98" w:rsidP="000F163C">
            <w:pPr>
              <w:rPr>
                <w:sz w:val="24"/>
              </w:rPr>
            </w:pPr>
          </w:p>
        </w:tc>
        <w:tc>
          <w:tcPr>
            <w:tcW w:w="3597" w:type="dxa"/>
          </w:tcPr>
          <w:p w14:paraId="31706B29" w14:textId="77777777" w:rsidR="00097E98" w:rsidRPr="00442838" w:rsidRDefault="00097E98" w:rsidP="000F163C">
            <w:pPr>
              <w:rPr>
                <w:sz w:val="24"/>
              </w:rPr>
            </w:pPr>
          </w:p>
        </w:tc>
        <w:tc>
          <w:tcPr>
            <w:tcW w:w="3597" w:type="dxa"/>
          </w:tcPr>
          <w:p w14:paraId="40CBCA54" w14:textId="77777777" w:rsidR="00097E98" w:rsidRPr="00442838" w:rsidRDefault="00097E98" w:rsidP="000F163C">
            <w:pPr>
              <w:rPr>
                <w:sz w:val="24"/>
              </w:rPr>
            </w:pPr>
          </w:p>
        </w:tc>
      </w:tr>
    </w:tbl>
    <w:p w14:paraId="42A04FCD" w14:textId="77777777" w:rsidR="00097E98" w:rsidRPr="00442838" w:rsidRDefault="00097E98" w:rsidP="00097E98">
      <w:pPr>
        <w:rPr>
          <w:sz w:val="24"/>
        </w:rPr>
      </w:pPr>
    </w:p>
    <w:p w14:paraId="1B224BC2" w14:textId="77777777" w:rsidR="00097E98" w:rsidRPr="00442838" w:rsidRDefault="00097E98" w:rsidP="00097E98">
      <w:pPr>
        <w:rPr>
          <w:sz w:val="24"/>
        </w:rPr>
      </w:pPr>
      <w:r w:rsidRPr="00442838">
        <w:rPr>
          <w:sz w:val="24"/>
        </w:rPr>
        <w:t>Sprites:</w:t>
      </w:r>
    </w:p>
    <w:p w14:paraId="0DC1149E" w14:textId="77777777" w:rsidR="00097E98" w:rsidRPr="00442838" w:rsidRDefault="00097E98" w:rsidP="00097E98">
      <w:pPr>
        <w:rPr>
          <w:sz w:val="24"/>
        </w:rPr>
      </w:pPr>
      <w:r w:rsidRPr="00442838">
        <w:rPr>
          <w:sz w:val="24"/>
        </w:rPr>
        <w:br w:type="page"/>
      </w:r>
    </w:p>
    <w:p w14:paraId="43409B49" w14:textId="77777777" w:rsidR="00097E98" w:rsidRPr="00442838" w:rsidRDefault="00097E98" w:rsidP="00097E98">
      <w:pPr>
        <w:rPr>
          <w:sz w:val="24"/>
        </w:rPr>
      </w:pPr>
      <w:r w:rsidRPr="00442838">
        <w:rPr>
          <w:sz w:val="24"/>
        </w:rPr>
        <w:lastRenderedPageBreak/>
        <w:t>Family Page</w:t>
      </w:r>
    </w:p>
    <w:p w14:paraId="2092079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D3A6EB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BBD0975" w14:textId="77777777" w:rsidTr="000F163C">
        <w:trPr>
          <w:trHeight w:val="896"/>
        </w:trPr>
        <w:tc>
          <w:tcPr>
            <w:tcW w:w="1251" w:type="dxa"/>
          </w:tcPr>
          <w:p w14:paraId="65B75A05" w14:textId="77777777" w:rsidR="00097E98" w:rsidRPr="00442838" w:rsidRDefault="00097E98" w:rsidP="000F163C">
            <w:pPr>
              <w:spacing w:line="360" w:lineRule="auto"/>
            </w:pPr>
            <w:r w:rsidRPr="00442838">
              <w:t>Pokemon</w:t>
            </w:r>
          </w:p>
          <w:p w14:paraId="46055A57" w14:textId="77777777" w:rsidR="00097E98" w:rsidRPr="00442838" w:rsidRDefault="00097E98" w:rsidP="000F163C">
            <w:pPr>
              <w:spacing w:line="360" w:lineRule="auto"/>
            </w:pPr>
            <w:r w:rsidRPr="00442838">
              <w:t>Name</w:t>
            </w:r>
          </w:p>
        </w:tc>
        <w:tc>
          <w:tcPr>
            <w:tcW w:w="1652" w:type="dxa"/>
          </w:tcPr>
          <w:p w14:paraId="5667A45B" w14:textId="77777777" w:rsidR="00097E98" w:rsidRPr="00442838" w:rsidRDefault="00097E98" w:rsidP="000F163C">
            <w:pPr>
              <w:spacing w:line="360" w:lineRule="auto"/>
            </w:pPr>
            <w:r w:rsidRPr="00442838">
              <w:t>Pokemon Number</w:t>
            </w:r>
          </w:p>
        </w:tc>
        <w:tc>
          <w:tcPr>
            <w:tcW w:w="3719" w:type="dxa"/>
          </w:tcPr>
          <w:p w14:paraId="61190E59" w14:textId="77777777" w:rsidR="00097E98" w:rsidRPr="00442838" w:rsidRDefault="00097E98" w:rsidP="000F163C">
            <w:pPr>
              <w:spacing w:line="360" w:lineRule="auto"/>
            </w:pPr>
            <w:r w:rsidRPr="00442838">
              <w:t>Base Stats</w:t>
            </w:r>
          </w:p>
          <w:p w14:paraId="19485DA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83C8F2E" w14:textId="77777777" w:rsidR="00097E98" w:rsidRPr="00442838" w:rsidRDefault="00097E98" w:rsidP="000F163C">
            <w:pPr>
              <w:spacing w:line="360" w:lineRule="auto"/>
            </w:pPr>
            <w:r w:rsidRPr="00442838">
              <w:t>Ability</w:t>
            </w:r>
          </w:p>
        </w:tc>
        <w:tc>
          <w:tcPr>
            <w:tcW w:w="724" w:type="dxa"/>
          </w:tcPr>
          <w:p w14:paraId="164D9933" w14:textId="77777777" w:rsidR="00097E98" w:rsidRPr="00442838" w:rsidRDefault="00097E98" w:rsidP="000F163C">
            <w:pPr>
              <w:spacing w:line="360" w:lineRule="auto"/>
            </w:pPr>
            <w:r w:rsidRPr="00442838">
              <w:t>Type 1</w:t>
            </w:r>
          </w:p>
        </w:tc>
        <w:tc>
          <w:tcPr>
            <w:tcW w:w="724" w:type="dxa"/>
          </w:tcPr>
          <w:p w14:paraId="39FB09ED" w14:textId="77777777" w:rsidR="00097E98" w:rsidRPr="00442838" w:rsidRDefault="00097E98" w:rsidP="000F163C">
            <w:pPr>
              <w:spacing w:line="360" w:lineRule="auto"/>
            </w:pPr>
            <w:r w:rsidRPr="00442838">
              <w:t>Type 2</w:t>
            </w:r>
          </w:p>
        </w:tc>
        <w:tc>
          <w:tcPr>
            <w:tcW w:w="1976" w:type="dxa"/>
          </w:tcPr>
          <w:p w14:paraId="6EB89F1D" w14:textId="77777777" w:rsidR="00097E98" w:rsidRPr="00442838" w:rsidRDefault="00097E98" w:rsidP="000F163C">
            <w:pPr>
              <w:spacing w:line="360" w:lineRule="auto"/>
            </w:pPr>
            <w:r w:rsidRPr="00442838">
              <w:t>Evolution</w:t>
            </w:r>
          </w:p>
        </w:tc>
      </w:tr>
      <w:tr w:rsidR="00097E98" w:rsidRPr="00442838" w14:paraId="299A548B" w14:textId="77777777" w:rsidTr="000F163C">
        <w:trPr>
          <w:trHeight w:val="454"/>
        </w:trPr>
        <w:tc>
          <w:tcPr>
            <w:tcW w:w="1251" w:type="dxa"/>
          </w:tcPr>
          <w:p w14:paraId="5E2092F6" w14:textId="77777777" w:rsidR="00097E98" w:rsidRPr="00442838" w:rsidRDefault="00097E98" w:rsidP="000F163C">
            <w:pPr>
              <w:spacing w:line="360" w:lineRule="auto"/>
            </w:pPr>
          </w:p>
        </w:tc>
        <w:tc>
          <w:tcPr>
            <w:tcW w:w="1652" w:type="dxa"/>
          </w:tcPr>
          <w:p w14:paraId="22B2CFD2" w14:textId="77777777" w:rsidR="00097E98" w:rsidRPr="00442838" w:rsidRDefault="00097E98" w:rsidP="000F163C">
            <w:pPr>
              <w:spacing w:line="360" w:lineRule="auto"/>
            </w:pPr>
          </w:p>
        </w:tc>
        <w:tc>
          <w:tcPr>
            <w:tcW w:w="3719" w:type="dxa"/>
          </w:tcPr>
          <w:p w14:paraId="40DB66B5" w14:textId="77777777" w:rsidR="00097E98" w:rsidRPr="00442838" w:rsidRDefault="00097E98" w:rsidP="000F163C">
            <w:pPr>
              <w:spacing w:line="360" w:lineRule="auto"/>
            </w:pPr>
          </w:p>
        </w:tc>
        <w:tc>
          <w:tcPr>
            <w:tcW w:w="880" w:type="dxa"/>
          </w:tcPr>
          <w:p w14:paraId="3C00092B" w14:textId="77777777" w:rsidR="00097E98" w:rsidRPr="00442838" w:rsidRDefault="00097E98" w:rsidP="000F163C">
            <w:pPr>
              <w:spacing w:line="360" w:lineRule="auto"/>
            </w:pPr>
          </w:p>
        </w:tc>
        <w:tc>
          <w:tcPr>
            <w:tcW w:w="724" w:type="dxa"/>
          </w:tcPr>
          <w:p w14:paraId="686C812C" w14:textId="77777777" w:rsidR="00097E98" w:rsidRPr="00442838" w:rsidRDefault="00097E98" w:rsidP="000F163C">
            <w:pPr>
              <w:spacing w:line="360" w:lineRule="auto"/>
            </w:pPr>
          </w:p>
        </w:tc>
        <w:tc>
          <w:tcPr>
            <w:tcW w:w="724" w:type="dxa"/>
          </w:tcPr>
          <w:p w14:paraId="25A46AEC" w14:textId="77777777" w:rsidR="00097E98" w:rsidRPr="00442838" w:rsidRDefault="00097E98" w:rsidP="000F163C">
            <w:pPr>
              <w:spacing w:line="360" w:lineRule="auto"/>
            </w:pPr>
          </w:p>
        </w:tc>
        <w:tc>
          <w:tcPr>
            <w:tcW w:w="1976" w:type="dxa"/>
          </w:tcPr>
          <w:p w14:paraId="2FA6B5D4" w14:textId="77777777" w:rsidR="00097E98" w:rsidRPr="00442838" w:rsidRDefault="00097E98" w:rsidP="000F163C">
            <w:pPr>
              <w:spacing w:line="360" w:lineRule="auto"/>
            </w:pPr>
          </w:p>
        </w:tc>
      </w:tr>
      <w:tr w:rsidR="00097E98" w:rsidRPr="00442838" w14:paraId="525949AF" w14:textId="77777777" w:rsidTr="000F163C">
        <w:trPr>
          <w:trHeight w:val="441"/>
        </w:trPr>
        <w:tc>
          <w:tcPr>
            <w:tcW w:w="1251" w:type="dxa"/>
          </w:tcPr>
          <w:p w14:paraId="20AA19C3" w14:textId="77777777" w:rsidR="00097E98" w:rsidRPr="00442838" w:rsidRDefault="00097E98" w:rsidP="000F163C">
            <w:pPr>
              <w:spacing w:line="360" w:lineRule="auto"/>
            </w:pPr>
          </w:p>
        </w:tc>
        <w:tc>
          <w:tcPr>
            <w:tcW w:w="1652" w:type="dxa"/>
          </w:tcPr>
          <w:p w14:paraId="38AB0955" w14:textId="77777777" w:rsidR="00097E98" w:rsidRPr="00442838" w:rsidRDefault="00097E98" w:rsidP="000F163C">
            <w:pPr>
              <w:spacing w:line="360" w:lineRule="auto"/>
            </w:pPr>
          </w:p>
        </w:tc>
        <w:tc>
          <w:tcPr>
            <w:tcW w:w="3719" w:type="dxa"/>
          </w:tcPr>
          <w:p w14:paraId="1491E443" w14:textId="77777777" w:rsidR="00097E98" w:rsidRPr="00442838" w:rsidRDefault="00097E98" w:rsidP="000F163C">
            <w:pPr>
              <w:spacing w:line="360" w:lineRule="auto"/>
            </w:pPr>
          </w:p>
        </w:tc>
        <w:tc>
          <w:tcPr>
            <w:tcW w:w="880" w:type="dxa"/>
          </w:tcPr>
          <w:p w14:paraId="3BEEA4C6" w14:textId="77777777" w:rsidR="00097E98" w:rsidRPr="00442838" w:rsidRDefault="00097E98" w:rsidP="000F163C">
            <w:pPr>
              <w:spacing w:line="360" w:lineRule="auto"/>
            </w:pPr>
          </w:p>
        </w:tc>
        <w:tc>
          <w:tcPr>
            <w:tcW w:w="724" w:type="dxa"/>
          </w:tcPr>
          <w:p w14:paraId="4D340FE1" w14:textId="77777777" w:rsidR="00097E98" w:rsidRPr="00442838" w:rsidRDefault="00097E98" w:rsidP="000F163C">
            <w:pPr>
              <w:spacing w:line="360" w:lineRule="auto"/>
            </w:pPr>
          </w:p>
        </w:tc>
        <w:tc>
          <w:tcPr>
            <w:tcW w:w="724" w:type="dxa"/>
          </w:tcPr>
          <w:p w14:paraId="6151FD4F" w14:textId="77777777" w:rsidR="00097E98" w:rsidRPr="00442838" w:rsidRDefault="00097E98" w:rsidP="000F163C">
            <w:pPr>
              <w:spacing w:line="360" w:lineRule="auto"/>
            </w:pPr>
          </w:p>
        </w:tc>
        <w:tc>
          <w:tcPr>
            <w:tcW w:w="1976" w:type="dxa"/>
          </w:tcPr>
          <w:p w14:paraId="216F9FFC" w14:textId="77777777" w:rsidR="00097E98" w:rsidRPr="00442838" w:rsidRDefault="00097E98" w:rsidP="000F163C">
            <w:pPr>
              <w:spacing w:line="360" w:lineRule="auto"/>
            </w:pPr>
          </w:p>
        </w:tc>
      </w:tr>
      <w:tr w:rsidR="00097E98" w:rsidRPr="00442838" w14:paraId="395157D6" w14:textId="77777777" w:rsidTr="000F163C">
        <w:trPr>
          <w:trHeight w:val="441"/>
        </w:trPr>
        <w:tc>
          <w:tcPr>
            <w:tcW w:w="1251" w:type="dxa"/>
          </w:tcPr>
          <w:p w14:paraId="466C8ED3" w14:textId="77777777" w:rsidR="00097E98" w:rsidRPr="00442838" w:rsidRDefault="00097E98" w:rsidP="000F163C">
            <w:pPr>
              <w:spacing w:line="360" w:lineRule="auto"/>
            </w:pPr>
          </w:p>
        </w:tc>
        <w:tc>
          <w:tcPr>
            <w:tcW w:w="1652" w:type="dxa"/>
          </w:tcPr>
          <w:p w14:paraId="4DAFFCBC" w14:textId="77777777" w:rsidR="00097E98" w:rsidRPr="00442838" w:rsidRDefault="00097E98" w:rsidP="000F163C">
            <w:pPr>
              <w:spacing w:line="360" w:lineRule="auto"/>
            </w:pPr>
          </w:p>
        </w:tc>
        <w:tc>
          <w:tcPr>
            <w:tcW w:w="3719" w:type="dxa"/>
          </w:tcPr>
          <w:p w14:paraId="737F8818" w14:textId="77777777" w:rsidR="00097E98" w:rsidRPr="00442838" w:rsidRDefault="00097E98" w:rsidP="000F163C">
            <w:pPr>
              <w:spacing w:line="360" w:lineRule="auto"/>
            </w:pPr>
          </w:p>
        </w:tc>
        <w:tc>
          <w:tcPr>
            <w:tcW w:w="880" w:type="dxa"/>
          </w:tcPr>
          <w:p w14:paraId="7E94EBB6" w14:textId="77777777" w:rsidR="00097E98" w:rsidRPr="00442838" w:rsidRDefault="00097E98" w:rsidP="000F163C">
            <w:pPr>
              <w:spacing w:line="360" w:lineRule="auto"/>
            </w:pPr>
          </w:p>
        </w:tc>
        <w:tc>
          <w:tcPr>
            <w:tcW w:w="724" w:type="dxa"/>
          </w:tcPr>
          <w:p w14:paraId="3223B402" w14:textId="77777777" w:rsidR="00097E98" w:rsidRPr="00442838" w:rsidRDefault="00097E98" w:rsidP="000F163C">
            <w:pPr>
              <w:spacing w:line="360" w:lineRule="auto"/>
            </w:pPr>
          </w:p>
        </w:tc>
        <w:tc>
          <w:tcPr>
            <w:tcW w:w="724" w:type="dxa"/>
          </w:tcPr>
          <w:p w14:paraId="1EBD7331" w14:textId="77777777" w:rsidR="00097E98" w:rsidRPr="00442838" w:rsidRDefault="00097E98" w:rsidP="000F163C">
            <w:pPr>
              <w:spacing w:line="360" w:lineRule="auto"/>
            </w:pPr>
          </w:p>
        </w:tc>
        <w:tc>
          <w:tcPr>
            <w:tcW w:w="1976" w:type="dxa"/>
          </w:tcPr>
          <w:p w14:paraId="64F8D6B2" w14:textId="77777777" w:rsidR="00097E98" w:rsidRPr="00442838" w:rsidRDefault="00097E98" w:rsidP="000F163C">
            <w:pPr>
              <w:spacing w:line="360" w:lineRule="auto"/>
            </w:pPr>
          </w:p>
        </w:tc>
      </w:tr>
      <w:tr w:rsidR="00097E98" w:rsidRPr="00442838" w14:paraId="448394A3" w14:textId="77777777" w:rsidTr="000F163C">
        <w:trPr>
          <w:trHeight w:val="896"/>
        </w:trPr>
        <w:tc>
          <w:tcPr>
            <w:tcW w:w="1251" w:type="dxa"/>
          </w:tcPr>
          <w:p w14:paraId="00A3792C" w14:textId="77777777" w:rsidR="00097E98" w:rsidRPr="00442838" w:rsidRDefault="00097E98" w:rsidP="000F163C">
            <w:pPr>
              <w:spacing w:line="360" w:lineRule="auto"/>
            </w:pPr>
          </w:p>
        </w:tc>
        <w:tc>
          <w:tcPr>
            <w:tcW w:w="1652" w:type="dxa"/>
          </w:tcPr>
          <w:p w14:paraId="1A6C4AF4" w14:textId="77777777" w:rsidR="00097E98" w:rsidRPr="00442838" w:rsidRDefault="00097E98" w:rsidP="000F163C">
            <w:pPr>
              <w:spacing w:line="360" w:lineRule="auto"/>
            </w:pPr>
          </w:p>
        </w:tc>
        <w:tc>
          <w:tcPr>
            <w:tcW w:w="3719" w:type="dxa"/>
          </w:tcPr>
          <w:p w14:paraId="47842E6F" w14:textId="77777777" w:rsidR="00097E98" w:rsidRPr="00442838" w:rsidRDefault="00097E98" w:rsidP="000F163C">
            <w:pPr>
              <w:spacing w:line="360" w:lineRule="auto"/>
            </w:pPr>
          </w:p>
        </w:tc>
        <w:tc>
          <w:tcPr>
            <w:tcW w:w="880" w:type="dxa"/>
          </w:tcPr>
          <w:p w14:paraId="34F63BB8" w14:textId="77777777" w:rsidR="00097E98" w:rsidRPr="00442838" w:rsidRDefault="00097E98" w:rsidP="000F163C">
            <w:pPr>
              <w:spacing w:line="360" w:lineRule="auto"/>
            </w:pPr>
          </w:p>
        </w:tc>
        <w:tc>
          <w:tcPr>
            <w:tcW w:w="724" w:type="dxa"/>
          </w:tcPr>
          <w:p w14:paraId="655DC67A" w14:textId="77777777" w:rsidR="00097E98" w:rsidRPr="00442838" w:rsidRDefault="00097E98" w:rsidP="000F163C">
            <w:pPr>
              <w:spacing w:line="360" w:lineRule="auto"/>
            </w:pPr>
          </w:p>
        </w:tc>
        <w:tc>
          <w:tcPr>
            <w:tcW w:w="724" w:type="dxa"/>
          </w:tcPr>
          <w:p w14:paraId="59941ED8" w14:textId="77777777" w:rsidR="00097E98" w:rsidRPr="00442838" w:rsidRDefault="00097E98" w:rsidP="000F163C">
            <w:pPr>
              <w:spacing w:line="360" w:lineRule="auto"/>
            </w:pPr>
          </w:p>
        </w:tc>
        <w:tc>
          <w:tcPr>
            <w:tcW w:w="1976" w:type="dxa"/>
          </w:tcPr>
          <w:p w14:paraId="22702D38" w14:textId="77777777" w:rsidR="00097E98" w:rsidRPr="00442838" w:rsidRDefault="00097E98" w:rsidP="000F163C">
            <w:pPr>
              <w:spacing w:line="360" w:lineRule="auto"/>
            </w:pPr>
          </w:p>
        </w:tc>
      </w:tr>
    </w:tbl>
    <w:p w14:paraId="06E9FC26" w14:textId="77777777" w:rsidR="00097E98" w:rsidRPr="00442838" w:rsidRDefault="00097E98" w:rsidP="00097E98">
      <w:pPr>
        <w:rPr>
          <w:sz w:val="24"/>
        </w:rPr>
      </w:pPr>
    </w:p>
    <w:p w14:paraId="597AE37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E2C7695" w14:textId="77777777" w:rsidTr="000F163C">
        <w:tc>
          <w:tcPr>
            <w:tcW w:w="3596" w:type="dxa"/>
          </w:tcPr>
          <w:p w14:paraId="5A76409F" w14:textId="77777777" w:rsidR="00097E98" w:rsidRPr="00442838" w:rsidRDefault="00097E98" w:rsidP="000F163C">
            <w:pPr>
              <w:rPr>
                <w:sz w:val="24"/>
              </w:rPr>
            </w:pPr>
          </w:p>
        </w:tc>
        <w:tc>
          <w:tcPr>
            <w:tcW w:w="3597" w:type="dxa"/>
          </w:tcPr>
          <w:p w14:paraId="059A0A87" w14:textId="77777777" w:rsidR="00097E98" w:rsidRPr="00442838" w:rsidRDefault="00097E98" w:rsidP="000F163C">
            <w:pPr>
              <w:rPr>
                <w:sz w:val="24"/>
              </w:rPr>
            </w:pPr>
          </w:p>
        </w:tc>
        <w:tc>
          <w:tcPr>
            <w:tcW w:w="3597" w:type="dxa"/>
          </w:tcPr>
          <w:p w14:paraId="01928CB4" w14:textId="77777777" w:rsidR="00097E98" w:rsidRPr="00442838" w:rsidRDefault="00097E98" w:rsidP="000F163C">
            <w:pPr>
              <w:rPr>
                <w:sz w:val="24"/>
              </w:rPr>
            </w:pPr>
          </w:p>
        </w:tc>
      </w:tr>
      <w:tr w:rsidR="00097E98" w:rsidRPr="00442838" w14:paraId="5D8FCB11" w14:textId="77777777" w:rsidTr="000F163C">
        <w:tc>
          <w:tcPr>
            <w:tcW w:w="3596" w:type="dxa"/>
          </w:tcPr>
          <w:p w14:paraId="3ACE1DE1" w14:textId="77777777" w:rsidR="00097E98" w:rsidRPr="00442838" w:rsidRDefault="00097E98" w:rsidP="000F163C">
            <w:pPr>
              <w:rPr>
                <w:sz w:val="24"/>
              </w:rPr>
            </w:pPr>
          </w:p>
        </w:tc>
        <w:tc>
          <w:tcPr>
            <w:tcW w:w="3597" w:type="dxa"/>
          </w:tcPr>
          <w:p w14:paraId="105D0766" w14:textId="77777777" w:rsidR="00097E98" w:rsidRPr="00442838" w:rsidRDefault="00097E98" w:rsidP="000F163C">
            <w:pPr>
              <w:rPr>
                <w:sz w:val="24"/>
              </w:rPr>
            </w:pPr>
          </w:p>
        </w:tc>
        <w:tc>
          <w:tcPr>
            <w:tcW w:w="3597" w:type="dxa"/>
          </w:tcPr>
          <w:p w14:paraId="5BF1928B" w14:textId="77777777" w:rsidR="00097E98" w:rsidRPr="00442838" w:rsidRDefault="00097E98" w:rsidP="000F163C">
            <w:pPr>
              <w:rPr>
                <w:sz w:val="24"/>
              </w:rPr>
            </w:pPr>
          </w:p>
        </w:tc>
      </w:tr>
    </w:tbl>
    <w:p w14:paraId="706E2C94" w14:textId="77777777" w:rsidR="00097E98" w:rsidRPr="00442838" w:rsidRDefault="00097E98" w:rsidP="00097E98">
      <w:pPr>
        <w:rPr>
          <w:sz w:val="24"/>
        </w:rPr>
      </w:pPr>
    </w:p>
    <w:p w14:paraId="4DB12F10" w14:textId="77777777" w:rsidR="00097E98" w:rsidRPr="00442838" w:rsidRDefault="00097E98" w:rsidP="00097E98">
      <w:pPr>
        <w:rPr>
          <w:sz w:val="24"/>
        </w:rPr>
      </w:pPr>
      <w:r w:rsidRPr="00442838">
        <w:rPr>
          <w:sz w:val="24"/>
        </w:rPr>
        <w:t>Sprites:</w:t>
      </w:r>
    </w:p>
    <w:p w14:paraId="2167580C" w14:textId="77777777" w:rsidR="00097E98" w:rsidRPr="00442838" w:rsidRDefault="00097E98" w:rsidP="00097E98">
      <w:pPr>
        <w:rPr>
          <w:sz w:val="24"/>
        </w:rPr>
      </w:pPr>
      <w:r w:rsidRPr="00442838">
        <w:rPr>
          <w:sz w:val="24"/>
        </w:rPr>
        <w:br w:type="page"/>
      </w:r>
    </w:p>
    <w:p w14:paraId="14A99908" w14:textId="77777777" w:rsidR="00097E98" w:rsidRPr="00442838" w:rsidRDefault="00097E98" w:rsidP="00097E98">
      <w:pPr>
        <w:rPr>
          <w:sz w:val="24"/>
        </w:rPr>
      </w:pPr>
      <w:r w:rsidRPr="00442838">
        <w:rPr>
          <w:sz w:val="24"/>
        </w:rPr>
        <w:lastRenderedPageBreak/>
        <w:t>Family Page</w:t>
      </w:r>
    </w:p>
    <w:p w14:paraId="4960851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6DFDF7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11F3A2A" w14:textId="77777777" w:rsidTr="000F163C">
        <w:trPr>
          <w:trHeight w:val="896"/>
        </w:trPr>
        <w:tc>
          <w:tcPr>
            <w:tcW w:w="1251" w:type="dxa"/>
          </w:tcPr>
          <w:p w14:paraId="258C8C9B" w14:textId="77777777" w:rsidR="00097E98" w:rsidRPr="00442838" w:rsidRDefault="00097E98" w:rsidP="000F163C">
            <w:pPr>
              <w:spacing w:line="360" w:lineRule="auto"/>
            </w:pPr>
            <w:r w:rsidRPr="00442838">
              <w:t>Pokemon</w:t>
            </w:r>
          </w:p>
          <w:p w14:paraId="1BFAEEE0" w14:textId="77777777" w:rsidR="00097E98" w:rsidRPr="00442838" w:rsidRDefault="00097E98" w:rsidP="000F163C">
            <w:pPr>
              <w:spacing w:line="360" w:lineRule="auto"/>
            </w:pPr>
            <w:r w:rsidRPr="00442838">
              <w:t>Name</w:t>
            </w:r>
          </w:p>
        </w:tc>
        <w:tc>
          <w:tcPr>
            <w:tcW w:w="1652" w:type="dxa"/>
          </w:tcPr>
          <w:p w14:paraId="04AAD5AE" w14:textId="77777777" w:rsidR="00097E98" w:rsidRPr="00442838" w:rsidRDefault="00097E98" w:rsidP="000F163C">
            <w:pPr>
              <w:spacing w:line="360" w:lineRule="auto"/>
            </w:pPr>
            <w:r w:rsidRPr="00442838">
              <w:t>Pokemon Number</w:t>
            </w:r>
          </w:p>
        </w:tc>
        <w:tc>
          <w:tcPr>
            <w:tcW w:w="3719" w:type="dxa"/>
          </w:tcPr>
          <w:p w14:paraId="28D42092" w14:textId="77777777" w:rsidR="00097E98" w:rsidRPr="00442838" w:rsidRDefault="00097E98" w:rsidP="000F163C">
            <w:pPr>
              <w:spacing w:line="360" w:lineRule="auto"/>
            </w:pPr>
            <w:r w:rsidRPr="00442838">
              <w:t>Base Stats</w:t>
            </w:r>
          </w:p>
          <w:p w14:paraId="6CF248E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5E35A73" w14:textId="77777777" w:rsidR="00097E98" w:rsidRPr="00442838" w:rsidRDefault="00097E98" w:rsidP="000F163C">
            <w:pPr>
              <w:spacing w:line="360" w:lineRule="auto"/>
            </w:pPr>
            <w:r w:rsidRPr="00442838">
              <w:t>Ability</w:t>
            </w:r>
          </w:p>
        </w:tc>
        <w:tc>
          <w:tcPr>
            <w:tcW w:w="724" w:type="dxa"/>
          </w:tcPr>
          <w:p w14:paraId="1E11BEED" w14:textId="77777777" w:rsidR="00097E98" w:rsidRPr="00442838" w:rsidRDefault="00097E98" w:rsidP="000F163C">
            <w:pPr>
              <w:spacing w:line="360" w:lineRule="auto"/>
            </w:pPr>
            <w:r w:rsidRPr="00442838">
              <w:t>Type 1</w:t>
            </w:r>
          </w:p>
        </w:tc>
        <w:tc>
          <w:tcPr>
            <w:tcW w:w="724" w:type="dxa"/>
          </w:tcPr>
          <w:p w14:paraId="29D65913" w14:textId="77777777" w:rsidR="00097E98" w:rsidRPr="00442838" w:rsidRDefault="00097E98" w:rsidP="000F163C">
            <w:pPr>
              <w:spacing w:line="360" w:lineRule="auto"/>
            </w:pPr>
            <w:r w:rsidRPr="00442838">
              <w:t>Type 2</w:t>
            </w:r>
          </w:p>
        </w:tc>
        <w:tc>
          <w:tcPr>
            <w:tcW w:w="1976" w:type="dxa"/>
          </w:tcPr>
          <w:p w14:paraId="1F23F29D" w14:textId="77777777" w:rsidR="00097E98" w:rsidRPr="00442838" w:rsidRDefault="00097E98" w:rsidP="000F163C">
            <w:pPr>
              <w:spacing w:line="360" w:lineRule="auto"/>
            </w:pPr>
            <w:r w:rsidRPr="00442838">
              <w:t>Evolution</w:t>
            </w:r>
          </w:p>
        </w:tc>
      </w:tr>
      <w:tr w:rsidR="00097E98" w:rsidRPr="00442838" w14:paraId="38D9AE62" w14:textId="77777777" w:rsidTr="000F163C">
        <w:trPr>
          <w:trHeight w:val="454"/>
        </w:trPr>
        <w:tc>
          <w:tcPr>
            <w:tcW w:w="1251" w:type="dxa"/>
          </w:tcPr>
          <w:p w14:paraId="660741E2" w14:textId="77777777" w:rsidR="00097E98" w:rsidRPr="00442838" w:rsidRDefault="00097E98" w:rsidP="000F163C">
            <w:pPr>
              <w:spacing w:line="360" w:lineRule="auto"/>
            </w:pPr>
          </w:p>
        </w:tc>
        <w:tc>
          <w:tcPr>
            <w:tcW w:w="1652" w:type="dxa"/>
          </w:tcPr>
          <w:p w14:paraId="3F777922" w14:textId="77777777" w:rsidR="00097E98" w:rsidRPr="00442838" w:rsidRDefault="00097E98" w:rsidP="000F163C">
            <w:pPr>
              <w:spacing w:line="360" w:lineRule="auto"/>
            </w:pPr>
          </w:p>
        </w:tc>
        <w:tc>
          <w:tcPr>
            <w:tcW w:w="3719" w:type="dxa"/>
          </w:tcPr>
          <w:p w14:paraId="656ED4C2" w14:textId="77777777" w:rsidR="00097E98" w:rsidRPr="00442838" w:rsidRDefault="00097E98" w:rsidP="000F163C">
            <w:pPr>
              <w:spacing w:line="360" w:lineRule="auto"/>
            </w:pPr>
          </w:p>
        </w:tc>
        <w:tc>
          <w:tcPr>
            <w:tcW w:w="880" w:type="dxa"/>
          </w:tcPr>
          <w:p w14:paraId="67E4F449" w14:textId="77777777" w:rsidR="00097E98" w:rsidRPr="00442838" w:rsidRDefault="00097E98" w:rsidP="000F163C">
            <w:pPr>
              <w:spacing w:line="360" w:lineRule="auto"/>
            </w:pPr>
          </w:p>
        </w:tc>
        <w:tc>
          <w:tcPr>
            <w:tcW w:w="724" w:type="dxa"/>
          </w:tcPr>
          <w:p w14:paraId="557C7E3E" w14:textId="77777777" w:rsidR="00097E98" w:rsidRPr="00442838" w:rsidRDefault="00097E98" w:rsidP="000F163C">
            <w:pPr>
              <w:spacing w:line="360" w:lineRule="auto"/>
            </w:pPr>
          </w:p>
        </w:tc>
        <w:tc>
          <w:tcPr>
            <w:tcW w:w="724" w:type="dxa"/>
          </w:tcPr>
          <w:p w14:paraId="2403F5AE" w14:textId="77777777" w:rsidR="00097E98" w:rsidRPr="00442838" w:rsidRDefault="00097E98" w:rsidP="000F163C">
            <w:pPr>
              <w:spacing w:line="360" w:lineRule="auto"/>
            </w:pPr>
          </w:p>
        </w:tc>
        <w:tc>
          <w:tcPr>
            <w:tcW w:w="1976" w:type="dxa"/>
          </w:tcPr>
          <w:p w14:paraId="46F4CFEE" w14:textId="77777777" w:rsidR="00097E98" w:rsidRPr="00442838" w:rsidRDefault="00097E98" w:rsidP="000F163C">
            <w:pPr>
              <w:spacing w:line="360" w:lineRule="auto"/>
            </w:pPr>
          </w:p>
        </w:tc>
      </w:tr>
      <w:tr w:rsidR="00097E98" w:rsidRPr="00442838" w14:paraId="1B3631FC" w14:textId="77777777" w:rsidTr="000F163C">
        <w:trPr>
          <w:trHeight w:val="441"/>
        </w:trPr>
        <w:tc>
          <w:tcPr>
            <w:tcW w:w="1251" w:type="dxa"/>
          </w:tcPr>
          <w:p w14:paraId="1203C60A" w14:textId="77777777" w:rsidR="00097E98" w:rsidRPr="00442838" w:rsidRDefault="00097E98" w:rsidP="000F163C">
            <w:pPr>
              <w:spacing w:line="360" w:lineRule="auto"/>
            </w:pPr>
          </w:p>
        </w:tc>
        <w:tc>
          <w:tcPr>
            <w:tcW w:w="1652" w:type="dxa"/>
          </w:tcPr>
          <w:p w14:paraId="35D11858" w14:textId="77777777" w:rsidR="00097E98" w:rsidRPr="00442838" w:rsidRDefault="00097E98" w:rsidP="000F163C">
            <w:pPr>
              <w:spacing w:line="360" w:lineRule="auto"/>
            </w:pPr>
          </w:p>
        </w:tc>
        <w:tc>
          <w:tcPr>
            <w:tcW w:w="3719" w:type="dxa"/>
          </w:tcPr>
          <w:p w14:paraId="319FAFFA" w14:textId="77777777" w:rsidR="00097E98" w:rsidRPr="00442838" w:rsidRDefault="00097E98" w:rsidP="000F163C">
            <w:pPr>
              <w:spacing w:line="360" w:lineRule="auto"/>
            </w:pPr>
          </w:p>
        </w:tc>
        <w:tc>
          <w:tcPr>
            <w:tcW w:w="880" w:type="dxa"/>
          </w:tcPr>
          <w:p w14:paraId="562ED2A6" w14:textId="77777777" w:rsidR="00097E98" w:rsidRPr="00442838" w:rsidRDefault="00097E98" w:rsidP="000F163C">
            <w:pPr>
              <w:spacing w:line="360" w:lineRule="auto"/>
            </w:pPr>
          </w:p>
        </w:tc>
        <w:tc>
          <w:tcPr>
            <w:tcW w:w="724" w:type="dxa"/>
          </w:tcPr>
          <w:p w14:paraId="5D54196C" w14:textId="77777777" w:rsidR="00097E98" w:rsidRPr="00442838" w:rsidRDefault="00097E98" w:rsidP="000F163C">
            <w:pPr>
              <w:spacing w:line="360" w:lineRule="auto"/>
            </w:pPr>
          </w:p>
        </w:tc>
        <w:tc>
          <w:tcPr>
            <w:tcW w:w="724" w:type="dxa"/>
          </w:tcPr>
          <w:p w14:paraId="7E602C62" w14:textId="77777777" w:rsidR="00097E98" w:rsidRPr="00442838" w:rsidRDefault="00097E98" w:rsidP="000F163C">
            <w:pPr>
              <w:spacing w:line="360" w:lineRule="auto"/>
            </w:pPr>
          </w:p>
        </w:tc>
        <w:tc>
          <w:tcPr>
            <w:tcW w:w="1976" w:type="dxa"/>
          </w:tcPr>
          <w:p w14:paraId="4A9397DF" w14:textId="77777777" w:rsidR="00097E98" w:rsidRPr="00442838" w:rsidRDefault="00097E98" w:rsidP="000F163C">
            <w:pPr>
              <w:spacing w:line="360" w:lineRule="auto"/>
            </w:pPr>
          </w:p>
        </w:tc>
      </w:tr>
      <w:tr w:rsidR="00097E98" w:rsidRPr="00442838" w14:paraId="43D1A657" w14:textId="77777777" w:rsidTr="000F163C">
        <w:trPr>
          <w:trHeight w:val="441"/>
        </w:trPr>
        <w:tc>
          <w:tcPr>
            <w:tcW w:w="1251" w:type="dxa"/>
          </w:tcPr>
          <w:p w14:paraId="09286093" w14:textId="77777777" w:rsidR="00097E98" w:rsidRPr="00442838" w:rsidRDefault="00097E98" w:rsidP="000F163C">
            <w:pPr>
              <w:spacing w:line="360" w:lineRule="auto"/>
            </w:pPr>
          </w:p>
        </w:tc>
        <w:tc>
          <w:tcPr>
            <w:tcW w:w="1652" w:type="dxa"/>
          </w:tcPr>
          <w:p w14:paraId="6D0D9A93" w14:textId="77777777" w:rsidR="00097E98" w:rsidRPr="00442838" w:rsidRDefault="00097E98" w:rsidP="000F163C">
            <w:pPr>
              <w:spacing w:line="360" w:lineRule="auto"/>
            </w:pPr>
          </w:p>
        </w:tc>
        <w:tc>
          <w:tcPr>
            <w:tcW w:w="3719" w:type="dxa"/>
          </w:tcPr>
          <w:p w14:paraId="3DEFFBEE" w14:textId="77777777" w:rsidR="00097E98" w:rsidRPr="00442838" w:rsidRDefault="00097E98" w:rsidP="000F163C">
            <w:pPr>
              <w:spacing w:line="360" w:lineRule="auto"/>
            </w:pPr>
          </w:p>
        </w:tc>
        <w:tc>
          <w:tcPr>
            <w:tcW w:w="880" w:type="dxa"/>
          </w:tcPr>
          <w:p w14:paraId="3AA09D1F" w14:textId="77777777" w:rsidR="00097E98" w:rsidRPr="00442838" w:rsidRDefault="00097E98" w:rsidP="000F163C">
            <w:pPr>
              <w:spacing w:line="360" w:lineRule="auto"/>
            </w:pPr>
          </w:p>
        </w:tc>
        <w:tc>
          <w:tcPr>
            <w:tcW w:w="724" w:type="dxa"/>
          </w:tcPr>
          <w:p w14:paraId="3EB888ED" w14:textId="77777777" w:rsidR="00097E98" w:rsidRPr="00442838" w:rsidRDefault="00097E98" w:rsidP="000F163C">
            <w:pPr>
              <w:spacing w:line="360" w:lineRule="auto"/>
            </w:pPr>
          </w:p>
        </w:tc>
        <w:tc>
          <w:tcPr>
            <w:tcW w:w="724" w:type="dxa"/>
          </w:tcPr>
          <w:p w14:paraId="4869BDB2" w14:textId="77777777" w:rsidR="00097E98" w:rsidRPr="00442838" w:rsidRDefault="00097E98" w:rsidP="000F163C">
            <w:pPr>
              <w:spacing w:line="360" w:lineRule="auto"/>
            </w:pPr>
          </w:p>
        </w:tc>
        <w:tc>
          <w:tcPr>
            <w:tcW w:w="1976" w:type="dxa"/>
          </w:tcPr>
          <w:p w14:paraId="1B9F2816" w14:textId="77777777" w:rsidR="00097E98" w:rsidRPr="00442838" w:rsidRDefault="00097E98" w:rsidP="000F163C">
            <w:pPr>
              <w:spacing w:line="360" w:lineRule="auto"/>
            </w:pPr>
          </w:p>
        </w:tc>
      </w:tr>
      <w:tr w:rsidR="00097E98" w:rsidRPr="00442838" w14:paraId="38A45BCD" w14:textId="77777777" w:rsidTr="000F163C">
        <w:trPr>
          <w:trHeight w:val="896"/>
        </w:trPr>
        <w:tc>
          <w:tcPr>
            <w:tcW w:w="1251" w:type="dxa"/>
          </w:tcPr>
          <w:p w14:paraId="5CE722FB" w14:textId="77777777" w:rsidR="00097E98" w:rsidRPr="00442838" w:rsidRDefault="00097E98" w:rsidP="000F163C">
            <w:pPr>
              <w:spacing w:line="360" w:lineRule="auto"/>
            </w:pPr>
          </w:p>
        </w:tc>
        <w:tc>
          <w:tcPr>
            <w:tcW w:w="1652" w:type="dxa"/>
          </w:tcPr>
          <w:p w14:paraId="2A35ED0C" w14:textId="77777777" w:rsidR="00097E98" w:rsidRPr="00442838" w:rsidRDefault="00097E98" w:rsidP="000F163C">
            <w:pPr>
              <w:spacing w:line="360" w:lineRule="auto"/>
            </w:pPr>
          </w:p>
        </w:tc>
        <w:tc>
          <w:tcPr>
            <w:tcW w:w="3719" w:type="dxa"/>
          </w:tcPr>
          <w:p w14:paraId="71D3B47B" w14:textId="77777777" w:rsidR="00097E98" w:rsidRPr="00442838" w:rsidRDefault="00097E98" w:rsidP="000F163C">
            <w:pPr>
              <w:spacing w:line="360" w:lineRule="auto"/>
            </w:pPr>
          </w:p>
        </w:tc>
        <w:tc>
          <w:tcPr>
            <w:tcW w:w="880" w:type="dxa"/>
          </w:tcPr>
          <w:p w14:paraId="61BFCBB1" w14:textId="77777777" w:rsidR="00097E98" w:rsidRPr="00442838" w:rsidRDefault="00097E98" w:rsidP="000F163C">
            <w:pPr>
              <w:spacing w:line="360" w:lineRule="auto"/>
            </w:pPr>
          </w:p>
        </w:tc>
        <w:tc>
          <w:tcPr>
            <w:tcW w:w="724" w:type="dxa"/>
          </w:tcPr>
          <w:p w14:paraId="15F62CA1" w14:textId="77777777" w:rsidR="00097E98" w:rsidRPr="00442838" w:rsidRDefault="00097E98" w:rsidP="000F163C">
            <w:pPr>
              <w:spacing w:line="360" w:lineRule="auto"/>
            </w:pPr>
          </w:p>
        </w:tc>
        <w:tc>
          <w:tcPr>
            <w:tcW w:w="724" w:type="dxa"/>
          </w:tcPr>
          <w:p w14:paraId="201AE279" w14:textId="77777777" w:rsidR="00097E98" w:rsidRPr="00442838" w:rsidRDefault="00097E98" w:rsidP="000F163C">
            <w:pPr>
              <w:spacing w:line="360" w:lineRule="auto"/>
            </w:pPr>
          </w:p>
        </w:tc>
        <w:tc>
          <w:tcPr>
            <w:tcW w:w="1976" w:type="dxa"/>
          </w:tcPr>
          <w:p w14:paraId="426F0876" w14:textId="77777777" w:rsidR="00097E98" w:rsidRPr="00442838" w:rsidRDefault="00097E98" w:rsidP="000F163C">
            <w:pPr>
              <w:spacing w:line="360" w:lineRule="auto"/>
            </w:pPr>
          </w:p>
        </w:tc>
      </w:tr>
    </w:tbl>
    <w:p w14:paraId="1462A583" w14:textId="77777777" w:rsidR="00097E98" w:rsidRPr="00442838" w:rsidRDefault="00097E98" w:rsidP="00097E98">
      <w:pPr>
        <w:rPr>
          <w:sz w:val="24"/>
        </w:rPr>
      </w:pPr>
    </w:p>
    <w:p w14:paraId="2774447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5E0AED3" w14:textId="77777777" w:rsidTr="000F163C">
        <w:tc>
          <w:tcPr>
            <w:tcW w:w="3596" w:type="dxa"/>
          </w:tcPr>
          <w:p w14:paraId="32746E91" w14:textId="77777777" w:rsidR="00097E98" w:rsidRPr="00442838" w:rsidRDefault="00097E98" w:rsidP="000F163C">
            <w:pPr>
              <w:rPr>
                <w:sz w:val="24"/>
              </w:rPr>
            </w:pPr>
          </w:p>
        </w:tc>
        <w:tc>
          <w:tcPr>
            <w:tcW w:w="3597" w:type="dxa"/>
          </w:tcPr>
          <w:p w14:paraId="37C26D85" w14:textId="77777777" w:rsidR="00097E98" w:rsidRPr="00442838" w:rsidRDefault="00097E98" w:rsidP="000F163C">
            <w:pPr>
              <w:rPr>
                <w:sz w:val="24"/>
              </w:rPr>
            </w:pPr>
          </w:p>
        </w:tc>
        <w:tc>
          <w:tcPr>
            <w:tcW w:w="3597" w:type="dxa"/>
          </w:tcPr>
          <w:p w14:paraId="38F04DAD" w14:textId="77777777" w:rsidR="00097E98" w:rsidRPr="00442838" w:rsidRDefault="00097E98" w:rsidP="000F163C">
            <w:pPr>
              <w:rPr>
                <w:sz w:val="24"/>
              </w:rPr>
            </w:pPr>
          </w:p>
        </w:tc>
      </w:tr>
      <w:tr w:rsidR="00097E98" w:rsidRPr="00442838" w14:paraId="32D9BD41" w14:textId="77777777" w:rsidTr="000F163C">
        <w:tc>
          <w:tcPr>
            <w:tcW w:w="3596" w:type="dxa"/>
          </w:tcPr>
          <w:p w14:paraId="479FD1B5" w14:textId="77777777" w:rsidR="00097E98" w:rsidRPr="00442838" w:rsidRDefault="00097E98" w:rsidP="000F163C">
            <w:pPr>
              <w:rPr>
                <w:sz w:val="24"/>
              </w:rPr>
            </w:pPr>
          </w:p>
        </w:tc>
        <w:tc>
          <w:tcPr>
            <w:tcW w:w="3597" w:type="dxa"/>
          </w:tcPr>
          <w:p w14:paraId="593CECBC" w14:textId="77777777" w:rsidR="00097E98" w:rsidRPr="00442838" w:rsidRDefault="00097E98" w:rsidP="000F163C">
            <w:pPr>
              <w:rPr>
                <w:sz w:val="24"/>
              </w:rPr>
            </w:pPr>
          </w:p>
        </w:tc>
        <w:tc>
          <w:tcPr>
            <w:tcW w:w="3597" w:type="dxa"/>
          </w:tcPr>
          <w:p w14:paraId="1152DC4A" w14:textId="77777777" w:rsidR="00097E98" w:rsidRPr="00442838" w:rsidRDefault="00097E98" w:rsidP="000F163C">
            <w:pPr>
              <w:rPr>
                <w:sz w:val="24"/>
              </w:rPr>
            </w:pPr>
          </w:p>
        </w:tc>
      </w:tr>
    </w:tbl>
    <w:p w14:paraId="663E2D32" w14:textId="77777777" w:rsidR="00097E98" w:rsidRPr="00442838" w:rsidRDefault="00097E98" w:rsidP="00097E98">
      <w:pPr>
        <w:rPr>
          <w:sz w:val="24"/>
        </w:rPr>
      </w:pPr>
    </w:p>
    <w:p w14:paraId="7A58B50C" w14:textId="77777777" w:rsidR="00097E98" w:rsidRPr="00442838" w:rsidRDefault="00097E98" w:rsidP="00097E98">
      <w:pPr>
        <w:rPr>
          <w:sz w:val="24"/>
        </w:rPr>
      </w:pPr>
      <w:r w:rsidRPr="00442838">
        <w:rPr>
          <w:sz w:val="24"/>
        </w:rPr>
        <w:t>Sprites:</w:t>
      </w:r>
    </w:p>
    <w:p w14:paraId="38267E0D" w14:textId="77777777" w:rsidR="00097E98" w:rsidRPr="00442838" w:rsidRDefault="00097E98" w:rsidP="00097E98">
      <w:pPr>
        <w:rPr>
          <w:sz w:val="24"/>
        </w:rPr>
      </w:pPr>
      <w:r w:rsidRPr="00442838">
        <w:rPr>
          <w:sz w:val="24"/>
        </w:rPr>
        <w:br w:type="page"/>
      </w:r>
    </w:p>
    <w:p w14:paraId="37BE99C1" w14:textId="77777777" w:rsidR="00097E98" w:rsidRPr="00442838" w:rsidRDefault="00097E98" w:rsidP="00097E98">
      <w:pPr>
        <w:rPr>
          <w:sz w:val="24"/>
        </w:rPr>
      </w:pPr>
      <w:r w:rsidRPr="00442838">
        <w:rPr>
          <w:sz w:val="24"/>
        </w:rPr>
        <w:lastRenderedPageBreak/>
        <w:t>Family Page</w:t>
      </w:r>
    </w:p>
    <w:p w14:paraId="261D639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81A57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960B1F" w14:textId="77777777" w:rsidTr="000F163C">
        <w:trPr>
          <w:trHeight w:val="896"/>
        </w:trPr>
        <w:tc>
          <w:tcPr>
            <w:tcW w:w="1251" w:type="dxa"/>
          </w:tcPr>
          <w:p w14:paraId="18B4ABE2" w14:textId="77777777" w:rsidR="00097E98" w:rsidRPr="00442838" w:rsidRDefault="00097E98" w:rsidP="000F163C">
            <w:pPr>
              <w:spacing w:line="360" w:lineRule="auto"/>
            </w:pPr>
            <w:r w:rsidRPr="00442838">
              <w:t>Pokemon</w:t>
            </w:r>
          </w:p>
          <w:p w14:paraId="6632A9AF" w14:textId="77777777" w:rsidR="00097E98" w:rsidRPr="00442838" w:rsidRDefault="00097E98" w:rsidP="000F163C">
            <w:pPr>
              <w:spacing w:line="360" w:lineRule="auto"/>
            </w:pPr>
            <w:r w:rsidRPr="00442838">
              <w:t>Name</w:t>
            </w:r>
          </w:p>
        </w:tc>
        <w:tc>
          <w:tcPr>
            <w:tcW w:w="1652" w:type="dxa"/>
          </w:tcPr>
          <w:p w14:paraId="40A47B56" w14:textId="77777777" w:rsidR="00097E98" w:rsidRPr="00442838" w:rsidRDefault="00097E98" w:rsidP="000F163C">
            <w:pPr>
              <w:spacing w:line="360" w:lineRule="auto"/>
            </w:pPr>
            <w:r w:rsidRPr="00442838">
              <w:t>Pokemon Number</w:t>
            </w:r>
          </w:p>
        </w:tc>
        <w:tc>
          <w:tcPr>
            <w:tcW w:w="3719" w:type="dxa"/>
          </w:tcPr>
          <w:p w14:paraId="011C6724" w14:textId="77777777" w:rsidR="00097E98" w:rsidRPr="00442838" w:rsidRDefault="00097E98" w:rsidP="000F163C">
            <w:pPr>
              <w:spacing w:line="360" w:lineRule="auto"/>
            </w:pPr>
            <w:r w:rsidRPr="00442838">
              <w:t>Base Stats</w:t>
            </w:r>
          </w:p>
          <w:p w14:paraId="39AD7BD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F749D94" w14:textId="77777777" w:rsidR="00097E98" w:rsidRPr="00442838" w:rsidRDefault="00097E98" w:rsidP="000F163C">
            <w:pPr>
              <w:spacing w:line="360" w:lineRule="auto"/>
            </w:pPr>
            <w:r w:rsidRPr="00442838">
              <w:t>Ability</w:t>
            </w:r>
          </w:p>
        </w:tc>
        <w:tc>
          <w:tcPr>
            <w:tcW w:w="724" w:type="dxa"/>
          </w:tcPr>
          <w:p w14:paraId="47CE1E17" w14:textId="77777777" w:rsidR="00097E98" w:rsidRPr="00442838" w:rsidRDefault="00097E98" w:rsidP="000F163C">
            <w:pPr>
              <w:spacing w:line="360" w:lineRule="auto"/>
            </w:pPr>
            <w:r w:rsidRPr="00442838">
              <w:t>Type 1</w:t>
            </w:r>
          </w:p>
        </w:tc>
        <w:tc>
          <w:tcPr>
            <w:tcW w:w="724" w:type="dxa"/>
          </w:tcPr>
          <w:p w14:paraId="496544B4" w14:textId="77777777" w:rsidR="00097E98" w:rsidRPr="00442838" w:rsidRDefault="00097E98" w:rsidP="000F163C">
            <w:pPr>
              <w:spacing w:line="360" w:lineRule="auto"/>
            </w:pPr>
            <w:r w:rsidRPr="00442838">
              <w:t>Type 2</w:t>
            </w:r>
          </w:p>
        </w:tc>
        <w:tc>
          <w:tcPr>
            <w:tcW w:w="1976" w:type="dxa"/>
          </w:tcPr>
          <w:p w14:paraId="4D0979E4" w14:textId="77777777" w:rsidR="00097E98" w:rsidRPr="00442838" w:rsidRDefault="00097E98" w:rsidP="000F163C">
            <w:pPr>
              <w:spacing w:line="360" w:lineRule="auto"/>
            </w:pPr>
            <w:r w:rsidRPr="00442838">
              <w:t>Evolution</w:t>
            </w:r>
          </w:p>
        </w:tc>
      </w:tr>
      <w:tr w:rsidR="00097E98" w:rsidRPr="00442838" w14:paraId="5F19F804" w14:textId="77777777" w:rsidTr="000F163C">
        <w:trPr>
          <w:trHeight w:val="454"/>
        </w:trPr>
        <w:tc>
          <w:tcPr>
            <w:tcW w:w="1251" w:type="dxa"/>
          </w:tcPr>
          <w:p w14:paraId="3A35A8A9" w14:textId="77777777" w:rsidR="00097E98" w:rsidRPr="00442838" w:rsidRDefault="00097E98" w:rsidP="000F163C">
            <w:pPr>
              <w:spacing w:line="360" w:lineRule="auto"/>
            </w:pPr>
          </w:p>
        </w:tc>
        <w:tc>
          <w:tcPr>
            <w:tcW w:w="1652" w:type="dxa"/>
          </w:tcPr>
          <w:p w14:paraId="379433BC" w14:textId="77777777" w:rsidR="00097E98" w:rsidRPr="00442838" w:rsidRDefault="00097E98" w:rsidP="000F163C">
            <w:pPr>
              <w:spacing w:line="360" w:lineRule="auto"/>
            </w:pPr>
          </w:p>
        </w:tc>
        <w:tc>
          <w:tcPr>
            <w:tcW w:w="3719" w:type="dxa"/>
          </w:tcPr>
          <w:p w14:paraId="4B91930E" w14:textId="77777777" w:rsidR="00097E98" w:rsidRPr="00442838" w:rsidRDefault="00097E98" w:rsidP="000F163C">
            <w:pPr>
              <w:spacing w:line="360" w:lineRule="auto"/>
            </w:pPr>
          </w:p>
        </w:tc>
        <w:tc>
          <w:tcPr>
            <w:tcW w:w="880" w:type="dxa"/>
          </w:tcPr>
          <w:p w14:paraId="2AC35F2C" w14:textId="77777777" w:rsidR="00097E98" w:rsidRPr="00442838" w:rsidRDefault="00097E98" w:rsidP="000F163C">
            <w:pPr>
              <w:spacing w:line="360" w:lineRule="auto"/>
            </w:pPr>
          </w:p>
        </w:tc>
        <w:tc>
          <w:tcPr>
            <w:tcW w:w="724" w:type="dxa"/>
          </w:tcPr>
          <w:p w14:paraId="2426E1B8" w14:textId="77777777" w:rsidR="00097E98" w:rsidRPr="00442838" w:rsidRDefault="00097E98" w:rsidP="000F163C">
            <w:pPr>
              <w:spacing w:line="360" w:lineRule="auto"/>
            </w:pPr>
          </w:p>
        </w:tc>
        <w:tc>
          <w:tcPr>
            <w:tcW w:w="724" w:type="dxa"/>
          </w:tcPr>
          <w:p w14:paraId="02AE154E" w14:textId="77777777" w:rsidR="00097E98" w:rsidRPr="00442838" w:rsidRDefault="00097E98" w:rsidP="000F163C">
            <w:pPr>
              <w:spacing w:line="360" w:lineRule="auto"/>
            </w:pPr>
          </w:p>
        </w:tc>
        <w:tc>
          <w:tcPr>
            <w:tcW w:w="1976" w:type="dxa"/>
          </w:tcPr>
          <w:p w14:paraId="6B74136C" w14:textId="77777777" w:rsidR="00097E98" w:rsidRPr="00442838" w:rsidRDefault="00097E98" w:rsidP="000F163C">
            <w:pPr>
              <w:spacing w:line="360" w:lineRule="auto"/>
            </w:pPr>
          </w:p>
        </w:tc>
      </w:tr>
      <w:tr w:rsidR="00097E98" w:rsidRPr="00442838" w14:paraId="70AB949D" w14:textId="77777777" w:rsidTr="000F163C">
        <w:trPr>
          <w:trHeight w:val="441"/>
        </w:trPr>
        <w:tc>
          <w:tcPr>
            <w:tcW w:w="1251" w:type="dxa"/>
          </w:tcPr>
          <w:p w14:paraId="024CA3DF" w14:textId="77777777" w:rsidR="00097E98" w:rsidRPr="00442838" w:rsidRDefault="00097E98" w:rsidP="000F163C">
            <w:pPr>
              <w:spacing w:line="360" w:lineRule="auto"/>
            </w:pPr>
          </w:p>
        </w:tc>
        <w:tc>
          <w:tcPr>
            <w:tcW w:w="1652" w:type="dxa"/>
          </w:tcPr>
          <w:p w14:paraId="51376380" w14:textId="77777777" w:rsidR="00097E98" w:rsidRPr="00442838" w:rsidRDefault="00097E98" w:rsidP="000F163C">
            <w:pPr>
              <w:spacing w:line="360" w:lineRule="auto"/>
            </w:pPr>
          </w:p>
        </w:tc>
        <w:tc>
          <w:tcPr>
            <w:tcW w:w="3719" w:type="dxa"/>
          </w:tcPr>
          <w:p w14:paraId="54F0F5E6" w14:textId="77777777" w:rsidR="00097E98" w:rsidRPr="00442838" w:rsidRDefault="00097E98" w:rsidP="000F163C">
            <w:pPr>
              <w:spacing w:line="360" w:lineRule="auto"/>
            </w:pPr>
          </w:p>
        </w:tc>
        <w:tc>
          <w:tcPr>
            <w:tcW w:w="880" w:type="dxa"/>
          </w:tcPr>
          <w:p w14:paraId="3B166593" w14:textId="77777777" w:rsidR="00097E98" w:rsidRPr="00442838" w:rsidRDefault="00097E98" w:rsidP="000F163C">
            <w:pPr>
              <w:spacing w:line="360" w:lineRule="auto"/>
            </w:pPr>
          </w:p>
        </w:tc>
        <w:tc>
          <w:tcPr>
            <w:tcW w:w="724" w:type="dxa"/>
          </w:tcPr>
          <w:p w14:paraId="65439D41" w14:textId="77777777" w:rsidR="00097E98" w:rsidRPr="00442838" w:rsidRDefault="00097E98" w:rsidP="000F163C">
            <w:pPr>
              <w:spacing w:line="360" w:lineRule="auto"/>
            </w:pPr>
          </w:p>
        </w:tc>
        <w:tc>
          <w:tcPr>
            <w:tcW w:w="724" w:type="dxa"/>
          </w:tcPr>
          <w:p w14:paraId="6DF4B32F" w14:textId="77777777" w:rsidR="00097E98" w:rsidRPr="00442838" w:rsidRDefault="00097E98" w:rsidP="000F163C">
            <w:pPr>
              <w:spacing w:line="360" w:lineRule="auto"/>
            </w:pPr>
          </w:p>
        </w:tc>
        <w:tc>
          <w:tcPr>
            <w:tcW w:w="1976" w:type="dxa"/>
          </w:tcPr>
          <w:p w14:paraId="5F8AF37B" w14:textId="77777777" w:rsidR="00097E98" w:rsidRPr="00442838" w:rsidRDefault="00097E98" w:rsidP="000F163C">
            <w:pPr>
              <w:spacing w:line="360" w:lineRule="auto"/>
            </w:pPr>
          </w:p>
        </w:tc>
      </w:tr>
      <w:tr w:rsidR="00097E98" w:rsidRPr="00442838" w14:paraId="16373F79" w14:textId="77777777" w:rsidTr="000F163C">
        <w:trPr>
          <w:trHeight w:val="441"/>
        </w:trPr>
        <w:tc>
          <w:tcPr>
            <w:tcW w:w="1251" w:type="dxa"/>
          </w:tcPr>
          <w:p w14:paraId="01715090" w14:textId="77777777" w:rsidR="00097E98" w:rsidRPr="00442838" w:rsidRDefault="00097E98" w:rsidP="000F163C">
            <w:pPr>
              <w:spacing w:line="360" w:lineRule="auto"/>
            </w:pPr>
          </w:p>
        </w:tc>
        <w:tc>
          <w:tcPr>
            <w:tcW w:w="1652" w:type="dxa"/>
          </w:tcPr>
          <w:p w14:paraId="732C4BCC" w14:textId="77777777" w:rsidR="00097E98" w:rsidRPr="00442838" w:rsidRDefault="00097E98" w:rsidP="000F163C">
            <w:pPr>
              <w:spacing w:line="360" w:lineRule="auto"/>
            </w:pPr>
          </w:p>
        </w:tc>
        <w:tc>
          <w:tcPr>
            <w:tcW w:w="3719" w:type="dxa"/>
          </w:tcPr>
          <w:p w14:paraId="0564C6C0" w14:textId="77777777" w:rsidR="00097E98" w:rsidRPr="00442838" w:rsidRDefault="00097E98" w:rsidP="000F163C">
            <w:pPr>
              <w:spacing w:line="360" w:lineRule="auto"/>
            </w:pPr>
          </w:p>
        </w:tc>
        <w:tc>
          <w:tcPr>
            <w:tcW w:w="880" w:type="dxa"/>
          </w:tcPr>
          <w:p w14:paraId="06297983" w14:textId="77777777" w:rsidR="00097E98" w:rsidRPr="00442838" w:rsidRDefault="00097E98" w:rsidP="000F163C">
            <w:pPr>
              <w:spacing w:line="360" w:lineRule="auto"/>
            </w:pPr>
          </w:p>
        </w:tc>
        <w:tc>
          <w:tcPr>
            <w:tcW w:w="724" w:type="dxa"/>
          </w:tcPr>
          <w:p w14:paraId="00274E31" w14:textId="77777777" w:rsidR="00097E98" w:rsidRPr="00442838" w:rsidRDefault="00097E98" w:rsidP="000F163C">
            <w:pPr>
              <w:spacing w:line="360" w:lineRule="auto"/>
            </w:pPr>
          </w:p>
        </w:tc>
        <w:tc>
          <w:tcPr>
            <w:tcW w:w="724" w:type="dxa"/>
          </w:tcPr>
          <w:p w14:paraId="7EEF58BB" w14:textId="77777777" w:rsidR="00097E98" w:rsidRPr="00442838" w:rsidRDefault="00097E98" w:rsidP="000F163C">
            <w:pPr>
              <w:spacing w:line="360" w:lineRule="auto"/>
            </w:pPr>
          </w:p>
        </w:tc>
        <w:tc>
          <w:tcPr>
            <w:tcW w:w="1976" w:type="dxa"/>
          </w:tcPr>
          <w:p w14:paraId="3F2C0136" w14:textId="77777777" w:rsidR="00097E98" w:rsidRPr="00442838" w:rsidRDefault="00097E98" w:rsidP="000F163C">
            <w:pPr>
              <w:spacing w:line="360" w:lineRule="auto"/>
            </w:pPr>
          </w:p>
        </w:tc>
      </w:tr>
      <w:tr w:rsidR="00097E98" w:rsidRPr="00442838" w14:paraId="7A1F4C70" w14:textId="77777777" w:rsidTr="000F163C">
        <w:trPr>
          <w:trHeight w:val="896"/>
        </w:trPr>
        <w:tc>
          <w:tcPr>
            <w:tcW w:w="1251" w:type="dxa"/>
          </w:tcPr>
          <w:p w14:paraId="608ACA0A" w14:textId="77777777" w:rsidR="00097E98" w:rsidRPr="00442838" w:rsidRDefault="00097E98" w:rsidP="000F163C">
            <w:pPr>
              <w:spacing w:line="360" w:lineRule="auto"/>
            </w:pPr>
          </w:p>
        </w:tc>
        <w:tc>
          <w:tcPr>
            <w:tcW w:w="1652" w:type="dxa"/>
          </w:tcPr>
          <w:p w14:paraId="4775CD9B" w14:textId="77777777" w:rsidR="00097E98" w:rsidRPr="00442838" w:rsidRDefault="00097E98" w:rsidP="000F163C">
            <w:pPr>
              <w:spacing w:line="360" w:lineRule="auto"/>
            </w:pPr>
          </w:p>
        </w:tc>
        <w:tc>
          <w:tcPr>
            <w:tcW w:w="3719" w:type="dxa"/>
          </w:tcPr>
          <w:p w14:paraId="0D5D8356" w14:textId="77777777" w:rsidR="00097E98" w:rsidRPr="00442838" w:rsidRDefault="00097E98" w:rsidP="000F163C">
            <w:pPr>
              <w:spacing w:line="360" w:lineRule="auto"/>
            </w:pPr>
          </w:p>
        </w:tc>
        <w:tc>
          <w:tcPr>
            <w:tcW w:w="880" w:type="dxa"/>
          </w:tcPr>
          <w:p w14:paraId="57842D6B" w14:textId="77777777" w:rsidR="00097E98" w:rsidRPr="00442838" w:rsidRDefault="00097E98" w:rsidP="000F163C">
            <w:pPr>
              <w:spacing w:line="360" w:lineRule="auto"/>
            </w:pPr>
          </w:p>
        </w:tc>
        <w:tc>
          <w:tcPr>
            <w:tcW w:w="724" w:type="dxa"/>
          </w:tcPr>
          <w:p w14:paraId="04CF3E09" w14:textId="77777777" w:rsidR="00097E98" w:rsidRPr="00442838" w:rsidRDefault="00097E98" w:rsidP="000F163C">
            <w:pPr>
              <w:spacing w:line="360" w:lineRule="auto"/>
            </w:pPr>
          </w:p>
        </w:tc>
        <w:tc>
          <w:tcPr>
            <w:tcW w:w="724" w:type="dxa"/>
          </w:tcPr>
          <w:p w14:paraId="1D8BA2C8" w14:textId="77777777" w:rsidR="00097E98" w:rsidRPr="00442838" w:rsidRDefault="00097E98" w:rsidP="000F163C">
            <w:pPr>
              <w:spacing w:line="360" w:lineRule="auto"/>
            </w:pPr>
          </w:p>
        </w:tc>
        <w:tc>
          <w:tcPr>
            <w:tcW w:w="1976" w:type="dxa"/>
          </w:tcPr>
          <w:p w14:paraId="10F09F63" w14:textId="77777777" w:rsidR="00097E98" w:rsidRPr="00442838" w:rsidRDefault="00097E98" w:rsidP="000F163C">
            <w:pPr>
              <w:spacing w:line="360" w:lineRule="auto"/>
            </w:pPr>
          </w:p>
        </w:tc>
      </w:tr>
    </w:tbl>
    <w:p w14:paraId="1DC45CBA" w14:textId="77777777" w:rsidR="00097E98" w:rsidRPr="00442838" w:rsidRDefault="00097E98" w:rsidP="00097E98">
      <w:pPr>
        <w:rPr>
          <w:sz w:val="24"/>
        </w:rPr>
      </w:pPr>
    </w:p>
    <w:p w14:paraId="1125FEC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6F6DDE3" w14:textId="77777777" w:rsidTr="000F163C">
        <w:tc>
          <w:tcPr>
            <w:tcW w:w="3596" w:type="dxa"/>
          </w:tcPr>
          <w:p w14:paraId="79AAC18C" w14:textId="77777777" w:rsidR="00097E98" w:rsidRPr="00442838" w:rsidRDefault="00097E98" w:rsidP="000F163C">
            <w:pPr>
              <w:rPr>
                <w:sz w:val="24"/>
              </w:rPr>
            </w:pPr>
          </w:p>
        </w:tc>
        <w:tc>
          <w:tcPr>
            <w:tcW w:w="3597" w:type="dxa"/>
          </w:tcPr>
          <w:p w14:paraId="26D001BC" w14:textId="77777777" w:rsidR="00097E98" w:rsidRPr="00442838" w:rsidRDefault="00097E98" w:rsidP="000F163C">
            <w:pPr>
              <w:rPr>
                <w:sz w:val="24"/>
              </w:rPr>
            </w:pPr>
          </w:p>
        </w:tc>
        <w:tc>
          <w:tcPr>
            <w:tcW w:w="3597" w:type="dxa"/>
          </w:tcPr>
          <w:p w14:paraId="14DF561A" w14:textId="77777777" w:rsidR="00097E98" w:rsidRPr="00442838" w:rsidRDefault="00097E98" w:rsidP="000F163C">
            <w:pPr>
              <w:rPr>
                <w:sz w:val="24"/>
              </w:rPr>
            </w:pPr>
          </w:p>
        </w:tc>
      </w:tr>
      <w:tr w:rsidR="00097E98" w:rsidRPr="00442838" w14:paraId="4C40F6B0" w14:textId="77777777" w:rsidTr="000F163C">
        <w:tc>
          <w:tcPr>
            <w:tcW w:w="3596" w:type="dxa"/>
          </w:tcPr>
          <w:p w14:paraId="57AB4161" w14:textId="77777777" w:rsidR="00097E98" w:rsidRPr="00442838" w:rsidRDefault="00097E98" w:rsidP="000F163C">
            <w:pPr>
              <w:rPr>
                <w:sz w:val="24"/>
              </w:rPr>
            </w:pPr>
          </w:p>
        </w:tc>
        <w:tc>
          <w:tcPr>
            <w:tcW w:w="3597" w:type="dxa"/>
          </w:tcPr>
          <w:p w14:paraId="5FF80000" w14:textId="77777777" w:rsidR="00097E98" w:rsidRPr="00442838" w:rsidRDefault="00097E98" w:rsidP="000F163C">
            <w:pPr>
              <w:rPr>
                <w:sz w:val="24"/>
              </w:rPr>
            </w:pPr>
          </w:p>
        </w:tc>
        <w:tc>
          <w:tcPr>
            <w:tcW w:w="3597" w:type="dxa"/>
          </w:tcPr>
          <w:p w14:paraId="4824F111" w14:textId="77777777" w:rsidR="00097E98" w:rsidRPr="00442838" w:rsidRDefault="00097E98" w:rsidP="000F163C">
            <w:pPr>
              <w:rPr>
                <w:sz w:val="24"/>
              </w:rPr>
            </w:pPr>
          </w:p>
        </w:tc>
      </w:tr>
    </w:tbl>
    <w:p w14:paraId="73448BC9" w14:textId="77777777" w:rsidR="00097E98" w:rsidRPr="00442838" w:rsidRDefault="00097E98" w:rsidP="00097E98">
      <w:pPr>
        <w:rPr>
          <w:sz w:val="24"/>
        </w:rPr>
      </w:pPr>
    </w:p>
    <w:p w14:paraId="27B393A9" w14:textId="77777777" w:rsidR="00097E98" w:rsidRPr="00442838" w:rsidRDefault="00097E98" w:rsidP="00097E98">
      <w:pPr>
        <w:rPr>
          <w:sz w:val="24"/>
        </w:rPr>
      </w:pPr>
      <w:r w:rsidRPr="00442838">
        <w:rPr>
          <w:sz w:val="24"/>
        </w:rPr>
        <w:t>Sprites:</w:t>
      </w:r>
    </w:p>
    <w:p w14:paraId="2F3474C4" w14:textId="77777777" w:rsidR="00097E98" w:rsidRPr="00442838" w:rsidRDefault="00097E98" w:rsidP="00097E98">
      <w:pPr>
        <w:rPr>
          <w:sz w:val="24"/>
        </w:rPr>
      </w:pPr>
      <w:r w:rsidRPr="00442838">
        <w:rPr>
          <w:sz w:val="24"/>
        </w:rPr>
        <w:br w:type="page"/>
      </w:r>
    </w:p>
    <w:p w14:paraId="0A7049CA" w14:textId="77777777" w:rsidR="00097E98" w:rsidRPr="00442838" w:rsidRDefault="00097E98" w:rsidP="00097E98">
      <w:pPr>
        <w:rPr>
          <w:sz w:val="24"/>
        </w:rPr>
      </w:pPr>
      <w:r w:rsidRPr="00442838">
        <w:rPr>
          <w:sz w:val="24"/>
        </w:rPr>
        <w:lastRenderedPageBreak/>
        <w:t>Family Page</w:t>
      </w:r>
    </w:p>
    <w:p w14:paraId="10CB81E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436B9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1123F49" w14:textId="77777777" w:rsidTr="000F163C">
        <w:trPr>
          <w:trHeight w:val="896"/>
        </w:trPr>
        <w:tc>
          <w:tcPr>
            <w:tcW w:w="1251" w:type="dxa"/>
          </w:tcPr>
          <w:p w14:paraId="378420B4" w14:textId="77777777" w:rsidR="00097E98" w:rsidRPr="00442838" w:rsidRDefault="00097E98" w:rsidP="000F163C">
            <w:pPr>
              <w:spacing w:line="360" w:lineRule="auto"/>
            </w:pPr>
            <w:r w:rsidRPr="00442838">
              <w:t>Pokemon</w:t>
            </w:r>
          </w:p>
          <w:p w14:paraId="62E77BD8" w14:textId="77777777" w:rsidR="00097E98" w:rsidRPr="00442838" w:rsidRDefault="00097E98" w:rsidP="000F163C">
            <w:pPr>
              <w:spacing w:line="360" w:lineRule="auto"/>
            </w:pPr>
            <w:r w:rsidRPr="00442838">
              <w:t>Name</w:t>
            </w:r>
          </w:p>
        </w:tc>
        <w:tc>
          <w:tcPr>
            <w:tcW w:w="1652" w:type="dxa"/>
          </w:tcPr>
          <w:p w14:paraId="6587013B" w14:textId="77777777" w:rsidR="00097E98" w:rsidRPr="00442838" w:rsidRDefault="00097E98" w:rsidP="000F163C">
            <w:pPr>
              <w:spacing w:line="360" w:lineRule="auto"/>
            </w:pPr>
            <w:r w:rsidRPr="00442838">
              <w:t>Pokemon Number</w:t>
            </w:r>
          </w:p>
        </w:tc>
        <w:tc>
          <w:tcPr>
            <w:tcW w:w="3719" w:type="dxa"/>
          </w:tcPr>
          <w:p w14:paraId="074726A1" w14:textId="77777777" w:rsidR="00097E98" w:rsidRPr="00442838" w:rsidRDefault="00097E98" w:rsidP="000F163C">
            <w:pPr>
              <w:spacing w:line="360" w:lineRule="auto"/>
            </w:pPr>
            <w:r w:rsidRPr="00442838">
              <w:t>Base Stats</w:t>
            </w:r>
          </w:p>
          <w:p w14:paraId="4FA19B1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5C6DE4E" w14:textId="77777777" w:rsidR="00097E98" w:rsidRPr="00442838" w:rsidRDefault="00097E98" w:rsidP="000F163C">
            <w:pPr>
              <w:spacing w:line="360" w:lineRule="auto"/>
            </w:pPr>
            <w:r w:rsidRPr="00442838">
              <w:t>Ability</w:t>
            </w:r>
          </w:p>
        </w:tc>
        <w:tc>
          <w:tcPr>
            <w:tcW w:w="724" w:type="dxa"/>
          </w:tcPr>
          <w:p w14:paraId="394B04DE" w14:textId="77777777" w:rsidR="00097E98" w:rsidRPr="00442838" w:rsidRDefault="00097E98" w:rsidP="000F163C">
            <w:pPr>
              <w:spacing w:line="360" w:lineRule="auto"/>
            </w:pPr>
            <w:r w:rsidRPr="00442838">
              <w:t>Type 1</w:t>
            </w:r>
          </w:p>
        </w:tc>
        <w:tc>
          <w:tcPr>
            <w:tcW w:w="724" w:type="dxa"/>
          </w:tcPr>
          <w:p w14:paraId="0E068AC6" w14:textId="77777777" w:rsidR="00097E98" w:rsidRPr="00442838" w:rsidRDefault="00097E98" w:rsidP="000F163C">
            <w:pPr>
              <w:spacing w:line="360" w:lineRule="auto"/>
            </w:pPr>
            <w:r w:rsidRPr="00442838">
              <w:t>Type 2</w:t>
            </w:r>
          </w:p>
        </w:tc>
        <w:tc>
          <w:tcPr>
            <w:tcW w:w="1976" w:type="dxa"/>
          </w:tcPr>
          <w:p w14:paraId="2C068467" w14:textId="77777777" w:rsidR="00097E98" w:rsidRPr="00442838" w:rsidRDefault="00097E98" w:rsidP="000F163C">
            <w:pPr>
              <w:spacing w:line="360" w:lineRule="auto"/>
            </w:pPr>
            <w:r w:rsidRPr="00442838">
              <w:t>Evolution</w:t>
            </w:r>
          </w:p>
        </w:tc>
      </w:tr>
      <w:tr w:rsidR="00097E98" w:rsidRPr="00442838" w14:paraId="69F13779" w14:textId="77777777" w:rsidTr="000F163C">
        <w:trPr>
          <w:trHeight w:val="454"/>
        </w:trPr>
        <w:tc>
          <w:tcPr>
            <w:tcW w:w="1251" w:type="dxa"/>
          </w:tcPr>
          <w:p w14:paraId="04127B29" w14:textId="77777777" w:rsidR="00097E98" w:rsidRPr="00442838" w:rsidRDefault="00097E98" w:rsidP="000F163C">
            <w:pPr>
              <w:spacing w:line="360" w:lineRule="auto"/>
            </w:pPr>
          </w:p>
        </w:tc>
        <w:tc>
          <w:tcPr>
            <w:tcW w:w="1652" w:type="dxa"/>
          </w:tcPr>
          <w:p w14:paraId="540B8ABE" w14:textId="77777777" w:rsidR="00097E98" w:rsidRPr="00442838" w:rsidRDefault="00097E98" w:rsidP="000F163C">
            <w:pPr>
              <w:spacing w:line="360" w:lineRule="auto"/>
            </w:pPr>
          </w:p>
        </w:tc>
        <w:tc>
          <w:tcPr>
            <w:tcW w:w="3719" w:type="dxa"/>
          </w:tcPr>
          <w:p w14:paraId="59D6735D" w14:textId="77777777" w:rsidR="00097E98" w:rsidRPr="00442838" w:rsidRDefault="00097E98" w:rsidP="000F163C">
            <w:pPr>
              <w:spacing w:line="360" w:lineRule="auto"/>
            </w:pPr>
          </w:p>
        </w:tc>
        <w:tc>
          <w:tcPr>
            <w:tcW w:w="880" w:type="dxa"/>
          </w:tcPr>
          <w:p w14:paraId="1314968C" w14:textId="77777777" w:rsidR="00097E98" w:rsidRPr="00442838" w:rsidRDefault="00097E98" w:rsidP="000F163C">
            <w:pPr>
              <w:spacing w:line="360" w:lineRule="auto"/>
            </w:pPr>
          </w:p>
        </w:tc>
        <w:tc>
          <w:tcPr>
            <w:tcW w:w="724" w:type="dxa"/>
          </w:tcPr>
          <w:p w14:paraId="17E03195" w14:textId="77777777" w:rsidR="00097E98" w:rsidRPr="00442838" w:rsidRDefault="00097E98" w:rsidP="000F163C">
            <w:pPr>
              <w:spacing w:line="360" w:lineRule="auto"/>
            </w:pPr>
          </w:p>
        </w:tc>
        <w:tc>
          <w:tcPr>
            <w:tcW w:w="724" w:type="dxa"/>
          </w:tcPr>
          <w:p w14:paraId="0EDAE7DD" w14:textId="77777777" w:rsidR="00097E98" w:rsidRPr="00442838" w:rsidRDefault="00097E98" w:rsidP="000F163C">
            <w:pPr>
              <w:spacing w:line="360" w:lineRule="auto"/>
            </w:pPr>
          </w:p>
        </w:tc>
        <w:tc>
          <w:tcPr>
            <w:tcW w:w="1976" w:type="dxa"/>
          </w:tcPr>
          <w:p w14:paraId="7EFDCEBD" w14:textId="77777777" w:rsidR="00097E98" w:rsidRPr="00442838" w:rsidRDefault="00097E98" w:rsidP="000F163C">
            <w:pPr>
              <w:spacing w:line="360" w:lineRule="auto"/>
            </w:pPr>
          </w:p>
        </w:tc>
      </w:tr>
      <w:tr w:rsidR="00097E98" w:rsidRPr="00442838" w14:paraId="142DBDBB" w14:textId="77777777" w:rsidTr="000F163C">
        <w:trPr>
          <w:trHeight w:val="441"/>
        </w:trPr>
        <w:tc>
          <w:tcPr>
            <w:tcW w:w="1251" w:type="dxa"/>
          </w:tcPr>
          <w:p w14:paraId="65E9FEE3" w14:textId="77777777" w:rsidR="00097E98" w:rsidRPr="00442838" w:rsidRDefault="00097E98" w:rsidP="000F163C">
            <w:pPr>
              <w:spacing w:line="360" w:lineRule="auto"/>
            </w:pPr>
          </w:p>
        </w:tc>
        <w:tc>
          <w:tcPr>
            <w:tcW w:w="1652" w:type="dxa"/>
          </w:tcPr>
          <w:p w14:paraId="5CE433D0" w14:textId="77777777" w:rsidR="00097E98" w:rsidRPr="00442838" w:rsidRDefault="00097E98" w:rsidP="000F163C">
            <w:pPr>
              <w:spacing w:line="360" w:lineRule="auto"/>
            </w:pPr>
          </w:p>
        </w:tc>
        <w:tc>
          <w:tcPr>
            <w:tcW w:w="3719" w:type="dxa"/>
          </w:tcPr>
          <w:p w14:paraId="39A49B3D" w14:textId="77777777" w:rsidR="00097E98" w:rsidRPr="00442838" w:rsidRDefault="00097E98" w:rsidP="000F163C">
            <w:pPr>
              <w:spacing w:line="360" w:lineRule="auto"/>
            </w:pPr>
          </w:p>
        </w:tc>
        <w:tc>
          <w:tcPr>
            <w:tcW w:w="880" w:type="dxa"/>
          </w:tcPr>
          <w:p w14:paraId="7AE4437B" w14:textId="77777777" w:rsidR="00097E98" w:rsidRPr="00442838" w:rsidRDefault="00097E98" w:rsidP="000F163C">
            <w:pPr>
              <w:spacing w:line="360" w:lineRule="auto"/>
            </w:pPr>
          </w:p>
        </w:tc>
        <w:tc>
          <w:tcPr>
            <w:tcW w:w="724" w:type="dxa"/>
          </w:tcPr>
          <w:p w14:paraId="21FDBB19" w14:textId="77777777" w:rsidR="00097E98" w:rsidRPr="00442838" w:rsidRDefault="00097E98" w:rsidP="000F163C">
            <w:pPr>
              <w:spacing w:line="360" w:lineRule="auto"/>
            </w:pPr>
          </w:p>
        </w:tc>
        <w:tc>
          <w:tcPr>
            <w:tcW w:w="724" w:type="dxa"/>
          </w:tcPr>
          <w:p w14:paraId="1DFF79D6" w14:textId="77777777" w:rsidR="00097E98" w:rsidRPr="00442838" w:rsidRDefault="00097E98" w:rsidP="000F163C">
            <w:pPr>
              <w:spacing w:line="360" w:lineRule="auto"/>
            </w:pPr>
          </w:p>
        </w:tc>
        <w:tc>
          <w:tcPr>
            <w:tcW w:w="1976" w:type="dxa"/>
          </w:tcPr>
          <w:p w14:paraId="6CF1D2B8" w14:textId="77777777" w:rsidR="00097E98" w:rsidRPr="00442838" w:rsidRDefault="00097E98" w:rsidP="000F163C">
            <w:pPr>
              <w:spacing w:line="360" w:lineRule="auto"/>
            </w:pPr>
          </w:p>
        </w:tc>
      </w:tr>
      <w:tr w:rsidR="00097E98" w:rsidRPr="00442838" w14:paraId="21F15E67" w14:textId="77777777" w:rsidTr="000F163C">
        <w:trPr>
          <w:trHeight w:val="441"/>
        </w:trPr>
        <w:tc>
          <w:tcPr>
            <w:tcW w:w="1251" w:type="dxa"/>
          </w:tcPr>
          <w:p w14:paraId="39D45D2A" w14:textId="77777777" w:rsidR="00097E98" w:rsidRPr="00442838" w:rsidRDefault="00097E98" w:rsidP="000F163C">
            <w:pPr>
              <w:spacing w:line="360" w:lineRule="auto"/>
            </w:pPr>
          </w:p>
        </w:tc>
        <w:tc>
          <w:tcPr>
            <w:tcW w:w="1652" w:type="dxa"/>
          </w:tcPr>
          <w:p w14:paraId="2306F0DF" w14:textId="77777777" w:rsidR="00097E98" w:rsidRPr="00442838" w:rsidRDefault="00097E98" w:rsidP="000F163C">
            <w:pPr>
              <w:spacing w:line="360" w:lineRule="auto"/>
            </w:pPr>
          </w:p>
        </w:tc>
        <w:tc>
          <w:tcPr>
            <w:tcW w:w="3719" w:type="dxa"/>
          </w:tcPr>
          <w:p w14:paraId="5C5361F8" w14:textId="77777777" w:rsidR="00097E98" w:rsidRPr="00442838" w:rsidRDefault="00097E98" w:rsidP="000F163C">
            <w:pPr>
              <w:spacing w:line="360" w:lineRule="auto"/>
            </w:pPr>
          </w:p>
        </w:tc>
        <w:tc>
          <w:tcPr>
            <w:tcW w:w="880" w:type="dxa"/>
          </w:tcPr>
          <w:p w14:paraId="05E24176" w14:textId="77777777" w:rsidR="00097E98" w:rsidRPr="00442838" w:rsidRDefault="00097E98" w:rsidP="000F163C">
            <w:pPr>
              <w:spacing w:line="360" w:lineRule="auto"/>
            </w:pPr>
          </w:p>
        </w:tc>
        <w:tc>
          <w:tcPr>
            <w:tcW w:w="724" w:type="dxa"/>
          </w:tcPr>
          <w:p w14:paraId="53F60197" w14:textId="77777777" w:rsidR="00097E98" w:rsidRPr="00442838" w:rsidRDefault="00097E98" w:rsidP="000F163C">
            <w:pPr>
              <w:spacing w:line="360" w:lineRule="auto"/>
            </w:pPr>
          </w:p>
        </w:tc>
        <w:tc>
          <w:tcPr>
            <w:tcW w:w="724" w:type="dxa"/>
          </w:tcPr>
          <w:p w14:paraId="1FA7E0C3" w14:textId="77777777" w:rsidR="00097E98" w:rsidRPr="00442838" w:rsidRDefault="00097E98" w:rsidP="000F163C">
            <w:pPr>
              <w:spacing w:line="360" w:lineRule="auto"/>
            </w:pPr>
          </w:p>
        </w:tc>
        <w:tc>
          <w:tcPr>
            <w:tcW w:w="1976" w:type="dxa"/>
          </w:tcPr>
          <w:p w14:paraId="066669B1" w14:textId="77777777" w:rsidR="00097E98" w:rsidRPr="00442838" w:rsidRDefault="00097E98" w:rsidP="000F163C">
            <w:pPr>
              <w:spacing w:line="360" w:lineRule="auto"/>
            </w:pPr>
          </w:p>
        </w:tc>
      </w:tr>
      <w:tr w:rsidR="00097E98" w:rsidRPr="00442838" w14:paraId="07C66AFF" w14:textId="77777777" w:rsidTr="000F163C">
        <w:trPr>
          <w:trHeight w:val="896"/>
        </w:trPr>
        <w:tc>
          <w:tcPr>
            <w:tcW w:w="1251" w:type="dxa"/>
          </w:tcPr>
          <w:p w14:paraId="43BF6A9D" w14:textId="77777777" w:rsidR="00097E98" w:rsidRPr="00442838" w:rsidRDefault="00097E98" w:rsidP="000F163C">
            <w:pPr>
              <w:spacing w:line="360" w:lineRule="auto"/>
            </w:pPr>
          </w:p>
        </w:tc>
        <w:tc>
          <w:tcPr>
            <w:tcW w:w="1652" w:type="dxa"/>
          </w:tcPr>
          <w:p w14:paraId="2169D0AB" w14:textId="77777777" w:rsidR="00097E98" w:rsidRPr="00442838" w:rsidRDefault="00097E98" w:rsidP="000F163C">
            <w:pPr>
              <w:spacing w:line="360" w:lineRule="auto"/>
            </w:pPr>
          </w:p>
        </w:tc>
        <w:tc>
          <w:tcPr>
            <w:tcW w:w="3719" w:type="dxa"/>
          </w:tcPr>
          <w:p w14:paraId="7376FC78" w14:textId="77777777" w:rsidR="00097E98" w:rsidRPr="00442838" w:rsidRDefault="00097E98" w:rsidP="000F163C">
            <w:pPr>
              <w:spacing w:line="360" w:lineRule="auto"/>
            </w:pPr>
          </w:p>
        </w:tc>
        <w:tc>
          <w:tcPr>
            <w:tcW w:w="880" w:type="dxa"/>
          </w:tcPr>
          <w:p w14:paraId="36C08B52" w14:textId="77777777" w:rsidR="00097E98" w:rsidRPr="00442838" w:rsidRDefault="00097E98" w:rsidP="000F163C">
            <w:pPr>
              <w:spacing w:line="360" w:lineRule="auto"/>
            </w:pPr>
          </w:p>
        </w:tc>
        <w:tc>
          <w:tcPr>
            <w:tcW w:w="724" w:type="dxa"/>
          </w:tcPr>
          <w:p w14:paraId="13AD88DB" w14:textId="77777777" w:rsidR="00097E98" w:rsidRPr="00442838" w:rsidRDefault="00097E98" w:rsidP="000F163C">
            <w:pPr>
              <w:spacing w:line="360" w:lineRule="auto"/>
            </w:pPr>
          </w:p>
        </w:tc>
        <w:tc>
          <w:tcPr>
            <w:tcW w:w="724" w:type="dxa"/>
          </w:tcPr>
          <w:p w14:paraId="0367F8A7" w14:textId="77777777" w:rsidR="00097E98" w:rsidRPr="00442838" w:rsidRDefault="00097E98" w:rsidP="000F163C">
            <w:pPr>
              <w:spacing w:line="360" w:lineRule="auto"/>
            </w:pPr>
          </w:p>
        </w:tc>
        <w:tc>
          <w:tcPr>
            <w:tcW w:w="1976" w:type="dxa"/>
          </w:tcPr>
          <w:p w14:paraId="46BACFE5" w14:textId="77777777" w:rsidR="00097E98" w:rsidRPr="00442838" w:rsidRDefault="00097E98" w:rsidP="000F163C">
            <w:pPr>
              <w:spacing w:line="360" w:lineRule="auto"/>
            </w:pPr>
          </w:p>
        </w:tc>
      </w:tr>
    </w:tbl>
    <w:p w14:paraId="62037434" w14:textId="77777777" w:rsidR="00097E98" w:rsidRPr="00442838" w:rsidRDefault="00097E98" w:rsidP="00097E98">
      <w:pPr>
        <w:rPr>
          <w:sz w:val="24"/>
        </w:rPr>
      </w:pPr>
    </w:p>
    <w:p w14:paraId="398DD83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1C691C1" w14:textId="77777777" w:rsidTr="000F163C">
        <w:tc>
          <w:tcPr>
            <w:tcW w:w="3596" w:type="dxa"/>
          </w:tcPr>
          <w:p w14:paraId="11AD84D7" w14:textId="77777777" w:rsidR="00097E98" w:rsidRPr="00442838" w:rsidRDefault="00097E98" w:rsidP="000F163C">
            <w:pPr>
              <w:rPr>
                <w:sz w:val="24"/>
              </w:rPr>
            </w:pPr>
          </w:p>
        </w:tc>
        <w:tc>
          <w:tcPr>
            <w:tcW w:w="3597" w:type="dxa"/>
          </w:tcPr>
          <w:p w14:paraId="48CDD611" w14:textId="77777777" w:rsidR="00097E98" w:rsidRPr="00442838" w:rsidRDefault="00097E98" w:rsidP="000F163C">
            <w:pPr>
              <w:rPr>
                <w:sz w:val="24"/>
              </w:rPr>
            </w:pPr>
          </w:p>
        </w:tc>
        <w:tc>
          <w:tcPr>
            <w:tcW w:w="3597" w:type="dxa"/>
          </w:tcPr>
          <w:p w14:paraId="1B9A193A" w14:textId="77777777" w:rsidR="00097E98" w:rsidRPr="00442838" w:rsidRDefault="00097E98" w:rsidP="000F163C">
            <w:pPr>
              <w:rPr>
                <w:sz w:val="24"/>
              </w:rPr>
            </w:pPr>
          </w:p>
        </w:tc>
      </w:tr>
      <w:tr w:rsidR="00097E98" w:rsidRPr="00442838" w14:paraId="6627127A" w14:textId="77777777" w:rsidTr="000F163C">
        <w:tc>
          <w:tcPr>
            <w:tcW w:w="3596" w:type="dxa"/>
          </w:tcPr>
          <w:p w14:paraId="39D237C2" w14:textId="77777777" w:rsidR="00097E98" w:rsidRPr="00442838" w:rsidRDefault="00097E98" w:rsidP="000F163C">
            <w:pPr>
              <w:rPr>
                <w:sz w:val="24"/>
              </w:rPr>
            </w:pPr>
          </w:p>
        </w:tc>
        <w:tc>
          <w:tcPr>
            <w:tcW w:w="3597" w:type="dxa"/>
          </w:tcPr>
          <w:p w14:paraId="50B1F27B" w14:textId="77777777" w:rsidR="00097E98" w:rsidRPr="00442838" w:rsidRDefault="00097E98" w:rsidP="000F163C">
            <w:pPr>
              <w:rPr>
                <w:sz w:val="24"/>
              </w:rPr>
            </w:pPr>
          </w:p>
        </w:tc>
        <w:tc>
          <w:tcPr>
            <w:tcW w:w="3597" w:type="dxa"/>
          </w:tcPr>
          <w:p w14:paraId="55B043D4" w14:textId="77777777" w:rsidR="00097E98" w:rsidRPr="00442838" w:rsidRDefault="00097E98" w:rsidP="000F163C">
            <w:pPr>
              <w:rPr>
                <w:sz w:val="24"/>
              </w:rPr>
            </w:pPr>
          </w:p>
        </w:tc>
      </w:tr>
    </w:tbl>
    <w:p w14:paraId="03FCB2D5" w14:textId="77777777" w:rsidR="00097E98" w:rsidRPr="00442838" w:rsidRDefault="00097E98" w:rsidP="00097E98">
      <w:pPr>
        <w:rPr>
          <w:sz w:val="24"/>
        </w:rPr>
      </w:pPr>
    </w:p>
    <w:p w14:paraId="1065470F" w14:textId="77777777" w:rsidR="00097E98" w:rsidRPr="00442838" w:rsidRDefault="00097E98" w:rsidP="00097E98">
      <w:pPr>
        <w:rPr>
          <w:sz w:val="24"/>
        </w:rPr>
      </w:pPr>
      <w:r w:rsidRPr="00442838">
        <w:rPr>
          <w:sz w:val="24"/>
        </w:rPr>
        <w:t>Sprites:</w:t>
      </w:r>
    </w:p>
    <w:p w14:paraId="1863CE56" w14:textId="77777777" w:rsidR="00097E98" w:rsidRPr="00442838" w:rsidRDefault="00097E98" w:rsidP="00097E98">
      <w:pPr>
        <w:rPr>
          <w:sz w:val="24"/>
        </w:rPr>
      </w:pPr>
      <w:r w:rsidRPr="00442838">
        <w:rPr>
          <w:sz w:val="24"/>
        </w:rPr>
        <w:br w:type="page"/>
      </w:r>
    </w:p>
    <w:p w14:paraId="47EF8272" w14:textId="77777777" w:rsidR="00097E98" w:rsidRPr="00442838" w:rsidRDefault="00097E98" w:rsidP="00097E98">
      <w:pPr>
        <w:rPr>
          <w:sz w:val="24"/>
        </w:rPr>
      </w:pPr>
      <w:r w:rsidRPr="00442838">
        <w:rPr>
          <w:sz w:val="24"/>
        </w:rPr>
        <w:lastRenderedPageBreak/>
        <w:t>Family Page</w:t>
      </w:r>
    </w:p>
    <w:p w14:paraId="4A6C3B0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20B5A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7366525" w14:textId="77777777" w:rsidTr="000F163C">
        <w:trPr>
          <w:trHeight w:val="896"/>
        </w:trPr>
        <w:tc>
          <w:tcPr>
            <w:tcW w:w="1251" w:type="dxa"/>
          </w:tcPr>
          <w:p w14:paraId="42E4F5FF" w14:textId="77777777" w:rsidR="00097E98" w:rsidRPr="00442838" w:rsidRDefault="00097E98" w:rsidP="000F163C">
            <w:pPr>
              <w:spacing w:line="360" w:lineRule="auto"/>
            </w:pPr>
            <w:r w:rsidRPr="00442838">
              <w:t>Pokemon</w:t>
            </w:r>
          </w:p>
          <w:p w14:paraId="64BE11EC" w14:textId="77777777" w:rsidR="00097E98" w:rsidRPr="00442838" w:rsidRDefault="00097E98" w:rsidP="000F163C">
            <w:pPr>
              <w:spacing w:line="360" w:lineRule="auto"/>
            </w:pPr>
            <w:r w:rsidRPr="00442838">
              <w:t>Name</w:t>
            </w:r>
          </w:p>
        </w:tc>
        <w:tc>
          <w:tcPr>
            <w:tcW w:w="1652" w:type="dxa"/>
          </w:tcPr>
          <w:p w14:paraId="6AC28637" w14:textId="77777777" w:rsidR="00097E98" w:rsidRPr="00442838" w:rsidRDefault="00097E98" w:rsidP="000F163C">
            <w:pPr>
              <w:spacing w:line="360" w:lineRule="auto"/>
            </w:pPr>
            <w:r w:rsidRPr="00442838">
              <w:t>Pokemon Number</w:t>
            </w:r>
          </w:p>
        </w:tc>
        <w:tc>
          <w:tcPr>
            <w:tcW w:w="3719" w:type="dxa"/>
          </w:tcPr>
          <w:p w14:paraId="43A3D302" w14:textId="77777777" w:rsidR="00097E98" w:rsidRPr="00442838" w:rsidRDefault="00097E98" w:rsidP="000F163C">
            <w:pPr>
              <w:spacing w:line="360" w:lineRule="auto"/>
            </w:pPr>
            <w:r w:rsidRPr="00442838">
              <w:t>Base Stats</w:t>
            </w:r>
          </w:p>
          <w:p w14:paraId="7EE2C43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C8DB583" w14:textId="77777777" w:rsidR="00097E98" w:rsidRPr="00442838" w:rsidRDefault="00097E98" w:rsidP="000F163C">
            <w:pPr>
              <w:spacing w:line="360" w:lineRule="auto"/>
            </w:pPr>
            <w:r w:rsidRPr="00442838">
              <w:t>Ability</w:t>
            </w:r>
          </w:p>
        </w:tc>
        <w:tc>
          <w:tcPr>
            <w:tcW w:w="724" w:type="dxa"/>
          </w:tcPr>
          <w:p w14:paraId="43794C77" w14:textId="77777777" w:rsidR="00097E98" w:rsidRPr="00442838" w:rsidRDefault="00097E98" w:rsidP="000F163C">
            <w:pPr>
              <w:spacing w:line="360" w:lineRule="auto"/>
            </w:pPr>
            <w:r w:rsidRPr="00442838">
              <w:t>Type 1</w:t>
            </w:r>
          </w:p>
        </w:tc>
        <w:tc>
          <w:tcPr>
            <w:tcW w:w="724" w:type="dxa"/>
          </w:tcPr>
          <w:p w14:paraId="1F773DF6" w14:textId="77777777" w:rsidR="00097E98" w:rsidRPr="00442838" w:rsidRDefault="00097E98" w:rsidP="000F163C">
            <w:pPr>
              <w:spacing w:line="360" w:lineRule="auto"/>
            </w:pPr>
            <w:r w:rsidRPr="00442838">
              <w:t>Type 2</w:t>
            </w:r>
          </w:p>
        </w:tc>
        <w:tc>
          <w:tcPr>
            <w:tcW w:w="1976" w:type="dxa"/>
          </w:tcPr>
          <w:p w14:paraId="3C90B9D8" w14:textId="77777777" w:rsidR="00097E98" w:rsidRPr="00442838" w:rsidRDefault="00097E98" w:rsidP="000F163C">
            <w:pPr>
              <w:spacing w:line="360" w:lineRule="auto"/>
            </w:pPr>
            <w:r w:rsidRPr="00442838">
              <w:t>Evolution</w:t>
            </w:r>
          </w:p>
        </w:tc>
      </w:tr>
      <w:tr w:rsidR="00097E98" w:rsidRPr="00442838" w14:paraId="25695339" w14:textId="77777777" w:rsidTr="000F163C">
        <w:trPr>
          <w:trHeight w:val="454"/>
        </w:trPr>
        <w:tc>
          <w:tcPr>
            <w:tcW w:w="1251" w:type="dxa"/>
          </w:tcPr>
          <w:p w14:paraId="1CD2EF78" w14:textId="77777777" w:rsidR="00097E98" w:rsidRPr="00442838" w:rsidRDefault="00097E98" w:rsidP="000F163C">
            <w:pPr>
              <w:spacing w:line="360" w:lineRule="auto"/>
            </w:pPr>
          </w:p>
        </w:tc>
        <w:tc>
          <w:tcPr>
            <w:tcW w:w="1652" w:type="dxa"/>
          </w:tcPr>
          <w:p w14:paraId="63399CD1" w14:textId="77777777" w:rsidR="00097E98" w:rsidRPr="00442838" w:rsidRDefault="00097E98" w:rsidP="000F163C">
            <w:pPr>
              <w:spacing w:line="360" w:lineRule="auto"/>
            </w:pPr>
          </w:p>
        </w:tc>
        <w:tc>
          <w:tcPr>
            <w:tcW w:w="3719" w:type="dxa"/>
          </w:tcPr>
          <w:p w14:paraId="3441F00B" w14:textId="77777777" w:rsidR="00097E98" w:rsidRPr="00442838" w:rsidRDefault="00097E98" w:rsidP="000F163C">
            <w:pPr>
              <w:spacing w:line="360" w:lineRule="auto"/>
            </w:pPr>
          </w:p>
        </w:tc>
        <w:tc>
          <w:tcPr>
            <w:tcW w:w="880" w:type="dxa"/>
          </w:tcPr>
          <w:p w14:paraId="60A2A1F9" w14:textId="77777777" w:rsidR="00097E98" w:rsidRPr="00442838" w:rsidRDefault="00097E98" w:rsidP="000F163C">
            <w:pPr>
              <w:spacing w:line="360" w:lineRule="auto"/>
            </w:pPr>
          </w:p>
        </w:tc>
        <w:tc>
          <w:tcPr>
            <w:tcW w:w="724" w:type="dxa"/>
          </w:tcPr>
          <w:p w14:paraId="5A2CAE57" w14:textId="77777777" w:rsidR="00097E98" w:rsidRPr="00442838" w:rsidRDefault="00097E98" w:rsidP="000F163C">
            <w:pPr>
              <w:spacing w:line="360" w:lineRule="auto"/>
            </w:pPr>
          </w:p>
        </w:tc>
        <w:tc>
          <w:tcPr>
            <w:tcW w:w="724" w:type="dxa"/>
          </w:tcPr>
          <w:p w14:paraId="7F29141F" w14:textId="77777777" w:rsidR="00097E98" w:rsidRPr="00442838" w:rsidRDefault="00097E98" w:rsidP="000F163C">
            <w:pPr>
              <w:spacing w:line="360" w:lineRule="auto"/>
            </w:pPr>
          </w:p>
        </w:tc>
        <w:tc>
          <w:tcPr>
            <w:tcW w:w="1976" w:type="dxa"/>
          </w:tcPr>
          <w:p w14:paraId="65F5E544" w14:textId="77777777" w:rsidR="00097E98" w:rsidRPr="00442838" w:rsidRDefault="00097E98" w:rsidP="000F163C">
            <w:pPr>
              <w:spacing w:line="360" w:lineRule="auto"/>
            </w:pPr>
          </w:p>
        </w:tc>
      </w:tr>
      <w:tr w:rsidR="00097E98" w:rsidRPr="00442838" w14:paraId="4C07E133" w14:textId="77777777" w:rsidTr="000F163C">
        <w:trPr>
          <w:trHeight w:val="441"/>
        </w:trPr>
        <w:tc>
          <w:tcPr>
            <w:tcW w:w="1251" w:type="dxa"/>
          </w:tcPr>
          <w:p w14:paraId="54AA6C4D" w14:textId="77777777" w:rsidR="00097E98" w:rsidRPr="00442838" w:rsidRDefault="00097E98" w:rsidP="000F163C">
            <w:pPr>
              <w:spacing w:line="360" w:lineRule="auto"/>
            </w:pPr>
          </w:p>
        </w:tc>
        <w:tc>
          <w:tcPr>
            <w:tcW w:w="1652" w:type="dxa"/>
          </w:tcPr>
          <w:p w14:paraId="2909A176" w14:textId="77777777" w:rsidR="00097E98" w:rsidRPr="00442838" w:rsidRDefault="00097E98" w:rsidP="000F163C">
            <w:pPr>
              <w:spacing w:line="360" w:lineRule="auto"/>
            </w:pPr>
          </w:p>
        </w:tc>
        <w:tc>
          <w:tcPr>
            <w:tcW w:w="3719" w:type="dxa"/>
          </w:tcPr>
          <w:p w14:paraId="7183FD63" w14:textId="77777777" w:rsidR="00097E98" w:rsidRPr="00442838" w:rsidRDefault="00097E98" w:rsidP="000F163C">
            <w:pPr>
              <w:spacing w:line="360" w:lineRule="auto"/>
            </w:pPr>
          </w:p>
        </w:tc>
        <w:tc>
          <w:tcPr>
            <w:tcW w:w="880" w:type="dxa"/>
          </w:tcPr>
          <w:p w14:paraId="6F9CB0C7" w14:textId="77777777" w:rsidR="00097E98" w:rsidRPr="00442838" w:rsidRDefault="00097E98" w:rsidP="000F163C">
            <w:pPr>
              <w:spacing w:line="360" w:lineRule="auto"/>
            </w:pPr>
          </w:p>
        </w:tc>
        <w:tc>
          <w:tcPr>
            <w:tcW w:w="724" w:type="dxa"/>
          </w:tcPr>
          <w:p w14:paraId="6936BF32" w14:textId="77777777" w:rsidR="00097E98" w:rsidRPr="00442838" w:rsidRDefault="00097E98" w:rsidP="000F163C">
            <w:pPr>
              <w:spacing w:line="360" w:lineRule="auto"/>
            </w:pPr>
          </w:p>
        </w:tc>
        <w:tc>
          <w:tcPr>
            <w:tcW w:w="724" w:type="dxa"/>
          </w:tcPr>
          <w:p w14:paraId="7451D992" w14:textId="77777777" w:rsidR="00097E98" w:rsidRPr="00442838" w:rsidRDefault="00097E98" w:rsidP="000F163C">
            <w:pPr>
              <w:spacing w:line="360" w:lineRule="auto"/>
            </w:pPr>
          </w:p>
        </w:tc>
        <w:tc>
          <w:tcPr>
            <w:tcW w:w="1976" w:type="dxa"/>
          </w:tcPr>
          <w:p w14:paraId="0314B246" w14:textId="77777777" w:rsidR="00097E98" w:rsidRPr="00442838" w:rsidRDefault="00097E98" w:rsidP="000F163C">
            <w:pPr>
              <w:spacing w:line="360" w:lineRule="auto"/>
            </w:pPr>
          </w:p>
        </w:tc>
      </w:tr>
      <w:tr w:rsidR="00097E98" w:rsidRPr="00442838" w14:paraId="2AB506C5" w14:textId="77777777" w:rsidTr="000F163C">
        <w:trPr>
          <w:trHeight w:val="441"/>
        </w:trPr>
        <w:tc>
          <w:tcPr>
            <w:tcW w:w="1251" w:type="dxa"/>
          </w:tcPr>
          <w:p w14:paraId="65573D17" w14:textId="77777777" w:rsidR="00097E98" w:rsidRPr="00442838" w:rsidRDefault="00097E98" w:rsidP="000F163C">
            <w:pPr>
              <w:spacing w:line="360" w:lineRule="auto"/>
            </w:pPr>
          </w:p>
        </w:tc>
        <w:tc>
          <w:tcPr>
            <w:tcW w:w="1652" w:type="dxa"/>
          </w:tcPr>
          <w:p w14:paraId="5ECF8AD9" w14:textId="77777777" w:rsidR="00097E98" w:rsidRPr="00442838" w:rsidRDefault="00097E98" w:rsidP="000F163C">
            <w:pPr>
              <w:spacing w:line="360" w:lineRule="auto"/>
            </w:pPr>
          </w:p>
        </w:tc>
        <w:tc>
          <w:tcPr>
            <w:tcW w:w="3719" w:type="dxa"/>
          </w:tcPr>
          <w:p w14:paraId="5B0E8B76" w14:textId="77777777" w:rsidR="00097E98" w:rsidRPr="00442838" w:rsidRDefault="00097E98" w:rsidP="000F163C">
            <w:pPr>
              <w:spacing w:line="360" w:lineRule="auto"/>
            </w:pPr>
          </w:p>
        </w:tc>
        <w:tc>
          <w:tcPr>
            <w:tcW w:w="880" w:type="dxa"/>
          </w:tcPr>
          <w:p w14:paraId="58090588" w14:textId="77777777" w:rsidR="00097E98" w:rsidRPr="00442838" w:rsidRDefault="00097E98" w:rsidP="000F163C">
            <w:pPr>
              <w:spacing w:line="360" w:lineRule="auto"/>
            </w:pPr>
          </w:p>
        </w:tc>
        <w:tc>
          <w:tcPr>
            <w:tcW w:w="724" w:type="dxa"/>
          </w:tcPr>
          <w:p w14:paraId="6D26202C" w14:textId="77777777" w:rsidR="00097E98" w:rsidRPr="00442838" w:rsidRDefault="00097E98" w:rsidP="000F163C">
            <w:pPr>
              <w:spacing w:line="360" w:lineRule="auto"/>
            </w:pPr>
          </w:p>
        </w:tc>
        <w:tc>
          <w:tcPr>
            <w:tcW w:w="724" w:type="dxa"/>
          </w:tcPr>
          <w:p w14:paraId="6AAD3C28" w14:textId="77777777" w:rsidR="00097E98" w:rsidRPr="00442838" w:rsidRDefault="00097E98" w:rsidP="000F163C">
            <w:pPr>
              <w:spacing w:line="360" w:lineRule="auto"/>
            </w:pPr>
          </w:p>
        </w:tc>
        <w:tc>
          <w:tcPr>
            <w:tcW w:w="1976" w:type="dxa"/>
          </w:tcPr>
          <w:p w14:paraId="12E9B442" w14:textId="77777777" w:rsidR="00097E98" w:rsidRPr="00442838" w:rsidRDefault="00097E98" w:rsidP="000F163C">
            <w:pPr>
              <w:spacing w:line="360" w:lineRule="auto"/>
            </w:pPr>
          </w:p>
        </w:tc>
      </w:tr>
      <w:tr w:rsidR="00097E98" w:rsidRPr="00442838" w14:paraId="542653D9" w14:textId="77777777" w:rsidTr="000F163C">
        <w:trPr>
          <w:trHeight w:val="896"/>
        </w:trPr>
        <w:tc>
          <w:tcPr>
            <w:tcW w:w="1251" w:type="dxa"/>
          </w:tcPr>
          <w:p w14:paraId="7DD16F48" w14:textId="77777777" w:rsidR="00097E98" w:rsidRPr="00442838" w:rsidRDefault="00097E98" w:rsidP="000F163C">
            <w:pPr>
              <w:spacing w:line="360" w:lineRule="auto"/>
            </w:pPr>
          </w:p>
        </w:tc>
        <w:tc>
          <w:tcPr>
            <w:tcW w:w="1652" w:type="dxa"/>
          </w:tcPr>
          <w:p w14:paraId="66A71471" w14:textId="77777777" w:rsidR="00097E98" w:rsidRPr="00442838" w:rsidRDefault="00097E98" w:rsidP="000F163C">
            <w:pPr>
              <w:spacing w:line="360" w:lineRule="auto"/>
            </w:pPr>
          </w:p>
        </w:tc>
        <w:tc>
          <w:tcPr>
            <w:tcW w:w="3719" w:type="dxa"/>
          </w:tcPr>
          <w:p w14:paraId="32C8137C" w14:textId="77777777" w:rsidR="00097E98" w:rsidRPr="00442838" w:rsidRDefault="00097E98" w:rsidP="000F163C">
            <w:pPr>
              <w:spacing w:line="360" w:lineRule="auto"/>
            </w:pPr>
          </w:p>
        </w:tc>
        <w:tc>
          <w:tcPr>
            <w:tcW w:w="880" w:type="dxa"/>
          </w:tcPr>
          <w:p w14:paraId="40A04D1F" w14:textId="77777777" w:rsidR="00097E98" w:rsidRPr="00442838" w:rsidRDefault="00097E98" w:rsidP="000F163C">
            <w:pPr>
              <w:spacing w:line="360" w:lineRule="auto"/>
            </w:pPr>
          </w:p>
        </w:tc>
        <w:tc>
          <w:tcPr>
            <w:tcW w:w="724" w:type="dxa"/>
          </w:tcPr>
          <w:p w14:paraId="60BB6644" w14:textId="77777777" w:rsidR="00097E98" w:rsidRPr="00442838" w:rsidRDefault="00097E98" w:rsidP="000F163C">
            <w:pPr>
              <w:spacing w:line="360" w:lineRule="auto"/>
            </w:pPr>
          </w:p>
        </w:tc>
        <w:tc>
          <w:tcPr>
            <w:tcW w:w="724" w:type="dxa"/>
          </w:tcPr>
          <w:p w14:paraId="104F2DE6" w14:textId="77777777" w:rsidR="00097E98" w:rsidRPr="00442838" w:rsidRDefault="00097E98" w:rsidP="000F163C">
            <w:pPr>
              <w:spacing w:line="360" w:lineRule="auto"/>
            </w:pPr>
          </w:p>
        </w:tc>
        <w:tc>
          <w:tcPr>
            <w:tcW w:w="1976" w:type="dxa"/>
          </w:tcPr>
          <w:p w14:paraId="48A0994F" w14:textId="77777777" w:rsidR="00097E98" w:rsidRPr="00442838" w:rsidRDefault="00097E98" w:rsidP="000F163C">
            <w:pPr>
              <w:spacing w:line="360" w:lineRule="auto"/>
            </w:pPr>
          </w:p>
        </w:tc>
      </w:tr>
    </w:tbl>
    <w:p w14:paraId="5D6B981A" w14:textId="77777777" w:rsidR="00097E98" w:rsidRPr="00442838" w:rsidRDefault="00097E98" w:rsidP="00097E98">
      <w:pPr>
        <w:rPr>
          <w:sz w:val="24"/>
        </w:rPr>
      </w:pPr>
    </w:p>
    <w:p w14:paraId="03B7095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93D5039" w14:textId="77777777" w:rsidTr="000F163C">
        <w:tc>
          <w:tcPr>
            <w:tcW w:w="3596" w:type="dxa"/>
          </w:tcPr>
          <w:p w14:paraId="1FEE3E07" w14:textId="77777777" w:rsidR="00097E98" w:rsidRPr="00442838" w:rsidRDefault="00097E98" w:rsidP="000F163C">
            <w:pPr>
              <w:rPr>
                <w:sz w:val="24"/>
              </w:rPr>
            </w:pPr>
          </w:p>
        </w:tc>
        <w:tc>
          <w:tcPr>
            <w:tcW w:w="3597" w:type="dxa"/>
          </w:tcPr>
          <w:p w14:paraId="11CE49D8" w14:textId="77777777" w:rsidR="00097E98" w:rsidRPr="00442838" w:rsidRDefault="00097E98" w:rsidP="000F163C">
            <w:pPr>
              <w:rPr>
                <w:sz w:val="24"/>
              </w:rPr>
            </w:pPr>
          </w:p>
        </w:tc>
        <w:tc>
          <w:tcPr>
            <w:tcW w:w="3597" w:type="dxa"/>
          </w:tcPr>
          <w:p w14:paraId="31F398E5" w14:textId="77777777" w:rsidR="00097E98" w:rsidRPr="00442838" w:rsidRDefault="00097E98" w:rsidP="000F163C">
            <w:pPr>
              <w:rPr>
                <w:sz w:val="24"/>
              </w:rPr>
            </w:pPr>
          </w:p>
        </w:tc>
      </w:tr>
      <w:tr w:rsidR="00097E98" w:rsidRPr="00442838" w14:paraId="639CF65A" w14:textId="77777777" w:rsidTr="000F163C">
        <w:tc>
          <w:tcPr>
            <w:tcW w:w="3596" w:type="dxa"/>
          </w:tcPr>
          <w:p w14:paraId="703B7C09" w14:textId="77777777" w:rsidR="00097E98" w:rsidRPr="00442838" w:rsidRDefault="00097E98" w:rsidP="000F163C">
            <w:pPr>
              <w:rPr>
                <w:sz w:val="24"/>
              </w:rPr>
            </w:pPr>
          </w:p>
        </w:tc>
        <w:tc>
          <w:tcPr>
            <w:tcW w:w="3597" w:type="dxa"/>
          </w:tcPr>
          <w:p w14:paraId="3512639A" w14:textId="77777777" w:rsidR="00097E98" w:rsidRPr="00442838" w:rsidRDefault="00097E98" w:rsidP="000F163C">
            <w:pPr>
              <w:rPr>
                <w:sz w:val="24"/>
              </w:rPr>
            </w:pPr>
          </w:p>
        </w:tc>
        <w:tc>
          <w:tcPr>
            <w:tcW w:w="3597" w:type="dxa"/>
          </w:tcPr>
          <w:p w14:paraId="1D83C804" w14:textId="77777777" w:rsidR="00097E98" w:rsidRPr="00442838" w:rsidRDefault="00097E98" w:rsidP="000F163C">
            <w:pPr>
              <w:rPr>
                <w:sz w:val="24"/>
              </w:rPr>
            </w:pPr>
          </w:p>
        </w:tc>
      </w:tr>
    </w:tbl>
    <w:p w14:paraId="17A3BDAE" w14:textId="77777777" w:rsidR="00097E98" w:rsidRPr="00442838" w:rsidRDefault="00097E98" w:rsidP="00097E98">
      <w:pPr>
        <w:rPr>
          <w:sz w:val="24"/>
        </w:rPr>
      </w:pPr>
    </w:p>
    <w:p w14:paraId="7FB06DA9" w14:textId="77777777" w:rsidR="00097E98" w:rsidRPr="00442838" w:rsidRDefault="00097E98" w:rsidP="00097E98">
      <w:pPr>
        <w:rPr>
          <w:sz w:val="24"/>
        </w:rPr>
      </w:pPr>
      <w:r w:rsidRPr="00442838">
        <w:rPr>
          <w:sz w:val="24"/>
        </w:rPr>
        <w:t>Sprites:</w:t>
      </w:r>
    </w:p>
    <w:p w14:paraId="2E6BE81A" w14:textId="77777777" w:rsidR="00097E98" w:rsidRPr="00442838" w:rsidRDefault="00097E98" w:rsidP="00097E98">
      <w:pPr>
        <w:rPr>
          <w:sz w:val="24"/>
        </w:rPr>
      </w:pPr>
      <w:r w:rsidRPr="00442838">
        <w:rPr>
          <w:sz w:val="24"/>
        </w:rPr>
        <w:br w:type="page"/>
      </w:r>
    </w:p>
    <w:p w14:paraId="7CB40316" w14:textId="77777777" w:rsidR="00097E98" w:rsidRPr="00442838" w:rsidRDefault="00097E98" w:rsidP="00097E98">
      <w:pPr>
        <w:rPr>
          <w:sz w:val="24"/>
        </w:rPr>
      </w:pPr>
      <w:r w:rsidRPr="00442838">
        <w:rPr>
          <w:sz w:val="24"/>
        </w:rPr>
        <w:lastRenderedPageBreak/>
        <w:t>Family Page</w:t>
      </w:r>
    </w:p>
    <w:p w14:paraId="20E7547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59F007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3BF9E17" w14:textId="77777777" w:rsidTr="000F163C">
        <w:trPr>
          <w:trHeight w:val="896"/>
        </w:trPr>
        <w:tc>
          <w:tcPr>
            <w:tcW w:w="1251" w:type="dxa"/>
          </w:tcPr>
          <w:p w14:paraId="1FE19C6A" w14:textId="77777777" w:rsidR="00097E98" w:rsidRPr="00442838" w:rsidRDefault="00097E98" w:rsidP="000F163C">
            <w:pPr>
              <w:spacing w:line="360" w:lineRule="auto"/>
            </w:pPr>
            <w:r w:rsidRPr="00442838">
              <w:t>Pokemon</w:t>
            </w:r>
          </w:p>
          <w:p w14:paraId="2D3A576A" w14:textId="77777777" w:rsidR="00097E98" w:rsidRPr="00442838" w:rsidRDefault="00097E98" w:rsidP="000F163C">
            <w:pPr>
              <w:spacing w:line="360" w:lineRule="auto"/>
            </w:pPr>
            <w:r w:rsidRPr="00442838">
              <w:t>Name</w:t>
            </w:r>
          </w:p>
        </w:tc>
        <w:tc>
          <w:tcPr>
            <w:tcW w:w="1652" w:type="dxa"/>
          </w:tcPr>
          <w:p w14:paraId="32384D3C" w14:textId="77777777" w:rsidR="00097E98" w:rsidRPr="00442838" w:rsidRDefault="00097E98" w:rsidP="000F163C">
            <w:pPr>
              <w:spacing w:line="360" w:lineRule="auto"/>
            </w:pPr>
            <w:r w:rsidRPr="00442838">
              <w:t>Pokemon Number</w:t>
            </w:r>
          </w:p>
        </w:tc>
        <w:tc>
          <w:tcPr>
            <w:tcW w:w="3719" w:type="dxa"/>
          </w:tcPr>
          <w:p w14:paraId="34F7B477" w14:textId="77777777" w:rsidR="00097E98" w:rsidRPr="00442838" w:rsidRDefault="00097E98" w:rsidP="000F163C">
            <w:pPr>
              <w:spacing w:line="360" w:lineRule="auto"/>
            </w:pPr>
            <w:r w:rsidRPr="00442838">
              <w:t>Base Stats</w:t>
            </w:r>
          </w:p>
          <w:p w14:paraId="1DD2FF8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2A12CF7" w14:textId="77777777" w:rsidR="00097E98" w:rsidRPr="00442838" w:rsidRDefault="00097E98" w:rsidP="000F163C">
            <w:pPr>
              <w:spacing w:line="360" w:lineRule="auto"/>
            </w:pPr>
            <w:r w:rsidRPr="00442838">
              <w:t>Ability</w:t>
            </w:r>
          </w:p>
        </w:tc>
        <w:tc>
          <w:tcPr>
            <w:tcW w:w="724" w:type="dxa"/>
          </w:tcPr>
          <w:p w14:paraId="3C46DA8B" w14:textId="77777777" w:rsidR="00097E98" w:rsidRPr="00442838" w:rsidRDefault="00097E98" w:rsidP="000F163C">
            <w:pPr>
              <w:spacing w:line="360" w:lineRule="auto"/>
            </w:pPr>
            <w:r w:rsidRPr="00442838">
              <w:t>Type 1</w:t>
            </w:r>
          </w:p>
        </w:tc>
        <w:tc>
          <w:tcPr>
            <w:tcW w:w="724" w:type="dxa"/>
          </w:tcPr>
          <w:p w14:paraId="053AE609" w14:textId="77777777" w:rsidR="00097E98" w:rsidRPr="00442838" w:rsidRDefault="00097E98" w:rsidP="000F163C">
            <w:pPr>
              <w:spacing w:line="360" w:lineRule="auto"/>
            </w:pPr>
            <w:r w:rsidRPr="00442838">
              <w:t>Type 2</w:t>
            </w:r>
          </w:p>
        </w:tc>
        <w:tc>
          <w:tcPr>
            <w:tcW w:w="1976" w:type="dxa"/>
          </w:tcPr>
          <w:p w14:paraId="3F978B16" w14:textId="77777777" w:rsidR="00097E98" w:rsidRPr="00442838" w:rsidRDefault="00097E98" w:rsidP="000F163C">
            <w:pPr>
              <w:spacing w:line="360" w:lineRule="auto"/>
            </w:pPr>
            <w:r w:rsidRPr="00442838">
              <w:t>Evolution</w:t>
            </w:r>
          </w:p>
        </w:tc>
      </w:tr>
      <w:tr w:rsidR="00097E98" w:rsidRPr="00442838" w14:paraId="35095C94" w14:textId="77777777" w:rsidTr="000F163C">
        <w:trPr>
          <w:trHeight w:val="454"/>
        </w:trPr>
        <w:tc>
          <w:tcPr>
            <w:tcW w:w="1251" w:type="dxa"/>
          </w:tcPr>
          <w:p w14:paraId="59209CB0" w14:textId="77777777" w:rsidR="00097E98" w:rsidRPr="00442838" w:rsidRDefault="00097E98" w:rsidP="000F163C">
            <w:pPr>
              <w:spacing w:line="360" w:lineRule="auto"/>
            </w:pPr>
          </w:p>
        </w:tc>
        <w:tc>
          <w:tcPr>
            <w:tcW w:w="1652" w:type="dxa"/>
          </w:tcPr>
          <w:p w14:paraId="5327FEF4" w14:textId="77777777" w:rsidR="00097E98" w:rsidRPr="00442838" w:rsidRDefault="00097E98" w:rsidP="000F163C">
            <w:pPr>
              <w:spacing w:line="360" w:lineRule="auto"/>
            </w:pPr>
          </w:p>
        </w:tc>
        <w:tc>
          <w:tcPr>
            <w:tcW w:w="3719" w:type="dxa"/>
          </w:tcPr>
          <w:p w14:paraId="406CA983" w14:textId="77777777" w:rsidR="00097E98" w:rsidRPr="00442838" w:rsidRDefault="00097E98" w:rsidP="000F163C">
            <w:pPr>
              <w:spacing w:line="360" w:lineRule="auto"/>
            </w:pPr>
          </w:p>
        </w:tc>
        <w:tc>
          <w:tcPr>
            <w:tcW w:w="880" w:type="dxa"/>
          </w:tcPr>
          <w:p w14:paraId="23AFDC63" w14:textId="77777777" w:rsidR="00097E98" w:rsidRPr="00442838" w:rsidRDefault="00097E98" w:rsidP="000F163C">
            <w:pPr>
              <w:spacing w:line="360" w:lineRule="auto"/>
            </w:pPr>
          </w:p>
        </w:tc>
        <w:tc>
          <w:tcPr>
            <w:tcW w:w="724" w:type="dxa"/>
          </w:tcPr>
          <w:p w14:paraId="2CA6749E" w14:textId="77777777" w:rsidR="00097E98" w:rsidRPr="00442838" w:rsidRDefault="00097E98" w:rsidP="000F163C">
            <w:pPr>
              <w:spacing w:line="360" w:lineRule="auto"/>
            </w:pPr>
          </w:p>
        </w:tc>
        <w:tc>
          <w:tcPr>
            <w:tcW w:w="724" w:type="dxa"/>
          </w:tcPr>
          <w:p w14:paraId="08D4A326" w14:textId="77777777" w:rsidR="00097E98" w:rsidRPr="00442838" w:rsidRDefault="00097E98" w:rsidP="000F163C">
            <w:pPr>
              <w:spacing w:line="360" w:lineRule="auto"/>
            </w:pPr>
          </w:p>
        </w:tc>
        <w:tc>
          <w:tcPr>
            <w:tcW w:w="1976" w:type="dxa"/>
          </w:tcPr>
          <w:p w14:paraId="6083A2CC" w14:textId="77777777" w:rsidR="00097E98" w:rsidRPr="00442838" w:rsidRDefault="00097E98" w:rsidP="000F163C">
            <w:pPr>
              <w:spacing w:line="360" w:lineRule="auto"/>
            </w:pPr>
          </w:p>
        </w:tc>
      </w:tr>
      <w:tr w:rsidR="00097E98" w:rsidRPr="00442838" w14:paraId="17F9C111" w14:textId="77777777" w:rsidTr="000F163C">
        <w:trPr>
          <w:trHeight w:val="441"/>
        </w:trPr>
        <w:tc>
          <w:tcPr>
            <w:tcW w:w="1251" w:type="dxa"/>
          </w:tcPr>
          <w:p w14:paraId="433165E5" w14:textId="77777777" w:rsidR="00097E98" w:rsidRPr="00442838" w:rsidRDefault="00097E98" w:rsidP="000F163C">
            <w:pPr>
              <w:spacing w:line="360" w:lineRule="auto"/>
            </w:pPr>
          </w:p>
        </w:tc>
        <w:tc>
          <w:tcPr>
            <w:tcW w:w="1652" w:type="dxa"/>
          </w:tcPr>
          <w:p w14:paraId="591ECAA5" w14:textId="77777777" w:rsidR="00097E98" w:rsidRPr="00442838" w:rsidRDefault="00097E98" w:rsidP="000F163C">
            <w:pPr>
              <w:spacing w:line="360" w:lineRule="auto"/>
            </w:pPr>
          </w:p>
        </w:tc>
        <w:tc>
          <w:tcPr>
            <w:tcW w:w="3719" w:type="dxa"/>
          </w:tcPr>
          <w:p w14:paraId="0D510E96" w14:textId="77777777" w:rsidR="00097E98" w:rsidRPr="00442838" w:rsidRDefault="00097E98" w:rsidP="000F163C">
            <w:pPr>
              <w:spacing w:line="360" w:lineRule="auto"/>
            </w:pPr>
          </w:p>
        </w:tc>
        <w:tc>
          <w:tcPr>
            <w:tcW w:w="880" w:type="dxa"/>
          </w:tcPr>
          <w:p w14:paraId="79A94085" w14:textId="77777777" w:rsidR="00097E98" w:rsidRPr="00442838" w:rsidRDefault="00097E98" w:rsidP="000F163C">
            <w:pPr>
              <w:spacing w:line="360" w:lineRule="auto"/>
            </w:pPr>
          </w:p>
        </w:tc>
        <w:tc>
          <w:tcPr>
            <w:tcW w:w="724" w:type="dxa"/>
          </w:tcPr>
          <w:p w14:paraId="6D1D18B6" w14:textId="77777777" w:rsidR="00097E98" w:rsidRPr="00442838" w:rsidRDefault="00097E98" w:rsidP="000F163C">
            <w:pPr>
              <w:spacing w:line="360" w:lineRule="auto"/>
            </w:pPr>
          </w:p>
        </w:tc>
        <w:tc>
          <w:tcPr>
            <w:tcW w:w="724" w:type="dxa"/>
          </w:tcPr>
          <w:p w14:paraId="1049FBA0" w14:textId="77777777" w:rsidR="00097E98" w:rsidRPr="00442838" w:rsidRDefault="00097E98" w:rsidP="000F163C">
            <w:pPr>
              <w:spacing w:line="360" w:lineRule="auto"/>
            </w:pPr>
          </w:p>
        </w:tc>
        <w:tc>
          <w:tcPr>
            <w:tcW w:w="1976" w:type="dxa"/>
          </w:tcPr>
          <w:p w14:paraId="0146E632" w14:textId="77777777" w:rsidR="00097E98" w:rsidRPr="00442838" w:rsidRDefault="00097E98" w:rsidP="000F163C">
            <w:pPr>
              <w:spacing w:line="360" w:lineRule="auto"/>
            </w:pPr>
          </w:p>
        </w:tc>
      </w:tr>
      <w:tr w:rsidR="00097E98" w:rsidRPr="00442838" w14:paraId="2F75CEFB" w14:textId="77777777" w:rsidTr="000F163C">
        <w:trPr>
          <w:trHeight w:val="441"/>
        </w:trPr>
        <w:tc>
          <w:tcPr>
            <w:tcW w:w="1251" w:type="dxa"/>
          </w:tcPr>
          <w:p w14:paraId="637065CB" w14:textId="77777777" w:rsidR="00097E98" w:rsidRPr="00442838" w:rsidRDefault="00097E98" w:rsidP="000F163C">
            <w:pPr>
              <w:spacing w:line="360" w:lineRule="auto"/>
            </w:pPr>
          </w:p>
        </w:tc>
        <w:tc>
          <w:tcPr>
            <w:tcW w:w="1652" w:type="dxa"/>
          </w:tcPr>
          <w:p w14:paraId="69FE0010" w14:textId="77777777" w:rsidR="00097E98" w:rsidRPr="00442838" w:rsidRDefault="00097E98" w:rsidP="000F163C">
            <w:pPr>
              <w:spacing w:line="360" w:lineRule="auto"/>
            </w:pPr>
          </w:p>
        </w:tc>
        <w:tc>
          <w:tcPr>
            <w:tcW w:w="3719" w:type="dxa"/>
          </w:tcPr>
          <w:p w14:paraId="505549C4" w14:textId="77777777" w:rsidR="00097E98" w:rsidRPr="00442838" w:rsidRDefault="00097E98" w:rsidP="000F163C">
            <w:pPr>
              <w:spacing w:line="360" w:lineRule="auto"/>
            </w:pPr>
          </w:p>
        </w:tc>
        <w:tc>
          <w:tcPr>
            <w:tcW w:w="880" w:type="dxa"/>
          </w:tcPr>
          <w:p w14:paraId="72FBC9E1" w14:textId="77777777" w:rsidR="00097E98" w:rsidRPr="00442838" w:rsidRDefault="00097E98" w:rsidP="000F163C">
            <w:pPr>
              <w:spacing w:line="360" w:lineRule="auto"/>
            </w:pPr>
          </w:p>
        </w:tc>
        <w:tc>
          <w:tcPr>
            <w:tcW w:w="724" w:type="dxa"/>
          </w:tcPr>
          <w:p w14:paraId="407CA93C" w14:textId="77777777" w:rsidR="00097E98" w:rsidRPr="00442838" w:rsidRDefault="00097E98" w:rsidP="000F163C">
            <w:pPr>
              <w:spacing w:line="360" w:lineRule="auto"/>
            </w:pPr>
          </w:p>
        </w:tc>
        <w:tc>
          <w:tcPr>
            <w:tcW w:w="724" w:type="dxa"/>
          </w:tcPr>
          <w:p w14:paraId="09753D3D" w14:textId="77777777" w:rsidR="00097E98" w:rsidRPr="00442838" w:rsidRDefault="00097E98" w:rsidP="000F163C">
            <w:pPr>
              <w:spacing w:line="360" w:lineRule="auto"/>
            </w:pPr>
          </w:p>
        </w:tc>
        <w:tc>
          <w:tcPr>
            <w:tcW w:w="1976" w:type="dxa"/>
          </w:tcPr>
          <w:p w14:paraId="71BB09D9" w14:textId="77777777" w:rsidR="00097E98" w:rsidRPr="00442838" w:rsidRDefault="00097E98" w:rsidP="000F163C">
            <w:pPr>
              <w:spacing w:line="360" w:lineRule="auto"/>
            </w:pPr>
          </w:p>
        </w:tc>
      </w:tr>
      <w:tr w:rsidR="00097E98" w:rsidRPr="00442838" w14:paraId="4F2B5419" w14:textId="77777777" w:rsidTr="000F163C">
        <w:trPr>
          <w:trHeight w:val="896"/>
        </w:trPr>
        <w:tc>
          <w:tcPr>
            <w:tcW w:w="1251" w:type="dxa"/>
          </w:tcPr>
          <w:p w14:paraId="5592447B" w14:textId="77777777" w:rsidR="00097E98" w:rsidRPr="00442838" w:rsidRDefault="00097E98" w:rsidP="000F163C">
            <w:pPr>
              <w:spacing w:line="360" w:lineRule="auto"/>
            </w:pPr>
          </w:p>
        </w:tc>
        <w:tc>
          <w:tcPr>
            <w:tcW w:w="1652" w:type="dxa"/>
          </w:tcPr>
          <w:p w14:paraId="6759FF98" w14:textId="77777777" w:rsidR="00097E98" w:rsidRPr="00442838" w:rsidRDefault="00097E98" w:rsidP="000F163C">
            <w:pPr>
              <w:spacing w:line="360" w:lineRule="auto"/>
            </w:pPr>
          </w:p>
        </w:tc>
        <w:tc>
          <w:tcPr>
            <w:tcW w:w="3719" w:type="dxa"/>
          </w:tcPr>
          <w:p w14:paraId="02AF4D0E" w14:textId="77777777" w:rsidR="00097E98" w:rsidRPr="00442838" w:rsidRDefault="00097E98" w:rsidP="000F163C">
            <w:pPr>
              <w:spacing w:line="360" w:lineRule="auto"/>
            </w:pPr>
          </w:p>
        </w:tc>
        <w:tc>
          <w:tcPr>
            <w:tcW w:w="880" w:type="dxa"/>
          </w:tcPr>
          <w:p w14:paraId="1A2BB59B" w14:textId="77777777" w:rsidR="00097E98" w:rsidRPr="00442838" w:rsidRDefault="00097E98" w:rsidP="000F163C">
            <w:pPr>
              <w:spacing w:line="360" w:lineRule="auto"/>
            </w:pPr>
          </w:p>
        </w:tc>
        <w:tc>
          <w:tcPr>
            <w:tcW w:w="724" w:type="dxa"/>
          </w:tcPr>
          <w:p w14:paraId="19E2B289" w14:textId="77777777" w:rsidR="00097E98" w:rsidRPr="00442838" w:rsidRDefault="00097E98" w:rsidP="000F163C">
            <w:pPr>
              <w:spacing w:line="360" w:lineRule="auto"/>
            </w:pPr>
          </w:p>
        </w:tc>
        <w:tc>
          <w:tcPr>
            <w:tcW w:w="724" w:type="dxa"/>
          </w:tcPr>
          <w:p w14:paraId="28E7F73B" w14:textId="77777777" w:rsidR="00097E98" w:rsidRPr="00442838" w:rsidRDefault="00097E98" w:rsidP="000F163C">
            <w:pPr>
              <w:spacing w:line="360" w:lineRule="auto"/>
            </w:pPr>
          </w:p>
        </w:tc>
        <w:tc>
          <w:tcPr>
            <w:tcW w:w="1976" w:type="dxa"/>
          </w:tcPr>
          <w:p w14:paraId="66045485" w14:textId="77777777" w:rsidR="00097E98" w:rsidRPr="00442838" w:rsidRDefault="00097E98" w:rsidP="000F163C">
            <w:pPr>
              <w:spacing w:line="360" w:lineRule="auto"/>
            </w:pPr>
          </w:p>
        </w:tc>
      </w:tr>
    </w:tbl>
    <w:p w14:paraId="4C461E7E" w14:textId="77777777" w:rsidR="00097E98" w:rsidRPr="00442838" w:rsidRDefault="00097E98" w:rsidP="00097E98">
      <w:pPr>
        <w:rPr>
          <w:sz w:val="24"/>
        </w:rPr>
      </w:pPr>
    </w:p>
    <w:p w14:paraId="390CB8B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C4D8885" w14:textId="77777777" w:rsidTr="000F163C">
        <w:tc>
          <w:tcPr>
            <w:tcW w:w="3596" w:type="dxa"/>
          </w:tcPr>
          <w:p w14:paraId="38162DE0" w14:textId="77777777" w:rsidR="00097E98" w:rsidRPr="00442838" w:rsidRDefault="00097E98" w:rsidP="000F163C">
            <w:pPr>
              <w:rPr>
                <w:sz w:val="24"/>
              </w:rPr>
            </w:pPr>
          </w:p>
        </w:tc>
        <w:tc>
          <w:tcPr>
            <w:tcW w:w="3597" w:type="dxa"/>
          </w:tcPr>
          <w:p w14:paraId="45EAC078" w14:textId="77777777" w:rsidR="00097E98" w:rsidRPr="00442838" w:rsidRDefault="00097E98" w:rsidP="000F163C">
            <w:pPr>
              <w:rPr>
                <w:sz w:val="24"/>
              </w:rPr>
            </w:pPr>
          </w:p>
        </w:tc>
        <w:tc>
          <w:tcPr>
            <w:tcW w:w="3597" w:type="dxa"/>
          </w:tcPr>
          <w:p w14:paraId="59E68A1E" w14:textId="77777777" w:rsidR="00097E98" w:rsidRPr="00442838" w:rsidRDefault="00097E98" w:rsidP="000F163C">
            <w:pPr>
              <w:rPr>
                <w:sz w:val="24"/>
              </w:rPr>
            </w:pPr>
          </w:p>
        </w:tc>
      </w:tr>
      <w:tr w:rsidR="00097E98" w:rsidRPr="00442838" w14:paraId="563F2DAD" w14:textId="77777777" w:rsidTr="000F163C">
        <w:tc>
          <w:tcPr>
            <w:tcW w:w="3596" w:type="dxa"/>
          </w:tcPr>
          <w:p w14:paraId="457B5E89" w14:textId="77777777" w:rsidR="00097E98" w:rsidRPr="00442838" w:rsidRDefault="00097E98" w:rsidP="000F163C">
            <w:pPr>
              <w:rPr>
                <w:sz w:val="24"/>
              </w:rPr>
            </w:pPr>
          </w:p>
        </w:tc>
        <w:tc>
          <w:tcPr>
            <w:tcW w:w="3597" w:type="dxa"/>
          </w:tcPr>
          <w:p w14:paraId="28E6904D" w14:textId="77777777" w:rsidR="00097E98" w:rsidRPr="00442838" w:rsidRDefault="00097E98" w:rsidP="000F163C">
            <w:pPr>
              <w:rPr>
                <w:sz w:val="24"/>
              </w:rPr>
            </w:pPr>
          </w:p>
        </w:tc>
        <w:tc>
          <w:tcPr>
            <w:tcW w:w="3597" w:type="dxa"/>
          </w:tcPr>
          <w:p w14:paraId="303AAE58" w14:textId="77777777" w:rsidR="00097E98" w:rsidRPr="00442838" w:rsidRDefault="00097E98" w:rsidP="000F163C">
            <w:pPr>
              <w:rPr>
                <w:sz w:val="24"/>
              </w:rPr>
            </w:pPr>
          </w:p>
        </w:tc>
      </w:tr>
    </w:tbl>
    <w:p w14:paraId="50C8192B" w14:textId="77777777" w:rsidR="00097E98" w:rsidRPr="00442838" w:rsidRDefault="00097E98" w:rsidP="00097E98">
      <w:pPr>
        <w:rPr>
          <w:sz w:val="24"/>
        </w:rPr>
      </w:pPr>
    </w:p>
    <w:p w14:paraId="277A5FDD" w14:textId="77777777" w:rsidR="00097E98" w:rsidRPr="00442838" w:rsidRDefault="00097E98" w:rsidP="00097E98">
      <w:pPr>
        <w:rPr>
          <w:sz w:val="24"/>
        </w:rPr>
      </w:pPr>
      <w:r w:rsidRPr="00442838">
        <w:rPr>
          <w:sz w:val="24"/>
        </w:rPr>
        <w:t>Sprites:</w:t>
      </w:r>
    </w:p>
    <w:p w14:paraId="1CBC6193" w14:textId="77777777" w:rsidR="00097E98" w:rsidRPr="00442838" w:rsidRDefault="00097E98" w:rsidP="00097E98">
      <w:pPr>
        <w:rPr>
          <w:sz w:val="24"/>
        </w:rPr>
      </w:pPr>
      <w:r w:rsidRPr="00442838">
        <w:rPr>
          <w:sz w:val="24"/>
        </w:rPr>
        <w:br w:type="page"/>
      </w:r>
    </w:p>
    <w:p w14:paraId="01F81867" w14:textId="77777777" w:rsidR="00097E98" w:rsidRPr="00442838" w:rsidRDefault="00097E98" w:rsidP="00097E98">
      <w:pPr>
        <w:rPr>
          <w:sz w:val="24"/>
        </w:rPr>
      </w:pPr>
      <w:r w:rsidRPr="00442838">
        <w:rPr>
          <w:sz w:val="24"/>
        </w:rPr>
        <w:lastRenderedPageBreak/>
        <w:t>Family Page</w:t>
      </w:r>
    </w:p>
    <w:p w14:paraId="25CCCC4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C5CE1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FAF44A" w14:textId="77777777" w:rsidTr="000F163C">
        <w:trPr>
          <w:trHeight w:val="896"/>
        </w:trPr>
        <w:tc>
          <w:tcPr>
            <w:tcW w:w="1251" w:type="dxa"/>
          </w:tcPr>
          <w:p w14:paraId="0B7FEA00" w14:textId="77777777" w:rsidR="00097E98" w:rsidRPr="00442838" w:rsidRDefault="00097E98" w:rsidP="000F163C">
            <w:pPr>
              <w:spacing w:line="360" w:lineRule="auto"/>
            </w:pPr>
            <w:r w:rsidRPr="00442838">
              <w:t>Pokemon</w:t>
            </w:r>
          </w:p>
          <w:p w14:paraId="4540CAD5" w14:textId="77777777" w:rsidR="00097E98" w:rsidRPr="00442838" w:rsidRDefault="00097E98" w:rsidP="000F163C">
            <w:pPr>
              <w:spacing w:line="360" w:lineRule="auto"/>
            </w:pPr>
            <w:r w:rsidRPr="00442838">
              <w:t>Name</w:t>
            </w:r>
          </w:p>
        </w:tc>
        <w:tc>
          <w:tcPr>
            <w:tcW w:w="1652" w:type="dxa"/>
          </w:tcPr>
          <w:p w14:paraId="61B21622" w14:textId="77777777" w:rsidR="00097E98" w:rsidRPr="00442838" w:rsidRDefault="00097E98" w:rsidP="000F163C">
            <w:pPr>
              <w:spacing w:line="360" w:lineRule="auto"/>
            </w:pPr>
            <w:r w:rsidRPr="00442838">
              <w:t>Pokemon Number</w:t>
            </w:r>
          </w:p>
        </w:tc>
        <w:tc>
          <w:tcPr>
            <w:tcW w:w="3719" w:type="dxa"/>
          </w:tcPr>
          <w:p w14:paraId="0807FE81" w14:textId="77777777" w:rsidR="00097E98" w:rsidRPr="00442838" w:rsidRDefault="00097E98" w:rsidP="000F163C">
            <w:pPr>
              <w:spacing w:line="360" w:lineRule="auto"/>
            </w:pPr>
            <w:r w:rsidRPr="00442838">
              <w:t>Base Stats</w:t>
            </w:r>
          </w:p>
          <w:p w14:paraId="35BB60C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07C5176" w14:textId="77777777" w:rsidR="00097E98" w:rsidRPr="00442838" w:rsidRDefault="00097E98" w:rsidP="000F163C">
            <w:pPr>
              <w:spacing w:line="360" w:lineRule="auto"/>
            </w:pPr>
            <w:r w:rsidRPr="00442838">
              <w:t>Ability</w:t>
            </w:r>
          </w:p>
        </w:tc>
        <w:tc>
          <w:tcPr>
            <w:tcW w:w="724" w:type="dxa"/>
          </w:tcPr>
          <w:p w14:paraId="6C4E0B48" w14:textId="77777777" w:rsidR="00097E98" w:rsidRPr="00442838" w:rsidRDefault="00097E98" w:rsidP="000F163C">
            <w:pPr>
              <w:spacing w:line="360" w:lineRule="auto"/>
            </w:pPr>
            <w:r w:rsidRPr="00442838">
              <w:t>Type 1</w:t>
            </w:r>
          </w:p>
        </w:tc>
        <w:tc>
          <w:tcPr>
            <w:tcW w:w="724" w:type="dxa"/>
          </w:tcPr>
          <w:p w14:paraId="0913CD42" w14:textId="77777777" w:rsidR="00097E98" w:rsidRPr="00442838" w:rsidRDefault="00097E98" w:rsidP="000F163C">
            <w:pPr>
              <w:spacing w:line="360" w:lineRule="auto"/>
            </w:pPr>
            <w:r w:rsidRPr="00442838">
              <w:t>Type 2</w:t>
            </w:r>
          </w:p>
        </w:tc>
        <w:tc>
          <w:tcPr>
            <w:tcW w:w="1976" w:type="dxa"/>
          </w:tcPr>
          <w:p w14:paraId="57B61971" w14:textId="77777777" w:rsidR="00097E98" w:rsidRPr="00442838" w:rsidRDefault="00097E98" w:rsidP="000F163C">
            <w:pPr>
              <w:spacing w:line="360" w:lineRule="auto"/>
            </w:pPr>
            <w:r w:rsidRPr="00442838">
              <w:t>Evolution</w:t>
            </w:r>
          </w:p>
        </w:tc>
      </w:tr>
      <w:tr w:rsidR="00097E98" w:rsidRPr="00442838" w14:paraId="45E1D685" w14:textId="77777777" w:rsidTr="000F163C">
        <w:trPr>
          <w:trHeight w:val="454"/>
        </w:trPr>
        <w:tc>
          <w:tcPr>
            <w:tcW w:w="1251" w:type="dxa"/>
          </w:tcPr>
          <w:p w14:paraId="597ABED5" w14:textId="77777777" w:rsidR="00097E98" w:rsidRPr="00442838" w:rsidRDefault="00097E98" w:rsidP="000F163C">
            <w:pPr>
              <w:spacing w:line="360" w:lineRule="auto"/>
            </w:pPr>
          </w:p>
        </w:tc>
        <w:tc>
          <w:tcPr>
            <w:tcW w:w="1652" w:type="dxa"/>
          </w:tcPr>
          <w:p w14:paraId="54F7C646" w14:textId="77777777" w:rsidR="00097E98" w:rsidRPr="00442838" w:rsidRDefault="00097E98" w:rsidP="000F163C">
            <w:pPr>
              <w:spacing w:line="360" w:lineRule="auto"/>
            </w:pPr>
          </w:p>
        </w:tc>
        <w:tc>
          <w:tcPr>
            <w:tcW w:w="3719" w:type="dxa"/>
          </w:tcPr>
          <w:p w14:paraId="407E3D8D" w14:textId="77777777" w:rsidR="00097E98" w:rsidRPr="00442838" w:rsidRDefault="00097E98" w:rsidP="000F163C">
            <w:pPr>
              <w:spacing w:line="360" w:lineRule="auto"/>
            </w:pPr>
          </w:p>
        </w:tc>
        <w:tc>
          <w:tcPr>
            <w:tcW w:w="880" w:type="dxa"/>
          </w:tcPr>
          <w:p w14:paraId="460C270F" w14:textId="77777777" w:rsidR="00097E98" w:rsidRPr="00442838" w:rsidRDefault="00097E98" w:rsidP="000F163C">
            <w:pPr>
              <w:spacing w:line="360" w:lineRule="auto"/>
            </w:pPr>
          </w:p>
        </w:tc>
        <w:tc>
          <w:tcPr>
            <w:tcW w:w="724" w:type="dxa"/>
          </w:tcPr>
          <w:p w14:paraId="5B43464F" w14:textId="77777777" w:rsidR="00097E98" w:rsidRPr="00442838" w:rsidRDefault="00097E98" w:rsidP="000F163C">
            <w:pPr>
              <w:spacing w:line="360" w:lineRule="auto"/>
            </w:pPr>
          </w:p>
        </w:tc>
        <w:tc>
          <w:tcPr>
            <w:tcW w:w="724" w:type="dxa"/>
          </w:tcPr>
          <w:p w14:paraId="3EED3910" w14:textId="77777777" w:rsidR="00097E98" w:rsidRPr="00442838" w:rsidRDefault="00097E98" w:rsidP="000F163C">
            <w:pPr>
              <w:spacing w:line="360" w:lineRule="auto"/>
            </w:pPr>
          </w:p>
        </w:tc>
        <w:tc>
          <w:tcPr>
            <w:tcW w:w="1976" w:type="dxa"/>
          </w:tcPr>
          <w:p w14:paraId="2DB2F806" w14:textId="77777777" w:rsidR="00097E98" w:rsidRPr="00442838" w:rsidRDefault="00097E98" w:rsidP="000F163C">
            <w:pPr>
              <w:spacing w:line="360" w:lineRule="auto"/>
            </w:pPr>
          </w:p>
        </w:tc>
      </w:tr>
      <w:tr w:rsidR="00097E98" w:rsidRPr="00442838" w14:paraId="40455BE9" w14:textId="77777777" w:rsidTr="000F163C">
        <w:trPr>
          <w:trHeight w:val="441"/>
        </w:trPr>
        <w:tc>
          <w:tcPr>
            <w:tcW w:w="1251" w:type="dxa"/>
          </w:tcPr>
          <w:p w14:paraId="03EF8C14" w14:textId="77777777" w:rsidR="00097E98" w:rsidRPr="00442838" w:rsidRDefault="00097E98" w:rsidP="000F163C">
            <w:pPr>
              <w:spacing w:line="360" w:lineRule="auto"/>
            </w:pPr>
          </w:p>
        </w:tc>
        <w:tc>
          <w:tcPr>
            <w:tcW w:w="1652" w:type="dxa"/>
          </w:tcPr>
          <w:p w14:paraId="17DD93FD" w14:textId="77777777" w:rsidR="00097E98" w:rsidRPr="00442838" w:rsidRDefault="00097E98" w:rsidP="000F163C">
            <w:pPr>
              <w:spacing w:line="360" w:lineRule="auto"/>
            </w:pPr>
          </w:p>
        </w:tc>
        <w:tc>
          <w:tcPr>
            <w:tcW w:w="3719" w:type="dxa"/>
          </w:tcPr>
          <w:p w14:paraId="2A8317A5" w14:textId="77777777" w:rsidR="00097E98" w:rsidRPr="00442838" w:rsidRDefault="00097E98" w:rsidP="000F163C">
            <w:pPr>
              <w:spacing w:line="360" w:lineRule="auto"/>
            </w:pPr>
          </w:p>
        </w:tc>
        <w:tc>
          <w:tcPr>
            <w:tcW w:w="880" w:type="dxa"/>
          </w:tcPr>
          <w:p w14:paraId="022EDA67" w14:textId="77777777" w:rsidR="00097E98" w:rsidRPr="00442838" w:rsidRDefault="00097E98" w:rsidP="000F163C">
            <w:pPr>
              <w:spacing w:line="360" w:lineRule="auto"/>
            </w:pPr>
          </w:p>
        </w:tc>
        <w:tc>
          <w:tcPr>
            <w:tcW w:w="724" w:type="dxa"/>
          </w:tcPr>
          <w:p w14:paraId="5A7D6381" w14:textId="77777777" w:rsidR="00097E98" w:rsidRPr="00442838" w:rsidRDefault="00097E98" w:rsidP="000F163C">
            <w:pPr>
              <w:spacing w:line="360" w:lineRule="auto"/>
            </w:pPr>
          </w:p>
        </w:tc>
        <w:tc>
          <w:tcPr>
            <w:tcW w:w="724" w:type="dxa"/>
          </w:tcPr>
          <w:p w14:paraId="175F2DA6" w14:textId="77777777" w:rsidR="00097E98" w:rsidRPr="00442838" w:rsidRDefault="00097E98" w:rsidP="000F163C">
            <w:pPr>
              <w:spacing w:line="360" w:lineRule="auto"/>
            </w:pPr>
          </w:p>
        </w:tc>
        <w:tc>
          <w:tcPr>
            <w:tcW w:w="1976" w:type="dxa"/>
          </w:tcPr>
          <w:p w14:paraId="3967055C" w14:textId="77777777" w:rsidR="00097E98" w:rsidRPr="00442838" w:rsidRDefault="00097E98" w:rsidP="000F163C">
            <w:pPr>
              <w:spacing w:line="360" w:lineRule="auto"/>
            </w:pPr>
          </w:p>
        </w:tc>
      </w:tr>
      <w:tr w:rsidR="00097E98" w:rsidRPr="00442838" w14:paraId="0E2CAE45" w14:textId="77777777" w:rsidTr="000F163C">
        <w:trPr>
          <w:trHeight w:val="441"/>
        </w:trPr>
        <w:tc>
          <w:tcPr>
            <w:tcW w:w="1251" w:type="dxa"/>
          </w:tcPr>
          <w:p w14:paraId="3FE3CA0B" w14:textId="77777777" w:rsidR="00097E98" w:rsidRPr="00442838" w:rsidRDefault="00097E98" w:rsidP="000F163C">
            <w:pPr>
              <w:spacing w:line="360" w:lineRule="auto"/>
            </w:pPr>
          </w:p>
        </w:tc>
        <w:tc>
          <w:tcPr>
            <w:tcW w:w="1652" w:type="dxa"/>
          </w:tcPr>
          <w:p w14:paraId="20CADE04" w14:textId="77777777" w:rsidR="00097E98" w:rsidRPr="00442838" w:rsidRDefault="00097E98" w:rsidP="000F163C">
            <w:pPr>
              <w:spacing w:line="360" w:lineRule="auto"/>
            </w:pPr>
          </w:p>
        </w:tc>
        <w:tc>
          <w:tcPr>
            <w:tcW w:w="3719" w:type="dxa"/>
          </w:tcPr>
          <w:p w14:paraId="21B40703" w14:textId="77777777" w:rsidR="00097E98" w:rsidRPr="00442838" w:rsidRDefault="00097E98" w:rsidP="000F163C">
            <w:pPr>
              <w:spacing w:line="360" w:lineRule="auto"/>
            </w:pPr>
          </w:p>
        </w:tc>
        <w:tc>
          <w:tcPr>
            <w:tcW w:w="880" w:type="dxa"/>
          </w:tcPr>
          <w:p w14:paraId="127DC37A" w14:textId="77777777" w:rsidR="00097E98" w:rsidRPr="00442838" w:rsidRDefault="00097E98" w:rsidP="000F163C">
            <w:pPr>
              <w:spacing w:line="360" w:lineRule="auto"/>
            </w:pPr>
          </w:p>
        </w:tc>
        <w:tc>
          <w:tcPr>
            <w:tcW w:w="724" w:type="dxa"/>
          </w:tcPr>
          <w:p w14:paraId="7DC0DA6F" w14:textId="77777777" w:rsidR="00097E98" w:rsidRPr="00442838" w:rsidRDefault="00097E98" w:rsidP="000F163C">
            <w:pPr>
              <w:spacing w:line="360" w:lineRule="auto"/>
            </w:pPr>
          </w:p>
        </w:tc>
        <w:tc>
          <w:tcPr>
            <w:tcW w:w="724" w:type="dxa"/>
          </w:tcPr>
          <w:p w14:paraId="6A88E096" w14:textId="77777777" w:rsidR="00097E98" w:rsidRPr="00442838" w:rsidRDefault="00097E98" w:rsidP="000F163C">
            <w:pPr>
              <w:spacing w:line="360" w:lineRule="auto"/>
            </w:pPr>
          </w:p>
        </w:tc>
        <w:tc>
          <w:tcPr>
            <w:tcW w:w="1976" w:type="dxa"/>
          </w:tcPr>
          <w:p w14:paraId="201CDBE5" w14:textId="77777777" w:rsidR="00097E98" w:rsidRPr="00442838" w:rsidRDefault="00097E98" w:rsidP="000F163C">
            <w:pPr>
              <w:spacing w:line="360" w:lineRule="auto"/>
            </w:pPr>
          </w:p>
        </w:tc>
      </w:tr>
      <w:tr w:rsidR="00097E98" w:rsidRPr="00442838" w14:paraId="48F19545" w14:textId="77777777" w:rsidTr="000F163C">
        <w:trPr>
          <w:trHeight w:val="896"/>
        </w:trPr>
        <w:tc>
          <w:tcPr>
            <w:tcW w:w="1251" w:type="dxa"/>
          </w:tcPr>
          <w:p w14:paraId="63264AE1" w14:textId="77777777" w:rsidR="00097E98" w:rsidRPr="00442838" w:rsidRDefault="00097E98" w:rsidP="000F163C">
            <w:pPr>
              <w:spacing w:line="360" w:lineRule="auto"/>
            </w:pPr>
          </w:p>
        </w:tc>
        <w:tc>
          <w:tcPr>
            <w:tcW w:w="1652" w:type="dxa"/>
          </w:tcPr>
          <w:p w14:paraId="4F139452" w14:textId="77777777" w:rsidR="00097E98" w:rsidRPr="00442838" w:rsidRDefault="00097E98" w:rsidP="000F163C">
            <w:pPr>
              <w:spacing w:line="360" w:lineRule="auto"/>
            </w:pPr>
          </w:p>
        </w:tc>
        <w:tc>
          <w:tcPr>
            <w:tcW w:w="3719" w:type="dxa"/>
          </w:tcPr>
          <w:p w14:paraId="3D2DEDEC" w14:textId="77777777" w:rsidR="00097E98" w:rsidRPr="00442838" w:rsidRDefault="00097E98" w:rsidP="000F163C">
            <w:pPr>
              <w:spacing w:line="360" w:lineRule="auto"/>
            </w:pPr>
          </w:p>
        </w:tc>
        <w:tc>
          <w:tcPr>
            <w:tcW w:w="880" w:type="dxa"/>
          </w:tcPr>
          <w:p w14:paraId="260D524C" w14:textId="77777777" w:rsidR="00097E98" w:rsidRPr="00442838" w:rsidRDefault="00097E98" w:rsidP="000F163C">
            <w:pPr>
              <w:spacing w:line="360" w:lineRule="auto"/>
            </w:pPr>
          </w:p>
        </w:tc>
        <w:tc>
          <w:tcPr>
            <w:tcW w:w="724" w:type="dxa"/>
          </w:tcPr>
          <w:p w14:paraId="681B0619" w14:textId="77777777" w:rsidR="00097E98" w:rsidRPr="00442838" w:rsidRDefault="00097E98" w:rsidP="000F163C">
            <w:pPr>
              <w:spacing w:line="360" w:lineRule="auto"/>
            </w:pPr>
          </w:p>
        </w:tc>
        <w:tc>
          <w:tcPr>
            <w:tcW w:w="724" w:type="dxa"/>
          </w:tcPr>
          <w:p w14:paraId="6FC5DAC6" w14:textId="77777777" w:rsidR="00097E98" w:rsidRPr="00442838" w:rsidRDefault="00097E98" w:rsidP="000F163C">
            <w:pPr>
              <w:spacing w:line="360" w:lineRule="auto"/>
            </w:pPr>
          </w:p>
        </w:tc>
        <w:tc>
          <w:tcPr>
            <w:tcW w:w="1976" w:type="dxa"/>
          </w:tcPr>
          <w:p w14:paraId="1466DB23" w14:textId="77777777" w:rsidR="00097E98" w:rsidRPr="00442838" w:rsidRDefault="00097E98" w:rsidP="000F163C">
            <w:pPr>
              <w:spacing w:line="360" w:lineRule="auto"/>
            </w:pPr>
          </w:p>
        </w:tc>
      </w:tr>
    </w:tbl>
    <w:p w14:paraId="76F863CF" w14:textId="77777777" w:rsidR="00097E98" w:rsidRPr="00442838" w:rsidRDefault="00097E98" w:rsidP="00097E98">
      <w:pPr>
        <w:rPr>
          <w:sz w:val="24"/>
        </w:rPr>
      </w:pPr>
    </w:p>
    <w:p w14:paraId="321A040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BDAEFA2" w14:textId="77777777" w:rsidTr="000F163C">
        <w:tc>
          <w:tcPr>
            <w:tcW w:w="3596" w:type="dxa"/>
          </w:tcPr>
          <w:p w14:paraId="2B19FFFA" w14:textId="77777777" w:rsidR="00097E98" w:rsidRPr="00442838" w:rsidRDefault="00097E98" w:rsidP="000F163C">
            <w:pPr>
              <w:rPr>
                <w:sz w:val="24"/>
              </w:rPr>
            </w:pPr>
          </w:p>
        </w:tc>
        <w:tc>
          <w:tcPr>
            <w:tcW w:w="3597" w:type="dxa"/>
          </w:tcPr>
          <w:p w14:paraId="1F7DD577" w14:textId="77777777" w:rsidR="00097E98" w:rsidRPr="00442838" w:rsidRDefault="00097E98" w:rsidP="000F163C">
            <w:pPr>
              <w:rPr>
                <w:sz w:val="24"/>
              </w:rPr>
            </w:pPr>
          </w:p>
        </w:tc>
        <w:tc>
          <w:tcPr>
            <w:tcW w:w="3597" w:type="dxa"/>
          </w:tcPr>
          <w:p w14:paraId="3973002F" w14:textId="77777777" w:rsidR="00097E98" w:rsidRPr="00442838" w:rsidRDefault="00097E98" w:rsidP="000F163C">
            <w:pPr>
              <w:rPr>
                <w:sz w:val="24"/>
              </w:rPr>
            </w:pPr>
          </w:p>
        </w:tc>
      </w:tr>
      <w:tr w:rsidR="00097E98" w:rsidRPr="00442838" w14:paraId="163BA582" w14:textId="77777777" w:rsidTr="000F163C">
        <w:tc>
          <w:tcPr>
            <w:tcW w:w="3596" w:type="dxa"/>
          </w:tcPr>
          <w:p w14:paraId="6927C42F" w14:textId="77777777" w:rsidR="00097E98" w:rsidRPr="00442838" w:rsidRDefault="00097E98" w:rsidP="000F163C">
            <w:pPr>
              <w:rPr>
                <w:sz w:val="24"/>
              </w:rPr>
            </w:pPr>
          </w:p>
        </w:tc>
        <w:tc>
          <w:tcPr>
            <w:tcW w:w="3597" w:type="dxa"/>
          </w:tcPr>
          <w:p w14:paraId="359E30F7" w14:textId="77777777" w:rsidR="00097E98" w:rsidRPr="00442838" w:rsidRDefault="00097E98" w:rsidP="000F163C">
            <w:pPr>
              <w:rPr>
                <w:sz w:val="24"/>
              </w:rPr>
            </w:pPr>
          </w:p>
        </w:tc>
        <w:tc>
          <w:tcPr>
            <w:tcW w:w="3597" w:type="dxa"/>
          </w:tcPr>
          <w:p w14:paraId="10C9512B" w14:textId="77777777" w:rsidR="00097E98" w:rsidRPr="00442838" w:rsidRDefault="00097E98" w:rsidP="000F163C">
            <w:pPr>
              <w:rPr>
                <w:sz w:val="24"/>
              </w:rPr>
            </w:pPr>
          </w:p>
        </w:tc>
      </w:tr>
    </w:tbl>
    <w:p w14:paraId="09491943" w14:textId="77777777" w:rsidR="00097E98" w:rsidRPr="00442838" w:rsidRDefault="00097E98" w:rsidP="00097E98">
      <w:pPr>
        <w:rPr>
          <w:sz w:val="24"/>
        </w:rPr>
      </w:pPr>
    </w:p>
    <w:p w14:paraId="545AD92F" w14:textId="77777777" w:rsidR="00097E98" w:rsidRPr="00442838" w:rsidRDefault="00097E98" w:rsidP="00097E98">
      <w:pPr>
        <w:rPr>
          <w:sz w:val="24"/>
        </w:rPr>
      </w:pPr>
      <w:r w:rsidRPr="00442838">
        <w:rPr>
          <w:sz w:val="24"/>
        </w:rPr>
        <w:t>Sprites:</w:t>
      </w:r>
    </w:p>
    <w:p w14:paraId="3C4AC29B" w14:textId="77777777" w:rsidR="00097E98" w:rsidRPr="00442838" w:rsidRDefault="00097E98" w:rsidP="00097E98">
      <w:pPr>
        <w:rPr>
          <w:sz w:val="24"/>
        </w:rPr>
      </w:pPr>
      <w:r w:rsidRPr="00442838">
        <w:rPr>
          <w:sz w:val="24"/>
        </w:rPr>
        <w:br w:type="page"/>
      </w:r>
    </w:p>
    <w:p w14:paraId="1B1888AE" w14:textId="77777777" w:rsidR="00097E98" w:rsidRPr="00442838" w:rsidRDefault="00097E98" w:rsidP="00097E98">
      <w:pPr>
        <w:rPr>
          <w:sz w:val="24"/>
        </w:rPr>
      </w:pPr>
      <w:r w:rsidRPr="00442838">
        <w:rPr>
          <w:sz w:val="24"/>
        </w:rPr>
        <w:lastRenderedPageBreak/>
        <w:t>Family Page</w:t>
      </w:r>
    </w:p>
    <w:p w14:paraId="174042E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75404B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45CE674" w14:textId="77777777" w:rsidTr="000F163C">
        <w:trPr>
          <w:trHeight w:val="896"/>
        </w:trPr>
        <w:tc>
          <w:tcPr>
            <w:tcW w:w="1251" w:type="dxa"/>
          </w:tcPr>
          <w:p w14:paraId="0D44D38B" w14:textId="77777777" w:rsidR="00097E98" w:rsidRPr="00442838" w:rsidRDefault="00097E98" w:rsidP="000F163C">
            <w:pPr>
              <w:spacing w:line="360" w:lineRule="auto"/>
            </w:pPr>
            <w:r w:rsidRPr="00442838">
              <w:t>Pokemon</w:t>
            </w:r>
          </w:p>
          <w:p w14:paraId="24743BC9" w14:textId="77777777" w:rsidR="00097E98" w:rsidRPr="00442838" w:rsidRDefault="00097E98" w:rsidP="000F163C">
            <w:pPr>
              <w:spacing w:line="360" w:lineRule="auto"/>
            </w:pPr>
            <w:r w:rsidRPr="00442838">
              <w:t>Name</w:t>
            </w:r>
          </w:p>
        </w:tc>
        <w:tc>
          <w:tcPr>
            <w:tcW w:w="1652" w:type="dxa"/>
          </w:tcPr>
          <w:p w14:paraId="1A266204" w14:textId="77777777" w:rsidR="00097E98" w:rsidRPr="00442838" w:rsidRDefault="00097E98" w:rsidP="000F163C">
            <w:pPr>
              <w:spacing w:line="360" w:lineRule="auto"/>
            </w:pPr>
            <w:r w:rsidRPr="00442838">
              <w:t>Pokemon Number</w:t>
            </w:r>
          </w:p>
        </w:tc>
        <w:tc>
          <w:tcPr>
            <w:tcW w:w="3719" w:type="dxa"/>
          </w:tcPr>
          <w:p w14:paraId="4D8AFEAE" w14:textId="77777777" w:rsidR="00097E98" w:rsidRPr="00442838" w:rsidRDefault="00097E98" w:rsidP="000F163C">
            <w:pPr>
              <w:spacing w:line="360" w:lineRule="auto"/>
            </w:pPr>
            <w:r w:rsidRPr="00442838">
              <w:t>Base Stats</w:t>
            </w:r>
          </w:p>
          <w:p w14:paraId="6859412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324B315" w14:textId="77777777" w:rsidR="00097E98" w:rsidRPr="00442838" w:rsidRDefault="00097E98" w:rsidP="000F163C">
            <w:pPr>
              <w:spacing w:line="360" w:lineRule="auto"/>
            </w:pPr>
            <w:r w:rsidRPr="00442838">
              <w:t>Ability</w:t>
            </w:r>
          </w:p>
        </w:tc>
        <w:tc>
          <w:tcPr>
            <w:tcW w:w="724" w:type="dxa"/>
          </w:tcPr>
          <w:p w14:paraId="71F6FE86" w14:textId="77777777" w:rsidR="00097E98" w:rsidRPr="00442838" w:rsidRDefault="00097E98" w:rsidP="000F163C">
            <w:pPr>
              <w:spacing w:line="360" w:lineRule="auto"/>
            </w:pPr>
            <w:r w:rsidRPr="00442838">
              <w:t>Type 1</w:t>
            </w:r>
          </w:p>
        </w:tc>
        <w:tc>
          <w:tcPr>
            <w:tcW w:w="724" w:type="dxa"/>
          </w:tcPr>
          <w:p w14:paraId="2B8F48FA" w14:textId="77777777" w:rsidR="00097E98" w:rsidRPr="00442838" w:rsidRDefault="00097E98" w:rsidP="000F163C">
            <w:pPr>
              <w:spacing w:line="360" w:lineRule="auto"/>
            </w:pPr>
            <w:r w:rsidRPr="00442838">
              <w:t>Type 2</w:t>
            </w:r>
          </w:p>
        </w:tc>
        <w:tc>
          <w:tcPr>
            <w:tcW w:w="1976" w:type="dxa"/>
          </w:tcPr>
          <w:p w14:paraId="32EF60AF" w14:textId="77777777" w:rsidR="00097E98" w:rsidRPr="00442838" w:rsidRDefault="00097E98" w:rsidP="000F163C">
            <w:pPr>
              <w:spacing w:line="360" w:lineRule="auto"/>
            </w:pPr>
            <w:r w:rsidRPr="00442838">
              <w:t>Evolution</w:t>
            </w:r>
          </w:p>
        </w:tc>
      </w:tr>
      <w:tr w:rsidR="00097E98" w:rsidRPr="00442838" w14:paraId="38F3FF24" w14:textId="77777777" w:rsidTr="000F163C">
        <w:trPr>
          <w:trHeight w:val="454"/>
        </w:trPr>
        <w:tc>
          <w:tcPr>
            <w:tcW w:w="1251" w:type="dxa"/>
          </w:tcPr>
          <w:p w14:paraId="1B01B18E" w14:textId="77777777" w:rsidR="00097E98" w:rsidRPr="00442838" w:rsidRDefault="00097E98" w:rsidP="000F163C">
            <w:pPr>
              <w:spacing w:line="360" w:lineRule="auto"/>
            </w:pPr>
          </w:p>
        </w:tc>
        <w:tc>
          <w:tcPr>
            <w:tcW w:w="1652" w:type="dxa"/>
          </w:tcPr>
          <w:p w14:paraId="2B055E04" w14:textId="77777777" w:rsidR="00097E98" w:rsidRPr="00442838" w:rsidRDefault="00097E98" w:rsidP="000F163C">
            <w:pPr>
              <w:spacing w:line="360" w:lineRule="auto"/>
            </w:pPr>
          </w:p>
        </w:tc>
        <w:tc>
          <w:tcPr>
            <w:tcW w:w="3719" w:type="dxa"/>
          </w:tcPr>
          <w:p w14:paraId="07F49998" w14:textId="77777777" w:rsidR="00097E98" w:rsidRPr="00442838" w:rsidRDefault="00097E98" w:rsidP="000F163C">
            <w:pPr>
              <w:spacing w:line="360" w:lineRule="auto"/>
            </w:pPr>
          </w:p>
        </w:tc>
        <w:tc>
          <w:tcPr>
            <w:tcW w:w="880" w:type="dxa"/>
          </w:tcPr>
          <w:p w14:paraId="4DB52366" w14:textId="77777777" w:rsidR="00097E98" w:rsidRPr="00442838" w:rsidRDefault="00097E98" w:rsidP="000F163C">
            <w:pPr>
              <w:spacing w:line="360" w:lineRule="auto"/>
            </w:pPr>
          </w:p>
        </w:tc>
        <w:tc>
          <w:tcPr>
            <w:tcW w:w="724" w:type="dxa"/>
          </w:tcPr>
          <w:p w14:paraId="391BEF53" w14:textId="77777777" w:rsidR="00097E98" w:rsidRPr="00442838" w:rsidRDefault="00097E98" w:rsidP="000F163C">
            <w:pPr>
              <w:spacing w:line="360" w:lineRule="auto"/>
            </w:pPr>
          </w:p>
        </w:tc>
        <w:tc>
          <w:tcPr>
            <w:tcW w:w="724" w:type="dxa"/>
          </w:tcPr>
          <w:p w14:paraId="7FB912DF" w14:textId="77777777" w:rsidR="00097E98" w:rsidRPr="00442838" w:rsidRDefault="00097E98" w:rsidP="000F163C">
            <w:pPr>
              <w:spacing w:line="360" w:lineRule="auto"/>
            </w:pPr>
          </w:p>
        </w:tc>
        <w:tc>
          <w:tcPr>
            <w:tcW w:w="1976" w:type="dxa"/>
          </w:tcPr>
          <w:p w14:paraId="7A15FF67" w14:textId="77777777" w:rsidR="00097E98" w:rsidRPr="00442838" w:rsidRDefault="00097E98" w:rsidP="000F163C">
            <w:pPr>
              <w:spacing w:line="360" w:lineRule="auto"/>
            </w:pPr>
          </w:p>
        </w:tc>
      </w:tr>
      <w:tr w:rsidR="00097E98" w:rsidRPr="00442838" w14:paraId="34AEE858" w14:textId="77777777" w:rsidTr="000F163C">
        <w:trPr>
          <w:trHeight w:val="441"/>
        </w:trPr>
        <w:tc>
          <w:tcPr>
            <w:tcW w:w="1251" w:type="dxa"/>
          </w:tcPr>
          <w:p w14:paraId="038FD123" w14:textId="77777777" w:rsidR="00097E98" w:rsidRPr="00442838" w:rsidRDefault="00097E98" w:rsidP="000F163C">
            <w:pPr>
              <w:spacing w:line="360" w:lineRule="auto"/>
            </w:pPr>
          </w:p>
        </w:tc>
        <w:tc>
          <w:tcPr>
            <w:tcW w:w="1652" w:type="dxa"/>
          </w:tcPr>
          <w:p w14:paraId="3F56E303" w14:textId="77777777" w:rsidR="00097E98" w:rsidRPr="00442838" w:rsidRDefault="00097E98" w:rsidP="000F163C">
            <w:pPr>
              <w:spacing w:line="360" w:lineRule="auto"/>
            </w:pPr>
          </w:p>
        </w:tc>
        <w:tc>
          <w:tcPr>
            <w:tcW w:w="3719" w:type="dxa"/>
          </w:tcPr>
          <w:p w14:paraId="034FC5E2" w14:textId="77777777" w:rsidR="00097E98" w:rsidRPr="00442838" w:rsidRDefault="00097E98" w:rsidP="000F163C">
            <w:pPr>
              <w:spacing w:line="360" w:lineRule="auto"/>
            </w:pPr>
          </w:p>
        </w:tc>
        <w:tc>
          <w:tcPr>
            <w:tcW w:w="880" w:type="dxa"/>
          </w:tcPr>
          <w:p w14:paraId="26670FC6" w14:textId="77777777" w:rsidR="00097E98" w:rsidRPr="00442838" w:rsidRDefault="00097E98" w:rsidP="000F163C">
            <w:pPr>
              <w:spacing w:line="360" w:lineRule="auto"/>
            </w:pPr>
          </w:p>
        </w:tc>
        <w:tc>
          <w:tcPr>
            <w:tcW w:w="724" w:type="dxa"/>
          </w:tcPr>
          <w:p w14:paraId="5AD4D9E6" w14:textId="77777777" w:rsidR="00097E98" w:rsidRPr="00442838" w:rsidRDefault="00097E98" w:rsidP="000F163C">
            <w:pPr>
              <w:spacing w:line="360" w:lineRule="auto"/>
            </w:pPr>
          </w:p>
        </w:tc>
        <w:tc>
          <w:tcPr>
            <w:tcW w:w="724" w:type="dxa"/>
          </w:tcPr>
          <w:p w14:paraId="32B83B86" w14:textId="77777777" w:rsidR="00097E98" w:rsidRPr="00442838" w:rsidRDefault="00097E98" w:rsidP="000F163C">
            <w:pPr>
              <w:spacing w:line="360" w:lineRule="auto"/>
            </w:pPr>
          </w:p>
        </w:tc>
        <w:tc>
          <w:tcPr>
            <w:tcW w:w="1976" w:type="dxa"/>
          </w:tcPr>
          <w:p w14:paraId="60D05DE4" w14:textId="77777777" w:rsidR="00097E98" w:rsidRPr="00442838" w:rsidRDefault="00097E98" w:rsidP="000F163C">
            <w:pPr>
              <w:spacing w:line="360" w:lineRule="auto"/>
            </w:pPr>
          </w:p>
        </w:tc>
      </w:tr>
      <w:tr w:rsidR="00097E98" w:rsidRPr="00442838" w14:paraId="2424F4FF" w14:textId="77777777" w:rsidTr="000F163C">
        <w:trPr>
          <w:trHeight w:val="441"/>
        </w:trPr>
        <w:tc>
          <w:tcPr>
            <w:tcW w:w="1251" w:type="dxa"/>
          </w:tcPr>
          <w:p w14:paraId="35143CC1" w14:textId="77777777" w:rsidR="00097E98" w:rsidRPr="00442838" w:rsidRDefault="00097E98" w:rsidP="000F163C">
            <w:pPr>
              <w:spacing w:line="360" w:lineRule="auto"/>
            </w:pPr>
          </w:p>
        </w:tc>
        <w:tc>
          <w:tcPr>
            <w:tcW w:w="1652" w:type="dxa"/>
          </w:tcPr>
          <w:p w14:paraId="646B8836" w14:textId="77777777" w:rsidR="00097E98" w:rsidRPr="00442838" w:rsidRDefault="00097E98" w:rsidP="000F163C">
            <w:pPr>
              <w:spacing w:line="360" w:lineRule="auto"/>
            </w:pPr>
          </w:p>
        </w:tc>
        <w:tc>
          <w:tcPr>
            <w:tcW w:w="3719" w:type="dxa"/>
          </w:tcPr>
          <w:p w14:paraId="0C556021" w14:textId="77777777" w:rsidR="00097E98" w:rsidRPr="00442838" w:rsidRDefault="00097E98" w:rsidP="000F163C">
            <w:pPr>
              <w:spacing w:line="360" w:lineRule="auto"/>
            </w:pPr>
          </w:p>
        </w:tc>
        <w:tc>
          <w:tcPr>
            <w:tcW w:w="880" w:type="dxa"/>
          </w:tcPr>
          <w:p w14:paraId="425583AA" w14:textId="77777777" w:rsidR="00097E98" w:rsidRPr="00442838" w:rsidRDefault="00097E98" w:rsidP="000F163C">
            <w:pPr>
              <w:spacing w:line="360" w:lineRule="auto"/>
            </w:pPr>
          </w:p>
        </w:tc>
        <w:tc>
          <w:tcPr>
            <w:tcW w:w="724" w:type="dxa"/>
          </w:tcPr>
          <w:p w14:paraId="65A8FB01" w14:textId="77777777" w:rsidR="00097E98" w:rsidRPr="00442838" w:rsidRDefault="00097E98" w:rsidP="000F163C">
            <w:pPr>
              <w:spacing w:line="360" w:lineRule="auto"/>
            </w:pPr>
          </w:p>
        </w:tc>
        <w:tc>
          <w:tcPr>
            <w:tcW w:w="724" w:type="dxa"/>
          </w:tcPr>
          <w:p w14:paraId="1EB244EF" w14:textId="77777777" w:rsidR="00097E98" w:rsidRPr="00442838" w:rsidRDefault="00097E98" w:rsidP="000F163C">
            <w:pPr>
              <w:spacing w:line="360" w:lineRule="auto"/>
            </w:pPr>
          </w:p>
        </w:tc>
        <w:tc>
          <w:tcPr>
            <w:tcW w:w="1976" w:type="dxa"/>
          </w:tcPr>
          <w:p w14:paraId="380B4A0F" w14:textId="77777777" w:rsidR="00097E98" w:rsidRPr="00442838" w:rsidRDefault="00097E98" w:rsidP="000F163C">
            <w:pPr>
              <w:spacing w:line="360" w:lineRule="auto"/>
            </w:pPr>
          </w:p>
        </w:tc>
      </w:tr>
      <w:tr w:rsidR="00097E98" w:rsidRPr="00442838" w14:paraId="34DE2726" w14:textId="77777777" w:rsidTr="000F163C">
        <w:trPr>
          <w:trHeight w:val="896"/>
        </w:trPr>
        <w:tc>
          <w:tcPr>
            <w:tcW w:w="1251" w:type="dxa"/>
          </w:tcPr>
          <w:p w14:paraId="38D7A26B" w14:textId="77777777" w:rsidR="00097E98" w:rsidRPr="00442838" w:rsidRDefault="00097E98" w:rsidP="000F163C">
            <w:pPr>
              <w:spacing w:line="360" w:lineRule="auto"/>
            </w:pPr>
          </w:p>
        </w:tc>
        <w:tc>
          <w:tcPr>
            <w:tcW w:w="1652" w:type="dxa"/>
          </w:tcPr>
          <w:p w14:paraId="437EBD29" w14:textId="77777777" w:rsidR="00097E98" w:rsidRPr="00442838" w:rsidRDefault="00097E98" w:rsidP="000F163C">
            <w:pPr>
              <w:spacing w:line="360" w:lineRule="auto"/>
            </w:pPr>
          </w:p>
        </w:tc>
        <w:tc>
          <w:tcPr>
            <w:tcW w:w="3719" w:type="dxa"/>
          </w:tcPr>
          <w:p w14:paraId="702BA303" w14:textId="77777777" w:rsidR="00097E98" w:rsidRPr="00442838" w:rsidRDefault="00097E98" w:rsidP="000F163C">
            <w:pPr>
              <w:spacing w:line="360" w:lineRule="auto"/>
            </w:pPr>
          </w:p>
        </w:tc>
        <w:tc>
          <w:tcPr>
            <w:tcW w:w="880" w:type="dxa"/>
          </w:tcPr>
          <w:p w14:paraId="5519911E" w14:textId="77777777" w:rsidR="00097E98" w:rsidRPr="00442838" w:rsidRDefault="00097E98" w:rsidP="000F163C">
            <w:pPr>
              <w:spacing w:line="360" w:lineRule="auto"/>
            </w:pPr>
          </w:p>
        </w:tc>
        <w:tc>
          <w:tcPr>
            <w:tcW w:w="724" w:type="dxa"/>
          </w:tcPr>
          <w:p w14:paraId="50E0FC72" w14:textId="77777777" w:rsidR="00097E98" w:rsidRPr="00442838" w:rsidRDefault="00097E98" w:rsidP="000F163C">
            <w:pPr>
              <w:spacing w:line="360" w:lineRule="auto"/>
            </w:pPr>
          </w:p>
        </w:tc>
        <w:tc>
          <w:tcPr>
            <w:tcW w:w="724" w:type="dxa"/>
          </w:tcPr>
          <w:p w14:paraId="6241855E" w14:textId="77777777" w:rsidR="00097E98" w:rsidRPr="00442838" w:rsidRDefault="00097E98" w:rsidP="000F163C">
            <w:pPr>
              <w:spacing w:line="360" w:lineRule="auto"/>
            </w:pPr>
          </w:p>
        </w:tc>
        <w:tc>
          <w:tcPr>
            <w:tcW w:w="1976" w:type="dxa"/>
          </w:tcPr>
          <w:p w14:paraId="06A64CD4" w14:textId="77777777" w:rsidR="00097E98" w:rsidRPr="00442838" w:rsidRDefault="00097E98" w:rsidP="000F163C">
            <w:pPr>
              <w:spacing w:line="360" w:lineRule="auto"/>
            </w:pPr>
          </w:p>
        </w:tc>
      </w:tr>
    </w:tbl>
    <w:p w14:paraId="4990B73E" w14:textId="77777777" w:rsidR="00097E98" w:rsidRPr="00442838" w:rsidRDefault="00097E98" w:rsidP="00097E98">
      <w:pPr>
        <w:rPr>
          <w:sz w:val="24"/>
        </w:rPr>
      </w:pPr>
    </w:p>
    <w:p w14:paraId="4FD2A89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ACE4F03" w14:textId="77777777" w:rsidTr="000F163C">
        <w:tc>
          <w:tcPr>
            <w:tcW w:w="3596" w:type="dxa"/>
          </w:tcPr>
          <w:p w14:paraId="5F9A148C" w14:textId="77777777" w:rsidR="00097E98" w:rsidRPr="00442838" w:rsidRDefault="00097E98" w:rsidP="000F163C">
            <w:pPr>
              <w:rPr>
                <w:sz w:val="24"/>
              </w:rPr>
            </w:pPr>
          </w:p>
        </w:tc>
        <w:tc>
          <w:tcPr>
            <w:tcW w:w="3597" w:type="dxa"/>
          </w:tcPr>
          <w:p w14:paraId="35133672" w14:textId="77777777" w:rsidR="00097E98" w:rsidRPr="00442838" w:rsidRDefault="00097E98" w:rsidP="000F163C">
            <w:pPr>
              <w:rPr>
                <w:sz w:val="24"/>
              </w:rPr>
            </w:pPr>
          </w:p>
        </w:tc>
        <w:tc>
          <w:tcPr>
            <w:tcW w:w="3597" w:type="dxa"/>
          </w:tcPr>
          <w:p w14:paraId="3D1C895B" w14:textId="77777777" w:rsidR="00097E98" w:rsidRPr="00442838" w:rsidRDefault="00097E98" w:rsidP="000F163C">
            <w:pPr>
              <w:rPr>
                <w:sz w:val="24"/>
              </w:rPr>
            </w:pPr>
          </w:p>
        </w:tc>
      </w:tr>
      <w:tr w:rsidR="00097E98" w:rsidRPr="00442838" w14:paraId="36EEDF0C" w14:textId="77777777" w:rsidTr="000F163C">
        <w:tc>
          <w:tcPr>
            <w:tcW w:w="3596" w:type="dxa"/>
          </w:tcPr>
          <w:p w14:paraId="27B9EF99" w14:textId="77777777" w:rsidR="00097E98" w:rsidRPr="00442838" w:rsidRDefault="00097E98" w:rsidP="000F163C">
            <w:pPr>
              <w:rPr>
                <w:sz w:val="24"/>
              </w:rPr>
            </w:pPr>
          </w:p>
        </w:tc>
        <w:tc>
          <w:tcPr>
            <w:tcW w:w="3597" w:type="dxa"/>
          </w:tcPr>
          <w:p w14:paraId="23297B54" w14:textId="77777777" w:rsidR="00097E98" w:rsidRPr="00442838" w:rsidRDefault="00097E98" w:rsidP="000F163C">
            <w:pPr>
              <w:rPr>
                <w:sz w:val="24"/>
              </w:rPr>
            </w:pPr>
          </w:p>
        </w:tc>
        <w:tc>
          <w:tcPr>
            <w:tcW w:w="3597" w:type="dxa"/>
          </w:tcPr>
          <w:p w14:paraId="096D0895" w14:textId="77777777" w:rsidR="00097E98" w:rsidRPr="00442838" w:rsidRDefault="00097E98" w:rsidP="000F163C">
            <w:pPr>
              <w:rPr>
                <w:sz w:val="24"/>
              </w:rPr>
            </w:pPr>
          </w:p>
        </w:tc>
      </w:tr>
    </w:tbl>
    <w:p w14:paraId="04EF9B91" w14:textId="77777777" w:rsidR="00097E98" w:rsidRPr="00442838" w:rsidRDefault="00097E98" w:rsidP="00097E98">
      <w:pPr>
        <w:rPr>
          <w:sz w:val="24"/>
        </w:rPr>
      </w:pPr>
    </w:p>
    <w:p w14:paraId="772FB2BC" w14:textId="77777777" w:rsidR="00097E98" w:rsidRPr="00442838" w:rsidRDefault="00097E98" w:rsidP="00097E98">
      <w:pPr>
        <w:rPr>
          <w:sz w:val="24"/>
        </w:rPr>
      </w:pPr>
      <w:r w:rsidRPr="00442838">
        <w:rPr>
          <w:sz w:val="24"/>
        </w:rPr>
        <w:t>Sprites:</w:t>
      </w:r>
    </w:p>
    <w:p w14:paraId="7BE8C4D0" w14:textId="77777777" w:rsidR="00097E98" w:rsidRPr="00442838" w:rsidRDefault="00097E98" w:rsidP="00097E98">
      <w:pPr>
        <w:rPr>
          <w:sz w:val="24"/>
        </w:rPr>
      </w:pPr>
      <w:r w:rsidRPr="00442838">
        <w:rPr>
          <w:sz w:val="24"/>
        </w:rPr>
        <w:br w:type="page"/>
      </w:r>
    </w:p>
    <w:p w14:paraId="2BD35CC5" w14:textId="77777777" w:rsidR="00097E98" w:rsidRPr="00442838" w:rsidRDefault="00097E98" w:rsidP="00097E98">
      <w:pPr>
        <w:rPr>
          <w:sz w:val="24"/>
        </w:rPr>
      </w:pPr>
      <w:r w:rsidRPr="00442838">
        <w:rPr>
          <w:sz w:val="24"/>
        </w:rPr>
        <w:lastRenderedPageBreak/>
        <w:t>Family Page</w:t>
      </w:r>
    </w:p>
    <w:p w14:paraId="669AB91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8BCC60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5DF00A" w14:textId="77777777" w:rsidTr="000F163C">
        <w:trPr>
          <w:trHeight w:val="896"/>
        </w:trPr>
        <w:tc>
          <w:tcPr>
            <w:tcW w:w="1251" w:type="dxa"/>
          </w:tcPr>
          <w:p w14:paraId="5D051C35" w14:textId="77777777" w:rsidR="00097E98" w:rsidRPr="00442838" w:rsidRDefault="00097E98" w:rsidP="000F163C">
            <w:pPr>
              <w:spacing w:line="360" w:lineRule="auto"/>
            </w:pPr>
            <w:r w:rsidRPr="00442838">
              <w:t>Pokemon</w:t>
            </w:r>
          </w:p>
          <w:p w14:paraId="28180328" w14:textId="77777777" w:rsidR="00097E98" w:rsidRPr="00442838" w:rsidRDefault="00097E98" w:rsidP="000F163C">
            <w:pPr>
              <w:spacing w:line="360" w:lineRule="auto"/>
            </w:pPr>
            <w:r w:rsidRPr="00442838">
              <w:t>Name</w:t>
            </w:r>
          </w:p>
        </w:tc>
        <w:tc>
          <w:tcPr>
            <w:tcW w:w="1652" w:type="dxa"/>
          </w:tcPr>
          <w:p w14:paraId="3C3DF092" w14:textId="77777777" w:rsidR="00097E98" w:rsidRPr="00442838" w:rsidRDefault="00097E98" w:rsidP="000F163C">
            <w:pPr>
              <w:spacing w:line="360" w:lineRule="auto"/>
            </w:pPr>
            <w:r w:rsidRPr="00442838">
              <w:t>Pokemon Number</w:t>
            </w:r>
          </w:p>
        </w:tc>
        <w:tc>
          <w:tcPr>
            <w:tcW w:w="3719" w:type="dxa"/>
          </w:tcPr>
          <w:p w14:paraId="2F42DF1E" w14:textId="77777777" w:rsidR="00097E98" w:rsidRPr="00442838" w:rsidRDefault="00097E98" w:rsidP="000F163C">
            <w:pPr>
              <w:spacing w:line="360" w:lineRule="auto"/>
            </w:pPr>
            <w:r w:rsidRPr="00442838">
              <w:t>Base Stats</w:t>
            </w:r>
          </w:p>
          <w:p w14:paraId="33763FB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A7723B3" w14:textId="77777777" w:rsidR="00097E98" w:rsidRPr="00442838" w:rsidRDefault="00097E98" w:rsidP="000F163C">
            <w:pPr>
              <w:spacing w:line="360" w:lineRule="auto"/>
            </w:pPr>
            <w:r w:rsidRPr="00442838">
              <w:t>Ability</w:t>
            </w:r>
          </w:p>
        </w:tc>
        <w:tc>
          <w:tcPr>
            <w:tcW w:w="724" w:type="dxa"/>
          </w:tcPr>
          <w:p w14:paraId="27A16A2A" w14:textId="77777777" w:rsidR="00097E98" w:rsidRPr="00442838" w:rsidRDefault="00097E98" w:rsidP="000F163C">
            <w:pPr>
              <w:spacing w:line="360" w:lineRule="auto"/>
            </w:pPr>
            <w:r w:rsidRPr="00442838">
              <w:t>Type 1</w:t>
            </w:r>
          </w:p>
        </w:tc>
        <w:tc>
          <w:tcPr>
            <w:tcW w:w="724" w:type="dxa"/>
          </w:tcPr>
          <w:p w14:paraId="76728274" w14:textId="77777777" w:rsidR="00097E98" w:rsidRPr="00442838" w:rsidRDefault="00097E98" w:rsidP="000F163C">
            <w:pPr>
              <w:spacing w:line="360" w:lineRule="auto"/>
            </w:pPr>
            <w:r w:rsidRPr="00442838">
              <w:t>Type 2</w:t>
            </w:r>
          </w:p>
        </w:tc>
        <w:tc>
          <w:tcPr>
            <w:tcW w:w="1976" w:type="dxa"/>
          </w:tcPr>
          <w:p w14:paraId="22039AFF" w14:textId="77777777" w:rsidR="00097E98" w:rsidRPr="00442838" w:rsidRDefault="00097E98" w:rsidP="000F163C">
            <w:pPr>
              <w:spacing w:line="360" w:lineRule="auto"/>
            </w:pPr>
            <w:r w:rsidRPr="00442838">
              <w:t>Evolution</w:t>
            </w:r>
          </w:p>
        </w:tc>
      </w:tr>
      <w:tr w:rsidR="00097E98" w:rsidRPr="00442838" w14:paraId="07EA9F23" w14:textId="77777777" w:rsidTr="000F163C">
        <w:trPr>
          <w:trHeight w:val="454"/>
        </w:trPr>
        <w:tc>
          <w:tcPr>
            <w:tcW w:w="1251" w:type="dxa"/>
          </w:tcPr>
          <w:p w14:paraId="51CEB3CE" w14:textId="77777777" w:rsidR="00097E98" w:rsidRPr="00442838" w:rsidRDefault="00097E98" w:rsidP="000F163C">
            <w:pPr>
              <w:spacing w:line="360" w:lineRule="auto"/>
            </w:pPr>
          </w:p>
        </w:tc>
        <w:tc>
          <w:tcPr>
            <w:tcW w:w="1652" w:type="dxa"/>
          </w:tcPr>
          <w:p w14:paraId="01D4CF90" w14:textId="77777777" w:rsidR="00097E98" w:rsidRPr="00442838" w:rsidRDefault="00097E98" w:rsidP="000F163C">
            <w:pPr>
              <w:spacing w:line="360" w:lineRule="auto"/>
            </w:pPr>
          </w:p>
        </w:tc>
        <w:tc>
          <w:tcPr>
            <w:tcW w:w="3719" w:type="dxa"/>
          </w:tcPr>
          <w:p w14:paraId="5C2B861A" w14:textId="77777777" w:rsidR="00097E98" w:rsidRPr="00442838" w:rsidRDefault="00097E98" w:rsidP="000F163C">
            <w:pPr>
              <w:spacing w:line="360" w:lineRule="auto"/>
            </w:pPr>
          </w:p>
        </w:tc>
        <w:tc>
          <w:tcPr>
            <w:tcW w:w="880" w:type="dxa"/>
          </w:tcPr>
          <w:p w14:paraId="0CC47588" w14:textId="77777777" w:rsidR="00097E98" w:rsidRPr="00442838" w:rsidRDefault="00097E98" w:rsidP="000F163C">
            <w:pPr>
              <w:spacing w:line="360" w:lineRule="auto"/>
            </w:pPr>
          </w:p>
        </w:tc>
        <w:tc>
          <w:tcPr>
            <w:tcW w:w="724" w:type="dxa"/>
          </w:tcPr>
          <w:p w14:paraId="67DDA3F7" w14:textId="77777777" w:rsidR="00097E98" w:rsidRPr="00442838" w:rsidRDefault="00097E98" w:rsidP="000F163C">
            <w:pPr>
              <w:spacing w:line="360" w:lineRule="auto"/>
            </w:pPr>
          </w:p>
        </w:tc>
        <w:tc>
          <w:tcPr>
            <w:tcW w:w="724" w:type="dxa"/>
          </w:tcPr>
          <w:p w14:paraId="3CE83876" w14:textId="77777777" w:rsidR="00097E98" w:rsidRPr="00442838" w:rsidRDefault="00097E98" w:rsidP="000F163C">
            <w:pPr>
              <w:spacing w:line="360" w:lineRule="auto"/>
            </w:pPr>
          </w:p>
        </w:tc>
        <w:tc>
          <w:tcPr>
            <w:tcW w:w="1976" w:type="dxa"/>
          </w:tcPr>
          <w:p w14:paraId="33CAD8C4" w14:textId="77777777" w:rsidR="00097E98" w:rsidRPr="00442838" w:rsidRDefault="00097E98" w:rsidP="000F163C">
            <w:pPr>
              <w:spacing w:line="360" w:lineRule="auto"/>
            </w:pPr>
          </w:p>
        </w:tc>
      </w:tr>
      <w:tr w:rsidR="00097E98" w:rsidRPr="00442838" w14:paraId="149052F6" w14:textId="77777777" w:rsidTr="000F163C">
        <w:trPr>
          <w:trHeight w:val="441"/>
        </w:trPr>
        <w:tc>
          <w:tcPr>
            <w:tcW w:w="1251" w:type="dxa"/>
          </w:tcPr>
          <w:p w14:paraId="4EE7C394" w14:textId="77777777" w:rsidR="00097E98" w:rsidRPr="00442838" w:rsidRDefault="00097E98" w:rsidP="000F163C">
            <w:pPr>
              <w:spacing w:line="360" w:lineRule="auto"/>
            </w:pPr>
          </w:p>
        </w:tc>
        <w:tc>
          <w:tcPr>
            <w:tcW w:w="1652" w:type="dxa"/>
          </w:tcPr>
          <w:p w14:paraId="2C46D1A5" w14:textId="77777777" w:rsidR="00097E98" w:rsidRPr="00442838" w:rsidRDefault="00097E98" w:rsidP="000F163C">
            <w:pPr>
              <w:spacing w:line="360" w:lineRule="auto"/>
            </w:pPr>
          </w:p>
        </w:tc>
        <w:tc>
          <w:tcPr>
            <w:tcW w:w="3719" w:type="dxa"/>
          </w:tcPr>
          <w:p w14:paraId="33E5685B" w14:textId="77777777" w:rsidR="00097E98" w:rsidRPr="00442838" w:rsidRDefault="00097E98" w:rsidP="000F163C">
            <w:pPr>
              <w:spacing w:line="360" w:lineRule="auto"/>
            </w:pPr>
          </w:p>
        </w:tc>
        <w:tc>
          <w:tcPr>
            <w:tcW w:w="880" w:type="dxa"/>
          </w:tcPr>
          <w:p w14:paraId="02E1347E" w14:textId="77777777" w:rsidR="00097E98" w:rsidRPr="00442838" w:rsidRDefault="00097E98" w:rsidP="000F163C">
            <w:pPr>
              <w:spacing w:line="360" w:lineRule="auto"/>
            </w:pPr>
          </w:p>
        </w:tc>
        <w:tc>
          <w:tcPr>
            <w:tcW w:w="724" w:type="dxa"/>
          </w:tcPr>
          <w:p w14:paraId="14A7798D" w14:textId="77777777" w:rsidR="00097E98" w:rsidRPr="00442838" w:rsidRDefault="00097E98" w:rsidP="000F163C">
            <w:pPr>
              <w:spacing w:line="360" w:lineRule="auto"/>
            </w:pPr>
          </w:p>
        </w:tc>
        <w:tc>
          <w:tcPr>
            <w:tcW w:w="724" w:type="dxa"/>
          </w:tcPr>
          <w:p w14:paraId="77EEDD67" w14:textId="77777777" w:rsidR="00097E98" w:rsidRPr="00442838" w:rsidRDefault="00097E98" w:rsidP="000F163C">
            <w:pPr>
              <w:spacing w:line="360" w:lineRule="auto"/>
            </w:pPr>
          </w:p>
        </w:tc>
        <w:tc>
          <w:tcPr>
            <w:tcW w:w="1976" w:type="dxa"/>
          </w:tcPr>
          <w:p w14:paraId="21B0BEB1" w14:textId="77777777" w:rsidR="00097E98" w:rsidRPr="00442838" w:rsidRDefault="00097E98" w:rsidP="000F163C">
            <w:pPr>
              <w:spacing w:line="360" w:lineRule="auto"/>
            </w:pPr>
          </w:p>
        </w:tc>
      </w:tr>
      <w:tr w:rsidR="00097E98" w:rsidRPr="00442838" w14:paraId="7D0DD7B9" w14:textId="77777777" w:rsidTr="000F163C">
        <w:trPr>
          <w:trHeight w:val="441"/>
        </w:trPr>
        <w:tc>
          <w:tcPr>
            <w:tcW w:w="1251" w:type="dxa"/>
          </w:tcPr>
          <w:p w14:paraId="7FCB65DB" w14:textId="77777777" w:rsidR="00097E98" w:rsidRPr="00442838" w:rsidRDefault="00097E98" w:rsidP="000F163C">
            <w:pPr>
              <w:spacing w:line="360" w:lineRule="auto"/>
            </w:pPr>
          </w:p>
        </w:tc>
        <w:tc>
          <w:tcPr>
            <w:tcW w:w="1652" w:type="dxa"/>
          </w:tcPr>
          <w:p w14:paraId="390F6F21" w14:textId="77777777" w:rsidR="00097E98" w:rsidRPr="00442838" w:rsidRDefault="00097E98" w:rsidP="000F163C">
            <w:pPr>
              <w:spacing w:line="360" w:lineRule="auto"/>
            </w:pPr>
          </w:p>
        </w:tc>
        <w:tc>
          <w:tcPr>
            <w:tcW w:w="3719" w:type="dxa"/>
          </w:tcPr>
          <w:p w14:paraId="20272679" w14:textId="77777777" w:rsidR="00097E98" w:rsidRPr="00442838" w:rsidRDefault="00097E98" w:rsidP="000F163C">
            <w:pPr>
              <w:spacing w:line="360" w:lineRule="auto"/>
            </w:pPr>
          </w:p>
        </w:tc>
        <w:tc>
          <w:tcPr>
            <w:tcW w:w="880" w:type="dxa"/>
          </w:tcPr>
          <w:p w14:paraId="18FBAF80" w14:textId="77777777" w:rsidR="00097E98" w:rsidRPr="00442838" w:rsidRDefault="00097E98" w:rsidP="000F163C">
            <w:pPr>
              <w:spacing w:line="360" w:lineRule="auto"/>
            </w:pPr>
          </w:p>
        </w:tc>
        <w:tc>
          <w:tcPr>
            <w:tcW w:w="724" w:type="dxa"/>
          </w:tcPr>
          <w:p w14:paraId="0A88762E" w14:textId="77777777" w:rsidR="00097E98" w:rsidRPr="00442838" w:rsidRDefault="00097E98" w:rsidP="000F163C">
            <w:pPr>
              <w:spacing w:line="360" w:lineRule="auto"/>
            </w:pPr>
          </w:p>
        </w:tc>
        <w:tc>
          <w:tcPr>
            <w:tcW w:w="724" w:type="dxa"/>
          </w:tcPr>
          <w:p w14:paraId="302A6A6D" w14:textId="77777777" w:rsidR="00097E98" w:rsidRPr="00442838" w:rsidRDefault="00097E98" w:rsidP="000F163C">
            <w:pPr>
              <w:spacing w:line="360" w:lineRule="auto"/>
            </w:pPr>
          </w:p>
        </w:tc>
        <w:tc>
          <w:tcPr>
            <w:tcW w:w="1976" w:type="dxa"/>
          </w:tcPr>
          <w:p w14:paraId="66419569" w14:textId="77777777" w:rsidR="00097E98" w:rsidRPr="00442838" w:rsidRDefault="00097E98" w:rsidP="000F163C">
            <w:pPr>
              <w:spacing w:line="360" w:lineRule="auto"/>
            </w:pPr>
          </w:p>
        </w:tc>
      </w:tr>
      <w:tr w:rsidR="00097E98" w:rsidRPr="00442838" w14:paraId="59547EB7" w14:textId="77777777" w:rsidTr="000F163C">
        <w:trPr>
          <w:trHeight w:val="896"/>
        </w:trPr>
        <w:tc>
          <w:tcPr>
            <w:tcW w:w="1251" w:type="dxa"/>
          </w:tcPr>
          <w:p w14:paraId="1719DAB5" w14:textId="77777777" w:rsidR="00097E98" w:rsidRPr="00442838" w:rsidRDefault="00097E98" w:rsidP="000F163C">
            <w:pPr>
              <w:spacing w:line="360" w:lineRule="auto"/>
            </w:pPr>
          </w:p>
        </w:tc>
        <w:tc>
          <w:tcPr>
            <w:tcW w:w="1652" w:type="dxa"/>
          </w:tcPr>
          <w:p w14:paraId="55E80707" w14:textId="77777777" w:rsidR="00097E98" w:rsidRPr="00442838" w:rsidRDefault="00097E98" w:rsidP="000F163C">
            <w:pPr>
              <w:spacing w:line="360" w:lineRule="auto"/>
            </w:pPr>
          </w:p>
        </w:tc>
        <w:tc>
          <w:tcPr>
            <w:tcW w:w="3719" w:type="dxa"/>
          </w:tcPr>
          <w:p w14:paraId="41627700" w14:textId="77777777" w:rsidR="00097E98" w:rsidRPr="00442838" w:rsidRDefault="00097E98" w:rsidP="000F163C">
            <w:pPr>
              <w:spacing w:line="360" w:lineRule="auto"/>
            </w:pPr>
          </w:p>
        </w:tc>
        <w:tc>
          <w:tcPr>
            <w:tcW w:w="880" w:type="dxa"/>
          </w:tcPr>
          <w:p w14:paraId="797C2492" w14:textId="77777777" w:rsidR="00097E98" w:rsidRPr="00442838" w:rsidRDefault="00097E98" w:rsidP="000F163C">
            <w:pPr>
              <w:spacing w:line="360" w:lineRule="auto"/>
            </w:pPr>
          </w:p>
        </w:tc>
        <w:tc>
          <w:tcPr>
            <w:tcW w:w="724" w:type="dxa"/>
          </w:tcPr>
          <w:p w14:paraId="2A93F29F" w14:textId="77777777" w:rsidR="00097E98" w:rsidRPr="00442838" w:rsidRDefault="00097E98" w:rsidP="000F163C">
            <w:pPr>
              <w:spacing w:line="360" w:lineRule="auto"/>
            </w:pPr>
          </w:p>
        </w:tc>
        <w:tc>
          <w:tcPr>
            <w:tcW w:w="724" w:type="dxa"/>
          </w:tcPr>
          <w:p w14:paraId="08CF81BA" w14:textId="77777777" w:rsidR="00097E98" w:rsidRPr="00442838" w:rsidRDefault="00097E98" w:rsidP="000F163C">
            <w:pPr>
              <w:spacing w:line="360" w:lineRule="auto"/>
            </w:pPr>
          </w:p>
        </w:tc>
        <w:tc>
          <w:tcPr>
            <w:tcW w:w="1976" w:type="dxa"/>
          </w:tcPr>
          <w:p w14:paraId="1BB06662" w14:textId="77777777" w:rsidR="00097E98" w:rsidRPr="00442838" w:rsidRDefault="00097E98" w:rsidP="000F163C">
            <w:pPr>
              <w:spacing w:line="360" w:lineRule="auto"/>
            </w:pPr>
          </w:p>
        </w:tc>
      </w:tr>
    </w:tbl>
    <w:p w14:paraId="198E0667" w14:textId="77777777" w:rsidR="00097E98" w:rsidRPr="00442838" w:rsidRDefault="00097E98" w:rsidP="00097E98">
      <w:pPr>
        <w:rPr>
          <w:sz w:val="24"/>
        </w:rPr>
      </w:pPr>
    </w:p>
    <w:p w14:paraId="789861A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DA3C318" w14:textId="77777777" w:rsidTr="000F163C">
        <w:tc>
          <w:tcPr>
            <w:tcW w:w="3596" w:type="dxa"/>
          </w:tcPr>
          <w:p w14:paraId="08E815E6" w14:textId="77777777" w:rsidR="00097E98" w:rsidRPr="00442838" w:rsidRDefault="00097E98" w:rsidP="000F163C">
            <w:pPr>
              <w:rPr>
                <w:sz w:val="24"/>
              </w:rPr>
            </w:pPr>
          </w:p>
        </w:tc>
        <w:tc>
          <w:tcPr>
            <w:tcW w:w="3597" w:type="dxa"/>
          </w:tcPr>
          <w:p w14:paraId="4A9CC955" w14:textId="77777777" w:rsidR="00097E98" w:rsidRPr="00442838" w:rsidRDefault="00097E98" w:rsidP="000F163C">
            <w:pPr>
              <w:rPr>
                <w:sz w:val="24"/>
              </w:rPr>
            </w:pPr>
          </w:p>
        </w:tc>
        <w:tc>
          <w:tcPr>
            <w:tcW w:w="3597" w:type="dxa"/>
          </w:tcPr>
          <w:p w14:paraId="7BE4A53B" w14:textId="77777777" w:rsidR="00097E98" w:rsidRPr="00442838" w:rsidRDefault="00097E98" w:rsidP="000F163C">
            <w:pPr>
              <w:rPr>
                <w:sz w:val="24"/>
              </w:rPr>
            </w:pPr>
          </w:p>
        </w:tc>
      </w:tr>
      <w:tr w:rsidR="00097E98" w:rsidRPr="00442838" w14:paraId="6F72BFBE" w14:textId="77777777" w:rsidTr="000F163C">
        <w:tc>
          <w:tcPr>
            <w:tcW w:w="3596" w:type="dxa"/>
          </w:tcPr>
          <w:p w14:paraId="5E803088" w14:textId="77777777" w:rsidR="00097E98" w:rsidRPr="00442838" w:rsidRDefault="00097E98" w:rsidP="000F163C">
            <w:pPr>
              <w:rPr>
                <w:sz w:val="24"/>
              </w:rPr>
            </w:pPr>
          </w:p>
        </w:tc>
        <w:tc>
          <w:tcPr>
            <w:tcW w:w="3597" w:type="dxa"/>
          </w:tcPr>
          <w:p w14:paraId="76D2AFD0" w14:textId="77777777" w:rsidR="00097E98" w:rsidRPr="00442838" w:rsidRDefault="00097E98" w:rsidP="000F163C">
            <w:pPr>
              <w:rPr>
                <w:sz w:val="24"/>
              </w:rPr>
            </w:pPr>
          </w:p>
        </w:tc>
        <w:tc>
          <w:tcPr>
            <w:tcW w:w="3597" w:type="dxa"/>
          </w:tcPr>
          <w:p w14:paraId="0BAFB9AC" w14:textId="77777777" w:rsidR="00097E98" w:rsidRPr="00442838" w:rsidRDefault="00097E98" w:rsidP="000F163C">
            <w:pPr>
              <w:rPr>
                <w:sz w:val="24"/>
              </w:rPr>
            </w:pPr>
          </w:p>
        </w:tc>
      </w:tr>
    </w:tbl>
    <w:p w14:paraId="2032C813" w14:textId="77777777" w:rsidR="00097E98" w:rsidRPr="00442838" w:rsidRDefault="00097E98" w:rsidP="00097E98">
      <w:pPr>
        <w:rPr>
          <w:sz w:val="24"/>
        </w:rPr>
      </w:pPr>
    </w:p>
    <w:p w14:paraId="573231AE" w14:textId="77777777" w:rsidR="00097E98" w:rsidRPr="00442838" w:rsidRDefault="00097E98" w:rsidP="00097E98">
      <w:pPr>
        <w:rPr>
          <w:sz w:val="24"/>
        </w:rPr>
      </w:pPr>
      <w:r w:rsidRPr="00442838">
        <w:rPr>
          <w:sz w:val="24"/>
        </w:rPr>
        <w:t>Sprites:</w:t>
      </w:r>
    </w:p>
    <w:p w14:paraId="3BA8C391" w14:textId="77777777" w:rsidR="00097E98" w:rsidRPr="00442838" w:rsidRDefault="00097E98" w:rsidP="00097E98">
      <w:pPr>
        <w:rPr>
          <w:sz w:val="24"/>
        </w:rPr>
      </w:pPr>
      <w:r w:rsidRPr="00442838">
        <w:rPr>
          <w:sz w:val="24"/>
        </w:rPr>
        <w:br w:type="page"/>
      </w:r>
    </w:p>
    <w:p w14:paraId="546365F8" w14:textId="77777777" w:rsidR="00097E98" w:rsidRPr="00442838" w:rsidRDefault="00097E98" w:rsidP="00097E98">
      <w:pPr>
        <w:rPr>
          <w:sz w:val="24"/>
        </w:rPr>
      </w:pPr>
      <w:r w:rsidRPr="00442838">
        <w:rPr>
          <w:sz w:val="24"/>
        </w:rPr>
        <w:lastRenderedPageBreak/>
        <w:t>Family Page</w:t>
      </w:r>
    </w:p>
    <w:p w14:paraId="044BC23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65CF9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13195C" w14:textId="77777777" w:rsidTr="000F163C">
        <w:trPr>
          <w:trHeight w:val="896"/>
        </w:trPr>
        <w:tc>
          <w:tcPr>
            <w:tcW w:w="1251" w:type="dxa"/>
          </w:tcPr>
          <w:p w14:paraId="01DA462D" w14:textId="77777777" w:rsidR="00097E98" w:rsidRPr="00442838" w:rsidRDefault="00097E98" w:rsidP="000F163C">
            <w:pPr>
              <w:spacing w:line="360" w:lineRule="auto"/>
            </w:pPr>
            <w:r w:rsidRPr="00442838">
              <w:t>Pokemon</w:t>
            </w:r>
          </w:p>
          <w:p w14:paraId="2DC2F029" w14:textId="77777777" w:rsidR="00097E98" w:rsidRPr="00442838" w:rsidRDefault="00097E98" w:rsidP="000F163C">
            <w:pPr>
              <w:spacing w:line="360" w:lineRule="auto"/>
            </w:pPr>
            <w:r w:rsidRPr="00442838">
              <w:t>Name</w:t>
            </w:r>
          </w:p>
        </w:tc>
        <w:tc>
          <w:tcPr>
            <w:tcW w:w="1652" w:type="dxa"/>
          </w:tcPr>
          <w:p w14:paraId="2A841723" w14:textId="77777777" w:rsidR="00097E98" w:rsidRPr="00442838" w:rsidRDefault="00097E98" w:rsidP="000F163C">
            <w:pPr>
              <w:spacing w:line="360" w:lineRule="auto"/>
            </w:pPr>
            <w:r w:rsidRPr="00442838">
              <w:t>Pokemon Number</w:t>
            </w:r>
          </w:p>
        </w:tc>
        <w:tc>
          <w:tcPr>
            <w:tcW w:w="3719" w:type="dxa"/>
          </w:tcPr>
          <w:p w14:paraId="287853B6" w14:textId="77777777" w:rsidR="00097E98" w:rsidRPr="00442838" w:rsidRDefault="00097E98" w:rsidP="000F163C">
            <w:pPr>
              <w:spacing w:line="360" w:lineRule="auto"/>
            </w:pPr>
            <w:r w:rsidRPr="00442838">
              <w:t>Base Stats</w:t>
            </w:r>
          </w:p>
          <w:p w14:paraId="2B30373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3C351D5" w14:textId="77777777" w:rsidR="00097E98" w:rsidRPr="00442838" w:rsidRDefault="00097E98" w:rsidP="000F163C">
            <w:pPr>
              <w:spacing w:line="360" w:lineRule="auto"/>
            </w:pPr>
            <w:r w:rsidRPr="00442838">
              <w:t>Ability</w:t>
            </w:r>
          </w:p>
        </w:tc>
        <w:tc>
          <w:tcPr>
            <w:tcW w:w="724" w:type="dxa"/>
          </w:tcPr>
          <w:p w14:paraId="27274733" w14:textId="77777777" w:rsidR="00097E98" w:rsidRPr="00442838" w:rsidRDefault="00097E98" w:rsidP="000F163C">
            <w:pPr>
              <w:spacing w:line="360" w:lineRule="auto"/>
            </w:pPr>
            <w:r w:rsidRPr="00442838">
              <w:t>Type 1</w:t>
            </w:r>
          </w:p>
        </w:tc>
        <w:tc>
          <w:tcPr>
            <w:tcW w:w="724" w:type="dxa"/>
          </w:tcPr>
          <w:p w14:paraId="28E33BE2" w14:textId="77777777" w:rsidR="00097E98" w:rsidRPr="00442838" w:rsidRDefault="00097E98" w:rsidP="000F163C">
            <w:pPr>
              <w:spacing w:line="360" w:lineRule="auto"/>
            </w:pPr>
            <w:r w:rsidRPr="00442838">
              <w:t>Type 2</w:t>
            </w:r>
          </w:p>
        </w:tc>
        <w:tc>
          <w:tcPr>
            <w:tcW w:w="1976" w:type="dxa"/>
          </w:tcPr>
          <w:p w14:paraId="307D041A" w14:textId="77777777" w:rsidR="00097E98" w:rsidRPr="00442838" w:rsidRDefault="00097E98" w:rsidP="000F163C">
            <w:pPr>
              <w:spacing w:line="360" w:lineRule="auto"/>
            </w:pPr>
            <w:r w:rsidRPr="00442838">
              <w:t>Evolution</w:t>
            </w:r>
          </w:p>
        </w:tc>
      </w:tr>
      <w:tr w:rsidR="00097E98" w:rsidRPr="00442838" w14:paraId="22C4063B" w14:textId="77777777" w:rsidTr="000F163C">
        <w:trPr>
          <w:trHeight w:val="454"/>
        </w:trPr>
        <w:tc>
          <w:tcPr>
            <w:tcW w:w="1251" w:type="dxa"/>
          </w:tcPr>
          <w:p w14:paraId="42C0B5F0" w14:textId="77777777" w:rsidR="00097E98" w:rsidRPr="00442838" w:rsidRDefault="00097E98" w:rsidP="000F163C">
            <w:pPr>
              <w:spacing w:line="360" w:lineRule="auto"/>
            </w:pPr>
          </w:p>
        </w:tc>
        <w:tc>
          <w:tcPr>
            <w:tcW w:w="1652" w:type="dxa"/>
          </w:tcPr>
          <w:p w14:paraId="76109805" w14:textId="77777777" w:rsidR="00097E98" w:rsidRPr="00442838" w:rsidRDefault="00097E98" w:rsidP="000F163C">
            <w:pPr>
              <w:spacing w:line="360" w:lineRule="auto"/>
            </w:pPr>
          </w:p>
        </w:tc>
        <w:tc>
          <w:tcPr>
            <w:tcW w:w="3719" w:type="dxa"/>
          </w:tcPr>
          <w:p w14:paraId="75A4DDDE" w14:textId="77777777" w:rsidR="00097E98" w:rsidRPr="00442838" w:rsidRDefault="00097E98" w:rsidP="000F163C">
            <w:pPr>
              <w:spacing w:line="360" w:lineRule="auto"/>
            </w:pPr>
          </w:p>
        </w:tc>
        <w:tc>
          <w:tcPr>
            <w:tcW w:w="880" w:type="dxa"/>
          </w:tcPr>
          <w:p w14:paraId="50E076C6" w14:textId="77777777" w:rsidR="00097E98" w:rsidRPr="00442838" w:rsidRDefault="00097E98" w:rsidP="000F163C">
            <w:pPr>
              <w:spacing w:line="360" w:lineRule="auto"/>
            </w:pPr>
          </w:p>
        </w:tc>
        <w:tc>
          <w:tcPr>
            <w:tcW w:w="724" w:type="dxa"/>
          </w:tcPr>
          <w:p w14:paraId="4E395DC6" w14:textId="77777777" w:rsidR="00097E98" w:rsidRPr="00442838" w:rsidRDefault="00097E98" w:rsidP="000F163C">
            <w:pPr>
              <w:spacing w:line="360" w:lineRule="auto"/>
            </w:pPr>
          </w:p>
        </w:tc>
        <w:tc>
          <w:tcPr>
            <w:tcW w:w="724" w:type="dxa"/>
          </w:tcPr>
          <w:p w14:paraId="09CF5897" w14:textId="77777777" w:rsidR="00097E98" w:rsidRPr="00442838" w:rsidRDefault="00097E98" w:rsidP="000F163C">
            <w:pPr>
              <w:spacing w:line="360" w:lineRule="auto"/>
            </w:pPr>
          </w:p>
        </w:tc>
        <w:tc>
          <w:tcPr>
            <w:tcW w:w="1976" w:type="dxa"/>
          </w:tcPr>
          <w:p w14:paraId="72863C4B" w14:textId="77777777" w:rsidR="00097E98" w:rsidRPr="00442838" w:rsidRDefault="00097E98" w:rsidP="000F163C">
            <w:pPr>
              <w:spacing w:line="360" w:lineRule="auto"/>
            </w:pPr>
          </w:p>
        </w:tc>
      </w:tr>
      <w:tr w:rsidR="00097E98" w:rsidRPr="00442838" w14:paraId="3FF76E34" w14:textId="77777777" w:rsidTr="000F163C">
        <w:trPr>
          <w:trHeight w:val="441"/>
        </w:trPr>
        <w:tc>
          <w:tcPr>
            <w:tcW w:w="1251" w:type="dxa"/>
          </w:tcPr>
          <w:p w14:paraId="552FB802" w14:textId="77777777" w:rsidR="00097E98" w:rsidRPr="00442838" w:rsidRDefault="00097E98" w:rsidP="000F163C">
            <w:pPr>
              <w:spacing w:line="360" w:lineRule="auto"/>
            </w:pPr>
          </w:p>
        </w:tc>
        <w:tc>
          <w:tcPr>
            <w:tcW w:w="1652" w:type="dxa"/>
          </w:tcPr>
          <w:p w14:paraId="22B315DF" w14:textId="77777777" w:rsidR="00097E98" w:rsidRPr="00442838" w:rsidRDefault="00097E98" w:rsidP="000F163C">
            <w:pPr>
              <w:spacing w:line="360" w:lineRule="auto"/>
            </w:pPr>
          </w:p>
        </w:tc>
        <w:tc>
          <w:tcPr>
            <w:tcW w:w="3719" w:type="dxa"/>
          </w:tcPr>
          <w:p w14:paraId="4B5ACA20" w14:textId="77777777" w:rsidR="00097E98" w:rsidRPr="00442838" w:rsidRDefault="00097E98" w:rsidP="000F163C">
            <w:pPr>
              <w:spacing w:line="360" w:lineRule="auto"/>
            </w:pPr>
          </w:p>
        </w:tc>
        <w:tc>
          <w:tcPr>
            <w:tcW w:w="880" w:type="dxa"/>
          </w:tcPr>
          <w:p w14:paraId="75091DB7" w14:textId="77777777" w:rsidR="00097E98" w:rsidRPr="00442838" w:rsidRDefault="00097E98" w:rsidP="000F163C">
            <w:pPr>
              <w:spacing w:line="360" w:lineRule="auto"/>
            </w:pPr>
          </w:p>
        </w:tc>
        <w:tc>
          <w:tcPr>
            <w:tcW w:w="724" w:type="dxa"/>
          </w:tcPr>
          <w:p w14:paraId="79C5EB7D" w14:textId="77777777" w:rsidR="00097E98" w:rsidRPr="00442838" w:rsidRDefault="00097E98" w:rsidP="000F163C">
            <w:pPr>
              <w:spacing w:line="360" w:lineRule="auto"/>
            </w:pPr>
          </w:p>
        </w:tc>
        <w:tc>
          <w:tcPr>
            <w:tcW w:w="724" w:type="dxa"/>
          </w:tcPr>
          <w:p w14:paraId="38E81DE9" w14:textId="77777777" w:rsidR="00097E98" w:rsidRPr="00442838" w:rsidRDefault="00097E98" w:rsidP="000F163C">
            <w:pPr>
              <w:spacing w:line="360" w:lineRule="auto"/>
            </w:pPr>
          </w:p>
        </w:tc>
        <w:tc>
          <w:tcPr>
            <w:tcW w:w="1976" w:type="dxa"/>
          </w:tcPr>
          <w:p w14:paraId="3BD04518" w14:textId="77777777" w:rsidR="00097E98" w:rsidRPr="00442838" w:rsidRDefault="00097E98" w:rsidP="000F163C">
            <w:pPr>
              <w:spacing w:line="360" w:lineRule="auto"/>
            </w:pPr>
          </w:p>
        </w:tc>
      </w:tr>
      <w:tr w:rsidR="00097E98" w:rsidRPr="00442838" w14:paraId="77F33C49" w14:textId="77777777" w:rsidTr="000F163C">
        <w:trPr>
          <w:trHeight w:val="441"/>
        </w:trPr>
        <w:tc>
          <w:tcPr>
            <w:tcW w:w="1251" w:type="dxa"/>
          </w:tcPr>
          <w:p w14:paraId="124B9B7B" w14:textId="77777777" w:rsidR="00097E98" w:rsidRPr="00442838" w:rsidRDefault="00097E98" w:rsidP="000F163C">
            <w:pPr>
              <w:spacing w:line="360" w:lineRule="auto"/>
            </w:pPr>
          </w:p>
        </w:tc>
        <w:tc>
          <w:tcPr>
            <w:tcW w:w="1652" w:type="dxa"/>
          </w:tcPr>
          <w:p w14:paraId="7998884F" w14:textId="77777777" w:rsidR="00097E98" w:rsidRPr="00442838" w:rsidRDefault="00097E98" w:rsidP="000F163C">
            <w:pPr>
              <w:spacing w:line="360" w:lineRule="auto"/>
            </w:pPr>
          </w:p>
        </w:tc>
        <w:tc>
          <w:tcPr>
            <w:tcW w:w="3719" w:type="dxa"/>
          </w:tcPr>
          <w:p w14:paraId="6BB23B9A" w14:textId="77777777" w:rsidR="00097E98" w:rsidRPr="00442838" w:rsidRDefault="00097E98" w:rsidP="000F163C">
            <w:pPr>
              <w:spacing w:line="360" w:lineRule="auto"/>
            </w:pPr>
          </w:p>
        </w:tc>
        <w:tc>
          <w:tcPr>
            <w:tcW w:w="880" w:type="dxa"/>
          </w:tcPr>
          <w:p w14:paraId="2FA57B5B" w14:textId="77777777" w:rsidR="00097E98" w:rsidRPr="00442838" w:rsidRDefault="00097E98" w:rsidP="000F163C">
            <w:pPr>
              <w:spacing w:line="360" w:lineRule="auto"/>
            </w:pPr>
          </w:p>
        </w:tc>
        <w:tc>
          <w:tcPr>
            <w:tcW w:w="724" w:type="dxa"/>
          </w:tcPr>
          <w:p w14:paraId="7A7A2800" w14:textId="77777777" w:rsidR="00097E98" w:rsidRPr="00442838" w:rsidRDefault="00097E98" w:rsidP="000F163C">
            <w:pPr>
              <w:spacing w:line="360" w:lineRule="auto"/>
            </w:pPr>
          </w:p>
        </w:tc>
        <w:tc>
          <w:tcPr>
            <w:tcW w:w="724" w:type="dxa"/>
          </w:tcPr>
          <w:p w14:paraId="3B5D6EF4" w14:textId="77777777" w:rsidR="00097E98" w:rsidRPr="00442838" w:rsidRDefault="00097E98" w:rsidP="000F163C">
            <w:pPr>
              <w:spacing w:line="360" w:lineRule="auto"/>
            </w:pPr>
          </w:p>
        </w:tc>
        <w:tc>
          <w:tcPr>
            <w:tcW w:w="1976" w:type="dxa"/>
          </w:tcPr>
          <w:p w14:paraId="0A76504C" w14:textId="77777777" w:rsidR="00097E98" w:rsidRPr="00442838" w:rsidRDefault="00097E98" w:rsidP="000F163C">
            <w:pPr>
              <w:spacing w:line="360" w:lineRule="auto"/>
            </w:pPr>
          </w:p>
        </w:tc>
      </w:tr>
      <w:tr w:rsidR="00097E98" w:rsidRPr="00442838" w14:paraId="315DB234" w14:textId="77777777" w:rsidTr="000F163C">
        <w:trPr>
          <w:trHeight w:val="896"/>
        </w:trPr>
        <w:tc>
          <w:tcPr>
            <w:tcW w:w="1251" w:type="dxa"/>
          </w:tcPr>
          <w:p w14:paraId="495CC411" w14:textId="77777777" w:rsidR="00097E98" w:rsidRPr="00442838" w:rsidRDefault="00097E98" w:rsidP="000F163C">
            <w:pPr>
              <w:spacing w:line="360" w:lineRule="auto"/>
            </w:pPr>
          </w:p>
        </w:tc>
        <w:tc>
          <w:tcPr>
            <w:tcW w:w="1652" w:type="dxa"/>
          </w:tcPr>
          <w:p w14:paraId="06DA8A49" w14:textId="77777777" w:rsidR="00097E98" w:rsidRPr="00442838" w:rsidRDefault="00097E98" w:rsidP="000F163C">
            <w:pPr>
              <w:spacing w:line="360" w:lineRule="auto"/>
            </w:pPr>
          </w:p>
        </w:tc>
        <w:tc>
          <w:tcPr>
            <w:tcW w:w="3719" w:type="dxa"/>
          </w:tcPr>
          <w:p w14:paraId="08F7B849" w14:textId="77777777" w:rsidR="00097E98" w:rsidRPr="00442838" w:rsidRDefault="00097E98" w:rsidP="000F163C">
            <w:pPr>
              <w:spacing w:line="360" w:lineRule="auto"/>
            </w:pPr>
          </w:p>
        </w:tc>
        <w:tc>
          <w:tcPr>
            <w:tcW w:w="880" w:type="dxa"/>
          </w:tcPr>
          <w:p w14:paraId="226590FA" w14:textId="77777777" w:rsidR="00097E98" w:rsidRPr="00442838" w:rsidRDefault="00097E98" w:rsidP="000F163C">
            <w:pPr>
              <w:spacing w:line="360" w:lineRule="auto"/>
            </w:pPr>
          </w:p>
        </w:tc>
        <w:tc>
          <w:tcPr>
            <w:tcW w:w="724" w:type="dxa"/>
          </w:tcPr>
          <w:p w14:paraId="2D779319" w14:textId="77777777" w:rsidR="00097E98" w:rsidRPr="00442838" w:rsidRDefault="00097E98" w:rsidP="000F163C">
            <w:pPr>
              <w:spacing w:line="360" w:lineRule="auto"/>
            </w:pPr>
          </w:p>
        </w:tc>
        <w:tc>
          <w:tcPr>
            <w:tcW w:w="724" w:type="dxa"/>
          </w:tcPr>
          <w:p w14:paraId="5F52FC79" w14:textId="77777777" w:rsidR="00097E98" w:rsidRPr="00442838" w:rsidRDefault="00097E98" w:rsidP="000F163C">
            <w:pPr>
              <w:spacing w:line="360" w:lineRule="auto"/>
            </w:pPr>
          </w:p>
        </w:tc>
        <w:tc>
          <w:tcPr>
            <w:tcW w:w="1976" w:type="dxa"/>
          </w:tcPr>
          <w:p w14:paraId="0DAC985C" w14:textId="77777777" w:rsidR="00097E98" w:rsidRPr="00442838" w:rsidRDefault="00097E98" w:rsidP="000F163C">
            <w:pPr>
              <w:spacing w:line="360" w:lineRule="auto"/>
            </w:pPr>
          </w:p>
        </w:tc>
      </w:tr>
    </w:tbl>
    <w:p w14:paraId="728A31E1" w14:textId="77777777" w:rsidR="00097E98" w:rsidRPr="00442838" w:rsidRDefault="00097E98" w:rsidP="00097E98">
      <w:pPr>
        <w:rPr>
          <w:sz w:val="24"/>
        </w:rPr>
      </w:pPr>
    </w:p>
    <w:p w14:paraId="3AA87F6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8D3DD5A" w14:textId="77777777" w:rsidTr="000F163C">
        <w:tc>
          <w:tcPr>
            <w:tcW w:w="3596" w:type="dxa"/>
          </w:tcPr>
          <w:p w14:paraId="6D2C2CDD" w14:textId="77777777" w:rsidR="00097E98" w:rsidRPr="00442838" w:rsidRDefault="00097E98" w:rsidP="000F163C">
            <w:pPr>
              <w:rPr>
                <w:sz w:val="24"/>
              </w:rPr>
            </w:pPr>
          </w:p>
        </w:tc>
        <w:tc>
          <w:tcPr>
            <w:tcW w:w="3597" w:type="dxa"/>
          </w:tcPr>
          <w:p w14:paraId="52C21F0F" w14:textId="77777777" w:rsidR="00097E98" w:rsidRPr="00442838" w:rsidRDefault="00097E98" w:rsidP="000F163C">
            <w:pPr>
              <w:rPr>
                <w:sz w:val="24"/>
              </w:rPr>
            </w:pPr>
          </w:p>
        </w:tc>
        <w:tc>
          <w:tcPr>
            <w:tcW w:w="3597" w:type="dxa"/>
          </w:tcPr>
          <w:p w14:paraId="7C2E5731" w14:textId="77777777" w:rsidR="00097E98" w:rsidRPr="00442838" w:rsidRDefault="00097E98" w:rsidP="000F163C">
            <w:pPr>
              <w:rPr>
                <w:sz w:val="24"/>
              </w:rPr>
            </w:pPr>
          </w:p>
        </w:tc>
      </w:tr>
      <w:tr w:rsidR="00097E98" w:rsidRPr="00442838" w14:paraId="2FC89848" w14:textId="77777777" w:rsidTr="000F163C">
        <w:tc>
          <w:tcPr>
            <w:tcW w:w="3596" w:type="dxa"/>
          </w:tcPr>
          <w:p w14:paraId="12DF8490" w14:textId="77777777" w:rsidR="00097E98" w:rsidRPr="00442838" w:rsidRDefault="00097E98" w:rsidP="000F163C">
            <w:pPr>
              <w:rPr>
                <w:sz w:val="24"/>
              </w:rPr>
            </w:pPr>
          </w:p>
        </w:tc>
        <w:tc>
          <w:tcPr>
            <w:tcW w:w="3597" w:type="dxa"/>
          </w:tcPr>
          <w:p w14:paraId="23ED4B00" w14:textId="77777777" w:rsidR="00097E98" w:rsidRPr="00442838" w:rsidRDefault="00097E98" w:rsidP="000F163C">
            <w:pPr>
              <w:rPr>
                <w:sz w:val="24"/>
              </w:rPr>
            </w:pPr>
          </w:p>
        </w:tc>
        <w:tc>
          <w:tcPr>
            <w:tcW w:w="3597" w:type="dxa"/>
          </w:tcPr>
          <w:p w14:paraId="61630BCD" w14:textId="77777777" w:rsidR="00097E98" w:rsidRPr="00442838" w:rsidRDefault="00097E98" w:rsidP="000F163C">
            <w:pPr>
              <w:rPr>
                <w:sz w:val="24"/>
              </w:rPr>
            </w:pPr>
          </w:p>
        </w:tc>
      </w:tr>
    </w:tbl>
    <w:p w14:paraId="3D86CFB5" w14:textId="77777777" w:rsidR="00097E98" w:rsidRPr="00442838" w:rsidRDefault="00097E98" w:rsidP="00097E98">
      <w:pPr>
        <w:rPr>
          <w:sz w:val="24"/>
        </w:rPr>
      </w:pPr>
    </w:p>
    <w:p w14:paraId="77DB2C84" w14:textId="77777777" w:rsidR="00097E98" w:rsidRPr="00442838" w:rsidRDefault="00097E98" w:rsidP="00097E98">
      <w:pPr>
        <w:rPr>
          <w:sz w:val="24"/>
        </w:rPr>
      </w:pPr>
      <w:r w:rsidRPr="00442838">
        <w:rPr>
          <w:sz w:val="24"/>
        </w:rPr>
        <w:t>Sprites:</w:t>
      </w:r>
    </w:p>
    <w:p w14:paraId="2E47B505" w14:textId="77777777" w:rsidR="00097E98" w:rsidRPr="00442838" w:rsidRDefault="00097E98" w:rsidP="00097E98">
      <w:pPr>
        <w:rPr>
          <w:sz w:val="24"/>
        </w:rPr>
      </w:pPr>
      <w:r w:rsidRPr="00442838">
        <w:rPr>
          <w:sz w:val="24"/>
        </w:rPr>
        <w:br w:type="page"/>
      </w:r>
    </w:p>
    <w:p w14:paraId="0FF85E68" w14:textId="77777777" w:rsidR="00097E98" w:rsidRPr="00442838" w:rsidRDefault="00097E98" w:rsidP="00097E98">
      <w:pPr>
        <w:rPr>
          <w:sz w:val="24"/>
        </w:rPr>
      </w:pPr>
      <w:r w:rsidRPr="00442838">
        <w:rPr>
          <w:sz w:val="24"/>
        </w:rPr>
        <w:lastRenderedPageBreak/>
        <w:t>Family Page</w:t>
      </w:r>
    </w:p>
    <w:p w14:paraId="464A6A3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FDA715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D7E88A" w14:textId="77777777" w:rsidTr="000F163C">
        <w:trPr>
          <w:trHeight w:val="896"/>
        </w:trPr>
        <w:tc>
          <w:tcPr>
            <w:tcW w:w="1251" w:type="dxa"/>
          </w:tcPr>
          <w:p w14:paraId="6A39EB04" w14:textId="77777777" w:rsidR="00097E98" w:rsidRPr="00442838" w:rsidRDefault="00097E98" w:rsidP="000F163C">
            <w:pPr>
              <w:spacing w:line="360" w:lineRule="auto"/>
            </w:pPr>
            <w:r w:rsidRPr="00442838">
              <w:t>Pokemon</w:t>
            </w:r>
          </w:p>
          <w:p w14:paraId="4AF9FA4E" w14:textId="77777777" w:rsidR="00097E98" w:rsidRPr="00442838" w:rsidRDefault="00097E98" w:rsidP="000F163C">
            <w:pPr>
              <w:spacing w:line="360" w:lineRule="auto"/>
            </w:pPr>
            <w:r w:rsidRPr="00442838">
              <w:t>Name</w:t>
            </w:r>
          </w:p>
        </w:tc>
        <w:tc>
          <w:tcPr>
            <w:tcW w:w="1652" w:type="dxa"/>
          </w:tcPr>
          <w:p w14:paraId="730453DB" w14:textId="77777777" w:rsidR="00097E98" w:rsidRPr="00442838" w:rsidRDefault="00097E98" w:rsidP="000F163C">
            <w:pPr>
              <w:spacing w:line="360" w:lineRule="auto"/>
            </w:pPr>
            <w:r w:rsidRPr="00442838">
              <w:t>Pokemon Number</w:t>
            </w:r>
          </w:p>
        </w:tc>
        <w:tc>
          <w:tcPr>
            <w:tcW w:w="3719" w:type="dxa"/>
          </w:tcPr>
          <w:p w14:paraId="0811EA61" w14:textId="77777777" w:rsidR="00097E98" w:rsidRPr="00442838" w:rsidRDefault="00097E98" w:rsidP="000F163C">
            <w:pPr>
              <w:spacing w:line="360" w:lineRule="auto"/>
            </w:pPr>
            <w:r w:rsidRPr="00442838">
              <w:t>Base Stats</w:t>
            </w:r>
          </w:p>
          <w:p w14:paraId="32593B6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44949D8" w14:textId="77777777" w:rsidR="00097E98" w:rsidRPr="00442838" w:rsidRDefault="00097E98" w:rsidP="000F163C">
            <w:pPr>
              <w:spacing w:line="360" w:lineRule="auto"/>
            </w:pPr>
            <w:r w:rsidRPr="00442838">
              <w:t>Ability</w:t>
            </w:r>
          </w:p>
        </w:tc>
        <w:tc>
          <w:tcPr>
            <w:tcW w:w="724" w:type="dxa"/>
          </w:tcPr>
          <w:p w14:paraId="2AA2B25F" w14:textId="77777777" w:rsidR="00097E98" w:rsidRPr="00442838" w:rsidRDefault="00097E98" w:rsidP="000F163C">
            <w:pPr>
              <w:spacing w:line="360" w:lineRule="auto"/>
            </w:pPr>
            <w:r w:rsidRPr="00442838">
              <w:t>Type 1</w:t>
            </w:r>
          </w:p>
        </w:tc>
        <w:tc>
          <w:tcPr>
            <w:tcW w:w="724" w:type="dxa"/>
          </w:tcPr>
          <w:p w14:paraId="3EA1A441" w14:textId="77777777" w:rsidR="00097E98" w:rsidRPr="00442838" w:rsidRDefault="00097E98" w:rsidP="000F163C">
            <w:pPr>
              <w:spacing w:line="360" w:lineRule="auto"/>
            </w:pPr>
            <w:r w:rsidRPr="00442838">
              <w:t>Type 2</w:t>
            </w:r>
          </w:p>
        </w:tc>
        <w:tc>
          <w:tcPr>
            <w:tcW w:w="1976" w:type="dxa"/>
          </w:tcPr>
          <w:p w14:paraId="5A271EDD" w14:textId="77777777" w:rsidR="00097E98" w:rsidRPr="00442838" w:rsidRDefault="00097E98" w:rsidP="000F163C">
            <w:pPr>
              <w:spacing w:line="360" w:lineRule="auto"/>
            </w:pPr>
            <w:r w:rsidRPr="00442838">
              <w:t>Evolution</w:t>
            </w:r>
          </w:p>
        </w:tc>
      </w:tr>
      <w:tr w:rsidR="00097E98" w:rsidRPr="00442838" w14:paraId="35C93C73" w14:textId="77777777" w:rsidTr="000F163C">
        <w:trPr>
          <w:trHeight w:val="454"/>
        </w:trPr>
        <w:tc>
          <w:tcPr>
            <w:tcW w:w="1251" w:type="dxa"/>
          </w:tcPr>
          <w:p w14:paraId="5B00D152" w14:textId="77777777" w:rsidR="00097E98" w:rsidRPr="00442838" w:rsidRDefault="00097E98" w:rsidP="000F163C">
            <w:pPr>
              <w:spacing w:line="360" w:lineRule="auto"/>
            </w:pPr>
          </w:p>
        </w:tc>
        <w:tc>
          <w:tcPr>
            <w:tcW w:w="1652" w:type="dxa"/>
          </w:tcPr>
          <w:p w14:paraId="496B12CD" w14:textId="77777777" w:rsidR="00097E98" w:rsidRPr="00442838" w:rsidRDefault="00097E98" w:rsidP="000F163C">
            <w:pPr>
              <w:spacing w:line="360" w:lineRule="auto"/>
            </w:pPr>
          </w:p>
        </w:tc>
        <w:tc>
          <w:tcPr>
            <w:tcW w:w="3719" w:type="dxa"/>
          </w:tcPr>
          <w:p w14:paraId="2BBD1E69" w14:textId="77777777" w:rsidR="00097E98" w:rsidRPr="00442838" w:rsidRDefault="00097E98" w:rsidP="000F163C">
            <w:pPr>
              <w:spacing w:line="360" w:lineRule="auto"/>
            </w:pPr>
          </w:p>
        </w:tc>
        <w:tc>
          <w:tcPr>
            <w:tcW w:w="880" w:type="dxa"/>
          </w:tcPr>
          <w:p w14:paraId="1144771E" w14:textId="77777777" w:rsidR="00097E98" w:rsidRPr="00442838" w:rsidRDefault="00097E98" w:rsidP="000F163C">
            <w:pPr>
              <w:spacing w:line="360" w:lineRule="auto"/>
            </w:pPr>
          </w:p>
        </w:tc>
        <w:tc>
          <w:tcPr>
            <w:tcW w:w="724" w:type="dxa"/>
          </w:tcPr>
          <w:p w14:paraId="0A9A6CA1" w14:textId="77777777" w:rsidR="00097E98" w:rsidRPr="00442838" w:rsidRDefault="00097E98" w:rsidP="000F163C">
            <w:pPr>
              <w:spacing w:line="360" w:lineRule="auto"/>
            </w:pPr>
          </w:p>
        </w:tc>
        <w:tc>
          <w:tcPr>
            <w:tcW w:w="724" w:type="dxa"/>
          </w:tcPr>
          <w:p w14:paraId="61460ED7" w14:textId="77777777" w:rsidR="00097E98" w:rsidRPr="00442838" w:rsidRDefault="00097E98" w:rsidP="000F163C">
            <w:pPr>
              <w:spacing w:line="360" w:lineRule="auto"/>
            </w:pPr>
          </w:p>
        </w:tc>
        <w:tc>
          <w:tcPr>
            <w:tcW w:w="1976" w:type="dxa"/>
          </w:tcPr>
          <w:p w14:paraId="57B42A57" w14:textId="77777777" w:rsidR="00097E98" w:rsidRPr="00442838" w:rsidRDefault="00097E98" w:rsidP="000F163C">
            <w:pPr>
              <w:spacing w:line="360" w:lineRule="auto"/>
            </w:pPr>
          </w:p>
        </w:tc>
      </w:tr>
      <w:tr w:rsidR="00097E98" w:rsidRPr="00442838" w14:paraId="0D4064B9" w14:textId="77777777" w:rsidTr="000F163C">
        <w:trPr>
          <w:trHeight w:val="441"/>
        </w:trPr>
        <w:tc>
          <w:tcPr>
            <w:tcW w:w="1251" w:type="dxa"/>
          </w:tcPr>
          <w:p w14:paraId="0420D063" w14:textId="77777777" w:rsidR="00097E98" w:rsidRPr="00442838" w:rsidRDefault="00097E98" w:rsidP="000F163C">
            <w:pPr>
              <w:spacing w:line="360" w:lineRule="auto"/>
            </w:pPr>
          </w:p>
        </w:tc>
        <w:tc>
          <w:tcPr>
            <w:tcW w:w="1652" w:type="dxa"/>
          </w:tcPr>
          <w:p w14:paraId="79E719D0" w14:textId="77777777" w:rsidR="00097E98" w:rsidRPr="00442838" w:rsidRDefault="00097E98" w:rsidP="000F163C">
            <w:pPr>
              <w:spacing w:line="360" w:lineRule="auto"/>
            </w:pPr>
          </w:p>
        </w:tc>
        <w:tc>
          <w:tcPr>
            <w:tcW w:w="3719" w:type="dxa"/>
          </w:tcPr>
          <w:p w14:paraId="31D63514" w14:textId="77777777" w:rsidR="00097E98" w:rsidRPr="00442838" w:rsidRDefault="00097E98" w:rsidP="000F163C">
            <w:pPr>
              <w:spacing w:line="360" w:lineRule="auto"/>
            </w:pPr>
          </w:p>
        </w:tc>
        <w:tc>
          <w:tcPr>
            <w:tcW w:w="880" w:type="dxa"/>
          </w:tcPr>
          <w:p w14:paraId="01BF0521" w14:textId="77777777" w:rsidR="00097E98" w:rsidRPr="00442838" w:rsidRDefault="00097E98" w:rsidP="000F163C">
            <w:pPr>
              <w:spacing w:line="360" w:lineRule="auto"/>
            </w:pPr>
          </w:p>
        </w:tc>
        <w:tc>
          <w:tcPr>
            <w:tcW w:w="724" w:type="dxa"/>
          </w:tcPr>
          <w:p w14:paraId="183473B2" w14:textId="77777777" w:rsidR="00097E98" w:rsidRPr="00442838" w:rsidRDefault="00097E98" w:rsidP="000F163C">
            <w:pPr>
              <w:spacing w:line="360" w:lineRule="auto"/>
            </w:pPr>
          </w:p>
        </w:tc>
        <w:tc>
          <w:tcPr>
            <w:tcW w:w="724" w:type="dxa"/>
          </w:tcPr>
          <w:p w14:paraId="2F4729B1" w14:textId="77777777" w:rsidR="00097E98" w:rsidRPr="00442838" w:rsidRDefault="00097E98" w:rsidP="000F163C">
            <w:pPr>
              <w:spacing w:line="360" w:lineRule="auto"/>
            </w:pPr>
          </w:p>
        </w:tc>
        <w:tc>
          <w:tcPr>
            <w:tcW w:w="1976" w:type="dxa"/>
          </w:tcPr>
          <w:p w14:paraId="5817345B" w14:textId="77777777" w:rsidR="00097E98" w:rsidRPr="00442838" w:rsidRDefault="00097E98" w:rsidP="000F163C">
            <w:pPr>
              <w:spacing w:line="360" w:lineRule="auto"/>
            </w:pPr>
          </w:p>
        </w:tc>
      </w:tr>
      <w:tr w:rsidR="00097E98" w:rsidRPr="00442838" w14:paraId="79C18CC2" w14:textId="77777777" w:rsidTr="000F163C">
        <w:trPr>
          <w:trHeight w:val="441"/>
        </w:trPr>
        <w:tc>
          <w:tcPr>
            <w:tcW w:w="1251" w:type="dxa"/>
          </w:tcPr>
          <w:p w14:paraId="7A64C2A1" w14:textId="77777777" w:rsidR="00097E98" w:rsidRPr="00442838" w:rsidRDefault="00097E98" w:rsidP="000F163C">
            <w:pPr>
              <w:spacing w:line="360" w:lineRule="auto"/>
            </w:pPr>
          </w:p>
        </w:tc>
        <w:tc>
          <w:tcPr>
            <w:tcW w:w="1652" w:type="dxa"/>
          </w:tcPr>
          <w:p w14:paraId="068B87E3" w14:textId="77777777" w:rsidR="00097E98" w:rsidRPr="00442838" w:rsidRDefault="00097E98" w:rsidP="000F163C">
            <w:pPr>
              <w:spacing w:line="360" w:lineRule="auto"/>
            </w:pPr>
          </w:p>
        </w:tc>
        <w:tc>
          <w:tcPr>
            <w:tcW w:w="3719" w:type="dxa"/>
          </w:tcPr>
          <w:p w14:paraId="31E8CA6F" w14:textId="77777777" w:rsidR="00097E98" w:rsidRPr="00442838" w:rsidRDefault="00097E98" w:rsidP="000F163C">
            <w:pPr>
              <w:spacing w:line="360" w:lineRule="auto"/>
            </w:pPr>
          </w:p>
        </w:tc>
        <w:tc>
          <w:tcPr>
            <w:tcW w:w="880" w:type="dxa"/>
          </w:tcPr>
          <w:p w14:paraId="4AAADC4A" w14:textId="77777777" w:rsidR="00097E98" w:rsidRPr="00442838" w:rsidRDefault="00097E98" w:rsidP="000F163C">
            <w:pPr>
              <w:spacing w:line="360" w:lineRule="auto"/>
            </w:pPr>
          </w:p>
        </w:tc>
        <w:tc>
          <w:tcPr>
            <w:tcW w:w="724" w:type="dxa"/>
          </w:tcPr>
          <w:p w14:paraId="17D1E62A" w14:textId="77777777" w:rsidR="00097E98" w:rsidRPr="00442838" w:rsidRDefault="00097E98" w:rsidP="000F163C">
            <w:pPr>
              <w:spacing w:line="360" w:lineRule="auto"/>
            </w:pPr>
          </w:p>
        </w:tc>
        <w:tc>
          <w:tcPr>
            <w:tcW w:w="724" w:type="dxa"/>
          </w:tcPr>
          <w:p w14:paraId="6A77A695" w14:textId="77777777" w:rsidR="00097E98" w:rsidRPr="00442838" w:rsidRDefault="00097E98" w:rsidP="000F163C">
            <w:pPr>
              <w:spacing w:line="360" w:lineRule="auto"/>
            </w:pPr>
          </w:p>
        </w:tc>
        <w:tc>
          <w:tcPr>
            <w:tcW w:w="1976" w:type="dxa"/>
          </w:tcPr>
          <w:p w14:paraId="0B3E8D5B" w14:textId="77777777" w:rsidR="00097E98" w:rsidRPr="00442838" w:rsidRDefault="00097E98" w:rsidP="000F163C">
            <w:pPr>
              <w:spacing w:line="360" w:lineRule="auto"/>
            </w:pPr>
          </w:p>
        </w:tc>
      </w:tr>
      <w:tr w:rsidR="00097E98" w:rsidRPr="00442838" w14:paraId="21B6FF01" w14:textId="77777777" w:rsidTr="000F163C">
        <w:trPr>
          <w:trHeight w:val="896"/>
        </w:trPr>
        <w:tc>
          <w:tcPr>
            <w:tcW w:w="1251" w:type="dxa"/>
          </w:tcPr>
          <w:p w14:paraId="1141F13B" w14:textId="77777777" w:rsidR="00097E98" w:rsidRPr="00442838" w:rsidRDefault="00097E98" w:rsidP="000F163C">
            <w:pPr>
              <w:spacing w:line="360" w:lineRule="auto"/>
            </w:pPr>
          </w:p>
        </w:tc>
        <w:tc>
          <w:tcPr>
            <w:tcW w:w="1652" w:type="dxa"/>
          </w:tcPr>
          <w:p w14:paraId="29D01690" w14:textId="77777777" w:rsidR="00097E98" w:rsidRPr="00442838" w:rsidRDefault="00097E98" w:rsidP="000F163C">
            <w:pPr>
              <w:spacing w:line="360" w:lineRule="auto"/>
            </w:pPr>
          </w:p>
        </w:tc>
        <w:tc>
          <w:tcPr>
            <w:tcW w:w="3719" w:type="dxa"/>
          </w:tcPr>
          <w:p w14:paraId="2EFE59A5" w14:textId="77777777" w:rsidR="00097E98" w:rsidRPr="00442838" w:rsidRDefault="00097E98" w:rsidP="000F163C">
            <w:pPr>
              <w:spacing w:line="360" w:lineRule="auto"/>
            </w:pPr>
          </w:p>
        </w:tc>
        <w:tc>
          <w:tcPr>
            <w:tcW w:w="880" w:type="dxa"/>
          </w:tcPr>
          <w:p w14:paraId="6EC1E5C8" w14:textId="77777777" w:rsidR="00097E98" w:rsidRPr="00442838" w:rsidRDefault="00097E98" w:rsidP="000F163C">
            <w:pPr>
              <w:spacing w:line="360" w:lineRule="auto"/>
            </w:pPr>
          </w:p>
        </w:tc>
        <w:tc>
          <w:tcPr>
            <w:tcW w:w="724" w:type="dxa"/>
          </w:tcPr>
          <w:p w14:paraId="1F991781" w14:textId="77777777" w:rsidR="00097E98" w:rsidRPr="00442838" w:rsidRDefault="00097E98" w:rsidP="000F163C">
            <w:pPr>
              <w:spacing w:line="360" w:lineRule="auto"/>
            </w:pPr>
          </w:p>
        </w:tc>
        <w:tc>
          <w:tcPr>
            <w:tcW w:w="724" w:type="dxa"/>
          </w:tcPr>
          <w:p w14:paraId="4F276E6E" w14:textId="77777777" w:rsidR="00097E98" w:rsidRPr="00442838" w:rsidRDefault="00097E98" w:rsidP="000F163C">
            <w:pPr>
              <w:spacing w:line="360" w:lineRule="auto"/>
            </w:pPr>
          </w:p>
        </w:tc>
        <w:tc>
          <w:tcPr>
            <w:tcW w:w="1976" w:type="dxa"/>
          </w:tcPr>
          <w:p w14:paraId="36C43F23" w14:textId="77777777" w:rsidR="00097E98" w:rsidRPr="00442838" w:rsidRDefault="00097E98" w:rsidP="000F163C">
            <w:pPr>
              <w:spacing w:line="360" w:lineRule="auto"/>
            </w:pPr>
          </w:p>
        </w:tc>
      </w:tr>
    </w:tbl>
    <w:p w14:paraId="04618250" w14:textId="77777777" w:rsidR="00097E98" w:rsidRPr="00442838" w:rsidRDefault="00097E98" w:rsidP="00097E98">
      <w:pPr>
        <w:rPr>
          <w:sz w:val="24"/>
        </w:rPr>
      </w:pPr>
    </w:p>
    <w:p w14:paraId="2BD0EC5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9958038" w14:textId="77777777" w:rsidTr="000F163C">
        <w:tc>
          <w:tcPr>
            <w:tcW w:w="3596" w:type="dxa"/>
          </w:tcPr>
          <w:p w14:paraId="09077EB4" w14:textId="77777777" w:rsidR="00097E98" w:rsidRPr="00442838" w:rsidRDefault="00097E98" w:rsidP="000F163C">
            <w:pPr>
              <w:rPr>
                <w:sz w:val="24"/>
              </w:rPr>
            </w:pPr>
          </w:p>
        </w:tc>
        <w:tc>
          <w:tcPr>
            <w:tcW w:w="3597" w:type="dxa"/>
          </w:tcPr>
          <w:p w14:paraId="7F948299" w14:textId="77777777" w:rsidR="00097E98" w:rsidRPr="00442838" w:rsidRDefault="00097E98" w:rsidP="000F163C">
            <w:pPr>
              <w:rPr>
                <w:sz w:val="24"/>
              </w:rPr>
            </w:pPr>
          </w:p>
        </w:tc>
        <w:tc>
          <w:tcPr>
            <w:tcW w:w="3597" w:type="dxa"/>
          </w:tcPr>
          <w:p w14:paraId="7F632529" w14:textId="77777777" w:rsidR="00097E98" w:rsidRPr="00442838" w:rsidRDefault="00097E98" w:rsidP="000F163C">
            <w:pPr>
              <w:rPr>
                <w:sz w:val="24"/>
              </w:rPr>
            </w:pPr>
          </w:p>
        </w:tc>
      </w:tr>
      <w:tr w:rsidR="00097E98" w:rsidRPr="00442838" w14:paraId="4E4E9090" w14:textId="77777777" w:rsidTr="000F163C">
        <w:tc>
          <w:tcPr>
            <w:tcW w:w="3596" w:type="dxa"/>
          </w:tcPr>
          <w:p w14:paraId="1764B498" w14:textId="77777777" w:rsidR="00097E98" w:rsidRPr="00442838" w:rsidRDefault="00097E98" w:rsidP="000F163C">
            <w:pPr>
              <w:rPr>
                <w:sz w:val="24"/>
              </w:rPr>
            </w:pPr>
          </w:p>
        </w:tc>
        <w:tc>
          <w:tcPr>
            <w:tcW w:w="3597" w:type="dxa"/>
          </w:tcPr>
          <w:p w14:paraId="0D70F34E" w14:textId="77777777" w:rsidR="00097E98" w:rsidRPr="00442838" w:rsidRDefault="00097E98" w:rsidP="000F163C">
            <w:pPr>
              <w:rPr>
                <w:sz w:val="24"/>
              </w:rPr>
            </w:pPr>
          </w:p>
        </w:tc>
        <w:tc>
          <w:tcPr>
            <w:tcW w:w="3597" w:type="dxa"/>
          </w:tcPr>
          <w:p w14:paraId="4132A0C6" w14:textId="77777777" w:rsidR="00097E98" w:rsidRPr="00442838" w:rsidRDefault="00097E98" w:rsidP="000F163C">
            <w:pPr>
              <w:rPr>
                <w:sz w:val="24"/>
              </w:rPr>
            </w:pPr>
          </w:p>
        </w:tc>
      </w:tr>
    </w:tbl>
    <w:p w14:paraId="370CCCD7" w14:textId="77777777" w:rsidR="00097E98" w:rsidRPr="00442838" w:rsidRDefault="00097E98" w:rsidP="00097E98">
      <w:pPr>
        <w:rPr>
          <w:sz w:val="24"/>
        </w:rPr>
      </w:pPr>
    </w:p>
    <w:p w14:paraId="011B167F" w14:textId="77777777" w:rsidR="00097E98" w:rsidRPr="00442838" w:rsidRDefault="00097E98" w:rsidP="00097E98">
      <w:pPr>
        <w:rPr>
          <w:sz w:val="24"/>
        </w:rPr>
      </w:pPr>
      <w:r w:rsidRPr="00442838">
        <w:rPr>
          <w:sz w:val="24"/>
        </w:rPr>
        <w:t>Sprites:</w:t>
      </w:r>
    </w:p>
    <w:p w14:paraId="073AB712" w14:textId="77777777" w:rsidR="00097E98" w:rsidRPr="00442838" w:rsidRDefault="00097E98" w:rsidP="00097E98">
      <w:pPr>
        <w:rPr>
          <w:sz w:val="24"/>
        </w:rPr>
      </w:pPr>
      <w:r w:rsidRPr="00442838">
        <w:rPr>
          <w:sz w:val="24"/>
        </w:rPr>
        <w:br w:type="page"/>
      </w:r>
    </w:p>
    <w:p w14:paraId="728DD21A" w14:textId="77777777" w:rsidR="00097E98" w:rsidRPr="00442838" w:rsidRDefault="00097E98" w:rsidP="00097E98">
      <w:pPr>
        <w:rPr>
          <w:sz w:val="24"/>
        </w:rPr>
      </w:pPr>
      <w:r w:rsidRPr="00442838">
        <w:rPr>
          <w:sz w:val="24"/>
        </w:rPr>
        <w:lastRenderedPageBreak/>
        <w:t>Family Page</w:t>
      </w:r>
    </w:p>
    <w:p w14:paraId="45C22D5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553190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4BC6031" w14:textId="77777777" w:rsidTr="000F163C">
        <w:trPr>
          <w:trHeight w:val="896"/>
        </w:trPr>
        <w:tc>
          <w:tcPr>
            <w:tcW w:w="1251" w:type="dxa"/>
          </w:tcPr>
          <w:p w14:paraId="1FF4365A" w14:textId="77777777" w:rsidR="00097E98" w:rsidRPr="00442838" w:rsidRDefault="00097E98" w:rsidP="000F163C">
            <w:pPr>
              <w:spacing w:line="360" w:lineRule="auto"/>
            </w:pPr>
            <w:r w:rsidRPr="00442838">
              <w:t>Pokemon</w:t>
            </w:r>
          </w:p>
          <w:p w14:paraId="76D5EA7E" w14:textId="77777777" w:rsidR="00097E98" w:rsidRPr="00442838" w:rsidRDefault="00097E98" w:rsidP="000F163C">
            <w:pPr>
              <w:spacing w:line="360" w:lineRule="auto"/>
            </w:pPr>
            <w:r w:rsidRPr="00442838">
              <w:t>Name</w:t>
            </w:r>
          </w:p>
        </w:tc>
        <w:tc>
          <w:tcPr>
            <w:tcW w:w="1652" w:type="dxa"/>
          </w:tcPr>
          <w:p w14:paraId="0791CEC6" w14:textId="77777777" w:rsidR="00097E98" w:rsidRPr="00442838" w:rsidRDefault="00097E98" w:rsidP="000F163C">
            <w:pPr>
              <w:spacing w:line="360" w:lineRule="auto"/>
            </w:pPr>
            <w:r w:rsidRPr="00442838">
              <w:t>Pokemon Number</w:t>
            </w:r>
          </w:p>
        </w:tc>
        <w:tc>
          <w:tcPr>
            <w:tcW w:w="3719" w:type="dxa"/>
          </w:tcPr>
          <w:p w14:paraId="7FB64416" w14:textId="77777777" w:rsidR="00097E98" w:rsidRPr="00442838" w:rsidRDefault="00097E98" w:rsidP="000F163C">
            <w:pPr>
              <w:spacing w:line="360" w:lineRule="auto"/>
            </w:pPr>
            <w:r w:rsidRPr="00442838">
              <w:t>Base Stats</w:t>
            </w:r>
          </w:p>
          <w:p w14:paraId="0E5F0F1C"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FD3563F" w14:textId="77777777" w:rsidR="00097E98" w:rsidRPr="00442838" w:rsidRDefault="00097E98" w:rsidP="000F163C">
            <w:pPr>
              <w:spacing w:line="360" w:lineRule="auto"/>
            </w:pPr>
            <w:r w:rsidRPr="00442838">
              <w:t>Ability</w:t>
            </w:r>
          </w:p>
        </w:tc>
        <w:tc>
          <w:tcPr>
            <w:tcW w:w="724" w:type="dxa"/>
          </w:tcPr>
          <w:p w14:paraId="19A0AE1E" w14:textId="77777777" w:rsidR="00097E98" w:rsidRPr="00442838" w:rsidRDefault="00097E98" w:rsidP="000F163C">
            <w:pPr>
              <w:spacing w:line="360" w:lineRule="auto"/>
            </w:pPr>
            <w:r w:rsidRPr="00442838">
              <w:t>Type 1</w:t>
            </w:r>
          </w:p>
        </w:tc>
        <w:tc>
          <w:tcPr>
            <w:tcW w:w="724" w:type="dxa"/>
          </w:tcPr>
          <w:p w14:paraId="444478DC" w14:textId="77777777" w:rsidR="00097E98" w:rsidRPr="00442838" w:rsidRDefault="00097E98" w:rsidP="000F163C">
            <w:pPr>
              <w:spacing w:line="360" w:lineRule="auto"/>
            </w:pPr>
            <w:r w:rsidRPr="00442838">
              <w:t>Type 2</w:t>
            </w:r>
          </w:p>
        </w:tc>
        <w:tc>
          <w:tcPr>
            <w:tcW w:w="1976" w:type="dxa"/>
          </w:tcPr>
          <w:p w14:paraId="11DD6019" w14:textId="77777777" w:rsidR="00097E98" w:rsidRPr="00442838" w:rsidRDefault="00097E98" w:rsidP="000F163C">
            <w:pPr>
              <w:spacing w:line="360" w:lineRule="auto"/>
            </w:pPr>
            <w:r w:rsidRPr="00442838">
              <w:t>Evolution</w:t>
            </w:r>
          </w:p>
        </w:tc>
      </w:tr>
      <w:tr w:rsidR="00097E98" w:rsidRPr="00442838" w14:paraId="4B92645C" w14:textId="77777777" w:rsidTr="000F163C">
        <w:trPr>
          <w:trHeight w:val="454"/>
        </w:trPr>
        <w:tc>
          <w:tcPr>
            <w:tcW w:w="1251" w:type="dxa"/>
          </w:tcPr>
          <w:p w14:paraId="79C33215" w14:textId="77777777" w:rsidR="00097E98" w:rsidRPr="00442838" w:rsidRDefault="00097E98" w:rsidP="000F163C">
            <w:pPr>
              <w:spacing w:line="360" w:lineRule="auto"/>
            </w:pPr>
          </w:p>
        </w:tc>
        <w:tc>
          <w:tcPr>
            <w:tcW w:w="1652" w:type="dxa"/>
          </w:tcPr>
          <w:p w14:paraId="50653A40" w14:textId="77777777" w:rsidR="00097E98" w:rsidRPr="00442838" w:rsidRDefault="00097E98" w:rsidP="000F163C">
            <w:pPr>
              <w:spacing w:line="360" w:lineRule="auto"/>
            </w:pPr>
          </w:p>
        </w:tc>
        <w:tc>
          <w:tcPr>
            <w:tcW w:w="3719" w:type="dxa"/>
          </w:tcPr>
          <w:p w14:paraId="5678955F" w14:textId="77777777" w:rsidR="00097E98" w:rsidRPr="00442838" w:rsidRDefault="00097E98" w:rsidP="000F163C">
            <w:pPr>
              <w:spacing w:line="360" w:lineRule="auto"/>
            </w:pPr>
          </w:p>
        </w:tc>
        <w:tc>
          <w:tcPr>
            <w:tcW w:w="880" w:type="dxa"/>
          </w:tcPr>
          <w:p w14:paraId="6B073B78" w14:textId="77777777" w:rsidR="00097E98" w:rsidRPr="00442838" w:rsidRDefault="00097E98" w:rsidP="000F163C">
            <w:pPr>
              <w:spacing w:line="360" w:lineRule="auto"/>
            </w:pPr>
          </w:p>
        </w:tc>
        <w:tc>
          <w:tcPr>
            <w:tcW w:w="724" w:type="dxa"/>
          </w:tcPr>
          <w:p w14:paraId="0F816242" w14:textId="77777777" w:rsidR="00097E98" w:rsidRPr="00442838" w:rsidRDefault="00097E98" w:rsidP="000F163C">
            <w:pPr>
              <w:spacing w:line="360" w:lineRule="auto"/>
            </w:pPr>
          </w:p>
        </w:tc>
        <w:tc>
          <w:tcPr>
            <w:tcW w:w="724" w:type="dxa"/>
          </w:tcPr>
          <w:p w14:paraId="71A33499" w14:textId="77777777" w:rsidR="00097E98" w:rsidRPr="00442838" w:rsidRDefault="00097E98" w:rsidP="000F163C">
            <w:pPr>
              <w:spacing w:line="360" w:lineRule="auto"/>
            </w:pPr>
          </w:p>
        </w:tc>
        <w:tc>
          <w:tcPr>
            <w:tcW w:w="1976" w:type="dxa"/>
          </w:tcPr>
          <w:p w14:paraId="1D25BB62" w14:textId="77777777" w:rsidR="00097E98" w:rsidRPr="00442838" w:rsidRDefault="00097E98" w:rsidP="000F163C">
            <w:pPr>
              <w:spacing w:line="360" w:lineRule="auto"/>
            </w:pPr>
          </w:p>
        </w:tc>
      </w:tr>
      <w:tr w:rsidR="00097E98" w:rsidRPr="00442838" w14:paraId="17D049AD" w14:textId="77777777" w:rsidTr="000F163C">
        <w:trPr>
          <w:trHeight w:val="441"/>
        </w:trPr>
        <w:tc>
          <w:tcPr>
            <w:tcW w:w="1251" w:type="dxa"/>
          </w:tcPr>
          <w:p w14:paraId="4A20FB62" w14:textId="77777777" w:rsidR="00097E98" w:rsidRPr="00442838" w:rsidRDefault="00097E98" w:rsidP="000F163C">
            <w:pPr>
              <w:spacing w:line="360" w:lineRule="auto"/>
            </w:pPr>
          </w:p>
        </w:tc>
        <w:tc>
          <w:tcPr>
            <w:tcW w:w="1652" w:type="dxa"/>
          </w:tcPr>
          <w:p w14:paraId="6E58AFE5" w14:textId="77777777" w:rsidR="00097E98" w:rsidRPr="00442838" w:rsidRDefault="00097E98" w:rsidP="000F163C">
            <w:pPr>
              <w:spacing w:line="360" w:lineRule="auto"/>
            </w:pPr>
          </w:p>
        </w:tc>
        <w:tc>
          <w:tcPr>
            <w:tcW w:w="3719" w:type="dxa"/>
          </w:tcPr>
          <w:p w14:paraId="5B60E777" w14:textId="77777777" w:rsidR="00097E98" w:rsidRPr="00442838" w:rsidRDefault="00097E98" w:rsidP="000F163C">
            <w:pPr>
              <w:spacing w:line="360" w:lineRule="auto"/>
            </w:pPr>
          </w:p>
        </w:tc>
        <w:tc>
          <w:tcPr>
            <w:tcW w:w="880" w:type="dxa"/>
          </w:tcPr>
          <w:p w14:paraId="2F9CA310" w14:textId="77777777" w:rsidR="00097E98" w:rsidRPr="00442838" w:rsidRDefault="00097E98" w:rsidP="000F163C">
            <w:pPr>
              <w:spacing w:line="360" w:lineRule="auto"/>
            </w:pPr>
          </w:p>
        </w:tc>
        <w:tc>
          <w:tcPr>
            <w:tcW w:w="724" w:type="dxa"/>
          </w:tcPr>
          <w:p w14:paraId="272866B2" w14:textId="77777777" w:rsidR="00097E98" w:rsidRPr="00442838" w:rsidRDefault="00097E98" w:rsidP="000F163C">
            <w:pPr>
              <w:spacing w:line="360" w:lineRule="auto"/>
            </w:pPr>
          </w:p>
        </w:tc>
        <w:tc>
          <w:tcPr>
            <w:tcW w:w="724" w:type="dxa"/>
          </w:tcPr>
          <w:p w14:paraId="53F871E3" w14:textId="77777777" w:rsidR="00097E98" w:rsidRPr="00442838" w:rsidRDefault="00097E98" w:rsidP="000F163C">
            <w:pPr>
              <w:spacing w:line="360" w:lineRule="auto"/>
            </w:pPr>
          </w:p>
        </w:tc>
        <w:tc>
          <w:tcPr>
            <w:tcW w:w="1976" w:type="dxa"/>
          </w:tcPr>
          <w:p w14:paraId="7D35E648" w14:textId="77777777" w:rsidR="00097E98" w:rsidRPr="00442838" w:rsidRDefault="00097E98" w:rsidP="000F163C">
            <w:pPr>
              <w:spacing w:line="360" w:lineRule="auto"/>
            </w:pPr>
          </w:p>
        </w:tc>
      </w:tr>
      <w:tr w:rsidR="00097E98" w:rsidRPr="00442838" w14:paraId="32917293" w14:textId="77777777" w:rsidTr="000F163C">
        <w:trPr>
          <w:trHeight w:val="441"/>
        </w:trPr>
        <w:tc>
          <w:tcPr>
            <w:tcW w:w="1251" w:type="dxa"/>
          </w:tcPr>
          <w:p w14:paraId="2CA72C85" w14:textId="77777777" w:rsidR="00097E98" w:rsidRPr="00442838" w:rsidRDefault="00097E98" w:rsidP="000F163C">
            <w:pPr>
              <w:spacing w:line="360" w:lineRule="auto"/>
            </w:pPr>
          </w:p>
        </w:tc>
        <w:tc>
          <w:tcPr>
            <w:tcW w:w="1652" w:type="dxa"/>
          </w:tcPr>
          <w:p w14:paraId="2463A669" w14:textId="77777777" w:rsidR="00097E98" w:rsidRPr="00442838" w:rsidRDefault="00097E98" w:rsidP="000F163C">
            <w:pPr>
              <w:spacing w:line="360" w:lineRule="auto"/>
            </w:pPr>
          </w:p>
        </w:tc>
        <w:tc>
          <w:tcPr>
            <w:tcW w:w="3719" w:type="dxa"/>
          </w:tcPr>
          <w:p w14:paraId="1DF3D78C" w14:textId="77777777" w:rsidR="00097E98" w:rsidRPr="00442838" w:rsidRDefault="00097E98" w:rsidP="000F163C">
            <w:pPr>
              <w:spacing w:line="360" w:lineRule="auto"/>
            </w:pPr>
          </w:p>
        </w:tc>
        <w:tc>
          <w:tcPr>
            <w:tcW w:w="880" w:type="dxa"/>
          </w:tcPr>
          <w:p w14:paraId="2EA0E1B0" w14:textId="77777777" w:rsidR="00097E98" w:rsidRPr="00442838" w:rsidRDefault="00097E98" w:rsidP="000F163C">
            <w:pPr>
              <w:spacing w:line="360" w:lineRule="auto"/>
            </w:pPr>
          </w:p>
        </w:tc>
        <w:tc>
          <w:tcPr>
            <w:tcW w:w="724" w:type="dxa"/>
          </w:tcPr>
          <w:p w14:paraId="6CFEEFE1" w14:textId="77777777" w:rsidR="00097E98" w:rsidRPr="00442838" w:rsidRDefault="00097E98" w:rsidP="000F163C">
            <w:pPr>
              <w:spacing w:line="360" w:lineRule="auto"/>
            </w:pPr>
          </w:p>
        </w:tc>
        <w:tc>
          <w:tcPr>
            <w:tcW w:w="724" w:type="dxa"/>
          </w:tcPr>
          <w:p w14:paraId="0B458DDE" w14:textId="77777777" w:rsidR="00097E98" w:rsidRPr="00442838" w:rsidRDefault="00097E98" w:rsidP="000F163C">
            <w:pPr>
              <w:spacing w:line="360" w:lineRule="auto"/>
            </w:pPr>
          </w:p>
        </w:tc>
        <w:tc>
          <w:tcPr>
            <w:tcW w:w="1976" w:type="dxa"/>
          </w:tcPr>
          <w:p w14:paraId="06602C55" w14:textId="77777777" w:rsidR="00097E98" w:rsidRPr="00442838" w:rsidRDefault="00097E98" w:rsidP="000F163C">
            <w:pPr>
              <w:spacing w:line="360" w:lineRule="auto"/>
            </w:pPr>
          </w:p>
        </w:tc>
      </w:tr>
      <w:tr w:rsidR="00097E98" w:rsidRPr="00442838" w14:paraId="05AE32F4" w14:textId="77777777" w:rsidTr="000F163C">
        <w:trPr>
          <w:trHeight w:val="896"/>
        </w:trPr>
        <w:tc>
          <w:tcPr>
            <w:tcW w:w="1251" w:type="dxa"/>
          </w:tcPr>
          <w:p w14:paraId="10E54600" w14:textId="77777777" w:rsidR="00097E98" w:rsidRPr="00442838" w:rsidRDefault="00097E98" w:rsidP="000F163C">
            <w:pPr>
              <w:spacing w:line="360" w:lineRule="auto"/>
            </w:pPr>
          </w:p>
        </w:tc>
        <w:tc>
          <w:tcPr>
            <w:tcW w:w="1652" w:type="dxa"/>
          </w:tcPr>
          <w:p w14:paraId="46BB243F" w14:textId="77777777" w:rsidR="00097E98" w:rsidRPr="00442838" w:rsidRDefault="00097E98" w:rsidP="000F163C">
            <w:pPr>
              <w:spacing w:line="360" w:lineRule="auto"/>
            </w:pPr>
          </w:p>
        </w:tc>
        <w:tc>
          <w:tcPr>
            <w:tcW w:w="3719" w:type="dxa"/>
          </w:tcPr>
          <w:p w14:paraId="146A7236" w14:textId="77777777" w:rsidR="00097E98" w:rsidRPr="00442838" w:rsidRDefault="00097E98" w:rsidP="000F163C">
            <w:pPr>
              <w:spacing w:line="360" w:lineRule="auto"/>
            </w:pPr>
          </w:p>
        </w:tc>
        <w:tc>
          <w:tcPr>
            <w:tcW w:w="880" w:type="dxa"/>
          </w:tcPr>
          <w:p w14:paraId="52AC359E" w14:textId="77777777" w:rsidR="00097E98" w:rsidRPr="00442838" w:rsidRDefault="00097E98" w:rsidP="000F163C">
            <w:pPr>
              <w:spacing w:line="360" w:lineRule="auto"/>
            </w:pPr>
          </w:p>
        </w:tc>
        <w:tc>
          <w:tcPr>
            <w:tcW w:w="724" w:type="dxa"/>
          </w:tcPr>
          <w:p w14:paraId="3391CA7D" w14:textId="77777777" w:rsidR="00097E98" w:rsidRPr="00442838" w:rsidRDefault="00097E98" w:rsidP="000F163C">
            <w:pPr>
              <w:spacing w:line="360" w:lineRule="auto"/>
            </w:pPr>
          </w:p>
        </w:tc>
        <w:tc>
          <w:tcPr>
            <w:tcW w:w="724" w:type="dxa"/>
          </w:tcPr>
          <w:p w14:paraId="7B11D9F3" w14:textId="77777777" w:rsidR="00097E98" w:rsidRPr="00442838" w:rsidRDefault="00097E98" w:rsidP="000F163C">
            <w:pPr>
              <w:spacing w:line="360" w:lineRule="auto"/>
            </w:pPr>
          </w:p>
        </w:tc>
        <w:tc>
          <w:tcPr>
            <w:tcW w:w="1976" w:type="dxa"/>
          </w:tcPr>
          <w:p w14:paraId="76E3367C" w14:textId="77777777" w:rsidR="00097E98" w:rsidRPr="00442838" w:rsidRDefault="00097E98" w:rsidP="000F163C">
            <w:pPr>
              <w:spacing w:line="360" w:lineRule="auto"/>
            </w:pPr>
          </w:p>
        </w:tc>
      </w:tr>
    </w:tbl>
    <w:p w14:paraId="06E57085" w14:textId="77777777" w:rsidR="00097E98" w:rsidRPr="00442838" w:rsidRDefault="00097E98" w:rsidP="00097E98">
      <w:pPr>
        <w:rPr>
          <w:sz w:val="24"/>
        </w:rPr>
      </w:pPr>
    </w:p>
    <w:p w14:paraId="2B1A426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CD4BC9" w14:textId="77777777" w:rsidTr="000F163C">
        <w:tc>
          <w:tcPr>
            <w:tcW w:w="3596" w:type="dxa"/>
          </w:tcPr>
          <w:p w14:paraId="297364EE" w14:textId="77777777" w:rsidR="00097E98" w:rsidRPr="00442838" w:rsidRDefault="00097E98" w:rsidP="000F163C">
            <w:pPr>
              <w:rPr>
                <w:sz w:val="24"/>
              </w:rPr>
            </w:pPr>
          </w:p>
        </w:tc>
        <w:tc>
          <w:tcPr>
            <w:tcW w:w="3597" w:type="dxa"/>
          </w:tcPr>
          <w:p w14:paraId="4AF3D8AD" w14:textId="77777777" w:rsidR="00097E98" w:rsidRPr="00442838" w:rsidRDefault="00097E98" w:rsidP="000F163C">
            <w:pPr>
              <w:rPr>
                <w:sz w:val="24"/>
              </w:rPr>
            </w:pPr>
          </w:p>
        </w:tc>
        <w:tc>
          <w:tcPr>
            <w:tcW w:w="3597" w:type="dxa"/>
          </w:tcPr>
          <w:p w14:paraId="07CC3300" w14:textId="77777777" w:rsidR="00097E98" w:rsidRPr="00442838" w:rsidRDefault="00097E98" w:rsidP="000F163C">
            <w:pPr>
              <w:rPr>
                <w:sz w:val="24"/>
              </w:rPr>
            </w:pPr>
          </w:p>
        </w:tc>
      </w:tr>
      <w:tr w:rsidR="00097E98" w:rsidRPr="00442838" w14:paraId="40CA789D" w14:textId="77777777" w:rsidTr="000F163C">
        <w:tc>
          <w:tcPr>
            <w:tcW w:w="3596" w:type="dxa"/>
          </w:tcPr>
          <w:p w14:paraId="41E12E1E" w14:textId="77777777" w:rsidR="00097E98" w:rsidRPr="00442838" w:rsidRDefault="00097E98" w:rsidP="000F163C">
            <w:pPr>
              <w:rPr>
                <w:sz w:val="24"/>
              </w:rPr>
            </w:pPr>
          </w:p>
        </w:tc>
        <w:tc>
          <w:tcPr>
            <w:tcW w:w="3597" w:type="dxa"/>
          </w:tcPr>
          <w:p w14:paraId="76B31567" w14:textId="77777777" w:rsidR="00097E98" w:rsidRPr="00442838" w:rsidRDefault="00097E98" w:rsidP="000F163C">
            <w:pPr>
              <w:rPr>
                <w:sz w:val="24"/>
              </w:rPr>
            </w:pPr>
          </w:p>
        </w:tc>
        <w:tc>
          <w:tcPr>
            <w:tcW w:w="3597" w:type="dxa"/>
          </w:tcPr>
          <w:p w14:paraId="4F490ED2" w14:textId="77777777" w:rsidR="00097E98" w:rsidRPr="00442838" w:rsidRDefault="00097E98" w:rsidP="000F163C">
            <w:pPr>
              <w:rPr>
                <w:sz w:val="24"/>
              </w:rPr>
            </w:pPr>
          </w:p>
        </w:tc>
      </w:tr>
    </w:tbl>
    <w:p w14:paraId="3281EF36" w14:textId="77777777" w:rsidR="00097E98" w:rsidRPr="00442838" w:rsidRDefault="00097E98" w:rsidP="00097E98">
      <w:pPr>
        <w:rPr>
          <w:sz w:val="24"/>
        </w:rPr>
      </w:pPr>
    </w:p>
    <w:p w14:paraId="3DC2ABBB" w14:textId="77777777" w:rsidR="00097E98" w:rsidRPr="00442838" w:rsidRDefault="00097E98" w:rsidP="00097E98">
      <w:pPr>
        <w:rPr>
          <w:sz w:val="24"/>
        </w:rPr>
      </w:pPr>
      <w:r w:rsidRPr="00442838">
        <w:rPr>
          <w:sz w:val="24"/>
        </w:rPr>
        <w:t>Sprites:</w:t>
      </w:r>
    </w:p>
    <w:p w14:paraId="7042F8DA" w14:textId="77777777" w:rsidR="00097E98" w:rsidRPr="00442838" w:rsidRDefault="00097E98" w:rsidP="00097E98">
      <w:pPr>
        <w:rPr>
          <w:sz w:val="24"/>
        </w:rPr>
      </w:pPr>
      <w:r w:rsidRPr="00442838">
        <w:rPr>
          <w:sz w:val="24"/>
        </w:rPr>
        <w:br w:type="page"/>
      </w:r>
    </w:p>
    <w:p w14:paraId="5451ADD1" w14:textId="77777777" w:rsidR="00097E98" w:rsidRPr="00442838" w:rsidRDefault="00097E98" w:rsidP="00097E98">
      <w:pPr>
        <w:rPr>
          <w:sz w:val="24"/>
        </w:rPr>
      </w:pPr>
      <w:r w:rsidRPr="00442838">
        <w:rPr>
          <w:sz w:val="24"/>
        </w:rPr>
        <w:lastRenderedPageBreak/>
        <w:t>Family Page</w:t>
      </w:r>
    </w:p>
    <w:p w14:paraId="5C86170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F2F055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FF289C" w14:textId="77777777" w:rsidTr="000F163C">
        <w:trPr>
          <w:trHeight w:val="896"/>
        </w:trPr>
        <w:tc>
          <w:tcPr>
            <w:tcW w:w="1251" w:type="dxa"/>
          </w:tcPr>
          <w:p w14:paraId="69EBEC16" w14:textId="77777777" w:rsidR="00097E98" w:rsidRPr="00442838" w:rsidRDefault="00097E98" w:rsidP="000F163C">
            <w:pPr>
              <w:spacing w:line="360" w:lineRule="auto"/>
            </w:pPr>
            <w:r w:rsidRPr="00442838">
              <w:t>Pokemon</w:t>
            </w:r>
          </w:p>
          <w:p w14:paraId="1ACCE4E8" w14:textId="77777777" w:rsidR="00097E98" w:rsidRPr="00442838" w:rsidRDefault="00097E98" w:rsidP="000F163C">
            <w:pPr>
              <w:spacing w:line="360" w:lineRule="auto"/>
            </w:pPr>
            <w:r w:rsidRPr="00442838">
              <w:t>Name</w:t>
            </w:r>
          </w:p>
        </w:tc>
        <w:tc>
          <w:tcPr>
            <w:tcW w:w="1652" w:type="dxa"/>
          </w:tcPr>
          <w:p w14:paraId="417654C0" w14:textId="77777777" w:rsidR="00097E98" w:rsidRPr="00442838" w:rsidRDefault="00097E98" w:rsidP="000F163C">
            <w:pPr>
              <w:spacing w:line="360" w:lineRule="auto"/>
            </w:pPr>
            <w:r w:rsidRPr="00442838">
              <w:t>Pokemon Number</w:t>
            </w:r>
          </w:p>
        </w:tc>
        <w:tc>
          <w:tcPr>
            <w:tcW w:w="3719" w:type="dxa"/>
          </w:tcPr>
          <w:p w14:paraId="739E13A0" w14:textId="77777777" w:rsidR="00097E98" w:rsidRPr="00442838" w:rsidRDefault="00097E98" w:rsidP="000F163C">
            <w:pPr>
              <w:spacing w:line="360" w:lineRule="auto"/>
            </w:pPr>
            <w:r w:rsidRPr="00442838">
              <w:t>Base Stats</w:t>
            </w:r>
          </w:p>
          <w:p w14:paraId="1263E51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D57DECC" w14:textId="77777777" w:rsidR="00097E98" w:rsidRPr="00442838" w:rsidRDefault="00097E98" w:rsidP="000F163C">
            <w:pPr>
              <w:spacing w:line="360" w:lineRule="auto"/>
            </w:pPr>
            <w:r w:rsidRPr="00442838">
              <w:t>Ability</w:t>
            </w:r>
          </w:p>
        </w:tc>
        <w:tc>
          <w:tcPr>
            <w:tcW w:w="724" w:type="dxa"/>
          </w:tcPr>
          <w:p w14:paraId="4F0B0A3B" w14:textId="77777777" w:rsidR="00097E98" w:rsidRPr="00442838" w:rsidRDefault="00097E98" w:rsidP="000F163C">
            <w:pPr>
              <w:spacing w:line="360" w:lineRule="auto"/>
            </w:pPr>
            <w:r w:rsidRPr="00442838">
              <w:t>Type 1</w:t>
            </w:r>
          </w:p>
        </w:tc>
        <w:tc>
          <w:tcPr>
            <w:tcW w:w="724" w:type="dxa"/>
          </w:tcPr>
          <w:p w14:paraId="75945644" w14:textId="77777777" w:rsidR="00097E98" w:rsidRPr="00442838" w:rsidRDefault="00097E98" w:rsidP="000F163C">
            <w:pPr>
              <w:spacing w:line="360" w:lineRule="auto"/>
            </w:pPr>
            <w:r w:rsidRPr="00442838">
              <w:t>Type 2</w:t>
            </w:r>
          </w:p>
        </w:tc>
        <w:tc>
          <w:tcPr>
            <w:tcW w:w="1976" w:type="dxa"/>
          </w:tcPr>
          <w:p w14:paraId="56BE70ED" w14:textId="77777777" w:rsidR="00097E98" w:rsidRPr="00442838" w:rsidRDefault="00097E98" w:rsidP="000F163C">
            <w:pPr>
              <w:spacing w:line="360" w:lineRule="auto"/>
            </w:pPr>
            <w:r w:rsidRPr="00442838">
              <w:t>Evolution</w:t>
            </w:r>
          </w:p>
        </w:tc>
      </w:tr>
      <w:tr w:rsidR="00097E98" w:rsidRPr="00442838" w14:paraId="6481452F" w14:textId="77777777" w:rsidTr="000F163C">
        <w:trPr>
          <w:trHeight w:val="454"/>
        </w:trPr>
        <w:tc>
          <w:tcPr>
            <w:tcW w:w="1251" w:type="dxa"/>
          </w:tcPr>
          <w:p w14:paraId="71C5D3D1" w14:textId="77777777" w:rsidR="00097E98" w:rsidRPr="00442838" w:rsidRDefault="00097E98" w:rsidP="000F163C">
            <w:pPr>
              <w:spacing w:line="360" w:lineRule="auto"/>
            </w:pPr>
          </w:p>
        </w:tc>
        <w:tc>
          <w:tcPr>
            <w:tcW w:w="1652" w:type="dxa"/>
          </w:tcPr>
          <w:p w14:paraId="4D5BEF63" w14:textId="77777777" w:rsidR="00097E98" w:rsidRPr="00442838" w:rsidRDefault="00097E98" w:rsidP="000F163C">
            <w:pPr>
              <w:spacing w:line="360" w:lineRule="auto"/>
            </w:pPr>
          </w:p>
        </w:tc>
        <w:tc>
          <w:tcPr>
            <w:tcW w:w="3719" w:type="dxa"/>
          </w:tcPr>
          <w:p w14:paraId="5AFB898C" w14:textId="77777777" w:rsidR="00097E98" w:rsidRPr="00442838" w:rsidRDefault="00097E98" w:rsidP="000F163C">
            <w:pPr>
              <w:spacing w:line="360" w:lineRule="auto"/>
            </w:pPr>
          </w:p>
        </w:tc>
        <w:tc>
          <w:tcPr>
            <w:tcW w:w="880" w:type="dxa"/>
          </w:tcPr>
          <w:p w14:paraId="7ED89EDD" w14:textId="77777777" w:rsidR="00097E98" w:rsidRPr="00442838" w:rsidRDefault="00097E98" w:rsidP="000F163C">
            <w:pPr>
              <w:spacing w:line="360" w:lineRule="auto"/>
            </w:pPr>
          </w:p>
        </w:tc>
        <w:tc>
          <w:tcPr>
            <w:tcW w:w="724" w:type="dxa"/>
          </w:tcPr>
          <w:p w14:paraId="575390C6" w14:textId="77777777" w:rsidR="00097E98" w:rsidRPr="00442838" w:rsidRDefault="00097E98" w:rsidP="000F163C">
            <w:pPr>
              <w:spacing w:line="360" w:lineRule="auto"/>
            </w:pPr>
          </w:p>
        </w:tc>
        <w:tc>
          <w:tcPr>
            <w:tcW w:w="724" w:type="dxa"/>
          </w:tcPr>
          <w:p w14:paraId="3BE5EBF3" w14:textId="77777777" w:rsidR="00097E98" w:rsidRPr="00442838" w:rsidRDefault="00097E98" w:rsidP="000F163C">
            <w:pPr>
              <w:spacing w:line="360" w:lineRule="auto"/>
            </w:pPr>
          </w:p>
        </w:tc>
        <w:tc>
          <w:tcPr>
            <w:tcW w:w="1976" w:type="dxa"/>
          </w:tcPr>
          <w:p w14:paraId="7E9991F4" w14:textId="77777777" w:rsidR="00097E98" w:rsidRPr="00442838" w:rsidRDefault="00097E98" w:rsidP="000F163C">
            <w:pPr>
              <w:spacing w:line="360" w:lineRule="auto"/>
            </w:pPr>
          </w:p>
        </w:tc>
      </w:tr>
      <w:tr w:rsidR="00097E98" w:rsidRPr="00442838" w14:paraId="76388E60" w14:textId="77777777" w:rsidTr="000F163C">
        <w:trPr>
          <w:trHeight w:val="441"/>
        </w:trPr>
        <w:tc>
          <w:tcPr>
            <w:tcW w:w="1251" w:type="dxa"/>
          </w:tcPr>
          <w:p w14:paraId="4E480C8B" w14:textId="77777777" w:rsidR="00097E98" w:rsidRPr="00442838" w:rsidRDefault="00097E98" w:rsidP="000F163C">
            <w:pPr>
              <w:spacing w:line="360" w:lineRule="auto"/>
            </w:pPr>
          </w:p>
        </w:tc>
        <w:tc>
          <w:tcPr>
            <w:tcW w:w="1652" w:type="dxa"/>
          </w:tcPr>
          <w:p w14:paraId="3D15FCA0" w14:textId="77777777" w:rsidR="00097E98" w:rsidRPr="00442838" w:rsidRDefault="00097E98" w:rsidP="000F163C">
            <w:pPr>
              <w:spacing w:line="360" w:lineRule="auto"/>
            </w:pPr>
          </w:p>
        </w:tc>
        <w:tc>
          <w:tcPr>
            <w:tcW w:w="3719" w:type="dxa"/>
          </w:tcPr>
          <w:p w14:paraId="0F894E95" w14:textId="77777777" w:rsidR="00097E98" w:rsidRPr="00442838" w:rsidRDefault="00097E98" w:rsidP="000F163C">
            <w:pPr>
              <w:spacing w:line="360" w:lineRule="auto"/>
            </w:pPr>
          </w:p>
        </w:tc>
        <w:tc>
          <w:tcPr>
            <w:tcW w:w="880" w:type="dxa"/>
          </w:tcPr>
          <w:p w14:paraId="21987668" w14:textId="77777777" w:rsidR="00097E98" w:rsidRPr="00442838" w:rsidRDefault="00097E98" w:rsidP="000F163C">
            <w:pPr>
              <w:spacing w:line="360" w:lineRule="auto"/>
            </w:pPr>
          </w:p>
        </w:tc>
        <w:tc>
          <w:tcPr>
            <w:tcW w:w="724" w:type="dxa"/>
          </w:tcPr>
          <w:p w14:paraId="71034A2C" w14:textId="77777777" w:rsidR="00097E98" w:rsidRPr="00442838" w:rsidRDefault="00097E98" w:rsidP="000F163C">
            <w:pPr>
              <w:spacing w:line="360" w:lineRule="auto"/>
            </w:pPr>
          </w:p>
        </w:tc>
        <w:tc>
          <w:tcPr>
            <w:tcW w:w="724" w:type="dxa"/>
          </w:tcPr>
          <w:p w14:paraId="26416462" w14:textId="77777777" w:rsidR="00097E98" w:rsidRPr="00442838" w:rsidRDefault="00097E98" w:rsidP="000F163C">
            <w:pPr>
              <w:spacing w:line="360" w:lineRule="auto"/>
            </w:pPr>
          </w:p>
        </w:tc>
        <w:tc>
          <w:tcPr>
            <w:tcW w:w="1976" w:type="dxa"/>
          </w:tcPr>
          <w:p w14:paraId="35B4DABE" w14:textId="77777777" w:rsidR="00097E98" w:rsidRPr="00442838" w:rsidRDefault="00097E98" w:rsidP="000F163C">
            <w:pPr>
              <w:spacing w:line="360" w:lineRule="auto"/>
            </w:pPr>
          </w:p>
        </w:tc>
      </w:tr>
      <w:tr w:rsidR="00097E98" w:rsidRPr="00442838" w14:paraId="4516CECC" w14:textId="77777777" w:rsidTr="000F163C">
        <w:trPr>
          <w:trHeight w:val="441"/>
        </w:trPr>
        <w:tc>
          <w:tcPr>
            <w:tcW w:w="1251" w:type="dxa"/>
          </w:tcPr>
          <w:p w14:paraId="72BAF388" w14:textId="77777777" w:rsidR="00097E98" w:rsidRPr="00442838" w:rsidRDefault="00097E98" w:rsidP="000F163C">
            <w:pPr>
              <w:spacing w:line="360" w:lineRule="auto"/>
            </w:pPr>
          </w:p>
        </w:tc>
        <w:tc>
          <w:tcPr>
            <w:tcW w:w="1652" w:type="dxa"/>
          </w:tcPr>
          <w:p w14:paraId="091D8F96" w14:textId="77777777" w:rsidR="00097E98" w:rsidRPr="00442838" w:rsidRDefault="00097E98" w:rsidP="000F163C">
            <w:pPr>
              <w:spacing w:line="360" w:lineRule="auto"/>
            </w:pPr>
          </w:p>
        </w:tc>
        <w:tc>
          <w:tcPr>
            <w:tcW w:w="3719" w:type="dxa"/>
          </w:tcPr>
          <w:p w14:paraId="4E1A259D" w14:textId="77777777" w:rsidR="00097E98" w:rsidRPr="00442838" w:rsidRDefault="00097E98" w:rsidP="000F163C">
            <w:pPr>
              <w:spacing w:line="360" w:lineRule="auto"/>
            </w:pPr>
          </w:p>
        </w:tc>
        <w:tc>
          <w:tcPr>
            <w:tcW w:w="880" w:type="dxa"/>
          </w:tcPr>
          <w:p w14:paraId="5C21D3BF" w14:textId="77777777" w:rsidR="00097E98" w:rsidRPr="00442838" w:rsidRDefault="00097E98" w:rsidP="000F163C">
            <w:pPr>
              <w:spacing w:line="360" w:lineRule="auto"/>
            </w:pPr>
          </w:p>
        </w:tc>
        <w:tc>
          <w:tcPr>
            <w:tcW w:w="724" w:type="dxa"/>
          </w:tcPr>
          <w:p w14:paraId="18C52CD1" w14:textId="77777777" w:rsidR="00097E98" w:rsidRPr="00442838" w:rsidRDefault="00097E98" w:rsidP="000F163C">
            <w:pPr>
              <w:spacing w:line="360" w:lineRule="auto"/>
            </w:pPr>
          </w:p>
        </w:tc>
        <w:tc>
          <w:tcPr>
            <w:tcW w:w="724" w:type="dxa"/>
          </w:tcPr>
          <w:p w14:paraId="5F550D04" w14:textId="77777777" w:rsidR="00097E98" w:rsidRPr="00442838" w:rsidRDefault="00097E98" w:rsidP="000F163C">
            <w:pPr>
              <w:spacing w:line="360" w:lineRule="auto"/>
            </w:pPr>
          </w:p>
        </w:tc>
        <w:tc>
          <w:tcPr>
            <w:tcW w:w="1976" w:type="dxa"/>
          </w:tcPr>
          <w:p w14:paraId="5CE12A0B" w14:textId="77777777" w:rsidR="00097E98" w:rsidRPr="00442838" w:rsidRDefault="00097E98" w:rsidP="000F163C">
            <w:pPr>
              <w:spacing w:line="360" w:lineRule="auto"/>
            </w:pPr>
          </w:p>
        </w:tc>
      </w:tr>
      <w:tr w:rsidR="00097E98" w:rsidRPr="00442838" w14:paraId="59148709" w14:textId="77777777" w:rsidTr="000F163C">
        <w:trPr>
          <w:trHeight w:val="896"/>
        </w:trPr>
        <w:tc>
          <w:tcPr>
            <w:tcW w:w="1251" w:type="dxa"/>
          </w:tcPr>
          <w:p w14:paraId="17084A0B" w14:textId="77777777" w:rsidR="00097E98" w:rsidRPr="00442838" w:rsidRDefault="00097E98" w:rsidP="000F163C">
            <w:pPr>
              <w:spacing w:line="360" w:lineRule="auto"/>
            </w:pPr>
          </w:p>
        </w:tc>
        <w:tc>
          <w:tcPr>
            <w:tcW w:w="1652" w:type="dxa"/>
          </w:tcPr>
          <w:p w14:paraId="340D4AFC" w14:textId="77777777" w:rsidR="00097E98" w:rsidRPr="00442838" w:rsidRDefault="00097E98" w:rsidP="000F163C">
            <w:pPr>
              <w:spacing w:line="360" w:lineRule="auto"/>
            </w:pPr>
          </w:p>
        </w:tc>
        <w:tc>
          <w:tcPr>
            <w:tcW w:w="3719" w:type="dxa"/>
          </w:tcPr>
          <w:p w14:paraId="7D0267DB" w14:textId="77777777" w:rsidR="00097E98" w:rsidRPr="00442838" w:rsidRDefault="00097E98" w:rsidP="000F163C">
            <w:pPr>
              <w:spacing w:line="360" w:lineRule="auto"/>
            </w:pPr>
          </w:p>
        </w:tc>
        <w:tc>
          <w:tcPr>
            <w:tcW w:w="880" w:type="dxa"/>
          </w:tcPr>
          <w:p w14:paraId="6057333E" w14:textId="77777777" w:rsidR="00097E98" w:rsidRPr="00442838" w:rsidRDefault="00097E98" w:rsidP="000F163C">
            <w:pPr>
              <w:spacing w:line="360" w:lineRule="auto"/>
            </w:pPr>
          </w:p>
        </w:tc>
        <w:tc>
          <w:tcPr>
            <w:tcW w:w="724" w:type="dxa"/>
          </w:tcPr>
          <w:p w14:paraId="0C55C6F1" w14:textId="77777777" w:rsidR="00097E98" w:rsidRPr="00442838" w:rsidRDefault="00097E98" w:rsidP="000F163C">
            <w:pPr>
              <w:spacing w:line="360" w:lineRule="auto"/>
            </w:pPr>
          </w:p>
        </w:tc>
        <w:tc>
          <w:tcPr>
            <w:tcW w:w="724" w:type="dxa"/>
          </w:tcPr>
          <w:p w14:paraId="51BDB0DD" w14:textId="77777777" w:rsidR="00097E98" w:rsidRPr="00442838" w:rsidRDefault="00097E98" w:rsidP="000F163C">
            <w:pPr>
              <w:spacing w:line="360" w:lineRule="auto"/>
            </w:pPr>
          </w:p>
        </w:tc>
        <w:tc>
          <w:tcPr>
            <w:tcW w:w="1976" w:type="dxa"/>
          </w:tcPr>
          <w:p w14:paraId="7536F9A8" w14:textId="77777777" w:rsidR="00097E98" w:rsidRPr="00442838" w:rsidRDefault="00097E98" w:rsidP="000F163C">
            <w:pPr>
              <w:spacing w:line="360" w:lineRule="auto"/>
            </w:pPr>
          </w:p>
        </w:tc>
      </w:tr>
    </w:tbl>
    <w:p w14:paraId="038D386B" w14:textId="77777777" w:rsidR="00097E98" w:rsidRPr="00442838" w:rsidRDefault="00097E98" w:rsidP="00097E98">
      <w:pPr>
        <w:rPr>
          <w:sz w:val="24"/>
        </w:rPr>
      </w:pPr>
    </w:p>
    <w:p w14:paraId="5BBA13A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567280A" w14:textId="77777777" w:rsidTr="000F163C">
        <w:tc>
          <w:tcPr>
            <w:tcW w:w="3596" w:type="dxa"/>
          </w:tcPr>
          <w:p w14:paraId="0C918D2C" w14:textId="77777777" w:rsidR="00097E98" w:rsidRPr="00442838" w:rsidRDefault="00097E98" w:rsidP="000F163C">
            <w:pPr>
              <w:rPr>
                <w:sz w:val="24"/>
              </w:rPr>
            </w:pPr>
          </w:p>
        </w:tc>
        <w:tc>
          <w:tcPr>
            <w:tcW w:w="3597" w:type="dxa"/>
          </w:tcPr>
          <w:p w14:paraId="46E182BD" w14:textId="77777777" w:rsidR="00097E98" w:rsidRPr="00442838" w:rsidRDefault="00097E98" w:rsidP="000F163C">
            <w:pPr>
              <w:rPr>
                <w:sz w:val="24"/>
              </w:rPr>
            </w:pPr>
          </w:p>
        </w:tc>
        <w:tc>
          <w:tcPr>
            <w:tcW w:w="3597" w:type="dxa"/>
          </w:tcPr>
          <w:p w14:paraId="54615783" w14:textId="77777777" w:rsidR="00097E98" w:rsidRPr="00442838" w:rsidRDefault="00097E98" w:rsidP="000F163C">
            <w:pPr>
              <w:rPr>
                <w:sz w:val="24"/>
              </w:rPr>
            </w:pPr>
          </w:p>
        </w:tc>
      </w:tr>
      <w:tr w:rsidR="00097E98" w:rsidRPr="00442838" w14:paraId="1DE9944B" w14:textId="77777777" w:rsidTr="000F163C">
        <w:tc>
          <w:tcPr>
            <w:tcW w:w="3596" w:type="dxa"/>
          </w:tcPr>
          <w:p w14:paraId="5177CD3E" w14:textId="77777777" w:rsidR="00097E98" w:rsidRPr="00442838" w:rsidRDefault="00097E98" w:rsidP="000F163C">
            <w:pPr>
              <w:rPr>
                <w:sz w:val="24"/>
              </w:rPr>
            </w:pPr>
          </w:p>
        </w:tc>
        <w:tc>
          <w:tcPr>
            <w:tcW w:w="3597" w:type="dxa"/>
          </w:tcPr>
          <w:p w14:paraId="7C09938B" w14:textId="77777777" w:rsidR="00097E98" w:rsidRPr="00442838" w:rsidRDefault="00097E98" w:rsidP="000F163C">
            <w:pPr>
              <w:rPr>
                <w:sz w:val="24"/>
              </w:rPr>
            </w:pPr>
          </w:p>
        </w:tc>
        <w:tc>
          <w:tcPr>
            <w:tcW w:w="3597" w:type="dxa"/>
          </w:tcPr>
          <w:p w14:paraId="166E3B67" w14:textId="77777777" w:rsidR="00097E98" w:rsidRPr="00442838" w:rsidRDefault="00097E98" w:rsidP="000F163C">
            <w:pPr>
              <w:rPr>
                <w:sz w:val="24"/>
              </w:rPr>
            </w:pPr>
          </w:p>
        </w:tc>
      </w:tr>
    </w:tbl>
    <w:p w14:paraId="24EACBBA" w14:textId="77777777" w:rsidR="00097E98" w:rsidRPr="00442838" w:rsidRDefault="00097E98" w:rsidP="00097E98">
      <w:pPr>
        <w:rPr>
          <w:sz w:val="24"/>
        </w:rPr>
      </w:pPr>
    </w:p>
    <w:p w14:paraId="5E96672D" w14:textId="77777777" w:rsidR="00097E98" w:rsidRPr="00442838" w:rsidRDefault="00097E98" w:rsidP="00097E98">
      <w:pPr>
        <w:rPr>
          <w:sz w:val="24"/>
        </w:rPr>
      </w:pPr>
      <w:r w:rsidRPr="00442838">
        <w:rPr>
          <w:sz w:val="24"/>
        </w:rPr>
        <w:t>Sprites:</w:t>
      </w:r>
    </w:p>
    <w:p w14:paraId="4B010390" w14:textId="77777777" w:rsidR="00097E98" w:rsidRPr="00442838" w:rsidRDefault="00097E98" w:rsidP="00097E98">
      <w:pPr>
        <w:rPr>
          <w:sz w:val="24"/>
        </w:rPr>
      </w:pPr>
      <w:r w:rsidRPr="00442838">
        <w:rPr>
          <w:sz w:val="24"/>
        </w:rPr>
        <w:br w:type="page"/>
      </w:r>
    </w:p>
    <w:p w14:paraId="00F27978" w14:textId="77777777" w:rsidR="00097E98" w:rsidRPr="00442838" w:rsidRDefault="00097E98" w:rsidP="00097E98">
      <w:pPr>
        <w:rPr>
          <w:sz w:val="24"/>
        </w:rPr>
      </w:pPr>
      <w:r w:rsidRPr="00442838">
        <w:rPr>
          <w:sz w:val="24"/>
        </w:rPr>
        <w:lastRenderedPageBreak/>
        <w:t>Family Page</w:t>
      </w:r>
    </w:p>
    <w:p w14:paraId="712A8F0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8BD5C8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F50B90" w14:textId="77777777" w:rsidTr="000F163C">
        <w:trPr>
          <w:trHeight w:val="896"/>
        </w:trPr>
        <w:tc>
          <w:tcPr>
            <w:tcW w:w="1251" w:type="dxa"/>
          </w:tcPr>
          <w:p w14:paraId="63947958" w14:textId="77777777" w:rsidR="00097E98" w:rsidRPr="00442838" w:rsidRDefault="00097E98" w:rsidP="000F163C">
            <w:pPr>
              <w:spacing w:line="360" w:lineRule="auto"/>
            </w:pPr>
            <w:r w:rsidRPr="00442838">
              <w:t>Pokemon</w:t>
            </w:r>
          </w:p>
          <w:p w14:paraId="520002EE" w14:textId="77777777" w:rsidR="00097E98" w:rsidRPr="00442838" w:rsidRDefault="00097E98" w:rsidP="000F163C">
            <w:pPr>
              <w:spacing w:line="360" w:lineRule="auto"/>
            </w:pPr>
            <w:r w:rsidRPr="00442838">
              <w:t>Name</w:t>
            </w:r>
          </w:p>
        </w:tc>
        <w:tc>
          <w:tcPr>
            <w:tcW w:w="1652" w:type="dxa"/>
          </w:tcPr>
          <w:p w14:paraId="657D35C2" w14:textId="77777777" w:rsidR="00097E98" w:rsidRPr="00442838" w:rsidRDefault="00097E98" w:rsidP="000F163C">
            <w:pPr>
              <w:spacing w:line="360" w:lineRule="auto"/>
            </w:pPr>
            <w:r w:rsidRPr="00442838">
              <w:t>Pokemon Number</w:t>
            </w:r>
          </w:p>
        </w:tc>
        <w:tc>
          <w:tcPr>
            <w:tcW w:w="3719" w:type="dxa"/>
          </w:tcPr>
          <w:p w14:paraId="0F843064" w14:textId="77777777" w:rsidR="00097E98" w:rsidRPr="00442838" w:rsidRDefault="00097E98" w:rsidP="000F163C">
            <w:pPr>
              <w:spacing w:line="360" w:lineRule="auto"/>
            </w:pPr>
            <w:r w:rsidRPr="00442838">
              <w:t>Base Stats</w:t>
            </w:r>
          </w:p>
          <w:p w14:paraId="5D4128C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7C6E3FE" w14:textId="77777777" w:rsidR="00097E98" w:rsidRPr="00442838" w:rsidRDefault="00097E98" w:rsidP="000F163C">
            <w:pPr>
              <w:spacing w:line="360" w:lineRule="auto"/>
            </w:pPr>
            <w:r w:rsidRPr="00442838">
              <w:t>Ability</w:t>
            </w:r>
          </w:p>
        </w:tc>
        <w:tc>
          <w:tcPr>
            <w:tcW w:w="724" w:type="dxa"/>
          </w:tcPr>
          <w:p w14:paraId="14253E80" w14:textId="77777777" w:rsidR="00097E98" w:rsidRPr="00442838" w:rsidRDefault="00097E98" w:rsidP="000F163C">
            <w:pPr>
              <w:spacing w:line="360" w:lineRule="auto"/>
            </w:pPr>
            <w:r w:rsidRPr="00442838">
              <w:t>Type 1</w:t>
            </w:r>
          </w:p>
        </w:tc>
        <w:tc>
          <w:tcPr>
            <w:tcW w:w="724" w:type="dxa"/>
          </w:tcPr>
          <w:p w14:paraId="73DB62F4" w14:textId="77777777" w:rsidR="00097E98" w:rsidRPr="00442838" w:rsidRDefault="00097E98" w:rsidP="000F163C">
            <w:pPr>
              <w:spacing w:line="360" w:lineRule="auto"/>
            </w:pPr>
            <w:r w:rsidRPr="00442838">
              <w:t>Type 2</w:t>
            </w:r>
          </w:p>
        </w:tc>
        <w:tc>
          <w:tcPr>
            <w:tcW w:w="1976" w:type="dxa"/>
          </w:tcPr>
          <w:p w14:paraId="42701C28" w14:textId="77777777" w:rsidR="00097E98" w:rsidRPr="00442838" w:rsidRDefault="00097E98" w:rsidP="000F163C">
            <w:pPr>
              <w:spacing w:line="360" w:lineRule="auto"/>
            </w:pPr>
            <w:r w:rsidRPr="00442838">
              <w:t>Evolution</w:t>
            </w:r>
          </w:p>
        </w:tc>
      </w:tr>
      <w:tr w:rsidR="00097E98" w:rsidRPr="00442838" w14:paraId="70FC2909" w14:textId="77777777" w:rsidTr="000F163C">
        <w:trPr>
          <w:trHeight w:val="454"/>
        </w:trPr>
        <w:tc>
          <w:tcPr>
            <w:tcW w:w="1251" w:type="dxa"/>
          </w:tcPr>
          <w:p w14:paraId="10C975C5" w14:textId="77777777" w:rsidR="00097E98" w:rsidRPr="00442838" w:rsidRDefault="00097E98" w:rsidP="000F163C">
            <w:pPr>
              <w:spacing w:line="360" w:lineRule="auto"/>
            </w:pPr>
          </w:p>
        </w:tc>
        <w:tc>
          <w:tcPr>
            <w:tcW w:w="1652" w:type="dxa"/>
          </w:tcPr>
          <w:p w14:paraId="1BB7D3F8" w14:textId="77777777" w:rsidR="00097E98" w:rsidRPr="00442838" w:rsidRDefault="00097E98" w:rsidP="000F163C">
            <w:pPr>
              <w:spacing w:line="360" w:lineRule="auto"/>
            </w:pPr>
          </w:p>
        </w:tc>
        <w:tc>
          <w:tcPr>
            <w:tcW w:w="3719" w:type="dxa"/>
          </w:tcPr>
          <w:p w14:paraId="764B9CEB" w14:textId="77777777" w:rsidR="00097E98" w:rsidRPr="00442838" w:rsidRDefault="00097E98" w:rsidP="000F163C">
            <w:pPr>
              <w:spacing w:line="360" w:lineRule="auto"/>
            </w:pPr>
          </w:p>
        </w:tc>
        <w:tc>
          <w:tcPr>
            <w:tcW w:w="880" w:type="dxa"/>
          </w:tcPr>
          <w:p w14:paraId="4DCFDCAE" w14:textId="77777777" w:rsidR="00097E98" w:rsidRPr="00442838" w:rsidRDefault="00097E98" w:rsidP="000F163C">
            <w:pPr>
              <w:spacing w:line="360" w:lineRule="auto"/>
            </w:pPr>
          </w:p>
        </w:tc>
        <w:tc>
          <w:tcPr>
            <w:tcW w:w="724" w:type="dxa"/>
          </w:tcPr>
          <w:p w14:paraId="3A51DC0C" w14:textId="77777777" w:rsidR="00097E98" w:rsidRPr="00442838" w:rsidRDefault="00097E98" w:rsidP="000F163C">
            <w:pPr>
              <w:spacing w:line="360" w:lineRule="auto"/>
            </w:pPr>
          </w:p>
        </w:tc>
        <w:tc>
          <w:tcPr>
            <w:tcW w:w="724" w:type="dxa"/>
          </w:tcPr>
          <w:p w14:paraId="71739438" w14:textId="77777777" w:rsidR="00097E98" w:rsidRPr="00442838" w:rsidRDefault="00097E98" w:rsidP="000F163C">
            <w:pPr>
              <w:spacing w:line="360" w:lineRule="auto"/>
            </w:pPr>
          </w:p>
        </w:tc>
        <w:tc>
          <w:tcPr>
            <w:tcW w:w="1976" w:type="dxa"/>
          </w:tcPr>
          <w:p w14:paraId="7A0A1CB4" w14:textId="77777777" w:rsidR="00097E98" w:rsidRPr="00442838" w:rsidRDefault="00097E98" w:rsidP="000F163C">
            <w:pPr>
              <w:spacing w:line="360" w:lineRule="auto"/>
            </w:pPr>
          </w:p>
        </w:tc>
      </w:tr>
      <w:tr w:rsidR="00097E98" w:rsidRPr="00442838" w14:paraId="5D0460CB" w14:textId="77777777" w:rsidTr="000F163C">
        <w:trPr>
          <w:trHeight w:val="441"/>
        </w:trPr>
        <w:tc>
          <w:tcPr>
            <w:tcW w:w="1251" w:type="dxa"/>
          </w:tcPr>
          <w:p w14:paraId="14BF4405" w14:textId="77777777" w:rsidR="00097E98" w:rsidRPr="00442838" w:rsidRDefault="00097E98" w:rsidP="000F163C">
            <w:pPr>
              <w:spacing w:line="360" w:lineRule="auto"/>
            </w:pPr>
          </w:p>
        </w:tc>
        <w:tc>
          <w:tcPr>
            <w:tcW w:w="1652" w:type="dxa"/>
          </w:tcPr>
          <w:p w14:paraId="08A13023" w14:textId="77777777" w:rsidR="00097E98" w:rsidRPr="00442838" w:rsidRDefault="00097E98" w:rsidP="000F163C">
            <w:pPr>
              <w:spacing w:line="360" w:lineRule="auto"/>
            </w:pPr>
          </w:p>
        </w:tc>
        <w:tc>
          <w:tcPr>
            <w:tcW w:w="3719" w:type="dxa"/>
          </w:tcPr>
          <w:p w14:paraId="2AC06AA9" w14:textId="77777777" w:rsidR="00097E98" w:rsidRPr="00442838" w:rsidRDefault="00097E98" w:rsidP="000F163C">
            <w:pPr>
              <w:spacing w:line="360" w:lineRule="auto"/>
            </w:pPr>
          </w:p>
        </w:tc>
        <w:tc>
          <w:tcPr>
            <w:tcW w:w="880" w:type="dxa"/>
          </w:tcPr>
          <w:p w14:paraId="32C894DC" w14:textId="77777777" w:rsidR="00097E98" w:rsidRPr="00442838" w:rsidRDefault="00097E98" w:rsidP="000F163C">
            <w:pPr>
              <w:spacing w:line="360" w:lineRule="auto"/>
            </w:pPr>
          </w:p>
        </w:tc>
        <w:tc>
          <w:tcPr>
            <w:tcW w:w="724" w:type="dxa"/>
          </w:tcPr>
          <w:p w14:paraId="54038FFE" w14:textId="77777777" w:rsidR="00097E98" w:rsidRPr="00442838" w:rsidRDefault="00097E98" w:rsidP="000F163C">
            <w:pPr>
              <w:spacing w:line="360" w:lineRule="auto"/>
            </w:pPr>
          </w:p>
        </w:tc>
        <w:tc>
          <w:tcPr>
            <w:tcW w:w="724" w:type="dxa"/>
          </w:tcPr>
          <w:p w14:paraId="27B7D579" w14:textId="77777777" w:rsidR="00097E98" w:rsidRPr="00442838" w:rsidRDefault="00097E98" w:rsidP="000F163C">
            <w:pPr>
              <w:spacing w:line="360" w:lineRule="auto"/>
            </w:pPr>
          </w:p>
        </w:tc>
        <w:tc>
          <w:tcPr>
            <w:tcW w:w="1976" w:type="dxa"/>
          </w:tcPr>
          <w:p w14:paraId="52854066" w14:textId="77777777" w:rsidR="00097E98" w:rsidRPr="00442838" w:rsidRDefault="00097E98" w:rsidP="000F163C">
            <w:pPr>
              <w:spacing w:line="360" w:lineRule="auto"/>
            </w:pPr>
          </w:p>
        </w:tc>
      </w:tr>
      <w:tr w:rsidR="00097E98" w:rsidRPr="00442838" w14:paraId="16FE5C4F" w14:textId="77777777" w:rsidTr="000F163C">
        <w:trPr>
          <w:trHeight w:val="441"/>
        </w:trPr>
        <w:tc>
          <w:tcPr>
            <w:tcW w:w="1251" w:type="dxa"/>
          </w:tcPr>
          <w:p w14:paraId="0C02407D" w14:textId="77777777" w:rsidR="00097E98" w:rsidRPr="00442838" w:rsidRDefault="00097E98" w:rsidP="000F163C">
            <w:pPr>
              <w:spacing w:line="360" w:lineRule="auto"/>
            </w:pPr>
          </w:p>
        </w:tc>
        <w:tc>
          <w:tcPr>
            <w:tcW w:w="1652" w:type="dxa"/>
          </w:tcPr>
          <w:p w14:paraId="4D70AEBC" w14:textId="77777777" w:rsidR="00097E98" w:rsidRPr="00442838" w:rsidRDefault="00097E98" w:rsidP="000F163C">
            <w:pPr>
              <w:spacing w:line="360" w:lineRule="auto"/>
            </w:pPr>
          </w:p>
        </w:tc>
        <w:tc>
          <w:tcPr>
            <w:tcW w:w="3719" w:type="dxa"/>
          </w:tcPr>
          <w:p w14:paraId="76EC4C64" w14:textId="77777777" w:rsidR="00097E98" w:rsidRPr="00442838" w:rsidRDefault="00097E98" w:rsidP="000F163C">
            <w:pPr>
              <w:spacing w:line="360" w:lineRule="auto"/>
            </w:pPr>
          </w:p>
        </w:tc>
        <w:tc>
          <w:tcPr>
            <w:tcW w:w="880" w:type="dxa"/>
          </w:tcPr>
          <w:p w14:paraId="623BA052" w14:textId="77777777" w:rsidR="00097E98" w:rsidRPr="00442838" w:rsidRDefault="00097E98" w:rsidP="000F163C">
            <w:pPr>
              <w:spacing w:line="360" w:lineRule="auto"/>
            </w:pPr>
          </w:p>
        </w:tc>
        <w:tc>
          <w:tcPr>
            <w:tcW w:w="724" w:type="dxa"/>
          </w:tcPr>
          <w:p w14:paraId="24825DB5" w14:textId="77777777" w:rsidR="00097E98" w:rsidRPr="00442838" w:rsidRDefault="00097E98" w:rsidP="000F163C">
            <w:pPr>
              <w:spacing w:line="360" w:lineRule="auto"/>
            </w:pPr>
          </w:p>
        </w:tc>
        <w:tc>
          <w:tcPr>
            <w:tcW w:w="724" w:type="dxa"/>
          </w:tcPr>
          <w:p w14:paraId="38519C28" w14:textId="77777777" w:rsidR="00097E98" w:rsidRPr="00442838" w:rsidRDefault="00097E98" w:rsidP="000F163C">
            <w:pPr>
              <w:spacing w:line="360" w:lineRule="auto"/>
            </w:pPr>
          </w:p>
        </w:tc>
        <w:tc>
          <w:tcPr>
            <w:tcW w:w="1976" w:type="dxa"/>
          </w:tcPr>
          <w:p w14:paraId="2DE0753C" w14:textId="77777777" w:rsidR="00097E98" w:rsidRPr="00442838" w:rsidRDefault="00097E98" w:rsidP="000F163C">
            <w:pPr>
              <w:spacing w:line="360" w:lineRule="auto"/>
            </w:pPr>
          </w:p>
        </w:tc>
      </w:tr>
      <w:tr w:rsidR="00097E98" w:rsidRPr="00442838" w14:paraId="3642C6C6" w14:textId="77777777" w:rsidTr="000F163C">
        <w:trPr>
          <w:trHeight w:val="896"/>
        </w:trPr>
        <w:tc>
          <w:tcPr>
            <w:tcW w:w="1251" w:type="dxa"/>
          </w:tcPr>
          <w:p w14:paraId="3728108D" w14:textId="77777777" w:rsidR="00097E98" w:rsidRPr="00442838" w:rsidRDefault="00097E98" w:rsidP="000F163C">
            <w:pPr>
              <w:spacing w:line="360" w:lineRule="auto"/>
            </w:pPr>
          </w:p>
        </w:tc>
        <w:tc>
          <w:tcPr>
            <w:tcW w:w="1652" w:type="dxa"/>
          </w:tcPr>
          <w:p w14:paraId="170FC080" w14:textId="77777777" w:rsidR="00097E98" w:rsidRPr="00442838" w:rsidRDefault="00097E98" w:rsidP="000F163C">
            <w:pPr>
              <w:spacing w:line="360" w:lineRule="auto"/>
            </w:pPr>
          </w:p>
        </w:tc>
        <w:tc>
          <w:tcPr>
            <w:tcW w:w="3719" w:type="dxa"/>
          </w:tcPr>
          <w:p w14:paraId="5258A8B8" w14:textId="77777777" w:rsidR="00097E98" w:rsidRPr="00442838" w:rsidRDefault="00097E98" w:rsidP="000F163C">
            <w:pPr>
              <w:spacing w:line="360" w:lineRule="auto"/>
            </w:pPr>
          </w:p>
        </w:tc>
        <w:tc>
          <w:tcPr>
            <w:tcW w:w="880" w:type="dxa"/>
          </w:tcPr>
          <w:p w14:paraId="2E4D79DB" w14:textId="77777777" w:rsidR="00097E98" w:rsidRPr="00442838" w:rsidRDefault="00097E98" w:rsidP="000F163C">
            <w:pPr>
              <w:spacing w:line="360" w:lineRule="auto"/>
            </w:pPr>
          </w:p>
        </w:tc>
        <w:tc>
          <w:tcPr>
            <w:tcW w:w="724" w:type="dxa"/>
          </w:tcPr>
          <w:p w14:paraId="6D488652" w14:textId="77777777" w:rsidR="00097E98" w:rsidRPr="00442838" w:rsidRDefault="00097E98" w:rsidP="000F163C">
            <w:pPr>
              <w:spacing w:line="360" w:lineRule="auto"/>
            </w:pPr>
          </w:p>
        </w:tc>
        <w:tc>
          <w:tcPr>
            <w:tcW w:w="724" w:type="dxa"/>
          </w:tcPr>
          <w:p w14:paraId="1255E7BC" w14:textId="77777777" w:rsidR="00097E98" w:rsidRPr="00442838" w:rsidRDefault="00097E98" w:rsidP="000F163C">
            <w:pPr>
              <w:spacing w:line="360" w:lineRule="auto"/>
            </w:pPr>
          </w:p>
        </w:tc>
        <w:tc>
          <w:tcPr>
            <w:tcW w:w="1976" w:type="dxa"/>
          </w:tcPr>
          <w:p w14:paraId="04A7D92A" w14:textId="77777777" w:rsidR="00097E98" w:rsidRPr="00442838" w:rsidRDefault="00097E98" w:rsidP="000F163C">
            <w:pPr>
              <w:spacing w:line="360" w:lineRule="auto"/>
            </w:pPr>
          </w:p>
        </w:tc>
      </w:tr>
    </w:tbl>
    <w:p w14:paraId="3AD05B58" w14:textId="77777777" w:rsidR="00097E98" w:rsidRPr="00442838" w:rsidRDefault="00097E98" w:rsidP="00097E98">
      <w:pPr>
        <w:rPr>
          <w:sz w:val="24"/>
        </w:rPr>
      </w:pPr>
    </w:p>
    <w:p w14:paraId="664D086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8089AE2" w14:textId="77777777" w:rsidTr="000F163C">
        <w:tc>
          <w:tcPr>
            <w:tcW w:w="3596" w:type="dxa"/>
          </w:tcPr>
          <w:p w14:paraId="34480B32" w14:textId="77777777" w:rsidR="00097E98" w:rsidRPr="00442838" w:rsidRDefault="00097E98" w:rsidP="000F163C">
            <w:pPr>
              <w:rPr>
                <w:sz w:val="24"/>
              </w:rPr>
            </w:pPr>
          </w:p>
        </w:tc>
        <w:tc>
          <w:tcPr>
            <w:tcW w:w="3597" w:type="dxa"/>
          </w:tcPr>
          <w:p w14:paraId="4AE24458" w14:textId="77777777" w:rsidR="00097E98" w:rsidRPr="00442838" w:rsidRDefault="00097E98" w:rsidP="000F163C">
            <w:pPr>
              <w:rPr>
                <w:sz w:val="24"/>
              </w:rPr>
            </w:pPr>
          </w:p>
        </w:tc>
        <w:tc>
          <w:tcPr>
            <w:tcW w:w="3597" w:type="dxa"/>
          </w:tcPr>
          <w:p w14:paraId="6564D33C" w14:textId="77777777" w:rsidR="00097E98" w:rsidRPr="00442838" w:rsidRDefault="00097E98" w:rsidP="000F163C">
            <w:pPr>
              <w:rPr>
                <w:sz w:val="24"/>
              </w:rPr>
            </w:pPr>
          </w:p>
        </w:tc>
      </w:tr>
      <w:tr w:rsidR="00097E98" w:rsidRPr="00442838" w14:paraId="2AF470E3" w14:textId="77777777" w:rsidTr="000F163C">
        <w:tc>
          <w:tcPr>
            <w:tcW w:w="3596" w:type="dxa"/>
          </w:tcPr>
          <w:p w14:paraId="2D2AB422" w14:textId="77777777" w:rsidR="00097E98" w:rsidRPr="00442838" w:rsidRDefault="00097E98" w:rsidP="000F163C">
            <w:pPr>
              <w:rPr>
                <w:sz w:val="24"/>
              </w:rPr>
            </w:pPr>
          </w:p>
        </w:tc>
        <w:tc>
          <w:tcPr>
            <w:tcW w:w="3597" w:type="dxa"/>
          </w:tcPr>
          <w:p w14:paraId="5A4D42A2" w14:textId="77777777" w:rsidR="00097E98" w:rsidRPr="00442838" w:rsidRDefault="00097E98" w:rsidP="000F163C">
            <w:pPr>
              <w:rPr>
                <w:sz w:val="24"/>
              </w:rPr>
            </w:pPr>
          </w:p>
        </w:tc>
        <w:tc>
          <w:tcPr>
            <w:tcW w:w="3597" w:type="dxa"/>
          </w:tcPr>
          <w:p w14:paraId="6102293A" w14:textId="77777777" w:rsidR="00097E98" w:rsidRPr="00442838" w:rsidRDefault="00097E98" w:rsidP="000F163C">
            <w:pPr>
              <w:rPr>
                <w:sz w:val="24"/>
              </w:rPr>
            </w:pPr>
          </w:p>
        </w:tc>
      </w:tr>
    </w:tbl>
    <w:p w14:paraId="7E9B6DA2" w14:textId="77777777" w:rsidR="00097E98" w:rsidRPr="00442838" w:rsidRDefault="00097E98" w:rsidP="00097E98">
      <w:pPr>
        <w:rPr>
          <w:sz w:val="24"/>
        </w:rPr>
      </w:pPr>
    </w:p>
    <w:p w14:paraId="2BC9D065" w14:textId="77777777" w:rsidR="00097E98" w:rsidRPr="00442838" w:rsidRDefault="00097E98" w:rsidP="00097E98">
      <w:pPr>
        <w:rPr>
          <w:sz w:val="24"/>
        </w:rPr>
      </w:pPr>
      <w:r w:rsidRPr="00442838">
        <w:rPr>
          <w:sz w:val="24"/>
        </w:rPr>
        <w:t>Sprites:</w:t>
      </w:r>
    </w:p>
    <w:p w14:paraId="784C85EF" w14:textId="77777777" w:rsidR="00097E98" w:rsidRPr="00442838" w:rsidRDefault="00097E98" w:rsidP="00097E98">
      <w:pPr>
        <w:rPr>
          <w:sz w:val="24"/>
        </w:rPr>
      </w:pPr>
      <w:r w:rsidRPr="00442838">
        <w:rPr>
          <w:sz w:val="24"/>
        </w:rPr>
        <w:br w:type="page"/>
      </w:r>
    </w:p>
    <w:p w14:paraId="2ABB1A76" w14:textId="77777777" w:rsidR="00097E98" w:rsidRPr="00442838" w:rsidRDefault="00097E98" w:rsidP="00097E98">
      <w:pPr>
        <w:rPr>
          <w:sz w:val="24"/>
        </w:rPr>
      </w:pPr>
      <w:r w:rsidRPr="00442838">
        <w:rPr>
          <w:sz w:val="24"/>
        </w:rPr>
        <w:lastRenderedPageBreak/>
        <w:t>Family Page</w:t>
      </w:r>
    </w:p>
    <w:p w14:paraId="66F2E56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F58682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95F869" w14:textId="77777777" w:rsidTr="000F163C">
        <w:trPr>
          <w:trHeight w:val="896"/>
        </w:trPr>
        <w:tc>
          <w:tcPr>
            <w:tcW w:w="1251" w:type="dxa"/>
          </w:tcPr>
          <w:p w14:paraId="4DA08D0A" w14:textId="77777777" w:rsidR="00097E98" w:rsidRPr="00442838" w:rsidRDefault="00097E98" w:rsidP="000F163C">
            <w:pPr>
              <w:spacing w:line="360" w:lineRule="auto"/>
            </w:pPr>
            <w:r w:rsidRPr="00442838">
              <w:t>Pokemon</w:t>
            </w:r>
          </w:p>
          <w:p w14:paraId="234F8F8D" w14:textId="77777777" w:rsidR="00097E98" w:rsidRPr="00442838" w:rsidRDefault="00097E98" w:rsidP="000F163C">
            <w:pPr>
              <w:spacing w:line="360" w:lineRule="auto"/>
            </w:pPr>
            <w:r w:rsidRPr="00442838">
              <w:t>Name</w:t>
            </w:r>
          </w:p>
        </w:tc>
        <w:tc>
          <w:tcPr>
            <w:tcW w:w="1652" w:type="dxa"/>
          </w:tcPr>
          <w:p w14:paraId="3E42E2AC" w14:textId="77777777" w:rsidR="00097E98" w:rsidRPr="00442838" w:rsidRDefault="00097E98" w:rsidP="000F163C">
            <w:pPr>
              <w:spacing w:line="360" w:lineRule="auto"/>
            </w:pPr>
            <w:r w:rsidRPr="00442838">
              <w:t>Pokemon Number</w:t>
            </w:r>
          </w:p>
        </w:tc>
        <w:tc>
          <w:tcPr>
            <w:tcW w:w="3719" w:type="dxa"/>
          </w:tcPr>
          <w:p w14:paraId="26FEC125" w14:textId="77777777" w:rsidR="00097E98" w:rsidRPr="00442838" w:rsidRDefault="00097E98" w:rsidP="000F163C">
            <w:pPr>
              <w:spacing w:line="360" w:lineRule="auto"/>
            </w:pPr>
            <w:r w:rsidRPr="00442838">
              <w:t>Base Stats</w:t>
            </w:r>
          </w:p>
          <w:p w14:paraId="1644680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958C317" w14:textId="77777777" w:rsidR="00097E98" w:rsidRPr="00442838" w:rsidRDefault="00097E98" w:rsidP="000F163C">
            <w:pPr>
              <w:spacing w:line="360" w:lineRule="auto"/>
            </w:pPr>
            <w:r w:rsidRPr="00442838">
              <w:t>Ability</w:t>
            </w:r>
          </w:p>
        </w:tc>
        <w:tc>
          <w:tcPr>
            <w:tcW w:w="724" w:type="dxa"/>
          </w:tcPr>
          <w:p w14:paraId="3D4139AC" w14:textId="77777777" w:rsidR="00097E98" w:rsidRPr="00442838" w:rsidRDefault="00097E98" w:rsidP="000F163C">
            <w:pPr>
              <w:spacing w:line="360" w:lineRule="auto"/>
            </w:pPr>
            <w:r w:rsidRPr="00442838">
              <w:t>Type 1</w:t>
            </w:r>
          </w:p>
        </w:tc>
        <w:tc>
          <w:tcPr>
            <w:tcW w:w="724" w:type="dxa"/>
          </w:tcPr>
          <w:p w14:paraId="0A4E600B" w14:textId="77777777" w:rsidR="00097E98" w:rsidRPr="00442838" w:rsidRDefault="00097E98" w:rsidP="000F163C">
            <w:pPr>
              <w:spacing w:line="360" w:lineRule="auto"/>
            </w:pPr>
            <w:r w:rsidRPr="00442838">
              <w:t>Type 2</w:t>
            </w:r>
          </w:p>
        </w:tc>
        <w:tc>
          <w:tcPr>
            <w:tcW w:w="1976" w:type="dxa"/>
          </w:tcPr>
          <w:p w14:paraId="7BC73054" w14:textId="77777777" w:rsidR="00097E98" w:rsidRPr="00442838" w:rsidRDefault="00097E98" w:rsidP="000F163C">
            <w:pPr>
              <w:spacing w:line="360" w:lineRule="auto"/>
            </w:pPr>
            <w:r w:rsidRPr="00442838">
              <w:t>Evolution</w:t>
            </w:r>
          </w:p>
        </w:tc>
      </w:tr>
      <w:tr w:rsidR="00097E98" w:rsidRPr="00442838" w14:paraId="55B8CAC2" w14:textId="77777777" w:rsidTr="000F163C">
        <w:trPr>
          <w:trHeight w:val="454"/>
        </w:trPr>
        <w:tc>
          <w:tcPr>
            <w:tcW w:w="1251" w:type="dxa"/>
          </w:tcPr>
          <w:p w14:paraId="4B678B37" w14:textId="77777777" w:rsidR="00097E98" w:rsidRPr="00442838" w:rsidRDefault="00097E98" w:rsidP="000F163C">
            <w:pPr>
              <w:spacing w:line="360" w:lineRule="auto"/>
            </w:pPr>
          </w:p>
        </w:tc>
        <w:tc>
          <w:tcPr>
            <w:tcW w:w="1652" w:type="dxa"/>
          </w:tcPr>
          <w:p w14:paraId="5E54AA39" w14:textId="77777777" w:rsidR="00097E98" w:rsidRPr="00442838" w:rsidRDefault="00097E98" w:rsidP="000F163C">
            <w:pPr>
              <w:spacing w:line="360" w:lineRule="auto"/>
            </w:pPr>
          </w:p>
        </w:tc>
        <w:tc>
          <w:tcPr>
            <w:tcW w:w="3719" w:type="dxa"/>
          </w:tcPr>
          <w:p w14:paraId="71134676" w14:textId="77777777" w:rsidR="00097E98" w:rsidRPr="00442838" w:rsidRDefault="00097E98" w:rsidP="000F163C">
            <w:pPr>
              <w:spacing w:line="360" w:lineRule="auto"/>
            </w:pPr>
          </w:p>
        </w:tc>
        <w:tc>
          <w:tcPr>
            <w:tcW w:w="880" w:type="dxa"/>
          </w:tcPr>
          <w:p w14:paraId="0B832371" w14:textId="77777777" w:rsidR="00097E98" w:rsidRPr="00442838" w:rsidRDefault="00097E98" w:rsidP="000F163C">
            <w:pPr>
              <w:spacing w:line="360" w:lineRule="auto"/>
            </w:pPr>
          </w:p>
        </w:tc>
        <w:tc>
          <w:tcPr>
            <w:tcW w:w="724" w:type="dxa"/>
          </w:tcPr>
          <w:p w14:paraId="40F36238" w14:textId="77777777" w:rsidR="00097E98" w:rsidRPr="00442838" w:rsidRDefault="00097E98" w:rsidP="000F163C">
            <w:pPr>
              <w:spacing w:line="360" w:lineRule="auto"/>
            </w:pPr>
          </w:p>
        </w:tc>
        <w:tc>
          <w:tcPr>
            <w:tcW w:w="724" w:type="dxa"/>
          </w:tcPr>
          <w:p w14:paraId="540BD2B6" w14:textId="77777777" w:rsidR="00097E98" w:rsidRPr="00442838" w:rsidRDefault="00097E98" w:rsidP="000F163C">
            <w:pPr>
              <w:spacing w:line="360" w:lineRule="auto"/>
            </w:pPr>
          </w:p>
        </w:tc>
        <w:tc>
          <w:tcPr>
            <w:tcW w:w="1976" w:type="dxa"/>
          </w:tcPr>
          <w:p w14:paraId="649F7E2F" w14:textId="77777777" w:rsidR="00097E98" w:rsidRPr="00442838" w:rsidRDefault="00097E98" w:rsidP="000F163C">
            <w:pPr>
              <w:spacing w:line="360" w:lineRule="auto"/>
            </w:pPr>
          </w:p>
        </w:tc>
      </w:tr>
      <w:tr w:rsidR="00097E98" w:rsidRPr="00442838" w14:paraId="5AF731AA" w14:textId="77777777" w:rsidTr="000F163C">
        <w:trPr>
          <w:trHeight w:val="441"/>
        </w:trPr>
        <w:tc>
          <w:tcPr>
            <w:tcW w:w="1251" w:type="dxa"/>
          </w:tcPr>
          <w:p w14:paraId="2D474DB8" w14:textId="77777777" w:rsidR="00097E98" w:rsidRPr="00442838" w:rsidRDefault="00097E98" w:rsidP="000F163C">
            <w:pPr>
              <w:spacing w:line="360" w:lineRule="auto"/>
            </w:pPr>
          </w:p>
        </w:tc>
        <w:tc>
          <w:tcPr>
            <w:tcW w:w="1652" w:type="dxa"/>
          </w:tcPr>
          <w:p w14:paraId="237D4C22" w14:textId="77777777" w:rsidR="00097E98" w:rsidRPr="00442838" w:rsidRDefault="00097E98" w:rsidP="000F163C">
            <w:pPr>
              <w:spacing w:line="360" w:lineRule="auto"/>
            </w:pPr>
          </w:p>
        </w:tc>
        <w:tc>
          <w:tcPr>
            <w:tcW w:w="3719" w:type="dxa"/>
          </w:tcPr>
          <w:p w14:paraId="18DE8859" w14:textId="77777777" w:rsidR="00097E98" w:rsidRPr="00442838" w:rsidRDefault="00097E98" w:rsidP="000F163C">
            <w:pPr>
              <w:spacing w:line="360" w:lineRule="auto"/>
            </w:pPr>
          </w:p>
        </w:tc>
        <w:tc>
          <w:tcPr>
            <w:tcW w:w="880" w:type="dxa"/>
          </w:tcPr>
          <w:p w14:paraId="2C218990" w14:textId="77777777" w:rsidR="00097E98" w:rsidRPr="00442838" w:rsidRDefault="00097E98" w:rsidP="000F163C">
            <w:pPr>
              <w:spacing w:line="360" w:lineRule="auto"/>
            </w:pPr>
          </w:p>
        </w:tc>
        <w:tc>
          <w:tcPr>
            <w:tcW w:w="724" w:type="dxa"/>
          </w:tcPr>
          <w:p w14:paraId="1DA71AE1" w14:textId="77777777" w:rsidR="00097E98" w:rsidRPr="00442838" w:rsidRDefault="00097E98" w:rsidP="000F163C">
            <w:pPr>
              <w:spacing w:line="360" w:lineRule="auto"/>
            </w:pPr>
          </w:p>
        </w:tc>
        <w:tc>
          <w:tcPr>
            <w:tcW w:w="724" w:type="dxa"/>
          </w:tcPr>
          <w:p w14:paraId="2EBEDABE" w14:textId="77777777" w:rsidR="00097E98" w:rsidRPr="00442838" w:rsidRDefault="00097E98" w:rsidP="000F163C">
            <w:pPr>
              <w:spacing w:line="360" w:lineRule="auto"/>
            </w:pPr>
          </w:p>
        </w:tc>
        <w:tc>
          <w:tcPr>
            <w:tcW w:w="1976" w:type="dxa"/>
          </w:tcPr>
          <w:p w14:paraId="6ADA7CEB" w14:textId="77777777" w:rsidR="00097E98" w:rsidRPr="00442838" w:rsidRDefault="00097E98" w:rsidP="000F163C">
            <w:pPr>
              <w:spacing w:line="360" w:lineRule="auto"/>
            </w:pPr>
          </w:p>
        </w:tc>
      </w:tr>
      <w:tr w:rsidR="00097E98" w:rsidRPr="00442838" w14:paraId="50F0C231" w14:textId="77777777" w:rsidTr="000F163C">
        <w:trPr>
          <w:trHeight w:val="441"/>
        </w:trPr>
        <w:tc>
          <w:tcPr>
            <w:tcW w:w="1251" w:type="dxa"/>
          </w:tcPr>
          <w:p w14:paraId="58392EFB" w14:textId="77777777" w:rsidR="00097E98" w:rsidRPr="00442838" w:rsidRDefault="00097E98" w:rsidP="000F163C">
            <w:pPr>
              <w:spacing w:line="360" w:lineRule="auto"/>
            </w:pPr>
          </w:p>
        </w:tc>
        <w:tc>
          <w:tcPr>
            <w:tcW w:w="1652" w:type="dxa"/>
          </w:tcPr>
          <w:p w14:paraId="24CC466D" w14:textId="77777777" w:rsidR="00097E98" w:rsidRPr="00442838" w:rsidRDefault="00097E98" w:rsidP="000F163C">
            <w:pPr>
              <w:spacing w:line="360" w:lineRule="auto"/>
            </w:pPr>
          </w:p>
        </w:tc>
        <w:tc>
          <w:tcPr>
            <w:tcW w:w="3719" w:type="dxa"/>
          </w:tcPr>
          <w:p w14:paraId="4BB68502" w14:textId="77777777" w:rsidR="00097E98" w:rsidRPr="00442838" w:rsidRDefault="00097E98" w:rsidP="000F163C">
            <w:pPr>
              <w:spacing w:line="360" w:lineRule="auto"/>
            </w:pPr>
          </w:p>
        </w:tc>
        <w:tc>
          <w:tcPr>
            <w:tcW w:w="880" w:type="dxa"/>
          </w:tcPr>
          <w:p w14:paraId="34198D85" w14:textId="77777777" w:rsidR="00097E98" w:rsidRPr="00442838" w:rsidRDefault="00097E98" w:rsidP="000F163C">
            <w:pPr>
              <w:spacing w:line="360" w:lineRule="auto"/>
            </w:pPr>
          </w:p>
        </w:tc>
        <w:tc>
          <w:tcPr>
            <w:tcW w:w="724" w:type="dxa"/>
          </w:tcPr>
          <w:p w14:paraId="53570174" w14:textId="77777777" w:rsidR="00097E98" w:rsidRPr="00442838" w:rsidRDefault="00097E98" w:rsidP="000F163C">
            <w:pPr>
              <w:spacing w:line="360" w:lineRule="auto"/>
            </w:pPr>
          </w:p>
        </w:tc>
        <w:tc>
          <w:tcPr>
            <w:tcW w:w="724" w:type="dxa"/>
          </w:tcPr>
          <w:p w14:paraId="4BDFACAF" w14:textId="77777777" w:rsidR="00097E98" w:rsidRPr="00442838" w:rsidRDefault="00097E98" w:rsidP="000F163C">
            <w:pPr>
              <w:spacing w:line="360" w:lineRule="auto"/>
            </w:pPr>
          </w:p>
        </w:tc>
        <w:tc>
          <w:tcPr>
            <w:tcW w:w="1976" w:type="dxa"/>
          </w:tcPr>
          <w:p w14:paraId="5EF0A4D7" w14:textId="77777777" w:rsidR="00097E98" w:rsidRPr="00442838" w:rsidRDefault="00097E98" w:rsidP="000F163C">
            <w:pPr>
              <w:spacing w:line="360" w:lineRule="auto"/>
            </w:pPr>
          </w:p>
        </w:tc>
      </w:tr>
      <w:tr w:rsidR="00097E98" w:rsidRPr="00442838" w14:paraId="47F892C5" w14:textId="77777777" w:rsidTr="000F163C">
        <w:trPr>
          <w:trHeight w:val="896"/>
        </w:trPr>
        <w:tc>
          <w:tcPr>
            <w:tcW w:w="1251" w:type="dxa"/>
          </w:tcPr>
          <w:p w14:paraId="3F56B5D5" w14:textId="77777777" w:rsidR="00097E98" w:rsidRPr="00442838" w:rsidRDefault="00097E98" w:rsidP="000F163C">
            <w:pPr>
              <w:spacing w:line="360" w:lineRule="auto"/>
            </w:pPr>
          </w:p>
        </w:tc>
        <w:tc>
          <w:tcPr>
            <w:tcW w:w="1652" w:type="dxa"/>
          </w:tcPr>
          <w:p w14:paraId="7C8A72A9" w14:textId="77777777" w:rsidR="00097E98" w:rsidRPr="00442838" w:rsidRDefault="00097E98" w:rsidP="000F163C">
            <w:pPr>
              <w:spacing w:line="360" w:lineRule="auto"/>
            </w:pPr>
          </w:p>
        </w:tc>
        <w:tc>
          <w:tcPr>
            <w:tcW w:w="3719" w:type="dxa"/>
          </w:tcPr>
          <w:p w14:paraId="665DA5C5" w14:textId="77777777" w:rsidR="00097E98" w:rsidRPr="00442838" w:rsidRDefault="00097E98" w:rsidP="000F163C">
            <w:pPr>
              <w:spacing w:line="360" w:lineRule="auto"/>
            </w:pPr>
          </w:p>
        </w:tc>
        <w:tc>
          <w:tcPr>
            <w:tcW w:w="880" w:type="dxa"/>
          </w:tcPr>
          <w:p w14:paraId="31AD5175" w14:textId="77777777" w:rsidR="00097E98" w:rsidRPr="00442838" w:rsidRDefault="00097E98" w:rsidP="000F163C">
            <w:pPr>
              <w:spacing w:line="360" w:lineRule="auto"/>
            </w:pPr>
          </w:p>
        </w:tc>
        <w:tc>
          <w:tcPr>
            <w:tcW w:w="724" w:type="dxa"/>
          </w:tcPr>
          <w:p w14:paraId="611AB5A4" w14:textId="77777777" w:rsidR="00097E98" w:rsidRPr="00442838" w:rsidRDefault="00097E98" w:rsidP="000F163C">
            <w:pPr>
              <w:spacing w:line="360" w:lineRule="auto"/>
            </w:pPr>
          </w:p>
        </w:tc>
        <w:tc>
          <w:tcPr>
            <w:tcW w:w="724" w:type="dxa"/>
          </w:tcPr>
          <w:p w14:paraId="58B74100" w14:textId="77777777" w:rsidR="00097E98" w:rsidRPr="00442838" w:rsidRDefault="00097E98" w:rsidP="000F163C">
            <w:pPr>
              <w:spacing w:line="360" w:lineRule="auto"/>
            </w:pPr>
          </w:p>
        </w:tc>
        <w:tc>
          <w:tcPr>
            <w:tcW w:w="1976" w:type="dxa"/>
          </w:tcPr>
          <w:p w14:paraId="09457079" w14:textId="77777777" w:rsidR="00097E98" w:rsidRPr="00442838" w:rsidRDefault="00097E98" w:rsidP="000F163C">
            <w:pPr>
              <w:spacing w:line="360" w:lineRule="auto"/>
            </w:pPr>
          </w:p>
        </w:tc>
      </w:tr>
    </w:tbl>
    <w:p w14:paraId="26236DFA" w14:textId="77777777" w:rsidR="00097E98" w:rsidRPr="00442838" w:rsidRDefault="00097E98" w:rsidP="00097E98">
      <w:pPr>
        <w:rPr>
          <w:sz w:val="24"/>
        </w:rPr>
      </w:pPr>
    </w:p>
    <w:p w14:paraId="383EE49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A9ADB93" w14:textId="77777777" w:rsidTr="000F163C">
        <w:tc>
          <w:tcPr>
            <w:tcW w:w="3596" w:type="dxa"/>
          </w:tcPr>
          <w:p w14:paraId="5FD352DC" w14:textId="77777777" w:rsidR="00097E98" w:rsidRPr="00442838" w:rsidRDefault="00097E98" w:rsidP="000F163C">
            <w:pPr>
              <w:rPr>
                <w:sz w:val="24"/>
              </w:rPr>
            </w:pPr>
          </w:p>
        </w:tc>
        <w:tc>
          <w:tcPr>
            <w:tcW w:w="3597" w:type="dxa"/>
          </w:tcPr>
          <w:p w14:paraId="491EA700" w14:textId="77777777" w:rsidR="00097E98" w:rsidRPr="00442838" w:rsidRDefault="00097E98" w:rsidP="000F163C">
            <w:pPr>
              <w:rPr>
                <w:sz w:val="24"/>
              </w:rPr>
            </w:pPr>
          </w:p>
        </w:tc>
        <w:tc>
          <w:tcPr>
            <w:tcW w:w="3597" w:type="dxa"/>
          </w:tcPr>
          <w:p w14:paraId="37F9861D" w14:textId="77777777" w:rsidR="00097E98" w:rsidRPr="00442838" w:rsidRDefault="00097E98" w:rsidP="000F163C">
            <w:pPr>
              <w:rPr>
                <w:sz w:val="24"/>
              </w:rPr>
            </w:pPr>
          </w:p>
        </w:tc>
      </w:tr>
      <w:tr w:rsidR="00097E98" w:rsidRPr="00442838" w14:paraId="7963193C" w14:textId="77777777" w:rsidTr="000F163C">
        <w:tc>
          <w:tcPr>
            <w:tcW w:w="3596" w:type="dxa"/>
          </w:tcPr>
          <w:p w14:paraId="21E69CD3" w14:textId="77777777" w:rsidR="00097E98" w:rsidRPr="00442838" w:rsidRDefault="00097E98" w:rsidP="000F163C">
            <w:pPr>
              <w:rPr>
                <w:sz w:val="24"/>
              </w:rPr>
            </w:pPr>
          </w:p>
        </w:tc>
        <w:tc>
          <w:tcPr>
            <w:tcW w:w="3597" w:type="dxa"/>
          </w:tcPr>
          <w:p w14:paraId="271B1F66" w14:textId="77777777" w:rsidR="00097E98" w:rsidRPr="00442838" w:rsidRDefault="00097E98" w:rsidP="000F163C">
            <w:pPr>
              <w:rPr>
                <w:sz w:val="24"/>
              </w:rPr>
            </w:pPr>
          </w:p>
        </w:tc>
        <w:tc>
          <w:tcPr>
            <w:tcW w:w="3597" w:type="dxa"/>
          </w:tcPr>
          <w:p w14:paraId="5690503D" w14:textId="77777777" w:rsidR="00097E98" w:rsidRPr="00442838" w:rsidRDefault="00097E98" w:rsidP="000F163C">
            <w:pPr>
              <w:rPr>
                <w:sz w:val="24"/>
              </w:rPr>
            </w:pPr>
          </w:p>
        </w:tc>
      </w:tr>
    </w:tbl>
    <w:p w14:paraId="69CC1445" w14:textId="77777777" w:rsidR="00097E98" w:rsidRPr="00442838" w:rsidRDefault="00097E98" w:rsidP="00097E98">
      <w:pPr>
        <w:rPr>
          <w:sz w:val="24"/>
        </w:rPr>
      </w:pPr>
    </w:p>
    <w:p w14:paraId="55329679" w14:textId="77777777" w:rsidR="00097E98" w:rsidRPr="00442838" w:rsidRDefault="00097E98" w:rsidP="00097E98">
      <w:pPr>
        <w:rPr>
          <w:sz w:val="24"/>
        </w:rPr>
      </w:pPr>
      <w:r w:rsidRPr="00442838">
        <w:rPr>
          <w:sz w:val="24"/>
        </w:rPr>
        <w:t>Sprites:</w:t>
      </w:r>
    </w:p>
    <w:p w14:paraId="10C38005" w14:textId="77777777" w:rsidR="00097E98" w:rsidRPr="00442838" w:rsidRDefault="00097E98" w:rsidP="00097E98">
      <w:pPr>
        <w:rPr>
          <w:sz w:val="24"/>
        </w:rPr>
      </w:pPr>
      <w:r w:rsidRPr="00442838">
        <w:rPr>
          <w:sz w:val="24"/>
        </w:rPr>
        <w:br w:type="page"/>
      </w:r>
    </w:p>
    <w:p w14:paraId="3712EE0C" w14:textId="77777777" w:rsidR="00097E98" w:rsidRPr="00442838" w:rsidRDefault="00097E98" w:rsidP="00097E98">
      <w:pPr>
        <w:rPr>
          <w:sz w:val="24"/>
        </w:rPr>
      </w:pPr>
      <w:r w:rsidRPr="00442838">
        <w:rPr>
          <w:sz w:val="24"/>
        </w:rPr>
        <w:lastRenderedPageBreak/>
        <w:t>Family Page</w:t>
      </w:r>
    </w:p>
    <w:p w14:paraId="6C431EF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07FD6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EF0D17" w14:textId="77777777" w:rsidTr="000F163C">
        <w:trPr>
          <w:trHeight w:val="896"/>
        </w:trPr>
        <w:tc>
          <w:tcPr>
            <w:tcW w:w="1251" w:type="dxa"/>
          </w:tcPr>
          <w:p w14:paraId="5B91A5F2" w14:textId="77777777" w:rsidR="00097E98" w:rsidRPr="00442838" w:rsidRDefault="00097E98" w:rsidP="000F163C">
            <w:pPr>
              <w:spacing w:line="360" w:lineRule="auto"/>
            </w:pPr>
            <w:r w:rsidRPr="00442838">
              <w:t>Pokemon</w:t>
            </w:r>
          </w:p>
          <w:p w14:paraId="7D9817F7" w14:textId="77777777" w:rsidR="00097E98" w:rsidRPr="00442838" w:rsidRDefault="00097E98" w:rsidP="000F163C">
            <w:pPr>
              <w:spacing w:line="360" w:lineRule="auto"/>
            </w:pPr>
            <w:r w:rsidRPr="00442838">
              <w:t>Name</w:t>
            </w:r>
          </w:p>
        </w:tc>
        <w:tc>
          <w:tcPr>
            <w:tcW w:w="1652" w:type="dxa"/>
          </w:tcPr>
          <w:p w14:paraId="4EDC63E1" w14:textId="77777777" w:rsidR="00097E98" w:rsidRPr="00442838" w:rsidRDefault="00097E98" w:rsidP="000F163C">
            <w:pPr>
              <w:spacing w:line="360" w:lineRule="auto"/>
            </w:pPr>
            <w:r w:rsidRPr="00442838">
              <w:t>Pokemon Number</w:t>
            </w:r>
          </w:p>
        </w:tc>
        <w:tc>
          <w:tcPr>
            <w:tcW w:w="3719" w:type="dxa"/>
          </w:tcPr>
          <w:p w14:paraId="77F08008" w14:textId="77777777" w:rsidR="00097E98" w:rsidRPr="00442838" w:rsidRDefault="00097E98" w:rsidP="000F163C">
            <w:pPr>
              <w:spacing w:line="360" w:lineRule="auto"/>
            </w:pPr>
            <w:r w:rsidRPr="00442838">
              <w:t>Base Stats</w:t>
            </w:r>
          </w:p>
          <w:p w14:paraId="606CB62E"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595E58B" w14:textId="77777777" w:rsidR="00097E98" w:rsidRPr="00442838" w:rsidRDefault="00097E98" w:rsidP="000F163C">
            <w:pPr>
              <w:spacing w:line="360" w:lineRule="auto"/>
            </w:pPr>
            <w:r w:rsidRPr="00442838">
              <w:t>Ability</w:t>
            </w:r>
          </w:p>
        </w:tc>
        <w:tc>
          <w:tcPr>
            <w:tcW w:w="724" w:type="dxa"/>
          </w:tcPr>
          <w:p w14:paraId="2293CF61" w14:textId="77777777" w:rsidR="00097E98" w:rsidRPr="00442838" w:rsidRDefault="00097E98" w:rsidP="000F163C">
            <w:pPr>
              <w:spacing w:line="360" w:lineRule="auto"/>
            </w:pPr>
            <w:r w:rsidRPr="00442838">
              <w:t>Type 1</w:t>
            </w:r>
          </w:p>
        </w:tc>
        <w:tc>
          <w:tcPr>
            <w:tcW w:w="724" w:type="dxa"/>
          </w:tcPr>
          <w:p w14:paraId="1B877377" w14:textId="77777777" w:rsidR="00097E98" w:rsidRPr="00442838" w:rsidRDefault="00097E98" w:rsidP="000F163C">
            <w:pPr>
              <w:spacing w:line="360" w:lineRule="auto"/>
            </w:pPr>
            <w:r w:rsidRPr="00442838">
              <w:t>Type 2</w:t>
            </w:r>
          </w:p>
        </w:tc>
        <w:tc>
          <w:tcPr>
            <w:tcW w:w="1976" w:type="dxa"/>
          </w:tcPr>
          <w:p w14:paraId="36654AB0" w14:textId="77777777" w:rsidR="00097E98" w:rsidRPr="00442838" w:rsidRDefault="00097E98" w:rsidP="000F163C">
            <w:pPr>
              <w:spacing w:line="360" w:lineRule="auto"/>
            </w:pPr>
            <w:r w:rsidRPr="00442838">
              <w:t>Evolution</w:t>
            </w:r>
          </w:p>
        </w:tc>
      </w:tr>
      <w:tr w:rsidR="00097E98" w:rsidRPr="00442838" w14:paraId="4C50771C" w14:textId="77777777" w:rsidTr="000F163C">
        <w:trPr>
          <w:trHeight w:val="454"/>
        </w:trPr>
        <w:tc>
          <w:tcPr>
            <w:tcW w:w="1251" w:type="dxa"/>
          </w:tcPr>
          <w:p w14:paraId="7BD60C4F" w14:textId="77777777" w:rsidR="00097E98" w:rsidRPr="00442838" w:rsidRDefault="00097E98" w:rsidP="000F163C">
            <w:pPr>
              <w:spacing w:line="360" w:lineRule="auto"/>
            </w:pPr>
          </w:p>
        </w:tc>
        <w:tc>
          <w:tcPr>
            <w:tcW w:w="1652" w:type="dxa"/>
          </w:tcPr>
          <w:p w14:paraId="5DA3348C" w14:textId="77777777" w:rsidR="00097E98" w:rsidRPr="00442838" w:rsidRDefault="00097E98" w:rsidP="000F163C">
            <w:pPr>
              <w:spacing w:line="360" w:lineRule="auto"/>
            </w:pPr>
          </w:p>
        </w:tc>
        <w:tc>
          <w:tcPr>
            <w:tcW w:w="3719" w:type="dxa"/>
          </w:tcPr>
          <w:p w14:paraId="5923D6D1" w14:textId="77777777" w:rsidR="00097E98" w:rsidRPr="00442838" w:rsidRDefault="00097E98" w:rsidP="000F163C">
            <w:pPr>
              <w:spacing w:line="360" w:lineRule="auto"/>
            </w:pPr>
          </w:p>
        </w:tc>
        <w:tc>
          <w:tcPr>
            <w:tcW w:w="880" w:type="dxa"/>
          </w:tcPr>
          <w:p w14:paraId="4EF508B6" w14:textId="77777777" w:rsidR="00097E98" w:rsidRPr="00442838" w:rsidRDefault="00097E98" w:rsidP="000F163C">
            <w:pPr>
              <w:spacing w:line="360" w:lineRule="auto"/>
            </w:pPr>
          </w:p>
        </w:tc>
        <w:tc>
          <w:tcPr>
            <w:tcW w:w="724" w:type="dxa"/>
          </w:tcPr>
          <w:p w14:paraId="295C0077" w14:textId="77777777" w:rsidR="00097E98" w:rsidRPr="00442838" w:rsidRDefault="00097E98" w:rsidP="000F163C">
            <w:pPr>
              <w:spacing w:line="360" w:lineRule="auto"/>
            </w:pPr>
          </w:p>
        </w:tc>
        <w:tc>
          <w:tcPr>
            <w:tcW w:w="724" w:type="dxa"/>
          </w:tcPr>
          <w:p w14:paraId="498AA09C" w14:textId="77777777" w:rsidR="00097E98" w:rsidRPr="00442838" w:rsidRDefault="00097E98" w:rsidP="000F163C">
            <w:pPr>
              <w:spacing w:line="360" w:lineRule="auto"/>
            </w:pPr>
          </w:p>
        </w:tc>
        <w:tc>
          <w:tcPr>
            <w:tcW w:w="1976" w:type="dxa"/>
          </w:tcPr>
          <w:p w14:paraId="6640502B" w14:textId="77777777" w:rsidR="00097E98" w:rsidRPr="00442838" w:rsidRDefault="00097E98" w:rsidP="000F163C">
            <w:pPr>
              <w:spacing w:line="360" w:lineRule="auto"/>
            </w:pPr>
          </w:p>
        </w:tc>
      </w:tr>
      <w:tr w:rsidR="00097E98" w:rsidRPr="00442838" w14:paraId="6DAD2C09" w14:textId="77777777" w:rsidTr="000F163C">
        <w:trPr>
          <w:trHeight w:val="441"/>
        </w:trPr>
        <w:tc>
          <w:tcPr>
            <w:tcW w:w="1251" w:type="dxa"/>
          </w:tcPr>
          <w:p w14:paraId="45F63FD1" w14:textId="77777777" w:rsidR="00097E98" w:rsidRPr="00442838" w:rsidRDefault="00097E98" w:rsidP="000F163C">
            <w:pPr>
              <w:spacing w:line="360" w:lineRule="auto"/>
            </w:pPr>
          </w:p>
        </w:tc>
        <w:tc>
          <w:tcPr>
            <w:tcW w:w="1652" w:type="dxa"/>
          </w:tcPr>
          <w:p w14:paraId="12FB1C2E" w14:textId="77777777" w:rsidR="00097E98" w:rsidRPr="00442838" w:rsidRDefault="00097E98" w:rsidP="000F163C">
            <w:pPr>
              <w:spacing w:line="360" w:lineRule="auto"/>
            </w:pPr>
          </w:p>
        </w:tc>
        <w:tc>
          <w:tcPr>
            <w:tcW w:w="3719" w:type="dxa"/>
          </w:tcPr>
          <w:p w14:paraId="4674CFBA" w14:textId="77777777" w:rsidR="00097E98" w:rsidRPr="00442838" w:rsidRDefault="00097E98" w:rsidP="000F163C">
            <w:pPr>
              <w:spacing w:line="360" w:lineRule="auto"/>
            </w:pPr>
          </w:p>
        </w:tc>
        <w:tc>
          <w:tcPr>
            <w:tcW w:w="880" w:type="dxa"/>
          </w:tcPr>
          <w:p w14:paraId="0A51E332" w14:textId="77777777" w:rsidR="00097E98" w:rsidRPr="00442838" w:rsidRDefault="00097E98" w:rsidP="000F163C">
            <w:pPr>
              <w:spacing w:line="360" w:lineRule="auto"/>
            </w:pPr>
          </w:p>
        </w:tc>
        <w:tc>
          <w:tcPr>
            <w:tcW w:w="724" w:type="dxa"/>
          </w:tcPr>
          <w:p w14:paraId="0285B9BA" w14:textId="77777777" w:rsidR="00097E98" w:rsidRPr="00442838" w:rsidRDefault="00097E98" w:rsidP="000F163C">
            <w:pPr>
              <w:spacing w:line="360" w:lineRule="auto"/>
            </w:pPr>
          </w:p>
        </w:tc>
        <w:tc>
          <w:tcPr>
            <w:tcW w:w="724" w:type="dxa"/>
          </w:tcPr>
          <w:p w14:paraId="5F32CFC3" w14:textId="77777777" w:rsidR="00097E98" w:rsidRPr="00442838" w:rsidRDefault="00097E98" w:rsidP="000F163C">
            <w:pPr>
              <w:spacing w:line="360" w:lineRule="auto"/>
            </w:pPr>
          </w:p>
        </w:tc>
        <w:tc>
          <w:tcPr>
            <w:tcW w:w="1976" w:type="dxa"/>
          </w:tcPr>
          <w:p w14:paraId="3B5958B7" w14:textId="77777777" w:rsidR="00097E98" w:rsidRPr="00442838" w:rsidRDefault="00097E98" w:rsidP="000F163C">
            <w:pPr>
              <w:spacing w:line="360" w:lineRule="auto"/>
            </w:pPr>
          </w:p>
        </w:tc>
      </w:tr>
      <w:tr w:rsidR="00097E98" w:rsidRPr="00442838" w14:paraId="6AB49FA2" w14:textId="77777777" w:rsidTr="000F163C">
        <w:trPr>
          <w:trHeight w:val="441"/>
        </w:trPr>
        <w:tc>
          <w:tcPr>
            <w:tcW w:w="1251" w:type="dxa"/>
          </w:tcPr>
          <w:p w14:paraId="277F4105" w14:textId="77777777" w:rsidR="00097E98" w:rsidRPr="00442838" w:rsidRDefault="00097E98" w:rsidP="000F163C">
            <w:pPr>
              <w:spacing w:line="360" w:lineRule="auto"/>
            </w:pPr>
          </w:p>
        </w:tc>
        <w:tc>
          <w:tcPr>
            <w:tcW w:w="1652" w:type="dxa"/>
          </w:tcPr>
          <w:p w14:paraId="57EE1815" w14:textId="77777777" w:rsidR="00097E98" w:rsidRPr="00442838" w:rsidRDefault="00097E98" w:rsidP="000F163C">
            <w:pPr>
              <w:spacing w:line="360" w:lineRule="auto"/>
            </w:pPr>
          </w:p>
        </w:tc>
        <w:tc>
          <w:tcPr>
            <w:tcW w:w="3719" w:type="dxa"/>
          </w:tcPr>
          <w:p w14:paraId="641ED177" w14:textId="77777777" w:rsidR="00097E98" w:rsidRPr="00442838" w:rsidRDefault="00097E98" w:rsidP="000F163C">
            <w:pPr>
              <w:spacing w:line="360" w:lineRule="auto"/>
            </w:pPr>
          </w:p>
        </w:tc>
        <w:tc>
          <w:tcPr>
            <w:tcW w:w="880" w:type="dxa"/>
          </w:tcPr>
          <w:p w14:paraId="0D56BB65" w14:textId="77777777" w:rsidR="00097E98" w:rsidRPr="00442838" w:rsidRDefault="00097E98" w:rsidP="000F163C">
            <w:pPr>
              <w:spacing w:line="360" w:lineRule="auto"/>
            </w:pPr>
          </w:p>
        </w:tc>
        <w:tc>
          <w:tcPr>
            <w:tcW w:w="724" w:type="dxa"/>
          </w:tcPr>
          <w:p w14:paraId="535FBA27" w14:textId="77777777" w:rsidR="00097E98" w:rsidRPr="00442838" w:rsidRDefault="00097E98" w:rsidP="000F163C">
            <w:pPr>
              <w:spacing w:line="360" w:lineRule="auto"/>
            </w:pPr>
          </w:p>
        </w:tc>
        <w:tc>
          <w:tcPr>
            <w:tcW w:w="724" w:type="dxa"/>
          </w:tcPr>
          <w:p w14:paraId="1A75474E" w14:textId="77777777" w:rsidR="00097E98" w:rsidRPr="00442838" w:rsidRDefault="00097E98" w:rsidP="000F163C">
            <w:pPr>
              <w:spacing w:line="360" w:lineRule="auto"/>
            </w:pPr>
          </w:p>
        </w:tc>
        <w:tc>
          <w:tcPr>
            <w:tcW w:w="1976" w:type="dxa"/>
          </w:tcPr>
          <w:p w14:paraId="203D4CB6" w14:textId="77777777" w:rsidR="00097E98" w:rsidRPr="00442838" w:rsidRDefault="00097E98" w:rsidP="000F163C">
            <w:pPr>
              <w:spacing w:line="360" w:lineRule="auto"/>
            </w:pPr>
          </w:p>
        </w:tc>
      </w:tr>
      <w:tr w:rsidR="00097E98" w:rsidRPr="00442838" w14:paraId="125041CD" w14:textId="77777777" w:rsidTr="000F163C">
        <w:trPr>
          <w:trHeight w:val="896"/>
        </w:trPr>
        <w:tc>
          <w:tcPr>
            <w:tcW w:w="1251" w:type="dxa"/>
          </w:tcPr>
          <w:p w14:paraId="2E5CE890" w14:textId="77777777" w:rsidR="00097E98" w:rsidRPr="00442838" w:rsidRDefault="00097E98" w:rsidP="000F163C">
            <w:pPr>
              <w:spacing w:line="360" w:lineRule="auto"/>
            </w:pPr>
          </w:p>
        </w:tc>
        <w:tc>
          <w:tcPr>
            <w:tcW w:w="1652" w:type="dxa"/>
          </w:tcPr>
          <w:p w14:paraId="3D52A691" w14:textId="77777777" w:rsidR="00097E98" w:rsidRPr="00442838" w:rsidRDefault="00097E98" w:rsidP="000F163C">
            <w:pPr>
              <w:spacing w:line="360" w:lineRule="auto"/>
            </w:pPr>
          </w:p>
        </w:tc>
        <w:tc>
          <w:tcPr>
            <w:tcW w:w="3719" w:type="dxa"/>
          </w:tcPr>
          <w:p w14:paraId="26CCE2BE" w14:textId="77777777" w:rsidR="00097E98" w:rsidRPr="00442838" w:rsidRDefault="00097E98" w:rsidP="000F163C">
            <w:pPr>
              <w:spacing w:line="360" w:lineRule="auto"/>
            </w:pPr>
          </w:p>
        </w:tc>
        <w:tc>
          <w:tcPr>
            <w:tcW w:w="880" w:type="dxa"/>
          </w:tcPr>
          <w:p w14:paraId="1D23533D" w14:textId="77777777" w:rsidR="00097E98" w:rsidRPr="00442838" w:rsidRDefault="00097E98" w:rsidP="000F163C">
            <w:pPr>
              <w:spacing w:line="360" w:lineRule="auto"/>
            </w:pPr>
          </w:p>
        </w:tc>
        <w:tc>
          <w:tcPr>
            <w:tcW w:w="724" w:type="dxa"/>
          </w:tcPr>
          <w:p w14:paraId="6F3D182F" w14:textId="77777777" w:rsidR="00097E98" w:rsidRPr="00442838" w:rsidRDefault="00097E98" w:rsidP="000F163C">
            <w:pPr>
              <w:spacing w:line="360" w:lineRule="auto"/>
            </w:pPr>
          </w:p>
        </w:tc>
        <w:tc>
          <w:tcPr>
            <w:tcW w:w="724" w:type="dxa"/>
          </w:tcPr>
          <w:p w14:paraId="15D5B8CA" w14:textId="77777777" w:rsidR="00097E98" w:rsidRPr="00442838" w:rsidRDefault="00097E98" w:rsidP="000F163C">
            <w:pPr>
              <w:spacing w:line="360" w:lineRule="auto"/>
            </w:pPr>
          </w:p>
        </w:tc>
        <w:tc>
          <w:tcPr>
            <w:tcW w:w="1976" w:type="dxa"/>
          </w:tcPr>
          <w:p w14:paraId="431EDEA5" w14:textId="77777777" w:rsidR="00097E98" w:rsidRPr="00442838" w:rsidRDefault="00097E98" w:rsidP="000F163C">
            <w:pPr>
              <w:spacing w:line="360" w:lineRule="auto"/>
            </w:pPr>
          </w:p>
        </w:tc>
      </w:tr>
    </w:tbl>
    <w:p w14:paraId="2BF9117E" w14:textId="77777777" w:rsidR="00097E98" w:rsidRPr="00442838" w:rsidRDefault="00097E98" w:rsidP="00097E98">
      <w:pPr>
        <w:rPr>
          <w:sz w:val="24"/>
        </w:rPr>
      </w:pPr>
    </w:p>
    <w:p w14:paraId="0D20D53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B2F7D60" w14:textId="77777777" w:rsidTr="000F163C">
        <w:tc>
          <w:tcPr>
            <w:tcW w:w="3596" w:type="dxa"/>
          </w:tcPr>
          <w:p w14:paraId="3FA02234" w14:textId="77777777" w:rsidR="00097E98" w:rsidRPr="00442838" w:rsidRDefault="00097E98" w:rsidP="000F163C">
            <w:pPr>
              <w:rPr>
                <w:sz w:val="24"/>
              </w:rPr>
            </w:pPr>
          </w:p>
        </w:tc>
        <w:tc>
          <w:tcPr>
            <w:tcW w:w="3597" w:type="dxa"/>
          </w:tcPr>
          <w:p w14:paraId="7D4CF775" w14:textId="77777777" w:rsidR="00097E98" w:rsidRPr="00442838" w:rsidRDefault="00097E98" w:rsidP="000F163C">
            <w:pPr>
              <w:rPr>
                <w:sz w:val="24"/>
              </w:rPr>
            </w:pPr>
          </w:p>
        </w:tc>
        <w:tc>
          <w:tcPr>
            <w:tcW w:w="3597" w:type="dxa"/>
          </w:tcPr>
          <w:p w14:paraId="0CBE4A27" w14:textId="77777777" w:rsidR="00097E98" w:rsidRPr="00442838" w:rsidRDefault="00097E98" w:rsidP="000F163C">
            <w:pPr>
              <w:rPr>
                <w:sz w:val="24"/>
              </w:rPr>
            </w:pPr>
          </w:p>
        </w:tc>
      </w:tr>
      <w:tr w:rsidR="00097E98" w:rsidRPr="00442838" w14:paraId="363AE0E5" w14:textId="77777777" w:rsidTr="000F163C">
        <w:tc>
          <w:tcPr>
            <w:tcW w:w="3596" w:type="dxa"/>
          </w:tcPr>
          <w:p w14:paraId="67E9C974" w14:textId="77777777" w:rsidR="00097E98" w:rsidRPr="00442838" w:rsidRDefault="00097E98" w:rsidP="000F163C">
            <w:pPr>
              <w:rPr>
                <w:sz w:val="24"/>
              </w:rPr>
            </w:pPr>
          </w:p>
        </w:tc>
        <w:tc>
          <w:tcPr>
            <w:tcW w:w="3597" w:type="dxa"/>
          </w:tcPr>
          <w:p w14:paraId="0EE25178" w14:textId="77777777" w:rsidR="00097E98" w:rsidRPr="00442838" w:rsidRDefault="00097E98" w:rsidP="000F163C">
            <w:pPr>
              <w:rPr>
                <w:sz w:val="24"/>
              </w:rPr>
            </w:pPr>
          </w:p>
        </w:tc>
        <w:tc>
          <w:tcPr>
            <w:tcW w:w="3597" w:type="dxa"/>
          </w:tcPr>
          <w:p w14:paraId="1B5C1268" w14:textId="77777777" w:rsidR="00097E98" w:rsidRPr="00442838" w:rsidRDefault="00097E98" w:rsidP="000F163C">
            <w:pPr>
              <w:rPr>
                <w:sz w:val="24"/>
              </w:rPr>
            </w:pPr>
          </w:p>
        </w:tc>
      </w:tr>
    </w:tbl>
    <w:p w14:paraId="0BD2851D" w14:textId="77777777" w:rsidR="00097E98" w:rsidRPr="00442838" w:rsidRDefault="00097E98" w:rsidP="00097E98">
      <w:pPr>
        <w:rPr>
          <w:sz w:val="24"/>
        </w:rPr>
      </w:pPr>
    </w:p>
    <w:p w14:paraId="26496DCC" w14:textId="77777777" w:rsidR="00097E98" w:rsidRPr="00442838" w:rsidRDefault="00097E98" w:rsidP="00097E98">
      <w:pPr>
        <w:rPr>
          <w:sz w:val="24"/>
        </w:rPr>
      </w:pPr>
      <w:r w:rsidRPr="00442838">
        <w:rPr>
          <w:sz w:val="24"/>
        </w:rPr>
        <w:t>Sprites:</w:t>
      </w:r>
    </w:p>
    <w:p w14:paraId="6A05F0CA" w14:textId="77777777" w:rsidR="00097E98" w:rsidRPr="00442838" w:rsidRDefault="00097E98" w:rsidP="00097E98">
      <w:pPr>
        <w:rPr>
          <w:sz w:val="24"/>
        </w:rPr>
      </w:pPr>
      <w:r w:rsidRPr="00442838">
        <w:rPr>
          <w:sz w:val="24"/>
        </w:rPr>
        <w:br w:type="page"/>
      </w:r>
    </w:p>
    <w:p w14:paraId="00F372BE" w14:textId="77777777" w:rsidR="00097E98" w:rsidRPr="00442838" w:rsidRDefault="00097E98" w:rsidP="00097E98">
      <w:pPr>
        <w:rPr>
          <w:sz w:val="24"/>
        </w:rPr>
      </w:pPr>
      <w:r w:rsidRPr="00442838">
        <w:rPr>
          <w:sz w:val="24"/>
        </w:rPr>
        <w:lastRenderedPageBreak/>
        <w:t>Family Page</w:t>
      </w:r>
    </w:p>
    <w:p w14:paraId="168592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D41E5C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7DFBCC8" w14:textId="77777777" w:rsidTr="000F163C">
        <w:trPr>
          <w:trHeight w:val="896"/>
        </w:trPr>
        <w:tc>
          <w:tcPr>
            <w:tcW w:w="1251" w:type="dxa"/>
          </w:tcPr>
          <w:p w14:paraId="0419DB55" w14:textId="77777777" w:rsidR="00097E98" w:rsidRPr="00442838" w:rsidRDefault="00097E98" w:rsidP="000F163C">
            <w:pPr>
              <w:spacing w:line="360" w:lineRule="auto"/>
            </w:pPr>
            <w:r w:rsidRPr="00442838">
              <w:t>Pokemon</w:t>
            </w:r>
          </w:p>
          <w:p w14:paraId="6EFFEC48" w14:textId="77777777" w:rsidR="00097E98" w:rsidRPr="00442838" w:rsidRDefault="00097E98" w:rsidP="000F163C">
            <w:pPr>
              <w:spacing w:line="360" w:lineRule="auto"/>
            </w:pPr>
            <w:r w:rsidRPr="00442838">
              <w:t>Name</w:t>
            </w:r>
          </w:p>
        </w:tc>
        <w:tc>
          <w:tcPr>
            <w:tcW w:w="1652" w:type="dxa"/>
          </w:tcPr>
          <w:p w14:paraId="6B1888A4" w14:textId="77777777" w:rsidR="00097E98" w:rsidRPr="00442838" w:rsidRDefault="00097E98" w:rsidP="000F163C">
            <w:pPr>
              <w:spacing w:line="360" w:lineRule="auto"/>
            </w:pPr>
            <w:r w:rsidRPr="00442838">
              <w:t>Pokemon Number</w:t>
            </w:r>
          </w:p>
        </w:tc>
        <w:tc>
          <w:tcPr>
            <w:tcW w:w="3719" w:type="dxa"/>
          </w:tcPr>
          <w:p w14:paraId="273EF530" w14:textId="77777777" w:rsidR="00097E98" w:rsidRPr="00442838" w:rsidRDefault="00097E98" w:rsidP="000F163C">
            <w:pPr>
              <w:spacing w:line="360" w:lineRule="auto"/>
            </w:pPr>
            <w:r w:rsidRPr="00442838">
              <w:t>Base Stats</w:t>
            </w:r>
          </w:p>
          <w:p w14:paraId="355104C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0315E67" w14:textId="77777777" w:rsidR="00097E98" w:rsidRPr="00442838" w:rsidRDefault="00097E98" w:rsidP="000F163C">
            <w:pPr>
              <w:spacing w:line="360" w:lineRule="auto"/>
            </w:pPr>
            <w:r w:rsidRPr="00442838">
              <w:t>Ability</w:t>
            </w:r>
          </w:p>
        </w:tc>
        <w:tc>
          <w:tcPr>
            <w:tcW w:w="724" w:type="dxa"/>
          </w:tcPr>
          <w:p w14:paraId="00FF3E8F" w14:textId="77777777" w:rsidR="00097E98" w:rsidRPr="00442838" w:rsidRDefault="00097E98" w:rsidP="000F163C">
            <w:pPr>
              <w:spacing w:line="360" w:lineRule="auto"/>
            </w:pPr>
            <w:r w:rsidRPr="00442838">
              <w:t>Type 1</w:t>
            </w:r>
          </w:p>
        </w:tc>
        <w:tc>
          <w:tcPr>
            <w:tcW w:w="724" w:type="dxa"/>
          </w:tcPr>
          <w:p w14:paraId="5B0F9CB6" w14:textId="77777777" w:rsidR="00097E98" w:rsidRPr="00442838" w:rsidRDefault="00097E98" w:rsidP="000F163C">
            <w:pPr>
              <w:spacing w:line="360" w:lineRule="auto"/>
            </w:pPr>
            <w:r w:rsidRPr="00442838">
              <w:t>Type 2</w:t>
            </w:r>
          </w:p>
        </w:tc>
        <w:tc>
          <w:tcPr>
            <w:tcW w:w="1976" w:type="dxa"/>
          </w:tcPr>
          <w:p w14:paraId="00FBD324" w14:textId="77777777" w:rsidR="00097E98" w:rsidRPr="00442838" w:rsidRDefault="00097E98" w:rsidP="000F163C">
            <w:pPr>
              <w:spacing w:line="360" w:lineRule="auto"/>
            </w:pPr>
            <w:r w:rsidRPr="00442838">
              <w:t>Evolution</w:t>
            </w:r>
          </w:p>
        </w:tc>
      </w:tr>
      <w:tr w:rsidR="00097E98" w:rsidRPr="00442838" w14:paraId="5305FE0B" w14:textId="77777777" w:rsidTr="000F163C">
        <w:trPr>
          <w:trHeight w:val="454"/>
        </w:trPr>
        <w:tc>
          <w:tcPr>
            <w:tcW w:w="1251" w:type="dxa"/>
          </w:tcPr>
          <w:p w14:paraId="3D5A210B" w14:textId="77777777" w:rsidR="00097E98" w:rsidRPr="00442838" w:rsidRDefault="00097E98" w:rsidP="000F163C">
            <w:pPr>
              <w:spacing w:line="360" w:lineRule="auto"/>
            </w:pPr>
          </w:p>
        </w:tc>
        <w:tc>
          <w:tcPr>
            <w:tcW w:w="1652" w:type="dxa"/>
          </w:tcPr>
          <w:p w14:paraId="45B286E0" w14:textId="77777777" w:rsidR="00097E98" w:rsidRPr="00442838" w:rsidRDefault="00097E98" w:rsidP="000F163C">
            <w:pPr>
              <w:spacing w:line="360" w:lineRule="auto"/>
            </w:pPr>
          </w:p>
        </w:tc>
        <w:tc>
          <w:tcPr>
            <w:tcW w:w="3719" w:type="dxa"/>
          </w:tcPr>
          <w:p w14:paraId="6CED1E15" w14:textId="77777777" w:rsidR="00097E98" w:rsidRPr="00442838" w:rsidRDefault="00097E98" w:rsidP="000F163C">
            <w:pPr>
              <w:spacing w:line="360" w:lineRule="auto"/>
            </w:pPr>
          </w:p>
        </w:tc>
        <w:tc>
          <w:tcPr>
            <w:tcW w:w="880" w:type="dxa"/>
          </w:tcPr>
          <w:p w14:paraId="5FA7FC3F" w14:textId="77777777" w:rsidR="00097E98" w:rsidRPr="00442838" w:rsidRDefault="00097E98" w:rsidP="000F163C">
            <w:pPr>
              <w:spacing w:line="360" w:lineRule="auto"/>
            </w:pPr>
          </w:p>
        </w:tc>
        <w:tc>
          <w:tcPr>
            <w:tcW w:w="724" w:type="dxa"/>
          </w:tcPr>
          <w:p w14:paraId="4A84D706" w14:textId="77777777" w:rsidR="00097E98" w:rsidRPr="00442838" w:rsidRDefault="00097E98" w:rsidP="000F163C">
            <w:pPr>
              <w:spacing w:line="360" w:lineRule="auto"/>
            </w:pPr>
          </w:p>
        </w:tc>
        <w:tc>
          <w:tcPr>
            <w:tcW w:w="724" w:type="dxa"/>
          </w:tcPr>
          <w:p w14:paraId="6539EEB9" w14:textId="77777777" w:rsidR="00097E98" w:rsidRPr="00442838" w:rsidRDefault="00097E98" w:rsidP="000F163C">
            <w:pPr>
              <w:spacing w:line="360" w:lineRule="auto"/>
            </w:pPr>
          </w:p>
        </w:tc>
        <w:tc>
          <w:tcPr>
            <w:tcW w:w="1976" w:type="dxa"/>
          </w:tcPr>
          <w:p w14:paraId="7A881E79" w14:textId="77777777" w:rsidR="00097E98" w:rsidRPr="00442838" w:rsidRDefault="00097E98" w:rsidP="000F163C">
            <w:pPr>
              <w:spacing w:line="360" w:lineRule="auto"/>
            </w:pPr>
          </w:p>
        </w:tc>
      </w:tr>
      <w:tr w:rsidR="00097E98" w:rsidRPr="00442838" w14:paraId="30020F3F" w14:textId="77777777" w:rsidTr="000F163C">
        <w:trPr>
          <w:trHeight w:val="441"/>
        </w:trPr>
        <w:tc>
          <w:tcPr>
            <w:tcW w:w="1251" w:type="dxa"/>
          </w:tcPr>
          <w:p w14:paraId="27EFD007" w14:textId="77777777" w:rsidR="00097E98" w:rsidRPr="00442838" w:rsidRDefault="00097E98" w:rsidP="000F163C">
            <w:pPr>
              <w:spacing w:line="360" w:lineRule="auto"/>
            </w:pPr>
          </w:p>
        </w:tc>
        <w:tc>
          <w:tcPr>
            <w:tcW w:w="1652" w:type="dxa"/>
          </w:tcPr>
          <w:p w14:paraId="360C62D4" w14:textId="77777777" w:rsidR="00097E98" w:rsidRPr="00442838" w:rsidRDefault="00097E98" w:rsidP="000F163C">
            <w:pPr>
              <w:spacing w:line="360" w:lineRule="auto"/>
            </w:pPr>
          </w:p>
        </w:tc>
        <w:tc>
          <w:tcPr>
            <w:tcW w:w="3719" w:type="dxa"/>
          </w:tcPr>
          <w:p w14:paraId="14382108" w14:textId="77777777" w:rsidR="00097E98" w:rsidRPr="00442838" w:rsidRDefault="00097E98" w:rsidP="000F163C">
            <w:pPr>
              <w:spacing w:line="360" w:lineRule="auto"/>
            </w:pPr>
          </w:p>
        </w:tc>
        <w:tc>
          <w:tcPr>
            <w:tcW w:w="880" w:type="dxa"/>
          </w:tcPr>
          <w:p w14:paraId="4857E45B" w14:textId="77777777" w:rsidR="00097E98" w:rsidRPr="00442838" w:rsidRDefault="00097E98" w:rsidP="000F163C">
            <w:pPr>
              <w:spacing w:line="360" w:lineRule="auto"/>
            </w:pPr>
          </w:p>
        </w:tc>
        <w:tc>
          <w:tcPr>
            <w:tcW w:w="724" w:type="dxa"/>
          </w:tcPr>
          <w:p w14:paraId="6EE05697" w14:textId="77777777" w:rsidR="00097E98" w:rsidRPr="00442838" w:rsidRDefault="00097E98" w:rsidP="000F163C">
            <w:pPr>
              <w:spacing w:line="360" w:lineRule="auto"/>
            </w:pPr>
          </w:p>
        </w:tc>
        <w:tc>
          <w:tcPr>
            <w:tcW w:w="724" w:type="dxa"/>
          </w:tcPr>
          <w:p w14:paraId="2F66CF66" w14:textId="77777777" w:rsidR="00097E98" w:rsidRPr="00442838" w:rsidRDefault="00097E98" w:rsidP="000F163C">
            <w:pPr>
              <w:spacing w:line="360" w:lineRule="auto"/>
            </w:pPr>
          </w:p>
        </w:tc>
        <w:tc>
          <w:tcPr>
            <w:tcW w:w="1976" w:type="dxa"/>
          </w:tcPr>
          <w:p w14:paraId="162F4F4E" w14:textId="77777777" w:rsidR="00097E98" w:rsidRPr="00442838" w:rsidRDefault="00097E98" w:rsidP="000F163C">
            <w:pPr>
              <w:spacing w:line="360" w:lineRule="auto"/>
            </w:pPr>
          </w:p>
        </w:tc>
      </w:tr>
      <w:tr w:rsidR="00097E98" w:rsidRPr="00442838" w14:paraId="6443F3A7" w14:textId="77777777" w:rsidTr="000F163C">
        <w:trPr>
          <w:trHeight w:val="441"/>
        </w:trPr>
        <w:tc>
          <w:tcPr>
            <w:tcW w:w="1251" w:type="dxa"/>
          </w:tcPr>
          <w:p w14:paraId="5A0FA84C" w14:textId="77777777" w:rsidR="00097E98" w:rsidRPr="00442838" w:rsidRDefault="00097E98" w:rsidP="000F163C">
            <w:pPr>
              <w:spacing w:line="360" w:lineRule="auto"/>
            </w:pPr>
          </w:p>
        </w:tc>
        <w:tc>
          <w:tcPr>
            <w:tcW w:w="1652" w:type="dxa"/>
          </w:tcPr>
          <w:p w14:paraId="25B83F3B" w14:textId="77777777" w:rsidR="00097E98" w:rsidRPr="00442838" w:rsidRDefault="00097E98" w:rsidP="000F163C">
            <w:pPr>
              <w:spacing w:line="360" w:lineRule="auto"/>
            </w:pPr>
          </w:p>
        </w:tc>
        <w:tc>
          <w:tcPr>
            <w:tcW w:w="3719" w:type="dxa"/>
          </w:tcPr>
          <w:p w14:paraId="285E892F" w14:textId="77777777" w:rsidR="00097E98" w:rsidRPr="00442838" w:rsidRDefault="00097E98" w:rsidP="000F163C">
            <w:pPr>
              <w:spacing w:line="360" w:lineRule="auto"/>
            </w:pPr>
          </w:p>
        </w:tc>
        <w:tc>
          <w:tcPr>
            <w:tcW w:w="880" w:type="dxa"/>
          </w:tcPr>
          <w:p w14:paraId="4DC1A63E" w14:textId="77777777" w:rsidR="00097E98" w:rsidRPr="00442838" w:rsidRDefault="00097E98" w:rsidP="000F163C">
            <w:pPr>
              <w:spacing w:line="360" w:lineRule="auto"/>
            </w:pPr>
          </w:p>
        </w:tc>
        <w:tc>
          <w:tcPr>
            <w:tcW w:w="724" w:type="dxa"/>
          </w:tcPr>
          <w:p w14:paraId="19136E05" w14:textId="77777777" w:rsidR="00097E98" w:rsidRPr="00442838" w:rsidRDefault="00097E98" w:rsidP="000F163C">
            <w:pPr>
              <w:spacing w:line="360" w:lineRule="auto"/>
            </w:pPr>
          </w:p>
        </w:tc>
        <w:tc>
          <w:tcPr>
            <w:tcW w:w="724" w:type="dxa"/>
          </w:tcPr>
          <w:p w14:paraId="197072F6" w14:textId="77777777" w:rsidR="00097E98" w:rsidRPr="00442838" w:rsidRDefault="00097E98" w:rsidP="000F163C">
            <w:pPr>
              <w:spacing w:line="360" w:lineRule="auto"/>
            </w:pPr>
          </w:p>
        </w:tc>
        <w:tc>
          <w:tcPr>
            <w:tcW w:w="1976" w:type="dxa"/>
          </w:tcPr>
          <w:p w14:paraId="09F7033D" w14:textId="77777777" w:rsidR="00097E98" w:rsidRPr="00442838" w:rsidRDefault="00097E98" w:rsidP="000F163C">
            <w:pPr>
              <w:spacing w:line="360" w:lineRule="auto"/>
            </w:pPr>
          </w:p>
        </w:tc>
      </w:tr>
      <w:tr w:rsidR="00097E98" w:rsidRPr="00442838" w14:paraId="505EEF48" w14:textId="77777777" w:rsidTr="000F163C">
        <w:trPr>
          <w:trHeight w:val="896"/>
        </w:trPr>
        <w:tc>
          <w:tcPr>
            <w:tcW w:w="1251" w:type="dxa"/>
          </w:tcPr>
          <w:p w14:paraId="1DE74C39" w14:textId="77777777" w:rsidR="00097E98" w:rsidRPr="00442838" w:rsidRDefault="00097E98" w:rsidP="000F163C">
            <w:pPr>
              <w:spacing w:line="360" w:lineRule="auto"/>
            </w:pPr>
          </w:p>
        </w:tc>
        <w:tc>
          <w:tcPr>
            <w:tcW w:w="1652" w:type="dxa"/>
          </w:tcPr>
          <w:p w14:paraId="4D63F887" w14:textId="77777777" w:rsidR="00097E98" w:rsidRPr="00442838" w:rsidRDefault="00097E98" w:rsidP="000F163C">
            <w:pPr>
              <w:spacing w:line="360" w:lineRule="auto"/>
            </w:pPr>
          </w:p>
        </w:tc>
        <w:tc>
          <w:tcPr>
            <w:tcW w:w="3719" w:type="dxa"/>
          </w:tcPr>
          <w:p w14:paraId="0F423A5F" w14:textId="77777777" w:rsidR="00097E98" w:rsidRPr="00442838" w:rsidRDefault="00097E98" w:rsidP="000F163C">
            <w:pPr>
              <w:spacing w:line="360" w:lineRule="auto"/>
            </w:pPr>
          </w:p>
        </w:tc>
        <w:tc>
          <w:tcPr>
            <w:tcW w:w="880" w:type="dxa"/>
          </w:tcPr>
          <w:p w14:paraId="7AC6147E" w14:textId="77777777" w:rsidR="00097E98" w:rsidRPr="00442838" w:rsidRDefault="00097E98" w:rsidP="000F163C">
            <w:pPr>
              <w:spacing w:line="360" w:lineRule="auto"/>
            </w:pPr>
          </w:p>
        </w:tc>
        <w:tc>
          <w:tcPr>
            <w:tcW w:w="724" w:type="dxa"/>
          </w:tcPr>
          <w:p w14:paraId="1C0D18A4" w14:textId="77777777" w:rsidR="00097E98" w:rsidRPr="00442838" w:rsidRDefault="00097E98" w:rsidP="000F163C">
            <w:pPr>
              <w:spacing w:line="360" w:lineRule="auto"/>
            </w:pPr>
          </w:p>
        </w:tc>
        <w:tc>
          <w:tcPr>
            <w:tcW w:w="724" w:type="dxa"/>
          </w:tcPr>
          <w:p w14:paraId="3D771096" w14:textId="77777777" w:rsidR="00097E98" w:rsidRPr="00442838" w:rsidRDefault="00097E98" w:rsidP="000F163C">
            <w:pPr>
              <w:spacing w:line="360" w:lineRule="auto"/>
            </w:pPr>
          </w:p>
        </w:tc>
        <w:tc>
          <w:tcPr>
            <w:tcW w:w="1976" w:type="dxa"/>
          </w:tcPr>
          <w:p w14:paraId="1BC42F80" w14:textId="77777777" w:rsidR="00097E98" w:rsidRPr="00442838" w:rsidRDefault="00097E98" w:rsidP="000F163C">
            <w:pPr>
              <w:spacing w:line="360" w:lineRule="auto"/>
            </w:pPr>
          </w:p>
        </w:tc>
      </w:tr>
    </w:tbl>
    <w:p w14:paraId="650E7652" w14:textId="77777777" w:rsidR="00097E98" w:rsidRPr="00442838" w:rsidRDefault="00097E98" w:rsidP="00097E98">
      <w:pPr>
        <w:rPr>
          <w:sz w:val="24"/>
        </w:rPr>
      </w:pPr>
    </w:p>
    <w:p w14:paraId="76DE077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DD08EC" w14:textId="77777777" w:rsidTr="000F163C">
        <w:tc>
          <w:tcPr>
            <w:tcW w:w="3596" w:type="dxa"/>
          </w:tcPr>
          <w:p w14:paraId="3ED18513" w14:textId="77777777" w:rsidR="00097E98" w:rsidRPr="00442838" w:rsidRDefault="00097E98" w:rsidP="000F163C">
            <w:pPr>
              <w:rPr>
                <w:sz w:val="24"/>
              </w:rPr>
            </w:pPr>
          </w:p>
        </w:tc>
        <w:tc>
          <w:tcPr>
            <w:tcW w:w="3597" w:type="dxa"/>
          </w:tcPr>
          <w:p w14:paraId="06EAF4C2" w14:textId="77777777" w:rsidR="00097E98" w:rsidRPr="00442838" w:rsidRDefault="00097E98" w:rsidP="000F163C">
            <w:pPr>
              <w:rPr>
                <w:sz w:val="24"/>
              </w:rPr>
            </w:pPr>
          </w:p>
        </w:tc>
        <w:tc>
          <w:tcPr>
            <w:tcW w:w="3597" w:type="dxa"/>
          </w:tcPr>
          <w:p w14:paraId="7EBC7B8F" w14:textId="77777777" w:rsidR="00097E98" w:rsidRPr="00442838" w:rsidRDefault="00097E98" w:rsidP="000F163C">
            <w:pPr>
              <w:rPr>
                <w:sz w:val="24"/>
              </w:rPr>
            </w:pPr>
          </w:p>
        </w:tc>
      </w:tr>
      <w:tr w:rsidR="00097E98" w:rsidRPr="00442838" w14:paraId="009CF71E" w14:textId="77777777" w:rsidTr="000F163C">
        <w:tc>
          <w:tcPr>
            <w:tcW w:w="3596" w:type="dxa"/>
          </w:tcPr>
          <w:p w14:paraId="7DAC15D4" w14:textId="77777777" w:rsidR="00097E98" w:rsidRPr="00442838" w:rsidRDefault="00097E98" w:rsidP="000F163C">
            <w:pPr>
              <w:rPr>
                <w:sz w:val="24"/>
              </w:rPr>
            </w:pPr>
          </w:p>
        </w:tc>
        <w:tc>
          <w:tcPr>
            <w:tcW w:w="3597" w:type="dxa"/>
          </w:tcPr>
          <w:p w14:paraId="4DCE6CE3" w14:textId="77777777" w:rsidR="00097E98" w:rsidRPr="00442838" w:rsidRDefault="00097E98" w:rsidP="000F163C">
            <w:pPr>
              <w:rPr>
                <w:sz w:val="24"/>
              </w:rPr>
            </w:pPr>
          </w:p>
        </w:tc>
        <w:tc>
          <w:tcPr>
            <w:tcW w:w="3597" w:type="dxa"/>
          </w:tcPr>
          <w:p w14:paraId="03341882" w14:textId="77777777" w:rsidR="00097E98" w:rsidRPr="00442838" w:rsidRDefault="00097E98" w:rsidP="000F163C">
            <w:pPr>
              <w:rPr>
                <w:sz w:val="24"/>
              </w:rPr>
            </w:pPr>
          </w:p>
        </w:tc>
      </w:tr>
    </w:tbl>
    <w:p w14:paraId="20C0DCBF" w14:textId="77777777" w:rsidR="00097E98" w:rsidRPr="00442838" w:rsidRDefault="00097E98" w:rsidP="00097E98">
      <w:pPr>
        <w:rPr>
          <w:sz w:val="24"/>
        </w:rPr>
      </w:pPr>
    </w:p>
    <w:p w14:paraId="21E14142" w14:textId="77777777" w:rsidR="00097E98" w:rsidRPr="00442838" w:rsidRDefault="00097E98" w:rsidP="00097E98">
      <w:pPr>
        <w:rPr>
          <w:sz w:val="24"/>
        </w:rPr>
      </w:pPr>
      <w:r w:rsidRPr="00442838">
        <w:rPr>
          <w:sz w:val="24"/>
        </w:rPr>
        <w:t>Sprites:</w:t>
      </w:r>
    </w:p>
    <w:p w14:paraId="5991384F" w14:textId="77777777" w:rsidR="00097E98" w:rsidRPr="00442838" w:rsidRDefault="00097E98" w:rsidP="00097E98">
      <w:pPr>
        <w:rPr>
          <w:sz w:val="24"/>
        </w:rPr>
      </w:pPr>
      <w:r w:rsidRPr="00442838">
        <w:rPr>
          <w:sz w:val="24"/>
        </w:rPr>
        <w:br w:type="page"/>
      </w:r>
    </w:p>
    <w:p w14:paraId="332A2127" w14:textId="77777777" w:rsidR="00097E98" w:rsidRPr="00442838" w:rsidRDefault="00097E98" w:rsidP="00097E98">
      <w:pPr>
        <w:rPr>
          <w:sz w:val="24"/>
        </w:rPr>
      </w:pPr>
      <w:r w:rsidRPr="00442838">
        <w:rPr>
          <w:sz w:val="24"/>
        </w:rPr>
        <w:lastRenderedPageBreak/>
        <w:t>Family Page</w:t>
      </w:r>
    </w:p>
    <w:p w14:paraId="7246AD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72946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7CA68F" w14:textId="77777777" w:rsidTr="000F163C">
        <w:trPr>
          <w:trHeight w:val="896"/>
        </w:trPr>
        <w:tc>
          <w:tcPr>
            <w:tcW w:w="1251" w:type="dxa"/>
          </w:tcPr>
          <w:p w14:paraId="72B2EC08" w14:textId="77777777" w:rsidR="00097E98" w:rsidRPr="00442838" w:rsidRDefault="00097E98" w:rsidP="000F163C">
            <w:pPr>
              <w:spacing w:line="360" w:lineRule="auto"/>
            </w:pPr>
            <w:r w:rsidRPr="00442838">
              <w:t>Pokemon</w:t>
            </w:r>
          </w:p>
          <w:p w14:paraId="5515E1D8" w14:textId="77777777" w:rsidR="00097E98" w:rsidRPr="00442838" w:rsidRDefault="00097E98" w:rsidP="000F163C">
            <w:pPr>
              <w:spacing w:line="360" w:lineRule="auto"/>
            </w:pPr>
            <w:r w:rsidRPr="00442838">
              <w:t>Name</w:t>
            </w:r>
          </w:p>
        </w:tc>
        <w:tc>
          <w:tcPr>
            <w:tcW w:w="1652" w:type="dxa"/>
          </w:tcPr>
          <w:p w14:paraId="43860DE2" w14:textId="77777777" w:rsidR="00097E98" w:rsidRPr="00442838" w:rsidRDefault="00097E98" w:rsidP="000F163C">
            <w:pPr>
              <w:spacing w:line="360" w:lineRule="auto"/>
            </w:pPr>
            <w:r w:rsidRPr="00442838">
              <w:t>Pokemon Number</w:t>
            </w:r>
          </w:p>
        </w:tc>
        <w:tc>
          <w:tcPr>
            <w:tcW w:w="3719" w:type="dxa"/>
          </w:tcPr>
          <w:p w14:paraId="08CF7EF5" w14:textId="77777777" w:rsidR="00097E98" w:rsidRPr="00442838" w:rsidRDefault="00097E98" w:rsidP="000F163C">
            <w:pPr>
              <w:spacing w:line="360" w:lineRule="auto"/>
            </w:pPr>
            <w:r w:rsidRPr="00442838">
              <w:t>Base Stats</w:t>
            </w:r>
          </w:p>
          <w:p w14:paraId="1B46270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D5480A6" w14:textId="77777777" w:rsidR="00097E98" w:rsidRPr="00442838" w:rsidRDefault="00097E98" w:rsidP="000F163C">
            <w:pPr>
              <w:spacing w:line="360" w:lineRule="auto"/>
            </w:pPr>
            <w:r w:rsidRPr="00442838">
              <w:t>Ability</w:t>
            </w:r>
          </w:p>
        </w:tc>
        <w:tc>
          <w:tcPr>
            <w:tcW w:w="724" w:type="dxa"/>
          </w:tcPr>
          <w:p w14:paraId="5DD84E39" w14:textId="77777777" w:rsidR="00097E98" w:rsidRPr="00442838" w:rsidRDefault="00097E98" w:rsidP="000F163C">
            <w:pPr>
              <w:spacing w:line="360" w:lineRule="auto"/>
            </w:pPr>
            <w:r w:rsidRPr="00442838">
              <w:t>Type 1</w:t>
            </w:r>
          </w:p>
        </w:tc>
        <w:tc>
          <w:tcPr>
            <w:tcW w:w="724" w:type="dxa"/>
          </w:tcPr>
          <w:p w14:paraId="4E3DCC87" w14:textId="77777777" w:rsidR="00097E98" w:rsidRPr="00442838" w:rsidRDefault="00097E98" w:rsidP="000F163C">
            <w:pPr>
              <w:spacing w:line="360" w:lineRule="auto"/>
            </w:pPr>
            <w:r w:rsidRPr="00442838">
              <w:t>Type 2</w:t>
            </w:r>
          </w:p>
        </w:tc>
        <w:tc>
          <w:tcPr>
            <w:tcW w:w="1976" w:type="dxa"/>
          </w:tcPr>
          <w:p w14:paraId="33DC3F7E" w14:textId="77777777" w:rsidR="00097E98" w:rsidRPr="00442838" w:rsidRDefault="00097E98" w:rsidP="000F163C">
            <w:pPr>
              <w:spacing w:line="360" w:lineRule="auto"/>
            </w:pPr>
            <w:r w:rsidRPr="00442838">
              <w:t>Evolution</w:t>
            </w:r>
          </w:p>
        </w:tc>
      </w:tr>
      <w:tr w:rsidR="00097E98" w:rsidRPr="00442838" w14:paraId="59A440E3" w14:textId="77777777" w:rsidTr="000F163C">
        <w:trPr>
          <w:trHeight w:val="454"/>
        </w:trPr>
        <w:tc>
          <w:tcPr>
            <w:tcW w:w="1251" w:type="dxa"/>
          </w:tcPr>
          <w:p w14:paraId="000E7101" w14:textId="77777777" w:rsidR="00097E98" w:rsidRPr="00442838" w:rsidRDefault="00097E98" w:rsidP="000F163C">
            <w:pPr>
              <w:spacing w:line="360" w:lineRule="auto"/>
            </w:pPr>
          </w:p>
        </w:tc>
        <w:tc>
          <w:tcPr>
            <w:tcW w:w="1652" w:type="dxa"/>
          </w:tcPr>
          <w:p w14:paraId="4511D78E" w14:textId="77777777" w:rsidR="00097E98" w:rsidRPr="00442838" w:rsidRDefault="00097E98" w:rsidP="000F163C">
            <w:pPr>
              <w:spacing w:line="360" w:lineRule="auto"/>
            </w:pPr>
          </w:p>
        </w:tc>
        <w:tc>
          <w:tcPr>
            <w:tcW w:w="3719" w:type="dxa"/>
          </w:tcPr>
          <w:p w14:paraId="58873229" w14:textId="77777777" w:rsidR="00097E98" w:rsidRPr="00442838" w:rsidRDefault="00097E98" w:rsidP="000F163C">
            <w:pPr>
              <w:spacing w:line="360" w:lineRule="auto"/>
            </w:pPr>
          </w:p>
        </w:tc>
        <w:tc>
          <w:tcPr>
            <w:tcW w:w="880" w:type="dxa"/>
          </w:tcPr>
          <w:p w14:paraId="559C32A0" w14:textId="77777777" w:rsidR="00097E98" w:rsidRPr="00442838" w:rsidRDefault="00097E98" w:rsidP="000F163C">
            <w:pPr>
              <w:spacing w:line="360" w:lineRule="auto"/>
            </w:pPr>
          </w:p>
        </w:tc>
        <w:tc>
          <w:tcPr>
            <w:tcW w:w="724" w:type="dxa"/>
          </w:tcPr>
          <w:p w14:paraId="644EF4E5" w14:textId="77777777" w:rsidR="00097E98" w:rsidRPr="00442838" w:rsidRDefault="00097E98" w:rsidP="000F163C">
            <w:pPr>
              <w:spacing w:line="360" w:lineRule="auto"/>
            </w:pPr>
          </w:p>
        </w:tc>
        <w:tc>
          <w:tcPr>
            <w:tcW w:w="724" w:type="dxa"/>
          </w:tcPr>
          <w:p w14:paraId="4415EE0D" w14:textId="77777777" w:rsidR="00097E98" w:rsidRPr="00442838" w:rsidRDefault="00097E98" w:rsidP="000F163C">
            <w:pPr>
              <w:spacing w:line="360" w:lineRule="auto"/>
            </w:pPr>
          </w:p>
        </w:tc>
        <w:tc>
          <w:tcPr>
            <w:tcW w:w="1976" w:type="dxa"/>
          </w:tcPr>
          <w:p w14:paraId="185A420A" w14:textId="77777777" w:rsidR="00097E98" w:rsidRPr="00442838" w:rsidRDefault="00097E98" w:rsidP="000F163C">
            <w:pPr>
              <w:spacing w:line="360" w:lineRule="auto"/>
            </w:pPr>
          </w:p>
        </w:tc>
      </w:tr>
      <w:tr w:rsidR="00097E98" w:rsidRPr="00442838" w14:paraId="06E3BDAA" w14:textId="77777777" w:rsidTr="000F163C">
        <w:trPr>
          <w:trHeight w:val="441"/>
        </w:trPr>
        <w:tc>
          <w:tcPr>
            <w:tcW w:w="1251" w:type="dxa"/>
          </w:tcPr>
          <w:p w14:paraId="0D5A3AB5" w14:textId="77777777" w:rsidR="00097E98" w:rsidRPr="00442838" w:rsidRDefault="00097E98" w:rsidP="000F163C">
            <w:pPr>
              <w:spacing w:line="360" w:lineRule="auto"/>
            </w:pPr>
          </w:p>
        </w:tc>
        <w:tc>
          <w:tcPr>
            <w:tcW w:w="1652" w:type="dxa"/>
          </w:tcPr>
          <w:p w14:paraId="598AD6FE" w14:textId="77777777" w:rsidR="00097E98" w:rsidRPr="00442838" w:rsidRDefault="00097E98" w:rsidP="000F163C">
            <w:pPr>
              <w:spacing w:line="360" w:lineRule="auto"/>
            </w:pPr>
          </w:p>
        </w:tc>
        <w:tc>
          <w:tcPr>
            <w:tcW w:w="3719" w:type="dxa"/>
          </w:tcPr>
          <w:p w14:paraId="3E66B2AE" w14:textId="77777777" w:rsidR="00097E98" w:rsidRPr="00442838" w:rsidRDefault="00097E98" w:rsidP="000F163C">
            <w:pPr>
              <w:spacing w:line="360" w:lineRule="auto"/>
            </w:pPr>
          </w:p>
        </w:tc>
        <w:tc>
          <w:tcPr>
            <w:tcW w:w="880" w:type="dxa"/>
          </w:tcPr>
          <w:p w14:paraId="04E17FFA" w14:textId="77777777" w:rsidR="00097E98" w:rsidRPr="00442838" w:rsidRDefault="00097E98" w:rsidP="000F163C">
            <w:pPr>
              <w:spacing w:line="360" w:lineRule="auto"/>
            </w:pPr>
          </w:p>
        </w:tc>
        <w:tc>
          <w:tcPr>
            <w:tcW w:w="724" w:type="dxa"/>
          </w:tcPr>
          <w:p w14:paraId="59F7473A" w14:textId="77777777" w:rsidR="00097E98" w:rsidRPr="00442838" w:rsidRDefault="00097E98" w:rsidP="000F163C">
            <w:pPr>
              <w:spacing w:line="360" w:lineRule="auto"/>
            </w:pPr>
          </w:p>
        </w:tc>
        <w:tc>
          <w:tcPr>
            <w:tcW w:w="724" w:type="dxa"/>
          </w:tcPr>
          <w:p w14:paraId="7E7458C1" w14:textId="77777777" w:rsidR="00097E98" w:rsidRPr="00442838" w:rsidRDefault="00097E98" w:rsidP="000F163C">
            <w:pPr>
              <w:spacing w:line="360" w:lineRule="auto"/>
            </w:pPr>
          </w:p>
        </w:tc>
        <w:tc>
          <w:tcPr>
            <w:tcW w:w="1976" w:type="dxa"/>
          </w:tcPr>
          <w:p w14:paraId="507DD867" w14:textId="77777777" w:rsidR="00097E98" w:rsidRPr="00442838" w:rsidRDefault="00097E98" w:rsidP="000F163C">
            <w:pPr>
              <w:spacing w:line="360" w:lineRule="auto"/>
            </w:pPr>
          </w:p>
        </w:tc>
      </w:tr>
      <w:tr w:rsidR="00097E98" w:rsidRPr="00442838" w14:paraId="0ADDE8A4" w14:textId="77777777" w:rsidTr="000F163C">
        <w:trPr>
          <w:trHeight w:val="441"/>
        </w:trPr>
        <w:tc>
          <w:tcPr>
            <w:tcW w:w="1251" w:type="dxa"/>
          </w:tcPr>
          <w:p w14:paraId="69EFD8DB" w14:textId="77777777" w:rsidR="00097E98" w:rsidRPr="00442838" w:rsidRDefault="00097E98" w:rsidP="000F163C">
            <w:pPr>
              <w:spacing w:line="360" w:lineRule="auto"/>
            </w:pPr>
          </w:p>
        </w:tc>
        <w:tc>
          <w:tcPr>
            <w:tcW w:w="1652" w:type="dxa"/>
          </w:tcPr>
          <w:p w14:paraId="315F28F2" w14:textId="77777777" w:rsidR="00097E98" w:rsidRPr="00442838" w:rsidRDefault="00097E98" w:rsidP="000F163C">
            <w:pPr>
              <w:spacing w:line="360" w:lineRule="auto"/>
            </w:pPr>
          </w:p>
        </w:tc>
        <w:tc>
          <w:tcPr>
            <w:tcW w:w="3719" w:type="dxa"/>
          </w:tcPr>
          <w:p w14:paraId="2AB28828" w14:textId="77777777" w:rsidR="00097E98" w:rsidRPr="00442838" w:rsidRDefault="00097E98" w:rsidP="000F163C">
            <w:pPr>
              <w:spacing w:line="360" w:lineRule="auto"/>
            </w:pPr>
          </w:p>
        </w:tc>
        <w:tc>
          <w:tcPr>
            <w:tcW w:w="880" w:type="dxa"/>
          </w:tcPr>
          <w:p w14:paraId="1E1E41DF" w14:textId="77777777" w:rsidR="00097E98" w:rsidRPr="00442838" w:rsidRDefault="00097E98" w:rsidP="000F163C">
            <w:pPr>
              <w:spacing w:line="360" w:lineRule="auto"/>
            </w:pPr>
          </w:p>
        </w:tc>
        <w:tc>
          <w:tcPr>
            <w:tcW w:w="724" w:type="dxa"/>
          </w:tcPr>
          <w:p w14:paraId="09D1CB9A" w14:textId="77777777" w:rsidR="00097E98" w:rsidRPr="00442838" w:rsidRDefault="00097E98" w:rsidP="000F163C">
            <w:pPr>
              <w:spacing w:line="360" w:lineRule="auto"/>
            </w:pPr>
          </w:p>
        </w:tc>
        <w:tc>
          <w:tcPr>
            <w:tcW w:w="724" w:type="dxa"/>
          </w:tcPr>
          <w:p w14:paraId="507C8047" w14:textId="77777777" w:rsidR="00097E98" w:rsidRPr="00442838" w:rsidRDefault="00097E98" w:rsidP="000F163C">
            <w:pPr>
              <w:spacing w:line="360" w:lineRule="auto"/>
            </w:pPr>
          </w:p>
        </w:tc>
        <w:tc>
          <w:tcPr>
            <w:tcW w:w="1976" w:type="dxa"/>
          </w:tcPr>
          <w:p w14:paraId="5351F983" w14:textId="77777777" w:rsidR="00097E98" w:rsidRPr="00442838" w:rsidRDefault="00097E98" w:rsidP="000F163C">
            <w:pPr>
              <w:spacing w:line="360" w:lineRule="auto"/>
            </w:pPr>
          </w:p>
        </w:tc>
      </w:tr>
      <w:tr w:rsidR="00097E98" w:rsidRPr="00442838" w14:paraId="5B4FD91B" w14:textId="77777777" w:rsidTr="000F163C">
        <w:trPr>
          <w:trHeight w:val="896"/>
        </w:trPr>
        <w:tc>
          <w:tcPr>
            <w:tcW w:w="1251" w:type="dxa"/>
          </w:tcPr>
          <w:p w14:paraId="7E328B14" w14:textId="77777777" w:rsidR="00097E98" w:rsidRPr="00442838" w:rsidRDefault="00097E98" w:rsidP="000F163C">
            <w:pPr>
              <w:spacing w:line="360" w:lineRule="auto"/>
            </w:pPr>
          </w:p>
        </w:tc>
        <w:tc>
          <w:tcPr>
            <w:tcW w:w="1652" w:type="dxa"/>
          </w:tcPr>
          <w:p w14:paraId="740E849C" w14:textId="77777777" w:rsidR="00097E98" w:rsidRPr="00442838" w:rsidRDefault="00097E98" w:rsidP="000F163C">
            <w:pPr>
              <w:spacing w:line="360" w:lineRule="auto"/>
            </w:pPr>
          </w:p>
        </w:tc>
        <w:tc>
          <w:tcPr>
            <w:tcW w:w="3719" w:type="dxa"/>
          </w:tcPr>
          <w:p w14:paraId="6C0248BC" w14:textId="77777777" w:rsidR="00097E98" w:rsidRPr="00442838" w:rsidRDefault="00097E98" w:rsidP="000F163C">
            <w:pPr>
              <w:spacing w:line="360" w:lineRule="auto"/>
            </w:pPr>
          </w:p>
        </w:tc>
        <w:tc>
          <w:tcPr>
            <w:tcW w:w="880" w:type="dxa"/>
          </w:tcPr>
          <w:p w14:paraId="2EAD3C13" w14:textId="77777777" w:rsidR="00097E98" w:rsidRPr="00442838" w:rsidRDefault="00097E98" w:rsidP="000F163C">
            <w:pPr>
              <w:spacing w:line="360" w:lineRule="auto"/>
            </w:pPr>
          </w:p>
        </w:tc>
        <w:tc>
          <w:tcPr>
            <w:tcW w:w="724" w:type="dxa"/>
          </w:tcPr>
          <w:p w14:paraId="46E66E68" w14:textId="77777777" w:rsidR="00097E98" w:rsidRPr="00442838" w:rsidRDefault="00097E98" w:rsidP="000F163C">
            <w:pPr>
              <w:spacing w:line="360" w:lineRule="auto"/>
            </w:pPr>
          </w:p>
        </w:tc>
        <w:tc>
          <w:tcPr>
            <w:tcW w:w="724" w:type="dxa"/>
          </w:tcPr>
          <w:p w14:paraId="11266CE4" w14:textId="77777777" w:rsidR="00097E98" w:rsidRPr="00442838" w:rsidRDefault="00097E98" w:rsidP="000F163C">
            <w:pPr>
              <w:spacing w:line="360" w:lineRule="auto"/>
            </w:pPr>
          </w:p>
        </w:tc>
        <w:tc>
          <w:tcPr>
            <w:tcW w:w="1976" w:type="dxa"/>
          </w:tcPr>
          <w:p w14:paraId="0A2C29E4" w14:textId="77777777" w:rsidR="00097E98" w:rsidRPr="00442838" w:rsidRDefault="00097E98" w:rsidP="000F163C">
            <w:pPr>
              <w:spacing w:line="360" w:lineRule="auto"/>
            </w:pPr>
          </w:p>
        </w:tc>
      </w:tr>
    </w:tbl>
    <w:p w14:paraId="2148D360" w14:textId="77777777" w:rsidR="00097E98" w:rsidRPr="00442838" w:rsidRDefault="00097E98" w:rsidP="00097E98">
      <w:pPr>
        <w:rPr>
          <w:sz w:val="24"/>
        </w:rPr>
      </w:pPr>
    </w:p>
    <w:p w14:paraId="01E1D94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0DB601B" w14:textId="77777777" w:rsidTr="000F163C">
        <w:tc>
          <w:tcPr>
            <w:tcW w:w="3596" w:type="dxa"/>
          </w:tcPr>
          <w:p w14:paraId="505A2721" w14:textId="77777777" w:rsidR="00097E98" w:rsidRPr="00442838" w:rsidRDefault="00097E98" w:rsidP="000F163C">
            <w:pPr>
              <w:rPr>
                <w:sz w:val="24"/>
              </w:rPr>
            </w:pPr>
          </w:p>
        </w:tc>
        <w:tc>
          <w:tcPr>
            <w:tcW w:w="3597" w:type="dxa"/>
          </w:tcPr>
          <w:p w14:paraId="2D9BF3C2" w14:textId="77777777" w:rsidR="00097E98" w:rsidRPr="00442838" w:rsidRDefault="00097E98" w:rsidP="000F163C">
            <w:pPr>
              <w:rPr>
                <w:sz w:val="24"/>
              </w:rPr>
            </w:pPr>
          </w:p>
        </w:tc>
        <w:tc>
          <w:tcPr>
            <w:tcW w:w="3597" w:type="dxa"/>
          </w:tcPr>
          <w:p w14:paraId="52E330FE" w14:textId="77777777" w:rsidR="00097E98" w:rsidRPr="00442838" w:rsidRDefault="00097E98" w:rsidP="000F163C">
            <w:pPr>
              <w:rPr>
                <w:sz w:val="24"/>
              </w:rPr>
            </w:pPr>
          </w:p>
        </w:tc>
      </w:tr>
      <w:tr w:rsidR="00097E98" w:rsidRPr="00442838" w14:paraId="7D9AACAC" w14:textId="77777777" w:rsidTr="000F163C">
        <w:tc>
          <w:tcPr>
            <w:tcW w:w="3596" w:type="dxa"/>
          </w:tcPr>
          <w:p w14:paraId="2B02D1DD" w14:textId="77777777" w:rsidR="00097E98" w:rsidRPr="00442838" w:rsidRDefault="00097E98" w:rsidP="000F163C">
            <w:pPr>
              <w:rPr>
                <w:sz w:val="24"/>
              </w:rPr>
            </w:pPr>
          </w:p>
        </w:tc>
        <w:tc>
          <w:tcPr>
            <w:tcW w:w="3597" w:type="dxa"/>
          </w:tcPr>
          <w:p w14:paraId="2639CE0C" w14:textId="77777777" w:rsidR="00097E98" w:rsidRPr="00442838" w:rsidRDefault="00097E98" w:rsidP="000F163C">
            <w:pPr>
              <w:rPr>
                <w:sz w:val="24"/>
              </w:rPr>
            </w:pPr>
          </w:p>
        </w:tc>
        <w:tc>
          <w:tcPr>
            <w:tcW w:w="3597" w:type="dxa"/>
          </w:tcPr>
          <w:p w14:paraId="12A27622" w14:textId="77777777" w:rsidR="00097E98" w:rsidRPr="00442838" w:rsidRDefault="00097E98" w:rsidP="000F163C">
            <w:pPr>
              <w:rPr>
                <w:sz w:val="24"/>
              </w:rPr>
            </w:pPr>
          </w:p>
        </w:tc>
      </w:tr>
    </w:tbl>
    <w:p w14:paraId="31DF36C6" w14:textId="77777777" w:rsidR="00097E98" w:rsidRPr="00442838" w:rsidRDefault="00097E98" w:rsidP="00097E98">
      <w:pPr>
        <w:rPr>
          <w:sz w:val="24"/>
        </w:rPr>
      </w:pPr>
    </w:p>
    <w:p w14:paraId="5B45202C" w14:textId="77777777" w:rsidR="00097E98" w:rsidRPr="00442838" w:rsidRDefault="00097E98" w:rsidP="00097E98">
      <w:pPr>
        <w:rPr>
          <w:sz w:val="24"/>
        </w:rPr>
      </w:pPr>
      <w:r w:rsidRPr="00442838">
        <w:rPr>
          <w:sz w:val="24"/>
        </w:rPr>
        <w:t>Sprites:</w:t>
      </w:r>
    </w:p>
    <w:p w14:paraId="05F01473" w14:textId="77777777" w:rsidR="00097E98" w:rsidRPr="00442838" w:rsidRDefault="00097E98" w:rsidP="00097E98">
      <w:pPr>
        <w:rPr>
          <w:sz w:val="24"/>
        </w:rPr>
      </w:pPr>
      <w:r w:rsidRPr="00442838">
        <w:rPr>
          <w:sz w:val="24"/>
        </w:rPr>
        <w:br w:type="page"/>
      </w:r>
    </w:p>
    <w:p w14:paraId="664D38CC" w14:textId="77777777" w:rsidR="00097E98" w:rsidRPr="00442838" w:rsidRDefault="00097E98" w:rsidP="00097E98">
      <w:pPr>
        <w:rPr>
          <w:sz w:val="24"/>
        </w:rPr>
      </w:pPr>
      <w:r w:rsidRPr="00442838">
        <w:rPr>
          <w:sz w:val="24"/>
        </w:rPr>
        <w:lastRenderedPageBreak/>
        <w:t>Family Page</w:t>
      </w:r>
    </w:p>
    <w:p w14:paraId="3B88CCB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A2263D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6C74877" w14:textId="77777777" w:rsidTr="000F163C">
        <w:trPr>
          <w:trHeight w:val="896"/>
        </w:trPr>
        <w:tc>
          <w:tcPr>
            <w:tcW w:w="1251" w:type="dxa"/>
          </w:tcPr>
          <w:p w14:paraId="645C32DF" w14:textId="77777777" w:rsidR="00097E98" w:rsidRPr="00442838" w:rsidRDefault="00097E98" w:rsidP="000F163C">
            <w:pPr>
              <w:spacing w:line="360" w:lineRule="auto"/>
            </w:pPr>
            <w:r w:rsidRPr="00442838">
              <w:t>Pokemon</w:t>
            </w:r>
          </w:p>
          <w:p w14:paraId="40188F12" w14:textId="77777777" w:rsidR="00097E98" w:rsidRPr="00442838" w:rsidRDefault="00097E98" w:rsidP="000F163C">
            <w:pPr>
              <w:spacing w:line="360" w:lineRule="auto"/>
            </w:pPr>
            <w:r w:rsidRPr="00442838">
              <w:t>Name</w:t>
            </w:r>
          </w:p>
        </w:tc>
        <w:tc>
          <w:tcPr>
            <w:tcW w:w="1652" w:type="dxa"/>
          </w:tcPr>
          <w:p w14:paraId="09357B43" w14:textId="77777777" w:rsidR="00097E98" w:rsidRPr="00442838" w:rsidRDefault="00097E98" w:rsidP="000F163C">
            <w:pPr>
              <w:spacing w:line="360" w:lineRule="auto"/>
            </w:pPr>
            <w:r w:rsidRPr="00442838">
              <w:t>Pokemon Number</w:t>
            </w:r>
          </w:p>
        </w:tc>
        <w:tc>
          <w:tcPr>
            <w:tcW w:w="3719" w:type="dxa"/>
          </w:tcPr>
          <w:p w14:paraId="63C66505" w14:textId="77777777" w:rsidR="00097E98" w:rsidRPr="00442838" w:rsidRDefault="00097E98" w:rsidP="000F163C">
            <w:pPr>
              <w:spacing w:line="360" w:lineRule="auto"/>
            </w:pPr>
            <w:r w:rsidRPr="00442838">
              <w:t>Base Stats</w:t>
            </w:r>
          </w:p>
          <w:p w14:paraId="4D1E6D0C"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34A4558" w14:textId="77777777" w:rsidR="00097E98" w:rsidRPr="00442838" w:rsidRDefault="00097E98" w:rsidP="000F163C">
            <w:pPr>
              <w:spacing w:line="360" w:lineRule="auto"/>
            </w:pPr>
            <w:r w:rsidRPr="00442838">
              <w:t>Ability</w:t>
            </w:r>
          </w:p>
        </w:tc>
        <w:tc>
          <w:tcPr>
            <w:tcW w:w="724" w:type="dxa"/>
          </w:tcPr>
          <w:p w14:paraId="73530E97" w14:textId="77777777" w:rsidR="00097E98" w:rsidRPr="00442838" w:rsidRDefault="00097E98" w:rsidP="000F163C">
            <w:pPr>
              <w:spacing w:line="360" w:lineRule="auto"/>
            </w:pPr>
            <w:r w:rsidRPr="00442838">
              <w:t>Type 1</w:t>
            </w:r>
          </w:p>
        </w:tc>
        <w:tc>
          <w:tcPr>
            <w:tcW w:w="724" w:type="dxa"/>
          </w:tcPr>
          <w:p w14:paraId="5463BDF3" w14:textId="77777777" w:rsidR="00097E98" w:rsidRPr="00442838" w:rsidRDefault="00097E98" w:rsidP="000F163C">
            <w:pPr>
              <w:spacing w:line="360" w:lineRule="auto"/>
            </w:pPr>
            <w:r w:rsidRPr="00442838">
              <w:t>Type 2</w:t>
            </w:r>
          </w:p>
        </w:tc>
        <w:tc>
          <w:tcPr>
            <w:tcW w:w="1976" w:type="dxa"/>
          </w:tcPr>
          <w:p w14:paraId="117B004D" w14:textId="77777777" w:rsidR="00097E98" w:rsidRPr="00442838" w:rsidRDefault="00097E98" w:rsidP="000F163C">
            <w:pPr>
              <w:spacing w:line="360" w:lineRule="auto"/>
            </w:pPr>
            <w:r w:rsidRPr="00442838">
              <w:t>Evolution</w:t>
            </w:r>
          </w:p>
        </w:tc>
      </w:tr>
      <w:tr w:rsidR="00097E98" w:rsidRPr="00442838" w14:paraId="4CD7B285" w14:textId="77777777" w:rsidTr="000F163C">
        <w:trPr>
          <w:trHeight w:val="454"/>
        </w:trPr>
        <w:tc>
          <w:tcPr>
            <w:tcW w:w="1251" w:type="dxa"/>
          </w:tcPr>
          <w:p w14:paraId="1633C371" w14:textId="77777777" w:rsidR="00097E98" w:rsidRPr="00442838" w:rsidRDefault="00097E98" w:rsidP="000F163C">
            <w:pPr>
              <w:spacing w:line="360" w:lineRule="auto"/>
            </w:pPr>
          </w:p>
        </w:tc>
        <w:tc>
          <w:tcPr>
            <w:tcW w:w="1652" w:type="dxa"/>
          </w:tcPr>
          <w:p w14:paraId="5ADD8118" w14:textId="77777777" w:rsidR="00097E98" w:rsidRPr="00442838" w:rsidRDefault="00097E98" w:rsidP="000F163C">
            <w:pPr>
              <w:spacing w:line="360" w:lineRule="auto"/>
            </w:pPr>
          </w:p>
        </w:tc>
        <w:tc>
          <w:tcPr>
            <w:tcW w:w="3719" w:type="dxa"/>
          </w:tcPr>
          <w:p w14:paraId="7EAE54A6" w14:textId="77777777" w:rsidR="00097E98" w:rsidRPr="00442838" w:rsidRDefault="00097E98" w:rsidP="000F163C">
            <w:pPr>
              <w:spacing w:line="360" w:lineRule="auto"/>
            </w:pPr>
          </w:p>
        </w:tc>
        <w:tc>
          <w:tcPr>
            <w:tcW w:w="880" w:type="dxa"/>
          </w:tcPr>
          <w:p w14:paraId="00F269D5" w14:textId="77777777" w:rsidR="00097E98" w:rsidRPr="00442838" w:rsidRDefault="00097E98" w:rsidP="000F163C">
            <w:pPr>
              <w:spacing w:line="360" w:lineRule="auto"/>
            </w:pPr>
          </w:p>
        </w:tc>
        <w:tc>
          <w:tcPr>
            <w:tcW w:w="724" w:type="dxa"/>
          </w:tcPr>
          <w:p w14:paraId="6ED2B7DD" w14:textId="77777777" w:rsidR="00097E98" w:rsidRPr="00442838" w:rsidRDefault="00097E98" w:rsidP="000F163C">
            <w:pPr>
              <w:spacing w:line="360" w:lineRule="auto"/>
            </w:pPr>
          </w:p>
        </w:tc>
        <w:tc>
          <w:tcPr>
            <w:tcW w:w="724" w:type="dxa"/>
          </w:tcPr>
          <w:p w14:paraId="24E48EED" w14:textId="77777777" w:rsidR="00097E98" w:rsidRPr="00442838" w:rsidRDefault="00097E98" w:rsidP="000F163C">
            <w:pPr>
              <w:spacing w:line="360" w:lineRule="auto"/>
            </w:pPr>
          </w:p>
        </w:tc>
        <w:tc>
          <w:tcPr>
            <w:tcW w:w="1976" w:type="dxa"/>
          </w:tcPr>
          <w:p w14:paraId="6F4BDFDA" w14:textId="77777777" w:rsidR="00097E98" w:rsidRPr="00442838" w:rsidRDefault="00097E98" w:rsidP="000F163C">
            <w:pPr>
              <w:spacing w:line="360" w:lineRule="auto"/>
            </w:pPr>
          </w:p>
        </w:tc>
      </w:tr>
      <w:tr w:rsidR="00097E98" w:rsidRPr="00442838" w14:paraId="0A65FB0B" w14:textId="77777777" w:rsidTr="000F163C">
        <w:trPr>
          <w:trHeight w:val="441"/>
        </w:trPr>
        <w:tc>
          <w:tcPr>
            <w:tcW w:w="1251" w:type="dxa"/>
          </w:tcPr>
          <w:p w14:paraId="09E869C4" w14:textId="77777777" w:rsidR="00097E98" w:rsidRPr="00442838" w:rsidRDefault="00097E98" w:rsidP="000F163C">
            <w:pPr>
              <w:spacing w:line="360" w:lineRule="auto"/>
            </w:pPr>
          </w:p>
        </w:tc>
        <w:tc>
          <w:tcPr>
            <w:tcW w:w="1652" w:type="dxa"/>
          </w:tcPr>
          <w:p w14:paraId="342E48B0" w14:textId="77777777" w:rsidR="00097E98" w:rsidRPr="00442838" w:rsidRDefault="00097E98" w:rsidP="000F163C">
            <w:pPr>
              <w:spacing w:line="360" w:lineRule="auto"/>
            </w:pPr>
          </w:p>
        </w:tc>
        <w:tc>
          <w:tcPr>
            <w:tcW w:w="3719" w:type="dxa"/>
          </w:tcPr>
          <w:p w14:paraId="6EA76286" w14:textId="77777777" w:rsidR="00097E98" w:rsidRPr="00442838" w:rsidRDefault="00097E98" w:rsidP="000F163C">
            <w:pPr>
              <w:spacing w:line="360" w:lineRule="auto"/>
            </w:pPr>
          </w:p>
        </w:tc>
        <w:tc>
          <w:tcPr>
            <w:tcW w:w="880" w:type="dxa"/>
          </w:tcPr>
          <w:p w14:paraId="267B9FAC" w14:textId="77777777" w:rsidR="00097E98" w:rsidRPr="00442838" w:rsidRDefault="00097E98" w:rsidP="000F163C">
            <w:pPr>
              <w:spacing w:line="360" w:lineRule="auto"/>
            </w:pPr>
          </w:p>
        </w:tc>
        <w:tc>
          <w:tcPr>
            <w:tcW w:w="724" w:type="dxa"/>
          </w:tcPr>
          <w:p w14:paraId="6FA96006" w14:textId="77777777" w:rsidR="00097E98" w:rsidRPr="00442838" w:rsidRDefault="00097E98" w:rsidP="000F163C">
            <w:pPr>
              <w:spacing w:line="360" w:lineRule="auto"/>
            </w:pPr>
          </w:p>
        </w:tc>
        <w:tc>
          <w:tcPr>
            <w:tcW w:w="724" w:type="dxa"/>
          </w:tcPr>
          <w:p w14:paraId="4FD5BE84" w14:textId="77777777" w:rsidR="00097E98" w:rsidRPr="00442838" w:rsidRDefault="00097E98" w:rsidP="000F163C">
            <w:pPr>
              <w:spacing w:line="360" w:lineRule="auto"/>
            </w:pPr>
          </w:p>
        </w:tc>
        <w:tc>
          <w:tcPr>
            <w:tcW w:w="1976" w:type="dxa"/>
          </w:tcPr>
          <w:p w14:paraId="55FA9D00" w14:textId="77777777" w:rsidR="00097E98" w:rsidRPr="00442838" w:rsidRDefault="00097E98" w:rsidP="000F163C">
            <w:pPr>
              <w:spacing w:line="360" w:lineRule="auto"/>
            </w:pPr>
          </w:p>
        </w:tc>
      </w:tr>
      <w:tr w:rsidR="00097E98" w:rsidRPr="00442838" w14:paraId="1278C66A" w14:textId="77777777" w:rsidTr="000F163C">
        <w:trPr>
          <w:trHeight w:val="441"/>
        </w:trPr>
        <w:tc>
          <w:tcPr>
            <w:tcW w:w="1251" w:type="dxa"/>
          </w:tcPr>
          <w:p w14:paraId="055C9A02" w14:textId="77777777" w:rsidR="00097E98" w:rsidRPr="00442838" w:rsidRDefault="00097E98" w:rsidP="000F163C">
            <w:pPr>
              <w:spacing w:line="360" w:lineRule="auto"/>
            </w:pPr>
          </w:p>
        </w:tc>
        <w:tc>
          <w:tcPr>
            <w:tcW w:w="1652" w:type="dxa"/>
          </w:tcPr>
          <w:p w14:paraId="4C8CFD5E" w14:textId="77777777" w:rsidR="00097E98" w:rsidRPr="00442838" w:rsidRDefault="00097E98" w:rsidP="000F163C">
            <w:pPr>
              <w:spacing w:line="360" w:lineRule="auto"/>
            </w:pPr>
          </w:p>
        </w:tc>
        <w:tc>
          <w:tcPr>
            <w:tcW w:w="3719" w:type="dxa"/>
          </w:tcPr>
          <w:p w14:paraId="57E0D34B" w14:textId="77777777" w:rsidR="00097E98" w:rsidRPr="00442838" w:rsidRDefault="00097E98" w:rsidP="000F163C">
            <w:pPr>
              <w:spacing w:line="360" w:lineRule="auto"/>
            </w:pPr>
          </w:p>
        </w:tc>
        <w:tc>
          <w:tcPr>
            <w:tcW w:w="880" w:type="dxa"/>
          </w:tcPr>
          <w:p w14:paraId="6716BD69" w14:textId="77777777" w:rsidR="00097E98" w:rsidRPr="00442838" w:rsidRDefault="00097E98" w:rsidP="000F163C">
            <w:pPr>
              <w:spacing w:line="360" w:lineRule="auto"/>
            </w:pPr>
          </w:p>
        </w:tc>
        <w:tc>
          <w:tcPr>
            <w:tcW w:w="724" w:type="dxa"/>
          </w:tcPr>
          <w:p w14:paraId="6E6D44D3" w14:textId="77777777" w:rsidR="00097E98" w:rsidRPr="00442838" w:rsidRDefault="00097E98" w:rsidP="000F163C">
            <w:pPr>
              <w:spacing w:line="360" w:lineRule="auto"/>
            </w:pPr>
          </w:p>
        </w:tc>
        <w:tc>
          <w:tcPr>
            <w:tcW w:w="724" w:type="dxa"/>
          </w:tcPr>
          <w:p w14:paraId="70F65121" w14:textId="77777777" w:rsidR="00097E98" w:rsidRPr="00442838" w:rsidRDefault="00097E98" w:rsidP="000F163C">
            <w:pPr>
              <w:spacing w:line="360" w:lineRule="auto"/>
            </w:pPr>
          </w:p>
        </w:tc>
        <w:tc>
          <w:tcPr>
            <w:tcW w:w="1976" w:type="dxa"/>
          </w:tcPr>
          <w:p w14:paraId="34935035" w14:textId="77777777" w:rsidR="00097E98" w:rsidRPr="00442838" w:rsidRDefault="00097E98" w:rsidP="000F163C">
            <w:pPr>
              <w:spacing w:line="360" w:lineRule="auto"/>
            </w:pPr>
          </w:p>
        </w:tc>
      </w:tr>
      <w:tr w:rsidR="00097E98" w:rsidRPr="00442838" w14:paraId="54190E51" w14:textId="77777777" w:rsidTr="000F163C">
        <w:trPr>
          <w:trHeight w:val="896"/>
        </w:trPr>
        <w:tc>
          <w:tcPr>
            <w:tcW w:w="1251" w:type="dxa"/>
          </w:tcPr>
          <w:p w14:paraId="3E609D16" w14:textId="77777777" w:rsidR="00097E98" w:rsidRPr="00442838" w:rsidRDefault="00097E98" w:rsidP="000F163C">
            <w:pPr>
              <w:spacing w:line="360" w:lineRule="auto"/>
            </w:pPr>
          </w:p>
        </w:tc>
        <w:tc>
          <w:tcPr>
            <w:tcW w:w="1652" w:type="dxa"/>
          </w:tcPr>
          <w:p w14:paraId="1B7720E6" w14:textId="77777777" w:rsidR="00097E98" w:rsidRPr="00442838" w:rsidRDefault="00097E98" w:rsidP="000F163C">
            <w:pPr>
              <w:spacing w:line="360" w:lineRule="auto"/>
            </w:pPr>
          </w:p>
        </w:tc>
        <w:tc>
          <w:tcPr>
            <w:tcW w:w="3719" w:type="dxa"/>
          </w:tcPr>
          <w:p w14:paraId="4435CB1B" w14:textId="77777777" w:rsidR="00097E98" w:rsidRPr="00442838" w:rsidRDefault="00097E98" w:rsidP="000F163C">
            <w:pPr>
              <w:spacing w:line="360" w:lineRule="auto"/>
            </w:pPr>
          </w:p>
        </w:tc>
        <w:tc>
          <w:tcPr>
            <w:tcW w:w="880" w:type="dxa"/>
          </w:tcPr>
          <w:p w14:paraId="5EBDA372" w14:textId="77777777" w:rsidR="00097E98" w:rsidRPr="00442838" w:rsidRDefault="00097E98" w:rsidP="000F163C">
            <w:pPr>
              <w:spacing w:line="360" w:lineRule="auto"/>
            </w:pPr>
          </w:p>
        </w:tc>
        <w:tc>
          <w:tcPr>
            <w:tcW w:w="724" w:type="dxa"/>
          </w:tcPr>
          <w:p w14:paraId="2C34480C" w14:textId="77777777" w:rsidR="00097E98" w:rsidRPr="00442838" w:rsidRDefault="00097E98" w:rsidP="000F163C">
            <w:pPr>
              <w:spacing w:line="360" w:lineRule="auto"/>
            </w:pPr>
          </w:p>
        </w:tc>
        <w:tc>
          <w:tcPr>
            <w:tcW w:w="724" w:type="dxa"/>
          </w:tcPr>
          <w:p w14:paraId="6CBCC2F5" w14:textId="77777777" w:rsidR="00097E98" w:rsidRPr="00442838" w:rsidRDefault="00097E98" w:rsidP="000F163C">
            <w:pPr>
              <w:spacing w:line="360" w:lineRule="auto"/>
            </w:pPr>
          </w:p>
        </w:tc>
        <w:tc>
          <w:tcPr>
            <w:tcW w:w="1976" w:type="dxa"/>
          </w:tcPr>
          <w:p w14:paraId="20901F9A" w14:textId="77777777" w:rsidR="00097E98" w:rsidRPr="00442838" w:rsidRDefault="00097E98" w:rsidP="000F163C">
            <w:pPr>
              <w:spacing w:line="360" w:lineRule="auto"/>
            </w:pPr>
          </w:p>
        </w:tc>
      </w:tr>
    </w:tbl>
    <w:p w14:paraId="60471C2E" w14:textId="77777777" w:rsidR="00097E98" w:rsidRPr="00442838" w:rsidRDefault="00097E98" w:rsidP="00097E98">
      <w:pPr>
        <w:rPr>
          <w:sz w:val="24"/>
        </w:rPr>
      </w:pPr>
    </w:p>
    <w:p w14:paraId="2310F9F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50FD4D3" w14:textId="77777777" w:rsidTr="000F163C">
        <w:tc>
          <w:tcPr>
            <w:tcW w:w="3596" w:type="dxa"/>
          </w:tcPr>
          <w:p w14:paraId="5D531A40" w14:textId="77777777" w:rsidR="00097E98" w:rsidRPr="00442838" w:rsidRDefault="00097E98" w:rsidP="000F163C">
            <w:pPr>
              <w:rPr>
                <w:sz w:val="24"/>
              </w:rPr>
            </w:pPr>
          </w:p>
        </w:tc>
        <w:tc>
          <w:tcPr>
            <w:tcW w:w="3597" w:type="dxa"/>
          </w:tcPr>
          <w:p w14:paraId="5823040E" w14:textId="77777777" w:rsidR="00097E98" w:rsidRPr="00442838" w:rsidRDefault="00097E98" w:rsidP="000F163C">
            <w:pPr>
              <w:rPr>
                <w:sz w:val="24"/>
              </w:rPr>
            </w:pPr>
          </w:p>
        </w:tc>
        <w:tc>
          <w:tcPr>
            <w:tcW w:w="3597" w:type="dxa"/>
          </w:tcPr>
          <w:p w14:paraId="525F8220" w14:textId="77777777" w:rsidR="00097E98" w:rsidRPr="00442838" w:rsidRDefault="00097E98" w:rsidP="000F163C">
            <w:pPr>
              <w:rPr>
                <w:sz w:val="24"/>
              </w:rPr>
            </w:pPr>
          </w:p>
        </w:tc>
      </w:tr>
      <w:tr w:rsidR="00097E98" w:rsidRPr="00442838" w14:paraId="7A5B2973" w14:textId="77777777" w:rsidTr="000F163C">
        <w:tc>
          <w:tcPr>
            <w:tcW w:w="3596" w:type="dxa"/>
          </w:tcPr>
          <w:p w14:paraId="3B647C44" w14:textId="77777777" w:rsidR="00097E98" w:rsidRPr="00442838" w:rsidRDefault="00097E98" w:rsidP="000F163C">
            <w:pPr>
              <w:rPr>
                <w:sz w:val="24"/>
              </w:rPr>
            </w:pPr>
          </w:p>
        </w:tc>
        <w:tc>
          <w:tcPr>
            <w:tcW w:w="3597" w:type="dxa"/>
          </w:tcPr>
          <w:p w14:paraId="19001FD6" w14:textId="77777777" w:rsidR="00097E98" w:rsidRPr="00442838" w:rsidRDefault="00097E98" w:rsidP="000F163C">
            <w:pPr>
              <w:rPr>
                <w:sz w:val="24"/>
              </w:rPr>
            </w:pPr>
          </w:p>
        </w:tc>
        <w:tc>
          <w:tcPr>
            <w:tcW w:w="3597" w:type="dxa"/>
          </w:tcPr>
          <w:p w14:paraId="34D21422" w14:textId="77777777" w:rsidR="00097E98" w:rsidRPr="00442838" w:rsidRDefault="00097E98" w:rsidP="000F163C">
            <w:pPr>
              <w:rPr>
                <w:sz w:val="24"/>
              </w:rPr>
            </w:pPr>
          </w:p>
        </w:tc>
      </w:tr>
    </w:tbl>
    <w:p w14:paraId="16521D76" w14:textId="77777777" w:rsidR="00097E98" w:rsidRPr="00442838" w:rsidRDefault="00097E98" w:rsidP="00097E98">
      <w:pPr>
        <w:rPr>
          <w:sz w:val="24"/>
        </w:rPr>
      </w:pPr>
    </w:p>
    <w:p w14:paraId="6740F4EF" w14:textId="77777777" w:rsidR="00097E98" w:rsidRPr="00442838" w:rsidRDefault="00097E98" w:rsidP="00097E98">
      <w:pPr>
        <w:rPr>
          <w:sz w:val="24"/>
        </w:rPr>
      </w:pPr>
      <w:r w:rsidRPr="00442838">
        <w:rPr>
          <w:sz w:val="24"/>
        </w:rPr>
        <w:t>Sprites:</w:t>
      </w:r>
    </w:p>
    <w:p w14:paraId="42015016" w14:textId="77777777" w:rsidR="00097E98" w:rsidRPr="00442838" w:rsidRDefault="00097E98" w:rsidP="00097E98">
      <w:pPr>
        <w:rPr>
          <w:sz w:val="24"/>
        </w:rPr>
      </w:pPr>
      <w:r w:rsidRPr="00442838">
        <w:rPr>
          <w:sz w:val="24"/>
        </w:rPr>
        <w:br w:type="page"/>
      </w:r>
    </w:p>
    <w:p w14:paraId="476A3EF9" w14:textId="77777777" w:rsidR="00097E98" w:rsidRPr="00442838" w:rsidRDefault="00097E98" w:rsidP="00097E98">
      <w:pPr>
        <w:rPr>
          <w:sz w:val="24"/>
        </w:rPr>
      </w:pPr>
      <w:r w:rsidRPr="00442838">
        <w:rPr>
          <w:sz w:val="24"/>
        </w:rPr>
        <w:lastRenderedPageBreak/>
        <w:t>Family Page</w:t>
      </w:r>
    </w:p>
    <w:p w14:paraId="51FEAE4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27088C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D4DEC4" w14:textId="77777777" w:rsidTr="000F163C">
        <w:trPr>
          <w:trHeight w:val="896"/>
        </w:trPr>
        <w:tc>
          <w:tcPr>
            <w:tcW w:w="1251" w:type="dxa"/>
          </w:tcPr>
          <w:p w14:paraId="223BE980" w14:textId="77777777" w:rsidR="00097E98" w:rsidRPr="00442838" w:rsidRDefault="00097E98" w:rsidP="000F163C">
            <w:pPr>
              <w:spacing w:line="360" w:lineRule="auto"/>
            </w:pPr>
            <w:r w:rsidRPr="00442838">
              <w:t>Pokemon</w:t>
            </w:r>
          </w:p>
          <w:p w14:paraId="6F79979B" w14:textId="77777777" w:rsidR="00097E98" w:rsidRPr="00442838" w:rsidRDefault="00097E98" w:rsidP="000F163C">
            <w:pPr>
              <w:spacing w:line="360" w:lineRule="auto"/>
            </w:pPr>
            <w:r w:rsidRPr="00442838">
              <w:t>Name</w:t>
            </w:r>
          </w:p>
        </w:tc>
        <w:tc>
          <w:tcPr>
            <w:tcW w:w="1652" w:type="dxa"/>
          </w:tcPr>
          <w:p w14:paraId="26BA19C9" w14:textId="77777777" w:rsidR="00097E98" w:rsidRPr="00442838" w:rsidRDefault="00097E98" w:rsidP="000F163C">
            <w:pPr>
              <w:spacing w:line="360" w:lineRule="auto"/>
            </w:pPr>
            <w:r w:rsidRPr="00442838">
              <w:t>Pokemon Number</w:t>
            </w:r>
          </w:p>
        </w:tc>
        <w:tc>
          <w:tcPr>
            <w:tcW w:w="3719" w:type="dxa"/>
          </w:tcPr>
          <w:p w14:paraId="4C7BECE4" w14:textId="77777777" w:rsidR="00097E98" w:rsidRPr="00442838" w:rsidRDefault="00097E98" w:rsidP="000F163C">
            <w:pPr>
              <w:spacing w:line="360" w:lineRule="auto"/>
            </w:pPr>
            <w:r w:rsidRPr="00442838">
              <w:t>Base Stats</w:t>
            </w:r>
          </w:p>
          <w:p w14:paraId="493BBB7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394DAB8" w14:textId="77777777" w:rsidR="00097E98" w:rsidRPr="00442838" w:rsidRDefault="00097E98" w:rsidP="000F163C">
            <w:pPr>
              <w:spacing w:line="360" w:lineRule="auto"/>
            </w:pPr>
            <w:r w:rsidRPr="00442838">
              <w:t>Ability</w:t>
            </w:r>
          </w:p>
        </w:tc>
        <w:tc>
          <w:tcPr>
            <w:tcW w:w="724" w:type="dxa"/>
          </w:tcPr>
          <w:p w14:paraId="509787AE" w14:textId="77777777" w:rsidR="00097E98" w:rsidRPr="00442838" w:rsidRDefault="00097E98" w:rsidP="000F163C">
            <w:pPr>
              <w:spacing w:line="360" w:lineRule="auto"/>
            </w:pPr>
            <w:r w:rsidRPr="00442838">
              <w:t>Type 1</w:t>
            </w:r>
          </w:p>
        </w:tc>
        <w:tc>
          <w:tcPr>
            <w:tcW w:w="724" w:type="dxa"/>
          </w:tcPr>
          <w:p w14:paraId="603CF8F3" w14:textId="77777777" w:rsidR="00097E98" w:rsidRPr="00442838" w:rsidRDefault="00097E98" w:rsidP="000F163C">
            <w:pPr>
              <w:spacing w:line="360" w:lineRule="auto"/>
            </w:pPr>
            <w:r w:rsidRPr="00442838">
              <w:t>Type 2</w:t>
            </w:r>
          </w:p>
        </w:tc>
        <w:tc>
          <w:tcPr>
            <w:tcW w:w="1976" w:type="dxa"/>
          </w:tcPr>
          <w:p w14:paraId="1E275AD8" w14:textId="77777777" w:rsidR="00097E98" w:rsidRPr="00442838" w:rsidRDefault="00097E98" w:rsidP="000F163C">
            <w:pPr>
              <w:spacing w:line="360" w:lineRule="auto"/>
            </w:pPr>
            <w:r w:rsidRPr="00442838">
              <w:t>Evolution</w:t>
            </w:r>
          </w:p>
        </w:tc>
      </w:tr>
      <w:tr w:rsidR="00097E98" w:rsidRPr="00442838" w14:paraId="1E398B3F" w14:textId="77777777" w:rsidTr="000F163C">
        <w:trPr>
          <w:trHeight w:val="454"/>
        </w:trPr>
        <w:tc>
          <w:tcPr>
            <w:tcW w:w="1251" w:type="dxa"/>
          </w:tcPr>
          <w:p w14:paraId="0F72FE4A" w14:textId="77777777" w:rsidR="00097E98" w:rsidRPr="00442838" w:rsidRDefault="00097E98" w:rsidP="000F163C">
            <w:pPr>
              <w:spacing w:line="360" w:lineRule="auto"/>
            </w:pPr>
          </w:p>
        </w:tc>
        <w:tc>
          <w:tcPr>
            <w:tcW w:w="1652" w:type="dxa"/>
          </w:tcPr>
          <w:p w14:paraId="499224BD" w14:textId="77777777" w:rsidR="00097E98" w:rsidRPr="00442838" w:rsidRDefault="00097E98" w:rsidP="000F163C">
            <w:pPr>
              <w:spacing w:line="360" w:lineRule="auto"/>
            </w:pPr>
          </w:p>
        </w:tc>
        <w:tc>
          <w:tcPr>
            <w:tcW w:w="3719" w:type="dxa"/>
          </w:tcPr>
          <w:p w14:paraId="069847EC" w14:textId="77777777" w:rsidR="00097E98" w:rsidRPr="00442838" w:rsidRDefault="00097E98" w:rsidP="000F163C">
            <w:pPr>
              <w:spacing w:line="360" w:lineRule="auto"/>
            </w:pPr>
          </w:p>
        </w:tc>
        <w:tc>
          <w:tcPr>
            <w:tcW w:w="880" w:type="dxa"/>
          </w:tcPr>
          <w:p w14:paraId="1B0BD35F" w14:textId="77777777" w:rsidR="00097E98" w:rsidRPr="00442838" w:rsidRDefault="00097E98" w:rsidP="000F163C">
            <w:pPr>
              <w:spacing w:line="360" w:lineRule="auto"/>
            </w:pPr>
          </w:p>
        </w:tc>
        <w:tc>
          <w:tcPr>
            <w:tcW w:w="724" w:type="dxa"/>
          </w:tcPr>
          <w:p w14:paraId="2FB8A48D" w14:textId="77777777" w:rsidR="00097E98" w:rsidRPr="00442838" w:rsidRDefault="00097E98" w:rsidP="000F163C">
            <w:pPr>
              <w:spacing w:line="360" w:lineRule="auto"/>
            </w:pPr>
          </w:p>
        </w:tc>
        <w:tc>
          <w:tcPr>
            <w:tcW w:w="724" w:type="dxa"/>
          </w:tcPr>
          <w:p w14:paraId="598D822C" w14:textId="77777777" w:rsidR="00097E98" w:rsidRPr="00442838" w:rsidRDefault="00097E98" w:rsidP="000F163C">
            <w:pPr>
              <w:spacing w:line="360" w:lineRule="auto"/>
            </w:pPr>
          </w:p>
        </w:tc>
        <w:tc>
          <w:tcPr>
            <w:tcW w:w="1976" w:type="dxa"/>
          </w:tcPr>
          <w:p w14:paraId="24C7C0BB" w14:textId="77777777" w:rsidR="00097E98" w:rsidRPr="00442838" w:rsidRDefault="00097E98" w:rsidP="000F163C">
            <w:pPr>
              <w:spacing w:line="360" w:lineRule="auto"/>
            </w:pPr>
          </w:p>
        </w:tc>
      </w:tr>
      <w:tr w:rsidR="00097E98" w:rsidRPr="00442838" w14:paraId="017F5B7F" w14:textId="77777777" w:rsidTr="000F163C">
        <w:trPr>
          <w:trHeight w:val="441"/>
        </w:trPr>
        <w:tc>
          <w:tcPr>
            <w:tcW w:w="1251" w:type="dxa"/>
          </w:tcPr>
          <w:p w14:paraId="209FA40A" w14:textId="77777777" w:rsidR="00097E98" w:rsidRPr="00442838" w:rsidRDefault="00097E98" w:rsidP="000F163C">
            <w:pPr>
              <w:spacing w:line="360" w:lineRule="auto"/>
            </w:pPr>
          </w:p>
        </w:tc>
        <w:tc>
          <w:tcPr>
            <w:tcW w:w="1652" w:type="dxa"/>
          </w:tcPr>
          <w:p w14:paraId="2764D74B" w14:textId="77777777" w:rsidR="00097E98" w:rsidRPr="00442838" w:rsidRDefault="00097E98" w:rsidP="000F163C">
            <w:pPr>
              <w:spacing w:line="360" w:lineRule="auto"/>
            </w:pPr>
          </w:p>
        </w:tc>
        <w:tc>
          <w:tcPr>
            <w:tcW w:w="3719" w:type="dxa"/>
          </w:tcPr>
          <w:p w14:paraId="62A432E8" w14:textId="77777777" w:rsidR="00097E98" w:rsidRPr="00442838" w:rsidRDefault="00097E98" w:rsidP="000F163C">
            <w:pPr>
              <w:spacing w:line="360" w:lineRule="auto"/>
            </w:pPr>
          </w:p>
        </w:tc>
        <w:tc>
          <w:tcPr>
            <w:tcW w:w="880" w:type="dxa"/>
          </w:tcPr>
          <w:p w14:paraId="5041E63E" w14:textId="77777777" w:rsidR="00097E98" w:rsidRPr="00442838" w:rsidRDefault="00097E98" w:rsidP="000F163C">
            <w:pPr>
              <w:spacing w:line="360" w:lineRule="auto"/>
            </w:pPr>
          </w:p>
        </w:tc>
        <w:tc>
          <w:tcPr>
            <w:tcW w:w="724" w:type="dxa"/>
          </w:tcPr>
          <w:p w14:paraId="0B2AAAF3" w14:textId="77777777" w:rsidR="00097E98" w:rsidRPr="00442838" w:rsidRDefault="00097E98" w:rsidP="000F163C">
            <w:pPr>
              <w:spacing w:line="360" w:lineRule="auto"/>
            </w:pPr>
          </w:p>
        </w:tc>
        <w:tc>
          <w:tcPr>
            <w:tcW w:w="724" w:type="dxa"/>
          </w:tcPr>
          <w:p w14:paraId="7EECD842" w14:textId="77777777" w:rsidR="00097E98" w:rsidRPr="00442838" w:rsidRDefault="00097E98" w:rsidP="000F163C">
            <w:pPr>
              <w:spacing w:line="360" w:lineRule="auto"/>
            </w:pPr>
          </w:p>
        </w:tc>
        <w:tc>
          <w:tcPr>
            <w:tcW w:w="1976" w:type="dxa"/>
          </w:tcPr>
          <w:p w14:paraId="5F314DB7" w14:textId="77777777" w:rsidR="00097E98" w:rsidRPr="00442838" w:rsidRDefault="00097E98" w:rsidP="000F163C">
            <w:pPr>
              <w:spacing w:line="360" w:lineRule="auto"/>
            </w:pPr>
          </w:p>
        </w:tc>
      </w:tr>
      <w:tr w:rsidR="00097E98" w:rsidRPr="00442838" w14:paraId="5C72FD6E" w14:textId="77777777" w:rsidTr="000F163C">
        <w:trPr>
          <w:trHeight w:val="441"/>
        </w:trPr>
        <w:tc>
          <w:tcPr>
            <w:tcW w:w="1251" w:type="dxa"/>
          </w:tcPr>
          <w:p w14:paraId="0DE5CDD6" w14:textId="77777777" w:rsidR="00097E98" w:rsidRPr="00442838" w:rsidRDefault="00097E98" w:rsidP="000F163C">
            <w:pPr>
              <w:spacing w:line="360" w:lineRule="auto"/>
            </w:pPr>
          </w:p>
        </w:tc>
        <w:tc>
          <w:tcPr>
            <w:tcW w:w="1652" w:type="dxa"/>
          </w:tcPr>
          <w:p w14:paraId="44165526" w14:textId="77777777" w:rsidR="00097E98" w:rsidRPr="00442838" w:rsidRDefault="00097E98" w:rsidP="000F163C">
            <w:pPr>
              <w:spacing w:line="360" w:lineRule="auto"/>
            </w:pPr>
          </w:p>
        </w:tc>
        <w:tc>
          <w:tcPr>
            <w:tcW w:w="3719" w:type="dxa"/>
          </w:tcPr>
          <w:p w14:paraId="27CD5FF2" w14:textId="77777777" w:rsidR="00097E98" w:rsidRPr="00442838" w:rsidRDefault="00097E98" w:rsidP="000F163C">
            <w:pPr>
              <w:spacing w:line="360" w:lineRule="auto"/>
            </w:pPr>
          </w:p>
        </w:tc>
        <w:tc>
          <w:tcPr>
            <w:tcW w:w="880" w:type="dxa"/>
          </w:tcPr>
          <w:p w14:paraId="0CE68D80" w14:textId="77777777" w:rsidR="00097E98" w:rsidRPr="00442838" w:rsidRDefault="00097E98" w:rsidP="000F163C">
            <w:pPr>
              <w:spacing w:line="360" w:lineRule="auto"/>
            </w:pPr>
          </w:p>
        </w:tc>
        <w:tc>
          <w:tcPr>
            <w:tcW w:w="724" w:type="dxa"/>
          </w:tcPr>
          <w:p w14:paraId="03CF1F07" w14:textId="77777777" w:rsidR="00097E98" w:rsidRPr="00442838" w:rsidRDefault="00097E98" w:rsidP="000F163C">
            <w:pPr>
              <w:spacing w:line="360" w:lineRule="auto"/>
            </w:pPr>
          </w:p>
        </w:tc>
        <w:tc>
          <w:tcPr>
            <w:tcW w:w="724" w:type="dxa"/>
          </w:tcPr>
          <w:p w14:paraId="3BE5F382" w14:textId="77777777" w:rsidR="00097E98" w:rsidRPr="00442838" w:rsidRDefault="00097E98" w:rsidP="000F163C">
            <w:pPr>
              <w:spacing w:line="360" w:lineRule="auto"/>
            </w:pPr>
          </w:p>
        </w:tc>
        <w:tc>
          <w:tcPr>
            <w:tcW w:w="1976" w:type="dxa"/>
          </w:tcPr>
          <w:p w14:paraId="7FBBA341" w14:textId="77777777" w:rsidR="00097E98" w:rsidRPr="00442838" w:rsidRDefault="00097E98" w:rsidP="000F163C">
            <w:pPr>
              <w:spacing w:line="360" w:lineRule="auto"/>
            </w:pPr>
          </w:p>
        </w:tc>
      </w:tr>
      <w:tr w:rsidR="00097E98" w:rsidRPr="00442838" w14:paraId="72B1125A" w14:textId="77777777" w:rsidTr="000F163C">
        <w:trPr>
          <w:trHeight w:val="896"/>
        </w:trPr>
        <w:tc>
          <w:tcPr>
            <w:tcW w:w="1251" w:type="dxa"/>
          </w:tcPr>
          <w:p w14:paraId="427158E0" w14:textId="77777777" w:rsidR="00097E98" w:rsidRPr="00442838" w:rsidRDefault="00097E98" w:rsidP="000F163C">
            <w:pPr>
              <w:spacing w:line="360" w:lineRule="auto"/>
            </w:pPr>
          </w:p>
        </w:tc>
        <w:tc>
          <w:tcPr>
            <w:tcW w:w="1652" w:type="dxa"/>
          </w:tcPr>
          <w:p w14:paraId="116B6324" w14:textId="77777777" w:rsidR="00097E98" w:rsidRPr="00442838" w:rsidRDefault="00097E98" w:rsidP="000F163C">
            <w:pPr>
              <w:spacing w:line="360" w:lineRule="auto"/>
            </w:pPr>
          </w:p>
        </w:tc>
        <w:tc>
          <w:tcPr>
            <w:tcW w:w="3719" w:type="dxa"/>
          </w:tcPr>
          <w:p w14:paraId="5FC726C8" w14:textId="77777777" w:rsidR="00097E98" w:rsidRPr="00442838" w:rsidRDefault="00097E98" w:rsidP="000F163C">
            <w:pPr>
              <w:spacing w:line="360" w:lineRule="auto"/>
            </w:pPr>
          </w:p>
        </w:tc>
        <w:tc>
          <w:tcPr>
            <w:tcW w:w="880" w:type="dxa"/>
          </w:tcPr>
          <w:p w14:paraId="7627A42A" w14:textId="77777777" w:rsidR="00097E98" w:rsidRPr="00442838" w:rsidRDefault="00097E98" w:rsidP="000F163C">
            <w:pPr>
              <w:spacing w:line="360" w:lineRule="auto"/>
            </w:pPr>
          </w:p>
        </w:tc>
        <w:tc>
          <w:tcPr>
            <w:tcW w:w="724" w:type="dxa"/>
          </w:tcPr>
          <w:p w14:paraId="69D1D378" w14:textId="77777777" w:rsidR="00097E98" w:rsidRPr="00442838" w:rsidRDefault="00097E98" w:rsidP="000F163C">
            <w:pPr>
              <w:spacing w:line="360" w:lineRule="auto"/>
            </w:pPr>
          </w:p>
        </w:tc>
        <w:tc>
          <w:tcPr>
            <w:tcW w:w="724" w:type="dxa"/>
          </w:tcPr>
          <w:p w14:paraId="31AA984F" w14:textId="77777777" w:rsidR="00097E98" w:rsidRPr="00442838" w:rsidRDefault="00097E98" w:rsidP="000F163C">
            <w:pPr>
              <w:spacing w:line="360" w:lineRule="auto"/>
            </w:pPr>
          </w:p>
        </w:tc>
        <w:tc>
          <w:tcPr>
            <w:tcW w:w="1976" w:type="dxa"/>
          </w:tcPr>
          <w:p w14:paraId="78A1CFE2" w14:textId="77777777" w:rsidR="00097E98" w:rsidRPr="00442838" w:rsidRDefault="00097E98" w:rsidP="000F163C">
            <w:pPr>
              <w:spacing w:line="360" w:lineRule="auto"/>
            </w:pPr>
          </w:p>
        </w:tc>
      </w:tr>
    </w:tbl>
    <w:p w14:paraId="0E19ED47" w14:textId="77777777" w:rsidR="00097E98" w:rsidRPr="00442838" w:rsidRDefault="00097E98" w:rsidP="00097E98">
      <w:pPr>
        <w:rPr>
          <w:sz w:val="24"/>
        </w:rPr>
      </w:pPr>
    </w:p>
    <w:p w14:paraId="13B0638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CDF953E" w14:textId="77777777" w:rsidTr="000F163C">
        <w:tc>
          <w:tcPr>
            <w:tcW w:w="3596" w:type="dxa"/>
          </w:tcPr>
          <w:p w14:paraId="70E72EB9" w14:textId="77777777" w:rsidR="00097E98" w:rsidRPr="00442838" w:rsidRDefault="00097E98" w:rsidP="000F163C">
            <w:pPr>
              <w:rPr>
                <w:sz w:val="24"/>
              </w:rPr>
            </w:pPr>
          </w:p>
        </w:tc>
        <w:tc>
          <w:tcPr>
            <w:tcW w:w="3597" w:type="dxa"/>
          </w:tcPr>
          <w:p w14:paraId="6FF852A2" w14:textId="77777777" w:rsidR="00097E98" w:rsidRPr="00442838" w:rsidRDefault="00097E98" w:rsidP="000F163C">
            <w:pPr>
              <w:rPr>
                <w:sz w:val="24"/>
              </w:rPr>
            </w:pPr>
          </w:p>
        </w:tc>
        <w:tc>
          <w:tcPr>
            <w:tcW w:w="3597" w:type="dxa"/>
          </w:tcPr>
          <w:p w14:paraId="2487128E" w14:textId="77777777" w:rsidR="00097E98" w:rsidRPr="00442838" w:rsidRDefault="00097E98" w:rsidP="000F163C">
            <w:pPr>
              <w:rPr>
                <w:sz w:val="24"/>
              </w:rPr>
            </w:pPr>
          </w:p>
        </w:tc>
      </w:tr>
      <w:tr w:rsidR="00097E98" w:rsidRPr="00442838" w14:paraId="0F9BEC66" w14:textId="77777777" w:rsidTr="000F163C">
        <w:tc>
          <w:tcPr>
            <w:tcW w:w="3596" w:type="dxa"/>
          </w:tcPr>
          <w:p w14:paraId="586D6C8C" w14:textId="77777777" w:rsidR="00097E98" w:rsidRPr="00442838" w:rsidRDefault="00097E98" w:rsidP="000F163C">
            <w:pPr>
              <w:rPr>
                <w:sz w:val="24"/>
              </w:rPr>
            </w:pPr>
          </w:p>
        </w:tc>
        <w:tc>
          <w:tcPr>
            <w:tcW w:w="3597" w:type="dxa"/>
          </w:tcPr>
          <w:p w14:paraId="78EA2EF7" w14:textId="77777777" w:rsidR="00097E98" w:rsidRPr="00442838" w:rsidRDefault="00097E98" w:rsidP="000F163C">
            <w:pPr>
              <w:rPr>
                <w:sz w:val="24"/>
              </w:rPr>
            </w:pPr>
          </w:p>
        </w:tc>
        <w:tc>
          <w:tcPr>
            <w:tcW w:w="3597" w:type="dxa"/>
          </w:tcPr>
          <w:p w14:paraId="4B18C074" w14:textId="77777777" w:rsidR="00097E98" w:rsidRPr="00442838" w:rsidRDefault="00097E98" w:rsidP="000F163C">
            <w:pPr>
              <w:rPr>
                <w:sz w:val="24"/>
              </w:rPr>
            </w:pPr>
          </w:p>
        </w:tc>
      </w:tr>
    </w:tbl>
    <w:p w14:paraId="6BC8B8C1" w14:textId="77777777" w:rsidR="00097E98" w:rsidRPr="00442838" w:rsidRDefault="00097E98" w:rsidP="00097E98">
      <w:pPr>
        <w:rPr>
          <w:sz w:val="24"/>
        </w:rPr>
      </w:pPr>
    </w:p>
    <w:p w14:paraId="0E64AAB2" w14:textId="77777777" w:rsidR="00097E98" w:rsidRPr="00442838" w:rsidRDefault="00097E98" w:rsidP="00097E98">
      <w:pPr>
        <w:rPr>
          <w:sz w:val="24"/>
        </w:rPr>
      </w:pPr>
      <w:r w:rsidRPr="00442838">
        <w:rPr>
          <w:sz w:val="24"/>
        </w:rPr>
        <w:t>Sprites:</w:t>
      </w:r>
    </w:p>
    <w:p w14:paraId="46F51567" w14:textId="77777777" w:rsidR="00097E98" w:rsidRPr="00442838" w:rsidRDefault="00097E98" w:rsidP="00097E98">
      <w:pPr>
        <w:rPr>
          <w:sz w:val="24"/>
        </w:rPr>
      </w:pPr>
      <w:r w:rsidRPr="00442838">
        <w:rPr>
          <w:sz w:val="24"/>
        </w:rPr>
        <w:br w:type="page"/>
      </w:r>
    </w:p>
    <w:p w14:paraId="4342E6BC" w14:textId="77777777" w:rsidR="00097E98" w:rsidRPr="00442838" w:rsidRDefault="00097E98" w:rsidP="00097E98">
      <w:pPr>
        <w:rPr>
          <w:sz w:val="24"/>
        </w:rPr>
      </w:pPr>
      <w:r w:rsidRPr="00442838">
        <w:rPr>
          <w:sz w:val="24"/>
        </w:rPr>
        <w:lastRenderedPageBreak/>
        <w:t>Family Page</w:t>
      </w:r>
    </w:p>
    <w:p w14:paraId="789A9DB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EA1C3D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8440D0" w14:textId="77777777" w:rsidTr="000F163C">
        <w:trPr>
          <w:trHeight w:val="896"/>
        </w:trPr>
        <w:tc>
          <w:tcPr>
            <w:tcW w:w="1251" w:type="dxa"/>
          </w:tcPr>
          <w:p w14:paraId="7EE2A581" w14:textId="77777777" w:rsidR="00097E98" w:rsidRPr="00442838" w:rsidRDefault="00097E98" w:rsidP="000F163C">
            <w:pPr>
              <w:spacing w:line="360" w:lineRule="auto"/>
            </w:pPr>
            <w:r w:rsidRPr="00442838">
              <w:t>Pokemon</w:t>
            </w:r>
          </w:p>
          <w:p w14:paraId="57F451FA" w14:textId="77777777" w:rsidR="00097E98" w:rsidRPr="00442838" w:rsidRDefault="00097E98" w:rsidP="000F163C">
            <w:pPr>
              <w:spacing w:line="360" w:lineRule="auto"/>
            </w:pPr>
            <w:r w:rsidRPr="00442838">
              <w:t>Name</w:t>
            </w:r>
          </w:p>
        </w:tc>
        <w:tc>
          <w:tcPr>
            <w:tcW w:w="1652" w:type="dxa"/>
          </w:tcPr>
          <w:p w14:paraId="52F9D76F" w14:textId="77777777" w:rsidR="00097E98" w:rsidRPr="00442838" w:rsidRDefault="00097E98" w:rsidP="000F163C">
            <w:pPr>
              <w:spacing w:line="360" w:lineRule="auto"/>
            </w:pPr>
            <w:r w:rsidRPr="00442838">
              <w:t>Pokemon Number</w:t>
            </w:r>
          </w:p>
        </w:tc>
        <w:tc>
          <w:tcPr>
            <w:tcW w:w="3719" w:type="dxa"/>
          </w:tcPr>
          <w:p w14:paraId="55CAA194" w14:textId="77777777" w:rsidR="00097E98" w:rsidRPr="00442838" w:rsidRDefault="00097E98" w:rsidP="000F163C">
            <w:pPr>
              <w:spacing w:line="360" w:lineRule="auto"/>
            </w:pPr>
            <w:r w:rsidRPr="00442838">
              <w:t>Base Stats</w:t>
            </w:r>
          </w:p>
          <w:p w14:paraId="59A585F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E10BDA7" w14:textId="77777777" w:rsidR="00097E98" w:rsidRPr="00442838" w:rsidRDefault="00097E98" w:rsidP="000F163C">
            <w:pPr>
              <w:spacing w:line="360" w:lineRule="auto"/>
            </w:pPr>
            <w:r w:rsidRPr="00442838">
              <w:t>Ability</w:t>
            </w:r>
          </w:p>
        </w:tc>
        <w:tc>
          <w:tcPr>
            <w:tcW w:w="724" w:type="dxa"/>
          </w:tcPr>
          <w:p w14:paraId="23488B9B" w14:textId="77777777" w:rsidR="00097E98" w:rsidRPr="00442838" w:rsidRDefault="00097E98" w:rsidP="000F163C">
            <w:pPr>
              <w:spacing w:line="360" w:lineRule="auto"/>
            </w:pPr>
            <w:r w:rsidRPr="00442838">
              <w:t>Type 1</w:t>
            </w:r>
          </w:p>
        </w:tc>
        <w:tc>
          <w:tcPr>
            <w:tcW w:w="724" w:type="dxa"/>
          </w:tcPr>
          <w:p w14:paraId="31208E47" w14:textId="77777777" w:rsidR="00097E98" w:rsidRPr="00442838" w:rsidRDefault="00097E98" w:rsidP="000F163C">
            <w:pPr>
              <w:spacing w:line="360" w:lineRule="auto"/>
            </w:pPr>
            <w:r w:rsidRPr="00442838">
              <w:t>Type 2</w:t>
            </w:r>
          </w:p>
        </w:tc>
        <w:tc>
          <w:tcPr>
            <w:tcW w:w="1976" w:type="dxa"/>
          </w:tcPr>
          <w:p w14:paraId="48FF12E2" w14:textId="77777777" w:rsidR="00097E98" w:rsidRPr="00442838" w:rsidRDefault="00097E98" w:rsidP="000F163C">
            <w:pPr>
              <w:spacing w:line="360" w:lineRule="auto"/>
            </w:pPr>
            <w:r w:rsidRPr="00442838">
              <w:t>Evolution</w:t>
            </w:r>
          </w:p>
        </w:tc>
      </w:tr>
      <w:tr w:rsidR="00097E98" w:rsidRPr="00442838" w14:paraId="46AE2129" w14:textId="77777777" w:rsidTr="000F163C">
        <w:trPr>
          <w:trHeight w:val="454"/>
        </w:trPr>
        <w:tc>
          <w:tcPr>
            <w:tcW w:w="1251" w:type="dxa"/>
          </w:tcPr>
          <w:p w14:paraId="78B76E29" w14:textId="77777777" w:rsidR="00097E98" w:rsidRPr="00442838" w:rsidRDefault="00097E98" w:rsidP="000F163C">
            <w:pPr>
              <w:spacing w:line="360" w:lineRule="auto"/>
            </w:pPr>
          </w:p>
        </w:tc>
        <w:tc>
          <w:tcPr>
            <w:tcW w:w="1652" w:type="dxa"/>
          </w:tcPr>
          <w:p w14:paraId="300A0BD0" w14:textId="77777777" w:rsidR="00097E98" w:rsidRPr="00442838" w:rsidRDefault="00097E98" w:rsidP="000F163C">
            <w:pPr>
              <w:spacing w:line="360" w:lineRule="auto"/>
            </w:pPr>
          </w:p>
        </w:tc>
        <w:tc>
          <w:tcPr>
            <w:tcW w:w="3719" w:type="dxa"/>
          </w:tcPr>
          <w:p w14:paraId="0C73FA37" w14:textId="77777777" w:rsidR="00097E98" w:rsidRPr="00442838" w:rsidRDefault="00097E98" w:rsidP="000F163C">
            <w:pPr>
              <w:spacing w:line="360" w:lineRule="auto"/>
            </w:pPr>
          </w:p>
        </w:tc>
        <w:tc>
          <w:tcPr>
            <w:tcW w:w="880" w:type="dxa"/>
          </w:tcPr>
          <w:p w14:paraId="5852C6AD" w14:textId="77777777" w:rsidR="00097E98" w:rsidRPr="00442838" w:rsidRDefault="00097E98" w:rsidP="000F163C">
            <w:pPr>
              <w:spacing w:line="360" w:lineRule="auto"/>
            </w:pPr>
          </w:p>
        </w:tc>
        <w:tc>
          <w:tcPr>
            <w:tcW w:w="724" w:type="dxa"/>
          </w:tcPr>
          <w:p w14:paraId="7A9CCB9D" w14:textId="77777777" w:rsidR="00097E98" w:rsidRPr="00442838" w:rsidRDefault="00097E98" w:rsidP="000F163C">
            <w:pPr>
              <w:spacing w:line="360" w:lineRule="auto"/>
            </w:pPr>
          </w:p>
        </w:tc>
        <w:tc>
          <w:tcPr>
            <w:tcW w:w="724" w:type="dxa"/>
          </w:tcPr>
          <w:p w14:paraId="6C3C2E09" w14:textId="77777777" w:rsidR="00097E98" w:rsidRPr="00442838" w:rsidRDefault="00097E98" w:rsidP="000F163C">
            <w:pPr>
              <w:spacing w:line="360" w:lineRule="auto"/>
            </w:pPr>
          </w:p>
        </w:tc>
        <w:tc>
          <w:tcPr>
            <w:tcW w:w="1976" w:type="dxa"/>
          </w:tcPr>
          <w:p w14:paraId="5BBEED9A" w14:textId="77777777" w:rsidR="00097E98" w:rsidRPr="00442838" w:rsidRDefault="00097E98" w:rsidP="000F163C">
            <w:pPr>
              <w:spacing w:line="360" w:lineRule="auto"/>
            </w:pPr>
          </w:p>
        </w:tc>
      </w:tr>
      <w:tr w:rsidR="00097E98" w:rsidRPr="00442838" w14:paraId="69D399AB" w14:textId="77777777" w:rsidTr="000F163C">
        <w:trPr>
          <w:trHeight w:val="441"/>
        </w:trPr>
        <w:tc>
          <w:tcPr>
            <w:tcW w:w="1251" w:type="dxa"/>
          </w:tcPr>
          <w:p w14:paraId="213AF12C" w14:textId="77777777" w:rsidR="00097E98" w:rsidRPr="00442838" w:rsidRDefault="00097E98" w:rsidP="000F163C">
            <w:pPr>
              <w:spacing w:line="360" w:lineRule="auto"/>
            </w:pPr>
          </w:p>
        </w:tc>
        <w:tc>
          <w:tcPr>
            <w:tcW w:w="1652" w:type="dxa"/>
          </w:tcPr>
          <w:p w14:paraId="6D42DF34" w14:textId="77777777" w:rsidR="00097E98" w:rsidRPr="00442838" w:rsidRDefault="00097E98" w:rsidP="000F163C">
            <w:pPr>
              <w:spacing w:line="360" w:lineRule="auto"/>
            </w:pPr>
          </w:p>
        </w:tc>
        <w:tc>
          <w:tcPr>
            <w:tcW w:w="3719" w:type="dxa"/>
          </w:tcPr>
          <w:p w14:paraId="3979ACE7" w14:textId="77777777" w:rsidR="00097E98" w:rsidRPr="00442838" w:rsidRDefault="00097E98" w:rsidP="000F163C">
            <w:pPr>
              <w:spacing w:line="360" w:lineRule="auto"/>
            </w:pPr>
          </w:p>
        </w:tc>
        <w:tc>
          <w:tcPr>
            <w:tcW w:w="880" w:type="dxa"/>
          </w:tcPr>
          <w:p w14:paraId="0BEAD9AF" w14:textId="77777777" w:rsidR="00097E98" w:rsidRPr="00442838" w:rsidRDefault="00097E98" w:rsidP="000F163C">
            <w:pPr>
              <w:spacing w:line="360" w:lineRule="auto"/>
            </w:pPr>
          </w:p>
        </w:tc>
        <w:tc>
          <w:tcPr>
            <w:tcW w:w="724" w:type="dxa"/>
          </w:tcPr>
          <w:p w14:paraId="4BADD827" w14:textId="77777777" w:rsidR="00097E98" w:rsidRPr="00442838" w:rsidRDefault="00097E98" w:rsidP="000F163C">
            <w:pPr>
              <w:spacing w:line="360" w:lineRule="auto"/>
            </w:pPr>
          </w:p>
        </w:tc>
        <w:tc>
          <w:tcPr>
            <w:tcW w:w="724" w:type="dxa"/>
          </w:tcPr>
          <w:p w14:paraId="674A383E" w14:textId="77777777" w:rsidR="00097E98" w:rsidRPr="00442838" w:rsidRDefault="00097E98" w:rsidP="000F163C">
            <w:pPr>
              <w:spacing w:line="360" w:lineRule="auto"/>
            </w:pPr>
          </w:p>
        </w:tc>
        <w:tc>
          <w:tcPr>
            <w:tcW w:w="1976" w:type="dxa"/>
          </w:tcPr>
          <w:p w14:paraId="255C87D4" w14:textId="77777777" w:rsidR="00097E98" w:rsidRPr="00442838" w:rsidRDefault="00097E98" w:rsidP="000F163C">
            <w:pPr>
              <w:spacing w:line="360" w:lineRule="auto"/>
            </w:pPr>
          </w:p>
        </w:tc>
      </w:tr>
      <w:tr w:rsidR="00097E98" w:rsidRPr="00442838" w14:paraId="5FA0BDBB" w14:textId="77777777" w:rsidTr="000F163C">
        <w:trPr>
          <w:trHeight w:val="441"/>
        </w:trPr>
        <w:tc>
          <w:tcPr>
            <w:tcW w:w="1251" w:type="dxa"/>
          </w:tcPr>
          <w:p w14:paraId="75BB2429" w14:textId="77777777" w:rsidR="00097E98" w:rsidRPr="00442838" w:rsidRDefault="00097E98" w:rsidP="000F163C">
            <w:pPr>
              <w:spacing w:line="360" w:lineRule="auto"/>
            </w:pPr>
          </w:p>
        </w:tc>
        <w:tc>
          <w:tcPr>
            <w:tcW w:w="1652" w:type="dxa"/>
          </w:tcPr>
          <w:p w14:paraId="27674071" w14:textId="77777777" w:rsidR="00097E98" w:rsidRPr="00442838" w:rsidRDefault="00097E98" w:rsidP="000F163C">
            <w:pPr>
              <w:spacing w:line="360" w:lineRule="auto"/>
            </w:pPr>
          </w:p>
        </w:tc>
        <w:tc>
          <w:tcPr>
            <w:tcW w:w="3719" w:type="dxa"/>
          </w:tcPr>
          <w:p w14:paraId="3F1FF928" w14:textId="77777777" w:rsidR="00097E98" w:rsidRPr="00442838" w:rsidRDefault="00097E98" w:rsidP="000F163C">
            <w:pPr>
              <w:spacing w:line="360" w:lineRule="auto"/>
            </w:pPr>
          </w:p>
        </w:tc>
        <w:tc>
          <w:tcPr>
            <w:tcW w:w="880" w:type="dxa"/>
          </w:tcPr>
          <w:p w14:paraId="48A63FA8" w14:textId="77777777" w:rsidR="00097E98" w:rsidRPr="00442838" w:rsidRDefault="00097E98" w:rsidP="000F163C">
            <w:pPr>
              <w:spacing w:line="360" w:lineRule="auto"/>
            </w:pPr>
          </w:p>
        </w:tc>
        <w:tc>
          <w:tcPr>
            <w:tcW w:w="724" w:type="dxa"/>
          </w:tcPr>
          <w:p w14:paraId="2CE4FEDA" w14:textId="77777777" w:rsidR="00097E98" w:rsidRPr="00442838" w:rsidRDefault="00097E98" w:rsidP="000F163C">
            <w:pPr>
              <w:spacing w:line="360" w:lineRule="auto"/>
            </w:pPr>
          </w:p>
        </w:tc>
        <w:tc>
          <w:tcPr>
            <w:tcW w:w="724" w:type="dxa"/>
          </w:tcPr>
          <w:p w14:paraId="6811BD78" w14:textId="77777777" w:rsidR="00097E98" w:rsidRPr="00442838" w:rsidRDefault="00097E98" w:rsidP="000F163C">
            <w:pPr>
              <w:spacing w:line="360" w:lineRule="auto"/>
            </w:pPr>
          </w:p>
        </w:tc>
        <w:tc>
          <w:tcPr>
            <w:tcW w:w="1976" w:type="dxa"/>
          </w:tcPr>
          <w:p w14:paraId="0B9EA15A" w14:textId="77777777" w:rsidR="00097E98" w:rsidRPr="00442838" w:rsidRDefault="00097E98" w:rsidP="000F163C">
            <w:pPr>
              <w:spacing w:line="360" w:lineRule="auto"/>
            </w:pPr>
          </w:p>
        </w:tc>
      </w:tr>
      <w:tr w:rsidR="00097E98" w:rsidRPr="00442838" w14:paraId="22F9984F" w14:textId="77777777" w:rsidTr="000F163C">
        <w:trPr>
          <w:trHeight w:val="896"/>
        </w:trPr>
        <w:tc>
          <w:tcPr>
            <w:tcW w:w="1251" w:type="dxa"/>
          </w:tcPr>
          <w:p w14:paraId="349B8614" w14:textId="77777777" w:rsidR="00097E98" w:rsidRPr="00442838" w:rsidRDefault="00097E98" w:rsidP="000F163C">
            <w:pPr>
              <w:spacing w:line="360" w:lineRule="auto"/>
            </w:pPr>
          </w:p>
        </w:tc>
        <w:tc>
          <w:tcPr>
            <w:tcW w:w="1652" w:type="dxa"/>
          </w:tcPr>
          <w:p w14:paraId="4D736A42" w14:textId="77777777" w:rsidR="00097E98" w:rsidRPr="00442838" w:rsidRDefault="00097E98" w:rsidP="000F163C">
            <w:pPr>
              <w:spacing w:line="360" w:lineRule="auto"/>
            </w:pPr>
          </w:p>
        </w:tc>
        <w:tc>
          <w:tcPr>
            <w:tcW w:w="3719" w:type="dxa"/>
          </w:tcPr>
          <w:p w14:paraId="5FC03A45" w14:textId="77777777" w:rsidR="00097E98" w:rsidRPr="00442838" w:rsidRDefault="00097E98" w:rsidP="000F163C">
            <w:pPr>
              <w:spacing w:line="360" w:lineRule="auto"/>
            </w:pPr>
          </w:p>
        </w:tc>
        <w:tc>
          <w:tcPr>
            <w:tcW w:w="880" w:type="dxa"/>
          </w:tcPr>
          <w:p w14:paraId="6C88502A" w14:textId="77777777" w:rsidR="00097E98" w:rsidRPr="00442838" w:rsidRDefault="00097E98" w:rsidP="000F163C">
            <w:pPr>
              <w:spacing w:line="360" w:lineRule="auto"/>
            </w:pPr>
          </w:p>
        </w:tc>
        <w:tc>
          <w:tcPr>
            <w:tcW w:w="724" w:type="dxa"/>
          </w:tcPr>
          <w:p w14:paraId="44785910" w14:textId="77777777" w:rsidR="00097E98" w:rsidRPr="00442838" w:rsidRDefault="00097E98" w:rsidP="000F163C">
            <w:pPr>
              <w:spacing w:line="360" w:lineRule="auto"/>
            </w:pPr>
          </w:p>
        </w:tc>
        <w:tc>
          <w:tcPr>
            <w:tcW w:w="724" w:type="dxa"/>
          </w:tcPr>
          <w:p w14:paraId="57FD93C0" w14:textId="77777777" w:rsidR="00097E98" w:rsidRPr="00442838" w:rsidRDefault="00097E98" w:rsidP="000F163C">
            <w:pPr>
              <w:spacing w:line="360" w:lineRule="auto"/>
            </w:pPr>
          </w:p>
        </w:tc>
        <w:tc>
          <w:tcPr>
            <w:tcW w:w="1976" w:type="dxa"/>
          </w:tcPr>
          <w:p w14:paraId="361A1DE5" w14:textId="77777777" w:rsidR="00097E98" w:rsidRPr="00442838" w:rsidRDefault="00097E98" w:rsidP="000F163C">
            <w:pPr>
              <w:spacing w:line="360" w:lineRule="auto"/>
            </w:pPr>
          </w:p>
        </w:tc>
      </w:tr>
    </w:tbl>
    <w:p w14:paraId="5C54D86D" w14:textId="77777777" w:rsidR="00097E98" w:rsidRPr="00442838" w:rsidRDefault="00097E98" w:rsidP="00097E98">
      <w:pPr>
        <w:rPr>
          <w:sz w:val="24"/>
        </w:rPr>
      </w:pPr>
    </w:p>
    <w:p w14:paraId="3DFFC39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CA663E0" w14:textId="77777777" w:rsidTr="000F163C">
        <w:tc>
          <w:tcPr>
            <w:tcW w:w="3596" w:type="dxa"/>
          </w:tcPr>
          <w:p w14:paraId="180014BC" w14:textId="77777777" w:rsidR="00097E98" w:rsidRPr="00442838" w:rsidRDefault="00097E98" w:rsidP="000F163C">
            <w:pPr>
              <w:rPr>
                <w:sz w:val="24"/>
              </w:rPr>
            </w:pPr>
          </w:p>
        </w:tc>
        <w:tc>
          <w:tcPr>
            <w:tcW w:w="3597" w:type="dxa"/>
          </w:tcPr>
          <w:p w14:paraId="56283AB3" w14:textId="77777777" w:rsidR="00097E98" w:rsidRPr="00442838" w:rsidRDefault="00097E98" w:rsidP="000F163C">
            <w:pPr>
              <w:rPr>
                <w:sz w:val="24"/>
              </w:rPr>
            </w:pPr>
          </w:p>
        </w:tc>
        <w:tc>
          <w:tcPr>
            <w:tcW w:w="3597" w:type="dxa"/>
          </w:tcPr>
          <w:p w14:paraId="6060CD07" w14:textId="77777777" w:rsidR="00097E98" w:rsidRPr="00442838" w:rsidRDefault="00097E98" w:rsidP="000F163C">
            <w:pPr>
              <w:rPr>
                <w:sz w:val="24"/>
              </w:rPr>
            </w:pPr>
          </w:p>
        </w:tc>
      </w:tr>
      <w:tr w:rsidR="00097E98" w:rsidRPr="00442838" w14:paraId="0C07E9C8" w14:textId="77777777" w:rsidTr="000F163C">
        <w:tc>
          <w:tcPr>
            <w:tcW w:w="3596" w:type="dxa"/>
          </w:tcPr>
          <w:p w14:paraId="16527C84" w14:textId="77777777" w:rsidR="00097E98" w:rsidRPr="00442838" w:rsidRDefault="00097E98" w:rsidP="000F163C">
            <w:pPr>
              <w:rPr>
                <w:sz w:val="24"/>
              </w:rPr>
            </w:pPr>
          </w:p>
        </w:tc>
        <w:tc>
          <w:tcPr>
            <w:tcW w:w="3597" w:type="dxa"/>
          </w:tcPr>
          <w:p w14:paraId="757F9C68" w14:textId="77777777" w:rsidR="00097E98" w:rsidRPr="00442838" w:rsidRDefault="00097E98" w:rsidP="000F163C">
            <w:pPr>
              <w:rPr>
                <w:sz w:val="24"/>
              </w:rPr>
            </w:pPr>
          </w:p>
        </w:tc>
        <w:tc>
          <w:tcPr>
            <w:tcW w:w="3597" w:type="dxa"/>
          </w:tcPr>
          <w:p w14:paraId="3BA0346C" w14:textId="77777777" w:rsidR="00097E98" w:rsidRPr="00442838" w:rsidRDefault="00097E98" w:rsidP="000F163C">
            <w:pPr>
              <w:rPr>
                <w:sz w:val="24"/>
              </w:rPr>
            </w:pPr>
          </w:p>
        </w:tc>
      </w:tr>
    </w:tbl>
    <w:p w14:paraId="26A04944" w14:textId="77777777" w:rsidR="00097E98" w:rsidRPr="00442838" w:rsidRDefault="00097E98" w:rsidP="00097E98">
      <w:pPr>
        <w:rPr>
          <w:sz w:val="24"/>
        </w:rPr>
      </w:pPr>
    </w:p>
    <w:p w14:paraId="6E27849A" w14:textId="77777777" w:rsidR="00097E98" w:rsidRPr="00442838" w:rsidRDefault="00097E98" w:rsidP="00097E98">
      <w:pPr>
        <w:rPr>
          <w:sz w:val="24"/>
        </w:rPr>
      </w:pPr>
      <w:r w:rsidRPr="00442838">
        <w:rPr>
          <w:sz w:val="24"/>
        </w:rPr>
        <w:t>Sprites:</w:t>
      </w:r>
    </w:p>
    <w:p w14:paraId="7D16EC0C" w14:textId="77777777" w:rsidR="00097E98" w:rsidRPr="00442838" w:rsidRDefault="00097E98" w:rsidP="00097E98">
      <w:pPr>
        <w:rPr>
          <w:sz w:val="24"/>
        </w:rPr>
      </w:pPr>
      <w:r w:rsidRPr="00442838">
        <w:rPr>
          <w:sz w:val="24"/>
        </w:rPr>
        <w:br w:type="page"/>
      </w:r>
    </w:p>
    <w:p w14:paraId="736A7BF9" w14:textId="77777777" w:rsidR="00097E98" w:rsidRPr="00442838" w:rsidRDefault="00097E98" w:rsidP="00097E98">
      <w:pPr>
        <w:rPr>
          <w:sz w:val="24"/>
        </w:rPr>
      </w:pPr>
      <w:r w:rsidRPr="00442838">
        <w:rPr>
          <w:sz w:val="24"/>
        </w:rPr>
        <w:lastRenderedPageBreak/>
        <w:t>Family Page</w:t>
      </w:r>
    </w:p>
    <w:p w14:paraId="5722E3C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89783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000BC5C" w14:textId="77777777" w:rsidTr="000F163C">
        <w:trPr>
          <w:trHeight w:val="896"/>
        </w:trPr>
        <w:tc>
          <w:tcPr>
            <w:tcW w:w="1251" w:type="dxa"/>
          </w:tcPr>
          <w:p w14:paraId="64D70E1B" w14:textId="77777777" w:rsidR="00097E98" w:rsidRPr="00442838" w:rsidRDefault="00097E98" w:rsidP="000F163C">
            <w:pPr>
              <w:spacing w:line="360" w:lineRule="auto"/>
            </w:pPr>
            <w:r w:rsidRPr="00442838">
              <w:t>Pokemon</w:t>
            </w:r>
          </w:p>
          <w:p w14:paraId="29452084" w14:textId="77777777" w:rsidR="00097E98" w:rsidRPr="00442838" w:rsidRDefault="00097E98" w:rsidP="000F163C">
            <w:pPr>
              <w:spacing w:line="360" w:lineRule="auto"/>
            </w:pPr>
            <w:r w:rsidRPr="00442838">
              <w:t>Name</w:t>
            </w:r>
          </w:p>
        </w:tc>
        <w:tc>
          <w:tcPr>
            <w:tcW w:w="1652" w:type="dxa"/>
          </w:tcPr>
          <w:p w14:paraId="5BFD2159" w14:textId="77777777" w:rsidR="00097E98" w:rsidRPr="00442838" w:rsidRDefault="00097E98" w:rsidP="000F163C">
            <w:pPr>
              <w:spacing w:line="360" w:lineRule="auto"/>
            </w:pPr>
            <w:r w:rsidRPr="00442838">
              <w:t>Pokemon Number</w:t>
            </w:r>
          </w:p>
        </w:tc>
        <w:tc>
          <w:tcPr>
            <w:tcW w:w="3719" w:type="dxa"/>
          </w:tcPr>
          <w:p w14:paraId="18F5326B" w14:textId="77777777" w:rsidR="00097E98" w:rsidRPr="00442838" w:rsidRDefault="00097E98" w:rsidP="000F163C">
            <w:pPr>
              <w:spacing w:line="360" w:lineRule="auto"/>
            </w:pPr>
            <w:r w:rsidRPr="00442838">
              <w:t>Base Stats</w:t>
            </w:r>
          </w:p>
          <w:p w14:paraId="119BF99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7C374C5" w14:textId="77777777" w:rsidR="00097E98" w:rsidRPr="00442838" w:rsidRDefault="00097E98" w:rsidP="000F163C">
            <w:pPr>
              <w:spacing w:line="360" w:lineRule="auto"/>
            </w:pPr>
            <w:r w:rsidRPr="00442838">
              <w:t>Ability</w:t>
            </w:r>
          </w:p>
        </w:tc>
        <w:tc>
          <w:tcPr>
            <w:tcW w:w="724" w:type="dxa"/>
          </w:tcPr>
          <w:p w14:paraId="10636BA8" w14:textId="77777777" w:rsidR="00097E98" w:rsidRPr="00442838" w:rsidRDefault="00097E98" w:rsidP="000F163C">
            <w:pPr>
              <w:spacing w:line="360" w:lineRule="auto"/>
            </w:pPr>
            <w:r w:rsidRPr="00442838">
              <w:t>Type 1</w:t>
            </w:r>
          </w:p>
        </w:tc>
        <w:tc>
          <w:tcPr>
            <w:tcW w:w="724" w:type="dxa"/>
          </w:tcPr>
          <w:p w14:paraId="5125C773" w14:textId="77777777" w:rsidR="00097E98" w:rsidRPr="00442838" w:rsidRDefault="00097E98" w:rsidP="000F163C">
            <w:pPr>
              <w:spacing w:line="360" w:lineRule="auto"/>
            </w:pPr>
            <w:r w:rsidRPr="00442838">
              <w:t>Type 2</w:t>
            </w:r>
          </w:p>
        </w:tc>
        <w:tc>
          <w:tcPr>
            <w:tcW w:w="1976" w:type="dxa"/>
          </w:tcPr>
          <w:p w14:paraId="31616231" w14:textId="77777777" w:rsidR="00097E98" w:rsidRPr="00442838" w:rsidRDefault="00097E98" w:rsidP="000F163C">
            <w:pPr>
              <w:spacing w:line="360" w:lineRule="auto"/>
            </w:pPr>
            <w:r w:rsidRPr="00442838">
              <w:t>Evolution</w:t>
            </w:r>
          </w:p>
        </w:tc>
      </w:tr>
      <w:tr w:rsidR="00097E98" w:rsidRPr="00442838" w14:paraId="61DA2E97" w14:textId="77777777" w:rsidTr="000F163C">
        <w:trPr>
          <w:trHeight w:val="454"/>
        </w:trPr>
        <w:tc>
          <w:tcPr>
            <w:tcW w:w="1251" w:type="dxa"/>
          </w:tcPr>
          <w:p w14:paraId="3746BEA2" w14:textId="77777777" w:rsidR="00097E98" w:rsidRPr="00442838" w:rsidRDefault="00097E98" w:rsidP="000F163C">
            <w:pPr>
              <w:spacing w:line="360" w:lineRule="auto"/>
            </w:pPr>
          </w:p>
        </w:tc>
        <w:tc>
          <w:tcPr>
            <w:tcW w:w="1652" w:type="dxa"/>
          </w:tcPr>
          <w:p w14:paraId="300C22F2" w14:textId="77777777" w:rsidR="00097E98" w:rsidRPr="00442838" w:rsidRDefault="00097E98" w:rsidP="000F163C">
            <w:pPr>
              <w:spacing w:line="360" w:lineRule="auto"/>
            </w:pPr>
          </w:p>
        </w:tc>
        <w:tc>
          <w:tcPr>
            <w:tcW w:w="3719" w:type="dxa"/>
          </w:tcPr>
          <w:p w14:paraId="5CA57A39" w14:textId="77777777" w:rsidR="00097E98" w:rsidRPr="00442838" w:rsidRDefault="00097E98" w:rsidP="000F163C">
            <w:pPr>
              <w:spacing w:line="360" w:lineRule="auto"/>
            </w:pPr>
          </w:p>
        </w:tc>
        <w:tc>
          <w:tcPr>
            <w:tcW w:w="880" w:type="dxa"/>
          </w:tcPr>
          <w:p w14:paraId="534ED484" w14:textId="77777777" w:rsidR="00097E98" w:rsidRPr="00442838" w:rsidRDefault="00097E98" w:rsidP="000F163C">
            <w:pPr>
              <w:spacing w:line="360" w:lineRule="auto"/>
            </w:pPr>
          </w:p>
        </w:tc>
        <w:tc>
          <w:tcPr>
            <w:tcW w:w="724" w:type="dxa"/>
          </w:tcPr>
          <w:p w14:paraId="123BB6CE" w14:textId="77777777" w:rsidR="00097E98" w:rsidRPr="00442838" w:rsidRDefault="00097E98" w:rsidP="000F163C">
            <w:pPr>
              <w:spacing w:line="360" w:lineRule="auto"/>
            </w:pPr>
          </w:p>
        </w:tc>
        <w:tc>
          <w:tcPr>
            <w:tcW w:w="724" w:type="dxa"/>
          </w:tcPr>
          <w:p w14:paraId="17E0B110" w14:textId="77777777" w:rsidR="00097E98" w:rsidRPr="00442838" w:rsidRDefault="00097E98" w:rsidP="000F163C">
            <w:pPr>
              <w:spacing w:line="360" w:lineRule="auto"/>
            </w:pPr>
          </w:p>
        </w:tc>
        <w:tc>
          <w:tcPr>
            <w:tcW w:w="1976" w:type="dxa"/>
          </w:tcPr>
          <w:p w14:paraId="21F57D71" w14:textId="77777777" w:rsidR="00097E98" w:rsidRPr="00442838" w:rsidRDefault="00097E98" w:rsidP="000F163C">
            <w:pPr>
              <w:spacing w:line="360" w:lineRule="auto"/>
            </w:pPr>
          </w:p>
        </w:tc>
      </w:tr>
      <w:tr w:rsidR="00097E98" w:rsidRPr="00442838" w14:paraId="59F555FD" w14:textId="77777777" w:rsidTr="000F163C">
        <w:trPr>
          <w:trHeight w:val="441"/>
        </w:trPr>
        <w:tc>
          <w:tcPr>
            <w:tcW w:w="1251" w:type="dxa"/>
          </w:tcPr>
          <w:p w14:paraId="0A3A4F32" w14:textId="77777777" w:rsidR="00097E98" w:rsidRPr="00442838" w:rsidRDefault="00097E98" w:rsidP="000F163C">
            <w:pPr>
              <w:spacing w:line="360" w:lineRule="auto"/>
            </w:pPr>
          </w:p>
        </w:tc>
        <w:tc>
          <w:tcPr>
            <w:tcW w:w="1652" w:type="dxa"/>
          </w:tcPr>
          <w:p w14:paraId="79FCD9B2" w14:textId="77777777" w:rsidR="00097E98" w:rsidRPr="00442838" w:rsidRDefault="00097E98" w:rsidP="000F163C">
            <w:pPr>
              <w:spacing w:line="360" w:lineRule="auto"/>
            </w:pPr>
          </w:p>
        </w:tc>
        <w:tc>
          <w:tcPr>
            <w:tcW w:w="3719" w:type="dxa"/>
          </w:tcPr>
          <w:p w14:paraId="74388C21" w14:textId="77777777" w:rsidR="00097E98" w:rsidRPr="00442838" w:rsidRDefault="00097E98" w:rsidP="000F163C">
            <w:pPr>
              <w:spacing w:line="360" w:lineRule="auto"/>
            </w:pPr>
          </w:p>
        </w:tc>
        <w:tc>
          <w:tcPr>
            <w:tcW w:w="880" w:type="dxa"/>
          </w:tcPr>
          <w:p w14:paraId="3864C19A" w14:textId="77777777" w:rsidR="00097E98" w:rsidRPr="00442838" w:rsidRDefault="00097E98" w:rsidP="000F163C">
            <w:pPr>
              <w:spacing w:line="360" w:lineRule="auto"/>
            </w:pPr>
          </w:p>
        </w:tc>
        <w:tc>
          <w:tcPr>
            <w:tcW w:w="724" w:type="dxa"/>
          </w:tcPr>
          <w:p w14:paraId="0C641547" w14:textId="77777777" w:rsidR="00097E98" w:rsidRPr="00442838" w:rsidRDefault="00097E98" w:rsidP="000F163C">
            <w:pPr>
              <w:spacing w:line="360" w:lineRule="auto"/>
            </w:pPr>
          </w:p>
        </w:tc>
        <w:tc>
          <w:tcPr>
            <w:tcW w:w="724" w:type="dxa"/>
          </w:tcPr>
          <w:p w14:paraId="76910095" w14:textId="77777777" w:rsidR="00097E98" w:rsidRPr="00442838" w:rsidRDefault="00097E98" w:rsidP="000F163C">
            <w:pPr>
              <w:spacing w:line="360" w:lineRule="auto"/>
            </w:pPr>
          </w:p>
        </w:tc>
        <w:tc>
          <w:tcPr>
            <w:tcW w:w="1976" w:type="dxa"/>
          </w:tcPr>
          <w:p w14:paraId="33D05262" w14:textId="77777777" w:rsidR="00097E98" w:rsidRPr="00442838" w:rsidRDefault="00097E98" w:rsidP="000F163C">
            <w:pPr>
              <w:spacing w:line="360" w:lineRule="auto"/>
            </w:pPr>
          </w:p>
        </w:tc>
      </w:tr>
      <w:tr w:rsidR="00097E98" w:rsidRPr="00442838" w14:paraId="6D5B1B9D" w14:textId="77777777" w:rsidTr="000F163C">
        <w:trPr>
          <w:trHeight w:val="441"/>
        </w:trPr>
        <w:tc>
          <w:tcPr>
            <w:tcW w:w="1251" w:type="dxa"/>
          </w:tcPr>
          <w:p w14:paraId="33F0A354" w14:textId="77777777" w:rsidR="00097E98" w:rsidRPr="00442838" w:rsidRDefault="00097E98" w:rsidP="000F163C">
            <w:pPr>
              <w:spacing w:line="360" w:lineRule="auto"/>
            </w:pPr>
          </w:p>
        </w:tc>
        <w:tc>
          <w:tcPr>
            <w:tcW w:w="1652" w:type="dxa"/>
          </w:tcPr>
          <w:p w14:paraId="31B68DE1" w14:textId="77777777" w:rsidR="00097E98" w:rsidRPr="00442838" w:rsidRDefault="00097E98" w:rsidP="000F163C">
            <w:pPr>
              <w:spacing w:line="360" w:lineRule="auto"/>
            </w:pPr>
          </w:p>
        </w:tc>
        <w:tc>
          <w:tcPr>
            <w:tcW w:w="3719" w:type="dxa"/>
          </w:tcPr>
          <w:p w14:paraId="436DCBB4" w14:textId="77777777" w:rsidR="00097E98" w:rsidRPr="00442838" w:rsidRDefault="00097E98" w:rsidP="000F163C">
            <w:pPr>
              <w:spacing w:line="360" w:lineRule="auto"/>
            </w:pPr>
          </w:p>
        </w:tc>
        <w:tc>
          <w:tcPr>
            <w:tcW w:w="880" w:type="dxa"/>
          </w:tcPr>
          <w:p w14:paraId="662C7F7F" w14:textId="77777777" w:rsidR="00097E98" w:rsidRPr="00442838" w:rsidRDefault="00097E98" w:rsidP="000F163C">
            <w:pPr>
              <w:spacing w:line="360" w:lineRule="auto"/>
            </w:pPr>
          </w:p>
        </w:tc>
        <w:tc>
          <w:tcPr>
            <w:tcW w:w="724" w:type="dxa"/>
          </w:tcPr>
          <w:p w14:paraId="54241370" w14:textId="77777777" w:rsidR="00097E98" w:rsidRPr="00442838" w:rsidRDefault="00097E98" w:rsidP="000F163C">
            <w:pPr>
              <w:spacing w:line="360" w:lineRule="auto"/>
            </w:pPr>
          </w:p>
        </w:tc>
        <w:tc>
          <w:tcPr>
            <w:tcW w:w="724" w:type="dxa"/>
          </w:tcPr>
          <w:p w14:paraId="070A8389" w14:textId="77777777" w:rsidR="00097E98" w:rsidRPr="00442838" w:rsidRDefault="00097E98" w:rsidP="000F163C">
            <w:pPr>
              <w:spacing w:line="360" w:lineRule="auto"/>
            </w:pPr>
          </w:p>
        </w:tc>
        <w:tc>
          <w:tcPr>
            <w:tcW w:w="1976" w:type="dxa"/>
          </w:tcPr>
          <w:p w14:paraId="3964DC10" w14:textId="77777777" w:rsidR="00097E98" w:rsidRPr="00442838" w:rsidRDefault="00097E98" w:rsidP="000F163C">
            <w:pPr>
              <w:spacing w:line="360" w:lineRule="auto"/>
            </w:pPr>
          </w:p>
        </w:tc>
      </w:tr>
      <w:tr w:rsidR="00097E98" w:rsidRPr="00442838" w14:paraId="299D07B8" w14:textId="77777777" w:rsidTr="000F163C">
        <w:trPr>
          <w:trHeight w:val="896"/>
        </w:trPr>
        <w:tc>
          <w:tcPr>
            <w:tcW w:w="1251" w:type="dxa"/>
          </w:tcPr>
          <w:p w14:paraId="5B3F5304" w14:textId="77777777" w:rsidR="00097E98" w:rsidRPr="00442838" w:rsidRDefault="00097E98" w:rsidP="000F163C">
            <w:pPr>
              <w:spacing w:line="360" w:lineRule="auto"/>
            </w:pPr>
          </w:p>
        </w:tc>
        <w:tc>
          <w:tcPr>
            <w:tcW w:w="1652" w:type="dxa"/>
          </w:tcPr>
          <w:p w14:paraId="27609965" w14:textId="77777777" w:rsidR="00097E98" w:rsidRPr="00442838" w:rsidRDefault="00097E98" w:rsidP="000F163C">
            <w:pPr>
              <w:spacing w:line="360" w:lineRule="auto"/>
            </w:pPr>
          </w:p>
        </w:tc>
        <w:tc>
          <w:tcPr>
            <w:tcW w:w="3719" w:type="dxa"/>
          </w:tcPr>
          <w:p w14:paraId="3FE98278" w14:textId="77777777" w:rsidR="00097E98" w:rsidRPr="00442838" w:rsidRDefault="00097E98" w:rsidP="000F163C">
            <w:pPr>
              <w:spacing w:line="360" w:lineRule="auto"/>
            </w:pPr>
          </w:p>
        </w:tc>
        <w:tc>
          <w:tcPr>
            <w:tcW w:w="880" w:type="dxa"/>
          </w:tcPr>
          <w:p w14:paraId="7C3F1A12" w14:textId="77777777" w:rsidR="00097E98" w:rsidRPr="00442838" w:rsidRDefault="00097E98" w:rsidP="000F163C">
            <w:pPr>
              <w:spacing w:line="360" w:lineRule="auto"/>
            </w:pPr>
          </w:p>
        </w:tc>
        <w:tc>
          <w:tcPr>
            <w:tcW w:w="724" w:type="dxa"/>
          </w:tcPr>
          <w:p w14:paraId="1BD814A2" w14:textId="77777777" w:rsidR="00097E98" w:rsidRPr="00442838" w:rsidRDefault="00097E98" w:rsidP="000F163C">
            <w:pPr>
              <w:spacing w:line="360" w:lineRule="auto"/>
            </w:pPr>
          </w:p>
        </w:tc>
        <w:tc>
          <w:tcPr>
            <w:tcW w:w="724" w:type="dxa"/>
          </w:tcPr>
          <w:p w14:paraId="4B9C5A80" w14:textId="77777777" w:rsidR="00097E98" w:rsidRPr="00442838" w:rsidRDefault="00097E98" w:rsidP="000F163C">
            <w:pPr>
              <w:spacing w:line="360" w:lineRule="auto"/>
            </w:pPr>
          </w:p>
        </w:tc>
        <w:tc>
          <w:tcPr>
            <w:tcW w:w="1976" w:type="dxa"/>
          </w:tcPr>
          <w:p w14:paraId="4848BD90" w14:textId="77777777" w:rsidR="00097E98" w:rsidRPr="00442838" w:rsidRDefault="00097E98" w:rsidP="000F163C">
            <w:pPr>
              <w:spacing w:line="360" w:lineRule="auto"/>
            </w:pPr>
          </w:p>
        </w:tc>
      </w:tr>
    </w:tbl>
    <w:p w14:paraId="083DDF7C" w14:textId="77777777" w:rsidR="00097E98" w:rsidRPr="00442838" w:rsidRDefault="00097E98" w:rsidP="00097E98">
      <w:pPr>
        <w:rPr>
          <w:sz w:val="24"/>
        </w:rPr>
      </w:pPr>
    </w:p>
    <w:p w14:paraId="48B3500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F8A5B3C" w14:textId="77777777" w:rsidTr="000F163C">
        <w:tc>
          <w:tcPr>
            <w:tcW w:w="3596" w:type="dxa"/>
          </w:tcPr>
          <w:p w14:paraId="22119D98" w14:textId="77777777" w:rsidR="00097E98" w:rsidRPr="00442838" w:rsidRDefault="00097E98" w:rsidP="000F163C">
            <w:pPr>
              <w:rPr>
                <w:sz w:val="24"/>
              </w:rPr>
            </w:pPr>
          </w:p>
        </w:tc>
        <w:tc>
          <w:tcPr>
            <w:tcW w:w="3597" w:type="dxa"/>
          </w:tcPr>
          <w:p w14:paraId="18D79887" w14:textId="77777777" w:rsidR="00097E98" w:rsidRPr="00442838" w:rsidRDefault="00097E98" w:rsidP="000F163C">
            <w:pPr>
              <w:rPr>
                <w:sz w:val="24"/>
              </w:rPr>
            </w:pPr>
          </w:p>
        </w:tc>
        <w:tc>
          <w:tcPr>
            <w:tcW w:w="3597" w:type="dxa"/>
          </w:tcPr>
          <w:p w14:paraId="22033163" w14:textId="77777777" w:rsidR="00097E98" w:rsidRPr="00442838" w:rsidRDefault="00097E98" w:rsidP="000F163C">
            <w:pPr>
              <w:rPr>
                <w:sz w:val="24"/>
              </w:rPr>
            </w:pPr>
          </w:p>
        </w:tc>
      </w:tr>
      <w:tr w:rsidR="00097E98" w:rsidRPr="00442838" w14:paraId="7C6F0358" w14:textId="77777777" w:rsidTr="000F163C">
        <w:tc>
          <w:tcPr>
            <w:tcW w:w="3596" w:type="dxa"/>
          </w:tcPr>
          <w:p w14:paraId="29DAF673" w14:textId="77777777" w:rsidR="00097E98" w:rsidRPr="00442838" w:rsidRDefault="00097E98" w:rsidP="000F163C">
            <w:pPr>
              <w:rPr>
                <w:sz w:val="24"/>
              </w:rPr>
            </w:pPr>
          </w:p>
        </w:tc>
        <w:tc>
          <w:tcPr>
            <w:tcW w:w="3597" w:type="dxa"/>
          </w:tcPr>
          <w:p w14:paraId="502D51C0" w14:textId="77777777" w:rsidR="00097E98" w:rsidRPr="00442838" w:rsidRDefault="00097E98" w:rsidP="000F163C">
            <w:pPr>
              <w:rPr>
                <w:sz w:val="24"/>
              </w:rPr>
            </w:pPr>
          </w:p>
        </w:tc>
        <w:tc>
          <w:tcPr>
            <w:tcW w:w="3597" w:type="dxa"/>
          </w:tcPr>
          <w:p w14:paraId="75A60086" w14:textId="77777777" w:rsidR="00097E98" w:rsidRPr="00442838" w:rsidRDefault="00097E98" w:rsidP="000F163C">
            <w:pPr>
              <w:rPr>
                <w:sz w:val="24"/>
              </w:rPr>
            </w:pPr>
          </w:p>
        </w:tc>
      </w:tr>
    </w:tbl>
    <w:p w14:paraId="49E0521C" w14:textId="77777777" w:rsidR="00097E98" w:rsidRPr="00442838" w:rsidRDefault="00097E98" w:rsidP="00097E98">
      <w:pPr>
        <w:rPr>
          <w:sz w:val="24"/>
        </w:rPr>
      </w:pPr>
    </w:p>
    <w:p w14:paraId="3DBAE1DA" w14:textId="77777777" w:rsidR="00097E98" w:rsidRPr="00442838" w:rsidRDefault="00097E98" w:rsidP="00097E98">
      <w:pPr>
        <w:rPr>
          <w:sz w:val="24"/>
        </w:rPr>
      </w:pPr>
      <w:r w:rsidRPr="00442838">
        <w:rPr>
          <w:sz w:val="24"/>
        </w:rPr>
        <w:t>Sprites:</w:t>
      </w:r>
    </w:p>
    <w:p w14:paraId="45772E54" w14:textId="77777777" w:rsidR="00097E98" w:rsidRPr="00442838" w:rsidRDefault="00097E98" w:rsidP="00097E98">
      <w:pPr>
        <w:rPr>
          <w:sz w:val="24"/>
        </w:rPr>
      </w:pPr>
      <w:r w:rsidRPr="00442838">
        <w:rPr>
          <w:sz w:val="24"/>
        </w:rPr>
        <w:br w:type="page"/>
      </w:r>
    </w:p>
    <w:p w14:paraId="083926F5" w14:textId="77777777" w:rsidR="00097E98" w:rsidRPr="00442838" w:rsidRDefault="00097E98" w:rsidP="00097E98">
      <w:pPr>
        <w:rPr>
          <w:sz w:val="24"/>
        </w:rPr>
      </w:pPr>
      <w:r w:rsidRPr="00442838">
        <w:rPr>
          <w:sz w:val="24"/>
        </w:rPr>
        <w:lastRenderedPageBreak/>
        <w:t>Family Page</w:t>
      </w:r>
    </w:p>
    <w:p w14:paraId="139841B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1D287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FAEF3CD" w14:textId="77777777" w:rsidTr="000F163C">
        <w:trPr>
          <w:trHeight w:val="896"/>
        </w:trPr>
        <w:tc>
          <w:tcPr>
            <w:tcW w:w="1251" w:type="dxa"/>
          </w:tcPr>
          <w:p w14:paraId="20A59500" w14:textId="77777777" w:rsidR="00097E98" w:rsidRPr="00442838" w:rsidRDefault="00097E98" w:rsidP="000F163C">
            <w:pPr>
              <w:spacing w:line="360" w:lineRule="auto"/>
            </w:pPr>
            <w:r w:rsidRPr="00442838">
              <w:t>Pokemon</w:t>
            </w:r>
          </w:p>
          <w:p w14:paraId="0B51F6F2" w14:textId="77777777" w:rsidR="00097E98" w:rsidRPr="00442838" w:rsidRDefault="00097E98" w:rsidP="000F163C">
            <w:pPr>
              <w:spacing w:line="360" w:lineRule="auto"/>
            </w:pPr>
            <w:r w:rsidRPr="00442838">
              <w:t>Name</w:t>
            </w:r>
          </w:p>
        </w:tc>
        <w:tc>
          <w:tcPr>
            <w:tcW w:w="1652" w:type="dxa"/>
          </w:tcPr>
          <w:p w14:paraId="627B6280" w14:textId="77777777" w:rsidR="00097E98" w:rsidRPr="00442838" w:rsidRDefault="00097E98" w:rsidP="000F163C">
            <w:pPr>
              <w:spacing w:line="360" w:lineRule="auto"/>
            </w:pPr>
            <w:r w:rsidRPr="00442838">
              <w:t>Pokemon Number</w:t>
            </w:r>
          </w:p>
        </w:tc>
        <w:tc>
          <w:tcPr>
            <w:tcW w:w="3719" w:type="dxa"/>
          </w:tcPr>
          <w:p w14:paraId="327EB85E" w14:textId="77777777" w:rsidR="00097E98" w:rsidRPr="00442838" w:rsidRDefault="00097E98" w:rsidP="000F163C">
            <w:pPr>
              <w:spacing w:line="360" w:lineRule="auto"/>
            </w:pPr>
            <w:r w:rsidRPr="00442838">
              <w:t>Base Stats</w:t>
            </w:r>
          </w:p>
          <w:p w14:paraId="4273CF41"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FE2DA09" w14:textId="77777777" w:rsidR="00097E98" w:rsidRPr="00442838" w:rsidRDefault="00097E98" w:rsidP="000F163C">
            <w:pPr>
              <w:spacing w:line="360" w:lineRule="auto"/>
            </w:pPr>
            <w:r w:rsidRPr="00442838">
              <w:t>Ability</w:t>
            </w:r>
          </w:p>
        </w:tc>
        <w:tc>
          <w:tcPr>
            <w:tcW w:w="724" w:type="dxa"/>
          </w:tcPr>
          <w:p w14:paraId="6CD37AE9" w14:textId="77777777" w:rsidR="00097E98" w:rsidRPr="00442838" w:rsidRDefault="00097E98" w:rsidP="000F163C">
            <w:pPr>
              <w:spacing w:line="360" w:lineRule="auto"/>
            </w:pPr>
            <w:r w:rsidRPr="00442838">
              <w:t>Type 1</w:t>
            </w:r>
          </w:p>
        </w:tc>
        <w:tc>
          <w:tcPr>
            <w:tcW w:w="724" w:type="dxa"/>
          </w:tcPr>
          <w:p w14:paraId="081F2F5D" w14:textId="77777777" w:rsidR="00097E98" w:rsidRPr="00442838" w:rsidRDefault="00097E98" w:rsidP="000F163C">
            <w:pPr>
              <w:spacing w:line="360" w:lineRule="auto"/>
            </w:pPr>
            <w:r w:rsidRPr="00442838">
              <w:t>Type 2</w:t>
            </w:r>
          </w:p>
        </w:tc>
        <w:tc>
          <w:tcPr>
            <w:tcW w:w="1976" w:type="dxa"/>
          </w:tcPr>
          <w:p w14:paraId="2F68B9DC" w14:textId="77777777" w:rsidR="00097E98" w:rsidRPr="00442838" w:rsidRDefault="00097E98" w:rsidP="000F163C">
            <w:pPr>
              <w:spacing w:line="360" w:lineRule="auto"/>
            </w:pPr>
            <w:r w:rsidRPr="00442838">
              <w:t>Evolution</w:t>
            </w:r>
          </w:p>
        </w:tc>
      </w:tr>
      <w:tr w:rsidR="00097E98" w:rsidRPr="00442838" w14:paraId="2BCE7249" w14:textId="77777777" w:rsidTr="000F163C">
        <w:trPr>
          <w:trHeight w:val="454"/>
        </w:trPr>
        <w:tc>
          <w:tcPr>
            <w:tcW w:w="1251" w:type="dxa"/>
          </w:tcPr>
          <w:p w14:paraId="55CBF93B" w14:textId="77777777" w:rsidR="00097E98" w:rsidRPr="00442838" w:rsidRDefault="00097E98" w:rsidP="000F163C">
            <w:pPr>
              <w:spacing w:line="360" w:lineRule="auto"/>
            </w:pPr>
          </w:p>
        </w:tc>
        <w:tc>
          <w:tcPr>
            <w:tcW w:w="1652" w:type="dxa"/>
          </w:tcPr>
          <w:p w14:paraId="0D252CA5" w14:textId="77777777" w:rsidR="00097E98" w:rsidRPr="00442838" w:rsidRDefault="00097E98" w:rsidP="000F163C">
            <w:pPr>
              <w:spacing w:line="360" w:lineRule="auto"/>
            </w:pPr>
          </w:p>
        </w:tc>
        <w:tc>
          <w:tcPr>
            <w:tcW w:w="3719" w:type="dxa"/>
          </w:tcPr>
          <w:p w14:paraId="662E721B" w14:textId="77777777" w:rsidR="00097E98" w:rsidRPr="00442838" w:rsidRDefault="00097E98" w:rsidP="000F163C">
            <w:pPr>
              <w:spacing w:line="360" w:lineRule="auto"/>
            </w:pPr>
          </w:p>
        </w:tc>
        <w:tc>
          <w:tcPr>
            <w:tcW w:w="880" w:type="dxa"/>
          </w:tcPr>
          <w:p w14:paraId="1EDC708B" w14:textId="77777777" w:rsidR="00097E98" w:rsidRPr="00442838" w:rsidRDefault="00097E98" w:rsidP="000F163C">
            <w:pPr>
              <w:spacing w:line="360" w:lineRule="auto"/>
            </w:pPr>
          </w:p>
        </w:tc>
        <w:tc>
          <w:tcPr>
            <w:tcW w:w="724" w:type="dxa"/>
          </w:tcPr>
          <w:p w14:paraId="09D64C35" w14:textId="77777777" w:rsidR="00097E98" w:rsidRPr="00442838" w:rsidRDefault="00097E98" w:rsidP="000F163C">
            <w:pPr>
              <w:spacing w:line="360" w:lineRule="auto"/>
            </w:pPr>
          </w:p>
        </w:tc>
        <w:tc>
          <w:tcPr>
            <w:tcW w:w="724" w:type="dxa"/>
          </w:tcPr>
          <w:p w14:paraId="7D363A35" w14:textId="77777777" w:rsidR="00097E98" w:rsidRPr="00442838" w:rsidRDefault="00097E98" w:rsidP="000F163C">
            <w:pPr>
              <w:spacing w:line="360" w:lineRule="auto"/>
            </w:pPr>
          </w:p>
        </w:tc>
        <w:tc>
          <w:tcPr>
            <w:tcW w:w="1976" w:type="dxa"/>
          </w:tcPr>
          <w:p w14:paraId="246402DC" w14:textId="77777777" w:rsidR="00097E98" w:rsidRPr="00442838" w:rsidRDefault="00097E98" w:rsidP="000F163C">
            <w:pPr>
              <w:spacing w:line="360" w:lineRule="auto"/>
            </w:pPr>
          </w:p>
        </w:tc>
      </w:tr>
      <w:tr w:rsidR="00097E98" w:rsidRPr="00442838" w14:paraId="57B7FB3B" w14:textId="77777777" w:rsidTr="000F163C">
        <w:trPr>
          <w:trHeight w:val="441"/>
        </w:trPr>
        <w:tc>
          <w:tcPr>
            <w:tcW w:w="1251" w:type="dxa"/>
          </w:tcPr>
          <w:p w14:paraId="2A03357C" w14:textId="77777777" w:rsidR="00097E98" w:rsidRPr="00442838" w:rsidRDefault="00097E98" w:rsidP="000F163C">
            <w:pPr>
              <w:spacing w:line="360" w:lineRule="auto"/>
            </w:pPr>
          </w:p>
        </w:tc>
        <w:tc>
          <w:tcPr>
            <w:tcW w:w="1652" w:type="dxa"/>
          </w:tcPr>
          <w:p w14:paraId="58279D27" w14:textId="77777777" w:rsidR="00097E98" w:rsidRPr="00442838" w:rsidRDefault="00097E98" w:rsidP="000F163C">
            <w:pPr>
              <w:spacing w:line="360" w:lineRule="auto"/>
            </w:pPr>
          </w:p>
        </w:tc>
        <w:tc>
          <w:tcPr>
            <w:tcW w:w="3719" w:type="dxa"/>
          </w:tcPr>
          <w:p w14:paraId="02C4C979" w14:textId="77777777" w:rsidR="00097E98" w:rsidRPr="00442838" w:rsidRDefault="00097E98" w:rsidP="000F163C">
            <w:pPr>
              <w:spacing w:line="360" w:lineRule="auto"/>
            </w:pPr>
          </w:p>
        </w:tc>
        <w:tc>
          <w:tcPr>
            <w:tcW w:w="880" w:type="dxa"/>
          </w:tcPr>
          <w:p w14:paraId="5271D470" w14:textId="77777777" w:rsidR="00097E98" w:rsidRPr="00442838" w:rsidRDefault="00097E98" w:rsidP="000F163C">
            <w:pPr>
              <w:spacing w:line="360" w:lineRule="auto"/>
            </w:pPr>
          </w:p>
        </w:tc>
        <w:tc>
          <w:tcPr>
            <w:tcW w:w="724" w:type="dxa"/>
          </w:tcPr>
          <w:p w14:paraId="73EFB057" w14:textId="77777777" w:rsidR="00097E98" w:rsidRPr="00442838" w:rsidRDefault="00097E98" w:rsidP="000F163C">
            <w:pPr>
              <w:spacing w:line="360" w:lineRule="auto"/>
            </w:pPr>
          </w:p>
        </w:tc>
        <w:tc>
          <w:tcPr>
            <w:tcW w:w="724" w:type="dxa"/>
          </w:tcPr>
          <w:p w14:paraId="4D4D00C7" w14:textId="77777777" w:rsidR="00097E98" w:rsidRPr="00442838" w:rsidRDefault="00097E98" w:rsidP="000F163C">
            <w:pPr>
              <w:spacing w:line="360" w:lineRule="auto"/>
            </w:pPr>
          </w:p>
        </w:tc>
        <w:tc>
          <w:tcPr>
            <w:tcW w:w="1976" w:type="dxa"/>
          </w:tcPr>
          <w:p w14:paraId="1E239FD9" w14:textId="77777777" w:rsidR="00097E98" w:rsidRPr="00442838" w:rsidRDefault="00097E98" w:rsidP="000F163C">
            <w:pPr>
              <w:spacing w:line="360" w:lineRule="auto"/>
            </w:pPr>
          </w:p>
        </w:tc>
      </w:tr>
      <w:tr w:rsidR="00097E98" w:rsidRPr="00442838" w14:paraId="2BE49350" w14:textId="77777777" w:rsidTr="000F163C">
        <w:trPr>
          <w:trHeight w:val="441"/>
        </w:trPr>
        <w:tc>
          <w:tcPr>
            <w:tcW w:w="1251" w:type="dxa"/>
          </w:tcPr>
          <w:p w14:paraId="482DF780" w14:textId="77777777" w:rsidR="00097E98" w:rsidRPr="00442838" w:rsidRDefault="00097E98" w:rsidP="000F163C">
            <w:pPr>
              <w:spacing w:line="360" w:lineRule="auto"/>
            </w:pPr>
          </w:p>
        </w:tc>
        <w:tc>
          <w:tcPr>
            <w:tcW w:w="1652" w:type="dxa"/>
          </w:tcPr>
          <w:p w14:paraId="267CC703" w14:textId="77777777" w:rsidR="00097E98" w:rsidRPr="00442838" w:rsidRDefault="00097E98" w:rsidP="000F163C">
            <w:pPr>
              <w:spacing w:line="360" w:lineRule="auto"/>
            </w:pPr>
          </w:p>
        </w:tc>
        <w:tc>
          <w:tcPr>
            <w:tcW w:w="3719" w:type="dxa"/>
          </w:tcPr>
          <w:p w14:paraId="1BEB8BF1" w14:textId="77777777" w:rsidR="00097E98" w:rsidRPr="00442838" w:rsidRDefault="00097E98" w:rsidP="000F163C">
            <w:pPr>
              <w:spacing w:line="360" w:lineRule="auto"/>
            </w:pPr>
          </w:p>
        </w:tc>
        <w:tc>
          <w:tcPr>
            <w:tcW w:w="880" w:type="dxa"/>
          </w:tcPr>
          <w:p w14:paraId="36646BD3" w14:textId="77777777" w:rsidR="00097E98" w:rsidRPr="00442838" w:rsidRDefault="00097E98" w:rsidP="000F163C">
            <w:pPr>
              <w:spacing w:line="360" w:lineRule="auto"/>
            </w:pPr>
          </w:p>
        </w:tc>
        <w:tc>
          <w:tcPr>
            <w:tcW w:w="724" w:type="dxa"/>
          </w:tcPr>
          <w:p w14:paraId="45895E3C" w14:textId="77777777" w:rsidR="00097E98" w:rsidRPr="00442838" w:rsidRDefault="00097E98" w:rsidP="000F163C">
            <w:pPr>
              <w:spacing w:line="360" w:lineRule="auto"/>
            </w:pPr>
          </w:p>
        </w:tc>
        <w:tc>
          <w:tcPr>
            <w:tcW w:w="724" w:type="dxa"/>
          </w:tcPr>
          <w:p w14:paraId="41F102CE" w14:textId="77777777" w:rsidR="00097E98" w:rsidRPr="00442838" w:rsidRDefault="00097E98" w:rsidP="000F163C">
            <w:pPr>
              <w:spacing w:line="360" w:lineRule="auto"/>
            </w:pPr>
          </w:p>
        </w:tc>
        <w:tc>
          <w:tcPr>
            <w:tcW w:w="1976" w:type="dxa"/>
          </w:tcPr>
          <w:p w14:paraId="56057EF6" w14:textId="77777777" w:rsidR="00097E98" w:rsidRPr="00442838" w:rsidRDefault="00097E98" w:rsidP="000F163C">
            <w:pPr>
              <w:spacing w:line="360" w:lineRule="auto"/>
            </w:pPr>
          </w:p>
        </w:tc>
      </w:tr>
      <w:tr w:rsidR="00097E98" w:rsidRPr="00442838" w14:paraId="57DC091D" w14:textId="77777777" w:rsidTr="000F163C">
        <w:trPr>
          <w:trHeight w:val="896"/>
        </w:trPr>
        <w:tc>
          <w:tcPr>
            <w:tcW w:w="1251" w:type="dxa"/>
          </w:tcPr>
          <w:p w14:paraId="7AF425C5" w14:textId="77777777" w:rsidR="00097E98" w:rsidRPr="00442838" w:rsidRDefault="00097E98" w:rsidP="000F163C">
            <w:pPr>
              <w:spacing w:line="360" w:lineRule="auto"/>
            </w:pPr>
          </w:p>
        </w:tc>
        <w:tc>
          <w:tcPr>
            <w:tcW w:w="1652" w:type="dxa"/>
          </w:tcPr>
          <w:p w14:paraId="035A023D" w14:textId="77777777" w:rsidR="00097E98" w:rsidRPr="00442838" w:rsidRDefault="00097E98" w:rsidP="000F163C">
            <w:pPr>
              <w:spacing w:line="360" w:lineRule="auto"/>
            </w:pPr>
          </w:p>
        </w:tc>
        <w:tc>
          <w:tcPr>
            <w:tcW w:w="3719" w:type="dxa"/>
          </w:tcPr>
          <w:p w14:paraId="2F148174" w14:textId="77777777" w:rsidR="00097E98" w:rsidRPr="00442838" w:rsidRDefault="00097E98" w:rsidP="000F163C">
            <w:pPr>
              <w:spacing w:line="360" w:lineRule="auto"/>
            </w:pPr>
          </w:p>
        </w:tc>
        <w:tc>
          <w:tcPr>
            <w:tcW w:w="880" w:type="dxa"/>
          </w:tcPr>
          <w:p w14:paraId="40B707D2" w14:textId="77777777" w:rsidR="00097E98" w:rsidRPr="00442838" w:rsidRDefault="00097E98" w:rsidP="000F163C">
            <w:pPr>
              <w:spacing w:line="360" w:lineRule="auto"/>
            </w:pPr>
          </w:p>
        </w:tc>
        <w:tc>
          <w:tcPr>
            <w:tcW w:w="724" w:type="dxa"/>
          </w:tcPr>
          <w:p w14:paraId="48B3E479" w14:textId="77777777" w:rsidR="00097E98" w:rsidRPr="00442838" w:rsidRDefault="00097E98" w:rsidP="000F163C">
            <w:pPr>
              <w:spacing w:line="360" w:lineRule="auto"/>
            </w:pPr>
          </w:p>
        </w:tc>
        <w:tc>
          <w:tcPr>
            <w:tcW w:w="724" w:type="dxa"/>
          </w:tcPr>
          <w:p w14:paraId="3850BFFD" w14:textId="77777777" w:rsidR="00097E98" w:rsidRPr="00442838" w:rsidRDefault="00097E98" w:rsidP="000F163C">
            <w:pPr>
              <w:spacing w:line="360" w:lineRule="auto"/>
            </w:pPr>
          </w:p>
        </w:tc>
        <w:tc>
          <w:tcPr>
            <w:tcW w:w="1976" w:type="dxa"/>
          </w:tcPr>
          <w:p w14:paraId="0CE21213" w14:textId="77777777" w:rsidR="00097E98" w:rsidRPr="00442838" w:rsidRDefault="00097E98" w:rsidP="000F163C">
            <w:pPr>
              <w:spacing w:line="360" w:lineRule="auto"/>
            </w:pPr>
          </w:p>
        </w:tc>
      </w:tr>
    </w:tbl>
    <w:p w14:paraId="2F568FCD" w14:textId="77777777" w:rsidR="00097E98" w:rsidRPr="00442838" w:rsidRDefault="00097E98" w:rsidP="00097E98">
      <w:pPr>
        <w:rPr>
          <w:sz w:val="24"/>
        </w:rPr>
      </w:pPr>
    </w:p>
    <w:p w14:paraId="26D7856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58C2C61" w14:textId="77777777" w:rsidTr="000F163C">
        <w:tc>
          <w:tcPr>
            <w:tcW w:w="3596" w:type="dxa"/>
          </w:tcPr>
          <w:p w14:paraId="3524FF9B" w14:textId="77777777" w:rsidR="00097E98" w:rsidRPr="00442838" w:rsidRDefault="00097E98" w:rsidP="000F163C">
            <w:pPr>
              <w:rPr>
                <w:sz w:val="24"/>
              </w:rPr>
            </w:pPr>
          </w:p>
        </w:tc>
        <w:tc>
          <w:tcPr>
            <w:tcW w:w="3597" w:type="dxa"/>
          </w:tcPr>
          <w:p w14:paraId="676EB293" w14:textId="77777777" w:rsidR="00097E98" w:rsidRPr="00442838" w:rsidRDefault="00097E98" w:rsidP="000F163C">
            <w:pPr>
              <w:rPr>
                <w:sz w:val="24"/>
              </w:rPr>
            </w:pPr>
          </w:p>
        </w:tc>
        <w:tc>
          <w:tcPr>
            <w:tcW w:w="3597" w:type="dxa"/>
          </w:tcPr>
          <w:p w14:paraId="1CC5A65E" w14:textId="77777777" w:rsidR="00097E98" w:rsidRPr="00442838" w:rsidRDefault="00097E98" w:rsidP="000F163C">
            <w:pPr>
              <w:rPr>
                <w:sz w:val="24"/>
              </w:rPr>
            </w:pPr>
          </w:p>
        </w:tc>
      </w:tr>
      <w:tr w:rsidR="00097E98" w:rsidRPr="00442838" w14:paraId="553E0189" w14:textId="77777777" w:rsidTr="000F163C">
        <w:tc>
          <w:tcPr>
            <w:tcW w:w="3596" w:type="dxa"/>
          </w:tcPr>
          <w:p w14:paraId="4D8F62F9" w14:textId="77777777" w:rsidR="00097E98" w:rsidRPr="00442838" w:rsidRDefault="00097E98" w:rsidP="000F163C">
            <w:pPr>
              <w:rPr>
                <w:sz w:val="24"/>
              </w:rPr>
            </w:pPr>
          </w:p>
        </w:tc>
        <w:tc>
          <w:tcPr>
            <w:tcW w:w="3597" w:type="dxa"/>
          </w:tcPr>
          <w:p w14:paraId="10D4CD37" w14:textId="77777777" w:rsidR="00097E98" w:rsidRPr="00442838" w:rsidRDefault="00097E98" w:rsidP="000F163C">
            <w:pPr>
              <w:rPr>
                <w:sz w:val="24"/>
              </w:rPr>
            </w:pPr>
          </w:p>
        </w:tc>
        <w:tc>
          <w:tcPr>
            <w:tcW w:w="3597" w:type="dxa"/>
          </w:tcPr>
          <w:p w14:paraId="4ED179E4" w14:textId="77777777" w:rsidR="00097E98" w:rsidRPr="00442838" w:rsidRDefault="00097E98" w:rsidP="000F163C">
            <w:pPr>
              <w:rPr>
                <w:sz w:val="24"/>
              </w:rPr>
            </w:pPr>
          </w:p>
        </w:tc>
      </w:tr>
    </w:tbl>
    <w:p w14:paraId="46CDB937" w14:textId="77777777" w:rsidR="00097E98" w:rsidRPr="00442838" w:rsidRDefault="00097E98" w:rsidP="00097E98">
      <w:pPr>
        <w:rPr>
          <w:sz w:val="24"/>
        </w:rPr>
      </w:pPr>
    </w:p>
    <w:p w14:paraId="5D4741A7" w14:textId="77777777" w:rsidR="00097E98" w:rsidRPr="00442838" w:rsidRDefault="00097E98" w:rsidP="00097E98">
      <w:pPr>
        <w:rPr>
          <w:sz w:val="24"/>
        </w:rPr>
      </w:pPr>
      <w:r w:rsidRPr="00442838">
        <w:rPr>
          <w:sz w:val="24"/>
        </w:rPr>
        <w:t>Sprites:</w:t>
      </w:r>
    </w:p>
    <w:p w14:paraId="11AE993C" w14:textId="77777777" w:rsidR="00097E98" w:rsidRPr="00442838" w:rsidRDefault="00097E98" w:rsidP="00097E98">
      <w:pPr>
        <w:rPr>
          <w:sz w:val="24"/>
        </w:rPr>
      </w:pPr>
      <w:r w:rsidRPr="00442838">
        <w:rPr>
          <w:sz w:val="24"/>
        </w:rPr>
        <w:br w:type="page"/>
      </w:r>
    </w:p>
    <w:p w14:paraId="7239460C" w14:textId="77777777" w:rsidR="00097E98" w:rsidRPr="00442838" w:rsidRDefault="00097E98" w:rsidP="00097E98">
      <w:pPr>
        <w:rPr>
          <w:sz w:val="24"/>
        </w:rPr>
      </w:pPr>
      <w:r w:rsidRPr="00442838">
        <w:rPr>
          <w:sz w:val="24"/>
        </w:rPr>
        <w:lastRenderedPageBreak/>
        <w:t>Family Page</w:t>
      </w:r>
    </w:p>
    <w:p w14:paraId="1A411D7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F152A3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92AC0FE" w14:textId="77777777" w:rsidTr="000F163C">
        <w:trPr>
          <w:trHeight w:val="896"/>
        </w:trPr>
        <w:tc>
          <w:tcPr>
            <w:tcW w:w="1251" w:type="dxa"/>
          </w:tcPr>
          <w:p w14:paraId="7A023A3A" w14:textId="77777777" w:rsidR="00097E98" w:rsidRPr="00442838" w:rsidRDefault="00097E98" w:rsidP="000F163C">
            <w:pPr>
              <w:spacing w:line="360" w:lineRule="auto"/>
            </w:pPr>
            <w:r w:rsidRPr="00442838">
              <w:t>Pokemon</w:t>
            </w:r>
          </w:p>
          <w:p w14:paraId="4280BBA1" w14:textId="77777777" w:rsidR="00097E98" w:rsidRPr="00442838" w:rsidRDefault="00097E98" w:rsidP="000F163C">
            <w:pPr>
              <w:spacing w:line="360" w:lineRule="auto"/>
            </w:pPr>
            <w:r w:rsidRPr="00442838">
              <w:t>Name</w:t>
            </w:r>
          </w:p>
        </w:tc>
        <w:tc>
          <w:tcPr>
            <w:tcW w:w="1652" w:type="dxa"/>
          </w:tcPr>
          <w:p w14:paraId="5FAAF35E" w14:textId="77777777" w:rsidR="00097E98" w:rsidRPr="00442838" w:rsidRDefault="00097E98" w:rsidP="000F163C">
            <w:pPr>
              <w:spacing w:line="360" w:lineRule="auto"/>
            </w:pPr>
            <w:r w:rsidRPr="00442838">
              <w:t>Pokemon Number</w:t>
            </w:r>
          </w:p>
        </w:tc>
        <w:tc>
          <w:tcPr>
            <w:tcW w:w="3719" w:type="dxa"/>
          </w:tcPr>
          <w:p w14:paraId="3C473BDC" w14:textId="77777777" w:rsidR="00097E98" w:rsidRPr="00442838" w:rsidRDefault="00097E98" w:rsidP="000F163C">
            <w:pPr>
              <w:spacing w:line="360" w:lineRule="auto"/>
            </w:pPr>
            <w:r w:rsidRPr="00442838">
              <w:t>Base Stats</w:t>
            </w:r>
          </w:p>
          <w:p w14:paraId="13D0312E"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4FB656A" w14:textId="77777777" w:rsidR="00097E98" w:rsidRPr="00442838" w:rsidRDefault="00097E98" w:rsidP="000F163C">
            <w:pPr>
              <w:spacing w:line="360" w:lineRule="auto"/>
            </w:pPr>
            <w:r w:rsidRPr="00442838">
              <w:t>Ability</w:t>
            </w:r>
          </w:p>
        </w:tc>
        <w:tc>
          <w:tcPr>
            <w:tcW w:w="724" w:type="dxa"/>
          </w:tcPr>
          <w:p w14:paraId="2B6E53B9" w14:textId="77777777" w:rsidR="00097E98" w:rsidRPr="00442838" w:rsidRDefault="00097E98" w:rsidP="000F163C">
            <w:pPr>
              <w:spacing w:line="360" w:lineRule="auto"/>
            </w:pPr>
            <w:r w:rsidRPr="00442838">
              <w:t>Type 1</w:t>
            </w:r>
          </w:p>
        </w:tc>
        <w:tc>
          <w:tcPr>
            <w:tcW w:w="724" w:type="dxa"/>
          </w:tcPr>
          <w:p w14:paraId="428EAD3C" w14:textId="77777777" w:rsidR="00097E98" w:rsidRPr="00442838" w:rsidRDefault="00097E98" w:rsidP="000F163C">
            <w:pPr>
              <w:spacing w:line="360" w:lineRule="auto"/>
            </w:pPr>
            <w:r w:rsidRPr="00442838">
              <w:t>Type 2</w:t>
            </w:r>
          </w:p>
        </w:tc>
        <w:tc>
          <w:tcPr>
            <w:tcW w:w="1976" w:type="dxa"/>
          </w:tcPr>
          <w:p w14:paraId="7698A625" w14:textId="77777777" w:rsidR="00097E98" w:rsidRPr="00442838" w:rsidRDefault="00097E98" w:rsidP="000F163C">
            <w:pPr>
              <w:spacing w:line="360" w:lineRule="auto"/>
            </w:pPr>
            <w:r w:rsidRPr="00442838">
              <w:t>Evolution</w:t>
            </w:r>
          </w:p>
        </w:tc>
      </w:tr>
      <w:tr w:rsidR="00097E98" w:rsidRPr="00442838" w14:paraId="15B9E38F" w14:textId="77777777" w:rsidTr="000F163C">
        <w:trPr>
          <w:trHeight w:val="454"/>
        </w:trPr>
        <w:tc>
          <w:tcPr>
            <w:tcW w:w="1251" w:type="dxa"/>
          </w:tcPr>
          <w:p w14:paraId="583AAB4F" w14:textId="77777777" w:rsidR="00097E98" w:rsidRPr="00442838" w:rsidRDefault="00097E98" w:rsidP="000F163C">
            <w:pPr>
              <w:spacing w:line="360" w:lineRule="auto"/>
            </w:pPr>
          </w:p>
        </w:tc>
        <w:tc>
          <w:tcPr>
            <w:tcW w:w="1652" w:type="dxa"/>
          </w:tcPr>
          <w:p w14:paraId="5DCAEA23" w14:textId="77777777" w:rsidR="00097E98" w:rsidRPr="00442838" w:rsidRDefault="00097E98" w:rsidP="000F163C">
            <w:pPr>
              <w:spacing w:line="360" w:lineRule="auto"/>
            </w:pPr>
          </w:p>
        </w:tc>
        <w:tc>
          <w:tcPr>
            <w:tcW w:w="3719" w:type="dxa"/>
          </w:tcPr>
          <w:p w14:paraId="4C8524E5" w14:textId="77777777" w:rsidR="00097E98" w:rsidRPr="00442838" w:rsidRDefault="00097E98" w:rsidP="000F163C">
            <w:pPr>
              <w:spacing w:line="360" w:lineRule="auto"/>
            </w:pPr>
          </w:p>
        </w:tc>
        <w:tc>
          <w:tcPr>
            <w:tcW w:w="880" w:type="dxa"/>
          </w:tcPr>
          <w:p w14:paraId="2AE5396A" w14:textId="77777777" w:rsidR="00097E98" w:rsidRPr="00442838" w:rsidRDefault="00097E98" w:rsidP="000F163C">
            <w:pPr>
              <w:spacing w:line="360" w:lineRule="auto"/>
            </w:pPr>
          </w:p>
        </w:tc>
        <w:tc>
          <w:tcPr>
            <w:tcW w:w="724" w:type="dxa"/>
          </w:tcPr>
          <w:p w14:paraId="36D85147" w14:textId="77777777" w:rsidR="00097E98" w:rsidRPr="00442838" w:rsidRDefault="00097E98" w:rsidP="000F163C">
            <w:pPr>
              <w:spacing w:line="360" w:lineRule="auto"/>
            </w:pPr>
          </w:p>
        </w:tc>
        <w:tc>
          <w:tcPr>
            <w:tcW w:w="724" w:type="dxa"/>
          </w:tcPr>
          <w:p w14:paraId="23B2EC5B" w14:textId="77777777" w:rsidR="00097E98" w:rsidRPr="00442838" w:rsidRDefault="00097E98" w:rsidP="000F163C">
            <w:pPr>
              <w:spacing w:line="360" w:lineRule="auto"/>
            </w:pPr>
          </w:p>
        </w:tc>
        <w:tc>
          <w:tcPr>
            <w:tcW w:w="1976" w:type="dxa"/>
          </w:tcPr>
          <w:p w14:paraId="2222378D" w14:textId="77777777" w:rsidR="00097E98" w:rsidRPr="00442838" w:rsidRDefault="00097E98" w:rsidP="000F163C">
            <w:pPr>
              <w:spacing w:line="360" w:lineRule="auto"/>
            </w:pPr>
          </w:p>
        </w:tc>
      </w:tr>
      <w:tr w:rsidR="00097E98" w:rsidRPr="00442838" w14:paraId="79900C29" w14:textId="77777777" w:rsidTr="000F163C">
        <w:trPr>
          <w:trHeight w:val="441"/>
        </w:trPr>
        <w:tc>
          <w:tcPr>
            <w:tcW w:w="1251" w:type="dxa"/>
          </w:tcPr>
          <w:p w14:paraId="175B956E" w14:textId="77777777" w:rsidR="00097E98" w:rsidRPr="00442838" w:rsidRDefault="00097E98" w:rsidP="000F163C">
            <w:pPr>
              <w:spacing w:line="360" w:lineRule="auto"/>
            </w:pPr>
          </w:p>
        </w:tc>
        <w:tc>
          <w:tcPr>
            <w:tcW w:w="1652" w:type="dxa"/>
          </w:tcPr>
          <w:p w14:paraId="2F806472" w14:textId="77777777" w:rsidR="00097E98" w:rsidRPr="00442838" w:rsidRDefault="00097E98" w:rsidP="000F163C">
            <w:pPr>
              <w:spacing w:line="360" w:lineRule="auto"/>
            </w:pPr>
          </w:p>
        </w:tc>
        <w:tc>
          <w:tcPr>
            <w:tcW w:w="3719" w:type="dxa"/>
          </w:tcPr>
          <w:p w14:paraId="6B9A27D4" w14:textId="77777777" w:rsidR="00097E98" w:rsidRPr="00442838" w:rsidRDefault="00097E98" w:rsidP="000F163C">
            <w:pPr>
              <w:spacing w:line="360" w:lineRule="auto"/>
            </w:pPr>
          </w:p>
        </w:tc>
        <w:tc>
          <w:tcPr>
            <w:tcW w:w="880" w:type="dxa"/>
          </w:tcPr>
          <w:p w14:paraId="13F6D59F" w14:textId="77777777" w:rsidR="00097E98" w:rsidRPr="00442838" w:rsidRDefault="00097E98" w:rsidP="000F163C">
            <w:pPr>
              <w:spacing w:line="360" w:lineRule="auto"/>
            </w:pPr>
          </w:p>
        </w:tc>
        <w:tc>
          <w:tcPr>
            <w:tcW w:w="724" w:type="dxa"/>
          </w:tcPr>
          <w:p w14:paraId="7F6DF3EC" w14:textId="77777777" w:rsidR="00097E98" w:rsidRPr="00442838" w:rsidRDefault="00097E98" w:rsidP="000F163C">
            <w:pPr>
              <w:spacing w:line="360" w:lineRule="auto"/>
            </w:pPr>
          </w:p>
        </w:tc>
        <w:tc>
          <w:tcPr>
            <w:tcW w:w="724" w:type="dxa"/>
          </w:tcPr>
          <w:p w14:paraId="3833A9A8" w14:textId="77777777" w:rsidR="00097E98" w:rsidRPr="00442838" w:rsidRDefault="00097E98" w:rsidP="000F163C">
            <w:pPr>
              <w:spacing w:line="360" w:lineRule="auto"/>
            </w:pPr>
          </w:p>
        </w:tc>
        <w:tc>
          <w:tcPr>
            <w:tcW w:w="1976" w:type="dxa"/>
          </w:tcPr>
          <w:p w14:paraId="310074DD" w14:textId="77777777" w:rsidR="00097E98" w:rsidRPr="00442838" w:rsidRDefault="00097E98" w:rsidP="000F163C">
            <w:pPr>
              <w:spacing w:line="360" w:lineRule="auto"/>
            </w:pPr>
          </w:p>
        </w:tc>
      </w:tr>
      <w:tr w:rsidR="00097E98" w:rsidRPr="00442838" w14:paraId="565101C4" w14:textId="77777777" w:rsidTr="000F163C">
        <w:trPr>
          <w:trHeight w:val="441"/>
        </w:trPr>
        <w:tc>
          <w:tcPr>
            <w:tcW w:w="1251" w:type="dxa"/>
          </w:tcPr>
          <w:p w14:paraId="262F84D8" w14:textId="77777777" w:rsidR="00097E98" w:rsidRPr="00442838" w:rsidRDefault="00097E98" w:rsidP="000F163C">
            <w:pPr>
              <w:spacing w:line="360" w:lineRule="auto"/>
            </w:pPr>
          </w:p>
        </w:tc>
        <w:tc>
          <w:tcPr>
            <w:tcW w:w="1652" w:type="dxa"/>
          </w:tcPr>
          <w:p w14:paraId="0808275E" w14:textId="77777777" w:rsidR="00097E98" w:rsidRPr="00442838" w:rsidRDefault="00097E98" w:rsidP="000F163C">
            <w:pPr>
              <w:spacing w:line="360" w:lineRule="auto"/>
            </w:pPr>
          </w:p>
        </w:tc>
        <w:tc>
          <w:tcPr>
            <w:tcW w:w="3719" w:type="dxa"/>
          </w:tcPr>
          <w:p w14:paraId="3BDAECE8" w14:textId="77777777" w:rsidR="00097E98" w:rsidRPr="00442838" w:rsidRDefault="00097E98" w:rsidP="000F163C">
            <w:pPr>
              <w:spacing w:line="360" w:lineRule="auto"/>
            </w:pPr>
          </w:p>
        </w:tc>
        <w:tc>
          <w:tcPr>
            <w:tcW w:w="880" w:type="dxa"/>
          </w:tcPr>
          <w:p w14:paraId="58BF5D1E" w14:textId="77777777" w:rsidR="00097E98" w:rsidRPr="00442838" w:rsidRDefault="00097E98" w:rsidP="000F163C">
            <w:pPr>
              <w:spacing w:line="360" w:lineRule="auto"/>
            </w:pPr>
          </w:p>
        </w:tc>
        <w:tc>
          <w:tcPr>
            <w:tcW w:w="724" w:type="dxa"/>
          </w:tcPr>
          <w:p w14:paraId="406423C3" w14:textId="77777777" w:rsidR="00097E98" w:rsidRPr="00442838" w:rsidRDefault="00097E98" w:rsidP="000F163C">
            <w:pPr>
              <w:spacing w:line="360" w:lineRule="auto"/>
            </w:pPr>
          </w:p>
        </w:tc>
        <w:tc>
          <w:tcPr>
            <w:tcW w:w="724" w:type="dxa"/>
          </w:tcPr>
          <w:p w14:paraId="5CBCBDD7" w14:textId="77777777" w:rsidR="00097E98" w:rsidRPr="00442838" w:rsidRDefault="00097E98" w:rsidP="000F163C">
            <w:pPr>
              <w:spacing w:line="360" w:lineRule="auto"/>
            </w:pPr>
          </w:p>
        </w:tc>
        <w:tc>
          <w:tcPr>
            <w:tcW w:w="1976" w:type="dxa"/>
          </w:tcPr>
          <w:p w14:paraId="4FCBBE51" w14:textId="77777777" w:rsidR="00097E98" w:rsidRPr="00442838" w:rsidRDefault="00097E98" w:rsidP="000F163C">
            <w:pPr>
              <w:spacing w:line="360" w:lineRule="auto"/>
            </w:pPr>
          </w:p>
        </w:tc>
      </w:tr>
      <w:tr w:rsidR="00097E98" w:rsidRPr="00442838" w14:paraId="51878124" w14:textId="77777777" w:rsidTr="000F163C">
        <w:trPr>
          <w:trHeight w:val="896"/>
        </w:trPr>
        <w:tc>
          <w:tcPr>
            <w:tcW w:w="1251" w:type="dxa"/>
          </w:tcPr>
          <w:p w14:paraId="7CBD9BF5" w14:textId="77777777" w:rsidR="00097E98" w:rsidRPr="00442838" w:rsidRDefault="00097E98" w:rsidP="000F163C">
            <w:pPr>
              <w:spacing w:line="360" w:lineRule="auto"/>
            </w:pPr>
          </w:p>
        </w:tc>
        <w:tc>
          <w:tcPr>
            <w:tcW w:w="1652" w:type="dxa"/>
          </w:tcPr>
          <w:p w14:paraId="11150B74" w14:textId="77777777" w:rsidR="00097E98" w:rsidRPr="00442838" w:rsidRDefault="00097E98" w:rsidP="000F163C">
            <w:pPr>
              <w:spacing w:line="360" w:lineRule="auto"/>
            </w:pPr>
          </w:p>
        </w:tc>
        <w:tc>
          <w:tcPr>
            <w:tcW w:w="3719" w:type="dxa"/>
          </w:tcPr>
          <w:p w14:paraId="6F6527F2" w14:textId="77777777" w:rsidR="00097E98" w:rsidRPr="00442838" w:rsidRDefault="00097E98" w:rsidP="000F163C">
            <w:pPr>
              <w:spacing w:line="360" w:lineRule="auto"/>
            </w:pPr>
          </w:p>
        </w:tc>
        <w:tc>
          <w:tcPr>
            <w:tcW w:w="880" w:type="dxa"/>
          </w:tcPr>
          <w:p w14:paraId="16BA61B5" w14:textId="77777777" w:rsidR="00097E98" w:rsidRPr="00442838" w:rsidRDefault="00097E98" w:rsidP="000F163C">
            <w:pPr>
              <w:spacing w:line="360" w:lineRule="auto"/>
            </w:pPr>
          </w:p>
        </w:tc>
        <w:tc>
          <w:tcPr>
            <w:tcW w:w="724" w:type="dxa"/>
          </w:tcPr>
          <w:p w14:paraId="07431AB9" w14:textId="77777777" w:rsidR="00097E98" w:rsidRPr="00442838" w:rsidRDefault="00097E98" w:rsidP="000F163C">
            <w:pPr>
              <w:spacing w:line="360" w:lineRule="auto"/>
            </w:pPr>
          </w:p>
        </w:tc>
        <w:tc>
          <w:tcPr>
            <w:tcW w:w="724" w:type="dxa"/>
          </w:tcPr>
          <w:p w14:paraId="3464E700" w14:textId="77777777" w:rsidR="00097E98" w:rsidRPr="00442838" w:rsidRDefault="00097E98" w:rsidP="000F163C">
            <w:pPr>
              <w:spacing w:line="360" w:lineRule="auto"/>
            </w:pPr>
          </w:p>
        </w:tc>
        <w:tc>
          <w:tcPr>
            <w:tcW w:w="1976" w:type="dxa"/>
          </w:tcPr>
          <w:p w14:paraId="1DFEC2E5" w14:textId="77777777" w:rsidR="00097E98" w:rsidRPr="00442838" w:rsidRDefault="00097E98" w:rsidP="000F163C">
            <w:pPr>
              <w:spacing w:line="360" w:lineRule="auto"/>
            </w:pPr>
          </w:p>
        </w:tc>
      </w:tr>
    </w:tbl>
    <w:p w14:paraId="56721386" w14:textId="77777777" w:rsidR="00097E98" w:rsidRPr="00442838" w:rsidRDefault="00097E98" w:rsidP="00097E98">
      <w:pPr>
        <w:rPr>
          <w:sz w:val="24"/>
        </w:rPr>
      </w:pPr>
    </w:p>
    <w:p w14:paraId="7163E68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7C385EF" w14:textId="77777777" w:rsidTr="000F163C">
        <w:tc>
          <w:tcPr>
            <w:tcW w:w="3596" w:type="dxa"/>
          </w:tcPr>
          <w:p w14:paraId="208FA3A2" w14:textId="77777777" w:rsidR="00097E98" w:rsidRPr="00442838" w:rsidRDefault="00097E98" w:rsidP="000F163C">
            <w:pPr>
              <w:rPr>
                <w:sz w:val="24"/>
              </w:rPr>
            </w:pPr>
          </w:p>
        </w:tc>
        <w:tc>
          <w:tcPr>
            <w:tcW w:w="3597" w:type="dxa"/>
          </w:tcPr>
          <w:p w14:paraId="4185488E" w14:textId="77777777" w:rsidR="00097E98" w:rsidRPr="00442838" w:rsidRDefault="00097E98" w:rsidP="000F163C">
            <w:pPr>
              <w:rPr>
                <w:sz w:val="24"/>
              </w:rPr>
            </w:pPr>
          </w:p>
        </w:tc>
        <w:tc>
          <w:tcPr>
            <w:tcW w:w="3597" w:type="dxa"/>
          </w:tcPr>
          <w:p w14:paraId="313D4D19" w14:textId="77777777" w:rsidR="00097E98" w:rsidRPr="00442838" w:rsidRDefault="00097E98" w:rsidP="000F163C">
            <w:pPr>
              <w:rPr>
                <w:sz w:val="24"/>
              </w:rPr>
            </w:pPr>
          </w:p>
        </w:tc>
      </w:tr>
      <w:tr w:rsidR="00097E98" w:rsidRPr="00442838" w14:paraId="65ADC954" w14:textId="77777777" w:rsidTr="000F163C">
        <w:tc>
          <w:tcPr>
            <w:tcW w:w="3596" w:type="dxa"/>
          </w:tcPr>
          <w:p w14:paraId="42F5F119" w14:textId="77777777" w:rsidR="00097E98" w:rsidRPr="00442838" w:rsidRDefault="00097E98" w:rsidP="000F163C">
            <w:pPr>
              <w:rPr>
                <w:sz w:val="24"/>
              </w:rPr>
            </w:pPr>
          </w:p>
        </w:tc>
        <w:tc>
          <w:tcPr>
            <w:tcW w:w="3597" w:type="dxa"/>
          </w:tcPr>
          <w:p w14:paraId="702F2CA9" w14:textId="77777777" w:rsidR="00097E98" w:rsidRPr="00442838" w:rsidRDefault="00097E98" w:rsidP="000F163C">
            <w:pPr>
              <w:rPr>
                <w:sz w:val="24"/>
              </w:rPr>
            </w:pPr>
          </w:p>
        </w:tc>
        <w:tc>
          <w:tcPr>
            <w:tcW w:w="3597" w:type="dxa"/>
          </w:tcPr>
          <w:p w14:paraId="5CD154C4" w14:textId="77777777" w:rsidR="00097E98" w:rsidRPr="00442838" w:rsidRDefault="00097E98" w:rsidP="000F163C">
            <w:pPr>
              <w:rPr>
                <w:sz w:val="24"/>
              </w:rPr>
            </w:pPr>
          </w:p>
        </w:tc>
      </w:tr>
    </w:tbl>
    <w:p w14:paraId="57118B75" w14:textId="77777777" w:rsidR="00097E98" w:rsidRPr="00442838" w:rsidRDefault="00097E98" w:rsidP="00097E98">
      <w:pPr>
        <w:rPr>
          <w:sz w:val="24"/>
        </w:rPr>
      </w:pPr>
    </w:p>
    <w:p w14:paraId="571FEF94" w14:textId="77777777" w:rsidR="00097E98" w:rsidRPr="00442838" w:rsidRDefault="00097E98" w:rsidP="00097E98">
      <w:pPr>
        <w:rPr>
          <w:sz w:val="24"/>
        </w:rPr>
      </w:pPr>
      <w:r w:rsidRPr="00442838">
        <w:rPr>
          <w:sz w:val="24"/>
        </w:rPr>
        <w:t>Sprites:</w:t>
      </w:r>
    </w:p>
    <w:p w14:paraId="7F36E611" w14:textId="77777777" w:rsidR="00097E98" w:rsidRPr="00442838" w:rsidRDefault="00097E98" w:rsidP="00097E98">
      <w:pPr>
        <w:rPr>
          <w:sz w:val="24"/>
        </w:rPr>
      </w:pPr>
      <w:r w:rsidRPr="00442838">
        <w:rPr>
          <w:sz w:val="24"/>
        </w:rPr>
        <w:br w:type="page"/>
      </w:r>
    </w:p>
    <w:p w14:paraId="78250A31" w14:textId="77777777" w:rsidR="00097E98" w:rsidRPr="00442838" w:rsidRDefault="00097E98" w:rsidP="00097E98">
      <w:pPr>
        <w:rPr>
          <w:sz w:val="24"/>
        </w:rPr>
      </w:pPr>
      <w:r w:rsidRPr="00442838">
        <w:rPr>
          <w:sz w:val="24"/>
        </w:rPr>
        <w:lastRenderedPageBreak/>
        <w:t>Family Page</w:t>
      </w:r>
    </w:p>
    <w:p w14:paraId="4004E8E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768679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7B7D4D" w14:textId="77777777" w:rsidTr="000F163C">
        <w:trPr>
          <w:trHeight w:val="896"/>
        </w:trPr>
        <w:tc>
          <w:tcPr>
            <w:tcW w:w="1251" w:type="dxa"/>
          </w:tcPr>
          <w:p w14:paraId="1B5B2576" w14:textId="77777777" w:rsidR="00097E98" w:rsidRPr="00442838" w:rsidRDefault="00097E98" w:rsidP="000F163C">
            <w:pPr>
              <w:spacing w:line="360" w:lineRule="auto"/>
            </w:pPr>
            <w:r w:rsidRPr="00442838">
              <w:t>Pokemon</w:t>
            </w:r>
          </w:p>
          <w:p w14:paraId="12B8E148" w14:textId="77777777" w:rsidR="00097E98" w:rsidRPr="00442838" w:rsidRDefault="00097E98" w:rsidP="000F163C">
            <w:pPr>
              <w:spacing w:line="360" w:lineRule="auto"/>
            </w:pPr>
            <w:r w:rsidRPr="00442838">
              <w:t>Name</w:t>
            </w:r>
          </w:p>
        </w:tc>
        <w:tc>
          <w:tcPr>
            <w:tcW w:w="1652" w:type="dxa"/>
          </w:tcPr>
          <w:p w14:paraId="59A75096" w14:textId="77777777" w:rsidR="00097E98" w:rsidRPr="00442838" w:rsidRDefault="00097E98" w:rsidP="000F163C">
            <w:pPr>
              <w:spacing w:line="360" w:lineRule="auto"/>
            </w:pPr>
            <w:r w:rsidRPr="00442838">
              <w:t>Pokemon Number</w:t>
            </w:r>
          </w:p>
        </w:tc>
        <w:tc>
          <w:tcPr>
            <w:tcW w:w="3719" w:type="dxa"/>
          </w:tcPr>
          <w:p w14:paraId="02CB64A3" w14:textId="77777777" w:rsidR="00097E98" w:rsidRPr="00442838" w:rsidRDefault="00097E98" w:rsidP="000F163C">
            <w:pPr>
              <w:spacing w:line="360" w:lineRule="auto"/>
            </w:pPr>
            <w:r w:rsidRPr="00442838">
              <w:t>Base Stats</w:t>
            </w:r>
          </w:p>
          <w:p w14:paraId="4FE06208"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E1DBC2D" w14:textId="77777777" w:rsidR="00097E98" w:rsidRPr="00442838" w:rsidRDefault="00097E98" w:rsidP="000F163C">
            <w:pPr>
              <w:spacing w:line="360" w:lineRule="auto"/>
            </w:pPr>
            <w:r w:rsidRPr="00442838">
              <w:t>Ability</w:t>
            </w:r>
          </w:p>
        </w:tc>
        <w:tc>
          <w:tcPr>
            <w:tcW w:w="724" w:type="dxa"/>
          </w:tcPr>
          <w:p w14:paraId="05C8F114" w14:textId="77777777" w:rsidR="00097E98" w:rsidRPr="00442838" w:rsidRDefault="00097E98" w:rsidP="000F163C">
            <w:pPr>
              <w:spacing w:line="360" w:lineRule="auto"/>
            </w:pPr>
            <w:r w:rsidRPr="00442838">
              <w:t>Type 1</w:t>
            </w:r>
          </w:p>
        </w:tc>
        <w:tc>
          <w:tcPr>
            <w:tcW w:w="724" w:type="dxa"/>
          </w:tcPr>
          <w:p w14:paraId="08D540F2" w14:textId="77777777" w:rsidR="00097E98" w:rsidRPr="00442838" w:rsidRDefault="00097E98" w:rsidP="000F163C">
            <w:pPr>
              <w:spacing w:line="360" w:lineRule="auto"/>
            </w:pPr>
            <w:r w:rsidRPr="00442838">
              <w:t>Type 2</w:t>
            </w:r>
          </w:p>
        </w:tc>
        <w:tc>
          <w:tcPr>
            <w:tcW w:w="1976" w:type="dxa"/>
          </w:tcPr>
          <w:p w14:paraId="78292B9F" w14:textId="77777777" w:rsidR="00097E98" w:rsidRPr="00442838" w:rsidRDefault="00097E98" w:rsidP="000F163C">
            <w:pPr>
              <w:spacing w:line="360" w:lineRule="auto"/>
            </w:pPr>
            <w:r w:rsidRPr="00442838">
              <w:t>Evolution</w:t>
            </w:r>
          </w:p>
        </w:tc>
      </w:tr>
      <w:tr w:rsidR="00097E98" w:rsidRPr="00442838" w14:paraId="50B106C9" w14:textId="77777777" w:rsidTr="000F163C">
        <w:trPr>
          <w:trHeight w:val="454"/>
        </w:trPr>
        <w:tc>
          <w:tcPr>
            <w:tcW w:w="1251" w:type="dxa"/>
          </w:tcPr>
          <w:p w14:paraId="4282EDA1" w14:textId="77777777" w:rsidR="00097E98" w:rsidRPr="00442838" w:rsidRDefault="00097E98" w:rsidP="000F163C">
            <w:pPr>
              <w:spacing w:line="360" w:lineRule="auto"/>
            </w:pPr>
          </w:p>
        </w:tc>
        <w:tc>
          <w:tcPr>
            <w:tcW w:w="1652" w:type="dxa"/>
          </w:tcPr>
          <w:p w14:paraId="33E32097" w14:textId="77777777" w:rsidR="00097E98" w:rsidRPr="00442838" w:rsidRDefault="00097E98" w:rsidP="000F163C">
            <w:pPr>
              <w:spacing w:line="360" w:lineRule="auto"/>
            </w:pPr>
          </w:p>
        </w:tc>
        <w:tc>
          <w:tcPr>
            <w:tcW w:w="3719" w:type="dxa"/>
          </w:tcPr>
          <w:p w14:paraId="2B66184C" w14:textId="77777777" w:rsidR="00097E98" w:rsidRPr="00442838" w:rsidRDefault="00097E98" w:rsidP="000F163C">
            <w:pPr>
              <w:spacing w:line="360" w:lineRule="auto"/>
            </w:pPr>
          </w:p>
        </w:tc>
        <w:tc>
          <w:tcPr>
            <w:tcW w:w="880" w:type="dxa"/>
          </w:tcPr>
          <w:p w14:paraId="06BEF47A" w14:textId="77777777" w:rsidR="00097E98" w:rsidRPr="00442838" w:rsidRDefault="00097E98" w:rsidP="000F163C">
            <w:pPr>
              <w:spacing w:line="360" w:lineRule="auto"/>
            </w:pPr>
          </w:p>
        </w:tc>
        <w:tc>
          <w:tcPr>
            <w:tcW w:w="724" w:type="dxa"/>
          </w:tcPr>
          <w:p w14:paraId="66B5B021" w14:textId="77777777" w:rsidR="00097E98" w:rsidRPr="00442838" w:rsidRDefault="00097E98" w:rsidP="000F163C">
            <w:pPr>
              <w:spacing w:line="360" w:lineRule="auto"/>
            </w:pPr>
          </w:p>
        </w:tc>
        <w:tc>
          <w:tcPr>
            <w:tcW w:w="724" w:type="dxa"/>
          </w:tcPr>
          <w:p w14:paraId="6332CA96" w14:textId="77777777" w:rsidR="00097E98" w:rsidRPr="00442838" w:rsidRDefault="00097E98" w:rsidP="000F163C">
            <w:pPr>
              <w:spacing w:line="360" w:lineRule="auto"/>
            </w:pPr>
          </w:p>
        </w:tc>
        <w:tc>
          <w:tcPr>
            <w:tcW w:w="1976" w:type="dxa"/>
          </w:tcPr>
          <w:p w14:paraId="2E92CC36" w14:textId="77777777" w:rsidR="00097E98" w:rsidRPr="00442838" w:rsidRDefault="00097E98" w:rsidP="000F163C">
            <w:pPr>
              <w:spacing w:line="360" w:lineRule="auto"/>
            </w:pPr>
          </w:p>
        </w:tc>
      </w:tr>
      <w:tr w:rsidR="00097E98" w:rsidRPr="00442838" w14:paraId="71200EFF" w14:textId="77777777" w:rsidTr="000F163C">
        <w:trPr>
          <w:trHeight w:val="441"/>
        </w:trPr>
        <w:tc>
          <w:tcPr>
            <w:tcW w:w="1251" w:type="dxa"/>
          </w:tcPr>
          <w:p w14:paraId="325E3EB0" w14:textId="77777777" w:rsidR="00097E98" w:rsidRPr="00442838" w:rsidRDefault="00097E98" w:rsidP="000F163C">
            <w:pPr>
              <w:spacing w:line="360" w:lineRule="auto"/>
            </w:pPr>
          </w:p>
        </w:tc>
        <w:tc>
          <w:tcPr>
            <w:tcW w:w="1652" w:type="dxa"/>
          </w:tcPr>
          <w:p w14:paraId="6497AE77" w14:textId="77777777" w:rsidR="00097E98" w:rsidRPr="00442838" w:rsidRDefault="00097E98" w:rsidP="000F163C">
            <w:pPr>
              <w:spacing w:line="360" w:lineRule="auto"/>
            </w:pPr>
          </w:p>
        </w:tc>
        <w:tc>
          <w:tcPr>
            <w:tcW w:w="3719" w:type="dxa"/>
          </w:tcPr>
          <w:p w14:paraId="2A0D04D7" w14:textId="77777777" w:rsidR="00097E98" w:rsidRPr="00442838" w:rsidRDefault="00097E98" w:rsidP="000F163C">
            <w:pPr>
              <w:spacing w:line="360" w:lineRule="auto"/>
            </w:pPr>
          </w:p>
        </w:tc>
        <w:tc>
          <w:tcPr>
            <w:tcW w:w="880" w:type="dxa"/>
          </w:tcPr>
          <w:p w14:paraId="507F7E60" w14:textId="77777777" w:rsidR="00097E98" w:rsidRPr="00442838" w:rsidRDefault="00097E98" w:rsidP="000F163C">
            <w:pPr>
              <w:spacing w:line="360" w:lineRule="auto"/>
            </w:pPr>
          </w:p>
        </w:tc>
        <w:tc>
          <w:tcPr>
            <w:tcW w:w="724" w:type="dxa"/>
          </w:tcPr>
          <w:p w14:paraId="462013A6" w14:textId="77777777" w:rsidR="00097E98" w:rsidRPr="00442838" w:rsidRDefault="00097E98" w:rsidP="000F163C">
            <w:pPr>
              <w:spacing w:line="360" w:lineRule="auto"/>
            </w:pPr>
          </w:p>
        </w:tc>
        <w:tc>
          <w:tcPr>
            <w:tcW w:w="724" w:type="dxa"/>
          </w:tcPr>
          <w:p w14:paraId="579E9AEC" w14:textId="77777777" w:rsidR="00097E98" w:rsidRPr="00442838" w:rsidRDefault="00097E98" w:rsidP="000F163C">
            <w:pPr>
              <w:spacing w:line="360" w:lineRule="auto"/>
            </w:pPr>
          </w:p>
        </w:tc>
        <w:tc>
          <w:tcPr>
            <w:tcW w:w="1976" w:type="dxa"/>
          </w:tcPr>
          <w:p w14:paraId="7AAA44D8" w14:textId="77777777" w:rsidR="00097E98" w:rsidRPr="00442838" w:rsidRDefault="00097E98" w:rsidP="000F163C">
            <w:pPr>
              <w:spacing w:line="360" w:lineRule="auto"/>
            </w:pPr>
          </w:p>
        </w:tc>
      </w:tr>
      <w:tr w:rsidR="00097E98" w:rsidRPr="00442838" w14:paraId="24960369" w14:textId="77777777" w:rsidTr="000F163C">
        <w:trPr>
          <w:trHeight w:val="441"/>
        </w:trPr>
        <w:tc>
          <w:tcPr>
            <w:tcW w:w="1251" w:type="dxa"/>
          </w:tcPr>
          <w:p w14:paraId="75EC48A4" w14:textId="77777777" w:rsidR="00097E98" w:rsidRPr="00442838" w:rsidRDefault="00097E98" w:rsidP="000F163C">
            <w:pPr>
              <w:spacing w:line="360" w:lineRule="auto"/>
            </w:pPr>
          </w:p>
        </w:tc>
        <w:tc>
          <w:tcPr>
            <w:tcW w:w="1652" w:type="dxa"/>
          </w:tcPr>
          <w:p w14:paraId="04ABAD19" w14:textId="77777777" w:rsidR="00097E98" w:rsidRPr="00442838" w:rsidRDefault="00097E98" w:rsidP="000F163C">
            <w:pPr>
              <w:spacing w:line="360" w:lineRule="auto"/>
            </w:pPr>
          </w:p>
        </w:tc>
        <w:tc>
          <w:tcPr>
            <w:tcW w:w="3719" w:type="dxa"/>
          </w:tcPr>
          <w:p w14:paraId="491C52C0" w14:textId="77777777" w:rsidR="00097E98" w:rsidRPr="00442838" w:rsidRDefault="00097E98" w:rsidP="000F163C">
            <w:pPr>
              <w:spacing w:line="360" w:lineRule="auto"/>
            </w:pPr>
          </w:p>
        </w:tc>
        <w:tc>
          <w:tcPr>
            <w:tcW w:w="880" w:type="dxa"/>
          </w:tcPr>
          <w:p w14:paraId="5E9F7234" w14:textId="77777777" w:rsidR="00097E98" w:rsidRPr="00442838" w:rsidRDefault="00097E98" w:rsidP="000F163C">
            <w:pPr>
              <w:spacing w:line="360" w:lineRule="auto"/>
            </w:pPr>
          </w:p>
        </w:tc>
        <w:tc>
          <w:tcPr>
            <w:tcW w:w="724" w:type="dxa"/>
          </w:tcPr>
          <w:p w14:paraId="25ED28A8" w14:textId="77777777" w:rsidR="00097E98" w:rsidRPr="00442838" w:rsidRDefault="00097E98" w:rsidP="000F163C">
            <w:pPr>
              <w:spacing w:line="360" w:lineRule="auto"/>
            </w:pPr>
          </w:p>
        </w:tc>
        <w:tc>
          <w:tcPr>
            <w:tcW w:w="724" w:type="dxa"/>
          </w:tcPr>
          <w:p w14:paraId="163D80DD" w14:textId="77777777" w:rsidR="00097E98" w:rsidRPr="00442838" w:rsidRDefault="00097E98" w:rsidP="000F163C">
            <w:pPr>
              <w:spacing w:line="360" w:lineRule="auto"/>
            </w:pPr>
          </w:p>
        </w:tc>
        <w:tc>
          <w:tcPr>
            <w:tcW w:w="1976" w:type="dxa"/>
          </w:tcPr>
          <w:p w14:paraId="50854ADE" w14:textId="77777777" w:rsidR="00097E98" w:rsidRPr="00442838" w:rsidRDefault="00097E98" w:rsidP="000F163C">
            <w:pPr>
              <w:spacing w:line="360" w:lineRule="auto"/>
            </w:pPr>
          </w:p>
        </w:tc>
      </w:tr>
      <w:tr w:rsidR="00097E98" w:rsidRPr="00442838" w14:paraId="6D7EB64B" w14:textId="77777777" w:rsidTr="000F163C">
        <w:trPr>
          <w:trHeight w:val="896"/>
        </w:trPr>
        <w:tc>
          <w:tcPr>
            <w:tcW w:w="1251" w:type="dxa"/>
          </w:tcPr>
          <w:p w14:paraId="2A0DA80A" w14:textId="77777777" w:rsidR="00097E98" w:rsidRPr="00442838" w:rsidRDefault="00097E98" w:rsidP="000F163C">
            <w:pPr>
              <w:spacing w:line="360" w:lineRule="auto"/>
            </w:pPr>
          </w:p>
        </w:tc>
        <w:tc>
          <w:tcPr>
            <w:tcW w:w="1652" w:type="dxa"/>
          </w:tcPr>
          <w:p w14:paraId="68F459C1" w14:textId="77777777" w:rsidR="00097E98" w:rsidRPr="00442838" w:rsidRDefault="00097E98" w:rsidP="000F163C">
            <w:pPr>
              <w:spacing w:line="360" w:lineRule="auto"/>
            </w:pPr>
          </w:p>
        </w:tc>
        <w:tc>
          <w:tcPr>
            <w:tcW w:w="3719" w:type="dxa"/>
          </w:tcPr>
          <w:p w14:paraId="01241DF4" w14:textId="77777777" w:rsidR="00097E98" w:rsidRPr="00442838" w:rsidRDefault="00097E98" w:rsidP="000F163C">
            <w:pPr>
              <w:spacing w:line="360" w:lineRule="auto"/>
            </w:pPr>
          </w:p>
        </w:tc>
        <w:tc>
          <w:tcPr>
            <w:tcW w:w="880" w:type="dxa"/>
          </w:tcPr>
          <w:p w14:paraId="619DCF23" w14:textId="77777777" w:rsidR="00097E98" w:rsidRPr="00442838" w:rsidRDefault="00097E98" w:rsidP="000F163C">
            <w:pPr>
              <w:spacing w:line="360" w:lineRule="auto"/>
            </w:pPr>
          </w:p>
        </w:tc>
        <w:tc>
          <w:tcPr>
            <w:tcW w:w="724" w:type="dxa"/>
          </w:tcPr>
          <w:p w14:paraId="7E206614" w14:textId="77777777" w:rsidR="00097E98" w:rsidRPr="00442838" w:rsidRDefault="00097E98" w:rsidP="000F163C">
            <w:pPr>
              <w:spacing w:line="360" w:lineRule="auto"/>
            </w:pPr>
          </w:p>
        </w:tc>
        <w:tc>
          <w:tcPr>
            <w:tcW w:w="724" w:type="dxa"/>
          </w:tcPr>
          <w:p w14:paraId="3BF8F5F1" w14:textId="77777777" w:rsidR="00097E98" w:rsidRPr="00442838" w:rsidRDefault="00097E98" w:rsidP="000F163C">
            <w:pPr>
              <w:spacing w:line="360" w:lineRule="auto"/>
            </w:pPr>
          </w:p>
        </w:tc>
        <w:tc>
          <w:tcPr>
            <w:tcW w:w="1976" w:type="dxa"/>
          </w:tcPr>
          <w:p w14:paraId="58FFEEF3" w14:textId="77777777" w:rsidR="00097E98" w:rsidRPr="00442838" w:rsidRDefault="00097E98" w:rsidP="000F163C">
            <w:pPr>
              <w:spacing w:line="360" w:lineRule="auto"/>
            </w:pPr>
          </w:p>
        </w:tc>
      </w:tr>
    </w:tbl>
    <w:p w14:paraId="3124492B" w14:textId="77777777" w:rsidR="00097E98" w:rsidRPr="00442838" w:rsidRDefault="00097E98" w:rsidP="00097E98">
      <w:pPr>
        <w:rPr>
          <w:sz w:val="24"/>
        </w:rPr>
      </w:pPr>
    </w:p>
    <w:p w14:paraId="5817BC1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F8024AA" w14:textId="77777777" w:rsidTr="000F163C">
        <w:tc>
          <w:tcPr>
            <w:tcW w:w="3596" w:type="dxa"/>
          </w:tcPr>
          <w:p w14:paraId="219733B8" w14:textId="77777777" w:rsidR="00097E98" w:rsidRPr="00442838" w:rsidRDefault="00097E98" w:rsidP="000F163C">
            <w:pPr>
              <w:rPr>
                <w:sz w:val="24"/>
              </w:rPr>
            </w:pPr>
          </w:p>
        </w:tc>
        <w:tc>
          <w:tcPr>
            <w:tcW w:w="3597" w:type="dxa"/>
          </w:tcPr>
          <w:p w14:paraId="40A7D543" w14:textId="77777777" w:rsidR="00097E98" w:rsidRPr="00442838" w:rsidRDefault="00097E98" w:rsidP="000F163C">
            <w:pPr>
              <w:rPr>
                <w:sz w:val="24"/>
              </w:rPr>
            </w:pPr>
          </w:p>
        </w:tc>
        <w:tc>
          <w:tcPr>
            <w:tcW w:w="3597" w:type="dxa"/>
          </w:tcPr>
          <w:p w14:paraId="01AD46C2" w14:textId="77777777" w:rsidR="00097E98" w:rsidRPr="00442838" w:rsidRDefault="00097E98" w:rsidP="000F163C">
            <w:pPr>
              <w:rPr>
                <w:sz w:val="24"/>
              </w:rPr>
            </w:pPr>
          </w:p>
        </w:tc>
      </w:tr>
      <w:tr w:rsidR="00097E98" w:rsidRPr="00442838" w14:paraId="79F1ABF2" w14:textId="77777777" w:rsidTr="000F163C">
        <w:tc>
          <w:tcPr>
            <w:tcW w:w="3596" w:type="dxa"/>
          </w:tcPr>
          <w:p w14:paraId="220B83B3" w14:textId="77777777" w:rsidR="00097E98" w:rsidRPr="00442838" w:rsidRDefault="00097E98" w:rsidP="000F163C">
            <w:pPr>
              <w:rPr>
                <w:sz w:val="24"/>
              </w:rPr>
            </w:pPr>
          </w:p>
        </w:tc>
        <w:tc>
          <w:tcPr>
            <w:tcW w:w="3597" w:type="dxa"/>
          </w:tcPr>
          <w:p w14:paraId="2EC830D6" w14:textId="77777777" w:rsidR="00097E98" w:rsidRPr="00442838" w:rsidRDefault="00097E98" w:rsidP="000F163C">
            <w:pPr>
              <w:rPr>
                <w:sz w:val="24"/>
              </w:rPr>
            </w:pPr>
          </w:p>
        </w:tc>
        <w:tc>
          <w:tcPr>
            <w:tcW w:w="3597" w:type="dxa"/>
          </w:tcPr>
          <w:p w14:paraId="51064E2B" w14:textId="77777777" w:rsidR="00097E98" w:rsidRPr="00442838" w:rsidRDefault="00097E98" w:rsidP="000F163C">
            <w:pPr>
              <w:rPr>
                <w:sz w:val="24"/>
              </w:rPr>
            </w:pPr>
          </w:p>
        </w:tc>
      </w:tr>
    </w:tbl>
    <w:p w14:paraId="475E6B6F" w14:textId="77777777" w:rsidR="00097E98" w:rsidRPr="00442838" w:rsidRDefault="00097E98" w:rsidP="00097E98">
      <w:pPr>
        <w:rPr>
          <w:sz w:val="24"/>
        </w:rPr>
      </w:pPr>
    </w:p>
    <w:p w14:paraId="0C4C595E" w14:textId="77777777" w:rsidR="00097E98" w:rsidRPr="00442838" w:rsidRDefault="00097E98" w:rsidP="00097E98">
      <w:pPr>
        <w:rPr>
          <w:sz w:val="24"/>
        </w:rPr>
      </w:pPr>
      <w:r w:rsidRPr="00442838">
        <w:rPr>
          <w:sz w:val="24"/>
        </w:rPr>
        <w:t>Sprites:</w:t>
      </w:r>
    </w:p>
    <w:p w14:paraId="680D2F08" w14:textId="77777777" w:rsidR="00097E98" w:rsidRPr="00442838" w:rsidRDefault="00097E98" w:rsidP="00097E98">
      <w:pPr>
        <w:rPr>
          <w:sz w:val="24"/>
        </w:rPr>
      </w:pPr>
      <w:r w:rsidRPr="00442838">
        <w:rPr>
          <w:sz w:val="24"/>
        </w:rPr>
        <w:br w:type="page"/>
      </w:r>
    </w:p>
    <w:p w14:paraId="5CD23579" w14:textId="77777777" w:rsidR="00097E98" w:rsidRPr="00442838" w:rsidRDefault="00097E98" w:rsidP="00097E98">
      <w:pPr>
        <w:rPr>
          <w:sz w:val="24"/>
        </w:rPr>
      </w:pPr>
      <w:r w:rsidRPr="00442838">
        <w:rPr>
          <w:sz w:val="24"/>
        </w:rPr>
        <w:lastRenderedPageBreak/>
        <w:t>Family Page</w:t>
      </w:r>
    </w:p>
    <w:p w14:paraId="075A4E8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E84712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5338908" w14:textId="77777777" w:rsidTr="000F163C">
        <w:trPr>
          <w:trHeight w:val="896"/>
        </w:trPr>
        <w:tc>
          <w:tcPr>
            <w:tcW w:w="1251" w:type="dxa"/>
          </w:tcPr>
          <w:p w14:paraId="29F4ED22" w14:textId="77777777" w:rsidR="00097E98" w:rsidRPr="00442838" w:rsidRDefault="00097E98" w:rsidP="000F163C">
            <w:pPr>
              <w:spacing w:line="360" w:lineRule="auto"/>
            </w:pPr>
            <w:r w:rsidRPr="00442838">
              <w:t>Pokemon</w:t>
            </w:r>
          </w:p>
          <w:p w14:paraId="343A0BA4" w14:textId="77777777" w:rsidR="00097E98" w:rsidRPr="00442838" w:rsidRDefault="00097E98" w:rsidP="000F163C">
            <w:pPr>
              <w:spacing w:line="360" w:lineRule="auto"/>
            </w:pPr>
            <w:r w:rsidRPr="00442838">
              <w:t>Name</w:t>
            </w:r>
          </w:p>
        </w:tc>
        <w:tc>
          <w:tcPr>
            <w:tcW w:w="1652" w:type="dxa"/>
          </w:tcPr>
          <w:p w14:paraId="31DD67B3" w14:textId="77777777" w:rsidR="00097E98" w:rsidRPr="00442838" w:rsidRDefault="00097E98" w:rsidP="000F163C">
            <w:pPr>
              <w:spacing w:line="360" w:lineRule="auto"/>
            </w:pPr>
            <w:r w:rsidRPr="00442838">
              <w:t>Pokemon Number</w:t>
            </w:r>
          </w:p>
        </w:tc>
        <w:tc>
          <w:tcPr>
            <w:tcW w:w="3719" w:type="dxa"/>
          </w:tcPr>
          <w:p w14:paraId="15DFFEB2" w14:textId="77777777" w:rsidR="00097E98" w:rsidRPr="00442838" w:rsidRDefault="00097E98" w:rsidP="000F163C">
            <w:pPr>
              <w:spacing w:line="360" w:lineRule="auto"/>
            </w:pPr>
            <w:r w:rsidRPr="00442838">
              <w:t>Base Stats</w:t>
            </w:r>
          </w:p>
          <w:p w14:paraId="4D3A9CC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C9D34EA" w14:textId="77777777" w:rsidR="00097E98" w:rsidRPr="00442838" w:rsidRDefault="00097E98" w:rsidP="000F163C">
            <w:pPr>
              <w:spacing w:line="360" w:lineRule="auto"/>
            </w:pPr>
            <w:r w:rsidRPr="00442838">
              <w:t>Ability</w:t>
            </w:r>
          </w:p>
        </w:tc>
        <w:tc>
          <w:tcPr>
            <w:tcW w:w="724" w:type="dxa"/>
          </w:tcPr>
          <w:p w14:paraId="1603DECF" w14:textId="77777777" w:rsidR="00097E98" w:rsidRPr="00442838" w:rsidRDefault="00097E98" w:rsidP="000F163C">
            <w:pPr>
              <w:spacing w:line="360" w:lineRule="auto"/>
            </w:pPr>
            <w:r w:rsidRPr="00442838">
              <w:t>Type 1</w:t>
            </w:r>
          </w:p>
        </w:tc>
        <w:tc>
          <w:tcPr>
            <w:tcW w:w="724" w:type="dxa"/>
          </w:tcPr>
          <w:p w14:paraId="2D8770F5" w14:textId="77777777" w:rsidR="00097E98" w:rsidRPr="00442838" w:rsidRDefault="00097E98" w:rsidP="000F163C">
            <w:pPr>
              <w:spacing w:line="360" w:lineRule="auto"/>
            </w:pPr>
            <w:r w:rsidRPr="00442838">
              <w:t>Type 2</w:t>
            </w:r>
          </w:p>
        </w:tc>
        <w:tc>
          <w:tcPr>
            <w:tcW w:w="1976" w:type="dxa"/>
          </w:tcPr>
          <w:p w14:paraId="400544F7" w14:textId="77777777" w:rsidR="00097E98" w:rsidRPr="00442838" w:rsidRDefault="00097E98" w:rsidP="000F163C">
            <w:pPr>
              <w:spacing w:line="360" w:lineRule="auto"/>
            </w:pPr>
            <w:r w:rsidRPr="00442838">
              <w:t>Evolution</w:t>
            </w:r>
          </w:p>
        </w:tc>
      </w:tr>
      <w:tr w:rsidR="00097E98" w:rsidRPr="00442838" w14:paraId="30818EAF" w14:textId="77777777" w:rsidTr="000F163C">
        <w:trPr>
          <w:trHeight w:val="454"/>
        </w:trPr>
        <w:tc>
          <w:tcPr>
            <w:tcW w:w="1251" w:type="dxa"/>
          </w:tcPr>
          <w:p w14:paraId="451CAE74" w14:textId="77777777" w:rsidR="00097E98" w:rsidRPr="00442838" w:rsidRDefault="00097E98" w:rsidP="000F163C">
            <w:pPr>
              <w:spacing w:line="360" w:lineRule="auto"/>
            </w:pPr>
          </w:p>
        </w:tc>
        <w:tc>
          <w:tcPr>
            <w:tcW w:w="1652" w:type="dxa"/>
          </w:tcPr>
          <w:p w14:paraId="785D7AF8" w14:textId="77777777" w:rsidR="00097E98" w:rsidRPr="00442838" w:rsidRDefault="00097E98" w:rsidP="000F163C">
            <w:pPr>
              <w:spacing w:line="360" w:lineRule="auto"/>
            </w:pPr>
          </w:p>
        </w:tc>
        <w:tc>
          <w:tcPr>
            <w:tcW w:w="3719" w:type="dxa"/>
          </w:tcPr>
          <w:p w14:paraId="35436C56" w14:textId="77777777" w:rsidR="00097E98" w:rsidRPr="00442838" w:rsidRDefault="00097E98" w:rsidP="000F163C">
            <w:pPr>
              <w:spacing w:line="360" w:lineRule="auto"/>
            </w:pPr>
          </w:p>
        </w:tc>
        <w:tc>
          <w:tcPr>
            <w:tcW w:w="880" w:type="dxa"/>
          </w:tcPr>
          <w:p w14:paraId="769FFCF9" w14:textId="77777777" w:rsidR="00097E98" w:rsidRPr="00442838" w:rsidRDefault="00097E98" w:rsidP="000F163C">
            <w:pPr>
              <w:spacing w:line="360" w:lineRule="auto"/>
            </w:pPr>
          </w:p>
        </w:tc>
        <w:tc>
          <w:tcPr>
            <w:tcW w:w="724" w:type="dxa"/>
          </w:tcPr>
          <w:p w14:paraId="72B8E593" w14:textId="77777777" w:rsidR="00097E98" w:rsidRPr="00442838" w:rsidRDefault="00097E98" w:rsidP="000F163C">
            <w:pPr>
              <w:spacing w:line="360" w:lineRule="auto"/>
            </w:pPr>
          </w:p>
        </w:tc>
        <w:tc>
          <w:tcPr>
            <w:tcW w:w="724" w:type="dxa"/>
          </w:tcPr>
          <w:p w14:paraId="3A4C21D4" w14:textId="77777777" w:rsidR="00097E98" w:rsidRPr="00442838" w:rsidRDefault="00097E98" w:rsidP="000F163C">
            <w:pPr>
              <w:spacing w:line="360" w:lineRule="auto"/>
            </w:pPr>
          </w:p>
        </w:tc>
        <w:tc>
          <w:tcPr>
            <w:tcW w:w="1976" w:type="dxa"/>
          </w:tcPr>
          <w:p w14:paraId="15BA8B60" w14:textId="77777777" w:rsidR="00097E98" w:rsidRPr="00442838" w:rsidRDefault="00097E98" w:rsidP="000F163C">
            <w:pPr>
              <w:spacing w:line="360" w:lineRule="auto"/>
            </w:pPr>
          </w:p>
        </w:tc>
      </w:tr>
      <w:tr w:rsidR="00097E98" w:rsidRPr="00442838" w14:paraId="262C9564" w14:textId="77777777" w:rsidTr="000F163C">
        <w:trPr>
          <w:trHeight w:val="441"/>
        </w:trPr>
        <w:tc>
          <w:tcPr>
            <w:tcW w:w="1251" w:type="dxa"/>
          </w:tcPr>
          <w:p w14:paraId="754B9AE0" w14:textId="77777777" w:rsidR="00097E98" w:rsidRPr="00442838" w:rsidRDefault="00097E98" w:rsidP="000F163C">
            <w:pPr>
              <w:spacing w:line="360" w:lineRule="auto"/>
            </w:pPr>
          </w:p>
        </w:tc>
        <w:tc>
          <w:tcPr>
            <w:tcW w:w="1652" w:type="dxa"/>
          </w:tcPr>
          <w:p w14:paraId="70817244" w14:textId="77777777" w:rsidR="00097E98" w:rsidRPr="00442838" w:rsidRDefault="00097E98" w:rsidP="000F163C">
            <w:pPr>
              <w:spacing w:line="360" w:lineRule="auto"/>
            </w:pPr>
          </w:p>
        </w:tc>
        <w:tc>
          <w:tcPr>
            <w:tcW w:w="3719" w:type="dxa"/>
          </w:tcPr>
          <w:p w14:paraId="31099450" w14:textId="77777777" w:rsidR="00097E98" w:rsidRPr="00442838" w:rsidRDefault="00097E98" w:rsidP="000F163C">
            <w:pPr>
              <w:spacing w:line="360" w:lineRule="auto"/>
            </w:pPr>
          </w:p>
        </w:tc>
        <w:tc>
          <w:tcPr>
            <w:tcW w:w="880" w:type="dxa"/>
          </w:tcPr>
          <w:p w14:paraId="578B9368" w14:textId="77777777" w:rsidR="00097E98" w:rsidRPr="00442838" w:rsidRDefault="00097E98" w:rsidP="000F163C">
            <w:pPr>
              <w:spacing w:line="360" w:lineRule="auto"/>
            </w:pPr>
          </w:p>
        </w:tc>
        <w:tc>
          <w:tcPr>
            <w:tcW w:w="724" w:type="dxa"/>
          </w:tcPr>
          <w:p w14:paraId="20A2EE86" w14:textId="77777777" w:rsidR="00097E98" w:rsidRPr="00442838" w:rsidRDefault="00097E98" w:rsidP="000F163C">
            <w:pPr>
              <w:spacing w:line="360" w:lineRule="auto"/>
            </w:pPr>
          </w:p>
        </w:tc>
        <w:tc>
          <w:tcPr>
            <w:tcW w:w="724" w:type="dxa"/>
          </w:tcPr>
          <w:p w14:paraId="25A55A2E" w14:textId="77777777" w:rsidR="00097E98" w:rsidRPr="00442838" w:rsidRDefault="00097E98" w:rsidP="000F163C">
            <w:pPr>
              <w:spacing w:line="360" w:lineRule="auto"/>
            </w:pPr>
          </w:p>
        </w:tc>
        <w:tc>
          <w:tcPr>
            <w:tcW w:w="1976" w:type="dxa"/>
          </w:tcPr>
          <w:p w14:paraId="538165D6" w14:textId="77777777" w:rsidR="00097E98" w:rsidRPr="00442838" w:rsidRDefault="00097E98" w:rsidP="000F163C">
            <w:pPr>
              <w:spacing w:line="360" w:lineRule="auto"/>
            </w:pPr>
          </w:p>
        </w:tc>
      </w:tr>
      <w:tr w:rsidR="00097E98" w:rsidRPr="00442838" w14:paraId="6C2DC98A" w14:textId="77777777" w:rsidTr="000F163C">
        <w:trPr>
          <w:trHeight w:val="441"/>
        </w:trPr>
        <w:tc>
          <w:tcPr>
            <w:tcW w:w="1251" w:type="dxa"/>
          </w:tcPr>
          <w:p w14:paraId="176BDE38" w14:textId="77777777" w:rsidR="00097E98" w:rsidRPr="00442838" w:rsidRDefault="00097E98" w:rsidP="000F163C">
            <w:pPr>
              <w:spacing w:line="360" w:lineRule="auto"/>
            </w:pPr>
          </w:p>
        </w:tc>
        <w:tc>
          <w:tcPr>
            <w:tcW w:w="1652" w:type="dxa"/>
          </w:tcPr>
          <w:p w14:paraId="2038C95C" w14:textId="77777777" w:rsidR="00097E98" w:rsidRPr="00442838" w:rsidRDefault="00097E98" w:rsidP="000F163C">
            <w:pPr>
              <w:spacing w:line="360" w:lineRule="auto"/>
            </w:pPr>
          </w:p>
        </w:tc>
        <w:tc>
          <w:tcPr>
            <w:tcW w:w="3719" w:type="dxa"/>
          </w:tcPr>
          <w:p w14:paraId="3D919F0C" w14:textId="77777777" w:rsidR="00097E98" w:rsidRPr="00442838" w:rsidRDefault="00097E98" w:rsidP="000F163C">
            <w:pPr>
              <w:spacing w:line="360" w:lineRule="auto"/>
            </w:pPr>
          </w:p>
        </w:tc>
        <w:tc>
          <w:tcPr>
            <w:tcW w:w="880" w:type="dxa"/>
          </w:tcPr>
          <w:p w14:paraId="168F53EC" w14:textId="77777777" w:rsidR="00097E98" w:rsidRPr="00442838" w:rsidRDefault="00097E98" w:rsidP="000F163C">
            <w:pPr>
              <w:spacing w:line="360" w:lineRule="auto"/>
            </w:pPr>
          </w:p>
        </w:tc>
        <w:tc>
          <w:tcPr>
            <w:tcW w:w="724" w:type="dxa"/>
          </w:tcPr>
          <w:p w14:paraId="13933FEE" w14:textId="77777777" w:rsidR="00097E98" w:rsidRPr="00442838" w:rsidRDefault="00097E98" w:rsidP="000F163C">
            <w:pPr>
              <w:spacing w:line="360" w:lineRule="auto"/>
            </w:pPr>
          </w:p>
        </w:tc>
        <w:tc>
          <w:tcPr>
            <w:tcW w:w="724" w:type="dxa"/>
          </w:tcPr>
          <w:p w14:paraId="130853F9" w14:textId="77777777" w:rsidR="00097E98" w:rsidRPr="00442838" w:rsidRDefault="00097E98" w:rsidP="000F163C">
            <w:pPr>
              <w:spacing w:line="360" w:lineRule="auto"/>
            </w:pPr>
          </w:p>
        </w:tc>
        <w:tc>
          <w:tcPr>
            <w:tcW w:w="1976" w:type="dxa"/>
          </w:tcPr>
          <w:p w14:paraId="418A2803" w14:textId="77777777" w:rsidR="00097E98" w:rsidRPr="00442838" w:rsidRDefault="00097E98" w:rsidP="000F163C">
            <w:pPr>
              <w:spacing w:line="360" w:lineRule="auto"/>
            </w:pPr>
          </w:p>
        </w:tc>
      </w:tr>
      <w:tr w:rsidR="00097E98" w:rsidRPr="00442838" w14:paraId="7D91DD58" w14:textId="77777777" w:rsidTr="000F163C">
        <w:trPr>
          <w:trHeight w:val="896"/>
        </w:trPr>
        <w:tc>
          <w:tcPr>
            <w:tcW w:w="1251" w:type="dxa"/>
          </w:tcPr>
          <w:p w14:paraId="339993CB" w14:textId="77777777" w:rsidR="00097E98" w:rsidRPr="00442838" w:rsidRDefault="00097E98" w:rsidP="000F163C">
            <w:pPr>
              <w:spacing w:line="360" w:lineRule="auto"/>
            </w:pPr>
          </w:p>
        </w:tc>
        <w:tc>
          <w:tcPr>
            <w:tcW w:w="1652" w:type="dxa"/>
          </w:tcPr>
          <w:p w14:paraId="25C79283" w14:textId="77777777" w:rsidR="00097E98" w:rsidRPr="00442838" w:rsidRDefault="00097E98" w:rsidP="000F163C">
            <w:pPr>
              <w:spacing w:line="360" w:lineRule="auto"/>
            </w:pPr>
          </w:p>
        </w:tc>
        <w:tc>
          <w:tcPr>
            <w:tcW w:w="3719" w:type="dxa"/>
          </w:tcPr>
          <w:p w14:paraId="744C752B" w14:textId="77777777" w:rsidR="00097E98" w:rsidRPr="00442838" w:rsidRDefault="00097E98" w:rsidP="000F163C">
            <w:pPr>
              <w:spacing w:line="360" w:lineRule="auto"/>
            </w:pPr>
          </w:p>
        </w:tc>
        <w:tc>
          <w:tcPr>
            <w:tcW w:w="880" w:type="dxa"/>
          </w:tcPr>
          <w:p w14:paraId="3437DAB3" w14:textId="77777777" w:rsidR="00097E98" w:rsidRPr="00442838" w:rsidRDefault="00097E98" w:rsidP="000F163C">
            <w:pPr>
              <w:spacing w:line="360" w:lineRule="auto"/>
            </w:pPr>
          </w:p>
        </w:tc>
        <w:tc>
          <w:tcPr>
            <w:tcW w:w="724" w:type="dxa"/>
          </w:tcPr>
          <w:p w14:paraId="5DCDC40A" w14:textId="77777777" w:rsidR="00097E98" w:rsidRPr="00442838" w:rsidRDefault="00097E98" w:rsidP="000F163C">
            <w:pPr>
              <w:spacing w:line="360" w:lineRule="auto"/>
            </w:pPr>
          </w:p>
        </w:tc>
        <w:tc>
          <w:tcPr>
            <w:tcW w:w="724" w:type="dxa"/>
          </w:tcPr>
          <w:p w14:paraId="39E6AA9F" w14:textId="77777777" w:rsidR="00097E98" w:rsidRPr="00442838" w:rsidRDefault="00097E98" w:rsidP="000F163C">
            <w:pPr>
              <w:spacing w:line="360" w:lineRule="auto"/>
            </w:pPr>
          </w:p>
        </w:tc>
        <w:tc>
          <w:tcPr>
            <w:tcW w:w="1976" w:type="dxa"/>
          </w:tcPr>
          <w:p w14:paraId="612C5A52" w14:textId="77777777" w:rsidR="00097E98" w:rsidRPr="00442838" w:rsidRDefault="00097E98" w:rsidP="000F163C">
            <w:pPr>
              <w:spacing w:line="360" w:lineRule="auto"/>
            </w:pPr>
          </w:p>
        </w:tc>
      </w:tr>
    </w:tbl>
    <w:p w14:paraId="5FE565D7" w14:textId="77777777" w:rsidR="00097E98" w:rsidRPr="00442838" w:rsidRDefault="00097E98" w:rsidP="00097E98">
      <w:pPr>
        <w:rPr>
          <w:sz w:val="24"/>
        </w:rPr>
      </w:pPr>
    </w:p>
    <w:p w14:paraId="7E80C01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142DC3F" w14:textId="77777777" w:rsidTr="000F163C">
        <w:tc>
          <w:tcPr>
            <w:tcW w:w="3596" w:type="dxa"/>
          </w:tcPr>
          <w:p w14:paraId="2C565480" w14:textId="77777777" w:rsidR="00097E98" w:rsidRPr="00442838" w:rsidRDefault="00097E98" w:rsidP="000F163C">
            <w:pPr>
              <w:rPr>
                <w:sz w:val="24"/>
              </w:rPr>
            </w:pPr>
          </w:p>
        </w:tc>
        <w:tc>
          <w:tcPr>
            <w:tcW w:w="3597" w:type="dxa"/>
          </w:tcPr>
          <w:p w14:paraId="06F48F0A" w14:textId="77777777" w:rsidR="00097E98" w:rsidRPr="00442838" w:rsidRDefault="00097E98" w:rsidP="000F163C">
            <w:pPr>
              <w:rPr>
                <w:sz w:val="24"/>
              </w:rPr>
            </w:pPr>
          </w:p>
        </w:tc>
        <w:tc>
          <w:tcPr>
            <w:tcW w:w="3597" w:type="dxa"/>
          </w:tcPr>
          <w:p w14:paraId="6F20329E" w14:textId="77777777" w:rsidR="00097E98" w:rsidRPr="00442838" w:rsidRDefault="00097E98" w:rsidP="000F163C">
            <w:pPr>
              <w:rPr>
                <w:sz w:val="24"/>
              </w:rPr>
            </w:pPr>
          </w:p>
        </w:tc>
      </w:tr>
      <w:tr w:rsidR="00097E98" w:rsidRPr="00442838" w14:paraId="1B25C295" w14:textId="77777777" w:rsidTr="000F163C">
        <w:tc>
          <w:tcPr>
            <w:tcW w:w="3596" w:type="dxa"/>
          </w:tcPr>
          <w:p w14:paraId="3D0838AD" w14:textId="77777777" w:rsidR="00097E98" w:rsidRPr="00442838" w:rsidRDefault="00097E98" w:rsidP="000F163C">
            <w:pPr>
              <w:rPr>
                <w:sz w:val="24"/>
              </w:rPr>
            </w:pPr>
          </w:p>
        </w:tc>
        <w:tc>
          <w:tcPr>
            <w:tcW w:w="3597" w:type="dxa"/>
          </w:tcPr>
          <w:p w14:paraId="7F730BE0" w14:textId="77777777" w:rsidR="00097E98" w:rsidRPr="00442838" w:rsidRDefault="00097E98" w:rsidP="000F163C">
            <w:pPr>
              <w:rPr>
                <w:sz w:val="24"/>
              </w:rPr>
            </w:pPr>
          </w:p>
        </w:tc>
        <w:tc>
          <w:tcPr>
            <w:tcW w:w="3597" w:type="dxa"/>
          </w:tcPr>
          <w:p w14:paraId="7B9B9811" w14:textId="77777777" w:rsidR="00097E98" w:rsidRPr="00442838" w:rsidRDefault="00097E98" w:rsidP="000F163C">
            <w:pPr>
              <w:rPr>
                <w:sz w:val="24"/>
              </w:rPr>
            </w:pPr>
          </w:p>
        </w:tc>
      </w:tr>
    </w:tbl>
    <w:p w14:paraId="12A69218" w14:textId="77777777" w:rsidR="00097E98" w:rsidRPr="00442838" w:rsidRDefault="00097E98" w:rsidP="00097E98">
      <w:pPr>
        <w:rPr>
          <w:sz w:val="24"/>
        </w:rPr>
      </w:pPr>
    </w:p>
    <w:p w14:paraId="1B3F4C88" w14:textId="77777777" w:rsidR="00097E98" w:rsidRPr="00442838" w:rsidRDefault="00097E98" w:rsidP="00097E98">
      <w:pPr>
        <w:rPr>
          <w:sz w:val="24"/>
        </w:rPr>
      </w:pPr>
      <w:r w:rsidRPr="00442838">
        <w:rPr>
          <w:sz w:val="24"/>
        </w:rPr>
        <w:t>Sprites:</w:t>
      </w:r>
    </w:p>
    <w:p w14:paraId="6667BE84" w14:textId="77777777" w:rsidR="00097E98" w:rsidRPr="00442838" w:rsidRDefault="00097E98" w:rsidP="00097E98">
      <w:pPr>
        <w:rPr>
          <w:sz w:val="24"/>
        </w:rPr>
      </w:pPr>
      <w:r w:rsidRPr="00442838">
        <w:rPr>
          <w:sz w:val="24"/>
        </w:rPr>
        <w:br w:type="page"/>
      </w:r>
    </w:p>
    <w:p w14:paraId="3504C83D" w14:textId="77777777" w:rsidR="00097E98" w:rsidRPr="00442838" w:rsidRDefault="00097E98" w:rsidP="00097E98">
      <w:pPr>
        <w:rPr>
          <w:sz w:val="24"/>
        </w:rPr>
      </w:pPr>
      <w:r w:rsidRPr="00442838">
        <w:rPr>
          <w:sz w:val="24"/>
        </w:rPr>
        <w:lastRenderedPageBreak/>
        <w:t>Family Page</w:t>
      </w:r>
    </w:p>
    <w:p w14:paraId="1382906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EB44E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209F40" w14:textId="77777777" w:rsidTr="000F163C">
        <w:trPr>
          <w:trHeight w:val="896"/>
        </w:trPr>
        <w:tc>
          <w:tcPr>
            <w:tcW w:w="1251" w:type="dxa"/>
          </w:tcPr>
          <w:p w14:paraId="66BFC25C" w14:textId="77777777" w:rsidR="00097E98" w:rsidRPr="00442838" w:rsidRDefault="00097E98" w:rsidP="000F163C">
            <w:pPr>
              <w:spacing w:line="360" w:lineRule="auto"/>
            </w:pPr>
            <w:r w:rsidRPr="00442838">
              <w:t>Pokemon</w:t>
            </w:r>
          </w:p>
          <w:p w14:paraId="65903F34" w14:textId="77777777" w:rsidR="00097E98" w:rsidRPr="00442838" w:rsidRDefault="00097E98" w:rsidP="000F163C">
            <w:pPr>
              <w:spacing w:line="360" w:lineRule="auto"/>
            </w:pPr>
            <w:r w:rsidRPr="00442838">
              <w:t>Name</w:t>
            </w:r>
          </w:p>
        </w:tc>
        <w:tc>
          <w:tcPr>
            <w:tcW w:w="1652" w:type="dxa"/>
          </w:tcPr>
          <w:p w14:paraId="69D58A6D" w14:textId="77777777" w:rsidR="00097E98" w:rsidRPr="00442838" w:rsidRDefault="00097E98" w:rsidP="000F163C">
            <w:pPr>
              <w:spacing w:line="360" w:lineRule="auto"/>
            </w:pPr>
            <w:r w:rsidRPr="00442838">
              <w:t>Pokemon Number</w:t>
            </w:r>
          </w:p>
        </w:tc>
        <w:tc>
          <w:tcPr>
            <w:tcW w:w="3719" w:type="dxa"/>
          </w:tcPr>
          <w:p w14:paraId="402C5DF3" w14:textId="77777777" w:rsidR="00097E98" w:rsidRPr="00442838" w:rsidRDefault="00097E98" w:rsidP="000F163C">
            <w:pPr>
              <w:spacing w:line="360" w:lineRule="auto"/>
            </w:pPr>
            <w:r w:rsidRPr="00442838">
              <w:t>Base Stats</w:t>
            </w:r>
          </w:p>
          <w:p w14:paraId="011D11C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33F418D" w14:textId="77777777" w:rsidR="00097E98" w:rsidRPr="00442838" w:rsidRDefault="00097E98" w:rsidP="000F163C">
            <w:pPr>
              <w:spacing w:line="360" w:lineRule="auto"/>
            </w:pPr>
            <w:r w:rsidRPr="00442838">
              <w:t>Ability</w:t>
            </w:r>
          </w:p>
        </w:tc>
        <w:tc>
          <w:tcPr>
            <w:tcW w:w="724" w:type="dxa"/>
          </w:tcPr>
          <w:p w14:paraId="3CC2A4A7" w14:textId="77777777" w:rsidR="00097E98" w:rsidRPr="00442838" w:rsidRDefault="00097E98" w:rsidP="000F163C">
            <w:pPr>
              <w:spacing w:line="360" w:lineRule="auto"/>
            </w:pPr>
            <w:r w:rsidRPr="00442838">
              <w:t>Type 1</w:t>
            </w:r>
          </w:p>
        </w:tc>
        <w:tc>
          <w:tcPr>
            <w:tcW w:w="724" w:type="dxa"/>
          </w:tcPr>
          <w:p w14:paraId="1233653A" w14:textId="77777777" w:rsidR="00097E98" w:rsidRPr="00442838" w:rsidRDefault="00097E98" w:rsidP="000F163C">
            <w:pPr>
              <w:spacing w:line="360" w:lineRule="auto"/>
            </w:pPr>
            <w:r w:rsidRPr="00442838">
              <w:t>Type 2</w:t>
            </w:r>
          </w:p>
        </w:tc>
        <w:tc>
          <w:tcPr>
            <w:tcW w:w="1976" w:type="dxa"/>
          </w:tcPr>
          <w:p w14:paraId="58BF0B48" w14:textId="77777777" w:rsidR="00097E98" w:rsidRPr="00442838" w:rsidRDefault="00097E98" w:rsidP="000F163C">
            <w:pPr>
              <w:spacing w:line="360" w:lineRule="auto"/>
            </w:pPr>
            <w:r w:rsidRPr="00442838">
              <w:t>Evolution</w:t>
            </w:r>
          </w:p>
        </w:tc>
      </w:tr>
      <w:tr w:rsidR="00097E98" w:rsidRPr="00442838" w14:paraId="71AFD62C" w14:textId="77777777" w:rsidTr="000F163C">
        <w:trPr>
          <w:trHeight w:val="454"/>
        </w:trPr>
        <w:tc>
          <w:tcPr>
            <w:tcW w:w="1251" w:type="dxa"/>
          </w:tcPr>
          <w:p w14:paraId="628A28C6" w14:textId="77777777" w:rsidR="00097E98" w:rsidRPr="00442838" w:rsidRDefault="00097E98" w:rsidP="000F163C">
            <w:pPr>
              <w:spacing w:line="360" w:lineRule="auto"/>
            </w:pPr>
          </w:p>
        </w:tc>
        <w:tc>
          <w:tcPr>
            <w:tcW w:w="1652" w:type="dxa"/>
          </w:tcPr>
          <w:p w14:paraId="694B1B8E" w14:textId="77777777" w:rsidR="00097E98" w:rsidRPr="00442838" w:rsidRDefault="00097E98" w:rsidP="000F163C">
            <w:pPr>
              <w:spacing w:line="360" w:lineRule="auto"/>
            </w:pPr>
          </w:p>
        </w:tc>
        <w:tc>
          <w:tcPr>
            <w:tcW w:w="3719" w:type="dxa"/>
          </w:tcPr>
          <w:p w14:paraId="016CF872" w14:textId="77777777" w:rsidR="00097E98" w:rsidRPr="00442838" w:rsidRDefault="00097E98" w:rsidP="000F163C">
            <w:pPr>
              <w:spacing w:line="360" w:lineRule="auto"/>
            </w:pPr>
          </w:p>
        </w:tc>
        <w:tc>
          <w:tcPr>
            <w:tcW w:w="880" w:type="dxa"/>
          </w:tcPr>
          <w:p w14:paraId="4C83E96E" w14:textId="77777777" w:rsidR="00097E98" w:rsidRPr="00442838" w:rsidRDefault="00097E98" w:rsidP="000F163C">
            <w:pPr>
              <w:spacing w:line="360" w:lineRule="auto"/>
            </w:pPr>
          </w:p>
        </w:tc>
        <w:tc>
          <w:tcPr>
            <w:tcW w:w="724" w:type="dxa"/>
          </w:tcPr>
          <w:p w14:paraId="7B9F0DC1" w14:textId="77777777" w:rsidR="00097E98" w:rsidRPr="00442838" w:rsidRDefault="00097E98" w:rsidP="000F163C">
            <w:pPr>
              <w:spacing w:line="360" w:lineRule="auto"/>
            </w:pPr>
          </w:p>
        </w:tc>
        <w:tc>
          <w:tcPr>
            <w:tcW w:w="724" w:type="dxa"/>
          </w:tcPr>
          <w:p w14:paraId="1FDFA6E4" w14:textId="77777777" w:rsidR="00097E98" w:rsidRPr="00442838" w:rsidRDefault="00097E98" w:rsidP="000F163C">
            <w:pPr>
              <w:spacing w:line="360" w:lineRule="auto"/>
            </w:pPr>
          </w:p>
        </w:tc>
        <w:tc>
          <w:tcPr>
            <w:tcW w:w="1976" w:type="dxa"/>
          </w:tcPr>
          <w:p w14:paraId="62124361" w14:textId="77777777" w:rsidR="00097E98" w:rsidRPr="00442838" w:rsidRDefault="00097E98" w:rsidP="000F163C">
            <w:pPr>
              <w:spacing w:line="360" w:lineRule="auto"/>
            </w:pPr>
          </w:p>
        </w:tc>
      </w:tr>
      <w:tr w:rsidR="00097E98" w:rsidRPr="00442838" w14:paraId="626E59EB" w14:textId="77777777" w:rsidTr="000F163C">
        <w:trPr>
          <w:trHeight w:val="441"/>
        </w:trPr>
        <w:tc>
          <w:tcPr>
            <w:tcW w:w="1251" w:type="dxa"/>
          </w:tcPr>
          <w:p w14:paraId="01B85272" w14:textId="77777777" w:rsidR="00097E98" w:rsidRPr="00442838" w:rsidRDefault="00097E98" w:rsidP="000F163C">
            <w:pPr>
              <w:spacing w:line="360" w:lineRule="auto"/>
            </w:pPr>
          </w:p>
        </w:tc>
        <w:tc>
          <w:tcPr>
            <w:tcW w:w="1652" w:type="dxa"/>
          </w:tcPr>
          <w:p w14:paraId="173F87A7" w14:textId="77777777" w:rsidR="00097E98" w:rsidRPr="00442838" w:rsidRDefault="00097E98" w:rsidP="000F163C">
            <w:pPr>
              <w:spacing w:line="360" w:lineRule="auto"/>
            </w:pPr>
          </w:p>
        </w:tc>
        <w:tc>
          <w:tcPr>
            <w:tcW w:w="3719" w:type="dxa"/>
          </w:tcPr>
          <w:p w14:paraId="7B43D9E6" w14:textId="77777777" w:rsidR="00097E98" w:rsidRPr="00442838" w:rsidRDefault="00097E98" w:rsidP="000F163C">
            <w:pPr>
              <w:spacing w:line="360" w:lineRule="auto"/>
            </w:pPr>
          </w:p>
        </w:tc>
        <w:tc>
          <w:tcPr>
            <w:tcW w:w="880" w:type="dxa"/>
          </w:tcPr>
          <w:p w14:paraId="750B414A" w14:textId="77777777" w:rsidR="00097E98" w:rsidRPr="00442838" w:rsidRDefault="00097E98" w:rsidP="000F163C">
            <w:pPr>
              <w:spacing w:line="360" w:lineRule="auto"/>
            </w:pPr>
          </w:p>
        </w:tc>
        <w:tc>
          <w:tcPr>
            <w:tcW w:w="724" w:type="dxa"/>
          </w:tcPr>
          <w:p w14:paraId="4BD4B416" w14:textId="77777777" w:rsidR="00097E98" w:rsidRPr="00442838" w:rsidRDefault="00097E98" w:rsidP="000F163C">
            <w:pPr>
              <w:spacing w:line="360" w:lineRule="auto"/>
            </w:pPr>
          </w:p>
        </w:tc>
        <w:tc>
          <w:tcPr>
            <w:tcW w:w="724" w:type="dxa"/>
          </w:tcPr>
          <w:p w14:paraId="3A0D81BD" w14:textId="77777777" w:rsidR="00097E98" w:rsidRPr="00442838" w:rsidRDefault="00097E98" w:rsidP="000F163C">
            <w:pPr>
              <w:spacing w:line="360" w:lineRule="auto"/>
            </w:pPr>
          </w:p>
        </w:tc>
        <w:tc>
          <w:tcPr>
            <w:tcW w:w="1976" w:type="dxa"/>
          </w:tcPr>
          <w:p w14:paraId="33371005" w14:textId="77777777" w:rsidR="00097E98" w:rsidRPr="00442838" w:rsidRDefault="00097E98" w:rsidP="000F163C">
            <w:pPr>
              <w:spacing w:line="360" w:lineRule="auto"/>
            </w:pPr>
          </w:p>
        </w:tc>
      </w:tr>
      <w:tr w:rsidR="00097E98" w:rsidRPr="00442838" w14:paraId="15D4758A" w14:textId="77777777" w:rsidTr="000F163C">
        <w:trPr>
          <w:trHeight w:val="441"/>
        </w:trPr>
        <w:tc>
          <w:tcPr>
            <w:tcW w:w="1251" w:type="dxa"/>
          </w:tcPr>
          <w:p w14:paraId="3E7C7EDD" w14:textId="77777777" w:rsidR="00097E98" w:rsidRPr="00442838" w:rsidRDefault="00097E98" w:rsidP="000F163C">
            <w:pPr>
              <w:spacing w:line="360" w:lineRule="auto"/>
            </w:pPr>
          </w:p>
        </w:tc>
        <w:tc>
          <w:tcPr>
            <w:tcW w:w="1652" w:type="dxa"/>
          </w:tcPr>
          <w:p w14:paraId="491BACBE" w14:textId="77777777" w:rsidR="00097E98" w:rsidRPr="00442838" w:rsidRDefault="00097E98" w:rsidP="000F163C">
            <w:pPr>
              <w:spacing w:line="360" w:lineRule="auto"/>
            </w:pPr>
          </w:p>
        </w:tc>
        <w:tc>
          <w:tcPr>
            <w:tcW w:w="3719" w:type="dxa"/>
          </w:tcPr>
          <w:p w14:paraId="45BEC14D" w14:textId="77777777" w:rsidR="00097E98" w:rsidRPr="00442838" w:rsidRDefault="00097E98" w:rsidP="000F163C">
            <w:pPr>
              <w:spacing w:line="360" w:lineRule="auto"/>
            </w:pPr>
          </w:p>
        </w:tc>
        <w:tc>
          <w:tcPr>
            <w:tcW w:w="880" w:type="dxa"/>
          </w:tcPr>
          <w:p w14:paraId="420A7D5D" w14:textId="77777777" w:rsidR="00097E98" w:rsidRPr="00442838" w:rsidRDefault="00097E98" w:rsidP="000F163C">
            <w:pPr>
              <w:spacing w:line="360" w:lineRule="auto"/>
            </w:pPr>
          </w:p>
        </w:tc>
        <w:tc>
          <w:tcPr>
            <w:tcW w:w="724" w:type="dxa"/>
          </w:tcPr>
          <w:p w14:paraId="2778432F" w14:textId="77777777" w:rsidR="00097E98" w:rsidRPr="00442838" w:rsidRDefault="00097E98" w:rsidP="000F163C">
            <w:pPr>
              <w:spacing w:line="360" w:lineRule="auto"/>
            </w:pPr>
          </w:p>
        </w:tc>
        <w:tc>
          <w:tcPr>
            <w:tcW w:w="724" w:type="dxa"/>
          </w:tcPr>
          <w:p w14:paraId="4BB63937" w14:textId="77777777" w:rsidR="00097E98" w:rsidRPr="00442838" w:rsidRDefault="00097E98" w:rsidP="000F163C">
            <w:pPr>
              <w:spacing w:line="360" w:lineRule="auto"/>
            </w:pPr>
          </w:p>
        </w:tc>
        <w:tc>
          <w:tcPr>
            <w:tcW w:w="1976" w:type="dxa"/>
          </w:tcPr>
          <w:p w14:paraId="28BDD656" w14:textId="77777777" w:rsidR="00097E98" w:rsidRPr="00442838" w:rsidRDefault="00097E98" w:rsidP="000F163C">
            <w:pPr>
              <w:spacing w:line="360" w:lineRule="auto"/>
            </w:pPr>
          </w:p>
        </w:tc>
      </w:tr>
      <w:tr w:rsidR="00097E98" w:rsidRPr="00442838" w14:paraId="3AF87798" w14:textId="77777777" w:rsidTr="000F163C">
        <w:trPr>
          <w:trHeight w:val="896"/>
        </w:trPr>
        <w:tc>
          <w:tcPr>
            <w:tcW w:w="1251" w:type="dxa"/>
          </w:tcPr>
          <w:p w14:paraId="12ADEFE0" w14:textId="77777777" w:rsidR="00097E98" w:rsidRPr="00442838" w:rsidRDefault="00097E98" w:rsidP="000F163C">
            <w:pPr>
              <w:spacing w:line="360" w:lineRule="auto"/>
            </w:pPr>
          </w:p>
        </w:tc>
        <w:tc>
          <w:tcPr>
            <w:tcW w:w="1652" w:type="dxa"/>
          </w:tcPr>
          <w:p w14:paraId="35D81574" w14:textId="77777777" w:rsidR="00097E98" w:rsidRPr="00442838" w:rsidRDefault="00097E98" w:rsidP="000F163C">
            <w:pPr>
              <w:spacing w:line="360" w:lineRule="auto"/>
            </w:pPr>
          </w:p>
        </w:tc>
        <w:tc>
          <w:tcPr>
            <w:tcW w:w="3719" w:type="dxa"/>
          </w:tcPr>
          <w:p w14:paraId="3DBBDC02" w14:textId="77777777" w:rsidR="00097E98" w:rsidRPr="00442838" w:rsidRDefault="00097E98" w:rsidP="000F163C">
            <w:pPr>
              <w:spacing w:line="360" w:lineRule="auto"/>
            </w:pPr>
          </w:p>
        </w:tc>
        <w:tc>
          <w:tcPr>
            <w:tcW w:w="880" w:type="dxa"/>
          </w:tcPr>
          <w:p w14:paraId="6AF3FC89" w14:textId="77777777" w:rsidR="00097E98" w:rsidRPr="00442838" w:rsidRDefault="00097E98" w:rsidP="000F163C">
            <w:pPr>
              <w:spacing w:line="360" w:lineRule="auto"/>
            </w:pPr>
          </w:p>
        </w:tc>
        <w:tc>
          <w:tcPr>
            <w:tcW w:w="724" w:type="dxa"/>
          </w:tcPr>
          <w:p w14:paraId="2D2BFC5F" w14:textId="77777777" w:rsidR="00097E98" w:rsidRPr="00442838" w:rsidRDefault="00097E98" w:rsidP="000F163C">
            <w:pPr>
              <w:spacing w:line="360" w:lineRule="auto"/>
            </w:pPr>
          </w:p>
        </w:tc>
        <w:tc>
          <w:tcPr>
            <w:tcW w:w="724" w:type="dxa"/>
          </w:tcPr>
          <w:p w14:paraId="0B7D91DF" w14:textId="77777777" w:rsidR="00097E98" w:rsidRPr="00442838" w:rsidRDefault="00097E98" w:rsidP="000F163C">
            <w:pPr>
              <w:spacing w:line="360" w:lineRule="auto"/>
            </w:pPr>
          </w:p>
        </w:tc>
        <w:tc>
          <w:tcPr>
            <w:tcW w:w="1976" w:type="dxa"/>
          </w:tcPr>
          <w:p w14:paraId="6B51C4D1" w14:textId="77777777" w:rsidR="00097E98" w:rsidRPr="00442838" w:rsidRDefault="00097E98" w:rsidP="000F163C">
            <w:pPr>
              <w:spacing w:line="360" w:lineRule="auto"/>
            </w:pPr>
          </w:p>
        </w:tc>
      </w:tr>
    </w:tbl>
    <w:p w14:paraId="6910CAD2" w14:textId="77777777" w:rsidR="00097E98" w:rsidRPr="00442838" w:rsidRDefault="00097E98" w:rsidP="00097E98">
      <w:pPr>
        <w:rPr>
          <w:sz w:val="24"/>
        </w:rPr>
      </w:pPr>
    </w:p>
    <w:p w14:paraId="4441DAD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8E49669" w14:textId="77777777" w:rsidTr="000F163C">
        <w:tc>
          <w:tcPr>
            <w:tcW w:w="3596" w:type="dxa"/>
          </w:tcPr>
          <w:p w14:paraId="2D7644CD" w14:textId="77777777" w:rsidR="00097E98" w:rsidRPr="00442838" w:rsidRDefault="00097E98" w:rsidP="000F163C">
            <w:pPr>
              <w:rPr>
                <w:sz w:val="24"/>
              </w:rPr>
            </w:pPr>
          </w:p>
        </w:tc>
        <w:tc>
          <w:tcPr>
            <w:tcW w:w="3597" w:type="dxa"/>
          </w:tcPr>
          <w:p w14:paraId="2D3A3142" w14:textId="77777777" w:rsidR="00097E98" w:rsidRPr="00442838" w:rsidRDefault="00097E98" w:rsidP="000F163C">
            <w:pPr>
              <w:rPr>
                <w:sz w:val="24"/>
              </w:rPr>
            </w:pPr>
          </w:p>
        </w:tc>
        <w:tc>
          <w:tcPr>
            <w:tcW w:w="3597" w:type="dxa"/>
          </w:tcPr>
          <w:p w14:paraId="2C808114" w14:textId="77777777" w:rsidR="00097E98" w:rsidRPr="00442838" w:rsidRDefault="00097E98" w:rsidP="000F163C">
            <w:pPr>
              <w:rPr>
                <w:sz w:val="24"/>
              </w:rPr>
            </w:pPr>
          </w:p>
        </w:tc>
      </w:tr>
      <w:tr w:rsidR="00097E98" w:rsidRPr="00442838" w14:paraId="1D6DFAA8" w14:textId="77777777" w:rsidTr="000F163C">
        <w:tc>
          <w:tcPr>
            <w:tcW w:w="3596" w:type="dxa"/>
          </w:tcPr>
          <w:p w14:paraId="546B122F" w14:textId="77777777" w:rsidR="00097E98" w:rsidRPr="00442838" w:rsidRDefault="00097E98" w:rsidP="000F163C">
            <w:pPr>
              <w:rPr>
                <w:sz w:val="24"/>
              </w:rPr>
            </w:pPr>
          </w:p>
        </w:tc>
        <w:tc>
          <w:tcPr>
            <w:tcW w:w="3597" w:type="dxa"/>
          </w:tcPr>
          <w:p w14:paraId="2AA57F53" w14:textId="77777777" w:rsidR="00097E98" w:rsidRPr="00442838" w:rsidRDefault="00097E98" w:rsidP="000F163C">
            <w:pPr>
              <w:rPr>
                <w:sz w:val="24"/>
              </w:rPr>
            </w:pPr>
          </w:p>
        </w:tc>
        <w:tc>
          <w:tcPr>
            <w:tcW w:w="3597" w:type="dxa"/>
          </w:tcPr>
          <w:p w14:paraId="2A125C5C" w14:textId="77777777" w:rsidR="00097E98" w:rsidRPr="00442838" w:rsidRDefault="00097E98" w:rsidP="000F163C">
            <w:pPr>
              <w:rPr>
                <w:sz w:val="24"/>
              </w:rPr>
            </w:pPr>
          </w:p>
        </w:tc>
      </w:tr>
    </w:tbl>
    <w:p w14:paraId="1F35D294" w14:textId="77777777" w:rsidR="00097E98" w:rsidRPr="00442838" w:rsidRDefault="00097E98" w:rsidP="00097E98">
      <w:pPr>
        <w:rPr>
          <w:sz w:val="24"/>
        </w:rPr>
      </w:pPr>
    </w:p>
    <w:p w14:paraId="6EDC3F8B" w14:textId="77777777" w:rsidR="00097E98" w:rsidRPr="00442838" w:rsidRDefault="00097E98" w:rsidP="00097E98">
      <w:pPr>
        <w:rPr>
          <w:sz w:val="24"/>
        </w:rPr>
      </w:pPr>
      <w:r w:rsidRPr="00442838">
        <w:rPr>
          <w:sz w:val="24"/>
        </w:rPr>
        <w:t>Sprites:</w:t>
      </w:r>
    </w:p>
    <w:p w14:paraId="127EB827" w14:textId="77777777" w:rsidR="00097E98" w:rsidRPr="00442838" w:rsidRDefault="00097E98" w:rsidP="00097E98">
      <w:pPr>
        <w:rPr>
          <w:sz w:val="24"/>
        </w:rPr>
      </w:pPr>
      <w:r w:rsidRPr="00442838">
        <w:rPr>
          <w:sz w:val="24"/>
        </w:rPr>
        <w:br w:type="page"/>
      </w:r>
    </w:p>
    <w:p w14:paraId="226B5F00" w14:textId="77777777" w:rsidR="00097E98" w:rsidRPr="00442838" w:rsidRDefault="00097E98" w:rsidP="00097E98">
      <w:pPr>
        <w:rPr>
          <w:sz w:val="24"/>
        </w:rPr>
      </w:pPr>
      <w:r w:rsidRPr="00442838">
        <w:rPr>
          <w:sz w:val="24"/>
        </w:rPr>
        <w:lastRenderedPageBreak/>
        <w:t>Family Page</w:t>
      </w:r>
    </w:p>
    <w:p w14:paraId="0C284AA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0C3F53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E118669" w14:textId="77777777" w:rsidTr="000F163C">
        <w:trPr>
          <w:trHeight w:val="896"/>
        </w:trPr>
        <w:tc>
          <w:tcPr>
            <w:tcW w:w="1251" w:type="dxa"/>
          </w:tcPr>
          <w:p w14:paraId="78A2A940" w14:textId="77777777" w:rsidR="00097E98" w:rsidRPr="00442838" w:rsidRDefault="00097E98" w:rsidP="000F163C">
            <w:pPr>
              <w:spacing w:line="360" w:lineRule="auto"/>
            </w:pPr>
            <w:r w:rsidRPr="00442838">
              <w:t>Pokemon</w:t>
            </w:r>
          </w:p>
          <w:p w14:paraId="1343E288" w14:textId="77777777" w:rsidR="00097E98" w:rsidRPr="00442838" w:rsidRDefault="00097E98" w:rsidP="000F163C">
            <w:pPr>
              <w:spacing w:line="360" w:lineRule="auto"/>
            </w:pPr>
            <w:r w:rsidRPr="00442838">
              <w:t>Name</w:t>
            </w:r>
          </w:p>
        </w:tc>
        <w:tc>
          <w:tcPr>
            <w:tcW w:w="1652" w:type="dxa"/>
          </w:tcPr>
          <w:p w14:paraId="2E56382D" w14:textId="77777777" w:rsidR="00097E98" w:rsidRPr="00442838" w:rsidRDefault="00097E98" w:rsidP="000F163C">
            <w:pPr>
              <w:spacing w:line="360" w:lineRule="auto"/>
            </w:pPr>
            <w:r w:rsidRPr="00442838">
              <w:t>Pokemon Number</w:t>
            </w:r>
          </w:p>
        </w:tc>
        <w:tc>
          <w:tcPr>
            <w:tcW w:w="3719" w:type="dxa"/>
          </w:tcPr>
          <w:p w14:paraId="3CB5D5BD" w14:textId="77777777" w:rsidR="00097E98" w:rsidRPr="00442838" w:rsidRDefault="00097E98" w:rsidP="000F163C">
            <w:pPr>
              <w:spacing w:line="360" w:lineRule="auto"/>
            </w:pPr>
            <w:r w:rsidRPr="00442838">
              <w:t>Base Stats</w:t>
            </w:r>
          </w:p>
          <w:p w14:paraId="26D580C3"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7B98F28" w14:textId="77777777" w:rsidR="00097E98" w:rsidRPr="00442838" w:rsidRDefault="00097E98" w:rsidP="000F163C">
            <w:pPr>
              <w:spacing w:line="360" w:lineRule="auto"/>
            </w:pPr>
            <w:r w:rsidRPr="00442838">
              <w:t>Ability</w:t>
            </w:r>
          </w:p>
        </w:tc>
        <w:tc>
          <w:tcPr>
            <w:tcW w:w="724" w:type="dxa"/>
          </w:tcPr>
          <w:p w14:paraId="54B5D4F6" w14:textId="77777777" w:rsidR="00097E98" w:rsidRPr="00442838" w:rsidRDefault="00097E98" w:rsidP="000F163C">
            <w:pPr>
              <w:spacing w:line="360" w:lineRule="auto"/>
            </w:pPr>
            <w:r w:rsidRPr="00442838">
              <w:t>Type 1</w:t>
            </w:r>
          </w:p>
        </w:tc>
        <w:tc>
          <w:tcPr>
            <w:tcW w:w="724" w:type="dxa"/>
          </w:tcPr>
          <w:p w14:paraId="5EB7BCA1" w14:textId="77777777" w:rsidR="00097E98" w:rsidRPr="00442838" w:rsidRDefault="00097E98" w:rsidP="000F163C">
            <w:pPr>
              <w:spacing w:line="360" w:lineRule="auto"/>
            </w:pPr>
            <w:r w:rsidRPr="00442838">
              <w:t>Type 2</w:t>
            </w:r>
          </w:p>
        </w:tc>
        <w:tc>
          <w:tcPr>
            <w:tcW w:w="1976" w:type="dxa"/>
          </w:tcPr>
          <w:p w14:paraId="49CC4F78" w14:textId="77777777" w:rsidR="00097E98" w:rsidRPr="00442838" w:rsidRDefault="00097E98" w:rsidP="000F163C">
            <w:pPr>
              <w:spacing w:line="360" w:lineRule="auto"/>
            </w:pPr>
            <w:r w:rsidRPr="00442838">
              <w:t>Evolution</w:t>
            </w:r>
          </w:p>
        </w:tc>
      </w:tr>
      <w:tr w:rsidR="00097E98" w:rsidRPr="00442838" w14:paraId="0FFFBD70" w14:textId="77777777" w:rsidTr="000F163C">
        <w:trPr>
          <w:trHeight w:val="454"/>
        </w:trPr>
        <w:tc>
          <w:tcPr>
            <w:tcW w:w="1251" w:type="dxa"/>
          </w:tcPr>
          <w:p w14:paraId="415E3F7D" w14:textId="77777777" w:rsidR="00097E98" w:rsidRPr="00442838" w:rsidRDefault="00097E98" w:rsidP="000F163C">
            <w:pPr>
              <w:spacing w:line="360" w:lineRule="auto"/>
            </w:pPr>
          </w:p>
        </w:tc>
        <w:tc>
          <w:tcPr>
            <w:tcW w:w="1652" w:type="dxa"/>
          </w:tcPr>
          <w:p w14:paraId="57B673FA" w14:textId="77777777" w:rsidR="00097E98" w:rsidRPr="00442838" w:rsidRDefault="00097E98" w:rsidP="000F163C">
            <w:pPr>
              <w:spacing w:line="360" w:lineRule="auto"/>
            </w:pPr>
          </w:p>
        </w:tc>
        <w:tc>
          <w:tcPr>
            <w:tcW w:w="3719" w:type="dxa"/>
          </w:tcPr>
          <w:p w14:paraId="0D8C284C" w14:textId="77777777" w:rsidR="00097E98" w:rsidRPr="00442838" w:rsidRDefault="00097E98" w:rsidP="000F163C">
            <w:pPr>
              <w:spacing w:line="360" w:lineRule="auto"/>
            </w:pPr>
          </w:p>
        </w:tc>
        <w:tc>
          <w:tcPr>
            <w:tcW w:w="880" w:type="dxa"/>
          </w:tcPr>
          <w:p w14:paraId="54F2A35B" w14:textId="77777777" w:rsidR="00097E98" w:rsidRPr="00442838" w:rsidRDefault="00097E98" w:rsidP="000F163C">
            <w:pPr>
              <w:spacing w:line="360" w:lineRule="auto"/>
            </w:pPr>
          </w:p>
        </w:tc>
        <w:tc>
          <w:tcPr>
            <w:tcW w:w="724" w:type="dxa"/>
          </w:tcPr>
          <w:p w14:paraId="7B71B94A" w14:textId="77777777" w:rsidR="00097E98" w:rsidRPr="00442838" w:rsidRDefault="00097E98" w:rsidP="000F163C">
            <w:pPr>
              <w:spacing w:line="360" w:lineRule="auto"/>
            </w:pPr>
          </w:p>
        </w:tc>
        <w:tc>
          <w:tcPr>
            <w:tcW w:w="724" w:type="dxa"/>
          </w:tcPr>
          <w:p w14:paraId="54DE46EA" w14:textId="77777777" w:rsidR="00097E98" w:rsidRPr="00442838" w:rsidRDefault="00097E98" w:rsidP="000F163C">
            <w:pPr>
              <w:spacing w:line="360" w:lineRule="auto"/>
            </w:pPr>
          </w:p>
        </w:tc>
        <w:tc>
          <w:tcPr>
            <w:tcW w:w="1976" w:type="dxa"/>
          </w:tcPr>
          <w:p w14:paraId="6E5362BC" w14:textId="77777777" w:rsidR="00097E98" w:rsidRPr="00442838" w:rsidRDefault="00097E98" w:rsidP="000F163C">
            <w:pPr>
              <w:spacing w:line="360" w:lineRule="auto"/>
            </w:pPr>
          </w:p>
        </w:tc>
      </w:tr>
      <w:tr w:rsidR="00097E98" w:rsidRPr="00442838" w14:paraId="6219573B" w14:textId="77777777" w:rsidTr="000F163C">
        <w:trPr>
          <w:trHeight w:val="441"/>
        </w:trPr>
        <w:tc>
          <w:tcPr>
            <w:tcW w:w="1251" w:type="dxa"/>
          </w:tcPr>
          <w:p w14:paraId="61131DF8" w14:textId="77777777" w:rsidR="00097E98" w:rsidRPr="00442838" w:rsidRDefault="00097E98" w:rsidP="000F163C">
            <w:pPr>
              <w:spacing w:line="360" w:lineRule="auto"/>
            </w:pPr>
          </w:p>
        </w:tc>
        <w:tc>
          <w:tcPr>
            <w:tcW w:w="1652" w:type="dxa"/>
          </w:tcPr>
          <w:p w14:paraId="35719A59" w14:textId="77777777" w:rsidR="00097E98" w:rsidRPr="00442838" w:rsidRDefault="00097E98" w:rsidP="000F163C">
            <w:pPr>
              <w:spacing w:line="360" w:lineRule="auto"/>
            </w:pPr>
          </w:p>
        </w:tc>
        <w:tc>
          <w:tcPr>
            <w:tcW w:w="3719" w:type="dxa"/>
          </w:tcPr>
          <w:p w14:paraId="623B0758" w14:textId="77777777" w:rsidR="00097E98" w:rsidRPr="00442838" w:rsidRDefault="00097E98" w:rsidP="000F163C">
            <w:pPr>
              <w:spacing w:line="360" w:lineRule="auto"/>
            </w:pPr>
          </w:p>
        </w:tc>
        <w:tc>
          <w:tcPr>
            <w:tcW w:w="880" w:type="dxa"/>
          </w:tcPr>
          <w:p w14:paraId="0D95B1F5" w14:textId="77777777" w:rsidR="00097E98" w:rsidRPr="00442838" w:rsidRDefault="00097E98" w:rsidP="000F163C">
            <w:pPr>
              <w:spacing w:line="360" w:lineRule="auto"/>
            </w:pPr>
          </w:p>
        </w:tc>
        <w:tc>
          <w:tcPr>
            <w:tcW w:w="724" w:type="dxa"/>
          </w:tcPr>
          <w:p w14:paraId="42D8C890" w14:textId="77777777" w:rsidR="00097E98" w:rsidRPr="00442838" w:rsidRDefault="00097E98" w:rsidP="000F163C">
            <w:pPr>
              <w:spacing w:line="360" w:lineRule="auto"/>
            </w:pPr>
          </w:p>
        </w:tc>
        <w:tc>
          <w:tcPr>
            <w:tcW w:w="724" w:type="dxa"/>
          </w:tcPr>
          <w:p w14:paraId="11931DDF" w14:textId="77777777" w:rsidR="00097E98" w:rsidRPr="00442838" w:rsidRDefault="00097E98" w:rsidP="000F163C">
            <w:pPr>
              <w:spacing w:line="360" w:lineRule="auto"/>
            </w:pPr>
          </w:p>
        </w:tc>
        <w:tc>
          <w:tcPr>
            <w:tcW w:w="1976" w:type="dxa"/>
          </w:tcPr>
          <w:p w14:paraId="53EDBA85" w14:textId="77777777" w:rsidR="00097E98" w:rsidRPr="00442838" w:rsidRDefault="00097E98" w:rsidP="000F163C">
            <w:pPr>
              <w:spacing w:line="360" w:lineRule="auto"/>
            </w:pPr>
          </w:p>
        </w:tc>
      </w:tr>
      <w:tr w:rsidR="00097E98" w:rsidRPr="00442838" w14:paraId="75A7B922" w14:textId="77777777" w:rsidTr="000F163C">
        <w:trPr>
          <w:trHeight w:val="441"/>
        </w:trPr>
        <w:tc>
          <w:tcPr>
            <w:tcW w:w="1251" w:type="dxa"/>
          </w:tcPr>
          <w:p w14:paraId="01346740" w14:textId="77777777" w:rsidR="00097E98" w:rsidRPr="00442838" w:rsidRDefault="00097E98" w:rsidP="000F163C">
            <w:pPr>
              <w:spacing w:line="360" w:lineRule="auto"/>
            </w:pPr>
          </w:p>
        </w:tc>
        <w:tc>
          <w:tcPr>
            <w:tcW w:w="1652" w:type="dxa"/>
          </w:tcPr>
          <w:p w14:paraId="5269BC8B" w14:textId="77777777" w:rsidR="00097E98" w:rsidRPr="00442838" w:rsidRDefault="00097E98" w:rsidP="000F163C">
            <w:pPr>
              <w:spacing w:line="360" w:lineRule="auto"/>
            </w:pPr>
          </w:p>
        </w:tc>
        <w:tc>
          <w:tcPr>
            <w:tcW w:w="3719" w:type="dxa"/>
          </w:tcPr>
          <w:p w14:paraId="3D73067A" w14:textId="77777777" w:rsidR="00097E98" w:rsidRPr="00442838" w:rsidRDefault="00097E98" w:rsidP="000F163C">
            <w:pPr>
              <w:spacing w:line="360" w:lineRule="auto"/>
            </w:pPr>
          </w:p>
        </w:tc>
        <w:tc>
          <w:tcPr>
            <w:tcW w:w="880" w:type="dxa"/>
          </w:tcPr>
          <w:p w14:paraId="00CC3D6E" w14:textId="77777777" w:rsidR="00097E98" w:rsidRPr="00442838" w:rsidRDefault="00097E98" w:rsidP="000F163C">
            <w:pPr>
              <w:spacing w:line="360" w:lineRule="auto"/>
            </w:pPr>
          </w:p>
        </w:tc>
        <w:tc>
          <w:tcPr>
            <w:tcW w:w="724" w:type="dxa"/>
          </w:tcPr>
          <w:p w14:paraId="365D66E6" w14:textId="77777777" w:rsidR="00097E98" w:rsidRPr="00442838" w:rsidRDefault="00097E98" w:rsidP="000F163C">
            <w:pPr>
              <w:spacing w:line="360" w:lineRule="auto"/>
            </w:pPr>
          </w:p>
        </w:tc>
        <w:tc>
          <w:tcPr>
            <w:tcW w:w="724" w:type="dxa"/>
          </w:tcPr>
          <w:p w14:paraId="38415967" w14:textId="77777777" w:rsidR="00097E98" w:rsidRPr="00442838" w:rsidRDefault="00097E98" w:rsidP="000F163C">
            <w:pPr>
              <w:spacing w:line="360" w:lineRule="auto"/>
            </w:pPr>
          </w:p>
        </w:tc>
        <w:tc>
          <w:tcPr>
            <w:tcW w:w="1976" w:type="dxa"/>
          </w:tcPr>
          <w:p w14:paraId="3E0F8D2C" w14:textId="77777777" w:rsidR="00097E98" w:rsidRPr="00442838" w:rsidRDefault="00097E98" w:rsidP="000F163C">
            <w:pPr>
              <w:spacing w:line="360" w:lineRule="auto"/>
            </w:pPr>
          </w:p>
        </w:tc>
      </w:tr>
      <w:tr w:rsidR="00097E98" w:rsidRPr="00442838" w14:paraId="7D5E6EA9" w14:textId="77777777" w:rsidTr="000F163C">
        <w:trPr>
          <w:trHeight w:val="896"/>
        </w:trPr>
        <w:tc>
          <w:tcPr>
            <w:tcW w:w="1251" w:type="dxa"/>
          </w:tcPr>
          <w:p w14:paraId="3E7639A0" w14:textId="77777777" w:rsidR="00097E98" w:rsidRPr="00442838" w:rsidRDefault="00097E98" w:rsidP="000F163C">
            <w:pPr>
              <w:spacing w:line="360" w:lineRule="auto"/>
            </w:pPr>
          </w:p>
        </w:tc>
        <w:tc>
          <w:tcPr>
            <w:tcW w:w="1652" w:type="dxa"/>
          </w:tcPr>
          <w:p w14:paraId="588D74BB" w14:textId="77777777" w:rsidR="00097E98" w:rsidRPr="00442838" w:rsidRDefault="00097E98" w:rsidP="000F163C">
            <w:pPr>
              <w:spacing w:line="360" w:lineRule="auto"/>
            </w:pPr>
          </w:p>
        </w:tc>
        <w:tc>
          <w:tcPr>
            <w:tcW w:w="3719" w:type="dxa"/>
          </w:tcPr>
          <w:p w14:paraId="45C42052" w14:textId="77777777" w:rsidR="00097E98" w:rsidRPr="00442838" w:rsidRDefault="00097E98" w:rsidP="000F163C">
            <w:pPr>
              <w:spacing w:line="360" w:lineRule="auto"/>
            </w:pPr>
          </w:p>
        </w:tc>
        <w:tc>
          <w:tcPr>
            <w:tcW w:w="880" w:type="dxa"/>
          </w:tcPr>
          <w:p w14:paraId="1018C355" w14:textId="77777777" w:rsidR="00097E98" w:rsidRPr="00442838" w:rsidRDefault="00097E98" w:rsidP="000F163C">
            <w:pPr>
              <w:spacing w:line="360" w:lineRule="auto"/>
            </w:pPr>
          </w:p>
        </w:tc>
        <w:tc>
          <w:tcPr>
            <w:tcW w:w="724" w:type="dxa"/>
          </w:tcPr>
          <w:p w14:paraId="210A49AE" w14:textId="77777777" w:rsidR="00097E98" w:rsidRPr="00442838" w:rsidRDefault="00097E98" w:rsidP="000F163C">
            <w:pPr>
              <w:spacing w:line="360" w:lineRule="auto"/>
            </w:pPr>
          </w:p>
        </w:tc>
        <w:tc>
          <w:tcPr>
            <w:tcW w:w="724" w:type="dxa"/>
          </w:tcPr>
          <w:p w14:paraId="22B95BB9" w14:textId="77777777" w:rsidR="00097E98" w:rsidRPr="00442838" w:rsidRDefault="00097E98" w:rsidP="000F163C">
            <w:pPr>
              <w:spacing w:line="360" w:lineRule="auto"/>
            </w:pPr>
          </w:p>
        </w:tc>
        <w:tc>
          <w:tcPr>
            <w:tcW w:w="1976" w:type="dxa"/>
          </w:tcPr>
          <w:p w14:paraId="3C0094EF" w14:textId="77777777" w:rsidR="00097E98" w:rsidRPr="00442838" w:rsidRDefault="00097E98" w:rsidP="000F163C">
            <w:pPr>
              <w:spacing w:line="360" w:lineRule="auto"/>
            </w:pPr>
          </w:p>
        </w:tc>
      </w:tr>
    </w:tbl>
    <w:p w14:paraId="2AC8416E" w14:textId="77777777" w:rsidR="00097E98" w:rsidRPr="00442838" w:rsidRDefault="00097E98" w:rsidP="00097E98">
      <w:pPr>
        <w:rPr>
          <w:sz w:val="24"/>
        </w:rPr>
      </w:pPr>
    </w:p>
    <w:p w14:paraId="5F82F28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789A596" w14:textId="77777777" w:rsidTr="000F163C">
        <w:tc>
          <w:tcPr>
            <w:tcW w:w="3596" w:type="dxa"/>
          </w:tcPr>
          <w:p w14:paraId="3D9DF4AA" w14:textId="77777777" w:rsidR="00097E98" w:rsidRPr="00442838" w:rsidRDefault="00097E98" w:rsidP="000F163C">
            <w:pPr>
              <w:rPr>
                <w:sz w:val="24"/>
              </w:rPr>
            </w:pPr>
          </w:p>
        </w:tc>
        <w:tc>
          <w:tcPr>
            <w:tcW w:w="3597" w:type="dxa"/>
          </w:tcPr>
          <w:p w14:paraId="6FBFE144" w14:textId="77777777" w:rsidR="00097E98" w:rsidRPr="00442838" w:rsidRDefault="00097E98" w:rsidP="000F163C">
            <w:pPr>
              <w:rPr>
                <w:sz w:val="24"/>
              </w:rPr>
            </w:pPr>
          </w:p>
        </w:tc>
        <w:tc>
          <w:tcPr>
            <w:tcW w:w="3597" w:type="dxa"/>
          </w:tcPr>
          <w:p w14:paraId="2F31E0CB" w14:textId="77777777" w:rsidR="00097E98" w:rsidRPr="00442838" w:rsidRDefault="00097E98" w:rsidP="000F163C">
            <w:pPr>
              <w:rPr>
                <w:sz w:val="24"/>
              </w:rPr>
            </w:pPr>
          </w:p>
        </w:tc>
      </w:tr>
      <w:tr w:rsidR="00097E98" w:rsidRPr="00442838" w14:paraId="5713D828" w14:textId="77777777" w:rsidTr="000F163C">
        <w:tc>
          <w:tcPr>
            <w:tcW w:w="3596" w:type="dxa"/>
          </w:tcPr>
          <w:p w14:paraId="66A23D29" w14:textId="77777777" w:rsidR="00097E98" w:rsidRPr="00442838" w:rsidRDefault="00097E98" w:rsidP="000F163C">
            <w:pPr>
              <w:rPr>
                <w:sz w:val="24"/>
              </w:rPr>
            </w:pPr>
          </w:p>
        </w:tc>
        <w:tc>
          <w:tcPr>
            <w:tcW w:w="3597" w:type="dxa"/>
          </w:tcPr>
          <w:p w14:paraId="79114DA5" w14:textId="77777777" w:rsidR="00097E98" w:rsidRPr="00442838" w:rsidRDefault="00097E98" w:rsidP="000F163C">
            <w:pPr>
              <w:rPr>
                <w:sz w:val="24"/>
              </w:rPr>
            </w:pPr>
          </w:p>
        </w:tc>
        <w:tc>
          <w:tcPr>
            <w:tcW w:w="3597" w:type="dxa"/>
          </w:tcPr>
          <w:p w14:paraId="27DCA788" w14:textId="77777777" w:rsidR="00097E98" w:rsidRPr="00442838" w:rsidRDefault="00097E98" w:rsidP="000F163C">
            <w:pPr>
              <w:rPr>
                <w:sz w:val="24"/>
              </w:rPr>
            </w:pPr>
          </w:p>
        </w:tc>
      </w:tr>
    </w:tbl>
    <w:p w14:paraId="2F5868E0" w14:textId="77777777" w:rsidR="00097E98" w:rsidRPr="00442838" w:rsidRDefault="00097E98" w:rsidP="00097E98">
      <w:pPr>
        <w:rPr>
          <w:sz w:val="24"/>
        </w:rPr>
      </w:pPr>
    </w:p>
    <w:p w14:paraId="6DBC13E4" w14:textId="77777777" w:rsidR="00097E98" w:rsidRPr="00442838" w:rsidRDefault="00097E98" w:rsidP="00097E98">
      <w:pPr>
        <w:rPr>
          <w:sz w:val="24"/>
        </w:rPr>
      </w:pPr>
      <w:r w:rsidRPr="00442838">
        <w:rPr>
          <w:sz w:val="24"/>
        </w:rPr>
        <w:t>Sprites:</w:t>
      </w:r>
    </w:p>
    <w:p w14:paraId="63540CB5" w14:textId="77777777" w:rsidR="00097E98" w:rsidRPr="00442838" w:rsidRDefault="00097E98" w:rsidP="00097E98">
      <w:pPr>
        <w:rPr>
          <w:sz w:val="24"/>
        </w:rPr>
      </w:pPr>
      <w:r w:rsidRPr="00442838">
        <w:rPr>
          <w:sz w:val="24"/>
        </w:rPr>
        <w:br w:type="page"/>
      </w:r>
    </w:p>
    <w:p w14:paraId="2A7877C3" w14:textId="77777777" w:rsidR="00097E98" w:rsidRPr="00442838" w:rsidRDefault="00097E98" w:rsidP="00097E98">
      <w:pPr>
        <w:rPr>
          <w:sz w:val="24"/>
        </w:rPr>
      </w:pPr>
      <w:r w:rsidRPr="00442838">
        <w:rPr>
          <w:sz w:val="24"/>
        </w:rPr>
        <w:lastRenderedPageBreak/>
        <w:t>Family Page</w:t>
      </w:r>
    </w:p>
    <w:p w14:paraId="6A973EE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55975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DC023DF" w14:textId="77777777" w:rsidTr="000F163C">
        <w:trPr>
          <w:trHeight w:val="896"/>
        </w:trPr>
        <w:tc>
          <w:tcPr>
            <w:tcW w:w="1251" w:type="dxa"/>
          </w:tcPr>
          <w:p w14:paraId="399C8408" w14:textId="77777777" w:rsidR="00097E98" w:rsidRPr="00442838" w:rsidRDefault="00097E98" w:rsidP="000F163C">
            <w:pPr>
              <w:spacing w:line="360" w:lineRule="auto"/>
            </w:pPr>
            <w:r w:rsidRPr="00442838">
              <w:t>Pokemon</w:t>
            </w:r>
          </w:p>
          <w:p w14:paraId="4481F80E" w14:textId="77777777" w:rsidR="00097E98" w:rsidRPr="00442838" w:rsidRDefault="00097E98" w:rsidP="000F163C">
            <w:pPr>
              <w:spacing w:line="360" w:lineRule="auto"/>
            </w:pPr>
            <w:r w:rsidRPr="00442838">
              <w:t>Name</w:t>
            </w:r>
          </w:p>
        </w:tc>
        <w:tc>
          <w:tcPr>
            <w:tcW w:w="1652" w:type="dxa"/>
          </w:tcPr>
          <w:p w14:paraId="4916000F" w14:textId="77777777" w:rsidR="00097E98" w:rsidRPr="00442838" w:rsidRDefault="00097E98" w:rsidP="000F163C">
            <w:pPr>
              <w:spacing w:line="360" w:lineRule="auto"/>
            </w:pPr>
            <w:r w:rsidRPr="00442838">
              <w:t>Pokemon Number</w:t>
            </w:r>
          </w:p>
        </w:tc>
        <w:tc>
          <w:tcPr>
            <w:tcW w:w="3719" w:type="dxa"/>
          </w:tcPr>
          <w:p w14:paraId="6C0D2A85" w14:textId="77777777" w:rsidR="00097E98" w:rsidRPr="00442838" w:rsidRDefault="00097E98" w:rsidP="000F163C">
            <w:pPr>
              <w:spacing w:line="360" w:lineRule="auto"/>
            </w:pPr>
            <w:r w:rsidRPr="00442838">
              <w:t>Base Stats</w:t>
            </w:r>
          </w:p>
          <w:p w14:paraId="50251FC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B422CD4" w14:textId="77777777" w:rsidR="00097E98" w:rsidRPr="00442838" w:rsidRDefault="00097E98" w:rsidP="000F163C">
            <w:pPr>
              <w:spacing w:line="360" w:lineRule="auto"/>
            </w:pPr>
            <w:r w:rsidRPr="00442838">
              <w:t>Ability</w:t>
            </w:r>
          </w:p>
        </w:tc>
        <w:tc>
          <w:tcPr>
            <w:tcW w:w="724" w:type="dxa"/>
          </w:tcPr>
          <w:p w14:paraId="74BE98AE" w14:textId="77777777" w:rsidR="00097E98" w:rsidRPr="00442838" w:rsidRDefault="00097E98" w:rsidP="000F163C">
            <w:pPr>
              <w:spacing w:line="360" w:lineRule="auto"/>
            </w:pPr>
            <w:r w:rsidRPr="00442838">
              <w:t>Type 1</w:t>
            </w:r>
          </w:p>
        </w:tc>
        <w:tc>
          <w:tcPr>
            <w:tcW w:w="724" w:type="dxa"/>
          </w:tcPr>
          <w:p w14:paraId="4EF438FB" w14:textId="77777777" w:rsidR="00097E98" w:rsidRPr="00442838" w:rsidRDefault="00097E98" w:rsidP="000F163C">
            <w:pPr>
              <w:spacing w:line="360" w:lineRule="auto"/>
            </w:pPr>
            <w:r w:rsidRPr="00442838">
              <w:t>Type 2</w:t>
            </w:r>
          </w:p>
        </w:tc>
        <w:tc>
          <w:tcPr>
            <w:tcW w:w="1976" w:type="dxa"/>
          </w:tcPr>
          <w:p w14:paraId="0A3AD313" w14:textId="77777777" w:rsidR="00097E98" w:rsidRPr="00442838" w:rsidRDefault="00097E98" w:rsidP="000F163C">
            <w:pPr>
              <w:spacing w:line="360" w:lineRule="auto"/>
            </w:pPr>
            <w:r w:rsidRPr="00442838">
              <w:t>Evolution</w:t>
            </w:r>
          </w:p>
        </w:tc>
      </w:tr>
      <w:tr w:rsidR="00097E98" w:rsidRPr="00442838" w14:paraId="27E01C48" w14:textId="77777777" w:rsidTr="000F163C">
        <w:trPr>
          <w:trHeight w:val="454"/>
        </w:trPr>
        <w:tc>
          <w:tcPr>
            <w:tcW w:w="1251" w:type="dxa"/>
          </w:tcPr>
          <w:p w14:paraId="1F2CDCAF" w14:textId="77777777" w:rsidR="00097E98" w:rsidRPr="00442838" w:rsidRDefault="00097E98" w:rsidP="000F163C">
            <w:pPr>
              <w:spacing w:line="360" w:lineRule="auto"/>
            </w:pPr>
          </w:p>
        </w:tc>
        <w:tc>
          <w:tcPr>
            <w:tcW w:w="1652" w:type="dxa"/>
          </w:tcPr>
          <w:p w14:paraId="171AE1AB" w14:textId="77777777" w:rsidR="00097E98" w:rsidRPr="00442838" w:rsidRDefault="00097E98" w:rsidP="000F163C">
            <w:pPr>
              <w:spacing w:line="360" w:lineRule="auto"/>
            </w:pPr>
          </w:p>
        </w:tc>
        <w:tc>
          <w:tcPr>
            <w:tcW w:w="3719" w:type="dxa"/>
          </w:tcPr>
          <w:p w14:paraId="7D502A85" w14:textId="77777777" w:rsidR="00097E98" w:rsidRPr="00442838" w:rsidRDefault="00097E98" w:rsidP="000F163C">
            <w:pPr>
              <w:spacing w:line="360" w:lineRule="auto"/>
            </w:pPr>
          </w:p>
        </w:tc>
        <w:tc>
          <w:tcPr>
            <w:tcW w:w="880" w:type="dxa"/>
          </w:tcPr>
          <w:p w14:paraId="077C2283" w14:textId="77777777" w:rsidR="00097E98" w:rsidRPr="00442838" w:rsidRDefault="00097E98" w:rsidP="000F163C">
            <w:pPr>
              <w:spacing w:line="360" w:lineRule="auto"/>
            </w:pPr>
          </w:p>
        </w:tc>
        <w:tc>
          <w:tcPr>
            <w:tcW w:w="724" w:type="dxa"/>
          </w:tcPr>
          <w:p w14:paraId="4044A82C" w14:textId="77777777" w:rsidR="00097E98" w:rsidRPr="00442838" w:rsidRDefault="00097E98" w:rsidP="000F163C">
            <w:pPr>
              <w:spacing w:line="360" w:lineRule="auto"/>
            </w:pPr>
          </w:p>
        </w:tc>
        <w:tc>
          <w:tcPr>
            <w:tcW w:w="724" w:type="dxa"/>
          </w:tcPr>
          <w:p w14:paraId="24F47CBF" w14:textId="77777777" w:rsidR="00097E98" w:rsidRPr="00442838" w:rsidRDefault="00097E98" w:rsidP="000F163C">
            <w:pPr>
              <w:spacing w:line="360" w:lineRule="auto"/>
            </w:pPr>
          </w:p>
        </w:tc>
        <w:tc>
          <w:tcPr>
            <w:tcW w:w="1976" w:type="dxa"/>
          </w:tcPr>
          <w:p w14:paraId="52628048" w14:textId="77777777" w:rsidR="00097E98" w:rsidRPr="00442838" w:rsidRDefault="00097E98" w:rsidP="000F163C">
            <w:pPr>
              <w:spacing w:line="360" w:lineRule="auto"/>
            </w:pPr>
          </w:p>
        </w:tc>
      </w:tr>
      <w:tr w:rsidR="00097E98" w:rsidRPr="00442838" w14:paraId="37ACDA5C" w14:textId="77777777" w:rsidTr="000F163C">
        <w:trPr>
          <w:trHeight w:val="441"/>
        </w:trPr>
        <w:tc>
          <w:tcPr>
            <w:tcW w:w="1251" w:type="dxa"/>
          </w:tcPr>
          <w:p w14:paraId="5BA9ACA1" w14:textId="77777777" w:rsidR="00097E98" w:rsidRPr="00442838" w:rsidRDefault="00097E98" w:rsidP="000F163C">
            <w:pPr>
              <w:spacing w:line="360" w:lineRule="auto"/>
            </w:pPr>
          </w:p>
        </w:tc>
        <w:tc>
          <w:tcPr>
            <w:tcW w:w="1652" w:type="dxa"/>
          </w:tcPr>
          <w:p w14:paraId="1750785A" w14:textId="77777777" w:rsidR="00097E98" w:rsidRPr="00442838" w:rsidRDefault="00097E98" w:rsidP="000F163C">
            <w:pPr>
              <w:spacing w:line="360" w:lineRule="auto"/>
            </w:pPr>
          </w:p>
        </w:tc>
        <w:tc>
          <w:tcPr>
            <w:tcW w:w="3719" w:type="dxa"/>
          </w:tcPr>
          <w:p w14:paraId="0525E2B3" w14:textId="77777777" w:rsidR="00097E98" w:rsidRPr="00442838" w:rsidRDefault="00097E98" w:rsidP="000F163C">
            <w:pPr>
              <w:spacing w:line="360" w:lineRule="auto"/>
            </w:pPr>
          </w:p>
        </w:tc>
        <w:tc>
          <w:tcPr>
            <w:tcW w:w="880" w:type="dxa"/>
          </w:tcPr>
          <w:p w14:paraId="1976A3E1" w14:textId="77777777" w:rsidR="00097E98" w:rsidRPr="00442838" w:rsidRDefault="00097E98" w:rsidP="000F163C">
            <w:pPr>
              <w:spacing w:line="360" w:lineRule="auto"/>
            </w:pPr>
          </w:p>
        </w:tc>
        <w:tc>
          <w:tcPr>
            <w:tcW w:w="724" w:type="dxa"/>
          </w:tcPr>
          <w:p w14:paraId="7779A0B6" w14:textId="77777777" w:rsidR="00097E98" w:rsidRPr="00442838" w:rsidRDefault="00097E98" w:rsidP="000F163C">
            <w:pPr>
              <w:spacing w:line="360" w:lineRule="auto"/>
            </w:pPr>
          </w:p>
        </w:tc>
        <w:tc>
          <w:tcPr>
            <w:tcW w:w="724" w:type="dxa"/>
          </w:tcPr>
          <w:p w14:paraId="10176C3E" w14:textId="77777777" w:rsidR="00097E98" w:rsidRPr="00442838" w:rsidRDefault="00097E98" w:rsidP="000F163C">
            <w:pPr>
              <w:spacing w:line="360" w:lineRule="auto"/>
            </w:pPr>
          </w:p>
        </w:tc>
        <w:tc>
          <w:tcPr>
            <w:tcW w:w="1976" w:type="dxa"/>
          </w:tcPr>
          <w:p w14:paraId="6DA03F64" w14:textId="77777777" w:rsidR="00097E98" w:rsidRPr="00442838" w:rsidRDefault="00097E98" w:rsidP="000F163C">
            <w:pPr>
              <w:spacing w:line="360" w:lineRule="auto"/>
            </w:pPr>
          </w:p>
        </w:tc>
      </w:tr>
      <w:tr w:rsidR="00097E98" w:rsidRPr="00442838" w14:paraId="128808A4" w14:textId="77777777" w:rsidTr="000F163C">
        <w:trPr>
          <w:trHeight w:val="441"/>
        </w:trPr>
        <w:tc>
          <w:tcPr>
            <w:tcW w:w="1251" w:type="dxa"/>
          </w:tcPr>
          <w:p w14:paraId="7D41DF26" w14:textId="77777777" w:rsidR="00097E98" w:rsidRPr="00442838" w:rsidRDefault="00097E98" w:rsidP="000F163C">
            <w:pPr>
              <w:spacing w:line="360" w:lineRule="auto"/>
            </w:pPr>
          </w:p>
        </w:tc>
        <w:tc>
          <w:tcPr>
            <w:tcW w:w="1652" w:type="dxa"/>
          </w:tcPr>
          <w:p w14:paraId="631AABF0" w14:textId="77777777" w:rsidR="00097E98" w:rsidRPr="00442838" w:rsidRDefault="00097E98" w:rsidP="000F163C">
            <w:pPr>
              <w:spacing w:line="360" w:lineRule="auto"/>
            </w:pPr>
          </w:p>
        </w:tc>
        <w:tc>
          <w:tcPr>
            <w:tcW w:w="3719" w:type="dxa"/>
          </w:tcPr>
          <w:p w14:paraId="11430F33" w14:textId="77777777" w:rsidR="00097E98" w:rsidRPr="00442838" w:rsidRDefault="00097E98" w:rsidP="000F163C">
            <w:pPr>
              <w:spacing w:line="360" w:lineRule="auto"/>
            </w:pPr>
          </w:p>
        </w:tc>
        <w:tc>
          <w:tcPr>
            <w:tcW w:w="880" w:type="dxa"/>
          </w:tcPr>
          <w:p w14:paraId="54AAD86A" w14:textId="77777777" w:rsidR="00097E98" w:rsidRPr="00442838" w:rsidRDefault="00097E98" w:rsidP="000F163C">
            <w:pPr>
              <w:spacing w:line="360" w:lineRule="auto"/>
            </w:pPr>
          </w:p>
        </w:tc>
        <w:tc>
          <w:tcPr>
            <w:tcW w:w="724" w:type="dxa"/>
          </w:tcPr>
          <w:p w14:paraId="393D3FE3" w14:textId="77777777" w:rsidR="00097E98" w:rsidRPr="00442838" w:rsidRDefault="00097E98" w:rsidP="000F163C">
            <w:pPr>
              <w:spacing w:line="360" w:lineRule="auto"/>
            </w:pPr>
          </w:p>
        </w:tc>
        <w:tc>
          <w:tcPr>
            <w:tcW w:w="724" w:type="dxa"/>
          </w:tcPr>
          <w:p w14:paraId="7DC8B816" w14:textId="77777777" w:rsidR="00097E98" w:rsidRPr="00442838" w:rsidRDefault="00097E98" w:rsidP="000F163C">
            <w:pPr>
              <w:spacing w:line="360" w:lineRule="auto"/>
            </w:pPr>
          </w:p>
        </w:tc>
        <w:tc>
          <w:tcPr>
            <w:tcW w:w="1976" w:type="dxa"/>
          </w:tcPr>
          <w:p w14:paraId="184B0EEB" w14:textId="77777777" w:rsidR="00097E98" w:rsidRPr="00442838" w:rsidRDefault="00097E98" w:rsidP="000F163C">
            <w:pPr>
              <w:spacing w:line="360" w:lineRule="auto"/>
            </w:pPr>
          </w:p>
        </w:tc>
      </w:tr>
      <w:tr w:rsidR="00097E98" w:rsidRPr="00442838" w14:paraId="4E7B9FBE" w14:textId="77777777" w:rsidTr="000F163C">
        <w:trPr>
          <w:trHeight w:val="896"/>
        </w:trPr>
        <w:tc>
          <w:tcPr>
            <w:tcW w:w="1251" w:type="dxa"/>
          </w:tcPr>
          <w:p w14:paraId="07C0490F" w14:textId="77777777" w:rsidR="00097E98" w:rsidRPr="00442838" w:rsidRDefault="00097E98" w:rsidP="000F163C">
            <w:pPr>
              <w:spacing w:line="360" w:lineRule="auto"/>
            </w:pPr>
          </w:p>
        </w:tc>
        <w:tc>
          <w:tcPr>
            <w:tcW w:w="1652" w:type="dxa"/>
          </w:tcPr>
          <w:p w14:paraId="76BF70E1" w14:textId="77777777" w:rsidR="00097E98" w:rsidRPr="00442838" w:rsidRDefault="00097E98" w:rsidP="000F163C">
            <w:pPr>
              <w:spacing w:line="360" w:lineRule="auto"/>
            </w:pPr>
          </w:p>
        </w:tc>
        <w:tc>
          <w:tcPr>
            <w:tcW w:w="3719" w:type="dxa"/>
          </w:tcPr>
          <w:p w14:paraId="295A5CEE" w14:textId="77777777" w:rsidR="00097E98" w:rsidRPr="00442838" w:rsidRDefault="00097E98" w:rsidP="000F163C">
            <w:pPr>
              <w:spacing w:line="360" w:lineRule="auto"/>
            </w:pPr>
          </w:p>
        </w:tc>
        <w:tc>
          <w:tcPr>
            <w:tcW w:w="880" w:type="dxa"/>
          </w:tcPr>
          <w:p w14:paraId="0AABCD3D" w14:textId="77777777" w:rsidR="00097E98" w:rsidRPr="00442838" w:rsidRDefault="00097E98" w:rsidP="000F163C">
            <w:pPr>
              <w:spacing w:line="360" w:lineRule="auto"/>
            </w:pPr>
          </w:p>
        </w:tc>
        <w:tc>
          <w:tcPr>
            <w:tcW w:w="724" w:type="dxa"/>
          </w:tcPr>
          <w:p w14:paraId="7BED482A" w14:textId="77777777" w:rsidR="00097E98" w:rsidRPr="00442838" w:rsidRDefault="00097E98" w:rsidP="000F163C">
            <w:pPr>
              <w:spacing w:line="360" w:lineRule="auto"/>
            </w:pPr>
          </w:p>
        </w:tc>
        <w:tc>
          <w:tcPr>
            <w:tcW w:w="724" w:type="dxa"/>
          </w:tcPr>
          <w:p w14:paraId="58F67D80" w14:textId="77777777" w:rsidR="00097E98" w:rsidRPr="00442838" w:rsidRDefault="00097E98" w:rsidP="000F163C">
            <w:pPr>
              <w:spacing w:line="360" w:lineRule="auto"/>
            </w:pPr>
          </w:p>
        </w:tc>
        <w:tc>
          <w:tcPr>
            <w:tcW w:w="1976" w:type="dxa"/>
          </w:tcPr>
          <w:p w14:paraId="0339764A" w14:textId="77777777" w:rsidR="00097E98" w:rsidRPr="00442838" w:rsidRDefault="00097E98" w:rsidP="000F163C">
            <w:pPr>
              <w:spacing w:line="360" w:lineRule="auto"/>
            </w:pPr>
          </w:p>
        </w:tc>
      </w:tr>
    </w:tbl>
    <w:p w14:paraId="77AC11F7" w14:textId="77777777" w:rsidR="00097E98" w:rsidRPr="00442838" w:rsidRDefault="00097E98" w:rsidP="00097E98">
      <w:pPr>
        <w:rPr>
          <w:sz w:val="24"/>
        </w:rPr>
      </w:pPr>
    </w:p>
    <w:p w14:paraId="1F3A2EB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2597DF4" w14:textId="77777777" w:rsidTr="000F163C">
        <w:tc>
          <w:tcPr>
            <w:tcW w:w="3596" w:type="dxa"/>
          </w:tcPr>
          <w:p w14:paraId="161DD674" w14:textId="77777777" w:rsidR="00097E98" w:rsidRPr="00442838" w:rsidRDefault="00097E98" w:rsidP="000F163C">
            <w:pPr>
              <w:rPr>
                <w:sz w:val="24"/>
              </w:rPr>
            </w:pPr>
          </w:p>
        </w:tc>
        <w:tc>
          <w:tcPr>
            <w:tcW w:w="3597" w:type="dxa"/>
          </w:tcPr>
          <w:p w14:paraId="11B8E2AE" w14:textId="77777777" w:rsidR="00097E98" w:rsidRPr="00442838" w:rsidRDefault="00097E98" w:rsidP="000F163C">
            <w:pPr>
              <w:rPr>
                <w:sz w:val="24"/>
              </w:rPr>
            </w:pPr>
          </w:p>
        </w:tc>
        <w:tc>
          <w:tcPr>
            <w:tcW w:w="3597" w:type="dxa"/>
          </w:tcPr>
          <w:p w14:paraId="7CDCEC13" w14:textId="77777777" w:rsidR="00097E98" w:rsidRPr="00442838" w:rsidRDefault="00097E98" w:rsidP="000F163C">
            <w:pPr>
              <w:rPr>
                <w:sz w:val="24"/>
              </w:rPr>
            </w:pPr>
          </w:p>
        </w:tc>
      </w:tr>
      <w:tr w:rsidR="00097E98" w:rsidRPr="00442838" w14:paraId="15CF51DF" w14:textId="77777777" w:rsidTr="000F163C">
        <w:tc>
          <w:tcPr>
            <w:tcW w:w="3596" w:type="dxa"/>
          </w:tcPr>
          <w:p w14:paraId="7E41C697" w14:textId="77777777" w:rsidR="00097E98" w:rsidRPr="00442838" w:rsidRDefault="00097E98" w:rsidP="000F163C">
            <w:pPr>
              <w:rPr>
                <w:sz w:val="24"/>
              </w:rPr>
            </w:pPr>
          </w:p>
        </w:tc>
        <w:tc>
          <w:tcPr>
            <w:tcW w:w="3597" w:type="dxa"/>
          </w:tcPr>
          <w:p w14:paraId="3C6C7D9A" w14:textId="77777777" w:rsidR="00097E98" w:rsidRPr="00442838" w:rsidRDefault="00097E98" w:rsidP="000F163C">
            <w:pPr>
              <w:rPr>
                <w:sz w:val="24"/>
              </w:rPr>
            </w:pPr>
          </w:p>
        </w:tc>
        <w:tc>
          <w:tcPr>
            <w:tcW w:w="3597" w:type="dxa"/>
          </w:tcPr>
          <w:p w14:paraId="291B4268" w14:textId="77777777" w:rsidR="00097E98" w:rsidRPr="00442838" w:rsidRDefault="00097E98" w:rsidP="000F163C">
            <w:pPr>
              <w:rPr>
                <w:sz w:val="24"/>
              </w:rPr>
            </w:pPr>
          </w:p>
        </w:tc>
      </w:tr>
    </w:tbl>
    <w:p w14:paraId="4D84936E" w14:textId="77777777" w:rsidR="00097E98" w:rsidRPr="00442838" w:rsidRDefault="00097E98" w:rsidP="00097E98">
      <w:pPr>
        <w:rPr>
          <w:sz w:val="24"/>
        </w:rPr>
      </w:pPr>
    </w:p>
    <w:p w14:paraId="7218BE5F" w14:textId="77777777" w:rsidR="00097E98" w:rsidRPr="00442838" w:rsidRDefault="00097E98" w:rsidP="00097E98">
      <w:pPr>
        <w:rPr>
          <w:sz w:val="24"/>
        </w:rPr>
      </w:pPr>
      <w:r w:rsidRPr="00442838">
        <w:rPr>
          <w:sz w:val="24"/>
        </w:rPr>
        <w:t>Sprites:</w:t>
      </w:r>
    </w:p>
    <w:p w14:paraId="3A4C336E" w14:textId="77777777" w:rsidR="00097E98" w:rsidRPr="00442838" w:rsidRDefault="00097E98" w:rsidP="00097E98">
      <w:pPr>
        <w:rPr>
          <w:sz w:val="24"/>
        </w:rPr>
      </w:pPr>
      <w:r w:rsidRPr="00442838">
        <w:rPr>
          <w:sz w:val="24"/>
        </w:rPr>
        <w:br w:type="page"/>
      </w:r>
    </w:p>
    <w:p w14:paraId="185DD29D" w14:textId="77777777" w:rsidR="00097E98" w:rsidRPr="00442838" w:rsidRDefault="00097E98" w:rsidP="00097E98">
      <w:pPr>
        <w:rPr>
          <w:sz w:val="24"/>
        </w:rPr>
      </w:pPr>
      <w:r w:rsidRPr="00442838">
        <w:rPr>
          <w:sz w:val="24"/>
        </w:rPr>
        <w:lastRenderedPageBreak/>
        <w:t>Family Page</w:t>
      </w:r>
    </w:p>
    <w:p w14:paraId="626587B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C1501B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6807BE" w14:textId="77777777" w:rsidTr="000F163C">
        <w:trPr>
          <w:trHeight w:val="896"/>
        </w:trPr>
        <w:tc>
          <w:tcPr>
            <w:tcW w:w="1251" w:type="dxa"/>
          </w:tcPr>
          <w:p w14:paraId="7CEF1806" w14:textId="77777777" w:rsidR="00097E98" w:rsidRPr="00442838" w:rsidRDefault="00097E98" w:rsidP="000F163C">
            <w:pPr>
              <w:spacing w:line="360" w:lineRule="auto"/>
            </w:pPr>
            <w:r w:rsidRPr="00442838">
              <w:t>Pokemon</w:t>
            </w:r>
          </w:p>
          <w:p w14:paraId="7B79A2E0" w14:textId="77777777" w:rsidR="00097E98" w:rsidRPr="00442838" w:rsidRDefault="00097E98" w:rsidP="000F163C">
            <w:pPr>
              <w:spacing w:line="360" w:lineRule="auto"/>
            </w:pPr>
            <w:r w:rsidRPr="00442838">
              <w:t>Name</w:t>
            </w:r>
          </w:p>
        </w:tc>
        <w:tc>
          <w:tcPr>
            <w:tcW w:w="1652" w:type="dxa"/>
          </w:tcPr>
          <w:p w14:paraId="046A5F98" w14:textId="77777777" w:rsidR="00097E98" w:rsidRPr="00442838" w:rsidRDefault="00097E98" w:rsidP="000F163C">
            <w:pPr>
              <w:spacing w:line="360" w:lineRule="auto"/>
            </w:pPr>
            <w:r w:rsidRPr="00442838">
              <w:t>Pokemon Number</w:t>
            </w:r>
          </w:p>
        </w:tc>
        <w:tc>
          <w:tcPr>
            <w:tcW w:w="3719" w:type="dxa"/>
          </w:tcPr>
          <w:p w14:paraId="7FE1F333" w14:textId="77777777" w:rsidR="00097E98" w:rsidRPr="00442838" w:rsidRDefault="00097E98" w:rsidP="000F163C">
            <w:pPr>
              <w:spacing w:line="360" w:lineRule="auto"/>
            </w:pPr>
            <w:r w:rsidRPr="00442838">
              <w:t>Base Stats</w:t>
            </w:r>
          </w:p>
          <w:p w14:paraId="1A3BF97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9DD3F18" w14:textId="77777777" w:rsidR="00097E98" w:rsidRPr="00442838" w:rsidRDefault="00097E98" w:rsidP="000F163C">
            <w:pPr>
              <w:spacing w:line="360" w:lineRule="auto"/>
            </w:pPr>
            <w:r w:rsidRPr="00442838">
              <w:t>Ability</w:t>
            </w:r>
          </w:p>
        </w:tc>
        <w:tc>
          <w:tcPr>
            <w:tcW w:w="724" w:type="dxa"/>
          </w:tcPr>
          <w:p w14:paraId="07CA236F" w14:textId="77777777" w:rsidR="00097E98" w:rsidRPr="00442838" w:rsidRDefault="00097E98" w:rsidP="000F163C">
            <w:pPr>
              <w:spacing w:line="360" w:lineRule="auto"/>
            </w:pPr>
            <w:r w:rsidRPr="00442838">
              <w:t>Type 1</w:t>
            </w:r>
          </w:p>
        </w:tc>
        <w:tc>
          <w:tcPr>
            <w:tcW w:w="724" w:type="dxa"/>
          </w:tcPr>
          <w:p w14:paraId="70BE1723" w14:textId="77777777" w:rsidR="00097E98" w:rsidRPr="00442838" w:rsidRDefault="00097E98" w:rsidP="000F163C">
            <w:pPr>
              <w:spacing w:line="360" w:lineRule="auto"/>
            </w:pPr>
            <w:r w:rsidRPr="00442838">
              <w:t>Type 2</w:t>
            </w:r>
          </w:p>
        </w:tc>
        <w:tc>
          <w:tcPr>
            <w:tcW w:w="1976" w:type="dxa"/>
          </w:tcPr>
          <w:p w14:paraId="478A944C" w14:textId="77777777" w:rsidR="00097E98" w:rsidRPr="00442838" w:rsidRDefault="00097E98" w:rsidP="000F163C">
            <w:pPr>
              <w:spacing w:line="360" w:lineRule="auto"/>
            </w:pPr>
            <w:r w:rsidRPr="00442838">
              <w:t>Evolution</w:t>
            </w:r>
          </w:p>
        </w:tc>
      </w:tr>
      <w:tr w:rsidR="00097E98" w:rsidRPr="00442838" w14:paraId="162A370B" w14:textId="77777777" w:rsidTr="000F163C">
        <w:trPr>
          <w:trHeight w:val="454"/>
        </w:trPr>
        <w:tc>
          <w:tcPr>
            <w:tcW w:w="1251" w:type="dxa"/>
          </w:tcPr>
          <w:p w14:paraId="73FDDF95" w14:textId="77777777" w:rsidR="00097E98" w:rsidRPr="00442838" w:rsidRDefault="00097E98" w:rsidP="000F163C">
            <w:pPr>
              <w:spacing w:line="360" w:lineRule="auto"/>
            </w:pPr>
          </w:p>
        </w:tc>
        <w:tc>
          <w:tcPr>
            <w:tcW w:w="1652" w:type="dxa"/>
          </w:tcPr>
          <w:p w14:paraId="6D7755FB" w14:textId="77777777" w:rsidR="00097E98" w:rsidRPr="00442838" w:rsidRDefault="00097E98" w:rsidP="000F163C">
            <w:pPr>
              <w:spacing w:line="360" w:lineRule="auto"/>
            </w:pPr>
          </w:p>
        </w:tc>
        <w:tc>
          <w:tcPr>
            <w:tcW w:w="3719" w:type="dxa"/>
          </w:tcPr>
          <w:p w14:paraId="162A6BF5" w14:textId="77777777" w:rsidR="00097E98" w:rsidRPr="00442838" w:rsidRDefault="00097E98" w:rsidP="000F163C">
            <w:pPr>
              <w:spacing w:line="360" w:lineRule="auto"/>
            </w:pPr>
          </w:p>
        </w:tc>
        <w:tc>
          <w:tcPr>
            <w:tcW w:w="880" w:type="dxa"/>
          </w:tcPr>
          <w:p w14:paraId="747C4D86" w14:textId="77777777" w:rsidR="00097E98" w:rsidRPr="00442838" w:rsidRDefault="00097E98" w:rsidP="000F163C">
            <w:pPr>
              <w:spacing w:line="360" w:lineRule="auto"/>
            </w:pPr>
          </w:p>
        </w:tc>
        <w:tc>
          <w:tcPr>
            <w:tcW w:w="724" w:type="dxa"/>
          </w:tcPr>
          <w:p w14:paraId="5FB6FE5F" w14:textId="77777777" w:rsidR="00097E98" w:rsidRPr="00442838" w:rsidRDefault="00097E98" w:rsidP="000F163C">
            <w:pPr>
              <w:spacing w:line="360" w:lineRule="auto"/>
            </w:pPr>
          </w:p>
        </w:tc>
        <w:tc>
          <w:tcPr>
            <w:tcW w:w="724" w:type="dxa"/>
          </w:tcPr>
          <w:p w14:paraId="0A49638C" w14:textId="77777777" w:rsidR="00097E98" w:rsidRPr="00442838" w:rsidRDefault="00097E98" w:rsidP="000F163C">
            <w:pPr>
              <w:spacing w:line="360" w:lineRule="auto"/>
            </w:pPr>
          </w:p>
        </w:tc>
        <w:tc>
          <w:tcPr>
            <w:tcW w:w="1976" w:type="dxa"/>
          </w:tcPr>
          <w:p w14:paraId="3C7CADF4" w14:textId="77777777" w:rsidR="00097E98" w:rsidRPr="00442838" w:rsidRDefault="00097E98" w:rsidP="000F163C">
            <w:pPr>
              <w:spacing w:line="360" w:lineRule="auto"/>
            </w:pPr>
          </w:p>
        </w:tc>
      </w:tr>
      <w:tr w:rsidR="00097E98" w:rsidRPr="00442838" w14:paraId="5E7B48DC" w14:textId="77777777" w:rsidTr="000F163C">
        <w:trPr>
          <w:trHeight w:val="441"/>
        </w:trPr>
        <w:tc>
          <w:tcPr>
            <w:tcW w:w="1251" w:type="dxa"/>
          </w:tcPr>
          <w:p w14:paraId="6C8E6CD2" w14:textId="77777777" w:rsidR="00097E98" w:rsidRPr="00442838" w:rsidRDefault="00097E98" w:rsidP="000F163C">
            <w:pPr>
              <w:spacing w:line="360" w:lineRule="auto"/>
            </w:pPr>
          </w:p>
        </w:tc>
        <w:tc>
          <w:tcPr>
            <w:tcW w:w="1652" w:type="dxa"/>
          </w:tcPr>
          <w:p w14:paraId="2EF1AD99" w14:textId="77777777" w:rsidR="00097E98" w:rsidRPr="00442838" w:rsidRDefault="00097E98" w:rsidP="000F163C">
            <w:pPr>
              <w:spacing w:line="360" w:lineRule="auto"/>
            </w:pPr>
          </w:p>
        </w:tc>
        <w:tc>
          <w:tcPr>
            <w:tcW w:w="3719" w:type="dxa"/>
          </w:tcPr>
          <w:p w14:paraId="089DA36C" w14:textId="77777777" w:rsidR="00097E98" w:rsidRPr="00442838" w:rsidRDefault="00097E98" w:rsidP="000F163C">
            <w:pPr>
              <w:spacing w:line="360" w:lineRule="auto"/>
            </w:pPr>
          </w:p>
        </w:tc>
        <w:tc>
          <w:tcPr>
            <w:tcW w:w="880" w:type="dxa"/>
          </w:tcPr>
          <w:p w14:paraId="22931BBC" w14:textId="77777777" w:rsidR="00097E98" w:rsidRPr="00442838" w:rsidRDefault="00097E98" w:rsidP="000F163C">
            <w:pPr>
              <w:spacing w:line="360" w:lineRule="auto"/>
            </w:pPr>
          </w:p>
        </w:tc>
        <w:tc>
          <w:tcPr>
            <w:tcW w:w="724" w:type="dxa"/>
          </w:tcPr>
          <w:p w14:paraId="009BC94D" w14:textId="77777777" w:rsidR="00097E98" w:rsidRPr="00442838" w:rsidRDefault="00097E98" w:rsidP="000F163C">
            <w:pPr>
              <w:spacing w:line="360" w:lineRule="auto"/>
            </w:pPr>
          </w:p>
        </w:tc>
        <w:tc>
          <w:tcPr>
            <w:tcW w:w="724" w:type="dxa"/>
          </w:tcPr>
          <w:p w14:paraId="738645D1" w14:textId="77777777" w:rsidR="00097E98" w:rsidRPr="00442838" w:rsidRDefault="00097E98" w:rsidP="000F163C">
            <w:pPr>
              <w:spacing w:line="360" w:lineRule="auto"/>
            </w:pPr>
          </w:p>
        </w:tc>
        <w:tc>
          <w:tcPr>
            <w:tcW w:w="1976" w:type="dxa"/>
          </w:tcPr>
          <w:p w14:paraId="013161A3" w14:textId="77777777" w:rsidR="00097E98" w:rsidRPr="00442838" w:rsidRDefault="00097E98" w:rsidP="000F163C">
            <w:pPr>
              <w:spacing w:line="360" w:lineRule="auto"/>
            </w:pPr>
          </w:p>
        </w:tc>
      </w:tr>
      <w:tr w:rsidR="00097E98" w:rsidRPr="00442838" w14:paraId="74D19DD8" w14:textId="77777777" w:rsidTr="000F163C">
        <w:trPr>
          <w:trHeight w:val="441"/>
        </w:trPr>
        <w:tc>
          <w:tcPr>
            <w:tcW w:w="1251" w:type="dxa"/>
          </w:tcPr>
          <w:p w14:paraId="3AA704ED" w14:textId="77777777" w:rsidR="00097E98" w:rsidRPr="00442838" w:rsidRDefault="00097E98" w:rsidP="000F163C">
            <w:pPr>
              <w:spacing w:line="360" w:lineRule="auto"/>
            </w:pPr>
          </w:p>
        </w:tc>
        <w:tc>
          <w:tcPr>
            <w:tcW w:w="1652" w:type="dxa"/>
          </w:tcPr>
          <w:p w14:paraId="3474D7B5" w14:textId="77777777" w:rsidR="00097E98" w:rsidRPr="00442838" w:rsidRDefault="00097E98" w:rsidP="000F163C">
            <w:pPr>
              <w:spacing w:line="360" w:lineRule="auto"/>
            </w:pPr>
          </w:p>
        </w:tc>
        <w:tc>
          <w:tcPr>
            <w:tcW w:w="3719" w:type="dxa"/>
          </w:tcPr>
          <w:p w14:paraId="01840BE8" w14:textId="77777777" w:rsidR="00097E98" w:rsidRPr="00442838" w:rsidRDefault="00097E98" w:rsidP="000F163C">
            <w:pPr>
              <w:spacing w:line="360" w:lineRule="auto"/>
            </w:pPr>
          </w:p>
        </w:tc>
        <w:tc>
          <w:tcPr>
            <w:tcW w:w="880" w:type="dxa"/>
          </w:tcPr>
          <w:p w14:paraId="41C96BE5" w14:textId="77777777" w:rsidR="00097E98" w:rsidRPr="00442838" w:rsidRDefault="00097E98" w:rsidP="000F163C">
            <w:pPr>
              <w:spacing w:line="360" w:lineRule="auto"/>
            </w:pPr>
          </w:p>
        </w:tc>
        <w:tc>
          <w:tcPr>
            <w:tcW w:w="724" w:type="dxa"/>
          </w:tcPr>
          <w:p w14:paraId="673CF4E6" w14:textId="77777777" w:rsidR="00097E98" w:rsidRPr="00442838" w:rsidRDefault="00097E98" w:rsidP="000F163C">
            <w:pPr>
              <w:spacing w:line="360" w:lineRule="auto"/>
            </w:pPr>
          </w:p>
        </w:tc>
        <w:tc>
          <w:tcPr>
            <w:tcW w:w="724" w:type="dxa"/>
          </w:tcPr>
          <w:p w14:paraId="288C1684" w14:textId="77777777" w:rsidR="00097E98" w:rsidRPr="00442838" w:rsidRDefault="00097E98" w:rsidP="000F163C">
            <w:pPr>
              <w:spacing w:line="360" w:lineRule="auto"/>
            </w:pPr>
          </w:p>
        </w:tc>
        <w:tc>
          <w:tcPr>
            <w:tcW w:w="1976" w:type="dxa"/>
          </w:tcPr>
          <w:p w14:paraId="21487C34" w14:textId="77777777" w:rsidR="00097E98" w:rsidRPr="00442838" w:rsidRDefault="00097E98" w:rsidP="000F163C">
            <w:pPr>
              <w:spacing w:line="360" w:lineRule="auto"/>
            </w:pPr>
          </w:p>
        </w:tc>
      </w:tr>
      <w:tr w:rsidR="00097E98" w:rsidRPr="00442838" w14:paraId="63C2FD49" w14:textId="77777777" w:rsidTr="000F163C">
        <w:trPr>
          <w:trHeight w:val="896"/>
        </w:trPr>
        <w:tc>
          <w:tcPr>
            <w:tcW w:w="1251" w:type="dxa"/>
          </w:tcPr>
          <w:p w14:paraId="28A16833" w14:textId="77777777" w:rsidR="00097E98" w:rsidRPr="00442838" w:rsidRDefault="00097E98" w:rsidP="000F163C">
            <w:pPr>
              <w:spacing w:line="360" w:lineRule="auto"/>
            </w:pPr>
          </w:p>
        </w:tc>
        <w:tc>
          <w:tcPr>
            <w:tcW w:w="1652" w:type="dxa"/>
          </w:tcPr>
          <w:p w14:paraId="53272266" w14:textId="77777777" w:rsidR="00097E98" w:rsidRPr="00442838" w:rsidRDefault="00097E98" w:rsidP="000F163C">
            <w:pPr>
              <w:spacing w:line="360" w:lineRule="auto"/>
            </w:pPr>
          </w:p>
        </w:tc>
        <w:tc>
          <w:tcPr>
            <w:tcW w:w="3719" w:type="dxa"/>
          </w:tcPr>
          <w:p w14:paraId="1F5F93E6" w14:textId="77777777" w:rsidR="00097E98" w:rsidRPr="00442838" w:rsidRDefault="00097E98" w:rsidP="000F163C">
            <w:pPr>
              <w:spacing w:line="360" w:lineRule="auto"/>
            </w:pPr>
          </w:p>
        </w:tc>
        <w:tc>
          <w:tcPr>
            <w:tcW w:w="880" w:type="dxa"/>
          </w:tcPr>
          <w:p w14:paraId="30B9A729" w14:textId="77777777" w:rsidR="00097E98" w:rsidRPr="00442838" w:rsidRDefault="00097E98" w:rsidP="000F163C">
            <w:pPr>
              <w:spacing w:line="360" w:lineRule="auto"/>
            </w:pPr>
          </w:p>
        </w:tc>
        <w:tc>
          <w:tcPr>
            <w:tcW w:w="724" w:type="dxa"/>
          </w:tcPr>
          <w:p w14:paraId="5D4EAA1B" w14:textId="77777777" w:rsidR="00097E98" w:rsidRPr="00442838" w:rsidRDefault="00097E98" w:rsidP="000F163C">
            <w:pPr>
              <w:spacing w:line="360" w:lineRule="auto"/>
            </w:pPr>
          </w:p>
        </w:tc>
        <w:tc>
          <w:tcPr>
            <w:tcW w:w="724" w:type="dxa"/>
          </w:tcPr>
          <w:p w14:paraId="2DE0C253" w14:textId="77777777" w:rsidR="00097E98" w:rsidRPr="00442838" w:rsidRDefault="00097E98" w:rsidP="000F163C">
            <w:pPr>
              <w:spacing w:line="360" w:lineRule="auto"/>
            </w:pPr>
          </w:p>
        </w:tc>
        <w:tc>
          <w:tcPr>
            <w:tcW w:w="1976" w:type="dxa"/>
          </w:tcPr>
          <w:p w14:paraId="228BAEF0" w14:textId="77777777" w:rsidR="00097E98" w:rsidRPr="00442838" w:rsidRDefault="00097E98" w:rsidP="000F163C">
            <w:pPr>
              <w:spacing w:line="360" w:lineRule="auto"/>
            </w:pPr>
          </w:p>
        </w:tc>
      </w:tr>
    </w:tbl>
    <w:p w14:paraId="4A7BBA07" w14:textId="77777777" w:rsidR="00097E98" w:rsidRPr="00442838" w:rsidRDefault="00097E98" w:rsidP="00097E98">
      <w:pPr>
        <w:rPr>
          <w:sz w:val="24"/>
        </w:rPr>
      </w:pPr>
    </w:p>
    <w:p w14:paraId="079C769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9ADD3DA" w14:textId="77777777" w:rsidTr="000F163C">
        <w:tc>
          <w:tcPr>
            <w:tcW w:w="3596" w:type="dxa"/>
          </w:tcPr>
          <w:p w14:paraId="187E1C61" w14:textId="77777777" w:rsidR="00097E98" w:rsidRPr="00442838" w:rsidRDefault="00097E98" w:rsidP="000F163C">
            <w:pPr>
              <w:rPr>
                <w:sz w:val="24"/>
              </w:rPr>
            </w:pPr>
          </w:p>
        </w:tc>
        <w:tc>
          <w:tcPr>
            <w:tcW w:w="3597" w:type="dxa"/>
          </w:tcPr>
          <w:p w14:paraId="39137E72" w14:textId="77777777" w:rsidR="00097E98" w:rsidRPr="00442838" w:rsidRDefault="00097E98" w:rsidP="000F163C">
            <w:pPr>
              <w:rPr>
                <w:sz w:val="24"/>
              </w:rPr>
            </w:pPr>
          </w:p>
        </w:tc>
        <w:tc>
          <w:tcPr>
            <w:tcW w:w="3597" w:type="dxa"/>
          </w:tcPr>
          <w:p w14:paraId="3BE6A0A6" w14:textId="77777777" w:rsidR="00097E98" w:rsidRPr="00442838" w:rsidRDefault="00097E98" w:rsidP="000F163C">
            <w:pPr>
              <w:rPr>
                <w:sz w:val="24"/>
              </w:rPr>
            </w:pPr>
          </w:p>
        </w:tc>
      </w:tr>
      <w:tr w:rsidR="00097E98" w:rsidRPr="00442838" w14:paraId="2C619EE9" w14:textId="77777777" w:rsidTr="000F163C">
        <w:tc>
          <w:tcPr>
            <w:tcW w:w="3596" w:type="dxa"/>
          </w:tcPr>
          <w:p w14:paraId="3CA519FA" w14:textId="77777777" w:rsidR="00097E98" w:rsidRPr="00442838" w:rsidRDefault="00097E98" w:rsidP="000F163C">
            <w:pPr>
              <w:rPr>
                <w:sz w:val="24"/>
              </w:rPr>
            </w:pPr>
          </w:p>
        </w:tc>
        <w:tc>
          <w:tcPr>
            <w:tcW w:w="3597" w:type="dxa"/>
          </w:tcPr>
          <w:p w14:paraId="24E2661C" w14:textId="77777777" w:rsidR="00097E98" w:rsidRPr="00442838" w:rsidRDefault="00097E98" w:rsidP="000F163C">
            <w:pPr>
              <w:rPr>
                <w:sz w:val="24"/>
              </w:rPr>
            </w:pPr>
          </w:p>
        </w:tc>
        <w:tc>
          <w:tcPr>
            <w:tcW w:w="3597" w:type="dxa"/>
          </w:tcPr>
          <w:p w14:paraId="1C74154B" w14:textId="77777777" w:rsidR="00097E98" w:rsidRPr="00442838" w:rsidRDefault="00097E98" w:rsidP="000F163C">
            <w:pPr>
              <w:rPr>
                <w:sz w:val="24"/>
              </w:rPr>
            </w:pPr>
          </w:p>
        </w:tc>
      </w:tr>
    </w:tbl>
    <w:p w14:paraId="381A211E" w14:textId="77777777" w:rsidR="00097E98" w:rsidRPr="00442838" w:rsidRDefault="00097E98" w:rsidP="00097E98">
      <w:pPr>
        <w:rPr>
          <w:sz w:val="24"/>
        </w:rPr>
      </w:pPr>
    </w:p>
    <w:p w14:paraId="5D7558E2" w14:textId="77777777" w:rsidR="00097E98" w:rsidRPr="00442838" w:rsidRDefault="00097E98" w:rsidP="00097E98">
      <w:pPr>
        <w:rPr>
          <w:sz w:val="24"/>
        </w:rPr>
      </w:pPr>
      <w:r w:rsidRPr="00442838">
        <w:rPr>
          <w:sz w:val="24"/>
        </w:rPr>
        <w:t>Sprites:</w:t>
      </w:r>
    </w:p>
    <w:p w14:paraId="79DFBFE6" w14:textId="77777777" w:rsidR="00097E98" w:rsidRPr="00442838" w:rsidRDefault="00097E98" w:rsidP="00097E98">
      <w:pPr>
        <w:rPr>
          <w:sz w:val="24"/>
        </w:rPr>
      </w:pPr>
      <w:r w:rsidRPr="00442838">
        <w:rPr>
          <w:sz w:val="24"/>
        </w:rPr>
        <w:br w:type="page"/>
      </w:r>
    </w:p>
    <w:p w14:paraId="17D1C6AE" w14:textId="77777777" w:rsidR="00097E98" w:rsidRPr="00442838" w:rsidRDefault="00097E98" w:rsidP="00097E98">
      <w:pPr>
        <w:rPr>
          <w:sz w:val="24"/>
        </w:rPr>
      </w:pPr>
      <w:r w:rsidRPr="00442838">
        <w:rPr>
          <w:sz w:val="24"/>
        </w:rPr>
        <w:lastRenderedPageBreak/>
        <w:t>Family Page</w:t>
      </w:r>
    </w:p>
    <w:p w14:paraId="65BFB8E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7248E5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13A8AB7" w14:textId="77777777" w:rsidTr="000F163C">
        <w:trPr>
          <w:trHeight w:val="896"/>
        </w:trPr>
        <w:tc>
          <w:tcPr>
            <w:tcW w:w="1251" w:type="dxa"/>
          </w:tcPr>
          <w:p w14:paraId="207684F1" w14:textId="77777777" w:rsidR="00097E98" w:rsidRPr="00442838" w:rsidRDefault="00097E98" w:rsidP="000F163C">
            <w:pPr>
              <w:spacing w:line="360" w:lineRule="auto"/>
            </w:pPr>
            <w:r w:rsidRPr="00442838">
              <w:t>Pokemon</w:t>
            </w:r>
          </w:p>
          <w:p w14:paraId="7DD6CE64" w14:textId="77777777" w:rsidR="00097E98" w:rsidRPr="00442838" w:rsidRDefault="00097E98" w:rsidP="000F163C">
            <w:pPr>
              <w:spacing w:line="360" w:lineRule="auto"/>
            </w:pPr>
            <w:r w:rsidRPr="00442838">
              <w:t>Name</w:t>
            </w:r>
          </w:p>
        </w:tc>
        <w:tc>
          <w:tcPr>
            <w:tcW w:w="1652" w:type="dxa"/>
          </w:tcPr>
          <w:p w14:paraId="34B8BF0D" w14:textId="77777777" w:rsidR="00097E98" w:rsidRPr="00442838" w:rsidRDefault="00097E98" w:rsidP="000F163C">
            <w:pPr>
              <w:spacing w:line="360" w:lineRule="auto"/>
            </w:pPr>
            <w:r w:rsidRPr="00442838">
              <w:t>Pokemon Number</w:t>
            </w:r>
          </w:p>
        </w:tc>
        <w:tc>
          <w:tcPr>
            <w:tcW w:w="3719" w:type="dxa"/>
          </w:tcPr>
          <w:p w14:paraId="2E861EC7" w14:textId="77777777" w:rsidR="00097E98" w:rsidRPr="00442838" w:rsidRDefault="00097E98" w:rsidP="000F163C">
            <w:pPr>
              <w:spacing w:line="360" w:lineRule="auto"/>
            </w:pPr>
            <w:r w:rsidRPr="00442838">
              <w:t>Base Stats</w:t>
            </w:r>
          </w:p>
          <w:p w14:paraId="6A5795F3"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D208D6E" w14:textId="77777777" w:rsidR="00097E98" w:rsidRPr="00442838" w:rsidRDefault="00097E98" w:rsidP="000F163C">
            <w:pPr>
              <w:spacing w:line="360" w:lineRule="auto"/>
            </w:pPr>
            <w:r w:rsidRPr="00442838">
              <w:t>Ability</w:t>
            </w:r>
          </w:p>
        </w:tc>
        <w:tc>
          <w:tcPr>
            <w:tcW w:w="724" w:type="dxa"/>
          </w:tcPr>
          <w:p w14:paraId="24DE7BFF" w14:textId="77777777" w:rsidR="00097E98" w:rsidRPr="00442838" w:rsidRDefault="00097E98" w:rsidP="000F163C">
            <w:pPr>
              <w:spacing w:line="360" w:lineRule="auto"/>
            </w:pPr>
            <w:r w:rsidRPr="00442838">
              <w:t>Type 1</w:t>
            </w:r>
          </w:p>
        </w:tc>
        <w:tc>
          <w:tcPr>
            <w:tcW w:w="724" w:type="dxa"/>
          </w:tcPr>
          <w:p w14:paraId="0647A09C" w14:textId="77777777" w:rsidR="00097E98" w:rsidRPr="00442838" w:rsidRDefault="00097E98" w:rsidP="000F163C">
            <w:pPr>
              <w:spacing w:line="360" w:lineRule="auto"/>
            </w:pPr>
            <w:r w:rsidRPr="00442838">
              <w:t>Type 2</w:t>
            </w:r>
          </w:p>
        </w:tc>
        <w:tc>
          <w:tcPr>
            <w:tcW w:w="1976" w:type="dxa"/>
          </w:tcPr>
          <w:p w14:paraId="04E93247" w14:textId="77777777" w:rsidR="00097E98" w:rsidRPr="00442838" w:rsidRDefault="00097E98" w:rsidP="000F163C">
            <w:pPr>
              <w:spacing w:line="360" w:lineRule="auto"/>
            </w:pPr>
            <w:r w:rsidRPr="00442838">
              <w:t>Evolution</w:t>
            </w:r>
          </w:p>
        </w:tc>
      </w:tr>
      <w:tr w:rsidR="00097E98" w:rsidRPr="00442838" w14:paraId="26550070" w14:textId="77777777" w:rsidTr="000F163C">
        <w:trPr>
          <w:trHeight w:val="454"/>
        </w:trPr>
        <w:tc>
          <w:tcPr>
            <w:tcW w:w="1251" w:type="dxa"/>
          </w:tcPr>
          <w:p w14:paraId="3DE83572" w14:textId="77777777" w:rsidR="00097E98" w:rsidRPr="00442838" w:rsidRDefault="00097E98" w:rsidP="000F163C">
            <w:pPr>
              <w:spacing w:line="360" w:lineRule="auto"/>
            </w:pPr>
          </w:p>
        </w:tc>
        <w:tc>
          <w:tcPr>
            <w:tcW w:w="1652" w:type="dxa"/>
          </w:tcPr>
          <w:p w14:paraId="10571B47" w14:textId="77777777" w:rsidR="00097E98" w:rsidRPr="00442838" w:rsidRDefault="00097E98" w:rsidP="000F163C">
            <w:pPr>
              <w:spacing w:line="360" w:lineRule="auto"/>
            </w:pPr>
          </w:p>
        </w:tc>
        <w:tc>
          <w:tcPr>
            <w:tcW w:w="3719" w:type="dxa"/>
          </w:tcPr>
          <w:p w14:paraId="78BE2EF5" w14:textId="77777777" w:rsidR="00097E98" w:rsidRPr="00442838" w:rsidRDefault="00097E98" w:rsidP="000F163C">
            <w:pPr>
              <w:spacing w:line="360" w:lineRule="auto"/>
            </w:pPr>
          </w:p>
        </w:tc>
        <w:tc>
          <w:tcPr>
            <w:tcW w:w="880" w:type="dxa"/>
          </w:tcPr>
          <w:p w14:paraId="331C67BD" w14:textId="77777777" w:rsidR="00097E98" w:rsidRPr="00442838" w:rsidRDefault="00097E98" w:rsidP="000F163C">
            <w:pPr>
              <w:spacing w:line="360" w:lineRule="auto"/>
            </w:pPr>
          </w:p>
        </w:tc>
        <w:tc>
          <w:tcPr>
            <w:tcW w:w="724" w:type="dxa"/>
          </w:tcPr>
          <w:p w14:paraId="63C48584" w14:textId="77777777" w:rsidR="00097E98" w:rsidRPr="00442838" w:rsidRDefault="00097E98" w:rsidP="000F163C">
            <w:pPr>
              <w:spacing w:line="360" w:lineRule="auto"/>
            </w:pPr>
          </w:p>
        </w:tc>
        <w:tc>
          <w:tcPr>
            <w:tcW w:w="724" w:type="dxa"/>
          </w:tcPr>
          <w:p w14:paraId="0542FA37" w14:textId="77777777" w:rsidR="00097E98" w:rsidRPr="00442838" w:rsidRDefault="00097E98" w:rsidP="000F163C">
            <w:pPr>
              <w:spacing w:line="360" w:lineRule="auto"/>
            </w:pPr>
          </w:p>
        </w:tc>
        <w:tc>
          <w:tcPr>
            <w:tcW w:w="1976" w:type="dxa"/>
          </w:tcPr>
          <w:p w14:paraId="7585BA9D" w14:textId="77777777" w:rsidR="00097E98" w:rsidRPr="00442838" w:rsidRDefault="00097E98" w:rsidP="000F163C">
            <w:pPr>
              <w:spacing w:line="360" w:lineRule="auto"/>
            </w:pPr>
          </w:p>
        </w:tc>
      </w:tr>
      <w:tr w:rsidR="00097E98" w:rsidRPr="00442838" w14:paraId="7FF2FCB4" w14:textId="77777777" w:rsidTr="000F163C">
        <w:trPr>
          <w:trHeight w:val="441"/>
        </w:trPr>
        <w:tc>
          <w:tcPr>
            <w:tcW w:w="1251" w:type="dxa"/>
          </w:tcPr>
          <w:p w14:paraId="25FE95A4" w14:textId="77777777" w:rsidR="00097E98" w:rsidRPr="00442838" w:rsidRDefault="00097E98" w:rsidP="000F163C">
            <w:pPr>
              <w:spacing w:line="360" w:lineRule="auto"/>
            </w:pPr>
          </w:p>
        </w:tc>
        <w:tc>
          <w:tcPr>
            <w:tcW w:w="1652" w:type="dxa"/>
          </w:tcPr>
          <w:p w14:paraId="32BF7CF6" w14:textId="77777777" w:rsidR="00097E98" w:rsidRPr="00442838" w:rsidRDefault="00097E98" w:rsidP="000F163C">
            <w:pPr>
              <w:spacing w:line="360" w:lineRule="auto"/>
            </w:pPr>
          </w:p>
        </w:tc>
        <w:tc>
          <w:tcPr>
            <w:tcW w:w="3719" w:type="dxa"/>
          </w:tcPr>
          <w:p w14:paraId="7729AEAC" w14:textId="77777777" w:rsidR="00097E98" w:rsidRPr="00442838" w:rsidRDefault="00097E98" w:rsidP="000F163C">
            <w:pPr>
              <w:spacing w:line="360" w:lineRule="auto"/>
            </w:pPr>
          </w:p>
        </w:tc>
        <w:tc>
          <w:tcPr>
            <w:tcW w:w="880" w:type="dxa"/>
          </w:tcPr>
          <w:p w14:paraId="151EFD5D" w14:textId="77777777" w:rsidR="00097E98" w:rsidRPr="00442838" w:rsidRDefault="00097E98" w:rsidP="000F163C">
            <w:pPr>
              <w:spacing w:line="360" w:lineRule="auto"/>
            </w:pPr>
          </w:p>
        </w:tc>
        <w:tc>
          <w:tcPr>
            <w:tcW w:w="724" w:type="dxa"/>
          </w:tcPr>
          <w:p w14:paraId="60EA9C72" w14:textId="77777777" w:rsidR="00097E98" w:rsidRPr="00442838" w:rsidRDefault="00097E98" w:rsidP="000F163C">
            <w:pPr>
              <w:spacing w:line="360" w:lineRule="auto"/>
            </w:pPr>
          </w:p>
        </w:tc>
        <w:tc>
          <w:tcPr>
            <w:tcW w:w="724" w:type="dxa"/>
          </w:tcPr>
          <w:p w14:paraId="23809C14" w14:textId="77777777" w:rsidR="00097E98" w:rsidRPr="00442838" w:rsidRDefault="00097E98" w:rsidP="000F163C">
            <w:pPr>
              <w:spacing w:line="360" w:lineRule="auto"/>
            </w:pPr>
          </w:p>
        </w:tc>
        <w:tc>
          <w:tcPr>
            <w:tcW w:w="1976" w:type="dxa"/>
          </w:tcPr>
          <w:p w14:paraId="17F07CDE" w14:textId="77777777" w:rsidR="00097E98" w:rsidRPr="00442838" w:rsidRDefault="00097E98" w:rsidP="000F163C">
            <w:pPr>
              <w:spacing w:line="360" w:lineRule="auto"/>
            </w:pPr>
          </w:p>
        </w:tc>
      </w:tr>
      <w:tr w:rsidR="00097E98" w:rsidRPr="00442838" w14:paraId="4FA33EB8" w14:textId="77777777" w:rsidTr="000F163C">
        <w:trPr>
          <w:trHeight w:val="441"/>
        </w:trPr>
        <w:tc>
          <w:tcPr>
            <w:tcW w:w="1251" w:type="dxa"/>
          </w:tcPr>
          <w:p w14:paraId="27D57E1A" w14:textId="77777777" w:rsidR="00097E98" w:rsidRPr="00442838" w:rsidRDefault="00097E98" w:rsidP="000F163C">
            <w:pPr>
              <w:spacing w:line="360" w:lineRule="auto"/>
            </w:pPr>
          </w:p>
        </w:tc>
        <w:tc>
          <w:tcPr>
            <w:tcW w:w="1652" w:type="dxa"/>
          </w:tcPr>
          <w:p w14:paraId="445376E6" w14:textId="77777777" w:rsidR="00097E98" w:rsidRPr="00442838" w:rsidRDefault="00097E98" w:rsidP="000F163C">
            <w:pPr>
              <w:spacing w:line="360" w:lineRule="auto"/>
            </w:pPr>
          </w:p>
        </w:tc>
        <w:tc>
          <w:tcPr>
            <w:tcW w:w="3719" w:type="dxa"/>
          </w:tcPr>
          <w:p w14:paraId="51052C05" w14:textId="77777777" w:rsidR="00097E98" w:rsidRPr="00442838" w:rsidRDefault="00097E98" w:rsidP="000F163C">
            <w:pPr>
              <w:spacing w:line="360" w:lineRule="auto"/>
            </w:pPr>
          </w:p>
        </w:tc>
        <w:tc>
          <w:tcPr>
            <w:tcW w:w="880" w:type="dxa"/>
          </w:tcPr>
          <w:p w14:paraId="4E76AD2F" w14:textId="77777777" w:rsidR="00097E98" w:rsidRPr="00442838" w:rsidRDefault="00097E98" w:rsidP="000F163C">
            <w:pPr>
              <w:spacing w:line="360" w:lineRule="auto"/>
            </w:pPr>
          </w:p>
        </w:tc>
        <w:tc>
          <w:tcPr>
            <w:tcW w:w="724" w:type="dxa"/>
          </w:tcPr>
          <w:p w14:paraId="39DEB718" w14:textId="77777777" w:rsidR="00097E98" w:rsidRPr="00442838" w:rsidRDefault="00097E98" w:rsidP="000F163C">
            <w:pPr>
              <w:spacing w:line="360" w:lineRule="auto"/>
            </w:pPr>
          </w:p>
        </w:tc>
        <w:tc>
          <w:tcPr>
            <w:tcW w:w="724" w:type="dxa"/>
          </w:tcPr>
          <w:p w14:paraId="3022F773" w14:textId="77777777" w:rsidR="00097E98" w:rsidRPr="00442838" w:rsidRDefault="00097E98" w:rsidP="000F163C">
            <w:pPr>
              <w:spacing w:line="360" w:lineRule="auto"/>
            </w:pPr>
          </w:p>
        </w:tc>
        <w:tc>
          <w:tcPr>
            <w:tcW w:w="1976" w:type="dxa"/>
          </w:tcPr>
          <w:p w14:paraId="487BC78D" w14:textId="77777777" w:rsidR="00097E98" w:rsidRPr="00442838" w:rsidRDefault="00097E98" w:rsidP="000F163C">
            <w:pPr>
              <w:spacing w:line="360" w:lineRule="auto"/>
            </w:pPr>
          </w:p>
        </w:tc>
      </w:tr>
      <w:tr w:rsidR="00097E98" w:rsidRPr="00442838" w14:paraId="3EDA3C2C" w14:textId="77777777" w:rsidTr="000F163C">
        <w:trPr>
          <w:trHeight w:val="896"/>
        </w:trPr>
        <w:tc>
          <w:tcPr>
            <w:tcW w:w="1251" w:type="dxa"/>
          </w:tcPr>
          <w:p w14:paraId="44A9F229" w14:textId="77777777" w:rsidR="00097E98" w:rsidRPr="00442838" w:rsidRDefault="00097E98" w:rsidP="000F163C">
            <w:pPr>
              <w:spacing w:line="360" w:lineRule="auto"/>
            </w:pPr>
          </w:p>
        </w:tc>
        <w:tc>
          <w:tcPr>
            <w:tcW w:w="1652" w:type="dxa"/>
          </w:tcPr>
          <w:p w14:paraId="46BBD627" w14:textId="77777777" w:rsidR="00097E98" w:rsidRPr="00442838" w:rsidRDefault="00097E98" w:rsidP="000F163C">
            <w:pPr>
              <w:spacing w:line="360" w:lineRule="auto"/>
            </w:pPr>
          </w:p>
        </w:tc>
        <w:tc>
          <w:tcPr>
            <w:tcW w:w="3719" w:type="dxa"/>
          </w:tcPr>
          <w:p w14:paraId="2F13660B" w14:textId="77777777" w:rsidR="00097E98" w:rsidRPr="00442838" w:rsidRDefault="00097E98" w:rsidP="000F163C">
            <w:pPr>
              <w:spacing w:line="360" w:lineRule="auto"/>
            </w:pPr>
          </w:p>
        </w:tc>
        <w:tc>
          <w:tcPr>
            <w:tcW w:w="880" w:type="dxa"/>
          </w:tcPr>
          <w:p w14:paraId="163E7F9A" w14:textId="77777777" w:rsidR="00097E98" w:rsidRPr="00442838" w:rsidRDefault="00097E98" w:rsidP="000F163C">
            <w:pPr>
              <w:spacing w:line="360" w:lineRule="auto"/>
            </w:pPr>
          </w:p>
        </w:tc>
        <w:tc>
          <w:tcPr>
            <w:tcW w:w="724" w:type="dxa"/>
          </w:tcPr>
          <w:p w14:paraId="76B1F4FC" w14:textId="77777777" w:rsidR="00097E98" w:rsidRPr="00442838" w:rsidRDefault="00097E98" w:rsidP="000F163C">
            <w:pPr>
              <w:spacing w:line="360" w:lineRule="auto"/>
            </w:pPr>
          </w:p>
        </w:tc>
        <w:tc>
          <w:tcPr>
            <w:tcW w:w="724" w:type="dxa"/>
          </w:tcPr>
          <w:p w14:paraId="241050AC" w14:textId="77777777" w:rsidR="00097E98" w:rsidRPr="00442838" w:rsidRDefault="00097E98" w:rsidP="000F163C">
            <w:pPr>
              <w:spacing w:line="360" w:lineRule="auto"/>
            </w:pPr>
          </w:p>
        </w:tc>
        <w:tc>
          <w:tcPr>
            <w:tcW w:w="1976" w:type="dxa"/>
          </w:tcPr>
          <w:p w14:paraId="20F3AA55" w14:textId="77777777" w:rsidR="00097E98" w:rsidRPr="00442838" w:rsidRDefault="00097E98" w:rsidP="000F163C">
            <w:pPr>
              <w:spacing w:line="360" w:lineRule="auto"/>
            </w:pPr>
          </w:p>
        </w:tc>
      </w:tr>
    </w:tbl>
    <w:p w14:paraId="55432DCA" w14:textId="77777777" w:rsidR="00097E98" w:rsidRPr="00442838" w:rsidRDefault="00097E98" w:rsidP="00097E98">
      <w:pPr>
        <w:rPr>
          <w:sz w:val="24"/>
        </w:rPr>
      </w:pPr>
    </w:p>
    <w:p w14:paraId="0D40750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F6F71C" w14:textId="77777777" w:rsidTr="000F163C">
        <w:tc>
          <w:tcPr>
            <w:tcW w:w="3596" w:type="dxa"/>
          </w:tcPr>
          <w:p w14:paraId="7CD559F0" w14:textId="77777777" w:rsidR="00097E98" w:rsidRPr="00442838" w:rsidRDefault="00097E98" w:rsidP="000F163C">
            <w:pPr>
              <w:rPr>
                <w:sz w:val="24"/>
              </w:rPr>
            </w:pPr>
          </w:p>
        </w:tc>
        <w:tc>
          <w:tcPr>
            <w:tcW w:w="3597" w:type="dxa"/>
          </w:tcPr>
          <w:p w14:paraId="1FE83D55" w14:textId="77777777" w:rsidR="00097E98" w:rsidRPr="00442838" w:rsidRDefault="00097E98" w:rsidP="000F163C">
            <w:pPr>
              <w:rPr>
                <w:sz w:val="24"/>
              </w:rPr>
            </w:pPr>
          </w:p>
        </w:tc>
        <w:tc>
          <w:tcPr>
            <w:tcW w:w="3597" w:type="dxa"/>
          </w:tcPr>
          <w:p w14:paraId="2B85A425" w14:textId="77777777" w:rsidR="00097E98" w:rsidRPr="00442838" w:rsidRDefault="00097E98" w:rsidP="000F163C">
            <w:pPr>
              <w:rPr>
                <w:sz w:val="24"/>
              </w:rPr>
            </w:pPr>
          </w:p>
        </w:tc>
      </w:tr>
      <w:tr w:rsidR="00097E98" w:rsidRPr="00442838" w14:paraId="550964C7" w14:textId="77777777" w:rsidTr="000F163C">
        <w:tc>
          <w:tcPr>
            <w:tcW w:w="3596" w:type="dxa"/>
          </w:tcPr>
          <w:p w14:paraId="5D72B494" w14:textId="77777777" w:rsidR="00097E98" w:rsidRPr="00442838" w:rsidRDefault="00097E98" w:rsidP="000F163C">
            <w:pPr>
              <w:rPr>
                <w:sz w:val="24"/>
              </w:rPr>
            </w:pPr>
          </w:p>
        </w:tc>
        <w:tc>
          <w:tcPr>
            <w:tcW w:w="3597" w:type="dxa"/>
          </w:tcPr>
          <w:p w14:paraId="14866F94" w14:textId="77777777" w:rsidR="00097E98" w:rsidRPr="00442838" w:rsidRDefault="00097E98" w:rsidP="000F163C">
            <w:pPr>
              <w:rPr>
                <w:sz w:val="24"/>
              </w:rPr>
            </w:pPr>
          </w:p>
        </w:tc>
        <w:tc>
          <w:tcPr>
            <w:tcW w:w="3597" w:type="dxa"/>
          </w:tcPr>
          <w:p w14:paraId="04734421" w14:textId="77777777" w:rsidR="00097E98" w:rsidRPr="00442838" w:rsidRDefault="00097E98" w:rsidP="000F163C">
            <w:pPr>
              <w:rPr>
                <w:sz w:val="24"/>
              </w:rPr>
            </w:pPr>
          </w:p>
        </w:tc>
      </w:tr>
    </w:tbl>
    <w:p w14:paraId="646C085F" w14:textId="77777777" w:rsidR="00097E98" w:rsidRPr="00442838" w:rsidRDefault="00097E98" w:rsidP="00097E98">
      <w:pPr>
        <w:rPr>
          <w:sz w:val="24"/>
        </w:rPr>
      </w:pPr>
    </w:p>
    <w:p w14:paraId="1F8A1BCD" w14:textId="77777777" w:rsidR="00097E98" w:rsidRPr="00442838" w:rsidRDefault="00097E98" w:rsidP="00097E98">
      <w:pPr>
        <w:rPr>
          <w:sz w:val="24"/>
        </w:rPr>
      </w:pPr>
      <w:r w:rsidRPr="00442838">
        <w:rPr>
          <w:sz w:val="24"/>
        </w:rPr>
        <w:t>Sprites:</w:t>
      </w:r>
    </w:p>
    <w:p w14:paraId="1059418C" w14:textId="77777777" w:rsidR="00097E98" w:rsidRPr="00442838" w:rsidRDefault="00097E98" w:rsidP="00097E98">
      <w:pPr>
        <w:rPr>
          <w:sz w:val="24"/>
        </w:rPr>
      </w:pPr>
      <w:r w:rsidRPr="00442838">
        <w:rPr>
          <w:sz w:val="24"/>
        </w:rPr>
        <w:br w:type="page"/>
      </w:r>
    </w:p>
    <w:p w14:paraId="4B344291" w14:textId="77777777" w:rsidR="00097E98" w:rsidRPr="00442838" w:rsidRDefault="00097E98" w:rsidP="00097E98">
      <w:pPr>
        <w:rPr>
          <w:sz w:val="24"/>
        </w:rPr>
      </w:pPr>
      <w:r w:rsidRPr="00442838">
        <w:rPr>
          <w:sz w:val="24"/>
        </w:rPr>
        <w:lastRenderedPageBreak/>
        <w:t>Family Page</w:t>
      </w:r>
    </w:p>
    <w:p w14:paraId="2EEAA30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A7DCC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576729" w14:textId="77777777" w:rsidTr="000F163C">
        <w:trPr>
          <w:trHeight w:val="896"/>
        </w:trPr>
        <w:tc>
          <w:tcPr>
            <w:tcW w:w="1251" w:type="dxa"/>
          </w:tcPr>
          <w:p w14:paraId="470F3C8E" w14:textId="77777777" w:rsidR="00097E98" w:rsidRPr="00442838" w:rsidRDefault="00097E98" w:rsidP="000F163C">
            <w:pPr>
              <w:spacing w:line="360" w:lineRule="auto"/>
            </w:pPr>
            <w:r w:rsidRPr="00442838">
              <w:t>Pokemon</w:t>
            </w:r>
          </w:p>
          <w:p w14:paraId="2E92FBD0" w14:textId="77777777" w:rsidR="00097E98" w:rsidRPr="00442838" w:rsidRDefault="00097E98" w:rsidP="000F163C">
            <w:pPr>
              <w:spacing w:line="360" w:lineRule="auto"/>
            </w:pPr>
            <w:r w:rsidRPr="00442838">
              <w:t>Name</w:t>
            </w:r>
          </w:p>
        </w:tc>
        <w:tc>
          <w:tcPr>
            <w:tcW w:w="1652" w:type="dxa"/>
          </w:tcPr>
          <w:p w14:paraId="57D32770" w14:textId="77777777" w:rsidR="00097E98" w:rsidRPr="00442838" w:rsidRDefault="00097E98" w:rsidP="000F163C">
            <w:pPr>
              <w:spacing w:line="360" w:lineRule="auto"/>
            </w:pPr>
            <w:r w:rsidRPr="00442838">
              <w:t>Pokemon Number</w:t>
            </w:r>
          </w:p>
        </w:tc>
        <w:tc>
          <w:tcPr>
            <w:tcW w:w="3719" w:type="dxa"/>
          </w:tcPr>
          <w:p w14:paraId="5A9CDB76" w14:textId="77777777" w:rsidR="00097E98" w:rsidRPr="00442838" w:rsidRDefault="00097E98" w:rsidP="000F163C">
            <w:pPr>
              <w:spacing w:line="360" w:lineRule="auto"/>
            </w:pPr>
            <w:r w:rsidRPr="00442838">
              <w:t>Base Stats</w:t>
            </w:r>
          </w:p>
          <w:p w14:paraId="4E9C2DA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8908688" w14:textId="77777777" w:rsidR="00097E98" w:rsidRPr="00442838" w:rsidRDefault="00097E98" w:rsidP="000F163C">
            <w:pPr>
              <w:spacing w:line="360" w:lineRule="auto"/>
            </w:pPr>
            <w:r w:rsidRPr="00442838">
              <w:t>Ability</w:t>
            </w:r>
          </w:p>
        </w:tc>
        <w:tc>
          <w:tcPr>
            <w:tcW w:w="724" w:type="dxa"/>
          </w:tcPr>
          <w:p w14:paraId="3B85FCF4" w14:textId="77777777" w:rsidR="00097E98" w:rsidRPr="00442838" w:rsidRDefault="00097E98" w:rsidP="000F163C">
            <w:pPr>
              <w:spacing w:line="360" w:lineRule="auto"/>
            </w:pPr>
            <w:r w:rsidRPr="00442838">
              <w:t>Type 1</w:t>
            </w:r>
          </w:p>
        </w:tc>
        <w:tc>
          <w:tcPr>
            <w:tcW w:w="724" w:type="dxa"/>
          </w:tcPr>
          <w:p w14:paraId="1E45E58C" w14:textId="77777777" w:rsidR="00097E98" w:rsidRPr="00442838" w:rsidRDefault="00097E98" w:rsidP="000F163C">
            <w:pPr>
              <w:spacing w:line="360" w:lineRule="auto"/>
            </w:pPr>
            <w:r w:rsidRPr="00442838">
              <w:t>Type 2</w:t>
            </w:r>
          </w:p>
        </w:tc>
        <w:tc>
          <w:tcPr>
            <w:tcW w:w="1976" w:type="dxa"/>
          </w:tcPr>
          <w:p w14:paraId="7A83FB94" w14:textId="77777777" w:rsidR="00097E98" w:rsidRPr="00442838" w:rsidRDefault="00097E98" w:rsidP="000F163C">
            <w:pPr>
              <w:spacing w:line="360" w:lineRule="auto"/>
            </w:pPr>
            <w:r w:rsidRPr="00442838">
              <w:t>Evolution</w:t>
            </w:r>
          </w:p>
        </w:tc>
      </w:tr>
      <w:tr w:rsidR="00097E98" w:rsidRPr="00442838" w14:paraId="260F3DD3" w14:textId="77777777" w:rsidTr="000F163C">
        <w:trPr>
          <w:trHeight w:val="454"/>
        </w:trPr>
        <w:tc>
          <w:tcPr>
            <w:tcW w:w="1251" w:type="dxa"/>
          </w:tcPr>
          <w:p w14:paraId="181D5641" w14:textId="77777777" w:rsidR="00097E98" w:rsidRPr="00442838" w:rsidRDefault="00097E98" w:rsidP="000F163C">
            <w:pPr>
              <w:spacing w:line="360" w:lineRule="auto"/>
            </w:pPr>
          </w:p>
        </w:tc>
        <w:tc>
          <w:tcPr>
            <w:tcW w:w="1652" w:type="dxa"/>
          </w:tcPr>
          <w:p w14:paraId="3882C498" w14:textId="77777777" w:rsidR="00097E98" w:rsidRPr="00442838" w:rsidRDefault="00097E98" w:rsidP="000F163C">
            <w:pPr>
              <w:spacing w:line="360" w:lineRule="auto"/>
            </w:pPr>
          </w:p>
        </w:tc>
        <w:tc>
          <w:tcPr>
            <w:tcW w:w="3719" w:type="dxa"/>
          </w:tcPr>
          <w:p w14:paraId="0BBCD1EA" w14:textId="77777777" w:rsidR="00097E98" w:rsidRPr="00442838" w:rsidRDefault="00097E98" w:rsidP="000F163C">
            <w:pPr>
              <w:spacing w:line="360" w:lineRule="auto"/>
            </w:pPr>
          </w:p>
        </w:tc>
        <w:tc>
          <w:tcPr>
            <w:tcW w:w="880" w:type="dxa"/>
          </w:tcPr>
          <w:p w14:paraId="65CDB78D" w14:textId="77777777" w:rsidR="00097E98" w:rsidRPr="00442838" w:rsidRDefault="00097E98" w:rsidP="000F163C">
            <w:pPr>
              <w:spacing w:line="360" w:lineRule="auto"/>
            </w:pPr>
          </w:p>
        </w:tc>
        <w:tc>
          <w:tcPr>
            <w:tcW w:w="724" w:type="dxa"/>
          </w:tcPr>
          <w:p w14:paraId="2007893F" w14:textId="77777777" w:rsidR="00097E98" w:rsidRPr="00442838" w:rsidRDefault="00097E98" w:rsidP="000F163C">
            <w:pPr>
              <w:spacing w:line="360" w:lineRule="auto"/>
            </w:pPr>
          </w:p>
        </w:tc>
        <w:tc>
          <w:tcPr>
            <w:tcW w:w="724" w:type="dxa"/>
          </w:tcPr>
          <w:p w14:paraId="5C28F460" w14:textId="77777777" w:rsidR="00097E98" w:rsidRPr="00442838" w:rsidRDefault="00097E98" w:rsidP="000F163C">
            <w:pPr>
              <w:spacing w:line="360" w:lineRule="auto"/>
            </w:pPr>
          </w:p>
        </w:tc>
        <w:tc>
          <w:tcPr>
            <w:tcW w:w="1976" w:type="dxa"/>
          </w:tcPr>
          <w:p w14:paraId="2A33F373" w14:textId="77777777" w:rsidR="00097E98" w:rsidRPr="00442838" w:rsidRDefault="00097E98" w:rsidP="000F163C">
            <w:pPr>
              <w:spacing w:line="360" w:lineRule="auto"/>
            </w:pPr>
          </w:p>
        </w:tc>
      </w:tr>
      <w:tr w:rsidR="00097E98" w:rsidRPr="00442838" w14:paraId="79E8CEC5" w14:textId="77777777" w:rsidTr="000F163C">
        <w:trPr>
          <w:trHeight w:val="441"/>
        </w:trPr>
        <w:tc>
          <w:tcPr>
            <w:tcW w:w="1251" w:type="dxa"/>
          </w:tcPr>
          <w:p w14:paraId="31C38039" w14:textId="77777777" w:rsidR="00097E98" w:rsidRPr="00442838" w:rsidRDefault="00097E98" w:rsidP="000F163C">
            <w:pPr>
              <w:spacing w:line="360" w:lineRule="auto"/>
            </w:pPr>
          </w:p>
        </w:tc>
        <w:tc>
          <w:tcPr>
            <w:tcW w:w="1652" w:type="dxa"/>
          </w:tcPr>
          <w:p w14:paraId="341AE9DE" w14:textId="77777777" w:rsidR="00097E98" w:rsidRPr="00442838" w:rsidRDefault="00097E98" w:rsidP="000F163C">
            <w:pPr>
              <w:spacing w:line="360" w:lineRule="auto"/>
            </w:pPr>
          </w:p>
        </w:tc>
        <w:tc>
          <w:tcPr>
            <w:tcW w:w="3719" w:type="dxa"/>
          </w:tcPr>
          <w:p w14:paraId="078AB75A" w14:textId="77777777" w:rsidR="00097E98" w:rsidRPr="00442838" w:rsidRDefault="00097E98" w:rsidP="000F163C">
            <w:pPr>
              <w:spacing w:line="360" w:lineRule="auto"/>
            </w:pPr>
          </w:p>
        </w:tc>
        <w:tc>
          <w:tcPr>
            <w:tcW w:w="880" w:type="dxa"/>
          </w:tcPr>
          <w:p w14:paraId="6FA8B908" w14:textId="77777777" w:rsidR="00097E98" w:rsidRPr="00442838" w:rsidRDefault="00097E98" w:rsidP="000F163C">
            <w:pPr>
              <w:spacing w:line="360" w:lineRule="auto"/>
            </w:pPr>
          </w:p>
        </w:tc>
        <w:tc>
          <w:tcPr>
            <w:tcW w:w="724" w:type="dxa"/>
          </w:tcPr>
          <w:p w14:paraId="36CF50BB" w14:textId="77777777" w:rsidR="00097E98" w:rsidRPr="00442838" w:rsidRDefault="00097E98" w:rsidP="000F163C">
            <w:pPr>
              <w:spacing w:line="360" w:lineRule="auto"/>
            </w:pPr>
          </w:p>
        </w:tc>
        <w:tc>
          <w:tcPr>
            <w:tcW w:w="724" w:type="dxa"/>
          </w:tcPr>
          <w:p w14:paraId="4A58F445" w14:textId="77777777" w:rsidR="00097E98" w:rsidRPr="00442838" w:rsidRDefault="00097E98" w:rsidP="000F163C">
            <w:pPr>
              <w:spacing w:line="360" w:lineRule="auto"/>
            </w:pPr>
          </w:p>
        </w:tc>
        <w:tc>
          <w:tcPr>
            <w:tcW w:w="1976" w:type="dxa"/>
          </w:tcPr>
          <w:p w14:paraId="519FC8D7" w14:textId="77777777" w:rsidR="00097E98" w:rsidRPr="00442838" w:rsidRDefault="00097E98" w:rsidP="000F163C">
            <w:pPr>
              <w:spacing w:line="360" w:lineRule="auto"/>
            </w:pPr>
          </w:p>
        </w:tc>
      </w:tr>
      <w:tr w:rsidR="00097E98" w:rsidRPr="00442838" w14:paraId="26B5B453" w14:textId="77777777" w:rsidTr="000F163C">
        <w:trPr>
          <w:trHeight w:val="441"/>
        </w:trPr>
        <w:tc>
          <w:tcPr>
            <w:tcW w:w="1251" w:type="dxa"/>
          </w:tcPr>
          <w:p w14:paraId="735166A1" w14:textId="77777777" w:rsidR="00097E98" w:rsidRPr="00442838" w:rsidRDefault="00097E98" w:rsidP="000F163C">
            <w:pPr>
              <w:spacing w:line="360" w:lineRule="auto"/>
            </w:pPr>
          </w:p>
        </w:tc>
        <w:tc>
          <w:tcPr>
            <w:tcW w:w="1652" w:type="dxa"/>
          </w:tcPr>
          <w:p w14:paraId="14DB337D" w14:textId="77777777" w:rsidR="00097E98" w:rsidRPr="00442838" w:rsidRDefault="00097E98" w:rsidP="000F163C">
            <w:pPr>
              <w:spacing w:line="360" w:lineRule="auto"/>
            </w:pPr>
          </w:p>
        </w:tc>
        <w:tc>
          <w:tcPr>
            <w:tcW w:w="3719" w:type="dxa"/>
          </w:tcPr>
          <w:p w14:paraId="385305C6" w14:textId="77777777" w:rsidR="00097E98" w:rsidRPr="00442838" w:rsidRDefault="00097E98" w:rsidP="000F163C">
            <w:pPr>
              <w:spacing w:line="360" w:lineRule="auto"/>
            </w:pPr>
          </w:p>
        </w:tc>
        <w:tc>
          <w:tcPr>
            <w:tcW w:w="880" w:type="dxa"/>
          </w:tcPr>
          <w:p w14:paraId="64113BB8" w14:textId="77777777" w:rsidR="00097E98" w:rsidRPr="00442838" w:rsidRDefault="00097E98" w:rsidP="000F163C">
            <w:pPr>
              <w:spacing w:line="360" w:lineRule="auto"/>
            </w:pPr>
          </w:p>
        </w:tc>
        <w:tc>
          <w:tcPr>
            <w:tcW w:w="724" w:type="dxa"/>
          </w:tcPr>
          <w:p w14:paraId="042CE3EE" w14:textId="77777777" w:rsidR="00097E98" w:rsidRPr="00442838" w:rsidRDefault="00097E98" w:rsidP="000F163C">
            <w:pPr>
              <w:spacing w:line="360" w:lineRule="auto"/>
            </w:pPr>
          </w:p>
        </w:tc>
        <w:tc>
          <w:tcPr>
            <w:tcW w:w="724" w:type="dxa"/>
          </w:tcPr>
          <w:p w14:paraId="4930CC05" w14:textId="77777777" w:rsidR="00097E98" w:rsidRPr="00442838" w:rsidRDefault="00097E98" w:rsidP="000F163C">
            <w:pPr>
              <w:spacing w:line="360" w:lineRule="auto"/>
            </w:pPr>
          </w:p>
        </w:tc>
        <w:tc>
          <w:tcPr>
            <w:tcW w:w="1976" w:type="dxa"/>
          </w:tcPr>
          <w:p w14:paraId="700FBC3F" w14:textId="77777777" w:rsidR="00097E98" w:rsidRPr="00442838" w:rsidRDefault="00097E98" w:rsidP="000F163C">
            <w:pPr>
              <w:spacing w:line="360" w:lineRule="auto"/>
            </w:pPr>
          </w:p>
        </w:tc>
      </w:tr>
      <w:tr w:rsidR="00097E98" w:rsidRPr="00442838" w14:paraId="17912B35" w14:textId="77777777" w:rsidTr="000F163C">
        <w:trPr>
          <w:trHeight w:val="896"/>
        </w:trPr>
        <w:tc>
          <w:tcPr>
            <w:tcW w:w="1251" w:type="dxa"/>
          </w:tcPr>
          <w:p w14:paraId="23D39C4F" w14:textId="77777777" w:rsidR="00097E98" w:rsidRPr="00442838" w:rsidRDefault="00097E98" w:rsidP="000F163C">
            <w:pPr>
              <w:spacing w:line="360" w:lineRule="auto"/>
            </w:pPr>
          </w:p>
        </w:tc>
        <w:tc>
          <w:tcPr>
            <w:tcW w:w="1652" w:type="dxa"/>
          </w:tcPr>
          <w:p w14:paraId="08205978" w14:textId="77777777" w:rsidR="00097E98" w:rsidRPr="00442838" w:rsidRDefault="00097E98" w:rsidP="000F163C">
            <w:pPr>
              <w:spacing w:line="360" w:lineRule="auto"/>
            </w:pPr>
          </w:p>
        </w:tc>
        <w:tc>
          <w:tcPr>
            <w:tcW w:w="3719" w:type="dxa"/>
          </w:tcPr>
          <w:p w14:paraId="5C15111B" w14:textId="77777777" w:rsidR="00097E98" w:rsidRPr="00442838" w:rsidRDefault="00097E98" w:rsidP="000F163C">
            <w:pPr>
              <w:spacing w:line="360" w:lineRule="auto"/>
            </w:pPr>
          </w:p>
        </w:tc>
        <w:tc>
          <w:tcPr>
            <w:tcW w:w="880" w:type="dxa"/>
          </w:tcPr>
          <w:p w14:paraId="2F3E21B6" w14:textId="77777777" w:rsidR="00097E98" w:rsidRPr="00442838" w:rsidRDefault="00097E98" w:rsidP="000F163C">
            <w:pPr>
              <w:spacing w:line="360" w:lineRule="auto"/>
            </w:pPr>
          </w:p>
        </w:tc>
        <w:tc>
          <w:tcPr>
            <w:tcW w:w="724" w:type="dxa"/>
          </w:tcPr>
          <w:p w14:paraId="7DA001FB" w14:textId="77777777" w:rsidR="00097E98" w:rsidRPr="00442838" w:rsidRDefault="00097E98" w:rsidP="000F163C">
            <w:pPr>
              <w:spacing w:line="360" w:lineRule="auto"/>
            </w:pPr>
          </w:p>
        </w:tc>
        <w:tc>
          <w:tcPr>
            <w:tcW w:w="724" w:type="dxa"/>
          </w:tcPr>
          <w:p w14:paraId="7E78E33B" w14:textId="77777777" w:rsidR="00097E98" w:rsidRPr="00442838" w:rsidRDefault="00097E98" w:rsidP="000F163C">
            <w:pPr>
              <w:spacing w:line="360" w:lineRule="auto"/>
            </w:pPr>
          </w:p>
        </w:tc>
        <w:tc>
          <w:tcPr>
            <w:tcW w:w="1976" w:type="dxa"/>
          </w:tcPr>
          <w:p w14:paraId="7EB241BF" w14:textId="77777777" w:rsidR="00097E98" w:rsidRPr="00442838" w:rsidRDefault="00097E98" w:rsidP="000F163C">
            <w:pPr>
              <w:spacing w:line="360" w:lineRule="auto"/>
            </w:pPr>
          </w:p>
        </w:tc>
      </w:tr>
    </w:tbl>
    <w:p w14:paraId="37335C9B" w14:textId="77777777" w:rsidR="00097E98" w:rsidRPr="00442838" w:rsidRDefault="00097E98" w:rsidP="00097E98">
      <w:pPr>
        <w:rPr>
          <w:sz w:val="24"/>
        </w:rPr>
      </w:pPr>
    </w:p>
    <w:p w14:paraId="487483A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647C211" w14:textId="77777777" w:rsidTr="000F163C">
        <w:tc>
          <w:tcPr>
            <w:tcW w:w="3596" w:type="dxa"/>
          </w:tcPr>
          <w:p w14:paraId="38EC1D66" w14:textId="77777777" w:rsidR="00097E98" w:rsidRPr="00442838" w:rsidRDefault="00097E98" w:rsidP="000F163C">
            <w:pPr>
              <w:rPr>
                <w:sz w:val="24"/>
              </w:rPr>
            </w:pPr>
          </w:p>
        </w:tc>
        <w:tc>
          <w:tcPr>
            <w:tcW w:w="3597" w:type="dxa"/>
          </w:tcPr>
          <w:p w14:paraId="5530A992" w14:textId="77777777" w:rsidR="00097E98" w:rsidRPr="00442838" w:rsidRDefault="00097E98" w:rsidP="000F163C">
            <w:pPr>
              <w:rPr>
                <w:sz w:val="24"/>
              </w:rPr>
            </w:pPr>
          </w:p>
        </w:tc>
        <w:tc>
          <w:tcPr>
            <w:tcW w:w="3597" w:type="dxa"/>
          </w:tcPr>
          <w:p w14:paraId="46E625DF" w14:textId="77777777" w:rsidR="00097E98" w:rsidRPr="00442838" w:rsidRDefault="00097E98" w:rsidP="000F163C">
            <w:pPr>
              <w:rPr>
                <w:sz w:val="24"/>
              </w:rPr>
            </w:pPr>
          </w:p>
        </w:tc>
      </w:tr>
      <w:tr w:rsidR="00097E98" w:rsidRPr="00442838" w14:paraId="6BB39CD1" w14:textId="77777777" w:rsidTr="000F163C">
        <w:tc>
          <w:tcPr>
            <w:tcW w:w="3596" w:type="dxa"/>
          </w:tcPr>
          <w:p w14:paraId="09ECC8CA" w14:textId="77777777" w:rsidR="00097E98" w:rsidRPr="00442838" w:rsidRDefault="00097E98" w:rsidP="000F163C">
            <w:pPr>
              <w:rPr>
                <w:sz w:val="24"/>
              </w:rPr>
            </w:pPr>
          </w:p>
        </w:tc>
        <w:tc>
          <w:tcPr>
            <w:tcW w:w="3597" w:type="dxa"/>
          </w:tcPr>
          <w:p w14:paraId="5BDFB337" w14:textId="77777777" w:rsidR="00097E98" w:rsidRPr="00442838" w:rsidRDefault="00097E98" w:rsidP="000F163C">
            <w:pPr>
              <w:rPr>
                <w:sz w:val="24"/>
              </w:rPr>
            </w:pPr>
          </w:p>
        </w:tc>
        <w:tc>
          <w:tcPr>
            <w:tcW w:w="3597" w:type="dxa"/>
          </w:tcPr>
          <w:p w14:paraId="2FEB29E9" w14:textId="77777777" w:rsidR="00097E98" w:rsidRPr="00442838" w:rsidRDefault="00097E98" w:rsidP="000F163C">
            <w:pPr>
              <w:rPr>
                <w:sz w:val="24"/>
              </w:rPr>
            </w:pPr>
          </w:p>
        </w:tc>
      </w:tr>
    </w:tbl>
    <w:p w14:paraId="64940193" w14:textId="77777777" w:rsidR="00097E98" w:rsidRPr="00442838" w:rsidRDefault="00097E98" w:rsidP="00097E98">
      <w:pPr>
        <w:rPr>
          <w:sz w:val="24"/>
        </w:rPr>
      </w:pPr>
    </w:p>
    <w:p w14:paraId="1D0D43CA" w14:textId="77777777" w:rsidR="00097E98" w:rsidRPr="00442838" w:rsidRDefault="00097E98" w:rsidP="00097E98">
      <w:pPr>
        <w:rPr>
          <w:sz w:val="24"/>
        </w:rPr>
      </w:pPr>
      <w:r w:rsidRPr="00442838">
        <w:rPr>
          <w:sz w:val="24"/>
        </w:rPr>
        <w:t>Sprites:</w:t>
      </w:r>
    </w:p>
    <w:p w14:paraId="20EE58A1" w14:textId="77777777" w:rsidR="00097E98" w:rsidRPr="00442838" w:rsidRDefault="00097E98" w:rsidP="00097E98">
      <w:pPr>
        <w:rPr>
          <w:sz w:val="24"/>
        </w:rPr>
      </w:pPr>
      <w:r w:rsidRPr="00442838">
        <w:rPr>
          <w:sz w:val="24"/>
        </w:rPr>
        <w:br w:type="page"/>
      </w:r>
    </w:p>
    <w:p w14:paraId="72CACD76" w14:textId="77777777" w:rsidR="00097E98" w:rsidRPr="00442838" w:rsidRDefault="00097E98" w:rsidP="00097E98">
      <w:pPr>
        <w:rPr>
          <w:sz w:val="24"/>
        </w:rPr>
      </w:pPr>
      <w:r w:rsidRPr="00442838">
        <w:rPr>
          <w:sz w:val="24"/>
        </w:rPr>
        <w:lastRenderedPageBreak/>
        <w:t>Family Page</w:t>
      </w:r>
    </w:p>
    <w:p w14:paraId="693911D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D6D52C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375BD0" w14:textId="77777777" w:rsidTr="000F163C">
        <w:trPr>
          <w:trHeight w:val="896"/>
        </w:trPr>
        <w:tc>
          <w:tcPr>
            <w:tcW w:w="1251" w:type="dxa"/>
          </w:tcPr>
          <w:p w14:paraId="760D3338" w14:textId="77777777" w:rsidR="00097E98" w:rsidRPr="00442838" w:rsidRDefault="00097E98" w:rsidP="000F163C">
            <w:pPr>
              <w:spacing w:line="360" w:lineRule="auto"/>
            </w:pPr>
            <w:r w:rsidRPr="00442838">
              <w:t>Pokemon</w:t>
            </w:r>
          </w:p>
          <w:p w14:paraId="7372DB82" w14:textId="77777777" w:rsidR="00097E98" w:rsidRPr="00442838" w:rsidRDefault="00097E98" w:rsidP="000F163C">
            <w:pPr>
              <w:spacing w:line="360" w:lineRule="auto"/>
            </w:pPr>
            <w:r w:rsidRPr="00442838">
              <w:t>Name</w:t>
            </w:r>
          </w:p>
        </w:tc>
        <w:tc>
          <w:tcPr>
            <w:tcW w:w="1652" w:type="dxa"/>
          </w:tcPr>
          <w:p w14:paraId="185C0749" w14:textId="77777777" w:rsidR="00097E98" w:rsidRPr="00442838" w:rsidRDefault="00097E98" w:rsidP="000F163C">
            <w:pPr>
              <w:spacing w:line="360" w:lineRule="auto"/>
            </w:pPr>
            <w:r w:rsidRPr="00442838">
              <w:t>Pokemon Number</w:t>
            </w:r>
          </w:p>
        </w:tc>
        <w:tc>
          <w:tcPr>
            <w:tcW w:w="3719" w:type="dxa"/>
          </w:tcPr>
          <w:p w14:paraId="1D903524" w14:textId="77777777" w:rsidR="00097E98" w:rsidRPr="00442838" w:rsidRDefault="00097E98" w:rsidP="000F163C">
            <w:pPr>
              <w:spacing w:line="360" w:lineRule="auto"/>
            </w:pPr>
            <w:r w:rsidRPr="00442838">
              <w:t>Base Stats</w:t>
            </w:r>
          </w:p>
          <w:p w14:paraId="405373B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C8AA11F" w14:textId="77777777" w:rsidR="00097E98" w:rsidRPr="00442838" w:rsidRDefault="00097E98" w:rsidP="000F163C">
            <w:pPr>
              <w:spacing w:line="360" w:lineRule="auto"/>
            </w:pPr>
            <w:r w:rsidRPr="00442838">
              <w:t>Ability</w:t>
            </w:r>
          </w:p>
        </w:tc>
        <w:tc>
          <w:tcPr>
            <w:tcW w:w="724" w:type="dxa"/>
          </w:tcPr>
          <w:p w14:paraId="4D540F35" w14:textId="77777777" w:rsidR="00097E98" w:rsidRPr="00442838" w:rsidRDefault="00097E98" w:rsidP="000F163C">
            <w:pPr>
              <w:spacing w:line="360" w:lineRule="auto"/>
            </w:pPr>
            <w:r w:rsidRPr="00442838">
              <w:t>Type 1</w:t>
            </w:r>
          </w:p>
        </w:tc>
        <w:tc>
          <w:tcPr>
            <w:tcW w:w="724" w:type="dxa"/>
          </w:tcPr>
          <w:p w14:paraId="2CD84224" w14:textId="77777777" w:rsidR="00097E98" w:rsidRPr="00442838" w:rsidRDefault="00097E98" w:rsidP="000F163C">
            <w:pPr>
              <w:spacing w:line="360" w:lineRule="auto"/>
            </w:pPr>
            <w:r w:rsidRPr="00442838">
              <w:t>Type 2</w:t>
            </w:r>
          </w:p>
        </w:tc>
        <w:tc>
          <w:tcPr>
            <w:tcW w:w="1976" w:type="dxa"/>
          </w:tcPr>
          <w:p w14:paraId="7F6E2967" w14:textId="77777777" w:rsidR="00097E98" w:rsidRPr="00442838" w:rsidRDefault="00097E98" w:rsidP="000F163C">
            <w:pPr>
              <w:spacing w:line="360" w:lineRule="auto"/>
            </w:pPr>
            <w:r w:rsidRPr="00442838">
              <w:t>Evolution</w:t>
            </w:r>
          </w:p>
        </w:tc>
      </w:tr>
      <w:tr w:rsidR="00097E98" w:rsidRPr="00442838" w14:paraId="1A6A14EF" w14:textId="77777777" w:rsidTr="000F163C">
        <w:trPr>
          <w:trHeight w:val="454"/>
        </w:trPr>
        <w:tc>
          <w:tcPr>
            <w:tcW w:w="1251" w:type="dxa"/>
          </w:tcPr>
          <w:p w14:paraId="26CA1D18" w14:textId="77777777" w:rsidR="00097E98" w:rsidRPr="00442838" w:rsidRDefault="00097E98" w:rsidP="000F163C">
            <w:pPr>
              <w:spacing w:line="360" w:lineRule="auto"/>
            </w:pPr>
          </w:p>
        </w:tc>
        <w:tc>
          <w:tcPr>
            <w:tcW w:w="1652" w:type="dxa"/>
          </w:tcPr>
          <w:p w14:paraId="32CAF617" w14:textId="77777777" w:rsidR="00097E98" w:rsidRPr="00442838" w:rsidRDefault="00097E98" w:rsidP="000F163C">
            <w:pPr>
              <w:spacing w:line="360" w:lineRule="auto"/>
            </w:pPr>
          </w:p>
        </w:tc>
        <w:tc>
          <w:tcPr>
            <w:tcW w:w="3719" w:type="dxa"/>
          </w:tcPr>
          <w:p w14:paraId="2F4F9810" w14:textId="77777777" w:rsidR="00097E98" w:rsidRPr="00442838" w:rsidRDefault="00097E98" w:rsidP="000F163C">
            <w:pPr>
              <w:spacing w:line="360" w:lineRule="auto"/>
            </w:pPr>
          </w:p>
        </w:tc>
        <w:tc>
          <w:tcPr>
            <w:tcW w:w="880" w:type="dxa"/>
          </w:tcPr>
          <w:p w14:paraId="1B897123" w14:textId="77777777" w:rsidR="00097E98" w:rsidRPr="00442838" w:rsidRDefault="00097E98" w:rsidP="000F163C">
            <w:pPr>
              <w:spacing w:line="360" w:lineRule="auto"/>
            </w:pPr>
          </w:p>
        </w:tc>
        <w:tc>
          <w:tcPr>
            <w:tcW w:w="724" w:type="dxa"/>
          </w:tcPr>
          <w:p w14:paraId="02C5FE98" w14:textId="77777777" w:rsidR="00097E98" w:rsidRPr="00442838" w:rsidRDefault="00097E98" w:rsidP="000F163C">
            <w:pPr>
              <w:spacing w:line="360" w:lineRule="auto"/>
            </w:pPr>
          </w:p>
        </w:tc>
        <w:tc>
          <w:tcPr>
            <w:tcW w:w="724" w:type="dxa"/>
          </w:tcPr>
          <w:p w14:paraId="00C4CD83" w14:textId="77777777" w:rsidR="00097E98" w:rsidRPr="00442838" w:rsidRDefault="00097E98" w:rsidP="000F163C">
            <w:pPr>
              <w:spacing w:line="360" w:lineRule="auto"/>
            </w:pPr>
          </w:p>
        </w:tc>
        <w:tc>
          <w:tcPr>
            <w:tcW w:w="1976" w:type="dxa"/>
          </w:tcPr>
          <w:p w14:paraId="190CC83A" w14:textId="77777777" w:rsidR="00097E98" w:rsidRPr="00442838" w:rsidRDefault="00097E98" w:rsidP="000F163C">
            <w:pPr>
              <w:spacing w:line="360" w:lineRule="auto"/>
            </w:pPr>
          </w:p>
        </w:tc>
      </w:tr>
      <w:tr w:rsidR="00097E98" w:rsidRPr="00442838" w14:paraId="7A01DF4D" w14:textId="77777777" w:rsidTr="000F163C">
        <w:trPr>
          <w:trHeight w:val="441"/>
        </w:trPr>
        <w:tc>
          <w:tcPr>
            <w:tcW w:w="1251" w:type="dxa"/>
          </w:tcPr>
          <w:p w14:paraId="72B1E08E" w14:textId="77777777" w:rsidR="00097E98" w:rsidRPr="00442838" w:rsidRDefault="00097E98" w:rsidP="000F163C">
            <w:pPr>
              <w:spacing w:line="360" w:lineRule="auto"/>
            </w:pPr>
          </w:p>
        </w:tc>
        <w:tc>
          <w:tcPr>
            <w:tcW w:w="1652" w:type="dxa"/>
          </w:tcPr>
          <w:p w14:paraId="2D00A1C7" w14:textId="77777777" w:rsidR="00097E98" w:rsidRPr="00442838" w:rsidRDefault="00097E98" w:rsidP="000F163C">
            <w:pPr>
              <w:spacing w:line="360" w:lineRule="auto"/>
            </w:pPr>
          </w:p>
        </w:tc>
        <w:tc>
          <w:tcPr>
            <w:tcW w:w="3719" w:type="dxa"/>
          </w:tcPr>
          <w:p w14:paraId="0C4B1475" w14:textId="77777777" w:rsidR="00097E98" w:rsidRPr="00442838" w:rsidRDefault="00097E98" w:rsidP="000F163C">
            <w:pPr>
              <w:spacing w:line="360" w:lineRule="auto"/>
            </w:pPr>
          </w:p>
        </w:tc>
        <w:tc>
          <w:tcPr>
            <w:tcW w:w="880" w:type="dxa"/>
          </w:tcPr>
          <w:p w14:paraId="375C72B8" w14:textId="77777777" w:rsidR="00097E98" w:rsidRPr="00442838" w:rsidRDefault="00097E98" w:rsidP="000F163C">
            <w:pPr>
              <w:spacing w:line="360" w:lineRule="auto"/>
            </w:pPr>
          </w:p>
        </w:tc>
        <w:tc>
          <w:tcPr>
            <w:tcW w:w="724" w:type="dxa"/>
          </w:tcPr>
          <w:p w14:paraId="70A9C8BE" w14:textId="77777777" w:rsidR="00097E98" w:rsidRPr="00442838" w:rsidRDefault="00097E98" w:rsidP="000F163C">
            <w:pPr>
              <w:spacing w:line="360" w:lineRule="auto"/>
            </w:pPr>
          </w:p>
        </w:tc>
        <w:tc>
          <w:tcPr>
            <w:tcW w:w="724" w:type="dxa"/>
          </w:tcPr>
          <w:p w14:paraId="3C87214D" w14:textId="77777777" w:rsidR="00097E98" w:rsidRPr="00442838" w:rsidRDefault="00097E98" w:rsidP="000F163C">
            <w:pPr>
              <w:spacing w:line="360" w:lineRule="auto"/>
            </w:pPr>
          </w:p>
        </w:tc>
        <w:tc>
          <w:tcPr>
            <w:tcW w:w="1976" w:type="dxa"/>
          </w:tcPr>
          <w:p w14:paraId="27155F9D" w14:textId="77777777" w:rsidR="00097E98" w:rsidRPr="00442838" w:rsidRDefault="00097E98" w:rsidP="000F163C">
            <w:pPr>
              <w:spacing w:line="360" w:lineRule="auto"/>
            </w:pPr>
          </w:p>
        </w:tc>
      </w:tr>
      <w:tr w:rsidR="00097E98" w:rsidRPr="00442838" w14:paraId="475212C9" w14:textId="77777777" w:rsidTr="000F163C">
        <w:trPr>
          <w:trHeight w:val="441"/>
        </w:trPr>
        <w:tc>
          <w:tcPr>
            <w:tcW w:w="1251" w:type="dxa"/>
          </w:tcPr>
          <w:p w14:paraId="34E081F0" w14:textId="77777777" w:rsidR="00097E98" w:rsidRPr="00442838" w:rsidRDefault="00097E98" w:rsidP="000F163C">
            <w:pPr>
              <w:spacing w:line="360" w:lineRule="auto"/>
            </w:pPr>
          </w:p>
        </w:tc>
        <w:tc>
          <w:tcPr>
            <w:tcW w:w="1652" w:type="dxa"/>
          </w:tcPr>
          <w:p w14:paraId="23E59C7F" w14:textId="77777777" w:rsidR="00097E98" w:rsidRPr="00442838" w:rsidRDefault="00097E98" w:rsidP="000F163C">
            <w:pPr>
              <w:spacing w:line="360" w:lineRule="auto"/>
            </w:pPr>
          </w:p>
        </w:tc>
        <w:tc>
          <w:tcPr>
            <w:tcW w:w="3719" w:type="dxa"/>
          </w:tcPr>
          <w:p w14:paraId="3AB1727A" w14:textId="77777777" w:rsidR="00097E98" w:rsidRPr="00442838" w:rsidRDefault="00097E98" w:rsidP="000F163C">
            <w:pPr>
              <w:spacing w:line="360" w:lineRule="auto"/>
            </w:pPr>
          </w:p>
        </w:tc>
        <w:tc>
          <w:tcPr>
            <w:tcW w:w="880" w:type="dxa"/>
          </w:tcPr>
          <w:p w14:paraId="448190F4" w14:textId="77777777" w:rsidR="00097E98" w:rsidRPr="00442838" w:rsidRDefault="00097E98" w:rsidP="000F163C">
            <w:pPr>
              <w:spacing w:line="360" w:lineRule="auto"/>
            </w:pPr>
          </w:p>
        </w:tc>
        <w:tc>
          <w:tcPr>
            <w:tcW w:w="724" w:type="dxa"/>
          </w:tcPr>
          <w:p w14:paraId="39A2CA4A" w14:textId="77777777" w:rsidR="00097E98" w:rsidRPr="00442838" w:rsidRDefault="00097E98" w:rsidP="000F163C">
            <w:pPr>
              <w:spacing w:line="360" w:lineRule="auto"/>
            </w:pPr>
          </w:p>
        </w:tc>
        <w:tc>
          <w:tcPr>
            <w:tcW w:w="724" w:type="dxa"/>
          </w:tcPr>
          <w:p w14:paraId="35375712" w14:textId="77777777" w:rsidR="00097E98" w:rsidRPr="00442838" w:rsidRDefault="00097E98" w:rsidP="000F163C">
            <w:pPr>
              <w:spacing w:line="360" w:lineRule="auto"/>
            </w:pPr>
          </w:p>
        </w:tc>
        <w:tc>
          <w:tcPr>
            <w:tcW w:w="1976" w:type="dxa"/>
          </w:tcPr>
          <w:p w14:paraId="27140D61" w14:textId="77777777" w:rsidR="00097E98" w:rsidRPr="00442838" w:rsidRDefault="00097E98" w:rsidP="000F163C">
            <w:pPr>
              <w:spacing w:line="360" w:lineRule="auto"/>
            </w:pPr>
          </w:p>
        </w:tc>
      </w:tr>
      <w:tr w:rsidR="00097E98" w:rsidRPr="00442838" w14:paraId="7253FE12" w14:textId="77777777" w:rsidTr="000F163C">
        <w:trPr>
          <w:trHeight w:val="896"/>
        </w:trPr>
        <w:tc>
          <w:tcPr>
            <w:tcW w:w="1251" w:type="dxa"/>
          </w:tcPr>
          <w:p w14:paraId="32A78CFA" w14:textId="77777777" w:rsidR="00097E98" w:rsidRPr="00442838" w:rsidRDefault="00097E98" w:rsidP="000F163C">
            <w:pPr>
              <w:spacing w:line="360" w:lineRule="auto"/>
            </w:pPr>
          </w:p>
        </w:tc>
        <w:tc>
          <w:tcPr>
            <w:tcW w:w="1652" w:type="dxa"/>
          </w:tcPr>
          <w:p w14:paraId="60D81222" w14:textId="77777777" w:rsidR="00097E98" w:rsidRPr="00442838" w:rsidRDefault="00097E98" w:rsidP="000F163C">
            <w:pPr>
              <w:spacing w:line="360" w:lineRule="auto"/>
            </w:pPr>
          </w:p>
        </w:tc>
        <w:tc>
          <w:tcPr>
            <w:tcW w:w="3719" w:type="dxa"/>
          </w:tcPr>
          <w:p w14:paraId="5C3C8ED9" w14:textId="77777777" w:rsidR="00097E98" w:rsidRPr="00442838" w:rsidRDefault="00097E98" w:rsidP="000F163C">
            <w:pPr>
              <w:spacing w:line="360" w:lineRule="auto"/>
            </w:pPr>
          </w:p>
        </w:tc>
        <w:tc>
          <w:tcPr>
            <w:tcW w:w="880" w:type="dxa"/>
          </w:tcPr>
          <w:p w14:paraId="1A40F546" w14:textId="77777777" w:rsidR="00097E98" w:rsidRPr="00442838" w:rsidRDefault="00097E98" w:rsidP="000F163C">
            <w:pPr>
              <w:spacing w:line="360" w:lineRule="auto"/>
            </w:pPr>
          </w:p>
        </w:tc>
        <w:tc>
          <w:tcPr>
            <w:tcW w:w="724" w:type="dxa"/>
          </w:tcPr>
          <w:p w14:paraId="490E3B1F" w14:textId="77777777" w:rsidR="00097E98" w:rsidRPr="00442838" w:rsidRDefault="00097E98" w:rsidP="000F163C">
            <w:pPr>
              <w:spacing w:line="360" w:lineRule="auto"/>
            </w:pPr>
          </w:p>
        </w:tc>
        <w:tc>
          <w:tcPr>
            <w:tcW w:w="724" w:type="dxa"/>
          </w:tcPr>
          <w:p w14:paraId="41FEF30C" w14:textId="77777777" w:rsidR="00097E98" w:rsidRPr="00442838" w:rsidRDefault="00097E98" w:rsidP="000F163C">
            <w:pPr>
              <w:spacing w:line="360" w:lineRule="auto"/>
            </w:pPr>
          </w:p>
        </w:tc>
        <w:tc>
          <w:tcPr>
            <w:tcW w:w="1976" w:type="dxa"/>
          </w:tcPr>
          <w:p w14:paraId="6CBEE494" w14:textId="77777777" w:rsidR="00097E98" w:rsidRPr="00442838" w:rsidRDefault="00097E98" w:rsidP="000F163C">
            <w:pPr>
              <w:spacing w:line="360" w:lineRule="auto"/>
            </w:pPr>
          </w:p>
        </w:tc>
      </w:tr>
    </w:tbl>
    <w:p w14:paraId="1B46DF91" w14:textId="77777777" w:rsidR="00097E98" w:rsidRPr="00442838" w:rsidRDefault="00097E98" w:rsidP="00097E98">
      <w:pPr>
        <w:rPr>
          <w:sz w:val="24"/>
        </w:rPr>
      </w:pPr>
    </w:p>
    <w:p w14:paraId="08FB8E3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C48CBB6" w14:textId="77777777" w:rsidTr="000F163C">
        <w:tc>
          <w:tcPr>
            <w:tcW w:w="3596" w:type="dxa"/>
          </w:tcPr>
          <w:p w14:paraId="358C04AA" w14:textId="77777777" w:rsidR="00097E98" w:rsidRPr="00442838" w:rsidRDefault="00097E98" w:rsidP="000F163C">
            <w:pPr>
              <w:rPr>
                <w:sz w:val="24"/>
              </w:rPr>
            </w:pPr>
          </w:p>
        </w:tc>
        <w:tc>
          <w:tcPr>
            <w:tcW w:w="3597" w:type="dxa"/>
          </w:tcPr>
          <w:p w14:paraId="579BAD12" w14:textId="77777777" w:rsidR="00097E98" w:rsidRPr="00442838" w:rsidRDefault="00097E98" w:rsidP="000F163C">
            <w:pPr>
              <w:rPr>
                <w:sz w:val="24"/>
              </w:rPr>
            </w:pPr>
          </w:p>
        </w:tc>
        <w:tc>
          <w:tcPr>
            <w:tcW w:w="3597" w:type="dxa"/>
          </w:tcPr>
          <w:p w14:paraId="0A4B780A" w14:textId="77777777" w:rsidR="00097E98" w:rsidRPr="00442838" w:rsidRDefault="00097E98" w:rsidP="000F163C">
            <w:pPr>
              <w:rPr>
                <w:sz w:val="24"/>
              </w:rPr>
            </w:pPr>
          </w:p>
        </w:tc>
      </w:tr>
      <w:tr w:rsidR="00097E98" w:rsidRPr="00442838" w14:paraId="38011F83" w14:textId="77777777" w:rsidTr="000F163C">
        <w:tc>
          <w:tcPr>
            <w:tcW w:w="3596" w:type="dxa"/>
          </w:tcPr>
          <w:p w14:paraId="5FBBC1CF" w14:textId="77777777" w:rsidR="00097E98" w:rsidRPr="00442838" w:rsidRDefault="00097E98" w:rsidP="000F163C">
            <w:pPr>
              <w:rPr>
                <w:sz w:val="24"/>
              </w:rPr>
            </w:pPr>
          </w:p>
        </w:tc>
        <w:tc>
          <w:tcPr>
            <w:tcW w:w="3597" w:type="dxa"/>
          </w:tcPr>
          <w:p w14:paraId="410700FC" w14:textId="77777777" w:rsidR="00097E98" w:rsidRPr="00442838" w:rsidRDefault="00097E98" w:rsidP="000F163C">
            <w:pPr>
              <w:rPr>
                <w:sz w:val="24"/>
              </w:rPr>
            </w:pPr>
          </w:p>
        </w:tc>
        <w:tc>
          <w:tcPr>
            <w:tcW w:w="3597" w:type="dxa"/>
          </w:tcPr>
          <w:p w14:paraId="44BD94C5" w14:textId="77777777" w:rsidR="00097E98" w:rsidRPr="00442838" w:rsidRDefault="00097E98" w:rsidP="000F163C">
            <w:pPr>
              <w:rPr>
                <w:sz w:val="24"/>
              </w:rPr>
            </w:pPr>
          </w:p>
        </w:tc>
      </w:tr>
    </w:tbl>
    <w:p w14:paraId="1E22A52E" w14:textId="77777777" w:rsidR="00097E98" w:rsidRPr="00442838" w:rsidRDefault="00097E98" w:rsidP="00097E98">
      <w:pPr>
        <w:rPr>
          <w:sz w:val="24"/>
        </w:rPr>
      </w:pPr>
    </w:p>
    <w:p w14:paraId="32279F37" w14:textId="77777777" w:rsidR="00097E98" w:rsidRPr="00442838" w:rsidRDefault="00097E98" w:rsidP="00097E98">
      <w:pPr>
        <w:rPr>
          <w:sz w:val="24"/>
        </w:rPr>
      </w:pPr>
      <w:r w:rsidRPr="00442838">
        <w:rPr>
          <w:sz w:val="24"/>
        </w:rPr>
        <w:t>Sprites:</w:t>
      </w:r>
    </w:p>
    <w:p w14:paraId="3513E217" w14:textId="77777777" w:rsidR="00097E98" w:rsidRPr="00442838" w:rsidRDefault="00097E98" w:rsidP="00097E98">
      <w:pPr>
        <w:rPr>
          <w:sz w:val="24"/>
        </w:rPr>
      </w:pPr>
      <w:r w:rsidRPr="00442838">
        <w:rPr>
          <w:sz w:val="24"/>
        </w:rPr>
        <w:br w:type="page"/>
      </w:r>
    </w:p>
    <w:p w14:paraId="56D54F6A" w14:textId="77777777" w:rsidR="00097E98" w:rsidRPr="00442838" w:rsidRDefault="00097E98" w:rsidP="00097E98">
      <w:pPr>
        <w:rPr>
          <w:sz w:val="24"/>
        </w:rPr>
      </w:pPr>
      <w:r w:rsidRPr="00442838">
        <w:rPr>
          <w:sz w:val="24"/>
        </w:rPr>
        <w:lastRenderedPageBreak/>
        <w:t>Family Page</w:t>
      </w:r>
    </w:p>
    <w:p w14:paraId="5054852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584F55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ABB258B" w14:textId="77777777" w:rsidTr="000F163C">
        <w:trPr>
          <w:trHeight w:val="896"/>
        </w:trPr>
        <w:tc>
          <w:tcPr>
            <w:tcW w:w="1251" w:type="dxa"/>
          </w:tcPr>
          <w:p w14:paraId="68C60CEF" w14:textId="77777777" w:rsidR="00097E98" w:rsidRPr="00442838" w:rsidRDefault="00097E98" w:rsidP="000F163C">
            <w:pPr>
              <w:spacing w:line="360" w:lineRule="auto"/>
            </w:pPr>
            <w:r w:rsidRPr="00442838">
              <w:t>Pokemon</w:t>
            </w:r>
          </w:p>
          <w:p w14:paraId="10EB1B59" w14:textId="77777777" w:rsidR="00097E98" w:rsidRPr="00442838" w:rsidRDefault="00097E98" w:rsidP="000F163C">
            <w:pPr>
              <w:spacing w:line="360" w:lineRule="auto"/>
            </w:pPr>
            <w:r w:rsidRPr="00442838">
              <w:t>Name</w:t>
            </w:r>
          </w:p>
        </w:tc>
        <w:tc>
          <w:tcPr>
            <w:tcW w:w="1652" w:type="dxa"/>
          </w:tcPr>
          <w:p w14:paraId="2684D5BD" w14:textId="77777777" w:rsidR="00097E98" w:rsidRPr="00442838" w:rsidRDefault="00097E98" w:rsidP="000F163C">
            <w:pPr>
              <w:spacing w:line="360" w:lineRule="auto"/>
            </w:pPr>
            <w:r w:rsidRPr="00442838">
              <w:t>Pokemon Number</w:t>
            </w:r>
          </w:p>
        </w:tc>
        <w:tc>
          <w:tcPr>
            <w:tcW w:w="3719" w:type="dxa"/>
          </w:tcPr>
          <w:p w14:paraId="5108742C" w14:textId="77777777" w:rsidR="00097E98" w:rsidRPr="00442838" w:rsidRDefault="00097E98" w:rsidP="000F163C">
            <w:pPr>
              <w:spacing w:line="360" w:lineRule="auto"/>
            </w:pPr>
            <w:r w:rsidRPr="00442838">
              <w:t>Base Stats</w:t>
            </w:r>
          </w:p>
          <w:p w14:paraId="4C5DA4E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F8B5754" w14:textId="77777777" w:rsidR="00097E98" w:rsidRPr="00442838" w:rsidRDefault="00097E98" w:rsidP="000F163C">
            <w:pPr>
              <w:spacing w:line="360" w:lineRule="auto"/>
            </w:pPr>
            <w:r w:rsidRPr="00442838">
              <w:t>Ability</w:t>
            </w:r>
          </w:p>
        </w:tc>
        <w:tc>
          <w:tcPr>
            <w:tcW w:w="724" w:type="dxa"/>
          </w:tcPr>
          <w:p w14:paraId="5FA21A90" w14:textId="77777777" w:rsidR="00097E98" w:rsidRPr="00442838" w:rsidRDefault="00097E98" w:rsidP="000F163C">
            <w:pPr>
              <w:spacing w:line="360" w:lineRule="auto"/>
            </w:pPr>
            <w:r w:rsidRPr="00442838">
              <w:t>Type 1</w:t>
            </w:r>
          </w:p>
        </w:tc>
        <w:tc>
          <w:tcPr>
            <w:tcW w:w="724" w:type="dxa"/>
          </w:tcPr>
          <w:p w14:paraId="68E1F97A" w14:textId="77777777" w:rsidR="00097E98" w:rsidRPr="00442838" w:rsidRDefault="00097E98" w:rsidP="000F163C">
            <w:pPr>
              <w:spacing w:line="360" w:lineRule="auto"/>
            </w:pPr>
            <w:r w:rsidRPr="00442838">
              <w:t>Type 2</w:t>
            </w:r>
          </w:p>
        </w:tc>
        <w:tc>
          <w:tcPr>
            <w:tcW w:w="1976" w:type="dxa"/>
          </w:tcPr>
          <w:p w14:paraId="402C9E21" w14:textId="77777777" w:rsidR="00097E98" w:rsidRPr="00442838" w:rsidRDefault="00097E98" w:rsidP="000F163C">
            <w:pPr>
              <w:spacing w:line="360" w:lineRule="auto"/>
            </w:pPr>
            <w:r w:rsidRPr="00442838">
              <w:t>Evolution</w:t>
            </w:r>
          </w:p>
        </w:tc>
      </w:tr>
      <w:tr w:rsidR="00097E98" w:rsidRPr="00442838" w14:paraId="5F8D97B0" w14:textId="77777777" w:rsidTr="000F163C">
        <w:trPr>
          <w:trHeight w:val="454"/>
        </w:trPr>
        <w:tc>
          <w:tcPr>
            <w:tcW w:w="1251" w:type="dxa"/>
          </w:tcPr>
          <w:p w14:paraId="489BF8E6" w14:textId="77777777" w:rsidR="00097E98" w:rsidRPr="00442838" w:rsidRDefault="00097E98" w:rsidP="000F163C">
            <w:pPr>
              <w:spacing w:line="360" w:lineRule="auto"/>
            </w:pPr>
          </w:p>
        </w:tc>
        <w:tc>
          <w:tcPr>
            <w:tcW w:w="1652" w:type="dxa"/>
          </w:tcPr>
          <w:p w14:paraId="22A85A43" w14:textId="77777777" w:rsidR="00097E98" w:rsidRPr="00442838" w:rsidRDefault="00097E98" w:rsidP="000F163C">
            <w:pPr>
              <w:spacing w:line="360" w:lineRule="auto"/>
            </w:pPr>
          </w:p>
        </w:tc>
        <w:tc>
          <w:tcPr>
            <w:tcW w:w="3719" w:type="dxa"/>
          </w:tcPr>
          <w:p w14:paraId="2F9B737D" w14:textId="77777777" w:rsidR="00097E98" w:rsidRPr="00442838" w:rsidRDefault="00097E98" w:rsidP="000F163C">
            <w:pPr>
              <w:spacing w:line="360" w:lineRule="auto"/>
            </w:pPr>
          </w:p>
        </w:tc>
        <w:tc>
          <w:tcPr>
            <w:tcW w:w="880" w:type="dxa"/>
          </w:tcPr>
          <w:p w14:paraId="79AA5042" w14:textId="77777777" w:rsidR="00097E98" w:rsidRPr="00442838" w:rsidRDefault="00097E98" w:rsidP="000F163C">
            <w:pPr>
              <w:spacing w:line="360" w:lineRule="auto"/>
            </w:pPr>
          </w:p>
        </w:tc>
        <w:tc>
          <w:tcPr>
            <w:tcW w:w="724" w:type="dxa"/>
          </w:tcPr>
          <w:p w14:paraId="15D5E99E" w14:textId="77777777" w:rsidR="00097E98" w:rsidRPr="00442838" w:rsidRDefault="00097E98" w:rsidP="000F163C">
            <w:pPr>
              <w:spacing w:line="360" w:lineRule="auto"/>
            </w:pPr>
          </w:p>
        </w:tc>
        <w:tc>
          <w:tcPr>
            <w:tcW w:w="724" w:type="dxa"/>
          </w:tcPr>
          <w:p w14:paraId="4A700CC4" w14:textId="77777777" w:rsidR="00097E98" w:rsidRPr="00442838" w:rsidRDefault="00097E98" w:rsidP="000F163C">
            <w:pPr>
              <w:spacing w:line="360" w:lineRule="auto"/>
            </w:pPr>
          </w:p>
        </w:tc>
        <w:tc>
          <w:tcPr>
            <w:tcW w:w="1976" w:type="dxa"/>
          </w:tcPr>
          <w:p w14:paraId="47A6A826" w14:textId="77777777" w:rsidR="00097E98" w:rsidRPr="00442838" w:rsidRDefault="00097E98" w:rsidP="000F163C">
            <w:pPr>
              <w:spacing w:line="360" w:lineRule="auto"/>
            </w:pPr>
          </w:p>
        </w:tc>
      </w:tr>
      <w:tr w:rsidR="00097E98" w:rsidRPr="00442838" w14:paraId="70E9A07A" w14:textId="77777777" w:rsidTr="000F163C">
        <w:trPr>
          <w:trHeight w:val="441"/>
        </w:trPr>
        <w:tc>
          <w:tcPr>
            <w:tcW w:w="1251" w:type="dxa"/>
          </w:tcPr>
          <w:p w14:paraId="56012BA1" w14:textId="77777777" w:rsidR="00097E98" w:rsidRPr="00442838" w:rsidRDefault="00097E98" w:rsidP="000F163C">
            <w:pPr>
              <w:spacing w:line="360" w:lineRule="auto"/>
            </w:pPr>
          </w:p>
        </w:tc>
        <w:tc>
          <w:tcPr>
            <w:tcW w:w="1652" w:type="dxa"/>
          </w:tcPr>
          <w:p w14:paraId="05F3A086" w14:textId="77777777" w:rsidR="00097E98" w:rsidRPr="00442838" w:rsidRDefault="00097E98" w:rsidP="000F163C">
            <w:pPr>
              <w:spacing w:line="360" w:lineRule="auto"/>
            </w:pPr>
          </w:p>
        </w:tc>
        <w:tc>
          <w:tcPr>
            <w:tcW w:w="3719" w:type="dxa"/>
          </w:tcPr>
          <w:p w14:paraId="6E61F0C5" w14:textId="77777777" w:rsidR="00097E98" w:rsidRPr="00442838" w:rsidRDefault="00097E98" w:rsidP="000F163C">
            <w:pPr>
              <w:spacing w:line="360" w:lineRule="auto"/>
            </w:pPr>
          </w:p>
        </w:tc>
        <w:tc>
          <w:tcPr>
            <w:tcW w:w="880" w:type="dxa"/>
          </w:tcPr>
          <w:p w14:paraId="3E5EA955" w14:textId="77777777" w:rsidR="00097E98" w:rsidRPr="00442838" w:rsidRDefault="00097E98" w:rsidP="000F163C">
            <w:pPr>
              <w:spacing w:line="360" w:lineRule="auto"/>
            </w:pPr>
          </w:p>
        </w:tc>
        <w:tc>
          <w:tcPr>
            <w:tcW w:w="724" w:type="dxa"/>
          </w:tcPr>
          <w:p w14:paraId="5092EDC8" w14:textId="77777777" w:rsidR="00097E98" w:rsidRPr="00442838" w:rsidRDefault="00097E98" w:rsidP="000F163C">
            <w:pPr>
              <w:spacing w:line="360" w:lineRule="auto"/>
            </w:pPr>
          </w:p>
        </w:tc>
        <w:tc>
          <w:tcPr>
            <w:tcW w:w="724" w:type="dxa"/>
          </w:tcPr>
          <w:p w14:paraId="2FB8EB92" w14:textId="77777777" w:rsidR="00097E98" w:rsidRPr="00442838" w:rsidRDefault="00097E98" w:rsidP="000F163C">
            <w:pPr>
              <w:spacing w:line="360" w:lineRule="auto"/>
            </w:pPr>
          </w:p>
        </w:tc>
        <w:tc>
          <w:tcPr>
            <w:tcW w:w="1976" w:type="dxa"/>
          </w:tcPr>
          <w:p w14:paraId="643218AD" w14:textId="77777777" w:rsidR="00097E98" w:rsidRPr="00442838" w:rsidRDefault="00097E98" w:rsidP="000F163C">
            <w:pPr>
              <w:spacing w:line="360" w:lineRule="auto"/>
            </w:pPr>
          </w:p>
        </w:tc>
      </w:tr>
      <w:tr w:rsidR="00097E98" w:rsidRPr="00442838" w14:paraId="3901D84A" w14:textId="77777777" w:rsidTr="000F163C">
        <w:trPr>
          <w:trHeight w:val="441"/>
        </w:trPr>
        <w:tc>
          <w:tcPr>
            <w:tcW w:w="1251" w:type="dxa"/>
          </w:tcPr>
          <w:p w14:paraId="4DBE5D48" w14:textId="77777777" w:rsidR="00097E98" w:rsidRPr="00442838" w:rsidRDefault="00097E98" w:rsidP="000F163C">
            <w:pPr>
              <w:spacing w:line="360" w:lineRule="auto"/>
            </w:pPr>
          </w:p>
        </w:tc>
        <w:tc>
          <w:tcPr>
            <w:tcW w:w="1652" w:type="dxa"/>
          </w:tcPr>
          <w:p w14:paraId="1B0D81D4" w14:textId="77777777" w:rsidR="00097E98" w:rsidRPr="00442838" w:rsidRDefault="00097E98" w:rsidP="000F163C">
            <w:pPr>
              <w:spacing w:line="360" w:lineRule="auto"/>
            </w:pPr>
          </w:p>
        </w:tc>
        <w:tc>
          <w:tcPr>
            <w:tcW w:w="3719" w:type="dxa"/>
          </w:tcPr>
          <w:p w14:paraId="703A605A" w14:textId="77777777" w:rsidR="00097E98" w:rsidRPr="00442838" w:rsidRDefault="00097E98" w:rsidP="000F163C">
            <w:pPr>
              <w:spacing w:line="360" w:lineRule="auto"/>
            </w:pPr>
          </w:p>
        </w:tc>
        <w:tc>
          <w:tcPr>
            <w:tcW w:w="880" w:type="dxa"/>
          </w:tcPr>
          <w:p w14:paraId="0A8F61B2" w14:textId="77777777" w:rsidR="00097E98" w:rsidRPr="00442838" w:rsidRDefault="00097E98" w:rsidP="000F163C">
            <w:pPr>
              <w:spacing w:line="360" w:lineRule="auto"/>
            </w:pPr>
          </w:p>
        </w:tc>
        <w:tc>
          <w:tcPr>
            <w:tcW w:w="724" w:type="dxa"/>
          </w:tcPr>
          <w:p w14:paraId="39A3AD06" w14:textId="77777777" w:rsidR="00097E98" w:rsidRPr="00442838" w:rsidRDefault="00097E98" w:rsidP="000F163C">
            <w:pPr>
              <w:spacing w:line="360" w:lineRule="auto"/>
            </w:pPr>
          </w:p>
        </w:tc>
        <w:tc>
          <w:tcPr>
            <w:tcW w:w="724" w:type="dxa"/>
          </w:tcPr>
          <w:p w14:paraId="5731A455" w14:textId="77777777" w:rsidR="00097E98" w:rsidRPr="00442838" w:rsidRDefault="00097E98" w:rsidP="000F163C">
            <w:pPr>
              <w:spacing w:line="360" w:lineRule="auto"/>
            </w:pPr>
          </w:p>
        </w:tc>
        <w:tc>
          <w:tcPr>
            <w:tcW w:w="1976" w:type="dxa"/>
          </w:tcPr>
          <w:p w14:paraId="267A32F6" w14:textId="77777777" w:rsidR="00097E98" w:rsidRPr="00442838" w:rsidRDefault="00097E98" w:rsidP="000F163C">
            <w:pPr>
              <w:spacing w:line="360" w:lineRule="auto"/>
            </w:pPr>
          </w:p>
        </w:tc>
      </w:tr>
      <w:tr w:rsidR="00097E98" w:rsidRPr="00442838" w14:paraId="417C4CD1" w14:textId="77777777" w:rsidTr="000F163C">
        <w:trPr>
          <w:trHeight w:val="896"/>
        </w:trPr>
        <w:tc>
          <w:tcPr>
            <w:tcW w:w="1251" w:type="dxa"/>
          </w:tcPr>
          <w:p w14:paraId="16D36F52" w14:textId="77777777" w:rsidR="00097E98" w:rsidRPr="00442838" w:rsidRDefault="00097E98" w:rsidP="000F163C">
            <w:pPr>
              <w:spacing w:line="360" w:lineRule="auto"/>
            </w:pPr>
          </w:p>
        </w:tc>
        <w:tc>
          <w:tcPr>
            <w:tcW w:w="1652" w:type="dxa"/>
          </w:tcPr>
          <w:p w14:paraId="4862477F" w14:textId="77777777" w:rsidR="00097E98" w:rsidRPr="00442838" w:rsidRDefault="00097E98" w:rsidP="000F163C">
            <w:pPr>
              <w:spacing w:line="360" w:lineRule="auto"/>
            </w:pPr>
          </w:p>
        </w:tc>
        <w:tc>
          <w:tcPr>
            <w:tcW w:w="3719" w:type="dxa"/>
          </w:tcPr>
          <w:p w14:paraId="7D5DC181" w14:textId="77777777" w:rsidR="00097E98" w:rsidRPr="00442838" w:rsidRDefault="00097E98" w:rsidP="000F163C">
            <w:pPr>
              <w:spacing w:line="360" w:lineRule="auto"/>
            </w:pPr>
          </w:p>
        </w:tc>
        <w:tc>
          <w:tcPr>
            <w:tcW w:w="880" w:type="dxa"/>
          </w:tcPr>
          <w:p w14:paraId="10D5610F" w14:textId="77777777" w:rsidR="00097E98" w:rsidRPr="00442838" w:rsidRDefault="00097E98" w:rsidP="000F163C">
            <w:pPr>
              <w:spacing w:line="360" w:lineRule="auto"/>
            </w:pPr>
          </w:p>
        </w:tc>
        <w:tc>
          <w:tcPr>
            <w:tcW w:w="724" w:type="dxa"/>
          </w:tcPr>
          <w:p w14:paraId="64F94534" w14:textId="77777777" w:rsidR="00097E98" w:rsidRPr="00442838" w:rsidRDefault="00097E98" w:rsidP="000F163C">
            <w:pPr>
              <w:spacing w:line="360" w:lineRule="auto"/>
            </w:pPr>
          </w:p>
        </w:tc>
        <w:tc>
          <w:tcPr>
            <w:tcW w:w="724" w:type="dxa"/>
          </w:tcPr>
          <w:p w14:paraId="49E0C40A" w14:textId="77777777" w:rsidR="00097E98" w:rsidRPr="00442838" w:rsidRDefault="00097E98" w:rsidP="000F163C">
            <w:pPr>
              <w:spacing w:line="360" w:lineRule="auto"/>
            </w:pPr>
          </w:p>
        </w:tc>
        <w:tc>
          <w:tcPr>
            <w:tcW w:w="1976" w:type="dxa"/>
          </w:tcPr>
          <w:p w14:paraId="4ECD9FE7" w14:textId="77777777" w:rsidR="00097E98" w:rsidRPr="00442838" w:rsidRDefault="00097E98" w:rsidP="000F163C">
            <w:pPr>
              <w:spacing w:line="360" w:lineRule="auto"/>
            </w:pPr>
          </w:p>
        </w:tc>
      </w:tr>
    </w:tbl>
    <w:p w14:paraId="589BB6FB" w14:textId="77777777" w:rsidR="00097E98" w:rsidRPr="00442838" w:rsidRDefault="00097E98" w:rsidP="00097E98">
      <w:pPr>
        <w:rPr>
          <w:sz w:val="24"/>
        </w:rPr>
      </w:pPr>
    </w:p>
    <w:p w14:paraId="68C798D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E054A69" w14:textId="77777777" w:rsidTr="000F163C">
        <w:tc>
          <w:tcPr>
            <w:tcW w:w="3596" w:type="dxa"/>
          </w:tcPr>
          <w:p w14:paraId="4C3F7241" w14:textId="77777777" w:rsidR="00097E98" w:rsidRPr="00442838" w:rsidRDefault="00097E98" w:rsidP="000F163C">
            <w:pPr>
              <w:rPr>
                <w:sz w:val="24"/>
              </w:rPr>
            </w:pPr>
          </w:p>
        </w:tc>
        <w:tc>
          <w:tcPr>
            <w:tcW w:w="3597" w:type="dxa"/>
          </w:tcPr>
          <w:p w14:paraId="390F1502" w14:textId="77777777" w:rsidR="00097E98" w:rsidRPr="00442838" w:rsidRDefault="00097E98" w:rsidP="000F163C">
            <w:pPr>
              <w:rPr>
                <w:sz w:val="24"/>
              </w:rPr>
            </w:pPr>
          </w:p>
        </w:tc>
        <w:tc>
          <w:tcPr>
            <w:tcW w:w="3597" w:type="dxa"/>
          </w:tcPr>
          <w:p w14:paraId="12A5CF10" w14:textId="77777777" w:rsidR="00097E98" w:rsidRPr="00442838" w:rsidRDefault="00097E98" w:rsidP="000F163C">
            <w:pPr>
              <w:rPr>
                <w:sz w:val="24"/>
              </w:rPr>
            </w:pPr>
          </w:p>
        </w:tc>
      </w:tr>
      <w:tr w:rsidR="00097E98" w:rsidRPr="00442838" w14:paraId="0B2ABEC8" w14:textId="77777777" w:rsidTr="000F163C">
        <w:tc>
          <w:tcPr>
            <w:tcW w:w="3596" w:type="dxa"/>
          </w:tcPr>
          <w:p w14:paraId="2C04A7CA" w14:textId="77777777" w:rsidR="00097E98" w:rsidRPr="00442838" w:rsidRDefault="00097E98" w:rsidP="000F163C">
            <w:pPr>
              <w:rPr>
                <w:sz w:val="24"/>
              </w:rPr>
            </w:pPr>
          </w:p>
        </w:tc>
        <w:tc>
          <w:tcPr>
            <w:tcW w:w="3597" w:type="dxa"/>
          </w:tcPr>
          <w:p w14:paraId="49A5BDC9" w14:textId="77777777" w:rsidR="00097E98" w:rsidRPr="00442838" w:rsidRDefault="00097E98" w:rsidP="000F163C">
            <w:pPr>
              <w:rPr>
                <w:sz w:val="24"/>
              </w:rPr>
            </w:pPr>
          </w:p>
        </w:tc>
        <w:tc>
          <w:tcPr>
            <w:tcW w:w="3597" w:type="dxa"/>
          </w:tcPr>
          <w:p w14:paraId="766E93D8" w14:textId="77777777" w:rsidR="00097E98" w:rsidRPr="00442838" w:rsidRDefault="00097E98" w:rsidP="000F163C">
            <w:pPr>
              <w:rPr>
                <w:sz w:val="24"/>
              </w:rPr>
            </w:pPr>
          </w:p>
        </w:tc>
      </w:tr>
    </w:tbl>
    <w:p w14:paraId="01E5B522" w14:textId="77777777" w:rsidR="00097E98" w:rsidRPr="00442838" w:rsidRDefault="00097E98" w:rsidP="00097E98">
      <w:pPr>
        <w:rPr>
          <w:sz w:val="24"/>
        </w:rPr>
      </w:pPr>
    </w:p>
    <w:p w14:paraId="64628ED9" w14:textId="77777777" w:rsidR="00097E98" w:rsidRPr="00442838" w:rsidRDefault="00097E98" w:rsidP="00097E98">
      <w:pPr>
        <w:rPr>
          <w:sz w:val="24"/>
        </w:rPr>
      </w:pPr>
      <w:r w:rsidRPr="00442838">
        <w:rPr>
          <w:sz w:val="24"/>
        </w:rPr>
        <w:t>Sprites:</w:t>
      </w:r>
    </w:p>
    <w:p w14:paraId="340F0F33" w14:textId="77777777" w:rsidR="00097E98" w:rsidRPr="00442838" w:rsidRDefault="00097E98" w:rsidP="00097E98">
      <w:pPr>
        <w:rPr>
          <w:sz w:val="24"/>
        </w:rPr>
      </w:pPr>
      <w:r w:rsidRPr="00442838">
        <w:rPr>
          <w:sz w:val="24"/>
        </w:rPr>
        <w:br w:type="page"/>
      </w:r>
    </w:p>
    <w:p w14:paraId="40C6E561" w14:textId="77777777" w:rsidR="00097E98" w:rsidRPr="00442838" w:rsidRDefault="00097E98" w:rsidP="00097E98">
      <w:pPr>
        <w:rPr>
          <w:sz w:val="24"/>
        </w:rPr>
      </w:pPr>
      <w:r w:rsidRPr="00442838">
        <w:rPr>
          <w:sz w:val="24"/>
        </w:rPr>
        <w:lastRenderedPageBreak/>
        <w:t>Family Page</w:t>
      </w:r>
    </w:p>
    <w:p w14:paraId="295A898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15A472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2D6C81" w14:textId="77777777" w:rsidTr="000F163C">
        <w:trPr>
          <w:trHeight w:val="896"/>
        </w:trPr>
        <w:tc>
          <w:tcPr>
            <w:tcW w:w="1251" w:type="dxa"/>
          </w:tcPr>
          <w:p w14:paraId="4F6941FE" w14:textId="77777777" w:rsidR="00097E98" w:rsidRPr="00442838" w:rsidRDefault="00097E98" w:rsidP="000F163C">
            <w:pPr>
              <w:spacing w:line="360" w:lineRule="auto"/>
            </w:pPr>
            <w:r w:rsidRPr="00442838">
              <w:t>Pokemon</w:t>
            </w:r>
          </w:p>
          <w:p w14:paraId="14159367" w14:textId="77777777" w:rsidR="00097E98" w:rsidRPr="00442838" w:rsidRDefault="00097E98" w:rsidP="000F163C">
            <w:pPr>
              <w:spacing w:line="360" w:lineRule="auto"/>
            </w:pPr>
            <w:r w:rsidRPr="00442838">
              <w:t>Name</w:t>
            </w:r>
          </w:p>
        </w:tc>
        <w:tc>
          <w:tcPr>
            <w:tcW w:w="1652" w:type="dxa"/>
          </w:tcPr>
          <w:p w14:paraId="1AC4A000" w14:textId="77777777" w:rsidR="00097E98" w:rsidRPr="00442838" w:rsidRDefault="00097E98" w:rsidP="000F163C">
            <w:pPr>
              <w:spacing w:line="360" w:lineRule="auto"/>
            </w:pPr>
            <w:r w:rsidRPr="00442838">
              <w:t>Pokemon Number</w:t>
            </w:r>
          </w:p>
        </w:tc>
        <w:tc>
          <w:tcPr>
            <w:tcW w:w="3719" w:type="dxa"/>
          </w:tcPr>
          <w:p w14:paraId="043AE1B7" w14:textId="77777777" w:rsidR="00097E98" w:rsidRPr="00442838" w:rsidRDefault="00097E98" w:rsidP="000F163C">
            <w:pPr>
              <w:spacing w:line="360" w:lineRule="auto"/>
            </w:pPr>
            <w:r w:rsidRPr="00442838">
              <w:t>Base Stats</w:t>
            </w:r>
          </w:p>
          <w:p w14:paraId="61F1E86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86E40E4" w14:textId="77777777" w:rsidR="00097E98" w:rsidRPr="00442838" w:rsidRDefault="00097E98" w:rsidP="000F163C">
            <w:pPr>
              <w:spacing w:line="360" w:lineRule="auto"/>
            </w:pPr>
            <w:r w:rsidRPr="00442838">
              <w:t>Ability</w:t>
            </w:r>
          </w:p>
        </w:tc>
        <w:tc>
          <w:tcPr>
            <w:tcW w:w="724" w:type="dxa"/>
          </w:tcPr>
          <w:p w14:paraId="58BC3382" w14:textId="77777777" w:rsidR="00097E98" w:rsidRPr="00442838" w:rsidRDefault="00097E98" w:rsidP="000F163C">
            <w:pPr>
              <w:spacing w:line="360" w:lineRule="auto"/>
            </w:pPr>
            <w:r w:rsidRPr="00442838">
              <w:t>Type 1</w:t>
            </w:r>
          </w:p>
        </w:tc>
        <w:tc>
          <w:tcPr>
            <w:tcW w:w="724" w:type="dxa"/>
          </w:tcPr>
          <w:p w14:paraId="4710E369" w14:textId="77777777" w:rsidR="00097E98" w:rsidRPr="00442838" w:rsidRDefault="00097E98" w:rsidP="000F163C">
            <w:pPr>
              <w:spacing w:line="360" w:lineRule="auto"/>
            </w:pPr>
            <w:r w:rsidRPr="00442838">
              <w:t>Type 2</w:t>
            </w:r>
          </w:p>
        </w:tc>
        <w:tc>
          <w:tcPr>
            <w:tcW w:w="1976" w:type="dxa"/>
          </w:tcPr>
          <w:p w14:paraId="6DF0FD2C" w14:textId="77777777" w:rsidR="00097E98" w:rsidRPr="00442838" w:rsidRDefault="00097E98" w:rsidP="000F163C">
            <w:pPr>
              <w:spacing w:line="360" w:lineRule="auto"/>
            </w:pPr>
            <w:r w:rsidRPr="00442838">
              <w:t>Evolution</w:t>
            </w:r>
          </w:p>
        </w:tc>
      </w:tr>
      <w:tr w:rsidR="00097E98" w:rsidRPr="00442838" w14:paraId="21417056" w14:textId="77777777" w:rsidTr="000F163C">
        <w:trPr>
          <w:trHeight w:val="454"/>
        </w:trPr>
        <w:tc>
          <w:tcPr>
            <w:tcW w:w="1251" w:type="dxa"/>
          </w:tcPr>
          <w:p w14:paraId="56A883E1" w14:textId="77777777" w:rsidR="00097E98" w:rsidRPr="00442838" w:rsidRDefault="00097E98" w:rsidP="000F163C">
            <w:pPr>
              <w:spacing w:line="360" w:lineRule="auto"/>
            </w:pPr>
          </w:p>
        </w:tc>
        <w:tc>
          <w:tcPr>
            <w:tcW w:w="1652" w:type="dxa"/>
          </w:tcPr>
          <w:p w14:paraId="19D8219D" w14:textId="77777777" w:rsidR="00097E98" w:rsidRPr="00442838" w:rsidRDefault="00097E98" w:rsidP="000F163C">
            <w:pPr>
              <w:spacing w:line="360" w:lineRule="auto"/>
            </w:pPr>
          </w:p>
        </w:tc>
        <w:tc>
          <w:tcPr>
            <w:tcW w:w="3719" w:type="dxa"/>
          </w:tcPr>
          <w:p w14:paraId="138E3378" w14:textId="77777777" w:rsidR="00097E98" w:rsidRPr="00442838" w:rsidRDefault="00097E98" w:rsidP="000F163C">
            <w:pPr>
              <w:spacing w:line="360" w:lineRule="auto"/>
            </w:pPr>
          </w:p>
        </w:tc>
        <w:tc>
          <w:tcPr>
            <w:tcW w:w="880" w:type="dxa"/>
          </w:tcPr>
          <w:p w14:paraId="5159353F" w14:textId="77777777" w:rsidR="00097E98" w:rsidRPr="00442838" w:rsidRDefault="00097E98" w:rsidP="000F163C">
            <w:pPr>
              <w:spacing w:line="360" w:lineRule="auto"/>
            </w:pPr>
          </w:p>
        </w:tc>
        <w:tc>
          <w:tcPr>
            <w:tcW w:w="724" w:type="dxa"/>
          </w:tcPr>
          <w:p w14:paraId="665C83A2" w14:textId="77777777" w:rsidR="00097E98" w:rsidRPr="00442838" w:rsidRDefault="00097E98" w:rsidP="000F163C">
            <w:pPr>
              <w:spacing w:line="360" w:lineRule="auto"/>
            </w:pPr>
          </w:p>
        </w:tc>
        <w:tc>
          <w:tcPr>
            <w:tcW w:w="724" w:type="dxa"/>
          </w:tcPr>
          <w:p w14:paraId="0632BE37" w14:textId="77777777" w:rsidR="00097E98" w:rsidRPr="00442838" w:rsidRDefault="00097E98" w:rsidP="000F163C">
            <w:pPr>
              <w:spacing w:line="360" w:lineRule="auto"/>
            </w:pPr>
          </w:p>
        </w:tc>
        <w:tc>
          <w:tcPr>
            <w:tcW w:w="1976" w:type="dxa"/>
          </w:tcPr>
          <w:p w14:paraId="63B7E7B8" w14:textId="77777777" w:rsidR="00097E98" w:rsidRPr="00442838" w:rsidRDefault="00097E98" w:rsidP="000F163C">
            <w:pPr>
              <w:spacing w:line="360" w:lineRule="auto"/>
            </w:pPr>
          </w:p>
        </w:tc>
      </w:tr>
      <w:tr w:rsidR="00097E98" w:rsidRPr="00442838" w14:paraId="7658E4F7" w14:textId="77777777" w:rsidTr="000F163C">
        <w:trPr>
          <w:trHeight w:val="441"/>
        </w:trPr>
        <w:tc>
          <w:tcPr>
            <w:tcW w:w="1251" w:type="dxa"/>
          </w:tcPr>
          <w:p w14:paraId="667F5BB2" w14:textId="77777777" w:rsidR="00097E98" w:rsidRPr="00442838" w:rsidRDefault="00097E98" w:rsidP="000F163C">
            <w:pPr>
              <w:spacing w:line="360" w:lineRule="auto"/>
            </w:pPr>
          </w:p>
        </w:tc>
        <w:tc>
          <w:tcPr>
            <w:tcW w:w="1652" w:type="dxa"/>
          </w:tcPr>
          <w:p w14:paraId="3EEDAE4E" w14:textId="77777777" w:rsidR="00097E98" w:rsidRPr="00442838" w:rsidRDefault="00097E98" w:rsidP="000F163C">
            <w:pPr>
              <w:spacing w:line="360" w:lineRule="auto"/>
            </w:pPr>
          </w:p>
        </w:tc>
        <w:tc>
          <w:tcPr>
            <w:tcW w:w="3719" w:type="dxa"/>
          </w:tcPr>
          <w:p w14:paraId="3F44BCBB" w14:textId="77777777" w:rsidR="00097E98" w:rsidRPr="00442838" w:rsidRDefault="00097E98" w:rsidP="000F163C">
            <w:pPr>
              <w:spacing w:line="360" w:lineRule="auto"/>
            </w:pPr>
          </w:p>
        </w:tc>
        <w:tc>
          <w:tcPr>
            <w:tcW w:w="880" w:type="dxa"/>
          </w:tcPr>
          <w:p w14:paraId="4B0915F8" w14:textId="77777777" w:rsidR="00097E98" w:rsidRPr="00442838" w:rsidRDefault="00097E98" w:rsidP="000F163C">
            <w:pPr>
              <w:spacing w:line="360" w:lineRule="auto"/>
            </w:pPr>
          </w:p>
        </w:tc>
        <w:tc>
          <w:tcPr>
            <w:tcW w:w="724" w:type="dxa"/>
          </w:tcPr>
          <w:p w14:paraId="369CA23C" w14:textId="77777777" w:rsidR="00097E98" w:rsidRPr="00442838" w:rsidRDefault="00097E98" w:rsidP="000F163C">
            <w:pPr>
              <w:spacing w:line="360" w:lineRule="auto"/>
            </w:pPr>
          </w:p>
        </w:tc>
        <w:tc>
          <w:tcPr>
            <w:tcW w:w="724" w:type="dxa"/>
          </w:tcPr>
          <w:p w14:paraId="3208BB27" w14:textId="77777777" w:rsidR="00097E98" w:rsidRPr="00442838" w:rsidRDefault="00097E98" w:rsidP="000F163C">
            <w:pPr>
              <w:spacing w:line="360" w:lineRule="auto"/>
            </w:pPr>
          </w:p>
        </w:tc>
        <w:tc>
          <w:tcPr>
            <w:tcW w:w="1976" w:type="dxa"/>
          </w:tcPr>
          <w:p w14:paraId="14009B77" w14:textId="77777777" w:rsidR="00097E98" w:rsidRPr="00442838" w:rsidRDefault="00097E98" w:rsidP="000F163C">
            <w:pPr>
              <w:spacing w:line="360" w:lineRule="auto"/>
            </w:pPr>
          </w:p>
        </w:tc>
      </w:tr>
      <w:tr w:rsidR="00097E98" w:rsidRPr="00442838" w14:paraId="0E27C7A1" w14:textId="77777777" w:rsidTr="000F163C">
        <w:trPr>
          <w:trHeight w:val="441"/>
        </w:trPr>
        <w:tc>
          <w:tcPr>
            <w:tcW w:w="1251" w:type="dxa"/>
          </w:tcPr>
          <w:p w14:paraId="4B54D589" w14:textId="77777777" w:rsidR="00097E98" w:rsidRPr="00442838" w:rsidRDefault="00097E98" w:rsidP="000F163C">
            <w:pPr>
              <w:spacing w:line="360" w:lineRule="auto"/>
            </w:pPr>
          </w:p>
        </w:tc>
        <w:tc>
          <w:tcPr>
            <w:tcW w:w="1652" w:type="dxa"/>
          </w:tcPr>
          <w:p w14:paraId="1090C1B6" w14:textId="77777777" w:rsidR="00097E98" w:rsidRPr="00442838" w:rsidRDefault="00097E98" w:rsidP="000F163C">
            <w:pPr>
              <w:spacing w:line="360" w:lineRule="auto"/>
            </w:pPr>
          </w:p>
        </w:tc>
        <w:tc>
          <w:tcPr>
            <w:tcW w:w="3719" w:type="dxa"/>
          </w:tcPr>
          <w:p w14:paraId="1C642DE6" w14:textId="77777777" w:rsidR="00097E98" w:rsidRPr="00442838" w:rsidRDefault="00097E98" w:rsidP="000F163C">
            <w:pPr>
              <w:spacing w:line="360" w:lineRule="auto"/>
            </w:pPr>
          </w:p>
        </w:tc>
        <w:tc>
          <w:tcPr>
            <w:tcW w:w="880" w:type="dxa"/>
          </w:tcPr>
          <w:p w14:paraId="4A418EAC" w14:textId="77777777" w:rsidR="00097E98" w:rsidRPr="00442838" w:rsidRDefault="00097E98" w:rsidP="000F163C">
            <w:pPr>
              <w:spacing w:line="360" w:lineRule="auto"/>
            </w:pPr>
          </w:p>
        </w:tc>
        <w:tc>
          <w:tcPr>
            <w:tcW w:w="724" w:type="dxa"/>
          </w:tcPr>
          <w:p w14:paraId="500B2637" w14:textId="77777777" w:rsidR="00097E98" w:rsidRPr="00442838" w:rsidRDefault="00097E98" w:rsidP="000F163C">
            <w:pPr>
              <w:spacing w:line="360" w:lineRule="auto"/>
            </w:pPr>
          </w:p>
        </w:tc>
        <w:tc>
          <w:tcPr>
            <w:tcW w:w="724" w:type="dxa"/>
          </w:tcPr>
          <w:p w14:paraId="56C5DBA1" w14:textId="77777777" w:rsidR="00097E98" w:rsidRPr="00442838" w:rsidRDefault="00097E98" w:rsidP="000F163C">
            <w:pPr>
              <w:spacing w:line="360" w:lineRule="auto"/>
            </w:pPr>
          </w:p>
        </w:tc>
        <w:tc>
          <w:tcPr>
            <w:tcW w:w="1976" w:type="dxa"/>
          </w:tcPr>
          <w:p w14:paraId="7F878C8C" w14:textId="77777777" w:rsidR="00097E98" w:rsidRPr="00442838" w:rsidRDefault="00097E98" w:rsidP="000F163C">
            <w:pPr>
              <w:spacing w:line="360" w:lineRule="auto"/>
            </w:pPr>
          </w:p>
        </w:tc>
      </w:tr>
      <w:tr w:rsidR="00097E98" w:rsidRPr="00442838" w14:paraId="576D480E" w14:textId="77777777" w:rsidTr="000F163C">
        <w:trPr>
          <w:trHeight w:val="896"/>
        </w:trPr>
        <w:tc>
          <w:tcPr>
            <w:tcW w:w="1251" w:type="dxa"/>
          </w:tcPr>
          <w:p w14:paraId="27222D34" w14:textId="77777777" w:rsidR="00097E98" w:rsidRPr="00442838" w:rsidRDefault="00097E98" w:rsidP="000F163C">
            <w:pPr>
              <w:spacing w:line="360" w:lineRule="auto"/>
            </w:pPr>
          </w:p>
        </w:tc>
        <w:tc>
          <w:tcPr>
            <w:tcW w:w="1652" w:type="dxa"/>
          </w:tcPr>
          <w:p w14:paraId="652CE2D4" w14:textId="77777777" w:rsidR="00097E98" w:rsidRPr="00442838" w:rsidRDefault="00097E98" w:rsidP="000F163C">
            <w:pPr>
              <w:spacing w:line="360" w:lineRule="auto"/>
            </w:pPr>
          </w:p>
        </w:tc>
        <w:tc>
          <w:tcPr>
            <w:tcW w:w="3719" w:type="dxa"/>
          </w:tcPr>
          <w:p w14:paraId="0606CF0A" w14:textId="77777777" w:rsidR="00097E98" w:rsidRPr="00442838" w:rsidRDefault="00097E98" w:rsidP="000F163C">
            <w:pPr>
              <w:spacing w:line="360" w:lineRule="auto"/>
            </w:pPr>
          </w:p>
        </w:tc>
        <w:tc>
          <w:tcPr>
            <w:tcW w:w="880" w:type="dxa"/>
          </w:tcPr>
          <w:p w14:paraId="4E4154F3" w14:textId="77777777" w:rsidR="00097E98" w:rsidRPr="00442838" w:rsidRDefault="00097E98" w:rsidP="000F163C">
            <w:pPr>
              <w:spacing w:line="360" w:lineRule="auto"/>
            </w:pPr>
          </w:p>
        </w:tc>
        <w:tc>
          <w:tcPr>
            <w:tcW w:w="724" w:type="dxa"/>
          </w:tcPr>
          <w:p w14:paraId="3B64CF76" w14:textId="77777777" w:rsidR="00097E98" w:rsidRPr="00442838" w:rsidRDefault="00097E98" w:rsidP="000F163C">
            <w:pPr>
              <w:spacing w:line="360" w:lineRule="auto"/>
            </w:pPr>
          </w:p>
        </w:tc>
        <w:tc>
          <w:tcPr>
            <w:tcW w:w="724" w:type="dxa"/>
          </w:tcPr>
          <w:p w14:paraId="2577ABE6" w14:textId="77777777" w:rsidR="00097E98" w:rsidRPr="00442838" w:rsidRDefault="00097E98" w:rsidP="000F163C">
            <w:pPr>
              <w:spacing w:line="360" w:lineRule="auto"/>
            </w:pPr>
          </w:p>
        </w:tc>
        <w:tc>
          <w:tcPr>
            <w:tcW w:w="1976" w:type="dxa"/>
          </w:tcPr>
          <w:p w14:paraId="7B0A5BB6" w14:textId="77777777" w:rsidR="00097E98" w:rsidRPr="00442838" w:rsidRDefault="00097E98" w:rsidP="000F163C">
            <w:pPr>
              <w:spacing w:line="360" w:lineRule="auto"/>
            </w:pPr>
          </w:p>
        </w:tc>
      </w:tr>
    </w:tbl>
    <w:p w14:paraId="16723381" w14:textId="77777777" w:rsidR="00097E98" w:rsidRPr="00442838" w:rsidRDefault="00097E98" w:rsidP="00097E98">
      <w:pPr>
        <w:rPr>
          <w:sz w:val="24"/>
        </w:rPr>
      </w:pPr>
    </w:p>
    <w:p w14:paraId="362E9D5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DE0A7CE" w14:textId="77777777" w:rsidTr="000F163C">
        <w:tc>
          <w:tcPr>
            <w:tcW w:w="3596" w:type="dxa"/>
          </w:tcPr>
          <w:p w14:paraId="35575618" w14:textId="77777777" w:rsidR="00097E98" w:rsidRPr="00442838" w:rsidRDefault="00097E98" w:rsidP="000F163C">
            <w:pPr>
              <w:rPr>
                <w:sz w:val="24"/>
              </w:rPr>
            </w:pPr>
          </w:p>
        </w:tc>
        <w:tc>
          <w:tcPr>
            <w:tcW w:w="3597" w:type="dxa"/>
          </w:tcPr>
          <w:p w14:paraId="728EACBC" w14:textId="77777777" w:rsidR="00097E98" w:rsidRPr="00442838" w:rsidRDefault="00097E98" w:rsidP="000F163C">
            <w:pPr>
              <w:rPr>
                <w:sz w:val="24"/>
              </w:rPr>
            </w:pPr>
          </w:p>
        </w:tc>
        <w:tc>
          <w:tcPr>
            <w:tcW w:w="3597" w:type="dxa"/>
          </w:tcPr>
          <w:p w14:paraId="66859637" w14:textId="77777777" w:rsidR="00097E98" w:rsidRPr="00442838" w:rsidRDefault="00097E98" w:rsidP="000F163C">
            <w:pPr>
              <w:rPr>
                <w:sz w:val="24"/>
              </w:rPr>
            </w:pPr>
          </w:p>
        </w:tc>
      </w:tr>
      <w:tr w:rsidR="00097E98" w:rsidRPr="00442838" w14:paraId="7B0005B3" w14:textId="77777777" w:rsidTr="000F163C">
        <w:tc>
          <w:tcPr>
            <w:tcW w:w="3596" w:type="dxa"/>
          </w:tcPr>
          <w:p w14:paraId="1E924BED" w14:textId="77777777" w:rsidR="00097E98" w:rsidRPr="00442838" w:rsidRDefault="00097E98" w:rsidP="000F163C">
            <w:pPr>
              <w:rPr>
                <w:sz w:val="24"/>
              </w:rPr>
            </w:pPr>
          </w:p>
        </w:tc>
        <w:tc>
          <w:tcPr>
            <w:tcW w:w="3597" w:type="dxa"/>
          </w:tcPr>
          <w:p w14:paraId="6D777E83" w14:textId="77777777" w:rsidR="00097E98" w:rsidRPr="00442838" w:rsidRDefault="00097E98" w:rsidP="000F163C">
            <w:pPr>
              <w:rPr>
                <w:sz w:val="24"/>
              </w:rPr>
            </w:pPr>
          </w:p>
        </w:tc>
        <w:tc>
          <w:tcPr>
            <w:tcW w:w="3597" w:type="dxa"/>
          </w:tcPr>
          <w:p w14:paraId="1C3D695E" w14:textId="77777777" w:rsidR="00097E98" w:rsidRPr="00442838" w:rsidRDefault="00097E98" w:rsidP="000F163C">
            <w:pPr>
              <w:rPr>
                <w:sz w:val="24"/>
              </w:rPr>
            </w:pPr>
          </w:p>
        </w:tc>
      </w:tr>
    </w:tbl>
    <w:p w14:paraId="4AE799F7" w14:textId="77777777" w:rsidR="00097E98" w:rsidRPr="00442838" w:rsidRDefault="00097E98" w:rsidP="00097E98">
      <w:pPr>
        <w:rPr>
          <w:sz w:val="24"/>
        </w:rPr>
      </w:pPr>
    </w:p>
    <w:p w14:paraId="320A6EF9" w14:textId="77777777" w:rsidR="00097E98" w:rsidRPr="00442838" w:rsidRDefault="00097E98" w:rsidP="00097E98">
      <w:pPr>
        <w:rPr>
          <w:sz w:val="24"/>
        </w:rPr>
      </w:pPr>
      <w:r w:rsidRPr="00442838">
        <w:rPr>
          <w:sz w:val="24"/>
        </w:rPr>
        <w:t>Sprites:</w:t>
      </w:r>
    </w:p>
    <w:p w14:paraId="555022EB" w14:textId="77777777" w:rsidR="00097E98" w:rsidRPr="00442838" w:rsidRDefault="00097E98" w:rsidP="00097E98">
      <w:pPr>
        <w:rPr>
          <w:sz w:val="24"/>
        </w:rPr>
      </w:pPr>
      <w:r w:rsidRPr="00442838">
        <w:rPr>
          <w:sz w:val="24"/>
        </w:rPr>
        <w:br w:type="page"/>
      </w:r>
    </w:p>
    <w:p w14:paraId="7E5870C0" w14:textId="77777777" w:rsidR="00097E98" w:rsidRPr="00442838" w:rsidRDefault="00097E98" w:rsidP="00097E98">
      <w:pPr>
        <w:rPr>
          <w:sz w:val="24"/>
        </w:rPr>
      </w:pPr>
      <w:r w:rsidRPr="00442838">
        <w:rPr>
          <w:sz w:val="24"/>
        </w:rPr>
        <w:lastRenderedPageBreak/>
        <w:t>Family Page</w:t>
      </w:r>
    </w:p>
    <w:p w14:paraId="21EA7EB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0C34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F775F0" w14:textId="77777777" w:rsidTr="000F163C">
        <w:trPr>
          <w:trHeight w:val="896"/>
        </w:trPr>
        <w:tc>
          <w:tcPr>
            <w:tcW w:w="1251" w:type="dxa"/>
          </w:tcPr>
          <w:p w14:paraId="3B3AB2A9" w14:textId="77777777" w:rsidR="00097E98" w:rsidRPr="00442838" w:rsidRDefault="00097E98" w:rsidP="000F163C">
            <w:pPr>
              <w:spacing w:line="360" w:lineRule="auto"/>
            </w:pPr>
            <w:r w:rsidRPr="00442838">
              <w:t>Pokemon</w:t>
            </w:r>
          </w:p>
          <w:p w14:paraId="55E4D117" w14:textId="77777777" w:rsidR="00097E98" w:rsidRPr="00442838" w:rsidRDefault="00097E98" w:rsidP="000F163C">
            <w:pPr>
              <w:spacing w:line="360" w:lineRule="auto"/>
            </w:pPr>
            <w:r w:rsidRPr="00442838">
              <w:t>Name</w:t>
            </w:r>
          </w:p>
        </w:tc>
        <w:tc>
          <w:tcPr>
            <w:tcW w:w="1652" w:type="dxa"/>
          </w:tcPr>
          <w:p w14:paraId="46363513" w14:textId="77777777" w:rsidR="00097E98" w:rsidRPr="00442838" w:rsidRDefault="00097E98" w:rsidP="000F163C">
            <w:pPr>
              <w:spacing w:line="360" w:lineRule="auto"/>
            </w:pPr>
            <w:r w:rsidRPr="00442838">
              <w:t>Pokemon Number</w:t>
            </w:r>
          </w:p>
        </w:tc>
        <w:tc>
          <w:tcPr>
            <w:tcW w:w="3719" w:type="dxa"/>
          </w:tcPr>
          <w:p w14:paraId="289EEBF3" w14:textId="77777777" w:rsidR="00097E98" w:rsidRPr="00442838" w:rsidRDefault="00097E98" w:rsidP="000F163C">
            <w:pPr>
              <w:spacing w:line="360" w:lineRule="auto"/>
            </w:pPr>
            <w:r w:rsidRPr="00442838">
              <w:t>Base Stats</w:t>
            </w:r>
          </w:p>
          <w:p w14:paraId="73CE9F2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8BC2E6C" w14:textId="77777777" w:rsidR="00097E98" w:rsidRPr="00442838" w:rsidRDefault="00097E98" w:rsidP="000F163C">
            <w:pPr>
              <w:spacing w:line="360" w:lineRule="auto"/>
            </w:pPr>
            <w:r w:rsidRPr="00442838">
              <w:t>Ability</w:t>
            </w:r>
          </w:p>
        </w:tc>
        <w:tc>
          <w:tcPr>
            <w:tcW w:w="724" w:type="dxa"/>
          </w:tcPr>
          <w:p w14:paraId="464DD94C" w14:textId="77777777" w:rsidR="00097E98" w:rsidRPr="00442838" w:rsidRDefault="00097E98" w:rsidP="000F163C">
            <w:pPr>
              <w:spacing w:line="360" w:lineRule="auto"/>
            </w:pPr>
            <w:r w:rsidRPr="00442838">
              <w:t>Type 1</w:t>
            </w:r>
          </w:p>
        </w:tc>
        <w:tc>
          <w:tcPr>
            <w:tcW w:w="724" w:type="dxa"/>
          </w:tcPr>
          <w:p w14:paraId="33962050" w14:textId="77777777" w:rsidR="00097E98" w:rsidRPr="00442838" w:rsidRDefault="00097E98" w:rsidP="000F163C">
            <w:pPr>
              <w:spacing w:line="360" w:lineRule="auto"/>
            </w:pPr>
            <w:r w:rsidRPr="00442838">
              <w:t>Type 2</w:t>
            </w:r>
          </w:p>
        </w:tc>
        <w:tc>
          <w:tcPr>
            <w:tcW w:w="1976" w:type="dxa"/>
          </w:tcPr>
          <w:p w14:paraId="21625F87" w14:textId="77777777" w:rsidR="00097E98" w:rsidRPr="00442838" w:rsidRDefault="00097E98" w:rsidP="000F163C">
            <w:pPr>
              <w:spacing w:line="360" w:lineRule="auto"/>
            </w:pPr>
            <w:r w:rsidRPr="00442838">
              <w:t>Evolution</w:t>
            </w:r>
          </w:p>
        </w:tc>
      </w:tr>
      <w:tr w:rsidR="00097E98" w:rsidRPr="00442838" w14:paraId="76175736" w14:textId="77777777" w:rsidTr="000F163C">
        <w:trPr>
          <w:trHeight w:val="454"/>
        </w:trPr>
        <w:tc>
          <w:tcPr>
            <w:tcW w:w="1251" w:type="dxa"/>
          </w:tcPr>
          <w:p w14:paraId="1174655C" w14:textId="77777777" w:rsidR="00097E98" w:rsidRPr="00442838" w:rsidRDefault="00097E98" w:rsidP="000F163C">
            <w:pPr>
              <w:spacing w:line="360" w:lineRule="auto"/>
            </w:pPr>
          </w:p>
        </w:tc>
        <w:tc>
          <w:tcPr>
            <w:tcW w:w="1652" w:type="dxa"/>
          </w:tcPr>
          <w:p w14:paraId="396146D9" w14:textId="77777777" w:rsidR="00097E98" w:rsidRPr="00442838" w:rsidRDefault="00097E98" w:rsidP="000F163C">
            <w:pPr>
              <w:spacing w:line="360" w:lineRule="auto"/>
            </w:pPr>
          </w:p>
        </w:tc>
        <w:tc>
          <w:tcPr>
            <w:tcW w:w="3719" w:type="dxa"/>
          </w:tcPr>
          <w:p w14:paraId="63E7D729" w14:textId="77777777" w:rsidR="00097E98" w:rsidRPr="00442838" w:rsidRDefault="00097E98" w:rsidP="000F163C">
            <w:pPr>
              <w:spacing w:line="360" w:lineRule="auto"/>
            </w:pPr>
          </w:p>
        </w:tc>
        <w:tc>
          <w:tcPr>
            <w:tcW w:w="880" w:type="dxa"/>
          </w:tcPr>
          <w:p w14:paraId="5036220D" w14:textId="77777777" w:rsidR="00097E98" w:rsidRPr="00442838" w:rsidRDefault="00097E98" w:rsidP="000F163C">
            <w:pPr>
              <w:spacing w:line="360" w:lineRule="auto"/>
            </w:pPr>
          </w:p>
        </w:tc>
        <w:tc>
          <w:tcPr>
            <w:tcW w:w="724" w:type="dxa"/>
          </w:tcPr>
          <w:p w14:paraId="47C5249D" w14:textId="77777777" w:rsidR="00097E98" w:rsidRPr="00442838" w:rsidRDefault="00097E98" w:rsidP="000F163C">
            <w:pPr>
              <w:spacing w:line="360" w:lineRule="auto"/>
            </w:pPr>
          </w:p>
        </w:tc>
        <w:tc>
          <w:tcPr>
            <w:tcW w:w="724" w:type="dxa"/>
          </w:tcPr>
          <w:p w14:paraId="711A7758" w14:textId="77777777" w:rsidR="00097E98" w:rsidRPr="00442838" w:rsidRDefault="00097E98" w:rsidP="000F163C">
            <w:pPr>
              <w:spacing w:line="360" w:lineRule="auto"/>
            </w:pPr>
          </w:p>
        </w:tc>
        <w:tc>
          <w:tcPr>
            <w:tcW w:w="1976" w:type="dxa"/>
          </w:tcPr>
          <w:p w14:paraId="1F6162C8" w14:textId="77777777" w:rsidR="00097E98" w:rsidRPr="00442838" w:rsidRDefault="00097E98" w:rsidP="000F163C">
            <w:pPr>
              <w:spacing w:line="360" w:lineRule="auto"/>
            </w:pPr>
          </w:p>
        </w:tc>
      </w:tr>
      <w:tr w:rsidR="00097E98" w:rsidRPr="00442838" w14:paraId="4D99D44C" w14:textId="77777777" w:rsidTr="000F163C">
        <w:trPr>
          <w:trHeight w:val="441"/>
        </w:trPr>
        <w:tc>
          <w:tcPr>
            <w:tcW w:w="1251" w:type="dxa"/>
          </w:tcPr>
          <w:p w14:paraId="7879BA89" w14:textId="77777777" w:rsidR="00097E98" w:rsidRPr="00442838" w:rsidRDefault="00097E98" w:rsidP="000F163C">
            <w:pPr>
              <w:spacing w:line="360" w:lineRule="auto"/>
            </w:pPr>
          </w:p>
        </w:tc>
        <w:tc>
          <w:tcPr>
            <w:tcW w:w="1652" w:type="dxa"/>
          </w:tcPr>
          <w:p w14:paraId="70F606CA" w14:textId="77777777" w:rsidR="00097E98" w:rsidRPr="00442838" w:rsidRDefault="00097E98" w:rsidP="000F163C">
            <w:pPr>
              <w:spacing w:line="360" w:lineRule="auto"/>
            </w:pPr>
          </w:p>
        </w:tc>
        <w:tc>
          <w:tcPr>
            <w:tcW w:w="3719" w:type="dxa"/>
          </w:tcPr>
          <w:p w14:paraId="296F5850" w14:textId="77777777" w:rsidR="00097E98" w:rsidRPr="00442838" w:rsidRDefault="00097E98" w:rsidP="000F163C">
            <w:pPr>
              <w:spacing w:line="360" w:lineRule="auto"/>
            </w:pPr>
          </w:p>
        </w:tc>
        <w:tc>
          <w:tcPr>
            <w:tcW w:w="880" w:type="dxa"/>
          </w:tcPr>
          <w:p w14:paraId="2F9BC251" w14:textId="77777777" w:rsidR="00097E98" w:rsidRPr="00442838" w:rsidRDefault="00097E98" w:rsidP="000F163C">
            <w:pPr>
              <w:spacing w:line="360" w:lineRule="auto"/>
            </w:pPr>
          </w:p>
        </w:tc>
        <w:tc>
          <w:tcPr>
            <w:tcW w:w="724" w:type="dxa"/>
          </w:tcPr>
          <w:p w14:paraId="057A5B52" w14:textId="77777777" w:rsidR="00097E98" w:rsidRPr="00442838" w:rsidRDefault="00097E98" w:rsidP="000F163C">
            <w:pPr>
              <w:spacing w:line="360" w:lineRule="auto"/>
            </w:pPr>
          </w:p>
        </w:tc>
        <w:tc>
          <w:tcPr>
            <w:tcW w:w="724" w:type="dxa"/>
          </w:tcPr>
          <w:p w14:paraId="420E0D9D" w14:textId="77777777" w:rsidR="00097E98" w:rsidRPr="00442838" w:rsidRDefault="00097E98" w:rsidP="000F163C">
            <w:pPr>
              <w:spacing w:line="360" w:lineRule="auto"/>
            </w:pPr>
          </w:p>
        </w:tc>
        <w:tc>
          <w:tcPr>
            <w:tcW w:w="1976" w:type="dxa"/>
          </w:tcPr>
          <w:p w14:paraId="302D1C0C" w14:textId="77777777" w:rsidR="00097E98" w:rsidRPr="00442838" w:rsidRDefault="00097E98" w:rsidP="000F163C">
            <w:pPr>
              <w:spacing w:line="360" w:lineRule="auto"/>
            </w:pPr>
          </w:p>
        </w:tc>
      </w:tr>
      <w:tr w:rsidR="00097E98" w:rsidRPr="00442838" w14:paraId="700720D6" w14:textId="77777777" w:rsidTr="000F163C">
        <w:trPr>
          <w:trHeight w:val="441"/>
        </w:trPr>
        <w:tc>
          <w:tcPr>
            <w:tcW w:w="1251" w:type="dxa"/>
          </w:tcPr>
          <w:p w14:paraId="21723C95" w14:textId="77777777" w:rsidR="00097E98" w:rsidRPr="00442838" w:rsidRDefault="00097E98" w:rsidP="000F163C">
            <w:pPr>
              <w:spacing w:line="360" w:lineRule="auto"/>
            </w:pPr>
          </w:p>
        </w:tc>
        <w:tc>
          <w:tcPr>
            <w:tcW w:w="1652" w:type="dxa"/>
          </w:tcPr>
          <w:p w14:paraId="368AD2DB" w14:textId="77777777" w:rsidR="00097E98" w:rsidRPr="00442838" w:rsidRDefault="00097E98" w:rsidP="000F163C">
            <w:pPr>
              <w:spacing w:line="360" w:lineRule="auto"/>
            </w:pPr>
          </w:p>
        </w:tc>
        <w:tc>
          <w:tcPr>
            <w:tcW w:w="3719" w:type="dxa"/>
          </w:tcPr>
          <w:p w14:paraId="06C7F447" w14:textId="77777777" w:rsidR="00097E98" w:rsidRPr="00442838" w:rsidRDefault="00097E98" w:rsidP="000F163C">
            <w:pPr>
              <w:spacing w:line="360" w:lineRule="auto"/>
            </w:pPr>
          </w:p>
        </w:tc>
        <w:tc>
          <w:tcPr>
            <w:tcW w:w="880" w:type="dxa"/>
          </w:tcPr>
          <w:p w14:paraId="3FF2FDAB" w14:textId="77777777" w:rsidR="00097E98" w:rsidRPr="00442838" w:rsidRDefault="00097E98" w:rsidP="000F163C">
            <w:pPr>
              <w:spacing w:line="360" w:lineRule="auto"/>
            </w:pPr>
          </w:p>
        </w:tc>
        <w:tc>
          <w:tcPr>
            <w:tcW w:w="724" w:type="dxa"/>
          </w:tcPr>
          <w:p w14:paraId="67FA5399" w14:textId="77777777" w:rsidR="00097E98" w:rsidRPr="00442838" w:rsidRDefault="00097E98" w:rsidP="000F163C">
            <w:pPr>
              <w:spacing w:line="360" w:lineRule="auto"/>
            </w:pPr>
          </w:p>
        </w:tc>
        <w:tc>
          <w:tcPr>
            <w:tcW w:w="724" w:type="dxa"/>
          </w:tcPr>
          <w:p w14:paraId="0966038E" w14:textId="77777777" w:rsidR="00097E98" w:rsidRPr="00442838" w:rsidRDefault="00097E98" w:rsidP="000F163C">
            <w:pPr>
              <w:spacing w:line="360" w:lineRule="auto"/>
            </w:pPr>
          </w:p>
        </w:tc>
        <w:tc>
          <w:tcPr>
            <w:tcW w:w="1976" w:type="dxa"/>
          </w:tcPr>
          <w:p w14:paraId="29A31270" w14:textId="77777777" w:rsidR="00097E98" w:rsidRPr="00442838" w:rsidRDefault="00097E98" w:rsidP="000F163C">
            <w:pPr>
              <w:spacing w:line="360" w:lineRule="auto"/>
            </w:pPr>
          </w:p>
        </w:tc>
      </w:tr>
      <w:tr w:rsidR="00097E98" w:rsidRPr="00442838" w14:paraId="619C252C" w14:textId="77777777" w:rsidTr="000F163C">
        <w:trPr>
          <w:trHeight w:val="896"/>
        </w:trPr>
        <w:tc>
          <w:tcPr>
            <w:tcW w:w="1251" w:type="dxa"/>
          </w:tcPr>
          <w:p w14:paraId="5C839CE3" w14:textId="77777777" w:rsidR="00097E98" w:rsidRPr="00442838" w:rsidRDefault="00097E98" w:rsidP="000F163C">
            <w:pPr>
              <w:spacing w:line="360" w:lineRule="auto"/>
            </w:pPr>
          </w:p>
        </w:tc>
        <w:tc>
          <w:tcPr>
            <w:tcW w:w="1652" w:type="dxa"/>
          </w:tcPr>
          <w:p w14:paraId="4026A714" w14:textId="77777777" w:rsidR="00097E98" w:rsidRPr="00442838" w:rsidRDefault="00097E98" w:rsidP="000F163C">
            <w:pPr>
              <w:spacing w:line="360" w:lineRule="auto"/>
            </w:pPr>
          </w:p>
        </w:tc>
        <w:tc>
          <w:tcPr>
            <w:tcW w:w="3719" w:type="dxa"/>
          </w:tcPr>
          <w:p w14:paraId="25E47259" w14:textId="77777777" w:rsidR="00097E98" w:rsidRPr="00442838" w:rsidRDefault="00097E98" w:rsidP="000F163C">
            <w:pPr>
              <w:spacing w:line="360" w:lineRule="auto"/>
            </w:pPr>
          </w:p>
        </w:tc>
        <w:tc>
          <w:tcPr>
            <w:tcW w:w="880" w:type="dxa"/>
          </w:tcPr>
          <w:p w14:paraId="48039021" w14:textId="77777777" w:rsidR="00097E98" w:rsidRPr="00442838" w:rsidRDefault="00097E98" w:rsidP="000F163C">
            <w:pPr>
              <w:spacing w:line="360" w:lineRule="auto"/>
            </w:pPr>
          </w:p>
        </w:tc>
        <w:tc>
          <w:tcPr>
            <w:tcW w:w="724" w:type="dxa"/>
          </w:tcPr>
          <w:p w14:paraId="4BBD2CFC" w14:textId="77777777" w:rsidR="00097E98" w:rsidRPr="00442838" w:rsidRDefault="00097E98" w:rsidP="000F163C">
            <w:pPr>
              <w:spacing w:line="360" w:lineRule="auto"/>
            </w:pPr>
          </w:p>
        </w:tc>
        <w:tc>
          <w:tcPr>
            <w:tcW w:w="724" w:type="dxa"/>
          </w:tcPr>
          <w:p w14:paraId="3373A813" w14:textId="77777777" w:rsidR="00097E98" w:rsidRPr="00442838" w:rsidRDefault="00097E98" w:rsidP="000F163C">
            <w:pPr>
              <w:spacing w:line="360" w:lineRule="auto"/>
            </w:pPr>
          </w:p>
        </w:tc>
        <w:tc>
          <w:tcPr>
            <w:tcW w:w="1976" w:type="dxa"/>
          </w:tcPr>
          <w:p w14:paraId="7703A349" w14:textId="77777777" w:rsidR="00097E98" w:rsidRPr="00442838" w:rsidRDefault="00097E98" w:rsidP="000F163C">
            <w:pPr>
              <w:spacing w:line="360" w:lineRule="auto"/>
            </w:pPr>
          </w:p>
        </w:tc>
      </w:tr>
    </w:tbl>
    <w:p w14:paraId="3E4AFA5A" w14:textId="77777777" w:rsidR="00097E98" w:rsidRPr="00442838" w:rsidRDefault="00097E98" w:rsidP="00097E98">
      <w:pPr>
        <w:rPr>
          <w:sz w:val="24"/>
        </w:rPr>
      </w:pPr>
    </w:p>
    <w:p w14:paraId="5D7321B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31AF70B" w14:textId="77777777" w:rsidTr="000F163C">
        <w:tc>
          <w:tcPr>
            <w:tcW w:w="3596" w:type="dxa"/>
          </w:tcPr>
          <w:p w14:paraId="24E14D36" w14:textId="77777777" w:rsidR="00097E98" w:rsidRPr="00442838" w:rsidRDefault="00097E98" w:rsidP="000F163C">
            <w:pPr>
              <w:rPr>
                <w:sz w:val="24"/>
              </w:rPr>
            </w:pPr>
          </w:p>
        </w:tc>
        <w:tc>
          <w:tcPr>
            <w:tcW w:w="3597" w:type="dxa"/>
          </w:tcPr>
          <w:p w14:paraId="725BE163" w14:textId="77777777" w:rsidR="00097E98" w:rsidRPr="00442838" w:rsidRDefault="00097E98" w:rsidP="000F163C">
            <w:pPr>
              <w:rPr>
                <w:sz w:val="24"/>
              </w:rPr>
            </w:pPr>
          </w:p>
        </w:tc>
        <w:tc>
          <w:tcPr>
            <w:tcW w:w="3597" w:type="dxa"/>
          </w:tcPr>
          <w:p w14:paraId="49E28BD3" w14:textId="77777777" w:rsidR="00097E98" w:rsidRPr="00442838" w:rsidRDefault="00097E98" w:rsidP="000F163C">
            <w:pPr>
              <w:rPr>
                <w:sz w:val="24"/>
              </w:rPr>
            </w:pPr>
          </w:p>
        </w:tc>
      </w:tr>
      <w:tr w:rsidR="00097E98" w:rsidRPr="00442838" w14:paraId="69E70259" w14:textId="77777777" w:rsidTr="000F163C">
        <w:tc>
          <w:tcPr>
            <w:tcW w:w="3596" w:type="dxa"/>
          </w:tcPr>
          <w:p w14:paraId="0C842F3A" w14:textId="77777777" w:rsidR="00097E98" w:rsidRPr="00442838" w:rsidRDefault="00097E98" w:rsidP="000F163C">
            <w:pPr>
              <w:rPr>
                <w:sz w:val="24"/>
              </w:rPr>
            </w:pPr>
          </w:p>
        </w:tc>
        <w:tc>
          <w:tcPr>
            <w:tcW w:w="3597" w:type="dxa"/>
          </w:tcPr>
          <w:p w14:paraId="46146976" w14:textId="77777777" w:rsidR="00097E98" w:rsidRPr="00442838" w:rsidRDefault="00097E98" w:rsidP="000F163C">
            <w:pPr>
              <w:rPr>
                <w:sz w:val="24"/>
              </w:rPr>
            </w:pPr>
          </w:p>
        </w:tc>
        <w:tc>
          <w:tcPr>
            <w:tcW w:w="3597" w:type="dxa"/>
          </w:tcPr>
          <w:p w14:paraId="181E9FD9" w14:textId="77777777" w:rsidR="00097E98" w:rsidRPr="00442838" w:rsidRDefault="00097E98" w:rsidP="000F163C">
            <w:pPr>
              <w:rPr>
                <w:sz w:val="24"/>
              </w:rPr>
            </w:pPr>
          </w:p>
        </w:tc>
      </w:tr>
    </w:tbl>
    <w:p w14:paraId="5E520B37" w14:textId="77777777" w:rsidR="00097E98" w:rsidRPr="00442838" w:rsidRDefault="00097E98" w:rsidP="00097E98">
      <w:pPr>
        <w:rPr>
          <w:sz w:val="24"/>
        </w:rPr>
      </w:pPr>
    </w:p>
    <w:p w14:paraId="0C8512A1" w14:textId="77777777" w:rsidR="00097E98" w:rsidRPr="00442838" w:rsidRDefault="00097E98" w:rsidP="00097E98">
      <w:pPr>
        <w:rPr>
          <w:sz w:val="24"/>
        </w:rPr>
      </w:pPr>
      <w:r w:rsidRPr="00442838">
        <w:rPr>
          <w:sz w:val="24"/>
        </w:rPr>
        <w:t>Sprites:</w:t>
      </w:r>
    </w:p>
    <w:p w14:paraId="68284F33" w14:textId="77777777" w:rsidR="00097E98" w:rsidRPr="00442838" w:rsidRDefault="00097E98" w:rsidP="00097E98">
      <w:pPr>
        <w:rPr>
          <w:sz w:val="24"/>
        </w:rPr>
      </w:pPr>
      <w:r w:rsidRPr="00442838">
        <w:rPr>
          <w:sz w:val="24"/>
        </w:rPr>
        <w:br w:type="page"/>
      </w:r>
    </w:p>
    <w:p w14:paraId="6D7357E1" w14:textId="77777777" w:rsidR="00097E98" w:rsidRPr="00442838" w:rsidRDefault="00097E98" w:rsidP="00097E98">
      <w:pPr>
        <w:rPr>
          <w:sz w:val="24"/>
        </w:rPr>
      </w:pPr>
      <w:r w:rsidRPr="00442838">
        <w:rPr>
          <w:sz w:val="24"/>
        </w:rPr>
        <w:lastRenderedPageBreak/>
        <w:t>Family Page</w:t>
      </w:r>
    </w:p>
    <w:p w14:paraId="7CFF325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53B517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F157DAF" w14:textId="77777777" w:rsidTr="000F163C">
        <w:trPr>
          <w:trHeight w:val="896"/>
        </w:trPr>
        <w:tc>
          <w:tcPr>
            <w:tcW w:w="1251" w:type="dxa"/>
          </w:tcPr>
          <w:p w14:paraId="2FB1AABC" w14:textId="77777777" w:rsidR="00097E98" w:rsidRPr="00442838" w:rsidRDefault="00097E98" w:rsidP="000F163C">
            <w:pPr>
              <w:spacing w:line="360" w:lineRule="auto"/>
            </w:pPr>
            <w:r w:rsidRPr="00442838">
              <w:t>Pokemon</w:t>
            </w:r>
          </w:p>
          <w:p w14:paraId="4DEFB9F9" w14:textId="77777777" w:rsidR="00097E98" w:rsidRPr="00442838" w:rsidRDefault="00097E98" w:rsidP="000F163C">
            <w:pPr>
              <w:spacing w:line="360" w:lineRule="auto"/>
            </w:pPr>
            <w:r w:rsidRPr="00442838">
              <w:t>Name</w:t>
            </w:r>
          </w:p>
        </w:tc>
        <w:tc>
          <w:tcPr>
            <w:tcW w:w="1652" w:type="dxa"/>
          </w:tcPr>
          <w:p w14:paraId="00BE70D5" w14:textId="77777777" w:rsidR="00097E98" w:rsidRPr="00442838" w:rsidRDefault="00097E98" w:rsidP="000F163C">
            <w:pPr>
              <w:spacing w:line="360" w:lineRule="auto"/>
            </w:pPr>
            <w:r w:rsidRPr="00442838">
              <w:t>Pokemon Number</w:t>
            </w:r>
          </w:p>
        </w:tc>
        <w:tc>
          <w:tcPr>
            <w:tcW w:w="3719" w:type="dxa"/>
          </w:tcPr>
          <w:p w14:paraId="24FB5A05" w14:textId="77777777" w:rsidR="00097E98" w:rsidRPr="00442838" w:rsidRDefault="00097E98" w:rsidP="000F163C">
            <w:pPr>
              <w:spacing w:line="360" w:lineRule="auto"/>
            </w:pPr>
            <w:r w:rsidRPr="00442838">
              <w:t>Base Stats</w:t>
            </w:r>
          </w:p>
          <w:p w14:paraId="59B945F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3BDD309" w14:textId="77777777" w:rsidR="00097E98" w:rsidRPr="00442838" w:rsidRDefault="00097E98" w:rsidP="000F163C">
            <w:pPr>
              <w:spacing w:line="360" w:lineRule="auto"/>
            </w:pPr>
            <w:r w:rsidRPr="00442838">
              <w:t>Ability</w:t>
            </w:r>
          </w:p>
        </w:tc>
        <w:tc>
          <w:tcPr>
            <w:tcW w:w="724" w:type="dxa"/>
          </w:tcPr>
          <w:p w14:paraId="1455C834" w14:textId="77777777" w:rsidR="00097E98" w:rsidRPr="00442838" w:rsidRDefault="00097E98" w:rsidP="000F163C">
            <w:pPr>
              <w:spacing w:line="360" w:lineRule="auto"/>
            </w:pPr>
            <w:r w:rsidRPr="00442838">
              <w:t>Type 1</w:t>
            </w:r>
          </w:p>
        </w:tc>
        <w:tc>
          <w:tcPr>
            <w:tcW w:w="724" w:type="dxa"/>
          </w:tcPr>
          <w:p w14:paraId="39EE34C1" w14:textId="77777777" w:rsidR="00097E98" w:rsidRPr="00442838" w:rsidRDefault="00097E98" w:rsidP="000F163C">
            <w:pPr>
              <w:spacing w:line="360" w:lineRule="auto"/>
            </w:pPr>
            <w:r w:rsidRPr="00442838">
              <w:t>Type 2</w:t>
            </w:r>
          </w:p>
        </w:tc>
        <w:tc>
          <w:tcPr>
            <w:tcW w:w="1976" w:type="dxa"/>
          </w:tcPr>
          <w:p w14:paraId="026A9CFE" w14:textId="77777777" w:rsidR="00097E98" w:rsidRPr="00442838" w:rsidRDefault="00097E98" w:rsidP="000F163C">
            <w:pPr>
              <w:spacing w:line="360" w:lineRule="auto"/>
            </w:pPr>
            <w:r w:rsidRPr="00442838">
              <w:t>Evolution</w:t>
            </w:r>
          </w:p>
        </w:tc>
      </w:tr>
      <w:tr w:rsidR="00097E98" w:rsidRPr="00442838" w14:paraId="1956BE10" w14:textId="77777777" w:rsidTr="000F163C">
        <w:trPr>
          <w:trHeight w:val="454"/>
        </w:trPr>
        <w:tc>
          <w:tcPr>
            <w:tcW w:w="1251" w:type="dxa"/>
          </w:tcPr>
          <w:p w14:paraId="06839260" w14:textId="77777777" w:rsidR="00097E98" w:rsidRPr="00442838" w:rsidRDefault="00097E98" w:rsidP="000F163C">
            <w:pPr>
              <w:spacing w:line="360" w:lineRule="auto"/>
            </w:pPr>
          </w:p>
        </w:tc>
        <w:tc>
          <w:tcPr>
            <w:tcW w:w="1652" w:type="dxa"/>
          </w:tcPr>
          <w:p w14:paraId="0093114B" w14:textId="77777777" w:rsidR="00097E98" w:rsidRPr="00442838" w:rsidRDefault="00097E98" w:rsidP="000F163C">
            <w:pPr>
              <w:spacing w:line="360" w:lineRule="auto"/>
            </w:pPr>
          </w:p>
        </w:tc>
        <w:tc>
          <w:tcPr>
            <w:tcW w:w="3719" w:type="dxa"/>
          </w:tcPr>
          <w:p w14:paraId="250B285D" w14:textId="77777777" w:rsidR="00097E98" w:rsidRPr="00442838" w:rsidRDefault="00097E98" w:rsidP="000F163C">
            <w:pPr>
              <w:spacing w:line="360" w:lineRule="auto"/>
            </w:pPr>
          </w:p>
        </w:tc>
        <w:tc>
          <w:tcPr>
            <w:tcW w:w="880" w:type="dxa"/>
          </w:tcPr>
          <w:p w14:paraId="38184184" w14:textId="77777777" w:rsidR="00097E98" w:rsidRPr="00442838" w:rsidRDefault="00097E98" w:rsidP="000F163C">
            <w:pPr>
              <w:spacing w:line="360" w:lineRule="auto"/>
            </w:pPr>
          </w:p>
        </w:tc>
        <w:tc>
          <w:tcPr>
            <w:tcW w:w="724" w:type="dxa"/>
          </w:tcPr>
          <w:p w14:paraId="1596401B" w14:textId="77777777" w:rsidR="00097E98" w:rsidRPr="00442838" w:rsidRDefault="00097E98" w:rsidP="000F163C">
            <w:pPr>
              <w:spacing w:line="360" w:lineRule="auto"/>
            </w:pPr>
          </w:p>
        </w:tc>
        <w:tc>
          <w:tcPr>
            <w:tcW w:w="724" w:type="dxa"/>
          </w:tcPr>
          <w:p w14:paraId="40261131" w14:textId="77777777" w:rsidR="00097E98" w:rsidRPr="00442838" w:rsidRDefault="00097E98" w:rsidP="000F163C">
            <w:pPr>
              <w:spacing w:line="360" w:lineRule="auto"/>
            </w:pPr>
          </w:p>
        </w:tc>
        <w:tc>
          <w:tcPr>
            <w:tcW w:w="1976" w:type="dxa"/>
          </w:tcPr>
          <w:p w14:paraId="0F6E6649" w14:textId="77777777" w:rsidR="00097E98" w:rsidRPr="00442838" w:rsidRDefault="00097E98" w:rsidP="000F163C">
            <w:pPr>
              <w:spacing w:line="360" w:lineRule="auto"/>
            </w:pPr>
          </w:p>
        </w:tc>
      </w:tr>
      <w:tr w:rsidR="00097E98" w:rsidRPr="00442838" w14:paraId="18D36340" w14:textId="77777777" w:rsidTr="000F163C">
        <w:trPr>
          <w:trHeight w:val="441"/>
        </w:trPr>
        <w:tc>
          <w:tcPr>
            <w:tcW w:w="1251" w:type="dxa"/>
          </w:tcPr>
          <w:p w14:paraId="2FC6207D" w14:textId="77777777" w:rsidR="00097E98" w:rsidRPr="00442838" w:rsidRDefault="00097E98" w:rsidP="000F163C">
            <w:pPr>
              <w:spacing w:line="360" w:lineRule="auto"/>
            </w:pPr>
          </w:p>
        </w:tc>
        <w:tc>
          <w:tcPr>
            <w:tcW w:w="1652" w:type="dxa"/>
          </w:tcPr>
          <w:p w14:paraId="5ED9297C" w14:textId="77777777" w:rsidR="00097E98" w:rsidRPr="00442838" w:rsidRDefault="00097E98" w:rsidP="000F163C">
            <w:pPr>
              <w:spacing w:line="360" w:lineRule="auto"/>
            </w:pPr>
          </w:p>
        </w:tc>
        <w:tc>
          <w:tcPr>
            <w:tcW w:w="3719" w:type="dxa"/>
          </w:tcPr>
          <w:p w14:paraId="4C195E3A" w14:textId="77777777" w:rsidR="00097E98" w:rsidRPr="00442838" w:rsidRDefault="00097E98" w:rsidP="000F163C">
            <w:pPr>
              <w:spacing w:line="360" w:lineRule="auto"/>
            </w:pPr>
          </w:p>
        </w:tc>
        <w:tc>
          <w:tcPr>
            <w:tcW w:w="880" w:type="dxa"/>
          </w:tcPr>
          <w:p w14:paraId="0440AB4B" w14:textId="77777777" w:rsidR="00097E98" w:rsidRPr="00442838" w:rsidRDefault="00097E98" w:rsidP="000F163C">
            <w:pPr>
              <w:spacing w:line="360" w:lineRule="auto"/>
            </w:pPr>
          </w:p>
        </w:tc>
        <w:tc>
          <w:tcPr>
            <w:tcW w:w="724" w:type="dxa"/>
          </w:tcPr>
          <w:p w14:paraId="3FF81604" w14:textId="77777777" w:rsidR="00097E98" w:rsidRPr="00442838" w:rsidRDefault="00097E98" w:rsidP="000F163C">
            <w:pPr>
              <w:spacing w:line="360" w:lineRule="auto"/>
            </w:pPr>
          </w:p>
        </w:tc>
        <w:tc>
          <w:tcPr>
            <w:tcW w:w="724" w:type="dxa"/>
          </w:tcPr>
          <w:p w14:paraId="2B717304" w14:textId="77777777" w:rsidR="00097E98" w:rsidRPr="00442838" w:rsidRDefault="00097E98" w:rsidP="000F163C">
            <w:pPr>
              <w:spacing w:line="360" w:lineRule="auto"/>
            </w:pPr>
          </w:p>
        </w:tc>
        <w:tc>
          <w:tcPr>
            <w:tcW w:w="1976" w:type="dxa"/>
          </w:tcPr>
          <w:p w14:paraId="3A5638F2" w14:textId="77777777" w:rsidR="00097E98" w:rsidRPr="00442838" w:rsidRDefault="00097E98" w:rsidP="000F163C">
            <w:pPr>
              <w:spacing w:line="360" w:lineRule="auto"/>
            </w:pPr>
          </w:p>
        </w:tc>
      </w:tr>
      <w:tr w:rsidR="00097E98" w:rsidRPr="00442838" w14:paraId="7EF13DFA" w14:textId="77777777" w:rsidTr="000F163C">
        <w:trPr>
          <w:trHeight w:val="441"/>
        </w:trPr>
        <w:tc>
          <w:tcPr>
            <w:tcW w:w="1251" w:type="dxa"/>
          </w:tcPr>
          <w:p w14:paraId="00933EBC" w14:textId="77777777" w:rsidR="00097E98" w:rsidRPr="00442838" w:rsidRDefault="00097E98" w:rsidP="000F163C">
            <w:pPr>
              <w:spacing w:line="360" w:lineRule="auto"/>
            </w:pPr>
          </w:p>
        </w:tc>
        <w:tc>
          <w:tcPr>
            <w:tcW w:w="1652" w:type="dxa"/>
          </w:tcPr>
          <w:p w14:paraId="2BDA536B" w14:textId="77777777" w:rsidR="00097E98" w:rsidRPr="00442838" w:rsidRDefault="00097E98" w:rsidP="000F163C">
            <w:pPr>
              <w:spacing w:line="360" w:lineRule="auto"/>
            </w:pPr>
          </w:p>
        </w:tc>
        <w:tc>
          <w:tcPr>
            <w:tcW w:w="3719" w:type="dxa"/>
          </w:tcPr>
          <w:p w14:paraId="71BEEE49" w14:textId="77777777" w:rsidR="00097E98" w:rsidRPr="00442838" w:rsidRDefault="00097E98" w:rsidP="000F163C">
            <w:pPr>
              <w:spacing w:line="360" w:lineRule="auto"/>
            </w:pPr>
          </w:p>
        </w:tc>
        <w:tc>
          <w:tcPr>
            <w:tcW w:w="880" w:type="dxa"/>
          </w:tcPr>
          <w:p w14:paraId="44C857A0" w14:textId="77777777" w:rsidR="00097E98" w:rsidRPr="00442838" w:rsidRDefault="00097E98" w:rsidP="000F163C">
            <w:pPr>
              <w:spacing w:line="360" w:lineRule="auto"/>
            </w:pPr>
          </w:p>
        </w:tc>
        <w:tc>
          <w:tcPr>
            <w:tcW w:w="724" w:type="dxa"/>
          </w:tcPr>
          <w:p w14:paraId="54D662F9" w14:textId="77777777" w:rsidR="00097E98" w:rsidRPr="00442838" w:rsidRDefault="00097E98" w:rsidP="000F163C">
            <w:pPr>
              <w:spacing w:line="360" w:lineRule="auto"/>
            </w:pPr>
          </w:p>
        </w:tc>
        <w:tc>
          <w:tcPr>
            <w:tcW w:w="724" w:type="dxa"/>
          </w:tcPr>
          <w:p w14:paraId="3F9FE018" w14:textId="77777777" w:rsidR="00097E98" w:rsidRPr="00442838" w:rsidRDefault="00097E98" w:rsidP="000F163C">
            <w:pPr>
              <w:spacing w:line="360" w:lineRule="auto"/>
            </w:pPr>
          </w:p>
        </w:tc>
        <w:tc>
          <w:tcPr>
            <w:tcW w:w="1976" w:type="dxa"/>
          </w:tcPr>
          <w:p w14:paraId="7364D94C" w14:textId="77777777" w:rsidR="00097E98" w:rsidRPr="00442838" w:rsidRDefault="00097E98" w:rsidP="000F163C">
            <w:pPr>
              <w:spacing w:line="360" w:lineRule="auto"/>
            </w:pPr>
          </w:p>
        </w:tc>
      </w:tr>
      <w:tr w:rsidR="00097E98" w:rsidRPr="00442838" w14:paraId="48208F50" w14:textId="77777777" w:rsidTr="000F163C">
        <w:trPr>
          <w:trHeight w:val="896"/>
        </w:trPr>
        <w:tc>
          <w:tcPr>
            <w:tcW w:w="1251" w:type="dxa"/>
          </w:tcPr>
          <w:p w14:paraId="07E3AC51" w14:textId="77777777" w:rsidR="00097E98" w:rsidRPr="00442838" w:rsidRDefault="00097E98" w:rsidP="000F163C">
            <w:pPr>
              <w:spacing w:line="360" w:lineRule="auto"/>
            </w:pPr>
          </w:p>
        </w:tc>
        <w:tc>
          <w:tcPr>
            <w:tcW w:w="1652" w:type="dxa"/>
          </w:tcPr>
          <w:p w14:paraId="445642B8" w14:textId="77777777" w:rsidR="00097E98" w:rsidRPr="00442838" w:rsidRDefault="00097E98" w:rsidP="000F163C">
            <w:pPr>
              <w:spacing w:line="360" w:lineRule="auto"/>
            </w:pPr>
          </w:p>
        </w:tc>
        <w:tc>
          <w:tcPr>
            <w:tcW w:w="3719" w:type="dxa"/>
          </w:tcPr>
          <w:p w14:paraId="3C4A5586" w14:textId="77777777" w:rsidR="00097E98" w:rsidRPr="00442838" w:rsidRDefault="00097E98" w:rsidP="000F163C">
            <w:pPr>
              <w:spacing w:line="360" w:lineRule="auto"/>
            </w:pPr>
          </w:p>
        </w:tc>
        <w:tc>
          <w:tcPr>
            <w:tcW w:w="880" w:type="dxa"/>
          </w:tcPr>
          <w:p w14:paraId="0ABFD6DE" w14:textId="77777777" w:rsidR="00097E98" w:rsidRPr="00442838" w:rsidRDefault="00097E98" w:rsidP="000F163C">
            <w:pPr>
              <w:spacing w:line="360" w:lineRule="auto"/>
            </w:pPr>
          </w:p>
        </w:tc>
        <w:tc>
          <w:tcPr>
            <w:tcW w:w="724" w:type="dxa"/>
          </w:tcPr>
          <w:p w14:paraId="7CA2A650" w14:textId="77777777" w:rsidR="00097E98" w:rsidRPr="00442838" w:rsidRDefault="00097E98" w:rsidP="000F163C">
            <w:pPr>
              <w:spacing w:line="360" w:lineRule="auto"/>
            </w:pPr>
          </w:p>
        </w:tc>
        <w:tc>
          <w:tcPr>
            <w:tcW w:w="724" w:type="dxa"/>
          </w:tcPr>
          <w:p w14:paraId="06D33697" w14:textId="77777777" w:rsidR="00097E98" w:rsidRPr="00442838" w:rsidRDefault="00097E98" w:rsidP="000F163C">
            <w:pPr>
              <w:spacing w:line="360" w:lineRule="auto"/>
            </w:pPr>
          </w:p>
        </w:tc>
        <w:tc>
          <w:tcPr>
            <w:tcW w:w="1976" w:type="dxa"/>
          </w:tcPr>
          <w:p w14:paraId="6FE1E524" w14:textId="77777777" w:rsidR="00097E98" w:rsidRPr="00442838" w:rsidRDefault="00097E98" w:rsidP="000F163C">
            <w:pPr>
              <w:spacing w:line="360" w:lineRule="auto"/>
            </w:pPr>
          </w:p>
        </w:tc>
      </w:tr>
    </w:tbl>
    <w:p w14:paraId="2426C602" w14:textId="77777777" w:rsidR="00097E98" w:rsidRPr="00442838" w:rsidRDefault="00097E98" w:rsidP="00097E98">
      <w:pPr>
        <w:rPr>
          <w:sz w:val="24"/>
        </w:rPr>
      </w:pPr>
    </w:p>
    <w:p w14:paraId="7E86FB5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0D569D" w14:textId="77777777" w:rsidTr="000F163C">
        <w:tc>
          <w:tcPr>
            <w:tcW w:w="3596" w:type="dxa"/>
          </w:tcPr>
          <w:p w14:paraId="1B641BEF" w14:textId="77777777" w:rsidR="00097E98" w:rsidRPr="00442838" w:rsidRDefault="00097E98" w:rsidP="000F163C">
            <w:pPr>
              <w:rPr>
                <w:sz w:val="24"/>
              </w:rPr>
            </w:pPr>
          </w:p>
        </w:tc>
        <w:tc>
          <w:tcPr>
            <w:tcW w:w="3597" w:type="dxa"/>
          </w:tcPr>
          <w:p w14:paraId="6A905AA4" w14:textId="77777777" w:rsidR="00097E98" w:rsidRPr="00442838" w:rsidRDefault="00097E98" w:rsidP="000F163C">
            <w:pPr>
              <w:rPr>
                <w:sz w:val="24"/>
              </w:rPr>
            </w:pPr>
          </w:p>
        </w:tc>
        <w:tc>
          <w:tcPr>
            <w:tcW w:w="3597" w:type="dxa"/>
          </w:tcPr>
          <w:p w14:paraId="3EF235F9" w14:textId="77777777" w:rsidR="00097E98" w:rsidRPr="00442838" w:rsidRDefault="00097E98" w:rsidP="000F163C">
            <w:pPr>
              <w:rPr>
                <w:sz w:val="24"/>
              </w:rPr>
            </w:pPr>
          </w:p>
        </w:tc>
      </w:tr>
      <w:tr w:rsidR="00097E98" w:rsidRPr="00442838" w14:paraId="75191DAE" w14:textId="77777777" w:rsidTr="000F163C">
        <w:tc>
          <w:tcPr>
            <w:tcW w:w="3596" w:type="dxa"/>
          </w:tcPr>
          <w:p w14:paraId="33C0B7FA" w14:textId="77777777" w:rsidR="00097E98" w:rsidRPr="00442838" w:rsidRDefault="00097E98" w:rsidP="000F163C">
            <w:pPr>
              <w:rPr>
                <w:sz w:val="24"/>
              </w:rPr>
            </w:pPr>
          </w:p>
        </w:tc>
        <w:tc>
          <w:tcPr>
            <w:tcW w:w="3597" w:type="dxa"/>
          </w:tcPr>
          <w:p w14:paraId="035EBDE0" w14:textId="77777777" w:rsidR="00097E98" w:rsidRPr="00442838" w:rsidRDefault="00097E98" w:rsidP="000F163C">
            <w:pPr>
              <w:rPr>
                <w:sz w:val="24"/>
              </w:rPr>
            </w:pPr>
          </w:p>
        </w:tc>
        <w:tc>
          <w:tcPr>
            <w:tcW w:w="3597" w:type="dxa"/>
          </w:tcPr>
          <w:p w14:paraId="64A6FBDC" w14:textId="77777777" w:rsidR="00097E98" w:rsidRPr="00442838" w:rsidRDefault="00097E98" w:rsidP="000F163C">
            <w:pPr>
              <w:rPr>
                <w:sz w:val="24"/>
              </w:rPr>
            </w:pPr>
          </w:p>
        </w:tc>
      </w:tr>
    </w:tbl>
    <w:p w14:paraId="5F949897" w14:textId="77777777" w:rsidR="00097E98" w:rsidRPr="00442838" w:rsidRDefault="00097E98" w:rsidP="00097E98">
      <w:pPr>
        <w:rPr>
          <w:sz w:val="24"/>
        </w:rPr>
      </w:pPr>
    </w:p>
    <w:p w14:paraId="62AEC6C6" w14:textId="77777777" w:rsidR="00097E98" w:rsidRPr="00442838" w:rsidRDefault="00097E98" w:rsidP="00097E98">
      <w:pPr>
        <w:rPr>
          <w:sz w:val="24"/>
        </w:rPr>
      </w:pPr>
      <w:r w:rsidRPr="00442838">
        <w:rPr>
          <w:sz w:val="24"/>
        </w:rPr>
        <w:t>Sprites:</w:t>
      </w:r>
    </w:p>
    <w:p w14:paraId="660C85AD" w14:textId="77777777" w:rsidR="00097E98" w:rsidRPr="00442838" w:rsidRDefault="00097E98" w:rsidP="00097E98">
      <w:pPr>
        <w:rPr>
          <w:sz w:val="24"/>
        </w:rPr>
      </w:pPr>
      <w:r w:rsidRPr="00442838">
        <w:rPr>
          <w:sz w:val="24"/>
        </w:rPr>
        <w:br w:type="page"/>
      </w:r>
    </w:p>
    <w:p w14:paraId="09711F55" w14:textId="77777777" w:rsidR="00097E98" w:rsidRPr="00442838" w:rsidRDefault="00097E98" w:rsidP="00097E98">
      <w:pPr>
        <w:rPr>
          <w:sz w:val="24"/>
        </w:rPr>
      </w:pPr>
      <w:r w:rsidRPr="00442838">
        <w:rPr>
          <w:sz w:val="24"/>
        </w:rPr>
        <w:lastRenderedPageBreak/>
        <w:t>Family Page</w:t>
      </w:r>
    </w:p>
    <w:p w14:paraId="53CBBF6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7B46E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8B3E182" w14:textId="77777777" w:rsidTr="000F163C">
        <w:trPr>
          <w:trHeight w:val="896"/>
        </w:trPr>
        <w:tc>
          <w:tcPr>
            <w:tcW w:w="1251" w:type="dxa"/>
          </w:tcPr>
          <w:p w14:paraId="765C26B8" w14:textId="77777777" w:rsidR="00097E98" w:rsidRPr="00442838" w:rsidRDefault="00097E98" w:rsidP="000F163C">
            <w:pPr>
              <w:spacing w:line="360" w:lineRule="auto"/>
            </w:pPr>
            <w:r w:rsidRPr="00442838">
              <w:t>Pokemon</w:t>
            </w:r>
          </w:p>
          <w:p w14:paraId="48464506" w14:textId="77777777" w:rsidR="00097E98" w:rsidRPr="00442838" w:rsidRDefault="00097E98" w:rsidP="000F163C">
            <w:pPr>
              <w:spacing w:line="360" w:lineRule="auto"/>
            </w:pPr>
            <w:r w:rsidRPr="00442838">
              <w:t>Name</w:t>
            </w:r>
          </w:p>
        </w:tc>
        <w:tc>
          <w:tcPr>
            <w:tcW w:w="1652" w:type="dxa"/>
          </w:tcPr>
          <w:p w14:paraId="4AD2CB79" w14:textId="77777777" w:rsidR="00097E98" w:rsidRPr="00442838" w:rsidRDefault="00097E98" w:rsidP="000F163C">
            <w:pPr>
              <w:spacing w:line="360" w:lineRule="auto"/>
            </w:pPr>
            <w:r w:rsidRPr="00442838">
              <w:t>Pokemon Number</w:t>
            </w:r>
          </w:p>
        </w:tc>
        <w:tc>
          <w:tcPr>
            <w:tcW w:w="3719" w:type="dxa"/>
          </w:tcPr>
          <w:p w14:paraId="13D4C810" w14:textId="77777777" w:rsidR="00097E98" w:rsidRPr="00442838" w:rsidRDefault="00097E98" w:rsidP="000F163C">
            <w:pPr>
              <w:spacing w:line="360" w:lineRule="auto"/>
            </w:pPr>
            <w:r w:rsidRPr="00442838">
              <w:t>Base Stats</w:t>
            </w:r>
          </w:p>
          <w:p w14:paraId="650BBEE3"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EA709B2" w14:textId="77777777" w:rsidR="00097E98" w:rsidRPr="00442838" w:rsidRDefault="00097E98" w:rsidP="000F163C">
            <w:pPr>
              <w:spacing w:line="360" w:lineRule="auto"/>
            </w:pPr>
            <w:r w:rsidRPr="00442838">
              <w:t>Ability</w:t>
            </w:r>
          </w:p>
        </w:tc>
        <w:tc>
          <w:tcPr>
            <w:tcW w:w="724" w:type="dxa"/>
          </w:tcPr>
          <w:p w14:paraId="392BB57A" w14:textId="77777777" w:rsidR="00097E98" w:rsidRPr="00442838" w:rsidRDefault="00097E98" w:rsidP="000F163C">
            <w:pPr>
              <w:spacing w:line="360" w:lineRule="auto"/>
            </w:pPr>
            <w:r w:rsidRPr="00442838">
              <w:t>Type 1</w:t>
            </w:r>
          </w:p>
        </w:tc>
        <w:tc>
          <w:tcPr>
            <w:tcW w:w="724" w:type="dxa"/>
          </w:tcPr>
          <w:p w14:paraId="5CDDCB8E" w14:textId="77777777" w:rsidR="00097E98" w:rsidRPr="00442838" w:rsidRDefault="00097E98" w:rsidP="000F163C">
            <w:pPr>
              <w:spacing w:line="360" w:lineRule="auto"/>
            </w:pPr>
            <w:r w:rsidRPr="00442838">
              <w:t>Type 2</w:t>
            </w:r>
          </w:p>
        </w:tc>
        <w:tc>
          <w:tcPr>
            <w:tcW w:w="1976" w:type="dxa"/>
          </w:tcPr>
          <w:p w14:paraId="43D6F64E" w14:textId="77777777" w:rsidR="00097E98" w:rsidRPr="00442838" w:rsidRDefault="00097E98" w:rsidP="000F163C">
            <w:pPr>
              <w:spacing w:line="360" w:lineRule="auto"/>
            </w:pPr>
            <w:r w:rsidRPr="00442838">
              <w:t>Evolution</w:t>
            </w:r>
          </w:p>
        </w:tc>
      </w:tr>
      <w:tr w:rsidR="00097E98" w:rsidRPr="00442838" w14:paraId="43DFD928" w14:textId="77777777" w:rsidTr="000F163C">
        <w:trPr>
          <w:trHeight w:val="454"/>
        </w:trPr>
        <w:tc>
          <w:tcPr>
            <w:tcW w:w="1251" w:type="dxa"/>
          </w:tcPr>
          <w:p w14:paraId="17DF0388" w14:textId="77777777" w:rsidR="00097E98" w:rsidRPr="00442838" w:rsidRDefault="00097E98" w:rsidP="000F163C">
            <w:pPr>
              <w:spacing w:line="360" w:lineRule="auto"/>
            </w:pPr>
          </w:p>
        </w:tc>
        <w:tc>
          <w:tcPr>
            <w:tcW w:w="1652" w:type="dxa"/>
          </w:tcPr>
          <w:p w14:paraId="619740EF" w14:textId="77777777" w:rsidR="00097E98" w:rsidRPr="00442838" w:rsidRDefault="00097E98" w:rsidP="000F163C">
            <w:pPr>
              <w:spacing w:line="360" w:lineRule="auto"/>
            </w:pPr>
          </w:p>
        </w:tc>
        <w:tc>
          <w:tcPr>
            <w:tcW w:w="3719" w:type="dxa"/>
          </w:tcPr>
          <w:p w14:paraId="02A30A70" w14:textId="77777777" w:rsidR="00097E98" w:rsidRPr="00442838" w:rsidRDefault="00097E98" w:rsidP="000F163C">
            <w:pPr>
              <w:spacing w:line="360" w:lineRule="auto"/>
            </w:pPr>
          </w:p>
        </w:tc>
        <w:tc>
          <w:tcPr>
            <w:tcW w:w="880" w:type="dxa"/>
          </w:tcPr>
          <w:p w14:paraId="43D41698" w14:textId="77777777" w:rsidR="00097E98" w:rsidRPr="00442838" w:rsidRDefault="00097E98" w:rsidP="000F163C">
            <w:pPr>
              <w:spacing w:line="360" w:lineRule="auto"/>
            </w:pPr>
          </w:p>
        </w:tc>
        <w:tc>
          <w:tcPr>
            <w:tcW w:w="724" w:type="dxa"/>
          </w:tcPr>
          <w:p w14:paraId="3A73AFFF" w14:textId="77777777" w:rsidR="00097E98" w:rsidRPr="00442838" w:rsidRDefault="00097E98" w:rsidP="000F163C">
            <w:pPr>
              <w:spacing w:line="360" w:lineRule="auto"/>
            </w:pPr>
          </w:p>
        </w:tc>
        <w:tc>
          <w:tcPr>
            <w:tcW w:w="724" w:type="dxa"/>
          </w:tcPr>
          <w:p w14:paraId="03338DE7" w14:textId="77777777" w:rsidR="00097E98" w:rsidRPr="00442838" w:rsidRDefault="00097E98" w:rsidP="000F163C">
            <w:pPr>
              <w:spacing w:line="360" w:lineRule="auto"/>
            </w:pPr>
          </w:p>
        </w:tc>
        <w:tc>
          <w:tcPr>
            <w:tcW w:w="1976" w:type="dxa"/>
          </w:tcPr>
          <w:p w14:paraId="6BD7763C" w14:textId="77777777" w:rsidR="00097E98" w:rsidRPr="00442838" w:rsidRDefault="00097E98" w:rsidP="000F163C">
            <w:pPr>
              <w:spacing w:line="360" w:lineRule="auto"/>
            </w:pPr>
          </w:p>
        </w:tc>
      </w:tr>
      <w:tr w:rsidR="00097E98" w:rsidRPr="00442838" w14:paraId="7242E94F" w14:textId="77777777" w:rsidTr="000F163C">
        <w:trPr>
          <w:trHeight w:val="441"/>
        </w:trPr>
        <w:tc>
          <w:tcPr>
            <w:tcW w:w="1251" w:type="dxa"/>
          </w:tcPr>
          <w:p w14:paraId="7D9A9996" w14:textId="77777777" w:rsidR="00097E98" w:rsidRPr="00442838" w:rsidRDefault="00097E98" w:rsidP="000F163C">
            <w:pPr>
              <w:spacing w:line="360" w:lineRule="auto"/>
            </w:pPr>
          </w:p>
        </w:tc>
        <w:tc>
          <w:tcPr>
            <w:tcW w:w="1652" w:type="dxa"/>
          </w:tcPr>
          <w:p w14:paraId="2F030954" w14:textId="77777777" w:rsidR="00097E98" w:rsidRPr="00442838" w:rsidRDefault="00097E98" w:rsidP="000F163C">
            <w:pPr>
              <w:spacing w:line="360" w:lineRule="auto"/>
            </w:pPr>
          </w:p>
        </w:tc>
        <w:tc>
          <w:tcPr>
            <w:tcW w:w="3719" w:type="dxa"/>
          </w:tcPr>
          <w:p w14:paraId="22899C7B" w14:textId="77777777" w:rsidR="00097E98" w:rsidRPr="00442838" w:rsidRDefault="00097E98" w:rsidP="000F163C">
            <w:pPr>
              <w:spacing w:line="360" w:lineRule="auto"/>
            </w:pPr>
          </w:p>
        </w:tc>
        <w:tc>
          <w:tcPr>
            <w:tcW w:w="880" w:type="dxa"/>
          </w:tcPr>
          <w:p w14:paraId="1444E0AB" w14:textId="77777777" w:rsidR="00097E98" w:rsidRPr="00442838" w:rsidRDefault="00097E98" w:rsidP="000F163C">
            <w:pPr>
              <w:spacing w:line="360" w:lineRule="auto"/>
            </w:pPr>
          </w:p>
        </w:tc>
        <w:tc>
          <w:tcPr>
            <w:tcW w:w="724" w:type="dxa"/>
          </w:tcPr>
          <w:p w14:paraId="316BCCA0" w14:textId="77777777" w:rsidR="00097E98" w:rsidRPr="00442838" w:rsidRDefault="00097E98" w:rsidP="000F163C">
            <w:pPr>
              <w:spacing w:line="360" w:lineRule="auto"/>
            </w:pPr>
          </w:p>
        </w:tc>
        <w:tc>
          <w:tcPr>
            <w:tcW w:w="724" w:type="dxa"/>
          </w:tcPr>
          <w:p w14:paraId="0F95DB10" w14:textId="77777777" w:rsidR="00097E98" w:rsidRPr="00442838" w:rsidRDefault="00097E98" w:rsidP="000F163C">
            <w:pPr>
              <w:spacing w:line="360" w:lineRule="auto"/>
            </w:pPr>
          </w:p>
        </w:tc>
        <w:tc>
          <w:tcPr>
            <w:tcW w:w="1976" w:type="dxa"/>
          </w:tcPr>
          <w:p w14:paraId="0301AC7D" w14:textId="77777777" w:rsidR="00097E98" w:rsidRPr="00442838" w:rsidRDefault="00097E98" w:rsidP="000F163C">
            <w:pPr>
              <w:spacing w:line="360" w:lineRule="auto"/>
            </w:pPr>
          </w:p>
        </w:tc>
      </w:tr>
      <w:tr w:rsidR="00097E98" w:rsidRPr="00442838" w14:paraId="007E9B01" w14:textId="77777777" w:rsidTr="000F163C">
        <w:trPr>
          <w:trHeight w:val="441"/>
        </w:trPr>
        <w:tc>
          <w:tcPr>
            <w:tcW w:w="1251" w:type="dxa"/>
          </w:tcPr>
          <w:p w14:paraId="0BFD7ADC" w14:textId="77777777" w:rsidR="00097E98" w:rsidRPr="00442838" w:rsidRDefault="00097E98" w:rsidP="000F163C">
            <w:pPr>
              <w:spacing w:line="360" w:lineRule="auto"/>
            </w:pPr>
          </w:p>
        </w:tc>
        <w:tc>
          <w:tcPr>
            <w:tcW w:w="1652" w:type="dxa"/>
          </w:tcPr>
          <w:p w14:paraId="165EF768" w14:textId="77777777" w:rsidR="00097E98" w:rsidRPr="00442838" w:rsidRDefault="00097E98" w:rsidP="000F163C">
            <w:pPr>
              <w:spacing w:line="360" w:lineRule="auto"/>
            </w:pPr>
          </w:p>
        </w:tc>
        <w:tc>
          <w:tcPr>
            <w:tcW w:w="3719" w:type="dxa"/>
          </w:tcPr>
          <w:p w14:paraId="54460E12" w14:textId="77777777" w:rsidR="00097E98" w:rsidRPr="00442838" w:rsidRDefault="00097E98" w:rsidP="000F163C">
            <w:pPr>
              <w:spacing w:line="360" w:lineRule="auto"/>
            </w:pPr>
          </w:p>
        </w:tc>
        <w:tc>
          <w:tcPr>
            <w:tcW w:w="880" w:type="dxa"/>
          </w:tcPr>
          <w:p w14:paraId="1E96B8B6" w14:textId="77777777" w:rsidR="00097E98" w:rsidRPr="00442838" w:rsidRDefault="00097E98" w:rsidP="000F163C">
            <w:pPr>
              <w:spacing w:line="360" w:lineRule="auto"/>
            </w:pPr>
          </w:p>
        </w:tc>
        <w:tc>
          <w:tcPr>
            <w:tcW w:w="724" w:type="dxa"/>
          </w:tcPr>
          <w:p w14:paraId="1738CE60" w14:textId="77777777" w:rsidR="00097E98" w:rsidRPr="00442838" w:rsidRDefault="00097E98" w:rsidP="000F163C">
            <w:pPr>
              <w:spacing w:line="360" w:lineRule="auto"/>
            </w:pPr>
          </w:p>
        </w:tc>
        <w:tc>
          <w:tcPr>
            <w:tcW w:w="724" w:type="dxa"/>
          </w:tcPr>
          <w:p w14:paraId="7951EB73" w14:textId="77777777" w:rsidR="00097E98" w:rsidRPr="00442838" w:rsidRDefault="00097E98" w:rsidP="000F163C">
            <w:pPr>
              <w:spacing w:line="360" w:lineRule="auto"/>
            </w:pPr>
          </w:p>
        </w:tc>
        <w:tc>
          <w:tcPr>
            <w:tcW w:w="1976" w:type="dxa"/>
          </w:tcPr>
          <w:p w14:paraId="56C28BEB" w14:textId="77777777" w:rsidR="00097E98" w:rsidRPr="00442838" w:rsidRDefault="00097E98" w:rsidP="000F163C">
            <w:pPr>
              <w:spacing w:line="360" w:lineRule="auto"/>
            </w:pPr>
          </w:p>
        </w:tc>
      </w:tr>
      <w:tr w:rsidR="00097E98" w:rsidRPr="00442838" w14:paraId="54F19C22" w14:textId="77777777" w:rsidTr="000F163C">
        <w:trPr>
          <w:trHeight w:val="896"/>
        </w:trPr>
        <w:tc>
          <w:tcPr>
            <w:tcW w:w="1251" w:type="dxa"/>
          </w:tcPr>
          <w:p w14:paraId="140D26AB" w14:textId="77777777" w:rsidR="00097E98" w:rsidRPr="00442838" w:rsidRDefault="00097E98" w:rsidP="000F163C">
            <w:pPr>
              <w:spacing w:line="360" w:lineRule="auto"/>
            </w:pPr>
          </w:p>
        </w:tc>
        <w:tc>
          <w:tcPr>
            <w:tcW w:w="1652" w:type="dxa"/>
          </w:tcPr>
          <w:p w14:paraId="57913587" w14:textId="77777777" w:rsidR="00097E98" w:rsidRPr="00442838" w:rsidRDefault="00097E98" w:rsidP="000F163C">
            <w:pPr>
              <w:spacing w:line="360" w:lineRule="auto"/>
            </w:pPr>
          </w:p>
        </w:tc>
        <w:tc>
          <w:tcPr>
            <w:tcW w:w="3719" w:type="dxa"/>
          </w:tcPr>
          <w:p w14:paraId="78BF655A" w14:textId="77777777" w:rsidR="00097E98" w:rsidRPr="00442838" w:rsidRDefault="00097E98" w:rsidP="000F163C">
            <w:pPr>
              <w:spacing w:line="360" w:lineRule="auto"/>
            </w:pPr>
          </w:p>
        </w:tc>
        <w:tc>
          <w:tcPr>
            <w:tcW w:w="880" w:type="dxa"/>
          </w:tcPr>
          <w:p w14:paraId="61A02607" w14:textId="77777777" w:rsidR="00097E98" w:rsidRPr="00442838" w:rsidRDefault="00097E98" w:rsidP="000F163C">
            <w:pPr>
              <w:spacing w:line="360" w:lineRule="auto"/>
            </w:pPr>
          </w:p>
        </w:tc>
        <w:tc>
          <w:tcPr>
            <w:tcW w:w="724" w:type="dxa"/>
          </w:tcPr>
          <w:p w14:paraId="57DFCFF4" w14:textId="77777777" w:rsidR="00097E98" w:rsidRPr="00442838" w:rsidRDefault="00097E98" w:rsidP="000F163C">
            <w:pPr>
              <w:spacing w:line="360" w:lineRule="auto"/>
            </w:pPr>
          </w:p>
        </w:tc>
        <w:tc>
          <w:tcPr>
            <w:tcW w:w="724" w:type="dxa"/>
          </w:tcPr>
          <w:p w14:paraId="4039B5AF" w14:textId="77777777" w:rsidR="00097E98" w:rsidRPr="00442838" w:rsidRDefault="00097E98" w:rsidP="000F163C">
            <w:pPr>
              <w:spacing w:line="360" w:lineRule="auto"/>
            </w:pPr>
          </w:p>
        </w:tc>
        <w:tc>
          <w:tcPr>
            <w:tcW w:w="1976" w:type="dxa"/>
          </w:tcPr>
          <w:p w14:paraId="00FBBF96" w14:textId="77777777" w:rsidR="00097E98" w:rsidRPr="00442838" w:rsidRDefault="00097E98" w:rsidP="000F163C">
            <w:pPr>
              <w:spacing w:line="360" w:lineRule="auto"/>
            </w:pPr>
          </w:p>
        </w:tc>
      </w:tr>
    </w:tbl>
    <w:p w14:paraId="53FF987F" w14:textId="77777777" w:rsidR="00097E98" w:rsidRPr="00442838" w:rsidRDefault="00097E98" w:rsidP="00097E98">
      <w:pPr>
        <w:rPr>
          <w:sz w:val="24"/>
        </w:rPr>
      </w:pPr>
    </w:p>
    <w:p w14:paraId="0F8A24C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7403EEF" w14:textId="77777777" w:rsidTr="000F163C">
        <w:tc>
          <w:tcPr>
            <w:tcW w:w="3596" w:type="dxa"/>
          </w:tcPr>
          <w:p w14:paraId="41B14ADF" w14:textId="77777777" w:rsidR="00097E98" w:rsidRPr="00442838" w:rsidRDefault="00097E98" w:rsidP="000F163C">
            <w:pPr>
              <w:rPr>
                <w:sz w:val="24"/>
              </w:rPr>
            </w:pPr>
          </w:p>
        </w:tc>
        <w:tc>
          <w:tcPr>
            <w:tcW w:w="3597" w:type="dxa"/>
          </w:tcPr>
          <w:p w14:paraId="4992146B" w14:textId="77777777" w:rsidR="00097E98" w:rsidRPr="00442838" w:rsidRDefault="00097E98" w:rsidP="000F163C">
            <w:pPr>
              <w:rPr>
                <w:sz w:val="24"/>
              </w:rPr>
            </w:pPr>
          </w:p>
        </w:tc>
        <w:tc>
          <w:tcPr>
            <w:tcW w:w="3597" w:type="dxa"/>
          </w:tcPr>
          <w:p w14:paraId="04262AAF" w14:textId="77777777" w:rsidR="00097E98" w:rsidRPr="00442838" w:rsidRDefault="00097E98" w:rsidP="000F163C">
            <w:pPr>
              <w:rPr>
                <w:sz w:val="24"/>
              </w:rPr>
            </w:pPr>
          </w:p>
        </w:tc>
      </w:tr>
      <w:tr w:rsidR="00097E98" w:rsidRPr="00442838" w14:paraId="3BFB4D8A" w14:textId="77777777" w:rsidTr="000F163C">
        <w:tc>
          <w:tcPr>
            <w:tcW w:w="3596" w:type="dxa"/>
          </w:tcPr>
          <w:p w14:paraId="06BB3BFB" w14:textId="77777777" w:rsidR="00097E98" w:rsidRPr="00442838" w:rsidRDefault="00097E98" w:rsidP="000F163C">
            <w:pPr>
              <w:rPr>
                <w:sz w:val="24"/>
              </w:rPr>
            </w:pPr>
          </w:p>
        </w:tc>
        <w:tc>
          <w:tcPr>
            <w:tcW w:w="3597" w:type="dxa"/>
          </w:tcPr>
          <w:p w14:paraId="57F8C7E6" w14:textId="77777777" w:rsidR="00097E98" w:rsidRPr="00442838" w:rsidRDefault="00097E98" w:rsidP="000F163C">
            <w:pPr>
              <w:rPr>
                <w:sz w:val="24"/>
              </w:rPr>
            </w:pPr>
          </w:p>
        </w:tc>
        <w:tc>
          <w:tcPr>
            <w:tcW w:w="3597" w:type="dxa"/>
          </w:tcPr>
          <w:p w14:paraId="7E19B9D6" w14:textId="77777777" w:rsidR="00097E98" w:rsidRPr="00442838" w:rsidRDefault="00097E98" w:rsidP="000F163C">
            <w:pPr>
              <w:rPr>
                <w:sz w:val="24"/>
              </w:rPr>
            </w:pPr>
          </w:p>
        </w:tc>
      </w:tr>
    </w:tbl>
    <w:p w14:paraId="32DA7848" w14:textId="77777777" w:rsidR="00097E98" w:rsidRPr="00442838" w:rsidRDefault="00097E98" w:rsidP="00097E98">
      <w:pPr>
        <w:rPr>
          <w:sz w:val="24"/>
        </w:rPr>
      </w:pPr>
    </w:p>
    <w:p w14:paraId="02453122" w14:textId="77777777" w:rsidR="00097E98" w:rsidRPr="00442838" w:rsidRDefault="00097E98" w:rsidP="00097E98">
      <w:pPr>
        <w:rPr>
          <w:sz w:val="24"/>
        </w:rPr>
      </w:pPr>
      <w:r w:rsidRPr="00442838">
        <w:rPr>
          <w:sz w:val="24"/>
        </w:rPr>
        <w:t>Sprites:</w:t>
      </w:r>
    </w:p>
    <w:p w14:paraId="337AAA10" w14:textId="77777777" w:rsidR="00097E98" w:rsidRPr="00442838" w:rsidRDefault="00097E98" w:rsidP="00097E98">
      <w:pPr>
        <w:rPr>
          <w:sz w:val="24"/>
        </w:rPr>
      </w:pPr>
      <w:r w:rsidRPr="00442838">
        <w:rPr>
          <w:sz w:val="24"/>
        </w:rPr>
        <w:br w:type="page"/>
      </w:r>
    </w:p>
    <w:p w14:paraId="03DAF0F3" w14:textId="77777777" w:rsidR="00097E98" w:rsidRPr="00442838" w:rsidRDefault="00097E98" w:rsidP="00097E98">
      <w:pPr>
        <w:rPr>
          <w:sz w:val="24"/>
        </w:rPr>
      </w:pPr>
      <w:r w:rsidRPr="00442838">
        <w:rPr>
          <w:sz w:val="24"/>
        </w:rPr>
        <w:lastRenderedPageBreak/>
        <w:t>Family Page</w:t>
      </w:r>
    </w:p>
    <w:p w14:paraId="015A49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FB65EA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DB9EFC2" w14:textId="77777777" w:rsidTr="000F163C">
        <w:trPr>
          <w:trHeight w:val="896"/>
        </w:trPr>
        <w:tc>
          <w:tcPr>
            <w:tcW w:w="1251" w:type="dxa"/>
          </w:tcPr>
          <w:p w14:paraId="125ADB15" w14:textId="77777777" w:rsidR="00097E98" w:rsidRPr="00442838" w:rsidRDefault="00097E98" w:rsidP="000F163C">
            <w:pPr>
              <w:spacing w:line="360" w:lineRule="auto"/>
            </w:pPr>
            <w:r w:rsidRPr="00442838">
              <w:t>Pokemon</w:t>
            </w:r>
          </w:p>
          <w:p w14:paraId="4293778A" w14:textId="77777777" w:rsidR="00097E98" w:rsidRPr="00442838" w:rsidRDefault="00097E98" w:rsidP="000F163C">
            <w:pPr>
              <w:spacing w:line="360" w:lineRule="auto"/>
            </w:pPr>
            <w:r w:rsidRPr="00442838">
              <w:t>Name</w:t>
            </w:r>
          </w:p>
        </w:tc>
        <w:tc>
          <w:tcPr>
            <w:tcW w:w="1652" w:type="dxa"/>
          </w:tcPr>
          <w:p w14:paraId="2E5DCAD7" w14:textId="77777777" w:rsidR="00097E98" w:rsidRPr="00442838" w:rsidRDefault="00097E98" w:rsidP="000F163C">
            <w:pPr>
              <w:spacing w:line="360" w:lineRule="auto"/>
            </w:pPr>
            <w:r w:rsidRPr="00442838">
              <w:t>Pokemon Number</w:t>
            </w:r>
          </w:p>
        </w:tc>
        <w:tc>
          <w:tcPr>
            <w:tcW w:w="3719" w:type="dxa"/>
          </w:tcPr>
          <w:p w14:paraId="5F3B6E8C" w14:textId="77777777" w:rsidR="00097E98" w:rsidRPr="00442838" w:rsidRDefault="00097E98" w:rsidP="000F163C">
            <w:pPr>
              <w:spacing w:line="360" w:lineRule="auto"/>
            </w:pPr>
            <w:r w:rsidRPr="00442838">
              <w:t>Base Stats</w:t>
            </w:r>
          </w:p>
          <w:p w14:paraId="060CE5E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7DC77C1" w14:textId="77777777" w:rsidR="00097E98" w:rsidRPr="00442838" w:rsidRDefault="00097E98" w:rsidP="000F163C">
            <w:pPr>
              <w:spacing w:line="360" w:lineRule="auto"/>
            </w:pPr>
            <w:r w:rsidRPr="00442838">
              <w:t>Ability</w:t>
            </w:r>
          </w:p>
        </w:tc>
        <w:tc>
          <w:tcPr>
            <w:tcW w:w="724" w:type="dxa"/>
          </w:tcPr>
          <w:p w14:paraId="1FEB00BB" w14:textId="77777777" w:rsidR="00097E98" w:rsidRPr="00442838" w:rsidRDefault="00097E98" w:rsidP="000F163C">
            <w:pPr>
              <w:spacing w:line="360" w:lineRule="auto"/>
            </w:pPr>
            <w:r w:rsidRPr="00442838">
              <w:t>Type 1</w:t>
            </w:r>
          </w:p>
        </w:tc>
        <w:tc>
          <w:tcPr>
            <w:tcW w:w="724" w:type="dxa"/>
          </w:tcPr>
          <w:p w14:paraId="1587C2B4" w14:textId="77777777" w:rsidR="00097E98" w:rsidRPr="00442838" w:rsidRDefault="00097E98" w:rsidP="000F163C">
            <w:pPr>
              <w:spacing w:line="360" w:lineRule="auto"/>
            </w:pPr>
            <w:r w:rsidRPr="00442838">
              <w:t>Type 2</w:t>
            </w:r>
          </w:p>
        </w:tc>
        <w:tc>
          <w:tcPr>
            <w:tcW w:w="1976" w:type="dxa"/>
          </w:tcPr>
          <w:p w14:paraId="144532C8" w14:textId="77777777" w:rsidR="00097E98" w:rsidRPr="00442838" w:rsidRDefault="00097E98" w:rsidP="000F163C">
            <w:pPr>
              <w:spacing w:line="360" w:lineRule="auto"/>
            </w:pPr>
            <w:r w:rsidRPr="00442838">
              <w:t>Evolution</w:t>
            </w:r>
          </w:p>
        </w:tc>
      </w:tr>
      <w:tr w:rsidR="00097E98" w:rsidRPr="00442838" w14:paraId="28841ED1" w14:textId="77777777" w:rsidTr="000F163C">
        <w:trPr>
          <w:trHeight w:val="454"/>
        </w:trPr>
        <w:tc>
          <w:tcPr>
            <w:tcW w:w="1251" w:type="dxa"/>
          </w:tcPr>
          <w:p w14:paraId="212FBBCC" w14:textId="77777777" w:rsidR="00097E98" w:rsidRPr="00442838" w:rsidRDefault="00097E98" w:rsidP="000F163C">
            <w:pPr>
              <w:spacing w:line="360" w:lineRule="auto"/>
            </w:pPr>
          </w:p>
        </w:tc>
        <w:tc>
          <w:tcPr>
            <w:tcW w:w="1652" w:type="dxa"/>
          </w:tcPr>
          <w:p w14:paraId="3F443E2D" w14:textId="77777777" w:rsidR="00097E98" w:rsidRPr="00442838" w:rsidRDefault="00097E98" w:rsidP="000F163C">
            <w:pPr>
              <w:spacing w:line="360" w:lineRule="auto"/>
            </w:pPr>
          </w:p>
        </w:tc>
        <w:tc>
          <w:tcPr>
            <w:tcW w:w="3719" w:type="dxa"/>
          </w:tcPr>
          <w:p w14:paraId="38121F9C" w14:textId="77777777" w:rsidR="00097E98" w:rsidRPr="00442838" w:rsidRDefault="00097E98" w:rsidP="000F163C">
            <w:pPr>
              <w:spacing w:line="360" w:lineRule="auto"/>
            </w:pPr>
          </w:p>
        </w:tc>
        <w:tc>
          <w:tcPr>
            <w:tcW w:w="880" w:type="dxa"/>
          </w:tcPr>
          <w:p w14:paraId="2A5386A7" w14:textId="77777777" w:rsidR="00097E98" w:rsidRPr="00442838" w:rsidRDefault="00097E98" w:rsidP="000F163C">
            <w:pPr>
              <w:spacing w:line="360" w:lineRule="auto"/>
            </w:pPr>
          </w:p>
        </w:tc>
        <w:tc>
          <w:tcPr>
            <w:tcW w:w="724" w:type="dxa"/>
          </w:tcPr>
          <w:p w14:paraId="61618C7B" w14:textId="77777777" w:rsidR="00097E98" w:rsidRPr="00442838" w:rsidRDefault="00097E98" w:rsidP="000F163C">
            <w:pPr>
              <w:spacing w:line="360" w:lineRule="auto"/>
            </w:pPr>
          </w:p>
        </w:tc>
        <w:tc>
          <w:tcPr>
            <w:tcW w:w="724" w:type="dxa"/>
          </w:tcPr>
          <w:p w14:paraId="76574663" w14:textId="77777777" w:rsidR="00097E98" w:rsidRPr="00442838" w:rsidRDefault="00097E98" w:rsidP="000F163C">
            <w:pPr>
              <w:spacing w:line="360" w:lineRule="auto"/>
            </w:pPr>
          </w:p>
        </w:tc>
        <w:tc>
          <w:tcPr>
            <w:tcW w:w="1976" w:type="dxa"/>
          </w:tcPr>
          <w:p w14:paraId="0D343FE6" w14:textId="77777777" w:rsidR="00097E98" w:rsidRPr="00442838" w:rsidRDefault="00097E98" w:rsidP="000F163C">
            <w:pPr>
              <w:spacing w:line="360" w:lineRule="auto"/>
            </w:pPr>
          </w:p>
        </w:tc>
      </w:tr>
      <w:tr w:rsidR="00097E98" w:rsidRPr="00442838" w14:paraId="4765AD13" w14:textId="77777777" w:rsidTr="000F163C">
        <w:trPr>
          <w:trHeight w:val="441"/>
        </w:trPr>
        <w:tc>
          <w:tcPr>
            <w:tcW w:w="1251" w:type="dxa"/>
          </w:tcPr>
          <w:p w14:paraId="6F9EFD9B" w14:textId="77777777" w:rsidR="00097E98" w:rsidRPr="00442838" w:rsidRDefault="00097E98" w:rsidP="000F163C">
            <w:pPr>
              <w:spacing w:line="360" w:lineRule="auto"/>
            </w:pPr>
          </w:p>
        </w:tc>
        <w:tc>
          <w:tcPr>
            <w:tcW w:w="1652" w:type="dxa"/>
          </w:tcPr>
          <w:p w14:paraId="417420AA" w14:textId="77777777" w:rsidR="00097E98" w:rsidRPr="00442838" w:rsidRDefault="00097E98" w:rsidP="000F163C">
            <w:pPr>
              <w:spacing w:line="360" w:lineRule="auto"/>
            </w:pPr>
          </w:p>
        </w:tc>
        <w:tc>
          <w:tcPr>
            <w:tcW w:w="3719" w:type="dxa"/>
          </w:tcPr>
          <w:p w14:paraId="1F15EF41" w14:textId="77777777" w:rsidR="00097E98" w:rsidRPr="00442838" w:rsidRDefault="00097E98" w:rsidP="000F163C">
            <w:pPr>
              <w:spacing w:line="360" w:lineRule="auto"/>
            </w:pPr>
          </w:p>
        </w:tc>
        <w:tc>
          <w:tcPr>
            <w:tcW w:w="880" w:type="dxa"/>
          </w:tcPr>
          <w:p w14:paraId="27884DC2" w14:textId="77777777" w:rsidR="00097E98" w:rsidRPr="00442838" w:rsidRDefault="00097E98" w:rsidP="000F163C">
            <w:pPr>
              <w:spacing w:line="360" w:lineRule="auto"/>
            </w:pPr>
          </w:p>
        </w:tc>
        <w:tc>
          <w:tcPr>
            <w:tcW w:w="724" w:type="dxa"/>
          </w:tcPr>
          <w:p w14:paraId="331BC758" w14:textId="77777777" w:rsidR="00097E98" w:rsidRPr="00442838" w:rsidRDefault="00097E98" w:rsidP="000F163C">
            <w:pPr>
              <w:spacing w:line="360" w:lineRule="auto"/>
            </w:pPr>
          </w:p>
        </w:tc>
        <w:tc>
          <w:tcPr>
            <w:tcW w:w="724" w:type="dxa"/>
          </w:tcPr>
          <w:p w14:paraId="4BBB59D4" w14:textId="77777777" w:rsidR="00097E98" w:rsidRPr="00442838" w:rsidRDefault="00097E98" w:rsidP="000F163C">
            <w:pPr>
              <w:spacing w:line="360" w:lineRule="auto"/>
            </w:pPr>
          </w:p>
        </w:tc>
        <w:tc>
          <w:tcPr>
            <w:tcW w:w="1976" w:type="dxa"/>
          </w:tcPr>
          <w:p w14:paraId="6D71F234" w14:textId="77777777" w:rsidR="00097E98" w:rsidRPr="00442838" w:rsidRDefault="00097E98" w:rsidP="000F163C">
            <w:pPr>
              <w:spacing w:line="360" w:lineRule="auto"/>
            </w:pPr>
          </w:p>
        </w:tc>
      </w:tr>
      <w:tr w:rsidR="00097E98" w:rsidRPr="00442838" w14:paraId="5AF2B3AB" w14:textId="77777777" w:rsidTr="000F163C">
        <w:trPr>
          <w:trHeight w:val="441"/>
        </w:trPr>
        <w:tc>
          <w:tcPr>
            <w:tcW w:w="1251" w:type="dxa"/>
          </w:tcPr>
          <w:p w14:paraId="22AD993B" w14:textId="77777777" w:rsidR="00097E98" w:rsidRPr="00442838" w:rsidRDefault="00097E98" w:rsidP="000F163C">
            <w:pPr>
              <w:spacing w:line="360" w:lineRule="auto"/>
            </w:pPr>
          </w:p>
        </w:tc>
        <w:tc>
          <w:tcPr>
            <w:tcW w:w="1652" w:type="dxa"/>
          </w:tcPr>
          <w:p w14:paraId="78DC326A" w14:textId="77777777" w:rsidR="00097E98" w:rsidRPr="00442838" w:rsidRDefault="00097E98" w:rsidP="000F163C">
            <w:pPr>
              <w:spacing w:line="360" w:lineRule="auto"/>
            </w:pPr>
          </w:p>
        </w:tc>
        <w:tc>
          <w:tcPr>
            <w:tcW w:w="3719" w:type="dxa"/>
          </w:tcPr>
          <w:p w14:paraId="3286FF60" w14:textId="77777777" w:rsidR="00097E98" w:rsidRPr="00442838" w:rsidRDefault="00097E98" w:rsidP="000F163C">
            <w:pPr>
              <w:spacing w:line="360" w:lineRule="auto"/>
            </w:pPr>
          </w:p>
        </w:tc>
        <w:tc>
          <w:tcPr>
            <w:tcW w:w="880" w:type="dxa"/>
          </w:tcPr>
          <w:p w14:paraId="7FFFCAE1" w14:textId="77777777" w:rsidR="00097E98" w:rsidRPr="00442838" w:rsidRDefault="00097E98" w:rsidP="000F163C">
            <w:pPr>
              <w:spacing w:line="360" w:lineRule="auto"/>
            </w:pPr>
          </w:p>
        </w:tc>
        <w:tc>
          <w:tcPr>
            <w:tcW w:w="724" w:type="dxa"/>
          </w:tcPr>
          <w:p w14:paraId="1317251C" w14:textId="77777777" w:rsidR="00097E98" w:rsidRPr="00442838" w:rsidRDefault="00097E98" w:rsidP="000F163C">
            <w:pPr>
              <w:spacing w:line="360" w:lineRule="auto"/>
            </w:pPr>
          </w:p>
        </w:tc>
        <w:tc>
          <w:tcPr>
            <w:tcW w:w="724" w:type="dxa"/>
          </w:tcPr>
          <w:p w14:paraId="79F750F3" w14:textId="77777777" w:rsidR="00097E98" w:rsidRPr="00442838" w:rsidRDefault="00097E98" w:rsidP="000F163C">
            <w:pPr>
              <w:spacing w:line="360" w:lineRule="auto"/>
            </w:pPr>
          </w:p>
        </w:tc>
        <w:tc>
          <w:tcPr>
            <w:tcW w:w="1976" w:type="dxa"/>
          </w:tcPr>
          <w:p w14:paraId="1FE979CF" w14:textId="77777777" w:rsidR="00097E98" w:rsidRPr="00442838" w:rsidRDefault="00097E98" w:rsidP="000F163C">
            <w:pPr>
              <w:spacing w:line="360" w:lineRule="auto"/>
            </w:pPr>
          </w:p>
        </w:tc>
      </w:tr>
      <w:tr w:rsidR="00097E98" w:rsidRPr="00442838" w14:paraId="57AD1641" w14:textId="77777777" w:rsidTr="000F163C">
        <w:trPr>
          <w:trHeight w:val="896"/>
        </w:trPr>
        <w:tc>
          <w:tcPr>
            <w:tcW w:w="1251" w:type="dxa"/>
          </w:tcPr>
          <w:p w14:paraId="2BE38D2D" w14:textId="77777777" w:rsidR="00097E98" w:rsidRPr="00442838" w:rsidRDefault="00097E98" w:rsidP="000F163C">
            <w:pPr>
              <w:spacing w:line="360" w:lineRule="auto"/>
            </w:pPr>
          </w:p>
        </w:tc>
        <w:tc>
          <w:tcPr>
            <w:tcW w:w="1652" w:type="dxa"/>
          </w:tcPr>
          <w:p w14:paraId="53ABB9F5" w14:textId="77777777" w:rsidR="00097E98" w:rsidRPr="00442838" w:rsidRDefault="00097E98" w:rsidP="000F163C">
            <w:pPr>
              <w:spacing w:line="360" w:lineRule="auto"/>
            </w:pPr>
          </w:p>
        </w:tc>
        <w:tc>
          <w:tcPr>
            <w:tcW w:w="3719" w:type="dxa"/>
          </w:tcPr>
          <w:p w14:paraId="7E09D832" w14:textId="77777777" w:rsidR="00097E98" w:rsidRPr="00442838" w:rsidRDefault="00097E98" w:rsidP="000F163C">
            <w:pPr>
              <w:spacing w:line="360" w:lineRule="auto"/>
            </w:pPr>
          </w:p>
        </w:tc>
        <w:tc>
          <w:tcPr>
            <w:tcW w:w="880" w:type="dxa"/>
          </w:tcPr>
          <w:p w14:paraId="5AB80174" w14:textId="77777777" w:rsidR="00097E98" w:rsidRPr="00442838" w:rsidRDefault="00097E98" w:rsidP="000F163C">
            <w:pPr>
              <w:spacing w:line="360" w:lineRule="auto"/>
            </w:pPr>
          </w:p>
        </w:tc>
        <w:tc>
          <w:tcPr>
            <w:tcW w:w="724" w:type="dxa"/>
          </w:tcPr>
          <w:p w14:paraId="601CB2C1" w14:textId="77777777" w:rsidR="00097E98" w:rsidRPr="00442838" w:rsidRDefault="00097E98" w:rsidP="000F163C">
            <w:pPr>
              <w:spacing w:line="360" w:lineRule="auto"/>
            </w:pPr>
          </w:p>
        </w:tc>
        <w:tc>
          <w:tcPr>
            <w:tcW w:w="724" w:type="dxa"/>
          </w:tcPr>
          <w:p w14:paraId="48027A5E" w14:textId="77777777" w:rsidR="00097E98" w:rsidRPr="00442838" w:rsidRDefault="00097E98" w:rsidP="000F163C">
            <w:pPr>
              <w:spacing w:line="360" w:lineRule="auto"/>
            </w:pPr>
          </w:p>
        </w:tc>
        <w:tc>
          <w:tcPr>
            <w:tcW w:w="1976" w:type="dxa"/>
          </w:tcPr>
          <w:p w14:paraId="221D4357" w14:textId="77777777" w:rsidR="00097E98" w:rsidRPr="00442838" w:rsidRDefault="00097E98" w:rsidP="000F163C">
            <w:pPr>
              <w:spacing w:line="360" w:lineRule="auto"/>
            </w:pPr>
          </w:p>
        </w:tc>
      </w:tr>
    </w:tbl>
    <w:p w14:paraId="263B978D" w14:textId="77777777" w:rsidR="00097E98" w:rsidRPr="00442838" w:rsidRDefault="00097E98" w:rsidP="00097E98">
      <w:pPr>
        <w:rPr>
          <w:sz w:val="24"/>
        </w:rPr>
      </w:pPr>
    </w:p>
    <w:p w14:paraId="5731D1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4DD2C6" w14:textId="77777777" w:rsidTr="000F163C">
        <w:tc>
          <w:tcPr>
            <w:tcW w:w="3596" w:type="dxa"/>
          </w:tcPr>
          <w:p w14:paraId="2D331DE4" w14:textId="77777777" w:rsidR="00097E98" w:rsidRPr="00442838" w:rsidRDefault="00097E98" w:rsidP="000F163C">
            <w:pPr>
              <w:rPr>
                <w:sz w:val="24"/>
              </w:rPr>
            </w:pPr>
          </w:p>
        </w:tc>
        <w:tc>
          <w:tcPr>
            <w:tcW w:w="3597" w:type="dxa"/>
          </w:tcPr>
          <w:p w14:paraId="1D0E8C8C" w14:textId="77777777" w:rsidR="00097E98" w:rsidRPr="00442838" w:rsidRDefault="00097E98" w:rsidP="000F163C">
            <w:pPr>
              <w:rPr>
                <w:sz w:val="24"/>
              </w:rPr>
            </w:pPr>
          </w:p>
        </w:tc>
        <w:tc>
          <w:tcPr>
            <w:tcW w:w="3597" w:type="dxa"/>
          </w:tcPr>
          <w:p w14:paraId="52328CBB" w14:textId="77777777" w:rsidR="00097E98" w:rsidRPr="00442838" w:rsidRDefault="00097E98" w:rsidP="000F163C">
            <w:pPr>
              <w:rPr>
                <w:sz w:val="24"/>
              </w:rPr>
            </w:pPr>
          </w:p>
        </w:tc>
      </w:tr>
      <w:tr w:rsidR="00097E98" w:rsidRPr="00442838" w14:paraId="6B3FF584" w14:textId="77777777" w:rsidTr="000F163C">
        <w:tc>
          <w:tcPr>
            <w:tcW w:w="3596" w:type="dxa"/>
          </w:tcPr>
          <w:p w14:paraId="5C9BE4E6" w14:textId="77777777" w:rsidR="00097E98" w:rsidRPr="00442838" w:rsidRDefault="00097E98" w:rsidP="000F163C">
            <w:pPr>
              <w:rPr>
                <w:sz w:val="24"/>
              </w:rPr>
            </w:pPr>
          </w:p>
        </w:tc>
        <w:tc>
          <w:tcPr>
            <w:tcW w:w="3597" w:type="dxa"/>
          </w:tcPr>
          <w:p w14:paraId="63A925D7" w14:textId="77777777" w:rsidR="00097E98" w:rsidRPr="00442838" w:rsidRDefault="00097E98" w:rsidP="000F163C">
            <w:pPr>
              <w:rPr>
                <w:sz w:val="24"/>
              </w:rPr>
            </w:pPr>
          </w:p>
        </w:tc>
        <w:tc>
          <w:tcPr>
            <w:tcW w:w="3597" w:type="dxa"/>
          </w:tcPr>
          <w:p w14:paraId="6B1DA496" w14:textId="77777777" w:rsidR="00097E98" w:rsidRPr="00442838" w:rsidRDefault="00097E98" w:rsidP="000F163C">
            <w:pPr>
              <w:rPr>
                <w:sz w:val="24"/>
              </w:rPr>
            </w:pPr>
          </w:p>
        </w:tc>
      </w:tr>
    </w:tbl>
    <w:p w14:paraId="0FBABFDE" w14:textId="77777777" w:rsidR="00097E98" w:rsidRPr="00442838" w:rsidRDefault="00097E98" w:rsidP="00097E98">
      <w:pPr>
        <w:rPr>
          <w:sz w:val="24"/>
        </w:rPr>
      </w:pPr>
    </w:p>
    <w:p w14:paraId="0A5F6551" w14:textId="77777777" w:rsidR="00097E98" w:rsidRPr="00442838" w:rsidRDefault="00097E98" w:rsidP="00097E98">
      <w:pPr>
        <w:rPr>
          <w:sz w:val="24"/>
        </w:rPr>
      </w:pPr>
      <w:r w:rsidRPr="00442838">
        <w:rPr>
          <w:sz w:val="24"/>
        </w:rPr>
        <w:t>Sprites:</w:t>
      </w:r>
    </w:p>
    <w:p w14:paraId="08BE9AB6" w14:textId="77777777" w:rsidR="00097E98" w:rsidRPr="00442838" w:rsidRDefault="00097E98" w:rsidP="00097E98">
      <w:pPr>
        <w:rPr>
          <w:sz w:val="24"/>
        </w:rPr>
      </w:pPr>
      <w:r w:rsidRPr="00442838">
        <w:rPr>
          <w:sz w:val="24"/>
        </w:rPr>
        <w:br w:type="page"/>
      </w:r>
    </w:p>
    <w:p w14:paraId="1341FA22" w14:textId="77777777" w:rsidR="00097E98" w:rsidRPr="00442838" w:rsidRDefault="00097E98" w:rsidP="00097E98">
      <w:pPr>
        <w:rPr>
          <w:sz w:val="24"/>
        </w:rPr>
      </w:pPr>
      <w:r w:rsidRPr="00442838">
        <w:rPr>
          <w:sz w:val="24"/>
        </w:rPr>
        <w:lastRenderedPageBreak/>
        <w:t>Family Page</w:t>
      </w:r>
    </w:p>
    <w:p w14:paraId="65259EC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F49FE0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B31F7F" w14:textId="77777777" w:rsidTr="000F163C">
        <w:trPr>
          <w:trHeight w:val="896"/>
        </w:trPr>
        <w:tc>
          <w:tcPr>
            <w:tcW w:w="1251" w:type="dxa"/>
          </w:tcPr>
          <w:p w14:paraId="04A25CE9" w14:textId="77777777" w:rsidR="00097E98" w:rsidRPr="00442838" w:rsidRDefault="00097E98" w:rsidP="000F163C">
            <w:pPr>
              <w:spacing w:line="360" w:lineRule="auto"/>
            </w:pPr>
            <w:r w:rsidRPr="00442838">
              <w:t>Pokemon</w:t>
            </w:r>
          </w:p>
          <w:p w14:paraId="63D30386" w14:textId="77777777" w:rsidR="00097E98" w:rsidRPr="00442838" w:rsidRDefault="00097E98" w:rsidP="000F163C">
            <w:pPr>
              <w:spacing w:line="360" w:lineRule="auto"/>
            </w:pPr>
            <w:r w:rsidRPr="00442838">
              <w:t>Name</w:t>
            </w:r>
          </w:p>
        </w:tc>
        <w:tc>
          <w:tcPr>
            <w:tcW w:w="1652" w:type="dxa"/>
          </w:tcPr>
          <w:p w14:paraId="313B2451" w14:textId="77777777" w:rsidR="00097E98" w:rsidRPr="00442838" w:rsidRDefault="00097E98" w:rsidP="000F163C">
            <w:pPr>
              <w:spacing w:line="360" w:lineRule="auto"/>
            </w:pPr>
            <w:r w:rsidRPr="00442838">
              <w:t>Pokemon Number</w:t>
            </w:r>
          </w:p>
        </w:tc>
        <w:tc>
          <w:tcPr>
            <w:tcW w:w="3719" w:type="dxa"/>
          </w:tcPr>
          <w:p w14:paraId="44ECFBD6" w14:textId="77777777" w:rsidR="00097E98" w:rsidRPr="00442838" w:rsidRDefault="00097E98" w:rsidP="000F163C">
            <w:pPr>
              <w:spacing w:line="360" w:lineRule="auto"/>
            </w:pPr>
            <w:r w:rsidRPr="00442838">
              <w:t>Base Stats</w:t>
            </w:r>
          </w:p>
          <w:p w14:paraId="5286145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CC80288" w14:textId="77777777" w:rsidR="00097E98" w:rsidRPr="00442838" w:rsidRDefault="00097E98" w:rsidP="000F163C">
            <w:pPr>
              <w:spacing w:line="360" w:lineRule="auto"/>
            </w:pPr>
            <w:r w:rsidRPr="00442838">
              <w:t>Ability</w:t>
            </w:r>
          </w:p>
        </w:tc>
        <w:tc>
          <w:tcPr>
            <w:tcW w:w="724" w:type="dxa"/>
          </w:tcPr>
          <w:p w14:paraId="201617F0" w14:textId="77777777" w:rsidR="00097E98" w:rsidRPr="00442838" w:rsidRDefault="00097E98" w:rsidP="000F163C">
            <w:pPr>
              <w:spacing w:line="360" w:lineRule="auto"/>
            </w:pPr>
            <w:r w:rsidRPr="00442838">
              <w:t>Type 1</w:t>
            </w:r>
          </w:p>
        </w:tc>
        <w:tc>
          <w:tcPr>
            <w:tcW w:w="724" w:type="dxa"/>
          </w:tcPr>
          <w:p w14:paraId="0AA127D6" w14:textId="77777777" w:rsidR="00097E98" w:rsidRPr="00442838" w:rsidRDefault="00097E98" w:rsidP="000F163C">
            <w:pPr>
              <w:spacing w:line="360" w:lineRule="auto"/>
            </w:pPr>
            <w:r w:rsidRPr="00442838">
              <w:t>Type 2</w:t>
            </w:r>
          </w:p>
        </w:tc>
        <w:tc>
          <w:tcPr>
            <w:tcW w:w="1976" w:type="dxa"/>
          </w:tcPr>
          <w:p w14:paraId="6381E175" w14:textId="77777777" w:rsidR="00097E98" w:rsidRPr="00442838" w:rsidRDefault="00097E98" w:rsidP="000F163C">
            <w:pPr>
              <w:spacing w:line="360" w:lineRule="auto"/>
            </w:pPr>
            <w:r w:rsidRPr="00442838">
              <w:t>Evolution</w:t>
            </w:r>
          </w:p>
        </w:tc>
      </w:tr>
      <w:tr w:rsidR="00097E98" w:rsidRPr="00442838" w14:paraId="4AC1D6A4" w14:textId="77777777" w:rsidTr="000F163C">
        <w:trPr>
          <w:trHeight w:val="454"/>
        </w:trPr>
        <w:tc>
          <w:tcPr>
            <w:tcW w:w="1251" w:type="dxa"/>
          </w:tcPr>
          <w:p w14:paraId="5ACC0461" w14:textId="77777777" w:rsidR="00097E98" w:rsidRPr="00442838" w:rsidRDefault="00097E98" w:rsidP="000F163C">
            <w:pPr>
              <w:spacing w:line="360" w:lineRule="auto"/>
            </w:pPr>
          </w:p>
        </w:tc>
        <w:tc>
          <w:tcPr>
            <w:tcW w:w="1652" w:type="dxa"/>
          </w:tcPr>
          <w:p w14:paraId="5FD0F4BF" w14:textId="77777777" w:rsidR="00097E98" w:rsidRPr="00442838" w:rsidRDefault="00097E98" w:rsidP="000F163C">
            <w:pPr>
              <w:spacing w:line="360" w:lineRule="auto"/>
            </w:pPr>
          </w:p>
        </w:tc>
        <w:tc>
          <w:tcPr>
            <w:tcW w:w="3719" w:type="dxa"/>
          </w:tcPr>
          <w:p w14:paraId="6E4A38B9" w14:textId="77777777" w:rsidR="00097E98" w:rsidRPr="00442838" w:rsidRDefault="00097E98" w:rsidP="000F163C">
            <w:pPr>
              <w:spacing w:line="360" w:lineRule="auto"/>
            </w:pPr>
          </w:p>
        </w:tc>
        <w:tc>
          <w:tcPr>
            <w:tcW w:w="880" w:type="dxa"/>
          </w:tcPr>
          <w:p w14:paraId="306EFC48" w14:textId="77777777" w:rsidR="00097E98" w:rsidRPr="00442838" w:rsidRDefault="00097E98" w:rsidP="000F163C">
            <w:pPr>
              <w:spacing w:line="360" w:lineRule="auto"/>
            </w:pPr>
          </w:p>
        </w:tc>
        <w:tc>
          <w:tcPr>
            <w:tcW w:w="724" w:type="dxa"/>
          </w:tcPr>
          <w:p w14:paraId="2CD11F5D" w14:textId="77777777" w:rsidR="00097E98" w:rsidRPr="00442838" w:rsidRDefault="00097E98" w:rsidP="000F163C">
            <w:pPr>
              <w:spacing w:line="360" w:lineRule="auto"/>
            </w:pPr>
          </w:p>
        </w:tc>
        <w:tc>
          <w:tcPr>
            <w:tcW w:w="724" w:type="dxa"/>
          </w:tcPr>
          <w:p w14:paraId="6DACF804" w14:textId="77777777" w:rsidR="00097E98" w:rsidRPr="00442838" w:rsidRDefault="00097E98" w:rsidP="000F163C">
            <w:pPr>
              <w:spacing w:line="360" w:lineRule="auto"/>
            </w:pPr>
          </w:p>
        </w:tc>
        <w:tc>
          <w:tcPr>
            <w:tcW w:w="1976" w:type="dxa"/>
          </w:tcPr>
          <w:p w14:paraId="1FB3AB5D" w14:textId="77777777" w:rsidR="00097E98" w:rsidRPr="00442838" w:rsidRDefault="00097E98" w:rsidP="000F163C">
            <w:pPr>
              <w:spacing w:line="360" w:lineRule="auto"/>
            </w:pPr>
          </w:p>
        </w:tc>
      </w:tr>
      <w:tr w:rsidR="00097E98" w:rsidRPr="00442838" w14:paraId="7A19F1D8" w14:textId="77777777" w:rsidTr="000F163C">
        <w:trPr>
          <w:trHeight w:val="441"/>
        </w:trPr>
        <w:tc>
          <w:tcPr>
            <w:tcW w:w="1251" w:type="dxa"/>
          </w:tcPr>
          <w:p w14:paraId="095432D7" w14:textId="77777777" w:rsidR="00097E98" w:rsidRPr="00442838" w:rsidRDefault="00097E98" w:rsidP="000F163C">
            <w:pPr>
              <w:spacing w:line="360" w:lineRule="auto"/>
            </w:pPr>
          </w:p>
        </w:tc>
        <w:tc>
          <w:tcPr>
            <w:tcW w:w="1652" w:type="dxa"/>
          </w:tcPr>
          <w:p w14:paraId="7E2F0CBC" w14:textId="77777777" w:rsidR="00097E98" w:rsidRPr="00442838" w:rsidRDefault="00097E98" w:rsidP="000F163C">
            <w:pPr>
              <w:spacing w:line="360" w:lineRule="auto"/>
            </w:pPr>
          </w:p>
        </w:tc>
        <w:tc>
          <w:tcPr>
            <w:tcW w:w="3719" w:type="dxa"/>
          </w:tcPr>
          <w:p w14:paraId="6E08960F" w14:textId="77777777" w:rsidR="00097E98" w:rsidRPr="00442838" w:rsidRDefault="00097E98" w:rsidP="000F163C">
            <w:pPr>
              <w:spacing w:line="360" w:lineRule="auto"/>
            </w:pPr>
          </w:p>
        </w:tc>
        <w:tc>
          <w:tcPr>
            <w:tcW w:w="880" w:type="dxa"/>
          </w:tcPr>
          <w:p w14:paraId="5A71B0C3" w14:textId="77777777" w:rsidR="00097E98" w:rsidRPr="00442838" w:rsidRDefault="00097E98" w:rsidP="000F163C">
            <w:pPr>
              <w:spacing w:line="360" w:lineRule="auto"/>
            </w:pPr>
          </w:p>
        </w:tc>
        <w:tc>
          <w:tcPr>
            <w:tcW w:w="724" w:type="dxa"/>
          </w:tcPr>
          <w:p w14:paraId="569717A8" w14:textId="77777777" w:rsidR="00097E98" w:rsidRPr="00442838" w:rsidRDefault="00097E98" w:rsidP="000F163C">
            <w:pPr>
              <w:spacing w:line="360" w:lineRule="auto"/>
            </w:pPr>
          </w:p>
        </w:tc>
        <w:tc>
          <w:tcPr>
            <w:tcW w:w="724" w:type="dxa"/>
          </w:tcPr>
          <w:p w14:paraId="7D737AAB" w14:textId="77777777" w:rsidR="00097E98" w:rsidRPr="00442838" w:rsidRDefault="00097E98" w:rsidP="000F163C">
            <w:pPr>
              <w:spacing w:line="360" w:lineRule="auto"/>
            </w:pPr>
          </w:p>
        </w:tc>
        <w:tc>
          <w:tcPr>
            <w:tcW w:w="1976" w:type="dxa"/>
          </w:tcPr>
          <w:p w14:paraId="5235EEE0" w14:textId="77777777" w:rsidR="00097E98" w:rsidRPr="00442838" w:rsidRDefault="00097E98" w:rsidP="000F163C">
            <w:pPr>
              <w:spacing w:line="360" w:lineRule="auto"/>
            </w:pPr>
          </w:p>
        </w:tc>
      </w:tr>
      <w:tr w:rsidR="00097E98" w:rsidRPr="00442838" w14:paraId="0C1B6068" w14:textId="77777777" w:rsidTr="000F163C">
        <w:trPr>
          <w:trHeight w:val="441"/>
        </w:trPr>
        <w:tc>
          <w:tcPr>
            <w:tcW w:w="1251" w:type="dxa"/>
          </w:tcPr>
          <w:p w14:paraId="505FEFF1" w14:textId="77777777" w:rsidR="00097E98" w:rsidRPr="00442838" w:rsidRDefault="00097E98" w:rsidP="000F163C">
            <w:pPr>
              <w:spacing w:line="360" w:lineRule="auto"/>
            </w:pPr>
          </w:p>
        </w:tc>
        <w:tc>
          <w:tcPr>
            <w:tcW w:w="1652" w:type="dxa"/>
          </w:tcPr>
          <w:p w14:paraId="0B84CFCA" w14:textId="77777777" w:rsidR="00097E98" w:rsidRPr="00442838" w:rsidRDefault="00097E98" w:rsidP="000F163C">
            <w:pPr>
              <w:spacing w:line="360" w:lineRule="auto"/>
            </w:pPr>
          </w:p>
        </w:tc>
        <w:tc>
          <w:tcPr>
            <w:tcW w:w="3719" w:type="dxa"/>
          </w:tcPr>
          <w:p w14:paraId="012426B1" w14:textId="77777777" w:rsidR="00097E98" w:rsidRPr="00442838" w:rsidRDefault="00097E98" w:rsidP="000F163C">
            <w:pPr>
              <w:spacing w:line="360" w:lineRule="auto"/>
            </w:pPr>
          </w:p>
        </w:tc>
        <w:tc>
          <w:tcPr>
            <w:tcW w:w="880" w:type="dxa"/>
          </w:tcPr>
          <w:p w14:paraId="62ED1184" w14:textId="77777777" w:rsidR="00097E98" w:rsidRPr="00442838" w:rsidRDefault="00097E98" w:rsidP="000F163C">
            <w:pPr>
              <w:spacing w:line="360" w:lineRule="auto"/>
            </w:pPr>
          </w:p>
        </w:tc>
        <w:tc>
          <w:tcPr>
            <w:tcW w:w="724" w:type="dxa"/>
          </w:tcPr>
          <w:p w14:paraId="3BC5DE27" w14:textId="77777777" w:rsidR="00097E98" w:rsidRPr="00442838" w:rsidRDefault="00097E98" w:rsidP="000F163C">
            <w:pPr>
              <w:spacing w:line="360" w:lineRule="auto"/>
            </w:pPr>
          </w:p>
        </w:tc>
        <w:tc>
          <w:tcPr>
            <w:tcW w:w="724" w:type="dxa"/>
          </w:tcPr>
          <w:p w14:paraId="30E8645F" w14:textId="77777777" w:rsidR="00097E98" w:rsidRPr="00442838" w:rsidRDefault="00097E98" w:rsidP="000F163C">
            <w:pPr>
              <w:spacing w:line="360" w:lineRule="auto"/>
            </w:pPr>
          </w:p>
        </w:tc>
        <w:tc>
          <w:tcPr>
            <w:tcW w:w="1976" w:type="dxa"/>
          </w:tcPr>
          <w:p w14:paraId="5E5F610F" w14:textId="77777777" w:rsidR="00097E98" w:rsidRPr="00442838" w:rsidRDefault="00097E98" w:rsidP="000F163C">
            <w:pPr>
              <w:spacing w:line="360" w:lineRule="auto"/>
            </w:pPr>
          </w:p>
        </w:tc>
      </w:tr>
      <w:tr w:rsidR="00097E98" w:rsidRPr="00442838" w14:paraId="63FDCE99" w14:textId="77777777" w:rsidTr="000F163C">
        <w:trPr>
          <w:trHeight w:val="896"/>
        </w:trPr>
        <w:tc>
          <w:tcPr>
            <w:tcW w:w="1251" w:type="dxa"/>
          </w:tcPr>
          <w:p w14:paraId="114E3519" w14:textId="77777777" w:rsidR="00097E98" w:rsidRPr="00442838" w:rsidRDefault="00097E98" w:rsidP="000F163C">
            <w:pPr>
              <w:spacing w:line="360" w:lineRule="auto"/>
            </w:pPr>
          </w:p>
        </w:tc>
        <w:tc>
          <w:tcPr>
            <w:tcW w:w="1652" w:type="dxa"/>
          </w:tcPr>
          <w:p w14:paraId="0057C638" w14:textId="77777777" w:rsidR="00097E98" w:rsidRPr="00442838" w:rsidRDefault="00097E98" w:rsidP="000F163C">
            <w:pPr>
              <w:spacing w:line="360" w:lineRule="auto"/>
            </w:pPr>
          </w:p>
        </w:tc>
        <w:tc>
          <w:tcPr>
            <w:tcW w:w="3719" w:type="dxa"/>
          </w:tcPr>
          <w:p w14:paraId="425C066B" w14:textId="77777777" w:rsidR="00097E98" w:rsidRPr="00442838" w:rsidRDefault="00097E98" w:rsidP="000F163C">
            <w:pPr>
              <w:spacing w:line="360" w:lineRule="auto"/>
            </w:pPr>
          </w:p>
        </w:tc>
        <w:tc>
          <w:tcPr>
            <w:tcW w:w="880" w:type="dxa"/>
          </w:tcPr>
          <w:p w14:paraId="5F6F19ED" w14:textId="77777777" w:rsidR="00097E98" w:rsidRPr="00442838" w:rsidRDefault="00097E98" w:rsidP="000F163C">
            <w:pPr>
              <w:spacing w:line="360" w:lineRule="auto"/>
            </w:pPr>
          </w:p>
        </w:tc>
        <w:tc>
          <w:tcPr>
            <w:tcW w:w="724" w:type="dxa"/>
          </w:tcPr>
          <w:p w14:paraId="44428645" w14:textId="77777777" w:rsidR="00097E98" w:rsidRPr="00442838" w:rsidRDefault="00097E98" w:rsidP="000F163C">
            <w:pPr>
              <w:spacing w:line="360" w:lineRule="auto"/>
            </w:pPr>
          </w:p>
        </w:tc>
        <w:tc>
          <w:tcPr>
            <w:tcW w:w="724" w:type="dxa"/>
          </w:tcPr>
          <w:p w14:paraId="4725D17E" w14:textId="77777777" w:rsidR="00097E98" w:rsidRPr="00442838" w:rsidRDefault="00097E98" w:rsidP="000F163C">
            <w:pPr>
              <w:spacing w:line="360" w:lineRule="auto"/>
            </w:pPr>
          </w:p>
        </w:tc>
        <w:tc>
          <w:tcPr>
            <w:tcW w:w="1976" w:type="dxa"/>
          </w:tcPr>
          <w:p w14:paraId="10E2B31B" w14:textId="77777777" w:rsidR="00097E98" w:rsidRPr="00442838" w:rsidRDefault="00097E98" w:rsidP="000F163C">
            <w:pPr>
              <w:spacing w:line="360" w:lineRule="auto"/>
            </w:pPr>
          </w:p>
        </w:tc>
      </w:tr>
    </w:tbl>
    <w:p w14:paraId="1AEBC1D7" w14:textId="77777777" w:rsidR="00097E98" w:rsidRPr="00442838" w:rsidRDefault="00097E98" w:rsidP="00097E98">
      <w:pPr>
        <w:rPr>
          <w:sz w:val="24"/>
        </w:rPr>
      </w:pPr>
    </w:p>
    <w:p w14:paraId="61780B0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EA30686" w14:textId="77777777" w:rsidTr="000F163C">
        <w:tc>
          <w:tcPr>
            <w:tcW w:w="3596" w:type="dxa"/>
          </w:tcPr>
          <w:p w14:paraId="554CE988" w14:textId="77777777" w:rsidR="00097E98" w:rsidRPr="00442838" w:rsidRDefault="00097E98" w:rsidP="000F163C">
            <w:pPr>
              <w:rPr>
                <w:sz w:val="24"/>
              </w:rPr>
            </w:pPr>
          </w:p>
        </w:tc>
        <w:tc>
          <w:tcPr>
            <w:tcW w:w="3597" w:type="dxa"/>
          </w:tcPr>
          <w:p w14:paraId="02A7F142" w14:textId="77777777" w:rsidR="00097E98" w:rsidRPr="00442838" w:rsidRDefault="00097E98" w:rsidP="000F163C">
            <w:pPr>
              <w:rPr>
                <w:sz w:val="24"/>
              </w:rPr>
            </w:pPr>
          </w:p>
        </w:tc>
        <w:tc>
          <w:tcPr>
            <w:tcW w:w="3597" w:type="dxa"/>
          </w:tcPr>
          <w:p w14:paraId="7FDF2533" w14:textId="77777777" w:rsidR="00097E98" w:rsidRPr="00442838" w:rsidRDefault="00097E98" w:rsidP="000F163C">
            <w:pPr>
              <w:rPr>
                <w:sz w:val="24"/>
              </w:rPr>
            </w:pPr>
          </w:p>
        </w:tc>
      </w:tr>
      <w:tr w:rsidR="00097E98" w:rsidRPr="00442838" w14:paraId="245CFFEA" w14:textId="77777777" w:rsidTr="000F163C">
        <w:tc>
          <w:tcPr>
            <w:tcW w:w="3596" w:type="dxa"/>
          </w:tcPr>
          <w:p w14:paraId="3F3E09F0" w14:textId="77777777" w:rsidR="00097E98" w:rsidRPr="00442838" w:rsidRDefault="00097E98" w:rsidP="000F163C">
            <w:pPr>
              <w:rPr>
                <w:sz w:val="24"/>
              </w:rPr>
            </w:pPr>
          </w:p>
        </w:tc>
        <w:tc>
          <w:tcPr>
            <w:tcW w:w="3597" w:type="dxa"/>
          </w:tcPr>
          <w:p w14:paraId="4A100C10" w14:textId="77777777" w:rsidR="00097E98" w:rsidRPr="00442838" w:rsidRDefault="00097E98" w:rsidP="000F163C">
            <w:pPr>
              <w:rPr>
                <w:sz w:val="24"/>
              </w:rPr>
            </w:pPr>
          </w:p>
        </w:tc>
        <w:tc>
          <w:tcPr>
            <w:tcW w:w="3597" w:type="dxa"/>
          </w:tcPr>
          <w:p w14:paraId="64AB8D6A" w14:textId="77777777" w:rsidR="00097E98" w:rsidRPr="00442838" w:rsidRDefault="00097E98" w:rsidP="000F163C">
            <w:pPr>
              <w:rPr>
                <w:sz w:val="24"/>
              </w:rPr>
            </w:pPr>
          </w:p>
        </w:tc>
      </w:tr>
    </w:tbl>
    <w:p w14:paraId="1ED276C5" w14:textId="77777777" w:rsidR="00097E98" w:rsidRPr="00442838" w:rsidRDefault="00097E98" w:rsidP="00097E98">
      <w:pPr>
        <w:rPr>
          <w:sz w:val="24"/>
        </w:rPr>
      </w:pPr>
    </w:p>
    <w:p w14:paraId="0B233757" w14:textId="77777777" w:rsidR="00097E98" w:rsidRPr="00442838" w:rsidRDefault="00097E98" w:rsidP="00097E98">
      <w:pPr>
        <w:rPr>
          <w:sz w:val="24"/>
        </w:rPr>
      </w:pPr>
      <w:r w:rsidRPr="00442838">
        <w:rPr>
          <w:sz w:val="24"/>
        </w:rPr>
        <w:t>Sprites:</w:t>
      </w:r>
    </w:p>
    <w:p w14:paraId="610EBAED" w14:textId="77777777" w:rsidR="00097E98" w:rsidRPr="00442838" w:rsidRDefault="00097E98" w:rsidP="00097E98">
      <w:pPr>
        <w:rPr>
          <w:sz w:val="24"/>
        </w:rPr>
      </w:pPr>
      <w:r w:rsidRPr="00442838">
        <w:rPr>
          <w:sz w:val="24"/>
        </w:rPr>
        <w:br w:type="page"/>
      </w:r>
    </w:p>
    <w:p w14:paraId="0D260A64" w14:textId="77777777" w:rsidR="00097E98" w:rsidRPr="00442838" w:rsidRDefault="00097E98" w:rsidP="00097E98">
      <w:pPr>
        <w:rPr>
          <w:sz w:val="24"/>
        </w:rPr>
      </w:pPr>
      <w:r w:rsidRPr="00442838">
        <w:rPr>
          <w:sz w:val="24"/>
        </w:rPr>
        <w:lastRenderedPageBreak/>
        <w:t>Family Page</w:t>
      </w:r>
    </w:p>
    <w:p w14:paraId="07694E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DEA23B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1B6B6B1" w14:textId="77777777" w:rsidTr="000F163C">
        <w:trPr>
          <w:trHeight w:val="896"/>
        </w:trPr>
        <w:tc>
          <w:tcPr>
            <w:tcW w:w="1251" w:type="dxa"/>
          </w:tcPr>
          <w:p w14:paraId="4A6902DD" w14:textId="77777777" w:rsidR="00097E98" w:rsidRPr="00442838" w:rsidRDefault="00097E98" w:rsidP="000F163C">
            <w:pPr>
              <w:spacing w:line="360" w:lineRule="auto"/>
            </w:pPr>
            <w:r w:rsidRPr="00442838">
              <w:t>Pokemon</w:t>
            </w:r>
          </w:p>
          <w:p w14:paraId="399FBAF7" w14:textId="77777777" w:rsidR="00097E98" w:rsidRPr="00442838" w:rsidRDefault="00097E98" w:rsidP="000F163C">
            <w:pPr>
              <w:spacing w:line="360" w:lineRule="auto"/>
            </w:pPr>
            <w:r w:rsidRPr="00442838">
              <w:t>Name</w:t>
            </w:r>
          </w:p>
        </w:tc>
        <w:tc>
          <w:tcPr>
            <w:tcW w:w="1652" w:type="dxa"/>
          </w:tcPr>
          <w:p w14:paraId="3FD47809" w14:textId="77777777" w:rsidR="00097E98" w:rsidRPr="00442838" w:rsidRDefault="00097E98" w:rsidP="000F163C">
            <w:pPr>
              <w:spacing w:line="360" w:lineRule="auto"/>
            </w:pPr>
            <w:r w:rsidRPr="00442838">
              <w:t>Pokemon Number</w:t>
            </w:r>
          </w:p>
        </w:tc>
        <w:tc>
          <w:tcPr>
            <w:tcW w:w="3719" w:type="dxa"/>
          </w:tcPr>
          <w:p w14:paraId="550DD719" w14:textId="77777777" w:rsidR="00097E98" w:rsidRPr="00442838" w:rsidRDefault="00097E98" w:rsidP="000F163C">
            <w:pPr>
              <w:spacing w:line="360" w:lineRule="auto"/>
            </w:pPr>
            <w:r w:rsidRPr="00442838">
              <w:t>Base Stats</w:t>
            </w:r>
          </w:p>
          <w:p w14:paraId="0F01AE28"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E82E05D" w14:textId="77777777" w:rsidR="00097E98" w:rsidRPr="00442838" w:rsidRDefault="00097E98" w:rsidP="000F163C">
            <w:pPr>
              <w:spacing w:line="360" w:lineRule="auto"/>
            </w:pPr>
            <w:r w:rsidRPr="00442838">
              <w:t>Ability</w:t>
            </w:r>
          </w:p>
        </w:tc>
        <w:tc>
          <w:tcPr>
            <w:tcW w:w="724" w:type="dxa"/>
          </w:tcPr>
          <w:p w14:paraId="0DE63398" w14:textId="77777777" w:rsidR="00097E98" w:rsidRPr="00442838" w:rsidRDefault="00097E98" w:rsidP="000F163C">
            <w:pPr>
              <w:spacing w:line="360" w:lineRule="auto"/>
            </w:pPr>
            <w:r w:rsidRPr="00442838">
              <w:t>Type 1</w:t>
            </w:r>
          </w:p>
        </w:tc>
        <w:tc>
          <w:tcPr>
            <w:tcW w:w="724" w:type="dxa"/>
          </w:tcPr>
          <w:p w14:paraId="5355FF98" w14:textId="77777777" w:rsidR="00097E98" w:rsidRPr="00442838" w:rsidRDefault="00097E98" w:rsidP="000F163C">
            <w:pPr>
              <w:spacing w:line="360" w:lineRule="auto"/>
            </w:pPr>
            <w:r w:rsidRPr="00442838">
              <w:t>Type 2</w:t>
            </w:r>
          </w:p>
        </w:tc>
        <w:tc>
          <w:tcPr>
            <w:tcW w:w="1976" w:type="dxa"/>
          </w:tcPr>
          <w:p w14:paraId="253B5EF6" w14:textId="77777777" w:rsidR="00097E98" w:rsidRPr="00442838" w:rsidRDefault="00097E98" w:rsidP="000F163C">
            <w:pPr>
              <w:spacing w:line="360" w:lineRule="auto"/>
            </w:pPr>
            <w:r w:rsidRPr="00442838">
              <w:t>Evolution</w:t>
            </w:r>
          </w:p>
        </w:tc>
      </w:tr>
      <w:tr w:rsidR="00097E98" w:rsidRPr="00442838" w14:paraId="249836AD" w14:textId="77777777" w:rsidTr="000F163C">
        <w:trPr>
          <w:trHeight w:val="454"/>
        </w:trPr>
        <w:tc>
          <w:tcPr>
            <w:tcW w:w="1251" w:type="dxa"/>
          </w:tcPr>
          <w:p w14:paraId="098B8E67" w14:textId="77777777" w:rsidR="00097E98" w:rsidRPr="00442838" w:rsidRDefault="00097E98" w:rsidP="000F163C">
            <w:pPr>
              <w:spacing w:line="360" w:lineRule="auto"/>
            </w:pPr>
          </w:p>
        </w:tc>
        <w:tc>
          <w:tcPr>
            <w:tcW w:w="1652" w:type="dxa"/>
          </w:tcPr>
          <w:p w14:paraId="49E2C0B0" w14:textId="77777777" w:rsidR="00097E98" w:rsidRPr="00442838" w:rsidRDefault="00097E98" w:rsidP="000F163C">
            <w:pPr>
              <w:spacing w:line="360" w:lineRule="auto"/>
            </w:pPr>
          </w:p>
        </w:tc>
        <w:tc>
          <w:tcPr>
            <w:tcW w:w="3719" w:type="dxa"/>
          </w:tcPr>
          <w:p w14:paraId="1B06ED6A" w14:textId="77777777" w:rsidR="00097E98" w:rsidRPr="00442838" w:rsidRDefault="00097E98" w:rsidP="000F163C">
            <w:pPr>
              <w:spacing w:line="360" w:lineRule="auto"/>
            </w:pPr>
          </w:p>
        </w:tc>
        <w:tc>
          <w:tcPr>
            <w:tcW w:w="880" w:type="dxa"/>
          </w:tcPr>
          <w:p w14:paraId="73CECE4D" w14:textId="77777777" w:rsidR="00097E98" w:rsidRPr="00442838" w:rsidRDefault="00097E98" w:rsidP="000F163C">
            <w:pPr>
              <w:spacing w:line="360" w:lineRule="auto"/>
            </w:pPr>
          </w:p>
        </w:tc>
        <w:tc>
          <w:tcPr>
            <w:tcW w:w="724" w:type="dxa"/>
          </w:tcPr>
          <w:p w14:paraId="5FCD5529" w14:textId="77777777" w:rsidR="00097E98" w:rsidRPr="00442838" w:rsidRDefault="00097E98" w:rsidP="000F163C">
            <w:pPr>
              <w:spacing w:line="360" w:lineRule="auto"/>
            </w:pPr>
          </w:p>
        </w:tc>
        <w:tc>
          <w:tcPr>
            <w:tcW w:w="724" w:type="dxa"/>
          </w:tcPr>
          <w:p w14:paraId="6348E307" w14:textId="77777777" w:rsidR="00097E98" w:rsidRPr="00442838" w:rsidRDefault="00097E98" w:rsidP="000F163C">
            <w:pPr>
              <w:spacing w:line="360" w:lineRule="auto"/>
            </w:pPr>
          </w:p>
        </w:tc>
        <w:tc>
          <w:tcPr>
            <w:tcW w:w="1976" w:type="dxa"/>
          </w:tcPr>
          <w:p w14:paraId="7E3A7B46" w14:textId="77777777" w:rsidR="00097E98" w:rsidRPr="00442838" w:rsidRDefault="00097E98" w:rsidP="000F163C">
            <w:pPr>
              <w:spacing w:line="360" w:lineRule="auto"/>
            </w:pPr>
          </w:p>
        </w:tc>
      </w:tr>
      <w:tr w:rsidR="00097E98" w:rsidRPr="00442838" w14:paraId="0C021C8C" w14:textId="77777777" w:rsidTr="000F163C">
        <w:trPr>
          <w:trHeight w:val="441"/>
        </w:trPr>
        <w:tc>
          <w:tcPr>
            <w:tcW w:w="1251" w:type="dxa"/>
          </w:tcPr>
          <w:p w14:paraId="7E764344" w14:textId="77777777" w:rsidR="00097E98" w:rsidRPr="00442838" w:rsidRDefault="00097E98" w:rsidP="000F163C">
            <w:pPr>
              <w:spacing w:line="360" w:lineRule="auto"/>
            </w:pPr>
          </w:p>
        </w:tc>
        <w:tc>
          <w:tcPr>
            <w:tcW w:w="1652" w:type="dxa"/>
          </w:tcPr>
          <w:p w14:paraId="19FF7F4B" w14:textId="77777777" w:rsidR="00097E98" w:rsidRPr="00442838" w:rsidRDefault="00097E98" w:rsidP="000F163C">
            <w:pPr>
              <w:spacing w:line="360" w:lineRule="auto"/>
            </w:pPr>
          </w:p>
        </w:tc>
        <w:tc>
          <w:tcPr>
            <w:tcW w:w="3719" w:type="dxa"/>
          </w:tcPr>
          <w:p w14:paraId="79C30FD3" w14:textId="77777777" w:rsidR="00097E98" w:rsidRPr="00442838" w:rsidRDefault="00097E98" w:rsidP="000F163C">
            <w:pPr>
              <w:spacing w:line="360" w:lineRule="auto"/>
            </w:pPr>
          </w:p>
        </w:tc>
        <w:tc>
          <w:tcPr>
            <w:tcW w:w="880" w:type="dxa"/>
          </w:tcPr>
          <w:p w14:paraId="4B42F89A" w14:textId="77777777" w:rsidR="00097E98" w:rsidRPr="00442838" w:rsidRDefault="00097E98" w:rsidP="000F163C">
            <w:pPr>
              <w:spacing w:line="360" w:lineRule="auto"/>
            </w:pPr>
          </w:p>
        </w:tc>
        <w:tc>
          <w:tcPr>
            <w:tcW w:w="724" w:type="dxa"/>
          </w:tcPr>
          <w:p w14:paraId="63481BF6" w14:textId="77777777" w:rsidR="00097E98" w:rsidRPr="00442838" w:rsidRDefault="00097E98" w:rsidP="000F163C">
            <w:pPr>
              <w:spacing w:line="360" w:lineRule="auto"/>
            </w:pPr>
          </w:p>
        </w:tc>
        <w:tc>
          <w:tcPr>
            <w:tcW w:w="724" w:type="dxa"/>
          </w:tcPr>
          <w:p w14:paraId="60659B69" w14:textId="77777777" w:rsidR="00097E98" w:rsidRPr="00442838" w:rsidRDefault="00097E98" w:rsidP="000F163C">
            <w:pPr>
              <w:spacing w:line="360" w:lineRule="auto"/>
            </w:pPr>
          </w:p>
        </w:tc>
        <w:tc>
          <w:tcPr>
            <w:tcW w:w="1976" w:type="dxa"/>
          </w:tcPr>
          <w:p w14:paraId="3507EC54" w14:textId="77777777" w:rsidR="00097E98" w:rsidRPr="00442838" w:rsidRDefault="00097E98" w:rsidP="000F163C">
            <w:pPr>
              <w:spacing w:line="360" w:lineRule="auto"/>
            </w:pPr>
          </w:p>
        </w:tc>
      </w:tr>
      <w:tr w:rsidR="00097E98" w:rsidRPr="00442838" w14:paraId="2CE70A50" w14:textId="77777777" w:rsidTr="000F163C">
        <w:trPr>
          <w:trHeight w:val="441"/>
        </w:trPr>
        <w:tc>
          <w:tcPr>
            <w:tcW w:w="1251" w:type="dxa"/>
          </w:tcPr>
          <w:p w14:paraId="480DEC05" w14:textId="77777777" w:rsidR="00097E98" w:rsidRPr="00442838" w:rsidRDefault="00097E98" w:rsidP="000F163C">
            <w:pPr>
              <w:spacing w:line="360" w:lineRule="auto"/>
            </w:pPr>
          </w:p>
        </w:tc>
        <w:tc>
          <w:tcPr>
            <w:tcW w:w="1652" w:type="dxa"/>
          </w:tcPr>
          <w:p w14:paraId="59244864" w14:textId="77777777" w:rsidR="00097E98" w:rsidRPr="00442838" w:rsidRDefault="00097E98" w:rsidP="000F163C">
            <w:pPr>
              <w:spacing w:line="360" w:lineRule="auto"/>
            </w:pPr>
          </w:p>
        </w:tc>
        <w:tc>
          <w:tcPr>
            <w:tcW w:w="3719" w:type="dxa"/>
          </w:tcPr>
          <w:p w14:paraId="5FFA1698" w14:textId="77777777" w:rsidR="00097E98" w:rsidRPr="00442838" w:rsidRDefault="00097E98" w:rsidP="000F163C">
            <w:pPr>
              <w:spacing w:line="360" w:lineRule="auto"/>
            </w:pPr>
          </w:p>
        </w:tc>
        <w:tc>
          <w:tcPr>
            <w:tcW w:w="880" w:type="dxa"/>
          </w:tcPr>
          <w:p w14:paraId="18419F23" w14:textId="77777777" w:rsidR="00097E98" w:rsidRPr="00442838" w:rsidRDefault="00097E98" w:rsidP="000F163C">
            <w:pPr>
              <w:spacing w:line="360" w:lineRule="auto"/>
            </w:pPr>
          </w:p>
        </w:tc>
        <w:tc>
          <w:tcPr>
            <w:tcW w:w="724" w:type="dxa"/>
          </w:tcPr>
          <w:p w14:paraId="2882B3FE" w14:textId="77777777" w:rsidR="00097E98" w:rsidRPr="00442838" w:rsidRDefault="00097E98" w:rsidP="000F163C">
            <w:pPr>
              <w:spacing w:line="360" w:lineRule="auto"/>
            </w:pPr>
          </w:p>
        </w:tc>
        <w:tc>
          <w:tcPr>
            <w:tcW w:w="724" w:type="dxa"/>
          </w:tcPr>
          <w:p w14:paraId="393FEC8B" w14:textId="77777777" w:rsidR="00097E98" w:rsidRPr="00442838" w:rsidRDefault="00097E98" w:rsidP="000F163C">
            <w:pPr>
              <w:spacing w:line="360" w:lineRule="auto"/>
            </w:pPr>
          </w:p>
        </w:tc>
        <w:tc>
          <w:tcPr>
            <w:tcW w:w="1976" w:type="dxa"/>
          </w:tcPr>
          <w:p w14:paraId="64625F18" w14:textId="77777777" w:rsidR="00097E98" w:rsidRPr="00442838" w:rsidRDefault="00097E98" w:rsidP="000F163C">
            <w:pPr>
              <w:spacing w:line="360" w:lineRule="auto"/>
            </w:pPr>
          </w:p>
        </w:tc>
      </w:tr>
      <w:tr w:rsidR="00097E98" w:rsidRPr="00442838" w14:paraId="1D5858BA" w14:textId="77777777" w:rsidTr="000F163C">
        <w:trPr>
          <w:trHeight w:val="896"/>
        </w:trPr>
        <w:tc>
          <w:tcPr>
            <w:tcW w:w="1251" w:type="dxa"/>
          </w:tcPr>
          <w:p w14:paraId="36837CCC" w14:textId="77777777" w:rsidR="00097E98" w:rsidRPr="00442838" w:rsidRDefault="00097E98" w:rsidP="000F163C">
            <w:pPr>
              <w:spacing w:line="360" w:lineRule="auto"/>
            </w:pPr>
          </w:p>
        </w:tc>
        <w:tc>
          <w:tcPr>
            <w:tcW w:w="1652" w:type="dxa"/>
          </w:tcPr>
          <w:p w14:paraId="6D5780DD" w14:textId="77777777" w:rsidR="00097E98" w:rsidRPr="00442838" w:rsidRDefault="00097E98" w:rsidP="000F163C">
            <w:pPr>
              <w:spacing w:line="360" w:lineRule="auto"/>
            </w:pPr>
          </w:p>
        </w:tc>
        <w:tc>
          <w:tcPr>
            <w:tcW w:w="3719" w:type="dxa"/>
          </w:tcPr>
          <w:p w14:paraId="50F7878F" w14:textId="77777777" w:rsidR="00097E98" w:rsidRPr="00442838" w:rsidRDefault="00097E98" w:rsidP="000F163C">
            <w:pPr>
              <w:spacing w:line="360" w:lineRule="auto"/>
            </w:pPr>
          </w:p>
        </w:tc>
        <w:tc>
          <w:tcPr>
            <w:tcW w:w="880" w:type="dxa"/>
          </w:tcPr>
          <w:p w14:paraId="43185ABB" w14:textId="77777777" w:rsidR="00097E98" w:rsidRPr="00442838" w:rsidRDefault="00097E98" w:rsidP="000F163C">
            <w:pPr>
              <w:spacing w:line="360" w:lineRule="auto"/>
            </w:pPr>
          </w:p>
        </w:tc>
        <w:tc>
          <w:tcPr>
            <w:tcW w:w="724" w:type="dxa"/>
          </w:tcPr>
          <w:p w14:paraId="185D9359" w14:textId="77777777" w:rsidR="00097E98" w:rsidRPr="00442838" w:rsidRDefault="00097E98" w:rsidP="000F163C">
            <w:pPr>
              <w:spacing w:line="360" w:lineRule="auto"/>
            </w:pPr>
          </w:p>
        </w:tc>
        <w:tc>
          <w:tcPr>
            <w:tcW w:w="724" w:type="dxa"/>
          </w:tcPr>
          <w:p w14:paraId="58EA87E2" w14:textId="77777777" w:rsidR="00097E98" w:rsidRPr="00442838" w:rsidRDefault="00097E98" w:rsidP="000F163C">
            <w:pPr>
              <w:spacing w:line="360" w:lineRule="auto"/>
            </w:pPr>
          </w:p>
        </w:tc>
        <w:tc>
          <w:tcPr>
            <w:tcW w:w="1976" w:type="dxa"/>
          </w:tcPr>
          <w:p w14:paraId="386BDF0A" w14:textId="77777777" w:rsidR="00097E98" w:rsidRPr="00442838" w:rsidRDefault="00097E98" w:rsidP="000F163C">
            <w:pPr>
              <w:spacing w:line="360" w:lineRule="auto"/>
            </w:pPr>
          </w:p>
        </w:tc>
      </w:tr>
    </w:tbl>
    <w:p w14:paraId="6150A618" w14:textId="77777777" w:rsidR="00097E98" w:rsidRPr="00442838" w:rsidRDefault="00097E98" w:rsidP="00097E98">
      <w:pPr>
        <w:rPr>
          <w:sz w:val="24"/>
        </w:rPr>
      </w:pPr>
    </w:p>
    <w:p w14:paraId="6E00CE5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DF2AC46" w14:textId="77777777" w:rsidTr="000F163C">
        <w:tc>
          <w:tcPr>
            <w:tcW w:w="3596" w:type="dxa"/>
          </w:tcPr>
          <w:p w14:paraId="2FF8E7D4" w14:textId="77777777" w:rsidR="00097E98" w:rsidRPr="00442838" w:rsidRDefault="00097E98" w:rsidP="000F163C">
            <w:pPr>
              <w:rPr>
                <w:sz w:val="24"/>
              </w:rPr>
            </w:pPr>
          </w:p>
        </w:tc>
        <w:tc>
          <w:tcPr>
            <w:tcW w:w="3597" w:type="dxa"/>
          </w:tcPr>
          <w:p w14:paraId="7AE26C2E" w14:textId="77777777" w:rsidR="00097E98" w:rsidRPr="00442838" w:rsidRDefault="00097E98" w:rsidP="000F163C">
            <w:pPr>
              <w:rPr>
                <w:sz w:val="24"/>
              </w:rPr>
            </w:pPr>
          </w:p>
        </w:tc>
        <w:tc>
          <w:tcPr>
            <w:tcW w:w="3597" w:type="dxa"/>
          </w:tcPr>
          <w:p w14:paraId="5B5D1B71" w14:textId="77777777" w:rsidR="00097E98" w:rsidRPr="00442838" w:rsidRDefault="00097E98" w:rsidP="000F163C">
            <w:pPr>
              <w:rPr>
                <w:sz w:val="24"/>
              </w:rPr>
            </w:pPr>
          </w:p>
        </w:tc>
      </w:tr>
      <w:tr w:rsidR="00097E98" w:rsidRPr="00442838" w14:paraId="07E3F736" w14:textId="77777777" w:rsidTr="000F163C">
        <w:tc>
          <w:tcPr>
            <w:tcW w:w="3596" w:type="dxa"/>
          </w:tcPr>
          <w:p w14:paraId="01C7B454" w14:textId="77777777" w:rsidR="00097E98" w:rsidRPr="00442838" w:rsidRDefault="00097E98" w:rsidP="000F163C">
            <w:pPr>
              <w:rPr>
                <w:sz w:val="24"/>
              </w:rPr>
            </w:pPr>
          </w:p>
        </w:tc>
        <w:tc>
          <w:tcPr>
            <w:tcW w:w="3597" w:type="dxa"/>
          </w:tcPr>
          <w:p w14:paraId="655DA526" w14:textId="77777777" w:rsidR="00097E98" w:rsidRPr="00442838" w:rsidRDefault="00097E98" w:rsidP="000F163C">
            <w:pPr>
              <w:rPr>
                <w:sz w:val="24"/>
              </w:rPr>
            </w:pPr>
          </w:p>
        </w:tc>
        <w:tc>
          <w:tcPr>
            <w:tcW w:w="3597" w:type="dxa"/>
          </w:tcPr>
          <w:p w14:paraId="54958A35" w14:textId="77777777" w:rsidR="00097E98" w:rsidRPr="00442838" w:rsidRDefault="00097E98" w:rsidP="000F163C">
            <w:pPr>
              <w:rPr>
                <w:sz w:val="24"/>
              </w:rPr>
            </w:pPr>
          </w:p>
        </w:tc>
      </w:tr>
    </w:tbl>
    <w:p w14:paraId="4F8F91EE" w14:textId="77777777" w:rsidR="00097E98" w:rsidRPr="00442838" w:rsidRDefault="00097E98" w:rsidP="00097E98">
      <w:pPr>
        <w:rPr>
          <w:sz w:val="24"/>
        </w:rPr>
      </w:pPr>
    </w:p>
    <w:p w14:paraId="51DE43F5" w14:textId="77777777" w:rsidR="00097E98" w:rsidRPr="00442838" w:rsidRDefault="00097E98" w:rsidP="00097E98">
      <w:pPr>
        <w:rPr>
          <w:sz w:val="24"/>
        </w:rPr>
      </w:pPr>
      <w:r w:rsidRPr="00442838">
        <w:rPr>
          <w:sz w:val="24"/>
        </w:rPr>
        <w:t>Sprites:</w:t>
      </w:r>
    </w:p>
    <w:p w14:paraId="56E1E871" w14:textId="77777777" w:rsidR="00097E98" w:rsidRPr="00442838" w:rsidRDefault="00097E98" w:rsidP="00097E98">
      <w:pPr>
        <w:rPr>
          <w:sz w:val="24"/>
        </w:rPr>
      </w:pPr>
      <w:r w:rsidRPr="00442838">
        <w:rPr>
          <w:sz w:val="24"/>
        </w:rPr>
        <w:br w:type="page"/>
      </w:r>
    </w:p>
    <w:p w14:paraId="339F1A1B" w14:textId="77777777" w:rsidR="00097E98" w:rsidRPr="00442838" w:rsidRDefault="00097E98" w:rsidP="00097E98">
      <w:pPr>
        <w:rPr>
          <w:sz w:val="24"/>
        </w:rPr>
      </w:pPr>
      <w:r w:rsidRPr="00442838">
        <w:rPr>
          <w:sz w:val="24"/>
        </w:rPr>
        <w:lastRenderedPageBreak/>
        <w:t>Family Page</w:t>
      </w:r>
    </w:p>
    <w:p w14:paraId="79B95C9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22047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9D6E748" w14:textId="77777777" w:rsidTr="000F163C">
        <w:trPr>
          <w:trHeight w:val="896"/>
        </w:trPr>
        <w:tc>
          <w:tcPr>
            <w:tcW w:w="1251" w:type="dxa"/>
          </w:tcPr>
          <w:p w14:paraId="4F1138FE" w14:textId="77777777" w:rsidR="00097E98" w:rsidRPr="00442838" w:rsidRDefault="00097E98" w:rsidP="000F163C">
            <w:pPr>
              <w:spacing w:line="360" w:lineRule="auto"/>
            </w:pPr>
            <w:r w:rsidRPr="00442838">
              <w:t>Pokemon</w:t>
            </w:r>
          </w:p>
          <w:p w14:paraId="62C44F39" w14:textId="77777777" w:rsidR="00097E98" w:rsidRPr="00442838" w:rsidRDefault="00097E98" w:rsidP="000F163C">
            <w:pPr>
              <w:spacing w:line="360" w:lineRule="auto"/>
            </w:pPr>
            <w:r w:rsidRPr="00442838">
              <w:t>Name</w:t>
            </w:r>
          </w:p>
        </w:tc>
        <w:tc>
          <w:tcPr>
            <w:tcW w:w="1652" w:type="dxa"/>
          </w:tcPr>
          <w:p w14:paraId="20202D94" w14:textId="77777777" w:rsidR="00097E98" w:rsidRPr="00442838" w:rsidRDefault="00097E98" w:rsidP="000F163C">
            <w:pPr>
              <w:spacing w:line="360" w:lineRule="auto"/>
            </w:pPr>
            <w:r w:rsidRPr="00442838">
              <w:t>Pokemon Number</w:t>
            </w:r>
          </w:p>
        </w:tc>
        <w:tc>
          <w:tcPr>
            <w:tcW w:w="3719" w:type="dxa"/>
          </w:tcPr>
          <w:p w14:paraId="0D814183" w14:textId="77777777" w:rsidR="00097E98" w:rsidRPr="00442838" w:rsidRDefault="00097E98" w:rsidP="000F163C">
            <w:pPr>
              <w:spacing w:line="360" w:lineRule="auto"/>
            </w:pPr>
            <w:r w:rsidRPr="00442838">
              <w:t>Base Stats</w:t>
            </w:r>
          </w:p>
          <w:p w14:paraId="32BB01A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B3B2CF3" w14:textId="77777777" w:rsidR="00097E98" w:rsidRPr="00442838" w:rsidRDefault="00097E98" w:rsidP="000F163C">
            <w:pPr>
              <w:spacing w:line="360" w:lineRule="auto"/>
            </w:pPr>
            <w:r w:rsidRPr="00442838">
              <w:t>Ability</w:t>
            </w:r>
          </w:p>
        </w:tc>
        <w:tc>
          <w:tcPr>
            <w:tcW w:w="724" w:type="dxa"/>
          </w:tcPr>
          <w:p w14:paraId="3838327B" w14:textId="77777777" w:rsidR="00097E98" w:rsidRPr="00442838" w:rsidRDefault="00097E98" w:rsidP="000F163C">
            <w:pPr>
              <w:spacing w:line="360" w:lineRule="auto"/>
            </w:pPr>
            <w:r w:rsidRPr="00442838">
              <w:t>Type 1</w:t>
            </w:r>
          </w:p>
        </w:tc>
        <w:tc>
          <w:tcPr>
            <w:tcW w:w="724" w:type="dxa"/>
          </w:tcPr>
          <w:p w14:paraId="5EF5681B" w14:textId="77777777" w:rsidR="00097E98" w:rsidRPr="00442838" w:rsidRDefault="00097E98" w:rsidP="000F163C">
            <w:pPr>
              <w:spacing w:line="360" w:lineRule="auto"/>
            </w:pPr>
            <w:r w:rsidRPr="00442838">
              <w:t>Type 2</w:t>
            </w:r>
          </w:p>
        </w:tc>
        <w:tc>
          <w:tcPr>
            <w:tcW w:w="1976" w:type="dxa"/>
          </w:tcPr>
          <w:p w14:paraId="07A7C255" w14:textId="77777777" w:rsidR="00097E98" w:rsidRPr="00442838" w:rsidRDefault="00097E98" w:rsidP="000F163C">
            <w:pPr>
              <w:spacing w:line="360" w:lineRule="auto"/>
            </w:pPr>
            <w:r w:rsidRPr="00442838">
              <w:t>Evolution</w:t>
            </w:r>
          </w:p>
        </w:tc>
      </w:tr>
      <w:tr w:rsidR="00097E98" w:rsidRPr="00442838" w14:paraId="5253F950" w14:textId="77777777" w:rsidTr="000F163C">
        <w:trPr>
          <w:trHeight w:val="454"/>
        </w:trPr>
        <w:tc>
          <w:tcPr>
            <w:tcW w:w="1251" w:type="dxa"/>
          </w:tcPr>
          <w:p w14:paraId="54739C08" w14:textId="77777777" w:rsidR="00097E98" w:rsidRPr="00442838" w:rsidRDefault="00097E98" w:rsidP="000F163C">
            <w:pPr>
              <w:spacing w:line="360" w:lineRule="auto"/>
            </w:pPr>
          </w:p>
        </w:tc>
        <w:tc>
          <w:tcPr>
            <w:tcW w:w="1652" w:type="dxa"/>
          </w:tcPr>
          <w:p w14:paraId="7235C7CE" w14:textId="77777777" w:rsidR="00097E98" w:rsidRPr="00442838" w:rsidRDefault="00097E98" w:rsidP="000F163C">
            <w:pPr>
              <w:spacing w:line="360" w:lineRule="auto"/>
            </w:pPr>
          </w:p>
        </w:tc>
        <w:tc>
          <w:tcPr>
            <w:tcW w:w="3719" w:type="dxa"/>
          </w:tcPr>
          <w:p w14:paraId="143F0F11" w14:textId="77777777" w:rsidR="00097E98" w:rsidRPr="00442838" w:rsidRDefault="00097E98" w:rsidP="000F163C">
            <w:pPr>
              <w:spacing w:line="360" w:lineRule="auto"/>
            </w:pPr>
          </w:p>
        </w:tc>
        <w:tc>
          <w:tcPr>
            <w:tcW w:w="880" w:type="dxa"/>
          </w:tcPr>
          <w:p w14:paraId="5231C1F0" w14:textId="77777777" w:rsidR="00097E98" w:rsidRPr="00442838" w:rsidRDefault="00097E98" w:rsidP="000F163C">
            <w:pPr>
              <w:spacing w:line="360" w:lineRule="auto"/>
            </w:pPr>
          </w:p>
        </w:tc>
        <w:tc>
          <w:tcPr>
            <w:tcW w:w="724" w:type="dxa"/>
          </w:tcPr>
          <w:p w14:paraId="59E9E7F5" w14:textId="77777777" w:rsidR="00097E98" w:rsidRPr="00442838" w:rsidRDefault="00097E98" w:rsidP="000F163C">
            <w:pPr>
              <w:spacing w:line="360" w:lineRule="auto"/>
            </w:pPr>
          </w:p>
        </w:tc>
        <w:tc>
          <w:tcPr>
            <w:tcW w:w="724" w:type="dxa"/>
          </w:tcPr>
          <w:p w14:paraId="7D747EB0" w14:textId="77777777" w:rsidR="00097E98" w:rsidRPr="00442838" w:rsidRDefault="00097E98" w:rsidP="000F163C">
            <w:pPr>
              <w:spacing w:line="360" w:lineRule="auto"/>
            </w:pPr>
          </w:p>
        </w:tc>
        <w:tc>
          <w:tcPr>
            <w:tcW w:w="1976" w:type="dxa"/>
          </w:tcPr>
          <w:p w14:paraId="792D1A39" w14:textId="77777777" w:rsidR="00097E98" w:rsidRPr="00442838" w:rsidRDefault="00097E98" w:rsidP="000F163C">
            <w:pPr>
              <w:spacing w:line="360" w:lineRule="auto"/>
            </w:pPr>
          </w:p>
        </w:tc>
      </w:tr>
      <w:tr w:rsidR="00097E98" w:rsidRPr="00442838" w14:paraId="00B38767" w14:textId="77777777" w:rsidTr="000F163C">
        <w:trPr>
          <w:trHeight w:val="441"/>
        </w:trPr>
        <w:tc>
          <w:tcPr>
            <w:tcW w:w="1251" w:type="dxa"/>
          </w:tcPr>
          <w:p w14:paraId="7A904E98" w14:textId="77777777" w:rsidR="00097E98" w:rsidRPr="00442838" w:rsidRDefault="00097E98" w:rsidP="000F163C">
            <w:pPr>
              <w:spacing w:line="360" w:lineRule="auto"/>
            </w:pPr>
          </w:p>
        </w:tc>
        <w:tc>
          <w:tcPr>
            <w:tcW w:w="1652" w:type="dxa"/>
          </w:tcPr>
          <w:p w14:paraId="0D2429F0" w14:textId="77777777" w:rsidR="00097E98" w:rsidRPr="00442838" w:rsidRDefault="00097E98" w:rsidP="000F163C">
            <w:pPr>
              <w:spacing w:line="360" w:lineRule="auto"/>
            </w:pPr>
          </w:p>
        </w:tc>
        <w:tc>
          <w:tcPr>
            <w:tcW w:w="3719" w:type="dxa"/>
          </w:tcPr>
          <w:p w14:paraId="3F699476" w14:textId="77777777" w:rsidR="00097E98" w:rsidRPr="00442838" w:rsidRDefault="00097E98" w:rsidP="000F163C">
            <w:pPr>
              <w:spacing w:line="360" w:lineRule="auto"/>
            </w:pPr>
          </w:p>
        </w:tc>
        <w:tc>
          <w:tcPr>
            <w:tcW w:w="880" w:type="dxa"/>
          </w:tcPr>
          <w:p w14:paraId="50713627" w14:textId="77777777" w:rsidR="00097E98" w:rsidRPr="00442838" w:rsidRDefault="00097E98" w:rsidP="000F163C">
            <w:pPr>
              <w:spacing w:line="360" w:lineRule="auto"/>
            </w:pPr>
          </w:p>
        </w:tc>
        <w:tc>
          <w:tcPr>
            <w:tcW w:w="724" w:type="dxa"/>
          </w:tcPr>
          <w:p w14:paraId="2237545B" w14:textId="77777777" w:rsidR="00097E98" w:rsidRPr="00442838" w:rsidRDefault="00097E98" w:rsidP="000F163C">
            <w:pPr>
              <w:spacing w:line="360" w:lineRule="auto"/>
            </w:pPr>
          </w:p>
        </w:tc>
        <w:tc>
          <w:tcPr>
            <w:tcW w:w="724" w:type="dxa"/>
          </w:tcPr>
          <w:p w14:paraId="3FABE6E6" w14:textId="77777777" w:rsidR="00097E98" w:rsidRPr="00442838" w:rsidRDefault="00097E98" w:rsidP="000F163C">
            <w:pPr>
              <w:spacing w:line="360" w:lineRule="auto"/>
            </w:pPr>
          </w:p>
        </w:tc>
        <w:tc>
          <w:tcPr>
            <w:tcW w:w="1976" w:type="dxa"/>
          </w:tcPr>
          <w:p w14:paraId="40C5D61A" w14:textId="77777777" w:rsidR="00097E98" w:rsidRPr="00442838" w:rsidRDefault="00097E98" w:rsidP="000F163C">
            <w:pPr>
              <w:spacing w:line="360" w:lineRule="auto"/>
            </w:pPr>
          </w:p>
        </w:tc>
      </w:tr>
      <w:tr w:rsidR="00097E98" w:rsidRPr="00442838" w14:paraId="0C0BE9DD" w14:textId="77777777" w:rsidTr="000F163C">
        <w:trPr>
          <w:trHeight w:val="441"/>
        </w:trPr>
        <w:tc>
          <w:tcPr>
            <w:tcW w:w="1251" w:type="dxa"/>
          </w:tcPr>
          <w:p w14:paraId="025E39BD" w14:textId="77777777" w:rsidR="00097E98" w:rsidRPr="00442838" w:rsidRDefault="00097E98" w:rsidP="000F163C">
            <w:pPr>
              <w:spacing w:line="360" w:lineRule="auto"/>
            </w:pPr>
          </w:p>
        </w:tc>
        <w:tc>
          <w:tcPr>
            <w:tcW w:w="1652" w:type="dxa"/>
          </w:tcPr>
          <w:p w14:paraId="73D9A76E" w14:textId="77777777" w:rsidR="00097E98" w:rsidRPr="00442838" w:rsidRDefault="00097E98" w:rsidP="000F163C">
            <w:pPr>
              <w:spacing w:line="360" w:lineRule="auto"/>
            </w:pPr>
          </w:p>
        </w:tc>
        <w:tc>
          <w:tcPr>
            <w:tcW w:w="3719" w:type="dxa"/>
          </w:tcPr>
          <w:p w14:paraId="7FF90CE5" w14:textId="77777777" w:rsidR="00097E98" w:rsidRPr="00442838" w:rsidRDefault="00097E98" w:rsidP="000F163C">
            <w:pPr>
              <w:spacing w:line="360" w:lineRule="auto"/>
            </w:pPr>
          </w:p>
        </w:tc>
        <w:tc>
          <w:tcPr>
            <w:tcW w:w="880" w:type="dxa"/>
          </w:tcPr>
          <w:p w14:paraId="1070AE4C" w14:textId="77777777" w:rsidR="00097E98" w:rsidRPr="00442838" w:rsidRDefault="00097E98" w:rsidP="000F163C">
            <w:pPr>
              <w:spacing w:line="360" w:lineRule="auto"/>
            </w:pPr>
          </w:p>
        </w:tc>
        <w:tc>
          <w:tcPr>
            <w:tcW w:w="724" w:type="dxa"/>
          </w:tcPr>
          <w:p w14:paraId="4DDB4BE3" w14:textId="77777777" w:rsidR="00097E98" w:rsidRPr="00442838" w:rsidRDefault="00097E98" w:rsidP="000F163C">
            <w:pPr>
              <w:spacing w:line="360" w:lineRule="auto"/>
            </w:pPr>
          </w:p>
        </w:tc>
        <w:tc>
          <w:tcPr>
            <w:tcW w:w="724" w:type="dxa"/>
          </w:tcPr>
          <w:p w14:paraId="70FB18BB" w14:textId="77777777" w:rsidR="00097E98" w:rsidRPr="00442838" w:rsidRDefault="00097E98" w:rsidP="000F163C">
            <w:pPr>
              <w:spacing w:line="360" w:lineRule="auto"/>
            </w:pPr>
          </w:p>
        </w:tc>
        <w:tc>
          <w:tcPr>
            <w:tcW w:w="1976" w:type="dxa"/>
          </w:tcPr>
          <w:p w14:paraId="6BF0B2E5" w14:textId="77777777" w:rsidR="00097E98" w:rsidRPr="00442838" w:rsidRDefault="00097E98" w:rsidP="000F163C">
            <w:pPr>
              <w:spacing w:line="360" w:lineRule="auto"/>
            </w:pPr>
          </w:p>
        </w:tc>
      </w:tr>
      <w:tr w:rsidR="00097E98" w:rsidRPr="00442838" w14:paraId="44F3B740" w14:textId="77777777" w:rsidTr="000F163C">
        <w:trPr>
          <w:trHeight w:val="896"/>
        </w:trPr>
        <w:tc>
          <w:tcPr>
            <w:tcW w:w="1251" w:type="dxa"/>
          </w:tcPr>
          <w:p w14:paraId="401781B3" w14:textId="77777777" w:rsidR="00097E98" w:rsidRPr="00442838" w:rsidRDefault="00097E98" w:rsidP="000F163C">
            <w:pPr>
              <w:spacing w:line="360" w:lineRule="auto"/>
            </w:pPr>
          </w:p>
        </w:tc>
        <w:tc>
          <w:tcPr>
            <w:tcW w:w="1652" w:type="dxa"/>
          </w:tcPr>
          <w:p w14:paraId="60D795A1" w14:textId="77777777" w:rsidR="00097E98" w:rsidRPr="00442838" w:rsidRDefault="00097E98" w:rsidP="000F163C">
            <w:pPr>
              <w:spacing w:line="360" w:lineRule="auto"/>
            </w:pPr>
          </w:p>
        </w:tc>
        <w:tc>
          <w:tcPr>
            <w:tcW w:w="3719" w:type="dxa"/>
          </w:tcPr>
          <w:p w14:paraId="49942704" w14:textId="77777777" w:rsidR="00097E98" w:rsidRPr="00442838" w:rsidRDefault="00097E98" w:rsidP="000F163C">
            <w:pPr>
              <w:spacing w:line="360" w:lineRule="auto"/>
            </w:pPr>
          </w:p>
        </w:tc>
        <w:tc>
          <w:tcPr>
            <w:tcW w:w="880" w:type="dxa"/>
          </w:tcPr>
          <w:p w14:paraId="53A9A303" w14:textId="77777777" w:rsidR="00097E98" w:rsidRPr="00442838" w:rsidRDefault="00097E98" w:rsidP="000F163C">
            <w:pPr>
              <w:spacing w:line="360" w:lineRule="auto"/>
            </w:pPr>
          </w:p>
        </w:tc>
        <w:tc>
          <w:tcPr>
            <w:tcW w:w="724" w:type="dxa"/>
          </w:tcPr>
          <w:p w14:paraId="2DDF8CC6" w14:textId="77777777" w:rsidR="00097E98" w:rsidRPr="00442838" w:rsidRDefault="00097E98" w:rsidP="000F163C">
            <w:pPr>
              <w:spacing w:line="360" w:lineRule="auto"/>
            </w:pPr>
          </w:p>
        </w:tc>
        <w:tc>
          <w:tcPr>
            <w:tcW w:w="724" w:type="dxa"/>
          </w:tcPr>
          <w:p w14:paraId="742843DF" w14:textId="77777777" w:rsidR="00097E98" w:rsidRPr="00442838" w:rsidRDefault="00097E98" w:rsidP="000F163C">
            <w:pPr>
              <w:spacing w:line="360" w:lineRule="auto"/>
            </w:pPr>
          </w:p>
        </w:tc>
        <w:tc>
          <w:tcPr>
            <w:tcW w:w="1976" w:type="dxa"/>
          </w:tcPr>
          <w:p w14:paraId="47C0A7D7" w14:textId="77777777" w:rsidR="00097E98" w:rsidRPr="00442838" w:rsidRDefault="00097E98" w:rsidP="000F163C">
            <w:pPr>
              <w:spacing w:line="360" w:lineRule="auto"/>
            </w:pPr>
          </w:p>
        </w:tc>
      </w:tr>
    </w:tbl>
    <w:p w14:paraId="54C9EB6A" w14:textId="77777777" w:rsidR="00097E98" w:rsidRPr="00442838" w:rsidRDefault="00097E98" w:rsidP="00097E98">
      <w:pPr>
        <w:rPr>
          <w:sz w:val="24"/>
        </w:rPr>
      </w:pPr>
    </w:p>
    <w:p w14:paraId="615921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8B61023" w14:textId="77777777" w:rsidTr="000F163C">
        <w:tc>
          <w:tcPr>
            <w:tcW w:w="3596" w:type="dxa"/>
          </w:tcPr>
          <w:p w14:paraId="335B2CEB" w14:textId="77777777" w:rsidR="00097E98" w:rsidRPr="00442838" w:rsidRDefault="00097E98" w:rsidP="000F163C">
            <w:pPr>
              <w:rPr>
                <w:sz w:val="24"/>
              </w:rPr>
            </w:pPr>
          </w:p>
        </w:tc>
        <w:tc>
          <w:tcPr>
            <w:tcW w:w="3597" w:type="dxa"/>
          </w:tcPr>
          <w:p w14:paraId="4BD6FE39" w14:textId="77777777" w:rsidR="00097E98" w:rsidRPr="00442838" w:rsidRDefault="00097E98" w:rsidP="000F163C">
            <w:pPr>
              <w:rPr>
                <w:sz w:val="24"/>
              </w:rPr>
            </w:pPr>
          </w:p>
        </w:tc>
        <w:tc>
          <w:tcPr>
            <w:tcW w:w="3597" w:type="dxa"/>
          </w:tcPr>
          <w:p w14:paraId="11E3BC28" w14:textId="77777777" w:rsidR="00097E98" w:rsidRPr="00442838" w:rsidRDefault="00097E98" w:rsidP="000F163C">
            <w:pPr>
              <w:rPr>
                <w:sz w:val="24"/>
              </w:rPr>
            </w:pPr>
          </w:p>
        </w:tc>
      </w:tr>
      <w:tr w:rsidR="00097E98" w:rsidRPr="00442838" w14:paraId="0B6713A2" w14:textId="77777777" w:rsidTr="000F163C">
        <w:tc>
          <w:tcPr>
            <w:tcW w:w="3596" w:type="dxa"/>
          </w:tcPr>
          <w:p w14:paraId="2B96051A" w14:textId="77777777" w:rsidR="00097E98" w:rsidRPr="00442838" w:rsidRDefault="00097E98" w:rsidP="000F163C">
            <w:pPr>
              <w:rPr>
                <w:sz w:val="24"/>
              </w:rPr>
            </w:pPr>
          </w:p>
        </w:tc>
        <w:tc>
          <w:tcPr>
            <w:tcW w:w="3597" w:type="dxa"/>
          </w:tcPr>
          <w:p w14:paraId="354E8FFC" w14:textId="77777777" w:rsidR="00097E98" w:rsidRPr="00442838" w:rsidRDefault="00097E98" w:rsidP="000F163C">
            <w:pPr>
              <w:rPr>
                <w:sz w:val="24"/>
              </w:rPr>
            </w:pPr>
          </w:p>
        </w:tc>
        <w:tc>
          <w:tcPr>
            <w:tcW w:w="3597" w:type="dxa"/>
          </w:tcPr>
          <w:p w14:paraId="21F692B6" w14:textId="77777777" w:rsidR="00097E98" w:rsidRPr="00442838" w:rsidRDefault="00097E98" w:rsidP="000F163C">
            <w:pPr>
              <w:rPr>
                <w:sz w:val="24"/>
              </w:rPr>
            </w:pPr>
          </w:p>
        </w:tc>
      </w:tr>
    </w:tbl>
    <w:p w14:paraId="0C68D438" w14:textId="77777777" w:rsidR="00097E98" w:rsidRPr="00442838" w:rsidRDefault="00097E98" w:rsidP="00097E98">
      <w:pPr>
        <w:rPr>
          <w:sz w:val="24"/>
        </w:rPr>
      </w:pPr>
    </w:p>
    <w:p w14:paraId="2CA21BD2" w14:textId="77777777" w:rsidR="00097E98" w:rsidRPr="00442838" w:rsidRDefault="00097E98" w:rsidP="00097E98">
      <w:pPr>
        <w:rPr>
          <w:sz w:val="24"/>
        </w:rPr>
      </w:pPr>
      <w:r w:rsidRPr="00442838">
        <w:rPr>
          <w:sz w:val="24"/>
        </w:rPr>
        <w:t>Sprites:</w:t>
      </w:r>
    </w:p>
    <w:p w14:paraId="621218F6" w14:textId="77777777" w:rsidR="00097E98" w:rsidRPr="00442838" w:rsidRDefault="00097E98" w:rsidP="00097E98">
      <w:pPr>
        <w:rPr>
          <w:sz w:val="24"/>
        </w:rPr>
      </w:pPr>
      <w:r w:rsidRPr="00442838">
        <w:rPr>
          <w:sz w:val="24"/>
        </w:rPr>
        <w:br w:type="page"/>
      </w:r>
    </w:p>
    <w:p w14:paraId="6B546EC1" w14:textId="77777777" w:rsidR="00097E98" w:rsidRPr="00442838" w:rsidRDefault="00097E98" w:rsidP="00097E98">
      <w:pPr>
        <w:rPr>
          <w:sz w:val="24"/>
        </w:rPr>
      </w:pPr>
      <w:r w:rsidRPr="00442838">
        <w:rPr>
          <w:sz w:val="24"/>
        </w:rPr>
        <w:lastRenderedPageBreak/>
        <w:t>Family Page</w:t>
      </w:r>
    </w:p>
    <w:p w14:paraId="2129D6B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1E83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202CD37" w14:textId="77777777" w:rsidTr="000F163C">
        <w:trPr>
          <w:trHeight w:val="896"/>
        </w:trPr>
        <w:tc>
          <w:tcPr>
            <w:tcW w:w="1251" w:type="dxa"/>
          </w:tcPr>
          <w:p w14:paraId="7699EE6A" w14:textId="77777777" w:rsidR="00097E98" w:rsidRPr="00442838" w:rsidRDefault="00097E98" w:rsidP="000F163C">
            <w:pPr>
              <w:spacing w:line="360" w:lineRule="auto"/>
            </w:pPr>
            <w:r w:rsidRPr="00442838">
              <w:t>Pokemon</w:t>
            </w:r>
          </w:p>
          <w:p w14:paraId="0A5C5FC2" w14:textId="77777777" w:rsidR="00097E98" w:rsidRPr="00442838" w:rsidRDefault="00097E98" w:rsidP="000F163C">
            <w:pPr>
              <w:spacing w:line="360" w:lineRule="auto"/>
            </w:pPr>
            <w:r w:rsidRPr="00442838">
              <w:t>Name</w:t>
            </w:r>
          </w:p>
        </w:tc>
        <w:tc>
          <w:tcPr>
            <w:tcW w:w="1652" w:type="dxa"/>
          </w:tcPr>
          <w:p w14:paraId="14D243B6" w14:textId="77777777" w:rsidR="00097E98" w:rsidRPr="00442838" w:rsidRDefault="00097E98" w:rsidP="000F163C">
            <w:pPr>
              <w:spacing w:line="360" w:lineRule="auto"/>
            </w:pPr>
            <w:r w:rsidRPr="00442838">
              <w:t>Pokemon Number</w:t>
            </w:r>
          </w:p>
        </w:tc>
        <w:tc>
          <w:tcPr>
            <w:tcW w:w="3719" w:type="dxa"/>
          </w:tcPr>
          <w:p w14:paraId="617C535D" w14:textId="77777777" w:rsidR="00097E98" w:rsidRPr="00442838" w:rsidRDefault="00097E98" w:rsidP="000F163C">
            <w:pPr>
              <w:spacing w:line="360" w:lineRule="auto"/>
            </w:pPr>
            <w:r w:rsidRPr="00442838">
              <w:t>Base Stats</w:t>
            </w:r>
          </w:p>
          <w:p w14:paraId="7997041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1855A2C" w14:textId="77777777" w:rsidR="00097E98" w:rsidRPr="00442838" w:rsidRDefault="00097E98" w:rsidP="000F163C">
            <w:pPr>
              <w:spacing w:line="360" w:lineRule="auto"/>
            </w:pPr>
            <w:r w:rsidRPr="00442838">
              <w:t>Ability</w:t>
            </w:r>
          </w:p>
        </w:tc>
        <w:tc>
          <w:tcPr>
            <w:tcW w:w="724" w:type="dxa"/>
          </w:tcPr>
          <w:p w14:paraId="63E12638" w14:textId="77777777" w:rsidR="00097E98" w:rsidRPr="00442838" w:rsidRDefault="00097E98" w:rsidP="000F163C">
            <w:pPr>
              <w:spacing w:line="360" w:lineRule="auto"/>
            </w:pPr>
            <w:r w:rsidRPr="00442838">
              <w:t>Type 1</w:t>
            </w:r>
          </w:p>
        </w:tc>
        <w:tc>
          <w:tcPr>
            <w:tcW w:w="724" w:type="dxa"/>
          </w:tcPr>
          <w:p w14:paraId="4F84232F" w14:textId="77777777" w:rsidR="00097E98" w:rsidRPr="00442838" w:rsidRDefault="00097E98" w:rsidP="000F163C">
            <w:pPr>
              <w:spacing w:line="360" w:lineRule="auto"/>
            </w:pPr>
            <w:r w:rsidRPr="00442838">
              <w:t>Type 2</w:t>
            </w:r>
          </w:p>
        </w:tc>
        <w:tc>
          <w:tcPr>
            <w:tcW w:w="1976" w:type="dxa"/>
          </w:tcPr>
          <w:p w14:paraId="1B46B10C" w14:textId="77777777" w:rsidR="00097E98" w:rsidRPr="00442838" w:rsidRDefault="00097E98" w:rsidP="000F163C">
            <w:pPr>
              <w:spacing w:line="360" w:lineRule="auto"/>
            </w:pPr>
            <w:r w:rsidRPr="00442838">
              <w:t>Evolution</w:t>
            </w:r>
          </w:p>
        </w:tc>
      </w:tr>
      <w:tr w:rsidR="00097E98" w:rsidRPr="00442838" w14:paraId="7EC73EF0" w14:textId="77777777" w:rsidTr="000F163C">
        <w:trPr>
          <w:trHeight w:val="454"/>
        </w:trPr>
        <w:tc>
          <w:tcPr>
            <w:tcW w:w="1251" w:type="dxa"/>
          </w:tcPr>
          <w:p w14:paraId="40875EC5" w14:textId="77777777" w:rsidR="00097E98" w:rsidRPr="00442838" w:rsidRDefault="00097E98" w:rsidP="000F163C">
            <w:pPr>
              <w:spacing w:line="360" w:lineRule="auto"/>
            </w:pPr>
          </w:p>
        </w:tc>
        <w:tc>
          <w:tcPr>
            <w:tcW w:w="1652" w:type="dxa"/>
          </w:tcPr>
          <w:p w14:paraId="244B705B" w14:textId="77777777" w:rsidR="00097E98" w:rsidRPr="00442838" w:rsidRDefault="00097E98" w:rsidP="000F163C">
            <w:pPr>
              <w:spacing w:line="360" w:lineRule="auto"/>
            </w:pPr>
          </w:p>
        </w:tc>
        <w:tc>
          <w:tcPr>
            <w:tcW w:w="3719" w:type="dxa"/>
          </w:tcPr>
          <w:p w14:paraId="7D2213CB" w14:textId="77777777" w:rsidR="00097E98" w:rsidRPr="00442838" w:rsidRDefault="00097E98" w:rsidP="000F163C">
            <w:pPr>
              <w:spacing w:line="360" w:lineRule="auto"/>
            </w:pPr>
          </w:p>
        </w:tc>
        <w:tc>
          <w:tcPr>
            <w:tcW w:w="880" w:type="dxa"/>
          </w:tcPr>
          <w:p w14:paraId="1F5E508E" w14:textId="77777777" w:rsidR="00097E98" w:rsidRPr="00442838" w:rsidRDefault="00097E98" w:rsidP="000F163C">
            <w:pPr>
              <w:spacing w:line="360" w:lineRule="auto"/>
            </w:pPr>
          </w:p>
        </w:tc>
        <w:tc>
          <w:tcPr>
            <w:tcW w:w="724" w:type="dxa"/>
          </w:tcPr>
          <w:p w14:paraId="00450A2B" w14:textId="77777777" w:rsidR="00097E98" w:rsidRPr="00442838" w:rsidRDefault="00097E98" w:rsidP="000F163C">
            <w:pPr>
              <w:spacing w:line="360" w:lineRule="auto"/>
            </w:pPr>
          </w:p>
        </w:tc>
        <w:tc>
          <w:tcPr>
            <w:tcW w:w="724" w:type="dxa"/>
          </w:tcPr>
          <w:p w14:paraId="73A3B809" w14:textId="77777777" w:rsidR="00097E98" w:rsidRPr="00442838" w:rsidRDefault="00097E98" w:rsidP="000F163C">
            <w:pPr>
              <w:spacing w:line="360" w:lineRule="auto"/>
            </w:pPr>
          </w:p>
        </w:tc>
        <w:tc>
          <w:tcPr>
            <w:tcW w:w="1976" w:type="dxa"/>
          </w:tcPr>
          <w:p w14:paraId="6AD815BF" w14:textId="77777777" w:rsidR="00097E98" w:rsidRPr="00442838" w:rsidRDefault="00097E98" w:rsidP="000F163C">
            <w:pPr>
              <w:spacing w:line="360" w:lineRule="auto"/>
            </w:pPr>
          </w:p>
        </w:tc>
      </w:tr>
      <w:tr w:rsidR="00097E98" w:rsidRPr="00442838" w14:paraId="36CDC91E" w14:textId="77777777" w:rsidTr="000F163C">
        <w:trPr>
          <w:trHeight w:val="441"/>
        </w:trPr>
        <w:tc>
          <w:tcPr>
            <w:tcW w:w="1251" w:type="dxa"/>
          </w:tcPr>
          <w:p w14:paraId="3CC67573" w14:textId="77777777" w:rsidR="00097E98" w:rsidRPr="00442838" w:rsidRDefault="00097E98" w:rsidP="000F163C">
            <w:pPr>
              <w:spacing w:line="360" w:lineRule="auto"/>
            </w:pPr>
          </w:p>
        </w:tc>
        <w:tc>
          <w:tcPr>
            <w:tcW w:w="1652" w:type="dxa"/>
          </w:tcPr>
          <w:p w14:paraId="249484C9" w14:textId="77777777" w:rsidR="00097E98" w:rsidRPr="00442838" w:rsidRDefault="00097E98" w:rsidP="000F163C">
            <w:pPr>
              <w:spacing w:line="360" w:lineRule="auto"/>
            </w:pPr>
          </w:p>
        </w:tc>
        <w:tc>
          <w:tcPr>
            <w:tcW w:w="3719" w:type="dxa"/>
          </w:tcPr>
          <w:p w14:paraId="70B6DBD9" w14:textId="77777777" w:rsidR="00097E98" w:rsidRPr="00442838" w:rsidRDefault="00097E98" w:rsidP="000F163C">
            <w:pPr>
              <w:spacing w:line="360" w:lineRule="auto"/>
            </w:pPr>
          </w:p>
        </w:tc>
        <w:tc>
          <w:tcPr>
            <w:tcW w:w="880" w:type="dxa"/>
          </w:tcPr>
          <w:p w14:paraId="321D02F4" w14:textId="77777777" w:rsidR="00097E98" w:rsidRPr="00442838" w:rsidRDefault="00097E98" w:rsidP="000F163C">
            <w:pPr>
              <w:spacing w:line="360" w:lineRule="auto"/>
            </w:pPr>
          </w:p>
        </w:tc>
        <w:tc>
          <w:tcPr>
            <w:tcW w:w="724" w:type="dxa"/>
          </w:tcPr>
          <w:p w14:paraId="1E070C81" w14:textId="77777777" w:rsidR="00097E98" w:rsidRPr="00442838" w:rsidRDefault="00097E98" w:rsidP="000F163C">
            <w:pPr>
              <w:spacing w:line="360" w:lineRule="auto"/>
            </w:pPr>
          </w:p>
        </w:tc>
        <w:tc>
          <w:tcPr>
            <w:tcW w:w="724" w:type="dxa"/>
          </w:tcPr>
          <w:p w14:paraId="0F777DBE" w14:textId="77777777" w:rsidR="00097E98" w:rsidRPr="00442838" w:rsidRDefault="00097E98" w:rsidP="000F163C">
            <w:pPr>
              <w:spacing w:line="360" w:lineRule="auto"/>
            </w:pPr>
          </w:p>
        </w:tc>
        <w:tc>
          <w:tcPr>
            <w:tcW w:w="1976" w:type="dxa"/>
          </w:tcPr>
          <w:p w14:paraId="761FA36F" w14:textId="77777777" w:rsidR="00097E98" w:rsidRPr="00442838" w:rsidRDefault="00097E98" w:rsidP="000F163C">
            <w:pPr>
              <w:spacing w:line="360" w:lineRule="auto"/>
            </w:pPr>
          </w:p>
        </w:tc>
      </w:tr>
      <w:tr w:rsidR="00097E98" w:rsidRPr="00442838" w14:paraId="3D249BD8" w14:textId="77777777" w:rsidTr="000F163C">
        <w:trPr>
          <w:trHeight w:val="441"/>
        </w:trPr>
        <w:tc>
          <w:tcPr>
            <w:tcW w:w="1251" w:type="dxa"/>
          </w:tcPr>
          <w:p w14:paraId="0FA95E0A" w14:textId="77777777" w:rsidR="00097E98" w:rsidRPr="00442838" w:rsidRDefault="00097E98" w:rsidP="000F163C">
            <w:pPr>
              <w:spacing w:line="360" w:lineRule="auto"/>
            </w:pPr>
          </w:p>
        </w:tc>
        <w:tc>
          <w:tcPr>
            <w:tcW w:w="1652" w:type="dxa"/>
          </w:tcPr>
          <w:p w14:paraId="6F896CD0" w14:textId="77777777" w:rsidR="00097E98" w:rsidRPr="00442838" w:rsidRDefault="00097E98" w:rsidP="000F163C">
            <w:pPr>
              <w:spacing w:line="360" w:lineRule="auto"/>
            </w:pPr>
          </w:p>
        </w:tc>
        <w:tc>
          <w:tcPr>
            <w:tcW w:w="3719" w:type="dxa"/>
          </w:tcPr>
          <w:p w14:paraId="062056D6" w14:textId="77777777" w:rsidR="00097E98" w:rsidRPr="00442838" w:rsidRDefault="00097E98" w:rsidP="000F163C">
            <w:pPr>
              <w:spacing w:line="360" w:lineRule="auto"/>
            </w:pPr>
          </w:p>
        </w:tc>
        <w:tc>
          <w:tcPr>
            <w:tcW w:w="880" w:type="dxa"/>
          </w:tcPr>
          <w:p w14:paraId="21AFF92E" w14:textId="77777777" w:rsidR="00097E98" w:rsidRPr="00442838" w:rsidRDefault="00097E98" w:rsidP="000F163C">
            <w:pPr>
              <w:spacing w:line="360" w:lineRule="auto"/>
            </w:pPr>
          </w:p>
        </w:tc>
        <w:tc>
          <w:tcPr>
            <w:tcW w:w="724" w:type="dxa"/>
          </w:tcPr>
          <w:p w14:paraId="76F71E58" w14:textId="77777777" w:rsidR="00097E98" w:rsidRPr="00442838" w:rsidRDefault="00097E98" w:rsidP="000F163C">
            <w:pPr>
              <w:spacing w:line="360" w:lineRule="auto"/>
            </w:pPr>
          </w:p>
        </w:tc>
        <w:tc>
          <w:tcPr>
            <w:tcW w:w="724" w:type="dxa"/>
          </w:tcPr>
          <w:p w14:paraId="0153FE7F" w14:textId="77777777" w:rsidR="00097E98" w:rsidRPr="00442838" w:rsidRDefault="00097E98" w:rsidP="000F163C">
            <w:pPr>
              <w:spacing w:line="360" w:lineRule="auto"/>
            </w:pPr>
          </w:p>
        </w:tc>
        <w:tc>
          <w:tcPr>
            <w:tcW w:w="1976" w:type="dxa"/>
          </w:tcPr>
          <w:p w14:paraId="0E57109A" w14:textId="77777777" w:rsidR="00097E98" w:rsidRPr="00442838" w:rsidRDefault="00097E98" w:rsidP="000F163C">
            <w:pPr>
              <w:spacing w:line="360" w:lineRule="auto"/>
            </w:pPr>
          </w:p>
        </w:tc>
      </w:tr>
      <w:tr w:rsidR="00097E98" w:rsidRPr="00442838" w14:paraId="1942859B" w14:textId="77777777" w:rsidTr="000F163C">
        <w:trPr>
          <w:trHeight w:val="896"/>
        </w:trPr>
        <w:tc>
          <w:tcPr>
            <w:tcW w:w="1251" w:type="dxa"/>
          </w:tcPr>
          <w:p w14:paraId="407B7FC7" w14:textId="77777777" w:rsidR="00097E98" w:rsidRPr="00442838" w:rsidRDefault="00097E98" w:rsidP="000F163C">
            <w:pPr>
              <w:spacing w:line="360" w:lineRule="auto"/>
            </w:pPr>
          </w:p>
        </w:tc>
        <w:tc>
          <w:tcPr>
            <w:tcW w:w="1652" w:type="dxa"/>
          </w:tcPr>
          <w:p w14:paraId="5CE1D068" w14:textId="77777777" w:rsidR="00097E98" w:rsidRPr="00442838" w:rsidRDefault="00097E98" w:rsidP="000F163C">
            <w:pPr>
              <w:spacing w:line="360" w:lineRule="auto"/>
            </w:pPr>
          </w:p>
        </w:tc>
        <w:tc>
          <w:tcPr>
            <w:tcW w:w="3719" w:type="dxa"/>
          </w:tcPr>
          <w:p w14:paraId="5E04FAD3" w14:textId="77777777" w:rsidR="00097E98" w:rsidRPr="00442838" w:rsidRDefault="00097E98" w:rsidP="000F163C">
            <w:pPr>
              <w:spacing w:line="360" w:lineRule="auto"/>
            </w:pPr>
          </w:p>
        </w:tc>
        <w:tc>
          <w:tcPr>
            <w:tcW w:w="880" w:type="dxa"/>
          </w:tcPr>
          <w:p w14:paraId="001750B7" w14:textId="77777777" w:rsidR="00097E98" w:rsidRPr="00442838" w:rsidRDefault="00097E98" w:rsidP="000F163C">
            <w:pPr>
              <w:spacing w:line="360" w:lineRule="auto"/>
            </w:pPr>
          </w:p>
        </w:tc>
        <w:tc>
          <w:tcPr>
            <w:tcW w:w="724" w:type="dxa"/>
          </w:tcPr>
          <w:p w14:paraId="19802AB7" w14:textId="77777777" w:rsidR="00097E98" w:rsidRPr="00442838" w:rsidRDefault="00097E98" w:rsidP="000F163C">
            <w:pPr>
              <w:spacing w:line="360" w:lineRule="auto"/>
            </w:pPr>
          </w:p>
        </w:tc>
        <w:tc>
          <w:tcPr>
            <w:tcW w:w="724" w:type="dxa"/>
          </w:tcPr>
          <w:p w14:paraId="64F364BA" w14:textId="77777777" w:rsidR="00097E98" w:rsidRPr="00442838" w:rsidRDefault="00097E98" w:rsidP="000F163C">
            <w:pPr>
              <w:spacing w:line="360" w:lineRule="auto"/>
            </w:pPr>
          </w:p>
        </w:tc>
        <w:tc>
          <w:tcPr>
            <w:tcW w:w="1976" w:type="dxa"/>
          </w:tcPr>
          <w:p w14:paraId="686C2E8B" w14:textId="77777777" w:rsidR="00097E98" w:rsidRPr="00442838" w:rsidRDefault="00097E98" w:rsidP="000F163C">
            <w:pPr>
              <w:spacing w:line="360" w:lineRule="auto"/>
            </w:pPr>
          </w:p>
        </w:tc>
      </w:tr>
    </w:tbl>
    <w:p w14:paraId="280C4F7F" w14:textId="77777777" w:rsidR="00097E98" w:rsidRPr="00442838" w:rsidRDefault="00097E98" w:rsidP="00097E98">
      <w:pPr>
        <w:rPr>
          <w:sz w:val="24"/>
        </w:rPr>
      </w:pPr>
    </w:p>
    <w:p w14:paraId="7B5279D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57FF939" w14:textId="77777777" w:rsidTr="000F163C">
        <w:tc>
          <w:tcPr>
            <w:tcW w:w="3596" w:type="dxa"/>
          </w:tcPr>
          <w:p w14:paraId="26197B4F" w14:textId="77777777" w:rsidR="00097E98" w:rsidRPr="00442838" w:rsidRDefault="00097E98" w:rsidP="000F163C">
            <w:pPr>
              <w:rPr>
                <w:sz w:val="24"/>
              </w:rPr>
            </w:pPr>
          </w:p>
        </w:tc>
        <w:tc>
          <w:tcPr>
            <w:tcW w:w="3597" w:type="dxa"/>
          </w:tcPr>
          <w:p w14:paraId="3A9C5ABE" w14:textId="77777777" w:rsidR="00097E98" w:rsidRPr="00442838" w:rsidRDefault="00097E98" w:rsidP="000F163C">
            <w:pPr>
              <w:rPr>
                <w:sz w:val="24"/>
              </w:rPr>
            </w:pPr>
          </w:p>
        </w:tc>
        <w:tc>
          <w:tcPr>
            <w:tcW w:w="3597" w:type="dxa"/>
          </w:tcPr>
          <w:p w14:paraId="1B520B16" w14:textId="77777777" w:rsidR="00097E98" w:rsidRPr="00442838" w:rsidRDefault="00097E98" w:rsidP="000F163C">
            <w:pPr>
              <w:rPr>
                <w:sz w:val="24"/>
              </w:rPr>
            </w:pPr>
          </w:p>
        </w:tc>
      </w:tr>
      <w:tr w:rsidR="00097E98" w:rsidRPr="00442838" w14:paraId="483A72D6" w14:textId="77777777" w:rsidTr="000F163C">
        <w:tc>
          <w:tcPr>
            <w:tcW w:w="3596" w:type="dxa"/>
          </w:tcPr>
          <w:p w14:paraId="0988DC52" w14:textId="77777777" w:rsidR="00097E98" w:rsidRPr="00442838" w:rsidRDefault="00097E98" w:rsidP="000F163C">
            <w:pPr>
              <w:rPr>
                <w:sz w:val="24"/>
              </w:rPr>
            </w:pPr>
          </w:p>
        </w:tc>
        <w:tc>
          <w:tcPr>
            <w:tcW w:w="3597" w:type="dxa"/>
          </w:tcPr>
          <w:p w14:paraId="6278FCBF" w14:textId="77777777" w:rsidR="00097E98" w:rsidRPr="00442838" w:rsidRDefault="00097E98" w:rsidP="000F163C">
            <w:pPr>
              <w:rPr>
                <w:sz w:val="24"/>
              </w:rPr>
            </w:pPr>
          </w:p>
        </w:tc>
        <w:tc>
          <w:tcPr>
            <w:tcW w:w="3597" w:type="dxa"/>
          </w:tcPr>
          <w:p w14:paraId="568505C0" w14:textId="77777777" w:rsidR="00097E98" w:rsidRPr="00442838" w:rsidRDefault="00097E98" w:rsidP="000F163C">
            <w:pPr>
              <w:rPr>
                <w:sz w:val="24"/>
              </w:rPr>
            </w:pPr>
          </w:p>
        </w:tc>
      </w:tr>
    </w:tbl>
    <w:p w14:paraId="05545EA7" w14:textId="77777777" w:rsidR="00097E98" w:rsidRPr="00442838" w:rsidRDefault="00097E98" w:rsidP="00097E98">
      <w:pPr>
        <w:rPr>
          <w:sz w:val="24"/>
        </w:rPr>
      </w:pPr>
    </w:p>
    <w:p w14:paraId="10BFD728" w14:textId="77777777" w:rsidR="00097E98" w:rsidRPr="00442838" w:rsidRDefault="00097E98" w:rsidP="00097E98">
      <w:pPr>
        <w:rPr>
          <w:sz w:val="24"/>
        </w:rPr>
      </w:pPr>
      <w:r w:rsidRPr="00442838">
        <w:rPr>
          <w:sz w:val="24"/>
        </w:rPr>
        <w:t>Sprites:</w:t>
      </w:r>
    </w:p>
    <w:p w14:paraId="2AADCCA2" w14:textId="77777777" w:rsidR="00097E98" w:rsidRPr="00442838" w:rsidRDefault="00097E98" w:rsidP="00097E98">
      <w:pPr>
        <w:rPr>
          <w:sz w:val="24"/>
        </w:rPr>
      </w:pPr>
      <w:r w:rsidRPr="00442838">
        <w:rPr>
          <w:sz w:val="24"/>
        </w:rPr>
        <w:br w:type="page"/>
      </w:r>
    </w:p>
    <w:p w14:paraId="6890380B" w14:textId="77777777" w:rsidR="00097E98" w:rsidRPr="00442838" w:rsidRDefault="00097E98" w:rsidP="00097E98">
      <w:pPr>
        <w:rPr>
          <w:sz w:val="24"/>
        </w:rPr>
      </w:pPr>
      <w:r w:rsidRPr="00442838">
        <w:rPr>
          <w:sz w:val="24"/>
        </w:rPr>
        <w:lastRenderedPageBreak/>
        <w:t>Family Page</w:t>
      </w:r>
    </w:p>
    <w:p w14:paraId="7FC2EBF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3E43B9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77BC69" w14:textId="77777777" w:rsidTr="000F163C">
        <w:trPr>
          <w:trHeight w:val="896"/>
        </w:trPr>
        <w:tc>
          <w:tcPr>
            <w:tcW w:w="1251" w:type="dxa"/>
          </w:tcPr>
          <w:p w14:paraId="15D04690" w14:textId="77777777" w:rsidR="00097E98" w:rsidRPr="00442838" w:rsidRDefault="00097E98" w:rsidP="000F163C">
            <w:pPr>
              <w:spacing w:line="360" w:lineRule="auto"/>
            </w:pPr>
            <w:r w:rsidRPr="00442838">
              <w:t>Pokemon</w:t>
            </w:r>
          </w:p>
          <w:p w14:paraId="722FC944" w14:textId="77777777" w:rsidR="00097E98" w:rsidRPr="00442838" w:rsidRDefault="00097E98" w:rsidP="000F163C">
            <w:pPr>
              <w:spacing w:line="360" w:lineRule="auto"/>
            </w:pPr>
            <w:r w:rsidRPr="00442838">
              <w:t>Name</w:t>
            </w:r>
          </w:p>
        </w:tc>
        <w:tc>
          <w:tcPr>
            <w:tcW w:w="1652" w:type="dxa"/>
          </w:tcPr>
          <w:p w14:paraId="2E49366E" w14:textId="77777777" w:rsidR="00097E98" w:rsidRPr="00442838" w:rsidRDefault="00097E98" w:rsidP="000F163C">
            <w:pPr>
              <w:spacing w:line="360" w:lineRule="auto"/>
            </w:pPr>
            <w:r w:rsidRPr="00442838">
              <w:t>Pokemon Number</w:t>
            </w:r>
          </w:p>
        </w:tc>
        <w:tc>
          <w:tcPr>
            <w:tcW w:w="3719" w:type="dxa"/>
          </w:tcPr>
          <w:p w14:paraId="49B9F633" w14:textId="77777777" w:rsidR="00097E98" w:rsidRPr="00442838" w:rsidRDefault="00097E98" w:rsidP="000F163C">
            <w:pPr>
              <w:spacing w:line="360" w:lineRule="auto"/>
            </w:pPr>
            <w:r w:rsidRPr="00442838">
              <w:t>Base Stats</w:t>
            </w:r>
          </w:p>
          <w:p w14:paraId="7E26CD01"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1938E55" w14:textId="77777777" w:rsidR="00097E98" w:rsidRPr="00442838" w:rsidRDefault="00097E98" w:rsidP="000F163C">
            <w:pPr>
              <w:spacing w:line="360" w:lineRule="auto"/>
            </w:pPr>
            <w:r w:rsidRPr="00442838">
              <w:t>Ability</w:t>
            </w:r>
          </w:p>
        </w:tc>
        <w:tc>
          <w:tcPr>
            <w:tcW w:w="724" w:type="dxa"/>
          </w:tcPr>
          <w:p w14:paraId="04C82D2C" w14:textId="77777777" w:rsidR="00097E98" w:rsidRPr="00442838" w:rsidRDefault="00097E98" w:rsidP="000F163C">
            <w:pPr>
              <w:spacing w:line="360" w:lineRule="auto"/>
            </w:pPr>
            <w:r w:rsidRPr="00442838">
              <w:t>Type 1</w:t>
            </w:r>
          </w:p>
        </w:tc>
        <w:tc>
          <w:tcPr>
            <w:tcW w:w="724" w:type="dxa"/>
          </w:tcPr>
          <w:p w14:paraId="0E799FBE" w14:textId="77777777" w:rsidR="00097E98" w:rsidRPr="00442838" w:rsidRDefault="00097E98" w:rsidP="000F163C">
            <w:pPr>
              <w:spacing w:line="360" w:lineRule="auto"/>
            </w:pPr>
            <w:r w:rsidRPr="00442838">
              <w:t>Type 2</w:t>
            </w:r>
          </w:p>
        </w:tc>
        <w:tc>
          <w:tcPr>
            <w:tcW w:w="1976" w:type="dxa"/>
          </w:tcPr>
          <w:p w14:paraId="6AF1FCAF" w14:textId="77777777" w:rsidR="00097E98" w:rsidRPr="00442838" w:rsidRDefault="00097E98" w:rsidP="000F163C">
            <w:pPr>
              <w:spacing w:line="360" w:lineRule="auto"/>
            </w:pPr>
            <w:r w:rsidRPr="00442838">
              <w:t>Evolution</w:t>
            </w:r>
          </w:p>
        </w:tc>
      </w:tr>
      <w:tr w:rsidR="00097E98" w:rsidRPr="00442838" w14:paraId="44FCB982" w14:textId="77777777" w:rsidTr="000F163C">
        <w:trPr>
          <w:trHeight w:val="454"/>
        </w:trPr>
        <w:tc>
          <w:tcPr>
            <w:tcW w:w="1251" w:type="dxa"/>
          </w:tcPr>
          <w:p w14:paraId="6C83E547" w14:textId="77777777" w:rsidR="00097E98" w:rsidRPr="00442838" w:rsidRDefault="00097E98" w:rsidP="000F163C">
            <w:pPr>
              <w:spacing w:line="360" w:lineRule="auto"/>
            </w:pPr>
          </w:p>
        </w:tc>
        <w:tc>
          <w:tcPr>
            <w:tcW w:w="1652" w:type="dxa"/>
          </w:tcPr>
          <w:p w14:paraId="1AFFCC88" w14:textId="77777777" w:rsidR="00097E98" w:rsidRPr="00442838" w:rsidRDefault="00097E98" w:rsidP="000F163C">
            <w:pPr>
              <w:spacing w:line="360" w:lineRule="auto"/>
            </w:pPr>
          </w:p>
        </w:tc>
        <w:tc>
          <w:tcPr>
            <w:tcW w:w="3719" w:type="dxa"/>
          </w:tcPr>
          <w:p w14:paraId="62563B12" w14:textId="77777777" w:rsidR="00097E98" w:rsidRPr="00442838" w:rsidRDefault="00097E98" w:rsidP="000F163C">
            <w:pPr>
              <w:spacing w:line="360" w:lineRule="auto"/>
            </w:pPr>
          </w:p>
        </w:tc>
        <w:tc>
          <w:tcPr>
            <w:tcW w:w="880" w:type="dxa"/>
          </w:tcPr>
          <w:p w14:paraId="21250E30" w14:textId="77777777" w:rsidR="00097E98" w:rsidRPr="00442838" w:rsidRDefault="00097E98" w:rsidP="000F163C">
            <w:pPr>
              <w:spacing w:line="360" w:lineRule="auto"/>
            </w:pPr>
          </w:p>
        </w:tc>
        <w:tc>
          <w:tcPr>
            <w:tcW w:w="724" w:type="dxa"/>
          </w:tcPr>
          <w:p w14:paraId="259E0974" w14:textId="77777777" w:rsidR="00097E98" w:rsidRPr="00442838" w:rsidRDefault="00097E98" w:rsidP="000F163C">
            <w:pPr>
              <w:spacing w:line="360" w:lineRule="auto"/>
            </w:pPr>
          </w:p>
        </w:tc>
        <w:tc>
          <w:tcPr>
            <w:tcW w:w="724" w:type="dxa"/>
          </w:tcPr>
          <w:p w14:paraId="3ADD5B97" w14:textId="77777777" w:rsidR="00097E98" w:rsidRPr="00442838" w:rsidRDefault="00097E98" w:rsidP="000F163C">
            <w:pPr>
              <w:spacing w:line="360" w:lineRule="auto"/>
            </w:pPr>
          </w:p>
        </w:tc>
        <w:tc>
          <w:tcPr>
            <w:tcW w:w="1976" w:type="dxa"/>
          </w:tcPr>
          <w:p w14:paraId="590F8F63" w14:textId="77777777" w:rsidR="00097E98" w:rsidRPr="00442838" w:rsidRDefault="00097E98" w:rsidP="000F163C">
            <w:pPr>
              <w:spacing w:line="360" w:lineRule="auto"/>
            </w:pPr>
          </w:p>
        </w:tc>
      </w:tr>
      <w:tr w:rsidR="00097E98" w:rsidRPr="00442838" w14:paraId="5D94C0EF" w14:textId="77777777" w:rsidTr="000F163C">
        <w:trPr>
          <w:trHeight w:val="441"/>
        </w:trPr>
        <w:tc>
          <w:tcPr>
            <w:tcW w:w="1251" w:type="dxa"/>
          </w:tcPr>
          <w:p w14:paraId="2E658353" w14:textId="77777777" w:rsidR="00097E98" w:rsidRPr="00442838" w:rsidRDefault="00097E98" w:rsidP="000F163C">
            <w:pPr>
              <w:spacing w:line="360" w:lineRule="auto"/>
            </w:pPr>
          </w:p>
        </w:tc>
        <w:tc>
          <w:tcPr>
            <w:tcW w:w="1652" w:type="dxa"/>
          </w:tcPr>
          <w:p w14:paraId="076BCB7E" w14:textId="77777777" w:rsidR="00097E98" w:rsidRPr="00442838" w:rsidRDefault="00097E98" w:rsidP="000F163C">
            <w:pPr>
              <w:spacing w:line="360" w:lineRule="auto"/>
            </w:pPr>
          </w:p>
        </w:tc>
        <w:tc>
          <w:tcPr>
            <w:tcW w:w="3719" w:type="dxa"/>
          </w:tcPr>
          <w:p w14:paraId="4D6A4710" w14:textId="77777777" w:rsidR="00097E98" w:rsidRPr="00442838" w:rsidRDefault="00097E98" w:rsidP="000F163C">
            <w:pPr>
              <w:spacing w:line="360" w:lineRule="auto"/>
            </w:pPr>
          </w:p>
        </w:tc>
        <w:tc>
          <w:tcPr>
            <w:tcW w:w="880" w:type="dxa"/>
          </w:tcPr>
          <w:p w14:paraId="013503B0" w14:textId="77777777" w:rsidR="00097E98" w:rsidRPr="00442838" w:rsidRDefault="00097E98" w:rsidP="000F163C">
            <w:pPr>
              <w:spacing w:line="360" w:lineRule="auto"/>
            </w:pPr>
          </w:p>
        </w:tc>
        <w:tc>
          <w:tcPr>
            <w:tcW w:w="724" w:type="dxa"/>
          </w:tcPr>
          <w:p w14:paraId="69DB265D" w14:textId="77777777" w:rsidR="00097E98" w:rsidRPr="00442838" w:rsidRDefault="00097E98" w:rsidP="000F163C">
            <w:pPr>
              <w:spacing w:line="360" w:lineRule="auto"/>
            </w:pPr>
          </w:p>
        </w:tc>
        <w:tc>
          <w:tcPr>
            <w:tcW w:w="724" w:type="dxa"/>
          </w:tcPr>
          <w:p w14:paraId="175BBD2B" w14:textId="77777777" w:rsidR="00097E98" w:rsidRPr="00442838" w:rsidRDefault="00097E98" w:rsidP="000F163C">
            <w:pPr>
              <w:spacing w:line="360" w:lineRule="auto"/>
            </w:pPr>
          </w:p>
        </w:tc>
        <w:tc>
          <w:tcPr>
            <w:tcW w:w="1976" w:type="dxa"/>
          </w:tcPr>
          <w:p w14:paraId="3574D178" w14:textId="77777777" w:rsidR="00097E98" w:rsidRPr="00442838" w:rsidRDefault="00097E98" w:rsidP="000F163C">
            <w:pPr>
              <w:spacing w:line="360" w:lineRule="auto"/>
            </w:pPr>
          </w:p>
        </w:tc>
      </w:tr>
      <w:tr w:rsidR="00097E98" w:rsidRPr="00442838" w14:paraId="6EFEA025" w14:textId="77777777" w:rsidTr="000F163C">
        <w:trPr>
          <w:trHeight w:val="441"/>
        </w:trPr>
        <w:tc>
          <w:tcPr>
            <w:tcW w:w="1251" w:type="dxa"/>
          </w:tcPr>
          <w:p w14:paraId="2EBA7095" w14:textId="77777777" w:rsidR="00097E98" w:rsidRPr="00442838" w:rsidRDefault="00097E98" w:rsidP="000F163C">
            <w:pPr>
              <w:spacing w:line="360" w:lineRule="auto"/>
            </w:pPr>
          </w:p>
        </w:tc>
        <w:tc>
          <w:tcPr>
            <w:tcW w:w="1652" w:type="dxa"/>
          </w:tcPr>
          <w:p w14:paraId="417DE337" w14:textId="77777777" w:rsidR="00097E98" w:rsidRPr="00442838" w:rsidRDefault="00097E98" w:rsidP="000F163C">
            <w:pPr>
              <w:spacing w:line="360" w:lineRule="auto"/>
            </w:pPr>
          </w:p>
        </w:tc>
        <w:tc>
          <w:tcPr>
            <w:tcW w:w="3719" w:type="dxa"/>
          </w:tcPr>
          <w:p w14:paraId="15827BB7" w14:textId="77777777" w:rsidR="00097E98" w:rsidRPr="00442838" w:rsidRDefault="00097E98" w:rsidP="000F163C">
            <w:pPr>
              <w:spacing w:line="360" w:lineRule="auto"/>
            </w:pPr>
          </w:p>
        </w:tc>
        <w:tc>
          <w:tcPr>
            <w:tcW w:w="880" w:type="dxa"/>
          </w:tcPr>
          <w:p w14:paraId="49D0E0F0" w14:textId="77777777" w:rsidR="00097E98" w:rsidRPr="00442838" w:rsidRDefault="00097E98" w:rsidP="000F163C">
            <w:pPr>
              <w:spacing w:line="360" w:lineRule="auto"/>
            </w:pPr>
          </w:p>
        </w:tc>
        <w:tc>
          <w:tcPr>
            <w:tcW w:w="724" w:type="dxa"/>
          </w:tcPr>
          <w:p w14:paraId="6D523FA3" w14:textId="77777777" w:rsidR="00097E98" w:rsidRPr="00442838" w:rsidRDefault="00097E98" w:rsidP="000F163C">
            <w:pPr>
              <w:spacing w:line="360" w:lineRule="auto"/>
            </w:pPr>
          </w:p>
        </w:tc>
        <w:tc>
          <w:tcPr>
            <w:tcW w:w="724" w:type="dxa"/>
          </w:tcPr>
          <w:p w14:paraId="07603200" w14:textId="77777777" w:rsidR="00097E98" w:rsidRPr="00442838" w:rsidRDefault="00097E98" w:rsidP="000F163C">
            <w:pPr>
              <w:spacing w:line="360" w:lineRule="auto"/>
            </w:pPr>
          </w:p>
        </w:tc>
        <w:tc>
          <w:tcPr>
            <w:tcW w:w="1976" w:type="dxa"/>
          </w:tcPr>
          <w:p w14:paraId="106ADF21" w14:textId="77777777" w:rsidR="00097E98" w:rsidRPr="00442838" w:rsidRDefault="00097E98" w:rsidP="000F163C">
            <w:pPr>
              <w:spacing w:line="360" w:lineRule="auto"/>
            </w:pPr>
          </w:p>
        </w:tc>
      </w:tr>
      <w:tr w:rsidR="00097E98" w:rsidRPr="00442838" w14:paraId="02CF8C24" w14:textId="77777777" w:rsidTr="000F163C">
        <w:trPr>
          <w:trHeight w:val="896"/>
        </w:trPr>
        <w:tc>
          <w:tcPr>
            <w:tcW w:w="1251" w:type="dxa"/>
          </w:tcPr>
          <w:p w14:paraId="39529D42" w14:textId="77777777" w:rsidR="00097E98" w:rsidRPr="00442838" w:rsidRDefault="00097E98" w:rsidP="000F163C">
            <w:pPr>
              <w:spacing w:line="360" w:lineRule="auto"/>
            </w:pPr>
          </w:p>
        </w:tc>
        <w:tc>
          <w:tcPr>
            <w:tcW w:w="1652" w:type="dxa"/>
          </w:tcPr>
          <w:p w14:paraId="3167C385" w14:textId="77777777" w:rsidR="00097E98" w:rsidRPr="00442838" w:rsidRDefault="00097E98" w:rsidP="000F163C">
            <w:pPr>
              <w:spacing w:line="360" w:lineRule="auto"/>
            </w:pPr>
          </w:p>
        </w:tc>
        <w:tc>
          <w:tcPr>
            <w:tcW w:w="3719" w:type="dxa"/>
          </w:tcPr>
          <w:p w14:paraId="74C49749" w14:textId="77777777" w:rsidR="00097E98" w:rsidRPr="00442838" w:rsidRDefault="00097E98" w:rsidP="000F163C">
            <w:pPr>
              <w:spacing w:line="360" w:lineRule="auto"/>
            </w:pPr>
          </w:p>
        </w:tc>
        <w:tc>
          <w:tcPr>
            <w:tcW w:w="880" w:type="dxa"/>
          </w:tcPr>
          <w:p w14:paraId="34ECC0C9" w14:textId="77777777" w:rsidR="00097E98" w:rsidRPr="00442838" w:rsidRDefault="00097E98" w:rsidP="000F163C">
            <w:pPr>
              <w:spacing w:line="360" w:lineRule="auto"/>
            </w:pPr>
          </w:p>
        </w:tc>
        <w:tc>
          <w:tcPr>
            <w:tcW w:w="724" w:type="dxa"/>
          </w:tcPr>
          <w:p w14:paraId="79AC9CD5" w14:textId="77777777" w:rsidR="00097E98" w:rsidRPr="00442838" w:rsidRDefault="00097E98" w:rsidP="000F163C">
            <w:pPr>
              <w:spacing w:line="360" w:lineRule="auto"/>
            </w:pPr>
          </w:p>
        </w:tc>
        <w:tc>
          <w:tcPr>
            <w:tcW w:w="724" w:type="dxa"/>
          </w:tcPr>
          <w:p w14:paraId="6E0991F6" w14:textId="77777777" w:rsidR="00097E98" w:rsidRPr="00442838" w:rsidRDefault="00097E98" w:rsidP="000F163C">
            <w:pPr>
              <w:spacing w:line="360" w:lineRule="auto"/>
            </w:pPr>
          </w:p>
        </w:tc>
        <w:tc>
          <w:tcPr>
            <w:tcW w:w="1976" w:type="dxa"/>
          </w:tcPr>
          <w:p w14:paraId="00316A81" w14:textId="77777777" w:rsidR="00097E98" w:rsidRPr="00442838" w:rsidRDefault="00097E98" w:rsidP="000F163C">
            <w:pPr>
              <w:spacing w:line="360" w:lineRule="auto"/>
            </w:pPr>
          </w:p>
        </w:tc>
      </w:tr>
    </w:tbl>
    <w:p w14:paraId="6F3FFA2C" w14:textId="77777777" w:rsidR="00097E98" w:rsidRPr="00442838" w:rsidRDefault="00097E98" w:rsidP="00097E98">
      <w:pPr>
        <w:rPr>
          <w:sz w:val="24"/>
        </w:rPr>
      </w:pPr>
    </w:p>
    <w:p w14:paraId="046D61F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84E3E33" w14:textId="77777777" w:rsidTr="000F163C">
        <w:tc>
          <w:tcPr>
            <w:tcW w:w="3596" w:type="dxa"/>
          </w:tcPr>
          <w:p w14:paraId="7352E078" w14:textId="77777777" w:rsidR="00097E98" w:rsidRPr="00442838" w:rsidRDefault="00097E98" w:rsidP="000F163C">
            <w:pPr>
              <w:rPr>
                <w:sz w:val="24"/>
              </w:rPr>
            </w:pPr>
          </w:p>
        </w:tc>
        <w:tc>
          <w:tcPr>
            <w:tcW w:w="3597" w:type="dxa"/>
          </w:tcPr>
          <w:p w14:paraId="4D7A42D8" w14:textId="77777777" w:rsidR="00097E98" w:rsidRPr="00442838" w:rsidRDefault="00097E98" w:rsidP="000F163C">
            <w:pPr>
              <w:rPr>
                <w:sz w:val="24"/>
              </w:rPr>
            </w:pPr>
          </w:p>
        </w:tc>
        <w:tc>
          <w:tcPr>
            <w:tcW w:w="3597" w:type="dxa"/>
          </w:tcPr>
          <w:p w14:paraId="66633DFF" w14:textId="77777777" w:rsidR="00097E98" w:rsidRPr="00442838" w:rsidRDefault="00097E98" w:rsidP="000F163C">
            <w:pPr>
              <w:rPr>
                <w:sz w:val="24"/>
              </w:rPr>
            </w:pPr>
          </w:p>
        </w:tc>
      </w:tr>
      <w:tr w:rsidR="00097E98" w:rsidRPr="00442838" w14:paraId="5F26518C" w14:textId="77777777" w:rsidTr="000F163C">
        <w:tc>
          <w:tcPr>
            <w:tcW w:w="3596" w:type="dxa"/>
          </w:tcPr>
          <w:p w14:paraId="3CB4E6D8" w14:textId="77777777" w:rsidR="00097E98" w:rsidRPr="00442838" w:rsidRDefault="00097E98" w:rsidP="000F163C">
            <w:pPr>
              <w:rPr>
                <w:sz w:val="24"/>
              </w:rPr>
            </w:pPr>
          </w:p>
        </w:tc>
        <w:tc>
          <w:tcPr>
            <w:tcW w:w="3597" w:type="dxa"/>
          </w:tcPr>
          <w:p w14:paraId="0308CEC7" w14:textId="77777777" w:rsidR="00097E98" w:rsidRPr="00442838" w:rsidRDefault="00097E98" w:rsidP="000F163C">
            <w:pPr>
              <w:rPr>
                <w:sz w:val="24"/>
              </w:rPr>
            </w:pPr>
          </w:p>
        </w:tc>
        <w:tc>
          <w:tcPr>
            <w:tcW w:w="3597" w:type="dxa"/>
          </w:tcPr>
          <w:p w14:paraId="03F167C3" w14:textId="77777777" w:rsidR="00097E98" w:rsidRPr="00442838" w:rsidRDefault="00097E98" w:rsidP="000F163C">
            <w:pPr>
              <w:rPr>
                <w:sz w:val="24"/>
              </w:rPr>
            </w:pPr>
          </w:p>
        </w:tc>
      </w:tr>
    </w:tbl>
    <w:p w14:paraId="5C13510C" w14:textId="77777777" w:rsidR="00097E98" w:rsidRPr="00442838" w:rsidRDefault="00097E98" w:rsidP="00097E98">
      <w:pPr>
        <w:rPr>
          <w:sz w:val="24"/>
        </w:rPr>
      </w:pPr>
    </w:p>
    <w:p w14:paraId="6C192B2C" w14:textId="77777777" w:rsidR="00097E98" w:rsidRPr="00442838" w:rsidRDefault="00097E98" w:rsidP="00097E98">
      <w:pPr>
        <w:rPr>
          <w:sz w:val="24"/>
        </w:rPr>
      </w:pPr>
      <w:r w:rsidRPr="00442838">
        <w:rPr>
          <w:sz w:val="24"/>
        </w:rPr>
        <w:t>Sprites:</w:t>
      </w:r>
    </w:p>
    <w:p w14:paraId="1C9A33D1" w14:textId="77777777" w:rsidR="00097E98" w:rsidRPr="00442838" w:rsidRDefault="00097E98" w:rsidP="00097E98">
      <w:pPr>
        <w:rPr>
          <w:sz w:val="24"/>
        </w:rPr>
      </w:pPr>
      <w:r w:rsidRPr="00442838">
        <w:rPr>
          <w:sz w:val="24"/>
        </w:rPr>
        <w:br w:type="page"/>
      </w:r>
    </w:p>
    <w:p w14:paraId="62C2A414" w14:textId="77777777" w:rsidR="00097E98" w:rsidRPr="00442838" w:rsidRDefault="00097E98" w:rsidP="00097E98">
      <w:pPr>
        <w:rPr>
          <w:sz w:val="24"/>
        </w:rPr>
      </w:pPr>
      <w:r w:rsidRPr="00442838">
        <w:rPr>
          <w:sz w:val="24"/>
        </w:rPr>
        <w:lastRenderedPageBreak/>
        <w:t>Family Page</w:t>
      </w:r>
    </w:p>
    <w:p w14:paraId="601D743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5008A3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04B657" w14:textId="77777777" w:rsidTr="000F163C">
        <w:trPr>
          <w:trHeight w:val="896"/>
        </w:trPr>
        <w:tc>
          <w:tcPr>
            <w:tcW w:w="1251" w:type="dxa"/>
          </w:tcPr>
          <w:p w14:paraId="60C271AF" w14:textId="77777777" w:rsidR="00097E98" w:rsidRPr="00442838" w:rsidRDefault="00097E98" w:rsidP="000F163C">
            <w:pPr>
              <w:spacing w:line="360" w:lineRule="auto"/>
            </w:pPr>
            <w:r w:rsidRPr="00442838">
              <w:t>Pokemon</w:t>
            </w:r>
          </w:p>
          <w:p w14:paraId="1E903865" w14:textId="77777777" w:rsidR="00097E98" w:rsidRPr="00442838" w:rsidRDefault="00097E98" w:rsidP="000F163C">
            <w:pPr>
              <w:spacing w:line="360" w:lineRule="auto"/>
            </w:pPr>
            <w:r w:rsidRPr="00442838">
              <w:t>Name</w:t>
            </w:r>
          </w:p>
        </w:tc>
        <w:tc>
          <w:tcPr>
            <w:tcW w:w="1652" w:type="dxa"/>
          </w:tcPr>
          <w:p w14:paraId="1DD02ACC" w14:textId="77777777" w:rsidR="00097E98" w:rsidRPr="00442838" w:rsidRDefault="00097E98" w:rsidP="000F163C">
            <w:pPr>
              <w:spacing w:line="360" w:lineRule="auto"/>
            </w:pPr>
            <w:r w:rsidRPr="00442838">
              <w:t>Pokemon Number</w:t>
            </w:r>
          </w:p>
        </w:tc>
        <w:tc>
          <w:tcPr>
            <w:tcW w:w="3719" w:type="dxa"/>
          </w:tcPr>
          <w:p w14:paraId="56069F1D" w14:textId="77777777" w:rsidR="00097E98" w:rsidRPr="00442838" w:rsidRDefault="00097E98" w:rsidP="000F163C">
            <w:pPr>
              <w:spacing w:line="360" w:lineRule="auto"/>
            </w:pPr>
            <w:r w:rsidRPr="00442838">
              <w:t>Base Stats</w:t>
            </w:r>
          </w:p>
          <w:p w14:paraId="5712EE8E"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C56A152" w14:textId="77777777" w:rsidR="00097E98" w:rsidRPr="00442838" w:rsidRDefault="00097E98" w:rsidP="000F163C">
            <w:pPr>
              <w:spacing w:line="360" w:lineRule="auto"/>
            </w:pPr>
            <w:r w:rsidRPr="00442838">
              <w:t>Ability</w:t>
            </w:r>
          </w:p>
        </w:tc>
        <w:tc>
          <w:tcPr>
            <w:tcW w:w="724" w:type="dxa"/>
          </w:tcPr>
          <w:p w14:paraId="72777132" w14:textId="77777777" w:rsidR="00097E98" w:rsidRPr="00442838" w:rsidRDefault="00097E98" w:rsidP="000F163C">
            <w:pPr>
              <w:spacing w:line="360" w:lineRule="auto"/>
            </w:pPr>
            <w:r w:rsidRPr="00442838">
              <w:t>Type 1</w:t>
            </w:r>
          </w:p>
        </w:tc>
        <w:tc>
          <w:tcPr>
            <w:tcW w:w="724" w:type="dxa"/>
          </w:tcPr>
          <w:p w14:paraId="6B3E8405" w14:textId="77777777" w:rsidR="00097E98" w:rsidRPr="00442838" w:rsidRDefault="00097E98" w:rsidP="000F163C">
            <w:pPr>
              <w:spacing w:line="360" w:lineRule="auto"/>
            </w:pPr>
            <w:r w:rsidRPr="00442838">
              <w:t>Type 2</w:t>
            </w:r>
          </w:p>
        </w:tc>
        <w:tc>
          <w:tcPr>
            <w:tcW w:w="1976" w:type="dxa"/>
          </w:tcPr>
          <w:p w14:paraId="585BB391" w14:textId="77777777" w:rsidR="00097E98" w:rsidRPr="00442838" w:rsidRDefault="00097E98" w:rsidP="000F163C">
            <w:pPr>
              <w:spacing w:line="360" w:lineRule="auto"/>
            </w:pPr>
            <w:r w:rsidRPr="00442838">
              <w:t>Evolution</w:t>
            </w:r>
          </w:p>
        </w:tc>
      </w:tr>
      <w:tr w:rsidR="00097E98" w:rsidRPr="00442838" w14:paraId="55880828" w14:textId="77777777" w:rsidTr="000F163C">
        <w:trPr>
          <w:trHeight w:val="454"/>
        </w:trPr>
        <w:tc>
          <w:tcPr>
            <w:tcW w:w="1251" w:type="dxa"/>
          </w:tcPr>
          <w:p w14:paraId="3CD3FA54" w14:textId="77777777" w:rsidR="00097E98" w:rsidRPr="00442838" w:rsidRDefault="00097E98" w:rsidP="000F163C">
            <w:pPr>
              <w:spacing w:line="360" w:lineRule="auto"/>
            </w:pPr>
          </w:p>
        </w:tc>
        <w:tc>
          <w:tcPr>
            <w:tcW w:w="1652" w:type="dxa"/>
          </w:tcPr>
          <w:p w14:paraId="2B373060" w14:textId="77777777" w:rsidR="00097E98" w:rsidRPr="00442838" w:rsidRDefault="00097E98" w:rsidP="000F163C">
            <w:pPr>
              <w:spacing w:line="360" w:lineRule="auto"/>
            </w:pPr>
          </w:p>
        </w:tc>
        <w:tc>
          <w:tcPr>
            <w:tcW w:w="3719" w:type="dxa"/>
          </w:tcPr>
          <w:p w14:paraId="7F478DC4" w14:textId="77777777" w:rsidR="00097E98" w:rsidRPr="00442838" w:rsidRDefault="00097E98" w:rsidP="000F163C">
            <w:pPr>
              <w:spacing w:line="360" w:lineRule="auto"/>
            </w:pPr>
          </w:p>
        </w:tc>
        <w:tc>
          <w:tcPr>
            <w:tcW w:w="880" w:type="dxa"/>
          </w:tcPr>
          <w:p w14:paraId="77168F90" w14:textId="77777777" w:rsidR="00097E98" w:rsidRPr="00442838" w:rsidRDefault="00097E98" w:rsidP="000F163C">
            <w:pPr>
              <w:spacing w:line="360" w:lineRule="auto"/>
            </w:pPr>
          </w:p>
        </w:tc>
        <w:tc>
          <w:tcPr>
            <w:tcW w:w="724" w:type="dxa"/>
          </w:tcPr>
          <w:p w14:paraId="378E6ECA" w14:textId="77777777" w:rsidR="00097E98" w:rsidRPr="00442838" w:rsidRDefault="00097E98" w:rsidP="000F163C">
            <w:pPr>
              <w:spacing w:line="360" w:lineRule="auto"/>
            </w:pPr>
          </w:p>
        </w:tc>
        <w:tc>
          <w:tcPr>
            <w:tcW w:w="724" w:type="dxa"/>
          </w:tcPr>
          <w:p w14:paraId="6E3D0F60" w14:textId="77777777" w:rsidR="00097E98" w:rsidRPr="00442838" w:rsidRDefault="00097E98" w:rsidP="000F163C">
            <w:pPr>
              <w:spacing w:line="360" w:lineRule="auto"/>
            </w:pPr>
          </w:p>
        </w:tc>
        <w:tc>
          <w:tcPr>
            <w:tcW w:w="1976" w:type="dxa"/>
          </w:tcPr>
          <w:p w14:paraId="3783C778" w14:textId="77777777" w:rsidR="00097E98" w:rsidRPr="00442838" w:rsidRDefault="00097E98" w:rsidP="000F163C">
            <w:pPr>
              <w:spacing w:line="360" w:lineRule="auto"/>
            </w:pPr>
          </w:p>
        </w:tc>
      </w:tr>
      <w:tr w:rsidR="00097E98" w:rsidRPr="00442838" w14:paraId="797B7408" w14:textId="77777777" w:rsidTr="000F163C">
        <w:trPr>
          <w:trHeight w:val="441"/>
        </w:trPr>
        <w:tc>
          <w:tcPr>
            <w:tcW w:w="1251" w:type="dxa"/>
          </w:tcPr>
          <w:p w14:paraId="5EADBDE5" w14:textId="77777777" w:rsidR="00097E98" w:rsidRPr="00442838" w:rsidRDefault="00097E98" w:rsidP="000F163C">
            <w:pPr>
              <w:spacing w:line="360" w:lineRule="auto"/>
            </w:pPr>
          </w:p>
        </w:tc>
        <w:tc>
          <w:tcPr>
            <w:tcW w:w="1652" w:type="dxa"/>
          </w:tcPr>
          <w:p w14:paraId="4A5AF273" w14:textId="77777777" w:rsidR="00097E98" w:rsidRPr="00442838" w:rsidRDefault="00097E98" w:rsidP="000F163C">
            <w:pPr>
              <w:spacing w:line="360" w:lineRule="auto"/>
            </w:pPr>
          </w:p>
        </w:tc>
        <w:tc>
          <w:tcPr>
            <w:tcW w:w="3719" w:type="dxa"/>
          </w:tcPr>
          <w:p w14:paraId="1E141413" w14:textId="77777777" w:rsidR="00097E98" w:rsidRPr="00442838" w:rsidRDefault="00097E98" w:rsidP="000F163C">
            <w:pPr>
              <w:spacing w:line="360" w:lineRule="auto"/>
            </w:pPr>
          </w:p>
        </w:tc>
        <w:tc>
          <w:tcPr>
            <w:tcW w:w="880" w:type="dxa"/>
          </w:tcPr>
          <w:p w14:paraId="0352DEC5" w14:textId="77777777" w:rsidR="00097E98" w:rsidRPr="00442838" w:rsidRDefault="00097E98" w:rsidP="000F163C">
            <w:pPr>
              <w:spacing w:line="360" w:lineRule="auto"/>
            </w:pPr>
          </w:p>
        </w:tc>
        <w:tc>
          <w:tcPr>
            <w:tcW w:w="724" w:type="dxa"/>
          </w:tcPr>
          <w:p w14:paraId="1D38D215" w14:textId="77777777" w:rsidR="00097E98" w:rsidRPr="00442838" w:rsidRDefault="00097E98" w:rsidP="000F163C">
            <w:pPr>
              <w:spacing w:line="360" w:lineRule="auto"/>
            </w:pPr>
          </w:p>
        </w:tc>
        <w:tc>
          <w:tcPr>
            <w:tcW w:w="724" w:type="dxa"/>
          </w:tcPr>
          <w:p w14:paraId="27E0310C" w14:textId="77777777" w:rsidR="00097E98" w:rsidRPr="00442838" w:rsidRDefault="00097E98" w:rsidP="000F163C">
            <w:pPr>
              <w:spacing w:line="360" w:lineRule="auto"/>
            </w:pPr>
          </w:p>
        </w:tc>
        <w:tc>
          <w:tcPr>
            <w:tcW w:w="1976" w:type="dxa"/>
          </w:tcPr>
          <w:p w14:paraId="5EC6536D" w14:textId="77777777" w:rsidR="00097E98" w:rsidRPr="00442838" w:rsidRDefault="00097E98" w:rsidP="000F163C">
            <w:pPr>
              <w:spacing w:line="360" w:lineRule="auto"/>
            </w:pPr>
          </w:p>
        </w:tc>
      </w:tr>
      <w:tr w:rsidR="00097E98" w:rsidRPr="00442838" w14:paraId="14E5F329" w14:textId="77777777" w:rsidTr="000F163C">
        <w:trPr>
          <w:trHeight w:val="441"/>
        </w:trPr>
        <w:tc>
          <w:tcPr>
            <w:tcW w:w="1251" w:type="dxa"/>
          </w:tcPr>
          <w:p w14:paraId="101F4547" w14:textId="77777777" w:rsidR="00097E98" w:rsidRPr="00442838" w:rsidRDefault="00097E98" w:rsidP="000F163C">
            <w:pPr>
              <w:spacing w:line="360" w:lineRule="auto"/>
            </w:pPr>
          </w:p>
        </w:tc>
        <w:tc>
          <w:tcPr>
            <w:tcW w:w="1652" w:type="dxa"/>
          </w:tcPr>
          <w:p w14:paraId="1AB17DB3" w14:textId="77777777" w:rsidR="00097E98" w:rsidRPr="00442838" w:rsidRDefault="00097E98" w:rsidP="000F163C">
            <w:pPr>
              <w:spacing w:line="360" w:lineRule="auto"/>
            </w:pPr>
          </w:p>
        </w:tc>
        <w:tc>
          <w:tcPr>
            <w:tcW w:w="3719" w:type="dxa"/>
          </w:tcPr>
          <w:p w14:paraId="26300BC1" w14:textId="77777777" w:rsidR="00097E98" w:rsidRPr="00442838" w:rsidRDefault="00097E98" w:rsidP="000F163C">
            <w:pPr>
              <w:spacing w:line="360" w:lineRule="auto"/>
            </w:pPr>
          </w:p>
        </w:tc>
        <w:tc>
          <w:tcPr>
            <w:tcW w:w="880" w:type="dxa"/>
          </w:tcPr>
          <w:p w14:paraId="1C3FA8C8" w14:textId="77777777" w:rsidR="00097E98" w:rsidRPr="00442838" w:rsidRDefault="00097E98" w:rsidP="000F163C">
            <w:pPr>
              <w:spacing w:line="360" w:lineRule="auto"/>
            </w:pPr>
          </w:p>
        </w:tc>
        <w:tc>
          <w:tcPr>
            <w:tcW w:w="724" w:type="dxa"/>
          </w:tcPr>
          <w:p w14:paraId="513AC6F0" w14:textId="77777777" w:rsidR="00097E98" w:rsidRPr="00442838" w:rsidRDefault="00097E98" w:rsidP="000F163C">
            <w:pPr>
              <w:spacing w:line="360" w:lineRule="auto"/>
            </w:pPr>
          </w:p>
        </w:tc>
        <w:tc>
          <w:tcPr>
            <w:tcW w:w="724" w:type="dxa"/>
          </w:tcPr>
          <w:p w14:paraId="56EECD90" w14:textId="77777777" w:rsidR="00097E98" w:rsidRPr="00442838" w:rsidRDefault="00097E98" w:rsidP="000F163C">
            <w:pPr>
              <w:spacing w:line="360" w:lineRule="auto"/>
            </w:pPr>
          </w:p>
        </w:tc>
        <w:tc>
          <w:tcPr>
            <w:tcW w:w="1976" w:type="dxa"/>
          </w:tcPr>
          <w:p w14:paraId="2250E821" w14:textId="77777777" w:rsidR="00097E98" w:rsidRPr="00442838" w:rsidRDefault="00097E98" w:rsidP="000F163C">
            <w:pPr>
              <w:spacing w:line="360" w:lineRule="auto"/>
            </w:pPr>
          </w:p>
        </w:tc>
      </w:tr>
      <w:tr w:rsidR="00097E98" w:rsidRPr="00442838" w14:paraId="45F4BCE6" w14:textId="77777777" w:rsidTr="000F163C">
        <w:trPr>
          <w:trHeight w:val="896"/>
        </w:trPr>
        <w:tc>
          <w:tcPr>
            <w:tcW w:w="1251" w:type="dxa"/>
          </w:tcPr>
          <w:p w14:paraId="54AE3613" w14:textId="77777777" w:rsidR="00097E98" w:rsidRPr="00442838" w:rsidRDefault="00097E98" w:rsidP="000F163C">
            <w:pPr>
              <w:spacing w:line="360" w:lineRule="auto"/>
            </w:pPr>
          </w:p>
        </w:tc>
        <w:tc>
          <w:tcPr>
            <w:tcW w:w="1652" w:type="dxa"/>
          </w:tcPr>
          <w:p w14:paraId="3A5D4A00" w14:textId="77777777" w:rsidR="00097E98" w:rsidRPr="00442838" w:rsidRDefault="00097E98" w:rsidP="000F163C">
            <w:pPr>
              <w:spacing w:line="360" w:lineRule="auto"/>
            </w:pPr>
          </w:p>
        </w:tc>
        <w:tc>
          <w:tcPr>
            <w:tcW w:w="3719" w:type="dxa"/>
          </w:tcPr>
          <w:p w14:paraId="27ECA656" w14:textId="77777777" w:rsidR="00097E98" w:rsidRPr="00442838" w:rsidRDefault="00097E98" w:rsidP="000F163C">
            <w:pPr>
              <w:spacing w:line="360" w:lineRule="auto"/>
            </w:pPr>
          </w:p>
        </w:tc>
        <w:tc>
          <w:tcPr>
            <w:tcW w:w="880" w:type="dxa"/>
          </w:tcPr>
          <w:p w14:paraId="3CB5FDE5" w14:textId="77777777" w:rsidR="00097E98" w:rsidRPr="00442838" w:rsidRDefault="00097E98" w:rsidP="000F163C">
            <w:pPr>
              <w:spacing w:line="360" w:lineRule="auto"/>
            </w:pPr>
          </w:p>
        </w:tc>
        <w:tc>
          <w:tcPr>
            <w:tcW w:w="724" w:type="dxa"/>
          </w:tcPr>
          <w:p w14:paraId="2CDA0D10" w14:textId="77777777" w:rsidR="00097E98" w:rsidRPr="00442838" w:rsidRDefault="00097E98" w:rsidP="000F163C">
            <w:pPr>
              <w:spacing w:line="360" w:lineRule="auto"/>
            </w:pPr>
          </w:p>
        </w:tc>
        <w:tc>
          <w:tcPr>
            <w:tcW w:w="724" w:type="dxa"/>
          </w:tcPr>
          <w:p w14:paraId="4433F49B" w14:textId="77777777" w:rsidR="00097E98" w:rsidRPr="00442838" w:rsidRDefault="00097E98" w:rsidP="000F163C">
            <w:pPr>
              <w:spacing w:line="360" w:lineRule="auto"/>
            </w:pPr>
          </w:p>
        </w:tc>
        <w:tc>
          <w:tcPr>
            <w:tcW w:w="1976" w:type="dxa"/>
          </w:tcPr>
          <w:p w14:paraId="183BB753" w14:textId="77777777" w:rsidR="00097E98" w:rsidRPr="00442838" w:rsidRDefault="00097E98" w:rsidP="000F163C">
            <w:pPr>
              <w:spacing w:line="360" w:lineRule="auto"/>
            </w:pPr>
          </w:p>
        </w:tc>
      </w:tr>
    </w:tbl>
    <w:p w14:paraId="58FFA3E9" w14:textId="77777777" w:rsidR="00097E98" w:rsidRPr="00442838" w:rsidRDefault="00097E98" w:rsidP="00097E98">
      <w:pPr>
        <w:rPr>
          <w:sz w:val="24"/>
        </w:rPr>
      </w:pPr>
    </w:p>
    <w:p w14:paraId="6240121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3FD945F" w14:textId="77777777" w:rsidTr="000F163C">
        <w:tc>
          <w:tcPr>
            <w:tcW w:w="3596" w:type="dxa"/>
          </w:tcPr>
          <w:p w14:paraId="4F03AEA9" w14:textId="77777777" w:rsidR="00097E98" w:rsidRPr="00442838" w:rsidRDefault="00097E98" w:rsidP="000F163C">
            <w:pPr>
              <w:rPr>
                <w:sz w:val="24"/>
              </w:rPr>
            </w:pPr>
          </w:p>
        </w:tc>
        <w:tc>
          <w:tcPr>
            <w:tcW w:w="3597" w:type="dxa"/>
          </w:tcPr>
          <w:p w14:paraId="5B507836" w14:textId="77777777" w:rsidR="00097E98" w:rsidRPr="00442838" w:rsidRDefault="00097E98" w:rsidP="000F163C">
            <w:pPr>
              <w:rPr>
                <w:sz w:val="24"/>
              </w:rPr>
            </w:pPr>
          </w:p>
        </w:tc>
        <w:tc>
          <w:tcPr>
            <w:tcW w:w="3597" w:type="dxa"/>
          </w:tcPr>
          <w:p w14:paraId="3920A242" w14:textId="77777777" w:rsidR="00097E98" w:rsidRPr="00442838" w:rsidRDefault="00097E98" w:rsidP="000F163C">
            <w:pPr>
              <w:rPr>
                <w:sz w:val="24"/>
              </w:rPr>
            </w:pPr>
          </w:p>
        </w:tc>
      </w:tr>
      <w:tr w:rsidR="00097E98" w:rsidRPr="00442838" w14:paraId="642BA45A" w14:textId="77777777" w:rsidTr="000F163C">
        <w:tc>
          <w:tcPr>
            <w:tcW w:w="3596" w:type="dxa"/>
          </w:tcPr>
          <w:p w14:paraId="2231C48C" w14:textId="77777777" w:rsidR="00097E98" w:rsidRPr="00442838" w:rsidRDefault="00097E98" w:rsidP="000F163C">
            <w:pPr>
              <w:rPr>
                <w:sz w:val="24"/>
              </w:rPr>
            </w:pPr>
          </w:p>
        </w:tc>
        <w:tc>
          <w:tcPr>
            <w:tcW w:w="3597" w:type="dxa"/>
          </w:tcPr>
          <w:p w14:paraId="6A4E0600" w14:textId="77777777" w:rsidR="00097E98" w:rsidRPr="00442838" w:rsidRDefault="00097E98" w:rsidP="000F163C">
            <w:pPr>
              <w:rPr>
                <w:sz w:val="24"/>
              </w:rPr>
            </w:pPr>
          </w:p>
        </w:tc>
        <w:tc>
          <w:tcPr>
            <w:tcW w:w="3597" w:type="dxa"/>
          </w:tcPr>
          <w:p w14:paraId="4E49115B" w14:textId="77777777" w:rsidR="00097E98" w:rsidRPr="00442838" w:rsidRDefault="00097E98" w:rsidP="000F163C">
            <w:pPr>
              <w:rPr>
                <w:sz w:val="24"/>
              </w:rPr>
            </w:pPr>
          </w:p>
        </w:tc>
      </w:tr>
    </w:tbl>
    <w:p w14:paraId="794CF7CB" w14:textId="77777777" w:rsidR="00097E98" w:rsidRPr="00442838" w:rsidRDefault="00097E98" w:rsidP="00097E98">
      <w:pPr>
        <w:rPr>
          <w:sz w:val="24"/>
        </w:rPr>
      </w:pPr>
    </w:p>
    <w:p w14:paraId="18CB248E" w14:textId="77777777" w:rsidR="00097E98" w:rsidRPr="00442838" w:rsidRDefault="00097E98" w:rsidP="00097E98">
      <w:pPr>
        <w:rPr>
          <w:sz w:val="24"/>
        </w:rPr>
      </w:pPr>
      <w:r w:rsidRPr="00442838">
        <w:rPr>
          <w:sz w:val="24"/>
        </w:rPr>
        <w:t>Sprites:</w:t>
      </w:r>
    </w:p>
    <w:p w14:paraId="44460E2A" w14:textId="77777777" w:rsidR="00097E98" w:rsidRPr="00442838" w:rsidRDefault="00097E98" w:rsidP="00097E98">
      <w:pPr>
        <w:rPr>
          <w:sz w:val="24"/>
        </w:rPr>
      </w:pPr>
      <w:r w:rsidRPr="00442838">
        <w:rPr>
          <w:sz w:val="24"/>
        </w:rPr>
        <w:br w:type="page"/>
      </w:r>
    </w:p>
    <w:p w14:paraId="4E9A2C09" w14:textId="77777777" w:rsidR="00097E98" w:rsidRPr="00442838" w:rsidRDefault="00097E98" w:rsidP="00097E98">
      <w:pPr>
        <w:rPr>
          <w:sz w:val="24"/>
        </w:rPr>
      </w:pPr>
      <w:r w:rsidRPr="00442838">
        <w:rPr>
          <w:sz w:val="24"/>
        </w:rPr>
        <w:lastRenderedPageBreak/>
        <w:t>Family Page</w:t>
      </w:r>
    </w:p>
    <w:p w14:paraId="0B9839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EC447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AEB4E0A" w14:textId="77777777" w:rsidTr="000F163C">
        <w:trPr>
          <w:trHeight w:val="896"/>
        </w:trPr>
        <w:tc>
          <w:tcPr>
            <w:tcW w:w="1251" w:type="dxa"/>
          </w:tcPr>
          <w:p w14:paraId="280BF256" w14:textId="77777777" w:rsidR="00097E98" w:rsidRPr="00442838" w:rsidRDefault="00097E98" w:rsidP="000F163C">
            <w:pPr>
              <w:spacing w:line="360" w:lineRule="auto"/>
            </w:pPr>
            <w:r w:rsidRPr="00442838">
              <w:t>Pokemon</w:t>
            </w:r>
          </w:p>
          <w:p w14:paraId="6D5C83F0" w14:textId="77777777" w:rsidR="00097E98" w:rsidRPr="00442838" w:rsidRDefault="00097E98" w:rsidP="000F163C">
            <w:pPr>
              <w:spacing w:line="360" w:lineRule="auto"/>
            </w:pPr>
            <w:r w:rsidRPr="00442838">
              <w:t>Name</w:t>
            </w:r>
          </w:p>
        </w:tc>
        <w:tc>
          <w:tcPr>
            <w:tcW w:w="1652" w:type="dxa"/>
          </w:tcPr>
          <w:p w14:paraId="113E7EF5" w14:textId="77777777" w:rsidR="00097E98" w:rsidRPr="00442838" w:rsidRDefault="00097E98" w:rsidP="000F163C">
            <w:pPr>
              <w:spacing w:line="360" w:lineRule="auto"/>
            </w:pPr>
            <w:r w:rsidRPr="00442838">
              <w:t>Pokemon Number</w:t>
            </w:r>
          </w:p>
        </w:tc>
        <w:tc>
          <w:tcPr>
            <w:tcW w:w="3719" w:type="dxa"/>
          </w:tcPr>
          <w:p w14:paraId="25993EB8" w14:textId="77777777" w:rsidR="00097E98" w:rsidRPr="00442838" w:rsidRDefault="00097E98" w:rsidP="000F163C">
            <w:pPr>
              <w:spacing w:line="360" w:lineRule="auto"/>
            </w:pPr>
            <w:r w:rsidRPr="00442838">
              <w:t>Base Stats</w:t>
            </w:r>
          </w:p>
          <w:p w14:paraId="0307D7C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EEE03AC" w14:textId="77777777" w:rsidR="00097E98" w:rsidRPr="00442838" w:rsidRDefault="00097E98" w:rsidP="000F163C">
            <w:pPr>
              <w:spacing w:line="360" w:lineRule="auto"/>
            </w:pPr>
            <w:r w:rsidRPr="00442838">
              <w:t>Ability</w:t>
            </w:r>
          </w:p>
        </w:tc>
        <w:tc>
          <w:tcPr>
            <w:tcW w:w="724" w:type="dxa"/>
          </w:tcPr>
          <w:p w14:paraId="6C0FCC87" w14:textId="77777777" w:rsidR="00097E98" w:rsidRPr="00442838" w:rsidRDefault="00097E98" w:rsidP="000F163C">
            <w:pPr>
              <w:spacing w:line="360" w:lineRule="auto"/>
            </w:pPr>
            <w:r w:rsidRPr="00442838">
              <w:t>Type 1</w:t>
            </w:r>
          </w:p>
        </w:tc>
        <w:tc>
          <w:tcPr>
            <w:tcW w:w="724" w:type="dxa"/>
          </w:tcPr>
          <w:p w14:paraId="35264F3B" w14:textId="77777777" w:rsidR="00097E98" w:rsidRPr="00442838" w:rsidRDefault="00097E98" w:rsidP="000F163C">
            <w:pPr>
              <w:spacing w:line="360" w:lineRule="auto"/>
            </w:pPr>
            <w:r w:rsidRPr="00442838">
              <w:t>Type 2</w:t>
            </w:r>
          </w:p>
        </w:tc>
        <w:tc>
          <w:tcPr>
            <w:tcW w:w="1976" w:type="dxa"/>
          </w:tcPr>
          <w:p w14:paraId="19BA4B66" w14:textId="77777777" w:rsidR="00097E98" w:rsidRPr="00442838" w:rsidRDefault="00097E98" w:rsidP="000F163C">
            <w:pPr>
              <w:spacing w:line="360" w:lineRule="auto"/>
            </w:pPr>
            <w:r w:rsidRPr="00442838">
              <w:t>Evolution</w:t>
            </w:r>
          </w:p>
        </w:tc>
      </w:tr>
      <w:tr w:rsidR="00097E98" w:rsidRPr="00442838" w14:paraId="021FAD19" w14:textId="77777777" w:rsidTr="000F163C">
        <w:trPr>
          <w:trHeight w:val="454"/>
        </w:trPr>
        <w:tc>
          <w:tcPr>
            <w:tcW w:w="1251" w:type="dxa"/>
          </w:tcPr>
          <w:p w14:paraId="501DA222" w14:textId="77777777" w:rsidR="00097E98" w:rsidRPr="00442838" w:rsidRDefault="00097E98" w:rsidP="000F163C">
            <w:pPr>
              <w:spacing w:line="360" w:lineRule="auto"/>
            </w:pPr>
          </w:p>
        </w:tc>
        <w:tc>
          <w:tcPr>
            <w:tcW w:w="1652" w:type="dxa"/>
          </w:tcPr>
          <w:p w14:paraId="1BE1DDA7" w14:textId="77777777" w:rsidR="00097E98" w:rsidRPr="00442838" w:rsidRDefault="00097E98" w:rsidP="000F163C">
            <w:pPr>
              <w:spacing w:line="360" w:lineRule="auto"/>
            </w:pPr>
          </w:p>
        </w:tc>
        <w:tc>
          <w:tcPr>
            <w:tcW w:w="3719" w:type="dxa"/>
          </w:tcPr>
          <w:p w14:paraId="43010757" w14:textId="77777777" w:rsidR="00097E98" w:rsidRPr="00442838" w:rsidRDefault="00097E98" w:rsidP="000F163C">
            <w:pPr>
              <w:spacing w:line="360" w:lineRule="auto"/>
            </w:pPr>
          </w:p>
        </w:tc>
        <w:tc>
          <w:tcPr>
            <w:tcW w:w="880" w:type="dxa"/>
          </w:tcPr>
          <w:p w14:paraId="19836CE0" w14:textId="77777777" w:rsidR="00097E98" w:rsidRPr="00442838" w:rsidRDefault="00097E98" w:rsidP="000F163C">
            <w:pPr>
              <w:spacing w:line="360" w:lineRule="auto"/>
            </w:pPr>
          </w:p>
        </w:tc>
        <w:tc>
          <w:tcPr>
            <w:tcW w:w="724" w:type="dxa"/>
          </w:tcPr>
          <w:p w14:paraId="61F47FCD" w14:textId="77777777" w:rsidR="00097E98" w:rsidRPr="00442838" w:rsidRDefault="00097E98" w:rsidP="000F163C">
            <w:pPr>
              <w:spacing w:line="360" w:lineRule="auto"/>
            </w:pPr>
          </w:p>
        </w:tc>
        <w:tc>
          <w:tcPr>
            <w:tcW w:w="724" w:type="dxa"/>
          </w:tcPr>
          <w:p w14:paraId="7BD7BEAD" w14:textId="77777777" w:rsidR="00097E98" w:rsidRPr="00442838" w:rsidRDefault="00097E98" w:rsidP="000F163C">
            <w:pPr>
              <w:spacing w:line="360" w:lineRule="auto"/>
            </w:pPr>
          </w:p>
        </w:tc>
        <w:tc>
          <w:tcPr>
            <w:tcW w:w="1976" w:type="dxa"/>
          </w:tcPr>
          <w:p w14:paraId="1EBADF92" w14:textId="77777777" w:rsidR="00097E98" w:rsidRPr="00442838" w:rsidRDefault="00097E98" w:rsidP="000F163C">
            <w:pPr>
              <w:spacing w:line="360" w:lineRule="auto"/>
            </w:pPr>
          </w:p>
        </w:tc>
      </w:tr>
      <w:tr w:rsidR="00097E98" w:rsidRPr="00442838" w14:paraId="444D5EBE" w14:textId="77777777" w:rsidTr="000F163C">
        <w:trPr>
          <w:trHeight w:val="441"/>
        </w:trPr>
        <w:tc>
          <w:tcPr>
            <w:tcW w:w="1251" w:type="dxa"/>
          </w:tcPr>
          <w:p w14:paraId="14404F62" w14:textId="77777777" w:rsidR="00097E98" w:rsidRPr="00442838" w:rsidRDefault="00097E98" w:rsidP="000F163C">
            <w:pPr>
              <w:spacing w:line="360" w:lineRule="auto"/>
            </w:pPr>
          </w:p>
        </w:tc>
        <w:tc>
          <w:tcPr>
            <w:tcW w:w="1652" w:type="dxa"/>
          </w:tcPr>
          <w:p w14:paraId="02321808" w14:textId="77777777" w:rsidR="00097E98" w:rsidRPr="00442838" w:rsidRDefault="00097E98" w:rsidP="000F163C">
            <w:pPr>
              <w:spacing w:line="360" w:lineRule="auto"/>
            </w:pPr>
          </w:p>
        </w:tc>
        <w:tc>
          <w:tcPr>
            <w:tcW w:w="3719" w:type="dxa"/>
          </w:tcPr>
          <w:p w14:paraId="56D0A294" w14:textId="77777777" w:rsidR="00097E98" w:rsidRPr="00442838" w:rsidRDefault="00097E98" w:rsidP="000F163C">
            <w:pPr>
              <w:spacing w:line="360" w:lineRule="auto"/>
            </w:pPr>
          </w:p>
        </w:tc>
        <w:tc>
          <w:tcPr>
            <w:tcW w:w="880" w:type="dxa"/>
          </w:tcPr>
          <w:p w14:paraId="1CF9E009" w14:textId="77777777" w:rsidR="00097E98" w:rsidRPr="00442838" w:rsidRDefault="00097E98" w:rsidP="000F163C">
            <w:pPr>
              <w:spacing w:line="360" w:lineRule="auto"/>
            </w:pPr>
          </w:p>
        </w:tc>
        <w:tc>
          <w:tcPr>
            <w:tcW w:w="724" w:type="dxa"/>
          </w:tcPr>
          <w:p w14:paraId="391482B3" w14:textId="77777777" w:rsidR="00097E98" w:rsidRPr="00442838" w:rsidRDefault="00097E98" w:rsidP="000F163C">
            <w:pPr>
              <w:spacing w:line="360" w:lineRule="auto"/>
            </w:pPr>
          </w:p>
        </w:tc>
        <w:tc>
          <w:tcPr>
            <w:tcW w:w="724" w:type="dxa"/>
          </w:tcPr>
          <w:p w14:paraId="62E6E72A" w14:textId="77777777" w:rsidR="00097E98" w:rsidRPr="00442838" w:rsidRDefault="00097E98" w:rsidP="000F163C">
            <w:pPr>
              <w:spacing w:line="360" w:lineRule="auto"/>
            </w:pPr>
          </w:p>
        </w:tc>
        <w:tc>
          <w:tcPr>
            <w:tcW w:w="1976" w:type="dxa"/>
          </w:tcPr>
          <w:p w14:paraId="4F3F23CD" w14:textId="77777777" w:rsidR="00097E98" w:rsidRPr="00442838" w:rsidRDefault="00097E98" w:rsidP="000F163C">
            <w:pPr>
              <w:spacing w:line="360" w:lineRule="auto"/>
            </w:pPr>
          </w:p>
        </w:tc>
      </w:tr>
      <w:tr w:rsidR="00097E98" w:rsidRPr="00442838" w14:paraId="0A5BC8A8" w14:textId="77777777" w:rsidTr="000F163C">
        <w:trPr>
          <w:trHeight w:val="441"/>
        </w:trPr>
        <w:tc>
          <w:tcPr>
            <w:tcW w:w="1251" w:type="dxa"/>
          </w:tcPr>
          <w:p w14:paraId="67386EBF" w14:textId="77777777" w:rsidR="00097E98" w:rsidRPr="00442838" w:rsidRDefault="00097E98" w:rsidP="000F163C">
            <w:pPr>
              <w:spacing w:line="360" w:lineRule="auto"/>
            </w:pPr>
          </w:p>
        </w:tc>
        <w:tc>
          <w:tcPr>
            <w:tcW w:w="1652" w:type="dxa"/>
          </w:tcPr>
          <w:p w14:paraId="7AFD796A" w14:textId="77777777" w:rsidR="00097E98" w:rsidRPr="00442838" w:rsidRDefault="00097E98" w:rsidP="000F163C">
            <w:pPr>
              <w:spacing w:line="360" w:lineRule="auto"/>
            </w:pPr>
          </w:p>
        </w:tc>
        <w:tc>
          <w:tcPr>
            <w:tcW w:w="3719" w:type="dxa"/>
          </w:tcPr>
          <w:p w14:paraId="6927C427" w14:textId="77777777" w:rsidR="00097E98" w:rsidRPr="00442838" w:rsidRDefault="00097E98" w:rsidP="000F163C">
            <w:pPr>
              <w:spacing w:line="360" w:lineRule="auto"/>
            </w:pPr>
          </w:p>
        </w:tc>
        <w:tc>
          <w:tcPr>
            <w:tcW w:w="880" w:type="dxa"/>
          </w:tcPr>
          <w:p w14:paraId="359CF4B2" w14:textId="77777777" w:rsidR="00097E98" w:rsidRPr="00442838" w:rsidRDefault="00097E98" w:rsidP="000F163C">
            <w:pPr>
              <w:spacing w:line="360" w:lineRule="auto"/>
            </w:pPr>
          </w:p>
        </w:tc>
        <w:tc>
          <w:tcPr>
            <w:tcW w:w="724" w:type="dxa"/>
          </w:tcPr>
          <w:p w14:paraId="6164130C" w14:textId="77777777" w:rsidR="00097E98" w:rsidRPr="00442838" w:rsidRDefault="00097E98" w:rsidP="000F163C">
            <w:pPr>
              <w:spacing w:line="360" w:lineRule="auto"/>
            </w:pPr>
          </w:p>
        </w:tc>
        <w:tc>
          <w:tcPr>
            <w:tcW w:w="724" w:type="dxa"/>
          </w:tcPr>
          <w:p w14:paraId="573BB103" w14:textId="77777777" w:rsidR="00097E98" w:rsidRPr="00442838" w:rsidRDefault="00097E98" w:rsidP="000F163C">
            <w:pPr>
              <w:spacing w:line="360" w:lineRule="auto"/>
            </w:pPr>
          </w:p>
        </w:tc>
        <w:tc>
          <w:tcPr>
            <w:tcW w:w="1976" w:type="dxa"/>
          </w:tcPr>
          <w:p w14:paraId="2802B162" w14:textId="77777777" w:rsidR="00097E98" w:rsidRPr="00442838" w:rsidRDefault="00097E98" w:rsidP="000F163C">
            <w:pPr>
              <w:spacing w:line="360" w:lineRule="auto"/>
            </w:pPr>
          </w:p>
        </w:tc>
      </w:tr>
      <w:tr w:rsidR="00097E98" w:rsidRPr="00442838" w14:paraId="70A61198" w14:textId="77777777" w:rsidTr="000F163C">
        <w:trPr>
          <w:trHeight w:val="896"/>
        </w:trPr>
        <w:tc>
          <w:tcPr>
            <w:tcW w:w="1251" w:type="dxa"/>
          </w:tcPr>
          <w:p w14:paraId="7E2D9684" w14:textId="77777777" w:rsidR="00097E98" w:rsidRPr="00442838" w:rsidRDefault="00097E98" w:rsidP="000F163C">
            <w:pPr>
              <w:spacing w:line="360" w:lineRule="auto"/>
            </w:pPr>
          </w:p>
        </w:tc>
        <w:tc>
          <w:tcPr>
            <w:tcW w:w="1652" w:type="dxa"/>
          </w:tcPr>
          <w:p w14:paraId="35F43CB7" w14:textId="77777777" w:rsidR="00097E98" w:rsidRPr="00442838" w:rsidRDefault="00097E98" w:rsidP="000F163C">
            <w:pPr>
              <w:spacing w:line="360" w:lineRule="auto"/>
            </w:pPr>
          </w:p>
        </w:tc>
        <w:tc>
          <w:tcPr>
            <w:tcW w:w="3719" w:type="dxa"/>
          </w:tcPr>
          <w:p w14:paraId="75CA0E92" w14:textId="77777777" w:rsidR="00097E98" w:rsidRPr="00442838" w:rsidRDefault="00097E98" w:rsidP="000F163C">
            <w:pPr>
              <w:spacing w:line="360" w:lineRule="auto"/>
            </w:pPr>
          </w:p>
        </w:tc>
        <w:tc>
          <w:tcPr>
            <w:tcW w:w="880" w:type="dxa"/>
          </w:tcPr>
          <w:p w14:paraId="639DEBED" w14:textId="77777777" w:rsidR="00097E98" w:rsidRPr="00442838" w:rsidRDefault="00097E98" w:rsidP="000F163C">
            <w:pPr>
              <w:spacing w:line="360" w:lineRule="auto"/>
            </w:pPr>
          </w:p>
        </w:tc>
        <w:tc>
          <w:tcPr>
            <w:tcW w:w="724" w:type="dxa"/>
          </w:tcPr>
          <w:p w14:paraId="3C70CAB9" w14:textId="77777777" w:rsidR="00097E98" w:rsidRPr="00442838" w:rsidRDefault="00097E98" w:rsidP="000F163C">
            <w:pPr>
              <w:spacing w:line="360" w:lineRule="auto"/>
            </w:pPr>
          </w:p>
        </w:tc>
        <w:tc>
          <w:tcPr>
            <w:tcW w:w="724" w:type="dxa"/>
          </w:tcPr>
          <w:p w14:paraId="4E1DFD10" w14:textId="77777777" w:rsidR="00097E98" w:rsidRPr="00442838" w:rsidRDefault="00097E98" w:rsidP="000F163C">
            <w:pPr>
              <w:spacing w:line="360" w:lineRule="auto"/>
            </w:pPr>
          </w:p>
        </w:tc>
        <w:tc>
          <w:tcPr>
            <w:tcW w:w="1976" w:type="dxa"/>
          </w:tcPr>
          <w:p w14:paraId="6F823131" w14:textId="77777777" w:rsidR="00097E98" w:rsidRPr="00442838" w:rsidRDefault="00097E98" w:rsidP="000F163C">
            <w:pPr>
              <w:spacing w:line="360" w:lineRule="auto"/>
            </w:pPr>
          </w:p>
        </w:tc>
      </w:tr>
    </w:tbl>
    <w:p w14:paraId="2DFDEA88" w14:textId="77777777" w:rsidR="00097E98" w:rsidRPr="00442838" w:rsidRDefault="00097E98" w:rsidP="00097E98">
      <w:pPr>
        <w:rPr>
          <w:sz w:val="24"/>
        </w:rPr>
      </w:pPr>
    </w:p>
    <w:p w14:paraId="011B360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FE20D2" w14:textId="77777777" w:rsidTr="000F163C">
        <w:tc>
          <w:tcPr>
            <w:tcW w:w="3596" w:type="dxa"/>
          </w:tcPr>
          <w:p w14:paraId="0BF577FA" w14:textId="77777777" w:rsidR="00097E98" w:rsidRPr="00442838" w:rsidRDefault="00097E98" w:rsidP="000F163C">
            <w:pPr>
              <w:rPr>
                <w:sz w:val="24"/>
              </w:rPr>
            </w:pPr>
          </w:p>
        </w:tc>
        <w:tc>
          <w:tcPr>
            <w:tcW w:w="3597" w:type="dxa"/>
          </w:tcPr>
          <w:p w14:paraId="630870D6" w14:textId="77777777" w:rsidR="00097E98" w:rsidRPr="00442838" w:rsidRDefault="00097E98" w:rsidP="000F163C">
            <w:pPr>
              <w:rPr>
                <w:sz w:val="24"/>
              </w:rPr>
            </w:pPr>
          </w:p>
        </w:tc>
        <w:tc>
          <w:tcPr>
            <w:tcW w:w="3597" w:type="dxa"/>
          </w:tcPr>
          <w:p w14:paraId="55DD9DDE" w14:textId="77777777" w:rsidR="00097E98" w:rsidRPr="00442838" w:rsidRDefault="00097E98" w:rsidP="000F163C">
            <w:pPr>
              <w:rPr>
                <w:sz w:val="24"/>
              </w:rPr>
            </w:pPr>
          </w:p>
        </w:tc>
      </w:tr>
      <w:tr w:rsidR="00097E98" w:rsidRPr="00442838" w14:paraId="4AEAF6E8" w14:textId="77777777" w:rsidTr="000F163C">
        <w:tc>
          <w:tcPr>
            <w:tcW w:w="3596" w:type="dxa"/>
          </w:tcPr>
          <w:p w14:paraId="7D3DE397" w14:textId="77777777" w:rsidR="00097E98" w:rsidRPr="00442838" w:rsidRDefault="00097E98" w:rsidP="000F163C">
            <w:pPr>
              <w:rPr>
                <w:sz w:val="24"/>
              </w:rPr>
            </w:pPr>
          </w:p>
        </w:tc>
        <w:tc>
          <w:tcPr>
            <w:tcW w:w="3597" w:type="dxa"/>
          </w:tcPr>
          <w:p w14:paraId="4A5106C0" w14:textId="77777777" w:rsidR="00097E98" w:rsidRPr="00442838" w:rsidRDefault="00097E98" w:rsidP="000F163C">
            <w:pPr>
              <w:rPr>
                <w:sz w:val="24"/>
              </w:rPr>
            </w:pPr>
          </w:p>
        </w:tc>
        <w:tc>
          <w:tcPr>
            <w:tcW w:w="3597" w:type="dxa"/>
          </w:tcPr>
          <w:p w14:paraId="217CC6FF" w14:textId="77777777" w:rsidR="00097E98" w:rsidRPr="00442838" w:rsidRDefault="00097E98" w:rsidP="000F163C">
            <w:pPr>
              <w:rPr>
                <w:sz w:val="24"/>
              </w:rPr>
            </w:pPr>
          </w:p>
        </w:tc>
      </w:tr>
    </w:tbl>
    <w:p w14:paraId="330F0D0E" w14:textId="77777777" w:rsidR="00097E98" w:rsidRPr="00442838" w:rsidRDefault="00097E98" w:rsidP="00097E98">
      <w:pPr>
        <w:rPr>
          <w:sz w:val="24"/>
        </w:rPr>
      </w:pPr>
    </w:p>
    <w:p w14:paraId="6374A5B4" w14:textId="77777777" w:rsidR="00097E98" w:rsidRPr="00442838" w:rsidRDefault="00097E98" w:rsidP="00097E98">
      <w:pPr>
        <w:rPr>
          <w:sz w:val="24"/>
        </w:rPr>
      </w:pPr>
      <w:r w:rsidRPr="00442838">
        <w:rPr>
          <w:sz w:val="24"/>
        </w:rPr>
        <w:t>Sprites:</w:t>
      </w:r>
    </w:p>
    <w:p w14:paraId="0D05DF82" w14:textId="77777777" w:rsidR="00097E98" w:rsidRPr="00442838" w:rsidRDefault="00097E98" w:rsidP="00097E98">
      <w:pPr>
        <w:rPr>
          <w:sz w:val="24"/>
        </w:rPr>
      </w:pPr>
      <w:r w:rsidRPr="00442838">
        <w:rPr>
          <w:sz w:val="24"/>
        </w:rPr>
        <w:br w:type="page"/>
      </w:r>
    </w:p>
    <w:p w14:paraId="355C2E08" w14:textId="77777777" w:rsidR="00097E98" w:rsidRPr="00442838" w:rsidRDefault="00097E98" w:rsidP="00097E98">
      <w:pPr>
        <w:rPr>
          <w:sz w:val="24"/>
        </w:rPr>
      </w:pPr>
      <w:r w:rsidRPr="00442838">
        <w:rPr>
          <w:sz w:val="24"/>
        </w:rPr>
        <w:lastRenderedPageBreak/>
        <w:t>Family Page</w:t>
      </w:r>
    </w:p>
    <w:p w14:paraId="2C5EBE6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BB328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7159FC" w14:textId="77777777" w:rsidTr="000F163C">
        <w:trPr>
          <w:trHeight w:val="896"/>
        </w:trPr>
        <w:tc>
          <w:tcPr>
            <w:tcW w:w="1251" w:type="dxa"/>
          </w:tcPr>
          <w:p w14:paraId="2D8F7A2F" w14:textId="77777777" w:rsidR="00097E98" w:rsidRPr="00442838" w:rsidRDefault="00097E98" w:rsidP="000F163C">
            <w:pPr>
              <w:spacing w:line="360" w:lineRule="auto"/>
            </w:pPr>
            <w:r w:rsidRPr="00442838">
              <w:t>Pokemon</w:t>
            </w:r>
          </w:p>
          <w:p w14:paraId="744F1591" w14:textId="77777777" w:rsidR="00097E98" w:rsidRPr="00442838" w:rsidRDefault="00097E98" w:rsidP="000F163C">
            <w:pPr>
              <w:spacing w:line="360" w:lineRule="auto"/>
            </w:pPr>
            <w:r w:rsidRPr="00442838">
              <w:t>Name</w:t>
            </w:r>
          </w:p>
        </w:tc>
        <w:tc>
          <w:tcPr>
            <w:tcW w:w="1652" w:type="dxa"/>
          </w:tcPr>
          <w:p w14:paraId="18FB5A3B" w14:textId="77777777" w:rsidR="00097E98" w:rsidRPr="00442838" w:rsidRDefault="00097E98" w:rsidP="000F163C">
            <w:pPr>
              <w:spacing w:line="360" w:lineRule="auto"/>
            </w:pPr>
            <w:r w:rsidRPr="00442838">
              <w:t>Pokemon Number</w:t>
            </w:r>
          </w:p>
        </w:tc>
        <w:tc>
          <w:tcPr>
            <w:tcW w:w="3719" w:type="dxa"/>
          </w:tcPr>
          <w:p w14:paraId="7DC15B54" w14:textId="77777777" w:rsidR="00097E98" w:rsidRPr="00442838" w:rsidRDefault="00097E98" w:rsidP="000F163C">
            <w:pPr>
              <w:spacing w:line="360" w:lineRule="auto"/>
            </w:pPr>
            <w:r w:rsidRPr="00442838">
              <w:t>Base Stats</w:t>
            </w:r>
          </w:p>
          <w:p w14:paraId="7DD993CE"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F08546D" w14:textId="77777777" w:rsidR="00097E98" w:rsidRPr="00442838" w:rsidRDefault="00097E98" w:rsidP="000F163C">
            <w:pPr>
              <w:spacing w:line="360" w:lineRule="auto"/>
            </w:pPr>
            <w:r w:rsidRPr="00442838">
              <w:t>Ability</w:t>
            </w:r>
          </w:p>
        </w:tc>
        <w:tc>
          <w:tcPr>
            <w:tcW w:w="724" w:type="dxa"/>
          </w:tcPr>
          <w:p w14:paraId="1D9BA68D" w14:textId="77777777" w:rsidR="00097E98" w:rsidRPr="00442838" w:rsidRDefault="00097E98" w:rsidP="000F163C">
            <w:pPr>
              <w:spacing w:line="360" w:lineRule="auto"/>
            </w:pPr>
            <w:r w:rsidRPr="00442838">
              <w:t>Type 1</w:t>
            </w:r>
          </w:p>
        </w:tc>
        <w:tc>
          <w:tcPr>
            <w:tcW w:w="724" w:type="dxa"/>
          </w:tcPr>
          <w:p w14:paraId="7751379A" w14:textId="77777777" w:rsidR="00097E98" w:rsidRPr="00442838" w:rsidRDefault="00097E98" w:rsidP="000F163C">
            <w:pPr>
              <w:spacing w:line="360" w:lineRule="auto"/>
            </w:pPr>
            <w:r w:rsidRPr="00442838">
              <w:t>Type 2</w:t>
            </w:r>
          </w:p>
        </w:tc>
        <w:tc>
          <w:tcPr>
            <w:tcW w:w="1976" w:type="dxa"/>
          </w:tcPr>
          <w:p w14:paraId="01CEFA9F" w14:textId="77777777" w:rsidR="00097E98" w:rsidRPr="00442838" w:rsidRDefault="00097E98" w:rsidP="000F163C">
            <w:pPr>
              <w:spacing w:line="360" w:lineRule="auto"/>
            </w:pPr>
            <w:r w:rsidRPr="00442838">
              <w:t>Evolution</w:t>
            </w:r>
          </w:p>
        </w:tc>
      </w:tr>
      <w:tr w:rsidR="00097E98" w:rsidRPr="00442838" w14:paraId="466C8557" w14:textId="77777777" w:rsidTr="000F163C">
        <w:trPr>
          <w:trHeight w:val="454"/>
        </w:trPr>
        <w:tc>
          <w:tcPr>
            <w:tcW w:w="1251" w:type="dxa"/>
          </w:tcPr>
          <w:p w14:paraId="2396098B" w14:textId="77777777" w:rsidR="00097E98" w:rsidRPr="00442838" w:rsidRDefault="00097E98" w:rsidP="000F163C">
            <w:pPr>
              <w:spacing w:line="360" w:lineRule="auto"/>
            </w:pPr>
          </w:p>
        </w:tc>
        <w:tc>
          <w:tcPr>
            <w:tcW w:w="1652" w:type="dxa"/>
          </w:tcPr>
          <w:p w14:paraId="4DF8E0C1" w14:textId="77777777" w:rsidR="00097E98" w:rsidRPr="00442838" w:rsidRDefault="00097E98" w:rsidP="000F163C">
            <w:pPr>
              <w:spacing w:line="360" w:lineRule="auto"/>
            </w:pPr>
          </w:p>
        </w:tc>
        <w:tc>
          <w:tcPr>
            <w:tcW w:w="3719" w:type="dxa"/>
          </w:tcPr>
          <w:p w14:paraId="5FD31BFC" w14:textId="77777777" w:rsidR="00097E98" w:rsidRPr="00442838" w:rsidRDefault="00097E98" w:rsidP="000F163C">
            <w:pPr>
              <w:spacing w:line="360" w:lineRule="auto"/>
            </w:pPr>
          </w:p>
        </w:tc>
        <w:tc>
          <w:tcPr>
            <w:tcW w:w="880" w:type="dxa"/>
          </w:tcPr>
          <w:p w14:paraId="40E58483" w14:textId="77777777" w:rsidR="00097E98" w:rsidRPr="00442838" w:rsidRDefault="00097E98" w:rsidP="000F163C">
            <w:pPr>
              <w:spacing w:line="360" w:lineRule="auto"/>
            </w:pPr>
          </w:p>
        </w:tc>
        <w:tc>
          <w:tcPr>
            <w:tcW w:w="724" w:type="dxa"/>
          </w:tcPr>
          <w:p w14:paraId="401979FE" w14:textId="77777777" w:rsidR="00097E98" w:rsidRPr="00442838" w:rsidRDefault="00097E98" w:rsidP="000F163C">
            <w:pPr>
              <w:spacing w:line="360" w:lineRule="auto"/>
            </w:pPr>
          </w:p>
        </w:tc>
        <w:tc>
          <w:tcPr>
            <w:tcW w:w="724" w:type="dxa"/>
          </w:tcPr>
          <w:p w14:paraId="2C69EE66" w14:textId="77777777" w:rsidR="00097E98" w:rsidRPr="00442838" w:rsidRDefault="00097E98" w:rsidP="000F163C">
            <w:pPr>
              <w:spacing w:line="360" w:lineRule="auto"/>
            </w:pPr>
          </w:p>
        </w:tc>
        <w:tc>
          <w:tcPr>
            <w:tcW w:w="1976" w:type="dxa"/>
          </w:tcPr>
          <w:p w14:paraId="76EB92D2" w14:textId="77777777" w:rsidR="00097E98" w:rsidRPr="00442838" w:rsidRDefault="00097E98" w:rsidP="000F163C">
            <w:pPr>
              <w:spacing w:line="360" w:lineRule="auto"/>
            </w:pPr>
          </w:p>
        </w:tc>
      </w:tr>
      <w:tr w:rsidR="00097E98" w:rsidRPr="00442838" w14:paraId="55ABC646" w14:textId="77777777" w:rsidTr="000F163C">
        <w:trPr>
          <w:trHeight w:val="441"/>
        </w:trPr>
        <w:tc>
          <w:tcPr>
            <w:tcW w:w="1251" w:type="dxa"/>
          </w:tcPr>
          <w:p w14:paraId="4C44289B" w14:textId="77777777" w:rsidR="00097E98" w:rsidRPr="00442838" w:rsidRDefault="00097E98" w:rsidP="000F163C">
            <w:pPr>
              <w:spacing w:line="360" w:lineRule="auto"/>
            </w:pPr>
          </w:p>
        </w:tc>
        <w:tc>
          <w:tcPr>
            <w:tcW w:w="1652" w:type="dxa"/>
          </w:tcPr>
          <w:p w14:paraId="6DD69F84" w14:textId="77777777" w:rsidR="00097E98" w:rsidRPr="00442838" w:rsidRDefault="00097E98" w:rsidP="000F163C">
            <w:pPr>
              <w:spacing w:line="360" w:lineRule="auto"/>
            </w:pPr>
          </w:p>
        </w:tc>
        <w:tc>
          <w:tcPr>
            <w:tcW w:w="3719" w:type="dxa"/>
          </w:tcPr>
          <w:p w14:paraId="5DB289A8" w14:textId="77777777" w:rsidR="00097E98" w:rsidRPr="00442838" w:rsidRDefault="00097E98" w:rsidP="000F163C">
            <w:pPr>
              <w:spacing w:line="360" w:lineRule="auto"/>
            </w:pPr>
          </w:p>
        </w:tc>
        <w:tc>
          <w:tcPr>
            <w:tcW w:w="880" w:type="dxa"/>
          </w:tcPr>
          <w:p w14:paraId="2557D1DE" w14:textId="77777777" w:rsidR="00097E98" w:rsidRPr="00442838" w:rsidRDefault="00097E98" w:rsidP="000F163C">
            <w:pPr>
              <w:spacing w:line="360" w:lineRule="auto"/>
            </w:pPr>
          </w:p>
        </w:tc>
        <w:tc>
          <w:tcPr>
            <w:tcW w:w="724" w:type="dxa"/>
          </w:tcPr>
          <w:p w14:paraId="351AF157" w14:textId="77777777" w:rsidR="00097E98" w:rsidRPr="00442838" w:rsidRDefault="00097E98" w:rsidP="000F163C">
            <w:pPr>
              <w:spacing w:line="360" w:lineRule="auto"/>
            </w:pPr>
          </w:p>
        </w:tc>
        <w:tc>
          <w:tcPr>
            <w:tcW w:w="724" w:type="dxa"/>
          </w:tcPr>
          <w:p w14:paraId="65A95937" w14:textId="77777777" w:rsidR="00097E98" w:rsidRPr="00442838" w:rsidRDefault="00097E98" w:rsidP="000F163C">
            <w:pPr>
              <w:spacing w:line="360" w:lineRule="auto"/>
            </w:pPr>
          </w:p>
        </w:tc>
        <w:tc>
          <w:tcPr>
            <w:tcW w:w="1976" w:type="dxa"/>
          </w:tcPr>
          <w:p w14:paraId="2CD07F2E" w14:textId="77777777" w:rsidR="00097E98" w:rsidRPr="00442838" w:rsidRDefault="00097E98" w:rsidP="000F163C">
            <w:pPr>
              <w:spacing w:line="360" w:lineRule="auto"/>
            </w:pPr>
          </w:p>
        </w:tc>
      </w:tr>
      <w:tr w:rsidR="00097E98" w:rsidRPr="00442838" w14:paraId="0AEDAB7A" w14:textId="77777777" w:rsidTr="000F163C">
        <w:trPr>
          <w:trHeight w:val="441"/>
        </w:trPr>
        <w:tc>
          <w:tcPr>
            <w:tcW w:w="1251" w:type="dxa"/>
          </w:tcPr>
          <w:p w14:paraId="39E25EF8" w14:textId="77777777" w:rsidR="00097E98" w:rsidRPr="00442838" w:rsidRDefault="00097E98" w:rsidP="000F163C">
            <w:pPr>
              <w:spacing w:line="360" w:lineRule="auto"/>
            </w:pPr>
          </w:p>
        </w:tc>
        <w:tc>
          <w:tcPr>
            <w:tcW w:w="1652" w:type="dxa"/>
          </w:tcPr>
          <w:p w14:paraId="3C622D61" w14:textId="77777777" w:rsidR="00097E98" w:rsidRPr="00442838" w:rsidRDefault="00097E98" w:rsidP="000F163C">
            <w:pPr>
              <w:spacing w:line="360" w:lineRule="auto"/>
            </w:pPr>
          </w:p>
        </w:tc>
        <w:tc>
          <w:tcPr>
            <w:tcW w:w="3719" w:type="dxa"/>
          </w:tcPr>
          <w:p w14:paraId="1D73C18D" w14:textId="77777777" w:rsidR="00097E98" w:rsidRPr="00442838" w:rsidRDefault="00097E98" w:rsidP="000F163C">
            <w:pPr>
              <w:spacing w:line="360" w:lineRule="auto"/>
            </w:pPr>
          </w:p>
        </w:tc>
        <w:tc>
          <w:tcPr>
            <w:tcW w:w="880" w:type="dxa"/>
          </w:tcPr>
          <w:p w14:paraId="7CD4F37E" w14:textId="77777777" w:rsidR="00097E98" w:rsidRPr="00442838" w:rsidRDefault="00097E98" w:rsidP="000F163C">
            <w:pPr>
              <w:spacing w:line="360" w:lineRule="auto"/>
            </w:pPr>
          </w:p>
        </w:tc>
        <w:tc>
          <w:tcPr>
            <w:tcW w:w="724" w:type="dxa"/>
          </w:tcPr>
          <w:p w14:paraId="108E2E99" w14:textId="77777777" w:rsidR="00097E98" w:rsidRPr="00442838" w:rsidRDefault="00097E98" w:rsidP="000F163C">
            <w:pPr>
              <w:spacing w:line="360" w:lineRule="auto"/>
            </w:pPr>
          </w:p>
        </w:tc>
        <w:tc>
          <w:tcPr>
            <w:tcW w:w="724" w:type="dxa"/>
          </w:tcPr>
          <w:p w14:paraId="399E66F1" w14:textId="77777777" w:rsidR="00097E98" w:rsidRPr="00442838" w:rsidRDefault="00097E98" w:rsidP="000F163C">
            <w:pPr>
              <w:spacing w:line="360" w:lineRule="auto"/>
            </w:pPr>
          </w:p>
        </w:tc>
        <w:tc>
          <w:tcPr>
            <w:tcW w:w="1976" w:type="dxa"/>
          </w:tcPr>
          <w:p w14:paraId="0CE010B5" w14:textId="77777777" w:rsidR="00097E98" w:rsidRPr="00442838" w:rsidRDefault="00097E98" w:rsidP="000F163C">
            <w:pPr>
              <w:spacing w:line="360" w:lineRule="auto"/>
            </w:pPr>
          </w:p>
        </w:tc>
      </w:tr>
      <w:tr w:rsidR="00097E98" w:rsidRPr="00442838" w14:paraId="2EF2427F" w14:textId="77777777" w:rsidTr="000F163C">
        <w:trPr>
          <w:trHeight w:val="896"/>
        </w:trPr>
        <w:tc>
          <w:tcPr>
            <w:tcW w:w="1251" w:type="dxa"/>
          </w:tcPr>
          <w:p w14:paraId="5AD811E1" w14:textId="77777777" w:rsidR="00097E98" w:rsidRPr="00442838" w:rsidRDefault="00097E98" w:rsidP="000F163C">
            <w:pPr>
              <w:spacing w:line="360" w:lineRule="auto"/>
            </w:pPr>
          </w:p>
        </w:tc>
        <w:tc>
          <w:tcPr>
            <w:tcW w:w="1652" w:type="dxa"/>
          </w:tcPr>
          <w:p w14:paraId="2E32C52C" w14:textId="77777777" w:rsidR="00097E98" w:rsidRPr="00442838" w:rsidRDefault="00097E98" w:rsidP="000F163C">
            <w:pPr>
              <w:spacing w:line="360" w:lineRule="auto"/>
            </w:pPr>
          </w:p>
        </w:tc>
        <w:tc>
          <w:tcPr>
            <w:tcW w:w="3719" w:type="dxa"/>
          </w:tcPr>
          <w:p w14:paraId="6CC2FA0E" w14:textId="77777777" w:rsidR="00097E98" w:rsidRPr="00442838" w:rsidRDefault="00097E98" w:rsidP="000F163C">
            <w:pPr>
              <w:spacing w:line="360" w:lineRule="auto"/>
            </w:pPr>
          </w:p>
        </w:tc>
        <w:tc>
          <w:tcPr>
            <w:tcW w:w="880" w:type="dxa"/>
          </w:tcPr>
          <w:p w14:paraId="0EFFD975" w14:textId="77777777" w:rsidR="00097E98" w:rsidRPr="00442838" w:rsidRDefault="00097E98" w:rsidP="000F163C">
            <w:pPr>
              <w:spacing w:line="360" w:lineRule="auto"/>
            </w:pPr>
          </w:p>
        </w:tc>
        <w:tc>
          <w:tcPr>
            <w:tcW w:w="724" w:type="dxa"/>
          </w:tcPr>
          <w:p w14:paraId="0846266A" w14:textId="77777777" w:rsidR="00097E98" w:rsidRPr="00442838" w:rsidRDefault="00097E98" w:rsidP="000F163C">
            <w:pPr>
              <w:spacing w:line="360" w:lineRule="auto"/>
            </w:pPr>
          </w:p>
        </w:tc>
        <w:tc>
          <w:tcPr>
            <w:tcW w:w="724" w:type="dxa"/>
          </w:tcPr>
          <w:p w14:paraId="063C59DF" w14:textId="77777777" w:rsidR="00097E98" w:rsidRPr="00442838" w:rsidRDefault="00097E98" w:rsidP="000F163C">
            <w:pPr>
              <w:spacing w:line="360" w:lineRule="auto"/>
            </w:pPr>
          </w:p>
        </w:tc>
        <w:tc>
          <w:tcPr>
            <w:tcW w:w="1976" w:type="dxa"/>
          </w:tcPr>
          <w:p w14:paraId="54507DAD" w14:textId="77777777" w:rsidR="00097E98" w:rsidRPr="00442838" w:rsidRDefault="00097E98" w:rsidP="000F163C">
            <w:pPr>
              <w:spacing w:line="360" w:lineRule="auto"/>
            </w:pPr>
          </w:p>
        </w:tc>
      </w:tr>
    </w:tbl>
    <w:p w14:paraId="1EEDC427" w14:textId="77777777" w:rsidR="00097E98" w:rsidRPr="00442838" w:rsidRDefault="00097E98" w:rsidP="00097E98">
      <w:pPr>
        <w:rPr>
          <w:sz w:val="24"/>
        </w:rPr>
      </w:pPr>
    </w:p>
    <w:p w14:paraId="228AC09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C011734" w14:textId="77777777" w:rsidTr="000F163C">
        <w:tc>
          <w:tcPr>
            <w:tcW w:w="3596" w:type="dxa"/>
          </w:tcPr>
          <w:p w14:paraId="400C4CEF" w14:textId="77777777" w:rsidR="00097E98" w:rsidRPr="00442838" w:rsidRDefault="00097E98" w:rsidP="000F163C">
            <w:pPr>
              <w:rPr>
                <w:sz w:val="24"/>
              </w:rPr>
            </w:pPr>
          </w:p>
        </w:tc>
        <w:tc>
          <w:tcPr>
            <w:tcW w:w="3597" w:type="dxa"/>
          </w:tcPr>
          <w:p w14:paraId="32F03701" w14:textId="77777777" w:rsidR="00097E98" w:rsidRPr="00442838" w:rsidRDefault="00097E98" w:rsidP="000F163C">
            <w:pPr>
              <w:rPr>
                <w:sz w:val="24"/>
              </w:rPr>
            </w:pPr>
          </w:p>
        </w:tc>
        <w:tc>
          <w:tcPr>
            <w:tcW w:w="3597" w:type="dxa"/>
          </w:tcPr>
          <w:p w14:paraId="447AF475" w14:textId="77777777" w:rsidR="00097E98" w:rsidRPr="00442838" w:rsidRDefault="00097E98" w:rsidP="000F163C">
            <w:pPr>
              <w:rPr>
                <w:sz w:val="24"/>
              </w:rPr>
            </w:pPr>
          </w:p>
        </w:tc>
      </w:tr>
      <w:tr w:rsidR="00097E98" w:rsidRPr="00442838" w14:paraId="11152E92" w14:textId="77777777" w:rsidTr="000F163C">
        <w:tc>
          <w:tcPr>
            <w:tcW w:w="3596" w:type="dxa"/>
          </w:tcPr>
          <w:p w14:paraId="10E3F28C" w14:textId="77777777" w:rsidR="00097E98" w:rsidRPr="00442838" w:rsidRDefault="00097E98" w:rsidP="000F163C">
            <w:pPr>
              <w:rPr>
                <w:sz w:val="24"/>
              </w:rPr>
            </w:pPr>
          </w:p>
        </w:tc>
        <w:tc>
          <w:tcPr>
            <w:tcW w:w="3597" w:type="dxa"/>
          </w:tcPr>
          <w:p w14:paraId="13DC915F" w14:textId="77777777" w:rsidR="00097E98" w:rsidRPr="00442838" w:rsidRDefault="00097E98" w:rsidP="000F163C">
            <w:pPr>
              <w:rPr>
                <w:sz w:val="24"/>
              </w:rPr>
            </w:pPr>
          </w:p>
        </w:tc>
        <w:tc>
          <w:tcPr>
            <w:tcW w:w="3597" w:type="dxa"/>
          </w:tcPr>
          <w:p w14:paraId="0FC198F2" w14:textId="77777777" w:rsidR="00097E98" w:rsidRPr="00442838" w:rsidRDefault="00097E98" w:rsidP="000F163C">
            <w:pPr>
              <w:rPr>
                <w:sz w:val="24"/>
              </w:rPr>
            </w:pPr>
          </w:p>
        </w:tc>
      </w:tr>
    </w:tbl>
    <w:p w14:paraId="74A8426B" w14:textId="77777777" w:rsidR="00097E98" w:rsidRPr="00442838" w:rsidRDefault="00097E98" w:rsidP="00097E98">
      <w:pPr>
        <w:rPr>
          <w:sz w:val="24"/>
        </w:rPr>
      </w:pPr>
    </w:p>
    <w:p w14:paraId="76090997" w14:textId="77777777" w:rsidR="00097E98" w:rsidRPr="00442838" w:rsidRDefault="00097E98" w:rsidP="00097E98">
      <w:pPr>
        <w:rPr>
          <w:sz w:val="24"/>
        </w:rPr>
      </w:pPr>
      <w:r w:rsidRPr="00442838">
        <w:rPr>
          <w:sz w:val="24"/>
        </w:rPr>
        <w:t>Sprites:</w:t>
      </w:r>
    </w:p>
    <w:p w14:paraId="53C1D679" w14:textId="77777777" w:rsidR="00097E98" w:rsidRPr="00442838" w:rsidRDefault="00097E98" w:rsidP="00097E98">
      <w:pPr>
        <w:rPr>
          <w:sz w:val="24"/>
        </w:rPr>
      </w:pPr>
      <w:r w:rsidRPr="00442838">
        <w:rPr>
          <w:sz w:val="24"/>
        </w:rPr>
        <w:br w:type="page"/>
      </w:r>
    </w:p>
    <w:p w14:paraId="4E4DBA18" w14:textId="77777777" w:rsidR="00097E98" w:rsidRPr="00442838" w:rsidRDefault="00097E98" w:rsidP="00097E98">
      <w:pPr>
        <w:rPr>
          <w:sz w:val="24"/>
        </w:rPr>
      </w:pPr>
      <w:r w:rsidRPr="00442838">
        <w:rPr>
          <w:sz w:val="24"/>
        </w:rPr>
        <w:lastRenderedPageBreak/>
        <w:t>Family Page</w:t>
      </w:r>
    </w:p>
    <w:p w14:paraId="16E9184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754B19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DA0269F" w14:textId="77777777" w:rsidTr="000F163C">
        <w:trPr>
          <w:trHeight w:val="896"/>
        </w:trPr>
        <w:tc>
          <w:tcPr>
            <w:tcW w:w="1251" w:type="dxa"/>
          </w:tcPr>
          <w:p w14:paraId="572E7D65" w14:textId="77777777" w:rsidR="00097E98" w:rsidRPr="00442838" w:rsidRDefault="00097E98" w:rsidP="000F163C">
            <w:pPr>
              <w:spacing w:line="360" w:lineRule="auto"/>
            </w:pPr>
            <w:r w:rsidRPr="00442838">
              <w:t>Pokemon</w:t>
            </w:r>
          </w:p>
          <w:p w14:paraId="2D8D6FB9" w14:textId="77777777" w:rsidR="00097E98" w:rsidRPr="00442838" w:rsidRDefault="00097E98" w:rsidP="000F163C">
            <w:pPr>
              <w:spacing w:line="360" w:lineRule="auto"/>
            </w:pPr>
            <w:r w:rsidRPr="00442838">
              <w:t>Name</w:t>
            </w:r>
          </w:p>
        </w:tc>
        <w:tc>
          <w:tcPr>
            <w:tcW w:w="1652" w:type="dxa"/>
          </w:tcPr>
          <w:p w14:paraId="2603D27E" w14:textId="77777777" w:rsidR="00097E98" w:rsidRPr="00442838" w:rsidRDefault="00097E98" w:rsidP="000F163C">
            <w:pPr>
              <w:spacing w:line="360" w:lineRule="auto"/>
            </w:pPr>
            <w:r w:rsidRPr="00442838">
              <w:t>Pokemon Number</w:t>
            </w:r>
          </w:p>
        </w:tc>
        <w:tc>
          <w:tcPr>
            <w:tcW w:w="3719" w:type="dxa"/>
          </w:tcPr>
          <w:p w14:paraId="7BAEEDC8" w14:textId="77777777" w:rsidR="00097E98" w:rsidRPr="00442838" w:rsidRDefault="00097E98" w:rsidP="000F163C">
            <w:pPr>
              <w:spacing w:line="360" w:lineRule="auto"/>
            </w:pPr>
            <w:r w:rsidRPr="00442838">
              <w:t>Base Stats</w:t>
            </w:r>
          </w:p>
          <w:p w14:paraId="00E512D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F1054E9" w14:textId="77777777" w:rsidR="00097E98" w:rsidRPr="00442838" w:rsidRDefault="00097E98" w:rsidP="000F163C">
            <w:pPr>
              <w:spacing w:line="360" w:lineRule="auto"/>
            </w:pPr>
            <w:r w:rsidRPr="00442838">
              <w:t>Ability</w:t>
            </w:r>
          </w:p>
        </w:tc>
        <w:tc>
          <w:tcPr>
            <w:tcW w:w="724" w:type="dxa"/>
          </w:tcPr>
          <w:p w14:paraId="60965F30" w14:textId="77777777" w:rsidR="00097E98" w:rsidRPr="00442838" w:rsidRDefault="00097E98" w:rsidP="000F163C">
            <w:pPr>
              <w:spacing w:line="360" w:lineRule="auto"/>
            </w:pPr>
            <w:r w:rsidRPr="00442838">
              <w:t>Type 1</w:t>
            </w:r>
          </w:p>
        </w:tc>
        <w:tc>
          <w:tcPr>
            <w:tcW w:w="724" w:type="dxa"/>
          </w:tcPr>
          <w:p w14:paraId="03CE9313" w14:textId="77777777" w:rsidR="00097E98" w:rsidRPr="00442838" w:rsidRDefault="00097E98" w:rsidP="000F163C">
            <w:pPr>
              <w:spacing w:line="360" w:lineRule="auto"/>
            </w:pPr>
            <w:r w:rsidRPr="00442838">
              <w:t>Type 2</w:t>
            </w:r>
          </w:p>
        </w:tc>
        <w:tc>
          <w:tcPr>
            <w:tcW w:w="1976" w:type="dxa"/>
          </w:tcPr>
          <w:p w14:paraId="26ED0331" w14:textId="77777777" w:rsidR="00097E98" w:rsidRPr="00442838" w:rsidRDefault="00097E98" w:rsidP="000F163C">
            <w:pPr>
              <w:spacing w:line="360" w:lineRule="auto"/>
            </w:pPr>
            <w:r w:rsidRPr="00442838">
              <w:t>Evolution</w:t>
            </w:r>
          </w:p>
        </w:tc>
      </w:tr>
      <w:tr w:rsidR="00097E98" w:rsidRPr="00442838" w14:paraId="05674B5B" w14:textId="77777777" w:rsidTr="000F163C">
        <w:trPr>
          <w:trHeight w:val="454"/>
        </w:trPr>
        <w:tc>
          <w:tcPr>
            <w:tcW w:w="1251" w:type="dxa"/>
          </w:tcPr>
          <w:p w14:paraId="33F687F7" w14:textId="77777777" w:rsidR="00097E98" w:rsidRPr="00442838" w:rsidRDefault="00097E98" w:rsidP="000F163C">
            <w:pPr>
              <w:spacing w:line="360" w:lineRule="auto"/>
            </w:pPr>
          </w:p>
        </w:tc>
        <w:tc>
          <w:tcPr>
            <w:tcW w:w="1652" w:type="dxa"/>
          </w:tcPr>
          <w:p w14:paraId="13CADF48" w14:textId="77777777" w:rsidR="00097E98" w:rsidRPr="00442838" w:rsidRDefault="00097E98" w:rsidP="000F163C">
            <w:pPr>
              <w:spacing w:line="360" w:lineRule="auto"/>
            </w:pPr>
          </w:p>
        </w:tc>
        <w:tc>
          <w:tcPr>
            <w:tcW w:w="3719" w:type="dxa"/>
          </w:tcPr>
          <w:p w14:paraId="68E48ABF" w14:textId="77777777" w:rsidR="00097E98" w:rsidRPr="00442838" w:rsidRDefault="00097E98" w:rsidP="000F163C">
            <w:pPr>
              <w:spacing w:line="360" w:lineRule="auto"/>
            </w:pPr>
          </w:p>
        </w:tc>
        <w:tc>
          <w:tcPr>
            <w:tcW w:w="880" w:type="dxa"/>
          </w:tcPr>
          <w:p w14:paraId="22ABA711" w14:textId="77777777" w:rsidR="00097E98" w:rsidRPr="00442838" w:rsidRDefault="00097E98" w:rsidP="000F163C">
            <w:pPr>
              <w:spacing w:line="360" w:lineRule="auto"/>
            </w:pPr>
          </w:p>
        </w:tc>
        <w:tc>
          <w:tcPr>
            <w:tcW w:w="724" w:type="dxa"/>
          </w:tcPr>
          <w:p w14:paraId="2E34FD4F" w14:textId="77777777" w:rsidR="00097E98" w:rsidRPr="00442838" w:rsidRDefault="00097E98" w:rsidP="000F163C">
            <w:pPr>
              <w:spacing w:line="360" w:lineRule="auto"/>
            </w:pPr>
          </w:p>
        </w:tc>
        <w:tc>
          <w:tcPr>
            <w:tcW w:w="724" w:type="dxa"/>
          </w:tcPr>
          <w:p w14:paraId="41E69A23" w14:textId="77777777" w:rsidR="00097E98" w:rsidRPr="00442838" w:rsidRDefault="00097E98" w:rsidP="000F163C">
            <w:pPr>
              <w:spacing w:line="360" w:lineRule="auto"/>
            </w:pPr>
          </w:p>
        </w:tc>
        <w:tc>
          <w:tcPr>
            <w:tcW w:w="1976" w:type="dxa"/>
          </w:tcPr>
          <w:p w14:paraId="46B413C5" w14:textId="77777777" w:rsidR="00097E98" w:rsidRPr="00442838" w:rsidRDefault="00097E98" w:rsidP="000F163C">
            <w:pPr>
              <w:spacing w:line="360" w:lineRule="auto"/>
            </w:pPr>
          </w:p>
        </w:tc>
      </w:tr>
      <w:tr w:rsidR="00097E98" w:rsidRPr="00442838" w14:paraId="51810A7D" w14:textId="77777777" w:rsidTr="000F163C">
        <w:trPr>
          <w:trHeight w:val="441"/>
        </w:trPr>
        <w:tc>
          <w:tcPr>
            <w:tcW w:w="1251" w:type="dxa"/>
          </w:tcPr>
          <w:p w14:paraId="66C28CEA" w14:textId="77777777" w:rsidR="00097E98" w:rsidRPr="00442838" w:rsidRDefault="00097E98" w:rsidP="000F163C">
            <w:pPr>
              <w:spacing w:line="360" w:lineRule="auto"/>
            </w:pPr>
          </w:p>
        </w:tc>
        <w:tc>
          <w:tcPr>
            <w:tcW w:w="1652" w:type="dxa"/>
          </w:tcPr>
          <w:p w14:paraId="50A4E950" w14:textId="77777777" w:rsidR="00097E98" w:rsidRPr="00442838" w:rsidRDefault="00097E98" w:rsidP="000F163C">
            <w:pPr>
              <w:spacing w:line="360" w:lineRule="auto"/>
            </w:pPr>
          </w:p>
        </w:tc>
        <w:tc>
          <w:tcPr>
            <w:tcW w:w="3719" w:type="dxa"/>
          </w:tcPr>
          <w:p w14:paraId="61978903" w14:textId="77777777" w:rsidR="00097E98" w:rsidRPr="00442838" w:rsidRDefault="00097E98" w:rsidP="000F163C">
            <w:pPr>
              <w:spacing w:line="360" w:lineRule="auto"/>
            </w:pPr>
          </w:p>
        </w:tc>
        <w:tc>
          <w:tcPr>
            <w:tcW w:w="880" w:type="dxa"/>
          </w:tcPr>
          <w:p w14:paraId="0D7027F6" w14:textId="77777777" w:rsidR="00097E98" w:rsidRPr="00442838" w:rsidRDefault="00097E98" w:rsidP="000F163C">
            <w:pPr>
              <w:spacing w:line="360" w:lineRule="auto"/>
            </w:pPr>
          </w:p>
        </w:tc>
        <w:tc>
          <w:tcPr>
            <w:tcW w:w="724" w:type="dxa"/>
          </w:tcPr>
          <w:p w14:paraId="22B9C31D" w14:textId="77777777" w:rsidR="00097E98" w:rsidRPr="00442838" w:rsidRDefault="00097E98" w:rsidP="000F163C">
            <w:pPr>
              <w:spacing w:line="360" w:lineRule="auto"/>
            </w:pPr>
          </w:p>
        </w:tc>
        <w:tc>
          <w:tcPr>
            <w:tcW w:w="724" w:type="dxa"/>
          </w:tcPr>
          <w:p w14:paraId="4B7EF298" w14:textId="77777777" w:rsidR="00097E98" w:rsidRPr="00442838" w:rsidRDefault="00097E98" w:rsidP="000F163C">
            <w:pPr>
              <w:spacing w:line="360" w:lineRule="auto"/>
            </w:pPr>
          </w:p>
        </w:tc>
        <w:tc>
          <w:tcPr>
            <w:tcW w:w="1976" w:type="dxa"/>
          </w:tcPr>
          <w:p w14:paraId="602DA0DC" w14:textId="77777777" w:rsidR="00097E98" w:rsidRPr="00442838" w:rsidRDefault="00097E98" w:rsidP="000F163C">
            <w:pPr>
              <w:spacing w:line="360" w:lineRule="auto"/>
            </w:pPr>
          </w:p>
        </w:tc>
      </w:tr>
      <w:tr w:rsidR="00097E98" w:rsidRPr="00442838" w14:paraId="0DAA9159" w14:textId="77777777" w:rsidTr="000F163C">
        <w:trPr>
          <w:trHeight w:val="441"/>
        </w:trPr>
        <w:tc>
          <w:tcPr>
            <w:tcW w:w="1251" w:type="dxa"/>
          </w:tcPr>
          <w:p w14:paraId="5E7C2CD5" w14:textId="77777777" w:rsidR="00097E98" w:rsidRPr="00442838" w:rsidRDefault="00097E98" w:rsidP="000F163C">
            <w:pPr>
              <w:spacing w:line="360" w:lineRule="auto"/>
            </w:pPr>
          </w:p>
        </w:tc>
        <w:tc>
          <w:tcPr>
            <w:tcW w:w="1652" w:type="dxa"/>
          </w:tcPr>
          <w:p w14:paraId="5CD0D5E6" w14:textId="77777777" w:rsidR="00097E98" w:rsidRPr="00442838" w:rsidRDefault="00097E98" w:rsidP="000F163C">
            <w:pPr>
              <w:spacing w:line="360" w:lineRule="auto"/>
            </w:pPr>
          </w:p>
        </w:tc>
        <w:tc>
          <w:tcPr>
            <w:tcW w:w="3719" w:type="dxa"/>
          </w:tcPr>
          <w:p w14:paraId="52AAAF52" w14:textId="77777777" w:rsidR="00097E98" w:rsidRPr="00442838" w:rsidRDefault="00097E98" w:rsidP="000F163C">
            <w:pPr>
              <w:spacing w:line="360" w:lineRule="auto"/>
            </w:pPr>
          </w:p>
        </w:tc>
        <w:tc>
          <w:tcPr>
            <w:tcW w:w="880" w:type="dxa"/>
          </w:tcPr>
          <w:p w14:paraId="7914C3AA" w14:textId="77777777" w:rsidR="00097E98" w:rsidRPr="00442838" w:rsidRDefault="00097E98" w:rsidP="000F163C">
            <w:pPr>
              <w:spacing w:line="360" w:lineRule="auto"/>
            </w:pPr>
          </w:p>
        </w:tc>
        <w:tc>
          <w:tcPr>
            <w:tcW w:w="724" w:type="dxa"/>
          </w:tcPr>
          <w:p w14:paraId="2CA339A9" w14:textId="77777777" w:rsidR="00097E98" w:rsidRPr="00442838" w:rsidRDefault="00097E98" w:rsidP="000F163C">
            <w:pPr>
              <w:spacing w:line="360" w:lineRule="auto"/>
            </w:pPr>
          </w:p>
        </w:tc>
        <w:tc>
          <w:tcPr>
            <w:tcW w:w="724" w:type="dxa"/>
          </w:tcPr>
          <w:p w14:paraId="0CE7C743" w14:textId="77777777" w:rsidR="00097E98" w:rsidRPr="00442838" w:rsidRDefault="00097E98" w:rsidP="000F163C">
            <w:pPr>
              <w:spacing w:line="360" w:lineRule="auto"/>
            </w:pPr>
          </w:p>
        </w:tc>
        <w:tc>
          <w:tcPr>
            <w:tcW w:w="1976" w:type="dxa"/>
          </w:tcPr>
          <w:p w14:paraId="32D41807" w14:textId="77777777" w:rsidR="00097E98" w:rsidRPr="00442838" w:rsidRDefault="00097E98" w:rsidP="000F163C">
            <w:pPr>
              <w:spacing w:line="360" w:lineRule="auto"/>
            </w:pPr>
          </w:p>
        </w:tc>
      </w:tr>
      <w:tr w:rsidR="00097E98" w:rsidRPr="00442838" w14:paraId="5AE8DF3C" w14:textId="77777777" w:rsidTr="000F163C">
        <w:trPr>
          <w:trHeight w:val="896"/>
        </w:trPr>
        <w:tc>
          <w:tcPr>
            <w:tcW w:w="1251" w:type="dxa"/>
          </w:tcPr>
          <w:p w14:paraId="6396BDC6" w14:textId="77777777" w:rsidR="00097E98" w:rsidRPr="00442838" w:rsidRDefault="00097E98" w:rsidP="000F163C">
            <w:pPr>
              <w:spacing w:line="360" w:lineRule="auto"/>
            </w:pPr>
          </w:p>
        </w:tc>
        <w:tc>
          <w:tcPr>
            <w:tcW w:w="1652" w:type="dxa"/>
          </w:tcPr>
          <w:p w14:paraId="28FB48D8" w14:textId="77777777" w:rsidR="00097E98" w:rsidRPr="00442838" w:rsidRDefault="00097E98" w:rsidP="000F163C">
            <w:pPr>
              <w:spacing w:line="360" w:lineRule="auto"/>
            </w:pPr>
          </w:p>
        </w:tc>
        <w:tc>
          <w:tcPr>
            <w:tcW w:w="3719" w:type="dxa"/>
          </w:tcPr>
          <w:p w14:paraId="4B26603C" w14:textId="77777777" w:rsidR="00097E98" w:rsidRPr="00442838" w:rsidRDefault="00097E98" w:rsidP="000F163C">
            <w:pPr>
              <w:spacing w:line="360" w:lineRule="auto"/>
            </w:pPr>
          </w:p>
        </w:tc>
        <w:tc>
          <w:tcPr>
            <w:tcW w:w="880" w:type="dxa"/>
          </w:tcPr>
          <w:p w14:paraId="1A46A881" w14:textId="77777777" w:rsidR="00097E98" w:rsidRPr="00442838" w:rsidRDefault="00097E98" w:rsidP="000F163C">
            <w:pPr>
              <w:spacing w:line="360" w:lineRule="auto"/>
            </w:pPr>
          </w:p>
        </w:tc>
        <w:tc>
          <w:tcPr>
            <w:tcW w:w="724" w:type="dxa"/>
          </w:tcPr>
          <w:p w14:paraId="23BB1403" w14:textId="77777777" w:rsidR="00097E98" w:rsidRPr="00442838" w:rsidRDefault="00097E98" w:rsidP="000F163C">
            <w:pPr>
              <w:spacing w:line="360" w:lineRule="auto"/>
            </w:pPr>
          </w:p>
        </w:tc>
        <w:tc>
          <w:tcPr>
            <w:tcW w:w="724" w:type="dxa"/>
          </w:tcPr>
          <w:p w14:paraId="5AFB84F0" w14:textId="77777777" w:rsidR="00097E98" w:rsidRPr="00442838" w:rsidRDefault="00097E98" w:rsidP="000F163C">
            <w:pPr>
              <w:spacing w:line="360" w:lineRule="auto"/>
            </w:pPr>
          </w:p>
        </w:tc>
        <w:tc>
          <w:tcPr>
            <w:tcW w:w="1976" w:type="dxa"/>
          </w:tcPr>
          <w:p w14:paraId="7E27E0D2" w14:textId="77777777" w:rsidR="00097E98" w:rsidRPr="00442838" w:rsidRDefault="00097E98" w:rsidP="000F163C">
            <w:pPr>
              <w:spacing w:line="360" w:lineRule="auto"/>
            </w:pPr>
          </w:p>
        </w:tc>
      </w:tr>
    </w:tbl>
    <w:p w14:paraId="32C8DFE2" w14:textId="77777777" w:rsidR="00097E98" w:rsidRPr="00442838" w:rsidRDefault="00097E98" w:rsidP="00097E98">
      <w:pPr>
        <w:rPr>
          <w:sz w:val="24"/>
        </w:rPr>
      </w:pPr>
    </w:p>
    <w:p w14:paraId="5F41A7D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A41D2D" w14:textId="77777777" w:rsidTr="000F163C">
        <w:tc>
          <w:tcPr>
            <w:tcW w:w="3596" w:type="dxa"/>
          </w:tcPr>
          <w:p w14:paraId="74D08233" w14:textId="77777777" w:rsidR="00097E98" w:rsidRPr="00442838" w:rsidRDefault="00097E98" w:rsidP="000F163C">
            <w:pPr>
              <w:rPr>
                <w:sz w:val="24"/>
              </w:rPr>
            </w:pPr>
          </w:p>
        </w:tc>
        <w:tc>
          <w:tcPr>
            <w:tcW w:w="3597" w:type="dxa"/>
          </w:tcPr>
          <w:p w14:paraId="7E1FC6F9" w14:textId="77777777" w:rsidR="00097E98" w:rsidRPr="00442838" w:rsidRDefault="00097E98" w:rsidP="000F163C">
            <w:pPr>
              <w:rPr>
                <w:sz w:val="24"/>
              </w:rPr>
            </w:pPr>
          </w:p>
        </w:tc>
        <w:tc>
          <w:tcPr>
            <w:tcW w:w="3597" w:type="dxa"/>
          </w:tcPr>
          <w:p w14:paraId="242146C1" w14:textId="77777777" w:rsidR="00097E98" w:rsidRPr="00442838" w:rsidRDefault="00097E98" w:rsidP="000F163C">
            <w:pPr>
              <w:rPr>
                <w:sz w:val="24"/>
              </w:rPr>
            </w:pPr>
          </w:p>
        </w:tc>
      </w:tr>
      <w:tr w:rsidR="00097E98" w:rsidRPr="00442838" w14:paraId="4BCA24BA" w14:textId="77777777" w:rsidTr="000F163C">
        <w:tc>
          <w:tcPr>
            <w:tcW w:w="3596" w:type="dxa"/>
          </w:tcPr>
          <w:p w14:paraId="520010A0" w14:textId="77777777" w:rsidR="00097E98" w:rsidRPr="00442838" w:rsidRDefault="00097E98" w:rsidP="000F163C">
            <w:pPr>
              <w:rPr>
                <w:sz w:val="24"/>
              </w:rPr>
            </w:pPr>
          </w:p>
        </w:tc>
        <w:tc>
          <w:tcPr>
            <w:tcW w:w="3597" w:type="dxa"/>
          </w:tcPr>
          <w:p w14:paraId="678ABCB0" w14:textId="77777777" w:rsidR="00097E98" w:rsidRPr="00442838" w:rsidRDefault="00097E98" w:rsidP="000F163C">
            <w:pPr>
              <w:rPr>
                <w:sz w:val="24"/>
              </w:rPr>
            </w:pPr>
          </w:p>
        </w:tc>
        <w:tc>
          <w:tcPr>
            <w:tcW w:w="3597" w:type="dxa"/>
          </w:tcPr>
          <w:p w14:paraId="5075A1B9" w14:textId="77777777" w:rsidR="00097E98" w:rsidRPr="00442838" w:rsidRDefault="00097E98" w:rsidP="000F163C">
            <w:pPr>
              <w:rPr>
                <w:sz w:val="24"/>
              </w:rPr>
            </w:pPr>
          </w:p>
        </w:tc>
      </w:tr>
    </w:tbl>
    <w:p w14:paraId="24EFCA57" w14:textId="77777777" w:rsidR="00097E98" w:rsidRPr="00442838" w:rsidRDefault="00097E98" w:rsidP="00097E98">
      <w:pPr>
        <w:rPr>
          <w:sz w:val="24"/>
        </w:rPr>
      </w:pPr>
    </w:p>
    <w:p w14:paraId="1E322C1F" w14:textId="77777777" w:rsidR="00097E98" w:rsidRPr="00442838" w:rsidRDefault="00097E98" w:rsidP="00097E98">
      <w:pPr>
        <w:rPr>
          <w:sz w:val="24"/>
        </w:rPr>
      </w:pPr>
      <w:r w:rsidRPr="00442838">
        <w:rPr>
          <w:sz w:val="24"/>
        </w:rPr>
        <w:t>Sprites:</w:t>
      </w:r>
    </w:p>
    <w:p w14:paraId="05D363CD" w14:textId="77777777" w:rsidR="00097E98" w:rsidRPr="00442838" w:rsidRDefault="00097E98" w:rsidP="00097E98">
      <w:pPr>
        <w:rPr>
          <w:sz w:val="24"/>
        </w:rPr>
      </w:pPr>
      <w:r w:rsidRPr="00442838">
        <w:rPr>
          <w:sz w:val="24"/>
        </w:rPr>
        <w:br w:type="page"/>
      </w:r>
    </w:p>
    <w:p w14:paraId="19A86E57" w14:textId="77777777" w:rsidR="00097E98" w:rsidRPr="00442838" w:rsidRDefault="00097E98" w:rsidP="00097E98">
      <w:pPr>
        <w:rPr>
          <w:sz w:val="24"/>
        </w:rPr>
      </w:pPr>
      <w:r w:rsidRPr="00442838">
        <w:rPr>
          <w:sz w:val="24"/>
        </w:rPr>
        <w:lastRenderedPageBreak/>
        <w:t>Family Page</w:t>
      </w:r>
    </w:p>
    <w:p w14:paraId="6D9DC24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833840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A86FC44" w14:textId="77777777" w:rsidTr="000F163C">
        <w:trPr>
          <w:trHeight w:val="896"/>
        </w:trPr>
        <w:tc>
          <w:tcPr>
            <w:tcW w:w="1251" w:type="dxa"/>
          </w:tcPr>
          <w:p w14:paraId="4B5DA13E" w14:textId="77777777" w:rsidR="00097E98" w:rsidRPr="00442838" w:rsidRDefault="00097E98" w:rsidP="000F163C">
            <w:pPr>
              <w:spacing w:line="360" w:lineRule="auto"/>
            </w:pPr>
            <w:r w:rsidRPr="00442838">
              <w:t>Pokemon</w:t>
            </w:r>
          </w:p>
          <w:p w14:paraId="61FF9C0A" w14:textId="77777777" w:rsidR="00097E98" w:rsidRPr="00442838" w:rsidRDefault="00097E98" w:rsidP="000F163C">
            <w:pPr>
              <w:spacing w:line="360" w:lineRule="auto"/>
            </w:pPr>
            <w:r w:rsidRPr="00442838">
              <w:t>Name</w:t>
            </w:r>
          </w:p>
        </w:tc>
        <w:tc>
          <w:tcPr>
            <w:tcW w:w="1652" w:type="dxa"/>
          </w:tcPr>
          <w:p w14:paraId="261227A4" w14:textId="77777777" w:rsidR="00097E98" w:rsidRPr="00442838" w:rsidRDefault="00097E98" w:rsidP="000F163C">
            <w:pPr>
              <w:spacing w:line="360" w:lineRule="auto"/>
            </w:pPr>
            <w:r w:rsidRPr="00442838">
              <w:t>Pokemon Number</w:t>
            </w:r>
          </w:p>
        </w:tc>
        <w:tc>
          <w:tcPr>
            <w:tcW w:w="3719" w:type="dxa"/>
          </w:tcPr>
          <w:p w14:paraId="218789A9" w14:textId="77777777" w:rsidR="00097E98" w:rsidRPr="00442838" w:rsidRDefault="00097E98" w:rsidP="000F163C">
            <w:pPr>
              <w:spacing w:line="360" w:lineRule="auto"/>
            </w:pPr>
            <w:r w:rsidRPr="00442838">
              <w:t>Base Stats</w:t>
            </w:r>
          </w:p>
          <w:p w14:paraId="67B8CC0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777BB6D" w14:textId="77777777" w:rsidR="00097E98" w:rsidRPr="00442838" w:rsidRDefault="00097E98" w:rsidP="000F163C">
            <w:pPr>
              <w:spacing w:line="360" w:lineRule="auto"/>
            </w:pPr>
            <w:r w:rsidRPr="00442838">
              <w:t>Ability</w:t>
            </w:r>
          </w:p>
        </w:tc>
        <w:tc>
          <w:tcPr>
            <w:tcW w:w="724" w:type="dxa"/>
          </w:tcPr>
          <w:p w14:paraId="075E15C0" w14:textId="77777777" w:rsidR="00097E98" w:rsidRPr="00442838" w:rsidRDefault="00097E98" w:rsidP="000F163C">
            <w:pPr>
              <w:spacing w:line="360" w:lineRule="auto"/>
            </w:pPr>
            <w:r w:rsidRPr="00442838">
              <w:t>Type 1</w:t>
            </w:r>
          </w:p>
        </w:tc>
        <w:tc>
          <w:tcPr>
            <w:tcW w:w="724" w:type="dxa"/>
          </w:tcPr>
          <w:p w14:paraId="3F750F5D" w14:textId="77777777" w:rsidR="00097E98" w:rsidRPr="00442838" w:rsidRDefault="00097E98" w:rsidP="000F163C">
            <w:pPr>
              <w:spacing w:line="360" w:lineRule="auto"/>
            </w:pPr>
            <w:r w:rsidRPr="00442838">
              <w:t>Type 2</w:t>
            </w:r>
          </w:p>
        </w:tc>
        <w:tc>
          <w:tcPr>
            <w:tcW w:w="1976" w:type="dxa"/>
          </w:tcPr>
          <w:p w14:paraId="08DB2780" w14:textId="77777777" w:rsidR="00097E98" w:rsidRPr="00442838" w:rsidRDefault="00097E98" w:rsidP="000F163C">
            <w:pPr>
              <w:spacing w:line="360" w:lineRule="auto"/>
            </w:pPr>
            <w:r w:rsidRPr="00442838">
              <w:t>Evolution</w:t>
            </w:r>
          </w:p>
        </w:tc>
      </w:tr>
      <w:tr w:rsidR="00097E98" w:rsidRPr="00442838" w14:paraId="5FEAB0CF" w14:textId="77777777" w:rsidTr="000F163C">
        <w:trPr>
          <w:trHeight w:val="454"/>
        </w:trPr>
        <w:tc>
          <w:tcPr>
            <w:tcW w:w="1251" w:type="dxa"/>
          </w:tcPr>
          <w:p w14:paraId="0788A156" w14:textId="77777777" w:rsidR="00097E98" w:rsidRPr="00442838" w:rsidRDefault="00097E98" w:rsidP="000F163C">
            <w:pPr>
              <w:spacing w:line="360" w:lineRule="auto"/>
            </w:pPr>
          </w:p>
        </w:tc>
        <w:tc>
          <w:tcPr>
            <w:tcW w:w="1652" w:type="dxa"/>
          </w:tcPr>
          <w:p w14:paraId="1FA2118C" w14:textId="77777777" w:rsidR="00097E98" w:rsidRPr="00442838" w:rsidRDefault="00097E98" w:rsidP="000F163C">
            <w:pPr>
              <w:spacing w:line="360" w:lineRule="auto"/>
            </w:pPr>
          </w:p>
        </w:tc>
        <w:tc>
          <w:tcPr>
            <w:tcW w:w="3719" w:type="dxa"/>
          </w:tcPr>
          <w:p w14:paraId="2787EF45" w14:textId="77777777" w:rsidR="00097E98" w:rsidRPr="00442838" w:rsidRDefault="00097E98" w:rsidP="000F163C">
            <w:pPr>
              <w:spacing w:line="360" w:lineRule="auto"/>
            </w:pPr>
          </w:p>
        </w:tc>
        <w:tc>
          <w:tcPr>
            <w:tcW w:w="880" w:type="dxa"/>
          </w:tcPr>
          <w:p w14:paraId="24F2E184" w14:textId="77777777" w:rsidR="00097E98" w:rsidRPr="00442838" w:rsidRDefault="00097E98" w:rsidP="000F163C">
            <w:pPr>
              <w:spacing w:line="360" w:lineRule="auto"/>
            </w:pPr>
          </w:p>
        </w:tc>
        <w:tc>
          <w:tcPr>
            <w:tcW w:w="724" w:type="dxa"/>
          </w:tcPr>
          <w:p w14:paraId="14C24851" w14:textId="77777777" w:rsidR="00097E98" w:rsidRPr="00442838" w:rsidRDefault="00097E98" w:rsidP="000F163C">
            <w:pPr>
              <w:spacing w:line="360" w:lineRule="auto"/>
            </w:pPr>
          </w:p>
        </w:tc>
        <w:tc>
          <w:tcPr>
            <w:tcW w:w="724" w:type="dxa"/>
          </w:tcPr>
          <w:p w14:paraId="7C5D0A36" w14:textId="77777777" w:rsidR="00097E98" w:rsidRPr="00442838" w:rsidRDefault="00097E98" w:rsidP="000F163C">
            <w:pPr>
              <w:spacing w:line="360" w:lineRule="auto"/>
            </w:pPr>
          </w:p>
        </w:tc>
        <w:tc>
          <w:tcPr>
            <w:tcW w:w="1976" w:type="dxa"/>
          </w:tcPr>
          <w:p w14:paraId="185DC210" w14:textId="77777777" w:rsidR="00097E98" w:rsidRPr="00442838" w:rsidRDefault="00097E98" w:rsidP="000F163C">
            <w:pPr>
              <w:spacing w:line="360" w:lineRule="auto"/>
            </w:pPr>
          </w:p>
        </w:tc>
      </w:tr>
      <w:tr w:rsidR="00097E98" w:rsidRPr="00442838" w14:paraId="59FDFA9B" w14:textId="77777777" w:rsidTr="000F163C">
        <w:trPr>
          <w:trHeight w:val="441"/>
        </w:trPr>
        <w:tc>
          <w:tcPr>
            <w:tcW w:w="1251" w:type="dxa"/>
          </w:tcPr>
          <w:p w14:paraId="498DDC9A" w14:textId="77777777" w:rsidR="00097E98" w:rsidRPr="00442838" w:rsidRDefault="00097E98" w:rsidP="000F163C">
            <w:pPr>
              <w:spacing w:line="360" w:lineRule="auto"/>
            </w:pPr>
          </w:p>
        </w:tc>
        <w:tc>
          <w:tcPr>
            <w:tcW w:w="1652" w:type="dxa"/>
          </w:tcPr>
          <w:p w14:paraId="6254CCE5" w14:textId="77777777" w:rsidR="00097E98" w:rsidRPr="00442838" w:rsidRDefault="00097E98" w:rsidP="000F163C">
            <w:pPr>
              <w:spacing w:line="360" w:lineRule="auto"/>
            </w:pPr>
          </w:p>
        </w:tc>
        <w:tc>
          <w:tcPr>
            <w:tcW w:w="3719" w:type="dxa"/>
          </w:tcPr>
          <w:p w14:paraId="6A455BEF" w14:textId="77777777" w:rsidR="00097E98" w:rsidRPr="00442838" w:rsidRDefault="00097E98" w:rsidP="000F163C">
            <w:pPr>
              <w:spacing w:line="360" w:lineRule="auto"/>
            </w:pPr>
          </w:p>
        </w:tc>
        <w:tc>
          <w:tcPr>
            <w:tcW w:w="880" w:type="dxa"/>
          </w:tcPr>
          <w:p w14:paraId="01E4CB80" w14:textId="77777777" w:rsidR="00097E98" w:rsidRPr="00442838" w:rsidRDefault="00097E98" w:rsidP="000F163C">
            <w:pPr>
              <w:spacing w:line="360" w:lineRule="auto"/>
            </w:pPr>
          </w:p>
        </w:tc>
        <w:tc>
          <w:tcPr>
            <w:tcW w:w="724" w:type="dxa"/>
          </w:tcPr>
          <w:p w14:paraId="415FA1A6" w14:textId="77777777" w:rsidR="00097E98" w:rsidRPr="00442838" w:rsidRDefault="00097E98" w:rsidP="000F163C">
            <w:pPr>
              <w:spacing w:line="360" w:lineRule="auto"/>
            </w:pPr>
          </w:p>
        </w:tc>
        <w:tc>
          <w:tcPr>
            <w:tcW w:w="724" w:type="dxa"/>
          </w:tcPr>
          <w:p w14:paraId="0CC94756" w14:textId="77777777" w:rsidR="00097E98" w:rsidRPr="00442838" w:rsidRDefault="00097E98" w:rsidP="000F163C">
            <w:pPr>
              <w:spacing w:line="360" w:lineRule="auto"/>
            </w:pPr>
          </w:p>
        </w:tc>
        <w:tc>
          <w:tcPr>
            <w:tcW w:w="1976" w:type="dxa"/>
          </w:tcPr>
          <w:p w14:paraId="20C2532F" w14:textId="77777777" w:rsidR="00097E98" w:rsidRPr="00442838" w:rsidRDefault="00097E98" w:rsidP="000F163C">
            <w:pPr>
              <w:spacing w:line="360" w:lineRule="auto"/>
            </w:pPr>
          </w:p>
        </w:tc>
      </w:tr>
      <w:tr w:rsidR="00097E98" w:rsidRPr="00442838" w14:paraId="68CCCC20" w14:textId="77777777" w:rsidTr="000F163C">
        <w:trPr>
          <w:trHeight w:val="441"/>
        </w:trPr>
        <w:tc>
          <w:tcPr>
            <w:tcW w:w="1251" w:type="dxa"/>
          </w:tcPr>
          <w:p w14:paraId="7F83DF8D" w14:textId="77777777" w:rsidR="00097E98" w:rsidRPr="00442838" w:rsidRDefault="00097E98" w:rsidP="000F163C">
            <w:pPr>
              <w:spacing w:line="360" w:lineRule="auto"/>
            </w:pPr>
          </w:p>
        </w:tc>
        <w:tc>
          <w:tcPr>
            <w:tcW w:w="1652" w:type="dxa"/>
          </w:tcPr>
          <w:p w14:paraId="01241CDD" w14:textId="77777777" w:rsidR="00097E98" w:rsidRPr="00442838" w:rsidRDefault="00097E98" w:rsidP="000F163C">
            <w:pPr>
              <w:spacing w:line="360" w:lineRule="auto"/>
            </w:pPr>
          </w:p>
        </w:tc>
        <w:tc>
          <w:tcPr>
            <w:tcW w:w="3719" w:type="dxa"/>
          </w:tcPr>
          <w:p w14:paraId="6173E87B" w14:textId="77777777" w:rsidR="00097E98" w:rsidRPr="00442838" w:rsidRDefault="00097E98" w:rsidP="000F163C">
            <w:pPr>
              <w:spacing w:line="360" w:lineRule="auto"/>
            </w:pPr>
          </w:p>
        </w:tc>
        <w:tc>
          <w:tcPr>
            <w:tcW w:w="880" w:type="dxa"/>
          </w:tcPr>
          <w:p w14:paraId="36AA983E" w14:textId="77777777" w:rsidR="00097E98" w:rsidRPr="00442838" w:rsidRDefault="00097E98" w:rsidP="000F163C">
            <w:pPr>
              <w:spacing w:line="360" w:lineRule="auto"/>
            </w:pPr>
          </w:p>
        </w:tc>
        <w:tc>
          <w:tcPr>
            <w:tcW w:w="724" w:type="dxa"/>
          </w:tcPr>
          <w:p w14:paraId="499F547F" w14:textId="77777777" w:rsidR="00097E98" w:rsidRPr="00442838" w:rsidRDefault="00097E98" w:rsidP="000F163C">
            <w:pPr>
              <w:spacing w:line="360" w:lineRule="auto"/>
            </w:pPr>
          </w:p>
        </w:tc>
        <w:tc>
          <w:tcPr>
            <w:tcW w:w="724" w:type="dxa"/>
          </w:tcPr>
          <w:p w14:paraId="00795B0A" w14:textId="77777777" w:rsidR="00097E98" w:rsidRPr="00442838" w:rsidRDefault="00097E98" w:rsidP="000F163C">
            <w:pPr>
              <w:spacing w:line="360" w:lineRule="auto"/>
            </w:pPr>
          </w:p>
        </w:tc>
        <w:tc>
          <w:tcPr>
            <w:tcW w:w="1976" w:type="dxa"/>
          </w:tcPr>
          <w:p w14:paraId="4AA64C60" w14:textId="77777777" w:rsidR="00097E98" w:rsidRPr="00442838" w:rsidRDefault="00097E98" w:rsidP="000F163C">
            <w:pPr>
              <w:spacing w:line="360" w:lineRule="auto"/>
            </w:pPr>
          </w:p>
        </w:tc>
      </w:tr>
      <w:tr w:rsidR="00097E98" w:rsidRPr="00442838" w14:paraId="0DC002B8" w14:textId="77777777" w:rsidTr="000F163C">
        <w:trPr>
          <w:trHeight w:val="896"/>
        </w:trPr>
        <w:tc>
          <w:tcPr>
            <w:tcW w:w="1251" w:type="dxa"/>
          </w:tcPr>
          <w:p w14:paraId="13BFD759" w14:textId="77777777" w:rsidR="00097E98" w:rsidRPr="00442838" w:rsidRDefault="00097E98" w:rsidP="000F163C">
            <w:pPr>
              <w:spacing w:line="360" w:lineRule="auto"/>
            </w:pPr>
          </w:p>
        </w:tc>
        <w:tc>
          <w:tcPr>
            <w:tcW w:w="1652" w:type="dxa"/>
          </w:tcPr>
          <w:p w14:paraId="41B51E24" w14:textId="77777777" w:rsidR="00097E98" w:rsidRPr="00442838" w:rsidRDefault="00097E98" w:rsidP="000F163C">
            <w:pPr>
              <w:spacing w:line="360" w:lineRule="auto"/>
            </w:pPr>
          </w:p>
        </w:tc>
        <w:tc>
          <w:tcPr>
            <w:tcW w:w="3719" w:type="dxa"/>
          </w:tcPr>
          <w:p w14:paraId="5C521661" w14:textId="77777777" w:rsidR="00097E98" w:rsidRPr="00442838" w:rsidRDefault="00097E98" w:rsidP="000F163C">
            <w:pPr>
              <w:spacing w:line="360" w:lineRule="auto"/>
            </w:pPr>
          </w:p>
        </w:tc>
        <w:tc>
          <w:tcPr>
            <w:tcW w:w="880" w:type="dxa"/>
          </w:tcPr>
          <w:p w14:paraId="54317622" w14:textId="77777777" w:rsidR="00097E98" w:rsidRPr="00442838" w:rsidRDefault="00097E98" w:rsidP="000F163C">
            <w:pPr>
              <w:spacing w:line="360" w:lineRule="auto"/>
            </w:pPr>
          </w:p>
        </w:tc>
        <w:tc>
          <w:tcPr>
            <w:tcW w:w="724" w:type="dxa"/>
          </w:tcPr>
          <w:p w14:paraId="088DC99A" w14:textId="77777777" w:rsidR="00097E98" w:rsidRPr="00442838" w:rsidRDefault="00097E98" w:rsidP="000F163C">
            <w:pPr>
              <w:spacing w:line="360" w:lineRule="auto"/>
            </w:pPr>
          </w:p>
        </w:tc>
        <w:tc>
          <w:tcPr>
            <w:tcW w:w="724" w:type="dxa"/>
          </w:tcPr>
          <w:p w14:paraId="427BC4DA" w14:textId="77777777" w:rsidR="00097E98" w:rsidRPr="00442838" w:rsidRDefault="00097E98" w:rsidP="000F163C">
            <w:pPr>
              <w:spacing w:line="360" w:lineRule="auto"/>
            </w:pPr>
          </w:p>
        </w:tc>
        <w:tc>
          <w:tcPr>
            <w:tcW w:w="1976" w:type="dxa"/>
          </w:tcPr>
          <w:p w14:paraId="213BC9F8" w14:textId="77777777" w:rsidR="00097E98" w:rsidRPr="00442838" w:rsidRDefault="00097E98" w:rsidP="000F163C">
            <w:pPr>
              <w:spacing w:line="360" w:lineRule="auto"/>
            </w:pPr>
          </w:p>
        </w:tc>
      </w:tr>
    </w:tbl>
    <w:p w14:paraId="1A34F53C" w14:textId="77777777" w:rsidR="00097E98" w:rsidRPr="00442838" w:rsidRDefault="00097E98" w:rsidP="00097E98">
      <w:pPr>
        <w:rPr>
          <w:sz w:val="24"/>
        </w:rPr>
      </w:pPr>
    </w:p>
    <w:p w14:paraId="7CB0AE9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98D34A8" w14:textId="77777777" w:rsidTr="000F163C">
        <w:tc>
          <w:tcPr>
            <w:tcW w:w="3596" w:type="dxa"/>
          </w:tcPr>
          <w:p w14:paraId="21271F71" w14:textId="77777777" w:rsidR="00097E98" w:rsidRPr="00442838" w:rsidRDefault="00097E98" w:rsidP="000F163C">
            <w:pPr>
              <w:rPr>
                <w:sz w:val="24"/>
              </w:rPr>
            </w:pPr>
          </w:p>
        </w:tc>
        <w:tc>
          <w:tcPr>
            <w:tcW w:w="3597" w:type="dxa"/>
          </w:tcPr>
          <w:p w14:paraId="74EDEF44" w14:textId="77777777" w:rsidR="00097E98" w:rsidRPr="00442838" w:rsidRDefault="00097E98" w:rsidP="000F163C">
            <w:pPr>
              <w:rPr>
                <w:sz w:val="24"/>
              </w:rPr>
            </w:pPr>
          </w:p>
        </w:tc>
        <w:tc>
          <w:tcPr>
            <w:tcW w:w="3597" w:type="dxa"/>
          </w:tcPr>
          <w:p w14:paraId="6700ECE6" w14:textId="77777777" w:rsidR="00097E98" w:rsidRPr="00442838" w:rsidRDefault="00097E98" w:rsidP="000F163C">
            <w:pPr>
              <w:rPr>
                <w:sz w:val="24"/>
              </w:rPr>
            </w:pPr>
          </w:p>
        </w:tc>
      </w:tr>
      <w:tr w:rsidR="00097E98" w:rsidRPr="00442838" w14:paraId="3538B682" w14:textId="77777777" w:rsidTr="000F163C">
        <w:tc>
          <w:tcPr>
            <w:tcW w:w="3596" w:type="dxa"/>
          </w:tcPr>
          <w:p w14:paraId="2929E999" w14:textId="77777777" w:rsidR="00097E98" w:rsidRPr="00442838" w:rsidRDefault="00097E98" w:rsidP="000F163C">
            <w:pPr>
              <w:rPr>
                <w:sz w:val="24"/>
              </w:rPr>
            </w:pPr>
          </w:p>
        </w:tc>
        <w:tc>
          <w:tcPr>
            <w:tcW w:w="3597" w:type="dxa"/>
          </w:tcPr>
          <w:p w14:paraId="47F360E2" w14:textId="77777777" w:rsidR="00097E98" w:rsidRPr="00442838" w:rsidRDefault="00097E98" w:rsidP="000F163C">
            <w:pPr>
              <w:rPr>
                <w:sz w:val="24"/>
              </w:rPr>
            </w:pPr>
          </w:p>
        </w:tc>
        <w:tc>
          <w:tcPr>
            <w:tcW w:w="3597" w:type="dxa"/>
          </w:tcPr>
          <w:p w14:paraId="5ED890D2" w14:textId="77777777" w:rsidR="00097E98" w:rsidRPr="00442838" w:rsidRDefault="00097E98" w:rsidP="000F163C">
            <w:pPr>
              <w:rPr>
                <w:sz w:val="24"/>
              </w:rPr>
            </w:pPr>
          </w:p>
        </w:tc>
      </w:tr>
    </w:tbl>
    <w:p w14:paraId="5BBE7A7B" w14:textId="77777777" w:rsidR="00097E98" w:rsidRPr="00442838" w:rsidRDefault="00097E98" w:rsidP="00097E98">
      <w:pPr>
        <w:rPr>
          <w:sz w:val="24"/>
        </w:rPr>
      </w:pPr>
    </w:p>
    <w:p w14:paraId="356DB80C" w14:textId="77777777" w:rsidR="00097E98" w:rsidRPr="00442838" w:rsidRDefault="00097E98" w:rsidP="00097E98">
      <w:pPr>
        <w:rPr>
          <w:sz w:val="24"/>
        </w:rPr>
      </w:pPr>
      <w:r w:rsidRPr="00442838">
        <w:rPr>
          <w:sz w:val="24"/>
        </w:rPr>
        <w:t>Sprites:</w:t>
      </w:r>
    </w:p>
    <w:p w14:paraId="4D3A6566" w14:textId="77777777" w:rsidR="00097E98" w:rsidRPr="00442838" w:rsidRDefault="00097E98" w:rsidP="00097E98">
      <w:pPr>
        <w:rPr>
          <w:sz w:val="24"/>
        </w:rPr>
      </w:pPr>
      <w:r w:rsidRPr="00442838">
        <w:rPr>
          <w:sz w:val="24"/>
        </w:rPr>
        <w:br w:type="page"/>
      </w:r>
    </w:p>
    <w:p w14:paraId="5450C701" w14:textId="77777777" w:rsidR="00097E98" w:rsidRPr="00442838" w:rsidRDefault="00097E98" w:rsidP="00097E98">
      <w:pPr>
        <w:rPr>
          <w:sz w:val="24"/>
        </w:rPr>
      </w:pPr>
      <w:r w:rsidRPr="00442838">
        <w:rPr>
          <w:sz w:val="24"/>
        </w:rPr>
        <w:lastRenderedPageBreak/>
        <w:t>Family Page</w:t>
      </w:r>
    </w:p>
    <w:p w14:paraId="39EF601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F46D77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7FEDC6E" w14:textId="77777777" w:rsidTr="000F163C">
        <w:trPr>
          <w:trHeight w:val="896"/>
        </w:trPr>
        <w:tc>
          <w:tcPr>
            <w:tcW w:w="1251" w:type="dxa"/>
          </w:tcPr>
          <w:p w14:paraId="4BC56432" w14:textId="77777777" w:rsidR="00097E98" w:rsidRPr="00442838" w:rsidRDefault="00097E98" w:rsidP="000F163C">
            <w:pPr>
              <w:spacing w:line="360" w:lineRule="auto"/>
            </w:pPr>
            <w:r w:rsidRPr="00442838">
              <w:t>Pokemon</w:t>
            </w:r>
          </w:p>
          <w:p w14:paraId="6EA1BC2F" w14:textId="77777777" w:rsidR="00097E98" w:rsidRPr="00442838" w:rsidRDefault="00097E98" w:rsidP="000F163C">
            <w:pPr>
              <w:spacing w:line="360" w:lineRule="auto"/>
            </w:pPr>
            <w:r w:rsidRPr="00442838">
              <w:t>Name</w:t>
            </w:r>
          </w:p>
        </w:tc>
        <w:tc>
          <w:tcPr>
            <w:tcW w:w="1652" w:type="dxa"/>
          </w:tcPr>
          <w:p w14:paraId="4DBD581A" w14:textId="77777777" w:rsidR="00097E98" w:rsidRPr="00442838" w:rsidRDefault="00097E98" w:rsidP="000F163C">
            <w:pPr>
              <w:spacing w:line="360" w:lineRule="auto"/>
            </w:pPr>
            <w:r w:rsidRPr="00442838">
              <w:t>Pokemon Number</w:t>
            </w:r>
          </w:p>
        </w:tc>
        <w:tc>
          <w:tcPr>
            <w:tcW w:w="3719" w:type="dxa"/>
          </w:tcPr>
          <w:p w14:paraId="73E9AF30" w14:textId="77777777" w:rsidR="00097E98" w:rsidRPr="00442838" w:rsidRDefault="00097E98" w:rsidP="000F163C">
            <w:pPr>
              <w:spacing w:line="360" w:lineRule="auto"/>
            </w:pPr>
            <w:r w:rsidRPr="00442838">
              <w:t>Base Stats</w:t>
            </w:r>
          </w:p>
          <w:p w14:paraId="66F2CB28"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B68AE27" w14:textId="77777777" w:rsidR="00097E98" w:rsidRPr="00442838" w:rsidRDefault="00097E98" w:rsidP="000F163C">
            <w:pPr>
              <w:spacing w:line="360" w:lineRule="auto"/>
            </w:pPr>
            <w:r w:rsidRPr="00442838">
              <w:t>Ability</w:t>
            </w:r>
          </w:p>
        </w:tc>
        <w:tc>
          <w:tcPr>
            <w:tcW w:w="724" w:type="dxa"/>
          </w:tcPr>
          <w:p w14:paraId="49EDC1DE" w14:textId="77777777" w:rsidR="00097E98" w:rsidRPr="00442838" w:rsidRDefault="00097E98" w:rsidP="000F163C">
            <w:pPr>
              <w:spacing w:line="360" w:lineRule="auto"/>
            </w:pPr>
            <w:r w:rsidRPr="00442838">
              <w:t>Type 1</w:t>
            </w:r>
          </w:p>
        </w:tc>
        <w:tc>
          <w:tcPr>
            <w:tcW w:w="724" w:type="dxa"/>
          </w:tcPr>
          <w:p w14:paraId="4133483A" w14:textId="77777777" w:rsidR="00097E98" w:rsidRPr="00442838" w:rsidRDefault="00097E98" w:rsidP="000F163C">
            <w:pPr>
              <w:spacing w:line="360" w:lineRule="auto"/>
            </w:pPr>
            <w:r w:rsidRPr="00442838">
              <w:t>Type 2</w:t>
            </w:r>
          </w:p>
        </w:tc>
        <w:tc>
          <w:tcPr>
            <w:tcW w:w="1976" w:type="dxa"/>
          </w:tcPr>
          <w:p w14:paraId="6766A618" w14:textId="77777777" w:rsidR="00097E98" w:rsidRPr="00442838" w:rsidRDefault="00097E98" w:rsidP="000F163C">
            <w:pPr>
              <w:spacing w:line="360" w:lineRule="auto"/>
            </w:pPr>
            <w:r w:rsidRPr="00442838">
              <w:t>Evolution</w:t>
            </w:r>
          </w:p>
        </w:tc>
      </w:tr>
      <w:tr w:rsidR="00097E98" w:rsidRPr="00442838" w14:paraId="716F7326" w14:textId="77777777" w:rsidTr="000F163C">
        <w:trPr>
          <w:trHeight w:val="454"/>
        </w:trPr>
        <w:tc>
          <w:tcPr>
            <w:tcW w:w="1251" w:type="dxa"/>
          </w:tcPr>
          <w:p w14:paraId="375B4F83" w14:textId="77777777" w:rsidR="00097E98" w:rsidRPr="00442838" w:rsidRDefault="00097E98" w:rsidP="000F163C">
            <w:pPr>
              <w:spacing w:line="360" w:lineRule="auto"/>
            </w:pPr>
          </w:p>
        </w:tc>
        <w:tc>
          <w:tcPr>
            <w:tcW w:w="1652" w:type="dxa"/>
          </w:tcPr>
          <w:p w14:paraId="45062F7A" w14:textId="77777777" w:rsidR="00097E98" w:rsidRPr="00442838" w:rsidRDefault="00097E98" w:rsidP="000F163C">
            <w:pPr>
              <w:spacing w:line="360" w:lineRule="auto"/>
            </w:pPr>
          </w:p>
        </w:tc>
        <w:tc>
          <w:tcPr>
            <w:tcW w:w="3719" w:type="dxa"/>
          </w:tcPr>
          <w:p w14:paraId="195841D3" w14:textId="77777777" w:rsidR="00097E98" w:rsidRPr="00442838" w:rsidRDefault="00097E98" w:rsidP="000F163C">
            <w:pPr>
              <w:spacing w:line="360" w:lineRule="auto"/>
            </w:pPr>
          </w:p>
        </w:tc>
        <w:tc>
          <w:tcPr>
            <w:tcW w:w="880" w:type="dxa"/>
          </w:tcPr>
          <w:p w14:paraId="69E201B5" w14:textId="77777777" w:rsidR="00097E98" w:rsidRPr="00442838" w:rsidRDefault="00097E98" w:rsidP="000F163C">
            <w:pPr>
              <w:spacing w:line="360" w:lineRule="auto"/>
            </w:pPr>
          </w:p>
        </w:tc>
        <w:tc>
          <w:tcPr>
            <w:tcW w:w="724" w:type="dxa"/>
          </w:tcPr>
          <w:p w14:paraId="1E687697" w14:textId="77777777" w:rsidR="00097E98" w:rsidRPr="00442838" w:rsidRDefault="00097E98" w:rsidP="000F163C">
            <w:pPr>
              <w:spacing w:line="360" w:lineRule="auto"/>
            </w:pPr>
          </w:p>
        </w:tc>
        <w:tc>
          <w:tcPr>
            <w:tcW w:w="724" w:type="dxa"/>
          </w:tcPr>
          <w:p w14:paraId="289A3FAC" w14:textId="77777777" w:rsidR="00097E98" w:rsidRPr="00442838" w:rsidRDefault="00097E98" w:rsidP="000F163C">
            <w:pPr>
              <w:spacing w:line="360" w:lineRule="auto"/>
            </w:pPr>
          </w:p>
        </w:tc>
        <w:tc>
          <w:tcPr>
            <w:tcW w:w="1976" w:type="dxa"/>
          </w:tcPr>
          <w:p w14:paraId="40896188" w14:textId="77777777" w:rsidR="00097E98" w:rsidRPr="00442838" w:rsidRDefault="00097E98" w:rsidP="000F163C">
            <w:pPr>
              <w:spacing w:line="360" w:lineRule="auto"/>
            </w:pPr>
          </w:p>
        </w:tc>
      </w:tr>
      <w:tr w:rsidR="00097E98" w:rsidRPr="00442838" w14:paraId="3EFE021A" w14:textId="77777777" w:rsidTr="000F163C">
        <w:trPr>
          <w:trHeight w:val="441"/>
        </w:trPr>
        <w:tc>
          <w:tcPr>
            <w:tcW w:w="1251" w:type="dxa"/>
          </w:tcPr>
          <w:p w14:paraId="5BA1635A" w14:textId="77777777" w:rsidR="00097E98" w:rsidRPr="00442838" w:rsidRDefault="00097E98" w:rsidP="000F163C">
            <w:pPr>
              <w:spacing w:line="360" w:lineRule="auto"/>
            </w:pPr>
          </w:p>
        </w:tc>
        <w:tc>
          <w:tcPr>
            <w:tcW w:w="1652" w:type="dxa"/>
          </w:tcPr>
          <w:p w14:paraId="596D58EC" w14:textId="77777777" w:rsidR="00097E98" w:rsidRPr="00442838" w:rsidRDefault="00097E98" w:rsidP="000F163C">
            <w:pPr>
              <w:spacing w:line="360" w:lineRule="auto"/>
            </w:pPr>
          </w:p>
        </w:tc>
        <w:tc>
          <w:tcPr>
            <w:tcW w:w="3719" w:type="dxa"/>
          </w:tcPr>
          <w:p w14:paraId="52F93EC8" w14:textId="77777777" w:rsidR="00097E98" w:rsidRPr="00442838" w:rsidRDefault="00097E98" w:rsidP="000F163C">
            <w:pPr>
              <w:spacing w:line="360" w:lineRule="auto"/>
            </w:pPr>
          </w:p>
        </w:tc>
        <w:tc>
          <w:tcPr>
            <w:tcW w:w="880" w:type="dxa"/>
          </w:tcPr>
          <w:p w14:paraId="3EEA71D2" w14:textId="77777777" w:rsidR="00097E98" w:rsidRPr="00442838" w:rsidRDefault="00097E98" w:rsidP="000F163C">
            <w:pPr>
              <w:spacing w:line="360" w:lineRule="auto"/>
            </w:pPr>
          </w:p>
        </w:tc>
        <w:tc>
          <w:tcPr>
            <w:tcW w:w="724" w:type="dxa"/>
          </w:tcPr>
          <w:p w14:paraId="431D6619" w14:textId="77777777" w:rsidR="00097E98" w:rsidRPr="00442838" w:rsidRDefault="00097E98" w:rsidP="000F163C">
            <w:pPr>
              <w:spacing w:line="360" w:lineRule="auto"/>
            </w:pPr>
          </w:p>
        </w:tc>
        <w:tc>
          <w:tcPr>
            <w:tcW w:w="724" w:type="dxa"/>
          </w:tcPr>
          <w:p w14:paraId="59E29AA2" w14:textId="77777777" w:rsidR="00097E98" w:rsidRPr="00442838" w:rsidRDefault="00097E98" w:rsidP="000F163C">
            <w:pPr>
              <w:spacing w:line="360" w:lineRule="auto"/>
            </w:pPr>
          </w:p>
        </w:tc>
        <w:tc>
          <w:tcPr>
            <w:tcW w:w="1976" w:type="dxa"/>
          </w:tcPr>
          <w:p w14:paraId="6553129D" w14:textId="77777777" w:rsidR="00097E98" w:rsidRPr="00442838" w:rsidRDefault="00097E98" w:rsidP="000F163C">
            <w:pPr>
              <w:spacing w:line="360" w:lineRule="auto"/>
            </w:pPr>
          </w:p>
        </w:tc>
      </w:tr>
      <w:tr w:rsidR="00097E98" w:rsidRPr="00442838" w14:paraId="1246C0A1" w14:textId="77777777" w:rsidTr="000F163C">
        <w:trPr>
          <w:trHeight w:val="441"/>
        </w:trPr>
        <w:tc>
          <w:tcPr>
            <w:tcW w:w="1251" w:type="dxa"/>
          </w:tcPr>
          <w:p w14:paraId="31A37CF5" w14:textId="77777777" w:rsidR="00097E98" w:rsidRPr="00442838" w:rsidRDefault="00097E98" w:rsidP="000F163C">
            <w:pPr>
              <w:spacing w:line="360" w:lineRule="auto"/>
            </w:pPr>
          </w:p>
        </w:tc>
        <w:tc>
          <w:tcPr>
            <w:tcW w:w="1652" w:type="dxa"/>
          </w:tcPr>
          <w:p w14:paraId="67FD90DA" w14:textId="77777777" w:rsidR="00097E98" w:rsidRPr="00442838" w:rsidRDefault="00097E98" w:rsidP="000F163C">
            <w:pPr>
              <w:spacing w:line="360" w:lineRule="auto"/>
            </w:pPr>
          </w:p>
        </w:tc>
        <w:tc>
          <w:tcPr>
            <w:tcW w:w="3719" w:type="dxa"/>
          </w:tcPr>
          <w:p w14:paraId="05AAF0D6" w14:textId="77777777" w:rsidR="00097E98" w:rsidRPr="00442838" w:rsidRDefault="00097E98" w:rsidP="000F163C">
            <w:pPr>
              <w:spacing w:line="360" w:lineRule="auto"/>
            </w:pPr>
          </w:p>
        </w:tc>
        <w:tc>
          <w:tcPr>
            <w:tcW w:w="880" w:type="dxa"/>
          </w:tcPr>
          <w:p w14:paraId="09E5FBF7" w14:textId="77777777" w:rsidR="00097E98" w:rsidRPr="00442838" w:rsidRDefault="00097E98" w:rsidP="000F163C">
            <w:pPr>
              <w:spacing w:line="360" w:lineRule="auto"/>
            </w:pPr>
          </w:p>
        </w:tc>
        <w:tc>
          <w:tcPr>
            <w:tcW w:w="724" w:type="dxa"/>
          </w:tcPr>
          <w:p w14:paraId="56FFEB60" w14:textId="77777777" w:rsidR="00097E98" w:rsidRPr="00442838" w:rsidRDefault="00097E98" w:rsidP="000F163C">
            <w:pPr>
              <w:spacing w:line="360" w:lineRule="auto"/>
            </w:pPr>
          </w:p>
        </w:tc>
        <w:tc>
          <w:tcPr>
            <w:tcW w:w="724" w:type="dxa"/>
          </w:tcPr>
          <w:p w14:paraId="32F5A801" w14:textId="77777777" w:rsidR="00097E98" w:rsidRPr="00442838" w:rsidRDefault="00097E98" w:rsidP="000F163C">
            <w:pPr>
              <w:spacing w:line="360" w:lineRule="auto"/>
            </w:pPr>
          </w:p>
        </w:tc>
        <w:tc>
          <w:tcPr>
            <w:tcW w:w="1976" w:type="dxa"/>
          </w:tcPr>
          <w:p w14:paraId="153AF7F2" w14:textId="77777777" w:rsidR="00097E98" w:rsidRPr="00442838" w:rsidRDefault="00097E98" w:rsidP="000F163C">
            <w:pPr>
              <w:spacing w:line="360" w:lineRule="auto"/>
            </w:pPr>
          </w:p>
        </w:tc>
      </w:tr>
      <w:tr w:rsidR="00097E98" w:rsidRPr="00442838" w14:paraId="48BBE2E7" w14:textId="77777777" w:rsidTr="000F163C">
        <w:trPr>
          <w:trHeight w:val="896"/>
        </w:trPr>
        <w:tc>
          <w:tcPr>
            <w:tcW w:w="1251" w:type="dxa"/>
          </w:tcPr>
          <w:p w14:paraId="3F589F6E" w14:textId="77777777" w:rsidR="00097E98" w:rsidRPr="00442838" w:rsidRDefault="00097E98" w:rsidP="000F163C">
            <w:pPr>
              <w:spacing w:line="360" w:lineRule="auto"/>
            </w:pPr>
          </w:p>
        </w:tc>
        <w:tc>
          <w:tcPr>
            <w:tcW w:w="1652" w:type="dxa"/>
          </w:tcPr>
          <w:p w14:paraId="45E9089E" w14:textId="77777777" w:rsidR="00097E98" w:rsidRPr="00442838" w:rsidRDefault="00097E98" w:rsidP="000F163C">
            <w:pPr>
              <w:spacing w:line="360" w:lineRule="auto"/>
            </w:pPr>
          </w:p>
        </w:tc>
        <w:tc>
          <w:tcPr>
            <w:tcW w:w="3719" w:type="dxa"/>
          </w:tcPr>
          <w:p w14:paraId="17FC5E15" w14:textId="77777777" w:rsidR="00097E98" w:rsidRPr="00442838" w:rsidRDefault="00097E98" w:rsidP="000F163C">
            <w:pPr>
              <w:spacing w:line="360" w:lineRule="auto"/>
            </w:pPr>
          </w:p>
        </w:tc>
        <w:tc>
          <w:tcPr>
            <w:tcW w:w="880" w:type="dxa"/>
          </w:tcPr>
          <w:p w14:paraId="47B20673" w14:textId="77777777" w:rsidR="00097E98" w:rsidRPr="00442838" w:rsidRDefault="00097E98" w:rsidP="000F163C">
            <w:pPr>
              <w:spacing w:line="360" w:lineRule="auto"/>
            </w:pPr>
          </w:p>
        </w:tc>
        <w:tc>
          <w:tcPr>
            <w:tcW w:w="724" w:type="dxa"/>
          </w:tcPr>
          <w:p w14:paraId="13AE33CF" w14:textId="77777777" w:rsidR="00097E98" w:rsidRPr="00442838" w:rsidRDefault="00097E98" w:rsidP="000F163C">
            <w:pPr>
              <w:spacing w:line="360" w:lineRule="auto"/>
            </w:pPr>
          </w:p>
        </w:tc>
        <w:tc>
          <w:tcPr>
            <w:tcW w:w="724" w:type="dxa"/>
          </w:tcPr>
          <w:p w14:paraId="1D06515C" w14:textId="77777777" w:rsidR="00097E98" w:rsidRPr="00442838" w:rsidRDefault="00097E98" w:rsidP="000F163C">
            <w:pPr>
              <w:spacing w:line="360" w:lineRule="auto"/>
            </w:pPr>
          </w:p>
        </w:tc>
        <w:tc>
          <w:tcPr>
            <w:tcW w:w="1976" w:type="dxa"/>
          </w:tcPr>
          <w:p w14:paraId="166C0300" w14:textId="77777777" w:rsidR="00097E98" w:rsidRPr="00442838" w:rsidRDefault="00097E98" w:rsidP="000F163C">
            <w:pPr>
              <w:spacing w:line="360" w:lineRule="auto"/>
            </w:pPr>
          </w:p>
        </w:tc>
      </w:tr>
    </w:tbl>
    <w:p w14:paraId="6AFC91D4" w14:textId="77777777" w:rsidR="00097E98" w:rsidRPr="00442838" w:rsidRDefault="00097E98" w:rsidP="00097E98">
      <w:pPr>
        <w:rPr>
          <w:sz w:val="24"/>
        </w:rPr>
      </w:pPr>
    </w:p>
    <w:p w14:paraId="7673710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20E5AC1" w14:textId="77777777" w:rsidTr="000F163C">
        <w:tc>
          <w:tcPr>
            <w:tcW w:w="3596" w:type="dxa"/>
          </w:tcPr>
          <w:p w14:paraId="45C3A229" w14:textId="77777777" w:rsidR="00097E98" w:rsidRPr="00442838" w:rsidRDefault="00097E98" w:rsidP="000F163C">
            <w:pPr>
              <w:rPr>
                <w:sz w:val="24"/>
              </w:rPr>
            </w:pPr>
          </w:p>
        </w:tc>
        <w:tc>
          <w:tcPr>
            <w:tcW w:w="3597" w:type="dxa"/>
          </w:tcPr>
          <w:p w14:paraId="7D30D489" w14:textId="77777777" w:rsidR="00097E98" w:rsidRPr="00442838" w:rsidRDefault="00097E98" w:rsidP="000F163C">
            <w:pPr>
              <w:rPr>
                <w:sz w:val="24"/>
              </w:rPr>
            </w:pPr>
          </w:p>
        </w:tc>
        <w:tc>
          <w:tcPr>
            <w:tcW w:w="3597" w:type="dxa"/>
          </w:tcPr>
          <w:p w14:paraId="55567D36" w14:textId="77777777" w:rsidR="00097E98" w:rsidRPr="00442838" w:rsidRDefault="00097E98" w:rsidP="000F163C">
            <w:pPr>
              <w:rPr>
                <w:sz w:val="24"/>
              </w:rPr>
            </w:pPr>
          </w:p>
        </w:tc>
      </w:tr>
      <w:tr w:rsidR="00097E98" w:rsidRPr="00442838" w14:paraId="7CA16C9F" w14:textId="77777777" w:rsidTr="000F163C">
        <w:tc>
          <w:tcPr>
            <w:tcW w:w="3596" w:type="dxa"/>
          </w:tcPr>
          <w:p w14:paraId="2BBC8BA9" w14:textId="77777777" w:rsidR="00097E98" w:rsidRPr="00442838" w:rsidRDefault="00097E98" w:rsidP="000F163C">
            <w:pPr>
              <w:rPr>
                <w:sz w:val="24"/>
              </w:rPr>
            </w:pPr>
          </w:p>
        </w:tc>
        <w:tc>
          <w:tcPr>
            <w:tcW w:w="3597" w:type="dxa"/>
          </w:tcPr>
          <w:p w14:paraId="7B469B72" w14:textId="77777777" w:rsidR="00097E98" w:rsidRPr="00442838" w:rsidRDefault="00097E98" w:rsidP="000F163C">
            <w:pPr>
              <w:rPr>
                <w:sz w:val="24"/>
              </w:rPr>
            </w:pPr>
          </w:p>
        </w:tc>
        <w:tc>
          <w:tcPr>
            <w:tcW w:w="3597" w:type="dxa"/>
          </w:tcPr>
          <w:p w14:paraId="5EC66870" w14:textId="77777777" w:rsidR="00097E98" w:rsidRPr="00442838" w:rsidRDefault="00097E98" w:rsidP="000F163C">
            <w:pPr>
              <w:rPr>
                <w:sz w:val="24"/>
              </w:rPr>
            </w:pPr>
          </w:p>
        </w:tc>
      </w:tr>
    </w:tbl>
    <w:p w14:paraId="57D10B18" w14:textId="77777777" w:rsidR="00097E98" w:rsidRPr="00442838" w:rsidRDefault="00097E98" w:rsidP="00097E98">
      <w:pPr>
        <w:rPr>
          <w:sz w:val="24"/>
        </w:rPr>
      </w:pPr>
    </w:p>
    <w:p w14:paraId="09A370F6" w14:textId="77777777" w:rsidR="00097E98" w:rsidRPr="00442838" w:rsidRDefault="00097E98" w:rsidP="00097E98">
      <w:pPr>
        <w:rPr>
          <w:sz w:val="24"/>
        </w:rPr>
      </w:pPr>
      <w:r w:rsidRPr="00442838">
        <w:rPr>
          <w:sz w:val="24"/>
        </w:rPr>
        <w:t>Sprites:</w:t>
      </w:r>
    </w:p>
    <w:p w14:paraId="5E314DA7" w14:textId="77777777" w:rsidR="00097E98" w:rsidRPr="00442838" w:rsidRDefault="00097E98" w:rsidP="00097E98">
      <w:pPr>
        <w:rPr>
          <w:sz w:val="24"/>
        </w:rPr>
      </w:pPr>
      <w:r w:rsidRPr="00442838">
        <w:rPr>
          <w:sz w:val="24"/>
        </w:rPr>
        <w:br w:type="page"/>
      </w:r>
    </w:p>
    <w:p w14:paraId="247CFA07" w14:textId="77777777" w:rsidR="00097E98" w:rsidRPr="00442838" w:rsidRDefault="00097E98" w:rsidP="00097E98">
      <w:pPr>
        <w:rPr>
          <w:sz w:val="24"/>
        </w:rPr>
      </w:pPr>
      <w:r w:rsidRPr="00442838">
        <w:rPr>
          <w:sz w:val="24"/>
        </w:rPr>
        <w:lastRenderedPageBreak/>
        <w:t>Family Page</w:t>
      </w:r>
    </w:p>
    <w:p w14:paraId="6990A9C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DCDD27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4338E07" w14:textId="77777777" w:rsidTr="000F163C">
        <w:trPr>
          <w:trHeight w:val="896"/>
        </w:trPr>
        <w:tc>
          <w:tcPr>
            <w:tcW w:w="1251" w:type="dxa"/>
          </w:tcPr>
          <w:p w14:paraId="0C110325" w14:textId="77777777" w:rsidR="00097E98" w:rsidRPr="00442838" w:rsidRDefault="00097E98" w:rsidP="000F163C">
            <w:pPr>
              <w:spacing w:line="360" w:lineRule="auto"/>
            </w:pPr>
            <w:r w:rsidRPr="00442838">
              <w:t>Pokemon</w:t>
            </w:r>
          </w:p>
          <w:p w14:paraId="03B24E21" w14:textId="77777777" w:rsidR="00097E98" w:rsidRPr="00442838" w:rsidRDefault="00097E98" w:rsidP="000F163C">
            <w:pPr>
              <w:spacing w:line="360" w:lineRule="auto"/>
            </w:pPr>
            <w:r w:rsidRPr="00442838">
              <w:t>Name</w:t>
            </w:r>
          </w:p>
        </w:tc>
        <w:tc>
          <w:tcPr>
            <w:tcW w:w="1652" w:type="dxa"/>
          </w:tcPr>
          <w:p w14:paraId="6A6BF77E" w14:textId="77777777" w:rsidR="00097E98" w:rsidRPr="00442838" w:rsidRDefault="00097E98" w:rsidP="000F163C">
            <w:pPr>
              <w:spacing w:line="360" w:lineRule="auto"/>
            </w:pPr>
            <w:r w:rsidRPr="00442838">
              <w:t>Pokemon Number</w:t>
            </w:r>
          </w:p>
        </w:tc>
        <w:tc>
          <w:tcPr>
            <w:tcW w:w="3719" w:type="dxa"/>
          </w:tcPr>
          <w:p w14:paraId="4B027CC2" w14:textId="77777777" w:rsidR="00097E98" w:rsidRPr="00442838" w:rsidRDefault="00097E98" w:rsidP="000F163C">
            <w:pPr>
              <w:spacing w:line="360" w:lineRule="auto"/>
            </w:pPr>
            <w:r w:rsidRPr="00442838">
              <w:t>Base Stats</w:t>
            </w:r>
          </w:p>
          <w:p w14:paraId="3978EC1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F06822D" w14:textId="77777777" w:rsidR="00097E98" w:rsidRPr="00442838" w:rsidRDefault="00097E98" w:rsidP="000F163C">
            <w:pPr>
              <w:spacing w:line="360" w:lineRule="auto"/>
            </w:pPr>
            <w:r w:rsidRPr="00442838">
              <w:t>Ability</w:t>
            </w:r>
          </w:p>
        </w:tc>
        <w:tc>
          <w:tcPr>
            <w:tcW w:w="724" w:type="dxa"/>
          </w:tcPr>
          <w:p w14:paraId="67BCE54B" w14:textId="77777777" w:rsidR="00097E98" w:rsidRPr="00442838" w:rsidRDefault="00097E98" w:rsidP="000F163C">
            <w:pPr>
              <w:spacing w:line="360" w:lineRule="auto"/>
            </w:pPr>
            <w:r w:rsidRPr="00442838">
              <w:t>Type 1</w:t>
            </w:r>
          </w:p>
        </w:tc>
        <w:tc>
          <w:tcPr>
            <w:tcW w:w="724" w:type="dxa"/>
          </w:tcPr>
          <w:p w14:paraId="54B54C48" w14:textId="77777777" w:rsidR="00097E98" w:rsidRPr="00442838" w:rsidRDefault="00097E98" w:rsidP="000F163C">
            <w:pPr>
              <w:spacing w:line="360" w:lineRule="auto"/>
            </w:pPr>
            <w:r w:rsidRPr="00442838">
              <w:t>Type 2</w:t>
            </w:r>
          </w:p>
        </w:tc>
        <w:tc>
          <w:tcPr>
            <w:tcW w:w="1976" w:type="dxa"/>
          </w:tcPr>
          <w:p w14:paraId="4A3C3E6C" w14:textId="77777777" w:rsidR="00097E98" w:rsidRPr="00442838" w:rsidRDefault="00097E98" w:rsidP="000F163C">
            <w:pPr>
              <w:spacing w:line="360" w:lineRule="auto"/>
            </w:pPr>
            <w:r w:rsidRPr="00442838">
              <w:t>Evolution</w:t>
            </w:r>
          </w:p>
        </w:tc>
      </w:tr>
      <w:tr w:rsidR="00097E98" w:rsidRPr="00442838" w14:paraId="48B63634" w14:textId="77777777" w:rsidTr="000F163C">
        <w:trPr>
          <w:trHeight w:val="454"/>
        </w:trPr>
        <w:tc>
          <w:tcPr>
            <w:tcW w:w="1251" w:type="dxa"/>
          </w:tcPr>
          <w:p w14:paraId="48DC5F62" w14:textId="77777777" w:rsidR="00097E98" w:rsidRPr="00442838" w:rsidRDefault="00097E98" w:rsidP="000F163C">
            <w:pPr>
              <w:spacing w:line="360" w:lineRule="auto"/>
            </w:pPr>
          </w:p>
        </w:tc>
        <w:tc>
          <w:tcPr>
            <w:tcW w:w="1652" w:type="dxa"/>
          </w:tcPr>
          <w:p w14:paraId="49441F53" w14:textId="77777777" w:rsidR="00097E98" w:rsidRPr="00442838" w:rsidRDefault="00097E98" w:rsidP="000F163C">
            <w:pPr>
              <w:spacing w:line="360" w:lineRule="auto"/>
            </w:pPr>
          </w:p>
        </w:tc>
        <w:tc>
          <w:tcPr>
            <w:tcW w:w="3719" w:type="dxa"/>
          </w:tcPr>
          <w:p w14:paraId="55727C22" w14:textId="77777777" w:rsidR="00097E98" w:rsidRPr="00442838" w:rsidRDefault="00097E98" w:rsidP="000F163C">
            <w:pPr>
              <w:spacing w:line="360" w:lineRule="auto"/>
            </w:pPr>
          </w:p>
        </w:tc>
        <w:tc>
          <w:tcPr>
            <w:tcW w:w="880" w:type="dxa"/>
          </w:tcPr>
          <w:p w14:paraId="2410FB0C" w14:textId="77777777" w:rsidR="00097E98" w:rsidRPr="00442838" w:rsidRDefault="00097E98" w:rsidP="000F163C">
            <w:pPr>
              <w:spacing w:line="360" w:lineRule="auto"/>
            </w:pPr>
          </w:p>
        </w:tc>
        <w:tc>
          <w:tcPr>
            <w:tcW w:w="724" w:type="dxa"/>
          </w:tcPr>
          <w:p w14:paraId="3A7BB4E8" w14:textId="77777777" w:rsidR="00097E98" w:rsidRPr="00442838" w:rsidRDefault="00097E98" w:rsidP="000F163C">
            <w:pPr>
              <w:spacing w:line="360" w:lineRule="auto"/>
            </w:pPr>
          </w:p>
        </w:tc>
        <w:tc>
          <w:tcPr>
            <w:tcW w:w="724" w:type="dxa"/>
          </w:tcPr>
          <w:p w14:paraId="36D7EEF1" w14:textId="77777777" w:rsidR="00097E98" w:rsidRPr="00442838" w:rsidRDefault="00097E98" w:rsidP="000F163C">
            <w:pPr>
              <w:spacing w:line="360" w:lineRule="auto"/>
            </w:pPr>
          </w:p>
        </w:tc>
        <w:tc>
          <w:tcPr>
            <w:tcW w:w="1976" w:type="dxa"/>
          </w:tcPr>
          <w:p w14:paraId="14F6520B" w14:textId="77777777" w:rsidR="00097E98" w:rsidRPr="00442838" w:rsidRDefault="00097E98" w:rsidP="000F163C">
            <w:pPr>
              <w:spacing w:line="360" w:lineRule="auto"/>
            </w:pPr>
          </w:p>
        </w:tc>
      </w:tr>
      <w:tr w:rsidR="00097E98" w:rsidRPr="00442838" w14:paraId="1D5174DA" w14:textId="77777777" w:rsidTr="000F163C">
        <w:trPr>
          <w:trHeight w:val="441"/>
        </w:trPr>
        <w:tc>
          <w:tcPr>
            <w:tcW w:w="1251" w:type="dxa"/>
          </w:tcPr>
          <w:p w14:paraId="114A4A4D" w14:textId="77777777" w:rsidR="00097E98" w:rsidRPr="00442838" w:rsidRDefault="00097E98" w:rsidP="000F163C">
            <w:pPr>
              <w:spacing w:line="360" w:lineRule="auto"/>
            </w:pPr>
          </w:p>
        </w:tc>
        <w:tc>
          <w:tcPr>
            <w:tcW w:w="1652" w:type="dxa"/>
          </w:tcPr>
          <w:p w14:paraId="6A11248B" w14:textId="77777777" w:rsidR="00097E98" w:rsidRPr="00442838" w:rsidRDefault="00097E98" w:rsidP="000F163C">
            <w:pPr>
              <w:spacing w:line="360" w:lineRule="auto"/>
            </w:pPr>
          </w:p>
        </w:tc>
        <w:tc>
          <w:tcPr>
            <w:tcW w:w="3719" w:type="dxa"/>
          </w:tcPr>
          <w:p w14:paraId="2EB3C7A8" w14:textId="77777777" w:rsidR="00097E98" w:rsidRPr="00442838" w:rsidRDefault="00097E98" w:rsidP="000F163C">
            <w:pPr>
              <w:spacing w:line="360" w:lineRule="auto"/>
            </w:pPr>
          </w:p>
        </w:tc>
        <w:tc>
          <w:tcPr>
            <w:tcW w:w="880" w:type="dxa"/>
          </w:tcPr>
          <w:p w14:paraId="41FF45BB" w14:textId="77777777" w:rsidR="00097E98" w:rsidRPr="00442838" w:rsidRDefault="00097E98" w:rsidP="000F163C">
            <w:pPr>
              <w:spacing w:line="360" w:lineRule="auto"/>
            </w:pPr>
          </w:p>
        </w:tc>
        <w:tc>
          <w:tcPr>
            <w:tcW w:w="724" w:type="dxa"/>
          </w:tcPr>
          <w:p w14:paraId="7922FEA2" w14:textId="77777777" w:rsidR="00097E98" w:rsidRPr="00442838" w:rsidRDefault="00097E98" w:rsidP="000F163C">
            <w:pPr>
              <w:spacing w:line="360" w:lineRule="auto"/>
            </w:pPr>
          </w:p>
        </w:tc>
        <w:tc>
          <w:tcPr>
            <w:tcW w:w="724" w:type="dxa"/>
          </w:tcPr>
          <w:p w14:paraId="4E8F75AD" w14:textId="77777777" w:rsidR="00097E98" w:rsidRPr="00442838" w:rsidRDefault="00097E98" w:rsidP="000F163C">
            <w:pPr>
              <w:spacing w:line="360" w:lineRule="auto"/>
            </w:pPr>
          </w:p>
        </w:tc>
        <w:tc>
          <w:tcPr>
            <w:tcW w:w="1976" w:type="dxa"/>
          </w:tcPr>
          <w:p w14:paraId="70A24C2E" w14:textId="77777777" w:rsidR="00097E98" w:rsidRPr="00442838" w:rsidRDefault="00097E98" w:rsidP="000F163C">
            <w:pPr>
              <w:spacing w:line="360" w:lineRule="auto"/>
            </w:pPr>
          </w:p>
        </w:tc>
      </w:tr>
      <w:tr w:rsidR="00097E98" w:rsidRPr="00442838" w14:paraId="14BFF35B" w14:textId="77777777" w:rsidTr="000F163C">
        <w:trPr>
          <w:trHeight w:val="441"/>
        </w:trPr>
        <w:tc>
          <w:tcPr>
            <w:tcW w:w="1251" w:type="dxa"/>
          </w:tcPr>
          <w:p w14:paraId="58FC97A6" w14:textId="77777777" w:rsidR="00097E98" w:rsidRPr="00442838" w:rsidRDefault="00097E98" w:rsidP="000F163C">
            <w:pPr>
              <w:spacing w:line="360" w:lineRule="auto"/>
            </w:pPr>
          </w:p>
        </w:tc>
        <w:tc>
          <w:tcPr>
            <w:tcW w:w="1652" w:type="dxa"/>
          </w:tcPr>
          <w:p w14:paraId="6D52ADF1" w14:textId="77777777" w:rsidR="00097E98" w:rsidRPr="00442838" w:rsidRDefault="00097E98" w:rsidP="000F163C">
            <w:pPr>
              <w:spacing w:line="360" w:lineRule="auto"/>
            </w:pPr>
          </w:p>
        </w:tc>
        <w:tc>
          <w:tcPr>
            <w:tcW w:w="3719" w:type="dxa"/>
          </w:tcPr>
          <w:p w14:paraId="17E7F34F" w14:textId="77777777" w:rsidR="00097E98" w:rsidRPr="00442838" w:rsidRDefault="00097E98" w:rsidP="000F163C">
            <w:pPr>
              <w:spacing w:line="360" w:lineRule="auto"/>
            </w:pPr>
          </w:p>
        </w:tc>
        <w:tc>
          <w:tcPr>
            <w:tcW w:w="880" w:type="dxa"/>
          </w:tcPr>
          <w:p w14:paraId="386DE1CF" w14:textId="77777777" w:rsidR="00097E98" w:rsidRPr="00442838" w:rsidRDefault="00097E98" w:rsidP="000F163C">
            <w:pPr>
              <w:spacing w:line="360" w:lineRule="auto"/>
            </w:pPr>
          </w:p>
        </w:tc>
        <w:tc>
          <w:tcPr>
            <w:tcW w:w="724" w:type="dxa"/>
          </w:tcPr>
          <w:p w14:paraId="6A7CA04F" w14:textId="77777777" w:rsidR="00097E98" w:rsidRPr="00442838" w:rsidRDefault="00097E98" w:rsidP="000F163C">
            <w:pPr>
              <w:spacing w:line="360" w:lineRule="auto"/>
            </w:pPr>
          </w:p>
        </w:tc>
        <w:tc>
          <w:tcPr>
            <w:tcW w:w="724" w:type="dxa"/>
          </w:tcPr>
          <w:p w14:paraId="4A1ED5EF" w14:textId="77777777" w:rsidR="00097E98" w:rsidRPr="00442838" w:rsidRDefault="00097E98" w:rsidP="000F163C">
            <w:pPr>
              <w:spacing w:line="360" w:lineRule="auto"/>
            </w:pPr>
          </w:p>
        </w:tc>
        <w:tc>
          <w:tcPr>
            <w:tcW w:w="1976" w:type="dxa"/>
          </w:tcPr>
          <w:p w14:paraId="1C02067F" w14:textId="77777777" w:rsidR="00097E98" w:rsidRPr="00442838" w:rsidRDefault="00097E98" w:rsidP="000F163C">
            <w:pPr>
              <w:spacing w:line="360" w:lineRule="auto"/>
            </w:pPr>
          </w:p>
        </w:tc>
      </w:tr>
      <w:tr w:rsidR="00097E98" w:rsidRPr="00442838" w14:paraId="019DB9C1" w14:textId="77777777" w:rsidTr="000F163C">
        <w:trPr>
          <w:trHeight w:val="896"/>
        </w:trPr>
        <w:tc>
          <w:tcPr>
            <w:tcW w:w="1251" w:type="dxa"/>
          </w:tcPr>
          <w:p w14:paraId="22E7ACE6" w14:textId="77777777" w:rsidR="00097E98" w:rsidRPr="00442838" w:rsidRDefault="00097E98" w:rsidP="000F163C">
            <w:pPr>
              <w:spacing w:line="360" w:lineRule="auto"/>
            </w:pPr>
          </w:p>
        </w:tc>
        <w:tc>
          <w:tcPr>
            <w:tcW w:w="1652" w:type="dxa"/>
          </w:tcPr>
          <w:p w14:paraId="2CE0A7EE" w14:textId="77777777" w:rsidR="00097E98" w:rsidRPr="00442838" w:rsidRDefault="00097E98" w:rsidP="000F163C">
            <w:pPr>
              <w:spacing w:line="360" w:lineRule="auto"/>
            </w:pPr>
          </w:p>
        </w:tc>
        <w:tc>
          <w:tcPr>
            <w:tcW w:w="3719" w:type="dxa"/>
          </w:tcPr>
          <w:p w14:paraId="41972E07" w14:textId="77777777" w:rsidR="00097E98" w:rsidRPr="00442838" w:rsidRDefault="00097E98" w:rsidP="000F163C">
            <w:pPr>
              <w:spacing w:line="360" w:lineRule="auto"/>
            </w:pPr>
          </w:p>
        </w:tc>
        <w:tc>
          <w:tcPr>
            <w:tcW w:w="880" w:type="dxa"/>
          </w:tcPr>
          <w:p w14:paraId="5FCD90D7" w14:textId="77777777" w:rsidR="00097E98" w:rsidRPr="00442838" w:rsidRDefault="00097E98" w:rsidP="000F163C">
            <w:pPr>
              <w:spacing w:line="360" w:lineRule="auto"/>
            </w:pPr>
          </w:p>
        </w:tc>
        <w:tc>
          <w:tcPr>
            <w:tcW w:w="724" w:type="dxa"/>
          </w:tcPr>
          <w:p w14:paraId="6C3A8130" w14:textId="77777777" w:rsidR="00097E98" w:rsidRPr="00442838" w:rsidRDefault="00097E98" w:rsidP="000F163C">
            <w:pPr>
              <w:spacing w:line="360" w:lineRule="auto"/>
            </w:pPr>
          </w:p>
        </w:tc>
        <w:tc>
          <w:tcPr>
            <w:tcW w:w="724" w:type="dxa"/>
          </w:tcPr>
          <w:p w14:paraId="1B7AFCA9" w14:textId="77777777" w:rsidR="00097E98" w:rsidRPr="00442838" w:rsidRDefault="00097E98" w:rsidP="000F163C">
            <w:pPr>
              <w:spacing w:line="360" w:lineRule="auto"/>
            </w:pPr>
          </w:p>
        </w:tc>
        <w:tc>
          <w:tcPr>
            <w:tcW w:w="1976" w:type="dxa"/>
          </w:tcPr>
          <w:p w14:paraId="583B9A5D" w14:textId="77777777" w:rsidR="00097E98" w:rsidRPr="00442838" w:rsidRDefault="00097E98" w:rsidP="000F163C">
            <w:pPr>
              <w:spacing w:line="360" w:lineRule="auto"/>
            </w:pPr>
          </w:p>
        </w:tc>
      </w:tr>
    </w:tbl>
    <w:p w14:paraId="1AEBDE08" w14:textId="77777777" w:rsidR="00097E98" w:rsidRPr="00442838" w:rsidRDefault="00097E98" w:rsidP="00097E98">
      <w:pPr>
        <w:rPr>
          <w:sz w:val="24"/>
        </w:rPr>
      </w:pPr>
    </w:p>
    <w:p w14:paraId="65B1A63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30A2D2" w14:textId="77777777" w:rsidTr="000F163C">
        <w:tc>
          <w:tcPr>
            <w:tcW w:w="3596" w:type="dxa"/>
          </w:tcPr>
          <w:p w14:paraId="6B431C28" w14:textId="77777777" w:rsidR="00097E98" w:rsidRPr="00442838" w:rsidRDefault="00097E98" w:rsidP="000F163C">
            <w:pPr>
              <w:rPr>
                <w:sz w:val="24"/>
              </w:rPr>
            </w:pPr>
          </w:p>
        </w:tc>
        <w:tc>
          <w:tcPr>
            <w:tcW w:w="3597" w:type="dxa"/>
          </w:tcPr>
          <w:p w14:paraId="089C104A" w14:textId="77777777" w:rsidR="00097E98" w:rsidRPr="00442838" w:rsidRDefault="00097E98" w:rsidP="000F163C">
            <w:pPr>
              <w:rPr>
                <w:sz w:val="24"/>
              </w:rPr>
            </w:pPr>
          </w:p>
        </w:tc>
        <w:tc>
          <w:tcPr>
            <w:tcW w:w="3597" w:type="dxa"/>
          </w:tcPr>
          <w:p w14:paraId="66298DC5" w14:textId="77777777" w:rsidR="00097E98" w:rsidRPr="00442838" w:rsidRDefault="00097E98" w:rsidP="000F163C">
            <w:pPr>
              <w:rPr>
                <w:sz w:val="24"/>
              </w:rPr>
            </w:pPr>
          </w:p>
        </w:tc>
      </w:tr>
      <w:tr w:rsidR="00097E98" w:rsidRPr="00442838" w14:paraId="42A783E5" w14:textId="77777777" w:rsidTr="000F163C">
        <w:tc>
          <w:tcPr>
            <w:tcW w:w="3596" w:type="dxa"/>
          </w:tcPr>
          <w:p w14:paraId="5BE32D7A" w14:textId="77777777" w:rsidR="00097E98" w:rsidRPr="00442838" w:rsidRDefault="00097E98" w:rsidP="000F163C">
            <w:pPr>
              <w:rPr>
                <w:sz w:val="24"/>
              </w:rPr>
            </w:pPr>
          </w:p>
        </w:tc>
        <w:tc>
          <w:tcPr>
            <w:tcW w:w="3597" w:type="dxa"/>
          </w:tcPr>
          <w:p w14:paraId="35547D55" w14:textId="77777777" w:rsidR="00097E98" w:rsidRPr="00442838" w:rsidRDefault="00097E98" w:rsidP="000F163C">
            <w:pPr>
              <w:rPr>
                <w:sz w:val="24"/>
              </w:rPr>
            </w:pPr>
          </w:p>
        </w:tc>
        <w:tc>
          <w:tcPr>
            <w:tcW w:w="3597" w:type="dxa"/>
          </w:tcPr>
          <w:p w14:paraId="055901D2" w14:textId="77777777" w:rsidR="00097E98" w:rsidRPr="00442838" w:rsidRDefault="00097E98" w:rsidP="000F163C">
            <w:pPr>
              <w:rPr>
                <w:sz w:val="24"/>
              </w:rPr>
            </w:pPr>
          </w:p>
        </w:tc>
      </w:tr>
    </w:tbl>
    <w:p w14:paraId="2F7BC148" w14:textId="77777777" w:rsidR="00097E98" w:rsidRPr="00442838" w:rsidRDefault="00097E98" w:rsidP="00097E98">
      <w:pPr>
        <w:rPr>
          <w:sz w:val="24"/>
        </w:rPr>
      </w:pPr>
    </w:p>
    <w:p w14:paraId="39B2BFDF" w14:textId="77777777" w:rsidR="00097E98" w:rsidRPr="00442838" w:rsidRDefault="00097E98" w:rsidP="00097E98">
      <w:pPr>
        <w:rPr>
          <w:sz w:val="24"/>
        </w:rPr>
      </w:pPr>
      <w:r w:rsidRPr="00442838">
        <w:rPr>
          <w:sz w:val="24"/>
        </w:rPr>
        <w:t>Sprites:</w:t>
      </w:r>
    </w:p>
    <w:p w14:paraId="1977AA40" w14:textId="77777777" w:rsidR="00097E98" w:rsidRPr="00442838" w:rsidRDefault="00097E98" w:rsidP="00097E98">
      <w:pPr>
        <w:rPr>
          <w:sz w:val="24"/>
        </w:rPr>
      </w:pPr>
      <w:r w:rsidRPr="00442838">
        <w:rPr>
          <w:sz w:val="24"/>
        </w:rPr>
        <w:br w:type="page"/>
      </w:r>
    </w:p>
    <w:p w14:paraId="1ECB23BB" w14:textId="77777777" w:rsidR="00097E98" w:rsidRPr="00442838" w:rsidRDefault="00097E98" w:rsidP="00097E98">
      <w:pPr>
        <w:rPr>
          <w:sz w:val="24"/>
        </w:rPr>
      </w:pPr>
      <w:r w:rsidRPr="00442838">
        <w:rPr>
          <w:sz w:val="24"/>
        </w:rPr>
        <w:lastRenderedPageBreak/>
        <w:t>Family Page</w:t>
      </w:r>
    </w:p>
    <w:p w14:paraId="7226858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DDD95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D6E60FF" w14:textId="77777777" w:rsidTr="000F163C">
        <w:trPr>
          <w:trHeight w:val="896"/>
        </w:trPr>
        <w:tc>
          <w:tcPr>
            <w:tcW w:w="1251" w:type="dxa"/>
          </w:tcPr>
          <w:p w14:paraId="3BE7F97C" w14:textId="77777777" w:rsidR="00097E98" w:rsidRPr="00442838" w:rsidRDefault="00097E98" w:rsidP="000F163C">
            <w:pPr>
              <w:spacing w:line="360" w:lineRule="auto"/>
            </w:pPr>
            <w:r w:rsidRPr="00442838">
              <w:t>Pokemon</w:t>
            </w:r>
          </w:p>
          <w:p w14:paraId="4D5ACED5" w14:textId="77777777" w:rsidR="00097E98" w:rsidRPr="00442838" w:rsidRDefault="00097E98" w:rsidP="000F163C">
            <w:pPr>
              <w:spacing w:line="360" w:lineRule="auto"/>
            </w:pPr>
            <w:r w:rsidRPr="00442838">
              <w:t>Name</w:t>
            </w:r>
          </w:p>
        </w:tc>
        <w:tc>
          <w:tcPr>
            <w:tcW w:w="1652" w:type="dxa"/>
          </w:tcPr>
          <w:p w14:paraId="2FBD917B" w14:textId="77777777" w:rsidR="00097E98" w:rsidRPr="00442838" w:rsidRDefault="00097E98" w:rsidP="000F163C">
            <w:pPr>
              <w:spacing w:line="360" w:lineRule="auto"/>
            </w:pPr>
            <w:r w:rsidRPr="00442838">
              <w:t>Pokemon Number</w:t>
            </w:r>
          </w:p>
        </w:tc>
        <w:tc>
          <w:tcPr>
            <w:tcW w:w="3719" w:type="dxa"/>
          </w:tcPr>
          <w:p w14:paraId="1682D5D5" w14:textId="77777777" w:rsidR="00097E98" w:rsidRPr="00442838" w:rsidRDefault="00097E98" w:rsidP="000F163C">
            <w:pPr>
              <w:spacing w:line="360" w:lineRule="auto"/>
            </w:pPr>
            <w:r w:rsidRPr="00442838">
              <w:t>Base Stats</w:t>
            </w:r>
          </w:p>
          <w:p w14:paraId="3451FE0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88C4956" w14:textId="77777777" w:rsidR="00097E98" w:rsidRPr="00442838" w:rsidRDefault="00097E98" w:rsidP="000F163C">
            <w:pPr>
              <w:spacing w:line="360" w:lineRule="auto"/>
            </w:pPr>
            <w:r w:rsidRPr="00442838">
              <w:t>Ability</w:t>
            </w:r>
          </w:p>
        </w:tc>
        <w:tc>
          <w:tcPr>
            <w:tcW w:w="724" w:type="dxa"/>
          </w:tcPr>
          <w:p w14:paraId="48E63172" w14:textId="77777777" w:rsidR="00097E98" w:rsidRPr="00442838" w:rsidRDefault="00097E98" w:rsidP="000F163C">
            <w:pPr>
              <w:spacing w:line="360" w:lineRule="auto"/>
            </w:pPr>
            <w:r w:rsidRPr="00442838">
              <w:t>Type 1</w:t>
            </w:r>
          </w:p>
        </w:tc>
        <w:tc>
          <w:tcPr>
            <w:tcW w:w="724" w:type="dxa"/>
          </w:tcPr>
          <w:p w14:paraId="4203CE03" w14:textId="77777777" w:rsidR="00097E98" w:rsidRPr="00442838" w:rsidRDefault="00097E98" w:rsidP="000F163C">
            <w:pPr>
              <w:spacing w:line="360" w:lineRule="auto"/>
            </w:pPr>
            <w:r w:rsidRPr="00442838">
              <w:t>Type 2</w:t>
            </w:r>
          </w:p>
        </w:tc>
        <w:tc>
          <w:tcPr>
            <w:tcW w:w="1976" w:type="dxa"/>
          </w:tcPr>
          <w:p w14:paraId="27031CA3" w14:textId="77777777" w:rsidR="00097E98" w:rsidRPr="00442838" w:rsidRDefault="00097E98" w:rsidP="000F163C">
            <w:pPr>
              <w:spacing w:line="360" w:lineRule="auto"/>
            </w:pPr>
            <w:r w:rsidRPr="00442838">
              <w:t>Evolution</w:t>
            </w:r>
          </w:p>
        </w:tc>
      </w:tr>
      <w:tr w:rsidR="00097E98" w:rsidRPr="00442838" w14:paraId="03FE9B08" w14:textId="77777777" w:rsidTr="000F163C">
        <w:trPr>
          <w:trHeight w:val="454"/>
        </w:trPr>
        <w:tc>
          <w:tcPr>
            <w:tcW w:w="1251" w:type="dxa"/>
          </w:tcPr>
          <w:p w14:paraId="4E8BF0ED" w14:textId="77777777" w:rsidR="00097E98" w:rsidRPr="00442838" w:rsidRDefault="00097E98" w:rsidP="000F163C">
            <w:pPr>
              <w:spacing w:line="360" w:lineRule="auto"/>
            </w:pPr>
          </w:p>
        </w:tc>
        <w:tc>
          <w:tcPr>
            <w:tcW w:w="1652" w:type="dxa"/>
          </w:tcPr>
          <w:p w14:paraId="69A68937" w14:textId="77777777" w:rsidR="00097E98" w:rsidRPr="00442838" w:rsidRDefault="00097E98" w:rsidP="000F163C">
            <w:pPr>
              <w:spacing w:line="360" w:lineRule="auto"/>
            </w:pPr>
          </w:p>
        </w:tc>
        <w:tc>
          <w:tcPr>
            <w:tcW w:w="3719" w:type="dxa"/>
          </w:tcPr>
          <w:p w14:paraId="34EAEA02" w14:textId="77777777" w:rsidR="00097E98" w:rsidRPr="00442838" w:rsidRDefault="00097E98" w:rsidP="000F163C">
            <w:pPr>
              <w:spacing w:line="360" w:lineRule="auto"/>
            </w:pPr>
          </w:p>
        </w:tc>
        <w:tc>
          <w:tcPr>
            <w:tcW w:w="880" w:type="dxa"/>
          </w:tcPr>
          <w:p w14:paraId="33201F33" w14:textId="77777777" w:rsidR="00097E98" w:rsidRPr="00442838" w:rsidRDefault="00097E98" w:rsidP="000F163C">
            <w:pPr>
              <w:spacing w:line="360" w:lineRule="auto"/>
            </w:pPr>
          </w:p>
        </w:tc>
        <w:tc>
          <w:tcPr>
            <w:tcW w:w="724" w:type="dxa"/>
          </w:tcPr>
          <w:p w14:paraId="7259C483" w14:textId="77777777" w:rsidR="00097E98" w:rsidRPr="00442838" w:rsidRDefault="00097E98" w:rsidP="000F163C">
            <w:pPr>
              <w:spacing w:line="360" w:lineRule="auto"/>
            </w:pPr>
          </w:p>
        </w:tc>
        <w:tc>
          <w:tcPr>
            <w:tcW w:w="724" w:type="dxa"/>
          </w:tcPr>
          <w:p w14:paraId="78D4BF63" w14:textId="77777777" w:rsidR="00097E98" w:rsidRPr="00442838" w:rsidRDefault="00097E98" w:rsidP="000F163C">
            <w:pPr>
              <w:spacing w:line="360" w:lineRule="auto"/>
            </w:pPr>
          </w:p>
        </w:tc>
        <w:tc>
          <w:tcPr>
            <w:tcW w:w="1976" w:type="dxa"/>
          </w:tcPr>
          <w:p w14:paraId="14BF2517" w14:textId="77777777" w:rsidR="00097E98" w:rsidRPr="00442838" w:rsidRDefault="00097E98" w:rsidP="000F163C">
            <w:pPr>
              <w:spacing w:line="360" w:lineRule="auto"/>
            </w:pPr>
          </w:p>
        </w:tc>
      </w:tr>
      <w:tr w:rsidR="00097E98" w:rsidRPr="00442838" w14:paraId="533D156E" w14:textId="77777777" w:rsidTr="000F163C">
        <w:trPr>
          <w:trHeight w:val="441"/>
        </w:trPr>
        <w:tc>
          <w:tcPr>
            <w:tcW w:w="1251" w:type="dxa"/>
          </w:tcPr>
          <w:p w14:paraId="598E33CF" w14:textId="77777777" w:rsidR="00097E98" w:rsidRPr="00442838" w:rsidRDefault="00097E98" w:rsidP="000F163C">
            <w:pPr>
              <w:spacing w:line="360" w:lineRule="auto"/>
            </w:pPr>
          </w:p>
        </w:tc>
        <w:tc>
          <w:tcPr>
            <w:tcW w:w="1652" w:type="dxa"/>
          </w:tcPr>
          <w:p w14:paraId="3F6664FD" w14:textId="77777777" w:rsidR="00097E98" w:rsidRPr="00442838" w:rsidRDefault="00097E98" w:rsidP="000F163C">
            <w:pPr>
              <w:spacing w:line="360" w:lineRule="auto"/>
            </w:pPr>
          </w:p>
        </w:tc>
        <w:tc>
          <w:tcPr>
            <w:tcW w:w="3719" w:type="dxa"/>
          </w:tcPr>
          <w:p w14:paraId="563D211D" w14:textId="77777777" w:rsidR="00097E98" w:rsidRPr="00442838" w:rsidRDefault="00097E98" w:rsidP="000F163C">
            <w:pPr>
              <w:spacing w:line="360" w:lineRule="auto"/>
            </w:pPr>
          </w:p>
        </w:tc>
        <w:tc>
          <w:tcPr>
            <w:tcW w:w="880" w:type="dxa"/>
          </w:tcPr>
          <w:p w14:paraId="022C4243" w14:textId="77777777" w:rsidR="00097E98" w:rsidRPr="00442838" w:rsidRDefault="00097E98" w:rsidP="000F163C">
            <w:pPr>
              <w:spacing w:line="360" w:lineRule="auto"/>
            </w:pPr>
          </w:p>
        </w:tc>
        <w:tc>
          <w:tcPr>
            <w:tcW w:w="724" w:type="dxa"/>
          </w:tcPr>
          <w:p w14:paraId="76F6A6F4" w14:textId="77777777" w:rsidR="00097E98" w:rsidRPr="00442838" w:rsidRDefault="00097E98" w:rsidP="000F163C">
            <w:pPr>
              <w:spacing w:line="360" w:lineRule="auto"/>
            </w:pPr>
          </w:p>
        </w:tc>
        <w:tc>
          <w:tcPr>
            <w:tcW w:w="724" w:type="dxa"/>
          </w:tcPr>
          <w:p w14:paraId="6F6FDBB2" w14:textId="77777777" w:rsidR="00097E98" w:rsidRPr="00442838" w:rsidRDefault="00097E98" w:rsidP="000F163C">
            <w:pPr>
              <w:spacing w:line="360" w:lineRule="auto"/>
            </w:pPr>
          </w:p>
        </w:tc>
        <w:tc>
          <w:tcPr>
            <w:tcW w:w="1976" w:type="dxa"/>
          </w:tcPr>
          <w:p w14:paraId="314C3294" w14:textId="77777777" w:rsidR="00097E98" w:rsidRPr="00442838" w:rsidRDefault="00097E98" w:rsidP="000F163C">
            <w:pPr>
              <w:spacing w:line="360" w:lineRule="auto"/>
            </w:pPr>
          </w:p>
        </w:tc>
      </w:tr>
      <w:tr w:rsidR="00097E98" w:rsidRPr="00442838" w14:paraId="268C7712" w14:textId="77777777" w:rsidTr="000F163C">
        <w:trPr>
          <w:trHeight w:val="441"/>
        </w:trPr>
        <w:tc>
          <w:tcPr>
            <w:tcW w:w="1251" w:type="dxa"/>
          </w:tcPr>
          <w:p w14:paraId="696C099B" w14:textId="77777777" w:rsidR="00097E98" w:rsidRPr="00442838" w:rsidRDefault="00097E98" w:rsidP="000F163C">
            <w:pPr>
              <w:spacing w:line="360" w:lineRule="auto"/>
            </w:pPr>
          </w:p>
        </w:tc>
        <w:tc>
          <w:tcPr>
            <w:tcW w:w="1652" w:type="dxa"/>
          </w:tcPr>
          <w:p w14:paraId="70B967AE" w14:textId="77777777" w:rsidR="00097E98" w:rsidRPr="00442838" w:rsidRDefault="00097E98" w:rsidP="000F163C">
            <w:pPr>
              <w:spacing w:line="360" w:lineRule="auto"/>
            </w:pPr>
          </w:p>
        </w:tc>
        <w:tc>
          <w:tcPr>
            <w:tcW w:w="3719" w:type="dxa"/>
          </w:tcPr>
          <w:p w14:paraId="13CB7F64" w14:textId="77777777" w:rsidR="00097E98" w:rsidRPr="00442838" w:rsidRDefault="00097E98" w:rsidP="000F163C">
            <w:pPr>
              <w:spacing w:line="360" w:lineRule="auto"/>
            </w:pPr>
          </w:p>
        </w:tc>
        <w:tc>
          <w:tcPr>
            <w:tcW w:w="880" w:type="dxa"/>
          </w:tcPr>
          <w:p w14:paraId="00E2D881" w14:textId="77777777" w:rsidR="00097E98" w:rsidRPr="00442838" w:rsidRDefault="00097E98" w:rsidP="000F163C">
            <w:pPr>
              <w:spacing w:line="360" w:lineRule="auto"/>
            </w:pPr>
          </w:p>
        </w:tc>
        <w:tc>
          <w:tcPr>
            <w:tcW w:w="724" w:type="dxa"/>
          </w:tcPr>
          <w:p w14:paraId="199870AF" w14:textId="77777777" w:rsidR="00097E98" w:rsidRPr="00442838" w:rsidRDefault="00097E98" w:rsidP="000F163C">
            <w:pPr>
              <w:spacing w:line="360" w:lineRule="auto"/>
            </w:pPr>
          </w:p>
        </w:tc>
        <w:tc>
          <w:tcPr>
            <w:tcW w:w="724" w:type="dxa"/>
          </w:tcPr>
          <w:p w14:paraId="08279650" w14:textId="77777777" w:rsidR="00097E98" w:rsidRPr="00442838" w:rsidRDefault="00097E98" w:rsidP="000F163C">
            <w:pPr>
              <w:spacing w:line="360" w:lineRule="auto"/>
            </w:pPr>
          </w:p>
        </w:tc>
        <w:tc>
          <w:tcPr>
            <w:tcW w:w="1976" w:type="dxa"/>
          </w:tcPr>
          <w:p w14:paraId="71BE2488" w14:textId="77777777" w:rsidR="00097E98" w:rsidRPr="00442838" w:rsidRDefault="00097E98" w:rsidP="000F163C">
            <w:pPr>
              <w:spacing w:line="360" w:lineRule="auto"/>
            </w:pPr>
          </w:p>
        </w:tc>
      </w:tr>
      <w:tr w:rsidR="00097E98" w:rsidRPr="00442838" w14:paraId="09243759" w14:textId="77777777" w:rsidTr="000F163C">
        <w:trPr>
          <w:trHeight w:val="896"/>
        </w:trPr>
        <w:tc>
          <w:tcPr>
            <w:tcW w:w="1251" w:type="dxa"/>
          </w:tcPr>
          <w:p w14:paraId="75C0C0EE" w14:textId="77777777" w:rsidR="00097E98" w:rsidRPr="00442838" w:rsidRDefault="00097E98" w:rsidP="000F163C">
            <w:pPr>
              <w:spacing w:line="360" w:lineRule="auto"/>
            </w:pPr>
          </w:p>
        </w:tc>
        <w:tc>
          <w:tcPr>
            <w:tcW w:w="1652" w:type="dxa"/>
          </w:tcPr>
          <w:p w14:paraId="7EB67107" w14:textId="77777777" w:rsidR="00097E98" w:rsidRPr="00442838" w:rsidRDefault="00097E98" w:rsidP="000F163C">
            <w:pPr>
              <w:spacing w:line="360" w:lineRule="auto"/>
            </w:pPr>
          </w:p>
        </w:tc>
        <w:tc>
          <w:tcPr>
            <w:tcW w:w="3719" w:type="dxa"/>
          </w:tcPr>
          <w:p w14:paraId="381B2270" w14:textId="77777777" w:rsidR="00097E98" w:rsidRPr="00442838" w:rsidRDefault="00097E98" w:rsidP="000F163C">
            <w:pPr>
              <w:spacing w:line="360" w:lineRule="auto"/>
            </w:pPr>
          </w:p>
        </w:tc>
        <w:tc>
          <w:tcPr>
            <w:tcW w:w="880" w:type="dxa"/>
          </w:tcPr>
          <w:p w14:paraId="0404F723" w14:textId="77777777" w:rsidR="00097E98" w:rsidRPr="00442838" w:rsidRDefault="00097E98" w:rsidP="000F163C">
            <w:pPr>
              <w:spacing w:line="360" w:lineRule="auto"/>
            </w:pPr>
          </w:p>
        </w:tc>
        <w:tc>
          <w:tcPr>
            <w:tcW w:w="724" w:type="dxa"/>
          </w:tcPr>
          <w:p w14:paraId="4D89A207" w14:textId="77777777" w:rsidR="00097E98" w:rsidRPr="00442838" w:rsidRDefault="00097E98" w:rsidP="000F163C">
            <w:pPr>
              <w:spacing w:line="360" w:lineRule="auto"/>
            </w:pPr>
          </w:p>
        </w:tc>
        <w:tc>
          <w:tcPr>
            <w:tcW w:w="724" w:type="dxa"/>
          </w:tcPr>
          <w:p w14:paraId="3419B5BE" w14:textId="77777777" w:rsidR="00097E98" w:rsidRPr="00442838" w:rsidRDefault="00097E98" w:rsidP="000F163C">
            <w:pPr>
              <w:spacing w:line="360" w:lineRule="auto"/>
            </w:pPr>
          </w:p>
        </w:tc>
        <w:tc>
          <w:tcPr>
            <w:tcW w:w="1976" w:type="dxa"/>
          </w:tcPr>
          <w:p w14:paraId="595E13A3" w14:textId="77777777" w:rsidR="00097E98" w:rsidRPr="00442838" w:rsidRDefault="00097E98" w:rsidP="000F163C">
            <w:pPr>
              <w:spacing w:line="360" w:lineRule="auto"/>
            </w:pPr>
          </w:p>
        </w:tc>
      </w:tr>
    </w:tbl>
    <w:p w14:paraId="4D6C10B9" w14:textId="77777777" w:rsidR="00097E98" w:rsidRPr="00442838" w:rsidRDefault="00097E98" w:rsidP="00097E98">
      <w:pPr>
        <w:rPr>
          <w:sz w:val="24"/>
        </w:rPr>
      </w:pPr>
    </w:p>
    <w:p w14:paraId="45CA564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91CDAB6" w14:textId="77777777" w:rsidTr="000F163C">
        <w:tc>
          <w:tcPr>
            <w:tcW w:w="3596" w:type="dxa"/>
          </w:tcPr>
          <w:p w14:paraId="7E5DEB03" w14:textId="77777777" w:rsidR="00097E98" w:rsidRPr="00442838" w:rsidRDefault="00097E98" w:rsidP="000F163C">
            <w:pPr>
              <w:rPr>
                <w:sz w:val="24"/>
              </w:rPr>
            </w:pPr>
          </w:p>
        </w:tc>
        <w:tc>
          <w:tcPr>
            <w:tcW w:w="3597" w:type="dxa"/>
          </w:tcPr>
          <w:p w14:paraId="740DDBE1" w14:textId="77777777" w:rsidR="00097E98" w:rsidRPr="00442838" w:rsidRDefault="00097E98" w:rsidP="000F163C">
            <w:pPr>
              <w:rPr>
                <w:sz w:val="24"/>
              </w:rPr>
            </w:pPr>
          </w:p>
        </w:tc>
        <w:tc>
          <w:tcPr>
            <w:tcW w:w="3597" w:type="dxa"/>
          </w:tcPr>
          <w:p w14:paraId="52B94870" w14:textId="77777777" w:rsidR="00097E98" w:rsidRPr="00442838" w:rsidRDefault="00097E98" w:rsidP="000F163C">
            <w:pPr>
              <w:rPr>
                <w:sz w:val="24"/>
              </w:rPr>
            </w:pPr>
          </w:p>
        </w:tc>
      </w:tr>
      <w:tr w:rsidR="00097E98" w:rsidRPr="00442838" w14:paraId="1A67AF9E" w14:textId="77777777" w:rsidTr="000F163C">
        <w:tc>
          <w:tcPr>
            <w:tcW w:w="3596" w:type="dxa"/>
          </w:tcPr>
          <w:p w14:paraId="52FF52C8" w14:textId="77777777" w:rsidR="00097E98" w:rsidRPr="00442838" w:rsidRDefault="00097E98" w:rsidP="000F163C">
            <w:pPr>
              <w:rPr>
                <w:sz w:val="24"/>
              </w:rPr>
            </w:pPr>
          </w:p>
        </w:tc>
        <w:tc>
          <w:tcPr>
            <w:tcW w:w="3597" w:type="dxa"/>
          </w:tcPr>
          <w:p w14:paraId="28179441" w14:textId="77777777" w:rsidR="00097E98" w:rsidRPr="00442838" w:rsidRDefault="00097E98" w:rsidP="000F163C">
            <w:pPr>
              <w:rPr>
                <w:sz w:val="24"/>
              </w:rPr>
            </w:pPr>
          </w:p>
        </w:tc>
        <w:tc>
          <w:tcPr>
            <w:tcW w:w="3597" w:type="dxa"/>
          </w:tcPr>
          <w:p w14:paraId="2B9F5409" w14:textId="77777777" w:rsidR="00097E98" w:rsidRPr="00442838" w:rsidRDefault="00097E98" w:rsidP="000F163C">
            <w:pPr>
              <w:rPr>
                <w:sz w:val="24"/>
              </w:rPr>
            </w:pPr>
          </w:p>
        </w:tc>
      </w:tr>
    </w:tbl>
    <w:p w14:paraId="16C90BC7" w14:textId="77777777" w:rsidR="00097E98" w:rsidRPr="00442838" w:rsidRDefault="00097E98" w:rsidP="00097E98">
      <w:pPr>
        <w:rPr>
          <w:sz w:val="24"/>
        </w:rPr>
      </w:pPr>
    </w:p>
    <w:p w14:paraId="39D5A0CB" w14:textId="77777777" w:rsidR="00097E98" w:rsidRPr="00442838" w:rsidRDefault="00097E98" w:rsidP="00097E98">
      <w:pPr>
        <w:rPr>
          <w:sz w:val="24"/>
        </w:rPr>
      </w:pPr>
      <w:r w:rsidRPr="00442838">
        <w:rPr>
          <w:sz w:val="24"/>
        </w:rPr>
        <w:t>Sprites:</w:t>
      </w:r>
    </w:p>
    <w:p w14:paraId="53865ADF" w14:textId="77777777" w:rsidR="00097E98" w:rsidRPr="00442838" w:rsidRDefault="00097E98" w:rsidP="00097E98">
      <w:pPr>
        <w:rPr>
          <w:sz w:val="24"/>
        </w:rPr>
      </w:pPr>
      <w:r w:rsidRPr="00442838">
        <w:rPr>
          <w:sz w:val="24"/>
        </w:rPr>
        <w:br w:type="page"/>
      </w:r>
    </w:p>
    <w:p w14:paraId="6458EFA8" w14:textId="77777777" w:rsidR="00097E98" w:rsidRPr="00442838" w:rsidRDefault="00097E98" w:rsidP="00097E98">
      <w:pPr>
        <w:rPr>
          <w:sz w:val="24"/>
        </w:rPr>
      </w:pPr>
      <w:r w:rsidRPr="00442838">
        <w:rPr>
          <w:sz w:val="24"/>
        </w:rPr>
        <w:lastRenderedPageBreak/>
        <w:t>Family Page</w:t>
      </w:r>
    </w:p>
    <w:p w14:paraId="42EEE7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22B9A8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E88895F" w14:textId="77777777" w:rsidTr="000F163C">
        <w:trPr>
          <w:trHeight w:val="896"/>
        </w:trPr>
        <w:tc>
          <w:tcPr>
            <w:tcW w:w="1251" w:type="dxa"/>
          </w:tcPr>
          <w:p w14:paraId="3DD44A65" w14:textId="77777777" w:rsidR="00097E98" w:rsidRPr="00442838" w:rsidRDefault="00097E98" w:rsidP="000F163C">
            <w:pPr>
              <w:spacing w:line="360" w:lineRule="auto"/>
            </w:pPr>
            <w:r w:rsidRPr="00442838">
              <w:t>Pokemon</w:t>
            </w:r>
          </w:p>
          <w:p w14:paraId="1436C941" w14:textId="77777777" w:rsidR="00097E98" w:rsidRPr="00442838" w:rsidRDefault="00097E98" w:rsidP="000F163C">
            <w:pPr>
              <w:spacing w:line="360" w:lineRule="auto"/>
            </w:pPr>
            <w:r w:rsidRPr="00442838">
              <w:t>Name</w:t>
            </w:r>
          </w:p>
        </w:tc>
        <w:tc>
          <w:tcPr>
            <w:tcW w:w="1652" w:type="dxa"/>
          </w:tcPr>
          <w:p w14:paraId="14D37DCF" w14:textId="77777777" w:rsidR="00097E98" w:rsidRPr="00442838" w:rsidRDefault="00097E98" w:rsidP="000F163C">
            <w:pPr>
              <w:spacing w:line="360" w:lineRule="auto"/>
            </w:pPr>
            <w:r w:rsidRPr="00442838">
              <w:t>Pokemon Number</w:t>
            </w:r>
          </w:p>
        </w:tc>
        <w:tc>
          <w:tcPr>
            <w:tcW w:w="3719" w:type="dxa"/>
          </w:tcPr>
          <w:p w14:paraId="108E34B6" w14:textId="77777777" w:rsidR="00097E98" w:rsidRPr="00442838" w:rsidRDefault="00097E98" w:rsidP="000F163C">
            <w:pPr>
              <w:spacing w:line="360" w:lineRule="auto"/>
            </w:pPr>
            <w:r w:rsidRPr="00442838">
              <w:t>Base Stats</w:t>
            </w:r>
          </w:p>
          <w:p w14:paraId="3A88DAAC"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F39C6F0" w14:textId="77777777" w:rsidR="00097E98" w:rsidRPr="00442838" w:rsidRDefault="00097E98" w:rsidP="000F163C">
            <w:pPr>
              <w:spacing w:line="360" w:lineRule="auto"/>
            </w:pPr>
            <w:r w:rsidRPr="00442838">
              <w:t>Ability</w:t>
            </w:r>
          </w:p>
        </w:tc>
        <w:tc>
          <w:tcPr>
            <w:tcW w:w="724" w:type="dxa"/>
          </w:tcPr>
          <w:p w14:paraId="56919F7B" w14:textId="77777777" w:rsidR="00097E98" w:rsidRPr="00442838" w:rsidRDefault="00097E98" w:rsidP="000F163C">
            <w:pPr>
              <w:spacing w:line="360" w:lineRule="auto"/>
            </w:pPr>
            <w:r w:rsidRPr="00442838">
              <w:t>Type 1</w:t>
            </w:r>
          </w:p>
        </w:tc>
        <w:tc>
          <w:tcPr>
            <w:tcW w:w="724" w:type="dxa"/>
          </w:tcPr>
          <w:p w14:paraId="2BA017AA" w14:textId="77777777" w:rsidR="00097E98" w:rsidRPr="00442838" w:rsidRDefault="00097E98" w:rsidP="000F163C">
            <w:pPr>
              <w:spacing w:line="360" w:lineRule="auto"/>
            </w:pPr>
            <w:r w:rsidRPr="00442838">
              <w:t>Type 2</w:t>
            </w:r>
          </w:p>
        </w:tc>
        <w:tc>
          <w:tcPr>
            <w:tcW w:w="1976" w:type="dxa"/>
          </w:tcPr>
          <w:p w14:paraId="37B89067" w14:textId="77777777" w:rsidR="00097E98" w:rsidRPr="00442838" w:rsidRDefault="00097E98" w:rsidP="000F163C">
            <w:pPr>
              <w:spacing w:line="360" w:lineRule="auto"/>
            </w:pPr>
            <w:r w:rsidRPr="00442838">
              <w:t>Evolution</w:t>
            </w:r>
          </w:p>
        </w:tc>
      </w:tr>
      <w:tr w:rsidR="00097E98" w:rsidRPr="00442838" w14:paraId="1F92D9FF" w14:textId="77777777" w:rsidTr="000F163C">
        <w:trPr>
          <w:trHeight w:val="454"/>
        </w:trPr>
        <w:tc>
          <w:tcPr>
            <w:tcW w:w="1251" w:type="dxa"/>
          </w:tcPr>
          <w:p w14:paraId="170AE611" w14:textId="77777777" w:rsidR="00097E98" w:rsidRPr="00442838" w:rsidRDefault="00097E98" w:rsidP="000F163C">
            <w:pPr>
              <w:spacing w:line="360" w:lineRule="auto"/>
            </w:pPr>
          </w:p>
        </w:tc>
        <w:tc>
          <w:tcPr>
            <w:tcW w:w="1652" w:type="dxa"/>
          </w:tcPr>
          <w:p w14:paraId="1828EAE0" w14:textId="77777777" w:rsidR="00097E98" w:rsidRPr="00442838" w:rsidRDefault="00097E98" w:rsidP="000F163C">
            <w:pPr>
              <w:spacing w:line="360" w:lineRule="auto"/>
            </w:pPr>
          </w:p>
        </w:tc>
        <w:tc>
          <w:tcPr>
            <w:tcW w:w="3719" w:type="dxa"/>
          </w:tcPr>
          <w:p w14:paraId="74C75EE6" w14:textId="77777777" w:rsidR="00097E98" w:rsidRPr="00442838" w:rsidRDefault="00097E98" w:rsidP="000F163C">
            <w:pPr>
              <w:spacing w:line="360" w:lineRule="auto"/>
            </w:pPr>
          </w:p>
        </w:tc>
        <w:tc>
          <w:tcPr>
            <w:tcW w:w="880" w:type="dxa"/>
          </w:tcPr>
          <w:p w14:paraId="1F90A15B" w14:textId="77777777" w:rsidR="00097E98" w:rsidRPr="00442838" w:rsidRDefault="00097E98" w:rsidP="000F163C">
            <w:pPr>
              <w:spacing w:line="360" w:lineRule="auto"/>
            </w:pPr>
          </w:p>
        </w:tc>
        <w:tc>
          <w:tcPr>
            <w:tcW w:w="724" w:type="dxa"/>
          </w:tcPr>
          <w:p w14:paraId="0A8AE705" w14:textId="77777777" w:rsidR="00097E98" w:rsidRPr="00442838" w:rsidRDefault="00097E98" w:rsidP="000F163C">
            <w:pPr>
              <w:spacing w:line="360" w:lineRule="auto"/>
            </w:pPr>
          </w:p>
        </w:tc>
        <w:tc>
          <w:tcPr>
            <w:tcW w:w="724" w:type="dxa"/>
          </w:tcPr>
          <w:p w14:paraId="0DCD5ED2" w14:textId="77777777" w:rsidR="00097E98" w:rsidRPr="00442838" w:rsidRDefault="00097E98" w:rsidP="000F163C">
            <w:pPr>
              <w:spacing w:line="360" w:lineRule="auto"/>
            </w:pPr>
          </w:p>
        </w:tc>
        <w:tc>
          <w:tcPr>
            <w:tcW w:w="1976" w:type="dxa"/>
          </w:tcPr>
          <w:p w14:paraId="1ABB5404" w14:textId="77777777" w:rsidR="00097E98" w:rsidRPr="00442838" w:rsidRDefault="00097E98" w:rsidP="000F163C">
            <w:pPr>
              <w:spacing w:line="360" w:lineRule="auto"/>
            </w:pPr>
          </w:p>
        </w:tc>
      </w:tr>
      <w:tr w:rsidR="00097E98" w:rsidRPr="00442838" w14:paraId="245B7834" w14:textId="77777777" w:rsidTr="000F163C">
        <w:trPr>
          <w:trHeight w:val="441"/>
        </w:trPr>
        <w:tc>
          <w:tcPr>
            <w:tcW w:w="1251" w:type="dxa"/>
          </w:tcPr>
          <w:p w14:paraId="5FC1DC7C" w14:textId="77777777" w:rsidR="00097E98" w:rsidRPr="00442838" w:rsidRDefault="00097E98" w:rsidP="000F163C">
            <w:pPr>
              <w:spacing w:line="360" w:lineRule="auto"/>
            </w:pPr>
          </w:p>
        </w:tc>
        <w:tc>
          <w:tcPr>
            <w:tcW w:w="1652" w:type="dxa"/>
          </w:tcPr>
          <w:p w14:paraId="2B345A83" w14:textId="77777777" w:rsidR="00097E98" w:rsidRPr="00442838" w:rsidRDefault="00097E98" w:rsidP="000F163C">
            <w:pPr>
              <w:spacing w:line="360" w:lineRule="auto"/>
            </w:pPr>
          </w:p>
        </w:tc>
        <w:tc>
          <w:tcPr>
            <w:tcW w:w="3719" w:type="dxa"/>
          </w:tcPr>
          <w:p w14:paraId="128128C9" w14:textId="77777777" w:rsidR="00097E98" w:rsidRPr="00442838" w:rsidRDefault="00097E98" w:rsidP="000F163C">
            <w:pPr>
              <w:spacing w:line="360" w:lineRule="auto"/>
            </w:pPr>
          </w:p>
        </w:tc>
        <w:tc>
          <w:tcPr>
            <w:tcW w:w="880" w:type="dxa"/>
          </w:tcPr>
          <w:p w14:paraId="00066EA8" w14:textId="77777777" w:rsidR="00097E98" w:rsidRPr="00442838" w:rsidRDefault="00097E98" w:rsidP="000F163C">
            <w:pPr>
              <w:spacing w:line="360" w:lineRule="auto"/>
            </w:pPr>
          </w:p>
        </w:tc>
        <w:tc>
          <w:tcPr>
            <w:tcW w:w="724" w:type="dxa"/>
          </w:tcPr>
          <w:p w14:paraId="11CFC906" w14:textId="77777777" w:rsidR="00097E98" w:rsidRPr="00442838" w:rsidRDefault="00097E98" w:rsidP="000F163C">
            <w:pPr>
              <w:spacing w:line="360" w:lineRule="auto"/>
            </w:pPr>
          </w:p>
        </w:tc>
        <w:tc>
          <w:tcPr>
            <w:tcW w:w="724" w:type="dxa"/>
          </w:tcPr>
          <w:p w14:paraId="6B5FA22D" w14:textId="77777777" w:rsidR="00097E98" w:rsidRPr="00442838" w:rsidRDefault="00097E98" w:rsidP="000F163C">
            <w:pPr>
              <w:spacing w:line="360" w:lineRule="auto"/>
            </w:pPr>
          </w:p>
        </w:tc>
        <w:tc>
          <w:tcPr>
            <w:tcW w:w="1976" w:type="dxa"/>
          </w:tcPr>
          <w:p w14:paraId="4EDD8C48" w14:textId="77777777" w:rsidR="00097E98" w:rsidRPr="00442838" w:rsidRDefault="00097E98" w:rsidP="000F163C">
            <w:pPr>
              <w:spacing w:line="360" w:lineRule="auto"/>
            </w:pPr>
          </w:p>
        </w:tc>
      </w:tr>
      <w:tr w:rsidR="00097E98" w:rsidRPr="00442838" w14:paraId="7A7F10D1" w14:textId="77777777" w:rsidTr="000F163C">
        <w:trPr>
          <w:trHeight w:val="441"/>
        </w:trPr>
        <w:tc>
          <w:tcPr>
            <w:tcW w:w="1251" w:type="dxa"/>
          </w:tcPr>
          <w:p w14:paraId="641F38C2" w14:textId="77777777" w:rsidR="00097E98" w:rsidRPr="00442838" w:rsidRDefault="00097E98" w:rsidP="000F163C">
            <w:pPr>
              <w:spacing w:line="360" w:lineRule="auto"/>
            </w:pPr>
          </w:p>
        </w:tc>
        <w:tc>
          <w:tcPr>
            <w:tcW w:w="1652" w:type="dxa"/>
          </w:tcPr>
          <w:p w14:paraId="1CD14A76" w14:textId="77777777" w:rsidR="00097E98" w:rsidRPr="00442838" w:rsidRDefault="00097E98" w:rsidP="000F163C">
            <w:pPr>
              <w:spacing w:line="360" w:lineRule="auto"/>
            </w:pPr>
          </w:p>
        </w:tc>
        <w:tc>
          <w:tcPr>
            <w:tcW w:w="3719" w:type="dxa"/>
          </w:tcPr>
          <w:p w14:paraId="24225E7F" w14:textId="77777777" w:rsidR="00097E98" w:rsidRPr="00442838" w:rsidRDefault="00097E98" w:rsidP="000F163C">
            <w:pPr>
              <w:spacing w:line="360" w:lineRule="auto"/>
            </w:pPr>
          </w:p>
        </w:tc>
        <w:tc>
          <w:tcPr>
            <w:tcW w:w="880" w:type="dxa"/>
          </w:tcPr>
          <w:p w14:paraId="558FE881" w14:textId="77777777" w:rsidR="00097E98" w:rsidRPr="00442838" w:rsidRDefault="00097E98" w:rsidP="000F163C">
            <w:pPr>
              <w:spacing w:line="360" w:lineRule="auto"/>
            </w:pPr>
          </w:p>
        </w:tc>
        <w:tc>
          <w:tcPr>
            <w:tcW w:w="724" w:type="dxa"/>
          </w:tcPr>
          <w:p w14:paraId="0CD789D0" w14:textId="77777777" w:rsidR="00097E98" w:rsidRPr="00442838" w:rsidRDefault="00097E98" w:rsidP="000F163C">
            <w:pPr>
              <w:spacing w:line="360" w:lineRule="auto"/>
            </w:pPr>
          </w:p>
        </w:tc>
        <w:tc>
          <w:tcPr>
            <w:tcW w:w="724" w:type="dxa"/>
          </w:tcPr>
          <w:p w14:paraId="43CEA816" w14:textId="77777777" w:rsidR="00097E98" w:rsidRPr="00442838" w:rsidRDefault="00097E98" w:rsidP="000F163C">
            <w:pPr>
              <w:spacing w:line="360" w:lineRule="auto"/>
            </w:pPr>
          </w:p>
        </w:tc>
        <w:tc>
          <w:tcPr>
            <w:tcW w:w="1976" w:type="dxa"/>
          </w:tcPr>
          <w:p w14:paraId="6A131E52" w14:textId="77777777" w:rsidR="00097E98" w:rsidRPr="00442838" w:rsidRDefault="00097E98" w:rsidP="000F163C">
            <w:pPr>
              <w:spacing w:line="360" w:lineRule="auto"/>
            </w:pPr>
          </w:p>
        </w:tc>
      </w:tr>
      <w:tr w:rsidR="00097E98" w:rsidRPr="00442838" w14:paraId="680F71DA" w14:textId="77777777" w:rsidTr="000F163C">
        <w:trPr>
          <w:trHeight w:val="896"/>
        </w:trPr>
        <w:tc>
          <w:tcPr>
            <w:tcW w:w="1251" w:type="dxa"/>
          </w:tcPr>
          <w:p w14:paraId="77B52ABE" w14:textId="77777777" w:rsidR="00097E98" w:rsidRPr="00442838" w:rsidRDefault="00097E98" w:rsidP="000F163C">
            <w:pPr>
              <w:spacing w:line="360" w:lineRule="auto"/>
            </w:pPr>
          </w:p>
        </w:tc>
        <w:tc>
          <w:tcPr>
            <w:tcW w:w="1652" w:type="dxa"/>
          </w:tcPr>
          <w:p w14:paraId="7C35AEEF" w14:textId="77777777" w:rsidR="00097E98" w:rsidRPr="00442838" w:rsidRDefault="00097E98" w:rsidP="000F163C">
            <w:pPr>
              <w:spacing w:line="360" w:lineRule="auto"/>
            </w:pPr>
          </w:p>
        </w:tc>
        <w:tc>
          <w:tcPr>
            <w:tcW w:w="3719" w:type="dxa"/>
          </w:tcPr>
          <w:p w14:paraId="32850707" w14:textId="77777777" w:rsidR="00097E98" w:rsidRPr="00442838" w:rsidRDefault="00097E98" w:rsidP="000F163C">
            <w:pPr>
              <w:spacing w:line="360" w:lineRule="auto"/>
            </w:pPr>
          </w:p>
        </w:tc>
        <w:tc>
          <w:tcPr>
            <w:tcW w:w="880" w:type="dxa"/>
          </w:tcPr>
          <w:p w14:paraId="346B694A" w14:textId="77777777" w:rsidR="00097E98" w:rsidRPr="00442838" w:rsidRDefault="00097E98" w:rsidP="000F163C">
            <w:pPr>
              <w:spacing w:line="360" w:lineRule="auto"/>
            </w:pPr>
          </w:p>
        </w:tc>
        <w:tc>
          <w:tcPr>
            <w:tcW w:w="724" w:type="dxa"/>
          </w:tcPr>
          <w:p w14:paraId="17B31C3E" w14:textId="77777777" w:rsidR="00097E98" w:rsidRPr="00442838" w:rsidRDefault="00097E98" w:rsidP="000F163C">
            <w:pPr>
              <w:spacing w:line="360" w:lineRule="auto"/>
            </w:pPr>
          </w:p>
        </w:tc>
        <w:tc>
          <w:tcPr>
            <w:tcW w:w="724" w:type="dxa"/>
          </w:tcPr>
          <w:p w14:paraId="4D4F40A1" w14:textId="77777777" w:rsidR="00097E98" w:rsidRPr="00442838" w:rsidRDefault="00097E98" w:rsidP="000F163C">
            <w:pPr>
              <w:spacing w:line="360" w:lineRule="auto"/>
            </w:pPr>
          </w:p>
        </w:tc>
        <w:tc>
          <w:tcPr>
            <w:tcW w:w="1976" w:type="dxa"/>
          </w:tcPr>
          <w:p w14:paraId="746F2C9D" w14:textId="77777777" w:rsidR="00097E98" w:rsidRPr="00442838" w:rsidRDefault="00097E98" w:rsidP="000F163C">
            <w:pPr>
              <w:spacing w:line="360" w:lineRule="auto"/>
            </w:pPr>
          </w:p>
        </w:tc>
      </w:tr>
    </w:tbl>
    <w:p w14:paraId="338FAAE9" w14:textId="77777777" w:rsidR="00097E98" w:rsidRPr="00442838" w:rsidRDefault="00097E98" w:rsidP="00097E98">
      <w:pPr>
        <w:rPr>
          <w:sz w:val="24"/>
        </w:rPr>
      </w:pPr>
    </w:p>
    <w:p w14:paraId="299C8A0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418846" w14:textId="77777777" w:rsidTr="000F163C">
        <w:tc>
          <w:tcPr>
            <w:tcW w:w="3596" w:type="dxa"/>
          </w:tcPr>
          <w:p w14:paraId="75672EA3" w14:textId="77777777" w:rsidR="00097E98" w:rsidRPr="00442838" w:rsidRDefault="00097E98" w:rsidP="000F163C">
            <w:pPr>
              <w:rPr>
                <w:sz w:val="24"/>
              </w:rPr>
            </w:pPr>
          </w:p>
        </w:tc>
        <w:tc>
          <w:tcPr>
            <w:tcW w:w="3597" w:type="dxa"/>
          </w:tcPr>
          <w:p w14:paraId="12752119" w14:textId="77777777" w:rsidR="00097E98" w:rsidRPr="00442838" w:rsidRDefault="00097E98" w:rsidP="000F163C">
            <w:pPr>
              <w:rPr>
                <w:sz w:val="24"/>
              </w:rPr>
            </w:pPr>
          </w:p>
        </w:tc>
        <w:tc>
          <w:tcPr>
            <w:tcW w:w="3597" w:type="dxa"/>
          </w:tcPr>
          <w:p w14:paraId="3283758E" w14:textId="77777777" w:rsidR="00097E98" w:rsidRPr="00442838" w:rsidRDefault="00097E98" w:rsidP="000F163C">
            <w:pPr>
              <w:rPr>
                <w:sz w:val="24"/>
              </w:rPr>
            </w:pPr>
          </w:p>
        </w:tc>
      </w:tr>
      <w:tr w:rsidR="00097E98" w:rsidRPr="00442838" w14:paraId="576492CC" w14:textId="77777777" w:rsidTr="000F163C">
        <w:tc>
          <w:tcPr>
            <w:tcW w:w="3596" w:type="dxa"/>
          </w:tcPr>
          <w:p w14:paraId="0515CE68" w14:textId="77777777" w:rsidR="00097E98" w:rsidRPr="00442838" w:rsidRDefault="00097E98" w:rsidP="000F163C">
            <w:pPr>
              <w:rPr>
                <w:sz w:val="24"/>
              </w:rPr>
            </w:pPr>
          </w:p>
        </w:tc>
        <w:tc>
          <w:tcPr>
            <w:tcW w:w="3597" w:type="dxa"/>
          </w:tcPr>
          <w:p w14:paraId="309C31B1" w14:textId="77777777" w:rsidR="00097E98" w:rsidRPr="00442838" w:rsidRDefault="00097E98" w:rsidP="000F163C">
            <w:pPr>
              <w:rPr>
                <w:sz w:val="24"/>
              </w:rPr>
            </w:pPr>
          </w:p>
        </w:tc>
        <w:tc>
          <w:tcPr>
            <w:tcW w:w="3597" w:type="dxa"/>
          </w:tcPr>
          <w:p w14:paraId="732B18D5" w14:textId="77777777" w:rsidR="00097E98" w:rsidRPr="00442838" w:rsidRDefault="00097E98" w:rsidP="000F163C">
            <w:pPr>
              <w:rPr>
                <w:sz w:val="24"/>
              </w:rPr>
            </w:pPr>
          </w:p>
        </w:tc>
      </w:tr>
    </w:tbl>
    <w:p w14:paraId="486079D8" w14:textId="77777777" w:rsidR="00097E98" w:rsidRPr="00442838" w:rsidRDefault="00097E98" w:rsidP="00097E98">
      <w:pPr>
        <w:rPr>
          <w:sz w:val="24"/>
        </w:rPr>
      </w:pPr>
    </w:p>
    <w:p w14:paraId="382F363A" w14:textId="77777777" w:rsidR="00097E98" w:rsidRPr="00442838" w:rsidRDefault="00097E98" w:rsidP="00097E98">
      <w:pPr>
        <w:rPr>
          <w:sz w:val="24"/>
        </w:rPr>
      </w:pPr>
      <w:r w:rsidRPr="00442838">
        <w:rPr>
          <w:sz w:val="24"/>
        </w:rPr>
        <w:t>Sprites:</w:t>
      </w:r>
    </w:p>
    <w:p w14:paraId="064011FC" w14:textId="77777777" w:rsidR="00097E98" w:rsidRPr="00442838" w:rsidRDefault="00097E98" w:rsidP="00097E98">
      <w:pPr>
        <w:rPr>
          <w:sz w:val="24"/>
        </w:rPr>
      </w:pPr>
      <w:r w:rsidRPr="00442838">
        <w:rPr>
          <w:sz w:val="24"/>
        </w:rPr>
        <w:br w:type="page"/>
      </w:r>
    </w:p>
    <w:p w14:paraId="62FEABE3" w14:textId="77777777" w:rsidR="00097E98" w:rsidRPr="00442838" w:rsidRDefault="00097E98" w:rsidP="00097E98">
      <w:pPr>
        <w:rPr>
          <w:sz w:val="24"/>
        </w:rPr>
      </w:pPr>
      <w:r w:rsidRPr="00442838">
        <w:rPr>
          <w:sz w:val="24"/>
        </w:rPr>
        <w:lastRenderedPageBreak/>
        <w:t>Family Page</w:t>
      </w:r>
    </w:p>
    <w:p w14:paraId="5F151E4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83732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D891D4C" w14:textId="77777777" w:rsidTr="000F163C">
        <w:trPr>
          <w:trHeight w:val="896"/>
        </w:trPr>
        <w:tc>
          <w:tcPr>
            <w:tcW w:w="1251" w:type="dxa"/>
          </w:tcPr>
          <w:p w14:paraId="088A0503" w14:textId="77777777" w:rsidR="00097E98" w:rsidRPr="00442838" w:rsidRDefault="00097E98" w:rsidP="000F163C">
            <w:pPr>
              <w:spacing w:line="360" w:lineRule="auto"/>
            </w:pPr>
            <w:r w:rsidRPr="00442838">
              <w:t>Pokemon</w:t>
            </w:r>
          </w:p>
          <w:p w14:paraId="31EEF758" w14:textId="77777777" w:rsidR="00097E98" w:rsidRPr="00442838" w:rsidRDefault="00097E98" w:rsidP="000F163C">
            <w:pPr>
              <w:spacing w:line="360" w:lineRule="auto"/>
            </w:pPr>
            <w:r w:rsidRPr="00442838">
              <w:t>Name</w:t>
            </w:r>
          </w:p>
        </w:tc>
        <w:tc>
          <w:tcPr>
            <w:tcW w:w="1652" w:type="dxa"/>
          </w:tcPr>
          <w:p w14:paraId="3793A7BD" w14:textId="77777777" w:rsidR="00097E98" w:rsidRPr="00442838" w:rsidRDefault="00097E98" w:rsidP="000F163C">
            <w:pPr>
              <w:spacing w:line="360" w:lineRule="auto"/>
            </w:pPr>
            <w:r w:rsidRPr="00442838">
              <w:t>Pokemon Number</w:t>
            </w:r>
          </w:p>
        </w:tc>
        <w:tc>
          <w:tcPr>
            <w:tcW w:w="3719" w:type="dxa"/>
          </w:tcPr>
          <w:p w14:paraId="3696BD0D" w14:textId="77777777" w:rsidR="00097E98" w:rsidRPr="00442838" w:rsidRDefault="00097E98" w:rsidP="000F163C">
            <w:pPr>
              <w:spacing w:line="360" w:lineRule="auto"/>
            </w:pPr>
            <w:r w:rsidRPr="00442838">
              <w:t>Base Stats</w:t>
            </w:r>
          </w:p>
          <w:p w14:paraId="4FDF68D3"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8C53CF8" w14:textId="77777777" w:rsidR="00097E98" w:rsidRPr="00442838" w:rsidRDefault="00097E98" w:rsidP="000F163C">
            <w:pPr>
              <w:spacing w:line="360" w:lineRule="auto"/>
            </w:pPr>
            <w:r w:rsidRPr="00442838">
              <w:t>Ability</w:t>
            </w:r>
          </w:p>
        </w:tc>
        <w:tc>
          <w:tcPr>
            <w:tcW w:w="724" w:type="dxa"/>
          </w:tcPr>
          <w:p w14:paraId="51C0D986" w14:textId="77777777" w:rsidR="00097E98" w:rsidRPr="00442838" w:rsidRDefault="00097E98" w:rsidP="000F163C">
            <w:pPr>
              <w:spacing w:line="360" w:lineRule="auto"/>
            </w:pPr>
            <w:r w:rsidRPr="00442838">
              <w:t>Type 1</w:t>
            </w:r>
          </w:p>
        </w:tc>
        <w:tc>
          <w:tcPr>
            <w:tcW w:w="724" w:type="dxa"/>
          </w:tcPr>
          <w:p w14:paraId="6E65C4F1" w14:textId="77777777" w:rsidR="00097E98" w:rsidRPr="00442838" w:rsidRDefault="00097E98" w:rsidP="000F163C">
            <w:pPr>
              <w:spacing w:line="360" w:lineRule="auto"/>
            </w:pPr>
            <w:r w:rsidRPr="00442838">
              <w:t>Type 2</w:t>
            </w:r>
          </w:p>
        </w:tc>
        <w:tc>
          <w:tcPr>
            <w:tcW w:w="1976" w:type="dxa"/>
          </w:tcPr>
          <w:p w14:paraId="51413488" w14:textId="77777777" w:rsidR="00097E98" w:rsidRPr="00442838" w:rsidRDefault="00097E98" w:rsidP="000F163C">
            <w:pPr>
              <w:spacing w:line="360" w:lineRule="auto"/>
            </w:pPr>
            <w:r w:rsidRPr="00442838">
              <w:t>Evolution</w:t>
            </w:r>
          </w:p>
        </w:tc>
      </w:tr>
      <w:tr w:rsidR="00097E98" w:rsidRPr="00442838" w14:paraId="681C3C4D" w14:textId="77777777" w:rsidTr="000F163C">
        <w:trPr>
          <w:trHeight w:val="454"/>
        </w:trPr>
        <w:tc>
          <w:tcPr>
            <w:tcW w:w="1251" w:type="dxa"/>
          </w:tcPr>
          <w:p w14:paraId="2035C8EC" w14:textId="77777777" w:rsidR="00097E98" w:rsidRPr="00442838" w:rsidRDefault="00097E98" w:rsidP="000F163C">
            <w:pPr>
              <w:spacing w:line="360" w:lineRule="auto"/>
            </w:pPr>
          </w:p>
        </w:tc>
        <w:tc>
          <w:tcPr>
            <w:tcW w:w="1652" w:type="dxa"/>
          </w:tcPr>
          <w:p w14:paraId="4A69D72E" w14:textId="77777777" w:rsidR="00097E98" w:rsidRPr="00442838" w:rsidRDefault="00097E98" w:rsidP="000F163C">
            <w:pPr>
              <w:spacing w:line="360" w:lineRule="auto"/>
            </w:pPr>
          </w:p>
        </w:tc>
        <w:tc>
          <w:tcPr>
            <w:tcW w:w="3719" w:type="dxa"/>
          </w:tcPr>
          <w:p w14:paraId="5970EA8F" w14:textId="77777777" w:rsidR="00097E98" w:rsidRPr="00442838" w:rsidRDefault="00097E98" w:rsidP="000F163C">
            <w:pPr>
              <w:spacing w:line="360" w:lineRule="auto"/>
            </w:pPr>
          </w:p>
        </w:tc>
        <w:tc>
          <w:tcPr>
            <w:tcW w:w="880" w:type="dxa"/>
          </w:tcPr>
          <w:p w14:paraId="5BE34A89" w14:textId="77777777" w:rsidR="00097E98" w:rsidRPr="00442838" w:rsidRDefault="00097E98" w:rsidP="000F163C">
            <w:pPr>
              <w:spacing w:line="360" w:lineRule="auto"/>
            </w:pPr>
          </w:p>
        </w:tc>
        <w:tc>
          <w:tcPr>
            <w:tcW w:w="724" w:type="dxa"/>
          </w:tcPr>
          <w:p w14:paraId="39AF5AC3" w14:textId="77777777" w:rsidR="00097E98" w:rsidRPr="00442838" w:rsidRDefault="00097E98" w:rsidP="000F163C">
            <w:pPr>
              <w:spacing w:line="360" w:lineRule="auto"/>
            </w:pPr>
          </w:p>
        </w:tc>
        <w:tc>
          <w:tcPr>
            <w:tcW w:w="724" w:type="dxa"/>
          </w:tcPr>
          <w:p w14:paraId="1739C163" w14:textId="77777777" w:rsidR="00097E98" w:rsidRPr="00442838" w:rsidRDefault="00097E98" w:rsidP="000F163C">
            <w:pPr>
              <w:spacing w:line="360" w:lineRule="auto"/>
            </w:pPr>
          </w:p>
        </w:tc>
        <w:tc>
          <w:tcPr>
            <w:tcW w:w="1976" w:type="dxa"/>
          </w:tcPr>
          <w:p w14:paraId="1DBC9E93" w14:textId="77777777" w:rsidR="00097E98" w:rsidRPr="00442838" w:rsidRDefault="00097E98" w:rsidP="000F163C">
            <w:pPr>
              <w:spacing w:line="360" w:lineRule="auto"/>
            </w:pPr>
          </w:p>
        </w:tc>
      </w:tr>
      <w:tr w:rsidR="00097E98" w:rsidRPr="00442838" w14:paraId="32C482AC" w14:textId="77777777" w:rsidTr="000F163C">
        <w:trPr>
          <w:trHeight w:val="441"/>
        </w:trPr>
        <w:tc>
          <w:tcPr>
            <w:tcW w:w="1251" w:type="dxa"/>
          </w:tcPr>
          <w:p w14:paraId="1E423A14" w14:textId="77777777" w:rsidR="00097E98" w:rsidRPr="00442838" w:rsidRDefault="00097E98" w:rsidP="000F163C">
            <w:pPr>
              <w:spacing w:line="360" w:lineRule="auto"/>
            </w:pPr>
          </w:p>
        </w:tc>
        <w:tc>
          <w:tcPr>
            <w:tcW w:w="1652" w:type="dxa"/>
          </w:tcPr>
          <w:p w14:paraId="6DBADE84" w14:textId="77777777" w:rsidR="00097E98" w:rsidRPr="00442838" w:rsidRDefault="00097E98" w:rsidP="000F163C">
            <w:pPr>
              <w:spacing w:line="360" w:lineRule="auto"/>
            </w:pPr>
          </w:p>
        </w:tc>
        <w:tc>
          <w:tcPr>
            <w:tcW w:w="3719" w:type="dxa"/>
          </w:tcPr>
          <w:p w14:paraId="34F75235" w14:textId="77777777" w:rsidR="00097E98" w:rsidRPr="00442838" w:rsidRDefault="00097E98" w:rsidP="000F163C">
            <w:pPr>
              <w:spacing w:line="360" w:lineRule="auto"/>
            </w:pPr>
          </w:p>
        </w:tc>
        <w:tc>
          <w:tcPr>
            <w:tcW w:w="880" w:type="dxa"/>
          </w:tcPr>
          <w:p w14:paraId="0F199698" w14:textId="77777777" w:rsidR="00097E98" w:rsidRPr="00442838" w:rsidRDefault="00097E98" w:rsidP="000F163C">
            <w:pPr>
              <w:spacing w:line="360" w:lineRule="auto"/>
            </w:pPr>
          </w:p>
        </w:tc>
        <w:tc>
          <w:tcPr>
            <w:tcW w:w="724" w:type="dxa"/>
          </w:tcPr>
          <w:p w14:paraId="63B308CD" w14:textId="77777777" w:rsidR="00097E98" w:rsidRPr="00442838" w:rsidRDefault="00097E98" w:rsidP="000F163C">
            <w:pPr>
              <w:spacing w:line="360" w:lineRule="auto"/>
            </w:pPr>
          </w:p>
        </w:tc>
        <w:tc>
          <w:tcPr>
            <w:tcW w:w="724" w:type="dxa"/>
          </w:tcPr>
          <w:p w14:paraId="66659A87" w14:textId="77777777" w:rsidR="00097E98" w:rsidRPr="00442838" w:rsidRDefault="00097E98" w:rsidP="000F163C">
            <w:pPr>
              <w:spacing w:line="360" w:lineRule="auto"/>
            </w:pPr>
          </w:p>
        </w:tc>
        <w:tc>
          <w:tcPr>
            <w:tcW w:w="1976" w:type="dxa"/>
          </w:tcPr>
          <w:p w14:paraId="62E6291F" w14:textId="77777777" w:rsidR="00097E98" w:rsidRPr="00442838" w:rsidRDefault="00097E98" w:rsidP="000F163C">
            <w:pPr>
              <w:spacing w:line="360" w:lineRule="auto"/>
            </w:pPr>
          </w:p>
        </w:tc>
      </w:tr>
      <w:tr w:rsidR="00097E98" w:rsidRPr="00442838" w14:paraId="571BE64A" w14:textId="77777777" w:rsidTr="000F163C">
        <w:trPr>
          <w:trHeight w:val="441"/>
        </w:trPr>
        <w:tc>
          <w:tcPr>
            <w:tcW w:w="1251" w:type="dxa"/>
          </w:tcPr>
          <w:p w14:paraId="37D5D65A" w14:textId="77777777" w:rsidR="00097E98" w:rsidRPr="00442838" w:rsidRDefault="00097E98" w:rsidP="000F163C">
            <w:pPr>
              <w:spacing w:line="360" w:lineRule="auto"/>
            </w:pPr>
          </w:p>
        </w:tc>
        <w:tc>
          <w:tcPr>
            <w:tcW w:w="1652" w:type="dxa"/>
          </w:tcPr>
          <w:p w14:paraId="218D1AAE" w14:textId="77777777" w:rsidR="00097E98" w:rsidRPr="00442838" w:rsidRDefault="00097E98" w:rsidP="000F163C">
            <w:pPr>
              <w:spacing w:line="360" w:lineRule="auto"/>
            </w:pPr>
          </w:p>
        </w:tc>
        <w:tc>
          <w:tcPr>
            <w:tcW w:w="3719" w:type="dxa"/>
          </w:tcPr>
          <w:p w14:paraId="3D4552D6" w14:textId="77777777" w:rsidR="00097E98" w:rsidRPr="00442838" w:rsidRDefault="00097E98" w:rsidP="000F163C">
            <w:pPr>
              <w:spacing w:line="360" w:lineRule="auto"/>
            </w:pPr>
          </w:p>
        </w:tc>
        <w:tc>
          <w:tcPr>
            <w:tcW w:w="880" w:type="dxa"/>
          </w:tcPr>
          <w:p w14:paraId="2787BC7A" w14:textId="77777777" w:rsidR="00097E98" w:rsidRPr="00442838" w:rsidRDefault="00097E98" w:rsidP="000F163C">
            <w:pPr>
              <w:spacing w:line="360" w:lineRule="auto"/>
            </w:pPr>
          </w:p>
        </w:tc>
        <w:tc>
          <w:tcPr>
            <w:tcW w:w="724" w:type="dxa"/>
          </w:tcPr>
          <w:p w14:paraId="1D565AE8" w14:textId="77777777" w:rsidR="00097E98" w:rsidRPr="00442838" w:rsidRDefault="00097E98" w:rsidP="000F163C">
            <w:pPr>
              <w:spacing w:line="360" w:lineRule="auto"/>
            </w:pPr>
          </w:p>
        </w:tc>
        <w:tc>
          <w:tcPr>
            <w:tcW w:w="724" w:type="dxa"/>
          </w:tcPr>
          <w:p w14:paraId="14EA2DCE" w14:textId="77777777" w:rsidR="00097E98" w:rsidRPr="00442838" w:rsidRDefault="00097E98" w:rsidP="000F163C">
            <w:pPr>
              <w:spacing w:line="360" w:lineRule="auto"/>
            </w:pPr>
          </w:p>
        </w:tc>
        <w:tc>
          <w:tcPr>
            <w:tcW w:w="1976" w:type="dxa"/>
          </w:tcPr>
          <w:p w14:paraId="76EC0229" w14:textId="77777777" w:rsidR="00097E98" w:rsidRPr="00442838" w:rsidRDefault="00097E98" w:rsidP="000F163C">
            <w:pPr>
              <w:spacing w:line="360" w:lineRule="auto"/>
            </w:pPr>
          </w:p>
        </w:tc>
      </w:tr>
      <w:tr w:rsidR="00097E98" w:rsidRPr="00442838" w14:paraId="3F6604A9" w14:textId="77777777" w:rsidTr="000F163C">
        <w:trPr>
          <w:trHeight w:val="896"/>
        </w:trPr>
        <w:tc>
          <w:tcPr>
            <w:tcW w:w="1251" w:type="dxa"/>
          </w:tcPr>
          <w:p w14:paraId="645E8769" w14:textId="77777777" w:rsidR="00097E98" w:rsidRPr="00442838" w:rsidRDefault="00097E98" w:rsidP="000F163C">
            <w:pPr>
              <w:spacing w:line="360" w:lineRule="auto"/>
            </w:pPr>
          </w:p>
        </w:tc>
        <w:tc>
          <w:tcPr>
            <w:tcW w:w="1652" w:type="dxa"/>
          </w:tcPr>
          <w:p w14:paraId="197DC1E1" w14:textId="77777777" w:rsidR="00097E98" w:rsidRPr="00442838" w:rsidRDefault="00097E98" w:rsidP="000F163C">
            <w:pPr>
              <w:spacing w:line="360" w:lineRule="auto"/>
            </w:pPr>
          </w:p>
        </w:tc>
        <w:tc>
          <w:tcPr>
            <w:tcW w:w="3719" w:type="dxa"/>
          </w:tcPr>
          <w:p w14:paraId="08839C73" w14:textId="77777777" w:rsidR="00097E98" w:rsidRPr="00442838" w:rsidRDefault="00097E98" w:rsidP="000F163C">
            <w:pPr>
              <w:spacing w:line="360" w:lineRule="auto"/>
            </w:pPr>
          </w:p>
        </w:tc>
        <w:tc>
          <w:tcPr>
            <w:tcW w:w="880" w:type="dxa"/>
          </w:tcPr>
          <w:p w14:paraId="3C1594BC" w14:textId="77777777" w:rsidR="00097E98" w:rsidRPr="00442838" w:rsidRDefault="00097E98" w:rsidP="000F163C">
            <w:pPr>
              <w:spacing w:line="360" w:lineRule="auto"/>
            </w:pPr>
          </w:p>
        </w:tc>
        <w:tc>
          <w:tcPr>
            <w:tcW w:w="724" w:type="dxa"/>
          </w:tcPr>
          <w:p w14:paraId="22F7C98A" w14:textId="77777777" w:rsidR="00097E98" w:rsidRPr="00442838" w:rsidRDefault="00097E98" w:rsidP="000F163C">
            <w:pPr>
              <w:spacing w:line="360" w:lineRule="auto"/>
            </w:pPr>
          </w:p>
        </w:tc>
        <w:tc>
          <w:tcPr>
            <w:tcW w:w="724" w:type="dxa"/>
          </w:tcPr>
          <w:p w14:paraId="16FB736D" w14:textId="77777777" w:rsidR="00097E98" w:rsidRPr="00442838" w:rsidRDefault="00097E98" w:rsidP="000F163C">
            <w:pPr>
              <w:spacing w:line="360" w:lineRule="auto"/>
            </w:pPr>
          </w:p>
        </w:tc>
        <w:tc>
          <w:tcPr>
            <w:tcW w:w="1976" w:type="dxa"/>
          </w:tcPr>
          <w:p w14:paraId="4787CA3B" w14:textId="77777777" w:rsidR="00097E98" w:rsidRPr="00442838" w:rsidRDefault="00097E98" w:rsidP="000F163C">
            <w:pPr>
              <w:spacing w:line="360" w:lineRule="auto"/>
            </w:pPr>
          </w:p>
        </w:tc>
      </w:tr>
    </w:tbl>
    <w:p w14:paraId="47CDAF52" w14:textId="77777777" w:rsidR="00097E98" w:rsidRPr="00442838" w:rsidRDefault="00097E98" w:rsidP="00097E98">
      <w:pPr>
        <w:rPr>
          <w:sz w:val="24"/>
        </w:rPr>
      </w:pPr>
    </w:p>
    <w:p w14:paraId="38CBB42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7036BF6" w14:textId="77777777" w:rsidTr="000F163C">
        <w:tc>
          <w:tcPr>
            <w:tcW w:w="3596" w:type="dxa"/>
          </w:tcPr>
          <w:p w14:paraId="79CB346D" w14:textId="77777777" w:rsidR="00097E98" w:rsidRPr="00442838" w:rsidRDefault="00097E98" w:rsidP="000F163C">
            <w:pPr>
              <w:rPr>
                <w:sz w:val="24"/>
              </w:rPr>
            </w:pPr>
          </w:p>
        </w:tc>
        <w:tc>
          <w:tcPr>
            <w:tcW w:w="3597" w:type="dxa"/>
          </w:tcPr>
          <w:p w14:paraId="03A727E5" w14:textId="77777777" w:rsidR="00097E98" w:rsidRPr="00442838" w:rsidRDefault="00097E98" w:rsidP="000F163C">
            <w:pPr>
              <w:rPr>
                <w:sz w:val="24"/>
              </w:rPr>
            </w:pPr>
          </w:p>
        </w:tc>
        <w:tc>
          <w:tcPr>
            <w:tcW w:w="3597" w:type="dxa"/>
          </w:tcPr>
          <w:p w14:paraId="3EB23E0E" w14:textId="77777777" w:rsidR="00097E98" w:rsidRPr="00442838" w:rsidRDefault="00097E98" w:rsidP="000F163C">
            <w:pPr>
              <w:rPr>
                <w:sz w:val="24"/>
              </w:rPr>
            </w:pPr>
          </w:p>
        </w:tc>
      </w:tr>
      <w:tr w:rsidR="00097E98" w:rsidRPr="00442838" w14:paraId="613FD859" w14:textId="77777777" w:rsidTr="000F163C">
        <w:tc>
          <w:tcPr>
            <w:tcW w:w="3596" w:type="dxa"/>
          </w:tcPr>
          <w:p w14:paraId="3951A425" w14:textId="77777777" w:rsidR="00097E98" w:rsidRPr="00442838" w:rsidRDefault="00097E98" w:rsidP="000F163C">
            <w:pPr>
              <w:rPr>
                <w:sz w:val="24"/>
              </w:rPr>
            </w:pPr>
          </w:p>
        </w:tc>
        <w:tc>
          <w:tcPr>
            <w:tcW w:w="3597" w:type="dxa"/>
          </w:tcPr>
          <w:p w14:paraId="0C12E8E0" w14:textId="77777777" w:rsidR="00097E98" w:rsidRPr="00442838" w:rsidRDefault="00097E98" w:rsidP="000F163C">
            <w:pPr>
              <w:rPr>
                <w:sz w:val="24"/>
              </w:rPr>
            </w:pPr>
          </w:p>
        </w:tc>
        <w:tc>
          <w:tcPr>
            <w:tcW w:w="3597" w:type="dxa"/>
          </w:tcPr>
          <w:p w14:paraId="4C7C8D26" w14:textId="77777777" w:rsidR="00097E98" w:rsidRPr="00442838" w:rsidRDefault="00097E98" w:rsidP="000F163C">
            <w:pPr>
              <w:rPr>
                <w:sz w:val="24"/>
              </w:rPr>
            </w:pPr>
          </w:p>
        </w:tc>
      </w:tr>
    </w:tbl>
    <w:p w14:paraId="695BBD99" w14:textId="77777777" w:rsidR="00097E98" w:rsidRPr="00442838" w:rsidRDefault="00097E98" w:rsidP="00097E98">
      <w:pPr>
        <w:rPr>
          <w:sz w:val="24"/>
        </w:rPr>
      </w:pPr>
    </w:p>
    <w:p w14:paraId="7F858CAA" w14:textId="77777777" w:rsidR="00097E98" w:rsidRPr="00442838" w:rsidRDefault="00097E98" w:rsidP="00097E98">
      <w:pPr>
        <w:rPr>
          <w:sz w:val="24"/>
        </w:rPr>
      </w:pPr>
      <w:r w:rsidRPr="00442838">
        <w:rPr>
          <w:sz w:val="24"/>
        </w:rPr>
        <w:t>Sprites:</w:t>
      </w:r>
    </w:p>
    <w:p w14:paraId="41726027" w14:textId="77777777" w:rsidR="00097E98" w:rsidRPr="00442838" w:rsidRDefault="00097E98" w:rsidP="00097E98">
      <w:pPr>
        <w:rPr>
          <w:sz w:val="24"/>
        </w:rPr>
      </w:pPr>
      <w:r w:rsidRPr="00442838">
        <w:rPr>
          <w:sz w:val="24"/>
        </w:rPr>
        <w:br w:type="page"/>
      </w:r>
    </w:p>
    <w:p w14:paraId="5BDF7E86" w14:textId="77777777" w:rsidR="00097E98" w:rsidRPr="00442838" w:rsidRDefault="00097E98" w:rsidP="00097E98">
      <w:pPr>
        <w:rPr>
          <w:sz w:val="24"/>
        </w:rPr>
      </w:pPr>
      <w:r w:rsidRPr="00442838">
        <w:rPr>
          <w:sz w:val="24"/>
        </w:rPr>
        <w:lastRenderedPageBreak/>
        <w:t>Family Page</w:t>
      </w:r>
    </w:p>
    <w:p w14:paraId="2805CA0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1241EE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4A9BCDD" w14:textId="77777777" w:rsidTr="000F163C">
        <w:trPr>
          <w:trHeight w:val="896"/>
        </w:trPr>
        <w:tc>
          <w:tcPr>
            <w:tcW w:w="1251" w:type="dxa"/>
          </w:tcPr>
          <w:p w14:paraId="61C130EB" w14:textId="77777777" w:rsidR="00097E98" w:rsidRPr="00442838" w:rsidRDefault="00097E98" w:rsidP="000F163C">
            <w:pPr>
              <w:spacing w:line="360" w:lineRule="auto"/>
            </w:pPr>
            <w:r w:rsidRPr="00442838">
              <w:t>Pokemon</w:t>
            </w:r>
          </w:p>
          <w:p w14:paraId="4B7E9464" w14:textId="77777777" w:rsidR="00097E98" w:rsidRPr="00442838" w:rsidRDefault="00097E98" w:rsidP="000F163C">
            <w:pPr>
              <w:spacing w:line="360" w:lineRule="auto"/>
            </w:pPr>
            <w:r w:rsidRPr="00442838">
              <w:t>Name</w:t>
            </w:r>
          </w:p>
        </w:tc>
        <w:tc>
          <w:tcPr>
            <w:tcW w:w="1652" w:type="dxa"/>
          </w:tcPr>
          <w:p w14:paraId="520FB0A5" w14:textId="77777777" w:rsidR="00097E98" w:rsidRPr="00442838" w:rsidRDefault="00097E98" w:rsidP="000F163C">
            <w:pPr>
              <w:spacing w:line="360" w:lineRule="auto"/>
            </w:pPr>
            <w:r w:rsidRPr="00442838">
              <w:t>Pokemon Number</w:t>
            </w:r>
          </w:p>
        </w:tc>
        <w:tc>
          <w:tcPr>
            <w:tcW w:w="3719" w:type="dxa"/>
          </w:tcPr>
          <w:p w14:paraId="3EF88E7F" w14:textId="77777777" w:rsidR="00097E98" w:rsidRPr="00442838" w:rsidRDefault="00097E98" w:rsidP="000F163C">
            <w:pPr>
              <w:spacing w:line="360" w:lineRule="auto"/>
            </w:pPr>
            <w:r w:rsidRPr="00442838">
              <w:t>Base Stats</w:t>
            </w:r>
          </w:p>
          <w:p w14:paraId="607F6ED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3CBD346" w14:textId="77777777" w:rsidR="00097E98" w:rsidRPr="00442838" w:rsidRDefault="00097E98" w:rsidP="000F163C">
            <w:pPr>
              <w:spacing w:line="360" w:lineRule="auto"/>
            </w:pPr>
            <w:r w:rsidRPr="00442838">
              <w:t>Ability</w:t>
            </w:r>
          </w:p>
        </w:tc>
        <w:tc>
          <w:tcPr>
            <w:tcW w:w="724" w:type="dxa"/>
          </w:tcPr>
          <w:p w14:paraId="0D74DB81" w14:textId="77777777" w:rsidR="00097E98" w:rsidRPr="00442838" w:rsidRDefault="00097E98" w:rsidP="000F163C">
            <w:pPr>
              <w:spacing w:line="360" w:lineRule="auto"/>
            </w:pPr>
            <w:r w:rsidRPr="00442838">
              <w:t>Type 1</w:t>
            </w:r>
          </w:p>
        </w:tc>
        <w:tc>
          <w:tcPr>
            <w:tcW w:w="724" w:type="dxa"/>
          </w:tcPr>
          <w:p w14:paraId="5715AABF" w14:textId="77777777" w:rsidR="00097E98" w:rsidRPr="00442838" w:rsidRDefault="00097E98" w:rsidP="000F163C">
            <w:pPr>
              <w:spacing w:line="360" w:lineRule="auto"/>
            </w:pPr>
            <w:r w:rsidRPr="00442838">
              <w:t>Type 2</w:t>
            </w:r>
          </w:p>
        </w:tc>
        <w:tc>
          <w:tcPr>
            <w:tcW w:w="1976" w:type="dxa"/>
          </w:tcPr>
          <w:p w14:paraId="754434C7" w14:textId="77777777" w:rsidR="00097E98" w:rsidRPr="00442838" w:rsidRDefault="00097E98" w:rsidP="000F163C">
            <w:pPr>
              <w:spacing w:line="360" w:lineRule="auto"/>
            </w:pPr>
            <w:r w:rsidRPr="00442838">
              <w:t>Evolution</w:t>
            </w:r>
          </w:p>
        </w:tc>
      </w:tr>
      <w:tr w:rsidR="00097E98" w:rsidRPr="00442838" w14:paraId="48C0FF1C" w14:textId="77777777" w:rsidTr="000F163C">
        <w:trPr>
          <w:trHeight w:val="454"/>
        </w:trPr>
        <w:tc>
          <w:tcPr>
            <w:tcW w:w="1251" w:type="dxa"/>
          </w:tcPr>
          <w:p w14:paraId="0EBF4CD2" w14:textId="77777777" w:rsidR="00097E98" w:rsidRPr="00442838" w:rsidRDefault="00097E98" w:rsidP="000F163C">
            <w:pPr>
              <w:spacing w:line="360" w:lineRule="auto"/>
            </w:pPr>
          </w:p>
        </w:tc>
        <w:tc>
          <w:tcPr>
            <w:tcW w:w="1652" w:type="dxa"/>
          </w:tcPr>
          <w:p w14:paraId="5BF2C24B" w14:textId="77777777" w:rsidR="00097E98" w:rsidRPr="00442838" w:rsidRDefault="00097E98" w:rsidP="000F163C">
            <w:pPr>
              <w:spacing w:line="360" w:lineRule="auto"/>
            </w:pPr>
          </w:p>
        </w:tc>
        <w:tc>
          <w:tcPr>
            <w:tcW w:w="3719" w:type="dxa"/>
          </w:tcPr>
          <w:p w14:paraId="0B14A552" w14:textId="77777777" w:rsidR="00097E98" w:rsidRPr="00442838" w:rsidRDefault="00097E98" w:rsidP="000F163C">
            <w:pPr>
              <w:spacing w:line="360" w:lineRule="auto"/>
            </w:pPr>
          </w:p>
        </w:tc>
        <w:tc>
          <w:tcPr>
            <w:tcW w:w="880" w:type="dxa"/>
          </w:tcPr>
          <w:p w14:paraId="3216E7BF" w14:textId="77777777" w:rsidR="00097E98" w:rsidRPr="00442838" w:rsidRDefault="00097E98" w:rsidP="000F163C">
            <w:pPr>
              <w:spacing w:line="360" w:lineRule="auto"/>
            </w:pPr>
          </w:p>
        </w:tc>
        <w:tc>
          <w:tcPr>
            <w:tcW w:w="724" w:type="dxa"/>
          </w:tcPr>
          <w:p w14:paraId="33C563A1" w14:textId="77777777" w:rsidR="00097E98" w:rsidRPr="00442838" w:rsidRDefault="00097E98" w:rsidP="000F163C">
            <w:pPr>
              <w:spacing w:line="360" w:lineRule="auto"/>
            </w:pPr>
          </w:p>
        </w:tc>
        <w:tc>
          <w:tcPr>
            <w:tcW w:w="724" w:type="dxa"/>
          </w:tcPr>
          <w:p w14:paraId="368BD7C7" w14:textId="77777777" w:rsidR="00097E98" w:rsidRPr="00442838" w:rsidRDefault="00097E98" w:rsidP="000F163C">
            <w:pPr>
              <w:spacing w:line="360" w:lineRule="auto"/>
            </w:pPr>
          </w:p>
        </w:tc>
        <w:tc>
          <w:tcPr>
            <w:tcW w:w="1976" w:type="dxa"/>
          </w:tcPr>
          <w:p w14:paraId="2DE1C14A" w14:textId="77777777" w:rsidR="00097E98" w:rsidRPr="00442838" w:rsidRDefault="00097E98" w:rsidP="000F163C">
            <w:pPr>
              <w:spacing w:line="360" w:lineRule="auto"/>
            </w:pPr>
          </w:p>
        </w:tc>
      </w:tr>
      <w:tr w:rsidR="00097E98" w:rsidRPr="00442838" w14:paraId="30967346" w14:textId="77777777" w:rsidTr="000F163C">
        <w:trPr>
          <w:trHeight w:val="441"/>
        </w:trPr>
        <w:tc>
          <w:tcPr>
            <w:tcW w:w="1251" w:type="dxa"/>
          </w:tcPr>
          <w:p w14:paraId="2F07BD19" w14:textId="77777777" w:rsidR="00097E98" w:rsidRPr="00442838" w:rsidRDefault="00097E98" w:rsidP="000F163C">
            <w:pPr>
              <w:spacing w:line="360" w:lineRule="auto"/>
            </w:pPr>
          </w:p>
        </w:tc>
        <w:tc>
          <w:tcPr>
            <w:tcW w:w="1652" w:type="dxa"/>
          </w:tcPr>
          <w:p w14:paraId="56EE3F73" w14:textId="77777777" w:rsidR="00097E98" w:rsidRPr="00442838" w:rsidRDefault="00097E98" w:rsidP="000F163C">
            <w:pPr>
              <w:spacing w:line="360" w:lineRule="auto"/>
            </w:pPr>
          </w:p>
        </w:tc>
        <w:tc>
          <w:tcPr>
            <w:tcW w:w="3719" w:type="dxa"/>
          </w:tcPr>
          <w:p w14:paraId="0D04F0AD" w14:textId="77777777" w:rsidR="00097E98" w:rsidRPr="00442838" w:rsidRDefault="00097E98" w:rsidP="000F163C">
            <w:pPr>
              <w:spacing w:line="360" w:lineRule="auto"/>
            </w:pPr>
          </w:p>
        </w:tc>
        <w:tc>
          <w:tcPr>
            <w:tcW w:w="880" w:type="dxa"/>
          </w:tcPr>
          <w:p w14:paraId="1191E4C8" w14:textId="77777777" w:rsidR="00097E98" w:rsidRPr="00442838" w:rsidRDefault="00097E98" w:rsidP="000F163C">
            <w:pPr>
              <w:spacing w:line="360" w:lineRule="auto"/>
            </w:pPr>
          </w:p>
        </w:tc>
        <w:tc>
          <w:tcPr>
            <w:tcW w:w="724" w:type="dxa"/>
          </w:tcPr>
          <w:p w14:paraId="25028E85" w14:textId="77777777" w:rsidR="00097E98" w:rsidRPr="00442838" w:rsidRDefault="00097E98" w:rsidP="000F163C">
            <w:pPr>
              <w:spacing w:line="360" w:lineRule="auto"/>
            </w:pPr>
          </w:p>
        </w:tc>
        <w:tc>
          <w:tcPr>
            <w:tcW w:w="724" w:type="dxa"/>
          </w:tcPr>
          <w:p w14:paraId="6E225131" w14:textId="77777777" w:rsidR="00097E98" w:rsidRPr="00442838" w:rsidRDefault="00097E98" w:rsidP="000F163C">
            <w:pPr>
              <w:spacing w:line="360" w:lineRule="auto"/>
            </w:pPr>
          </w:p>
        </w:tc>
        <w:tc>
          <w:tcPr>
            <w:tcW w:w="1976" w:type="dxa"/>
          </w:tcPr>
          <w:p w14:paraId="3591AC94" w14:textId="77777777" w:rsidR="00097E98" w:rsidRPr="00442838" w:rsidRDefault="00097E98" w:rsidP="000F163C">
            <w:pPr>
              <w:spacing w:line="360" w:lineRule="auto"/>
            </w:pPr>
          </w:p>
        </w:tc>
      </w:tr>
      <w:tr w:rsidR="00097E98" w:rsidRPr="00442838" w14:paraId="2C542380" w14:textId="77777777" w:rsidTr="000F163C">
        <w:trPr>
          <w:trHeight w:val="441"/>
        </w:trPr>
        <w:tc>
          <w:tcPr>
            <w:tcW w:w="1251" w:type="dxa"/>
          </w:tcPr>
          <w:p w14:paraId="16D0FF2D" w14:textId="77777777" w:rsidR="00097E98" w:rsidRPr="00442838" w:rsidRDefault="00097E98" w:rsidP="000F163C">
            <w:pPr>
              <w:spacing w:line="360" w:lineRule="auto"/>
            </w:pPr>
          </w:p>
        </w:tc>
        <w:tc>
          <w:tcPr>
            <w:tcW w:w="1652" w:type="dxa"/>
          </w:tcPr>
          <w:p w14:paraId="6ADA2468" w14:textId="77777777" w:rsidR="00097E98" w:rsidRPr="00442838" w:rsidRDefault="00097E98" w:rsidP="000F163C">
            <w:pPr>
              <w:spacing w:line="360" w:lineRule="auto"/>
            </w:pPr>
          </w:p>
        </w:tc>
        <w:tc>
          <w:tcPr>
            <w:tcW w:w="3719" w:type="dxa"/>
          </w:tcPr>
          <w:p w14:paraId="4DB3996D" w14:textId="77777777" w:rsidR="00097E98" w:rsidRPr="00442838" w:rsidRDefault="00097E98" w:rsidP="000F163C">
            <w:pPr>
              <w:spacing w:line="360" w:lineRule="auto"/>
            </w:pPr>
          </w:p>
        </w:tc>
        <w:tc>
          <w:tcPr>
            <w:tcW w:w="880" w:type="dxa"/>
          </w:tcPr>
          <w:p w14:paraId="7E11B6F2" w14:textId="77777777" w:rsidR="00097E98" w:rsidRPr="00442838" w:rsidRDefault="00097E98" w:rsidP="000F163C">
            <w:pPr>
              <w:spacing w:line="360" w:lineRule="auto"/>
            </w:pPr>
          </w:p>
        </w:tc>
        <w:tc>
          <w:tcPr>
            <w:tcW w:w="724" w:type="dxa"/>
          </w:tcPr>
          <w:p w14:paraId="08A465A4" w14:textId="77777777" w:rsidR="00097E98" w:rsidRPr="00442838" w:rsidRDefault="00097E98" w:rsidP="000F163C">
            <w:pPr>
              <w:spacing w:line="360" w:lineRule="auto"/>
            </w:pPr>
          </w:p>
        </w:tc>
        <w:tc>
          <w:tcPr>
            <w:tcW w:w="724" w:type="dxa"/>
          </w:tcPr>
          <w:p w14:paraId="25DC04A5" w14:textId="77777777" w:rsidR="00097E98" w:rsidRPr="00442838" w:rsidRDefault="00097E98" w:rsidP="000F163C">
            <w:pPr>
              <w:spacing w:line="360" w:lineRule="auto"/>
            </w:pPr>
          </w:p>
        </w:tc>
        <w:tc>
          <w:tcPr>
            <w:tcW w:w="1976" w:type="dxa"/>
          </w:tcPr>
          <w:p w14:paraId="04AAED09" w14:textId="77777777" w:rsidR="00097E98" w:rsidRPr="00442838" w:rsidRDefault="00097E98" w:rsidP="000F163C">
            <w:pPr>
              <w:spacing w:line="360" w:lineRule="auto"/>
            </w:pPr>
          </w:p>
        </w:tc>
      </w:tr>
      <w:tr w:rsidR="00097E98" w:rsidRPr="00442838" w14:paraId="3453BB9D" w14:textId="77777777" w:rsidTr="000F163C">
        <w:trPr>
          <w:trHeight w:val="896"/>
        </w:trPr>
        <w:tc>
          <w:tcPr>
            <w:tcW w:w="1251" w:type="dxa"/>
          </w:tcPr>
          <w:p w14:paraId="32E2A5F1" w14:textId="77777777" w:rsidR="00097E98" w:rsidRPr="00442838" w:rsidRDefault="00097E98" w:rsidP="000F163C">
            <w:pPr>
              <w:spacing w:line="360" w:lineRule="auto"/>
            </w:pPr>
          </w:p>
        </w:tc>
        <w:tc>
          <w:tcPr>
            <w:tcW w:w="1652" w:type="dxa"/>
          </w:tcPr>
          <w:p w14:paraId="3C04CA1F" w14:textId="77777777" w:rsidR="00097E98" w:rsidRPr="00442838" w:rsidRDefault="00097E98" w:rsidP="000F163C">
            <w:pPr>
              <w:spacing w:line="360" w:lineRule="auto"/>
            </w:pPr>
          </w:p>
        </w:tc>
        <w:tc>
          <w:tcPr>
            <w:tcW w:w="3719" w:type="dxa"/>
          </w:tcPr>
          <w:p w14:paraId="1ECACA40" w14:textId="77777777" w:rsidR="00097E98" w:rsidRPr="00442838" w:rsidRDefault="00097E98" w:rsidP="000F163C">
            <w:pPr>
              <w:spacing w:line="360" w:lineRule="auto"/>
            </w:pPr>
          </w:p>
        </w:tc>
        <w:tc>
          <w:tcPr>
            <w:tcW w:w="880" w:type="dxa"/>
          </w:tcPr>
          <w:p w14:paraId="64BDBB8F" w14:textId="77777777" w:rsidR="00097E98" w:rsidRPr="00442838" w:rsidRDefault="00097E98" w:rsidP="000F163C">
            <w:pPr>
              <w:spacing w:line="360" w:lineRule="auto"/>
            </w:pPr>
          </w:p>
        </w:tc>
        <w:tc>
          <w:tcPr>
            <w:tcW w:w="724" w:type="dxa"/>
          </w:tcPr>
          <w:p w14:paraId="5DD153A2" w14:textId="77777777" w:rsidR="00097E98" w:rsidRPr="00442838" w:rsidRDefault="00097E98" w:rsidP="000F163C">
            <w:pPr>
              <w:spacing w:line="360" w:lineRule="auto"/>
            </w:pPr>
          </w:p>
        </w:tc>
        <w:tc>
          <w:tcPr>
            <w:tcW w:w="724" w:type="dxa"/>
          </w:tcPr>
          <w:p w14:paraId="42826344" w14:textId="77777777" w:rsidR="00097E98" w:rsidRPr="00442838" w:rsidRDefault="00097E98" w:rsidP="000F163C">
            <w:pPr>
              <w:spacing w:line="360" w:lineRule="auto"/>
            </w:pPr>
          </w:p>
        </w:tc>
        <w:tc>
          <w:tcPr>
            <w:tcW w:w="1976" w:type="dxa"/>
          </w:tcPr>
          <w:p w14:paraId="1F26F362" w14:textId="77777777" w:rsidR="00097E98" w:rsidRPr="00442838" w:rsidRDefault="00097E98" w:rsidP="000F163C">
            <w:pPr>
              <w:spacing w:line="360" w:lineRule="auto"/>
            </w:pPr>
          </w:p>
        </w:tc>
      </w:tr>
    </w:tbl>
    <w:p w14:paraId="0B5134AE" w14:textId="77777777" w:rsidR="00097E98" w:rsidRPr="00442838" w:rsidRDefault="00097E98" w:rsidP="00097E98">
      <w:pPr>
        <w:rPr>
          <w:sz w:val="24"/>
        </w:rPr>
      </w:pPr>
    </w:p>
    <w:p w14:paraId="455EA4F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F8A8858" w14:textId="77777777" w:rsidTr="000F163C">
        <w:tc>
          <w:tcPr>
            <w:tcW w:w="3596" w:type="dxa"/>
          </w:tcPr>
          <w:p w14:paraId="5AEC7D70" w14:textId="77777777" w:rsidR="00097E98" w:rsidRPr="00442838" w:rsidRDefault="00097E98" w:rsidP="000F163C">
            <w:pPr>
              <w:rPr>
                <w:sz w:val="24"/>
              </w:rPr>
            </w:pPr>
          </w:p>
        </w:tc>
        <w:tc>
          <w:tcPr>
            <w:tcW w:w="3597" w:type="dxa"/>
          </w:tcPr>
          <w:p w14:paraId="3D95115F" w14:textId="77777777" w:rsidR="00097E98" w:rsidRPr="00442838" w:rsidRDefault="00097E98" w:rsidP="000F163C">
            <w:pPr>
              <w:rPr>
                <w:sz w:val="24"/>
              </w:rPr>
            </w:pPr>
          </w:p>
        </w:tc>
        <w:tc>
          <w:tcPr>
            <w:tcW w:w="3597" w:type="dxa"/>
          </w:tcPr>
          <w:p w14:paraId="1AC841A1" w14:textId="77777777" w:rsidR="00097E98" w:rsidRPr="00442838" w:rsidRDefault="00097E98" w:rsidP="000F163C">
            <w:pPr>
              <w:rPr>
                <w:sz w:val="24"/>
              </w:rPr>
            </w:pPr>
          </w:p>
        </w:tc>
      </w:tr>
      <w:tr w:rsidR="00097E98" w:rsidRPr="00442838" w14:paraId="5A34647A" w14:textId="77777777" w:rsidTr="000F163C">
        <w:tc>
          <w:tcPr>
            <w:tcW w:w="3596" w:type="dxa"/>
          </w:tcPr>
          <w:p w14:paraId="509D5D0D" w14:textId="77777777" w:rsidR="00097E98" w:rsidRPr="00442838" w:rsidRDefault="00097E98" w:rsidP="000F163C">
            <w:pPr>
              <w:rPr>
                <w:sz w:val="24"/>
              </w:rPr>
            </w:pPr>
          </w:p>
        </w:tc>
        <w:tc>
          <w:tcPr>
            <w:tcW w:w="3597" w:type="dxa"/>
          </w:tcPr>
          <w:p w14:paraId="4007A7B2" w14:textId="77777777" w:rsidR="00097E98" w:rsidRPr="00442838" w:rsidRDefault="00097E98" w:rsidP="000F163C">
            <w:pPr>
              <w:rPr>
                <w:sz w:val="24"/>
              </w:rPr>
            </w:pPr>
          </w:p>
        </w:tc>
        <w:tc>
          <w:tcPr>
            <w:tcW w:w="3597" w:type="dxa"/>
          </w:tcPr>
          <w:p w14:paraId="00B927B1" w14:textId="77777777" w:rsidR="00097E98" w:rsidRPr="00442838" w:rsidRDefault="00097E98" w:rsidP="000F163C">
            <w:pPr>
              <w:rPr>
                <w:sz w:val="24"/>
              </w:rPr>
            </w:pPr>
          </w:p>
        </w:tc>
      </w:tr>
    </w:tbl>
    <w:p w14:paraId="26FF787C" w14:textId="77777777" w:rsidR="00097E98" w:rsidRPr="00442838" w:rsidRDefault="00097E98" w:rsidP="00097E98">
      <w:pPr>
        <w:rPr>
          <w:sz w:val="24"/>
        </w:rPr>
      </w:pPr>
    </w:p>
    <w:p w14:paraId="31BDFC06" w14:textId="77777777" w:rsidR="00097E98" w:rsidRPr="00442838" w:rsidRDefault="00097E98" w:rsidP="00097E98">
      <w:pPr>
        <w:rPr>
          <w:sz w:val="24"/>
        </w:rPr>
      </w:pPr>
      <w:r w:rsidRPr="00442838">
        <w:rPr>
          <w:sz w:val="24"/>
        </w:rPr>
        <w:t>Sprites:</w:t>
      </w:r>
    </w:p>
    <w:p w14:paraId="607A36E3" w14:textId="77777777" w:rsidR="00097E98" w:rsidRPr="00442838" w:rsidRDefault="00097E98" w:rsidP="00097E98">
      <w:pPr>
        <w:rPr>
          <w:sz w:val="24"/>
        </w:rPr>
      </w:pPr>
      <w:r w:rsidRPr="00442838">
        <w:rPr>
          <w:sz w:val="24"/>
        </w:rPr>
        <w:br w:type="page"/>
      </w:r>
    </w:p>
    <w:p w14:paraId="4B9891F5" w14:textId="77777777" w:rsidR="00097E98" w:rsidRPr="00442838" w:rsidRDefault="00097E98" w:rsidP="00097E98">
      <w:pPr>
        <w:rPr>
          <w:sz w:val="24"/>
        </w:rPr>
      </w:pPr>
      <w:r w:rsidRPr="00442838">
        <w:rPr>
          <w:sz w:val="24"/>
        </w:rPr>
        <w:lastRenderedPageBreak/>
        <w:t>Family Page</w:t>
      </w:r>
    </w:p>
    <w:p w14:paraId="372448A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03468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1430955" w14:textId="77777777" w:rsidTr="000F163C">
        <w:trPr>
          <w:trHeight w:val="896"/>
        </w:trPr>
        <w:tc>
          <w:tcPr>
            <w:tcW w:w="1251" w:type="dxa"/>
          </w:tcPr>
          <w:p w14:paraId="46B523B9" w14:textId="77777777" w:rsidR="00097E98" w:rsidRPr="00442838" w:rsidRDefault="00097E98" w:rsidP="000F163C">
            <w:pPr>
              <w:spacing w:line="360" w:lineRule="auto"/>
            </w:pPr>
            <w:r w:rsidRPr="00442838">
              <w:t>Pokemon</w:t>
            </w:r>
          </w:p>
          <w:p w14:paraId="2E284E05" w14:textId="77777777" w:rsidR="00097E98" w:rsidRPr="00442838" w:rsidRDefault="00097E98" w:rsidP="000F163C">
            <w:pPr>
              <w:spacing w:line="360" w:lineRule="auto"/>
            </w:pPr>
            <w:r w:rsidRPr="00442838">
              <w:t>Name</w:t>
            </w:r>
          </w:p>
        </w:tc>
        <w:tc>
          <w:tcPr>
            <w:tcW w:w="1652" w:type="dxa"/>
          </w:tcPr>
          <w:p w14:paraId="5B45D92D" w14:textId="77777777" w:rsidR="00097E98" w:rsidRPr="00442838" w:rsidRDefault="00097E98" w:rsidP="000F163C">
            <w:pPr>
              <w:spacing w:line="360" w:lineRule="auto"/>
            </w:pPr>
            <w:r w:rsidRPr="00442838">
              <w:t>Pokemon Number</w:t>
            </w:r>
          </w:p>
        </w:tc>
        <w:tc>
          <w:tcPr>
            <w:tcW w:w="3719" w:type="dxa"/>
          </w:tcPr>
          <w:p w14:paraId="21A97881" w14:textId="77777777" w:rsidR="00097E98" w:rsidRPr="00442838" w:rsidRDefault="00097E98" w:rsidP="000F163C">
            <w:pPr>
              <w:spacing w:line="360" w:lineRule="auto"/>
            </w:pPr>
            <w:r w:rsidRPr="00442838">
              <w:t>Base Stats</w:t>
            </w:r>
          </w:p>
          <w:p w14:paraId="7D80A89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BD02D0D" w14:textId="77777777" w:rsidR="00097E98" w:rsidRPr="00442838" w:rsidRDefault="00097E98" w:rsidP="000F163C">
            <w:pPr>
              <w:spacing w:line="360" w:lineRule="auto"/>
            </w:pPr>
            <w:r w:rsidRPr="00442838">
              <w:t>Ability</w:t>
            </w:r>
          </w:p>
        </w:tc>
        <w:tc>
          <w:tcPr>
            <w:tcW w:w="724" w:type="dxa"/>
          </w:tcPr>
          <w:p w14:paraId="0C5D2C29" w14:textId="77777777" w:rsidR="00097E98" w:rsidRPr="00442838" w:rsidRDefault="00097E98" w:rsidP="000F163C">
            <w:pPr>
              <w:spacing w:line="360" w:lineRule="auto"/>
            </w:pPr>
            <w:r w:rsidRPr="00442838">
              <w:t>Type 1</w:t>
            </w:r>
          </w:p>
        </w:tc>
        <w:tc>
          <w:tcPr>
            <w:tcW w:w="724" w:type="dxa"/>
          </w:tcPr>
          <w:p w14:paraId="6D73CB9A" w14:textId="77777777" w:rsidR="00097E98" w:rsidRPr="00442838" w:rsidRDefault="00097E98" w:rsidP="000F163C">
            <w:pPr>
              <w:spacing w:line="360" w:lineRule="auto"/>
            </w:pPr>
            <w:r w:rsidRPr="00442838">
              <w:t>Type 2</w:t>
            </w:r>
          </w:p>
        </w:tc>
        <w:tc>
          <w:tcPr>
            <w:tcW w:w="1976" w:type="dxa"/>
          </w:tcPr>
          <w:p w14:paraId="0E56C151" w14:textId="77777777" w:rsidR="00097E98" w:rsidRPr="00442838" w:rsidRDefault="00097E98" w:rsidP="000F163C">
            <w:pPr>
              <w:spacing w:line="360" w:lineRule="auto"/>
            </w:pPr>
            <w:r w:rsidRPr="00442838">
              <w:t>Evolution</w:t>
            </w:r>
          </w:p>
        </w:tc>
      </w:tr>
      <w:tr w:rsidR="00097E98" w:rsidRPr="00442838" w14:paraId="2B6F0DCA" w14:textId="77777777" w:rsidTr="000F163C">
        <w:trPr>
          <w:trHeight w:val="454"/>
        </w:trPr>
        <w:tc>
          <w:tcPr>
            <w:tcW w:w="1251" w:type="dxa"/>
          </w:tcPr>
          <w:p w14:paraId="73C9D19A" w14:textId="77777777" w:rsidR="00097E98" w:rsidRPr="00442838" w:rsidRDefault="00097E98" w:rsidP="000F163C">
            <w:pPr>
              <w:spacing w:line="360" w:lineRule="auto"/>
            </w:pPr>
          </w:p>
        </w:tc>
        <w:tc>
          <w:tcPr>
            <w:tcW w:w="1652" w:type="dxa"/>
          </w:tcPr>
          <w:p w14:paraId="207AE4FA" w14:textId="77777777" w:rsidR="00097E98" w:rsidRPr="00442838" w:rsidRDefault="00097E98" w:rsidP="000F163C">
            <w:pPr>
              <w:spacing w:line="360" w:lineRule="auto"/>
            </w:pPr>
          </w:p>
        </w:tc>
        <w:tc>
          <w:tcPr>
            <w:tcW w:w="3719" w:type="dxa"/>
          </w:tcPr>
          <w:p w14:paraId="25AF112E" w14:textId="77777777" w:rsidR="00097E98" w:rsidRPr="00442838" w:rsidRDefault="00097E98" w:rsidP="000F163C">
            <w:pPr>
              <w:spacing w:line="360" w:lineRule="auto"/>
            </w:pPr>
          </w:p>
        </w:tc>
        <w:tc>
          <w:tcPr>
            <w:tcW w:w="880" w:type="dxa"/>
          </w:tcPr>
          <w:p w14:paraId="4832DAB1" w14:textId="77777777" w:rsidR="00097E98" w:rsidRPr="00442838" w:rsidRDefault="00097E98" w:rsidP="000F163C">
            <w:pPr>
              <w:spacing w:line="360" w:lineRule="auto"/>
            </w:pPr>
          </w:p>
        </w:tc>
        <w:tc>
          <w:tcPr>
            <w:tcW w:w="724" w:type="dxa"/>
          </w:tcPr>
          <w:p w14:paraId="61FC8EFE" w14:textId="77777777" w:rsidR="00097E98" w:rsidRPr="00442838" w:rsidRDefault="00097E98" w:rsidP="000F163C">
            <w:pPr>
              <w:spacing w:line="360" w:lineRule="auto"/>
            </w:pPr>
          </w:p>
        </w:tc>
        <w:tc>
          <w:tcPr>
            <w:tcW w:w="724" w:type="dxa"/>
          </w:tcPr>
          <w:p w14:paraId="3106862F" w14:textId="77777777" w:rsidR="00097E98" w:rsidRPr="00442838" w:rsidRDefault="00097E98" w:rsidP="000F163C">
            <w:pPr>
              <w:spacing w:line="360" w:lineRule="auto"/>
            </w:pPr>
          </w:p>
        </w:tc>
        <w:tc>
          <w:tcPr>
            <w:tcW w:w="1976" w:type="dxa"/>
          </w:tcPr>
          <w:p w14:paraId="62567FBB" w14:textId="77777777" w:rsidR="00097E98" w:rsidRPr="00442838" w:rsidRDefault="00097E98" w:rsidP="000F163C">
            <w:pPr>
              <w:spacing w:line="360" w:lineRule="auto"/>
            </w:pPr>
          </w:p>
        </w:tc>
      </w:tr>
      <w:tr w:rsidR="00097E98" w:rsidRPr="00442838" w14:paraId="5760873B" w14:textId="77777777" w:rsidTr="000F163C">
        <w:trPr>
          <w:trHeight w:val="441"/>
        </w:trPr>
        <w:tc>
          <w:tcPr>
            <w:tcW w:w="1251" w:type="dxa"/>
          </w:tcPr>
          <w:p w14:paraId="5E70C497" w14:textId="77777777" w:rsidR="00097E98" w:rsidRPr="00442838" w:rsidRDefault="00097E98" w:rsidP="000F163C">
            <w:pPr>
              <w:spacing w:line="360" w:lineRule="auto"/>
            </w:pPr>
          </w:p>
        </w:tc>
        <w:tc>
          <w:tcPr>
            <w:tcW w:w="1652" w:type="dxa"/>
          </w:tcPr>
          <w:p w14:paraId="2732B644" w14:textId="77777777" w:rsidR="00097E98" w:rsidRPr="00442838" w:rsidRDefault="00097E98" w:rsidP="000F163C">
            <w:pPr>
              <w:spacing w:line="360" w:lineRule="auto"/>
            </w:pPr>
          </w:p>
        </w:tc>
        <w:tc>
          <w:tcPr>
            <w:tcW w:w="3719" w:type="dxa"/>
          </w:tcPr>
          <w:p w14:paraId="5F870746" w14:textId="77777777" w:rsidR="00097E98" w:rsidRPr="00442838" w:rsidRDefault="00097E98" w:rsidP="000F163C">
            <w:pPr>
              <w:spacing w:line="360" w:lineRule="auto"/>
            </w:pPr>
          </w:p>
        </w:tc>
        <w:tc>
          <w:tcPr>
            <w:tcW w:w="880" w:type="dxa"/>
          </w:tcPr>
          <w:p w14:paraId="5A2EE796" w14:textId="77777777" w:rsidR="00097E98" w:rsidRPr="00442838" w:rsidRDefault="00097E98" w:rsidP="000F163C">
            <w:pPr>
              <w:spacing w:line="360" w:lineRule="auto"/>
            </w:pPr>
          </w:p>
        </w:tc>
        <w:tc>
          <w:tcPr>
            <w:tcW w:w="724" w:type="dxa"/>
          </w:tcPr>
          <w:p w14:paraId="5477598E" w14:textId="77777777" w:rsidR="00097E98" w:rsidRPr="00442838" w:rsidRDefault="00097E98" w:rsidP="000F163C">
            <w:pPr>
              <w:spacing w:line="360" w:lineRule="auto"/>
            </w:pPr>
          </w:p>
        </w:tc>
        <w:tc>
          <w:tcPr>
            <w:tcW w:w="724" w:type="dxa"/>
          </w:tcPr>
          <w:p w14:paraId="01B3844A" w14:textId="77777777" w:rsidR="00097E98" w:rsidRPr="00442838" w:rsidRDefault="00097E98" w:rsidP="000F163C">
            <w:pPr>
              <w:spacing w:line="360" w:lineRule="auto"/>
            </w:pPr>
          </w:p>
        </w:tc>
        <w:tc>
          <w:tcPr>
            <w:tcW w:w="1976" w:type="dxa"/>
          </w:tcPr>
          <w:p w14:paraId="5EE6CD58" w14:textId="77777777" w:rsidR="00097E98" w:rsidRPr="00442838" w:rsidRDefault="00097E98" w:rsidP="000F163C">
            <w:pPr>
              <w:spacing w:line="360" w:lineRule="auto"/>
            </w:pPr>
          </w:p>
        </w:tc>
      </w:tr>
      <w:tr w:rsidR="00097E98" w:rsidRPr="00442838" w14:paraId="6DDAC02A" w14:textId="77777777" w:rsidTr="000F163C">
        <w:trPr>
          <w:trHeight w:val="441"/>
        </w:trPr>
        <w:tc>
          <w:tcPr>
            <w:tcW w:w="1251" w:type="dxa"/>
          </w:tcPr>
          <w:p w14:paraId="2D30C03F" w14:textId="77777777" w:rsidR="00097E98" w:rsidRPr="00442838" w:rsidRDefault="00097E98" w:rsidP="000F163C">
            <w:pPr>
              <w:spacing w:line="360" w:lineRule="auto"/>
            </w:pPr>
          </w:p>
        </w:tc>
        <w:tc>
          <w:tcPr>
            <w:tcW w:w="1652" w:type="dxa"/>
          </w:tcPr>
          <w:p w14:paraId="424BF43F" w14:textId="77777777" w:rsidR="00097E98" w:rsidRPr="00442838" w:rsidRDefault="00097E98" w:rsidP="000F163C">
            <w:pPr>
              <w:spacing w:line="360" w:lineRule="auto"/>
            </w:pPr>
          </w:p>
        </w:tc>
        <w:tc>
          <w:tcPr>
            <w:tcW w:w="3719" w:type="dxa"/>
          </w:tcPr>
          <w:p w14:paraId="76E5FA09" w14:textId="77777777" w:rsidR="00097E98" w:rsidRPr="00442838" w:rsidRDefault="00097E98" w:rsidP="000F163C">
            <w:pPr>
              <w:spacing w:line="360" w:lineRule="auto"/>
            </w:pPr>
          </w:p>
        </w:tc>
        <w:tc>
          <w:tcPr>
            <w:tcW w:w="880" w:type="dxa"/>
          </w:tcPr>
          <w:p w14:paraId="6FB633B6" w14:textId="77777777" w:rsidR="00097E98" w:rsidRPr="00442838" w:rsidRDefault="00097E98" w:rsidP="000F163C">
            <w:pPr>
              <w:spacing w:line="360" w:lineRule="auto"/>
            </w:pPr>
          </w:p>
        </w:tc>
        <w:tc>
          <w:tcPr>
            <w:tcW w:w="724" w:type="dxa"/>
          </w:tcPr>
          <w:p w14:paraId="3BEAC47B" w14:textId="77777777" w:rsidR="00097E98" w:rsidRPr="00442838" w:rsidRDefault="00097E98" w:rsidP="000F163C">
            <w:pPr>
              <w:spacing w:line="360" w:lineRule="auto"/>
            </w:pPr>
          </w:p>
        </w:tc>
        <w:tc>
          <w:tcPr>
            <w:tcW w:w="724" w:type="dxa"/>
          </w:tcPr>
          <w:p w14:paraId="388063CC" w14:textId="77777777" w:rsidR="00097E98" w:rsidRPr="00442838" w:rsidRDefault="00097E98" w:rsidP="000F163C">
            <w:pPr>
              <w:spacing w:line="360" w:lineRule="auto"/>
            </w:pPr>
          </w:p>
        </w:tc>
        <w:tc>
          <w:tcPr>
            <w:tcW w:w="1976" w:type="dxa"/>
          </w:tcPr>
          <w:p w14:paraId="30815D08" w14:textId="77777777" w:rsidR="00097E98" w:rsidRPr="00442838" w:rsidRDefault="00097E98" w:rsidP="000F163C">
            <w:pPr>
              <w:spacing w:line="360" w:lineRule="auto"/>
            </w:pPr>
          </w:p>
        </w:tc>
      </w:tr>
      <w:tr w:rsidR="00097E98" w:rsidRPr="00442838" w14:paraId="6F7896FC" w14:textId="77777777" w:rsidTr="000F163C">
        <w:trPr>
          <w:trHeight w:val="896"/>
        </w:trPr>
        <w:tc>
          <w:tcPr>
            <w:tcW w:w="1251" w:type="dxa"/>
          </w:tcPr>
          <w:p w14:paraId="7C0AF74D" w14:textId="77777777" w:rsidR="00097E98" w:rsidRPr="00442838" w:rsidRDefault="00097E98" w:rsidP="000F163C">
            <w:pPr>
              <w:spacing w:line="360" w:lineRule="auto"/>
            </w:pPr>
          </w:p>
        </w:tc>
        <w:tc>
          <w:tcPr>
            <w:tcW w:w="1652" w:type="dxa"/>
          </w:tcPr>
          <w:p w14:paraId="4BBE427A" w14:textId="77777777" w:rsidR="00097E98" w:rsidRPr="00442838" w:rsidRDefault="00097E98" w:rsidP="000F163C">
            <w:pPr>
              <w:spacing w:line="360" w:lineRule="auto"/>
            </w:pPr>
          </w:p>
        </w:tc>
        <w:tc>
          <w:tcPr>
            <w:tcW w:w="3719" w:type="dxa"/>
          </w:tcPr>
          <w:p w14:paraId="5D0925C0" w14:textId="77777777" w:rsidR="00097E98" w:rsidRPr="00442838" w:rsidRDefault="00097E98" w:rsidP="000F163C">
            <w:pPr>
              <w:spacing w:line="360" w:lineRule="auto"/>
            </w:pPr>
          </w:p>
        </w:tc>
        <w:tc>
          <w:tcPr>
            <w:tcW w:w="880" w:type="dxa"/>
          </w:tcPr>
          <w:p w14:paraId="42FA1203" w14:textId="77777777" w:rsidR="00097E98" w:rsidRPr="00442838" w:rsidRDefault="00097E98" w:rsidP="000F163C">
            <w:pPr>
              <w:spacing w:line="360" w:lineRule="auto"/>
            </w:pPr>
          </w:p>
        </w:tc>
        <w:tc>
          <w:tcPr>
            <w:tcW w:w="724" w:type="dxa"/>
          </w:tcPr>
          <w:p w14:paraId="0E91E013" w14:textId="77777777" w:rsidR="00097E98" w:rsidRPr="00442838" w:rsidRDefault="00097E98" w:rsidP="000F163C">
            <w:pPr>
              <w:spacing w:line="360" w:lineRule="auto"/>
            </w:pPr>
          </w:p>
        </w:tc>
        <w:tc>
          <w:tcPr>
            <w:tcW w:w="724" w:type="dxa"/>
          </w:tcPr>
          <w:p w14:paraId="0D4DEA5C" w14:textId="77777777" w:rsidR="00097E98" w:rsidRPr="00442838" w:rsidRDefault="00097E98" w:rsidP="000F163C">
            <w:pPr>
              <w:spacing w:line="360" w:lineRule="auto"/>
            </w:pPr>
          </w:p>
        </w:tc>
        <w:tc>
          <w:tcPr>
            <w:tcW w:w="1976" w:type="dxa"/>
          </w:tcPr>
          <w:p w14:paraId="01247A68" w14:textId="77777777" w:rsidR="00097E98" w:rsidRPr="00442838" w:rsidRDefault="00097E98" w:rsidP="000F163C">
            <w:pPr>
              <w:spacing w:line="360" w:lineRule="auto"/>
            </w:pPr>
          </w:p>
        </w:tc>
      </w:tr>
    </w:tbl>
    <w:p w14:paraId="00452C06" w14:textId="77777777" w:rsidR="00097E98" w:rsidRPr="00442838" w:rsidRDefault="00097E98" w:rsidP="00097E98">
      <w:pPr>
        <w:rPr>
          <w:sz w:val="24"/>
        </w:rPr>
      </w:pPr>
    </w:p>
    <w:p w14:paraId="78B6A58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E9CDA17" w14:textId="77777777" w:rsidTr="000F163C">
        <w:tc>
          <w:tcPr>
            <w:tcW w:w="3596" w:type="dxa"/>
          </w:tcPr>
          <w:p w14:paraId="11F9844A" w14:textId="77777777" w:rsidR="00097E98" w:rsidRPr="00442838" w:rsidRDefault="00097E98" w:rsidP="000F163C">
            <w:pPr>
              <w:rPr>
                <w:sz w:val="24"/>
              </w:rPr>
            </w:pPr>
          </w:p>
        </w:tc>
        <w:tc>
          <w:tcPr>
            <w:tcW w:w="3597" w:type="dxa"/>
          </w:tcPr>
          <w:p w14:paraId="2C54D4FD" w14:textId="77777777" w:rsidR="00097E98" w:rsidRPr="00442838" w:rsidRDefault="00097E98" w:rsidP="000F163C">
            <w:pPr>
              <w:rPr>
                <w:sz w:val="24"/>
              </w:rPr>
            </w:pPr>
          </w:p>
        </w:tc>
        <w:tc>
          <w:tcPr>
            <w:tcW w:w="3597" w:type="dxa"/>
          </w:tcPr>
          <w:p w14:paraId="4D7BBA09" w14:textId="77777777" w:rsidR="00097E98" w:rsidRPr="00442838" w:rsidRDefault="00097E98" w:rsidP="000F163C">
            <w:pPr>
              <w:rPr>
                <w:sz w:val="24"/>
              </w:rPr>
            </w:pPr>
          </w:p>
        </w:tc>
      </w:tr>
      <w:tr w:rsidR="00097E98" w:rsidRPr="00442838" w14:paraId="430B24E1" w14:textId="77777777" w:rsidTr="000F163C">
        <w:tc>
          <w:tcPr>
            <w:tcW w:w="3596" w:type="dxa"/>
          </w:tcPr>
          <w:p w14:paraId="026770A3" w14:textId="77777777" w:rsidR="00097E98" w:rsidRPr="00442838" w:rsidRDefault="00097E98" w:rsidP="000F163C">
            <w:pPr>
              <w:rPr>
                <w:sz w:val="24"/>
              </w:rPr>
            </w:pPr>
          </w:p>
        </w:tc>
        <w:tc>
          <w:tcPr>
            <w:tcW w:w="3597" w:type="dxa"/>
          </w:tcPr>
          <w:p w14:paraId="5558CD3E" w14:textId="77777777" w:rsidR="00097E98" w:rsidRPr="00442838" w:rsidRDefault="00097E98" w:rsidP="000F163C">
            <w:pPr>
              <w:rPr>
                <w:sz w:val="24"/>
              </w:rPr>
            </w:pPr>
          </w:p>
        </w:tc>
        <w:tc>
          <w:tcPr>
            <w:tcW w:w="3597" w:type="dxa"/>
          </w:tcPr>
          <w:p w14:paraId="4AC6ADEC" w14:textId="77777777" w:rsidR="00097E98" w:rsidRPr="00442838" w:rsidRDefault="00097E98" w:rsidP="000F163C">
            <w:pPr>
              <w:rPr>
                <w:sz w:val="24"/>
              </w:rPr>
            </w:pPr>
          </w:p>
        </w:tc>
      </w:tr>
    </w:tbl>
    <w:p w14:paraId="1D92A608" w14:textId="77777777" w:rsidR="00097E98" w:rsidRPr="00442838" w:rsidRDefault="00097E98" w:rsidP="00097E98">
      <w:pPr>
        <w:rPr>
          <w:sz w:val="24"/>
        </w:rPr>
      </w:pPr>
    </w:p>
    <w:p w14:paraId="1DF82FAA" w14:textId="77777777" w:rsidR="00097E98" w:rsidRPr="00442838" w:rsidRDefault="00097E98" w:rsidP="00097E98">
      <w:pPr>
        <w:rPr>
          <w:sz w:val="24"/>
        </w:rPr>
      </w:pPr>
      <w:r w:rsidRPr="00442838">
        <w:rPr>
          <w:sz w:val="24"/>
        </w:rPr>
        <w:t>Sprites:</w:t>
      </w:r>
    </w:p>
    <w:p w14:paraId="55494D6C" w14:textId="77777777" w:rsidR="00097E98" w:rsidRPr="00442838" w:rsidRDefault="00097E98" w:rsidP="00097E98">
      <w:pPr>
        <w:rPr>
          <w:sz w:val="24"/>
        </w:rPr>
      </w:pPr>
      <w:r w:rsidRPr="00442838">
        <w:rPr>
          <w:sz w:val="24"/>
        </w:rPr>
        <w:br w:type="page"/>
      </w:r>
    </w:p>
    <w:p w14:paraId="782BF8B4" w14:textId="77777777" w:rsidR="00097E98" w:rsidRPr="00442838" w:rsidRDefault="00097E98" w:rsidP="00097E98">
      <w:pPr>
        <w:rPr>
          <w:sz w:val="24"/>
        </w:rPr>
      </w:pPr>
      <w:r w:rsidRPr="00442838">
        <w:rPr>
          <w:sz w:val="24"/>
        </w:rPr>
        <w:lastRenderedPageBreak/>
        <w:t>Family Page</w:t>
      </w:r>
    </w:p>
    <w:p w14:paraId="49F114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B5808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9D99FED" w14:textId="77777777" w:rsidTr="000F163C">
        <w:trPr>
          <w:trHeight w:val="896"/>
        </w:trPr>
        <w:tc>
          <w:tcPr>
            <w:tcW w:w="1251" w:type="dxa"/>
          </w:tcPr>
          <w:p w14:paraId="0E10D480" w14:textId="77777777" w:rsidR="00097E98" w:rsidRPr="00442838" w:rsidRDefault="00097E98" w:rsidP="000F163C">
            <w:pPr>
              <w:spacing w:line="360" w:lineRule="auto"/>
            </w:pPr>
            <w:r w:rsidRPr="00442838">
              <w:t>Pokemon</w:t>
            </w:r>
          </w:p>
          <w:p w14:paraId="36B4E5FA" w14:textId="77777777" w:rsidR="00097E98" w:rsidRPr="00442838" w:rsidRDefault="00097E98" w:rsidP="000F163C">
            <w:pPr>
              <w:spacing w:line="360" w:lineRule="auto"/>
            </w:pPr>
            <w:r w:rsidRPr="00442838">
              <w:t>Name</w:t>
            </w:r>
          </w:p>
        </w:tc>
        <w:tc>
          <w:tcPr>
            <w:tcW w:w="1652" w:type="dxa"/>
          </w:tcPr>
          <w:p w14:paraId="54E7797E" w14:textId="77777777" w:rsidR="00097E98" w:rsidRPr="00442838" w:rsidRDefault="00097E98" w:rsidP="000F163C">
            <w:pPr>
              <w:spacing w:line="360" w:lineRule="auto"/>
            </w:pPr>
            <w:r w:rsidRPr="00442838">
              <w:t>Pokemon Number</w:t>
            </w:r>
          </w:p>
        </w:tc>
        <w:tc>
          <w:tcPr>
            <w:tcW w:w="3719" w:type="dxa"/>
          </w:tcPr>
          <w:p w14:paraId="4F2CB02A" w14:textId="77777777" w:rsidR="00097E98" w:rsidRPr="00442838" w:rsidRDefault="00097E98" w:rsidP="000F163C">
            <w:pPr>
              <w:spacing w:line="360" w:lineRule="auto"/>
            </w:pPr>
            <w:r w:rsidRPr="00442838">
              <w:t>Base Stats</w:t>
            </w:r>
          </w:p>
          <w:p w14:paraId="006F097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ECBA5CD" w14:textId="77777777" w:rsidR="00097E98" w:rsidRPr="00442838" w:rsidRDefault="00097E98" w:rsidP="000F163C">
            <w:pPr>
              <w:spacing w:line="360" w:lineRule="auto"/>
            </w:pPr>
            <w:r w:rsidRPr="00442838">
              <w:t>Ability</w:t>
            </w:r>
          </w:p>
        </w:tc>
        <w:tc>
          <w:tcPr>
            <w:tcW w:w="724" w:type="dxa"/>
          </w:tcPr>
          <w:p w14:paraId="25A47574" w14:textId="77777777" w:rsidR="00097E98" w:rsidRPr="00442838" w:rsidRDefault="00097E98" w:rsidP="000F163C">
            <w:pPr>
              <w:spacing w:line="360" w:lineRule="auto"/>
            </w:pPr>
            <w:r w:rsidRPr="00442838">
              <w:t>Type 1</w:t>
            </w:r>
          </w:p>
        </w:tc>
        <w:tc>
          <w:tcPr>
            <w:tcW w:w="724" w:type="dxa"/>
          </w:tcPr>
          <w:p w14:paraId="313AA920" w14:textId="77777777" w:rsidR="00097E98" w:rsidRPr="00442838" w:rsidRDefault="00097E98" w:rsidP="000F163C">
            <w:pPr>
              <w:spacing w:line="360" w:lineRule="auto"/>
            </w:pPr>
            <w:r w:rsidRPr="00442838">
              <w:t>Type 2</w:t>
            </w:r>
          </w:p>
        </w:tc>
        <w:tc>
          <w:tcPr>
            <w:tcW w:w="1976" w:type="dxa"/>
          </w:tcPr>
          <w:p w14:paraId="3276FD21" w14:textId="77777777" w:rsidR="00097E98" w:rsidRPr="00442838" w:rsidRDefault="00097E98" w:rsidP="000F163C">
            <w:pPr>
              <w:spacing w:line="360" w:lineRule="auto"/>
            </w:pPr>
            <w:r w:rsidRPr="00442838">
              <w:t>Evolution</w:t>
            </w:r>
          </w:p>
        </w:tc>
      </w:tr>
      <w:tr w:rsidR="00097E98" w:rsidRPr="00442838" w14:paraId="4B446183" w14:textId="77777777" w:rsidTr="000F163C">
        <w:trPr>
          <w:trHeight w:val="454"/>
        </w:trPr>
        <w:tc>
          <w:tcPr>
            <w:tcW w:w="1251" w:type="dxa"/>
          </w:tcPr>
          <w:p w14:paraId="4CD8FEC5" w14:textId="77777777" w:rsidR="00097E98" w:rsidRPr="00442838" w:rsidRDefault="00097E98" w:rsidP="000F163C">
            <w:pPr>
              <w:spacing w:line="360" w:lineRule="auto"/>
            </w:pPr>
          </w:p>
        </w:tc>
        <w:tc>
          <w:tcPr>
            <w:tcW w:w="1652" w:type="dxa"/>
          </w:tcPr>
          <w:p w14:paraId="3BB2A3D5" w14:textId="77777777" w:rsidR="00097E98" w:rsidRPr="00442838" w:rsidRDefault="00097E98" w:rsidP="000F163C">
            <w:pPr>
              <w:spacing w:line="360" w:lineRule="auto"/>
            </w:pPr>
          </w:p>
        </w:tc>
        <w:tc>
          <w:tcPr>
            <w:tcW w:w="3719" w:type="dxa"/>
          </w:tcPr>
          <w:p w14:paraId="4F43FB2B" w14:textId="77777777" w:rsidR="00097E98" w:rsidRPr="00442838" w:rsidRDefault="00097E98" w:rsidP="000F163C">
            <w:pPr>
              <w:spacing w:line="360" w:lineRule="auto"/>
            </w:pPr>
          </w:p>
        </w:tc>
        <w:tc>
          <w:tcPr>
            <w:tcW w:w="880" w:type="dxa"/>
          </w:tcPr>
          <w:p w14:paraId="7E0783D3" w14:textId="77777777" w:rsidR="00097E98" w:rsidRPr="00442838" w:rsidRDefault="00097E98" w:rsidP="000F163C">
            <w:pPr>
              <w:spacing w:line="360" w:lineRule="auto"/>
            </w:pPr>
          </w:p>
        </w:tc>
        <w:tc>
          <w:tcPr>
            <w:tcW w:w="724" w:type="dxa"/>
          </w:tcPr>
          <w:p w14:paraId="01592261" w14:textId="77777777" w:rsidR="00097E98" w:rsidRPr="00442838" w:rsidRDefault="00097E98" w:rsidP="000F163C">
            <w:pPr>
              <w:spacing w:line="360" w:lineRule="auto"/>
            </w:pPr>
          </w:p>
        </w:tc>
        <w:tc>
          <w:tcPr>
            <w:tcW w:w="724" w:type="dxa"/>
          </w:tcPr>
          <w:p w14:paraId="538885EE" w14:textId="77777777" w:rsidR="00097E98" w:rsidRPr="00442838" w:rsidRDefault="00097E98" w:rsidP="000F163C">
            <w:pPr>
              <w:spacing w:line="360" w:lineRule="auto"/>
            </w:pPr>
          </w:p>
        </w:tc>
        <w:tc>
          <w:tcPr>
            <w:tcW w:w="1976" w:type="dxa"/>
          </w:tcPr>
          <w:p w14:paraId="3786D920" w14:textId="77777777" w:rsidR="00097E98" w:rsidRPr="00442838" w:rsidRDefault="00097E98" w:rsidP="000F163C">
            <w:pPr>
              <w:spacing w:line="360" w:lineRule="auto"/>
            </w:pPr>
          </w:p>
        </w:tc>
      </w:tr>
      <w:tr w:rsidR="00097E98" w:rsidRPr="00442838" w14:paraId="56F84697" w14:textId="77777777" w:rsidTr="000F163C">
        <w:trPr>
          <w:trHeight w:val="441"/>
        </w:trPr>
        <w:tc>
          <w:tcPr>
            <w:tcW w:w="1251" w:type="dxa"/>
          </w:tcPr>
          <w:p w14:paraId="195DC3F8" w14:textId="77777777" w:rsidR="00097E98" w:rsidRPr="00442838" w:rsidRDefault="00097E98" w:rsidP="000F163C">
            <w:pPr>
              <w:spacing w:line="360" w:lineRule="auto"/>
            </w:pPr>
          </w:p>
        </w:tc>
        <w:tc>
          <w:tcPr>
            <w:tcW w:w="1652" w:type="dxa"/>
          </w:tcPr>
          <w:p w14:paraId="3D33D1B8" w14:textId="77777777" w:rsidR="00097E98" w:rsidRPr="00442838" w:rsidRDefault="00097E98" w:rsidP="000F163C">
            <w:pPr>
              <w:spacing w:line="360" w:lineRule="auto"/>
            </w:pPr>
          </w:p>
        </w:tc>
        <w:tc>
          <w:tcPr>
            <w:tcW w:w="3719" w:type="dxa"/>
          </w:tcPr>
          <w:p w14:paraId="08014468" w14:textId="77777777" w:rsidR="00097E98" w:rsidRPr="00442838" w:rsidRDefault="00097E98" w:rsidP="000F163C">
            <w:pPr>
              <w:spacing w:line="360" w:lineRule="auto"/>
            </w:pPr>
          </w:p>
        </w:tc>
        <w:tc>
          <w:tcPr>
            <w:tcW w:w="880" w:type="dxa"/>
          </w:tcPr>
          <w:p w14:paraId="33AA04FA" w14:textId="77777777" w:rsidR="00097E98" w:rsidRPr="00442838" w:rsidRDefault="00097E98" w:rsidP="000F163C">
            <w:pPr>
              <w:spacing w:line="360" w:lineRule="auto"/>
            </w:pPr>
          </w:p>
        </w:tc>
        <w:tc>
          <w:tcPr>
            <w:tcW w:w="724" w:type="dxa"/>
          </w:tcPr>
          <w:p w14:paraId="1C8DB155" w14:textId="77777777" w:rsidR="00097E98" w:rsidRPr="00442838" w:rsidRDefault="00097E98" w:rsidP="000F163C">
            <w:pPr>
              <w:spacing w:line="360" w:lineRule="auto"/>
            </w:pPr>
          </w:p>
        </w:tc>
        <w:tc>
          <w:tcPr>
            <w:tcW w:w="724" w:type="dxa"/>
          </w:tcPr>
          <w:p w14:paraId="02D8BA70" w14:textId="77777777" w:rsidR="00097E98" w:rsidRPr="00442838" w:rsidRDefault="00097E98" w:rsidP="000F163C">
            <w:pPr>
              <w:spacing w:line="360" w:lineRule="auto"/>
            </w:pPr>
          </w:p>
        </w:tc>
        <w:tc>
          <w:tcPr>
            <w:tcW w:w="1976" w:type="dxa"/>
          </w:tcPr>
          <w:p w14:paraId="4F7502C6" w14:textId="77777777" w:rsidR="00097E98" w:rsidRPr="00442838" w:rsidRDefault="00097E98" w:rsidP="000F163C">
            <w:pPr>
              <w:spacing w:line="360" w:lineRule="auto"/>
            </w:pPr>
          </w:p>
        </w:tc>
      </w:tr>
      <w:tr w:rsidR="00097E98" w:rsidRPr="00442838" w14:paraId="49482650" w14:textId="77777777" w:rsidTr="000F163C">
        <w:trPr>
          <w:trHeight w:val="441"/>
        </w:trPr>
        <w:tc>
          <w:tcPr>
            <w:tcW w:w="1251" w:type="dxa"/>
          </w:tcPr>
          <w:p w14:paraId="0DB8E57A" w14:textId="77777777" w:rsidR="00097E98" w:rsidRPr="00442838" w:rsidRDefault="00097E98" w:rsidP="000F163C">
            <w:pPr>
              <w:spacing w:line="360" w:lineRule="auto"/>
            </w:pPr>
          </w:p>
        </w:tc>
        <w:tc>
          <w:tcPr>
            <w:tcW w:w="1652" w:type="dxa"/>
          </w:tcPr>
          <w:p w14:paraId="09482BE7" w14:textId="77777777" w:rsidR="00097E98" w:rsidRPr="00442838" w:rsidRDefault="00097E98" w:rsidP="000F163C">
            <w:pPr>
              <w:spacing w:line="360" w:lineRule="auto"/>
            </w:pPr>
          </w:p>
        </w:tc>
        <w:tc>
          <w:tcPr>
            <w:tcW w:w="3719" w:type="dxa"/>
          </w:tcPr>
          <w:p w14:paraId="30C8E156" w14:textId="77777777" w:rsidR="00097E98" w:rsidRPr="00442838" w:rsidRDefault="00097E98" w:rsidP="000F163C">
            <w:pPr>
              <w:spacing w:line="360" w:lineRule="auto"/>
            </w:pPr>
          </w:p>
        </w:tc>
        <w:tc>
          <w:tcPr>
            <w:tcW w:w="880" w:type="dxa"/>
          </w:tcPr>
          <w:p w14:paraId="25795E5C" w14:textId="77777777" w:rsidR="00097E98" w:rsidRPr="00442838" w:rsidRDefault="00097E98" w:rsidP="000F163C">
            <w:pPr>
              <w:spacing w:line="360" w:lineRule="auto"/>
            </w:pPr>
          </w:p>
        </w:tc>
        <w:tc>
          <w:tcPr>
            <w:tcW w:w="724" w:type="dxa"/>
          </w:tcPr>
          <w:p w14:paraId="3C25B927" w14:textId="77777777" w:rsidR="00097E98" w:rsidRPr="00442838" w:rsidRDefault="00097E98" w:rsidP="000F163C">
            <w:pPr>
              <w:spacing w:line="360" w:lineRule="auto"/>
            </w:pPr>
          </w:p>
        </w:tc>
        <w:tc>
          <w:tcPr>
            <w:tcW w:w="724" w:type="dxa"/>
          </w:tcPr>
          <w:p w14:paraId="0E3CDCD2" w14:textId="77777777" w:rsidR="00097E98" w:rsidRPr="00442838" w:rsidRDefault="00097E98" w:rsidP="000F163C">
            <w:pPr>
              <w:spacing w:line="360" w:lineRule="auto"/>
            </w:pPr>
          </w:p>
        </w:tc>
        <w:tc>
          <w:tcPr>
            <w:tcW w:w="1976" w:type="dxa"/>
          </w:tcPr>
          <w:p w14:paraId="4FF01AFC" w14:textId="77777777" w:rsidR="00097E98" w:rsidRPr="00442838" w:rsidRDefault="00097E98" w:rsidP="000F163C">
            <w:pPr>
              <w:spacing w:line="360" w:lineRule="auto"/>
            </w:pPr>
          </w:p>
        </w:tc>
      </w:tr>
      <w:tr w:rsidR="00097E98" w:rsidRPr="00442838" w14:paraId="0F33EABB" w14:textId="77777777" w:rsidTr="000F163C">
        <w:trPr>
          <w:trHeight w:val="896"/>
        </w:trPr>
        <w:tc>
          <w:tcPr>
            <w:tcW w:w="1251" w:type="dxa"/>
          </w:tcPr>
          <w:p w14:paraId="6FF2B30F" w14:textId="77777777" w:rsidR="00097E98" w:rsidRPr="00442838" w:rsidRDefault="00097E98" w:rsidP="000F163C">
            <w:pPr>
              <w:spacing w:line="360" w:lineRule="auto"/>
            </w:pPr>
          </w:p>
        </w:tc>
        <w:tc>
          <w:tcPr>
            <w:tcW w:w="1652" w:type="dxa"/>
          </w:tcPr>
          <w:p w14:paraId="4CCC4B26" w14:textId="77777777" w:rsidR="00097E98" w:rsidRPr="00442838" w:rsidRDefault="00097E98" w:rsidP="000F163C">
            <w:pPr>
              <w:spacing w:line="360" w:lineRule="auto"/>
            </w:pPr>
          </w:p>
        </w:tc>
        <w:tc>
          <w:tcPr>
            <w:tcW w:w="3719" w:type="dxa"/>
          </w:tcPr>
          <w:p w14:paraId="546BBEA7" w14:textId="77777777" w:rsidR="00097E98" w:rsidRPr="00442838" w:rsidRDefault="00097E98" w:rsidP="000F163C">
            <w:pPr>
              <w:spacing w:line="360" w:lineRule="auto"/>
            </w:pPr>
          </w:p>
        </w:tc>
        <w:tc>
          <w:tcPr>
            <w:tcW w:w="880" w:type="dxa"/>
          </w:tcPr>
          <w:p w14:paraId="447E024E" w14:textId="77777777" w:rsidR="00097E98" w:rsidRPr="00442838" w:rsidRDefault="00097E98" w:rsidP="000F163C">
            <w:pPr>
              <w:spacing w:line="360" w:lineRule="auto"/>
            </w:pPr>
          </w:p>
        </w:tc>
        <w:tc>
          <w:tcPr>
            <w:tcW w:w="724" w:type="dxa"/>
          </w:tcPr>
          <w:p w14:paraId="312B4AEB" w14:textId="77777777" w:rsidR="00097E98" w:rsidRPr="00442838" w:rsidRDefault="00097E98" w:rsidP="000F163C">
            <w:pPr>
              <w:spacing w:line="360" w:lineRule="auto"/>
            </w:pPr>
          </w:p>
        </w:tc>
        <w:tc>
          <w:tcPr>
            <w:tcW w:w="724" w:type="dxa"/>
          </w:tcPr>
          <w:p w14:paraId="64E5F861" w14:textId="77777777" w:rsidR="00097E98" w:rsidRPr="00442838" w:rsidRDefault="00097E98" w:rsidP="000F163C">
            <w:pPr>
              <w:spacing w:line="360" w:lineRule="auto"/>
            </w:pPr>
          </w:p>
        </w:tc>
        <w:tc>
          <w:tcPr>
            <w:tcW w:w="1976" w:type="dxa"/>
          </w:tcPr>
          <w:p w14:paraId="6576875D" w14:textId="77777777" w:rsidR="00097E98" w:rsidRPr="00442838" w:rsidRDefault="00097E98" w:rsidP="000F163C">
            <w:pPr>
              <w:spacing w:line="360" w:lineRule="auto"/>
            </w:pPr>
          </w:p>
        </w:tc>
      </w:tr>
    </w:tbl>
    <w:p w14:paraId="55C0C9A5" w14:textId="77777777" w:rsidR="00097E98" w:rsidRPr="00442838" w:rsidRDefault="00097E98" w:rsidP="00097E98">
      <w:pPr>
        <w:rPr>
          <w:sz w:val="24"/>
        </w:rPr>
      </w:pPr>
    </w:p>
    <w:p w14:paraId="6004A43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0AE3983" w14:textId="77777777" w:rsidTr="000F163C">
        <w:tc>
          <w:tcPr>
            <w:tcW w:w="3596" w:type="dxa"/>
          </w:tcPr>
          <w:p w14:paraId="2D1DCE8B" w14:textId="77777777" w:rsidR="00097E98" w:rsidRPr="00442838" w:rsidRDefault="00097E98" w:rsidP="000F163C">
            <w:pPr>
              <w:rPr>
                <w:sz w:val="24"/>
              </w:rPr>
            </w:pPr>
          </w:p>
        </w:tc>
        <w:tc>
          <w:tcPr>
            <w:tcW w:w="3597" w:type="dxa"/>
          </w:tcPr>
          <w:p w14:paraId="6B89732D" w14:textId="77777777" w:rsidR="00097E98" w:rsidRPr="00442838" w:rsidRDefault="00097E98" w:rsidP="000F163C">
            <w:pPr>
              <w:rPr>
                <w:sz w:val="24"/>
              </w:rPr>
            </w:pPr>
          </w:p>
        </w:tc>
        <w:tc>
          <w:tcPr>
            <w:tcW w:w="3597" w:type="dxa"/>
          </w:tcPr>
          <w:p w14:paraId="13146688" w14:textId="77777777" w:rsidR="00097E98" w:rsidRPr="00442838" w:rsidRDefault="00097E98" w:rsidP="000F163C">
            <w:pPr>
              <w:rPr>
                <w:sz w:val="24"/>
              </w:rPr>
            </w:pPr>
          </w:p>
        </w:tc>
      </w:tr>
      <w:tr w:rsidR="00097E98" w:rsidRPr="00442838" w14:paraId="1D85C8A5" w14:textId="77777777" w:rsidTr="000F163C">
        <w:tc>
          <w:tcPr>
            <w:tcW w:w="3596" w:type="dxa"/>
          </w:tcPr>
          <w:p w14:paraId="06E122B9" w14:textId="77777777" w:rsidR="00097E98" w:rsidRPr="00442838" w:rsidRDefault="00097E98" w:rsidP="000F163C">
            <w:pPr>
              <w:rPr>
                <w:sz w:val="24"/>
              </w:rPr>
            </w:pPr>
          </w:p>
        </w:tc>
        <w:tc>
          <w:tcPr>
            <w:tcW w:w="3597" w:type="dxa"/>
          </w:tcPr>
          <w:p w14:paraId="05FDB54E" w14:textId="77777777" w:rsidR="00097E98" w:rsidRPr="00442838" w:rsidRDefault="00097E98" w:rsidP="000F163C">
            <w:pPr>
              <w:rPr>
                <w:sz w:val="24"/>
              </w:rPr>
            </w:pPr>
          </w:p>
        </w:tc>
        <w:tc>
          <w:tcPr>
            <w:tcW w:w="3597" w:type="dxa"/>
          </w:tcPr>
          <w:p w14:paraId="7121173F" w14:textId="77777777" w:rsidR="00097E98" w:rsidRPr="00442838" w:rsidRDefault="00097E98" w:rsidP="000F163C">
            <w:pPr>
              <w:rPr>
                <w:sz w:val="24"/>
              </w:rPr>
            </w:pPr>
          </w:p>
        </w:tc>
      </w:tr>
    </w:tbl>
    <w:p w14:paraId="306F260D" w14:textId="77777777" w:rsidR="00097E98" w:rsidRPr="00442838" w:rsidRDefault="00097E98" w:rsidP="00097E98">
      <w:pPr>
        <w:rPr>
          <w:sz w:val="24"/>
        </w:rPr>
      </w:pPr>
    </w:p>
    <w:p w14:paraId="33139ED5" w14:textId="77777777" w:rsidR="00097E98" w:rsidRPr="00442838" w:rsidRDefault="00097E98" w:rsidP="00097E98">
      <w:pPr>
        <w:rPr>
          <w:sz w:val="24"/>
        </w:rPr>
      </w:pPr>
      <w:r w:rsidRPr="00442838">
        <w:rPr>
          <w:sz w:val="24"/>
        </w:rPr>
        <w:t>Sprites:</w:t>
      </w:r>
    </w:p>
    <w:p w14:paraId="12C1309E" w14:textId="77777777" w:rsidR="00097E98" w:rsidRPr="00442838" w:rsidRDefault="00097E98" w:rsidP="00097E98">
      <w:pPr>
        <w:rPr>
          <w:sz w:val="24"/>
        </w:rPr>
      </w:pPr>
      <w:r w:rsidRPr="00442838">
        <w:rPr>
          <w:sz w:val="24"/>
        </w:rPr>
        <w:br w:type="page"/>
      </w:r>
    </w:p>
    <w:p w14:paraId="1872CBB5" w14:textId="77777777" w:rsidR="00097E98" w:rsidRPr="00442838" w:rsidRDefault="00097E98" w:rsidP="00097E98">
      <w:pPr>
        <w:rPr>
          <w:sz w:val="24"/>
        </w:rPr>
      </w:pPr>
      <w:r w:rsidRPr="00442838">
        <w:rPr>
          <w:sz w:val="24"/>
        </w:rPr>
        <w:lastRenderedPageBreak/>
        <w:t>Family Page</w:t>
      </w:r>
    </w:p>
    <w:p w14:paraId="06FD9BF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55624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2617232" w14:textId="77777777" w:rsidTr="000F163C">
        <w:trPr>
          <w:trHeight w:val="896"/>
        </w:trPr>
        <w:tc>
          <w:tcPr>
            <w:tcW w:w="1251" w:type="dxa"/>
          </w:tcPr>
          <w:p w14:paraId="48A8B1FC" w14:textId="77777777" w:rsidR="00097E98" w:rsidRPr="00442838" w:rsidRDefault="00097E98" w:rsidP="000F163C">
            <w:pPr>
              <w:spacing w:line="360" w:lineRule="auto"/>
            </w:pPr>
            <w:r w:rsidRPr="00442838">
              <w:t>Pokemon</w:t>
            </w:r>
          </w:p>
          <w:p w14:paraId="0AC0E91E" w14:textId="77777777" w:rsidR="00097E98" w:rsidRPr="00442838" w:rsidRDefault="00097E98" w:rsidP="000F163C">
            <w:pPr>
              <w:spacing w:line="360" w:lineRule="auto"/>
            </w:pPr>
            <w:r w:rsidRPr="00442838">
              <w:t>Name</w:t>
            </w:r>
          </w:p>
        </w:tc>
        <w:tc>
          <w:tcPr>
            <w:tcW w:w="1652" w:type="dxa"/>
          </w:tcPr>
          <w:p w14:paraId="25BBCBD6" w14:textId="77777777" w:rsidR="00097E98" w:rsidRPr="00442838" w:rsidRDefault="00097E98" w:rsidP="000F163C">
            <w:pPr>
              <w:spacing w:line="360" w:lineRule="auto"/>
            </w:pPr>
            <w:r w:rsidRPr="00442838">
              <w:t>Pokemon Number</w:t>
            </w:r>
          </w:p>
        </w:tc>
        <w:tc>
          <w:tcPr>
            <w:tcW w:w="3719" w:type="dxa"/>
          </w:tcPr>
          <w:p w14:paraId="3087A377" w14:textId="77777777" w:rsidR="00097E98" w:rsidRPr="00442838" w:rsidRDefault="00097E98" w:rsidP="000F163C">
            <w:pPr>
              <w:spacing w:line="360" w:lineRule="auto"/>
            </w:pPr>
            <w:r w:rsidRPr="00442838">
              <w:t>Base Stats</w:t>
            </w:r>
          </w:p>
          <w:p w14:paraId="5E96D41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B53313F" w14:textId="77777777" w:rsidR="00097E98" w:rsidRPr="00442838" w:rsidRDefault="00097E98" w:rsidP="000F163C">
            <w:pPr>
              <w:spacing w:line="360" w:lineRule="auto"/>
            </w:pPr>
            <w:r w:rsidRPr="00442838">
              <w:t>Ability</w:t>
            </w:r>
          </w:p>
        </w:tc>
        <w:tc>
          <w:tcPr>
            <w:tcW w:w="724" w:type="dxa"/>
          </w:tcPr>
          <w:p w14:paraId="21953540" w14:textId="77777777" w:rsidR="00097E98" w:rsidRPr="00442838" w:rsidRDefault="00097E98" w:rsidP="000F163C">
            <w:pPr>
              <w:spacing w:line="360" w:lineRule="auto"/>
            </w:pPr>
            <w:r w:rsidRPr="00442838">
              <w:t>Type 1</w:t>
            </w:r>
          </w:p>
        </w:tc>
        <w:tc>
          <w:tcPr>
            <w:tcW w:w="724" w:type="dxa"/>
          </w:tcPr>
          <w:p w14:paraId="74289949" w14:textId="77777777" w:rsidR="00097E98" w:rsidRPr="00442838" w:rsidRDefault="00097E98" w:rsidP="000F163C">
            <w:pPr>
              <w:spacing w:line="360" w:lineRule="auto"/>
            </w:pPr>
            <w:r w:rsidRPr="00442838">
              <w:t>Type 2</w:t>
            </w:r>
          </w:p>
        </w:tc>
        <w:tc>
          <w:tcPr>
            <w:tcW w:w="1976" w:type="dxa"/>
          </w:tcPr>
          <w:p w14:paraId="548D78D5" w14:textId="77777777" w:rsidR="00097E98" w:rsidRPr="00442838" w:rsidRDefault="00097E98" w:rsidP="000F163C">
            <w:pPr>
              <w:spacing w:line="360" w:lineRule="auto"/>
            </w:pPr>
            <w:r w:rsidRPr="00442838">
              <w:t>Evolution</w:t>
            </w:r>
          </w:p>
        </w:tc>
      </w:tr>
      <w:tr w:rsidR="00097E98" w:rsidRPr="00442838" w14:paraId="02673EF3" w14:textId="77777777" w:rsidTr="000F163C">
        <w:trPr>
          <w:trHeight w:val="454"/>
        </w:trPr>
        <w:tc>
          <w:tcPr>
            <w:tcW w:w="1251" w:type="dxa"/>
          </w:tcPr>
          <w:p w14:paraId="7F66DACD" w14:textId="77777777" w:rsidR="00097E98" w:rsidRPr="00442838" w:rsidRDefault="00097E98" w:rsidP="000F163C">
            <w:pPr>
              <w:spacing w:line="360" w:lineRule="auto"/>
            </w:pPr>
          </w:p>
        </w:tc>
        <w:tc>
          <w:tcPr>
            <w:tcW w:w="1652" w:type="dxa"/>
          </w:tcPr>
          <w:p w14:paraId="27E4E73B" w14:textId="77777777" w:rsidR="00097E98" w:rsidRPr="00442838" w:rsidRDefault="00097E98" w:rsidP="000F163C">
            <w:pPr>
              <w:spacing w:line="360" w:lineRule="auto"/>
            </w:pPr>
          </w:p>
        </w:tc>
        <w:tc>
          <w:tcPr>
            <w:tcW w:w="3719" w:type="dxa"/>
          </w:tcPr>
          <w:p w14:paraId="1387868C" w14:textId="77777777" w:rsidR="00097E98" w:rsidRPr="00442838" w:rsidRDefault="00097E98" w:rsidP="000F163C">
            <w:pPr>
              <w:spacing w:line="360" w:lineRule="auto"/>
            </w:pPr>
          </w:p>
        </w:tc>
        <w:tc>
          <w:tcPr>
            <w:tcW w:w="880" w:type="dxa"/>
          </w:tcPr>
          <w:p w14:paraId="5141609B" w14:textId="77777777" w:rsidR="00097E98" w:rsidRPr="00442838" w:rsidRDefault="00097E98" w:rsidP="000F163C">
            <w:pPr>
              <w:spacing w:line="360" w:lineRule="auto"/>
            </w:pPr>
          </w:p>
        </w:tc>
        <w:tc>
          <w:tcPr>
            <w:tcW w:w="724" w:type="dxa"/>
          </w:tcPr>
          <w:p w14:paraId="5423F98B" w14:textId="77777777" w:rsidR="00097E98" w:rsidRPr="00442838" w:rsidRDefault="00097E98" w:rsidP="000F163C">
            <w:pPr>
              <w:spacing w:line="360" w:lineRule="auto"/>
            </w:pPr>
          </w:p>
        </w:tc>
        <w:tc>
          <w:tcPr>
            <w:tcW w:w="724" w:type="dxa"/>
          </w:tcPr>
          <w:p w14:paraId="03291E2B" w14:textId="77777777" w:rsidR="00097E98" w:rsidRPr="00442838" w:rsidRDefault="00097E98" w:rsidP="000F163C">
            <w:pPr>
              <w:spacing w:line="360" w:lineRule="auto"/>
            </w:pPr>
          </w:p>
        </w:tc>
        <w:tc>
          <w:tcPr>
            <w:tcW w:w="1976" w:type="dxa"/>
          </w:tcPr>
          <w:p w14:paraId="5B7714D6" w14:textId="77777777" w:rsidR="00097E98" w:rsidRPr="00442838" w:rsidRDefault="00097E98" w:rsidP="000F163C">
            <w:pPr>
              <w:spacing w:line="360" w:lineRule="auto"/>
            </w:pPr>
          </w:p>
        </w:tc>
      </w:tr>
      <w:tr w:rsidR="00097E98" w:rsidRPr="00442838" w14:paraId="6FB5095B" w14:textId="77777777" w:rsidTr="000F163C">
        <w:trPr>
          <w:trHeight w:val="441"/>
        </w:trPr>
        <w:tc>
          <w:tcPr>
            <w:tcW w:w="1251" w:type="dxa"/>
          </w:tcPr>
          <w:p w14:paraId="4DE6954B" w14:textId="77777777" w:rsidR="00097E98" w:rsidRPr="00442838" w:rsidRDefault="00097E98" w:rsidP="000F163C">
            <w:pPr>
              <w:spacing w:line="360" w:lineRule="auto"/>
            </w:pPr>
          </w:p>
        </w:tc>
        <w:tc>
          <w:tcPr>
            <w:tcW w:w="1652" w:type="dxa"/>
          </w:tcPr>
          <w:p w14:paraId="21FA2DC0" w14:textId="77777777" w:rsidR="00097E98" w:rsidRPr="00442838" w:rsidRDefault="00097E98" w:rsidP="000F163C">
            <w:pPr>
              <w:spacing w:line="360" w:lineRule="auto"/>
            </w:pPr>
          </w:p>
        </w:tc>
        <w:tc>
          <w:tcPr>
            <w:tcW w:w="3719" w:type="dxa"/>
          </w:tcPr>
          <w:p w14:paraId="15B9DE84" w14:textId="77777777" w:rsidR="00097E98" w:rsidRPr="00442838" w:rsidRDefault="00097E98" w:rsidP="000F163C">
            <w:pPr>
              <w:spacing w:line="360" w:lineRule="auto"/>
            </w:pPr>
          </w:p>
        </w:tc>
        <w:tc>
          <w:tcPr>
            <w:tcW w:w="880" w:type="dxa"/>
          </w:tcPr>
          <w:p w14:paraId="169A3789" w14:textId="77777777" w:rsidR="00097E98" w:rsidRPr="00442838" w:rsidRDefault="00097E98" w:rsidP="000F163C">
            <w:pPr>
              <w:spacing w:line="360" w:lineRule="auto"/>
            </w:pPr>
          </w:p>
        </w:tc>
        <w:tc>
          <w:tcPr>
            <w:tcW w:w="724" w:type="dxa"/>
          </w:tcPr>
          <w:p w14:paraId="3551447C" w14:textId="77777777" w:rsidR="00097E98" w:rsidRPr="00442838" w:rsidRDefault="00097E98" w:rsidP="000F163C">
            <w:pPr>
              <w:spacing w:line="360" w:lineRule="auto"/>
            </w:pPr>
          </w:p>
        </w:tc>
        <w:tc>
          <w:tcPr>
            <w:tcW w:w="724" w:type="dxa"/>
          </w:tcPr>
          <w:p w14:paraId="09BD07FE" w14:textId="77777777" w:rsidR="00097E98" w:rsidRPr="00442838" w:rsidRDefault="00097E98" w:rsidP="000F163C">
            <w:pPr>
              <w:spacing w:line="360" w:lineRule="auto"/>
            </w:pPr>
          </w:p>
        </w:tc>
        <w:tc>
          <w:tcPr>
            <w:tcW w:w="1976" w:type="dxa"/>
          </w:tcPr>
          <w:p w14:paraId="33E83E91" w14:textId="77777777" w:rsidR="00097E98" w:rsidRPr="00442838" w:rsidRDefault="00097E98" w:rsidP="000F163C">
            <w:pPr>
              <w:spacing w:line="360" w:lineRule="auto"/>
            </w:pPr>
          </w:p>
        </w:tc>
      </w:tr>
      <w:tr w:rsidR="00097E98" w:rsidRPr="00442838" w14:paraId="612F01E4" w14:textId="77777777" w:rsidTr="000F163C">
        <w:trPr>
          <w:trHeight w:val="441"/>
        </w:trPr>
        <w:tc>
          <w:tcPr>
            <w:tcW w:w="1251" w:type="dxa"/>
          </w:tcPr>
          <w:p w14:paraId="0F34C93E" w14:textId="77777777" w:rsidR="00097E98" w:rsidRPr="00442838" w:rsidRDefault="00097E98" w:rsidP="000F163C">
            <w:pPr>
              <w:spacing w:line="360" w:lineRule="auto"/>
            </w:pPr>
          </w:p>
        </w:tc>
        <w:tc>
          <w:tcPr>
            <w:tcW w:w="1652" w:type="dxa"/>
          </w:tcPr>
          <w:p w14:paraId="771919A0" w14:textId="77777777" w:rsidR="00097E98" w:rsidRPr="00442838" w:rsidRDefault="00097E98" w:rsidP="000F163C">
            <w:pPr>
              <w:spacing w:line="360" w:lineRule="auto"/>
            </w:pPr>
          </w:p>
        </w:tc>
        <w:tc>
          <w:tcPr>
            <w:tcW w:w="3719" w:type="dxa"/>
          </w:tcPr>
          <w:p w14:paraId="18F9019E" w14:textId="77777777" w:rsidR="00097E98" w:rsidRPr="00442838" w:rsidRDefault="00097E98" w:rsidP="000F163C">
            <w:pPr>
              <w:spacing w:line="360" w:lineRule="auto"/>
            </w:pPr>
          </w:p>
        </w:tc>
        <w:tc>
          <w:tcPr>
            <w:tcW w:w="880" w:type="dxa"/>
          </w:tcPr>
          <w:p w14:paraId="23BFD2DB" w14:textId="77777777" w:rsidR="00097E98" w:rsidRPr="00442838" w:rsidRDefault="00097E98" w:rsidP="000F163C">
            <w:pPr>
              <w:spacing w:line="360" w:lineRule="auto"/>
            </w:pPr>
          </w:p>
        </w:tc>
        <w:tc>
          <w:tcPr>
            <w:tcW w:w="724" w:type="dxa"/>
          </w:tcPr>
          <w:p w14:paraId="1108E7D7" w14:textId="77777777" w:rsidR="00097E98" w:rsidRPr="00442838" w:rsidRDefault="00097E98" w:rsidP="000F163C">
            <w:pPr>
              <w:spacing w:line="360" w:lineRule="auto"/>
            </w:pPr>
          </w:p>
        </w:tc>
        <w:tc>
          <w:tcPr>
            <w:tcW w:w="724" w:type="dxa"/>
          </w:tcPr>
          <w:p w14:paraId="1DB2D323" w14:textId="77777777" w:rsidR="00097E98" w:rsidRPr="00442838" w:rsidRDefault="00097E98" w:rsidP="000F163C">
            <w:pPr>
              <w:spacing w:line="360" w:lineRule="auto"/>
            </w:pPr>
          </w:p>
        </w:tc>
        <w:tc>
          <w:tcPr>
            <w:tcW w:w="1976" w:type="dxa"/>
          </w:tcPr>
          <w:p w14:paraId="705AA9BF" w14:textId="77777777" w:rsidR="00097E98" w:rsidRPr="00442838" w:rsidRDefault="00097E98" w:rsidP="000F163C">
            <w:pPr>
              <w:spacing w:line="360" w:lineRule="auto"/>
            </w:pPr>
          </w:p>
        </w:tc>
      </w:tr>
      <w:tr w:rsidR="00097E98" w:rsidRPr="00442838" w14:paraId="6640D57B" w14:textId="77777777" w:rsidTr="000F163C">
        <w:trPr>
          <w:trHeight w:val="896"/>
        </w:trPr>
        <w:tc>
          <w:tcPr>
            <w:tcW w:w="1251" w:type="dxa"/>
          </w:tcPr>
          <w:p w14:paraId="63686B42" w14:textId="77777777" w:rsidR="00097E98" w:rsidRPr="00442838" w:rsidRDefault="00097E98" w:rsidP="000F163C">
            <w:pPr>
              <w:spacing w:line="360" w:lineRule="auto"/>
            </w:pPr>
          </w:p>
        </w:tc>
        <w:tc>
          <w:tcPr>
            <w:tcW w:w="1652" w:type="dxa"/>
          </w:tcPr>
          <w:p w14:paraId="37E79E3D" w14:textId="77777777" w:rsidR="00097E98" w:rsidRPr="00442838" w:rsidRDefault="00097E98" w:rsidP="000F163C">
            <w:pPr>
              <w:spacing w:line="360" w:lineRule="auto"/>
            </w:pPr>
          </w:p>
        </w:tc>
        <w:tc>
          <w:tcPr>
            <w:tcW w:w="3719" w:type="dxa"/>
          </w:tcPr>
          <w:p w14:paraId="4BAE6D24" w14:textId="77777777" w:rsidR="00097E98" w:rsidRPr="00442838" w:rsidRDefault="00097E98" w:rsidP="000F163C">
            <w:pPr>
              <w:spacing w:line="360" w:lineRule="auto"/>
            </w:pPr>
          </w:p>
        </w:tc>
        <w:tc>
          <w:tcPr>
            <w:tcW w:w="880" w:type="dxa"/>
          </w:tcPr>
          <w:p w14:paraId="7D9DD5E4" w14:textId="77777777" w:rsidR="00097E98" w:rsidRPr="00442838" w:rsidRDefault="00097E98" w:rsidP="000F163C">
            <w:pPr>
              <w:spacing w:line="360" w:lineRule="auto"/>
            </w:pPr>
          </w:p>
        </w:tc>
        <w:tc>
          <w:tcPr>
            <w:tcW w:w="724" w:type="dxa"/>
          </w:tcPr>
          <w:p w14:paraId="2B238789" w14:textId="77777777" w:rsidR="00097E98" w:rsidRPr="00442838" w:rsidRDefault="00097E98" w:rsidP="000F163C">
            <w:pPr>
              <w:spacing w:line="360" w:lineRule="auto"/>
            </w:pPr>
          </w:p>
        </w:tc>
        <w:tc>
          <w:tcPr>
            <w:tcW w:w="724" w:type="dxa"/>
          </w:tcPr>
          <w:p w14:paraId="0D13686A" w14:textId="77777777" w:rsidR="00097E98" w:rsidRPr="00442838" w:rsidRDefault="00097E98" w:rsidP="000F163C">
            <w:pPr>
              <w:spacing w:line="360" w:lineRule="auto"/>
            </w:pPr>
          </w:p>
        </w:tc>
        <w:tc>
          <w:tcPr>
            <w:tcW w:w="1976" w:type="dxa"/>
          </w:tcPr>
          <w:p w14:paraId="3C997596" w14:textId="77777777" w:rsidR="00097E98" w:rsidRPr="00442838" w:rsidRDefault="00097E98" w:rsidP="000F163C">
            <w:pPr>
              <w:spacing w:line="360" w:lineRule="auto"/>
            </w:pPr>
          </w:p>
        </w:tc>
      </w:tr>
    </w:tbl>
    <w:p w14:paraId="604AAF4A" w14:textId="77777777" w:rsidR="00097E98" w:rsidRPr="00442838" w:rsidRDefault="00097E98" w:rsidP="00097E98">
      <w:pPr>
        <w:rPr>
          <w:sz w:val="24"/>
        </w:rPr>
      </w:pPr>
    </w:p>
    <w:p w14:paraId="2C33A16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CF6DDB" w14:textId="77777777" w:rsidTr="000F163C">
        <w:tc>
          <w:tcPr>
            <w:tcW w:w="3596" w:type="dxa"/>
          </w:tcPr>
          <w:p w14:paraId="53C36EAA" w14:textId="77777777" w:rsidR="00097E98" w:rsidRPr="00442838" w:rsidRDefault="00097E98" w:rsidP="000F163C">
            <w:pPr>
              <w:rPr>
                <w:sz w:val="24"/>
              </w:rPr>
            </w:pPr>
          </w:p>
        </w:tc>
        <w:tc>
          <w:tcPr>
            <w:tcW w:w="3597" w:type="dxa"/>
          </w:tcPr>
          <w:p w14:paraId="0B795AD5" w14:textId="77777777" w:rsidR="00097E98" w:rsidRPr="00442838" w:rsidRDefault="00097E98" w:rsidP="000F163C">
            <w:pPr>
              <w:rPr>
                <w:sz w:val="24"/>
              </w:rPr>
            </w:pPr>
          </w:p>
        </w:tc>
        <w:tc>
          <w:tcPr>
            <w:tcW w:w="3597" w:type="dxa"/>
          </w:tcPr>
          <w:p w14:paraId="499E6682" w14:textId="77777777" w:rsidR="00097E98" w:rsidRPr="00442838" w:rsidRDefault="00097E98" w:rsidP="000F163C">
            <w:pPr>
              <w:rPr>
                <w:sz w:val="24"/>
              </w:rPr>
            </w:pPr>
          </w:p>
        </w:tc>
      </w:tr>
      <w:tr w:rsidR="00097E98" w:rsidRPr="00442838" w14:paraId="13992BB7" w14:textId="77777777" w:rsidTr="000F163C">
        <w:tc>
          <w:tcPr>
            <w:tcW w:w="3596" w:type="dxa"/>
          </w:tcPr>
          <w:p w14:paraId="1CB6423A" w14:textId="77777777" w:rsidR="00097E98" w:rsidRPr="00442838" w:rsidRDefault="00097E98" w:rsidP="000F163C">
            <w:pPr>
              <w:rPr>
                <w:sz w:val="24"/>
              </w:rPr>
            </w:pPr>
          </w:p>
        </w:tc>
        <w:tc>
          <w:tcPr>
            <w:tcW w:w="3597" w:type="dxa"/>
          </w:tcPr>
          <w:p w14:paraId="1717727B" w14:textId="77777777" w:rsidR="00097E98" w:rsidRPr="00442838" w:rsidRDefault="00097E98" w:rsidP="000F163C">
            <w:pPr>
              <w:rPr>
                <w:sz w:val="24"/>
              </w:rPr>
            </w:pPr>
          </w:p>
        </w:tc>
        <w:tc>
          <w:tcPr>
            <w:tcW w:w="3597" w:type="dxa"/>
          </w:tcPr>
          <w:p w14:paraId="798F9021" w14:textId="77777777" w:rsidR="00097E98" w:rsidRPr="00442838" w:rsidRDefault="00097E98" w:rsidP="000F163C">
            <w:pPr>
              <w:rPr>
                <w:sz w:val="24"/>
              </w:rPr>
            </w:pPr>
          </w:p>
        </w:tc>
      </w:tr>
    </w:tbl>
    <w:p w14:paraId="762ECA58" w14:textId="77777777" w:rsidR="00097E98" w:rsidRPr="00442838" w:rsidRDefault="00097E98" w:rsidP="00097E98">
      <w:pPr>
        <w:rPr>
          <w:sz w:val="24"/>
        </w:rPr>
      </w:pPr>
    </w:p>
    <w:p w14:paraId="7C157B04" w14:textId="77777777" w:rsidR="00097E98" w:rsidRPr="00442838" w:rsidRDefault="00097E98" w:rsidP="00097E98">
      <w:pPr>
        <w:rPr>
          <w:sz w:val="24"/>
        </w:rPr>
      </w:pPr>
      <w:r w:rsidRPr="00442838">
        <w:rPr>
          <w:sz w:val="24"/>
        </w:rPr>
        <w:t>Sprites:</w:t>
      </w:r>
    </w:p>
    <w:p w14:paraId="5F1D3BC4" w14:textId="77777777" w:rsidR="00097E98" w:rsidRPr="00442838" w:rsidRDefault="00097E98" w:rsidP="00097E98">
      <w:pPr>
        <w:rPr>
          <w:sz w:val="24"/>
        </w:rPr>
      </w:pPr>
      <w:r w:rsidRPr="00442838">
        <w:rPr>
          <w:sz w:val="24"/>
        </w:rPr>
        <w:br w:type="page"/>
      </w:r>
    </w:p>
    <w:p w14:paraId="7F8ABD05" w14:textId="77777777" w:rsidR="00097E98" w:rsidRPr="00442838" w:rsidRDefault="00097E98" w:rsidP="00097E98">
      <w:pPr>
        <w:rPr>
          <w:sz w:val="24"/>
        </w:rPr>
      </w:pPr>
      <w:r w:rsidRPr="00442838">
        <w:rPr>
          <w:sz w:val="24"/>
        </w:rPr>
        <w:lastRenderedPageBreak/>
        <w:t>Family Page</w:t>
      </w:r>
    </w:p>
    <w:p w14:paraId="08825B7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FB6E0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174B076" w14:textId="77777777" w:rsidTr="000F163C">
        <w:trPr>
          <w:trHeight w:val="896"/>
        </w:trPr>
        <w:tc>
          <w:tcPr>
            <w:tcW w:w="1251" w:type="dxa"/>
          </w:tcPr>
          <w:p w14:paraId="47B99455" w14:textId="77777777" w:rsidR="00097E98" w:rsidRPr="00442838" w:rsidRDefault="00097E98" w:rsidP="000F163C">
            <w:pPr>
              <w:spacing w:line="360" w:lineRule="auto"/>
            </w:pPr>
            <w:r w:rsidRPr="00442838">
              <w:t>Pokemon</w:t>
            </w:r>
          </w:p>
          <w:p w14:paraId="357C4FC8" w14:textId="77777777" w:rsidR="00097E98" w:rsidRPr="00442838" w:rsidRDefault="00097E98" w:rsidP="000F163C">
            <w:pPr>
              <w:spacing w:line="360" w:lineRule="auto"/>
            </w:pPr>
            <w:r w:rsidRPr="00442838">
              <w:t>Name</w:t>
            </w:r>
          </w:p>
        </w:tc>
        <w:tc>
          <w:tcPr>
            <w:tcW w:w="1652" w:type="dxa"/>
          </w:tcPr>
          <w:p w14:paraId="7D0D6965" w14:textId="77777777" w:rsidR="00097E98" w:rsidRPr="00442838" w:rsidRDefault="00097E98" w:rsidP="000F163C">
            <w:pPr>
              <w:spacing w:line="360" w:lineRule="auto"/>
            </w:pPr>
            <w:r w:rsidRPr="00442838">
              <w:t>Pokemon Number</w:t>
            </w:r>
          </w:p>
        </w:tc>
        <w:tc>
          <w:tcPr>
            <w:tcW w:w="3719" w:type="dxa"/>
          </w:tcPr>
          <w:p w14:paraId="06913B4F" w14:textId="77777777" w:rsidR="00097E98" w:rsidRPr="00442838" w:rsidRDefault="00097E98" w:rsidP="000F163C">
            <w:pPr>
              <w:spacing w:line="360" w:lineRule="auto"/>
            </w:pPr>
            <w:r w:rsidRPr="00442838">
              <w:t>Base Stats</w:t>
            </w:r>
          </w:p>
          <w:p w14:paraId="0C9D03A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EA272E9" w14:textId="77777777" w:rsidR="00097E98" w:rsidRPr="00442838" w:rsidRDefault="00097E98" w:rsidP="000F163C">
            <w:pPr>
              <w:spacing w:line="360" w:lineRule="auto"/>
            </w:pPr>
            <w:r w:rsidRPr="00442838">
              <w:t>Ability</w:t>
            </w:r>
          </w:p>
        </w:tc>
        <w:tc>
          <w:tcPr>
            <w:tcW w:w="724" w:type="dxa"/>
          </w:tcPr>
          <w:p w14:paraId="391F52E6" w14:textId="77777777" w:rsidR="00097E98" w:rsidRPr="00442838" w:rsidRDefault="00097E98" w:rsidP="000F163C">
            <w:pPr>
              <w:spacing w:line="360" w:lineRule="auto"/>
            </w:pPr>
            <w:r w:rsidRPr="00442838">
              <w:t>Type 1</w:t>
            </w:r>
          </w:p>
        </w:tc>
        <w:tc>
          <w:tcPr>
            <w:tcW w:w="724" w:type="dxa"/>
          </w:tcPr>
          <w:p w14:paraId="01BC1DF2" w14:textId="77777777" w:rsidR="00097E98" w:rsidRPr="00442838" w:rsidRDefault="00097E98" w:rsidP="000F163C">
            <w:pPr>
              <w:spacing w:line="360" w:lineRule="auto"/>
            </w:pPr>
            <w:r w:rsidRPr="00442838">
              <w:t>Type 2</w:t>
            </w:r>
          </w:p>
        </w:tc>
        <w:tc>
          <w:tcPr>
            <w:tcW w:w="1976" w:type="dxa"/>
          </w:tcPr>
          <w:p w14:paraId="28D57EF8" w14:textId="77777777" w:rsidR="00097E98" w:rsidRPr="00442838" w:rsidRDefault="00097E98" w:rsidP="000F163C">
            <w:pPr>
              <w:spacing w:line="360" w:lineRule="auto"/>
            </w:pPr>
            <w:r w:rsidRPr="00442838">
              <w:t>Evolution</w:t>
            </w:r>
          </w:p>
        </w:tc>
      </w:tr>
      <w:tr w:rsidR="00097E98" w:rsidRPr="00442838" w14:paraId="506197DD" w14:textId="77777777" w:rsidTr="000F163C">
        <w:trPr>
          <w:trHeight w:val="454"/>
        </w:trPr>
        <w:tc>
          <w:tcPr>
            <w:tcW w:w="1251" w:type="dxa"/>
          </w:tcPr>
          <w:p w14:paraId="14A26A79" w14:textId="77777777" w:rsidR="00097E98" w:rsidRPr="00442838" w:rsidRDefault="00097E98" w:rsidP="000F163C">
            <w:pPr>
              <w:spacing w:line="360" w:lineRule="auto"/>
            </w:pPr>
          </w:p>
        </w:tc>
        <w:tc>
          <w:tcPr>
            <w:tcW w:w="1652" w:type="dxa"/>
          </w:tcPr>
          <w:p w14:paraId="35DB6200" w14:textId="77777777" w:rsidR="00097E98" w:rsidRPr="00442838" w:rsidRDefault="00097E98" w:rsidP="000F163C">
            <w:pPr>
              <w:spacing w:line="360" w:lineRule="auto"/>
            </w:pPr>
          </w:p>
        </w:tc>
        <w:tc>
          <w:tcPr>
            <w:tcW w:w="3719" w:type="dxa"/>
          </w:tcPr>
          <w:p w14:paraId="3C4B5CC3" w14:textId="77777777" w:rsidR="00097E98" w:rsidRPr="00442838" w:rsidRDefault="00097E98" w:rsidP="000F163C">
            <w:pPr>
              <w:spacing w:line="360" w:lineRule="auto"/>
            </w:pPr>
          </w:p>
        </w:tc>
        <w:tc>
          <w:tcPr>
            <w:tcW w:w="880" w:type="dxa"/>
          </w:tcPr>
          <w:p w14:paraId="3232789C" w14:textId="77777777" w:rsidR="00097E98" w:rsidRPr="00442838" w:rsidRDefault="00097E98" w:rsidP="000F163C">
            <w:pPr>
              <w:spacing w:line="360" w:lineRule="auto"/>
            </w:pPr>
          </w:p>
        </w:tc>
        <w:tc>
          <w:tcPr>
            <w:tcW w:w="724" w:type="dxa"/>
          </w:tcPr>
          <w:p w14:paraId="5549D55B" w14:textId="77777777" w:rsidR="00097E98" w:rsidRPr="00442838" w:rsidRDefault="00097E98" w:rsidP="000F163C">
            <w:pPr>
              <w:spacing w:line="360" w:lineRule="auto"/>
            </w:pPr>
          </w:p>
        </w:tc>
        <w:tc>
          <w:tcPr>
            <w:tcW w:w="724" w:type="dxa"/>
          </w:tcPr>
          <w:p w14:paraId="0C8AF85A" w14:textId="77777777" w:rsidR="00097E98" w:rsidRPr="00442838" w:rsidRDefault="00097E98" w:rsidP="000F163C">
            <w:pPr>
              <w:spacing w:line="360" w:lineRule="auto"/>
            </w:pPr>
          </w:p>
        </w:tc>
        <w:tc>
          <w:tcPr>
            <w:tcW w:w="1976" w:type="dxa"/>
          </w:tcPr>
          <w:p w14:paraId="4A664493" w14:textId="77777777" w:rsidR="00097E98" w:rsidRPr="00442838" w:rsidRDefault="00097E98" w:rsidP="000F163C">
            <w:pPr>
              <w:spacing w:line="360" w:lineRule="auto"/>
            </w:pPr>
          </w:p>
        </w:tc>
      </w:tr>
      <w:tr w:rsidR="00097E98" w:rsidRPr="00442838" w14:paraId="4223F129" w14:textId="77777777" w:rsidTr="000F163C">
        <w:trPr>
          <w:trHeight w:val="441"/>
        </w:trPr>
        <w:tc>
          <w:tcPr>
            <w:tcW w:w="1251" w:type="dxa"/>
          </w:tcPr>
          <w:p w14:paraId="4B0BD8AB" w14:textId="77777777" w:rsidR="00097E98" w:rsidRPr="00442838" w:rsidRDefault="00097E98" w:rsidP="000F163C">
            <w:pPr>
              <w:spacing w:line="360" w:lineRule="auto"/>
            </w:pPr>
          </w:p>
        </w:tc>
        <w:tc>
          <w:tcPr>
            <w:tcW w:w="1652" w:type="dxa"/>
          </w:tcPr>
          <w:p w14:paraId="2083FABB" w14:textId="77777777" w:rsidR="00097E98" w:rsidRPr="00442838" w:rsidRDefault="00097E98" w:rsidP="000F163C">
            <w:pPr>
              <w:spacing w:line="360" w:lineRule="auto"/>
            </w:pPr>
          </w:p>
        </w:tc>
        <w:tc>
          <w:tcPr>
            <w:tcW w:w="3719" w:type="dxa"/>
          </w:tcPr>
          <w:p w14:paraId="02368CE9" w14:textId="77777777" w:rsidR="00097E98" w:rsidRPr="00442838" w:rsidRDefault="00097E98" w:rsidP="000F163C">
            <w:pPr>
              <w:spacing w:line="360" w:lineRule="auto"/>
            </w:pPr>
          </w:p>
        </w:tc>
        <w:tc>
          <w:tcPr>
            <w:tcW w:w="880" w:type="dxa"/>
          </w:tcPr>
          <w:p w14:paraId="01C88A3C" w14:textId="77777777" w:rsidR="00097E98" w:rsidRPr="00442838" w:rsidRDefault="00097E98" w:rsidP="000F163C">
            <w:pPr>
              <w:spacing w:line="360" w:lineRule="auto"/>
            </w:pPr>
          </w:p>
        </w:tc>
        <w:tc>
          <w:tcPr>
            <w:tcW w:w="724" w:type="dxa"/>
          </w:tcPr>
          <w:p w14:paraId="056BCD22" w14:textId="77777777" w:rsidR="00097E98" w:rsidRPr="00442838" w:rsidRDefault="00097E98" w:rsidP="000F163C">
            <w:pPr>
              <w:spacing w:line="360" w:lineRule="auto"/>
            </w:pPr>
          </w:p>
        </w:tc>
        <w:tc>
          <w:tcPr>
            <w:tcW w:w="724" w:type="dxa"/>
          </w:tcPr>
          <w:p w14:paraId="13A957B5" w14:textId="77777777" w:rsidR="00097E98" w:rsidRPr="00442838" w:rsidRDefault="00097E98" w:rsidP="000F163C">
            <w:pPr>
              <w:spacing w:line="360" w:lineRule="auto"/>
            </w:pPr>
          </w:p>
        </w:tc>
        <w:tc>
          <w:tcPr>
            <w:tcW w:w="1976" w:type="dxa"/>
          </w:tcPr>
          <w:p w14:paraId="62967C1B" w14:textId="77777777" w:rsidR="00097E98" w:rsidRPr="00442838" w:rsidRDefault="00097E98" w:rsidP="000F163C">
            <w:pPr>
              <w:spacing w:line="360" w:lineRule="auto"/>
            </w:pPr>
          </w:p>
        </w:tc>
      </w:tr>
      <w:tr w:rsidR="00097E98" w:rsidRPr="00442838" w14:paraId="06D7D140" w14:textId="77777777" w:rsidTr="000F163C">
        <w:trPr>
          <w:trHeight w:val="441"/>
        </w:trPr>
        <w:tc>
          <w:tcPr>
            <w:tcW w:w="1251" w:type="dxa"/>
          </w:tcPr>
          <w:p w14:paraId="77E78FDA" w14:textId="77777777" w:rsidR="00097E98" w:rsidRPr="00442838" w:rsidRDefault="00097E98" w:rsidP="000F163C">
            <w:pPr>
              <w:spacing w:line="360" w:lineRule="auto"/>
            </w:pPr>
          </w:p>
        </w:tc>
        <w:tc>
          <w:tcPr>
            <w:tcW w:w="1652" w:type="dxa"/>
          </w:tcPr>
          <w:p w14:paraId="098695DC" w14:textId="77777777" w:rsidR="00097E98" w:rsidRPr="00442838" w:rsidRDefault="00097E98" w:rsidP="000F163C">
            <w:pPr>
              <w:spacing w:line="360" w:lineRule="auto"/>
            </w:pPr>
          </w:p>
        </w:tc>
        <w:tc>
          <w:tcPr>
            <w:tcW w:w="3719" w:type="dxa"/>
          </w:tcPr>
          <w:p w14:paraId="0B2FCF8C" w14:textId="77777777" w:rsidR="00097E98" w:rsidRPr="00442838" w:rsidRDefault="00097E98" w:rsidP="000F163C">
            <w:pPr>
              <w:spacing w:line="360" w:lineRule="auto"/>
            </w:pPr>
          </w:p>
        </w:tc>
        <w:tc>
          <w:tcPr>
            <w:tcW w:w="880" w:type="dxa"/>
          </w:tcPr>
          <w:p w14:paraId="4439F14B" w14:textId="77777777" w:rsidR="00097E98" w:rsidRPr="00442838" w:rsidRDefault="00097E98" w:rsidP="000F163C">
            <w:pPr>
              <w:spacing w:line="360" w:lineRule="auto"/>
            </w:pPr>
          </w:p>
        </w:tc>
        <w:tc>
          <w:tcPr>
            <w:tcW w:w="724" w:type="dxa"/>
          </w:tcPr>
          <w:p w14:paraId="7DEAB65D" w14:textId="77777777" w:rsidR="00097E98" w:rsidRPr="00442838" w:rsidRDefault="00097E98" w:rsidP="000F163C">
            <w:pPr>
              <w:spacing w:line="360" w:lineRule="auto"/>
            </w:pPr>
          </w:p>
        </w:tc>
        <w:tc>
          <w:tcPr>
            <w:tcW w:w="724" w:type="dxa"/>
          </w:tcPr>
          <w:p w14:paraId="3063121C" w14:textId="77777777" w:rsidR="00097E98" w:rsidRPr="00442838" w:rsidRDefault="00097E98" w:rsidP="000F163C">
            <w:pPr>
              <w:spacing w:line="360" w:lineRule="auto"/>
            </w:pPr>
          </w:p>
        </w:tc>
        <w:tc>
          <w:tcPr>
            <w:tcW w:w="1976" w:type="dxa"/>
          </w:tcPr>
          <w:p w14:paraId="63BA8D9E" w14:textId="77777777" w:rsidR="00097E98" w:rsidRPr="00442838" w:rsidRDefault="00097E98" w:rsidP="000F163C">
            <w:pPr>
              <w:spacing w:line="360" w:lineRule="auto"/>
            </w:pPr>
          </w:p>
        </w:tc>
      </w:tr>
      <w:tr w:rsidR="00097E98" w:rsidRPr="00442838" w14:paraId="1882E6E6" w14:textId="77777777" w:rsidTr="000F163C">
        <w:trPr>
          <w:trHeight w:val="896"/>
        </w:trPr>
        <w:tc>
          <w:tcPr>
            <w:tcW w:w="1251" w:type="dxa"/>
          </w:tcPr>
          <w:p w14:paraId="2083387A" w14:textId="77777777" w:rsidR="00097E98" w:rsidRPr="00442838" w:rsidRDefault="00097E98" w:rsidP="000F163C">
            <w:pPr>
              <w:spacing w:line="360" w:lineRule="auto"/>
            </w:pPr>
          </w:p>
        </w:tc>
        <w:tc>
          <w:tcPr>
            <w:tcW w:w="1652" w:type="dxa"/>
          </w:tcPr>
          <w:p w14:paraId="651A6AF2" w14:textId="77777777" w:rsidR="00097E98" w:rsidRPr="00442838" w:rsidRDefault="00097E98" w:rsidP="000F163C">
            <w:pPr>
              <w:spacing w:line="360" w:lineRule="auto"/>
            </w:pPr>
          </w:p>
        </w:tc>
        <w:tc>
          <w:tcPr>
            <w:tcW w:w="3719" w:type="dxa"/>
          </w:tcPr>
          <w:p w14:paraId="4185C2D2" w14:textId="77777777" w:rsidR="00097E98" w:rsidRPr="00442838" w:rsidRDefault="00097E98" w:rsidP="000F163C">
            <w:pPr>
              <w:spacing w:line="360" w:lineRule="auto"/>
            </w:pPr>
          </w:p>
        </w:tc>
        <w:tc>
          <w:tcPr>
            <w:tcW w:w="880" w:type="dxa"/>
          </w:tcPr>
          <w:p w14:paraId="438FC443" w14:textId="77777777" w:rsidR="00097E98" w:rsidRPr="00442838" w:rsidRDefault="00097E98" w:rsidP="000F163C">
            <w:pPr>
              <w:spacing w:line="360" w:lineRule="auto"/>
            </w:pPr>
          </w:p>
        </w:tc>
        <w:tc>
          <w:tcPr>
            <w:tcW w:w="724" w:type="dxa"/>
          </w:tcPr>
          <w:p w14:paraId="7D690D3C" w14:textId="77777777" w:rsidR="00097E98" w:rsidRPr="00442838" w:rsidRDefault="00097E98" w:rsidP="000F163C">
            <w:pPr>
              <w:spacing w:line="360" w:lineRule="auto"/>
            </w:pPr>
          </w:p>
        </w:tc>
        <w:tc>
          <w:tcPr>
            <w:tcW w:w="724" w:type="dxa"/>
          </w:tcPr>
          <w:p w14:paraId="422DC144" w14:textId="77777777" w:rsidR="00097E98" w:rsidRPr="00442838" w:rsidRDefault="00097E98" w:rsidP="000F163C">
            <w:pPr>
              <w:spacing w:line="360" w:lineRule="auto"/>
            </w:pPr>
          </w:p>
        </w:tc>
        <w:tc>
          <w:tcPr>
            <w:tcW w:w="1976" w:type="dxa"/>
          </w:tcPr>
          <w:p w14:paraId="705C1AF4" w14:textId="77777777" w:rsidR="00097E98" w:rsidRPr="00442838" w:rsidRDefault="00097E98" w:rsidP="000F163C">
            <w:pPr>
              <w:spacing w:line="360" w:lineRule="auto"/>
            </w:pPr>
          </w:p>
        </w:tc>
      </w:tr>
    </w:tbl>
    <w:p w14:paraId="70E0BA87" w14:textId="77777777" w:rsidR="00097E98" w:rsidRPr="00442838" w:rsidRDefault="00097E98" w:rsidP="00097E98">
      <w:pPr>
        <w:rPr>
          <w:sz w:val="24"/>
        </w:rPr>
      </w:pPr>
    </w:p>
    <w:p w14:paraId="7860B6F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D9565D6" w14:textId="77777777" w:rsidTr="000F163C">
        <w:tc>
          <w:tcPr>
            <w:tcW w:w="3596" w:type="dxa"/>
          </w:tcPr>
          <w:p w14:paraId="3159021F" w14:textId="77777777" w:rsidR="00097E98" w:rsidRPr="00442838" w:rsidRDefault="00097E98" w:rsidP="000F163C">
            <w:pPr>
              <w:rPr>
                <w:sz w:val="24"/>
              </w:rPr>
            </w:pPr>
          </w:p>
        </w:tc>
        <w:tc>
          <w:tcPr>
            <w:tcW w:w="3597" w:type="dxa"/>
          </w:tcPr>
          <w:p w14:paraId="3EB31CA1" w14:textId="77777777" w:rsidR="00097E98" w:rsidRPr="00442838" w:rsidRDefault="00097E98" w:rsidP="000F163C">
            <w:pPr>
              <w:rPr>
                <w:sz w:val="24"/>
              </w:rPr>
            </w:pPr>
          </w:p>
        </w:tc>
        <w:tc>
          <w:tcPr>
            <w:tcW w:w="3597" w:type="dxa"/>
          </w:tcPr>
          <w:p w14:paraId="785E1D42" w14:textId="77777777" w:rsidR="00097E98" w:rsidRPr="00442838" w:rsidRDefault="00097E98" w:rsidP="000F163C">
            <w:pPr>
              <w:rPr>
                <w:sz w:val="24"/>
              </w:rPr>
            </w:pPr>
          </w:p>
        </w:tc>
      </w:tr>
      <w:tr w:rsidR="00097E98" w:rsidRPr="00442838" w14:paraId="1CB9D14C" w14:textId="77777777" w:rsidTr="000F163C">
        <w:tc>
          <w:tcPr>
            <w:tcW w:w="3596" w:type="dxa"/>
          </w:tcPr>
          <w:p w14:paraId="77709C21" w14:textId="77777777" w:rsidR="00097E98" w:rsidRPr="00442838" w:rsidRDefault="00097E98" w:rsidP="000F163C">
            <w:pPr>
              <w:rPr>
                <w:sz w:val="24"/>
              </w:rPr>
            </w:pPr>
          </w:p>
        </w:tc>
        <w:tc>
          <w:tcPr>
            <w:tcW w:w="3597" w:type="dxa"/>
          </w:tcPr>
          <w:p w14:paraId="36229294" w14:textId="77777777" w:rsidR="00097E98" w:rsidRPr="00442838" w:rsidRDefault="00097E98" w:rsidP="000F163C">
            <w:pPr>
              <w:rPr>
                <w:sz w:val="24"/>
              </w:rPr>
            </w:pPr>
          </w:p>
        </w:tc>
        <w:tc>
          <w:tcPr>
            <w:tcW w:w="3597" w:type="dxa"/>
          </w:tcPr>
          <w:p w14:paraId="675E0384" w14:textId="77777777" w:rsidR="00097E98" w:rsidRPr="00442838" w:rsidRDefault="00097E98" w:rsidP="000F163C">
            <w:pPr>
              <w:rPr>
                <w:sz w:val="24"/>
              </w:rPr>
            </w:pPr>
          </w:p>
        </w:tc>
      </w:tr>
    </w:tbl>
    <w:p w14:paraId="1F9F0B21" w14:textId="77777777" w:rsidR="00097E98" w:rsidRPr="00442838" w:rsidRDefault="00097E98" w:rsidP="00097E98">
      <w:pPr>
        <w:rPr>
          <w:sz w:val="24"/>
        </w:rPr>
      </w:pPr>
    </w:p>
    <w:p w14:paraId="337AC582" w14:textId="77777777" w:rsidR="00097E98" w:rsidRPr="00442838" w:rsidRDefault="00097E98" w:rsidP="00097E98">
      <w:pPr>
        <w:rPr>
          <w:sz w:val="24"/>
        </w:rPr>
      </w:pPr>
      <w:r w:rsidRPr="00442838">
        <w:rPr>
          <w:sz w:val="24"/>
        </w:rPr>
        <w:t>Sprites:</w:t>
      </w:r>
    </w:p>
    <w:p w14:paraId="07F7E1E0" w14:textId="77777777" w:rsidR="00097E98" w:rsidRPr="00442838" w:rsidRDefault="00097E98" w:rsidP="00097E98">
      <w:pPr>
        <w:rPr>
          <w:sz w:val="24"/>
        </w:rPr>
      </w:pPr>
      <w:r w:rsidRPr="00442838">
        <w:rPr>
          <w:sz w:val="24"/>
        </w:rPr>
        <w:br w:type="page"/>
      </w:r>
    </w:p>
    <w:p w14:paraId="4BA0F317" w14:textId="77777777" w:rsidR="00097E98" w:rsidRPr="00442838" w:rsidRDefault="00097E98" w:rsidP="00097E98">
      <w:pPr>
        <w:rPr>
          <w:sz w:val="24"/>
        </w:rPr>
      </w:pPr>
      <w:r w:rsidRPr="00442838">
        <w:rPr>
          <w:sz w:val="24"/>
        </w:rPr>
        <w:lastRenderedPageBreak/>
        <w:t>Family Page</w:t>
      </w:r>
    </w:p>
    <w:p w14:paraId="789A935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13769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C0AD24A" w14:textId="77777777" w:rsidTr="000F163C">
        <w:trPr>
          <w:trHeight w:val="896"/>
        </w:trPr>
        <w:tc>
          <w:tcPr>
            <w:tcW w:w="1251" w:type="dxa"/>
          </w:tcPr>
          <w:p w14:paraId="4EB8DCEA" w14:textId="77777777" w:rsidR="00097E98" w:rsidRPr="00442838" w:rsidRDefault="00097E98" w:rsidP="000F163C">
            <w:pPr>
              <w:spacing w:line="360" w:lineRule="auto"/>
            </w:pPr>
            <w:r w:rsidRPr="00442838">
              <w:t>Pokemon</w:t>
            </w:r>
          </w:p>
          <w:p w14:paraId="24FFCBFC" w14:textId="77777777" w:rsidR="00097E98" w:rsidRPr="00442838" w:rsidRDefault="00097E98" w:rsidP="000F163C">
            <w:pPr>
              <w:spacing w:line="360" w:lineRule="auto"/>
            </w:pPr>
            <w:r w:rsidRPr="00442838">
              <w:t>Name</w:t>
            </w:r>
          </w:p>
        </w:tc>
        <w:tc>
          <w:tcPr>
            <w:tcW w:w="1652" w:type="dxa"/>
          </w:tcPr>
          <w:p w14:paraId="04414743" w14:textId="77777777" w:rsidR="00097E98" w:rsidRPr="00442838" w:rsidRDefault="00097E98" w:rsidP="000F163C">
            <w:pPr>
              <w:spacing w:line="360" w:lineRule="auto"/>
            </w:pPr>
            <w:r w:rsidRPr="00442838">
              <w:t>Pokemon Number</w:t>
            </w:r>
          </w:p>
        </w:tc>
        <w:tc>
          <w:tcPr>
            <w:tcW w:w="3719" w:type="dxa"/>
          </w:tcPr>
          <w:p w14:paraId="5757781B" w14:textId="77777777" w:rsidR="00097E98" w:rsidRPr="00442838" w:rsidRDefault="00097E98" w:rsidP="000F163C">
            <w:pPr>
              <w:spacing w:line="360" w:lineRule="auto"/>
            </w:pPr>
            <w:r w:rsidRPr="00442838">
              <w:t>Base Stats</w:t>
            </w:r>
          </w:p>
          <w:p w14:paraId="51A7887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32A085B" w14:textId="77777777" w:rsidR="00097E98" w:rsidRPr="00442838" w:rsidRDefault="00097E98" w:rsidP="000F163C">
            <w:pPr>
              <w:spacing w:line="360" w:lineRule="auto"/>
            </w:pPr>
            <w:r w:rsidRPr="00442838">
              <w:t>Ability</w:t>
            </w:r>
          </w:p>
        </w:tc>
        <w:tc>
          <w:tcPr>
            <w:tcW w:w="724" w:type="dxa"/>
          </w:tcPr>
          <w:p w14:paraId="1E8F5278" w14:textId="77777777" w:rsidR="00097E98" w:rsidRPr="00442838" w:rsidRDefault="00097E98" w:rsidP="000F163C">
            <w:pPr>
              <w:spacing w:line="360" w:lineRule="auto"/>
            </w:pPr>
            <w:r w:rsidRPr="00442838">
              <w:t>Type 1</w:t>
            </w:r>
          </w:p>
        </w:tc>
        <w:tc>
          <w:tcPr>
            <w:tcW w:w="724" w:type="dxa"/>
          </w:tcPr>
          <w:p w14:paraId="7B5B7D0A" w14:textId="77777777" w:rsidR="00097E98" w:rsidRPr="00442838" w:rsidRDefault="00097E98" w:rsidP="000F163C">
            <w:pPr>
              <w:spacing w:line="360" w:lineRule="auto"/>
            </w:pPr>
            <w:r w:rsidRPr="00442838">
              <w:t>Type 2</w:t>
            </w:r>
          </w:p>
        </w:tc>
        <w:tc>
          <w:tcPr>
            <w:tcW w:w="1976" w:type="dxa"/>
          </w:tcPr>
          <w:p w14:paraId="7FD8D25A" w14:textId="77777777" w:rsidR="00097E98" w:rsidRPr="00442838" w:rsidRDefault="00097E98" w:rsidP="000F163C">
            <w:pPr>
              <w:spacing w:line="360" w:lineRule="auto"/>
            </w:pPr>
            <w:r w:rsidRPr="00442838">
              <w:t>Evolution</w:t>
            </w:r>
          </w:p>
        </w:tc>
      </w:tr>
      <w:tr w:rsidR="00097E98" w:rsidRPr="00442838" w14:paraId="0AD7C903" w14:textId="77777777" w:rsidTr="000F163C">
        <w:trPr>
          <w:trHeight w:val="454"/>
        </w:trPr>
        <w:tc>
          <w:tcPr>
            <w:tcW w:w="1251" w:type="dxa"/>
          </w:tcPr>
          <w:p w14:paraId="063223A6" w14:textId="77777777" w:rsidR="00097E98" w:rsidRPr="00442838" w:rsidRDefault="00097E98" w:rsidP="000F163C">
            <w:pPr>
              <w:spacing w:line="360" w:lineRule="auto"/>
            </w:pPr>
          </w:p>
        </w:tc>
        <w:tc>
          <w:tcPr>
            <w:tcW w:w="1652" w:type="dxa"/>
          </w:tcPr>
          <w:p w14:paraId="4C8E44B6" w14:textId="77777777" w:rsidR="00097E98" w:rsidRPr="00442838" w:rsidRDefault="00097E98" w:rsidP="000F163C">
            <w:pPr>
              <w:spacing w:line="360" w:lineRule="auto"/>
            </w:pPr>
          </w:p>
        </w:tc>
        <w:tc>
          <w:tcPr>
            <w:tcW w:w="3719" w:type="dxa"/>
          </w:tcPr>
          <w:p w14:paraId="08EED6CF" w14:textId="77777777" w:rsidR="00097E98" w:rsidRPr="00442838" w:rsidRDefault="00097E98" w:rsidP="000F163C">
            <w:pPr>
              <w:spacing w:line="360" w:lineRule="auto"/>
            </w:pPr>
          </w:p>
        </w:tc>
        <w:tc>
          <w:tcPr>
            <w:tcW w:w="880" w:type="dxa"/>
          </w:tcPr>
          <w:p w14:paraId="4DB36AC3" w14:textId="77777777" w:rsidR="00097E98" w:rsidRPr="00442838" w:rsidRDefault="00097E98" w:rsidP="000F163C">
            <w:pPr>
              <w:spacing w:line="360" w:lineRule="auto"/>
            </w:pPr>
          </w:p>
        </w:tc>
        <w:tc>
          <w:tcPr>
            <w:tcW w:w="724" w:type="dxa"/>
          </w:tcPr>
          <w:p w14:paraId="77139114" w14:textId="77777777" w:rsidR="00097E98" w:rsidRPr="00442838" w:rsidRDefault="00097E98" w:rsidP="000F163C">
            <w:pPr>
              <w:spacing w:line="360" w:lineRule="auto"/>
            </w:pPr>
          </w:p>
        </w:tc>
        <w:tc>
          <w:tcPr>
            <w:tcW w:w="724" w:type="dxa"/>
          </w:tcPr>
          <w:p w14:paraId="44B1AF17" w14:textId="77777777" w:rsidR="00097E98" w:rsidRPr="00442838" w:rsidRDefault="00097E98" w:rsidP="000F163C">
            <w:pPr>
              <w:spacing w:line="360" w:lineRule="auto"/>
            </w:pPr>
          </w:p>
        </w:tc>
        <w:tc>
          <w:tcPr>
            <w:tcW w:w="1976" w:type="dxa"/>
          </w:tcPr>
          <w:p w14:paraId="6F96E4E3" w14:textId="77777777" w:rsidR="00097E98" w:rsidRPr="00442838" w:rsidRDefault="00097E98" w:rsidP="000F163C">
            <w:pPr>
              <w:spacing w:line="360" w:lineRule="auto"/>
            </w:pPr>
          </w:p>
        </w:tc>
      </w:tr>
      <w:tr w:rsidR="00097E98" w:rsidRPr="00442838" w14:paraId="19550E12" w14:textId="77777777" w:rsidTr="000F163C">
        <w:trPr>
          <w:trHeight w:val="441"/>
        </w:trPr>
        <w:tc>
          <w:tcPr>
            <w:tcW w:w="1251" w:type="dxa"/>
          </w:tcPr>
          <w:p w14:paraId="134724FA" w14:textId="77777777" w:rsidR="00097E98" w:rsidRPr="00442838" w:rsidRDefault="00097E98" w:rsidP="000F163C">
            <w:pPr>
              <w:spacing w:line="360" w:lineRule="auto"/>
            </w:pPr>
          </w:p>
        </w:tc>
        <w:tc>
          <w:tcPr>
            <w:tcW w:w="1652" w:type="dxa"/>
          </w:tcPr>
          <w:p w14:paraId="2B6236BB" w14:textId="77777777" w:rsidR="00097E98" w:rsidRPr="00442838" w:rsidRDefault="00097E98" w:rsidP="000F163C">
            <w:pPr>
              <w:spacing w:line="360" w:lineRule="auto"/>
            </w:pPr>
          </w:p>
        </w:tc>
        <w:tc>
          <w:tcPr>
            <w:tcW w:w="3719" w:type="dxa"/>
          </w:tcPr>
          <w:p w14:paraId="71DA6857" w14:textId="77777777" w:rsidR="00097E98" w:rsidRPr="00442838" w:rsidRDefault="00097E98" w:rsidP="000F163C">
            <w:pPr>
              <w:spacing w:line="360" w:lineRule="auto"/>
            </w:pPr>
          </w:p>
        </w:tc>
        <w:tc>
          <w:tcPr>
            <w:tcW w:w="880" w:type="dxa"/>
          </w:tcPr>
          <w:p w14:paraId="62E1CB96" w14:textId="77777777" w:rsidR="00097E98" w:rsidRPr="00442838" w:rsidRDefault="00097E98" w:rsidP="000F163C">
            <w:pPr>
              <w:spacing w:line="360" w:lineRule="auto"/>
            </w:pPr>
          </w:p>
        </w:tc>
        <w:tc>
          <w:tcPr>
            <w:tcW w:w="724" w:type="dxa"/>
          </w:tcPr>
          <w:p w14:paraId="0B4C2E9C" w14:textId="77777777" w:rsidR="00097E98" w:rsidRPr="00442838" w:rsidRDefault="00097E98" w:rsidP="000F163C">
            <w:pPr>
              <w:spacing w:line="360" w:lineRule="auto"/>
            </w:pPr>
          </w:p>
        </w:tc>
        <w:tc>
          <w:tcPr>
            <w:tcW w:w="724" w:type="dxa"/>
          </w:tcPr>
          <w:p w14:paraId="04A4C67B" w14:textId="77777777" w:rsidR="00097E98" w:rsidRPr="00442838" w:rsidRDefault="00097E98" w:rsidP="000F163C">
            <w:pPr>
              <w:spacing w:line="360" w:lineRule="auto"/>
            </w:pPr>
          </w:p>
        </w:tc>
        <w:tc>
          <w:tcPr>
            <w:tcW w:w="1976" w:type="dxa"/>
          </w:tcPr>
          <w:p w14:paraId="405F0BD0" w14:textId="77777777" w:rsidR="00097E98" w:rsidRPr="00442838" w:rsidRDefault="00097E98" w:rsidP="000F163C">
            <w:pPr>
              <w:spacing w:line="360" w:lineRule="auto"/>
            </w:pPr>
          </w:p>
        </w:tc>
      </w:tr>
      <w:tr w:rsidR="00097E98" w:rsidRPr="00442838" w14:paraId="70A4C2EF" w14:textId="77777777" w:rsidTr="000F163C">
        <w:trPr>
          <w:trHeight w:val="441"/>
        </w:trPr>
        <w:tc>
          <w:tcPr>
            <w:tcW w:w="1251" w:type="dxa"/>
          </w:tcPr>
          <w:p w14:paraId="6F098467" w14:textId="77777777" w:rsidR="00097E98" w:rsidRPr="00442838" w:rsidRDefault="00097E98" w:rsidP="000F163C">
            <w:pPr>
              <w:spacing w:line="360" w:lineRule="auto"/>
            </w:pPr>
          </w:p>
        </w:tc>
        <w:tc>
          <w:tcPr>
            <w:tcW w:w="1652" w:type="dxa"/>
          </w:tcPr>
          <w:p w14:paraId="5B2968A4" w14:textId="77777777" w:rsidR="00097E98" w:rsidRPr="00442838" w:rsidRDefault="00097E98" w:rsidP="000F163C">
            <w:pPr>
              <w:spacing w:line="360" w:lineRule="auto"/>
            </w:pPr>
          </w:p>
        </w:tc>
        <w:tc>
          <w:tcPr>
            <w:tcW w:w="3719" w:type="dxa"/>
          </w:tcPr>
          <w:p w14:paraId="5EA033EB" w14:textId="77777777" w:rsidR="00097E98" w:rsidRPr="00442838" w:rsidRDefault="00097E98" w:rsidP="000F163C">
            <w:pPr>
              <w:spacing w:line="360" w:lineRule="auto"/>
            </w:pPr>
          </w:p>
        </w:tc>
        <w:tc>
          <w:tcPr>
            <w:tcW w:w="880" w:type="dxa"/>
          </w:tcPr>
          <w:p w14:paraId="42F49E21" w14:textId="77777777" w:rsidR="00097E98" w:rsidRPr="00442838" w:rsidRDefault="00097E98" w:rsidP="000F163C">
            <w:pPr>
              <w:spacing w:line="360" w:lineRule="auto"/>
            </w:pPr>
          </w:p>
        </w:tc>
        <w:tc>
          <w:tcPr>
            <w:tcW w:w="724" w:type="dxa"/>
          </w:tcPr>
          <w:p w14:paraId="3D633713" w14:textId="77777777" w:rsidR="00097E98" w:rsidRPr="00442838" w:rsidRDefault="00097E98" w:rsidP="000F163C">
            <w:pPr>
              <w:spacing w:line="360" w:lineRule="auto"/>
            </w:pPr>
          </w:p>
        </w:tc>
        <w:tc>
          <w:tcPr>
            <w:tcW w:w="724" w:type="dxa"/>
          </w:tcPr>
          <w:p w14:paraId="22449AA3" w14:textId="77777777" w:rsidR="00097E98" w:rsidRPr="00442838" w:rsidRDefault="00097E98" w:rsidP="000F163C">
            <w:pPr>
              <w:spacing w:line="360" w:lineRule="auto"/>
            </w:pPr>
          </w:p>
        </w:tc>
        <w:tc>
          <w:tcPr>
            <w:tcW w:w="1976" w:type="dxa"/>
          </w:tcPr>
          <w:p w14:paraId="3CED24AD" w14:textId="77777777" w:rsidR="00097E98" w:rsidRPr="00442838" w:rsidRDefault="00097E98" w:rsidP="000F163C">
            <w:pPr>
              <w:spacing w:line="360" w:lineRule="auto"/>
            </w:pPr>
          </w:p>
        </w:tc>
      </w:tr>
      <w:tr w:rsidR="00097E98" w:rsidRPr="00442838" w14:paraId="4DDF4243" w14:textId="77777777" w:rsidTr="000F163C">
        <w:trPr>
          <w:trHeight w:val="896"/>
        </w:trPr>
        <w:tc>
          <w:tcPr>
            <w:tcW w:w="1251" w:type="dxa"/>
          </w:tcPr>
          <w:p w14:paraId="7BD72C9A" w14:textId="77777777" w:rsidR="00097E98" w:rsidRPr="00442838" w:rsidRDefault="00097E98" w:rsidP="000F163C">
            <w:pPr>
              <w:spacing w:line="360" w:lineRule="auto"/>
            </w:pPr>
          </w:p>
        </w:tc>
        <w:tc>
          <w:tcPr>
            <w:tcW w:w="1652" w:type="dxa"/>
          </w:tcPr>
          <w:p w14:paraId="08D711CD" w14:textId="77777777" w:rsidR="00097E98" w:rsidRPr="00442838" w:rsidRDefault="00097E98" w:rsidP="000F163C">
            <w:pPr>
              <w:spacing w:line="360" w:lineRule="auto"/>
            </w:pPr>
          </w:p>
        </w:tc>
        <w:tc>
          <w:tcPr>
            <w:tcW w:w="3719" w:type="dxa"/>
          </w:tcPr>
          <w:p w14:paraId="3DD290B5" w14:textId="77777777" w:rsidR="00097E98" w:rsidRPr="00442838" w:rsidRDefault="00097E98" w:rsidP="000F163C">
            <w:pPr>
              <w:spacing w:line="360" w:lineRule="auto"/>
            </w:pPr>
          </w:p>
        </w:tc>
        <w:tc>
          <w:tcPr>
            <w:tcW w:w="880" w:type="dxa"/>
          </w:tcPr>
          <w:p w14:paraId="5206422D" w14:textId="77777777" w:rsidR="00097E98" w:rsidRPr="00442838" w:rsidRDefault="00097E98" w:rsidP="000F163C">
            <w:pPr>
              <w:spacing w:line="360" w:lineRule="auto"/>
            </w:pPr>
          </w:p>
        </w:tc>
        <w:tc>
          <w:tcPr>
            <w:tcW w:w="724" w:type="dxa"/>
          </w:tcPr>
          <w:p w14:paraId="55258AB1" w14:textId="77777777" w:rsidR="00097E98" w:rsidRPr="00442838" w:rsidRDefault="00097E98" w:rsidP="000F163C">
            <w:pPr>
              <w:spacing w:line="360" w:lineRule="auto"/>
            </w:pPr>
          </w:p>
        </w:tc>
        <w:tc>
          <w:tcPr>
            <w:tcW w:w="724" w:type="dxa"/>
          </w:tcPr>
          <w:p w14:paraId="1C469A0B" w14:textId="77777777" w:rsidR="00097E98" w:rsidRPr="00442838" w:rsidRDefault="00097E98" w:rsidP="000F163C">
            <w:pPr>
              <w:spacing w:line="360" w:lineRule="auto"/>
            </w:pPr>
          </w:p>
        </w:tc>
        <w:tc>
          <w:tcPr>
            <w:tcW w:w="1976" w:type="dxa"/>
          </w:tcPr>
          <w:p w14:paraId="5B90677E" w14:textId="77777777" w:rsidR="00097E98" w:rsidRPr="00442838" w:rsidRDefault="00097E98" w:rsidP="000F163C">
            <w:pPr>
              <w:spacing w:line="360" w:lineRule="auto"/>
            </w:pPr>
          </w:p>
        </w:tc>
      </w:tr>
    </w:tbl>
    <w:p w14:paraId="08FDD6FD" w14:textId="77777777" w:rsidR="00097E98" w:rsidRPr="00442838" w:rsidRDefault="00097E98" w:rsidP="00097E98">
      <w:pPr>
        <w:rPr>
          <w:sz w:val="24"/>
        </w:rPr>
      </w:pPr>
    </w:p>
    <w:p w14:paraId="0D2D68C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775693" w14:textId="77777777" w:rsidTr="000F163C">
        <w:tc>
          <w:tcPr>
            <w:tcW w:w="3596" w:type="dxa"/>
          </w:tcPr>
          <w:p w14:paraId="221A3F7D" w14:textId="77777777" w:rsidR="00097E98" w:rsidRPr="00442838" w:rsidRDefault="00097E98" w:rsidP="000F163C">
            <w:pPr>
              <w:rPr>
                <w:sz w:val="24"/>
              </w:rPr>
            </w:pPr>
          </w:p>
        </w:tc>
        <w:tc>
          <w:tcPr>
            <w:tcW w:w="3597" w:type="dxa"/>
          </w:tcPr>
          <w:p w14:paraId="64026F08" w14:textId="77777777" w:rsidR="00097E98" w:rsidRPr="00442838" w:rsidRDefault="00097E98" w:rsidP="000F163C">
            <w:pPr>
              <w:rPr>
                <w:sz w:val="24"/>
              </w:rPr>
            </w:pPr>
          </w:p>
        </w:tc>
        <w:tc>
          <w:tcPr>
            <w:tcW w:w="3597" w:type="dxa"/>
          </w:tcPr>
          <w:p w14:paraId="4C6A70D4" w14:textId="77777777" w:rsidR="00097E98" w:rsidRPr="00442838" w:rsidRDefault="00097E98" w:rsidP="000F163C">
            <w:pPr>
              <w:rPr>
                <w:sz w:val="24"/>
              </w:rPr>
            </w:pPr>
          </w:p>
        </w:tc>
      </w:tr>
      <w:tr w:rsidR="00097E98" w:rsidRPr="00442838" w14:paraId="480C737F" w14:textId="77777777" w:rsidTr="000F163C">
        <w:tc>
          <w:tcPr>
            <w:tcW w:w="3596" w:type="dxa"/>
          </w:tcPr>
          <w:p w14:paraId="3F410BE9" w14:textId="77777777" w:rsidR="00097E98" w:rsidRPr="00442838" w:rsidRDefault="00097E98" w:rsidP="000F163C">
            <w:pPr>
              <w:rPr>
                <w:sz w:val="24"/>
              </w:rPr>
            </w:pPr>
          </w:p>
        </w:tc>
        <w:tc>
          <w:tcPr>
            <w:tcW w:w="3597" w:type="dxa"/>
          </w:tcPr>
          <w:p w14:paraId="3D72C090" w14:textId="77777777" w:rsidR="00097E98" w:rsidRPr="00442838" w:rsidRDefault="00097E98" w:rsidP="000F163C">
            <w:pPr>
              <w:rPr>
                <w:sz w:val="24"/>
              </w:rPr>
            </w:pPr>
          </w:p>
        </w:tc>
        <w:tc>
          <w:tcPr>
            <w:tcW w:w="3597" w:type="dxa"/>
          </w:tcPr>
          <w:p w14:paraId="765222C2" w14:textId="77777777" w:rsidR="00097E98" w:rsidRPr="00442838" w:rsidRDefault="00097E98" w:rsidP="000F163C">
            <w:pPr>
              <w:rPr>
                <w:sz w:val="24"/>
              </w:rPr>
            </w:pPr>
          </w:p>
        </w:tc>
      </w:tr>
    </w:tbl>
    <w:p w14:paraId="20B7B544" w14:textId="77777777" w:rsidR="00097E98" w:rsidRPr="00442838" w:rsidRDefault="00097E98" w:rsidP="00097E98">
      <w:pPr>
        <w:rPr>
          <w:sz w:val="24"/>
        </w:rPr>
      </w:pPr>
    </w:p>
    <w:p w14:paraId="42B1BB48" w14:textId="77777777" w:rsidR="00097E98" w:rsidRPr="00442838" w:rsidRDefault="00097E98" w:rsidP="00097E98">
      <w:pPr>
        <w:rPr>
          <w:sz w:val="24"/>
        </w:rPr>
      </w:pPr>
      <w:r w:rsidRPr="00442838">
        <w:rPr>
          <w:sz w:val="24"/>
        </w:rPr>
        <w:t>Sprites:</w:t>
      </w:r>
    </w:p>
    <w:p w14:paraId="376AA13C" w14:textId="77777777" w:rsidR="00097E98" w:rsidRPr="00442838" w:rsidRDefault="00097E98" w:rsidP="00097E98">
      <w:pPr>
        <w:rPr>
          <w:sz w:val="24"/>
        </w:rPr>
      </w:pPr>
      <w:r w:rsidRPr="00442838">
        <w:rPr>
          <w:sz w:val="24"/>
        </w:rPr>
        <w:br w:type="page"/>
      </w:r>
    </w:p>
    <w:p w14:paraId="10B839BD" w14:textId="77777777" w:rsidR="00097E98" w:rsidRPr="00442838" w:rsidRDefault="00097E98" w:rsidP="00097E98">
      <w:pPr>
        <w:rPr>
          <w:sz w:val="24"/>
        </w:rPr>
      </w:pPr>
      <w:r w:rsidRPr="00442838">
        <w:rPr>
          <w:sz w:val="24"/>
        </w:rPr>
        <w:lastRenderedPageBreak/>
        <w:t>Family Page</w:t>
      </w:r>
    </w:p>
    <w:p w14:paraId="068BD15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E9D9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3AAB85C" w14:textId="77777777" w:rsidTr="000F163C">
        <w:trPr>
          <w:trHeight w:val="896"/>
        </w:trPr>
        <w:tc>
          <w:tcPr>
            <w:tcW w:w="1251" w:type="dxa"/>
          </w:tcPr>
          <w:p w14:paraId="723AC1FD" w14:textId="77777777" w:rsidR="00097E98" w:rsidRPr="00442838" w:rsidRDefault="00097E98" w:rsidP="000F163C">
            <w:pPr>
              <w:spacing w:line="360" w:lineRule="auto"/>
            </w:pPr>
            <w:r w:rsidRPr="00442838">
              <w:t>Pokemon</w:t>
            </w:r>
          </w:p>
          <w:p w14:paraId="5330F74D" w14:textId="77777777" w:rsidR="00097E98" w:rsidRPr="00442838" w:rsidRDefault="00097E98" w:rsidP="000F163C">
            <w:pPr>
              <w:spacing w:line="360" w:lineRule="auto"/>
            </w:pPr>
            <w:r w:rsidRPr="00442838">
              <w:t>Name</w:t>
            </w:r>
          </w:p>
        </w:tc>
        <w:tc>
          <w:tcPr>
            <w:tcW w:w="1652" w:type="dxa"/>
          </w:tcPr>
          <w:p w14:paraId="188C307F" w14:textId="77777777" w:rsidR="00097E98" w:rsidRPr="00442838" w:rsidRDefault="00097E98" w:rsidP="000F163C">
            <w:pPr>
              <w:spacing w:line="360" w:lineRule="auto"/>
            </w:pPr>
            <w:r w:rsidRPr="00442838">
              <w:t>Pokemon Number</w:t>
            </w:r>
          </w:p>
        </w:tc>
        <w:tc>
          <w:tcPr>
            <w:tcW w:w="3719" w:type="dxa"/>
          </w:tcPr>
          <w:p w14:paraId="552D44B6" w14:textId="77777777" w:rsidR="00097E98" w:rsidRPr="00442838" w:rsidRDefault="00097E98" w:rsidP="000F163C">
            <w:pPr>
              <w:spacing w:line="360" w:lineRule="auto"/>
            </w:pPr>
            <w:r w:rsidRPr="00442838">
              <w:t>Base Stats</w:t>
            </w:r>
          </w:p>
          <w:p w14:paraId="44B1EC6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8C64583" w14:textId="77777777" w:rsidR="00097E98" w:rsidRPr="00442838" w:rsidRDefault="00097E98" w:rsidP="000F163C">
            <w:pPr>
              <w:spacing w:line="360" w:lineRule="auto"/>
            </w:pPr>
            <w:r w:rsidRPr="00442838">
              <w:t>Ability</w:t>
            </w:r>
          </w:p>
        </w:tc>
        <w:tc>
          <w:tcPr>
            <w:tcW w:w="724" w:type="dxa"/>
          </w:tcPr>
          <w:p w14:paraId="6965B197" w14:textId="77777777" w:rsidR="00097E98" w:rsidRPr="00442838" w:rsidRDefault="00097E98" w:rsidP="000F163C">
            <w:pPr>
              <w:spacing w:line="360" w:lineRule="auto"/>
            </w:pPr>
            <w:r w:rsidRPr="00442838">
              <w:t>Type 1</w:t>
            </w:r>
          </w:p>
        </w:tc>
        <w:tc>
          <w:tcPr>
            <w:tcW w:w="724" w:type="dxa"/>
          </w:tcPr>
          <w:p w14:paraId="7D5AE98F" w14:textId="77777777" w:rsidR="00097E98" w:rsidRPr="00442838" w:rsidRDefault="00097E98" w:rsidP="000F163C">
            <w:pPr>
              <w:spacing w:line="360" w:lineRule="auto"/>
            </w:pPr>
            <w:r w:rsidRPr="00442838">
              <w:t>Type 2</w:t>
            </w:r>
          </w:p>
        </w:tc>
        <w:tc>
          <w:tcPr>
            <w:tcW w:w="1976" w:type="dxa"/>
          </w:tcPr>
          <w:p w14:paraId="23BF0EE2" w14:textId="77777777" w:rsidR="00097E98" w:rsidRPr="00442838" w:rsidRDefault="00097E98" w:rsidP="000F163C">
            <w:pPr>
              <w:spacing w:line="360" w:lineRule="auto"/>
            </w:pPr>
            <w:r w:rsidRPr="00442838">
              <w:t>Evolution</w:t>
            </w:r>
          </w:p>
        </w:tc>
      </w:tr>
      <w:tr w:rsidR="00097E98" w:rsidRPr="00442838" w14:paraId="56564852" w14:textId="77777777" w:rsidTr="000F163C">
        <w:trPr>
          <w:trHeight w:val="454"/>
        </w:trPr>
        <w:tc>
          <w:tcPr>
            <w:tcW w:w="1251" w:type="dxa"/>
          </w:tcPr>
          <w:p w14:paraId="776F8D77" w14:textId="77777777" w:rsidR="00097E98" w:rsidRPr="00442838" w:rsidRDefault="00097E98" w:rsidP="000F163C">
            <w:pPr>
              <w:spacing w:line="360" w:lineRule="auto"/>
            </w:pPr>
          </w:p>
        </w:tc>
        <w:tc>
          <w:tcPr>
            <w:tcW w:w="1652" w:type="dxa"/>
          </w:tcPr>
          <w:p w14:paraId="0D930BBD" w14:textId="77777777" w:rsidR="00097E98" w:rsidRPr="00442838" w:rsidRDefault="00097E98" w:rsidP="000F163C">
            <w:pPr>
              <w:spacing w:line="360" w:lineRule="auto"/>
            </w:pPr>
          </w:p>
        </w:tc>
        <w:tc>
          <w:tcPr>
            <w:tcW w:w="3719" w:type="dxa"/>
          </w:tcPr>
          <w:p w14:paraId="5D360EBA" w14:textId="77777777" w:rsidR="00097E98" w:rsidRPr="00442838" w:rsidRDefault="00097E98" w:rsidP="000F163C">
            <w:pPr>
              <w:spacing w:line="360" w:lineRule="auto"/>
            </w:pPr>
          </w:p>
        </w:tc>
        <w:tc>
          <w:tcPr>
            <w:tcW w:w="880" w:type="dxa"/>
          </w:tcPr>
          <w:p w14:paraId="7DDFD0D4" w14:textId="77777777" w:rsidR="00097E98" w:rsidRPr="00442838" w:rsidRDefault="00097E98" w:rsidP="000F163C">
            <w:pPr>
              <w:spacing w:line="360" w:lineRule="auto"/>
            </w:pPr>
          </w:p>
        </w:tc>
        <w:tc>
          <w:tcPr>
            <w:tcW w:w="724" w:type="dxa"/>
          </w:tcPr>
          <w:p w14:paraId="0E5B5E5D" w14:textId="77777777" w:rsidR="00097E98" w:rsidRPr="00442838" w:rsidRDefault="00097E98" w:rsidP="000F163C">
            <w:pPr>
              <w:spacing w:line="360" w:lineRule="auto"/>
            </w:pPr>
          </w:p>
        </w:tc>
        <w:tc>
          <w:tcPr>
            <w:tcW w:w="724" w:type="dxa"/>
          </w:tcPr>
          <w:p w14:paraId="623FC750" w14:textId="77777777" w:rsidR="00097E98" w:rsidRPr="00442838" w:rsidRDefault="00097E98" w:rsidP="000F163C">
            <w:pPr>
              <w:spacing w:line="360" w:lineRule="auto"/>
            </w:pPr>
          </w:p>
        </w:tc>
        <w:tc>
          <w:tcPr>
            <w:tcW w:w="1976" w:type="dxa"/>
          </w:tcPr>
          <w:p w14:paraId="43CE2460" w14:textId="77777777" w:rsidR="00097E98" w:rsidRPr="00442838" w:rsidRDefault="00097E98" w:rsidP="000F163C">
            <w:pPr>
              <w:spacing w:line="360" w:lineRule="auto"/>
            </w:pPr>
          </w:p>
        </w:tc>
      </w:tr>
      <w:tr w:rsidR="00097E98" w:rsidRPr="00442838" w14:paraId="1E686629" w14:textId="77777777" w:rsidTr="000F163C">
        <w:trPr>
          <w:trHeight w:val="441"/>
        </w:trPr>
        <w:tc>
          <w:tcPr>
            <w:tcW w:w="1251" w:type="dxa"/>
          </w:tcPr>
          <w:p w14:paraId="47215CA3" w14:textId="77777777" w:rsidR="00097E98" w:rsidRPr="00442838" w:rsidRDefault="00097E98" w:rsidP="000F163C">
            <w:pPr>
              <w:spacing w:line="360" w:lineRule="auto"/>
            </w:pPr>
          </w:p>
        </w:tc>
        <w:tc>
          <w:tcPr>
            <w:tcW w:w="1652" w:type="dxa"/>
          </w:tcPr>
          <w:p w14:paraId="65EBB3CD" w14:textId="77777777" w:rsidR="00097E98" w:rsidRPr="00442838" w:rsidRDefault="00097E98" w:rsidP="000F163C">
            <w:pPr>
              <w:spacing w:line="360" w:lineRule="auto"/>
            </w:pPr>
          </w:p>
        </w:tc>
        <w:tc>
          <w:tcPr>
            <w:tcW w:w="3719" w:type="dxa"/>
          </w:tcPr>
          <w:p w14:paraId="1E5DB078" w14:textId="77777777" w:rsidR="00097E98" w:rsidRPr="00442838" w:rsidRDefault="00097E98" w:rsidP="000F163C">
            <w:pPr>
              <w:spacing w:line="360" w:lineRule="auto"/>
            </w:pPr>
          </w:p>
        </w:tc>
        <w:tc>
          <w:tcPr>
            <w:tcW w:w="880" w:type="dxa"/>
          </w:tcPr>
          <w:p w14:paraId="0B479BC7" w14:textId="77777777" w:rsidR="00097E98" w:rsidRPr="00442838" w:rsidRDefault="00097E98" w:rsidP="000F163C">
            <w:pPr>
              <w:spacing w:line="360" w:lineRule="auto"/>
            </w:pPr>
          </w:p>
        </w:tc>
        <w:tc>
          <w:tcPr>
            <w:tcW w:w="724" w:type="dxa"/>
          </w:tcPr>
          <w:p w14:paraId="552FCCE6" w14:textId="77777777" w:rsidR="00097E98" w:rsidRPr="00442838" w:rsidRDefault="00097E98" w:rsidP="000F163C">
            <w:pPr>
              <w:spacing w:line="360" w:lineRule="auto"/>
            </w:pPr>
          </w:p>
        </w:tc>
        <w:tc>
          <w:tcPr>
            <w:tcW w:w="724" w:type="dxa"/>
          </w:tcPr>
          <w:p w14:paraId="25D488D2" w14:textId="77777777" w:rsidR="00097E98" w:rsidRPr="00442838" w:rsidRDefault="00097E98" w:rsidP="000F163C">
            <w:pPr>
              <w:spacing w:line="360" w:lineRule="auto"/>
            </w:pPr>
          </w:p>
        </w:tc>
        <w:tc>
          <w:tcPr>
            <w:tcW w:w="1976" w:type="dxa"/>
          </w:tcPr>
          <w:p w14:paraId="65919E07" w14:textId="77777777" w:rsidR="00097E98" w:rsidRPr="00442838" w:rsidRDefault="00097E98" w:rsidP="000F163C">
            <w:pPr>
              <w:spacing w:line="360" w:lineRule="auto"/>
            </w:pPr>
          </w:p>
        </w:tc>
      </w:tr>
      <w:tr w:rsidR="00097E98" w:rsidRPr="00442838" w14:paraId="36FC4883" w14:textId="77777777" w:rsidTr="000F163C">
        <w:trPr>
          <w:trHeight w:val="441"/>
        </w:trPr>
        <w:tc>
          <w:tcPr>
            <w:tcW w:w="1251" w:type="dxa"/>
          </w:tcPr>
          <w:p w14:paraId="2623F0CA" w14:textId="77777777" w:rsidR="00097E98" w:rsidRPr="00442838" w:rsidRDefault="00097E98" w:rsidP="000F163C">
            <w:pPr>
              <w:spacing w:line="360" w:lineRule="auto"/>
            </w:pPr>
          </w:p>
        </w:tc>
        <w:tc>
          <w:tcPr>
            <w:tcW w:w="1652" w:type="dxa"/>
          </w:tcPr>
          <w:p w14:paraId="4BD92A35" w14:textId="77777777" w:rsidR="00097E98" w:rsidRPr="00442838" w:rsidRDefault="00097E98" w:rsidP="000F163C">
            <w:pPr>
              <w:spacing w:line="360" w:lineRule="auto"/>
            </w:pPr>
          </w:p>
        </w:tc>
        <w:tc>
          <w:tcPr>
            <w:tcW w:w="3719" w:type="dxa"/>
          </w:tcPr>
          <w:p w14:paraId="65350F44" w14:textId="77777777" w:rsidR="00097E98" w:rsidRPr="00442838" w:rsidRDefault="00097E98" w:rsidP="000F163C">
            <w:pPr>
              <w:spacing w:line="360" w:lineRule="auto"/>
            </w:pPr>
          </w:p>
        </w:tc>
        <w:tc>
          <w:tcPr>
            <w:tcW w:w="880" w:type="dxa"/>
          </w:tcPr>
          <w:p w14:paraId="3F977FA4" w14:textId="77777777" w:rsidR="00097E98" w:rsidRPr="00442838" w:rsidRDefault="00097E98" w:rsidP="000F163C">
            <w:pPr>
              <w:spacing w:line="360" w:lineRule="auto"/>
            </w:pPr>
          </w:p>
        </w:tc>
        <w:tc>
          <w:tcPr>
            <w:tcW w:w="724" w:type="dxa"/>
          </w:tcPr>
          <w:p w14:paraId="32088B8C" w14:textId="77777777" w:rsidR="00097E98" w:rsidRPr="00442838" w:rsidRDefault="00097E98" w:rsidP="000F163C">
            <w:pPr>
              <w:spacing w:line="360" w:lineRule="auto"/>
            </w:pPr>
          </w:p>
        </w:tc>
        <w:tc>
          <w:tcPr>
            <w:tcW w:w="724" w:type="dxa"/>
          </w:tcPr>
          <w:p w14:paraId="0CDE52F4" w14:textId="77777777" w:rsidR="00097E98" w:rsidRPr="00442838" w:rsidRDefault="00097E98" w:rsidP="000F163C">
            <w:pPr>
              <w:spacing w:line="360" w:lineRule="auto"/>
            </w:pPr>
          </w:p>
        </w:tc>
        <w:tc>
          <w:tcPr>
            <w:tcW w:w="1976" w:type="dxa"/>
          </w:tcPr>
          <w:p w14:paraId="48210CFE" w14:textId="77777777" w:rsidR="00097E98" w:rsidRPr="00442838" w:rsidRDefault="00097E98" w:rsidP="000F163C">
            <w:pPr>
              <w:spacing w:line="360" w:lineRule="auto"/>
            </w:pPr>
          </w:p>
        </w:tc>
      </w:tr>
      <w:tr w:rsidR="00097E98" w:rsidRPr="00442838" w14:paraId="4C8D0E31" w14:textId="77777777" w:rsidTr="000F163C">
        <w:trPr>
          <w:trHeight w:val="896"/>
        </w:trPr>
        <w:tc>
          <w:tcPr>
            <w:tcW w:w="1251" w:type="dxa"/>
          </w:tcPr>
          <w:p w14:paraId="07769413" w14:textId="77777777" w:rsidR="00097E98" w:rsidRPr="00442838" w:rsidRDefault="00097E98" w:rsidP="000F163C">
            <w:pPr>
              <w:spacing w:line="360" w:lineRule="auto"/>
            </w:pPr>
          </w:p>
        </w:tc>
        <w:tc>
          <w:tcPr>
            <w:tcW w:w="1652" w:type="dxa"/>
          </w:tcPr>
          <w:p w14:paraId="6B1B3F24" w14:textId="77777777" w:rsidR="00097E98" w:rsidRPr="00442838" w:rsidRDefault="00097E98" w:rsidP="000F163C">
            <w:pPr>
              <w:spacing w:line="360" w:lineRule="auto"/>
            </w:pPr>
          </w:p>
        </w:tc>
        <w:tc>
          <w:tcPr>
            <w:tcW w:w="3719" w:type="dxa"/>
          </w:tcPr>
          <w:p w14:paraId="0F5248A9" w14:textId="77777777" w:rsidR="00097E98" w:rsidRPr="00442838" w:rsidRDefault="00097E98" w:rsidP="000F163C">
            <w:pPr>
              <w:spacing w:line="360" w:lineRule="auto"/>
            </w:pPr>
          </w:p>
        </w:tc>
        <w:tc>
          <w:tcPr>
            <w:tcW w:w="880" w:type="dxa"/>
          </w:tcPr>
          <w:p w14:paraId="62BA232E" w14:textId="77777777" w:rsidR="00097E98" w:rsidRPr="00442838" w:rsidRDefault="00097E98" w:rsidP="000F163C">
            <w:pPr>
              <w:spacing w:line="360" w:lineRule="auto"/>
            </w:pPr>
          </w:p>
        </w:tc>
        <w:tc>
          <w:tcPr>
            <w:tcW w:w="724" w:type="dxa"/>
          </w:tcPr>
          <w:p w14:paraId="19E486DC" w14:textId="77777777" w:rsidR="00097E98" w:rsidRPr="00442838" w:rsidRDefault="00097E98" w:rsidP="000F163C">
            <w:pPr>
              <w:spacing w:line="360" w:lineRule="auto"/>
            </w:pPr>
          </w:p>
        </w:tc>
        <w:tc>
          <w:tcPr>
            <w:tcW w:w="724" w:type="dxa"/>
          </w:tcPr>
          <w:p w14:paraId="6F167605" w14:textId="77777777" w:rsidR="00097E98" w:rsidRPr="00442838" w:rsidRDefault="00097E98" w:rsidP="000F163C">
            <w:pPr>
              <w:spacing w:line="360" w:lineRule="auto"/>
            </w:pPr>
          </w:p>
        </w:tc>
        <w:tc>
          <w:tcPr>
            <w:tcW w:w="1976" w:type="dxa"/>
          </w:tcPr>
          <w:p w14:paraId="4BBA7E53" w14:textId="77777777" w:rsidR="00097E98" w:rsidRPr="00442838" w:rsidRDefault="00097E98" w:rsidP="000F163C">
            <w:pPr>
              <w:spacing w:line="360" w:lineRule="auto"/>
            </w:pPr>
          </w:p>
        </w:tc>
      </w:tr>
    </w:tbl>
    <w:p w14:paraId="5A66580C" w14:textId="77777777" w:rsidR="00097E98" w:rsidRPr="00442838" w:rsidRDefault="00097E98" w:rsidP="00097E98">
      <w:pPr>
        <w:rPr>
          <w:sz w:val="24"/>
        </w:rPr>
      </w:pPr>
    </w:p>
    <w:p w14:paraId="234CB3E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F9BF457" w14:textId="77777777" w:rsidTr="000F163C">
        <w:tc>
          <w:tcPr>
            <w:tcW w:w="3596" w:type="dxa"/>
          </w:tcPr>
          <w:p w14:paraId="509F76B2" w14:textId="77777777" w:rsidR="00097E98" w:rsidRPr="00442838" w:rsidRDefault="00097E98" w:rsidP="000F163C">
            <w:pPr>
              <w:rPr>
                <w:sz w:val="24"/>
              </w:rPr>
            </w:pPr>
          </w:p>
        </w:tc>
        <w:tc>
          <w:tcPr>
            <w:tcW w:w="3597" w:type="dxa"/>
          </w:tcPr>
          <w:p w14:paraId="10995E36" w14:textId="77777777" w:rsidR="00097E98" w:rsidRPr="00442838" w:rsidRDefault="00097E98" w:rsidP="000F163C">
            <w:pPr>
              <w:rPr>
                <w:sz w:val="24"/>
              </w:rPr>
            </w:pPr>
          </w:p>
        </w:tc>
        <w:tc>
          <w:tcPr>
            <w:tcW w:w="3597" w:type="dxa"/>
          </w:tcPr>
          <w:p w14:paraId="66C00565" w14:textId="77777777" w:rsidR="00097E98" w:rsidRPr="00442838" w:rsidRDefault="00097E98" w:rsidP="000F163C">
            <w:pPr>
              <w:rPr>
                <w:sz w:val="24"/>
              </w:rPr>
            </w:pPr>
          </w:p>
        </w:tc>
      </w:tr>
      <w:tr w:rsidR="00097E98" w:rsidRPr="00442838" w14:paraId="0CAC9BDF" w14:textId="77777777" w:rsidTr="000F163C">
        <w:tc>
          <w:tcPr>
            <w:tcW w:w="3596" w:type="dxa"/>
          </w:tcPr>
          <w:p w14:paraId="4CF9A916" w14:textId="77777777" w:rsidR="00097E98" w:rsidRPr="00442838" w:rsidRDefault="00097E98" w:rsidP="000F163C">
            <w:pPr>
              <w:rPr>
                <w:sz w:val="24"/>
              </w:rPr>
            </w:pPr>
          </w:p>
        </w:tc>
        <w:tc>
          <w:tcPr>
            <w:tcW w:w="3597" w:type="dxa"/>
          </w:tcPr>
          <w:p w14:paraId="20D89805" w14:textId="77777777" w:rsidR="00097E98" w:rsidRPr="00442838" w:rsidRDefault="00097E98" w:rsidP="000F163C">
            <w:pPr>
              <w:rPr>
                <w:sz w:val="24"/>
              </w:rPr>
            </w:pPr>
          </w:p>
        </w:tc>
        <w:tc>
          <w:tcPr>
            <w:tcW w:w="3597" w:type="dxa"/>
          </w:tcPr>
          <w:p w14:paraId="304CC84A" w14:textId="77777777" w:rsidR="00097E98" w:rsidRPr="00442838" w:rsidRDefault="00097E98" w:rsidP="000F163C">
            <w:pPr>
              <w:rPr>
                <w:sz w:val="24"/>
              </w:rPr>
            </w:pPr>
          </w:p>
        </w:tc>
      </w:tr>
    </w:tbl>
    <w:p w14:paraId="54E47D72" w14:textId="77777777" w:rsidR="00097E98" w:rsidRPr="00442838" w:rsidRDefault="00097E98" w:rsidP="00097E98">
      <w:pPr>
        <w:rPr>
          <w:sz w:val="24"/>
        </w:rPr>
      </w:pPr>
    </w:p>
    <w:p w14:paraId="5CAD6A89" w14:textId="77777777" w:rsidR="00097E98" w:rsidRPr="00442838" w:rsidRDefault="00097E98" w:rsidP="00097E98">
      <w:pPr>
        <w:rPr>
          <w:sz w:val="24"/>
        </w:rPr>
      </w:pPr>
      <w:r w:rsidRPr="00442838">
        <w:rPr>
          <w:sz w:val="24"/>
        </w:rPr>
        <w:t>Sprites:</w:t>
      </w:r>
    </w:p>
    <w:p w14:paraId="03DCE7BC" w14:textId="77777777" w:rsidR="00097E98" w:rsidRPr="00442838" w:rsidRDefault="00097E98" w:rsidP="00097E98">
      <w:pPr>
        <w:rPr>
          <w:sz w:val="24"/>
        </w:rPr>
      </w:pPr>
      <w:r w:rsidRPr="00442838">
        <w:rPr>
          <w:sz w:val="24"/>
        </w:rPr>
        <w:br w:type="page"/>
      </w:r>
    </w:p>
    <w:p w14:paraId="4CB2C23B" w14:textId="77777777" w:rsidR="00097E98" w:rsidRPr="00442838" w:rsidRDefault="00097E98" w:rsidP="00097E98">
      <w:pPr>
        <w:rPr>
          <w:sz w:val="24"/>
        </w:rPr>
      </w:pPr>
      <w:r w:rsidRPr="00442838">
        <w:rPr>
          <w:sz w:val="24"/>
        </w:rPr>
        <w:lastRenderedPageBreak/>
        <w:t>Family Page</w:t>
      </w:r>
    </w:p>
    <w:p w14:paraId="00D22E5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A48C8C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AD079D4" w14:textId="77777777" w:rsidTr="000F163C">
        <w:trPr>
          <w:trHeight w:val="896"/>
        </w:trPr>
        <w:tc>
          <w:tcPr>
            <w:tcW w:w="1251" w:type="dxa"/>
          </w:tcPr>
          <w:p w14:paraId="754C2A5A" w14:textId="77777777" w:rsidR="00097E98" w:rsidRPr="00442838" w:rsidRDefault="00097E98" w:rsidP="000F163C">
            <w:pPr>
              <w:spacing w:line="360" w:lineRule="auto"/>
            </w:pPr>
            <w:r w:rsidRPr="00442838">
              <w:t>Pokemon</w:t>
            </w:r>
          </w:p>
          <w:p w14:paraId="0601A7C9" w14:textId="77777777" w:rsidR="00097E98" w:rsidRPr="00442838" w:rsidRDefault="00097E98" w:rsidP="000F163C">
            <w:pPr>
              <w:spacing w:line="360" w:lineRule="auto"/>
            </w:pPr>
            <w:r w:rsidRPr="00442838">
              <w:t>Name</w:t>
            </w:r>
          </w:p>
        </w:tc>
        <w:tc>
          <w:tcPr>
            <w:tcW w:w="1652" w:type="dxa"/>
          </w:tcPr>
          <w:p w14:paraId="088E873D" w14:textId="77777777" w:rsidR="00097E98" w:rsidRPr="00442838" w:rsidRDefault="00097E98" w:rsidP="000F163C">
            <w:pPr>
              <w:spacing w:line="360" w:lineRule="auto"/>
            </w:pPr>
            <w:r w:rsidRPr="00442838">
              <w:t>Pokemon Number</w:t>
            </w:r>
          </w:p>
        </w:tc>
        <w:tc>
          <w:tcPr>
            <w:tcW w:w="3719" w:type="dxa"/>
          </w:tcPr>
          <w:p w14:paraId="5EE6F1FF" w14:textId="77777777" w:rsidR="00097E98" w:rsidRPr="00442838" w:rsidRDefault="00097E98" w:rsidP="000F163C">
            <w:pPr>
              <w:spacing w:line="360" w:lineRule="auto"/>
            </w:pPr>
            <w:r w:rsidRPr="00442838">
              <w:t>Base Stats</w:t>
            </w:r>
          </w:p>
          <w:p w14:paraId="5CDE9E6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36EA170" w14:textId="77777777" w:rsidR="00097E98" w:rsidRPr="00442838" w:rsidRDefault="00097E98" w:rsidP="000F163C">
            <w:pPr>
              <w:spacing w:line="360" w:lineRule="auto"/>
            </w:pPr>
            <w:r w:rsidRPr="00442838">
              <w:t>Ability</w:t>
            </w:r>
          </w:p>
        </w:tc>
        <w:tc>
          <w:tcPr>
            <w:tcW w:w="724" w:type="dxa"/>
          </w:tcPr>
          <w:p w14:paraId="26343A5A" w14:textId="77777777" w:rsidR="00097E98" w:rsidRPr="00442838" w:rsidRDefault="00097E98" w:rsidP="000F163C">
            <w:pPr>
              <w:spacing w:line="360" w:lineRule="auto"/>
            </w:pPr>
            <w:r w:rsidRPr="00442838">
              <w:t>Type 1</w:t>
            </w:r>
          </w:p>
        </w:tc>
        <w:tc>
          <w:tcPr>
            <w:tcW w:w="724" w:type="dxa"/>
          </w:tcPr>
          <w:p w14:paraId="3CAF616B" w14:textId="77777777" w:rsidR="00097E98" w:rsidRPr="00442838" w:rsidRDefault="00097E98" w:rsidP="000F163C">
            <w:pPr>
              <w:spacing w:line="360" w:lineRule="auto"/>
            </w:pPr>
            <w:r w:rsidRPr="00442838">
              <w:t>Type 2</w:t>
            </w:r>
          </w:p>
        </w:tc>
        <w:tc>
          <w:tcPr>
            <w:tcW w:w="1976" w:type="dxa"/>
          </w:tcPr>
          <w:p w14:paraId="2F390DBB" w14:textId="77777777" w:rsidR="00097E98" w:rsidRPr="00442838" w:rsidRDefault="00097E98" w:rsidP="000F163C">
            <w:pPr>
              <w:spacing w:line="360" w:lineRule="auto"/>
            </w:pPr>
            <w:r w:rsidRPr="00442838">
              <w:t>Evolution</w:t>
            </w:r>
          </w:p>
        </w:tc>
      </w:tr>
      <w:tr w:rsidR="00097E98" w:rsidRPr="00442838" w14:paraId="1846D9BF" w14:textId="77777777" w:rsidTr="000F163C">
        <w:trPr>
          <w:trHeight w:val="454"/>
        </w:trPr>
        <w:tc>
          <w:tcPr>
            <w:tcW w:w="1251" w:type="dxa"/>
          </w:tcPr>
          <w:p w14:paraId="6ADE8B03" w14:textId="77777777" w:rsidR="00097E98" w:rsidRPr="00442838" w:rsidRDefault="00097E98" w:rsidP="000F163C">
            <w:pPr>
              <w:spacing w:line="360" w:lineRule="auto"/>
            </w:pPr>
          </w:p>
        </w:tc>
        <w:tc>
          <w:tcPr>
            <w:tcW w:w="1652" w:type="dxa"/>
          </w:tcPr>
          <w:p w14:paraId="7687D97D" w14:textId="77777777" w:rsidR="00097E98" w:rsidRPr="00442838" w:rsidRDefault="00097E98" w:rsidP="000F163C">
            <w:pPr>
              <w:spacing w:line="360" w:lineRule="auto"/>
            </w:pPr>
          </w:p>
        </w:tc>
        <w:tc>
          <w:tcPr>
            <w:tcW w:w="3719" w:type="dxa"/>
          </w:tcPr>
          <w:p w14:paraId="54AF83B9" w14:textId="77777777" w:rsidR="00097E98" w:rsidRPr="00442838" w:rsidRDefault="00097E98" w:rsidP="000F163C">
            <w:pPr>
              <w:spacing w:line="360" w:lineRule="auto"/>
            </w:pPr>
          </w:p>
        </w:tc>
        <w:tc>
          <w:tcPr>
            <w:tcW w:w="880" w:type="dxa"/>
          </w:tcPr>
          <w:p w14:paraId="6C5D3F06" w14:textId="77777777" w:rsidR="00097E98" w:rsidRPr="00442838" w:rsidRDefault="00097E98" w:rsidP="000F163C">
            <w:pPr>
              <w:spacing w:line="360" w:lineRule="auto"/>
            </w:pPr>
          </w:p>
        </w:tc>
        <w:tc>
          <w:tcPr>
            <w:tcW w:w="724" w:type="dxa"/>
          </w:tcPr>
          <w:p w14:paraId="5047BBD2" w14:textId="77777777" w:rsidR="00097E98" w:rsidRPr="00442838" w:rsidRDefault="00097E98" w:rsidP="000F163C">
            <w:pPr>
              <w:spacing w:line="360" w:lineRule="auto"/>
            </w:pPr>
          </w:p>
        </w:tc>
        <w:tc>
          <w:tcPr>
            <w:tcW w:w="724" w:type="dxa"/>
          </w:tcPr>
          <w:p w14:paraId="6AFD3DD4" w14:textId="77777777" w:rsidR="00097E98" w:rsidRPr="00442838" w:rsidRDefault="00097E98" w:rsidP="000F163C">
            <w:pPr>
              <w:spacing w:line="360" w:lineRule="auto"/>
            </w:pPr>
          </w:p>
        </w:tc>
        <w:tc>
          <w:tcPr>
            <w:tcW w:w="1976" w:type="dxa"/>
          </w:tcPr>
          <w:p w14:paraId="1039E65B" w14:textId="77777777" w:rsidR="00097E98" w:rsidRPr="00442838" w:rsidRDefault="00097E98" w:rsidP="000F163C">
            <w:pPr>
              <w:spacing w:line="360" w:lineRule="auto"/>
            </w:pPr>
          </w:p>
        </w:tc>
      </w:tr>
      <w:tr w:rsidR="00097E98" w:rsidRPr="00442838" w14:paraId="1080807F" w14:textId="77777777" w:rsidTr="000F163C">
        <w:trPr>
          <w:trHeight w:val="441"/>
        </w:trPr>
        <w:tc>
          <w:tcPr>
            <w:tcW w:w="1251" w:type="dxa"/>
          </w:tcPr>
          <w:p w14:paraId="711C4010" w14:textId="77777777" w:rsidR="00097E98" w:rsidRPr="00442838" w:rsidRDefault="00097E98" w:rsidP="000F163C">
            <w:pPr>
              <w:spacing w:line="360" w:lineRule="auto"/>
            </w:pPr>
          </w:p>
        </w:tc>
        <w:tc>
          <w:tcPr>
            <w:tcW w:w="1652" w:type="dxa"/>
          </w:tcPr>
          <w:p w14:paraId="63D2912F" w14:textId="77777777" w:rsidR="00097E98" w:rsidRPr="00442838" w:rsidRDefault="00097E98" w:rsidP="000F163C">
            <w:pPr>
              <w:spacing w:line="360" w:lineRule="auto"/>
            </w:pPr>
          </w:p>
        </w:tc>
        <w:tc>
          <w:tcPr>
            <w:tcW w:w="3719" w:type="dxa"/>
          </w:tcPr>
          <w:p w14:paraId="20189D28" w14:textId="77777777" w:rsidR="00097E98" w:rsidRPr="00442838" w:rsidRDefault="00097E98" w:rsidP="000F163C">
            <w:pPr>
              <w:spacing w:line="360" w:lineRule="auto"/>
            </w:pPr>
          </w:p>
        </w:tc>
        <w:tc>
          <w:tcPr>
            <w:tcW w:w="880" w:type="dxa"/>
          </w:tcPr>
          <w:p w14:paraId="6B51BC47" w14:textId="77777777" w:rsidR="00097E98" w:rsidRPr="00442838" w:rsidRDefault="00097E98" w:rsidP="000F163C">
            <w:pPr>
              <w:spacing w:line="360" w:lineRule="auto"/>
            </w:pPr>
          </w:p>
        </w:tc>
        <w:tc>
          <w:tcPr>
            <w:tcW w:w="724" w:type="dxa"/>
          </w:tcPr>
          <w:p w14:paraId="39B0EB33" w14:textId="77777777" w:rsidR="00097E98" w:rsidRPr="00442838" w:rsidRDefault="00097E98" w:rsidP="000F163C">
            <w:pPr>
              <w:spacing w:line="360" w:lineRule="auto"/>
            </w:pPr>
          </w:p>
        </w:tc>
        <w:tc>
          <w:tcPr>
            <w:tcW w:w="724" w:type="dxa"/>
          </w:tcPr>
          <w:p w14:paraId="533BE3A9" w14:textId="77777777" w:rsidR="00097E98" w:rsidRPr="00442838" w:rsidRDefault="00097E98" w:rsidP="000F163C">
            <w:pPr>
              <w:spacing w:line="360" w:lineRule="auto"/>
            </w:pPr>
          </w:p>
        </w:tc>
        <w:tc>
          <w:tcPr>
            <w:tcW w:w="1976" w:type="dxa"/>
          </w:tcPr>
          <w:p w14:paraId="3B99A5F5" w14:textId="77777777" w:rsidR="00097E98" w:rsidRPr="00442838" w:rsidRDefault="00097E98" w:rsidP="000F163C">
            <w:pPr>
              <w:spacing w:line="360" w:lineRule="auto"/>
            </w:pPr>
          </w:p>
        </w:tc>
      </w:tr>
      <w:tr w:rsidR="00097E98" w:rsidRPr="00442838" w14:paraId="467EB328" w14:textId="77777777" w:rsidTr="000F163C">
        <w:trPr>
          <w:trHeight w:val="441"/>
        </w:trPr>
        <w:tc>
          <w:tcPr>
            <w:tcW w:w="1251" w:type="dxa"/>
          </w:tcPr>
          <w:p w14:paraId="2CCE4F78" w14:textId="77777777" w:rsidR="00097E98" w:rsidRPr="00442838" w:rsidRDefault="00097E98" w:rsidP="000F163C">
            <w:pPr>
              <w:spacing w:line="360" w:lineRule="auto"/>
            </w:pPr>
          </w:p>
        </w:tc>
        <w:tc>
          <w:tcPr>
            <w:tcW w:w="1652" w:type="dxa"/>
          </w:tcPr>
          <w:p w14:paraId="01CB8571" w14:textId="77777777" w:rsidR="00097E98" w:rsidRPr="00442838" w:rsidRDefault="00097E98" w:rsidP="000F163C">
            <w:pPr>
              <w:spacing w:line="360" w:lineRule="auto"/>
            </w:pPr>
          </w:p>
        </w:tc>
        <w:tc>
          <w:tcPr>
            <w:tcW w:w="3719" w:type="dxa"/>
          </w:tcPr>
          <w:p w14:paraId="77CAE12A" w14:textId="77777777" w:rsidR="00097E98" w:rsidRPr="00442838" w:rsidRDefault="00097E98" w:rsidP="000F163C">
            <w:pPr>
              <w:spacing w:line="360" w:lineRule="auto"/>
            </w:pPr>
          </w:p>
        </w:tc>
        <w:tc>
          <w:tcPr>
            <w:tcW w:w="880" w:type="dxa"/>
          </w:tcPr>
          <w:p w14:paraId="3D2D1367" w14:textId="77777777" w:rsidR="00097E98" w:rsidRPr="00442838" w:rsidRDefault="00097E98" w:rsidP="000F163C">
            <w:pPr>
              <w:spacing w:line="360" w:lineRule="auto"/>
            </w:pPr>
          </w:p>
        </w:tc>
        <w:tc>
          <w:tcPr>
            <w:tcW w:w="724" w:type="dxa"/>
          </w:tcPr>
          <w:p w14:paraId="054E2CAA" w14:textId="77777777" w:rsidR="00097E98" w:rsidRPr="00442838" w:rsidRDefault="00097E98" w:rsidP="000F163C">
            <w:pPr>
              <w:spacing w:line="360" w:lineRule="auto"/>
            </w:pPr>
          </w:p>
        </w:tc>
        <w:tc>
          <w:tcPr>
            <w:tcW w:w="724" w:type="dxa"/>
          </w:tcPr>
          <w:p w14:paraId="23142BDC" w14:textId="77777777" w:rsidR="00097E98" w:rsidRPr="00442838" w:rsidRDefault="00097E98" w:rsidP="000F163C">
            <w:pPr>
              <w:spacing w:line="360" w:lineRule="auto"/>
            </w:pPr>
          </w:p>
        </w:tc>
        <w:tc>
          <w:tcPr>
            <w:tcW w:w="1976" w:type="dxa"/>
          </w:tcPr>
          <w:p w14:paraId="57E34FF1" w14:textId="77777777" w:rsidR="00097E98" w:rsidRPr="00442838" w:rsidRDefault="00097E98" w:rsidP="000F163C">
            <w:pPr>
              <w:spacing w:line="360" w:lineRule="auto"/>
            </w:pPr>
          </w:p>
        </w:tc>
      </w:tr>
      <w:tr w:rsidR="00097E98" w:rsidRPr="00442838" w14:paraId="1EB7137B" w14:textId="77777777" w:rsidTr="000F163C">
        <w:trPr>
          <w:trHeight w:val="896"/>
        </w:trPr>
        <w:tc>
          <w:tcPr>
            <w:tcW w:w="1251" w:type="dxa"/>
          </w:tcPr>
          <w:p w14:paraId="05ABE0DF" w14:textId="77777777" w:rsidR="00097E98" w:rsidRPr="00442838" w:rsidRDefault="00097E98" w:rsidP="000F163C">
            <w:pPr>
              <w:spacing w:line="360" w:lineRule="auto"/>
            </w:pPr>
          </w:p>
        </w:tc>
        <w:tc>
          <w:tcPr>
            <w:tcW w:w="1652" w:type="dxa"/>
          </w:tcPr>
          <w:p w14:paraId="2DDE8E99" w14:textId="77777777" w:rsidR="00097E98" w:rsidRPr="00442838" w:rsidRDefault="00097E98" w:rsidP="000F163C">
            <w:pPr>
              <w:spacing w:line="360" w:lineRule="auto"/>
            </w:pPr>
          </w:p>
        </w:tc>
        <w:tc>
          <w:tcPr>
            <w:tcW w:w="3719" w:type="dxa"/>
          </w:tcPr>
          <w:p w14:paraId="4E115747" w14:textId="77777777" w:rsidR="00097E98" w:rsidRPr="00442838" w:rsidRDefault="00097E98" w:rsidP="000F163C">
            <w:pPr>
              <w:spacing w:line="360" w:lineRule="auto"/>
            </w:pPr>
          </w:p>
        </w:tc>
        <w:tc>
          <w:tcPr>
            <w:tcW w:w="880" w:type="dxa"/>
          </w:tcPr>
          <w:p w14:paraId="0A4E1484" w14:textId="77777777" w:rsidR="00097E98" w:rsidRPr="00442838" w:rsidRDefault="00097E98" w:rsidP="000F163C">
            <w:pPr>
              <w:spacing w:line="360" w:lineRule="auto"/>
            </w:pPr>
          </w:p>
        </w:tc>
        <w:tc>
          <w:tcPr>
            <w:tcW w:w="724" w:type="dxa"/>
          </w:tcPr>
          <w:p w14:paraId="7075B7A2" w14:textId="77777777" w:rsidR="00097E98" w:rsidRPr="00442838" w:rsidRDefault="00097E98" w:rsidP="000F163C">
            <w:pPr>
              <w:spacing w:line="360" w:lineRule="auto"/>
            </w:pPr>
          </w:p>
        </w:tc>
        <w:tc>
          <w:tcPr>
            <w:tcW w:w="724" w:type="dxa"/>
          </w:tcPr>
          <w:p w14:paraId="6F12BE15" w14:textId="77777777" w:rsidR="00097E98" w:rsidRPr="00442838" w:rsidRDefault="00097E98" w:rsidP="000F163C">
            <w:pPr>
              <w:spacing w:line="360" w:lineRule="auto"/>
            </w:pPr>
          </w:p>
        </w:tc>
        <w:tc>
          <w:tcPr>
            <w:tcW w:w="1976" w:type="dxa"/>
          </w:tcPr>
          <w:p w14:paraId="3D130BC3" w14:textId="77777777" w:rsidR="00097E98" w:rsidRPr="00442838" w:rsidRDefault="00097E98" w:rsidP="000F163C">
            <w:pPr>
              <w:spacing w:line="360" w:lineRule="auto"/>
            </w:pPr>
          </w:p>
        </w:tc>
      </w:tr>
    </w:tbl>
    <w:p w14:paraId="70730EC7" w14:textId="77777777" w:rsidR="00097E98" w:rsidRPr="00442838" w:rsidRDefault="00097E98" w:rsidP="00097E98">
      <w:pPr>
        <w:rPr>
          <w:sz w:val="24"/>
        </w:rPr>
      </w:pPr>
    </w:p>
    <w:p w14:paraId="090AD1D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EB57626" w14:textId="77777777" w:rsidTr="000F163C">
        <w:tc>
          <w:tcPr>
            <w:tcW w:w="3596" w:type="dxa"/>
          </w:tcPr>
          <w:p w14:paraId="7F2208F0" w14:textId="77777777" w:rsidR="00097E98" w:rsidRPr="00442838" w:rsidRDefault="00097E98" w:rsidP="000F163C">
            <w:pPr>
              <w:rPr>
                <w:sz w:val="24"/>
              </w:rPr>
            </w:pPr>
          </w:p>
        </w:tc>
        <w:tc>
          <w:tcPr>
            <w:tcW w:w="3597" w:type="dxa"/>
          </w:tcPr>
          <w:p w14:paraId="57BDD07A" w14:textId="77777777" w:rsidR="00097E98" w:rsidRPr="00442838" w:rsidRDefault="00097E98" w:rsidP="000F163C">
            <w:pPr>
              <w:rPr>
                <w:sz w:val="24"/>
              </w:rPr>
            </w:pPr>
          </w:p>
        </w:tc>
        <w:tc>
          <w:tcPr>
            <w:tcW w:w="3597" w:type="dxa"/>
          </w:tcPr>
          <w:p w14:paraId="27F3CABD" w14:textId="77777777" w:rsidR="00097E98" w:rsidRPr="00442838" w:rsidRDefault="00097E98" w:rsidP="000F163C">
            <w:pPr>
              <w:rPr>
                <w:sz w:val="24"/>
              </w:rPr>
            </w:pPr>
          </w:p>
        </w:tc>
      </w:tr>
      <w:tr w:rsidR="00097E98" w:rsidRPr="00442838" w14:paraId="14B1BA5A" w14:textId="77777777" w:rsidTr="000F163C">
        <w:tc>
          <w:tcPr>
            <w:tcW w:w="3596" w:type="dxa"/>
          </w:tcPr>
          <w:p w14:paraId="22826034" w14:textId="77777777" w:rsidR="00097E98" w:rsidRPr="00442838" w:rsidRDefault="00097E98" w:rsidP="000F163C">
            <w:pPr>
              <w:rPr>
                <w:sz w:val="24"/>
              </w:rPr>
            </w:pPr>
          </w:p>
        </w:tc>
        <w:tc>
          <w:tcPr>
            <w:tcW w:w="3597" w:type="dxa"/>
          </w:tcPr>
          <w:p w14:paraId="7EB180E8" w14:textId="77777777" w:rsidR="00097E98" w:rsidRPr="00442838" w:rsidRDefault="00097E98" w:rsidP="000F163C">
            <w:pPr>
              <w:rPr>
                <w:sz w:val="24"/>
              </w:rPr>
            </w:pPr>
          </w:p>
        </w:tc>
        <w:tc>
          <w:tcPr>
            <w:tcW w:w="3597" w:type="dxa"/>
          </w:tcPr>
          <w:p w14:paraId="7AAB3233" w14:textId="77777777" w:rsidR="00097E98" w:rsidRPr="00442838" w:rsidRDefault="00097E98" w:rsidP="000F163C">
            <w:pPr>
              <w:rPr>
                <w:sz w:val="24"/>
              </w:rPr>
            </w:pPr>
          </w:p>
        </w:tc>
      </w:tr>
    </w:tbl>
    <w:p w14:paraId="0146D0DC" w14:textId="77777777" w:rsidR="00097E98" w:rsidRPr="00442838" w:rsidRDefault="00097E98" w:rsidP="00097E98">
      <w:pPr>
        <w:rPr>
          <w:sz w:val="24"/>
        </w:rPr>
      </w:pPr>
    </w:p>
    <w:p w14:paraId="14C74A50" w14:textId="77777777" w:rsidR="00097E98" w:rsidRPr="00442838" w:rsidRDefault="00097E98" w:rsidP="00097E98">
      <w:pPr>
        <w:rPr>
          <w:sz w:val="24"/>
        </w:rPr>
      </w:pPr>
      <w:r w:rsidRPr="00442838">
        <w:rPr>
          <w:sz w:val="24"/>
        </w:rPr>
        <w:t>Sprites:</w:t>
      </w:r>
    </w:p>
    <w:p w14:paraId="3C7A8FFE" w14:textId="77777777" w:rsidR="00097E98" w:rsidRPr="00442838" w:rsidRDefault="00097E98" w:rsidP="00097E98">
      <w:pPr>
        <w:rPr>
          <w:sz w:val="24"/>
        </w:rPr>
      </w:pPr>
      <w:r w:rsidRPr="00442838">
        <w:rPr>
          <w:sz w:val="24"/>
        </w:rPr>
        <w:br w:type="page"/>
      </w:r>
    </w:p>
    <w:p w14:paraId="44F2D9B4" w14:textId="77777777" w:rsidR="00097E98" w:rsidRPr="00442838" w:rsidRDefault="00097E98" w:rsidP="00097E98">
      <w:pPr>
        <w:rPr>
          <w:sz w:val="24"/>
        </w:rPr>
      </w:pPr>
      <w:r w:rsidRPr="00442838">
        <w:rPr>
          <w:sz w:val="24"/>
        </w:rPr>
        <w:lastRenderedPageBreak/>
        <w:t>Family Page</w:t>
      </w:r>
    </w:p>
    <w:p w14:paraId="3396A90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E04FA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BD4C04A" w14:textId="77777777" w:rsidTr="000F163C">
        <w:trPr>
          <w:trHeight w:val="896"/>
        </w:trPr>
        <w:tc>
          <w:tcPr>
            <w:tcW w:w="1251" w:type="dxa"/>
          </w:tcPr>
          <w:p w14:paraId="795DBEFE" w14:textId="77777777" w:rsidR="00097E98" w:rsidRPr="00442838" w:rsidRDefault="00097E98" w:rsidP="000F163C">
            <w:pPr>
              <w:spacing w:line="360" w:lineRule="auto"/>
            </w:pPr>
            <w:r w:rsidRPr="00442838">
              <w:t>Pokemon</w:t>
            </w:r>
          </w:p>
          <w:p w14:paraId="1C750EFC" w14:textId="77777777" w:rsidR="00097E98" w:rsidRPr="00442838" w:rsidRDefault="00097E98" w:rsidP="000F163C">
            <w:pPr>
              <w:spacing w:line="360" w:lineRule="auto"/>
            </w:pPr>
            <w:r w:rsidRPr="00442838">
              <w:t>Name</w:t>
            </w:r>
          </w:p>
        </w:tc>
        <w:tc>
          <w:tcPr>
            <w:tcW w:w="1652" w:type="dxa"/>
          </w:tcPr>
          <w:p w14:paraId="51CCA500" w14:textId="77777777" w:rsidR="00097E98" w:rsidRPr="00442838" w:rsidRDefault="00097E98" w:rsidP="000F163C">
            <w:pPr>
              <w:spacing w:line="360" w:lineRule="auto"/>
            </w:pPr>
            <w:r w:rsidRPr="00442838">
              <w:t>Pokemon Number</w:t>
            </w:r>
          </w:p>
        </w:tc>
        <w:tc>
          <w:tcPr>
            <w:tcW w:w="3719" w:type="dxa"/>
          </w:tcPr>
          <w:p w14:paraId="32E2C778" w14:textId="77777777" w:rsidR="00097E98" w:rsidRPr="00442838" w:rsidRDefault="00097E98" w:rsidP="000F163C">
            <w:pPr>
              <w:spacing w:line="360" w:lineRule="auto"/>
            </w:pPr>
            <w:r w:rsidRPr="00442838">
              <w:t>Base Stats</w:t>
            </w:r>
          </w:p>
          <w:p w14:paraId="410B119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0AEED9A" w14:textId="77777777" w:rsidR="00097E98" w:rsidRPr="00442838" w:rsidRDefault="00097E98" w:rsidP="000F163C">
            <w:pPr>
              <w:spacing w:line="360" w:lineRule="auto"/>
            </w:pPr>
            <w:r w:rsidRPr="00442838">
              <w:t>Ability</w:t>
            </w:r>
          </w:p>
        </w:tc>
        <w:tc>
          <w:tcPr>
            <w:tcW w:w="724" w:type="dxa"/>
          </w:tcPr>
          <w:p w14:paraId="31DE10AD" w14:textId="77777777" w:rsidR="00097E98" w:rsidRPr="00442838" w:rsidRDefault="00097E98" w:rsidP="000F163C">
            <w:pPr>
              <w:spacing w:line="360" w:lineRule="auto"/>
            </w:pPr>
            <w:r w:rsidRPr="00442838">
              <w:t>Type 1</w:t>
            </w:r>
          </w:p>
        </w:tc>
        <w:tc>
          <w:tcPr>
            <w:tcW w:w="724" w:type="dxa"/>
          </w:tcPr>
          <w:p w14:paraId="2F328D9F" w14:textId="77777777" w:rsidR="00097E98" w:rsidRPr="00442838" w:rsidRDefault="00097E98" w:rsidP="000F163C">
            <w:pPr>
              <w:spacing w:line="360" w:lineRule="auto"/>
            </w:pPr>
            <w:r w:rsidRPr="00442838">
              <w:t>Type 2</w:t>
            </w:r>
          </w:p>
        </w:tc>
        <w:tc>
          <w:tcPr>
            <w:tcW w:w="1976" w:type="dxa"/>
          </w:tcPr>
          <w:p w14:paraId="416FDF42" w14:textId="77777777" w:rsidR="00097E98" w:rsidRPr="00442838" w:rsidRDefault="00097E98" w:rsidP="000F163C">
            <w:pPr>
              <w:spacing w:line="360" w:lineRule="auto"/>
            </w:pPr>
            <w:r w:rsidRPr="00442838">
              <w:t>Evolution</w:t>
            </w:r>
          </w:p>
        </w:tc>
      </w:tr>
      <w:tr w:rsidR="00097E98" w:rsidRPr="00442838" w14:paraId="79BBD76F" w14:textId="77777777" w:rsidTr="000F163C">
        <w:trPr>
          <w:trHeight w:val="454"/>
        </w:trPr>
        <w:tc>
          <w:tcPr>
            <w:tcW w:w="1251" w:type="dxa"/>
          </w:tcPr>
          <w:p w14:paraId="2BE1C481" w14:textId="77777777" w:rsidR="00097E98" w:rsidRPr="00442838" w:rsidRDefault="00097E98" w:rsidP="000F163C">
            <w:pPr>
              <w:spacing w:line="360" w:lineRule="auto"/>
            </w:pPr>
          </w:p>
        </w:tc>
        <w:tc>
          <w:tcPr>
            <w:tcW w:w="1652" w:type="dxa"/>
          </w:tcPr>
          <w:p w14:paraId="0F3C58D1" w14:textId="77777777" w:rsidR="00097E98" w:rsidRPr="00442838" w:rsidRDefault="00097E98" w:rsidP="000F163C">
            <w:pPr>
              <w:spacing w:line="360" w:lineRule="auto"/>
            </w:pPr>
          </w:p>
        </w:tc>
        <w:tc>
          <w:tcPr>
            <w:tcW w:w="3719" w:type="dxa"/>
          </w:tcPr>
          <w:p w14:paraId="1927F623" w14:textId="77777777" w:rsidR="00097E98" w:rsidRPr="00442838" w:rsidRDefault="00097E98" w:rsidP="000F163C">
            <w:pPr>
              <w:spacing w:line="360" w:lineRule="auto"/>
            </w:pPr>
          </w:p>
        </w:tc>
        <w:tc>
          <w:tcPr>
            <w:tcW w:w="880" w:type="dxa"/>
          </w:tcPr>
          <w:p w14:paraId="2D1A56A3" w14:textId="77777777" w:rsidR="00097E98" w:rsidRPr="00442838" w:rsidRDefault="00097E98" w:rsidP="000F163C">
            <w:pPr>
              <w:spacing w:line="360" w:lineRule="auto"/>
            </w:pPr>
          </w:p>
        </w:tc>
        <w:tc>
          <w:tcPr>
            <w:tcW w:w="724" w:type="dxa"/>
          </w:tcPr>
          <w:p w14:paraId="667A6E59" w14:textId="77777777" w:rsidR="00097E98" w:rsidRPr="00442838" w:rsidRDefault="00097E98" w:rsidP="000F163C">
            <w:pPr>
              <w:spacing w:line="360" w:lineRule="auto"/>
            </w:pPr>
          </w:p>
        </w:tc>
        <w:tc>
          <w:tcPr>
            <w:tcW w:w="724" w:type="dxa"/>
          </w:tcPr>
          <w:p w14:paraId="01E842F3" w14:textId="77777777" w:rsidR="00097E98" w:rsidRPr="00442838" w:rsidRDefault="00097E98" w:rsidP="000F163C">
            <w:pPr>
              <w:spacing w:line="360" w:lineRule="auto"/>
            </w:pPr>
          </w:p>
        </w:tc>
        <w:tc>
          <w:tcPr>
            <w:tcW w:w="1976" w:type="dxa"/>
          </w:tcPr>
          <w:p w14:paraId="465D05FF" w14:textId="77777777" w:rsidR="00097E98" w:rsidRPr="00442838" w:rsidRDefault="00097E98" w:rsidP="000F163C">
            <w:pPr>
              <w:spacing w:line="360" w:lineRule="auto"/>
            </w:pPr>
          </w:p>
        </w:tc>
      </w:tr>
      <w:tr w:rsidR="00097E98" w:rsidRPr="00442838" w14:paraId="6B1D58F0" w14:textId="77777777" w:rsidTr="000F163C">
        <w:trPr>
          <w:trHeight w:val="441"/>
        </w:trPr>
        <w:tc>
          <w:tcPr>
            <w:tcW w:w="1251" w:type="dxa"/>
          </w:tcPr>
          <w:p w14:paraId="3644BF53" w14:textId="77777777" w:rsidR="00097E98" w:rsidRPr="00442838" w:rsidRDefault="00097E98" w:rsidP="000F163C">
            <w:pPr>
              <w:spacing w:line="360" w:lineRule="auto"/>
            </w:pPr>
          </w:p>
        </w:tc>
        <w:tc>
          <w:tcPr>
            <w:tcW w:w="1652" w:type="dxa"/>
          </w:tcPr>
          <w:p w14:paraId="066CB2B1" w14:textId="77777777" w:rsidR="00097E98" w:rsidRPr="00442838" w:rsidRDefault="00097E98" w:rsidP="000F163C">
            <w:pPr>
              <w:spacing w:line="360" w:lineRule="auto"/>
            </w:pPr>
          </w:p>
        </w:tc>
        <w:tc>
          <w:tcPr>
            <w:tcW w:w="3719" w:type="dxa"/>
          </w:tcPr>
          <w:p w14:paraId="130FD41F" w14:textId="77777777" w:rsidR="00097E98" w:rsidRPr="00442838" w:rsidRDefault="00097E98" w:rsidP="000F163C">
            <w:pPr>
              <w:spacing w:line="360" w:lineRule="auto"/>
            </w:pPr>
          </w:p>
        </w:tc>
        <w:tc>
          <w:tcPr>
            <w:tcW w:w="880" w:type="dxa"/>
          </w:tcPr>
          <w:p w14:paraId="614955FE" w14:textId="77777777" w:rsidR="00097E98" w:rsidRPr="00442838" w:rsidRDefault="00097E98" w:rsidP="000F163C">
            <w:pPr>
              <w:spacing w:line="360" w:lineRule="auto"/>
            </w:pPr>
          </w:p>
        </w:tc>
        <w:tc>
          <w:tcPr>
            <w:tcW w:w="724" w:type="dxa"/>
          </w:tcPr>
          <w:p w14:paraId="5574DBF8" w14:textId="77777777" w:rsidR="00097E98" w:rsidRPr="00442838" w:rsidRDefault="00097E98" w:rsidP="000F163C">
            <w:pPr>
              <w:spacing w:line="360" w:lineRule="auto"/>
            </w:pPr>
          </w:p>
        </w:tc>
        <w:tc>
          <w:tcPr>
            <w:tcW w:w="724" w:type="dxa"/>
          </w:tcPr>
          <w:p w14:paraId="7F27AC1B" w14:textId="77777777" w:rsidR="00097E98" w:rsidRPr="00442838" w:rsidRDefault="00097E98" w:rsidP="000F163C">
            <w:pPr>
              <w:spacing w:line="360" w:lineRule="auto"/>
            </w:pPr>
          </w:p>
        </w:tc>
        <w:tc>
          <w:tcPr>
            <w:tcW w:w="1976" w:type="dxa"/>
          </w:tcPr>
          <w:p w14:paraId="3002810B" w14:textId="77777777" w:rsidR="00097E98" w:rsidRPr="00442838" w:rsidRDefault="00097E98" w:rsidP="000F163C">
            <w:pPr>
              <w:spacing w:line="360" w:lineRule="auto"/>
            </w:pPr>
          </w:p>
        </w:tc>
      </w:tr>
      <w:tr w:rsidR="00097E98" w:rsidRPr="00442838" w14:paraId="458789D5" w14:textId="77777777" w:rsidTr="000F163C">
        <w:trPr>
          <w:trHeight w:val="441"/>
        </w:trPr>
        <w:tc>
          <w:tcPr>
            <w:tcW w:w="1251" w:type="dxa"/>
          </w:tcPr>
          <w:p w14:paraId="5FE9D623" w14:textId="77777777" w:rsidR="00097E98" w:rsidRPr="00442838" w:rsidRDefault="00097E98" w:rsidP="000F163C">
            <w:pPr>
              <w:spacing w:line="360" w:lineRule="auto"/>
            </w:pPr>
          </w:p>
        </w:tc>
        <w:tc>
          <w:tcPr>
            <w:tcW w:w="1652" w:type="dxa"/>
          </w:tcPr>
          <w:p w14:paraId="28C8ECBC" w14:textId="77777777" w:rsidR="00097E98" w:rsidRPr="00442838" w:rsidRDefault="00097E98" w:rsidP="000F163C">
            <w:pPr>
              <w:spacing w:line="360" w:lineRule="auto"/>
            </w:pPr>
          </w:p>
        </w:tc>
        <w:tc>
          <w:tcPr>
            <w:tcW w:w="3719" w:type="dxa"/>
          </w:tcPr>
          <w:p w14:paraId="3F2EB0FA" w14:textId="77777777" w:rsidR="00097E98" w:rsidRPr="00442838" w:rsidRDefault="00097E98" w:rsidP="000F163C">
            <w:pPr>
              <w:spacing w:line="360" w:lineRule="auto"/>
            </w:pPr>
          </w:p>
        </w:tc>
        <w:tc>
          <w:tcPr>
            <w:tcW w:w="880" w:type="dxa"/>
          </w:tcPr>
          <w:p w14:paraId="7D484800" w14:textId="77777777" w:rsidR="00097E98" w:rsidRPr="00442838" w:rsidRDefault="00097E98" w:rsidP="000F163C">
            <w:pPr>
              <w:spacing w:line="360" w:lineRule="auto"/>
            </w:pPr>
          </w:p>
        </w:tc>
        <w:tc>
          <w:tcPr>
            <w:tcW w:w="724" w:type="dxa"/>
          </w:tcPr>
          <w:p w14:paraId="58FF1864" w14:textId="77777777" w:rsidR="00097E98" w:rsidRPr="00442838" w:rsidRDefault="00097E98" w:rsidP="000F163C">
            <w:pPr>
              <w:spacing w:line="360" w:lineRule="auto"/>
            </w:pPr>
          </w:p>
        </w:tc>
        <w:tc>
          <w:tcPr>
            <w:tcW w:w="724" w:type="dxa"/>
          </w:tcPr>
          <w:p w14:paraId="4D579FDA" w14:textId="77777777" w:rsidR="00097E98" w:rsidRPr="00442838" w:rsidRDefault="00097E98" w:rsidP="000F163C">
            <w:pPr>
              <w:spacing w:line="360" w:lineRule="auto"/>
            </w:pPr>
          </w:p>
        </w:tc>
        <w:tc>
          <w:tcPr>
            <w:tcW w:w="1976" w:type="dxa"/>
          </w:tcPr>
          <w:p w14:paraId="359C3AC6" w14:textId="77777777" w:rsidR="00097E98" w:rsidRPr="00442838" w:rsidRDefault="00097E98" w:rsidP="000F163C">
            <w:pPr>
              <w:spacing w:line="360" w:lineRule="auto"/>
            </w:pPr>
          </w:p>
        </w:tc>
      </w:tr>
      <w:tr w:rsidR="00097E98" w:rsidRPr="00442838" w14:paraId="26F16722" w14:textId="77777777" w:rsidTr="000F163C">
        <w:trPr>
          <w:trHeight w:val="896"/>
        </w:trPr>
        <w:tc>
          <w:tcPr>
            <w:tcW w:w="1251" w:type="dxa"/>
          </w:tcPr>
          <w:p w14:paraId="7BBF8A4A" w14:textId="77777777" w:rsidR="00097E98" w:rsidRPr="00442838" w:rsidRDefault="00097E98" w:rsidP="000F163C">
            <w:pPr>
              <w:spacing w:line="360" w:lineRule="auto"/>
            </w:pPr>
          </w:p>
        </w:tc>
        <w:tc>
          <w:tcPr>
            <w:tcW w:w="1652" w:type="dxa"/>
          </w:tcPr>
          <w:p w14:paraId="7E2937E2" w14:textId="77777777" w:rsidR="00097E98" w:rsidRPr="00442838" w:rsidRDefault="00097E98" w:rsidP="000F163C">
            <w:pPr>
              <w:spacing w:line="360" w:lineRule="auto"/>
            </w:pPr>
          </w:p>
        </w:tc>
        <w:tc>
          <w:tcPr>
            <w:tcW w:w="3719" w:type="dxa"/>
          </w:tcPr>
          <w:p w14:paraId="0E51D4D0" w14:textId="77777777" w:rsidR="00097E98" w:rsidRPr="00442838" w:rsidRDefault="00097E98" w:rsidP="000F163C">
            <w:pPr>
              <w:spacing w:line="360" w:lineRule="auto"/>
            </w:pPr>
          </w:p>
        </w:tc>
        <w:tc>
          <w:tcPr>
            <w:tcW w:w="880" w:type="dxa"/>
          </w:tcPr>
          <w:p w14:paraId="745DDED7" w14:textId="77777777" w:rsidR="00097E98" w:rsidRPr="00442838" w:rsidRDefault="00097E98" w:rsidP="000F163C">
            <w:pPr>
              <w:spacing w:line="360" w:lineRule="auto"/>
            </w:pPr>
          </w:p>
        </w:tc>
        <w:tc>
          <w:tcPr>
            <w:tcW w:w="724" w:type="dxa"/>
          </w:tcPr>
          <w:p w14:paraId="503ACF8C" w14:textId="77777777" w:rsidR="00097E98" w:rsidRPr="00442838" w:rsidRDefault="00097E98" w:rsidP="000F163C">
            <w:pPr>
              <w:spacing w:line="360" w:lineRule="auto"/>
            </w:pPr>
          </w:p>
        </w:tc>
        <w:tc>
          <w:tcPr>
            <w:tcW w:w="724" w:type="dxa"/>
          </w:tcPr>
          <w:p w14:paraId="7B3907FF" w14:textId="77777777" w:rsidR="00097E98" w:rsidRPr="00442838" w:rsidRDefault="00097E98" w:rsidP="000F163C">
            <w:pPr>
              <w:spacing w:line="360" w:lineRule="auto"/>
            </w:pPr>
          </w:p>
        </w:tc>
        <w:tc>
          <w:tcPr>
            <w:tcW w:w="1976" w:type="dxa"/>
          </w:tcPr>
          <w:p w14:paraId="55F4AF2E" w14:textId="77777777" w:rsidR="00097E98" w:rsidRPr="00442838" w:rsidRDefault="00097E98" w:rsidP="000F163C">
            <w:pPr>
              <w:spacing w:line="360" w:lineRule="auto"/>
            </w:pPr>
          </w:p>
        </w:tc>
      </w:tr>
    </w:tbl>
    <w:p w14:paraId="160E3AA7" w14:textId="77777777" w:rsidR="00097E98" w:rsidRPr="00442838" w:rsidRDefault="00097E98" w:rsidP="00097E98">
      <w:pPr>
        <w:rPr>
          <w:sz w:val="24"/>
        </w:rPr>
      </w:pPr>
    </w:p>
    <w:p w14:paraId="3AECCE1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3FBB80" w14:textId="77777777" w:rsidTr="000F163C">
        <w:tc>
          <w:tcPr>
            <w:tcW w:w="3596" w:type="dxa"/>
          </w:tcPr>
          <w:p w14:paraId="29AB35C1" w14:textId="77777777" w:rsidR="00097E98" w:rsidRPr="00442838" w:rsidRDefault="00097E98" w:rsidP="000F163C">
            <w:pPr>
              <w:rPr>
                <w:sz w:val="24"/>
              </w:rPr>
            </w:pPr>
          </w:p>
        </w:tc>
        <w:tc>
          <w:tcPr>
            <w:tcW w:w="3597" w:type="dxa"/>
          </w:tcPr>
          <w:p w14:paraId="2839E815" w14:textId="77777777" w:rsidR="00097E98" w:rsidRPr="00442838" w:rsidRDefault="00097E98" w:rsidP="000F163C">
            <w:pPr>
              <w:rPr>
                <w:sz w:val="24"/>
              </w:rPr>
            </w:pPr>
          </w:p>
        </w:tc>
        <w:tc>
          <w:tcPr>
            <w:tcW w:w="3597" w:type="dxa"/>
          </w:tcPr>
          <w:p w14:paraId="50894598" w14:textId="77777777" w:rsidR="00097E98" w:rsidRPr="00442838" w:rsidRDefault="00097E98" w:rsidP="000F163C">
            <w:pPr>
              <w:rPr>
                <w:sz w:val="24"/>
              </w:rPr>
            </w:pPr>
          </w:p>
        </w:tc>
      </w:tr>
      <w:tr w:rsidR="00097E98" w:rsidRPr="00442838" w14:paraId="3682B670" w14:textId="77777777" w:rsidTr="000F163C">
        <w:tc>
          <w:tcPr>
            <w:tcW w:w="3596" w:type="dxa"/>
          </w:tcPr>
          <w:p w14:paraId="5108EAD3" w14:textId="77777777" w:rsidR="00097E98" w:rsidRPr="00442838" w:rsidRDefault="00097E98" w:rsidP="000F163C">
            <w:pPr>
              <w:rPr>
                <w:sz w:val="24"/>
              </w:rPr>
            </w:pPr>
          </w:p>
        </w:tc>
        <w:tc>
          <w:tcPr>
            <w:tcW w:w="3597" w:type="dxa"/>
          </w:tcPr>
          <w:p w14:paraId="5E258BE0" w14:textId="77777777" w:rsidR="00097E98" w:rsidRPr="00442838" w:rsidRDefault="00097E98" w:rsidP="000F163C">
            <w:pPr>
              <w:rPr>
                <w:sz w:val="24"/>
              </w:rPr>
            </w:pPr>
          </w:p>
        </w:tc>
        <w:tc>
          <w:tcPr>
            <w:tcW w:w="3597" w:type="dxa"/>
          </w:tcPr>
          <w:p w14:paraId="6173E771" w14:textId="77777777" w:rsidR="00097E98" w:rsidRPr="00442838" w:rsidRDefault="00097E98" w:rsidP="000F163C">
            <w:pPr>
              <w:rPr>
                <w:sz w:val="24"/>
              </w:rPr>
            </w:pPr>
          </w:p>
        </w:tc>
      </w:tr>
    </w:tbl>
    <w:p w14:paraId="4F9DBF1A" w14:textId="77777777" w:rsidR="00097E98" w:rsidRPr="00442838" w:rsidRDefault="00097E98" w:rsidP="00097E98">
      <w:pPr>
        <w:rPr>
          <w:sz w:val="24"/>
        </w:rPr>
      </w:pPr>
    </w:p>
    <w:p w14:paraId="71B92F2B" w14:textId="77777777" w:rsidR="00097E98" w:rsidRPr="00442838" w:rsidRDefault="00097E98" w:rsidP="00097E98">
      <w:pPr>
        <w:rPr>
          <w:sz w:val="24"/>
        </w:rPr>
      </w:pPr>
      <w:r w:rsidRPr="00442838">
        <w:rPr>
          <w:sz w:val="24"/>
        </w:rPr>
        <w:t>Sprites:</w:t>
      </w:r>
    </w:p>
    <w:p w14:paraId="685385F2" w14:textId="77777777" w:rsidR="00097E98" w:rsidRPr="00442838" w:rsidRDefault="00097E98" w:rsidP="00097E98">
      <w:pPr>
        <w:rPr>
          <w:sz w:val="24"/>
        </w:rPr>
      </w:pPr>
      <w:r w:rsidRPr="00442838">
        <w:rPr>
          <w:sz w:val="24"/>
        </w:rPr>
        <w:br w:type="page"/>
      </w:r>
    </w:p>
    <w:p w14:paraId="67468288" w14:textId="77777777" w:rsidR="00097E98" w:rsidRPr="00442838" w:rsidRDefault="00097E98" w:rsidP="00097E98">
      <w:pPr>
        <w:rPr>
          <w:sz w:val="24"/>
        </w:rPr>
      </w:pPr>
      <w:r w:rsidRPr="00442838">
        <w:rPr>
          <w:sz w:val="24"/>
        </w:rPr>
        <w:lastRenderedPageBreak/>
        <w:t>Family Page</w:t>
      </w:r>
    </w:p>
    <w:p w14:paraId="170A91A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82328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55B2604" w14:textId="77777777" w:rsidTr="000F163C">
        <w:trPr>
          <w:trHeight w:val="896"/>
        </w:trPr>
        <w:tc>
          <w:tcPr>
            <w:tcW w:w="1251" w:type="dxa"/>
          </w:tcPr>
          <w:p w14:paraId="1CD9E2E7" w14:textId="77777777" w:rsidR="00097E98" w:rsidRPr="00442838" w:rsidRDefault="00097E98" w:rsidP="000F163C">
            <w:pPr>
              <w:spacing w:line="360" w:lineRule="auto"/>
            </w:pPr>
            <w:r w:rsidRPr="00442838">
              <w:t>Pokemon</w:t>
            </w:r>
          </w:p>
          <w:p w14:paraId="6DE27AAD" w14:textId="77777777" w:rsidR="00097E98" w:rsidRPr="00442838" w:rsidRDefault="00097E98" w:rsidP="000F163C">
            <w:pPr>
              <w:spacing w:line="360" w:lineRule="auto"/>
            </w:pPr>
            <w:r w:rsidRPr="00442838">
              <w:t>Name</w:t>
            </w:r>
          </w:p>
        </w:tc>
        <w:tc>
          <w:tcPr>
            <w:tcW w:w="1652" w:type="dxa"/>
          </w:tcPr>
          <w:p w14:paraId="248938FC" w14:textId="77777777" w:rsidR="00097E98" w:rsidRPr="00442838" w:rsidRDefault="00097E98" w:rsidP="000F163C">
            <w:pPr>
              <w:spacing w:line="360" w:lineRule="auto"/>
            </w:pPr>
            <w:r w:rsidRPr="00442838">
              <w:t>Pokemon Number</w:t>
            </w:r>
          </w:p>
        </w:tc>
        <w:tc>
          <w:tcPr>
            <w:tcW w:w="3719" w:type="dxa"/>
          </w:tcPr>
          <w:p w14:paraId="3F5BD205" w14:textId="77777777" w:rsidR="00097E98" w:rsidRPr="00442838" w:rsidRDefault="00097E98" w:rsidP="000F163C">
            <w:pPr>
              <w:spacing w:line="360" w:lineRule="auto"/>
            </w:pPr>
            <w:r w:rsidRPr="00442838">
              <w:t>Base Stats</w:t>
            </w:r>
          </w:p>
          <w:p w14:paraId="4094E5AE"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B3C1236" w14:textId="77777777" w:rsidR="00097E98" w:rsidRPr="00442838" w:rsidRDefault="00097E98" w:rsidP="000F163C">
            <w:pPr>
              <w:spacing w:line="360" w:lineRule="auto"/>
            </w:pPr>
            <w:r w:rsidRPr="00442838">
              <w:t>Ability</w:t>
            </w:r>
          </w:p>
        </w:tc>
        <w:tc>
          <w:tcPr>
            <w:tcW w:w="724" w:type="dxa"/>
          </w:tcPr>
          <w:p w14:paraId="3A937ED4" w14:textId="77777777" w:rsidR="00097E98" w:rsidRPr="00442838" w:rsidRDefault="00097E98" w:rsidP="000F163C">
            <w:pPr>
              <w:spacing w:line="360" w:lineRule="auto"/>
            </w:pPr>
            <w:r w:rsidRPr="00442838">
              <w:t>Type 1</w:t>
            </w:r>
          </w:p>
        </w:tc>
        <w:tc>
          <w:tcPr>
            <w:tcW w:w="724" w:type="dxa"/>
          </w:tcPr>
          <w:p w14:paraId="4775635B" w14:textId="77777777" w:rsidR="00097E98" w:rsidRPr="00442838" w:rsidRDefault="00097E98" w:rsidP="000F163C">
            <w:pPr>
              <w:spacing w:line="360" w:lineRule="auto"/>
            </w:pPr>
            <w:r w:rsidRPr="00442838">
              <w:t>Type 2</w:t>
            </w:r>
          </w:p>
        </w:tc>
        <w:tc>
          <w:tcPr>
            <w:tcW w:w="1976" w:type="dxa"/>
          </w:tcPr>
          <w:p w14:paraId="7D7179D0" w14:textId="77777777" w:rsidR="00097E98" w:rsidRPr="00442838" w:rsidRDefault="00097E98" w:rsidP="000F163C">
            <w:pPr>
              <w:spacing w:line="360" w:lineRule="auto"/>
            </w:pPr>
            <w:r w:rsidRPr="00442838">
              <w:t>Evolution</w:t>
            </w:r>
          </w:p>
        </w:tc>
      </w:tr>
      <w:tr w:rsidR="00097E98" w:rsidRPr="00442838" w14:paraId="449A4276" w14:textId="77777777" w:rsidTr="000F163C">
        <w:trPr>
          <w:trHeight w:val="454"/>
        </w:trPr>
        <w:tc>
          <w:tcPr>
            <w:tcW w:w="1251" w:type="dxa"/>
          </w:tcPr>
          <w:p w14:paraId="14CE07E6" w14:textId="77777777" w:rsidR="00097E98" w:rsidRPr="00442838" w:rsidRDefault="00097E98" w:rsidP="000F163C">
            <w:pPr>
              <w:spacing w:line="360" w:lineRule="auto"/>
            </w:pPr>
          </w:p>
        </w:tc>
        <w:tc>
          <w:tcPr>
            <w:tcW w:w="1652" w:type="dxa"/>
          </w:tcPr>
          <w:p w14:paraId="3F11CEFB" w14:textId="77777777" w:rsidR="00097E98" w:rsidRPr="00442838" w:rsidRDefault="00097E98" w:rsidP="000F163C">
            <w:pPr>
              <w:spacing w:line="360" w:lineRule="auto"/>
            </w:pPr>
          </w:p>
        </w:tc>
        <w:tc>
          <w:tcPr>
            <w:tcW w:w="3719" w:type="dxa"/>
          </w:tcPr>
          <w:p w14:paraId="293E5784" w14:textId="77777777" w:rsidR="00097E98" w:rsidRPr="00442838" w:rsidRDefault="00097E98" w:rsidP="000F163C">
            <w:pPr>
              <w:spacing w:line="360" w:lineRule="auto"/>
            </w:pPr>
          </w:p>
        </w:tc>
        <w:tc>
          <w:tcPr>
            <w:tcW w:w="880" w:type="dxa"/>
          </w:tcPr>
          <w:p w14:paraId="57B01EBF" w14:textId="77777777" w:rsidR="00097E98" w:rsidRPr="00442838" w:rsidRDefault="00097E98" w:rsidP="000F163C">
            <w:pPr>
              <w:spacing w:line="360" w:lineRule="auto"/>
            </w:pPr>
          </w:p>
        </w:tc>
        <w:tc>
          <w:tcPr>
            <w:tcW w:w="724" w:type="dxa"/>
          </w:tcPr>
          <w:p w14:paraId="1A985D48" w14:textId="77777777" w:rsidR="00097E98" w:rsidRPr="00442838" w:rsidRDefault="00097E98" w:rsidP="000F163C">
            <w:pPr>
              <w:spacing w:line="360" w:lineRule="auto"/>
            </w:pPr>
          </w:p>
        </w:tc>
        <w:tc>
          <w:tcPr>
            <w:tcW w:w="724" w:type="dxa"/>
          </w:tcPr>
          <w:p w14:paraId="623F491A" w14:textId="77777777" w:rsidR="00097E98" w:rsidRPr="00442838" w:rsidRDefault="00097E98" w:rsidP="000F163C">
            <w:pPr>
              <w:spacing w:line="360" w:lineRule="auto"/>
            </w:pPr>
          </w:p>
        </w:tc>
        <w:tc>
          <w:tcPr>
            <w:tcW w:w="1976" w:type="dxa"/>
          </w:tcPr>
          <w:p w14:paraId="30E46242" w14:textId="77777777" w:rsidR="00097E98" w:rsidRPr="00442838" w:rsidRDefault="00097E98" w:rsidP="000F163C">
            <w:pPr>
              <w:spacing w:line="360" w:lineRule="auto"/>
            </w:pPr>
          </w:p>
        </w:tc>
      </w:tr>
      <w:tr w:rsidR="00097E98" w:rsidRPr="00442838" w14:paraId="0B1259DB" w14:textId="77777777" w:rsidTr="000F163C">
        <w:trPr>
          <w:trHeight w:val="441"/>
        </w:trPr>
        <w:tc>
          <w:tcPr>
            <w:tcW w:w="1251" w:type="dxa"/>
          </w:tcPr>
          <w:p w14:paraId="6CF48374" w14:textId="77777777" w:rsidR="00097E98" w:rsidRPr="00442838" w:rsidRDefault="00097E98" w:rsidP="000F163C">
            <w:pPr>
              <w:spacing w:line="360" w:lineRule="auto"/>
            </w:pPr>
          </w:p>
        </w:tc>
        <w:tc>
          <w:tcPr>
            <w:tcW w:w="1652" w:type="dxa"/>
          </w:tcPr>
          <w:p w14:paraId="7B63EA21" w14:textId="77777777" w:rsidR="00097E98" w:rsidRPr="00442838" w:rsidRDefault="00097E98" w:rsidP="000F163C">
            <w:pPr>
              <w:spacing w:line="360" w:lineRule="auto"/>
            </w:pPr>
          </w:p>
        </w:tc>
        <w:tc>
          <w:tcPr>
            <w:tcW w:w="3719" w:type="dxa"/>
          </w:tcPr>
          <w:p w14:paraId="4319F0E5" w14:textId="77777777" w:rsidR="00097E98" w:rsidRPr="00442838" w:rsidRDefault="00097E98" w:rsidP="000F163C">
            <w:pPr>
              <w:spacing w:line="360" w:lineRule="auto"/>
            </w:pPr>
          </w:p>
        </w:tc>
        <w:tc>
          <w:tcPr>
            <w:tcW w:w="880" w:type="dxa"/>
          </w:tcPr>
          <w:p w14:paraId="553B533D" w14:textId="77777777" w:rsidR="00097E98" w:rsidRPr="00442838" w:rsidRDefault="00097E98" w:rsidP="000F163C">
            <w:pPr>
              <w:spacing w:line="360" w:lineRule="auto"/>
            </w:pPr>
          </w:p>
        </w:tc>
        <w:tc>
          <w:tcPr>
            <w:tcW w:w="724" w:type="dxa"/>
          </w:tcPr>
          <w:p w14:paraId="5FF52107" w14:textId="77777777" w:rsidR="00097E98" w:rsidRPr="00442838" w:rsidRDefault="00097E98" w:rsidP="000F163C">
            <w:pPr>
              <w:spacing w:line="360" w:lineRule="auto"/>
            </w:pPr>
          </w:p>
        </w:tc>
        <w:tc>
          <w:tcPr>
            <w:tcW w:w="724" w:type="dxa"/>
          </w:tcPr>
          <w:p w14:paraId="5A00E986" w14:textId="77777777" w:rsidR="00097E98" w:rsidRPr="00442838" w:rsidRDefault="00097E98" w:rsidP="000F163C">
            <w:pPr>
              <w:spacing w:line="360" w:lineRule="auto"/>
            </w:pPr>
          </w:p>
        </w:tc>
        <w:tc>
          <w:tcPr>
            <w:tcW w:w="1976" w:type="dxa"/>
          </w:tcPr>
          <w:p w14:paraId="700BADAB" w14:textId="77777777" w:rsidR="00097E98" w:rsidRPr="00442838" w:rsidRDefault="00097E98" w:rsidP="000F163C">
            <w:pPr>
              <w:spacing w:line="360" w:lineRule="auto"/>
            </w:pPr>
          </w:p>
        </w:tc>
      </w:tr>
      <w:tr w:rsidR="00097E98" w:rsidRPr="00442838" w14:paraId="088E8334" w14:textId="77777777" w:rsidTr="000F163C">
        <w:trPr>
          <w:trHeight w:val="441"/>
        </w:trPr>
        <w:tc>
          <w:tcPr>
            <w:tcW w:w="1251" w:type="dxa"/>
          </w:tcPr>
          <w:p w14:paraId="5A0DED37" w14:textId="77777777" w:rsidR="00097E98" w:rsidRPr="00442838" w:rsidRDefault="00097E98" w:rsidP="000F163C">
            <w:pPr>
              <w:spacing w:line="360" w:lineRule="auto"/>
            </w:pPr>
          </w:p>
        </w:tc>
        <w:tc>
          <w:tcPr>
            <w:tcW w:w="1652" w:type="dxa"/>
          </w:tcPr>
          <w:p w14:paraId="63523BD5" w14:textId="77777777" w:rsidR="00097E98" w:rsidRPr="00442838" w:rsidRDefault="00097E98" w:rsidP="000F163C">
            <w:pPr>
              <w:spacing w:line="360" w:lineRule="auto"/>
            </w:pPr>
          </w:p>
        </w:tc>
        <w:tc>
          <w:tcPr>
            <w:tcW w:w="3719" w:type="dxa"/>
          </w:tcPr>
          <w:p w14:paraId="64CE46F3" w14:textId="77777777" w:rsidR="00097E98" w:rsidRPr="00442838" w:rsidRDefault="00097E98" w:rsidP="000F163C">
            <w:pPr>
              <w:spacing w:line="360" w:lineRule="auto"/>
            </w:pPr>
          </w:p>
        </w:tc>
        <w:tc>
          <w:tcPr>
            <w:tcW w:w="880" w:type="dxa"/>
          </w:tcPr>
          <w:p w14:paraId="5884B9AF" w14:textId="77777777" w:rsidR="00097E98" w:rsidRPr="00442838" w:rsidRDefault="00097E98" w:rsidP="000F163C">
            <w:pPr>
              <w:spacing w:line="360" w:lineRule="auto"/>
            </w:pPr>
          </w:p>
        </w:tc>
        <w:tc>
          <w:tcPr>
            <w:tcW w:w="724" w:type="dxa"/>
          </w:tcPr>
          <w:p w14:paraId="76D44D81" w14:textId="77777777" w:rsidR="00097E98" w:rsidRPr="00442838" w:rsidRDefault="00097E98" w:rsidP="000F163C">
            <w:pPr>
              <w:spacing w:line="360" w:lineRule="auto"/>
            </w:pPr>
          </w:p>
        </w:tc>
        <w:tc>
          <w:tcPr>
            <w:tcW w:w="724" w:type="dxa"/>
          </w:tcPr>
          <w:p w14:paraId="49AE5363" w14:textId="77777777" w:rsidR="00097E98" w:rsidRPr="00442838" w:rsidRDefault="00097E98" w:rsidP="000F163C">
            <w:pPr>
              <w:spacing w:line="360" w:lineRule="auto"/>
            </w:pPr>
          </w:p>
        </w:tc>
        <w:tc>
          <w:tcPr>
            <w:tcW w:w="1976" w:type="dxa"/>
          </w:tcPr>
          <w:p w14:paraId="3FC1CAD1" w14:textId="77777777" w:rsidR="00097E98" w:rsidRPr="00442838" w:rsidRDefault="00097E98" w:rsidP="000F163C">
            <w:pPr>
              <w:spacing w:line="360" w:lineRule="auto"/>
            </w:pPr>
          </w:p>
        </w:tc>
      </w:tr>
      <w:tr w:rsidR="00097E98" w:rsidRPr="00442838" w14:paraId="3148BB33" w14:textId="77777777" w:rsidTr="000F163C">
        <w:trPr>
          <w:trHeight w:val="896"/>
        </w:trPr>
        <w:tc>
          <w:tcPr>
            <w:tcW w:w="1251" w:type="dxa"/>
          </w:tcPr>
          <w:p w14:paraId="5E4C1C1C" w14:textId="77777777" w:rsidR="00097E98" w:rsidRPr="00442838" w:rsidRDefault="00097E98" w:rsidP="000F163C">
            <w:pPr>
              <w:spacing w:line="360" w:lineRule="auto"/>
            </w:pPr>
          </w:p>
        </w:tc>
        <w:tc>
          <w:tcPr>
            <w:tcW w:w="1652" w:type="dxa"/>
          </w:tcPr>
          <w:p w14:paraId="28DF3D2F" w14:textId="77777777" w:rsidR="00097E98" w:rsidRPr="00442838" w:rsidRDefault="00097E98" w:rsidP="000F163C">
            <w:pPr>
              <w:spacing w:line="360" w:lineRule="auto"/>
            </w:pPr>
          </w:p>
        </w:tc>
        <w:tc>
          <w:tcPr>
            <w:tcW w:w="3719" w:type="dxa"/>
          </w:tcPr>
          <w:p w14:paraId="173AF3D7" w14:textId="77777777" w:rsidR="00097E98" w:rsidRPr="00442838" w:rsidRDefault="00097E98" w:rsidP="000F163C">
            <w:pPr>
              <w:spacing w:line="360" w:lineRule="auto"/>
            </w:pPr>
          </w:p>
        </w:tc>
        <w:tc>
          <w:tcPr>
            <w:tcW w:w="880" w:type="dxa"/>
          </w:tcPr>
          <w:p w14:paraId="4BA948AF" w14:textId="77777777" w:rsidR="00097E98" w:rsidRPr="00442838" w:rsidRDefault="00097E98" w:rsidP="000F163C">
            <w:pPr>
              <w:spacing w:line="360" w:lineRule="auto"/>
            </w:pPr>
          </w:p>
        </w:tc>
        <w:tc>
          <w:tcPr>
            <w:tcW w:w="724" w:type="dxa"/>
          </w:tcPr>
          <w:p w14:paraId="385649A7" w14:textId="77777777" w:rsidR="00097E98" w:rsidRPr="00442838" w:rsidRDefault="00097E98" w:rsidP="000F163C">
            <w:pPr>
              <w:spacing w:line="360" w:lineRule="auto"/>
            </w:pPr>
          </w:p>
        </w:tc>
        <w:tc>
          <w:tcPr>
            <w:tcW w:w="724" w:type="dxa"/>
          </w:tcPr>
          <w:p w14:paraId="61544A9B" w14:textId="77777777" w:rsidR="00097E98" w:rsidRPr="00442838" w:rsidRDefault="00097E98" w:rsidP="000F163C">
            <w:pPr>
              <w:spacing w:line="360" w:lineRule="auto"/>
            </w:pPr>
          </w:p>
        </w:tc>
        <w:tc>
          <w:tcPr>
            <w:tcW w:w="1976" w:type="dxa"/>
          </w:tcPr>
          <w:p w14:paraId="79BF0C53" w14:textId="77777777" w:rsidR="00097E98" w:rsidRPr="00442838" w:rsidRDefault="00097E98" w:rsidP="000F163C">
            <w:pPr>
              <w:spacing w:line="360" w:lineRule="auto"/>
            </w:pPr>
          </w:p>
        </w:tc>
      </w:tr>
    </w:tbl>
    <w:p w14:paraId="4E424E7F" w14:textId="77777777" w:rsidR="00097E98" w:rsidRPr="00442838" w:rsidRDefault="00097E98" w:rsidP="00097E98">
      <w:pPr>
        <w:rPr>
          <w:sz w:val="24"/>
        </w:rPr>
      </w:pPr>
    </w:p>
    <w:p w14:paraId="60CA361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7C8F93" w14:textId="77777777" w:rsidTr="000F163C">
        <w:tc>
          <w:tcPr>
            <w:tcW w:w="3596" w:type="dxa"/>
          </w:tcPr>
          <w:p w14:paraId="488A66BA" w14:textId="77777777" w:rsidR="00097E98" w:rsidRPr="00442838" w:rsidRDefault="00097E98" w:rsidP="000F163C">
            <w:pPr>
              <w:rPr>
                <w:sz w:val="24"/>
              </w:rPr>
            </w:pPr>
          </w:p>
        </w:tc>
        <w:tc>
          <w:tcPr>
            <w:tcW w:w="3597" w:type="dxa"/>
          </w:tcPr>
          <w:p w14:paraId="0093BAE7" w14:textId="77777777" w:rsidR="00097E98" w:rsidRPr="00442838" w:rsidRDefault="00097E98" w:rsidP="000F163C">
            <w:pPr>
              <w:rPr>
                <w:sz w:val="24"/>
              </w:rPr>
            </w:pPr>
          </w:p>
        </w:tc>
        <w:tc>
          <w:tcPr>
            <w:tcW w:w="3597" w:type="dxa"/>
          </w:tcPr>
          <w:p w14:paraId="3E75CE6A" w14:textId="77777777" w:rsidR="00097E98" w:rsidRPr="00442838" w:rsidRDefault="00097E98" w:rsidP="000F163C">
            <w:pPr>
              <w:rPr>
                <w:sz w:val="24"/>
              </w:rPr>
            </w:pPr>
          </w:p>
        </w:tc>
      </w:tr>
      <w:tr w:rsidR="00097E98" w:rsidRPr="00442838" w14:paraId="3FE94699" w14:textId="77777777" w:rsidTr="000F163C">
        <w:tc>
          <w:tcPr>
            <w:tcW w:w="3596" w:type="dxa"/>
          </w:tcPr>
          <w:p w14:paraId="6D9CE240" w14:textId="77777777" w:rsidR="00097E98" w:rsidRPr="00442838" w:rsidRDefault="00097E98" w:rsidP="000F163C">
            <w:pPr>
              <w:rPr>
                <w:sz w:val="24"/>
              </w:rPr>
            </w:pPr>
          </w:p>
        </w:tc>
        <w:tc>
          <w:tcPr>
            <w:tcW w:w="3597" w:type="dxa"/>
          </w:tcPr>
          <w:p w14:paraId="36A0A803" w14:textId="77777777" w:rsidR="00097E98" w:rsidRPr="00442838" w:rsidRDefault="00097E98" w:rsidP="000F163C">
            <w:pPr>
              <w:rPr>
                <w:sz w:val="24"/>
              </w:rPr>
            </w:pPr>
          </w:p>
        </w:tc>
        <w:tc>
          <w:tcPr>
            <w:tcW w:w="3597" w:type="dxa"/>
          </w:tcPr>
          <w:p w14:paraId="4C5A512F" w14:textId="77777777" w:rsidR="00097E98" w:rsidRPr="00442838" w:rsidRDefault="00097E98" w:rsidP="000F163C">
            <w:pPr>
              <w:rPr>
                <w:sz w:val="24"/>
              </w:rPr>
            </w:pPr>
          </w:p>
        </w:tc>
      </w:tr>
    </w:tbl>
    <w:p w14:paraId="73464334" w14:textId="77777777" w:rsidR="00097E98" w:rsidRPr="00442838" w:rsidRDefault="00097E98" w:rsidP="00097E98">
      <w:pPr>
        <w:rPr>
          <w:sz w:val="24"/>
        </w:rPr>
      </w:pPr>
    </w:p>
    <w:p w14:paraId="698D2A1C" w14:textId="77777777" w:rsidR="00097E98" w:rsidRPr="00442838" w:rsidRDefault="00097E98" w:rsidP="00097E98">
      <w:pPr>
        <w:rPr>
          <w:sz w:val="24"/>
        </w:rPr>
      </w:pPr>
      <w:r w:rsidRPr="00442838">
        <w:rPr>
          <w:sz w:val="24"/>
        </w:rPr>
        <w:t>Sprites:</w:t>
      </w:r>
    </w:p>
    <w:p w14:paraId="679556B3" w14:textId="77777777" w:rsidR="00097E98" w:rsidRPr="00442838" w:rsidRDefault="00097E98" w:rsidP="00097E98">
      <w:pPr>
        <w:rPr>
          <w:sz w:val="24"/>
        </w:rPr>
      </w:pPr>
      <w:r w:rsidRPr="00442838">
        <w:rPr>
          <w:sz w:val="24"/>
        </w:rPr>
        <w:br w:type="page"/>
      </w:r>
    </w:p>
    <w:p w14:paraId="672C0BC2" w14:textId="77777777" w:rsidR="00097E98" w:rsidRPr="00442838" w:rsidRDefault="00097E98" w:rsidP="00097E98">
      <w:pPr>
        <w:rPr>
          <w:sz w:val="24"/>
        </w:rPr>
      </w:pPr>
      <w:r w:rsidRPr="00442838">
        <w:rPr>
          <w:sz w:val="24"/>
        </w:rPr>
        <w:lastRenderedPageBreak/>
        <w:t>Family Page</w:t>
      </w:r>
    </w:p>
    <w:p w14:paraId="1FCBFF8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17712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3D72D3" w14:textId="77777777" w:rsidTr="000F163C">
        <w:trPr>
          <w:trHeight w:val="896"/>
        </w:trPr>
        <w:tc>
          <w:tcPr>
            <w:tcW w:w="1251" w:type="dxa"/>
          </w:tcPr>
          <w:p w14:paraId="4E5DCAF3" w14:textId="77777777" w:rsidR="00097E98" w:rsidRPr="00442838" w:rsidRDefault="00097E98" w:rsidP="000F163C">
            <w:pPr>
              <w:spacing w:line="360" w:lineRule="auto"/>
            </w:pPr>
            <w:r w:rsidRPr="00442838">
              <w:t>Pokemon</w:t>
            </w:r>
          </w:p>
          <w:p w14:paraId="7F3FB300" w14:textId="77777777" w:rsidR="00097E98" w:rsidRPr="00442838" w:rsidRDefault="00097E98" w:rsidP="000F163C">
            <w:pPr>
              <w:spacing w:line="360" w:lineRule="auto"/>
            </w:pPr>
            <w:r w:rsidRPr="00442838">
              <w:t>Name</w:t>
            </w:r>
          </w:p>
        </w:tc>
        <w:tc>
          <w:tcPr>
            <w:tcW w:w="1652" w:type="dxa"/>
          </w:tcPr>
          <w:p w14:paraId="49C30853" w14:textId="77777777" w:rsidR="00097E98" w:rsidRPr="00442838" w:rsidRDefault="00097E98" w:rsidP="000F163C">
            <w:pPr>
              <w:spacing w:line="360" w:lineRule="auto"/>
            </w:pPr>
            <w:r w:rsidRPr="00442838">
              <w:t>Pokemon Number</w:t>
            </w:r>
          </w:p>
        </w:tc>
        <w:tc>
          <w:tcPr>
            <w:tcW w:w="3719" w:type="dxa"/>
          </w:tcPr>
          <w:p w14:paraId="5A2345C5" w14:textId="77777777" w:rsidR="00097E98" w:rsidRPr="00442838" w:rsidRDefault="00097E98" w:rsidP="000F163C">
            <w:pPr>
              <w:spacing w:line="360" w:lineRule="auto"/>
            </w:pPr>
            <w:r w:rsidRPr="00442838">
              <w:t>Base Stats</w:t>
            </w:r>
          </w:p>
          <w:p w14:paraId="16388CCE"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27E8671" w14:textId="77777777" w:rsidR="00097E98" w:rsidRPr="00442838" w:rsidRDefault="00097E98" w:rsidP="000F163C">
            <w:pPr>
              <w:spacing w:line="360" w:lineRule="auto"/>
            </w:pPr>
            <w:r w:rsidRPr="00442838">
              <w:t>Ability</w:t>
            </w:r>
          </w:p>
        </w:tc>
        <w:tc>
          <w:tcPr>
            <w:tcW w:w="724" w:type="dxa"/>
          </w:tcPr>
          <w:p w14:paraId="1AF85B18" w14:textId="77777777" w:rsidR="00097E98" w:rsidRPr="00442838" w:rsidRDefault="00097E98" w:rsidP="000F163C">
            <w:pPr>
              <w:spacing w:line="360" w:lineRule="auto"/>
            </w:pPr>
            <w:r w:rsidRPr="00442838">
              <w:t>Type 1</w:t>
            </w:r>
          </w:p>
        </w:tc>
        <w:tc>
          <w:tcPr>
            <w:tcW w:w="724" w:type="dxa"/>
          </w:tcPr>
          <w:p w14:paraId="44CB6A7B" w14:textId="77777777" w:rsidR="00097E98" w:rsidRPr="00442838" w:rsidRDefault="00097E98" w:rsidP="000F163C">
            <w:pPr>
              <w:spacing w:line="360" w:lineRule="auto"/>
            </w:pPr>
            <w:r w:rsidRPr="00442838">
              <w:t>Type 2</w:t>
            </w:r>
          </w:p>
        </w:tc>
        <w:tc>
          <w:tcPr>
            <w:tcW w:w="1976" w:type="dxa"/>
          </w:tcPr>
          <w:p w14:paraId="4AC0C474" w14:textId="77777777" w:rsidR="00097E98" w:rsidRPr="00442838" w:rsidRDefault="00097E98" w:rsidP="000F163C">
            <w:pPr>
              <w:spacing w:line="360" w:lineRule="auto"/>
            </w:pPr>
            <w:r w:rsidRPr="00442838">
              <w:t>Evolution</w:t>
            </w:r>
          </w:p>
        </w:tc>
      </w:tr>
      <w:tr w:rsidR="00097E98" w:rsidRPr="00442838" w14:paraId="3C3715BF" w14:textId="77777777" w:rsidTr="000F163C">
        <w:trPr>
          <w:trHeight w:val="454"/>
        </w:trPr>
        <w:tc>
          <w:tcPr>
            <w:tcW w:w="1251" w:type="dxa"/>
          </w:tcPr>
          <w:p w14:paraId="306AFCF1" w14:textId="77777777" w:rsidR="00097E98" w:rsidRPr="00442838" w:rsidRDefault="00097E98" w:rsidP="000F163C">
            <w:pPr>
              <w:spacing w:line="360" w:lineRule="auto"/>
            </w:pPr>
          </w:p>
        </w:tc>
        <w:tc>
          <w:tcPr>
            <w:tcW w:w="1652" w:type="dxa"/>
          </w:tcPr>
          <w:p w14:paraId="13767FCC" w14:textId="77777777" w:rsidR="00097E98" w:rsidRPr="00442838" w:rsidRDefault="00097E98" w:rsidP="000F163C">
            <w:pPr>
              <w:spacing w:line="360" w:lineRule="auto"/>
            </w:pPr>
          </w:p>
        </w:tc>
        <w:tc>
          <w:tcPr>
            <w:tcW w:w="3719" w:type="dxa"/>
          </w:tcPr>
          <w:p w14:paraId="44116B35" w14:textId="77777777" w:rsidR="00097E98" w:rsidRPr="00442838" w:rsidRDefault="00097E98" w:rsidP="000F163C">
            <w:pPr>
              <w:spacing w:line="360" w:lineRule="auto"/>
            </w:pPr>
          </w:p>
        </w:tc>
        <w:tc>
          <w:tcPr>
            <w:tcW w:w="880" w:type="dxa"/>
          </w:tcPr>
          <w:p w14:paraId="6B4AAFA3" w14:textId="77777777" w:rsidR="00097E98" w:rsidRPr="00442838" w:rsidRDefault="00097E98" w:rsidP="000F163C">
            <w:pPr>
              <w:spacing w:line="360" w:lineRule="auto"/>
            </w:pPr>
          </w:p>
        </w:tc>
        <w:tc>
          <w:tcPr>
            <w:tcW w:w="724" w:type="dxa"/>
          </w:tcPr>
          <w:p w14:paraId="2B40E2D2" w14:textId="77777777" w:rsidR="00097E98" w:rsidRPr="00442838" w:rsidRDefault="00097E98" w:rsidP="000F163C">
            <w:pPr>
              <w:spacing w:line="360" w:lineRule="auto"/>
            </w:pPr>
          </w:p>
        </w:tc>
        <w:tc>
          <w:tcPr>
            <w:tcW w:w="724" w:type="dxa"/>
          </w:tcPr>
          <w:p w14:paraId="734A6DA0" w14:textId="77777777" w:rsidR="00097E98" w:rsidRPr="00442838" w:rsidRDefault="00097E98" w:rsidP="000F163C">
            <w:pPr>
              <w:spacing w:line="360" w:lineRule="auto"/>
            </w:pPr>
          </w:p>
        </w:tc>
        <w:tc>
          <w:tcPr>
            <w:tcW w:w="1976" w:type="dxa"/>
          </w:tcPr>
          <w:p w14:paraId="095C7D14" w14:textId="77777777" w:rsidR="00097E98" w:rsidRPr="00442838" w:rsidRDefault="00097E98" w:rsidP="000F163C">
            <w:pPr>
              <w:spacing w:line="360" w:lineRule="auto"/>
            </w:pPr>
          </w:p>
        </w:tc>
      </w:tr>
      <w:tr w:rsidR="00097E98" w:rsidRPr="00442838" w14:paraId="5621B717" w14:textId="77777777" w:rsidTr="000F163C">
        <w:trPr>
          <w:trHeight w:val="441"/>
        </w:trPr>
        <w:tc>
          <w:tcPr>
            <w:tcW w:w="1251" w:type="dxa"/>
          </w:tcPr>
          <w:p w14:paraId="284A240B" w14:textId="77777777" w:rsidR="00097E98" w:rsidRPr="00442838" w:rsidRDefault="00097E98" w:rsidP="000F163C">
            <w:pPr>
              <w:spacing w:line="360" w:lineRule="auto"/>
            </w:pPr>
          </w:p>
        </w:tc>
        <w:tc>
          <w:tcPr>
            <w:tcW w:w="1652" w:type="dxa"/>
          </w:tcPr>
          <w:p w14:paraId="3F5583CD" w14:textId="77777777" w:rsidR="00097E98" w:rsidRPr="00442838" w:rsidRDefault="00097E98" w:rsidP="000F163C">
            <w:pPr>
              <w:spacing w:line="360" w:lineRule="auto"/>
            </w:pPr>
          </w:p>
        </w:tc>
        <w:tc>
          <w:tcPr>
            <w:tcW w:w="3719" w:type="dxa"/>
          </w:tcPr>
          <w:p w14:paraId="4EAE2617" w14:textId="77777777" w:rsidR="00097E98" w:rsidRPr="00442838" w:rsidRDefault="00097E98" w:rsidP="000F163C">
            <w:pPr>
              <w:spacing w:line="360" w:lineRule="auto"/>
            </w:pPr>
          </w:p>
        </w:tc>
        <w:tc>
          <w:tcPr>
            <w:tcW w:w="880" w:type="dxa"/>
          </w:tcPr>
          <w:p w14:paraId="09F8194D" w14:textId="77777777" w:rsidR="00097E98" w:rsidRPr="00442838" w:rsidRDefault="00097E98" w:rsidP="000F163C">
            <w:pPr>
              <w:spacing w:line="360" w:lineRule="auto"/>
            </w:pPr>
          </w:p>
        </w:tc>
        <w:tc>
          <w:tcPr>
            <w:tcW w:w="724" w:type="dxa"/>
          </w:tcPr>
          <w:p w14:paraId="0DEF4364" w14:textId="77777777" w:rsidR="00097E98" w:rsidRPr="00442838" w:rsidRDefault="00097E98" w:rsidP="000F163C">
            <w:pPr>
              <w:spacing w:line="360" w:lineRule="auto"/>
            </w:pPr>
          </w:p>
        </w:tc>
        <w:tc>
          <w:tcPr>
            <w:tcW w:w="724" w:type="dxa"/>
          </w:tcPr>
          <w:p w14:paraId="2EF91172" w14:textId="77777777" w:rsidR="00097E98" w:rsidRPr="00442838" w:rsidRDefault="00097E98" w:rsidP="000F163C">
            <w:pPr>
              <w:spacing w:line="360" w:lineRule="auto"/>
            </w:pPr>
          </w:p>
        </w:tc>
        <w:tc>
          <w:tcPr>
            <w:tcW w:w="1976" w:type="dxa"/>
          </w:tcPr>
          <w:p w14:paraId="241F0C25" w14:textId="77777777" w:rsidR="00097E98" w:rsidRPr="00442838" w:rsidRDefault="00097E98" w:rsidP="000F163C">
            <w:pPr>
              <w:spacing w:line="360" w:lineRule="auto"/>
            </w:pPr>
          </w:p>
        </w:tc>
      </w:tr>
      <w:tr w:rsidR="00097E98" w:rsidRPr="00442838" w14:paraId="0D07FE34" w14:textId="77777777" w:rsidTr="000F163C">
        <w:trPr>
          <w:trHeight w:val="441"/>
        </w:trPr>
        <w:tc>
          <w:tcPr>
            <w:tcW w:w="1251" w:type="dxa"/>
          </w:tcPr>
          <w:p w14:paraId="6679CA6A" w14:textId="77777777" w:rsidR="00097E98" w:rsidRPr="00442838" w:rsidRDefault="00097E98" w:rsidP="000F163C">
            <w:pPr>
              <w:spacing w:line="360" w:lineRule="auto"/>
            </w:pPr>
          </w:p>
        </w:tc>
        <w:tc>
          <w:tcPr>
            <w:tcW w:w="1652" w:type="dxa"/>
          </w:tcPr>
          <w:p w14:paraId="69573546" w14:textId="77777777" w:rsidR="00097E98" w:rsidRPr="00442838" w:rsidRDefault="00097E98" w:rsidP="000F163C">
            <w:pPr>
              <w:spacing w:line="360" w:lineRule="auto"/>
            </w:pPr>
          </w:p>
        </w:tc>
        <w:tc>
          <w:tcPr>
            <w:tcW w:w="3719" w:type="dxa"/>
          </w:tcPr>
          <w:p w14:paraId="51A3A66E" w14:textId="77777777" w:rsidR="00097E98" w:rsidRPr="00442838" w:rsidRDefault="00097E98" w:rsidP="000F163C">
            <w:pPr>
              <w:spacing w:line="360" w:lineRule="auto"/>
            </w:pPr>
          </w:p>
        </w:tc>
        <w:tc>
          <w:tcPr>
            <w:tcW w:w="880" w:type="dxa"/>
          </w:tcPr>
          <w:p w14:paraId="0E34A84D" w14:textId="77777777" w:rsidR="00097E98" w:rsidRPr="00442838" w:rsidRDefault="00097E98" w:rsidP="000F163C">
            <w:pPr>
              <w:spacing w:line="360" w:lineRule="auto"/>
            </w:pPr>
          </w:p>
        </w:tc>
        <w:tc>
          <w:tcPr>
            <w:tcW w:w="724" w:type="dxa"/>
          </w:tcPr>
          <w:p w14:paraId="15293963" w14:textId="77777777" w:rsidR="00097E98" w:rsidRPr="00442838" w:rsidRDefault="00097E98" w:rsidP="000F163C">
            <w:pPr>
              <w:spacing w:line="360" w:lineRule="auto"/>
            </w:pPr>
          </w:p>
        </w:tc>
        <w:tc>
          <w:tcPr>
            <w:tcW w:w="724" w:type="dxa"/>
          </w:tcPr>
          <w:p w14:paraId="698B5345" w14:textId="77777777" w:rsidR="00097E98" w:rsidRPr="00442838" w:rsidRDefault="00097E98" w:rsidP="000F163C">
            <w:pPr>
              <w:spacing w:line="360" w:lineRule="auto"/>
            </w:pPr>
          </w:p>
        </w:tc>
        <w:tc>
          <w:tcPr>
            <w:tcW w:w="1976" w:type="dxa"/>
          </w:tcPr>
          <w:p w14:paraId="210662C6" w14:textId="77777777" w:rsidR="00097E98" w:rsidRPr="00442838" w:rsidRDefault="00097E98" w:rsidP="000F163C">
            <w:pPr>
              <w:spacing w:line="360" w:lineRule="auto"/>
            </w:pPr>
          </w:p>
        </w:tc>
      </w:tr>
      <w:tr w:rsidR="00097E98" w:rsidRPr="00442838" w14:paraId="3EDFD1E4" w14:textId="77777777" w:rsidTr="000F163C">
        <w:trPr>
          <w:trHeight w:val="896"/>
        </w:trPr>
        <w:tc>
          <w:tcPr>
            <w:tcW w:w="1251" w:type="dxa"/>
          </w:tcPr>
          <w:p w14:paraId="06AFD42E" w14:textId="77777777" w:rsidR="00097E98" w:rsidRPr="00442838" w:rsidRDefault="00097E98" w:rsidP="000F163C">
            <w:pPr>
              <w:spacing w:line="360" w:lineRule="auto"/>
            </w:pPr>
          </w:p>
        </w:tc>
        <w:tc>
          <w:tcPr>
            <w:tcW w:w="1652" w:type="dxa"/>
          </w:tcPr>
          <w:p w14:paraId="226BA089" w14:textId="77777777" w:rsidR="00097E98" w:rsidRPr="00442838" w:rsidRDefault="00097E98" w:rsidP="000F163C">
            <w:pPr>
              <w:spacing w:line="360" w:lineRule="auto"/>
            </w:pPr>
          </w:p>
        </w:tc>
        <w:tc>
          <w:tcPr>
            <w:tcW w:w="3719" w:type="dxa"/>
          </w:tcPr>
          <w:p w14:paraId="15FA679D" w14:textId="77777777" w:rsidR="00097E98" w:rsidRPr="00442838" w:rsidRDefault="00097E98" w:rsidP="000F163C">
            <w:pPr>
              <w:spacing w:line="360" w:lineRule="auto"/>
            </w:pPr>
          </w:p>
        </w:tc>
        <w:tc>
          <w:tcPr>
            <w:tcW w:w="880" w:type="dxa"/>
          </w:tcPr>
          <w:p w14:paraId="42659C38" w14:textId="77777777" w:rsidR="00097E98" w:rsidRPr="00442838" w:rsidRDefault="00097E98" w:rsidP="000F163C">
            <w:pPr>
              <w:spacing w:line="360" w:lineRule="auto"/>
            </w:pPr>
          </w:p>
        </w:tc>
        <w:tc>
          <w:tcPr>
            <w:tcW w:w="724" w:type="dxa"/>
          </w:tcPr>
          <w:p w14:paraId="4F26F44C" w14:textId="77777777" w:rsidR="00097E98" w:rsidRPr="00442838" w:rsidRDefault="00097E98" w:rsidP="000F163C">
            <w:pPr>
              <w:spacing w:line="360" w:lineRule="auto"/>
            </w:pPr>
          </w:p>
        </w:tc>
        <w:tc>
          <w:tcPr>
            <w:tcW w:w="724" w:type="dxa"/>
          </w:tcPr>
          <w:p w14:paraId="2476ED4A" w14:textId="77777777" w:rsidR="00097E98" w:rsidRPr="00442838" w:rsidRDefault="00097E98" w:rsidP="000F163C">
            <w:pPr>
              <w:spacing w:line="360" w:lineRule="auto"/>
            </w:pPr>
          </w:p>
        </w:tc>
        <w:tc>
          <w:tcPr>
            <w:tcW w:w="1976" w:type="dxa"/>
          </w:tcPr>
          <w:p w14:paraId="0179F605" w14:textId="77777777" w:rsidR="00097E98" w:rsidRPr="00442838" w:rsidRDefault="00097E98" w:rsidP="000F163C">
            <w:pPr>
              <w:spacing w:line="360" w:lineRule="auto"/>
            </w:pPr>
          </w:p>
        </w:tc>
      </w:tr>
    </w:tbl>
    <w:p w14:paraId="2B83FAE3" w14:textId="77777777" w:rsidR="00097E98" w:rsidRPr="00442838" w:rsidRDefault="00097E98" w:rsidP="00097E98">
      <w:pPr>
        <w:rPr>
          <w:sz w:val="24"/>
        </w:rPr>
      </w:pPr>
    </w:p>
    <w:p w14:paraId="013C9A5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A325D85" w14:textId="77777777" w:rsidTr="000F163C">
        <w:tc>
          <w:tcPr>
            <w:tcW w:w="3596" w:type="dxa"/>
          </w:tcPr>
          <w:p w14:paraId="0CFA37E7" w14:textId="77777777" w:rsidR="00097E98" w:rsidRPr="00442838" w:rsidRDefault="00097E98" w:rsidP="000F163C">
            <w:pPr>
              <w:rPr>
                <w:sz w:val="24"/>
              </w:rPr>
            </w:pPr>
          </w:p>
        </w:tc>
        <w:tc>
          <w:tcPr>
            <w:tcW w:w="3597" w:type="dxa"/>
          </w:tcPr>
          <w:p w14:paraId="763F5E26" w14:textId="77777777" w:rsidR="00097E98" w:rsidRPr="00442838" w:rsidRDefault="00097E98" w:rsidP="000F163C">
            <w:pPr>
              <w:rPr>
                <w:sz w:val="24"/>
              </w:rPr>
            </w:pPr>
          </w:p>
        </w:tc>
        <w:tc>
          <w:tcPr>
            <w:tcW w:w="3597" w:type="dxa"/>
          </w:tcPr>
          <w:p w14:paraId="780BDD36" w14:textId="77777777" w:rsidR="00097E98" w:rsidRPr="00442838" w:rsidRDefault="00097E98" w:rsidP="000F163C">
            <w:pPr>
              <w:rPr>
                <w:sz w:val="24"/>
              </w:rPr>
            </w:pPr>
          </w:p>
        </w:tc>
      </w:tr>
      <w:tr w:rsidR="00097E98" w:rsidRPr="00442838" w14:paraId="299A6DE0" w14:textId="77777777" w:rsidTr="000F163C">
        <w:tc>
          <w:tcPr>
            <w:tcW w:w="3596" w:type="dxa"/>
          </w:tcPr>
          <w:p w14:paraId="793AAFB9" w14:textId="77777777" w:rsidR="00097E98" w:rsidRPr="00442838" w:rsidRDefault="00097E98" w:rsidP="000F163C">
            <w:pPr>
              <w:rPr>
                <w:sz w:val="24"/>
              </w:rPr>
            </w:pPr>
          </w:p>
        </w:tc>
        <w:tc>
          <w:tcPr>
            <w:tcW w:w="3597" w:type="dxa"/>
          </w:tcPr>
          <w:p w14:paraId="5B744883" w14:textId="77777777" w:rsidR="00097E98" w:rsidRPr="00442838" w:rsidRDefault="00097E98" w:rsidP="000F163C">
            <w:pPr>
              <w:rPr>
                <w:sz w:val="24"/>
              </w:rPr>
            </w:pPr>
          </w:p>
        </w:tc>
        <w:tc>
          <w:tcPr>
            <w:tcW w:w="3597" w:type="dxa"/>
          </w:tcPr>
          <w:p w14:paraId="170EB09E" w14:textId="77777777" w:rsidR="00097E98" w:rsidRPr="00442838" w:rsidRDefault="00097E98" w:rsidP="000F163C">
            <w:pPr>
              <w:rPr>
                <w:sz w:val="24"/>
              </w:rPr>
            </w:pPr>
          </w:p>
        </w:tc>
      </w:tr>
    </w:tbl>
    <w:p w14:paraId="2475E100" w14:textId="77777777" w:rsidR="00097E98" w:rsidRPr="00442838" w:rsidRDefault="00097E98" w:rsidP="00097E98">
      <w:pPr>
        <w:rPr>
          <w:sz w:val="24"/>
        </w:rPr>
      </w:pPr>
    </w:p>
    <w:p w14:paraId="5945806F" w14:textId="77777777" w:rsidR="00097E98" w:rsidRPr="00442838" w:rsidRDefault="00097E98" w:rsidP="00097E98">
      <w:pPr>
        <w:rPr>
          <w:sz w:val="24"/>
        </w:rPr>
      </w:pPr>
      <w:r w:rsidRPr="00442838">
        <w:rPr>
          <w:sz w:val="24"/>
        </w:rPr>
        <w:t>Sprites:</w:t>
      </w:r>
    </w:p>
    <w:p w14:paraId="5A5D0E72" w14:textId="77777777" w:rsidR="00097E98" w:rsidRPr="00442838" w:rsidRDefault="00097E98" w:rsidP="00097E98">
      <w:pPr>
        <w:rPr>
          <w:sz w:val="24"/>
        </w:rPr>
      </w:pPr>
      <w:r w:rsidRPr="00442838">
        <w:rPr>
          <w:sz w:val="24"/>
        </w:rPr>
        <w:br w:type="page"/>
      </w:r>
    </w:p>
    <w:p w14:paraId="3F000960" w14:textId="77777777" w:rsidR="00097E98" w:rsidRPr="00442838" w:rsidRDefault="00097E98" w:rsidP="00097E98">
      <w:pPr>
        <w:rPr>
          <w:sz w:val="24"/>
        </w:rPr>
      </w:pPr>
      <w:r w:rsidRPr="00442838">
        <w:rPr>
          <w:sz w:val="24"/>
        </w:rPr>
        <w:lastRenderedPageBreak/>
        <w:t>Family Page</w:t>
      </w:r>
    </w:p>
    <w:p w14:paraId="7F7479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25969E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752A19" w14:textId="77777777" w:rsidTr="000F163C">
        <w:trPr>
          <w:trHeight w:val="896"/>
        </w:trPr>
        <w:tc>
          <w:tcPr>
            <w:tcW w:w="1251" w:type="dxa"/>
          </w:tcPr>
          <w:p w14:paraId="2B405906" w14:textId="77777777" w:rsidR="00097E98" w:rsidRPr="00442838" w:rsidRDefault="00097E98" w:rsidP="000F163C">
            <w:pPr>
              <w:spacing w:line="360" w:lineRule="auto"/>
            </w:pPr>
            <w:r w:rsidRPr="00442838">
              <w:t>Pokemon</w:t>
            </w:r>
          </w:p>
          <w:p w14:paraId="5EA4050F" w14:textId="77777777" w:rsidR="00097E98" w:rsidRPr="00442838" w:rsidRDefault="00097E98" w:rsidP="000F163C">
            <w:pPr>
              <w:spacing w:line="360" w:lineRule="auto"/>
            </w:pPr>
            <w:r w:rsidRPr="00442838">
              <w:t>Name</w:t>
            </w:r>
          </w:p>
        </w:tc>
        <w:tc>
          <w:tcPr>
            <w:tcW w:w="1652" w:type="dxa"/>
          </w:tcPr>
          <w:p w14:paraId="5562EE09" w14:textId="77777777" w:rsidR="00097E98" w:rsidRPr="00442838" w:rsidRDefault="00097E98" w:rsidP="000F163C">
            <w:pPr>
              <w:spacing w:line="360" w:lineRule="auto"/>
            </w:pPr>
            <w:r w:rsidRPr="00442838">
              <w:t>Pokemon Number</w:t>
            </w:r>
          </w:p>
        </w:tc>
        <w:tc>
          <w:tcPr>
            <w:tcW w:w="3719" w:type="dxa"/>
          </w:tcPr>
          <w:p w14:paraId="4F52A416" w14:textId="77777777" w:rsidR="00097E98" w:rsidRPr="00442838" w:rsidRDefault="00097E98" w:rsidP="000F163C">
            <w:pPr>
              <w:spacing w:line="360" w:lineRule="auto"/>
            </w:pPr>
            <w:r w:rsidRPr="00442838">
              <w:t>Base Stats</w:t>
            </w:r>
          </w:p>
          <w:p w14:paraId="306DD183"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00B4930" w14:textId="77777777" w:rsidR="00097E98" w:rsidRPr="00442838" w:rsidRDefault="00097E98" w:rsidP="000F163C">
            <w:pPr>
              <w:spacing w:line="360" w:lineRule="auto"/>
            </w:pPr>
            <w:r w:rsidRPr="00442838">
              <w:t>Ability</w:t>
            </w:r>
          </w:p>
        </w:tc>
        <w:tc>
          <w:tcPr>
            <w:tcW w:w="724" w:type="dxa"/>
          </w:tcPr>
          <w:p w14:paraId="4C036B90" w14:textId="77777777" w:rsidR="00097E98" w:rsidRPr="00442838" w:rsidRDefault="00097E98" w:rsidP="000F163C">
            <w:pPr>
              <w:spacing w:line="360" w:lineRule="auto"/>
            </w:pPr>
            <w:r w:rsidRPr="00442838">
              <w:t>Type 1</w:t>
            </w:r>
          </w:p>
        </w:tc>
        <w:tc>
          <w:tcPr>
            <w:tcW w:w="724" w:type="dxa"/>
          </w:tcPr>
          <w:p w14:paraId="3A4244D6" w14:textId="77777777" w:rsidR="00097E98" w:rsidRPr="00442838" w:rsidRDefault="00097E98" w:rsidP="000F163C">
            <w:pPr>
              <w:spacing w:line="360" w:lineRule="auto"/>
            </w:pPr>
            <w:r w:rsidRPr="00442838">
              <w:t>Type 2</w:t>
            </w:r>
          </w:p>
        </w:tc>
        <w:tc>
          <w:tcPr>
            <w:tcW w:w="1976" w:type="dxa"/>
          </w:tcPr>
          <w:p w14:paraId="1B579ED6" w14:textId="77777777" w:rsidR="00097E98" w:rsidRPr="00442838" w:rsidRDefault="00097E98" w:rsidP="000F163C">
            <w:pPr>
              <w:spacing w:line="360" w:lineRule="auto"/>
            </w:pPr>
            <w:r w:rsidRPr="00442838">
              <w:t>Evolution</w:t>
            </w:r>
          </w:p>
        </w:tc>
      </w:tr>
      <w:tr w:rsidR="00097E98" w:rsidRPr="00442838" w14:paraId="4E7F2591" w14:textId="77777777" w:rsidTr="000F163C">
        <w:trPr>
          <w:trHeight w:val="454"/>
        </w:trPr>
        <w:tc>
          <w:tcPr>
            <w:tcW w:w="1251" w:type="dxa"/>
          </w:tcPr>
          <w:p w14:paraId="28DCB6F5" w14:textId="77777777" w:rsidR="00097E98" w:rsidRPr="00442838" w:rsidRDefault="00097E98" w:rsidP="000F163C">
            <w:pPr>
              <w:spacing w:line="360" w:lineRule="auto"/>
            </w:pPr>
          </w:p>
        </w:tc>
        <w:tc>
          <w:tcPr>
            <w:tcW w:w="1652" w:type="dxa"/>
          </w:tcPr>
          <w:p w14:paraId="36639F7C" w14:textId="77777777" w:rsidR="00097E98" w:rsidRPr="00442838" w:rsidRDefault="00097E98" w:rsidP="000F163C">
            <w:pPr>
              <w:spacing w:line="360" w:lineRule="auto"/>
            </w:pPr>
          </w:p>
        </w:tc>
        <w:tc>
          <w:tcPr>
            <w:tcW w:w="3719" w:type="dxa"/>
          </w:tcPr>
          <w:p w14:paraId="26EA20A7" w14:textId="77777777" w:rsidR="00097E98" w:rsidRPr="00442838" w:rsidRDefault="00097E98" w:rsidP="000F163C">
            <w:pPr>
              <w:spacing w:line="360" w:lineRule="auto"/>
            </w:pPr>
          </w:p>
        </w:tc>
        <w:tc>
          <w:tcPr>
            <w:tcW w:w="880" w:type="dxa"/>
          </w:tcPr>
          <w:p w14:paraId="7EF380E1" w14:textId="77777777" w:rsidR="00097E98" w:rsidRPr="00442838" w:rsidRDefault="00097E98" w:rsidP="000F163C">
            <w:pPr>
              <w:spacing w:line="360" w:lineRule="auto"/>
            </w:pPr>
          </w:p>
        </w:tc>
        <w:tc>
          <w:tcPr>
            <w:tcW w:w="724" w:type="dxa"/>
          </w:tcPr>
          <w:p w14:paraId="5EA42C40" w14:textId="77777777" w:rsidR="00097E98" w:rsidRPr="00442838" w:rsidRDefault="00097E98" w:rsidP="000F163C">
            <w:pPr>
              <w:spacing w:line="360" w:lineRule="auto"/>
            </w:pPr>
          </w:p>
        </w:tc>
        <w:tc>
          <w:tcPr>
            <w:tcW w:w="724" w:type="dxa"/>
          </w:tcPr>
          <w:p w14:paraId="5B427E79" w14:textId="77777777" w:rsidR="00097E98" w:rsidRPr="00442838" w:rsidRDefault="00097E98" w:rsidP="000F163C">
            <w:pPr>
              <w:spacing w:line="360" w:lineRule="auto"/>
            </w:pPr>
          </w:p>
        </w:tc>
        <w:tc>
          <w:tcPr>
            <w:tcW w:w="1976" w:type="dxa"/>
          </w:tcPr>
          <w:p w14:paraId="20FABF07" w14:textId="77777777" w:rsidR="00097E98" w:rsidRPr="00442838" w:rsidRDefault="00097E98" w:rsidP="000F163C">
            <w:pPr>
              <w:spacing w:line="360" w:lineRule="auto"/>
            </w:pPr>
          </w:p>
        </w:tc>
      </w:tr>
      <w:tr w:rsidR="00097E98" w:rsidRPr="00442838" w14:paraId="5E05CA9A" w14:textId="77777777" w:rsidTr="000F163C">
        <w:trPr>
          <w:trHeight w:val="441"/>
        </w:trPr>
        <w:tc>
          <w:tcPr>
            <w:tcW w:w="1251" w:type="dxa"/>
          </w:tcPr>
          <w:p w14:paraId="7ED10416" w14:textId="77777777" w:rsidR="00097E98" w:rsidRPr="00442838" w:rsidRDefault="00097E98" w:rsidP="000F163C">
            <w:pPr>
              <w:spacing w:line="360" w:lineRule="auto"/>
            </w:pPr>
          </w:p>
        </w:tc>
        <w:tc>
          <w:tcPr>
            <w:tcW w:w="1652" w:type="dxa"/>
          </w:tcPr>
          <w:p w14:paraId="3396CD15" w14:textId="77777777" w:rsidR="00097E98" w:rsidRPr="00442838" w:rsidRDefault="00097E98" w:rsidP="000F163C">
            <w:pPr>
              <w:spacing w:line="360" w:lineRule="auto"/>
            </w:pPr>
          </w:p>
        </w:tc>
        <w:tc>
          <w:tcPr>
            <w:tcW w:w="3719" w:type="dxa"/>
          </w:tcPr>
          <w:p w14:paraId="3B4679AB" w14:textId="77777777" w:rsidR="00097E98" w:rsidRPr="00442838" w:rsidRDefault="00097E98" w:rsidP="000F163C">
            <w:pPr>
              <w:spacing w:line="360" w:lineRule="auto"/>
            </w:pPr>
          </w:p>
        </w:tc>
        <w:tc>
          <w:tcPr>
            <w:tcW w:w="880" w:type="dxa"/>
          </w:tcPr>
          <w:p w14:paraId="19B66333" w14:textId="77777777" w:rsidR="00097E98" w:rsidRPr="00442838" w:rsidRDefault="00097E98" w:rsidP="000F163C">
            <w:pPr>
              <w:spacing w:line="360" w:lineRule="auto"/>
            </w:pPr>
          </w:p>
        </w:tc>
        <w:tc>
          <w:tcPr>
            <w:tcW w:w="724" w:type="dxa"/>
          </w:tcPr>
          <w:p w14:paraId="05085959" w14:textId="77777777" w:rsidR="00097E98" w:rsidRPr="00442838" w:rsidRDefault="00097E98" w:rsidP="000F163C">
            <w:pPr>
              <w:spacing w:line="360" w:lineRule="auto"/>
            </w:pPr>
          </w:p>
        </w:tc>
        <w:tc>
          <w:tcPr>
            <w:tcW w:w="724" w:type="dxa"/>
          </w:tcPr>
          <w:p w14:paraId="2C585931" w14:textId="77777777" w:rsidR="00097E98" w:rsidRPr="00442838" w:rsidRDefault="00097E98" w:rsidP="000F163C">
            <w:pPr>
              <w:spacing w:line="360" w:lineRule="auto"/>
            </w:pPr>
          </w:p>
        </w:tc>
        <w:tc>
          <w:tcPr>
            <w:tcW w:w="1976" w:type="dxa"/>
          </w:tcPr>
          <w:p w14:paraId="54626692" w14:textId="77777777" w:rsidR="00097E98" w:rsidRPr="00442838" w:rsidRDefault="00097E98" w:rsidP="000F163C">
            <w:pPr>
              <w:spacing w:line="360" w:lineRule="auto"/>
            </w:pPr>
          </w:p>
        </w:tc>
      </w:tr>
      <w:tr w:rsidR="00097E98" w:rsidRPr="00442838" w14:paraId="2504012C" w14:textId="77777777" w:rsidTr="000F163C">
        <w:trPr>
          <w:trHeight w:val="441"/>
        </w:trPr>
        <w:tc>
          <w:tcPr>
            <w:tcW w:w="1251" w:type="dxa"/>
          </w:tcPr>
          <w:p w14:paraId="1F3A4E70" w14:textId="77777777" w:rsidR="00097E98" w:rsidRPr="00442838" w:rsidRDefault="00097E98" w:rsidP="000F163C">
            <w:pPr>
              <w:spacing w:line="360" w:lineRule="auto"/>
            </w:pPr>
          </w:p>
        </w:tc>
        <w:tc>
          <w:tcPr>
            <w:tcW w:w="1652" w:type="dxa"/>
          </w:tcPr>
          <w:p w14:paraId="1ADFE606" w14:textId="77777777" w:rsidR="00097E98" w:rsidRPr="00442838" w:rsidRDefault="00097E98" w:rsidP="000F163C">
            <w:pPr>
              <w:spacing w:line="360" w:lineRule="auto"/>
            </w:pPr>
          </w:p>
        </w:tc>
        <w:tc>
          <w:tcPr>
            <w:tcW w:w="3719" w:type="dxa"/>
          </w:tcPr>
          <w:p w14:paraId="1A8824A9" w14:textId="77777777" w:rsidR="00097E98" w:rsidRPr="00442838" w:rsidRDefault="00097E98" w:rsidP="000F163C">
            <w:pPr>
              <w:spacing w:line="360" w:lineRule="auto"/>
            </w:pPr>
          </w:p>
        </w:tc>
        <w:tc>
          <w:tcPr>
            <w:tcW w:w="880" w:type="dxa"/>
          </w:tcPr>
          <w:p w14:paraId="73F32EE0" w14:textId="77777777" w:rsidR="00097E98" w:rsidRPr="00442838" w:rsidRDefault="00097E98" w:rsidP="000F163C">
            <w:pPr>
              <w:spacing w:line="360" w:lineRule="auto"/>
            </w:pPr>
          </w:p>
        </w:tc>
        <w:tc>
          <w:tcPr>
            <w:tcW w:w="724" w:type="dxa"/>
          </w:tcPr>
          <w:p w14:paraId="535A2C27" w14:textId="77777777" w:rsidR="00097E98" w:rsidRPr="00442838" w:rsidRDefault="00097E98" w:rsidP="000F163C">
            <w:pPr>
              <w:spacing w:line="360" w:lineRule="auto"/>
            </w:pPr>
          </w:p>
        </w:tc>
        <w:tc>
          <w:tcPr>
            <w:tcW w:w="724" w:type="dxa"/>
          </w:tcPr>
          <w:p w14:paraId="455CB9D8" w14:textId="77777777" w:rsidR="00097E98" w:rsidRPr="00442838" w:rsidRDefault="00097E98" w:rsidP="000F163C">
            <w:pPr>
              <w:spacing w:line="360" w:lineRule="auto"/>
            </w:pPr>
          </w:p>
        </w:tc>
        <w:tc>
          <w:tcPr>
            <w:tcW w:w="1976" w:type="dxa"/>
          </w:tcPr>
          <w:p w14:paraId="11527FF8" w14:textId="77777777" w:rsidR="00097E98" w:rsidRPr="00442838" w:rsidRDefault="00097E98" w:rsidP="000F163C">
            <w:pPr>
              <w:spacing w:line="360" w:lineRule="auto"/>
            </w:pPr>
          </w:p>
        </w:tc>
      </w:tr>
      <w:tr w:rsidR="00097E98" w:rsidRPr="00442838" w14:paraId="39B37EA1" w14:textId="77777777" w:rsidTr="000F163C">
        <w:trPr>
          <w:trHeight w:val="896"/>
        </w:trPr>
        <w:tc>
          <w:tcPr>
            <w:tcW w:w="1251" w:type="dxa"/>
          </w:tcPr>
          <w:p w14:paraId="25ADB1AE" w14:textId="77777777" w:rsidR="00097E98" w:rsidRPr="00442838" w:rsidRDefault="00097E98" w:rsidP="000F163C">
            <w:pPr>
              <w:spacing w:line="360" w:lineRule="auto"/>
            </w:pPr>
          </w:p>
        </w:tc>
        <w:tc>
          <w:tcPr>
            <w:tcW w:w="1652" w:type="dxa"/>
          </w:tcPr>
          <w:p w14:paraId="138618A3" w14:textId="77777777" w:rsidR="00097E98" w:rsidRPr="00442838" w:rsidRDefault="00097E98" w:rsidP="000F163C">
            <w:pPr>
              <w:spacing w:line="360" w:lineRule="auto"/>
            </w:pPr>
          </w:p>
        </w:tc>
        <w:tc>
          <w:tcPr>
            <w:tcW w:w="3719" w:type="dxa"/>
          </w:tcPr>
          <w:p w14:paraId="1A6BD014" w14:textId="77777777" w:rsidR="00097E98" w:rsidRPr="00442838" w:rsidRDefault="00097E98" w:rsidP="000F163C">
            <w:pPr>
              <w:spacing w:line="360" w:lineRule="auto"/>
            </w:pPr>
          </w:p>
        </w:tc>
        <w:tc>
          <w:tcPr>
            <w:tcW w:w="880" w:type="dxa"/>
          </w:tcPr>
          <w:p w14:paraId="351A3ED9" w14:textId="77777777" w:rsidR="00097E98" w:rsidRPr="00442838" w:rsidRDefault="00097E98" w:rsidP="000F163C">
            <w:pPr>
              <w:spacing w:line="360" w:lineRule="auto"/>
            </w:pPr>
          </w:p>
        </w:tc>
        <w:tc>
          <w:tcPr>
            <w:tcW w:w="724" w:type="dxa"/>
          </w:tcPr>
          <w:p w14:paraId="4AE9CB6B" w14:textId="77777777" w:rsidR="00097E98" w:rsidRPr="00442838" w:rsidRDefault="00097E98" w:rsidP="000F163C">
            <w:pPr>
              <w:spacing w:line="360" w:lineRule="auto"/>
            </w:pPr>
          </w:p>
        </w:tc>
        <w:tc>
          <w:tcPr>
            <w:tcW w:w="724" w:type="dxa"/>
          </w:tcPr>
          <w:p w14:paraId="062DB7BE" w14:textId="77777777" w:rsidR="00097E98" w:rsidRPr="00442838" w:rsidRDefault="00097E98" w:rsidP="000F163C">
            <w:pPr>
              <w:spacing w:line="360" w:lineRule="auto"/>
            </w:pPr>
          </w:p>
        </w:tc>
        <w:tc>
          <w:tcPr>
            <w:tcW w:w="1976" w:type="dxa"/>
          </w:tcPr>
          <w:p w14:paraId="22EEAEC5" w14:textId="77777777" w:rsidR="00097E98" w:rsidRPr="00442838" w:rsidRDefault="00097E98" w:rsidP="000F163C">
            <w:pPr>
              <w:spacing w:line="360" w:lineRule="auto"/>
            </w:pPr>
          </w:p>
        </w:tc>
      </w:tr>
    </w:tbl>
    <w:p w14:paraId="360DAFC5" w14:textId="77777777" w:rsidR="00097E98" w:rsidRPr="00442838" w:rsidRDefault="00097E98" w:rsidP="00097E98">
      <w:pPr>
        <w:rPr>
          <w:sz w:val="24"/>
        </w:rPr>
      </w:pPr>
    </w:p>
    <w:p w14:paraId="461CE4C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E24F073" w14:textId="77777777" w:rsidTr="000F163C">
        <w:tc>
          <w:tcPr>
            <w:tcW w:w="3596" w:type="dxa"/>
          </w:tcPr>
          <w:p w14:paraId="5D8128FD" w14:textId="77777777" w:rsidR="00097E98" w:rsidRPr="00442838" w:rsidRDefault="00097E98" w:rsidP="000F163C">
            <w:pPr>
              <w:rPr>
                <w:sz w:val="24"/>
              </w:rPr>
            </w:pPr>
          </w:p>
        </w:tc>
        <w:tc>
          <w:tcPr>
            <w:tcW w:w="3597" w:type="dxa"/>
          </w:tcPr>
          <w:p w14:paraId="3F0E606E" w14:textId="77777777" w:rsidR="00097E98" w:rsidRPr="00442838" w:rsidRDefault="00097E98" w:rsidP="000F163C">
            <w:pPr>
              <w:rPr>
                <w:sz w:val="24"/>
              </w:rPr>
            </w:pPr>
          </w:p>
        </w:tc>
        <w:tc>
          <w:tcPr>
            <w:tcW w:w="3597" w:type="dxa"/>
          </w:tcPr>
          <w:p w14:paraId="259632BB" w14:textId="77777777" w:rsidR="00097E98" w:rsidRPr="00442838" w:rsidRDefault="00097E98" w:rsidP="000F163C">
            <w:pPr>
              <w:rPr>
                <w:sz w:val="24"/>
              </w:rPr>
            </w:pPr>
          </w:p>
        </w:tc>
      </w:tr>
      <w:tr w:rsidR="00097E98" w:rsidRPr="00442838" w14:paraId="7EE3989F" w14:textId="77777777" w:rsidTr="000F163C">
        <w:tc>
          <w:tcPr>
            <w:tcW w:w="3596" w:type="dxa"/>
          </w:tcPr>
          <w:p w14:paraId="3A292E50" w14:textId="77777777" w:rsidR="00097E98" w:rsidRPr="00442838" w:rsidRDefault="00097E98" w:rsidP="000F163C">
            <w:pPr>
              <w:rPr>
                <w:sz w:val="24"/>
              </w:rPr>
            </w:pPr>
          </w:p>
        </w:tc>
        <w:tc>
          <w:tcPr>
            <w:tcW w:w="3597" w:type="dxa"/>
          </w:tcPr>
          <w:p w14:paraId="58E2984A" w14:textId="77777777" w:rsidR="00097E98" w:rsidRPr="00442838" w:rsidRDefault="00097E98" w:rsidP="000F163C">
            <w:pPr>
              <w:rPr>
                <w:sz w:val="24"/>
              </w:rPr>
            </w:pPr>
          </w:p>
        </w:tc>
        <w:tc>
          <w:tcPr>
            <w:tcW w:w="3597" w:type="dxa"/>
          </w:tcPr>
          <w:p w14:paraId="07F937F0" w14:textId="77777777" w:rsidR="00097E98" w:rsidRPr="00442838" w:rsidRDefault="00097E98" w:rsidP="000F163C">
            <w:pPr>
              <w:rPr>
                <w:sz w:val="24"/>
              </w:rPr>
            </w:pPr>
          </w:p>
        </w:tc>
      </w:tr>
    </w:tbl>
    <w:p w14:paraId="7C6312EE" w14:textId="77777777" w:rsidR="00097E98" w:rsidRPr="00442838" w:rsidRDefault="00097E98" w:rsidP="00097E98">
      <w:pPr>
        <w:rPr>
          <w:sz w:val="24"/>
        </w:rPr>
      </w:pPr>
    </w:p>
    <w:p w14:paraId="7FDA285F" w14:textId="77777777" w:rsidR="00097E98" w:rsidRPr="00442838" w:rsidRDefault="00097E98" w:rsidP="00097E98">
      <w:pPr>
        <w:rPr>
          <w:sz w:val="24"/>
        </w:rPr>
      </w:pPr>
      <w:r w:rsidRPr="00442838">
        <w:rPr>
          <w:sz w:val="24"/>
        </w:rPr>
        <w:t>Sprites:</w:t>
      </w:r>
    </w:p>
    <w:p w14:paraId="6F4BC4B6" w14:textId="77777777" w:rsidR="00097E98" w:rsidRPr="00442838" w:rsidRDefault="00097E98" w:rsidP="00097E98">
      <w:pPr>
        <w:rPr>
          <w:sz w:val="24"/>
        </w:rPr>
      </w:pPr>
      <w:r w:rsidRPr="00442838">
        <w:rPr>
          <w:sz w:val="24"/>
        </w:rPr>
        <w:br w:type="page"/>
      </w:r>
    </w:p>
    <w:p w14:paraId="48C6723A" w14:textId="77777777" w:rsidR="00097E98" w:rsidRPr="00442838" w:rsidRDefault="00097E98" w:rsidP="00097E98">
      <w:pPr>
        <w:rPr>
          <w:sz w:val="24"/>
        </w:rPr>
      </w:pPr>
      <w:r w:rsidRPr="00442838">
        <w:rPr>
          <w:sz w:val="24"/>
        </w:rPr>
        <w:lastRenderedPageBreak/>
        <w:t>Family Page</w:t>
      </w:r>
    </w:p>
    <w:p w14:paraId="0018FB8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97554E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C2C473A" w14:textId="77777777" w:rsidTr="000F163C">
        <w:trPr>
          <w:trHeight w:val="896"/>
        </w:trPr>
        <w:tc>
          <w:tcPr>
            <w:tcW w:w="1251" w:type="dxa"/>
          </w:tcPr>
          <w:p w14:paraId="05484333" w14:textId="77777777" w:rsidR="00097E98" w:rsidRPr="00442838" w:rsidRDefault="00097E98" w:rsidP="000F163C">
            <w:pPr>
              <w:spacing w:line="360" w:lineRule="auto"/>
            </w:pPr>
            <w:r w:rsidRPr="00442838">
              <w:t>Pokemon</w:t>
            </w:r>
          </w:p>
          <w:p w14:paraId="4046ABA2" w14:textId="77777777" w:rsidR="00097E98" w:rsidRPr="00442838" w:rsidRDefault="00097E98" w:rsidP="000F163C">
            <w:pPr>
              <w:spacing w:line="360" w:lineRule="auto"/>
            </w:pPr>
            <w:r w:rsidRPr="00442838">
              <w:t>Name</w:t>
            </w:r>
          </w:p>
        </w:tc>
        <w:tc>
          <w:tcPr>
            <w:tcW w:w="1652" w:type="dxa"/>
          </w:tcPr>
          <w:p w14:paraId="723330DA" w14:textId="77777777" w:rsidR="00097E98" w:rsidRPr="00442838" w:rsidRDefault="00097E98" w:rsidP="000F163C">
            <w:pPr>
              <w:spacing w:line="360" w:lineRule="auto"/>
            </w:pPr>
            <w:r w:rsidRPr="00442838">
              <w:t>Pokemon Number</w:t>
            </w:r>
          </w:p>
        </w:tc>
        <w:tc>
          <w:tcPr>
            <w:tcW w:w="3719" w:type="dxa"/>
          </w:tcPr>
          <w:p w14:paraId="30E61495" w14:textId="77777777" w:rsidR="00097E98" w:rsidRPr="00442838" w:rsidRDefault="00097E98" w:rsidP="000F163C">
            <w:pPr>
              <w:spacing w:line="360" w:lineRule="auto"/>
            </w:pPr>
            <w:r w:rsidRPr="00442838">
              <w:t>Base Stats</w:t>
            </w:r>
          </w:p>
          <w:p w14:paraId="05B0558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8CCB9E9" w14:textId="77777777" w:rsidR="00097E98" w:rsidRPr="00442838" w:rsidRDefault="00097E98" w:rsidP="000F163C">
            <w:pPr>
              <w:spacing w:line="360" w:lineRule="auto"/>
            </w:pPr>
            <w:r w:rsidRPr="00442838">
              <w:t>Ability</w:t>
            </w:r>
          </w:p>
        </w:tc>
        <w:tc>
          <w:tcPr>
            <w:tcW w:w="724" w:type="dxa"/>
          </w:tcPr>
          <w:p w14:paraId="4104F224" w14:textId="77777777" w:rsidR="00097E98" w:rsidRPr="00442838" w:rsidRDefault="00097E98" w:rsidP="000F163C">
            <w:pPr>
              <w:spacing w:line="360" w:lineRule="auto"/>
            </w:pPr>
            <w:r w:rsidRPr="00442838">
              <w:t>Type 1</w:t>
            </w:r>
          </w:p>
        </w:tc>
        <w:tc>
          <w:tcPr>
            <w:tcW w:w="724" w:type="dxa"/>
          </w:tcPr>
          <w:p w14:paraId="75CA2864" w14:textId="77777777" w:rsidR="00097E98" w:rsidRPr="00442838" w:rsidRDefault="00097E98" w:rsidP="000F163C">
            <w:pPr>
              <w:spacing w:line="360" w:lineRule="auto"/>
            </w:pPr>
            <w:r w:rsidRPr="00442838">
              <w:t>Type 2</w:t>
            </w:r>
          </w:p>
        </w:tc>
        <w:tc>
          <w:tcPr>
            <w:tcW w:w="1976" w:type="dxa"/>
          </w:tcPr>
          <w:p w14:paraId="677C71F2" w14:textId="77777777" w:rsidR="00097E98" w:rsidRPr="00442838" w:rsidRDefault="00097E98" w:rsidP="000F163C">
            <w:pPr>
              <w:spacing w:line="360" w:lineRule="auto"/>
            </w:pPr>
            <w:r w:rsidRPr="00442838">
              <w:t>Evolution</w:t>
            </w:r>
          </w:p>
        </w:tc>
      </w:tr>
      <w:tr w:rsidR="00097E98" w:rsidRPr="00442838" w14:paraId="5FE29AFA" w14:textId="77777777" w:rsidTr="000F163C">
        <w:trPr>
          <w:trHeight w:val="454"/>
        </w:trPr>
        <w:tc>
          <w:tcPr>
            <w:tcW w:w="1251" w:type="dxa"/>
          </w:tcPr>
          <w:p w14:paraId="39B54EA4" w14:textId="77777777" w:rsidR="00097E98" w:rsidRPr="00442838" w:rsidRDefault="00097E98" w:rsidP="000F163C">
            <w:pPr>
              <w:spacing w:line="360" w:lineRule="auto"/>
            </w:pPr>
          </w:p>
        </w:tc>
        <w:tc>
          <w:tcPr>
            <w:tcW w:w="1652" w:type="dxa"/>
          </w:tcPr>
          <w:p w14:paraId="7B96C9DC" w14:textId="77777777" w:rsidR="00097E98" w:rsidRPr="00442838" w:rsidRDefault="00097E98" w:rsidP="000F163C">
            <w:pPr>
              <w:spacing w:line="360" w:lineRule="auto"/>
            </w:pPr>
          </w:p>
        </w:tc>
        <w:tc>
          <w:tcPr>
            <w:tcW w:w="3719" w:type="dxa"/>
          </w:tcPr>
          <w:p w14:paraId="62CAE66B" w14:textId="77777777" w:rsidR="00097E98" w:rsidRPr="00442838" w:rsidRDefault="00097E98" w:rsidP="000F163C">
            <w:pPr>
              <w:spacing w:line="360" w:lineRule="auto"/>
            </w:pPr>
          </w:p>
        </w:tc>
        <w:tc>
          <w:tcPr>
            <w:tcW w:w="880" w:type="dxa"/>
          </w:tcPr>
          <w:p w14:paraId="1CF68D7C" w14:textId="77777777" w:rsidR="00097E98" w:rsidRPr="00442838" w:rsidRDefault="00097E98" w:rsidP="000F163C">
            <w:pPr>
              <w:spacing w:line="360" w:lineRule="auto"/>
            </w:pPr>
          </w:p>
        </w:tc>
        <w:tc>
          <w:tcPr>
            <w:tcW w:w="724" w:type="dxa"/>
          </w:tcPr>
          <w:p w14:paraId="399E9621" w14:textId="77777777" w:rsidR="00097E98" w:rsidRPr="00442838" w:rsidRDefault="00097E98" w:rsidP="000F163C">
            <w:pPr>
              <w:spacing w:line="360" w:lineRule="auto"/>
            </w:pPr>
          </w:p>
        </w:tc>
        <w:tc>
          <w:tcPr>
            <w:tcW w:w="724" w:type="dxa"/>
          </w:tcPr>
          <w:p w14:paraId="13F23FCA" w14:textId="77777777" w:rsidR="00097E98" w:rsidRPr="00442838" w:rsidRDefault="00097E98" w:rsidP="000F163C">
            <w:pPr>
              <w:spacing w:line="360" w:lineRule="auto"/>
            </w:pPr>
          </w:p>
        </w:tc>
        <w:tc>
          <w:tcPr>
            <w:tcW w:w="1976" w:type="dxa"/>
          </w:tcPr>
          <w:p w14:paraId="4F85ED04" w14:textId="77777777" w:rsidR="00097E98" w:rsidRPr="00442838" w:rsidRDefault="00097E98" w:rsidP="000F163C">
            <w:pPr>
              <w:spacing w:line="360" w:lineRule="auto"/>
            </w:pPr>
          </w:p>
        </w:tc>
      </w:tr>
      <w:tr w:rsidR="00097E98" w:rsidRPr="00442838" w14:paraId="641737F7" w14:textId="77777777" w:rsidTr="000F163C">
        <w:trPr>
          <w:trHeight w:val="441"/>
        </w:trPr>
        <w:tc>
          <w:tcPr>
            <w:tcW w:w="1251" w:type="dxa"/>
          </w:tcPr>
          <w:p w14:paraId="13605193" w14:textId="77777777" w:rsidR="00097E98" w:rsidRPr="00442838" w:rsidRDefault="00097E98" w:rsidP="000F163C">
            <w:pPr>
              <w:spacing w:line="360" w:lineRule="auto"/>
            </w:pPr>
          </w:p>
        </w:tc>
        <w:tc>
          <w:tcPr>
            <w:tcW w:w="1652" w:type="dxa"/>
          </w:tcPr>
          <w:p w14:paraId="71262554" w14:textId="77777777" w:rsidR="00097E98" w:rsidRPr="00442838" w:rsidRDefault="00097E98" w:rsidP="000F163C">
            <w:pPr>
              <w:spacing w:line="360" w:lineRule="auto"/>
            </w:pPr>
          </w:p>
        </w:tc>
        <w:tc>
          <w:tcPr>
            <w:tcW w:w="3719" w:type="dxa"/>
          </w:tcPr>
          <w:p w14:paraId="5F72F8CE" w14:textId="77777777" w:rsidR="00097E98" w:rsidRPr="00442838" w:rsidRDefault="00097E98" w:rsidP="000F163C">
            <w:pPr>
              <w:spacing w:line="360" w:lineRule="auto"/>
            </w:pPr>
          </w:p>
        </w:tc>
        <w:tc>
          <w:tcPr>
            <w:tcW w:w="880" w:type="dxa"/>
          </w:tcPr>
          <w:p w14:paraId="58BFE940" w14:textId="77777777" w:rsidR="00097E98" w:rsidRPr="00442838" w:rsidRDefault="00097E98" w:rsidP="000F163C">
            <w:pPr>
              <w:spacing w:line="360" w:lineRule="auto"/>
            </w:pPr>
          </w:p>
        </w:tc>
        <w:tc>
          <w:tcPr>
            <w:tcW w:w="724" w:type="dxa"/>
          </w:tcPr>
          <w:p w14:paraId="5564241A" w14:textId="77777777" w:rsidR="00097E98" w:rsidRPr="00442838" w:rsidRDefault="00097E98" w:rsidP="000F163C">
            <w:pPr>
              <w:spacing w:line="360" w:lineRule="auto"/>
            </w:pPr>
          </w:p>
        </w:tc>
        <w:tc>
          <w:tcPr>
            <w:tcW w:w="724" w:type="dxa"/>
          </w:tcPr>
          <w:p w14:paraId="7DC9C9D7" w14:textId="77777777" w:rsidR="00097E98" w:rsidRPr="00442838" w:rsidRDefault="00097E98" w:rsidP="000F163C">
            <w:pPr>
              <w:spacing w:line="360" w:lineRule="auto"/>
            </w:pPr>
          </w:p>
        </w:tc>
        <w:tc>
          <w:tcPr>
            <w:tcW w:w="1976" w:type="dxa"/>
          </w:tcPr>
          <w:p w14:paraId="4151397D" w14:textId="77777777" w:rsidR="00097E98" w:rsidRPr="00442838" w:rsidRDefault="00097E98" w:rsidP="000F163C">
            <w:pPr>
              <w:spacing w:line="360" w:lineRule="auto"/>
            </w:pPr>
          </w:p>
        </w:tc>
      </w:tr>
      <w:tr w:rsidR="00097E98" w:rsidRPr="00442838" w14:paraId="5F0B7001" w14:textId="77777777" w:rsidTr="000F163C">
        <w:trPr>
          <w:trHeight w:val="441"/>
        </w:trPr>
        <w:tc>
          <w:tcPr>
            <w:tcW w:w="1251" w:type="dxa"/>
          </w:tcPr>
          <w:p w14:paraId="69CAEA7A" w14:textId="77777777" w:rsidR="00097E98" w:rsidRPr="00442838" w:rsidRDefault="00097E98" w:rsidP="000F163C">
            <w:pPr>
              <w:spacing w:line="360" w:lineRule="auto"/>
            </w:pPr>
          </w:p>
        </w:tc>
        <w:tc>
          <w:tcPr>
            <w:tcW w:w="1652" w:type="dxa"/>
          </w:tcPr>
          <w:p w14:paraId="28922BCE" w14:textId="77777777" w:rsidR="00097E98" w:rsidRPr="00442838" w:rsidRDefault="00097E98" w:rsidP="000F163C">
            <w:pPr>
              <w:spacing w:line="360" w:lineRule="auto"/>
            </w:pPr>
          </w:p>
        </w:tc>
        <w:tc>
          <w:tcPr>
            <w:tcW w:w="3719" w:type="dxa"/>
          </w:tcPr>
          <w:p w14:paraId="0AA73D61" w14:textId="77777777" w:rsidR="00097E98" w:rsidRPr="00442838" w:rsidRDefault="00097E98" w:rsidP="000F163C">
            <w:pPr>
              <w:spacing w:line="360" w:lineRule="auto"/>
            </w:pPr>
          </w:p>
        </w:tc>
        <w:tc>
          <w:tcPr>
            <w:tcW w:w="880" w:type="dxa"/>
          </w:tcPr>
          <w:p w14:paraId="4CEA66EA" w14:textId="77777777" w:rsidR="00097E98" w:rsidRPr="00442838" w:rsidRDefault="00097E98" w:rsidP="000F163C">
            <w:pPr>
              <w:spacing w:line="360" w:lineRule="auto"/>
            </w:pPr>
          </w:p>
        </w:tc>
        <w:tc>
          <w:tcPr>
            <w:tcW w:w="724" w:type="dxa"/>
          </w:tcPr>
          <w:p w14:paraId="577AED15" w14:textId="77777777" w:rsidR="00097E98" w:rsidRPr="00442838" w:rsidRDefault="00097E98" w:rsidP="000F163C">
            <w:pPr>
              <w:spacing w:line="360" w:lineRule="auto"/>
            </w:pPr>
          </w:p>
        </w:tc>
        <w:tc>
          <w:tcPr>
            <w:tcW w:w="724" w:type="dxa"/>
          </w:tcPr>
          <w:p w14:paraId="21E622CF" w14:textId="77777777" w:rsidR="00097E98" w:rsidRPr="00442838" w:rsidRDefault="00097E98" w:rsidP="000F163C">
            <w:pPr>
              <w:spacing w:line="360" w:lineRule="auto"/>
            </w:pPr>
          </w:p>
        </w:tc>
        <w:tc>
          <w:tcPr>
            <w:tcW w:w="1976" w:type="dxa"/>
          </w:tcPr>
          <w:p w14:paraId="14D2336C" w14:textId="77777777" w:rsidR="00097E98" w:rsidRPr="00442838" w:rsidRDefault="00097E98" w:rsidP="000F163C">
            <w:pPr>
              <w:spacing w:line="360" w:lineRule="auto"/>
            </w:pPr>
          </w:p>
        </w:tc>
      </w:tr>
      <w:tr w:rsidR="00097E98" w:rsidRPr="00442838" w14:paraId="1E2B36E8" w14:textId="77777777" w:rsidTr="000F163C">
        <w:trPr>
          <w:trHeight w:val="896"/>
        </w:trPr>
        <w:tc>
          <w:tcPr>
            <w:tcW w:w="1251" w:type="dxa"/>
          </w:tcPr>
          <w:p w14:paraId="54D4B1ED" w14:textId="77777777" w:rsidR="00097E98" w:rsidRPr="00442838" w:rsidRDefault="00097E98" w:rsidP="000F163C">
            <w:pPr>
              <w:spacing w:line="360" w:lineRule="auto"/>
            </w:pPr>
          </w:p>
        </w:tc>
        <w:tc>
          <w:tcPr>
            <w:tcW w:w="1652" w:type="dxa"/>
          </w:tcPr>
          <w:p w14:paraId="7EBAA996" w14:textId="77777777" w:rsidR="00097E98" w:rsidRPr="00442838" w:rsidRDefault="00097E98" w:rsidP="000F163C">
            <w:pPr>
              <w:spacing w:line="360" w:lineRule="auto"/>
            </w:pPr>
          </w:p>
        </w:tc>
        <w:tc>
          <w:tcPr>
            <w:tcW w:w="3719" w:type="dxa"/>
          </w:tcPr>
          <w:p w14:paraId="5A08CD30" w14:textId="77777777" w:rsidR="00097E98" w:rsidRPr="00442838" w:rsidRDefault="00097E98" w:rsidP="000F163C">
            <w:pPr>
              <w:spacing w:line="360" w:lineRule="auto"/>
            </w:pPr>
          </w:p>
        </w:tc>
        <w:tc>
          <w:tcPr>
            <w:tcW w:w="880" w:type="dxa"/>
          </w:tcPr>
          <w:p w14:paraId="1EB48148" w14:textId="77777777" w:rsidR="00097E98" w:rsidRPr="00442838" w:rsidRDefault="00097E98" w:rsidP="000F163C">
            <w:pPr>
              <w:spacing w:line="360" w:lineRule="auto"/>
            </w:pPr>
          </w:p>
        </w:tc>
        <w:tc>
          <w:tcPr>
            <w:tcW w:w="724" w:type="dxa"/>
          </w:tcPr>
          <w:p w14:paraId="0DD06EA4" w14:textId="77777777" w:rsidR="00097E98" w:rsidRPr="00442838" w:rsidRDefault="00097E98" w:rsidP="000F163C">
            <w:pPr>
              <w:spacing w:line="360" w:lineRule="auto"/>
            </w:pPr>
          </w:p>
        </w:tc>
        <w:tc>
          <w:tcPr>
            <w:tcW w:w="724" w:type="dxa"/>
          </w:tcPr>
          <w:p w14:paraId="103147FF" w14:textId="77777777" w:rsidR="00097E98" w:rsidRPr="00442838" w:rsidRDefault="00097E98" w:rsidP="000F163C">
            <w:pPr>
              <w:spacing w:line="360" w:lineRule="auto"/>
            </w:pPr>
          </w:p>
        </w:tc>
        <w:tc>
          <w:tcPr>
            <w:tcW w:w="1976" w:type="dxa"/>
          </w:tcPr>
          <w:p w14:paraId="4DA3C0E0" w14:textId="77777777" w:rsidR="00097E98" w:rsidRPr="00442838" w:rsidRDefault="00097E98" w:rsidP="000F163C">
            <w:pPr>
              <w:spacing w:line="360" w:lineRule="auto"/>
            </w:pPr>
          </w:p>
        </w:tc>
      </w:tr>
    </w:tbl>
    <w:p w14:paraId="7AE61A79" w14:textId="77777777" w:rsidR="00097E98" w:rsidRPr="00442838" w:rsidRDefault="00097E98" w:rsidP="00097E98">
      <w:pPr>
        <w:rPr>
          <w:sz w:val="24"/>
        </w:rPr>
      </w:pPr>
    </w:p>
    <w:p w14:paraId="68929D0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CAB58E9" w14:textId="77777777" w:rsidTr="000F163C">
        <w:tc>
          <w:tcPr>
            <w:tcW w:w="3596" w:type="dxa"/>
          </w:tcPr>
          <w:p w14:paraId="5B9DEB61" w14:textId="77777777" w:rsidR="00097E98" w:rsidRPr="00442838" w:rsidRDefault="00097E98" w:rsidP="000F163C">
            <w:pPr>
              <w:rPr>
                <w:sz w:val="24"/>
              </w:rPr>
            </w:pPr>
          </w:p>
        </w:tc>
        <w:tc>
          <w:tcPr>
            <w:tcW w:w="3597" w:type="dxa"/>
          </w:tcPr>
          <w:p w14:paraId="545BD509" w14:textId="77777777" w:rsidR="00097E98" w:rsidRPr="00442838" w:rsidRDefault="00097E98" w:rsidP="000F163C">
            <w:pPr>
              <w:rPr>
                <w:sz w:val="24"/>
              </w:rPr>
            </w:pPr>
          </w:p>
        </w:tc>
        <w:tc>
          <w:tcPr>
            <w:tcW w:w="3597" w:type="dxa"/>
          </w:tcPr>
          <w:p w14:paraId="62088A37" w14:textId="77777777" w:rsidR="00097E98" w:rsidRPr="00442838" w:rsidRDefault="00097E98" w:rsidP="000F163C">
            <w:pPr>
              <w:rPr>
                <w:sz w:val="24"/>
              </w:rPr>
            </w:pPr>
          </w:p>
        </w:tc>
      </w:tr>
      <w:tr w:rsidR="00097E98" w:rsidRPr="00442838" w14:paraId="4CA58D2B" w14:textId="77777777" w:rsidTr="000F163C">
        <w:tc>
          <w:tcPr>
            <w:tcW w:w="3596" w:type="dxa"/>
          </w:tcPr>
          <w:p w14:paraId="547EE94A" w14:textId="77777777" w:rsidR="00097E98" w:rsidRPr="00442838" w:rsidRDefault="00097E98" w:rsidP="000F163C">
            <w:pPr>
              <w:rPr>
                <w:sz w:val="24"/>
              </w:rPr>
            </w:pPr>
          </w:p>
        </w:tc>
        <w:tc>
          <w:tcPr>
            <w:tcW w:w="3597" w:type="dxa"/>
          </w:tcPr>
          <w:p w14:paraId="23C8A575" w14:textId="77777777" w:rsidR="00097E98" w:rsidRPr="00442838" w:rsidRDefault="00097E98" w:rsidP="000F163C">
            <w:pPr>
              <w:rPr>
                <w:sz w:val="24"/>
              </w:rPr>
            </w:pPr>
          </w:p>
        </w:tc>
        <w:tc>
          <w:tcPr>
            <w:tcW w:w="3597" w:type="dxa"/>
          </w:tcPr>
          <w:p w14:paraId="638050B8" w14:textId="77777777" w:rsidR="00097E98" w:rsidRPr="00442838" w:rsidRDefault="00097E98" w:rsidP="000F163C">
            <w:pPr>
              <w:rPr>
                <w:sz w:val="24"/>
              </w:rPr>
            </w:pPr>
          </w:p>
        </w:tc>
      </w:tr>
    </w:tbl>
    <w:p w14:paraId="06257ACC" w14:textId="77777777" w:rsidR="00097E98" w:rsidRPr="00442838" w:rsidRDefault="00097E98" w:rsidP="00097E98">
      <w:pPr>
        <w:rPr>
          <w:sz w:val="24"/>
        </w:rPr>
      </w:pPr>
    </w:p>
    <w:p w14:paraId="66E4A538" w14:textId="77777777" w:rsidR="00097E98" w:rsidRPr="00442838" w:rsidRDefault="00097E98" w:rsidP="00097E98">
      <w:pPr>
        <w:rPr>
          <w:sz w:val="24"/>
        </w:rPr>
      </w:pPr>
      <w:r w:rsidRPr="00442838">
        <w:rPr>
          <w:sz w:val="24"/>
        </w:rPr>
        <w:t>Sprites:</w:t>
      </w:r>
    </w:p>
    <w:p w14:paraId="6CA34FA0" w14:textId="77777777" w:rsidR="00097E98" w:rsidRPr="00442838" w:rsidRDefault="00097E98" w:rsidP="00097E98">
      <w:pPr>
        <w:rPr>
          <w:sz w:val="24"/>
        </w:rPr>
      </w:pPr>
      <w:r w:rsidRPr="00442838">
        <w:rPr>
          <w:sz w:val="24"/>
        </w:rPr>
        <w:br w:type="page"/>
      </w:r>
    </w:p>
    <w:p w14:paraId="503297BF" w14:textId="77777777" w:rsidR="00097E98" w:rsidRPr="00442838" w:rsidRDefault="00097E98" w:rsidP="00097E98">
      <w:pPr>
        <w:rPr>
          <w:sz w:val="24"/>
        </w:rPr>
      </w:pPr>
      <w:r w:rsidRPr="00442838">
        <w:rPr>
          <w:sz w:val="24"/>
        </w:rPr>
        <w:lastRenderedPageBreak/>
        <w:t>Family Page</w:t>
      </w:r>
    </w:p>
    <w:p w14:paraId="3FF4668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0D67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42C9E90" w14:textId="77777777" w:rsidTr="000F163C">
        <w:trPr>
          <w:trHeight w:val="896"/>
        </w:trPr>
        <w:tc>
          <w:tcPr>
            <w:tcW w:w="1251" w:type="dxa"/>
          </w:tcPr>
          <w:p w14:paraId="033C6DBD" w14:textId="77777777" w:rsidR="00097E98" w:rsidRPr="00442838" w:rsidRDefault="00097E98" w:rsidP="000F163C">
            <w:pPr>
              <w:spacing w:line="360" w:lineRule="auto"/>
            </w:pPr>
            <w:r w:rsidRPr="00442838">
              <w:t>Pokemon</w:t>
            </w:r>
          </w:p>
          <w:p w14:paraId="404AA235" w14:textId="77777777" w:rsidR="00097E98" w:rsidRPr="00442838" w:rsidRDefault="00097E98" w:rsidP="000F163C">
            <w:pPr>
              <w:spacing w:line="360" w:lineRule="auto"/>
            </w:pPr>
            <w:r w:rsidRPr="00442838">
              <w:t>Name</w:t>
            </w:r>
          </w:p>
        </w:tc>
        <w:tc>
          <w:tcPr>
            <w:tcW w:w="1652" w:type="dxa"/>
          </w:tcPr>
          <w:p w14:paraId="0A3DAE17" w14:textId="77777777" w:rsidR="00097E98" w:rsidRPr="00442838" w:rsidRDefault="00097E98" w:rsidP="000F163C">
            <w:pPr>
              <w:spacing w:line="360" w:lineRule="auto"/>
            </w:pPr>
            <w:r w:rsidRPr="00442838">
              <w:t>Pokemon Number</w:t>
            </w:r>
          </w:p>
        </w:tc>
        <w:tc>
          <w:tcPr>
            <w:tcW w:w="3719" w:type="dxa"/>
          </w:tcPr>
          <w:p w14:paraId="7B4C62DF" w14:textId="77777777" w:rsidR="00097E98" w:rsidRPr="00442838" w:rsidRDefault="00097E98" w:rsidP="000F163C">
            <w:pPr>
              <w:spacing w:line="360" w:lineRule="auto"/>
            </w:pPr>
            <w:r w:rsidRPr="00442838">
              <w:t>Base Stats</w:t>
            </w:r>
          </w:p>
          <w:p w14:paraId="3C79FFE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F5AC9D6" w14:textId="77777777" w:rsidR="00097E98" w:rsidRPr="00442838" w:rsidRDefault="00097E98" w:rsidP="000F163C">
            <w:pPr>
              <w:spacing w:line="360" w:lineRule="auto"/>
            </w:pPr>
            <w:r w:rsidRPr="00442838">
              <w:t>Ability</w:t>
            </w:r>
          </w:p>
        </w:tc>
        <w:tc>
          <w:tcPr>
            <w:tcW w:w="724" w:type="dxa"/>
          </w:tcPr>
          <w:p w14:paraId="48FDE1D2" w14:textId="77777777" w:rsidR="00097E98" w:rsidRPr="00442838" w:rsidRDefault="00097E98" w:rsidP="000F163C">
            <w:pPr>
              <w:spacing w:line="360" w:lineRule="auto"/>
            </w:pPr>
            <w:r w:rsidRPr="00442838">
              <w:t>Type 1</w:t>
            </w:r>
          </w:p>
        </w:tc>
        <w:tc>
          <w:tcPr>
            <w:tcW w:w="724" w:type="dxa"/>
          </w:tcPr>
          <w:p w14:paraId="4ECD0F47" w14:textId="77777777" w:rsidR="00097E98" w:rsidRPr="00442838" w:rsidRDefault="00097E98" w:rsidP="000F163C">
            <w:pPr>
              <w:spacing w:line="360" w:lineRule="auto"/>
            </w:pPr>
            <w:r w:rsidRPr="00442838">
              <w:t>Type 2</w:t>
            </w:r>
          </w:p>
        </w:tc>
        <w:tc>
          <w:tcPr>
            <w:tcW w:w="1976" w:type="dxa"/>
          </w:tcPr>
          <w:p w14:paraId="2BCFF667" w14:textId="77777777" w:rsidR="00097E98" w:rsidRPr="00442838" w:rsidRDefault="00097E98" w:rsidP="000F163C">
            <w:pPr>
              <w:spacing w:line="360" w:lineRule="auto"/>
            </w:pPr>
            <w:r w:rsidRPr="00442838">
              <w:t>Evolution</w:t>
            </w:r>
          </w:p>
        </w:tc>
      </w:tr>
      <w:tr w:rsidR="00097E98" w:rsidRPr="00442838" w14:paraId="35198463" w14:textId="77777777" w:rsidTr="000F163C">
        <w:trPr>
          <w:trHeight w:val="454"/>
        </w:trPr>
        <w:tc>
          <w:tcPr>
            <w:tcW w:w="1251" w:type="dxa"/>
          </w:tcPr>
          <w:p w14:paraId="1ECBEFA7" w14:textId="77777777" w:rsidR="00097E98" w:rsidRPr="00442838" w:rsidRDefault="00097E98" w:rsidP="000F163C">
            <w:pPr>
              <w:spacing w:line="360" w:lineRule="auto"/>
            </w:pPr>
          </w:p>
        </w:tc>
        <w:tc>
          <w:tcPr>
            <w:tcW w:w="1652" w:type="dxa"/>
          </w:tcPr>
          <w:p w14:paraId="10B59E61" w14:textId="77777777" w:rsidR="00097E98" w:rsidRPr="00442838" w:rsidRDefault="00097E98" w:rsidP="000F163C">
            <w:pPr>
              <w:spacing w:line="360" w:lineRule="auto"/>
            </w:pPr>
          </w:p>
        </w:tc>
        <w:tc>
          <w:tcPr>
            <w:tcW w:w="3719" w:type="dxa"/>
          </w:tcPr>
          <w:p w14:paraId="2289B85F" w14:textId="77777777" w:rsidR="00097E98" w:rsidRPr="00442838" w:rsidRDefault="00097E98" w:rsidP="000F163C">
            <w:pPr>
              <w:spacing w:line="360" w:lineRule="auto"/>
            </w:pPr>
          </w:p>
        </w:tc>
        <w:tc>
          <w:tcPr>
            <w:tcW w:w="880" w:type="dxa"/>
          </w:tcPr>
          <w:p w14:paraId="1872D2C8" w14:textId="77777777" w:rsidR="00097E98" w:rsidRPr="00442838" w:rsidRDefault="00097E98" w:rsidP="000F163C">
            <w:pPr>
              <w:spacing w:line="360" w:lineRule="auto"/>
            </w:pPr>
          </w:p>
        </w:tc>
        <w:tc>
          <w:tcPr>
            <w:tcW w:w="724" w:type="dxa"/>
          </w:tcPr>
          <w:p w14:paraId="080CF3F6" w14:textId="77777777" w:rsidR="00097E98" w:rsidRPr="00442838" w:rsidRDefault="00097E98" w:rsidP="000F163C">
            <w:pPr>
              <w:spacing w:line="360" w:lineRule="auto"/>
            </w:pPr>
          </w:p>
        </w:tc>
        <w:tc>
          <w:tcPr>
            <w:tcW w:w="724" w:type="dxa"/>
          </w:tcPr>
          <w:p w14:paraId="73F7EBC5" w14:textId="77777777" w:rsidR="00097E98" w:rsidRPr="00442838" w:rsidRDefault="00097E98" w:rsidP="000F163C">
            <w:pPr>
              <w:spacing w:line="360" w:lineRule="auto"/>
            </w:pPr>
          </w:p>
        </w:tc>
        <w:tc>
          <w:tcPr>
            <w:tcW w:w="1976" w:type="dxa"/>
          </w:tcPr>
          <w:p w14:paraId="091CE8BE" w14:textId="77777777" w:rsidR="00097E98" w:rsidRPr="00442838" w:rsidRDefault="00097E98" w:rsidP="000F163C">
            <w:pPr>
              <w:spacing w:line="360" w:lineRule="auto"/>
            </w:pPr>
          </w:p>
        </w:tc>
      </w:tr>
      <w:tr w:rsidR="00097E98" w:rsidRPr="00442838" w14:paraId="7AC75610" w14:textId="77777777" w:rsidTr="000F163C">
        <w:trPr>
          <w:trHeight w:val="441"/>
        </w:trPr>
        <w:tc>
          <w:tcPr>
            <w:tcW w:w="1251" w:type="dxa"/>
          </w:tcPr>
          <w:p w14:paraId="2EF888C2" w14:textId="77777777" w:rsidR="00097E98" w:rsidRPr="00442838" w:rsidRDefault="00097E98" w:rsidP="000F163C">
            <w:pPr>
              <w:spacing w:line="360" w:lineRule="auto"/>
            </w:pPr>
          </w:p>
        </w:tc>
        <w:tc>
          <w:tcPr>
            <w:tcW w:w="1652" w:type="dxa"/>
          </w:tcPr>
          <w:p w14:paraId="0FA33633" w14:textId="77777777" w:rsidR="00097E98" w:rsidRPr="00442838" w:rsidRDefault="00097E98" w:rsidP="000F163C">
            <w:pPr>
              <w:spacing w:line="360" w:lineRule="auto"/>
            </w:pPr>
          </w:p>
        </w:tc>
        <w:tc>
          <w:tcPr>
            <w:tcW w:w="3719" w:type="dxa"/>
          </w:tcPr>
          <w:p w14:paraId="0362ED17" w14:textId="77777777" w:rsidR="00097E98" w:rsidRPr="00442838" w:rsidRDefault="00097E98" w:rsidP="000F163C">
            <w:pPr>
              <w:spacing w:line="360" w:lineRule="auto"/>
            </w:pPr>
          </w:p>
        </w:tc>
        <w:tc>
          <w:tcPr>
            <w:tcW w:w="880" w:type="dxa"/>
          </w:tcPr>
          <w:p w14:paraId="052E456E" w14:textId="77777777" w:rsidR="00097E98" w:rsidRPr="00442838" w:rsidRDefault="00097E98" w:rsidP="000F163C">
            <w:pPr>
              <w:spacing w:line="360" w:lineRule="auto"/>
            </w:pPr>
          </w:p>
        </w:tc>
        <w:tc>
          <w:tcPr>
            <w:tcW w:w="724" w:type="dxa"/>
          </w:tcPr>
          <w:p w14:paraId="5B2A37AB" w14:textId="77777777" w:rsidR="00097E98" w:rsidRPr="00442838" w:rsidRDefault="00097E98" w:rsidP="000F163C">
            <w:pPr>
              <w:spacing w:line="360" w:lineRule="auto"/>
            </w:pPr>
          </w:p>
        </w:tc>
        <w:tc>
          <w:tcPr>
            <w:tcW w:w="724" w:type="dxa"/>
          </w:tcPr>
          <w:p w14:paraId="7DA6897D" w14:textId="77777777" w:rsidR="00097E98" w:rsidRPr="00442838" w:rsidRDefault="00097E98" w:rsidP="000F163C">
            <w:pPr>
              <w:spacing w:line="360" w:lineRule="auto"/>
            </w:pPr>
          </w:p>
        </w:tc>
        <w:tc>
          <w:tcPr>
            <w:tcW w:w="1976" w:type="dxa"/>
          </w:tcPr>
          <w:p w14:paraId="78F56F9A" w14:textId="77777777" w:rsidR="00097E98" w:rsidRPr="00442838" w:rsidRDefault="00097E98" w:rsidP="000F163C">
            <w:pPr>
              <w:spacing w:line="360" w:lineRule="auto"/>
            </w:pPr>
          </w:p>
        </w:tc>
      </w:tr>
      <w:tr w:rsidR="00097E98" w:rsidRPr="00442838" w14:paraId="7B5A253B" w14:textId="77777777" w:rsidTr="000F163C">
        <w:trPr>
          <w:trHeight w:val="441"/>
        </w:trPr>
        <w:tc>
          <w:tcPr>
            <w:tcW w:w="1251" w:type="dxa"/>
          </w:tcPr>
          <w:p w14:paraId="4C3D8C0A" w14:textId="77777777" w:rsidR="00097E98" w:rsidRPr="00442838" w:rsidRDefault="00097E98" w:rsidP="000F163C">
            <w:pPr>
              <w:spacing w:line="360" w:lineRule="auto"/>
            </w:pPr>
          </w:p>
        </w:tc>
        <w:tc>
          <w:tcPr>
            <w:tcW w:w="1652" w:type="dxa"/>
          </w:tcPr>
          <w:p w14:paraId="70322895" w14:textId="77777777" w:rsidR="00097E98" w:rsidRPr="00442838" w:rsidRDefault="00097E98" w:rsidP="000F163C">
            <w:pPr>
              <w:spacing w:line="360" w:lineRule="auto"/>
            </w:pPr>
          </w:p>
        </w:tc>
        <w:tc>
          <w:tcPr>
            <w:tcW w:w="3719" w:type="dxa"/>
          </w:tcPr>
          <w:p w14:paraId="4F4BCADF" w14:textId="77777777" w:rsidR="00097E98" w:rsidRPr="00442838" w:rsidRDefault="00097E98" w:rsidP="000F163C">
            <w:pPr>
              <w:spacing w:line="360" w:lineRule="auto"/>
            </w:pPr>
          </w:p>
        </w:tc>
        <w:tc>
          <w:tcPr>
            <w:tcW w:w="880" w:type="dxa"/>
          </w:tcPr>
          <w:p w14:paraId="29B2B8D6" w14:textId="77777777" w:rsidR="00097E98" w:rsidRPr="00442838" w:rsidRDefault="00097E98" w:rsidP="000F163C">
            <w:pPr>
              <w:spacing w:line="360" w:lineRule="auto"/>
            </w:pPr>
          </w:p>
        </w:tc>
        <w:tc>
          <w:tcPr>
            <w:tcW w:w="724" w:type="dxa"/>
          </w:tcPr>
          <w:p w14:paraId="4869ABD4" w14:textId="77777777" w:rsidR="00097E98" w:rsidRPr="00442838" w:rsidRDefault="00097E98" w:rsidP="000F163C">
            <w:pPr>
              <w:spacing w:line="360" w:lineRule="auto"/>
            </w:pPr>
          </w:p>
        </w:tc>
        <w:tc>
          <w:tcPr>
            <w:tcW w:w="724" w:type="dxa"/>
          </w:tcPr>
          <w:p w14:paraId="18F1C5CD" w14:textId="77777777" w:rsidR="00097E98" w:rsidRPr="00442838" w:rsidRDefault="00097E98" w:rsidP="000F163C">
            <w:pPr>
              <w:spacing w:line="360" w:lineRule="auto"/>
            </w:pPr>
          </w:p>
        </w:tc>
        <w:tc>
          <w:tcPr>
            <w:tcW w:w="1976" w:type="dxa"/>
          </w:tcPr>
          <w:p w14:paraId="0E3DFE86" w14:textId="77777777" w:rsidR="00097E98" w:rsidRPr="00442838" w:rsidRDefault="00097E98" w:rsidP="000F163C">
            <w:pPr>
              <w:spacing w:line="360" w:lineRule="auto"/>
            </w:pPr>
          </w:p>
        </w:tc>
      </w:tr>
      <w:tr w:rsidR="00097E98" w:rsidRPr="00442838" w14:paraId="077565A0" w14:textId="77777777" w:rsidTr="000F163C">
        <w:trPr>
          <w:trHeight w:val="896"/>
        </w:trPr>
        <w:tc>
          <w:tcPr>
            <w:tcW w:w="1251" w:type="dxa"/>
          </w:tcPr>
          <w:p w14:paraId="4C533E5F" w14:textId="77777777" w:rsidR="00097E98" w:rsidRPr="00442838" w:rsidRDefault="00097E98" w:rsidP="000F163C">
            <w:pPr>
              <w:spacing w:line="360" w:lineRule="auto"/>
            </w:pPr>
          </w:p>
        </w:tc>
        <w:tc>
          <w:tcPr>
            <w:tcW w:w="1652" w:type="dxa"/>
          </w:tcPr>
          <w:p w14:paraId="308C98C1" w14:textId="77777777" w:rsidR="00097E98" w:rsidRPr="00442838" w:rsidRDefault="00097E98" w:rsidP="000F163C">
            <w:pPr>
              <w:spacing w:line="360" w:lineRule="auto"/>
            </w:pPr>
          </w:p>
        </w:tc>
        <w:tc>
          <w:tcPr>
            <w:tcW w:w="3719" w:type="dxa"/>
          </w:tcPr>
          <w:p w14:paraId="1CCD0094" w14:textId="77777777" w:rsidR="00097E98" w:rsidRPr="00442838" w:rsidRDefault="00097E98" w:rsidP="000F163C">
            <w:pPr>
              <w:spacing w:line="360" w:lineRule="auto"/>
            </w:pPr>
          </w:p>
        </w:tc>
        <w:tc>
          <w:tcPr>
            <w:tcW w:w="880" w:type="dxa"/>
          </w:tcPr>
          <w:p w14:paraId="7F9BE6C8" w14:textId="77777777" w:rsidR="00097E98" w:rsidRPr="00442838" w:rsidRDefault="00097E98" w:rsidP="000F163C">
            <w:pPr>
              <w:spacing w:line="360" w:lineRule="auto"/>
            </w:pPr>
          </w:p>
        </w:tc>
        <w:tc>
          <w:tcPr>
            <w:tcW w:w="724" w:type="dxa"/>
          </w:tcPr>
          <w:p w14:paraId="1AF18FA1" w14:textId="77777777" w:rsidR="00097E98" w:rsidRPr="00442838" w:rsidRDefault="00097E98" w:rsidP="000F163C">
            <w:pPr>
              <w:spacing w:line="360" w:lineRule="auto"/>
            </w:pPr>
          </w:p>
        </w:tc>
        <w:tc>
          <w:tcPr>
            <w:tcW w:w="724" w:type="dxa"/>
          </w:tcPr>
          <w:p w14:paraId="401FC877" w14:textId="77777777" w:rsidR="00097E98" w:rsidRPr="00442838" w:rsidRDefault="00097E98" w:rsidP="000F163C">
            <w:pPr>
              <w:spacing w:line="360" w:lineRule="auto"/>
            </w:pPr>
          </w:p>
        </w:tc>
        <w:tc>
          <w:tcPr>
            <w:tcW w:w="1976" w:type="dxa"/>
          </w:tcPr>
          <w:p w14:paraId="1E5A40D1" w14:textId="77777777" w:rsidR="00097E98" w:rsidRPr="00442838" w:rsidRDefault="00097E98" w:rsidP="000F163C">
            <w:pPr>
              <w:spacing w:line="360" w:lineRule="auto"/>
            </w:pPr>
          </w:p>
        </w:tc>
      </w:tr>
    </w:tbl>
    <w:p w14:paraId="3DC85A7B" w14:textId="77777777" w:rsidR="00097E98" w:rsidRPr="00442838" w:rsidRDefault="00097E98" w:rsidP="00097E98">
      <w:pPr>
        <w:rPr>
          <w:sz w:val="24"/>
        </w:rPr>
      </w:pPr>
    </w:p>
    <w:p w14:paraId="4A43F2B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E0841B9" w14:textId="77777777" w:rsidTr="000F163C">
        <w:tc>
          <w:tcPr>
            <w:tcW w:w="3596" w:type="dxa"/>
          </w:tcPr>
          <w:p w14:paraId="2BC3C5CE" w14:textId="77777777" w:rsidR="00097E98" w:rsidRPr="00442838" w:rsidRDefault="00097E98" w:rsidP="000F163C">
            <w:pPr>
              <w:rPr>
                <w:sz w:val="24"/>
              </w:rPr>
            </w:pPr>
          </w:p>
        </w:tc>
        <w:tc>
          <w:tcPr>
            <w:tcW w:w="3597" w:type="dxa"/>
          </w:tcPr>
          <w:p w14:paraId="10882976" w14:textId="77777777" w:rsidR="00097E98" w:rsidRPr="00442838" w:rsidRDefault="00097E98" w:rsidP="000F163C">
            <w:pPr>
              <w:rPr>
                <w:sz w:val="24"/>
              </w:rPr>
            </w:pPr>
          </w:p>
        </w:tc>
        <w:tc>
          <w:tcPr>
            <w:tcW w:w="3597" w:type="dxa"/>
          </w:tcPr>
          <w:p w14:paraId="52AB3B21" w14:textId="77777777" w:rsidR="00097E98" w:rsidRPr="00442838" w:rsidRDefault="00097E98" w:rsidP="000F163C">
            <w:pPr>
              <w:rPr>
                <w:sz w:val="24"/>
              </w:rPr>
            </w:pPr>
          </w:p>
        </w:tc>
      </w:tr>
      <w:tr w:rsidR="00097E98" w:rsidRPr="00442838" w14:paraId="6B07E798" w14:textId="77777777" w:rsidTr="000F163C">
        <w:tc>
          <w:tcPr>
            <w:tcW w:w="3596" w:type="dxa"/>
          </w:tcPr>
          <w:p w14:paraId="6DCE1CC9" w14:textId="77777777" w:rsidR="00097E98" w:rsidRPr="00442838" w:rsidRDefault="00097E98" w:rsidP="000F163C">
            <w:pPr>
              <w:rPr>
                <w:sz w:val="24"/>
              </w:rPr>
            </w:pPr>
          </w:p>
        </w:tc>
        <w:tc>
          <w:tcPr>
            <w:tcW w:w="3597" w:type="dxa"/>
          </w:tcPr>
          <w:p w14:paraId="17334F45" w14:textId="77777777" w:rsidR="00097E98" w:rsidRPr="00442838" w:rsidRDefault="00097E98" w:rsidP="000F163C">
            <w:pPr>
              <w:rPr>
                <w:sz w:val="24"/>
              </w:rPr>
            </w:pPr>
          </w:p>
        </w:tc>
        <w:tc>
          <w:tcPr>
            <w:tcW w:w="3597" w:type="dxa"/>
          </w:tcPr>
          <w:p w14:paraId="2674D479" w14:textId="77777777" w:rsidR="00097E98" w:rsidRPr="00442838" w:rsidRDefault="00097E98" w:rsidP="000F163C">
            <w:pPr>
              <w:rPr>
                <w:sz w:val="24"/>
              </w:rPr>
            </w:pPr>
          </w:p>
        </w:tc>
      </w:tr>
    </w:tbl>
    <w:p w14:paraId="294C908E" w14:textId="77777777" w:rsidR="00097E98" w:rsidRPr="00442838" w:rsidRDefault="00097E98" w:rsidP="00097E98">
      <w:pPr>
        <w:rPr>
          <w:sz w:val="24"/>
        </w:rPr>
      </w:pPr>
    </w:p>
    <w:p w14:paraId="7952656F" w14:textId="77777777" w:rsidR="00097E98" w:rsidRPr="00442838" w:rsidRDefault="00097E98" w:rsidP="00097E98">
      <w:pPr>
        <w:rPr>
          <w:sz w:val="24"/>
        </w:rPr>
      </w:pPr>
      <w:r w:rsidRPr="00442838">
        <w:rPr>
          <w:sz w:val="24"/>
        </w:rPr>
        <w:t>Sprites:</w:t>
      </w:r>
    </w:p>
    <w:p w14:paraId="690A48F6" w14:textId="77777777" w:rsidR="00097E98" w:rsidRPr="00442838" w:rsidRDefault="00097E98" w:rsidP="00097E98">
      <w:pPr>
        <w:rPr>
          <w:sz w:val="24"/>
        </w:rPr>
      </w:pPr>
      <w:r w:rsidRPr="00442838">
        <w:rPr>
          <w:sz w:val="24"/>
        </w:rPr>
        <w:br w:type="page"/>
      </w:r>
    </w:p>
    <w:p w14:paraId="4A9DE619" w14:textId="77777777" w:rsidR="00097E98" w:rsidRPr="00442838" w:rsidRDefault="00097E98" w:rsidP="00097E98">
      <w:pPr>
        <w:rPr>
          <w:sz w:val="24"/>
        </w:rPr>
      </w:pPr>
      <w:r w:rsidRPr="00442838">
        <w:rPr>
          <w:sz w:val="24"/>
        </w:rPr>
        <w:lastRenderedPageBreak/>
        <w:t>Family Page</w:t>
      </w:r>
    </w:p>
    <w:p w14:paraId="26913A0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C6BFC6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4DF77AC" w14:textId="77777777" w:rsidTr="000F163C">
        <w:trPr>
          <w:trHeight w:val="896"/>
        </w:trPr>
        <w:tc>
          <w:tcPr>
            <w:tcW w:w="1251" w:type="dxa"/>
          </w:tcPr>
          <w:p w14:paraId="45BFD24A" w14:textId="77777777" w:rsidR="00097E98" w:rsidRPr="00442838" w:rsidRDefault="00097E98" w:rsidP="000F163C">
            <w:pPr>
              <w:spacing w:line="360" w:lineRule="auto"/>
            </w:pPr>
            <w:r w:rsidRPr="00442838">
              <w:t>Pokemon</w:t>
            </w:r>
          </w:p>
          <w:p w14:paraId="6AF341EA" w14:textId="77777777" w:rsidR="00097E98" w:rsidRPr="00442838" w:rsidRDefault="00097E98" w:rsidP="000F163C">
            <w:pPr>
              <w:spacing w:line="360" w:lineRule="auto"/>
            </w:pPr>
            <w:r w:rsidRPr="00442838">
              <w:t>Name</w:t>
            </w:r>
          </w:p>
        </w:tc>
        <w:tc>
          <w:tcPr>
            <w:tcW w:w="1652" w:type="dxa"/>
          </w:tcPr>
          <w:p w14:paraId="11349077" w14:textId="77777777" w:rsidR="00097E98" w:rsidRPr="00442838" w:rsidRDefault="00097E98" w:rsidP="000F163C">
            <w:pPr>
              <w:spacing w:line="360" w:lineRule="auto"/>
            </w:pPr>
            <w:r w:rsidRPr="00442838">
              <w:t>Pokemon Number</w:t>
            </w:r>
          </w:p>
        </w:tc>
        <w:tc>
          <w:tcPr>
            <w:tcW w:w="3719" w:type="dxa"/>
          </w:tcPr>
          <w:p w14:paraId="2896F2C8" w14:textId="77777777" w:rsidR="00097E98" w:rsidRPr="00442838" w:rsidRDefault="00097E98" w:rsidP="000F163C">
            <w:pPr>
              <w:spacing w:line="360" w:lineRule="auto"/>
            </w:pPr>
            <w:r w:rsidRPr="00442838">
              <w:t>Base Stats</w:t>
            </w:r>
          </w:p>
          <w:p w14:paraId="41ECBC6C"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20545F0" w14:textId="77777777" w:rsidR="00097E98" w:rsidRPr="00442838" w:rsidRDefault="00097E98" w:rsidP="000F163C">
            <w:pPr>
              <w:spacing w:line="360" w:lineRule="auto"/>
            </w:pPr>
            <w:r w:rsidRPr="00442838">
              <w:t>Ability</w:t>
            </w:r>
          </w:p>
        </w:tc>
        <w:tc>
          <w:tcPr>
            <w:tcW w:w="724" w:type="dxa"/>
          </w:tcPr>
          <w:p w14:paraId="0F58E5B4" w14:textId="77777777" w:rsidR="00097E98" w:rsidRPr="00442838" w:rsidRDefault="00097E98" w:rsidP="000F163C">
            <w:pPr>
              <w:spacing w:line="360" w:lineRule="auto"/>
            </w:pPr>
            <w:r w:rsidRPr="00442838">
              <w:t>Type 1</w:t>
            </w:r>
          </w:p>
        </w:tc>
        <w:tc>
          <w:tcPr>
            <w:tcW w:w="724" w:type="dxa"/>
          </w:tcPr>
          <w:p w14:paraId="6070D1E0" w14:textId="77777777" w:rsidR="00097E98" w:rsidRPr="00442838" w:rsidRDefault="00097E98" w:rsidP="000F163C">
            <w:pPr>
              <w:spacing w:line="360" w:lineRule="auto"/>
            </w:pPr>
            <w:r w:rsidRPr="00442838">
              <w:t>Type 2</w:t>
            </w:r>
          </w:p>
        </w:tc>
        <w:tc>
          <w:tcPr>
            <w:tcW w:w="1976" w:type="dxa"/>
          </w:tcPr>
          <w:p w14:paraId="63307403" w14:textId="77777777" w:rsidR="00097E98" w:rsidRPr="00442838" w:rsidRDefault="00097E98" w:rsidP="000F163C">
            <w:pPr>
              <w:spacing w:line="360" w:lineRule="auto"/>
            </w:pPr>
            <w:r w:rsidRPr="00442838">
              <w:t>Evolution</w:t>
            </w:r>
          </w:p>
        </w:tc>
      </w:tr>
      <w:tr w:rsidR="00097E98" w:rsidRPr="00442838" w14:paraId="7E8CB41C" w14:textId="77777777" w:rsidTr="000F163C">
        <w:trPr>
          <w:trHeight w:val="454"/>
        </w:trPr>
        <w:tc>
          <w:tcPr>
            <w:tcW w:w="1251" w:type="dxa"/>
          </w:tcPr>
          <w:p w14:paraId="1BFEE07F" w14:textId="77777777" w:rsidR="00097E98" w:rsidRPr="00442838" w:rsidRDefault="00097E98" w:rsidP="000F163C">
            <w:pPr>
              <w:spacing w:line="360" w:lineRule="auto"/>
            </w:pPr>
          </w:p>
        </w:tc>
        <w:tc>
          <w:tcPr>
            <w:tcW w:w="1652" w:type="dxa"/>
          </w:tcPr>
          <w:p w14:paraId="1BF727E7" w14:textId="77777777" w:rsidR="00097E98" w:rsidRPr="00442838" w:rsidRDefault="00097E98" w:rsidP="000F163C">
            <w:pPr>
              <w:spacing w:line="360" w:lineRule="auto"/>
            </w:pPr>
          </w:p>
        </w:tc>
        <w:tc>
          <w:tcPr>
            <w:tcW w:w="3719" w:type="dxa"/>
          </w:tcPr>
          <w:p w14:paraId="73C2927F" w14:textId="77777777" w:rsidR="00097E98" w:rsidRPr="00442838" w:rsidRDefault="00097E98" w:rsidP="000F163C">
            <w:pPr>
              <w:spacing w:line="360" w:lineRule="auto"/>
            </w:pPr>
          </w:p>
        </w:tc>
        <w:tc>
          <w:tcPr>
            <w:tcW w:w="880" w:type="dxa"/>
          </w:tcPr>
          <w:p w14:paraId="0A7AFA37" w14:textId="77777777" w:rsidR="00097E98" w:rsidRPr="00442838" w:rsidRDefault="00097E98" w:rsidP="000F163C">
            <w:pPr>
              <w:spacing w:line="360" w:lineRule="auto"/>
            </w:pPr>
          </w:p>
        </w:tc>
        <w:tc>
          <w:tcPr>
            <w:tcW w:w="724" w:type="dxa"/>
          </w:tcPr>
          <w:p w14:paraId="2ADDCEFF" w14:textId="77777777" w:rsidR="00097E98" w:rsidRPr="00442838" w:rsidRDefault="00097E98" w:rsidP="000F163C">
            <w:pPr>
              <w:spacing w:line="360" w:lineRule="auto"/>
            </w:pPr>
          </w:p>
        </w:tc>
        <w:tc>
          <w:tcPr>
            <w:tcW w:w="724" w:type="dxa"/>
          </w:tcPr>
          <w:p w14:paraId="1A5ADD43" w14:textId="77777777" w:rsidR="00097E98" w:rsidRPr="00442838" w:rsidRDefault="00097E98" w:rsidP="000F163C">
            <w:pPr>
              <w:spacing w:line="360" w:lineRule="auto"/>
            </w:pPr>
          </w:p>
        </w:tc>
        <w:tc>
          <w:tcPr>
            <w:tcW w:w="1976" w:type="dxa"/>
          </w:tcPr>
          <w:p w14:paraId="2AE717E7" w14:textId="77777777" w:rsidR="00097E98" w:rsidRPr="00442838" w:rsidRDefault="00097E98" w:rsidP="000F163C">
            <w:pPr>
              <w:spacing w:line="360" w:lineRule="auto"/>
            </w:pPr>
          </w:p>
        </w:tc>
      </w:tr>
      <w:tr w:rsidR="00097E98" w:rsidRPr="00442838" w14:paraId="70F0E041" w14:textId="77777777" w:rsidTr="000F163C">
        <w:trPr>
          <w:trHeight w:val="441"/>
        </w:trPr>
        <w:tc>
          <w:tcPr>
            <w:tcW w:w="1251" w:type="dxa"/>
          </w:tcPr>
          <w:p w14:paraId="76E6830A" w14:textId="77777777" w:rsidR="00097E98" w:rsidRPr="00442838" w:rsidRDefault="00097E98" w:rsidP="000F163C">
            <w:pPr>
              <w:spacing w:line="360" w:lineRule="auto"/>
            </w:pPr>
          </w:p>
        </w:tc>
        <w:tc>
          <w:tcPr>
            <w:tcW w:w="1652" w:type="dxa"/>
          </w:tcPr>
          <w:p w14:paraId="043E13FE" w14:textId="77777777" w:rsidR="00097E98" w:rsidRPr="00442838" w:rsidRDefault="00097E98" w:rsidP="000F163C">
            <w:pPr>
              <w:spacing w:line="360" w:lineRule="auto"/>
            </w:pPr>
          </w:p>
        </w:tc>
        <w:tc>
          <w:tcPr>
            <w:tcW w:w="3719" w:type="dxa"/>
          </w:tcPr>
          <w:p w14:paraId="5C91A667" w14:textId="77777777" w:rsidR="00097E98" w:rsidRPr="00442838" w:rsidRDefault="00097E98" w:rsidP="000F163C">
            <w:pPr>
              <w:spacing w:line="360" w:lineRule="auto"/>
            </w:pPr>
          </w:p>
        </w:tc>
        <w:tc>
          <w:tcPr>
            <w:tcW w:w="880" w:type="dxa"/>
          </w:tcPr>
          <w:p w14:paraId="5AA9A0EC" w14:textId="77777777" w:rsidR="00097E98" w:rsidRPr="00442838" w:rsidRDefault="00097E98" w:rsidP="000F163C">
            <w:pPr>
              <w:spacing w:line="360" w:lineRule="auto"/>
            </w:pPr>
          </w:p>
        </w:tc>
        <w:tc>
          <w:tcPr>
            <w:tcW w:w="724" w:type="dxa"/>
          </w:tcPr>
          <w:p w14:paraId="388F5FF7" w14:textId="77777777" w:rsidR="00097E98" w:rsidRPr="00442838" w:rsidRDefault="00097E98" w:rsidP="000F163C">
            <w:pPr>
              <w:spacing w:line="360" w:lineRule="auto"/>
            </w:pPr>
          </w:p>
        </w:tc>
        <w:tc>
          <w:tcPr>
            <w:tcW w:w="724" w:type="dxa"/>
          </w:tcPr>
          <w:p w14:paraId="6F616596" w14:textId="77777777" w:rsidR="00097E98" w:rsidRPr="00442838" w:rsidRDefault="00097E98" w:rsidP="000F163C">
            <w:pPr>
              <w:spacing w:line="360" w:lineRule="auto"/>
            </w:pPr>
          </w:p>
        </w:tc>
        <w:tc>
          <w:tcPr>
            <w:tcW w:w="1976" w:type="dxa"/>
          </w:tcPr>
          <w:p w14:paraId="06832A0D" w14:textId="77777777" w:rsidR="00097E98" w:rsidRPr="00442838" w:rsidRDefault="00097E98" w:rsidP="000F163C">
            <w:pPr>
              <w:spacing w:line="360" w:lineRule="auto"/>
            </w:pPr>
          </w:p>
        </w:tc>
      </w:tr>
      <w:tr w:rsidR="00097E98" w:rsidRPr="00442838" w14:paraId="738A3072" w14:textId="77777777" w:rsidTr="000F163C">
        <w:trPr>
          <w:trHeight w:val="441"/>
        </w:trPr>
        <w:tc>
          <w:tcPr>
            <w:tcW w:w="1251" w:type="dxa"/>
          </w:tcPr>
          <w:p w14:paraId="63D80BE8" w14:textId="77777777" w:rsidR="00097E98" w:rsidRPr="00442838" w:rsidRDefault="00097E98" w:rsidP="000F163C">
            <w:pPr>
              <w:spacing w:line="360" w:lineRule="auto"/>
            </w:pPr>
          </w:p>
        </w:tc>
        <w:tc>
          <w:tcPr>
            <w:tcW w:w="1652" w:type="dxa"/>
          </w:tcPr>
          <w:p w14:paraId="724DAB81" w14:textId="77777777" w:rsidR="00097E98" w:rsidRPr="00442838" w:rsidRDefault="00097E98" w:rsidP="000F163C">
            <w:pPr>
              <w:spacing w:line="360" w:lineRule="auto"/>
            </w:pPr>
          </w:p>
        </w:tc>
        <w:tc>
          <w:tcPr>
            <w:tcW w:w="3719" w:type="dxa"/>
          </w:tcPr>
          <w:p w14:paraId="28B9671B" w14:textId="77777777" w:rsidR="00097E98" w:rsidRPr="00442838" w:rsidRDefault="00097E98" w:rsidP="000F163C">
            <w:pPr>
              <w:spacing w:line="360" w:lineRule="auto"/>
            </w:pPr>
          </w:p>
        </w:tc>
        <w:tc>
          <w:tcPr>
            <w:tcW w:w="880" w:type="dxa"/>
          </w:tcPr>
          <w:p w14:paraId="6BB5385E" w14:textId="77777777" w:rsidR="00097E98" w:rsidRPr="00442838" w:rsidRDefault="00097E98" w:rsidP="000F163C">
            <w:pPr>
              <w:spacing w:line="360" w:lineRule="auto"/>
            </w:pPr>
          </w:p>
        </w:tc>
        <w:tc>
          <w:tcPr>
            <w:tcW w:w="724" w:type="dxa"/>
          </w:tcPr>
          <w:p w14:paraId="22406BE1" w14:textId="77777777" w:rsidR="00097E98" w:rsidRPr="00442838" w:rsidRDefault="00097E98" w:rsidP="000F163C">
            <w:pPr>
              <w:spacing w:line="360" w:lineRule="auto"/>
            </w:pPr>
          </w:p>
        </w:tc>
        <w:tc>
          <w:tcPr>
            <w:tcW w:w="724" w:type="dxa"/>
          </w:tcPr>
          <w:p w14:paraId="1C7768CA" w14:textId="77777777" w:rsidR="00097E98" w:rsidRPr="00442838" w:rsidRDefault="00097E98" w:rsidP="000F163C">
            <w:pPr>
              <w:spacing w:line="360" w:lineRule="auto"/>
            </w:pPr>
          </w:p>
        </w:tc>
        <w:tc>
          <w:tcPr>
            <w:tcW w:w="1976" w:type="dxa"/>
          </w:tcPr>
          <w:p w14:paraId="2BFBBCE4" w14:textId="77777777" w:rsidR="00097E98" w:rsidRPr="00442838" w:rsidRDefault="00097E98" w:rsidP="000F163C">
            <w:pPr>
              <w:spacing w:line="360" w:lineRule="auto"/>
            </w:pPr>
          </w:p>
        </w:tc>
      </w:tr>
      <w:tr w:rsidR="00097E98" w:rsidRPr="00442838" w14:paraId="0A4F4D6D" w14:textId="77777777" w:rsidTr="000F163C">
        <w:trPr>
          <w:trHeight w:val="896"/>
        </w:trPr>
        <w:tc>
          <w:tcPr>
            <w:tcW w:w="1251" w:type="dxa"/>
          </w:tcPr>
          <w:p w14:paraId="17717968" w14:textId="77777777" w:rsidR="00097E98" w:rsidRPr="00442838" w:rsidRDefault="00097E98" w:rsidP="000F163C">
            <w:pPr>
              <w:spacing w:line="360" w:lineRule="auto"/>
            </w:pPr>
          </w:p>
        </w:tc>
        <w:tc>
          <w:tcPr>
            <w:tcW w:w="1652" w:type="dxa"/>
          </w:tcPr>
          <w:p w14:paraId="774B4526" w14:textId="77777777" w:rsidR="00097E98" w:rsidRPr="00442838" w:rsidRDefault="00097E98" w:rsidP="000F163C">
            <w:pPr>
              <w:spacing w:line="360" w:lineRule="auto"/>
            </w:pPr>
          </w:p>
        </w:tc>
        <w:tc>
          <w:tcPr>
            <w:tcW w:w="3719" w:type="dxa"/>
          </w:tcPr>
          <w:p w14:paraId="1DA8AFC1" w14:textId="77777777" w:rsidR="00097E98" w:rsidRPr="00442838" w:rsidRDefault="00097E98" w:rsidP="000F163C">
            <w:pPr>
              <w:spacing w:line="360" w:lineRule="auto"/>
            </w:pPr>
          </w:p>
        </w:tc>
        <w:tc>
          <w:tcPr>
            <w:tcW w:w="880" w:type="dxa"/>
          </w:tcPr>
          <w:p w14:paraId="6B6B36C8" w14:textId="77777777" w:rsidR="00097E98" w:rsidRPr="00442838" w:rsidRDefault="00097E98" w:rsidP="000F163C">
            <w:pPr>
              <w:spacing w:line="360" w:lineRule="auto"/>
            </w:pPr>
          </w:p>
        </w:tc>
        <w:tc>
          <w:tcPr>
            <w:tcW w:w="724" w:type="dxa"/>
          </w:tcPr>
          <w:p w14:paraId="0B21954A" w14:textId="77777777" w:rsidR="00097E98" w:rsidRPr="00442838" w:rsidRDefault="00097E98" w:rsidP="000F163C">
            <w:pPr>
              <w:spacing w:line="360" w:lineRule="auto"/>
            </w:pPr>
          </w:p>
        </w:tc>
        <w:tc>
          <w:tcPr>
            <w:tcW w:w="724" w:type="dxa"/>
          </w:tcPr>
          <w:p w14:paraId="2268EA76" w14:textId="77777777" w:rsidR="00097E98" w:rsidRPr="00442838" w:rsidRDefault="00097E98" w:rsidP="000F163C">
            <w:pPr>
              <w:spacing w:line="360" w:lineRule="auto"/>
            </w:pPr>
          </w:p>
        </w:tc>
        <w:tc>
          <w:tcPr>
            <w:tcW w:w="1976" w:type="dxa"/>
          </w:tcPr>
          <w:p w14:paraId="2DF77BA6" w14:textId="77777777" w:rsidR="00097E98" w:rsidRPr="00442838" w:rsidRDefault="00097E98" w:rsidP="000F163C">
            <w:pPr>
              <w:spacing w:line="360" w:lineRule="auto"/>
            </w:pPr>
          </w:p>
        </w:tc>
      </w:tr>
    </w:tbl>
    <w:p w14:paraId="1F59F1F7" w14:textId="77777777" w:rsidR="00097E98" w:rsidRPr="00442838" w:rsidRDefault="00097E98" w:rsidP="00097E98">
      <w:pPr>
        <w:rPr>
          <w:sz w:val="24"/>
        </w:rPr>
      </w:pPr>
    </w:p>
    <w:p w14:paraId="58A4606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B3DA3B5" w14:textId="77777777" w:rsidTr="000F163C">
        <w:tc>
          <w:tcPr>
            <w:tcW w:w="3596" w:type="dxa"/>
          </w:tcPr>
          <w:p w14:paraId="3512464D" w14:textId="77777777" w:rsidR="00097E98" w:rsidRPr="00442838" w:rsidRDefault="00097E98" w:rsidP="000F163C">
            <w:pPr>
              <w:rPr>
                <w:sz w:val="24"/>
              </w:rPr>
            </w:pPr>
          </w:p>
        </w:tc>
        <w:tc>
          <w:tcPr>
            <w:tcW w:w="3597" w:type="dxa"/>
          </w:tcPr>
          <w:p w14:paraId="191FC261" w14:textId="77777777" w:rsidR="00097E98" w:rsidRPr="00442838" w:rsidRDefault="00097E98" w:rsidP="000F163C">
            <w:pPr>
              <w:rPr>
                <w:sz w:val="24"/>
              </w:rPr>
            </w:pPr>
          </w:p>
        </w:tc>
        <w:tc>
          <w:tcPr>
            <w:tcW w:w="3597" w:type="dxa"/>
          </w:tcPr>
          <w:p w14:paraId="7270C4DF" w14:textId="77777777" w:rsidR="00097E98" w:rsidRPr="00442838" w:rsidRDefault="00097E98" w:rsidP="000F163C">
            <w:pPr>
              <w:rPr>
                <w:sz w:val="24"/>
              </w:rPr>
            </w:pPr>
          </w:p>
        </w:tc>
      </w:tr>
      <w:tr w:rsidR="00097E98" w:rsidRPr="00442838" w14:paraId="22579FD6" w14:textId="77777777" w:rsidTr="000F163C">
        <w:tc>
          <w:tcPr>
            <w:tcW w:w="3596" w:type="dxa"/>
          </w:tcPr>
          <w:p w14:paraId="36BE4AF8" w14:textId="77777777" w:rsidR="00097E98" w:rsidRPr="00442838" w:rsidRDefault="00097E98" w:rsidP="000F163C">
            <w:pPr>
              <w:rPr>
                <w:sz w:val="24"/>
              </w:rPr>
            </w:pPr>
          </w:p>
        </w:tc>
        <w:tc>
          <w:tcPr>
            <w:tcW w:w="3597" w:type="dxa"/>
          </w:tcPr>
          <w:p w14:paraId="3D4EDB71" w14:textId="77777777" w:rsidR="00097E98" w:rsidRPr="00442838" w:rsidRDefault="00097E98" w:rsidP="000F163C">
            <w:pPr>
              <w:rPr>
                <w:sz w:val="24"/>
              </w:rPr>
            </w:pPr>
          </w:p>
        </w:tc>
        <w:tc>
          <w:tcPr>
            <w:tcW w:w="3597" w:type="dxa"/>
          </w:tcPr>
          <w:p w14:paraId="1545659B" w14:textId="77777777" w:rsidR="00097E98" w:rsidRPr="00442838" w:rsidRDefault="00097E98" w:rsidP="000F163C">
            <w:pPr>
              <w:rPr>
                <w:sz w:val="24"/>
              </w:rPr>
            </w:pPr>
          </w:p>
        </w:tc>
      </w:tr>
    </w:tbl>
    <w:p w14:paraId="169B94E2" w14:textId="77777777" w:rsidR="00097E98" w:rsidRPr="00442838" w:rsidRDefault="00097E98" w:rsidP="00097E98">
      <w:pPr>
        <w:rPr>
          <w:sz w:val="24"/>
        </w:rPr>
      </w:pPr>
    </w:p>
    <w:p w14:paraId="69AB6828" w14:textId="77777777" w:rsidR="00097E98" w:rsidRPr="00442838" w:rsidRDefault="00097E98" w:rsidP="00097E98">
      <w:pPr>
        <w:rPr>
          <w:sz w:val="24"/>
        </w:rPr>
      </w:pPr>
      <w:r w:rsidRPr="00442838">
        <w:rPr>
          <w:sz w:val="24"/>
        </w:rPr>
        <w:t>Sprites:</w:t>
      </w:r>
    </w:p>
    <w:p w14:paraId="6FC7C05D" w14:textId="77777777" w:rsidR="00097E98" w:rsidRPr="00442838" w:rsidRDefault="00097E98" w:rsidP="00097E98">
      <w:pPr>
        <w:rPr>
          <w:sz w:val="24"/>
        </w:rPr>
      </w:pPr>
      <w:r w:rsidRPr="00442838">
        <w:rPr>
          <w:sz w:val="24"/>
        </w:rPr>
        <w:br w:type="page"/>
      </w:r>
    </w:p>
    <w:p w14:paraId="5D2B96F6" w14:textId="77777777" w:rsidR="00097E98" w:rsidRPr="00442838" w:rsidRDefault="00097E98" w:rsidP="00097E98">
      <w:pPr>
        <w:rPr>
          <w:sz w:val="24"/>
        </w:rPr>
      </w:pPr>
      <w:r w:rsidRPr="00442838">
        <w:rPr>
          <w:sz w:val="24"/>
        </w:rPr>
        <w:lastRenderedPageBreak/>
        <w:t>Family Page</w:t>
      </w:r>
    </w:p>
    <w:p w14:paraId="6C4B39D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F73BE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3C9133" w14:textId="77777777" w:rsidTr="000F163C">
        <w:trPr>
          <w:trHeight w:val="896"/>
        </w:trPr>
        <w:tc>
          <w:tcPr>
            <w:tcW w:w="1251" w:type="dxa"/>
          </w:tcPr>
          <w:p w14:paraId="53C219B5" w14:textId="77777777" w:rsidR="00097E98" w:rsidRPr="00442838" w:rsidRDefault="00097E98" w:rsidP="000F163C">
            <w:pPr>
              <w:spacing w:line="360" w:lineRule="auto"/>
            </w:pPr>
            <w:r w:rsidRPr="00442838">
              <w:t>Pokemon</w:t>
            </w:r>
          </w:p>
          <w:p w14:paraId="58611A35" w14:textId="77777777" w:rsidR="00097E98" w:rsidRPr="00442838" w:rsidRDefault="00097E98" w:rsidP="000F163C">
            <w:pPr>
              <w:spacing w:line="360" w:lineRule="auto"/>
            </w:pPr>
            <w:r w:rsidRPr="00442838">
              <w:t>Name</w:t>
            </w:r>
          </w:p>
        </w:tc>
        <w:tc>
          <w:tcPr>
            <w:tcW w:w="1652" w:type="dxa"/>
          </w:tcPr>
          <w:p w14:paraId="20373AD9" w14:textId="77777777" w:rsidR="00097E98" w:rsidRPr="00442838" w:rsidRDefault="00097E98" w:rsidP="000F163C">
            <w:pPr>
              <w:spacing w:line="360" w:lineRule="auto"/>
            </w:pPr>
            <w:r w:rsidRPr="00442838">
              <w:t>Pokemon Number</w:t>
            </w:r>
          </w:p>
        </w:tc>
        <w:tc>
          <w:tcPr>
            <w:tcW w:w="3719" w:type="dxa"/>
          </w:tcPr>
          <w:p w14:paraId="01D95746" w14:textId="77777777" w:rsidR="00097E98" w:rsidRPr="00442838" w:rsidRDefault="00097E98" w:rsidP="000F163C">
            <w:pPr>
              <w:spacing w:line="360" w:lineRule="auto"/>
            </w:pPr>
            <w:r w:rsidRPr="00442838">
              <w:t>Base Stats</w:t>
            </w:r>
          </w:p>
          <w:p w14:paraId="09F5D40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6D2C6FD" w14:textId="77777777" w:rsidR="00097E98" w:rsidRPr="00442838" w:rsidRDefault="00097E98" w:rsidP="000F163C">
            <w:pPr>
              <w:spacing w:line="360" w:lineRule="auto"/>
            </w:pPr>
            <w:r w:rsidRPr="00442838">
              <w:t>Ability</w:t>
            </w:r>
          </w:p>
        </w:tc>
        <w:tc>
          <w:tcPr>
            <w:tcW w:w="724" w:type="dxa"/>
          </w:tcPr>
          <w:p w14:paraId="4F28B137" w14:textId="77777777" w:rsidR="00097E98" w:rsidRPr="00442838" w:rsidRDefault="00097E98" w:rsidP="000F163C">
            <w:pPr>
              <w:spacing w:line="360" w:lineRule="auto"/>
            </w:pPr>
            <w:r w:rsidRPr="00442838">
              <w:t>Type 1</w:t>
            </w:r>
          </w:p>
        </w:tc>
        <w:tc>
          <w:tcPr>
            <w:tcW w:w="724" w:type="dxa"/>
          </w:tcPr>
          <w:p w14:paraId="67236950" w14:textId="77777777" w:rsidR="00097E98" w:rsidRPr="00442838" w:rsidRDefault="00097E98" w:rsidP="000F163C">
            <w:pPr>
              <w:spacing w:line="360" w:lineRule="auto"/>
            </w:pPr>
            <w:r w:rsidRPr="00442838">
              <w:t>Type 2</w:t>
            </w:r>
          </w:p>
        </w:tc>
        <w:tc>
          <w:tcPr>
            <w:tcW w:w="1976" w:type="dxa"/>
          </w:tcPr>
          <w:p w14:paraId="548C1633" w14:textId="77777777" w:rsidR="00097E98" w:rsidRPr="00442838" w:rsidRDefault="00097E98" w:rsidP="000F163C">
            <w:pPr>
              <w:spacing w:line="360" w:lineRule="auto"/>
            </w:pPr>
            <w:r w:rsidRPr="00442838">
              <w:t>Evolution</w:t>
            </w:r>
          </w:p>
        </w:tc>
      </w:tr>
      <w:tr w:rsidR="00097E98" w:rsidRPr="00442838" w14:paraId="6D93D756" w14:textId="77777777" w:rsidTr="000F163C">
        <w:trPr>
          <w:trHeight w:val="454"/>
        </w:trPr>
        <w:tc>
          <w:tcPr>
            <w:tcW w:w="1251" w:type="dxa"/>
          </w:tcPr>
          <w:p w14:paraId="379B0FDE" w14:textId="77777777" w:rsidR="00097E98" w:rsidRPr="00442838" w:rsidRDefault="00097E98" w:rsidP="000F163C">
            <w:pPr>
              <w:spacing w:line="360" w:lineRule="auto"/>
            </w:pPr>
          </w:p>
        </w:tc>
        <w:tc>
          <w:tcPr>
            <w:tcW w:w="1652" w:type="dxa"/>
          </w:tcPr>
          <w:p w14:paraId="52BC9648" w14:textId="77777777" w:rsidR="00097E98" w:rsidRPr="00442838" w:rsidRDefault="00097E98" w:rsidP="000F163C">
            <w:pPr>
              <w:spacing w:line="360" w:lineRule="auto"/>
            </w:pPr>
          </w:p>
        </w:tc>
        <w:tc>
          <w:tcPr>
            <w:tcW w:w="3719" w:type="dxa"/>
          </w:tcPr>
          <w:p w14:paraId="27DE31CF" w14:textId="77777777" w:rsidR="00097E98" w:rsidRPr="00442838" w:rsidRDefault="00097E98" w:rsidP="000F163C">
            <w:pPr>
              <w:spacing w:line="360" w:lineRule="auto"/>
            </w:pPr>
          </w:p>
        </w:tc>
        <w:tc>
          <w:tcPr>
            <w:tcW w:w="880" w:type="dxa"/>
          </w:tcPr>
          <w:p w14:paraId="12298A06" w14:textId="77777777" w:rsidR="00097E98" w:rsidRPr="00442838" w:rsidRDefault="00097E98" w:rsidP="000F163C">
            <w:pPr>
              <w:spacing w:line="360" w:lineRule="auto"/>
            </w:pPr>
          </w:p>
        </w:tc>
        <w:tc>
          <w:tcPr>
            <w:tcW w:w="724" w:type="dxa"/>
          </w:tcPr>
          <w:p w14:paraId="5EA0C804" w14:textId="77777777" w:rsidR="00097E98" w:rsidRPr="00442838" w:rsidRDefault="00097E98" w:rsidP="000F163C">
            <w:pPr>
              <w:spacing w:line="360" w:lineRule="auto"/>
            </w:pPr>
          </w:p>
        </w:tc>
        <w:tc>
          <w:tcPr>
            <w:tcW w:w="724" w:type="dxa"/>
          </w:tcPr>
          <w:p w14:paraId="5926385D" w14:textId="77777777" w:rsidR="00097E98" w:rsidRPr="00442838" w:rsidRDefault="00097E98" w:rsidP="000F163C">
            <w:pPr>
              <w:spacing w:line="360" w:lineRule="auto"/>
            </w:pPr>
          </w:p>
        </w:tc>
        <w:tc>
          <w:tcPr>
            <w:tcW w:w="1976" w:type="dxa"/>
          </w:tcPr>
          <w:p w14:paraId="2A4D2BBE" w14:textId="77777777" w:rsidR="00097E98" w:rsidRPr="00442838" w:rsidRDefault="00097E98" w:rsidP="000F163C">
            <w:pPr>
              <w:spacing w:line="360" w:lineRule="auto"/>
            </w:pPr>
          </w:p>
        </w:tc>
      </w:tr>
      <w:tr w:rsidR="00097E98" w:rsidRPr="00442838" w14:paraId="548793FB" w14:textId="77777777" w:rsidTr="000F163C">
        <w:trPr>
          <w:trHeight w:val="441"/>
        </w:trPr>
        <w:tc>
          <w:tcPr>
            <w:tcW w:w="1251" w:type="dxa"/>
          </w:tcPr>
          <w:p w14:paraId="5BB8EABD" w14:textId="77777777" w:rsidR="00097E98" w:rsidRPr="00442838" w:rsidRDefault="00097E98" w:rsidP="000F163C">
            <w:pPr>
              <w:spacing w:line="360" w:lineRule="auto"/>
            </w:pPr>
          </w:p>
        </w:tc>
        <w:tc>
          <w:tcPr>
            <w:tcW w:w="1652" w:type="dxa"/>
          </w:tcPr>
          <w:p w14:paraId="60122F19" w14:textId="77777777" w:rsidR="00097E98" w:rsidRPr="00442838" w:rsidRDefault="00097E98" w:rsidP="000F163C">
            <w:pPr>
              <w:spacing w:line="360" w:lineRule="auto"/>
            </w:pPr>
          </w:p>
        </w:tc>
        <w:tc>
          <w:tcPr>
            <w:tcW w:w="3719" w:type="dxa"/>
          </w:tcPr>
          <w:p w14:paraId="34A5B523" w14:textId="77777777" w:rsidR="00097E98" w:rsidRPr="00442838" w:rsidRDefault="00097E98" w:rsidP="000F163C">
            <w:pPr>
              <w:spacing w:line="360" w:lineRule="auto"/>
            </w:pPr>
          </w:p>
        </w:tc>
        <w:tc>
          <w:tcPr>
            <w:tcW w:w="880" w:type="dxa"/>
          </w:tcPr>
          <w:p w14:paraId="5422DE80" w14:textId="77777777" w:rsidR="00097E98" w:rsidRPr="00442838" w:rsidRDefault="00097E98" w:rsidP="000F163C">
            <w:pPr>
              <w:spacing w:line="360" w:lineRule="auto"/>
            </w:pPr>
          </w:p>
        </w:tc>
        <w:tc>
          <w:tcPr>
            <w:tcW w:w="724" w:type="dxa"/>
          </w:tcPr>
          <w:p w14:paraId="58BEA5B9" w14:textId="77777777" w:rsidR="00097E98" w:rsidRPr="00442838" w:rsidRDefault="00097E98" w:rsidP="000F163C">
            <w:pPr>
              <w:spacing w:line="360" w:lineRule="auto"/>
            </w:pPr>
          </w:p>
        </w:tc>
        <w:tc>
          <w:tcPr>
            <w:tcW w:w="724" w:type="dxa"/>
          </w:tcPr>
          <w:p w14:paraId="24E88027" w14:textId="77777777" w:rsidR="00097E98" w:rsidRPr="00442838" w:rsidRDefault="00097E98" w:rsidP="000F163C">
            <w:pPr>
              <w:spacing w:line="360" w:lineRule="auto"/>
            </w:pPr>
          </w:p>
        </w:tc>
        <w:tc>
          <w:tcPr>
            <w:tcW w:w="1976" w:type="dxa"/>
          </w:tcPr>
          <w:p w14:paraId="068918C3" w14:textId="77777777" w:rsidR="00097E98" w:rsidRPr="00442838" w:rsidRDefault="00097E98" w:rsidP="000F163C">
            <w:pPr>
              <w:spacing w:line="360" w:lineRule="auto"/>
            </w:pPr>
          </w:p>
        </w:tc>
      </w:tr>
      <w:tr w:rsidR="00097E98" w:rsidRPr="00442838" w14:paraId="02710659" w14:textId="77777777" w:rsidTr="000F163C">
        <w:trPr>
          <w:trHeight w:val="441"/>
        </w:trPr>
        <w:tc>
          <w:tcPr>
            <w:tcW w:w="1251" w:type="dxa"/>
          </w:tcPr>
          <w:p w14:paraId="7044E54A" w14:textId="77777777" w:rsidR="00097E98" w:rsidRPr="00442838" w:rsidRDefault="00097E98" w:rsidP="000F163C">
            <w:pPr>
              <w:spacing w:line="360" w:lineRule="auto"/>
            </w:pPr>
          </w:p>
        </w:tc>
        <w:tc>
          <w:tcPr>
            <w:tcW w:w="1652" w:type="dxa"/>
          </w:tcPr>
          <w:p w14:paraId="1E1D314F" w14:textId="77777777" w:rsidR="00097E98" w:rsidRPr="00442838" w:rsidRDefault="00097E98" w:rsidP="000F163C">
            <w:pPr>
              <w:spacing w:line="360" w:lineRule="auto"/>
            </w:pPr>
          </w:p>
        </w:tc>
        <w:tc>
          <w:tcPr>
            <w:tcW w:w="3719" w:type="dxa"/>
          </w:tcPr>
          <w:p w14:paraId="60F96D0D" w14:textId="77777777" w:rsidR="00097E98" w:rsidRPr="00442838" w:rsidRDefault="00097E98" w:rsidP="000F163C">
            <w:pPr>
              <w:spacing w:line="360" w:lineRule="auto"/>
            </w:pPr>
          </w:p>
        </w:tc>
        <w:tc>
          <w:tcPr>
            <w:tcW w:w="880" w:type="dxa"/>
          </w:tcPr>
          <w:p w14:paraId="5BD98541" w14:textId="77777777" w:rsidR="00097E98" w:rsidRPr="00442838" w:rsidRDefault="00097E98" w:rsidP="000F163C">
            <w:pPr>
              <w:spacing w:line="360" w:lineRule="auto"/>
            </w:pPr>
          </w:p>
        </w:tc>
        <w:tc>
          <w:tcPr>
            <w:tcW w:w="724" w:type="dxa"/>
          </w:tcPr>
          <w:p w14:paraId="42DA0048" w14:textId="77777777" w:rsidR="00097E98" w:rsidRPr="00442838" w:rsidRDefault="00097E98" w:rsidP="000F163C">
            <w:pPr>
              <w:spacing w:line="360" w:lineRule="auto"/>
            </w:pPr>
          </w:p>
        </w:tc>
        <w:tc>
          <w:tcPr>
            <w:tcW w:w="724" w:type="dxa"/>
          </w:tcPr>
          <w:p w14:paraId="404992B0" w14:textId="77777777" w:rsidR="00097E98" w:rsidRPr="00442838" w:rsidRDefault="00097E98" w:rsidP="000F163C">
            <w:pPr>
              <w:spacing w:line="360" w:lineRule="auto"/>
            </w:pPr>
          </w:p>
        </w:tc>
        <w:tc>
          <w:tcPr>
            <w:tcW w:w="1976" w:type="dxa"/>
          </w:tcPr>
          <w:p w14:paraId="618D3D2E" w14:textId="77777777" w:rsidR="00097E98" w:rsidRPr="00442838" w:rsidRDefault="00097E98" w:rsidP="000F163C">
            <w:pPr>
              <w:spacing w:line="360" w:lineRule="auto"/>
            </w:pPr>
          </w:p>
        </w:tc>
      </w:tr>
      <w:tr w:rsidR="00097E98" w:rsidRPr="00442838" w14:paraId="3D378749" w14:textId="77777777" w:rsidTr="000F163C">
        <w:trPr>
          <w:trHeight w:val="896"/>
        </w:trPr>
        <w:tc>
          <w:tcPr>
            <w:tcW w:w="1251" w:type="dxa"/>
          </w:tcPr>
          <w:p w14:paraId="450D48BE" w14:textId="77777777" w:rsidR="00097E98" w:rsidRPr="00442838" w:rsidRDefault="00097E98" w:rsidP="000F163C">
            <w:pPr>
              <w:spacing w:line="360" w:lineRule="auto"/>
            </w:pPr>
          </w:p>
        </w:tc>
        <w:tc>
          <w:tcPr>
            <w:tcW w:w="1652" w:type="dxa"/>
          </w:tcPr>
          <w:p w14:paraId="29AC74A6" w14:textId="77777777" w:rsidR="00097E98" w:rsidRPr="00442838" w:rsidRDefault="00097E98" w:rsidP="000F163C">
            <w:pPr>
              <w:spacing w:line="360" w:lineRule="auto"/>
            </w:pPr>
          </w:p>
        </w:tc>
        <w:tc>
          <w:tcPr>
            <w:tcW w:w="3719" w:type="dxa"/>
          </w:tcPr>
          <w:p w14:paraId="5803C3B1" w14:textId="77777777" w:rsidR="00097E98" w:rsidRPr="00442838" w:rsidRDefault="00097E98" w:rsidP="000F163C">
            <w:pPr>
              <w:spacing w:line="360" w:lineRule="auto"/>
            </w:pPr>
          </w:p>
        </w:tc>
        <w:tc>
          <w:tcPr>
            <w:tcW w:w="880" w:type="dxa"/>
          </w:tcPr>
          <w:p w14:paraId="237750C4" w14:textId="77777777" w:rsidR="00097E98" w:rsidRPr="00442838" w:rsidRDefault="00097E98" w:rsidP="000F163C">
            <w:pPr>
              <w:spacing w:line="360" w:lineRule="auto"/>
            </w:pPr>
          </w:p>
        </w:tc>
        <w:tc>
          <w:tcPr>
            <w:tcW w:w="724" w:type="dxa"/>
          </w:tcPr>
          <w:p w14:paraId="33624586" w14:textId="77777777" w:rsidR="00097E98" w:rsidRPr="00442838" w:rsidRDefault="00097E98" w:rsidP="000F163C">
            <w:pPr>
              <w:spacing w:line="360" w:lineRule="auto"/>
            </w:pPr>
          </w:p>
        </w:tc>
        <w:tc>
          <w:tcPr>
            <w:tcW w:w="724" w:type="dxa"/>
          </w:tcPr>
          <w:p w14:paraId="5C11E2BF" w14:textId="77777777" w:rsidR="00097E98" w:rsidRPr="00442838" w:rsidRDefault="00097E98" w:rsidP="000F163C">
            <w:pPr>
              <w:spacing w:line="360" w:lineRule="auto"/>
            </w:pPr>
          </w:p>
        </w:tc>
        <w:tc>
          <w:tcPr>
            <w:tcW w:w="1976" w:type="dxa"/>
          </w:tcPr>
          <w:p w14:paraId="353494A6" w14:textId="77777777" w:rsidR="00097E98" w:rsidRPr="00442838" w:rsidRDefault="00097E98" w:rsidP="000F163C">
            <w:pPr>
              <w:spacing w:line="360" w:lineRule="auto"/>
            </w:pPr>
          </w:p>
        </w:tc>
      </w:tr>
    </w:tbl>
    <w:p w14:paraId="164DD357" w14:textId="77777777" w:rsidR="00097E98" w:rsidRPr="00442838" w:rsidRDefault="00097E98" w:rsidP="00097E98">
      <w:pPr>
        <w:rPr>
          <w:sz w:val="24"/>
        </w:rPr>
      </w:pPr>
    </w:p>
    <w:p w14:paraId="42B15F9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9D8FCB3" w14:textId="77777777" w:rsidTr="000F163C">
        <w:tc>
          <w:tcPr>
            <w:tcW w:w="3596" w:type="dxa"/>
          </w:tcPr>
          <w:p w14:paraId="29ACD310" w14:textId="77777777" w:rsidR="00097E98" w:rsidRPr="00442838" w:rsidRDefault="00097E98" w:rsidP="000F163C">
            <w:pPr>
              <w:rPr>
                <w:sz w:val="24"/>
              </w:rPr>
            </w:pPr>
          </w:p>
        </w:tc>
        <w:tc>
          <w:tcPr>
            <w:tcW w:w="3597" w:type="dxa"/>
          </w:tcPr>
          <w:p w14:paraId="6629D0EC" w14:textId="77777777" w:rsidR="00097E98" w:rsidRPr="00442838" w:rsidRDefault="00097E98" w:rsidP="000F163C">
            <w:pPr>
              <w:rPr>
                <w:sz w:val="24"/>
              </w:rPr>
            </w:pPr>
          </w:p>
        </w:tc>
        <w:tc>
          <w:tcPr>
            <w:tcW w:w="3597" w:type="dxa"/>
          </w:tcPr>
          <w:p w14:paraId="6D40CBD8" w14:textId="77777777" w:rsidR="00097E98" w:rsidRPr="00442838" w:rsidRDefault="00097E98" w:rsidP="000F163C">
            <w:pPr>
              <w:rPr>
                <w:sz w:val="24"/>
              </w:rPr>
            </w:pPr>
          </w:p>
        </w:tc>
      </w:tr>
      <w:tr w:rsidR="00097E98" w:rsidRPr="00442838" w14:paraId="2FDFE1F7" w14:textId="77777777" w:rsidTr="000F163C">
        <w:tc>
          <w:tcPr>
            <w:tcW w:w="3596" w:type="dxa"/>
          </w:tcPr>
          <w:p w14:paraId="44635A22" w14:textId="77777777" w:rsidR="00097E98" w:rsidRPr="00442838" w:rsidRDefault="00097E98" w:rsidP="000F163C">
            <w:pPr>
              <w:rPr>
                <w:sz w:val="24"/>
              </w:rPr>
            </w:pPr>
          </w:p>
        </w:tc>
        <w:tc>
          <w:tcPr>
            <w:tcW w:w="3597" w:type="dxa"/>
          </w:tcPr>
          <w:p w14:paraId="3285B4E7" w14:textId="77777777" w:rsidR="00097E98" w:rsidRPr="00442838" w:rsidRDefault="00097E98" w:rsidP="000F163C">
            <w:pPr>
              <w:rPr>
                <w:sz w:val="24"/>
              </w:rPr>
            </w:pPr>
          </w:p>
        </w:tc>
        <w:tc>
          <w:tcPr>
            <w:tcW w:w="3597" w:type="dxa"/>
          </w:tcPr>
          <w:p w14:paraId="4E79C0A2" w14:textId="77777777" w:rsidR="00097E98" w:rsidRPr="00442838" w:rsidRDefault="00097E98" w:rsidP="000F163C">
            <w:pPr>
              <w:rPr>
                <w:sz w:val="24"/>
              </w:rPr>
            </w:pPr>
          </w:p>
        </w:tc>
      </w:tr>
    </w:tbl>
    <w:p w14:paraId="3AEC95C6" w14:textId="77777777" w:rsidR="00097E98" w:rsidRPr="00442838" w:rsidRDefault="00097E98" w:rsidP="00097E98">
      <w:pPr>
        <w:rPr>
          <w:sz w:val="24"/>
        </w:rPr>
      </w:pPr>
    </w:p>
    <w:p w14:paraId="213AACFD" w14:textId="77777777" w:rsidR="00097E98" w:rsidRPr="00442838" w:rsidRDefault="00097E98" w:rsidP="00097E98">
      <w:pPr>
        <w:rPr>
          <w:sz w:val="24"/>
        </w:rPr>
      </w:pPr>
      <w:r w:rsidRPr="00442838">
        <w:rPr>
          <w:sz w:val="24"/>
        </w:rPr>
        <w:t>Sprites:</w:t>
      </w:r>
    </w:p>
    <w:p w14:paraId="630B3A81" w14:textId="77777777" w:rsidR="00097E98" w:rsidRPr="00442838" w:rsidRDefault="00097E98" w:rsidP="00097E98">
      <w:pPr>
        <w:rPr>
          <w:sz w:val="24"/>
        </w:rPr>
      </w:pPr>
      <w:r w:rsidRPr="00442838">
        <w:rPr>
          <w:sz w:val="24"/>
        </w:rPr>
        <w:br w:type="page"/>
      </w:r>
    </w:p>
    <w:p w14:paraId="40D0437A" w14:textId="77777777" w:rsidR="00097E98" w:rsidRPr="00442838" w:rsidRDefault="00097E98" w:rsidP="00097E98">
      <w:pPr>
        <w:rPr>
          <w:sz w:val="24"/>
        </w:rPr>
      </w:pPr>
      <w:r w:rsidRPr="00442838">
        <w:rPr>
          <w:sz w:val="24"/>
        </w:rPr>
        <w:lastRenderedPageBreak/>
        <w:t>Family Page</w:t>
      </w:r>
    </w:p>
    <w:p w14:paraId="10B966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3958C2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880EB8B" w14:textId="77777777" w:rsidTr="000F163C">
        <w:trPr>
          <w:trHeight w:val="896"/>
        </w:trPr>
        <w:tc>
          <w:tcPr>
            <w:tcW w:w="1251" w:type="dxa"/>
          </w:tcPr>
          <w:p w14:paraId="0B2EB69F" w14:textId="77777777" w:rsidR="00097E98" w:rsidRPr="00442838" w:rsidRDefault="00097E98" w:rsidP="000F163C">
            <w:pPr>
              <w:spacing w:line="360" w:lineRule="auto"/>
            </w:pPr>
            <w:r w:rsidRPr="00442838">
              <w:t>Pokemon</w:t>
            </w:r>
          </w:p>
          <w:p w14:paraId="1A20AE4E" w14:textId="77777777" w:rsidR="00097E98" w:rsidRPr="00442838" w:rsidRDefault="00097E98" w:rsidP="000F163C">
            <w:pPr>
              <w:spacing w:line="360" w:lineRule="auto"/>
            </w:pPr>
            <w:r w:rsidRPr="00442838">
              <w:t>Name</w:t>
            </w:r>
          </w:p>
        </w:tc>
        <w:tc>
          <w:tcPr>
            <w:tcW w:w="1652" w:type="dxa"/>
          </w:tcPr>
          <w:p w14:paraId="72CBB72E" w14:textId="77777777" w:rsidR="00097E98" w:rsidRPr="00442838" w:rsidRDefault="00097E98" w:rsidP="000F163C">
            <w:pPr>
              <w:spacing w:line="360" w:lineRule="auto"/>
            </w:pPr>
            <w:r w:rsidRPr="00442838">
              <w:t>Pokemon Number</w:t>
            </w:r>
          </w:p>
        </w:tc>
        <w:tc>
          <w:tcPr>
            <w:tcW w:w="3719" w:type="dxa"/>
          </w:tcPr>
          <w:p w14:paraId="0C3F5F8B" w14:textId="77777777" w:rsidR="00097E98" w:rsidRPr="00442838" w:rsidRDefault="00097E98" w:rsidP="000F163C">
            <w:pPr>
              <w:spacing w:line="360" w:lineRule="auto"/>
            </w:pPr>
            <w:r w:rsidRPr="00442838">
              <w:t>Base Stats</w:t>
            </w:r>
          </w:p>
          <w:p w14:paraId="7641067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7A24BE4" w14:textId="77777777" w:rsidR="00097E98" w:rsidRPr="00442838" w:rsidRDefault="00097E98" w:rsidP="000F163C">
            <w:pPr>
              <w:spacing w:line="360" w:lineRule="auto"/>
            </w:pPr>
            <w:r w:rsidRPr="00442838">
              <w:t>Ability</w:t>
            </w:r>
          </w:p>
        </w:tc>
        <w:tc>
          <w:tcPr>
            <w:tcW w:w="724" w:type="dxa"/>
          </w:tcPr>
          <w:p w14:paraId="68462E16" w14:textId="77777777" w:rsidR="00097E98" w:rsidRPr="00442838" w:rsidRDefault="00097E98" w:rsidP="000F163C">
            <w:pPr>
              <w:spacing w:line="360" w:lineRule="auto"/>
            </w:pPr>
            <w:r w:rsidRPr="00442838">
              <w:t>Type 1</w:t>
            </w:r>
          </w:p>
        </w:tc>
        <w:tc>
          <w:tcPr>
            <w:tcW w:w="724" w:type="dxa"/>
          </w:tcPr>
          <w:p w14:paraId="6762EE09" w14:textId="77777777" w:rsidR="00097E98" w:rsidRPr="00442838" w:rsidRDefault="00097E98" w:rsidP="000F163C">
            <w:pPr>
              <w:spacing w:line="360" w:lineRule="auto"/>
            </w:pPr>
            <w:r w:rsidRPr="00442838">
              <w:t>Type 2</w:t>
            </w:r>
          </w:p>
        </w:tc>
        <w:tc>
          <w:tcPr>
            <w:tcW w:w="1976" w:type="dxa"/>
          </w:tcPr>
          <w:p w14:paraId="5952CCA0" w14:textId="77777777" w:rsidR="00097E98" w:rsidRPr="00442838" w:rsidRDefault="00097E98" w:rsidP="000F163C">
            <w:pPr>
              <w:spacing w:line="360" w:lineRule="auto"/>
            </w:pPr>
            <w:r w:rsidRPr="00442838">
              <w:t>Evolution</w:t>
            </w:r>
          </w:p>
        </w:tc>
      </w:tr>
      <w:tr w:rsidR="00097E98" w:rsidRPr="00442838" w14:paraId="20B0F810" w14:textId="77777777" w:rsidTr="000F163C">
        <w:trPr>
          <w:trHeight w:val="454"/>
        </w:trPr>
        <w:tc>
          <w:tcPr>
            <w:tcW w:w="1251" w:type="dxa"/>
          </w:tcPr>
          <w:p w14:paraId="64D91008" w14:textId="77777777" w:rsidR="00097E98" w:rsidRPr="00442838" w:rsidRDefault="00097E98" w:rsidP="000F163C">
            <w:pPr>
              <w:spacing w:line="360" w:lineRule="auto"/>
            </w:pPr>
          </w:p>
        </w:tc>
        <w:tc>
          <w:tcPr>
            <w:tcW w:w="1652" w:type="dxa"/>
          </w:tcPr>
          <w:p w14:paraId="7648E941" w14:textId="77777777" w:rsidR="00097E98" w:rsidRPr="00442838" w:rsidRDefault="00097E98" w:rsidP="000F163C">
            <w:pPr>
              <w:spacing w:line="360" w:lineRule="auto"/>
            </w:pPr>
          </w:p>
        </w:tc>
        <w:tc>
          <w:tcPr>
            <w:tcW w:w="3719" w:type="dxa"/>
          </w:tcPr>
          <w:p w14:paraId="66296776" w14:textId="77777777" w:rsidR="00097E98" w:rsidRPr="00442838" w:rsidRDefault="00097E98" w:rsidP="000F163C">
            <w:pPr>
              <w:spacing w:line="360" w:lineRule="auto"/>
            </w:pPr>
          </w:p>
        </w:tc>
        <w:tc>
          <w:tcPr>
            <w:tcW w:w="880" w:type="dxa"/>
          </w:tcPr>
          <w:p w14:paraId="5D72F5A7" w14:textId="77777777" w:rsidR="00097E98" w:rsidRPr="00442838" w:rsidRDefault="00097E98" w:rsidP="000F163C">
            <w:pPr>
              <w:spacing w:line="360" w:lineRule="auto"/>
            </w:pPr>
          </w:p>
        </w:tc>
        <w:tc>
          <w:tcPr>
            <w:tcW w:w="724" w:type="dxa"/>
          </w:tcPr>
          <w:p w14:paraId="1E46F511" w14:textId="77777777" w:rsidR="00097E98" w:rsidRPr="00442838" w:rsidRDefault="00097E98" w:rsidP="000F163C">
            <w:pPr>
              <w:spacing w:line="360" w:lineRule="auto"/>
            </w:pPr>
          </w:p>
        </w:tc>
        <w:tc>
          <w:tcPr>
            <w:tcW w:w="724" w:type="dxa"/>
          </w:tcPr>
          <w:p w14:paraId="23344825" w14:textId="77777777" w:rsidR="00097E98" w:rsidRPr="00442838" w:rsidRDefault="00097E98" w:rsidP="000F163C">
            <w:pPr>
              <w:spacing w:line="360" w:lineRule="auto"/>
            </w:pPr>
          </w:p>
        </w:tc>
        <w:tc>
          <w:tcPr>
            <w:tcW w:w="1976" w:type="dxa"/>
          </w:tcPr>
          <w:p w14:paraId="27C08B69" w14:textId="77777777" w:rsidR="00097E98" w:rsidRPr="00442838" w:rsidRDefault="00097E98" w:rsidP="000F163C">
            <w:pPr>
              <w:spacing w:line="360" w:lineRule="auto"/>
            </w:pPr>
          </w:p>
        </w:tc>
      </w:tr>
      <w:tr w:rsidR="00097E98" w:rsidRPr="00442838" w14:paraId="7DF36925" w14:textId="77777777" w:rsidTr="000F163C">
        <w:trPr>
          <w:trHeight w:val="441"/>
        </w:trPr>
        <w:tc>
          <w:tcPr>
            <w:tcW w:w="1251" w:type="dxa"/>
          </w:tcPr>
          <w:p w14:paraId="40294B24" w14:textId="77777777" w:rsidR="00097E98" w:rsidRPr="00442838" w:rsidRDefault="00097E98" w:rsidP="000F163C">
            <w:pPr>
              <w:spacing w:line="360" w:lineRule="auto"/>
            </w:pPr>
          </w:p>
        </w:tc>
        <w:tc>
          <w:tcPr>
            <w:tcW w:w="1652" w:type="dxa"/>
          </w:tcPr>
          <w:p w14:paraId="0B3468F1" w14:textId="77777777" w:rsidR="00097E98" w:rsidRPr="00442838" w:rsidRDefault="00097E98" w:rsidP="000F163C">
            <w:pPr>
              <w:spacing w:line="360" w:lineRule="auto"/>
            </w:pPr>
          </w:p>
        </w:tc>
        <w:tc>
          <w:tcPr>
            <w:tcW w:w="3719" w:type="dxa"/>
          </w:tcPr>
          <w:p w14:paraId="74AA9640" w14:textId="77777777" w:rsidR="00097E98" w:rsidRPr="00442838" w:rsidRDefault="00097E98" w:rsidP="000F163C">
            <w:pPr>
              <w:spacing w:line="360" w:lineRule="auto"/>
            </w:pPr>
          </w:p>
        </w:tc>
        <w:tc>
          <w:tcPr>
            <w:tcW w:w="880" w:type="dxa"/>
          </w:tcPr>
          <w:p w14:paraId="4F531800" w14:textId="77777777" w:rsidR="00097E98" w:rsidRPr="00442838" w:rsidRDefault="00097E98" w:rsidP="000F163C">
            <w:pPr>
              <w:spacing w:line="360" w:lineRule="auto"/>
            </w:pPr>
          </w:p>
        </w:tc>
        <w:tc>
          <w:tcPr>
            <w:tcW w:w="724" w:type="dxa"/>
          </w:tcPr>
          <w:p w14:paraId="41CC907E" w14:textId="77777777" w:rsidR="00097E98" w:rsidRPr="00442838" w:rsidRDefault="00097E98" w:rsidP="000F163C">
            <w:pPr>
              <w:spacing w:line="360" w:lineRule="auto"/>
            </w:pPr>
          </w:p>
        </w:tc>
        <w:tc>
          <w:tcPr>
            <w:tcW w:w="724" w:type="dxa"/>
          </w:tcPr>
          <w:p w14:paraId="5FCFF91B" w14:textId="77777777" w:rsidR="00097E98" w:rsidRPr="00442838" w:rsidRDefault="00097E98" w:rsidP="000F163C">
            <w:pPr>
              <w:spacing w:line="360" w:lineRule="auto"/>
            </w:pPr>
          </w:p>
        </w:tc>
        <w:tc>
          <w:tcPr>
            <w:tcW w:w="1976" w:type="dxa"/>
          </w:tcPr>
          <w:p w14:paraId="489457A6" w14:textId="77777777" w:rsidR="00097E98" w:rsidRPr="00442838" w:rsidRDefault="00097E98" w:rsidP="000F163C">
            <w:pPr>
              <w:spacing w:line="360" w:lineRule="auto"/>
            </w:pPr>
          </w:p>
        </w:tc>
      </w:tr>
      <w:tr w:rsidR="00097E98" w:rsidRPr="00442838" w14:paraId="352637C7" w14:textId="77777777" w:rsidTr="000F163C">
        <w:trPr>
          <w:trHeight w:val="441"/>
        </w:trPr>
        <w:tc>
          <w:tcPr>
            <w:tcW w:w="1251" w:type="dxa"/>
          </w:tcPr>
          <w:p w14:paraId="7E15BB94" w14:textId="77777777" w:rsidR="00097E98" w:rsidRPr="00442838" w:rsidRDefault="00097E98" w:rsidP="000F163C">
            <w:pPr>
              <w:spacing w:line="360" w:lineRule="auto"/>
            </w:pPr>
          </w:p>
        </w:tc>
        <w:tc>
          <w:tcPr>
            <w:tcW w:w="1652" w:type="dxa"/>
          </w:tcPr>
          <w:p w14:paraId="22CA28CF" w14:textId="77777777" w:rsidR="00097E98" w:rsidRPr="00442838" w:rsidRDefault="00097E98" w:rsidP="000F163C">
            <w:pPr>
              <w:spacing w:line="360" w:lineRule="auto"/>
            </w:pPr>
          </w:p>
        </w:tc>
        <w:tc>
          <w:tcPr>
            <w:tcW w:w="3719" w:type="dxa"/>
          </w:tcPr>
          <w:p w14:paraId="408C5368" w14:textId="77777777" w:rsidR="00097E98" w:rsidRPr="00442838" w:rsidRDefault="00097E98" w:rsidP="000F163C">
            <w:pPr>
              <w:spacing w:line="360" w:lineRule="auto"/>
            </w:pPr>
          </w:p>
        </w:tc>
        <w:tc>
          <w:tcPr>
            <w:tcW w:w="880" w:type="dxa"/>
          </w:tcPr>
          <w:p w14:paraId="62689E30" w14:textId="77777777" w:rsidR="00097E98" w:rsidRPr="00442838" w:rsidRDefault="00097E98" w:rsidP="000F163C">
            <w:pPr>
              <w:spacing w:line="360" w:lineRule="auto"/>
            </w:pPr>
          </w:p>
        </w:tc>
        <w:tc>
          <w:tcPr>
            <w:tcW w:w="724" w:type="dxa"/>
          </w:tcPr>
          <w:p w14:paraId="6289765F" w14:textId="77777777" w:rsidR="00097E98" w:rsidRPr="00442838" w:rsidRDefault="00097E98" w:rsidP="000F163C">
            <w:pPr>
              <w:spacing w:line="360" w:lineRule="auto"/>
            </w:pPr>
          </w:p>
        </w:tc>
        <w:tc>
          <w:tcPr>
            <w:tcW w:w="724" w:type="dxa"/>
          </w:tcPr>
          <w:p w14:paraId="4E8EF9AC" w14:textId="77777777" w:rsidR="00097E98" w:rsidRPr="00442838" w:rsidRDefault="00097E98" w:rsidP="000F163C">
            <w:pPr>
              <w:spacing w:line="360" w:lineRule="auto"/>
            </w:pPr>
          </w:p>
        </w:tc>
        <w:tc>
          <w:tcPr>
            <w:tcW w:w="1976" w:type="dxa"/>
          </w:tcPr>
          <w:p w14:paraId="5E0D092F" w14:textId="77777777" w:rsidR="00097E98" w:rsidRPr="00442838" w:rsidRDefault="00097E98" w:rsidP="000F163C">
            <w:pPr>
              <w:spacing w:line="360" w:lineRule="auto"/>
            </w:pPr>
          </w:p>
        </w:tc>
      </w:tr>
      <w:tr w:rsidR="00097E98" w:rsidRPr="00442838" w14:paraId="11E4A131" w14:textId="77777777" w:rsidTr="000F163C">
        <w:trPr>
          <w:trHeight w:val="896"/>
        </w:trPr>
        <w:tc>
          <w:tcPr>
            <w:tcW w:w="1251" w:type="dxa"/>
          </w:tcPr>
          <w:p w14:paraId="16368FC2" w14:textId="77777777" w:rsidR="00097E98" w:rsidRPr="00442838" w:rsidRDefault="00097E98" w:rsidP="000F163C">
            <w:pPr>
              <w:spacing w:line="360" w:lineRule="auto"/>
            </w:pPr>
          </w:p>
        </w:tc>
        <w:tc>
          <w:tcPr>
            <w:tcW w:w="1652" w:type="dxa"/>
          </w:tcPr>
          <w:p w14:paraId="4635BD5F" w14:textId="77777777" w:rsidR="00097E98" w:rsidRPr="00442838" w:rsidRDefault="00097E98" w:rsidP="000F163C">
            <w:pPr>
              <w:spacing w:line="360" w:lineRule="auto"/>
            </w:pPr>
          </w:p>
        </w:tc>
        <w:tc>
          <w:tcPr>
            <w:tcW w:w="3719" w:type="dxa"/>
          </w:tcPr>
          <w:p w14:paraId="16AED2AF" w14:textId="77777777" w:rsidR="00097E98" w:rsidRPr="00442838" w:rsidRDefault="00097E98" w:rsidP="000F163C">
            <w:pPr>
              <w:spacing w:line="360" w:lineRule="auto"/>
            </w:pPr>
          </w:p>
        </w:tc>
        <w:tc>
          <w:tcPr>
            <w:tcW w:w="880" w:type="dxa"/>
          </w:tcPr>
          <w:p w14:paraId="4BD55000" w14:textId="77777777" w:rsidR="00097E98" w:rsidRPr="00442838" w:rsidRDefault="00097E98" w:rsidP="000F163C">
            <w:pPr>
              <w:spacing w:line="360" w:lineRule="auto"/>
            </w:pPr>
          </w:p>
        </w:tc>
        <w:tc>
          <w:tcPr>
            <w:tcW w:w="724" w:type="dxa"/>
          </w:tcPr>
          <w:p w14:paraId="516AF454" w14:textId="77777777" w:rsidR="00097E98" w:rsidRPr="00442838" w:rsidRDefault="00097E98" w:rsidP="000F163C">
            <w:pPr>
              <w:spacing w:line="360" w:lineRule="auto"/>
            </w:pPr>
          </w:p>
        </w:tc>
        <w:tc>
          <w:tcPr>
            <w:tcW w:w="724" w:type="dxa"/>
          </w:tcPr>
          <w:p w14:paraId="0F2C1CAD" w14:textId="77777777" w:rsidR="00097E98" w:rsidRPr="00442838" w:rsidRDefault="00097E98" w:rsidP="000F163C">
            <w:pPr>
              <w:spacing w:line="360" w:lineRule="auto"/>
            </w:pPr>
          </w:p>
        </w:tc>
        <w:tc>
          <w:tcPr>
            <w:tcW w:w="1976" w:type="dxa"/>
          </w:tcPr>
          <w:p w14:paraId="2A54CA60" w14:textId="77777777" w:rsidR="00097E98" w:rsidRPr="00442838" w:rsidRDefault="00097E98" w:rsidP="000F163C">
            <w:pPr>
              <w:spacing w:line="360" w:lineRule="auto"/>
            </w:pPr>
          </w:p>
        </w:tc>
      </w:tr>
    </w:tbl>
    <w:p w14:paraId="0B087FE3" w14:textId="77777777" w:rsidR="00097E98" w:rsidRPr="00442838" w:rsidRDefault="00097E98" w:rsidP="00097E98">
      <w:pPr>
        <w:rPr>
          <w:sz w:val="24"/>
        </w:rPr>
      </w:pPr>
    </w:p>
    <w:p w14:paraId="601EEBF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DAFD4A" w14:textId="77777777" w:rsidTr="000F163C">
        <w:tc>
          <w:tcPr>
            <w:tcW w:w="3596" w:type="dxa"/>
          </w:tcPr>
          <w:p w14:paraId="1D4EA3DE" w14:textId="77777777" w:rsidR="00097E98" w:rsidRPr="00442838" w:rsidRDefault="00097E98" w:rsidP="000F163C">
            <w:pPr>
              <w:rPr>
                <w:sz w:val="24"/>
              </w:rPr>
            </w:pPr>
          </w:p>
        </w:tc>
        <w:tc>
          <w:tcPr>
            <w:tcW w:w="3597" w:type="dxa"/>
          </w:tcPr>
          <w:p w14:paraId="6CF14646" w14:textId="77777777" w:rsidR="00097E98" w:rsidRPr="00442838" w:rsidRDefault="00097E98" w:rsidP="000F163C">
            <w:pPr>
              <w:rPr>
                <w:sz w:val="24"/>
              </w:rPr>
            </w:pPr>
          </w:p>
        </w:tc>
        <w:tc>
          <w:tcPr>
            <w:tcW w:w="3597" w:type="dxa"/>
          </w:tcPr>
          <w:p w14:paraId="7F21E855" w14:textId="77777777" w:rsidR="00097E98" w:rsidRPr="00442838" w:rsidRDefault="00097E98" w:rsidP="000F163C">
            <w:pPr>
              <w:rPr>
                <w:sz w:val="24"/>
              </w:rPr>
            </w:pPr>
          </w:p>
        </w:tc>
      </w:tr>
      <w:tr w:rsidR="00097E98" w:rsidRPr="00442838" w14:paraId="5B43B9BE" w14:textId="77777777" w:rsidTr="000F163C">
        <w:tc>
          <w:tcPr>
            <w:tcW w:w="3596" w:type="dxa"/>
          </w:tcPr>
          <w:p w14:paraId="3633D5D4" w14:textId="77777777" w:rsidR="00097E98" w:rsidRPr="00442838" w:rsidRDefault="00097E98" w:rsidP="000F163C">
            <w:pPr>
              <w:rPr>
                <w:sz w:val="24"/>
              </w:rPr>
            </w:pPr>
          </w:p>
        </w:tc>
        <w:tc>
          <w:tcPr>
            <w:tcW w:w="3597" w:type="dxa"/>
          </w:tcPr>
          <w:p w14:paraId="7D9EE69A" w14:textId="77777777" w:rsidR="00097E98" w:rsidRPr="00442838" w:rsidRDefault="00097E98" w:rsidP="000F163C">
            <w:pPr>
              <w:rPr>
                <w:sz w:val="24"/>
              </w:rPr>
            </w:pPr>
          </w:p>
        </w:tc>
        <w:tc>
          <w:tcPr>
            <w:tcW w:w="3597" w:type="dxa"/>
          </w:tcPr>
          <w:p w14:paraId="540191D0" w14:textId="77777777" w:rsidR="00097E98" w:rsidRPr="00442838" w:rsidRDefault="00097E98" w:rsidP="000F163C">
            <w:pPr>
              <w:rPr>
                <w:sz w:val="24"/>
              </w:rPr>
            </w:pPr>
          </w:p>
        </w:tc>
      </w:tr>
    </w:tbl>
    <w:p w14:paraId="50399E6A" w14:textId="77777777" w:rsidR="00097E98" w:rsidRPr="00442838" w:rsidRDefault="00097E98" w:rsidP="00097E98">
      <w:pPr>
        <w:rPr>
          <w:sz w:val="24"/>
        </w:rPr>
      </w:pPr>
    </w:p>
    <w:p w14:paraId="4D7F3408" w14:textId="77777777" w:rsidR="00097E98" w:rsidRPr="00442838" w:rsidRDefault="00097E98" w:rsidP="00097E98">
      <w:pPr>
        <w:rPr>
          <w:sz w:val="24"/>
        </w:rPr>
      </w:pPr>
      <w:r w:rsidRPr="00442838">
        <w:rPr>
          <w:sz w:val="24"/>
        </w:rPr>
        <w:t>Sprites:</w:t>
      </w:r>
    </w:p>
    <w:p w14:paraId="23FBE37C" w14:textId="77777777" w:rsidR="00097E98" w:rsidRPr="00442838" w:rsidRDefault="00097E98" w:rsidP="00097E98">
      <w:pPr>
        <w:rPr>
          <w:sz w:val="24"/>
        </w:rPr>
      </w:pPr>
      <w:r w:rsidRPr="00442838">
        <w:rPr>
          <w:sz w:val="24"/>
        </w:rPr>
        <w:br w:type="page"/>
      </w:r>
    </w:p>
    <w:p w14:paraId="1152D7F4" w14:textId="77777777" w:rsidR="00097E98" w:rsidRPr="00442838" w:rsidRDefault="00097E98" w:rsidP="00097E98">
      <w:pPr>
        <w:rPr>
          <w:sz w:val="24"/>
        </w:rPr>
      </w:pPr>
      <w:r w:rsidRPr="00442838">
        <w:rPr>
          <w:sz w:val="24"/>
        </w:rPr>
        <w:lastRenderedPageBreak/>
        <w:t>Family Page</w:t>
      </w:r>
    </w:p>
    <w:p w14:paraId="32335F3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D7B37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784999" w14:textId="77777777" w:rsidTr="000F163C">
        <w:trPr>
          <w:trHeight w:val="896"/>
        </w:trPr>
        <w:tc>
          <w:tcPr>
            <w:tcW w:w="1251" w:type="dxa"/>
          </w:tcPr>
          <w:p w14:paraId="290BCB52" w14:textId="77777777" w:rsidR="00097E98" w:rsidRPr="00442838" w:rsidRDefault="00097E98" w:rsidP="000F163C">
            <w:pPr>
              <w:spacing w:line="360" w:lineRule="auto"/>
            </w:pPr>
            <w:r w:rsidRPr="00442838">
              <w:t>Pokemon</w:t>
            </w:r>
          </w:p>
          <w:p w14:paraId="4483D78A" w14:textId="77777777" w:rsidR="00097E98" w:rsidRPr="00442838" w:rsidRDefault="00097E98" w:rsidP="000F163C">
            <w:pPr>
              <w:spacing w:line="360" w:lineRule="auto"/>
            </w:pPr>
            <w:r w:rsidRPr="00442838">
              <w:t>Name</w:t>
            </w:r>
          </w:p>
        </w:tc>
        <w:tc>
          <w:tcPr>
            <w:tcW w:w="1652" w:type="dxa"/>
          </w:tcPr>
          <w:p w14:paraId="10F09F4E" w14:textId="77777777" w:rsidR="00097E98" w:rsidRPr="00442838" w:rsidRDefault="00097E98" w:rsidP="000F163C">
            <w:pPr>
              <w:spacing w:line="360" w:lineRule="auto"/>
            </w:pPr>
            <w:r w:rsidRPr="00442838">
              <w:t>Pokemon Number</w:t>
            </w:r>
          </w:p>
        </w:tc>
        <w:tc>
          <w:tcPr>
            <w:tcW w:w="3719" w:type="dxa"/>
          </w:tcPr>
          <w:p w14:paraId="7A1C2276" w14:textId="77777777" w:rsidR="00097E98" w:rsidRPr="00442838" w:rsidRDefault="00097E98" w:rsidP="000F163C">
            <w:pPr>
              <w:spacing w:line="360" w:lineRule="auto"/>
            </w:pPr>
            <w:r w:rsidRPr="00442838">
              <w:t>Base Stats</w:t>
            </w:r>
          </w:p>
          <w:p w14:paraId="246312B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7D29888" w14:textId="77777777" w:rsidR="00097E98" w:rsidRPr="00442838" w:rsidRDefault="00097E98" w:rsidP="000F163C">
            <w:pPr>
              <w:spacing w:line="360" w:lineRule="auto"/>
            </w:pPr>
            <w:r w:rsidRPr="00442838">
              <w:t>Ability</w:t>
            </w:r>
          </w:p>
        </w:tc>
        <w:tc>
          <w:tcPr>
            <w:tcW w:w="724" w:type="dxa"/>
          </w:tcPr>
          <w:p w14:paraId="353251E7" w14:textId="77777777" w:rsidR="00097E98" w:rsidRPr="00442838" w:rsidRDefault="00097E98" w:rsidP="000F163C">
            <w:pPr>
              <w:spacing w:line="360" w:lineRule="auto"/>
            </w:pPr>
            <w:r w:rsidRPr="00442838">
              <w:t>Type 1</w:t>
            </w:r>
          </w:p>
        </w:tc>
        <w:tc>
          <w:tcPr>
            <w:tcW w:w="724" w:type="dxa"/>
          </w:tcPr>
          <w:p w14:paraId="667CE31B" w14:textId="77777777" w:rsidR="00097E98" w:rsidRPr="00442838" w:rsidRDefault="00097E98" w:rsidP="000F163C">
            <w:pPr>
              <w:spacing w:line="360" w:lineRule="auto"/>
            </w:pPr>
            <w:r w:rsidRPr="00442838">
              <w:t>Type 2</w:t>
            </w:r>
          </w:p>
        </w:tc>
        <w:tc>
          <w:tcPr>
            <w:tcW w:w="1976" w:type="dxa"/>
          </w:tcPr>
          <w:p w14:paraId="60217AFE" w14:textId="77777777" w:rsidR="00097E98" w:rsidRPr="00442838" w:rsidRDefault="00097E98" w:rsidP="000F163C">
            <w:pPr>
              <w:spacing w:line="360" w:lineRule="auto"/>
            </w:pPr>
            <w:r w:rsidRPr="00442838">
              <w:t>Evolution</w:t>
            </w:r>
          </w:p>
        </w:tc>
      </w:tr>
      <w:tr w:rsidR="00097E98" w:rsidRPr="00442838" w14:paraId="0F3D6EC9" w14:textId="77777777" w:rsidTr="000F163C">
        <w:trPr>
          <w:trHeight w:val="454"/>
        </w:trPr>
        <w:tc>
          <w:tcPr>
            <w:tcW w:w="1251" w:type="dxa"/>
          </w:tcPr>
          <w:p w14:paraId="44AC5EEE" w14:textId="77777777" w:rsidR="00097E98" w:rsidRPr="00442838" w:rsidRDefault="00097E98" w:rsidP="000F163C">
            <w:pPr>
              <w:spacing w:line="360" w:lineRule="auto"/>
            </w:pPr>
          </w:p>
        </w:tc>
        <w:tc>
          <w:tcPr>
            <w:tcW w:w="1652" w:type="dxa"/>
          </w:tcPr>
          <w:p w14:paraId="23C29D1D" w14:textId="77777777" w:rsidR="00097E98" w:rsidRPr="00442838" w:rsidRDefault="00097E98" w:rsidP="000F163C">
            <w:pPr>
              <w:spacing w:line="360" w:lineRule="auto"/>
            </w:pPr>
          </w:p>
        </w:tc>
        <w:tc>
          <w:tcPr>
            <w:tcW w:w="3719" w:type="dxa"/>
          </w:tcPr>
          <w:p w14:paraId="7C123467" w14:textId="77777777" w:rsidR="00097E98" w:rsidRPr="00442838" w:rsidRDefault="00097E98" w:rsidP="000F163C">
            <w:pPr>
              <w:spacing w:line="360" w:lineRule="auto"/>
            </w:pPr>
          </w:p>
        </w:tc>
        <w:tc>
          <w:tcPr>
            <w:tcW w:w="880" w:type="dxa"/>
          </w:tcPr>
          <w:p w14:paraId="61714F93" w14:textId="77777777" w:rsidR="00097E98" w:rsidRPr="00442838" w:rsidRDefault="00097E98" w:rsidP="000F163C">
            <w:pPr>
              <w:spacing w:line="360" w:lineRule="auto"/>
            </w:pPr>
          </w:p>
        </w:tc>
        <w:tc>
          <w:tcPr>
            <w:tcW w:w="724" w:type="dxa"/>
          </w:tcPr>
          <w:p w14:paraId="5306937E" w14:textId="77777777" w:rsidR="00097E98" w:rsidRPr="00442838" w:rsidRDefault="00097E98" w:rsidP="000F163C">
            <w:pPr>
              <w:spacing w:line="360" w:lineRule="auto"/>
            </w:pPr>
          </w:p>
        </w:tc>
        <w:tc>
          <w:tcPr>
            <w:tcW w:w="724" w:type="dxa"/>
          </w:tcPr>
          <w:p w14:paraId="3E55217D" w14:textId="77777777" w:rsidR="00097E98" w:rsidRPr="00442838" w:rsidRDefault="00097E98" w:rsidP="000F163C">
            <w:pPr>
              <w:spacing w:line="360" w:lineRule="auto"/>
            </w:pPr>
          </w:p>
        </w:tc>
        <w:tc>
          <w:tcPr>
            <w:tcW w:w="1976" w:type="dxa"/>
          </w:tcPr>
          <w:p w14:paraId="62F294A5" w14:textId="77777777" w:rsidR="00097E98" w:rsidRPr="00442838" w:rsidRDefault="00097E98" w:rsidP="000F163C">
            <w:pPr>
              <w:spacing w:line="360" w:lineRule="auto"/>
            </w:pPr>
          </w:p>
        </w:tc>
      </w:tr>
      <w:tr w:rsidR="00097E98" w:rsidRPr="00442838" w14:paraId="399F4D24" w14:textId="77777777" w:rsidTr="000F163C">
        <w:trPr>
          <w:trHeight w:val="441"/>
        </w:trPr>
        <w:tc>
          <w:tcPr>
            <w:tcW w:w="1251" w:type="dxa"/>
          </w:tcPr>
          <w:p w14:paraId="42CFDDA0" w14:textId="77777777" w:rsidR="00097E98" w:rsidRPr="00442838" w:rsidRDefault="00097E98" w:rsidP="000F163C">
            <w:pPr>
              <w:spacing w:line="360" w:lineRule="auto"/>
            </w:pPr>
          </w:p>
        </w:tc>
        <w:tc>
          <w:tcPr>
            <w:tcW w:w="1652" w:type="dxa"/>
          </w:tcPr>
          <w:p w14:paraId="3B761D57" w14:textId="77777777" w:rsidR="00097E98" w:rsidRPr="00442838" w:rsidRDefault="00097E98" w:rsidP="000F163C">
            <w:pPr>
              <w:spacing w:line="360" w:lineRule="auto"/>
            </w:pPr>
          </w:p>
        </w:tc>
        <w:tc>
          <w:tcPr>
            <w:tcW w:w="3719" w:type="dxa"/>
          </w:tcPr>
          <w:p w14:paraId="3D5060C2" w14:textId="77777777" w:rsidR="00097E98" w:rsidRPr="00442838" w:rsidRDefault="00097E98" w:rsidP="000F163C">
            <w:pPr>
              <w:spacing w:line="360" w:lineRule="auto"/>
            </w:pPr>
          </w:p>
        </w:tc>
        <w:tc>
          <w:tcPr>
            <w:tcW w:w="880" w:type="dxa"/>
          </w:tcPr>
          <w:p w14:paraId="4F9CB743" w14:textId="77777777" w:rsidR="00097E98" w:rsidRPr="00442838" w:rsidRDefault="00097E98" w:rsidP="000F163C">
            <w:pPr>
              <w:spacing w:line="360" w:lineRule="auto"/>
            </w:pPr>
          </w:p>
        </w:tc>
        <w:tc>
          <w:tcPr>
            <w:tcW w:w="724" w:type="dxa"/>
          </w:tcPr>
          <w:p w14:paraId="4A2F5570" w14:textId="77777777" w:rsidR="00097E98" w:rsidRPr="00442838" w:rsidRDefault="00097E98" w:rsidP="000F163C">
            <w:pPr>
              <w:spacing w:line="360" w:lineRule="auto"/>
            </w:pPr>
          </w:p>
        </w:tc>
        <w:tc>
          <w:tcPr>
            <w:tcW w:w="724" w:type="dxa"/>
          </w:tcPr>
          <w:p w14:paraId="14ED8A33" w14:textId="77777777" w:rsidR="00097E98" w:rsidRPr="00442838" w:rsidRDefault="00097E98" w:rsidP="000F163C">
            <w:pPr>
              <w:spacing w:line="360" w:lineRule="auto"/>
            </w:pPr>
          </w:p>
        </w:tc>
        <w:tc>
          <w:tcPr>
            <w:tcW w:w="1976" w:type="dxa"/>
          </w:tcPr>
          <w:p w14:paraId="77DB7834" w14:textId="77777777" w:rsidR="00097E98" w:rsidRPr="00442838" w:rsidRDefault="00097E98" w:rsidP="000F163C">
            <w:pPr>
              <w:spacing w:line="360" w:lineRule="auto"/>
            </w:pPr>
          </w:p>
        </w:tc>
      </w:tr>
      <w:tr w:rsidR="00097E98" w:rsidRPr="00442838" w14:paraId="3CA984F8" w14:textId="77777777" w:rsidTr="000F163C">
        <w:trPr>
          <w:trHeight w:val="441"/>
        </w:trPr>
        <w:tc>
          <w:tcPr>
            <w:tcW w:w="1251" w:type="dxa"/>
          </w:tcPr>
          <w:p w14:paraId="2F5F276F" w14:textId="77777777" w:rsidR="00097E98" w:rsidRPr="00442838" w:rsidRDefault="00097E98" w:rsidP="000F163C">
            <w:pPr>
              <w:spacing w:line="360" w:lineRule="auto"/>
            </w:pPr>
          </w:p>
        </w:tc>
        <w:tc>
          <w:tcPr>
            <w:tcW w:w="1652" w:type="dxa"/>
          </w:tcPr>
          <w:p w14:paraId="7078A07E" w14:textId="77777777" w:rsidR="00097E98" w:rsidRPr="00442838" w:rsidRDefault="00097E98" w:rsidP="000F163C">
            <w:pPr>
              <w:spacing w:line="360" w:lineRule="auto"/>
            </w:pPr>
          </w:p>
        </w:tc>
        <w:tc>
          <w:tcPr>
            <w:tcW w:w="3719" w:type="dxa"/>
          </w:tcPr>
          <w:p w14:paraId="5EB1F370" w14:textId="77777777" w:rsidR="00097E98" w:rsidRPr="00442838" w:rsidRDefault="00097E98" w:rsidP="000F163C">
            <w:pPr>
              <w:spacing w:line="360" w:lineRule="auto"/>
            </w:pPr>
          </w:p>
        </w:tc>
        <w:tc>
          <w:tcPr>
            <w:tcW w:w="880" w:type="dxa"/>
          </w:tcPr>
          <w:p w14:paraId="6BD4FEA7" w14:textId="77777777" w:rsidR="00097E98" w:rsidRPr="00442838" w:rsidRDefault="00097E98" w:rsidP="000F163C">
            <w:pPr>
              <w:spacing w:line="360" w:lineRule="auto"/>
            </w:pPr>
          </w:p>
        </w:tc>
        <w:tc>
          <w:tcPr>
            <w:tcW w:w="724" w:type="dxa"/>
          </w:tcPr>
          <w:p w14:paraId="653A4D3E" w14:textId="77777777" w:rsidR="00097E98" w:rsidRPr="00442838" w:rsidRDefault="00097E98" w:rsidP="000F163C">
            <w:pPr>
              <w:spacing w:line="360" w:lineRule="auto"/>
            </w:pPr>
          </w:p>
        </w:tc>
        <w:tc>
          <w:tcPr>
            <w:tcW w:w="724" w:type="dxa"/>
          </w:tcPr>
          <w:p w14:paraId="08B2380A" w14:textId="77777777" w:rsidR="00097E98" w:rsidRPr="00442838" w:rsidRDefault="00097E98" w:rsidP="000F163C">
            <w:pPr>
              <w:spacing w:line="360" w:lineRule="auto"/>
            </w:pPr>
          </w:p>
        </w:tc>
        <w:tc>
          <w:tcPr>
            <w:tcW w:w="1976" w:type="dxa"/>
          </w:tcPr>
          <w:p w14:paraId="381C9C6B" w14:textId="77777777" w:rsidR="00097E98" w:rsidRPr="00442838" w:rsidRDefault="00097E98" w:rsidP="000F163C">
            <w:pPr>
              <w:spacing w:line="360" w:lineRule="auto"/>
            </w:pPr>
          </w:p>
        </w:tc>
      </w:tr>
      <w:tr w:rsidR="00097E98" w:rsidRPr="00442838" w14:paraId="707CB35E" w14:textId="77777777" w:rsidTr="000F163C">
        <w:trPr>
          <w:trHeight w:val="896"/>
        </w:trPr>
        <w:tc>
          <w:tcPr>
            <w:tcW w:w="1251" w:type="dxa"/>
          </w:tcPr>
          <w:p w14:paraId="4E5EFE9A" w14:textId="77777777" w:rsidR="00097E98" w:rsidRPr="00442838" w:rsidRDefault="00097E98" w:rsidP="000F163C">
            <w:pPr>
              <w:spacing w:line="360" w:lineRule="auto"/>
            </w:pPr>
          </w:p>
        </w:tc>
        <w:tc>
          <w:tcPr>
            <w:tcW w:w="1652" w:type="dxa"/>
          </w:tcPr>
          <w:p w14:paraId="2D5A31FD" w14:textId="77777777" w:rsidR="00097E98" w:rsidRPr="00442838" w:rsidRDefault="00097E98" w:rsidP="000F163C">
            <w:pPr>
              <w:spacing w:line="360" w:lineRule="auto"/>
            </w:pPr>
          </w:p>
        </w:tc>
        <w:tc>
          <w:tcPr>
            <w:tcW w:w="3719" w:type="dxa"/>
          </w:tcPr>
          <w:p w14:paraId="783C7ACB" w14:textId="77777777" w:rsidR="00097E98" w:rsidRPr="00442838" w:rsidRDefault="00097E98" w:rsidP="000F163C">
            <w:pPr>
              <w:spacing w:line="360" w:lineRule="auto"/>
            </w:pPr>
          </w:p>
        </w:tc>
        <w:tc>
          <w:tcPr>
            <w:tcW w:w="880" w:type="dxa"/>
          </w:tcPr>
          <w:p w14:paraId="433FAD51" w14:textId="77777777" w:rsidR="00097E98" w:rsidRPr="00442838" w:rsidRDefault="00097E98" w:rsidP="000F163C">
            <w:pPr>
              <w:spacing w:line="360" w:lineRule="auto"/>
            </w:pPr>
          </w:p>
        </w:tc>
        <w:tc>
          <w:tcPr>
            <w:tcW w:w="724" w:type="dxa"/>
          </w:tcPr>
          <w:p w14:paraId="7CE8C1BB" w14:textId="77777777" w:rsidR="00097E98" w:rsidRPr="00442838" w:rsidRDefault="00097E98" w:rsidP="000F163C">
            <w:pPr>
              <w:spacing w:line="360" w:lineRule="auto"/>
            </w:pPr>
          </w:p>
        </w:tc>
        <w:tc>
          <w:tcPr>
            <w:tcW w:w="724" w:type="dxa"/>
          </w:tcPr>
          <w:p w14:paraId="085D23D0" w14:textId="77777777" w:rsidR="00097E98" w:rsidRPr="00442838" w:rsidRDefault="00097E98" w:rsidP="000F163C">
            <w:pPr>
              <w:spacing w:line="360" w:lineRule="auto"/>
            </w:pPr>
          </w:p>
        </w:tc>
        <w:tc>
          <w:tcPr>
            <w:tcW w:w="1976" w:type="dxa"/>
          </w:tcPr>
          <w:p w14:paraId="7833A638" w14:textId="77777777" w:rsidR="00097E98" w:rsidRPr="00442838" w:rsidRDefault="00097E98" w:rsidP="000F163C">
            <w:pPr>
              <w:spacing w:line="360" w:lineRule="auto"/>
            </w:pPr>
          </w:p>
        </w:tc>
      </w:tr>
    </w:tbl>
    <w:p w14:paraId="7AFA1541" w14:textId="77777777" w:rsidR="00097E98" w:rsidRPr="00442838" w:rsidRDefault="00097E98" w:rsidP="00097E98">
      <w:pPr>
        <w:rPr>
          <w:sz w:val="24"/>
        </w:rPr>
      </w:pPr>
    </w:p>
    <w:p w14:paraId="670E656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6C2701" w14:textId="77777777" w:rsidTr="000F163C">
        <w:tc>
          <w:tcPr>
            <w:tcW w:w="3596" w:type="dxa"/>
          </w:tcPr>
          <w:p w14:paraId="2E553E4B" w14:textId="77777777" w:rsidR="00097E98" w:rsidRPr="00442838" w:rsidRDefault="00097E98" w:rsidP="000F163C">
            <w:pPr>
              <w:rPr>
                <w:sz w:val="24"/>
              </w:rPr>
            </w:pPr>
          </w:p>
        </w:tc>
        <w:tc>
          <w:tcPr>
            <w:tcW w:w="3597" w:type="dxa"/>
          </w:tcPr>
          <w:p w14:paraId="17439239" w14:textId="77777777" w:rsidR="00097E98" w:rsidRPr="00442838" w:rsidRDefault="00097E98" w:rsidP="000F163C">
            <w:pPr>
              <w:rPr>
                <w:sz w:val="24"/>
              </w:rPr>
            </w:pPr>
          </w:p>
        </w:tc>
        <w:tc>
          <w:tcPr>
            <w:tcW w:w="3597" w:type="dxa"/>
          </w:tcPr>
          <w:p w14:paraId="164D596B" w14:textId="77777777" w:rsidR="00097E98" w:rsidRPr="00442838" w:rsidRDefault="00097E98" w:rsidP="000F163C">
            <w:pPr>
              <w:rPr>
                <w:sz w:val="24"/>
              </w:rPr>
            </w:pPr>
          </w:p>
        </w:tc>
      </w:tr>
      <w:tr w:rsidR="00097E98" w:rsidRPr="00442838" w14:paraId="4EBC68FF" w14:textId="77777777" w:rsidTr="000F163C">
        <w:tc>
          <w:tcPr>
            <w:tcW w:w="3596" w:type="dxa"/>
          </w:tcPr>
          <w:p w14:paraId="40210FA1" w14:textId="77777777" w:rsidR="00097E98" w:rsidRPr="00442838" w:rsidRDefault="00097E98" w:rsidP="000F163C">
            <w:pPr>
              <w:rPr>
                <w:sz w:val="24"/>
              </w:rPr>
            </w:pPr>
          </w:p>
        </w:tc>
        <w:tc>
          <w:tcPr>
            <w:tcW w:w="3597" w:type="dxa"/>
          </w:tcPr>
          <w:p w14:paraId="4F616B27" w14:textId="77777777" w:rsidR="00097E98" w:rsidRPr="00442838" w:rsidRDefault="00097E98" w:rsidP="000F163C">
            <w:pPr>
              <w:rPr>
                <w:sz w:val="24"/>
              </w:rPr>
            </w:pPr>
          </w:p>
        </w:tc>
        <w:tc>
          <w:tcPr>
            <w:tcW w:w="3597" w:type="dxa"/>
          </w:tcPr>
          <w:p w14:paraId="6758A4F0" w14:textId="77777777" w:rsidR="00097E98" w:rsidRPr="00442838" w:rsidRDefault="00097E98" w:rsidP="000F163C">
            <w:pPr>
              <w:rPr>
                <w:sz w:val="24"/>
              </w:rPr>
            </w:pPr>
          </w:p>
        </w:tc>
      </w:tr>
    </w:tbl>
    <w:p w14:paraId="2D14E85D" w14:textId="77777777" w:rsidR="00097E98" w:rsidRPr="00442838" w:rsidRDefault="00097E98" w:rsidP="00097E98">
      <w:pPr>
        <w:rPr>
          <w:sz w:val="24"/>
        </w:rPr>
      </w:pPr>
    </w:p>
    <w:p w14:paraId="1622F694" w14:textId="77777777" w:rsidR="00097E98" w:rsidRPr="00442838" w:rsidRDefault="00097E98" w:rsidP="00097E98">
      <w:pPr>
        <w:rPr>
          <w:sz w:val="24"/>
        </w:rPr>
      </w:pPr>
      <w:r w:rsidRPr="00442838">
        <w:rPr>
          <w:sz w:val="24"/>
        </w:rPr>
        <w:t>Sprites:</w:t>
      </w:r>
    </w:p>
    <w:p w14:paraId="565A477C" w14:textId="77777777" w:rsidR="00097E98" w:rsidRPr="00442838" w:rsidRDefault="00097E98" w:rsidP="00097E98">
      <w:pPr>
        <w:rPr>
          <w:sz w:val="24"/>
        </w:rPr>
      </w:pPr>
      <w:r w:rsidRPr="00442838">
        <w:rPr>
          <w:sz w:val="24"/>
        </w:rPr>
        <w:br w:type="page"/>
      </w:r>
    </w:p>
    <w:p w14:paraId="607530F8" w14:textId="77777777" w:rsidR="00097E98" w:rsidRPr="00442838" w:rsidRDefault="00097E98" w:rsidP="00097E98">
      <w:pPr>
        <w:rPr>
          <w:sz w:val="24"/>
        </w:rPr>
      </w:pPr>
      <w:r w:rsidRPr="00442838">
        <w:rPr>
          <w:sz w:val="24"/>
        </w:rPr>
        <w:lastRenderedPageBreak/>
        <w:t>Family Page</w:t>
      </w:r>
    </w:p>
    <w:p w14:paraId="0AE47A8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A3D5E1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A931B7C" w14:textId="77777777" w:rsidTr="000F163C">
        <w:trPr>
          <w:trHeight w:val="896"/>
        </w:trPr>
        <w:tc>
          <w:tcPr>
            <w:tcW w:w="1251" w:type="dxa"/>
          </w:tcPr>
          <w:p w14:paraId="1F506CE8" w14:textId="77777777" w:rsidR="00097E98" w:rsidRPr="00442838" w:rsidRDefault="00097E98" w:rsidP="000F163C">
            <w:pPr>
              <w:spacing w:line="360" w:lineRule="auto"/>
            </w:pPr>
            <w:r w:rsidRPr="00442838">
              <w:t>Pokemon</w:t>
            </w:r>
          </w:p>
          <w:p w14:paraId="6B6EC92F" w14:textId="77777777" w:rsidR="00097E98" w:rsidRPr="00442838" w:rsidRDefault="00097E98" w:rsidP="000F163C">
            <w:pPr>
              <w:spacing w:line="360" w:lineRule="auto"/>
            </w:pPr>
            <w:r w:rsidRPr="00442838">
              <w:t>Name</w:t>
            </w:r>
          </w:p>
        </w:tc>
        <w:tc>
          <w:tcPr>
            <w:tcW w:w="1652" w:type="dxa"/>
          </w:tcPr>
          <w:p w14:paraId="1429062A" w14:textId="77777777" w:rsidR="00097E98" w:rsidRPr="00442838" w:rsidRDefault="00097E98" w:rsidP="000F163C">
            <w:pPr>
              <w:spacing w:line="360" w:lineRule="auto"/>
            </w:pPr>
            <w:r w:rsidRPr="00442838">
              <w:t>Pokemon Number</w:t>
            </w:r>
          </w:p>
        </w:tc>
        <w:tc>
          <w:tcPr>
            <w:tcW w:w="3719" w:type="dxa"/>
          </w:tcPr>
          <w:p w14:paraId="04DE36EE" w14:textId="77777777" w:rsidR="00097E98" w:rsidRPr="00442838" w:rsidRDefault="00097E98" w:rsidP="000F163C">
            <w:pPr>
              <w:spacing w:line="360" w:lineRule="auto"/>
            </w:pPr>
            <w:r w:rsidRPr="00442838">
              <w:t>Base Stats</w:t>
            </w:r>
          </w:p>
          <w:p w14:paraId="5BEDE861"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0F8B99D" w14:textId="77777777" w:rsidR="00097E98" w:rsidRPr="00442838" w:rsidRDefault="00097E98" w:rsidP="000F163C">
            <w:pPr>
              <w:spacing w:line="360" w:lineRule="auto"/>
            </w:pPr>
            <w:r w:rsidRPr="00442838">
              <w:t>Ability</w:t>
            </w:r>
          </w:p>
        </w:tc>
        <w:tc>
          <w:tcPr>
            <w:tcW w:w="724" w:type="dxa"/>
          </w:tcPr>
          <w:p w14:paraId="70F596D8" w14:textId="77777777" w:rsidR="00097E98" w:rsidRPr="00442838" w:rsidRDefault="00097E98" w:rsidP="000F163C">
            <w:pPr>
              <w:spacing w:line="360" w:lineRule="auto"/>
            </w:pPr>
            <w:r w:rsidRPr="00442838">
              <w:t>Type 1</w:t>
            </w:r>
          </w:p>
        </w:tc>
        <w:tc>
          <w:tcPr>
            <w:tcW w:w="724" w:type="dxa"/>
          </w:tcPr>
          <w:p w14:paraId="18A8E25E" w14:textId="77777777" w:rsidR="00097E98" w:rsidRPr="00442838" w:rsidRDefault="00097E98" w:rsidP="000F163C">
            <w:pPr>
              <w:spacing w:line="360" w:lineRule="auto"/>
            </w:pPr>
            <w:r w:rsidRPr="00442838">
              <w:t>Type 2</w:t>
            </w:r>
          </w:p>
        </w:tc>
        <w:tc>
          <w:tcPr>
            <w:tcW w:w="1976" w:type="dxa"/>
          </w:tcPr>
          <w:p w14:paraId="2200FA68" w14:textId="77777777" w:rsidR="00097E98" w:rsidRPr="00442838" w:rsidRDefault="00097E98" w:rsidP="000F163C">
            <w:pPr>
              <w:spacing w:line="360" w:lineRule="auto"/>
            </w:pPr>
            <w:r w:rsidRPr="00442838">
              <w:t>Evolution</w:t>
            </w:r>
          </w:p>
        </w:tc>
      </w:tr>
      <w:tr w:rsidR="00097E98" w:rsidRPr="00442838" w14:paraId="04974A68" w14:textId="77777777" w:rsidTr="000F163C">
        <w:trPr>
          <w:trHeight w:val="454"/>
        </w:trPr>
        <w:tc>
          <w:tcPr>
            <w:tcW w:w="1251" w:type="dxa"/>
          </w:tcPr>
          <w:p w14:paraId="18922443" w14:textId="77777777" w:rsidR="00097E98" w:rsidRPr="00442838" w:rsidRDefault="00097E98" w:rsidP="000F163C">
            <w:pPr>
              <w:spacing w:line="360" w:lineRule="auto"/>
            </w:pPr>
          </w:p>
        </w:tc>
        <w:tc>
          <w:tcPr>
            <w:tcW w:w="1652" w:type="dxa"/>
          </w:tcPr>
          <w:p w14:paraId="3985EB5E" w14:textId="77777777" w:rsidR="00097E98" w:rsidRPr="00442838" w:rsidRDefault="00097E98" w:rsidP="000F163C">
            <w:pPr>
              <w:spacing w:line="360" w:lineRule="auto"/>
            </w:pPr>
          </w:p>
        </w:tc>
        <w:tc>
          <w:tcPr>
            <w:tcW w:w="3719" w:type="dxa"/>
          </w:tcPr>
          <w:p w14:paraId="61A3447F" w14:textId="77777777" w:rsidR="00097E98" w:rsidRPr="00442838" w:rsidRDefault="00097E98" w:rsidP="000F163C">
            <w:pPr>
              <w:spacing w:line="360" w:lineRule="auto"/>
            </w:pPr>
          </w:p>
        </w:tc>
        <w:tc>
          <w:tcPr>
            <w:tcW w:w="880" w:type="dxa"/>
          </w:tcPr>
          <w:p w14:paraId="4F87A3B0" w14:textId="77777777" w:rsidR="00097E98" w:rsidRPr="00442838" w:rsidRDefault="00097E98" w:rsidP="000F163C">
            <w:pPr>
              <w:spacing w:line="360" w:lineRule="auto"/>
            </w:pPr>
          </w:p>
        </w:tc>
        <w:tc>
          <w:tcPr>
            <w:tcW w:w="724" w:type="dxa"/>
          </w:tcPr>
          <w:p w14:paraId="219F71D4" w14:textId="77777777" w:rsidR="00097E98" w:rsidRPr="00442838" w:rsidRDefault="00097E98" w:rsidP="000F163C">
            <w:pPr>
              <w:spacing w:line="360" w:lineRule="auto"/>
            </w:pPr>
          </w:p>
        </w:tc>
        <w:tc>
          <w:tcPr>
            <w:tcW w:w="724" w:type="dxa"/>
          </w:tcPr>
          <w:p w14:paraId="7CDE9227" w14:textId="77777777" w:rsidR="00097E98" w:rsidRPr="00442838" w:rsidRDefault="00097E98" w:rsidP="000F163C">
            <w:pPr>
              <w:spacing w:line="360" w:lineRule="auto"/>
            </w:pPr>
          </w:p>
        </w:tc>
        <w:tc>
          <w:tcPr>
            <w:tcW w:w="1976" w:type="dxa"/>
          </w:tcPr>
          <w:p w14:paraId="0199CE98" w14:textId="77777777" w:rsidR="00097E98" w:rsidRPr="00442838" w:rsidRDefault="00097E98" w:rsidP="000F163C">
            <w:pPr>
              <w:spacing w:line="360" w:lineRule="auto"/>
            </w:pPr>
          </w:p>
        </w:tc>
      </w:tr>
      <w:tr w:rsidR="00097E98" w:rsidRPr="00442838" w14:paraId="69DD7E29" w14:textId="77777777" w:rsidTr="000F163C">
        <w:trPr>
          <w:trHeight w:val="441"/>
        </w:trPr>
        <w:tc>
          <w:tcPr>
            <w:tcW w:w="1251" w:type="dxa"/>
          </w:tcPr>
          <w:p w14:paraId="3B0E1933" w14:textId="77777777" w:rsidR="00097E98" w:rsidRPr="00442838" w:rsidRDefault="00097E98" w:rsidP="000F163C">
            <w:pPr>
              <w:spacing w:line="360" w:lineRule="auto"/>
            </w:pPr>
          </w:p>
        </w:tc>
        <w:tc>
          <w:tcPr>
            <w:tcW w:w="1652" w:type="dxa"/>
          </w:tcPr>
          <w:p w14:paraId="26E99F51" w14:textId="77777777" w:rsidR="00097E98" w:rsidRPr="00442838" w:rsidRDefault="00097E98" w:rsidP="000F163C">
            <w:pPr>
              <w:spacing w:line="360" w:lineRule="auto"/>
            </w:pPr>
          </w:p>
        </w:tc>
        <w:tc>
          <w:tcPr>
            <w:tcW w:w="3719" w:type="dxa"/>
          </w:tcPr>
          <w:p w14:paraId="6B919C39" w14:textId="77777777" w:rsidR="00097E98" w:rsidRPr="00442838" w:rsidRDefault="00097E98" w:rsidP="000F163C">
            <w:pPr>
              <w:spacing w:line="360" w:lineRule="auto"/>
            </w:pPr>
          </w:p>
        </w:tc>
        <w:tc>
          <w:tcPr>
            <w:tcW w:w="880" w:type="dxa"/>
          </w:tcPr>
          <w:p w14:paraId="4C232095" w14:textId="77777777" w:rsidR="00097E98" w:rsidRPr="00442838" w:rsidRDefault="00097E98" w:rsidP="000F163C">
            <w:pPr>
              <w:spacing w:line="360" w:lineRule="auto"/>
            </w:pPr>
          </w:p>
        </w:tc>
        <w:tc>
          <w:tcPr>
            <w:tcW w:w="724" w:type="dxa"/>
          </w:tcPr>
          <w:p w14:paraId="7AA5C0ED" w14:textId="77777777" w:rsidR="00097E98" w:rsidRPr="00442838" w:rsidRDefault="00097E98" w:rsidP="000F163C">
            <w:pPr>
              <w:spacing w:line="360" w:lineRule="auto"/>
            </w:pPr>
          </w:p>
        </w:tc>
        <w:tc>
          <w:tcPr>
            <w:tcW w:w="724" w:type="dxa"/>
          </w:tcPr>
          <w:p w14:paraId="43E74B45" w14:textId="77777777" w:rsidR="00097E98" w:rsidRPr="00442838" w:rsidRDefault="00097E98" w:rsidP="000F163C">
            <w:pPr>
              <w:spacing w:line="360" w:lineRule="auto"/>
            </w:pPr>
          </w:p>
        </w:tc>
        <w:tc>
          <w:tcPr>
            <w:tcW w:w="1976" w:type="dxa"/>
          </w:tcPr>
          <w:p w14:paraId="1B3F639F" w14:textId="77777777" w:rsidR="00097E98" w:rsidRPr="00442838" w:rsidRDefault="00097E98" w:rsidP="000F163C">
            <w:pPr>
              <w:spacing w:line="360" w:lineRule="auto"/>
            </w:pPr>
          </w:p>
        </w:tc>
      </w:tr>
      <w:tr w:rsidR="00097E98" w:rsidRPr="00442838" w14:paraId="1953925D" w14:textId="77777777" w:rsidTr="000F163C">
        <w:trPr>
          <w:trHeight w:val="441"/>
        </w:trPr>
        <w:tc>
          <w:tcPr>
            <w:tcW w:w="1251" w:type="dxa"/>
          </w:tcPr>
          <w:p w14:paraId="713DDBF5" w14:textId="77777777" w:rsidR="00097E98" w:rsidRPr="00442838" w:rsidRDefault="00097E98" w:rsidP="000F163C">
            <w:pPr>
              <w:spacing w:line="360" w:lineRule="auto"/>
            </w:pPr>
          </w:p>
        </w:tc>
        <w:tc>
          <w:tcPr>
            <w:tcW w:w="1652" w:type="dxa"/>
          </w:tcPr>
          <w:p w14:paraId="6D2C49E0" w14:textId="77777777" w:rsidR="00097E98" w:rsidRPr="00442838" w:rsidRDefault="00097E98" w:rsidP="000F163C">
            <w:pPr>
              <w:spacing w:line="360" w:lineRule="auto"/>
            </w:pPr>
          </w:p>
        </w:tc>
        <w:tc>
          <w:tcPr>
            <w:tcW w:w="3719" w:type="dxa"/>
          </w:tcPr>
          <w:p w14:paraId="571B0A96" w14:textId="77777777" w:rsidR="00097E98" w:rsidRPr="00442838" w:rsidRDefault="00097E98" w:rsidP="000F163C">
            <w:pPr>
              <w:spacing w:line="360" w:lineRule="auto"/>
            </w:pPr>
          </w:p>
        </w:tc>
        <w:tc>
          <w:tcPr>
            <w:tcW w:w="880" w:type="dxa"/>
          </w:tcPr>
          <w:p w14:paraId="43721234" w14:textId="77777777" w:rsidR="00097E98" w:rsidRPr="00442838" w:rsidRDefault="00097E98" w:rsidP="000F163C">
            <w:pPr>
              <w:spacing w:line="360" w:lineRule="auto"/>
            </w:pPr>
          </w:p>
        </w:tc>
        <w:tc>
          <w:tcPr>
            <w:tcW w:w="724" w:type="dxa"/>
          </w:tcPr>
          <w:p w14:paraId="0A313C72" w14:textId="77777777" w:rsidR="00097E98" w:rsidRPr="00442838" w:rsidRDefault="00097E98" w:rsidP="000F163C">
            <w:pPr>
              <w:spacing w:line="360" w:lineRule="auto"/>
            </w:pPr>
          </w:p>
        </w:tc>
        <w:tc>
          <w:tcPr>
            <w:tcW w:w="724" w:type="dxa"/>
          </w:tcPr>
          <w:p w14:paraId="1DE895F1" w14:textId="77777777" w:rsidR="00097E98" w:rsidRPr="00442838" w:rsidRDefault="00097E98" w:rsidP="000F163C">
            <w:pPr>
              <w:spacing w:line="360" w:lineRule="auto"/>
            </w:pPr>
          </w:p>
        </w:tc>
        <w:tc>
          <w:tcPr>
            <w:tcW w:w="1976" w:type="dxa"/>
          </w:tcPr>
          <w:p w14:paraId="7ECCFEB0" w14:textId="77777777" w:rsidR="00097E98" w:rsidRPr="00442838" w:rsidRDefault="00097E98" w:rsidP="000F163C">
            <w:pPr>
              <w:spacing w:line="360" w:lineRule="auto"/>
            </w:pPr>
          </w:p>
        </w:tc>
      </w:tr>
      <w:tr w:rsidR="00097E98" w:rsidRPr="00442838" w14:paraId="399B5370" w14:textId="77777777" w:rsidTr="000F163C">
        <w:trPr>
          <w:trHeight w:val="896"/>
        </w:trPr>
        <w:tc>
          <w:tcPr>
            <w:tcW w:w="1251" w:type="dxa"/>
          </w:tcPr>
          <w:p w14:paraId="3622A6F8" w14:textId="77777777" w:rsidR="00097E98" w:rsidRPr="00442838" w:rsidRDefault="00097E98" w:rsidP="000F163C">
            <w:pPr>
              <w:spacing w:line="360" w:lineRule="auto"/>
            </w:pPr>
          </w:p>
        </w:tc>
        <w:tc>
          <w:tcPr>
            <w:tcW w:w="1652" w:type="dxa"/>
          </w:tcPr>
          <w:p w14:paraId="6A6C3FDF" w14:textId="77777777" w:rsidR="00097E98" w:rsidRPr="00442838" w:rsidRDefault="00097E98" w:rsidP="000F163C">
            <w:pPr>
              <w:spacing w:line="360" w:lineRule="auto"/>
            </w:pPr>
          </w:p>
        </w:tc>
        <w:tc>
          <w:tcPr>
            <w:tcW w:w="3719" w:type="dxa"/>
          </w:tcPr>
          <w:p w14:paraId="55DB4EAA" w14:textId="77777777" w:rsidR="00097E98" w:rsidRPr="00442838" w:rsidRDefault="00097E98" w:rsidP="000F163C">
            <w:pPr>
              <w:spacing w:line="360" w:lineRule="auto"/>
            </w:pPr>
          </w:p>
        </w:tc>
        <w:tc>
          <w:tcPr>
            <w:tcW w:w="880" w:type="dxa"/>
          </w:tcPr>
          <w:p w14:paraId="5965A4E0" w14:textId="77777777" w:rsidR="00097E98" w:rsidRPr="00442838" w:rsidRDefault="00097E98" w:rsidP="000F163C">
            <w:pPr>
              <w:spacing w:line="360" w:lineRule="auto"/>
            </w:pPr>
          </w:p>
        </w:tc>
        <w:tc>
          <w:tcPr>
            <w:tcW w:w="724" w:type="dxa"/>
          </w:tcPr>
          <w:p w14:paraId="2B730C67" w14:textId="77777777" w:rsidR="00097E98" w:rsidRPr="00442838" w:rsidRDefault="00097E98" w:rsidP="000F163C">
            <w:pPr>
              <w:spacing w:line="360" w:lineRule="auto"/>
            </w:pPr>
          </w:p>
        </w:tc>
        <w:tc>
          <w:tcPr>
            <w:tcW w:w="724" w:type="dxa"/>
          </w:tcPr>
          <w:p w14:paraId="77AF9BE3" w14:textId="77777777" w:rsidR="00097E98" w:rsidRPr="00442838" w:rsidRDefault="00097E98" w:rsidP="000F163C">
            <w:pPr>
              <w:spacing w:line="360" w:lineRule="auto"/>
            </w:pPr>
          </w:p>
        </w:tc>
        <w:tc>
          <w:tcPr>
            <w:tcW w:w="1976" w:type="dxa"/>
          </w:tcPr>
          <w:p w14:paraId="26FC56D1" w14:textId="77777777" w:rsidR="00097E98" w:rsidRPr="00442838" w:rsidRDefault="00097E98" w:rsidP="000F163C">
            <w:pPr>
              <w:spacing w:line="360" w:lineRule="auto"/>
            </w:pPr>
          </w:p>
        </w:tc>
      </w:tr>
    </w:tbl>
    <w:p w14:paraId="16DCBC6B" w14:textId="77777777" w:rsidR="00097E98" w:rsidRPr="00442838" w:rsidRDefault="00097E98" w:rsidP="00097E98">
      <w:pPr>
        <w:rPr>
          <w:sz w:val="24"/>
        </w:rPr>
      </w:pPr>
    </w:p>
    <w:p w14:paraId="2D35085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E9BEE5B" w14:textId="77777777" w:rsidTr="000F163C">
        <w:tc>
          <w:tcPr>
            <w:tcW w:w="3596" w:type="dxa"/>
          </w:tcPr>
          <w:p w14:paraId="668E1000" w14:textId="77777777" w:rsidR="00097E98" w:rsidRPr="00442838" w:rsidRDefault="00097E98" w:rsidP="000F163C">
            <w:pPr>
              <w:rPr>
                <w:sz w:val="24"/>
              </w:rPr>
            </w:pPr>
          </w:p>
        </w:tc>
        <w:tc>
          <w:tcPr>
            <w:tcW w:w="3597" w:type="dxa"/>
          </w:tcPr>
          <w:p w14:paraId="7308CFC0" w14:textId="77777777" w:rsidR="00097E98" w:rsidRPr="00442838" w:rsidRDefault="00097E98" w:rsidP="000F163C">
            <w:pPr>
              <w:rPr>
                <w:sz w:val="24"/>
              </w:rPr>
            </w:pPr>
          </w:p>
        </w:tc>
        <w:tc>
          <w:tcPr>
            <w:tcW w:w="3597" w:type="dxa"/>
          </w:tcPr>
          <w:p w14:paraId="3416ED57" w14:textId="77777777" w:rsidR="00097E98" w:rsidRPr="00442838" w:rsidRDefault="00097E98" w:rsidP="000F163C">
            <w:pPr>
              <w:rPr>
                <w:sz w:val="24"/>
              </w:rPr>
            </w:pPr>
          </w:p>
        </w:tc>
      </w:tr>
      <w:tr w:rsidR="00097E98" w:rsidRPr="00442838" w14:paraId="25F0D020" w14:textId="77777777" w:rsidTr="000F163C">
        <w:tc>
          <w:tcPr>
            <w:tcW w:w="3596" w:type="dxa"/>
          </w:tcPr>
          <w:p w14:paraId="6F140B66" w14:textId="77777777" w:rsidR="00097E98" w:rsidRPr="00442838" w:rsidRDefault="00097E98" w:rsidP="000F163C">
            <w:pPr>
              <w:rPr>
                <w:sz w:val="24"/>
              </w:rPr>
            </w:pPr>
          </w:p>
        </w:tc>
        <w:tc>
          <w:tcPr>
            <w:tcW w:w="3597" w:type="dxa"/>
          </w:tcPr>
          <w:p w14:paraId="6F062916" w14:textId="77777777" w:rsidR="00097E98" w:rsidRPr="00442838" w:rsidRDefault="00097E98" w:rsidP="000F163C">
            <w:pPr>
              <w:rPr>
                <w:sz w:val="24"/>
              </w:rPr>
            </w:pPr>
          </w:p>
        </w:tc>
        <w:tc>
          <w:tcPr>
            <w:tcW w:w="3597" w:type="dxa"/>
          </w:tcPr>
          <w:p w14:paraId="5A631386" w14:textId="77777777" w:rsidR="00097E98" w:rsidRPr="00442838" w:rsidRDefault="00097E98" w:rsidP="000F163C">
            <w:pPr>
              <w:rPr>
                <w:sz w:val="24"/>
              </w:rPr>
            </w:pPr>
          </w:p>
        </w:tc>
      </w:tr>
    </w:tbl>
    <w:p w14:paraId="226D2A4D" w14:textId="77777777" w:rsidR="00097E98" w:rsidRPr="00442838" w:rsidRDefault="00097E98" w:rsidP="00097E98">
      <w:pPr>
        <w:rPr>
          <w:sz w:val="24"/>
        </w:rPr>
      </w:pPr>
    </w:p>
    <w:p w14:paraId="50FC9B2C" w14:textId="77777777" w:rsidR="00097E98" w:rsidRPr="00442838" w:rsidRDefault="00097E98" w:rsidP="00097E98">
      <w:pPr>
        <w:rPr>
          <w:sz w:val="24"/>
        </w:rPr>
      </w:pPr>
      <w:r w:rsidRPr="00442838">
        <w:rPr>
          <w:sz w:val="24"/>
        </w:rPr>
        <w:t>Sprites:</w:t>
      </w:r>
    </w:p>
    <w:p w14:paraId="05D9C09A" w14:textId="77777777" w:rsidR="00097E98" w:rsidRPr="00442838" w:rsidRDefault="00097E98" w:rsidP="00097E98">
      <w:pPr>
        <w:rPr>
          <w:sz w:val="24"/>
        </w:rPr>
      </w:pPr>
      <w:r w:rsidRPr="00442838">
        <w:rPr>
          <w:sz w:val="24"/>
        </w:rPr>
        <w:br w:type="page"/>
      </w:r>
    </w:p>
    <w:p w14:paraId="0DBE90B7" w14:textId="77777777" w:rsidR="00097E98" w:rsidRPr="00442838" w:rsidRDefault="00097E98" w:rsidP="00097E98">
      <w:pPr>
        <w:rPr>
          <w:sz w:val="24"/>
        </w:rPr>
      </w:pPr>
      <w:r w:rsidRPr="00442838">
        <w:rPr>
          <w:sz w:val="24"/>
        </w:rPr>
        <w:lastRenderedPageBreak/>
        <w:t>Family Page</w:t>
      </w:r>
    </w:p>
    <w:p w14:paraId="62C27BD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16E71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705A285" w14:textId="77777777" w:rsidTr="000F163C">
        <w:trPr>
          <w:trHeight w:val="896"/>
        </w:trPr>
        <w:tc>
          <w:tcPr>
            <w:tcW w:w="1251" w:type="dxa"/>
          </w:tcPr>
          <w:p w14:paraId="3BAD19DA" w14:textId="77777777" w:rsidR="00097E98" w:rsidRPr="00442838" w:rsidRDefault="00097E98" w:rsidP="000F163C">
            <w:pPr>
              <w:spacing w:line="360" w:lineRule="auto"/>
            </w:pPr>
            <w:r w:rsidRPr="00442838">
              <w:t>Pokemon</w:t>
            </w:r>
          </w:p>
          <w:p w14:paraId="7AC5A39F" w14:textId="77777777" w:rsidR="00097E98" w:rsidRPr="00442838" w:rsidRDefault="00097E98" w:rsidP="000F163C">
            <w:pPr>
              <w:spacing w:line="360" w:lineRule="auto"/>
            </w:pPr>
            <w:r w:rsidRPr="00442838">
              <w:t>Name</w:t>
            </w:r>
          </w:p>
        </w:tc>
        <w:tc>
          <w:tcPr>
            <w:tcW w:w="1652" w:type="dxa"/>
          </w:tcPr>
          <w:p w14:paraId="0B230C64" w14:textId="77777777" w:rsidR="00097E98" w:rsidRPr="00442838" w:rsidRDefault="00097E98" w:rsidP="000F163C">
            <w:pPr>
              <w:spacing w:line="360" w:lineRule="auto"/>
            </w:pPr>
            <w:r w:rsidRPr="00442838">
              <w:t>Pokemon Number</w:t>
            </w:r>
          </w:p>
        </w:tc>
        <w:tc>
          <w:tcPr>
            <w:tcW w:w="3719" w:type="dxa"/>
          </w:tcPr>
          <w:p w14:paraId="5A9F1518" w14:textId="77777777" w:rsidR="00097E98" w:rsidRPr="00442838" w:rsidRDefault="00097E98" w:rsidP="000F163C">
            <w:pPr>
              <w:spacing w:line="360" w:lineRule="auto"/>
            </w:pPr>
            <w:r w:rsidRPr="00442838">
              <w:t>Base Stats</w:t>
            </w:r>
          </w:p>
          <w:p w14:paraId="23F91F7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739320F" w14:textId="77777777" w:rsidR="00097E98" w:rsidRPr="00442838" w:rsidRDefault="00097E98" w:rsidP="000F163C">
            <w:pPr>
              <w:spacing w:line="360" w:lineRule="auto"/>
            </w:pPr>
            <w:r w:rsidRPr="00442838">
              <w:t>Ability</w:t>
            </w:r>
          </w:p>
        </w:tc>
        <w:tc>
          <w:tcPr>
            <w:tcW w:w="724" w:type="dxa"/>
          </w:tcPr>
          <w:p w14:paraId="58423FC4" w14:textId="77777777" w:rsidR="00097E98" w:rsidRPr="00442838" w:rsidRDefault="00097E98" w:rsidP="000F163C">
            <w:pPr>
              <w:spacing w:line="360" w:lineRule="auto"/>
            </w:pPr>
            <w:r w:rsidRPr="00442838">
              <w:t>Type 1</w:t>
            </w:r>
          </w:p>
        </w:tc>
        <w:tc>
          <w:tcPr>
            <w:tcW w:w="724" w:type="dxa"/>
          </w:tcPr>
          <w:p w14:paraId="009525A3" w14:textId="77777777" w:rsidR="00097E98" w:rsidRPr="00442838" w:rsidRDefault="00097E98" w:rsidP="000F163C">
            <w:pPr>
              <w:spacing w:line="360" w:lineRule="auto"/>
            </w:pPr>
            <w:r w:rsidRPr="00442838">
              <w:t>Type 2</w:t>
            </w:r>
          </w:p>
        </w:tc>
        <w:tc>
          <w:tcPr>
            <w:tcW w:w="1976" w:type="dxa"/>
          </w:tcPr>
          <w:p w14:paraId="74D1931C" w14:textId="77777777" w:rsidR="00097E98" w:rsidRPr="00442838" w:rsidRDefault="00097E98" w:rsidP="000F163C">
            <w:pPr>
              <w:spacing w:line="360" w:lineRule="auto"/>
            </w:pPr>
            <w:r w:rsidRPr="00442838">
              <w:t>Evolution</w:t>
            </w:r>
          </w:p>
        </w:tc>
      </w:tr>
      <w:tr w:rsidR="00097E98" w:rsidRPr="00442838" w14:paraId="39BD4796" w14:textId="77777777" w:rsidTr="000F163C">
        <w:trPr>
          <w:trHeight w:val="454"/>
        </w:trPr>
        <w:tc>
          <w:tcPr>
            <w:tcW w:w="1251" w:type="dxa"/>
          </w:tcPr>
          <w:p w14:paraId="1E388563" w14:textId="77777777" w:rsidR="00097E98" w:rsidRPr="00442838" w:rsidRDefault="00097E98" w:rsidP="000F163C">
            <w:pPr>
              <w:spacing w:line="360" w:lineRule="auto"/>
            </w:pPr>
          </w:p>
        </w:tc>
        <w:tc>
          <w:tcPr>
            <w:tcW w:w="1652" w:type="dxa"/>
          </w:tcPr>
          <w:p w14:paraId="7961DBDC" w14:textId="77777777" w:rsidR="00097E98" w:rsidRPr="00442838" w:rsidRDefault="00097E98" w:rsidP="000F163C">
            <w:pPr>
              <w:spacing w:line="360" w:lineRule="auto"/>
            </w:pPr>
          </w:p>
        </w:tc>
        <w:tc>
          <w:tcPr>
            <w:tcW w:w="3719" w:type="dxa"/>
          </w:tcPr>
          <w:p w14:paraId="3A3C9044" w14:textId="77777777" w:rsidR="00097E98" w:rsidRPr="00442838" w:rsidRDefault="00097E98" w:rsidP="000F163C">
            <w:pPr>
              <w:spacing w:line="360" w:lineRule="auto"/>
            </w:pPr>
          </w:p>
        </w:tc>
        <w:tc>
          <w:tcPr>
            <w:tcW w:w="880" w:type="dxa"/>
          </w:tcPr>
          <w:p w14:paraId="40775898" w14:textId="77777777" w:rsidR="00097E98" w:rsidRPr="00442838" w:rsidRDefault="00097E98" w:rsidP="000F163C">
            <w:pPr>
              <w:spacing w:line="360" w:lineRule="auto"/>
            </w:pPr>
          </w:p>
        </w:tc>
        <w:tc>
          <w:tcPr>
            <w:tcW w:w="724" w:type="dxa"/>
          </w:tcPr>
          <w:p w14:paraId="3D8E9B88" w14:textId="77777777" w:rsidR="00097E98" w:rsidRPr="00442838" w:rsidRDefault="00097E98" w:rsidP="000F163C">
            <w:pPr>
              <w:spacing w:line="360" w:lineRule="auto"/>
            </w:pPr>
          </w:p>
        </w:tc>
        <w:tc>
          <w:tcPr>
            <w:tcW w:w="724" w:type="dxa"/>
          </w:tcPr>
          <w:p w14:paraId="22F181DB" w14:textId="77777777" w:rsidR="00097E98" w:rsidRPr="00442838" w:rsidRDefault="00097E98" w:rsidP="000F163C">
            <w:pPr>
              <w:spacing w:line="360" w:lineRule="auto"/>
            </w:pPr>
          </w:p>
        </w:tc>
        <w:tc>
          <w:tcPr>
            <w:tcW w:w="1976" w:type="dxa"/>
          </w:tcPr>
          <w:p w14:paraId="260F730C" w14:textId="77777777" w:rsidR="00097E98" w:rsidRPr="00442838" w:rsidRDefault="00097E98" w:rsidP="000F163C">
            <w:pPr>
              <w:spacing w:line="360" w:lineRule="auto"/>
            </w:pPr>
          </w:p>
        </w:tc>
      </w:tr>
      <w:tr w:rsidR="00097E98" w:rsidRPr="00442838" w14:paraId="6FDFDAFC" w14:textId="77777777" w:rsidTr="000F163C">
        <w:trPr>
          <w:trHeight w:val="441"/>
        </w:trPr>
        <w:tc>
          <w:tcPr>
            <w:tcW w:w="1251" w:type="dxa"/>
          </w:tcPr>
          <w:p w14:paraId="2D70101F" w14:textId="77777777" w:rsidR="00097E98" w:rsidRPr="00442838" w:rsidRDefault="00097E98" w:rsidP="000F163C">
            <w:pPr>
              <w:spacing w:line="360" w:lineRule="auto"/>
            </w:pPr>
          </w:p>
        </w:tc>
        <w:tc>
          <w:tcPr>
            <w:tcW w:w="1652" w:type="dxa"/>
          </w:tcPr>
          <w:p w14:paraId="3F274BCE" w14:textId="77777777" w:rsidR="00097E98" w:rsidRPr="00442838" w:rsidRDefault="00097E98" w:rsidP="000F163C">
            <w:pPr>
              <w:spacing w:line="360" w:lineRule="auto"/>
            </w:pPr>
          </w:p>
        </w:tc>
        <w:tc>
          <w:tcPr>
            <w:tcW w:w="3719" w:type="dxa"/>
          </w:tcPr>
          <w:p w14:paraId="6193EFCE" w14:textId="77777777" w:rsidR="00097E98" w:rsidRPr="00442838" w:rsidRDefault="00097E98" w:rsidP="000F163C">
            <w:pPr>
              <w:spacing w:line="360" w:lineRule="auto"/>
            </w:pPr>
          </w:p>
        </w:tc>
        <w:tc>
          <w:tcPr>
            <w:tcW w:w="880" w:type="dxa"/>
          </w:tcPr>
          <w:p w14:paraId="0363A71A" w14:textId="77777777" w:rsidR="00097E98" w:rsidRPr="00442838" w:rsidRDefault="00097E98" w:rsidP="000F163C">
            <w:pPr>
              <w:spacing w:line="360" w:lineRule="auto"/>
            </w:pPr>
          </w:p>
        </w:tc>
        <w:tc>
          <w:tcPr>
            <w:tcW w:w="724" w:type="dxa"/>
          </w:tcPr>
          <w:p w14:paraId="210E4E30" w14:textId="77777777" w:rsidR="00097E98" w:rsidRPr="00442838" w:rsidRDefault="00097E98" w:rsidP="000F163C">
            <w:pPr>
              <w:spacing w:line="360" w:lineRule="auto"/>
            </w:pPr>
          </w:p>
        </w:tc>
        <w:tc>
          <w:tcPr>
            <w:tcW w:w="724" w:type="dxa"/>
          </w:tcPr>
          <w:p w14:paraId="3CDA54B0" w14:textId="77777777" w:rsidR="00097E98" w:rsidRPr="00442838" w:rsidRDefault="00097E98" w:rsidP="000F163C">
            <w:pPr>
              <w:spacing w:line="360" w:lineRule="auto"/>
            </w:pPr>
          </w:p>
        </w:tc>
        <w:tc>
          <w:tcPr>
            <w:tcW w:w="1976" w:type="dxa"/>
          </w:tcPr>
          <w:p w14:paraId="1EEFC832" w14:textId="77777777" w:rsidR="00097E98" w:rsidRPr="00442838" w:rsidRDefault="00097E98" w:rsidP="000F163C">
            <w:pPr>
              <w:spacing w:line="360" w:lineRule="auto"/>
            </w:pPr>
          </w:p>
        </w:tc>
      </w:tr>
      <w:tr w:rsidR="00097E98" w:rsidRPr="00442838" w14:paraId="2E676FD5" w14:textId="77777777" w:rsidTr="000F163C">
        <w:trPr>
          <w:trHeight w:val="441"/>
        </w:trPr>
        <w:tc>
          <w:tcPr>
            <w:tcW w:w="1251" w:type="dxa"/>
          </w:tcPr>
          <w:p w14:paraId="79E0F7EB" w14:textId="77777777" w:rsidR="00097E98" w:rsidRPr="00442838" w:rsidRDefault="00097E98" w:rsidP="000F163C">
            <w:pPr>
              <w:spacing w:line="360" w:lineRule="auto"/>
            </w:pPr>
          </w:p>
        </w:tc>
        <w:tc>
          <w:tcPr>
            <w:tcW w:w="1652" w:type="dxa"/>
          </w:tcPr>
          <w:p w14:paraId="4693F4AC" w14:textId="77777777" w:rsidR="00097E98" w:rsidRPr="00442838" w:rsidRDefault="00097E98" w:rsidP="000F163C">
            <w:pPr>
              <w:spacing w:line="360" w:lineRule="auto"/>
            </w:pPr>
          </w:p>
        </w:tc>
        <w:tc>
          <w:tcPr>
            <w:tcW w:w="3719" w:type="dxa"/>
          </w:tcPr>
          <w:p w14:paraId="351E3F87" w14:textId="77777777" w:rsidR="00097E98" w:rsidRPr="00442838" w:rsidRDefault="00097E98" w:rsidP="000F163C">
            <w:pPr>
              <w:spacing w:line="360" w:lineRule="auto"/>
            </w:pPr>
          </w:p>
        </w:tc>
        <w:tc>
          <w:tcPr>
            <w:tcW w:w="880" w:type="dxa"/>
          </w:tcPr>
          <w:p w14:paraId="6477FE19" w14:textId="77777777" w:rsidR="00097E98" w:rsidRPr="00442838" w:rsidRDefault="00097E98" w:rsidP="000F163C">
            <w:pPr>
              <w:spacing w:line="360" w:lineRule="auto"/>
            </w:pPr>
          </w:p>
        </w:tc>
        <w:tc>
          <w:tcPr>
            <w:tcW w:w="724" w:type="dxa"/>
          </w:tcPr>
          <w:p w14:paraId="6A5C0009" w14:textId="77777777" w:rsidR="00097E98" w:rsidRPr="00442838" w:rsidRDefault="00097E98" w:rsidP="000F163C">
            <w:pPr>
              <w:spacing w:line="360" w:lineRule="auto"/>
            </w:pPr>
          </w:p>
        </w:tc>
        <w:tc>
          <w:tcPr>
            <w:tcW w:w="724" w:type="dxa"/>
          </w:tcPr>
          <w:p w14:paraId="667A5C3E" w14:textId="77777777" w:rsidR="00097E98" w:rsidRPr="00442838" w:rsidRDefault="00097E98" w:rsidP="000F163C">
            <w:pPr>
              <w:spacing w:line="360" w:lineRule="auto"/>
            </w:pPr>
          </w:p>
        </w:tc>
        <w:tc>
          <w:tcPr>
            <w:tcW w:w="1976" w:type="dxa"/>
          </w:tcPr>
          <w:p w14:paraId="7F31A3D7" w14:textId="77777777" w:rsidR="00097E98" w:rsidRPr="00442838" w:rsidRDefault="00097E98" w:rsidP="000F163C">
            <w:pPr>
              <w:spacing w:line="360" w:lineRule="auto"/>
            </w:pPr>
          </w:p>
        </w:tc>
      </w:tr>
      <w:tr w:rsidR="00097E98" w:rsidRPr="00442838" w14:paraId="67230F9D" w14:textId="77777777" w:rsidTr="000F163C">
        <w:trPr>
          <w:trHeight w:val="896"/>
        </w:trPr>
        <w:tc>
          <w:tcPr>
            <w:tcW w:w="1251" w:type="dxa"/>
          </w:tcPr>
          <w:p w14:paraId="513A1A9D" w14:textId="77777777" w:rsidR="00097E98" w:rsidRPr="00442838" w:rsidRDefault="00097E98" w:rsidP="000F163C">
            <w:pPr>
              <w:spacing w:line="360" w:lineRule="auto"/>
            </w:pPr>
          </w:p>
        </w:tc>
        <w:tc>
          <w:tcPr>
            <w:tcW w:w="1652" w:type="dxa"/>
          </w:tcPr>
          <w:p w14:paraId="3D1BE9E1" w14:textId="77777777" w:rsidR="00097E98" w:rsidRPr="00442838" w:rsidRDefault="00097E98" w:rsidP="000F163C">
            <w:pPr>
              <w:spacing w:line="360" w:lineRule="auto"/>
            </w:pPr>
          </w:p>
        </w:tc>
        <w:tc>
          <w:tcPr>
            <w:tcW w:w="3719" w:type="dxa"/>
          </w:tcPr>
          <w:p w14:paraId="72E82557" w14:textId="77777777" w:rsidR="00097E98" w:rsidRPr="00442838" w:rsidRDefault="00097E98" w:rsidP="000F163C">
            <w:pPr>
              <w:spacing w:line="360" w:lineRule="auto"/>
            </w:pPr>
          </w:p>
        </w:tc>
        <w:tc>
          <w:tcPr>
            <w:tcW w:w="880" w:type="dxa"/>
          </w:tcPr>
          <w:p w14:paraId="4EED7B2F" w14:textId="77777777" w:rsidR="00097E98" w:rsidRPr="00442838" w:rsidRDefault="00097E98" w:rsidP="000F163C">
            <w:pPr>
              <w:spacing w:line="360" w:lineRule="auto"/>
            </w:pPr>
          </w:p>
        </w:tc>
        <w:tc>
          <w:tcPr>
            <w:tcW w:w="724" w:type="dxa"/>
          </w:tcPr>
          <w:p w14:paraId="079B883A" w14:textId="77777777" w:rsidR="00097E98" w:rsidRPr="00442838" w:rsidRDefault="00097E98" w:rsidP="000F163C">
            <w:pPr>
              <w:spacing w:line="360" w:lineRule="auto"/>
            </w:pPr>
          </w:p>
        </w:tc>
        <w:tc>
          <w:tcPr>
            <w:tcW w:w="724" w:type="dxa"/>
          </w:tcPr>
          <w:p w14:paraId="74C5DDDA" w14:textId="77777777" w:rsidR="00097E98" w:rsidRPr="00442838" w:rsidRDefault="00097E98" w:rsidP="000F163C">
            <w:pPr>
              <w:spacing w:line="360" w:lineRule="auto"/>
            </w:pPr>
          </w:p>
        </w:tc>
        <w:tc>
          <w:tcPr>
            <w:tcW w:w="1976" w:type="dxa"/>
          </w:tcPr>
          <w:p w14:paraId="65DCEAA8" w14:textId="77777777" w:rsidR="00097E98" w:rsidRPr="00442838" w:rsidRDefault="00097E98" w:rsidP="000F163C">
            <w:pPr>
              <w:spacing w:line="360" w:lineRule="auto"/>
            </w:pPr>
          </w:p>
        </w:tc>
      </w:tr>
    </w:tbl>
    <w:p w14:paraId="471AD90B" w14:textId="77777777" w:rsidR="00097E98" w:rsidRPr="00442838" w:rsidRDefault="00097E98" w:rsidP="00097E98">
      <w:pPr>
        <w:rPr>
          <w:sz w:val="24"/>
        </w:rPr>
      </w:pPr>
    </w:p>
    <w:p w14:paraId="6C05611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72777B5" w14:textId="77777777" w:rsidTr="000F163C">
        <w:tc>
          <w:tcPr>
            <w:tcW w:w="3596" w:type="dxa"/>
          </w:tcPr>
          <w:p w14:paraId="256BD235" w14:textId="77777777" w:rsidR="00097E98" w:rsidRPr="00442838" w:rsidRDefault="00097E98" w:rsidP="000F163C">
            <w:pPr>
              <w:rPr>
                <w:sz w:val="24"/>
              </w:rPr>
            </w:pPr>
          </w:p>
        </w:tc>
        <w:tc>
          <w:tcPr>
            <w:tcW w:w="3597" w:type="dxa"/>
          </w:tcPr>
          <w:p w14:paraId="346BFD1E" w14:textId="77777777" w:rsidR="00097E98" w:rsidRPr="00442838" w:rsidRDefault="00097E98" w:rsidP="000F163C">
            <w:pPr>
              <w:rPr>
                <w:sz w:val="24"/>
              </w:rPr>
            </w:pPr>
          </w:p>
        </w:tc>
        <w:tc>
          <w:tcPr>
            <w:tcW w:w="3597" w:type="dxa"/>
          </w:tcPr>
          <w:p w14:paraId="2DDA34C7" w14:textId="77777777" w:rsidR="00097E98" w:rsidRPr="00442838" w:rsidRDefault="00097E98" w:rsidP="000F163C">
            <w:pPr>
              <w:rPr>
                <w:sz w:val="24"/>
              </w:rPr>
            </w:pPr>
          </w:p>
        </w:tc>
      </w:tr>
      <w:tr w:rsidR="00097E98" w:rsidRPr="00442838" w14:paraId="570C6629" w14:textId="77777777" w:rsidTr="000F163C">
        <w:tc>
          <w:tcPr>
            <w:tcW w:w="3596" w:type="dxa"/>
          </w:tcPr>
          <w:p w14:paraId="3028242F" w14:textId="77777777" w:rsidR="00097E98" w:rsidRPr="00442838" w:rsidRDefault="00097E98" w:rsidP="000F163C">
            <w:pPr>
              <w:rPr>
                <w:sz w:val="24"/>
              </w:rPr>
            </w:pPr>
          </w:p>
        </w:tc>
        <w:tc>
          <w:tcPr>
            <w:tcW w:w="3597" w:type="dxa"/>
          </w:tcPr>
          <w:p w14:paraId="0F00F937" w14:textId="77777777" w:rsidR="00097E98" w:rsidRPr="00442838" w:rsidRDefault="00097E98" w:rsidP="000F163C">
            <w:pPr>
              <w:rPr>
                <w:sz w:val="24"/>
              </w:rPr>
            </w:pPr>
          </w:p>
        </w:tc>
        <w:tc>
          <w:tcPr>
            <w:tcW w:w="3597" w:type="dxa"/>
          </w:tcPr>
          <w:p w14:paraId="33657A2A" w14:textId="77777777" w:rsidR="00097E98" w:rsidRPr="00442838" w:rsidRDefault="00097E98" w:rsidP="000F163C">
            <w:pPr>
              <w:rPr>
                <w:sz w:val="24"/>
              </w:rPr>
            </w:pPr>
          </w:p>
        </w:tc>
      </w:tr>
    </w:tbl>
    <w:p w14:paraId="11B828FC" w14:textId="77777777" w:rsidR="00097E98" w:rsidRPr="00442838" w:rsidRDefault="00097E98" w:rsidP="00097E98">
      <w:pPr>
        <w:rPr>
          <w:sz w:val="24"/>
        </w:rPr>
      </w:pPr>
    </w:p>
    <w:p w14:paraId="61090936" w14:textId="77777777" w:rsidR="00097E98" w:rsidRPr="00442838" w:rsidRDefault="00097E98" w:rsidP="00097E98">
      <w:pPr>
        <w:rPr>
          <w:sz w:val="24"/>
        </w:rPr>
      </w:pPr>
      <w:r w:rsidRPr="00442838">
        <w:rPr>
          <w:sz w:val="24"/>
        </w:rPr>
        <w:t>Sprites:</w:t>
      </w:r>
    </w:p>
    <w:p w14:paraId="32B34944" w14:textId="77777777" w:rsidR="00097E98" w:rsidRPr="00442838" w:rsidRDefault="00097E98" w:rsidP="00097E98">
      <w:pPr>
        <w:rPr>
          <w:sz w:val="24"/>
        </w:rPr>
      </w:pPr>
      <w:r w:rsidRPr="00442838">
        <w:rPr>
          <w:sz w:val="24"/>
        </w:rPr>
        <w:br w:type="page"/>
      </w:r>
    </w:p>
    <w:p w14:paraId="230E77B8" w14:textId="77777777" w:rsidR="00097E98" w:rsidRPr="00442838" w:rsidRDefault="00097E98" w:rsidP="00097E98">
      <w:pPr>
        <w:rPr>
          <w:sz w:val="24"/>
        </w:rPr>
      </w:pPr>
      <w:r w:rsidRPr="00442838">
        <w:rPr>
          <w:sz w:val="24"/>
        </w:rPr>
        <w:lastRenderedPageBreak/>
        <w:t>Family Page</w:t>
      </w:r>
    </w:p>
    <w:p w14:paraId="7D13824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7A56C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8506D78" w14:textId="77777777" w:rsidTr="000F163C">
        <w:trPr>
          <w:trHeight w:val="896"/>
        </w:trPr>
        <w:tc>
          <w:tcPr>
            <w:tcW w:w="1251" w:type="dxa"/>
          </w:tcPr>
          <w:p w14:paraId="206000EA" w14:textId="77777777" w:rsidR="00097E98" w:rsidRPr="00442838" w:rsidRDefault="00097E98" w:rsidP="000F163C">
            <w:pPr>
              <w:spacing w:line="360" w:lineRule="auto"/>
            </w:pPr>
            <w:r w:rsidRPr="00442838">
              <w:t>Pokemon</w:t>
            </w:r>
          </w:p>
          <w:p w14:paraId="1E0FC4C9" w14:textId="77777777" w:rsidR="00097E98" w:rsidRPr="00442838" w:rsidRDefault="00097E98" w:rsidP="000F163C">
            <w:pPr>
              <w:spacing w:line="360" w:lineRule="auto"/>
            </w:pPr>
            <w:r w:rsidRPr="00442838">
              <w:t>Name</w:t>
            </w:r>
          </w:p>
        </w:tc>
        <w:tc>
          <w:tcPr>
            <w:tcW w:w="1652" w:type="dxa"/>
          </w:tcPr>
          <w:p w14:paraId="5DFD1A33" w14:textId="77777777" w:rsidR="00097E98" w:rsidRPr="00442838" w:rsidRDefault="00097E98" w:rsidP="000F163C">
            <w:pPr>
              <w:spacing w:line="360" w:lineRule="auto"/>
            </w:pPr>
            <w:r w:rsidRPr="00442838">
              <w:t>Pokemon Number</w:t>
            </w:r>
          </w:p>
        </w:tc>
        <w:tc>
          <w:tcPr>
            <w:tcW w:w="3719" w:type="dxa"/>
          </w:tcPr>
          <w:p w14:paraId="51E305CC" w14:textId="77777777" w:rsidR="00097E98" w:rsidRPr="00442838" w:rsidRDefault="00097E98" w:rsidP="000F163C">
            <w:pPr>
              <w:spacing w:line="360" w:lineRule="auto"/>
            </w:pPr>
            <w:r w:rsidRPr="00442838">
              <w:t>Base Stats</w:t>
            </w:r>
          </w:p>
          <w:p w14:paraId="0D6232D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B44F969" w14:textId="77777777" w:rsidR="00097E98" w:rsidRPr="00442838" w:rsidRDefault="00097E98" w:rsidP="000F163C">
            <w:pPr>
              <w:spacing w:line="360" w:lineRule="auto"/>
            </w:pPr>
            <w:r w:rsidRPr="00442838">
              <w:t>Ability</w:t>
            </w:r>
          </w:p>
        </w:tc>
        <w:tc>
          <w:tcPr>
            <w:tcW w:w="724" w:type="dxa"/>
          </w:tcPr>
          <w:p w14:paraId="7020F76D" w14:textId="77777777" w:rsidR="00097E98" w:rsidRPr="00442838" w:rsidRDefault="00097E98" w:rsidP="000F163C">
            <w:pPr>
              <w:spacing w:line="360" w:lineRule="auto"/>
            </w:pPr>
            <w:r w:rsidRPr="00442838">
              <w:t>Type 1</w:t>
            </w:r>
          </w:p>
        </w:tc>
        <w:tc>
          <w:tcPr>
            <w:tcW w:w="724" w:type="dxa"/>
          </w:tcPr>
          <w:p w14:paraId="3BC0F8F9" w14:textId="77777777" w:rsidR="00097E98" w:rsidRPr="00442838" w:rsidRDefault="00097E98" w:rsidP="000F163C">
            <w:pPr>
              <w:spacing w:line="360" w:lineRule="auto"/>
            </w:pPr>
            <w:r w:rsidRPr="00442838">
              <w:t>Type 2</w:t>
            </w:r>
          </w:p>
        </w:tc>
        <w:tc>
          <w:tcPr>
            <w:tcW w:w="1976" w:type="dxa"/>
          </w:tcPr>
          <w:p w14:paraId="751C4358" w14:textId="77777777" w:rsidR="00097E98" w:rsidRPr="00442838" w:rsidRDefault="00097E98" w:rsidP="000F163C">
            <w:pPr>
              <w:spacing w:line="360" w:lineRule="auto"/>
            </w:pPr>
            <w:r w:rsidRPr="00442838">
              <w:t>Evolution</w:t>
            </w:r>
          </w:p>
        </w:tc>
      </w:tr>
      <w:tr w:rsidR="00097E98" w:rsidRPr="00442838" w14:paraId="18910272" w14:textId="77777777" w:rsidTr="000F163C">
        <w:trPr>
          <w:trHeight w:val="454"/>
        </w:trPr>
        <w:tc>
          <w:tcPr>
            <w:tcW w:w="1251" w:type="dxa"/>
          </w:tcPr>
          <w:p w14:paraId="20848104" w14:textId="77777777" w:rsidR="00097E98" w:rsidRPr="00442838" w:rsidRDefault="00097E98" w:rsidP="000F163C">
            <w:pPr>
              <w:spacing w:line="360" w:lineRule="auto"/>
            </w:pPr>
          </w:p>
        </w:tc>
        <w:tc>
          <w:tcPr>
            <w:tcW w:w="1652" w:type="dxa"/>
          </w:tcPr>
          <w:p w14:paraId="165649ED" w14:textId="77777777" w:rsidR="00097E98" w:rsidRPr="00442838" w:rsidRDefault="00097E98" w:rsidP="000F163C">
            <w:pPr>
              <w:spacing w:line="360" w:lineRule="auto"/>
            </w:pPr>
          </w:p>
        </w:tc>
        <w:tc>
          <w:tcPr>
            <w:tcW w:w="3719" w:type="dxa"/>
          </w:tcPr>
          <w:p w14:paraId="075EC9EA" w14:textId="77777777" w:rsidR="00097E98" w:rsidRPr="00442838" w:rsidRDefault="00097E98" w:rsidP="000F163C">
            <w:pPr>
              <w:spacing w:line="360" w:lineRule="auto"/>
            </w:pPr>
          </w:p>
        </w:tc>
        <w:tc>
          <w:tcPr>
            <w:tcW w:w="880" w:type="dxa"/>
          </w:tcPr>
          <w:p w14:paraId="5A74CE0E" w14:textId="77777777" w:rsidR="00097E98" w:rsidRPr="00442838" w:rsidRDefault="00097E98" w:rsidP="000F163C">
            <w:pPr>
              <w:spacing w:line="360" w:lineRule="auto"/>
            </w:pPr>
          </w:p>
        </w:tc>
        <w:tc>
          <w:tcPr>
            <w:tcW w:w="724" w:type="dxa"/>
          </w:tcPr>
          <w:p w14:paraId="4E11C3D4" w14:textId="77777777" w:rsidR="00097E98" w:rsidRPr="00442838" w:rsidRDefault="00097E98" w:rsidP="000F163C">
            <w:pPr>
              <w:spacing w:line="360" w:lineRule="auto"/>
            </w:pPr>
          </w:p>
        </w:tc>
        <w:tc>
          <w:tcPr>
            <w:tcW w:w="724" w:type="dxa"/>
          </w:tcPr>
          <w:p w14:paraId="1A928691" w14:textId="77777777" w:rsidR="00097E98" w:rsidRPr="00442838" w:rsidRDefault="00097E98" w:rsidP="000F163C">
            <w:pPr>
              <w:spacing w:line="360" w:lineRule="auto"/>
            </w:pPr>
          </w:p>
        </w:tc>
        <w:tc>
          <w:tcPr>
            <w:tcW w:w="1976" w:type="dxa"/>
          </w:tcPr>
          <w:p w14:paraId="02412765" w14:textId="77777777" w:rsidR="00097E98" w:rsidRPr="00442838" w:rsidRDefault="00097E98" w:rsidP="000F163C">
            <w:pPr>
              <w:spacing w:line="360" w:lineRule="auto"/>
            </w:pPr>
          </w:p>
        </w:tc>
      </w:tr>
      <w:tr w:rsidR="00097E98" w:rsidRPr="00442838" w14:paraId="6BC64E3A" w14:textId="77777777" w:rsidTr="000F163C">
        <w:trPr>
          <w:trHeight w:val="441"/>
        </w:trPr>
        <w:tc>
          <w:tcPr>
            <w:tcW w:w="1251" w:type="dxa"/>
          </w:tcPr>
          <w:p w14:paraId="0E177E1A" w14:textId="77777777" w:rsidR="00097E98" w:rsidRPr="00442838" w:rsidRDefault="00097E98" w:rsidP="000F163C">
            <w:pPr>
              <w:spacing w:line="360" w:lineRule="auto"/>
            </w:pPr>
          </w:p>
        </w:tc>
        <w:tc>
          <w:tcPr>
            <w:tcW w:w="1652" w:type="dxa"/>
          </w:tcPr>
          <w:p w14:paraId="364D55C8" w14:textId="77777777" w:rsidR="00097E98" w:rsidRPr="00442838" w:rsidRDefault="00097E98" w:rsidP="000F163C">
            <w:pPr>
              <w:spacing w:line="360" w:lineRule="auto"/>
            </w:pPr>
          </w:p>
        </w:tc>
        <w:tc>
          <w:tcPr>
            <w:tcW w:w="3719" w:type="dxa"/>
          </w:tcPr>
          <w:p w14:paraId="4FE0A52F" w14:textId="77777777" w:rsidR="00097E98" w:rsidRPr="00442838" w:rsidRDefault="00097E98" w:rsidP="000F163C">
            <w:pPr>
              <w:spacing w:line="360" w:lineRule="auto"/>
            </w:pPr>
          </w:p>
        </w:tc>
        <w:tc>
          <w:tcPr>
            <w:tcW w:w="880" w:type="dxa"/>
          </w:tcPr>
          <w:p w14:paraId="782DD982" w14:textId="77777777" w:rsidR="00097E98" w:rsidRPr="00442838" w:rsidRDefault="00097E98" w:rsidP="000F163C">
            <w:pPr>
              <w:spacing w:line="360" w:lineRule="auto"/>
            </w:pPr>
          </w:p>
        </w:tc>
        <w:tc>
          <w:tcPr>
            <w:tcW w:w="724" w:type="dxa"/>
          </w:tcPr>
          <w:p w14:paraId="11FE3D7A" w14:textId="77777777" w:rsidR="00097E98" w:rsidRPr="00442838" w:rsidRDefault="00097E98" w:rsidP="000F163C">
            <w:pPr>
              <w:spacing w:line="360" w:lineRule="auto"/>
            </w:pPr>
          </w:p>
        </w:tc>
        <w:tc>
          <w:tcPr>
            <w:tcW w:w="724" w:type="dxa"/>
          </w:tcPr>
          <w:p w14:paraId="61891E80" w14:textId="77777777" w:rsidR="00097E98" w:rsidRPr="00442838" w:rsidRDefault="00097E98" w:rsidP="000F163C">
            <w:pPr>
              <w:spacing w:line="360" w:lineRule="auto"/>
            </w:pPr>
          </w:p>
        </w:tc>
        <w:tc>
          <w:tcPr>
            <w:tcW w:w="1976" w:type="dxa"/>
          </w:tcPr>
          <w:p w14:paraId="646402A5" w14:textId="77777777" w:rsidR="00097E98" w:rsidRPr="00442838" w:rsidRDefault="00097E98" w:rsidP="000F163C">
            <w:pPr>
              <w:spacing w:line="360" w:lineRule="auto"/>
            </w:pPr>
          </w:p>
        </w:tc>
      </w:tr>
      <w:tr w:rsidR="00097E98" w:rsidRPr="00442838" w14:paraId="4DAA8C16" w14:textId="77777777" w:rsidTr="000F163C">
        <w:trPr>
          <w:trHeight w:val="441"/>
        </w:trPr>
        <w:tc>
          <w:tcPr>
            <w:tcW w:w="1251" w:type="dxa"/>
          </w:tcPr>
          <w:p w14:paraId="31B4028E" w14:textId="77777777" w:rsidR="00097E98" w:rsidRPr="00442838" w:rsidRDefault="00097E98" w:rsidP="000F163C">
            <w:pPr>
              <w:spacing w:line="360" w:lineRule="auto"/>
            </w:pPr>
          </w:p>
        </w:tc>
        <w:tc>
          <w:tcPr>
            <w:tcW w:w="1652" w:type="dxa"/>
          </w:tcPr>
          <w:p w14:paraId="61D2C23F" w14:textId="77777777" w:rsidR="00097E98" w:rsidRPr="00442838" w:rsidRDefault="00097E98" w:rsidP="000F163C">
            <w:pPr>
              <w:spacing w:line="360" w:lineRule="auto"/>
            </w:pPr>
          </w:p>
        </w:tc>
        <w:tc>
          <w:tcPr>
            <w:tcW w:w="3719" w:type="dxa"/>
          </w:tcPr>
          <w:p w14:paraId="6D72E1B8" w14:textId="77777777" w:rsidR="00097E98" w:rsidRPr="00442838" w:rsidRDefault="00097E98" w:rsidP="000F163C">
            <w:pPr>
              <w:spacing w:line="360" w:lineRule="auto"/>
            </w:pPr>
          </w:p>
        </w:tc>
        <w:tc>
          <w:tcPr>
            <w:tcW w:w="880" w:type="dxa"/>
          </w:tcPr>
          <w:p w14:paraId="6B4A5331" w14:textId="77777777" w:rsidR="00097E98" w:rsidRPr="00442838" w:rsidRDefault="00097E98" w:rsidP="000F163C">
            <w:pPr>
              <w:spacing w:line="360" w:lineRule="auto"/>
            </w:pPr>
          </w:p>
        </w:tc>
        <w:tc>
          <w:tcPr>
            <w:tcW w:w="724" w:type="dxa"/>
          </w:tcPr>
          <w:p w14:paraId="1D6668AD" w14:textId="77777777" w:rsidR="00097E98" w:rsidRPr="00442838" w:rsidRDefault="00097E98" w:rsidP="000F163C">
            <w:pPr>
              <w:spacing w:line="360" w:lineRule="auto"/>
            </w:pPr>
          </w:p>
        </w:tc>
        <w:tc>
          <w:tcPr>
            <w:tcW w:w="724" w:type="dxa"/>
          </w:tcPr>
          <w:p w14:paraId="7CCA81A5" w14:textId="77777777" w:rsidR="00097E98" w:rsidRPr="00442838" w:rsidRDefault="00097E98" w:rsidP="000F163C">
            <w:pPr>
              <w:spacing w:line="360" w:lineRule="auto"/>
            </w:pPr>
          </w:p>
        </w:tc>
        <w:tc>
          <w:tcPr>
            <w:tcW w:w="1976" w:type="dxa"/>
          </w:tcPr>
          <w:p w14:paraId="7FDC9E1C" w14:textId="77777777" w:rsidR="00097E98" w:rsidRPr="00442838" w:rsidRDefault="00097E98" w:rsidP="000F163C">
            <w:pPr>
              <w:spacing w:line="360" w:lineRule="auto"/>
            </w:pPr>
          </w:p>
        </w:tc>
      </w:tr>
      <w:tr w:rsidR="00097E98" w:rsidRPr="00442838" w14:paraId="7FD20EF3" w14:textId="77777777" w:rsidTr="000F163C">
        <w:trPr>
          <w:trHeight w:val="896"/>
        </w:trPr>
        <w:tc>
          <w:tcPr>
            <w:tcW w:w="1251" w:type="dxa"/>
          </w:tcPr>
          <w:p w14:paraId="22CD01D5" w14:textId="77777777" w:rsidR="00097E98" w:rsidRPr="00442838" w:rsidRDefault="00097E98" w:rsidP="000F163C">
            <w:pPr>
              <w:spacing w:line="360" w:lineRule="auto"/>
            </w:pPr>
          </w:p>
        </w:tc>
        <w:tc>
          <w:tcPr>
            <w:tcW w:w="1652" w:type="dxa"/>
          </w:tcPr>
          <w:p w14:paraId="2DCC1A0D" w14:textId="77777777" w:rsidR="00097E98" w:rsidRPr="00442838" w:rsidRDefault="00097E98" w:rsidP="000F163C">
            <w:pPr>
              <w:spacing w:line="360" w:lineRule="auto"/>
            </w:pPr>
          </w:p>
        </w:tc>
        <w:tc>
          <w:tcPr>
            <w:tcW w:w="3719" w:type="dxa"/>
          </w:tcPr>
          <w:p w14:paraId="0A103E1E" w14:textId="77777777" w:rsidR="00097E98" w:rsidRPr="00442838" w:rsidRDefault="00097E98" w:rsidP="000F163C">
            <w:pPr>
              <w:spacing w:line="360" w:lineRule="auto"/>
            </w:pPr>
          </w:p>
        </w:tc>
        <w:tc>
          <w:tcPr>
            <w:tcW w:w="880" w:type="dxa"/>
          </w:tcPr>
          <w:p w14:paraId="2C2BACC3" w14:textId="77777777" w:rsidR="00097E98" w:rsidRPr="00442838" w:rsidRDefault="00097E98" w:rsidP="000F163C">
            <w:pPr>
              <w:spacing w:line="360" w:lineRule="auto"/>
            </w:pPr>
          </w:p>
        </w:tc>
        <w:tc>
          <w:tcPr>
            <w:tcW w:w="724" w:type="dxa"/>
          </w:tcPr>
          <w:p w14:paraId="228F8098" w14:textId="77777777" w:rsidR="00097E98" w:rsidRPr="00442838" w:rsidRDefault="00097E98" w:rsidP="000F163C">
            <w:pPr>
              <w:spacing w:line="360" w:lineRule="auto"/>
            </w:pPr>
          </w:p>
        </w:tc>
        <w:tc>
          <w:tcPr>
            <w:tcW w:w="724" w:type="dxa"/>
          </w:tcPr>
          <w:p w14:paraId="76451331" w14:textId="77777777" w:rsidR="00097E98" w:rsidRPr="00442838" w:rsidRDefault="00097E98" w:rsidP="000F163C">
            <w:pPr>
              <w:spacing w:line="360" w:lineRule="auto"/>
            </w:pPr>
          </w:p>
        </w:tc>
        <w:tc>
          <w:tcPr>
            <w:tcW w:w="1976" w:type="dxa"/>
          </w:tcPr>
          <w:p w14:paraId="52FE460C" w14:textId="77777777" w:rsidR="00097E98" w:rsidRPr="00442838" w:rsidRDefault="00097E98" w:rsidP="000F163C">
            <w:pPr>
              <w:spacing w:line="360" w:lineRule="auto"/>
            </w:pPr>
          </w:p>
        </w:tc>
      </w:tr>
    </w:tbl>
    <w:p w14:paraId="38948341" w14:textId="77777777" w:rsidR="00097E98" w:rsidRPr="00442838" w:rsidRDefault="00097E98" w:rsidP="00097E98">
      <w:pPr>
        <w:rPr>
          <w:sz w:val="24"/>
        </w:rPr>
      </w:pPr>
    </w:p>
    <w:p w14:paraId="347C1B9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92E66A" w14:textId="77777777" w:rsidTr="000F163C">
        <w:tc>
          <w:tcPr>
            <w:tcW w:w="3596" w:type="dxa"/>
          </w:tcPr>
          <w:p w14:paraId="183A8A68" w14:textId="77777777" w:rsidR="00097E98" w:rsidRPr="00442838" w:rsidRDefault="00097E98" w:rsidP="000F163C">
            <w:pPr>
              <w:rPr>
                <w:sz w:val="24"/>
              </w:rPr>
            </w:pPr>
          </w:p>
        </w:tc>
        <w:tc>
          <w:tcPr>
            <w:tcW w:w="3597" w:type="dxa"/>
          </w:tcPr>
          <w:p w14:paraId="18DC6D82" w14:textId="77777777" w:rsidR="00097E98" w:rsidRPr="00442838" w:rsidRDefault="00097E98" w:rsidP="000F163C">
            <w:pPr>
              <w:rPr>
                <w:sz w:val="24"/>
              </w:rPr>
            </w:pPr>
          </w:p>
        </w:tc>
        <w:tc>
          <w:tcPr>
            <w:tcW w:w="3597" w:type="dxa"/>
          </w:tcPr>
          <w:p w14:paraId="5B61D0C4" w14:textId="77777777" w:rsidR="00097E98" w:rsidRPr="00442838" w:rsidRDefault="00097E98" w:rsidP="000F163C">
            <w:pPr>
              <w:rPr>
                <w:sz w:val="24"/>
              </w:rPr>
            </w:pPr>
          </w:p>
        </w:tc>
      </w:tr>
      <w:tr w:rsidR="00097E98" w:rsidRPr="00442838" w14:paraId="6E37A652" w14:textId="77777777" w:rsidTr="000F163C">
        <w:tc>
          <w:tcPr>
            <w:tcW w:w="3596" w:type="dxa"/>
          </w:tcPr>
          <w:p w14:paraId="689E49F8" w14:textId="77777777" w:rsidR="00097E98" w:rsidRPr="00442838" w:rsidRDefault="00097E98" w:rsidP="000F163C">
            <w:pPr>
              <w:rPr>
                <w:sz w:val="24"/>
              </w:rPr>
            </w:pPr>
          </w:p>
        </w:tc>
        <w:tc>
          <w:tcPr>
            <w:tcW w:w="3597" w:type="dxa"/>
          </w:tcPr>
          <w:p w14:paraId="1B88AAA7" w14:textId="77777777" w:rsidR="00097E98" w:rsidRPr="00442838" w:rsidRDefault="00097E98" w:rsidP="000F163C">
            <w:pPr>
              <w:rPr>
                <w:sz w:val="24"/>
              </w:rPr>
            </w:pPr>
          </w:p>
        </w:tc>
        <w:tc>
          <w:tcPr>
            <w:tcW w:w="3597" w:type="dxa"/>
          </w:tcPr>
          <w:p w14:paraId="6507904C" w14:textId="77777777" w:rsidR="00097E98" w:rsidRPr="00442838" w:rsidRDefault="00097E98" w:rsidP="000F163C">
            <w:pPr>
              <w:rPr>
                <w:sz w:val="24"/>
              </w:rPr>
            </w:pPr>
          </w:p>
        </w:tc>
      </w:tr>
    </w:tbl>
    <w:p w14:paraId="67F49B83" w14:textId="77777777" w:rsidR="00097E98" w:rsidRPr="00442838" w:rsidRDefault="00097E98" w:rsidP="00097E98">
      <w:pPr>
        <w:rPr>
          <w:sz w:val="24"/>
        </w:rPr>
      </w:pPr>
    </w:p>
    <w:p w14:paraId="2DFED705" w14:textId="77777777" w:rsidR="00097E98" w:rsidRPr="00442838" w:rsidRDefault="00097E98" w:rsidP="00097E98">
      <w:pPr>
        <w:rPr>
          <w:sz w:val="24"/>
        </w:rPr>
      </w:pPr>
      <w:r w:rsidRPr="00442838">
        <w:rPr>
          <w:sz w:val="24"/>
        </w:rPr>
        <w:t>Sprites:</w:t>
      </w:r>
    </w:p>
    <w:p w14:paraId="248B99E8" w14:textId="77777777" w:rsidR="00097E98" w:rsidRPr="00442838" w:rsidRDefault="00097E98" w:rsidP="00097E98">
      <w:pPr>
        <w:rPr>
          <w:sz w:val="24"/>
        </w:rPr>
      </w:pPr>
      <w:r w:rsidRPr="00442838">
        <w:rPr>
          <w:sz w:val="24"/>
        </w:rPr>
        <w:br w:type="page"/>
      </w:r>
    </w:p>
    <w:p w14:paraId="1A9C30E0" w14:textId="77777777" w:rsidR="00097E98" w:rsidRPr="00442838" w:rsidRDefault="00097E98" w:rsidP="00097E98">
      <w:pPr>
        <w:rPr>
          <w:sz w:val="24"/>
        </w:rPr>
      </w:pPr>
      <w:r w:rsidRPr="00442838">
        <w:rPr>
          <w:sz w:val="24"/>
        </w:rPr>
        <w:lastRenderedPageBreak/>
        <w:t>Family Page</w:t>
      </w:r>
    </w:p>
    <w:p w14:paraId="750BC1C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F172A7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50E25A1" w14:textId="77777777" w:rsidTr="000F163C">
        <w:trPr>
          <w:trHeight w:val="896"/>
        </w:trPr>
        <w:tc>
          <w:tcPr>
            <w:tcW w:w="1251" w:type="dxa"/>
          </w:tcPr>
          <w:p w14:paraId="16C60D33" w14:textId="77777777" w:rsidR="00097E98" w:rsidRPr="00442838" w:rsidRDefault="00097E98" w:rsidP="000F163C">
            <w:pPr>
              <w:spacing w:line="360" w:lineRule="auto"/>
            </w:pPr>
            <w:r w:rsidRPr="00442838">
              <w:t>Pokemon</w:t>
            </w:r>
          </w:p>
          <w:p w14:paraId="46F526CF" w14:textId="77777777" w:rsidR="00097E98" w:rsidRPr="00442838" w:rsidRDefault="00097E98" w:rsidP="000F163C">
            <w:pPr>
              <w:spacing w:line="360" w:lineRule="auto"/>
            </w:pPr>
            <w:r w:rsidRPr="00442838">
              <w:t>Name</w:t>
            </w:r>
          </w:p>
        </w:tc>
        <w:tc>
          <w:tcPr>
            <w:tcW w:w="1652" w:type="dxa"/>
          </w:tcPr>
          <w:p w14:paraId="45DE9F67" w14:textId="77777777" w:rsidR="00097E98" w:rsidRPr="00442838" w:rsidRDefault="00097E98" w:rsidP="000F163C">
            <w:pPr>
              <w:spacing w:line="360" w:lineRule="auto"/>
            </w:pPr>
            <w:r w:rsidRPr="00442838">
              <w:t>Pokemon Number</w:t>
            </w:r>
          </w:p>
        </w:tc>
        <w:tc>
          <w:tcPr>
            <w:tcW w:w="3719" w:type="dxa"/>
          </w:tcPr>
          <w:p w14:paraId="089601D8" w14:textId="77777777" w:rsidR="00097E98" w:rsidRPr="00442838" w:rsidRDefault="00097E98" w:rsidP="000F163C">
            <w:pPr>
              <w:spacing w:line="360" w:lineRule="auto"/>
            </w:pPr>
            <w:r w:rsidRPr="00442838">
              <w:t>Base Stats</w:t>
            </w:r>
          </w:p>
          <w:p w14:paraId="7DD1839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9B367E4" w14:textId="77777777" w:rsidR="00097E98" w:rsidRPr="00442838" w:rsidRDefault="00097E98" w:rsidP="000F163C">
            <w:pPr>
              <w:spacing w:line="360" w:lineRule="auto"/>
            </w:pPr>
            <w:r w:rsidRPr="00442838">
              <w:t>Ability</w:t>
            </w:r>
          </w:p>
        </w:tc>
        <w:tc>
          <w:tcPr>
            <w:tcW w:w="724" w:type="dxa"/>
          </w:tcPr>
          <w:p w14:paraId="22A57CDB" w14:textId="77777777" w:rsidR="00097E98" w:rsidRPr="00442838" w:rsidRDefault="00097E98" w:rsidP="000F163C">
            <w:pPr>
              <w:spacing w:line="360" w:lineRule="auto"/>
            </w:pPr>
            <w:r w:rsidRPr="00442838">
              <w:t>Type 1</w:t>
            </w:r>
          </w:p>
        </w:tc>
        <w:tc>
          <w:tcPr>
            <w:tcW w:w="724" w:type="dxa"/>
          </w:tcPr>
          <w:p w14:paraId="41B3AE08" w14:textId="77777777" w:rsidR="00097E98" w:rsidRPr="00442838" w:rsidRDefault="00097E98" w:rsidP="000F163C">
            <w:pPr>
              <w:spacing w:line="360" w:lineRule="auto"/>
            </w:pPr>
            <w:r w:rsidRPr="00442838">
              <w:t>Type 2</w:t>
            </w:r>
          </w:p>
        </w:tc>
        <w:tc>
          <w:tcPr>
            <w:tcW w:w="1976" w:type="dxa"/>
          </w:tcPr>
          <w:p w14:paraId="252845E5" w14:textId="77777777" w:rsidR="00097E98" w:rsidRPr="00442838" w:rsidRDefault="00097E98" w:rsidP="000F163C">
            <w:pPr>
              <w:spacing w:line="360" w:lineRule="auto"/>
            </w:pPr>
            <w:r w:rsidRPr="00442838">
              <w:t>Evolution</w:t>
            </w:r>
          </w:p>
        </w:tc>
      </w:tr>
      <w:tr w:rsidR="00097E98" w:rsidRPr="00442838" w14:paraId="10ECDFE8" w14:textId="77777777" w:rsidTr="000F163C">
        <w:trPr>
          <w:trHeight w:val="454"/>
        </w:trPr>
        <w:tc>
          <w:tcPr>
            <w:tcW w:w="1251" w:type="dxa"/>
          </w:tcPr>
          <w:p w14:paraId="5AC6573F" w14:textId="77777777" w:rsidR="00097E98" w:rsidRPr="00442838" w:rsidRDefault="00097E98" w:rsidP="000F163C">
            <w:pPr>
              <w:spacing w:line="360" w:lineRule="auto"/>
            </w:pPr>
          </w:p>
        </w:tc>
        <w:tc>
          <w:tcPr>
            <w:tcW w:w="1652" w:type="dxa"/>
          </w:tcPr>
          <w:p w14:paraId="060DE9DA" w14:textId="77777777" w:rsidR="00097E98" w:rsidRPr="00442838" w:rsidRDefault="00097E98" w:rsidP="000F163C">
            <w:pPr>
              <w:spacing w:line="360" w:lineRule="auto"/>
            </w:pPr>
          </w:p>
        </w:tc>
        <w:tc>
          <w:tcPr>
            <w:tcW w:w="3719" w:type="dxa"/>
          </w:tcPr>
          <w:p w14:paraId="5ED0FB21" w14:textId="77777777" w:rsidR="00097E98" w:rsidRPr="00442838" w:rsidRDefault="00097E98" w:rsidP="000F163C">
            <w:pPr>
              <w:spacing w:line="360" w:lineRule="auto"/>
            </w:pPr>
          </w:p>
        </w:tc>
        <w:tc>
          <w:tcPr>
            <w:tcW w:w="880" w:type="dxa"/>
          </w:tcPr>
          <w:p w14:paraId="123EFDE7" w14:textId="77777777" w:rsidR="00097E98" w:rsidRPr="00442838" w:rsidRDefault="00097E98" w:rsidP="000F163C">
            <w:pPr>
              <w:spacing w:line="360" w:lineRule="auto"/>
            </w:pPr>
          </w:p>
        </w:tc>
        <w:tc>
          <w:tcPr>
            <w:tcW w:w="724" w:type="dxa"/>
          </w:tcPr>
          <w:p w14:paraId="159F4363" w14:textId="77777777" w:rsidR="00097E98" w:rsidRPr="00442838" w:rsidRDefault="00097E98" w:rsidP="000F163C">
            <w:pPr>
              <w:spacing w:line="360" w:lineRule="auto"/>
            </w:pPr>
          </w:p>
        </w:tc>
        <w:tc>
          <w:tcPr>
            <w:tcW w:w="724" w:type="dxa"/>
          </w:tcPr>
          <w:p w14:paraId="19E8F6D9" w14:textId="77777777" w:rsidR="00097E98" w:rsidRPr="00442838" w:rsidRDefault="00097E98" w:rsidP="000F163C">
            <w:pPr>
              <w:spacing w:line="360" w:lineRule="auto"/>
            </w:pPr>
          </w:p>
        </w:tc>
        <w:tc>
          <w:tcPr>
            <w:tcW w:w="1976" w:type="dxa"/>
          </w:tcPr>
          <w:p w14:paraId="19529A0F" w14:textId="77777777" w:rsidR="00097E98" w:rsidRPr="00442838" w:rsidRDefault="00097E98" w:rsidP="000F163C">
            <w:pPr>
              <w:spacing w:line="360" w:lineRule="auto"/>
            </w:pPr>
          </w:p>
        </w:tc>
      </w:tr>
      <w:tr w:rsidR="00097E98" w:rsidRPr="00442838" w14:paraId="5D439105" w14:textId="77777777" w:rsidTr="000F163C">
        <w:trPr>
          <w:trHeight w:val="441"/>
        </w:trPr>
        <w:tc>
          <w:tcPr>
            <w:tcW w:w="1251" w:type="dxa"/>
          </w:tcPr>
          <w:p w14:paraId="6A56926F" w14:textId="77777777" w:rsidR="00097E98" w:rsidRPr="00442838" w:rsidRDefault="00097E98" w:rsidP="000F163C">
            <w:pPr>
              <w:spacing w:line="360" w:lineRule="auto"/>
            </w:pPr>
          </w:p>
        </w:tc>
        <w:tc>
          <w:tcPr>
            <w:tcW w:w="1652" w:type="dxa"/>
          </w:tcPr>
          <w:p w14:paraId="163C8D49" w14:textId="77777777" w:rsidR="00097E98" w:rsidRPr="00442838" w:rsidRDefault="00097E98" w:rsidP="000F163C">
            <w:pPr>
              <w:spacing w:line="360" w:lineRule="auto"/>
            </w:pPr>
          </w:p>
        </w:tc>
        <w:tc>
          <w:tcPr>
            <w:tcW w:w="3719" w:type="dxa"/>
          </w:tcPr>
          <w:p w14:paraId="2C04DEA5" w14:textId="77777777" w:rsidR="00097E98" w:rsidRPr="00442838" w:rsidRDefault="00097E98" w:rsidP="000F163C">
            <w:pPr>
              <w:spacing w:line="360" w:lineRule="auto"/>
            </w:pPr>
          </w:p>
        </w:tc>
        <w:tc>
          <w:tcPr>
            <w:tcW w:w="880" w:type="dxa"/>
          </w:tcPr>
          <w:p w14:paraId="51DE3176" w14:textId="77777777" w:rsidR="00097E98" w:rsidRPr="00442838" w:rsidRDefault="00097E98" w:rsidP="000F163C">
            <w:pPr>
              <w:spacing w:line="360" w:lineRule="auto"/>
            </w:pPr>
          </w:p>
        </w:tc>
        <w:tc>
          <w:tcPr>
            <w:tcW w:w="724" w:type="dxa"/>
          </w:tcPr>
          <w:p w14:paraId="541C6DAF" w14:textId="77777777" w:rsidR="00097E98" w:rsidRPr="00442838" w:rsidRDefault="00097E98" w:rsidP="000F163C">
            <w:pPr>
              <w:spacing w:line="360" w:lineRule="auto"/>
            </w:pPr>
          </w:p>
        </w:tc>
        <w:tc>
          <w:tcPr>
            <w:tcW w:w="724" w:type="dxa"/>
          </w:tcPr>
          <w:p w14:paraId="61A8A90A" w14:textId="77777777" w:rsidR="00097E98" w:rsidRPr="00442838" w:rsidRDefault="00097E98" w:rsidP="000F163C">
            <w:pPr>
              <w:spacing w:line="360" w:lineRule="auto"/>
            </w:pPr>
          </w:p>
        </w:tc>
        <w:tc>
          <w:tcPr>
            <w:tcW w:w="1976" w:type="dxa"/>
          </w:tcPr>
          <w:p w14:paraId="1E69D600" w14:textId="77777777" w:rsidR="00097E98" w:rsidRPr="00442838" w:rsidRDefault="00097E98" w:rsidP="000F163C">
            <w:pPr>
              <w:spacing w:line="360" w:lineRule="auto"/>
            </w:pPr>
          </w:p>
        </w:tc>
      </w:tr>
      <w:tr w:rsidR="00097E98" w:rsidRPr="00442838" w14:paraId="4763FB09" w14:textId="77777777" w:rsidTr="000F163C">
        <w:trPr>
          <w:trHeight w:val="441"/>
        </w:trPr>
        <w:tc>
          <w:tcPr>
            <w:tcW w:w="1251" w:type="dxa"/>
          </w:tcPr>
          <w:p w14:paraId="041F508D" w14:textId="77777777" w:rsidR="00097E98" w:rsidRPr="00442838" w:rsidRDefault="00097E98" w:rsidP="000F163C">
            <w:pPr>
              <w:spacing w:line="360" w:lineRule="auto"/>
            </w:pPr>
          </w:p>
        </w:tc>
        <w:tc>
          <w:tcPr>
            <w:tcW w:w="1652" w:type="dxa"/>
          </w:tcPr>
          <w:p w14:paraId="4061DBA2" w14:textId="77777777" w:rsidR="00097E98" w:rsidRPr="00442838" w:rsidRDefault="00097E98" w:rsidP="000F163C">
            <w:pPr>
              <w:spacing w:line="360" w:lineRule="auto"/>
            </w:pPr>
          </w:p>
        </w:tc>
        <w:tc>
          <w:tcPr>
            <w:tcW w:w="3719" w:type="dxa"/>
          </w:tcPr>
          <w:p w14:paraId="0533A85A" w14:textId="77777777" w:rsidR="00097E98" w:rsidRPr="00442838" w:rsidRDefault="00097E98" w:rsidP="000F163C">
            <w:pPr>
              <w:spacing w:line="360" w:lineRule="auto"/>
            </w:pPr>
          </w:p>
        </w:tc>
        <w:tc>
          <w:tcPr>
            <w:tcW w:w="880" w:type="dxa"/>
          </w:tcPr>
          <w:p w14:paraId="29CE37A6" w14:textId="77777777" w:rsidR="00097E98" w:rsidRPr="00442838" w:rsidRDefault="00097E98" w:rsidP="000F163C">
            <w:pPr>
              <w:spacing w:line="360" w:lineRule="auto"/>
            </w:pPr>
          </w:p>
        </w:tc>
        <w:tc>
          <w:tcPr>
            <w:tcW w:w="724" w:type="dxa"/>
          </w:tcPr>
          <w:p w14:paraId="6739A28F" w14:textId="77777777" w:rsidR="00097E98" w:rsidRPr="00442838" w:rsidRDefault="00097E98" w:rsidP="000F163C">
            <w:pPr>
              <w:spacing w:line="360" w:lineRule="auto"/>
            </w:pPr>
          </w:p>
        </w:tc>
        <w:tc>
          <w:tcPr>
            <w:tcW w:w="724" w:type="dxa"/>
          </w:tcPr>
          <w:p w14:paraId="291E3E30" w14:textId="77777777" w:rsidR="00097E98" w:rsidRPr="00442838" w:rsidRDefault="00097E98" w:rsidP="000F163C">
            <w:pPr>
              <w:spacing w:line="360" w:lineRule="auto"/>
            </w:pPr>
          </w:p>
        </w:tc>
        <w:tc>
          <w:tcPr>
            <w:tcW w:w="1976" w:type="dxa"/>
          </w:tcPr>
          <w:p w14:paraId="0844830B" w14:textId="77777777" w:rsidR="00097E98" w:rsidRPr="00442838" w:rsidRDefault="00097E98" w:rsidP="000F163C">
            <w:pPr>
              <w:spacing w:line="360" w:lineRule="auto"/>
            </w:pPr>
          </w:p>
        </w:tc>
      </w:tr>
      <w:tr w:rsidR="00097E98" w:rsidRPr="00442838" w14:paraId="5306AA17" w14:textId="77777777" w:rsidTr="000F163C">
        <w:trPr>
          <w:trHeight w:val="896"/>
        </w:trPr>
        <w:tc>
          <w:tcPr>
            <w:tcW w:w="1251" w:type="dxa"/>
          </w:tcPr>
          <w:p w14:paraId="61A27164" w14:textId="77777777" w:rsidR="00097E98" w:rsidRPr="00442838" w:rsidRDefault="00097E98" w:rsidP="000F163C">
            <w:pPr>
              <w:spacing w:line="360" w:lineRule="auto"/>
            </w:pPr>
          </w:p>
        </w:tc>
        <w:tc>
          <w:tcPr>
            <w:tcW w:w="1652" w:type="dxa"/>
          </w:tcPr>
          <w:p w14:paraId="2FE50376" w14:textId="77777777" w:rsidR="00097E98" w:rsidRPr="00442838" w:rsidRDefault="00097E98" w:rsidP="000F163C">
            <w:pPr>
              <w:spacing w:line="360" w:lineRule="auto"/>
            </w:pPr>
          </w:p>
        </w:tc>
        <w:tc>
          <w:tcPr>
            <w:tcW w:w="3719" w:type="dxa"/>
          </w:tcPr>
          <w:p w14:paraId="7FC2A28D" w14:textId="77777777" w:rsidR="00097E98" w:rsidRPr="00442838" w:rsidRDefault="00097E98" w:rsidP="000F163C">
            <w:pPr>
              <w:spacing w:line="360" w:lineRule="auto"/>
            </w:pPr>
          </w:p>
        </w:tc>
        <w:tc>
          <w:tcPr>
            <w:tcW w:w="880" w:type="dxa"/>
          </w:tcPr>
          <w:p w14:paraId="68E2EF82" w14:textId="77777777" w:rsidR="00097E98" w:rsidRPr="00442838" w:rsidRDefault="00097E98" w:rsidP="000F163C">
            <w:pPr>
              <w:spacing w:line="360" w:lineRule="auto"/>
            </w:pPr>
          </w:p>
        </w:tc>
        <w:tc>
          <w:tcPr>
            <w:tcW w:w="724" w:type="dxa"/>
          </w:tcPr>
          <w:p w14:paraId="650B4AD5" w14:textId="77777777" w:rsidR="00097E98" w:rsidRPr="00442838" w:rsidRDefault="00097E98" w:rsidP="000F163C">
            <w:pPr>
              <w:spacing w:line="360" w:lineRule="auto"/>
            </w:pPr>
          </w:p>
        </w:tc>
        <w:tc>
          <w:tcPr>
            <w:tcW w:w="724" w:type="dxa"/>
          </w:tcPr>
          <w:p w14:paraId="7D42A9D6" w14:textId="77777777" w:rsidR="00097E98" w:rsidRPr="00442838" w:rsidRDefault="00097E98" w:rsidP="000F163C">
            <w:pPr>
              <w:spacing w:line="360" w:lineRule="auto"/>
            </w:pPr>
          </w:p>
        </w:tc>
        <w:tc>
          <w:tcPr>
            <w:tcW w:w="1976" w:type="dxa"/>
          </w:tcPr>
          <w:p w14:paraId="017A7C7E" w14:textId="77777777" w:rsidR="00097E98" w:rsidRPr="00442838" w:rsidRDefault="00097E98" w:rsidP="000F163C">
            <w:pPr>
              <w:spacing w:line="360" w:lineRule="auto"/>
            </w:pPr>
          </w:p>
        </w:tc>
      </w:tr>
    </w:tbl>
    <w:p w14:paraId="41B816AA" w14:textId="77777777" w:rsidR="00097E98" w:rsidRPr="00442838" w:rsidRDefault="00097E98" w:rsidP="00097E98">
      <w:pPr>
        <w:rPr>
          <w:sz w:val="24"/>
        </w:rPr>
      </w:pPr>
    </w:p>
    <w:p w14:paraId="4E4A42B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26E112E" w14:textId="77777777" w:rsidTr="000F163C">
        <w:tc>
          <w:tcPr>
            <w:tcW w:w="3596" w:type="dxa"/>
          </w:tcPr>
          <w:p w14:paraId="11ED25FE" w14:textId="77777777" w:rsidR="00097E98" w:rsidRPr="00442838" w:rsidRDefault="00097E98" w:rsidP="000F163C">
            <w:pPr>
              <w:rPr>
                <w:sz w:val="24"/>
              </w:rPr>
            </w:pPr>
          </w:p>
        </w:tc>
        <w:tc>
          <w:tcPr>
            <w:tcW w:w="3597" w:type="dxa"/>
          </w:tcPr>
          <w:p w14:paraId="51D742C3" w14:textId="77777777" w:rsidR="00097E98" w:rsidRPr="00442838" w:rsidRDefault="00097E98" w:rsidP="000F163C">
            <w:pPr>
              <w:rPr>
                <w:sz w:val="24"/>
              </w:rPr>
            </w:pPr>
          </w:p>
        </w:tc>
        <w:tc>
          <w:tcPr>
            <w:tcW w:w="3597" w:type="dxa"/>
          </w:tcPr>
          <w:p w14:paraId="4A29033D" w14:textId="77777777" w:rsidR="00097E98" w:rsidRPr="00442838" w:rsidRDefault="00097E98" w:rsidP="000F163C">
            <w:pPr>
              <w:rPr>
                <w:sz w:val="24"/>
              </w:rPr>
            </w:pPr>
          </w:p>
        </w:tc>
      </w:tr>
      <w:tr w:rsidR="00097E98" w:rsidRPr="00442838" w14:paraId="54A14B9F" w14:textId="77777777" w:rsidTr="000F163C">
        <w:tc>
          <w:tcPr>
            <w:tcW w:w="3596" w:type="dxa"/>
          </w:tcPr>
          <w:p w14:paraId="7395D944" w14:textId="77777777" w:rsidR="00097E98" w:rsidRPr="00442838" w:rsidRDefault="00097E98" w:rsidP="000F163C">
            <w:pPr>
              <w:rPr>
                <w:sz w:val="24"/>
              </w:rPr>
            </w:pPr>
          </w:p>
        </w:tc>
        <w:tc>
          <w:tcPr>
            <w:tcW w:w="3597" w:type="dxa"/>
          </w:tcPr>
          <w:p w14:paraId="56BCF173" w14:textId="77777777" w:rsidR="00097E98" w:rsidRPr="00442838" w:rsidRDefault="00097E98" w:rsidP="000F163C">
            <w:pPr>
              <w:rPr>
                <w:sz w:val="24"/>
              </w:rPr>
            </w:pPr>
          </w:p>
        </w:tc>
        <w:tc>
          <w:tcPr>
            <w:tcW w:w="3597" w:type="dxa"/>
          </w:tcPr>
          <w:p w14:paraId="2987AA69" w14:textId="77777777" w:rsidR="00097E98" w:rsidRPr="00442838" w:rsidRDefault="00097E98" w:rsidP="000F163C">
            <w:pPr>
              <w:rPr>
                <w:sz w:val="24"/>
              </w:rPr>
            </w:pPr>
          </w:p>
        </w:tc>
      </w:tr>
    </w:tbl>
    <w:p w14:paraId="4ADEE58F" w14:textId="77777777" w:rsidR="00097E98" w:rsidRPr="00442838" w:rsidRDefault="00097E98" w:rsidP="00097E98">
      <w:pPr>
        <w:rPr>
          <w:sz w:val="24"/>
        </w:rPr>
      </w:pPr>
    </w:p>
    <w:p w14:paraId="64196DC6" w14:textId="77777777" w:rsidR="00097E98" w:rsidRPr="00442838" w:rsidRDefault="00097E98" w:rsidP="00097E98">
      <w:pPr>
        <w:rPr>
          <w:sz w:val="24"/>
        </w:rPr>
      </w:pPr>
      <w:r w:rsidRPr="00442838">
        <w:rPr>
          <w:sz w:val="24"/>
        </w:rPr>
        <w:t>Sprites:</w:t>
      </w:r>
    </w:p>
    <w:p w14:paraId="3E952211" w14:textId="77777777" w:rsidR="00097E98" w:rsidRPr="00442838" w:rsidRDefault="00097E98" w:rsidP="00097E98">
      <w:pPr>
        <w:rPr>
          <w:sz w:val="24"/>
        </w:rPr>
      </w:pPr>
      <w:r w:rsidRPr="00442838">
        <w:rPr>
          <w:sz w:val="24"/>
        </w:rPr>
        <w:br w:type="page"/>
      </w:r>
    </w:p>
    <w:p w14:paraId="7A48B78B" w14:textId="77777777" w:rsidR="00097E98" w:rsidRPr="00442838" w:rsidRDefault="00097E98" w:rsidP="00097E98">
      <w:pPr>
        <w:rPr>
          <w:sz w:val="24"/>
        </w:rPr>
      </w:pPr>
      <w:r w:rsidRPr="00442838">
        <w:rPr>
          <w:sz w:val="24"/>
        </w:rPr>
        <w:lastRenderedPageBreak/>
        <w:t>Family Page</w:t>
      </w:r>
    </w:p>
    <w:p w14:paraId="52B659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89D867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666DABF" w14:textId="77777777" w:rsidTr="000F163C">
        <w:trPr>
          <w:trHeight w:val="896"/>
        </w:trPr>
        <w:tc>
          <w:tcPr>
            <w:tcW w:w="1251" w:type="dxa"/>
          </w:tcPr>
          <w:p w14:paraId="0E3B94A4" w14:textId="77777777" w:rsidR="00097E98" w:rsidRPr="00442838" w:rsidRDefault="00097E98" w:rsidP="000F163C">
            <w:pPr>
              <w:spacing w:line="360" w:lineRule="auto"/>
            </w:pPr>
            <w:r w:rsidRPr="00442838">
              <w:t>Pokemon</w:t>
            </w:r>
          </w:p>
          <w:p w14:paraId="1EC20729" w14:textId="77777777" w:rsidR="00097E98" w:rsidRPr="00442838" w:rsidRDefault="00097E98" w:rsidP="000F163C">
            <w:pPr>
              <w:spacing w:line="360" w:lineRule="auto"/>
            </w:pPr>
            <w:r w:rsidRPr="00442838">
              <w:t>Name</w:t>
            </w:r>
          </w:p>
        </w:tc>
        <w:tc>
          <w:tcPr>
            <w:tcW w:w="1652" w:type="dxa"/>
          </w:tcPr>
          <w:p w14:paraId="1499707C" w14:textId="77777777" w:rsidR="00097E98" w:rsidRPr="00442838" w:rsidRDefault="00097E98" w:rsidP="000F163C">
            <w:pPr>
              <w:spacing w:line="360" w:lineRule="auto"/>
            </w:pPr>
            <w:r w:rsidRPr="00442838">
              <w:t>Pokemon Number</w:t>
            </w:r>
          </w:p>
        </w:tc>
        <w:tc>
          <w:tcPr>
            <w:tcW w:w="3719" w:type="dxa"/>
          </w:tcPr>
          <w:p w14:paraId="5D7D0E8D" w14:textId="77777777" w:rsidR="00097E98" w:rsidRPr="00442838" w:rsidRDefault="00097E98" w:rsidP="000F163C">
            <w:pPr>
              <w:spacing w:line="360" w:lineRule="auto"/>
            </w:pPr>
            <w:r w:rsidRPr="00442838">
              <w:t>Base Stats</w:t>
            </w:r>
          </w:p>
          <w:p w14:paraId="21A4185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F4637F1" w14:textId="77777777" w:rsidR="00097E98" w:rsidRPr="00442838" w:rsidRDefault="00097E98" w:rsidP="000F163C">
            <w:pPr>
              <w:spacing w:line="360" w:lineRule="auto"/>
            </w:pPr>
            <w:r w:rsidRPr="00442838">
              <w:t>Ability</w:t>
            </w:r>
          </w:p>
        </w:tc>
        <w:tc>
          <w:tcPr>
            <w:tcW w:w="724" w:type="dxa"/>
          </w:tcPr>
          <w:p w14:paraId="33DCE1D5" w14:textId="77777777" w:rsidR="00097E98" w:rsidRPr="00442838" w:rsidRDefault="00097E98" w:rsidP="000F163C">
            <w:pPr>
              <w:spacing w:line="360" w:lineRule="auto"/>
            </w:pPr>
            <w:r w:rsidRPr="00442838">
              <w:t>Type 1</w:t>
            </w:r>
          </w:p>
        </w:tc>
        <w:tc>
          <w:tcPr>
            <w:tcW w:w="724" w:type="dxa"/>
          </w:tcPr>
          <w:p w14:paraId="3BD07495" w14:textId="77777777" w:rsidR="00097E98" w:rsidRPr="00442838" w:rsidRDefault="00097E98" w:rsidP="000F163C">
            <w:pPr>
              <w:spacing w:line="360" w:lineRule="auto"/>
            </w:pPr>
            <w:r w:rsidRPr="00442838">
              <w:t>Type 2</w:t>
            </w:r>
          </w:p>
        </w:tc>
        <w:tc>
          <w:tcPr>
            <w:tcW w:w="1976" w:type="dxa"/>
          </w:tcPr>
          <w:p w14:paraId="4715478E" w14:textId="77777777" w:rsidR="00097E98" w:rsidRPr="00442838" w:rsidRDefault="00097E98" w:rsidP="000F163C">
            <w:pPr>
              <w:spacing w:line="360" w:lineRule="auto"/>
            </w:pPr>
            <w:r w:rsidRPr="00442838">
              <w:t>Evolution</w:t>
            </w:r>
          </w:p>
        </w:tc>
      </w:tr>
      <w:tr w:rsidR="00097E98" w:rsidRPr="00442838" w14:paraId="3E64DB0B" w14:textId="77777777" w:rsidTr="000F163C">
        <w:trPr>
          <w:trHeight w:val="454"/>
        </w:trPr>
        <w:tc>
          <w:tcPr>
            <w:tcW w:w="1251" w:type="dxa"/>
          </w:tcPr>
          <w:p w14:paraId="02E281CB" w14:textId="77777777" w:rsidR="00097E98" w:rsidRPr="00442838" w:rsidRDefault="00097E98" w:rsidP="000F163C">
            <w:pPr>
              <w:spacing w:line="360" w:lineRule="auto"/>
            </w:pPr>
          </w:p>
        </w:tc>
        <w:tc>
          <w:tcPr>
            <w:tcW w:w="1652" w:type="dxa"/>
          </w:tcPr>
          <w:p w14:paraId="469A0942" w14:textId="77777777" w:rsidR="00097E98" w:rsidRPr="00442838" w:rsidRDefault="00097E98" w:rsidP="000F163C">
            <w:pPr>
              <w:spacing w:line="360" w:lineRule="auto"/>
            </w:pPr>
          </w:p>
        </w:tc>
        <w:tc>
          <w:tcPr>
            <w:tcW w:w="3719" w:type="dxa"/>
          </w:tcPr>
          <w:p w14:paraId="1E6211E2" w14:textId="77777777" w:rsidR="00097E98" w:rsidRPr="00442838" w:rsidRDefault="00097E98" w:rsidP="000F163C">
            <w:pPr>
              <w:spacing w:line="360" w:lineRule="auto"/>
            </w:pPr>
          </w:p>
        </w:tc>
        <w:tc>
          <w:tcPr>
            <w:tcW w:w="880" w:type="dxa"/>
          </w:tcPr>
          <w:p w14:paraId="3354BA9B" w14:textId="77777777" w:rsidR="00097E98" w:rsidRPr="00442838" w:rsidRDefault="00097E98" w:rsidP="000F163C">
            <w:pPr>
              <w:spacing w:line="360" w:lineRule="auto"/>
            </w:pPr>
          </w:p>
        </w:tc>
        <w:tc>
          <w:tcPr>
            <w:tcW w:w="724" w:type="dxa"/>
          </w:tcPr>
          <w:p w14:paraId="5487AC4A" w14:textId="77777777" w:rsidR="00097E98" w:rsidRPr="00442838" w:rsidRDefault="00097E98" w:rsidP="000F163C">
            <w:pPr>
              <w:spacing w:line="360" w:lineRule="auto"/>
            </w:pPr>
          </w:p>
        </w:tc>
        <w:tc>
          <w:tcPr>
            <w:tcW w:w="724" w:type="dxa"/>
          </w:tcPr>
          <w:p w14:paraId="73E986DE" w14:textId="77777777" w:rsidR="00097E98" w:rsidRPr="00442838" w:rsidRDefault="00097E98" w:rsidP="000F163C">
            <w:pPr>
              <w:spacing w:line="360" w:lineRule="auto"/>
            </w:pPr>
          </w:p>
        </w:tc>
        <w:tc>
          <w:tcPr>
            <w:tcW w:w="1976" w:type="dxa"/>
          </w:tcPr>
          <w:p w14:paraId="60E7F9BE" w14:textId="77777777" w:rsidR="00097E98" w:rsidRPr="00442838" w:rsidRDefault="00097E98" w:rsidP="000F163C">
            <w:pPr>
              <w:spacing w:line="360" w:lineRule="auto"/>
            </w:pPr>
          </w:p>
        </w:tc>
      </w:tr>
      <w:tr w:rsidR="00097E98" w:rsidRPr="00442838" w14:paraId="4FCC9A87" w14:textId="77777777" w:rsidTr="000F163C">
        <w:trPr>
          <w:trHeight w:val="441"/>
        </w:trPr>
        <w:tc>
          <w:tcPr>
            <w:tcW w:w="1251" w:type="dxa"/>
          </w:tcPr>
          <w:p w14:paraId="3E3419DA" w14:textId="77777777" w:rsidR="00097E98" w:rsidRPr="00442838" w:rsidRDefault="00097E98" w:rsidP="000F163C">
            <w:pPr>
              <w:spacing w:line="360" w:lineRule="auto"/>
            </w:pPr>
          </w:p>
        </w:tc>
        <w:tc>
          <w:tcPr>
            <w:tcW w:w="1652" w:type="dxa"/>
          </w:tcPr>
          <w:p w14:paraId="6FD08667" w14:textId="77777777" w:rsidR="00097E98" w:rsidRPr="00442838" w:rsidRDefault="00097E98" w:rsidP="000F163C">
            <w:pPr>
              <w:spacing w:line="360" w:lineRule="auto"/>
            </w:pPr>
          </w:p>
        </w:tc>
        <w:tc>
          <w:tcPr>
            <w:tcW w:w="3719" w:type="dxa"/>
          </w:tcPr>
          <w:p w14:paraId="2DC0FED4" w14:textId="77777777" w:rsidR="00097E98" w:rsidRPr="00442838" w:rsidRDefault="00097E98" w:rsidP="000F163C">
            <w:pPr>
              <w:spacing w:line="360" w:lineRule="auto"/>
            </w:pPr>
          </w:p>
        </w:tc>
        <w:tc>
          <w:tcPr>
            <w:tcW w:w="880" w:type="dxa"/>
          </w:tcPr>
          <w:p w14:paraId="5FFCC396" w14:textId="77777777" w:rsidR="00097E98" w:rsidRPr="00442838" w:rsidRDefault="00097E98" w:rsidP="000F163C">
            <w:pPr>
              <w:spacing w:line="360" w:lineRule="auto"/>
            </w:pPr>
          </w:p>
        </w:tc>
        <w:tc>
          <w:tcPr>
            <w:tcW w:w="724" w:type="dxa"/>
          </w:tcPr>
          <w:p w14:paraId="7EE830A6" w14:textId="77777777" w:rsidR="00097E98" w:rsidRPr="00442838" w:rsidRDefault="00097E98" w:rsidP="000F163C">
            <w:pPr>
              <w:spacing w:line="360" w:lineRule="auto"/>
            </w:pPr>
          </w:p>
        </w:tc>
        <w:tc>
          <w:tcPr>
            <w:tcW w:w="724" w:type="dxa"/>
          </w:tcPr>
          <w:p w14:paraId="2C9F445F" w14:textId="77777777" w:rsidR="00097E98" w:rsidRPr="00442838" w:rsidRDefault="00097E98" w:rsidP="000F163C">
            <w:pPr>
              <w:spacing w:line="360" w:lineRule="auto"/>
            </w:pPr>
          </w:p>
        </w:tc>
        <w:tc>
          <w:tcPr>
            <w:tcW w:w="1976" w:type="dxa"/>
          </w:tcPr>
          <w:p w14:paraId="750EB1EC" w14:textId="77777777" w:rsidR="00097E98" w:rsidRPr="00442838" w:rsidRDefault="00097E98" w:rsidP="000F163C">
            <w:pPr>
              <w:spacing w:line="360" w:lineRule="auto"/>
            </w:pPr>
          </w:p>
        </w:tc>
      </w:tr>
      <w:tr w:rsidR="00097E98" w:rsidRPr="00442838" w14:paraId="0B618CD3" w14:textId="77777777" w:rsidTr="000F163C">
        <w:trPr>
          <w:trHeight w:val="441"/>
        </w:trPr>
        <w:tc>
          <w:tcPr>
            <w:tcW w:w="1251" w:type="dxa"/>
          </w:tcPr>
          <w:p w14:paraId="7751072E" w14:textId="77777777" w:rsidR="00097E98" w:rsidRPr="00442838" w:rsidRDefault="00097E98" w:rsidP="000F163C">
            <w:pPr>
              <w:spacing w:line="360" w:lineRule="auto"/>
            </w:pPr>
          </w:p>
        </w:tc>
        <w:tc>
          <w:tcPr>
            <w:tcW w:w="1652" w:type="dxa"/>
          </w:tcPr>
          <w:p w14:paraId="7A8D5D41" w14:textId="77777777" w:rsidR="00097E98" w:rsidRPr="00442838" w:rsidRDefault="00097E98" w:rsidP="000F163C">
            <w:pPr>
              <w:spacing w:line="360" w:lineRule="auto"/>
            </w:pPr>
          </w:p>
        </w:tc>
        <w:tc>
          <w:tcPr>
            <w:tcW w:w="3719" w:type="dxa"/>
          </w:tcPr>
          <w:p w14:paraId="1C3F7609" w14:textId="77777777" w:rsidR="00097E98" w:rsidRPr="00442838" w:rsidRDefault="00097E98" w:rsidP="000F163C">
            <w:pPr>
              <w:spacing w:line="360" w:lineRule="auto"/>
            </w:pPr>
          </w:p>
        </w:tc>
        <w:tc>
          <w:tcPr>
            <w:tcW w:w="880" w:type="dxa"/>
          </w:tcPr>
          <w:p w14:paraId="499FEEA4" w14:textId="77777777" w:rsidR="00097E98" w:rsidRPr="00442838" w:rsidRDefault="00097E98" w:rsidP="000F163C">
            <w:pPr>
              <w:spacing w:line="360" w:lineRule="auto"/>
            </w:pPr>
          </w:p>
        </w:tc>
        <w:tc>
          <w:tcPr>
            <w:tcW w:w="724" w:type="dxa"/>
          </w:tcPr>
          <w:p w14:paraId="1792EC56" w14:textId="77777777" w:rsidR="00097E98" w:rsidRPr="00442838" w:rsidRDefault="00097E98" w:rsidP="000F163C">
            <w:pPr>
              <w:spacing w:line="360" w:lineRule="auto"/>
            </w:pPr>
          </w:p>
        </w:tc>
        <w:tc>
          <w:tcPr>
            <w:tcW w:w="724" w:type="dxa"/>
          </w:tcPr>
          <w:p w14:paraId="7A816226" w14:textId="77777777" w:rsidR="00097E98" w:rsidRPr="00442838" w:rsidRDefault="00097E98" w:rsidP="000F163C">
            <w:pPr>
              <w:spacing w:line="360" w:lineRule="auto"/>
            </w:pPr>
          </w:p>
        </w:tc>
        <w:tc>
          <w:tcPr>
            <w:tcW w:w="1976" w:type="dxa"/>
          </w:tcPr>
          <w:p w14:paraId="509F53E0" w14:textId="77777777" w:rsidR="00097E98" w:rsidRPr="00442838" w:rsidRDefault="00097E98" w:rsidP="000F163C">
            <w:pPr>
              <w:spacing w:line="360" w:lineRule="auto"/>
            </w:pPr>
          </w:p>
        </w:tc>
      </w:tr>
      <w:tr w:rsidR="00097E98" w:rsidRPr="00442838" w14:paraId="1110CFC7" w14:textId="77777777" w:rsidTr="000F163C">
        <w:trPr>
          <w:trHeight w:val="896"/>
        </w:trPr>
        <w:tc>
          <w:tcPr>
            <w:tcW w:w="1251" w:type="dxa"/>
          </w:tcPr>
          <w:p w14:paraId="386422F7" w14:textId="77777777" w:rsidR="00097E98" w:rsidRPr="00442838" w:rsidRDefault="00097E98" w:rsidP="000F163C">
            <w:pPr>
              <w:spacing w:line="360" w:lineRule="auto"/>
            </w:pPr>
          </w:p>
        </w:tc>
        <w:tc>
          <w:tcPr>
            <w:tcW w:w="1652" w:type="dxa"/>
          </w:tcPr>
          <w:p w14:paraId="749E2CED" w14:textId="77777777" w:rsidR="00097E98" w:rsidRPr="00442838" w:rsidRDefault="00097E98" w:rsidP="000F163C">
            <w:pPr>
              <w:spacing w:line="360" w:lineRule="auto"/>
            </w:pPr>
          </w:p>
        </w:tc>
        <w:tc>
          <w:tcPr>
            <w:tcW w:w="3719" w:type="dxa"/>
          </w:tcPr>
          <w:p w14:paraId="732E8013" w14:textId="77777777" w:rsidR="00097E98" w:rsidRPr="00442838" w:rsidRDefault="00097E98" w:rsidP="000F163C">
            <w:pPr>
              <w:spacing w:line="360" w:lineRule="auto"/>
            </w:pPr>
          </w:p>
        </w:tc>
        <w:tc>
          <w:tcPr>
            <w:tcW w:w="880" w:type="dxa"/>
          </w:tcPr>
          <w:p w14:paraId="59F43C08" w14:textId="77777777" w:rsidR="00097E98" w:rsidRPr="00442838" w:rsidRDefault="00097E98" w:rsidP="000F163C">
            <w:pPr>
              <w:spacing w:line="360" w:lineRule="auto"/>
            </w:pPr>
          </w:p>
        </w:tc>
        <w:tc>
          <w:tcPr>
            <w:tcW w:w="724" w:type="dxa"/>
          </w:tcPr>
          <w:p w14:paraId="09AFE4BD" w14:textId="77777777" w:rsidR="00097E98" w:rsidRPr="00442838" w:rsidRDefault="00097E98" w:rsidP="000F163C">
            <w:pPr>
              <w:spacing w:line="360" w:lineRule="auto"/>
            </w:pPr>
          </w:p>
        </w:tc>
        <w:tc>
          <w:tcPr>
            <w:tcW w:w="724" w:type="dxa"/>
          </w:tcPr>
          <w:p w14:paraId="3BE6D45E" w14:textId="77777777" w:rsidR="00097E98" w:rsidRPr="00442838" w:rsidRDefault="00097E98" w:rsidP="000F163C">
            <w:pPr>
              <w:spacing w:line="360" w:lineRule="auto"/>
            </w:pPr>
          </w:p>
        </w:tc>
        <w:tc>
          <w:tcPr>
            <w:tcW w:w="1976" w:type="dxa"/>
          </w:tcPr>
          <w:p w14:paraId="216DEC59" w14:textId="77777777" w:rsidR="00097E98" w:rsidRPr="00442838" w:rsidRDefault="00097E98" w:rsidP="000F163C">
            <w:pPr>
              <w:spacing w:line="360" w:lineRule="auto"/>
            </w:pPr>
          </w:p>
        </w:tc>
      </w:tr>
    </w:tbl>
    <w:p w14:paraId="4CFFB6AC" w14:textId="77777777" w:rsidR="00097E98" w:rsidRPr="00442838" w:rsidRDefault="00097E98" w:rsidP="00097E98">
      <w:pPr>
        <w:rPr>
          <w:sz w:val="24"/>
        </w:rPr>
      </w:pPr>
    </w:p>
    <w:p w14:paraId="090FB2D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815E01" w14:textId="77777777" w:rsidTr="000F163C">
        <w:tc>
          <w:tcPr>
            <w:tcW w:w="3596" w:type="dxa"/>
          </w:tcPr>
          <w:p w14:paraId="3A4D7B9D" w14:textId="77777777" w:rsidR="00097E98" w:rsidRPr="00442838" w:rsidRDefault="00097E98" w:rsidP="000F163C">
            <w:pPr>
              <w:rPr>
                <w:sz w:val="24"/>
              </w:rPr>
            </w:pPr>
          </w:p>
        </w:tc>
        <w:tc>
          <w:tcPr>
            <w:tcW w:w="3597" w:type="dxa"/>
          </w:tcPr>
          <w:p w14:paraId="498BF9C5" w14:textId="77777777" w:rsidR="00097E98" w:rsidRPr="00442838" w:rsidRDefault="00097E98" w:rsidP="000F163C">
            <w:pPr>
              <w:rPr>
                <w:sz w:val="24"/>
              </w:rPr>
            </w:pPr>
          </w:p>
        </w:tc>
        <w:tc>
          <w:tcPr>
            <w:tcW w:w="3597" w:type="dxa"/>
          </w:tcPr>
          <w:p w14:paraId="19F9DC33" w14:textId="77777777" w:rsidR="00097E98" w:rsidRPr="00442838" w:rsidRDefault="00097E98" w:rsidP="000F163C">
            <w:pPr>
              <w:rPr>
                <w:sz w:val="24"/>
              </w:rPr>
            </w:pPr>
          </w:p>
        </w:tc>
      </w:tr>
      <w:tr w:rsidR="00097E98" w:rsidRPr="00442838" w14:paraId="11DD278F" w14:textId="77777777" w:rsidTr="000F163C">
        <w:tc>
          <w:tcPr>
            <w:tcW w:w="3596" w:type="dxa"/>
          </w:tcPr>
          <w:p w14:paraId="7B001F28" w14:textId="77777777" w:rsidR="00097E98" w:rsidRPr="00442838" w:rsidRDefault="00097E98" w:rsidP="000F163C">
            <w:pPr>
              <w:rPr>
                <w:sz w:val="24"/>
              </w:rPr>
            </w:pPr>
          </w:p>
        </w:tc>
        <w:tc>
          <w:tcPr>
            <w:tcW w:w="3597" w:type="dxa"/>
          </w:tcPr>
          <w:p w14:paraId="4EB836B8" w14:textId="77777777" w:rsidR="00097E98" w:rsidRPr="00442838" w:rsidRDefault="00097E98" w:rsidP="000F163C">
            <w:pPr>
              <w:rPr>
                <w:sz w:val="24"/>
              </w:rPr>
            </w:pPr>
          </w:p>
        </w:tc>
        <w:tc>
          <w:tcPr>
            <w:tcW w:w="3597" w:type="dxa"/>
          </w:tcPr>
          <w:p w14:paraId="0C180DFC" w14:textId="77777777" w:rsidR="00097E98" w:rsidRPr="00442838" w:rsidRDefault="00097E98" w:rsidP="000F163C">
            <w:pPr>
              <w:rPr>
                <w:sz w:val="24"/>
              </w:rPr>
            </w:pPr>
          </w:p>
        </w:tc>
      </w:tr>
    </w:tbl>
    <w:p w14:paraId="6C435677" w14:textId="77777777" w:rsidR="00097E98" w:rsidRPr="00442838" w:rsidRDefault="00097E98" w:rsidP="00097E98">
      <w:pPr>
        <w:rPr>
          <w:sz w:val="24"/>
        </w:rPr>
      </w:pPr>
    </w:p>
    <w:p w14:paraId="6E58F1F0" w14:textId="77777777" w:rsidR="00097E98" w:rsidRPr="00442838" w:rsidRDefault="00097E98" w:rsidP="00097E98">
      <w:pPr>
        <w:rPr>
          <w:sz w:val="24"/>
        </w:rPr>
      </w:pPr>
      <w:r w:rsidRPr="00442838">
        <w:rPr>
          <w:sz w:val="24"/>
        </w:rPr>
        <w:t>Sprites:</w:t>
      </w:r>
    </w:p>
    <w:p w14:paraId="654674CE" w14:textId="77777777" w:rsidR="00097E98" w:rsidRPr="00442838" w:rsidRDefault="00097E98" w:rsidP="00097E98">
      <w:pPr>
        <w:rPr>
          <w:sz w:val="24"/>
        </w:rPr>
      </w:pPr>
      <w:r w:rsidRPr="00442838">
        <w:rPr>
          <w:sz w:val="24"/>
        </w:rPr>
        <w:br w:type="page"/>
      </w:r>
    </w:p>
    <w:p w14:paraId="5AFBDCF9" w14:textId="77777777" w:rsidR="00097E98" w:rsidRPr="00442838" w:rsidRDefault="00097E98" w:rsidP="00097E98">
      <w:pPr>
        <w:rPr>
          <w:sz w:val="24"/>
        </w:rPr>
      </w:pPr>
      <w:r w:rsidRPr="00442838">
        <w:rPr>
          <w:sz w:val="24"/>
        </w:rPr>
        <w:lastRenderedPageBreak/>
        <w:t>Family Page</w:t>
      </w:r>
    </w:p>
    <w:p w14:paraId="0B592A0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6AD314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53AA7DB" w14:textId="77777777" w:rsidTr="000F163C">
        <w:trPr>
          <w:trHeight w:val="896"/>
        </w:trPr>
        <w:tc>
          <w:tcPr>
            <w:tcW w:w="1251" w:type="dxa"/>
          </w:tcPr>
          <w:p w14:paraId="6D47F3CA" w14:textId="77777777" w:rsidR="00097E98" w:rsidRPr="00442838" w:rsidRDefault="00097E98" w:rsidP="000F163C">
            <w:pPr>
              <w:spacing w:line="360" w:lineRule="auto"/>
            </w:pPr>
            <w:r w:rsidRPr="00442838">
              <w:t>Pokemon</w:t>
            </w:r>
          </w:p>
          <w:p w14:paraId="7C607069" w14:textId="77777777" w:rsidR="00097E98" w:rsidRPr="00442838" w:rsidRDefault="00097E98" w:rsidP="000F163C">
            <w:pPr>
              <w:spacing w:line="360" w:lineRule="auto"/>
            </w:pPr>
            <w:r w:rsidRPr="00442838">
              <w:t>Name</w:t>
            </w:r>
          </w:p>
        </w:tc>
        <w:tc>
          <w:tcPr>
            <w:tcW w:w="1652" w:type="dxa"/>
          </w:tcPr>
          <w:p w14:paraId="1AC558DE" w14:textId="77777777" w:rsidR="00097E98" w:rsidRPr="00442838" w:rsidRDefault="00097E98" w:rsidP="000F163C">
            <w:pPr>
              <w:spacing w:line="360" w:lineRule="auto"/>
            </w:pPr>
            <w:r w:rsidRPr="00442838">
              <w:t>Pokemon Number</w:t>
            </w:r>
          </w:p>
        </w:tc>
        <w:tc>
          <w:tcPr>
            <w:tcW w:w="3719" w:type="dxa"/>
          </w:tcPr>
          <w:p w14:paraId="1FEF05B5" w14:textId="77777777" w:rsidR="00097E98" w:rsidRPr="00442838" w:rsidRDefault="00097E98" w:rsidP="000F163C">
            <w:pPr>
              <w:spacing w:line="360" w:lineRule="auto"/>
            </w:pPr>
            <w:r w:rsidRPr="00442838">
              <w:t>Base Stats</w:t>
            </w:r>
          </w:p>
          <w:p w14:paraId="2FBAA80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6CDD683" w14:textId="77777777" w:rsidR="00097E98" w:rsidRPr="00442838" w:rsidRDefault="00097E98" w:rsidP="000F163C">
            <w:pPr>
              <w:spacing w:line="360" w:lineRule="auto"/>
            </w:pPr>
            <w:r w:rsidRPr="00442838">
              <w:t>Ability</w:t>
            </w:r>
          </w:p>
        </w:tc>
        <w:tc>
          <w:tcPr>
            <w:tcW w:w="724" w:type="dxa"/>
          </w:tcPr>
          <w:p w14:paraId="41AB269F" w14:textId="77777777" w:rsidR="00097E98" w:rsidRPr="00442838" w:rsidRDefault="00097E98" w:rsidP="000F163C">
            <w:pPr>
              <w:spacing w:line="360" w:lineRule="auto"/>
            </w:pPr>
            <w:r w:rsidRPr="00442838">
              <w:t>Type 1</w:t>
            </w:r>
          </w:p>
        </w:tc>
        <w:tc>
          <w:tcPr>
            <w:tcW w:w="724" w:type="dxa"/>
          </w:tcPr>
          <w:p w14:paraId="5DF58318" w14:textId="77777777" w:rsidR="00097E98" w:rsidRPr="00442838" w:rsidRDefault="00097E98" w:rsidP="000F163C">
            <w:pPr>
              <w:spacing w:line="360" w:lineRule="auto"/>
            </w:pPr>
            <w:r w:rsidRPr="00442838">
              <w:t>Type 2</w:t>
            </w:r>
          </w:p>
        </w:tc>
        <w:tc>
          <w:tcPr>
            <w:tcW w:w="1976" w:type="dxa"/>
          </w:tcPr>
          <w:p w14:paraId="2EB307B0" w14:textId="77777777" w:rsidR="00097E98" w:rsidRPr="00442838" w:rsidRDefault="00097E98" w:rsidP="000F163C">
            <w:pPr>
              <w:spacing w:line="360" w:lineRule="auto"/>
            </w:pPr>
            <w:r w:rsidRPr="00442838">
              <w:t>Evolution</w:t>
            </w:r>
          </w:p>
        </w:tc>
      </w:tr>
      <w:tr w:rsidR="00097E98" w:rsidRPr="00442838" w14:paraId="3424EF9E" w14:textId="77777777" w:rsidTr="000F163C">
        <w:trPr>
          <w:trHeight w:val="454"/>
        </w:trPr>
        <w:tc>
          <w:tcPr>
            <w:tcW w:w="1251" w:type="dxa"/>
          </w:tcPr>
          <w:p w14:paraId="564649E2" w14:textId="77777777" w:rsidR="00097E98" w:rsidRPr="00442838" w:rsidRDefault="00097E98" w:rsidP="000F163C">
            <w:pPr>
              <w:spacing w:line="360" w:lineRule="auto"/>
            </w:pPr>
          </w:p>
        </w:tc>
        <w:tc>
          <w:tcPr>
            <w:tcW w:w="1652" w:type="dxa"/>
          </w:tcPr>
          <w:p w14:paraId="618D4E52" w14:textId="77777777" w:rsidR="00097E98" w:rsidRPr="00442838" w:rsidRDefault="00097E98" w:rsidP="000F163C">
            <w:pPr>
              <w:spacing w:line="360" w:lineRule="auto"/>
            </w:pPr>
          </w:p>
        </w:tc>
        <w:tc>
          <w:tcPr>
            <w:tcW w:w="3719" w:type="dxa"/>
          </w:tcPr>
          <w:p w14:paraId="05029D39" w14:textId="77777777" w:rsidR="00097E98" w:rsidRPr="00442838" w:rsidRDefault="00097E98" w:rsidP="000F163C">
            <w:pPr>
              <w:spacing w:line="360" w:lineRule="auto"/>
            </w:pPr>
          </w:p>
        </w:tc>
        <w:tc>
          <w:tcPr>
            <w:tcW w:w="880" w:type="dxa"/>
          </w:tcPr>
          <w:p w14:paraId="505649BB" w14:textId="77777777" w:rsidR="00097E98" w:rsidRPr="00442838" w:rsidRDefault="00097E98" w:rsidP="000F163C">
            <w:pPr>
              <w:spacing w:line="360" w:lineRule="auto"/>
            </w:pPr>
          </w:p>
        </w:tc>
        <w:tc>
          <w:tcPr>
            <w:tcW w:w="724" w:type="dxa"/>
          </w:tcPr>
          <w:p w14:paraId="1957635A" w14:textId="77777777" w:rsidR="00097E98" w:rsidRPr="00442838" w:rsidRDefault="00097E98" w:rsidP="000F163C">
            <w:pPr>
              <w:spacing w:line="360" w:lineRule="auto"/>
            </w:pPr>
          </w:p>
        </w:tc>
        <w:tc>
          <w:tcPr>
            <w:tcW w:w="724" w:type="dxa"/>
          </w:tcPr>
          <w:p w14:paraId="488B340F" w14:textId="77777777" w:rsidR="00097E98" w:rsidRPr="00442838" w:rsidRDefault="00097E98" w:rsidP="000F163C">
            <w:pPr>
              <w:spacing w:line="360" w:lineRule="auto"/>
            </w:pPr>
          </w:p>
        </w:tc>
        <w:tc>
          <w:tcPr>
            <w:tcW w:w="1976" w:type="dxa"/>
          </w:tcPr>
          <w:p w14:paraId="1F58FE6A" w14:textId="77777777" w:rsidR="00097E98" w:rsidRPr="00442838" w:rsidRDefault="00097E98" w:rsidP="000F163C">
            <w:pPr>
              <w:spacing w:line="360" w:lineRule="auto"/>
            </w:pPr>
          </w:p>
        </w:tc>
      </w:tr>
      <w:tr w:rsidR="00097E98" w:rsidRPr="00442838" w14:paraId="4084ECF1" w14:textId="77777777" w:rsidTr="000F163C">
        <w:trPr>
          <w:trHeight w:val="441"/>
        </w:trPr>
        <w:tc>
          <w:tcPr>
            <w:tcW w:w="1251" w:type="dxa"/>
          </w:tcPr>
          <w:p w14:paraId="08094257" w14:textId="77777777" w:rsidR="00097E98" w:rsidRPr="00442838" w:rsidRDefault="00097E98" w:rsidP="000F163C">
            <w:pPr>
              <w:spacing w:line="360" w:lineRule="auto"/>
            </w:pPr>
          </w:p>
        </w:tc>
        <w:tc>
          <w:tcPr>
            <w:tcW w:w="1652" w:type="dxa"/>
          </w:tcPr>
          <w:p w14:paraId="6642B116" w14:textId="77777777" w:rsidR="00097E98" w:rsidRPr="00442838" w:rsidRDefault="00097E98" w:rsidP="000F163C">
            <w:pPr>
              <w:spacing w:line="360" w:lineRule="auto"/>
            </w:pPr>
          </w:p>
        </w:tc>
        <w:tc>
          <w:tcPr>
            <w:tcW w:w="3719" w:type="dxa"/>
          </w:tcPr>
          <w:p w14:paraId="27907CA6" w14:textId="77777777" w:rsidR="00097E98" w:rsidRPr="00442838" w:rsidRDefault="00097E98" w:rsidP="000F163C">
            <w:pPr>
              <w:spacing w:line="360" w:lineRule="auto"/>
            </w:pPr>
          </w:p>
        </w:tc>
        <w:tc>
          <w:tcPr>
            <w:tcW w:w="880" w:type="dxa"/>
          </w:tcPr>
          <w:p w14:paraId="6D0AB61B" w14:textId="77777777" w:rsidR="00097E98" w:rsidRPr="00442838" w:rsidRDefault="00097E98" w:rsidP="000F163C">
            <w:pPr>
              <w:spacing w:line="360" w:lineRule="auto"/>
            </w:pPr>
          </w:p>
        </w:tc>
        <w:tc>
          <w:tcPr>
            <w:tcW w:w="724" w:type="dxa"/>
          </w:tcPr>
          <w:p w14:paraId="4EF926CA" w14:textId="77777777" w:rsidR="00097E98" w:rsidRPr="00442838" w:rsidRDefault="00097E98" w:rsidP="000F163C">
            <w:pPr>
              <w:spacing w:line="360" w:lineRule="auto"/>
            </w:pPr>
          </w:p>
        </w:tc>
        <w:tc>
          <w:tcPr>
            <w:tcW w:w="724" w:type="dxa"/>
          </w:tcPr>
          <w:p w14:paraId="4751EC53" w14:textId="77777777" w:rsidR="00097E98" w:rsidRPr="00442838" w:rsidRDefault="00097E98" w:rsidP="000F163C">
            <w:pPr>
              <w:spacing w:line="360" w:lineRule="auto"/>
            </w:pPr>
          </w:p>
        </w:tc>
        <w:tc>
          <w:tcPr>
            <w:tcW w:w="1976" w:type="dxa"/>
          </w:tcPr>
          <w:p w14:paraId="2CE3F6EF" w14:textId="77777777" w:rsidR="00097E98" w:rsidRPr="00442838" w:rsidRDefault="00097E98" w:rsidP="000F163C">
            <w:pPr>
              <w:spacing w:line="360" w:lineRule="auto"/>
            </w:pPr>
          </w:p>
        </w:tc>
      </w:tr>
      <w:tr w:rsidR="00097E98" w:rsidRPr="00442838" w14:paraId="23DA8625" w14:textId="77777777" w:rsidTr="000F163C">
        <w:trPr>
          <w:trHeight w:val="441"/>
        </w:trPr>
        <w:tc>
          <w:tcPr>
            <w:tcW w:w="1251" w:type="dxa"/>
          </w:tcPr>
          <w:p w14:paraId="4682A348" w14:textId="77777777" w:rsidR="00097E98" w:rsidRPr="00442838" w:rsidRDefault="00097E98" w:rsidP="000F163C">
            <w:pPr>
              <w:spacing w:line="360" w:lineRule="auto"/>
            </w:pPr>
          </w:p>
        </w:tc>
        <w:tc>
          <w:tcPr>
            <w:tcW w:w="1652" w:type="dxa"/>
          </w:tcPr>
          <w:p w14:paraId="1CBED0CF" w14:textId="77777777" w:rsidR="00097E98" w:rsidRPr="00442838" w:rsidRDefault="00097E98" w:rsidP="000F163C">
            <w:pPr>
              <w:spacing w:line="360" w:lineRule="auto"/>
            </w:pPr>
          </w:p>
        </w:tc>
        <w:tc>
          <w:tcPr>
            <w:tcW w:w="3719" w:type="dxa"/>
          </w:tcPr>
          <w:p w14:paraId="5F5D4BE5" w14:textId="77777777" w:rsidR="00097E98" w:rsidRPr="00442838" w:rsidRDefault="00097E98" w:rsidP="000F163C">
            <w:pPr>
              <w:spacing w:line="360" w:lineRule="auto"/>
            </w:pPr>
          </w:p>
        </w:tc>
        <w:tc>
          <w:tcPr>
            <w:tcW w:w="880" w:type="dxa"/>
          </w:tcPr>
          <w:p w14:paraId="193580F6" w14:textId="77777777" w:rsidR="00097E98" w:rsidRPr="00442838" w:rsidRDefault="00097E98" w:rsidP="000F163C">
            <w:pPr>
              <w:spacing w:line="360" w:lineRule="auto"/>
            </w:pPr>
          </w:p>
        </w:tc>
        <w:tc>
          <w:tcPr>
            <w:tcW w:w="724" w:type="dxa"/>
          </w:tcPr>
          <w:p w14:paraId="34A11F01" w14:textId="77777777" w:rsidR="00097E98" w:rsidRPr="00442838" w:rsidRDefault="00097E98" w:rsidP="000F163C">
            <w:pPr>
              <w:spacing w:line="360" w:lineRule="auto"/>
            </w:pPr>
          </w:p>
        </w:tc>
        <w:tc>
          <w:tcPr>
            <w:tcW w:w="724" w:type="dxa"/>
          </w:tcPr>
          <w:p w14:paraId="242F47B3" w14:textId="77777777" w:rsidR="00097E98" w:rsidRPr="00442838" w:rsidRDefault="00097E98" w:rsidP="000F163C">
            <w:pPr>
              <w:spacing w:line="360" w:lineRule="auto"/>
            </w:pPr>
          </w:p>
        </w:tc>
        <w:tc>
          <w:tcPr>
            <w:tcW w:w="1976" w:type="dxa"/>
          </w:tcPr>
          <w:p w14:paraId="44DE6BCE" w14:textId="77777777" w:rsidR="00097E98" w:rsidRPr="00442838" w:rsidRDefault="00097E98" w:rsidP="000F163C">
            <w:pPr>
              <w:spacing w:line="360" w:lineRule="auto"/>
            </w:pPr>
          </w:p>
        </w:tc>
      </w:tr>
      <w:tr w:rsidR="00097E98" w:rsidRPr="00442838" w14:paraId="570563CF" w14:textId="77777777" w:rsidTr="000F163C">
        <w:trPr>
          <w:trHeight w:val="896"/>
        </w:trPr>
        <w:tc>
          <w:tcPr>
            <w:tcW w:w="1251" w:type="dxa"/>
          </w:tcPr>
          <w:p w14:paraId="1158F7C9" w14:textId="77777777" w:rsidR="00097E98" w:rsidRPr="00442838" w:rsidRDefault="00097E98" w:rsidP="000F163C">
            <w:pPr>
              <w:spacing w:line="360" w:lineRule="auto"/>
            </w:pPr>
          </w:p>
        </w:tc>
        <w:tc>
          <w:tcPr>
            <w:tcW w:w="1652" w:type="dxa"/>
          </w:tcPr>
          <w:p w14:paraId="1D26924B" w14:textId="77777777" w:rsidR="00097E98" w:rsidRPr="00442838" w:rsidRDefault="00097E98" w:rsidP="000F163C">
            <w:pPr>
              <w:spacing w:line="360" w:lineRule="auto"/>
            </w:pPr>
          </w:p>
        </w:tc>
        <w:tc>
          <w:tcPr>
            <w:tcW w:w="3719" w:type="dxa"/>
          </w:tcPr>
          <w:p w14:paraId="6BC70A88" w14:textId="77777777" w:rsidR="00097E98" w:rsidRPr="00442838" w:rsidRDefault="00097E98" w:rsidP="000F163C">
            <w:pPr>
              <w:spacing w:line="360" w:lineRule="auto"/>
            </w:pPr>
          </w:p>
        </w:tc>
        <w:tc>
          <w:tcPr>
            <w:tcW w:w="880" w:type="dxa"/>
          </w:tcPr>
          <w:p w14:paraId="4DEBE197" w14:textId="77777777" w:rsidR="00097E98" w:rsidRPr="00442838" w:rsidRDefault="00097E98" w:rsidP="000F163C">
            <w:pPr>
              <w:spacing w:line="360" w:lineRule="auto"/>
            </w:pPr>
          </w:p>
        </w:tc>
        <w:tc>
          <w:tcPr>
            <w:tcW w:w="724" w:type="dxa"/>
          </w:tcPr>
          <w:p w14:paraId="6D3A4421" w14:textId="77777777" w:rsidR="00097E98" w:rsidRPr="00442838" w:rsidRDefault="00097E98" w:rsidP="000F163C">
            <w:pPr>
              <w:spacing w:line="360" w:lineRule="auto"/>
            </w:pPr>
          </w:p>
        </w:tc>
        <w:tc>
          <w:tcPr>
            <w:tcW w:w="724" w:type="dxa"/>
          </w:tcPr>
          <w:p w14:paraId="6F54A3DE" w14:textId="77777777" w:rsidR="00097E98" w:rsidRPr="00442838" w:rsidRDefault="00097E98" w:rsidP="000F163C">
            <w:pPr>
              <w:spacing w:line="360" w:lineRule="auto"/>
            </w:pPr>
          </w:p>
        </w:tc>
        <w:tc>
          <w:tcPr>
            <w:tcW w:w="1976" w:type="dxa"/>
          </w:tcPr>
          <w:p w14:paraId="1D1F5B7C" w14:textId="77777777" w:rsidR="00097E98" w:rsidRPr="00442838" w:rsidRDefault="00097E98" w:rsidP="000F163C">
            <w:pPr>
              <w:spacing w:line="360" w:lineRule="auto"/>
            </w:pPr>
          </w:p>
        </w:tc>
      </w:tr>
    </w:tbl>
    <w:p w14:paraId="04D2EC25" w14:textId="77777777" w:rsidR="00097E98" w:rsidRPr="00442838" w:rsidRDefault="00097E98" w:rsidP="00097E98">
      <w:pPr>
        <w:rPr>
          <w:sz w:val="24"/>
        </w:rPr>
      </w:pPr>
    </w:p>
    <w:p w14:paraId="2ABA092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C5E8DAA" w14:textId="77777777" w:rsidTr="000F163C">
        <w:tc>
          <w:tcPr>
            <w:tcW w:w="3596" w:type="dxa"/>
          </w:tcPr>
          <w:p w14:paraId="3DFE0279" w14:textId="77777777" w:rsidR="00097E98" w:rsidRPr="00442838" w:rsidRDefault="00097E98" w:rsidP="000F163C">
            <w:pPr>
              <w:rPr>
                <w:sz w:val="24"/>
              </w:rPr>
            </w:pPr>
          </w:p>
        </w:tc>
        <w:tc>
          <w:tcPr>
            <w:tcW w:w="3597" w:type="dxa"/>
          </w:tcPr>
          <w:p w14:paraId="54B1A59C" w14:textId="77777777" w:rsidR="00097E98" w:rsidRPr="00442838" w:rsidRDefault="00097E98" w:rsidP="000F163C">
            <w:pPr>
              <w:rPr>
                <w:sz w:val="24"/>
              </w:rPr>
            </w:pPr>
          </w:p>
        </w:tc>
        <w:tc>
          <w:tcPr>
            <w:tcW w:w="3597" w:type="dxa"/>
          </w:tcPr>
          <w:p w14:paraId="3E2B40B7" w14:textId="77777777" w:rsidR="00097E98" w:rsidRPr="00442838" w:rsidRDefault="00097E98" w:rsidP="000F163C">
            <w:pPr>
              <w:rPr>
                <w:sz w:val="24"/>
              </w:rPr>
            </w:pPr>
          </w:p>
        </w:tc>
      </w:tr>
      <w:tr w:rsidR="00097E98" w:rsidRPr="00442838" w14:paraId="7E6047BF" w14:textId="77777777" w:rsidTr="000F163C">
        <w:tc>
          <w:tcPr>
            <w:tcW w:w="3596" w:type="dxa"/>
          </w:tcPr>
          <w:p w14:paraId="726D7CC9" w14:textId="77777777" w:rsidR="00097E98" w:rsidRPr="00442838" w:rsidRDefault="00097E98" w:rsidP="000F163C">
            <w:pPr>
              <w:rPr>
                <w:sz w:val="24"/>
              </w:rPr>
            </w:pPr>
          </w:p>
        </w:tc>
        <w:tc>
          <w:tcPr>
            <w:tcW w:w="3597" w:type="dxa"/>
          </w:tcPr>
          <w:p w14:paraId="6D59168A" w14:textId="77777777" w:rsidR="00097E98" w:rsidRPr="00442838" w:rsidRDefault="00097E98" w:rsidP="000F163C">
            <w:pPr>
              <w:rPr>
                <w:sz w:val="24"/>
              </w:rPr>
            </w:pPr>
          </w:p>
        </w:tc>
        <w:tc>
          <w:tcPr>
            <w:tcW w:w="3597" w:type="dxa"/>
          </w:tcPr>
          <w:p w14:paraId="0DC29F27" w14:textId="77777777" w:rsidR="00097E98" w:rsidRPr="00442838" w:rsidRDefault="00097E98" w:rsidP="000F163C">
            <w:pPr>
              <w:rPr>
                <w:sz w:val="24"/>
              </w:rPr>
            </w:pPr>
          </w:p>
        </w:tc>
      </w:tr>
    </w:tbl>
    <w:p w14:paraId="4EAD6D83" w14:textId="77777777" w:rsidR="00097E98" w:rsidRPr="00442838" w:rsidRDefault="00097E98" w:rsidP="00097E98">
      <w:pPr>
        <w:rPr>
          <w:sz w:val="24"/>
        </w:rPr>
      </w:pPr>
    </w:p>
    <w:p w14:paraId="6E4F0FA2" w14:textId="77777777" w:rsidR="00097E98" w:rsidRPr="00442838" w:rsidRDefault="00097E98" w:rsidP="00097E98">
      <w:pPr>
        <w:rPr>
          <w:sz w:val="24"/>
        </w:rPr>
      </w:pPr>
      <w:r w:rsidRPr="00442838">
        <w:rPr>
          <w:sz w:val="24"/>
        </w:rPr>
        <w:t>Sprites:</w:t>
      </w:r>
    </w:p>
    <w:p w14:paraId="6A1799E8" w14:textId="77777777" w:rsidR="00097E98" w:rsidRPr="00442838" w:rsidRDefault="00097E98" w:rsidP="00097E98">
      <w:pPr>
        <w:rPr>
          <w:sz w:val="24"/>
        </w:rPr>
      </w:pPr>
      <w:r w:rsidRPr="00442838">
        <w:rPr>
          <w:sz w:val="24"/>
        </w:rPr>
        <w:br w:type="page"/>
      </w:r>
    </w:p>
    <w:p w14:paraId="26785464" w14:textId="77777777" w:rsidR="00097E98" w:rsidRPr="00442838" w:rsidRDefault="00097E98" w:rsidP="00097E98">
      <w:pPr>
        <w:rPr>
          <w:sz w:val="24"/>
        </w:rPr>
      </w:pPr>
      <w:r w:rsidRPr="00442838">
        <w:rPr>
          <w:sz w:val="24"/>
        </w:rPr>
        <w:lastRenderedPageBreak/>
        <w:t>Family Page</w:t>
      </w:r>
    </w:p>
    <w:p w14:paraId="714A448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333AA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FEEDC17" w14:textId="77777777" w:rsidTr="000F163C">
        <w:trPr>
          <w:trHeight w:val="896"/>
        </w:trPr>
        <w:tc>
          <w:tcPr>
            <w:tcW w:w="1251" w:type="dxa"/>
          </w:tcPr>
          <w:p w14:paraId="4D5E8D4F" w14:textId="77777777" w:rsidR="00097E98" w:rsidRPr="00442838" w:rsidRDefault="00097E98" w:rsidP="000F163C">
            <w:pPr>
              <w:spacing w:line="360" w:lineRule="auto"/>
            </w:pPr>
            <w:r w:rsidRPr="00442838">
              <w:t>Pokemon</w:t>
            </w:r>
          </w:p>
          <w:p w14:paraId="3F5FEBB6" w14:textId="77777777" w:rsidR="00097E98" w:rsidRPr="00442838" w:rsidRDefault="00097E98" w:rsidP="000F163C">
            <w:pPr>
              <w:spacing w:line="360" w:lineRule="auto"/>
            </w:pPr>
            <w:r w:rsidRPr="00442838">
              <w:t>Name</w:t>
            </w:r>
          </w:p>
        </w:tc>
        <w:tc>
          <w:tcPr>
            <w:tcW w:w="1652" w:type="dxa"/>
          </w:tcPr>
          <w:p w14:paraId="5DE2810D" w14:textId="77777777" w:rsidR="00097E98" w:rsidRPr="00442838" w:rsidRDefault="00097E98" w:rsidP="000F163C">
            <w:pPr>
              <w:spacing w:line="360" w:lineRule="auto"/>
            </w:pPr>
            <w:r w:rsidRPr="00442838">
              <w:t>Pokemon Number</w:t>
            </w:r>
          </w:p>
        </w:tc>
        <w:tc>
          <w:tcPr>
            <w:tcW w:w="3719" w:type="dxa"/>
          </w:tcPr>
          <w:p w14:paraId="557DCB0E" w14:textId="77777777" w:rsidR="00097E98" w:rsidRPr="00442838" w:rsidRDefault="00097E98" w:rsidP="000F163C">
            <w:pPr>
              <w:spacing w:line="360" w:lineRule="auto"/>
            </w:pPr>
            <w:r w:rsidRPr="00442838">
              <w:t>Base Stats</w:t>
            </w:r>
          </w:p>
          <w:p w14:paraId="55E3B12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B10E411" w14:textId="77777777" w:rsidR="00097E98" w:rsidRPr="00442838" w:rsidRDefault="00097E98" w:rsidP="000F163C">
            <w:pPr>
              <w:spacing w:line="360" w:lineRule="auto"/>
            </w:pPr>
            <w:r w:rsidRPr="00442838">
              <w:t>Ability</w:t>
            </w:r>
          </w:p>
        </w:tc>
        <w:tc>
          <w:tcPr>
            <w:tcW w:w="724" w:type="dxa"/>
          </w:tcPr>
          <w:p w14:paraId="720A160C" w14:textId="77777777" w:rsidR="00097E98" w:rsidRPr="00442838" w:rsidRDefault="00097E98" w:rsidP="000F163C">
            <w:pPr>
              <w:spacing w:line="360" w:lineRule="auto"/>
            </w:pPr>
            <w:r w:rsidRPr="00442838">
              <w:t>Type 1</w:t>
            </w:r>
          </w:p>
        </w:tc>
        <w:tc>
          <w:tcPr>
            <w:tcW w:w="724" w:type="dxa"/>
          </w:tcPr>
          <w:p w14:paraId="07FCBB35" w14:textId="77777777" w:rsidR="00097E98" w:rsidRPr="00442838" w:rsidRDefault="00097E98" w:rsidP="000F163C">
            <w:pPr>
              <w:spacing w:line="360" w:lineRule="auto"/>
            </w:pPr>
            <w:r w:rsidRPr="00442838">
              <w:t>Type 2</w:t>
            </w:r>
          </w:p>
        </w:tc>
        <w:tc>
          <w:tcPr>
            <w:tcW w:w="1976" w:type="dxa"/>
          </w:tcPr>
          <w:p w14:paraId="05A682A6" w14:textId="77777777" w:rsidR="00097E98" w:rsidRPr="00442838" w:rsidRDefault="00097E98" w:rsidP="000F163C">
            <w:pPr>
              <w:spacing w:line="360" w:lineRule="auto"/>
            </w:pPr>
            <w:r w:rsidRPr="00442838">
              <w:t>Evolution</w:t>
            </w:r>
          </w:p>
        </w:tc>
      </w:tr>
      <w:tr w:rsidR="00097E98" w:rsidRPr="00442838" w14:paraId="30B26298" w14:textId="77777777" w:rsidTr="000F163C">
        <w:trPr>
          <w:trHeight w:val="454"/>
        </w:trPr>
        <w:tc>
          <w:tcPr>
            <w:tcW w:w="1251" w:type="dxa"/>
          </w:tcPr>
          <w:p w14:paraId="697E4AA0" w14:textId="77777777" w:rsidR="00097E98" w:rsidRPr="00442838" w:rsidRDefault="00097E98" w:rsidP="000F163C">
            <w:pPr>
              <w:spacing w:line="360" w:lineRule="auto"/>
            </w:pPr>
          </w:p>
        </w:tc>
        <w:tc>
          <w:tcPr>
            <w:tcW w:w="1652" w:type="dxa"/>
          </w:tcPr>
          <w:p w14:paraId="2D01C806" w14:textId="77777777" w:rsidR="00097E98" w:rsidRPr="00442838" w:rsidRDefault="00097E98" w:rsidP="000F163C">
            <w:pPr>
              <w:spacing w:line="360" w:lineRule="auto"/>
            </w:pPr>
          </w:p>
        </w:tc>
        <w:tc>
          <w:tcPr>
            <w:tcW w:w="3719" w:type="dxa"/>
          </w:tcPr>
          <w:p w14:paraId="3863573C" w14:textId="77777777" w:rsidR="00097E98" w:rsidRPr="00442838" w:rsidRDefault="00097E98" w:rsidP="000F163C">
            <w:pPr>
              <w:spacing w:line="360" w:lineRule="auto"/>
            </w:pPr>
          </w:p>
        </w:tc>
        <w:tc>
          <w:tcPr>
            <w:tcW w:w="880" w:type="dxa"/>
          </w:tcPr>
          <w:p w14:paraId="56167675" w14:textId="77777777" w:rsidR="00097E98" w:rsidRPr="00442838" w:rsidRDefault="00097E98" w:rsidP="000F163C">
            <w:pPr>
              <w:spacing w:line="360" w:lineRule="auto"/>
            </w:pPr>
          </w:p>
        </w:tc>
        <w:tc>
          <w:tcPr>
            <w:tcW w:w="724" w:type="dxa"/>
          </w:tcPr>
          <w:p w14:paraId="36CB424B" w14:textId="77777777" w:rsidR="00097E98" w:rsidRPr="00442838" w:rsidRDefault="00097E98" w:rsidP="000F163C">
            <w:pPr>
              <w:spacing w:line="360" w:lineRule="auto"/>
            </w:pPr>
          </w:p>
        </w:tc>
        <w:tc>
          <w:tcPr>
            <w:tcW w:w="724" w:type="dxa"/>
          </w:tcPr>
          <w:p w14:paraId="2EBAFE48" w14:textId="77777777" w:rsidR="00097E98" w:rsidRPr="00442838" w:rsidRDefault="00097E98" w:rsidP="000F163C">
            <w:pPr>
              <w:spacing w:line="360" w:lineRule="auto"/>
            </w:pPr>
          </w:p>
        </w:tc>
        <w:tc>
          <w:tcPr>
            <w:tcW w:w="1976" w:type="dxa"/>
          </w:tcPr>
          <w:p w14:paraId="56B9CB20" w14:textId="77777777" w:rsidR="00097E98" w:rsidRPr="00442838" w:rsidRDefault="00097E98" w:rsidP="000F163C">
            <w:pPr>
              <w:spacing w:line="360" w:lineRule="auto"/>
            </w:pPr>
          </w:p>
        </w:tc>
      </w:tr>
      <w:tr w:rsidR="00097E98" w:rsidRPr="00442838" w14:paraId="76935435" w14:textId="77777777" w:rsidTr="000F163C">
        <w:trPr>
          <w:trHeight w:val="441"/>
        </w:trPr>
        <w:tc>
          <w:tcPr>
            <w:tcW w:w="1251" w:type="dxa"/>
          </w:tcPr>
          <w:p w14:paraId="467D1E23" w14:textId="77777777" w:rsidR="00097E98" w:rsidRPr="00442838" w:rsidRDefault="00097E98" w:rsidP="000F163C">
            <w:pPr>
              <w:spacing w:line="360" w:lineRule="auto"/>
            </w:pPr>
          </w:p>
        </w:tc>
        <w:tc>
          <w:tcPr>
            <w:tcW w:w="1652" w:type="dxa"/>
          </w:tcPr>
          <w:p w14:paraId="48F9F20A" w14:textId="77777777" w:rsidR="00097E98" w:rsidRPr="00442838" w:rsidRDefault="00097E98" w:rsidP="000F163C">
            <w:pPr>
              <w:spacing w:line="360" w:lineRule="auto"/>
            </w:pPr>
          </w:p>
        </w:tc>
        <w:tc>
          <w:tcPr>
            <w:tcW w:w="3719" w:type="dxa"/>
          </w:tcPr>
          <w:p w14:paraId="37C754DB" w14:textId="77777777" w:rsidR="00097E98" w:rsidRPr="00442838" w:rsidRDefault="00097E98" w:rsidP="000F163C">
            <w:pPr>
              <w:spacing w:line="360" w:lineRule="auto"/>
            </w:pPr>
          </w:p>
        </w:tc>
        <w:tc>
          <w:tcPr>
            <w:tcW w:w="880" w:type="dxa"/>
          </w:tcPr>
          <w:p w14:paraId="750F2C9F" w14:textId="77777777" w:rsidR="00097E98" w:rsidRPr="00442838" w:rsidRDefault="00097E98" w:rsidP="000F163C">
            <w:pPr>
              <w:spacing w:line="360" w:lineRule="auto"/>
            </w:pPr>
          </w:p>
        </w:tc>
        <w:tc>
          <w:tcPr>
            <w:tcW w:w="724" w:type="dxa"/>
          </w:tcPr>
          <w:p w14:paraId="622FD283" w14:textId="77777777" w:rsidR="00097E98" w:rsidRPr="00442838" w:rsidRDefault="00097E98" w:rsidP="000F163C">
            <w:pPr>
              <w:spacing w:line="360" w:lineRule="auto"/>
            </w:pPr>
          </w:p>
        </w:tc>
        <w:tc>
          <w:tcPr>
            <w:tcW w:w="724" w:type="dxa"/>
          </w:tcPr>
          <w:p w14:paraId="5FABC414" w14:textId="77777777" w:rsidR="00097E98" w:rsidRPr="00442838" w:rsidRDefault="00097E98" w:rsidP="000F163C">
            <w:pPr>
              <w:spacing w:line="360" w:lineRule="auto"/>
            </w:pPr>
          </w:p>
        </w:tc>
        <w:tc>
          <w:tcPr>
            <w:tcW w:w="1976" w:type="dxa"/>
          </w:tcPr>
          <w:p w14:paraId="5B8E20F6" w14:textId="77777777" w:rsidR="00097E98" w:rsidRPr="00442838" w:rsidRDefault="00097E98" w:rsidP="000F163C">
            <w:pPr>
              <w:spacing w:line="360" w:lineRule="auto"/>
            </w:pPr>
          </w:p>
        </w:tc>
      </w:tr>
      <w:tr w:rsidR="00097E98" w:rsidRPr="00442838" w14:paraId="39CE6573" w14:textId="77777777" w:rsidTr="000F163C">
        <w:trPr>
          <w:trHeight w:val="441"/>
        </w:trPr>
        <w:tc>
          <w:tcPr>
            <w:tcW w:w="1251" w:type="dxa"/>
          </w:tcPr>
          <w:p w14:paraId="0D12631A" w14:textId="77777777" w:rsidR="00097E98" w:rsidRPr="00442838" w:rsidRDefault="00097E98" w:rsidP="000F163C">
            <w:pPr>
              <w:spacing w:line="360" w:lineRule="auto"/>
            </w:pPr>
          </w:p>
        </w:tc>
        <w:tc>
          <w:tcPr>
            <w:tcW w:w="1652" w:type="dxa"/>
          </w:tcPr>
          <w:p w14:paraId="15709B03" w14:textId="77777777" w:rsidR="00097E98" w:rsidRPr="00442838" w:rsidRDefault="00097E98" w:rsidP="000F163C">
            <w:pPr>
              <w:spacing w:line="360" w:lineRule="auto"/>
            </w:pPr>
          </w:p>
        </w:tc>
        <w:tc>
          <w:tcPr>
            <w:tcW w:w="3719" w:type="dxa"/>
          </w:tcPr>
          <w:p w14:paraId="1BF78F45" w14:textId="77777777" w:rsidR="00097E98" w:rsidRPr="00442838" w:rsidRDefault="00097E98" w:rsidP="000F163C">
            <w:pPr>
              <w:spacing w:line="360" w:lineRule="auto"/>
            </w:pPr>
          </w:p>
        </w:tc>
        <w:tc>
          <w:tcPr>
            <w:tcW w:w="880" w:type="dxa"/>
          </w:tcPr>
          <w:p w14:paraId="034000FE" w14:textId="77777777" w:rsidR="00097E98" w:rsidRPr="00442838" w:rsidRDefault="00097E98" w:rsidP="000F163C">
            <w:pPr>
              <w:spacing w:line="360" w:lineRule="auto"/>
            </w:pPr>
          </w:p>
        </w:tc>
        <w:tc>
          <w:tcPr>
            <w:tcW w:w="724" w:type="dxa"/>
          </w:tcPr>
          <w:p w14:paraId="4972C938" w14:textId="77777777" w:rsidR="00097E98" w:rsidRPr="00442838" w:rsidRDefault="00097E98" w:rsidP="000F163C">
            <w:pPr>
              <w:spacing w:line="360" w:lineRule="auto"/>
            </w:pPr>
          </w:p>
        </w:tc>
        <w:tc>
          <w:tcPr>
            <w:tcW w:w="724" w:type="dxa"/>
          </w:tcPr>
          <w:p w14:paraId="539E44FC" w14:textId="77777777" w:rsidR="00097E98" w:rsidRPr="00442838" w:rsidRDefault="00097E98" w:rsidP="000F163C">
            <w:pPr>
              <w:spacing w:line="360" w:lineRule="auto"/>
            </w:pPr>
          </w:p>
        </w:tc>
        <w:tc>
          <w:tcPr>
            <w:tcW w:w="1976" w:type="dxa"/>
          </w:tcPr>
          <w:p w14:paraId="79C947A4" w14:textId="77777777" w:rsidR="00097E98" w:rsidRPr="00442838" w:rsidRDefault="00097E98" w:rsidP="000F163C">
            <w:pPr>
              <w:spacing w:line="360" w:lineRule="auto"/>
            </w:pPr>
          </w:p>
        </w:tc>
      </w:tr>
      <w:tr w:rsidR="00097E98" w:rsidRPr="00442838" w14:paraId="0CA10437" w14:textId="77777777" w:rsidTr="000F163C">
        <w:trPr>
          <w:trHeight w:val="896"/>
        </w:trPr>
        <w:tc>
          <w:tcPr>
            <w:tcW w:w="1251" w:type="dxa"/>
          </w:tcPr>
          <w:p w14:paraId="3E16C4D2" w14:textId="77777777" w:rsidR="00097E98" w:rsidRPr="00442838" w:rsidRDefault="00097E98" w:rsidP="000F163C">
            <w:pPr>
              <w:spacing w:line="360" w:lineRule="auto"/>
            </w:pPr>
          </w:p>
        </w:tc>
        <w:tc>
          <w:tcPr>
            <w:tcW w:w="1652" w:type="dxa"/>
          </w:tcPr>
          <w:p w14:paraId="0A89702D" w14:textId="77777777" w:rsidR="00097E98" w:rsidRPr="00442838" w:rsidRDefault="00097E98" w:rsidP="000F163C">
            <w:pPr>
              <w:spacing w:line="360" w:lineRule="auto"/>
            </w:pPr>
          </w:p>
        </w:tc>
        <w:tc>
          <w:tcPr>
            <w:tcW w:w="3719" w:type="dxa"/>
          </w:tcPr>
          <w:p w14:paraId="55A1378D" w14:textId="77777777" w:rsidR="00097E98" w:rsidRPr="00442838" w:rsidRDefault="00097E98" w:rsidP="000F163C">
            <w:pPr>
              <w:spacing w:line="360" w:lineRule="auto"/>
            </w:pPr>
          </w:p>
        </w:tc>
        <w:tc>
          <w:tcPr>
            <w:tcW w:w="880" w:type="dxa"/>
          </w:tcPr>
          <w:p w14:paraId="24DD07D2" w14:textId="77777777" w:rsidR="00097E98" w:rsidRPr="00442838" w:rsidRDefault="00097E98" w:rsidP="000F163C">
            <w:pPr>
              <w:spacing w:line="360" w:lineRule="auto"/>
            </w:pPr>
          </w:p>
        </w:tc>
        <w:tc>
          <w:tcPr>
            <w:tcW w:w="724" w:type="dxa"/>
          </w:tcPr>
          <w:p w14:paraId="4E81D6D5" w14:textId="77777777" w:rsidR="00097E98" w:rsidRPr="00442838" w:rsidRDefault="00097E98" w:rsidP="000F163C">
            <w:pPr>
              <w:spacing w:line="360" w:lineRule="auto"/>
            </w:pPr>
          </w:p>
        </w:tc>
        <w:tc>
          <w:tcPr>
            <w:tcW w:w="724" w:type="dxa"/>
          </w:tcPr>
          <w:p w14:paraId="661B9786" w14:textId="77777777" w:rsidR="00097E98" w:rsidRPr="00442838" w:rsidRDefault="00097E98" w:rsidP="000F163C">
            <w:pPr>
              <w:spacing w:line="360" w:lineRule="auto"/>
            </w:pPr>
          </w:p>
        </w:tc>
        <w:tc>
          <w:tcPr>
            <w:tcW w:w="1976" w:type="dxa"/>
          </w:tcPr>
          <w:p w14:paraId="4B90C9F8" w14:textId="77777777" w:rsidR="00097E98" w:rsidRPr="00442838" w:rsidRDefault="00097E98" w:rsidP="000F163C">
            <w:pPr>
              <w:spacing w:line="360" w:lineRule="auto"/>
            </w:pPr>
          </w:p>
        </w:tc>
      </w:tr>
    </w:tbl>
    <w:p w14:paraId="182B72A5" w14:textId="77777777" w:rsidR="00097E98" w:rsidRPr="00442838" w:rsidRDefault="00097E98" w:rsidP="00097E98">
      <w:pPr>
        <w:rPr>
          <w:sz w:val="24"/>
        </w:rPr>
      </w:pPr>
    </w:p>
    <w:p w14:paraId="55D9F46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CDECDDC" w14:textId="77777777" w:rsidTr="000F163C">
        <w:tc>
          <w:tcPr>
            <w:tcW w:w="3596" w:type="dxa"/>
          </w:tcPr>
          <w:p w14:paraId="2582637F" w14:textId="77777777" w:rsidR="00097E98" w:rsidRPr="00442838" w:rsidRDefault="00097E98" w:rsidP="000F163C">
            <w:pPr>
              <w:rPr>
                <w:sz w:val="24"/>
              </w:rPr>
            </w:pPr>
          </w:p>
        </w:tc>
        <w:tc>
          <w:tcPr>
            <w:tcW w:w="3597" w:type="dxa"/>
          </w:tcPr>
          <w:p w14:paraId="162FC293" w14:textId="77777777" w:rsidR="00097E98" w:rsidRPr="00442838" w:rsidRDefault="00097E98" w:rsidP="000F163C">
            <w:pPr>
              <w:rPr>
                <w:sz w:val="24"/>
              </w:rPr>
            </w:pPr>
          </w:p>
        </w:tc>
        <w:tc>
          <w:tcPr>
            <w:tcW w:w="3597" w:type="dxa"/>
          </w:tcPr>
          <w:p w14:paraId="41484729" w14:textId="77777777" w:rsidR="00097E98" w:rsidRPr="00442838" w:rsidRDefault="00097E98" w:rsidP="000F163C">
            <w:pPr>
              <w:rPr>
                <w:sz w:val="24"/>
              </w:rPr>
            </w:pPr>
          </w:p>
        </w:tc>
      </w:tr>
      <w:tr w:rsidR="00097E98" w:rsidRPr="00442838" w14:paraId="676FEA7A" w14:textId="77777777" w:rsidTr="000F163C">
        <w:tc>
          <w:tcPr>
            <w:tcW w:w="3596" w:type="dxa"/>
          </w:tcPr>
          <w:p w14:paraId="5A8C1BDB" w14:textId="77777777" w:rsidR="00097E98" w:rsidRPr="00442838" w:rsidRDefault="00097E98" w:rsidP="000F163C">
            <w:pPr>
              <w:rPr>
                <w:sz w:val="24"/>
              </w:rPr>
            </w:pPr>
          </w:p>
        </w:tc>
        <w:tc>
          <w:tcPr>
            <w:tcW w:w="3597" w:type="dxa"/>
          </w:tcPr>
          <w:p w14:paraId="4C157D78" w14:textId="77777777" w:rsidR="00097E98" w:rsidRPr="00442838" w:rsidRDefault="00097E98" w:rsidP="000F163C">
            <w:pPr>
              <w:rPr>
                <w:sz w:val="24"/>
              </w:rPr>
            </w:pPr>
          </w:p>
        </w:tc>
        <w:tc>
          <w:tcPr>
            <w:tcW w:w="3597" w:type="dxa"/>
          </w:tcPr>
          <w:p w14:paraId="6F7B476C" w14:textId="77777777" w:rsidR="00097E98" w:rsidRPr="00442838" w:rsidRDefault="00097E98" w:rsidP="000F163C">
            <w:pPr>
              <w:rPr>
                <w:sz w:val="24"/>
              </w:rPr>
            </w:pPr>
          </w:p>
        </w:tc>
      </w:tr>
    </w:tbl>
    <w:p w14:paraId="4B83280E" w14:textId="77777777" w:rsidR="00097E98" w:rsidRPr="00442838" w:rsidRDefault="00097E98" w:rsidP="00097E98">
      <w:pPr>
        <w:rPr>
          <w:sz w:val="24"/>
        </w:rPr>
      </w:pPr>
    </w:p>
    <w:p w14:paraId="01A483D8" w14:textId="77777777" w:rsidR="00097E98" w:rsidRPr="00442838" w:rsidRDefault="00097E98" w:rsidP="00097E98">
      <w:pPr>
        <w:rPr>
          <w:sz w:val="24"/>
        </w:rPr>
      </w:pPr>
      <w:r w:rsidRPr="00442838">
        <w:rPr>
          <w:sz w:val="24"/>
        </w:rPr>
        <w:t>Sprites:</w:t>
      </w:r>
    </w:p>
    <w:p w14:paraId="1F62B862" w14:textId="77777777" w:rsidR="00097E98" w:rsidRPr="00442838" w:rsidRDefault="00097E98" w:rsidP="00097E98">
      <w:pPr>
        <w:rPr>
          <w:sz w:val="24"/>
        </w:rPr>
      </w:pPr>
      <w:r w:rsidRPr="00442838">
        <w:rPr>
          <w:sz w:val="24"/>
        </w:rPr>
        <w:br w:type="page"/>
      </w:r>
    </w:p>
    <w:p w14:paraId="294842F3" w14:textId="77777777" w:rsidR="00097E98" w:rsidRPr="00442838" w:rsidRDefault="00097E98" w:rsidP="00097E98">
      <w:pPr>
        <w:rPr>
          <w:sz w:val="24"/>
        </w:rPr>
      </w:pPr>
      <w:r w:rsidRPr="00442838">
        <w:rPr>
          <w:sz w:val="24"/>
        </w:rPr>
        <w:lastRenderedPageBreak/>
        <w:t>Family Page</w:t>
      </w:r>
    </w:p>
    <w:p w14:paraId="543D1DD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AF5E3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C64625D" w14:textId="77777777" w:rsidTr="000F163C">
        <w:trPr>
          <w:trHeight w:val="896"/>
        </w:trPr>
        <w:tc>
          <w:tcPr>
            <w:tcW w:w="1251" w:type="dxa"/>
          </w:tcPr>
          <w:p w14:paraId="2DBF6676" w14:textId="77777777" w:rsidR="00097E98" w:rsidRPr="00442838" w:rsidRDefault="00097E98" w:rsidP="000F163C">
            <w:pPr>
              <w:spacing w:line="360" w:lineRule="auto"/>
            </w:pPr>
            <w:r w:rsidRPr="00442838">
              <w:t>Pokemon</w:t>
            </w:r>
          </w:p>
          <w:p w14:paraId="22CA92F6" w14:textId="77777777" w:rsidR="00097E98" w:rsidRPr="00442838" w:rsidRDefault="00097E98" w:rsidP="000F163C">
            <w:pPr>
              <w:spacing w:line="360" w:lineRule="auto"/>
            </w:pPr>
            <w:r w:rsidRPr="00442838">
              <w:t>Name</w:t>
            </w:r>
          </w:p>
        </w:tc>
        <w:tc>
          <w:tcPr>
            <w:tcW w:w="1652" w:type="dxa"/>
          </w:tcPr>
          <w:p w14:paraId="5074B5E4" w14:textId="77777777" w:rsidR="00097E98" w:rsidRPr="00442838" w:rsidRDefault="00097E98" w:rsidP="000F163C">
            <w:pPr>
              <w:spacing w:line="360" w:lineRule="auto"/>
            </w:pPr>
            <w:r w:rsidRPr="00442838">
              <w:t>Pokemon Number</w:t>
            </w:r>
          </w:p>
        </w:tc>
        <w:tc>
          <w:tcPr>
            <w:tcW w:w="3719" w:type="dxa"/>
          </w:tcPr>
          <w:p w14:paraId="2872D375" w14:textId="77777777" w:rsidR="00097E98" w:rsidRPr="00442838" w:rsidRDefault="00097E98" w:rsidP="000F163C">
            <w:pPr>
              <w:spacing w:line="360" w:lineRule="auto"/>
            </w:pPr>
            <w:r w:rsidRPr="00442838">
              <w:t>Base Stats</w:t>
            </w:r>
          </w:p>
          <w:p w14:paraId="5826EAF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8121B04" w14:textId="77777777" w:rsidR="00097E98" w:rsidRPr="00442838" w:rsidRDefault="00097E98" w:rsidP="000F163C">
            <w:pPr>
              <w:spacing w:line="360" w:lineRule="auto"/>
            </w:pPr>
            <w:r w:rsidRPr="00442838">
              <w:t>Ability</w:t>
            </w:r>
          </w:p>
        </w:tc>
        <w:tc>
          <w:tcPr>
            <w:tcW w:w="724" w:type="dxa"/>
          </w:tcPr>
          <w:p w14:paraId="19A35540" w14:textId="77777777" w:rsidR="00097E98" w:rsidRPr="00442838" w:rsidRDefault="00097E98" w:rsidP="000F163C">
            <w:pPr>
              <w:spacing w:line="360" w:lineRule="auto"/>
            </w:pPr>
            <w:r w:rsidRPr="00442838">
              <w:t>Type 1</w:t>
            </w:r>
          </w:p>
        </w:tc>
        <w:tc>
          <w:tcPr>
            <w:tcW w:w="724" w:type="dxa"/>
          </w:tcPr>
          <w:p w14:paraId="2A0A4833" w14:textId="77777777" w:rsidR="00097E98" w:rsidRPr="00442838" w:rsidRDefault="00097E98" w:rsidP="000F163C">
            <w:pPr>
              <w:spacing w:line="360" w:lineRule="auto"/>
            </w:pPr>
            <w:r w:rsidRPr="00442838">
              <w:t>Type 2</w:t>
            </w:r>
          </w:p>
        </w:tc>
        <w:tc>
          <w:tcPr>
            <w:tcW w:w="1976" w:type="dxa"/>
          </w:tcPr>
          <w:p w14:paraId="67809F19" w14:textId="77777777" w:rsidR="00097E98" w:rsidRPr="00442838" w:rsidRDefault="00097E98" w:rsidP="000F163C">
            <w:pPr>
              <w:spacing w:line="360" w:lineRule="auto"/>
            </w:pPr>
            <w:r w:rsidRPr="00442838">
              <w:t>Evolution</w:t>
            </w:r>
          </w:p>
        </w:tc>
      </w:tr>
      <w:tr w:rsidR="00097E98" w:rsidRPr="00442838" w14:paraId="5EF8FD76" w14:textId="77777777" w:rsidTr="000F163C">
        <w:trPr>
          <w:trHeight w:val="454"/>
        </w:trPr>
        <w:tc>
          <w:tcPr>
            <w:tcW w:w="1251" w:type="dxa"/>
          </w:tcPr>
          <w:p w14:paraId="421E7349" w14:textId="77777777" w:rsidR="00097E98" w:rsidRPr="00442838" w:rsidRDefault="00097E98" w:rsidP="000F163C">
            <w:pPr>
              <w:spacing w:line="360" w:lineRule="auto"/>
            </w:pPr>
          </w:p>
        </w:tc>
        <w:tc>
          <w:tcPr>
            <w:tcW w:w="1652" w:type="dxa"/>
          </w:tcPr>
          <w:p w14:paraId="253987C5" w14:textId="77777777" w:rsidR="00097E98" w:rsidRPr="00442838" w:rsidRDefault="00097E98" w:rsidP="000F163C">
            <w:pPr>
              <w:spacing w:line="360" w:lineRule="auto"/>
            </w:pPr>
          </w:p>
        </w:tc>
        <w:tc>
          <w:tcPr>
            <w:tcW w:w="3719" w:type="dxa"/>
          </w:tcPr>
          <w:p w14:paraId="2B1A58A6" w14:textId="77777777" w:rsidR="00097E98" w:rsidRPr="00442838" w:rsidRDefault="00097E98" w:rsidP="000F163C">
            <w:pPr>
              <w:spacing w:line="360" w:lineRule="auto"/>
            </w:pPr>
          </w:p>
        </w:tc>
        <w:tc>
          <w:tcPr>
            <w:tcW w:w="880" w:type="dxa"/>
          </w:tcPr>
          <w:p w14:paraId="2CC7A81B" w14:textId="77777777" w:rsidR="00097E98" w:rsidRPr="00442838" w:rsidRDefault="00097E98" w:rsidP="000F163C">
            <w:pPr>
              <w:spacing w:line="360" w:lineRule="auto"/>
            </w:pPr>
          </w:p>
        </w:tc>
        <w:tc>
          <w:tcPr>
            <w:tcW w:w="724" w:type="dxa"/>
          </w:tcPr>
          <w:p w14:paraId="0288D872" w14:textId="77777777" w:rsidR="00097E98" w:rsidRPr="00442838" w:rsidRDefault="00097E98" w:rsidP="000F163C">
            <w:pPr>
              <w:spacing w:line="360" w:lineRule="auto"/>
            </w:pPr>
          </w:p>
        </w:tc>
        <w:tc>
          <w:tcPr>
            <w:tcW w:w="724" w:type="dxa"/>
          </w:tcPr>
          <w:p w14:paraId="56E44F93" w14:textId="77777777" w:rsidR="00097E98" w:rsidRPr="00442838" w:rsidRDefault="00097E98" w:rsidP="000F163C">
            <w:pPr>
              <w:spacing w:line="360" w:lineRule="auto"/>
            </w:pPr>
          </w:p>
        </w:tc>
        <w:tc>
          <w:tcPr>
            <w:tcW w:w="1976" w:type="dxa"/>
          </w:tcPr>
          <w:p w14:paraId="0FCDA328" w14:textId="77777777" w:rsidR="00097E98" w:rsidRPr="00442838" w:rsidRDefault="00097E98" w:rsidP="000F163C">
            <w:pPr>
              <w:spacing w:line="360" w:lineRule="auto"/>
            </w:pPr>
          </w:p>
        </w:tc>
      </w:tr>
      <w:tr w:rsidR="00097E98" w:rsidRPr="00442838" w14:paraId="67F20D7D" w14:textId="77777777" w:rsidTr="000F163C">
        <w:trPr>
          <w:trHeight w:val="441"/>
        </w:trPr>
        <w:tc>
          <w:tcPr>
            <w:tcW w:w="1251" w:type="dxa"/>
          </w:tcPr>
          <w:p w14:paraId="11208018" w14:textId="77777777" w:rsidR="00097E98" w:rsidRPr="00442838" w:rsidRDefault="00097E98" w:rsidP="000F163C">
            <w:pPr>
              <w:spacing w:line="360" w:lineRule="auto"/>
            </w:pPr>
          </w:p>
        </w:tc>
        <w:tc>
          <w:tcPr>
            <w:tcW w:w="1652" w:type="dxa"/>
          </w:tcPr>
          <w:p w14:paraId="26DEE599" w14:textId="77777777" w:rsidR="00097E98" w:rsidRPr="00442838" w:rsidRDefault="00097E98" w:rsidP="000F163C">
            <w:pPr>
              <w:spacing w:line="360" w:lineRule="auto"/>
            </w:pPr>
          </w:p>
        </w:tc>
        <w:tc>
          <w:tcPr>
            <w:tcW w:w="3719" w:type="dxa"/>
          </w:tcPr>
          <w:p w14:paraId="501ADFFE" w14:textId="77777777" w:rsidR="00097E98" w:rsidRPr="00442838" w:rsidRDefault="00097E98" w:rsidP="000F163C">
            <w:pPr>
              <w:spacing w:line="360" w:lineRule="auto"/>
            </w:pPr>
          </w:p>
        </w:tc>
        <w:tc>
          <w:tcPr>
            <w:tcW w:w="880" w:type="dxa"/>
          </w:tcPr>
          <w:p w14:paraId="32100311" w14:textId="77777777" w:rsidR="00097E98" w:rsidRPr="00442838" w:rsidRDefault="00097E98" w:rsidP="000F163C">
            <w:pPr>
              <w:spacing w:line="360" w:lineRule="auto"/>
            </w:pPr>
          </w:p>
        </w:tc>
        <w:tc>
          <w:tcPr>
            <w:tcW w:w="724" w:type="dxa"/>
          </w:tcPr>
          <w:p w14:paraId="2B527D51" w14:textId="77777777" w:rsidR="00097E98" w:rsidRPr="00442838" w:rsidRDefault="00097E98" w:rsidP="000F163C">
            <w:pPr>
              <w:spacing w:line="360" w:lineRule="auto"/>
            </w:pPr>
          </w:p>
        </w:tc>
        <w:tc>
          <w:tcPr>
            <w:tcW w:w="724" w:type="dxa"/>
          </w:tcPr>
          <w:p w14:paraId="169E539C" w14:textId="77777777" w:rsidR="00097E98" w:rsidRPr="00442838" w:rsidRDefault="00097E98" w:rsidP="000F163C">
            <w:pPr>
              <w:spacing w:line="360" w:lineRule="auto"/>
            </w:pPr>
          </w:p>
        </w:tc>
        <w:tc>
          <w:tcPr>
            <w:tcW w:w="1976" w:type="dxa"/>
          </w:tcPr>
          <w:p w14:paraId="52FA5094" w14:textId="77777777" w:rsidR="00097E98" w:rsidRPr="00442838" w:rsidRDefault="00097E98" w:rsidP="000F163C">
            <w:pPr>
              <w:spacing w:line="360" w:lineRule="auto"/>
            </w:pPr>
          </w:p>
        </w:tc>
      </w:tr>
      <w:tr w:rsidR="00097E98" w:rsidRPr="00442838" w14:paraId="321C3633" w14:textId="77777777" w:rsidTr="000F163C">
        <w:trPr>
          <w:trHeight w:val="441"/>
        </w:trPr>
        <w:tc>
          <w:tcPr>
            <w:tcW w:w="1251" w:type="dxa"/>
          </w:tcPr>
          <w:p w14:paraId="4BFC5870" w14:textId="77777777" w:rsidR="00097E98" w:rsidRPr="00442838" w:rsidRDefault="00097E98" w:rsidP="000F163C">
            <w:pPr>
              <w:spacing w:line="360" w:lineRule="auto"/>
            </w:pPr>
          </w:p>
        </w:tc>
        <w:tc>
          <w:tcPr>
            <w:tcW w:w="1652" w:type="dxa"/>
          </w:tcPr>
          <w:p w14:paraId="2AD9AD56" w14:textId="77777777" w:rsidR="00097E98" w:rsidRPr="00442838" w:rsidRDefault="00097E98" w:rsidP="000F163C">
            <w:pPr>
              <w:spacing w:line="360" w:lineRule="auto"/>
            </w:pPr>
          </w:p>
        </w:tc>
        <w:tc>
          <w:tcPr>
            <w:tcW w:w="3719" w:type="dxa"/>
          </w:tcPr>
          <w:p w14:paraId="7BDB7E40" w14:textId="77777777" w:rsidR="00097E98" w:rsidRPr="00442838" w:rsidRDefault="00097E98" w:rsidP="000F163C">
            <w:pPr>
              <w:spacing w:line="360" w:lineRule="auto"/>
            </w:pPr>
          </w:p>
        </w:tc>
        <w:tc>
          <w:tcPr>
            <w:tcW w:w="880" w:type="dxa"/>
          </w:tcPr>
          <w:p w14:paraId="2E875E6E" w14:textId="77777777" w:rsidR="00097E98" w:rsidRPr="00442838" w:rsidRDefault="00097E98" w:rsidP="000F163C">
            <w:pPr>
              <w:spacing w:line="360" w:lineRule="auto"/>
            </w:pPr>
          </w:p>
        </w:tc>
        <w:tc>
          <w:tcPr>
            <w:tcW w:w="724" w:type="dxa"/>
          </w:tcPr>
          <w:p w14:paraId="1A3E5B22" w14:textId="77777777" w:rsidR="00097E98" w:rsidRPr="00442838" w:rsidRDefault="00097E98" w:rsidP="000F163C">
            <w:pPr>
              <w:spacing w:line="360" w:lineRule="auto"/>
            </w:pPr>
          </w:p>
        </w:tc>
        <w:tc>
          <w:tcPr>
            <w:tcW w:w="724" w:type="dxa"/>
          </w:tcPr>
          <w:p w14:paraId="653AF187" w14:textId="77777777" w:rsidR="00097E98" w:rsidRPr="00442838" w:rsidRDefault="00097E98" w:rsidP="000F163C">
            <w:pPr>
              <w:spacing w:line="360" w:lineRule="auto"/>
            </w:pPr>
          </w:p>
        </w:tc>
        <w:tc>
          <w:tcPr>
            <w:tcW w:w="1976" w:type="dxa"/>
          </w:tcPr>
          <w:p w14:paraId="2150C181" w14:textId="77777777" w:rsidR="00097E98" w:rsidRPr="00442838" w:rsidRDefault="00097E98" w:rsidP="000F163C">
            <w:pPr>
              <w:spacing w:line="360" w:lineRule="auto"/>
            </w:pPr>
          </w:p>
        </w:tc>
      </w:tr>
      <w:tr w:rsidR="00097E98" w:rsidRPr="00442838" w14:paraId="3691FDD5" w14:textId="77777777" w:rsidTr="000F163C">
        <w:trPr>
          <w:trHeight w:val="896"/>
        </w:trPr>
        <w:tc>
          <w:tcPr>
            <w:tcW w:w="1251" w:type="dxa"/>
          </w:tcPr>
          <w:p w14:paraId="7F580F2D" w14:textId="77777777" w:rsidR="00097E98" w:rsidRPr="00442838" w:rsidRDefault="00097E98" w:rsidP="000F163C">
            <w:pPr>
              <w:spacing w:line="360" w:lineRule="auto"/>
            </w:pPr>
          </w:p>
        </w:tc>
        <w:tc>
          <w:tcPr>
            <w:tcW w:w="1652" w:type="dxa"/>
          </w:tcPr>
          <w:p w14:paraId="704B2A94" w14:textId="77777777" w:rsidR="00097E98" w:rsidRPr="00442838" w:rsidRDefault="00097E98" w:rsidP="000F163C">
            <w:pPr>
              <w:spacing w:line="360" w:lineRule="auto"/>
            </w:pPr>
          </w:p>
        </w:tc>
        <w:tc>
          <w:tcPr>
            <w:tcW w:w="3719" w:type="dxa"/>
          </w:tcPr>
          <w:p w14:paraId="0EAD6C13" w14:textId="77777777" w:rsidR="00097E98" w:rsidRPr="00442838" w:rsidRDefault="00097E98" w:rsidP="000F163C">
            <w:pPr>
              <w:spacing w:line="360" w:lineRule="auto"/>
            </w:pPr>
          </w:p>
        </w:tc>
        <w:tc>
          <w:tcPr>
            <w:tcW w:w="880" w:type="dxa"/>
          </w:tcPr>
          <w:p w14:paraId="2E17D591" w14:textId="77777777" w:rsidR="00097E98" w:rsidRPr="00442838" w:rsidRDefault="00097E98" w:rsidP="000F163C">
            <w:pPr>
              <w:spacing w:line="360" w:lineRule="auto"/>
            </w:pPr>
          </w:p>
        </w:tc>
        <w:tc>
          <w:tcPr>
            <w:tcW w:w="724" w:type="dxa"/>
          </w:tcPr>
          <w:p w14:paraId="6368EC26" w14:textId="77777777" w:rsidR="00097E98" w:rsidRPr="00442838" w:rsidRDefault="00097E98" w:rsidP="000F163C">
            <w:pPr>
              <w:spacing w:line="360" w:lineRule="auto"/>
            </w:pPr>
          </w:p>
        </w:tc>
        <w:tc>
          <w:tcPr>
            <w:tcW w:w="724" w:type="dxa"/>
          </w:tcPr>
          <w:p w14:paraId="4B384ACA" w14:textId="77777777" w:rsidR="00097E98" w:rsidRPr="00442838" w:rsidRDefault="00097E98" w:rsidP="000F163C">
            <w:pPr>
              <w:spacing w:line="360" w:lineRule="auto"/>
            </w:pPr>
          </w:p>
        </w:tc>
        <w:tc>
          <w:tcPr>
            <w:tcW w:w="1976" w:type="dxa"/>
          </w:tcPr>
          <w:p w14:paraId="499A112E" w14:textId="77777777" w:rsidR="00097E98" w:rsidRPr="00442838" w:rsidRDefault="00097E98" w:rsidP="000F163C">
            <w:pPr>
              <w:spacing w:line="360" w:lineRule="auto"/>
            </w:pPr>
          </w:p>
        </w:tc>
      </w:tr>
    </w:tbl>
    <w:p w14:paraId="19C3B257" w14:textId="77777777" w:rsidR="00097E98" w:rsidRPr="00442838" w:rsidRDefault="00097E98" w:rsidP="00097E98">
      <w:pPr>
        <w:rPr>
          <w:sz w:val="24"/>
        </w:rPr>
      </w:pPr>
    </w:p>
    <w:p w14:paraId="039D84E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B7DBEB5" w14:textId="77777777" w:rsidTr="000F163C">
        <w:tc>
          <w:tcPr>
            <w:tcW w:w="3596" w:type="dxa"/>
          </w:tcPr>
          <w:p w14:paraId="4D006ED4" w14:textId="77777777" w:rsidR="00097E98" w:rsidRPr="00442838" w:rsidRDefault="00097E98" w:rsidP="000F163C">
            <w:pPr>
              <w:rPr>
                <w:sz w:val="24"/>
              </w:rPr>
            </w:pPr>
          </w:p>
        </w:tc>
        <w:tc>
          <w:tcPr>
            <w:tcW w:w="3597" w:type="dxa"/>
          </w:tcPr>
          <w:p w14:paraId="24A89DD9" w14:textId="77777777" w:rsidR="00097E98" w:rsidRPr="00442838" w:rsidRDefault="00097E98" w:rsidP="000F163C">
            <w:pPr>
              <w:rPr>
                <w:sz w:val="24"/>
              </w:rPr>
            </w:pPr>
          </w:p>
        </w:tc>
        <w:tc>
          <w:tcPr>
            <w:tcW w:w="3597" w:type="dxa"/>
          </w:tcPr>
          <w:p w14:paraId="73BC57B5" w14:textId="77777777" w:rsidR="00097E98" w:rsidRPr="00442838" w:rsidRDefault="00097E98" w:rsidP="000F163C">
            <w:pPr>
              <w:rPr>
                <w:sz w:val="24"/>
              </w:rPr>
            </w:pPr>
          </w:p>
        </w:tc>
      </w:tr>
      <w:tr w:rsidR="00097E98" w:rsidRPr="00442838" w14:paraId="4808E45F" w14:textId="77777777" w:rsidTr="000F163C">
        <w:tc>
          <w:tcPr>
            <w:tcW w:w="3596" w:type="dxa"/>
          </w:tcPr>
          <w:p w14:paraId="4209D449" w14:textId="77777777" w:rsidR="00097E98" w:rsidRPr="00442838" w:rsidRDefault="00097E98" w:rsidP="000F163C">
            <w:pPr>
              <w:rPr>
                <w:sz w:val="24"/>
              </w:rPr>
            </w:pPr>
          </w:p>
        </w:tc>
        <w:tc>
          <w:tcPr>
            <w:tcW w:w="3597" w:type="dxa"/>
          </w:tcPr>
          <w:p w14:paraId="0E21C6A5" w14:textId="77777777" w:rsidR="00097E98" w:rsidRPr="00442838" w:rsidRDefault="00097E98" w:rsidP="000F163C">
            <w:pPr>
              <w:rPr>
                <w:sz w:val="24"/>
              </w:rPr>
            </w:pPr>
          </w:p>
        </w:tc>
        <w:tc>
          <w:tcPr>
            <w:tcW w:w="3597" w:type="dxa"/>
          </w:tcPr>
          <w:p w14:paraId="40CE5E6A" w14:textId="77777777" w:rsidR="00097E98" w:rsidRPr="00442838" w:rsidRDefault="00097E98" w:rsidP="000F163C">
            <w:pPr>
              <w:rPr>
                <w:sz w:val="24"/>
              </w:rPr>
            </w:pPr>
          </w:p>
        </w:tc>
      </w:tr>
    </w:tbl>
    <w:p w14:paraId="182DDE84" w14:textId="77777777" w:rsidR="00097E98" w:rsidRPr="00442838" w:rsidRDefault="00097E98" w:rsidP="00097E98">
      <w:pPr>
        <w:rPr>
          <w:sz w:val="24"/>
        </w:rPr>
      </w:pPr>
    </w:p>
    <w:p w14:paraId="32BE24CD" w14:textId="77777777" w:rsidR="00097E98" w:rsidRPr="00442838" w:rsidRDefault="00097E98" w:rsidP="00097E98">
      <w:pPr>
        <w:rPr>
          <w:sz w:val="24"/>
        </w:rPr>
      </w:pPr>
      <w:r w:rsidRPr="00442838">
        <w:rPr>
          <w:sz w:val="24"/>
        </w:rPr>
        <w:t>Sprites:</w:t>
      </w:r>
    </w:p>
    <w:p w14:paraId="4396A4D0" w14:textId="77777777" w:rsidR="00097E98" w:rsidRPr="00442838" w:rsidRDefault="00097E98" w:rsidP="00097E98">
      <w:pPr>
        <w:rPr>
          <w:sz w:val="24"/>
        </w:rPr>
      </w:pPr>
      <w:r w:rsidRPr="00442838">
        <w:rPr>
          <w:sz w:val="24"/>
        </w:rPr>
        <w:br w:type="page"/>
      </w:r>
    </w:p>
    <w:p w14:paraId="053D9F53" w14:textId="77777777" w:rsidR="00097E98" w:rsidRPr="00442838" w:rsidRDefault="00097E98" w:rsidP="00097E98">
      <w:pPr>
        <w:rPr>
          <w:sz w:val="24"/>
        </w:rPr>
      </w:pPr>
      <w:r w:rsidRPr="00442838">
        <w:rPr>
          <w:sz w:val="24"/>
        </w:rPr>
        <w:lastRenderedPageBreak/>
        <w:t>Family Page</w:t>
      </w:r>
    </w:p>
    <w:p w14:paraId="2815EBE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C06B7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3DADA1" w14:textId="77777777" w:rsidTr="000F163C">
        <w:trPr>
          <w:trHeight w:val="896"/>
        </w:trPr>
        <w:tc>
          <w:tcPr>
            <w:tcW w:w="1251" w:type="dxa"/>
          </w:tcPr>
          <w:p w14:paraId="58AB72A1" w14:textId="77777777" w:rsidR="00097E98" w:rsidRPr="00442838" w:rsidRDefault="00097E98" w:rsidP="000F163C">
            <w:pPr>
              <w:spacing w:line="360" w:lineRule="auto"/>
            </w:pPr>
            <w:r w:rsidRPr="00442838">
              <w:t>Pokemon</w:t>
            </w:r>
          </w:p>
          <w:p w14:paraId="44597303" w14:textId="77777777" w:rsidR="00097E98" w:rsidRPr="00442838" w:rsidRDefault="00097E98" w:rsidP="000F163C">
            <w:pPr>
              <w:spacing w:line="360" w:lineRule="auto"/>
            </w:pPr>
            <w:r w:rsidRPr="00442838">
              <w:t>Name</w:t>
            </w:r>
          </w:p>
        </w:tc>
        <w:tc>
          <w:tcPr>
            <w:tcW w:w="1652" w:type="dxa"/>
          </w:tcPr>
          <w:p w14:paraId="369E22D7" w14:textId="77777777" w:rsidR="00097E98" w:rsidRPr="00442838" w:rsidRDefault="00097E98" w:rsidP="000F163C">
            <w:pPr>
              <w:spacing w:line="360" w:lineRule="auto"/>
            </w:pPr>
            <w:r w:rsidRPr="00442838">
              <w:t>Pokemon Number</w:t>
            </w:r>
          </w:p>
        </w:tc>
        <w:tc>
          <w:tcPr>
            <w:tcW w:w="3719" w:type="dxa"/>
          </w:tcPr>
          <w:p w14:paraId="6BAB6965" w14:textId="77777777" w:rsidR="00097E98" w:rsidRPr="00442838" w:rsidRDefault="00097E98" w:rsidP="000F163C">
            <w:pPr>
              <w:spacing w:line="360" w:lineRule="auto"/>
            </w:pPr>
            <w:r w:rsidRPr="00442838">
              <w:t>Base Stats</w:t>
            </w:r>
          </w:p>
          <w:p w14:paraId="29F738FC"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C51E79A" w14:textId="77777777" w:rsidR="00097E98" w:rsidRPr="00442838" w:rsidRDefault="00097E98" w:rsidP="000F163C">
            <w:pPr>
              <w:spacing w:line="360" w:lineRule="auto"/>
            </w:pPr>
            <w:r w:rsidRPr="00442838">
              <w:t>Ability</w:t>
            </w:r>
          </w:p>
        </w:tc>
        <w:tc>
          <w:tcPr>
            <w:tcW w:w="724" w:type="dxa"/>
          </w:tcPr>
          <w:p w14:paraId="3D2EC06F" w14:textId="77777777" w:rsidR="00097E98" w:rsidRPr="00442838" w:rsidRDefault="00097E98" w:rsidP="000F163C">
            <w:pPr>
              <w:spacing w:line="360" w:lineRule="auto"/>
            </w:pPr>
            <w:r w:rsidRPr="00442838">
              <w:t>Type 1</w:t>
            </w:r>
          </w:p>
        </w:tc>
        <w:tc>
          <w:tcPr>
            <w:tcW w:w="724" w:type="dxa"/>
          </w:tcPr>
          <w:p w14:paraId="459932B9" w14:textId="77777777" w:rsidR="00097E98" w:rsidRPr="00442838" w:rsidRDefault="00097E98" w:rsidP="000F163C">
            <w:pPr>
              <w:spacing w:line="360" w:lineRule="auto"/>
            </w:pPr>
            <w:r w:rsidRPr="00442838">
              <w:t>Type 2</w:t>
            </w:r>
          </w:p>
        </w:tc>
        <w:tc>
          <w:tcPr>
            <w:tcW w:w="1976" w:type="dxa"/>
          </w:tcPr>
          <w:p w14:paraId="213BB93A" w14:textId="77777777" w:rsidR="00097E98" w:rsidRPr="00442838" w:rsidRDefault="00097E98" w:rsidP="000F163C">
            <w:pPr>
              <w:spacing w:line="360" w:lineRule="auto"/>
            </w:pPr>
            <w:r w:rsidRPr="00442838">
              <w:t>Evolution</w:t>
            </w:r>
          </w:p>
        </w:tc>
      </w:tr>
      <w:tr w:rsidR="00097E98" w:rsidRPr="00442838" w14:paraId="5043074A" w14:textId="77777777" w:rsidTr="000F163C">
        <w:trPr>
          <w:trHeight w:val="454"/>
        </w:trPr>
        <w:tc>
          <w:tcPr>
            <w:tcW w:w="1251" w:type="dxa"/>
          </w:tcPr>
          <w:p w14:paraId="583ABEDF" w14:textId="77777777" w:rsidR="00097E98" w:rsidRPr="00442838" w:rsidRDefault="00097E98" w:rsidP="000F163C">
            <w:pPr>
              <w:spacing w:line="360" w:lineRule="auto"/>
            </w:pPr>
          </w:p>
        </w:tc>
        <w:tc>
          <w:tcPr>
            <w:tcW w:w="1652" w:type="dxa"/>
          </w:tcPr>
          <w:p w14:paraId="60B9527E" w14:textId="77777777" w:rsidR="00097E98" w:rsidRPr="00442838" w:rsidRDefault="00097E98" w:rsidP="000F163C">
            <w:pPr>
              <w:spacing w:line="360" w:lineRule="auto"/>
            </w:pPr>
          </w:p>
        </w:tc>
        <w:tc>
          <w:tcPr>
            <w:tcW w:w="3719" w:type="dxa"/>
          </w:tcPr>
          <w:p w14:paraId="409E91AD" w14:textId="77777777" w:rsidR="00097E98" w:rsidRPr="00442838" w:rsidRDefault="00097E98" w:rsidP="000F163C">
            <w:pPr>
              <w:spacing w:line="360" w:lineRule="auto"/>
            </w:pPr>
          </w:p>
        </w:tc>
        <w:tc>
          <w:tcPr>
            <w:tcW w:w="880" w:type="dxa"/>
          </w:tcPr>
          <w:p w14:paraId="1E4774E3" w14:textId="77777777" w:rsidR="00097E98" w:rsidRPr="00442838" w:rsidRDefault="00097E98" w:rsidP="000F163C">
            <w:pPr>
              <w:spacing w:line="360" w:lineRule="auto"/>
            </w:pPr>
          </w:p>
        </w:tc>
        <w:tc>
          <w:tcPr>
            <w:tcW w:w="724" w:type="dxa"/>
          </w:tcPr>
          <w:p w14:paraId="365BF68B" w14:textId="77777777" w:rsidR="00097E98" w:rsidRPr="00442838" w:rsidRDefault="00097E98" w:rsidP="000F163C">
            <w:pPr>
              <w:spacing w:line="360" w:lineRule="auto"/>
            </w:pPr>
          </w:p>
        </w:tc>
        <w:tc>
          <w:tcPr>
            <w:tcW w:w="724" w:type="dxa"/>
          </w:tcPr>
          <w:p w14:paraId="010DF051" w14:textId="77777777" w:rsidR="00097E98" w:rsidRPr="00442838" w:rsidRDefault="00097E98" w:rsidP="000F163C">
            <w:pPr>
              <w:spacing w:line="360" w:lineRule="auto"/>
            </w:pPr>
          </w:p>
        </w:tc>
        <w:tc>
          <w:tcPr>
            <w:tcW w:w="1976" w:type="dxa"/>
          </w:tcPr>
          <w:p w14:paraId="0EC90149" w14:textId="77777777" w:rsidR="00097E98" w:rsidRPr="00442838" w:rsidRDefault="00097E98" w:rsidP="000F163C">
            <w:pPr>
              <w:spacing w:line="360" w:lineRule="auto"/>
            </w:pPr>
          </w:p>
        </w:tc>
      </w:tr>
      <w:tr w:rsidR="00097E98" w:rsidRPr="00442838" w14:paraId="2D83C382" w14:textId="77777777" w:rsidTr="000F163C">
        <w:trPr>
          <w:trHeight w:val="441"/>
        </w:trPr>
        <w:tc>
          <w:tcPr>
            <w:tcW w:w="1251" w:type="dxa"/>
          </w:tcPr>
          <w:p w14:paraId="367B88F3" w14:textId="77777777" w:rsidR="00097E98" w:rsidRPr="00442838" w:rsidRDefault="00097E98" w:rsidP="000F163C">
            <w:pPr>
              <w:spacing w:line="360" w:lineRule="auto"/>
            </w:pPr>
          </w:p>
        </w:tc>
        <w:tc>
          <w:tcPr>
            <w:tcW w:w="1652" w:type="dxa"/>
          </w:tcPr>
          <w:p w14:paraId="3C419304" w14:textId="77777777" w:rsidR="00097E98" w:rsidRPr="00442838" w:rsidRDefault="00097E98" w:rsidP="000F163C">
            <w:pPr>
              <w:spacing w:line="360" w:lineRule="auto"/>
            </w:pPr>
          </w:p>
        </w:tc>
        <w:tc>
          <w:tcPr>
            <w:tcW w:w="3719" w:type="dxa"/>
          </w:tcPr>
          <w:p w14:paraId="3AB1D7E5" w14:textId="77777777" w:rsidR="00097E98" w:rsidRPr="00442838" w:rsidRDefault="00097E98" w:rsidP="000F163C">
            <w:pPr>
              <w:spacing w:line="360" w:lineRule="auto"/>
            </w:pPr>
          </w:p>
        </w:tc>
        <w:tc>
          <w:tcPr>
            <w:tcW w:w="880" w:type="dxa"/>
          </w:tcPr>
          <w:p w14:paraId="53B4450E" w14:textId="77777777" w:rsidR="00097E98" w:rsidRPr="00442838" w:rsidRDefault="00097E98" w:rsidP="000F163C">
            <w:pPr>
              <w:spacing w:line="360" w:lineRule="auto"/>
            </w:pPr>
          </w:p>
        </w:tc>
        <w:tc>
          <w:tcPr>
            <w:tcW w:w="724" w:type="dxa"/>
          </w:tcPr>
          <w:p w14:paraId="45CA1442" w14:textId="77777777" w:rsidR="00097E98" w:rsidRPr="00442838" w:rsidRDefault="00097E98" w:rsidP="000F163C">
            <w:pPr>
              <w:spacing w:line="360" w:lineRule="auto"/>
            </w:pPr>
          </w:p>
        </w:tc>
        <w:tc>
          <w:tcPr>
            <w:tcW w:w="724" w:type="dxa"/>
          </w:tcPr>
          <w:p w14:paraId="74781093" w14:textId="77777777" w:rsidR="00097E98" w:rsidRPr="00442838" w:rsidRDefault="00097E98" w:rsidP="000F163C">
            <w:pPr>
              <w:spacing w:line="360" w:lineRule="auto"/>
            </w:pPr>
          </w:p>
        </w:tc>
        <w:tc>
          <w:tcPr>
            <w:tcW w:w="1976" w:type="dxa"/>
          </w:tcPr>
          <w:p w14:paraId="3D20C71F" w14:textId="77777777" w:rsidR="00097E98" w:rsidRPr="00442838" w:rsidRDefault="00097E98" w:rsidP="000F163C">
            <w:pPr>
              <w:spacing w:line="360" w:lineRule="auto"/>
            </w:pPr>
          </w:p>
        </w:tc>
      </w:tr>
      <w:tr w:rsidR="00097E98" w:rsidRPr="00442838" w14:paraId="498DD091" w14:textId="77777777" w:rsidTr="000F163C">
        <w:trPr>
          <w:trHeight w:val="441"/>
        </w:trPr>
        <w:tc>
          <w:tcPr>
            <w:tcW w:w="1251" w:type="dxa"/>
          </w:tcPr>
          <w:p w14:paraId="32F02480" w14:textId="77777777" w:rsidR="00097E98" w:rsidRPr="00442838" w:rsidRDefault="00097E98" w:rsidP="000F163C">
            <w:pPr>
              <w:spacing w:line="360" w:lineRule="auto"/>
            </w:pPr>
          </w:p>
        </w:tc>
        <w:tc>
          <w:tcPr>
            <w:tcW w:w="1652" w:type="dxa"/>
          </w:tcPr>
          <w:p w14:paraId="41B506E9" w14:textId="77777777" w:rsidR="00097E98" w:rsidRPr="00442838" w:rsidRDefault="00097E98" w:rsidP="000F163C">
            <w:pPr>
              <w:spacing w:line="360" w:lineRule="auto"/>
            </w:pPr>
          </w:p>
        </w:tc>
        <w:tc>
          <w:tcPr>
            <w:tcW w:w="3719" w:type="dxa"/>
          </w:tcPr>
          <w:p w14:paraId="58D6EC43" w14:textId="77777777" w:rsidR="00097E98" w:rsidRPr="00442838" w:rsidRDefault="00097E98" w:rsidP="000F163C">
            <w:pPr>
              <w:spacing w:line="360" w:lineRule="auto"/>
            </w:pPr>
          </w:p>
        </w:tc>
        <w:tc>
          <w:tcPr>
            <w:tcW w:w="880" w:type="dxa"/>
          </w:tcPr>
          <w:p w14:paraId="4832BB74" w14:textId="77777777" w:rsidR="00097E98" w:rsidRPr="00442838" w:rsidRDefault="00097E98" w:rsidP="000F163C">
            <w:pPr>
              <w:spacing w:line="360" w:lineRule="auto"/>
            </w:pPr>
          </w:p>
        </w:tc>
        <w:tc>
          <w:tcPr>
            <w:tcW w:w="724" w:type="dxa"/>
          </w:tcPr>
          <w:p w14:paraId="5D4E274F" w14:textId="77777777" w:rsidR="00097E98" w:rsidRPr="00442838" w:rsidRDefault="00097E98" w:rsidP="000F163C">
            <w:pPr>
              <w:spacing w:line="360" w:lineRule="auto"/>
            </w:pPr>
          </w:p>
        </w:tc>
        <w:tc>
          <w:tcPr>
            <w:tcW w:w="724" w:type="dxa"/>
          </w:tcPr>
          <w:p w14:paraId="1A46D732" w14:textId="77777777" w:rsidR="00097E98" w:rsidRPr="00442838" w:rsidRDefault="00097E98" w:rsidP="000F163C">
            <w:pPr>
              <w:spacing w:line="360" w:lineRule="auto"/>
            </w:pPr>
          </w:p>
        </w:tc>
        <w:tc>
          <w:tcPr>
            <w:tcW w:w="1976" w:type="dxa"/>
          </w:tcPr>
          <w:p w14:paraId="2ABA564F" w14:textId="77777777" w:rsidR="00097E98" w:rsidRPr="00442838" w:rsidRDefault="00097E98" w:rsidP="000F163C">
            <w:pPr>
              <w:spacing w:line="360" w:lineRule="auto"/>
            </w:pPr>
          </w:p>
        </w:tc>
      </w:tr>
      <w:tr w:rsidR="00097E98" w:rsidRPr="00442838" w14:paraId="60F1FDDD" w14:textId="77777777" w:rsidTr="000F163C">
        <w:trPr>
          <w:trHeight w:val="896"/>
        </w:trPr>
        <w:tc>
          <w:tcPr>
            <w:tcW w:w="1251" w:type="dxa"/>
          </w:tcPr>
          <w:p w14:paraId="60872989" w14:textId="77777777" w:rsidR="00097E98" w:rsidRPr="00442838" w:rsidRDefault="00097E98" w:rsidP="000F163C">
            <w:pPr>
              <w:spacing w:line="360" w:lineRule="auto"/>
            </w:pPr>
          </w:p>
        </w:tc>
        <w:tc>
          <w:tcPr>
            <w:tcW w:w="1652" w:type="dxa"/>
          </w:tcPr>
          <w:p w14:paraId="3C5144F6" w14:textId="77777777" w:rsidR="00097E98" w:rsidRPr="00442838" w:rsidRDefault="00097E98" w:rsidP="000F163C">
            <w:pPr>
              <w:spacing w:line="360" w:lineRule="auto"/>
            </w:pPr>
          </w:p>
        </w:tc>
        <w:tc>
          <w:tcPr>
            <w:tcW w:w="3719" w:type="dxa"/>
          </w:tcPr>
          <w:p w14:paraId="14CF6331" w14:textId="77777777" w:rsidR="00097E98" w:rsidRPr="00442838" w:rsidRDefault="00097E98" w:rsidP="000F163C">
            <w:pPr>
              <w:spacing w:line="360" w:lineRule="auto"/>
            </w:pPr>
          </w:p>
        </w:tc>
        <w:tc>
          <w:tcPr>
            <w:tcW w:w="880" w:type="dxa"/>
          </w:tcPr>
          <w:p w14:paraId="731D0FC3" w14:textId="77777777" w:rsidR="00097E98" w:rsidRPr="00442838" w:rsidRDefault="00097E98" w:rsidP="000F163C">
            <w:pPr>
              <w:spacing w:line="360" w:lineRule="auto"/>
            </w:pPr>
          </w:p>
        </w:tc>
        <w:tc>
          <w:tcPr>
            <w:tcW w:w="724" w:type="dxa"/>
          </w:tcPr>
          <w:p w14:paraId="3CF29830" w14:textId="77777777" w:rsidR="00097E98" w:rsidRPr="00442838" w:rsidRDefault="00097E98" w:rsidP="000F163C">
            <w:pPr>
              <w:spacing w:line="360" w:lineRule="auto"/>
            </w:pPr>
          </w:p>
        </w:tc>
        <w:tc>
          <w:tcPr>
            <w:tcW w:w="724" w:type="dxa"/>
          </w:tcPr>
          <w:p w14:paraId="41C53617" w14:textId="77777777" w:rsidR="00097E98" w:rsidRPr="00442838" w:rsidRDefault="00097E98" w:rsidP="000F163C">
            <w:pPr>
              <w:spacing w:line="360" w:lineRule="auto"/>
            </w:pPr>
          </w:p>
        </w:tc>
        <w:tc>
          <w:tcPr>
            <w:tcW w:w="1976" w:type="dxa"/>
          </w:tcPr>
          <w:p w14:paraId="45B8E33A" w14:textId="77777777" w:rsidR="00097E98" w:rsidRPr="00442838" w:rsidRDefault="00097E98" w:rsidP="000F163C">
            <w:pPr>
              <w:spacing w:line="360" w:lineRule="auto"/>
            </w:pPr>
          </w:p>
        </w:tc>
      </w:tr>
    </w:tbl>
    <w:p w14:paraId="3EA4E04D" w14:textId="77777777" w:rsidR="00097E98" w:rsidRPr="00442838" w:rsidRDefault="00097E98" w:rsidP="00097E98">
      <w:pPr>
        <w:rPr>
          <w:sz w:val="24"/>
        </w:rPr>
      </w:pPr>
    </w:p>
    <w:p w14:paraId="563DBBB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AEFFA8" w14:textId="77777777" w:rsidTr="000F163C">
        <w:tc>
          <w:tcPr>
            <w:tcW w:w="3596" w:type="dxa"/>
          </w:tcPr>
          <w:p w14:paraId="19576234" w14:textId="77777777" w:rsidR="00097E98" w:rsidRPr="00442838" w:rsidRDefault="00097E98" w:rsidP="000F163C">
            <w:pPr>
              <w:rPr>
                <w:sz w:val="24"/>
              </w:rPr>
            </w:pPr>
          </w:p>
        </w:tc>
        <w:tc>
          <w:tcPr>
            <w:tcW w:w="3597" w:type="dxa"/>
          </w:tcPr>
          <w:p w14:paraId="485F2EFF" w14:textId="77777777" w:rsidR="00097E98" w:rsidRPr="00442838" w:rsidRDefault="00097E98" w:rsidP="000F163C">
            <w:pPr>
              <w:rPr>
                <w:sz w:val="24"/>
              </w:rPr>
            </w:pPr>
          </w:p>
        </w:tc>
        <w:tc>
          <w:tcPr>
            <w:tcW w:w="3597" w:type="dxa"/>
          </w:tcPr>
          <w:p w14:paraId="069AB8C5" w14:textId="77777777" w:rsidR="00097E98" w:rsidRPr="00442838" w:rsidRDefault="00097E98" w:rsidP="000F163C">
            <w:pPr>
              <w:rPr>
                <w:sz w:val="24"/>
              </w:rPr>
            </w:pPr>
          </w:p>
        </w:tc>
      </w:tr>
      <w:tr w:rsidR="00097E98" w:rsidRPr="00442838" w14:paraId="20C92BBA" w14:textId="77777777" w:rsidTr="000F163C">
        <w:tc>
          <w:tcPr>
            <w:tcW w:w="3596" w:type="dxa"/>
          </w:tcPr>
          <w:p w14:paraId="6C92C2AB" w14:textId="77777777" w:rsidR="00097E98" w:rsidRPr="00442838" w:rsidRDefault="00097E98" w:rsidP="000F163C">
            <w:pPr>
              <w:rPr>
                <w:sz w:val="24"/>
              </w:rPr>
            </w:pPr>
          </w:p>
        </w:tc>
        <w:tc>
          <w:tcPr>
            <w:tcW w:w="3597" w:type="dxa"/>
          </w:tcPr>
          <w:p w14:paraId="55431707" w14:textId="77777777" w:rsidR="00097E98" w:rsidRPr="00442838" w:rsidRDefault="00097E98" w:rsidP="000F163C">
            <w:pPr>
              <w:rPr>
                <w:sz w:val="24"/>
              </w:rPr>
            </w:pPr>
          </w:p>
        </w:tc>
        <w:tc>
          <w:tcPr>
            <w:tcW w:w="3597" w:type="dxa"/>
          </w:tcPr>
          <w:p w14:paraId="09D73998" w14:textId="77777777" w:rsidR="00097E98" w:rsidRPr="00442838" w:rsidRDefault="00097E98" w:rsidP="000F163C">
            <w:pPr>
              <w:rPr>
                <w:sz w:val="24"/>
              </w:rPr>
            </w:pPr>
          </w:p>
        </w:tc>
      </w:tr>
    </w:tbl>
    <w:p w14:paraId="609F3830" w14:textId="77777777" w:rsidR="00097E98" w:rsidRPr="00442838" w:rsidRDefault="00097E98" w:rsidP="00097E98">
      <w:pPr>
        <w:rPr>
          <w:sz w:val="24"/>
        </w:rPr>
      </w:pPr>
    </w:p>
    <w:p w14:paraId="573B7D6D" w14:textId="77777777" w:rsidR="00097E98" w:rsidRPr="00442838" w:rsidRDefault="00097E98" w:rsidP="00097E98">
      <w:pPr>
        <w:rPr>
          <w:sz w:val="24"/>
        </w:rPr>
      </w:pPr>
      <w:r w:rsidRPr="00442838">
        <w:rPr>
          <w:sz w:val="24"/>
        </w:rPr>
        <w:t>Sprites:</w:t>
      </w:r>
    </w:p>
    <w:p w14:paraId="20479F55" w14:textId="77777777" w:rsidR="00097E98" w:rsidRPr="00442838" w:rsidRDefault="00097E98" w:rsidP="00097E98">
      <w:pPr>
        <w:rPr>
          <w:sz w:val="24"/>
        </w:rPr>
      </w:pPr>
      <w:r w:rsidRPr="00442838">
        <w:rPr>
          <w:sz w:val="24"/>
        </w:rPr>
        <w:br w:type="page"/>
      </w:r>
    </w:p>
    <w:p w14:paraId="76B84675" w14:textId="77777777" w:rsidR="00097E98" w:rsidRPr="00442838" w:rsidRDefault="00097E98" w:rsidP="00097E98">
      <w:pPr>
        <w:rPr>
          <w:sz w:val="24"/>
        </w:rPr>
      </w:pPr>
      <w:r w:rsidRPr="00442838">
        <w:rPr>
          <w:sz w:val="24"/>
        </w:rPr>
        <w:lastRenderedPageBreak/>
        <w:t>Family Page</w:t>
      </w:r>
    </w:p>
    <w:p w14:paraId="1673FAC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A67888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AFB4792" w14:textId="77777777" w:rsidTr="000F163C">
        <w:trPr>
          <w:trHeight w:val="896"/>
        </w:trPr>
        <w:tc>
          <w:tcPr>
            <w:tcW w:w="1251" w:type="dxa"/>
          </w:tcPr>
          <w:p w14:paraId="70ED17F3" w14:textId="77777777" w:rsidR="00097E98" w:rsidRPr="00442838" w:rsidRDefault="00097E98" w:rsidP="000F163C">
            <w:pPr>
              <w:spacing w:line="360" w:lineRule="auto"/>
            </w:pPr>
            <w:r w:rsidRPr="00442838">
              <w:t>Pokemon</w:t>
            </w:r>
          </w:p>
          <w:p w14:paraId="52BCC9F9" w14:textId="77777777" w:rsidR="00097E98" w:rsidRPr="00442838" w:rsidRDefault="00097E98" w:rsidP="000F163C">
            <w:pPr>
              <w:spacing w:line="360" w:lineRule="auto"/>
            </w:pPr>
            <w:r w:rsidRPr="00442838">
              <w:t>Name</w:t>
            </w:r>
          </w:p>
        </w:tc>
        <w:tc>
          <w:tcPr>
            <w:tcW w:w="1652" w:type="dxa"/>
          </w:tcPr>
          <w:p w14:paraId="2F9D49AC" w14:textId="77777777" w:rsidR="00097E98" w:rsidRPr="00442838" w:rsidRDefault="00097E98" w:rsidP="000F163C">
            <w:pPr>
              <w:spacing w:line="360" w:lineRule="auto"/>
            </w:pPr>
            <w:r w:rsidRPr="00442838">
              <w:t>Pokemon Number</w:t>
            </w:r>
          </w:p>
        </w:tc>
        <w:tc>
          <w:tcPr>
            <w:tcW w:w="3719" w:type="dxa"/>
          </w:tcPr>
          <w:p w14:paraId="40201AC2" w14:textId="77777777" w:rsidR="00097E98" w:rsidRPr="00442838" w:rsidRDefault="00097E98" w:rsidP="000F163C">
            <w:pPr>
              <w:spacing w:line="360" w:lineRule="auto"/>
            </w:pPr>
            <w:r w:rsidRPr="00442838">
              <w:t>Base Stats</w:t>
            </w:r>
          </w:p>
          <w:p w14:paraId="2AAF651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5C4CF76" w14:textId="77777777" w:rsidR="00097E98" w:rsidRPr="00442838" w:rsidRDefault="00097E98" w:rsidP="000F163C">
            <w:pPr>
              <w:spacing w:line="360" w:lineRule="auto"/>
            </w:pPr>
            <w:r w:rsidRPr="00442838">
              <w:t>Ability</w:t>
            </w:r>
          </w:p>
        </w:tc>
        <w:tc>
          <w:tcPr>
            <w:tcW w:w="724" w:type="dxa"/>
          </w:tcPr>
          <w:p w14:paraId="0A57A1A3" w14:textId="77777777" w:rsidR="00097E98" w:rsidRPr="00442838" w:rsidRDefault="00097E98" w:rsidP="000F163C">
            <w:pPr>
              <w:spacing w:line="360" w:lineRule="auto"/>
            </w:pPr>
            <w:r w:rsidRPr="00442838">
              <w:t>Type 1</w:t>
            </w:r>
          </w:p>
        </w:tc>
        <w:tc>
          <w:tcPr>
            <w:tcW w:w="724" w:type="dxa"/>
          </w:tcPr>
          <w:p w14:paraId="5EE08D6E" w14:textId="77777777" w:rsidR="00097E98" w:rsidRPr="00442838" w:rsidRDefault="00097E98" w:rsidP="000F163C">
            <w:pPr>
              <w:spacing w:line="360" w:lineRule="auto"/>
            </w:pPr>
            <w:r w:rsidRPr="00442838">
              <w:t>Type 2</w:t>
            </w:r>
          </w:p>
        </w:tc>
        <w:tc>
          <w:tcPr>
            <w:tcW w:w="1976" w:type="dxa"/>
          </w:tcPr>
          <w:p w14:paraId="679E9D09" w14:textId="77777777" w:rsidR="00097E98" w:rsidRPr="00442838" w:rsidRDefault="00097E98" w:rsidP="000F163C">
            <w:pPr>
              <w:spacing w:line="360" w:lineRule="auto"/>
            </w:pPr>
            <w:r w:rsidRPr="00442838">
              <w:t>Evolution</w:t>
            </w:r>
          </w:p>
        </w:tc>
      </w:tr>
      <w:tr w:rsidR="00097E98" w:rsidRPr="00442838" w14:paraId="70A56078" w14:textId="77777777" w:rsidTr="000F163C">
        <w:trPr>
          <w:trHeight w:val="454"/>
        </w:trPr>
        <w:tc>
          <w:tcPr>
            <w:tcW w:w="1251" w:type="dxa"/>
          </w:tcPr>
          <w:p w14:paraId="24F59C0F" w14:textId="77777777" w:rsidR="00097E98" w:rsidRPr="00442838" w:rsidRDefault="00097E98" w:rsidP="000F163C">
            <w:pPr>
              <w:spacing w:line="360" w:lineRule="auto"/>
            </w:pPr>
          </w:p>
        </w:tc>
        <w:tc>
          <w:tcPr>
            <w:tcW w:w="1652" w:type="dxa"/>
          </w:tcPr>
          <w:p w14:paraId="7D70B420" w14:textId="77777777" w:rsidR="00097E98" w:rsidRPr="00442838" w:rsidRDefault="00097E98" w:rsidP="000F163C">
            <w:pPr>
              <w:spacing w:line="360" w:lineRule="auto"/>
            </w:pPr>
          </w:p>
        </w:tc>
        <w:tc>
          <w:tcPr>
            <w:tcW w:w="3719" w:type="dxa"/>
          </w:tcPr>
          <w:p w14:paraId="67BB372B" w14:textId="77777777" w:rsidR="00097E98" w:rsidRPr="00442838" w:rsidRDefault="00097E98" w:rsidP="000F163C">
            <w:pPr>
              <w:spacing w:line="360" w:lineRule="auto"/>
            </w:pPr>
          </w:p>
        </w:tc>
        <w:tc>
          <w:tcPr>
            <w:tcW w:w="880" w:type="dxa"/>
          </w:tcPr>
          <w:p w14:paraId="14405D17" w14:textId="77777777" w:rsidR="00097E98" w:rsidRPr="00442838" w:rsidRDefault="00097E98" w:rsidP="000F163C">
            <w:pPr>
              <w:spacing w:line="360" w:lineRule="auto"/>
            </w:pPr>
          </w:p>
        </w:tc>
        <w:tc>
          <w:tcPr>
            <w:tcW w:w="724" w:type="dxa"/>
          </w:tcPr>
          <w:p w14:paraId="0440077D" w14:textId="77777777" w:rsidR="00097E98" w:rsidRPr="00442838" w:rsidRDefault="00097E98" w:rsidP="000F163C">
            <w:pPr>
              <w:spacing w:line="360" w:lineRule="auto"/>
            </w:pPr>
          </w:p>
        </w:tc>
        <w:tc>
          <w:tcPr>
            <w:tcW w:w="724" w:type="dxa"/>
          </w:tcPr>
          <w:p w14:paraId="276BE881" w14:textId="77777777" w:rsidR="00097E98" w:rsidRPr="00442838" w:rsidRDefault="00097E98" w:rsidP="000F163C">
            <w:pPr>
              <w:spacing w:line="360" w:lineRule="auto"/>
            </w:pPr>
          </w:p>
        </w:tc>
        <w:tc>
          <w:tcPr>
            <w:tcW w:w="1976" w:type="dxa"/>
          </w:tcPr>
          <w:p w14:paraId="71C36923" w14:textId="77777777" w:rsidR="00097E98" w:rsidRPr="00442838" w:rsidRDefault="00097E98" w:rsidP="000F163C">
            <w:pPr>
              <w:spacing w:line="360" w:lineRule="auto"/>
            </w:pPr>
          </w:p>
        </w:tc>
      </w:tr>
      <w:tr w:rsidR="00097E98" w:rsidRPr="00442838" w14:paraId="6CCF55DF" w14:textId="77777777" w:rsidTr="000F163C">
        <w:trPr>
          <w:trHeight w:val="441"/>
        </w:trPr>
        <w:tc>
          <w:tcPr>
            <w:tcW w:w="1251" w:type="dxa"/>
          </w:tcPr>
          <w:p w14:paraId="1372C612" w14:textId="77777777" w:rsidR="00097E98" w:rsidRPr="00442838" w:rsidRDefault="00097E98" w:rsidP="000F163C">
            <w:pPr>
              <w:spacing w:line="360" w:lineRule="auto"/>
            </w:pPr>
          </w:p>
        </w:tc>
        <w:tc>
          <w:tcPr>
            <w:tcW w:w="1652" w:type="dxa"/>
          </w:tcPr>
          <w:p w14:paraId="3525585D" w14:textId="77777777" w:rsidR="00097E98" w:rsidRPr="00442838" w:rsidRDefault="00097E98" w:rsidP="000F163C">
            <w:pPr>
              <w:spacing w:line="360" w:lineRule="auto"/>
            </w:pPr>
          </w:p>
        </w:tc>
        <w:tc>
          <w:tcPr>
            <w:tcW w:w="3719" w:type="dxa"/>
          </w:tcPr>
          <w:p w14:paraId="74BBA79F" w14:textId="77777777" w:rsidR="00097E98" w:rsidRPr="00442838" w:rsidRDefault="00097E98" w:rsidP="000F163C">
            <w:pPr>
              <w:spacing w:line="360" w:lineRule="auto"/>
            </w:pPr>
          </w:p>
        </w:tc>
        <w:tc>
          <w:tcPr>
            <w:tcW w:w="880" w:type="dxa"/>
          </w:tcPr>
          <w:p w14:paraId="5E1A75AC" w14:textId="77777777" w:rsidR="00097E98" w:rsidRPr="00442838" w:rsidRDefault="00097E98" w:rsidP="000F163C">
            <w:pPr>
              <w:spacing w:line="360" w:lineRule="auto"/>
            </w:pPr>
          </w:p>
        </w:tc>
        <w:tc>
          <w:tcPr>
            <w:tcW w:w="724" w:type="dxa"/>
          </w:tcPr>
          <w:p w14:paraId="38212B84" w14:textId="77777777" w:rsidR="00097E98" w:rsidRPr="00442838" w:rsidRDefault="00097E98" w:rsidP="000F163C">
            <w:pPr>
              <w:spacing w:line="360" w:lineRule="auto"/>
            </w:pPr>
          </w:p>
        </w:tc>
        <w:tc>
          <w:tcPr>
            <w:tcW w:w="724" w:type="dxa"/>
          </w:tcPr>
          <w:p w14:paraId="6B8F2D3C" w14:textId="77777777" w:rsidR="00097E98" w:rsidRPr="00442838" w:rsidRDefault="00097E98" w:rsidP="000F163C">
            <w:pPr>
              <w:spacing w:line="360" w:lineRule="auto"/>
            </w:pPr>
          </w:p>
        </w:tc>
        <w:tc>
          <w:tcPr>
            <w:tcW w:w="1976" w:type="dxa"/>
          </w:tcPr>
          <w:p w14:paraId="6EC73F2B" w14:textId="77777777" w:rsidR="00097E98" w:rsidRPr="00442838" w:rsidRDefault="00097E98" w:rsidP="000F163C">
            <w:pPr>
              <w:spacing w:line="360" w:lineRule="auto"/>
            </w:pPr>
          </w:p>
        </w:tc>
      </w:tr>
      <w:tr w:rsidR="00097E98" w:rsidRPr="00442838" w14:paraId="4E21F727" w14:textId="77777777" w:rsidTr="000F163C">
        <w:trPr>
          <w:trHeight w:val="441"/>
        </w:trPr>
        <w:tc>
          <w:tcPr>
            <w:tcW w:w="1251" w:type="dxa"/>
          </w:tcPr>
          <w:p w14:paraId="691E3296" w14:textId="77777777" w:rsidR="00097E98" w:rsidRPr="00442838" w:rsidRDefault="00097E98" w:rsidP="000F163C">
            <w:pPr>
              <w:spacing w:line="360" w:lineRule="auto"/>
            </w:pPr>
          </w:p>
        </w:tc>
        <w:tc>
          <w:tcPr>
            <w:tcW w:w="1652" w:type="dxa"/>
          </w:tcPr>
          <w:p w14:paraId="468797F5" w14:textId="77777777" w:rsidR="00097E98" w:rsidRPr="00442838" w:rsidRDefault="00097E98" w:rsidP="000F163C">
            <w:pPr>
              <w:spacing w:line="360" w:lineRule="auto"/>
            </w:pPr>
          </w:p>
        </w:tc>
        <w:tc>
          <w:tcPr>
            <w:tcW w:w="3719" w:type="dxa"/>
          </w:tcPr>
          <w:p w14:paraId="5ADD6852" w14:textId="77777777" w:rsidR="00097E98" w:rsidRPr="00442838" w:rsidRDefault="00097E98" w:rsidP="000F163C">
            <w:pPr>
              <w:spacing w:line="360" w:lineRule="auto"/>
            </w:pPr>
          </w:p>
        </w:tc>
        <w:tc>
          <w:tcPr>
            <w:tcW w:w="880" w:type="dxa"/>
          </w:tcPr>
          <w:p w14:paraId="7AF7F537" w14:textId="77777777" w:rsidR="00097E98" w:rsidRPr="00442838" w:rsidRDefault="00097E98" w:rsidP="000F163C">
            <w:pPr>
              <w:spacing w:line="360" w:lineRule="auto"/>
            </w:pPr>
          </w:p>
        </w:tc>
        <w:tc>
          <w:tcPr>
            <w:tcW w:w="724" w:type="dxa"/>
          </w:tcPr>
          <w:p w14:paraId="1587409C" w14:textId="77777777" w:rsidR="00097E98" w:rsidRPr="00442838" w:rsidRDefault="00097E98" w:rsidP="000F163C">
            <w:pPr>
              <w:spacing w:line="360" w:lineRule="auto"/>
            </w:pPr>
          </w:p>
        </w:tc>
        <w:tc>
          <w:tcPr>
            <w:tcW w:w="724" w:type="dxa"/>
          </w:tcPr>
          <w:p w14:paraId="00C65D71" w14:textId="77777777" w:rsidR="00097E98" w:rsidRPr="00442838" w:rsidRDefault="00097E98" w:rsidP="000F163C">
            <w:pPr>
              <w:spacing w:line="360" w:lineRule="auto"/>
            </w:pPr>
          </w:p>
        </w:tc>
        <w:tc>
          <w:tcPr>
            <w:tcW w:w="1976" w:type="dxa"/>
          </w:tcPr>
          <w:p w14:paraId="54FB7770" w14:textId="77777777" w:rsidR="00097E98" w:rsidRPr="00442838" w:rsidRDefault="00097E98" w:rsidP="000F163C">
            <w:pPr>
              <w:spacing w:line="360" w:lineRule="auto"/>
            </w:pPr>
          </w:p>
        </w:tc>
      </w:tr>
      <w:tr w:rsidR="00097E98" w:rsidRPr="00442838" w14:paraId="4CD70192" w14:textId="77777777" w:rsidTr="000F163C">
        <w:trPr>
          <w:trHeight w:val="896"/>
        </w:trPr>
        <w:tc>
          <w:tcPr>
            <w:tcW w:w="1251" w:type="dxa"/>
          </w:tcPr>
          <w:p w14:paraId="081374F4" w14:textId="77777777" w:rsidR="00097E98" w:rsidRPr="00442838" w:rsidRDefault="00097E98" w:rsidP="000F163C">
            <w:pPr>
              <w:spacing w:line="360" w:lineRule="auto"/>
            </w:pPr>
          </w:p>
        </w:tc>
        <w:tc>
          <w:tcPr>
            <w:tcW w:w="1652" w:type="dxa"/>
          </w:tcPr>
          <w:p w14:paraId="6D7A69B0" w14:textId="77777777" w:rsidR="00097E98" w:rsidRPr="00442838" w:rsidRDefault="00097E98" w:rsidP="000F163C">
            <w:pPr>
              <w:spacing w:line="360" w:lineRule="auto"/>
            </w:pPr>
          </w:p>
        </w:tc>
        <w:tc>
          <w:tcPr>
            <w:tcW w:w="3719" w:type="dxa"/>
          </w:tcPr>
          <w:p w14:paraId="0C3575DC" w14:textId="77777777" w:rsidR="00097E98" w:rsidRPr="00442838" w:rsidRDefault="00097E98" w:rsidP="000F163C">
            <w:pPr>
              <w:spacing w:line="360" w:lineRule="auto"/>
            </w:pPr>
          </w:p>
        </w:tc>
        <w:tc>
          <w:tcPr>
            <w:tcW w:w="880" w:type="dxa"/>
          </w:tcPr>
          <w:p w14:paraId="79F72234" w14:textId="77777777" w:rsidR="00097E98" w:rsidRPr="00442838" w:rsidRDefault="00097E98" w:rsidP="000F163C">
            <w:pPr>
              <w:spacing w:line="360" w:lineRule="auto"/>
            </w:pPr>
          </w:p>
        </w:tc>
        <w:tc>
          <w:tcPr>
            <w:tcW w:w="724" w:type="dxa"/>
          </w:tcPr>
          <w:p w14:paraId="18E82851" w14:textId="77777777" w:rsidR="00097E98" w:rsidRPr="00442838" w:rsidRDefault="00097E98" w:rsidP="000F163C">
            <w:pPr>
              <w:spacing w:line="360" w:lineRule="auto"/>
            </w:pPr>
          </w:p>
        </w:tc>
        <w:tc>
          <w:tcPr>
            <w:tcW w:w="724" w:type="dxa"/>
          </w:tcPr>
          <w:p w14:paraId="1D5F75FB" w14:textId="77777777" w:rsidR="00097E98" w:rsidRPr="00442838" w:rsidRDefault="00097E98" w:rsidP="000F163C">
            <w:pPr>
              <w:spacing w:line="360" w:lineRule="auto"/>
            </w:pPr>
          </w:p>
        </w:tc>
        <w:tc>
          <w:tcPr>
            <w:tcW w:w="1976" w:type="dxa"/>
          </w:tcPr>
          <w:p w14:paraId="723DEDC1" w14:textId="77777777" w:rsidR="00097E98" w:rsidRPr="00442838" w:rsidRDefault="00097E98" w:rsidP="000F163C">
            <w:pPr>
              <w:spacing w:line="360" w:lineRule="auto"/>
            </w:pPr>
          </w:p>
        </w:tc>
      </w:tr>
    </w:tbl>
    <w:p w14:paraId="6F640CA3" w14:textId="77777777" w:rsidR="00097E98" w:rsidRPr="00442838" w:rsidRDefault="00097E98" w:rsidP="00097E98">
      <w:pPr>
        <w:rPr>
          <w:sz w:val="24"/>
        </w:rPr>
      </w:pPr>
    </w:p>
    <w:p w14:paraId="6C45B7C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D8823B" w14:textId="77777777" w:rsidTr="000F163C">
        <w:tc>
          <w:tcPr>
            <w:tcW w:w="3596" w:type="dxa"/>
          </w:tcPr>
          <w:p w14:paraId="49A95DEF" w14:textId="77777777" w:rsidR="00097E98" w:rsidRPr="00442838" w:rsidRDefault="00097E98" w:rsidP="000F163C">
            <w:pPr>
              <w:rPr>
                <w:sz w:val="24"/>
              </w:rPr>
            </w:pPr>
          </w:p>
        </w:tc>
        <w:tc>
          <w:tcPr>
            <w:tcW w:w="3597" w:type="dxa"/>
          </w:tcPr>
          <w:p w14:paraId="01857CA9" w14:textId="77777777" w:rsidR="00097E98" w:rsidRPr="00442838" w:rsidRDefault="00097E98" w:rsidP="000F163C">
            <w:pPr>
              <w:rPr>
                <w:sz w:val="24"/>
              </w:rPr>
            </w:pPr>
          </w:p>
        </w:tc>
        <w:tc>
          <w:tcPr>
            <w:tcW w:w="3597" w:type="dxa"/>
          </w:tcPr>
          <w:p w14:paraId="790C02E8" w14:textId="77777777" w:rsidR="00097E98" w:rsidRPr="00442838" w:rsidRDefault="00097E98" w:rsidP="000F163C">
            <w:pPr>
              <w:rPr>
                <w:sz w:val="24"/>
              </w:rPr>
            </w:pPr>
          </w:p>
        </w:tc>
      </w:tr>
      <w:tr w:rsidR="00097E98" w:rsidRPr="00442838" w14:paraId="001BD58E" w14:textId="77777777" w:rsidTr="000F163C">
        <w:tc>
          <w:tcPr>
            <w:tcW w:w="3596" w:type="dxa"/>
          </w:tcPr>
          <w:p w14:paraId="7908F1DD" w14:textId="77777777" w:rsidR="00097E98" w:rsidRPr="00442838" w:rsidRDefault="00097E98" w:rsidP="000F163C">
            <w:pPr>
              <w:rPr>
                <w:sz w:val="24"/>
              </w:rPr>
            </w:pPr>
          </w:p>
        </w:tc>
        <w:tc>
          <w:tcPr>
            <w:tcW w:w="3597" w:type="dxa"/>
          </w:tcPr>
          <w:p w14:paraId="6733A2B8" w14:textId="77777777" w:rsidR="00097E98" w:rsidRPr="00442838" w:rsidRDefault="00097E98" w:rsidP="000F163C">
            <w:pPr>
              <w:rPr>
                <w:sz w:val="24"/>
              </w:rPr>
            </w:pPr>
          </w:p>
        </w:tc>
        <w:tc>
          <w:tcPr>
            <w:tcW w:w="3597" w:type="dxa"/>
          </w:tcPr>
          <w:p w14:paraId="42F65B5D" w14:textId="77777777" w:rsidR="00097E98" w:rsidRPr="00442838" w:rsidRDefault="00097E98" w:rsidP="000F163C">
            <w:pPr>
              <w:rPr>
                <w:sz w:val="24"/>
              </w:rPr>
            </w:pPr>
          </w:p>
        </w:tc>
      </w:tr>
    </w:tbl>
    <w:p w14:paraId="46DC6919" w14:textId="77777777" w:rsidR="00097E98" w:rsidRPr="00442838" w:rsidRDefault="00097E98" w:rsidP="00097E98">
      <w:pPr>
        <w:rPr>
          <w:sz w:val="24"/>
        </w:rPr>
      </w:pPr>
    </w:p>
    <w:p w14:paraId="10B8CCFC" w14:textId="77777777" w:rsidR="00097E98" w:rsidRPr="00442838" w:rsidRDefault="00097E98" w:rsidP="00097E98">
      <w:pPr>
        <w:rPr>
          <w:sz w:val="24"/>
        </w:rPr>
      </w:pPr>
      <w:r w:rsidRPr="00442838">
        <w:rPr>
          <w:sz w:val="24"/>
        </w:rPr>
        <w:t>Sprites:</w:t>
      </w:r>
    </w:p>
    <w:p w14:paraId="1C9CACCD" w14:textId="77777777" w:rsidR="00097E98" w:rsidRPr="00442838" w:rsidRDefault="00097E98" w:rsidP="00097E98">
      <w:pPr>
        <w:rPr>
          <w:sz w:val="24"/>
        </w:rPr>
      </w:pPr>
      <w:r w:rsidRPr="00442838">
        <w:rPr>
          <w:sz w:val="24"/>
        </w:rPr>
        <w:br w:type="page"/>
      </w:r>
    </w:p>
    <w:p w14:paraId="419DF25D" w14:textId="77777777" w:rsidR="00097E98" w:rsidRPr="00442838" w:rsidRDefault="00097E98" w:rsidP="00097E98">
      <w:pPr>
        <w:rPr>
          <w:sz w:val="24"/>
        </w:rPr>
      </w:pPr>
      <w:r w:rsidRPr="00442838">
        <w:rPr>
          <w:sz w:val="24"/>
        </w:rPr>
        <w:lastRenderedPageBreak/>
        <w:t>Family Page</w:t>
      </w:r>
    </w:p>
    <w:p w14:paraId="6367B4F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96907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166E130" w14:textId="77777777" w:rsidTr="000F163C">
        <w:trPr>
          <w:trHeight w:val="896"/>
        </w:trPr>
        <w:tc>
          <w:tcPr>
            <w:tcW w:w="1251" w:type="dxa"/>
          </w:tcPr>
          <w:p w14:paraId="57312788" w14:textId="77777777" w:rsidR="00097E98" w:rsidRPr="00442838" w:rsidRDefault="00097E98" w:rsidP="000F163C">
            <w:pPr>
              <w:spacing w:line="360" w:lineRule="auto"/>
            </w:pPr>
            <w:r w:rsidRPr="00442838">
              <w:t>Pokemon</w:t>
            </w:r>
          </w:p>
          <w:p w14:paraId="13C66161" w14:textId="77777777" w:rsidR="00097E98" w:rsidRPr="00442838" w:rsidRDefault="00097E98" w:rsidP="000F163C">
            <w:pPr>
              <w:spacing w:line="360" w:lineRule="auto"/>
            </w:pPr>
            <w:r w:rsidRPr="00442838">
              <w:t>Name</w:t>
            </w:r>
          </w:p>
        </w:tc>
        <w:tc>
          <w:tcPr>
            <w:tcW w:w="1652" w:type="dxa"/>
          </w:tcPr>
          <w:p w14:paraId="3C9278F7" w14:textId="77777777" w:rsidR="00097E98" w:rsidRPr="00442838" w:rsidRDefault="00097E98" w:rsidP="000F163C">
            <w:pPr>
              <w:spacing w:line="360" w:lineRule="auto"/>
            </w:pPr>
            <w:r w:rsidRPr="00442838">
              <w:t>Pokemon Number</w:t>
            </w:r>
          </w:p>
        </w:tc>
        <w:tc>
          <w:tcPr>
            <w:tcW w:w="3719" w:type="dxa"/>
          </w:tcPr>
          <w:p w14:paraId="5A377472" w14:textId="77777777" w:rsidR="00097E98" w:rsidRPr="00442838" w:rsidRDefault="00097E98" w:rsidP="000F163C">
            <w:pPr>
              <w:spacing w:line="360" w:lineRule="auto"/>
            </w:pPr>
            <w:r w:rsidRPr="00442838">
              <w:t>Base Stats</w:t>
            </w:r>
          </w:p>
          <w:p w14:paraId="1C7B15A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8FA7226" w14:textId="77777777" w:rsidR="00097E98" w:rsidRPr="00442838" w:rsidRDefault="00097E98" w:rsidP="000F163C">
            <w:pPr>
              <w:spacing w:line="360" w:lineRule="auto"/>
            </w:pPr>
            <w:r w:rsidRPr="00442838">
              <w:t>Ability</w:t>
            </w:r>
          </w:p>
        </w:tc>
        <w:tc>
          <w:tcPr>
            <w:tcW w:w="724" w:type="dxa"/>
          </w:tcPr>
          <w:p w14:paraId="7AF9E468" w14:textId="77777777" w:rsidR="00097E98" w:rsidRPr="00442838" w:rsidRDefault="00097E98" w:rsidP="000F163C">
            <w:pPr>
              <w:spacing w:line="360" w:lineRule="auto"/>
            </w:pPr>
            <w:r w:rsidRPr="00442838">
              <w:t>Type 1</w:t>
            </w:r>
          </w:p>
        </w:tc>
        <w:tc>
          <w:tcPr>
            <w:tcW w:w="724" w:type="dxa"/>
          </w:tcPr>
          <w:p w14:paraId="5FBC6A5B" w14:textId="77777777" w:rsidR="00097E98" w:rsidRPr="00442838" w:rsidRDefault="00097E98" w:rsidP="000F163C">
            <w:pPr>
              <w:spacing w:line="360" w:lineRule="auto"/>
            </w:pPr>
            <w:r w:rsidRPr="00442838">
              <w:t>Type 2</w:t>
            </w:r>
          </w:p>
        </w:tc>
        <w:tc>
          <w:tcPr>
            <w:tcW w:w="1976" w:type="dxa"/>
          </w:tcPr>
          <w:p w14:paraId="5A491992" w14:textId="77777777" w:rsidR="00097E98" w:rsidRPr="00442838" w:rsidRDefault="00097E98" w:rsidP="000F163C">
            <w:pPr>
              <w:spacing w:line="360" w:lineRule="auto"/>
            </w:pPr>
            <w:r w:rsidRPr="00442838">
              <w:t>Evolution</w:t>
            </w:r>
          </w:p>
        </w:tc>
      </w:tr>
      <w:tr w:rsidR="00097E98" w:rsidRPr="00442838" w14:paraId="4F25B44D" w14:textId="77777777" w:rsidTr="000F163C">
        <w:trPr>
          <w:trHeight w:val="454"/>
        </w:trPr>
        <w:tc>
          <w:tcPr>
            <w:tcW w:w="1251" w:type="dxa"/>
          </w:tcPr>
          <w:p w14:paraId="22D9BE8A" w14:textId="77777777" w:rsidR="00097E98" w:rsidRPr="00442838" w:rsidRDefault="00097E98" w:rsidP="000F163C">
            <w:pPr>
              <w:spacing w:line="360" w:lineRule="auto"/>
            </w:pPr>
          </w:p>
        </w:tc>
        <w:tc>
          <w:tcPr>
            <w:tcW w:w="1652" w:type="dxa"/>
          </w:tcPr>
          <w:p w14:paraId="166F6E48" w14:textId="77777777" w:rsidR="00097E98" w:rsidRPr="00442838" w:rsidRDefault="00097E98" w:rsidP="000F163C">
            <w:pPr>
              <w:spacing w:line="360" w:lineRule="auto"/>
            </w:pPr>
          </w:p>
        </w:tc>
        <w:tc>
          <w:tcPr>
            <w:tcW w:w="3719" w:type="dxa"/>
          </w:tcPr>
          <w:p w14:paraId="4BE671D5" w14:textId="77777777" w:rsidR="00097E98" w:rsidRPr="00442838" w:rsidRDefault="00097E98" w:rsidP="000F163C">
            <w:pPr>
              <w:spacing w:line="360" w:lineRule="auto"/>
            </w:pPr>
          </w:p>
        </w:tc>
        <w:tc>
          <w:tcPr>
            <w:tcW w:w="880" w:type="dxa"/>
          </w:tcPr>
          <w:p w14:paraId="62A9E2A0" w14:textId="77777777" w:rsidR="00097E98" w:rsidRPr="00442838" w:rsidRDefault="00097E98" w:rsidP="000F163C">
            <w:pPr>
              <w:spacing w:line="360" w:lineRule="auto"/>
            </w:pPr>
          </w:p>
        </w:tc>
        <w:tc>
          <w:tcPr>
            <w:tcW w:w="724" w:type="dxa"/>
          </w:tcPr>
          <w:p w14:paraId="2A6803B2" w14:textId="77777777" w:rsidR="00097E98" w:rsidRPr="00442838" w:rsidRDefault="00097E98" w:rsidP="000F163C">
            <w:pPr>
              <w:spacing w:line="360" w:lineRule="auto"/>
            </w:pPr>
          </w:p>
        </w:tc>
        <w:tc>
          <w:tcPr>
            <w:tcW w:w="724" w:type="dxa"/>
          </w:tcPr>
          <w:p w14:paraId="736288E5" w14:textId="77777777" w:rsidR="00097E98" w:rsidRPr="00442838" w:rsidRDefault="00097E98" w:rsidP="000F163C">
            <w:pPr>
              <w:spacing w:line="360" w:lineRule="auto"/>
            </w:pPr>
          </w:p>
        </w:tc>
        <w:tc>
          <w:tcPr>
            <w:tcW w:w="1976" w:type="dxa"/>
          </w:tcPr>
          <w:p w14:paraId="262AB31A" w14:textId="77777777" w:rsidR="00097E98" w:rsidRPr="00442838" w:rsidRDefault="00097E98" w:rsidP="000F163C">
            <w:pPr>
              <w:spacing w:line="360" w:lineRule="auto"/>
            </w:pPr>
          </w:p>
        </w:tc>
      </w:tr>
      <w:tr w:rsidR="00097E98" w:rsidRPr="00442838" w14:paraId="3A104DA7" w14:textId="77777777" w:rsidTr="000F163C">
        <w:trPr>
          <w:trHeight w:val="441"/>
        </w:trPr>
        <w:tc>
          <w:tcPr>
            <w:tcW w:w="1251" w:type="dxa"/>
          </w:tcPr>
          <w:p w14:paraId="7482CF3A" w14:textId="77777777" w:rsidR="00097E98" w:rsidRPr="00442838" w:rsidRDefault="00097E98" w:rsidP="000F163C">
            <w:pPr>
              <w:spacing w:line="360" w:lineRule="auto"/>
            </w:pPr>
          </w:p>
        </w:tc>
        <w:tc>
          <w:tcPr>
            <w:tcW w:w="1652" w:type="dxa"/>
          </w:tcPr>
          <w:p w14:paraId="5954DB6E" w14:textId="77777777" w:rsidR="00097E98" w:rsidRPr="00442838" w:rsidRDefault="00097E98" w:rsidP="000F163C">
            <w:pPr>
              <w:spacing w:line="360" w:lineRule="auto"/>
            </w:pPr>
          </w:p>
        </w:tc>
        <w:tc>
          <w:tcPr>
            <w:tcW w:w="3719" w:type="dxa"/>
          </w:tcPr>
          <w:p w14:paraId="2772F270" w14:textId="77777777" w:rsidR="00097E98" w:rsidRPr="00442838" w:rsidRDefault="00097E98" w:rsidP="000F163C">
            <w:pPr>
              <w:spacing w:line="360" w:lineRule="auto"/>
            </w:pPr>
          </w:p>
        </w:tc>
        <w:tc>
          <w:tcPr>
            <w:tcW w:w="880" w:type="dxa"/>
          </w:tcPr>
          <w:p w14:paraId="7FCB869B" w14:textId="77777777" w:rsidR="00097E98" w:rsidRPr="00442838" w:rsidRDefault="00097E98" w:rsidP="000F163C">
            <w:pPr>
              <w:spacing w:line="360" w:lineRule="auto"/>
            </w:pPr>
          </w:p>
        </w:tc>
        <w:tc>
          <w:tcPr>
            <w:tcW w:w="724" w:type="dxa"/>
          </w:tcPr>
          <w:p w14:paraId="3DF7D2EF" w14:textId="77777777" w:rsidR="00097E98" w:rsidRPr="00442838" w:rsidRDefault="00097E98" w:rsidP="000F163C">
            <w:pPr>
              <w:spacing w:line="360" w:lineRule="auto"/>
            </w:pPr>
          </w:p>
        </w:tc>
        <w:tc>
          <w:tcPr>
            <w:tcW w:w="724" w:type="dxa"/>
          </w:tcPr>
          <w:p w14:paraId="6763E095" w14:textId="77777777" w:rsidR="00097E98" w:rsidRPr="00442838" w:rsidRDefault="00097E98" w:rsidP="000F163C">
            <w:pPr>
              <w:spacing w:line="360" w:lineRule="auto"/>
            </w:pPr>
          </w:p>
        </w:tc>
        <w:tc>
          <w:tcPr>
            <w:tcW w:w="1976" w:type="dxa"/>
          </w:tcPr>
          <w:p w14:paraId="7DAB9216" w14:textId="77777777" w:rsidR="00097E98" w:rsidRPr="00442838" w:rsidRDefault="00097E98" w:rsidP="000F163C">
            <w:pPr>
              <w:spacing w:line="360" w:lineRule="auto"/>
            </w:pPr>
          </w:p>
        </w:tc>
      </w:tr>
      <w:tr w:rsidR="00097E98" w:rsidRPr="00442838" w14:paraId="321E81D7" w14:textId="77777777" w:rsidTr="000F163C">
        <w:trPr>
          <w:trHeight w:val="441"/>
        </w:trPr>
        <w:tc>
          <w:tcPr>
            <w:tcW w:w="1251" w:type="dxa"/>
          </w:tcPr>
          <w:p w14:paraId="1E7FDCA8" w14:textId="77777777" w:rsidR="00097E98" w:rsidRPr="00442838" w:rsidRDefault="00097E98" w:rsidP="000F163C">
            <w:pPr>
              <w:spacing w:line="360" w:lineRule="auto"/>
            </w:pPr>
          </w:p>
        </w:tc>
        <w:tc>
          <w:tcPr>
            <w:tcW w:w="1652" w:type="dxa"/>
          </w:tcPr>
          <w:p w14:paraId="2A40DC78" w14:textId="77777777" w:rsidR="00097E98" w:rsidRPr="00442838" w:rsidRDefault="00097E98" w:rsidP="000F163C">
            <w:pPr>
              <w:spacing w:line="360" w:lineRule="auto"/>
            </w:pPr>
          </w:p>
        </w:tc>
        <w:tc>
          <w:tcPr>
            <w:tcW w:w="3719" w:type="dxa"/>
          </w:tcPr>
          <w:p w14:paraId="1556AD5B" w14:textId="77777777" w:rsidR="00097E98" w:rsidRPr="00442838" w:rsidRDefault="00097E98" w:rsidP="000F163C">
            <w:pPr>
              <w:spacing w:line="360" w:lineRule="auto"/>
            </w:pPr>
          </w:p>
        </w:tc>
        <w:tc>
          <w:tcPr>
            <w:tcW w:w="880" w:type="dxa"/>
          </w:tcPr>
          <w:p w14:paraId="394533A8" w14:textId="77777777" w:rsidR="00097E98" w:rsidRPr="00442838" w:rsidRDefault="00097E98" w:rsidP="000F163C">
            <w:pPr>
              <w:spacing w:line="360" w:lineRule="auto"/>
            </w:pPr>
          </w:p>
        </w:tc>
        <w:tc>
          <w:tcPr>
            <w:tcW w:w="724" w:type="dxa"/>
          </w:tcPr>
          <w:p w14:paraId="2EDB8554" w14:textId="77777777" w:rsidR="00097E98" w:rsidRPr="00442838" w:rsidRDefault="00097E98" w:rsidP="000F163C">
            <w:pPr>
              <w:spacing w:line="360" w:lineRule="auto"/>
            </w:pPr>
          </w:p>
        </w:tc>
        <w:tc>
          <w:tcPr>
            <w:tcW w:w="724" w:type="dxa"/>
          </w:tcPr>
          <w:p w14:paraId="3696C46D" w14:textId="77777777" w:rsidR="00097E98" w:rsidRPr="00442838" w:rsidRDefault="00097E98" w:rsidP="000F163C">
            <w:pPr>
              <w:spacing w:line="360" w:lineRule="auto"/>
            </w:pPr>
          </w:p>
        </w:tc>
        <w:tc>
          <w:tcPr>
            <w:tcW w:w="1976" w:type="dxa"/>
          </w:tcPr>
          <w:p w14:paraId="50FA6C6D" w14:textId="77777777" w:rsidR="00097E98" w:rsidRPr="00442838" w:rsidRDefault="00097E98" w:rsidP="000F163C">
            <w:pPr>
              <w:spacing w:line="360" w:lineRule="auto"/>
            </w:pPr>
          </w:p>
        </w:tc>
      </w:tr>
      <w:tr w:rsidR="00097E98" w:rsidRPr="00442838" w14:paraId="7C433B69" w14:textId="77777777" w:rsidTr="000F163C">
        <w:trPr>
          <w:trHeight w:val="896"/>
        </w:trPr>
        <w:tc>
          <w:tcPr>
            <w:tcW w:w="1251" w:type="dxa"/>
          </w:tcPr>
          <w:p w14:paraId="5767F2B1" w14:textId="77777777" w:rsidR="00097E98" w:rsidRPr="00442838" w:rsidRDefault="00097E98" w:rsidP="000F163C">
            <w:pPr>
              <w:spacing w:line="360" w:lineRule="auto"/>
            </w:pPr>
          </w:p>
        </w:tc>
        <w:tc>
          <w:tcPr>
            <w:tcW w:w="1652" w:type="dxa"/>
          </w:tcPr>
          <w:p w14:paraId="49D6451F" w14:textId="77777777" w:rsidR="00097E98" w:rsidRPr="00442838" w:rsidRDefault="00097E98" w:rsidP="000F163C">
            <w:pPr>
              <w:spacing w:line="360" w:lineRule="auto"/>
            </w:pPr>
          </w:p>
        </w:tc>
        <w:tc>
          <w:tcPr>
            <w:tcW w:w="3719" w:type="dxa"/>
          </w:tcPr>
          <w:p w14:paraId="3C26816A" w14:textId="77777777" w:rsidR="00097E98" w:rsidRPr="00442838" w:rsidRDefault="00097E98" w:rsidP="000F163C">
            <w:pPr>
              <w:spacing w:line="360" w:lineRule="auto"/>
            </w:pPr>
          </w:p>
        </w:tc>
        <w:tc>
          <w:tcPr>
            <w:tcW w:w="880" w:type="dxa"/>
          </w:tcPr>
          <w:p w14:paraId="2C3FA077" w14:textId="77777777" w:rsidR="00097E98" w:rsidRPr="00442838" w:rsidRDefault="00097E98" w:rsidP="000F163C">
            <w:pPr>
              <w:spacing w:line="360" w:lineRule="auto"/>
            </w:pPr>
          </w:p>
        </w:tc>
        <w:tc>
          <w:tcPr>
            <w:tcW w:w="724" w:type="dxa"/>
          </w:tcPr>
          <w:p w14:paraId="1FFBD0B8" w14:textId="77777777" w:rsidR="00097E98" w:rsidRPr="00442838" w:rsidRDefault="00097E98" w:rsidP="000F163C">
            <w:pPr>
              <w:spacing w:line="360" w:lineRule="auto"/>
            </w:pPr>
          </w:p>
        </w:tc>
        <w:tc>
          <w:tcPr>
            <w:tcW w:w="724" w:type="dxa"/>
          </w:tcPr>
          <w:p w14:paraId="1A82F45E" w14:textId="77777777" w:rsidR="00097E98" w:rsidRPr="00442838" w:rsidRDefault="00097E98" w:rsidP="000F163C">
            <w:pPr>
              <w:spacing w:line="360" w:lineRule="auto"/>
            </w:pPr>
          </w:p>
        </w:tc>
        <w:tc>
          <w:tcPr>
            <w:tcW w:w="1976" w:type="dxa"/>
          </w:tcPr>
          <w:p w14:paraId="2CE5859A" w14:textId="77777777" w:rsidR="00097E98" w:rsidRPr="00442838" w:rsidRDefault="00097E98" w:rsidP="000F163C">
            <w:pPr>
              <w:spacing w:line="360" w:lineRule="auto"/>
            </w:pPr>
          </w:p>
        </w:tc>
      </w:tr>
    </w:tbl>
    <w:p w14:paraId="3A4B1C83" w14:textId="77777777" w:rsidR="00097E98" w:rsidRPr="00442838" w:rsidRDefault="00097E98" w:rsidP="00097E98">
      <w:pPr>
        <w:rPr>
          <w:sz w:val="24"/>
        </w:rPr>
      </w:pPr>
    </w:p>
    <w:p w14:paraId="6E91A0A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CF8A72" w14:textId="77777777" w:rsidTr="000F163C">
        <w:tc>
          <w:tcPr>
            <w:tcW w:w="3596" w:type="dxa"/>
          </w:tcPr>
          <w:p w14:paraId="63CE4445" w14:textId="77777777" w:rsidR="00097E98" w:rsidRPr="00442838" w:rsidRDefault="00097E98" w:rsidP="000F163C">
            <w:pPr>
              <w:rPr>
                <w:sz w:val="24"/>
              </w:rPr>
            </w:pPr>
          </w:p>
        </w:tc>
        <w:tc>
          <w:tcPr>
            <w:tcW w:w="3597" w:type="dxa"/>
          </w:tcPr>
          <w:p w14:paraId="7B1DFE14" w14:textId="77777777" w:rsidR="00097E98" w:rsidRPr="00442838" w:rsidRDefault="00097E98" w:rsidP="000F163C">
            <w:pPr>
              <w:rPr>
                <w:sz w:val="24"/>
              </w:rPr>
            </w:pPr>
          </w:p>
        </w:tc>
        <w:tc>
          <w:tcPr>
            <w:tcW w:w="3597" w:type="dxa"/>
          </w:tcPr>
          <w:p w14:paraId="48A93E80" w14:textId="77777777" w:rsidR="00097E98" w:rsidRPr="00442838" w:rsidRDefault="00097E98" w:rsidP="000F163C">
            <w:pPr>
              <w:rPr>
                <w:sz w:val="24"/>
              </w:rPr>
            </w:pPr>
          </w:p>
        </w:tc>
      </w:tr>
      <w:tr w:rsidR="00097E98" w:rsidRPr="00442838" w14:paraId="60C3A568" w14:textId="77777777" w:rsidTr="000F163C">
        <w:tc>
          <w:tcPr>
            <w:tcW w:w="3596" w:type="dxa"/>
          </w:tcPr>
          <w:p w14:paraId="77FEF800" w14:textId="77777777" w:rsidR="00097E98" w:rsidRPr="00442838" w:rsidRDefault="00097E98" w:rsidP="000F163C">
            <w:pPr>
              <w:rPr>
                <w:sz w:val="24"/>
              </w:rPr>
            </w:pPr>
          </w:p>
        </w:tc>
        <w:tc>
          <w:tcPr>
            <w:tcW w:w="3597" w:type="dxa"/>
          </w:tcPr>
          <w:p w14:paraId="0B7D07DF" w14:textId="77777777" w:rsidR="00097E98" w:rsidRPr="00442838" w:rsidRDefault="00097E98" w:rsidP="000F163C">
            <w:pPr>
              <w:rPr>
                <w:sz w:val="24"/>
              </w:rPr>
            </w:pPr>
          </w:p>
        </w:tc>
        <w:tc>
          <w:tcPr>
            <w:tcW w:w="3597" w:type="dxa"/>
          </w:tcPr>
          <w:p w14:paraId="56A3B0D4" w14:textId="77777777" w:rsidR="00097E98" w:rsidRPr="00442838" w:rsidRDefault="00097E98" w:rsidP="000F163C">
            <w:pPr>
              <w:rPr>
                <w:sz w:val="24"/>
              </w:rPr>
            </w:pPr>
          </w:p>
        </w:tc>
      </w:tr>
    </w:tbl>
    <w:p w14:paraId="4CAD724E" w14:textId="77777777" w:rsidR="00097E98" w:rsidRPr="00442838" w:rsidRDefault="00097E98" w:rsidP="00097E98">
      <w:pPr>
        <w:rPr>
          <w:sz w:val="24"/>
        </w:rPr>
      </w:pPr>
    </w:p>
    <w:p w14:paraId="3506E6EA" w14:textId="77777777" w:rsidR="00097E98" w:rsidRPr="00442838" w:rsidRDefault="00097E98" w:rsidP="00097E98">
      <w:pPr>
        <w:rPr>
          <w:sz w:val="24"/>
        </w:rPr>
      </w:pPr>
      <w:r w:rsidRPr="00442838">
        <w:rPr>
          <w:sz w:val="24"/>
        </w:rPr>
        <w:t>Sprites:</w:t>
      </w:r>
    </w:p>
    <w:p w14:paraId="64D56AE9" w14:textId="77777777" w:rsidR="00097E98" w:rsidRPr="00442838" w:rsidRDefault="00097E98" w:rsidP="00097E98">
      <w:pPr>
        <w:rPr>
          <w:sz w:val="24"/>
        </w:rPr>
      </w:pPr>
      <w:r w:rsidRPr="00442838">
        <w:rPr>
          <w:sz w:val="24"/>
        </w:rPr>
        <w:br w:type="page"/>
      </w:r>
    </w:p>
    <w:p w14:paraId="6A73468E" w14:textId="77777777" w:rsidR="00097E98" w:rsidRPr="00442838" w:rsidRDefault="00097E98" w:rsidP="00097E98">
      <w:pPr>
        <w:rPr>
          <w:sz w:val="24"/>
        </w:rPr>
      </w:pPr>
      <w:r w:rsidRPr="00442838">
        <w:rPr>
          <w:sz w:val="24"/>
        </w:rPr>
        <w:lastRenderedPageBreak/>
        <w:t>Family Page</w:t>
      </w:r>
    </w:p>
    <w:p w14:paraId="6366B49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62ADA1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E6C4845" w14:textId="77777777" w:rsidTr="000F163C">
        <w:trPr>
          <w:trHeight w:val="896"/>
        </w:trPr>
        <w:tc>
          <w:tcPr>
            <w:tcW w:w="1251" w:type="dxa"/>
          </w:tcPr>
          <w:p w14:paraId="64FECC39" w14:textId="77777777" w:rsidR="00097E98" w:rsidRPr="00442838" w:rsidRDefault="00097E98" w:rsidP="000F163C">
            <w:pPr>
              <w:spacing w:line="360" w:lineRule="auto"/>
            </w:pPr>
            <w:r w:rsidRPr="00442838">
              <w:t>Pokemon</w:t>
            </w:r>
          </w:p>
          <w:p w14:paraId="1DED9561" w14:textId="77777777" w:rsidR="00097E98" w:rsidRPr="00442838" w:rsidRDefault="00097E98" w:rsidP="000F163C">
            <w:pPr>
              <w:spacing w:line="360" w:lineRule="auto"/>
            </w:pPr>
            <w:r w:rsidRPr="00442838">
              <w:t>Name</w:t>
            </w:r>
          </w:p>
        </w:tc>
        <w:tc>
          <w:tcPr>
            <w:tcW w:w="1652" w:type="dxa"/>
          </w:tcPr>
          <w:p w14:paraId="3E886894" w14:textId="77777777" w:rsidR="00097E98" w:rsidRPr="00442838" w:rsidRDefault="00097E98" w:rsidP="000F163C">
            <w:pPr>
              <w:spacing w:line="360" w:lineRule="auto"/>
            </w:pPr>
            <w:r w:rsidRPr="00442838">
              <w:t>Pokemon Number</w:t>
            </w:r>
          </w:p>
        </w:tc>
        <w:tc>
          <w:tcPr>
            <w:tcW w:w="3719" w:type="dxa"/>
          </w:tcPr>
          <w:p w14:paraId="1220D467" w14:textId="77777777" w:rsidR="00097E98" w:rsidRPr="00442838" w:rsidRDefault="00097E98" w:rsidP="000F163C">
            <w:pPr>
              <w:spacing w:line="360" w:lineRule="auto"/>
            </w:pPr>
            <w:r w:rsidRPr="00442838">
              <w:t>Base Stats</w:t>
            </w:r>
          </w:p>
          <w:p w14:paraId="108136B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81C7593" w14:textId="77777777" w:rsidR="00097E98" w:rsidRPr="00442838" w:rsidRDefault="00097E98" w:rsidP="000F163C">
            <w:pPr>
              <w:spacing w:line="360" w:lineRule="auto"/>
            </w:pPr>
            <w:r w:rsidRPr="00442838">
              <w:t>Ability</w:t>
            </w:r>
          </w:p>
        </w:tc>
        <w:tc>
          <w:tcPr>
            <w:tcW w:w="724" w:type="dxa"/>
          </w:tcPr>
          <w:p w14:paraId="06D76E9C" w14:textId="77777777" w:rsidR="00097E98" w:rsidRPr="00442838" w:rsidRDefault="00097E98" w:rsidP="000F163C">
            <w:pPr>
              <w:spacing w:line="360" w:lineRule="auto"/>
            </w:pPr>
            <w:r w:rsidRPr="00442838">
              <w:t>Type 1</w:t>
            </w:r>
          </w:p>
        </w:tc>
        <w:tc>
          <w:tcPr>
            <w:tcW w:w="724" w:type="dxa"/>
          </w:tcPr>
          <w:p w14:paraId="11BB00DC" w14:textId="77777777" w:rsidR="00097E98" w:rsidRPr="00442838" w:rsidRDefault="00097E98" w:rsidP="000F163C">
            <w:pPr>
              <w:spacing w:line="360" w:lineRule="auto"/>
            </w:pPr>
            <w:r w:rsidRPr="00442838">
              <w:t>Type 2</w:t>
            </w:r>
          </w:p>
        </w:tc>
        <w:tc>
          <w:tcPr>
            <w:tcW w:w="1976" w:type="dxa"/>
          </w:tcPr>
          <w:p w14:paraId="4E1CB583" w14:textId="77777777" w:rsidR="00097E98" w:rsidRPr="00442838" w:rsidRDefault="00097E98" w:rsidP="000F163C">
            <w:pPr>
              <w:spacing w:line="360" w:lineRule="auto"/>
            </w:pPr>
            <w:r w:rsidRPr="00442838">
              <w:t>Evolution</w:t>
            </w:r>
          </w:p>
        </w:tc>
      </w:tr>
      <w:tr w:rsidR="00097E98" w:rsidRPr="00442838" w14:paraId="60AD69A9" w14:textId="77777777" w:rsidTr="000F163C">
        <w:trPr>
          <w:trHeight w:val="454"/>
        </w:trPr>
        <w:tc>
          <w:tcPr>
            <w:tcW w:w="1251" w:type="dxa"/>
          </w:tcPr>
          <w:p w14:paraId="5B1D4533" w14:textId="77777777" w:rsidR="00097E98" w:rsidRPr="00442838" w:rsidRDefault="00097E98" w:rsidP="000F163C">
            <w:pPr>
              <w:spacing w:line="360" w:lineRule="auto"/>
            </w:pPr>
          </w:p>
        </w:tc>
        <w:tc>
          <w:tcPr>
            <w:tcW w:w="1652" w:type="dxa"/>
          </w:tcPr>
          <w:p w14:paraId="0CF48FF8" w14:textId="77777777" w:rsidR="00097E98" w:rsidRPr="00442838" w:rsidRDefault="00097E98" w:rsidP="000F163C">
            <w:pPr>
              <w:spacing w:line="360" w:lineRule="auto"/>
            </w:pPr>
          </w:p>
        </w:tc>
        <w:tc>
          <w:tcPr>
            <w:tcW w:w="3719" w:type="dxa"/>
          </w:tcPr>
          <w:p w14:paraId="1D43D9CA" w14:textId="77777777" w:rsidR="00097E98" w:rsidRPr="00442838" w:rsidRDefault="00097E98" w:rsidP="000F163C">
            <w:pPr>
              <w:spacing w:line="360" w:lineRule="auto"/>
            </w:pPr>
          </w:p>
        </w:tc>
        <w:tc>
          <w:tcPr>
            <w:tcW w:w="880" w:type="dxa"/>
          </w:tcPr>
          <w:p w14:paraId="4F06D2CE" w14:textId="77777777" w:rsidR="00097E98" w:rsidRPr="00442838" w:rsidRDefault="00097E98" w:rsidP="000F163C">
            <w:pPr>
              <w:spacing w:line="360" w:lineRule="auto"/>
            </w:pPr>
          </w:p>
        </w:tc>
        <w:tc>
          <w:tcPr>
            <w:tcW w:w="724" w:type="dxa"/>
          </w:tcPr>
          <w:p w14:paraId="53D1FA0F" w14:textId="77777777" w:rsidR="00097E98" w:rsidRPr="00442838" w:rsidRDefault="00097E98" w:rsidP="000F163C">
            <w:pPr>
              <w:spacing w:line="360" w:lineRule="auto"/>
            </w:pPr>
          </w:p>
        </w:tc>
        <w:tc>
          <w:tcPr>
            <w:tcW w:w="724" w:type="dxa"/>
          </w:tcPr>
          <w:p w14:paraId="3972E765" w14:textId="77777777" w:rsidR="00097E98" w:rsidRPr="00442838" w:rsidRDefault="00097E98" w:rsidP="000F163C">
            <w:pPr>
              <w:spacing w:line="360" w:lineRule="auto"/>
            </w:pPr>
          </w:p>
        </w:tc>
        <w:tc>
          <w:tcPr>
            <w:tcW w:w="1976" w:type="dxa"/>
          </w:tcPr>
          <w:p w14:paraId="0823CE49" w14:textId="77777777" w:rsidR="00097E98" w:rsidRPr="00442838" w:rsidRDefault="00097E98" w:rsidP="000F163C">
            <w:pPr>
              <w:spacing w:line="360" w:lineRule="auto"/>
            </w:pPr>
          </w:p>
        </w:tc>
      </w:tr>
      <w:tr w:rsidR="00097E98" w:rsidRPr="00442838" w14:paraId="749DD92E" w14:textId="77777777" w:rsidTr="000F163C">
        <w:trPr>
          <w:trHeight w:val="441"/>
        </w:trPr>
        <w:tc>
          <w:tcPr>
            <w:tcW w:w="1251" w:type="dxa"/>
          </w:tcPr>
          <w:p w14:paraId="77BB5980" w14:textId="77777777" w:rsidR="00097E98" w:rsidRPr="00442838" w:rsidRDefault="00097E98" w:rsidP="000F163C">
            <w:pPr>
              <w:spacing w:line="360" w:lineRule="auto"/>
            </w:pPr>
          </w:p>
        </w:tc>
        <w:tc>
          <w:tcPr>
            <w:tcW w:w="1652" w:type="dxa"/>
          </w:tcPr>
          <w:p w14:paraId="69656CEC" w14:textId="77777777" w:rsidR="00097E98" w:rsidRPr="00442838" w:rsidRDefault="00097E98" w:rsidP="000F163C">
            <w:pPr>
              <w:spacing w:line="360" w:lineRule="auto"/>
            </w:pPr>
          </w:p>
        </w:tc>
        <w:tc>
          <w:tcPr>
            <w:tcW w:w="3719" w:type="dxa"/>
          </w:tcPr>
          <w:p w14:paraId="73108973" w14:textId="77777777" w:rsidR="00097E98" w:rsidRPr="00442838" w:rsidRDefault="00097E98" w:rsidP="000F163C">
            <w:pPr>
              <w:spacing w:line="360" w:lineRule="auto"/>
            </w:pPr>
          </w:p>
        </w:tc>
        <w:tc>
          <w:tcPr>
            <w:tcW w:w="880" w:type="dxa"/>
          </w:tcPr>
          <w:p w14:paraId="5C75FA4F" w14:textId="77777777" w:rsidR="00097E98" w:rsidRPr="00442838" w:rsidRDefault="00097E98" w:rsidP="000F163C">
            <w:pPr>
              <w:spacing w:line="360" w:lineRule="auto"/>
            </w:pPr>
          </w:p>
        </w:tc>
        <w:tc>
          <w:tcPr>
            <w:tcW w:w="724" w:type="dxa"/>
          </w:tcPr>
          <w:p w14:paraId="35109A84" w14:textId="77777777" w:rsidR="00097E98" w:rsidRPr="00442838" w:rsidRDefault="00097E98" w:rsidP="000F163C">
            <w:pPr>
              <w:spacing w:line="360" w:lineRule="auto"/>
            </w:pPr>
          </w:p>
        </w:tc>
        <w:tc>
          <w:tcPr>
            <w:tcW w:w="724" w:type="dxa"/>
          </w:tcPr>
          <w:p w14:paraId="5904906B" w14:textId="77777777" w:rsidR="00097E98" w:rsidRPr="00442838" w:rsidRDefault="00097E98" w:rsidP="000F163C">
            <w:pPr>
              <w:spacing w:line="360" w:lineRule="auto"/>
            </w:pPr>
          </w:p>
        </w:tc>
        <w:tc>
          <w:tcPr>
            <w:tcW w:w="1976" w:type="dxa"/>
          </w:tcPr>
          <w:p w14:paraId="1F254A3D" w14:textId="77777777" w:rsidR="00097E98" w:rsidRPr="00442838" w:rsidRDefault="00097E98" w:rsidP="000F163C">
            <w:pPr>
              <w:spacing w:line="360" w:lineRule="auto"/>
            </w:pPr>
          </w:p>
        </w:tc>
      </w:tr>
      <w:tr w:rsidR="00097E98" w:rsidRPr="00442838" w14:paraId="2C63B521" w14:textId="77777777" w:rsidTr="000F163C">
        <w:trPr>
          <w:trHeight w:val="441"/>
        </w:trPr>
        <w:tc>
          <w:tcPr>
            <w:tcW w:w="1251" w:type="dxa"/>
          </w:tcPr>
          <w:p w14:paraId="66A19D70" w14:textId="77777777" w:rsidR="00097E98" w:rsidRPr="00442838" w:rsidRDefault="00097E98" w:rsidP="000F163C">
            <w:pPr>
              <w:spacing w:line="360" w:lineRule="auto"/>
            </w:pPr>
          </w:p>
        </w:tc>
        <w:tc>
          <w:tcPr>
            <w:tcW w:w="1652" w:type="dxa"/>
          </w:tcPr>
          <w:p w14:paraId="6121C8E6" w14:textId="77777777" w:rsidR="00097E98" w:rsidRPr="00442838" w:rsidRDefault="00097E98" w:rsidP="000F163C">
            <w:pPr>
              <w:spacing w:line="360" w:lineRule="auto"/>
            </w:pPr>
          </w:p>
        </w:tc>
        <w:tc>
          <w:tcPr>
            <w:tcW w:w="3719" w:type="dxa"/>
          </w:tcPr>
          <w:p w14:paraId="6824F904" w14:textId="77777777" w:rsidR="00097E98" w:rsidRPr="00442838" w:rsidRDefault="00097E98" w:rsidP="000F163C">
            <w:pPr>
              <w:spacing w:line="360" w:lineRule="auto"/>
            </w:pPr>
          </w:p>
        </w:tc>
        <w:tc>
          <w:tcPr>
            <w:tcW w:w="880" w:type="dxa"/>
          </w:tcPr>
          <w:p w14:paraId="6D720A02" w14:textId="77777777" w:rsidR="00097E98" w:rsidRPr="00442838" w:rsidRDefault="00097E98" w:rsidP="000F163C">
            <w:pPr>
              <w:spacing w:line="360" w:lineRule="auto"/>
            </w:pPr>
          </w:p>
        </w:tc>
        <w:tc>
          <w:tcPr>
            <w:tcW w:w="724" w:type="dxa"/>
          </w:tcPr>
          <w:p w14:paraId="4AF6DCB9" w14:textId="77777777" w:rsidR="00097E98" w:rsidRPr="00442838" w:rsidRDefault="00097E98" w:rsidP="000F163C">
            <w:pPr>
              <w:spacing w:line="360" w:lineRule="auto"/>
            </w:pPr>
          </w:p>
        </w:tc>
        <w:tc>
          <w:tcPr>
            <w:tcW w:w="724" w:type="dxa"/>
          </w:tcPr>
          <w:p w14:paraId="7B7E718E" w14:textId="77777777" w:rsidR="00097E98" w:rsidRPr="00442838" w:rsidRDefault="00097E98" w:rsidP="000F163C">
            <w:pPr>
              <w:spacing w:line="360" w:lineRule="auto"/>
            </w:pPr>
          </w:p>
        </w:tc>
        <w:tc>
          <w:tcPr>
            <w:tcW w:w="1976" w:type="dxa"/>
          </w:tcPr>
          <w:p w14:paraId="3CD7584F" w14:textId="77777777" w:rsidR="00097E98" w:rsidRPr="00442838" w:rsidRDefault="00097E98" w:rsidP="000F163C">
            <w:pPr>
              <w:spacing w:line="360" w:lineRule="auto"/>
            </w:pPr>
          </w:p>
        </w:tc>
      </w:tr>
      <w:tr w:rsidR="00097E98" w:rsidRPr="00442838" w14:paraId="39DD0140" w14:textId="77777777" w:rsidTr="000F163C">
        <w:trPr>
          <w:trHeight w:val="896"/>
        </w:trPr>
        <w:tc>
          <w:tcPr>
            <w:tcW w:w="1251" w:type="dxa"/>
          </w:tcPr>
          <w:p w14:paraId="08287215" w14:textId="77777777" w:rsidR="00097E98" w:rsidRPr="00442838" w:rsidRDefault="00097E98" w:rsidP="000F163C">
            <w:pPr>
              <w:spacing w:line="360" w:lineRule="auto"/>
            </w:pPr>
          </w:p>
        </w:tc>
        <w:tc>
          <w:tcPr>
            <w:tcW w:w="1652" w:type="dxa"/>
          </w:tcPr>
          <w:p w14:paraId="12AD40DC" w14:textId="77777777" w:rsidR="00097E98" w:rsidRPr="00442838" w:rsidRDefault="00097E98" w:rsidP="000F163C">
            <w:pPr>
              <w:spacing w:line="360" w:lineRule="auto"/>
            </w:pPr>
          </w:p>
        </w:tc>
        <w:tc>
          <w:tcPr>
            <w:tcW w:w="3719" w:type="dxa"/>
          </w:tcPr>
          <w:p w14:paraId="1B9DF85D" w14:textId="77777777" w:rsidR="00097E98" w:rsidRPr="00442838" w:rsidRDefault="00097E98" w:rsidP="000F163C">
            <w:pPr>
              <w:spacing w:line="360" w:lineRule="auto"/>
            </w:pPr>
          </w:p>
        </w:tc>
        <w:tc>
          <w:tcPr>
            <w:tcW w:w="880" w:type="dxa"/>
          </w:tcPr>
          <w:p w14:paraId="164DC35B" w14:textId="77777777" w:rsidR="00097E98" w:rsidRPr="00442838" w:rsidRDefault="00097E98" w:rsidP="000F163C">
            <w:pPr>
              <w:spacing w:line="360" w:lineRule="auto"/>
            </w:pPr>
          </w:p>
        </w:tc>
        <w:tc>
          <w:tcPr>
            <w:tcW w:w="724" w:type="dxa"/>
          </w:tcPr>
          <w:p w14:paraId="404C3D0B" w14:textId="77777777" w:rsidR="00097E98" w:rsidRPr="00442838" w:rsidRDefault="00097E98" w:rsidP="000F163C">
            <w:pPr>
              <w:spacing w:line="360" w:lineRule="auto"/>
            </w:pPr>
          </w:p>
        </w:tc>
        <w:tc>
          <w:tcPr>
            <w:tcW w:w="724" w:type="dxa"/>
          </w:tcPr>
          <w:p w14:paraId="47CEB7AC" w14:textId="77777777" w:rsidR="00097E98" w:rsidRPr="00442838" w:rsidRDefault="00097E98" w:rsidP="000F163C">
            <w:pPr>
              <w:spacing w:line="360" w:lineRule="auto"/>
            </w:pPr>
          </w:p>
        </w:tc>
        <w:tc>
          <w:tcPr>
            <w:tcW w:w="1976" w:type="dxa"/>
          </w:tcPr>
          <w:p w14:paraId="606911CE" w14:textId="77777777" w:rsidR="00097E98" w:rsidRPr="00442838" w:rsidRDefault="00097E98" w:rsidP="000F163C">
            <w:pPr>
              <w:spacing w:line="360" w:lineRule="auto"/>
            </w:pPr>
          </w:p>
        </w:tc>
      </w:tr>
    </w:tbl>
    <w:p w14:paraId="6E85BFED" w14:textId="77777777" w:rsidR="00097E98" w:rsidRPr="00442838" w:rsidRDefault="00097E98" w:rsidP="00097E98">
      <w:pPr>
        <w:rPr>
          <w:sz w:val="24"/>
        </w:rPr>
      </w:pPr>
    </w:p>
    <w:p w14:paraId="1C20D27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038F2E" w14:textId="77777777" w:rsidTr="000F163C">
        <w:tc>
          <w:tcPr>
            <w:tcW w:w="3596" w:type="dxa"/>
          </w:tcPr>
          <w:p w14:paraId="32372AAC" w14:textId="77777777" w:rsidR="00097E98" w:rsidRPr="00442838" w:rsidRDefault="00097E98" w:rsidP="000F163C">
            <w:pPr>
              <w:rPr>
                <w:sz w:val="24"/>
              </w:rPr>
            </w:pPr>
          </w:p>
        </w:tc>
        <w:tc>
          <w:tcPr>
            <w:tcW w:w="3597" w:type="dxa"/>
          </w:tcPr>
          <w:p w14:paraId="096CE39A" w14:textId="77777777" w:rsidR="00097E98" w:rsidRPr="00442838" w:rsidRDefault="00097E98" w:rsidP="000F163C">
            <w:pPr>
              <w:rPr>
                <w:sz w:val="24"/>
              </w:rPr>
            </w:pPr>
          </w:p>
        </w:tc>
        <w:tc>
          <w:tcPr>
            <w:tcW w:w="3597" w:type="dxa"/>
          </w:tcPr>
          <w:p w14:paraId="316439A0" w14:textId="77777777" w:rsidR="00097E98" w:rsidRPr="00442838" w:rsidRDefault="00097E98" w:rsidP="000F163C">
            <w:pPr>
              <w:rPr>
                <w:sz w:val="24"/>
              </w:rPr>
            </w:pPr>
          </w:p>
        </w:tc>
      </w:tr>
      <w:tr w:rsidR="00097E98" w:rsidRPr="00442838" w14:paraId="631EBEDE" w14:textId="77777777" w:rsidTr="000F163C">
        <w:tc>
          <w:tcPr>
            <w:tcW w:w="3596" w:type="dxa"/>
          </w:tcPr>
          <w:p w14:paraId="3C98D2AB" w14:textId="77777777" w:rsidR="00097E98" w:rsidRPr="00442838" w:rsidRDefault="00097E98" w:rsidP="000F163C">
            <w:pPr>
              <w:rPr>
                <w:sz w:val="24"/>
              </w:rPr>
            </w:pPr>
          </w:p>
        </w:tc>
        <w:tc>
          <w:tcPr>
            <w:tcW w:w="3597" w:type="dxa"/>
          </w:tcPr>
          <w:p w14:paraId="4DD6C6CF" w14:textId="77777777" w:rsidR="00097E98" w:rsidRPr="00442838" w:rsidRDefault="00097E98" w:rsidP="000F163C">
            <w:pPr>
              <w:rPr>
                <w:sz w:val="24"/>
              </w:rPr>
            </w:pPr>
          </w:p>
        </w:tc>
        <w:tc>
          <w:tcPr>
            <w:tcW w:w="3597" w:type="dxa"/>
          </w:tcPr>
          <w:p w14:paraId="4395C120" w14:textId="77777777" w:rsidR="00097E98" w:rsidRPr="00442838" w:rsidRDefault="00097E98" w:rsidP="000F163C">
            <w:pPr>
              <w:rPr>
                <w:sz w:val="24"/>
              </w:rPr>
            </w:pPr>
          </w:p>
        </w:tc>
      </w:tr>
    </w:tbl>
    <w:p w14:paraId="2D8D271D" w14:textId="77777777" w:rsidR="00097E98" w:rsidRPr="00442838" w:rsidRDefault="00097E98" w:rsidP="00097E98">
      <w:pPr>
        <w:rPr>
          <w:sz w:val="24"/>
        </w:rPr>
      </w:pPr>
    </w:p>
    <w:p w14:paraId="1B223C8F" w14:textId="77777777" w:rsidR="00097E98" w:rsidRPr="00442838" w:rsidRDefault="00097E98" w:rsidP="00097E98">
      <w:pPr>
        <w:rPr>
          <w:sz w:val="24"/>
        </w:rPr>
      </w:pPr>
      <w:r w:rsidRPr="00442838">
        <w:rPr>
          <w:sz w:val="24"/>
        </w:rPr>
        <w:t>Sprites:</w:t>
      </w:r>
    </w:p>
    <w:p w14:paraId="0B79F632" w14:textId="77777777" w:rsidR="00097E98" w:rsidRPr="00442838" w:rsidRDefault="00097E98" w:rsidP="00097E98">
      <w:pPr>
        <w:rPr>
          <w:sz w:val="24"/>
        </w:rPr>
      </w:pPr>
      <w:r w:rsidRPr="00442838">
        <w:rPr>
          <w:sz w:val="24"/>
        </w:rPr>
        <w:br w:type="page"/>
      </w:r>
    </w:p>
    <w:p w14:paraId="60E69123" w14:textId="77777777" w:rsidR="00097E98" w:rsidRPr="00442838" w:rsidRDefault="00097E98" w:rsidP="00097E98">
      <w:pPr>
        <w:rPr>
          <w:sz w:val="24"/>
        </w:rPr>
      </w:pPr>
      <w:r w:rsidRPr="00442838">
        <w:rPr>
          <w:sz w:val="24"/>
        </w:rPr>
        <w:lastRenderedPageBreak/>
        <w:t>Family Page</w:t>
      </w:r>
    </w:p>
    <w:p w14:paraId="085AD5A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FC3AE7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3BB1617" w14:textId="77777777" w:rsidTr="000F163C">
        <w:trPr>
          <w:trHeight w:val="896"/>
        </w:trPr>
        <w:tc>
          <w:tcPr>
            <w:tcW w:w="1251" w:type="dxa"/>
          </w:tcPr>
          <w:p w14:paraId="31086DDC" w14:textId="77777777" w:rsidR="00097E98" w:rsidRPr="00442838" w:rsidRDefault="00097E98" w:rsidP="000F163C">
            <w:pPr>
              <w:spacing w:line="360" w:lineRule="auto"/>
            </w:pPr>
            <w:r w:rsidRPr="00442838">
              <w:t>Pokemon</w:t>
            </w:r>
          </w:p>
          <w:p w14:paraId="2B6B62F8" w14:textId="77777777" w:rsidR="00097E98" w:rsidRPr="00442838" w:rsidRDefault="00097E98" w:rsidP="000F163C">
            <w:pPr>
              <w:spacing w:line="360" w:lineRule="auto"/>
            </w:pPr>
            <w:r w:rsidRPr="00442838">
              <w:t>Name</w:t>
            </w:r>
          </w:p>
        </w:tc>
        <w:tc>
          <w:tcPr>
            <w:tcW w:w="1652" w:type="dxa"/>
          </w:tcPr>
          <w:p w14:paraId="51C099F6" w14:textId="77777777" w:rsidR="00097E98" w:rsidRPr="00442838" w:rsidRDefault="00097E98" w:rsidP="000F163C">
            <w:pPr>
              <w:spacing w:line="360" w:lineRule="auto"/>
            </w:pPr>
            <w:r w:rsidRPr="00442838">
              <w:t>Pokemon Number</w:t>
            </w:r>
          </w:p>
        </w:tc>
        <w:tc>
          <w:tcPr>
            <w:tcW w:w="3719" w:type="dxa"/>
          </w:tcPr>
          <w:p w14:paraId="64DF5259" w14:textId="77777777" w:rsidR="00097E98" w:rsidRPr="00442838" w:rsidRDefault="00097E98" w:rsidP="000F163C">
            <w:pPr>
              <w:spacing w:line="360" w:lineRule="auto"/>
            </w:pPr>
            <w:r w:rsidRPr="00442838">
              <w:t>Base Stats</w:t>
            </w:r>
          </w:p>
          <w:p w14:paraId="6667145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B836E86" w14:textId="77777777" w:rsidR="00097E98" w:rsidRPr="00442838" w:rsidRDefault="00097E98" w:rsidP="000F163C">
            <w:pPr>
              <w:spacing w:line="360" w:lineRule="auto"/>
            </w:pPr>
            <w:r w:rsidRPr="00442838">
              <w:t>Ability</w:t>
            </w:r>
          </w:p>
        </w:tc>
        <w:tc>
          <w:tcPr>
            <w:tcW w:w="724" w:type="dxa"/>
          </w:tcPr>
          <w:p w14:paraId="1C33D144" w14:textId="77777777" w:rsidR="00097E98" w:rsidRPr="00442838" w:rsidRDefault="00097E98" w:rsidP="000F163C">
            <w:pPr>
              <w:spacing w:line="360" w:lineRule="auto"/>
            </w:pPr>
            <w:r w:rsidRPr="00442838">
              <w:t>Type 1</w:t>
            </w:r>
          </w:p>
        </w:tc>
        <w:tc>
          <w:tcPr>
            <w:tcW w:w="724" w:type="dxa"/>
          </w:tcPr>
          <w:p w14:paraId="0AEFD53B" w14:textId="77777777" w:rsidR="00097E98" w:rsidRPr="00442838" w:rsidRDefault="00097E98" w:rsidP="000F163C">
            <w:pPr>
              <w:spacing w:line="360" w:lineRule="auto"/>
            </w:pPr>
            <w:r w:rsidRPr="00442838">
              <w:t>Type 2</w:t>
            </w:r>
          </w:p>
        </w:tc>
        <w:tc>
          <w:tcPr>
            <w:tcW w:w="1976" w:type="dxa"/>
          </w:tcPr>
          <w:p w14:paraId="2DD3DC67" w14:textId="77777777" w:rsidR="00097E98" w:rsidRPr="00442838" w:rsidRDefault="00097E98" w:rsidP="000F163C">
            <w:pPr>
              <w:spacing w:line="360" w:lineRule="auto"/>
            </w:pPr>
            <w:r w:rsidRPr="00442838">
              <w:t>Evolution</w:t>
            </w:r>
          </w:p>
        </w:tc>
      </w:tr>
      <w:tr w:rsidR="00097E98" w:rsidRPr="00442838" w14:paraId="56B38709" w14:textId="77777777" w:rsidTr="000F163C">
        <w:trPr>
          <w:trHeight w:val="454"/>
        </w:trPr>
        <w:tc>
          <w:tcPr>
            <w:tcW w:w="1251" w:type="dxa"/>
          </w:tcPr>
          <w:p w14:paraId="2B4B2C73" w14:textId="77777777" w:rsidR="00097E98" w:rsidRPr="00442838" w:rsidRDefault="00097E98" w:rsidP="000F163C">
            <w:pPr>
              <w:spacing w:line="360" w:lineRule="auto"/>
            </w:pPr>
          </w:p>
        </w:tc>
        <w:tc>
          <w:tcPr>
            <w:tcW w:w="1652" w:type="dxa"/>
          </w:tcPr>
          <w:p w14:paraId="7DF5052D" w14:textId="77777777" w:rsidR="00097E98" w:rsidRPr="00442838" w:rsidRDefault="00097E98" w:rsidP="000F163C">
            <w:pPr>
              <w:spacing w:line="360" w:lineRule="auto"/>
            </w:pPr>
          </w:p>
        </w:tc>
        <w:tc>
          <w:tcPr>
            <w:tcW w:w="3719" w:type="dxa"/>
          </w:tcPr>
          <w:p w14:paraId="3BD4818A" w14:textId="77777777" w:rsidR="00097E98" w:rsidRPr="00442838" w:rsidRDefault="00097E98" w:rsidP="000F163C">
            <w:pPr>
              <w:spacing w:line="360" w:lineRule="auto"/>
            </w:pPr>
          </w:p>
        </w:tc>
        <w:tc>
          <w:tcPr>
            <w:tcW w:w="880" w:type="dxa"/>
          </w:tcPr>
          <w:p w14:paraId="627A5E14" w14:textId="77777777" w:rsidR="00097E98" w:rsidRPr="00442838" w:rsidRDefault="00097E98" w:rsidP="000F163C">
            <w:pPr>
              <w:spacing w:line="360" w:lineRule="auto"/>
            </w:pPr>
          </w:p>
        </w:tc>
        <w:tc>
          <w:tcPr>
            <w:tcW w:w="724" w:type="dxa"/>
          </w:tcPr>
          <w:p w14:paraId="0B780208" w14:textId="77777777" w:rsidR="00097E98" w:rsidRPr="00442838" w:rsidRDefault="00097E98" w:rsidP="000F163C">
            <w:pPr>
              <w:spacing w:line="360" w:lineRule="auto"/>
            </w:pPr>
          </w:p>
        </w:tc>
        <w:tc>
          <w:tcPr>
            <w:tcW w:w="724" w:type="dxa"/>
          </w:tcPr>
          <w:p w14:paraId="15F29B71" w14:textId="77777777" w:rsidR="00097E98" w:rsidRPr="00442838" w:rsidRDefault="00097E98" w:rsidP="000F163C">
            <w:pPr>
              <w:spacing w:line="360" w:lineRule="auto"/>
            </w:pPr>
          </w:p>
        </w:tc>
        <w:tc>
          <w:tcPr>
            <w:tcW w:w="1976" w:type="dxa"/>
          </w:tcPr>
          <w:p w14:paraId="1741E9D0" w14:textId="77777777" w:rsidR="00097E98" w:rsidRPr="00442838" w:rsidRDefault="00097E98" w:rsidP="000F163C">
            <w:pPr>
              <w:spacing w:line="360" w:lineRule="auto"/>
            </w:pPr>
          </w:p>
        </w:tc>
      </w:tr>
      <w:tr w:rsidR="00097E98" w:rsidRPr="00442838" w14:paraId="585726A0" w14:textId="77777777" w:rsidTr="000F163C">
        <w:trPr>
          <w:trHeight w:val="441"/>
        </w:trPr>
        <w:tc>
          <w:tcPr>
            <w:tcW w:w="1251" w:type="dxa"/>
          </w:tcPr>
          <w:p w14:paraId="40504022" w14:textId="77777777" w:rsidR="00097E98" w:rsidRPr="00442838" w:rsidRDefault="00097E98" w:rsidP="000F163C">
            <w:pPr>
              <w:spacing w:line="360" w:lineRule="auto"/>
            </w:pPr>
          </w:p>
        </w:tc>
        <w:tc>
          <w:tcPr>
            <w:tcW w:w="1652" w:type="dxa"/>
          </w:tcPr>
          <w:p w14:paraId="61B9265A" w14:textId="77777777" w:rsidR="00097E98" w:rsidRPr="00442838" w:rsidRDefault="00097E98" w:rsidP="000F163C">
            <w:pPr>
              <w:spacing w:line="360" w:lineRule="auto"/>
            </w:pPr>
          </w:p>
        </w:tc>
        <w:tc>
          <w:tcPr>
            <w:tcW w:w="3719" w:type="dxa"/>
          </w:tcPr>
          <w:p w14:paraId="170127E9" w14:textId="77777777" w:rsidR="00097E98" w:rsidRPr="00442838" w:rsidRDefault="00097E98" w:rsidP="000F163C">
            <w:pPr>
              <w:spacing w:line="360" w:lineRule="auto"/>
            </w:pPr>
          </w:p>
        </w:tc>
        <w:tc>
          <w:tcPr>
            <w:tcW w:w="880" w:type="dxa"/>
          </w:tcPr>
          <w:p w14:paraId="2264C7A0" w14:textId="77777777" w:rsidR="00097E98" w:rsidRPr="00442838" w:rsidRDefault="00097E98" w:rsidP="000F163C">
            <w:pPr>
              <w:spacing w:line="360" w:lineRule="auto"/>
            </w:pPr>
          </w:p>
        </w:tc>
        <w:tc>
          <w:tcPr>
            <w:tcW w:w="724" w:type="dxa"/>
          </w:tcPr>
          <w:p w14:paraId="0F4AFE86" w14:textId="77777777" w:rsidR="00097E98" w:rsidRPr="00442838" w:rsidRDefault="00097E98" w:rsidP="000F163C">
            <w:pPr>
              <w:spacing w:line="360" w:lineRule="auto"/>
            </w:pPr>
          </w:p>
        </w:tc>
        <w:tc>
          <w:tcPr>
            <w:tcW w:w="724" w:type="dxa"/>
          </w:tcPr>
          <w:p w14:paraId="4B131366" w14:textId="77777777" w:rsidR="00097E98" w:rsidRPr="00442838" w:rsidRDefault="00097E98" w:rsidP="000F163C">
            <w:pPr>
              <w:spacing w:line="360" w:lineRule="auto"/>
            </w:pPr>
          </w:p>
        </w:tc>
        <w:tc>
          <w:tcPr>
            <w:tcW w:w="1976" w:type="dxa"/>
          </w:tcPr>
          <w:p w14:paraId="35DC1D27" w14:textId="77777777" w:rsidR="00097E98" w:rsidRPr="00442838" w:rsidRDefault="00097E98" w:rsidP="000F163C">
            <w:pPr>
              <w:spacing w:line="360" w:lineRule="auto"/>
            </w:pPr>
          </w:p>
        </w:tc>
      </w:tr>
      <w:tr w:rsidR="00097E98" w:rsidRPr="00442838" w14:paraId="78FAB7DF" w14:textId="77777777" w:rsidTr="000F163C">
        <w:trPr>
          <w:trHeight w:val="441"/>
        </w:trPr>
        <w:tc>
          <w:tcPr>
            <w:tcW w:w="1251" w:type="dxa"/>
          </w:tcPr>
          <w:p w14:paraId="2271B094" w14:textId="77777777" w:rsidR="00097E98" w:rsidRPr="00442838" w:rsidRDefault="00097E98" w:rsidP="000F163C">
            <w:pPr>
              <w:spacing w:line="360" w:lineRule="auto"/>
            </w:pPr>
          </w:p>
        </w:tc>
        <w:tc>
          <w:tcPr>
            <w:tcW w:w="1652" w:type="dxa"/>
          </w:tcPr>
          <w:p w14:paraId="7E8FD92E" w14:textId="77777777" w:rsidR="00097E98" w:rsidRPr="00442838" w:rsidRDefault="00097E98" w:rsidP="000F163C">
            <w:pPr>
              <w:spacing w:line="360" w:lineRule="auto"/>
            </w:pPr>
          </w:p>
        </w:tc>
        <w:tc>
          <w:tcPr>
            <w:tcW w:w="3719" w:type="dxa"/>
          </w:tcPr>
          <w:p w14:paraId="6F8BBB7C" w14:textId="77777777" w:rsidR="00097E98" w:rsidRPr="00442838" w:rsidRDefault="00097E98" w:rsidP="000F163C">
            <w:pPr>
              <w:spacing w:line="360" w:lineRule="auto"/>
            </w:pPr>
          </w:p>
        </w:tc>
        <w:tc>
          <w:tcPr>
            <w:tcW w:w="880" w:type="dxa"/>
          </w:tcPr>
          <w:p w14:paraId="5EA474F6" w14:textId="77777777" w:rsidR="00097E98" w:rsidRPr="00442838" w:rsidRDefault="00097E98" w:rsidP="000F163C">
            <w:pPr>
              <w:spacing w:line="360" w:lineRule="auto"/>
            </w:pPr>
          </w:p>
        </w:tc>
        <w:tc>
          <w:tcPr>
            <w:tcW w:w="724" w:type="dxa"/>
          </w:tcPr>
          <w:p w14:paraId="6627F761" w14:textId="77777777" w:rsidR="00097E98" w:rsidRPr="00442838" w:rsidRDefault="00097E98" w:rsidP="000F163C">
            <w:pPr>
              <w:spacing w:line="360" w:lineRule="auto"/>
            </w:pPr>
          </w:p>
        </w:tc>
        <w:tc>
          <w:tcPr>
            <w:tcW w:w="724" w:type="dxa"/>
          </w:tcPr>
          <w:p w14:paraId="264A214D" w14:textId="77777777" w:rsidR="00097E98" w:rsidRPr="00442838" w:rsidRDefault="00097E98" w:rsidP="000F163C">
            <w:pPr>
              <w:spacing w:line="360" w:lineRule="auto"/>
            </w:pPr>
          </w:p>
        </w:tc>
        <w:tc>
          <w:tcPr>
            <w:tcW w:w="1976" w:type="dxa"/>
          </w:tcPr>
          <w:p w14:paraId="04EC5161" w14:textId="77777777" w:rsidR="00097E98" w:rsidRPr="00442838" w:rsidRDefault="00097E98" w:rsidP="000F163C">
            <w:pPr>
              <w:spacing w:line="360" w:lineRule="auto"/>
            </w:pPr>
          </w:p>
        </w:tc>
      </w:tr>
      <w:tr w:rsidR="00097E98" w:rsidRPr="00442838" w14:paraId="34B94F66" w14:textId="77777777" w:rsidTr="000F163C">
        <w:trPr>
          <w:trHeight w:val="896"/>
        </w:trPr>
        <w:tc>
          <w:tcPr>
            <w:tcW w:w="1251" w:type="dxa"/>
          </w:tcPr>
          <w:p w14:paraId="456CEAB6" w14:textId="77777777" w:rsidR="00097E98" w:rsidRPr="00442838" w:rsidRDefault="00097E98" w:rsidP="000F163C">
            <w:pPr>
              <w:spacing w:line="360" w:lineRule="auto"/>
            </w:pPr>
          </w:p>
        </w:tc>
        <w:tc>
          <w:tcPr>
            <w:tcW w:w="1652" w:type="dxa"/>
          </w:tcPr>
          <w:p w14:paraId="7E7515F7" w14:textId="77777777" w:rsidR="00097E98" w:rsidRPr="00442838" w:rsidRDefault="00097E98" w:rsidP="000F163C">
            <w:pPr>
              <w:spacing w:line="360" w:lineRule="auto"/>
            </w:pPr>
          </w:p>
        </w:tc>
        <w:tc>
          <w:tcPr>
            <w:tcW w:w="3719" w:type="dxa"/>
          </w:tcPr>
          <w:p w14:paraId="6CD89A5E" w14:textId="77777777" w:rsidR="00097E98" w:rsidRPr="00442838" w:rsidRDefault="00097E98" w:rsidP="000F163C">
            <w:pPr>
              <w:spacing w:line="360" w:lineRule="auto"/>
            </w:pPr>
          </w:p>
        </w:tc>
        <w:tc>
          <w:tcPr>
            <w:tcW w:w="880" w:type="dxa"/>
          </w:tcPr>
          <w:p w14:paraId="4CA6E8E1" w14:textId="77777777" w:rsidR="00097E98" w:rsidRPr="00442838" w:rsidRDefault="00097E98" w:rsidP="000F163C">
            <w:pPr>
              <w:spacing w:line="360" w:lineRule="auto"/>
            </w:pPr>
          </w:p>
        </w:tc>
        <w:tc>
          <w:tcPr>
            <w:tcW w:w="724" w:type="dxa"/>
          </w:tcPr>
          <w:p w14:paraId="3A40ECC2" w14:textId="77777777" w:rsidR="00097E98" w:rsidRPr="00442838" w:rsidRDefault="00097E98" w:rsidP="000F163C">
            <w:pPr>
              <w:spacing w:line="360" w:lineRule="auto"/>
            </w:pPr>
          </w:p>
        </w:tc>
        <w:tc>
          <w:tcPr>
            <w:tcW w:w="724" w:type="dxa"/>
          </w:tcPr>
          <w:p w14:paraId="67C7B354" w14:textId="77777777" w:rsidR="00097E98" w:rsidRPr="00442838" w:rsidRDefault="00097E98" w:rsidP="000F163C">
            <w:pPr>
              <w:spacing w:line="360" w:lineRule="auto"/>
            </w:pPr>
          </w:p>
        </w:tc>
        <w:tc>
          <w:tcPr>
            <w:tcW w:w="1976" w:type="dxa"/>
          </w:tcPr>
          <w:p w14:paraId="73378A15" w14:textId="77777777" w:rsidR="00097E98" w:rsidRPr="00442838" w:rsidRDefault="00097E98" w:rsidP="000F163C">
            <w:pPr>
              <w:spacing w:line="360" w:lineRule="auto"/>
            </w:pPr>
          </w:p>
        </w:tc>
      </w:tr>
    </w:tbl>
    <w:p w14:paraId="4427DAFD" w14:textId="77777777" w:rsidR="00097E98" w:rsidRPr="00442838" w:rsidRDefault="00097E98" w:rsidP="00097E98">
      <w:pPr>
        <w:rPr>
          <w:sz w:val="24"/>
        </w:rPr>
      </w:pPr>
    </w:p>
    <w:p w14:paraId="4808FB1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920EBA5" w14:textId="77777777" w:rsidTr="000F163C">
        <w:tc>
          <w:tcPr>
            <w:tcW w:w="3596" w:type="dxa"/>
          </w:tcPr>
          <w:p w14:paraId="1B94AF3E" w14:textId="77777777" w:rsidR="00097E98" w:rsidRPr="00442838" w:rsidRDefault="00097E98" w:rsidP="000F163C">
            <w:pPr>
              <w:rPr>
                <w:sz w:val="24"/>
              </w:rPr>
            </w:pPr>
          </w:p>
        </w:tc>
        <w:tc>
          <w:tcPr>
            <w:tcW w:w="3597" w:type="dxa"/>
          </w:tcPr>
          <w:p w14:paraId="32139EDD" w14:textId="77777777" w:rsidR="00097E98" w:rsidRPr="00442838" w:rsidRDefault="00097E98" w:rsidP="000F163C">
            <w:pPr>
              <w:rPr>
                <w:sz w:val="24"/>
              </w:rPr>
            </w:pPr>
          </w:p>
        </w:tc>
        <w:tc>
          <w:tcPr>
            <w:tcW w:w="3597" w:type="dxa"/>
          </w:tcPr>
          <w:p w14:paraId="35C246BF" w14:textId="77777777" w:rsidR="00097E98" w:rsidRPr="00442838" w:rsidRDefault="00097E98" w:rsidP="000F163C">
            <w:pPr>
              <w:rPr>
                <w:sz w:val="24"/>
              </w:rPr>
            </w:pPr>
          </w:p>
        </w:tc>
      </w:tr>
      <w:tr w:rsidR="00097E98" w:rsidRPr="00442838" w14:paraId="2AD45795" w14:textId="77777777" w:rsidTr="000F163C">
        <w:tc>
          <w:tcPr>
            <w:tcW w:w="3596" w:type="dxa"/>
          </w:tcPr>
          <w:p w14:paraId="7EFD061C" w14:textId="77777777" w:rsidR="00097E98" w:rsidRPr="00442838" w:rsidRDefault="00097E98" w:rsidP="000F163C">
            <w:pPr>
              <w:rPr>
                <w:sz w:val="24"/>
              </w:rPr>
            </w:pPr>
          </w:p>
        </w:tc>
        <w:tc>
          <w:tcPr>
            <w:tcW w:w="3597" w:type="dxa"/>
          </w:tcPr>
          <w:p w14:paraId="4BE05309" w14:textId="77777777" w:rsidR="00097E98" w:rsidRPr="00442838" w:rsidRDefault="00097E98" w:rsidP="000F163C">
            <w:pPr>
              <w:rPr>
                <w:sz w:val="24"/>
              </w:rPr>
            </w:pPr>
          </w:p>
        </w:tc>
        <w:tc>
          <w:tcPr>
            <w:tcW w:w="3597" w:type="dxa"/>
          </w:tcPr>
          <w:p w14:paraId="77DE6BA4" w14:textId="77777777" w:rsidR="00097E98" w:rsidRPr="00442838" w:rsidRDefault="00097E98" w:rsidP="000F163C">
            <w:pPr>
              <w:rPr>
                <w:sz w:val="24"/>
              </w:rPr>
            </w:pPr>
          </w:p>
        </w:tc>
      </w:tr>
    </w:tbl>
    <w:p w14:paraId="2F30C346" w14:textId="77777777" w:rsidR="00097E98" w:rsidRPr="00442838" w:rsidRDefault="00097E98" w:rsidP="00097E98">
      <w:pPr>
        <w:rPr>
          <w:sz w:val="24"/>
        </w:rPr>
      </w:pPr>
    </w:p>
    <w:p w14:paraId="7CC02D97" w14:textId="77777777" w:rsidR="00097E98" w:rsidRPr="00442838" w:rsidRDefault="00097E98" w:rsidP="00097E98">
      <w:pPr>
        <w:rPr>
          <w:sz w:val="24"/>
        </w:rPr>
      </w:pPr>
      <w:r w:rsidRPr="00442838">
        <w:rPr>
          <w:sz w:val="24"/>
        </w:rPr>
        <w:t>Sprites:</w:t>
      </w:r>
    </w:p>
    <w:p w14:paraId="73A1FFE6" w14:textId="77777777" w:rsidR="00097E98" w:rsidRPr="00442838" w:rsidRDefault="00097E98" w:rsidP="00097E98">
      <w:pPr>
        <w:rPr>
          <w:sz w:val="24"/>
        </w:rPr>
      </w:pPr>
      <w:r w:rsidRPr="00442838">
        <w:rPr>
          <w:sz w:val="24"/>
        </w:rPr>
        <w:br w:type="page"/>
      </w:r>
    </w:p>
    <w:p w14:paraId="28E3191C" w14:textId="77777777" w:rsidR="00097E98" w:rsidRPr="00442838" w:rsidRDefault="00097E98" w:rsidP="00097E98">
      <w:pPr>
        <w:rPr>
          <w:sz w:val="24"/>
        </w:rPr>
      </w:pPr>
      <w:r w:rsidRPr="00442838">
        <w:rPr>
          <w:sz w:val="24"/>
        </w:rPr>
        <w:lastRenderedPageBreak/>
        <w:t>Family Page</w:t>
      </w:r>
    </w:p>
    <w:p w14:paraId="2B47191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1998F7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7D7627" w14:textId="77777777" w:rsidTr="000F163C">
        <w:trPr>
          <w:trHeight w:val="896"/>
        </w:trPr>
        <w:tc>
          <w:tcPr>
            <w:tcW w:w="1251" w:type="dxa"/>
          </w:tcPr>
          <w:p w14:paraId="5B21D6D1" w14:textId="77777777" w:rsidR="00097E98" w:rsidRPr="00442838" w:rsidRDefault="00097E98" w:rsidP="000F163C">
            <w:pPr>
              <w:spacing w:line="360" w:lineRule="auto"/>
            </w:pPr>
            <w:r w:rsidRPr="00442838">
              <w:t>Pokemon</w:t>
            </w:r>
          </w:p>
          <w:p w14:paraId="3C3B032B" w14:textId="77777777" w:rsidR="00097E98" w:rsidRPr="00442838" w:rsidRDefault="00097E98" w:rsidP="000F163C">
            <w:pPr>
              <w:spacing w:line="360" w:lineRule="auto"/>
            </w:pPr>
            <w:r w:rsidRPr="00442838">
              <w:t>Name</w:t>
            </w:r>
          </w:p>
        </w:tc>
        <w:tc>
          <w:tcPr>
            <w:tcW w:w="1652" w:type="dxa"/>
          </w:tcPr>
          <w:p w14:paraId="3EF54A09" w14:textId="77777777" w:rsidR="00097E98" w:rsidRPr="00442838" w:rsidRDefault="00097E98" w:rsidP="000F163C">
            <w:pPr>
              <w:spacing w:line="360" w:lineRule="auto"/>
            </w:pPr>
            <w:r w:rsidRPr="00442838">
              <w:t>Pokemon Number</w:t>
            </w:r>
          </w:p>
        </w:tc>
        <w:tc>
          <w:tcPr>
            <w:tcW w:w="3719" w:type="dxa"/>
          </w:tcPr>
          <w:p w14:paraId="632604B3" w14:textId="77777777" w:rsidR="00097E98" w:rsidRPr="00442838" w:rsidRDefault="00097E98" w:rsidP="000F163C">
            <w:pPr>
              <w:spacing w:line="360" w:lineRule="auto"/>
            </w:pPr>
            <w:r w:rsidRPr="00442838">
              <w:t>Base Stats</w:t>
            </w:r>
          </w:p>
          <w:p w14:paraId="448F212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1F835CE" w14:textId="77777777" w:rsidR="00097E98" w:rsidRPr="00442838" w:rsidRDefault="00097E98" w:rsidP="000F163C">
            <w:pPr>
              <w:spacing w:line="360" w:lineRule="auto"/>
            </w:pPr>
            <w:r w:rsidRPr="00442838">
              <w:t>Ability</w:t>
            </w:r>
          </w:p>
        </w:tc>
        <w:tc>
          <w:tcPr>
            <w:tcW w:w="724" w:type="dxa"/>
          </w:tcPr>
          <w:p w14:paraId="6A34E8BD" w14:textId="77777777" w:rsidR="00097E98" w:rsidRPr="00442838" w:rsidRDefault="00097E98" w:rsidP="000F163C">
            <w:pPr>
              <w:spacing w:line="360" w:lineRule="auto"/>
            </w:pPr>
            <w:r w:rsidRPr="00442838">
              <w:t>Type 1</w:t>
            </w:r>
          </w:p>
        </w:tc>
        <w:tc>
          <w:tcPr>
            <w:tcW w:w="724" w:type="dxa"/>
          </w:tcPr>
          <w:p w14:paraId="0AD190C0" w14:textId="77777777" w:rsidR="00097E98" w:rsidRPr="00442838" w:rsidRDefault="00097E98" w:rsidP="000F163C">
            <w:pPr>
              <w:spacing w:line="360" w:lineRule="auto"/>
            </w:pPr>
            <w:r w:rsidRPr="00442838">
              <w:t>Type 2</w:t>
            </w:r>
          </w:p>
        </w:tc>
        <w:tc>
          <w:tcPr>
            <w:tcW w:w="1976" w:type="dxa"/>
          </w:tcPr>
          <w:p w14:paraId="24AAD36B" w14:textId="77777777" w:rsidR="00097E98" w:rsidRPr="00442838" w:rsidRDefault="00097E98" w:rsidP="000F163C">
            <w:pPr>
              <w:spacing w:line="360" w:lineRule="auto"/>
            </w:pPr>
            <w:r w:rsidRPr="00442838">
              <w:t>Evolution</w:t>
            </w:r>
          </w:p>
        </w:tc>
      </w:tr>
      <w:tr w:rsidR="00097E98" w:rsidRPr="00442838" w14:paraId="23F824E9" w14:textId="77777777" w:rsidTr="000F163C">
        <w:trPr>
          <w:trHeight w:val="454"/>
        </w:trPr>
        <w:tc>
          <w:tcPr>
            <w:tcW w:w="1251" w:type="dxa"/>
          </w:tcPr>
          <w:p w14:paraId="102A9E8C" w14:textId="77777777" w:rsidR="00097E98" w:rsidRPr="00442838" w:rsidRDefault="00097E98" w:rsidP="000F163C">
            <w:pPr>
              <w:spacing w:line="360" w:lineRule="auto"/>
            </w:pPr>
          </w:p>
        </w:tc>
        <w:tc>
          <w:tcPr>
            <w:tcW w:w="1652" w:type="dxa"/>
          </w:tcPr>
          <w:p w14:paraId="4E11154F" w14:textId="77777777" w:rsidR="00097E98" w:rsidRPr="00442838" w:rsidRDefault="00097E98" w:rsidP="000F163C">
            <w:pPr>
              <w:spacing w:line="360" w:lineRule="auto"/>
            </w:pPr>
          </w:p>
        </w:tc>
        <w:tc>
          <w:tcPr>
            <w:tcW w:w="3719" w:type="dxa"/>
          </w:tcPr>
          <w:p w14:paraId="006B573D" w14:textId="77777777" w:rsidR="00097E98" w:rsidRPr="00442838" w:rsidRDefault="00097E98" w:rsidP="000F163C">
            <w:pPr>
              <w:spacing w:line="360" w:lineRule="auto"/>
            </w:pPr>
          </w:p>
        </w:tc>
        <w:tc>
          <w:tcPr>
            <w:tcW w:w="880" w:type="dxa"/>
          </w:tcPr>
          <w:p w14:paraId="30FE62FA" w14:textId="77777777" w:rsidR="00097E98" w:rsidRPr="00442838" w:rsidRDefault="00097E98" w:rsidP="000F163C">
            <w:pPr>
              <w:spacing w:line="360" w:lineRule="auto"/>
            </w:pPr>
          </w:p>
        </w:tc>
        <w:tc>
          <w:tcPr>
            <w:tcW w:w="724" w:type="dxa"/>
          </w:tcPr>
          <w:p w14:paraId="2A27E3EB" w14:textId="77777777" w:rsidR="00097E98" w:rsidRPr="00442838" w:rsidRDefault="00097E98" w:rsidP="000F163C">
            <w:pPr>
              <w:spacing w:line="360" w:lineRule="auto"/>
            </w:pPr>
          </w:p>
        </w:tc>
        <w:tc>
          <w:tcPr>
            <w:tcW w:w="724" w:type="dxa"/>
          </w:tcPr>
          <w:p w14:paraId="575F7E35" w14:textId="77777777" w:rsidR="00097E98" w:rsidRPr="00442838" w:rsidRDefault="00097E98" w:rsidP="000F163C">
            <w:pPr>
              <w:spacing w:line="360" w:lineRule="auto"/>
            </w:pPr>
          </w:p>
        </w:tc>
        <w:tc>
          <w:tcPr>
            <w:tcW w:w="1976" w:type="dxa"/>
          </w:tcPr>
          <w:p w14:paraId="0579928F" w14:textId="77777777" w:rsidR="00097E98" w:rsidRPr="00442838" w:rsidRDefault="00097E98" w:rsidP="000F163C">
            <w:pPr>
              <w:spacing w:line="360" w:lineRule="auto"/>
            </w:pPr>
          </w:p>
        </w:tc>
      </w:tr>
      <w:tr w:rsidR="00097E98" w:rsidRPr="00442838" w14:paraId="45840DA1" w14:textId="77777777" w:rsidTr="000F163C">
        <w:trPr>
          <w:trHeight w:val="441"/>
        </w:trPr>
        <w:tc>
          <w:tcPr>
            <w:tcW w:w="1251" w:type="dxa"/>
          </w:tcPr>
          <w:p w14:paraId="01ACB186" w14:textId="77777777" w:rsidR="00097E98" w:rsidRPr="00442838" w:rsidRDefault="00097E98" w:rsidP="000F163C">
            <w:pPr>
              <w:spacing w:line="360" w:lineRule="auto"/>
            </w:pPr>
          </w:p>
        </w:tc>
        <w:tc>
          <w:tcPr>
            <w:tcW w:w="1652" w:type="dxa"/>
          </w:tcPr>
          <w:p w14:paraId="592321F8" w14:textId="77777777" w:rsidR="00097E98" w:rsidRPr="00442838" w:rsidRDefault="00097E98" w:rsidP="000F163C">
            <w:pPr>
              <w:spacing w:line="360" w:lineRule="auto"/>
            </w:pPr>
          </w:p>
        </w:tc>
        <w:tc>
          <w:tcPr>
            <w:tcW w:w="3719" w:type="dxa"/>
          </w:tcPr>
          <w:p w14:paraId="33DAFB17" w14:textId="77777777" w:rsidR="00097E98" w:rsidRPr="00442838" w:rsidRDefault="00097E98" w:rsidP="000F163C">
            <w:pPr>
              <w:spacing w:line="360" w:lineRule="auto"/>
            </w:pPr>
          </w:p>
        </w:tc>
        <w:tc>
          <w:tcPr>
            <w:tcW w:w="880" w:type="dxa"/>
          </w:tcPr>
          <w:p w14:paraId="72DF8395" w14:textId="77777777" w:rsidR="00097E98" w:rsidRPr="00442838" w:rsidRDefault="00097E98" w:rsidP="000F163C">
            <w:pPr>
              <w:spacing w:line="360" w:lineRule="auto"/>
            </w:pPr>
          </w:p>
        </w:tc>
        <w:tc>
          <w:tcPr>
            <w:tcW w:w="724" w:type="dxa"/>
          </w:tcPr>
          <w:p w14:paraId="03C7F05B" w14:textId="77777777" w:rsidR="00097E98" w:rsidRPr="00442838" w:rsidRDefault="00097E98" w:rsidP="000F163C">
            <w:pPr>
              <w:spacing w:line="360" w:lineRule="auto"/>
            </w:pPr>
          </w:p>
        </w:tc>
        <w:tc>
          <w:tcPr>
            <w:tcW w:w="724" w:type="dxa"/>
          </w:tcPr>
          <w:p w14:paraId="285C850A" w14:textId="77777777" w:rsidR="00097E98" w:rsidRPr="00442838" w:rsidRDefault="00097E98" w:rsidP="000F163C">
            <w:pPr>
              <w:spacing w:line="360" w:lineRule="auto"/>
            </w:pPr>
          </w:p>
        </w:tc>
        <w:tc>
          <w:tcPr>
            <w:tcW w:w="1976" w:type="dxa"/>
          </w:tcPr>
          <w:p w14:paraId="00688A08" w14:textId="77777777" w:rsidR="00097E98" w:rsidRPr="00442838" w:rsidRDefault="00097E98" w:rsidP="000F163C">
            <w:pPr>
              <w:spacing w:line="360" w:lineRule="auto"/>
            </w:pPr>
          </w:p>
        </w:tc>
      </w:tr>
      <w:tr w:rsidR="00097E98" w:rsidRPr="00442838" w14:paraId="04DF3A3C" w14:textId="77777777" w:rsidTr="000F163C">
        <w:trPr>
          <w:trHeight w:val="441"/>
        </w:trPr>
        <w:tc>
          <w:tcPr>
            <w:tcW w:w="1251" w:type="dxa"/>
          </w:tcPr>
          <w:p w14:paraId="760BA038" w14:textId="77777777" w:rsidR="00097E98" w:rsidRPr="00442838" w:rsidRDefault="00097E98" w:rsidP="000F163C">
            <w:pPr>
              <w:spacing w:line="360" w:lineRule="auto"/>
            </w:pPr>
          </w:p>
        </w:tc>
        <w:tc>
          <w:tcPr>
            <w:tcW w:w="1652" w:type="dxa"/>
          </w:tcPr>
          <w:p w14:paraId="370E7E8D" w14:textId="77777777" w:rsidR="00097E98" w:rsidRPr="00442838" w:rsidRDefault="00097E98" w:rsidP="000F163C">
            <w:pPr>
              <w:spacing w:line="360" w:lineRule="auto"/>
            </w:pPr>
          </w:p>
        </w:tc>
        <w:tc>
          <w:tcPr>
            <w:tcW w:w="3719" w:type="dxa"/>
          </w:tcPr>
          <w:p w14:paraId="4219CAF4" w14:textId="77777777" w:rsidR="00097E98" w:rsidRPr="00442838" w:rsidRDefault="00097E98" w:rsidP="000F163C">
            <w:pPr>
              <w:spacing w:line="360" w:lineRule="auto"/>
            </w:pPr>
          </w:p>
        </w:tc>
        <w:tc>
          <w:tcPr>
            <w:tcW w:w="880" w:type="dxa"/>
          </w:tcPr>
          <w:p w14:paraId="728BC369" w14:textId="77777777" w:rsidR="00097E98" w:rsidRPr="00442838" w:rsidRDefault="00097E98" w:rsidP="000F163C">
            <w:pPr>
              <w:spacing w:line="360" w:lineRule="auto"/>
            </w:pPr>
          </w:p>
        </w:tc>
        <w:tc>
          <w:tcPr>
            <w:tcW w:w="724" w:type="dxa"/>
          </w:tcPr>
          <w:p w14:paraId="76D48C00" w14:textId="77777777" w:rsidR="00097E98" w:rsidRPr="00442838" w:rsidRDefault="00097E98" w:rsidP="000F163C">
            <w:pPr>
              <w:spacing w:line="360" w:lineRule="auto"/>
            </w:pPr>
          </w:p>
        </w:tc>
        <w:tc>
          <w:tcPr>
            <w:tcW w:w="724" w:type="dxa"/>
          </w:tcPr>
          <w:p w14:paraId="530BDBC0" w14:textId="77777777" w:rsidR="00097E98" w:rsidRPr="00442838" w:rsidRDefault="00097E98" w:rsidP="000F163C">
            <w:pPr>
              <w:spacing w:line="360" w:lineRule="auto"/>
            </w:pPr>
          </w:p>
        </w:tc>
        <w:tc>
          <w:tcPr>
            <w:tcW w:w="1976" w:type="dxa"/>
          </w:tcPr>
          <w:p w14:paraId="08FA496B" w14:textId="77777777" w:rsidR="00097E98" w:rsidRPr="00442838" w:rsidRDefault="00097E98" w:rsidP="000F163C">
            <w:pPr>
              <w:spacing w:line="360" w:lineRule="auto"/>
            </w:pPr>
          </w:p>
        </w:tc>
      </w:tr>
      <w:tr w:rsidR="00097E98" w:rsidRPr="00442838" w14:paraId="44F2D4D5" w14:textId="77777777" w:rsidTr="000F163C">
        <w:trPr>
          <w:trHeight w:val="896"/>
        </w:trPr>
        <w:tc>
          <w:tcPr>
            <w:tcW w:w="1251" w:type="dxa"/>
          </w:tcPr>
          <w:p w14:paraId="02C9B14B" w14:textId="77777777" w:rsidR="00097E98" w:rsidRPr="00442838" w:rsidRDefault="00097E98" w:rsidP="000F163C">
            <w:pPr>
              <w:spacing w:line="360" w:lineRule="auto"/>
            </w:pPr>
          </w:p>
        </w:tc>
        <w:tc>
          <w:tcPr>
            <w:tcW w:w="1652" w:type="dxa"/>
          </w:tcPr>
          <w:p w14:paraId="0EA34525" w14:textId="77777777" w:rsidR="00097E98" w:rsidRPr="00442838" w:rsidRDefault="00097E98" w:rsidP="000F163C">
            <w:pPr>
              <w:spacing w:line="360" w:lineRule="auto"/>
            </w:pPr>
          </w:p>
        </w:tc>
        <w:tc>
          <w:tcPr>
            <w:tcW w:w="3719" w:type="dxa"/>
          </w:tcPr>
          <w:p w14:paraId="28A04714" w14:textId="77777777" w:rsidR="00097E98" w:rsidRPr="00442838" w:rsidRDefault="00097E98" w:rsidP="000F163C">
            <w:pPr>
              <w:spacing w:line="360" w:lineRule="auto"/>
            </w:pPr>
          </w:p>
        </w:tc>
        <w:tc>
          <w:tcPr>
            <w:tcW w:w="880" w:type="dxa"/>
          </w:tcPr>
          <w:p w14:paraId="27D3A24F" w14:textId="77777777" w:rsidR="00097E98" w:rsidRPr="00442838" w:rsidRDefault="00097E98" w:rsidP="000F163C">
            <w:pPr>
              <w:spacing w:line="360" w:lineRule="auto"/>
            </w:pPr>
          </w:p>
        </w:tc>
        <w:tc>
          <w:tcPr>
            <w:tcW w:w="724" w:type="dxa"/>
          </w:tcPr>
          <w:p w14:paraId="7D067495" w14:textId="77777777" w:rsidR="00097E98" w:rsidRPr="00442838" w:rsidRDefault="00097E98" w:rsidP="000F163C">
            <w:pPr>
              <w:spacing w:line="360" w:lineRule="auto"/>
            </w:pPr>
          </w:p>
        </w:tc>
        <w:tc>
          <w:tcPr>
            <w:tcW w:w="724" w:type="dxa"/>
          </w:tcPr>
          <w:p w14:paraId="7BB367B2" w14:textId="77777777" w:rsidR="00097E98" w:rsidRPr="00442838" w:rsidRDefault="00097E98" w:rsidP="000F163C">
            <w:pPr>
              <w:spacing w:line="360" w:lineRule="auto"/>
            </w:pPr>
          </w:p>
        </w:tc>
        <w:tc>
          <w:tcPr>
            <w:tcW w:w="1976" w:type="dxa"/>
          </w:tcPr>
          <w:p w14:paraId="2C9E0356" w14:textId="77777777" w:rsidR="00097E98" w:rsidRPr="00442838" w:rsidRDefault="00097E98" w:rsidP="000F163C">
            <w:pPr>
              <w:spacing w:line="360" w:lineRule="auto"/>
            </w:pPr>
          </w:p>
        </w:tc>
      </w:tr>
    </w:tbl>
    <w:p w14:paraId="32DBBA02" w14:textId="77777777" w:rsidR="00097E98" w:rsidRPr="00442838" w:rsidRDefault="00097E98" w:rsidP="00097E98">
      <w:pPr>
        <w:rPr>
          <w:sz w:val="24"/>
        </w:rPr>
      </w:pPr>
    </w:p>
    <w:p w14:paraId="327BB54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934FD7" w14:textId="77777777" w:rsidTr="000F163C">
        <w:tc>
          <w:tcPr>
            <w:tcW w:w="3596" w:type="dxa"/>
          </w:tcPr>
          <w:p w14:paraId="4EE5EA0A" w14:textId="77777777" w:rsidR="00097E98" w:rsidRPr="00442838" w:rsidRDefault="00097E98" w:rsidP="000F163C">
            <w:pPr>
              <w:rPr>
                <w:sz w:val="24"/>
              </w:rPr>
            </w:pPr>
          </w:p>
        </w:tc>
        <w:tc>
          <w:tcPr>
            <w:tcW w:w="3597" w:type="dxa"/>
          </w:tcPr>
          <w:p w14:paraId="65505088" w14:textId="77777777" w:rsidR="00097E98" w:rsidRPr="00442838" w:rsidRDefault="00097E98" w:rsidP="000F163C">
            <w:pPr>
              <w:rPr>
                <w:sz w:val="24"/>
              </w:rPr>
            </w:pPr>
          </w:p>
        </w:tc>
        <w:tc>
          <w:tcPr>
            <w:tcW w:w="3597" w:type="dxa"/>
          </w:tcPr>
          <w:p w14:paraId="552E5582" w14:textId="77777777" w:rsidR="00097E98" w:rsidRPr="00442838" w:rsidRDefault="00097E98" w:rsidP="000F163C">
            <w:pPr>
              <w:rPr>
                <w:sz w:val="24"/>
              </w:rPr>
            </w:pPr>
          </w:p>
        </w:tc>
      </w:tr>
      <w:tr w:rsidR="00097E98" w:rsidRPr="00442838" w14:paraId="7792844A" w14:textId="77777777" w:rsidTr="000F163C">
        <w:tc>
          <w:tcPr>
            <w:tcW w:w="3596" w:type="dxa"/>
          </w:tcPr>
          <w:p w14:paraId="476ACF5C" w14:textId="77777777" w:rsidR="00097E98" w:rsidRPr="00442838" w:rsidRDefault="00097E98" w:rsidP="000F163C">
            <w:pPr>
              <w:rPr>
                <w:sz w:val="24"/>
              </w:rPr>
            </w:pPr>
          </w:p>
        </w:tc>
        <w:tc>
          <w:tcPr>
            <w:tcW w:w="3597" w:type="dxa"/>
          </w:tcPr>
          <w:p w14:paraId="67A1D7C2" w14:textId="77777777" w:rsidR="00097E98" w:rsidRPr="00442838" w:rsidRDefault="00097E98" w:rsidP="000F163C">
            <w:pPr>
              <w:rPr>
                <w:sz w:val="24"/>
              </w:rPr>
            </w:pPr>
          </w:p>
        </w:tc>
        <w:tc>
          <w:tcPr>
            <w:tcW w:w="3597" w:type="dxa"/>
          </w:tcPr>
          <w:p w14:paraId="46DF176D" w14:textId="77777777" w:rsidR="00097E98" w:rsidRPr="00442838" w:rsidRDefault="00097E98" w:rsidP="000F163C">
            <w:pPr>
              <w:rPr>
                <w:sz w:val="24"/>
              </w:rPr>
            </w:pPr>
          </w:p>
        </w:tc>
      </w:tr>
    </w:tbl>
    <w:p w14:paraId="4AEA06F7" w14:textId="77777777" w:rsidR="00097E98" w:rsidRPr="00442838" w:rsidRDefault="00097E98" w:rsidP="00097E98">
      <w:pPr>
        <w:rPr>
          <w:sz w:val="24"/>
        </w:rPr>
      </w:pPr>
    </w:p>
    <w:p w14:paraId="0F1A03C8" w14:textId="77777777" w:rsidR="00097E98" w:rsidRPr="00442838" w:rsidRDefault="00097E98" w:rsidP="00097E98">
      <w:pPr>
        <w:rPr>
          <w:sz w:val="24"/>
        </w:rPr>
      </w:pPr>
      <w:r w:rsidRPr="00442838">
        <w:rPr>
          <w:sz w:val="24"/>
        </w:rPr>
        <w:t>Sprites:</w:t>
      </w:r>
    </w:p>
    <w:p w14:paraId="740FBF28" w14:textId="77777777" w:rsidR="00097E98" w:rsidRPr="00442838" w:rsidRDefault="00097E98" w:rsidP="00097E98">
      <w:pPr>
        <w:rPr>
          <w:sz w:val="24"/>
        </w:rPr>
      </w:pPr>
      <w:r w:rsidRPr="00442838">
        <w:rPr>
          <w:sz w:val="24"/>
        </w:rPr>
        <w:br w:type="page"/>
      </w:r>
    </w:p>
    <w:p w14:paraId="1B2567E1" w14:textId="77777777" w:rsidR="00097E98" w:rsidRPr="00442838" w:rsidRDefault="00097E98" w:rsidP="00097E98">
      <w:pPr>
        <w:rPr>
          <w:sz w:val="24"/>
        </w:rPr>
      </w:pPr>
      <w:r w:rsidRPr="00442838">
        <w:rPr>
          <w:sz w:val="24"/>
        </w:rPr>
        <w:lastRenderedPageBreak/>
        <w:t>Family Page</w:t>
      </w:r>
    </w:p>
    <w:p w14:paraId="050EF07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2AE06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A599CC3" w14:textId="77777777" w:rsidTr="000F163C">
        <w:trPr>
          <w:trHeight w:val="896"/>
        </w:trPr>
        <w:tc>
          <w:tcPr>
            <w:tcW w:w="1251" w:type="dxa"/>
          </w:tcPr>
          <w:p w14:paraId="6CEF1EC9" w14:textId="77777777" w:rsidR="00097E98" w:rsidRPr="00442838" w:rsidRDefault="00097E98" w:rsidP="000F163C">
            <w:pPr>
              <w:spacing w:line="360" w:lineRule="auto"/>
            </w:pPr>
            <w:r w:rsidRPr="00442838">
              <w:t>Pokemon</w:t>
            </w:r>
          </w:p>
          <w:p w14:paraId="2C7D09A5" w14:textId="77777777" w:rsidR="00097E98" w:rsidRPr="00442838" w:rsidRDefault="00097E98" w:rsidP="000F163C">
            <w:pPr>
              <w:spacing w:line="360" w:lineRule="auto"/>
            </w:pPr>
            <w:r w:rsidRPr="00442838">
              <w:t>Name</w:t>
            </w:r>
          </w:p>
        </w:tc>
        <w:tc>
          <w:tcPr>
            <w:tcW w:w="1652" w:type="dxa"/>
          </w:tcPr>
          <w:p w14:paraId="53E7C5E6" w14:textId="77777777" w:rsidR="00097E98" w:rsidRPr="00442838" w:rsidRDefault="00097E98" w:rsidP="000F163C">
            <w:pPr>
              <w:spacing w:line="360" w:lineRule="auto"/>
            </w:pPr>
            <w:r w:rsidRPr="00442838">
              <w:t>Pokemon Number</w:t>
            </w:r>
          </w:p>
        </w:tc>
        <w:tc>
          <w:tcPr>
            <w:tcW w:w="3719" w:type="dxa"/>
          </w:tcPr>
          <w:p w14:paraId="7D9FE2EA" w14:textId="77777777" w:rsidR="00097E98" w:rsidRPr="00442838" w:rsidRDefault="00097E98" w:rsidP="000F163C">
            <w:pPr>
              <w:spacing w:line="360" w:lineRule="auto"/>
            </w:pPr>
            <w:r w:rsidRPr="00442838">
              <w:t>Base Stats</w:t>
            </w:r>
          </w:p>
          <w:p w14:paraId="79D12D7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8C9C47B" w14:textId="77777777" w:rsidR="00097E98" w:rsidRPr="00442838" w:rsidRDefault="00097E98" w:rsidP="000F163C">
            <w:pPr>
              <w:spacing w:line="360" w:lineRule="auto"/>
            </w:pPr>
            <w:r w:rsidRPr="00442838">
              <w:t>Ability</w:t>
            </w:r>
          </w:p>
        </w:tc>
        <w:tc>
          <w:tcPr>
            <w:tcW w:w="724" w:type="dxa"/>
          </w:tcPr>
          <w:p w14:paraId="1F83A0F1" w14:textId="77777777" w:rsidR="00097E98" w:rsidRPr="00442838" w:rsidRDefault="00097E98" w:rsidP="000F163C">
            <w:pPr>
              <w:spacing w:line="360" w:lineRule="auto"/>
            </w:pPr>
            <w:r w:rsidRPr="00442838">
              <w:t>Type 1</w:t>
            </w:r>
          </w:p>
        </w:tc>
        <w:tc>
          <w:tcPr>
            <w:tcW w:w="724" w:type="dxa"/>
          </w:tcPr>
          <w:p w14:paraId="17C1F380" w14:textId="77777777" w:rsidR="00097E98" w:rsidRPr="00442838" w:rsidRDefault="00097E98" w:rsidP="000F163C">
            <w:pPr>
              <w:spacing w:line="360" w:lineRule="auto"/>
            </w:pPr>
            <w:r w:rsidRPr="00442838">
              <w:t>Type 2</w:t>
            </w:r>
          </w:p>
        </w:tc>
        <w:tc>
          <w:tcPr>
            <w:tcW w:w="1976" w:type="dxa"/>
          </w:tcPr>
          <w:p w14:paraId="06A746F3" w14:textId="77777777" w:rsidR="00097E98" w:rsidRPr="00442838" w:rsidRDefault="00097E98" w:rsidP="000F163C">
            <w:pPr>
              <w:spacing w:line="360" w:lineRule="auto"/>
            </w:pPr>
            <w:r w:rsidRPr="00442838">
              <w:t>Evolution</w:t>
            </w:r>
          </w:p>
        </w:tc>
      </w:tr>
      <w:tr w:rsidR="00097E98" w:rsidRPr="00442838" w14:paraId="5DBF44E9" w14:textId="77777777" w:rsidTr="000F163C">
        <w:trPr>
          <w:trHeight w:val="454"/>
        </w:trPr>
        <w:tc>
          <w:tcPr>
            <w:tcW w:w="1251" w:type="dxa"/>
          </w:tcPr>
          <w:p w14:paraId="3ADFBF6E" w14:textId="77777777" w:rsidR="00097E98" w:rsidRPr="00442838" w:rsidRDefault="00097E98" w:rsidP="000F163C">
            <w:pPr>
              <w:spacing w:line="360" w:lineRule="auto"/>
            </w:pPr>
          </w:p>
        </w:tc>
        <w:tc>
          <w:tcPr>
            <w:tcW w:w="1652" w:type="dxa"/>
          </w:tcPr>
          <w:p w14:paraId="34BFA997" w14:textId="77777777" w:rsidR="00097E98" w:rsidRPr="00442838" w:rsidRDefault="00097E98" w:rsidP="000F163C">
            <w:pPr>
              <w:spacing w:line="360" w:lineRule="auto"/>
            </w:pPr>
          </w:p>
        </w:tc>
        <w:tc>
          <w:tcPr>
            <w:tcW w:w="3719" w:type="dxa"/>
          </w:tcPr>
          <w:p w14:paraId="37D9DC66" w14:textId="77777777" w:rsidR="00097E98" w:rsidRPr="00442838" w:rsidRDefault="00097E98" w:rsidP="000F163C">
            <w:pPr>
              <w:spacing w:line="360" w:lineRule="auto"/>
            </w:pPr>
          </w:p>
        </w:tc>
        <w:tc>
          <w:tcPr>
            <w:tcW w:w="880" w:type="dxa"/>
          </w:tcPr>
          <w:p w14:paraId="3BE90707" w14:textId="77777777" w:rsidR="00097E98" w:rsidRPr="00442838" w:rsidRDefault="00097E98" w:rsidP="000F163C">
            <w:pPr>
              <w:spacing w:line="360" w:lineRule="auto"/>
            </w:pPr>
          </w:p>
        </w:tc>
        <w:tc>
          <w:tcPr>
            <w:tcW w:w="724" w:type="dxa"/>
          </w:tcPr>
          <w:p w14:paraId="75BF6671" w14:textId="77777777" w:rsidR="00097E98" w:rsidRPr="00442838" w:rsidRDefault="00097E98" w:rsidP="000F163C">
            <w:pPr>
              <w:spacing w:line="360" w:lineRule="auto"/>
            </w:pPr>
          </w:p>
        </w:tc>
        <w:tc>
          <w:tcPr>
            <w:tcW w:w="724" w:type="dxa"/>
          </w:tcPr>
          <w:p w14:paraId="4AC9E128" w14:textId="77777777" w:rsidR="00097E98" w:rsidRPr="00442838" w:rsidRDefault="00097E98" w:rsidP="000F163C">
            <w:pPr>
              <w:spacing w:line="360" w:lineRule="auto"/>
            </w:pPr>
          </w:p>
        </w:tc>
        <w:tc>
          <w:tcPr>
            <w:tcW w:w="1976" w:type="dxa"/>
          </w:tcPr>
          <w:p w14:paraId="3DCF88C8" w14:textId="77777777" w:rsidR="00097E98" w:rsidRPr="00442838" w:rsidRDefault="00097E98" w:rsidP="000F163C">
            <w:pPr>
              <w:spacing w:line="360" w:lineRule="auto"/>
            </w:pPr>
          </w:p>
        </w:tc>
      </w:tr>
      <w:tr w:rsidR="00097E98" w:rsidRPr="00442838" w14:paraId="2E417C32" w14:textId="77777777" w:rsidTr="000F163C">
        <w:trPr>
          <w:trHeight w:val="441"/>
        </w:trPr>
        <w:tc>
          <w:tcPr>
            <w:tcW w:w="1251" w:type="dxa"/>
          </w:tcPr>
          <w:p w14:paraId="0DC379D6" w14:textId="77777777" w:rsidR="00097E98" w:rsidRPr="00442838" w:rsidRDefault="00097E98" w:rsidP="000F163C">
            <w:pPr>
              <w:spacing w:line="360" w:lineRule="auto"/>
            </w:pPr>
          </w:p>
        </w:tc>
        <w:tc>
          <w:tcPr>
            <w:tcW w:w="1652" w:type="dxa"/>
          </w:tcPr>
          <w:p w14:paraId="1F25BC65" w14:textId="77777777" w:rsidR="00097E98" w:rsidRPr="00442838" w:rsidRDefault="00097E98" w:rsidP="000F163C">
            <w:pPr>
              <w:spacing w:line="360" w:lineRule="auto"/>
            </w:pPr>
          </w:p>
        </w:tc>
        <w:tc>
          <w:tcPr>
            <w:tcW w:w="3719" w:type="dxa"/>
          </w:tcPr>
          <w:p w14:paraId="05B92445" w14:textId="77777777" w:rsidR="00097E98" w:rsidRPr="00442838" w:rsidRDefault="00097E98" w:rsidP="000F163C">
            <w:pPr>
              <w:spacing w:line="360" w:lineRule="auto"/>
            </w:pPr>
          </w:p>
        </w:tc>
        <w:tc>
          <w:tcPr>
            <w:tcW w:w="880" w:type="dxa"/>
          </w:tcPr>
          <w:p w14:paraId="2AB119AC" w14:textId="77777777" w:rsidR="00097E98" w:rsidRPr="00442838" w:rsidRDefault="00097E98" w:rsidP="000F163C">
            <w:pPr>
              <w:spacing w:line="360" w:lineRule="auto"/>
            </w:pPr>
          </w:p>
        </w:tc>
        <w:tc>
          <w:tcPr>
            <w:tcW w:w="724" w:type="dxa"/>
          </w:tcPr>
          <w:p w14:paraId="6732B492" w14:textId="77777777" w:rsidR="00097E98" w:rsidRPr="00442838" w:rsidRDefault="00097E98" w:rsidP="000F163C">
            <w:pPr>
              <w:spacing w:line="360" w:lineRule="auto"/>
            </w:pPr>
          </w:p>
        </w:tc>
        <w:tc>
          <w:tcPr>
            <w:tcW w:w="724" w:type="dxa"/>
          </w:tcPr>
          <w:p w14:paraId="1F46441F" w14:textId="77777777" w:rsidR="00097E98" w:rsidRPr="00442838" w:rsidRDefault="00097E98" w:rsidP="000F163C">
            <w:pPr>
              <w:spacing w:line="360" w:lineRule="auto"/>
            </w:pPr>
          </w:p>
        </w:tc>
        <w:tc>
          <w:tcPr>
            <w:tcW w:w="1976" w:type="dxa"/>
          </w:tcPr>
          <w:p w14:paraId="65B00F22" w14:textId="77777777" w:rsidR="00097E98" w:rsidRPr="00442838" w:rsidRDefault="00097E98" w:rsidP="000F163C">
            <w:pPr>
              <w:spacing w:line="360" w:lineRule="auto"/>
            </w:pPr>
          </w:p>
        </w:tc>
      </w:tr>
      <w:tr w:rsidR="00097E98" w:rsidRPr="00442838" w14:paraId="7BDC5E78" w14:textId="77777777" w:rsidTr="000F163C">
        <w:trPr>
          <w:trHeight w:val="441"/>
        </w:trPr>
        <w:tc>
          <w:tcPr>
            <w:tcW w:w="1251" w:type="dxa"/>
          </w:tcPr>
          <w:p w14:paraId="214652C6" w14:textId="77777777" w:rsidR="00097E98" w:rsidRPr="00442838" w:rsidRDefault="00097E98" w:rsidP="000F163C">
            <w:pPr>
              <w:spacing w:line="360" w:lineRule="auto"/>
            </w:pPr>
          </w:p>
        </w:tc>
        <w:tc>
          <w:tcPr>
            <w:tcW w:w="1652" w:type="dxa"/>
          </w:tcPr>
          <w:p w14:paraId="21E229C8" w14:textId="77777777" w:rsidR="00097E98" w:rsidRPr="00442838" w:rsidRDefault="00097E98" w:rsidP="000F163C">
            <w:pPr>
              <w:spacing w:line="360" w:lineRule="auto"/>
            </w:pPr>
          </w:p>
        </w:tc>
        <w:tc>
          <w:tcPr>
            <w:tcW w:w="3719" w:type="dxa"/>
          </w:tcPr>
          <w:p w14:paraId="7C69ABCE" w14:textId="77777777" w:rsidR="00097E98" w:rsidRPr="00442838" w:rsidRDefault="00097E98" w:rsidP="000F163C">
            <w:pPr>
              <w:spacing w:line="360" w:lineRule="auto"/>
            </w:pPr>
          </w:p>
        </w:tc>
        <w:tc>
          <w:tcPr>
            <w:tcW w:w="880" w:type="dxa"/>
          </w:tcPr>
          <w:p w14:paraId="7CF0E8FB" w14:textId="77777777" w:rsidR="00097E98" w:rsidRPr="00442838" w:rsidRDefault="00097E98" w:rsidP="000F163C">
            <w:pPr>
              <w:spacing w:line="360" w:lineRule="auto"/>
            </w:pPr>
          </w:p>
        </w:tc>
        <w:tc>
          <w:tcPr>
            <w:tcW w:w="724" w:type="dxa"/>
          </w:tcPr>
          <w:p w14:paraId="4126DBCC" w14:textId="77777777" w:rsidR="00097E98" w:rsidRPr="00442838" w:rsidRDefault="00097E98" w:rsidP="000F163C">
            <w:pPr>
              <w:spacing w:line="360" w:lineRule="auto"/>
            </w:pPr>
          </w:p>
        </w:tc>
        <w:tc>
          <w:tcPr>
            <w:tcW w:w="724" w:type="dxa"/>
          </w:tcPr>
          <w:p w14:paraId="0ACAE945" w14:textId="77777777" w:rsidR="00097E98" w:rsidRPr="00442838" w:rsidRDefault="00097E98" w:rsidP="000F163C">
            <w:pPr>
              <w:spacing w:line="360" w:lineRule="auto"/>
            </w:pPr>
          </w:p>
        </w:tc>
        <w:tc>
          <w:tcPr>
            <w:tcW w:w="1976" w:type="dxa"/>
          </w:tcPr>
          <w:p w14:paraId="2563AC79" w14:textId="77777777" w:rsidR="00097E98" w:rsidRPr="00442838" w:rsidRDefault="00097E98" w:rsidP="000F163C">
            <w:pPr>
              <w:spacing w:line="360" w:lineRule="auto"/>
            </w:pPr>
          </w:p>
        </w:tc>
      </w:tr>
      <w:tr w:rsidR="00097E98" w:rsidRPr="00442838" w14:paraId="0B572443" w14:textId="77777777" w:rsidTr="000F163C">
        <w:trPr>
          <w:trHeight w:val="896"/>
        </w:trPr>
        <w:tc>
          <w:tcPr>
            <w:tcW w:w="1251" w:type="dxa"/>
          </w:tcPr>
          <w:p w14:paraId="50210A7E" w14:textId="77777777" w:rsidR="00097E98" w:rsidRPr="00442838" w:rsidRDefault="00097E98" w:rsidP="000F163C">
            <w:pPr>
              <w:spacing w:line="360" w:lineRule="auto"/>
            </w:pPr>
          </w:p>
        </w:tc>
        <w:tc>
          <w:tcPr>
            <w:tcW w:w="1652" w:type="dxa"/>
          </w:tcPr>
          <w:p w14:paraId="1E9C6901" w14:textId="77777777" w:rsidR="00097E98" w:rsidRPr="00442838" w:rsidRDefault="00097E98" w:rsidP="000F163C">
            <w:pPr>
              <w:spacing w:line="360" w:lineRule="auto"/>
            </w:pPr>
          </w:p>
        </w:tc>
        <w:tc>
          <w:tcPr>
            <w:tcW w:w="3719" w:type="dxa"/>
          </w:tcPr>
          <w:p w14:paraId="71750E0C" w14:textId="77777777" w:rsidR="00097E98" w:rsidRPr="00442838" w:rsidRDefault="00097E98" w:rsidP="000F163C">
            <w:pPr>
              <w:spacing w:line="360" w:lineRule="auto"/>
            </w:pPr>
          </w:p>
        </w:tc>
        <w:tc>
          <w:tcPr>
            <w:tcW w:w="880" w:type="dxa"/>
          </w:tcPr>
          <w:p w14:paraId="32A8D586" w14:textId="77777777" w:rsidR="00097E98" w:rsidRPr="00442838" w:rsidRDefault="00097E98" w:rsidP="000F163C">
            <w:pPr>
              <w:spacing w:line="360" w:lineRule="auto"/>
            </w:pPr>
          </w:p>
        </w:tc>
        <w:tc>
          <w:tcPr>
            <w:tcW w:w="724" w:type="dxa"/>
          </w:tcPr>
          <w:p w14:paraId="12145691" w14:textId="77777777" w:rsidR="00097E98" w:rsidRPr="00442838" w:rsidRDefault="00097E98" w:rsidP="000F163C">
            <w:pPr>
              <w:spacing w:line="360" w:lineRule="auto"/>
            </w:pPr>
          </w:p>
        </w:tc>
        <w:tc>
          <w:tcPr>
            <w:tcW w:w="724" w:type="dxa"/>
          </w:tcPr>
          <w:p w14:paraId="3149A6D5" w14:textId="77777777" w:rsidR="00097E98" w:rsidRPr="00442838" w:rsidRDefault="00097E98" w:rsidP="000F163C">
            <w:pPr>
              <w:spacing w:line="360" w:lineRule="auto"/>
            </w:pPr>
          </w:p>
        </w:tc>
        <w:tc>
          <w:tcPr>
            <w:tcW w:w="1976" w:type="dxa"/>
          </w:tcPr>
          <w:p w14:paraId="71920F05" w14:textId="77777777" w:rsidR="00097E98" w:rsidRPr="00442838" w:rsidRDefault="00097E98" w:rsidP="000F163C">
            <w:pPr>
              <w:spacing w:line="360" w:lineRule="auto"/>
            </w:pPr>
          </w:p>
        </w:tc>
      </w:tr>
    </w:tbl>
    <w:p w14:paraId="2916D21E" w14:textId="77777777" w:rsidR="00097E98" w:rsidRPr="00442838" w:rsidRDefault="00097E98" w:rsidP="00097E98">
      <w:pPr>
        <w:rPr>
          <w:sz w:val="24"/>
        </w:rPr>
      </w:pPr>
    </w:p>
    <w:p w14:paraId="6B87901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67F2502" w14:textId="77777777" w:rsidTr="000F163C">
        <w:tc>
          <w:tcPr>
            <w:tcW w:w="3596" w:type="dxa"/>
          </w:tcPr>
          <w:p w14:paraId="4AAF3E89" w14:textId="77777777" w:rsidR="00097E98" w:rsidRPr="00442838" w:rsidRDefault="00097E98" w:rsidP="000F163C">
            <w:pPr>
              <w:rPr>
                <w:sz w:val="24"/>
              </w:rPr>
            </w:pPr>
          </w:p>
        </w:tc>
        <w:tc>
          <w:tcPr>
            <w:tcW w:w="3597" w:type="dxa"/>
          </w:tcPr>
          <w:p w14:paraId="3FFEDD92" w14:textId="77777777" w:rsidR="00097E98" w:rsidRPr="00442838" w:rsidRDefault="00097E98" w:rsidP="000F163C">
            <w:pPr>
              <w:rPr>
                <w:sz w:val="24"/>
              </w:rPr>
            </w:pPr>
          </w:p>
        </w:tc>
        <w:tc>
          <w:tcPr>
            <w:tcW w:w="3597" w:type="dxa"/>
          </w:tcPr>
          <w:p w14:paraId="2F86EEAD" w14:textId="77777777" w:rsidR="00097E98" w:rsidRPr="00442838" w:rsidRDefault="00097E98" w:rsidP="000F163C">
            <w:pPr>
              <w:rPr>
                <w:sz w:val="24"/>
              </w:rPr>
            </w:pPr>
          </w:p>
        </w:tc>
      </w:tr>
      <w:tr w:rsidR="00097E98" w:rsidRPr="00442838" w14:paraId="3F15D1C8" w14:textId="77777777" w:rsidTr="000F163C">
        <w:tc>
          <w:tcPr>
            <w:tcW w:w="3596" w:type="dxa"/>
          </w:tcPr>
          <w:p w14:paraId="36BBA67A" w14:textId="77777777" w:rsidR="00097E98" w:rsidRPr="00442838" w:rsidRDefault="00097E98" w:rsidP="000F163C">
            <w:pPr>
              <w:rPr>
                <w:sz w:val="24"/>
              </w:rPr>
            </w:pPr>
          </w:p>
        </w:tc>
        <w:tc>
          <w:tcPr>
            <w:tcW w:w="3597" w:type="dxa"/>
          </w:tcPr>
          <w:p w14:paraId="57EE6D9C" w14:textId="77777777" w:rsidR="00097E98" w:rsidRPr="00442838" w:rsidRDefault="00097E98" w:rsidP="000F163C">
            <w:pPr>
              <w:rPr>
                <w:sz w:val="24"/>
              </w:rPr>
            </w:pPr>
          </w:p>
        </w:tc>
        <w:tc>
          <w:tcPr>
            <w:tcW w:w="3597" w:type="dxa"/>
          </w:tcPr>
          <w:p w14:paraId="70EFEAF6" w14:textId="77777777" w:rsidR="00097E98" w:rsidRPr="00442838" w:rsidRDefault="00097E98" w:rsidP="000F163C">
            <w:pPr>
              <w:rPr>
                <w:sz w:val="24"/>
              </w:rPr>
            </w:pPr>
          </w:p>
        </w:tc>
      </w:tr>
    </w:tbl>
    <w:p w14:paraId="431DCD95" w14:textId="77777777" w:rsidR="00097E98" w:rsidRPr="00442838" w:rsidRDefault="00097E98" w:rsidP="00097E98">
      <w:pPr>
        <w:rPr>
          <w:sz w:val="24"/>
        </w:rPr>
      </w:pPr>
    </w:p>
    <w:p w14:paraId="6964A47E" w14:textId="77777777" w:rsidR="00097E98" w:rsidRPr="00442838" w:rsidRDefault="00097E98" w:rsidP="00097E98">
      <w:pPr>
        <w:rPr>
          <w:sz w:val="24"/>
        </w:rPr>
      </w:pPr>
      <w:r w:rsidRPr="00442838">
        <w:rPr>
          <w:sz w:val="24"/>
        </w:rPr>
        <w:t>Sprites:</w:t>
      </w:r>
    </w:p>
    <w:p w14:paraId="55076E08" w14:textId="77777777" w:rsidR="00097E98" w:rsidRPr="00442838" w:rsidRDefault="00097E98" w:rsidP="00097E98">
      <w:pPr>
        <w:rPr>
          <w:sz w:val="24"/>
        </w:rPr>
      </w:pPr>
      <w:r w:rsidRPr="00442838">
        <w:rPr>
          <w:sz w:val="24"/>
        </w:rPr>
        <w:br w:type="page"/>
      </w:r>
    </w:p>
    <w:p w14:paraId="19151734" w14:textId="77777777" w:rsidR="00097E98" w:rsidRPr="00442838" w:rsidRDefault="00097E98" w:rsidP="00097E98">
      <w:pPr>
        <w:rPr>
          <w:sz w:val="24"/>
        </w:rPr>
      </w:pPr>
      <w:r w:rsidRPr="00442838">
        <w:rPr>
          <w:sz w:val="24"/>
        </w:rPr>
        <w:lastRenderedPageBreak/>
        <w:t>Family Page</w:t>
      </w:r>
    </w:p>
    <w:p w14:paraId="5927E7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F2A3F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F4315D2" w14:textId="77777777" w:rsidTr="000F163C">
        <w:trPr>
          <w:trHeight w:val="896"/>
        </w:trPr>
        <w:tc>
          <w:tcPr>
            <w:tcW w:w="1251" w:type="dxa"/>
          </w:tcPr>
          <w:p w14:paraId="798A08AF" w14:textId="77777777" w:rsidR="00097E98" w:rsidRPr="00442838" w:rsidRDefault="00097E98" w:rsidP="000F163C">
            <w:pPr>
              <w:spacing w:line="360" w:lineRule="auto"/>
            </w:pPr>
            <w:r w:rsidRPr="00442838">
              <w:t>Pokemon</w:t>
            </w:r>
          </w:p>
          <w:p w14:paraId="3F7C1171" w14:textId="77777777" w:rsidR="00097E98" w:rsidRPr="00442838" w:rsidRDefault="00097E98" w:rsidP="000F163C">
            <w:pPr>
              <w:spacing w:line="360" w:lineRule="auto"/>
            </w:pPr>
            <w:r w:rsidRPr="00442838">
              <w:t>Name</w:t>
            </w:r>
          </w:p>
        </w:tc>
        <w:tc>
          <w:tcPr>
            <w:tcW w:w="1652" w:type="dxa"/>
          </w:tcPr>
          <w:p w14:paraId="15B5FD3C" w14:textId="77777777" w:rsidR="00097E98" w:rsidRPr="00442838" w:rsidRDefault="00097E98" w:rsidP="000F163C">
            <w:pPr>
              <w:spacing w:line="360" w:lineRule="auto"/>
            </w:pPr>
            <w:r w:rsidRPr="00442838">
              <w:t>Pokemon Number</w:t>
            </w:r>
          </w:p>
        </w:tc>
        <w:tc>
          <w:tcPr>
            <w:tcW w:w="3719" w:type="dxa"/>
          </w:tcPr>
          <w:p w14:paraId="01C0B0D5" w14:textId="77777777" w:rsidR="00097E98" w:rsidRPr="00442838" w:rsidRDefault="00097E98" w:rsidP="000F163C">
            <w:pPr>
              <w:spacing w:line="360" w:lineRule="auto"/>
            </w:pPr>
            <w:r w:rsidRPr="00442838">
              <w:t>Base Stats</w:t>
            </w:r>
          </w:p>
          <w:p w14:paraId="584C7A2C"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8F7DCEE" w14:textId="77777777" w:rsidR="00097E98" w:rsidRPr="00442838" w:rsidRDefault="00097E98" w:rsidP="000F163C">
            <w:pPr>
              <w:spacing w:line="360" w:lineRule="auto"/>
            </w:pPr>
            <w:r w:rsidRPr="00442838">
              <w:t>Ability</w:t>
            </w:r>
          </w:p>
        </w:tc>
        <w:tc>
          <w:tcPr>
            <w:tcW w:w="724" w:type="dxa"/>
          </w:tcPr>
          <w:p w14:paraId="27E35301" w14:textId="77777777" w:rsidR="00097E98" w:rsidRPr="00442838" w:rsidRDefault="00097E98" w:rsidP="000F163C">
            <w:pPr>
              <w:spacing w:line="360" w:lineRule="auto"/>
            </w:pPr>
            <w:r w:rsidRPr="00442838">
              <w:t>Type 1</w:t>
            </w:r>
          </w:p>
        </w:tc>
        <w:tc>
          <w:tcPr>
            <w:tcW w:w="724" w:type="dxa"/>
          </w:tcPr>
          <w:p w14:paraId="56F41E36" w14:textId="77777777" w:rsidR="00097E98" w:rsidRPr="00442838" w:rsidRDefault="00097E98" w:rsidP="000F163C">
            <w:pPr>
              <w:spacing w:line="360" w:lineRule="auto"/>
            </w:pPr>
            <w:r w:rsidRPr="00442838">
              <w:t>Type 2</w:t>
            </w:r>
          </w:p>
        </w:tc>
        <w:tc>
          <w:tcPr>
            <w:tcW w:w="1976" w:type="dxa"/>
          </w:tcPr>
          <w:p w14:paraId="6E37D714" w14:textId="77777777" w:rsidR="00097E98" w:rsidRPr="00442838" w:rsidRDefault="00097E98" w:rsidP="000F163C">
            <w:pPr>
              <w:spacing w:line="360" w:lineRule="auto"/>
            </w:pPr>
            <w:r w:rsidRPr="00442838">
              <w:t>Evolution</w:t>
            </w:r>
          </w:p>
        </w:tc>
      </w:tr>
      <w:tr w:rsidR="00097E98" w:rsidRPr="00442838" w14:paraId="27C7AED9" w14:textId="77777777" w:rsidTr="000F163C">
        <w:trPr>
          <w:trHeight w:val="454"/>
        </w:trPr>
        <w:tc>
          <w:tcPr>
            <w:tcW w:w="1251" w:type="dxa"/>
          </w:tcPr>
          <w:p w14:paraId="7BA9075B" w14:textId="77777777" w:rsidR="00097E98" w:rsidRPr="00442838" w:rsidRDefault="00097E98" w:rsidP="000F163C">
            <w:pPr>
              <w:spacing w:line="360" w:lineRule="auto"/>
            </w:pPr>
          </w:p>
        </w:tc>
        <w:tc>
          <w:tcPr>
            <w:tcW w:w="1652" w:type="dxa"/>
          </w:tcPr>
          <w:p w14:paraId="1E8C27D2" w14:textId="77777777" w:rsidR="00097E98" w:rsidRPr="00442838" w:rsidRDefault="00097E98" w:rsidP="000F163C">
            <w:pPr>
              <w:spacing w:line="360" w:lineRule="auto"/>
            </w:pPr>
          </w:p>
        </w:tc>
        <w:tc>
          <w:tcPr>
            <w:tcW w:w="3719" w:type="dxa"/>
          </w:tcPr>
          <w:p w14:paraId="01E05D36" w14:textId="77777777" w:rsidR="00097E98" w:rsidRPr="00442838" w:rsidRDefault="00097E98" w:rsidP="000F163C">
            <w:pPr>
              <w:spacing w:line="360" w:lineRule="auto"/>
            </w:pPr>
          </w:p>
        </w:tc>
        <w:tc>
          <w:tcPr>
            <w:tcW w:w="880" w:type="dxa"/>
          </w:tcPr>
          <w:p w14:paraId="1764A3C1" w14:textId="77777777" w:rsidR="00097E98" w:rsidRPr="00442838" w:rsidRDefault="00097E98" w:rsidP="000F163C">
            <w:pPr>
              <w:spacing w:line="360" w:lineRule="auto"/>
            </w:pPr>
          </w:p>
        </w:tc>
        <w:tc>
          <w:tcPr>
            <w:tcW w:w="724" w:type="dxa"/>
          </w:tcPr>
          <w:p w14:paraId="0AEAF35E" w14:textId="77777777" w:rsidR="00097E98" w:rsidRPr="00442838" w:rsidRDefault="00097E98" w:rsidP="000F163C">
            <w:pPr>
              <w:spacing w:line="360" w:lineRule="auto"/>
            </w:pPr>
          </w:p>
        </w:tc>
        <w:tc>
          <w:tcPr>
            <w:tcW w:w="724" w:type="dxa"/>
          </w:tcPr>
          <w:p w14:paraId="728715DE" w14:textId="77777777" w:rsidR="00097E98" w:rsidRPr="00442838" w:rsidRDefault="00097E98" w:rsidP="000F163C">
            <w:pPr>
              <w:spacing w:line="360" w:lineRule="auto"/>
            </w:pPr>
          </w:p>
        </w:tc>
        <w:tc>
          <w:tcPr>
            <w:tcW w:w="1976" w:type="dxa"/>
          </w:tcPr>
          <w:p w14:paraId="435ED2BF" w14:textId="77777777" w:rsidR="00097E98" w:rsidRPr="00442838" w:rsidRDefault="00097E98" w:rsidP="000F163C">
            <w:pPr>
              <w:spacing w:line="360" w:lineRule="auto"/>
            </w:pPr>
          </w:p>
        </w:tc>
      </w:tr>
      <w:tr w:rsidR="00097E98" w:rsidRPr="00442838" w14:paraId="01DB52E5" w14:textId="77777777" w:rsidTr="000F163C">
        <w:trPr>
          <w:trHeight w:val="441"/>
        </w:trPr>
        <w:tc>
          <w:tcPr>
            <w:tcW w:w="1251" w:type="dxa"/>
          </w:tcPr>
          <w:p w14:paraId="328B7CEC" w14:textId="77777777" w:rsidR="00097E98" w:rsidRPr="00442838" w:rsidRDefault="00097E98" w:rsidP="000F163C">
            <w:pPr>
              <w:spacing w:line="360" w:lineRule="auto"/>
            </w:pPr>
          </w:p>
        </w:tc>
        <w:tc>
          <w:tcPr>
            <w:tcW w:w="1652" w:type="dxa"/>
          </w:tcPr>
          <w:p w14:paraId="2C442527" w14:textId="77777777" w:rsidR="00097E98" w:rsidRPr="00442838" w:rsidRDefault="00097E98" w:rsidP="000F163C">
            <w:pPr>
              <w:spacing w:line="360" w:lineRule="auto"/>
            </w:pPr>
          </w:p>
        </w:tc>
        <w:tc>
          <w:tcPr>
            <w:tcW w:w="3719" w:type="dxa"/>
          </w:tcPr>
          <w:p w14:paraId="4D522494" w14:textId="77777777" w:rsidR="00097E98" w:rsidRPr="00442838" w:rsidRDefault="00097E98" w:rsidP="000F163C">
            <w:pPr>
              <w:spacing w:line="360" w:lineRule="auto"/>
            </w:pPr>
          </w:p>
        </w:tc>
        <w:tc>
          <w:tcPr>
            <w:tcW w:w="880" w:type="dxa"/>
          </w:tcPr>
          <w:p w14:paraId="635232AE" w14:textId="77777777" w:rsidR="00097E98" w:rsidRPr="00442838" w:rsidRDefault="00097E98" w:rsidP="000F163C">
            <w:pPr>
              <w:spacing w:line="360" w:lineRule="auto"/>
            </w:pPr>
          </w:p>
        </w:tc>
        <w:tc>
          <w:tcPr>
            <w:tcW w:w="724" w:type="dxa"/>
          </w:tcPr>
          <w:p w14:paraId="636F3325" w14:textId="77777777" w:rsidR="00097E98" w:rsidRPr="00442838" w:rsidRDefault="00097E98" w:rsidP="000F163C">
            <w:pPr>
              <w:spacing w:line="360" w:lineRule="auto"/>
            </w:pPr>
          </w:p>
        </w:tc>
        <w:tc>
          <w:tcPr>
            <w:tcW w:w="724" w:type="dxa"/>
          </w:tcPr>
          <w:p w14:paraId="3C0A0EE6" w14:textId="77777777" w:rsidR="00097E98" w:rsidRPr="00442838" w:rsidRDefault="00097E98" w:rsidP="000F163C">
            <w:pPr>
              <w:spacing w:line="360" w:lineRule="auto"/>
            </w:pPr>
          </w:p>
        </w:tc>
        <w:tc>
          <w:tcPr>
            <w:tcW w:w="1976" w:type="dxa"/>
          </w:tcPr>
          <w:p w14:paraId="68EA5C14" w14:textId="77777777" w:rsidR="00097E98" w:rsidRPr="00442838" w:rsidRDefault="00097E98" w:rsidP="000F163C">
            <w:pPr>
              <w:spacing w:line="360" w:lineRule="auto"/>
            </w:pPr>
          </w:p>
        </w:tc>
      </w:tr>
      <w:tr w:rsidR="00097E98" w:rsidRPr="00442838" w14:paraId="3C0A697C" w14:textId="77777777" w:rsidTr="000F163C">
        <w:trPr>
          <w:trHeight w:val="441"/>
        </w:trPr>
        <w:tc>
          <w:tcPr>
            <w:tcW w:w="1251" w:type="dxa"/>
          </w:tcPr>
          <w:p w14:paraId="5607D6AF" w14:textId="77777777" w:rsidR="00097E98" w:rsidRPr="00442838" w:rsidRDefault="00097E98" w:rsidP="000F163C">
            <w:pPr>
              <w:spacing w:line="360" w:lineRule="auto"/>
            </w:pPr>
          </w:p>
        </w:tc>
        <w:tc>
          <w:tcPr>
            <w:tcW w:w="1652" w:type="dxa"/>
          </w:tcPr>
          <w:p w14:paraId="05C3D9F6" w14:textId="77777777" w:rsidR="00097E98" w:rsidRPr="00442838" w:rsidRDefault="00097E98" w:rsidP="000F163C">
            <w:pPr>
              <w:spacing w:line="360" w:lineRule="auto"/>
            </w:pPr>
          </w:p>
        </w:tc>
        <w:tc>
          <w:tcPr>
            <w:tcW w:w="3719" w:type="dxa"/>
          </w:tcPr>
          <w:p w14:paraId="458D6971" w14:textId="77777777" w:rsidR="00097E98" w:rsidRPr="00442838" w:rsidRDefault="00097E98" w:rsidP="000F163C">
            <w:pPr>
              <w:spacing w:line="360" w:lineRule="auto"/>
            </w:pPr>
          </w:p>
        </w:tc>
        <w:tc>
          <w:tcPr>
            <w:tcW w:w="880" w:type="dxa"/>
          </w:tcPr>
          <w:p w14:paraId="5D12DAEE" w14:textId="77777777" w:rsidR="00097E98" w:rsidRPr="00442838" w:rsidRDefault="00097E98" w:rsidP="000F163C">
            <w:pPr>
              <w:spacing w:line="360" w:lineRule="auto"/>
            </w:pPr>
          </w:p>
        </w:tc>
        <w:tc>
          <w:tcPr>
            <w:tcW w:w="724" w:type="dxa"/>
          </w:tcPr>
          <w:p w14:paraId="3765D638" w14:textId="77777777" w:rsidR="00097E98" w:rsidRPr="00442838" w:rsidRDefault="00097E98" w:rsidP="000F163C">
            <w:pPr>
              <w:spacing w:line="360" w:lineRule="auto"/>
            </w:pPr>
          </w:p>
        </w:tc>
        <w:tc>
          <w:tcPr>
            <w:tcW w:w="724" w:type="dxa"/>
          </w:tcPr>
          <w:p w14:paraId="58D8028D" w14:textId="77777777" w:rsidR="00097E98" w:rsidRPr="00442838" w:rsidRDefault="00097E98" w:rsidP="000F163C">
            <w:pPr>
              <w:spacing w:line="360" w:lineRule="auto"/>
            </w:pPr>
          </w:p>
        </w:tc>
        <w:tc>
          <w:tcPr>
            <w:tcW w:w="1976" w:type="dxa"/>
          </w:tcPr>
          <w:p w14:paraId="71E6BDC0" w14:textId="77777777" w:rsidR="00097E98" w:rsidRPr="00442838" w:rsidRDefault="00097E98" w:rsidP="000F163C">
            <w:pPr>
              <w:spacing w:line="360" w:lineRule="auto"/>
            </w:pPr>
          </w:p>
        </w:tc>
      </w:tr>
      <w:tr w:rsidR="00097E98" w:rsidRPr="00442838" w14:paraId="581364B3" w14:textId="77777777" w:rsidTr="000F163C">
        <w:trPr>
          <w:trHeight w:val="896"/>
        </w:trPr>
        <w:tc>
          <w:tcPr>
            <w:tcW w:w="1251" w:type="dxa"/>
          </w:tcPr>
          <w:p w14:paraId="767D81E6" w14:textId="77777777" w:rsidR="00097E98" w:rsidRPr="00442838" w:rsidRDefault="00097E98" w:rsidP="000F163C">
            <w:pPr>
              <w:spacing w:line="360" w:lineRule="auto"/>
            </w:pPr>
          </w:p>
        </w:tc>
        <w:tc>
          <w:tcPr>
            <w:tcW w:w="1652" w:type="dxa"/>
          </w:tcPr>
          <w:p w14:paraId="47ED5C2D" w14:textId="77777777" w:rsidR="00097E98" w:rsidRPr="00442838" w:rsidRDefault="00097E98" w:rsidP="000F163C">
            <w:pPr>
              <w:spacing w:line="360" w:lineRule="auto"/>
            </w:pPr>
          </w:p>
        </w:tc>
        <w:tc>
          <w:tcPr>
            <w:tcW w:w="3719" w:type="dxa"/>
          </w:tcPr>
          <w:p w14:paraId="77F5FB7E" w14:textId="77777777" w:rsidR="00097E98" w:rsidRPr="00442838" w:rsidRDefault="00097E98" w:rsidP="000F163C">
            <w:pPr>
              <w:spacing w:line="360" w:lineRule="auto"/>
            </w:pPr>
          </w:p>
        </w:tc>
        <w:tc>
          <w:tcPr>
            <w:tcW w:w="880" w:type="dxa"/>
          </w:tcPr>
          <w:p w14:paraId="32BE061D" w14:textId="77777777" w:rsidR="00097E98" w:rsidRPr="00442838" w:rsidRDefault="00097E98" w:rsidP="000F163C">
            <w:pPr>
              <w:spacing w:line="360" w:lineRule="auto"/>
            </w:pPr>
          </w:p>
        </w:tc>
        <w:tc>
          <w:tcPr>
            <w:tcW w:w="724" w:type="dxa"/>
          </w:tcPr>
          <w:p w14:paraId="3EFD4B65" w14:textId="77777777" w:rsidR="00097E98" w:rsidRPr="00442838" w:rsidRDefault="00097E98" w:rsidP="000F163C">
            <w:pPr>
              <w:spacing w:line="360" w:lineRule="auto"/>
            </w:pPr>
          </w:p>
        </w:tc>
        <w:tc>
          <w:tcPr>
            <w:tcW w:w="724" w:type="dxa"/>
          </w:tcPr>
          <w:p w14:paraId="164238C3" w14:textId="77777777" w:rsidR="00097E98" w:rsidRPr="00442838" w:rsidRDefault="00097E98" w:rsidP="000F163C">
            <w:pPr>
              <w:spacing w:line="360" w:lineRule="auto"/>
            </w:pPr>
          </w:p>
        </w:tc>
        <w:tc>
          <w:tcPr>
            <w:tcW w:w="1976" w:type="dxa"/>
          </w:tcPr>
          <w:p w14:paraId="058846DE" w14:textId="77777777" w:rsidR="00097E98" w:rsidRPr="00442838" w:rsidRDefault="00097E98" w:rsidP="000F163C">
            <w:pPr>
              <w:spacing w:line="360" w:lineRule="auto"/>
            </w:pPr>
          </w:p>
        </w:tc>
      </w:tr>
    </w:tbl>
    <w:p w14:paraId="7B0B0DC0" w14:textId="77777777" w:rsidR="00097E98" w:rsidRPr="00442838" w:rsidRDefault="00097E98" w:rsidP="00097E98">
      <w:pPr>
        <w:rPr>
          <w:sz w:val="24"/>
        </w:rPr>
      </w:pPr>
    </w:p>
    <w:p w14:paraId="721B801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9A6C8BB" w14:textId="77777777" w:rsidTr="000F163C">
        <w:tc>
          <w:tcPr>
            <w:tcW w:w="3596" w:type="dxa"/>
          </w:tcPr>
          <w:p w14:paraId="240D4686" w14:textId="77777777" w:rsidR="00097E98" w:rsidRPr="00442838" w:rsidRDefault="00097E98" w:rsidP="000F163C">
            <w:pPr>
              <w:rPr>
                <w:sz w:val="24"/>
              </w:rPr>
            </w:pPr>
          </w:p>
        </w:tc>
        <w:tc>
          <w:tcPr>
            <w:tcW w:w="3597" w:type="dxa"/>
          </w:tcPr>
          <w:p w14:paraId="2C5752A1" w14:textId="77777777" w:rsidR="00097E98" w:rsidRPr="00442838" w:rsidRDefault="00097E98" w:rsidP="000F163C">
            <w:pPr>
              <w:rPr>
                <w:sz w:val="24"/>
              </w:rPr>
            </w:pPr>
          </w:p>
        </w:tc>
        <w:tc>
          <w:tcPr>
            <w:tcW w:w="3597" w:type="dxa"/>
          </w:tcPr>
          <w:p w14:paraId="2D09BD10" w14:textId="77777777" w:rsidR="00097E98" w:rsidRPr="00442838" w:rsidRDefault="00097E98" w:rsidP="000F163C">
            <w:pPr>
              <w:rPr>
                <w:sz w:val="24"/>
              </w:rPr>
            </w:pPr>
          </w:p>
        </w:tc>
      </w:tr>
      <w:tr w:rsidR="00097E98" w:rsidRPr="00442838" w14:paraId="11ED0CD9" w14:textId="77777777" w:rsidTr="000F163C">
        <w:tc>
          <w:tcPr>
            <w:tcW w:w="3596" w:type="dxa"/>
          </w:tcPr>
          <w:p w14:paraId="3E6F976F" w14:textId="77777777" w:rsidR="00097E98" w:rsidRPr="00442838" w:rsidRDefault="00097E98" w:rsidP="000F163C">
            <w:pPr>
              <w:rPr>
                <w:sz w:val="24"/>
              </w:rPr>
            </w:pPr>
          </w:p>
        </w:tc>
        <w:tc>
          <w:tcPr>
            <w:tcW w:w="3597" w:type="dxa"/>
          </w:tcPr>
          <w:p w14:paraId="5A114D92" w14:textId="77777777" w:rsidR="00097E98" w:rsidRPr="00442838" w:rsidRDefault="00097E98" w:rsidP="000F163C">
            <w:pPr>
              <w:rPr>
                <w:sz w:val="24"/>
              </w:rPr>
            </w:pPr>
          </w:p>
        </w:tc>
        <w:tc>
          <w:tcPr>
            <w:tcW w:w="3597" w:type="dxa"/>
          </w:tcPr>
          <w:p w14:paraId="64D9C87B" w14:textId="77777777" w:rsidR="00097E98" w:rsidRPr="00442838" w:rsidRDefault="00097E98" w:rsidP="000F163C">
            <w:pPr>
              <w:rPr>
                <w:sz w:val="24"/>
              </w:rPr>
            </w:pPr>
          </w:p>
        </w:tc>
      </w:tr>
    </w:tbl>
    <w:p w14:paraId="4E12A577" w14:textId="77777777" w:rsidR="00097E98" w:rsidRPr="00442838" w:rsidRDefault="00097E98" w:rsidP="00097E98">
      <w:pPr>
        <w:rPr>
          <w:sz w:val="24"/>
        </w:rPr>
      </w:pPr>
    </w:p>
    <w:p w14:paraId="3C62AEC2" w14:textId="77777777" w:rsidR="00097E98" w:rsidRPr="00442838" w:rsidRDefault="00097E98" w:rsidP="00097E98">
      <w:pPr>
        <w:rPr>
          <w:sz w:val="24"/>
        </w:rPr>
      </w:pPr>
      <w:r w:rsidRPr="00442838">
        <w:rPr>
          <w:sz w:val="24"/>
        </w:rPr>
        <w:t>Sprites:</w:t>
      </w:r>
    </w:p>
    <w:p w14:paraId="30D70ADD" w14:textId="77777777" w:rsidR="00097E98" w:rsidRPr="00442838" w:rsidRDefault="00097E98" w:rsidP="00097E98">
      <w:pPr>
        <w:rPr>
          <w:sz w:val="24"/>
        </w:rPr>
      </w:pPr>
      <w:r w:rsidRPr="00442838">
        <w:rPr>
          <w:sz w:val="24"/>
        </w:rPr>
        <w:br w:type="page"/>
      </w:r>
    </w:p>
    <w:p w14:paraId="44C89794" w14:textId="77777777" w:rsidR="00097E98" w:rsidRPr="00442838" w:rsidRDefault="00097E98" w:rsidP="00097E98">
      <w:pPr>
        <w:rPr>
          <w:sz w:val="24"/>
        </w:rPr>
      </w:pPr>
      <w:r w:rsidRPr="00442838">
        <w:rPr>
          <w:sz w:val="24"/>
        </w:rPr>
        <w:lastRenderedPageBreak/>
        <w:t>Family Page</w:t>
      </w:r>
    </w:p>
    <w:p w14:paraId="5E6BD3B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A51FB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06BBBA4" w14:textId="77777777" w:rsidTr="000F163C">
        <w:trPr>
          <w:trHeight w:val="896"/>
        </w:trPr>
        <w:tc>
          <w:tcPr>
            <w:tcW w:w="1251" w:type="dxa"/>
          </w:tcPr>
          <w:p w14:paraId="7EBE9754" w14:textId="77777777" w:rsidR="00097E98" w:rsidRPr="00442838" w:rsidRDefault="00097E98" w:rsidP="000F163C">
            <w:pPr>
              <w:spacing w:line="360" w:lineRule="auto"/>
            </w:pPr>
            <w:r w:rsidRPr="00442838">
              <w:t>Pokemon</w:t>
            </w:r>
          </w:p>
          <w:p w14:paraId="70C06846" w14:textId="77777777" w:rsidR="00097E98" w:rsidRPr="00442838" w:rsidRDefault="00097E98" w:rsidP="000F163C">
            <w:pPr>
              <w:spacing w:line="360" w:lineRule="auto"/>
            </w:pPr>
            <w:r w:rsidRPr="00442838">
              <w:t>Name</w:t>
            </w:r>
          </w:p>
        </w:tc>
        <w:tc>
          <w:tcPr>
            <w:tcW w:w="1652" w:type="dxa"/>
          </w:tcPr>
          <w:p w14:paraId="206D41E3" w14:textId="77777777" w:rsidR="00097E98" w:rsidRPr="00442838" w:rsidRDefault="00097E98" w:rsidP="000F163C">
            <w:pPr>
              <w:spacing w:line="360" w:lineRule="auto"/>
            </w:pPr>
            <w:r w:rsidRPr="00442838">
              <w:t>Pokemon Number</w:t>
            </w:r>
          </w:p>
        </w:tc>
        <w:tc>
          <w:tcPr>
            <w:tcW w:w="3719" w:type="dxa"/>
          </w:tcPr>
          <w:p w14:paraId="1A857011" w14:textId="77777777" w:rsidR="00097E98" w:rsidRPr="00442838" w:rsidRDefault="00097E98" w:rsidP="000F163C">
            <w:pPr>
              <w:spacing w:line="360" w:lineRule="auto"/>
            </w:pPr>
            <w:r w:rsidRPr="00442838">
              <w:t>Base Stats</w:t>
            </w:r>
          </w:p>
          <w:p w14:paraId="0C29046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C9AE785" w14:textId="77777777" w:rsidR="00097E98" w:rsidRPr="00442838" w:rsidRDefault="00097E98" w:rsidP="000F163C">
            <w:pPr>
              <w:spacing w:line="360" w:lineRule="auto"/>
            </w:pPr>
            <w:r w:rsidRPr="00442838">
              <w:t>Ability</w:t>
            </w:r>
          </w:p>
        </w:tc>
        <w:tc>
          <w:tcPr>
            <w:tcW w:w="724" w:type="dxa"/>
          </w:tcPr>
          <w:p w14:paraId="7DB095B5" w14:textId="77777777" w:rsidR="00097E98" w:rsidRPr="00442838" w:rsidRDefault="00097E98" w:rsidP="000F163C">
            <w:pPr>
              <w:spacing w:line="360" w:lineRule="auto"/>
            </w:pPr>
            <w:r w:rsidRPr="00442838">
              <w:t>Type 1</w:t>
            </w:r>
          </w:p>
        </w:tc>
        <w:tc>
          <w:tcPr>
            <w:tcW w:w="724" w:type="dxa"/>
          </w:tcPr>
          <w:p w14:paraId="7A6C2A06" w14:textId="77777777" w:rsidR="00097E98" w:rsidRPr="00442838" w:rsidRDefault="00097E98" w:rsidP="000F163C">
            <w:pPr>
              <w:spacing w:line="360" w:lineRule="auto"/>
            </w:pPr>
            <w:r w:rsidRPr="00442838">
              <w:t>Type 2</w:t>
            </w:r>
          </w:p>
        </w:tc>
        <w:tc>
          <w:tcPr>
            <w:tcW w:w="1976" w:type="dxa"/>
          </w:tcPr>
          <w:p w14:paraId="22953054" w14:textId="77777777" w:rsidR="00097E98" w:rsidRPr="00442838" w:rsidRDefault="00097E98" w:rsidP="000F163C">
            <w:pPr>
              <w:spacing w:line="360" w:lineRule="auto"/>
            </w:pPr>
            <w:r w:rsidRPr="00442838">
              <w:t>Evolution</w:t>
            </w:r>
          </w:p>
        </w:tc>
      </w:tr>
      <w:tr w:rsidR="00097E98" w:rsidRPr="00442838" w14:paraId="6A02CCB7" w14:textId="77777777" w:rsidTr="000F163C">
        <w:trPr>
          <w:trHeight w:val="454"/>
        </w:trPr>
        <w:tc>
          <w:tcPr>
            <w:tcW w:w="1251" w:type="dxa"/>
          </w:tcPr>
          <w:p w14:paraId="500A5419" w14:textId="77777777" w:rsidR="00097E98" w:rsidRPr="00442838" w:rsidRDefault="00097E98" w:rsidP="000F163C">
            <w:pPr>
              <w:spacing w:line="360" w:lineRule="auto"/>
            </w:pPr>
          </w:p>
        </w:tc>
        <w:tc>
          <w:tcPr>
            <w:tcW w:w="1652" w:type="dxa"/>
          </w:tcPr>
          <w:p w14:paraId="374934E6" w14:textId="77777777" w:rsidR="00097E98" w:rsidRPr="00442838" w:rsidRDefault="00097E98" w:rsidP="000F163C">
            <w:pPr>
              <w:spacing w:line="360" w:lineRule="auto"/>
            </w:pPr>
          </w:p>
        </w:tc>
        <w:tc>
          <w:tcPr>
            <w:tcW w:w="3719" w:type="dxa"/>
          </w:tcPr>
          <w:p w14:paraId="0E7F3206" w14:textId="77777777" w:rsidR="00097E98" w:rsidRPr="00442838" w:rsidRDefault="00097E98" w:rsidP="000F163C">
            <w:pPr>
              <w:spacing w:line="360" w:lineRule="auto"/>
            </w:pPr>
          </w:p>
        </w:tc>
        <w:tc>
          <w:tcPr>
            <w:tcW w:w="880" w:type="dxa"/>
          </w:tcPr>
          <w:p w14:paraId="40AEDB2F" w14:textId="77777777" w:rsidR="00097E98" w:rsidRPr="00442838" w:rsidRDefault="00097E98" w:rsidP="000F163C">
            <w:pPr>
              <w:spacing w:line="360" w:lineRule="auto"/>
            </w:pPr>
          </w:p>
        </w:tc>
        <w:tc>
          <w:tcPr>
            <w:tcW w:w="724" w:type="dxa"/>
          </w:tcPr>
          <w:p w14:paraId="0F1B6D19" w14:textId="77777777" w:rsidR="00097E98" w:rsidRPr="00442838" w:rsidRDefault="00097E98" w:rsidP="000F163C">
            <w:pPr>
              <w:spacing w:line="360" w:lineRule="auto"/>
            </w:pPr>
          </w:p>
        </w:tc>
        <w:tc>
          <w:tcPr>
            <w:tcW w:w="724" w:type="dxa"/>
          </w:tcPr>
          <w:p w14:paraId="2A351573" w14:textId="77777777" w:rsidR="00097E98" w:rsidRPr="00442838" w:rsidRDefault="00097E98" w:rsidP="000F163C">
            <w:pPr>
              <w:spacing w:line="360" w:lineRule="auto"/>
            </w:pPr>
          </w:p>
        </w:tc>
        <w:tc>
          <w:tcPr>
            <w:tcW w:w="1976" w:type="dxa"/>
          </w:tcPr>
          <w:p w14:paraId="5184AD8D" w14:textId="77777777" w:rsidR="00097E98" w:rsidRPr="00442838" w:rsidRDefault="00097E98" w:rsidP="000F163C">
            <w:pPr>
              <w:spacing w:line="360" w:lineRule="auto"/>
            </w:pPr>
          </w:p>
        </w:tc>
      </w:tr>
      <w:tr w:rsidR="00097E98" w:rsidRPr="00442838" w14:paraId="60015909" w14:textId="77777777" w:rsidTr="000F163C">
        <w:trPr>
          <w:trHeight w:val="441"/>
        </w:trPr>
        <w:tc>
          <w:tcPr>
            <w:tcW w:w="1251" w:type="dxa"/>
          </w:tcPr>
          <w:p w14:paraId="08748829" w14:textId="77777777" w:rsidR="00097E98" w:rsidRPr="00442838" w:rsidRDefault="00097E98" w:rsidP="000F163C">
            <w:pPr>
              <w:spacing w:line="360" w:lineRule="auto"/>
            </w:pPr>
          </w:p>
        </w:tc>
        <w:tc>
          <w:tcPr>
            <w:tcW w:w="1652" w:type="dxa"/>
          </w:tcPr>
          <w:p w14:paraId="79985426" w14:textId="77777777" w:rsidR="00097E98" w:rsidRPr="00442838" w:rsidRDefault="00097E98" w:rsidP="000F163C">
            <w:pPr>
              <w:spacing w:line="360" w:lineRule="auto"/>
            </w:pPr>
          </w:p>
        </w:tc>
        <w:tc>
          <w:tcPr>
            <w:tcW w:w="3719" w:type="dxa"/>
          </w:tcPr>
          <w:p w14:paraId="63E12C0A" w14:textId="77777777" w:rsidR="00097E98" w:rsidRPr="00442838" w:rsidRDefault="00097E98" w:rsidP="000F163C">
            <w:pPr>
              <w:spacing w:line="360" w:lineRule="auto"/>
            </w:pPr>
          </w:p>
        </w:tc>
        <w:tc>
          <w:tcPr>
            <w:tcW w:w="880" w:type="dxa"/>
          </w:tcPr>
          <w:p w14:paraId="50636DBF" w14:textId="77777777" w:rsidR="00097E98" w:rsidRPr="00442838" w:rsidRDefault="00097E98" w:rsidP="000F163C">
            <w:pPr>
              <w:spacing w:line="360" w:lineRule="auto"/>
            </w:pPr>
          </w:p>
        </w:tc>
        <w:tc>
          <w:tcPr>
            <w:tcW w:w="724" w:type="dxa"/>
          </w:tcPr>
          <w:p w14:paraId="11762ABB" w14:textId="77777777" w:rsidR="00097E98" w:rsidRPr="00442838" w:rsidRDefault="00097E98" w:rsidP="000F163C">
            <w:pPr>
              <w:spacing w:line="360" w:lineRule="auto"/>
            </w:pPr>
          </w:p>
        </w:tc>
        <w:tc>
          <w:tcPr>
            <w:tcW w:w="724" w:type="dxa"/>
          </w:tcPr>
          <w:p w14:paraId="7D520273" w14:textId="77777777" w:rsidR="00097E98" w:rsidRPr="00442838" w:rsidRDefault="00097E98" w:rsidP="000F163C">
            <w:pPr>
              <w:spacing w:line="360" w:lineRule="auto"/>
            </w:pPr>
          </w:p>
        </w:tc>
        <w:tc>
          <w:tcPr>
            <w:tcW w:w="1976" w:type="dxa"/>
          </w:tcPr>
          <w:p w14:paraId="4E34F0A9" w14:textId="77777777" w:rsidR="00097E98" w:rsidRPr="00442838" w:rsidRDefault="00097E98" w:rsidP="000F163C">
            <w:pPr>
              <w:spacing w:line="360" w:lineRule="auto"/>
            </w:pPr>
          </w:p>
        </w:tc>
      </w:tr>
      <w:tr w:rsidR="00097E98" w:rsidRPr="00442838" w14:paraId="51421FC8" w14:textId="77777777" w:rsidTr="000F163C">
        <w:trPr>
          <w:trHeight w:val="441"/>
        </w:trPr>
        <w:tc>
          <w:tcPr>
            <w:tcW w:w="1251" w:type="dxa"/>
          </w:tcPr>
          <w:p w14:paraId="2EC19FB6" w14:textId="77777777" w:rsidR="00097E98" w:rsidRPr="00442838" w:rsidRDefault="00097E98" w:rsidP="000F163C">
            <w:pPr>
              <w:spacing w:line="360" w:lineRule="auto"/>
            </w:pPr>
          </w:p>
        </w:tc>
        <w:tc>
          <w:tcPr>
            <w:tcW w:w="1652" w:type="dxa"/>
          </w:tcPr>
          <w:p w14:paraId="5518E31B" w14:textId="77777777" w:rsidR="00097E98" w:rsidRPr="00442838" w:rsidRDefault="00097E98" w:rsidP="000F163C">
            <w:pPr>
              <w:spacing w:line="360" w:lineRule="auto"/>
            </w:pPr>
          </w:p>
        </w:tc>
        <w:tc>
          <w:tcPr>
            <w:tcW w:w="3719" w:type="dxa"/>
          </w:tcPr>
          <w:p w14:paraId="36CD626B" w14:textId="77777777" w:rsidR="00097E98" w:rsidRPr="00442838" w:rsidRDefault="00097E98" w:rsidP="000F163C">
            <w:pPr>
              <w:spacing w:line="360" w:lineRule="auto"/>
            </w:pPr>
          </w:p>
        </w:tc>
        <w:tc>
          <w:tcPr>
            <w:tcW w:w="880" w:type="dxa"/>
          </w:tcPr>
          <w:p w14:paraId="00457406" w14:textId="77777777" w:rsidR="00097E98" w:rsidRPr="00442838" w:rsidRDefault="00097E98" w:rsidP="000F163C">
            <w:pPr>
              <w:spacing w:line="360" w:lineRule="auto"/>
            </w:pPr>
          </w:p>
        </w:tc>
        <w:tc>
          <w:tcPr>
            <w:tcW w:w="724" w:type="dxa"/>
          </w:tcPr>
          <w:p w14:paraId="0380B2CB" w14:textId="77777777" w:rsidR="00097E98" w:rsidRPr="00442838" w:rsidRDefault="00097E98" w:rsidP="000F163C">
            <w:pPr>
              <w:spacing w:line="360" w:lineRule="auto"/>
            </w:pPr>
          </w:p>
        </w:tc>
        <w:tc>
          <w:tcPr>
            <w:tcW w:w="724" w:type="dxa"/>
          </w:tcPr>
          <w:p w14:paraId="7B57DA74" w14:textId="77777777" w:rsidR="00097E98" w:rsidRPr="00442838" w:rsidRDefault="00097E98" w:rsidP="000F163C">
            <w:pPr>
              <w:spacing w:line="360" w:lineRule="auto"/>
            </w:pPr>
          </w:p>
        </w:tc>
        <w:tc>
          <w:tcPr>
            <w:tcW w:w="1976" w:type="dxa"/>
          </w:tcPr>
          <w:p w14:paraId="74649201" w14:textId="77777777" w:rsidR="00097E98" w:rsidRPr="00442838" w:rsidRDefault="00097E98" w:rsidP="000F163C">
            <w:pPr>
              <w:spacing w:line="360" w:lineRule="auto"/>
            </w:pPr>
          </w:p>
        </w:tc>
      </w:tr>
      <w:tr w:rsidR="00097E98" w:rsidRPr="00442838" w14:paraId="45B710E9" w14:textId="77777777" w:rsidTr="000F163C">
        <w:trPr>
          <w:trHeight w:val="896"/>
        </w:trPr>
        <w:tc>
          <w:tcPr>
            <w:tcW w:w="1251" w:type="dxa"/>
          </w:tcPr>
          <w:p w14:paraId="70CA1964" w14:textId="77777777" w:rsidR="00097E98" w:rsidRPr="00442838" w:rsidRDefault="00097E98" w:rsidP="000F163C">
            <w:pPr>
              <w:spacing w:line="360" w:lineRule="auto"/>
            </w:pPr>
          </w:p>
        </w:tc>
        <w:tc>
          <w:tcPr>
            <w:tcW w:w="1652" w:type="dxa"/>
          </w:tcPr>
          <w:p w14:paraId="143CF416" w14:textId="77777777" w:rsidR="00097E98" w:rsidRPr="00442838" w:rsidRDefault="00097E98" w:rsidP="000F163C">
            <w:pPr>
              <w:spacing w:line="360" w:lineRule="auto"/>
            </w:pPr>
          </w:p>
        </w:tc>
        <w:tc>
          <w:tcPr>
            <w:tcW w:w="3719" w:type="dxa"/>
          </w:tcPr>
          <w:p w14:paraId="016CB30F" w14:textId="77777777" w:rsidR="00097E98" w:rsidRPr="00442838" w:rsidRDefault="00097E98" w:rsidP="000F163C">
            <w:pPr>
              <w:spacing w:line="360" w:lineRule="auto"/>
            </w:pPr>
          </w:p>
        </w:tc>
        <w:tc>
          <w:tcPr>
            <w:tcW w:w="880" w:type="dxa"/>
          </w:tcPr>
          <w:p w14:paraId="421DE95E" w14:textId="77777777" w:rsidR="00097E98" w:rsidRPr="00442838" w:rsidRDefault="00097E98" w:rsidP="000F163C">
            <w:pPr>
              <w:spacing w:line="360" w:lineRule="auto"/>
            </w:pPr>
          </w:p>
        </w:tc>
        <w:tc>
          <w:tcPr>
            <w:tcW w:w="724" w:type="dxa"/>
          </w:tcPr>
          <w:p w14:paraId="108E875B" w14:textId="77777777" w:rsidR="00097E98" w:rsidRPr="00442838" w:rsidRDefault="00097E98" w:rsidP="000F163C">
            <w:pPr>
              <w:spacing w:line="360" w:lineRule="auto"/>
            </w:pPr>
          </w:p>
        </w:tc>
        <w:tc>
          <w:tcPr>
            <w:tcW w:w="724" w:type="dxa"/>
          </w:tcPr>
          <w:p w14:paraId="46EB6295" w14:textId="77777777" w:rsidR="00097E98" w:rsidRPr="00442838" w:rsidRDefault="00097E98" w:rsidP="000F163C">
            <w:pPr>
              <w:spacing w:line="360" w:lineRule="auto"/>
            </w:pPr>
          </w:p>
        </w:tc>
        <w:tc>
          <w:tcPr>
            <w:tcW w:w="1976" w:type="dxa"/>
          </w:tcPr>
          <w:p w14:paraId="4F31D4A1" w14:textId="77777777" w:rsidR="00097E98" w:rsidRPr="00442838" w:rsidRDefault="00097E98" w:rsidP="000F163C">
            <w:pPr>
              <w:spacing w:line="360" w:lineRule="auto"/>
            </w:pPr>
          </w:p>
        </w:tc>
      </w:tr>
    </w:tbl>
    <w:p w14:paraId="1B108E1E" w14:textId="77777777" w:rsidR="00097E98" w:rsidRPr="00442838" w:rsidRDefault="00097E98" w:rsidP="00097E98">
      <w:pPr>
        <w:rPr>
          <w:sz w:val="24"/>
        </w:rPr>
      </w:pPr>
    </w:p>
    <w:p w14:paraId="6528D5B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71444E7" w14:textId="77777777" w:rsidTr="000F163C">
        <w:tc>
          <w:tcPr>
            <w:tcW w:w="3596" w:type="dxa"/>
          </w:tcPr>
          <w:p w14:paraId="6A9B8586" w14:textId="77777777" w:rsidR="00097E98" w:rsidRPr="00442838" w:rsidRDefault="00097E98" w:rsidP="000F163C">
            <w:pPr>
              <w:rPr>
                <w:sz w:val="24"/>
              </w:rPr>
            </w:pPr>
          </w:p>
        </w:tc>
        <w:tc>
          <w:tcPr>
            <w:tcW w:w="3597" w:type="dxa"/>
          </w:tcPr>
          <w:p w14:paraId="6B5E60C9" w14:textId="77777777" w:rsidR="00097E98" w:rsidRPr="00442838" w:rsidRDefault="00097E98" w:rsidP="000F163C">
            <w:pPr>
              <w:rPr>
                <w:sz w:val="24"/>
              </w:rPr>
            </w:pPr>
          </w:p>
        </w:tc>
        <w:tc>
          <w:tcPr>
            <w:tcW w:w="3597" w:type="dxa"/>
          </w:tcPr>
          <w:p w14:paraId="1EB3E992" w14:textId="77777777" w:rsidR="00097E98" w:rsidRPr="00442838" w:rsidRDefault="00097E98" w:rsidP="000F163C">
            <w:pPr>
              <w:rPr>
                <w:sz w:val="24"/>
              </w:rPr>
            </w:pPr>
          </w:p>
        </w:tc>
      </w:tr>
      <w:tr w:rsidR="00097E98" w:rsidRPr="00442838" w14:paraId="19881356" w14:textId="77777777" w:rsidTr="000F163C">
        <w:tc>
          <w:tcPr>
            <w:tcW w:w="3596" w:type="dxa"/>
          </w:tcPr>
          <w:p w14:paraId="5FA43AF7" w14:textId="77777777" w:rsidR="00097E98" w:rsidRPr="00442838" w:rsidRDefault="00097E98" w:rsidP="000F163C">
            <w:pPr>
              <w:rPr>
                <w:sz w:val="24"/>
              </w:rPr>
            </w:pPr>
          </w:p>
        </w:tc>
        <w:tc>
          <w:tcPr>
            <w:tcW w:w="3597" w:type="dxa"/>
          </w:tcPr>
          <w:p w14:paraId="3A77090C" w14:textId="77777777" w:rsidR="00097E98" w:rsidRPr="00442838" w:rsidRDefault="00097E98" w:rsidP="000F163C">
            <w:pPr>
              <w:rPr>
                <w:sz w:val="24"/>
              </w:rPr>
            </w:pPr>
          </w:p>
        </w:tc>
        <w:tc>
          <w:tcPr>
            <w:tcW w:w="3597" w:type="dxa"/>
          </w:tcPr>
          <w:p w14:paraId="03A2D9BE" w14:textId="77777777" w:rsidR="00097E98" w:rsidRPr="00442838" w:rsidRDefault="00097E98" w:rsidP="000F163C">
            <w:pPr>
              <w:rPr>
                <w:sz w:val="24"/>
              </w:rPr>
            </w:pPr>
          </w:p>
        </w:tc>
      </w:tr>
    </w:tbl>
    <w:p w14:paraId="145A7E65" w14:textId="77777777" w:rsidR="00097E98" w:rsidRPr="00442838" w:rsidRDefault="00097E98" w:rsidP="00097E98">
      <w:pPr>
        <w:rPr>
          <w:sz w:val="24"/>
        </w:rPr>
      </w:pPr>
    </w:p>
    <w:p w14:paraId="6EAFAC59" w14:textId="77777777" w:rsidR="00097E98" w:rsidRPr="00442838" w:rsidRDefault="00097E98" w:rsidP="00097E98">
      <w:pPr>
        <w:rPr>
          <w:sz w:val="24"/>
        </w:rPr>
      </w:pPr>
      <w:r w:rsidRPr="00442838">
        <w:rPr>
          <w:sz w:val="24"/>
        </w:rPr>
        <w:t>Sprites:</w:t>
      </w:r>
    </w:p>
    <w:p w14:paraId="6473D35B" w14:textId="77777777" w:rsidR="00097E98" w:rsidRPr="00442838" w:rsidRDefault="00097E98" w:rsidP="00097E98">
      <w:pPr>
        <w:rPr>
          <w:sz w:val="24"/>
        </w:rPr>
      </w:pPr>
      <w:r w:rsidRPr="00442838">
        <w:rPr>
          <w:sz w:val="24"/>
        </w:rPr>
        <w:br w:type="page"/>
      </w:r>
    </w:p>
    <w:p w14:paraId="4A80422B" w14:textId="77777777" w:rsidR="00097E98" w:rsidRPr="00442838" w:rsidRDefault="00097E98" w:rsidP="00097E98">
      <w:pPr>
        <w:rPr>
          <w:sz w:val="24"/>
        </w:rPr>
      </w:pPr>
      <w:r w:rsidRPr="00442838">
        <w:rPr>
          <w:sz w:val="24"/>
        </w:rPr>
        <w:lastRenderedPageBreak/>
        <w:t>Family Page</w:t>
      </w:r>
    </w:p>
    <w:p w14:paraId="35774BF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AAA64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D6B5212" w14:textId="77777777" w:rsidTr="000F163C">
        <w:trPr>
          <w:trHeight w:val="896"/>
        </w:trPr>
        <w:tc>
          <w:tcPr>
            <w:tcW w:w="1251" w:type="dxa"/>
          </w:tcPr>
          <w:p w14:paraId="79BA3102" w14:textId="77777777" w:rsidR="00097E98" w:rsidRPr="00442838" w:rsidRDefault="00097E98" w:rsidP="000F163C">
            <w:pPr>
              <w:spacing w:line="360" w:lineRule="auto"/>
            </w:pPr>
            <w:r w:rsidRPr="00442838">
              <w:t>Pokemon</w:t>
            </w:r>
          </w:p>
          <w:p w14:paraId="76F7088B" w14:textId="77777777" w:rsidR="00097E98" w:rsidRPr="00442838" w:rsidRDefault="00097E98" w:rsidP="000F163C">
            <w:pPr>
              <w:spacing w:line="360" w:lineRule="auto"/>
            </w:pPr>
            <w:r w:rsidRPr="00442838">
              <w:t>Name</w:t>
            </w:r>
          </w:p>
        </w:tc>
        <w:tc>
          <w:tcPr>
            <w:tcW w:w="1652" w:type="dxa"/>
          </w:tcPr>
          <w:p w14:paraId="7E0FAF35" w14:textId="77777777" w:rsidR="00097E98" w:rsidRPr="00442838" w:rsidRDefault="00097E98" w:rsidP="000F163C">
            <w:pPr>
              <w:spacing w:line="360" w:lineRule="auto"/>
            </w:pPr>
            <w:r w:rsidRPr="00442838">
              <w:t>Pokemon Number</w:t>
            </w:r>
          </w:p>
        </w:tc>
        <w:tc>
          <w:tcPr>
            <w:tcW w:w="3719" w:type="dxa"/>
          </w:tcPr>
          <w:p w14:paraId="3AC1880E" w14:textId="77777777" w:rsidR="00097E98" w:rsidRPr="00442838" w:rsidRDefault="00097E98" w:rsidP="000F163C">
            <w:pPr>
              <w:spacing w:line="360" w:lineRule="auto"/>
            </w:pPr>
            <w:r w:rsidRPr="00442838">
              <w:t>Base Stats</w:t>
            </w:r>
          </w:p>
          <w:p w14:paraId="2D8D480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011A85D" w14:textId="77777777" w:rsidR="00097E98" w:rsidRPr="00442838" w:rsidRDefault="00097E98" w:rsidP="000F163C">
            <w:pPr>
              <w:spacing w:line="360" w:lineRule="auto"/>
            </w:pPr>
            <w:r w:rsidRPr="00442838">
              <w:t>Ability</w:t>
            </w:r>
          </w:p>
        </w:tc>
        <w:tc>
          <w:tcPr>
            <w:tcW w:w="724" w:type="dxa"/>
          </w:tcPr>
          <w:p w14:paraId="6074AD82" w14:textId="77777777" w:rsidR="00097E98" w:rsidRPr="00442838" w:rsidRDefault="00097E98" w:rsidP="000F163C">
            <w:pPr>
              <w:spacing w:line="360" w:lineRule="auto"/>
            </w:pPr>
            <w:r w:rsidRPr="00442838">
              <w:t>Type 1</w:t>
            </w:r>
          </w:p>
        </w:tc>
        <w:tc>
          <w:tcPr>
            <w:tcW w:w="724" w:type="dxa"/>
          </w:tcPr>
          <w:p w14:paraId="77313721" w14:textId="77777777" w:rsidR="00097E98" w:rsidRPr="00442838" w:rsidRDefault="00097E98" w:rsidP="000F163C">
            <w:pPr>
              <w:spacing w:line="360" w:lineRule="auto"/>
            </w:pPr>
            <w:r w:rsidRPr="00442838">
              <w:t>Type 2</w:t>
            </w:r>
          </w:p>
        </w:tc>
        <w:tc>
          <w:tcPr>
            <w:tcW w:w="1976" w:type="dxa"/>
          </w:tcPr>
          <w:p w14:paraId="361CE433" w14:textId="77777777" w:rsidR="00097E98" w:rsidRPr="00442838" w:rsidRDefault="00097E98" w:rsidP="000F163C">
            <w:pPr>
              <w:spacing w:line="360" w:lineRule="auto"/>
            </w:pPr>
            <w:r w:rsidRPr="00442838">
              <w:t>Evolution</w:t>
            </w:r>
          </w:p>
        </w:tc>
      </w:tr>
      <w:tr w:rsidR="00097E98" w:rsidRPr="00442838" w14:paraId="6BD01E47" w14:textId="77777777" w:rsidTr="000F163C">
        <w:trPr>
          <w:trHeight w:val="454"/>
        </w:trPr>
        <w:tc>
          <w:tcPr>
            <w:tcW w:w="1251" w:type="dxa"/>
          </w:tcPr>
          <w:p w14:paraId="69383256" w14:textId="77777777" w:rsidR="00097E98" w:rsidRPr="00442838" w:rsidRDefault="00097E98" w:rsidP="000F163C">
            <w:pPr>
              <w:spacing w:line="360" w:lineRule="auto"/>
            </w:pPr>
          </w:p>
        </w:tc>
        <w:tc>
          <w:tcPr>
            <w:tcW w:w="1652" w:type="dxa"/>
          </w:tcPr>
          <w:p w14:paraId="2BEFF71E" w14:textId="77777777" w:rsidR="00097E98" w:rsidRPr="00442838" w:rsidRDefault="00097E98" w:rsidP="000F163C">
            <w:pPr>
              <w:spacing w:line="360" w:lineRule="auto"/>
            </w:pPr>
          </w:p>
        </w:tc>
        <w:tc>
          <w:tcPr>
            <w:tcW w:w="3719" w:type="dxa"/>
          </w:tcPr>
          <w:p w14:paraId="2FE806A0" w14:textId="77777777" w:rsidR="00097E98" w:rsidRPr="00442838" w:rsidRDefault="00097E98" w:rsidP="000F163C">
            <w:pPr>
              <w:spacing w:line="360" w:lineRule="auto"/>
            </w:pPr>
          </w:p>
        </w:tc>
        <w:tc>
          <w:tcPr>
            <w:tcW w:w="880" w:type="dxa"/>
          </w:tcPr>
          <w:p w14:paraId="735301F6" w14:textId="77777777" w:rsidR="00097E98" w:rsidRPr="00442838" w:rsidRDefault="00097E98" w:rsidP="000F163C">
            <w:pPr>
              <w:spacing w:line="360" w:lineRule="auto"/>
            </w:pPr>
          </w:p>
        </w:tc>
        <w:tc>
          <w:tcPr>
            <w:tcW w:w="724" w:type="dxa"/>
          </w:tcPr>
          <w:p w14:paraId="527F3267" w14:textId="77777777" w:rsidR="00097E98" w:rsidRPr="00442838" w:rsidRDefault="00097E98" w:rsidP="000F163C">
            <w:pPr>
              <w:spacing w:line="360" w:lineRule="auto"/>
            </w:pPr>
          </w:p>
        </w:tc>
        <w:tc>
          <w:tcPr>
            <w:tcW w:w="724" w:type="dxa"/>
          </w:tcPr>
          <w:p w14:paraId="74BD72F4" w14:textId="77777777" w:rsidR="00097E98" w:rsidRPr="00442838" w:rsidRDefault="00097E98" w:rsidP="000F163C">
            <w:pPr>
              <w:spacing w:line="360" w:lineRule="auto"/>
            </w:pPr>
          </w:p>
        </w:tc>
        <w:tc>
          <w:tcPr>
            <w:tcW w:w="1976" w:type="dxa"/>
          </w:tcPr>
          <w:p w14:paraId="22EFFD2B" w14:textId="77777777" w:rsidR="00097E98" w:rsidRPr="00442838" w:rsidRDefault="00097E98" w:rsidP="000F163C">
            <w:pPr>
              <w:spacing w:line="360" w:lineRule="auto"/>
            </w:pPr>
          </w:p>
        </w:tc>
      </w:tr>
      <w:tr w:rsidR="00097E98" w:rsidRPr="00442838" w14:paraId="3A0535CA" w14:textId="77777777" w:rsidTr="000F163C">
        <w:trPr>
          <w:trHeight w:val="441"/>
        </w:trPr>
        <w:tc>
          <w:tcPr>
            <w:tcW w:w="1251" w:type="dxa"/>
          </w:tcPr>
          <w:p w14:paraId="2A268AD2" w14:textId="77777777" w:rsidR="00097E98" w:rsidRPr="00442838" w:rsidRDefault="00097E98" w:rsidP="000F163C">
            <w:pPr>
              <w:spacing w:line="360" w:lineRule="auto"/>
            </w:pPr>
          </w:p>
        </w:tc>
        <w:tc>
          <w:tcPr>
            <w:tcW w:w="1652" w:type="dxa"/>
          </w:tcPr>
          <w:p w14:paraId="23A86C0A" w14:textId="77777777" w:rsidR="00097E98" w:rsidRPr="00442838" w:rsidRDefault="00097E98" w:rsidP="000F163C">
            <w:pPr>
              <w:spacing w:line="360" w:lineRule="auto"/>
            </w:pPr>
          </w:p>
        </w:tc>
        <w:tc>
          <w:tcPr>
            <w:tcW w:w="3719" w:type="dxa"/>
          </w:tcPr>
          <w:p w14:paraId="0F4575A1" w14:textId="77777777" w:rsidR="00097E98" w:rsidRPr="00442838" w:rsidRDefault="00097E98" w:rsidP="000F163C">
            <w:pPr>
              <w:spacing w:line="360" w:lineRule="auto"/>
            </w:pPr>
          </w:p>
        </w:tc>
        <w:tc>
          <w:tcPr>
            <w:tcW w:w="880" w:type="dxa"/>
          </w:tcPr>
          <w:p w14:paraId="76BE6B97" w14:textId="77777777" w:rsidR="00097E98" w:rsidRPr="00442838" w:rsidRDefault="00097E98" w:rsidP="000F163C">
            <w:pPr>
              <w:spacing w:line="360" w:lineRule="auto"/>
            </w:pPr>
          </w:p>
        </w:tc>
        <w:tc>
          <w:tcPr>
            <w:tcW w:w="724" w:type="dxa"/>
          </w:tcPr>
          <w:p w14:paraId="0232725A" w14:textId="77777777" w:rsidR="00097E98" w:rsidRPr="00442838" w:rsidRDefault="00097E98" w:rsidP="000F163C">
            <w:pPr>
              <w:spacing w:line="360" w:lineRule="auto"/>
            </w:pPr>
          </w:p>
        </w:tc>
        <w:tc>
          <w:tcPr>
            <w:tcW w:w="724" w:type="dxa"/>
          </w:tcPr>
          <w:p w14:paraId="645988C9" w14:textId="77777777" w:rsidR="00097E98" w:rsidRPr="00442838" w:rsidRDefault="00097E98" w:rsidP="000F163C">
            <w:pPr>
              <w:spacing w:line="360" w:lineRule="auto"/>
            </w:pPr>
          </w:p>
        </w:tc>
        <w:tc>
          <w:tcPr>
            <w:tcW w:w="1976" w:type="dxa"/>
          </w:tcPr>
          <w:p w14:paraId="59E179A9" w14:textId="77777777" w:rsidR="00097E98" w:rsidRPr="00442838" w:rsidRDefault="00097E98" w:rsidP="000F163C">
            <w:pPr>
              <w:spacing w:line="360" w:lineRule="auto"/>
            </w:pPr>
          </w:p>
        </w:tc>
      </w:tr>
      <w:tr w:rsidR="00097E98" w:rsidRPr="00442838" w14:paraId="5286BB34" w14:textId="77777777" w:rsidTr="000F163C">
        <w:trPr>
          <w:trHeight w:val="441"/>
        </w:trPr>
        <w:tc>
          <w:tcPr>
            <w:tcW w:w="1251" w:type="dxa"/>
          </w:tcPr>
          <w:p w14:paraId="74ED67B6" w14:textId="77777777" w:rsidR="00097E98" w:rsidRPr="00442838" w:rsidRDefault="00097E98" w:rsidP="000F163C">
            <w:pPr>
              <w:spacing w:line="360" w:lineRule="auto"/>
            </w:pPr>
          </w:p>
        </w:tc>
        <w:tc>
          <w:tcPr>
            <w:tcW w:w="1652" w:type="dxa"/>
          </w:tcPr>
          <w:p w14:paraId="52B0AF72" w14:textId="77777777" w:rsidR="00097E98" w:rsidRPr="00442838" w:rsidRDefault="00097E98" w:rsidP="000F163C">
            <w:pPr>
              <w:spacing w:line="360" w:lineRule="auto"/>
            </w:pPr>
          </w:p>
        </w:tc>
        <w:tc>
          <w:tcPr>
            <w:tcW w:w="3719" w:type="dxa"/>
          </w:tcPr>
          <w:p w14:paraId="5F478BD8" w14:textId="77777777" w:rsidR="00097E98" w:rsidRPr="00442838" w:rsidRDefault="00097E98" w:rsidP="000F163C">
            <w:pPr>
              <w:spacing w:line="360" w:lineRule="auto"/>
            </w:pPr>
          </w:p>
        </w:tc>
        <w:tc>
          <w:tcPr>
            <w:tcW w:w="880" w:type="dxa"/>
          </w:tcPr>
          <w:p w14:paraId="56CCB8BB" w14:textId="77777777" w:rsidR="00097E98" w:rsidRPr="00442838" w:rsidRDefault="00097E98" w:rsidP="000F163C">
            <w:pPr>
              <w:spacing w:line="360" w:lineRule="auto"/>
            </w:pPr>
          </w:p>
        </w:tc>
        <w:tc>
          <w:tcPr>
            <w:tcW w:w="724" w:type="dxa"/>
          </w:tcPr>
          <w:p w14:paraId="06D7C0EB" w14:textId="77777777" w:rsidR="00097E98" w:rsidRPr="00442838" w:rsidRDefault="00097E98" w:rsidP="000F163C">
            <w:pPr>
              <w:spacing w:line="360" w:lineRule="auto"/>
            </w:pPr>
          </w:p>
        </w:tc>
        <w:tc>
          <w:tcPr>
            <w:tcW w:w="724" w:type="dxa"/>
          </w:tcPr>
          <w:p w14:paraId="1E10A8D3" w14:textId="77777777" w:rsidR="00097E98" w:rsidRPr="00442838" w:rsidRDefault="00097E98" w:rsidP="000F163C">
            <w:pPr>
              <w:spacing w:line="360" w:lineRule="auto"/>
            </w:pPr>
          </w:p>
        </w:tc>
        <w:tc>
          <w:tcPr>
            <w:tcW w:w="1976" w:type="dxa"/>
          </w:tcPr>
          <w:p w14:paraId="00297C00" w14:textId="77777777" w:rsidR="00097E98" w:rsidRPr="00442838" w:rsidRDefault="00097E98" w:rsidP="000F163C">
            <w:pPr>
              <w:spacing w:line="360" w:lineRule="auto"/>
            </w:pPr>
          </w:p>
        </w:tc>
      </w:tr>
      <w:tr w:rsidR="00097E98" w:rsidRPr="00442838" w14:paraId="40A31368" w14:textId="77777777" w:rsidTr="000F163C">
        <w:trPr>
          <w:trHeight w:val="896"/>
        </w:trPr>
        <w:tc>
          <w:tcPr>
            <w:tcW w:w="1251" w:type="dxa"/>
          </w:tcPr>
          <w:p w14:paraId="15C8A45E" w14:textId="77777777" w:rsidR="00097E98" w:rsidRPr="00442838" w:rsidRDefault="00097E98" w:rsidP="000F163C">
            <w:pPr>
              <w:spacing w:line="360" w:lineRule="auto"/>
            </w:pPr>
          </w:p>
        </w:tc>
        <w:tc>
          <w:tcPr>
            <w:tcW w:w="1652" w:type="dxa"/>
          </w:tcPr>
          <w:p w14:paraId="4D567048" w14:textId="77777777" w:rsidR="00097E98" w:rsidRPr="00442838" w:rsidRDefault="00097E98" w:rsidP="000F163C">
            <w:pPr>
              <w:spacing w:line="360" w:lineRule="auto"/>
            </w:pPr>
          </w:p>
        </w:tc>
        <w:tc>
          <w:tcPr>
            <w:tcW w:w="3719" w:type="dxa"/>
          </w:tcPr>
          <w:p w14:paraId="081E5499" w14:textId="77777777" w:rsidR="00097E98" w:rsidRPr="00442838" w:rsidRDefault="00097E98" w:rsidP="000F163C">
            <w:pPr>
              <w:spacing w:line="360" w:lineRule="auto"/>
            </w:pPr>
          </w:p>
        </w:tc>
        <w:tc>
          <w:tcPr>
            <w:tcW w:w="880" w:type="dxa"/>
          </w:tcPr>
          <w:p w14:paraId="0EA02E47" w14:textId="77777777" w:rsidR="00097E98" w:rsidRPr="00442838" w:rsidRDefault="00097E98" w:rsidP="000F163C">
            <w:pPr>
              <w:spacing w:line="360" w:lineRule="auto"/>
            </w:pPr>
          </w:p>
        </w:tc>
        <w:tc>
          <w:tcPr>
            <w:tcW w:w="724" w:type="dxa"/>
          </w:tcPr>
          <w:p w14:paraId="321C1237" w14:textId="77777777" w:rsidR="00097E98" w:rsidRPr="00442838" w:rsidRDefault="00097E98" w:rsidP="000F163C">
            <w:pPr>
              <w:spacing w:line="360" w:lineRule="auto"/>
            </w:pPr>
          </w:p>
        </w:tc>
        <w:tc>
          <w:tcPr>
            <w:tcW w:w="724" w:type="dxa"/>
          </w:tcPr>
          <w:p w14:paraId="79F39933" w14:textId="77777777" w:rsidR="00097E98" w:rsidRPr="00442838" w:rsidRDefault="00097E98" w:rsidP="000F163C">
            <w:pPr>
              <w:spacing w:line="360" w:lineRule="auto"/>
            </w:pPr>
          </w:p>
        </w:tc>
        <w:tc>
          <w:tcPr>
            <w:tcW w:w="1976" w:type="dxa"/>
          </w:tcPr>
          <w:p w14:paraId="114935D6" w14:textId="77777777" w:rsidR="00097E98" w:rsidRPr="00442838" w:rsidRDefault="00097E98" w:rsidP="000F163C">
            <w:pPr>
              <w:spacing w:line="360" w:lineRule="auto"/>
            </w:pPr>
          </w:p>
        </w:tc>
      </w:tr>
    </w:tbl>
    <w:p w14:paraId="4B2C4D41" w14:textId="77777777" w:rsidR="00097E98" w:rsidRPr="00442838" w:rsidRDefault="00097E98" w:rsidP="00097E98">
      <w:pPr>
        <w:rPr>
          <w:sz w:val="24"/>
        </w:rPr>
      </w:pPr>
    </w:p>
    <w:p w14:paraId="7D9C939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2B1EC4" w14:textId="77777777" w:rsidTr="000F163C">
        <w:tc>
          <w:tcPr>
            <w:tcW w:w="3596" w:type="dxa"/>
          </w:tcPr>
          <w:p w14:paraId="7AD73E61" w14:textId="77777777" w:rsidR="00097E98" w:rsidRPr="00442838" w:rsidRDefault="00097E98" w:rsidP="000F163C">
            <w:pPr>
              <w:rPr>
                <w:sz w:val="24"/>
              </w:rPr>
            </w:pPr>
          </w:p>
        </w:tc>
        <w:tc>
          <w:tcPr>
            <w:tcW w:w="3597" w:type="dxa"/>
          </w:tcPr>
          <w:p w14:paraId="2E80FB5C" w14:textId="77777777" w:rsidR="00097E98" w:rsidRPr="00442838" w:rsidRDefault="00097E98" w:rsidP="000F163C">
            <w:pPr>
              <w:rPr>
                <w:sz w:val="24"/>
              </w:rPr>
            </w:pPr>
          </w:p>
        </w:tc>
        <w:tc>
          <w:tcPr>
            <w:tcW w:w="3597" w:type="dxa"/>
          </w:tcPr>
          <w:p w14:paraId="2537D675" w14:textId="77777777" w:rsidR="00097E98" w:rsidRPr="00442838" w:rsidRDefault="00097E98" w:rsidP="000F163C">
            <w:pPr>
              <w:rPr>
                <w:sz w:val="24"/>
              </w:rPr>
            </w:pPr>
          </w:p>
        </w:tc>
      </w:tr>
      <w:tr w:rsidR="00097E98" w:rsidRPr="00442838" w14:paraId="135B73CC" w14:textId="77777777" w:rsidTr="000F163C">
        <w:tc>
          <w:tcPr>
            <w:tcW w:w="3596" w:type="dxa"/>
          </w:tcPr>
          <w:p w14:paraId="1348445C" w14:textId="77777777" w:rsidR="00097E98" w:rsidRPr="00442838" w:rsidRDefault="00097E98" w:rsidP="000F163C">
            <w:pPr>
              <w:rPr>
                <w:sz w:val="24"/>
              </w:rPr>
            </w:pPr>
          </w:p>
        </w:tc>
        <w:tc>
          <w:tcPr>
            <w:tcW w:w="3597" w:type="dxa"/>
          </w:tcPr>
          <w:p w14:paraId="56733A43" w14:textId="77777777" w:rsidR="00097E98" w:rsidRPr="00442838" w:rsidRDefault="00097E98" w:rsidP="000F163C">
            <w:pPr>
              <w:rPr>
                <w:sz w:val="24"/>
              </w:rPr>
            </w:pPr>
          </w:p>
        </w:tc>
        <w:tc>
          <w:tcPr>
            <w:tcW w:w="3597" w:type="dxa"/>
          </w:tcPr>
          <w:p w14:paraId="1D8F0910" w14:textId="77777777" w:rsidR="00097E98" w:rsidRPr="00442838" w:rsidRDefault="00097E98" w:rsidP="000F163C">
            <w:pPr>
              <w:rPr>
                <w:sz w:val="24"/>
              </w:rPr>
            </w:pPr>
          </w:p>
        </w:tc>
      </w:tr>
    </w:tbl>
    <w:p w14:paraId="36760970" w14:textId="77777777" w:rsidR="00097E98" w:rsidRPr="00442838" w:rsidRDefault="00097E98" w:rsidP="00097E98">
      <w:pPr>
        <w:rPr>
          <w:sz w:val="24"/>
        </w:rPr>
      </w:pPr>
    </w:p>
    <w:p w14:paraId="6954ED98" w14:textId="77777777" w:rsidR="00097E98" w:rsidRPr="00442838" w:rsidRDefault="00097E98" w:rsidP="00097E98">
      <w:pPr>
        <w:rPr>
          <w:sz w:val="24"/>
        </w:rPr>
      </w:pPr>
      <w:r w:rsidRPr="00442838">
        <w:rPr>
          <w:sz w:val="24"/>
        </w:rPr>
        <w:t>Sprites:</w:t>
      </w:r>
    </w:p>
    <w:p w14:paraId="7A2BCD3C" w14:textId="77777777" w:rsidR="00097E98" w:rsidRPr="00442838" w:rsidRDefault="00097E98" w:rsidP="00097E98">
      <w:pPr>
        <w:rPr>
          <w:sz w:val="24"/>
        </w:rPr>
      </w:pPr>
      <w:r w:rsidRPr="00442838">
        <w:rPr>
          <w:sz w:val="24"/>
        </w:rPr>
        <w:br w:type="page"/>
      </w:r>
    </w:p>
    <w:p w14:paraId="7D6D8203" w14:textId="77777777" w:rsidR="00097E98" w:rsidRPr="00442838" w:rsidRDefault="00097E98" w:rsidP="00097E98">
      <w:pPr>
        <w:rPr>
          <w:sz w:val="24"/>
        </w:rPr>
      </w:pPr>
      <w:r w:rsidRPr="00442838">
        <w:rPr>
          <w:sz w:val="24"/>
        </w:rPr>
        <w:lastRenderedPageBreak/>
        <w:t>Family Page</w:t>
      </w:r>
    </w:p>
    <w:p w14:paraId="6D2199C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16899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2F268E" w14:textId="77777777" w:rsidTr="000F163C">
        <w:trPr>
          <w:trHeight w:val="896"/>
        </w:trPr>
        <w:tc>
          <w:tcPr>
            <w:tcW w:w="1251" w:type="dxa"/>
          </w:tcPr>
          <w:p w14:paraId="24AA5023" w14:textId="77777777" w:rsidR="00097E98" w:rsidRPr="00442838" w:rsidRDefault="00097E98" w:rsidP="000F163C">
            <w:pPr>
              <w:spacing w:line="360" w:lineRule="auto"/>
            </w:pPr>
            <w:r w:rsidRPr="00442838">
              <w:t>Pokemon</w:t>
            </w:r>
          </w:p>
          <w:p w14:paraId="34D10B1C" w14:textId="77777777" w:rsidR="00097E98" w:rsidRPr="00442838" w:rsidRDefault="00097E98" w:rsidP="000F163C">
            <w:pPr>
              <w:spacing w:line="360" w:lineRule="auto"/>
            </w:pPr>
            <w:r w:rsidRPr="00442838">
              <w:t>Name</w:t>
            </w:r>
          </w:p>
        </w:tc>
        <w:tc>
          <w:tcPr>
            <w:tcW w:w="1652" w:type="dxa"/>
          </w:tcPr>
          <w:p w14:paraId="52A3F415" w14:textId="77777777" w:rsidR="00097E98" w:rsidRPr="00442838" w:rsidRDefault="00097E98" w:rsidP="000F163C">
            <w:pPr>
              <w:spacing w:line="360" w:lineRule="auto"/>
            </w:pPr>
            <w:r w:rsidRPr="00442838">
              <w:t>Pokemon Number</w:t>
            </w:r>
          </w:p>
        </w:tc>
        <w:tc>
          <w:tcPr>
            <w:tcW w:w="3719" w:type="dxa"/>
          </w:tcPr>
          <w:p w14:paraId="76D7AB55" w14:textId="77777777" w:rsidR="00097E98" w:rsidRPr="00442838" w:rsidRDefault="00097E98" w:rsidP="000F163C">
            <w:pPr>
              <w:spacing w:line="360" w:lineRule="auto"/>
            </w:pPr>
            <w:r w:rsidRPr="00442838">
              <w:t>Base Stats</w:t>
            </w:r>
          </w:p>
          <w:p w14:paraId="4AD4D6B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23CECAF" w14:textId="77777777" w:rsidR="00097E98" w:rsidRPr="00442838" w:rsidRDefault="00097E98" w:rsidP="000F163C">
            <w:pPr>
              <w:spacing w:line="360" w:lineRule="auto"/>
            </w:pPr>
            <w:r w:rsidRPr="00442838">
              <w:t>Ability</w:t>
            </w:r>
          </w:p>
        </w:tc>
        <w:tc>
          <w:tcPr>
            <w:tcW w:w="724" w:type="dxa"/>
          </w:tcPr>
          <w:p w14:paraId="5650F21B" w14:textId="77777777" w:rsidR="00097E98" w:rsidRPr="00442838" w:rsidRDefault="00097E98" w:rsidP="000F163C">
            <w:pPr>
              <w:spacing w:line="360" w:lineRule="auto"/>
            </w:pPr>
            <w:r w:rsidRPr="00442838">
              <w:t>Type 1</w:t>
            </w:r>
          </w:p>
        </w:tc>
        <w:tc>
          <w:tcPr>
            <w:tcW w:w="724" w:type="dxa"/>
          </w:tcPr>
          <w:p w14:paraId="7A64CB4C" w14:textId="77777777" w:rsidR="00097E98" w:rsidRPr="00442838" w:rsidRDefault="00097E98" w:rsidP="000F163C">
            <w:pPr>
              <w:spacing w:line="360" w:lineRule="auto"/>
            </w:pPr>
            <w:r w:rsidRPr="00442838">
              <w:t>Type 2</w:t>
            </w:r>
          </w:p>
        </w:tc>
        <w:tc>
          <w:tcPr>
            <w:tcW w:w="1976" w:type="dxa"/>
          </w:tcPr>
          <w:p w14:paraId="07D82C7B" w14:textId="77777777" w:rsidR="00097E98" w:rsidRPr="00442838" w:rsidRDefault="00097E98" w:rsidP="000F163C">
            <w:pPr>
              <w:spacing w:line="360" w:lineRule="auto"/>
            </w:pPr>
            <w:r w:rsidRPr="00442838">
              <w:t>Evolution</w:t>
            </w:r>
          </w:p>
        </w:tc>
      </w:tr>
      <w:tr w:rsidR="00097E98" w:rsidRPr="00442838" w14:paraId="5404DD91" w14:textId="77777777" w:rsidTr="000F163C">
        <w:trPr>
          <w:trHeight w:val="454"/>
        </w:trPr>
        <w:tc>
          <w:tcPr>
            <w:tcW w:w="1251" w:type="dxa"/>
          </w:tcPr>
          <w:p w14:paraId="2AE6CE15" w14:textId="77777777" w:rsidR="00097E98" w:rsidRPr="00442838" w:rsidRDefault="00097E98" w:rsidP="000F163C">
            <w:pPr>
              <w:spacing w:line="360" w:lineRule="auto"/>
            </w:pPr>
          </w:p>
        </w:tc>
        <w:tc>
          <w:tcPr>
            <w:tcW w:w="1652" w:type="dxa"/>
          </w:tcPr>
          <w:p w14:paraId="737CD3D1" w14:textId="77777777" w:rsidR="00097E98" w:rsidRPr="00442838" w:rsidRDefault="00097E98" w:rsidP="000F163C">
            <w:pPr>
              <w:spacing w:line="360" w:lineRule="auto"/>
            </w:pPr>
          </w:p>
        </w:tc>
        <w:tc>
          <w:tcPr>
            <w:tcW w:w="3719" w:type="dxa"/>
          </w:tcPr>
          <w:p w14:paraId="16D6F11D" w14:textId="77777777" w:rsidR="00097E98" w:rsidRPr="00442838" w:rsidRDefault="00097E98" w:rsidP="000F163C">
            <w:pPr>
              <w:spacing w:line="360" w:lineRule="auto"/>
            </w:pPr>
          </w:p>
        </w:tc>
        <w:tc>
          <w:tcPr>
            <w:tcW w:w="880" w:type="dxa"/>
          </w:tcPr>
          <w:p w14:paraId="4EECA67F" w14:textId="77777777" w:rsidR="00097E98" w:rsidRPr="00442838" w:rsidRDefault="00097E98" w:rsidP="000F163C">
            <w:pPr>
              <w:spacing w:line="360" w:lineRule="auto"/>
            </w:pPr>
          </w:p>
        </w:tc>
        <w:tc>
          <w:tcPr>
            <w:tcW w:w="724" w:type="dxa"/>
          </w:tcPr>
          <w:p w14:paraId="67BC427B" w14:textId="77777777" w:rsidR="00097E98" w:rsidRPr="00442838" w:rsidRDefault="00097E98" w:rsidP="000F163C">
            <w:pPr>
              <w:spacing w:line="360" w:lineRule="auto"/>
            </w:pPr>
          </w:p>
        </w:tc>
        <w:tc>
          <w:tcPr>
            <w:tcW w:w="724" w:type="dxa"/>
          </w:tcPr>
          <w:p w14:paraId="3C4F5B8D" w14:textId="77777777" w:rsidR="00097E98" w:rsidRPr="00442838" w:rsidRDefault="00097E98" w:rsidP="000F163C">
            <w:pPr>
              <w:spacing w:line="360" w:lineRule="auto"/>
            </w:pPr>
          </w:p>
        </w:tc>
        <w:tc>
          <w:tcPr>
            <w:tcW w:w="1976" w:type="dxa"/>
          </w:tcPr>
          <w:p w14:paraId="4B77F528" w14:textId="77777777" w:rsidR="00097E98" w:rsidRPr="00442838" w:rsidRDefault="00097E98" w:rsidP="000F163C">
            <w:pPr>
              <w:spacing w:line="360" w:lineRule="auto"/>
            </w:pPr>
          </w:p>
        </w:tc>
      </w:tr>
      <w:tr w:rsidR="00097E98" w:rsidRPr="00442838" w14:paraId="43D8E5D9" w14:textId="77777777" w:rsidTr="000F163C">
        <w:trPr>
          <w:trHeight w:val="441"/>
        </w:trPr>
        <w:tc>
          <w:tcPr>
            <w:tcW w:w="1251" w:type="dxa"/>
          </w:tcPr>
          <w:p w14:paraId="59B4DBF1" w14:textId="77777777" w:rsidR="00097E98" w:rsidRPr="00442838" w:rsidRDefault="00097E98" w:rsidP="000F163C">
            <w:pPr>
              <w:spacing w:line="360" w:lineRule="auto"/>
            </w:pPr>
          </w:p>
        </w:tc>
        <w:tc>
          <w:tcPr>
            <w:tcW w:w="1652" w:type="dxa"/>
          </w:tcPr>
          <w:p w14:paraId="0A668558" w14:textId="77777777" w:rsidR="00097E98" w:rsidRPr="00442838" w:rsidRDefault="00097E98" w:rsidP="000F163C">
            <w:pPr>
              <w:spacing w:line="360" w:lineRule="auto"/>
            </w:pPr>
          </w:p>
        </w:tc>
        <w:tc>
          <w:tcPr>
            <w:tcW w:w="3719" w:type="dxa"/>
          </w:tcPr>
          <w:p w14:paraId="1A163DD0" w14:textId="77777777" w:rsidR="00097E98" w:rsidRPr="00442838" w:rsidRDefault="00097E98" w:rsidP="000F163C">
            <w:pPr>
              <w:spacing w:line="360" w:lineRule="auto"/>
            </w:pPr>
          </w:p>
        </w:tc>
        <w:tc>
          <w:tcPr>
            <w:tcW w:w="880" w:type="dxa"/>
          </w:tcPr>
          <w:p w14:paraId="624E1AEB" w14:textId="77777777" w:rsidR="00097E98" w:rsidRPr="00442838" w:rsidRDefault="00097E98" w:rsidP="000F163C">
            <w:pPr>
              <w:spacing w:line="360" w:lineRule="auto"/>
            </w:pPr>
          </w:p>
        </w:tc>
        <w:tc>
          <w:tcPr>
            <w:tcW w:w="724" w:type="dxa"/>
          </w:tcPr>
          <w:p w14:paraId="696B98B6" w14:textId="77777777" w:rsidR="00097E98" w:rsidRPr="00442838" w:rsidRDefault="00097E98" w:rsidP="000F163C">
            <w:pPr>
              <w:spacing w:line="360" w:lineRule="auto"/>
            </w:pPr>
          </w:p>
        </w:tc>
        <w:tc>
          <w:tcPr>
            <w:tcW w:w="724" w:type="dxa"/>
          </w:tcPr>
          <w:p w14:paraId="5FCE7B2C" w14:textId="77777777" w:rsidR="00097E98" w:rsidRPr="00442838" w:rsidRDefault="00097E98" w:rsidP="000F163C">
            <w:pPr>
              <w:spacing w:line="360" w:lineRule="auto"/>
            </w:pPr>
          </w:p>
        </w:tc>
        <w:tc>
          <w:tcPr>
            <w:tcW w:w="1976" w:type="dxa"/>
          </w:tcPr>
          <w:p w14:paraId="0F5826E5" w14:textId="77777777" w:rsidR="00097E98" w:rsidRPr="00442838" w:rsidRDefault="00097E98" w:rsidP="000F163C">
            <w:pPr>
              <w:spacing w:line="360" w:lineRule="auto"/>
            </w:pPr>
          </w:p>
        </w:tc>
      </w:tr>
      <w:tr w:rsidR="00097E98" w:rsidRPr="00442838" w14:paraId="48C15EA4" w14:textId="77777777" w:rsidTr="000F163C">
        <w:trPr>
          <w:trHeight w:val="441"/>
        </w:trPr>
        <w:tc>
          <w:tcPr>
            <w:tcW w:w="1251" w:type="dxa"/>
          </w:tcPr>
          <w:p w14:paraId="72F69AAF" w14:textId="77777777" w:rsidR="00097E98" w:rsidRPr="00442838" w:rsidRDefault="00097E98" w:rsidP="000F163C">
            <w:pPr>
              <w:spacing w:line="360" w:lineRule="auto"/>
            </w:pPr>
          </w:p>
        </w:tc>
        <w:tc>
          <w:tcPr>
            <w:tcW w:w="1652" w:type="dxa"/>
          </w:tcPr>
          <w:p w14:paraId="79991824" w14:textId="77777777" w:rsidR="00097E98" w:rsidRPr="00442838" w:rsidRDefault="00097E98" w:rsidP="000F163C">
            <w:pPr>
              <w:spacing w:line="360" w:lineRule="auto"/>
            </w:pPr>
          </w:p>
        </w:tc>
        <w:tc>
          <w:tcPr>
            <w:tcW w:w="3719" w:type="dxa"/>
          </w:tcPr>
          <w:p w14:paraId="014024ED" w14:textId="77777777" w:rsidR="00097E98" w:rsidRPr="00442838" w:rsidRDefault="00097E98" w:rsidP="000F163C">
            <w:pPr>
              <w:spacing w:line="360" w:lineRule="auto"/>
            </w:pPr>
          </w:p>
        </w:tc>
        <w:tc>
          <w:tcPr>
            <w:tcW w:w="880" w:type="dxa"/>
          </w:tcPr>
          <w:p w14:paraId="14D557B7" w14:textId="77777777" w:rsidR="00097E98" w:rsidRPr="00442838" w:rsidRDefault="00097E98" w:rsidP="000F163C">
            <w:pPr>
              <w:spacing w:line="360" w:lineRule="auto"/>
            </w:pPr>
          </w:p>
        </w:tc>
        <w:tc>
          <w:tcPr>
            <w:tcW w:w="724" w:type="dxa"/>
          </w:tcPr>
          <w:p w14:paraId="5792C320" w14:textId="77777777" w:rsidR="00097E98" w:rsidRPr="00442838" w:rsidRDefault="00097E98" w:rsidP="000F163C">
            <w:pPr>
              <w:spacing w:line="360" w:lineRule="auto"/>
            </w:pPr>
          </w:p>
        </w:tc>
        <w:tc>
          <w:tcPr>
            <w:tcW w:w="724" w:type="dxa"/>
          </w:tcPr>
          <w:p w14:paraId="34547815" w14:textId="77777777" w:rsidR="00097E98" w:rsidRPr="00442838" w:rsidRDefault="00097E98" w:rsidP="000F163C">
            <w:pPr>
              <w:spacing w:line="360" w:lineRule="auto"/>
            </w:pPr>
          </w:p>
        </w:tc>
        <w:tc>
          <w:tcPr>
            <w:tcW w:w="1976" w:type="dxa"/>
          </w:tcPr>
          <w:p w14:paraId="278F8A82" w14:textId="77777777" w:rsidR="00097E98" w:rsidRPr="00442838" w:rsidRDefault="00097E98" w:rsidP="000F163C">
            <w:pPr>
              <w:spacing w:line="360" w:lineRule="auto"/>
            </w:pPr>
          </w:p>
        </w:tc>
      </w:tr>
      <w:tr w:rsidR="00097E98" w:rsidRPr="00442838" w14:paraId="59C95C06" w14:textId="77777777" w:rsidTr="000F163C">
        <w:trPr>
          <w:trHeight w:val="896"/>
        </w:trPr>
        <w:tc>
          <w:tcPr>
            <w:tcW w:w="1251" w:type="dxa"/>
          </w:tcPr>
          <w:p w14:paraId="3D588302" w14:textId="77777777" w:rsidR="00097E98" w:rsidRPr="00442838" w:rsidRDefault="00097E98" w:rsidP="000F163C">
            <w:pPr>
              <w:spacing w:line="360" w:lineRule="auto"/>
            </w:pPr>
          </w:p>
        </w:tc>
        <w:tc>
          <w:tcPr>
            <w:tcW w:w="1652" w:type="dxa"/>
          </w:tcPr>
          <w:p w14:paraId="07A6BDDE" w14:textId="77777777" w:rsidR="00097E98" w:rsidRPr="00442838" w:rsidRDefault="00097E98" w:rsidP="000F163C">
            <w:pPr>
              <w:spacing w:line="360" w:lineRule="auto"/>
            </w:pPr>
          </w:p>
        </w:tc>
        <w:tc>
          <w:tcPr>
            <w:tcW w:w="3719" w:type="dxa"/>
          </w:tcPr>
          <w:p w14:paraId="22CEB4D5" w14:textId="77777777" w:rsidR="00097E98" w:rsidRPr="00442838" w:rsidRDefault="00097E98" w:rsidP="000F163C">
            <w:pPr>
              <w:spacing w:line="360" w:lineRule="auto"/>
            </w:pPr>
          </w:p>
        </w:tc>
        <w:tc>
          <w:tcPr>
            <w:tcW w:w="880" w:type="dxa"/>
          </w:tcPr>
          <w:p w14:paraId="6EFC1848" w14:textId="77777777" w:rsidR="00097E98" w:rsidRPr="00442838" w:rsidRDefault="00097E98" w:rsidP="000F163C">
            <w:pPr>
              <w:spacing w:line="360" w:lineRule="auto"/>
            </w:pPr>
          </w:p>
        </w:tc>
        <w:tc>
          <w:tcPr>
            <w:tcW w:w="724" w:type="dxa"/>
          </w:tcPr>
          <w:p w14:paraId="583C783E" w14:textId="77777777" w:rsidR="00097E98" w:rsidRPr="00442838" w:rsidRDefault="00097E98" w:rsidP="000F163C">
            <w:pPr>
              <w:spacing w:line="360" w:lineRule="auto"/>
            </w:pPr>
          </w:p>
        </w:tc>
        <w:tc>
          <w:tcPr>
            <w:tcW w:w="724" w:type="dxa"/>
          </w:tcPr>
          <w:p w14:paraId="22DDC68E" w14:textId="77777777" w:rsidR="00097E98" w:rsidRPr="00442838" w:rsidRDefault="00097E98" w:rsidP="000F163C">
            <w:pPr>
              <w:spacing w:line="360" w:lineRule="auto"/>
            </w:pPr>
          </w:p>
        </w:tc>
        <w:tc>
          <w:tcPr>
            <w:tcW w:w="1976" w:type="dxa"/>
          </w:tcPr>
          <w:p w14:paraId="3116FBDF" w14:textId="77777777" w:rsidR="00097E98" w:rsidRPr="00442838" w:rsidRDefault="00097E98" w:rsidP="000F163C">
            <w:pPr>
              <w:spacing w:line="360" w:lineRule="auto"/>
            </w:pPr>
          </w:p>
        </w:tc>
      </w:tr>
    </w:tbl>
    <w:p w14:paraId="1CDC2CFF" w14:textId="77777777" w:rsidR="00097E98" w:rsidRPr="00442838" w:rsidRDefault="00097E98" w:rsidP="00097E98">
      <w:pPr>
        <w:rPr>
          <w:sz w:val="24"/>
        </w:rPr>
      </w:pPr>
    </w:p>
    <w:p w14:paraId="45B6EBC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31BC76B" w14:textId="77777777" w:rsidTr="000F163C">
        <w:tc>
          <w:tcPr>
            <w:tcW w:w="3596" w:type="dxa"/>
          </w:tcPr>
          <w:p w14:paraId="15812E62" w14:textId="77777777" w:rsidR="00097E98" w:rsidRPr="00442838" w:rsidRDefault="00097E98" w:rsidP="000F163C">
            <w:pPr>
              <w:rPr>
                <w:sz w:val="24"/>
              </w:rPr>
            </w:pPr>
          </w:p>
        </w:tc>
        <w:tc>
          <w:tcPr>
            <w:tcW w:w="3597" w:type="dxa"/>
          </w:tcPr>
          <w:p w14:paraId="17DD1256" w14:textId="77777777" w:rsidR="00097E98" w:rsidRPr="00442838" w:rsidRDefault="00097E98" w:rsidP="000F163C">
            <w:pPr>
              <w:rPr>
                <w:sz w:val="24"/>
              </w:rPr>
            </w:pPr>
          </w:p>
        </w:tc>
        <w:tc>
          <w:tcPr>
            <w:tcW w:w="3597" w:type="dxa"/>
          </w:tcPr>
          <w:p w14:paraId="17153194" w14:textId="77777777" w:rsidR="00097E98" w:rsidRPr="00442838" w:rsidRDefault="00097E98" w:rsidP="000F163C">
            <w:pPr>
              <w:rPr>
                <w:sz w:val="24"/>
              </w:rPr>
            </w:pPr>
          </w:p>
        </w:tc>
      </w:tr>
      <w:tr w:rsidR="00097E98" w:rsidRPr="00442838" w14:paraId="56E60D2B" w14:textId="77777777" w:rsidTr="000F163C">
        <w:tc>
          <w:tcPr>
            <w:tcW w:w="3596" w:type="dxa"/>
          </w:tcPr>
          <w:p w14:paraId="7BBE26BD" w14:textId="77777777" w:rsidR="00097E98" w:rsidRPr="00442838" w:rsidRDefault="00097E98" w:rsidP="000F163C">
            <w:pPr>
              <w:rPr>
                <w:sz w:val="24"/>
              </w:rPr>
            </w:pPr>
          </w:p>
        </w:tc>
        <w:tc>
          <w:tcPr>
            <w:tcW w:w="3597" w:type="dxa"/>
          </w:tcPr>
          <w:p w14:paraId="48E11CD1" w14:textId="77777777" w:rsidR="00097E98" w:rsidRPr="00442838" w:rsidRDefault="00097E98" w:rsidP="000F163C">
            <w:pPr>
              <w:rPr>
                <w:sz w:val="24"/>
              </w:rPr>
            </w:pPr>
          </w:p>
        </w:tc>
        <w:tc>
          <w:tcPr>
            <w:tcW w:w="3597" w:type="dxa"/>
          </w:tcPr>
          <w:p w14:paraId="7F1B5703" w14:textId="77777777" w:rsidR="00097E98" w:rsidRPr="00442838" w:rsidRDefault="00097E98" w:rsidP="000F163C">
            <w:pPr>
              <w:rPr>
                <w:sz w:val="24"/>
              </w:rPr>
            </w:pPr>
          </w:p>
        </w:tc>
      </w:tr>
    </w:tbl>
    <w:p w14:paraId="529406DB" w14:textId="77777777" w:rsidR="00097E98" w:rsidRPr="00442838" w:rsidRDefault="00097E98" w:rsidP="00097E98">
      <w:pPr>
        <w:rPr>
          <w:sz w:val="24"/>
        </w:rPr>
      </w:pPr>
    </w:p>
    <w:p w14:paraId="13D7F067" w14:textId="77777777" w:rsidR="00097E98" w:rsidRPr="00442838" w:rsidRDefault="00097E98" w:rsidP="00097E98">
      <w:pPr>
        <w:rPr>
          <w:sz w:val="24"/>
        </w:rPr>
      </w:pPr>
      <w:r w:rsidRPr="00442838">
        <w:rPr>
          <w:sz w:val="24"/>
        </w:rPr>
        <w:t>Sprites:</w:t>
      </w:r>
    </w:p>
    <w:p w14:paraId="5E2E6806" w14:textId="77777777" w:rsidR="00097E98" w:rsidRPr="00442838" w:rsidRDefault="00097E98" w:rsidP="00097E98">
      <w:pPr>
        <w:rPr>
          <w:sz w:val="24"/>
        </w:rPr>
      </w:pPr>
      <w:r w:rsidRPr="00442838">
        <w:rPr>
          <w:sz w:val="24"/>
        </w:rPr>
        <w:br w:type="page"/>
      </w:r>
    </w:p>
    <w:p w14:paraId="35598865" w14:textId="77777777" w:rsidR="00097E98" w:rsidRPr="00442838" w:rsidRDefault="00097E98" w:rsidP="00097E98">
      <w:pPr>
        <w:rPr>
          <w:sz w:val="24"/>
        </w:rPr>
      </w:pPr>
      <w:r w:rsidRPr="00442838">
        <w:rPr>
          <w:sz w:val="24"/>
        </w:rPr>
        <w:lastRenderedPageBreak/>
        <w:t>Family Page</w:t>
      </w:r>
    </w:p>
    <w:p w14:paraId="46D258D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EA71B4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29C6584" w14:textId="77777777" w:rsidTr="000F163C">
        <w:trPr>
          <w:trHeight w:val="896"/>
        </w:trPr>
        <w:tc>
          <w:tcPr>
            <w:tcW w:w="1251" w:type="dxa"/>
          </w:tcPr>
          <w:p w14:paraId="3BCD5CB6" w14:textId="77777777" w:rsidR="00097E98" w:rsidRPr="00442838" w:rsidRDefault="00097E98" w:rsidP="000F163C">
            <w:pPr>
              <w:spacing w:line="360" w:lineRule="auto"/>
            </w:pPr>
            <w:r w:rsidRPr="00442838">
              <w:t>Pokemon</w:t>
            </w:r>
          </w:p>
          <w:p w14:paraId="506A92A0" w14:textId="77777777" w:rsidR="00097E98" w:rsidRPr="00442838" w:rsidRDefault="00097E98" w:rsidP="000F163C">
            <w:pPr>
              <w:spacing w:line="360" w:lineRule="auto"/>
            </w:pPr>
            <w:r w:rsidRPr="00442838">
              <w:t>Name</w:t>
            </w:r>
          </w:p>
        </w:tc>
        <w:tc>
          <w:tcPr>
            <w:tcW w:w="1652" w:type="dxa"/>
          </w:tcPr>
          <w:p w14:paraId="2387DC2B" w14:textId="77777777" w:rsidR="00097E98" w:rsidRPr="00442838" w:rsidRDefault="00097E98" w:rsidP="000F163C">
            <w:pPr>
              <w:spacing w:line="360" w:lineRule="auto"/>
            </w:pPr>
            <w:r w:rsidRPr="00442838">
              <w:t>Pokemon Number</w:t>
            </w:r>
          </w:p>
        </w:tc>
        <w:tc>
          <w:tcPr>
            <w:tcW w:w="3719" w:type="dxa"/>
          </w:tcPr>
          <w:p w14:paraId="2E162182" w14:textId="77777777" w:rsidR="00097E98" w:rsidRPr="00442838" w:rsidRDefault="00097E98" w:rsidP="000F163C">
            <w:pPr>
              <w:spacing w:line="360" w:lineRule="auto"/>
            </w:pPr>
            <w:r w:rsidRPr="00442838">
              <w:t>Base Stats</w:t>
            </w:r>
          </w:p>
          <w:p w14:paraId="2210416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4AB048E" w14:textId="77777777" w:rsidR="00097E98" w:rsidRPr="00442838" w:rsidRDefault="00097E98" w:rsidP="000F163C">
            <w:pPr>
              <w:spacing w:line="360" w:lineRule="auto"/>
            </w:pPr>
            <w:r w:rsidRPr="00442838">
              <w:t>Ability</w:t>
            </w:r>
          </w:p>
        </w:tc>
        <w:tc>
          <w:tcPr>
            <w:tcW w:w="724" w:type="dxa"/>
          </w:tcPr>
          <w:p w14:paraId="0FDAB57F" w14:textId="77777777" w:rsidR="00097E98" w:rsidRPr="00442838" w:rsidRDefault="00097E98" w:rsidP="000F163C">
            <w:pPr>
              <w:spacing w:line="360" w:lineRule="auto"/>
            </w:pPr>
            <w:r w:rsidRPr="00442838">
              <w:t>Type 1</w:t>
            </w:r>
          </w:p>
        </w:tc>
        <w:tc>
          <w:tcPr>
            <w:tcW w:w="724" w:type="dxa"/>
          </w:tcPr>
          <w:p w14:paraId="547190EB" w14:textId="77777777" w:rsidR="00097E98" w:rsidRPr="00442838" w:rsidRDefault="00097E98" w:rsidP="000F163C">
            <w:pPr>
              <w:spacing w:line="360" w:lineRule="auto"/>
            </w:pPr>
            <w:r w:rsidRPr="00442838">
              <w:t>Type 2</w:t>
            </w:r>
          </w:p>
        </w:tc>
        <w:tc>
          <w:tcPr>
            <w:tcW w:w="1976" w:type="dxa"/>
          </w:tcPr>
          <w:p w14:paraId="23D161A9" w14:textId="77777777" w:rsidR="00097E98" w:rsidRPr="00442838" w:rsidRDefault="00097E98" w:rsidP="000F163C">
            <w:pPr>
              <w:spacing w:line="360" w:lineRule="auto"/>
            </w:pPr>
            <w:r w:rsidRPr="00442838">
              <w:t>Evolution</w:t>
            </w:r>
          </w:p>
        </w:tc>
      </w:tr>
      <w:tr w:rsidR="00097E98" w:rsidRPr="00442838" w14:paraId="700BA6E5" w14:textId="77777777" w:rsidTr="000F163C">
        <w:trPr>
          <w:trHeight w:val="454"/>
        </w:trPr>
        <w:tc>
          <w:tcPr>
            <w:tcW w:w="1251" w:type="dxa"/>
          </w:tcPr>
          <w:p w14:paraId="34EF399E" w14:textId="77777777" w:rsidR="00097E98" w:rsidRPr="00442838" w:rsidRDefault="00097E98" w:rsidP="000F163C">
            <w:pPr>
              <w:spacing w:line="360" w:lineRule="auto"/>
            </w:pPr>
          </w:p>
        </w:tc>
        <w:tc>
          <w:tcPr>
            <w:tcW w:w="1652" w:type="dxa"/>
          </w:tcPr>
          <w:p w14:paraId="588232DF" w14:textId="77777777" w:rsidR="00097E98" w:rsidRPr="00442838" w:rsidRDefault="00097E98" w:rsidP="000F163C">
            <w:pPr>
              <w:spacing w:line="360" w:lineRule="auto"/>
            </w:pPr>
          </w:p>
        </w:tc>
        <w:tc>
          <w:tcPr>
            <w:tcW w:w="3719" w:type="dxa"/>
          </w:tcPr>
          <w:p w14:paraId="15E67200" w14:textId="77777777" w:rsidR="00097E98" w:rsidRPr="00442838" w:rsidRDefault="00097E98" w:rsidP="000F163C">
            <w:pPr>
              <w:spacing w:line="360" w:lineRule="auto"/>
            </w:pPr>
          </w:p>
        </w:tc>
        <w:tc>
          <w:tcPr>
            <w:tcW w:w="880" w:type="dxa"/>
          </w:tcPr>
          <w:p w14:paraId="44B02D6F" w14:textId="77777777" w:rsidR="00097E98" w:rsidRPr="00442838" w:rsidRDefault="00097E98" w:rsidP="000F163C">
            <w:pPr>
              <w:spacing w:line="360" w:lineRule="auto"/>
            </w:pPr>
          </w:p>
        </w:tc>
        <w:tc>
          <w:tcPr>
            <w:tcW w:w="724" w:type="dxa"/>
          </w:tcPr>
          <w:p w14:paraId="35CBE772" w14:textId="77777777" w:rsidR="00097E98" w:rsidRPr="00442838" w:rsidRDefault="00097E98" w:rsidP="000F163C">
            <w:pPr>
              <w:spacing w:line="360" w:lineRule="auto"/>
            </w:pPr>
          </w:p>
        </w:tc>
        <w:tc>
          <w:tcPr>
            <w:tcW w:w="724" w:type="dxa"/>
          </w:tcPr>
          <w:p w14:paraId="6A7ADE5F" w14:textId="77777777" w:rsidR="00097E98" w:rsidRPr="00442838" w:rsidRDefault="00097E98" w:rsidP="000F163C">
            <w:pPr>
              <w:spacing w:line="360" w:lineRule="auto"/>
            </w:pPr>
          </w:p>
        </w:tc>
        <w:tc>
          <w:tcPr>
            <w:tcW w:w="1976" w:type="dxa"/>
          </w:tcPr>
          <w:p w14:paraId="06B1DA2D" w14:textId="77777777" w:rsidR="00097E98" w:rsidRPr="00442838" w:rsidRDefault="00097E98" w:rsidP="000F163C">
            <w:pPr>
              <w:spacing w:line="360" w:lineRule="auto"/>
            </w:pPr>
          </w:p>
        </w:tc>
      </w:tr>
      <w:tr w:rsidR="00097E98" w:rsidRPr="00442838" w14:paraId="1AE761FE" w14:textId="77777777" w:rsidTr="000F163C">
        <w:trPr>
          <w:trHeight w:val="441"/>
        </w:trPr>
        <w:tc>
          <w:tcPr>
            <w:tcW w:w="1251" w:type="dxa"/>
          </w:tcPr>
          <w:p w14:paraId="0A0E8207" w14:textId="77777777" w:rsidR="00097E98" w:rsidRPr="00442838" w:rsidRDefault="00097E98" w:rsidP="000F163C">
            <w:pPr>
              <w:spacing w:line="360" w:lineRule="auto"/>
            </w:pPr>
          </w:p>
        </w:tc>
        <w:tc>
          <w:tcPr>
            <w:tcW w:w="1652" w:type="dxa"/>
          </w:tcPr>
          <w:p w14:paraId="699EEA22" w14:textId="77777777" w:rsidR="00097E98" w:rsidRPr="00442838" w:rsidRDefault="00097E98" w:rsidP="000F163C">
            <w:pPr>
              <w:spacing w:line="360" w:lineRule="auto"/>
            </w:pPr>
          </w:p>
        </w:tc>
        <w:tc>
          <w:tcPr>
            <w:tcW w:w="3719" w:type="dxa"/>
          </w:tcPr>
          <w:p w14:paraId="1088FEE9" w14:textId="77777777" w:rsidR="00097E98" w:rsidRPr="00442838" w:rsidRDefault="00097E98" w:rsidP="000F163C">
            <w:pPr>
              <w:spacing w:line="360" w:lineRule="auto"/>
            </w:pPr>
          </w:p>
        </w:tc>
        <w:tc>
          <w:tcPr>
            <w:tcW w:w="880" w:type="dxa"/>
          </w:tcPr>
          <w:p w14:paraId="72A7DAFA" w14:textId="77777777" w:rsidR="00097E98" w:rsidRPr="00442838" w:rsidRDefault="00097E98" w:rsidP="000F163C">
            <w:pPr>
              <w:spacing w:line="360" w:lineRule="auto"/>
            </w:pPr>
          </w:p>
        </w:tc>
        <w:tc>
          <w:tcPr>
            <w:tcW w:w="724" w:type="dxa"/>
          </w:tcPr>
          <w:p w14:paraId="2C889AB6" w14:textId="77777777" w:rsidR="00097E98" w:rsidRPr="00442838" w:rsidRDefault="00097E98" w:rsidP="000F163C">
            <w:pPr>
              <w:spacing w:line="360" w:lineRule="auto"/>
            </w:pPr>
          </w:p>
        </w:tc>
        <w:tc>
          <w:tcPr>
            <w:tcW w:w="724" w:type="dxa"/>
          </w:tcPr>
          <w:p w14:paraId="0FA4158E" w14:textId="77777777" w:rsidR="00097E98" w:rsidRPr="00442838" w:rsidRDefault="00097E98" w:rsidP="000F163C">
            <w:pPr>
              <w:spacing w:line="360" w:lineRule="auto"/>
            </w:pPr>
          </w:p>
        </w:tc>
        <w:tc>
          <w:tcPr>
            <w:tcW w:w="1976" w:type="dxa"/>
          </w:tcPr>
          <w:p w14:paraId="24DBAF78" w14:textId="77777777" w:rsidR="00097E98" w:rsidRPr="00442838" w:rsidRDefault="00097E98" w:rsidP="000F163C">
            <w:pPr>
              <w:spacing w:line="360" w:lineRule="auto"/>
            </w:pPr>
          </w:p>
        </w:tc>
      </w:tr>
      <w:tr w:rsidR="00097E98" w:rsidRPr="00442838" w14:paraId="2A12E79F" w14:textId="77777777" w:rsidTr="000F163C">
        <w:trPr>
          <w:trHeight w:val="441"/>
        </w:trPr>
        <w:tc>
          <w:tcPr>
            <w:tcW w:w="1251" w:type="dxa"/>
          </w:tcPr>
          <w:p w14:paraId="39A7071E" w14:textId="77777777" w:rsidR="00097E98" w:rsidRPr="00442838" w:rsidRDefault="00097E98" w:rsidP="000F163C">
            <w:pPr>
              <w:spacing w:line="360" w:lineRule="auto"/>
            </w:pPr>
          </w:p>
        </w:tc>
        <w:tc>
          <w:tcPr>
            <w:tcW w:w="1652" w:type="dxa"/>
          </w:tcPr>
          <w:p w14:paraId="57C8EC6E" w14:textId="77777777" w:rsidR="00097E98" w:rsidRPr="00442838" w:rsidRDefault="00097E98" w:rsidP="000F163C">
            <w:pPr>
              <w:spacing w:line="360" w:lineRule="auto"/>
            </w:pPr>
          </w:p>
        </w:tc>
        <w:tc>
          <w:tcPr>
            <w:tcW w:w="3719" w:type="dxa"/>
          </w:tcPr>
          <w:p w14:paraId="52230C54" w14:textId="77777777" w:rsidR="00097E98" w:rsidRPr="00442838" w:rsidRDefault="00097E98" w:rsidP="000F163C">
            <w:pPr>
              <w:spacing w:line="360" w:lineRule="auto"/>
            </w:pPr>
          </w:p>
        </w:tc>
        <w:tc>
          <w:tcPr>
            <w:tcW w:w="880" w:type="dxa"/>
          </w:tcPr>
          <w:p w14:paraId="259CE096" w14:textId="77777777" w:rsidR="00097E98" w:rsidRPr="00442838" w:rsidRDefault="00097E98" w:rsidP="000F163C">
            <w:pPr>
              <w:spacing w:line="360" w:lineRule="auto"/>
            </w:pPr>
          </w:p>
        </w:tc>
        <w:tc>
          <w:tcPr>
            <w:tcW w:w="724" w:type="dxa"/>
          </w:tcPr>
          <w:p w14:paraId="0E60ADD1" w14:textId="77777777" w:rsidR="00097E98" w:rsidRPr="00442838" w:rsidRDefault="00097E98" w:rsidP="000F163C">
            <w:pPr>
              <w:spacing w:line="360" w:lineRule="auto"/>
            </w:pPr>
          </w:p>
        </w:tc>
        <w:tc>
          <w:tcPr>
            <w:tcW w:w="724" w:type="dxa"/>
          </w:tcPr>
          <w:p w14:paraId="2DF8DDCE" w14:textId="77777777" w:rsidR="00097E98" w:rsidRPr="00442838" w:rsidRDefault="00097E98" w:rsidP="000F163C">
            <w:pPr>
              <w:spacing w:line="360" w:lineRule="auto"/>
            </w:pPr>
          </w:p>
        </w:tc>
        <w:tc>
          <w:tcPr>
            <w:tcW w:w="1976" w:type="dxa"/>
          </w:tcPr>
          <w:p w14:paraId="3F61E820" w14:textId="77777777" w:rsidR="00097E98" w:rsidRPr="00442838" w:rsidRDefault="00097E98" w:rsidP="000F163C">
            <w:pPr>
              <w:spacing w:line="360" w:lineRule="auto"/>
            </w:pPr>
          </w:p>
        </w:tc>
      </w:tr>
      <w:tr w:rsidR="00097E98" w:rsidRPr="00442838" w14:paraId="675F8008" w14:textId="77777777" w:rsidTr="000F163C">
        <w:trPr>
          <w:trHeight w:val="896"/>
        </w:trPr>
        <w:tc>
          <w:tcPr>
            <w:tcW w:w="1251" w:type="dxa"/>
          </w:tcPr>
          <w:p w14:paraId="324C89FE" w14:textId="77777777" w:rsidR="00097E98" w:rsidRPr="00442838" w:rsidRDefault="00097E98" w:rsidP="000F163C">
            <w:pPr>
              <w:spacing w:line="360" w:lineRule="auto"/>
            </w:pPr>
          </w:p>
        </w:tc>
        <w:tc>
          <w:tcPr>
            <w:tcW w:w="1652" w:type="dxa"/>
          </w:tcPr>
          <w:p w14:paraId="3D5696D6" w14:textId="77777777" w:rsidR="00097E98" w:rsidRPr="00442838" w:rsidRDefault="00097E98" w:rsidP="000F163C">
            <w:pPr>
              <w:spacing w:line="360" w:lineRule="auto"/>
            </w:pPr>
          </w:p>
        </w:tc>
        <w:tc>
          <w:tcPr>
            <w:tcW w:w="3719" w:type="dxa"/>
          </w:tcPr>
          <w:p w14:paraId="3DE5671C" w14:textId="77777777" w:rsidR="00097E98" w:rsidRPr="00442838" w:rsidRDefault="00097E98" w:rsidP="000F163C">
            <w:pPr>
              <w:spacing w:line="360" w:lineRule="auto"/>
            </w:pPr>
          </w:p>
        </w:tc>
        <w:tc>
          <w:tcPr>
            <w:tcW w:w="880" w:type="dxa"/>
          </w:tcPr>
          <w:p w14:paraId="24B16F12" w14:textId="77777777" w:rsidR="00097E98" w:rsidRPr="00442838" w:rsidRDefault="00097E98" w:rsidP="000F163C">
            <w:pPr>
              <w:spacing w:line="360" w:lineRule="auto"/>
            </w:pPr>
          </w:p>
        </w:tc>
        <w:tc>
          <w:tcPr>
            <w:tcW w:w="724" w:type="dxa"/>
          </w:tcPr>
          <w:p w14:paraId="45FECD78" w14:textId="77777777" w:rsidR="00097E98" w:rsidRPr="00442838" w:rsidRDefault="00097E98" w:rsidP="000F163C">
            <w:pPr>
              <w:spacing w:line="360" w:lineRule="auto"/>
            </w:pPr>
          </w:p>
        </w:tc>
        <w:tc>
          <w:tcPr>
            <w:tcW w:w="724" w:type="dxa"/>
          </w:tcPr>
          <w:p w14:paraId="5B1D5CD1" w14:textId="77777777" w:rsidR="00097E98" w:rsidRPr="00442838" w:rsidRDefault="00097E98" w:rsidP="000F163C">
            <w:pPr>
              <w:spacing w:line="360" w:lineRule="auto"/>
            </w:pPr>
          </w:p>
        </w:tc>
        <w:tc>
          <w:tcPr>
            <w:tcW w:w="1976" w:type="dxa"/>
          </w:tcPr>
          <w:p w14:paraId="107EB12B" w14:textId="77777777" w:rsidR="00097E98" w:rsidRPr="00442838" w:rsidRDefault="00097E98" w:rsidP="000F163C">
            <w:pPr>
              <w:spacing w:line="360" w:lineRule="auto"/>
            </w:pPr>
          </w:p>
        </w:tc>
      </w:tr>
    </w:tbl>
    <w:p w14:paraId="55BFA2B3" w14:textId="77777777" w:rsidR="00097E98" w:rsidRPr="00442838" w:rsidRDefault="00097E98" w:rsidP="00097E98">
      <w:pPr>
        <w:rPr>
          <w:sz w:val="24"/>
        </w:rPr>
      </w:pPr>
    </w:p>
    <w:p w14:paraId="33D1872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0EA196A" w14:textId="77777777" w:rsidTr="000F163C">
        <w:tc>
          <w:tcPr>
            <w:tcW w:w="3596" w:type="dxa"/>
          </w:tcPr>
          <w:p w14:paraId="083B43CF" w14:textId="77777777" w:rsidR="00097E98" w:rsidRPr="00442838" w:rsidRDefault="00097E98" w:rsidP="000F163C">
            <w:pPr>
              <w:rPr>
                <w:sz w:val="24"/>
              </w:rPr>
            </w:pPr>
          </w:p>
        </w:tc>
        <w:tc>
          <w:tcPr>
            <w:tcW w:w="3597" w:type="dxa"/>
          </w:tcPr>
          <w:p w14:paraId="64A4FEBD" w14:textId="77777777" w:rsidR="00097E98" w:rsidRPr="00442838" w:rsidRDefault="00097E98" w:rsidP="000F163C">
            <w:pPr>
              <w:rPr>
                <w:sz w:val="24"/>
              </w:rPr>
            </w:pPr>
          </w:p>
        </w:tc>
        <w:tc>
          <w:tcPr>
            <w:tcW w:w="3597" w:type="dxa"/>
          </w:tcPr>
          <w:p w14:paraId="28CD8EC0" w14:textId="77777777" w:rsidR="00097E98" w:rsidRPr="00442838" w:rsidRDefault="00097E98" w:rsidP="000F163C">
            <w:pPr>
              <w:rPr>
                <w:sz w:val="24"/>
              </w:rPr>
            </w:pPr>
          </w:p>
        </w:tc>
      </w:tr>
      <w:tr w:rsidR="00097E98" w:rsidRPr="00442838" w14:paraId="51CA5103" w14:textId="77777777" w:rsidTr="000F163C">
        <w:tc>
          <w:tcPr>
            <w:tcW w:w="3596" w:type="dxa"/>
          </w:tcPr>
          <w:p w14:paraId="5FDDE427" w14:textId="77777777" w:rsidR="00097E98" w:rsidRPr="00442838" w:rsidRDefault="00097E98" w:rsidP="000F163C">
            <w:pPr>
              <w:rPr>
                <w:sz w:val="24"/>
              </w:rPr>
            </w:pPr>
          </w:p>
        </w:tc>
        <w:tc>
          <w:tcPr>
            <w:tcW w:w="3597" w:type="dxa"/>
          </w:tcPr>
          <w:p w14:paraId="5E8694B1" w14:textId="77777777" w:rsidR="00097E98" w:rsidRPr="00442838" w:rsidRDefault="00097E98" w:rsidP="000F163C">
            <w:pPr>
              <w:rPr>
                <w:sz w:val="24"/>
              </w:rPr>
            </w:pPr>
          </w:p>
        </w:tc>
        <w:tc>
          <w:tcPr>
            <w:tcW w:w="3597" w:type="dxa"/>
          </w:tcPr>
          <w:p w14:paraId="6C03330C" w14:textId="77777777" w:rsidR="00097E98" w:rsidRPr="00442838" w:rsidRDefault="00097E98" w:rsidP="000F163C">
            <w:pPr>
              <w:rPr>
                <w:sz w:val="24"/>
              </w:rPr>
            </w:pPr>
          </w:p>
        </w:tc>
      </w:tr>
    </w:tbl>
    <w:p w14:paraId="5992D175" w14:textId="77777777" w:rsidR="00097E98" w:rsidRPr="00442838" w:rsidRDefault="00097E98" w:rsidP="00097E98">
      <w:pPr>
        <w:rPr>
          <w:sz w:val="24"/>
        </w:rPr>
      </w:pPr>
    </w:p>
    <w:p w14:paraId="707A4886" w14:textId="77777777" w:rsidR="00097E98" w:rsidRPr="00442838" w:rsidRDefault="00097E98" w:rsidP="00097E98">
      <w:pPr>
        <w:rPr>
          <w:sz w:val="24"/>
        </w:rPr>
      </w:pPr>
      <w:r w:rsidRPr="00442838">
        <w:rPr>
          <w:sz w:val="24"/>
        </w:rPr>
        <w:t>Sprites:</w:t>
      </w:r>
    </w:p>
    <w:p w14:paraId="1E3D2069" w14:textId="77777777" w:rsidR="00097E98" w:rsidRPr="00442838" w:rsidRDefault="00097E98" w:rsidP="00097E98">
      <w:pPr>
        <w:rPr>
          <w:sz w:val="24"/>
        </w:rPr>
      </w:pPr>
      <w:r w:rsidRPr="00442838">
        <w:rPr>
          <w:sz w:val="24"/>
        </w:rPr>
        <w:br w:type="page"/>
      </w:r>
    </w:p>
    <w:p w14:paraId="2A112CFE" w14:textId="77777777" w:rsidR="00097E98" w:rsidRPr="00442838" w:rsidRDefault="00097E98" w:rsidP="00097E98">
      <w:pPr>
        <w:rPr>
          <w:sz w:val="24"/>
        </w:rPr>
      </w:pPr>
      <w:r w:rsidRPr="00442838">
        <w:rPr>
          <w:sz w:val="24"/>
        </w:rPr>
        <w:lastRenderedPageBreak/>
        <w:t>Family Page</w:t>
      </w:r>
    </w:p>
    <w:p w14:paraId="6FF7E5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43558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E5439F2" w14:textId="77777777" w:rsidTr="000F163C">
        <w:trPr>
          <w:trHeight w:val="896"/>
        </w:trPr>
        <w:tc>
          <w:tcPr>
            <w:tcW w:w="1251" w:type="dxa"/>
          </w:tcPr>
          <w:p w14:paraId="5D9E9143" w14:textId="77777777" w:rsidR="00097E98" w:rsidRPr="00442838" w:rsidRDefault="00097E98" w:rsidP="000F163C">
            <w:pPr>
              <w:spacing w:line="360" w:lineRule="auto"/>
            </w:pPr>
            <w:r w:rsidRPr="00442838">
              <w:t>Pokemon</w:t>
            </w:r>
          </w:p>
          <w:p w14:paraId="2737B106" w14:textId="77777777" w:rsidR="00097E98" w:rsidRPr="00442838" w:rsidRDefault="00097E98" w:rsidP="000F163C">
            <w:pPr>
              <w:spacing w:line="360" w:lineRule="auto"/>
            </w:pPr>
            <w:r w:rsidRPr="00442838">
              <w:t>Name</w:t>
            </w:r>
          </w:p>
        </w:tc>
        <w:tc>
          <w:tcPr>
            <w:tcW w:w="1652" w:type="dxa"/>
          </w:tcPr>
          <w:p w14:paraId="1E8F0C6C" w14:textId="77777777" w:rsidR="00097E98" w:rsidRPr="00442838" w:rsidRDefault="00097E98" w:rsidP="000F163C">
            <w:pPr>
              <w:spacing w:line="360" w:lineRule="auto"/>
            </w:pPr>
            <w:r w:rsidRPr="00442838">
              <w:t>Pokemon Number</w:t>
            </w:r>
          </w:p>
        </w:tc>
        <w:tc>
          <w:tcPr>
            <w:tcW w:w="3719" w:type="dxa"/>
          </w:tcPr>
          <w:p w14:paraId="70DC4B85" w14:textId="77777777" w:rsidR="00097E98" w:rsidRPr="00442838" w:rsidRDefault="00097E98" w:rsidP="000F163C">
            <w:pPr>
              <w:spacing w:line="360" w:lineRule="auto"/>
            </w:pPr>
            <w:r w:rsidRPr="00442838">
              <w:t>Base Stats</w:t>
            </w:r>
          </w:p>
          <w:p w14:paraId="4E4A27AC"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DE0E327" w14:textId="77777777" w:rsidR="00097E98" w:rsidRPr="00442838" w:rsidRDefault="00097E98" w:rsidP="000F163C">
            <w:pPr>
              <w:spacing w:line="360" w:lineRule="auto"/>
            </w:pPr>
            <w:r w:rsidRPr="00442838">
              <w:t>Ability</w:t>
            </w:r>
          </w:p>
        </w:tc>
        <w:tc>
          <w:tcPr>
            <w:tcW w:w="724" w:type="dxa"/>
          </w:tcPr>
          <w:p w14:paraId="077717B4" w14:textId="77777777" w:rsidR="00097E98" w:rsidRPr="00442838" w:rsidRDefault="00097E98" w:rsidP="000F163C">
            <w:pPr>
              <w:spacing w:line="360" w:lineRule="auto"/>
            </w:pPr>
            <w:r w:rsidRPr="00442838">
              <w:t>Type 1</w:t>
            </w:r>
          </w:p>
        </w:tc>
        <w:tc>
          <w:tcPr>
            <w:tcW w:w="724" w:type="dxa"/>
          </w:tcPr>
          <w:p w14:paraId="7ED50145" w14:textId="77777777" w:rsidR="00097E98" w:rsidRPr="00442838" w:rsidRDefault="00097E98" w:rsidP="000F163C">
            <w:pPr>
              <w:spacing w:line="360" w:lineRule="auto"/>
            </w:pPr>
            <w:r w:rsidRPr="00442838">
              <w:t>Type 2</w:t>
            </w:r>
          </w:p>
        </w:tc>
        <w:tc>
          <w:tcPr>
            <w:tcW w:w="1976" w:type="dxa"/>
          </w:tcPr>
          <w:p w14:paraId="4C9EACB3" w14:textId="77777777" w:rsidR="00097E98" w:rsidRPr="00442838" w:rsidRDefault="00097E98" w:rsidP="000F163C">
            <w:pPr>
              <w:spacing w:line="360" w:lineRule="auto"/>
            </w:pPr>
            <w:r w:rsidRPr="00442838">
              <w:t>Evolution</w:t>
            </w:r>
          </w:p>
        </w:tc>
      </w:tr>
      <w:tr w:rsidR="00097E98" w:rsidRPr="00442838" w14:paraId="1C29791B" w14:textId="77777777" w:rsidTr="000F163C">
        <w:trPr>
          <w:trHeight w:val="454"/>
        </w:trPr>
        <w:tc>
          <w:tcPr>
            <w:tcW w:w="1251" w:type="dxa"/>
          </w:tcPr>
          <w:p w14:paraId="004000D7" w14:textId="77777777" w:rsidR="00097E98" w:rsidRPr="00442838" w:rsidRDefault="00097E98" w:rsidP="000F163C">
            <w:pPr>
              <w:spacing w:line="360" w:lineRule="auto"/>
            </w:pPr>
          </w:p>
        </w:tc>
        <w:tc>
          <w:tcPr>
            <w:tcW w:w="1652" w:type="dxa"/>
          </w:tcPr>
          <w:p w14:paraId="326CD867" w14:textId="77777777" w:rsidR="00097E98" w:rsidRPr="00442838" w:rsidRDefault="00097E98" w:rsidP="000F163C">
            <w:pPr>
              <w:spacing w:line="360" w:lineRule="auto"/>
            </w:pPr>
          </w:p>
        </w:tc>
        <w:tc>
          <w:tcPr>
            <w:tcW w:w="3719" w:type="dxa"/>
          </w:tcPr>
          <w:p w14:paraId="14B6A5EA" w14:textId="77777777" w:rsidR="00097E98" w:rsidRPr="00442838" w:rsidRDefault="00097E98" w:rsidP="000F163C">
            <w:pPr>
              <w:spacing w:line="360" w:lineRule="auto"/>
            </w:pPr>
          </w:p>
        </w:tc>
        <w:tc>
          <w:tcPr>
            <w:tcW w:w="880" w:type="dxa"/>
          </w:tcPr>
          <w:p w14:paraId="3E07B03D" w14:textId="77777777" w:rsidR="00097E98" w:rsidRPr="00442838" w:rsidRDefault="00097E98" w:rsidP="000F163C">
            <w:pPr>
              <w:spacing w:line="360" w:lineRule="auto"/>
            </w:pPr>
          </w:p>
        </w:tc>
        <w:tc>
          <w:tcPr>
            <w:tcW w:w="724" w:type="dxa"/>
          </w:tcPr>
          <w:p w14:paraId="4800F0C5" w14:textId="77777777" w:rsidR="00097E98" w:rsidRPr="00442838" w:rsidRDefault="00097E98" w:rsidP="000F163C">
            <w:pPr>
              <w:spacing w:line="360" w:lineRule="auto"/>
            </w:pPr>
          </w:p>
        </w:tc>
        <w:tc>
          <w:tcPr>
            <w:tcW w:w="724" w:type="dxa"/>
          </w:tcPr>
          <w:p w14:paraId="6721A2E2" w14:textId="77777777" w:rsidR="00097E98" w:rsidRPr="00442838" w:rsidRDefault="00097E98" w:rsidP="000F163C">
            <w:pPr>
              <w:spacing w:line="360" w:lineRule="auto"/>
            </w:pPr>
          </w:p>
        </w:tc>
        <w:tc>
          <w:tcPr>
            <w:tcW w:w="1976" w:type="dxa"/>
          </w:tcPr>
          <w:p w14:paraId="1072B8D5" w14:textId="77777777" w:rsidR="00097E98" w:rsidRPr="00442838" w:rsidRDefault="00097E98" w:rsidP="000F163C">
            <w:pPr>
              <w:spacing w:line="360" w:lineRule="auto"/>
            </w:pPr>
          </w:p>
        </w:tc>
      </w:tr>
      <w:tr w:rsidR="00097E98" w:rsidRPr="00442838" w14:paraId="2174545E" w14:textId="77777777" w:rsidTr="000F163C">
        <w:trPr>
          <w:trHeight w:val="441"/>
        </w:trPr>
        <w:tc>
          <w:tcPr>
            <w:tcW w:w="1251" w:type="dxa"/>
          </w:tcPr>
          <w:p w14:paraId="7E17BD59" w14:textId="77777777" w:rsidR="00097E98" w:rsidRPr="00442838" w:rsidRDefault="00097E98" w:rsidP="000F163C">
            <w:pPr>
              <w:spacing w:line="360" w:lineRule="auto"/>
            </w:pPr>
          </w:p>
        </w:tc>
        <w:tc>
          <w:tcPr>
            <w:tcW w:w="1652" w:type="dxa"/>
          </w:tcPr>
          <w:p w14:paraId="6FC7F68A" w14:textId="77777777" w:rsidR="00097E98" w:rsidRPr="00442838" w:rsidRDefault="00097E98" w:rsidP="000F163C">
            <w:pPr>
              <w:spacing w:line="360" w:lineRule="auto"/>
            </w:pPr>
          </w:p>
        </w:tc>
        <w:tc>
          <w:tcPr>
            <w:tcW w:w="3719" w:type="dxa"/>
          </w:tcPr>
          <w:p w14:paraId="654A0C09" w14:textId="77777777" w:rsidR="00097E98" w:rsidRPr="00442838" w:rsidRDefault="00097E98" w:rsidP="000F163C">
            <w:pPr>
              <w:spacing w:line="360" w:lineRule="auto"/>
            </w:pPr>
          </w:p>
        </w:tc>
        <w:tc>
          <w:tcPr>
            <w:tcW w:w="880" w:type="dxa"/>
          </w:tcPr>
          <w:p w14:paraId="64BC9181" w14:textId="77777777" w:rsidR="00097E98" w:rsidRPr="00442838" w:rsidRDefault="00097E98" w:rsidP="000F163C">
            <w:pPr>
              <w:spacing w:line="360" w:lineRule="auto"/>
            </w:pPr>
          </w:p>
        </w:tc>
        <w:tc>
          <w:tcPr>
            <w:tcW w:w="724" w:type="dxa"/>
          </w:tcPr>
          <w:p w14:paraId="3126F2B5" w14:textId="77777777" w:rsidR="00097E98" w:rsidRPr="00442838" w:rsidRDefault="00097E98" w:rsidP="000F163C">
            <w:pPr>
              <w:spacing w:line="360" w:lineRule="auto"/>
            </w:pPr>
          </w:p>
        </w:tc>
        <w:tc>
          <w:tcPr>
            <w:tcW w:w="724" w:type="dxa"/>
          </w:tcPr>
          <w:p w14:paraId="3E39D25C" w14:textId="77777777" w:rsidR="00097E98" w:rsidRPr="00442838" w:rsidRDefault="00097E98" w:rsidP="000F163C">
            <w:pPr>
              <w:spacing w:line="360" w:lineRule="auto"/>
            </w:pPr>
          </w:p>
        </w:tc>
        <w:tc>
          <w:tcPr>
            <w:tcW w:w="1976" w:type="dxa"/>
          </w:tcPr>
          <w:p w14:paraId="4B47EDA3" w14:textId="77777777" w:rsidR="00097E98" w:rsidRPr="00442838" w:rsidRDefault="00097E98" w:rsidP="000F163C">
            <w:pPr>
              <w:spacing w:line="360" w:lineRule="auto"/>
            </w:pPr>
          </w:p>
        </w:tc>
      </w:tr>
      <w:tr w:rsidR="00097E98" w:rsidRPr="00442838" w14:paraId="6788F4C4" w14:textId="77777777" w:rsidTr="000F163C">
        <w:trPr>
          <w:trHeight w:val="441"/>
        </w:trPr>
        <w:tc>
          <w:tcPr>
            <w:tcW w:w="1251" w:type="dxa"/>
          </w:tcPr>
          <w:p w14:paraId="06D55EF0" w14:textId="77777777" w:rsidR="00097E98" w:rsidRPr="00442838" w:rsidRDefault="00097E98" w:rsidP="000F163C">
            <w:pPr>
              <w:spacing w:line="360" w:lineRule="auto"/>
            </w:pPr>
          </w:p>
        </w:tc>
        <w:tc>
          <w:tcPr>
            <w:tcW w:w="1652" w:type="dxa"/>
          </w:tcPr>
          <w:p w14:paraId="42A7C6EC" w14:textId="77777777" w:rsidR="00097E98" w:rsidRPr="00442838" w:rsidRDefault="00097E98" w:rsidP="000F163C">
            <w:pPr>
              <w:spacing w:line="360" w:lineRule="auto"/>
            </w:pPr>
          </w:p>
        </w:tc>
        <w:tc>
          <w:tcPr>
            <w:tcW w:w="3719" w:type="dxa"/>
          </w:tcPr>
          <w:p w14:paraId="39872C3E" w14:textId="77777777" w:rsidR="00097E98" w:rsidRPr="00442838" w:rsidRDefault="00097E98" w:rsidP="000F163C">
            <w:pPr>
              <w:spacing w:line="360" w:lineRule="auto"/>
            </w:pPr>
          </w:p>
        </w:tc>
        <w:tc>
          <w:tcPr>
            <w:tcW w:w="880" w:type="dxa"/>
          </w:tcPr>
          <w:p w14:paraId="11B91E91" w14:textId="77777777" w:rsidR="00097E98" w:rsidRPr="00442838" w:rsidRDefault="00097E98" w:rsidP="000F163C">
            <w:pPr>
              <w:spacing w:line="360" w:lineRule="auto"/>
            </w:pPr>
          </w:p>
        </w:tc>
        <w:tc>
          <w:tcPr>
            <w:tcW w:w="724" w:type="dxa"/>
          </w:tcPr>
          <w:p w14:paraId="05D66491" w14:textId="77777777" w:rsidR="00097E98" w:rsidRPr="00442838" w:rsidRDefault="00097E98" w:rsidP="000F163C">
            <w:pPr>
              <w:spacing w:line="360" w:lineRule="auto"/>
            </w:pPr>
          </w:p>
        </w:tc>
        <w:tc>
          <w:tcPr>
            <w:tcW w:w="724" w:type="dxa"/>
          </w:tcPr>
          <w:p w14:paraId="0CDCB185" w14:textId="77777777" w:rsidR="00097E98" w:rsidRPr="00442838" w:rsidRDefault="00097E98" w:rsidP="000F163C">
            <w:pPr>
              <w:spacing w:line="360" w:lineRule="auto"/>
            </w:pPr>
          </w:p>
        </w:tc>
        <w:tc>
          <w:tcPr>
            <w:tcW w:w="1976" w:type="dxa"/>
          </w:tcPr>
          <w:p w14:paraId="0993008E" w14:textId="77777777" w:rsidR="00097E98" w:rsidRPr="00442838" w:rsidRDefault="00097E98" w:rsidP="000F163C">
            <w:pPr>
              <w:spacing w:line="360" w:lineRule="auto"/>
            </w:pPr>
          </w:p>
        </w:tc>
      </w:tr>
      <w:tr w:rsidR="00097E98" w:rsidRPr="00442838" w14:paraId="5E1EDEE2" w14:textId="77777777" w:rsidTr="000F163C">
        <w:trPr>
          <w:trHeight w:val="896"/>
        </w:trPr>
        <w:tc>
          <w:tcPr>
            <w:tcW w:w="1251" w:type="dxa"/>
          </w:tcPr>
          <w:p w14:paraId="0C22F15A" w14:textId="77777777" w:rsidR="00097E98" w:rsidRPr="00442838" w:rsidRDefault="00097E98" w:rsidP="000F163C">
            <w:pPr>
              <w:spacing w:line="360" w:lineRule="auto"/>
            </w:pPr>
          </w:p>
        </w:tc>
        <w:tc>
          <w:tcPr>
            <w:tcW w:w="1652" w:type="dxa"/>
          </w:tcPr>
          <w:p w14:paraId="3391BD9F" w14:textId="77777777" w:rsidR="00097E98" w:rsidRPr="00442838" w:rsidRDefault="00097E98" w:rsidP="000F163C">
            <w:pPr>
              <w:spacing w:line="360" w:lineRule="auto"/>
            </w:pPr>
          </w:p>
        </w:tc>
        <w:tc>
          <w:tcPr>
            <w:tcW w:w="3719" w:type="dxa"/>
          </w:tcPr>
          <w:p w14:paraId="792451E1" w14:textId="77777777" w:rsidR="00097E98" w:rsidRPr="00442838" w:rsidRDefault="00097E98" w:rsidP="000F163C">
            <w:pPr>
              <w:spacing w:line="360" w:lineRule="auto"/>
            </w:pPr>
          </w:p>
        </w:tc>
        <w:tc>
          <w:tcPr>
            <w:tcW w:w="880" w:type="dxa"/>
          </w:tcPr>
          <w:p w14:paraId="01660BC5" w14:textId="77777777" w:rsidR="00097E98" w:rsidRPr="00442838" w:rsidRDefault="00097E98" w:rsidP="000F163C">
            <w:pPr>
              <w:spacing w:line="360" w:lineRule="auto"/>
            </w:pPr>
          </w:p>
        </w:tc>
        <w:tc>
          <w:tcPr>
            <w:tcW w:w="724" w:type="dxa"/>
          </w:tcPr>
          <w:p w14:paraId="42DE2EC0" w14:textId="77777777" w:rsidR="00097E98" w:rsidRPr="00442838" w:rsidRDefault="00097E98" w:rsidP="000F163C">
            <w:pPr>
              <w:spacing w:line="360" w:lineRule="auto"/>
            </w:pPr>
          </w:p>
        </w:tc>
        <w:tc>
          <w:tcPr>
            <w:tcW w:w="724" w:type="dxa"/>
          </w:tcPr>
          <w:p w14:paraId="60B45FB4" w14:textId="77777777" w:rsidR="00097E98" w:rsidRPr="00442838" w:rsidRDefault="00097E98" w:rsidP="000F163C">
            <w:pPr>
              <w:spacing w:line="360" w:lineRule="auto"/>
            </w:pPr>
          </w:p>
        </w:tc>
        <w:tc>
          <w:tcPr>
            <w:tcW w:w="1976" w:type="dxa"/>
          </w:tcPr>
          <w:p w14:paraId="02C86D89" w14:textId="77777777" w:rsidR="00097E98" w:rsidRPr="00442838" w:rsidRDefault="00097E98" w:rsidP="000F163C">
            <w:pPr>
              <w:spacing w:line="360" w:lineRule="auto"/>
            </w:pPr>
          </w:p>
        </w:tc>
      </w:tr>
    </w:tbl>
    <w:p w14:paraId="61597432" w14:textId="77777777" w:rsidR="00097E98" w:rsidRPr="00442838" w:rsidRDefault="00097E98" w:rsidP="00097E98">
      <w:pPr>
        <w:rPr>
          <w:sz w:val="24"/>
        </w:rPr>
      </w:pPr>
    </w:p>
    <w:p w14:paraId="3FCB88D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68CE9D" w14:textId="77777777" w:rsidTr="000F163C">
        <w:tc>
          <w:tcPr>
            <w:tcW w:w="3596" w:type="dxa"/>
          </w:tcPr>
          <w:p w14:paraId="7E4C8DEB" w14:textId="77777777" w:rsidR="00097E98" w:rsidRPr="00442838" w:rsidRDefault="00097E98" w:rsidP="000F163C">
            <w:pPr>
              <w:rPr>
                <w:sz w:val="24"/>
              </w:rPr>
            </w:pPr>
          </w:p>
        </w:tc>
        <w:tc>
          <w:tcPr>
            <w:tcW w:w="3597" w:type="dxa"/>
          </w:tcPr>
          <w:p w14:paraId="59ED61F6" w14:textId="77777777" w:rsidR="00097E98" w:rsidRPr="00442838" w:rsidRDefault="00097E98" w:rsidP="000F163C">
            <w:pPr>
              <w:rPr>
                <w:sz w:val="24"/>
              </w:rPr>
            </w:pPr>
          </w:p>
        </w:tc>
        <w:tc>
          <w:tcPr>
            <w:tcW w:w="3597" w:type="dxa"/>
          </w:tcPr>
          <w:p w14:paraId="02D4024C" w14:textId="77777777" w:rsidR="00097E98" w:rsidRPr="00442838" w:rsidRDefault="00097E98" w:rsidP="000F163C">
            <w:pPr>
              <w:rPr>
                <w:sz w:val="24"/>
              </w:rPr>
            </w:pPr>
          </w:p>
        </w:tc>
      </w:tr>
      <w:tr w:rsidR="00097E98" w:rsidRPr="00442838" w14:paraId="7D7C14E9" w14:textId="77777777" w:rsidTr="000F163C">
        <w:tc>
          <w:tcPr>
            <w:tcW w:w="3596" w:type="dxa"/>
          </w:tcPr>
          <w:p w14:paraId="41CB2EEF" w14:textId="77777777" w:rsidR="00097E98" w:rsidRPr="00442838" w:rsidRDefault="00097E98" w:rsidP="000F163C">
            <w:pPr>
              <w:rPr>
                <w:sz w:val="24"/>
              </w:rPr>
            </w:pPr>
          </w:p>
        </w:tc>
        <w:tc>
          <w:tcPr>
            <w:tcW w:w="3597" w:type="dxa"/>
          </w:tcPr>
          <w:p w14:paraId="2AD465C3" w14:textId="77777777" w:rsidR="00097E98" w:rsidRPr="00442838" w:rsidRDefault="00097E98" w:rsidP="000F163C">
            <w:pPr>
              <w:rPr>
                <w:sz w:val="24"/>
              </w:rPr>
            </w:pPr>
          </w:p>
        </w:tc>
        <w:tc>
          <w:tcPr>
            <w:tcW w:w="3597" w:type="dxa"/>
          </w:tcPr>
          <w:p w14:paraId="3150A2A3" w14:textId="77777777" w:rsidR="00097E98" w:rsidRPr="00442838" w:rsidRDefault="00097E98" w:rsidP="000F163C">
            <w:pPr>
              <w:rPr>
                <w:sz w:val="24"/>
              </w:rPr>
            </w:pPr>
          </w:p>
        </w:tc>
      </w:tr>
    </w:tbl>
    <w:p w14:paraId="1C3B3CB6" w14:textId="77777777" w:rsidR="00097E98" w:rsidRPr="00442838" w:rsidRDefault="00097E98" w:rsidP="00097E98">
      <w:pPr>
        <w:rPr>
          <w:sz w:val="24"/>
        </w:rPr>
      </w:pPr>
    </w:p>
    <w:p w14:paraId="2794D495" w14:textId="77777777" w:rsidR="00097E98" w:rsidRPr="00442838" w:rsidRDefault="00097E98" w:rsidP="00097E98">
      <w:pPr>
        <w:rPr>
          <w:sz w:val="24"/>
        </w:rPr>
      </w:pPr>
      <w:r w:rsidRPr="00442838">
        <w:rPr>
          <w:sz w:val="24"/>
        </w:rPr>
        <w:t>Sprites:</w:t>
      </w:r>
    </w:p>
    <w:p w14:paraId="13AC1007" w14:textId="77777777" w:rsidR="00097E98" w:rsidRPr="00442838" w:rsidRDefault="00097E98" w:rsidP="00097E98">
      <w:pPr>
        <w:rPr>
          <w:sz w:val="24"/>
        </w:rPr>
      </w:pPr>
      <w:r w:rsidRPr="00442838">
        <w:rPr>
          <w:sz w:val="24"/>
        </w:rPr>
        <w:br w:type="page"/>
      </w:r>
    </w:p>
    <w:p w14:paraId="4AEFA35A" w14:textId="77777777" w:rsidR="00097E98" w:rsidRPr="00442838" w:rsidRDefault="00097E98" w:rsidP="00097E98">
      <w:pPr>
        <w:rPr>
          <w:sz w:val="24"/>
        </w:rPr>
      </w:pPr>
      <w:r w:rsidRPr="00442838">
        <w:rPr>
          <w:sz w:val="24"/>
        </w:rPr>
        <w:lastRenderedPageBreak/>
        <w:t>Family Page</w:t>
      </w:r>
    </w:p>
    <w:p w14:paraId="665A801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8F2099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7D3D60A" w14:textId="77777777" w:rsidTr="000F163C">
        <w:trPr>
          <w:trHeight w:val="896"/>
        </w:trPr>
        <w:tc>
          <w:tcPr>
            <w:tcW w:w="1251" w:type="dxa"/>
          </w:tcPr>
          <w:p w14:paraId="3866C803" w14:textId="77777777" w:rsidR="00097E98" w:rsidRPr="00442838" w:rsidRDefault="00097E98" w:rsidP="000F163C">
            <w:pPr>
              <w:spacing w:line="360" w:lineRule="auto"/>
            </w:pPr>
            <w:r w:rsidRPr="00442838">
              <w:t>Pokemon</w:t>
            </w:r>
          </w:p>
          <w:p w14:paraId="5A13F2FB" w14:textId="77777777" w:rsidR="00097E98" w:rsidRPr="00442838" w:rsidRDefault="00097E98" w:rsidP="000F163C">
            <w:pPr>
              <w:spacing w:line="360" w:lineRule="auto"/>
            </w:pPr>
            <w:r w:rsidRPr="00442838">
              <w:t>Name</w:t>
            </w:r>
          </w:p>
        </w:tc>
        <w:tc>
          <w:tcPr>
            <w:tcW w:w="1652" w:type="dxa"/>
          </w:tcPr>
          <w:p w14:paraId="4A5D637F" w14:textId="77777777" w:rsidR="00097E98" w:rsidRPr="00442838" w:rsidRDefault="00097E98" w:rsidP="000F163C">
            <w:pPr>
              <w:spacing w:line="360" w:lineRule="auto"/>
            </w:pPr>
            <w:r w:rsidRPr="00442838">
              <w:t>Pokemon Number</w:t>
            </w:r>
          </w:p>
        </w:tc>
        <w:tc>
          <w:tcPr>
            <w:tcW w:w="3719" w:type="dxa"/>
          </w:tcPr>
          <w:p w14:paraId="7BBED095" w14:textId="77777777" w:rsidR="00097E98" w:rsidRPr="00442838" w:rsidRDefault="00097E98" w:rsidP="000F163C">
            <w:pPr>
              <w:spacing w:line="360" w:lineRule="auto"/>
            </w:pPr>
            <w:r w:rsidRPr="00442838">
              <w:t>Base Stats</w:t>
            </w:r>
          </w:p>
          <w:p w14:paraId="6254CEF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A95278E" w14:textId="77777777" w:rsidR="00097E98" w:rsidRPr="00442838" w:rsidRDefault="00097E98" w:rsidP="000F163C">
            <w:pPr>
              <w:spacing w:line="360" w:lineRule="auto"/>
            </w:pPr>
            <w:r w:rsidRPr="00442838">
              <w:t>Ability</w:t>
            </w:r>
          </w:p>
        </w:tc>
        <w:tc>
          <w:tcPr>
            <w:tcW w:w="724" w:type="dxa"/>
          </w:tcPr>
          <w:p w14:paraId="771B7183" w14:textId="77777777" w:rsidR="00097E98" w:rsidRPr="00442838" w:rsidRDefault="00097E98" w:rsidP="000F163C">
            <w:pPr>
              <w:spacing w:line="360" w:lineRule="auto"/>
            </w:pPr>
            <w:r w:rsidRPr="00442838">
              <w:t>Type 1</w:t>
            </w:r>
          </w:p>
        </w:tc>
        <w:tc>
          <w:tcPr>
            <w:tcW w:w="724" w:type="dxa"/>
          </w:tcPr>
          <w:p w14:paraId="72DEA340" w14:textId="77777777" w:rsidR="00097E98" w:rsidRPr="00442838" w:rsidRDefault="00097E98" w:rsidP="000F163C">
            <w:pPr>
              <w:spacing w:line="360" w:lineRule="auto"/>
            </w:pPr>
            <w:r w:rsidRPr="00442838">
              <w:t>Type 2</w:t>
            </w:r>
          </w:p>
        </w:tc>
        <w:tc>
          <w:tcPr>
            <w:tcW w:w="1976" w:type="dxa"/>
          </w:tcPr>
          <w:p w14:paraId="6229C768" w14:textId="77777777" w:rsidR="00097E98" w:rsidRPr="00442838" w:rsidRDefault="00097E98" w:rsidP="000F163C">
            <w:pPr>
              <w:spacing w:line="360" w:lineRule="auto"/>
            </w:pPr>
            <w:r w:rsidRPr="00442838">
              <w:t>Evolution</w:t>
            </w:r>
          </w:p>
        </w:tc>
      </w:tr>
      <w:tr w:rsidR="00097E98" w:rsidRPr="00442838" w14:paraId="66C0EB6B" w14:textId="77777777" w:rsidTr="000F163C">
        <w:trPr>
          <w:trHeight w:val="454"/>
        </w:trPr>
        <w:tc>
          <w:tcPr>
            <w:tcW w:w="1251" w:type="dxa"/>
          </w:tcPr>
          <w:p w14:paraId="14C7481A" w14:textId="77777777" w:rsidR="00097E98" w:rsidRPr="00442838" w:rsidRDefault="00097E98" w:rsidP="000F163C">
            <w:pPr>
              <w:spacing w:line="360" w:lineRule="auto"/>
            </w:pPr>
          </w:p>
        </w:tc>
        <w:tc>
          <w:tcPr>
            <w:tcW w:w="1652" w:type="dxa"/>
          </w:tcPr>
          <w:p w14:paraId="3C25DAB2" w14:textId="77777777" w:rsidR="00097E98" w:rsidRPr="00442838" w:rsidRDefault="00097E98" w:rsidP="000F163C">
            <w:pPr>
              <w:spacing w:line="360" w:lineRule="auto"/>
            </w:pPr>
          </w:p>
        </w:tc>
        <w:tc>
          <w:tcPr>
            <w:tcW w:w="3719" w:type="dxa"/>
          </w:tcPr>
          <w:p w14:paraId="1343C2EC" w14:textId="77777777" w:rsidR="00097E98" w:rsidRPr="00442838" w:rsidRDefault="00097E98" w:rsidP="000F163C">
            <w:pPr>
              <w:spacing w:line="360" w:lineRule="auto"/>
            </w:pPr>
          </w:p>
        </w:tc>
        <w:tc>
          <w:tcPr>
            <w:tcW w:w="880" w:type="dxa"/>
          </w:tcPr>
          <w:p w14:paraId="29998C8F" w14:textId="77777777" w:rsidR="00097E98" w:rsidRPr="00442838" w:rsidRDefault="00097E98" w:rsidP="000F163C">
            <w:pPr>
              <w:spacing w:line="360" w:lineRule="auto"/>
            </w:pPr>
          </w:p>
        </w:tc>
        <w:tc>
          <w:tcPr>
            <w:tcW w:w="724" w:type="dxa"/>
          </w:tcPr>
          <w:p w14:paraId="02B225F7" w14:textId="77777777" w:rsidR="00097E98" w:rsidRPr="00442838" w:rsidRDefault="00097E98" w:rsidP="000F163C">
            <w:pPr>
              <w:spacing w:line="360" w:lineRule="auto"/>
            </w:pPr>
          </w:p>
        </w:tc>
        <w:tc>
          <w:tcPr>
            <w:tcW w:w="724" w:type="dxa"/>
          </w:tcPr>
          <w:p w14:paraId="07672A4F" w14:textId="77777777" w:rsidR="00097E98" w:rsidRPr="00442838" w:rsidRDefault="00097E98" w:rsidP="000F163C">
            <w:pPr>
              <w:spacing w:line="360" w:lineRule="auto"/>
            </w:pPr>
          </w:p>
        </w:tc>
        <w:tc>
          <w:tcPr>
            <w:tcW w:w="1976" w:type="dxa"/>
          </w:tcPr>
          <w:p w14:paraId="1BCEC74F" w14:textId="77777777" w:rsidR="00097E98" w:rsidRPr="00442838" w:rsidRDefault="00097E98" w:rsidP="000F163C">
            <w:pPr>
              <w:spacing w:line="360" w:lineRule="auto"/>
            </w:pPr>
          </w:p>
        </w:tc>
      </w:tr>
      <w:tr w:rsidR="00097E98" w:rsidRPr="00442838" w14:paraId="1BACCA63" w14:textId="77777777" w:rsidTr="000F163C">
        <w:trPr>
          <w:trHeight w:val="441"/>
        </w:trPr>
        <w:tc>
          <w:tcPr>
            <w:tcW w:w="1251" w:type="dxa"/>
          </w:tcPr>
          <w:p w14:paraId="12144EA3" w14:textId="77777777" w:rsidR="00097E98" w:rsidRPr="00442838" w:rsidRDefault="00097E98" w:rsidP="000F163C">
            <w:pPr>
              <w:spacing w:line="360" w:lineRule="auto"/>
            </w:pPr>
          </w:p>
        </w:tc>
        <w:tc>
          <w:tcPr>
            <w:tcW w:w="1652" w:type="dxa"/>
          </w:tcPr>
          <w:p w14:paraId="30198E72" w14:textId="77777777" w:rsidR="00097E98" w:rsidRPr="00442838" w:rsidRDefault="00097E98" w:rsidP="000F163C">
            <w:pPr>
              <w:spacing w:line="360" w:lineRule="auto"/>
            </w:pPr>
          </w:p>
        </w:tc>
        <w:tc>
          <w:tcPr>
            <w:tcW w:w="3719" w:type="dxa"/>
          </w:tcPr>
          <w:p w14:paraId="5F7A6CFA" w14:textId="77777777" w:rsidR="00097E98" w:rsidRPr="00442838" w:rsidRDefault="00097E98" w:rsidP="000F163C">
            <w:pPr>
              <w:spacing w:line="360" w:lineRule="auto"/>
            </w:pPr>
          </w:p>
        </w:tc>
        <w:tc>
          <w:tcPr>
            <w:tcW w:w="880" w:type="dxa"/>
          </w:tcPr>
          <w:p w14:paraId="76B38A2F" w14:textId="77777777" w:rsidR="00097E98" w:rsidRPr="00442838" w:rsidRDefault="00097E98" w:rsidP="000F163C">
            <w:pPr>
              <w:spacing w:line="360" w:lineRule="auto"/>
            </w:pPr>
          </w:p>
        </w:tc>
        <w:tc>
          <w:tcPr>
            <w:tcW w:w="724" w:type="dxa"/>
          </w:tcPr>
          <w:p w14:paraId="60C92555" w14:textId="77777777" w:rsidR="00097E98" w:rsidRPr="00442838" w:rsidRDefault="00097E98" w:rsidP="000F163C">
            <w:pPr>
              <w:spacing w:line="360" w:lineRule="auto"/>
            </w:pPr>
          </w:p>
        </w:tc>
        <w:tc>
          <w:tcPr>
            <w:tcW w:w="724" w:type="dxa"/>
          </w:tcPr>
          <w:p w14:paraId="1FAA1C40" w14:textId="77777777" w:rsidR="00097E98" w:rsidRPr="00442838" w:rsidRDefault="00097E98" w:rsidP="000F163C">
            <w:pPr>
              <w:spacing w:line="360" w:lineRule="auto"/>
            </w:pPr>
          </w:p>
        </w:tc>
        <w:tc>
          <w:tcPr>
            <w:tcW w:w="1976" w:type="dxa"/>
          </w:tcPr>
          <w:p w14:paraId="5C0A8C14" w14:textId="77777777" w:rsidR="00097E98" w:rsidRPr="00442838" w:rsidRDefault="00097E98" w:rsidP="000F163C">
            <w:pPr>
              <w:spacing w:line="360" w:lineRule="auto"/>
            </w:pPr>
          </w:p>
        </w:tc>
      </w:tr>
      <w:tr w:rsidR="00097E98" w:rsidRPr="00442838" w14:paraId="5435B131" w14:textId="77777777" w:rsidTr="000F163C">
        <w:trPr>
          <w:trHeight w:val="441"/>
        </w:trPr>
        <w:tc>
          <w:tcPr>
            <w:tcW w:w="1251" w:type="dxa"/>
          </w:tcPr>
          <w:p w14:paraId="4EDCF9C0" w14:textId="77777777" w:rsidR="00097E98" w:rsidRPr="00442838" w:rsidRDefault="00097E98" w:rsidP="000F163C">
            <w:pPr>
              <w:spacing w:line="360" w:lineRule="auto"/>
            </w:pPr>
          </w:p>
        </w:tc>
        <w:tc>
          <w:tcPr>
            <w:tcW w:w="1652" w:type="dxa"/>
          </w:tcPr>
          <w:p w14:paraId="0E662706" w14:textId="77777777" w:rsidR="00097E98" w:rsidRPr="00442838" w:rsidRDefault="00097E98" w:rsidP="000F163C">
            <w:pPr>
              <w:spacing w:line="360" w:lineRule="auto"/>
            </w:pPr>
          </w:p>
        </w:tc>
        <w:tc>
          <w:tcPr>
            <w:tcW w:w="3719" w:type="dxa"/>
          </w:tcPr>
          <w:p w14:paraId="7FF3D6B6" w14:textId="77777777" w:rsidR="00097E98" w:rsidRPr="00442838" w:rsidRDefault="00097E98" w:rsidP="000F163C">
            <w:pPr>
              <w:spacing w:line="360" w:lineRule="auto"/>
            </w:pPr>
          </w:p>
        </w:tc>
        <w:tc>
          <w:tcPr>
            <w:tcW w:w="880" w:type="dxa"/>
          </w:tcPr>
          <w:p w14:paraId="4880F389" w14:textId="77777777" w:rsidR="00097E98" w:rsidRPr="00442838" w:rsidRDefault="00097E98" w:rsidP="000F163C">
            <w:pPr>
              <w:spacing w:line="360" w:lineRule="auto"/>
            </w:pPr>
          </w:p>
        </w:tc>
        <w:tc>
          <w:tcPr>
            <w:tcW w:w="724" w:type="dxa"/>
          </w:tcPr>
          <w:p w14:paraId="160BAC82" w14:textId="77777777" w:rsidR="00097E98" w:rsidRPr="00442838" w:rsidRDefault="00097E98" w:rsidP="000F163C">
            <w:pPr>
              <w:spacing w:line="360" w:lineRule="auto"/>
            </w:pPr>
          </w:p>
        </w:tc>
        <w:tc>
          <w:tcPr>
            <w:tcW w:w="724" w:type="dxa"/>
          </w:tcPr>
          <w:p w14:paraId="58E5B39E" w14:textId="77777777" w:rsidR="00097E98" w:rsidRPr="00442838" w:rsidRDefault="00097E98" w:rsidP="000F163C">
            <w:pPr>
              <w:spacing w:line="360" w:lineRule="auto"/>
            </w:pPr>
          </w:p>
        </w:tc>
        <w:tc>
          <w:tcPr>
            <w:tcW w:w="1976" w:type="dxa"/>
          </w:tcPr>
          <w:p w14:paraId="7F289DAB" w14:textId="77777777" w:rsidR="00097E98" w:rsidRPr="00442838" w:rsidRDefault="00097E98" w:rsidP="000F163C">
            <w:pPr>
              <w:spacing w:line="360" w:lineRule="auto"/>
            </w:pPr>
          </w:p>
        </w:tc>
      </w:tr>
      <w:tr w:rsidR="00097E98" w:rsidRPr="00442838" w14:paraId="139D8A66" w14:textId="77777777" w:rsidTr="000F163C">
        <w:trPr>
          <w:trHeight w:val="896"/>
        </w:trPr>
        <w:tc>
          <w:tcPr>
            <w:tcW w:w="1251" w:type="dxa"/>
          </w:tcPr>
          <w:p w14:paraId="2ADB793F" w14:textId="77777777" w:rsidR="00097E98" w:rsidRPr="00442838" w:rsidRDefault="00097E98" w:rsidP="000F163C">
            <w:pPr>
              <w:spacing w:line="360" w:lineRule="auto"/>
            </w:pPr>
          </w:p>
        </w:tc>
        <w:tc>
          <w:tcPr>
            <w:tcW w:w="1652" w:type="dxa"/>
          </w:tcPr>
          <w:p w14:paraId="40C73490" w14:textId="77777777" w:rsidR="00097E98" w:rsidRPr="00442838" w:rsidRDefault="00097E98" w:rsidP="000F163C">
            <w:pPr>
              <w:spacing w:line="360" w:lineRule="auto"/>
            </w:pPr>
          </w:p>
        </w:tc>
        <w:tc>
          <w:tcPr>
            <w:tcW w:w="3719" w:type="dxa"/>
          </w:tcPr>
          <w:p w14:paraId="35384783" w14:textId="77777777" w:rsidR="00097E98" w:rsidRPr="00442838" w:rsidRDefault="00097E98" w:rsidP="000F163C">
            <w:pPr>
              <w:spacing w:line="360" w:lineRule="auto"/>
            </w:pPr>
          </w:p>
        </w:tc>
        <w:tc>
          <w:tcPr>
            <w:tcW w:w="880" w:type="dxa"/>
          </w:tcPr>
          <w:p w14:paraId="4B1C4634" w14:textId="77777777" w:rsidR="00097E98" w:rsidRPr="00442838" w:rsidRDefault="00097E98" w:rsidP="000F163C">
            <w:pPr>
              <w:spacing w:line="360" w:lineRule="auto"/>
            </w:pPr>
          </w:p>
        </w:tc>
        <w:tc>
          <w:tcPr>
            <w:tcW w:w="724" w:type="dxa"/>
          </w:tcPr>
          <w:p w14:paraId="16BE1C06" w14:textId="77777777" w:rsidR="00097E98" w:rsidRPr="00442838" w:rsidRDefault="00097E98" w:rsidP="000F163C">
            <w:pPr>
              <w:spacing w:line="360" w:lineRule="auto"/>
            </w:pPr>
          </w:p>
        </w:tc>
        <w:tc>
          <w:tcPr>
            <w:tcW w:w="724" w:type="dxa"/>
          </w:tcPr>
          <w:p w14:paraId="1645D192" w14:textId="77777777" w:rsidR="00097E98" w:rsidRPr="00442838" w:rsidRDefault="00097E98" w:rsidP="000F163C">
            <w:pPr>
              <w:spacing w:line="360" w:lineRule="auto"/>
            </w:pPr>
          </w:p>
        </w:tc>
        <w:tc>
          <w:tcPr>
            <w:tcW w:w="1976" w:type="dxa"/>
          </w:tcPr>
          <w:p w14:paraId="0F859B25" w14:textId="77777777" w:rsidR="00097E98" w:rsidRPr="00442838" w:rsidRDefault="00097E98" w:rsidP="000F163C">
            <w:pPr>
              <w:spacing w:line="360" w:lineRule="auto"/>
            </w:pPr>
          </w:p>
        </w:tc>
      </w:tr>
    </w:tbl>
    <w:p w14:paraId="1DD32820" w14:textId="77777777" w:rsidR="00097E98" w:rsidRPr="00442838" w:rsidRDefault="00097E98" w:rsidP="00097E98">
      <w:pPr>
        <w:rPr>
          <w:sz w:val="24"/>
        </w:rPr>
      </w:pPr>
    </w:p>
    <w:p w14:paraId="48B7088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FCC8CEF" w14:textId="77777777" w:rsidTr="000F163C">
        <w:tc>
          <w:tcPr>
            <w:tcW w:w="3596" w:type="dxa"/>
          </w:tcPr>
          <w:p w14:paraId="30CEDFA9" w14:textId="77777777" w:rsidR="00097E98" w:rsidRPr="00442838" w:rsidRDefault="00097E98" w:rsidP="000F163C">
            <w:pPr>
              <w:rPr>
                <w:sz w:val="24"/>
              </w:rPr>
            </w:pPr>
          </w:p>
        </w:tc>
        <w:tc>
          <w:tcPr>
            <w:tcW w:w="3597" w:type="dxa"/>
          </w:tcPr>
          <w:p w14:paraId="0B672E37" w14:textId="77777777" w:rsidR="00097E98" w:rsidRPr="00442838" w:rsidRDefault="00097E98" w:rsidP="000F163C">
            <w:pPr>
              <w:rPr>
                <w:sz w:val="24"/>
              </w:rPr>
            </w:pPr>
          </w:p>
        </w:tc>
        <w:tc>
          <w:tcPr>
            <w:tcW w:w="3597" w:type="dxa"/>
          </w:tcPr>
          <w:p w14:paraId="1064A2F7" w14:textId="77777777" w:rsidR="00097E98" w:rsidRPr="00442838" w:rsidRDefault="00097E98" w:rsidP="000F163C">
            <w:pPr>
              <w:rPr>
                <w:sz w:val="24"/>
              </w:rPr>
            </w:pPr>
          </w:p>
        </w:tc>
      </w:tr>
      <w:tr w:rsidR="00097E98" w:rsidRPr="00442838" w14:paraId="7259A3D3" w14:textId="77777777" w:rsidTr="000F163C">
        <w:tc>
          <w:tcPr>
            <w:tcW w:w="3596" w:type="dxa"/>
          </w:tcPr>
          <w:p w14:paraId="6547974C" w14:textId="77777777" w:rsidR="00097E98" w:rsidRPr="00442838" w:rsidRDefault="00097E98" w:rsidP="000F163C">
            <w:pPr>
              <w:rPr>
                <w:sz w:val="24"/>
              </w:rPr>
            </w:pPr>
          </w:p>
        </w:tc>
        <w:tc>
          <w:tcPr>
            <w:tcW w:w="3597" w:type="dxa"/>
          </w:tcPr>
          <w:p w14:paraId="06841CCC" w14:textId="77777777" w:rsidR="00097E98" w:rsidRPr="00442838" w:rsidRDefault="00097E98" w:rsidP="000F163C">
            <w:pPr>
              <w:rPr>
                <w:sz w:val="24"/>
              </w:rPr>
            </w:pPr>
          </w:p>
        </w:tc>
        <w:tc>
          <w:tcPr>
            <w:tcW w:w="3597" w:type="dxa"/>
          </w:tcPr>
          <w:p w14:paraId="15517DF4" w14:textId="77777777" w:rsidR="00097E98" w:rsidRPr="00442838" w:rsidRDefault="00097E98" w:rsidP="000F163C">
            <w:pPr>
              <w:rPr>
                <w:sz w:val="24"/>
              </w:rPr>
            </w:pPr>
          </w:p>
        </w:tc>
      </w:tr>
    </w:tbl>
    <w:p w14:paraId="73EEB99B" w14:textId="77777777" w:rsidR="00097E98" w:rsidRPr="00442838" w:rsidRDefault="00097E98" w:rsidP="00097E98">
      <w:pPr>
        <w:rPr>
          <w:sz w:val="24"/>
        </w:rPr>
      </w:pPr>
    </w:p>
    <w:p w14:paraId="28535523" w14:textId="77777777" w:rsidR="00097E98" w:rsidRPr="00442838" w:rsidRDefault="00097E98" w:rsidP="00097E98">
      <w:pPr>
        <w:rPr>
          <w:sz w:val="24"/>
        </w:rPr>
      </w:pPr>
      <w:r w:rsidRPr="00442838">
        <w:rPr>
          <w:sz w:val="24"/>
        </w:rPr>
        <w:t>Sprites:</w:t>
      </w:r>
    </w:p>
    <w:p w14:paraId="1FF5F3DD" w14:textId="77777777" w:rsidR="00097E98" w:rsidRPr="00442838" w:rsidRDefault="00097E98" w:rsidP="00097E98">
      <w:pPr>
        <w:rPr>
          <w:sz w:val="24"/>
        </w:rPr>
      </w:pPr>
      <w:r w:rsidRPr="00442838">
        <w:rPr>
          <w:sz w:val="24"/>
        </w:rPr>
        <w:br w:type="page"/>
      </w:r>
    </w:p>
    <w:p w14:paraId="39991816" w14:textId="77777777" w:rsidR="00097E98" w:rsidRPr="00442838" w:rsidRDefault="00097E98" w:rsidP="00097E98">
      <w:pPr>
        <w:rPr>
          <w:sz w:val="24"/>
        </w:rPr>
      </w:pPr>
      <w:r w:rsidRPr="00442838">
        <w:rPr>
          <w:sz w:val="24"/>
        </w:rPr>
        <w:lastRenderedPageBreak/>
        <w:t>Family Page</w:t>
      </w:r>
    </w:p>
    <w:p w14:paraId="413DE3A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543BF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6656663" w14:textId="77777777" w:rsidTr="000F163C">
        <w:trPr>
          <w:trHeight w:val="896"/>
        </w:trPr>
        <w:tc>
          <w:tcPr>
            <w:tcW w:w="1251" w:type="dxa"/>
          </w:tcPr>
          <w:p w14:paraId="008D3D97" w14:textId="77777777" w:rsidR="00097E98" w:rsidRPr="00442838" w:rsidRDefault="00097E98" w:rsidP="000F163C">
            <w:pPr>
              <w:spacing w:line="360" w:lineRule="auto"/>
            </w:pPr>
            <w:r w:rsidRPr="00442838">
              <w:t>Pokemon</w:t>
            </w:r>
          </w:p>
          <w:p w14:paraId="458068A7" w14:textId="77777777" w:rsidR="00097E98" w:rsidRPr="00442838" w:rsidRDefault="00097E98" w:rsidP="000F163C">
            <w:pPr>
              <w:spacing w:line="360" w:lineRule="auto"/>
            </w:pPr>
            <w:r w:rsidRPr="00442838">
              <w:t>Name</w:t>
            </w:r>
          </w:p>
        </w:tc>
        <w:tc>
          <w:tcPr>
            <w:tcW w:w="1652" w:type="dxa"/>
          </w:tcPr>
          <w:p w14:paraId="6A3B9B3E" w14:textId="77777777" w:rsidR="00097E98" w:rsidRPr="00442838" w:rsidRDefault="00097E98" w:rsidP="000F163C">
            <w:pPr>
              <w:spacing w:line="360" w:lineRule="auto"/>
            </w:pPr>
            <w:r w:rsidRPr="00442838">
              <w:t>Pokemon Number</w:t>
            </w:r>
          </w:p>
        </w:tc>
        <w:tc>
          <w:tcPr>
            <w:tcW w:w="3719" w:type="dxa"/>
          </w:tcPr>
          <w:p w14:paraId="0BBF9742" w14:textId="77777777" w:rsidR="00097E98" w:rsidRPr="00442838" w:rsidRDefault="00097E98" w:rsidP="000F163C">
            <w:pPr>
              <w:spacing w:line="360" w:lineRule="auto"/>
            </w:pPr>
            <w:r w:rsidRPr="00442838">
              <w:t>Base Stats</w:t>
            </w:r>
          </w:p>
          <w:p w14:paraId="501A6A8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074EB86" w14:textId="77777777" w:rsidR="00097E98" w:rsidRPr="00442838" w:rsidRDefault="00097E98" w:rsidP="000F163C">
            <w:pPr>
              <w:spacing w:line="360" w:lineRule="auto"/>
            </w:pPr>
            <w:r w:rsidRPr="00442838">
              <w:t>Ability</w:t>
            </w:r>
          </w:p>
        </w:tc>
        <w:tc>
          <w:tcPr>
            <w:tcW w:w="724" w:type="dxa"/>
          </w:tcPr>
          <w:p w14:paraId="407C358B" w14:textId="77777777" w:rsidR="00097E98" w:rsidRPr="00442838" w:rsidRDefault="00097E98" w:rsidP="000F163C">
            <w:pPr>
              <w:spacing w:line="360" w:lineRule="auto"/>
            </w:pPr>
            <w:r w:rsidRPr="00442838">
              <w:t>Type 1</w:t>
            </w:r>
          </w:p>
        </w:tc>
        <w:tc>
          <w:tcPr>
            <w:tcW w:w="724" w:type="dxa"/>
          </w:tcPr>
          <w:p w14:paraId="781EE25F" w14:textId="77777777" w:rsidR="00097E98" w:rsidRPr="00442838" w:rsidRDefault="00097E98" w:rsidP="000F163C">
            <w:pPr>
              <w:spacing w:line="360" w:lineRule="auto"/>
            </w:pPr>
            <w:r w:rsidRPr="00442838">
              <w:t>Type 2</w:t>
            </w:r>
          </w:p>
        </w:tc>
        <w:tc>
          <w:tcPr>
            <w:tcW w:w="1976" w:type="dxa"/>
          </w:tcPr>
          <w:p w14:paraId="53DF3E49" w14:textId="77777777" w:rsidR="00097E98" w:rsidRPr="00442838" w:rsidRDefault="00097E98" w:rsidP="000F163C">
            <w:pPr>
              <w:spacing w:line="360" w:lineRule="auto"/>
            </w:pPr>
            <w:r w:rsidRPr="00442838">
              <w:t>Evolution</w:t>
            </w:r>
          </w:p>
        </w:tc>
      </w:tr>
      <w:tr w:rsidR="00097E98" w:rsidRPr="00442838" w14:paraId="76A219C0" w14:textId="77777777" w:rsidTr="000F163C">
        <w:trPr>
          <w:trHeight w:val="454"/>
        </w:trPr>
        <w:tc>
          <w:tcPr>
            <w:tcW w:w="1251" w:type="dxa"/>
          </w:tcPr>
          <w:p w14:paraId="6B15C512" w14:textId="77777777" w:rsidR="00097E98" w:rsidRPr="00442838" w:rsidRDefault="00097E98" w:rsidP="000F163C">
            <w:pPr>
              <w:spacing w:line="360" w:lineRule="auto"/>
            </w:pPr>
          </w:p>
        </w:tc>
        <w:tc>
          <w:tcPr>
            <w:tcW w:w="1652" w:type="dxa"/>
          </w:tcPr>
          <w:p w14:paraId="3D362CF7" w14:textId="77777777" w:rsidR="00097E98" w:rsidRPr="00442838" w:rsidRDefault="00097E98" w:rsidP="000F163C">
            <w:pPr>
              <w:spacing w:line="360" w:lineRule="auto"/>
            </w:pPr>
          </w:p>
        </w:tc>
        <w:tc>
          <w:tcPr>
            <w:tcW w:w="3719" w:type="dxa"/>
          </w:tcPr>
          <w:p w14:paraId="6267C915" w14:textId="77777777" w:rsidR="00097E98" w:rsidRPr="00442838" w:rsidRDefault="00097E98" w:rsidP="000F163C">
            <w:pPr>
              <w:spacing w:line="360" w:lineRule="auto"/>
            </w:pPr>
          </w:p>
        </w:tc>
        <w:tc>
          <w:tcPr>
            <w:tcW w:w="880" w:type="dxa"/>
          </w:tcPr>
          <w:p w14:paraId="429A242A" w14:textId="77777777" w:rsidR="00097E98" w:rsidRPr="00442838" w:rsidRDefault="00097E98" w:rsidP="000F163C">
            <w:pPr>
              <w:spacing w:line="360" w:lineRule="auto"/>
            </w:pPr>
          </w:p>
        </w:tc>
        <w:tc>
          <w:tcPr>
            <w:tcW w:w="724" w:type="dxa"/>
          </w:tcPr>
          <w:p w14:paraId="2E6A2A90" w14:textId="77777777" w:rsidR="00097E98" w:rsidRPr="00442838" w:rsidRDefault="00097E98" w:rsidP="000F163C">
            <w:pPr>
              <w:spacing w:line="360" w:lineRule="auto"/>
            </w:pPr>
          </w:p>
        </w:tc>
        <w:tc>
          <w:tcPr>
            <w:tcW w:w="724" w:type="dxa"/>
          </w:tcPr>
          <w:p w14:paraId="39EF9ED8" w14:textId="77777777" w:rsidR="00097E98" w:rsidRPr="00442838" w:rsidRDefault="00097E98" w:rsidP="000F163C">
            <w:pPr>
              <w:spacing w:line="360" w:lineRule="auto"/>
            </w:pPr>
          </w:p>
        </w:tc>
        <w:tc>
          <w:tcPr>
            <w:tcW w:w="1976" w:type="dxa"/>
          </w:tcPr>
          <w:p w14:paraId="38AD97B7" w14:textId="77777777" w:rsidR="00097E98" w:rsidRPr="00442838" w:rsidRDefault="00097E98" w:rsidP="000F163C">
            <w:pPr>
              <w:spacing w:line="360" w:lineRule="auto"/>
            </w:pPr>
          </w:p>
        </w:tc>
      </w:tr>
      <w:tr w:rsidR="00097E98" w:rsidRPr="00442838" w14:paraId="380EFF92" w14:textId="77777777" w:rsidTr="000F163C">
        <w:trPr>
          <w:trHeight w:val="441"/>
        </w:trPr>
        <w:tc>
          <w:tcPr>
            <w:tcW w:w="1251" w:type="dxa"/>
          </w:tcPr>
          <w:p w14:paraId="43C2C586" w14:textId="77777777" w:rsidR="00097E98" w:rsidRPr="00442838" w:rsidRDefault="00097E98" w:rsidP="000F163C">
            <w:pPr>
              <w:spacing w:line="360" w:lineRule="auto"/>
            </w:pPr>
          </w:p>
        </w:tc>
        <w:tc>
          <w:tcPr>
            <w:tcW w:w="1652" w:type="dxa"/>
          </w:tcPr>
          <w:p w14:paraId="22207960" w14:textId="77777777" w:rsidR="00097E98" w:rsidRPr="00442838" w:rsidRDefault="00097E98" w:rsidP="000F163C">
            <w:pPr>
              <w:spacing w:line="360" w:lineRule="auto"/>
            </w:pPr>
          </w:p>
        </w:tc>
        <w:tc>
          <w:tcPr>
            <w:tcW w:w="3719" w:type="dxa"/>
          </w:tcPr>
          <w:p w14:paraId="52DD2D98" w14:textId="77777777" w:rsidR="00097E98" w:rsidRPr="00442838" w:rsidRDefault="00097E98" w:rsidP="000F163C">
            <w:pPr>
              <w:spacing w:line="360" w:lineRule="auto"/>
            </w:pPr>
          </w:p>
        </w:tc>
        <w:tc>
          <w:tcPr>
            <w:tcW w:w="880" w:type="dxa"/>
          </w:tcPr>
          <w:p w14:paraId="0A2AF245" w14:textId="77777777" w:rsidR="00097E98" w:rsidRPr="00442838" w:rsidRDefault="00097E98" w:rsidP="000F163C">
            <w:pPr>
              <w:spacing w:line="360" w:lineRule="auto"/>
            </w:pPr>
          </w:p>
        </w:tc>
        <w:tc>
          <w:tcPr>
            <w:tcW w:w="724" w:type="dxa"/>
          </w:tcPr>
          <w:p w14:paraId="2C9CF093" w14:textId="77777777" w:rsidR="00097E98" w:rsidRPr="00442838" w:rsidRDefault="00097E98" w:rsidP="000F163C">
            <w:pPr>
              <w:spacing w:line="360" w:lineRule="auto"/>
            </w:pPr>
          </w:p>
        </w:tc>
        <w:tc>
          <w:tcPr>
            <w:tcW w:w="724" w:type="dxa"/>
          </w:tcPr>
          <w:p w14:paraId="1BC5F106" w14:textId="77777777" w:rsidR="00097E98" w:rsidRPr="00442838" w:rsidRDefault="00097E98" w:rsidP="000F163C">
            <w:pPr>
              <w:spacing w:line="360" w:lineRule="auto"/>
            </w:pPr>
          </w:p>
        </w:tc>
        <w:tc>
          <w:tcPr>
            <w:tcW w:w="1976" w:type="dxa"/>
          </w:tcPr>
          <w:p w14:paraId="13BC40CF" w14:textId="77777777" w:rsidR="00097E98" w:rsidRPr="00442838" w:rsidRDefault="00097E98" w:rsidP="000F163C">
            <w:pPr>
              <w:spacing w:line="360" w:lineRule="auto"/>
            </w:pPr>
          </w:p>
        </w:tc>
      </w:tr>
      <w:tr w:rsidR="00097E98" w:rsidRPr="00442838" w14:paraId="565B8A68" w14:textId="77777777" w:rsidTr="000F163C">
        <w:trPr>
          <w:trHeight w:val="441"/>
        </w:trPr>
        <w:tc>
          <w:tcPr>
            <w:tcW w:w="1251" w:type="dxa"/>
          </w:tcPr>
          <w:p w14:paraId="326F4A9F" w14:textId="77777777" w:rsidR="00097E98" w:rsidRPr="00442838" w:rsidRDefault="00097E98" w:rsidP="000F163C">
            <w:pPr>
              <w:spacing w:line="360" w:lineRule="auto"/>
            </w:pPr>
          </w:p>
        </w:tc>
        <w:tc>
          <w:tcPr>
            <w:tcW w:w="1652" w:type="dxa"/>
          </w:tcPr>
          <w:p w14:paraId="728E93A5" w14:textId="77777777" w:rsidR="00097E98" w:rsidRPr="00442838" w:rsidRDefault="00097E98" w:rsidP="000F163C">
            <w:pPr>
              <w:spacing w:line="360" w:lineRule="auto"/>
            </w:pPr>
          </w:p>
        </w:tc>
        <w:tc>
          <w:tcPr>
            <w:tcW w:w="3719" w:type="dxa"/>
          </w:tcPr>
          <w:p w14:paraId="62C311A2" w14:textId="77777777" w:rsidR="00097E98" w:rsidRPr="00442838" w:rsidRDefault="00097E98" w:rsidP="000F163C">
            <w:pPr>
              <w:spacing w:line="360" w:lineRule="auto"/>
            </w:pPr>
          </w:p>
        </w:tc>
        <w:tc>
          <w:tcPr>
            <w:tcW w:w="880" w:type="dxa"/>
          </w:tcPr>
          <w:p w14:paraId="708854E2" w14:textId="77777777" w:rsidR="00097E98" w:rsidRPr="00442838" w:rsidRDefault="00097E98" w:rsidP="000F163C">
            <w:pPr>
              <w:spacing w:line="360" w:lineRule="auto"/>
            </w:pPr>
          </w:p>
        </w:tc>
        <w:tc>
          <w:tcPr>
            <w:tcW w:w="724" w:type="dxa"/>
          </w:tcPr>
          <w:p w14:paraId="392D448F" w14:textId="77777777" w:rsidR="00097E98" w:rsidRPr="00442838" w:rsidRDefault="00097E98" w:rsidP="000F163C">
            <w:pPr>
              <w:spacing w:line="360" w:lineRule="auto"/>
            </w:pPr>
          </w:p>
        </w:tc>
        <w:tc>
          <w:tcPr>
            <w:tcW w:w="724" w:type="dxa"/>
          </w:tcPr>
          <w:p w14:paraId="18ABEF81" w14:textId="77777777" w:rsidR="00097E98" w:rsidRPr="00442838" w:rsidRDefault="00097E98" w:rsidP="000F163C">
            <w:pPr>
              <w:spacing w:line="360" w:lineRule="auto"/>
            </w:pPr>
          </w:p>
        </w:tc>
        <w:tc>
          <w:tcPr>
            <w:tcW w:w="1976" w:type="dxa"/>
          </w:tcPr>
          <w:p w14:paraId="170FDB44" w14:textId="77777777" w:rsidR="00097E98" w:rsidRPr="00442838" w:rsidRDefault="00097E98" w:rsidP="000F163C">
            <w:pPr>
              <w:spacing w:line="360" w:lineRule="auto"/>
            </w:pPr>
          </w:p>
        </w:tc>
      </w:tr>
      <w:tr w:rsidR="00097E98" w:rsidRPr="00442838" w14:paraId="043949D6" w14:textId="77777777" w:rsidTr="000F163C">
        <w:trPr>
          <w:trHeight w:val="896"/>
        </w:trPr>
        <w:tc>
          <w:tcPr>
            <w:tcW w:w="1251" w:type="dxa"/>
          </w:tcPr>
          <w:p w14:paraId="10D9954C" w14:textId="77777777" w:rsidR="00097E98" w:rsidRPr="00442838" w:rsidRDefault="00097E98" w:rsidP="000F163C">
            <w:pPr>
              <w:spacing w:line="360" w:lineRule="auto"/>
            </w:pPr>
          </w:p>
        </w:tc>
        <w:tc>
          <w:tcPr>
            <w:tcW w:w="1652" w:type="dxa"/>
          </w:tcPr>
          <w:p w14:paraId="06412C1A" w14:textId="77777777" w:rsidR="00097E98" w:rsidRPr="00442838" w:rsidRDefault="00097E98" w:rsidP="000F163C">
            <w:pPr>
              <w:spacing w:line="360" w:lineRule="auto"/>
            </w:pPr>
          </w:p>
        </w:tc>
        <w:tc>
          <w:tcPr>
            <w:tcW w:w="3719" w:type="dxa"/>
          </w:tcPr>
          <w:p w14:paraId="0D458A5C" w14:textId="77777777" w:rsidR="00097E98" w:rsidRPr="00442838" w:rsidRDefault="00097E98" w:rsidP="000F163C">
            <w:pPr>
              <w:spacing w:line="360" w:lineRule="auto"/>
            </w:pPr>
          </w:p>
        </w:tc>
        <w:tc>
          <w:tcPr>
            <w:tcW w:w="880" w:type="dxa"/>
          </w:tcPr>
          <w:p w14:paraId="3FD9A5A4" w14:textId="77777777" w:rsidR="00097E98" w:rsidRPr="00442838" w:rsidRDefault="00097E98" w:rsidP="000F163C">
            <w:pPr>
              <w:spacing w:line="360" w:lineRule="auto"/>
            </w:pPr>
          </w:p>
        </w:tc>
        <w:tc>
          <w:tcPr>
            <w:tcW w:w="724" w:type="dxa"/>
          </w:tcPr>
          <w:p w14:paraId="1BB46397" w14:textId="77777777" w:rsidR="00097E98" w:rsidRPr="00442838" w:rsidRDefault="00097E98" w:rsidP="000F163C">
            <w:pPr>
              <w:spacing w:line="360" w:lineRule="auto"/>
            </w:pPr>
          </w:p>
        </w:tc>
        <w:tc>
          <w:tcPr>
            <w:tcW w:w="724" w:type="dxa"/>
          </w:tcPr>
          <w:p w14:paraId="725D579E" w14:textId="77777777" w:rsidR="00097E98" w:rsidRPr="00442838" w:rsidRDefault="00097E98" w:rsidP="000F163C">
            <w:pPr>
              <w:spacing w:line="360" w:lineRule="auto"/>
            </w:pPr>
          </w:p>
        </w:tc>
        <w:tc>
          <w:tcPr>
            <w:tcW w:w="1976" w:type="dxa"/>
          </w:tcPr>
          <w:p w14:paraId="01F73858" w14:textId="77777777" w:rsidR="00097E98" w:rsidRPr="00442838" w:rsidRDefault="00097E98" w:rsidP="000F163C">
            <w:pPr>
              <w:spacing w:line="360" w:lineRule="auto"/>
            </w:pPr>
          </w:p>
        </w:tc>
      </w:tr>
    </w:tbl>
    <w:p w14:paraId="24D23D42" w14:textId="77777777" w:rsidR="00097E98" w:rsidRPr="00442838" w:rsidRDefault="00097E98" w:rsidP="00097E98">
      <w:pPr>
        <w:rPr>
          <w:sz w:val="24"/>
        </w:rPr>
      </w:pPr>
    </w:p>
    <w:p w14:paraId="3084E56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1FC993B" w14:textId="77777777" w:rsidTr="000F163C">
        <w:tc>
          <w:tcPr>
            <w:tcW w:w="3596" w:type="dxa"/>
          </w:tcPr>
          <w:p w14:paraId="7560B814" w14:textId="77777777" w:rsidR="00097E98" w:rsidRPr="00442838" w:rsidRDefault="00097E98" w:rsidP="000F163C">
            <w:pPr>
              <w:rPr>
                <w:sz w:val="24"/>
              </w:rPr>
            </w:pPr>
          </w:p>
        </w:tc>
        <w:tc>
          <w:tcPr>
            <w:tcW w:w="3597" w:type="dxa"/>
          </w:tcPr>
          <w:p w14:paraId="1A82C6CD" w14:textId="77777777" w:rsidR="00097E98" w:rsidRPr="00442838" w:rsidRDefault="00097E98" w:rsidP="000F163C">
            <w:pPr>
              <w:rPr>
                <w:sz w:val="24"/>
              </w:rPr>
            </w:pPr>
          </w:p>
        </w:tc>
        <w:tc>
          <w:tcPr>
            <w:tcW w:w="3597" w:type="dxa"/>
          </w:tcPr>
          <w:p w14:paraId="26115528" w14:textId="77777777" w:rsidR="00097E98" w:rsidRPr="00442838" w:rsidRDefault="00097E98" w:rsidP="000F163C">
            <w:pPr>
              <w:rPr>
                <w:sz w:val="24"/>
              </w:rPr>
            </w:pPr>
          </w:p>
        </w:tc>
      </w:tr>
      <w:tr w:rsidR="00097E98" w:rsidRPr="00442838" w14:paraId="19866D42" w14:textId="77777777" w:rsidTr="000F163C">
        <w:tc>
          <w:tcPr>
            <w:tcW w:w="3596" w:type="dxa"/>
          </w:tcPr>
          <w:p w14:paraId="528F1AAA" w14:textId="77777777" w:rsidR="00097E98" w:rsidRPr="00442838" w:rsidRDefault="00097E98" w:rsidP="000F163C">
            <w:pPr>
              <w:rPr>
                <w:sz w:val="24"/>
              </w:rPr>
            </w:pPr>
          </w:p>
        </w:tc>
        <w:tc>
          <w:tcPr>
            <w:tcW w:w="3597" w:type="dxa"/>
          </w:tcPr>
          <w:p w14:paraId="56FEC85F" w14:textId="77777777" w:rsidR="00097E98" w:rsidRPr="00442838" w:rsidRDefault="00097E98" w:rsidP="000F163C">
            <w:pPr>
              <w:rPr>
                <w:sz w:val="24"/>
              </w:rPr>
            </w:pPr>
          </w:p>
        </w:tc>
        <w:tc>
          <w:tcPr>
            <w:tcW w:w="3597" w:type="dxa"/>
          </w:tcPr>
          <w:p w14:paraId="0759C27A" w14:textId="77777777" w:rsidR="00097E98" w:rsidRPr="00442838" w:rsidRDefault="00097E98" w:rsidP="000F163C">
            <w:pPr>
              <w:rPr>
                <w:sz w:val="24"/>
              </w:rPr>
            </w:pPr>
          </w:p>
        </w:tc>
      </w:tr>
    </w:tbl>
    <w:p w14:paraId="551A3386" w14:textId="77777777" w:rsidR="00097E98" w:rsidRPr="00442838" w:rsidRDefault="00097E98" w:rsidP="00097E98">
      <w:pPr>
        <w:rPr>
          <w:sz w:val="24"/>
        </w:rPr>
      </w:pPr>
    </w:p>
    <w:p w14:paraId="69377E82" w14:textId="77777777" w:rsidR="00097E98" w:rsidRPr="00442838" w:rsidRDefault="00097E98" w:rsidP="00097E98">
      <w:pPr>
        <w:rPr>
          <w:sz w:val="24"/>
        </w:rPr>
      </w:pPr>
      <w:r w:rsidRPr="00442838">
        <w:rPr>
          <w:sz w:val="24"/>
        </w:rPr>
        <w:t>Sprites:</w:t>
      </w:r>
    </w:p>
    <w:p w14:paraId="10FD3179" w14:textId="77777777" w:rsidR="00097E98" w:rsidRPr="00442838" w:rsidRDefault="00097E98" w:rsidP="00097E98">
      <w:pPr>
        <w:rPr>
          <w:sz w:val="24"/>
        </w:rPr>
      </w:pPr>
      <w:r w:rsidRPr="00442838">
        <w:rPr>
          <w:sz w:val="24"/>
        </w:rPr>
        <w:br w:type="page"/>
      </w:r>
    </w:p>
    <w:p w14:paraId="5C5FA62E" w14:textId="77777777" w:rsidR="00097E98" w:rsidRPr="00442838" w:rsidRDefault="00097E98" w:rsidP="00097E98">
      <w:pPr>
        <w:rPr>
          <w:sz w:val="24"/>
        </w:rPr>
      </w:pPr>
      <w:r w:rsidRPr="00442838">
        <w:rPr>
          <w:sz w:val="24"/>
        </w:rPr>
        <w:lastRenderedPageBreak/>
        <w:t>Family Page</w:t>
      </w:r>
    </w:p>
    <w:p w14:paraId="5C77078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68B78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E2429F" w14:textId="77777777" w:rsidTr="000F163C">
        <w:trPr>
          <w:trHeight w:val="896"/>
        </w:trPr>
        <w:tc>
          <w:tcPr>
            <w:tcW w:w="1251" w:type="dxa"/>
          </w:tcPr>
          <w:p w14:paraId="1556C9E9" w14:textId="77777777" w:rsidR="00097E98" w:rsidRPr="00442838" w:rsidRDefault="00097E98" w:rsidP="000F163C">
            <w:pPr>
              <w:spacing w:line="360" w:lineRule="auto"/>
            </w:pPr>
            <w:r w:rsidRPr="00442838">
              <w:t>Pokemon</w:t>
            </w:r>
          </w:p>
          <w:p w14:paraId="3D8CA4C5" w14:textId="77777777" w:rsidR="00097E98" w:rsidRPr="00442838" w:rsidRDefault="00097E98" w:rsidP="000F163C">
            <w:pPr>
              <w:spacing w:line="360" w:lineRule="auto"/>
            </w:pPr>
            <w:r w:rsidRPr="00442838">
              <w:t>Name</w:t>
            </w:r>
          </w:p>
        </w:tc>
        <w:tc>
          <w:tcPr>
            <w:tcW w:w="1652" w:type="dxa"/>
          </w:tcPr>
          <w:p w14:paraId="5799EB16" w14:textId="77777777" w:rsidR="00097E98" w:rsidRPr="00442838" w:rsidRDefault="00097E98" w:rsidP="000F163C">
            <w:pPr>
              <w:spacing w:line="360" w:lineRule="auto"/>
            </w:pPr>
            <w:r w:rsidRPr="00442838">
              <w:t>Pokemon Number</w:t>
            </w:r>
          </w:p>
        </w:tc>
        <w:tc>
          <w:tcPr>
            <w:tcW w:w="3719" w:type="dxa"/>
          </w:tcPr>
          <w:p w14:paraId="46DC9CCF" w14:textId="77777777" w:rsidR="00097E98" w:rsidRPr="00442838" w:rsidRDefault="00097E98" w:rsidP="000F163C">
            <w:pPr>
              <w:spacing w:line="360" w:lineRule="auto"/>
            </w:pPr>
            <w:r w:rsidRPr="00442838">
              <w:t>Base Stats</w:t>
            </w:r>
          </w:p>
          <w:p w14:paraId="187887A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2F9761F" w14:textId="77777777" w:rsidR="00097E98" w:rsidRPr="00442838" w:rsidRDefault="00097E98" w:rsidP="000F163C">
            <w:pPr>
              <w:spacing w:line="360" w:lineRule="auto"/>
            </w:pPr>
            <w:r w:rsidRPr="00442838">
              <w:t>Ability</w:t>
            </w:r>
          </w:p>
        </w:tc>
        <w:tc>
          <w:tcPr>
            <w:tcW w:w="724" w:type="dxa"/>
          </w:tcPr>
          <w:p w14:paraId="17357CA6" w14:textId="77777777" w:rsidR="00097E98" w:rsidRPr="00442838" w:rsidRDefault="00097E98" w:rsidP="000F163C">
            <w:pPr>
              <w:spacing w:line="360" w:lineRule="auto"/>
            </w:pPr>
            <w:r w:rsidRPr="00442838">
              <w:t>Type 1</w:t>
            </w:r>
          </w:p>
        </w:tc>
        <w:tc>
          <w:tcPr>
            <w:tcW w:w="724" w:type="dxa"/>
          </w:tcPr>
          <w:p w14:paraId="79FBA9AB" w14:textId="77777777" w:rsidR="00097E98" w:rsidRPr="00442838" w:rsidRDefault="00097E98" w:rsidP="000F163C">
            <w:pPr>
              <w:spacing w:line="360" w:lineRule="auto"/>
            </w:pPr>
            <w:r w:rsidRPr="00442838">
              <w:t>Type 2</w:t>
            </w:r>
          </w:p>
        </w:tc>
        <w:tc>
          <w:tcPr>
            <w:tcW w:w="1976" w:type="dxa"/>
          </w:tcPr>
          <w:p w14:paraId="46A8FC42" w14:textId="77777777" w:rsidR="00097E98" w:rsidRPr="00442838" w:rsidRDefault="00097E98" w:rsidP="000F163C">
            <w:pPr>
              <w:spacing w:line="360" w:lineRule="auto"/>
            </w:pPr>
            <w:r w:rsidRPr="00442838">
              <w:t>Evolution</w:t>
            </w:r>
          </w:p>
        </w:tc>
      </w:tr>
      <w:tr w:rsidR="00097E98" w:rsidRPr="00442838" w14:paraId="5803300E" w14:textId="77777777" w:rsidTr="000F163C">
        <w:trPr>
          <w:trHeight w:val="454"/>
        </w:trPr>
        <w:tc>
          <w:tcPr>
            <w:tcW w:w="1251" w:type="dxa"/>
          </w:tcPr>
          <w:p w14:paraId="1222B504" w14:textId="77777777" w:rsidR="00097E98" w:rsidRPr="00442838" w:rsidRDefault="00097E98" w:rsidP="000F163C">
            <w:pPr>
              <w:spacing w:line="360" w:lineRule="auto"/>
            </w:pPr>
          </w:p>
        </w:tc>
        <w:tc>
          <w:tcPr>
            <w:tcW w:w="1652" w:type="dxa"/>
          </w:tcPr>
          <w:p w14:paraId="58871977" w14:textId="77777777" w:rsidR="00097E98" w:rsidRPr="00442838" w:rsidRDefault="00097E98" w:rsidP="000F163C">
            <w:pPr>
              <w:spacing w:line="360" w:lineRule="auto"/>
            </w:pPr>
          </w:p>
        </w:tc>
        <w:tc>
          <w:tcPr>
            <w:tcW w:w="3719" w:type="dxa"/>
          </w:tcPr>
          <w:p w14:paraId="51E8E137" w14:textId="77777777" w:rsidR="00097E98" w:rsidRPr="00442838" w:rsidRDefault="00097E98" w:rsidP="000F163C">
            <w:pPr>
              <w:spacing w:line="360" w:lineRule="auto"/>
            </w:pPr>
          </w:p>
        </w:tc>
        <w:tc>
          <w:tcPr>
            <w:tcW w:w="880" w:type="dxa"/>
          </w:tcPr>
          <w:p w14:paraId="6E14E5E7" w14:textId="77777777" w:rsidR="00097E98" w:rsidRPr="00442838" w:rsidRDefault="00097E98" w:rsidP="000F163C">
            <w:pPr>
              <w:spacing w:line="360" w:lineRule="auto"/>
            </w:pPr>
          </w:p>
        </w:tc>
        <w:tc>
          <w:tcPr>
            <w:tcW w:w="724" w:type="dxa"/>
          </w:tcPr>
          <w:p w14:paraId="32C4B07A" w14:textId="77777777" w:rsidR="00097E98" w:rsidRPr="00442838" w:rsidRDefault="00097E98" w:rsidP="000F163C">
            <w:pPr>
              <w:spacing w:line="360" w:lineRule="auto"/>
            </w:pPr>
          </w:p>
        </w:tc>
        <w:tc>
          <w:tcPr>
            <w:tcW w:w="724" w:type="dxa"/>
          </w:tcPr>
          <w:p w14:paraId="3EB2FEFA" w14:textId="77777777" w:rsidR="00097E98" w:rsidRPr="00442838" w:rsidRDefault="00097E98" w:rsidP="000F163C">
            <w:pPr>
              <w:spacing w:line="360" w:lineRule="auto"/>
            </w:pPr>
          </w:p>
        </w:tc>
        <w:tc>
          <w:tcPr>
            <w:tcW w:w="1976" w:type="dxa"/>
          </w:tcPr>
          <w:p w14:paraId="73ECA1AC" w14:textId="77777777" w:rsidR="00097E98" w:rsidRPr="00442838" w:rsidRDefault="00097E98" w:rsidP="000F163C">
            <w:pPr>
              <w:spacing w:line="360" w:lineRule="auto"/>
            </w:pPr>
          </w:p>
        </w:tc>
      </w:tr>
      <w:tr w:rsidR="00097E98" w:rsidRPr="00442838" w14:paraId="44022B5F" w14:textId="77777777" w:rsidTr="000F163C">
        <w:trPr>
          <w:trHeight w:val="441"/>
        </w:trPr>
        <w:tc>
          <w:tcPr>
            <w:tcW w:w="1251" w:type="dxa"/>
          </w:tcPr>
          <w:p w14:paraId="0D576A92" w14:textId="77777777" w:rsidR="00097E98" w:rsidRPr="00442838" w:rsidRDefault="00097E98" w:rsidP="000F163C">
            <w:pPr>
              <w:spacing w:line="360" w:lineRule="auto"/>
            </w:pPr>
          </w:p>
        </w:tc>
        <w:tc>
          <w:tcPr>
            <w:tcW w:w="1652" w:type="dxa"/>
          </w:tcPr>
          <w:p w14:paraId="6DA02293" w14:textId="77777777" w:rsidR="00097E98" w:rsidRPr="00442838" w:rsidRDefault="00097E98" w:rsidP="000F163C">
            <w:pPr>
              <w:spacing w:line="360" w:lineRule="auto"/>
            </w:pPr>
          </w:p>
        </w:tc>
        <w:tc>
          <w:tcPr>
            <w:tcW w:w="3719" w:type="dxa"/>
          </w:tcPr>
          <w:p w14:paraId="335B62CE" w14:textId="77777777" w:rsidR="00097E98" w:rsidRPr="00442838" w:rsidRDefault="00097E98" w:rsidP="000F163C">
            <w:pPr>
              <w:spacing w:line="360" w:lineRule="auto"/>
            </w:pPr>
          </w:p>
        </w:tc>
        <w:tc>
          <w:tcPr>
            <w:tcW w:w="880" w:type="dxa"/>
          </w:tcPr>
          <w:p w14:paraId="53EA46FC" w14:textId="77777777" w:rsidR="00097E98" w:rsidRPr="00442838" w:rsidRDefault="00097E98" w:rsidP="000F163C">
            <w:pPr>
              <w:spacing w:line="360" w:lineRule="auto"/>
            </w:pPr>
          </w:p>
        </w:tc>
        <w:tc>
          <w:tcPr>
            <w:tcW w:w="724" w:type="dxa"/>
          </w:tcPr>
          <w:p w14:paraId="5DB21CB1" w14:textId="77777777" w:rsidR="00097E98" w:rsidRPr="00442838" w:rsidRDefault="00097E98" w:rsidP="000F163C">
            <w:pPr>
              <w:spacing w:line="360" w:lineRule="auto"/>
            </w:pPr>
          </w:p>
        </w:tc>
        <w:tc>
          <w:tcPr>
            <w:tcW w:w="724" w:type="dxa"/>
          </w:tcPr>
          <w:p w14:paraId="1503A8C4" w14:textId="77777777" w:rsidR="00097E98" w:rsidRPr="00442838" w:rsidRDefault="00097E98" w:rsidP="000F163C">
            <w:pPr>
              <w:spacing w:line="360" w:lineRule="auto"/>
            </w:pPr>
          </w:p>
        </w:tc>
        <w:tc>
          <w:tcPr>
            <w:tcW w:w="1976" w:type="dxa"/>
          </w:tcPr>
          <w:p w14:paraId="486E2159" w14:textId="77777777" w:rsidR="00097E98" w:rsidRPr="00442838" w:rsidRDefault="00097E98" w:rsidP="000F163C">
            <w:pPr>
              <w:spacing w:line="360" w:lineRule="auto"/>
            </w:pPr>
          </w:p>
        </w:tc>
      </w:tr>
      <w:tr w:rsidR="00097E98" w:rsidRPr="00442838" w14:paraId="491CD8F3" w14:textId="77777777" w:rsidTr="000F163C">
        <w:trPr>
          <w:trHeight w:val="441"/>
        </w:trPr>
        <w:tc>
          <w:tcPr>
            <w:tcW w:w="1251" w:type="dxa"/>
          </w:tcPr>
          <w:p w14:paraId="2246C5C3" w14:textId="77777777" w:rsidR="00097E98" w:rsidRPr="00442838" w:rsidRDefault="00097E98" w:rsidP="000F163C">
            <w:pPr>
              <w:spacing w:line="360" w:lineRule="auto"/>
            </w:pPr>
          </w:p>
        </w:tc>
        <w:tc>
          <w:tcPr>
            <w:tcW w:w="1652" w:type="dxa"/>
          </w:tcPr>
          <w:p w14:paraId="101D930C" w14:textId="77777777" w:rsidR="00097E98" w:rsidRPr="00442838" w:rsidRDefault="00097E98" w:rsidP="000F163C">
            <w:pPr>
              <w:spacing w:line="360" w:lineRule="auto"/>
            </w:pPr>
          </w:p>
        </w:tc>
        <w:tc>
          <w:tcPr>
            <w:tcW w:w="3719" w:type="dxa"/>
          </w:tcPr>
          <w:p w14:paraId="599EF898" w14:textId="77777777" w:rsidR="00097E98" w:rsidRPr="00442838" w:rsidRDefault="00097E98" w:rsidP="000F163C">
            <w:pPr>
              <w:spacing w:line="360" w:lineRule="auto"/>
            </w:pPr>
          </w:p>
        </w:tc>
        <w:tc>
          <w:tcPr>
            <w:tcW w:w="880" w:type="dxa"/>
          </w:tcPr>
          <w:p w14:paraId="42B3B2C4" w14:textId="77777777" w:rsidR="00097E98" w:rsidRPr="00442838" w:rsidRDefault="00097E98" w:rsidP="000F163C">
            <w:pPr>
              <w:spacing w:line="360" w:lineRule="auto"/>
            </w:pPr>
          </w:p>
        </w:tc>
        <w:tc>
          <w:tcPr>
            <w:tcW w:w="724" w:type="dxa"/>
          </w:tcPr>
          <w:p w14:paraId="02DDD0FD" w14:textId="77777777" w:rsidR="00097E98" w:rsidRPr="00442838" w:rsidRDefault="00097E98" w:rsidP="000F163C">
            <w:pPr>
              <w:spacing w:line="360" w:lineRule="auto"/>
            </w:pPr>
          </w:p>
        </w:tc>
        <w:tc>
          <w:tcPr>
            <w:tcW w:w="724" w:type="dxa"/>
          </w:tcPr>
          <w:p w14:paraId="12A72DD7" w14:textId="77777777" w:rsidR="00097E98" w:rsidRPr="00442838" w:rsidRDefault="00097E98" w:rsidP="000F163C">
            <w:pPr>
              <w:spacing w:line="360" w:lineRule="auto"/>
            </w:pPr>
          </w:p>
        </w:tc>
        <w:tc>
          <w:tcPr>
            <w:tcW w:w="1976" w:type="dxa"/>
          </w:tcPr>
          <w:p w14:paraId="32963FDD" w14:textId="77777777" w:rsidR="00097E98" w:rsidRPr="00442838" w:rsidRDefault="00097E98" w:rsidP="000F163C">
            <w:pPr>
              <w:spacing w:line="360" w:lineRule="auto"/>
            </w:pPr>
          </w:p>
        </w:tc>
      </w:tr>
      <w:tr w:rsidR="00097E98" w:rsidRPr="00442838" w14:paraId="0DAD8B6A" w14:textId="77777777" w:rsidTr="000F163C">
        <w:trPr>
          <w:trHeight w:val="896"/>
        </w:trPr>
        <w:tc>
          <w:tcPr>
            <w:tcW w:w="1251" w:type="dxa"/>
          </w:tcPr>
          <w:p w14:paraId="72BBD00B" w14:textId="77777777" w:rsidR="00097E98" w:rsidRPr="00442838" w:rsidRDefault="00097E98" w:rsidP="000F163C">
            <w:pPr>
              <w:spacing w:line="360" w:lineRule="auto"/>
            </w:pPr>
          </w:p>
        </w:tc>
        <w:tc>
          <w:tcPr>
            <w:tcW w:w="1652" w:type="dxa"/>
          </w:tcPr>
          <w:p w14:paraId="2A293A2C" w14:textId="77777777" w:rsidR="00097E98" w:rsidRPr="00442838" w:rsidRDefault="00097E98" w:rsidP="000F163C">
            <w:pPr>
              <w:spacing w:line="360" w:lineRule="auto"/>
            </w:pPr>
          </w:p>
        </w:tc>
        <w:tc>
          <w:tcPr>
            <w:tcW w:w="3719" w:type="dxa"/>
          </w:tcPr>
          <w:p w14:paraId="0AA96D59" w14:textId="77777777" w:rsidR="00097E98" w:rsidRPr="00442838" w:rsidRDefault="00097E98" w:rsidP="000F163C">
            <w:pPr>
              <w:spacing w:line="360" w:lineRule="auto"/>
            </w:pPr>
          </w:p>
        </w:tc>
        <w:tc>
          <w:tcPr>
            <w:tcW w:w="880" w:type="dxa"/>
          </w:tcPr>
          <w:p w14:paraId="20D4AE20" w14:textId="77777777" w:rsidR="00097E98" w:rsidRPr="00442838" w:rsidRDefault="00097E98" w:rsidP="000F163C">
            <w:pPr>
              <w:spacing w:line="360" w:lineRule="auto"/>
            </w:pPr>
          </w:p>
        </w:tc>
        <w:tc>
          <w:tcPr>
            <w:tcW w:w="724" w:type="dxa"/>
          </w:tcPr>
          <w:p w14:paraId="1A28BD58" w14:textId="77777777" w:rsidR="00097E98" w:rsidRPr="00442838" w:rsidRDefault="00097E98" w:rsidP="000F163C">
            <w:pPr>
              <w:spacing w:line="360" w:lineRule="auto"/>
            </w:pPr>
          </w:p>
        </w:tc>
        <w:tc>
          <w:tcPr>
            <w:tcW w:w="724" w:type="dxa"/>
          </w:tcPr>
          <w:p w14:paraId="27F4A9E5" w14:textId="77777777" w:rsidR="00097E98" w:rsidRPr="00442838" w:rsidRDefault="00097E98" w:rsidP="000F163C">
            <w:pPr>
              <w:spacing w:line="360" w:lineRule="auto"/>
            </w:pPr>
          </w:p>
        </w:tc>
        <w:tc>
          <w:tcPr>
            <w:tcW w:w="1976" w:type="dxa"/>
          </w:tcPr>
          <w:p w14:paraId="70267042" w14:textId="77777777" w:rsidR="00097E98" w:rsidRPr="00442838" w:rsidRDefault="00097E98" w:rsidP="000F163C">
            <w:pPr>
              <w:spacing w:line="360" w:lineRule="auto"/>
            </w:pPr>
          </w:p>
        </w:tc>
      </w:tr>
    </w:tbl>
    <w:p w14:paraId="55CA29AA" w14:textId="77777777" w:rsidR="00097E98" w:rsidRPr="00442838" w:rsidRDefault="00097E98" w:rsidP="00097E98">
      <w:pPr>
        <w:rPr>
          <w:sz w:val="24"/>
        </w:rPr>
      </w:pPr>
    </w:p>
    <w:p w14:paraId="47AD358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E62947A" w14:textId="77777777" w:rsidTr="000F163C">
        <w:tc>
          <w:tcPr>
            <w:tcW w:w="3596" w:type="dxa"/>
          </w:tcPr>
          <w:p w14:paraId="5AEB3C8E" w14:textId="77777777" w:rsidR="00097E98" w:rsidRPr="00442838" w:rsidRDefault="00097E98" w:rsidP="000F163C">
            <w:pPr>
              <w:rPr>
                <w:sz w:val="24"/>
              </w:rPr>
            </w:pPr>
          </w:p>
        </w:tc>
        <w:tc>
          <w:tcPr>
            <w:tcW w:w="3597" w:type="dxa"/>
          </w:tcPr>
          <w:p w14:paraId="0D7EFC7D" w14:textId="77777777" w:rsidR="00097E98" w:rsidRPr="00442838" w:rsidRDefault="00097E98" w:rsidP="000F163C">
            <w:pPr>
              <w:rPr>
                <w:sz w:val="24"/>
              </w:rPr>
            </w:pPr>
          </w:p>
        </w:tc>
        <w:tc>
          <w:tcPr>
            <w:tcW w:w="3597" w:type="dxa"/>
          </w:tcPr>
          <w:p w14:paraId="5BA90646" w14:textId="77777777" w:rsidR="00097E98" w:rsidRPr="00442838" w:rsidRDefault="00097E98" w:rsidP="000F163C">
            <w:pPr>
              <w:rPr>
                <w:sz w:val="24"/>
              </w:rPr>
            </w:pPr>
          </w:p>
        </w:tc>
      </w:tr>
      <w:tr w:rsidR="00097E98" w:rsidRPr="00442838" w14:paraId="655310D3" w14:textId="77777777" w:rsidTr="000F163C">
        <w:tc>
          <w:tcPr>
            <w:tcW w:w="3596" w:type="dxa"/>
          </w:tcPr>
          <w:p w14:paraId="26E6FF7D" w14:textId="77777777" w:rsidR="00097E98" w:rsidRPr="00442838" w:rsidRDefault="00097E98" w:rsidP="000F163C">
            <w:pPr>
              <w:rPr>
                <w:sz w:val="24"/>
              </w:rPr>
            </w:pPr>
          </w:p>
        </w:tc>
        <w:tc>
          <w:tcPr>
            <w:tcW w:w="3597" w:type="dxa"/>
          </w:tcPr>
          <w:p w14:paraId="06E418EF" w14:textId="77777777" w:rsidR="00097E98" w:rsidRPr="00442838" w:rsidRDefault="00097E98" w:rsidP="000F163C">
            <w:pPr>
              <w:rPr>
                <w:sz w:val="24"/>
              </w:rPr>
            </w:pPr>
          </w:p>
        </w:tc>
        <w:tc>
          <w:tcPr>
            <w:tcW w:w="3597" w:type="dxa"/>
          </w:tcPr>
          <w:p w14:paraId="779D36FA" w14:textId="77777777" w:rsidR="00097E98" w:rsidRPr="00442838" w:rsidRDefault="00097E98" w:rsidP="000F163C">
            <w:pPr>
              <w:rPr>
                <w:sz w:val="24"/>
              </w:rPr>
            </w:pPr>
          </w:p>
        </w:tc>
      </w:tr>
    </w:tbl>
    <w:p w14:paraId="3EB9602B" w14:textId="77777777" w:rsidR="00097E98" w:rsidRPr="00442838" w:rsidRDefault="00097E98" w:rsidP="00097E98">
      <w:pPr>
        <w:rPr>
          <w:sz w:val="24"/>
        </w:rPr>
      </w:pPr>
    </w:p>
    <w:p w14:paraId="68AB3293" w14:textId="77777777" w:rsidR="00097E98" w:rsidRPr="00442838" w:rsidRDefault="00097E98" w:rsidP="00097E98">
      <w:pPr>
        <w:rPr>
          <w:sz w:val="24"/>
        </w:rPr>
      </w:pPr>
      <w:r w:rsidRPr="00442838">
        <w:rPr>
          <w:sz w:val="24"/>
        </w:rPr>
        <w:t>Sprites:</w:t>
      </w:r>
    </w:p>
    <w:p w14:paraId="0AC03342" w14:textId="77777777" w:rsidR="00097E98" w:rsidRPr="00442838" w:rsidRDefault="00097E98" w:rsidP="00097E98">
      <w:pPr>
        <w:rPr>
          <w:sz w:val="24"/>
        </w:rPr>
      </w:pPr>
      <w:r w:rsidRPr="00442838">
        <w:rPr>
          <w:sz w:val="24"/>
        </w:rPr>
        <w:br w:type="page"/>
      </w:r>
    </w:p>
    <w:p w14:paraId="0A7B1624" w14:textId="77777777" w:rsidR="00097E98" w:rsidRPr="00442838" w:rsidRDefault="00097E98" w:rsidP="00097E98">
      <w:pPr>
        <w:rPr>
          <w:sz w:val="24"/>
        </w:rPr>
      </w:pPr>
      <w:r w:rsidRPr="00442838">
        <w:rPr>
          <w:sz w:val="24"/>
        </w:rPr>
        <w:lastRenderedPageBreak/>
        <w:t>Family Page</w:t>
      </w:r>
    </w:p>
    <w:p w14:paraId="2F0D08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1FF301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E782CD9" w14:textId="77777777" w:rsidTr="000F163C">
        <w:trPr>
          <w:trHeight w:val="896"/>
        </w:trPr>
        <w:tc>
          <w:tcPr>
            <w:tcW w:w="1251" w:type="dxa"/>
          </w:tcPr>
          <w:p w14:paraId="55E4AD5C" w14:textId="77777777" w:rsidR="00097E98" w:rsidRPr="00442838" w:rsidRDefault="00097E98" w:rsidP="000F163C">
            <w:pPr>
              <w:spacing w:line="360" w:lineRule="auto"/>
            </w:pPr>
            <w:r w:rsidRPr="00442838">
              <w:t>Pokemon</w:t>
            </w:r>
          </w:p>
          <w:p w14:paraId="40DB7571" w14:textId="77777777" w:rsidR="00097E98" w:rsidRPr="00442838" w:rsidRDefault="00097E98" w:rsidP="000F163C">
            <w:pPr>
              <w:spacing w:line="360" w:lineRule="auto"/>
            </w:pPr>
            <w:r w:rsidRPr="00442838">
              <w:t>Name</w:t>
            </w:r>
          </w:p>
        </w:tc>
        <w:tc>
          <w:tcPr>
            <w:tcW w:w="1652" w:type="dxa"/>
          </w:tcPr>
          <w:p w14:paraId="3E3553C8" w14:textId="77777777" w:rsidR="00097E98" w:rsidRPr="00442838" w:rsidRDefault="00097E98" w:rsidP="000F163C">
            <w:pPr>
              <w:spacing w:line="360" w:lineRule="auto"/>
            </w:pPr>
            <w:r w:rsidRPr="00442838">
              <w:t>Pokemon Number</w:t>
            </w:r>
          </w:p>
        </w:tc>
        <w:tc>
          <w:tcPr>
            <w:tcW w:w="3719" w:type="dxa"/>
          </w:tcPr>
          <w:p w14:paraId="1EDBF06E" w14:textId="77777777" w:rsidR="00097E98" w:rsidRPr="00442838" w:rsidRDefault="00097E98" w:rsidP="000F163C">
            <w:pPr>
              <w:spacing w:line="360" w:lineRule="auto"/>
            </w:pPr>
            <w:r w:rsidRPr="00442838">
              <w:t>Base Stats</w:t>
            </w:r>
          </w:p>
          <w:p w14:paraId="76A37E7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93727D1" w14:textId="77777777" w:rsidR="00097E98" w:rsidRPr="00442838" w:rsidRDefault="00097E98" w:rsidP="000F163C">
            <w:pPr>
              <w:spacing w:line="360" w:lineRule="auto"/>
            </w:pPr>
            <w:r w:rsidRPr="00442838">
              <w:t>Ability</w:t>
            </w:r>
          </w:p>
        </w:tc>
        <w:tc>
          <w:tcPr>
            <w:tcW w:w="724" w:type="dxa"/>
          </w:tcPr>
          <w:p w14:paraId="53FF6A8C" w14:textId="77777777" w:rsidR="00097E98" w:rsidRPr="00442838" w:rsidRDefault="00097E98" w:rsidP="000F163C">
            <w:pPr>
              <w:spacing w:line="360" w:lineRule="auto"/>
            </w:pPr>
            <w:r w:rsidRPr="00442838">
              <w:t>Type 1</w:t>
            </w:r>
          </w:p>
        </w:tc>
        <w:tc>
          <w:tcPr>
            <w:tcW w:w="724" w:type="dxa"/>
          </w:tcPr>
          <w:p w14:paraId="08A74CD0" w14:textId="77777777" w:rsidR="00097E98" w:rsidRPr="00442838" w:rsidRDefault="00097E98" w:rsidP="000F163C">
            <w:pPr>
              <w:spacing w:line="360" w:lineRule="auto"/>
            </w:pPr>
            <w:r w:rsidRPr="00442838">
              <w:t>Type 2</w:t>
            </w:r>
          </w:p>
        </w:tc>
        <w:tc>
          <w:tcPr>
            <w:tcW w:w="1976" w:type="dxa"/>
          </w:tcPr>
          <w:p w14:paraId="153A73C6" w14:textId="77777777" w:rsidR="00097E98" w:rsidRPr="00442838" w:rsidRDefault="00097E98" w:rsidP="000F163C">
            <w:pPr>
              <w:spacing w:line="360" w:lineRule="auto"/>
            </w:pPr>
            <w:r w:rsidRPr="00442838">
              <w:t>Evolution</w:t>
            </w:r>
          </w:p>
        </w:tc>
      </w:tr>
      <w:tr w:rsidR="00097E98" w:rsidRPr="00442838" w14:paraId="795FDE71" w14:textId="77777777" w:rsidTr="000F163C">
        <w:trPr>
          <w:trHeight w:val="454"/>
        </w:trPr>
        <w:tc>
          <w:tcPr>
            <w:tcW w:w="1251" w:type="dxa"/>
          </w:tcPr>
          <w:p w14:paraId="635D6A54" w14:textId="77777777" w:rsidR="00097E98" w:rsidRPr="00442838" w:rsidRDefault="00097E98" w:rsidP="000F163C">
            <w:pPr>
              <w:spacing w:line="360" w:lineRule="auto"/>
            </w:pPr>
          </w:p>
        </w:tc>
        <w:tc>
          <w:tcPr>
            <w:tcW w:w="1652" w:type="dxa"/>
          </w:tcPr>
          <w:p w14:paraId="11C50F21" w14:textId="77777777" w:rsidR="00097E98" w:rsidRPr="00442838" w:rsidRDefault="00097E98" w:rsidP="000F163C">
            <w:pPr>
              <w:spacing w:line="360" w:lineRule="auto"/>
            </w:pPr>
          </w:p>
        </w:tc>
        <w:tc>
          <w:tcPr>
            <w:tcW w:w="3719" w:type="dxa"/>
          </w:tcPr>
          <w:p w14:paraId="4FE22D12" w14:textId="77777777" w:rsidR="00097E98" w:rsidRPr="00442838" w:rsidRDefault="00097E98" w:rsidP="000F163C">
            <w:pPr>
              <w:spacing w:line="360" w:lineRule="auto"/>
            </w:pPr>
          </w:p>
        </w:tc>
        <w:tc>
          <w:tcPr>
            <w:tcW w:w="880" w:type="dxa"/>
          </w:tcPr>
          <w:p w14:paraId="32E7DB57" w14:textId="77777777" w:rsidR="00097E98" w:rsidRPr="00442838" w:rsidRDefault="00097E98" w:rsidP="000F163C">
            <w:pPr>
              <w:spacing w:line="360" w:lineRule="auto"/>
            </w:pPr>
          </w:p>
        </w:tc>
        <w:tc>
          <w:tcPr>
            <w:tcW w:w="724" w:type="dxa"/>
          </w:tcPr>
          <w:p w14:paraId="03D65D3E" w14:textId="77777777" w:rsidR="00097E98" w:rsidRPr="00442838" w:rsidRDefault="00097E98" w:rsidP="000F163C">
            <w:pPr>
              <w:spacing w:line="360" w:lineRule="auto"/>
            </w:pPr>
          </w:p>
        </w:tc>
        <w:tc>
          <w:tcPr>
            <w:tcW w:w="724" w:type="dxa"/>
          </w:tcPr>
          <w:p w14:paraId="51C3D5AF" w14:textId="77777777" w:rsidR="00097E98" w:rsidRPr="00442838" w:rsidRDefault="00097E98" w:rsidP="000F163C">
            <w:pPr>
              <w:spacing w:line="360" w:lineRule="auto"/>
            </w:pPr>
          </w:p>
        </w:tc>
        <w:tc>
          <w:tcPr>
            <w:tcW w:w="1976" w:type="dxa"/>
          </w:tcPr>
          <w:p w14:paraId="60E98353" w14:textId="77777777" w:rsidR="00097E98" w:rsidRPr="00442838" w:rsidRDefault="00097E98" w:rsidP="000F163C">
            <w:pPr>
              <w:spacing w:line="360" w:lineRule="auto"/>
            </w:pPr>
          </w:p>
        </w:tc>
      </w:tr>
      <w:tr w:rsidR="00097E98" w:rsidRPr="00442838" w14:paraId="2F8B51F3" w14:textId="77777777" w:rsidTr="000F163C">
        <w:trPr>
          <w:trHeight w:val="441"/>
        </w:trPr>
        <w:tc>
          <w:tcPr>
            <w:tcW w:w="1251" w:type="dxa"/>
          </w:tcPr>
          <w:p w14:paraId="6DE58657" w14:textId="77777777" w:rsidR="00097E98" w:rsidRPr="00442838" w:rsidRDefault="00097E98" w:rsidP="000F163C">
            <w:pPr>
              <w:spacing w:line="360" w:lineRule="auto"/>
            </w:pPr>
          </w:p>
        </w:tc>
        <w:tc>
          <w:tcPr>
            <w:tcW w:w="1652" w:type="dxa"/>
          </w:tcPr>
          <w:p w14:paraId="195FAA06" w14:textId="77777777" w:rsidR="00097E98" w:rsidRPr="00442838" w:rsidRDefault="00097E98" w:rsidP="000F163C">
            <w:pPr>
              <w:spacing w:line="360" w:lineRule="auto"/>
            </w:pPr>
          </w:p>
        </w:tc>
        <w:tc>
          <w:tcPr>
            <w:tcW w:w="3719" w:type="dxa"/>
          </w:tcPr>
          <w:p w14:paraId="060A69BF" w14:textId="77777777" w:rsidR="00097E98" w:rsidRPr="00442838" w:rsidRDefault="00097E98" w:rsidP="000F163C">
            <w:pPr>
              <w:spacing w:line="360" w:lineRule="auto"/>
            </w:pPr>
          </w:p>
        </w:tc>
        <w:tc>
          <w:tcPr>
            <w:tcW w:w="880" w:type="dxa"/>
          </w:tcPr>
          <w:p w14:paraId="58877563" w14:textId="77777777" w:rsidR="00097E98" w:rsidRPr="00442838" w:rsidRDefault="00097E98" w:rsidP="000F163C">
            <w:pPr>
              <w:spacing w:line="360" w:lineRule="auto"/>
            </w:pPr>
          </w:p>
        </w:tc>
        <w:tc>
          <w:tcPr>
            <w:tcW w:w="724" w:type="dxa"/>
          </w:tcPr>
          <w:p w14:paraId="5FAF4F39" w14:textId="77777777" w:rsidR="00097E98" w:rsidRPr="00442838" w:rsidRDefault="00097E98" w:rsidP="000F163C">
            <w:pPr>
              <w:spacing w:line="360" w:lineRule="auto"/>
            </w:pPr>
          </w:p>
        </w:tc>
        <w:tc>
          <w:tcPr>
            <w:tcW w:w="724" w:type="dxa"/>
          </w:tcPr>
          <w:p w14:paraId="637F2C00" w14:textId="77777777" w:rsidR="00097E98" w:rsidRPr="00442838" w:rsidRDefault="00097E98" w:rsidP="000F163C">
            <w:pPr>
              <w:spacing w:line="360" w:lineRule="auto"/>
            </w:pPr>
          </w:p>
        </w:tc>
        <w:tc>
          <w:tcPr>
            <w:tcW w:w="1976" w:type="dxa"/>
          </w:tcPr>
          <w:p w14:paraId="20C7E43A" w14:textId="77777777" w:rsidR="00097E98" w:rsidRPr="00442838" w:rsidRDefault="00097E98" w:rsidP="000F163C">
            <w:pPr>
              <w:spacing w:line="360" w:lineRule="auto"/>
            </w:pPr>
          </w:p>
        </w:tc>
      </w:tr>
      <w:tr w:rsidR="00097E98" w:rsidRPr="00442838" w14:paraId="2BFFC1F0" w14:textId="77777777" w:rsidTr="000F163C">
        <w:trPr>
          <w:trHeight w:val="441"/>
        </w:trPr>
        <w:tc>
          <w:tcPr>
            <w:tcW w:w="1251" w:type="dxa"/>
          </w:tcPr>
          <w:p w14:paraId="0ED398B1" w14:textId="77777777" w:rsidR="00097E98" w:rsidRPr="00442838" w:rsidRDefault="00097E98" w:rsidP="000F163C">
            <w:pPr>
              <w:spacing w:line="360" w:lineRule="auto"/>
            </w:pPr>
          </w:p>
        </w:tc>
        <w:tc>
          <w:tcPr>
            <w:tcW w:w="1652" w:type="dxa"/>
          </w:tcPr>
          <w:p w14:paraId="669587BA" w14:textId="77777777" w:rsidR="00097E98" w:rsidRPr="00442838" w:rsidRDefault="00097E98" w:rsidP="000F163C">
            <w:pPr>
              <w:spacing w:line="360" w:lineRule="auto"/>
            </w:pPr>
          </w:p>
        </w:tc>
        <w:tc>
          <w:tcPr>
            <w:tcW w:w="3719" w:type="dxa"/>
          </w:tcPr>
          <w:p w14:paraId="1184EB13" w14:textId="77777777" w:rsidR="00097E98" w:rsidRPr="00442838" w:rsidRDefault="00097E98" w:rsidP="000F163C">
            <w:pPr>
              <w:spacing w:line="360" w:lineRule="auto"/>
            </w:pPr>
          </w:p>
        </w:tc>
        <w:tc>
          <w:tcPr>
            <w:tcW w:w="880" w:type="dxa"/>
          </w:tcPr>
          <w:p w14:paraId="333AFF16" w14:textId="77777777" w:rsidR="00097E98" w:rsidRPr="00442838" w:rsidRDefault="00097E98" w:rsidP="000F163C">
            <w:pPr>
              <w:spacing w:line="360" w:lineRule="auto"/>
            </w:pPr>
          </w:p>
        </w:tc>
        <w:tc>
          <w:tcPr>
            <w:tcW w:w="724" w:type="dxa"/>
          </w:tcPr>
          <w:p w14:paraId="7958B7E5" w14:textId="77777777" w:rsidR="00097E98" w:rsidRPr="00442838" w:rsidRDefault="00097E98" w:rsidP="000F163C">
            <w:pPr>
              <w:spacing w:line="360" w:lineRule="auto"/>
            </w:pPr>
          </w:p>
        </w:tc>
        <w:tc>
          <w:tcPr>
            <w:tcW w:w="724" w:type="dxa"/>
          </w:tcPr>
          <w:p w14:paraId="5B93C247" w14:textId="77777777" w:rsidR="00097E98" w:rsidRPr="00442838" w:rsidRDefault="00097E98" w:rsidP="000F163C">
            <w:pPr>
              <w:spacing w:line="360" w:lineRule="auto"/>
            </w:pPr>
          </w:p>
        </w:tc>
        <w:tc>
          <w:tcPr>
            <w:tcW w:w="1976" w:type="dxa"/>
          </w:tcPr>
          <w:p w14:paraId="4E9101D2" w14:textId="77777777" w:rsidR="00097E98" w:rsidRPr="00442838" w:rsidRDefault="00097E98" w:rsidP="000F163C">
            <w:pPr>
              <w:spacing w:line="360" w:lineRule="auto"/>
            </w:pPr>
          </w:p>
        </w:tc>
      </w:tr>
      <w:tr w:rsidR="00097E98" w:rsidRPr="00442838" w14:paraId="08707954" w14:textId="77777777" w:rsidTr="000F163C">
        <w:trPr>
          <w:trHeight w:val="896"/>
        </w:trPr>
        <w:tc>
          <w:tcPr>
            <w:tcW w:w="1251" w:type="dxa"/>
          </w:tcPr>
          <w:p w14:paraId="0DBFD634" w14:textId="77777777" w:rsidR="00097E98" w:rsidRPr="00442838" w:rsidRDefault="00097E98" w:rsidP="000F163C">
            <w:pPr>
              <w:spacing w:line="360" w:lineRule="auto"/>
            </w:pPr>
          </w:p>
        </w:tc>
        <w:tc>
          <w:tcPr>
            <w:tcW w:w="1652" w:type="dxa"/>
          </w:tcPr>
          <w:p w14:paraId="13893D58" w14:textId="77777777" w:rsidR="00097E98" w:rsidRPr="00442838" w:rsidRDefault="00097E98" w:rsidP="000F163C">
            <w:pPr>
              <w:spacing w:line="360" w:lineRule="auto"/>
            </w:pPr>
          </w:p>
        </w:tc>
        <w:tc>
          <w:tcPr>
            <w:tcW w:w="3719" w:type="dxa"/>
          </w:tcPr>
          <w:p w14:paraId="13031224" w14:textId="77777777" w:rsidR="00097E98" w:rsidRPr="00442838" w:rsidRDefault="00097E98" w:rsidP="000F163C">
            <w:pPr>
              <w:spacing w:line="360" w:lineRule="auto"/>
            </w:pPr>
          </w:p>
        </w:tc>
        <w:tc>
          <w:tcPr>
            <w:tcW w:w="880" w:type="dxa"/>
          </w:tcPr>
          <w:p w14:paraId="77DBB941" w14:textId="77777777" w:rsidR="00097E98" w:rsidRPr="00442838" w:rsidRDefault="00097E98" w:rsidP="000F163C">
            <w:pPr>
              <w:spacing w:line="360" w:lineRule="auto"/>
            </w:pPr>
          </w:p>
        </w:tc>
        <w:tc>
          <w:tcPr>
            <w:tcW w:w="724" w:type="dxa"/>
          </w:tcPr>
          <w:p w14:paraId="435EEC12" w14:textId="77777777" w:rsidR="00097E98" w:rsidRPr="00442838" w:rsidRDefault="00097E98" w:rsidP="000F163C">
            <w:pPr>
              <w:spacing w:line="360" w:lineRule="auto"/>
            </w:pPr>
          </w:p>
        </w:tc>
        <w:tc>
          <w:tcPr>
            <w:tcW w:w="724" w:type="dxa"/>
          </w:tcPr>
          <w:p w14:paraId="2B935950" w14:textId="77777777" w:rsidR="00097E98" w:rsidRPr="00442838" w:rsidRDefault="00097E98" w:rsidP="000F163C">
            <w:pPr>
              <w:spacing w:line="360" w:lineRule="auto"/>
            </w:pPr>
          </w:p>
        </w:tc>
        <w:tc>
          <w:tcPr>
            <w:tcW w:w="1976" w:type="dxa"/>
          </w:tcPr>
          <w:p w14:paraId="4ED625AF" w14:textId="77777777" w:rsidR="00097E98" w:rsidRPr="00442838" w:rsidRDefault="00097E98" w:rsidP="000F163C">
            <w:pPr>
              <w:spacing w:line="360" w:lineRule="auto"/>
            </w:pPr>
          </w:p>
        </w:tc>
      </w:tr>
    </w:tbl>
    <w:p w14:paraId="5DEB3B52" w14:textId="77777777" w:rsidR="00097E98" w:rsidRPr="00442838" w:rsidRDefault="00097E98" w:rsidP="00097E98">
      <w:pPr>
        <w:rPr>
          <w:sz w:val="24"/>
        </w:rPr>
      </w:pPr>
    </w:p>
    <w:p w14:paraId="244F8E4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578FFBE" w14:textId="77777777" w:rsidTr="000F163C">
        <w:tc>
          <w:tcPr>
            <w:tcW w:w="3596" w:type="dxa"/>
          </w:tcPr>
          <w:p w14:paraId="1B1243AA" w14:textId="77777777" w:rsidR="00097E98" w:rsidRPr="00442838" w:rsidRDefault="00097E98" w:rsidP="000F163C">
            <w:pPr>
              <w:rPr>
                <w:sz w:val="24"/>
              </w:rPr>
            </w:pPr>
          </w:p>
        </w:tc>
        <w:tc>
          <w:tcPr>
            <w:tcW w:w="3597" w:type="dxa"/>
          </w:tcPr>
          <w:p w14:paraId="26BA8CA1" w14:textId="77777777" w:rsidR="00097E98" w:rsidRPr="00442838" w:rsidRDefault="00097E98" w:rsidP="000F163C">
            <w:pPr>
              <w:rPr>
                <w:sz w:val="24"/>
              </w:rPr>
            </w:pPr>
          </w:p>
        </w:tc>
        <w:tc>
          <w:tcPr>
            <w:tcW w:w="3597" w:type="dxa"/>
          </w:tcPr>
          <w:p w14:paraId="5DB1B4FC" w14:textId="77777777" w:rsidR="00097E98" w:rsidRPr="00442838" w:rsidRDefault="00097E98" w:rsidP="000F163C">
            <w:pPr>
              <w:rPr>
                <w:sz w:val="24"/>
              </w:rPr>
            </w:pPr>
          </w:p>
        </w:tc>
      </w:tr>
      <w:tr w:rsidR="00097E98" w:rsidRPr="00442838" w14:paraId="5BBAC38D" w14:textId="77777777" w:rsidTr="000F163C">
        <w:tc>
          <w:tcPr>
            <w:tcW w:w="3596" w:type="dxa"/>
          </w:tcPr>
          <w:p w14:paraId="0DF7C77C" w14:textId="77777777" w:rsidR="00097E98" w:rsidRPr="00442838" w:rsidRDefault="00097E98" w:rsidP="000F163C">
            <w:pPr>
              <w:rPr>
                <w:sz w:val="24"/>
              </w:rPr>
            </w:pPr>
          </w:p>
        </w:tc>
        <w:tc>
          <w:tcPr>
            <w:tcW w:w="3597" w:type="dxa"/>
          </w:tcPr>
          <w:p w14:paraId="75ACA102" w14:textId="77777777" w:rsidR="00097E98" w:rsidRPr="00442838" w:rsidRDefault="00097E98" w:rsidP="000F163C">
            <w:pPr>
              <w:rPr>
                <w:sz w:val="24"/>
              </w:rPr>
            </w:pPr>
          </w:p>
        </w:tc>
        <w:tc>
          <w:tcPr>
            <w:tcW w:w="3597" w:type="dxa"/>
          </w:tcPr>
          <w:p w14:paraId="7AA9B612" w14:textId="77777777" w:rsidR="00097E98" w:rsidRPr="00442838" w:rsidRDefault="00097E98" w:rsidP="000F163C">
            <w:pPr>
              <w:rPr>
                <w:sz w:val="24"/>
              </w:rPr>
            </w:pPr>
          </w:p>
        </w:tc>
      </w:tr>
    </w:tbl>
    <w:p w14:paraId="26ECF189" w14:textId="77777777" w:rsidR="00097E98" w:rsidRPr="00442838" w:rsidRDefault="00097E98" w:rsidP="00097E98">
      <w:pPr>
        <w:rPr>
          <w:sz w:val="24"/>
        </w:rPr>
      </w:pPr>
    </w:p>
    <w:p w14:paraId="6AFACB2A" w14:textId="77777777" w:rsidR="00097E98" w:rsidRPr="00442838" w:rsidRDefault="00097E98" w:rsidP="00097E98">
      <w:pPr>
        <w:rPr>
          <w:sz w:val="24"/>
        </w:rPr>
      </w:pPr>
      <w:r w:rsidRPr="00442838">
        <w:rPr>
          <w:sz w:val="24"/>
        </w:rPr>
        <w:t>Sprites:</w:t>
      </w:r>
    </w:p>
    <w:p w14:paraId="32510584" w14:textId="77777777" w:rsidR="00097E98" w:rsidRPr="00442838" w:rsidRDefault="00097E98" w:rsidP="00097E98">
      <w:pPr>
        <w:rPr>
          <w:sz w:val="24"/>
        </w:rPr>
      </w:pPr>
      <w:r w:rsidRPr="00442838">
        <w:rPr>
          <w:sz w:val="24"/>
        </w:rPr>
        <w:br w:type="page"/>
      </w:r>
    </w:p>
    <w:p w14:paraId="694D6B26" w14:textId="77777777" w:rsidR="00097E98" w:rsidRPr="00442838" w:rsidRDefault="00097E98" w:rsidP="00097E98">
      <w:pPr>
        <w:rPr>
          <w:sz w:val="24"/>
        </w:rPr>
      </w:pPr>
      <w:r w:rsidRPr="00442838">
        <w:rPr>
          <w:sz w:val="24"/>
        </w:rPr>
        <w:lastRenderedPageBreak/>
        <w:t>Family Page</w:t>
      </w:r>
    </w:p>
    <w:p w14:paraId="5A14749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CA5C6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DEAEE4E" w14:textId="77777777" w:rsidTr="000F163C">
        <w:trPr>
          <w:trHeight w:val="896"/>
        </w:trPr>
        <w:tc>
          <w:tcPr>
            <w:tcW w:w="1251" w:type="dxa"/>
          </w:tcPr>
          <w:p w14:paraId="37481CE2" w14:textId="77777777" w:rsidR="00097E98" w:rsidRPr="00442838" w:rsidRDefault="00097E98" w:rsidP="000F163C">
            <w:pPr>
              <w:spacing w:line="360" w:lineRule="auto"/>
            </w:pPr>
            <w:r w:rsidRPr="00442838">
              <w:t>Pokemon</w:t>
            </w:r>
          </w:p>
          <w:p w14:paraId="6488E3CA" w14:textId="77777777" w:rsidR="00097E98" w:rsidRPr="00442838" w:rsidRDefault="00097E98" w:rsidP="000F163C">
            <w:pPr>
              <w:spacing w:line="360" w:lineRule="auto"/>
            </w:pPr>
            <w:r w:rsidRPr="00442838">
              <w:t>Name</w:t>
            </w:r>
          </w:p>
        </w:tc>
        <w:tc>
          <w:tcPr>
            <w:tcW w:w="1652" w:type="dxa"/>
          </w:tcPr>
          <w:p w14:paraId="7297A67A" w14:textId="77777777" w:rsidR="00097E98" w:rsidRPr="00442838" w:rsidRDefault="00097E98" w:rsidP="000F163C">
            <w:pPr>
              <w:spacing w:line="360" w:lineRule="auto"/>
            </w:pPr>
            <w:r w:rsidRPr="00442838">
              <w:t>Pokemon Number</w:t>
            </w:r>
          </w:p>
        </w:tc>
        <w:tc>
          <w:tcPr>
            <w:tcW w:w="3719" w:type="dxa"/>
          </w:tcPr>
          <w:p w14:paraId="3EDA9E51" w14:textId="77777777" w:rsidR="00097E98" w:rsidRPr="00442838" w:rsidRDefault="00097E98" w:rsidP="000F163C">
            <w:pPr>
              <w:spacing w:line="360" w:lineRule="auto"/>
            </w:pPr>
            <w:r w:rsidRPr="00442838">
              <w:t>Base Stats</w:t>
            </w:r>
          </w:p>
          <w:p w14:paraId="63F856F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92D8E96" w14:textId="77777777" w:rsidR="00097E98" w:rsidRPr="00442838" w:rsidRDefault="00097E98" w:rsidP="000F163C">
            <w:pPr>
              <w:spacing w:line="360" w:lineRule="auto"/>
            </w:pPr>
            <w:r w:rsidRPr="00442838">
              <w:t>Ability</w:t>
            </w:r>
          </w:p>
        </w:tc>
        <w:tc>
          <w:tcPr>
            <w:tcW w:w="724" w:type="dxa"/>
          </w:tcPr>
          <w:p w14:paraId="73C3DB31" w14:textId="77777777" w:rsidR="00097E98" w:rsidRPr="00442838" w:rsidRDefault="00097E98" w:rsidP="000F163C">
            <w:pPr>
              <w:spacing w:line="360" w:lineRule="auto"/>
            </w:pPr>
            <w:r w:rsidRPr="00442838">
              <w:t>Type 1</w:t>
            </w:r>
          </w:p>
        </w:tc>
        <w:tc>
          <w:tcPr>
            <w:tcW w:w="724" w:type="dxa"/>
          </w:tcPr>
          <w:p w14:paraId="3BBCEAAD" w14:textId="77777777" w:rsidR="00097E98" w:rsidRPr="00442838" w:rsidRDefault="00097E98" w:rsidP="000F163C">
            <w:pPr>
              <w:spacing w:line="360" w:lineRule="auto"/>
            </w:pPr>
            <w:r w:rsidRPr="00442838">
              <w:t>Type 2</w:t>
            </w:r>
          </w:p>
        </w:tc>
        <w:tc>
          <w:tcPr>
            <w:tcW w:w="1976" w:type="dxa"/>
          </w:tcPr>
          <w:p w14:paraId="5983BCB2" w14:textId="77777777" w:rsidR="00097E98" w:rsidRPr="00442838" w:rsidRDefault="00097E98" w:rsidP="000F163C">
            <w:pPr>
              <w:spacing w:line="360" w:lineRule="auto"/>
            </w:pPr>
            <w:r w:rsidRPr="00442838">
              <w:t>Evolution</w:t>
            </w:r>
          </w:p>
        </w:tc>
      </w:tr>
      <w:tr w:rsidR="00097E98" w:rsidRPr="00442838" w14:paraId="0CD006A0" w14:textId="77777777" w:rsidTr="000F163C">
        <w:trPr>
          <w:trHeight w:val="454"/>
        </w:trPr>
        <w:tc>
          <w:tcPr>
            <w:tcW w:w="1251" w:type="dxa"/>
          </w:tcPr>
          <w:p w14:paraId="28C4E08F" w14:textId="77777777" w:rsidR="00097E98" w:rsidRPr="00442838" w:rsidRDefault="00097E98" w:rsidP="000F163C">
            <w:pPr>
              <w:spacing w:line="360" w:lineRule="auto"/>
            </w:pPr>
          </w:p>
        </w:tc>
        <w:tc>
          <w:tcPr>
            <w:tcW w:w="1652" w:type="dxa"/>
          </w:tcPr>
          <w:p w14:paraId="23E78699" w14:textId="77777777" w:rsidR="00097E98" w:rsidRPr="00442838" w:rsidRDefault="00097E98" w:rsidP="000F163C">
            <w:pPr>
              <w:spacing w:line="360" w:lineRule="auto"/>
            </w:pPr>
          </w:p>
        </w:tc>
        <w:tc>
          <w:tcPr>
            <w:tcW w:w="3719" w:type="dxa"/>
          </w:tcPr>
          <w:p w14:paraId="04235B5A" w14:textId="77777777" w:rsidR="00097E98" w:rsidRPr="00442838" w:rsidRDefault="00097E98" w:rsidP="000F163C">
            <w:pPr>
              <w:spacing w:line="360" w:lineRule="auto"/>
            </w:pPr>
          </w:p>
        </w:tc>
        <w:tc>
          <w:tcPr>
            <w:tcW w:w="880" w:type="dxa"/>
          </w:tcPr>
          <w:p w14:paraId="5B742EE9" w14:textId="77777777" w:rsidR="00097E98" w:rsidRPr="00442838" w:rsidRDefault="00097E98" w:rsidP="000F163C">
            <w:pPr>
              <w:spacing w:line="360" w:lineRule="auto"/>
            </w:pPr>
          </w:p>
        </w:tc>
        <w:tc>
          <w:tcPr>
            <w:tcW w:w="724" w:type="dxa"/>
          </w:tcPr>
          <w:p w14:paraId="133888B9" w14:textId="77777777" w:rsidR="00097E98" w:rsidRPr="00442838" w:rsidRDefault="00097E98" w:rsidP="000F163C">
            <w:pPr>
              <w:spacing w:line="360" w:lineRule="auto"/>
            </w:pPr>
          </w:p>
        </w:tc>
        <w:tc>
          <w:tcPr>
            <w:tcW w:w="724" w:type="dxa"/>
          </w:tcPr>
          <w:p w14:paraId="7AE1E025" w14:textId="77777777" w:rsidR="00097E98" w:rsidRPr="00442838" w:rsidRDefault="00097E98" w:rsidP="000F163C">
            <w:pPr>
              <w:spacing w:line="360" w:lineRule="auto"/>
            </w:pPr>
          </w:p>
        </w:tc>
        <w:tc>
          <w:tcPr>
            <w:tcW w:w="1976" w:type="dxa"/>
          </w:tcPr>
          <w:p w14:paraId="4660DB76" w14:textId="77777777" w:rsidR="00097E98" w:rsidRPr="00442838" w:rsidRDefault="00097E98" w:rsidP="000F163C">
            <w:pPr>
              <w:spacing w:line="360" w:lineRule="auto"/>
            </w:pPr>
          </w:p>
        </w:tc>
      </w:tr>
      <w:tr w:rsidR="00097E98" w:rsidRPr="00442838" w14:paraId="071ABB5B" w14:textId="77777777" w:rsidTr="000F163C">
        <w:trPr>
          <w:trHeight w:val="441"/>
        </w:trPr>
        <w:tc>
          <w:tcPr>
            <w:tcW w:w="1251" w:type="dxa"/>
          </w:tcPr>
          <w:p w14:paraId="239AE9EA" w14:textId="77777777" w:rsidR="00097E98" w:rsidRPr="00442838" w:rsidRDefault="00097E98" w:rsidP="000F163C">
            <w:pPr>
              <w:spacing w:line="360" w:lineRule="auto"/>
            </w:pPr>
          </w:p>
        </w:tc>
        <w:tc>
          <w:tcPr>
            <w:tcW w:w="1652" w:type="dxa"/>
          </w:tcPr>
          <w:p w14:paraId="090C7BEB" w14:textId="77777777" w:rsidR="00097E98" w:rsidRPr="00442838" w:rsidRDefault="00097E98" w:rsidP="000F163C">
            <w:pPr>
              <w:spacing w:line="360" w:lineRule="auto"/>
            </w:pPr>
          </w:p>
        </w:tc>
        <w:tc>
          <w:tcPr>
            <w:tcW w:w="3719" w:type="dxa"/>
          </w:tcPr>
          <w:p w14:paraId="3EFAABE8" w14:textId="77777777" w:rsidR="00097E98" w:rsidRPr="00442838" w:rsidRDefault="00097E98" w:rsidP="000F163C">
            <w:pPr>
              <w:spacing w:line="360" w:lineRule="auto"/>
            </w:pPr>
          </w:p>
        </w:tc>
        <w:tc>
          <w:tcPr>
            <w:tcW w:w="880" w:type="dxa"/>
          </w:tcPr>
          <w:p w14:paraId="31A1AC56" w14:textId="77777777" w:rsidR="00097E98" w:rsidRPr="00442838" w:rsidRDefault="00097E98" w:rsidP="000F163C">
            <w:pPr>
              <w:spacing w:line="360" w:lineRule="auto"/>
            </w:pPr>
          </w:p>
        </w:tc>
        <w:tc>
          <w:tcPr>
            <w:tcW w:w="724" w:type="dxa"/>
          </w:tcPr>
          <w:p w14:paraId="225D3CE8" w14:textId="77777777" w:rsidR="00097E98" w:rsidRPr="00442838" w:rsidRDefault="00097E98" w:rsidP="000F163C">
            <w:pPr>
              <w:spacing w:line="360" w:lineRule="auto"/>
            </w:pPr>
          </w:p>
        </w:tc>
        <w:tc>
          <w:tcPr>
            <w:tcW w:w="724" w:type="dxa"/>
          </w:tcPr>
          <w:p w14:paraId="6DF645B4" w14:textId="77777777" w:rsidR="00097E98" w:rsidRPr="00442838" w:rsidRDefault="00097E98" w:rsidP="000F163C">
            <w:pPr>
              <w:spacing w:line="360" w:lineRule="auto"/>
            </w:pPr>
          </w:p>
        </w:tc>
        <w:tc>
          <w:tcPr>
            <w:tcW w:w="1976" w:type="dxa"/>
          </w:tcPr>
          <w:p w14:paraId="1BDCF7CA" w14:textId="77777777" w:rsidR="00097E98" w:rsidRPr="00442838" w:rsidRDefault="00097E98" w:rsidP="000F163C">
            <w:pPr>
              <w:spacing w:line="360" w:lineRule="auto"/>
            </w:pPr>
          </w:p>
        </w:tc>
      </w:tr>
      <w:tr w:rsidR="00097E98" w:rsidRPr="00442838" w14:paraId="1D602571" w14:textId="77777777" w:rsidTr="000F163C">
        <w:trPr>
          <w:trHeight w:val="441"/>
        </w:trPr>
        <w:tc>
          <w:tcPr>
            <w:tcW w:w="1251" w:type="dxa"/>
          </w:tcPr>
          <w:p w14:paraId="279243AA" w14:textId="77777777" w:rsidR="00097E98" w:rsidRPr="00442838" w:rsidRDefault="00097E98" w:rsidP="000F163C">
            <w:pPr>
              <w:spacing w:line="360" w:lineRule="auto"/>
            </w:pPr>
          </w:p>
        </w:tc>
        <w:tc>
          <w:tcPr>
            <w:tcW w:w="1652" w:type="dxa"/>
          </w:tcPr>
          <w:p w14:paraId="313A8DAD" w14:textId="77777777" w:rsidR="00097E98" w:rsidRPr="00442838" w:rsidRDefault="00097E98" w:rsidP="000F163C">
            <w:pPr>
              <w:spacing w:line="360" w:lineRule="auto"/>
            </w:pPr>
          </w:p>
        </w:tc>
        <w:tc>
          <w:tcPr>
            <w:tcW w:w="3719" w:type="dxa"/>
          </w:tcPr>
          <w:p w14:paraId="2E59F32D" w14:textId="77777777" w:rsidR="00097E98" w:rsidRPr="00442838" w:rsidRDefault="00097E98" w:rsidP="000F163C">
            <w:pPr>
              <w:spacing w:line="360" w:lineRule="auto"/>
            </w:pPr>
          </w:p>
        </w:tc>
        <w:tc>
          <w:tcPr>
            <w:tcW w:w="880" w:type="dxa"/>
          </w:tcPr>
          <w:p w14:paraId="4BD2CA35" w14:textId="77777777" w:rsidR="00097E98" w:rsidRPr="00442838" w:rsidRDefault="00097E98" w:rsidP="000F163C">
            <w:pPr>
              <w:spacing w:line="360" w:lineRule="auto"/>
            </w:pPr>
          </w:p>
        </w:tc>
        <w:tc>
          <w:tcPr>
            <w:tcW w:w="724" w:type="dxa"/>
          </w:tcPr>
          <w:p w14:paraId="70A42A51" w14:textId="77777777" w:rsidR="00097E98" w:rsidRPr="00442838" w:rsidRDefault="00097E98" w:rsidP="000F163C">
            <w:pPr>
              <w:spacing w:line="360" w:lineRule="auto"/>
            </w:pPr>
          </w:p>
        </w:tc>
        <w:tc>
          <w:tcPr>
            <w:tcW w:w="724" w:type="dxa"/>
          </w:tcPr>
          <w:p w14:paraId="64F8682C" w14:textId="77777777" w:rsidR="00097E98" w:rsidRPr="00442838" w:rsidRDefault="00097E98" w:rsidP="000F163C">
            <w:pPr>
              <w:spacing w:line="360" w:lineRule="auto"/>
            </w:pPr>
          </w:p>
        </w:tc>
        <w:tc>
          <w:tcPr>
            <w:tcW w:w="1976" w:type="dxa"/>
          </w:tcPr>
          <w:p w14:paraId="28C15ED7" w14:textId="77777777" w:rsidR="00097E98" w:rsidRPr="00442838" w:rsidRDefault="00097E98" w:rsidP="000F163C">
            <w:pPr>
              <w:spacing w:line="360" w:lineRule="auto"/>
            </w:pPr>
          </w:p>
        </w:tc>
      </w:tr>
      <w:tr w:rsidR="00097E98" w:rsidRPr="00442838" w14:paraId="4EDE5A94" w14:textId="77777777" w:rsidTr="000F163C">
        <w:trPr>
          <w:trHeight w:val="896"/>
        </w:trPr>
        <w:tc>
          <w:tcPr>
            <w:tcW w:w="1251" w:type="dxa"/>
          </w:tcPr>
          <w:p w14:paraId="0C891088" w14:textId="77777777" w:rsidR="00097E98" w:rsidRPr="00442838" w:rsidRDefault="00097E98" w:rsidP="000F163C">
            <w:pPr>
              <w:spacing w:line="360" w:lineRule="auto"/>
            </w:pPr>
          </w:p>
        </w:tc>
        <w:tc>
          <w:tcPr>
            <w:tcW w:w="1652" w:type="dxa"/>
          </w:tcPr>
          <w:p w14:paraId="014BF8E4" w14:textId="77777777" w:rsidR="00097E98" w:rsidRPr="00442838" w:rsidRDefault="00097E98" w:rsidP="000F163C">
            <w:pPr>
              <w:spacing w:line="360" w:lineRule="auto"/>
            </w:pPr>
          </w:p>
        </w:tc>
        <w:tc>
          <w:tcPr>
            <w:tcW w:w="3719" w:type="dxa"/>
          </w:tcPr>
          <w:p w14:paraId="5A98013E" w14:textId="77777777" w:rsidR="00097E98" w:rsidRPr="00442838" w:rsidRDefault="00097E98" w:rsidP="000F163C">
            <w:pPr>
              <w:spacing w:line="360" w:lineRule="auto"/>
            </w:pPr>
          </w:p>
        </w:tc>
        <w:tc>
          <w:tcPr>
            <w:tcW w:w="880" w:type="dxa"/>
          </w:tcPr>
          <w:p w14:paraId="14748D21" w14:textId="77777777" w:rsidR="00097E98" w:rsidRPr="00442838" w:rsidRDefault="00097E98" w:rsidP="000F163C">
            <w:pPr>
              <w:spacing w:line="360" w:lineRule="auto"/>
            </w:pPr>
          </w:p>
        </w:tc>
        <w:tc>
          <w:tcPr>
            <w:tcW w:w="724" w:type="dxa"/>
          </w:tcPr>
          <w:p w14:paraId="5656F59E" w14:textId="77777777" w:rsidR="00097E98" w:rsidRPr="00442838" w:rsidRDefault="00097E98" w:rsidP="000F163C">
            <w:pPr>
              <w:spacing w:line="360" w:lineRule="auto"/>
            </w:pPr>
          </w:p>
        </w:tc>
        <w:tc>
          <w:tcPr>
            <w:tcW w:w="724" w:type="dxa"/>
          </w:tcPr>
          <w:p w14:paraId="611984F0" w14:textId="77777777" w:rsidR="00097E98" w:rsidRPr="00442838" w:rsidRDefault="00097E98" w:rsidP="000F163C">
            <w:pPr>
              <w:spacing w:line="360" w:lineRule="auto"/>
            </w:pPr>
          </w:p>
        </w:tc>
        <w:tc>
          <w:tcPr>
            <w:tcW w:w="1976" w:type="dxa"/>
          </w:tcPr>
          <w:p w14:paraId="2B0DE386" w14:textId="77777777" w:rsidR="00097E98" w:rsidRPr="00442838" w:rsidRDefault="00097E98" w:rsidP="000F163C">
            <w:pPr>
              <w:spacing w:line="360" w:lineRule="auto"/>
            </w:pPr>
          </w:p>
        </w:tc>
      </w:tr>
    </w:tbl>
    <w:p w14:paraId="4345C3DF" w14:textId="77777777" w:rsidR="00097E98" w:rsidRPr="00442838" w:rsidRDefault="00097E98" w:rsidP="00097E98">
      <w:pPr>
        <w:rPr>
          <w:sz w:val="24"/>
        </w:rPr>
      </w:pPr>
    </w:p>
    <w:p w14:paraId="66780F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4A6BB0" w14:textId="77777777" w:rsidTr="000F163C">
        <w:tc>
          <w:tcPr>
            <w:tcW w:w="3596" w:type="dxa"/>
          </w:tcPr>
          <w:p w14:paraId="26EE6199" w14:textId="77777777" w:rsidR="00097E98" w:rsidRPr="00442838" w:rsidRDefault="00097E98" w:rsidP="000F163C">
            <w:pPr>
              <w:rPr>
                <w:sz w:val="24"/>
              </w:rPr>
            </w:pPr>
          </w:p>
        </w:tc>
        <w:tc>
          <w:tcPr>
            <w:tcW w:w="3597" w:type="dxa"/>
          </w:tcPr>
          <w:p w14:paraId="2222DF69" w14:textId="77777777" w:rsidR="00097E98" w:rsidRPr="00442838" w:rsidRDefault="00097E98" w:rsidP="000F163C">
            <w:pPr>
              <w:rPr>
                <w:sz w:val="24"/>
              </w:rPr>
            </w:pPr>
          </w:p>
        </w:tc>
        <w:tc>
          <w:tcPr>
            <w:tcW w:w="3597" w:type="dxa"/>
          </w:tcPr>
          <w:p w14:paraId="2EE174CB" w14:textId="77777777" w:rsidR="00097E98" w:rsidRPr="00442838" w:rsidRDefault="00097E98" w:rsidP="000F163C">
            <w:pPr>
              <w:rPr>
                <w:sz w:val="24"/>
              </w:rPr>
            </w:pPr>
          </w:p>
        </w:tc>
      </w:tr>
      <w:tr w:rsidR="00097E98" w:rsidRPr="00442838" w14:paraId="4EE76A7D" w14:textId="77777777" w:rsidTr="000F163C">
        <w:tc>
          <w:tcPr>
            <w:tcW w:w="3596" w:type="dxa"/>
          </w:tcPr>
          <w:p w14:paraId="3411ED8B" w14:textId="77777777" w:rsidR="00097E98" w:rsidRPr="00442838" w:rsidRDefault="00097E98" w:rsidP="000F163C">
            <w:pPr>
              <w:rPr>
                <w:sz w:val="24"/>
              </w:rPr>
            </w:pPr>
          </w:p>
        </w:tc>
        <w:tc>
          <w:tcPr>
            <w:tcW w:w="3597" w:type="dxa"/>
          </w:tcPr>
          <w:p w14:paraId="2ED2C696" w14:textId="77777777" w:rsidR="00097E98" w:rsidRPr="00442838" w:rsidRDefault="00097E98" w:rsidP="000F163C">
            <w:pPr>
              <w:rPr>
                <w:sz w:val="24"/>
              </w:rPr>
            </w:pPr>
          </w:p>
        </w:tc>
        <w:tc>
          <w:tcPr>
            <w:tcW w:w="3597" w:type="dxa"/>
          </w:tcPr>
          <w:p w14:paraId="67194135" w14:textId="77777777" w:rsidR="00097E98" w:rsidRPr="00442838" w:rsidRDefault="00097E98" w:rsidP="000F163C">
            <w:pPr>
              <w:rPr>
                <w:sz w:val="24"/>
              </w:rPr>
            </w:pPr>
          </w:p>
        </w:tc>
      </w:tr>
    </w:tbl>
    <w:p w14:paraId="1EED2E41" w14:textId="77777777" w:rsidR="00097E98" w:rsidRPr="00442838" w:rsidRDefault="00097E98" w:rsidP="00097E98">
      <w:pPr>
        <w:rPr>
          <w:sz w:val="24"/>
        </w:rPr>
      </w:pPr>
    </w:p>
    <w:p w14:paraId="0C143C39" w14:textId="77777777" w:rsidR="00097E98" w:rsidRPr="00442838" w:rsidRDefault="00097E98" w:rsidP="00097E98">
      <w:pPr>
        <w:rPr>
          <w:sz w:val="24"/>
        </w:rPr>
      </w:pPr>
      <w:r w:rsidRPr="00442838">
        <w:rPr>
          <w:sz w:val="24"/>
        </w:rPr>
        <w:t>Sprites:</w:t>
      </w:r>
    </w:p>
    <w:p w14:paraId="7F570A8E" w14:textId="77777777" w:rsidR="00097E98" w:rsidRPr="00442838" w:rsidRDefault="00097E98" w:rsidP="00097E98">
      <w:pPr>
        <w:rPr>
          <w:sz w:val="24"/>
        </w:rPr>
      </w:pPr>
      <w:r w:rsidRPr="00442838">
        <w:rPr>
          <w:sz w:val="24"/>
        </w:rPr>
        <w:br w:type="page"/>
      </w:r>
    </w:p>
    <w:p w14:paraId="493CDE19" w14:textId="77777777" w:rsidR="00097E98" w:rsidRPr="00442838" w:rsidRDefault="00097E98" w:rsidP="00097E98">
      <w:pPr>
        <w:rPr>
          <w:sz w:val="24"/>
        </w:rPr>
      </w:pPr>
      <w:r w:rsidRPr="00442838">
        <w:rPr>
          <w:sz w:val="24"/>
        </w:rPr>
        <w:lastRenderedPageBreak/>
        <w:t>Family Page</w:t>
      </w:r>
    </w:p>
    <w:p w14:paraId="3F21504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C12976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6057FD7" w14:textId="77777777" w:rsidTr="000F163C">
        <w:trPr>
          <w:trHeight w:val="896"/>
        </w:trPr>
        <w:tc>
          <w:tcPr>
            <w:tcW w:w="1251" w:type="dxa"/>
          </w:tcPr>
          <w:p w14:paraId="704726CD" w14:textId="77777777" w:rsidR="00097E98" w:rsidRPr="00442838" w:rsidRDefault="00097E98" w:rsidP="000F163C">
            <w:pPr>
              <w:spacing w:line="360" w:lineRule="auto"/>
            </w:pPr>
            <w:r w:rsidRPr="00442838">
              <w:t>Pokemon</w:t>
            </w:r>
          </w:p>
          <w:p w14:paraId="74A88553" w14:textId="77777777" w:rsidR="00097E98" w:rsidRPr="00442838" w:rsidRDefault="00097E98" w:rsidP="000F163C">
            <w:pPr>
              <w:spacing w:line="360" w:lineRule="auto"/>
            </w:pPr>
            <w:r w:rsidRPr="00442838">
              <w:t>Name</w:t>
            </w:r>
          </w:p>
        </w:tc>
        <w:tc>
          <w:tcPr>
            <w:tcW w:w="1652" w:type="dxa"/>
          </w:tcPr>
          <w:p w14:paraId="000FAEED" w14:textId="77777777" w:rsidR="00097E98" w:rsidRPr="00442838" w:rsidRDefault="00097E98" w:rsidP="000F163C">
            <w:pPr>
              <w:spacing w:line="360" w:lineRule="auto"/>
            </w:pPr>
            <w:r w:rsidRPr="00442838">
              <w:t>Pokemon Number</w:t>
            </w:r>
          </w:p>
        </w:tc>
        <w:tc>
          <w:tcPr>
            <w:tcW w:w="3719" w:type="dxa"/>
          </w:tcPr>
          <w:p w14:paraId="74B6719E" w14:textId="77777777" w:rsidR="00097E98" w:rsidRPr="00442838" w:rsidRDefault="00097E98" w:rsidP="000F163C">
            <w:pPr>
              <w:spacing w:line="360" w:lineRule="auto"/>
            </w:pPr>
            <w:r w:rsidRPr="00442838">
              <w:t>Base Stats</w:t>
            </w:r>
          </w:p>
          <w:p w14:paraId="1631AB18"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A7D802E" w14:textId="77777777" w:rsidR="00097E98" w:rsidRPr="00442838" w:rsidRDefault="00097E98" w:rsidP="000F163C">
            <w:pPr>
              <w:spacing w:line="360" w:lineRule="auto"/>
            </w:pPr>
            <w:r w:rsidRPr="00442838">
              <w:t>Ability</w:t>
            </w:r>
          </w:p>
        </w:tc>
        <w:tc>
          <w:tcPr>
            <w:tcW w:w="724" w:type="dxa"/>
          </w:tcPr>
          <w:p w14:paraId="0BAB0AA1" w14:textId="77777777" w:rsidR="00097E98" w:rsidRPr="00442838" w:rsidRDefault="00097E98" w:rsidP="000F163C">
            <w:pPr>
              <w:spacing w:line="360" w:lineRule="auto"/>
            </w:pPr>
            <w:r w:rsidRPr="00442838">
              <w:t>Type 1</w:t>
            </w:r>
          </w:p>
        </w:tc>
        <w:tc>
          <w:tcPr>
            <w:tcW w:w="724" w:type="dxa"/>
          </w:tcPr>
          <w:p w14:paraId="3BC37285" w14:textId="77777777" w:rsidR="00097E98" w:rsidRPr="00442838" w:rsidRDefault="00097E98" w:rsidP="000F163C">
            <w:pPr>
              <w:spacing w:line="360" w:lineRule="auto"/>
            </w:pPr>
            <w:r w:rsidRPr="00442838">
              <w:t>Type 2</w:t>
            </w:r>
          </w:p>
        </w:tc>
        <w:tc>
          <w:tcPr>
            <w:tcW w:w="1976" w:type="dxa"/>
          </w:tcPr>
          <w:p w14:paraId="540D1C5A" w14:textId="77777777" w:rsidR="00097E98" w:rsidRPr="00442838" w:rsidRDefault="00097E98" w:rsidP="000F163C">
            <w:pPr>
              <w:spacing w:line="360" w:lineRule="auto"/>
            </w:pPr>
            <w:r w:rsidRPr="00442838">
              <w:t>Evolution</w:t>
            </w:r>
          </w:p>
        </w:tc>
      </w:tr>
      <w:tr w:rsidR="00097E98" w:rsidRPr="00442838" w14:paraId="419C66D8" w14:textId="77777777" w:rsidTr="000F163C">
        <w:trPr>
          <w:trHeight w:val="454"/>
        </w:trPr>
        <w:tc>
          <w:tcPr>
            <w:tcW w:w="1251" w:type="dxa"/>
          </w:tcPr>
          <w:p w14:paraId="6C061818" w14:textId="77777777" w:rsidR="00097E98" w:rsidRPr="00442838" w:rsidRDefault="00097E98" w:rsidP="000F163C">
            <w:pPr>
              <w:spacing w:line="360" w:lineRule="auto"/>
            </w:pPr>
          </w:p>
        </w:tc>
        <w:tc>
          <w:tcPr>
            <w:tcW w:w="1652" w:type="dxa"/>
          </w:tcPr>
          <w:p w14:paraId="40D74B60" w14:textId="77777777" w:rsidR="00097E98" w:rsidRPr="00442838" w:rsidRDefault="00097E98" w:rsidP="000F163C">
            <w:pPr>
              <w:spacing w:line="360" w:lineRule="auto"/>
            </w:pPr>
          </w:p>
        </w:tc>
        <w:tc>
          <w:tcPr>
            <w:tcW w:w="3719" w:type="dxa"/>
          </w:tcPr>
          <w:p w14:paraId="1E73890E" w14:textId="77777777" w:rsidR="00097E98" w:rsidRPr="00442838" w:rsidRDefault="00097E98" w:rsidP="000F163C">
            <w:pPr>
              <w:spacing w:line="360" w:lineRule="auto"/>
            </w:pPr>
          </w:p>
        </w:tc>
        <w:tc>
          <w:tcPr>
            <w:tcW w:w="880" w:type="dxa"/>
          </w:tcPr>
          <w:p w14:paraId="515D9622" w14:textId="77777777" w:rsidR="00097E98" w:rsidRPr="00442838" w:rsidRDefault="00097E98" w:rsidP="000F163C">
            <w:pPr>
              <w:spacing w:line="360" w:lineRule="auto"/>
            </w:pPr>
          </w:p>
        </w:tc>
        <w:tc>
          <w:tcPr>
            <w:tcW w:w="724" w:type="dxa"/>
          </w:tcPr>
          <w:p w14:paraId="0E556B19" w14:textId="77777777" w:rsidR="00097E98" w:rsidRPr="00442838" w:rsidRDefault="00097E98" w:rsidP="000F163C">
            <w:pPr>
              <w:spacing w:line="360" w:lineRule="auto"/>
            </w:pPr>
          </w:p>
        </w:tc>
        <w:tc>
          <w:tcPr>
            <w:tcW w:w="724" w:type="dxa"/>
          </w:tcPr>
          <w:p w14:paraId="7DFA6243" w14:textId="77777777" w:rsidR="00097E98" w:rsidRPr="00442838" w:rsidRDefault="00097E98" w:rsidP="000F163C">
            <w:pPr>
              <w:spacing w:line="360" w:lineRule="auto"/>
            </w:pPr>
          </w:p>
        </w:tc>
        <w:tc>
          <w:tcPr>
            <w:tcW w:w="1976" w:type="dxa"/>
          </w:tcPr>
          <w:p w14:paraId="0998AFC9" w14:textId="77777777" w:rsidR="00097E98" w:rsidRPr="00442838" w:rsidRDefault="00097E98" w:rsidP="000F163C">
            <w:pPr>
              <w:spacing w:line="360" w:lineRule="auto"/>
            </w:pPr>
          </w:p>
        </w:tc>
      </w:tr>
      <w:tr w:rsidR="00097E98" w:rsidRPr="00442838" w14:paraId="07B8E9A9" w14:textId="77777777" w:rsidTr="000F163C">
        <w:trPr>
          <w:trHeight w:val="441"/>
        </w:trPr>
        <w:tc>
          <w:tcPr>
            <w:tcW w:w="1251" w:type="dxa"/>
          </w:tcPr>
          <w:p w14:paraId="2822487C" w14:textId="77777777" w:rsidR="00097E98" w:rsidRPr="00442838" w:rsidRDefault="00097E98" w:rsidP="000F163C">
            <w:pPr>
              <w:spacing w:line="360" w:lineRule="auto"/>
            </w:pPr>
          </w:p>
        </w:tc>
        <w:tc>
          <w:tcPr>
            <w:tcW w:w="1652" w:type="dxa"/>
          </w:tcPr>
          <w:p w14:paraId="4643729F" w14:textId="77777777" w:rsidR="00097E98" w:rsidRPr="00442838" w:rsidRDefault="00097E98" w:rsidP="000F163C">
            <w:pPr>
              <w:spacing w:line="360" w:lineRule="auto"/>
            </w:pPr>
          </w:p>
        </w:tc>
        <w:tc>
          <w:tcPr>
            <w:tcW w:w="3719" w:type="dxa"/>
          </w:tcPr>
          <w:p w14:paraId="249112BB" w14:textId="77777777" w:rsidR="00097E98" w:rsidRPr="00442838" w:rsidRDefault="00097E98" w:rsidP="000F163C">
            <w:pPr>
              <w:spacing w:line="360" w:lineRule="auto"/>
            </w:pPr>
          </w:p>
        </w:tc>
        <w:tc>
          <w:tcPr>
            <w:tcW w:w="880" w:type="dxa"/>
          </w:tcPr>
          <w:p w14:paraId="6C886905" w14:textId="77777777" w:rsidR="00097E98" w:rsidRPr="00442838" w:rsidRDefault="00097E98" w:rsidP="000F163C">
            <w:pPr>
              <w:spacing w:line="360" w:lineRule="auto"/>
            </w:pPr>
          </w:p>
        </w:tc>
        <w:tc>
          <w:tcPr>
            <w:tcW w:w="724" w:type="dxa"/>
          </w:tcPr>
          <w:p w14:paraId="4831E3E5" w14:textId="77777777" w:rsidR="00097E98" w:rsidRPr="00442838" w:rsidRDefault="00097E98" w:rsidP="000F163C">
            <w:pPr>
              <w:spacing w:line="360" w:lineRule="auto"/>
            </w:pPr>
          </w:p>
        </w:tc>
        <w:tc>
          <w:tcPr>
            <w:tcW w:w="724" w:type="dxa"/>
          </w:tcPr>
          <w:p w14:paraId="3D00A46E" w14:textId="77777777" w:rsidR="00097E98" w:rsidRPr="00442838" w:rsidRDefault="00097E98" w:rsidP="000F163C">
            <w:pPr>
              <w:spacing w:line="360" w:lineRule="auto"/>
            </w:pPr>
          </w:p>
        </w:tc>
        <w:tc>
          <w:tcPr>
            <w:tcW w:w="1976" w:type="dxa"/>
          </w:tcPr>
          <w:p w14:paraId="5CB0DA70" w14:textId="77777777" w:rsidR="00097E98" w:rsidRPr="00442838" w:rsidRDefault="00097E98" w:rsidP="000F163C">
            <w:pPr>
              <w:spacing w:line="360" w:lineRule="auto"/>
            </w:pPr>
          </w:p>
        </w:tc>
      </w:tr>
      <w:tr w:rsidR="00097E98" w:rsidRPr="00442838" w14:paraId="4EDE7850" w14:textId="77777777" w:rsidTr="000F163C">
        <w:trPr>
          <w:trHeight w:val="441"/>
        </w:trPr>
        <w:tc>
          <w:tcPr>
            <w:tcW w:w="1251" w:type="dxa"/>
          </w:tcPr>
          <w:p w14:paraId="5BE8AC3E" w14:textId="77777777" w:rsidR="00097E98" w:rsidRPr="00442838" w:rsidRDefault="00097E98" w:rsidP="000F163C">
            <w:pPr>
              <w:spacing w:line="360" w:lineRule="auto"/>
            </w:pPr>
          </w:p>
        </w:tc>
        <w:tc>
          <w:tcPr>
            <w:tcW w:w="1652" w:type="dxa"/>
          </w:tcPr>
          <w:p w14:paraId="0824BB0A" w14:textId="77777777" w:rsidR="00097E98" w:rsidRPr="00442838" w:rsidRDefault="00097E98" w:rsidP="000F163C">
            <w:pPr>
              <w:spacing w:line="360" w:lineRule="auto"/>
            </w:pPr>
          </w:p>
        </w:tc>
        <w:tc>
          <w:tcPr>
            <w:tcW w:w="3719" w:type="dxa"/>
          </w:tcPr>
          <w:p w14:paraId="0428336C" w14:textId="77777777" w:rsidR="00097E98" w:rsidRPr="00442838" w:rsidRDefault="00097E98" w:rsidP="000F163C">
            <w:pPr>
              <w:spacing w:line="360" w:lineRule="auto"/>
            </w:pPr>
          </w:p>
        </w:tc>
        <w:tc>
          <w:tcPr>
            <w:tcW w:w="880" w:type="dxa"/>
          </w:tcPr>
          <w:p w14:paraId="15495FF9" w14:textId="77777777" w:rsidR="00097E98" w:rsidRPr="00442838" w:rsidRDefault="00097E98" w:rsidP="000F163C">
            <w:pPr>
              <w:spacing w:line="360" w:lineRule="auto"/>
            </w:pPr>
          </w:p>
        </w:tc>
        <w:tc>
          <w:tcPr>
            <w:tcW w:w="724" w:type="dxa"/>
          </w:tcPr>
          <w:p w14:paraId="3AF38D9A" w14:textId="77777777" w:rsidR="00097E98" w:rsidRPr="00442838" w:rsidRDefault="00097E98" w:rsidP="000F163C">
            <w:pPr>
              <w:spacing w:line="360" w:lineRule="auto"/>
            </w:pPr>
          </w:p>
        </w:tc>
        <w:tc>
          <w:tcPr>
            <w:tcW w:w="724" w:type="dxa"/>
          </w:tcPr>
          <w:p w14:paraId="2C8C24FD" w14:textId="77777777" w:rsidR="00097E98" w:rsidRPr="00442838" w:rsidRDefault="00097E98" w:rsidP="000F163C">
            <w:pPr>
              <w:spacing w:line="360" w:lineRule="auto"/>
            </w:pPr>
          </w:p>
        </w:tc>
        <w:tc>
          <w:tcPr>
            <w:tcW w:w="1976" w:type="dxa"/>
          </w:tcPr>
          <w:p w14:paraId="1773C1CC" w14:textId="77777777" w:rsidR="00097E98" w:rsidRPr="00442838" w:rsidRDefault="00097E98" w:rsidP="000F163C">
            <w:pPr>
              <w:spacing w:line="360" w:lineRule="auto"/>
            </w:pPr>
          </w:p>
        </w:tc>
      </w:tr>
      <w:tr w:rsidR="00097E98" w:rsidRPr="00442838" w14:paraId="3477A622" w14:textId="77777777" w:rsidTr="000F163C">
        <w:trPr>
          <w:trHeight w:val="896"/>
        </w:trPr>
        <w:tc>
          <w:tcPr>
            <w:tcW w:w="1251" w:type="dxa"/>
          </w:tcPr>
          <w:p w14:paraId="47BA80A9" w14:textId="77777777" w:rsidR="00097E98" w:rsidRPr="00442838" w:rsidRDefault="00097E98" w:rsidP="000F163C">
            <w:pPr>
              <w:spacing w:line="360" w:lineRule="auto"/>
            </w:pPr>
          </w:p>
        </w:tc>
        <w:tc>
          <w:tcPr>
            <w:tcW w:w="1652" w:type="dxa"/>
          </w:tcPr>
          <w:p w14:paraId="58E6A6F0" w14:textId="77777777" w:rsidR="00097E98" w:rsidRPr="00442838" w:rsidRDefault="00097E98" w:rsidP="000F163C">
            <w:pPr>
              <w:spacing w:line="360" w:lineRule="auto"/>
            </w:pPr>
          </w:p>
        </w:tc>
        <w:tc>
          <w:tcPr>
            <w:tcW w:w="3719" w:type="dxa"/>
          </w:tcPr>
          <w:p w14:paraId="239F3356" w14:textId="77777777" w:rsidR="00097E98" w:rsidRPr="00442838" w:rsidRDefault="00097E98" w:rsidP="000F163C">
            <w:pPr>
              <w:spacing w:line="360" w:lineRule="auto"/>
            </w:pPr>
          </w:p>
        </w:tc>
        <w:tc>
          <w:tcPr>
            <w:tcW w:w="880" w:type="dxa"/>
          </w:tcPr>
          <w:p w14:paraId="2D811E2B" w14:textId="77777777" w:rsidR="00097E98" w:rsidRPr="00442838" w:rsidRDefault="00097E98" w:rsidP="000F163C">
            <w:pPr>
              <w:spacing w:line="360" w:lineRule="auto"/>
            </w:pPr>
          </w:p>
        </w:tc>
        <w:tc>
          <w:tcPr>
            <w:tcW w:w="724" w:type="dxa"/>
          </w:tcPr>
          <w:p w14:paraId="4D6F2CBD" w14:textId="77777777" w:rsidR="00097E98" w:rsidRPr="00442838" w:rsidRDefault="00097E98" w:rsidP="000F163C">
            <w:pPr>
              <w:spacing w:line="360" w:lineRule="auto"/>
            </w:pPr>
          </w:p>
        </w:tc>
        <w:tc>
          <w:tcPr>
            <w:tcW w:w="724" w:type="dxa"/>
          </w:tcPr>
          <w:p w14:paraId="3D1435B0" w14:textId="77777777" w:rsidR="00097E98" w:rsidRPr="00442838" w:rsidRDefault="00097E98" w:rsidP="000F163C">
            <w:pPr>
              <w:spacing w:line="360" w:lineRule="auto"/>
            </w:pPr>
          </w:p>
        </w:tc>
        <w:tc>
          <w:tcPr>
            <w:tcW w:w="1976" w:type="dxa"/>
          </w:tcPr>
          <w:p w14:paraId="4B5C7169" w14:textId="77777777" w:rsidR="00097E98" w:rsidRPr="00442838" w:rsidRDefault="00097E98" w:rsidP="000F163C">
            <w:pPr>
              <w:spacing w:line="360" w:lineRule="auto"/>
            </w:pPr>
          </w:p>
        </w:tc>
      </w:tr>
    </w:tbl>
    <w:p w14:paraId="6D2D29C9" w14:textId="77777777" w:rsidR="00097E98" w:rsidRPr="00442838" w:rsidRDefault="00097E98" w:rsidP="00097E98">
      <w:pPr>
        <w:rPr>
          <w:sz w:val="24"/>
        </w:rPr>
      </w:pPr>
    </w:p>
    <w:p w14:paraId="78A8F02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D4F370" w14:textId="77777777" w:rsidTr="000F163C">
        <w:tc>
          <w:tcPr>
            <w:tcW w:w="3596" w:type="dxa"/>
          </w:tcPr>
          <w:p w14:paraId="0411731E" w14:textId="77777777" w:rsidR="00097E98" w:rsidRPr="00442838" w:rsidRDefault="00097E98" w:rsidP="000F163C">
            <w:pPr>
              <w:rPr>
                <w:sz w:val="24"/>
              </w:rPr>
            </w:pPr>
          </w:p>
        </w:tc>
        <w:tc>
          <w:tcPr>
            <w:tcW w:w="3597" w:type="dxa"/>
          </w:tcPr>
          <w:p w14:paraId="2C79F7E1" w14:textId="77777777" w:rsidR="00097E98" w:rsidRPr="00442838" w:rsidRDefault="00097E98" w:rsidP="000F163C">
            <w:pPr>
              <w:rPr>
                <w:sz w:val="24"/>
              </w:rPr>
            </w:pPr>
          </w:p>
        </w:tc>
        <w:tc>
          <w:tcPr>
            <w:tcW w:w="3597" w:type="dxa"/>
          </w:tcPr>
          <w:p w14:paraId="5E272C22" w14:textId="77777777" w:rsidR="00097E98" w:rsidRPr="00442838" w:rsidRDefault="00097E98" w:rsidP="000F163C">
            <w:pPr>
              <w:rPr>
                <w:sz w:val="24"/>
              </w:rPr>
            </w:pPr>
          </w:p>
        </w:tc>
      </w:tr>
      <w:tr w:rsidR="00097E98" w:rsidRPr="00442838" w14:paraId="0F9B5F89" w14:textId="77777777" w:rsidTr="000F163C">
        <w:tc>
          <w:tcPr>
            <w:tcW w:w="3596" w:type="dxa"/>
          </w:tcPr>
          <w:p w14:paraId="478BD66B" w14:textId="77777777" w:rsidR="00097E98" w:rsidRPr="00442838" w:rsidRDefault="00097E98" w:rsidP="000F163C">
            <w:pPr>
              <w:rPr>
                <w:sz w:val="24"/>
              </w:rPr>
            </w:pPr>
          </w:p>
        </w:tc>
        <w:tc>
          <w:tcPr>
            <w:tcW w:w="3597" w:type="dxa"/>
          </w:tcPr>
          <w:p w14:paraId="5AADB2B1" w14:textId="77777777" w:rsidR="00097E98" w:rsidRPr="00442838" w:rsidRDefault="00097E98" w:rsidP="000F163C">
            <w:pPr>
              <w:rPr>
                <w:sz w:val="24"/>
              </w:rPr>
            </w:pPr>
          </w:p>
        </w:tc>
        <w:tc>
          <w:tcPr>
            <w:tcW w:w="3597" w:type="dxa"/>
          </w:tcPr>
          <w:p w14:paraId="54AD18C0" w14:textId="77777777" w:rsidR="00097E98" w:rsidRPr="00442838" w:rsidRDefault="00097E98" w:rsidP="000F163C">
            <w:pPr>
              <w:rPr>
                <w:sz w:val="24"/>
              </w:rPr>
            </w:pPr>
          </w:p>
        </w:tc>
      </w:tr>
    </w:tbl>
    <w:p w14:paraId="56ACBFD1" w14:textId="77777777" w:rsidR="00097E98" w:rsidRPr="00442838" w:rsidRDefault="00097E98" w:rsidP="00097E98">
      <w:pPr>
        <w:rPr>
          <w:sz w:val="24"/>
        </w:rPr>
      </w:pPr>
    </w:p>
    <w:p w14:paraId="3C47A5D8" w14:textId="77777777" w:rsidR="00097E98" w:rsidRPr="00442838" w:rsidRDefault="00097E98" w:rsidP="00097E98">
      <w:pPr>
        <w:rPr>
          <w:sz w:val="24"/>
        </w:rPr>
      </w:pPr>
      <w:r w:rsidRPr="00442838">
        <w:rPr>
          <w:sz w:val="24"/>
        </w:rPr>
        <w:t>Sprites:</w:t>
      </w:r>
    </w:p>
    <w:p w14:paraId="23B21F0B" w14:textId="77777777" w:rsidR="00097E98" w:rsidRPr="00442838" w:rsidRDefault="00097E98" w:rsidP="00097E98">
      <w:pPr>
        <w:rPr>
          <w:sz w:val="24"/>
        </w:rPr>
      </w:pPr>
      <w:r w:rsidRPr="00442838">
        <w:rPr>
          <w:sz w:val="24"/>
        </w:rPr>
        <w:br w:type="page"/>
      </w:r>
    </w:p>
    <w:p w14:paraId="035DBF18" w14:textId="77777777" w:rsidR="00097E98" w:rsidRPr="00442838" w:rsidRDefault="00097E98" w:rsidP="00097E98">
      <w:pPr>
        <w:rPr>
          <w:sz w:val="24"/>
        </w:rPr>
      </w:pPr>
      <w:r w:rsidRPr="00442838">
        <w:rPr>
          <w:sz w:val="24"/>
        </w:rPr>
        <w:lastRenderedPageBreak/>
        <w:t>Family Page</w:t>
      </w:r>
    </w:p>
    <w:p w14:paraId="3E78A3E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33D65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F734794" w14:textId="77777777" w:rsidTr="000F163C">
        <w:trPr>
          <w:trHeight w:val="896"/>
        </w:trPr>
        <w:tc>
          <w:tcPr>
            <w:tcW w:w="1251" w:type="dxa"/>
          </w:tcPr>
          <w:p w14:paraId="20B38FA5" w14:textId="77777777" w:rsidR="00097E98" w:rsidRPr="00442838" w:rsidRDefault="00097E98" w:rsidP="000F163C">
            <w:pPr>
              <w:spacing w:line="360" w:lineRule="auto"/>
            </w:pPr>
            <w:r w:rsidRPr="00442838">
              <w:t>Pokemon</w:t>
            </w:r>
          </w:p>
          <w:p w14:paraId="239A68F6" w14:textId="77777777" w:rsidR="00097E98" w:rsidRPr="00442838" w:rsidRDefault="00097E98" w:rsidP="000F163C">
            <w:pPr>
              <w:spacing w:line="360" w:lineRule="auto"/>
            </w:pPr>
            <w:r w:rsidRPr="00442838">
              <w:t>Name</w:t>
            </w:r>
          </w:p>
        </w:tc>
        <w:tc>
          <w:tcPr>
            <w:tcW w:w="1652" w:type="dxa"/>
          </w:tcPr>
          <w:p w14:paraId="75B96BCC" w14:textId="77777777" w:rsidR="00097E98" w:rsidRPr="00442838" w:rsidRDefault="00097E98" w:rsidP="000F163C">
            <w:pPr>
              <w:spacing w:line="360" w:lineRule="auto"/>
            </w:pPr>
            <w:r w:rsidRPr="00442838">
              <w:t>Pokemon Number</w:t>
            </w:r>
          </w:p>
        </w:tc>
        <w:tc>
          <w:tcPr>
            <w:tcW w:w="3719" w:type="dxa"/>
          </w:tcPr>
          <w:p w14:paraId="6569676B" w14:textId="77777777" w:rsidR="00097E98" w:rsidRPr="00442838" w:rsidRDefault="00097E98" w:rsidP="000F163C">
            <w:pPr>
              <w:spacing w:line="360" w:lineRule="auto"/>
            </w:pPr>
            <w:r w:rsidRPr="00442838">
              <w:t>Base Stats</w:t>
            </w:r>
          </w:p>
          <w:p w14:paraId="17B16CE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CAADAFE" w14:textId="77777777" w:rsidR="00097E98" w:rsidRPr="00442838" w:rsidRDefault="00097E98" w:rsidP="000F163C">
            <w:pPr>
              <w:spacing w:line="360" w:lineRule="auto"/>
            </w:pPr>
            <w:r w:rsidRPr="00442838">
              <w:t>Ability</w:t>
            </w:r>
          </w:p>
        </w:tc>
        <w:tc>
          <w:tcPr>
            <w:tcW w:w="724" w:type="dxa"/>
          </w:tcPr>
          <w:p w14:paraId="11A0014B" w14:textId="77777777" w:rsidR="00097E98" w:rsidRPr="00442838" w:rsidRDefault="00097E98" w:rsidP="000F163C">
            <w:pPr>
              <w:spacing w:line="360" w:lineRule="auto"/>
            </w:pPr>
            <w:r w:rsidRPr="00442838">
              <w:t>Type 1</w:t>
            </w:r>
          </w:p>
        </w:tc>
        <w:tc>
          <w:tcPr>
            <w:tcW w:w="724" w:type="dxa"/>
          </w:tcPr>
          <w:p w14:paraId="425E4481" w14:textId="77777777" w:rsidR="00097E98" w:rsidRPr="00442838" w:rsidRDefault="00097E98" w:rsidP="000F163C">
            <w:pPr>
              <w:spacing w:line="360" w:lineRule="auto"/>
            </w:pPr>
            <w:r w:rsidRPr="00442838">
              <w:t>Type 2</w:t>
            </w:r>
          </w:p>
        </w:tc>
        <w:tc>
          <w:tcPr>
            <w:tcW w:w="1976" w:type="dxa"/>
          </w:tcPr>
          <w:p w14:paraId="3576F3C9" w14:textId="77777777" w:rsidR="00097E98" w:rsidRPr="00442838" w:rsidRDefault="00097E98" w:rsidP="000F163C">
            <w:pPr>
              <w:spacing w:line="360" w:lineRule="auto"/>
            </w:pPr>
            <w:r w:rsidRPr="00442838">
              <w:t>Evolution</w:t>
            </w:r>
          </w:p>
        </w:tc>
      </w:tr>
      <w:tr w:rsidR="00097E98" w:rsidRPr="00442838" w14:paraId="0B71AE1D" w14:textId="77777777" w:rsidTr="000F163C">
        <w:trPr>
          <w:trHeight w:val="454"/>
        </w:trPr>
        <w:tc>
          <w:tcPr>
            <w:tcW w:w="1251" w:type="dxa"/>
          </w:tcPr>
          <w:p w14:paraId="748DBF45" w14:textId="77777777" w:rsidR="00097E98" w:rsidRPr="00442838" w:rsidRDefault="00097E98" w:rsidP="000F163C">
            <w:pPr>
              <w:spacing w:line="360" w:lineRule="auto"/>
            </w:pPr>
          </w:p>
        </w:tc>
        <w:tc>
          <w:tcPr>
            <w:tcW w:w="1652" w:type="dxa"/>
          </w:tcPr>
          <w:p w14:paraId="7CEFB758" w14:textId="77777777" w:rsidR="00097E98" w:rsidRPr="00442838" w:rsidRDefault="00097E98" w:rsidP="000F163C">
            <w:pPr>
              <w:spacing w:line="360" w:lineRule="auto"/>
            </w:pPr>
          </w:p>
        </w:tc>
        <w:tc>
          <w:tcPr>
            <w:tcW w:w="3719" w:type="dxa"/>
          </w:tcPr>
          <w:p w14:paraId="13599FC9" w14:textId="77777777" w:rsidR="00097E98" w:rsidRPr="00442838" w:rsidRDefault="00097E98" w:rsidP="000F163C">
            <w:pPr>
              <w:spacing w:line="360" w:lineRule="auto"/>
            </w:pPr>
          </w:p>
        </w:tc>
        <w:tc>
          <w:tcPr>
            <w:tcW w:w="880" w:type="dxa"/>
          </w:tcPr>
          <w:p w14:paraId="70539C63" w14:textId="77777777" w:rsidR="00097E98" w:rsidRPr="00442838" w:rsidRDefault="00097E98" w:rsidP="000F163C">
            <w:pPr>
              <w:spacing w:line="360" w:lineRule="auto"/>
            </w:pPr>
          </w:p>
        </w:tc>
        <w:tc>
          <w:tcPr>
            <w:tcW w:w="724" w:type="dxa"/>
          </w:tcPr>
          <w:p w14:paraId="52A36EE9" w14:textId="77777777" w:rsidR="00097E98" w:rsidRPr="00442838" w:rsidRDefault="00097E98" w:rsidP="000F163C">
            <w:pPr>
              <w:spacing w:line="360" w:lineRule="auto"/>
            </w:pPr>
          </w:p>
        </w:tc>
        <w:tc>
          <w:tcPr>
            <w:tcW w:w="724" w:type="dxa"/>
          </w:tcPr>
          <w:p w14:paraId="62E2BEAD" w14:textId="77777777" w:rsidR="00097E98" w:rsidRPr="00442838" w:rsidRDefault="00097E98" w:rsidP="000F163C">
            <w:pPr>
              <w:spacing w:line="360" w:lineRule="auto"/>
            </w:pPr>
          </w:p>
        </w:tc>
        <w:tc>
          <w:tcPr>
            <w:tcW w:w="1976" w:type="dxa"/>
          </w:tcPr>
          <w:p w14:paraId="2FB9F17A" w14:textId="77777777" w:rsidR="00097E98" w:rsidRPr="00442838" w:rsidRDefault="00097E98" w:rsidP="000F163C">
            <w:pPr>
              <w:spacing w:line="360" w:lineRule="auto"/>
            </w:pPr>
          </w:p>
        </w:tc>
      </w:tr>
      <w:tr w:rsidR="00097E98" w:rsidRPr="00442838" w14:paraId="16CD443F" w14:textId="77777777" w:rsidTr="000F163C">
        <w:trPr>
          <w:trHeight w:val="441"/>
        </w:trPr>
        <w:tc>
          <w:tcPr>
            <w:tcW w:w="1251" w:type="dxa"/>
          </w:tcPr>
          <w:p w14:paraId="23314B61" w14:textId="77777777" w:rsidR="00097E98" w:rsidRPr="00442838" w:rsidRDefault="00097E98" w:rsidP="000F163C">
            <w:pPr>
              <w:spacing w:line="360" w:lineRule="auto"/>
            </w:pPr>
          </w:p>
        </w:tc>
        <w:tc>
          <w:tcPr>
            <w:tcW w:w="1652" w:type="dxa"/>
          </w:tcPr>
          <w:p w14:paraId="35258E99" w14:textId="77777777" w:rsidR="00097E98" w:rsidRPr="00442838" w:rsidRDefault="00097E98" w:rsidP="000F163C">
            <w:pPr>
              <w:spacing w:line="360" w:lineRule="auto"/>
            </w:pPr>
          </w:p>
        </w:tc>
        <w:tc>
          <w:tcPr>
            <w:tcW w:w="3719" w:type="dxa"/>
          </w:tcPr>
          <w:p w14:paraId="7CDC4C8F" w14:textId="77777777" w:rsidR="00097E98" w:rsidRPr="00442838" w:rsidRDefault="00097E98" w:rsidP="000F163C">
            <w:pPr>
              <w:spacing w:line="360" w:lineRule="auto"/>
            </w:pPr>
          </w:p>
        </w:tc>
        <w:tc>
          <w:tcPr>
            <w:tcW w:w="880" w:type="dxa"/>
          </w:tcPr>
          <w:p w14:paraId="2A720702" w14:textId="77777777" w:rsidR="00097E98" w:rsidRPr="00442838" w:rsidRDefault="00097E98" w:rsidP="000F163C">
            <w:pPr>
              <w:spacing w:line="360" w:lineRule="auto"/>
            </w:pPr>
          </w:p>
        </w:tc>
        <w:tc>
          <w:tcPr>
            <w:tcW w:w="724" w:type="dxa"/>
          </w:tcPr>
          <w:p w14:paraId="73839158" w14:textId="77777777" w:rsidR="00097E98" w:rsidRPr="00442838" w:rsidRDefault="00097E98" w:rsidP="000F163C">
            <w:pPr>
              <w:spacing w:line="360" w:lineRule="auto"/>
            </w:pPr>
          </w:p>
        </w:tc>
        <w:tc>
          <w:tcPr>
            <w:tcW w:w="724" w:type="dxa"/>
          </w:tcPr>
          <w:p w14:paraId="196BD0F6" w14:textId="77777777" w:rsidR="00097E98" w:rsidRPr="00442838" w:rsidRDefault="00097E98" w:rsidP="000F163C">
            <w:pPr>
              <w:spacing w:line="360" w:lineRule="auto"/>
            </w:pPr>
          </w:p>
        </w:tc>
        <w:tc>
          <w:tcPr>
            <w:tcW w:w="1976" w:type="dxa"/>
          </w:tcPr>
          <w:p w14:paraId="583C27BC" w14:textId="77777777" w:rsidR="00097E98" w:rsidRPr="00442838" w:rsidRDefault="00097E98" w:rsidP="000F163C">
            <w:pPr>
              <w:spacing w:line="360" w:lineRule="auto"/>
            </w:pPr>
          </w:p>
        </w:tc>
      </w:tr>
      <w:tr w:rsidR="00097E98" w:rsidRPr="00442838" w14:paraId="7D4019E1" w14:textId="77777777" w:rsidTr="000F163C">
        <w:trPr>
          <w:trHeight w:val="441"/>
        </w:trPr>
        <w:tc>
          <w:tcPr>
            <w:tcW w:w="1251" w:type="dxa"/>
          </w:tcPr>
          <w:p w14:paraId="5BBFDC68" w14:textId="77777777" w:rsidR="00097E98" w:rsidRPr="00442838" w:rsidRDefault="00097E98" w:rsidP="000F163C">
            <w:pPr>
              <w:spacing w:line="360" w:lineRule="auto"/>
            </w:pPr>
          </w:p>
        </w:tc>
        <w:tc>
          <w:tcPr>
            <w:tcW w:w="1652" w:type="dxa"/>
          </w:tcPr>
          <w:p w14:paraId="6A777279" w14:textId="77777777" w:rsidR="00097E98" w:rsidRPr="00442838" w:rsidRDefault="00097E98" w:rsidP="000F163C">
            <w:pPr>
              <w:spacing w:line="360" w:lineRule="auto"/>
            </w:pPr>
          </w:p>
        </w:tc>
        <w:tc>
          <w:tcPr>
            <w:tcW w:w="3719" w:type="dxa"/>
          </w:tcPr>
          <w:p w14:paraId="036F6CFE" w14:textId="77777777" w:rsidR="00097E98" w:rsidRPr="00442838" w:rsidRDefault="00097E98" w:rsidP="000F163C">
            <w:pPr>
              <w:spacing w:line="360" w:lineRule="auto"/>
            </w:pPr>
          </w:p>
        </w:tc>
        <w:tc>
          <w:tcPr>
            <w:tcW w:w="880" w:type="dxa"/>
          </w:tcPr>
          <w:p w14:paraId="64B5085D" w14:textId="77777777" w:rsidR="00097E98" w:rsidRPr="00442838" w:rsidRDefault="00097E98" w:rsidP="000F163C">
            <w:pPr>
              <w:spacing w:line="360" w:lineRule="auto"/>
            </w:pPr>
          </w:p>
        </w:tc>
        <w:tc>
          <w:tcPr>
            <w:tcW w:w="724" w:type="dxa"/>
          </w:tcPr>
          <w:p w14:paraId="100ECB8D" w14:textId="77777777" w:rsidR="00097E98" w:rsidRPr="00442838" w:rsidRDefault="00097E98" w:rsidP="000F163C">
            <w:pPr>
              <w:spacing w:line="360" w:lineRule="auto"/>
            </w:pPr>
          </w:p>
        </w:tc>
        <w:tc>
          <w:tcPr>
            <w:tcW w:w="724" w:type="dxa"/>
          </w:tcPr>
          <w:p w14:paraId="22A3AC0D" w14:textId="77777777" w:rsidR="00097E98" w:rsidRPr="00442838" w:rsidRDefault="00097E98" w:rsidP="000F163C">
            <w:pPr>
              <w:spacing w:line="360" w:lineRule="auto"/>
            </w:pPr>
          </w:p>
        </w:tc>
        <w:tc>
          <w:tcPr>
            <w:tcW w:w="1976" w:type="dxa"/>
          </w:tcPr>
          <w:p w14:paraId="7C0C41AA" w14:textId="77777777" w:rsidR="00097E98" w:rsidRPr="00442838" w:rsidRDefault="00097E98" w:rsidP="000F163C">
            <w:pPr>
              <w:spacing w:line="360" w:lineRule="auto"/>
            </w:pPr>
          </w:p>
        </w:tc>
      </w:tr>
      <w:tr w:rsidR="00097E98" w:rsidRPr="00442838" w14:paraId="5399E140" w14:textId="77777777" w:rsidTr="000F163C">
        <w:trPr>
          <w:trHeight w:val="896"/>
        </w:trPr>
        <w:tc>
          <w:tcPr>
            <w:tcW w:w="1251" w:type="dxa"/>
          </w:tcPr>
          <w:p w14:paraId="1F2DC826" w14:textId="77777777" w:rsidR="00097E98" w:rsidRPr="00442838" w:rsidRDefault="00097E98" w:rsidP="000F163C">
            <w:pPr>
              <w:spacing w:line="360" w:lineRule="auto"/>
            </w:pPr>
          </w:p>
        </w:tc>
        <w:tc>
          <w:tcPr>
            <w:tcW w:w="1652" w:type="dxa"/>
          </w:tcPr>
          <w:p w14:paraId="3A641393" w14:textId="77777777" w:rsidR="00097E98" w:rsidRPr="00442838" w:rsidRDefault="00097E98" w:rsidP="000F163C">
            <w:pPr>
              <w:spacing w:line="360" w:lineRule="auto"/>
            </w:pPr>
          </w:p>
        </w:tc>
        <w:tc>
          <w:tcPr>
            <w:tcW w:w="3719" w:type="dxa"/>
          </w:tcPr>
          <w:p w14:paraId="2C4FC9F7" w14:textId="77777777" w:rsidR="00097E98" w:rsidRPr="00442838" w:rsidRDefault="00097E98" w:rsidP="000F163C">
            <w:pPr>
              <w:spacing w:line="360" w:lineRule="auto"/>
            </w:pPr>
          </w:p>
        </w:tc>
        <w:tc>
          <w:tcPr>
            <w:tcW w:w="880" w:type="dxa"/>
          </w:tcPr>
          <w:p w14:paraId="0C03E139" w14:textId="77777777" w:rsidR="00097E98" w:rsidRPr="00442838" w:rsidRDefault="00097E98" w:rsidP="000F163C">
            <w:pPr>
              <w:spacing w:line="360" w:lineRule="auto"/>
            </w:pPr>
          </w:p>
        </w:tc>
        <w:tc>
          <w:tcPr>
            <w:tcW w:w="724" w:type="dxa"/>
          </w:tcPr>
          <w:p w14:paraId="0BE40F0B" w14:textId="77777777" w:rsidR="00097E98" w:rsidRPr="00442838" w:rsidRDefault="00097E98" w:rsidP="000F163C">
            <w:pPr>
              <w:spacing w:line="360" w:lineRule="auto"/>
            </w:pPr>
          </w:p>
        </w:tc>
        <w:tc>
          <w:tcPr>
            <w:tcW w:w="724" w:type="dxa"/>
          </w:tcPr>
          <w:p w14:paraId="4721C979" w14:textId="77777777" w:rsidR="00097E98" w:rsidRPr="00442838" w:rsidRDefault="00097E98" w:rsidP="000F163C">
            <w:pPr>
              <w:spacing w:line="360" w:lineRule="auto"/>
            </w:pPr>
          </w:p>
        </w:tc>
        <w:tc>
          <w:tcPr>
            <w:tcW w:w="1976" w:type="dxa"/>
          </w:tcPr>
          <w:p w14:paraId="763B14CD" w14:textId="77777777" w:rsidR="00097E98" w:rsidRPr="00442838" w:rsidRDefault="00097E98" w:rsidP="000F163C">
            <w:pPr>
              <w:spacing w:line="360" w:lineRule="auto"/>
            </w:pPr>
          </w:p>
        </w:tc>
      </w:tr>
    </w:tbl>
    <w:p w14:paraId="516339ED" w14:textId="77777777" w:rsidR="00097E98" w:rsidRPr="00442838" w:rsidRDefault="00097E98" w:rsidP="00097E98">
      <w:pPr>
        <w:rPr>
          <w:sz w:val="24"/>
        </w:rPr>
      </w:pPr>
    </w:p>
    <w:p w14:paraId="66B2259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5C5CF84" w14:textId="77777777" w:rsidTr="000F163C">
        <w:tc>
          <w:tcPr>
            <w:tcW w:w="3596" w:type="dxa"/>
          </w:tcPr>
          <w:p w14:paraId="5B5912A8" w14:textId="77777777" w:rsidR="00097E98" w:rsidRPr="00442838" w:rsidRDefault="00097E98" w:rsidP="000F163C">
            <w:pPr>
              <w:rPr>
                <w:sz w:val="24"/>
              </w:rPr>
            </w:pPr>
          </w:p>
        </w:tc>
        <w:tc>
          <w:tcPr>
            <w:tcW w:w="3597" w:type="dxa"/>
          </w:tcPr>
          <w:p w14:paraId="032D9A17" w14:textId="77777777" w:rsidR="00097E98" w:rsidRPr="00442838" w:rsidRDefault="00097E98" w:rsidP="000F163C">
            <w:pPr>
              <w:rPr>
                <w:sz w:val="24"/>
              </w:rPr>
            </w:pPr>
          </w:p>
        </w:tc>
        <w:tc>
          <w:tcPr>
            <w:tcW w:w="3597" w:type="dxa"/>
          </w:tcPr>
          <w:p w14:paraId="077D1CC8" w14:textId="77777777" w:rsidR="00097E98" w:rsidRPr="00442838" w:rsidRDefault="00097E98" w:rsidP="000F163C">
            <w:pPr>
              <w:rPr>
                <w:sz w:val="24"/>
              </w:rPr>
            </w:pPr>
          </w:p>
        </w:tc>
      </w:tr>
      <w:tr w:rsidR="00097E98" w:rsidRPr="00442838" w14:paraId="1691CD69" w14:textId="77777777" w:rsidTr="000F163C">
        <w:tc>
          <w:tcPr>
            <w:tcW w:w="3596" w:type="dxa"/>
          </w:tcPr>
          <w:p w14:paraId="70B6E7E3" w14:textId="77777777" w:rsidR="00097E98" w:rsidRPr="00442838" w:rsidRDefault="00097E98" w:rsidP="000F163C">
            <w:pPr>
              <w:rPr>
                <w:sz w:val="24"/>
              </w:rPr>
            </w:pPr>
          </w:p>
        </w:tc>
        <w:tc>
          <w:tcPr>
            <w:tcW w:w="3597" w:type="dxa"/>
          </w:tcPr>
          <w:p w14:paraId="33EAE46E" w14:textId="77777777" w:rsidR="00097E98" w:rsidRPr="00442838" w:rsidRDefault="00097E98" w:rsidP="000F163C">
            <w:pPr>
              <w:rPr>
                <w:sz w:val="24"/>
              </w:rPr>
            </w:pPr>
          </w:p>
        </w:tc>
        <w:tc>
          <w:tcPr>
            <w:tcW w:w="3597" w:type="dxa"/>
          </w:tcPr>
          <w:p w14:paraId="554A1844" w14:textId="77777777" w:rsidR="00097E98" w:rsidRPr="00442838" w:rsidRDefault="00097E98" w:rsidP="000F163C">
            <w:pPr>
              <w:rPr>
                <w:sz w:val="24"/>
              </w:rPr>
            </w:pPr>
          </w:p>
        </w:tc>
      </w:tr>
    </w:tbl>
    <w:p w14:paraId="7281ED6A" w14:textId="77777777" w:rsidR="00097E98" w:rsidRPr="00442838" w:rsidRDefault="00097E98" w:rsidP="00097E98">
      <w:pPr>
        <w:rPr>
          <w:sz w:val="24"/>
        </w:rPr>
      </w:pPr>
    </w:p>
    <w:p w14:paraId="7D7DE527" w14:textId="77777777" w:rsidR="00097E98" w:rsidRPr="00442838" w:rsidRDefault="00097E98" w:rsidP="00097E98">
      <w:pPr>
        <w:rPr>
          <w:sz w:val="24"/>
        </w:rPr>
      </w:pPr>
      <w:r w:rsidRPr="00442838">
        <w:rPr>
          <w:sz w:val="24"/>
        </w:rPr>
        <w:t>Sprites:</w:t>
      </w:r>
    </w:p>
    <w:p w14:paraId="61CD0DDD" w14:textId="77777777" w:rsidR="00097E98" w:rsidRPr="00442838" w:rsidRDefault="00097E98" w:rsidP="00097E98">
      <w:pPr>
        <w:rPr>
          <w:sz w:val="24"/>
        </w:rPr>
      </w:pPr>
      <w:r w:rsidRPr="00442838">
        <w:rPr>
          <w:sz w:val="24"/>
        </w:rPr>
        <w:br w:type="page"/>
      </w:r>
    </w:p>
    <w:p w14:paraId="1299CB81" w14:textId="77777777" w:rsidR="00097E98" w:rsidRPr="00442838" w:rsidRDefault="00097E98" w:rsidP="00097E98">
      <w:pPr>
        <w:rPr>
          <w:sz w:val="24"/>
        </w:rPr>
      </w:pPr>
      <w:r w:rsidRPr="00442838">
        <w:rPr>
          <w:sz w:val="24"/>
        </w:rPr>
        <w:lastRenderedPageBreak/>
        <w:t>Family Page</w:t>
      </w:r>
    </w:p>
    <w:p w14:paraId="3120BCC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FF6D88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02EFE5F" w14:textId="77777777" w:rsidTr="000F163C">
        <w:trPr>
          <w:trHeight w:val="896"/>
        </w:trPr>
        <w:tc>
          <w:tcPr>
            <w:tcW w:w="1251" w:type="dxa"/>
          </w:tcPr>
          <w:p w14:paraId="4BDCF899" w14:textId="77777777" w:rsidR="00097E98" w:rsidRPr="00442838" w:rsidRDefault="00097E98" w:rsidP="000F163C">
            <w:pPr>
              <w:spacing w:line="360" w:lineRule="auto"/>
            </w:pPr>
            <w:r w:rsidRPr="00442838">
              <w:t>Pokemon</w:t>
            </w:r>
          </w:p>
          <w:p w14:paraId="7739EBB5" w14:textId="77777777" w:rsidR="00097E98" w:rsidRPr="00442838" w:rsidRDefault="00097E98" w:rsidP="000F163C">
            <w:pPr>
              <w:spacing w:line="360" w:lineRule="auto"/>
            </w:pPr>
            <w:r w:rsidRPr="00442838">
              <w:t>Name</w:t>
            </w:r>
          </w:p>
        </w:tc>
        <w:tc>
          <w:tcPr>
            <w:tcW w:w="1652" w:type="dxa"/>
          </w:tcPr>
          <w:p w14:paraId="04146EB3" w14:textId="77777777" w:rsidR="00097E98" w:rsidRPr="00442838" w:rsidRDefault="00097E98" w:rsidP="000F163C">
            <w:pPr>
              <w:spacing w:line="360" w:lineRule="auto"/>
            </w:pPr>
            <w:r w:rsidRPr="00442838">
              <w:t>Pokemon Number</w:t>
            </w:r>
          </w:p>
        </w:tc>
        <w:tc>
          <w:tcPr>
            <w:tcW w:w="3719" w:type="dxa"/>
          </w:tcPr>
          <w:p w14:paraId="1EE78AE4" w14:textId="77777777" w:rsidR="00097E98" w:rsidRPr="00442838" w:rsidRDefault="00097E98" w:rsidP="000F163C">
            <w:pPr>
              <w:spacing w:line="360" w:lineRule="auto"/>
            </w:pPr>
            <w:r w:rsidRPr="00442838">
              <w:t>Base Stats</w:t>
            </w:r>
          </w:p>
          <w:p w14:paraId="33C819B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E8EF62B" w14:textId="77777777" w:rsidR="00097E98" w:rsidRPr="00442838" w:rsidRDefault="00097E98" w:rsidP="000F163C">
            <w:pPr>
              <w:spacing w:line="360" w:lineRule="auto"/>
            </w:pPr>
            <w:r w:rsidRPr="00442838">
              <w:t>Ability</w:t>
            </w:r>
          </w:p>
        </w:tc>
        <w:tc>
          <w:tcPr>
            <w:tcW w:w="724" w:type="dxa"/>
          </w:tcPr>
          <w:p w14:paraId="6D86990C" w14:textId="77777777" w:rsidR="00097E98" w:rsidRPr="00442838" w:rsidRDefault="00097E98" w:rsidP="000F163C">
            <w:pPr>
              <w:spacing w:line="360" w:lineRule="auto"/>
            </w:pPr>
            <w:r w:rsidRPr="00442838">
              <w:t>Type 1</w:t>
            </w:r>
          </w:p>
        </w:tc>
        <w:tc>
          <w:tcPr>
            <w:tcW w:w="724" w:type="dxa"/>
          </w:tcPr>
          <w:p w14:paraId="5FAA61DC" w14:textId="77777777" w:rsidR="00097E98" w:rsidRPr="00442838" w:rsidRDefault="00097E98" w:rsidP="000F163C">
            <w:pPr>
              <w:spacing w:line="360" w:lineRule="auto"/>
            </w:pPr>
            <w:r w:rsidRPr="00442838">
              <w:t>Type 2</w:t>
            </w:r>
          </w:p>
        </w:tc>
        <w:tc>
          <w:tcPr>
            <w:tcW w:w="1976" w:type="dxa"/>
          </w:tcPr>
          <w:p w14:paraId="2679228B" w14:textId="77777777" w:rsidR="00097E98" w:rsidRPr="00442838" w:rsidRDefault="00097E98" w:rsidP="000F163C">
            <w:pPr>
              <w:spacing w:line="360" w:lineRule="auto"/>
            </w:pPr>
            <w:r w:rsidRPr="00442838">
              <w:t>Evolution</w:t>
            </w:r>
          </w:p>
        </w:tc>
      </w:tr>
      <w:tr w:rsidR="00097E98" w:rsidRPr="00442838" w14:paraId="724A2F65" w14:textId="77777777" w:rsidTr="000F163C">
        <w:trPr>
          <w:trHeight w:val="454"/>
        </w:trPr>
        <w:tc>
          <w:tcPr>
            <w:tcW w:w="1251" w:type="dxa"/>
          </w:tcPr>
          <w:p w14:paraId="75E14E1D" w14:textId="77777777" w:rsidR="00097E98" w:rsidRPr="00442838" w:rsidRDefault="00097E98" w:rsidP="000F163C">
            <w:pPr>
              <w:spacing w:line="360" w:lineRule="auto"/>
            </w:pPr>
          </w:p>
        </w:tc>
        <w:tc>
          <w:tcPr>
            <w:tcW w:w="1652" w:type="dxa"/>
          </w:tcPr>
          <w:p w14:paraId="5F7E92F0" w14:textId="77777777" w:rsidR="00097E98" w:rsidRPr="00442838" w:rsidRDefault="00097E98" w:rsidP="000F163C">
            <w:pPr>
              <w:spacing w:line="360" w:lineRule="auto"/>
            </w:pPr>
          </w:p>
        </w:tc>
        <w:tc>
          <w:tcPr>
            <w:tcW w:w="3719" w:type="dxa"/>
          </w:tcPr>
          <w:p w14:paraId="15D7EA51" w14:textId="77777777" w:rsidR="00097E98" w:rsidRPr="00442838" w:rsidRDefault="00097E98" w:rsidP="000F163C">
            <w:pPr>
              <w:spacing w:line="360" w:lineRule="auto"/>
            </w:pPr>
          </w:p>
        </w:tc>
        <w:tc>
          <w:tcPr>
            <w:tcW w:w="880" w:type="dxa"/>
          </w:tcPr>
          <w:p w14:paraId="1744D2D6" w14:textId="77777777" w:rsidR="00097E98" w:rsidRPr="00442838" w:rsidRDefault="00097E98" w:rsidP="000F163C">
            <w:pPr>
              <w:spacing w:line="360" w:lineRule="auto"/>
            </w:pPr>
          </w:p>
        </w:tc>
        <w:tc>
          <w:tcPr>
            <w:tcW w:w="724" w:type="dxa"/>
          </w:tcPr>
          <w:p w14:paraId="46591211" w14:textId="77777777" w:rsidR="00097E98" w:rsidRPr="00442838" w:rsidRDefault="00097E98" w:rsidP="000F163C">
            <w:pPr>
              <w:spacing w:line="360" w:lineRule="auto"/>
            </w:pPr>
          </w:p>
        </w:tc>
        <w:tc>
          <w:tcPr>
            <w:tcW w:w="724" w:type="dxa"/>
          </w:tcPr>
          <w:p w14:paraId="6216E419" w14:textId="77777777" w:rsidR="00097E98" w:rsidRPr="00442838" w:rsidRDefault="00097E98" w:rsidP="000F163C">
            <w:pPr>
              <w:spacing w:line="360" w:lineRule="auto"/>
            </w:pPr>
          </w:p>
        </w:tc>
        <w:tc>
          <w:tcPr>
            <w:tcW w:w="1976" w:type="dxa"/>
          </w:tcPr>
          <w:p w14:paraId="23398FB1" w14:textId="77777777" w:rsidR="00097E98" w:rsidRPr="00442838" w:rsidRDefault="00097E98" w:rsidP="000F163C">
            <w:pPr>
              <w:spacing w:line="360" w:lineRule="auto"/>
            </w:pPr>
          </w:p>
        </w:tc>
      </w:tr>
      <w:tr w:rsidR="00097E98" w:rsidRPr="00442838" w14:paraId="5E7000A7" w14:textId="77777777" w:rsidTr="000F163C">
        <w:trPr>
          <w:trHeight w:val="441"/>
        </w:trPr>
        <w:tc>
          <w:tcPr>
            <w:tcW w:w="1251" w:type="dxa"/>
          </w:tcPr>
          <w:p w14:paraId="23093B71" w14:textId="77777777" w:rsidR="00097E98" w:rsidRPr="00442838" w:rsidRDefault="00097E98" w:rsidP="000F163C">
            <w:pPr>
              <w:spacing w:line="360" w:lineRule="auto"/>
            </w:pPr>
          </w:p>
        </w:tc>
        <w:tc>
          <w:tcPr>
            <w:tcW w:w="1652" w:type="dxa"/>
          </w:tcPr>
          <w:p w14:paraId="343A1A5E" w14:textId="77777777" w:rsidR="00097E98" w:rsidRPr="00442838" w:rsidRDefault="00097E98" w:rsidP="000F163C">
            <w:pPr>
              <w:spacing w:line="360" w:lineRule="auto"/>
            </w:pPr>
          </w:p>
        </w:tc>
        <w:tc>
          <w:tcPr>
            <w:tcW w:w="3719" w:type="dxa"/>
          </w:tcPr>
          <w:p w14:paraId="34126A75" w14:textId="77777777" w:rsidR="00097E98" w:rsidRPr="00442838" w:rsidRDefault="00097E98" w:rsidP="000F163C">
            <w:pPr>
              <w:spacing w:line="360" w:lineRule="auto"/>
            </w:pPr>
          </w:p>
        </w:tc>
        <w:tc>
          <w:tcPr>
            <w:tcW w:w="880" w:type="dxa"/>
          </w:tcPr>
          <w:p w14:paraId="418AC9F8" w14:textId="77777777" w:rsidR="00097E98" w:rsidRPr="00442838" w:rsidRDefault="00097E98" w:rsidP="000F163C">
            <w:pPr>
              <w:spacing w:line="360" w:lineRule="auto"/>
            </w:pPr>
          </w:p>
        </w:tc>
        <w:tc>
          <w:tcPr>
            <w:tcW w:w="724" w:type="dxa"/>
          </w:tcPr>
          <w:p w14:paraId="0473032B" w14:textId="77777777" w:rsidR="00097E98" w:rsidRPr="00442838" w:rsidRDefault="00097E98" w:rsidP="000F163C">
            <w:pPr>
              <w:spacing w:line="360" w:lineRule="auto"/>
            </w:pPr>
          </w:p>
        </w:tc>
        <w:tc>
          <w:tcPr>
            <w:tcW w:w="724" w:type="dxa"/>
          </w:tcPr>
          <w:p w14:paraId="4B4D3474" w14:textId="77777777" w:rsidR="00097E98" w:rsidRPr="00442838" w:rsidRDefault="00097E98" w:rsidP="000F163C">
            <w:pPr>
              <w:spacing w:line="360" w:lineRule="auto"/>
            </w:pPr>
          </w:p>
        </w:tc>
        <w:tc>
          <w:tcPr>
            <w:tcW w:w="1976" w:type="dxa"/>
          </w:tcPr>
          <w:p w14:paraId="6BE229F1" w14:textId="77777777" w:rsidR="00097E98" w:rsidRPr="00442838" w:rsidRDefault="00097E98" w:rsidP="000F163C">
            <w:pPr>
              <w:spacing w:line="360" w:lineRule="auto"/>
            </w:pPr>
          </w:p>
        </w:tc>
      </w:tr>
      <w:tr w:rsidR="00097E98" w:rsidRPr="00442838" w14:paraId="506FB9C1" w14:textId="77777777" w:rsidTr="000F163C">
        <w:trPr>
          <w:trHeight w:val="441"/>
        </w:trPr>
        <w:tc>
          <w:tcPr>
            <w:tcW w:w="1251" w:type="dxa"/>
          </w:tcPr>
          <w:p w14:paraId="09D5FB7C" w14:textId="77777777" w:rsidR="00097E98" w:rsidRPr="00442838" w:rsidRDefault="00097E98" w:rsidP="000F163C">
            <w:pPr>
              <w:spacing w:line="360" w:lineRule="auto"/>
            </w:pPr>
          </w:p>
        </w:tc>
        <w:tc>
          <w:tcPr>
            <w:tcW w:w="1652" w:type="dxa"/>
          </w:tcPr>
          <w:p w14:paraId="711D7E57" w14:textId="77777777" w:rsidR="00097E98" w:rsidRPr="00442838" w:rsidRDefault="00097E98" w:rsidP="000F163C">
            <w:pPr>
              <w:spacing w:line="360" w:lineRule="auto"/>
            </w:pPr>
          </w:p>
        </w:tc>
        <w:tc>
          <w:tcPr>
            <w:tcW w:w="3719" w:type="dxa"/>
          </w:tcPr>
          <w:p w14:paraId="1384B596" w14:textId="77777777" w:rsidR="00097E98" w:rsidRPr="00442838" w:rsidRDefault="00097E98" w:rsidP="000F163C">
            <w:pPr>
              <w:spacing w:line="360" w:lineRule="auto"/>
            </w:pPr>
          </w:p>
        </w:tc>
        <w:tc>
          <w:tcPr>
            <w:tcW w:w="880" w:type="dxa"/>
          </w:tcPr>
          <w:p w14:paraId="6536F735" w14:textId="77777777" w:rsidR="00097E98" w:rsidRPr="00442838" w:rsidRDefault="00097E98" w:rsidP="000F163C">
            <w:pPr>
              <w:spacing w:line="360" w:lineRule="auto"/>
            </w:pPr>
          </w:p>
        </w:tc>
        <w:tc>
          <w:tcPr>
            <w:tcW w:w="724" w:type="dxa"/>
          </w:tcPr>
          <w:p w14:paraId="08B6A38B" w14:textId="77777777" w:rsidR="00097E98" w:rsidRPr="00442838" w:rsidRDefault="00097E98" w:rsidP="000F163C">
            <w:pPr>
              <w:spacing w:line="360" w:lineRule="auto"/>
            </w:pPr>
          </w:p>
        </w:tc>
        <w:tc>
          <w:tcPr>
            <w:tcW w:w="724" w:type="dxa"/>
          </w:tcPr>
          <w:p w14:paraId="61ACC590" w14:textId="77777777" w:rsidR="00097E98" w:rsidRPr="00442838" w:rsidRDefault="00097E98" w:rsidP="000F163C">
            <w:pPr>
              <w:spacing w:line="360" w:lineRule="auto"/>
            </w:pPr>
          </w:p>
        </w:tc>
        <w:tc>
          <w:tcPr>
            <w:tcW w:w="1976" w:type="dxa"/>
          </w:tcPr>
          <w:p w14:paraId="3C241CC0" w14:textId="77777777" w:rsidR="00097E98" w:rsidRPr="00442838" w:rsidRDefault="00097E98" w:rsidP="000F163C">
            <w:pPr>
              <w:spacing w:line="360" w:lineRule="auto"/>
            </w:pPr>
          </w:p>
        </w:tc>
      </w:tr>
      <w:tr w:rsidR="00097E98" w:rsidRPr="00442838" w14:paraId="42429282" w14:textId="77777777" w:rsidTr="000F163C">
        <w:trPr>
          <w:trHeight w:val="896"/>
        </w:trPr>
        <w:tc>
          <w:tcPr>
            <w:tcW w:w="1251" w:type="dxa"/>
          </w:tcPr>
          <w:p w14:paraId="6936104E" w14:textId="77777777" w:rsidR="00097E98" w:rsidRPr="00442838" w:rsidRDefault="00097E98" w:rsidP="000F163C">
            <w:pPr>
              <w:spacing w:line="360" w:lineRule="auto"/>
            </w:pPr>
          </w:p>
        </w:tc>
        <w:tc>
          <w:tcPr>
            <w:tcW w:w="1652" w:type="dxa"/>
          </w:tcPr>
          <w:p w14:paraId="5A1C6F74" w14:textId="77777777" w:rsidR="00097E98" w:rsidRPr="00442838" w:rsidRDefault="00097E98" w:rsidP="000F163C">
            <w:pPr>
              <w:spacing w:line="360" w:lineRule="auto"/>
            </w:pPr>
          </w:p>
        </w:tc>
        <w:tc>
          <w:tcPr>
            <w:tcW w:w="3719" w:type="dxa"/>
          </w:tcPr>
          <w:p w14:paraId="0FEC9D4B" w14:textId="77777777" w:rsidR="00097E98" w:rsidRPr="00442838" w:rsidRDefault="00097E98" w:rsidP="000F163C">
            <w:pPr>
              <w:spacing w:line="360" w:lineRule="auto"/>
            </w:pPr>
          </w:p>
        </w:tc>
        <w:tc>
          <w:tcPr>
            <w:tcW w:w="880" w:type="dxa"/>
          </w:tcPr>
          <w:p w14:paraId="035B0C29" w14:textId="77777777" w:rsidR="00097E98" w:rsidRPr="00442838" w:rsidRDefault="00097E98" w:rsidP="000F163C">
            <w:pPr>
              <w:spacing w:line="360" w:lineRule="auto"/>
            </w:pPr>
          </w:p>
        </w:tc>
        <w:tc>
          <w:tcPr>
            <w:tcW w:w="724" w:type="dxa"/>
          </w:tcPr>
          <w:p w14:paraId="56EE2010" w14:textId="77777777" w:rsidR="00097E98" w:rsidRPr="00442838" w:rsidRDefault="00097E98" w:rsidP="000F163C">
            <w:pPr>
              <w:spacing w:line="360" w:lineRule="auto"/>
            </w:pPr>
          </w:p>
        </w:tc>
        <w:tc>
          <w:tcPr>
            <w:tcW w:w="724" w:type="dxa"/>
          </w:tcPr>
          <w:p w14:paraId="0850F53C" w14:textId="77777777" w:rsidR="00097E98" w:rsidRPr="00442838" w:rsidRDefault="00097E98" w:rsidP="000F163C">
            <w:pPr>
              <w:spacing w:line="360" w:lineRule="auto"/>
            </w:pPr>
          </w:p>
        </w:tc>
        <w:tc>
          <w:tcPr>
            <w:tcW w:w="1976" w:type="dxa"/>
          </w:tcPr>
          <w:p w14:paraId="24DCB619" w14:textId="77777777" w:rsidR="00097E98" w:rsidRPr="00442838" w:rsidRDefault="00097E98" w:rsidP="000F163C">
            <w:pPr>
              <w:spacing w:line="360" w:lineRule="auto"/>
            </w:pPr>
          </w:p>
        </w:tc>
      </w:tr>
    </w:tbl>
    <w:p w14:paraId="0EFB4C43" w14:textId="77777777" w:rsidR="00097E98" w:rsidRPr="00442838" w:rsidRDefault="00097E98" w:rsidP="00097E98">
      <w:pPr>
        <w:rPr>
          <w:sz w:val="24"/>
        </w:rPr>
      </w:pPr>
    </w:p>
    <w:p w14:paraId="59A9614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2DDA3A" w14:textId="77777777" w:rsidTr="000F163C">
        <w:tc>
          <w:tcPr>
            <w:tcW w:w="3596" w:type="dxa"/>
          </w:tcPr>
          <w:p w14:paraId="5206EBAA" w14:textId="77777777" w:rsidR="00097E98" w:rsidRPr="00442838" w:rsidRDefault="00097E98" w:rsidP="000F163C">
            <w:pPr>
              <w:rPr>
                <w:sz w:val="24"/>
              </w:rPr>
            </w:pPr>
          </w:p>
        </w:tc>
        <w:tc>
          <w:tcPr>
            <w:tcW w:w="3597" w:type="dxa"/>
          </w:tcPr>
          <w:p w14:paraId="6E8BBC09" w14:textId="77777777" w:rsidR="00097E98" w:rsidRPr="00442838" w:rsidRDefault="00097E98" w:rsidP="000F163C">
            <w:pPr>
              <w:rPr>
                <w:sz w:val="24"/>
              </w:rPr>
            </w:pPr>
          </w:p>
        </w:tc>
        <w:tc>
          <w:tcPr>
            <w:tcW w:w="3597" w:type="dxa"/>
          </w:tcPr>
          <w:p w14:paraId="01B998F7" w14:textId="77777777" w:rsidR="00097E98" w:rsidRPr="00442838" w:rsidRDefault="00097E98" w:rsidP="000F163C">
            <w:pPr>
              <w:rPr>
                <w:sz w:val="24"/>
              </w:rPr>
            </w:pPr>
          </w:p>
        </w:tc>
      </w:tr>
      <w:tr w:rsidR="00097E98" w:rsidRPr="00442838" w14:paraId="00B85916" w14:textId="77777777" w:rsidTr="000F163C">
        <w:tc>
          <w:tcPr>
            <w:tcW w:w="3596" w:type="dxa"/>
          </w:tcPr>
          <w:p w14:paraId="2219BA24" w14:textId="77777777" w:rsidR="00097E98" w:rsidRPr="00442838" w:rsidRDefault="00097E98" w:rsidP="000F163C">
            <w:pPr>
              <w:rPr>
                <w:sz w:val="24"/>
              </w:rPr>
            </w:pPr>
          </w:p>
        </w:tc>
        <w:tc>
          <w:tcPr>
            <w:tcW w:w="3597" w:type="dxa"/>
          </w:tcPr>
          <w:p w14:paraId="5006C41B" w14:textId="77777777" w:rsidR="00097E98" w:rsidRPr="00442838" w:rsidRDefault="00097E98" w:rsidP="000F163C">
            <w:pPr>
              <w:rPr>
                <w:sz w:val="24"/>
              </w:rPr>
            </w:pPr>
          </w:p>
        </w:tc>
        <w:tc>
          <w:tcPr>
            <w:tcW w:w="3597" w:type="dxa"/>
          </w:tcPr>
          <w:p w14:paraId="2E9E0F29" w14:textId="77777777" w:rsidR="00097E98" w:rsidRPr="00442838" w:rsidRDefault="00097E98" w:rsidP="000F163C">
            <w:pPr>
              <w:rPr>
                <w:sz w:val="24"/>
              </w:rPr>
            </w:pPr>
          </w:p>
        </w:tc>
      </w:tr>
    </w:tbl>
    <w:p w14:paraId="3B3E5584" w14:textId="77777777" w:rsidR="00097E98" w:rsidRPr="00442838" w:rsidRDefault="00097E98" w:rsidP="00097E98">
      <w:pPr>
        <w:rPr>
          <w:sz w:val="24"/>
        </w:rPr>
      </w:pPr>
    </w:p>
    <w:p w14:paraId="61638F74" w14:textId="77777777" w:rsidR="00097E98" w:rsidRPr="00442838" w:rsidRDefault="00097E98" w:rsidP="00097E98">
      <w:pPr>
        <w:rPr>
          <w:sz w:val="24"/>
        </w:rPr>
      </w:pPr>
      <w:r w:rsidRPr="00442838">
        <w:rPr>
          <w:sz w:val="24"/>
        </w:rPr>
        <w:t>Sprites:</w:t>
      </w:r>
    </w:p>
    <w:p w14:paraId="43834D07" w14:textId="77777777" w:rsidR="00097E98" w:rsidRPr="00442838" w:rsidRDefault="00097E98" w:rsidP="00097E98">
      <w:pPr>
        <w:rPr>
          <w:sz w:val="24"/>
        </w:rPr>
      </w:pPr>
      <w:r w:rsidRPr="00442838">
        <w:rPr>
          <w:sz w:val="24"/>
        </w:rPr>
        <w:br w:type="page"/>
      </w:r>
    </w:p>
    <w:p w14:paraId="1F2ED100" w14:textId="77777777" w:rsidR="00097E98" w:rsidRPr="00442838" w:rsidRDefault="00097E98" w:rsidP="00097E98">
      <w:pPr>
        <w:rPr>
          <w:sz w:val="24"/>
        </w:rPr>
      </w:pPr>
      <w:r w:rsidRPr="00442838">
        <w:rPr>
          <w:sz w:val="24"/>
        </w:rPr>
        <w:lastRenderedPageBreak/>
        <w:t>Family Page</w:t>
      </w:r>
    </w:p>
    <w:p w14:paraId="62149D1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DBDFD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B8537FC" w14:textId="77777777" w:rsidTr="000F163C">
        <w:trPr>
          <w:trHeight w:val="896"/>
        </w:trPr>
        <w:tc>
          <w:tcPr>
            <w:tcW w:w="1251" w:type="dxa"/>
          </w:tcPr>
          <w:p w14:paraId="4D260195" w14:textId="77777777" w:rsidR="00097E98" w:rsidRPr="00442838" w:rsidRDefault="00097E98" w:rsidP="000F163C">
            <w:pPr>
              <w:spacing w:line="360" w:lineRule="auto"/>
            </w:pPr>
            <w:r w:rsidRPr="00442838">
              <w:t>Pokemon</w:t>
            </w:r>
          </w:p>
          <w:p w14:paraId="461794DC" w14:textId="77777777" w:rsidR="00097E98" w:rsidRPr="00442838" w:rsidRDefault="00097E98" w:rsidP="000F163C">
            <w:pPr>
              <w:spacing w:line="360" w:lineRule="auto"/>
            </w:pPr>
            <w:r w:rsidRPr="00442838">
              <w:t>Name</w:t>
            </w:r>
          </w:p>
        </w:tc>
        <w:tc>
          <w:tcPr>
            <w:tcW w:w="1652" w:type="dxa"/>
          </w:tcPr>
          <w:p w14:paraId="11B68CB3" w14:textId="77777777" w:rsidR="00097E98" w:rsidRPr="00442838" w:rsidRDefault="00097E98" w:rsidP="000F163C">
            <w:pPr>
              <w:spacing w:line="360" w:lineRule="auto"/>
            </w:pPr>
            <w:r w:rsidRPr="00442838">
              <w:t>Pokemon Number</w:t>
            </w:r>
          </w:p>
        </w:tc>
        <w:tc>
          <w:tcPr>
            <w:tcW w:w="3719" w:type="dxa"/>
          </w:tcPr>
          <w:p w14:paraId="23405B2A" w14:textId="77777777" w:rsidR="00097E98" w:rsidRPr="00442838" w:rsidRDefault="00097E98" w:rsidP="000F163C">
            <w:pPr>
              <w:spacing w:line="360" w:lineRule="auto"/>
            </w:pPr>
            <w:r w:rsidRPr="00442838">
              <w:t>Base Stats</w:t>
            </w:r>
          </w:p>
          <w:p w14:paraId="76F60D3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86597DF" w14:textId="77777777" w:rsidR="00097E98" w:rsidRPr="00442838" w:rsidRDefault="00097E98" w:rsidP="000F163C">
            <w:pPr>
              <w:spacing w:line="360" w:lineRule="auto"/>
            </w:pPr>
            <w:r w:rsidRPr="00442838">
              <w:t>Ability</w:t>
            </w:r>
          </w:p>
        </w:tc>
        <w:tc>
          <w:tcPr>
            <w:tcW w:w="724" w:type="dxa"/>
          </w:tcPr>
          <w:p w14:paraId="4C803C53" w14:textId="77777777" w:rsidR="00097E98" w:rsidRPr="00442838" w:rsidRDefault="00097E98" w:rsidP="000F163C">
            <w:pPr>
              <w:spacing w:line="360" w:lineRule="auto"/>
            </w:pPr>
            <w:r w:rsidRPr="00442838">
              <w:t>Type 1</w:t>
            </w:r>
          </w:p>
        </w:tc>
        <w:tc>
          <w:tcPr>
            <w:tcW w:w="724" w:type="dxa"/>
          </w:tcPr>
          <w:p w14:paraId="6E970EB9" w14:textId="77777777" w:rsidR="00097E98" w:rsidRPr="00442838" w:rsidRDefault="00097E98" w:rsidP="000F163C">
            <w:pPr>
              <w:spacing w:line="360" w:lineRule="auto"/>
            </w:pPr>
            <w:r w:rsidRPr="00442838">
              <w:t>Type 2</w:t>
            </w:r>
          </w:p>
        </w:tc>
        <w:tc>
          <w:tcPr>
            <w:tcW w:w="1976" w:type="dxa"/>
          </w:tcPr>
          <w:p w14:paraId="341CAF7E" w14:textId="77777777" w:rsidR="00097E98" w:rsidRPr="00442838" w:rsidRDefault="00097E98" w:rsidP="000F163C">
            <w:pPr>
              <w:spacing w:line="360" w:lineRule="auto"/>
            </w:pPr>
            <w:r w:rsidRPr="00442838">
              <w:t>Evolution</w:t>
            </w:r>
          </w:p>
        </w:tc>
      </w:tr>
      <w:tr w:rsidR="00097E98" w:rsidRPr="00442838" w14:paraId="01339639" w14:textId="77777777" w:rsidTr="000F163C">
        <w:trPr>
          <w:trHeight w:val="454"/>
        </w:trPr>
        <w:tc>
          <w:tcPr>
            <w:tcW w:w="1251" w:type="dxa"/>
          </w:tcPr>
          <w:p w14:paraId="50C195C3" w14:textId="77777777" w:rsidR="00097E98" w:rsidRPr="00442838" w:rsidRDefault="00097E98" w:rsidP="000F163C">
            <w:pPr>
              <w:spacing w:line="360" w:lineRule="auto"/>
            </w:pPr>
          </w:p>
        </w:tc>
        <w:tc>
          <w:tcPr>
            <w:tcW w:w="1652" w:type="dxa"/>
          </w:tcPr>
          <w:p w14:paraId="2D9B442A" w14:textId="77777777" w:rsidR="00097E98" w:rsidRPr="00442838" w:rsidRDefault="00097E98" w:rsidP="000F163C">
            <w:pPr>
              <w:spacing w:line="360" w:lineRule="auto"/>
            </w:pPr>
          </w:p>
        </w:tc>
        <w:tc>
          <w:tcPr>
            <w:tcW w:w="3719" w:type="dxa"/>
          </w:tcPr>
          <w:p w14:paraId="3892CF6F" w14:textId="77777777" w:rsidR="00097E98" w:rsidRPr="00442838" w:rsidRDefault="00097E98" w:rsidP="000F163C">
            <w:pPr>
              <w:spacing w:line="360" w:lineRule="auto"/>
            </w:pPr>
          </w:p>
        </w:tc>
        <w:tc>
          <w:tcPr>
            <w:tcW w:w="880" w:type="dxa"/>
          </w:tcPr>
          <w:p w14:paraId="732C966F" w14:textId="77777777" w:rsidR="00097E98" w:rsidRPr="00442838" w:rsidRDefault="00097E98" w:rsidP="000F163C">
            <w:pPr>
              <w:spacing w:line="360" w:lineRule="auto"/>
            </w:pPr>
          </w:p>
        </w:tc>
        <w:tc>
          <w:tcPr>
            <w:tcW w:w="724" w:type="dxa"/>
          </w:tcPr>
          <w:p w14:paraId="10941A9C" w14:textId="77777777" w:rsidR="00097E98" w:rsidRPr="00442838" w:rsidRDefault="00097E98" w:rsidP="000F163C">
            <w:pPr>
              <w:spacing w:line="360" w:lineRule="auto"/>
            </w:pPr>
          </w:p>
        </w:tc>
        <w:tc>
          <w:tcPr>
            <w:tcW w:w="724" w:type="dxa"/>
          </w:tcPr>
          <w:p w14:paraId="1CCD96EF" w14:textId="77777777" w:rsidR="00097E98" w:rsidRPr="00442838" w:rsidRDefault="00097E98" w:rsidP="000F163C">
            <w:pPr>
              <w:spacing w:line="360" w:lineRule="auto"/>
            </w:pPr>
          </w:p>
        </w:tc>
        <w:tc>
          <w:tcPr>
            <w:tcW w:w="1976" w:type="dxa"/>
          </w:tcPr>
          <w:p w14:paraId="16241483" w14:textId="77777777" w:rsidR="00097E98" w:rsidRPr="00442838" w:rsidRDefault="00097E98" w:rsidP="000F163C">
            <w:pPr>
              <w:spacing w:line="360" w:lineRule="auto"/>
            </w:pPr>
          </w:p>
        </w:tc>
      </w:tr>
      <w:tr w:rsidR="00097E98" w:rsidRPr="00442838" w14:paraId="4A1461E6" w14:textId="77777777" w:rsidTr="000F163C">
        <w:trPr>
          <w:trHeight w:val="441"/>
        </w:trPr>
        <w:tc>
          <w:tcPr>
            <w:tcW w:w="1251" w:type="dxa"/>
          </w:tcPr>
          <w:p w14:paraId="3316B7C3" w14:textId="77777777" w:rsidR="00097E98" w:rsidRPr="00442838" w:rsidRDefault="00097E98" w:rsidP="000F163C">
            <w:pPr>
              <w:spacing w:line="360" w:lineRule="auto"/>
            </w:pPr>
          </w:p>
        </w:tc>
        <w:tc>
          <w:tcPr>
            <w:tcW w:w="1652" w:type="dxa"/>
          </w:tcPr>
          <w:p w14:paraId="09949062" w14:textId="77777777" w:rsidR="00097E98" w:rsidRPr="00442838" w:rsidRDefault="00097E98" w:rsidP="000F163C">
            <w:pPr>
              <w:spacing w:line="360" w:lineRule="auto"/>
            </w:pPr>
          </w:p>
        </w:tc>
        <w:tc>
          <w:tcPr>
            <w:tcW w:w="3719" w:type="dxa"/>
          </w:tcPr>
          <w:p w14:paraId="2373A4BB" w14:textId="77777777" w:rsidR="00097E98" w:rsidRPr="00442838" w:rsidRDefault="00097E98" w:rsidP="000F163C">
            <w:pPr>
              <w:spacing w:line="360" w:lineRule="auto"/>
            </w:pPr>
          </w:p>
        </w:tc>
        <w:tc>
          <w:tcPr>
            <w:tcW w:w="880" w:type="dxa"/>
          </w:tcPr>
          <w:p w14:paraId="268360B5" w14:textId="77777777" w:rsidR="00097E98" w:rsidRPr="00442838" w:rsidRDefault="00097E98" w:rsidP="000F163C">
            <w:pPr>
              <w:spacing w:line="360" w:lineRule="auto"/>
            </w:pPr>
          </w:p>
        </w:tc>
        <w:tc>
          <w:tcPr>
            <w:tcW w:w="724" w:type="dxa"/>
          </w:tcPr>
          <w:p w14:paraId="1921B585" w14:textId="77777777" w:rsidR="00097E98" w:rsidRPr="00442838" w:rsidRDefault="00097E98" w:rsidP="000F163C">
            <w:pPr>
              <w:spacing w:line="360" w:lineRule="auto"/>
            </w:pPr>
          </w:p>
        </w:tc>
        <w:tc>
          <w:tcPr>
            <w:tcW w:w="724" w:type="dxa"/>
          </w:tcPr>
          <w:p w14:paraId="3D3D5C29" w14:textId="77777777" w:rsidR="00097E98" w:rsidRPr="00442838" w:rsidRDefault="00097E98" w:rsidP="000F163C">
            <w:pPr>
              <w:spacing w:line="360" w:lineRule="auto"/>
            </w:pPr>
          </w:p>
        </w:tc>
        <w:tc>
          <w:tcPr>
            <w:tcW w:w="1976" w:type="dxa"/>
          </w:tcPr>
          <w:p w14:paraId="760572DC" w14:textId="77777777" w:rsidR="00097E98" w:rsidRPr="00442838" w:rsidRDefault="00097E98" w:rsidP="000F163C">
            <w:pPr>
              <w:spacing w:line="360" w:lineRule="auto"/>
            </w:pPr>
          </w:p>
        </w:tc>
      </w:tr>
      <w:tr w:rsidR="00097E98" w:rsidRPr="00442838" w14:paraId="6BB0C928" w14:textId="77777777" w:rsidTr="000F163C">
        <w:trPr>
          <w:trHeight w:val="441"/>
        </w:trPr>
        <w:tc>
          <w:tcPr>
            <w:tcW w:w="1251" w:type="dxa"/>
          </w:tcPr>
          <w:p w14:paraId="0AFC97B0" w14:textId="77777777" w:rsidR="00097E98" w:rsidRPr="00442838" w:rsidRDefault="00097E98" w:rsidP="000F163C">
            <w:pPr>
              <w:spacing w:line="360" w:lineRule="auto"/>
            </w:pPr>
          </w:p>
        </w:tc>
        <w:tc>
          <w:tcPr>
            <w:tcW w:w="1652" w:type="dxa"/>
          </w:tcPr>
          <w:p w14:paraId="1753FA54" w14:textId="77777777" w:rsidR="00097E98" w:rsidRPr="00442838" w:rsidRDefault="00097E98" w:rsidP="000F163C">
            <w:pPr>
              <w:spacing w:line="360" w:lineRule="auto"/>
            </w:pPr>
          </w:p>
        </w:tc>
        <w:tc>
          <w:tcPr>
            <w:tcW w:w="3719" w:type="dxa"/>
          </w:tcPr>
          <w:p w14:paraId="0BB7359F" w14:textId="77777777" w:rsidR="00097E98" w:rsidRPr="00442838" w:rsidRDefault="00097E98" w:rsidP="000F163C">
            <w:pPr>
              <w:spacing w:line="360" w:lineRule="auto"/>
            </w:pPr>
          </w:p>
        </w:tc>
        <w:tc>
          <w:tcPr>
            <w:tcW w:w="880" w:type="dxa"/>
          </w:tcPr>
          <w:p w14:paraId="0E90C4B8" w14:textId="77777777" w:rsidR="00097E98" w:rsidRPr="00442838" w:rsidRDefault="00097E98" w:rsidP="000F163C">
            <w:pPr>
              <w:spacing w:line="360" w:lineRule="auto"/>
            </w:pPr>
          </w:p>
        </w:tc>
        <w:tc>
          <w:tcPr>
            <w:tcW w:w="724" w:type="dxa"/>
          </w:tcPr>
          <w:p w14:paraId="62D783E9" w14:textId="77777777" w:rsidR="00097E98" w:rsidRPr="00442838" w:rsidRDefault="00097E98" w:rsidP="000F163C">
            <w:pPr>
              <w:spacing w:line="360" w:lineRule="auto"/>
            </w:pPr>
          </w:p>
        </w:tc>
        <w:tc>
          <w:tcPr>
            <w:tcW w:w="724" w:type="dxa"/>
          </w:tcPr>
          <w:p w14:paraId="00EC5CE9" w14:textId="77777777" w:rsidR="00097E98" w:rsidRPr="00442838" w:rsidRDefault="00097E98" w:rsidP="000F163C">
            <w:pPr>
              <w:spacing w:line="360" w:lineRule="auto"/>
            </w:pPr>
          </w:p>
        </w:tc>
        <w:tc>
          <w:tcPr>
            <w:tcW w:w="1976" w:type="dxa"/>
          </w:tcPr>
          <w:p w14:paraId="06B51344" w14:textId="77777777" w:rsidR="00097E98" w:rsidRPr="00442838" w:rsidRDefault="00097E98" w:rsidP="000F163C">
            <w:pPr>
              <w:spacing w:line="360" w:lineRule="auto"/>
            </w:pPr>
          </w:p>
        </w:tc>
      </w:tr>
      <w:tr w:rsidR="00097E98" w:rsidRPr="00442838" w14:paraId="405F530E" w14:textId="77777777" w:rsidTr="000F163C">
        <w:trPr>
          <w:trHeight w:val="896"/>
        </w:trPr>
        <w:tc>
          <w:tcPr>
            <w:tcW w:w="1251" w:type="dxa"/>
          </w:tcPr>
          <w:p w14:paraId="7821E45F" w14:textId="77777777" w:rsidR="00097E98" w:rsidRPr="00442838" w:rsidRDefault="00097E98" w:rsidP="000F163C">
            <w:pPr>
              <w:spacing w:line="360" w:lineRule="auto"/>
            </w:pPr>
          </w:p>
        </w:tc>
        <w:tc>
          <w:tcPr>
            <w:tcW w:w="1652" w:type="dxa"/>
          </w:tcPr>
          <w:p w14:paraId="47431B34" w14:textId="77777777" w:rsidR="00097E98" w:rsidRPr="00442838" w:rsidRDefault="00097E98" w:rsidP="000F163C">
            <w:pPr>
              <w:spacing w:line="360" w:lineRule="auto"/>
            </w:pPr>
          </w:p>
        </w:tc>
        <w:tc>
          <w:tcPr>
            <w:tcW w:w="3719" w:type="dxa"/>
          </w:tcPr>
          <w:p w14:paraId="74777C1E" w14:textId="77777777" w:rsidR="00097E98" w:rsidRPr="00442838" w:rsidRDefault="00097E98" w:rsidP="000F163C">
            <w:pPr>
              <w:spacing w:line="360" w:lineRule="auto"/>
            </w:pPr>
          </w:p>
        </w:tc>
        <w:tc>
          <w:tcPr>
            <w:tcW w:w="880" w:type="dxa"/>
          </w:tcPr>
          <w:p w14:paraId="26E1901F" w14:textId="77777777" w:rsidR="00097E98" w:rsidRPr="00442838" w:rsidRDefault="00097E98" w:rsidP="000F163C">
            <w:pPr>
              <w:spacing w:line="360" w:lineRule="auto"/>
            </w:pPr>
          </w:p>
        </w:tc>
        <w:tc>
          <w:tcPr>
            <w:tcW w:w="724" w:type="dxa"/>
          </w:tcPr>
          <w:p w14:paraId="3662CD9A" w14:textId="77777777" w:rsidR="00097E98" w:rsidRPr="00442838" w:rsidRDefault="00097E98" w:rsidP="000F163C">
            <w:pPr>
              <w:spacing w:line="360" w:lineRule="auto"/>
            </w:pPr>
          </w:p>
        </w:tc>
        <w:tc>
          <w:tcPr>
            <w:tcW w:w="724" w:type="dxa"/>
          </w:tcPr>
          <w:p w14:paraId="07766CB5" w14:textId="77777777" w:rsidR="00097E98" w:rsidRPr="00442838" w:rsidRDefault="00097E98" w:rsidP="000F163C">
            <w:pPr>
              <w:spacing w:line="360" w:lineRule="auto"/>
            </w:pPr>
          </w:p>
        </w:tc>
        <w:tc>
          <w:tcPr>
            <w:tcW w:w="1976" w:type="dxa"/>
          </w:tcPr>
          <w:p w14:paraId="65351479" w14:textId="77777777" w:rsidR="00097E98" w:rsidRPr="00442838" w:rsidRDefault="00097E98" w:rsidP="000F163C">
            <w:pPr>
              <w:spacing w:line="360" w:lineRule="auto"/>
            </w:pPr>
          </w:p>
        </w:tc>
      </w:tr>
    </w:tbl>
    <w:p w14:paraId="2402058C" w14:textId="77777777" w:rsidR="00097E98" w:rsidRPr="00442838" w:rsidRDefault="00097E98" w:rsidP="00097E98">
      <w:pPr>
        <w:rPr>
          <w:sz w:val="24"/>
        </w:rPr>
      </w:pPr>
    </w:p>
    <w:p w14:paraId="7C9B8DF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C1034A1" w14:textId="77777777" w:rsidTr="000F163C">
        <w:tc>
          <w:tcPr>
            <w:tcW w:w="3596" w:type="dxa"/>
          </w:tcPr>
          <w:p w14:paraId="76A15EB1" w14:textId="77777777" w:rsidR="00097E98" w:rsidRPr="00442838" w:rsidRDefault="00097E98" w:rsidP="000F163C">
            <w:pPr>
              <w:rPr>
                <w:sz w:val="24"/>
              </w:rPr>
            </w:pPr>
          </w:p>
        </w:tc>
        <w:tc>
          <w:tcPr>
            <w:tcW w:w="3597" w:type="dxa"/>
          </w:tcPr>
          <w:p w14:paraId="27BAAE27" w14:textId="77777777" w:rsidR="00097E98" w:rsidRPr="00442838" w:rsidRDefault="00097E98" w:rsidP="000F163C">
            <w:pPr>
              <w:rPr>
                <w:sz w:val="24"/>
              </w:rPr>
            </w:pPr>
          </w:p>
        </w:tc>
        <w:tc>
          <w:tcPr>
            <w:tcW w:w="3597" w:type="dxa"/>
          </w:tcPr>
          <w:p w14:paraId="3FB7DFC4" w14:textId="77777777" w:rsidR="00097E98" w:rsidRPr="00442838" w:rsidRDefault="00097E98" w:rsidP="000F163C">
            <w:pPr>
              <w:rPr>
                <w:sz w:val="24"/>
              </w:rPr>
            </w:pPr>
          </w:p>
        </w:tc>
      </w:tr>
      <w:tr w:rsidR="00097E98" w:rsidRPr="00442838" w14:paraId="006A7727" w14:textId="77777777" w:rsidTr="000F163C">
        <w:tc>
          <w:tcPr>
            <w:tcW w:w="3596" w:type="dxa"/>
          </w:tcPr>
          <w:p w14:paraId="64BFB078" w14:textId="77777777" w:rsidR="00097E98" w:rsidRPr="00442838" w:rsidRDefault="00097E98" w:rsidP="000F163C">
            <w:pPr>
              <w:rPr>
                <w:sz w:val="24"/>
              </w:rPr>
            </w:pPr>
          </w:p>
        </w:tc>
        <w:tc>
          <w:tcPr>
            <w:tcW w:w="3597" w:type="dxa"/>
          </w:tcPr>
          <w:p w14:paraId="28E1DD56" w14:textId="77777777" w:rsidR="00097E98" w:rsidRPr="00442838" w:rsidRDefault="00097E98" w:rsidP="000F163C">
            <w:pPr>
              <w:rPr>
                <w:sz w:val="24"/>
              </w:rPr>
            </w:pPr>
          </w:p>
        </w:tc>
        <w:tc>
          <w:tcPr>
            <w:tcW w:w="3597" w:type="dxa"/>
          </w:tcPr>
          <w:p w14:paraId="7BF4FBBD" w14:textId="77777777" w:rsidR="00097E98" w:rsidRPr="00442838" w:rsidRDefault="00097E98" w:rsidP="000F163C">
            <w:pPr>
              <w:rPr>
                <w:sz w:val="24"/>
              </w:rPr>
            </w:pPr>
          </w:p>
        </w:tc>
      </w:tr>
    </w:tbl>
    <w:p w14:paraId="0F69BF74" w14:textId="77777777" w:rsidR="00097E98" w:rsidRPr="00442838" w:rsidRDefault="00097E98" w:rsidP="00097E98">
      <w:pPr>
        <w:rPr>
          <w:sz w:val="24"/>
        </w:rPr>
      </w:pPr>
    </w:p>
    <w:p w14:paraId="66E28607" w14:textId="77777777" w:rsidR="00097E98" w:rsidRPr="00442838" w:rsidRDefault="00097E98" w:rsidP="00097E98">
      <w:pPr>
        <w:rPr>
          <w:sz w:val="24"/>
        </w:rPr>
      </w:pPr>
      <w:r w:rsidRPr="00442838">
        <w:rPr>
          <w:sz w:val="24"/>
        </w:rPr>
        <w:t>Sprites:</w:t>
      </w:r>
    </w:p>
    <w:p w14:paraId="1B3CAB6D" w14:textId="77777777" w:rsidR="00097E98" w:rsidRPr="00442838" w:rsidRDefault="00097E98" w:rsidP="00097E98">
      <w:pPr>
        <w:rPr>
          <w:sz w:val="24"/>
        </w:rPr>
      </w:pPr>
      <w:r w:rsidRPr="00442838">
        <w:rPr>
          <w:sz w:val="24"/>
        </w:rPr>
        <w:br w:type="page"/>
      </w:r>
    </w:p>
    <w:p w14:paraId="01892D8C" w14:textId="77777777" w:rsidR="00097E98" w:rsidRPr="00442838" w:rsidRDefault="00097E98" w:rsidP="00097E98">
      <w:pPr>
        <w:rPr>
          <w:sz w:val="24"/>
        </w:rPr>
      </w:pPr>
      <w:r w:rsidRPr="00442838">
        <w:rPr>
          <w:sz w:val="24"/>
        </w:rPr>
        <w:lastRenderedPageBreak/>
        <w:t>Family Page</w:t>
      </w:r>
    </w:p>
    <w:p w14:paraId="06A5092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45C3CD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9BDBD44" w14:textId="77777777" w:rsidTr="000F163C">
        <w:trPr>
          <w:trHeight w:val="896"/>
        </w:trPr>
        <w:tc>
          <w:tcPr>
            <w:tcW w:w="1251" w:type="dxa"/>
          </w:tcPr>
          <w:p w14:paraId="6195C645" w14:textId="77777777" w:rsidR="00097E98" w:rsidRPr="00442838" w:rsidRDefault="00097E98" w:rsidP="000F163C">
            <w:pPr>
              <w:spacing w:line="360" w:lineRule="auto"/>
            </w:pPr>
            <w:r w:rsidRPr="00442838">
              <w:t>Pokemon</w:t>
            </w:r>
          </w:p>
          <w:p w14:paraId="49E4234D" w14:textId="77777777" w:rsidR="00097E98" w:rsidRPr="00442838" w:rsidRDefault="00097E98" w:rsidP="000F163C">
            <w:pPr>
              <w:spacing w:line="360" w:lineRule="auto"/>
            </w:pPr>
            <w:r w:rsidRPr="00442838">
              <w:t>Name</w:t>
            </w:r>
          </w:p>
        </w:tc>
        <w:tc>
          <w:tcPr>
            <w:tcW w:w="1652" w:type="dxa"/>
          </w:tcPr>
          <w:p w14:paraId="502B2E5E" w14:textId="77777777" w:rsidR="00097E98" w:rsidRPr="00442838" w:rsidRDefault="00097E98" w:rsidP="000F163C">
            <w:pPr>
              <w:spacing w:line="360" w:lineRule="auto"/>
            </w:pPr>
            <w:r w:rsidRPr="00442838">
              <w:t>Pokemon Number</w:t>
            </w:r>
          </w:p>
        </w:tc>
        <w:tc>
          <w:tcPr>
            <w:tcW w:w="3719" w:type="dxa"/>
          </w:tcPr>
          <w:p w14:paraId="239EAD7B" w14:textId="77777777" w:rsidR="00097E98" w:rsidRPr="00442838" w:rsidRDefault="00097E98" w:rsidP="000F163C">
            <w:pPr>
              <w:spacing w:line="360" w:lineRule="auto"/>
            </w:pPr>
            <w:r w:rsidRPr="00442838">
              <w:t>Base Stats</w:t>
            </w:r>
          </w:p>
          <w:p w14:paraId="19721FA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A350696" w14:textId="77777777" w:rsidR="00097E98" w:rsidRPr="00442838" w:rsidRDefault="00097E98" w:rsidP="000F163C">
            <w:pPr>
              <w:spacing w:line="360" w:lineRule="auto"/>
            </w:pPr>
            <w:r w:rsidRPr="00442838">
              <w:t>Ability</w:t>
            </w:r>
          </w:p>
        </w:tc>
        <w:tc>
          <w:tcPr>
            <w:tcW w:w="724" w:type="dxa"/>
          </w:tcPr>
          <w:p w14:paraId="6F4A75D1" w14:textId="77777777" w:rsidR="00097E98" w:rsidRPr="00442838" w:rsidRDefault="00097E98" w:rsidP="000F163C">
            <w:pPr>
              <w:spacing w:line="360" w:lineRule="auto"/>
            </w:pPr>
            <w:r w:rsidRPr="00442838">
              <w:t>Type 1</w:t>
            </w:r>
          </w:p>
        </w:tc>
        <w:tc>
          <w:tcPr>
            <w:tcW w:w="724" w:type="dxa"/>
          </w:tcPr>
          <w:p w14:paraId="1696BE27" w14:textId="77777777" w:rsidR="00097E98" w:rsidRPr="00442838" w:rsidRDefault="00097E98" w:rsidP="000F163C">
            <w:pPr>
              <w:spacing w:line="360" w:lineRule="auto"/>
            </w:pPr>
            <w:r w:rsidRPr="00442838">
              <w:t>Type 2</w:t>
            </w:r>
          </w:p>
        </w:tc>
        <w:tc>
          <w:tcPr>
            <w:tcW w:w="1976" w:type="dxa"/>
          </w:tcPr>
          <w:p w14:paraId="30098EF3" w14:textId="77777777" w:rsidR="00097E98" w:rsidRPr="00442838" w:rsidRDefault="00097E98" w:rsidP="000F163C">
            <w:pPr>
              <w:spacing w:line="360" w:lineRule="auto"/>
            </w:pPr>
            <w:r w:rsidRPr="00442838">
              <w:t>Evolution</w:t>
            </w:r>
          </w:p>
        </w:tc>
      </w:tr>
      <w:tr w:rsidR="00097E98" w:rsidRPr="00442838" w14:paraId="46D5936F" w14:textId="77777777" w:rsidTr="000F163C">
        <w:trPr>
          <w:trHeight w:val="454"/>
        </w:trPr>
        <w:tc>
          <w:tcPr>
            <w:tcW w:w="1251" w:type="dxa"/>
          </w:tcPr>
          <w:p w14:paraId="7F12D45B" w14:textId="77777777" w:rsidR="00097E98" w:rsidRPr="00442838" w:rsidRDefault="00097E98" w:rsidP="000F163C">
            <w:pPr>
              <w:spacing w:line="360" w:lineRule="auto"/>
            </w:pPr>
          </w:p>
        </w:tc>
        <w:tc>
          <w:tcPr>
            <w:tcW w:w="1652" w:type="dxa"/>
          </w:tcPr>
          <w:p w14:paraId="1069B49A" w14:textId="77777777" w:rsidR="00097E98" w:rsidRPr="00442838" w:rsidRDefault="00097E98" w:rsidP="000F163C">
            <w:pPr>
              <w:spacing w:line="360" w:lineRule="auto"/>
            </w:pPr>
          </w:p>
        </w:tc>
        <w:tc>
          <w:tcPr>
            <w:tcW w:w="3719" w:type="dxa"/>
          </w:tcPr>
          <w:p w14:paraId="42423011" w14:textId="77777777" w:rsidR="00097E98" w:rsidRPr="00442838" w:rsidRDefault="00097E98" w:rsidP="000F163C">
            <w:pPr>
              <w:spacing w:line="360" w:lineRule="auto"/>
            </w:pPr>
          </w:p>
        </w:tc>
        <w:tc>
          <w:tcPr>
            <w:tcW w:w="880" w:type="dxa"/>
          </w:tcPr>
          <w:p w14:paraId="003AD7E4" w14:textId="77777777" w:rsidR="00097E98" w:rsidRPr="00442838" w:rsidRDefault="00097E98" w:rsidP="000F163C">
            <w:pPr>
              <w:spacing w:line="360" w:lineRule="auto"/>
            </w:pPr>
          </w:p>
        </w:tc>
        <w:tc>
          <w:tcPr>
            <w:tcW w:w="724" w:type="dxa"/>
          </w:tcPr>
          <w:p w14:paraId="6C7905E4" w14:textId="77777777" w:rsidR="00097E98" w:rsidRPr="00442838" w:rsidRDefault="00097E98" w:rsidP="000F163C">
            <w:pPr>
              <w:spacing w:line="360" w:lineRule="auto"/>
            </w:pPr>
          </w:p>
        </w:tc>
        <w:tc>
          <w:tcPr>
            <w:tcW w:w="724" w:type="dxa"/>
          </w:tcPr>
          <w:p w14:paraId="79E3E147" w14:textId="77777777" w:rsidR="00097E98" w:rsidRPr="00442838" w:rsidRDefault="00097E98" w:rsidP="000F163C">
            <w:pPr>
              <w:spacing w:line="360" w:lineRule="auto"/>
            </w:pPr>
          </w:p>
        </w:tc>
        <w:tc>
          <w:tcPr>
            <w:tcW w:w="1976" w:type="dxa"/>
          </w:tcPr>
          <w:p w14:paraId="36466D22" w14:textId="77777777" w:rsidR="00097E98" w:rsidRPr="00442838" w:rsidRDefault="00097E98" w:rsidP="000F163C">
            <w:pPr>
              <w:spacing w:line="360" w:lineRule="auto"/>
            </w:pPr>
          </w:p>
        </w:tc>
      </w:tr>
      <w:tr w:rsidR="00097E98" w:rsidRPr="00442838" w14:paraId="7608B434" w14:textId="77777777" w:rsidTr="000F163C">
        <w:trPr>
          <w:trHeight w:val="441"/>
        </w:trPr>
        <w:tc>
          <w:tcPr>
            <w:tcW w:w="1251" w:type="dxa"/>
          </w:tcPr>
          <w:p w14:paraId="0A85DA40" w14:textId="77777777" w:rsidR="00097E98" w:rsidRPr="00442838" w:rsidRDefault="00097E98" w:rsidP="000F163C">
            <w:pPr>
              <w:spacing w:line="360" w:lineRule="auto"/>
            </w:pPr>
          </w:p>
        </w:tc>
        <w:tc>
          <w:tcPr>
            <w:tcW w:w="1652" w:type="dxa"/>
          </w:tcPr>
          <w:p w14:paraId="4C128352" w14:textId="77777777" w:rsidR="00097E98" w:rsidRPr="00442838" w:rsidRDefault="00097E98" w:rsidP="000F163C">
            <w:pPr>
              <w:spacing w:line="360" w:lineRule="auto"/>
            </w:pPr>
          </w:p>
        </w:tc>
        <w:tc>
          <w:tcPr>
            <w:tcW w:w="3719" w:type="dxa"/>
          </w:tcPr>
          <w:p w14:paraId="7D44B1DC" w14:textId="77777777" w:rsidR="00097E98" w:rsidRPr="00442838" w:rsidRDefault="00097E98" w:rsidP="000F163C">
            <w:pPr>
              <w:spacing w:line="360" w:lineRule="auto"/>
            </w:pPr>
          </w:p>
        </w:tc>
        <w:tc>
          <w:tcPr>
            <w:tcW w:w="880" w:type="dxa"/>
          </w:tcPr>
          <w:p w14:paraId="4F68334A" w14:textId="77777777" w:rsidR="00097E98" w:rsidRPr="00442838" w:rsidRDefault="00097E98" w:rsidP="000F163C">
            <w:pPr>
              <w:spacing w:line="360" w:lineRule="auto"/>
            </w:pPr>
          </w:p>
        </w:tc>
        <w:tc>
          <w:tcPr>
            <w:tcW w:w="724" w:type="dxa"/>
          </w:tcPr>
          <w:p w14:paraId="6B848D26" w14:textId="77777777" w:rsidR="00097E98" w:rsidRPr="00442838" w:rsidRDefault="00097E98" w:rsidP="000F163C">
            <w:pPr>
              <w:spacing w:line="360" w:lineRule="auto"/>
            </w:pPr>
          </w:p>
        </w:tc>
        <w:tc>
          <w:tcPr>
            <w:tcW w:w="724" w:type="dxa"/>
          </w:tcPr>
          <w:p w14:paraId="5727E0E4" w14:textId="77777777" w:rsidR="00097E98" w:rsidRPr="00442838" w:rsidRDefault="00097E98" w:rsidP="000F163C">
            <w:pPr>
              <w:spacing w:line="360" w:lineRule="auto"/>
            </w:pPr>
          </w:p>
        </w:tc>
        <w:tc>
          <w:tcPr>
            <w:tcW w:w="1976" w:type="dxa"/>
          </w:tcPr>
          <w:p w14:paraId="2FEB6EDC" w14:textId="77777777" w:rsidR="00097E98" w:rsidRPr="00442838" w:rsidRDefault="00097E98" w:rsidP="000F163C">
            <w:pPr>
              <w:spacing w:line="360" w:lineRule="auto"/>
            </w:pPr>
          </w:p>
        </w:tc>
      </w:tr>
      <w:tr w:rsidR="00097E98" w:rsidRPr="00442838" w14:paraId="4992B52F" w14:textId="77777777" w:rsidTr="000F163C">
        <w:trPr>
          <w:trHeight w:val="441"/>
        </w:trPr>
        <w:tc>
          <w:tcPr>
            <w:tcW w:w="1251" w:type="dxa"/>
          </w:tcPr>
          <w:p w14:paraId="46F61744" w14:textId="77777777" w:rsidR="00097E98" w:rsidRPr="00442838" w:rsidRDefault="00097E98" w:rsidP="000F163C">
            <w:pPr>
              <w:spacing w:line="360" w:lineRule="auto"/>
            </w:pPr>
          </w:p>
        </w:tc>
        <w:tc>
          <w:tcPr>
            <w:tcW w:w="1652" w:type="dxa"/>
          </w:tcPr>
          <w:p w14:paraId="69E76697" w14:textId="77777777" w:rsidR="00097E98" w:rsidRPr="00442838" w:rsidRDefault="00097E98" w:rsidP="000F163C">
            <w:pPr>
              <w:spacing w:line="360" w:lineRule="auto"/>
            </w:pPr>
          </w:p>
        </w:tc>
        <w:tc>
          <w:tcPr>
            <w:tcW w:w="3719" w:type="dxa"/>
          </w:tcPr>
          <w:p w14:paraId="6D57955B" w14:textId="77777777" w:rsidR="00097E98" w:rsidRPr="00442838" w:rsidRDefault="00097E98" w:rsidP="000F163C">
            <w:pPr>
              <w:spacing w:line="360" w:lineRule="auto"/>
            </w:pPr>
          </w:p>
        </w:tc>
        <w:tc>
          <w:tcPr>
            <w:tcW w:w="880" w:type="dxa"/>
          </w:tcPr>
          <w:p w14:paraId="5409B07B" w14:textId="77777777" w:rsidR="00097E98" w:rsidRPr="00442838" w:rsidRDefault="00097E98" w:rsidP="000F163C">
            <w:pPr>
              <w:spacing w:line="360" w:lineRule="auto"/>
            </w:pPr>
          </w:p>
        </w:tc>
        <w:tc>
          <w:tcPr>
            <w:tcW w:w="724" w:type="dxa"/>
          </w:tcPr>
          <w:p w14:paraId="12C4323B" w14:textId="77777777" w:rsidR="00097E98" w:rsidRPr="00442838" w:rsidRDefault="00097E98" w:rsidP="000F163C">
            <w:pPr>
              <w:spacing w:line="360" w:lineRule="auto"/>
            </w:pPr>
          </w:p>
        </w:tc>
        <w:tc>
          <w:tcPr>
            <w:tcW w:w="724" w:type="dxa"/>
          </w:tcPr>
          <w:p w14:paraId="0BC7C938" w14:textId="77777777" w:rsidR="00097E98" w:rsidRPr="00442838" w:rsidRDefault="00097E98" w:rsidP="000F163C">
            <w:pPr>
              <w:spacing w:line="360" w:lineRule="auto"/>
            </w:pPr>
          </w:p>
        </w:tc>
        <w:tc>
          <w:tcPr>
            <w:tcW w:w="1976" w:type="dxa"/>
          </w:tcPr>
          <w:p w14:paraId="0A7F1D46" w14:textId="77777777" w:rsidR="00097E98" w:rsidRPr="00442838" w:rsidRDefault="00097E98" w:rsidP="000F163C">
            <w:pPr>
              <w:spacing w:line="360" w:lineRule="auto"/>
            </w:pPr>
          </w:p>
        </w:tc>
      </w:tr>
      <w:tr w:rsidR="00097E98" w:rsidRPr="00442838" w14:paraId="3AF8E211" w14:textId="77777777" w:rsidTr="000F163C">
        <w:trPr>
          <w:trHeight w:val="896"/>
        </w:trPr>
        <w:tc>
          <w:tcPr>
            <w:tcW w:w="1251" w:type="dxa"/>
          </w:tcPr>
          <w:p w14:paraId="1C3DB31A" w14:textId="77777777" w:rsidR="00097E98" w:rsidRPr="00442838" w:rsidRDefault="00097E98" w:rsidP="000F163C">
            <w:pPr>
              <w:spacing w:line="360" w:lineRule="auto"/>
            </w:pPr>
          </w:p>
        </w:tc>
        <w:tc>
          <w:tcPr>
            <w:tcW w:w="1652" w:type="dxa"/>
          </w:tcPr>
          <w:p w14:paraId="060CBCEC" w14:textId="77777777" w:rsidR="00097E98" w:rsidRPr="00442838" w:rsidRDefault="00097E98" w:rsidP="000F163C">
            <w:pPr>
              <w:spacing w:line="360" w:lineRule="auto"/>
            </w:pPr>
          </w:p>
        </w:tc>
        <w:tc>
          <w:tcPr>
            <w:tcW w:w="3719" w:type="dxa"/>
          </w:tcPr>
          <w:p w14:paraId="31B8605C" w14:textId="77777777" w:rsidR="00097E98" w:rsidRPr="00442838" w:rsidRDefault="00097E98" w:rsidP="000F163C">
            <w:pPr>
              <w:spacing w:line="360" w:lineRule="auto"/>
            </w:pPr>
          </w:p>
        </w:tc>
        <w:tc>
          <w:tcPr>
            <w:tcW w:w="880" w:type="dxa"/>
          </w:tcPr>
          <w:p w14:paraId="09556CDC" w14:textId="77777777" w:rsidR="00097E98" w:rsidRPr="00442838" w:rsidRDefault="00097E98" w:rsidP="000F163C">
            <w:pPr>
              <w:spacing w:line="360" w:lineRule="auto"/>
            </w:pPr>
          </w:p>
        </w:tc>
        <w:tc>
          <w:tcPr>
            <w:tcW w:w="724" w:type="dxa"/>
          </w:tcPr>
          <w:p w14:paraId="2D3DF9AE" w14:textId="77777777" w:rsidR="00097E98" w:rsidRPr="00442838" w:rsidRDefault="00097E98" w:rsidP="000F163C">
            <w:pPr>
              <w:spacing w:line="360" w:lineRule="auto"/>
            </w:pPr>
          </w:p>
        </w:tc>
        <w:tc>
          <w:tcPr>
            <w:tcW w:w="724" w:type="dxa"/>
          </w:tcPr>
          <w:p w14:paraId="3DA0662C" w14:textId="77777777" w:rsidR="00097E98" w:rsidRPr="00442838" w:rsidRDefault="00097E98" w:rsidP="000F163C">
            <w:pPr>
              <w:spacing w:line="360" w:lineRule="auto"/>
            </w:pPr>
          </w:p>
        </w:tc>
        <w:tc>
          <w:tcPr>
            <w:tcW w:w="1976" w:type="dxa"/>
          </w:tcPr>
          <w:p w14:paraId="4D7C7748" w14:textId="77777777" w:rsidR="00097E98" w:rsidRPr="00442838" w:rsidRDefault="00097E98" w:rsidP="000F163C">
            <w:pPr>
              <w:spacing w:line="360" w:lineRule="auto"/>
            </w:pPr>
          </w:p>
        </w:tc>
      </w:tr>
    </w:tbl>
    <w:p w14:paraId="79058901" w14:textId="77777777" w:rsidR="00097E98" w:rsidRPr="00442838" w:rsidRDefault="00097E98" w:rsidP="00097E98">
      <w:pPr>
        <w:rPr>
          <w:sz w:val="24"/>
        </w:rPr>
      </w:pPr>
    </w:p>
    <w:p w14:paraId="6465DB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EB665E2" w14:textId="77777777" w:rsidTr="000F163C">
        <w:tc>
          <w:tcPr>
            <w:tcW w:w="3596" w:type="dxa"/>
          </w:tcPr>
          <w:p w14:paraId="32A6A70C" w14:textId="77777777" w:rsidR="00097E98" w:rsidRPr="00442838" w:rsidRDefault="00097E98" w:rsidP="000F163C">
            <w:pPr>
              <w:rPr>
                <w:sz w:val="24"/>
              </w:rPr>
            </w:pPr>
          </w:p>
        </w:tc>
        <w:tc>
          <w:tcPr>
            <w:tcW w:w="3597" w:type="dxa"/>
          </w:tcPr>
          <w:p w14:paraId="3E6333C1" w14:textId="77777777" w:rsidR="00097E98" w:rsidRPr="00442838" w:rsidRDefault="00097E98" w:rsidP="000F163C">
            <w:pPr>
              <w:rPr>
                <w:sz w:val="24"/>
              </w:rPr>
            </w:pPr>
          </w:p>
        </w:tc>
        <w:tc>
          <w:tcPr>
            <w:tcW w:w="3597" w:type="dxa"/>
          </w:tcPr>
          <w:p w14:paraId="7EC53605" w14:textId="77777777" w:rsidR="00097E98" w:rsidRPr="00442838" w:rsidRDefault="00097E98" w:rsidP="000F163C">
            <w:pPr>
              <w:rPr>
                <w:sz w:val="24"/>
              </w:rPr>
            </w:pPr>
          </w:p>
        </w:tc>
      </w:tr>
      <w:tr w:rsidR="00097E98" w:rsidRPr="00442838" w14:paraId="4469D36A" w14:textId="77777777" w:rsidTr="000F163C">
        <w:tc>
          <w:tcPr>
            <w:tcW w:w="3596" w:type="dxa"/>
          </w:tcPr>
          <w:p w14:paraId="666F89E8" w14:textId="77777777" w:rsidR="00097E98" w:rsidRPr="00442838" w:rsidRDefault="00097E98" w:rsidP="000F163C">
            <w:pPr>
              <w:rPr>
                <w:sz w:val="24"/>
              </w:rPr>
            </w:pPr>
          </w:p>
        </w:tc>
        <w:tc>
          <w:tcPr>
            <w:tcW w:w="3597" w:type="dxa"/>
          </w:tcPr>
          <w:p w14:paraId="600A7E64" w14:textId="77777777" w:rsidR="00097E98" w:rsidRPr="00442838" w:rsidRDefault="00097E98" w:rsidP="000F163C">
            <w:pPr>
              <w:rPr>
                <w:sz w:val="24"/>
              </w:rPr>
            </w:pPr>
          </w:p>
        </w:tc>
        <w:tc>
          <w:tcPr>
            <w:tcW w:w="3597" w:type="dxa"/>
          </w:tcPr>
          <w:p w14:paraId="0D9FBEDD" w14:textId="77777777" w:rsidR="00097E98" w:rsidRPr="00442838" w:rsidRDefault="00097E98" w:rsidP="000F163C">
            <w:pPr>
              <w:rPr>
                <w:sz w:val="24"/>
              </w:rPr>
            </w:pPr>
          </w:p>
        </w:tc>
      </w:tr>
    </w:tbl>
    <w:p w14:paraId="2AE06D04" w14:textId="77777777" w:rsidR="00097E98" w:rsidRPr="00442838" w:rsidRDefault="00097E98" w:rsidP="00097E98">
      <w:pPr>
        <w:rPr>
          <w:sz w:val="24"/>
        </w:rPr>
      </w:pPr>
    </w:p>
    <w:p w14:paraId="7EC2EE51" w14:textId="77777777" w:rsidR="00097E98" w:rsidRPr="00442838" w:rsidRDefault="00097E98" w:rsidP="00097E98">
      <w:pPr>
        <w:rPr>
          <w:sz w:val="24"/>
        </w:rPr>
      </w:pPr>
      <w:r w:rsidRPr="00442838">
        <w:rPr>
          <w:sz w:val="24"/>
        </w:rPr>
        <w:t>Sprites:</w:t>
      </w:r>
    </w:p>
    <w:p w14:paraId="173D9EA7" w14:textId="77777777" w:rsidR="00097E98" w:rsidRPr="00442838" w:rsidRDefault="00097E98" w:rsidP="00097E98">
      <w:pPr>
        <w:rPr>
          <w:sz w:val="24"/>
        </w:rPr>
      </w:pPr>
      <w:r w:rsidRPr="00442838">
        <w:rPr>
          <w:sz w:val="24"/>
        </w:rPr>
        <w:br w:type="page"/>
      </w:r>
    </w:p>
    <w:p w14:paraId="31FC1EA5" w14:textId="77777777" w:rsidR="00097E98" w:rsidRPr="00442838" w:rsidRDefault="00097E98" w:rsidP="00097E98">
      <w:pPr>
        <w:rPr>
          <w:sz w:val="24"/>
        </w:rPr>
      </w:pPr>
      <w:r w:rsidRPr="00442838">
        <w:rPr>
          <w:sz w:val="24"/>
        </w:rPr>
        <w:lastRenderedPageBreak/>
        <w:t>Family Page</w:t>
      </w:r>
    </w:p>
    <w:p w14:paraId="30307FB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F9FD51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D599D53" w14:textId="77777777" w:rsidTr="000F163C">
        <w:trPr>
          <w:trHeight w:val="896"/>
        </w:trPr>
        <w:tc>
          <w:tcPr>
            <w:tcW w:w="1251" w:type="dxa"/>
          </w:tcPr>
          <w:p w14:paraId="41BF8045" w14:textId="77777777" w:rsidR="00097E98" w:rsidRPr="00442838" w:rsidRDefault="00097E98" w:rsidP="000F163C">
            <w:pPr>
              <w:spacing w:line="360" w:lineRule="auto"/>
            </w:pPr>
            <w:r w:rsidRPr="00442838">
              <w:t>Pokemon</w:t>
            </w:r>
          </w:p>
          <w:p w14:paraId="6AA89C86" w14:textId="77777777" w:rsidR="00097E98" w:rsidRPr="00442838" w:rsidRDefault="00097E98" w:rsidP="000F163C">
            <w:pPr>
              <w:spacing w:line="360" w:lineRule="auto"/>
            </w:pPr>
            <w:r w:rsidRPr="00442838">
              <w:t>Name</w:t>
            </w:r>
          </w:p>
        </w:tc>
        <w:tc>
          <w:tcPr>
            <w:tcW w:w="1652" w:type="dxa"/>
          </w:tcPr>
          <w:p w14:paraId="6189A921" w14:textId="77777777" w:rsidR="00097E98" w:rsidRPr="00442838" w:rsidRDefault="00097E98" w:rsidP="000F163C">
            <w:pPr>
              <w:spacing w:line="360" w:lineRule="auto"/>
            </w:pPr>
            <w:r w:rsidRPr="00442838">
              <w:t>Pokemon Number</w:t>
            </w:r>
          </w:p>
        </w:tc>
        <w:tc>
          <w:tcPr>
            <w:tcW w:w="3719" w:type="dxa"/>
          </w:tcPr>
          <w:p w14:paraId="792A38C4" w14:textId="77777777" w:rsidR="00097E98" w:rsidRPr="00442838" w:rsidRDefault="00097E98" w:rsidP="000F163C">
            <w:pPr>
              <w:spacing w:line="360" w:lineRule="auto"/>
            </w:pPr>
            <w:r w:rsidRPr="00442838">
              <w:t>Base Stats</w:t>
            </w:r>
          </w:p>
          <w:p w14:paraId="63D0B8F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9553FBC" w14:textId="77777777" w:rsidR="00097E98" w:rsidRPr="00442838" w:rsidRDefault="00097E98" w:rsidP="000F163C">
            <w:pPr>
              <w:spacing w:line="360" w:lineRule="auto"/>
            </w:pPr>
            <w:r w:rsidRPr="00442838">
              <w:t>Ability</w:t>
            </w:r>
          </w:p>
        </w:tc>
        <w:tc>
          <w:tcPr>
            <w:tcW w:w="724" w:type="dxa"/>
          </w:tcPr>
          <w:p w14:paraId="367B053C" w14:textId="77777777" w:rsidR="00097E98" w:rsidRPr="00442838" w:rsidRDefault="00097E98" w:rsidP="000F163C">
            <w:pPr>
              <w:spacing w:line="360" w:lineRule="auto"/>
            </w:pPr>
            <w:r w:rsidRPr="00442838">
              <w:t>Type 1</w:t>
            </w:r>
          </w:p>
        </w:tc>
        <w:tc>
          <w:tcPr>
            <w:tcW w:w="724" w:type="dxa"/>
          </w:tcPr>
          <w:p w14:paraId="2884A4E4" w14:textId="77777777" w:rsidR="00097E98" w:rsidRPr="00442838" w:rsidRDefault="00097E98" w:rsidP="000F163C">
            <w:pPr>
              <w:spacing w:line="360" w:lineRule="auto"/>
            </w:pPr>
            <w:r w:rsidRPr="00442838">
              <w:t>Type 2</w:t>
            </w:r>
          </w:p>
        </w:tc>
        <w:tc>
          <w:tcPr>
            <w:tcW w:w="1976" w:type="dxa"/>
          </w:tcPr>
          <w:p w14:paraId="03B68D5B" w14:textId="77777777" w:rsidR="00097E98" w:rsidRPr="00442838" w:rsidRDefault="00097E98" w:rsidP="000F163C">
            <w:pPr>
              <w:spacing w:line="360" w:lineRule="auto"/>
            </w:pPr>
            <w:r w:rsidRPr="00442838">
              <w:t>Evolution</w:t>
            </w:r>
          </w:p>
        </w:tc>
      </w:tr>
      <w:tr w:rsidR="00097E98" w:rsidRPr="00442838" w14:paraId="64DFCC62" w14:textId="77777777" w:rsidTr="000F163C">
        <w:trPr>
          <w:trHeight w:val="454"/>
        </w:trPr>
        <w:tc>
          <w:tcPr>
            <w:tcW w:w="1251" w:type="dxa"/>
          </w:tcPr>
          <w:p w14:paraId="41F534A5" w14:textId="77777777" w:rsidR="00097E98" w:rsidRPr="00442838" w:rsidRDefault="00097E98" w:rsidP="000F163C">
            <w:pPr>
              <w:spacing w:line="360" w:lineRule="auto"/>
            </w:pPr>
          </w:p>
        </w:tc>
        <w:tc>
          <w:tcPr>
            <w:tcW w:w="1652" w:type="dxa"/>
          </w:tcPr>
          <w:p w14:paraId="76F18052" w14:textId="77777777" w:rsidR="00097E98" w:rsidRPr="00442838" w:rsidRDefault="00097E98" w:rsidP="000F163C">
            <w:pPr>
              <w:spacing w:line="360" w:lineRule="auto"/>
            </w:pPr>
          </w:p>
        </w:tc>
        <w:tc>
          <w:tcPr>
            <w:tcW w:w="3719" w:type="dxa"/>
          </w:tcPr>
          <w:p w14:paraId="29D4B696" w14:textId="77777777" w:rsidR="00097E98" w:rsidRPr="00442838" w:rsidRDefault="00097E98" w:rsidP="000F163C">
            <w:pPr>
              <w:spacing w:line="360" w:lineRule="auto"/>
            </w:pPr>
          </w:p>
        </w:tc>
        <w:tc>
          <w:tcPr>
            <w:tcW w:w="880" w:type="dxa"/>
          </w:tcPr>
          <w:p w14:paraId="606D6870" w14:textId="77777777" w:rsidR="00097E98" w:rsidRPr="00442838" w:rsidRDefault="00097E98" w:rsidP="000F163C">
            <w:pPr>
              <w:spacing w:line="360" w:lineRule="auto"/>
            </w:pPr>
          </w:p>
        </w:tc>
        <w:tc>
          <w:tcPr>
            <w:tcW w:w="724" w:type="dxa"/>
          </w:tcPr>
          <w:p w14:paraId="604C899F" w14:textId="77777777" w:rsidR="00097E98" w:rsidRPr="00442838" w:rsidRDefault="00097E98" w:rsidP="000F163C">
            <w:pPr>
              <w:spacing w:line="360" w:lineRule="auto"/>
            </w:pPr>
          </w:p>
        </w:tc>
        <w:tc>
          <w:tcPr>
            <w:tcW w:w="724" w:type="dxa"/>
          </w:tcPr>
          <w:p w14:paraId="7348790B" w14:textId="77777777" w:rsidR="00097E98" w:rsidRPr="00442838" w:rsidRDefault="00097E98" w:rsidP="000F163C">
            <w:pPr>
              <w:spacing w:line="360" w:lineRule="auto"/>
            </w:pPr>
          </w:p>
        </w:tc>
        <w:tc>
          <w:tcPr>
            <w:tcW w:w="1976" w:type="dxa"/>
          </w:tcPr>
          <w:p w14:paraId="3E58847F" w14:textId="77777777" w:rsidR="00097E98" w:rsidRPr="00442838" w:rsidRDefault="00097E98" w:rsidP="000F163C">
            <w:pPr>
              <w:spacing w:line="360" w:lineRule="auto"/>
            </w:pPr>
          </w:p>
        </w:tc>
      </w:tr>
      <w:tr w:rsidR="00097E98" w:rsidRPr="00442838" w14:paraId="7F38A36F" w14:textId="77777777" w:rsidTr="000F163C">
        <w:trPr>
          <w:trHeight w:val="441"/>
        </w:trPr>
        <w:tc>
          <w:tcPr>
            <w:tcW w:w="1251" w:type="dxa"/>
          </w:tcPr>
          <w:p w14:paraId="78B0BA0B" w14:textId="77777777" w:rsidR="00097E98" w:rsidRPr="00442838" w:rsidRDefault="00097E98" w:rsidP="000F163C">
            <w:pPr>
              <w:spacing w:line="360" w:lineRule="auto"/>
            </w:pPr>
          </w:p>
        </w:tc>
        <w:tc>
          <w:tcPr>
            <w:tcW w:w="1652" w:type="dxa"/>
          </w:tcPr>
          <w:p w14:paraId="2EDE2E29" w14:textId="77777777" w:rsidR="00097E98" w:rsidRPr="00442838" w:rsidRDefault="00097E98" w:rsidP="000F163C">
            <w:pPr>
              <w:spacing w:line="360" w:lineRule="auto"/>
            </w:pPr>
          </w:p>
        </w:tc>
        <w:tc>
          <w:tcPr>
            <w:tcW w:w="3719" w:type="dxa"/>
          </w:tcPr>
          <w:p w14:paraId="1C9D9F9B" w14:textId="77777777" w:rsidR="00097E98" w:rsidRPr="00442838" w:rsidRDefault="00097E98" w:rsidP="000F163C">
            <w:pPr>
              <w:spacing w:line="360" w:lineRule="auto"/>
            </w:pPr>
          </w:p>
        </w:tc>
        <w:tc>
          <w:tcPr>
            <w:tcW w:w="880" w:type="dxa"/>
          </w:tcPr>
          <w:p w14:paraId="6600C670" w14:textId="77777777" w:rsidR="00097E98" w:rsidRPr="00442838" w:rsidRDefault="00097E98" w:rsidP="000F163C">
            <w:pPr>
              <w:spacing w:line="360" w:lineRule="auto"/>
            </w:pPr>
          </w:p>
        </w:tc>
        <w:tc>
          <w:tcPr>
            <w:tcW w:w="724" w:type="dxa"/>
          </w:tcPr>
          <w:p w14:paraId="46C99B51" w14:textId="77777777" w:rsidR="00097E98" w:rsidRPr="00442838" w:rsidRDefault="00097E98" w:rsidP="000F163C">
            <w:pPr>
              <w:spacing w:line="360" w:lineRule="auto"/>
            </w:pPr>
          </w:p>
        </w:tc>
        <w:tc>
          <w:tcPr>
            <w:tcW w:w="724" w:type="dxa"/>
          </w:tcPr>
          <w:p w14:paraId="3F584A18" w14:textId="77777777" w:rsidR="00097E98" w:rsidRPr="00442838" w:rsidRDefault="00097E98" w:rsidP="000F163C">
            <w:pPr>
              <w:spacing w:line="360" w:lineRule="auto"/>
            </w:pPr>
          </w:p>
        </w:tc>
        <w:tc>
          <w:tcPr>
            <w:tcW w:w="1976" w:type="dxa"/>
          </w:tcPr>
          <w:p w14:paraId="391F4220" w14:textId="77777777" w:rsidR="00097E98" w:rsidRPr="00442838" w:rsidRDefault="00097E98" w:rsidP="000F163C">
            <w:pPr>
              <w:spacing w:line="360" w:lineRule="auto"/>
            </w:pPr>
          </w:p>
        </w:tc>
      </w:tr>
      <w:tr w:rsidR="00097E98" w:rsidRPr="00442838" w14:paraId="16E2C9B5" w14:textId="77777777" w:rsidTr="000F163C">
        <w:trPr>
          <w:trHeight w:val="441"/>
        </w:trPr>
        <w:tc>
          <w:tcPr>
            <w:tcW w:w="1251" w:type="dxa"/>
          </w:tcPr>
          <w:p w14:paraId="3AE2C30C" w14:textId="77777777" w:rsidR="00097E98" w:rsidRPr="00442838" w:rsidRDefault="00097E98" w:rsidP="000F163C">
            <w:pPr>
              <w:spacing w:line="360" w:lineRule="auto"/>
            </w:pPr>
          </w:p>
        </w:tc>
        <w:tc>
          <w:tcPr>
            <w:tcW w:w="1652" w:type="dxa"/>
          </w:tcPr>
          <w:p w14:paraId="28618897" w14:textId="77777777" w:rsidR="00097E98" w:rsidRPr="00442838" w:rsidRDefault="00097E98" w:rsidP="000F163C">
            <w:pPr>
              <w:spacing w:line="360" w:lineRule="auto"/>
            </w:pPr>
          </w:p>
        </w:tc>
        <w:tc>
          <w:tcPr>
            <w:tcW w:w="3719" w:type="dxa"/>
          </w:tcPr>
          <w:p w14:paraId="40C1CB8B" w14:textId="77777777" w:rsidR="00097E98" w:rsidRPr="00442838" w:rsidRDefault="00097E98" w:rsidP="000F163C">
            <w:pPr>
              <w:spacing w:line="360" w:lineRule="auto"/>
            </w:pPr>
          </w:p>
        </w:tc>
        <w:tc>
          <w:tcPr>
            <w:tcW w:w="880" w:type="dxa"/>
          </w:tcPr>
          <w:p w14:paraId="65AA604C" w14:textId="77777777" w:rsidR="00097E98" w:rsidRPr="00442838" w:rsidRDefault="00097E98" w:rsidP="000F163C">
            <w:pPr>
              <w:spacing w:line="360" w:lineRule="auto"/>
            </w:pPr>
          </w:p>
        </w:tc>
        <w:tc>
          <w:tcPr>
            <w:tcW w:w="724" w:type="dxa"/>
          </w:tcPr>
          <w:p w14:paraId="543D246A" w14:textId="77777777" w:rsidR="00097E98" w:rsidRPr="00442838" w:rsidRDefault="00097E98" w:rsidP="000F163C">
            <w:pPr>
              <w:spacing w:line="360" w:lineRule="auto"/>
            </w:pPr>
          </w:p>
        </w:tc>
        <w:tc>
          <w:tcPr>
            <w:tcW w:w="724" w:type="dxa"/>
          </w:tcPr>
          <w:p w14:paraId="48AAEA6C" w14:textId="77777777" w:rsidR="00097E98" w:rsidRPr="00442838" w:rsidRDefault="00097E98" w:rsidP="000F163C">
            <w:pPr>
              <w:spacing w:line="360" w:lineRule="auto"/>
            </w:pPr>
          </w:p>
        </w:tc>
        <w:tc>
          <w:tcPr>
            <w:tcW w:w="1976" w:type="dxa"/>
          </w:tcPr>
          <w:p w14:paraId="5FF00AFF" w14:textId="77777777" w:rsidR="00097E98" w:rsidRPr="00442838" w:rsidRDefault="00097E98" w:rsidP="000F163C">
            <w:pPr>
              <w:spacing w:line="360" w:lineRule="auto"/>
            </w:pPr>
          </w:p>
        </w:tc>
      </w:tr>
      <w:tr w:rsidR="00097E98" w:rsidRPr="00442838" w14:paraId="6C1F1859" w14:textId="77777777" w:rsidTr="000F163C">
        <w:trPr>
          <w:trHeight w:val="896"/>
        </w:trPr>
        <w:tc>
          <w:tcPr>
            <w:tcW w:w="1251" w:type="dxa"/>
          </w:tcPr>
          <w:p w14:paraId="1560DBE7" w14:textId="77777777" w:rsidR="00097E98" w:rsidRPr="00442838" w:rsidRDefault="00097E98" w:rsidP="000F163C">
            <w:pPr>
              <w:spacing w:line="360" w:lineRule="auto"/>
            </w:pPr>
          </w:p>
        </w:tc>
        <w:tc>
          <w:tcPr>
            <w:tcW w:w="1652" w:type="dxa"/>
          </w:tcPr>
          <w:p w14:paraId="3FE0FAC5" w14:textId="77777777" w:rsidR="00097E98" w:rsidRPr="00442838" w:rsidRDefault="00097E98" w:rsidP="000F163C">
            <w:pPr>
              <w:spacing w:line="360" w:lineRule="auto"/>
            </w:pPr>
          </w:p>
        </w:tc>
        <w:tc>
          <w:tcPr>
            <w:tcW w:w="3719" w:type="dxa"/>
          </w:tcPr>
          <w:p w14:paraId="350126D7" w14:textId="77777777" w:rsidR="00097E98" w:rsidRPr="00442838" w:rsidRDefault="00097E98" w:rsidP="000F163C">
            <w:pPr>
              <w:spacing w:line="360" w:lineRule="auto"/>
            </w:pPr>
          </w:p>
        </w:tc>
        <w:tc>
          <w:tcPr>
            <w:tcW w:w="880" w:type="dxa"/>
          </w:tcPr>
          <w:p w14:paraId="083BE6B1" w14:textId="77777777" w:rsidR="00097E98" w:rsidRPr="00442838" w:rsidRDefault="00097E98" w:rsidP="000F163C">
            <w:pPr>
              <w:spacing w:line="360" w:lineRule="auto"/>
            </w:pPr>
          </w:p>
        </w:tc>
        <w:tc>
          <w:tcPr>
            <w:tcW w:w="724" w:type="dxa"/>
          </w:tcPr>
          <w:p w14:paraId="7D0DCCF1" w14:textId="77777777" w:rsidR="00097E98" w:rsidRPr="00442838" w:rsidRDefault="00097E98" w:rsidP="000F163C">
            <w:pPr>
              <w:spacing w:line="360" w:lineRule="auto"/>
            </w:pPr>
          </w:p>
        </w:tc>
        <w:tc>
          <w:tcPr>
            <w:tcW w:w="724" w:type="dxa"/>
          </w:tcPr>
          <w:p w14:paraId="157C460B" w14:textId="77777777" w:rsidR="00097E98" w:rsidRPr="00442838" w:rsidRDefault="00097E98" w:rsidP="000F163C">
            <w:pPr>
              <w:spacing w:line="360" w:lineRule="auto"/>
            </w:pPr>
          </w:p>
        </w:tc>
        <w:tc>
          <w:tcPr>
            <w:tcW w:w="1976" w:type="dxa"/>
          </w:tcPr>
          <w:p w14:paraId="5B97DDA6" w14:textId="77777777" w:rsidR="00097E98" w:rsidRPr="00442838" w:rsidRDefault="00097E98" w:rsidP="000F163C">
            <w:pPr>
              <w:spacing w:line="360" w:lineRule="auto"/>
            </w:pPr>
          </w:p>
        </w:tc>
      </w:tr>
    </w:tbl>
    <w:p w14:paraId="7FF5EF83" w14:textId="77777777" w:rsidR="00097E98" w:rsidRPr="00442838" w:rsidRDefault="00097E98" w:rsidP="00097E98">
      <w:pPr>
        <w:rPr>
          <w:sz w:val="24"/>
        </w:rPr>
      </w:pPr>
    </w:p>
    <w:p w14:paraId="18F2650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7EFA25" w14:textId="77777777" w:rsidTr="000F163C">
        <w:tc>
          <w:tcPr>
            <w:tcW w:w="3596" w:type="dxa"/>
          </w:tcPr>
          <w:p w14:paraId="261BBCA7" w14:textId="77777777" w:rsidR="00097E98" w:rsidRPr="00442838" w:rsidRDefault="00097E98" w:rsidP="000F163C">
            <w:pPr>
              <w:rPr>
                <w:sz w:val="24"/>
              </w:rPr>
            </w:pPr>
          </w:p>
        </w:tc>
        <w:tc>
          <w:tcPr>
            <w:tcW w:w="3597" w:type="dxa"/>
          </w:tcPr>
          <w:p w14:paraId="11212218" w14:textId="77777777" w:rsidR="00097E98" w:rsidRPr="00442838" w:rsidRDefault="00097E98" w:rsidP="000F163C">
            <w:pPr>
              <w:rPr>
                <w:sz w:val="24"/>
              </w:rPr>
            </w:pPr>
          </w:p>
        </w:tc>
        <w:tc>
          <w:tcPr>
            <w:tcW w:w="3597" w:type="dxa"/>
          </w:tcPr>
          <w:p w14:paraId="3F25BAE0" w14:textId="77777777" w:rsidR="00097E98" w:rsidRPr="00442838" w:rsidRDefault="00097E98" w:rsidP="000F163C">
            <w:pPr>
              <w:rPr>
                <w:sz w:val="24"/>
              </w:rPr>
            </w:pPr>
          </w:p>
        </w:tc>
      </w:tr>
      <w:tr w:rsidR="00097E98" w:rsidRPr="00442838" w14:paraId="2F7FAB79" w14:textId="77777777" w:rsidTr="000F163C">
        <w:tc>
          <w:tcPr>
            <w:tcW w:w="3596" w:type="dxa"/>
          </w:tcPr>
          <w:p w14:paraId="134F1DF5" w14:textId="77777777" w:rsidR="00097E98" w:rsidRPr="00442838" w:rsidRDefault="00097E98" w:rsidP="000F163C">
            <w:pPr>
              <w:rPr>
                <w:sz w:val="24"/>
              </w:rPr>
            </w:pPr>
          </w:p>
        </w:tc>
        <w:tc>
          <w:tcPr>
            <w:tcW w:w="3597" w:type="dxa"/>
          </w:tcPr>
          <w:p w14:paraId="5D3D028A" w14:textId="77777777" w:rsidR="00097E98" w:rsidRPr="00442838" w:rsidRDefault="00097E98" w:rsidP="000F163C">
            <w:pPr>
              <w:rPr>
                <w:sz w:val="24"/>
              </w:rPr>
            </w:pPr>
          </w:p>
        </w:tc>
        <w:tc>
          <w:tcPr>
            <w:tcW w:w="3597" w:type="dxa"/>
          </w:tcPr>
          <w:p w14:paraId="08974D5D" w14:textId="77777777" w:rsidR="00097E98" w:rsidRPr="00442838" w:rsidRDefault="00097E98" w:rsidP="000F163C">
            <w:pPr>
              <w:rPr>
                <w:sz w:val="24"/>
              </w:rPr>
            </w:pPr>
          </w:p>
        </w:tc>
      </w:tr>
    </w:tbl>
    <w:p w14:paraId="4FE20DC2" w14:textId="77777777" w:rsidR="00097E98" w:rsidRPr="00442838" w:rsidRDefault="00097E98" w:rsidP="00097E98">
      <w:pPr>
        <w:rPr>
          <w:sz w:val="24"/>
        </w:rPr>
      </w:pPr>
    </w:p>
    <w:p w14:paraId="2E36AC49" w14:textId="77777777" w:rsidR="00097E98" w:rsidRPr="00442838" w:rsidRDefault="00097E98" w:rsidP="00097E98">
      <w:pPr>
        <w:rPr>
          <w:sz w:val="24"/>
        </w:rPr>
      </w:pPr>
      <w:r w:rsidRPr="00442838">
        <w:rPr>
          <w:sz w:val="24"/>
        </w:rPr>
        <w:t>Sprites:</w:t>
      </w:r>
    </w:p>
    <w:p w14:paraId="027C3A13" w14:textId="77777777" w:rsidR="00097E98" w:rsidRPr="00442838" w:rsidRDefault="00097E98" w:rsidP="00097E98">
      <w:pPr>
        <w:rPr>
          <w:sz w:val="24"/>
        </w:rPr>
      </w:pPr>
      <w:r w:rsidRPr="00442838">
        <w:rPr>
          <w:sz w:val="24"/>
        </w:rPr>
        <w:br w:type="page"/>
      </w:r>
    </w:p>
    <w:p w14:paraId="72CC9E4D" w14:textId="77777777" w:rsidR="00097E98" w:rsidRPr="00442838" w:rsidRDefault="00097E98" w:rsidP="00097E98">
      <w:pPr>
        <w:rPr>
          <w:sz w:val="24"/>
        </w:rPr>
      </w:pPr>
      <w:r w:rsidRPr="00442838">
        <w:rPr>
          <w:sz w:val="24"/>
        </w:rPr>
        <w:lastRenderedPageBreak/>
        <w:t>Family Page</w:t>
      </w:r>
    </w:p>
    <w:p w14:paraId="2EE1E10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A83312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4FC23A8" w14:textId="77777777" w:rsidTr="000F163C">
        <w:trPr>
          <w:trHeight w:val="896"/>
        </w:trPr>
        <w:tc>
          <w:tcPr>
            <w:tcW w:w="1251" w:type="dxa"/>
          </w:tcPr>
          <w:p w14:paraId="06014398" w14:textId="77777777" w:rsidR="00097E98" w:rsidRPr="00442838" w:rsidRDefault="00097E98" w:rsidP="000F163C">
            <w:pPr>
              <w:spacing w:line="360" w:lineRule="auto"/>
            </w:pPr>
            <w:r w:rsidRPr="00442838">
              <w:t>Pokemon</w:t>
            </w:r>
          </w:p>
          <w:p w14:paraId="798AC7F3" w14:textId="77777777" w:rsidR="00097E98" w:rsidRPr="00442838" w:rsidRDefault="00097E98" w:rsidP="000F163C">
            <w:pPr>
              <w:spacing w:line="360" w:lineRule="auto"/>
            </w:pPr>
            <w:r w:rsidRPr="00442838">
              <w:t>Name</w:t>
            </w:r>
          </w:p>
        </w:tc>
        <w:tc>
          <w:tcPr>
            <w:tcW w:w="1652" w:type="dxa"/>
          </w:tcPr>
          <w:p w14:paraId="5C25BC26" w14:textId="77777777" w:rsidR="00097E98" w:rsidRPr="00442838" w:rsidRDefault="00097E98" w:rsidP="000F163C">
            <w:pPr>
              <w:spacing w:line="360" w:lineRule="auto"/>
            </w:pPr>
            <w:r w:rsidRPr="00442838">
              <w:t>Pokemon Number</w:t>
            </w:r>
          </w:p>
        </w:tc>
        <w:tc>
          <w:tcPr>
            <w:tcW w:w="3719" w:type="dxa"/>
          </w:tcPr>
          <w:p w14:paraId="2EAFD5D9" w14:textId="77777777" w:rsidR="00097E98" w:rsidRPr="00442838" w:rsidRDefault="00097E98" w:rsidP="000F163C">
            <w:pPr>
              <w:spacing w:line="360" w:lineRule="auto"/>
            </w:pPr>
            <w:r w:rsidRPr="00442838">
              <w:t>Base Stats</w:t>
            </w:r>
          </w:p>
          <w:p w14:paraId="2AABA9B8"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69AC10D" w14:textId="77777777" w:rsidR="00097E98" w:rsidRPr="00442838" w:rsidRDefault="00097E98" w:rsidP="000F163C">
            <w:pPr>
              <w:spacing w:line="360" w:lineRule="auto"/>
            </w:pPr>
            <w:r w:rsidRPr="00442838">
              <w:t>Ability</w:t>
            </w:r>
          </w:p>
        </w:tc>
        <w:tc>
          <w:tcPr>
            <w:tcW w:w="724" w:type="dxa"/>
          </w:tcPr>
          <w:p w14:paraId="49ECD4F5" w14:textId="77777777" w:rsidR="00097E98" w:rsidRPr="00442838" w:rsidRDefault="00097E98" w:rsidP="000F163C">
            <w:pPr>
              <w:spacing w:line="360" w:lineRule="auto"/>
            </w:pPr>
            <w:r w:rsidRPr="00442838">
              <w:t>Type 1</w:t>
            </w:r>
          </w:p>
        </w:tc>
        <w:tc>
          <w:tcPr>
            <w:tcW w:w="724" w:type="dxa"/>
          </w:tcPr>
          <w:p w14:paraId="1DB28E8D" w14:textId="77777777" w:rsidR="00097E98" w:rsidRPr="00442838" w:rsidRDefault="00097E98" w:rsidP="000F163C">
            <w:pPr>
              <w:spacing w:line="360" w:lineRule="auto"/>
            </w:pPr>
            <w:r w:rsidRPr="00442838">
              <w:t>Type 2</w:t>
            </w:r>
          </w:p>
        </w:tc>
        <w:tc>
          <w:tcPr>
            <w:tcW w:w="1976" w:type="dxa"/>
          </w:tcPr>
          <w:p w14:paraId="66137F01" w14:textId="77777777" w:rsidR="00097E98" w:rsidRPr="00442838" w:rsidRDefault="00097E98" w:rsidP="000F163C">
            <w:pPr>
              <w:spacing w:line="360" w:lineRule="auto"/>
            </w:pPr>
            <w:r w:rsidRPr="00442838">
              <w:t>Evolution</w:t>
            </w:r>
          </w:p>
        </w:tc>
      </w:tr>
      <w:tr w:rsidR="00097E98" w:rsidRPr="00442838" w14:paraId="79922AE9" w14:textId="77777777" w:rsidTr="000F163C">
        <w:trPr>
          <w:trHeight w:val="454"/>
        </w:trPr>
        <w:tc>
          <w:tcPr>
            <w:tcW w:w="1251" w:type="dxa"/>
          </w:tcPr>
          <w:p w14:paraId="27F092CA" w14:textId="77777777" w:rsidR="00097E98" w:rsidRPr="00442838" w:rsidRDefault="00097E98" w:rsidP="000F163C">
            <w:pPr>
              <w:spacing w:line="360" w:lineRule="auto"/>
            </w:pPr>
          </w:p>
        </w:tc>
        <w:tc>
          <w:tcPr>
            <w:tcW w:w="1652" w:type="dxa"/>
          </w:tcPr>
          <w:p w14:paraId="533C100C" w14:textId="77777777" w:rsidR="00097E98" w:rsidRPr="00442838" w:rsidRDefault="00097E98" w:rsidP="000F163C">
            <w:pPr>
              <w:spacing w:line="360" w:lineRule="auto"/>
            </w:pPr>
          </w:p>
        </w:tc>
        <w:tc>
          <w:tcPr>
            <w:tcW w:w="3719" w:type="dxa"/>
          </w:tcPr>
          <w:p w14:paraId="42406CD5" w14:textId="77777777" w:rsidR="00097E98" w:rsidRPr="00442838" w:rsidRDefault="00097E98" w:rsidP="000F163C">
            <w:pPr>
              <w:spacing w:line="360" w:lineRule="auto"/>
            </w:pPr>
          </w:p>
        </w:tc>
        <w:tc>
          <w:tcPr>
            <w:tcW w:w="880" w:type="dxa"/>
          </w:tcPr>
          <w:p w14:paraId="3C9C045E" w14:textId="77777777" w:rsidR="00097E98" w:rsidRPr="00442838" w:rsidRDefault="00097E98" w:rsidP="000F163C">
            <w:pPr>
              <w:spacing w:line="360" w:lineRule="auto"/>
            </w:pPr>
          </w:p>
        </w:tc>
        <w:tc>
          <w:tcPr>
            <w:tcW w:w="724" w:type="dxa"/>
          </w:tcPr>
          <w:p w14:paraId="48604D95" w14:textId="77777777" w:rsidR="00097E98" w:rsidRPr="00442838" w:rsidRDefault="00097E98" w:rsidP="000F163C">
            <w:pPr>
              <w:spacing w:line="360" w:lineRule="auto"/>
            </w:pPr>
          </w:p>
        </w:tc>
        <w:tc>
          <w:tcPr>
            <w:tcW w:w="724" w:type="dxa"/>
          </w:tcPr>
          <w:p w14:paraId="318D3940" w14:textId="77777777" w:rsidR="00097E98" w:rsidRPr="00442838" w:rsidRDefault="00097E98" w:rsidP="000F163C">
            <w:pPr>
              <w:spacing w:line="360" w:lineRule="auto"/>
            </w:pPr>
          </w:p>
        </w:tc>
        <w:tc>
          <w:tcPr>
            <w:tcW w:w="1976" w:type="dxa"/>
          </w:tcPr>
          <w:p w14:paraId="11DA2A37" w14:textId="77777777" w:rsidR="00097E98" w:rsidRPr="00442838" w:rsidRDefault="00097E98" w:rsidP="000F163C">
            <w:pPr>
              <w:spacing w:line="360" w:lineRule="auto"/>
            </w:pPr>
          </w:p>
        </w:tc>
      </w:tr>
      <w:tr w:rsidR="00097E98" w:rsidRPr="00442838" w14:paraId="3C1CC6F6" w14:textId="77777777" w:rsidTr="000F163C">
        <w:trPr>
          <w:trHeight w:val="441"/>
        </w:trPr>
        <w:tc>
          <w:tcPr>
            <w:tcW w:w="1251" w:type="dxa"/>
          </w:tcPr>
          <w:p w14:paraId="77852FEA" w14:textId="77777777" w:rsidR="00097E98" w:rsidRPr="00442838" w:rsidRDefault="00097E98" w:rsidP="000F163C">
            <w:pPr>
              <w:spacing w:line="360" w:lineRule="auto"/>
            </w:pPr>
          </w:p>
        </w:tc>
        <w:tc>
          <w:tcPr>
            <w:tcW w:w="1652" w:type="dxa"/>
          </w:tcPr>
          <w:p w14:paraId="4B8C2D33" w14:textId="77777777" w:rsidR="00097E98" w:rsidRPr="00442838" w:rsidRDefault="00097E98" w:rsidP="000F163C">
            <w:pPr>
              <w:spacing w:line="360" w:lineRule="auto"/>
            </w:pPr>
          </w:p>
        </w:tc>
        <w:tc>
          <w:tcPr>
            <w:tcW w:w="3719" w:type="dxa"/>
          </w:tcPr>
          <w:p w14:paraId="5BAEEDD8" w14:textId="77777777" w:rsidR="00097E98" w:rsidRPr="00442838" w:rsidRDefault="00097E98" w:rsidP="000F163C">
            <w:pPr>
              <w:spacing w:line="360" w:lineRule="auto"/>
            </w:pPr>
          </w:p>
        </w:tc>
        <w:tc>
          <w:tcPr>
            <w:tcW w:w="880" w:type="dxa"/>
          </w:tcPr>
          <w:p w14:paraId="60E75C05" w14:textId="77777777" w:rsidR="00097E98" w:rsidRPr="00442838" w:rsidRDefault="00097E98" w:rsidP="000F163C">
            <w:pPr>
              <w:spacing w:line="360" w:lineRule="auto"/>
            </w:pPr>
          </w:p>
        </w:tc>
        <w:tc>
          <w:tcPr>
            <w:tcW w:w="724" w:type="dxa"/>
          </w:tcPr>
          <w:p w14:paraId="26C222E1" w14:textId="77777777" w:rsidR="00097E98" w:rsidRPr="00442838" w:rsidRDefault="00097E98" w:rsidP="000F163C">
            <w:pPr>
              <w:spacing w:line="360" w:lineRule="auto"/>
            </w:pPr>
          </w:p>
        </w:tc>
        <w:tc>
          <w:tcPr>
            <w:tcW w:w="724" w:type="dxa"/>
          </w:tcPr>
          <w:p w14:paraId="00C0DD45" w14:textId="77777777" w:rsidR="00097E98" w:rsidRPr="00442838" w:rsidRDefault="00097E98" w:rsidP="000F163C">
            <w:pPr>
              <w:spacing w:line="360" w:lineRule="auto"/>
            </w:pPr>
          </w:p>
        </w:tc>
        <w:tc>
          <w:tcPr>
            <w:tcW w:w="1976" w:type="dxa"/>
          </w:tcPr>
          <w:p w14:paraId="01F55725" w14:textId="77777777" w:rsidR="00097E98" w:rsidRPr="00442838" w:rsidRDefault="00097E98" w:rsidP="000F163C">
            <w:pPr>
              <w:spacing w:line="360" w:lineRule="auto"/>
            </w:pPr>
          </w:p>
        </w:tc>
      </w:tr>
      <w:tr w:rsidR="00097E98" w:rsidRPr="00442838" w14:paraId="1D801EB9" w14:textId="77777777" w:rsidTr="000F163C">
        <w:trPr>
          <w:trHeight w:val="441"/>
        </w:trPr>
        <w:tc>
          <w:tcPr>
            <w:tcW w:w="1251" w:type="dxa"/>
          </w:tcPr>
          <w:p w14:paraId="3709AA43" w14:textId="77777777" w:rsidR="00097E98" w:rsidRPr="00442838" w:rsidRDefault="00097E98" w:rsidP="000F163C">
            <w:pPr>
              <w:spacing w:line="360" w:lineRule="auto"/>
            </w:pPr>
          </w:p>
        </w:tc>
        <w:tc>
          <w:tcPr>
            <w:tcW w:w="1652" w:type="dxa"/>
          </w:tcPr>
          <w:p w14:paraId="08D5A43C" w14:textId="77777777" w:rsidR="00097E98" w:rsidRPr="00442838" w:rsidRDefault="00097E98" w:rsidP="000F163C">
            <w:pPr>
              <w:spacing w:line="360" w:lineRule="auto"/>
            </w:pPr>
          </w:p>
        </w:tc>
        <w:tc>
          <w:tcPr>
            <w:tcW w:w="3719" w:type="dxa"/>
          </w:tcPr>
          <w:p w14:paraId="070A47C0" w14:textId="77777777" w:rsidR="00097E98" w:rsidRPr="00442838" w:rsidRDefault="00097E98" w:rsidP="000F163C">
            <w:pPr>
              <w:spacing w:line="360" w:lineRule="auto"/>
            </w:pPr>
          </w:p>
        </w:tc>
        <w:tc>
          <w:tcPr>
            <w:tcW w:w="880" w:type="dxa"/>
          </w:tcPr>
          <w:p w14:paraId="306F3BD6" w14:textId="77777777" w:rsidR="00097E98" w:rsidRPr="00442838" w:rsidRDefault="00097E98" w:rsidP="000F163C">
            <w:pPr>
              <w:spacing w:line="360" w:lineRule="auto"/>
            </w:pPr>
          </w:p>
        </w:tc>
        <w:tc>
          <w:tcPr>
            <w:tcW w:w="724" w:type="dxa"/>
          </w:tcPr>
          <w:p w14:paraId="3657453A" w14:textId="77777777" w:rsidR="00097E98" w:rsidRPr="00442838" w:rsidRDefault="00097E98" w:rsidP="000F163C">
            <w:pPr>
              <w:spacing w:line="360" w:lineRule="auto"/>
            </w:pPr>
          </w:p>
        </w:tc>
        <w:tc>
          <w:tcPr>
            <w:tcW w:w="724" w:type="dxa"/>
          </w:tcPr>
          <w:p w14:paraId="4D079CA8" w14:textId="77777777" w:rsidR="00097E98" w:rsidRPr="00442838" w:rsidRDefault="00097E98" w:rsidP="000F163C">
            <w:pPr>
              <w:spacing w:line="360" w:lineRule="auto"/>
            </w:pPr>
          </w:p>
        </w:tc>
        <w:tc>
          <w:tcPr>
            <w:tcW w:w="1976" w:type="dxa"/>
          </w:tcPr>
          <w:p w14:paraId="3811CA06" w14:textId="77777777" w:rsidR="00097E98" w:rsidRPr="00442838" w:rsidRDefault="00097E98" w:rsidP="000F163C">
            <w:pPr>
              <w:spacing w:line="360" w:lineRule="auto"/>
            </w:pPr>
          </w:p>
        </w:tc>
      </w:tr>
      <w:tr w:rsidR="00097E98" w:rsidRPr="00442838" w14:paraId="5719E277" w14:textId="77777777" w:rsidTr="000F163C">
        <w:trPr>
          <w:trHeight w:val="896"/>
        </w:trPr>
        <w:tc>
          <w:tcPr>
            <w:tcW w:w="1251" w:type="dxa"/>
          </w:tcPr>
          <w:p w14:paraId="5727712D" w14:textId="77777777" w:rsidR="00097E98" w:rsidRPr="00442838" w:rsidRDefault="00097E98" w:rsidP="000F163C">
            <w:pPr>
              <w:spacing w:line="360" w:lineRule="auto"/>
            </w:pPr>
          </w:p>
        </w:tc>
        <w:tc>
          <w:tcPr>
            <w:tcW w:w="1652" w:type="dxa"/>
          </w:tcPr>
          <w:p w14:paraId="1F2DC09D" w14:textId="77777777" w:rsidR="00097E98" w:rsidRPr="00442838" w:rsidRDefault="00097E98" w:rsidP="000F163C">
            <w:pPr>
              <w:spacing w:line="360" w:lineRule="auto"/>
            </w:pPr>
          </w:p>
        </w:tc>
        <w:tc>
          <w:tcPr>
            <w:tcW w:w="3719" w:type="dxa"/>
          </w:tcPr>
          <w:p w14:paraId="394304C7" w14:textId="77777777" w:rsidR="00097E98" w:rsidRPr="00442838" w:rsidRDefault="00097E98" w:rsidP="000F163C">
            <w:pPr>
              <w:spacing w:line="360" w:lineRule="auto"/>
            </w:pPr>
          </w:p>
        </w:tc>
        <w:tc>
          <w:tcPr>
            <w:tcW w:w="880" w:type="dxa"/>
          </w:tcPr>
          <w:p w14:paraId="5B1B138B" w14:textId="77777777" w:rsidR="00097E98" w:rsidRPr="00442838" w:rsidRDefault="00097E98" w:rsidP="000F163C">
            <w:pPr>
              <w:spacing w:line="360" w:lineRule="auto"/>
            </w:pPr>
          </w:p>
        </w:tc>
        <w:tc>
          <w:tcPr>
            <w:tcW w:w="724" w:type="dxa"/>
          </w:tcPr>
          <w:p w14:paraId="38C99FC0" w14:textId="77777777" w:rsidR="00097E98" w:rsidRPr="00442838" w:rsidRDefault="00097E98" w:rsidP="000F163C">
            <w:pPr>
              <w:spacing w:line="360" w:lineRule="auto"/>
            </w:pPr>
          </w:p>
        </w:tc>
        <w:tc>
          <w:tcPr>
            <w:tcW w:w="724" w:type="dxa"/>
          </w:tcPr>
          <w:p w14:paraId="2A0263F0" w14:textId="77777777" w:rsidR="00097E98" w:rsidRPr="00442838" w:rsidRDefault="00097E98" w:rsidP="000F163C">
            <w:pPr>
              <w:spacing w:line="360" w:lineRule="auto"/>
            </w:pPr>
          </w:p>
        </w:tc>
        <w:tc>
          <w:tcPr>
            <w:tcW w:w="1976" w:type="dxa"/>
          </w:tcPr>
          <w:p w14:paraId="38C0CA33" w14:textId="77777777" w:rsidR="00097E98" w:rsidRPr="00442838" w:rsidRDefault="00097E98" w:rsidP="000F163C">
            <w:pPr>
              <w:spacing w:line="360" w:lineRule="auto"/>
            </w:pPr>
          </w:p>
        </w:tc>
      </w:tr>
    </w:tbl>
    <w:p w14:paraId="1711C434" w14:textId="77777777" w:rsidR="00097E98" w:rsidRPr="00442838" w:rsidRDefault="00097E98" w:rsidP="00097E98">
      <w:pPr>
        <w:rPr>
          <w:sz w:val="24"/>
        </w:rPr>
      </w:pPr>
    </w:p>
    <w:p w14:paraId="1FA0B19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2C4359F" w14:textId="77777777" w:rsidTr="000F163C">
        <w:tc>
          <w:tcPr>
            <w:tcW w:w="3596" w:type="dxa"/>
          </w:tcPr>
          <w:p w14:paraId="72CAD31C" w14:textId="77777777" w:rsidR="00097E98" w:rsidRPr="00442838" w:rsidRDefault="00097E98" w:rsidP="000F163C">
            <w:pPr>
              <w:rPr>
                <w:sz w:val="24"/>
              </w:rPr>
            </w:pPr>
          </w:p>
        </w:tc>
        <w:tc>
          <w:tcPr>
            <w:tcW w:w="3597" w:type="dxa"/>
          </w:tcPr>
          <w:p w14:paraId="6A11DBC5" w14:textId="77777777" w:rsidR="00097E98" w:rsidRPr="00442838" w:rsidRDefault="00097E98" w:rsidP="000F163C">
            <w:pPr>
              <w:rPr>
                <w:sz w:val="24"/>
              </w:rPr>
            </w:pPr>
          </w:p>
        </w:tc>
        <w:tc>
          <w:tcPr>
            <w:tcW w:w="3597" w:type="dxa"/>
          </w:tcPr>
          <w:p w14:paraId="4A29057C" w14:textId="77777777" w:rsidR="00097E98" w:rsidRPr="00442838" w:rsidRDefault="00097E98" w:rsidP="000F163C">
            <w:pPr>
              <w:rPr>
                <w:sz w:val="24"/>
              </w:rPr>
            </w:pPr>
          </w:p>
        </w:tc>
      </w:tr>
      <w:tr w:rsidR="00097E98" w:rsidRPr="00442838" w14:paraId="220D8A79" w14:textId="77777777" w:rsidTr="000F163C">
        <w:tc>
          <w:tcPr>
            <w:tcW w:w="3596" w:type="dxa"/>
          </w:tcPr>
          <w:p w14:paraId="5C49EADA" w14:textId="77777777" w:rsidR="00097E98" w:rsidRPr="00442838" w:rsidRDefault="00097E98" w:rsidP="000F163C">
            <w:pPr>
              <w:rPr>
                <w:sz w:val="24"/>
              </w:rPr>
            </w:pPr>
          </w:p>
        </w:tc>
        <w:tc>
          <w:tcPr>
            <w:tcW w:w="3597" w:type="dxa"/>
          </w:tcPr>
          <w:p w14:paraId="1AC3A216" w14:textId="77777777" w:rsidR="00097E98" w:rsidRPr="00442838" w:rsidRDefault="00097E98" w:rsidP="000F163C">
            <w:pPr>
              <w:rPr>
                <w:sz w:val="24"/>
              </w:rPr>
            </w:pPr>
          </w:p>
        </w:tc>
        <w:tc>
          <w:tcPr>
            <w:tcW w:w="3597" w:type="dxa"/>
          </w:tcPr>
          <w:p w14:paraId="5E2DE741" w14:textId="77777777" w:rsidR="00097E98" w:rsidRPr="00442838" w:rsidRDefault="00097E98" w:rsidP="000F163C">
            <w:pPr>
              <w:rPr>
                <w:sz w:val="24"/>
              </w:rPr>
            </w:pPr>
          </w:p>
        </w:tc>
      </w:tr>
    </w:tbl>
    <w:p w14:paraId="7C85FFF9" w14:textId="77777777" w:rsidR="00097E98" w:rsidRPr="00442838" w:rsidRDefault="00097E98" w:rsidP="00097E98">
      <w:pPr>
        <w:rPr>
          <w:sz w:val="24"/>
        </w:rPr>
      </w:pPr>
    </w:p>
    <w:p w14:paraId="3BB9E041" w14:textId="77777777" w:rsidR="00097E98" w:rsidRPr="00442838" w:rsidRDefault="00097E98" w:rsidP="00097E98">
      <w:pPr>
        <w:rPr>
          <w:sz w:val="24"/>
        </w:rPr>
      </w:pPr>
      <w:r w:rsidRPr="00442838">
        <w:rPr>
          <w:sz w:val="24"/>
        </w:rPr>
        <w:t>Sprites:</w:t>
      </w:r>
    </w:p>
    <w:p w14:paraId="64DCED8F" w14:textId="77777777" w:rsidR="00097E98" w:rsidRPr="00442838" w:rsidRDefault="00097E98" w:rsidP="00097E98">
      <w:pPr>
        <w:rPr>
          <w:sz w:val="24"/>
        </w:rPr>
      </w:pPr>
      <w:r w:rsidRPr="00442838">
        <w:rPr>
          <w:sz w:val="24"/>
        </w:rPr>
        <w:br w:type="page"/>
      </w:r>
    </w:p>
    <w:p w14:paraId="0A927FE3" w14:textId="77777777" w:rsidR="00097E98" w:rsidRPr="00442838" w:rsidRDefault="00097E98" w:rsidP="00097E98">
      <w:pPr>
        <w:rPr>
          <w:sz w:val="24"/>
        </w:rPr>
      </w:pPr>
      <w:r w:rsidRPr="00442838">
        <w:rPr>
          <w:sz w:val="24"/>
        </w:rPr>
        <w:lastRenderedPageBreak/>
        <w:t>Family Page</w:t>
      </w:r>
    </w:p>
    <w:p w14:paraId="3140E16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11356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A8B7650" w14:textId="77777777" w:rsidTr="000F163C">
        <w:trPr>
          <w:trHeight w:val="896"/>
        </w:trPr>
        <w:tc>
          <w:tcPr>
            <w:tcW w:w="1251" w:type="dxa"/>
          </w:tcPr>
          <w:p w14:paraId="7DDAF3B1" w14:textId="77777777" w:rsidR="00097E98" w:rsidRPr="00442838" w:rsidRDefault="00097E98" w:rsidP="000F163C">
            <w:pPr>
              <w:spacing w:line="360" w:lineRule="auto"/>
            </w:pPr>
            <w:r w:rsidRPr="00442838">
              <w:t>Pokemon</w:t>
            </w:r>
          </w:p>
          <w:p w14:paraId="53C3BBBF" w14:textId="77777777" w:rsidR="00097E98" w:rsidRPr="00442838" w:rsidRDefault="00097E98" w:rsidP="000F163C">
            <w:pPr>
              <w:spacing w:line="360" w:lineRule="auto"/>
            </w:pPr>
            <w:r w:rsidRPr="00442838">
              <w:t>Name</w:t>
            </w:r>
          </w:p>
        </w:tc>
        <w:tc>
          <w:tcPr>
            <w:tcW w:w="1652" w:type="dxa"/>
          </w:tcPr>
          <w:p w14:paraId="17065E57" w14:textId="77777777" w:rsidR="00097E98" w:rsidRPr="00442838" w:rsidRDefault="00097E98" w:rsidP="000F163C">
            <w:pPr>
              <w:spacing w:line="360" w:lineRule="auto"/>
            </w:pPr>
            <w:r w:rsidRPr="00442838">
              <w:t>Pokemon Number</w:t>
            </w:r>
          </w:p>
        </w:tc>
        <w:tc>
          <w:tcPr>
            <w:tcW w:w="3719" w:type="dxa"/>
          </w:tcPr>
          <w:p w14:paraId="6A5DDBD0" w14:textId="77777777" w:rsidR="00097E98" w:rsidRPr="00442838" w:rsidRDefault="00097E98" w:rsidP="000F163C">
            <w:pPr>
              <w:spacing w:line="360" w:lineRule="auto"/>
            </w:pPr>
            <w:r w:rsidRPr="00442838">
              <w:t>Base Stats</w:t>
            </w:r>
          </w:p>
          <w:p w14:paraId="2DC69AD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72F39F8" w14:textId="77777777" w:rsidR="00097E98" w:rsidRPr="00442838" w:rsidRDefault="00097E98" w:rsidP="000F163C">
            <w:pPr>
              <w:spacing w:line="360" w:lineRule="auto"/>
            </w:pPr>
            <w:r w:rsidRPr="00442838">
              <w:t>Ability</w:t>
            </w:r>
          </w:p>
        </w:tc>
        <w:tc>
          <w:tcPr>
            <w:tcW w:w="724" w:type="dxa"/>
          </w:tcPr>
          <w:p w14:paraId="29CFAF58" w14:textId="77777777" w:rsidR="00097E98" w:rsidRPr="00442838" w:rsidRDefault="00097E98" w:rsidP="000F163C">
            <w:pPr>
              <w:spacing w:line="360" w:lineRule="auto"/>
            </w:pPr>
            <w:r w:rsidRPr="00442838">
              <w:t>Type 1</w:t>
            </w:r>
          </w:p>
        </w:tc>
        <w:tc>
          <w:tcPr>
            <w:tcW w:w="724" w:type="dxa"/>
          </w:tcPr>
          <w:p w14:paraId="1F868B0D" w14:textId="77777777" w:rsidR="00097E98" w:rsidRPr="00442838" w:rsidRDefault="00097E98" w:rsidP="000F163C">
            <w:pPr>
              <w:spacing w:line="360" w:lineRule="auto"/>
            </w:pPr>
            <w:r w:rsidRPr="00442838">
              <w:t>Type 2</w:t>
            </w:r>
          </w:p>
        </w:tc>
        <w:tc>
          <w:tcPr>
            <w:tcW w:w="1976" w:type="dxa"/>
          </w:tcPr>
          <w:p w14:paraId="07914186" w14:textId="77777777" w:rsidR="00097E98" w:rsidRPr="00442838" w:rsidRDefault="00097E98" w:rsidP="000F163C">
            <w:pPr>
              <w:spacing w:line="360" w:lineRule="auto"/>
            </w:pPr>
            <w:r w:rsidRPr="00442838">
              <w:t>Evolution</w:t>
            </w:r>
          </w:p>
        </w:tc>
      </w:tr>
      <w:tr w:rsidR="00097E98" w:rsidRPr="00442838" w14:paraId="4DF2F890" w14:textId="77777777" w:rsidTr="000F163C">
        <w:trPr>
          <w:trHeight w:val="454"/>
        </w:trPr>
        <w:tc>
          <w:tcPr>
            <w:tcW w:w="1251" w:type="dxa"/>
          </w:tcPr>
          <w:p w14:paraId="0346C397" w14:textId="77777777" w:rsidR="00097E98" w:rsidRPr="00442838" w:rsidRDefault="00097E98" w:rsidP="000F163C">
            <w:pPr>
              <w:spacing w:line="360" w:lineRule="auto"/>
            </w:pPr>
          </w:p>
        </w:tc>
        <w:tc>
          <w:tcPr>
            <w:tcW w:w="1652" w:type="dxa"/>
          </w:tcPr>
          <w:p w14:paraId="4CCA3A3E" w14:textId="77777777" w:rsidR="00097E98" w:rsidRPr="00442838" w:rsidRDefault="00097E98" w:rsidP="000F163C">
            <w:pPr>
              <w:spacing w:line="360" w:lineRule="auto"/>
            </w:pPr>
          </w:p>
        </w:tc>
        <w:tc>
          <w:tcPr>
            <w:tcW w:w="3719" w:type="dxa"/>
          </w:tcPr>
          <w:p w14:paraId="052933D2" w14:textId="77777777" w:rsidR="00097E98" w:rsidRPr="00442838" w:rsidRDefault="00097E98" w:rsidP="000F163C">
            <w:pPr>
              <w:spacing w:line="360" w:lineRule="auto"/>
            </w:pPr>
          </w:p>
        </w:tc>
        <w:tc>
          <w:tcPr>
            <w:tcW w:w="880" w:type="dxa"/>
          </w:tcPr>
          <w:p w14:paraId="18B5BADC" w14:textId="77777777" w:rsidR="00097E98" w:rsidRPr="00442838" w:rsidRDefault="00097E98" w:rsidP="000F163C">
            <w:pPr>
              <w:spacing w:line="360" w:lineRule="auto"/>
            </w:pPr>
          </w:p>
        </w:tc>
        <w:tc>
          <w:tcPr>
            <w:tcW w:w="724" w:type="dxa"/>
          </w:tcPr>
          <w:p w14:paraId="0ECE4CE9" w14:textId="77777777" w:rsidR="00097E98" w:rsidRPr="00442838" w:rsidRDefault="00097E98" w:rsidP="000F163C">
            <w:pPr>
              <w:spacing w:line="360" w:lineRule="auto"/>
            </w:pPr>
          </w:p>
        </w:tc>
        <w:tc>
          <w:tcPr>
            <w:tcW w:w="724" w:type="dxa"/>
          </w:tcPr>
          <w:p w14:paraId="1B6948F5" w14:textId="77777777" w:rsidR="00097E98" w:rsidRPr="00442838" w:rsidRDefault="00097E98" w:rsidP="000F163C">
            <w:pPr>
              <w:spacing w:line="360" w:lineRule="auto"/>
            </w:pPr>
          </w:p>
        </w:tc>
        <w:tc>
          <w:tcPr>
            <w:tcW w:w="1976" w:type="dxa"/>
          </w:tcPr>
          <w:p w14:paraId="3120AF54" w14:textId="77777777" w:rsidR="00097E98" w:rsidRPr="00442838" w:rsidRDefault="00097E98" w:rsidP="000F163C">
            <w:pPr>
              <w:spacing w:line="360" w:lineRule="auto"/>
            </w:pPr>
          </w:p>
        </w:tc>
      </w:tr>
      <w:tr w:rsidR="00097E98" w:rsidRPr="00442838" w14:paraId="30C31291" w14:textId="77777777" w:rsidTr="000F163C">
        <w:trPr>
          <w:trHeight w:val="441"/>
        </w:trPr>
        <w:tc>
          <w:tcPr>
            <w:tcW w:w="1251" w:type="dxa"/>
          </w:tcPr>
          <w:p w14:paraId="7D369E5A" w14:textId="77777777" w:rsidR="00097E98" w:rsidRPr="00442838" w:rsidRDefault="00097E98" w:rsidP="000F163C">
            <w:pPr>
              <w:spacing w:line="360" w:lineRule="auto"/>
            </w:pPr>
          </w:p>
        </w:tc>
        <w:tc>
          <w:tcPr>
            <w:tcW w:w="1652" w:type="dxa"/>
          </w:tcPr>
          <w:p w14:paraId="3365CE12" w14:textId="77777777" w:rsidR="00097E98" w:rsidRPr="00442838" w:rsidRDefault="00097E98" w:rsidP="000F163C">
            <w:pPr>
              <w:spacing w:line="360" w:lineRule="auto"/>
            </w:pPr>
          </w:p>
        </w:tc>
        <w:tc>
          <w:tcPr>
            <w:tcW w:w="3719" w:type="dxa"/>
          </w:tcPr>
          <w:p w14:paraId="639F4741" w14:textId="77777777" w:rsidR="00097E98" w:rsidRPr="00442838" w:rsidRDefault="00097E98" w:rsidP="000F163C">
            <w:pPr>
              <w:spacing w:line="360" w:lineRule="auto"/>
            </w:pPr>
          </w:p>
        </w:tc>
        <w:tc>
          <w:tcPr>
            <w:tcW w:w="880" w:type="dxa"/>
          </w:tcPr>
          <w:p w14:paraId="707D63B9" w14:textId="77777777" w:rsidR="00097E98" w:rsidRPr="00442838" w:rsidRDefault="00097E98" w:rsidP="000F163C">
            <w:pPr>
              <w:spacing w:line="360" w:lineRule="auto"/>
            </w:pPr>
          </w:p>
        </w:tc>
        <w:tc>
          <w:tcPr>
            <w:tcW w:w="724" w:type="dxa"/>
          </w:tcPr>
          <w:p w14:paraId="1567AB9E" w14:textId="77777777" w:rsidR="00097E98" w:rsidRPr="00442838" w:rsidRDefault="00097E98" w:rsidP="000F163C">
            <w:pPr>
              <w:spacing w:line="360" w:lineRule="auto"/>
            </w:pPr>
          </w:p>
        </w:tc>
        <w:tc>
          <w:tcPr>
            <w:tcW w:w="724" w:type="dxa"/>
          </w:tcPr>
          <w:p w14:paraId="452F862B" w14:textId="77777777" w:rsidR="00097E98" w:rsidRPr="00442838" w:rsidRDefault="00097E98" w:rsidP="000F163C">
            <w:pPr>
              <w:spacing w:line="360" w:lineRule="auto"/>
            </w:pPr>
          </w:p>
        </w:tc>
        <w:tc>
          <w:tcPr>
            <w:tcW w:w="1976" w:type="dxa"/>
          </w:tcPr>
          <w:p w14:paraId="4B3AFB2F" w14:textId="77777777" w:rsidR="00097E98" w:rsidRPr="00442838" w:rsidRDefault="00097E98" w:rsidP="000F163C">
            <w:pPr>
              <w:spacing w:line="360" w:lineRule="auto"/>
            </w:pPr>
          </w:p>
        </w:tc>
      </w:tr>
      <w:tr w:rsidR="00097E98" w:rsidRPr="00442838" w14:paraId="3D59923A" w14:textId="77777777" w:rsidTr="000F163C">
        <w:trPr>
          <w:trHeight w:val="441"/>
        </w:trPr>
        <w:tc>
          <w:tcPr>
            <w:tcW w:w="1251" w:type="dxa"/>
          </w:tcPr>
          <w:p w14:paraId="46AC0C02" w14:textId="77777777" w:rsidR="00097E98" w:rsidRPr="00442838" w:rsidRDefault="00097E98" w:rsidP="000F163C">
            <w:pPr>
              <w:spacing w:line="360" w:lineRule="auto"/>
            </w:pPr>
          </w:p>
        </w:tc>
        <w:tc>
          <w:tcPr>
            <w:tcW w:w="1652" w:type="dxa"/>
          </w:tcPr>
          <w:p w14:paraId="51557F91" w14:textId="77777777" w:rsidR="00097E98" w:rsidRPr="00442838" w:rsidRDefault="00097E98" w:rsidP="000F163C">
            <w:pPr>
              <w:spacing w:line="360" w:lineRule="auto"/>
            </w:pPr>
          </w:p>
        </w:tc>
        <w:tc>
          <w:tcPr>
            <w:tcW w:w="3719" w:type="dxa"/>
          </w:tcPr>
          <w:p w14:paraId="580BCB85" w14:textId="77777777" w:rsidR="00097E98" w:rsidRPr="00442838" w:rsidRDefault="00097E98" w:rsidP="000F163C">
            <w:pPr>
              <w:spacing w:line="360" w:lineRule="auto"/>
            </w:pPr>
          </w:p>
        </w:tc>
        <w:tc>
          <w:tcPr>
            <w:tcW w:w="880" w:type="dxa"/>
          </w:tcPr>
          <w:p w14:paraId="578B9218" w14:textId="77777777" w:rsidR="00097E98" w:rsidRPr="00442838" w:rsidRDefault="00097E98" w:rsidP="000F163C">
            <w:pPr>
              <w:spacing w:line="360" w:lineRule="auto"/>
            </w:pPr>
          </w:p>
        </w:tc>
        <w:tc>
          <w:tcPr>
            <w:tcW w:w="724" w:type="dxa"/>
          </w:tcPr>
          <w:p w14:paraId="20708853" w14:textId="77777777" w:rsidR="00097E98" w:rsidRPr="00442838" w:rsidRDefault="00097E98" w:rsidP="000F163C">
            <w:pPr>
              <w:spacing w:line="360" w:lineRule="auto"/>
            </w:pPr>
          </w:p>
        </w:tc>
        <w:tc>
          <w:tcPr>
            <w:tcW w:w="724" w:type="dxa"/>
          </w:tcPr>
          <w:p w14:paraId="182A9752" w14:textId="77777777" w:rsidR="00097E98" w:rsidRPr="00442838" w:rsidRDefault="00097E98" w:rsidP="000F163C">
            <w:pPr>
              <w:spacing w:line="360" w:lineRule="auto"/>
            </w:pPr>
          </w:p>
        </w:tc>
        <w:tc>
          <w:tcPr>
            <w:tcW w:w="1976" w:type="dxa"/>
          </w:tcPr>
          <w:p w14:paraId="34FBDCFC" w14:textId="77777777" w:rsidR="00097E98" w:rsidRPr="00442838" w:rsidRDefault="00097E98" w:rsidP="000F163C">
            <w:pPr>
              <w:spacing w:line="360" w:lineRule="auto"/>
            </w:pPr>
          </w:p>
        </w:tc>
      </w:tr>
      <w:tr w:rsidR="00097E98" w:rsidRPr="00442838" w14:paraId="0A829FD5" w14:textId="77777777" w:rsidTr="000F163C">
        <w:trPr>
          <w:trHeight w:val="896"/>
        </w:trPr>
        <w:tc>
          <w:tcPr>
            <w:tcW w:w="1251" w:type="dxa"/>
          </w:tcPr>
          <w:p w14:paraId="304B9D61" w14:textId="77777777" w:rsidR="00097E98" w:rsidRPr="00442838" w:rsidRDefault="00097E98" w:rsidP="000F163C">
            <w:pPr>
              <w:spacing w:line="360" w:lineRule="auto"/>
            </w:pPr>
          </w:p>
        </w:tc>
        <w:tc>
          <w:tcPr>
            <w:tcW w:w="1652" w:type="dxa"/>
          </w:tcPr>
          <w:p w14:paraId="5FE151B3" w14:textId="77777777" w:rsidR="00097E98" w:rsidRPr="00442838" w:rsidRDefault="00097E98" w:rsidP="000F163C">
            <w:pPr>
              <w:spacing w:line="360" w:lineRule="auto"/>
            </w:pPr>
          </w:p>
        </w:tc>
        <w:tc>
          <w:tcPr>
            <w:tcW w:w="3719" w:type="dxa"/>
          </w:tcPr>
          <w:p w14:paraId="62083A75" w14:textId="77777777" w:rsidR="00097E98" w:rsidRPr="00442838" w:rsidRDefault="00097E98" w:rsidP="000F163C">
            <w:pPr>
              <w:spacing w:line="360" w:lineRule="auto"/>
            </w:pPr>
          </w:p>
        </w:tc>
        <w:tc>
          <w:tcPr>
            <w:tcW w:w="880" w:type="dxa"/>
          </w:tcPr>
          <w:p w14:paraId="70B79310" w14:textId="77777777" w:rsidR="00097E98" w:rsidRPr="00442838" w:rsidRDefault="00097E98" w:rsidP="000F163C">
            <w:pPr>
              <w:spacing w:line="360" w:lineRule="auto"/>
            </w:pPr>
          </w:p>
        </w:tc>
        <w:tc>
          <w:tcPr>
            <w:tcW w:w="724" w:type="dxa"/>
          </w:tcPr>
          <w:p w14:paraId="4D91B09E" w14:textId="77777777" w:rsidR="00097E98" w:rsidRPr="00442838" w:rsidRDefault="00097E98" w:rsidP="000F163C">
            <w:pPr>
              <w:spacing w:line="360" w:lineRule="auto"/>
            </w:pPr>
          </w:p>
        </w:tc>
        <w:tc>
          <w:tcPr>
            <w:tcW w:w="724" w:type="dxa"/>
          </w:tcPr>
          <w:p w14:paraId="69317523" w14:textId="77777777" w:rsidR="00097E98" w:rsidRPr="00442838" w:rsidRDefault="00097E98" w:rsidP="000F163C">
            <w:pPr>
              <w:spacing w:line="360" w:lineRule="auto"/>
            </w:pPr>
          </w:p>
        </w:tc>
        <w:tc>
          <w:tcPr>
            <w:tcW w:w="1976" w:type="dxa"/>
          </w:tcPr>
          <w:p w14:paraId="2967B474" w14:textId="77777777" w:rsidR="00097E98" w:rsidRPr="00442838" w:rsidRDefault="00097E98" w:rsidP="000F163C">
            <w:pPr>
              <w:spacing w:line="360" w:lineRule="auto"/>
            </w:pPr>
          </w:p>
        </w:tc>
      </w:tr>
    </w:tbl>
    <w:p w14:paraId="503A721D" w14:textId="77777777" w:rsidR="00097E98" w:rsidRPr="00442838" w:rsidRDefault="00097E98" w:rsidP="00097E98">
      <w:pPr>
        <w:rPr>
          <w:sz w:val="24"/>
        </w:rPr>
      </w:pPr>
    </w:p>
    <w:p w14:paraId="6D38A42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5AEB3A" w14:textId="77777777" w:rsidTr="000F163C">
        <w:tc>
          <w:tcPr>
            <w:tcW w:w="3596" w:type="dxa"/>
          </w:tcPr>
          <w:p w14:paraId="30FED319" w14:textId="77777777" w:rsidR="00097E98" w:rsidRPr="00442838" w:rsidRDefault="00097E98" w:rsidP="000F163C">
            <w:pPr>
              <w:rPr>
                <w:sz w:val="24"/>
              </w:rPr>
            </w:pPr>
          </w:p>
        </w:tc>
        <w:tc>
          <w:tcPr>
            <w:tcW w:w="3597" w:type="dxa"/>
          </w:tcPr>
          <w:p w14:paraId="3AF53907" w14:textId="77777777" w:rsidR="00097E98" w:rsidRPr="00442838" w:rsidRDefault="00097E98" w:rsidP="000F163C">
            <w:pPr>
              <w:rPr>
                <w:sz w:val="24"/>
              </w:rPr>
            </w:pPr>
          </w:p>
        </w:tc>
        <w:tc>
          <w:tcPr>
            <w:tcW w:w="3597" w:type="dxa"/>
          </w:tcPr>
          <w:p w14:paraId="6C999E4D" w14:textId="77777777" w:rsidR="00097E98" w:rsidRPr="00442838" w:rsidRDefault="00097E98" w:rsidP="000F163C">
            <w:pPr>
              <w:rPr>
                <w:sz w:val="24"/>
              </w:rPr>
            </w:pPr>
          </w:p>
        </w:tc>
      </w:tr>
      <w:tr w:rsidR="00097E98" w:rsidRPr="00442838" w14:paraId="3F294849" w14:textId="77777777" w:rsidTr="000F163C">
        <w:tc>
          <w:tcPr>
            <w:tcW w:w="3596" w:type="dxa"/>
          </w:tcPr>
          <w:p w14:paraId="26FF08A2" w14:textId="77777777" w:rsidR="00097E98" w:rsidRPr="00442838" w:rsidRDefault="00097E98" w:rsidP="000F163C">
            <w:pPr>
              <w:rPr>
                <w:sz w:val="24"/>
              </w:rPr>
            </w:pPr>
          </w:p>
        </w:tc>
        <w:tc>
          <w:tcPr>
            <w:tcW w:w="3597" w:type="dxa"/>
          </w:tcPr>
          <w:p w14:paraId="20FAEC4C" w14:textId="77777777" w:rsidR="00097E98" w:rsidRPr="00442838" w:rsidRDefault="00097E98" w:rsidP="000F163C">
            <w:pPr>
              <w:rPr>
                <w:sz w:val="24"/>
              </w:rPr>
            </w:pPr>
          </w:p>
        </w:tc>
        <w:tc>
          <w:tcPr>
            <w:tcW w:w="3597" w:type="dxa"/>
          </w:tcPr>
          <w:p w14:paraId="5547D0FC" w14:textId="77777777" w:rsidR="00097E98" w:rsidRPr="00442838" w:rsidRDefault="00097E98" w:rsidP="000F163C">
            <w:pPr>
              <w:rPr>
                <w:sz w:val="24"/>
              </w:rPr>
            </w:pPr>
          </w:p>
        </w:tc>
      </w:tr>
    </w:tbl>
    <w:p w14:paraId="2DC6F236" w14:textId="77777777" w:rsidR="00097E98" w:rsidRPr="00442838" w:rsidRDefault="00097E98" w:rsidP="00097E98">
      <w:pPr>
        <w:rPr>
          <w:sz w:val="24"/>
        </w:rPr>
      </w:pPr>
    </w:p>
    <w:p w14:paraId="4446C55A" w14:textId="77777777" w:rsidR="00097E98" w:rsidRPr="00442838" w:rsidRDefault="00097E98" w:rsidP="00097E98">
      <w:pPr>
        <w:rPr>
          <w:sz w:val="24"/>
        </w:rPr>
      </w:pPr>
      <w:r w:rsidRPr="00442838">
        <w:rPr>
          <w:sz w:val="24"/>
        </w:rPr>
        <w:t>Sprites:</w:t>
      </w:r>
    </w:p>
    <w:p w14:paraId="6A0DEF53" w14:textId="77777777" w:rsidR="00097E98" w:rsidRPr="00442838" w:rsidRDefault="00097E98" w:rsidP="00097E98">
      <w:pPr>
        <w:rPr>
          <w:sz w:val="24"/>
        </w:rPr>
      </w:pPr>
      <w:r w:rsidRPr="00442838">
        <w:rPr>
          <w:sz w:val="24"/>
        </w:rPr>
        <w:br w:type="page"/>
      </w:r>
    </w:p>
    <w:p w14:paraId="33A336FE" w14:textId="77777777" w:rsidR="00097E98" w:rsidRPr="00442838" w:rsidRDefault="00097E98" w:rsidP="00097E98">
      <w:pPr>
        <w:rPr>
          <w:sz w:val="24"/>
        </w:rPr>
      </w:pPr>
      <w:r w:rsidRPr="00442838">
        <w:rPr>
          <w:sz w:val="24"/>
        </w:rPr>
        <w:lastRenderedPageBreak/>
        <w:t>Family Page</w:t>
      </w:r>
    </w:p>
    <w:p w14:paraId="1781811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E415E5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29A7AB9" w14:textId="77777777" w:rsidTr="000F163C">
        <w:trPr>
          <w:trHeight w:val="896"/>
        </w:trPr>
        <w:tc>
          <w:tcPr>
            <w:tcW w:w="1251" w:type="dxa"/>
          </w:tcPr>
          <w:p w14:paraId="0CCDF2ED" w14:textId="77777777" w:rsidR="00097E98" w:rsidRPr="00442838" w:rsidRDefault="00097E98" w:rsidP="000F163C">
            <w:pPr>
              <w:spacing w:line="360" w:lineRule="auto"/>
            </w:pPr>
            <w:r w:rsidRPr="00442838">
              <w:t>Pokemon</w:t>
            </w:r>
          </w:p>
          <w:p w14:paraId="53ED191B" w14:textId="77777777" w:rsidR="00097E98" w:rsidRPr="00442838" w:rsidRDefault="00097E98" w:rsidP="000F163C">
            <w:pPr>
              <w:spacing w:line="360" w:lineRule="auto"/>
            </w:pPr>
            <w:r w:rsidRPr="00442838">
              <w:t>Name</w:t>
            </w:r>
          </w:p>
        </w:tc>
        <w:tc>
          <w:tcPr>
            <w:tcW w:w="1652" w:type="dxa"/>
          </w:tcPr>
          <w:p w14:paraId="49E904B0" w14:textId="77777777" w:rsidR="00097E98" w:rsidRPr="00442838" w:rsidRDefault="00097E98" w:rsidP="000F163C">
            <w:pPr>
              <w:spacing w:line="360" w:lineRule="auto"/>
            </w:pPr>
            <w:r w:rsidRPr="00442838">
              <w:t>Pokemon Number</w:t>
            </w:r>
          </w:p>
        </w:tc>
        <w:tc>
          <w:tcPr>
            <w:tcW w:w="3719" w:type="dxa"/>
          </w:tcPr>
          <w:p w14:paraId="0B65B2A7" w14:textId="77777777" w:rsidR="00097E98" w:rsidRPr="00442838" w:rsidRDefault="00097E98" w:rsidP="000F163C">
            <w:pPr>
              <w:spacing w:line="360" w:lineRule="auto"/>
            </w:pPr>
            <w:r w:rsidRPr="00442838">
              <w:t>Base Stats</w:t>
            </w:r>
          </w:p>
          <w:p w14:paraId="5783548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44FCC03" w14:textId="77777777" w:rsidR="00097E98" w:rsidRPr="00442838" w:rsidRDefault="00097E98" w:rsidP="000F163C">
            <w:pPr>
              <w:spacing w:line="360" w:lineRule="auto"/>
            </w:pPr>
            <w:r w:rsidRPr="00442838">
              <w:t>Ability</w:t>
            </w:r>
          </w:p>
        </w:tc>
        <w:tc>
          <w:tcPr>
            <w:tcW w:w="724" w:type="dxa"/>
          </w:tcPr>
          <w:p w14:paraId="645275AA" w14:textId="77777777" w:rsidR="00097E98" w:rsidRPr="00442838" w:rsidRDefault="00097E98" w:rsidP="000F163C">
            <w:pPr>
              <w:spacing w:line="360" w:lineRule="auto"/>
            </w:pPr>
            <w:r w:rsidRPr="00442838">
              <w:t>Type 1</w:t>
            </w:r>
          </w:p>
        </w:tc>
        <w:tc>
          <w:tcPr>
            <w:tcW w:w="724" w:type="dxa"/>
          </w:tcPr>
          <w:p w14:paraId="4A78EE26" w14:textId="77777777" w:rsidR="00097E98" w:rsidRPr="00442838" w:rsidRDefault="00097E98" w:rsidP="000F163C">
            <w:pPr>
              <w:spacing w:line="360" w:lineRule="auto"/>
            </w:pPr>
            <w:r w:rsidRPr="00442838">
              <w:t>Type 2</w:t>
            </w:r>
          </w:p>
        </w:tc>
        <w:tc>
          <w:tcPr>
            <w:tcW w:w="1976" w:type="dxa"/>
          </w:tcPr>
          <w:p w14:paraId="1C54F728" w14:textId="77777777" w:rsidR="00097E98" w:rsidRPr="00442838" w:rsidRDefault="00097E98" w:rsidP="000F163C">
            <w:pPr>
              <w:spacing w:line="360" w:lineRule="auto"/>
            </w:pPr>
            <w:r w:rsidRPr="00442838">
              <w:t>Evolution</w:t>
            </w:r>
          </w:p>
        </w:tc>
      </w:tr>
      <w:tr w:rsidR="00097E98" w:rsidRPr="00442838" w14:paraId="748C30C2" w14:textId="77777777" w:rsidTr="000F163C">
        <w:trPr>
          <w:trHeight w:val="454"/>
        </w:trPr>
        <w:tc>
          <w:tcPr>
            <w:tcW w:w="1251" w:type="dxa"/>
          </w:tcPr>
          <w:p w14:paraId="7B62BFBA" w14:textId="77777777" w:rsidR="00097E98" w:rsidRPr="00442838" w:rsidRDefault="00097E98" w:rsidP="000F163C">
            <w:pPr>
              <w:spacing w:line="360" w:lineRule="auto"/>
            </w:pPr>
          </w:p>
        </w:tc>
        <w:tc>
          <w:tcPr>
            <w:tcW w:w="1652" w:type="dxa"/>
          </w:tcPr>
          <w:p w14:paraId="16624F71" w14:textId="77777777" w:rsidR="00097E98" w:rsidRPr="00442838" w:rsidRDefault="00097E98" w:rsidP="000F163C">
            <w:pPr>
              <w:spacing w:line="360" w:lineRule="auto"/>
            </w:pPr>
          </w:p>
        </w:tc>
        <w:tc>
          <w:tcPr>
            <w:tcW w:w="3719" w:type="dxa"/>
          </w:tcPr>
          <w:p w14:paraId="548E58D3" w14:textId="77777777" w:rsidR="00097E98" w:rsidRPr="00442838" w:rsidRDefault="00097E98" w:rsidP="000F163C">
            <w:pPr>
              <w:spacing w:line="360" w:lineRule="auto"/>
            </w:pPr>
          </w:p>
        </w:tc>
        <w:tc>
          <w:tcPr>
            <w:tcW w:w="880" w:type="dxa"/>
          </w:tcPr>
          <w:p w14:paraId="73F26806" w14:textId="77777777" w:rsidR="00097E98" w:rsidRPr="00442838" w:rsidRDefault="00097E98" w:rsidP="000F163C">
            <w:pPr>
              <w:spacing w:line="360" w:lineRule="auto"/>
            </w:pPr>
          </w:p>
        </w:tc>
        <w:tc>
          <w:tcPr>
            <w:tcW w:w="724" w:type="dxa"/>
          </w:tcPr>
          <w:p w14:paraId="358D920F" w14:textId="77777777" w:rsidR="00097E98" w:rsidRPr="00442838" w:rsidRDefault="00097E98" w:rsidP="000F163C">
            <w:pPr>
              <w:spacing w:line="360" w:lineRule="auto"/>
            </w:pPr>
          </w:p>
        </w:tc>
        <w:tc>
          <w:tcPr>
            <w:tcW w:w="724" w:type="dxa"/>
          </w:tcPr>
          <w:p w14:paraId="1329283D" w14:textId="77777777" w:rsidR="00097E98" w:rsidRPr="00442838" w:rsidRDefault="00097E98" w:rsidP="000F163C">
            <w:pPr>
              <w:spacing w:line="360" w:lineRule="auto"/>
            </w:pPr>
          </w:p>
        </w:tc>
        <w:tc>
          <w:tcPr>
            <w:tcW w:w="1976" w:type="dxa"/>
          </w:tcPr>
          <w:p w14:paraId="2CF95705" w14:textId="77777777" w:rsidR="00097E98" w:rsidRPr="00442838" w:rsidRDefault="00097E98" w:rsidP="000F163C">
            <w:pPr>
              <w:spacing w:line="360" w:lineRule="auto"/>
            </w:pPr>
          </w:p>
        </w:tc>
      </w:tr>
      <w:tr w:rsidR="00097E98" w:rsidRPr="00442838" w14:paraId="305B54C6" w14:textId="77777777" w:rsidTr="000F163C">
        <w:trPr>
          <w:trHeight w:val="441"/>
        </w:trPr>
        <w:tc>
          <w:tcPr>
            <w:tcW w:w="1251" w:type="dxa"/>
          </w:tcPr>
          <w:p w14:paraId="4137696E" w14:textId="77777777" w:rsidR="00097E98" w:rsidRPr="00442838" w:rsidRDefault="00097E98" w:rsidP="000F163C">
            <w:pPr>
              <w:spacing w:line="360" w:lineRule="auto"/>
            </w:pPr>
          </w:p>
        </w:tc>
        <w:tc>
          <w:tcPr>
            <w:tcW w:w="1652" w:type="dxa"/>
          </w:tcPr>
          <w:p w14:paraId="05D46A9F" w14:textId="77777777" w:rsidR="00097E98" w:rsidRPr="00442838" w:rsidRDefault="00097E98" w:rsidP="000F163C">
            <w:pPr>
              <w:spacing w:line="360" w:lineRule="auto"/>
            </w:pPr>
          </w:p>
        </w:tc>
        <w:tc>
          <w:tcPr>
            <w:tcW w:w="3719" w:type="dxa"/>
          </w:tcPr>
          <w:p w14:paraId="410AF814" w14:textId="77777777" w:rsidR="00097E98" w:rsidRPr="00442838" w:rsidRDefault="00097E98" w:rsidP="000F163C">
            <w:pPr>
              <w:spacing w:line="360" w:lineRule="auto"/>
            </w:pPr>
          </w:p>
        </w:tc>
        <w:tc>
          <w:tcPr>
            <w:tcW w:w="880" w:type="dxa"/>
          </w:tcPr>
          <w:p w14:paraId="5CDBF872" w14:textId="77777777" w:rsidR="00097E98" w:rsidRPr="00442838" w:rsidRDefault="00097E98" w:rsidP="000F163C">
            <w:pPr>
              <w:spacing w:line="360" w:lineRule="auto"/>
            </w:pPr>
          </w:p>
        </w:tc>
        <w:tc>
          <w:tcPr>
            <w:tcW w:w="724" w:type="dxa"/>
          </w:tcPr>
          <w:p w14:paraId="7DD71DCE" w14:textId="77777777" w:rsidR="00097E98" w:rsidRPr="00442838" w:rsidRDefault="00097E98" w:rsidP="000F163C">
            <w:pPr>
              <w:spacing w:line="360" w:lineRule="auto"/>
            </w:pPr>
          </w:p>
        </w:tc>
        <w:tc>
          <w:tcPr>
            <w:tcW w:w="724" w:type="dxa"/>
          </w:tcPr>
          <w:p w14:paraId="409F535C" w14:textId="77777777" w:rsidR="00097E98" w:rsidRPr="00442838" w:rsidRDefault="00097E98" w:rsidP="000F163C">
            <w:pPr>
              <w:spacing w:line="360" w:lineRule="auto"/>
            </w:pPr>
          </w:p>
        </w:tc>
        <w:tc>
          <w:tcPr>
            <w:tcW w:w="1976" w:type="dxa"/>
          </w:tcPr>
          <w:p w14:paraId="3B4DBD13" w14:textId="77777777" w:rsidR="00097E98" w:rsidRPr="00442838" w:rsidRDefault="00097E98" w:rsidP="000F163C">
            <w:pPr>
              <w:spacing w:line="360" w:lineRule="auto"/>
            </w:pPr>
          </w:p>
        </w:tc>
      </w:tr>
      <w:tr w:rsidR="00097E98" w:rsidRPr="00442838" w14:paraId="00CEEC34" w14:textId="77777777" w:rsidTr="000F163C">
        <w:trPr>
          <w:trHeight w:val="441"/>
        </w:trPr>
        <w:tc>
          <w:tcPr>
            <w:tcW w:w="1251" w:type="dxa"/>
          </w:tcPr>
          <w:p w14:paraId="3AD005B9" w14:textId="77777777" w:rsidR="00097E98" w:rsidRPr="00442838" w:rsidRDefault="00097E98" w:rsidP="000F163C">
            <w:pPr>
              <w:spacing w:line="360" w:lineRule="auto"/>
            </w:pPr>
          </w:p>
        </w:tc>
        <w:tc>
          <w:tcPr>
            <w:tcW w:w="1652" w:type="dxa"/>
          </w:tcPr>
          <w:p w14:paraId="59786338" w14:textId="77777777" w:rsidR="00097E98" w:rsidRPr="00442838" w:rsidRDefault="00097E98" w:rsidP="000F163C">
            <w:pPr>
              <w:spacing w:line="360" w:lineRule="auto"/>
            </w:pPr>
          </w:p>
        </w:tc>
        <w:tc>
          <w:tcPr>
            <w:tcW w:w="3719" w:type="dxa"/>
          </w:tcPr>
          <w:p w14:paraId="7A835373" w14:textId="77777777" w:rsidR="00097E98" w:rsidRPr="00442838" w:rsidRDefault="00097E98" w:rsidP="000F163C">
            <w:pPr>
              <w:spacing w:line="360" w:lineRule="auto"/>
            </w:pPr>
          </w:p>
        </w:tc>
        <w:tc>
          <w:tcPr>
            <w:tcW w:w="880" w:type="dxa"/>
          </w:tcPr>
          <w:p w14:paraId="1B256980" w14:textId="77777777" w:rsidR="00097E98" w:rsidRPr="00442838" w:rsidRDefault="00097E98" w:rsidP="000F163C">
            <w:pPr>
              <w:spacing w:line="360" w:lineRule="auto"/>
            </w:pPr>
          </w:p>
        </w:tc>
        <w:tc>
          <w:tcPr>
            <w:tcW w:w="724" w:type="dxa"/>
          </w:tcPr>
          <w:p w14:paraId="054D1DC2" w14:textId="77777777" w:rsidR="00097E98" w:rsidRPr="00442838" w:rsidRDefault="00097E98" w:rsidP="000F163C">
            <w:pPr>
              <w:spacing w:line="360" w:lineRule="auto"/>
            </w:pPr>
          </w:p>
        </w:tc>
        <w:tc>
          <w:tcPr>
            <w:tcW w:w="724" w:type="dxa"/>
          </w:tcPr>
          <w:p w14:paraId="7A7B4F2D" w14:textId="77777777" w:rsidR="00097E98" w:rsidRPr="00442838" w:rsidRDefault="00097E98" w:rsidP="000F163C">
            <w:pPr>
              <w:spacing w:line="360" w:lineRule="auto"/>
            </w:pPr>
          </w:p>
        </w:tc>
        <w:tc>
          <w:tcPr>
            <w:tcW w:w="1976" w:type="dxa"/>
          </w:tcPr>
          <w:p w14:paraId="679957EC" w14:textId="77777777" w:rsidR="00097E98" w:rsidRPr="00442838" w:rsidRDefault="00097E98" w:rsidP="000F163C">
            <w:pPr>
              <w:spacing w:line="360" w:lineRule="auto"/>
            </w:pPr>
          </w:p>
        </w:tc>
      </w:tr>
      <w:tr w:rsidR="00097E98" w:rsidRPr="00442838" w14:paraId="6CA0C38D" w14:textId="77777777" w:rsidTr="000F163C">
        <w:trPr>
          <w:trHeight w:val="896"/>
        </w:trPr>
        <w:tc>
          <w:tcPr>
            <w:tcW w:w="1251" w:type="dxa"/>
          </w:tcPr>
          <w:p w14:paraId="1D4836D9" w14:textId="77777777" w:rsidR="00097E98" w:rsidRPr="00442838" w:rsidRDefault="00097E98" w:rsidP="000F163C">
            <w:pPr>
              <w:spacing w:line="360" w:lineRule="auto"/>
            </w:pPr>
          </w:p>
        </w:tc>
        <w:tc>
          <w:tcPr>
            <w:tcW w:w="1652" w:type="dxa"/>
          </w:tcPr>
          <w:p w14:paraId="766CDFE6" w14:textId="77777777" w:rsidR="00097E98" w:rsidRPr="00442838" w:rsidRDefault="00097E98" w:rsidP="000F163C">
            <w:pPr>
              <w:spacing w:line="360" w:lineRule="auto"/>
            </w:pPr>
          </w:p>
        </w:tc>
        <w:tc>
          <w:tcPr>
            <w:tcW w:w="3719" w:type="dxa"/>
          </w:tcPr>
          <w:p w14:paraId="49D66152" w14:textId="77777777" w:rsidR="00097E98" w:rsidRPr="00442838" w:rsidRDefault="00097E98" w:rsidP="000F163C">
            <w:pPr>
              <w:spacing w:line="360" w:lineRule="auto"/>
            </w:pPr>
          </w:p>
        </w:tc>
        <w:tc>
          <w:tcPr>
            <w:tcW w:w="880" w:type="dxa"/>
          </w:tcPr>
          <w:p w14:paraId="40605218" w14:textId="77777777" w:rsidR="00097E98" w:rsidRPr="00442838" w:rsidRDefault="00097E98" w:rsidP="000F163C">
            <w:pPr>
              <w:spacing w:line="360" w:lineRule="auto"/>
            </w:pPr>
          </w:p>
        </w:tc>
        <w:tc>
          <w:tcPr>
            <w:tcW w:w="724" w:type="dxa"/>
          </w:tcPr>
          <w:p w14:paraId="4A3A2B40" w14:textId="77777777" w:rsidR="00097E98" w:rsidRPr="00442838" w:rsidRDefault="00097E98" w:rsidP="000F163C">
            <w:pPr>
              <w:spacing w:line="360" w:lineRule="auto"/>
            </w:pPr>
          </w:p>
        </w:tc>
        <w:tc>
          <w:tcPr>
            <w:tcW w:w="724" w:type="dxa"/>
          </w:tcPr>
          <w:p w14:paraId="349A097F" w14:textId="77777777" w:rsidR="00097E98" w:rsidRPr="00442838" w:rsidRDefault="00097E98" w:rsidP="000F163C">
            <w:pPr>
              <w:spacing w:line="360" w:lineRule="auto"/>
            </w:pPr>
          </w:p>
        </w:tc>
        <w:tc>
          <w:tcPr>
            <w:tcW w:w="1976" w:type="dxa"/>
          </w:tcPr>
          <w:p w14:paraId="146B1F69" w14:textId="77777777" w:rsidR="00097E98" w:rsidRPr="00442838" w:rsidRDefault="00097E98" w:rsidP="000F163C">
            <w:pPr>
              <w:spacing w:line="360" w:lineRule="auto"/>
            </w:pPr>
          </w:p>
        </w:tc>
      </w:tr>
    </w:tbl>
    <w:p w14:paraId="6E7AF234" w14:textId="77777777" w:rsidR="00097E98" w:rsidRPr="00442838" w:rsidRDefault="00097E98" w:rsidP="00097E98">
      <w:pPr>
        <w:rPr>
          <w:sz w:val="24"/>
        </w:rPr>
      </w:pPr>
    </w:p>
    <w:p w14:paraId="7DAAAA0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2506C5" w14:textId="77777777" w:rsidTr="000F163C">
        <w:tc>
          <w:tcPr>
            <w:tcW w:w="3596" w:type="dxa"/>
          </w:tcPr>
          <w:p w14:paraId="1748BE9C" w14:textId="77777777" w:rsidR="00097E98" w:rsidRPr="00442838" w:rsidRDefault="00097E98" w:rsidP="000F163C">
            <w:pPr>
              <w:rPr>
                <w:sz w:val="24"/>
              </w:rPr>
            </w:pPr>
          </w:p>
        </w:tc>
        <w:tc>
          <w:tcPr>
            <w:tcW w:w="3597" w:type="dxa"/>
          </w:tcPr>
          <w:p w14:paraId="5CC51CD8" w14:textId="77777777" w:rsidR="00097E98" w:rsidRPr="00442838" w:rsidRDefault="00097E98" w:rsidP="000F163C">
            <w:pPr>
              <w:rPr>
                <w:sz w:val="24"/>
              </w:rPr>
            </w:pPr>
          </w:p>
        </w:tc>
        <w:tc>
          <w:tcPr>
            <w:tcW w:w="3597" w:type="dxa"/>
          </w:tcPr>
          <w:p w14:paraId="10F070D3" w14:textId="77777777" w:rsidR="00097E98" w:rsidRPr="00442838" w:rsidRDefault="00097E98" w:rsidP="000F163C">
            <w:pPr>
              <w:rPr>
                <w:sz w:val="24"/>
              </w:rPr>
            </w:pPr>
          </w:p>
        </w:tc>
      </w:tr>
      <w:tr w:rsidR="00097E98" w:rsidRPr="00442838" w14:paraId="0CFD5B64" w14:textId="77777777" w:rsidTr="000F163C">
        <w:tc>
          <w:tcPr>
            <w:tcW w:w="3596" w:type="dxa"/>
          </w:tcPr>
          <w:p w14:paraId="6E81B5A4" w14:textId="77777777" w:rsidR="00097E98" w:rsidRPr="00442838" w:rsidRDefault="00097E98" w:rsidP="000F163C">
            <w:pPr>
              <w:rPr>
                <w:sz w:val="24"/>
              </w:rPr>
            </w:pPr>
          </w:p>
        </w:tc>
        <w:tc>
          <w:tcPr>
            <w:tcW w:w="3597" w:type="dxa"/>
          </w:tcPr>
          <w:p w14:paraId="01223B02" w14:textId="77777777" w:rsidR="00097E98" w:rsidRPr="00442838" w:rsidRDefault="00097E98" w:rsidP="000F163C">
            <w:pPr>
              <w:rPr>
                <w:sz w:val="24"/>
              </w:rPr>
            </w:pPr>
          </w:p>
        </w:tc>
        <w:tc>
          <w:tcPr>
            <w:tcW w:w="3597" w:type="dxa"/>
          </w:tcPr>
          <w:p w14:paraId="193E7AE5" w14:textId="77777777" w:rsidR="00097E98" w:rsidRPr="00442838" w:rsidRDefault="00097E98" w:rsidP="000F163C">
            <w:pPr>
              <w:rPr>
                <w:sz w:val="24"/>
              </w:rPr>
            </w:pPr>
          </w:p>
        </w:tc>
      </w:tr>
    </w:tbl>
    <w:p w14:paraId="6EA7D325" w14:textId="77777777" w:rsidR="00097E98" w:rsidRPr="00442838" w:rsidRDefault="00097E98" w:rsidP="00097E98">
      <w:pPr>
        <w:rPr>
          <w:sz w:val="24"/>
        </w:rPr>
      </w:pPr>
    </w:p>
    <w:p w14:paraId="375C2366" w14:textId="77777777" w:rsidR="00097E98" w:rsidRPr="00442838" w:rsidRDefault="00097E98" w:rsidP="00097E98">
      <w:pPr>
        <w:rPr>
          <w:sz w:val="24"/>
        </w:rPr>
      </w:pPr>
      <w:r w:rsidRPr="00442838">
        <w:rPr>
          <w:sz w:val="24"/>
        </w:rPr>
        <w:t>Sprites:</w:t>
      </w:r>
    </w:p>
    <w:p w14:paraId="64C6BFF7" w14:textId="77777777" w:rsidR="00097E98" w:rsidRPr="00442838" w:rsidRDefault="00097E98" w:rsidP="00097E98">
      <w:pPr>
        <w:rPr>
          <w:sz w:val="24"/>
        </w:rPr>
      </w:pPr>
      <w:r w:rsidRPr="00442838">
        <w:rPr>
          <w:sz w:val="24"/>
        </w:rPr>
        <w:br w:type="page"/>
      </w:r>
    </w:p>
    <w:p w14:paraId="37BF649C" w14:textId="77777777" w:rsidR="00097E98" w:rsidRPr="00442838" w:rsidRDefault="00097E98" w:rsidP="00097E98">
      <w:pPr>
        <w:rPr>
          <w:sz w:val="24"/>
        </w:rPr>
      </w:pPr>
      <w:r w:rsidRPr="00442838">
        <w:rPr>
          <w:sz w:val="24"/>
        </w:rPr>
        <w:lastRenderedPageBreak/>
        <w:t>Family Page</w:t>
      </w:r>
    </w:p>
    <w:p w14:paraId="4483948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E4FEE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F7D5EAB" w14:textId="77777777" w:rsidTr="000F163C">
        <w:trPr>
          <w:trHeight w:val="896"/>
        </w:trPr>
        <w:tc>
          <w:tcPr>
            <w:tcW w:w="1251" w:type="dxa"/>
          </w:tcPr>
          <w:p w14:paraId="1A143FFC" w14:textId="77777777" w:rsidR="00097E98" w:rsidRPr="00442838" w:rsidRDefault="00097E98" w:rsidP="000F163C">
            <w:pPr>
              <w:spacing w:line="360" w:lineRule="auto"/>
            </w:pPr>
            <w:r w:rsidRPr="00442838">
              <w:t>Pokemon</w:t>
            </w:r>
          </w:p>
          <w:p w14:paraId="15E76C62" w14:textId="77777777" w:rsidR="00097E98" w:rsidRPr="00442838" w:rsidRDefault="00097E98" w:rsidP="000F163C">
            <w:pPr>
              <w:spacing w:line="360" w:lineRule="auto"/>
            </w:pPr>
            <w:r w:rsidRPr="00442838">
              <w:t>Name</w:t>
            </w:r>
          </w:p>
        </w:tc>
        <w:tc>
          <w:tcPr>
            <w:tcW w:w="1652" w:type="dxa"/>
          </w:tcPr>
          <w:p w14:paraId="6A35AA2A" w14:textId="77777777" w:rsidR="00097E98" w:rsidRPr="00442838" w:rsidRDefault="00097E98" w:rsidP="000F163C">
            <w:pPr>
              <w:spacing w:line="360" w:lineRule="auto"/>
            </w:pPr>
            <w:r w:rsidRPr="00442838">
              <w:t>Pokemon Number</w:t>
            </w:r>
          </w:p>
        </w:tc>
        <w:tc>
          <w:tcPr>
            <w:tcW w:w="3719" w:type="dxa"/>
          </w:tcPr>
          <w:p w14:paraId="27CE00CD" w14:textId="77777777" w:rsidR="00097E98" w:rsidRPr="00442838" w:rsidRDefault="00097E98" w:rsidP="000F163C">
            <w:pPr>
              <w:spacing w:line="360" w:lineRule="auto"/>
            </w:pPr>
            <w:r w:rsidRPr="00442838">
              <w:t>Base Stats</w:t>
            </w:r>
          </w:p>
          <w:p w14:paraId="25016F6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31B5500" w14:textId="77777777" w:rsidR="00097E98" w:rsidRPr="00442838" w:rsidRDefault="00097E98" w:rsidP="000F163C">
            <w:pPr>
              <w:spacing w:line="360" w:lineRule="auto"/>
            </w:pPr>
            <w:r w:rsidRPr="00442838">
              <w:t>Ability</w:t>
            </w:r>
          </w:p>
        </w:tc>
        <w:tc>
          <w:tcPr>
            <w:tcW w:w="724" w:type="dxa"/>
          </w:tcPr>
          <w:p w14:paraId="0A98BCA4" w14:textId="77777777" w:rsidR="00097E98" w:rsidRPr="00442838" w:rsidRDefault="00097E98" w:rsidP="000F163C">
            <w:pPr>
              <w:spacing w:line="360" w:lineRule="auto"/>
            </w:pPr>
            <w:r w:rsidRPr="00442838">
              <w:t>Type 1</w:t>
            </w:r>
          </w:p>
        </w:tc>
        <w:tc>
          <w:tcPr>
            <w:tcW w:w="724" w:type="dxa"/>
          </w:tcPr>
          <w:p w14:paraId="208998AD" w14:textId="77777777" w:rsidR="00097E98" w:rsidRPr="00442838" w:rsidRDefault="00097E98" w:rsidP="000F163C">
            <w:pPr>
              <w:spacing w:line="360" w:lineRule="auto"/>
            </w:pPr>
            <w:r w:rsidRPr="00442838">
              <w:t>Type 2</w:t>
            </w:r>
          </w:p>
        </w:tc>
        <w:tc>
          <w:tcPr>
            <w:tcW w:w="1976" w:type="dxa"/>
          </w:tcPr>
          <w:p w14:paraId="59B2E80F" w14:textId="77777777" w:rsidR="00097E98" w:rsidRPr="00442838" w:rsidRDefault="00097E98" w:rsidP="000F163C">
            <w:pPr>
              <w:spacing w:line="360" w:lineRule="auto"/>
            </w:pPr>
            <w:r w:rsidRPr="00442838">
              <w:t>Evolution</w:t>
            </w:r>
          </w:p>
        </w:tc>
      </w:tr>
      <w:tr w:rsidR="00097E98" w:rsidRPr="00442838" w14:paraId="1A01F91E" w14:textId="77777777" w:rsidTr="000F163C">
        <w:trPr>
          <w:trHeight w:val="454"/>
        </w:trPr>
        <w:tc>
          <w:tcPr>
            <w:tcW w:w="1251" w:type="dxa"/>
          </w:tcPr>
          <w:p w14:paraId="47A58A15" w14:textId="77777777" w:rsidR="00097E98" w:rsidRPr="00442838" w:rsidRDefault="00097E98" w:rsidP="000F163C">
            <w:pPr>
              <w:spacing w:line="360" w:lineRule="auto"/>
            </w:pPr>
          </w:p>
        </w:tc>
        <w:tc>
          <w:tcPr>
            <w:tcW w:w="1652" w:type="dxa"/>
          </w:tcPr>
          <w:p w14:paraId="34AF17CE" w14:textId="77777777" w:rsidR="00097E98" w:rsidRPr="00442838" w:rsidRDefault="00097E98" w:rsidP="000F163C">
            <w:pPr>
              <w:spacing w:line="360" w:lineRule="auto"/>
            </w:pPr>
          </w:p>
        </w:tc>
        <w:tc>
          <w:tcPr>
            <w:tcW w:w="3719" w:type="dxa"/>
          </w:tcPr>
          <w:p w14:paraId="3C30FAF3" w14:textId="77777777" w:rsidR="00097E98" w:rsidRPr="00442838" w:rsidRDefault="00097E98" w:rsidP="000F163C">
            <w:pPr>
              <w:spacing w:line="360" w:lineRule="auto"/>
            </w:pPr>
          </w:p>
        </w:tc>
        <w:tc>
          <w:tcPr>
            <w:tcW w:w="880" w:type="dxa"/>
          </w:tcPr>
          <w:p w14:paraId="3E181033" w14:textId="77777777" w:rsidR="00097E98" w:rsidRPr="00442838" w:rsidRDefault="00097E98" w:rsidP="000F163C">
            <w:pPr>
              <w:spacing w:line="360" w:lineRule="auto"/>
            </w:pPr>
          </w:p>
        </w:tc>
        <w:tc>
          <w:tcPr>
            <w:tcW w:w="724" w:type="dxa"/>
          </w:tcPr>
          <w:p w14:paraId="3C3238CA" w14:textId="77777777" w:rsidR="00097E98" w:rsidRPr="00442838" w:rsidRDefault="00097E98" w:rsidP="000F163C">
            <w:pPr>
              <w:spacing w:line="360" w:lineRule="auto"/>
            </w:pPr>
          </w:p>
        </w:tc>
        <w:tc>
          <w:tcPr>
            <w:tcW w:w="724" w:type="dxa"/>
          </w:tcPr>
          <w:p w14:paraId="6DB96310" w14:textId="77777777" w:rsidR="00097E98" w:rsidRPr="00442838" w:rsidRDefault="00097E98" w:rsidP="000F163C">
            <w:pPr>
              <w:spacing w:line="360" w:lineRule="auto"/>
            </w:pPr>
          </w:p>
        </w:tc>
        <w:tc>
          <w:tcPr>
            <w:tcW w:w="1976" w:type="dxa"/>
          </w:tcPr>
          <w:p w14:paraId="7C1A5A2A" w14:textId="77777777" w:rsidR="00097E98" w:rsidRPr="00442838" w:rsidRDefault="00097E98" w:rsidP="000F163C">
            <w:pPr>
              <w:spacing w:line="360" w:lineRule="auto"/>
            </w:pPr>
          </w:p>
        </w:tc>
      </w:tr>
      <w:tr w:rsidR="00097E98" w:rsidRPr="00442838" w14:paraId="2530585C" w14:textId="77777777" w:rsidTr="000F163C">
        <w:trPr>
          <w:trHeight w:val="441"/>
        </w:trPr>
        <w:tc>
          <w:tcPr>
            <w:tcW w:w="1251" w:type="dxa"/>
          </w:tcPr>
          <w:p w14:paraId="58BEB11D" w14:textId="77777777" w:rsidR="00097E98" w:rsidRPr="00442838" w:rsidRDefault="00097E98" w:rsidP="000F163C">
            <w:pPr>
              <w:spacing w:line="360" w:lineRule="auto"/>
            </w:pPr>
          </w:p>
        </w:tc>
        <w:tc>
          <w:tcPr>
            <w:tcW w:w="1652" w:type="dxa"/>
          </w:tcPr>
          <w:p w14:paraId="269D8EBD" w14:textId="77777777" w:rsidR="00097E98" w:rsidRPr="00442838" w:rsidRDefault="00097E98" w:rsidP="000F163C">
            <w:pPr>
              <w:spacing w:line="360" w:lineRule="auto"/>
            </w:pPr>
          </w:p>
        </w:tc>
        <w:tc>
          <w:tcPr>
            <w:tcW w:w="3719" w:type="dxa"/>
          </w:tcPr>
          <w:p w14:paraId="05799D0A" w14:textId="77777777" w:rsidR="00097E98" w:rsidRPr="00442838" w:rsidRDefault="00097E98" w:rsidP="000F163C">
            <w:pPr>
              <w:spacing w:line="360" w:lineRule="auto"/>
            </w:pPr>
          </w:p>
        </w:tc>
        <w:tc>
          <w:tcPr>
            <w:tcW w:w="880" w:type="dxa"/>
          </w:tcPr>
          <w:p w14:paraId="258A3AD6" w14:textId="77777777" w:rsidR="00097E98" w:rsidRPr="00442838" w:rsidRDefault="00097E98" w:rsidP="000F163C">
            <w:pPr>
              <w:spacing w:line="360" w:lineRule="auto"/>
            </w:pPr>
          </w:p>
        </w:tc>
        <w:tc>
          <w:tcPr>
            <w:tcW w:w="724" w:type="dxa"/>
          </w:tcPr>
          <w:p w14:paraId="42FFF20B" w14:textId="77777777" w:rsidR="00097E98" w:rsidRPr="00442838" w:rsidRDefault="00097E98" w:rsidP="000F163C">
            <w:pPr>
              <w:spacing w:line="360" w:lineRule="auto"/>
            </w:pPr>
          </w:p>
        </w:tc>
        <w:tc>
          <w:tcPr>
            <w:tcW w:w="724" w:type="dxa"/>
          </w:tcPr>
          <w:p w14:paraId="6FF562B7" w14:textId="77777777" w:rsidR="00097E98" w:rsidRPr="00442838" w:rsidRDefault="00097E98" w:rsidP="000F163C">
            <w:pPr>
              <w:spacing w:line="360" w:lineRule="auto"/>
            </w:pPr>
          </w:p>
        </w:tc>
        <w:tc>
          <w:tcPr>
            <w:tcW w:w="1976" w:type="dxa"/>
          </w:tcPr>
          <w:p w14:paraId="33D8F4B3" w14:textId="77777777" w:rsidR="00097E98" w:rsidRPr="00442838" w:rsidRDefault="00097E98" w:rsidP="000F163C">
            <w:pPr>
              <w:spacing w:line="360" w:lineRule="auto"/>
            </w:pPr>
          </w:p>
        </w:tc>
      </w:tr>
      <w:tr w:rsidR="00097E98" w:rsidRPr="00442838" w14:paraId="1920B3D4" w14:textId="77777777" w:rsidTr="000F163C">
        <w:trPr>
          <w:trHeight w:val="441"/>
        </w:trPr>
        <w:tc>
          <w:tcPr>
            <w:tcW w:w="1251" w:type="dxa"/>
          </w:tcPr>
          <w:p w14:paraId="4ABA9963" w14:textId="77777777" w:rsidR="00097E98" w:rsidRPr="00442838" w:rsidRDefault="00097E98" w:rsidP="000F163C">
            <w:pPr>
              <w:spacing w:line="360" w:lineRule="auto"/>
            </w:pPr>
          </w:p>
        </w:tc>
        <w:tc>
          <w:tcPr>
            <w:tcW w:w="1652" w:type="dxa"/>
          </w:tcPr>
          <w:p w14:paraId="739B4E3E" w14:textId="77777777" w:rsidR="00097E98" w:rsidRPr="00442838" w:rsidRDefault="00097E98" w:rsidP="000F163C">
            <w:pPr>
              <w:spacing w:line="360" w:lineRule="auto"/>
            </w:pPr>
          </w:p>
        </w:tc>
        <w:tc>
          <w:tcPr>
            <w:tcW w:w="3719" w:type="dxa"/>
          </w:tcPr>
          <w:p w14:paraId="28159437" w14:textId="77777777" w:rsidR="00097E98" w:rsidRPr="00442838" w:rsidRDefault="00097E98" w:rsidP="000F163C">
            <w:pPr>
              <w:spacing w:line="360" w:lineRule="auto"/>
            </w:pPr>
          </w:p>
        </w:tc>
        <w:tc>
          <w:tcPr>
            <w:tcW w:w="880" w:type="dxa"/>
          </w:tcPr>
          <w:p w14:paraId="5EE3C6D7" w14:textId="77777777" w:rsidR="00097E98" w:rsidRPr="00442838" w:rsidRDefault="00097E98" w:rsidP="000F163C">
            <w:pPr>
              <w:spacing w:line="360" w:lineRule="auto"/>
            </w:pPr>
          </w:p>
        </w:tc>
        <w:tc>
          <w:tcPr>
            <w:tcW w:w="724" w:type="dxa"/>
          </w:tcPr>
          <w:p w14:paraId="634FFD2C" w14:textId="77777777" w:rsidR="00097E98" w:rsidRPr="00442838" w:rsidRDefault="00097E98" w:rsidP="000F163C">
            <w:pPr>
              <w:spacing w:line="360" w:lineRule="auto"/>
            </w:pPr>
          </w:p>
        </w:tc>
        <w:tc>
          <w:tcPr>
            <w:tcW w:w="724" w:type="dxa"/>
          </w:tcPr>
          <w:p w14:paraId="0EB05D60" w14:textId="77777777" w:rsidR="00097E98" w:rsidRPr="00442838" w:rsidRDefault="00097E98" w:rsidP="000F163C">
            <w:pPr>
              <w:spacing w:line="360" w:lineRule="auto"/>
            </w:pPr>
          </w:p>
        </w:tc>
        <w:tc>
          <w:tcPr>
            <w:tcW w:w="1976" w:type="dxa"/>
          </w:tcPr>
          <w:p w14:paraId="1EFADDEE" w14:textId="77777777" w:rsidR="00097E98" w:rsidRPr="00442838" w:rsidRDefault="00097E98" w:rsidP="000F163C">
            <w:pPr>
              <w:spacing w:line="360" w:lineRule="auto"/>
            </w:pPr>
          </w:p>
        </w:tc>
      </w:tr>
      <w:tr w:rsidR="00097E98" w:rsidRPr="00442838" w14:paraId="1889AB7F" w14:textId="77777777" w:rsidTr="000F163C">
        <w:trPr>
          <w:trHeight w:val="896"/>
        </w:trPr>
        <w:tc>
          <w:tcPr>
            <w:tcW w:w="1251" w:type="dxa"/>
          </w:tcPr>
          <w:p w14:paraId="169F809E" w14:textId="77777777" w:rsidR="00097E98" w:rsidRPr="00442838" w:rsidRDefault="00097E98" w:rsidP="000F163C">
            <w:pPr>
              <w:spacing w:line="360" w:lineRule="auto"/>
            </w:pPr>
          </w:p>
        </w:tc>
        <w:tc>
          <w:tcPr>
            <w:tcW w:w="1652" w:type="dxa"/>
          </w:tcPr>
          <w:p w14:paraId="0015F482" w14:textId="77777777" w:rsidR="00097E98" w:rsidRPr="00442838" w:rsidRDefault="00097E98" w:rsidP="000F163C">
            <w:pPr>
              <w:spacing w:line="360" w:lineRule="auto"/>
            </w:pPr>
          </w:p>
        </w:tc>
        <w:tc>
          <w:tcPr>
            <w:tcW w:w="3719" w:type="dxa"/>
          </w:tcPr>
          <w:p w14:paraId="6551E129" w14:textId="77777777" w:rsidR="00097E98" w:rsidRPr="00442838" w:rsidRDefault="00097E98" w:rsidP="000F163C">
            <w:pPr>
              <w:spacing w:line="360" w:lineRule="auto"/>
            </w:pPr>
          </w:p>
        </w:tc>
        <w:tc>
          <w:tcPr>
            <w:tcW w:w="880" w:type="dxa"/>
          </w:tcPr>
          <w:p w14:paraId="1137DC1B" w14:textId="77777777" w:rsidR="00097E98" w:rsidRPr="00442838" w:rsidRDefault="00097E98" w:rsidP="000F163C">
            <w:pPr>
              <w:spacing w:line="360" w:lineRule="auto"/>
            </w:pPr>
          </w:p>
        </w:tc>
        <w:tc>
          <w:tcPr>
            <w:tcW w:w="724" w:type="dxa"/>
          </w:tcPr>
          <w:p w14:paraId="2703C2BD" w14:textId="77777777" w:rsidR="00097E98" w:rsidRPr="00442838" w:rsidRDefault="00097E98" w:rsidP="000F163C">
            <w:pPr>
              <w:spacing w:line="360" w:lineRule="auto"/>
            </w:pPr>
          </w:p>
        </w:tc>
        <w:tc>
          <w:tcPr>
            <w:tcW w:w="724" w:type="dxa"/>
          </w:tcPr>
          <w:p w14:paraId="565298B6" w14:textId="77777777" w:rsidR="00097E98" w:rsidRPr="00442838" w:rsidRDefault="00097E98" w:rsidP="000F163C">
            <w:pPr>
              <w:spacing w:line="360" w:lineRule="auto"/>
            </w:pPr>
          </w:p>
        </w:tc>
        <w:tc>
          <w:tcPr>
            <w:tcW w:w="1976" w:type="dxa"/>
          </w:tcPr>
          <w:p w14:paraId="39B965F8" w14:textId="77777777" w:rsidR="00097E98" w:rsidRPr="00442838" w:rsidRDefault="00097E98" w:rsidP="000F163C">
            <w:pPr>
              <w:spacing w:line="360" w:lineRule="auto"/>
            </w:pPr>
          </w:p>
        </w:tc>
      </w:tr>
    </w:tbl>
    <w:p w14:paraId="7484D6CA" w14:textId="77777777" w:rsidR="00097E98" w:rsidRPr="00442838" w:rsidRDefault="00097E98" w:rsidP="00097E98">
      <w:pPr>
        <w:rPr>
          <w:sz w:val="24"/>
        </w:rPr>
      </w:pPr>
    </w:p>
    <w:p w14:paraId="2730F14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788A053" w14:textId="77777777" w:rsidTr="000F163C">
        <w:tc>
          <w:tcPr>
            <w:tcW w:w="3596" w:type="dxa"/>
          </w:tcPr>
          <w:p w14:paraId="1BA602CC" w14:textId="77777777" w:rsidR="00097E98" w:rsidRPr="00442838" w:rsidRDefault="00097E98" w:rsidP="000F163C">
            <w:pPr>
              <w:rPr>
                <w:sz w:val="24"/>
              </w:rPr>
            </w:pPr>
          </w:p>
        </w:tc>
        <w:tc>
          <w:tcPr>
            <w:tcW w:w="3597" w:type="dxa"/>
          </w:tcPr>
          <w:p w14:paraId="4AC60E32" w14:textId="77777777" w:rsidR="00097E98" w:rsidRPr="00442838" w:rsidRDefault="00097E98" w:rsidP="000F163C">
            <w:pPr>
              <w:rPr>
                <w:sz w:val="24"/>
              </w:rPr>
            </w:pPr>
          </w:p>
        </w:tc>
        <w:tc>
          <w:tcPr>
            <w:tcW w:w="3597" w:type="dxa"/>
          </w:tcPr>
          <w:p w14:paraId="2B1B75F2" w14:textId="77777777" w:rsidR="00097E98" w:rsidRPr="00442838" w:rsidRDefault="00097E98" w:rsidP="000F163C">
            <w:pPr>
              <w:rPr>
                <w:sz w:val="24"/>
              </w:rPr>
            </w:pPr>
          </w:p>
        </w:tc>
      </w:tr>
      <w:tr w:rsidR="00097E98" w:rsidRPr="00442838" w14:paraId="6A8F3C03" w14:textId="77777777" w:rsidTr="000F163C">
        <w:tc>
          <w:tcPr>
            <w:tcW w:w="3596" w:type="dxa"/>
          </w:tcPr>
          <w:p w14:paraId="2F7B8112" w14:textId="77777777" w:rsidR="00097E98" w:rsidRPr="00442838" w:rsidRDefault="00097E98" w:rsidP="000F163C">
            <w:pPr>
              <w:rPr>
                <w:sz w:val="24"/>
              </w:rPr>
            </w:pPr>
          </w:p>
        </w:tc>
        <w:tc>
          <w:tcPr>
            <w:tcW w:w="3597" w:type="dxa"/>
          </w:tcPr>
          <w:p w14:paraId="30135F1D" w14:textId="77777777" w:rsidR="00097E98" w:rsidRPr="00442838" w:rsidRDefault="00097E98" w:rsidP="000F163C">
            <w:pPr>
              <w:rPr>
                <w:sz w:val="24"/>
              </w:rPr>
            </w:pPr>
          </w:p>
        </w:tc>
        <w:tc>
          <w:tcPr>
            <w:tcW w:w="3597" w:type="dxa"/>
          </w:tcPr>
          <w:p w14:paraId="7234B1A0" w14:textId="77777777" w:rsidR="00097E98" w:rsidRPr="00442838" w:rsidRDefault="00097E98" w:rsidP="000F163C">
            <w:pPr>
              <w:rPr>
                <w:sz w:val="24"/>
              </w:rPr>
            </w:pPr>
          </w:p>
        </w:tc>
      </w:tr>
    </w:tbl>
    <w:p w14:paraId="13FE26B8" w14:textId="77777777" w:rsidR="00097E98" w:rsidRPr="00442838" w:rsidRDefault="00097E98" w:rsidP="00097E98">
      <w:pPr>
        <w:rPr>
          <w:sz w:val="24"/>
        </w:rPr>
      </w:pPr>
    </w:p>
    <w:p w14:paraId="18201C57" w14:textId="77777777" w:rsidR="00097E98" w:rsidRPr="00442838" w:rsidRDefault="00097E98" w:rsidP="00097E98">
      <w:pPr>
        <w:rPr>
          <w:sz w:val="24"/>
        </w:rPr>
      </w:pPr>
      <w:r w:rsidRPr="00442838">
        <w:rPr>
          <w:sz w:val="24"/>
        </w:rPr>
        <w:t>Sprites:</w:t>
      </w:r>
    </w:p>
    <w:p w14:paraId="22EBF1A0" w14:textId="77777777" w:rsidR="00097E98" w:rsidRPr="00442838" w:rsidRDefault="00097E98" w:rsidP="00097E98">
      <w:pPr>
        <w:rPr>
          <w:sz w:val="24"/>
        </w:rPr>
      </w:pPr>
      <w:r w:rsidRPr="00442838">
        <w:rPr>
          <w:sz w:val="24"/>
        </w:rPr>
        <w:br w:type="page"/>
      </w:r>
    </w:p>
    <w:p w14:paraId="50A14D8F" w14:textId="77777777" w:rsidR="00097E98" w:rsidRPr="00442838" w:rsidRDefault="00097E98" w:rsidP="00097E98">
      <w:pPr>
        <w:rPr>
          <w:sz w:val="24"/>
        </w:rPr>
      </w:pPr>
      <w:r w:rsidRPr="00442838">
        <w:rPr>
          <w:sz w:val="24"/>
        </w:rPr>
        <w:lastRenderedPageBreak/>
        <w:t>Family Page</w:t>
      </w:r>
    </w:p>
    <w:p w14:paraId="572936E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32BE82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8040B1" w14:textId="77777777" w:rsidTr="000F163C">
        <w:trPr>
          <w:trHeight w:val="896"/>
        </w:trPr>
        <w:tc>
          <w:tcPr>
            <w:tcW w:w="1251" w:type="dxa"/>
          </w:tcPr>
          <w:p w14:paraId="2674F3E9" w14:textId="77777777" w:rsidR="00097E98" w:rsidRPr="00442838" w:rsidRDefault="00097E98" w:rsidP="000F163C">
            <w:pPr>
              <w:spacing w:line="360" w:lineRule="auto"/>
            </w:pPr>
            <w:r w:rsidRPr="00442838">
              <w:t>Pokemon</w:t>
            </w:r>
          </w:p>
          <w:p w14:paraId="6FBDF4C7" w14:textId="77777777" w:rsidR="00097E98" w:rsidRPr="00442838" w:rsidRDefault="00097E98" w:rsidP="000F163C">
            <w:pPr>
              <w:spacing w:line="360" w:lineRule="auto"/>
            </w:pPr>
            <w:r w:rsidRPr="00442838">
              <w:t>Name</w:t>
            </w:r>
          </w:p>
        </w:tc>
        <w:tc>
          <w:tcPr>
            <w:tcW w:w="1652" w:type="dxa"/>
          </w:tcPr>
          <w:p w14:paraId="65646CE7" w14:textId="77777777" w:rsidR="00097E98" w:rsidRPr="00442838" w:rsidRDefault="00097E98" w:rsidP="000F163C">
            <w:pPr>
              <w:spacing w:line="360" w:lineRule="auto"/>
            </w:pPr>
            <w:r w:rsidRPr="00442838">
              <w:t>Pokemon Number</w:t>
            </w:r>
          </w:p>
        </w:tc>
        <w:tc>
          <w:tcPr>
            <w:tcW w:w="3719" w:type="dxa"/>
          </w:tcPr>
          <w:p w14:paraId="58B2C870" w14:textId="77777777" w:rsidR="00097E98" w:rsidRPr="00442838" w:rsidRDefault="00097E98" w:rsidP="000F163C">
            <w:pPr>
              <w:spacing w:line="360" w:lineRule="auto"/>
            </w:pPr>
            <w:r w:rsidRPr="00442838">
              <w:t>Base Stats</w:t>
            </w:r>
          </w:p>
          <w:p w14:paraId="5DC0477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4821405" w14:textId="77777777" w:rsidR="00097E98" w:rsidRPr="00442838" w:rsidRDefault="00097E98" w:rsidP="000F163C">
            <w:pPr>
              <w:spacing w:line="360" w:lineRule="auto"/>
            </w:pPr>
            <w:r w:rsidRPr="00442838">
              <w:t>Ability</w:t>
            </w:r>
          </w:p>
        </w:tc>
        <w:tc>
          <w:tcPr>
            <w:tcW w:w="724" w:type="dxa"/>
          </w:tcPr>
          <w:p w14:paraId="7D46C659" w14:textId="77777777" w:rsidR="00097E98" w:rsidRPr="00442838" w:rsidRDefault="00097E98" w:rsidP="000F163C">
            <w:pPr>
              <w:spacing w:line="360" w:lineRule="auto"/>
            </w:pPr>
            <w:r w:rsidRPr="00442838">
              <w:t>Type 1</w:t>
            </w:r>
          </w:p>
        </w:tc>
        <w:tc>
          <w:tcPr>
            <w:tcW w:w="724" w:type="dxa"/>
          </w:tcPr>
          <w:p w14:paraId="1F344FED" w14:textId="77777777" w:rsidR="00097E98" w:rsidRPr="00442838" w:rsidRDefault="00097E98" w:rsidP="000F163C">
            <w:pPr>
              <w:spacing w:line="360" w:lineRule="auto"/>
            </w:pPr>
            <w:r w:rsidRPr="00442838">
              <w:t>Type 2</w:t>
            </w:r>
          </w:p>
        </w:tc>
        <w:tc>
          <w:tcPr>
            <w:tcW w:w="1976" w:type="dxa"/>
          </w:tcPr>
          <w:p w14:paraId="34EAF9DC" w14:textId="77777777" w:rsidR="00097E98" w:rsidRPr="00442838" w:rsidRDefault="00097E98" w:rsidP="000F163C">
            <w:pPr>
              <w:spacing w:line="360" w:lineRule="auto"/>
            </w:pPr>
            <w:r w:rsidRPr="00442838">
              <w:t>Evolution</w:t>
            </w:r>
          </w:p>
        </w:tc>
      </w:tr>
      <w:tr w:rsidR="00097E98" w:rsidRPr="00442838" w14:paraId="50D21770" w14:textId="77777777" w:rsidTr="000F163C">
        <w:trPr>
          <w:trHeight w:val="454"/>
        </w:trPr>
        <w:tc>
          <w:tcPr>
            <w:tcW w:w="1251" w:type="dxa"/>
          </w:tcPr>
          <w:p w14:paraId="143EA2FD" w14:textId="77777777" w:rsidR="00097E98" w:rsidRPr="00442838" w:rsidRDefault="00097E98" w:rsidP="000F163C">
            <w:pPr>
              <w:spacing w:line="360" w:lineRule="auto"/>
            </w:pPr>
          </w:p>
        </w:tc>
        <w:tc>
          <w:tcPr>
            <w:tcW w:w="1652" w:type="dxa"/>
          </w:tcPr>
          <w:p w14:paraId="41FF91D6" w14:textId="77777777" w:rsidR="00097E98" w:rsidRPr="00442838" w:rsidRDefault="00097E98" w:rsidP="000F163C">
            <w:pPr>
              <w:spacing w:line="360" w:lineRule="auto"/>
            </w:pPr>
          </w:p>
        </w:tc>
        <w:tc>
          <w:tcPr>
            <w:tcW w:w="3719" w:type="dxa"/>
          </w:tcPr>
          <w:p w14:paraId="048A94FD" w14:textId="77777777" w:rsidR="00097E98" w:rsidRPr="00442838" w:rsidRDefault="00097E98" w:rsidP="000F163C">
            <w:pPr>
              <w:spacing w:line="360" w:lineRule="auto"/>
            </w:pPr>
          </w:p>
        </w:tc>
        <w:tc>
          <w:tcPr>
            <w:tcW w:w="880" w:type="dxa"/>
          </w:tcPr>
          <w:p w14:paraId="53826402" w14:textId="77777777" w:rsidR="00097E98" w:rsidRPr="00442838" w:rsidRDefault="00097E98" w:rsidP="000F163C">
            <w:pPr>
              <w:spacing w:line="360" w:lineRule="auto"/>
            </w:pPr>
          </w:p>
        </w:tc>
        <w:tc>
          <w:tcPr>
            <w:tcW w:w="724" w:type="dxa"/>
          </w:tcPr>
          <w:p w14:paraId="4C43801C" w14:textId="77777777" w:rsidR="00097E98" w:rsidRPr="00442838" w:rsidRDefault="00097E98" w:rsidP="000F163C">
            <w:pPr>
              <w:spacing w:line="360" w:lineRule="auto"/>
            </w:pPr>
          </w:p>
        </w:tc>
        <w:tc>
          <w:tcPr>
            <w:tcW w:w="724" w:type="dxa"/>
          </w:tcPr>
          <w:p w14:paraId="549694C7" w14:textId="77777777" w:rsidR="00097E98" w:rsidRPr="00442838" w:rsidRDefault="00097E98" w:rsidP="000F163C">
            <w:pPr>
              <w:spacing w:line="360" w:lineRule="auto"/>
            </w:pPr>
          </w:p>
        </w:tc>
        <w:tc>
          <w:tcPr>
            <w:tcW w:w="1976" w:type="dxa"/>
          </w:tcPr>
          <w:p w14:paraId="2FD671A2" w14:textId="77777777" w:rsidR="00097E98" w:rsidRPr="00442838" w:rsidRDefault="00097E98" w:rsidP="000F163C">
            <w:pPr>
              <w:spacing w:line="360" w:lineRule="auto"/>
            </w:pPr>
          </w:p>
        </w:tc>
      </w:tr>
      <w:tr w:rsidR="00097E98" w:rsidRPr="00442838" w14:paraId="26893ECA" w14:textId="77777777" w:rsidTr="000F163C">
        <w:trPr>
          <w:trHeight w:val="441"/>
        </w:trPr>
        <w:tc>
          <w:tcPr>
            <w:tcW w:w="1251" w:type="dxa"/>
          </w:tcPr>
          <w:p w14:paraId="26D9F762" w14:textId="77777777" w:rsidR="00097E98" w:rsidRPr="00442838" w:rsidRDefault="00097E98" w:rsidP="000F163C">
            <w:pPr>
              <w:spacing w:line="360" w:lineRule="auto"/>
            </w:pPr>
          </w:p>
        </w:tc>
        <w:tc>
          <w:tcPr>
            <w:tcW w:w="1652" w:type="dxa"/>
          </w:tcPr>
          <w:p w14:paraId="12F44053" w14:textId="77777777" w:rsidR="00097E98" w:rsidRPr="00442838" w:rsidRDefault="00097E98" w:rsidP="000F163C">
            <w:pPr>
              <w:spacing w:line="360" w:lineRule="auto"/>
            </w:pPr>
          </w:p>
        </w:tc>
        <w:tc>
          <w:tcPr>
            <w:tcW w:w="3719" w:type="dxa"/>
          </w:tcPr>
          <w:p w14:paraId="3F545BD6" w14:textId="77777777" w:rsidR="00097E98" w:rsidRPr="00442838" w:rsidRDefault="00097E98" w:rsidP="000F163C">
            <w:pPr>
              <w:spacing w:line="360" w:lineRule="auto"/>
            </w:pPr>
          </w:p>
        </w:tc>
        <w:tc>
          <w:tcPr>
            <w:tcW w:w="880" w:type="dxa"/>
          </w:tcPr>
          <w:p w14:paraId="2253F69D" w14:textId="77777777" w:rsidR="00097E98" w:rsidRPr="00442838" w:rsidRDefault="00097E98" w:rsidP="000F163C">
            <w:pPr>
              <w:spacing w:line="360" w:lineRule="auto"/>
            </w:pPr>
          </w:p>
        </w:tc>
        <w:tc>
          <w:tcPr>
            <w:tcW w:w="724" w:type="dxa"/>
          </w:tcPr>
          <w:p w14:paraId="0A289EA9" w14:textId="77777777" w:rsidR="00097E98" w:rsidRPr="00442838" w:rsidRDefault="00097E98" w:rsidP="000F163C">
            <w:pPr>
              <w:spacing w:line="360" w:lineRule="auto"/>
            </w:pPr>
          </w:p>
        </w:tc>
        <w:tc>
          <w:tcPr>
            <w:tcW w:w="724" w:type="dxa"/>
          </w:tcPr>
          <w:p w14:paraId="535B60A8" w14:textId="77777777" w:rsidR="00097E98" w:rsidRPr="00442838" w:rsidRDefault="00097E98" w:rsidP="000F163C">
            <w:pPr>
              <w:spacing w:line="360" w:lineRule="auto"/>
            </w:pPr>
          </w:p>
        </w:tc>
        <w:tc>
          <w:tcPr>
            <w:tcW w:w="1976" w:type="dxa"/>
          </w:tcPr>
          <w:p w14:paraId="7397EDC3" w14:textId="77777777" w:rsidR="00097E98" w:rsidRPr="00442838" w:rsidRDefault="00097E98" w:rsidP="000F163C">
            <w:pPr>
              <w:spacing w:line="360" w:lineRule="auto"/>
            </w:pPr>
          </w:p>
        </w:tc>
      </w:tr>
      <w:tr w:rsidR="00097E98" w:rsidRPr="00442838" w14:paraId="141CD30A" w14:textId="77777777" w:rsidTr="000F163C">
        <w:trPr>
          <w:trHeight w:val="441"/>
        </w:trPr>
        <w:tc>
          <w:tcPr>
            <w:tcW w:w="1251" w:type="dxa"/>
          </w:tcPr>
          <w:p w14:paraId="7A3A830D" w14:textId="77777777" w:rsidR="00097E98" w:rsidRPr="00442838" w:rsidRDefault="00097E98" w:rsidP="000F163C">
            <w:pPr>
              <w:spacing w:line="360" w:lineRule="auto"/>
            </w:pPr>
          </w:p>
        </w:tc>
        <w:tc>
          <w:tcPr>
            <w:tcW w:w="1652" w:type="dxa"/>
          </w:tcPr>
          <w:p w14:paraId="31C2885A" w14:textId="77777777" w:rsidR="00097E98" w:rsidRPr="00442838" w:rsidRDefault="00097E98" w:rsidP="000F163C">
            <w:pPr>
              <w:spacing w:line="360" w:lineRule="auto"/>
            </w:pPr>
          </w:p>
        </w:tc>
        <w:tc>
          <w:tcPr>
            <w:tcW w:w="3719" w:type="dxa"/>
          </w:tcPr>
          <w:p w14:paraId="0EF5BDA3" w14:textId="77777777" w:rsidR="00097E98" w:rsidRPr="00442838" w:rsidRDefault="00097E98" w:rsidP="000F163C">
            <w:pPr>
              <w:spacing w:line="360" w:lineRule="auto"/>
            </w:pPr>
          </w:p>
        </w:tc>
        <w:tc>
          <w:tcPr>
            <w:tcW w:w="880" w:type="dxa"/>
          </w:tcPr>
          <w:p w14:paraId="0478E0FF" w14:textId="77777777" w:rsidR="00097E98" w:rsidRPr="00442838" w:rsidRDefault="00097E98" w:rsidP="000F163C">
            <w:pPr>
              <w:spacing w:line="360" w:lineRule="auto"/>
            </w:pPr>
          </w:p>
        </w:tc>
        <w:tc>
          <w:tcPr>
            <w:tcW w:w="724" w:type="dxa"/>
          </w:tcPr>
          <w:p w14:paraId="2C5C54C1" w14:textId="77777777" w:rsidR="00097E98" w:rsidRPr="00442838" w:rsidRDefault="00097E98" w:rsidP="000F163C">
            <w:pPr>
              <w:spacing w:line="360" w:lineRule="auto"/>
            </w:pPr>
          </w:p>
        </w:tc>
        <w:tc>
          <w:tcPr>
            <w:tcW w:w="724" w:type="dxa"/>
          </w:tcPr>
          <w:p w14:paraId="6D2C39D7" w14:textId="77777777" w:rsidR="00097E98" w:rsidRPr="00442838" w:rsidRDefault="00097E98" w:rsidP="000F163C">
            <w:pPr>
              <w:spacing w:line="360" w:lineRule="auto"/>
            </w:pPr>
          </w:p>
        </w:tc>
        <w:tc>
          <w:tcPr>
            <w:tcW w:w="1976" w:type="dxa"/>
          </w:tcPr>
          <w:p w14:paraId="54B3E31E" w14:textId="77777777" w:rsidR="00097E98" w:rsidRPr="00442838" w:rsidRDefault="00097E98" w:rsidP="000F163C">
            <w:pPr>
              <w:spacing w:line="360" w:lineRule="auto"/>
            </w:pPr>
          </w:p>
        </w:tc>
      </w:tr>
      <w:tr w:rsidR="00097E98" w:rsidRPr="00442838" w14:paraId="2F1D6165" w14:textId="77777777" w:rsidTr="000F163C">
        <w:trPr>
          <w:trHeight w:val="896"/>
        </w:trPr>
        <w:tc>
          <w:tcPr>
            <w:tcW w:w="1251" w:type="dxa"/>
          </w:tcPr>
          <w:p w14:paraId="30D8D1A5" w14:textId="77777777" w:rsidR="00097E98" w:rsidRPr="00442838" w:rsidRDefault="00097E98" w:rsidP="000F163C">
            <w:pPr>
              <w:spacing w:line="360" w:lineRule="auto"/>
            </w:pPr>
          </w:p>
        </w:tc>
        <w:tc>
          <w:tcPr>
            <w:tcW w:w="1652" w:type="dxa"/>
          </w:tcPr>
          <w:p w14:paraId="08EF6476" w14:textId="77777777" w:rsidR="00097E98" w:rsidRPr="00442838" w:rsidRDefault="00097E98" w:rsidP="000F163C">
            <w:pPr>
              <w:spacing w:line="360" w:lineRule="auto"/>
            </w:pPr>
          </w:p>
        </w:tc>
        <w:tc>
          <w:tcPr>
            <w:tcW w:w="3719" w:type="dxa"/>
          </w:tcPr>
          <w:p w14:paraId="62EDBB36" w14:textId="77777777" w:rsidR="00097E98" w:rsidRPr="00442838" w:rsidRDefault="00097E98" w:rsidP="000F163C">
            <w:pPr>
              <w:spacing w:line="360" w:lineRule="auto"/>
            </w:pPr>
          </w:p>
        </w:tc>
        <w:tc>
          <w:tcPr>
            <w:tcW w:w="880" w:type="dxa"/>
          </w:tcPr>
          <w:p w14:paraId="5533F73C" w14:textId="77777777" w:rsidR="00097E98" w:rsidRPr="00442838" w:rsidRDefault="00097E98" w:rsidP="000F163C">
            <w:pPr>
              <w:spacing w:line="360" w:lineRule="auto"/>
            </w:pPr>
          </w:p>
        </w:tc>
        <w:tc>
          <w:tcPr>
            <w:tcW w:w="724" w:type="dxa"/>
          </w:tcPr>
          <w:p w14:paraId="45A092DC" w14:textId="77777777" w:rsidR="00097E98" w:rsidRPr="00442838" w:rsidRDefault="00097E98" w:rsidP="000F163C">
            <w:pPr>
              <w:spacing w:line="360" w:lineRule="auto"/>
            </w:pPr>
          </w:p>
        </w:tc>
        <w:tc>
          <w:tcPr>
            <w:tcW w:w="724" w:type="dxa"/>
          </w:tcPr>
          <w:p w14:paraId="3C2EE880" w14:textId="77777777" w:rsidR="00097E98" w:rsidRPr="00442838" w:rsidRDefault="00097E98" w:rsidP="000F163C">
            <w:pPr>
              <w:spacing w:line="360" w:lineRule="auto"/>
            </w:pPr>
          </w:p>
        </w:tc>
        <w:tc>
          <w:tcPr>
            <w:tcW w:w="1976" w:type="dxa"/>
          </w:tcPr>
          <w:p w14:paraId="6E9A4386" w14:textId="77777777" w:rsidR="00097E98" w:rsidRPr="00442838" w:rsidRDefault="00097E98" w:rsidP="000F163C">
            <w:pPr>
              <w:spacing w:line="360" w:lineRule="auto"/>
            </w:pPr>
          </w:p>
        </w:tc>
      </w:tr>
    </w:tbl>
    <w:p w14:paraId="152E20F5" w14:textId="77777777" w:rsidR="00097E98" w:rsidRPr="00442838" w:rsidRDefault="00097E98" w:rsidP="00097E98">
      <w:pPr>
        <w:rPr>
          <w:sz w:val="24"/>
        </w:rPr>
      </w:pPr>
    </w:p>
    <w:p w14:paraId="25B3128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AD15EAC" w14:textId="77777777" w:rsidTr="000F163C">
        <w:tc>
          <w:tcPr>
            <w:tcW w:w="3596" w:type="dxa"/>
          </w:tcPr>
          <w:p w14:paraId="61D97484" w14:textId="77777777" w:rsidR="00097E98" w:rsidRPr="00442838" w:rsidRDefault="00097E98" w:rsidP="000F163C">
            <w:pPr>
              <w:rPr>
                <w:sz w:val="24"/>
              </w:rPr>
            </w:pPr>
          </w:p>
        </w:tc>
        <w:tc>
          <w:tcPr>
            <w:tcW w:w="3597" w:type="dxa"/>
          </w:tcPr>
          <w:p w14:paraId="6E57D8BF" w14:textId="77777777" w:rsidR="00097E98" w:rsidRPr="00442838" w:rsidRDefault="00097E98" w:rsidP="000F163C">
            <w:pPr>
              <w:rPr>
                <w:sz w:val="24"/>
              </w:rPr>
            </w:pPr>
          </w:p>
        </w:tc>
        <w:tc>
          <w:tcPr>
            <w:tcW w:w="3597" w:type="dxa"/>
          </w:tcPr>
          <w:p w14:paraId="3B230DB3" w14:textId="77777777" w:rsidR="00097E98" w:rsidRPr="00442838" w:rsidRDefault="00097E98" w:rsidP="000F163C">
            <w:pPr>
              <w:rPr>
                <w:sz w:val="24"/>
              </w:rPr>
            </w:pPr>
          </w:p>
        </w:tc>
      </w:tr>
      <w:tr w:rsidR="00097E98" w:rsidRPr="00442838" w14:paraId="73B40783" w14:textId="77777777" w:rsidTr="000F163C">
        <w:tc>
          <w:tcPr>
            <w:tcW w:w="3596" w:type="dxa"/>
          </w:tcPr>
          <w:p w14:paraId="5D29D3BC" w14:textId="77777777" w:rsidR="00097E98" w:rsidRPr="00442838" w:rsidRDefault="00097E98" w:rsidP="000F163C">
            <w:pPr>
              <w:rPr>
                <w:sz w:val="24"/>
              </w:rPr>
            </w:pPr>
          </w:p>
        </w:tc>
        <w:tc>
          <w:tcPr>
            <w:tcW w:w="3597" w:type="dxa"/>
          </w:tcPr>
          <w:p w14:paraId="28ACB8AD" w14:textId="77777777" w:rsidR="00097E98" w:rsidRPr="00442838" w:rsidRDefault="00097E98" w:rsidP="000F163C">
            <w:pPr>
              <w:rPr>
                <w:sz w:val="24"/>
              </w:rPr>
            </w:pPr>
          </w:p>
        </w:tc>
        <w:tc>
          <w:tcPr>
            <w:tcW w:w="3597" w:type="dxa"/>
          </w:tcPr>
          <w:p w14:paraId="05359579" w14:textId="77777777" w:rsidR="00097E98" w:rsidRPr="00442838" w:rsidRDefault="00097E98" w:rsidP="000F163C">
            <w:pPr>
              <w:rPr>
                <w:sz w:val="24"/>
              </w:rPr>
            </w:pPr>
          </w:p>
        </w:tc>
      </w:tr>
    </w:tbl>
    <w:p w14:paraId="5C913482" w14:textId="77777777" w:rsidR="00097E98" w:rsidRPr="00442838" w:rsidRDefault="00097E98" w:rsidP="00097E98">
      <w:pPr>
        <w:rPr>
          <w:sz w:val="24"/>
        </w:rPr>
      </w:pPr>
    </w:p>
    <w:p w14:paraId="49984C3F" w14:textId="77777777" w:rsidR="00097E98" w:rsidRPr="00442838" w:rsidRDefault="00097E98" w:rsidP="00097E98">
      <w:pPr>
        <w:rPr>
          <w:sz w:val="24"/>
        </w:rPr>
      </w:pPr>
      <w:r w:rsidRPr="00442838">
        <w:rPr>
          <w:sz w:val="24"/>
        </w:rPr>
        <w:t>Sprites:</w:t>
      </w:r>
    </w:p>
    <w:p w14:paraId="72B1F1BD" w14:textId="77777777" w:rsidR="00097E98" w:rsidRPr="00442838" w:rsidRDefault="00097E98" w:rsidP="00097E98">
      <w:pPr>
        <w:rPr>
          <w:sz w:val="24"/>
        </w:rPr>
      </w:pPr>
      <w:r w:rsidRPr="00442838">
        <w:rPr>
          <w:sz w:val="24"/>
        </w:rPr>
        <w:br w:type="page"/>
      </w:r>
    </w:p>
    <w:p w14:paraId="2F93CC3C" w14:textId="77777777" w:rsidR="00097E98" w:rsidRPr="00442838" w:rsidRDefault="00097E98" w:rsidP="00097E98">
      <w:pPr>
        <w:rPr>
          <w:sz w:val="24"/>
        </w:rPr>
      </w:pPr>
      <w:r w:rsidRPr="00442838">
        <w:rPr>
          <w:sz w:val="24"/>
        </w:rPr>
        <w:lastRenderedPageBreak/>
        <w:t>Family Page</w:t>
      </w:r>
    </w:p>
    <w:p w14:paraId="540ED4E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80AFAE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0FA36D4" w14:textId="77777777" w:rsidTr="000F163C">
        <w:trPr>
          <w:trHeight w:val="896"/>
        </w:trPr>
        <w:tc>
          <w:tcPr>
            <w:tcW w:w="1251" w:type="dxa"/>
          </w:tcPr>
          <w:p w14:paraId="384897AF" w14:textId="77777777" w:rsidR="00097E98" w:rsidRPr="00442838" w:rsidRDefault="00097E98" w:rsidP="000F163C">
            <w:pPr>
              <w:spacing w:line="360" w:lineRule="auto"/>
            </w:pPr>
            <w:r w:rsidRPr="00442838">
              <w:t>Pokemon</w:t>
            </w:r>
          </w:p>
          <w:p w14:paraId="53EFE2A6" w14:textId="77777777" w:rsidR="00097E98" w:rsidRPr="00442838" w:rsidRDefault="00097E98" w:rsidP="000F163C">
            <w:pPr>
              <w:spacing w:line="360" w:lineRule="auto"/>
            </w:pPr>
            <w:r w:rsidRPr="00442838">
              <w:t>Name</w:t>
            </w:r>
          </w:p>
        </w:tc>
        <w:tc>
          <w:tcPr>
            <w:tcW w:w="1652" w:type="dxa"/>
          </w:tcPr>
          <w:p w14:paraId="34D6DE7C" w14:textId="77777777" w:rsidR="00097E98" w:rsidRPr="00442838" w:rsidRDefault="00097E98" w:rsidP="000F163C">
            <w:pPr>
              <w:spacing w:line="360" w:lineRule="auto"/>
            </w:pPr>
            <w:r w:rsidRPr="00442838">
              <w:t>Pokemon Number</w:t>
            </w:r>
          </w:p>
        </w:tc>
        <w:tc>
          <w:tcPr>
            <w:tcW w:w="3719" w:type="dxa"/>
          </w:tcPr>
          <w:p w14:paraId="32220F44" w14:textId="77777777" w:rsidR="00097E98" w:rsidRPr="00442838" w:rsidRDefault="00097E98" w:rsidP="000F163C">
            <w:pPr>
              <w:spacing w:line="360" w:lineRule="auto"/>
            </w:pPr>
            <w:r w:rsidRPr="00442838">
              <w:t>Base Stats</w:t>
            </w:r>
          </w:p>
          <w:p w14:paraId="5FB083D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1BE844F" w14:textId="77777777" w:rsidR="00097E98" w:rsidRPr="00442838" w:rsidRDefault="00097E98" w:rsidP="000F163C">
            <w:pPr>
              <w:spacing w:line="360" w:lineRule="auto"/>
            </w:pPr>
            <w:r w:rsidRPr="00442838">
              <w:t>Ability</w:t>
            </w:r>
          </w:p>
        </w:tc>
        <w:tc>
          <w:tcPr>
            <w:tcW w:w="724" w:type="dxa"/>
          </w:tcPr>
          <w:p w14:paraId="54E67CD3" w14:textId="77777777" w:rsidR="00097E98" w:rsidRPr="00442838" w:rsidRDefault="00097E98" w:rsidP="000F163C">
            <w:pPr>
              <w:spacing w:line="360" w:lineRule="auto"/>
            </w:pPr>
            <w:r w:rsidRPr="00442838">
              <w:t>Type 1</w:t>
            </w:r>
          </w:p>
        </w:tc>
        <w:tc>
          <w:tcPr>
            <w:tcW w:w="724" w:type="dxa"/>
          </w:tcPr>
          <w:p w14:paraId="294F9859" w14:textId="77777777" w:rsidR="00097E98" w:rsidRPr="00442838" w:rsidRDefault="00097E98" w:rsidP="000F163C">
            <w:pPr>
              <w:spacing w:line="360" w:lineRule="auto"/>
            </w:pPr>
            <w:r w:rsidRPr="00442838">
              <w:t>Type 2</w:t>
            </w:r>
          </w:p>
        </w:tc>
        <w:tc>
          <w:tcPr>
            <w:tcW w:w="1976" w:type="dxa"/>
          </w:tcPr>
          <w:p w14:paraId="6D94652C" w14:textId="77777777" w:rsidR="00097E98" w:rsidRPr="00442838" w:rsidRDefault="00097E98" w:rsidP="000F163C">
            <w:pPr>
              <w:spacing w:line="360" w:lineRule="auto"/>
            </w:pPr>
            <w:r w:rsidRPr="00442838">
              <w:t>Evolution</w:t>
            </w:r>
          </w:p>
        </w:tc>
      </w:tr>
      <w:tr w:rsidR="00097E98" w:rsidRPr="00442838" w14:paraId="2B325904" w14:textId="77777777" w:rsidTr="000F163C">
        <w:trPr>
          <w:trHeight w:val="454"/>
        </w:trPr>
        <w:tc>
          <w:tcPr>
            <w:tcW w:w="1251" w:type="dxa"/>
          </w:tcPr>
          <w:p w14:paraId="4A1647F2" w14:textId="77777777" w:rsidR="00097E98" w:rsidRPr="00442838" w:rsidRDefault="00097E98" w:rsidP="000F163C">
            <w:pPr>
              <w:spacing w:line="360" w:lineRule="auto"/>
            </w:pPr>
          </w:p>
        </w:tc>
        <w:tc>
          <w:tcPr>
            <w:tcW w:w="1652" w:type="dxa"/>
          </w:tcPr>
          <w:p w14:paraId="53D2DC2A" w14:textId="77777777" w:rsidR="00097E98" w:rsidRPr="00442838" w:rsidRDefault="00097E98" w:rsidP="000F163C">
            <w:pPr>
              <w:spacing w:line="360" w:lineRule="auto"/>
            </w:pPr>
          </w:p>
        </w:tc>
        <w:tc>
          <w:tcPr>
            <w:tcW w:w="3719" w:type="dxa"/>
          </w:tcPr>
          <w:p w14:paraId="5B551B83" w14:textId="77777777" w:rsidR="00097E98" w:rsidRPr="00442838" w:rsidRDefault="00097E98" w:rsidP="000F163C">
            <w:pPr>
              <w:spacing w:line="360" w:lineRule="auto"/>
            </w:pPr>
          </w:p>
        </w:tc>
        <w:tc>
          <w:tcPr>
            <w:tcW w:w="880" w:type="dxa"/>
          </w:tcPr>
          <w:p w14:paraId="6B0D4BC6" w14:textId="77777777" w:rsidR="00097E98" w:rsidRPr="00442838" w:rsidRDefault="00097E98" w:rsidP="000F163C">
            <w:pPr>
              <w:spacing w:line="360" w:lineRule="auto"/>
            </w:pPr>
          </w:p>
        </w:tc>
        <w:tc>
          <w:tcPr>
            <w:tcW w:w="724" w:type="dxa"/>
          </w:tcPr>
          <w:p w14:paraId="7820ED4D" w14:textId="77777777" w:rsidR="00097E98" w:rsidRPr="00442838" w:rsidRDefault="00097E98" w:rsidP="000F163C">
            <w:pPr>
              <w:spacing w:line="360" w:lineRule="auto"/>
            </w:pPr>
          </w:p>
        </w:tc>
        <w:tc>
          <w:tcPr>
            <w:tcW w:w="724" w:type="dxa"/>
          </w:tcPr>
          <w:p w14:paraId="223CA546" w14:textId="77777777" w:rsidR="00097E98" w:rsidRPr="00442838" w:rsidRDefault="00097E98" w:rsidP="000F163C">
            <w:pPr>
              <w:spacing w:line="360" w:lineRule="auto"/>
            </w:pPr>
          </w:p>
        </w:tc>
        <w:tc>
          <w:tcPr>
            <w:tcW w:w="1976" w:type="dxa"/>
          </w:tcPr>
          <w:p w14:paraId="0B9D437A" w14:textId="77777777" w:rsidR="00097E98" w:rsidRPr="00442838" w:rsidRDefault="00097E98" w:rsidP="000F163C">
            <w:pPr>
              <w:spacing w:line="360" w:lineRule="auto"/>
            </w:pPr>
          </w:p>
        </w:tc>
      </w:tr>
      <w:tr w:rsidR="00097E98" w:rsidRPr="00442838" w14:paraId="719777F0" w14:textId="77777777" w:rsidTr="000F163C">
        <w:trPr>
          <w:trHeight w:val="441"/>
        </w:trPr>
        <w:tc>
          <w:tcPr>
            <w:tcW w:w="1251" w:type="dxa"/>
          </w:tcPr>
          <w:p w14:paraId="458DC30C" w14:textId="77777777" w:rsidR="00097E98" w:rsidRPr="00442838" w:rsidRDefault="00097E98" w:rsidP="000F163C">
            <w:pPr>
              <w:spacing w:line="360" w:lineRule="auto"/>
            </w:pPr>
          </w:p>
        </w:tc>
        <w:tc>
          <w:tcPr>
            <w:tcW w:w="1652" w:type="dxa"/>
          </w:tcPr>
          <w:p w14:paraId="6A807FF8" w14:textId="77777777" w:rsidR="00097E98" w:rsidRPr="00442838" w:rsidRDefault="00097E98" w:rsidP="000F163C">
            <w:pPr>
              <w:spacing w:line="360" w:lineRule="auto"/>
            </w:pPr>
          </w:p>
        </w:tc>
        <w:tc>
          <w:tcPr>
            <w:tcW w:w="3719" w:type="dxa"/>
          </w:tcPr>
          <w:p w14:paraId="5EBA3A6A" w14:textId="77777777" w:rsidR="00097E98" w:rsidRPr="00442838" w:rsidRDefault="00097E98" w:rsidP="000F163C">
            <w:pPr>
              <w:spacing w:line="360" w:lineRule="auto"/>
            </w:pPr>
          </w:p>
        </w:tc>
        <w:tc>
          <w:tcPr>
            <w:tcW w:w="880" w:type="dxa"/>
          </w:tcPr>
          <w:p w14:paraId="295FCEDF" w14:textId="77777777" w:rsidR="00097E98" w:rsidRPr="00442838" w:rsidRDefault="00097E98" w:rsidP="000F163C">
            <w:pPr>
              <w:spacing w:line="360" w:lineRule="auto"/>
            </w:pPr>
          </w:p>
        </w:tc>
        <w:tc>
          <w:tcPr>
            <w:tcW w:w="724" w:type="dxa"/>
          </w:tcPr>
          <w:p w14:paraId="5B901D19" w14:textId="77777777" w:rsidR="00097E98" w:rsidRPr="00442838" w:rsidRDefault="00097E98" w:rsidP="000F163C">
            <w:pPr>
              <w:spacing w:line="360" w:lineRule="auto"/>
            </w:pPr>
          </w:p>
        </w:tc>
        <w:tc>
          <w:tcPr>
            <w:tcW w:w="724" w:type="dxa"/>
          </w:tcPr>
          <w:p w14:paraId="42B92AFD" w14:textId="77777777" w:rsidR="00097E98" w:rsidRPr="00442838" w:rsidRDefault="00097E98" w:rsidP="000F163C">
            <w:pPr>
              <w:spacing w:line="360" w:lineRule="auto"/>
            </w:pPr>
          </w:p>
        </w:tc>
        <w:tc>
          <w:tcPr>
            <w:tcW w:w="1976" w:type="dxa"/>
          </w:tcPr>
          <w:p w14:paraId="54B2FCC2" w14:textId="77777777" w:rsidR="00097E98" w:rsidRPr="00442838" w:rsidRDefault="00097E98" w:rsidP="000F163C">
            <w:pPr>
              <w:spacing w:line="360" w:lineRule="auto"/>
            </w:pPr>
          </w:p>
        </w:tc>
      </w:tr>
      <w:tr w:rsidR="00097E98" w:rsidRPr="00442838" w14:paraId="503F0A88" w14:textId="77777777" w:rsidTr="000F163C">
        <w:trPr>
          <w:trHeight w:val="441"/>
        </w:trPr>
        <w:tc>
          <w:tcPr>
            <w:tcW w:w="1251" w:type="dxa"/>
          </w:tcPr>
          <w:p w14:paraId="5AE12DBE" w14:textId="77777777" w:rsidR="00097E98" w:rsidRPr="00442838" w:rsidRDefault="00097E98" w:rsidP="000F163C">
            <w:pPr>
              <w:spacing w:line="360" w:lineRule="auto"/>
            </w:pPr>
          </w:p>
        </w:tc>
        <w:tc>
          <w:tcPr>
            <w:tcW w:w="1652" w:type="dxa"/>
          </w:tcPr>
          <w:p w14:paraId="0BA4C019" w14:textId="77777777" w:rsidR="00097E98" w:rsidRPr="00442838" w:rsidRDefault="00097E98" w:rsidP="000F163C">
            <w:pPr>
              <w:spacing w:line="360" w:lineRule="auto"/>
            </w:pPr>
          </w:p>
        </w:tc>
        <w:tc>
          <w:tcPr>
            <w:tcW w:w="3719" w:type="dxa"/>
          </w:tcPr>
          <w:p w14:paraId="4A6A2C0A" w14:textId="77777777" w:rsidR="00097E98" w:rsidRPr="00442838" w:rsidRDefault="00097E98" w:rsidP="000F163C">
            <w:pPr>
              <w:spacing w:line="360" w:lineRule="auto"/>
            </w:pPr>
          </w:p>
        </w:tc>
        <w:tc>
          <w:tcPr>
            <w:tcW w:w="880" w:type="dxa"/>
          </w:tcPr>
          <w:p w14:paraId="662854DF" w14:textId="77777777" w:rsidR="00097E98" w:rsidRPr="00442838" w:rsidRDefault="00097E98" w:rsidP="000F163C">
            <w:pPr>
              <w:spacing w:line="360" w:lineRule="auto"/>
            </w:pPr>
          </w:p>
        </w:tc>
        <w:tc>
          <w:tcPr>
            <w:tcW w:w="724" w:type="dxa"/>
          </w:tcPr>
          <w:p w14:paraId="344CD5AA" w14:textId="77777777" w:rsidR="00097E98" w:rsidRPr="00442838" w:rsidRDefault="00097E98" w:rsidP="000F163C">
            <w:pPr>
              <w:spacing w:line="360" w:lineRule="auto"/>
            </w:pPr>
          </w:p>
        </w:tc>
        <w:tc>
          <w:tcPr>
            <w:tcW w:w="724" w:type="dxa"/>
          </w:tcPr>
          <w:p w14:paraId="02ADAEC2" w14:textId="77777777" w:rsidR="00097E98" w:rsidRPr="00442838" w:rsidRDefault="00097E98" w:rsidP="000F163C">
            <w:pPr>
              <w:spacing w:line="360" w:lineRule="auto"/>
            </w:pPr>
          </w:p>
        </w:tc>
        <w:tc>
          <w:tcPr>
            <w:tcW w:w="1976" w:type="dxa"/>
          </w:tcPr>
          <w:p w14:paraId="5C15ED57" w14:textId="77777777" w:rsidR="00097E98" w:rsidRPr="00442838" w:rsidRDefault="00097E98" w:rsidP="000F163C">
            <w:pPr>
              <w:spacing w:line="360" w:lineRule="auto"/>
            </w:pPr>
          </w:p>
        </w:tc>
      </w:tr>
      <w:tr w:rsidR="00097E98" w:rsidRPr="00442838" w14:paraId="044ED982" w14:textId="77777777" w:rsidTr="000F163C">
        <w:trPr>
          <w:trHeight w:val="896"/>
        </w:trPr>
        <w:tc>
          <w:tcPr>
            <w:tcW w:w="1251" w:type="dxa"/>
          </w:tcPr>
          <w:p w14:paraId="1D83F1C7" w14:textId="77777777" w:rsidR="00097E98" w:rsidRPr="00442838" w:rsidRDefault="00097E98" w:rsidP="000F163C">
            <w:pPr>
              <w:spacing w:line="360" w:lineRule="auto"/>
            </w:pPr>
          </w:p>
        </w:tc>
        <w:tc>
          <w:tcPr>
            <w:tcW w:w="1652" w:type="dxa"/>
          </w:tcPr>
          <w:p w14:paraId="69DF281F" w14:textId="77777777" w:rsidR="00097E98" w:rsidRPr="00442838" w:rsidRDefault="00097E98" w:rsidP="000F163C">
            <w:pPr>
              <w:spacing w:line="360" w:lineRule="auto"/>
            </w:pPr>
          </w:p>
        </w:tc>
        <w:tc>
          <w:tcPr>
            <w:tcW w:w="3719" w:type="dxa"/>
          </w:tcPr>
          <w:p w14:paraId="31131C62" w14:textId="77777777" w:rsidR="00097E98" w:rsidRPr="00442838" w:rsidRDefault="00097E98" w:rsidP="000F163C">
            <w:pPr>
              <w:spacing w:line="360" w:lineRule="auto"/>
            </w:pPr>
          </w:p>
        </w:tc>
        <w:tc>
          <w:tcPr>
            <w:tcW w:w="880" w:type="dxa"/>
          </w:tcPr>
          <w:p w14:paraId="45349D63" w14:textId="77777777" w:rsidR="00097E98" w:rsidRPr="00442838" w:rsidRDefault="00097E98" w:rsidP="000F163C">
            <w:pPr>
              <w:spacing w:line="360" w:lineRule="auto"/>
            </w:pPr>
          </w:p>
        </w:tc>
        <w:tc>
          <w:tcPr>
            <w:tcW w:w="724" w:type="dxa"/>
          </w:tcPr>
          <w:p w14:paraId="0E86CB3D" w14:textId="77777777" w:rsidR="00097E98" w:rsidRPr="00442838" w:rsidRDefault="00097E98" w:rsidP="000F163C">
            <w:pPr>
              <w:spacing w:line="360" w:lineRule="auto"/>
            </w:pPr>
          </w:p>
        </w:tc>
        <w:tc>
          <w:tcPr>
            <w:tcW w:w="724" w:type="dxa"/>
          </w:tcPr>
          <w:p w14:paraId="642FA8B1" w14:textId="77777777" w:rsidR="00097E98" w:rsidRPr="00442838" w:rsidRDefault="00097E98" w:rsidP="000F163C">
            <w:pPr>
              <w:spacing w:line="360" w:lineRule="auto"/>
            </w:pPr>
          </w:p>
        </w:tc>
        <w:tc>
          <w:tcPr>
            <w:tcW w:w="1976" w:type="dxa"/>
          </w:tcPr>
          <w:p w14:paraId="13677DB9" w14:textId="77777777" w:rsidR="00097E98" w:rsidRPr="00442838" w:rsidRDefault="00097E98" w:rsidP="000F163C">
            <w:pPr>
              <w:spacing w:line="360" w:lineRule="auto"/>
            </w:pPr>
          </w:p>
        </w:tc>
      </w:tr>
    </w:tbl>
    <w:p w14:paraId="5FFB05A6" w14:textId="77777777" w:rsidR="00097E98" w:rsidRPr="00442838" w:rsidRDefault="00097E98" w:rsidP="00097E98">
      <w:pPr>
        <w:rPr>
          <w:sz w:val="24"/>
        </w:rPr>
      </w:pPr>
    </w:p>
    <w:p w14:paraId="3C149EB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2371DF5" w14:textId="77777777" w:rsidTr="000F163C">
        <w:tc>
          <w:tcPr>
            <w:tcW w:w="3596" w:type="dxa"/>
          </w:tcPr>
          <w:p w14:paraId="7E191A5B" w14:textId="77777777" w:rsidR="00097E98" w:rsidRPr="00442838" w:rsidRDefault="00097E98" w:rsidP="000F163C">
            <w:pPr>
              <w:rPr>
                <w:sz w:val="24"/>
              </w:rPr>
            </w:pPr>
          </w:p>
        </w:tc>
        <w:tc>
          <w:tcPr>
            <w:tcW w:w="3597" w:type="dxa"/>
          </w:tcPr>
          <w:p w14:paraId="24151364" w14:textId="77777777" w:rsidR="00097E98" w:rsidRPr="00442838" w:rsidRDefault="00097E98" w:rsidP="000F163C">
            <w:pPr>
              <w:rPr>
                <w:sz w:val="24"/>
              </w:rPr>
            </w:pPr>
          </w:p>
        </w:tc>
        <w:tc>
          <w:tcPr>
            <w:tcW w:w="3597" w:type="dxa"/>
          </w:tcPr>
          <w:p w14:paraId="5795A065" w14:textId="77777777" w:rsidR="00097E98" w:rsidRPr="00442838" w:rsidRDefault="00097E98" w:rsidP="000F163C">
            <w:pPr>
              <w:rPr>
                <w:sz w:val="24"/>
              </w:rPr>
            </w:pPr>
          </w:p>
        </w:tc>
      </w:tr>
      <w:tr w:rsidR="00097E98" w:rsidRPr="00442838" w14:paraId="4EBD4DBD" w14:textId="77777777" w:rsidTr="000F163C">
        <w:tc>
          <w:tcPr>
            <w:tcW w:w="3596" w:type="dxa"/>
          </w:tcPr>
          <w:p w14:paraId="3784FC9F" w14:textId="77777777" w:rsidR="00097E98" w:rsidRPr="00442838" w:rsidRDefault="00097E98" w:rsidP="000F163C">
            <w:pPr>
              <w:rPr>
                <w:sz w:val="24"/>
              </w:rPr>
            </w:pPr>
          </w:p>
        </w:tc>
        <w:tc>
          <w:tcPr>
            <w:tcW w:w="3597" w:type="dxa"/>
          </w:tcPr>
          <w:p w14:paraId="03DC3795" w14:textId="77777777" w:rsidR="00097E98" w:rsidRPr="00442838" w:rsidRDefault="00097E98" w:rsidP="000F163C">
            <w:pPr>
              <w:rPr>
                <w:sz w:val="24"/>
              </w:rPr>
            </w:pPr>
          </w:p>
        </w:tc>
        <w:tc>
          <w:tcPr>
            <w:tcW w:w="3597" w:type="dxa"/>
          </w:tcPr>
          <w:p w14:paraId="324CFE1C" w14:textId="77777777" w:rsidR="00097E98" w:rsidRPr="00442838" w:rsidRDefault="00097E98" w:rsidP="000F163C">
            <w:pPr>
              <w:rPr>
                <w:sz w:val="24"/>
              </w:rPr>
            </w:pPr>
          </w:p>
        </w:tc>
      </w:tr>
    </w:tbl>
    <w:p w14:paraId="4F5C3622" w14:textId="77777777" w:rsidR="00097E98" w:rsidRPr="00442838" w:rsidRDefault="00097E98" w:rsidP="00097E98">
      <w:pPr>
        <w:rPr>
          <w:sz w:val="24"/>
        </w:rPr>
      </w:pPr>
    </w:p>
    <w:p w14:paraId="1F959477" w14:textId="77777777" w:rsidR="00097E98" w:rsidRPr="00442838" w:rsidRDefault="00097E98" w:rsidP="00097E98">
      <w:pPr>
        <w:rPr>
          <w:sz w:val="24"/>
        </w:rPr>
      </w:pPr>
      <w:r w:rsidRPr="00442838">
        <w:rPr>
          <w:sz w:val="24"/>
        </w:rPr>
        <w:t>Sprites:</w:t>
      </w:r>
    </w:p>
    <w:p w14:paraId="486D521A" w14:textId="77777777" w:rsidR="00097E98" w:rsidRPr="00442838" w:rsidRDefault="00097E98" w:rsidP="00097E98">
      <w:pPr>
        <w:rPr>
          <w:sz w:val="24"/>
        </w:rPr>
      </w:pPr>
      <w:r w:rsidRPr="00442838">
        <w:rPr>
          <w:sz w:val="24"/>
        </w:rPr>
        <w:br w:type="page"/>
      </w:r>
    </w:p>
    <w:p w14:paraId="24F3841E" w14:textId="77777777" w:rsidR="00097E98" w:rsidRPr="00442838" w:rsidRDefault="00097E98" w:rsidP="00097E98">
      <w:pPr>
        <w:rPr>
          <w:sz w:val="24"/>
        </w:rPr>
      </w:pPr>
      <w:r w:rsidRPr="00442838">
        <w:rPr>
          <w:sz w:val="24"/>
        </w:rPr>
        <w:lastRenderedPageBreak/>
        <w:t>Family Page</w:t>
      </w:r>
    </w:p>
    <w:p w14:paraId="2D20301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6E2B1B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FB68A1" w14:textId="77777777" w:rsidTr="000F163C">
        <w:trPr>
          <w:trHeight w:val="896"/>
        </w:trPr>
        <w:tc>
          <w:tcPr>
            <w:tcW w:w="1251" w:type="dxa"/>
          </w:tcPr>
          <w:p w14:paraId="01C9540A" w14:textId="77777777" w:rsidR="00097E98" w:rsidRPr="00442838" w:rsidRDefault="00097E98" w:rsidP="000F163C">
            <w:pPr>
              <w:spacing w:line="360" w:lineRule="auto"/>
            </w:pPr>
            <w:r w:rsidRPr="00442838">
              <w:t>Pokemon</w:t>
            </w:r>
          </w:p>
          <w:p w14:paraId="23A9B5D6" w14:textId="77777777" w:rsidR="00097E98" w:rsidRPr="00442838" w:rsidRDefault="00097E98" w:rsidP="000F163C">
            <w:pPr>
              <w:spacing w:line="360" w:lineRule="auto"/>
            </w:pPr>
            <w:r w:rsidRPr="00442838">
              <w:t>Name</w:t>
            </w:r>
          </w:p>
        </w:tc>
        <w:tc>
          <w:tcPr>
            <w:tcW w:w="1652" w:type="dxa"/>
          </w:tcPr>
          <w:p w14:paraId="40B1A10B" w14:textId="77777777" w:rsidR="00097E98" w:rsidRPr="00442838" w:rsidRDefault="00097E98" w:rsidP="000F163C">
            <w:pPr>
              <w:spacing w:line="360" w:lineRule="auto"/>
            </w:pPr>
            <w:r w:rsidRPr="00442838">
              <w:t>Pokemon Number</w:t>
            </w:r>
          </w:p>
        </w:tc>
        <w:tc>
          <w:tcPr>
            <w:tcW w:w="3719" w:type="dxa"/>
          </w:tcPr>
          <w:p w14:paraId="797C0CB7" w14:textId="77777777" w:rsidR="00097E98" w:rsidRPr="00442838" w:rsidRDefault="00097E98" w:rsidP="000F163C">
            <w:pPr>
              <w:spacing w:line="360" w:lineRule="auto"/>
            </w:pPr>
            <w:r w:rsidRPr="00442838">
              <w:t>Base Stats</w:t>
            </w:r>
          </w:p>
          <w:p w14:paraId="2700D40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5D1BFDE" w14:textId="77777777" w:rsidR="00097E98" w:rsidRPr="00442838" w:rsidRDefault="00097E98" w:rsidP="000F163C">
            <w:pPr>
              <w:spacing w:line="360" w:lineRule="auto"/>
            </w:pPr>
            <w:r w:rsidRPr="00442838">
              <w:t>Ability</w:t>
            </w:r>
          </w:p>
        </w:tc>
        <w:tc>
          <w:tcPr>
            <w:tcW w:w="724" w:type="dxa"/>
          </w:tcPr>
          <w:p w14:paraId="3ABA8682" w14:textId="77777777" w:rsidR="00097E98" w:rsidRPr="00442838" w:rsidRDefault="00097E98" w:rsidP="000F163C">
            <w:pPr>
              <w:spacing w:line="360" w:lineRule="auto"/>
            </w:pPr>
            <w:r w:rsidRPr="00442838">
              <w:t>Type 1</w:t>
            </w:r>
          </w:p>
        </w:tc>
        <w:tc>
          <w:tcPr>
            <w:tcW w:w="724" w:type="dxa"/>
          </w:tcPr>
          <w:p w14:paraId="20C7016B" w14:textId="77777777" w:rsidR="00097E98" w:rsidRPr="00442838" w:rsidRDefault="00097E98" w:rsidP="000F163C">
            <w:pPr>
              <w:spacing w:line="360" w:lineRule="auto"/>
            </w:pPr>
            <w:r w:rsidRPr="00442838">
              <w:t>Type 2</w:t>
            </w:r>
          </w:p>
        </w:tc>
        <w:tc>
          <w:tcPr>
            <w:tcW w:w="1976" w:type="dxa"/>
          </w:tcPr>
          <w:p w14:paraId="0D8E37B2" w14:textId="77777777" w:rsidR="00097E98" w:rsidRPr="00442838" w:rsidRDefault="00097E98" w:rsidP="000F163C">
            <w:pPr>
              <w:spacing w:line="360" w:lineRule="auto"/>
            </w:pPr>
            <w:r w:rsidRPr="00442838">
              <w:t>Evolution</w:t>
            </w:r>
          </w:p>
        </w:tc>
      </w:tr>
      <w:tr w:rsidR="00097E98" w:rsidRPr="00442838" w14:paraId="19414C96" w14:textId="77777777" w:rsidTr="000F163C">
        <w:trPr>
          <w:trHeight w:val="454"/>
        </w:trPr>
        <w:tc>
          <w:tcPr>
            <w:tcW w:w="1251" w:type="dxa"/>
          </w:tcPr>
          <w:p w14:paraId="7EE9AE78" w14:textId="77777777" w:rsidR="00097E98" w:rsidRPr="00442838" w:rsidRDefault="00097E98" w:rsidP="000F163C">
            <w:pPr>
              <w:spacing w:line="360" w:lineRule="auto"/>
            </w:pPr>
          </w:p>
        </w:tc>
        <w:tc>
          <w:tcPr>
            <w:tcW w:w="1652" w:type="dxa"/>
          </w:tcPr>
          <w:p w14:paraId="65D72475" w14:textId="77777777" w:rsidR="00097E98" w:rsidRPr="00442838" w:rsidRDefault="00097E98" w:rsidP="000F163C">
            <w:pPr>
              <w:spacing w:line="360" w:lineRule="auto"/>
            </w:pPr>
          </w:p>
        </w:tc>
        <w:tc>
          <w:tcPr>
            <w:tcW w:w="3719" w:type="dxa"/>
          </w:tcPr>
          <w:p w14:paraId="099E87E1" w14:textId="77777777" w:rsidR="00097E98" w:rsidRPr="00442838" w:rsidRDefault="00097E98" w:rsidP="000F163C">
            <w:pPr>
              <w:spacing w:line="360" w:lineRule="auto"/>
            </w:pPr>
          </w:p>
        </w:tc>
        <w:tc>
          <w:tcPr>
            <w:tcW w:w="880" w:type="dxa"/>
          </w:tcPr>
          <w:p w14:paraId="21CF8161" w14:textId="77777777" w:rsidR="00097E98" w:rsidRPr="00442838" w:rsidRDefault="00097E98" w:rsidP="000F163C">
            <w:pPr>
              <w:spacing w:line="360" w:lineRule="auto"/>
            </w:pPr>
          </w:p>
        </w:tc>
        <w:tc>
          <w:tcPr>
            <w:tcW w:w="724" w:type="dxa"/>
          </w:tcPr>
          <w:p w14:paraId="30A33A62" w14:textId="77777777" w:rsidR="00097E98" w:rsidRPr="00442838" w:rsidRDefault="00097E98" w:rsidP="000F163C">
            <w:pPr>
              <w:spacing w:line="360" w:lineRule="auto"/>
            </w:pPr>
          </w:p>
        </w:tc>
        <w:tc>
          <w:tcPr>
            <w:tcW w:w="724" w:type="dxa"/>
          </w:tcPr>
          <w:p w14:paraId="01039AC5" w14:textId="77777777" w:rsidR="00097E98" w:rsidRPr="00442838" w:rsidRDefault="00097E98" w:rsidP="000F163C">
            <w:pPr>
              <w:spacing w:line="360" w:lineRule="auto"/>
            </w:pPr>
          </w:p>
        </w:tc>
        <w:tc>
          <w:tcPr>
            <w:tcW w:w="1976" w:type="dxa"/>
          </w:tcPr>
          <w:p w14:paraId="025530E4" w14:textId="77777777" w:rsidR="00097E98" w:rsidRPr="00442838" w:rsidRDefault="00097E98" w:rsidP="000F163C">
            <w:pPr>
              <w:spacing w:line="360" w:lineRule="auto"/>
            </w:pPr>
          </w:p>
        </w:tc>
      </w:tr>
      <w:tr w:rsidR="00097E98" w:rsidRPr="00442838" w14:paraId="00322A24" w14:textId="77777777" w:rsidTr="000F163C">
        <w:trPr>
          <w:trHeight w:val="441"/>
        </w:trPr>
        <w:tc>
          <w:tcPr>
            <w:tcW w:w="1251" w:type="dxa"/>
          </w:tcPr>
          <w:p w14:paraId="7923C67A" w14:textId="77777777" w:rsidR="00097E98" w:rsidRPr="00442838" w:rsidRDefault="00097E98" w:rsidP="000F163C">
            <w:pPr>
              <w:spacing w:line="360" w:lineRule="auto"/>
            </w:pPr>
          </w:p>
        </w:tc>
        <w:tc>
          <w:tcPr>
            <w:tcW w:w="1652" w:type="dxa"/>
          </w:tcPr>
          <w:p w14:paraId="6C823FC6" w14:textId="77777777" w:rsidR="00097E98" w:rsidRPr="00442838" w:rsidRDefault="00097E98" w:rsidP="000F163C">
            <w:pPr>
              <w:spacing w:line="360" w:lineRule="auto"/>
            </w:pPr>
          </w:p>
        </w:tc>
        <w:tc>
          <w:tcPr>
            <w:tcW w:w="3719" w:type="dxa"/>
          </w:tcPr>
          <w:p w14:paraId="5BD5847E" w14:textId="77777777" w:rsidR="00097E98" w:rsidRPr="00442838" w:rsidRDefault="00097E98" w:rsidP="000F163C">
            <w:pPr>
              <w:spacing w:line="360" w:lineRule="auto"/>
            </w:pPr>
          </w:p>
        </w:tc>
        <w:tc>
          <w:tcPr>
            <w:tcW w:w="880" w:type="dxa"/>
          </w:tcPr>
          <w:p w14:paraId="2948AF77" w14:textId="77777777" w:rsidR="00097E98" w:rsidRPr="00442838" w:rsidRDefault="00097E98" w:rsidP="000F163C">
            <w:pPr>
              <w:spacing w:line="360" w:lineRule="auto"/>
            </w:pPr>
          </w:p>
        </w:tc>
        <w:tc>
          <w:tcPr>
            <w:tcW w:w="724" w:type="dxa"/>
          </w:tcPr>
          <w:p w14:paraId="64802BF7" w14:textId="77777777" w:rsidR="00097E98" w:rsidRPr="00442838" w:rsidRDefault="00097E98" w:rsidP="000F163C">
            <w:pPr>
              <w:spacing w:line="360" w:lineRule="auto"/>
            </w:pPr>
          </w:p>
        </w:tc>
        <w:tc>
          <w:tcPr>
            <w:tcW w:w="724" w:type="dxa"/>
          </w:tcPr>
          <w:p w14:paraId="2423845D" w14:textId="77777777" w:rsidR="00097E98" w:rsidRPr="00442838" w:rsidRDefault="00097E98" w:rsidP="000F163C">
            <w:pPr>
              <w:spacing w:line="360" w:lineRule="auto"/>
            </w:pPr>
          </w:p>
        </w:tc>
        <w:tc>
          <w:tcPr>
            <w:tcW w:w="1976" w:type="dxa"/>
          </w:tcPr>
          <w:p w14:paraId="0199B144" w14:textId="77777777" w:rsidR="00097E98" w:rsidRPr="00442838" w:rsidRDefault="00097E98" w:rsidP="000F163C">
            <w:pPr>
              <w:spacing w:line="360" w:lineRule="auto"/>
            </w:pPr>
          </w:p>
        </w:tc>
      </w:tr>
      <w:tr w:rsidR="00097E98" w:rsidRPr="00442838" w14:paraId="7DB1EC6D" w14:textId="77777777" w:rsidTr="000F163C">
        <w:trPr>
          <w:trHeight w:val="441"/>
        </w:trPr>
        <w:tc>
          <w:tcPr>
            <w:tcW w:w="1251" w:type="dxa"/>
          </w:tcPr>
          <w:p w14:paraId="1F874F8B" w14:textId="77777777" w:rsidR="00097E98" w:rsidRPr="00442838" w:rsidRDefault="00097E98" w:rsidP="000F163C">
            <w:pPr>
              <w:spacing w:line="360" w:lineRule="auto"/>
            </w:pPr>
          </w:p>
        </w:tc>
        <w:tc>
          <w:tcPr>
            <w:tcW w:w="1652" w:type="dxa"/>
          </w:tcPr>
          <w:p w14:paraId="250349C5" w14:textId="77777777" w:rsidR="00097E98" w:rsidRPr="00442838" w:rsidRDefault="00097E98" w:rsidP="000F163C">
            <w:pPr>
              <w:spacing w:line="360" w:lineRule="auto"/>
            </w:pPr>
          </w:p>
        </w:tc>
        <w:tc>
          <w:tcPr>
            <w:tcW w:w="3719" w:type="dxa"/>
          </w:tcPr>
          <w:p w14:paraId="0A31D679" w14:textId="77777777" w:rsidR="00097E98" w:rsidRPr="00442838" w:rsidRDefault="00097E98" w:rsidP="000F163C">
            <w:pPr>
              <w:spacing w:line="360" w:lineRule="auto"/>
            </w:pPr>
          </w:p>
        </w:tc>
        <w:tc>
          <w:tcPr>
            <w:tcW w:w="880" w:type="dxa"/>
          </w:tcPr>
          <w:p w14:paraId="34FD9382" w14:textId="77777777" w:rsidR="00097E98" w:rsidRPr="00442838" w:rsidRDefault="00097E98" w:rsidP="000F163C">
            <w:pPr>
              <w:spacing w:line="360" w:lineRule="auto"/>
            </w:pPr>
          </w:p>
        </w:tc>
        <w:tc>
          <w:tcPr>
            <w:tcW w:w="724" w:type="dxa"/>
          </w:tcPr>
          <w:p w14:paraId="7F10BADD" w14:textId="77777777" w:rsidR="00097E98" w:rsidRPr="00442838" w:rsidRDefault="00097E98" w:rsidP="000F163C">
            <w:pPr>
              <w:spacing w:line="360" w:lineRule="auto"/>
            </w:pPr>
          </w:p>
        </w:tc>
        <w:tc>
          <w:tcPr>
            <w:tcW w:w="724" w:type="dxa"/>
          </w:tcPr>
          <w:p w14:paraId="3FDDABEB" w14:textId="77777777" w:rsidR="00097E98" w:rsidRPr="00442838" w:rsidRDefault="00097E98" w:rsidP="000F163C">
            <w:pPr>
              <w:spacing w:line="360" w:lineRule="auto"/>
            </w:pPr>
          </w:p>
        </w:tc>
        <w:tc>
          <w:tcPr>
            <w:tcW w:w="1976" w:type="dxa"/>
          </w:tcPr>
          <w:p w14:paraId="3619251F" w14:textId="77777777" w:rsidR="00097E98" w:rsidRPr="00442838" w:rsidRDefault="00097E98" w:rsidP="000F163C">
            <w:pPr>
              <w:spacing w:line="360" w:lineRule="auto"/>
            </w:pPr>
          </w:p>
        </w:tc>
      </w:tr>
      <w:tr w:rsidR="00097E98" w:rsidRPr="00442838" w14:paraId="6A6C4CC4" w14:textId="77777777" w:rsidTr="000F163C">
        <w:trPr>
          <w:trHeight w:val="896"/>
        </w:trPr>
        <w:tc>
          <w:tcPr>
            <w:tcW w:w="1251" w:type="dxa"/>
          </w:tcPr>
          <w:p w14:paraId="2DC80D75" w14:textId="77777777" w:rsidR="00097E98" w:rsidRPr="00442838" w:rsidRDefault="00097E98" w:rsidP="000F163C">
            <w:pPr>
              <w:spacing w:line="360" w:lineRule="auto"/>
            </w:pPr>
          </w:p>
        </w:tc>
        <w:tc>
          <w:tcPr>
            <w:tcW w:w="1652" w:type="dxa"/>
          </w:tcPr>
          <w:p w14:paraId="6EB8FEB8" w14:textId="77777777" w:rsidR="00097E98" w:rsidRPr="00442838" w:rsidRDefault="00097E98" w:rsidP="000F163C">
            <w:pPr>
              <w:spacing w:line="360" w:lineRule="auto"/>
            </w:pPr>
          </w:p>
        </w:tc>
        <w:tc>
          <w:tcPr>
            <w:tcW w:w="3719" w:type="dxa"/>
          </w:tcPr>
          <w:p w14:paraId="4A10C20B" w14:textId="77777777" w:rsidR="00097E98" w:rsidRPr="00442838" w:rsidRDefault="00097E98" w:rsidP="000F163C">
            <w:pPr>
              <w:spacing w:line="360" w:lineRule="auto"/>
            </w:pPr>
          </w:p>
        </w:tc>
        <w:tc>
          <w:tcPr>
            <w:tcW w:w="880" w:type="dxa"/>
          </w:tcPr>
          <w:p w14:paraId="7FF0FABB" w14:textId="77777777" w:rsidR="00097E98" w:rsidRPr="00442838" w:rsidRDefault="00097E98" w:rsidP="000F163C">
            <w:pPr>
              <w:spacing w:line="360" w:lineRule="auto"/>
            </w:pPr>
          </w:p>
        </w:tc>
        <w:tc>
          <w:tcPr>
            <w:tcW w:w="724" w:type="dxa"/>
          </w:tcPr>
          <w:p w14:paraId="5ACFD6DC" w14:textId="77777777" w:rsidR="00097E98" w:rsidRPr="00442838" w:rsidRDefault="00097E98" w:rsidP="000F163C">
            <w:pPr>
              <w:spacing w:line="360" w:lineRule="auto"/>
            </w:pPr>
          </w:p>
        </w:tc>
        <w:tc>
          <w:tcPr>
            <w:tcW w:w="724" w:type="dxa"/>
          </w:tcPr>
          <w:p w14:paraId="7272AABB" w14:textId="77777777" w:rsidR="00097E98" w:rsidRPr="00442838" w:rsidRDefault="00097E98" w:rsidP="000F163C">
            <w:pPr>
              <w:spacing w:line="360" w:lineRule="auto"/>
            </w:pPr>
          </w:p>
        </w:tc>
        <w:tc>
          <w:tcPr>
            <w:tcW w:w="1976" w:type="dxa"/>
          </w:tcPr>
          <w:p w14:paraId="340CCEF5" w14:textId="77777777" w:rsidR="00097E98" w:rsidRPr="00442838" w:rsidRDefault="00097E98" w:rsidP="000F163C">
            <w:pPr>
              <w:spacing w:line="360" w:lineRule="auto"/>
            </w:pPr>
          </w:p>
        </w:tc>
      </w:tr>
    </w:tbl>
    <w:p w14:paraId="57C9EB25" w14:textId="77777777" w:rsidR="00097E98" w:rsidRPr="00442838" w:rsidRDefault="00097E98" w:rsidP="00097E98">
      <w:pPr>
        <w:rPr>
          <w:sz w:val="24"/>
        </w:rPr>
      </w:pPr>
    </w:p>
    <w:p w14:paraId="784ED28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1FB7497" w14:textId="77777777" w:rsidTr="000F163C">
        <w:tc>
          <w:tcPr>
            <w:tcW w:w="3596" w:type="dxa"/>
          </w:tcPr>
          <w:p w14:paraId="02EEF743" w14:textId="77777777" w:rsidR="00097E98" w:rsidRPr="00442838" w:rsidRDefault="00097E98" w:rsidP="000F163C">
            <w:pPr>
              <w:rPr>
                <w:sz w:val="24"/>
              </w:rPr>
            </w:pPr>
          </w:p>
        </w:tc>
        <w:tc>
          <w:tcPr>
            <w:tcW w:w="3597" w:type="dxa"/>
          </w:tcPr>
          <w:p w14:paraId="249068A2" w14:textId="77777777" w:rsidR="00097E98" w:rsidRPr="00442838" w:rsidRDefault="00097E98" w:rsidP="000F163C">
            <w:pPr>
              <w:rPr>
                <w:sz w:val="24"/>
              </w:rPr>
            </w:pPr>
          </w:p>
        </w:tc>
        <w:tc>
          <w:tcPr>
            <w:tcW w:w="3597" w:type="dxa"/>
          </w:tcPr>
          <w:p w14:paraId="530AD789" w14:textId="77777777" w:rsidR="00097E98" w:rsidRPr="00442838" w:rsidRDefault="00097E98" w:rsidP="000F163C">
            <w:pPr>
              <w:rPr>
                <w:sz w:val="24"/>
              </w:rPr>
            </w:pPr>
          </w:p>
        </w:tc>
      </w:tr>
      <w:tr w:rsidR="00097E98" w:rsidRPr="00442838" w14:paraId="0A0DC994" w14:textId="77777777" w:rsidTr="000F163C">
        <w:tc>
          <w:tcPr>
            <w:tcW w:w="3596" w:type="dxa"/>
          </w:tcPr>
          <w:p w14:paraId="06B4AC2F" w14:textId="77777777" w:rsidR="00097E98" w:rsidRPr="00442838" w:rsidRDefault="00097E98" w:rsidP="000F163C">
            <w:pPr>
              <w:rPr>
                <w:sz w:val="24"/>
              </w:rPr>
            </w:pPr>
          </w:p>
        </w:tc>
        <w:tc>
          <w:tcPr>
            <w:tcW w:w="3597" w:type="dxa"/>
          </w:tcPr>
          <w:p w14:paraId="5C3E4D0E" w14:textId="77777777" w:rsidR="00097E98" w:rsidRPr="00442838" w:rsidRDefault="00097E98" w:rsidP="000F163C">
            <w:pPr>
              <w:rPr>
                <w:sz w:val="24"/>
              </w:rPr>
            </w:pPr>
          </w:p>
        </w:tc>
        <w:tc>
          <w:tcPr>
            <w:tcW w:w="3597" w:type="dxa"/>
          </w:tcPr>
          <w:p w14:paraId="5D1F04F3" w14:textId="77777777" w:rsidR="00097E98" w:rsidRPr="00442838" w:rsidRDefault="00097E98" w:rsidP="000F163C">
            <w:pPr>
              <w:rPr>
                <w:sz w:val="24"/>
              </w:rPr>
            </w:pPr>
          </w:p>
        </w:tc>
      </w:tr>
    </w:tbl>
    <w:p w14:paraId="4DFAEA70" w14:textId="77777777" w:rsidR="00097E98" w:rsidRPr="00442838" w:rsidRDefault="00097E98" w:rsidP="00097E98">
      <w:pPr>
        <w:rPr>
          <w:sz w:val="24"/>
        </w:rPr>
      </w:pPr>
    </w:p>
    <w:p w14:paraId="2E00A2F4" w14:textId="77777777" w:rsidR="00097E98" w:rsidRPr="00442838" w:rsidRDefault="00097E98" w:rsidP="00097E98">
      <w:pPr>
        <w:rPr>
          <w:sz w:val="24"/>
        </w:rPr>
      </w:pPr>
      <w:r w:rsidRPr="00442838">
        <w:rPr>
          <w:sz w:val="24"/>
        </w:rPr>
        <w:t>Sprites:</w:t>
      </w:r>
    </w:p>
    <w:p w14:paraId="6978436E" w14:textId="77777777" w:rsidR="00097E98" w:rsidRPr="00442838" w:rsidRDefault="00097E98" w:rsidP="00097E98">
      <w:pPr>
        <w:rPr>
          <w:sz w:val="24"/>
        </w:rPr>
      </w:pPr>
      <w:r w:rsidRPr="00442838">
        <w:rPr>
          <w:sz w:val="24"/>
        </w:rPr>
        <w:br w:type="page"/>
      </w:r>
    </w:p>
    <w:p w14:paraId="45BFB62A" w14:textId="77777777" w:rsidR="00097E98" w:rsidRPr="00442838" w:rsidRDefault="00097E98" w:rsidP="00097E98">
      <w:pPr>
        <w:rPr>
          <w:sz w:val="24"/>
        </w:rPr>
      </w:pPr>
      <w:r w:rsidRPr="00442838">
        <w:rPr>
          <w:sz w:val="24"/>
        </w:rPr>
        <w:lastRenderedPageBreak/>
        <w:t>Family Page</w:t>
      </w:r>
    </w:p>
    <w:p w14:paraId="66BC55F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23B472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B97B44A" w14:textId="77777777" w:rsidTr="000F163C">
        <w:trPr>
          <w:trHeight w:val="896"/>
        </w:trPr>
        <w:tc>
          <w:tcPr>
            <w:tcW w:w="1251" w:type="dxa"/>
          </w:tcPr>
          <w:p w14:paraId="1725ECF4" w14:textId="77777777" w:rsidR="00097E98" w:rsidRPr="00442838" w:rsidRDefault="00097E98" w:rsidP="000F163C">
            <w:pPr>
              <w:spacing w:line="360" w:lineRule="auto"/>
            </w:pPr>
            <w:r w:rsidRPr="00442838">
              <w:t>Pokemon</w:t>
            </w:r>
          </w:p>
          <w:p w14:paraId="25000630" w14:textId="77777777" w:rsidR="00097E98" w:rsidRPr="00442838" w:rsidRDefault="00097E98" w:rsidP="000F163C">
            <w:pPr>
              <w:spacing w:line="360" w:lineRule="auto"/>
            </w:pPr>
            <w:r w:rsidRPr="00442838">
              <w:t>Name</w:t>
            </w:r>
          </w:p>
        </w:tc>
        <w:tc>
          <w:tcPr>
            <w:tcW w:w="1652" w:type="dxa"/>
          </w:tcPr>
          <w:p w14:paraId="0CFA2619" w14:textId="77777777" w:rsidR="00097E98" w:rsidRPr="00442838" w:rsidRDefault="00097E98" w:rsidP="000F163C">
            <w:pPr>
              <w:spacing w:line="360" w:lineRule="auto"/>
            </w:pPr>
            <w:r w:rsidRPr="00442838">
              <w:t>Pokemon Number</w:t>
            </w:r>
          </w:p>
        </w:tc>
        <w:tc>
          <w:tcPr>
            <w:tcW w:w="3719" w:type="dxa"/>
          </w:tcPr>
          <w:p w14:paraId="73944B92" w14:textId="77777777" w:rsidR="00097E98" w:rsidRPr="00442838" w:rsidRDefault="00097E98" w:rsidP="000F163C">
            <w:pPr>
              <w:spacing w:line="360" w:lineRule="auto"/>
            </w:pPr>
            <w:r w:rsidRPr="00442838">
              <w:t>Base Stats</w:t>
            </w:r>
          </w:p>
          <w:p w14:paraId="1B240C9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1049E27" w14:textId="77777777" w:rsidR="00097E98" w:rsidRPr="00442838" w:rsidRDefault="00097E98" w:rsidP="000F163C">
            <w:pPr>
              <w:spacing w:line="360" w:lineRule="auto"/>
            </w:pPr>
            <w:r w:rsidRPr="00442838">
              <w:t>Ability</w:t>
            </w:r>
          </w:p>
        </w:tc>
        <w:tc>
          <w:tcPr>
            <w:tcW w:w="724" w:type="dxa"/>
          </w:tcPr>
          <w:p w14:paraId="39342412" w14:textId="77777777" w:rsidR="00097E98" w:rsidRPr="00442838" w:rsidRDefault="00097E98" w:rsidP="000F163C">
            <w:pPr>
              <w:spacing w:line="360" w:lineRule="auto"/>
            </w:pPr>
            <w:r w:rsidRPr="00442838">
              <w:t>Type 1</w:t>
            </w:r>
          </w:p>
        </w:tc>
        <w:tc>
          <w:tcPr>
            <w:tcW w:w="724" w:type="dxa"/>
          </w:tcPr>
          <w:p w14:paraId="2058A194" w14:textId="77777777" w:rsidR="00097E98" w:rsidRPr="00442838" w:rsidRDefault="00097E98" w:rsidP="000F163C">
            <w:pPr>
              <w:spacing w:line="360" w:lineRule="auto"/>
            </w:pPr>
            <w:r w:rsidRPr="00442838">
              <w:t>Type 2</w:t>
            </w:r>
          </w:p>
        </w:tc>
        <w:tc>
          <w:tcPr>
            <w:tcW w:w="1976" w:type="dxa"/>
          </w:tcPr>
          <w:p w14:paraId="033B78D8" w14:textId="77777777" w:rsidR="00097E98" w:rsidRPr="00442838" w:rsidRDefault="00097E98" w:rsidP="000F163C">
            <w:pPr>
              <w:spacing w:line="360" w:lineRule="auto"/>
            </w:pPr>
            <w:r w:rsidRPr="00442838">
              <w:t>Evolution</w:t>
            </w:r>
          </w:p>
        </w:tc>
      </w:tr>
      <w:tr w:rsidR="00097E98" w:rsidRPr="00442838" w14:paraId="6589FCA8" w14:textId="77777777" w:rsidTr="000F163C">
        <w:trPr>
          <w:trHeight w:val="454"/>
        </w:trPr>
        <w:tc>
          <w:tcPr>
            <w:tcW w:w="1251" w:type="dxa"/>
          </w:tcPr>
          <w:p w14:paraId="25EC28BE" w14:textId="77777777" w:rsidR="00097E98" w:rsidRPr="00442838" w:rsidRDefault="00097E98" w:rsidP="000F163C">
            <w:pPr>
              <w:spacing w:line="360" w:lineRule="auto"/>
            </w:pPr>
          </w:p>
        </w:tc>
        <w:tc>
          <w:tcPr>
            <w:tcW w:w="1652" w:type="dxa"/>
          </w:tcPr>
          <w:p w14:paraId="6FE3D1CB" w14:textId="77777777" w:rsidR="00097E98" w:rsidRPr="00442838" w:rsidRDefault="00097E98" w:rsidP="000F163C">
            <w:pPr>
              <w:spacing w:line="360" w:lineRule="auto"/>
            </w:pPr>
          </w:p>
        </w:tc>
        <w:tc>
          <w:tcPr>
            <w:tcW w:w="3719" w:type="dxa"/>
          </w:tcPr>
          <w:p w14:paraId="11F4519C" w14:textId="77777777" w:rsidR="00097E98" w:rsidRPr="00442838" w:rsidRDefault="00097E98" w:rsidP="000F163C">
            <w:pPr>
              <w:spacing w:line="360" w:lineRule="auto"/>
            </w:pPr>
          </w:p>
        </w:tc>
        <w:tc>
          <w:tcPr>
            <w:tcW w:w="880" w:type="dxa"/>
          </w:tcPr>
          <w:p w14:paraId="64EB80B2" w14:textId="77777777" w:rsidR="00097E98" w:rsidRPr="00442838" w:rsidRDefault="00097E98" w:rsidP="000F163C">
            <w:pPr>
              <w:spacing w:line="360" w:lineRule="auto"/>
            </w:pPr>
          </w:p>
        </w:tc>
        <w:tc>
          <w:tcPr>
            <w:tcW w:w="724" w:type="dxa"/>
          </w:tcPr>
          <w:p w14:paraId="39B52141" w14:textId="77777777" w:rsidR="00097E98" w:rsidRPr="00442838" w:rsidRDefault="00097E98" w:rsidP="000F163C">
            <w:pPr>
              <w:spacing w:line="360" w:lineRule="auto"/>
            </w:pPr>
          </w:p>
        </w:tc>
        <w:tc>
          <w:tcPr>
            <w:tcW w:w="724" w:type="dxa"/>
          </w:tcPr>
          <w:p w14:paraId="74C9865D" w14:textId="77777777" w:rsidR="00097E98" w:rsidRPr="00442838" w:rsidRDefault="00097E98" w:rsidP="000F163C">
            <w:pPr>
              <w:spacing w:line="360" w:lineRule="auto"/>
            </w:pPr>
          </w:p>
        </w:tc>
        <w:tc>
          <w:tcPr>
            <w:tcW w:w="1976" w:type="dxa"/>
          </w:tcPr>
          <w:p w14:paraId="7234901F" w14:textId="77777777" w:rsidR="00097E98" w:rsidRPr="00442838" w:rsidRDefault="00097E98" w:rsidP="000F163C">
            <w:pPr>
              <w:spacing w:line="360" w:lineRule="auto"/>
            </w:pPr>
          </w:p>
        </w:tc>
      </w:tr>
      <w:tr w:rsidR="00097E98" w:rsidRPr="00442838" w14:paraId="6EFBEBAA" w14:textId="77777777" w:rsidTr="000F163C">
        <w:trPr>
          <w:trHeight w:val="441"/>
        </w:trPr>
        <w:tc>
          <w:tcPr>
            <w:tcW w:w="1251" w:type="dxa"/>
          </w:tcPr>
          <w:p w14:paraId="79AE9B8F" w14:textId="77777777" w:rsidR="00097E98" w:rsidRPr="00442838" w:rsidRDefault="00097E98" w:rsidP="000F163C">
            <w:pPr>
              <w:spacing w:line="360" w:lineRule="auto"/>
            </w:pPr>
          </w:p>
        </w:tc>
        <w:tc>
          <w:tcPr>
            <w:tcW w:w="1652" w:type="dxa"/>
          </w:tcPr>
          <w:p w14:paraId="3A92B7AF" w14:textId="77777777" w:rsidR="00097E98" w:rsidRPr="00442838" w:rsidRDefault="00097E98" w:rsidP="000F163C">
            <w:pPr>
              <w:spacing w:line="360" w:lineRule="auto"/>
            </w:pPr>
          </w:p>
        </w:tc>
        <w:tc>
          <w:tcPr>
            <w:tcW w:w="3719" w:type="dxa"/>
          </w:tcPr>
          <w:p w14:paraId="299D7C6F" w14:textId="77777777" w:rsidR="00097E98" w:rsidRPr="00442838" w:rsidRDefault="00097E98" w:rsidP="000F163C">
            <w:pPr>
              <w:spacing w:line="360" w:lineRule="auto"/>
            </w:pPr>
          </w:p>
        </w:tc>
        <w:tc>
          <w:tcPr>
            <w:tcW w:w="880" w:type="dxa"/>
          </w:tcPr>
          <w:p w14:paraId="19BB6938" w14:textId="77777777" w:rsidR="00097E98" w:rsidRPr="00442838" w:rsidRDefault="00097E98" w:rsidP="000F163C">
            <w:pPr>
              <w:spacing w:line="360" w:lineRule="auto"/>
            </w:pPr>
          </w:p>
        </w:tc>
        <w:tc>
          <w:tcPr>
            <w:tcW w:w="724" w:type="dxa"/>
          </w:tcPr>
          <w:p w14:paraId="45C05A57" w14:textId="77777777" w:rsidR="00097E98" w:rsidRPr="00442838" w:rsidRDefault="00097E98" w:rsidP="000F163C">
            <w:pPr>
              <w:spacing w:line="360" w:lineRule="auto"/>
            </w:pPr>
          </w:p>
        </w:tc>
        <w:tc>
          <w:tcPr>
            <w:tcW w:w="724" w:type="dxa"/>
          </w:tcPr>
          <w:p w14:paraId="7F56A301" w14:textId="77777777" w:rsidR="00097E98" w:rsidRPr="00442838" w:rsidRDefault="00097E98" w:rsidP="000F163C">
            <w:pPr>
              <w:spacing w:line="360" w:lineRule="auto"/>
            </w:pPr>
          </w:p>
        </w:tc>
        <w:tc>
          <w:tcPr>
            <w:tcW w:w="1976" w:type="dxa"/>
          </w:tcPr>
          <w:p w14:paraId="39B850AE" w14:textId="77777777" w:rsidR="00097E98" w:rsidRPr="00442838" w:rsidRDefault="00097E98" w:rsidP="000F163C">
            <w:pPr>
              <w:spacing w:line="360" w:lineRule="auto"/>
            </w:pPr>
          </w:p>
        </w:tc>
      </w:tr>
      <w:tr w:rsidR="00097E98" w:rsidRPr="00442838" w14:paraId="468620D0" w14:textId="77777777" w:rsidTr="000F163C">
        <w:trPr>
          <w:trHeight w:val="441"/>
        </w:trPr>
        <w:tc>
          <w:tcPr>
            <w:tcW w:w="1251" w:type="dxa"/>
          </w:tcPr>
          <w:p w14:paraId="518CCB66" w14:textId="77777777" w:rsidR="00097E98" w:rsidRPr="00442838" w:rsidRDefault="00097E98" w:rsidP="000F163C">
            <w:pPr>
              <w:spacing w:line="360" w:lineRule="auto"/>
            </w:pPr>
          </w:p>
        </w:tc>
        <w:tc>
          <w:tcPr>
            <w:tcW w:w="1652" w:type="dxa"/>
          </w:tcPr>
          <w:p w14:paraId="2163DE99" w14:textId="77777777" w:rsidR="00097E98" w:rsidRPr="00442838" w:rsidRDefault="00097E98" w:rsidP="000F163C">
            <w:pPr>
              <w:spacing w:line="360" w:lineRule="auto"/>
            </w:pPr>
          </w:p>
        </w:tc>
        <w:tc>
          <w:tcPr>
            <w:tcW w:w="3719" w:type="dxa"/>
          </w:tcPr>
          <w:p w14:paraId="0F5F658F" w14:textId="77777777" w:rsidR="00097E98" w:rsidRPr="00442838" w:rsidRDefault="00097E98" w:rsidP="000F163C">
            <w:pPr>
              <w:spacing w:line="360" w:lineRule="auto"/>
            </w:pPr>
          </w:p>
        </w:tc>
        <w:tc>
          <w:tcPr>
            <w:tcW w:w="880" w:type="dxa"/>
          </w:tcPr>
          <w:p w14:paraId="59C7C77C" w14:textId="77777777" w:rsidR="00097E98" w:rsidRPr="00442838" w:rsidRDefault="00097E98" w:rsidP="000F163C">
            <w:pPr>
              <w:spacing w:line="360" w:lineRule="auto"/>
            </w:pPr>
          </w:p>
        </w:tc>
        <w:tc>
          <w:tcPr>
            <w:tcW w:w="724" w:type="dxa"/>
          </w:tcPr>
          <w:p w14:paraId="603CC426" w14:textId="77777777" w:rsidR="00097E98" w:rsidRPr="00442838" w:rsidRDefault="00097E98" w:rsidP="000F163C">
            <w:pPr>
              <w:spacing w:line="360" w:lineRule="auto"/>
            </w:pPr>
          </w:p>
        </w:tc>
        <w:tc>
          <w:tcPr>
            <w:tcW w:w="724" w:type="dxa"/>
          </w:tcPr>
          <w:p w14:paraId="163DD96C" w14:textId="77777777" w:rsidR="00097E98" w:rsidRPr="00442838" w:rsidRDefault="00097E98" w:rsidP="000F163C">
            <w:pPr>
              <w:spacing w:line="360" w:lineRule="auto"/>
            </w:pPr>
          </w:p>
        </w:tc>
        <w:tc>
          <w:tcPr>
            <w:tcW w:w="1976" w:type="dxa"/>
          </w:tcPr>
          <w:p w14:paraId="5DCAC220" w14:textId="77777777" w:rsidR="00097E98" w:rsidRPr="00442838" w:rsidRDefault="00097E98" w:rsidP="000F163C">
            <w:pPr>
              <w:spacing w:line="360" w:lineRule="auto"/>
            </w:pPr>
          </w:p>
        </w:tc>
      </w:tr>
      <w:tr w:rsidR="00097E98" w:rsidRPr="00442838" w14:paraId="02D81EA1" w14:textId="77777777" w:rsidTr="000F163C">
        <w:trPr>
          <w:trHeight w:val="896"/>
        </w:trPr>
        <w:tc>
          <w:tcPr>
            <w:tcW w:w="1251" w:type="dxa"/>
          </w:tcPr>
          <w:p w14:paraId="22A5A794" w14:textId="77777777" w:rsidR="00097E98" w:rsidRPr="00442838" w:rsidRDefault="00097E98" w:rsidP="000F163C">
            <w:pPr>
              <w:spacing w:line="360" w:lineRule="auto"/>
            </w:pPr>
          </w:p>
        </w:tc>
        <w:tc>
          <w:tcPr>
            <w:tcW w:w="1652" w:type="dxa"/>
          </w:tcPr>
          <w:p w14:paraId="481A8E57" w14:textId="77777777" w:rsidR="00097E98" w:rsidRPr="00442838" w:rsidRDefault="00097E98" w:rsidP="000F163C">
            <w:pPr>
              <w:spacing w:line="360" w:lineRule="auto"/>
            </w:pPr>
          </w:p>
        </w:tc>
        <w:tc>
          <w:tcPr>
            <w:tcW w:w="3719" w:type="dxa"/>
          </w:tcPr>
          <w:p w14:paraId="3DD37493" w14:textId="77777777" w:rsidR="00097E98" w:rsidRPr="00442838" w:rsidRDefault="00097E98" w:rsidP="000F163C">
            <w:pPr>
              <w:spacing w:line="360" w:lineRule="auto"/>
            </w:pPr>
          </w:p>
        </w:tc>
        <w:tc>
          <w:tcPr>
            <w:tcW w:w="880" w:type="dxa"/>
          </w:tcPr>
          <w:p w14:paraId="742C047D" w14:textId="77777777" w:rsidR="00097E98" w:rsidRPr="00442838" w:rsidRDefault="00097E98" w:rsidP="000F163C">
            <w:pPr>
              <w:spacing w:line="360" w:lineRule="auto"/>
            </w:pPr>
          </w:p>
        </w:tc>
        <w:tc>
          <w:tcPr>
            <w:tcW w:w="724" w:type="dxa"/>
          </w:tcPr>
          <w:p w14:paraId="57B52E7D" w14:textId="77777777" w:rsidR="00097E98" w:rsidRPr="00442838" w:rsidRDefault="00097E98" w:rsidP="000F163C">
            <w:pPr>
              <w:spacing w:line="360" w:lineRule="auto"/>
            </w:pPr>
          </w:p>
        </w:tc>
        <w:tc>
          <w:tcPr>
            <w:tcW w:w="724" w:type="dxa"/>
          </w:tcPr>
          <w:p w14:paraId="5CC54DA5" w14:textId="77777777" w:rsidR="00097E98" w:rsidRPr="00442838" w:rsidRDefault="00097E98" w:rsidP="000F163C">
            <w:pPr>
              <w:spacing w:line="360" w:lineRule="auto"/>
            </w:pPr>
          </w:p>
        </w:tc>
        <w:tc>
          <w:tcPr>
            <w:tcW w:w="1976" w:type="dxa"/>
          </w:tcPr>
          <w:p w14:paraId="1840A3C9" w14:textId="77777777" w:rsidR="00097E98" w:rsidRPr="00442838" w:rsidRDefault="00097E98" w:rsidP="000F163C">
            <w:pPr>
              <w:spacing w:line="360" w:lineRule="auto"/>
            </w:pPr>
          </w:p>
        </w:tc>
      </w:tr>
    </w:tbl>
    <w:p w14:paraId="381BBA57" w14:textId="77777777" w:rsidR="00097E98" w:rsidRPr="00442838" w:rsidRDefault="00097E98" w:rsidP="00097E98">
      <w:pPr>
        <w:rPr>
          <w:sz w:val="24"/>
        </w:rPr>
      </w:pPr>
    </w:p>
    <w:p w14:paraId="1AC869C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6FDFF75" w14:textId="77777777" w:rsidTr="000F163C">
        <w:tc>
          <w:tcPr>
            <w:tcW w:w="3596" w:type="dxa"/>
          </w:tcPr>
          <w:p w14:paraId="158E1344" w14:textId="77777777" w:rsidR="00097E98" w:rsidRPr="00442838" w:rsidRDefault="00097E98" w:rsidP="000F163C">
            <w:pPr>
              <w:rPr>
                <w:sz w:val="24"/>
              </w:rPr>
            </w:pPr>
          </w:p>
        </w:tc>
        <w:tc>
          <w:tcPr>
            <w:tcW w:w="3597" w:type="dxa"/>
          </w:tcPr>
          <w:p w14:paraId="0685DEBD" w14:textId="77777777" w:rsidR="00097E98" w:rsidRPr="00442838" w:rsidRDefault="00097E98" w:rsidP="000F163C">
            <w:pPr>
              <w:rPr>
                <w:sz w:val="24"/>
              </w:rPr>
            </w:pPr>
          </w:p>
        </w:tc>
        <w:tc>
          <w:tcPr>
            <w:tcW w:w="3597" w:type="dxa"/>
          </w:tcPr>
          <w:p w14:paraId="58BEB3A1" w14:textId="77777777" w:rsidR="00097E98" w:rsidRPr="00442838" w:rsidRDefault="00097E98" w:rsidP="000F163C">
            <w:pPr>
              <w:rPr>
                <w:sz w:val="24"/>
              </w:rPr>
            </w:pPr>
          </w:p>
        </w:tc>
      </w:tr>
      <w:tr w:rsidR="00097E98" w:rsidRPr="00442838" w14:paraId="3707280D" w14:textId="77777777" w:rsidTr="000F163C">
        <w:tc>
          <w:tcPr>
            <w:tcW w:w="3596" w:type="dxa"/>
          </w:tcPr>
          <w:p w14:paraId="793DE86B" w14:textId="77777777" w:rsidR="00097E98" w:rsidRPr="00442838" w:rsidRDefault="00097E98" w:rsidP="000F163C">
            <w:pPr>
              <w:rPr>
                <w:sz w:val="24"/>
              </w:rPr>
            </w:pPr>
          </w:p>
        </w:tc>
        <w:tc>
          <w:tcPr>
            <w:tcW w:w="3597" w:type="dxa"/>
          </w:tcPr>
          <w:p w14:paraId="570A448F" w14:textId="77777777" w:rsidR="00097E98" w:rsidRPr="00442838" w:rsidRDefault="00097E98" w:rsidP="000F163C">
            <w:pPr>
              <w:rPr>
                <w:sz w:val="24"/>
              </w:rPr>
            </w:pPr>
          </w:p>
        </w:tc>
        <w:tc>
          <w:tcPr>
            <w:tcW w:w="3597" w:type="dxa"/>
          </w:tcPr>
          <w:p w14:paraId="3FF50D2C" w14:textId="77777777" w:rsidR="00097E98" w:rsidRPr="00442838" w:rsidRDefault="00097E98" w:rsidP="000F163C">
            <w:pPr>
              <w:rPr>
                <w:sz w:val="24"/>
              </w:rPr>
            </w:pPr>
          </w:p>
        </w:tc>
      </w:tr>
    </w:tbl>
    <w:p w14:paraId="2898571C" w14:textId="77777777" w:rsidR="00097E98" w:rsidRPr="00442838" w:rsidRDefault="00097E98" w:rsidP="00097E98">
      <w:pPr>
        <w:rPr>
          <w:sz w:val="24"/>
        </w:rPr>
      </w:pPr>
    </w:p>
    <w:p w14:paraId="7752A596" w14:textId="77777777" w:rsidR="00097E98" w:rsidRPr="00442838" w:rsidRDefault="00097E98" w:rsidP="00097E98">
      <w:pPr>
        <w:rPr>
          <w:sz w:val="24"/>
        </w:rPr>
      </w:pPr>
      <w:r w:rsidRPr="00442838">
        <w:rPr>
          <w:sz w:val="24"/>
        </w:rPr>
        <w:t>Sprites:</w:t>
      </w:r>
    </w:p>
    <w:p w14:paraId="38A75238" w14:textId="77777777" w:rsidR="00097E98" w:rsidRPr="00442838" w:rsidRDefault="00097E98" w:rsidP="00097E98">
      <w:pPr>
        <w:rPr>
          <w:sz w:val="24"/>
        </w:rPr>
      </w:pPr>
      <w:r w:rsidRPr="00442838">
        <w:rPr>
          <w:sz w:val="24"/>
        </w:rPr>
        <w:br w:type="page"/>
      </w:r>
    </w:p>
    <w:p w14:paraId="060A0963" w14:textId="77777777" w:rsidR="00097E98" w:rsidRPr="00442838" w:rsidRDefault="00097E98" w:rsidP="00097E98">
      <w:pPr>
        <w:rPr>
          <w:sz w:val="24"/>
        </w:rPr>
      </w:pPr>
      <w:r w:rsidRPr="00442838">
        <w:rPr>
          <w:sz w:val="24"/>
        </w:rPr>
        <w:lastRenderedPageBreak/>
        <w:t>Family Page</w:t>
      </w:r>
    </w:p>
    <w:p w14:paraId="4A16C2A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374B0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F18ACB" w14:textId="77777777" w:rsidTr="000F163C">
        <w:trPr>
          <w:trHeight w:val="896"/>
        </w:trPr>
        <w:tc>
          <w:tcPr>
            <w:tcW w:w="1251" w:type="dxa"/>
          </w:tcPr>
          <w:p w14:paraId="72461FC2" w14:textId="77777777" w:rsidR="00097E98" w:rsidRPr="00442838" w:rsidRDefault="00097E98" w:rsidP="000F163C">
            <w:pPr>
              <w:spacing w:line="360" w:lineRule="auto"/>
            </w:pPr>
            <w:r w:rsidRPr="00442838">
              <w:t>Pokemon</w:t>
            </w:r>
          </w:p>
          <w:p w14:paraId="073D5BFA" w14:textId="77777777" w:rsidR="00097E98" w:rsidRPr="00442838" w:rsidRDefault="00097E98" w:rsidP="000F163C">
            <w:pPr>
              <w:spacing w:line="360" w:lineRule="auto"/>
            </w:pPr>
            <w:r w:rsidRPr="00442838">
              <w:t>Name</w:t>
            </w:r>
          </w:p>
        </w:tc>
        <w:tc>
          <w:tcPr>
            <w:tcW w:w="1652" w:type="dxa"/>
          </w:tcPr>
          <w:p w14:paraId="57FE3B18" w14:textId="77777777" w:rsidR="00097E98" w:rsidRPr="00442838" w:rsidRDefault="00097E98" w:rsidP="000F163C">
            <w:pPr>
              <w:spacing w:line="360" w:lineRule="auto"/>
            </w:pPr>
            <w:r w:rsidRPr="00442838">
              <w:t>Pokemon Number</w:t>
            </w:r>
          </w:p>
        </w:tc>
        <w:tc>
          <w:tcPr>
            <w:tcW w:w="3719" w:type="dxa"/>
          </w:tcPr>
          <w:p w14:paraId="4F2DE72D" w14:textId="77777777" w:rsidR="00097E98" w:rsidRPr="00442838" w:rsidRDefault="00097E98" w:rsidP="000F163C">
            <w:pPr>
              <w:spacing w:line="360" w:lineRule="auto"/>
            </w:pPr>
            <w:r w:rsidRPr="00442838">
              <w:t>Base Stats</w:t>
            </w:r>
          </w:p>
          <w:p w14:paraId="2F0A92EC"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3B33EF3" w14:textId="77777777" w:rsidR="00097E98" w:rsidRPr="00442838" w:rsidRDefault="00097E98" w:rsidP="000F163C">
            <w:pPr>
              <w:spacing w:line="360" w:lineRule="auto"/>
            </w:pPr>
            <w:r w:rsidRPr="00442838">
              <w:t>Ability</w:t>
            </w:r>
          </w:p>
        </w:tc>
        <w:tc>
          <w:tcPr>
            <w:tcW w:w="724" w:type="dxa"/>
          </w:tcPr>
          <w:p w14:paraId="4E82DA9A" w14:textId="77777777" w:rsidR="00097E98" w:rsidRPr="00442838" w:rsidRDefault="00097E98" w:rsidP="000F163C">
            <w:pPr>
              <w:spacing w:line="360" w:lineRule="auto"/>
            </w:pPr>
            <w:r w:rsidRPr="00442838">
              <w:t>Type 1</w:t>
            </w:r>
          </w:p>
        </w:tc>
        <w:tc>
          <w:tcPr>
            <w:tcW w:w="724" w:type="dxa"/>
          </w:tcPr>
          <w:p w14:paraId="0D09161F" w14:textId="77777777" w:rsidR="00097E98" w:rsidRPr="00442838" w:rsidRDefault="00097E98" w:rsidP="000F163C">
            <w:pPr>
              <w:spacing w:line="360" w:lineRule="auto"/>
            </w:pPr>
            <w:r w:rsidRPr="00442838">
              <w:t>Type 2</w:t>
            </w:r>
          </w:p>
        </w:tc>
        <w:tc>
          <w:tcPr>
            <w:tcW w:w="1976" w:type="dxa"/>
          </w:tcPr>
          <w:p w14:paraId="30A26460" w14:textId="77777777" w:rsidR="00097E98" w:rsidRPr="00442838" w:rsidRDefault="00097E98" w:rsidP="000F163C">
            <w:pPr>
              <w:spacing w:line="360" w:lineRule="auto"/>
            </w:pPr>
            <w:r w:rsidRPr="00442838">
              <w:t>Evolution</w:t>
            </w:r>
          </w:p>
        </w:tc>
      </w:tr>
      <w:tr w:rsidR="00097E98" w:rsidRPr="00442838" w14:paraId="2C0B054E" w14:textId="77777777" w:rsidTr="000F163C">
        <w:trPr>
          <w:trHeight w:val="454"/>
        </w:trPr>
        <w:tc>
          <w:tcPr>
            <w:tcW w:w="1251" w:type="dxa"/>
          </w:tcPr>
          <w:p w14:paraId="2D66785F" w14:textId="77777777" w:rsidR="00097E98" w:rsidRPr="00442838" w:rsidRDefault="00097E98" w:rsidP="000F163C">
            <w:pPr>
              <w:spacing w:line="360" w:lineRule="auto"/>
            </w:pPr>
          </w:p>
        </w:tc>
        <w:tc>
          <w:tcPr>
            <w:tcW w:w="1652" w:type="dxa"/>
          </w:tcPr>
          <w:p w14:paraId="4F249A32" w14:textId="77777777" w:rsidR="00097E98" w:rsidRPr="00442838" w:rsidRDefault="00097E98" w:rsidP="000F163C">
            <w:pPr>
              <w:spacing w:line="360" w:lineRule="auto"/>
            </w:pPr>
          </w:p>
        </w:tc>
        <w:tc>
          <w:tcPr>
            <w:tcW w:w="3719" w:type="dxa"/>
          </w:tcPr>
          <w:p w14:paraId="4A3C4728" w14:textId="77777777" w:rsidR="00097E98" w:rsidRPr="00442838" w:rsidRDefault="00097E98" w:rsidP="000F163C">
            <w:pPr>
              <w:spacing w:line="360" w:lineRule="auto"/>
            </w:pPr>
          </w:p>
        </w:tc>
        <w:tc>
          <w:tcPr>
            <w:tcW w:w="880" w:type="dxa"/>
          </w:tcPr>
          <w:p w14:paraId="05829EF4" w14:textId="77777777" w:rsidR="00097E98" w:rsidRPr="00442838" w:rsidRDefault="00097E98" w:rsidP="000F163C">
            <w:pPr>
              <w:spacing w:line="360" w:lineRule="auto"/>
            </w:pPr>
          </w:p>
        </w:tc>
        <w:tc>
          <w:tcPr>
            <w:tcW w:w="724" w:type="dxa"/>
          </w:tcPr>
          <w:p w14:paraId="7F18ACCF" w14:textId="77777777" w:rsidR="00097E98" w:rsidRPr="00442838" w:rsidRDefault="00097E98" w:rsidP="000F163C">
            <w:pPr>
              <w:spacing w:line="360" w:lineRule="auto"/>
            </w:pPr>
          </w:p>
        </w:tc>
        <w:tc>
          <w:tcPr>
            <w:tcW w:w="724" w:type="dxa"/>
          </w:tcPr>
          <w:p w14:paraId="70AA8DE9" w14:textId="77777777" w:rsidR="00097E98" w:rsidRPr="00442838" w:rsidRDefault="00097E98" w:rsidP="000F163C">
            <w:pPr>
              <w:spacing w:line="360" w:lineRule="auto"/>
            </w:pPr>
          </w:p>
        </w:tc>
        <w:tc>
          <w:tcPr>
            <w:tcW w:w="1976" w:type="dxa"/>
          </w:tcPr>
          <w:p w14:paraId="5A1328A4" w14:textId="77777777" w:rsidR="00097E98" w:rsidRPr="00442838" w:rsidRDefault="00097E98" w:rsidP="000F163C">
            <w:pPr>
              <w:spacing w:line="360" w:lineRule="auto"/>
            </w:pPr>
          </w:p>
        </w:tc>
      </w:tr>
      <w:tr w:rsidR="00097E98" w:rsidRPr="00442838" w14:paraId="5422B1DB" w14:textId="77777777" w:rsidTr="000F163C">
        <w:trPr>
          <w:trHeight w:val="441"/>
        </w:trPr>
        <w:tc>
          <w:tcPr>
            <w:tcW w:w="1251" w:type="dxa"/>
          </w:tcPr>
          <w:p w14:paraId="3DD74020" w14:textId="77777777" w:rsidR="00097E98" w:rsidRPr="00442838" w:rsidRDefault="00097E98" w:rsidP="000F163C">
            <w:pPr>
              <w:spacing w:line="360" w:lineRule="auto"/>
            </w:pPr>
          </w:p>
        </w:tc>
        <w:tc>
          <w:tcPr>
            <w:tcW w:w="1652" w:type="dxa"/>
          </w:tcPr>
          <w:p w14:paraId="05C3EDB6" w14:textId="77777777" w:rsidR="00097E98" w:rsidRPr="00442838" w:rsidRDefault="00097E98" w:rsidP="000F163C">
            <w:pPr>
              <w:spacing w:line="360" w:lineRule="auto"/>
            </w:pPr>
          </w:p>
        </w:tc>
        <w:tc>
          <w:tcPr>
            <w:tcW w:w="3719" w:type="dxa"/>
          </w:tcPr>
          <w:p w14:paraId="488309AD" w14:textId="77777777" w:rsidR="00097E98" w:rsidRPr="00442838" w:rsidRDefault="00097E98" w:rsidP="000F163C">
            <w:pPr>
              <w:spacing w:line="360" w:lineRule="auto"/>
            </w:pPr>
          </w:p>
        </w:tc>
        <w:tc>
          <w:tcPr>
            <w:tcW w:w="880" w:type="dxa"/>
          </w:tcPr>
          <w:p w14:paraId="66171247" w14:textId="77777777" w:rsidR="00097E98" w:rsidRPr="00442838" w:rsidRDefault="00097E98" w:rsidP="000F163C">
            <w:pPr>
              <w:spacing w:line="360" w:lineRule="auto"/>
            </w:pPr>
          </w:p>
        </w:tc>
        <w:tc>
          <w:tcPr>
            <w:tcW w:w="724" w:type="dxa"/>
          </w:tcPr>
          <w:p w14:paraId="1E25253B" w14:textId="77777777" w:rsidR="00097E98" w:rsidRPr="00442838" w:rsidRDefault="00097E98" w:rsidP="000F163C">
            <w:pPr>
              <w:spacing w:line="360" w:lineRule="auto"/>
            </w:pPr>
          </w:p>
        </w:tc>
        <w:tc>
          <w:tcPr>
            <w:tcW w:w="724" w:type="dxa"/>
          </w:tcPr>
          <w:p w14:paraId="12121071" w14:textId="77777777" w:rsidR="00097E98" w:rsidRPr="00442838" w:rsidRDefault="00097E98" w:rsidP="000F163C">
            <w:pPr>
              <w:spacing w:line="360" w:lineRule="auto"/>
            </w:pPr>
          </w:p>
        </w:tc>
        <w:tc>
          <w:tcPr>
            <w:tcW w:w="1976" w:type="dxa"/>
          </w:tcPr>
          <w:p w14:paraId="5A0D87E1" w14:textId="77777777" w:rsidR="00097E98" w:rsidRPr="00442838" w:rsidRDefault="00097E98" w:rsidP="000F163C">
            <w:pPr>
              <w:spacing w:line="360" w:lineRule="auto"/>
            </w:pPr>
          </w:p>
        </w:tc>
      </w:tr>
      <w:tr w:rsidR="00097E98" w:rsidRPr="00442838" w14:paraId="6E71EBF4" w14:textId="77777777" w:rsidTr="000F163C">
        <w:trPr>
          <w:trHeight w:val="441"/>
        </w:trPr>
        <w:tc>
          <w:tcPr>
            <w:tcW w:w="1251" w:type="dxa"/>
          </w:tcPr>
          <w:p w14:paraId="520E06B5" w14:textId="77777777" w:rsidR="00097E98" w:rsidRPr="00442838" w:rsidRDefault="00097E98" w:rsidP="000F163C">
            <w:pPr>
              <w:spacing w:line="360" w:lineRule="auto"/>
            </w:pPr>
          </w:p>
        </w:tc>
        <w:tc>
          <w:tcPr>
            <w:tcW w:w="1652" w:type="dxa"/>
          </w:tcPr>
          <w:p w14:paraId="7F243A06" w14:textId="77777777" w:rsidR="00097E98" w:rsidRPr="00442838" w:rsidRDefault="00097E98" w:rsidP="000F163C">
            <w:pPr>
              <w:spacing w:line="360" w:lineRule="auto"/>
            </w:pPr>
          </w:p>
        </w:tc>
        <w:tc>
          <w:tcPr>
            <w:tcW w:w="3719" w:type="dxa"/>
          </w:tcPr>
          <w:p w14:paraId="2BD2E414" w14:textId="77777777" w:rsidR="00097E98" w:rsidRPr="00442838" w:rsidRDefault="00097E98" w:rsidP="000F163C">
            <w:pPr>
              <w:spacing w:line="360" w:lineRule="auto"/>
            </w:pPr>
          </w:p>
        </w:tc>
        <w:tc>
          <w:tcPr>
            <w:tcW w:w="880" w:type="dxa"/>
          </w:tcPr>
          <w:p w14:paraId="54849C52" w14:textId="77777777" w:rsidR="00097E98" w:rsidRPr="00442838" w:rsidRDefault="00097E98" w:rsidP="000F163C">
            <w:pPr>
              <w:spacing w:line="360" w:lineRule="auto"/>
            </w:pPr>
          </w:p>
        </w:tc>
        <w:tc>
          <w:tcPr>
            <w:tcW w:w="724" w:type="dxa"/>
          </w:tcPr>
          <w:p w14:paraId="7E6DD372" w14:textId="77777777" w:rsidR="00097E98" w:rsidRPr="00442838" w:rsidRDefault="00097E98" w:rsidP="000F163C">
            <w:pPr>
              <w:spacing w:line="360" w:lineRule="auto"/>
            </w:pPr>
          </w:p>
        </w:tc>
        <w:tc>
          <w:tcPr>
            <w:tcW w:w="724" w:type="dxa"/>
          </w:tcPr>
          <w:p w14:paraId="5655BE90" w14:textId="77777777" w:rsidR="00097E98" w:rsidRPr="00442838" w:rsidRDefault="00097E98" w:rsidP="000F163C">
            <w:pPr>
              <w:spacing w:line="360" w:lineRule="auto"/>
            </w:pPr>
          </w:p>
        </w:tc>
        <w:tc>
          <w:tcPr>
            <w:tcW w:w="1976" w:type="dxa"/>
          </w:tcPr>
          <w:p w14:paraId="327C87C9" w14:textId="77777777" w:rsidR="00097E98" w:rsidRPr="00442838" w:rsidRDefault="00097E98" w:rsidP="000F163C">
            <w:pPr>
              <w:spacing w:line="360" w:lineRule="auto"/>
            </w:pPr>
          </w:p>
        </w:tc>
      </w:tr>
      <w:tr w:rsidR="00097E98" w:rsidRPr="00442838" w14:paraId="425D3772" w14:textId="77777777" w:rsidTr="000F163C">
        <w:trPr>
          <w:trHeight w:val="896"/>
        </w:trPr>
        <w:tc>
          <w:tcPr>
            <w:tcW w:w="1251" w:type="dxa"/>
          </w:tcPr>
          <w:p w14:paraId="2375E9DA" w14:textId="77777777" w:rsidR="00097E98" w:rsidRPr="00442838" w:rsidRDefault="00097E98" w:rsidP="000F163C">
            <w:pPr>
              <w:spacing w:line="360" w:lineRule="auto"/>
            </w:pPr>
          </w:p>
        </w:tc>
        <w:tc>
          <w:tcPr>
            <w:tcW w:w="1652" w:type="dxa"/>
          </w:tcPr>
          <w:p w14:paraId="7D990D8F" w14:textId="77777777" w:rsidR="00097E98" w:rsidRPr="00442838" w:rsidRDefault="00097E98" w:rsidP="000F163C">
            <w:pPr>
              <w:spacing w:line="360" w:lineRule="auto"/>
            </w:pPr>
          </w:p>
        </w:tc>
        <w:tc>
          <w:tcPr>
            <w:tcW w:w="3719" w:type="dxa"/>
          </w:tcPr>
          <w:p w14:paraId="73AA1E15" w14:textId="77777777" w:rsidR="00097E98" w:rsidRPr="00442838" w:rsidRDefault="00097E98" w:rsidP="000F163C">
            <w:pPr>
              <w:spacing w:line="360" w:lineRule="auto"/>
            </w:pPr>
          </w:p>
        </w:tc>
        <w:tc>
          <w:tcPr>
            <w:tcW w:w="880" w:type="dxa"/>
          </w:tcPr>
          <w:p w14:paraId="605104A3" w14:textId="77777777" w:rsidR="00097E98" w:rsidRPr="00442838" w:rsidRDefault="00097E98" w:rsidP="000F163C">
            <w:pPr>
              <w:spacing w:line="360" w:lineRule="auto"/>
            </w:pPr>
          </w:p>
        </w:tc>
        <w:tc>
          <w:tcPr>
            <w:tcW w:w="724" w:type="dxa"/>
          </w:tcPr>
          <w:p w14:paraId="1F2BC88B" w14:textId="77777777" w:rsidR="00097E98" w:rsidRPr="00442838" w:rsidRDefault="00097E98" w:rsidP="000F163C">
            <w:pPr>
              <w:spacing w:line="360" w:lineRule="auto"/>
            </w:pPr>
          </w:p>
        </w:tc>
        <w:tc>
          <w:tcPr>
            <w:tcW w:w="724" w:type="dxa"/>
          </w:tcPr>
          <w:p w14:paraId="6DB9427A" w14:textId="77777777" w:rsidR="00097E98" w:rsidRPr="00442838" w:rsidRDefault="00097E98" w:rsidP="000F163C">
            <w:pPr>
              <w:spacing w:line="360" w:lineRule="auto"/>
            </w:pPr>
          </w:p>
        </w:tc>
        <w:tc>
          <w:tcPr>
            <w:tcW w:w="1976" w:type="dxa"/>
          </w:tcPr>
          <w:p w14:paraId="7738352F" w14:textId="77777777" w:rsidR="00097E98" w:rsidRPr="00442838" w:rsidRDefault="00097E98" w:rsidP="000F163C">
            <w:pPr>
              <w:spacing w:line="360" w:lineRule="auto"/>
            </w:pPr>
          </w:p>
        </w:tc>
      </w:tr>
    </w:tbl>
    <w:p w14:paraId="0D24F57F" w14:textId="77777777" w:rsidR="00097E98" w:rsidRPr="00442838" w:rsidRDefault="00097E98" w:rsidP="00097E98">
      <w:pPr>
        <w:rPr>
          <w:sz w:val="24"/>
        </w:rPr>
      </w:pPr>
    </w:p>
    <w:p w14:paraId="5DEABDE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9A9C339" w14:textId="77777777" w:rsidTr="000F163C">
        <w:tc>
          <w:tcPr>
            <w:tcW w:w="3596" w:type="dxa"/>
          </w:tcPr>
          <w:p w14:paraId="11838283" w14:textId="77777777" w:rsidR="00097E98" w:rsidRPr="00442838" w:rsidRDefault="00097E98" w:rsidP="000F163C">
            <w:pPr>
              <w:rPr>
                <w:sz w:val="24"/>
              </w:rPr>
            </w:pPr>
          </w:p>
        </w:tc>
        <w:tc>
          <w:tcPr>
            <w:tcW w:w="3597" w:type="dxa"/>
          </w:tcPr>
          <w:p w14:paraId="7D329548" w14:textId="77777777" w:rsidR="00097E98" w:rsidRPr="00442838" w:rsidRDefault="00097E98" w:rsidP="000F163C">
            <w:pPr>
              <w:rPr>
                <w:sz w:val="24"/>
              </w:rPr>
            </w:pPr>
          </w:p>
        </w:tc>
        <w:tc>
          <w:tcPr>
            <w:tcW w:w="3597" w:type="dxa"/>
          </w:tcPr>
          <w:p w14:paraId="1895E61E" w14:textId="77777777" w:rsidR="00097E98" w:rsidRPr="00442838" w:rsidRDefault="00097E98" w:rsidP="000F163C">
            <w:pPr>
              <w:rPr>
                <w:sz w:val="24"/>
              </w:rPr>
            </w:pPr>
          </w:p>
        </w:tc>
      </w:tr>
      <w:tr w:rsidR="00097E98" w:rsidRPr="00442838" w14:paraId="4830F518" w14:textId="77777777" w:rsidTr="000F163C">
        <w:tc>
          <w:tcPr>
            <w:tcW w:w="3596" w:type="dxa"/>
          </w:tcPr>
          <w:p w14:paraId="10B32FA3" w14:textId="77777777" w:rsidR="00097E98" w:rsidRPr="00442838" w:rsidRDefault="00097E98" w:rsidP="000F163C">
            <w:pPr>
              <w:rPr>
                <w:sz w:val="24"/>
              </w:rPr>
            </w:pPr>
          </w:p>
        </w:tc>
        <w:tc>
          <w:tcPr>
            <w:tcW w:w="3597" w:type="dxa"/>
          </w:tcPr>
          <w:p w14:paraId="45373018" w14:textId="77777777" w:rsidR="00097E98" w:rsidRPr="00442838" w:rsidRDefault="00097E98" w:rsidP="000F163C">
            <w:pPr>
              <w:rPr>
                <w:sz w:val="24"/>
              </w:rPr>
            </w:pPr>
          </w:p>
        </w:tc>
        <w:tc>
          <w:tcPr>
            <w:tcW w:w="3597" w:type="dxa"/>
          </w:tcPr>
          <w:p w14:paraId="713CE52D" w14:textId="77777777" w:rsidR="00097E98" w:rsidRPr="00442838" w:rsidRDefault="00097E98" w:rsidP="000F163C">
            <w:pPr>
              <w:rPr>
                <w:sz w:val="24"/>
              </w:rPr>
            </w:pPr>
          </w:p>
        </w:tc>
      </w:tr>
    </w:tbl>
    <w:p w14:paraId="19377C67" w14:textId="77777777" w:rsidR="00097E98" w:rsidRPr="00442838" w:rsidRDefault="00097E98" w:rsidP="00097E98">
      <w:pPr>
        <w:rPr>
          <w:sz w:val="24"/>
        </w:rPr>
      </w:pPr>
    </w:p>
    <w:p w14:paraId="00AC375D" w14:textId="77777777" w:rsidR="00097E98" w:rsidRPr="00442838" w:rsidRDefault="00097E98" w:rsidP="00097E98">
      <w:pPr>
        <w:rPr>
          <w:sz w:val="24"/>
        </w:rPr>
      </w:pPr>
      <w:r w:rsidRPr="00442838">
        <w:rPr>
          <w:sz w:val="24"/>
        </w:rPr>
        <w:t>Sprites:</w:t>
      </w:r>
    </w:p>
    <w:p w14:paraId="69D4AA3F" w14:textId="77777777" w:rsidR="00097E98" w:rsidRPr="00442838" w:rsidRDefault="00097E98" w:rsidP="00097E98">
      <w:pPr>
        <w:rPr>
          <w:sz w:val="24"/>
        </w:rPr>
      </w:pPr>
      <w:r w:rsidRPr="00442838">
        <w:rPr>
          <w:sz w:val="24"/>
        </w:rPr>
        <w:br w:type="page"/>
      </w:r>
    </w:p>
    <w:p w14:paraId="1E942D53" w14:textId="77777777" w:rsidR="00097E98" w:rsidRPr="00442838" w:rsidRDefault="00097E98" w:rsidP="00097E98">
      <w:pPr>
        <w:rPr>
          <w:sz w:val="24"/>
        </w:rPr>
      </w:pPr>
      <w:r w:rsidRPr="00442838">
        <w:rPr>
          <w:sz w:val="24"/>
        </w:rPr>
        <w:lastRenderedPageBreak/>
        <w:t>Family Page</w:t>
      </w:r>
    </w:p>
    <w:p w14:paraId="359B807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9B979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F7FACCD" w14:textId="77777777" w:rsidTr="000F163C">
        <w:trPr>
          <w:trHeight w:val="896"/>
        </w:trPr>
        <w:tc>
          <w:tcPr>
            <w:tcW w:w="1251" w:type="dxa"/>
          </w:tcPr>
          <w:p w14:paraId="51125CB5" w14:textId="77777777" w:rsidR="00097E98" w:rsidRPr="00442838" w:rsidRDefault="00097E98" w:rsidP="000F163C">
            <w:pPr>
              <w:spacing w:line="360" w:lineRule="auto"/>
            </w:pPr>
            <w:r w:rsidRPr="00442838">
              <w:t>Pokemon</w:t>
            </w:r>
          </w:p>
          <w:p w14:paraId="487B6D16" w14:textId="77777777" w:rsidR="00097E98" w:rsidRPr="00442838" w:rsidRDefault="00097E98" w:rsidP="000F163C">
            <w:pPr>
              <w:spacing w:line="360" w:lineRule="auto"/>
            </w:pPr>
            <w:r w:rsidRPr="00442838">
              <w:t>Name</w:t>
            </w:r>
          </w:p>
        </w:tc>
        <w:tc>
          <w:tcPr>
            <w:tcW w:w="1652" w:type="dxa"/>
          </w:tcPr>
          <w:p w14:paraId="4214BCF5" w14:textId="77777777" w:rsidR="00097E98" w:rsidRPr="00442838" w:rsidRDefault="00097E98" w:rsidP="000F163C">
            <w:pPr>
              <w:spacing w:line="360" w:lineRule="auto"/>
            </w:pPr>
            <w:r w:rsidRPr="00442838">
              <w:t>Pokemon Number</w:t>
            </w:r>
          </w:p>
        </w:tc>
        <w:tc>
          <w:tcPr>
            <w:tcW w:w="3719" w:type="dxa"/>
          </w:tcPr>
          <w:p w14:paraId="30A1E649" w14:textId="77777777" w:rsidR="00097E98" w:rsidRPr="00442838" w:rsidRDefault="00097E98" w:rsidP="000F163C">
            <w:pPr>
              <w:spacing w:line="360" w:lineRule="auto"/>
            </w:pPr>
            <w:r w:rsidRPr="00442838">
              <w:t>Base Stats</w:t>
            </w:r>
          </w:p>
          <w:p w14:paraId="4E0C4BD8"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8C688B1" w14:textId="77777777" w:rsidR="00097E98" w:rsidRPr="00442838" w:rsidRDefault="00097E98" w:rsidP="000F163C">
            <w:pPr>
              <w:spacing w:line="360" w:lineRule="auto"/>
            </w:pPr>
            <w:r w:rsidRPr="00442838">
              <w:t>Ability</w:t>
            </w:r>
          </w:p>
        </w:tc>
        <w:tc>
          <w:tcPr>
            <w:tcW w:w="724" w:type="dxa"/>
          </w:tcPr>
          <w:p w14:paraId="0376C55F" w14:textId="77777777" w:rsidR="00097E98" w:rsidRPr="00442838" w:rsidRDefault="00097E98" w:rsidP="000F163C">
            <w:pPr>
              <w:spacing w:line="360" w:lineRule="auto"/>
            </w:pPr>
            <w:r w:rsidRPr="00442838">
              <w:t>Type 1</w:t>
            </w:r>
          </w:p>
        </w:tc>
        <w:tc>
          <w:tcPr>
            <w:tcW w:w="724" w:type="dxa"/>
          </w:tcPr>
          <w:p w14:paraId="7E7E8388" w14:textId="77777777" w:rsidR="00097E98" w:rsidRPr="00442838" w:rsidRDefault="00097E98" w:rsidP="000F163C">
            <w:pPr>
              <w:spacing w:line="360" w:lineRule="auto"/>
            </w:pPr>
            <w:r w:rsidRPr="00442838">
              <w:t>Type 2</w:t>
            </w:r>
          </w:p>
        </w:tc>
        <w:tc>
          <w:tcPr>
            <w:tcW w:w="1976" w:type="dxa"/>
          </w:tcPr>
          <w:p w14:paraId="5688F72F" w14:textId="77777777" w:rsidR="00097E98" w:rsidRPr="00442838" w:rsidRDefault="00097E98" w:rsidP="000F163C">
            <w:pPr>
              <w:spacing w:line="360" w:lineRule="auto"/>
            </w:pPr>
            <w:r w:rsidRPr="00442838">
              <w:t>Evolution</w:t>
            </w:r>
          </w:p>
        </w:tc>
      </w:tr>
      <w:tr w:rsidR="00097E98" w:rsidRPr="00442838" w14:paraId="6D845A23" w14:textId="77777777" w:rsidTr="000F163C">
        <w:trPr>
          <w:trHeight w:val="454"/>
        </w:trPr>
        <w:tc>
          <w:tcPr>
            <w:tcW w:w="1251" w:type="dxa"/>
          </w:tcPr>
          <w:p w14:paraId="40150F70" w14:textId="77777777" w:rsidR="00097E98" w:rsidRPr="00442838" w:rsidRDefault="00097E98" w:rsidP="000F163C">
            <w:pPr>
              <w:spacing w:line="360" w:lineRule="auto"/>
            </w:pPr>
          </w:p>
        </w:tc>
        <w:tc>
          <w:tcPr>
            <w:tcW w:w="1652" w:type="dxa"/>
          </w:tcPr>
          <w:p w14:paraId="02FE02CC" w14:textId="77777777" w:rsidR="00097E98" w:rsidRPr="00442838" w:rsidRDefault="00097E98" w:rsidP="000F163C">
            <w:pPr>
              <w:spacing w:line="360" w:lineRule="auto"/>
            </w:pPr>
          </w:p>
        </w:tc>
        <w:tc>
          <w:tcPr>
            <w:tcW w:w="3719" w:type="dxa"/>
          </w:tcPr>
          <w:p w14:paraId="65BE0E0B" w14:textId="77777777" w:rsidR="00097E98" w:rsidRPr="00442838" w:rsidRDefault="00097E98" w:rsidP="000F163C">
            <w:pPr>
              <w:spacing w:line="360" w:lineRule="auto"/>
            </w:pPr>
          </w:p>
        </w:tc>
        <w:tc>
          <w:tcPr>
            <w:tcW w:w="880" w:type="dxa"/>
          </w:tcPr>
          <w:p w14:paraId="472DB635" w14:textId="77777777" w:rsidR="00097E98" w:rsidRPr="00442838" w:rsidRDefault="00097E98" w:rsidP="000F163C">
            <w:pPr>
              <w:spacing w:line="360" w:lineRule="auto"/>
            </w:pPr>
          </w:p>
        </w:tc>
        <w:tc>
          <w:tcPr>
            <w:tcW w:w="724" w:type="dxa"/>
          </w:tcPr>
          <w:p w14:paraId="3FB3E38C" w14:textId="77777777" w:rsidR="00097E98" w:rsidRPr="00442838" w:rsidRDefault="00097E98" w:rsidP="000F163C">
            <w:pPr>
              <w:spacing w:line="360" w:lineRule="auto"/>
            </w:pPr>
          </w:p>
        </w:tc>
        <w:tc>
          <w:tcPr>
            <w:tcW w:w="724" w:type="dxa"/>
          </w:tcPr>
          <w:p w14:paraId="732D58F5" w14:textId="77777777" w:rsidR="00097E98" w:rsidRPr="00442838" w:rsidRDefault="00097E98" w:rsidP="000F163C">
            <w:pPr>
              <w:spacing w:line="360" w:lineRule="auto"/>
            </w:pPr>
          </w:p>
        </w:tc>
        <w:tc>
          <w:tcPr>
            <w:tcW w:w="1976" w:type="dxa"/>
          </w:tcPr>
          <w:p w14:paraId="2DBAACCF" w14:textId="77777777" w:rsidR="00097E98" w:rsidRPr="00442838" w:rsidRDefault="00097E98" w:rsidP="000F163C">
            <w:pPr>
              <w:spacing w:line="360" w:lineRule="auto"/>
            </w:pPr>
          </w:p>
        </w:tc>
      </w:tr>
      <w:tr w:rsidR="00097E98" w:rsidRPr="00442838" w14:paraId="36A2ED93" w14:textId="77777777" w:rsidTr="000F163C">
        <w:trPr>
          <w:trHeight w:val="441"/>
        </w:trPr>
        <w:tc>
          <w:tcPr>
            <w:tcW w:w="1251" w:type="dxa"/>
          </w:tcPr>
          <w:p w14:paraId="0982E1DC" w14:textId="77777777" w:rsidR="00097E98" w:rsidRPr="00442838" w:rsidRDefault="00097E98" w:rsidP="000F163C">
            <w:pPr>
              <w:spacing w:line="360" w:lineRule="auto"/>
            </w:pPr>
          </w:p>
        </w:tc>
        <w:tc>
          <w:tcPr>
            <w:tcW w:w="1652" w:type="dxa"/>
          </w:tcPr>
          <w:p w14:paraId="7D1F732F" w14:textId="77777777" w:rsidR="00097E98" w:rsidRPr="00442838" w:rsidRDefault="00097E98" w:rsidP="000F163C">
            <w:pPr>
              <w:spacing w:line="360" w:lineRule="auto"/>
            </w:pPr>
          </w:p>
        </w:tc>
        <w:tc>
          <w:tcPr>
            <w:tcW w:w="3719" w:type="dxa"/>
          </w:tcPr>
          <w:p w14:paraId="3A92D01B" w14:textId="77777777" w:rsidR="00097E98" w:rsidRPr="00442838" w:rsidRDefault="00097E98" w:rsidP="000F163C">
            <w:pPr>
              <w:spacing w:line="360" w:lineRule="auto"/>
            </w:pPr>
          </w:p>
        </w:tc>
        <w:tc>
          <w:tcPr>
            <w:tcW w:w="880" w:type="dxa"/>
          </w:tcPr>
          <w:p w14:paraId="2D46635E" w14:textId="77777777" w:rsidR="00097E98" w:rsidRPr="00442838" w:rsidRDefault="00097E98" w:rsidP="000F163C">
            <w:pPr>
              <w:spacing w:line="360" w:lineRule="auto"/>
            </w:pPr>
          </w:p>
        </w:tc>
        <w:tc>
          <w:tcPr>
            <w:tcW w:w="724" w:type="dxa"/>
          </w:tcPr>
          <w:p w14:paraId="005ED289" w14:textId="77777777" w:rsidR="00097E98" w:rsidRPr="00442838" w:rsidRDefault="00097E98" w:rsidP="000F163C">
            <w:pPr>
              <w:spacing w:line="360" w:lineRule="auto"/>
            </w:pPr>
          </w:p>
        </w:tc>
        <w:tc>
          <w:tcPr>
            <w:tcW w:w="724" w:type="dxa"/>
          </w:tcPr>
          <w:p w14:paraId="50BF8CE3" w14:textId="77777777" w:rsidR="00097E98" w:rsidRPr="00442838" w:rsidRDefault="00097E98" w:rsidP="000F163C">
            <w:pPr>
              <w:spacing w:line="360" w:lineRule="auto"/>
            </w:pPr>
          </w:p>
        </w:tc>
        <w:tc>
          <w:tcPr>
            <w:tcW w:w="1976" w:type="dxa"/>
          </w:tcPr>
          <w:p w14:paraId="5F8CC65E" w14:textId="77777777" w:rsidR="00097E98" w:rsidRPr="00442838" w:rsidRDefault="00097E98" w:rsidP="000F163C">
            <w:pPr>
              <w:spacing w:line="360" w:lineRule="auto"/>
            </w:pPr>
          </w:p>
        </w:tc>
      </w:tr>
      <w:tr w:rsidR="00097E98" w:rsidRPr="00442838" w14:paraId="51386E5B" w14:textId="77777777" w:rsidTr="000F163C">
        <w:trPr>
          <w:trHeight w:val="441"/>
        </w:trPr>
        <w:tc>
          <w:tcPr>
            <w:tcW w:w="1251" w:type="dxa"/>
          </w:tcPr>
          <w:p w14:paraId="2380E9AF" w14:textId="77777777" w:rsidR="00097E98" w:rsidRPr="00442838" w:rsidRDefault="00097E98" w:rsidP="000F163C">
            <w:pPr>
              <w:spacing w:line="360" w:lineRule="auto"/>
            </w:pPr>
          </w:p>
        </w:tc>
        <w:tc>
          <w:tcPr>
            <w:tcW w:w="1652" w:type="dxa"/>
          </w:tcPr>
          <w:p w14:paraId="2391AAC7" w14:textId="77777777" w:rsidR="00097E98" w:rsidRPr="00442838" w:rsidRDefault="00097E98" w:rsidP="000F163C">
            <w:pPr>
              <w:spacing w:line="360" w:lineRule="auto"/>
            </w:pPr>
          </w:p>
        </w:tc>
        <w:tc>
          <w:tcPr>
            <w:tcW w:w="3719" w:type="dxa"/>
          </w:tcPr>
          <w:p w14:paraId="265163B8" w14:textId="77777777" w:rsidR="00097E98" w:rsidRPr="00442838" w:rsidRDefault="00097E98" w:rsidP="000F163C">
            <w:pPr>
              <w:spacing w:line="360" w:lineRule="auto"/>
            </w:pPr>
          </w:p>
        </w:tc>
        <w:tc>
          <w:tcPr>
            <w:tcW w:w="880" w:type="dxa"/>
          </w:tcPr>
          <w:p w14:paraId="1B6B5201" w14:textId="77777777" w:rsidR="00097E98" w:rsidRPr="00442838" w:rsidRDefault="00097E98" w:rsidP="000F163C">
            <w:pPr>
              <w:spacing w:line="360" w:lineRule="auto"/>
            </w:pPr>
          </w:p>
        </w:tc>
        <w:tc>
          <w:tcPr>
            <w:tcW w:w="724" w:type="dxa"/>
          </w:tcPr>
          <w:p w14:paraId="7F35A0C3" w14:textId="77777777" w:rsidR="00097E98" w:rsidRPr="00442838" w:rsidRDefault="00097E98" w:rsidP="000F163C">
            <w:pPr>
              <w:spacing w:line="360" w:lineRule="auto"/>
            </w:pPr>
          </w:p>
        </w:tc>
        <w:tc>
          <w:tcPr>
            <w:tcW w:w="724" w:type="dxa"/>
          </w:tcPr>
          <w:p w14:paraId="47656614" w14:textId="77777777" w:rsidR="00097E98" w:rsidRPr="00442838" w:rsidRDefault="00097E98" w:rsidP="000F163C">
            <w:pPr>
              <w:spacing w:line="360" w:lineRule="auto"/>
            </w:pPr>
          </w:p>
        </w:tc>
        <w:tc>
          <w:tcPr>
            <w:tcW w:w="1976" w:type="dxa"/>
          </w:tcPr>
          <w:p w14:paraId="1809F63E" w14:textId="77777777" w:rsidR="00097E98" w:rsidRPr="00442838" w:rsidRDefault="00097E98" w:rsidP="000F163C">
            <w:pPr>
              <w:spacing w:line="360" w:lineRule="auto"/>
            </w:pPr>
          </w:p>
        </w:tc>
      </w:tr>
      <w:tr w:rsidR="00097E98" w:rsidRPr="00442838" w14:paraId="62B01D00" w14:textId="77777777" w:rsidTr="000F163C">
        <w:trPr>
          <w:trHeight w:val="896"/>
        </w:trPr>
        <w:tc>
          <w:tcPr>
            <w:tcW w:w="1251" w:type="dxa"/>
          </w:tcPr>
          <w:p w14:paraId="7CEE7DFC" w14:textId="77777777" w:rsidR="00097E98" w:rsidRPr="00442838" w:rsidRDefault="00097E98" w:rsidP="000F163C">
            <w:pPr>
              <w:spacing w:line="360" w:lineRule="auto"/>
            </w:pPr>
          </w:p>
        </w:tc>
        <w:tc>
          <w:tcPr>
            <w:tcW w:w="1652" w:type="dxa"/>
          </w:tcPr>
          <w:p w14:paraId="64642016" w14:textId="77777777" w:rsidR="00097E98" w:rsidRPr="00442838" w:rsidRDefault="00097E98" w:rsidP="000F163C">
            <w:pPr>
              <w:spacing w:line="360" w:lineRule="auto"/>
            </w:pPr>
          </w:p>
        </w:tc>
        <w:tc>
          <w:tcPr>
            <w:tcW w:w="3719" w:type="dxa"/>
          </w:tcPr>
          <w:p w14:paraId="702FC96D" w14:textId="77777777" w:rsidR="00097E98" w:rsidRPr="00442838" w:rsidRDefault="00097E98" w:rsidP="000F163C">
            <w:pPr>
              <w:spacing w:line="360" w:lineRule="auto"/>
            </w:pPr>
          </w:p>
        </w:tc>
        <w:tc>
          <w:tcPr>
            <w:tcW w:w="880" w:type="dxa"/>
          </w:tcPr>
          <w:p w14:paraId="744F47D7" w14:textId="77777777" w:rsidR="00097E98" w:rsidRPr="00442838" w:rsidRDefault="00097E98" w:rsidP="000F163C">
            <w:pPr>
              <w:spacing w:line="360" w:lineRule="auto"/>
            </w:pPr>
          </w:p>
        </w:tc>
        <w:tc>
          <w:tcPr>
            <w:tcW w:w="724" w:type="dxa"/>
          </w:tcPr>
          <w:p w14:paraId="2083FD04" w14:textId="77777777" w:rsidR="00097E98" w:rsidRPr="00442838" w:rsidRDefault="00097E98" w:rsidP="000F163C">
            <w:pPr>
              <w:spacing w:line="360" w:lineRule="auto"/>
            </w:pPr>
          </w:p>
        </w:tc>
        <w:tc>
          <w:tcPr>
            <w:tcW w:w="724" w:type="dxa"/>
          </w:tcPr>
          <w:p w14:paraId="028E4A50" w14:textId="77777777" w:rsidR="00097E98" w:rsidRPr="00442838" w:rsidRDefault="00097E98" w:rsidP="000F163C">
            <w:pPr>
              <w:spacing w:line="360" w:lineRule="auto"/>
            </w:pPr>
          </w:p>
        </w:tc>
        <w:tc>
          <w:tcPr>
            <w:tcW w:w="1976" w:type="dxa"/>
          </w:tcPr>
          <w:p w14:paraId="27C599F5" w14:textId="77777777" w:rsidR="00097E98" w:rsidRPr="00442838" w:rsidRDefault="00097E98" w:rsidP="000F163C">
            <w:pPr>
              <w:spacing w:line="360" w:lineRule="auto"/>
            </w:pPr>
          </w:p>
        </w:tc>
      </w:tr>
    </w:tbl>
    <w:p w14:paraId="19558768" w14:textId="77777777" w:rsidR="00097E98" w:rsidRPr="00442838" w:rsidRDefault="00097E98" w:rsidP="00097E98">
      <w:pPr>
        <w:rPr>
          <w:sz w:val="24"/>
        </w:rPr>
      </w:pPr>
    </w:p>
    <w:p w14:paraId="013864A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FCA9079" w14:textId="77777777" w:rsidTr="000F163C">
        <w:tc>
          <w:tcPr>
            <w:tcW w:w="3596" w:type="dxa"/>
          </w:tcPr>
          <w:p w14:paraId="6B7ABD53" w14:textId="77777777" w:rsidR="00097E98" w:rsidRPr="00442838" w:rsidRDefault="00097E98" w:rsidP="000F163C">
            <w:pPr>
              <w:rPr>
                <w:sz w:val="24"/>
              </w:rPr>
            </w:pPr>
          </w:p>
        </w:tc>
        <w:tc>
          <w:tcPr>
            <w:tcW w:w="3597" w:type="dxa"/>
          </w:tcPr>
          <w:p w14:paraId="5EBE04C0" w14:textId="77777777" w:rsidR="00097E98" w:rsidRPr="00442838" w:rsidRDefault="00097E98" w:rsidP="000F163C">
            <w:pPr>
              <w:rPr>
                <w:sz w:val="24"/>
              </w:rPr>
            </w:pPr>
          </w:p>
        </w:tc>
        <w:tc>
          <w:tcPr>
            <w:tcW w:w="3597" w:type="dxa"/>
          </w:tcPr>
          <w:p w14:paraId="3AC918D6" w14:textId="77777777" w:rsidR="00097E98" w:rsidRPr="00442838" w:rsidRDefault="00097E98" w:rsidP="000F163C">
            <w:pPr>
              <w:rPr>
                <w:sz w:val="24"/>
              </w:rPr>
            </w:pPr>
          </w:p>
        </w:tc>
      </w:tr>
      <w:tr w:rsidR="00097E98" w:rsidRPr="00442838" w14:paraId="677E473F" w14:textId="77777777" w:rsidTr="000F163C">
        <w:tc>
          <w:tcPr>
            <w:tcW w:w="3596" w:type="dxa"/>
          </w:tcPr>
          <w:p w14:paraId="29155DC8" w14:textId="77777777" w:rsidR="00097E98" w:rsidRPr="00442838" w:rsidRDefault="00097E98" w:rsidP="000F163C">
            <w:pPr>
              <w:rPr>
                <w:sz w:val="24"/>
              </w:rPr>
            </w:pPr>
          </w:p>
        </w:tc>
        <w:tc>
          <w:tcPr>
            <w:tcW w:w="3597" w:type="dxa"/>
          </w:tcPr>
          <w:p w14:paraId="33BB83BE" w14:textId="77777777" w:rsidR="00097E98" w:rsidRPr="00442838" w:rsidRDefault="00097E98" w:rsidP="000F163C">
            <w:pPr>
              <w:rPr>
                <w:sz w:val="24"/>
              </w:rPr>
            </w:pPr>
          </w:p>
        </w:tc>
        <w:tc>
          <w:tcPr>
            <w:tcW w:w="3597" w:type="dxa"/>
          </w:tcPr>
          <w:p w14:paraId="3BB9F1CE" w14:textId="77777777" w:rsidR="00097E98" w:rsidRPr="00442838" w:rsidRDefault="00097E98" w:rsidP="000F163C">
            <w:pPr>
              <w:rPr>
                <w:sz w:val="24"/>
              </w:rPr>
            </w:pPr>
          </w:p>
        </w:tc>
      </w:tr>
    </w:tbl>
    <w:p w14:paraId="72802CCD" w14:textId="77777777" w:rsidR="00097E98" w:rsidRPr="00442838" w:rsidRDefault="00097E98" w:rsidP="00097E98">
      <w:pPr>
        <w:rPr>
          <w:sz w:val="24"/>
        </w:rPr>
      </w:pPr>
    </w:p>
    <w:p w14:paraId="3A43AA69" w14:textId="77777777" w:rsidR="00097E98" w:rsidRPr="00442838" w:rsidRDefault="00097E98" w:rsidP="00097E98">
      <w:pPr>
        <w:rPr>
          <w:sz w:val="24"/>
        </w:rPr>
      </w:pPr>
      <w:r w:rsidRPr="00442838">
        <w:rPr>
          <w:sz w:val="24"/>
        </w:rPr>
        <w:t>Sprites:</w:t>
      </w:r>
    </w:p>
    <w:p w14:paraId="50ED5463" w14:textId="77777777" w:rsidR="00097E98" w:rsidRPr="00442838" w:rsidRDefault="00097E98" w:rsidP="00097E98">
      <w:pPr>
        <w:rPr>
          <w:sz w:val="24"/>
        </w:rPr>
      </w:pPr>
      <w:r w:rsidRPr="00442838">
        <w:rPr>
          <w:sz w:val="24"/>
        </w:rPr>
        <w:br w:type="page"/>
      </w:r>
    </w:p>
    <w:p w14:paraId="3BCB366D" w14:textId="77777777" w:rsidR="00097E98" w:rsidRPr="00442838" w:rsidRDefault="00097E98" w:rsidP="00097E98">
      <w:pPr>
        <w:rPr>
          <w:sz w:val="24"/>
        </w:rPr>
      </w:pPr>
      <w:r w:rsidRPr="00442838">
        <w:rPr>
          <w:sz w:val="24"/>
        </w:rPr>
        <w:lastRenderedPageBreak/>
        <w:t>Family Page</w:t>
      </w:r>
    </w:p>
    <w:p w14:paraId="7DF3D2F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DF1C9C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3900444" w14:textId="77777777" w:rsidTr="000F163C">
        <w:trPr>
          <w:trHeight w:val="896"/>
        </w:trPr>
        <w:tc>
          <w:tcPr>
            <w:tcW w:w="1251" w:type="dxa"/>
          </w:tcPr>
          <w:p w14:paraId="0FD725B9" w14:textId="77777777" w:rsidR="00097E98" w:rsidRPr="00442838" w:rsidRDefault="00097E98" w:rsidP="000F163C">
            <w:pPr>
              <w:spacing w:line="360" w:lineRule="auto"/>
            </w:pPr>
            <w:r w:rsidRPr="00442838">
              <w:t>Pokemon</w:t>
            </w:r>
          </w:p>
          <w:p w14:paraId="4BCEEDCB" w14:textId="77777777" w:rsidR="00097E98" w:rsidRPr="00442838" w:rsidRDefault="00097E98" w:rsidP="000F163C">
            <w:pPr>
              <w:spacing w:line="360" w:lineRule="auto"/>
            </w:pPr>
            <w:r w:rsidRPr="00442838">
              <w:t>Name</w:t>
            </w:r>
          </w:p>
        </w:tc>
        <w:tc>
          <w:tcPr>
            <w:tcW w:w="1652" w:type="dxa"/>
          </w:tcPr>
          <w:p w14:paraId="5C855871" w14:textId="77777777" w:rsidR="00097E98" w:rsidRPr="00442838" w:rsidRDefault="00097E98" w:rsidP="000F163C">
            <w:pPr>
              <w:spacing w:line="360" w:lineRule="auto"/>
            </w:pPr>
            <w:r w:rsidRPr="00442838">
              <w:t>Pokemon Number</w:t>
            </w:r>
          </w:p>
        </w:tc>
        <w:tc>
          <w:tcPr>
            <w:tcW w:w="3719" w:type="dxa"/>
          </w:tcPr>
          <w:p w14:paraId="029EBCC6" w14:textId="77777777" w:rsidR="00097E98" w:rsidRPr="00442838" w:rsidRDefault="00097E98" w:rsidP="000F163C">
            <w:pPr>
              <w:spacing w:line="360" w:lineRule="auto"/>
            </w:pPr>
            <w:r w:rsidRPr="00442838">
              <w:t>Base Stats</w:t>
            </w:r>
          </w:p>
          <w:p w14:paraId="1EBCA39E"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5DD93E8" w14:textId="77777777" w:rsidR="00097E98" w:rsidRPr="00442838" w:rsidRDefault="00097E98" w:rsidP="000F163C">
            <w:pPr>
              <w:spacing w:line="360" w:lineRule="auto"/>
            </w:pPr>
            <w:r w:rsidRPr="00442838">
              <w:t>Ability</w:t>
            </w:r>
          </w:p>
        </w:tc>
        <w:tc>
          <w:tcPr>
            <w:tcW w:w="724" w:type="dxa"/>
          </w:tcPr>
          <w:p w14:paraId="607FFBE7" w14:textId="77777777" w:rsidR="00097E98" w:rsidRPr="00442838" w:rsidRDefault="00097E98" w:rsidP="000F163C">
            <w:pPr>
              <w:spacing w:line="360" w:lineRule="auto"/>
            </w:pPr>
            <w:r w:rsidRPr="00442838">
              <w:t>Type 1</w:t>
            </w:r>
          </w:p>
        </w:tc>
        <w:tc>
          <w:tcPr>
            <w:tcW w:w="724" w:type="dxa"/>
          </w:tcPr>
          <w:p w14:paraId="28EFB7D8" w14:textId="77777777" w:rsidR="00097E98" w:rsidRPr="00442838" w:rsidRDefault="00097E98" w:rsidP="000F163C">
            <w:pPr>
              <w:spacing w:line="360" w:lineRule="auto"/>
            </w:pPr>
            <w:r w:rsidRPr="00442838">
              <w:t>Type 2</w:t>
            </w:r>
          </w:p>
        </w:tc>
        <w:tc>
          <w:tcPr>
            <w:tcW w:w="1976" w:type="dxa"/>
          </w:tcPr>
          <w:p w14:paraId="0F6C94AA" w14:textId="77777777" w:rsidR="00097E98" w:rsidRPr="00442838" w:rsidRDefault="00097E98" w:rsidP="000F163C">
            <w:pPr>
              <w:spacing w:line="360" w:lineRule="auto"/>
            </w:pPr>
            <w:r w:rsidRPr="00442838">
              <w:t>Evolution</w:t>
            </w:r>
          </w:p>
        </w:tc>
      </w:tr>
      <w:tr w:rsidR="00097E98" w:rsidRPr="00442838" w14:paraId="3D26FBAE" w14:textId="77777777" w:rsidTr="000F163C">
        <w:trPr>
          <w:trHeight w:val="454"/>
        </w:trPr>
        <w:tc>
          <w:tcPr>
            <w:tcW w:w="1251" w:type="dxa"/>
          </w:tcPr>
          <w:p w14:paraId="57007B9E" w14:textId="77777777" w:rsidR="00097E98" w:rsidRPr="00442838" w:rsidRDefault="00097E98" w:rsidP="000F163C">
            <w:pPr>
              <w:spacing w:line="360" w:lineRule="auto"/>
            </w:pPr>
          </w:p>
        </w:tc>
        <w:tc>
          <w:tcPr>
            <w:tcW w:w="1652" w:type="dxa"/>
          </w:tcPr>
          <w:p w14:paraId="48935136" w14:textId="77777777" w:rsidR="00097E98" w:rsidRPr="00442838" w:rsidRDefault="00097E98" w:rsidP="000F163C">
            <w:pPr>
              <w:spacing w:line="360" w:lineRule="auto"/>
            </w:pPr>
          </w:p>
        </w:tc>
        <w:tc>
          <w:tcPr>
            <w:tcW w:w="3719" w:type="dxa"/>
          </w:tcPr>
          <w:p w14:paraId="569F6546" w14:textId="77777777" w:rsidR="00097E98" w:rsidRPr="00442838" w:rsidRDefault="00097E98" w:rsidP="000F163C">
            <w:pPr>
              <w:spacing w:line="360" w:lineRule="auto"/>
            </w:pPr>
          </w:p>
        </w:tc>
        <w:tc>
          <w:tcPr>
            <w:tcW w:w="880" w:type="dxa"/>
          </w:tcPr>
          <w:p w14:paraId="3BFD1468" w14:textId="77777777" w:rsidR="00097E98" w:rsidRPr="00442838" w:rsidRDefault="00097E98" w:rsidP="000F163C">
            <w:pPr>
              <w:spacing w:line="360" w:lineRule="auto"/>
            </w:pPr>
          </w:p>
        </w:tc>
        <w:tc>
          <w:tcPr>
            <w:tcW w:w="724" w:type="dxa"/>
          </w:tcPr>
          <w:p w14:paraId="7704BBC9" w14:textId="77777777" w:rsidR="00097E98" w:rsidRPr="00442838" w:rsidRDefault="00097E98" w:rsidP="000F163C">
            <w:pPr>
              <w:spacing w:line="360" w:lineRule="auto"/>
            </w:pPr>
          </w:p>
        </w:tc>
        <w:tc>
          <w:tcPr>
            <w:tcW w:w="724" w:type="dxa"/>
          </w:tcPr>
          <w:p w14:paraId="0BA4FE57" w14:textId="77777777" w:rsidR="00097E98" w:rsidRPr="00442838" w:rsidRDefault="00097E98" w:rsidP="000F163C">
            <w:pPr>
              <w:spacing w:line="360" w:lineRule="auto"/>
            </w:pPr>
          </w:p>
        </w:tc>
        <w:tc>
          <w:tcPr>
            <w:tcW w:w="1976" w:type="dxa"/>
          </w:tcPr>
          <w:p w14:paraId="53BE0DDF" w14:textId="77777777" w:rsidR="00097E98" w:rsidRPr="00442838" w:rsidRDefault="00097E98" w:rsidP="000F163C">
            <w:pPr>
              <w:spacing w:line="360" w:lineRule="auto"/>
            </w:pPr>
          </w:p>
        </w:tc>
      </w:tr>
      <w:tr w:rsidR="00097E98" w:rsidRPr="00442838" w14:paraId="2E045277" w14:textId="77777777" w:rsidTr="000F163C">
        <w:trPr>
          <w:trHeight w:val="441"/>
        </w:trPr>
        <w:tc>
          <w:tcPr>
            <w:tcW w:w="1251" w:type="dxa"/>
          </w:tcPr>
          <w:p w14:paraId="1B92099F" w14:textId="77777777" w:rsidR="00097E98" w:rsidRPr="00442838" w:rsidRDefault="00097E98" w:rsidP="000F163C">
            <w:pPr>
              <w:spacing w:line="360" w:lineRule="auto"/>
            </w:pPr>
          </w:p>
        </w:tc>
        <w:tc>
          <w:tcPr>
            <w:tcW w:w="1652" w:type="dxa"/>
          </w:tcPr>
          <w:p w14:paraId="4C87D035" w14:textId="77777777" w:rsidR="00097E98" w:rsidRPr="00442838" w:rsidRDefault="00097E98" w:rsidP="000F163C">
            <w:pPr>
              <w:spacing w:line="360" w:lineRule="auto"/>
            </w:pPr>
          </w:p>
        </w:tc>
        <w:tc>
          <w:tcPr>
            <w:tcW w:w="3719" w:type="dxa"/>
          </w:tcPr>
          <w:p w14:paraId="114B6AFB" w14:textId="77777777" w:rsidR="00097E98" w:rsidRPr="00442838" w:rsidRDefault="00097E98" w:rsidP="000F163C">
            <w:pPr>
              <w:spacing w:line="360" w:lineRule="auto"/>
            </w:pPr>
          </w:p>
        </w:tc>
        <w:tc>
          <w:tcPr>
            <w:tcW w:w="880" w:type="dxa"/>
          </w:tcPr>
          <w:p w14:paraId="1553DDFA" w14:textId="77777777" w:rsidR="00097E98" w:rsidRPr="00442838" w:rsidRDefault="00097E98" w:rsidP="000F163C">
            <w:pPr>
              <w:spacing w:line="360" w:lineRule="auto"/>
            </w:pPr>
          </w:p>
        </w:tc>
        <w:tc>
          <w:tcPr>
            <w:tcW w:w="724" w:type="dxa"/>
          </w:tcPr>
          <w:p w14:paraId="4D777B8A" w14:textId="77777777" w:rsidR="00097E98" w:rsidRPr="00442838" w:rsidRDefault="00097E98" w:rsidP="000F163C">
            <w:pPr>
              <w:spacing w:line="360" w:lineRule="auto"/>
            </w:pPr>
          </w:p>
        </w:tc>
        <w:tc>
          <w:tcPr>
            <w:tcW w:w="724" w:type="dxa"/>
          </w:tcPr>
          <w:p w14:paraId="7BCB2E0D" w14:textId="77777777" w:rsidR="00097E98" w:rsidRPr="00442838" w:rsidRDefault="00097E98" w:rsidP="000F163C">
            <w:pPr>
              <w:spacing w:line="360" w:lineRule="auto"/>
            </w:pPr>
          </w:p>
        </w:tc>
        <w:tc>
          <w:tcPr>
            <w:tcW w:w="1976" w:type="dxa"/>
          </w:tcPr>
          <w:p w14:paraId="3CB2AF85" w14:textId="77777777" w:rsidR="00097E98" w:rsidRPr="00442838" w:rsidRDefault="00097E98" w:rsidP="000F163C">
            <w:pPr>
              <w:spacing w:line="360" w:lineRule="auto"/>
            </w:pPr>
          </w:p>
        </w:tc>
      </w:tr>
      <w:tr w:rsidR="00097E98" w:rsidRPr="00442838" w14:paraId="0D28A222" w14:textId="77777777" w:rsidTr="000F163C">
        <w:trPr>
          <w:trHeight w:val="441"/>
        </w:trPr>
        <w:tc>
          <w:tcPr>
            <w:tcW w:w="1251" w:type="dxa"/>
          </w:tcPr>
          <w:p w14:paraId="76DC6E34" w14:textId="77777777" w:rsidR="00097E98" w:rsidRPr="00442838" w:rsidRDefault="00097E98" w:rsidP="000F163C">
            <w:pPr>
              <w:spacing w:line="360" w:lineRule="auto"/>
            </w:pPr>
          </w:p>
        </w:tc>
        <w:tc>
          <w:tcPr>
            <w:tcW w:w="1652" w:type="dxa"/>
          </w:tcPr>
          <w:p w14:paraId="017CABF8" w14:textId="77777777" w:rsidR="00097E98" w:rsidRPr="00442838" w:rsidRDefault="00097E98" w:rsidP="000F163C">
            <w:pPr>
              <w:spacing w:line="360" w:lineRule="auto"/>
            </w:pPr>
          </w:p>
        </w:tc>
        <w:tc>
          <w:tcPr>
            <w:tcW w:w="3719" w:type="dxa"/>
          </w:tcPr>
          <w:p w14:paraId="26DDEBF0" w14:textId="77777777" w:rsidR="00097E98" w:rsidRPr="00442838" w:rsidRDefault="00097E98" w:rsidP="000F163C">
            <w:pPr>
              <w:spacing w:line="360" w:lineRule="auto"/>
            </w:pPr>
          </w:p>
        </w:tc>
        <w:tc>
          <w:tcPr>
            <w:tcW w:w="880" w:type="dxa"/>
          </w:tcPr>
          <w:p w14:paraId="2AB11B6D" w14:textId="77777777" w:rsidR="00097E98" w:rsidRPr="00442838" w:rsidRDefault="00097E98" w:rsidP="000F163C">
            <w:pPr>
              <w:spacing w:line="360" w:lineRule="auto"/>
            </w:pPr>
          </w:p>
        </w:tc>
        <w:tc>
          <w:tcPr>
            <w:tcW w:w="724" w:type="dxa"/>
          </w:tcPr>
          <w:p w14:paraId="6775DD47" w14:textId="77777777" w:rsidR="00097E98" w:rsidRPr="00442838" w:rsidRDefault="00097E98" w:rsidP="000F163C">
            <w:pPr>
              <w:spacing w:line="360" w:lineRule="auto"/>
            </w:pPr>
          </w:p>
        </w:tc>
        <w:tc>
          <w:tcPr>
            <w:tcW w:w="724" w:type="dxa"/>
          </w:tcPr>
          <w:p w14:paraId="2FB6E996" w14:textId="77777777" w:rsidR="00097E98" w:rsidRPr="00442838" w:rsidRDefault="00097E98" w:rsidP="000F163C">
            <w:pPr>
              <w:spacing w:line="360" w:lineRule="auto"/>
            </w:pPr>
          </w:p>
        </w:tc>
        <w:tc>
          <w:tcPr>
            <w:tcW w:w="1976" w:type="dxa"/>
          </w:tcPr>
          <w:p w14:paraId="172BFA29" w14:textId="77777777" w:rsidR="00097E98" w:rsidRPr="00442838" w:rsidRDefault="00097E98" w:rsidP="000F163C">
            <w:pPr>
              <w:spacing w:line="360" w:lineRule="auto"/>
            </w:pPr>
          </w:p>
        </w:tc>
      </w:tr>
      <w:tr w:rsidR="00097E98" w:rsidRPr="00442838" w14:paraId="10E09752" w14:textId="77777777" w:rsidTr="000F163C">
        <w:trPr>
          <w:trHeight w:val="896"/>
        </w:trPr>
        <w:tc>
          <w:tcPr>
            <w:tcW w:w="1251" w:type="dxa"/>
          </w:tcPr>
          <w:p w14:paraId="6AE09E68" w14:textId="77777777" w:rsidR="00097E98" w:rsidRPr="00442838" w:rsidRDefault="00097E98" w:rsidP="000F163C">
            <w:pPr>
              <w:spacing w:line="360" w:lineRule="auto"/>
            </w:pPr>
          </w:p>
        </w:tc>
        <w:tc>
          <w:tcPr>
            <w:tcW w:w="1652" w:type="dxa"/>
          </w:tcPr>
          <w:p w14:paraId="4629F47E" w14:textId="77777777" w:rsidR="00097E98" w:rsidRPr="00442838" w:rsidRDefault="00097E98" w:rsidP="000F163C">
            <w:pPr>
              <w:spacing w:line="360" w:lineRule="auto"/>
            </w:pPr>
          </w:p>
        </w:tc>
        <w:tc>
          <w:tcPr>
            <w:tcW w:w="3719" w:type="dxa"/>
          </w:tcPr>
          <w:p w14:paraId="5295513A" w14:textId="77777777" w:rsidR="00097E98" w:rsidRPr="00442838" w:rsidRDefault="00097E98" w:rsidP="000F163C">
            <w:pPr>
              <w:spacing w:line="360" w:lineRule="auto"/>
            </w:pPr>
          </w:p>
        </w:tc>
        <w:tc>
          <w:tcPr>
            <w:tcW w:w="880" w:type="dxa"/>
          </w:tcPr>
          <w:p w14:paraId="4559F48A" w14:textId="77777777" w:rsidR="00097E98" w:rsidRPr="00442838" w:rsidRDefault="00097E98" w:rsidP="000F163C">
            <w:pPr>
              <w:spacing w:line="360" w:lineRule="auto"/>
            </w:pPr>
          </w:p>
        </w:tc>
        <w:tc>
          <w:tcPr>
            <w:tcW w:w="724" w:type="dxa"/>
          </w:tcPr>
          <w:p w14:paraId="27071D23" w14:textId="77777777" w:rsidR="00097E98" w:rsidRPr="00442838" w:rsidRDefault="00097E98" w:rsidP="000F163C">
            <w:pPr>
              <w:spacing w:line="360" w:lineRule="auto"/>
            </w:pPr>
          </w:p>
        </w:tc>
        <w:tc>
          <w:tcPr>
            <w:tcW w:w="724" w:type="dxa"/>
          </w:tcPr>
          <w:p w14:paraId="56F59ABC" w14:textId="77777777" w:rsidR="00097E98" w:rsidRPr="00442838" w:rsidRDefault="00097E98" w:rsidP="000F163C">
            <w:pPr>
              <w:spacing w:line="360" w:lineRule="auto"/>
            </w:pPr>
          </w:p>
        </w:tc>
        <w:tc>
          <w:tcPr>
            <w:tcW w:w="1976" w:type="dxa"/>
          </w:tcPr>
          <w:p w14:paraId="273E0207" w14:textId="77777777" w:rsidR="00097E98" w:rsidRPr="00442838" w:rsidRDefault="00097E98" w:rsidP="000F163C">
            <w:pPr>
              <w:spacing w:line="360" w:lineRule="auto"/>
            </w:pPr>
          </w:p>
        </w:tc>
      </w:tr>
    </w:tbl>
    <w:p w14:paraId="1319D0ED" w14:textId="77777777" w:rsidR="00097E98" w:rsidRPr="00442838" w:rsidRDefault="00097E98" w:rsidP="00097E98">
      <w:pPr>
        <w:rPr>
          <w:sz w:val="24"/>
        </w:rPr>
      </w:pPr>
    </w:p>
    <w:p w14:paraId="6070C70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22D7F21" w14:textId="77777777" w:rsidTr="000F163C">
        <w:tc>
          <w:tcPr>
            <w:tcW w:w="3596" w:type="dxa"/>
          </w:tcPr>
          <w:p w14:paraId="619104FA" w14:textId="77777777" w:rsidR="00097E98" w:rsidRPr="00442838" w:rsidRDefault="00097E98" w:rsidP="000F163C">
            <w:pPr>
              <w:rPr>
                <w:sz w:val="24"/>
              </w:rPr>
            </w:pPr>
          </w:p>
        </w:tc>
        <w:tc>
          <w:tcPr>
            <w:tcW w:w="3597" w:type="dxa"/>
          </w:tcPr>
          <w:p w14:paraId="1378E10F" w14:textId="77777777" w:rsidR="00097E98" w:rsidRPr="00442838" w:rsidRDefault="00097E98" w:rsidP="000F163C">
            <w:pPr>
              <w:rPr>
                <w:sz w:val="24"/>
              </w:rPr>
            </w:pPr>
          </w:p>
        </w:tc>
        <w:tc>
          <w:tcPr>
            <w:tcW w:w="3597" w:type="dxa"/>
          </w:tcPr>
          <w:p w14:paraId="1F5EC80E" w14:textId="77777777" w:rsidR="00097E98" w:rsidRPr="00442838" w:rsidRDefault="00097E98" w:rsidP="000F163C">
            <w:pPr>
              <w:rPr>
                <w:sz w:val="24"/>
              </w:rPr>
            </w:pPr>
          </w:p>
        </w:tc>
      </w:tr>
      <w:tr w:rsidR="00097E98" w:rsidRPr="00442838" w14:paraId="41F2C708" w14:textId="77777777" w:rsidTr="000F163C">
        <w:tc>
          <w:tcPr>
            <w:tcW w:w="3596" w:type="dxa"/>
          </w:tcPr>
          <w:p w14:paraId="7672D7BF" w14:textId="77777777" w:rsidR="00097E98" w:rsidRPr="00442838" w:rsidRDefault="00097E98" w:rsidP="000F163C">
            <w:pPr>
              <w:rPr>
                <w:sz w:val="24"/>
              </w:rPr>
            </w:pPr>
          </w:p>
        </w:tc>
        <w:tc>
          <w:tcPr>
            <w:tcW w:w="3597" w:type="dxa"/>
          </w:tcPr>
          <w:p w14:paraId="2ECBB485" w14:textId="77777777" w:rsidR="00097E98" w:rsidRPr="00442838" w:rsidRDefault="00097E98" w:rsidP="000F163C">
            <w:pPr>
              <w:rPr>
                <w:sz w:val="24"/>
              </w:rPr>
            </w:pPr>
          </w:p>
        </w:tc>
        <w:tc>
          <w:tcPr>
            <w:tcW w:w="3597" w:type="dxa"/>
          </w:tcPr>
          <w:p w14:paraId="57D92F27" w14:textId="77777777" w:rsidR="00097E98" w:rsidRPr="00442838" w:rsidRDefault="00097E98" w:rsidP="000F163C">
            <w:pPr>
              <w:rPr>
                <w:sz w:val="24"/>
              </w:rPr>
            </w:pPr>
          </w:p>
        </w:tc>
      </w:tr>
    </w:tbl>
    <w:p w14:paraId="19CA4BE9" w14:textId="77777777" w:rsidR="00097E98" w:rsidRPr="00442838" w:rsidRDefault="00097E98" w:rsidP="00097E98">
      <w:pPr>
        <w:rPr>
          <w:sz w:val="24"/>
        </w:rPr>
      </w:pPr>
    </w:p>
    <w:p w14:paraId="00CEE07F" w14:textId="77777777" w:rsidR="00097E98" w:rsidRPr="00442838" w:rsidRDefault="00097E98" w:rsidP="00097E98">
      <w:pPr>
        <w:rPr>
          <w:sz w:val="24"/>
        </w:rPr>
      </w:pPr>
      <w:r w:rsidRPr="00442838">
        <w:rPr>
          <w:sz w:val="24"/>
        </w:rPr>
        <w:t>Sprites:</w:t>
      </w:r>
    </w:p>
    <w:p w14:paraId="1B871A1E" w14:textId="77777777" w:rsidR="00097E98" w:rsidRPr="00442838" w:rsidRDefault="00097E98" w:rsidP="00097E98">
      <w:pPr>
        <w:rPr>
          <w:sz w:val="24"/>
        </w:rPr>
      </w:pPr>
      <w:r w:rsidRPr="00442838">
        <w:rPr>
          <w:sz w:val="24"/>
        </w:rPr>
        <w:br w:type="page"/>
      </w:r>
    </w:p>
    <w:p w14:paraId="2901AA4C" w14:textId="77777777" w:rsidR="00097E98" w:rsidRPr="00442838" w:rsidRDefault="00097E98" w:rsidP="00097E98">
      <w:pPr>
        <w:rPr>
          <w:sz w:val="24"/>
        </w:rPr>
      </w:pPr>
      <w:r w:rsidRPr="00442838">
        <w:rPr>
          <w:sz w:val="24"/>
        </w:rPr>
        <w:lastRenderedPageBreak/>
        <w:t>Family Page</w:t>
      </w:r>
    </w:p>
    <w:p w14:paraId="3FEEE9D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8D65C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3CC6600" w14:textId="77777777" w:rsidTr="000F163C">
        <w:trPr>
          <w:trHeight w:val="896"/>
        </w:trPr>
        <w:tc>
          <w:tcPr>
            <w:tcW w:w="1251" w:type="dxa"/>
          </w:tcPr>
          <w:p w14:paraId="0A85AFAD" w14:textId="77777777" w:rsidR="00097E98" w:rsidRPr="00442838" w:rsidRDefault="00097E98" w:rsidP="000F163C">
            <w:pPr>
              <w:spacing w:line="360" w:lineRule="auto"/>
            </w:pPr>
            <w:r w:rsidRPr="00442838">
              <w:t>Pokemon</w:t>
            </w:r>
          </w:p>
          <w:p w14:paraId="45B13E6A" w14:textId="77777777" w:rsidR="00097E98" w:rsidRPr="00442838" w:rsidRDefault="00097E98" w:rsidP="000F163C">
            <w:pPr>
              <w:spacing w:line="360" w:lineRule="auto"/>
            </w:pPr>
            <w:r w:rsidRPr="00442838">
              <w:t>Name</w:t>
            </w:r>
          </w:p>
        </w:tc>
        <w:tc>
          <w:tcPr>
            <w:tcW w:w="1652" w:type="dxa"/>
          </w:tcPr>
          <w:p w14:paraId="3BB435AF" w14:textId="77777777" w:rsidR="00097E98" w:rsidRPr="00442838" w:rsidRDefault="00097E98" w:rsidP="000F163C">
            <w:pPr>
              <w:spacing w:line="360" w:lineRule="auto"/>
            </w:pPr>
            <w:r w:rsidRPr="00442838">
              <w:t>Pokemon Number</w:t>
            </w:r>
          </w:p>
        </w:tc>
        <w:tc>
          <w:tcPr>
            <w:tcW w:w="3719" w:type="dxa"/>
          </w:tcPr>
          <w:p w14:paraId="0B7C57DD" w14:textId="77777777" w:rsidR="00097E98" w:rsidRPr="00442838" w:rsidRDefault="00097E98" w:rsidP="000F163C">
            <w:pPr>
              <w:spacing w:line="360" w:lineRule="auto"/>
            </w:pPr>
            <w:r w:rsidRPr="00442838">
              <w:t>Base Stats</w:t>
            </w:r>
          </w:p>
          <w:p w14:paraId="3C43723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2821D13" w14:textId="77777777" w:rsidR="00097E98" w:rsidRPr="00442838" w:rsidRDefault="00097E98" w:rsidP="000F163C">
            <w:pPr>
              <w:spacing w:line="360" w:lineRule="auto"/>
            </w:pPr>
            <w:r w:rsidRPr="00442838">
              <w:t>Ability</w:t>
            </w:r>
          </w:p>
        </w:tc>
        <w:tc>
          <w:tcPr>
            <w:tcW w:w="724" w:type="dxa"/>
          </w:tcPr>
          <w:p w14:paraId="54A21AFF" w14:textId="77777777" w:rsidR="00097E98" w:rsidRPr="00442838" w:rsidRDefault="00097E98" w:rsidP="000F163C">
            <w:pPr>
              <w:spacing w:line="360" w:lineRule="auto"/>
            </w:pPr>
            <w:r w:rsidRPr="00442838">
              <w:t>Type 1</w:t>
            </w:r>
          </w:p>
        </w:tc>
        <w:tc>
          <w:tcPr>
            <w:tcW w:w="724" w:type="dxa"/>
          </w:tcPr>
          <w:p w14:paraId="69F29236" w14:textId="77777777" w:rsidR="00097E98" w:rsidRPr="00442838" w:rsidRDefault="00097E98" w:rsidP="000F163C">
            <w:pPr>
              <w:spacing w:line="360" w:lineRule="auto"/>
            </w:pPr>
            <w:r w:rsidRPr="00442838">
              <w:t>Type 2</w:t>
            </w:r>
          </w:p>
        </w:tc>
        <w:tc>
          <w:tcPr>
            <w:tcW w:w="1976" w:type="dxa"/>
          </w:tcPr>
          <w:p w14:paraId="19E00FD7" w14:textId="77777777" w:rsidR="00097E98" w:rsidRPr="00442838" w:rsidRDefault="00097E98" w:rsidP="000F163C">
            <w:pPr>
              <w:spacing w:line="360" w:lineRule="auto"/>
            </w:pPr>
            <w:r w:rsidRPr="00442838">
              <w:t>Evolution</w:t>
            </w:r>
          </w:p>
        </w:tc>
      </w:tr>
      <w:tr w:rsidR="00097E98" w:rsidRPr="00442838" w14:paraId="5A19D61D" w14:textId="77777777" w:rsidTr="000F163C">
        <w:trPr>
          <w:trHeight w:val="454"/>
        </w:trPr>
        <w:tc>
          <w:tcPr>
            <w:tcW w:w="1251" w:type="dxa"/>
          </w:tcPr>
          <w:p w14:paraId="1371DF00" w14:textId="77777777" w:rsidR="00097E98" w:rsidRPr="00442838" w:rsidRDefault="00097E98" w:rsidP="000F163C">
            <w:pPr>
              <w:spacing w:line="360" w:lineRule="auto"/>
            </w:pPr>
          </w:p>
        </w:tc>
        <w:tc>
          <w:tcPr>
            <w:tcW w:w="1652" w:type="dxa"/>
          </w:tcPr>
          <w:p w14:paraId="1284C40A" w14:textId="77777777" w:rsidR="00097E98" w:rsidRPr="00442838" w:rsidRDefault="00097E98" w:rsidP="000F163C">
            <w:pPr>
              <w:spacing w:line="360" w:lineRule="auto"/>
            </w:pPr>
          </w:p>
        </w:tc>
        <w:tc>
          <w:tcPr>
            <w:tcW w:w="3719" w:type="dxa"/>
          </w:tcPr>
          <w:p w14:paraId="0A618096" w14:textId="77777777" w:rsidR="00097E98" w:rsidRPr="00442838" w:rsidRDefault="00097E98" w:rsidP="000F163C">
            <w:pPr>
              <w:spacing w:line="360" w:lineRule="auto"/>
            </w:pPr>
          </w:p>
        </w:tc>
        <w:tc>
          <w:tcPr>
            <w:tcW w:w="880" w:type="dxa"/>
          </w:tcPr>
          <w:p w14:paraId="598EC2DF" w14:textId="77777777" w:rsidR="00097E98" w:rsidRPr="00442838" w:rsidRDefault="00097E98" w:rsidP="000F163C">
            <w:pPr>
              <w:spacing w:line="360" w:lineRule="auto"/>
            </w:pPr>
          </w:p>
        </w:tc>
        <w:tc>
          <w:tcPr>
            <w:tcW w:w="724" w:type="dxa"/>
          </w:tcPr>
          <w:p w14:paraId="54D6D0AF" w14:textId="77777777" w:rsidR="00097E98" w:rsidRPr="00442838" w:rsidRDefault="00097E98" w:rsidP="000F163C">
            <w:pPr>
              <w:spacing w:line="360" w:lineRule="auto"/>
            </w:pPr>
          </w:p>
        </w:tc>
        <w:tc>
          <w:tcPr>
            <w:tcW w:w="724" w:type="dxa"/>
          </w:tcPr>
          <w:p w14:paraId="5010A416" w14:textId="77777777" w:rsidR="00097E98" w:rsidRPr="00442838" w:rsidRDefault="00097E98" w:rsidP="000F163C">
            <w:pPr>
              <w:spacing w:line="360" w:lineRule="auto"/>
            </w:pPr>
          </w:p>
        </w:tc>
        <w:tc>
          <w:tcPr>
            <w:tcW w:w="1976" w:type="dxa"/>
          </w:tcPr>
          <w:p w14:paraId="2973CA04" w14:textId="77777777" w:rsidR="00097E98" w:rsidRPr="00442838" w:rsidRDefault="00097E98" w:rsidP="000F163C">
            <w:pPr>
              <w:spacing w:line="360" w:lineRule="auto"/>
            </w:pPr>
          </w:p>
        </w:tc>
      </w:tr>
      <w:tr w:rsidR="00097E98" w:rsidRPr="00442838" w14:paraId="32F2E7BD" w14:textId="77777777" w:rsidTr="000F163C">
        <w:trPr>
          <w:trHeight w:val="441"/>
        </w:trPr>
        <w:tc>
          <w:tcPr>
            <w:tcW w:w="1251" w:type="dxa"/>
          </w:tcPr>
          <w:p w14:paraId="2C380E7F" w14:textId="77777777" w:rsidR="00097E98" w:rsidRPr="00442838" w:rsidRDefault="00097E98" w:rsidP="000F163C">
            <w:pPr>
              <w:spacing w:line="360" w:lineRule="auto"/>
            </w:pPr>
          </w:p>
        </w:tc>
        <w:tc>
          <w:tcPr>
            <w:tcW w:w="1652" w:type="dxa"/>
          </w:tcPr>
          <w:p w14:paraId="7D90F08E" w14:textId="77777777" w:rsidR="00097E98" w:rsidRPr="00442838" w:rsidRDefault="00097E98" w:rsidP="000F163C">
            <w:pPr>
              <w:spacing w:line="360" w:lineRule="auto"/>
            </w:pPr>
          </w:p>
        </w:tc>
        <w:tc>
          <w:tcPr>
            <w:tcW w:w="3719" w:type="dxa"/>
          </w:tcPr>
          <w:p w14:paraId="3C69704C" w14:textId="77777777" w:rsidR="00097E98" w:rsidRPr="00442838" w:rsidRDefault="00097E98" w:rsidP="000F163C">
            <w:pPr>
              <w:spacing w:line="360" w:lineRule="auto"/>
            </w:pPr>
          </w:p>
        </w:tc>
        <w:tc>
          <w:tcPr>
            <w:tcW w:w="880" w:type="dxa"/>
          </w:tcPr>
          <w:p w14:paraId="3405DF10" w14:textId="77777777" w:rsidR="00097E98" w:rsidRPr="00442838" w:rsidRDefault="00097E98" w:rsidP="000F163C">
            <w:pPr>
              <w:spacing w:line="360" w:lineRule="auto"/>
            </w:pPr>
          </w:p>
        </w:tc>
        <w:tc>
          <w:tcPr>
            <w:tcW w:w="724" w:type="dxa"/>
          </w:tcPr>
          <w:p w14:paraId="604B3F47" w14:textId="77777777" w:rsidR="00097E98" w:rsidRPr="00442838" w:rsidRDefault="00097E98" w:rsidP="000F163C">
            <w:pPr>
              <w:spacing w:line="360" w:lineRule="auto"/>
            </w:pPr>
          </w:p>
        </w:tc>
        <w:tc>
          <w:tcPr>
            <w:tcW w:w="724" w:type="dxa"/>
          </w:tcPr>
          <w:p w14:paraId="41C77829" w14:textId="77777777" w:rsidR="00097E98" w:rsidRPr="00442838" w:rsidRDefault="00097E98" w:rsidP="000F163C">
            <w:pPr>
              <w:spacing w:line="360" w:lineRule="auto"/>
            </w:pPr>
          </w:p>
        </w:tc>
        <w:tc>
          <w:tcPr>
            <w:tcW w:w="1976" w:type="dxa"/>
          </w:tcPr>
          <w:p w14:paraId="1C598FEB" w14:textId="77777777" w:rsidR="00097E98" w:rsidRPr="00442838" w:rsidRDefault="00097E98" w:rsidP="000F163C">
            <w:pPr>
              <w:spacing w:line="360" w:lineRule="auto"/>
            </w:pPr>
          </w:p>
        </w:tc>
      </w:tr>
      <w:tr w:rsidR="00097E98" w:rsidRPr="00442838" w14:paraId="5B4EDF36" w14:textId="77777777" w:rsidTr="000F163C">
        <w:trPr>
          <w:trHeight w:val="441"/>
        </w:trPr>
        <w:tc>
          <w:tcPr>
            <w:tcW w:w="1251" w:type="dxa"/>
          </w:tcPr>
          <w:p w14:paraId="2BB10E6F" w14:textId="77777777" w:rsidR="00097E98" w:rsidRPr="00442838" w:rsidRDefault="00097E98" w:rsidP="000F163C">
            <w:pPr>
              <w:spacing w:line="360" w:lineRule="auto"/>
            </w:pPr>
          </w:p>
        </w:tc>
        <w:tc>
          <w:tcPr>
            <w:tcW w:w="1652" w:type="dxa"/>
          </w:tcPr>
          <w:p w14:paraId="42838AD2" w14:textId="77777777" w:rsidR="00097E98" w:rsidRPr="00442838" w:rsidRDefault="00097E98" w:rsidP="000F163C">
            <w:pPr>
              <w:spacing w:line="360" w:lineRule="auto"/>
            </w:pPr>
          </w:p>
        </w:tc>
        <w:tc>
          <w:tcPr>
            <w:tcW w:w="3719" w:type="dxa"/>
          </w:tcPr>
          <w:p w14:paraId="4B71739A" w14:textId="77777777" w:rsidR="00097E98" w:rsidRPr="00442838" w:rsidRDefault="00097E98" w:rsidP="000F163C">
            <w:pPr>
              <w:spacing w:line="360" w:lineRule="auto"/>
            </w:pPr>
          </w:p>
        </w:tc>
        <w:tc>
          <w:tcPr>
            <w:tcW w:w="880" w:type="dxa"/>
          </w:tcPr>
          <w:p w14:paraId="5A6CC890" w14:textId="77777777" w:rsidR="00097E98" w:rsidRPr="00442838" w:rsidRDefault="00097E98" w:rsidP="000F163C">
            <w:pPr>
              <w:spacing w:line="360" w:lineRule="auto"/>
            </w:pPr>
          </w:p>
        </w:tc>
        <w:tc>
          <w:tcPr>
            <w:tcW w:w="724" w:type="dxa"/>
          </w:tcPr>
          <w:p w14:paraId="1A57328D" w14:textId="77777777" w:rsidR="00097E98" w:rsidRPr="00442838" w:rsidRDefault="00097E98" w:rsidP="000F163C">
            <w:pPr>
              <w:spacing w:line="360" w:lineRule="auto"/>
            </w:pPr>
          </w:p>
        </w:tc>
        <w:tc>
          <w:tcPr>
            <w:tcW w:w="724" w:type="dxa"/>
          </w:tcPr>
          <w:p w14:paraId="1E3B16D4" w14:textId="77777777" w:rsidR="00097E98" w:rsidRPr="00442838" w:rsidRDefault="00097E98" w:rsidP="000F163C">
            <w:pPr>
              <w:spacing w:line="360" w:lineRule="auto"/>
            </w:pPr>
          </w:p>
        </w:tc>
        <w:tc>
          <w:tcPr>
            <w:tcW w:w="1976" w:type="dxa"/>
          </w:tcPr>
          <w:p w14:paraId="5BE7810E" w14:textId="77777777" w:rsidR="00097E98" w:rsidRPr="00442838" w:rsidRDefault="00097E98" w:rsidP="000F163C">
            <w:pPr>
              <w:spacing w:line="360" w:lineRule="auto"/>
            </w:pPr>
          </w:p>
        </w:tc>
      </w:tr>
      <w:tr w:rsidR="00097E98" w:rsidRPr="00442838" w14:paraId="08DDE224" w14:textId="77777777" w:rsidTr="000F163C">
        <w:trPr>
          <w:trHeight w:val="896"/>
        </w:trPr>
        <w:tc>
          <w:tcPr>
            <w:tcW w:w="1251" w:type="dxa"/>
          </w:tcPr>
          <w:p w14:paraId="7BD5EE62" w14:textId="77777777" w:rsidR="00097E98" w:rsidRPr="00442838" w:rsidRDefault="00097E98" w:rsidP="000F163C">
            <w:pPr>
              <w:spacing w:line="360" w:lineRule="auto"/>
            </w:pPr>
          </w:p>
        </w:tc>
        <w:tc>
          <w:tcPr>
            <w:tcW w:w="1652" w:type="dxa"/>
          </w:tcPr>
          <w:p w14:paraId="592728A6" w14:textId="77777777" w:rsidR="00097E98" w:rsidRPr="00442838" w:rsidRDefault="00097E98" w:rsidP="000F163C">
            <w:pPr>
              <w:spacing w:line="360" w:lineRule="auto"/>
            </w:pPr>
          </w:p>
        </w:tc>
        <w:tc>
          <w:tcPr>
            <w:tcW w:w="3719" w:type="dxa"/>
          </w:tcPr>
          <w:p w14:paraId="4E4F5CAB" w14:textId="77777777" w:rsidR="00097E98" w:rsidRPr="00442838" w:rsidRDefault="00097E98" w:rsidP="000F163C">
            <w:pPr>
              <w:spacing w:line="360" w:lineRule="auto"/>
            </w:pPr>
          </w:p>
        </w:tc>
        <w:tc>
          <w:tcPr>
            <w:tcW w:w="880" w:type="dxa"/>
          </w:tcPr>
          <w:p w14:paraId="55A2E955" w14:textId="77777777" w:rsidR="00097E98" w:rsidRPr="00442838" w:rsidRDefault="00097E98" w:rsidP="000F163C">
            <w:pPr>
              <w:spacing w:line="360" w:lineRule="auto"/>
            </w:pPr>
          </w:p>
        </w:tc>
        <w:tc>
          <w:tcPr>
            <w:tcW w:w="724" w:type="dxa"/>
          </w:tcPr>
          <w:p w14:paraId="65DE3A38" w14:textId="77777777" w:rsidR="00097E98" w:rsidRPr="00442838" w:rsidRDefault="00097E98" w:rsidP="000F163C">
            <w:pPr>
              <w:spacing w:line="360" w:lineRule="auto"/>
            </w:pPr>
          </w:p>
        </w:tc>
        <w:tc>
          <w:tcPr>
            <w:tcW w:w="724" w:type="dxa"/>
          </w:tcPr>
          <w:p w14:paraId="196C561B" w14:textId="77777777" w:rsidR="00097E98" w:rsidRPr="00442838" w:rsidRDefault="00097E98" w:rsidP="000F163C">
            <w:pPr>
              <w:spacing w:line="360" w:lineRule="auto"/>
            </w:pPr>
          </w:p>
        </w:tc>
        <w:tc>
          <w:tcPr>
            <w:tcW w:w="1976" w:type="dxa"/>
          </w:tcPr>
          <w:p w14:paraId="6C300287" w14:textId="77777777" w:rsidR="00097E98" w:rsidRPr="00442838" w:rsidRDefault="00097E98" w:rsidP="000F163C">
            <w:pPr>
              <w:spacing w:line="360" w:lineRule="auto"/>
            </w:pPr>
          </w:p>
        </w:tc>
      </w:tr>
    </w:tbl>
    <w:p w14:paraId="43394489" w14:textId="77777777" w:rsidR="00097E98" w:rsidRPr="00442838" w:rsidRDefault="00097E98" w:rsidP="00097E98">
      <w:pPr>
        <w:rPr>
          <w:sz w:val="24"/>
        </w:rPr>
      </w:pPr>
    </w:p>
    <w:p w14:paraId="0707243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D2C402" w14:textId="77777777" w:rsidTr="000F163C">
        <w:tc>
          <w:tcPr>
            <w:tcW w:w="3596" w:type="dxa"/>
          </w:tcPr>
          <w:p w14:paraId="38055A20" w14:textId="77777777" w:rsidR="00097E98" w:rsidRPr="00442838" w:rsidRDefault="00097E98" w:rsidP="000F163C">
            <w:pPr>
              <w:rPr>
                <w:sz w:val="24"/>
              </w:rPr>
            </w:pPr>
          </w:p>
        </w:tc>
        <w:tc>
          <w:tcPr>
            <w:tcW w:w="3597" w:type="dxa"/>
          </w:tcPr>
          <w:p w14:paraId="405F590A" w14:textId="77777777" w:rsidR="00097E98" w:rsidRPr="00442838" w:rsidRDefault="00097E98" w:rsidP="000F163C">
            <w:pPr>
              <w:rPr>
                <w:sz w:val="24"/>
              </w:rPr>
            </w:pPr>
          </w:p>
        </w:tc>
        <w:tc>
          <w:tcPr>
            <w:tcW w:w="3597" w:type="dxa"/>
          </w:tcPr>
          <w:p w14:paraId="24E79F30" w14:textId="77777777" w:rsidR="00097E98" w:rsidRPr="00442838" w:rsidRDefault="00097E98" w:rsidP="000F163C">
            <w:pPr>
              <w:rPr>
                <w:sz w:val="24"/>
              </w:rPr>
            </w:pPr>
          </w:p>
        </w:tc>
      </w:tr>
      <w:tr w:rsidR="00097E98" w:rsidRPr="00442838" w14:paraId="49BA061C" w14:textId="77777777" w:rsidTr="000F163C">
        <w:tc>
          <w:tcPr>
            <w:tcW w:w="3596" w:type="dxa"/>
          </w:tcPr>
          <w:p w14:paraId="04B67D30" w14:textId="77777777" w:rsidR="00097E98" w:rsidRPr="00442838" w:rsidRDefault="00097E98" w:rsidP="000F163C">
            <w:pPr>
              <w:rPr>
                <w:sz w:val="24"/>
              </w:rPr>
            </w:pPr>
          </w:p>
        </w:tc>
        <w:tc>
          <w:tcPr>
            <w:tcW w:w="3597" w:type="dxa"/>
          </w:tcPr>
          <w:p w14:paraId="67ED4299" w14:textId="77777777" w:rsidR="00097E98" w:rsidRPr="00442838" w:rsidRDefault="00097E98" w:rsidP="000F163C">
            <w:pPr>
              <w:rPr>
                <w:sz w:val="24"/>
              </w:rPr>
            </w:pPr>
          </w:p>
        </w:tc>
        <w:tc>
          <w:tcPr>
            <w:tcW w:w="3597" w:type="dxa"/>
          </w:tcPr>
          <w:p w14:paraId="1420CF36" w14:textId="77777777" w:rsidR="00097E98" w:rsidRPr="00442838" w:rsidRDefault="00097E98" w:rsidP="000F163C">
            <w:pPr>
              <w:rPr>
                <w:sz w:val="24"/>
              </w:rPr>
            </w:pPr>
          </w:p>
        </w:tc>
      </w:tr>
    </w:tbl>
    <w:p w14:paraId="0089428F" w14:textId="77777777" w:rsidR="00097E98" w:rsidRPr="00442838" w:rsidRDefault="00097E98" w:rsidP="00097E98">
      <w:pPr>
        <w:rPr>
          <w:sz w:val="24"/>
        </w:rPr>
      </w:pPr>
    </w:p>
    <w:p w14:paraId="2CCB0805" w14:textId="77777777" w:rsidR="00097E98" w:rsidRPr="00442838" w:rsidRDefault="00097E98" w:rsidP="00097E98">
      <w:pPr>
        <w:rPr>
          <w:sz w:val="24"/>
        </w:rPr>
      </w:pPr>
      <w:r w:rsidRPr="00442838">
        <w:rPr>
          <w:sz w:val="24"/>
        </w:rPr>
        <w:t>Sprites:</w:t>
      </w:r>
    </w:p>
    <w:p w14:paraId="03FF77C5" w14:textId="77777777" w:rsidR="00097E98" w:rsidRPr="00442838" w:rsidRDefault="00097E98" w:rsidP="00097E98">
      <w:pPr>
        <w:rPr>
          <w:sz w:val="24"/>
        </w:rPr>
      </w:pPr>
      <w:r w:rsidRPr="00442838">
        <w:rPr>
          <w:sz w:val="24"/>
        </w:rPr>
        <w:br w:type="page"/>
      </w:r>
    </w:p>
    <w:p w14:paraId="7AA27846" w14:textId="77777777" w:rsidR="00097E98" w:rsidRPr="00442838" w:rsidRDefault="00097E98" w:rsidP="00097E98">
      <w:pPr>
        <w:rPr>
          <w:sz w:val="24"/>
        </w:rPr>
      </w:pPr>
      <w:r w:rsidRPr="00442838">
        <w:rPr>
          <w:sz w:val="24"/>
        </w:rPr>
        <w:lastRenderedPageBreak/>
        <w:t>Family Page</w:t>
      </w:r>
    </w:p>
    <w:p w14:paraId="45ED045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0CD277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F187CB" w14:textId="77777777" w:rsidTr="000F163C">
        <w:trPr>
          <w:trHeight w:val="896"/>
        </w:trPr>
        <w:tc>
          <w:tcPr>
            <w:tcW w:w="1251" w:type="dxa"/>
          </w:tcPr>
          <w:p w14:paraId="496F1B14" w14:textId="77777777" w:rsidR="00097E98" w:rsidRPr="00442838" w:rsidRDefault="00097E98" w:rsidP="000F163C">
            <w:pPr>
              <w:spacing w:line="360" w:lineRule="auto"/>
            </w:pPr>
            <w:r w:rsidRPr="00442838">
              <w:t>Pokemon</w:t>
            </w:r>
          </w:p>
          <w:p w14:paraId="466E9FDD" w14:textId="77777777" w:rsidR="00097E98" w:rsidRPr="00442838" w:rsidRDefault="00097E98" w:rsidP="000F163C">
            <w:pPr>
              <w:spacing w:line="360" w:lineRule="auto"/>
            </w:pPr>
            <w:r w:rsidRPr="00442838">
              <w:t>Name</w:t>
            </w:r>
          </w:p>
        </w:tc>
        <w:tc>
          <w:tcPr>
            <w:tcW w:w="1652" w:type="dxa"/>
          </w:tcPr>
          <w:p w14:paraId="1CF7B3B5" w14:textId="77777777" w:rsidR="00097E98" w:rsidRPr="00442838" w:rsidRDefault="00097E98" w:rsidP="000F163C">
            <w:pPr>
              <w:spacing w:line="360" w:lineRule="auto"/>
            </w:pPr>
            <w:r w:rsidRPr="00442838">
              <w:t>Pokemon Number</w:t>
            </w:r>
          </w:p>
        </w:tc>
        <w:tc>
          <w:tcPr>
            <w:tcW w:w="3719" w:type="dxa"/>
          </w:tcPr>
          <w:p w14:paraId="65B5F919" w14:textId="77777777" w:rsidR="00097E98" w:rsidRPr="00442838" w:rsidRDefault="00097E98" w:rsidP="000F163C">
            <w:pPr>
              <w:spacing w:line="360" w:lineRule="auto"/>
            </w:pPr>
            <w:r w:rsidRPr="00442838">
              <w:t>Base Stats</w:t>
            </w:r>
          </w:p>
          <w:p w14:paraId="112225D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611DF26" w14:textId="77777777" w:rsidR="00097E98" w:rsidRPr="00442838" w:rsidRDefault="00097E98" w:rsidP="000F163C">
            <w:pPr>
              <w:spacing w:line="360" w:lineRule="auto"/>
            </w:pPr>
            <w:r w:rsidRPr="00442838">
              <w:t>Ability</w:t>
            </w:r>
          </w:p>
        </w:tc>
        <w:tc>
          <w:tcPr>
            <w:tcW w:w="724" w:type="dxa"/>
          </w:tcPr>
          <w:p w14:paraId="56AAAA4B" w14:textId="77777777" w:rsidR="00097E98" w:rsidRPr="00442838" w:rsidRDefault="00097E98" w:rsidP="000F163C">
            <w:pPr>
              <w:spacing w:line="360" w:lineRule="auto"/>
            </w:pPr>
            <w:r w:rsidRPr="00442838">
              <w:t>Type 1</w:t>
            </w:r>
          </w:p>
        </w:tc>
        <w:tc>
          <w:tcPr>
            <w:tcW w:w="724" w:type="dxa"/>
          </w:tcPr>
          <w:p w14:paraId="6C53D1E4" w14:textId="77777777" w:rsidR="00097E98" w:rsidRPr="00442838" w:rsidRDefault="00097E98" w:rsidP="000F163C">
            <w:pPr>
              <w:spacing w:line="360" w:lineRule="auto"/>
            </w:pPr>
            <w:r w:rsidRPr="00442838">
              <w:t>Type 2</w:t>
            </w:r>
          </w:p>
        </w:tc>
        <w:tc>
          <w:tcPr>
            <w:tcW w:w="1976" w:type="dxa"/>
          </w:tcPr>
          <w:p w14:paraId="66A7FF14" w14:textId="77777777" w:rsidR="00097E98" w:rsidRPr="00442838" w:rsidRDefault="00097E98" w:rsidP="000F163C">
            <w:pPr>
              <w:spacing w:line="360" w:lineRule="auto"/>
            </w:pPr>
            <w:r w:rsidRPr="00442838">
              <w:t>Evolution</w:t>
            </w:r>
          </w:p>
        </w:tc>
      </w:tr>
      <w:tr w:rsidR="00097E98" w:rsidRPr="00442838" w14:paraId="7E9FA1DD" w14:textId="77777777" w:rsidTr="000F163C">
        <w:trPr>
          <w:trHeight w:val="454"/>
        </w:trPr>
        <w:tc>
          <w:tcPr>
            <w:tcW w:w="1251" w:type="dxa"/>
          </w:tcPr>
          <w:p w14:paraId="2DF3554F" w14:textId="77777777" w:rsidR="00097E98" w:rsidRPr="00442838" w:rsidRDefault="00097E98" w:rsidP="000F163C">
            <w:pPr>
              <w:spacing w:line="360" w:lineRule="auto"/>
            </w:pPr>
          </w:p>
        </w:tc>
        <w:tc>
          <w:tcPr>
            <w:tcW w:w="1652" w:type="dxa"/>
          </w:tcPr>
          <w:p w14:paraId="6B1C7404" w14:textId="77777777" w:rsidR="00097E98" w:rsidRPr="00442838" w:rsidRDefault="00097E98" w:rsidP="000F163C">
            <w:pPr>
              <w:spacing w:line="360" w:lineRule="auto"/>
            </w:pPr>
          </w:p>
        </w:tc>
        <w:tc>
          <w:tcPr>
            <w:tcW w:w="3719" w:type="dxa"/>
          </w:tcPr>
          <w:p w14:paraId="3D9B9FC2" w14:textId="77777777" w:rsidR="00097E98" w:rsidRPr="00442838" w:rsidRDefault="00097E98" w:rsidP="000F163C">
            <w:pPr>
              <w:spacing w:line="360" w:lineRule="auto"/>
            </w:pPr>
          </w:p>
        </w:tc>
        <w:tc>
          <w:tcPr>
            <w:tcW w:w="880" w:type="dxa"/>
          </w:tcPr>
          <w:p w14:paraId="164CBB4F" w14:textId="77777777" w:rsidR="00097E98" w:rsidRPr="00442838" w:rsidRDefault="00097E98" w:rsidP="000F163C">
            <w:pPr>
              <w:spacing w:line="360" w:lineRule="auto"/>
            </w:pPr>
          </w:p>
        </w:tc>
        <w:tc>
          <w:tcPr>
            <w:tcW w:w="724" w:type="dxa"/>
          </w:tcPr>
          <w:p w14:paraId="18BA7369" w14:textId="77777777" w:rsidR="00097E98" w:rsidRPr="00442838" w:rsidRDefault="00097E98" w:rsidP="000F163C">
            <w:pPr>
              <w:spacing w:line="360" w:lineRule="auto"/>
            </w:pPr>
          </w:p>
        </w:tc>
        <w:tc>
          <w:tcPr>
            <w:tcW w:w="724" w:type="dxa"/>
          </w:tcPr>
          <w:p w14:paraId="43EA2EFA" w14:textId="77777777" w:rsidR="00097E98" w:rsidRPr="00442838" w:rsidRDefault="00097E98" w:rsidP="000F163C">
            <w:pPr>
              <w:spacing w:line="360" w:lineRule="auto"/>
            </w:pPr>
          </w:p>
        </w:tc>
        <w:tc>
          <w:tcPr>
            <w:tcW w:w="1976" w:type="dxa"/>
          </w:tcPr>
          <w:p w14:paraId="0A1910A1" w14:textId="77777777" w:rsidR="00097E98" w:rsidRPr="00442838" w:rsidRDefault="00097E98" w:rsidP="000F163C">
            <w:pPr>
              <w:spacing w:line="360" w:lineRule="auto"/>
            </w:pPr>
          </w:p>
        </w:tc>
      </w:tr>
      <w:tr w:rsidR="00097E98" w:rsidRPr="00442838" w14:paraId="7A61E4D7" w14:textId="77777777" w:rsidTr="000F163C">
        <w:trPr>
          <w:trHeight w:val="441"/>
        </w:trPr>
        <w:tc>
          <w:tcPr>
            <w:tcW w:w="1251" w:type="dxa"/>
          </w:tcPr>
          <w:p w14:paraId="4D119006" w14:textId="77777777" w:rsidR="00097E98" w:rsidRPr="00442838" w:rsidRDefault="00097E98" w:rsidP="000F163C">
            <w:pPr>
              <w:spacing w:line="360" w:lineRule="auto"/>
            </w:pPr>
          </w:p>
        </w:tc>
        <w:tc>
          <w:tcPr>
            <w:tcW w:w="1652" w:type="dxa"/>
          </w:tcPr>
          <w:p w14:paraId="35CF1005" w14:textId="77777777" w:rsidR="00097E98" w:rsidRPr="00442838" w:rsidRDefault="00097E98" w:rsidP="000F163C">
            <w:pPr>
              <w:spacing w:line="360" w:lineRule="auto"/>
            </w:pPr>
          </w:p>
        </w:tc>
        <w:tc>
          <w:tcPr>
            <w:tcW w:w="3719" w:type="dxa"/>
          </w:tcPr>
          <w:p w14:paraId="63A6617D" w14:textId="77777777" w:rsidR="00097E98" w:rsidRPr="00442838" w:rsidRDefault="00097E98" w:rsidP="000F163C">
            <w:pPr>
              <w:spacing w:line="360" w:lineRule="auto"/>
            </w:pPr>
          </w:p>
        </w:tc>
        <w:tc>
          <w:tcPr>
            <w:tcW w:w="880" w:type="dxa"/>
          </w:tcPr>
          <w:p w14:paraId="00F6D1CE" w14:textId="77777777" w:rsidR="00097E98" w:rsidRPr="00442838" w:rsidRDefault="00097E98" w:rsidP="000F163C">
            <w:pPr>
              <w:spacing w:line="360" w:lineRule="auto"/>
            </w:pPr>
          </w:p>
        </w:tc>
        <w:tc>
          <w:tcPr>
            <w:tcW w:w="724" w:type="dxa"/>
          </w:tcPr>
          <w:p w14:paraId="17DB73B3" w14:textId="77777777" w:rsidR="00097E98" w:rsidRPr="00442838" w:rsidRDefault="00097E98" w:rsidP="000F163C">
            <w:pPr>
              <w:spacing w:line="360" w:lineRule="auto"/>
            </w:pPr>
          </w:p>
        </w:tc>
        <w:tc>
          <w:tcPr>
            <w:tcW w:w="724" w:type="dxa"/>
          </w:tcPr>
          <w:p w14:paraId="58F265C8" w14:textId="77777777" w:rsidR="00097E98" w:rsidRPr="00442838" w:rsidRDefault="00097E98" w:rsidP="000F163C">
            <w:pPr>
              <w:spacing w:line="360" w:lineRule="auto"/>
            </w:pPr>
          </w:p>
        </w:tc>
        <w:tc>
          <w:tcPr>
            <w:tcW w:w="1976" w:type="dxa"/>
          </w:tcPr>
          <w:p w14:paraId="66378122" w14:textId="77777777" w:rsidR="00097E98" w:rsidRPr="00442838" w:rsidRDefault="00097E98" w:rsidP="000F163C">
            <w:pPr>
              <w:spacing w:line="360" w:lineRule="auto"/>
            </w:pPr>
          </w:p>
        </w:tc>
      </w:tr>
      <w:tr w:rsidR="00097E98" w:rsidRPr="00442838" w14:paraId="62A8F1A2" w14:textId="77777777" w:rsidTr="000F163C">
        <w:trPr>
          <w:trHeight w:val="441"/>
        </w:trPr>
        <w:tc>
          <w:tcPr>
            <w:tcW w:w="1251" w:type="dxa"/>
          </w:tcPr>
          <w:p w14:paraId="1895171A" w14:textId="77777777" w:rsidR="00097E98" w:rsidRPr="00442838" w:rsidRDefault="00097E98" w:rsidP="000F163C">
            <w:pPr>
              <w:spacing w:line="360" w:lineRule="auto"/>
            </w:pPr>
          </w:p>
        </w:tc>
        <w:tc>
          <w:tcPr>
            <w:tcW w:w="1652" w:type="dxa"/>
          </w:tcPr>
          <w:p w14:paraId="2AA3F1D3" w14:textId="77777777" w:rsidR="00097E98" w:rsidRPr="00442838" w:rsidRDefault="00097E98" w:rsidP="000F163C">
            <w:pPr>
              <w:spacing w:line="360" w:lineRule="auto"/>
            </w:pPr>
          </w:p>
        </w:tc>
        <w:tc>
          <w:tcPr>
            <w:tcW w:w="3719" w:type="dxa"/>
          </w:tcPr>
          <w:p w14:paraId="6E80FA06" w14:textId="77777777" w:rsidR="00097E98" w:rsidRPr="00442838" w:rsidRDefault="00097E98" w:rsidP="000F163C">
            <w:pPr>
              <w:spacing w:line="360" w:lineRule="auto"/>
            </w:pPr>
          </w:p>
        </w:tc>
        <w:tc>
          <w:tcPr>
            <w:tcW w:w="880" w:type="dxa"/>
          </w:tcPr>
          <w:p w14:paraId="6504B83B" w14:textId="77777777" w:rsidR="00097E98" w:rsidRPr="00442838" w:rsidRDefault="00097E98" w:rsidP="000F163C">
            <w:pPr>
              <w:spacing w:line="360" w:lineRule="auto"/>
            </w:pPr>
          </w:p>
        </w:tc>
        <w:tc>
          <w:tcPr>
            <w:tcW w:w="724" w:type="dxa"/>
          </w:tcPr>
          <w:p w14:paraId="011C999C" w14:textId="77777777" w:rsidR="00097E98" w:rsidRPr="00442838" w:rsidRDefault="00097E98" w:rsidP="000F163C">
            <w:pPr>
              <w:spacing w:line="360" w:lineRule="auto"/>
            </w:pPr>
          </w:p>
        </w:tc>
        <w:tc>
          <w:tcPr>
            <w:tcW w:w="724" w:type="dxa"/>
          </w:tcPr>
          <w:p w14:paraId="413DB7E9" w14:textId="77777777" w:rsidR="00097E98" w:rsidRPr="00442838" w:rsidRDefault="00097E98" w:rsidP="000F163C">
            <w:pPr>
              <w:spacing w:line="360" w:lineRule="auto"/>
            </w:pPr>
          </w:p>
        </w:tc>
        <w:tc>
          <w:tcPr>
            <w:tcW w:w="1976" w:type="dxa"/>
          </w:tcPr>
          <w:p w14:paraId="77C52EFF" w14:textId="77777777" w:rsidR="00097E98" w:rsidRPr="00442838" w:rsidRDefault="00097E98" w:rsidP="000F163C">
            <w:pPr>
              <w:spacing w:line="360" w:lineRule="auto"/>
            </w:pPr>
          </w:p>
        </w:tc>
      </w:tr>
      <w:tr w:rsidR="00097E98" w:rsidRPr="00442838" w14:paraId="4AC8F6DD" w14:textId="77777777" w:rsidTr="000F163C">
        <w:trPr>
          <w:trHeight w:val="896"/>
        </w:trPr>
        <w:tc>
          <w:tcPr>
            <w:tcW w:w="1251" w:type="dxa"/>
          </w:tcPr>
          <w:p w14:paraId="064ABD94" w14:textId="77777777" w:rsidR="00097E98" w:rsidRPr="00442838" w:rsidRDefault="00097E98" w:rsidP="000F163C">
            <w:pPr>
              <w:spacing w:line="360" w:lineRule="auto"/>
            </w:pPr>
          </w:p>
        </w:tc>
        <w:tc>
          <w:tcPr>
            <w:tcW w:w="1652" w:type="dxa"/>
          </w:tcPr>
          <w:p w14:paraId="7C57958D" w14:textId="77777777" w:rsidR="00097E98" w:rsidRPr="00442838" w:rsidRDefault="00097E98" w:rsidP="000F163C">
            <w:pPr>
              <w:spacing w:line="360" w:lineRule="auto"/>
            </w:pPr>
          </w:p>
        </w:tc>
        <w:tc>
          <w:tcPr>
            <w:tcW w:w="3719" w:type="dxa"/>
          </w:tcPr>
          <w:p w14:paraId="47114AAB" w14:textId="77777777" w:rsidR="00097E98" w:rsidRPr="00442838" w:rsidRDefault="00097E98" w:rsidP="000F163C">
            <w:pPr>
              <w:spacing w:line="360" w:lineRule="auto"/>
            </w:pPr>
          </w:p>
        </w:tc>
        <w:tc>
          <w:tcPr>
            <w:tcW w:w="880" w:type="dxa"/>
          </w:tcPr>
          <w:p w14:paraId="7D6A531D" w14:textId="77777777" w:rsidR="00097E98" w:rsidRPr="00442838" w:rsidRDefault="00097E98" w:rsidP="000F163C">
            <w:pPr>
              <w:spacing w:line="360" w:lineRule="auto"/>
            </w:pPr>
          </w:p>
        </w:tc>
        <w:tc>
          <w:tcPr>
            <w:tcW w:w="724" w:type="dxa"/>
          </w:tcPr>
          <w:p w14:paraId="73038D4C" w14:textId="77777777" w:rsidR="00097E98" w:rsidRPr="00442838" w:rsidRDefault="00097E98" w:rsidP="000F163C">
            <w:pPr>
              <w:spacing w:line="360" w:lineRule="auto"/>
            </w:pPr>
          </w:p>
        </w:tc>
        <w:tc>
          <w:tcPr>
            <w:tcW w:w="724" w:type="dxa"/>
          </w:tcPr>
          <w:p w14:paraId="6A508FEC" w14:textId="77777777" w:rsidR="00097E98" w:rsidRPr="00442838" w:rsidRDefault="00097E98" w:rsidP="000F163C">
            <w:pPr>
              <w:spacing w:line="360" w:lineRule="auto"/>
            </w:pPr>
          </w:p>
        </w:tc>
        <w:tc>
          <w:tcPr>
            <w:tcW w:w="1976" w:type="dxa"/>
          </w:tcPr>
          <w:p w14:paraId="2FAE3F8E" w14:textId="77777777" w:rsidR="00097E98" w:rsidRPr="00442838" w:rsidRDefault="00097E98" w:rsidP="000F163C">
            <w:pPr>
              <w:spacing w:line="360" w:lineRule="auto"/>
            </w:pPr>
          </w:p>
        </w:tc>
      </w:tr>
    </w:tbl>
    <w:p w14:paraId="1AB352AE" w14:textId="77777777" w:rsidR="00097E98" w:rsidRPr="00442838" w:rsidRDefault="00097E98" w:rsidP="00097E98">
      <w:pPr>
        <w:rPr>
          <w:sz w:val="24"/>
        </w:rPr>
      </w:pPr>
    </w:p>
    <w:p w14:paraId="6C77A13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4894D3" w14:textId="77777777" w:rsidTr="000F163C">
        <w:tc>
          <w:tcPr>
            <w:tcW w:w="3596" w:type="dxa"/>
          </w:tcPr>
          <w:p w14:paraId="4471C507" w14:textId="77777777" w:rsidR="00097E98" w:rsidRPr="00442838" w:rsidRDefault="00097E98" w:rsidP="000F163C">
            <w:pPr>
              <w:rPr>
                <w:sz w:val="24"/>
              </w:rPr>
            </w:pPr>
          </w:p>
        </w:tc>
        <w:tc>
          <w:tcPr>
            <w:tcW w:w="3597" w:type="dxa"/>
          </w:tcPr>
          <w:p w14:paraId="5BA080F9" w14:textId="77777777" w:rsidR="00097E98" w:rsidRPr="00442838" w:rsidRDefault="00097E98" w:rsidP="000F163C">
            <w:pPr>
              <w:rPr>
                <w:sz w:val="24"/>
              </w:rPr>
            </w:pPr>
          </w:p>
        </w:tc>
        <w:tc>
          <w:tcPr>
            <w:tcW w:w="3597" w:type="dxa"/>
          </w:tcPr>
          <w:p w14:paraId="3780ABB8" w14:textId="77777777" w:rsidR="00097E98" w:rsidRPr="00442838" w:rsidRDefault="00097E98" w:rsidP="000F163C">
            <w:pPr>
              <w:rPr>
                <w:sz w:val="24"/>
              </w:rPr>
            </w:pPr>
          </w:p>
        </w:tc>
      </w:tr>
      <w:tr w:rsidR="00097E98" w:rsidRPr="00442838" w14:paraId="27C86497" w14:textId="77777777" w:rsidTr="000F163C">
        <w:tc>
          <w:tcPr>
            <w:tcW w:w="3596" w:type="dxa"/>
          </w:tcPr>
          <w:p w14:paraId="21823A78" w14:textId="77777777" w:rsidR="00097E98" w:rsidRPr="00442838" w:rsidRDefault="00097E98" w:rsidP="000F163C">
            <w:pPr>
              <w:rPr>
                <w:sz w:val="24"/>
              </w:rPr>
            </w:pPr>
          </w:p>
        </w:tc>
        <w:tc>
          <w:tcPr>
            <w:tcW w:w="3597" w:type="dxa"/>
          </w:tcPr>
          <w:p w14:paraId="1C09E2F1" w14:textId="77777777" w:rsidR="00097E98" w:rsidRPr="00442838" w:rsidRDefault="00097E98" w:rsidP="000F163C">
            <w:pPr>
              <w:rPr>
                <w:sz w:val="24"/>
              </w:rPr>
            </w:pPr>
          </w:p>
        </w:tc>
        <w:tc>
          <w:tcPr>
            <w:tcW w:w="3597" w:type="dxa"/>
          </w:tcPr>
          <w:p w14:paraId="4253E6C1" w14:textId="77777777" w:rsidR="00097E98" w:rsidRPr="00442838" w:rsidRDefault="00097E98" w:rsidP="000F163C">
            <w:pPr>
              <w:rPr>
                <w:sz w:val="24"/>
              </w:rPr>
            </w:pPr>
          </w:p>
        </w:tc>
      </w:tr>
    </w:tbl>
    <w:p w14:paraId="4DC7AC9A" w14:textId="77777777" w:rsidR="00097E98" w:rsidRPr="00442838" w:rsidRDefault="00097E98" w:rsidP="00097E98">
      <w:pPr>
        <w:rPr>
          <w:sz w:val="24"/>
        </w:rPr>
      </w:pPr>
    </w:p>
    <w:p w14:paraId="00356F2F" w14:textId="77777777" w:rsidR="00097E98" w:rsidRPr="00442838" w:rsidRDefault="00097E98" w:rsidP="00097E98">
      <w:pPr>
        <w:rPr>
          <w:sz w:val="24"/>
        </w:rPr>
      </w:pPr>
      <w:r w:rsidRPr="00442838">
        <w:rPr>
          <w:sz w:val="24"/>
        </w:rPr>
        <w:t>Sprites:</w:t>
      </w:r>
    </w:p>
    <w:p w14:paraId="1CF70C62" w14:textId="77777777" w:rsidR="00097E98" w:rsidRPr="00442838" w:rsidRDefault="00097E98" w:rsidP="00097E98">
      <w:pPr>
        <w:rPr>
          <w:sz w:val="24"/>
        </w:rPr>
      </w:pPr>
      <w:r w:rsidRPr="00442838">
        <w:rPr>
          <w:sz w:val="24"/>
        </w:rPr>
        <w:br w:type="page"/>
      </w:r>
    </w:p>
    <w:p w14:paraId="4CA2C8D2" w14:textId="77777777" w:rsidR="00097E98" w:rsidRPr="00442838" w:rsidRDefault="00097E98" w:rsidP="00097E98">
      <w:pPr>
        <w:rPr>
          <w:sz w:val="24"/>
        </w:rPr>
      </w:pPr>
      <w:r w:rsidRPr="00442838">
        <w:rPr>
          <w:sz w:val="24"/>
        </w:rPr>
        <w:lastRenderedPageBreak/>
        <w:t>Family Page</w:t>
      </w:r>
    </w:p>
    <w:p w14:paraId="1BFEF18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84048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AD15A2" w14:textId="77777777" w:rsidTr="000F163C">
        <w:trPr>
          <w:trHeight w:val="896"/>
        </w:trPr>
        <w:tc>
          <w:tcPr>
            <w:tcW w:w="1251" w:type="dxa"/>
          </w:tcPr>
          <w:p w14:paraId="49AEBC5C" w14:textId="77777777" w:rsidR="00097E98" w:rsidRPr="00442838" w:rsidRDefault="00097E98" w:rsidP="000F163C">
            <w:pPr>
              <w:spacing w:line="360" w:lineRule="auto"/>
            </w:pPr>
            <w:r w:rsidRPr="00442838">
              <w:t>Pokemon</w:t>
            </w:r>
          </w:p>
          <w:p w14:paraId="4F7CDEED" w14:textId="77777777" w:rsidR="00097E98" w:rsidRPr="00442838" w:rsidRDefault="00097E98" w:rsidP="000F163C">
            <w:pPr>
              <w:spacing w:line="360" w:lineRule="auto"/>
            </w:pPr>
            <w:r w:rsidRPr="00442838">
              <w:t>Name</w:t>
            </w:r>
          </w:p>
        </w:tc>
        <w:tc>
          <w:tcPr>
            <w:tcW w:w="1652" w:type="dxa"/>
          </w:tcPr>
          <w:p w14:paraId="04810B35" w14:textId="77777777" w:rsidR="00097E98" w:rsidRPr="00442838" w:rsidRDefault="00097E98" w:rsidP="000F163C">
            <w:pPr>
              <w:spacing w:line="360" w:lineRule="auto"/>
            </w:pPr>
            <w:r w:rsidRPr="00442838">
              <w:t>Pokemon Number</w:t>
            </w:r>
          </w:p>
        </w:tc>
        <w:tc>
          <w:tcPr>
            <w:tcW w:w="3719" w:type="dxa"/>
          </w:tcPr>
          <w:p w14:paraId="6597B350" w14:textId="77777777" w:rsidR="00097E98" w:rsidRPr="00442838" w:rsidRDefault="00097E98" w:rsidP="000F163C">
            <w:pPr>
              <w:spacing w:line="360" w:lineRule="auto"/>
            </w:pPr>
            <w:r w:rsidRPr="00442838">
              <w:t>Base Stats</w:t>
            </w:r>
          </w:p>
          <w:p w14:paraId="07C6F3B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68032F4" w14:textId="77777777" w:rsidR="00097E98" w:rsidRPr="00442838" w:rsidRDefault="00097E98" w:rsidP="000F163C">
            <w:pPr>
              <w:spacing w:line="360" w:lineRule="auto"/>
            </w:pPr>
            <w:r w:rsidRPr="00442838">
              <w:t>Ability</w:t>
            </w:r>
          </w:p>
        </w:tc>
        <w:tc>
          <w:tcPr>
            <w:tcW w:w="724" w:type="dxa"/>
          </w:tcPr>
          <w:p w14:paraId="2F2FB06E" w14:textId="77777777" w:rsidR="00097E98" w:rsidRPr="00442838" w:rsidRDefault="00097E98" w:rsidP="000F163C">
            <w:pPr>
              <w:spacing w:line="360" w:lineRule="auto"/>
            </w:pPr>
            <w:r w:rsidRPr="00442838">
              <w:t>Type 1</w:t>
            </w:r>
          </w:p>
        </w:tc>
        <w:tc>
          <w:tcPr>
            <w:tcW w:w="724" w:type="dxa"/>
          </w:tcPr>
          <w:p w14:paraId="5390341E" w14:textId="77777777" w:rsidR="00097E98" w:rsidRPr="00442838" w:rsidRDefault="00097E98" w:rsidP="000F163C">
            <w:pPr>
              <w:spacing w:line="360" w:lineRule="auto"/>
            </w:pPr>
            <w:r w:rsidRPr="00442838">
              <w:t>Type 2</w:t>
            </w:r>
          </w:p>
        </w:tc>
        <w:tc>
          <w:tcPr>
            <w:tcW w:w="1976" w:type="dxa"/>
          </w:tcPr>
          <w:p w14:paraId="5E2C39AA" w14:textId="77777777" w:rsidR="00097E98" w:rsidRPr="00442838" w:rsidRDefault="00097E98" w:rsidP="000F163C">
            <w:pPr>
              <w:spacing w:line="360" w:lineRule="auto"/>
            </w:pPr>
            <w:r w:rsidRPr="00442838">
              <w:t>Evolution</w:t>
            </w:r>
          </w:p>
        </w:tc>
      </w:tr>
      <w:tr w:rsidR="00097E98" w:rsidRPr="00442838" w14:paraId="71BFC5AB" w14:textId="77777777" w:rsidTr="000F163C">
        <w:trPr>
          <w:trHeight w:val="454"/>
        </w:trPr>
        <w:tc>
          <w:tcPr>
            <w:tcW w:w="1251" w:type="dxa"/>
          </w:tcPr>
          <w:p w14:paraId="4823D0C0" w14:textId="77777777" w:rsidR="00097E98" w:rsidRPr="00442838" w:rsidRDefault="00097E98" w:rsidP="000F163C">
            <w:pPr>
              <w:spacing w:line="360" w:lineRule="auto"/>
            </w:pPr>
          </w:p>
        </w:tc>
        <w:tc>
          <w:tcPr>
            <w:tcW w:w="1652" w:type="dxa"/>
          </w:tcPr>
          <w:p w14:paraId="210C3AFB" w14:textId="77777777" w:rsidR="00097E98" w:rsidRPr="00442838" w:rsidRDefault="00097E98" w:rsidP="000F163C">
            <w:pPr>
              <w:spacing w:line="360" w:lineRule="auto"/>
            </w:pPr>
          </w:p>
        </w:tc>
        <w:tc>
          <w:tcPr>
            <w:tcW w:w="3719" w:type="dxa"/>
          </w:tcPr>
          <w:p w14:paraId="6D3F71DE" w14:textId="77777777" w:rsidR="00097E98" w:rsidRPr="00442838" w:rsidRDefault="00097E98" w:rsidP="000F163C">
            <w:pPr>
              <w:spacing w:line="360" w:lineRule="auto"/>
            </w:pPr>
          </w:p>
        </w:tc>
        <w:tc>
          <w:tcPr>
            <w:tcW w:w="880" w:type="dxa"/>
          </w:tcPr>
          <w:p w14:paraId="360044D0" w14:textId="77777777" w:rsidR="00097E98" w:rsidRPr="00442838" w:rsidRDefault="00097E98" w:rsidP="000F163C">
            <w:pPr>
              <w:spacing w:line="360" w:lineRule="auto"/>
            </w:pPr>
          </w:p>
        </w:tc>
        <w:tc>
          <w:tcPr>
            <w:tcW w:w="724" w:type="dxa"/>
          </w:tcPr>
          <w:p w14:paraId="435CC072" w14:textId="77777777" w:rsidR="00097E98" w:rsidRPr="00442838" w:rsidRDefault="00097E98" w:rsidP="000F163C">
            <w:pPr>
              <w:spacing w:line="360" w:lineRule="auto"/>
            </w:pPr>
          </w:p>
        </w:tc>
        <w:tc>
          <w:tcPr>
            <w:tcW w:w="724" w:type="dxa"/>
          </w:tcPr>
          <w:p w14:paraId="584FA9EF" w14:textId="77777777" w:rsidR="00097E98" w:rsidRPr="00442838" w:rsidRDefault="00097E98" w:rsidP="000F163C">
            <w:pPr>
              <w:spacing w:line="360" w:lineRule="auto"/>
            </w:pPr>
          </w:p>
        </w:tc>
        <w:tc>
          <w:tcPr>
            <w:tcW w:w="1976" w:type="dxa"/>
          </w:tcPr>
          <w:p w14:paraId="03370B79" w14:textId="77777777" w:rsidR="00097E98" w:rsidRPr="00442838" w:rsidRDefault="00097E98" w:rsidP="000F163C">
            <w:pPr>
              <w:spacing w:line="360" w:lineRule="auto"/>
            </w:pPr>
          </w:p>
        </w:tc>
      </w:tr>
      <w:tr w:rsidR="00097E98" w:rsidRPr="00442838" w14:paraId="78E99F7A" w14:textId="77777777" w:rsidTr="000F163C">
        <w:trPr>
          <w:trHeight w:val="441"/>
        </w:trPr>
        <w:tc>
          <w:tcPr>
            <w:tcW w:w="1251" w:type="dxa"/>
          </w:tcPr>
          <w:p w14:paraId="650F3179" w14:textId="77777777" w:rsidR="00097E98" w:rsidRPr="00442838" w:rsidRDefault="00097E98" w:rsidP="000F163C">
            <w:pPr>
              <w:spacing w:line="360" w:lineRule="auto"/>
            </w:pPr>
          </w:p>
        </w:tc>
        <w:tc>
          <w:tcPr>
            <w:tcW w:w="1652" w:type="dxa"/>
          </w:tcPr>
          <w:p w14:paraId="12E9E592" w14:textId="77777777" w:rsidR="00097E98" w:rsidRPr="00442838" w:rsidRDefault="00097E98" w:rsidP="000F163C">
            <w:pPr>
              <w:spacing w:line="360" w:lineRule="auto"/>
            </w:pPr>
          </w:p>
        </w:tc>
        <w:tc>
          <w:tcPr>
            <w:tcW w:w="3719" w:type="dxa"/>
          </w:tcPr>
          <w:p w14:paraId="3218DA1F" w14:textId="77777777" w:rsidR="00097E98" w:rsidRPr="00442838" w:rsidRDefault="00097E98" w:rsidP="000F163C">
            <w:pPr>
              <w:spacing w:line="360" w:lineRule="auto"/>
            </w:pPr>
          </w:p>
        </w:tc>
        <w:tc>
          <w:tcPr>
            <w:tcW w:w="880" w:type="dxa"/>
          </w:tcPr>
          <w:p w14:paraId="7E74A70F" w14:textId="77777777" w:rsidR="00097E98" w:rsidRPr="00442838" w:rsidRDefault="00097E98" w:rsidP="000F163C">
            <w:pPr>
              <w:spacing w:line="360" w:lineRule="auto"/>
            </w:pPr>
          </w:p>
        </w:tc>
        <w:tc>
          <w:tcPr>
            <w:tcW w:w="724" w:type="dxa"/>
          </w:tcPr>
          <w:p w14:paraId="5C39D572" w14:textId="77777777" w:rsidR="00097E98" w:rsidRPr="00442838" w:rsidRDefault="00097E98" w:rsidP="000F163C">
            <w:pPr>
              <w:spacing w:line="360" w:lineRule="auto"/>
            </w:pPr>
          </w:p>
        </w:tc>
        <w:tc>
          <w:tcPr>
            <w:tcW w:w="724" w:type="dxa"/>
          </w:tcPr>
          <w:p w14:paraId="31BE5EF1" w14:textId="77777777" w:rsidR="00097E98" w:rsidRPr="00442838" w:rsidRDefault="00097E98" w:rsidP="000F163C">
            <w:pPr>
              <w:spacing w:line="360" w:lineRule="auto"/>
            </w:pPr>
          </w:p>
        </w:tc>
        <w:tc>
          <w:tcPr>
            <w:tcW w:w="1976" w:type="dxa"/>
          </w:tcPr>
          <w:p w14:paraId="6F4D05EF" w14:textId="77777777" w:rsidR="00097E98" w:rsidRPr="00442838" w:rsidRDefault="00097E98" w:rsidP="000F163C">
            <w:pPr>
              <w:spacing w:line="360" w:lineRule="auto"/>
            </w:pPr>
          </w:p>
        </w:tc>
      </w:tr>
      <w:tr w:rsidR="00097E98" w:rsidRPr="00442838" w14:paraId="50EC7AC7" w14:textId="77777777" w:rsidTr="000F163C">
        <w:trPr>
          <w:trHeight w:val="441"/>
        </w:trPr>
        <w:tc>
          <w:tcPr>
            <w:tcW w:w="1251" w:type="dxa"/>
          </w:tcPr>
          <w:p w14:paraId="3597FCB0" w14:textId="77777777" w:rsidR="00097E98" w:rsidRPr="00442838" w:rsidRDefault="00097E98" w:rsidP="000F163C">
            <w:pPr>
              <w:spacing w:line="360" w:lineRule="auto"/>
            </w:pPr>
          </w:p>
        </w:tc>
        <w:tc>
          <w:tcPr>
            <w:tcW w:w="1652" w:type="dxa"/>
          </w:tcPr>
          <w:p w14:paraId="22C5BF09" w14:textId="77777777" w:rsidR="00097E98" w:rsidRPr="00442838" w:rsidRDefault="00097E98" w:rsidP="000F163C">
            <w:pPr>
              <w:spacing w:line="360" w:lineRule="auto"/>
            </w:pPr>
          </w:p>
        </w:tc>
        <w:tc>
          <w:tcPr>
            <w:tcW w:w="3719" w:type="dxa"/>
          </w:tcPr>
          <w:p w14:paraId="173E809B" w14:textId="77777777" w:rsidR="00097E98" w:rsidRPr="00442838" w:rsidRDefault="00097E98" w:rsidP="000F163C">
            <w:pPr>
              <w:spacing w:line="360" w:lineRule="auto"/>
            </w:pPr>
          </w:p>
        </w:tc>
        <w:tc>
          <w:tcPr>
            <w:tcW w:w="880" w:type="dxa"/>
          </w:tcPr>
          <w:p w14:paraId="53D886F6" w14:textId="77777777" w:rsidR="00097E98" w:rsidRPr="00442838" w:rsidRDefault="00097E98" w:rsidP="000F163C">
            <w:pPr>
              <w:spacing w:line="360" w:lineRule="auto"/>
            </w:pPr>
          </w:p>
        </w:tc>
        <w:tc>
          <w:tcPr>
            <w:tcW w:w="724" w:type="dxa"/>
          </w:tcPr>
          <w:p w14:paraId="34BE5E3D" w14:textId="77777777" w:rsidR="00097E98" w:rsidRPr="00442838" w:rsidRDefault="00097E98" w:rsidP="000F163C">
            <w:pPr>
              <w:spacing w:line="360" w:lineRule="auto"/>
            </w:pPr>
          </w:p>
        </w:tc>
        <w:tc>
          <w:tcPr>
            <w:tcW w:w="724" w:type="dxa"/>
          </w:tcPr>
          <w:p w14:paraId="06321FF5" w14:textId="77777777" w:rsidR="00097E98" w:rsidRPr="00442838" w:rsidRDefault="00097E98" w:rsidP="000F163C">
            <w:pPr>
              <w:spacing w:line="360" w:lineRule="auto"/>
            </w:pPr>
          </w:p>
        </w:tc>
        <w:tc>
          <w:tcPr>
            <w:tcW w:w="1976" w:type="dxa"/>
          </w:tcPr>
          <w:p w14:paraId="4C00ACA8" w14:textId="77777777" w:rsidR="00097E98" w:rsidRPr="00442838" w:rsidRDefault="00097E98" w:rsidP="000F163C">
            <w:pPr>
              <w:spacing w:line="360" w:lineRule="auto"/>
            </w:pPr>
          </w:p>
        </w:tc>
      </w:tr>
      <w:tr w:rsidR="00097E98" w:rsidRPr="00442838" w14:paraId="1A8E2861" w14:textId="77777777" w:rsidTr="000F163C">
        <w:trPr>
          <w:trHeight w:val="896"/>
        </w:trPr>
        <w:tc>
          <w:tcPr>
            <w:tcW w:w="1251" w:type="dxa"/>
          </w:tcPr>
          <w:p w14:paraId="1B2F04A7" w14:textId="77777777" w:rsidR="00097E98" w:rsidRPr="00442838" w:rsidRDefault="00097E98" w:rsidP="000F163C">
            <w:pPr>
              <w:spacing w:line="360" w:lineRule="auto"/>
            </w:pPr>
          </w:p>
        </w:tc>
        <w:tc>
          <w:tcPr>
            <w:tcW w:w="1652" w:type="dxa"/>
          </w:tcPr>
          <w:p w14:paraId="75D244C5" w14:textId="77777777" w:rsidR="00097E98" w:rsidRPr="00442838" w:rsidRDefault="00097E98" w:rsidP="000F163C">
            <w:pPr>
              <w:spacing w:line="360" w:lineRule="auto"/>
            </w:pPr>
          </w:p>
        </w:tc>
        <w:tc>
          <w:tcPr>
            <w:tcW w:w="3719" w:type="dxa"/>
          </w:tcPr>
          <w:p w14:paraId="1EA52C0F" w14:textId="77777777" w:rsidR="00097E98" w:rsidRPr="00442838" w:rsidRDefault="00097E98" w:rsidP="000F163C">
            <w:pPr>
              <w:spacing w:line="360" w:lineRule="auto"/>
            </w:pPr>
          </w:p>
        </w:tc>
        <w:tc>
          <w:tcPr>
            <w:tcW w:w="880" w:type="dxa"/>
          </w:tcPr>
          <w:p w14:paraId="419803E8" w14:textId="77777777" w:rsidR="00097E98" w:rsidRPr="00442838" w:rsidRDefault="00097E98" w:rsidP="000F163C">
            <w:pPr>
              <w:spacing w:line="360" w:lineRule="auto"/>
            </w:pPr>
          </w:p>
        </w:tc>
        <w:tc>
          <w:tcPr>
            <w:tcW w:w="724" w:type="dxa"/>
          </w:tcPr>
          <w:p w14:paraId="7FDAA78E" w14:textId="77777777" w:rsidR="00097E98" w:rsidRPr="00442838" w:rsidRDefault="00097E98" w:rsidP="000F163C">
            <w:pPr>
              <w:spacing w:line="360" w:lineRule="auto"/>
            </w:pPr>
          </w:p>
        </w:tc>
        <w:tc>
          <w:tcPr>
            <w:tcW w:w="724" w:type="dxa"/>
          </w:tcPr>
          <w:p w14:paraId="025AEF58" w14:textId="77777777" w:rsidR="00097E98" w:rsidRPr="00442838" w:rsidRDefault="00097E98" w:rsidP="000F163C">
            <w:pPr>
              <w:spacing w:line="360" w:lineRule="auto"/>
            </w:pPr>
          </w:p>
        </w:tc>
        <w:tc>
          <w:tcPr>
            <w:tcW w:w="1976" w:type="dxa"/>
          </w:tcPr>
          <w:p w14:paraId="759CC713" w14:textId="77777777" w:rsidR="00097E98" w:rsidRPr="00442838" w:rsidRDefault="00097E98" w:rsidP="000F163C">
            <w:pPr>
              <w:spacing w:line="360" w:lineRule="auto"/>
            </w:pPr>
          </w:p>
        </w:tc>
      </w:tr>
    </w:tbl>
    <w:p w14:paraId="5AAFE12F" w14:textId="77777777" w:rsidR="00097E98" w:rsidRPr="00442838" w:rsidRDefault="00097E98" w:rsidP="00097E98">
      <w:pPr>
        <w:rPr>
          <w:sz w:val="24"/>
        </w:rPr>
      </w:pPr>
    </w:p>
    <w:p w14:paraId="285EC10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9B8C6E0" w14:textId="77777777" w:rsidTr="000F163C">
        <w:tc>
          <w:tcPr>
            <w:tcW w:w="3596" w:type="dxa"/>
          </w:tcPr>
          <w:p w14:paraId="561F4A02" w14:textId="77777777" w:rsidR="00097E98" w:rsidRPr="00442838" w:rsidRDefault="00097E98" w:rsidP="000F163C">
            <w:pPr>
              <w:rPr>
                <w:sz w:val="24"/>
              </w:rPr>
            </w:pPr>
          </w:p>
        </w:tc>
        <w:tc>
          <w:tcPr>
            <w:tcW w:w="3597" w:type="dxa"/>
          </w:tcPr>
          <w:p w14:paraId="0967183B" w14:textId="77777777" w:rsidR="00097E98" w:rsidRPr="00442838" w:rsidRDefault="00097E98" w:rsidP="000F163C">
            <w:pPr>
              <w:rPr>
                <w:sz w:val="24"/>
              </w:rPr>
            </w:pPr>
          </w:p>
        </w:tc>
        <w:tc>
          <w:tcPr>
            <w:tcW w:w="3597" w:type="dxa"/>
          </w:tcPr>
          <w:p w14:paraId="53193951" w14:textId="77777777" w:rsidR="00097E98" w:rsidRPr="00442838" w:rsidRDefault="00097E98" w:rsidP="000F163C">
            <w:pPr>
              <w:rPr>
                <w:sz w:val="24"/>
              </w:rPr>
            </w:pPr>
          </w:p>
        </w:tc>
      </w:tr>
      <w:tr w:rsidR="00097E98" w:rsidRPr="00442838" w14:paraId="491E8EB0" w14:textId="77777777" w:rsidTr="000F163C">
        <w:tc>
          <w:tcPr>
            <w:tcW w:w="3596" w:type="dxa"/>
          </w:tcPr>
          <w:p w14:paraId="10B228D0" w14:textId="77777777" w:rsidR="00097E98" w:rsidRPr="00442838" w:rsidRDefault="00097E98" w:rsidP="000F163C">
            <w:pPr>
              <w:rPr>
                <w:sz w:val="24"/>
              </w:rPr>
            </w:pPr>
          </w:p>
        </w:tc>
        <w:tc>
          <w:tcPr>
            <w:tcW w:w="3597" w:type="dxa"/>
          </w:tcPr>
          <w:p w14:paraId="1DD47833" w14:textId="77777777" w:rsidR="00097E98" w:rsidRPr="00442838" w:rsidRDefault="00097E98" w:rsidP="000F163C">
            <w:pPr>
              <w:rPr>
                <w:sz w:val="24"/>
              </w:rPr>
            </w:pPr>
          </w:p>
        </w:tc>
        <w:tc>
          <w:tcPr>
            <w:tcW w:w="3597" w:type="dxa"/>
          </w:tcPr>
          <w:p w14:paraId="7B13FEB0" w14:textId="77777777" w:rsidR="00097E98" w:rsidRPr="00442838" w:rsidRDefault="00097E98" w:rsidP="000F163C">
            <w:pPr>
              <w:rPr>
                <w:sz w:val="24"/>
              </w:rPr>
            </w:pPr>
          </w:p>
        </w:tc>
      </w:tr>
    </w:tbl>
    <w:p w14:paraId="3454CD61" w14:textId="77777777" w:rsidR="00097E98" w:rsidRPr="00442838" w:rsidRDefault="00097E98" w:rsidP="00097E98">
      <w:pPr>
        <w:rPr>
          <w:sz w:val="24"/>
        </w:rPr>
      </w:pPr>
    </w:p>
    <w:p w14:paraId="3457DB1B" w14:textId="77777777" w:rsidR="00097E98" w:rsidRPr="00442838" w:rsidRDefault="00097E98" w:rsidP="00097E98">
      <w:pPr>
        <w:rPr>
          <w:sz w:val="24"/>
        </w:rPr>
      </w:pPr>
      <w:r w:rsidRPr="00442838">
        <w:rPr>
          <w:sz w:val="24"/>
        </w:rPr>
        <w:t>Sprites:</w:t>
      </w:r>
    </w:p>
    <w:p w14:paraId="297D5E9F" w14:textId="77777777" w:rsidR="00097E98" w:rsidRPr="00442838" w:rsidRDefault="00097E98" w:rsidP="00097E98">
      <w:pPr>
        <w:rPr>
          <w:sz w:val="24"/>
        </w:rPr>
      </w:pPr>
      <w:r w:rsidRPr="00442838">
        <w:rPr>
          <w:sz w:val="24"/>
        </w:rPr>
        <w:br w:type="page"/>
      </w:r>
    </w:p>
    <w:p w14:paraId="49A3BC00" w14:textId="77777777" w:rsidR="00097E98" w:rsidRPr="00442838" w:rsidRDefault="00097E98" w:rsidP="00097E98">
      <w:pPr>
        <w:rPr>
          <w:sz w:val="24"/>
        </w:rPr>
      </w:pPr>
      <w:r w:rsidRPr="00442838">
        <w:rPr>
          <w:sz w:val="24"/>
        </w:rPr>
        <w:lastRenderedPageBreak/>
        <w:t>Family Page</w:t>
      </w:r>
    </w:p>
    <w:p w14:paraId="2970155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F0173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836EE9F" w14:textId="77777777" w:rsidTr="000F163C">
        <w:trPr>
          <w:trHeight w:val="896"/>
        </w:trPr>
        <w:tc>
          <w:tcPr>
            <w:tcW w:w="1251" w:type="dxa"/>
          </w:tcPr>
          <w:p w14:paraId="54B7FDBC" w14:textId="77777777" w:rsidR="00097E98" w:rsidRPr="00442838" w:rsidRDefault="00097E98" w:rsidP="000F163C">
            <w:pPr>
              <w:spacing w:line="360" w:lineRule="auto"/>
            </w:pPr>
            <w:r w:rsidRPr="00442838">
              <w:t>Pokemon</w:t>
            </w:r>
          </w:p>
          <w:p w14:paraId="318E0431" w14:textId="77777777" w:rsidR="00097E98" w:rsidRPr="00442838" w:rsidRDefault="00097E98" w:rsidP="000F163C">
            <w:pPr>
              <w:spacing w:line="360" w:lineRule="auto"/>
            </w:pPr>
            <w:r w:rsidRPr="00442838">
              <w:t>Name</w:t>
            </w:r>
          </w:p>
        </w:tc>
        <w:tc>
          <w:tcPr>
            <w:tcW w:w="1652" w:type="dxa"/>
          </w:tcPr>
          <w:p w14:paraId="30439F0C" w14:textId="77777777" w:rsidR="00097E98" w:rsidRPr="00442838" w:rsidRDefault="00097E98" w:rsidP="000F163C">
            <w:pPr>
              <w:spacing w:line="360" w:lineRule="auto"/>
            </w:pPr>
            <w:r w:rsidRPr="00442838">
              <w:t>Pokemon Number</w:t>
            </w:r>
          </w:p>
        </w:tc>
        <w:tc>
          <w:tcPr>
            <w:tcW w:w="3719" w:type="dxa"/>
          </w:tcPr>
          <w:p w14:paraId="2D3961A2" w14:textId="77777777" w:rsidR="00097E98" w:rsidRPr="00442838" w:rsidRDefault="00097E98" w:rsidP="000F163C">
            <w:pPr>
              <w:spacing w:line="360" w:lineRule="auto"/>
            </w:pPr>
            <w:r w:rsidRPr="00442838">
              <w:t>Base Stats</w:t>
            </w:r>
          </w:p>
          <w:p w14:paraId="0D63484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4D805F6" w14:textId="77777777" w:rsidR="00097E98" w:rsidRPr="00442838" w:rsidRDefault="00097E98" w:rsidP="000F163C">
            <w:pPr>
              <w:spacing w:line="360" w:lineRule="auto"/>
            </w:pPr>
            <w:r w:rsidRPr="00442838">
              <w:t>Ability</w:t>
            </w:r>
          </w:p>
        </w:tc>
        <w:tc>
          <w:tcPr>
            <w:tcW w:w="724" w:type="dxa"/>
          </w:tcPr>
          <w:p w14:paraId="5E697D1E" w14:textId="77777777" w:rsidR="00097E98" w:rsidRPr="00442838" w:rsidRDefault="00097E98" w:rsidP="000F163C">
            <w:pPr>
              <w:spacing w:line="360" w:lineRule="auto"/>
            </w:pPr>
            <w:r w:rsidRPr="00442838">
              <w:t>Type 1</w:t>
            </w:r>
          </w:p>
        </w:tc>
        <w:tc>
          <w:tcPr>
            <w:tcW w:w="724" w:type="dxa"/>
          </w:tcPr>
          <w:p w14:paraId="0FF1BE12" w14:textId="77777777" w:rsidR="00097E98" w:rsidRPr="00442838" w:rsidRDefault="00097E98" w:rsidP="000F163C">
            <w:pPr>
              <w:spacing w:line="360" w:lineRule="auto"/>
            </w:pPr>
            <w:r w:rsidRPr="00442838">
              <w:t>Type 2</w:t>
            </w:r>
          </w:p>
        </w:tc>
        <w:tc>
          <w:tcPr>
            <w:tcW w:w="1976" w:type="dxa"/>
          </w:tcPr>
          <w:p w14:paraId="481567AB" w14:textId="77777777" w:rsidR="00097E98" w:rsidRPr="00442838" w:rsidRDefault="00097E98" w:rsidP="000F163C">
            <w:pPr>
              <w:spacing w:line="360" w:lineRule="auto"/>
            </w:pPr>
            <w:r w:rsidRPr="00442838">
              <w:t>Evolution</w:t>
            </w:r>
          </w:p>
        </w:tc>
      </w:tr>
      <w:tr w:rsidR="00097E98" w:rsidRPr="00442838" w14:paraId="51840981" w14:textId="77777777" w:rsidTr="000F163C">
        <w:trPr>
          <w:trHeight w:val="454"/>
        </w:trPr>
        <w:tc>
          <w:tcPr>
            <w:tcW w:w="1251" w:type="dxa"/>
          </w:tcPr>
          <w:p w14:paraId="6E6D525A" w14:textId="77777777" w:rsidR="00097E98" w:rsidRPr="00442838" w:rsidRDefault="00097E98" w:rsidP="000F163C">
            <w:pPr>
              <w:spacing w:line="360" w:lineRule="auto"/>
            </w:pPr>
          </w:p>
        </w:tc>
        <w:tc>
          <w:tcPr>
            <w:tcW w:w="1652" w:type="dxa"/>
          </w:tcPr>
          <w:p w14:paraId="72FD4BFD" w14:textId="77777777" w:rsidR="00097E98" w:rsidRPr="00442838" w:rsidRDefault="00097E98" w:rsidP="000F163C">
            <w:pPr>
              <w:spacing w:line="360" w:lineRule="auto"/>
            </w:pPr>
          </w:p>
        </w:tc>
        <w:tc>
          <w:tcPr>
            <w:tcW w:w="3719" w:type="dxa"/>
          </w:tcPr>
          <w:p w14:paraId="7A592E81" w14:textId="77777777" w:rsidR="00097E98" w:rsidRPr="00442838" w:rsidRDefault="00097E98" w:rsidP="000F163C">
            <w:pPr>
              <w:spacing w:line="360" w:lineRule="auto"/>
            </w:pPr>
          </w:p>
        </w:tc>
        <w:tc>
          <w:tcPr>
            <w:tcW w:w="880" w:type="dxa"/>
          </w:tcPr>
          <w:p w14:paraId="4A5A05F8" w14:textId="77777777" w:rsidR="00097E98" w:rsidRPr="00442838" w:rsidRDefault="00097E98" w:rsidP="000F163C">
            <w:pPr>
              <w:spacing w:line="360" w:lineRule="auto"/>
            </w:pPr>
          </w:p>
        </w:tc>
        <w:tc>
          <w:tcPr>
            <w:tcW w:w="724" w:type="dxa"/>
          </w:tcPr>
          <w:p w14:paraId="7AA3E5B7" w14:textId="77777777" w:rsidR="00097E98" w:rsidRPr="00442838" w:rsidRDefault="00097E98" w:rsidP="000F163C">
            <w:pPr>
              <w:spacing w:line="360" w:lineRule="auto"/>
            </w:pPr>
          </w:p>
        </w:tc>
        <w:tc>
          <w:tcPr>
            <w:tcW w:w="724" w:type="dxa"/>
          </w:tcPr>
          <w:p w14:paraId="7CB08986" w14:textId="77777777" w:rsidR="00097E98" w:rsidRPr="00442838" w:rsidRDefault="00097E98" w:rsidP="000F163C">
            <w:pPr>
              <w:spacing w:line="360" w:lineRule="auto"/>
            </w:pPr>
          </w:p>
        </w:tc>
        <w:tc>
          <w:tcPr>
            <w:tcW w:w="1976" w:type="dxa"/>
          </w:tcPr>
          <w:p w14:paraId="1B98D730" w14:textId="77777777" w:rsidR="00097E98" w:rsidRPr="00442838" w:rsidRDefault="00097E98" w:rsidP="000F163C">
            <w:pPr>
              <w:spacing w:line="360" w:lineRule="auto"/>
            </w:pPr>
          </w:p>
        </w:tc>
      </w:tr>
      <w:tr w:rsidR="00097E98" w:rsidRPr="00442838" w14:paraId="6B55E07D" w14:textId="77777777" w:rsidTr="000F163C">
        <w:trPr>
          <w:trHeight w:val="441"/>
        </w:trPr>
        <w:tc>
          <w:tcPr>
            <w:tcW w:w="1251" w:type="dxa"/>
          </w:tcPr>
          <w:p w14:paraId="516D7520" w14:textId="77777777" w:rsidR="00097E98" w:rsidRPr="00442838" w:rsidRDefault="00097E98" w:rsidP="000F163C">
            <w:pPr>
              <w:spacing w:line="360" w:lineRule="auto"/>
            </w:pPr>
          </w:p>
        </w:tc>
        <w:tc>
          <w:tcPr>
            <w:tcW w:w="1652" w:type="dxa"/>
          </w:tcPr>
          <w:p w14:paraId="6F332F9A" w14:textId="77777777" w:rsidR="00097E98" w:rsidRPr="00442838" w:rsidRDefault="00097E98" w:rsidP="000F163C">
            <w:pPr>
              <w:spacing w:line="360" w:lineRule="auto"/>
            </w:pPr>
          </w:p>
        </w:tc>
        <w:tc>
          <w:tcPr>
            <w:tcW w:w="3719" w:type="dxa"/>
          </w:tcPr>
          <w:p w14:paraId="19B62521" w14:textId="77777777" w:rsidR="00097E98" w:rsidRPr="00442838" w:rsidRDefault="00097E98" w:rsidP="000F163C">
            <w:pPr>
              <w:spacing w:line="360" w:lineRule="auto"/>
            </w:pPr>
          </w:p>
        </w:tc>
        <w:tc>
          <w:tcPr>
            <w:tcW w:w="880" w:type="dxa"/>
          </w:tcPr>
          <w:p w14:paraId="7BBB11F7" w14:textId="77777777" w:rsidR="00097E98" w:rsidRPr="00442838" w:rsidRDefault="00097E98" w:rsidP="000F163C">
            <w:pPr>
              <w:spacing w:line="360" w:lineRule="auto"/>
            </w:pPr>
          </w:p>
        </w:tc>
        <w:tc>
          <w:tcPr>
            <w:tcW w:w="724" w:type="dxa"/>
          </w:tcPr>
          <w:p w14:paraId="52AD2CA9" w14:textId="77777777" w:rsidR="00097E98" w:rsidRPr="00442838" w:rsidRDefault="00097E98" w:rsidP="000F163C">
            <w:pPr>
              <w:spacing w:line="360" w:lineRule="auto"/>
            </w:pPr>
          </w:p>
        </w:tc>
        <w:tc>
          <w:tcPr>
            <w:tcW w:w="724" w:type="dxa"/>
          </w:tcPr>
          <w:p w14:paraId="58973A04" w14:textId="77777777" w:rsidR="00097E98" w:rsidRPr="00442838" w:rsidRDefault="00097E98" w:rsidP="000F163C">
            <w:pPr>
              <w:spacing w:line="360" w:lineRule="auto"/>
            </w:pPr>
          </w:p>
        </w:tc>
        <w:tc>
          <w:tcPr>
            <w:tcW w:w="1976" w:type="dxa"/>
          </w:tcPr>
          <w:p w14:paraId="3C999780" w14:textId="77777777" w:rsidR="00097E98" w:rsidRPr="00442838" w:rsidRDefault="00097E98" w:rsidP="000F163C">
            <w:pPr>
              <w:spacing w:line="360" w:lineRule="auto"/>
            </w:pPr>
          </w:p>
        </w:tc>
      </w:tr>
      <w:tr w:rsidR="00097E98" w:rsidRPr="00442838" w14:paraId="6BE308D6" w14:textId="77777777" w:rsidTr="000F163C">
        <w:trPr>
          <w:trHeight w:val="441"/>
        </w:trPr>
        <w:tc>
          <w:tcPr>
            <w:tcW w:w="1251" w:type="dxa"/>
          </w:tcPr>
          <w:p w14:paraId="58921731" w14:textId="77777777" w:rsidR="00097E98" w:rsidRPr="00442838" w:rsidRDefault="00097E98" w:rsidP="000F163C">
            <w:pPr>
              <w:spacing w:line="360" w:lineRule="auto"/>
            </w:pPr>
          </w:p>
        </w:tc>
        <w:tc>
          <w:tcPr>
            <w:tcW w:w="1652" w:type="dxa"/>
          </w:tcPr>
          <w:p w14:paraId="77908F56" w14:textId="77777777" w:rsidR="00097E98" w:rsidRPr="00442838" w:rsidRDefault="00097E98" w:rsidP="000F163C">
            <w:pPr>
              <w:spacing w:line="360" w:lineRule="auto"/>
            </w:pPr>
          </w:p>
        </w:tc>
        <w:tc>
          <w:tcPr>
            <w:tcW w:w="3719" w:type="dxa"/>
          </w:tcPr>
          <w:p w14:paraId="7FD7BC97" w14:textId="77777777" w:rsidR="00097E98" w:rsidRPr="00442838" w:rsidRDefault="00097E98" w:rsidP="000F163C">
            <w:pPr>
              <w:spacing w:line="360" w:lineRule="auto"/>
            </w:pPr>
          </w:p>
        </w:tc>
        <w:tc>
          <w:tcPr>
            <w:tcW w:w="880" w:type="dxa"/>
          </w:tcPr>
          <w:p w14:paraId="126AF1DB" w14:textId="77777777" w:rsidR="00097E98" w:rsidRPr="00442838" w:rsidRDefault="00097E98" w:rsidP="000F163C">
            <w:pPr>
              <w:spacing w:line="360" w:lineRule="auto"/>
            </w:pPr>
          </w:p>
        </w:tc>
        <w:tc>
          <w:tcPr>
            <w:tcW w:w="724" w:type="dxa"/>
          </w:tcPr>
          <w:p w14:paraId="2BCD21EC" w14:textId="77777777" w:rsidR="00097E98" w:rsidRPr="00442838" w:rsidRDefault="00097E98" w:rsidP="000F163C">
            <w:pPr>
              <w:spacing w:line="360" w:lineRule="auto"/>
            </w:pPr>
          </w:p>
        </w:tc>
        <w:tc>
          <w:tcPr>
            <w:tcW w:w="724" w:type="dxa"/>
          </w:tcPr>
          <w:p w14:paraId="779B1985" w14:textId="77777777" w:rsidR="00097E98" w:rsidRPr="00442838" w:rsidRDefault="00097E98" w:rsidP="000F163C">
            <w:pPr>
              <w:spacing w:line="360" w:lineRule="auto"/>
            </w:pPr>
          </w:p>
        </w:tc>
        <w:tc>
          <w:tcPr>
            <w:tcW w:w="1976" w:type="dxa"/>
          </w:tcPr>
          <w:p w14:paraId="142F0BC4" w14:textId="77777777" w:rsidR="00097E98" w:rsidRPr="00442838" w:rsidRDefault="00097E98" w:rsidP="000F163C">
            <w:pPr>
              <w:spacing w:line="360" w:lineRule="auto"/>
            </w:pPr>
          </w:p>
        </w:tc>
      </w:tr>
      <w:tr w:rsidR="00097E98" w:rsidRPr="00442838" w14:paraId="2A76E0FD" w14:textId="77777777" w:rsidTr="000F163C">
        <w:trPr>
          <w:trHeight w:val="896"/>
        </w:trPr>
        <w:tc>
          <w:tcPr>
            <w:tcW w:w="1251" w:type="dxa"/>
          </w:tcPr>
          <w:p w14:paraId="7FD6E124" w14:textId="77777777" w:rsidR="00097E98" w:rsidRPr="00442838" w:rsidRDefault="00097E98" w:rsidP="000F163C">
            <w:pPr>
              <w:spacing w:line="360" w:lineRule="auto"/>
            </w:pPr>
          </w:p>
        </w:tc>
        <w:tc>
          <w:tcPr>
            <w:tcW w:w="1652" w:type="dxa"/>
          </w:tcPr>
          <w:p w14:paraId="71881564" w14:textId="77777777" w:rsidR="00097E98" w:rsidRPr="00442838" w:rsidRDefault="00097E98" w:rsidP="000F163C">
            <w:pPr>
              <w:spacing w:line="360" w:lineRule="auto"/>
            </w:pPr>
          </w:p>
        </w:tc>
        <w:tc>
          <w:tcPr>
            <w:tcW w:w="3719" w:type="dxa"/>
          </w:tcPr>
          <w:p w14:paraId="0CA98C27" w14:textId="77777777" w:rsidR="00097E98" w:rsidRPr="00442838" w:rsidRDefault="00097E98" w:rsidP="000F163C">
            <w:pPr>
              <w:spacing w:line="360" w:lineRule="auto"/>
            </w:pPr>
          </w:p>
        </w:tc>
        <w:tc>
          <w:tcPr>
            <w:tcW w:w="880" w:type="dxa"/>
          </w:tcPr>
          <w:p w14:paraId="5F725A28" w14:textId="77777777" w:rsidR="00097E98" w:rsidRPr="00442838" w:rsidRDefault="00097E98" w:rsidP="000F163C">
            <w:pPr>
              <w:spacing w:line="360" w:lineRule="auto"/>
            </w:pPr>
          </w:p>
        </w:tc>
        <w:tc>
          <w:tcPr>
            <w:tcW w:w="724" w:type="dxa"/>
          </w:tcPr>
          <w:p w14:paraId="40F98DE4" w14:textId="77777777" w:rsidR="00097E98" w:rsidRPr="00442838" w:rsidRDefault="00097E98" w:rsidP="000F163C">
            <w:pPr>
              <w:spacing w:line="360" w:lineRule="auto"/>
            </w:pPr>
          </w:p>
        </w:tc>
        <w:tc>
          <w:tcPr>
            <w:tcW w:w="724" w:type="dxa"/>
          </w:tcPr>
          <w:p w14:paraId="40C54A1B" w14:textId="77777777" w:rsidR="00097E98" w:rsidRPr="00442838" w:rsidRDefault="00097E98" w:rsidP="000F163C">
            <w:pPr>
              <w:spacing w:line="360" w:lineRule="auto"/>
            </w:pPr>
          </w:p>
        </w:tc>
        <w:tc>
          <w:tcPr>
            <w:tcW w:w="1976" w:type="dxa"/>
          </w:tcPr>
          <w:p w14:paraId="6BB8C553" w14:textId="77777777" w:rsidR="00097E98" w:rsidRPr="00442838" w:rsidRDefault="00097E98" w:rsidP="000F163C">
            <w:pPr>
              <w:spacing w:line="360" w:lineRule="auto"/>
            </w:pPr>
          </w:p>
        </w:tc>
      </w:tr>
    </w:tbl>
    <w:p w14:paraId="2DA209AD" w14:textId="77777777" w:rsidR="00097E98" w:rsidRPr="00442838" w:rsidRDefault="00097E98" w:rsidP="00097E98">
      <w:pPr>
        <w:rPr>
          <w:sz w:val="24"/>
        </w:rPr>
      </w:pPr>
    </w:p>
    <w:p w14:paraId="3C59FB6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351A50" w14:textId="77777777" w:rsidTr="000F163C">
        <w:tc>
          <w:tcPr>
            <w:tcW w:w="3596" w:type="dxa"/>
          </w:tcPr>
          <w:p w14:paraId="630F6CAC" w14:textId="77777777" w:rsidR="00097E98" w:rsidRPr="00442838" w:rsidRDefault="00097E98" w:rsidP="000F163C">
            <w:pPr>
              <w:rPr>
                <w:sz w:val="24"/>
              </w:rPr>
            </w:pPr>
          </w:p>
        </w:tc>
        <w:tc>
          <w:tcPr>
            <w:tcW w:w="3597" w:type="dxa"/>
          </w:tcPr>
          <w:p w14:paraId="61C8E7C9" w14:textId="77777777" w:rsidR="00097E98" w:rsidRPr="00442838" w:rsidRDefault="00097E98" w:rsidP="000F163C">
            <w:pPr>
              <w:rPr>
                <w:sz w:val="24"/>
              </w:rPr>
            </w:pPr>
          </w:p>
        </w:tc>
        <w:tc>
          <w:tcPr>
            <w:tcW w:w="3597" w:type="dxa"/>
          </w:tcPr>
          <w:p w14:paraId="7370FA09" w14:textId="77777777" w:rsidR="00097E98" w:rsidRPr="00442838" w:rsidRDefault="00097E98" w:rsidP="000F163C">
            <w:pPr>
              <w:rPr>
                <w:sz w:val="24"/>
              </w:rPr>
            </w:pPr>
          </w:p>
        </w:tc>
      </w:tr>
      <w:tr w:rsidR="00097E98" w:rsidRPr="00442838" w14:paraId="1C927464" w14:textId="77777777" w:rsidTr="000F163C">
        <w:tc>
          <w:tcPr>
            <w:tcW w:w="3596" w:type="dxa"/>
          </w:tcPr>
          <w:p w14:paraId="203F5066" w14:textId="77777777" w:rsidR="00097E98" w:rsidRPr="00442838" w:rsidRDefault="00097E98" w:rsidP="000F163C">
            <w:pPr>
              <w:rPr>
                <w:sz w:val="24"/>
              </w:rPr>
            </w:pPr>
          </w:p>
        </w:tc>
        <w:tc>
          <w:tcPr>
            <w:tcW w:w="3597" w:type="dxa"/>
          </w:tcPr>
          <w:p w14:paraId="37FC0AA8" w14:textId="77777777" w:rsidR="00097E98" w:rsidRPr="00442838" w:rsidRDefault="00097E98" w:rsidP="000F163C">
            <w:pPr>
              <w:rPr>
                <w:sz w:val="24"/>
              </w:rPr>
            </w:pPr>
          </w:p>
        </w:tc>
        <w:tc>
          <w:tcPr>
            <w:tcW w:w="3597" w:type="dxa"/>
          </w:tcPr>
          <w:p w14:paraId="5B31B24F" w14:textId="77777777" w:rsidR="00097E98" w:rsidRPr="00442838" w:rsidRDefault="00097E98" w:rsidP="000F163C">
            <w:pPr>
              <w:rPr>
                <w:sz w:val="24"/>
              </w:rPr>
            </w:pPr>
          </w:p>
        </w:tc>
      </w:tr>
    </w:tbl>
    <w:p w14:paraId="3987E530" w14:textId="77777777" w:rsidR="00097E98" w:rsidRPr="00442838" w:rsidRDefault="00097E98" w:rsidP="00097E98">
      <w:pPr>
        <w:rPr>
          <w:sz w:val="24"/>
        </w:rPr>
      </w:pPr>
    </w:p>
    <w:p w14:paraId="2D703981" w14:textId="77777777" w:rsidR="00097E98" w:rsidRPr="00442838" w:rsidRDefault="00097E98" w:rsidP="00097E98">
      <w:pPr>
        <w:rPr>
          <w:sz w:val="24"/>
        </w:rPr>
      </w:pPr>
      <w:r w:rsidRPr="00442838">
        <w:rPr>
          <w:sz w:val="24"/>
        </w:rPr>
        <w:t>Sprites:</w:t>
      </w:r>
    </w:p>
    <w:p w14:paraId="455AE640" w14:textId="77777777" w:rsidR="00097E98" w:rsidRPr="00442838" w:rsidRDefault="00097E98" w:rsidP="00097E98">
      <w:pPr>
        <w:rPr>
          <w:sz w:val="24"/>
        </w:rPr>
      </w:pPr>
      <w:r w:rsidRPr="00442838">
        <w:rPr>
          <w:sz w:val="24"/>
        </w:rPr>
        <w:br w:type="page"/>
      </w:r>
    </w:p>
    <w:p w14:paraId="4B3FFDAA" w14:textId="77777777" w:rsidR="00097E98" w:rsidRPr="00442838" w:rsidRDefault="00097E98" w:rsidP="00097E98">
      <w:pPr>
        <w:rPr>
          <w:sz w:val="24"/>
        </w:rPr>
      </w:pPr>
      <w:r w:rsidRPr="00442838">
        <w:rPr>
          <w:sz w:val="24"/>
        </w:rPr>
        <w:lastRenderedPageBreak/>
        <w:t>Family Page</w:t>
      </w:r>
    </w:p>
    <w:p w14:paraId="70F3497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56F50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2EA647" w14:textId="77777777" w:rsidTr="000F163C">
        <w:trPr>
          <w:trHeight w:val="896"/>
        </w:trPr>
        <w:tc>
          <w:tcPr>
            <w:tcW w:w="1251" w:type="dxa"/>
          </w:tcPr>
          <w:p w14:paraId="63023B58" w14:textId="77777777" w:rsidR="00097E98" w:rsidRPr="00442838" w:rsidRDefault="00097E98" w:rsidP="000F163C">
            <w:pPr>
              <w:spacing w:line="360" w:lineRule="auto"/>
            </w:pPr>
            <w:r w:rsidRPr="00442838">
              <w:t>Pokemon</w:t>
            </w:r>
          </w:p>
          <w:p w14:paraId="67AB9534" w14:textId="77777777" w:rsidR="00097E98" w:rsidRPr="00442838" w:rsidRDefault="00097E98" w:rsidP="000F163C">
            <w:pPr>
              <w:spacing w:line="360" w:lineRule="auto"/>
            </w:pPr>
            <w:r w:rsidRPr="00442838">
              <w:t>Name</w:t>
            </w:r>
          </w:p>
        </w:tc>
        <w:tc>
          <w:tcPr>
            <w:tcW w:w="1652" w:type="dxa"/>
          </w:tcPr>
          <w:p w14:paraId="3C87DDDB" w14:textId="77777777" w:rsidR="00097E98" w:rsidRPr="00442838" w:rsidRDefault="00097E98" w:rsidP="000F163C">
            <w:pPr>
              <w:spacing w:line="360" w:lineRule="auto"/>
            </w:pPr>
            <w:r w:rsidRPr="00442838">
              <w:t>Pokemon Number</w:t>
            </w:r>
          </w:p>
        </w:tc>
        <w:tc>
          <w:tcPr>
            <w:tcW w:w="3719" w:type="dxa"/>
          </w:tcPr>
          <w:p w14:paraId="4356FEF6" w14:textId="77777777" w:rsidR="00097E98" w:rsidRPr="00442838" w:rsidRDefault="00097E98" w:rsidP="000F163C">
            <w:pPr>
              <w:spacing w:line="360" w:lineRule="auto"/>
            </w:pPr>
            <w:r w:rsidRPr="00442838">
              <w:t>Base Stats</w:t>
            </w:r>
          </w:p>
          <w:p w14:paraId="7B800C7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A6C118A" w14:textId="77777777" w:rsidR="00097E98" w:rsidRPr="00442838" w:rsidRDefault="00097E98" w:rsidP="000F163C">
            <w:pPr>
              <w:spacing w:line="360" w:lineRule="auto"/>
            </w:pPr>
            <w:r w:rsidRPr="00442838">
              <w:t>Ability</w:t>
            </w:r>
          </w:p>
        </w:tc>
        <w:tc>
          <w:tcPr>
            <w:tcW w:w="724" w:type="dxa"/>
          </w:tcPr>
          <w:p w14:paraId="1EE9DE56" w14:textId="77777777" w:rsidR="00097E98" w:rsidRPr="00442838" w:rsidRDefault="00097E98" w:rsidP="000F163C">
            <w:pPr>
              <w:spacing w:line="360" w:lineRule="auto"/>
            </w:pPr>
            <w:r w:rsidRPr="00442838">
              <w:t>Type 1</w:t>
            </w:r>
          </w:p>
        </w:tc>
        <w:tc>
          <w:tcPr>
            <w:tcW w:w="724" w:type="dxa"/>
          </w:tcPr>
          <w:p w14:paraId="0D033ED2" w14:textId="77777777" w:rsidR="00097E98" w:rsidRPr="00442838" w:rsidRDefault="00097E98" w:rsidP="000F163C">
            <w:pPr>
              <w:spacing w:line="360" w:lineRule="auto"/>
            </w:pPr>
            <w:r w:rsidRPr="00442838">
              <w:t>Type 2</w:t>
            </w:r>
          </w:p>
        </w:tc>
        <w:tc>
          <w:tcPr>
            <w:tcW w:w="1976" w:type="dxa"/>
          </w:tcPr>
          <w:p w14:paraId="508DACE5" w14:textId="77777777" w:rsidR="00097E98" w:rsidRPr="00442838" w:rsidRDefault="00097E98" w:rsidP="000F163C">
            <w:pPr>
              <w:spacing w:line="360" w:lineRule="auto"/>
            </w:pPr>
            <w:r w:rsidRPr="00442838">
              <w:t>Evolution</w:t>
            </w:r>
          </w:p>
        </w:tc>
      </w:tr>
      <w:tr w:rsidR="00097E98" w:rsidRPr="00442838" w14:paraId="31BC2516" w14:textId="77777777" w:rsidTr="000F163C">
        <w:trPr>
          <w:trHeight w:val="454"/>
        </w:trPr>
        <w:tc>
          <w:tcPr>
            <w:tcW w:w="1251" w:type="dxa"/>
          </w:tcPr>
          <w:p w14:paraId="26ADF0E0" w14:textId="77777777" w:rsidR="00097E98" w:rsidRPr="00442838" w:rsidRDefault="00097E98" w:rsidP="000F163C">
            <w:pPr>
              <w:spacing w:line="360" w:lineRule="auto"/>
            </w:pPr>
          </w:p>
        </w:tc>
        <w:tc>
          <w:tcPr>
            <w:tcW w:w="1652" w:type="dxa"/>
          </w:tcPr>
          <w:p w14:paraId="79FE773F" w14:textId="77777777" w:rsidR="00097E98" w:rsidRPr="00442838" w:rsidRDefault="00097E98" w:rsidP="000F163C">
            <w:pPr>
              <w:spacing w:line="360" w:lineRule="auto"/>
            </w:pPr>
          </w:p>
        </w:tc>
        <w:tc>
          <w:tcPr>
            <w:tcW w:w="3719" w:type="dxa"/>
          </w:tcPr>
          <w:p w14:paraId="32319CBB" w14:textId="77777777" w:rsidR="00097E98" w:rsidRPr="00442838" w:rsidRDefault="00097E98" w:rsidP="000F163C">
            <w:pPr>
              <w:spacing w:line="360" w:lineRule="auto"/>
            </w:pPr>
          </w:p>
        </w:tc>
        <w:tc>
          <w:tcPr>
            <w:tcW w:w="880" w:type="dxa"/>
          </w:tcPr>
          <w:p w14:paraId="34567AB1" w14:textId="77777777" w:rsidR="00097E98" w:rsidRPr="00442838" w:rsidRDefault="00097E98" w:rsidP="000F163C">
            <w:pPr>
              <w:spacing w:line="360" w:lineRule="auto"/>
            </w:pPr>
          </w:p>
        </w:tc>
        <w:tc>
          <w:tcPr>
            <w:tcW w:w="724" w:type="dxa"/>
          </w:tcPr>
          <w:p w14:paraId="74AD9A16" w14:textId="77777777" w:rsidR="00097E98" w:rsidRPr="00442838" w:rsidRDefault="00097E98" w:rsidP="000F163C">
            <w:pPr>
              <w:spacing w:line="360" w:lineRule="auto"/>
            </w:pPr>
          </w:p>
        </w:tc>
        <w:tc>
          <w:tcPr>
            <w:tcW w:w="724" w:type="dxa"/>
          </w:tcPr>
          <w:p w14:paraId="42FD2A44" w14:textId="77777777" w:rsidR="00097E98" w:rsidRPr="00442838" w:rsidRDefault="00097E98" w:rsidP="000F163C">
            <w:pPr>
              <w:spacing w:line="360" w:lineRule="auto"/>
            </w:pPr>
          </w:p>
        </w:tc>
        <w:tc>
          <w:tcPr>
            <w:tcW w:w="1976" w:type="dxa"/>
          </w:tcPr>
          <w:p w14:paraId="054B3851" w14:textId="77777777" w:rsidR="00097E98" w:rsidRPr="00442838" w:rsidRDefault="00097E98" w:rsidP="000F163C">
            <w:pPr>
              <w:spacing w:line="360" w:lineRule="auto"/>
            </w:pPr>
          </w:p>
        </w:tc>
      </w:tr>
      <w:tr w:rsidR="00097E98" w:rsidRPr="00442838" w14:paraId="4CBC9430" w14:textId="77777777" w:rsidTr="000F163C">
        <w:trPr>
          <w:trHeight w:val="441"/>
        </w:trPr>
        <w:tc>
          <w:tcPr>
            <w:tcW w:w="1251" w:type="dxa"/>
          </w:tcPr>
          <w:p w14:paraId="19E79689" w14:textId="77777777" w:rsidR="00097E98" w:rsidRPr="00442838" w:rsidRDefault="00097E98" w:rsidP="000F163C">
            <w:pPr>
              <w:spacing w:line="360" w:lineRule="auto"/>
            </w:pPr>
          </w:p>
        </w:tc>
        <w:tc>
          <w:tcPr>
            <w:tcW w:w="1652" w:type="dxa"/>
          </w:tcPr>
          <w:p w14:paraId="6486BB91" w14:textId="77777777" w:rsidR="00097E98" w:rsidRPr="00442838" w:rsidRDefault="00097E98" w:rsidP="000F163C">
            <w:pPr>
              <w:spacing w:line="360" w:lineRule="auto"/>
            </w:pPr>
          </w:p>
        </w:tc>
        <w:tc>
          <w:tcPr>
            <w:tcW w:w="3719" w:type="dxa"/>
          </w:tcPr>
          <w:p w14:paraId="1FD6938D" w14:textId="77777777" w:rsidR="00097E98" w:rsidRPr="00442838" w:rsidRDefault="00097E98" w:rsidP="000F163C">
            <w:pPr>
              <w:spacing w:line="360" w:lineRule="auto"/>
            </w:pPr>
          </w:p>
        </w:tc>
        <w:tc>
          <w:tcPr>
            <w:tcW w:w="880" w:type="dxa"/>
          </w:tcPr>
          <w:p w14:paraId="05E754F4" w14:textId="77777777" w:rsidR="00097E98" w:rsidRPr="00442838" w:rsidRDefault="00097E98" w:rsidP="000F163C">
            <w:pPr>
              <w:spacing w:line="360" w:lineRule="auto"/>
            </w:pPr>
          </w:p>
        </w:tc>
        <w:tc>
          <w:tcPr>
            <w:tcW w:w="724" w:type="dxa"/>
          </w:tcPr>
          <w:p w14:paraId="16B2C81F" w14:textId="77777777" w:rsidR="00097E98" w:rsidRPr="00442838" w:rsidRDefault="00097E98" w:rsidP="000F163C">
            <w:pPr>
              <w:spacing w:line="360" w:lineRule="auto"/>
            </w:pPr>
          </w:p>
        </w:tc>
        <w:tc>
          <w:tcPr>
            <w:tcW w:w="724" w:type="dxa"/>
          </w:tcPr>
          <w:p w14:paraId="63B3F892" w14:textId="77777777" w:rsidR="00097E98" w:rsidRPr="00442838" w:rsidRDefault="00097E98" w:rsidP="000F163C">
            <w:pPr>
              <w:spacing w:line="360" w:lineRule="auto"/>
            </w:pPr>
          </w:p>
        </w:tc>
        <w:tc>
          <w:tcPr>
            <w:tcW w:w="1976" w:type="dxa"/>
          </w:tcPr>
          <w:p w14:paraId="0A53D26F" w14:textId="77777777" w:rsidR="00097E98" w:rsidRPr="00442838" w:rsidRDefault="00097E98" w:rsidP="000F163C">
            <w:pPr>
              <w:spacing w:line="360" w:lineRule="auto"/>
            </w:pPr>
          </w:p>
        </w:tc>
      </w:tr>
      <w:tr w:rsidR="00097E98" w:rsidRPr="00442838" w14:paraId="09529F81" w14:textId="77777777" w:rsidTr="000F163C">
        <w:trPr>
          <w:trHeight w:val="441"/>
        </w:trPr>
        <w:tc>
          <w:tcPr>
            <w:tcW w:w="1251" w:type="dxa"/>
          </w:tcPr>
          <w:p w14:paraId="798DC130" w14:textId="77777777" w:rsidR="00097E98" w:rsidRPr="00442838" w:rsidRDefault="00097E98" w:rsidP="000F163C">
            <w:pPr>
              <w:spacing w:line="360" w:lineRule="auto"/>
            </w:pPr>
          </w:p>
        </w:tc>
        <w:tc>
          <w:tcPr>
            <w:tcW w:w="1652" w:type="dxa"/>
          </w:tcPr>
          <w:p w14:paraId="4E3940C7" w14:textId="77777777" w:rsidR="00097E98" w:rsidRPr="00442838" w:rsidRDefault="00097E98" w:rsidP="000F163C">
            <w:pPr>
              <w:spacing w:line="360" w:lineRule="auto"/>
            </w:pPr>
          </w:p>
        </w:tc>
        <w:tc>
          <w:tcPr>
            <w:tcW w:w="3719" w:type="dxa"/>
          </w:tcPr>
          <w:p w14:paraId="0576F354" w14:textId="77777777" w:rsidR="00097E98" w:rsidRPr="00442838" w:rsidRDefault="00097E98" w:rsidP="000F163C">
            <w:pPr>
              <w:spacing w:line="360" w:lineRule="auto"/>
            </w:pPr>
          </w:p>
        </w:tc>
        <w:tc>
          <w:tcPr>
            <w:tcW w:w="880" w:type="dxa"/>
          </w:tcPr>
          <w:p w14:paraId="3F61999C" w14:textId="77777777" w:rsidR="00097E98" w:rsidRPr="00442838" w:rsidRDefault="00097E98" w:rsidP="000F163C">
            <w:pPr>
              <w:spacing w:line="360" w:lineRule="auto"/>
            </w:pPr>
          </w:p>
        </w:tc>
        <w:tc>
          <w:tcPr>
            <w:tcW w:w="724" w:type="dxa"/>
          </w:tcPr>
          <w:p w14:paraId="1E4EC313" w14:textId="77777777" w:rsidR="00097E98" w:rsidRPr="00442838" w:rsidRDefault="00097E98" w:rsidP="000F163C">
            <w:pPr>
              <w:spacing w:line="360" w:lineRule="auto"/>
            </w:pPr>
          </w:p>
        </w:tc>
        <w:tc>
          <w:tcPr>
            <w:tcW w:w="724" w:type="dxa"/>
          </w:tcPr>
          <w:p w14:paraId="4E9E7BBB" w14:textId="77777777" w:rsidR="00097E98" w:rsidRPr="00442838" w:rsidRDefault="00097E98" w:rsidP="000F163C">
            <w:pPr>
              <w:spacing w:line="360" w:lineRule="auto"/>
            </w:pPr>
          </w:p>
        </w:tc>
        <w:tc>
          <w:tcPr>
            <w:tcW w:w="1976" w:type="dxa"/>
          </w:tcPr>
          <w:p w14:paraId="30FD87E1" w14:textId="77777777" w:rsidR="00097E98" w:rsidRPr="00442838" w:rsidRDefault="00097E98" w:rsidP="000F163C">
            <w:pPr>
              <w:spacing w:line="360" w:lineRule="auto"/>
            </w:pPr>
          </w:p>
        </w:tc>
      </w:tr>
      <w:tr w:rsidR="00097E98" w:rsidRPr="00442838" w14:paraId="10B71F9F" w14:textId="77777777" w:rsidTr="000F163C">
        <w:trPr>
          <w:trHeight w:val="896"/>
        </w:trPr>
        <w:tc>
          <w:tcPr>
            <w:tcW w:w="1251" w:type="dxa"/>
          </w:tcPr>
          <w:p w14:paraId="41BDC665" w14:textId="77777777" w:rsidR="00097E98" w:rsidRPr="00442838" w:rsidRDefault="00097E98" w:rsidP="000F163C">
            <w:pPr>
              <w:spacing w:line="360" w:lineRule="auto"/>
            </w:pPr>
          </w:p>
        </w:tc>
        <w:tc>
          <w:tcPr>
            <w:tcW w:w="1652" w:type="dxa"/>
          </w:tcPr>
          <w:p w14:paraId="2870E2D1" w14:textId="77777777" w:rsidR="00097E98" w:rsidRPr="00442838" w:rsidRDefault="00097E98" w:rsidP="000F163C">
            <w:pPr>
              <w:spacing w:line="360" w:lineRule="auto"/>
            </w:pPr>
          </w:p>
        </w:tc>
        <w:tc>
          <w:tcPr>
            <w:tcW w:w="3719" w:type="dxa"/>
          </w:tcPr>
          <w:p w14:paraId="0DBA2267" w14:textId="77777777" w:rsidR="00097E98" w:rsidRPr="00442838" w:rsidRDefault="00097E98" w:rsidP="000F163C">
            <w:pPr>
              <w:spacing w:line="360" w:lineRule="auto"/>
            </w:pPr>
          </w:p>
        </w:tc>
        <w:tc>
          <w:tcPr>
            <w:tcW w:w="880" w:type="dxa"/>
          </w:tcPr>
          <w:p w14:paraId="38C67EEB" w14:textId="77777777" w:rsidR="00097E98" w:rsidRPr="00442838" w:rsidRDefault="00097E98" w:rsidP="000F163C">
            <w:pPr>
              <w:spacing w:line="360" w:lineRule="auto"/>
            </w:pPr>
          </w:p>
        </w:tc>
        <w:tc>
          <w:tcPr>
            <w:tcW w:w="724" w:type="dxa"/>
          </w:tcPr>
          <w:p w14:paraId="31FFCB5F" w14:textId="77777777" w:rsidR="00097E98" w:rsidRPr="00442838" w:rsidRDefault="00097E98" w:rsidP="000F163C">
            <w:pPr>
              <w:spacing w:line="360" w:lineRule="auto"/>
            </w:pPr>
          </w:p>
        </w:tc>
        <w:tc>
          <w:tcPr>
            <w:tcW w:w="724" w:type="dxa"/>
          </w:tcPr>
          <w:p w14:paraId="3D29D8B9" w14:textId="77777777" w:rsidR="00097E98" w:rsidRPr="00442838" w:rsidRDefault="00097E98" w:rsidP="000F163C">
            <w:pPr>
              <w:spacing w:line="360" w:lineRule="auto"/>
            </w:pPr>
          </w:p>
        </w:tc>
        <w:tc>
          <w:tcPr>
            <w:tcW w:w="1976" w:type="dxa"/>
          </w:tcPr>
          <w:p w14:paraId="096C098D" w14:textId="77777777" w:rsidR="00097E98" w:rsidRPr="00442838" w:rsidRDefault="00097E98" w:rsidP="000F163C">
            <w:pPr>
              <w:spacing w:line="360" w:lineRule="auto"/>
            </w:pPr>
          </w:p>
        </w:tc>
      </w:tr>
    </w:tbl>
    <w:p w14:paraId="5C44CF7B" w14:textId="77777777" w:rsidR="00097E98" w:rsidRPr="00442838" w:rsidRDefault="00097E98" w:rsidP="00097E98">
      <w:pPr>
        <w:rPr>
          <w:sz w:val="24"/>
        </w:rPr>
      </w:pPr>
    </w:p>
    <w:p w14:paraId="56D88EC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BFC46EF" w14:textId="77777777" w:rsidTr="000F163C">
        <w:tc>
          <w:tcPr>
            <w:tcW w:w="3596" w:type="dxa"/>
          </w:tcPr>
          <w:p w14:paraId="4CEA541D" w14:textId="77777777" w:rsidR="00097E98" w:rsidRPr="00442838" w:rsidRDefault="00097E98" w:rsidP="000F163C">
            <w:pPr>
              <w:rPr>
                <w:sz w:val="24"/>
              </w:rPr>
            </w:pPr>
          </w:p>
        </w:tc>
        <w:tc>
          <w:tcPr>
            <w:tcW w:w="3597" w:type="dxa"/>
          </w:tcPr>
          <w:p w14:paraId="54A9C4FC" w14:textId="77777777" w:rsidR="00097E98" w:rsidRPr="00442838" w:rsidRDefault="00097E98" w:rsidP="000F163C">
            <w:pPr>
              <w:rPr>
                <w:sz w:val="24"/>
              </w:rPr>
            </w:pPr>
          </w:p>
        </w:tc>
        <w:tc>
          <w:tcPr>
            <w:tcW w:w="3597" w:type="dxa"/>
          </w:tcPr>
          <w:p w14:paraId="0FF6D955" w14:textId="77777777" w:rsidR="00097E98" w:rsidRPr="00442838" w:rsidRDefault="00097E98" w:rsidP="000F163C">
            <w:pPr>
              <w:rPr>
                <w:sz w:val="24"/>
              </w:rPr>
            </w:pPr>
          </w:p>
        </w:tc>
      </w:tr>
      <w:tr w:rsidR="00097E98" w:rsidRPr="00442838" w14:paraId="554235BD" w14:textId="77777777" w:rsidTr="000F163C">
        <w:tc>
          <w:tcPr>
            <w:tcW w:w="3596" w:type="dxa"/>
          </w:tcPr>
          <w:p w14:paraId="6839E303" w14:textId="77777777" w:rsidR="00097E98" w:rsidRPr="00442838" w:rsidRDefault="00097E98" w:rsidP="000F163C">
            <w:pPr>
              <w:rPr>
                <w:sz w:val="24"/>
              </w:rPr>
            </w:pPr>
          </w:p>
        </w:tc>
        <w:tc>
          <w:tcPr>
            <w:tcW w:w="3597" w:type="dxa"/>
          </w:tcPr>
          <w:p w14:paraId="0FC6E008" w14:textId="77777777" w:rsidR="00097E98" w:rsidRPr="00442838" w:rsidRDefault="00097E98" w:rsidP="000F163C">
            <w:pPr>
              <w:rPr>
                <w:sz w:val="24"/>
              </w:rPr>
            </w:pPr>
          </w:p>
        </w:tc>
        <w:tc>
          <w:tcPr>
            <w:tcW w:w="3597" w:type="dxa"/>
          </w:tcPr>
          <w:p w14:paraId="5B8D42A2" w14:textId="77777777" w:rsidR="00097E98" w:rsidRPr="00442838" w:rsidRDefault="00097E98" w:rsidP="000F163C">
            <w:pPr>
              <w:rPr>
                <w:sz w:val="24"/>
              </w:rPr>
            </w:pPr>
          </w:p>
        </w:tc>
      </w:tr>
    </w:tbl>
    <w:p w14:paraId="68147B49" w14:textId="77777777" w:rsidR="00097E98" w:rsidRPr="00442838" w:rsidRDefault="00097E98" w:rsidP="00097E98">
      <w:pPr>
        <w:rPr>
          <w:sz w:val="24"/>
        </w:rPr>
      </w:pPr>
    </w:p>
    <w:p w14:paraId="74CA815F" w14:textId="77777777" w:rsidR="00097E98" w:rsidRPr="00442838" w:rsidRDefault="00097E98" w:rsidP="00097E98">
      <w:pPr>
        <w:rPr>
          <w:sz w:val="24"/>
        </w:rPr>
      </w:pPr>
      <w:r w:rsidRPr="00442838">
        <w:rPr>
          <w:sz w:val="24"/>
        </w:rPr>
        <w:t>Sprites:</w:t>
      </w:r>
    </w:p>
    <w:p w14:paraId="17D22242" w14:textId="77777777" w:rsidR="00097E98" w:rsidRPr="00442838" w:rsidRDefault="00097E98" w:rsidP="00097E98">
      <w:pPr>
        <w:rPr>
          <w:sz w:val="24"/>
        </w:rPr>
      </w:pPr>
      <w:r w:rsidRPr="00442838">
        <w:rPr>
          <w:sz w:val="24"/>
        </w:rPr>
        <w:br w:type="page"/>
      </w:r>
    </w:p>
    <w:p w14:paraId="7379047B" w14:textId="77777777" w:rsidR="00097E98" w:rsidRPr="00442838" w:rsidRDefault="00097E98" w:rsidP="00097E98">
      <w:pPr>
        <w:rPr>
          <w:sz w:val="24"/>
        </w:rPr>
      </w:pPr>
      <w:r w:rsidRPr="00442838">
        <w:rPr>
          <w:sz w:val="24"/>
        </w:rPr>
        <w:lastRenderedPageBreak/>
        <w:t>Family Page</w:t>
      </w:r>
    </w:p>
    <w:p w14:paraId="04ADDFF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D75D5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359071A" w14:textId="77777777" w:rsidTr="000F163C">
        <w:trPr>
          <w:trHeight w:val="896"/>
        </w:trPr>
        <w:tc>
          <w:tcPr>
            <w:tcW w:w="1251" w:type="dxa"/>
          </w:tcPr>
          <w:p w14:paraId="4C80265E" w14:textId="77777777" w:rsidR="00097E98" w:rsidRPr="00442838" w:rsidRDefault="00097E98" w:rsidP="000F163C">
            <w:pPr>
              <w:spacing w:line="360" w:lineRule="auto"/>
            </w:pPr>
            <w:r w:rsidRPr="00442838">
              <w:t>Pokemon</w:t>
            </w:r>
          </w:p>
          <w:p w14:paraId="6B4CCA20" w14:textId="77777777" w:rsidR="00097E98" w:rsidRPr="00442838" w:rsidRDefault="00097E98" w:rsidP="000F163C">
            <w:pPr>
              <w:spacing w:line="360" w:lineRule="auto"/>
            </w:pPr>
            <w:r w:rsidRPr="00442838">
              <w:t>Name</w:t>
            </w:r>
          </w:p>
        </w:tc>
        <w:tc>
          <w:tcPr>
            <w:tcW w:w="1652" w:type="dxa"/>
          </w:tcPr>
          <w:p w14:paraId="7BF30FA1" w14:textId="77777777" w:rsidR="00097E98" w:rsidRPr="00442838" w:rsidRDefault="00097E98" w:rsidP="000F163C">
            <w:pPr>
              <w:spacing w:line="360" w:lineRule="auto"/>
            </w:pPr>
            <w:r w:rsidRPr="00442838">
              <w:t>Pokemon Number</w:t>
            </w:r>
          </w:p>
        </w:tc>
        <w:tc>
          <w:tcPr>
            <w:tcW w:w="3719" w:type="dxa"/>
          </w:tcPr>
          <w:p w14:paraId="36AB83CF" w14:textId="77777777" w:rsidR="00097E98" w:rsidRPr="00442838" w:rsidRDefault="00097E98" w:rsidP="000F163C">
            <w:pPr>
              <w:spacing w:line="360" w:lineRule="auto"/>
            </w:pPr>
            <w:r w:rsidRPr="00442838">
              <w:t>Base Stats</w:t>
            </w:r>
          </w:p>
          <w:p w14:paraId="6CEC5A7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2575EE6" w14:textId="77777777" w:rsidR="00097E98" w:rsidRPr="00442838" w:rsidRDefault="00097E98" w:rsidP="000F163C">
            <w:pPr>
              <w:spacing w:line="360" w:lineRule="auto"/>
            </w:pPr>
            <w:r w:rsidRPr="00442838">
              <w:t>Ability</w:t>
            </w:r>
          </w:p>
        </w:tc>
        <w:tc>
          <w:tcPr>
            <w:tcW w:w="724" w:type="dxa"/>
          </w:tcPr>
          <w:p w14:paraId="2CE0651D" w14:textId="77777777" w:rsidR="00097E98" w:rsidRPr="00442838" w:rsidRDefault="00097E98" w:rsidP="000F163C">
            <w:pPr>
              <w:spacing w:line="360" w:lineRule="auto"/>
            </w:pPr>
            <w:r w:rsidRPr="00442838">
              <w:t>Type 1</w:t>
            </w:r>
          </w:p>
        </w:tc>
        <w:tc>
          <w:tcPr>
            <w:tcW w:w="724" w:type="dxa"/>
          </w:tcPr>
          <w:p w14:paraId="3793CEEB" w14:textId="77777777" w:rsidR="00097E98" w:rsidRPr="00442838" w:rsidRDefault="00097E98" w:rsidP="000F163C">
            <w:pPr>
              <w:spacing w:line="360" w:lineRule="auto"/>
            </w:pPr>
            <w:r w:rsidRPr="00442838">
              <w:t>Type 2</w:t>
            </w:r>
          </w:p>
        </w:tc>
        <w:tc>
          <w:tcPr>
            <w:tcW w:w="1976" w:type="dxa"/>
          </w:tcPr>
          <w:p w14:paraId="3C75EEDA" w14:textId="77777777" w:rsidR="00097E98" w:rsidRPr="00442838" w:rsidRDefault="00097E98" w:rsidP="000F163C">
            <w:pPr>
              <w:spacing w:line="360" w:lineRule="auto"/>
            </w:pPr>
            <w:r w:rsidRPr="00442838">
              <w:t>Evolution</w:t>
            </w:r>
          </w:p>
        </w:tc>
      </w:tr>
      <w:tr w:rsidR="00097E98" w:rsidRPr="00442838" w14:paraId="5C5DC289" w14:textId="77777777" w:rsidTr="000F163C">
        <w:trPr>
          <w:trHeight w:val="454"/>
        </w:trPr>
        <w:tc>
          <w:tcPr>
            <w:tcW w:w="1251" w:type="dxa"/>
          </w:tcPr>
          <w:p w14:paraId="5972251E" w14:textId="77777777" w:rsidR="00097E98" w:rsidRPr="00442838" w:rsidRDefault="00097E98" w:rsidP="000F163C">
            <w:pPr>
              <w:spacing w:line="360" w:lineRule="auto"/>
            </w:pPr>
          </w:p>
        </w:tc>
        <w:tc>
          <w:tcPr>
            <w:tcW w:w="1652" w:type="dxa"/>
          </w:tcPr>
          <w:p w14:paraId="0B06E457" w14:textId="77777777" w:rsidR="00097E98" w:rsidRPr="00442838" w:rsidRDefault="00097E98" w:rsidP="000F163C">
            <w:pPr>
              <w:spacing w:line="360" w:lineRule="auto"/>
            </w:pPr>
          </w:p>
        </w:tc>
        <w:tc>
          <w:tcPr>
            <w:tcW w:w="3719" w:type="dxa"/>
          </w:tcPr>
          <w:p w14:paraId="22729B6C" w14:textId="77777777" w:rsidR="00097E98" w:rsidRPr="00442838" w:rsidRDefault="00097E98" w:rsidP="000F163C">
            <w:pPr>
              <w:spacing w:line="360" w:lineRule="auto"/>
            </w:pPr>
          </w:p>
        </w:tc>
        <w:tc>
          <w:tcPr>
            <w:tcW w:w="880" w:type="dxa"/>
          </w:tcPr>
          <w:p w14:paraId="21C15275" w14:textId="77777777" w:rsidR="00097E98" w:rsidRPr="00442838" w:rsidRDefault="00097E98" w:rsidP="000F163C">
            <w:pPr>
              <w:spacing w:line="360" w:lineRule="auto"/>
            </w:pPr>
          </w:p>
        </w:tc>
        <w:tc>
          <w:tcPr>
            <w:tcW w:w="724" w:type="dxa"/>
          </w:tcPr>
          <w:p w14:paraId="10850C47" w14:textId="77777777" w:rsidR="00097E98" w:rsidRPr="00442838" w:rsidRDefault="00097E98" w:rsidP="000F163C">
            <w:pPr>
              <w:spacing w:line="360" w:lineRule="auto"/>
            </w:pPr>
          </w:p>
        </w:tc>
        <w:tc>
          <w:tcPr>
            <w:tcW w:w="724" w:type="dxa"/>
          </w:tcPr>
          <w:p w14:paraId="5B34B4FE" w14:textId="77777777" w:rsidR="00097E98" w:rsidRPr="00442838" w:rsidRDefault="00097E98" w:rsidP="000F163C">
            <w:pPr>
              <w:spacing w:line="360" w:lineRule="auto"/>
            </w:pPr>
          </w:p>
        </w:tc>
        <w:tc>
          <w:tcPr>
            <w:tcW w:w="1976" w:type="dxa"/>
          </w:tcPr>
          <w:p w14:paraId="10104CC4" w14:textId="77777777" w:rsidR="00097E98" w:rsidRPr="00442838" w:rsidRDefault="00097E98" w:rsidP="000F163C">
            <w:pPr>
              <w:spacing w:line="360" w:lineRule="auto"/>
            </w:pPr>
          </w:p>
        </w:tc>
      </w:tr>
      <w:tr w:rsidR="00097E98" w:rsidRPr="00442838" w14:paraId="15005048" w14:textId="77777777" w:rsidTr="000F163C">
        <w:trPr>
          <w:trHeight w:val="441"/>
        </w:trPr>
        <w:tc>
          <w:tcPr>
            <w:tcW w:w="1251" w:type="dxa"/>
          </w:tcPr>
          <w:p w14:paraId="13FCD89D" w14:textId="77777777" w:rsidR="00097E98" w:rsidRPr="00442838" w:rsidRDefault="00097E98" w:rsidP="000F163C">
            <w:pPr>
              <w:spacing w:line="360" w:lineRule="auto"/>
            </w:pPr>
          </w:p>
        </w:tc>
        <w:tc>
          <w:tcPr>
            <w:tcW w:w="1652" w:type="dxa"/>
          </w:tcPr>
          <w:p w14:paraId="660EC684" w14:textId="77777777" w:rsidR="00097E98" w:rsidRPr="00442838" w:rsidRDefault="00097E98" w:rsidP="000F163C">
            <w:pPr>
              <w:spacing w:line="360" w:lineRule="auto"/>
            </w:pPr>
          </w:p>
        </w:tc>
        <w:tc>
          <w:tcPr>
            <w:tcW w:w="3719" w:type="dxa"/>
          </w:tcPr>
          <w:p w14:paraId="5FE29ABB" w14:textId="77777777" w:rsidR="00097E98" w:rsidRPr="00442838" w:rsidRDefault="00097E98" w:rsidP="000F163C">
            <w:pPr>
              <w:spacing w:line="360" w:lineRule="auto"/>
            </w:pPr>
          </w:p>
        </w:tc>
        <w:tc>
          <w:tcPr>
            <w:tcW w:w="880" w:type="dxa"/>
          </w:tcPr>
          <w:p w14:paraId="1356DD8A" w14:textId="77777777" w:rsidR="00097E98" w:rsidRPr="00442838" w:rsidRDefault="00097E98" w:rsidP="000F163C">
            <w:pPr>
              <w:spacing w:line="360" w:lineRule="auto"/>
            </w:pPr>
          </w:p>
        </w:tc>
        <w:tc>
          <w:tcPr>
            <w:tcW w:w="724" w:type="dxa"/>
          </w:tcPr>
          <w:p w14:paraId="067DB64D" w14:textId="77777777" w:rsidR="00097E98" w:rsidRPr="00442838" w:rsidRDefault="00097E98" w:rsidP="000F163C">
            <w:pPr>
              <w:spacing w:line="360" w:lineRule="auto"/>
            </w:pPr>
          </w:p>
        </w:tc>
        <w:tc>
          <w:tcPr>
            <w:tcW w:w="724" w:type="dxa"/>
          </w:tcPr>
          <w:p w14:paraId="1FC7602C" w14:textId="77777777" w:rsidR="00097E98" w:rsidRPr="00442838" w:rsidRDefault="00097E98" w:rsidP="000F163C">
            <w:pPr>
              <w:spacing w:line="360" w:lineRule="auto"/>
            </w:pPr>
          </w:p>
        </w:tc>
        <w:tc>
          <w:tcPr>
            <w:tcW w:w="1976" w:type="dxa"/>
          </w:tcPr>
          <w:p w14:paraId="3EC1344D" w14:textId="77777777" w:rsidR="00097E98" w:rsidRPr="00442838" w:rsidRDefault="00097E98" w:rsidP="000F163C">
            <w:pPr>
              <w:spacing w:line="360" w:lineRule="auto"/>
            </w:pPr>
          </w:p>
        </w:tc>
      </w:tr>
      <w:tr w:rsidR="00097E98" w:rsidRPr="00442838" w14:paraId="4820DD64" w14:textId="77777777" w:rsidTr="000F163C">
        <w:trPr>
          <w:trHeight w:val="441"/>
        </w:trPr>
        <w:tc>
          <w:tcPr>
            <w:tcW w:w="1251" w:type="dxa"/>
          </w:tcPr>
          <w:p w14:paraId="4814999F" w14:textId="77777777" w:rsidR="00097E98" w:rsidRPr="00442838" w:rsidRDefault="00097E98" w:rsidP="000F163C">
            <w:pPr>
              <w:spacing w:line="360" w:lineRule="auto"/>
            </w:pPr>
          </w:p>
        </w:tc>
        <w:tc>
          <w:tcPr>
            <w:tcW w:w="1652" w:type="dxa"/>
          </w:tcPr>
          <w:p w14:paraId="59563CD4" w14:textId="77777777" w:rsidR="00097E98" w:rsidRPr="00442838" w:rsidRDefault="00097E98" w:rsidP="000F163C">
            <w:pPr>
              <w:spacing w:line="360" w:lineRule="auto"/>
            </w:pPr>
          </w:p>
        </w:tc>
        <w:tc>
          <w:tcPr>
            <w:tcW w:w="3719" w:type="dxa"/>
          </w:tcPr>
          <w:p w14:paraId="5C688993" w14:textId="77777777" w:rsidR="00097E98" w:rsidRPr="00442838" w:rsidRDefault="00097E98" w:rsidP="000F163C">
            <w:pPr>
              <w:spacing w:line="360" w:lineRule="auto"/>
            </w:pPr>
          </w:p>
        </w:tc>
        <w:tc>
          <w:tcPr>
            <w:tcW w:w="880" w:type="dxa"/>
          </w:tcPr>
          <w:p w14:paraId="3172B035" w14:textId="77777777" w:rsidR="00097E98" w:rsidRPr="00442838" w:rsidRDefault="00097E98" w:rsidP="000F163C">
            <w:pPr>
              <w:spacing w:line="360" w:lineRule="auto"/>
            </w:pPr>
          </w:p>
        </w:tc>
        <w:tc>
          <w:tcPr>
            <w:tcW w:w="724" w:type="dxa"/>
          </w:tcPr>
          <w:p w14:paraId="17DEB8FF" w14:textId="77777777" w:rsidR="00097E98" w:rsidRPr="00442838" w:rsidRDefault="00097E98" w:rsidP="000F163C">
            <w:pPr>
              <w:spacing w:line="360" w:lineRule="auto"/>
            </w:pPr>
          </w:p>
        </w:tc>
        <w:tc>
          <w:tcPr>
            <w:tcW w:w="724" w:type="dxa"/>
          </w:tcPr>
          <w:p w14:paraId="566BDD03" w14:textId="77777777" w:rsidR="00097E98" w:rsidRPr="00442838" w:rsidRDefault="00097E98" w:rsidP="000F163C">
            <w:pPr>
              <w:spacing w:line="360" w:lineRule="auto"/>
            </w:pPr>
          </w:p>
        </w:tc>
        <w:tc>
          <w:tcPr>
            <w:tcW w:w="1976" w:type="dxa"/>
          </w:tcPr>
          <w:p w14:paraId="030A95C8" w14:textId="77777777" w:rsidR="00097E98" w:rsidRPr="00442838" w:rsidRDefault="00097E98" w:rsidP="000F163C">
            <w:pPr>
              <w:spacing w:line="360" w:lineRule="auto"/>
            </w:pPr>
          </w:p>
        </w:tc>
      </w:tr>
      <w:tr w:rsidR="00097E98" w:rsidRPr="00442838" w14:paraId="03C08424" w14:textId="77777777" w:rsidTr="000F163C">
        <w:trPr>
          <w:trHeight w:val="896"/>
        </w:trPr>
        <w:tc>
          <w:tcPr>
            <w:tcW w:w="1251" w:type="dxa"/>
          </w:tcPr>
          <w:p w14:paraId="2FDA26F7" w14:textId="77777777" w:rsidR="00097E98" w:rsidRPr="00442838" w:rsidRDefault="00097E98" w:rsidP="000F163C">
            <w:pPr>
              <w:spacing w:line="360" w:lineRule="auto"/>
            </w:pPr>
          </w:p>
        </w:tc>
        <w:tc>
          <w:tcPr>
            <w:tcW w:w="1652" w:type="dxa"/>
          </w:tcPr>
          <w:p w14:paraId="5F158FD8" w14:textId="77777777" w:rsidR="00097E98" w:rsidRPr="00442838" w:rsidRDefault="00097E98" w:rsidP="000F163C">
            <w:pPr>
              <w:spacing w:line="360" w:lineRule="auto"/>
            </w:pPr>
          </w:p>
        </w:tc>
        <w:tc>
          <w:tcPr>
            <w:tcW w:w="3719" w:type="dxa"/>
          </w:tcPr>
          <w:p w14:paraId="593C418F" w14:textId="77777777" w:rsidR="00097E98" w:rsidRPr="00442838" w:rsidRDefault="00097E98" w:rsidP="000F163C">
            <w:pPr>
              <w:spacing w:line="360" w:lineRule="auto"/>
            </w:pPr>
          </w:p>
        </w:tc>
        <w:tc>
          <w:tcPr>
            <w:tcW w:w="880" w:type="dxa"/>
          </w:tcPr>
          <w:p w14:paraId="77AC00F5" w14:textId="77777777" w:rsidR="00097E98" w:rsidRPr="00442838" w:rsidRDefault="00097E98" w:rsidP="000F163C">
            <w:pPr>
              <w:spacing w:line="360" w:lineRule="auto"/>
            </w:pPr>
          </w:p>
        </w:tc>
        <w:tc>
          <w:tcPr>
            <w:tcW w:w="724" w:type="dxa"/>
          </w:tcPr>
          <w:p w14:paraId="1CADBA6E" w14:textId="77777777" w:rsidR="00097E98" w:rsidRPr="00442838" w:rsidRDefault="00097E98" w:rsidP="000F163C">
            <w:pPr>
              <w:spacing w:line="360" w:lineRule="auto"/>
            </w:pPr>
          </w:p>
        </w:tc>
        <w:tc>
          <w:tcPr>
            <w:tcW w:w="724" w:type="dxa"/>
          </w:tcPr>
          <w:p w14:paraId="4FD5D884" w14:textId="77777777" w:rsidR="00097E98" w:rsidRPr="00442838" w:rsidRDefault="00097E98" w:rsidP="000F163C">
            <w:pPr>
              <w:spacing w:line="360" w:lineRule="auto"/>
            </w:pPr>
          </w:p>
        </w:tc>
        <w:tc>
          <w:tcPr>
            <w:tcW w:w="1976" w:type="dxa"/>
          </w:tcPr>
          <w:p w14:paraId="59E00F87" w14:textId="77777777" w:rsidR="00097E98" w:rsidRPr="00442838" w:rsidRDefault="00097E98" w:rsidP="000F163C">
            <w:pPr>
              <w:spacing w:line="360" w:lineRule="auto"/>
            </w:pPr>
          </w:p>
        </w:tc>
      </w:tr>
    </w:tbl>
    <w:p w14:paraId="0B9A013E" w14:textId="77777777" w:rsidR="00097E98" w:rsidRPr="00442838" w:rsidRDefault="00097E98" w:rsidP="00097E98">
      <w:pPr>
        <w:rPr>
          <w:sz w:val="24"/>
        </w:rPr>
      </w:pPr>
    </w:p>
    <w:p w14:paraId="2E2E68C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E646598" w14:textId="77777777" w:rsidTr="000F163C">
        <w:tc>
          <w:tcPr>
            <w:tcW w:w="3596" w:type="dxa"/>
          </w:tcPr>
          <w:p w14:paraId="4576C8E0" w14:textId="77777777" w:rsidR="00097E98" w:rsidRPr="00442838" w:rsidRDefault="00097E98" w:rsidP="000F163C">
            <w:pPr>
              <w:rPr>
                <w:sz w:val="24"/>
              </w:rPr>
            </w:pPr>
          </w:p>
        </w:tc>
        <w:tc>
          <w:tcPr>
            <w:tcW w:w="3597" w:type="dxa"/>
          </w:tcPr>
          <w:p w14:paraId="79051BC1" w14:textId="77777777" w:rsidR="00097E98" w:rsidRPr="00442838" w:rsidRDefault="00097E98" w:rsidP="000F163C">
            <w:pPr>
              <w:rPr>
                <w:sz w:val="24"/>
              </w:rPr>
            </w:pPr>
          </w:p>
        </w:tc>
        <w:tc>
          <w:tcPr>
            <w:tcW w:w="3597" w:type="dxa"/>
          </w:tcPr>
          <w:p w14:paraId="5406A7E9" w14:textId="77777777" w:rsidR="00097E98" w:rsidRPr="00442838" w:rsidRDefault="00097E98" w:rsidP="000F163C">
            <w:pPr>
              <w:rPr>
                <w:sz w:val="24"/>
              </w:rPr>
            </w:pPr>
          </w:p>
        </w:tc>
      </w:tr>
      <w:tr w:rsidR="00097E98" w:rsidRPr="00442838" w14:paraId="3BBF2A3A" w14:textId="77777777" w:rsidTr="000F163C">
        <w:tc>
          <w:tcPr>
            <w:tcW w:w="3596" w:type="dxa"/>
          </w:tcPr>
          <w:p w14:paraId="0C9A4ACB" w14:textId="77777777" w:rsidR="00097E98" w:rsidRPr="00442838" w:rsidRDefault="00097E98" w:rsidP="000F163C">
            <w:pPr>
              <w:rPr>
                <w:sz w:val="24"/>
              </w:rPr>
            </w:pPr>
          </w:p>
        </w:tc>
        <w:tc>
          <w:tcPr>
            <w:tcW w:w="3597" w:type="dxa"/>
          </w:tcPr>
          <w:p w14:paraId="163407AB" w14:textId="77777777" w:rsidR="00097E98" w:rsidRPr="00442838" w:rsidRDefault="00097E98" w:rsidP="000F163C">
            <w:pPr>
              <w:rPr>
                <w:sz w:val="24"/>
              </w:rPr>
            </w:pPr>
          </w:p>
        </w:tc>
        <w:tc>
          <w:tcPr>
            <w:tcW w:w="3597" w:type="dxa"/>
          </w:tcPr>
          <w:p w14:paraId="6516EE41" w14:textId="77777777" w:rsidR="00097E98" w:rsidRPr="00442838" w:rsidRDefault="00097E98" w:rsidP="000F163C">
            <w:pPr>
              <w:rPr>
                <w:sz w:val="24"/>
              </w:rPr>
            </w:pPr>
          </w:p>
        </w:tc>
      </w:tr>
    </w:tbl>
    <w:p w14:paraId="2FC3BB27" w14:textId="77777777" w:rsidR="00097E98" w:rsidRPr="00442838" w:rsidRDefault="00097E98" w:rsidP="00097E98">
      <w:pPr>
        <w:rPr>
          <w:sz w:val="24"/>
        </w:rPr>
      </w:pPr>
    </w:p>
    <w:p w14:paraId="02EF96F8" w14:textId="77777777" w:rsidR="00097E98" w:rsidRPr="00442838" w:rsidRDefault="00097E98" w:rsidP="00097E98">
      <w:pPr>
        <w:rPr>
          <w:sz w:val="24"/>
        </w:rPr>
      </w:pPr>
      <w:r w:rsidRPr="00442838">
        <w:rPr>
          <w:sz w:val="24"/>
        </w:rPr>
        <w:t>Sprites:</w:t>
      </w:r>
    </w:p>
    <w:p w14:paraId="3C7F6CBB" w14:textId="77777777" w:rsidR="00097E98" w:rsidRPr="00442838" w:rsidRDefault="00097E98" w:rsidP="00097E98">
      <w:pPr>
        <w:rPr>
          <w:sz w:val="24"/>
        </w:rPr>
      </w:pPr>
      <w:r w:rsidRPr="00442838">
        <w:rPr>
          <w:sz w:val="24"/>
        </w:rPr>
        <w:br w:type="page"/>
      </w:r>
    </w:p>
    <w:p w14:paraId="7F7B0418" w14:textId="77777777" w:rsidR="00097E98" w:rsidRPr="00442838" w:rsidRDefault="00097E98" w:rsidP="00097E98">
      <w:pPr>
        <w:rPr>
          <w:sz w:val="24"/>
        </w:rPr>
      </w:pPr>
      <w:r w:rsidRPr="00442838">
        <w:rPr>
          <w:sz w:val="24"/>
        </w:rPr>
        <w:lastRenderedPageBreak/>
        <w:t>Family Page</w:t>
      </w:r>
    </w:p>
    <w:p w14:paraId="2D590C7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C404C4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69A6691" w14:textId="77777777" w:rsidTr="000F163C">
        <w:trPr>
          <w:trHeight w:val="896"/>
        </w:trPr>
        <w:tc>
          <w:tcPr>
            <w:tcW w:w="1251" w:type="dxa"/>
          </w:tcPr>
          <w:p w14:paraId="59BA52B2" w14:textId="77777777" w:rsidR="00097E98" w:rsidRPr="00442838" w:rsidRDefault="00097E98" w:rsidP="000F163C">
            <w:pPr>
              <w:spacing w:line="360" w:lineRule="auto"/>
            </w:pPr>
            <w:r w:rsidRPr="00442838">
              <w:t>Pokemon</w:t>
            </w:r>
          </w:p>
          <w:p w14:paraId="5C0364E2" w14:textId="77777777" w:rsidR="00097E98" w:rsidRPr="00442838" w:rsidRDefault="00097E98" w:rsidP="000F163C">
            <w:pPr>
              <w:spacing w:line="360" w:lineRule="auto"/>
            </w:pPr>
            <w:r w:rsidRPr="00442838">
              <w:t>Name</w:t>
            </w:r>
          </w:p>
        </w:tc>
        <w:tc>
          <w:tcPr>
            <w:tcW w:w="1652" w:type="dxa"/>
          </w:tcPr>
          <w:p w14:paraId="0942135D" w14:textId="77777777" w:rsidR="00097E98" w:rsidRPr="00442838" w:rsidRDefault="00097E98" w:rsidP="000F163C">
            <w:pPr>
              <w:spacing w:line="360" w:lineRule="auto"/>
            </w:pPr>
            <w:r w:rsidRPr="00442838">
              <w:t>Pokemon Number</w:t>
            </w:r>
          </w:p>
        </w:tc>
        <w:tc>
          <w:tcPr>
            <w:tcW w:w="3719" w:type="dxa"/>
          </w:tcPr>
          <w:p w14:paraId="46ED816B" w14:textId="77777777" w:rsidR="00097E98" w:rsidRPr="00442838" w:rsidRDefault="00097E98" w:rsidP="000F163C">
            <w:pPr>
              <w:spacing w:line="360" w:lineRule="auto"/>
            </w:pPr>
            <w:r w:rsidRPr="00442838">
              <w:t>Base Stats</w:t>
            </w:r>
          </w:p>
          <w:p w14:paraId="208ACD4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7F1C363" w14:textId="77777777" w:rsidR="00097E98" w:rsidRPr="00442838" w:rsidRDefault="00097E98" w:rsidP="000F163C">
            <w:pPr>
              <w:spacing w:line="360" w:lineRule="auto"/>
            </w:pPr>
            <w:r w:rsidRPr="00442838">
              <w:t>Ability</w:t>
            </w:r>
          </w:p>
        </w:tc>
        <w:tc>
          <w:tcPr>
            <w:tcW w:w="724" w:type="dxa"/>
          </w:tcPr>
          <w:p w14:paraId="60E14EFB" w14:textId="77777777" w:rsidR="00097E98" w:rsidRPr="00442838" w:rsidRDefault="00097E98" w:rsidP="000F163C">
            <w:pPr>
              <w:spacing w:line="360" w:lineRule="auto"/>
            </w:pPr>
            <w:r w:rsidRPr="00442838">
              <w:t>Type 1</w:t>
            </w:r>
          </w:p>
        </w:tc>
        <w:tc>
          <w:tcPr>
            <w:tcW w:w="724" w:type="dxa"/>
          </w:tcPr>
          <w:p w14:paraId="3E9FDEDB" w14:textId="77777777" w:rsidR="00097E98" w:rsidRPr="00442838" w:rsidRDefault="00097E98" w:rsidP="000F163C">
            <w:pPr>
              <w:spacing w:line="360" w:lineRule="auto"/>
            </w:pPr>
            <w:r w:rsidRPr="00442838">
              <w:t>Type 2</w:t>
            </w:r>
          </w:p>
        </w:tc>
        <w:tc>
          <w:tcPr>
            <w:tcW w:w="1976" w:type="dxa"/>
          </w:tcPr>
          <w:p w14:paraId="16355213" w14:textId="77777777" w:rsidR="00097E98" w:rsidRPr="00442838" w:rsidRDefault="00097E98" w:rsidP="000F163C">
            <w:pPr>
              <w:spacing w:line="360" w:lineRule="auto"/>
            </w:pPr>
            <w:r w:rsidRPr="00442838">
              <w:t>Evolution</w:t>
            </w:r>
          </w:p>
        </w:tc>
      </w:tr>
      <w:tr w:rsidR="00097E98" w:rsidRPr="00442838" w14:paraId="3317D3C3" w14:textId="77777777" w:rsidTr="000F163C">
        <w:trPr>
          <w:trHeight w:val="454"/>
        </w:trPr>
        <w:tc>
          <w:tcPr>
            <w:tcW w:w="1251" w:type="dxa"/>
          </w:tcPr>
          <w:p w14:paraId="3C5D7CFA" w14:textId="77777777" w:rsidR="00097E98" w:rsidRPr="00442838" w:rsidRDefault="00097E98" w:rsidP="000F163C">
            <w:pPr>
              <w:spacing w:line="360" w:lineRule="auto"/>
            </w:pPr>
          </w:p>
        </w:tc>
        <w:tc>
          <w:tcPr>
            <w:tcW w:w="1652" w:type="dxa"/>
          </w:tcPr>
          <w:p w14:paraId="6990546A" w14:textId="77777777" w:rsidR="00097E98" w:rsidRPr="00442838" w:rsidRDefault="00097E98" w:rsidP="000F163C">
            <w:pPr>
              <w:spacing w:line="360" w:lineRule="auto"/>
            </w:pPr>
          </w:p>
        </w:tc>
        <w:tc>
          <w:tcPr>
            <w:tcW w:w="3719" w:type="dxa"/>
          </w:tcPr>
          <w:p w14:paraId="61035F4A" w14:textId="77777777" w:rsidR="00097E98" w:rsidRPr="00442838" w:rsidRDefault="00097E98" w:rsidP="000F163C">
            <w:pPr>
              <w:spacing w:line="360" w:lineRule="auto"/>
            </w:pPr>
          </w:p>
        </w:tc>
        <w:tc>
          <w:tcPr>
            <w:tcW w:w="880" w:type="dxa"/>
          </w:tcPr>
          <w:p w14:paraId="596B9297" w14:textId="77777777" w:rsidR="00097E98" w:rsidRPr="00442838" w:rsidRDefault="00097E98" w:rsidP="000F163C">
            <w:pPr>
              <w:spacing w:line="360" w:lineRule="auto"/>
            </w:pPr>
          </w:p>
        </w:tc>
        <w:tc>
          <w:tcPr>
            <w:tcW w:w="724" w:type="dxa"/>
          </w:tcPr>
          <w:p w14:paraId="0EE39C9A" w14:textId="77777777" w:rsidR="00097E98" w:rsidRPr="00442838" w:rsidRDefault="00097E98" w:rsidP="000F163C">
            <w:pPr>
              <w:spacing w:line="360" w:lineRule="auto"/>
            </w:pPr>
          </w:p>
        </w:tc>
        <w:tc>
          <w:tcPr>
            <w:tcW w:w="724" w:type="dxa"/>
          </w:tcPr>
          <w:p w14:paraId="4CFB6915" w14:textId="77777777" w:rsidR="00097E98" w:rsidRPr="00442838" w:rsidRDefault="00097E98" w:rsidP="000F163C">
            <w:pPr>
              <w:spacing w:line="360" w:lineRule="auto"/>
            </w:pPr>
          </w:p>
        </w:tc>
        <w:tc>
          <w:tcPr>
            <w:tcW w:w="1976" w:type="dxa"/>
          </w:tcPr>
          <w:p w14:paraId="63FB19C0" w14:textId="77777777" w:rsidR="00097E98" w:rsidRPr="00442838" w:rsidRDefault="00097E98" w:rsidP="000F163C">
            <w:pPr>
              <w:spacing w:line="360" w:lineRule="auto"/>
            </w:pPr>
          </w:p>
        </w:tc>
      </w:tr>
      <w:tr w:rsidR="00097E98" w:rsidRPr="00442838" w14:paraId="38C72B49" w14:textId="77777777" w:rsidTr="000F163C">
        <w:trPr>
          <w:trHeight w:val="441"/>
        </w:trPr>
        <w:tc>
          <w:tcPr>
            <w:tcW w:w="1251" w:type="dxa"/>
          </w:tcPr>
          <w:p w14:paraId="3423A0BB" w14:textId="77777777" w:rsidR="00097E98" w:rsidRPr="00442838" w:rsidRDefault="00097E98" w:rsidP="000F163C">
            <w:pPr>
              <w:spacing w:line="360" w:lineRule="auto"/>
            </w:pPr>
          </w:p>
        </w:tc>
        <w:tc>
          <w:tcPr>
            <w:tcW w:w="1652" w:type="dxa"/>
          </w:tcPr>
          <w:p w14:paraId="55D9E4F3" w14:textId="77777777" w:rsidR="00097E98" w:rsidRPr="00442838" w:rsidRDefault="00097E98" w:rsidP="000F163C">
            <w:pPr>
              <w:spacing w:line="360" w:lineRule="auto"/>
            </w:pPr>
          </w:p>
        </w:tc>
        <w:tc>
          <w:tcPr>
            <w:tcW w:w="3719" w:type="dxa"/>
          </w:tcPr>
          <w:p w14:paraId="23310EE7" w14:textId="77777777" w:rsidR="00097E98" w:rsidRPr="00442838" w:rsidRDefault="00097E98" w:rsidP="000F163C">
            <w:pPr>
              <w:spacing w:line="360" w:lineRule="auto"/>
            </w:pPr>
          </w:p>
        </w:tc>
        <w:tc>
          <w:tcPr>
            <w:tcW w:w="880" w:type="dxa"/>
          </w:tcPr>
          <w:p w14:paraId="2C15787B" w14:textId="77777777" w:rsidR="00097E98" w:rsidRPr="00442838" w:rsidRDefault="00097E98" w:rsidP="000F163C">
            <w:pPr>
              <w:spacing w:line="360" w:lineRule="auto"/>
            </w:pPr>
          </w:p>
        </w:tc>
        <w:tc>
          <w:tcPr>
            <w:tcW w:w="724" w:type="dxa"/>
          </w:tcPr>
          <w:p w14:paraId="4EBBC1E0" w14:textId="77777777" w:rsidR="00097E98" w:rsidRPr="00442838" w:rsidRDefault="00097E98" w:rsidP="000F163C">
            <w:pPr>
              <w:spacing w:line="360" w:lineRule="auto"/>
            </w:pPr>
          </w:p>
        </w:tc>
        <w:tc>
          <w:tcPr>
            <w:tcW w:w="724" w:type="dxa"/>
          </w:tcPr>
          <w:p w14:paraId="14099B40" w14:textId="77777777" w:rsidR="00097E98" w:rsidRPr="00442838" w:rsidRDefault="00097E98" w:rsidP="000F163C">
            <w:pPr>
              <w:spacing w:line="360" w:lineRule="auto"/>
            </w:pPr>
          </w:p>
        </w:tc>
        <w:tc>
          <w:tcPr>
            <w:tcW w:w="1976" w:type="dxa"/>
          </w:tcPr>
          <w:p w14:paraId="4F9596CE" w14:textId="77777777" w:rsidR="00097E98" w:rsidRPr="00442838" w:rsidRDefault="00097E98" w:rsidP="000F163C">
            <w:pPr>
              <w:spacing w:line="360" w:lineRule="auto"/>
            </w:pPr>
          </w:p>
        </w:tc>
      </w:tr>
      <w:tr w:rsidR="00097E98" w:rsidRPr="00442838" w14:paraId="3772ADF5" w14:textId="77777777" w:rsidTr="000F163C">
        <w:trPr>
          <w:trHeight w:val="441"/>
        </w:trPr>
        <w:tc>
          <w:tcPr>
            <w:tcW w:w="1251" w:type="dxa"/>
          </w:tcPr>
          <w:p w14:paraId="4BD4702D" w14:textId="77777777" w:rsidR="00097E98" w:rsidRPr="00442838" w:rsidRDefault="00097E98" w:rsidP="000F163C">
            <w:pPr>
              <w:spacing w:line="360" w:lineRule="auto"/>
            </w:pPr>
          </w:p>
        </w:tc>
        <w:tc>
          <w:tcPr>
            <w:tcW w:w="1652" w:type="dxa"/>
          </w:tcPr>
          <w:p w14:paraId="2FE05454" w14:textId="77777777" w:rsidR="00097E98" w:rsidRPr="00442838" w:rsidRDefault="00097E98" w:rsidP="000F163C">
            <w:pPr>
              <w:spacing w:line="360" w:lineRule="auto"/>
            </w:pPr>
          </w:p>
        </w:tc>
        <w:tc>
          <w:tcPr>
            <w:tcW w:w="3719" w:type="dxa"/>
          </w:tcPr>
          <w:p w14:paraId="4C0FD628" w14:textId="77777777" w:rsidR="00097E98" w:rsidRPr="00442838" w:rsidRDefault="00097E98" w:rsidP="000F163C">
            <w:pPr>
              <w:spacing w:line="360" w:lineRule="auto"/>
            </w:pPr>
          </w:p>
        </w:tc>
        <w:tc>
          <w:tcPr>
            <w:tcW w:w="880" w:type="dxa"/>
          </w:tcPr>
          <w:p w14:paraId="1697ACDA" w14:textId="77777777" w:rsidR="00097E98" w:rsidRPr="00442838" w:rsidRDefault="00097E98" w:rsidP="000F163C">
            <w:pPr>
              <w:spacing w:line="360" w:lineRule="auto"/>
            </w:pPr>
          </w:p>
        </w:tc>
        <w:tc>
          <w:tcPr>
            <w:tcW w:w="724" w:type="dxa"/>
          </w:tcPr>
          <w:p w14:paraId="53CEE563" w14:textId="77777777" w:rsidR="00097E98" w:rsidRPr="00442838" w:rsidRDefault="00097E98" w:rsidP="000F163C">
            <w:pPr>
              <w:spacing w:line="360" w:lineRule="auto"/>
            </w:pPr>
          </w:p>
        </w:tc>
        <w:tc>
          <w:tcPr>
            <w:tcW w:w="724" w:type="dxa"/>
          </w:tcPr>
          <w:p w14:paraId="4342D7AA" w14:textId="77777777" w:rsidR="00097E98" w:rsidRPr="00442838" w:rsidRDefault="00097E98" w:rsidP="000F163C">
            <w:pPr>
              <w:spacing w:line="360" w:lineRule="auto"/>
            </w:pPr>
          </w:p>
        </w:tc>
        <w:tc>
          <w:tcPr>
            <w:tcW w:w="1976" w:type="dxa"/>
          </w:tcPr>
          <w:p w14:paraId="76586048" w14:textId="77777777" w:rsidR="00097E98" w:rsidRPr="00442838" w:rsidRDefault="00097E98" w:rsidP="000F163C">
            <w:pPr>
              <w:spacing w:line="360" w:lineRule="auto"/>
            </w:pPr>
          </w:p>
        </w:tc>
      </w:tr>
      <w:tr w:rsidR="00097E98" w:rsidRPr="00442838" w14:paraId="475C4B94" w14:textId="77777777" w:rsidTr="000F163C">
        <w:trPr>
          <w:trHeight w:val="896"/>
        </w:trPr>
        <w:tc>
          <w:tcPr>
            <w:tcW w:w="1251" w:type="dxa"/>
          </w:tcPr>
          <w:p w14:paraId="458856F6" w14:textId="77777777" w:rsidR="00097E98" w:rsidRPr="00442838" w:rsidRDefault="00097E98" w:rsidP="000F163C">
            <w:pPr>
              <w:spacing w:line="360" w:lineRule="auto"/>
            </w:pPr>
          </w:p>
        </w:tc>
        <w:tc>
          <w:tcPr>
            <w:tcW w:w="1652" w:type="dxa"/>
          </w:tcPr>
          <w:p w14:paraId="1A7CF5BC" w14:textId="77777777" w:rsidR="00097E98" w:rsidRPr="00442838" w:rsidRDefault="00097E98" w:rsidP="000F163C">
            <w:pPr>
              <w:spacing w:line="360" w:lineRule="auto"/>
            </w:pPr>
          </w:p>
        </w:tc>
        <w:tc>
          <w:tcPr>
            <w:tcW w:w="3719" w:type="dxa"/>
          </w:tcPr>
          <w:p w14:paraId="46EBE305" w14:textId="77777777" w:rsidR="00097E98" w:rsidRPr="00442838" w:rsidRDefault="00097E98" w:rsidP="000F163C">
            <w:pPr>
              <w:spacing w:line="360" w:lineRule="auto"/>
            </w:pPr>
          </w:p>
        </w:tc>
        <w:tc>
          <w:tcPr>
            <w:tcW w:w="880" w:type="dxa"/>
          </w:tcPr>
          <w:p w14:paraId="627119B8" w14:textId="77777777" w:rsidR="00097E98" w:rsidRPr="00442838" w:rsidRDefault="00097E98" w:rsidP="000F163C">
            <w:pPr>
              <w:spacing w:line="360" w:lineRule="auto"/>
            </w:pPr>
          </w:p>
        </w:tc>
        <w:tc>
          <w:tcPr>
            <w:tcW w:w="724" w:type="dxa"/>
          </w:tcPr>
          <w:p w14:paraId="27F49F0E" w14:textId="77777777" w:rsidR="00097E98" w:rsidRPr="00442838" w:rsidRDefault="00097E98" w:rsidP="000F163C">
            <w:pPr>
              <w:spacing w:line="360" w:lineRule="auto"/>
            </w:pPr>
          </w:p>
        </w:tc>
        <w:tc>
          <w:tcPr>
            <w:tcW w:w="724" w:type="dxa"/>
          </w:tcPr>
          <w:p w14:paraId="6E86B58C" w14:textId="77777777" w:rsidR="00097E98" w:rsidRPr="00442838" w:rsidRDefault="00097E98" w:rsidP="000F163C">
            <w:pPr>
              <w:spacing w:line="360" w:lineRule="auto"/>
            </w:pPr>
          </w:p>
        </w:tc>
        <w:tc>
          <w:tcPr>
            <w:tcW w:w="1976" w:type="dxa"/>
          </w:tcPr>
          <w:p w14:paraId="40EFB76B" w14:textId="77777777" w:rsidR="00097E98" w:rsidRPr="00442838" w:rsidRDefault="00097E98" w:rsidP="000F163C">
            <w:pPr>
              <w:spacing w:line="360" w:lineRule="auto"/>
            </w:pPr>
          </w:p>
        </w:tc>
      </w:tr>
    </w:tbl>
    <w:p w14:paraId="3ACC4016" w14:textId="77777777" w:rsidR="00097E98" w:rsidRPr="00442838" w:rsidRDefault="00097E98" w:rsidP="00097E98">
      <w:pPr>
        <w:rPr>
          <w:sz w:val="24"/>
        </w:rPr>
      </w:pPr>
    </w:p>
    <w:p w14:paraId="48C3653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DEC69A5" w14:textId="77777777" w:rsidTr="000F163C">
        <w:tc>
          <w:tcPr>
            <w:tcW w:w="3596" w:type="dxa"/>
          </w:tcPr>
          <w:p w14:paraId="0B0F6F17" w14:textId="77777777" w:rsidR="00097E98" w:rsidRPr="00442838" w:rsidRDefault="00097E98" w:rsidP="000F163C">
            <w:pPr>
              <w:rPr>
                <w:sz w:val="24"/>
              </w:rPr>
            </w:pPr>
          </w:p>
        </w:tc>
        <w:tc>
          <w:tcPr>
            <w:tcW w:w="3597" w:type="dxa"/>
          </w:tcPr>
          <w:p w14:paraId="6A2572FC" w14:textId="77777777" w:rsidR="00097E98" w:rsidRPr="00442838" w:rsidRDefault="00097E98" w:rsidP="000F163C">
            <w:pPr>
              <w:rPr>
                <w:sz w:val="24"/>
              </w:rPr>
            </w:pPr>
          </w:p>
        </w:tc>
        <w:tc>
          <w:tcPr>
            <w:tcW w:w="3597" w:type="dxa"/>
          </w:tcPr>
          <w:p w14:paraId="39B91F24" w14:textId="77777777" w:rsidR="00097E98" w:rsidRPr="00442838" w:rsidRDefault="00097E98" w:rsidP="000F163C">
            <w:pPr>
              <w:rPr>
                <w:sz w:val="24"/>
              </w:rPr>
            </w:pPr>
          </w:p>
        </w:tc>
      </w:tr>
      <w:tr w:rsidR="00097E98" w:rsidRPr="00442838" w14:paraId="7DFF58FF" w14:textId="77777777" w:rsidTr="000F163C">
        <w:tc>
          <w:tcPr>
            <w:tcW w:w="3596" w:type="dxa"/>
          </w:tcPr>
          <w:p w14:paraId="419D8FF2" w14:textId="77777777" w:rsidR="00097E98" w:rsidRPr="00442838" w:rsidRDefault="00097E98" w:rsidP="000F163C">
            <w:pPr>
              <w:rPr>
                <w:sz w:val="24"/>
              </w:rPr>
            </w:pPr>
          </w:p>
        </w:tc>
        <w:tc>
          <w:tcPr>
            <w:tcW w:w="3597" w:type="dxa"/>
          </w:tcPr>
          <w:p w14:paraId="54A808CF" w14:textId="77777777" w:rsidR="00097E98" w:rsidRPr="00442838" w:rsidRDefault="00097E98" w:rsidP="000F163C">
            <w:pPr>
              <w:rPr>
                <w:sz w:val="24"/>
              </w:rPr>
            </w:pPr>
          </w:p>
        </w:tc>
        <w:tc>
          <w:tcPr>
            <w:tcW w:w="3597" w:type="dxa"/>
          </w:tcPr>
          <w:p w14:paraId="4D66DB7E" w14:textId="77777777" w:rsidR="00097E98" w:rsidRPr="00442838" w:rsidRDefault="00097E98" w:rsidP="000F163C">
            <w:pPr>
              <w:rPr>
                <w:sz w:val="24"/>
              </w:rPr>
            </w:pPr>
          </w:p>
        </w:tc>
      </w:tr>
    </w:tbl>
    <w:p w14:paraId="480621E0" w14:textId="77777777" w:rsidR="00097E98" w:rsidRPr="00442838" w:rsidRDefault="00097E98" w:rsidP="00097E98">
      <w:pPr>
        <w:rPr>
          <w:sz w:val="24"/>
        </w:rPr>
      </w:pPr>
    </w:p>
    <w:p w14:paraId="2E4E764D" w14:textId="77777777" w:rsidR="00097E98" w:rsidRPr="00442838" w:rsidRDefault="00097E98" w:rsidP="00097E98">
      <w:pPr>
        <w:rPr>
          <w:sz w:val="24"/>
        </w:rPr>
      </w:pPr>
      <w:r w:rsidRPr="00442838">
        <w:rPr>
          <w:sz w:val="24"/>
        </w:rPr>
        <w:t>Sprites:</w:t>
      </w:r>
    </w:p>
    <w:p w14:paraId="131D3F58" w14:textId="77777777" w:rsidR="00097E98" w:rsidRPr="00442838" w:rsidRDefault="00097E98" w:rsidP="00097E98">
      <w:pPr>
        <w:rPr>
          <w:sz w:val="24"/>
        </w:rPr>
      </w:pPr>
      <w:r w:rsidRPr="00442838">
        <w:rPr>
          <w:sz w:val="24"/>
        </w:rPr>
        <w:br w:type="page"/>
      </w:r>
    </w:p>
    <w:p w14:paraId="6413BE80" w14:textId="77777777" w:rsidR="00097E98" w:rsidRPr="00442838" w:rsidRDefault="00097E98" w:rsidP="00097E98">
      <w:pPr>
        <w:rPr>
          <w:sz w:val="24"/>
        </w:rPr>
      </w:pPr>
      <w:r w:rsidRPr="00442838">
        <w:rPr>
          <w:sz w:val="24"/>
        </w:rPr>
        <w:lastRenderedPageBreak/>
        <w:t>Family Page</w:t>
      </w:r>
    </w:p>
    <w:p w14:paraId="648022C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C3ADF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E2F9147" w14:textId="77777777" w:rsidTr="000F163C">
        <w:trPr>
          <w:trHeight w:val="896"/>
        </w:trPr>
        <w:tc>
          <w:tcPr>
            <w:tcW w:w="1251" w:type="dxa"/>
          </w:tcPr>
          <w:p w14:paraId="47F5F655" w14:textId="77777777" w:rsidR="00097E98" w:rsidRPr="00442838" w:rsidRDefault="00097E98" w:rsidP="000F163C">
            <w:pPr>
              <w:spacing w:line="360" w:lineRule="auto"/>
            </w:pPr>
            <w:r w:rsidRPr="00442838">
              <w:t>Pokemon</w:t>
            </w:r>
          </w:p>
          <w:p w14:paraId="41F802A8" w14:textId="77777777" w:rsidR="00097E98" w:rsidRPr="00442838" w:rsidRDefault="00097E98" w:rsidP="000F163C">
            <w:pPr>
              <w:spacing w:line="360" w:lineRule="auto"/>
            </w:pPr>
            <w:r w:rsidRPr="00442838">
              <w:t>Name</w:t>
            </w:r>
          </w:p>
        </w:tc>
        <w:tc>
          <w:tcPr>
            <w:tcW w:w="1652" w:type="dxa"/>
          </w:tcPr>
          <w:p w14:paraId="628AB076" w14:textId="77777777" w:rsidR="00097E98" w:rsidRPr="00442838" w:rsidRDefault="00097E98" w:rsidP="000F163C">
            <w:pPr>
              <w:spacing w:line="360" w:lineRule="auto"/>
            </w:pPr>
            <w:r w:rsidRPr="00442838">
              <w:t>Pokemon Number</w:t>
            </w:r>
          </w:p>
        </w:tc>
        <w:tc>
          <w:tcPr>
            <w:tcW w:w="3719" w:type="dxa"/>
          </w:tcPr>
          <w:p w14:paraId="7DA07901" w14:textId="77777777" w:rsidR="00097E98" w:rsidRPr="00442838" w:rsidRDefault="00097E98" w:rsidP="000F163C">
            <w:pPr>
              <w:spacing w:line="360" w:lineRule="auto"/>
            </w:pPr>
            <w:r w:rsidRPr="00442838">
              <w:t>Base Stats</w:t>
            </w:r>
          </w:p>
          <w:p w14:paraId="104F08E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3159BB3" w14:textId="77777777" w:rsidR="00097E98" w:rsidRPr="00442838" w:rsidRDefault="00097E98" w:rsidP="000F163C">
            <w:pPr>
              <w:spacing w:line="360" w:lineRule="auto"/>
            </w:pPr>
            <w:r w:rsidRPr="00442838">
              <w:t>Ability</w:t>
            </w:r>
          </w:p>
        </w:tc>
        <w:tc>
          <w:tcPr>
            <w:tcW w:w="724" w:type="dxa"/>
          </w:tcPr>
          <w:p w14:paraId="2F02FFB0" w14:textId="77777777" w:rsidR="00097E98" w:rsidRPr="00442838" w:rsidRDefault="00097E98" w:rsidP="000F163C">
            <w:pPr>
              <w:spacing w:line="360" w:lineRule="auto"/>
            </w:pPr>
            <w:r w:rsidRPr="00442838">
              <w:t>Type 1</w:t>
            </w:r>
          </w:p>
        </w:tc>
        <w:tc>
          <w:tcPr>
            <w:tcW w:w="724" w:type="dxa"/>
          </w:tcPr>
          <w:p w14:paraId="2117DEBA" w14:textId="77777777" w:rsidR="00097E98" w:rsidRPr="00442838" w:rsidRDefault="00097E98" w:rsidP="000F163C">
            <w:pPr>
              <w:spacing w:line="360" w:lineRule="auto"/>
            </w:pPr>
            <w:r w:rsidRPr="00442838">
              <w:t>Type 2</w:t>
            </w:r>
          </w:p>
        </w:tc>
        <w:tc>
          <w:tcPr>
            <w:tcW w:w="1976" w:type="dxa"/>
          </w:tcPr>
          <w:p w14:paraId="2BC84C9B" w14:textId="77777777" w:rsidR="00097E98" w:rsidRPr="00442838" w:rsidRDefault="00097E98" w:rsidP="000F163C">
            <w:pPr>
              <w:spacing w:line="360" w:lineRule="auto"/>
            </w:pPr>
            <w:r w:rsidRPr="00442838">
              <w:t>Evolution</w:t>
            </w:r>
          </w:p>
        </w:tc>
      </w:tr>
      <w:tr w:rsidR="00097E98" w:rsidRPr="00442838" w14:paraId="6BA917D1" w14:textId="77777777" w:rsidTr="000F163C">
        <w:trPr>
          <w:trHeight w:val="454"/>
        </w:trPr>
        <w:tc>
          <w:tcPr>
            <w:tcW w:w="1251" w:type="dxa"/>
          </w:tcPr>
          <w:p w14:paraId="41E528C2" w14:textId="77777777" w:rsidR="00097E98" w:rsidRPr="00442838" w:rsidRDefault="00097E98" w:rsidP="000F163C">
            <w:pPr>
              <w:spacing w:line="360" w:lineRule="auto"/>
            </w:pPr>
          </w:p>
        </w:tc>
        <w:tc>
          <w:tcPr>
            <w:tcW w:w="1652" w:type="dxa"/>
          </w:tcPr>
          <w:p w14:paraId="0F597DC3" w14:textId="77777777" w:rsidR="00097E98" w:rsidRPr="00442838" w:rsidRDefault="00097E98" w:rsidP="000F163C">
            <w:pPr>
              <w:spacing w:line="360" w:lineRule="auto"/>
            </w:pPr>
          </w:p>
        </w:tc>
        <w:tc>
          <w:tcPr>
            <w:tcW w:w="3719" w:type="dxa"/>
          </w:tcPr>
          <w:p w14:paraId="773A48CD" w14:textId="77777777" w:rsidR="00097E98" w:rsidRPr="00442838" w:rsidRDefault="00097E98" w:rsidP="000F163C">
            <w:pPr>
              <w:spacing w:line="360" w:lineRule="auto"/>
            </w:pPr>
          </w:p>
        </w:tc>
        <w:tc>
          <w:tcPr>
            <w:tcW w:w="880" w:type="dxa"/>
          </w:tcPr>
          <w:p w14:paraId="1207CBB3" w14:textId="77777777" w:rsidR="00097E98" w:rsidRPr="00442838" w:rsidRDefault="00097E98" w:rsidP="000F163C">
            <w:pPr>
              <w:spacing w:line="360" w:lineRule="auto"/>
            </w:pPr>
          </w:p>
        </w:tc>
        <w:tc>
          <w:tcPr>
            <w:tcW w:w="724" w:type="dxa"/>
          </w:tcPr>
          <w:p w14:paraId="501E42CE" w14:textId="77777777" w:rsidR="00097E98" w:rsidRPr="00442838" w:rsidRDefault="00097E98" w:rsidP="000F163C">
            <w:pPr>
              <w:spacing w:line="360" w:lineRule="auto"/>
            </w:pPr>
          </w:p>
        </w:tc>
        <w:tc>
          <w:tcPr>
            <w:tcW w:w="724" w:type="dxa"/>
          </w:tcPr>
          <w:p w14:paraId="33F5BC31" w14:textId="77777777" w:rsidR="00097E98" w:rsidRPr="00442838" w:rsidRDefault="00097E98" w:rsidP="000F163C">
            <w:pPr>
              <w:spacing w:line="360" w:lineRule="auto"/>
            </w:pPr>
          </w:p>
        </w:tc>
        <w:tc>
          <w:tcPr>
            <w:tcW w:w="1976" w:type="dxa"/>
          </w:tcPr>
          <w:p w14:paraId="75417818" w14:textId="77777777" w:rsidR="00097E98" w:rsidRPr="00442838" w:rsidRDefault="00097E98" w:rsidP="000F163C">
            <w:pPr>
              <w:spacing w:line="360" w:lineRule="auto"/>
            </w:pPr>
          </w:p>
        </w:tc>
      </w:tr>
      <w:tr w:rsidR="00097E98" w:rsidRPr="00442838" w14:paraId="1449B2BB" w14:textId="77777777" w:rsidTr="000F163C">
        <w:trPr>
          <w:trHeight w:val="441"/>
        </w:trPr>
        <w:tc>
          <w:tcPr>
            <w:tcW w:w="1251" w:type="dxa"/>
          </w:tcPr>
          <w:p w14:paraId="5103AABB" w14:textId="77777777" w:rsidR="00097E98" w:rsidRPr="00442838" w:rsidRDefault="00097E98" w:rsidP="000F163C">
            <w:pPr>
              <w:spacing w:line="360" w:lineRule="auto"/>
            </w:pPr>
          </w:p>
        </w:tc>
        <w:tc>
          <w:tcPr>
            <w:tcW w:w="1652" w:type="dxa"/>
          </w:tcPr>
          <w:p w14:paraId="14B9A0E0" w14:textId="77777777" w:rsidR="00097E98" w:rsidRPr="00442838" w:rsidRDefault="00097E98" w:rsidP="000F163C">
            <w:pPr>
              <w:spacing w:line="360" w:lineRule="auto"/>
            </w:pPr>
          </w:p>
        </w:tc>
        <w:tc>
          <w:tcPr>
            <w:tcW w:w="3719" w:type="dxa"/>
          </w:tcPr>
          <w:p w14:paraId="305D7C28" w14:textId="77777777" w:rsidR="00097E98" w:rsidRPr="00442838" w:rsidRDefault="00097E98" w:rsidP="000F163C">
            <w:pPr>
              <w:spacing w:line="360" w:lineRule="auto"/>
            </w:pPr>
          </w:p>
        </w:tc>
        <w:tc>
          <w:tcPr>
            <w:tcW w:w="880" w:type="dxa"/>
          </w:tcPr>
          <w:p w14:paraId="0D70C8A6" w14:textId="77777777" w:rsidR="00097E98" w:rsidRPr="00442838" w:rsidRDefault="00097E98" w:rsidP="000F163C">
            <w:pPr>
              <w:spacing w:line="360" w:lineRule="auto"/>
            </w:pPr>
          </w:p>
        </w:tc>
        <w:tc>
          <w:tcPr>
            <w:tcW w:w="724" w:type="dxa"/>
          </w:tcPr>
          <w:p w14:paraId="3ACE5209" w14:textId="77777777" w:rsidR="00097E98" w:rsidRPr="00442838" w:rsidRDefault="00097E98" w:rsidP="000F163C">
            <w:pPr>
              <w:spacing w:line="360" w:lineRule="auto"/>
            </w:pPr>
          </w:p>
        </w:tc>
        <w:tc>
          <w:tcPr>
            <w:tcW w:w="724" w:type="dxa"/>
          </w:tcPr>
          <w:p w14:paraId="182DF2EC" w14:textId="77777777" w:rsidR="00097E98" w:rsidRPr="00442838" w:rsidRDefault="00097E98" w:rsidP="000F163C">
            <w:pPr>
              <w:spacing w:line="360" w:lineRule="auto"/>
            </w:pPr>
          </w:p>
        </w:tc>
        <w:tc>
          <w:tcPr>
            <w:tcW w:w="1976" w:type="dxa"/>
          </w:tcPr>
          <w:p w14:paraId="35CCFE6F" w14:textId="77777777" w:rsidR="00097E98" w:rsidRPr="00442838" w:rsidRDefault="00097E98" w:rsidP="000F163C">
            <w:pPr>
              <w:spacing w:line="360" w:lineRule="auto"/>
            </w:pPr>
          </w:p>
        </w:tc>
      </w:tr>
      <w:tr w:rsidR="00097E98" w:rsidRPr="00442838" w14:paraId="681A667C" w14:textId="77777777" w:rsidTr="000F163C">
        <w:trPr>
          <w:trHeight w:val="441"/>
        </w:trPr>
        <w:tc>
          <w:tcPr>
            <w:tcW w:w="1251" w:type="dxa"/>
          </w:tcPr>
          <w:p w14:paraId="6A5A7192" w14:textId="77777777" w:rsidR="00097E98" w:rsidRPr="00442838" w:rsidRDefault="00097E98" w:rsidP="000F163C">
            <w:pPr>
              <w:spacing w:line="360" w:lineRule="auto"/>
            </w:pPr>
          </w:p>
        </w:tc>
        <w:tc>
          <w:tcPr>
            <w:tcW w:w="1652" w:type="dxa"/>
          </w:tcPr>
          <w:p w14:paraId="2AC3CC60" w14:textId="77777777" w:rsidR="00097E98" w:rsidRPr="00442838" w:rsidRDefault="00097E98" w:rsidP="000F163C">
            <w:pPr>
              <w:spacing w:line="360" w:lineRule="auto"/>
            </w:pPr>
          </w:p>
        </w:tc>
        <w:tc>
          <w:tcPr>
            <w:tcW w:w="3719" w:type="dxa"/>
          </w:tcPr>
          <w:p w14:paraId="34844CA7" w14:textId="77777777" w:rsidR="00097E98" w:rsidRPr="00442838" w:rsidRDefault="00097E98" w:rsidP="000F163C">
            <w:pPr>
              <w:spacing w:line="360" w:lineRule="auto"/>
            </w:pPr>
          </w:p>
        </w:tc>
        <w:tc>
          <w:tcPr>
            <w:tcW w:w="880" w:type="dxa"/>
          </w:tcPr>
          <w:p w14:paraId="527D6AF9" w14:textId="77777777" w:rsidR="00097E98" w:rsidRPr="00442838" w:rsidRDefault="00097E98" w:rsidP="000F163C">
            <w:pPr>
              <w:spacing w:line="360" w:lineRule="auto"/>
            </w:pPr>
          </w:p>
        </w:tc>
        <w:tc>
          <w:tcPr>
            <w:tcW w:w="724" w:type="dxa"/>
          </w:tcPr>
          <w:p w14:paraId="307DB729" w14:textId="77777777" w:rsidR="00097E98" w:rsidRPr="00442838" w:rsidRDefault="00097E98" w:rsidP="000F163C">
            <w:pPr>
              <w:spacing w:line="360" w:lineRule="auto"/>
            </w:pPr>
          </w:p>
        </w:tc>
        <w:tc>
          <w:tcPr>
            <w:tcW w:w="724" w:type="dxa"/>
          </w:tcPr>
          <w:p w14:paraId="61E87E87" w14:textId="77777777" w:rsidR="00097E98" w:rsidRPr="00442838" w:rsidRDefault="00097E98" w:rsidP="000F163C">
            <w:pPr>
              <w:spacing w:line="360" w:lineRule="auto"/>
            </w:pPr>
          </w:p>
        </w:tc>
        <w:tc>
          <w:tcPr>
            <w:tcW w:w="1976" w:type="dxa"/>
          </w:tcPr>
          <w:p w14:paraId="2F4AEAB1" w14:textId="77777777" w:rsidR="00097E98" w:rsidRPr="00442838" w:rsidRDefault="00097E98" w:rsidP="000F163C">
            <w:pPr>
              <w:spacing w:line="360" w:lineRule="auto"/>
            </w:pPr>
          </w:p>
        </w:tc>
      </w:tr>
      <w:tr w:rsidR="00097E98" w:rsidRPr="00442838" w14:paraId="12CF6FDD" w14:textId="77777777" w:rsidTr="000F163C">
        <w:trPr>
          <w:trHeight w:val="896"/>
        </w:trPr>
        <w:tc>
          <w:tcPr>
            <w:tcW w:w="1251" w:type="dxa"/>
          </w:tcPr>
          <w:p w14:paraId="57DA893F" w14:textId="77777777" w:rsidR="00097E98" w:rsidRPr="00442838" w:rsidRDefault="00097E98" w:rsidP="000F163C">
            <w:pPr>
              <w:spacing w:line="360" w:lineRule="auto"/>
            </w:pPr>
          </w:p>
        </w:tc>
        <w:tc>
          <w:tcPr>
            <w:tcW w:w="1652" w:type="dxa"/>
          </w:tcPr>
          <w:p w14:paraId="75D02CCC" w14:textId="77777777" w:rsidR="00097E98" w:rsidRPr="00442838" w:rsidRDefault="00097E98" w:rsidP="000F163C">
            <w:pPr>
              <w:spacing w:line="360" w:lineRule="auto"/>
            </w:pPr>
          </w:p>
        </w:tc>
        <w:tc>
          <w:tcPr>
            <w:tcW w:w="3719" w:type="dxa"/>
          </w:tcPr>
          <w:p w14:paraId="4E537210" w14:textId="77777777" w:rsidR="00097E98" w:rsidRPr="00442838" w:rsidRDefault="00097E98" w:rsidP="000F163C">
            <w:pPr>
              <w:spacing w:line="360" w:lineRule="auto"/>
            </w:pPr>
          </w:p>
        </w:tc>
        <w:tc>
          <w:tcPr>
            <w:tcW w:w="880" w:type="dxa"/>
          </w:tcPr>
          <w:p w14:paraId="724BB5A3" w14:textId="77777777" w:rsidR="00097E98" w:rsidRPr="00442838" w:rsidRDefault="00097E98" w:rsidP="000F163C">
            <w:pPr>
              <w:spacing w:line="360" w:lineRule="auto"/>
            </w:pPr>
          </w:p>
        </w:tc>
        <w:tc>
          <w:tcPr>
            <w:tcW w:w="724" w:type="dxa"/>
          </w:tcPr>
          <w:p w14:paraId="5D8428A5" w14:textId="77777777" w:rsidR="00097E98" w:rsidRPr="00442838" w:rsidRDefault="00097E98" w:rsidP="000F163C">
            <w:pPr>
              <w:spacing w:line="360" w:lineRule="auto"/>
            </w:pPr>
          </w:p>
        </w:tc>
        <w:tc>
          <w:tcPr>
            <w:tcW w:w="724" w:type="dxa"/>
          </w:tcPr>
          <w:p w14:paraId="32183AA7" w14:textId="77777777" w:rsidR="00097E98" w:rsidRPr="00442838" w:rsidRDefault="00097E98" w:rsidP="000F163C">
            <w:pPr>
              <w:spacing w:line="360" w:lineRule="auto"/>
            </w:pPr>
          </w:p>
        </w:tc>
        <w:tc>
          <w:tcPr>
            <w:tcW w:w="1976" w:type="dxa"/>
          </w:tcPr>
          <w:p w14:paraId="668EE40B" w14:textId="77777777" w:rsidR="00097E98" w:rsidRPr="00442838" w:rsidRDefault="00097E98" w:rsidP="000F163C">
            <w:pPr>
              <w:spacing w:line="360" w:lineRule="auto"/>
            </w:pPr>
          </w:p>
        </w:tc>
      </w:tr>
    </w:tbl>
    <w:p w14:paraId="3B031A0C" w14:textId="77777777" w:rsidR="00097E98" w:rsidRPr="00442838" w:rsidRDefault="00097E98" w:rsidP="00097E98">
      <w:pPr>
        <w:rPr>
          <w:sz w:val="24"/>
        </w:rPr>
      </w:pPr>
    </w:p>
    <w:p w14:paraId="010B110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680E0F" w14:textId="77777777" w:rsidTr="000F163C">
        <w:tc>
          <w:tcPr>
            <w:tcW w:w="3596" w:type="dxa"/>
          </w:tcPr>
          <w:p w14:paraId="20983A9E" w14:textId="77777777" w:rsidR="00097E98" w:rsidRPr="00442838" w:rsidRDefault="00097E98" w:rsidP="000F163C">
            <w:pPr>
              <w:rPr>
                <w:sz w:val="24"/>
              </w:rPr>
            </w:pPr>
          </w:p>
        </w:tc>
        <w:tc>
          <w:tcPr>
            <w:tcW w:w="3597" w:type="dxa"/>
          </w:tcPr>
          <w:p w14:paraId="0B0D7E6B" w14:textId="77777777" w:rsidR="00097E98" w:rsidRPr="00442838" w:rsidRDefault="00097E98" w:rsidP="000F163C">
            <w:pPr>
              <w:rPr>
                <w:sz w:val="24"/>
              </w:rPr>
            </w:pPr>
          </w:p>
        </w:tc>
        <w:tc>
          <w:tcPr>
            <w:tcW w:w="3597" w:type="dxa"/>
          </w:tcPr>
          <w:p w14:paraId="1FB784A2" w14:textId="77777777" w:rsidR="00097E98" w:rsidRPr="00442838" w:rsidRDefault="00097E98" w:rsidP="000F163C">
            <w:pPr>
              <w:rPr>
                <w:sz w:val="24"/>
              </w:rPr>
            </w:pPr>
          </w:p>
        </w:tc>
      </w:tr>
      <w:tr w:rsidR="00097E98" w:rsidRPr="00442838" w14:paraId="1882C11A" w14:textId="77777777" w:rsidTr="000F163C">
        <w:tc>
          <w:tcPr>
            <w:tcW w:w="3596" w:type="dxa"/>
          </w:tcPr>
          <w:p w14:paraId="58F0376B" w14:textId="77777777" w:rsidR="00097E98" w:rsidRPr="00442838" w:rsidRDefault="00097E98" w:rsidP="000F163C">
            <w:pPr>
              <w:rPr>
                <w:sz w:val="24"/>
              </w:rPr>
            </w:pPr>
          </w:p>
        </w:tc>
        <w:tc>
          <w:tcPr>
            <w:tcW w:w="3597" w:type="dxa"/>
          </w:tcPr>
          <w:p w14:paraId="128ADD7D" w14:textId="77777777" w:rsidR="00097E98" w:rsidRPr="00442838" w:rsidRDefault="00097E98" w:rsidP="000F163C">
            <w:pPr>
              <w:rPr>
                <w:sz w:val="24"/>
              </w:rPr>
            </w:pPr>
          </w:p>
        </w:tc>
        <w:tc>
          <w:tcPr>
            <w:tcW w:w="3597" w:type="dxa"/>
          </w:tcPr>
          <w:p w14:paraId="745FC12D" w14:textId="77777777" w:rsidR="00097E98" w:rsidRPr="00442838" w:rsidRDefault="00097E98" w:rsidP="000F163C">
            <w:pPr>
              <w:rPr>
                <w:sz w:val="24"/>
              </w:rPr>
            </w:pPr>
          </w:p>
        </w:tc>
      </w:tr>
    </w:tbl>
    <w:p w14:paraId="6B36CFB2" w14:textId="77777777" w:rsidR="00097E98" w:rsidRPr="00442838" w:rsidRDefault="00097E98" w:rsidP="00097E98">
      <w:pPr>
        <w:rPr>
          <w:sz w:val="24"/>
        </w:rPr>
      </w:pPr>
    </w:p>
    <w:p w14:paraId="30CAC3EB" w14:textId="77777777" w:rsidR="00097E98" w:rsidRPr="00442838" w:rsidRDefault="00097E98" w:rsidP="00097E98">
      <w:pPr>
        <w:rPr>
          <w:sz w:val="24"/>
        </w:rPr>
      </w:pPr>
      <w:r w:rsidRPr="00442838">
        <w:rPr>
          <w:sz w:val="24"/>
        </w:rPr>
        <w:t>Sprites:</w:t>
      </w:r>
    </w:p>
    <w:p w14:paraId="6DCAE9B5" w14:textId="77777777" w:rsidR="00097E98" w:rsidRPr="00442838" w:rsidRDefault="00097E98" w:rsidP="00097E98">
      <w:pPr>
        <w:rPr>
          <w:sz w:val="24"/>
        </w:rPr>
      </w:pPr>
      <w:r w:rsidRPr="00442838">
        <w:rPr>
          <w:sz w:val="24"/>
        </w:rPr>
        <w:br w:type="page"/>
      </w:r>
    </w:p>
    <w:p w14:paraId="1C74AEB4" w14:textId="77777777" w:rsidR="00097E98" w:rsidRPr="00442838" w:rsidRDefault="00097E98" w:rsidP="00097E98">
      <w:pPr>
        <w:rPr>
          <w:sz w:val="24"/>
        </w:rPr>
      </w:pPr>
      <w:r w:rsidRPr="00442838">
        <w:rPr>
          <w:sz w:val="24"/>
        </w:rPr>
        <w:lastRenderedPageBreak/>
        <w:t>Family Page</w:t>
      </w:r>
    </w:p>
    <w:p w14:paraId="435F033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F0BF87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11B707F" w14:textId="77777777" w:rsidTr="000F163C">
        <w:trPr>
          <w:trHeight w:val="896"/>
        </w:trPr>
        <w:tc>
          <w:tcPr>
            <w:tcW w:w="1251" w:type="dxa"/>
          </w:tcPr>
          <w:p w14:paraId="794743F1" w14:textId="77777777" w:rsidR="00097E98" w:rsidRPr="00442838" w:rsidRDefault="00097E98" w:rsidP="000F163C">
            <w:pPr>
              <w:spacing w:line="360" w:lineRule="auto"/>
            </w:pPr>
            <w:r w:rsidRPr="00442838">
              <w:t>Pokemon</w:t>
            </w:r>
          </w:p>
          <w:p w14:paraId="3E067188" w14:textId="77777777" w:rsidR="00097E98" w:rsidRPr="00442838" w:rsidRDefault="00097E98" w:rsidP="000F163C">
            <w:pPr>
              <w:spacing w:line="360" w:lineRule="auto"/>
            </w:pPr>
            <w:r w:rsidRPr="00442838">
              <w:t>Name</w:t>
            </w:r>
          </w:p>
        </w:tc>
        <w:tc>
          <w:tcPr>
            <w:tcW w:w="1652" w:type="dxa"/>
          </w:tcPr>
          <w:p w14:paraId="183E4759" w14:textId="77777777" w:rsidR="00097E98" w:rsidRPr="00442838" w:rsidRDefault="00097E98" w:rsidP="000F163C">
            <w:pPr>
              <w:spacing w:line="360" w:lineRule="auto"/>
            </w:pPr>
            <w:r w:rsidRPr="00442838">
              <w:t>Pokemon Number</w:t>
            </w:r>
          </w:p>
        </w:tc>
        <w:tc>
          <w:tcPr>
            <w:tcW w:w="3719" w:type="dxa"/>
          </w:tcPr>
          <w:p w14:paraId="2843EC1D" w14:textId="77777777" w:rsidR="00097E98" w:rsidRPr="00442838" w:rsidRDefault="00097E98" w:rsidP="000F163C">
            <w:pPr>
              <w:spacing w:line="360" w:lineRule="auto"/>
            </w:pPr>
            <w:r w:rsidRPr="00442838">
              <w:t>Base Stats</w:t>
            </w:r>
          </w:p>
          <w:p w14:paraId="50C5D2A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02F1A66" w14:textId="77777777" w:rsidR="00097E98" w:rsidRPr="00442838" w:rsidRDefault="00097E98" w:rsidP="000F163C">
            <w:pPr>
              <w:spacing w:line="360" w:lineRule="auto"/>
            </w:pPr>
            <w:r w:rsidRPr="00442838">
              <w:t>Ability</w:t>
            </w:r>
          </w:p>
        </w:tc>
        <w:tc>
          <w:tcPr>
            <w:tcW w:w="724" w:type="dxa"/>
          </w:tcPr>
          <w:p w14:paraId="3A148AB4" w14:textId="77777777" w:rsidR="00097E98" w:rsidRPr="00442838" w:rsidRDefault="00097E98" w:rsidP="000F163C">
            <w:pPr>
              <w:spacing w:line="360" w:lineRule="auto"/>
            </w:pPr>
            <w:r w:rsidRPr="00442838">
              <w:t>Type 1</w:t>
            </w:r>
          </w:p>
        </w:tc>
        <w:tc>
          <w:tcPr>
            <w:tcW w:w="724" w:type="dxa"/>
          </w:tcPr>
          <w:p w14:paraId="4119F874" w14:textId="77777777" w:rsidR="00097E98" w:rsidRPr="00442838" w:rsidRDefault="00097E98" w:rsidP="000F163C">
            <w:pPr>
              <w:spacing w:line="360" w:lineRule="auto"/>
            </w:pPr>
            <w:r w:rsidRPr="00442838">
              <w:t>Type 2</w:t>
            </w:r>
          </w:p>
        </w:tc>
        <w:tc>
          <w:tcPr>
            <w:tcW w:w="1976" w:type="dxa"/>
          </w:tcPr>
          <w:p w14:paraId="1C5D448C" w14:textId="77777777" w:rsidR="00097E98" w:rsidRPr="00442838" w:rsidRDefault="00097E98" w:rsidP="000F163C">
            <w:pPr>
              <w:spacing w:line="360" w:lineRule="auto"/>
            </w:pPr>
            <w:r w:rsidRPr="00442838">
              <w:t>Evolution</w:t>
            </w:r>
          </w:p>
        </w:tc>
      </w:tr>
      <w:tr w:rsidR="00097E98" w:rsidRPr="00442838" w14:paraId="11B7D44E" w14:textId="77777777" w:rsidTr="000F163C">
        <w:trPr>
          <w:trHeight w:val="454"/>
        </w:trPr>
        <w:tc>
          <w:tcPr>
            <w:tcW w:w="1251" w:type="dxa"/>
          </w:tcPr>
          <w:p w14:paraId="54B79678" w14:textId="77777777" w:rsidR="00097E98" w:rsidRPr="00442838" w:rsidRDefault="00097E98" w:rsidP="000F163C">
            <w:pPr>
              <w:spacing w:line="360" w:lineRule="auto"/>
            </w:pPr>
          </w:p>
        </w:tc>
        <w:tc>
          <w:tcPr>
            <w:tcW w:w="1652" w:type="dxa"/>
          </w:tcPr>
          <w:p w14:paraId="22146DBC" w14:textId="77777777" w:rsidR="00097E98" w:rsidRPr="00442838" w:rsidRDefault="00097E98" w:rsidP="000F163C">
            <w:pPr>
              <w:spacing w:line="360" w:lineRule="auto"/>
            </w:pPr>
          </w:p>
        </w:tc>
        <w:tc>
          <w:tcPr>
            <w:tcW w:w="3719" w:type="dxa"/>
          </w:tcPr>
          <w:p w14:paraId="04C28D9B" w14:textId="77777777" w:rsidR="00097E98" w:rsidRPr="00442838" w:rsidRDefault="00097E98" w:rsidP="000F163C">
            <w:pPr>
              <w:spacing w:line="360" w:lineRule="auto"/>
            </w:pPr>
          </w:p>
        </w:tc>
        <w:tc>
          <w:tcPr>
            <w:tcW w:w="880" w:type="dxa"/>
          </w:tcPr>
          <w:p w14:paraId="36BF31A6" w14:textId="77777777" w:rsidR="00097E98" w:rsidRPr="00442838" w:rsidRDefault="00097E98" w:rsidP="000F163C">
            <w:pPr>
              <w:spacing w:line="360" w:lineRule="auto"/>
            </w:pPr>
          </w:p>
        </w:tc>
        <w:tc>
          <w:tcPr>
            <w:tcW w:w="724" w:type="dxa"/>
          </w:tcPr>
          <w:p w14:paraId="5FE08BF0" w14:textId="77777777" w:rsidR="00097E98" w:rsidRPr="00442838" w:rsidRDefault="00097E98" w:rsidP="000F163C">
            <w:pPr>
              <w:spacing w:line="360" w:lineRule="auto"/>
            </w:pPr>
          </w:p>
        </w:tc>
        <w:tc>
          <w:tcPr>
            <w:tcW w:w="724" w:type="dxa"/>
          </w:tcPr>
          <w:p w14:paraId="44655FD6" w14:textId="77777777" w:rsidR="00097E98" w:rsidRPr="00442838" w:rsidRDefault="00097E98" w:rsidP="000F163C">
            <w:pPr>
              <w:spacing w:line="360" w:lineRule="auto"/>
            </w:pPr>
          </w:p>
        </w:tc>
        <w:tc>
          <w:tcPr>
            <w:tcW w:w="1976" w:type="dxa"/>
          </w:tcPr>
          <w:p w14:paraId="001A72EE" w14:textId="77777777" w:rsidR="00097E98" w:rsidRPr="00442838" w:rsidRDefault="00097E98" w:rsidP="000F163C">
            <w:pPr>
              <w:spacing w:line="360" w:lineRule="auto"/>
            </w:pPr>
          </w:p>
        </w:tc>
      </w:tr>
      <w:tr w:rsidR="00097E98" w:rsidRPr="00442838" w14:paraId="6FD2ED8C" w14:textId="77777777" w:rsidTr="000F163C">
        <w:trPr>
          <w:trHeight w:val="441"/>
        </w:trPr>
        <w:tc>
          <w:tcPr>
            <w:tcW w:w="1251" w:type="dxa"/>
          </w:tcPr>
          <w:p w14:paraId="54585E85" w14:textId="77777777" w:rsidR="00097E98" w:rsidRPr="00442838" w:rsidRDefault="00097E98" w:rsidP="000F163C">
            <w:pPr>
              <w:spacing w:line="360" w:lineRule="auto"/>
            </w:pPr>
          </w:p>
        </w:tc>
        <w:tc>
          <w:tcPr>
            <w:tcW w:w="1652" w:type="dxa"/>
          </w:tcPr>
          <w:p w14:paraId="5D2F06A3" w14:textId="77777777" w:rsidR="00097E98" w:rsidRPr="00442838" w:rsidRDefault="00097E98" w:rsidP="000F163C">
            <w:pPr>
              <w:spacing w:line="360" w:lineRule="auto"/>
            </w:pPr>
          </w:p>
        </w:tc>
        <w:tc>
          <w:tcPr>
            <w:tcW w:w="3719" w:type="dxa"/>
          </w:tcPr>
          <w:p w14:paraId="701E83F6" w14:textId="77777777" w:rsidR="00097E98" w:rsidRPr="00442838" w:rsidRDefault="00097E98" w:rsidP="000F163C">
            <w:pPr>
              <w:spacing w:line="360" w:lineRule="auto"/>
            </w:pPr>
          </w:p>
        </w:tc>
        <w:tc>
          <w:tcPr>
            <w:tcW w:w="880" w:type="dxa"/>
          </w:tcPr>
          <w:p w14:paraId="5DB97205" w14:textId="77777777" w:rsidR="00097E98" w:rsidRPr="00442838" w:rsidRDefault="00097E98" w:rsidP="000F163C">
            <w:pPr>
              <w:spacing w:line="360" w:lineRule="auto"/>
            </w:pPr>
          </w:p>
        </w:tc>
        <w:tc>
          <w:tcPr>
            <w:tcW w:w="724" w:type="dxa"/>
          </w:tcPr>
          <w:p w14:paraId="2E581B2F" w14:textId="77777777" w:rsidR="00097E98" w:rsidRPr="00442838" w:rsidRDefault="00097E98" w:rsidP="000F163C">
            <w:pPr>
              <w:spacing w:line="360" w:lineRule="auto"/>
            </w:pPr>
          </w:p>
        </w:tc>
        <w:tc>
          <w:tcPr>
            <w:tcW w:w="724" w:type="dxa"/>
          </w:tcPr>
          <w:p w14:paraId="0517AD19" w14:textId="77777777" w:rsidR="00097E98" w:rsidRPr="00442838" w:rsidRDefault="00097E98" w:rsidP="000F163C">
            <w:pPr>
              <w:spacing w:line="360" w:lineRule="auto"/>
            </w:pPr>
          </w:p>
        </w:tc>
        <w:tc>
          <w:tcPr>
            <w:tcW w:w="1976" w:type="dxa"/>
          </w:tcPr>
          <w:p w14:paraId="78585572" w14:textId="77777777" w:rsidR="00097E98" w:rsidRPr="00442838" w:rsidRDefault="00097E98" w:rsidP="000F163C">
            <w:pPr>
              <w:spacing w:line="360" w:lineRule="auto"/>
            </w:pPr>
          </w:p>
        </w:tc>
      </w:tr>
      <w:tr w:rsidR="00097E98" w:rsidRPr="00442838" w14:paraId="2E06AA68" w14:textId="77777777" w:rsidTr="000F163C">
        <w:trPr>
          <w:trHeight w:val="441"/>
        </w:trPr>
        <w:tc>
          <w:tcPr>
            <w:tcW w:w="1251" w:type="dxa"/>
          </w:tcPr>
          <w:p w14:paraId="09F00CDF" w14:textId="77777777" w:rsidR="00097E98" w:rsidRPr="00442838" w:rsidRDefault="00097E98" w:rsidP="000F163C">
            <w:pPr>
              <w:spacing w:line="360" w:lineRule="auto"/>
            </w:pPr>
          </w:p>
        </w:tc>
        <w:tc>
          <w:tcPr>
            <w:tcW w:w="1652" w:type="dxa"/>
          </w:tcPr>
          <w:p w14:paraId="592A87F9" w14:textId="77777777" w:rsidR="00097E98" w:rsidRPr="00442838" w:rsidRDefault="00097E98" w:rsidP="000F163C">
            <w:pPr>
              <w:spacing w:line="360" w:lineRule="auto"/>
            </w:pPr>
          </w:p>
        </w:tc>
        <w:tc>
          <w:tcPr>
            <w:tcW w:w="3719" w:type="dxa"/>
          </w:tcPr>
          <w:p w14:paraId="4FAF47CD" w14:textId="77777777" w:rsidR="00097E98" w:rsidRPr="00442838" w:rsidRDefault="00097E98" w:rsidP="000F163C">
            <w:pPr>
              <w:spacing w:line="360" w:lineRule="auto"/>
            </w:pPr>
          </w:p>
        </w:tc>
        <w:tc>
          <w:tcPr>
            <w:tcW w:w="880" w:type="dxa"/>
          </w:tcPr>
          <w:p w14:paraId="12627657" w14:textId="77777777" w:rsidR="00097E98" w:rsidRPr="00442838" w:rsidRDefault="00097E98" w:rsidP="000F163C">
            <w:pPr>
              <w:spacing w:line="360" w:lineRule="auto"/>
            </w:pPr>
          </w:p>
        </w:tc>
        <w:tc>
          <w:tcPr>
            <w:tcW w:w="724" w:type="dxa"/>
          </w:tcPr>
          <w:p w14:paraId="6662AC8A" w14:textId="77777777" w:rsidR="00097E98" w:rsidRPr="00442838" w:rsidRDefault="00097E98" w:rsidP="000F163C">
            <w:pPr>
              <w:spacing w:line="360" w:lineRule="auto"/>
            </w:pPr>
          </w:p>
        </w:tc>
        <w:tc>
          <w:tcPr>
            <w:tcW w:w="724" w:type="dxa"/>
          </w:tcPr>
          <w:p w14:paraId="7282082A" w14:textId="77777777" w:rsidR="00097E98" w:rsidRPr="00442838" w:rsidRDefault="00097E98" w:rsidP="000F163C">
            <w:pPr>
              <w:spacing w:line="360" w:lineRule="auto"/>
            </w:pPr>
          </w:p>
        </w:tc>
        <w:tc>
          <w:tcPr>
            <w:tcW w:w="1976" w:type="dxa"/>
          </w:tcPr>
          <w:p w14:paraId="018031E4" w14:textId="77777777" w:rsidR="00097E98" w:rsidRPr="00442838" w:rsidRDefault="00097E98" w:rsidP="000F163C">
            <w:pPr>
              <w:spacing w:line="360" w:lineRule="auto"/>
            </w:pPr>
          </w:p>
        </w:tc>
      </w:tr>
      <w:tr w:rsidR="00097E98" w:rsidRPr="00442838" w14:paraId="4DADE411" w14:textId="77777777" w:rsidTr="000F163C">
        <w:trPr>
          <w:trHeight w:val="896"/>
        </w:trPr>
        <w:tc>
          <w:tcPr>
            <w:tcW w:w="1251" w:type="dxa"/>
          </w:tcPr>
          <w:p w14:paraId="50C4228F" w14:textId="77777777" w:rsidR="00097E98" w:rsidRPr="00442838" w:rsidRDefault="00097E98" w:rsidP="000F163C">
            <w:pPr>
              <w:spacing w:line="360" w:lineRule="auto"/>
            </w:pPr>
          </w:p>
        </w:tc>
        <w:tc>
          <w:tcPr>
            <w:tcW w:w="1652" w:type="dxa"/>
          </w:tcPr>
          <w:p w14:paraId="0F6EB7EF" w14:textId="77777777" w:rsidR="00097E98" w:rsidRPr="00442838" w:rsidRDefault="00097E98" w:rsidP="000F163C">
            <w:pPr>
              <w:spacing w:line="360" w:lineRule="auto"/>
            </w:pPr>
          </w:p>
        </w:tc>
        <w:tc>
          <w:tcPr>
            <w:tcW w:w="3719" w:type="dxa"/>
          </w:tcPr>
          <w:p w14:paraId="2592FDE1" w14:textId="77777777" w:rsidR="00097E98" w:rsidRPr="00442838" w:rsidRDefault="00097E98" w:rsidP="000F163C">
            <w:pPr>
              <w:spacing w:line="360" w:lineRule="auto"/>
            </w:pPr>
          </w:p>
        </w:tc>
        <w:tc>
          <w:tcPr>
            <w:tcW w:w="880" w:type="dxa"/>
          </w:tcPr>
          <w:p w14:paraId="1322611B" w14:textId="77777777" w:rsidR="00097E98" w:rsidRPr="00442838" w:rsidRDefault="00097E98" w:rsidP="000F163C">
            <w:pPr>
              <w:spacing w:line="360" w:lineRule="auto"/>
            </w:pPr>
          </w:p>
        </w:tc>
        <w:tc>
          <w:tcPr>
            <w:tcW w:w="724" w:type="dxa"/>
          </w:tcPr>
          <w:p w14:paraId="28F3FD69" w14:textId="77777777" w:rsidR="00097E98" w:rsidRPr="00442838" w:rsidRDefault="00097E98" w:rsidP="000F163C">
            <w:pPr>
              <w:spacing w:line="360" w:lineRule="auto"/>
            </w:pPr>
          </w:p>
        </w:tc>
        <w:tc>
          <w:tcPr>
            <w:tcW w:w="724" w:type="dxa"/>
          </w:tcPr>
          <w:p w14:paraId="334D6C41" w14:textId="77777777" w:rsidR="00097E98" w:rsidRPr="00442838" w:rsidRDefault="00097E98" w:rsidP="000F163C">
            <w:pPr>
              <w:spacing w:line="360" w:lineRule="auto"/>
            </w:pPr>
          </w:p>
        </w:tc>
        <w:tc>
          <w:tcPr>
            <w:tcW w:w="1976" w:type="dxa"/>
          </w:tcPr>
          <w:p w14:paraId="3C3EBB8D" w14:textId="77777777" w:rsidR="00097E98" w:rsidRPr="00442838" w:rsidRDefault="00097E98" w:rsidP="000F163C">
            <w:pPr>
              <w:spacing w:line="360" w:lineRule="auto"/>
            </w:pPr>
          </w:p>
        </w:tc>
      </w:tr>
    </w:tbl>
    <w:p w14:paraId="231343D5" w14:textId="77777777" w:rsidR="00097E98" w:rsidRPr="00442838" w:rsidRDefault="00097E98" w:rsidP="00097E98">
      <w:pPr>
        <w:rPr>
          <w:sz w:val="24"/>
        </w:rPr>
      </w:pPr>
    </w:p>
    <w:p w14:paraId="351E0C2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CFD773" w14:textId="77777777" w:rsidTr="000F163C">
        <w:tc>
          <w:tcPr>
            <w:tcW w:w="3596" w:type="dxa"/>
          </w:tcPr>
          <w:p w14:paraId="5CC63DB1" w14:textId="77777777" w:rsidR="00097E98" w:rsidRPr="00442838" w:rsidRDefault="00097E98" w:rsidP="000F163C">
            <w:pPr>
              <w:rPr>
                <w:sz w:val="24"/>
              </w:rPr>
            </w:pPr>
          </w:p>
        </w:tc>
        <w:tc>
          <w:tcPr>
            <w:tcW w:w="3597" w:type="dxa"/>
          </w:tcPr>
          <w:p w14:paraId="3C39883E" w14:textId="77777777" w:rsidR="00097E98" w:rsidRPr="00442838" w:rsidRDefault="00097E98" w:rsidP="000F163C">
            <w:pPr>
              <w:rPr>
                <w:sz w:val="24"/>
              </w:rPr>
            </w:pPr>
          </w:p>
        </w:tc>
        <w:tc>
          <w:tcPr>
            <w:tcW w:w="3597" w:type="dxa"/>
          </w:tcPr>
          <w:p w14:paraId="062C7D4E" w14:textId="77777777" w:rsidR="00097E98" w:rsidRPr="00442838" w:rsidRDefault="00097E98" w:rsidP="000F163C">
            <w:pPr>
              <w:rPr>
                <w:sz w:val="24"/>
              </w:rPr>
            </w:pPr>
          </w:p>
        </w:tc>
      </w:tr>
      <w:tr w:rsidR="00097E98" w:rsidRPr="00442838" w14:paraId="7799AAE8" w14:textId="77777777" w:rsidTr="000F163C">
        <w:tc>
          <w:tcPr>
            <w:tcW w:w="3596" w:type="dxa"/>
          </w:tcPr>
          <w:p w14:paraId="078946E0" w14:textId="77777777" w:rsidR="00097E98" w:rsidRPr="00442838" w:rsidRDefault="00097E98" w:rsidP="000F163C">
            <w:pPr>
              <w:rPr>
                <w:sz w:val="24"/>
              </w:rPr>
            </w:pPr>
          </w:p>
        </w:tc>
        <w:tc>
          <w:tcPr>
            <w:tcW w:w="3597" w:type="dxa"/>
          </w:tcPr>
          <w:p w14:paraId="3870A8A9" w14:textId="77777777" w:rsidR="00097E98" w:rsidRPr="00442838" w:rsidRDefault="00097E98" w:rsidP="000F163C">
            <w:pPr>
              <w:rPr>
                <w:sz w:val="24"/>
              </w:rPr>
            </w:pPr>
          </w:p>
        </w:tc>
        <w:tc>
          <w:tcPr>
            <w:tcW w:w="3597" w:type="dxa"/>
          </w:tcPr>
          <w:p w14:paraId="55033874" w14:textId="77777777" w:rsidR="00097E98" w:rsidRPr="00442838" w:rsidRDefault="00097E98" w:rsidP="000F163C">
            <w:pPr>
              <w:rPr>
                <w:sz w:val="24"/>
              </w:rPr>
            </w:pPr>
          </w:p>
        </w:tc>
      </w:tr>
    </w:tbl>
    <w:p w14:paraId="5D3E6E48" w14:textId="77777777" w:rsidR="00097E98" w:rsidRPr="00442838" w:rsidRDefault="00097E98" w:rsidP="00097E98">
      <w:pPr>
        <w:rPr>
          <w:sz w:val="24"/>
        </w:rPr>
      </w:pPr>
    </w:p>
    <w:p w14:paraId="3F199E7E" w14:textId="77777777" w:rsidR="00097E98" w:rsidRPr="00442838" w:rsidRDefault="00097E98" w:rsidP="00097E98">
      <w:pPr>
        <w:rPr>
          <w:sz w:val="24"/>
        </w:rPr>
      </w:pPr>
      <w:r w:rsidRPr="00442838">
        <w:rPr>
          <w:sz w:val="24"/>
        </w:rPr>
        <w:t>Sprites:</w:t>
      </w:r>
    </w:p>
    <w:p w14:paraId="54E2158C" w14:textId="77777777" w:rsidR="00097E98" w:rsidRPr="00442838" w:rsidRDefault="00097E98" w:rsidP="00097E98">
      <w:pPr>
        <w:rPr>
          <w:sz w:val="24"/>
        </w:rPr>
      </w:pPr>
      <w:r w:rsidRPr="00442838">
        <w:rPr>
          <w:sz w:val="24"/>
        </w:rPr>
        <w:br w:type="page"/>
      </w:r>
    </w:p>
    <w:p w14:paraId="00618A88" w14:textId="77777777" w:rsidR="00097E98" w:rsidRPr="00442838" w:rsidRDefault="00097E98" w:rsidP="00097E98">
      <w:pPr>
        <w:rPr>
          <w:sz w:val="24"/>
        </w:rPr>
      </w:pPr>
      <w:r w:rsidRPr="00442838">
        <w:rPr>
          <w:sz w:val="24"/>
        </w:rPr>
        <w:lastRenderedPageBreak/>
        <w:t>Family Page</w:t>
      </w:r>
    </w:p>
    <w:p w14:paraId="390C41B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6431B0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6FBF38" w14:textId="77777777" w:rsidTr="000F163C">
        <w:trPr>
          <w:trHeight w:val="896"/>
        </w:trPr>
        <w:tc>
          <w:tcPr>
            <w:tcW w:w="1251" w:type="dxa"/>
          </w:tcPr>
          <w:p w14:paraId="777086D9" w14:textId="77777777" w:rsidR="00097E98" w:rsidRPr="00442838" w:rsidRDefault="00097E98" w:rsidP="000F163C">
            <w:pPr>
              <w:spacing w:line="360" w:lineRule="auto"/>
            </w:pPr>
            <w:r w:rsidRPr="00442838">
              <w:t>Pokemon</w:t>
            </w:r>
          </w:p>
          <w:p w14:paraId="32F23296" w14:textId="77777777" w:rsidR="00097E98" w:rsidRPr="00442838" w:rsidRDefault="00097E98" w:rsidP="000F163C">
            <w:pPr>
              <w:spacing w:line="360" w:lineRule="auto"/>
            </w:pPr>
            <w:r w:rsidRPr="00442838">
              <w:t>Name</w:t>
            </w:r>
          </w:p>
        </w:tc>
        <w:tc>
          <w:tcPr>
            <w:tcW w:w="1652" w:type="dxa"/>
          </w:tcPr>
          <w:p w14:paraId="108B72CC" w14:textId="77777777" w:rsidR="00097E98" w:rsidRPr="00442838" w:rsidRDefault="00097E98" w:rsidP="000F163C">
            <w:pPr>
              <w:spacing w:line="360" w:lineRule="auto"/>
            </w:pPr>
            <w:r w:rsidRPr="00442838">
              <w:t>Pokemon Number</w:t>
            </w:r>
          </w:p>
        </w:tc>
        <w:tc>
          <w:tcPr>
            <w:tcW w:w="3719" w:type="dxa"/>
          </w:tcPr>
          <w:p w14:paraId="50BFA877" w14:textId="77777777" w:rsidR="00097E98" w:rsidRPr="00442838" w:rsidRDefault="00097E98" w:rsidP="000F163C">
            <w:pPr>
              <w:spacing w:line="360" w:lineRule="auto"/>
            </w:pPr>
            <w:r w:rsidRPr="00442838">
              <w:t>Base Stats</w:t>
            </w:r>
          </w:p>
          <w:p w14:paraId="63AECB73"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3BFDC09" w14:textId="77777777" w:rsidR="00097E98" w:rsidRPr="00442838" w:rsidRDefault="00097E98" w:rsidP="000F163C">
            <w:pPr>
              <w:spacing w:line="360" w:lineRule="auto"/>
            </w:pPr>
            <w:r w:rsidRPr="00442838">
              <w:t>Ability</w:t>
            </w:r>
          </w:p>
        </w:tc>
        <w:tc>
          <w:tcPr>
            <w:tcW w:w="724" w:type="dxa"/>
          </w:tcPr>
          <w:p w14:paraId="32691645" w14:textId="77777777" w:rsidR="00097E98" w:rsidRPr="00442838" w:rsidRDefault="00097E98" w:rsidP="000F163C">
            <w:pPr>
              <w:spacing w:line="360" w:lineRule="auto"/>
            </w:pPr>
            <w:r w:rsidRPr="00442838">
              <w:t>Type 1</w:t>
            </w:r>
          </w:p>
        </w:tc>
        <w:tc>
          <w:tcPr>
            <w:tcW w:w="724" w:type="dxa"/>
          </w:tcPr>
          <w:p w14:paraId="0488161C" w14:textId="77777777" w:rsidR="00097E98" w:rsidRPr="00442838" w:rsidRDefault="00097E98" w:rsidP="000F163C">
            <w:pPr>
              <w:spacing w:line="360" w:lineRule="auto"/>
            </w:pPr>
            <w:r w:rsidRPr="00442838">
              <w:t>Type 2</w:t>
            </w:r>
          </w:p>
        </w:tc>
        <w:tc>
          <w:tcPr>
            <w:tcW w:w="1976" w:type="dxa"/>
          </w:tcPr>
          <w:p w14:paraId="73C4D6C2" w14:textId="77777777" w:rsidR="00097E98" w:rsidRPr="00442838" w:rsidRDefault="00097E98" w:rsidP="000F163C">
            <w:pPr>
              <w:spacing w:line="360" w:lineRule="auto"/>
            </w:pPr>
            <w:r w:rsidRPr="00442838">
              <w:t>Evolution</w:t>
            </w:r>
          </w:p>
        </w:tc>
      </w:tr>
      <w:tr w:rsidR="00097E98" w:rsidRPr="00442838" w14:paraId="158004CF" w14:textId="77777777" w:rsidTr="000F163C">
        <w:trPr>
          <w:trHeight w:val="454"/>
        </w:trPr>
        <w:tc>
          <w:tcPr>
            <w:tcW w:w="1251" w:type="dxa"/>
          </w:tcPr>
          <w:p w14:paraId="1707B32B" w14:textId="77777777" w:rsidR="00097E98" w:rsidRPr="00442838" w:rsidRDefault="00097E98" w:rsidP="000F163C">
            <w:pPr>
              <w:spacing w:line="360" w:lineRule="auto"/>
            </w:pPr>
          </w:p>
        </w:tc>
        <w:tc>
          <w:tcPr>
            <w:tcW w:w="1652" w:type="dxa"/>
          </w:tcPr>
          <w:p w14:paraId="1D713AB6" w14:textId="77777777" w:rsidR="00097E98" w:rsidRPr="00442838" w:rsidRDefault="00097E98" w:rsidP="000F163C">
            <w:pPr>
              <w:spacing w:line="360" w:lineRule="auto"/>
            </w:pPr>
          </w:p>
        </w:tc>
        <w:tc>
          <w:tcPr>
            <w:tcW w:w="3719" w:type="dxa"/>
          </w:tcPr>
          <w:p w14:paraId="1BE6138A" w14:textId="77777777" w:rsidR="00097E98" w:rsidRPr="00442838" w:rsidRDefault="00097E98" w:rsidP="000F163C">
            <w:pPr>
              <w:spacing w:line="360" w:lineRule="auto"/>
            </w:pPr>
          </w:p>
        </w:tc>
        <w:tc>
          <w:tcPr>
            <w:tcW w:w="880" w:type="dxa"/>
          </w:tcPr>
          <w:p w14:paraId="64884A2E" w14:textId="77777777" w:rsidR="00097E98" w:rsidRPr="00442838" w:rsidRDefault="00097E98" w:rsidP="000F163C">
            <w:pPr>
              <w:spacing w:line="360" w:lineRule="auto"/>
            </w:pPr>
          </w:p>
        </w:tc>
        <w:tc>
          <w:tcPr>
            <w:tcW w:w="724" w:type="dxa"/>
          </w:tcPr>
          <w:p w14:paraId="5B92B7A0" w14:textId="77777777" w:rsidR="00097E98" w:rsidRPr="00442838" w:rsidRDefault="00097E98" w:rsidP="000F163C">
            <w:pPr>
              <w:spacing w:line="360" w:lineRule="auto"/>
            </w:pPr>
          </w:p>
        </w:tc>
        <w:tc>
          <w:tcPr>
            <w:tcW w:w="724" w:type="dxa"/>
          </w:tcPr>
          <w:p w14:paraId="269B6B10" w14:textId="77777777" w:rsidR="00097E98" w:rsidRPr="00442838" w:rsidRDefault="00097E98" w:rsidP="000F163C">
            <w:pPr>
              <w:spacing w:line="360" w:lineRule="auto"/>
            </w:pPr>
          </w:p>
        </w:tc>
        <w:tc>
          <w:tcPr>
            <w:tcW w:w="1976" w:type="dxa"/>
          </w:tcPr>
          <w:p w14:paraId="33671AE8" w14:textId="77777777" w:rsidR="00097E98" w:rsidRPr="00442838" w:rsidRDefault="00097E98" w:rsidP="000F163C">
            <w:pPr>
              <w:spacing w:line="360" w:lineRule="auto"/>
            </w:pPr>
          </w:p>
        </w:tc>
      </w:tr>
      <w:tr w:rsidR="00097E98" w:rsidRPr="00442838" w14:paraId="0EF70A44" w14:textId="77777777" w:rsidTr="000F163C">
        <w:trPr>
          <w:trHeight w:val="441"/>
        </w:trPr>
        <w:tc>
          <w:tcPr>
            <w:tcW w:w="1251" w:type="dxa"/>
          </w:tcPr>
          <w:p w14:paraId="6B453A76" w14:textId="77777777" w:rsidR="00097E98" w:rsidRPr="00442838" w:rsidRDefault="00097E98" w:rsidP="000F163C">
            <w:pPr>
              <w:spacing w:line="360" w:lineRule="auto"/>
            </w:pPr>
          </w:p>
        </w:tc>
        <w:tc>
          <w:tcPr>
            <w:tcW w:w="1652" w:type="dxa"/>
          </w:tcPr>
          <w:p w14:paraId="59E0A2B9" w14:textId="77777777" w:rsidR="00097E98" w:rsidRPr="00442838" w:rsidRDefault="00097E98" w:rsidP="000F163C">
            <w:pPr>
              <w:spacing w:line="360" w:lineRule="auto"/>
            </w:pPr>
          </w:p>
        </w:tc>
        <w:tc>
          <w:tcPr>
            <w:tcW w:w="3719" w:type="dxa"/>
          </w:tcPr>
          <w:p w14:paraId="19CF75BE" w14:textId="77777777" w:rsidR="00097E98" w:rsidRPr="00442838" w:rsidRDefault="00097E98" w:rsidP="000F163C">
            <w:pPr>
              <w:spacing w:line="360" w:lineRule="auto"/>
            </w:pPr>
          </w:p>
        </w:tc>
        <w:tc>
          <w:tcPr>
            <w:tcW w:w="880" w:type="dxa"/>
          </w:tcPr>
          <w:p w14:paraId="46E4A808" w14:textId="77777777" w:rsidR="00097E98" w:rsidRPr="00442838" w:rsidRDefault="00097E98" w:rsidP="000F163C">
            <w:pPr>
              <w:spacing w:line="360" w:lineRule="auto"/>
            </w:pPr>
          </w:p>
        </w:tc>
        <w:tc>
          <w:tcPr>
            <w:tcW w:w="724" w:type="dxa"/>
          </w:tcPr>
          <w:p w14:paraId="4D0F029D" w14:textId="77777777" w:rsidR="00097E98" w:rsidRPr="00442838" w:rsidRDefault="00097E98" w:rsidP="000F163C">
            <w:pPr>
              <w:spacing w:line="360" w:lineRule="auto"/>
            </w:pPr>
          </w:p>
        </w:tc>
        <w:tc>
          <w:tcPr>
            <w:tcW w:w="724" w:type="dxa"/>
          </w:tcPr>
          <w:p w14:paraId="53E4145B" w14:textId="77777777" w:rsidR="00097E98" w:rsidRPr="00442838" w:rsidRDefault="00097E98" w:rsidP="000F163C">
            <w:pPr>
              <w:spacing w:line="360" w:lineRule="auto"/>
            </w:pPr>
          </w:p>
        </w:tc>
        <w:tc>
          <w:tcPr>
            <w:tcW w:w="1976" w:type="dxa"/>
          </w:tcPr>
          <w:p w14:paraId="6FEDC04C" w14:textId="77777777" w:rsidR="00097E98" w:rsidRPr="00442838" w:rsidRDefault="00097E98" w:rsidP="000F163C">
            <w:pPr>
              <w:spacing w:line="360" w:lineRule="auto"/>
            </w:pPr>
          </w:p>
        </w:tc>
      </w:tr>
      <w:tr w:rsidR="00097E98" w:rsidRPr="00442838" w14:paraId="2D4E3299" w14:textId="77777777" w:rsidTr="000F163C">
        <w:trPr>
          <w:trHeight w:val="441"/>
        </w:trPr>
        <w:tc>
          <w:tcPr>
            <w:tcW w:w="1251" w:type="dxa"/>
          </w:tcPr>
          <w:p w14:paraId="3651807C" w14:textId="77777777" w:rsidR="00097E98" w:rsidRPr="00442838" w:rsidRDefault="00097E98" w:rsidP="000F163C">
            <w:pPr>
              <w:spacing w:line="360" w:lineRule="auto"/>
            </w:pPr>
          </w:p>
        </w:tc>
        <w:tc>
          <w:tcPr>
            <w:tcW w:w="1652" w:type="dxa"/>
          </w:tcPr>
          <w:p w14:paraId="6FBAEE35" w14:textId="77777777" w:rsidR="00097E98" w:rsidRPr="00442838" w:rsidRDefault="00097E98" w:rsidP="000F163C">
            <w:pPr>
              <w:spacing w:line="360" w:lineRule="auto"/>
            </w:pPr>
          </w:p>
        </w:tc>
        <w:tc>
          <w:tcPr>
            <w:tcW w:w="3719" w:type="dxa"/>
          </w:tcPr>
          <w:p w14:paraId="71516D4C" w14:textId="77777777" w:rsidR="00097E98" w:rsidRPr="00442838" w:rsidRDefault="00097E98" w:rsidP="000F163C">
            <w:pPr>
              <w:spacing w:line="360" w:lineRule="auto"/>
            </w:pPr>
          </w:p>
        </w:tc>
        <w:tc>
          <w:tcPr>
            <w:tcW w:w="880" w:type="dxa"/>
          </w:tcPr>
          <w:p w14:paraId="5BDAFB29" w14:textId="77777777" w:rsidR="00097E98" w:rsidRPr="00442838" w:rsidRDefault="00097E98" w:rsidP="000F163C">
            <w:pPr>
              <w:spacing w:line="360" w:lineRule="auto"/>
            </w:pPr>
          </w:p>
        </w:tc>
        <w:tc>
          <w:tcPr>
            <w:tcW w:w="724" w:type="dxa"/>
          </w:tcPr>
          <w:p w14:paraId="7AE24C27" w14:textId="77777777" w:rsidR="00097E98" w:rsidRPr="00442838" w:rsidRDefault="00097E98" w:rsidP="000F163C">
            <w:pPr>
              <w:spacing w:line="360" w:lineRule="auto"/>
            </w:pPr>
          </w:p>
        </w:tc>
        <w:tc>
          <w:tcPr>
            <w:tcW w:w="724" w:type="dxa"/>
          </w:tcPr>
          <w:p w14:paraId="56906276" w14:textId="77777777" w:rsidR="00097E98" w:rsidRPr="00442838" w:rsidRDefault="00097E98" w:rsidP="000F163C">
            <w:pPr>
              <w:spacing w:line="360" w:lineRule="auto"/>
            </w:pPr>
          </w:p>
        </w:tc>
        <w:tc>
          <w:tcPr>
            <w:tcW w:w="1976" w:type="dxa"/>
          </w:tcPr>
          <w:p w14:paraId="7C1E3117" w14:textId="77777777" w:rsidR="00097E98" w:rsidRPr="00442838" w:rsidRDefault="00097E98" w:rsidP="000F163C">
            <w:pPr>
              <w:spacing w:line="360" w:lineRule="auto"/>
            </w:pPr>
          </w:p>
        </w:tc>
      </w:tr>
      <w:tr w:rsidR="00097E98" w:rsidRPr="00442838" w14:paraId="7AF0742D" w14:textId="77777777" w:rsidTr="000F163C">
        <w:trPr>
          <w:trHeight w:val="896"/>
        </w:trPr>
        <w:tc>
          <w:tcPr>
            <w:tcW w:w="1251" w:type="dxa"/>
          </w:tcPr>
          <w:p w14:paraId="2BF7D925" w14:textId="77777777" w:rsidR="00097E98" w:rsidRPr="00442838" w:rsidRDefault="00097E98" w:rsidP="000F163C">
            <w:pPr>
              <w:spacing w:line="360" w:lineRule="auto"/>
            </w:pPr>
          </w:p>
        </w:tc>
        <w:tc>
          <w:tcPr>
            <w:tcW w:w="1652" w:type="dxa"/>
          </w:tcPr>
          <w:p w14:paraId="5E5237CE" w14:textId="77777777" w:rsidR="00097E98" w:rsidRPr="00442838" w:rsidRDefault="00097E98" w:rsidP="000F163C">
            <w:pPr>
              <w:spacing w:line="360" w:lineRule="auto"/>
            </w:pPr>
          </w:p>
        </w:tc>
        <w:tc>
          <w:tcPr>
            <w:tcW w:w="3719" w:type="dxa"/>
          </w:tcPr>
          <w:p w14:paraId="1333D219" w14:textId="77777777" w:rsidR="00097E98" w:rsidRPr="00442838" w:rsidRDefault="00097E98" w:rsidP="000F163C">
            <w:pPr>
              <w:spacing w:line="360" w:lineRule="auto"/>
            </w:pPr>
          </w:p>
        </w:tc>
        <w:tc>
          <w:tcPr>
            <w:tcW w:w="880" w:type="dxa"/>
          </w:tcPr>
          <w:p w14:paraId="460FD103" w14:textId="77777777" w:rsidR="00097E98" w:rsidRPr="00442838" w:rsidRDefault="00097E98" w:rsidP="000F163C">
            <w:pPr>
              <w:spacing w:line="360" w:lineRule="auto"/>
            </w:pPr>
          </w:p>
        </w:tc>
        <w:tc>
          <w:tcPr>
            <w:tcW w:w="724" w:type="dxa"/>
          </w:tcPr>
          <w:p w14:paraId="67D24850" w14:textId="77777777" w:rsidR="00097E98" w:rsidRPr="00442838" w:rsidRDefault="00097E98" w:rsidP="000F163C">
            <w:pPr>
              <w:spacing w:line="360" w:lineRule="auto"/>
            </w:pPr>
          </w:p>
        </w:tc>
        <w:tc>
          <w:tcPr>
            <w:tcW w:w="724" w:type="dxa"/>
          </w:tcPr>
          <w:p w14:paraId="092D184E" w14:textId="77777777" w:rsidR="00097E98" w:rsidRPr="00442838" w:rsidRDefault="00097E98" w:rsidP="000F163C">
            <w:pPr>
              <w:spacing w:line="360" w:lineRule="auto"/>
            </w:pPr>
          </w:p>
        </w:tc>
        <w:tc>
          <w:tcPr>
            <w:tcW w:w="1976" w:type="dxa"/>
          </w:tcPr>
          <w:p w14:paraId="220A29C0" w14:textId="77777777" w:rsidR="00097E98" w:rsidRPr="00442838" w:rsidRDefault="00097E98" w:rsidP="000F163C">
            <w:pPr>
              <w:spacing w:line="360" w:lineRule="auto"/>
            </w:pPr>
          </w:p>
        </w:tc>
      </w:tr>
    </w:tbl>
    <w:p w14:paraId="75A5E2D9" w14:textId="77777777" w:rsidR="00097E98" w:rsidRPr="00442838" w:rsidRDefault="00097E98" w:rsidP="00097E98">
      <w:pPr>
        <w:rPr>
          <w:sz w:val="24"/>
        </w:rPr>
      </w:pPr>
    </w:p>
    <w:p w14:paraId="77FC8C7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CF0DAA0" w14:textId="77777777" w:rsidTr="000F163C">
        <w:tc>
          <w:tcPr>
            <w:tcW w:w="3596" w:type="dxa"/>
          </w:tcPr>
          <w:p w14:paraId="2EA50E17" w14:textId="77777777" w:rsidR="00097E98" w:rsidRPr="00442838" w:rsidRDefault="00097E98" w:rsidP="000F163C">
            <w:pPr>
              <w:rPr>
                <w:sz w:val="24"/>
              </w:rPr>
            </w:pPr>
          </w:p>
        </w:tc>
        <w:tc>
          <w:tcPr>
            <w:tcW w:w="3597" w:type="dxa"/>
          </w:tcPr>
          <w:p w14:paraId="0D1A5B01" w14:textId="77777777" w:rsidR="00097E98" w:rsidRPr="00442838" w:rsidRDefault="00097E98" w:rsidP="000F163C">
            <w:pPr>
              <w:rPr>
                <w:sz w:val="24"/>
              </w:rPr>
            </w:pPr>
          </w:p>
        </w:tc>
        <w:tc>
          <w:tcPr>
            <w:tcW w:w="3597" w:type="dxa"/>
          </w:tcPr>
          <w:p w14:paraId="4721F640" w14:textId="77777777" w:rsidR="00097E98" w:rsidRPr="00442838" w:rsidRDefault="00097E98" w:rsidP="000F163C">
            <w:pPr>
              <w:rPr>
                <w:sz w:val="24"/>
              </w:rPr>
            </w:pPr>
          </w:p>
        </w:tc>
      </w:tr>
      <w:tr w:rsidR="00097E98" w:rsidRPr="00442838" w14:paraId="1761304E" w14:textId="77777777" w:rsidTr="000F163C">
        <w:tc>
          <w:tcPr>
            <w:tcW w:w="3596" w:type="dxa"/>
          </w:tcPr>
          <w:p w14:paraId="3F00231D" w14:textId="77777777" w:rsidR="00097E98" w:rsidRPr="00442838" w:rsidRDefault="00097E98" w:rsidP="000F163C">
            <w:pPr>
              <w:rPr>
                <w:sz w:val="24"/>
              </w:rPr>
            </w:pPr>
          </w:p>
        </w:tc>
        <w:tc>
          <w:tcPr>
            <w:tcW w:w="3597" w:type="dxa"/>
          </w:tcPr>
          <w:p w14:paraId="034FD419" w14:textId="77777777" w:rsidR="00097E98" w:rsidRPr="00442838" w:rsidRDefault="00097E98" w:rsidP="000F163C">
            <w:pPr>
              <w:rPr>
                <w:sz w:val="24"/>
              </w:rPr>
            </w:pPr>
          </w:p>
        </w:tc>
        <w:tc>
          <w:tcPr>
            <w:tcW w:w="3597" w:type="dxa"/>
          </w:tcPr>
          <w:p w14:paraId="28887E47" w14:textId="77777777" w:rsidR="00097E98" w:rsidRPr="00442838" w:rsidRDefault="00097E98" w:rsidP="000F163C">
            <w:pPr>
              <w:rPr>
                <w:sz w:val="24"/>
              </w:rPr>
            </w:pPr>
          </w:p>
        </w:tc>
      </w:tr>
    </w:tbl>
    <w:p w14:paraId="0686E7E5" w14:textId="77777777" w:rsidR="00097E98" w:rsidRPr="00442838" w:rsidRDefault="00097E98" w:rsidP="00097E98">
      <w:pPr>
        <w:rPr>
          <w:sz w:val="24"/>
        </w:rPr>
      </w:pPr>
    </w:p>
    <w:p w14:paraId="007B0194" w14:textId="77777777" w:rsidR="00097E98" w:rsidRPr="00442838" w:rsidRDefault="00097E98" w:rsidP="00097E98">
      <w:pPr>
        <w:rPr>
          <w:sz w:val="24"/>
        </w:rPr>
      </w:pPr>
      <w:r w:rsidRPr="00442838">
        <w:rPr>
          <w:sz w:val="24"/>
        </w:rPr>
        <w:t>Sprites:</w:t>
      </w:r>
    </w:p>
    <w:p w14:paraId="09F845E3" w14:textId="77777777" w:rsidR="00097E98" w:rsidRPr="00442838" w:rsidRDefault="00097E98" w:rsidP="00097E98">
      <w:pPr>
        <w:rPr>
          <w:sz w:val="24"/>
        </w:rPr>
      </w:pPr>
      <w:r w:rsidRPr="00442838">
        <w:rPr>
          <w:sz w:val="24"/>
        </w:rPr>
        <w:br w:type="page"/>
      </w:r>
    </w:p>
    <w:p w14:paraId="149DD502" w14:textId="77777777" w:rsidR="00097E98" w:rsidRPr="00442838" w:rsidRDefault="00097E98" w:rsidP="00097E98">
      <w:pPr>
        <w:rPr>
          <w:sz w:val="24"/>
        </w:rPr>
      </w:pPr>
      <w:r w:rsidRPr="00442838">
        <w:rPr>
          <w:sz w:val="24"/>
        </w:rPr>
        <w:lastRenderedPageBreak/>
        <w:t>Family Page</w:t>
      </w:r>
    </w:p>
    <w:p w14:paraId="06016DE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FE213A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1388BD8" w14:textId="77777777" w:rsidTr="000F163C">
        <w:trPr>
          <w:trHeight w:val="896"/>
        </w:trPr>
        <w:tc>
          <w:tcPr>
            <w:tcW w:w="1251" w:type="dxa"/>
          </w:tcPr>
          <w:p w14:paraId="1F185F2C" w14:textId="77777777" w:rsidR="00097E98" w:rsidRPr="00442838" w:rsidRDefault="00097E98" w:rsidP="000F163C">
            <w:pPr>
              <w:spacing w:line="360" w:lineRule="auto"/>
            </w:pPr>
            <w:r w:rsidRPr="00442838">
              <w:t>Pokemon</w:t>
            </w:r>
          </w:p>
          <w:p w14:paraId="0507DC1A" w14:textId="77777777" w:rsidR="00097E98" w:rsidRPr="00442838" w:rsidRDefault="00097E98" w:rsidP="000F163C">
            <w:pPr>
              <w:spacing w:line="360" w:lineRule="auto"/>
            </w:pPr>
            <w:r w:rsidRPr="00442838">
              <w:t>Name</w:t>
            </w:r>
          </w:p>
        </w:tc>
        <w:tc>
          <w:tcPr>
            <w:tcW w:w="1652" w:type="dxa"/>
          </w:tcPr>
          <w:p w14:paraId="19937F01" w14:textId="77777777" w:rsidR="00097E98" w:rsidRPr="00442838" w:rsidRDefault="00097E98" w:rsidP="000F163C">
            <w:pPr>
              <w:spacing w:line="360" w:lineRule="auto"/>
            </w:pPr>
            <w:r w:rsidRPr="00442838">
              <w:t>Pokemon Number</w:t>
            </w:r>
          </w:p>
        </w:tc>
        <w:tc>
          <w:tcPr>
            <w:tcW w:w="3719" w:type="dxa"/>
          </w:tcPr>
          <w:p w14:paraId="4A7C0D9F" w14:textId="77777777" w:rsidR="00097E98" w:rsidRPr="00442838" w:rsidRDefault="00097E98" w:rsidP="000F163C">
            <w:pPr>
              <w:spacing w:line="360" w:lineRule="auto"/>
            </w:pPr>
            <w:r w:rsidRPr="00442838">
              <w:t>Base Stats</w:t>
            </w:r>
          </w:p>
          <w:p w14:paraId="142378D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FDE7431" w14:textId="77777777" w:rsidR="00097E98" w:rsidRPr="00442838" w:rsidRDefault="00097E98" w:rsidP="000F163C">
            <w:pPr>
              <w:spacing w:line="360" w:lineRule="auto"/>
            </w:pPr>
            <w:r w:rsidRPr="00442838">
              <w:t>Ability</w:t>
            </w:r>
          </w:p>
        </w:tc>
        <w:tc>
          <w:tcPr>
            <w:tcW w:w="724" w:type="dxa"/>
          </w:tcPr>
          <w:p w14:paraId="041C5139" w14:textId="77777777" w:rsidR="00097E98" w:rsidRPr="00442838" w:rsidRDefault="00097E98" w:rsidP="000F163C">
            <w:pPr>
              <w:spacing w:line="360" w:lineRule="auto"/>
            </w:pPr>
            <w:r w:rsidRPr="00442838">
              <w:t>Type 1</w:t>
            </w:r>
          </w:p>
        </w:tc>
        <w:tc>
          <w:tcPr>
            <w:tcW w:w="724" w:type="dxa"/>
          </w:tcPr>
          <w:p w14:paraId="4D64ADE1" w14:textId="77777777" w:rsidR="00097E98" w:rsidRPr="00442838" w:rsidRDefault="00097E98" w:rsidP="000F163C">
            <w:pPr>
              <w:spacing w:line="360" w:lineRule="auto"/>
            </w:pPr>
            <w:r w:rsidRPr="00442838">
              <w:t>Type 2</w:t>
            </w:r>
          </w:p>
        </w:tc>
        <w:tc>
          <w:tcPr>
            <w:tcW w:w="1976" w:type="dxa"/>
          </w:tcPr>
          <w:p w14:paraId="2A6F7718" w14:textId="77777777" w:rsidR="00097E98" w:rsidRPr="00442838" w:rsidRDefault="00097E98" w:rsidP="000F163C">
            <w:pPr>
              <w:spacing w:line="360" w:lineRule="auto"/>
            </w:pPr>
            <w:r w:rsidRPr="00442838">
              <w:t>Evolution</w:t>
            </w:r>
          </w:p>
        </w:tc>
      </w:tr>
      <w:tr w:rsidR="00097E98" w:rsidRPr="00442838" w14:paraId="698E8234" w14:textId="77777777" w:rsidTr="000F163C">
        <w:trPr>
          <w:trHeight w:val="454"/>
        </w:trPr>
        <w:tc>
          <w:tcPr>
            <w:tcW w:w="1251" w:type="dxa"/>
          </w:tcPr>
          <w:p w14:paraId="415992D1" w14:textId="77777777" w:rsidR="00097E98" w:rsidRPr="00442838" w:rsidRDefault="00097E98" w:rsidP="000F163C">
            <w:pPr>
              <w:spacing w:line="360" w:lineRule="auto"/>
            </w:pPr>
          </w:p>
        </w:tc>
        <w:tc>
          <w:tcPr>
            <w:tcW w:w="1652" w:type="dxa"/>
          </w:tcPr>
          <w:p w14:paraId="2462425B" w14:textId="77777777" w:rsidR="00097E98" w:rsidRPr="00442838" w:rsidRDefault="00097E98" w:rsidP="000F163C">
            <w:pPr>
              <w:spacing w:line="360" w:lineRule="auto"/>
            </w:pPr>
          </w:p>
        </w:tc>
        <w:tc>
          <w:tcPr>
            <w:tcW w:w="3719" w:type="dxa"/>
          </w:tcPr>
          <w:p w14:paraId="68985C25" w14:textId="77777777" w:rsidR="00097E98" w:rsidRPr="00442838" w:rsidRDefault="00097E98" w:rsidP="000F163C">
            <w:pPr>
              <w:spacing w:line="360" w:lineRule="auto"/>
            </w:pPr>
          </w:p>
        </w:tc>
        <w:tc>
          <w:tcPr>
            <w:tcW w:w="880" w:type="dxa"/>
          </w:tcPr>
          <w:p w14:paraId="3813F566" w14:textId="77777777" w:rsidR="00097E98" w:rsidRPr="00442838" w:rsidRDefault="00097E98" w:rsidP="000F163C">
            <w:pPr>
              <w:spacing w:line="360" w:lineRule="auto"/>
            </w:pPr>
          </w:p>
        </w:tc>
        <w:tc>
          <w:tcPr>
            <w:tcW w:w="724" w:type="dxa"/>
          </w:tcPr>
          <w:p w14:paraId="70BA0A7E" w14:textId="77777777" w:rsidR="00097E98" w:rsidRPr="00442838" w:rsidRDefault="00097E98" w:rsidP="000F163C">
            <w:pPr>
              <w:spacing w:line="360" w:lineRule="auto"/>
            </w:pPr>
          </w:p>
        </w:tc>
        <w:tc>
          <w:tcPr>
            <w:tcW w:w="724" w:type="dxa"/>
          </w:tcPr>
          <w:p w14:paraId="2C3165B5" w14:textId="77777777" w:rsidR="00097E98" w:rsidRPr="00442838" w:rsidRDefault="00097E98" w:rsidP="000F163C">
            <w:pPr>
              <w:spacing w:line="360" w:lineRule="auto"/>
            </w:pPr>
          </w:p>
        </w:tc>
        <w:tc>
          <w:tcPr>
            <w:tcW w:w="1976" w:type="dxa"/>
          </w:tcPr>
          <w:p w14:paraId="7E1793D0" w14:textId="77777777" w:rsidR="00097E98" w:rsidRPr="00442838" w:rsidRDefault="00097E98" w:rsidP="000F163C">
            <w:pPr>
              <w:spacing w:line="360" w:lineRule="auto"/>
            </w:pPr>
          </w:p>
        </w:tc>
      </w:tr>
      <w:tr w:rsidR="00097E98" w:rsidRPr="00442838" w14:paraId="6C9B6A37" w14:textId="77777777" w:rsidTr="000F163C">
        <w:trPr>
          <w:trHeight w:val="441"/>
        </w:trPr>
        <w:tc>
          <w:tcPr>
            <w:tcW w:w="1251" w:type="dxa"/>
          </w:tcPr>
          <w:p w14:paraId="1B25F79C" w14:textId="77777777" w:rsidR="00097E98" w:rsidRPr="00442838" w:rsidRDefault="00097E98" w:rsidP="000F163C">
            <w:pPr>
              <w:spacing w:line="360" w:lineRule="auto"/>
            </w:pPr>
          </w:p>
        </w:tc>
        <w:tc>
          <w:tcPr>
            <w:tcW w:w="1652" w:type="dxa"/>
          </w:tcPr>
          <w:p w14:paraId="1A98D2AC" w14:textId="77777777" w:rsidR="00097E98" w:rsidRPr="00442838" w:rsidRDefault="00097E98" w:rsidP="000F163C">
            <w:pPr>
              <w:spacing w:line="360" w:lineRule="auto"/>
            </w:pPr>
          </w:p>
        </w:tc>
        <w:tc>
          <w:tcPr>
            <w:tcW w:w="3719" w:type="dxa"/>
          </w:tcPr>
          <w:p w14:paraId="73D6D065" w14:textId="77777777" w:rsidR="00097E98" w:rsidRPr="00442838" w:rsidRDefault="00097E98" w:rsidP="000F163C">
            <w:pPr>
              <w:spacing w:line="360" w:lineRule="auto"/>
            </w:pPr>
          </w:p>
        </w:tc>
        <w:tc>
          <w:tcPr>
            <w:tcW w:w="880" w:type="dxa"/>
          </w:tcPr>
          <w:p w14:paraId="1305B093" w14:textId="77777777" w:rsidR="00097E98" w:rsidRPr="00442838" w:rsidRDefault="00097E98" w:rsidP="000F163C">
            <w:pPr>
              <w:spacing w:line="360" w:lineRule="auto"/>
            </w:pPr>
          </w:p>
        </w:tc>
        <w:tc>
          <w:tcPr>
            <w:tcW w:w="724" w:type="dxa"/>
          </w:tcPr>
          <w:p w14:paraId="5C53B0DF" w14:textId="77777777" w:rsidR="00097E98" w:rsidRPr="00442838" w:rsidRDefault="00097E98" w:rsidP="000F163C">
            <w:pPr>
              <w:spacing w:line="360" w:lineRule="auto"/>
            </w:pPr>
          </w:p>
        </w:tc>
        <w:tc>
          <w:tcPr>
            <w:tcW w:w="724" w:type="dxa"/>
          </w:tcPr>
          <w:p w14:paraId="11B54111" w14:textId="77777777" w:rsidR="00097E98" w:rsidRPr="00442838" w:rsidRDefault="00097E98" w:rsidP="000F163C">
            <w:pPr>
              <w:spacing w:line="360" w:lineRule="auto"/>
            </w:pPr>
          </w:p>
        </w:tc>
        <w:tc>
          <w:tcPr>
            <w:tcW w:w="1976" w:type="dxa"/>
          </w:tcPr>
          <w:p w14:paraId="718DEBC9" w14:textId="77777777" w:rsidR="00097E98" w:rsidRPr="00442838" w:rsidRDefault="00097E98" w:rsidP="000F163C">
            <w:pPr>
              <w:spacing w:line="360" w:lineRule="auto"/>
            </w:pPr>
          </w:p>
        </w:tc>
      </w:tr>
      <w:tr w:rsidR="00097E98" w:rsidRPr="00442838" w14:paraId="49575268" w14:textId="77777777" w:rsidTr="000F163C">
        <w:trPr>
          <w:trHeight w:val="441"/>
        </w:trPr>
        <w:tc>
          <w:tcPr>
            <w:tcW w:w="1251" w:type="dxa"/>
          </w:tcPr>
          <w:p w14:paraId="2146A4E9" w14:textId="77777777" w:rsidR="00097E98" w:rsidRPr="00442838" w:rsidRDefault="00097E98" w:rsidP="000F163C">
            <w:pPr>
              <w:spacing w:line="360" w:lineRule="auto"/>
            </w:pPr>
          </w:p>
        </w:tc>
        <w:tc>
          <w:tcPr>
            <w:tcW w:w="1652" w:type="dxa"/>
          </w:tcPr>
          <w:p w14:paraId="2E314BE6" w14:textId="77777777" w:rsidR="00097E98" w:rsidRPr="00442838" w:rsidRDefault="00097E98" w:rsidP="000F163C">
            <w:pPr>
              <w:spacing w:line="360" w:lineRule="auto"/>
            </w:pPr>
          </w:p>
        </w:tc>
        <w:tc>
          <w:tcPr>
            <w:tcW w:w="3719" w:type="dxa"/>
          </w:tcPr>
          <w:p w14:paraId="34397472" w14:textId="77777777" w:rsidR="00097E98" w:rsidRPr="00442838" w:rsidRDefault="00097E98" w:rsidP="000F163C">
            <w:pPr>
              <w:spacing w:line="360" w:lineRule="auto"/>
            </w:pPr>
          </w:p>
        </w:tc>
        <w:tc>
          <w:tcPr>
            <w:tcW w:w="880" w:type="dxa"/>
          </w:tcPr>
          <w:p w14:paraId="1B35149B" w14:textId="77777777" w:rsidR="00097E98" w:rsidRPr="00442838" w:rsidRDefault="00097E98" w:rsidP="000F163C">
            <w:pPr>
              <w:spacing w:line="360" w:lineRule="auto"/>
            </w:pPr>
          </w:p>
        </w:tc>
        <w:tc>
          <w:tcPr>
            <w:tcW w:w="724" w:type="dxa"/>
          </w:tcPr>
          <w:p w14:paraId="5E6433F5" w14:textId="77777777" w:rsidR="00097E98" w:rsidRPr="00442838" w:rsidRDefault="00097E98" w:rsidP="000F163C">
            <w:pPr>
              <w:spacing w:line="360" w:lineRule="auto"/>
            </w:pPr>
          </w:p>
        </w:tc>
        <w:tc>
          <w:tcPr>
            <w:tcW w:w="724" w:type="dxa"/>
          </w:tcPr>
          <w:p w14:paraId="452A19F1" w14:textId="77777777" w:rsidR="00097E98" w:rsidRPr="00442838" w:rsidRDefault="00097E98" w:rsidP="000F163C">
            <w:pPr>
              <w:spacing w:line="360" w:lineRule="auto"/>
            </w:pPr>
          </w:p>
        </w:tc>
        <w:tc>
          <w:tcPr>
            <w:tcW w:w="1976" w:type="dxa"/>
          </w:tcPr>
          <w:p w14:paraId="7B320784" w14:textId="77777777" w:rsidR="00097E98" w:rsidRPr="00442838" w:rsidRDefault="00097E98" w:rsidP="000F163C">
            <w:pPr>
              <w:spacing w:line="360" w:lineRule="auto"/>
            </w:pPr>
          </w:p>
        </w:tc>
      </w:tr>
      <w:tr w:rsidR="00097E98" w:rsidRPr="00442838" w14:paraId="54768386" w14:textId="77777777" w:rsidTr="000F163C">
        <w:trPr>
          <w:trHeight w:val="896"/>
        </w:trPr>
        <w:tc>
          <w:tcPr>
            <w:tcW w:w="1251" w:type="dxa"/>
          </w:tcPr>
          <w:p w14:paraId="36013892" w14:textId="77777777" w:rsidR="00097E98" w:rsidRPr="00442838" w:rsidRDefault="00097E98" w:rsidP="000F163C">
            <w:pPr>
              <w:spacing w:line="360" w:lineRule="auto"/>
            </w:pPr>
          </w:p>
        </w:tc>
        <w:tc>
          <w:tcPr>
            <w:tcW w:w="1652" w:type="dxa"/>
          </w:tcPr>
          <w:p w14:paraId="67E41C3E" w14:textId="77777777" w:rsidR="00097E98" w:rsidRPr="00442838" w:rsidRDefault="00097E98" w:rsidP="000F163C">
            <w:pPr>
              <w:spacing w:line="360" w:lineRule="auto"/>
            </w:pPr>
          </w:p>
        </w:tc>
        <w:tc>
          <w:tcPr>
            <w:tcW w:w="3719" w:type="dxa"/>
          </w:tcPr>
          <w:p w14:paraId="351C633F" w14:textId="77777777" w:rsidR="00097E98" w:rsidRPr="00442838" w:rsidRDefault="00097E98" w:rsidP="000F163C">
            <w:pPr>
              <w:spacing w:line="360" w:lineRule="auto"/>
            </w:pPr>
          </w:p>
        </w:tc>
        <w:tc>
          <w:tcPr>
            <w:tcW w:w="880" w:type="dxa"/>
          </w:tcPr>
          <w:p w14:paraId="1D1830DF" w14:textId="77777777" w:rsidR="00097E98" w:rsidRPr="00442838" w:rsidRDefault="00097E98" w:rsidP="000F163C">
            <w:pPr>
              <w:spacing w:line="360" w:lineRule="auto"/>
            </w:pPr>
          </w:p>
        </w:tc>
        <w:tc>
          <w:tcPr>
            <w:tcW w:w="724" w:type="dxa"/>
          </w:tcPr>
          <w:p w14:paraId="44178B57" w14:textId="77777777" w:rsidR="00097E98" w:rsidRPr="00442838" w:rsidRDefault="00097E98" w:rsidP="000F163C">
            <w:pPr>
              <w:spacing w:line="360" w:lineRule="auto"/>
            </w:pPr>
          </w:p>
        </w:tc>
        <w:tc>
          <w:tcPr>
            <w:tcW w:w="724" w:type="dxa"/>
          </w:tcPr>
          <w:p w14:paraId="56496883" w14:textId="77777777" w:rsidR="00097E98" w:rsidRPr="00442838" w:rsidRDefault="00097E98" w:rsidP="000F163C">
            <w:pPr>
              <w:spacing w:line="360" w:lineRule="auto"/>
            </w:pPr>
          </w:p>
        </w:tc>
        <w:tc>
          <w:tcPr>
            <w:tcW w:w="1976" w:type="dxa"/>
          </w:tcPr>
          <w:p w14:paraId="593B569C" w14:textId="77777777" w:rsidR="00097E98" w:rsidRPr="00442838" w:rsidRDefault="00097E98" w:rsidP="000F163C">
            <w:pPr>
              <w:spacing w:line="360" w:lineRule="auto"/>
            </w:pPr>
          </w:p>
        </w:tc>
      </w:tr>
    </w:tbl>
    <w:p w14:paraId="61A09840" w14:textId="77777777" w:rsidR="00097E98" w:rsidRPr="00442838" w:rsidRDefault="00097E98" w:rsidP="00097E98">
      <w:pPr>
        <w:rPr>
          <w:sz w:val="24"/>
        </w:rPr>
      </w:pPr>
    </w:p>
    <w:p w14:paraId="68FDB0A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A4893BE" w14:textId="77777777" w:rsidTr="000F163C">
        <w:tc>
          <w:tcPr>
            <w:tcW w:w="3596" w:type="dxa"/>
          </w:tcPr>
          <w:p w14:paraId="676EFBF7" w14:textId="77777777" w:rsidR="00097E98" w:rsidRPr="00442838" w:rsidRDefault="00097E98" w:rsidP="000F163C">
            <w:pPr>
              <w:rPr>
                <w:sz w:val="24"/>
              </w:rPr>
            </w:pPr>
          </w:p>
        </w:tc>
        <w:tc>
          <w:tcPr>
            <w:tcW w:w="3597" w:type="dxa"/>
          </w:tcPr>
          <w:p w14:paraId="27C511E4" w14:textId="77777777" w:rsidR="00097E98" w:rsidRPr="00442838" w:rsidRDefault="00097E98" w:rsidP="000F163C">
            <w:pPr>
              <w:rPr>
                <w:sz w:val="24"/>
              </w:rPr>
            </w:pPr>
          </w:p>
        </w:tc>
        <w:tc>
          <w:tcPr>
            <w:tcW w:w="3597" w:type="dxa"/>
          </w:tcPr>
          <w:p w14:paraId="4E4C2587" w14:textId="77777777" w:rsidR="00097E98" w:rsidRPr="00442838" w:rsidRDefault="00097E98" w:rsidP="000F163C">
            <w:pPr>
              <w:rPr>
                <w:sz w:val="24"/>
              </w:rPr>
            </w:pPr>
          </w:p>
        </w:tc>
      </w:tr>
      <w:tr w:rsidR="00097E98" w:rsidRPr="00442838" w14:paraId="2AE32D79" w14:textId="77777777" w:rsidTr="000F163C">
        <w:tc>
          <w:tcPr>
            <w:tcW w:w="3596" w:type="dxa"/>
          </w:tcPr>
          <w:p w14:paraId="2D58C8D9" w14:textId="77777777" w:rsidR="00097E98" w:rsidRPr="00442838" w:rsidRDefault="00097E98" w:rsidP="000F163C">
            <w:pPr>
              <w:rPr>
                <w:sz w:val="24"/>
              </w:rPr>
            </w:pPr>
          </w:p>
        </w:tc>
        <w:tc>
          <w:tcPr>
            <w:tcW w:w="3597" w:type="dxa"/>
          </w:tcPr>
          <w:p w14:paraId="421E0B18" w14:textId="77777777" w:rsidR="00097E98" w:rsidRPr="00442838" w:rsidRDefault="00097E98" w:rsidP="000F163C">
            <w:pPr>
              <w:rPr>
                <w:sz w:val="24"/>
              </w:rPr>
            </w:pPr>
          </w:p>
        </w:tc>
        <w:tc>
          <w:tcPr>
            <w:tcW w:w="3597" w:type="dxa"/>
          </w:tcPr>
          <w:p w14:paraId="159C5E87" w14:textId="77777777" w:rsidR="00097E98" w:rsidRPr="00442838" w:rsidRDefault="00097E98" w:rsidP="000F163C">
            <w:pPr>
              <w:rPr>
                <w:sz w:val="24"/>
              </w:rPr>
            </w:pPr>
          </w:p>
        </w:tc>
      </w:tr>
    </w:tbl>
    <w:p w14:paraId="685438EC" w14:textId="77777777" w:rsidR="00097E98" w:rsidRPr="00442838" w:rsidRDefault="00097E98" w:rsidP="00097E98">
      <w:pPr>
        <w:rPr>
          <w:sz w:val="24"/>
        </w:rPr>
      </w:pPr>
    </w:p>
    <w:p w14:paraId="021897E5" w14:textId="77777777" w:rsidR="00097E98" w:rsidRPr="00442838" w:rsidRDefault="00097E98" w:rsidP="00097E98">
      <w:pPr>
        <w:rPr>
          <w:sz w:val="24"/>
        </w:rPr>
      </w:pPr>
      <w:r w:rsidRPr="00442838">
        <w:rPr>
          <w:sz w:val="24"/>
        </w:rPr>
        <w:t>Sprites:</w:t>
      </w:r>
    </w:p>
    <w:p w14:paraId="0487DDB9" w14:textId="77777777" w:rsidR="00097E98" w:rsidRPr="00442838" w:rsidRDefault="00097E98" w:rsidP="00097E98">
      <w:pPr>
        <w:rPr>
          <w:sz w:val="24"/>
        </w:rPr>
      </w:pPr>
      <w:r w:rsidRPr="00442838">
        <w:rPr>
          <w:sz w:val="24"/>
        </w:rPr>
        <w:br w:type="page"/>
      </w:r>
    </w:p>
    <w:p w14:paraId="6B51B828" w14:textId="77777777" w:rsidR="00097E98" w:rsidRPr="00442838" w:rsidRDefault="00097E98" w:rsidP="00097E98">
      <w:pPr>
        <w:rPr>
          <w:sz w:val="24"/>
        </w:rPr>
      </w:pPr>
      <w:r w:rsidRPr="00442838">
        <w:rPr>
          <w:sz w:val="24"/>
        </w:rPr>
        <w:lastRenderedPageBreak/>
        <w:t>Family Page</w:t>
      </w:r>
    </w:p>
    <w:p w14:paraId="3912BEF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F3529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42DBD49" w14:textId="77777777" w:rsidTr="000F163C">
        <w:trPr>
          <w:trHeight w:val="896"/>
        </w:trPr>
        <w:tc>
          <w:tcPr>
            <w:tcW w:w="1251" w:type="dxa"/>
          </w:tcPr>
          <w:p w14:paraId="5576B1B2" w14:textId="77777777" w:rsidR="00097E98" w:rsidRPr="00442838" w:rsidRDefault="00097E98" w:rsidP="000F163C">
            <w:pPr>
              <w:spacing w:line="360" w:lineRule="auto"/>
            </w:pPr>
            <w:r w:rsidRPr="00442838">
              <w:t>Pokemon</w:t>
            </w:r>
          </w:p>
          <w:p w14:paraId="458BDF0B" w14:textId="77777777" w:rsidR="00097E98" w:rsidRPr="00442838" w:rsidRDefault="00097E98" w:rsidP="000F163C">
            <w:pPr>
              <w:spacing w:line="360" w:lineRule="auto"/>
            </w:pPr>
            <w:r w:rsidRPr="00442838">
              <w:t>Name</w:t>
            </w:r>
          </w:p>
        </w:tc>
        <w:tc>
          <w:tcPr>
            <w:tcW w:w="1652" w:type="dxa"/>
          </w:tcPr>
          <w:p w14:paraId="21F8799F" w14:textId="77777777" w:rsidR="00097E98" w:rsidRPr="00442838" w:rsidRDefault="00097E98" w:rsidP="000F163C">
            <w:pPr>
              <w:spacing w:line="360" w:lineRule="auto"/>
            </w:pPr>
            <w:r w:rsidRPr="00442838">
              <w:t>Pokemon Number</w:t>
            </w:r>
          </w:p>
        </w:tc>
        <w:tc>
          <w:tcPr>
            <w:tcW w:w="3719" w:type="dxa"/>
          </w:tcPr>
          <w:p w14:paraId="545E8D52" w14:textId="77777777" w:rsidR="00097E98" w:rsidRPr="00442838" w:rsidRDefault="00097E98" w:rsidP="000F163C">
            <w:pPr>
              <w:spacing w:line="360" w:lineRule="auto"/>
            </w:pPr>
            <w:r w:rsidRPr="00442838">
              <w:t>Base Stats</w:t>
            </w:r>
          </w:p>
          <w:p w14:paraId="4A606458"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EF670D6" w14:textId="77777777" w:rsidR="00097E98" w:rsidRPr="00442838" w:rsidRDefault="00097E98" w:rsidP="000F163C">
            <w:pPr>
              <w:spacing w:line="360" w:lineRule="auto"/>
            </w:pPr>
            <w:r w:rsidRPr="00442838">
              <w:t>Ability</w:t>
            </w:r>
          </w:p>
        </w:tc>
        <w:tc>
          <w:tcPr>
            <w:tcW w:w="724" w:type="dxa"/>
          </w:tcPr>
          <w:p w14:paraId="7F53BF05" w14:textId="77777777" w:rsidR="00097E98" w:rsidRPr="00442838" w:rsidRDefault="00097E98" w:rsidP="000F163C">
            <w:pPr>
              <w:spacing w:line="360" w:lineRule="auto"/>
            </w:pPr>
            <w:r w:rsidRPr="00442838">
              <w:t>Type 1</w:t>
            </w:r>
          </w:p>
        </w:tc>
        <w:tc>
          <w:tcPr>
            <w:tcW w:w="724" w:type="dxa"/>
          </w:tcPr>
          <w:p w14:paraId="4AD417A1" w14:textId="77777777" w:rsidR="00097E98" w:rsidRPr="00442838" w:rsidRDefault="00097E98" w:rsidP="000F163C">
            <w:pPr>
              <w:spacing w:line="360" w:lineRule="auto"/>
            </w:pPr>
            <w:r w:rsidRPr="00442838">
              <w:t>Type 2</w:t>
            </w:r>
          </w:p>
        </w:tc>
        <w:tc>
          <w:tcPr>
            <w:tcW w:w="1976" w:type="dxa"/>
          </w:tcPr>
          <w:p w14:paraId="459B5C38" w14:textId="77777777" w:rsidR="00097E98" w:rsidRPr="00442838" w:rsidRDefault="00097E98" w:rsidP="000F163C">
            <w:pPr>
              <w:spacing w:line="360" w:lineRule="auto"/>
            </w:pPr>
            <w:r w:rsidRPr="00442838">
              <w:t>Evolution</w:t>
            </w:r>
          </w:p>
        </w:tc>
      </w:tr>
      <w:tr w:rsidR="00097E98" w:rsidRPr="00442838" w14:paraId="5B9131B5" w14:textId="77777777" w:rsidTr="000F163C">
        <w:trPr>
          <w:trHeight w:val="454"/>
        </w:trPr>
        <w:tc>
          <w:tcPr>
            <w:tcW w:w="1251" w:type="dxa"/>
          </w:tcPr>
          <w:p w14:paraId="19C39DC5" w14:textId="77777777" w:rsidR="00097E98" w:rsidRPr="00442838" w:rsidRDefault="00097E98" w:rsidP="000F163C">
            <w:pPr>
              <w:spacing w:line="360" w:lineRule="auto"/>
            </w:pPr>
          </w:p>
        </w:tc>
        <w:tc>
          <w:tcPr>
            <w:tcW w:w="1652" w:type="dxa"/>
          </w:tcPr>
          <w:p w14:paraId="008858F9" w14:textId="77777777" w:rsidR="00097E98" w:rsidRPr="00442838" w:rsidRDefault="00097E98" w:rsidP="000F163C">
            <w:pPr>
              <w:spacing w:line="360" w:lineRule="auto"/>
            </w:pPr>
          </w:p>
        </w:tc>
        <w:tc>
          <w:tcPr>
            <w:tcW w:w="3719" w:type="dxa"/>
          </w:tcPr>
          <w:p w14:paraId="09CA0A19" w14:textId="77777777" w:rsidR="00097E98" w:rsidRPr="00442838" w:rsidRDefault="00097E98" w:rsidP="000F163C">
            <w:pPr>
              <w:spacing w:line="360" w:lineRule="auto"/>
            </w:pPr>
          </w:p>
        </w:tc>
        <w:tc>
          <w:tcPr>
            <w:tcW w:w="880" w:type="dxa"/>
          </w:tcPr>
          <w:p w14:paraId="26F2190E" w14:textId="77777777" w:rsidR="00097E98" w:rsidRPr="00442838" w:rsidRDefault="00097E98" w:rsidP="000F163C">
            <w:pPr>
              <w:spacing w:line="360" w:lineRule="auto"/>
            </w:pPr>
          </w:p>
        </w:tc>
        <w:tc>
          <w:tcPr>
            <w:tcW w:w="724" w:type="dxa"/>
          </w:tcPr>
          <w:p w14:paraId="30B8075D" w14:textId="77777777" w:rsidR="00097E98" w:rsidRPr="00442838" w:rsidRDefault="00097E98" w:rsidP="000F163C">
            <w:pPr>
              <w:spacing w:line="360" w:lineRule="auto"/>
            </w:pPr>
          </w:p>
        </w:tc>
        <w:tc>
          <w:tcPr>
            <w:tcW w:w="724" w:type="dxa"/>
          </w:tcPr>
          <w:p w14:paraId="1EFF51BE" w14:textId="77777777" w:rsidR="00097E98" w:rsidRPr="00442838" w:rsidRDefault="00097E98" w:rsidP="000F163C">
            <w:pPr>
              <w:spacing w:line="360" w:lineRule="auto"/>
            </w:pPr>
          </w:p>
        </w:tc>
        <w:tc>
          <w:tcPr>
            <w:tcW w:w="1976" w:type="dxa"/>
          </w:tcPr>
          <w:p w14:paraId="43EFA4C7" w14:textId="77777777" w:rsidR="00097E98" w:rsidRPr="00442838" w:rsidRDefault="00097E98" w:rsidP="000F163C">
            <w:pPr>
              <w:spacing w:line="360" w:lineRule="auto"/>
            </w:pPr>
          </w:p>
        </w:tc>
      </w:tr>
      <w:tr w:rsidR="00097E98" w:rsidRPr="00442838" w14:paraId="58661718" w14:textId="77777777" w:rsidTr="000F163C">
        <w:trPr>
          <w:trHeight w:val="441"/>
        </w:trPr>
        <w:tc>
          <w:tcPr>
            <w:tcW w:w="1251" w:type="dxa"/>
          </w:tcPr>
          <w:p w14:paraId="6C2CD2F4" w14:textId="77777777" w:rsidR="00097E98" w:rsidRPr="00442838" w:rsidRDefault="00097E98" w:rsidP="000F163C">
            <w:pPr>
              <w:spacing w:line="360" w:lineRule="auto"/>
            </w:pPr>
          </w:p>
        </w:tc>
        <w:tc>
          <w:tcPr>
            <w:tcW w:w="1652" w:type="dxa"/>
          </w:tcPr>
          <w:p w14:paraId="0EA5D18E" w14:textId="77777777" w:rsidR="00097E98" w:rsidRPr="00442838" w:rsidRDefault="00097E98" w:rsidP="000F163C">
            <w:pPr>
              <w:spacing w:line="360" w:lineRule="auto"/>
            </w:pPr>
          </w:p>
        </w:tc>
        <w:tc>
          <w:tcPr>
            <w:tcW w:w="3719" w:type="dxa"/>
          </w:tcPr>
          <w:p w14:paraId="0A64F241" w14:textId="77777777" w:rsidR="00097E98" w:rsidRPr="00442838" w:rsidRDefault="00097E98" w:rsidP="000F163C">
            <w:pPr>
              <w:spacing w:line="360" w:lineRule="auto"/>
            </w:pPr>
          </w:p>
        </w:tc>
        <w:tc>
          <w:tcPr>
            <w:tcW w:w="880" w:type="dxa"/>
          </w:tcPr>
          <w:p w14:paraId="5DAE6DE5" w14:textId="77777777" w:rsidR="00097E98" w:rsidRPr="00442838" w:rsidRDefault="00097E98" w:rsidP="000F163C">
            <w:pPr>
              <w:spacing w:line="360" w:lineRule="auto"/>
            </w:pPr>
          </w:p>
        </w:tc>
        <w:tc>
          <w:tcPr>
            <w:tcW w:w="724" w:type="dxa"/>
          </w:tcPr>
          <w:p w14:paraId="07BAD292" w14:textId="77777777" w:rsidR="00097E98" w:rsidRPr="00442838" w:rsidRDefault="00097E98" w:rsidP="000F163C">
            <w:pPr>
              <w:spacing w:line="360" w:lineRule="auto"/>
            </w:pPr>
          </w:p>
        </w:tc>
        <w:tc>
          <w:tcPr>
            <w:tcW w:w="724" w:type="dxa"/>
          </w:tcPr>
          <w:p w14:paraId="252CDF7E" w14:textId="77777777" w:rsidR="00097E98" w:rsidRPr="00442838" w:rsidRDefault="00097E98" w:rsidP="000F163C">
            <w:pPr>
              <w:spacing w:line="360" w:lineRule="auto"/>
            </w:pPr>
          </w:p>
        </w:tc>
        <w:tc>
          <w:tcPr>
            <w:tcW w:w="1976" w:type="dxa"/>
          </w:tcPr>
          <w:p w14:paraId="45869DF2" w14:textId="77777777" w:rsidR="00097E98" w:rsidRPr="00442838" w:rsidRDefault="00097E98" w:rsidP="000F163C">
            <w:pPr>
              <w:spacing w:line="360" w:lineRule="auto"/>
            </w:pPr>
          </w:p>
        </w:tc>
      </w:tr>
      <w:tr w:rsidR="00097E98" w:rsidRPr="00442838" w14:paraId="2B3D600F" w14:textId="77777777" w:rsidTr="000F163C">
        <w:trPr>
          <w:trHeight w:val="441"/>
        </w:trPr>
        <w:tc>
          <w:tcPr>
            <w:tcW w:w="1251" w:type="dxa"/>
          </w:tcPr>
          <w:p w14:paraId="5F90C6D0" w14:textId="77777777" w:rsidR="00097E98" w:rsidRPr="00442838" w:rsidRDefault="00097E98" w:rsidP="000F163C">
            <w:pPr>
              <w:spacing w:line="360" w:lineRule="auto"/>
            </w:pPr>
          </w:p>
        </w:tc>
        <w:tc>
          <w:tcPr>
            <w:tcW w:w="1652" w:type="dxa"/>
          </w:tcPr>
          <w:p w14:paraId="50280442" w14:textId="77777777" w:rsidR="00097E98" w:rsidRPr="00442838" w:rsidRDefault="00097E98" w:rsidP="000F163C">
            <w:pPr>
              <w:spacing w:line="360" w:lineRule="auto"/>
            </w:pPr>
          </w:p>
        </w:tc>
        <w:tc>
          <w:tcPr>
            <w:tcW w:w="3719" w:type="dxa"/>
          </w:tcPr>
          <w:p w14:paraId="2A384AFE" w14:textId="77777777" w:rsidR="00097E98" w:rsidRPr="00442838" w:rsidRDefault="00097E98" w:rsidP="000F163C">
            <w:pPr>
              <w:spacing w:line="360" w:lineRule="auto"/>
            </w:pPr>
          </w:p>
        </w:tc>
        <w:tc>
          <w:tcPr>
            <w:tcW w:w="880" w:type="dxa"/>
          </w:tcPr>
          <w:p w14:paraId="4CA1C525" w14:textId="77777777" w:rsidR="00097E98" w:rsidRPr="00442838" w:rsidRDefault="00097E98" w:rsidP="000F163C">
            <w:pPr>
              <w:spacing w:line="360" w:lineRule="auto"/>
            </w:pPr>
          </w:p>
        </w:tc>
        <w:tc>
          <w:tcPr>
            <w:tcW w:w="724" w:type="dxa"/>
          </w:tcPr>
          <w:p w14:paraId="7514F23B" w14:textId="77777777" w:rsidR="00097E98" w:rsidRPr="00442838" w:rsidRDefault="00097E98" w:rsidP="000F163C">
            <w:pPr>
              <w:spacing w:line="360" w:lineRule="auto"/>
            </w:pPr>
          </w:p>
        </w:tc>
        <w:tc>
          <w:tcPr>
            <w:tcW w:w="724" w:type="dxa"/>
          </w:tcPr>
          <w:p w14:paraId="3F9DC0D0" w14:textId="77777777" w:rsidR="00097E98" w:rsidRPr="00442838" w:rsidRDefault="00097E98" w:rsidP="000F163C">
            <w:pPr>
              <w:spacing w:line="360" w:lineRule="auto"/>
            </w:pPr>
          </w:p>
        </w:tc>
        <w:tc>
          <w:tcPr>
            <w:tcW w:w="1976" w:type="dxa"/>
          </w:tcPr>
          <w:p w14:paraId="21FABD50" w14:textId="77777777" w:rsidR="00097E98" w:rsidRPr="00442838" w:rsidRDefault="00097E98" w:rsidP="000F163C">
            <w:pPr>
              <w:spacing w:line="360" w:lineRule="auto"/>
            </w:pPr>
          </w:p>
        </w:tc>
      </w:tr>
      <w:tr w:rsidR="00097E98" w:rsidRPr="00442838" w14:paraId="329E0245" w14:textId="77777777" w:rsidTr="000F163C">
        <w:trPr>
          <w:trHeight w:val="896"/>
        </w:trPr>
        <w:tc>
          <w:tcPr>
            <w:tcW w:w="1251" w:type="dxa"/>
          </w:tcPr>
          <w:p w14:paraId="6C9AE98D" w14:textId="77777777" w:rsidR="00097E98" w:rsidRPr="00442838" w:rsidRDefault="00097E98" w:rsidP="000F163C">
            <w:pPr>
              <w:spacing w:line="360" w:lineRule="auto"/>
            </w:pPr>
          </w:p>
        </w:tc>
        <w:tc>
          <w:tcPr>
            <w:tcW w:w="1652" w:type="dxa"/>
          </w:tcPr>
          <w:p w14:paraId="0DFEB8B7" w14:textId="77777777" w:rsidR="00097E98" w:rsidRPr="00442838" w:rsidRDefault="00097E98" w:rsidP="000F163C">
            <w:pPr>
              <w:spacing w:line="360" w:lineRule="auto"/>
            </w:pPr>
          </w:p>
        </w:tc>
        <w:tc>
          <w:tcPr>
            <w:tcW w:w="3719" w:type="dxa"/>
          </w:tcPr>
          <w:p w14:paraId="00010CF1" w14:textId="77777777" w:rsidR="00097E98" w:rsidRPr="00442838" w:rsidRDefault="00097E98" w:rsidP="000F163C">
            <w:pPr>
              <w:spacing w:line="360" w:lineRule="auto"/>
            </w:pPr>
          </w:p>
        </w:tc>
        <w:tc>
          <w:tcPr>
            <w:tcW w:w="880" w:type="dxa"/>
          </w:tcPr>
          <w:p w14:paraId="435A1F77" w14:textId="77777777" w:rsidR="00097E98" w:rsidRPr="00442838" w:rsidRDefault="00097E98" w:rsidP="000F163C">
            <w:pPr>
              <w:spacing w:line="360" w:lineRule="auto"/>
            </w:pPr>
          </w:p>
        </w:tc>
        <w:tc>
          <w:tcPr>
            <w:tcW w:w="724" w:type="dxa"/>
          </w:tcPr>
          <w:p w14:paraId="7375EE9F" w14:textId="77777777" w:rsidR="00097E98" w:rsidRPr="00442838" w:rsidRDefault="00097E98" w:rsidP="000F163C">
            <w:pPr>
              <w:spacing w:line="360" w:lineRule="auto"/>
            </w:pPr>
          </w:p>
        </w:tc>
        <w:tc>
          <w:tcPr>
            <w:tcW w:w="724" w:type="dxa"/>
          </w:tcPr>
          <w:p w14:paraId="0E504206" w14:textId="77777777" w:rsidR="00097E98" w:rsidRPr="00442838" w:rsidRDefault="00097E98" w:rsidP="000F163C">
            <w:pPr>
              <w:spacing w:line="360" w:lineRule="auto"/>
            </w:pPr>
          </w:p>
        </w:tc>
        <w:tc>
          <w:tcPr>
            <w:tcW w:w="1976" w:type="dxa"/>
          </w:tcPr>
          <w:p w14:paraId="3801A830" w14:textId="77777777" w:rsidR="00097E98" w:rsidRPr="00442838" w:rsidRDefault="00097E98" w:rsidP="000F163C">
            <w:pPr>
              <w:spacing w:line="360" w:lineRule="auto"/>
            </w:pPr>
          </w:p>
        </w:tc>
      </w:tr>
    </w:tbl>
    <w:p w14:paraId="72C9D9D2" w14:textId="77777777" w:rsidR="00097E98" w:rsidRPr="00442838" w:rsidRDefault="00097E98" w:rsidP="00097E98">
      <w:pPr>
        <w:rPr>
          <w:sz w:val="24"/>
        </w:rPr>
      </w:pPr>
    </w:p>
    <w:p w14:paraId="44B6357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801D787" w14:textId="77777777" w:rsidTr="000F163C">
        <w:tc>
          <w:tcPr>
            <w:tcW w:w="3596" w:type="dxa"/>
          </w:tcPr>
          <w:p w14:paraId="1D2CF61C" w14:textId="77777777" w:rsidR="00097E98" w:rsidRPr="00442838" w:rsidRDefault="00097E98" w:rsidP="000F163C">
            <w:pPr>
              <w:rPr>
                <w:sz w:val="24"/>
              </w:rPr>
            </w:pPr>
          </w:p>
        </w:tc>
        <w:tc>
          <w:tcPr>
            <w:tcW w:w="3597" w:type="dxa"/>
          </w:tcPr>
          <w:p w14:paraId="60EA63A4" w14:textId="77777777" w:rsidR="00097E98" w:rsidRPr="00442838" w:rsidRDefault="00097E98" w:rsidP="000F163C">
            <w:pPr>
              <w:rPr>
                <w:sz w:val="24"/>
              </w:rPr>
            </w:pPr>
          </w:p>
        </w:tc>
        <w:tc>
          <w:tcPr>
            <w:tcW w:w="3597" w:type="dxa"/>
          </w:tcPr>
          <w:p w14:paraId="1AFD71C2" w14:textId="77777777" w:rsidR="00097E98" w:rsidRPr="00442838" w:rsidRDefault="00097E98" w:rsidP="000F163C">
            <w:pPr>
              <w:rPr>
                <w:sz w:val="24"/>
              </w:rPr>
            </w:pPr>
          </w:p>
        </w:tc>
      </w:tr>
      <w:tr w:rsidR="00097E98" w:rsidRPr="00442838" w14:paraId="32850569" w14:textId="77777777" w:rsidTr="000F163C">
        <w:tc>
          <w:tcPr>
            <w:tcW w:w="3596" w:type="dxa"/>
          </w:tcPr>
          <w:p w14:paraId="49B6046C" w14:textId="77777777" w:rsidR="00097E98" w:rsidRPr="00442838" w:rsidRDefault="00097E98" w:rsidP="000F163C">
            <w:pPr>
              <w:rPr>
                <w:sz w:val="24"/>
              </w:rPr>
            </w:pPr>
          </w:p>
        </w:tc>
        <w:tc>
          <w:tcPr>
            <w:tcW w:w="3597" w:type="dxa"/>
          </w:tcPr>
          <w:p w14:paraId="66D48DC8" w14:textId="77777777" w:rsidR="00097E98" w:rsidRPr="00442838" w:rsidRDefault="00097E98" w:rsidP="000F163C">
            <w:pPr>
              <w:rPr>
                <w:sz w:val="24"/>
              </w:rPr>
            </w:pPr>
          </w:p>
        </w:tc>
        <w:tc>
          <w:tcPr>
            <w:tcW w:w="3597" w:type="dxa"/>
          </w:tcPr>
          <w:p w14:paraId="035016BD" w14:textId="77777777" w:rsidR="00097E98" w:rsidRPr="00442838" w:rsidRDefault="00097E98" w:rsidP="000F163C">
            <w:pPr>
              <w:rPr>
                <w:sz w:val="24"/>
              </w:rPr>
            </w:pPr>
          </w:p>
        </w:tc>
      </w:tr>
    </w:tbl>
    <w:p w14:paraId="342D6231" w14:textId="77777777" w:rsidR="00097E98" w:rsidRPr="00442838" w:rsidRDefault="00097E98" w:rsidP="00097E98">
      <w:pPr>
        <w:rPr>
          <w:sz w:val="24"/>
        </w:rPr>
      </w:pPr>
    </w:p>
    <w:p w14:paraId="4C1CC280" w14:textId="77777777" w:rsidR="00097E98" w:rsidRPr="00442838" w:rsidRDefault="00097E98" w:rsidP="00097E98">
      <w:pPr>
        <w:rPr>
          <w:sz w:val="24"/>
        </w:rPr>
      </w:pPr>
      <w:r w:rsidRPr="00442838">
        <w:rPr>
          <w:sz w:val="24"/>
        </w:rPr>
        <w:t>Sprites:</w:t>
      </w:r>
    </w:p>
    <w:p w14:paraId="065E7408" w14:textId="77777777" w:rsidR="00097E98" w:rsidRPr="00442838" w:rsidRDefault="00097E98" w:rsidP="00097E98">
      <w:pPr>
        <w:rPr>
          <w:sz w:val="24"/>
        </w:rPr>
      </w:pPr>
      <w:r w:rsidRPr="00442838">
        <w:rPr>
          <w:sz w:val="24"/>
        </w:rPr>
        <w:br w:type="page"/>
      </w:r>
    </w:p>
    <w:p w14:paraId="70960DFA" w14:textId="77777777" w:rsidR="00097E98" w:rsidRPr="00442838" w:rsidRDefault="00097E98" w:rsidP="00097E98">
      <w:pPr>
        <w:rPr>
          <w:sz w:val="24"/>
        </w:rPr>
      </w:pPr>
      <w:r w:rsidRPr="00442838">
        <w:rPr>
          <w:sz w:val="24"/>
        </w:rPr>
        <w:lastRenderedPageBreak/>
        <w:t>Family Page</w:t>
      </w:r>
    </w:p>
    <w:p w14:paraId="47A31D1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9EE8B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33AEAF7" w14:textId="77777777" w:rsidTr="000F163C">
        <w:trPr>
          <w:trHeight w:val="896"/>
        </w:trPr>
        <w:tc>
          <w:tcPr>
            <w:tcW w:w="1251" w:type="dxa"/>
          </w:tcPr>
          <w:p w14:paraId="0652C8FE" w14:textId="77777777" w:rsidR="00097E98" w:rsidRPr="00442838" w:rsidRDefault="00097E98" w:rsidP="000F163C">
            <w:pPr>
              <w:spacing w:line="360" w:lineRule="auto"/>
            </w:pPr>
            <w:r w:rsidRPr="00442838">
              <w:t>Pokemon</w:t>
            </w:r>
          </w:p>
          <w:p w14:paraId="30F56C33" w14:textId="77777777" w:rsidR="00097E98" w:rsidRPr="00442838" w:rsidRDefault="00097E98" w:rsidP="000F163C">
            <w:pPr>
              <w:spacing w:line="360" w:lineRule="auto"/>
            </w:pPr>
            <w:r w:rsidRPr="00442838">
              <w:t>Name</w:t>
            </w:r>
          </w:p>
        </w:tc>
        <w:tc>
          <w:tcPr>
            <w:tcW w:w="1652" w:type="dxa"/>
          </w:tcPr>
          <w:p w14:paraId="5244B5A5" w14:textId="77777777" w:rsidR="00097E98" w:rsidRPr="00442838" w:rsidRDefault="00097E98" w:rsidP="000F163C">
            <w:pPr>
              <w:spacing w:line="360" w:lineRule="auto"/>
            </w:pPr>
            <w:r w:rsidRPr="00442838">
              <w:t>Pokemon Number</w:t>
            </w:r>
          </w:p>
        </w:tc>
        <w:tc>
          <w:tcPr>
            <w:tcW w:w="3719" w:type="dxa"/>
          </w:tcPr>
          <w:p w14:paraId="30F961F8" w14:textId="77777777" w:rsidR="00097E98" w:rsidRPr="00442838" w:rsidRDefault="00097E98" w:rsidP="000F163C">
            <w:pPr>
              <w:spacing w:line="360" w:lineRule="auto"/>
            </w:pPr>
            <w:r w:rsidRPr="00442838">
              <w:t>Base Stats</w:t>
            </w:r>
          </w:p>
          <w:p w14:paraId="6A303791"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6D092A9" w14:textId="77777777" w:rsidR="00097E98" w:rsidRPr="00442838" w:rsidRDefault="00097E98" w:rsidP="000F163C">
            <w:pPr>
              <w:spacing w:line="360" w:lineRule="auto"/>
            </w:pPr>
            <w:r w:rsidRPr="00442838">
              <w:t>Ability</w:t>
            </w:r>
          </w:p>
        </w:tc>
        <w:tc>
          <w:tcPr>
            <w:tcW w:w="724" w:type="dxa"/>
          </w:tcPr>
          <w:p w14:paraId="1A974732" w14:textId="77777777" w:rsidR="00097E98" w:rsidRPr="00442838" w:rsidRDefault="00097E98" w:rsidP="000F163C">
            <w:pPr>
              <w:spacing w:line="360" w:lineRule="auto"/>
            </w:pPr>
            <w:r w:rsidRPr="00442838">
              <w:t>Type 1</w:t>
            </w:r>
          </w:p>
        </w:tc>
        <w:tc>
          <w:tcPr>
            <w:tcW w:w="724" w:type="dxa"/>
          </w:tcPr>
          <w:p w14:paraId="38930EEC" w14:textId="77777777" w:rsidR="00097E98" w:rsidRPr="00442838" w:rsidRDefault="00097E98" w:rsidP="000F163C">
            <w:pPr>
              <w:spacing w:line="360" w:lineRule="auto"/>
            </w:pPr>
            <w:r w:rsidRPr="00442838">
              <w:t>Type 2</w:t>
            </w:r>
          </w:p>
        </w:tc>
        <w:tc>
          <w:tcPr>
            <w:tcW w:w="1976" w:type="dxa"/>
          </w:tcPr>
          <w:p w14:paraId="7CB051B1" w14:textId="77777777" w:rsidR="00097E98" w:rsidRPr="00442838" w:rsidRDefault="00097E98" w:rsidP="000F163C">
            <w:pPr>
              <w:spacing w:line="360" w:lineRule="auto"/>
            </w:pPr>
            <w:r w:rsidRPr="00442838">
              <w:t>Evolution</w:t>
            </w:r>
          </w:p>
        </w:tc>
      </w:tr>
      <w:tr w:rsidR="00097E98" w:rsidRPr="00442838" w14:paraId="02B5C466" w14:textId="77777777" w:rsidTr="000F163C">
        <w:trPr>
          <w:trHeight w:val="454"/>
        </w:trPr>
        <w:tc>
          <w:tcPr>
            <w:tcW w:w="1251" w:type="dxa"/>
          </w:tcPr>
          <w:p w14:paraId="5654BC5A" w14:textId="77777777" w:rsidR="00097E98" w:rsidRPr="00442838" w:rsidRDefault="00097E98" w:rsidP="000F163C">
            <w:pPr>
              <w:spacing w:line="360" w:lineRule="auto"/>
            </w:pPr>
          </w:p>
        </w:tc>
        <w:tc>
          <w:tcPr>
            <w:tcW w:w="1652" w:type="dxa"/>
          </w:tcPr>
          <w:p w14:paraId="0BCAB27F" w14:textId="77777777" w:rsidR="00097E98" w:rsidRPr="00442838" w:rsidRDefault="00097E98" w:rsidP="000F163C">
            <w:pPr>
              <w:spacing w:line="360" w:lineRule="auto"/>
            </w:pPr>
          </w:p>
        </w:tc>
        <w:tc>
          <w:tcPr>
            <w:tcW w:w="3719" w:type="dxa"/>
          </w:tcPr>
          <w:p w14:paraId="7A2E77E4" w14:textId="77777777" w:rsidR="00097E98" w:rsidRPr="00442838" w:rsidRDefault="00097E98" w:rsidP="000F163C">
            <w:pPr>
              <w:spacing w:line="360" w:lineRule="auto"/>
            </w:pPr>
          </w:p>
        </w:tc>
        <w:tc>
          <w:tcPr>
            <w:tcW w:w="880" w:type="dxa"/>
          </w:tcPr>
          <w:p w14:paraId="63BA6A26" w14:textId="77777777" w:rsidR="00097E98" w:rsidRPr="00442838" w:rsidRDefault="00097E98" w:rsidP="000F163C">
            <w:pPr>
              <w:spacing w:line="360" w:lineRule="auto"/>
            </w:pPr>
          </w:p>
        </w:tc>
        <w:tc>
          <w:tcPr>
            <w:tcW w:w="724" w:type="dxa"/>
          </w:tcPr>
          <w:p w14:paraId="01872B9F" w14:textId="77777777" w:rsidR="00097E98" w:rsidRPr="00442838" w:rsidRDefault="00097E98" w:rsidP="000F163C">
            <w:pPr>
              <w:spacing w:line="360" w:lineRule="auto"/>
            </w:pPr>
          </w:p>
        </w:tc>
        <w:tc>
          <w:tcPr>
            <w:tcW w:w="724" w:type="dxa"/>
          </w:tcPr>
          <w:p w14:paraId="39A110E2" w14:textId="77777777" w:rsidR="00097E98" w:rsidRPr="00442838" w:rsidRDefault="00097E98" w:rsidP="000F163C">
            <w:pPr>
              <w:spacing w:line="360" w:lineRule="auto"/>
            </w:pPr>
          </w:p>
        </w:tc>
        <w:tc>
          <w:tcPr>
            <w:tcW w:w="1976" w:type="dxa"/>
          </w:tcPr>
          <w:p w14:paraId="731188B0" w14:textId="77777777" w:rsidR="00097E98" w:rsidRPr="00442838" w:rsidRDefault="00097E98" w:rsidP="000F163C">
            <w:pPr>
              <w:spacing w:line="360" w:lineRule="auto"/>
            </w:pPr>
          </w:p>
        </w:tc>
      </w:tr>
      <w:tr w:rsidR="00097E98" w:rsidRPr="00442838" w14:paraId="4F4D0A86" w14:textId="77777777" w:rsidTr="000F163C">
        <w:trPr>
          <w:trHeight w:val="441"/>
        </w:trPr>
        <w:tc>
          <w:tcPr>
            <w:tcW w:w="1251" w:type="dxa"/>
          </w:tcPr>
          <w:p w14:paraId="123C254B" w14:textId="77777777" w:rsidR="00097E98" w:rsidRPr="00442838" w:rsidRDefault="00097E98" w:rsidP="000F163C">
            <w:pPr>
              <w:spacing w:line="360" w:lineRule="auto"/>
            </w:pPr>
          </w:p>
        </w:tc>
        <w:tc>
          <w:tcPr>
            <w:tcW w:w="1652" w:type="dxa"/>
          </w:tcPr>
          <w:p w14:paraId="286F767B" w14:textId="77777777" w:rsidR="00097E98" w:rsidRPr="00442838" w:rsidRDefault="00097E98" w:rsidP="000F163C">
            <w:pPr>
              <w:spacing w:line="360" w:lineRule="auto"/>
            </w:pPr>
          </w:p>
        </w:tc>
        <w:tc>
          <w:tcPr>
            <w:tcW w:w="3719" w:type="dxa"/>
          </w:tcPr>
          <w:p w14:paraId="57211B0F" w14:textId="77777777" w:rsidR="00097E98" w:rsidRPr="00442838" w:rsidRDefault="00097E98" w:rsidP="000F163C">
            <w:pPr>
              <w:spacing w:line="360" w:lineRule="auto"/>
            </w:pPr>
          </w:p>
        </w:tc>
        <w:tc>
          <w:tcPr>
            <w:tcW w:w="880" w:type="dxa"/>
          </w:tcPr>
          <w:p w14:paraId="2C17E824" w14:textId="77777777" w:rsidR="00097E98" w:rsidRPr="00442838" w:rsidRDefault="00097E98" w:rsidP="000F163C">
            <w:pPr>
              <w:spacing w:line="360" w:lineRule="auto"/>
            </w:pPr>
          </w:p>
        </w:tc>
        <w:tc>
          <w:tcPr>
            <w:tcW w:w="724" w:type="dxa"/>
          </w:tcPr>
          <w:p w14:paraId="2C3170D1" w14:textId="77777777" w:rsidR="00097E98" w:rsidRPr="00442838" w:rsidRDefault="00097E98" w:rsidP="000F163C">
            <w:pPr>
              <w:spacing w:line="360" w:lineRule="auto"/>
            </w:pPr>
          </w:p>
        </w:tc>
        <w:tc>
          <w:tcPr>
            <w:tcW w:w="724" w:type="dxa"/>
          </w:tcPr>
          <w:p w14:paraId="7FC1BD31" w14:textId="77777777" w:rsidR="00097E98" w:rsidRPr="00442838" w:rsidRDefault="00097E98" w:rsidP="000F163C">
            <w:pPr>
              <w:spacing w:line="360" w:lineRule="auto"/>
            </w:pPr>
          </w:p>
        </w:tc>
        <w:tc>
          <w:tcPr>
            <w:tcW w:w="1976" w:type="dxa"/>
          </w:tcPr>
          <w:p w14:paraId="4683F4A4" w14:textId="77777777" w:rsidR="00097E98" w:rsidRPr="00442838" w:rsidRDefault="00097E98" w:rsidP="000F163C">
            <w:pPr>
              <w:spacing w:line="360" w:lineRule="auto"/>
            </w:pPr>
          </w:p>
        </w:tc>
      </w:tr>
      <w:tr w:rsidR="00097E98" w:rsidRPr="00442838" w14:paraId="16056B52" w14:textId="77777777" w:rsidTr="000F163C">
        <w:trPr>
          <w:trHeight w:val="441"/>
        </w:trPr>
        <w:tc>
          <w:tcPr>
            <w:tcW w:w="1251" w:type="dxa"/>
          </w:tcPr>
          <w:p w14:paraId="59999371" w14:textId="77777777" w:rsidR="00097E98" w:rsidRPr="00442838" w:rsidRDefault="00097E98" w:rsidP="000F163C">
            <w:pPr>
              <w:spacing w:line="360" w:lineRule="auto"/>
            </w:pPr>
          </w:p>
        </w:tc>
        <w:tc>
          <w:tcPr>
            <w:tcW w:w="1652" w:type="dxa"/>
          </w:tcPr>
          <w:p w14:paraId="73BA2AF1" w14:textId="77777777" w:rsidR="00097E98" w:rsidRPr="00442838" w:rsidRDefault="00097E98" w:rsidP="000F163C">
            <w:pPr>
              <w:spacing w:line="360" w:lineRule="auto"/>
            </w:pPr>
          </w:p>
        </w:tc>
        <w:tc>
          <w:tcPr>
            <w:tcW w:w="3719" w:type="dxa"/>
          </w:tcPr>
          <w:p w14:paraId="480E5809" w14:textId="77777777" w:rsidR="00097E98" w:rsidRPr="00442838" w:rsidRDefault="00097E98" w:rsidP="000F163C">
            <w:pPr>
              <w:spacing w:line="360" w:lineRule="auto"/>
            </w:pPr>
          </w:p>
        </w:tc>
        <w:tc>
          <w:tcPr>
            <w:tcW w:w="880" w:type="dxa"/>
          </w:tcPr>
          <w:p w14:paraId="69542E1A" w14:textId="77777777" w:rsidR="00097E98" w:rsidRPr="00442838" w:rsidRDefault="00097E98" w:rsidP="000F163C">
            <w:pPr>
              <w:spacing w:line="360" w:lineRule="auto"/>
            </w:pPr>
          </w:p>
        </w:tc>
        <w:tc>
          <w:tcPr>
            <w:tcW w:w="724" w:type="dxa"/>
          </w:tcPr>
          <w:p w14:paraId="5D799DAB" w14:textId="77777777" w:rsidR="00097E98" w:rsidRPr="00442838" w:rsidRDefault="00097E98" w:rsidP="000F163C">
            <w:pPr>
              <w:spacing w:line="360" w:lineRule="auto"/>
            </w:pPr>
          </w:p>
        </w:tc>
        <w:tc>
          <w:tcPr>
            <w:tcW w:w="724" w:type="dxa"/>
          </w:tcPr>
          <w:p w14:paraId="1DA29D7D" w14:textId="77777777" w:rsidR="00097E98" w:rsidRPr="00442838" w:rsidRDefault="00097E98" w:rsidP="000F163C">
            <w:pPr>
              <w:spacing w:line="360" w:lineRule="auto"/>
            </w:pPr>
          </w:p>
        </w:tc>
        <w:tc>
          <w:tcPr>
            <w:tcW w:w="1976" w:type="dxa"/>
          </w:tcPr>
          <w:p w14:paraId="02807B43" w14:textId="77777777" w:rsidR="00097E98" w:rsidRPr="00442838" w:rsidRDefault="00097E98" w:rsidP="000F163C">
            <w:pPr>
              <w:spacing w:line="360" w:lineRule="auto"/>
            </w:pPr>
          </w:p>
        </w:tc>
      </w:tr>
      <w:tr w:rsidR="00097E98" w:rsidRPr="00442838" w14:paraId="318E0754" w14:textId="77777777" w:rsidTr="000F163C">
        <w:trPr>
          <w:trHeight w:val="896"/>
        </w:trPr>
        <w:tc>
          <w:tcPr>
            <w:tcW w:w="1251" w:type="dxa"/>
          </w:tcPr>
          <w:p w14:paraId="68F2E22F" w14:textId="77777777" w:rsidR="00097E98" w:rsidRPr="00442838" w:rsidRDefault="00097E98" w:rsidP="000F163C">
            <w:pPr>
              <w:spacing w:line="360" w:lineRule="auto"/>
            </w:pPr>
          </w:p>
        </w:tc>
        <w:tc>
          <w:tcPr>
            <w:tcW w:w="1652" w:type="dxa"/>
          </w:tcPr>
          <w:p w14:paraId="48DC1B29" w14:textId="77777777" w:rsidR="00097E98" w:rsidRPr="00442838" w:rsidRDefault="00097E98" w:rsidP="000F163C">
            <w:pPr>
              <w:spacing w:line="360" w:lineRule="auto"/>
            </w:pPr>
          </w:p>
        </w:tc>
        <w:tc>
          <w:tcPr>
            <w:tcW w:w="3719" w:type="dxa"/>
          </w:tcPr>
          <w:p w14:paraId="3F0AD7ED" w14:textId="77777777" w:rsidR="00097E98" w:rsidRPr="00442838" w:rsidRDefault="00097E98" w:rsidP="000F163C">
            <w:pPr>
              <w:spacing w:line="360" w:lineRule="auto"/>
            </w:pPr>
          </w:p>
        </w:tc>
        <w:tc>
          <w:tcPr>
            <w:tcW w:w="880" w:type="dxa"/>
          </w:tcPr>
          <w:p w14:paraId="1E0A6562" w14:textId="77777777" w:rsidR="00097E98" w:rsidRPr="00442838" w:rsidRDefault="00097E98" w:rsidP="000F163C">
            <w:pPr>
              <w:spacing w:line="360" w:lineRule="auto"/>
            </w:pPr>
          </w:p>
        </w:tc>
        <w:tc>
          <w:tcPr>
            <w:tcW w:w="724" w:type="dxa"/>
          </w:tcPr>
          <w:p w14:paraId="0FE0229E" w14:textId="77777777" w:rsidR="00097E98" w:rsidRPr="00442838" w:rsidRDefault="00097E98" w:rsidP="000F163C">
            <w:pPr>
              <w:spacing w:line="360" w:lineRule="auto"/>
            </w:pPr>
          </w:p>
        </w:tc>
        <w:tc>
          <w:tcPr>
            <w:tcW w:w="724" w:type="dxa"/>
          </w:tcPr>
          <w:p w14:paraId="249CBBDA" w14:textId="77777777" w:rsidR="00097E98" w:rsidRPr="00442838" w:rsidRDefault="00097E98" w:rsidP="000F163C">
            <w:pPr>
              <w:spacing w:line="360" w:lineRule="auto"/>
            </w:pPr>
          </w:p>
        </w:tc>
        <w:tc>
          <w:tcPr>
            <w:tcW w:w="1976" w:type="dxa"/>
          </w:tcPr>
          <w:p w14:paraId="2BDF535E" w14:textId="77777777" w:rsidR="00097E98" w:rsidRPr="00442838" w:rsidRDefault="00097E98" w:rsidP="000F163C">
            <w:pPr>
              <w:spacing w:line="360" w:lineRule="auto"/>
            </w:pPr>
          </w:p>
        </w:tc>
      </w:tr>
    </w:tbl>
    <w:p w14:paraId="30BBF49D" w14:textId="77777777" w:rsidR="00097E98" w:rsidRPr="00442838" w:rsidRDefault="00097E98" w:rsidP="00097E98">
      <w:pPr>
        <w:rPr>
          <w:sz w:val="24"/>
        </w:rPr>
      </w:pPr>
    </w:p>
    <w:p w14:paraId="35A3EF5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6E6B67E" w14:textId="77777777" w:rsidTr="000F163C">
        <w:tc>
          <w:tcPr>
            <w:tcW w:w="3596" w:type="dxa"/>
          </w:tcPr>
          <w:p w14:paraId="6D22DC29" w14:textId="77777777" w:rsidR="00097E98" w:rsidRPr="00442838" w:rsidRDefault="00097E98" w:rsidP="000F163C">
            <w:pPr>
              <w:rPr>
                <w:sz w:val="24"/>
              </w:rPr>
            </w:pPr>
          </w:p>
        </w:tc>
        <w:tc>
          <w:tcPr>
            <w:tcW w:w="3597" w:type="dxa"/>
          </w:tcPr>
          <w:p w14:paraId="6D650A20" w14:textId="77777777" w:rsidR="00097E98" w:rsidRPr="00442838" w:rsidRDefault="00097E98" w:rsidP="000F163C">
            <w:pPr>
              <w:rPr>
                <w:sz w:val="24"/>
              </w:rPr>
            </w:pPr>
          </w:p>
        </w:tc>
        <w:tc>
          <w:tcPr>
            <w:tcW w:w="3597" w:type="dxa"/>
          </w:tcPr>
          <w:p w14:paraId="584269EE" w14:textId="77777777" w:rsidR="00097E98" w:rsidRPr="00442838" w:rsidRDefault="00097E98" w:rsidP="000F163C">
            <w:pPr>
              <w:rPr>
                <w:sz w:val="24"/>
              </w:rPr>
            </w:pPr>
          </w:p>
        </w:tc>
      </w:tr>
      <w:tr w:rsidR="00097E98" w:rsidRPr="00442838" w14:paraId="27769282" w14:textId="77777777" w:rsidTr="000F163C">
        <w:tc>
          <w:tcPr>
            <w:tcW w:w="3596" w:type="dxa"/>
          </w:tcPr>
          <w:p w14:paraId="5BF3A9E2" w14:textId="77777777" w:rsidR="00097E98" w:rsidRPr="00442838" w:rsidRDefault="00097E98" w:rsidP="000F163C">
            <w:pPr>
              <w:rPr>
                <w:sz w:val="24"/>
              </w:rPr>
            </w:pPr>
          </w:p>
        </w:tc>
        <w:tc>
          <w:tcPr>
            <w:tcW w:w="3597" w:type="dxa"/>
          </w:tcPr>
          <w:p w14:paraId="2DC92017" w14:textId="77777777" w:rsidR="00097E98" w:rsidRPr="00442838" w:rsidRDefault="00097E98" w:rsidP="000F163C">
            <w:pPr>
              <w:rPr>
                <w:sz w:val="24"/>
              </w:rPr>
            </w:pPr>
          </w:p>
        </w:tc>
        <w:tc>
          <w:tcPr>
            <w:tcW w:w="3597" w:type="dxa"/>
          </w:tcPr>
          <w:p w14:paraId="17E0D5CB" w14:textId="77777777" w:rsidR="00097E98" w:rsidRPr="00442838" w:rsidRDefault="00097E98" w:rsidP="000F163C">
            <w:pPr>
              <w:rPr>
                <w:sz w:val="24"/>
              </w:rPr>
            </w:pPr>
          </w:p>
        </w:tc>
      </w:tr>
    </w:tbl>
    <w:p w14:paraId="0ADF3CD4" w14:textId="77777777" w:rsidR="00097E98" w:rsidRPr="00442838" w:rsidRDefault="00097E98" w:rsidP="00097E98">
      <w:pPr>
        <w:rPr>
          <w:sz w:val="24"/>
        </w:rPr>
      </w:pPr>
    </w:p>
    <w:p w14:paraId="312D3BF3" w14:textId="77777777" w:rsidR="00097E98" w:rsidRPr="00442838" w:rsidRDefault="00097E98" w:rsidP="00097E98">
      <w:pPr>
        <w:rPr>
          <w:sz w:val="24"/>
        </w:rPr>
      </w:pPr>
      <w:r w:rsidRPr="00442838">
        <w:rPr>
          <w:sz w:val="24"/>
        </w:rPr>
        <w:t>Sprites:</w:t>
      </w:r>
    </w:p>
    <w:p w14:paraId="2F61B631" w14:textId="77777777" w:rsidR="00097E98" w:rsidRPr="00442838" w:rsidRDefault="00097E98" w:rsidP="00097E98">
      <w:pPr>
        <w:rPr>
          <w:sz w:val="24"/>
        </w:rPr>
      </w:pPr>
      <w:r w:rsidRPr="00442838">
        <w:rPr>
          <w:sz w:val="24"/>
        </w:rPr>
        <w:br w:type="page"/>
      </w:r>
    </w:p>
    <w:p w14:paraId="52973244" w14:textId="77777777" w:rsidR="00097E98" w:rsidRPr="00442838" w:rsidRDefault="00097E98" w:rsidP="00097E98">
      <w:pPr>
        <w:rPr>
          <w:sz w:val="24"/>
        </w:rPr>
      </w:pPr>
      <w:r w:rsidRPr="00442838">
        <w:rPr>
          <w:sz w:val="24"/>
        </w:rPr>
        <w:lastRenderedPageBreak/>
        <w:t>Family Page</w:t>
      </w:r>
    </w:p>
    <w:p w14:paraId="0D704AF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7F8038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8E33361" w14:textId="77777777" w:rsidTr="000F163C">
        <w:trPr>
          <w:trHeight w:val="896"/>
        </w:trPr>
        <w:tc>
          <w:tcPr>
            <w:tcW w:w="1251" w:type="dxa"/>
          </w:tcPr>
          <w:p w14:paraId="70AB1A51" w14:textId="77777777" w:rsidR="00097E98" w:rsidRPr="00442838" w:rsidRDefault="00097E98" w:rsidP="000F163C">
            <w:pPr>
              <w:spacing w:line="360" w:lineRule="auto"/>
            </w:pPr>
            <w:r w:rsidRPr="00442838">
              <w:t>Pokemon</w:t>
            </w:r>
          </w:p>
          <w:p w14:paraId="6F1D86F1" w14:textId="77777777" w:rsidR="00097E98" w:rsidRPr="00442838" w:rsidRDefault="00097E98" w:rsidP="000F163C">
            <w:pPr>
              <w:spacing w:line="360" w:lineRule="auto"/>
            </w:pPr>
            <w:r w:rsidRPr="00442838">
              <w:t>Name</w:t>
            </w:r>
          </w:p>
        </w:tc>
        <w:tc>
          <w:tcPr>
            <w:tcW w:w="1652" w:type="dxa"/>
          </w:tcPr>
          <w:p w14:paraId="5ACEAC95" w14:textId="77777777" w:rsidR="00097E98" w:rsidRPr="00442838" w:rsidRDefault="00097E98" w:rsidP="000F163C">
            <w:pPr>
              <w:spacing w:line="360" w:lineRule="auto"/>
            </w:pPr>
            <w:r w:rsidRPr="00442838">
              <w:t>Pokemon Number</w:t>
            </w:r>
          </w:p>
        </w:tc>
        <w:tc>
          <w:tcPr>
            <w:tcW w:w="3719" w:type="dxa"/>
          </w:tcPr>
          <w:p w14:paraId="45BFB2A9" w14:textId="77777777" w:rsidR="00097E98" w:rsidRPr="00442838" w:rsidRDefault="00097E98" w:rsidP="000F163C">
            <w:pPr>
              <w:spacing w:line="360" w:lineRule="auto"/>
            </w:pPr>
            <w:r w:rsidRPr="00442838">
              <w:t>Base Stats</w:t>
            </w:r>
          </w:p>
          <w:p w14:paraId="6635D1C3"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9BD13E9" w14:textId="77777777" w:rsidR="00097E98" w:rsidRPr="00442838" w:rsidRDefault="00097E98" w:rsidP="000F163C">
            <w:pPr>
              <w:spacing w:line="360" w:lineRule="auto"/>
            </w:pPr>
            <w:r w:rsidRPr="00442838">
              <w:t>Ability</w:t>
            </w:r>
          </w:p>
        </w:tc>
        <w:tc>
          <w:tcPr>
            <w:tcW w:w="724" w:type="dxa"/>
          </w:tcPr>
          <w:p w14:paraId="25B1A4F7" w14:textId="77777777" w:rsidR="00097E98" w:rsidRPr="00442838" w:rsidRDefault="00097E98" w:rsidP="000F163C">
            <w:pPr>
              <w:spacing w:line="360" w:lineRule="auto"/>
            </w:pPr>
            <w:r w:rsidRPr="00442838">
              <w:t>Type 1</w:t>
            </w:r>
          </w:p>
        </w:tc>
        <w:tc>
          <w:tcPr>
            <w:tcW w:w="724" w:type="dxa"/>
          </w:tcPr>
          <w:p w14:paraId="2B1270F9" w14:textId="77777777" w:rsidR="00097E98" w:rsidRPr="00442838" w:rsidRDefault="00097E98" w:rsidP="000F163C">
            <w:pPr>
              <w:spacing w:line="360" w:lineRule="auto"/>
            </w:pPr>
            <w:r w:rsidRPr="00442838">
              <w:t>Type 2</w:t>
            </w:r>
          </w:p>
        </w:tc>
        <w:tc>
          <w:tcPr>
            <w:tcW w:w="1976" w:type="dxa"/>
          </w:tcPr>
          <w:p w14:paraId="7D84C0BE" w14:textId="77777777" w:rsidR="00097E98" w:rsidRPr="00442838" w:rsidRDefault="00097E98" w:rsidP="000F163C">
            <w:pPr>
              <w:spacing w:line="360" w:lineRule="auto"/>
            </w:pPr>
            <w:r w:rsidRPr="00442838">
              <w:t>Evolution</w:t>
            </w:r>
          </w:p>
        </w:tc>
      </w:tr>
      <w:tr w:rsidR="00097E98" w:rsidRPr="00442838" w14:paraId="67265A97" w14:textId="77777777" w:rsidTr="000F163C">
        <w:trPr>
          <w:trHeight w:val="454"/>
        </w:trPr>
        <w:tc>
          <w:tcPr>
            <w:tcW w:w="1251" w:type="dxa"/>
          </w:tcPr>
          <w:p w14:paraId="6F3701E7" w14:textId="77777777" w:rsidR="00097E98" w:rsidRPr="00442838" w:rsidRDefault="00097E98" w:rsidP="000F163C">
            <w:pPr>
              <w:spacing w:line="360" w:lineRule="auto"/>
            </w:pPr>
          </w:p>
        </w:tc>
        <w:tc>
          <w:tcPr>
            <w:tcW w:w="1652" w:type="dxa"/>
          </w:tcPr>
          <w:p w14:paraId="2C50E9D0" w14:textId="77777777" w:rsidR="00097E98" w:rsidRPr="00442838" w:rsidRDefault="00097E98" w:rsidP="000F163C">
            <w:pPr>
              <w:spacing w:line="360" w:lineRule="auto"/>
            </w:pPr>
          </w:p>
        </w:tc>
        <w:tc>
          <w:tcPr>
            <w:tcW w:w="3719" w:type="dxa"/>
          </w:tcPr>
          <w:p w14:paraId="3726A3CF" w14:textId="77777777" w:rsidR="00097E98" w:rsidRPr="00442838" w:rsidRDefault="00097E98" w:rsidP="000F163C">
            <w:pPr>
              <w:spacing w:line="360" w:lineRule="auto"/>
            </w:pPr>
          </w:p>
        </w:tc>
        <w:tc>
          <w:tcPr>
            <w:tcW w:w="880" w:type="dxa"/>
          </w:tcPr>
          <w:p w14:paraId="60670E78" w14:textId="77777777" w:rsidR="00097E98" w:rsidRPr="00442838" w:rsidRDefault="00097E98" w:rsidP="000F163C">
            <w:pPr>
              <w:spacing w:line="360" w:lineRule="auto"/>
            </w:pPr>
          </w:p>
        </w:tc>
        <w:tc>
          <w:tcPr>
            <w:tcW w:w="724" w:type="dxa"/>
          </w:tcPr>
          <w:p w14:paraId="6CA2FC5D" w14:textId="77777777" w:rsidR="00097E98" w:rsidRPr="00442838" w:rsidRDefault="00097E98" w:rsidP="000F163C">
            <w:pPr>
              <w:spacing w:line="360" w:lineRule="auto"/>
            </w:pPr>
          </w:p>
        </w:tc>
        <w:tc>
          <w:tcPr>
            <w:tcW w:w="724" w:type="dxa"/>
          </w:tcPr>
          <w:p w14:paraId="43B875C5" w14:textId="77777777" w:rsidR="00097E98" w:rsidRPr="00442838" w:rsidRDefault="00097E98" w:rsidP="000F163C">
            <w:pPr>
              <w:spacing w:line="360" w:lineRule="auto"/>
            </w:pPr>
          </w:p>
        </w:tc>
        <w:tc>
          <w:tcPr>
            <w:tcW w:w="1976" w:type="dxa"/>
          </w:tcPr>
          <w:p w14:paraId="168AD552" w14:textId="77777777" w:rsidR="00097E98" w:rsidRPr="00442838" w:rsidRDefault="00097E98" w:rsidP="000F163C">
            <w:pPr>
              <w:spacing w:line="360" w:lineRule="auto"/>
            </w:pPr>
          </w:p>
        </w:tc>
      </w:tr>
      <w:tr w:rsidR="00097E98" w:rsidRPr="00442838" w14:paraId="0491711A" w14:textId="77777777" w:rsidTr="000F163C">
        <w:trPr>
          <w:trHeight w:val="441"/>
        </w:trPr>
        <w:tc>
          <w:tcPr>
            <w:tcW w:w="1251" w:type="dxa"/>
          </w:tcPr>
          <w:p w14:paraId="456E4EB6" w14:textId="77777777" w:rsidR="00097E98" w:rsidRPr="00442838" w:rsidRDefault="00097E98" w:rsidP="000F163C">
            <w:pPr>
              <w:spacing w:line="360" w:lineRule="auto"/>
            </w:pPr>
          </w:p>
        </w:tc>
        <w:tc>
          <w:tcPr>
            <w:tcW w:w="1652" w:type="dxa"/>
          </w:tcPr>
          <w:p w14:paraId="33CE7F9F" w14:textId="77777777" w:rsidR="00097E98" w:rsidRPr="00442838" w:rsidRDefault="00097E98" w:rsidP="000F163C">
            <w:pPr>
              <w:spacing w:line="360" w:lineRule="auto"/>
            </w:pPr>
          </w:p>
        </w:tc>
        <w:tc>
          <w:tcPr>
            <w:tcW w:w="3719" w:type="dxa"/>
          </w:tcPr>
          <w:p w14:paraId="1402D8FF" w14:textId="77777777" w:rsidR="00097E98" w:rsidRPr="00442838" w:rsidRDefault="00097E98" w:rsidP="000F163C">
            <w:pPr>
              <w:spacing w:line="360" w:lineRule="auto"/>
            </w:pPr>
          </w:p>
        </w:tc>
        <w:tc>
          <w:tcPr>
            <w:tcW w:w="880" w:type="dxa"/>
          </w:tcPr>
          <w:p w14:paraId="4C4B6722" w14:textId="77777777" w:rsidR="00097E98" w:rsidRPr="00442838" w:rsidRDefault="00097E98" w:rsidP="000F163C">
            <w:pPr>
              <w:spacing w:line="360" w:lineRule="auto"/>
            </w:pPr>
          </w:p>
        </w:tc>
        <w:tc>
          <w:tcPr>
            <w:tcW w:w="724" w:type="dxa"/>
          </w:tcPr>
          <w:p w14:paraId="03C05B8C" w14:textId="77777777" w:rsidR="00097E98" w:rsidRPr="00442838" w:rsidRDefault="00097E98" w:rsidP="000F163C">
            <w:pPr>
              <w:spacing w:line="360" w:lineRule="auto"/>
            </w:pPr>
          </w:p>
        </w:tc>
        <w:tc>
          <w:tcPr>
            <w:tcW w:w="724" w:type="dxa"/>
          </w:tcPr>
          <w:p w14:paraId="0584B552" w14:textId="77777777" w:rsidR="00097E98" w:rsidRPr="00442838" w:rsidRDefault="00097E98" w:rsidP="000F163C">
            <w:pPr>
              <w:spacing w:line="360" w:lineRule="auto"/>
            </w:pPr>
          </w:p>
        </w:tc>
        <w:tc>
          <w:tcPr>
            <w:tcW w:w="1976" w:type="dxa"/>
          </w:tcPr>
          <w:p w14:paraId="4F2CCBC0" w14:textId="77777777" w:rsidR="00097E98" w:rsidRPr="00442838" w:rsidRDefault="00097E98" w:rsidP="000F163C">
            <w:pPr>
              <w:spacing w:line="360" w:lineRule="auto"/>
            </w:pPr>
          </w:p>
        </w:tc>
      </w:tr>
      <w:tr w:rsidR="00097E98" w:rsidRPr="00442838" w14:paraId="22676188" w14:textId="77777777" w:rsidTr="000F163C">
        <w:trPr>
          <w:trHeight w:val="441"/>
        </w:trPr>
        <w:tc>
          <w:tcPr>
            <w:tcW w:w="1251" w:type="dxa"/>
          </w:tcPr>
          <w:p w14:paraId="5AAC9895" w14:textId="77777777" w:rsidR="00097E98" w:rsidRPr="00442838" w:rsidRDefault="00097E98" w:rsidP="000F163C">
            <w:pPr>
              <w:spacing w:line="360" w:lineRule="auto"/>
            </w:pPr>
          </w:p>
        </w:tc>
        <w:tc>
          <w:tcPr>
            <w:tcW w:w="1652" w:type="dxa"/>
          </w:tcPr>
          <w:p w14:paraId="2A66776E" w14:textId="77777777" w:rsidR="00097E98" w:rsidRPr="00442838" w:rsidRDefault="00097E98" w:rsidP="000F163C">
            <w:pPr>
              <w:spacing w:line="360" w:lineRule="auto"/>
            </w:pPr>
          </w:p>
        </w:tc>
        <w:tc>
          <w:tcPr>
            <w:tcW w:w="3719" w:type="dxa"/>
          </w:tcPr>
          <w:p w14:paraId="38006EA2" w14:textId="77777777" w:rsidR="00097E98" w:rsidRPr="00442838" w:rsidRDefault="00097E98" w:rsidP="000F163C">
            <w:pPr>
              <w:spacing w:line="360" w:lineRule="auto"/>
            </w:pPr>
          </w:p>
        </w:tc>
        <w:tc>
          <w:tcPr>
            <w:tcW w:w="880" w:type="dxa"/>
          </w:tcPr>
          <w:p w14:paraId="03A1151F" w14:textId="77777777" w:rsidR="00097E98" w:rsidRPr="00442838" w:rsidRDefault="00097E98" w:rsidP="000F163C">
            <w:pPr>
              <w:spacing w:line="360" w:lineRule="auto"/>
            </w:pPr>
          </w:p>
        </w:tc>
        <w:tc>
          <w:tcPr>
            <w:tcW w:w="724" w:type="dxa"/>
          </w:tcPr>
          <w:p w14:paraId="55B3F8B0" w14:textId="77777777" w:rsidR="00097E98" w:rsidRPr="00442838" w:rsidRDefault="00097E98" w:rsidP="000F163C">
            <w:pPr>
              <w:spacing w:line="360" w:lineRule="auto"/>
            </w:pPr>
          </w:p>
        </w:tc>
        <w:tc>
          <w:tcPr>
            <w:tcW w:w="724" w:type="dxa"/>
          </w:tcPr>
          <w:p w14:paraId="74585B24" w14:textId="77777777" w:rsidR="00097E98" w:rsidRPr="00442838" w:rsidRDefault="00097E98" w:rsidP="000F163C">
            <w:pPr>
              <w:spacing w:line="360" w:lineRule="auto"/>
            </w:pPr>
          </w:p>
        </w:tc>
        <w:tc>
          <w:tcPr>
            <w:tcW w:w="1976" w:type="dxa"/>
          </w:tcPr>
          <w:p w14:paraId="7CAD60CC" w14:textId="77777777" w:rsidR="00097E98" w:rsidRPr="00442838" w:rsidRDefault="00097E98" w:rsidP="000F163C">
            <w:pPr>
              <w:spacing w:line="360" w:lineRule="auto"/>
            </w:pPr>
          </w:p>
        </w:tc>
      </w:tr>
      <w:tr w:rsidR="00097E98" w:rsidRPr="00442838" w14:paraId="4036B2A6" w14:textId="77777777" w:rsidTr="000F163C">
        <w:trPr>
          <w:trHeight w:val="896"/>
        </w:trPr>
        <w:tc>
          <w:tcPr>
            <w:tcW w:w="1251" w:type="dxa"/>
          </w:tcPr>
          <w:p w14:paraId="731555C7" w14:textId="77777777" w:rsidR="00097E98" w:rsidRPr="00442838" w:rsidRDefault="00097E98" w:rsidP="000F163C">
            <w:pPr>
              <w:spacing w:line="360" w:lineRule="auto"/>
            </w:pPr>
          </w:p>
        </w:tc>
        <w:tc>
          <w:tcPr>
            <w:tcW w:w="1652" w:type="dxa"/>
          </w:tcPr>
          <w:p w14:paraId="1488960D" w14:textId="77777777" w:rsidR="00097E98" w:rsidRPr="00442838" w:rsidRDefault="00097E98" w:rsidP="000F163C">
            <w:pPr>
              <w:spacing w:line="360" w:lineRule="auto"/>
            </w:pPr>
          </w:p>
        </w:tc>
        <w:tc>
          <w:tcPr>
            <w:tcW w:w="3719" w:type="dxa"/>
          </w:tcPr>
          <w:p w14:paraId="56F133C8" w14:textId="77777777" w:rsidR="00097E98" w:rsidRPr="00442838" w:rsidRDefault="00097E98" w:rsidP="000F163C">
            <w:pPr>
              <w:spacing w:line="360" w:lineRule="auto"/>
            </w:pPr>
          </w:p>
        </w:tc>
        <w:tc>
          <w:tcPr>
            <w:tcW w:w="880" w:type="dxa"/>
          </w:tcPr>
          <w:p w14:paraId="7E5C6F4C" w14:textId="77777777" w:rsidR="00097E98" w:rsidRPr="00442838" w:rsidRDefault="00097E98" w:rsidP="000F163C">
            <w:pPr>
              <w:spacing w:line="360" w:lineRule="auto"/>
            </w:pPr>
          </w:p>
        </w:tc>
        <w:tc>
          <w:tcPr>
            <w:tcW w:w="724" w:type="dxa"/>
          </w:tcPr>
          <w:p w14:paraId="3B26A92D" w14:textId="77777777" w:rsidR="00097E98" w:rsidRPr="00442838" w:rsidRDefault="00097E98" w:rsidP="000F163C">
            <w:pPr>
              <w:spacing w:line="360" w:lineRule="auto"/>
            </w:pPr>
          </w:p>
        </w:tc>
        <w:tc>
          <w:tcPr>
            <w:tcW w:w="724" w:type="dxa"/>
          </w:tcPr>
          <w:p w14:paraId="5534F2D8" w14:textId="77777777" w:rsidR="00097E98" w:rsidRPr="00442838" w:rsidRDefault="00097E98" w:rsidP="000F163C">
            <w:pPr>
              <w:spacing w:line="360" w:lineRule="auto"/>
            </w:pPr>
          </w:p>
        </w:tc>
        <w:tc>
          <w:tcPr>
            <w:tcW w:w="1976" w:type="dxa"/>
          </w:tcPr>
          <w:p w14:paraId="6B553DF4" w14:textId="77777777" w:rsidR="00097E98" w:rsidRPr="00442838" w:rsidRDefault="00097E98" w:rsidP="000F163C">
            <w:pPr>
              <w:spacing w:line="360" w:lineRule="auto"/>
            </w:pPr>
          </w:p>
        </w:tc>
      </w:tr>
    </w:tbl>
    <w:p w14:paraId="0D7071A2" w14:textId="77777777" w:rsidR="00097E98" w:rsidRPr="00442838" w:rsidRDefault="00097E98" w:rsidP="00097E98">
      <w:pPr>
        <w:rPr>
          <w:sz w:val="24"/>
        </w:rPr>
      </w:pPr>
    </w:p>
    <w:p w14:paraId="2DC419D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600E27E" w14:textId="77777777" w:rsidTr="000F163C">
        <w:tc>
          <w:tcPr>
            <w:tcW w:w="3596" w:type="dxa"/>
          </w:tcPr>
          <w:p w14:paraId="571FF33E" w14:textId="77777777" w:rsidR="00097E98" w:rsidRPr="00442838" w:rsidRDefault="00097E98" w:rsidP="000F163C">
            <w:pPr>
              <w:rPr>
                <w:sz w:val="24"/>
              </w:rPr>
            </w:pPr>
          </w:p>
        </w:tc>
        <w:tc>
          <w:tcPr>
            <w:tcW w:w="3597" w:type="dxa"/>
          </w:tcPr>
          <w:p w14:paraId="7FC37CD1" w14:textId="77777777" w:rsidR="00097E98" w:rsidRPr="00442838" w:rsidRDefault="00097E98" w:rsidP="000F163C">
            <w:pPr>
              <w:rPr>
                <w:sz w:val="24"/>
              </w:rPr>
            </w:pPr>
          </w:p>
        </w:tc>
        <w:tc>
          <w:tcPr>
            <w:tcW w:w="3597" w:type="dxa"/>
          </w:tcPr>
          <w:p w14:paraId="09986254" w14:textId="77777777" w:rsidR="00097E98" w:rsidRPr="00442838" w:rsidRDefault="00097E98" w:rsidP="000F163C">
            <w:pPr>
              <w:rPr>
                <w:sz w:val="24"/>
              </w:rPr>
            </w:pPr>
          </w:p>
        </w:tc>
      </w:tr>
      <w:tr w:rsidR="00097E98" w:rsidRPr="00442838" w14:paraId="5CF8CFAF" w14:textId="77777777" w:rsidTr="000F163C">
        <w:tc>
          <w:tcPr>
            <w:tcW w:w="3596" w:type="dxa"/>
          </w:tcPr>
          <w:p w14:paraId="5AFDDB88" w14:textId="77777777" w:rsidR="00097E98" w:rsidRPr="00442838" w:rsidRDefault="00097E98" w:rsidP="000F163C">
            <w:pPr>
              <w:rPr>
                <w:sz w:val="24"/>
              </w:rPr>
            </w:pPr>
          </w:p>
        </w:tc>
        <w:tc>
          <w:tcPr>
            <w:tcW w:w="3597" w:type="dxa"/>
          </w:tcPr>
          <w:p w14:paraId="57DBCF7D" w14:textId="77777777" w:rsidR="00097E98" w:rsidRPr="00442838" w:rsidRDefault="00097E98" w:rsidP="000F163C">
            <w:pPr>
              <w:rPr>
                <w:sz w:val="24"/>
              </w:rPr>
            </w:pPr>
          </w:p>
        </w:tc>
        <w:tc>
          <w:tcPr>
            <w:tcW w:w="3597" w:type="dxa"/>
          </w:tcPr>
          <w:p w14:paraId="26B3DB82" w14:textId="77777777" w:rsidR="00097E98" w:rsidRPr="00442838" w:rsidRDefault="00097E98" w:rsidP="000F163C">
            <w:pPr>
              <w:rPr>
                <w:sz w:val="24"/>
              </w:rPr>
            </w:pPr>
          </w:p>
        </w:tc>
      </w:tr>
    </w:tbl>
    <w:p w14:paraId="50445506" w14:textId="77777777" w:rsidR="00097E98" w:rsidRPr="00442838" w:rsidRDefault="00097E98" w:rsidP="00097E98">
      <w:pPr>
        <w:rPr>
          <w:sz w:val="24"/>
        </w:rPr>
      </w:pPr>
    </w:p>
    <w:p w14:paraId="687EA8F5" w14:textId="77777777" w:rsidR="00097E98" w:rsidRPr="00442838" w:rsidRDefault="00097E98" w:rsidP="00097E98">
      <w:pPr>
        <w:rPr>
          <w:sz w:val="24"/>
        </w:rPr>
      </w:pPr>
      <w:r w:rsidRPr="00442838">
        <w:rPr>
          <w:sz w:val="24"/>
        </w:rPr>
        <w:t>Sprites:</w:t>
      </w:r>
    </w:p>
    <w:p w14:paraId="5E24C0C7" w14:textId="77777777" w:rsidR="00097E98" w:rsidRPr="00442838" w:rsidRDefault="00097E98" w:rsidP="00097E98">
      <w:pPr>
        <w:rPr>
          <w:sz w:val="24"/>
        </w:rPr>
      </w:pPr>
      <w:r w:rsidRPr="00442838">
        <w:rPr>
          <w:sz w:val="24"/>
        </w:rPr>
        <w:br w:type="page"/>
      </w:r>
    </w:p>
    <w:p w14:paraId="43048336" w14:textId="77777777" w:rsidR="00097E98" w:rsidRPr="00442838" w:rsidRDefault="00097E98" w:rsidP="00097E98">
      <w:pPr>
        <w:rPr>
          <w:sz w:val="24"/>
        </w:rPr>
      </w:pPr>
      <w:r w:rsidRPr="00442838">
        <w:rPr>
          <w:sz w:val="24"/>
        </w:rPr>
        <w:lastRenderedPageBreak/>
        <w:t>Family Page</w:t>
      </w:r>
    </w:p>
    <w:p w14:paraId="1F2A7E3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37F3E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D0406AA" w14:textId="77777777" w:rsidTr="000F163C">
        <w:trPr>
          <w:trHeight w:val="896"/>
        </w:trPr>
        <w:tc>
          <w:tcPr>
            <w:tcW w:w="1251" w:type="dxa"/>
          </w:tcPr>
          <w:p w14:paraId="499466B7" w14:textId="77777777" w:rsidR="00097E98" w:rsidRPr="00442838" w:rsidRDefault="00097E98" w:rsidP="000F163C">
            <w:pPr>
              <w:spacing w:line="360" w:lineRule="auto"/>
            </w:pPr>
            <w:r w:rsidRPr="00442838">
              <w:t>Pokemon</w:t>
            </w:r>
          </w:p>
          <w:p w14:paraId="5D35621B" w14:textId="77777777" w:rsidR="00097E98" w:rsidRPr="00442838" w:rsidRDefault="00097E98" w:rsidP="000F163C">
            <w:pPr>
              <w:spacing w:line="360" w:lineRule="auto"/>
            </w:pPr>
            <w:r w:rsidRPr="00442838">
              <w:t>Name</w:t>
            </w:r>
          </w:p>
        </w:tc>
        <w:tc>
          <w:tcPr>
            <w:tcW w:w="1652" w:type="dxa"/>
          </w:tcPr>
          <w:p w14:paraId="640187AA" w14:textId="77777777" w:rsidR="00097E98" w:rsidRPr="00442838" w:rsidRDefault="00097E98" w:rsidP="000F163C">
            <w:pPr>
              <w:spacing w:line="360" w:lineRule="auto"/>
            </w:pPr>
            <w:r w:rsidRPr="00442838">
              <w:t>Pokemon Number</w:t>
            </w:r>
          </w:p>
        </w:tc>
        <w:tc>
          <w:tcPr>
            <w:tcW w:w="3719" w:type="dxa"/>
          </w:tcPr>
          <w:p w14:paraId="29BE6724" w14:textId="77777777" w:rsidR="00097E98" w:rsidRPr="00442838" w:rsidRDefault="00097E98" w:rsidP="000F163C">
            <w:pPr>
              <w:spacing w:line="360" w:lineRule="auto"/>
            </w:pPr>
            <w:r w:rsidRPr="00442838">
              <w:t>Base Stats</w:t>
            </w:r>
          </w:p>
          <w:p w14:paraId="0887968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4A5EF8A" w14:textId="77777777" w:rsidR="00097E98" w:rsidRPr="00442838" w:rsidRDefault="00097E98" w:rsidP="000F163C">
            <w:pPr>
              <w:spacing w:line="360" w:lineRule="auto"/>
            </w:pPr>
            <w:r w:rsidRPr="00442838">
              <w:t>Ability</w:t>
            </w:r>
          </w:p>
        </w:tc>
        <w:tc>
          <w:tcPr>
            <w:tcW w:w="724" w:type="dxa"/>
          </w:tcPr>
          <w:p w14:paraId="7CE353B3" w14:textId="77777777" w:rsidR="00097E98" w:rsidRPr="00442838" w:rsidRDefault="00097E98" w:rsidP="000F163C">
            <w:pPr>
              <w:spacing w:line="360" w:lineRule="auto"/>
            </w:pPr>
            <w:r w:rsidRPr="00442838">
              <w:t>Type 1</w:t>
            </w:r>
          </w:p>
        </w:tc>
        <w:tc>
          <w:tcPr>
            <w:tcW w:w="724" w:type="dxa"/>
          </w:tcPr>
          <w:p w14:paraId="380F00AD" w14:textId="77777777" w:rsidR="00097E98" w:rsidRPr="00442838" w:rsidRDefault="00097E98" w:rsidP="000F163C">
            <w:pPr>
              <w:spacing w:line="360" w:lineRule="auto"/>
            </w:pPr>
            <w:r w:rsidRPr="00442838">
              <w:t>Type 2</w:t>
            </w:r>
          </w:p>
        </w:tc>
        <w:tc>
          <w:tcPr>
            <w:tcW w:w="1976" w:type="dxa"/>
          </w:tcPr>
          <w:p w14:paraId="3299B00F" w14:textId="77777777" w:rsidR="00097E98" w:rsidRPr="00442838" w:rsidRDefault="00097E98" w:rsidP="000F163C">
            <w:pPr>
              <w:spacing w:line="360" w:lineRule="auto"/>
            </w:pPr>
            <w:r w:rsidRPr="00442838">
              <w:t>Evolution</w:t>
            </w:r>
          </w:p>
        </w:tc>
      </w:tr>
      <w:tr w:rsidR="00097E98" w:rsidRPr="00442838" w14:paraId="0FB80B15" w14:textId="77777777" w:rsidTr="000F163C">
        <w:trPr>
          <w:trHeight w:val="454"/>
        </w:trPr>
        <w:tc>
          <w:tcPr>
            <w:tcW w:w="1251" w:type="dxa"/>
          </w:tcPr>
          <w:p w14:paraId="2E809215" w14:textId="77777777" w:rsidR="00097E98" w:rsidRPr="00442838" w:rsidRDefault="00097E98" w:rsidP="000F163C">
            <w:pPr>
              <w:spacing w:line="360" w:lineRule="auto"/>
            </w:pPr>
          </w:p>
        </w:tc>
        <w:tc>
          <w:tcPr>
            <w:tcW w:w="1652" w:type="dxa"/>
          </w:tcPr>
          <w:p w14:paraId="1570FFCE" w14:textId="77777777" w:rsidR="00097E98" w:rsidRPr="00442838" w:rsidRDefault="00097E98" w:rsidP="000F163C">
            <w:pPr>
              <w:spacing w:line="360" w:lineRule="auto"/>
            </w:pPr>
          </w:p>
        </w:tc>
        <w:tc>
          <w:tcPr>
            <w:tcW w:w="3719" w:type="dxa"/>
          </w:tcPr>
          <w:p w14:paraId="2B1242F3" w14:textId="77777777" w:rsidR="00097E98" w:rsidRPr="00442838" w:rsidRDefault="00097E98" w:rsidP="000F163C">
            <w:pPr>
              <w:spacing w:line="360" w:lineRule="auto"/>
            </w:pPr>
          </w:p>
        </w:tc>
        <w:tc>
          <w:tcPr>
            <w:tcW w:w="880" w:type="dxa"/>
          </w:tcPr>
          <w:p w14:paraId="769F3832" w14:textId="77777777" w:rsidR="00097E98" w:rsidRPr="00442838" w:rsidRDefault="00097E98" w:rsidP="000F163C">
            <w:pPr>
              <w:spacing w:line="360" w:lineRule="auto"/>
            </w:pPr>
          </w:p>
        </w:tc>
        <w:tc>
          <w:tcPr>
            <w:tcW w:w="724" w:type="dxa"/>
          </w:tcPr>
          <w:p w14:paraId="553BC0C9" w14:textId="77777777" w:rsidR="00097E98" w:rsidRPr="00442838" w:rsidRDefault="00097E98" w:rsidP="000F163C">
            <w:pPr>
              <w:spacing w:line="360" w:lineRule="auto"/>
            </w:pPr>
          </w:p>
        </w:tc>
        <w:tc>
          <w:tcPr>
            <w:tcW w:w="724" w:type="dxa"/>
          </w:tcPr>
          <w:p w14:paraId="705FCB23" w14:textId="77777777" w:rsidR="00097E98" w:rsidRPr="00442838" w:rsidRDefault="00097E98" w:rsidP="000F163C">
            <w:pPr>
              <w:spacing w:line="360" w:lineRule="auto"/>
            </w:pPr>
          </w:p>
        </w:tc>
        <w:tc>
          <w:tcPr>
            <w:tcW w:w="1976" w:type="dxa"/>
          </w:tcPr>
          <w:p w14:paraId="2601020A" w14:textId="77777777" w:rsidR="00097E98" w:rsidRPr="00442838" w:rsidRDefault="00097E98" w:rsidP="000F163C">
            <w:pPr>
              <w:spacing w:line="360" w:lineRule="auto"/>
            </w:pPr>
          </w:p>
        </w:tc>
      </w:tr>
      <w:tr w:rsidR="00097E98" w:rsidRPr="00442838" w14:paraId="64A9922A" w14:textId="77777777" w:rsidTr="000F163C">
        <w:trPr>
          <w:trHeight w:val="441"/>
        </w:trPr>
        <w:tc>
          <w:tcPr>
            <w:tcW w:w="1251" w:type="dxa"/>
          </w:tcPr>
          <w:p w14:paraId="228DE91E" w14:textId="77777777" w:rsidR="00097E98" w:rsidRPr="00442838" w:rsidRDefault="00097E98" w:rsidP="000F163C">
            <w:pPr>
              <w:spacing w:line="360" w:lineRule="auto"/>
            </w:pPr>
          </w:p>
        </w:tc>
        <w:tc>
          <w:tcPr>
            <w:tcW w:w="1652" w:type="dxa"/>
          </w:tcPr>
          <w:p w14:paraId="3934D820" w14:textId="77777777" w:rsidR="00097E98" w:rsidRPr="00442838" w:rsidRDefault="00097E98" w:rsidP="000F163C">
            <w:pPr>
              <w:spacing w:line="360" w:lineRule="auto"/>
            </w:pPr>
          </w:p>
        </w:tc>
        <w:tc>
          <w:tcPr>
            <w:tcW w:w="3719" w:type="dxa"/>
          </w:tcPr>
          <w:p w14:paraId="3B540E41" w14:textId="77777777" w:rsidR="00097E98" w:rsidRPr="00442838" w:rsidRDefault="00097E98" w:rsidP="000F163C">
            <w:pPr>
              <w:spacing w:line="360" w:lineRule="auto"/>
            </w:pPr>
          </w:p>
        </w:tc>
        <w:tc>
          <w:tcPr>
            <w:tcW w:w="880" w:type="dxa"/>
          </w:tcPr>
          <w:p w14:paraId="22B3AA28" w14:textId="77777777" w:rsidR="00097E98" w:rsidRPr="00442838" w:rsidRDefault="00097E98" w:rsidP="000F163C">
            <w:pPr>
              <w:spacing w:line="360" w:lineRule="auto"/>
            </w:pPr>
          </w:p>
        </w:tc>
        <w:tc>
          <w:tcPr>
            <w:tcW w:w="724" w:type="dxa"/>
          </w:tcPr>
          <w:p w14:paraId="61939280" w14:textId="77777777" w:rsidR="00097E98" w:rsidRPr="00442838" w:rsidRDefault="00097E98" w:rsidP="000F163C">
            <w:pPr>
              <w:spacing w:line="360" w:lineRule="auto"/>
            </w:pPr>
          </w:p>
        </w:tc>
        <w:tc>
          <w:tcPr>
            <w:tcW w:w="724" w:type="dxa"/>
          </w:tcPr>
          <w:p w14:paraId="75682DC3" w14:textId="77777777" w:rsidR="00097E98" w:rsidRPr="00442838" w:rsidRDefault="00097E98" w:rsidP="000F163C">
            <w:pPr>
              <w:spacing w:line="360" w:lineRule="auto"/>
            </w:pPr>
          </w:p>
        </w:tc>
        <w:tc>
          <w:tcPr>
            <w:tcW w:w="1976" w:type="dxa"/>
          </w:tcPr>
          <w:p w14:paraId="38B075F2" w14:textId="77777777" w:rsidR="00097E98" w:rsidRPr="00442838" w:rsidRDefault="00097E98" w:rsidP="000F163C">
            <w:pPr>
              <w:spacing w:line="360" w:lineRule="auto"/>
            </w:pPr>
          </w:p>
        </w:tc>
      </w:tr>
      <w:tr w:rsidR="00097E98" w:rsidRPr="00442838" w14:paraId="6DCCA5C4" w14:textId="77777777" w:rsidTr="000F163C">
        <w:trPr>
          <w:trHeight w:val="441"/>
        </w:trPr>
        <w:tc>
          <w:tcPr>
            <w:tcW w:w="1251" w:type="dxa"/>
          </w:tcPr>
          <w:p w14:paraId="58593983" w14:textId="77777777" w:rsidR="00097E98" w:rsidRPr="00442838" w:rsidRDefault="00097E98" w:rsidP="000F163C">
            <w:pPr>
              <w:spacing w:line="360" w:lineRule="auto"/>
            </w:pPr>
          </w:p>
        </w:tc>
        <w:tc>
          <w:tcPr>
            <w:tcW w:w="1652" w:type="dxa"/>
          </w:tcPr>
          <w:p w14:paraId="720031C6" w14:textId="77777777" w:rsidR="00097E98" w:rsidRPr="00442838" w:rsidRDefault="00097E98" w:rsidP="000F163C">
            <w:pPr>
              <w:spacing w:line="360" w:lineRule="auto"/>
            </w:pPr>
          </w:p>
        </w:tc>
        <w:tc>
          <w:tcPr>
            <w:tcW w:w="3719" w:type="dxa"/>
          </w:tcPr>
          <w:p w14:paraId="0C827B4F" w14:textId="77777777" w:rsidR="00097E98" w:rsidRPr="00442838" w:rsidRDefault="00097E98" w:rsidP="000F163C">
            <w:pPr>
              <w:spacing w:line="360" w:lineRule="auto"/>
            </w:pPr>
          </w:p>
        </w:tc>
        <w:tc>
          <w:tcPr>
            <w:tcW w:w="880" w:type="dxa"/>
          </w:tcPr>
          <w:p w14:paraId="04C13B47" w14:textId="77777777" w:rsidR="00097E98" w:rsidRPr="00442838" w:rsidRDefault="00097E98" w:rsidP="000F163C">
            <w:pPr>
              <w:spacing w:line="360" w:lineRule="auto"/>
            </w:pPr>
          </w:p>
        </w:tc>
        <w:tc>
          <w:tcPr>
            <w:tcW w:w="724" w:type="dxa"/>
          </w:tcPr>
          <w:p w14:paraId="040BC167" w14:textId="77777777" w:rsidR="00097E98" w:rsidRPr="00442838" w:rsidRDefault="00097E98" w:rsidP="000F163C">
            <w:pPr>
              <w:spacing w:line="360" w:lineRule="auto"/>
            </w:pPr>
          </w:p>
        </w:tc>
        <w:tc>
          <w:tcPr>
            <w:tcW w:w="724" w:type="dxa"/>
          </w:tcPr>
          <w:p w14:paraId="52073F25" w14:textId="77777777" w:rsidR="00097E98" w:rsidRPr="00442838" w:rsidRDefault="00097E98" w:rsidP="000F163C">
            <w:pPr>
              <w:spacing w:line="360" w:lineRule="auto"/>
            </w:pPr>
          </w:p>
        </w:tc>
        <w:tc>
          <w:tcPr>
            <w:tcW w:w="1976" w:type="dxa"/>
          </w:tcPr>
          <w:p w14:paraId="7B0E4727" w14:textId="77777777" w:rsidR="00097E98" w:rsidRPr="00442838" w:rsidRDefault="00097E98" w:rsidP="000F163C">
            <w:pPr>
              <w:spacing w:line="360" w:lineRule="auto"/>
            </w:pPr>
          </w:p>
        </w:tc>
      </w:tr>
      <w:tr w:rsidR="00097E98" w:rsidRPr="00442838" w14:paraId="445DD1EE" w14:textId="77777777" w:rsidTr="000F163C">
        <w:trPr>
          <w:trHeight w:val="896"/>
        </w:trPr>
        <w:tc>
          <w:tcPr>
            <w:tcW w:w="1251" w:type="dxa"/>
          </w:tcPr>
          <w:p w14:paraId="5F00411E" w14:textId="77777777" w:rsidR="00097E98" w:rsidRPr="00442838" w:rsidRDefault="00097E98" w:rsidP="000F163C">
            <w:pPr>
              <w:spacing w:line="360" w:lineRule="auto"/>
            </w:pPr>
          </w:p>
        </w:tc>
        <w:tc>
          <w:tcPr>
            <w:tcW w:w="1652" w:type="dxa"/>
          </w:tcPr>
          <w:p w14:paraId="27CF11EA" w14:textId="77777777" w:rsidR="00097E98" w:rsidRPr="00442838" w:rsidRDefault="00097E98" w:rsidP="000F163C">
            <w:pPr>
              <w:spacing w:line="360" w:lineRule="auto"/>
            </w:pPr>
          </w:p>
        </w:tc>
        <w:tc>
          <w:tcPr>
            <w:tcW w:w="3719" w:type="dxa"/>
          </w:tcPr>
          <w:p w14:paraId="4DEEF4B4" w14:textId="77777777" w:rsidR="00097E98" w:rsidRPr="00442838" w:rsidRDefault="00097E98" w:rsidP="000F163C">
            <w:pPr>
              <w:spacing w:line="360" w:lineRule="auto"/>
            </w:pPr>
          </w:p>
        </w:tc>
        <w:tc>
          <w:tcPr>
            <w:tcW w:w="880" w:type="dxa"/>
          </w:tcPr>
          <w:p w14:paraId="632E8E28" w14:textId="77777777" w:rsidR="00097E98" w:rsidRPr="00442838" w:rsidRDefault="00097E98" w:rsidP="000F163C">
            <w:pPr>
              <w:spacing w:line="360" w:lineRule="auto"/>
            </w:pPr>
          </w:p>
        </w:tc>
        <w:tc>
          <w:tcPr>
            <w:tcW w:w="724" w:type="dxa"/>
          </w:tcPr>
          <w:p w14:paraId="0C107C89" w14:textId="77777777" w:rsidR="00097E98" w:rsidRPr="00442838" w:rsidRDefault="00097E98" w:rsidP="000F163C">
            <w:pPr>
              <w:spacing w:line="360" w:lineRule="auto"/>
            </w:pPr>
          </w:p>
        </w:tc>
        <w:tc>
          <w:tcPr>
            <w:tcW w:w="724" w:type="dxa"/>
          </w:tcPr>
          <w:p w14:paraId="6F864BBD" w14:textId="77777777" w:rsidR="00097E98" w:rsidRPr="00442838" w:rsidRDefault="00097E98" w:rsidP="000F163C">
            <w:pPr>
              <w:spacing w:line="360" w:lineRule="auto"/>
            </w:pPr>
          </w:p>
        </w:tc>
        <w:tc>
          <w:tcPr>
            <w:tcW w:w="1976" w:type="dxa"/>
          </w:tcPr>
          <w:p w14:paraId="0E1485CD" w14:textId="77777777" w:rsidR="00097E98" w:rsidRPr="00442838" w:rsidRDefault="00097E98" w:rsidP="000F163C">
            <w:pPr>
              <w:spacing w:line="360" w:lineRule="auto"/>
            </w:pPr>
          </w:p>
        </w:tc>
      </w:tr>
    </w:tbl>
    <w:p w14:paraId="5E4B63BD" w14:textId="77777777" w:rsidR="00097E98" w:rsidRPr="00442838" w:rsidRDefault="00097E98" w:rsidP="00097E98">
      <w:pPr>
        <w:rPr>
          <w:sz w:val="24"/>
        </w:rPr>
      </w:pPr>
    </w:p>
    <w:p w14:paraId="0D3E200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F711739" w14:textId="77777777" w:rsidTr="000F163C">
        <w:tc>
          <w:tcPr>
            <w:tcW w:w="3596" w:type="dxa"/>
          </w:tcPr>
          <w:p w14:paraId="23607D1F" w14:textId="77777777" w:rsidR="00097E98" w:rsidRPr="00442838" w:rsidRDefault="00097E98" w:rsidP="000F163C">
            <w:pPr>
              <w:rPr>
                <w:sz w:val="24"/>
              </w:rPr>
            </w:pPr>
          </w:p>
        </w:tc>
        <w:tc>
          <w:tcPr>
            <w:tcW w:w="3597" w:type="dxa"/>
          </w:tcPr>
          <w:p w14:paraId="47ACE567" w14:textId="77777777" w:rsidR="00097E98" w:rsidRPr="00442838" w:rsidRDefault="00097E98" w:rsidP="000F163C">
            <w:pPr>
              <w:rPr>
                <w:sz w:val="24"/>
              </w:rPr>
            </w:pPr>
          </w:p>
        </w:tc>
        <w:tc>
          <w:tcPr>
            <w:tcW w:w="3597" w:type="dxa"/>
          </w:tcPr>
          <w:p w14:paraId="4EE983C6" w14:textId="77777777" w:rsidR="00097E98" w:rsidRPr="00442838" w:rsidRDefault="00097E98" w:rsidP="000F163C">
            <w:pPr>
              <w:rPr>
                <w:sz w:val="24"/>
              </w:rPr>
            </w:pPr>
          </w:p>
        </w:tc>
      </w:tr>
      <w:tr w:rsidR="00097E98" w:rsidRPr="00442838" w14:paraId="26E1CD3A" w14:textId="77777777" w:rsidTr="000F163C">
        <w:tc>
          <w:tcPr>
            <w:tcW w:w="3596" w:type="dxa"/>
          </w:tcPr>
          <w:p w14:paraId="6094CCCF" w14:textId="77777777" w:rsidR="00097E98" w:rsidRPr="00442838" w:rsidRDefault="00097E98" w:rsidP="000F163C">
            <w:pPr>
              <w:rPr>
                <w:sz w:val="24"/>
              </w:rPr>
            </w:pPr>
          </w:p>
        </w:tc>
        <w:tc>
          <w:tcPr>
            <w:tcW w:w="3597" w:type="dxa"/>
          </w:tcPr>
          <w:p w14:paraId="4781F8A4" w14:textId="77777777" w:rsidR="00097E98" w:rsidRPr="00442838" w:rsidRDefault="00097E98" w:rsidP="000F163C">
            <w:pPr>
              <w:rPr>
                <w:sz w:val="24"/>
              </w:rPr>
            </w:pPr>
          </w:p>
        </w:tc>
        <w:tc>
          <w:tcPr>
            <w:tcW w:w="3597" w:type="dxa"/>
          </w:tcPr>
          <w:p w14:paraId="602C8471" w14:textId="77777777" w:rsidR="00097E98" w:rsidRPr="00442838" w:rsidRDefault="00097E98" w:rsidP="000F163C">
            <w:pPr>
              <w:rPr>
                <w:sz w:val="24"/>
              </w:rPr>
            </w:pPr>
          </w:p>
        </w:tc>
      </w:tr>
    </w:tbl>
    <w:p w14:paraId="3F8AEC4F" w14:textId="77777777" w:rsidR="00097E98" w:rsidRPr="00442838" w:rsidRDefault="00097E98" w:rsidP="00097E98">
      <w:pPr>
        <w:rPr>
          <w:sz w:val="24"/>
        </w:rPr>
      </w:pPr>
    </w:p>
    <w:p w14:paraId="4F985C0E" w14:textId="77777777" w:rsidR="00097E98" w:rsidRPr="00442838" w:rsidRDefault="00097E98" w:rsidP="00097E98">
      <w:pPr>
        <w:rPr>
          <w:sz w:val="24"/>
        </w:rPr>
      </w:pPr>
      <w:r w:rsidRPr="00442838">
        <w:rPr>
          <w:sz w:val="24"/>
        </w:rPr>
        <w:t>Sprites:</w:t>
      </w:r>
    </w:p>
    <w:p w14:paraId="23105842" w14:textId="77777777" w:rsidR="00097E98" w:rsidRPr="00442838" w:rsidRDefault="00097E98" w:rsidP="00097E98">
      <w:pPr>
        <w:rPr>
          <w:sz w:val="24"/>
        </w:rPr>
      </w:pPr>
      <w:r w:rsidRPr="00442838">
        <w:rPr>
          <w:sz w:val="24"/>
        </w:rPr>
        <w:br w:type="page"/>
      </w:r>
    </w:p>
    <w:p w14:paraId="4516A748" w14:textId="77777777" w:rsidR="00097E98" w:rsidRPr="00442838" w:rsidRDefault="00097E98" w:rsidP="00097E98">
      <w:pPr>
        <w:rPr>
          <w:sz w:val="24"/>
        </w:rPr>
      </w:pPr>
      <w:r w:rsidRPr="00442838">
        <w:rPr>
          <w:sz w:val="24"/>
        </w:rPr>
        <w:lastRenderedPageBreak/>
        <w:t>Family Page</w:t>
      </w:r>
    </w:p>
    <w:p w14:paraId="111C3DB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3775C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E1FACB" w14:textId="77777777" w:rsidTr="000F163C">
        <w:trPr>
          <w:trHeight w:val="896"/>
        </w:trPr>
        <w:tc>
          <w:tcPr>
            <w:tcW w:w="1251" w:type="dxa"/>
          </w:tcPr>
          <w:p w14:paraId="15184959" w14:textId="77777777" w:rsidR="00097E98" w:rsidRPr="00442838" w:rsidRDefault="00097E98" w:rsidP="000F163C">
            <w:pPr>
              <w:spacing w:line="360" w:lineRule="auto"/>
            </w:pPr>
            <w:r w:rsidRPr="00442838">
              <w:t>Pokemon</w:t>
            </w:r>
          </w:p>
          <w:p w14:paraId="5FC29FBD" w14:textId="77777777" w:rsidR="00097E98" w:rsidRPr="00442838" w:rsidRDefault="00097E98" w:rsidP="000F163C">
            <w:pPr>
              <w:spacing w:line="360" w:lineRule="auto"/>
            </w:pPr>
            <w:r w:rsidRPr="00442838">
              <w:t>Name</w:t>
            </w:r>
          </w:p>
        </w:tc>
        <w:tc>
          <w:tcPr>
            <w:tcW w:w="1652" w:type="dxa"/>
          </w:tcPr>
          <w:p w14:paraId="48770FA5" w14:textId="77777777" w:rsidR="00097E98" w:rsidRPr="00442838" w:rsidRDefault="00097E98" w:rsidP="000F163C">
            <w:pPr>
              <w:spacing w:line="360" w:lineRule="auto"/>
            </w:pPr>
            <w:r w:rsidRPr="00442838">
              <w:t>Pokemon Number</w:t>
            </w:r>
          </w:p>
        </w:tc>
        <w:tc>
          <w:tcPr>
            <w:tcW w:w="3719" w:type="dxa"/>
          </w:tcPr>
          <w:p w14:paraId="1A9FFBB2" w14:textId="77777777" w:rsidR="00097E98" w:rsidRPr="00442838" w:rsidRDefault="00097E98" w:rsidP="000F163C">
            <w:pPr>
              <w:spacing w:line="360" w:lineRule="auto"/>
            </w:pPr>
            <w:r w:rsidRPr="00442838">
              <w:t>Base Stats</w:t>
            </w:r>
          </w:p>
          <w:p w14:paraId="06878B7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8FE5017" w14:textId="77777777" w:rsidR="00097E98" w:rsidRPr="00442838" w:rsidRDefault="00097E98" w:rsidP="000F163C">
            <w:pPr>
              <w:spacing w:line="360" w:lineRule="auto"/>
            </w:pPr>
            <w:r w:rsidRPr="00442838">
              <w:t>Ability</w:t>
            </w:r>
          </w:p>
        </w:tc>
        <w:tc>
          <w:tcPr>
            <w:tcW w:w="724" w:type="dxa"/>
          </w:tcPr>
          <w:p w14:paraId="6F533F7F" w14:textId="77777777" w:rsidR="00097E98" w:rsidRPr="00442838" w:rsidRDefault="00097E98" w:rsidP="000F163C">
            <w:pPr>
              <w:spacing w:line="360" w:lineRule="auto"/>
            </w:pPr>
            <w:r w:rsidRPr="00442838">
              <w:t>Type 1</w:t>
            </w:r>
          </w:p>
        </w:tc>
        <w:tc>
          <w:tcPr>
            <w:tcW w:w="724" w:type="dxa"/>
          </w:tcPr>
          <w:p w14:paraId="67B7CD5E" w14:textId="77777777" w:rsidR="00097E98" w:rsidRPr="00442838" w:rsidRDefault="00097E98" w:rsidP="000F163C">
            <w:pPr>
              <w:spacing w:line="360" w:lineRule="auto"/>
            </w:pPr>
            <w:r w:rsidRPr="00442838">
              <w:t>Type 2</w:t>
            </w:r>
          </w:p>
        </w:tc>
        <w:tc>
          <w:tcPr>
            <w:tcW w:w="1976" w:type="dxa"/>
          </w:tcPr>
          <w:p w14:paraId="114E6E16" w14:textId="77777777" w:rsidR="00097E98" w:rsidRPr="00442838" w:rsidRDefault="00097E98" w:rsidP="000F163C">
            <w:pPr>
              <w:spacing w:line="360" w:lineRule="auto"/>
            </w:pPr>
            <w:r w:rsidRPr="00442838">
              <w:t>Evolution</w:t>
            </w:r>
          </w:p>
        </w:tc>
      </w:tr>
      <w:tr w:rsidR="00097E98" w:rsidRPr="00442838" w14:paraId="4BBF209D" w14:textId="77777777" w:rsidTr="000F163C">
        <w:trPr>
          <w:trHeight w:val="454"/>
        </w:trPr>
        <w:tc>
          <w:tcPr>
            <w:tcW w:w="1251" w:type="dxa"/>
          </w:tcPr>
          <w:p w14:paraId="605EE515" w14:textId="77777777" w:rsidR="00097E98" w:rsidRPr="00442838" w:rsidRDefault="00097E98" w:rsidP="000F163C">
            <w:pPr>
              <w:spacing w:line="360" w:lineRule="auto"/>
            </w:pPr>
          </w:p>
        </w:tc>
        <w:tc>
          <w:tcPr>
            <w:tcW w:w="1652" w:type="dxa"/>
          </w:tcPr>
          <w:p w14:paraId="33873E55" w14:textId="77777777" w:rsidR="00097E98" w:rsidRPr="00442838" w:rsidRDefault="00097E98" w:rsidP="000F163C">
            <w:pPr>
              <w:spacing w:line="360" w:lineRule="auto"/>
            </w:pPr>
          </w:p>
        </w:tc>
        <w:tc>
          <w:tcPr>
            <w:tcW w:w="3719" w:type="dxa"/>
          </w:tcPr>
          <w:p w14:paraId="666F0557" w14:textId="77777777" w:rsidR="00097E98" w:rsidRPr="00442838" w:rsidRDefault="00097E98" w:rsidP="000F163C">
            <w:pPr>
              <w:spacing w:line="360" w:lineRule="auto"/>
            </w:pPr>
          </w:p>
        </w:tc>
        <w:tc>
          <w:tcPr>
            <w:tcW w:w="880" w:type="dxa"/>
          </w:tcPr>
          <w:p w14:paraId="4C2CB8DD" w14:textId="77777777" w:rsidR="00097E98" w:rsidRPr="00442838" w:rsidRDefault="00097E98" w:rsidP="000F163C">
            <w:pPr>
              <w:spacing w:line="360" w:lineRule="auto"/>
            </w:pPr>
          </w:p>
        </w:tc>
        <w:tc>
          <w:tcPr>
            <w:tcW w:w="724" w:type="dxa"/>
          </w:tcPr>
          <w:p w14:paraId="6ABCE374" w14:textId="77777777" w:rsidR="00097E98" w:rsidRPr="00442838" w:rsidRDefault="00097E98" w:rsidP="000F163C">
            <w:pPr>
              <w:spacing w:line="360" w:lineRule="auto"/>
            </w:pPr>
          </w:p>
        </w:tc>
        <w:tc>
          <w:tcPr>
            <w:tcW w:w="724" w:type="dxa"/>
          </w:tcPr>
          <w:p w14:paraId="6B6ECBEE" w14:textId="77777777" w:rsidR="00097E98" w:rsidRPr="00442838" w:rsidRDefault="00097E98" w:rsidP="000F163C">
            <w:pPr>
              <w:spacing w:line="360" w:lineRule="auto"/>
            </w:pPr>
          </w:p>
        </w:tc>
        <w:tc>
          <w:tcPr>
            <w:tcW w:w="1976" w:type="dxa"/>
          </w:tcPr>
          <w:p w14:paraId="14924DCB" w14:textId="77777777" w:rsidR="00097E98" w:rsidRPr="00442838" w:rsidRDefault="00097E98" w:rsidP="000F163C">
            <w:pPr>
              <w:spacing w:line="360" w:lineRule="auto"/>
            </w:pPr>
          </w:p>
        </w:tc>
      </w:tr>
      <w:tr w:rsidR="00097E98" w:rsidRPr="00442838" w14:paraId="1184E48A" w14:textId="77777777" w:rsidTr="000F163C">
        <w:trPr>
          <w:trHeight w:val="441"/>
        </w:trPr>
        <w:tc>
          <w:tcPr>
            <w:tcW w:w="1251" w:type="dxa"/>
          </w:tcPr>
          <w:p w14:paraId="7E5305E4" w14:textId="77777777" w:rsidR="00097E98" w:rsidRPr="00442838" w:rsidRDefault="00097E98" w:rsidP="000F163C">
            <w:pPr>
              <w:spacing w:line="360" w:lineRule="auto"/>
            </w:pPr>
          </w:p>
        </w:tc>
        <w:tc>
          <w:tcPr>
            <w:tcW w:w="1652" w:type="dxa"/>
          </w:tcPr>
          <w:p w14:paraId="5215FA62" w14:textId="77777777" w:rsidR="00097E98" w:rsidRPr="00442838" w:rsidRDefault="00097E98" w:rsidP="000F163C">
            <w:pPr>
              <w:spacing w:line="360" w:lineRule="auto"/>
            </w:pPr>
          </w:p>
        </w:tc>
        <w:tc>
          <w:tcPr>
            <w:tcW w:w="3719" w:type="dxa"/>
          </w:tcPr>
          <w:p w14:paraId="30335380" w14:textId="77777777" w:rsidR="00097E98" w:rsidRPr="00442838" w:rsidRDefault="00097E98" w:rsidP="000F163C">
            <w:pPr>
              <w:spacing w:line="360" w:lineRule="auto"/>
            </w:pPr>
          </w:p>
        </w:tc>
        <w:tc>
          <w:tcPr>
            <w:tcW w:w="880" w:type="dxa"/>
          </w:tcPr>
          <w:p w14:paraId="3C171D6F" w14:textId="77777777" w:rsidR="00097E98" w:rsidRPr="00442838" w:rsidRDefault="00097E98" w:rsidP="000F163C">
            <w:pPr>
              <w:spacing w:line="360" w:lineRule="auto"/>
            </w:pPr>
          </w:p>
        </w:tc>
        <w:tc>
          <w:tcPr>
            <w:tcW w:w="724" w:type="dxa"/>
          </w:tcPr>
          <w:p w14:paraId="5DD0ED2F" w14:textId="77777777" w:rsidR="00097E98" w:rsidRPr="00442838" w:rsidRDefault="00097E98" w:rsidP="000F163C">
            <w:pPr>
              <w:spacing w:line="360" w:lineRule="auto"/>
            </w:pPr>
          </w:p>
        </w:tc>
        <w:tc>
          <w:tcPr>
            <w:tcW w:w="724" w:type="dxa"/>
          </w:tcPr>
          <w:p w14:paraId="33281751" w14:textId="77777777" w:rsidR="00097E98" w:rsidRPr="00442838" w:rsidRDefault="00097E98" w:rsidP="000F163C">
            <w:pPr>
              <w:spacing w:line="360" w:lineRule="auto"/>
            </w:pPr>
          </w:p>
        </w:tc>
        <w:tc>
          <w:tcPr>
            <w:tcW w:w="1976" w:type="dxa"/>
          </w:tcPr>
          <w:p w14:paraId="24133FD7" w14:textId="77777777" w:rsidR="00097E98" w:rsidRPr="00442838" w:rsidRDefault="00097E98" w:rsidP="000F163C">
            <w:pPr>
              <w:spacing w:line="360" w:lineRule="auto"/>
            </w:pPr>
          </w:p>
        </w:tc>
      </w:tr>
      <w:tr w:rsidR="00097E98" w:rsidRPr="00442838" w14:paraId="3FFE6AE5" w14:textId="77777777" w:rsidTr="000F163C">
        <w:trPr>
          <w:trHeight w:val="441"/>
        </w:trPr>
        <w:tc>
          <w:tcPr>
            <w:tcW w:w="1251" w:type="dxa"/>
          </w:tcPr>
          <w:p w14:paraId="324035E9" w14:textId="77777777" w:rsidR="00097E98" w:rsidRPr="00442838" w:rsidRDefault="00097E98" w:rsidP="000F163C">
            <w:pPr>
              <w:spacing w:line="360" w:lineRule="auto"/>
            </w:pPr>
          </w:p>
        </w:tc>
        <w:tc>
          <w:tcPr>
            <w:tcW w:w="1652" w:type="dxa"/>
          </w:tcPr>
          <w:p w14:paraId="6460F2D3" w14:textId="77777777" w:rsidR="00097E98" w:rsidRPr="00442838" w:rsidRDefault="00097E98" w:rsidP="000F163C">
            <w:pPr>
              <w:spacing w:line="360" w:lineRule="auto"/>
            </w:pPr>
          </w:p>
        </w:tc>
        <w:tc>
          <w:tcPr>
            <w:tcW w:w="3719" w:type="dxa"/>
          </w:tcPr>
          <w:p w14:paraId="765077EB" w14:textId="77777777" w:rsidR="00097E98" w:rsidRPr="00442838" w:rsidRDefault="00097E98" w:rsidP="000F163C">
            <w:pPr>
              <w:spacing w:line="360" w:lineRule="auto"/>
            </w:pPr>
          </w:p>
        </w:tc>
        <w:tc>
          <w:tcPr>
            <w:tcW w:w="880" w:type="dxa"/>
          </w:tcPr>
          <w:p w14:paraId="08156876" w14:textId="77777777" w:rsidR="00097E98" w:rsidRPr="00442838" w:rsidRDefault="00097E98" w:rsidP="000F163C">
            <w:pPr>
              <w:spacing w:line="360" w:lineRule="auto"/>
            </w:pPr>
          </w:p>
        </w:tc>
        <w:tc>
          <w:tcPr>
            <w:tcW w:w="724" w:type="dxa"/>
          </w:tcPr>
          <w:p w14:paraId="38553489" w14:textId="77777777" w:rsidR="00097E98" w:rsidRPr="00442838" w:rsidRDefault="00097E98" w:rsidP="000F163C">
            <w:pPr>
              <w:spacing w:line="360" w:lineRule="auto"/>
            </w:pPr>
          </w:p>
        </w:tc>
        <w:tc>
          <w:tcPr>
            <w:tcW w:w="724" w:type="dxa"/>
          </w:tcPr>
          <w:p w14:paraId="37CD320E" w14:textId="77777777" w:rsidR="00097E98" w:rsidRPr="00442838" w:rsidRDefault="00097E98" w:rsidP="000F163C">
            <w:pPr>
              <w:spacing w:line="360" w:lineRule="auto"/>
            </w:pPr>
          </w:p>
        </w:tc>
        <w:tc>
          <w:tcPr>
            <w:tcW w:w="1976" w:type="dxa"/>
          </w:tcPr>
          <w:p w14:paraId="56060519" w14:textId="77777777" w:rsidR="00097E98" w:rsidRPr="00442838" w:rsidRDefault="00097E98" w:rsidP="000F163C">
            <w:pPr>
              <w:spacing w:line="360" w:lineRule="auto"/>
            </w:pPr>
          </w:p>
        </w:tc>
      </w:tr>
      <w:tr w:rsidR="00097E98" w:rsidRPr="00442838" w14:paraId="7A2E2D4A" w14:textId="77777777" w:rsidTr="000F163C">
        <w:trPr>
          <w:trHeight w:val="896"/>
        </w:trPr>
        <w:tc>
          <w:tcPr>
            <w:tcW w:w="1251" w:type="dxa"/>
          </w:tcPr>
          <w:p w14:paraId="1E57B2BA" w14:textId="77777777" w:rsidR="00097E98" w:rsidRPr="00442838" w:rsidRDefault="00097E98" w:rsidP="000F163C">
            <w:pPr>
              <w:spacing w:line="360" w:lineRule="auto"/>
            </w:pPr>
          </w:p>
        </w:tc>
        <w:tc>
          <w:tcPr>
            <w:tcW w:w="1652" w:type="dxa"/>
          </w:tcPr>
          <w:p w14:paraId="257053C0" w14:textId="77777777" w:rsidR="00097E98" w:rsidRPr="00442838" w:rsidRDefault="00097E98" w:rsidP="000F163C">
            <w:pPr>
              <w:spacing w:line="360" w:lineRule="auto"/>
            </w:pPr>
          </w:p>
        </w:tc>
        <w:tc>
          <w:tcPr>
            <w:tcW w:w="3719" w:type="dxa"/>
          </w:tcPr>
          <w:p w14:paraId="6149BFD8" w14:textId="77777777" w:rsidR="00097E98" w:rsidRPr="00442838" w:rsidRDefault="00097E98" w:rsidP="000F163C">
            <w:pPr>
              <w:spacing w:line="360" w:lineRule="auto"/>
            </w:pPr>
          </w:p>
        </w:tc>
        <w:tc>
          <w:tcPr>
            <w:tcW w:w="880" w:type="dxa"/>
          </w:tcPr>
          <w:p w14:paraId="6551AC2A" w14:textId="77777777" w:rsidR="00097E98" w:rsidRPr="00442838" w:rsidRDefault="00097E98" w:rsidP="000F163C">
            <w:pPr>
              <w:spacing w:line="360" w:lineRule="auto"/>
            </w:pPr>
          </w:p>
        </w:tc>
        <w:tc>
          <w:tcPr>
            <w:tcW w:w="724" w:type="dxa"/>
          </w:tcPr>
          <w:p w14:paraId="0946BA47" w14:textId="77777777" w:rsidR="00097E98" w:rsidRPr="00442838" w:rsidRDefault="00097E98" w:rsidP="000F163C">
            <w:pPr>
              <w:spacing w:line="360" w:lineRule="auto"/>
            </w:pPr>
          </w:p>
        </w:tc>
        <w:tc>
          <w:tcPr>
            <w:tcW w:w="724" w:type="dxa"/>
          </w:tcPr>
          <w:p w14:paraId="7964E24C" w14:textId="77777777" w:rsidR="00097E98" w:rsidRPr="00442838" w:rsidRDefault="00097E98" w:rsidP="000F163C">
            <w:pPr>
              <w:spacing w:line="360" w:lineRule="auto"/>
            </w:pPr>
          </w:p>
        </w:tc>
        <w:tc>
          <w:tcPr>
            <w:tcW w:w="1976" w:type="dxa"/>
          </w:tcPr>
          <w:p w14:paraId="2E4A79C4" w14:textId="77777777" w:rsidR="00097E98" w:rsidRPr="00442838" w:rsidRDefault="00097E98" w:rsidP="000F163C">
            <w:pPr>
              <w:spacing w:line="360" w:lineRule="auto"/>
            </w:pPr>
          </w:p>
        </w:tc>
      </w:tr>
    </w:tbl>
    <w:p w14:paraId="588C6EF6" w14:textId="77777777" w:rsidR="00097E98" w:rsidRPr="00442838" w:rsidRDefault="00097E98" w:rsidP="00097E98">
      <w:pPr>
        <w:rPr>
          <w:sz w:val="24"/>
        </w:rPr>
      </w:pPr>
    </w:p>
    <w:p w14:paraId="1E89AF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A5F5C8" w14:textId="77777777" w:rsidTr="000F163C">
        <w:tc>
          <w:tcPr>
            <w:tcW w:w="3596" w:type="dxa"/>
          </w:tcPr>
          <w:p w14:paraId="232297CA" w14:textId="77777777" w:rsidR="00097E98" w:rsidRPr="00442838" w:rsidRDefault="00097E98" w:rsidP="000F163C">
            <w:pPr>
              <w:rPr>
                <w:sz w:val="24"/>
              </w:rPr>
            </w:pPr>
          </w:p>
        </w:tc>
        <w:tc>
          <w:tcPr>
            <w:tcW w:w="3597" w:type="dxa"/>
          </w:tcPr>
          <w:p w14:paraId="0125E8FE" w14:textId="77777777" w:rsidR="00097E98" w:rsidRPr="00442838" w:rsidRDefault="00097E98" w:rsidP="000F163C">
            <w:pPr>
              <w:rPr>
                <w:sz w:val="24"/>
              </w:rPr>
            </w:pPr>
          </w:p>
        </w:tc>
        <w:tc>
          <w:tcPr>
            <w:tcW w:w="3597" w:type="dxa"/>
          </w:tcPr>
          <w:p w14:paraId="26680C20" w14:textId="77777777" w:rsidR="00097E98" w:rsidRPr="00442838" w:rsidRDefault="00097E98" w:rsidP="000F163C">
            <w:pPr>
              <w:rPr>
                <w:sz w:val="24"/>
              </w:rPr>
            </w:pPr>
          </w:p>
        </w:tc>
      </w:tr>
      <w:tr w:rsidR="00097E98" w:rsidRPr="00442838" w14:paraId="36CA7790" w14:textId="77777777" w:rsidTr="000F163C">
        <w:tc>
          <w:tcPr>
            <w:tcW w:w="3596" w:type="dxa"/>
          </w:tcPr>
          <w:p w14:paraId="79D2A393" w14:textId="77777777" w:rsidR="00097E98" w:rsidRPr="00442838" w:rsidRDefault="00097E98" w:rsidP="000F163C">
            <w:pPr>
              <w:rPr>
                <w:sz w:val="24"/>
              </w:rPr>
            </w:pPr>
          </w:p>
        </w:tc>
        <w:tc>
          <w:tcPr>
            <w:tcW w:w="3597" w:type="dxa"/>
          </w:tcPr>
          <w:p w14:paraId="20DA4384" w14:textId="77777777" w:rsidR="00097E98" w:rsidRPr="00442838" w:rsidRDefault="00097E98" w:rsidP="000F163C">
            <w:pPr>
              <w:rPr>
                <w:sz w:val="24"/>
              </w:rPr>
            </w:pPr>
          </w:p>
        </w:tc>
        <w:tc>
          <w:tcPr>
            <w:tcW w:w="3597" w:type="dxa"/>
          </w:tcPr>
          <w:p w14:paraId="705CE502" w14:textId="77777777" w:rsidR="00097E98" w:rsidRPr="00442838" w:rsidRDefault="00097E98" w:rsidP="000F163C">
            <w:pPr>
              <w:rPr>
                <w:sz w:val="24"/>
              </w:rPr>
            </w:pPr>
          </w:p>
        </w:tc>
      </w:tr>
    </w:tbl>
    <w:p w14:paraId="10599047" w14:textId="77777777" w:rsidR="00097E98" w:rsidRPr="00442838" w:rsidRDefault="00097E98" w:rsidP="00097E98">
      <w:pPr>
        <w:rPr>
          <w:sz w:val="24"/>
        </w:rPr>
      </w:pPr>
    </w:p>
    <w:p w14:paraId="5700B9C6" w14:textId="77777777" w:rsidR="00097E98" w:rsidRPr="00442838" w:rsidRDefault="00097E98" w:rsidP="00097E98">
      <w:pPr>
        <w:rPr>
          <w:sz w:val="24"/>
        </w:rPr>
      </w:pPr>
      <w:r w:rsidRPr="00442838">
        <w:rPr>
          <w:sz w:val="24"/>
        </w:rPr>
        <w:t>Sprites:</w:t>
      </w:r>
    </w:p>
    <w:p w14:paraId="51E3D3CB" w14:textId="77777777" w:rsidR="00097E98" w:rsidRPr="00442838" w:rsidRDefault="00097E98" w:rsidP="00097E98">
      <w:pPr>
        <w:rPr>
          <w:sz w:val="24"/>
        </w:rPr>
      </w:pPr>
      <w:r w:rsidRPr="00442838">
        <w:rPr>
          <w:sz w:val="24"/>
        </w:rPr>
        <w:br w:type="page"/>
      </w:r>
    </w:p>
    <w:p w14:paraId="2C40FE0C" w14:textId="77777777" w:rsidR="00097E98" w:rsidRPr="00442838" w:rsidRDefault="00097E98" w:rsidP="00097E98">
      <w:pPr>
        <w:rPr>
          <w:sz w:val="24"/>
        </w:rPr>
      </w:pPr>
      <w:r w:rsidRPr="00442838">
        <w:rPr>
          <w:sz w:val="24"/>
        </w:rPr>
        <w:lastRenderedPageBreak/>
        <w:t>Family Page</w:t>
      </w:r>
    </w:p>
    <w:p w14:paraId="545ECA0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796D2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0C876C9" w14:textId="77777777" w:rsidTr="000F163C">
        <w:trPr>
          <w:trHeight w:val="896"/>
        </w:trPr>
        <w:tc>
          <w:tcPr>
            <w:tcW w:w="1251" w:type="dxa"/>
          </w:tcPr>
          <w:p w14:paraId="745E09C6" w14:textId="77777777" w:rsidR="00097E98" w:rsidRPr="00442838" w:rsidRDefault="00097E98" w:rsidP="000F163C">
            <w:pPr>
              <w:spacing w:line="360" w:lineRule="auto"/>
            </w:pPr>
            <w:r w:rsidRPr="00442838">
              <w:t>Pokemon</w:t>
            </w:r>
          </w:p>
          <w:p w14:paraId="56A9D422" w14:textId="77777777" w:rsidR="00097E98" w:rsidRPr="00442838" w:rsidRDefault="00097E98" w:rsidP="000F163C">
            <w:pPr>
              <w:spacing w:line="360" w:lineRule="auto"/>
            </w:pPr>
            <w:r w:rsidRPr="00442838">
              <w:t>Name</w:t>
            </w:r>
          </w:p>
        </w:tc>
        <w:tc>
          <w:tcPr>
            <w:tcW w:w="1652" w:type="dxa"/>
          </w:tcPr>
          <w:p w14:paraId="4C3C0912" w14:textId="77777777" w:rsidR="00097E98" w:rsidRPr="00442838" w:rsidRDefault="00097E98" w:rsidP="000F163C">
            <w:pPr>
              <w:spacing w:line="360" w:lineRule="auto"/>
            </w:pPr>
            <w:r w:rsidRPr="00442838">
              <w:t>Pokemon Number</w:t>
            </w:r>
          </w:p>
        </w:tc>
        <w:tc>
          <w:tcPr>
            <w:tcW w:w="3719" w:type="dxa"/>
          </w:tcPr>
          <w:p w14:paraId="3634E6E2" w14:textId="77777777" w:rsidR="00097E98" w:rsidRPr="00442838" w:rsidRDefault="00097E98" w:rsidP="000F163C">
            <w:pPr>
              <w:spacing w:line="360" w:lineRule="auto"/>
            </w:pPr>
            <w:r w:rsidRPr="00442838">
              <w:t>Base Stats</w:t>
            </w:r>
          </w:p>
          <w:p w14:paraId="268A42CC"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13145A8" w14:textId="77777777" w:rsidR="00097E98" w:rsidRPr="00442838" w:rsidRDefault="00097E98" w:rsidP="000F163C">
            <w:pPr>
              <w:spacing w:line="360" w:lineRule="auto"/>
            </w:pPr>
            <w:r w:rsidRPr="00442838">
              <w:t>Ability</w:t>
            </w:r>
          </w:p>
        </w:tc>
        <w:tc>
          <w:tcPr>
            <w:tcW w:w="724" w:type="dxa"/>
          </w:tcPr>
          <w:p w14:paraId="7A4A04AF" w14:textId="77777777" w:rsidR="00097E98" w:rsidRPr="00442838" w:rsidRDefault="00097E98" w:rsidP="000F163C">
            <w:pPr>
              <w:spacing w:line="360" w:lineRule="auto"/>
            </w:pPr>
            <w:r w:rsidRPr="00442838">
              <w:t>Type 1</w:t>
            </w:r>
          </w:p>
        </w:tc>
        <w:tc>
          <w:tcPr>
            <w:tcW w:w="724" w:type="dxa"/>
          </w:tcPr>
          <w:p w14:paraId="04A2B8CC" w14:textId="77777777" w:rsidR="00097E98" w:rsidRPr="00442838" w:rsidRDefault="00097E98" w:rsidP="000F163C">
            <w:pPr>
              <w:spacing w:line="360" w:lineRule="auto"/>
            </w:pPr>
            <w:r w:rsidRPr="00442838">
              <w:t>Type 2</w:t>
            </w:r>
          </w:p>
        </w:tc>
        <w:tc>
          <w:tcPr>
            <w:tcW w:w="1976" w:type="dxa"/>
          </w:tcPr>
          <w:p w14:paraId="71980A1A" w14:textId="77777777" w:rsidR="00097E98" w:rsidRPr="00442838" w:rsidRDefault="00097E98" w:rsidP="000F163C">
            <w:pPr>
              <w:spacing w:line="360" w:lineRule="auto"/>
            </w:pPr>
            <w:r w:rsidRPr="00442838">
              <w:t>Evolution</w:t>
            </w:r>
          </w:p>
        </w:tc>
      </w:tr>
      <w:tr w:rsidR="00097E98" w:rsidRPr="00442838" w14:paraId="0621F40E" w14:textId="77777777" w:rsidTr="000F163C">
        <w:trPr>
          <w:trHeight w:val="454"/>
        </w:trPr>
        <w:tc>
          <w:tcPr>
            <w:tcW w:w="1251" w:type="dxa"/>
          </w:tcPr>
          <w:p w14:paraId="5581FA39" w14:textId="77777777" w:rsidR="00097E98" w:rsidRPr="00442838" w:rsidRDefault="00097E98" w:rsidP="000F163C">
            <w:pPr>
              <w:spacing w:line="360" w:lineRule="auto"/>
            </w:pPr>
          </w:p>
        </w:tc>
        <w:tc>
          <w:tcPr>
            <w:tcW w:w="1652" w:type="dxa"/>
          </w:tcPr>
          <w:p w14:paraId="76694AA0" w14:textId="77777777" w:rsidR="00097E98" w:rsidRPr="00442838" w:rsidRDefault="00097E98" w:rsidP="000F163C">
            <w:pPr>
              <w:spacing w:line="360" w:lineRule="auto"/>
            </w:pPr>
          </w:p>
        </w:tc>
        <w:tc>
          <w:tcPr>
            <w:tcW w:w="3719" w:type="dxa"/>
          </w:tcPr>
          <w:p w14:paraId="4060C7DF" w14:textId="77777777" w:rsidR="00097E98" w:rsidRPr="00442838" w:rsidRDefault="00097E98" w:rsidP="000F163C">
            <w:pPr>
              <w:spacing w:line="360" w:lineRule="auto"/>
            </w:pPr>
          </w:p>
        </w:tc>
        <w:tc>
          <w:tcPr>
            <w:tcW w:w="880" w:type="dxa"/>
          </w:tcPr>
          <w:p w14:paraId="5BE097A4" w14:textId="77777777" w:rsidR="00097E98" w:rsidRPr="00442838" w:rsidRDefault="00097E98" w:rsidP="000F163C">
            <w:pPr>
              <w:spacing w:line="360" w:lineRule="auto"/>
            </w:pPr>
          </w:p>
        </w:tc>
        <w:tc>
          <w:tcPr>
            <w:tcW w:w="724" w:type="dxa"/>
          </w:tcPr>
          <w:p w14:paraId="5226626B" w14:textId="77777777" w:rsidR="00097E98" w:rsidRPr="00442838" w:rsidRDefault="00097E98" w:rsidP="000F163C">
            <w:pPr>
              <w:spacing w:line="360" w:lineRule="auto"/>
            </w:pPr>
          </w:p>
        </w:tc>
        <w:tc>
          <w:tcPr>
            <w:tcW w:w="724" w:type="dxa"/>
          </w:tcPr>
          <w:p w14:paraId="259A75AB" w14:textId="77777777" w:rsidR="00097E98" w:rsidRPr="00442838" w:rsidRDefault="00097E98" w:rsidP="000F163C">
            <w:pPr>
              <w:spacing w:line="360" w:lineRule="auto"/>
            </w:pPr>
          </w:p>
        </w:tc>
        <w:tc>
          <w:tcPr>
            <w:tcW w:w="1976" w:type="dxa"/>
          </w:tcPr>
          <w:p w14:paraId="31A0EFF2" w14:textId="77777777" w:rsidR="00097E98" w:rsidRPr="00442838" w:rsidRDefault="00097E98" w:rsidP="000F163C">
            <w:pPr>
              <w:spacing w:line="360" w:lineRule="auto"/>
            </w:pPr>
          </w:p>
        </w:tc>
      </w:tr>
      <w:tr w:rsidR="00097E98" w:rsidRPr="00442838" w14:paraId="0B2358B1" w14:textId="77777777" w:rsidTr="000F163C">
        <w:trPr>
          <w:trHeight w:val="441"/>
        </w:trPr>
        <w:tc>
          <w:tcPr>
            <w:tcW w:w="1251" w:type="dxa"/>
          </w:tcPr>
          <w:p w14:paraId="5F9C6818" w14:textId="77777777" w:rsidR="00097E98" w:rsidRPr="00442838" w:rsidRDefault="00097E98" w:rsidP="000F163C">
            <w:pPr>
              <w:spacing w:line="360" w:lineRule="auto"/>
            </w:pPr>
          </w:p>
        </w:tc>
        <w:tc>
          <w:tcPr>
            <w:tcW w:w="1652" w:type="dxa"/>
          </w:tcPr>
          <w:p w14:paraId="0E52449A" w14:textId="77777777" w:rsidR="00097E98" w:rsidRPr="00442838" w:rsidRDefault="00097E98" w:rsidP="000F163C">
            <w:pPr>
              <w:spacing w:line="360" w:lineRule="auto"/>
            </w:pPr>
          </w:p>
        </w:tc>
        <w:tc>
          <w:tcPr>
            <w:tcW w:w="3719" w:type="dxa"/>
          </w:tcPr>
          <w:p w14:paraId="051E804C" w14:textId="77777777" w:rsidR="00097E98" w:rsidRPr="00442838" w:rsidRDefault="00097E98" w:rsidP="000F163C">
            <w:pPr>
              <w:spacing w:line="360" w:lineRule="auto"/>
            </w:pPr>
          </w:p>
        </w:tc>
        <w:tc>
          <w:tcPr>
            <w:tcW w:w="880" w:type="dxa"/>
          </w:tcPr>
          <w:p w14:paraId="7E2C877F" w14:textId="77777777" w:rsidR="00097E98" w:rsidRPr="00442838" w:rsidRDefault="00097E98" w:rsidP="000F163C">
            <w:pPr>
              <w:spacing w:line="360" w:lineRule="auto"/>
            </w:pPr>
          </w:p>
        </w:tc>
        <w:tc>
          <w:tcPr>
            <w:tcW w:w="724" w:type="dxa"/>
          </w:tcPr>
          <w:p w14:paraId="0D571391" w14:textId="77777777" w:rsidR="00097E98" w:rsidRPr="00442838" w:rsidRDefault="00097E98" w:rsidP="000F163C">
            <w:pPr>
              <w:spacing w:line="360" w:lineRule="auto"/>
            </w:pPr>
          </w:p>
        </w:tc>
        <w:tc>
          <w:tcPr>
            <w:tcW w:w="724" w:type="dxa"/>
          </w:tcPr>
          <w:p w14:paraId="6096620A" w14:textId="77777777" w:rsidR="00097E98" w:rsidRPr="00442838" w:rsidRDefault="00097E98" w:rsidP="000F163C">
            <w:pPr>
              <w:spacing w:line="360" w:lineRule="auto"/>
            </w:pPr>
          </w:p>
        </w:tc>
        <w:tc>
          <w:tcPr>
            <w:tcW w:w="1976" w:type="dxa"/>
          </w:tcPr>
          <w:p w14:paraId="043BF49A" w14:textId="77777777" w:rsidR="00097E98" w:rsidRPr="00442838" w:rsidRDefault="00097E98" w:rsidP="000F163C">
            <w:pPr>
              <w:spacing w:line="360" w:lineRule="auto"/>
            </w:pPr>
          </w:p>
        </w:tc>
      </w:tr>
      <w:tr w:rsidR="00097E98" w:rsidRPr="00442838" w14:paraId="73CAE9C2" w14:textId="77777777" w:rsidTr="000F163C">
        <w:trPr>
          <w:trHeight w:val="441"/>
        </w:trPr>
        <w:tc>
          <w:tcPr>
            <w:tcW w:w="1251" w:type="dxa"/>
          </w:tcPr>
          <w:p w14:paraId="660E403C" w14:textId="77777777" w:rsidR="00097E98" w:rsidRPr="00442838" w:rsidRDefault="00097E98" w:rsidP="000F163C">
            <w:pPr>
              <w:spacing w:line="360" w:lineRule="auto"/>
            </w:pPr>
          </w:p>
        </w:tc>
        <w:tc>
          <w:tcPr>
            <w:tcW w:w="1652" w:type="dxa"/>
          </w:tcPr>
          <w:p w14:paraId="4BC33801" w14:textId="77777777" w:rsidR="00097E98" w:rsidRPr="00442838" w:rsidRDefault="00097E98" w:rsidP="000F163C">
            <w:pPr>
              <w:spacing w:line="360" w:lineRule="auto"/>
            </w:pPr>
          </w:p>
        </w:tc>
        <w:tc>
          <w:tcPr>
            <w:tcW w:w="3719" w:type="dxa"/>
          </w:tcPr>
          <w:p w14:paraId="1B486205" w14:textId="77777777" w:rsidR="00097E98" w:rsidRPr="00442838" w:rsidRDefault="00097E98" w:rsidP="000F163C">
            <w:pPr>
              <w:spacing w:line="360" w:lineRule="auto"/>
            </w:pPr>
          </w:p>
        </w:tc>
        <w:tc>
          <w:tcPr>
            <w:tcW w:w="880" w:type="dxa"/>
          </w:tcPr>
          <w:p w14:paraId="42E5239F" w14:textId="77777777" w:rsidR="00097E98" w:rsidRPr="00442838" w:rsidRDefault="00097E98" w:rsidP="000F163C">
            <w:pPr>
              <w:spacing w:line="360" w:lineRule="auto"/>
            </w:pPr>
          </w:p>
        </w:tc>
        <w:tc>
          <w:tcPr>
            <w:tcW w:w="724" w:type="dxa"/>
          </w:tcPr>
          <w:p w14:paraId="6B946160" w14:textId="77777777" w:rsidR="00097E98" w:rsidRPr="00442838" w:rsidRDefault="00097E98" w:rsidP="000F163C">
            <w:pPr>
              <w:spacing w:line="360" w:lineRule="auto"/>
            </w:pPr>
          </w:p>
        </w:tc>
        <w:tc>
          <w:tcPr>
            <w:tcW w:w="724" w:type="dxa"/>
          </w:tcPr>
          <w:p w14:paraId="36689F2E" w14:textId="77777777" w:rsidR="00097E98" w:rsidRPr="00442838" w:rsidRDefault="00097E98" w:rsidP="000F163C">
            <w:pPr>
              <w:spacing w:line="360" w:lineRule="auto"/>
            </w:pPr>
          </w:p>
        </w:tc>
        <w:tc>
          <w:tcPr>
            <w:tcW w:w="1976" w:type="dxa"/>
          </w:tcPr>
          <w:p w14:paraId="66AF7290" w14:textId="77777777" w:rsidR="00097E98" w:rsidRPr="00442838" w:rsidRDefault="00097E98" w:rsidP="000F163C">
            <w:pPr>
              <w:spacing w:line="360" w:lineRule="auto"/>
            </w:pPr>
          </w:p>
        </w:tc>
      </w:tr>
      <w:tr w:rsidR="00097E98" w:rsidRPr="00442838" w14:paraId="1DE84F99" w14:textId="77777777" w:rsidTr="000F163C">
        <w:trPr>
          <w:trHeight w:val="896"/>
        </w:trPr>
        <w:tc>
          <w:tcPr>
            <w:tcW w:w="1251" w:type="dxa"/>
          </w:tcPr>
          <w:p w14:paraId="4A76A373" w14:textId="77777777" w:rsidR="00097E98" w:rsidRPr="00442838" w:rsidRDefault="00097E98" w:rsidP="000F163C">
            <w:pPr>
              <w:spacing w:line="360" w:lineRule="auto"/>
            </w:pPr>
          </w:p>
        </w:tc>
        <w:tc>
          <w:tcPr>
            <w:tcW w:w="1652" w:type="dxa"/>
          </w:tcPr>
          <w:p w14:paraId="446942E0" w14:textId="77777777" w:rsidR="00097E98" w:rsidRPr="00442838" w:rsidRDefault="00097E98" w:rsidP="000F163C">
            <w:pPr>
              <w:spacing w:line="360" w:lineRule="auto"/>
            </w:pPr>
          </w:p>
        </w:tc>
        <w:tc>
          <w:tcPr>
            <w:tcW w:w="3719" w:type="dxa"/>
          </w:tcPr>
          <w:p w14:paraId="15376BE3" w14:textId="77777777" w:rsidR="00097E98" w:rsidRPr="00442838" w:rsidRDefault="00097E98" w:rsidP="000F163C">
            <w:pPr>
              <w:spacing w:line="360" w:lineRule="auto"/>
            </w:pPr>
          </w:p>
        </w:tc>
        <w:tc>
          <w:tcPr>
            <w:tcW w:w="880" w:type="dxa"/>
          </w:tcPr>
          <w:p w14:paraId="0A329525" w14:textId="77777777" w:rsidR="00097E98" w:rsidRPr="00442838" w:rsidRDefault="00097E98" w:rsidP="000F163C">
            <w:pPr>
              <w:spacing w:line="360" w:lineRule="auto"/>
            </w:pPr>
          </w:p>
        </w:tc>
        <w:tc>
          <w:tcPr>
            <w:tcW w:w="724" w:type="dxa"/>
          </w:tcPr>
          <w:p w14:paraId="51907053" w14:textId="77777777" w:rsidR="00097E98" w:rsidRPr="00442838" w:rsidRDefault="00097E98" w:rsidP="000F163C">
            <w:pPr>
              <w:spacing w:line="360" w:lineRule="auto"/>
            </w:pPr>
          </w:p>
        </w:tc>
        <w:tc>
          <w:tcPr>
            <w:tcW w:w="724" w:type="dxa"/>
          </w:tcPr>
          <w:p w14:paraId="2D320FB9" w14:textId="77777777" w:rsidR="00097E98" w:rsidRPr="00442838" w:rsidRDefault="00097E98" w:rsidP="000F163C">
            <w:pPr>
              <w:spacing w:line="360" w:lineRule="auto"/>
            </w:pPr>
          </w:p>
        </w:tc>
        <w:tc>
          <w:tcPr>
            <w:tcW w:w="1976" w:type="dxa"/>
          </w:tcPr>
          <w:p w14:paraId="7491F170" w14:textId="77777777" w:rsidR="00097E98" w:rsidRPr="00442838" w:rsidRDefault="00097E98" w:rsidP="000F163C">
            <w:pPr>
              <w:spacing w:line="360" w:lineRule="auto"/>
            </w:pPr>
          </w:p>
        </w:tc>
      </w:tr>
    </w:tbl>
    <w:p w14:paraId="7442686F" w14:textId="77777777" w:rsidR="00097E98" w:rsidRPr="00442838" w:rsidRDefault="00097E98" w:rsidP="00097E98">
      <w:pPr>
        <w:rPr>
          <w:sz w:val="24"/>
        </w:rPr>
      </w:pPr>
    </w:p>
    <w:p w14:paraId="32AD71F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8F081DA" w14:textId="77777777" w:rsidTr="000F163C">
        <w:tc>
          <w:tcPr>
            <w:tcW w:w="3596" w:type="dxa"/>
          </w:tcPr>
          <w:p w14:paraId="42F92210" w14:textId="77777777" w:rsidR="00097E98" w:rsidRPr="00442838" w:rsidRDefault="00097E98" w:rsidP="000F163C">
            <w:pPr>
              <w:rPr>
                <w:sz w:val="24"/>
              </w:rPr>
            </w:pPr>
          </w:p>
        </w:tc>
        <w:tc>
          <w:tcPr>
            <w:tcW w:w="3597" w:type="dxa"/>
          </w:tcPr>
          <w:p w14:paraId="6A9C8EC9" w14:textId="77777777" w:rsidR="00097E98" w:rsidRPr="00442838" w:rsidRDefault="00097E98" w:rsidP="000F163C">
            <w:pPr>
              <w:rPr>
                <w:sz w:val="24"/>
              </w:rPr>
            </w:pPr>
          </w:p>
        </w:tc>
        <w:tc>
          <w:tcPr>
            <w:tcW w:w="3597" w:type="dxa"/>
          </w:tcPr>
          <w:p w14:paraId="131EA018" w14:textId="77777777" w:rsidR="00097E98" w:rsidRPr="00442838" w:rsidRDefault="00097E98" w:rsidP="000F163C">
            <w:pPr>
              <w:rPr>
                <w:sz w:val="24"/>
              </w:rPr>
            </w:pPr>
          </w:p>
        </w:tc>
      </w:tr>
      <w:tr w:rsidR="00097E98" w:rsidRPr="00442838" w14:paraId="02F7E329" w14:textId="77777777" w:rsidTr="000F163C">
        <w:tc>
          <w:tcPr>
            <w:tcW w:w="3596" w:type="dxa"/>
          </w:tcPr>
          <w:p w14:paraId="5DB24676" w14:textId="77777777" w:rsidR="00097E98" w:rsidRPr="00442838" w:rsidRDefault="00097E98" w:rsidP="000F163C">
            <w:pPr>
              <w:rPr>
                <w:sz w:val="24"/>
              </w:rPr>
            </w:pPr>
          </w:p>
        </w:tc>
        <w:tc>
          <w:tcPr>
            <w:tcW w:w="3597" w:type="dxa"/>
          </w:tcPr>
          <w:p w14:paraId="1B45F489" w14:textId="77777777" w:rsidR="00097E98" w:rsidRPr="00442838" w:rsidRDefault="00097E98" w:rsidP="000F163C">
            <w:pPr>
              <w:rPr>
                <w:sz w:val="24"/>
              </w:rPr>
            </w:pPr>
          </w:p>
        </w:tc>
        <w:tc>
          <w:tcPr>
            <w:tcW w:w="3597" w:type="dxa"/>
          </w:tcPr>
          <w:p w14:paraId="65C2F32D" w14:textId="77777777" w:rsidR="00097E98" w:rsidRPr="00442838" w:rsidRDefault="00097E98" w:rsidP="000F163C">
            <w:pPr>
              <w:rPr>
                <w:sz w:val="24"/>
              </w:rPr>
            </w:pPr>
          </w:p>
        </w:tc>
      </w:tr>
    </w:tbl>
    <w:p w14:paraId="7AD25F40" w14:textId="77777777" w:rsidR="00097E98" w:rsidRPr="00442838" w:rsidRDefault="00097E98" w:rsidP="00097E98">
      <w:pPr>
        <w:rPr>
          <w:sz w:val="24"/>
        </w:rPr>
      </w:pPr>
    </w:p>
    <w:p w14:paraId="739D25C4" w14:textId="77777777" w:rsidR="00097E98" w:rsidRPr="00442838" w:rsidRDefault="00097E98" w:rsidP="00097E98">
      <w:pPr>
        <w:rPr>
          <w:sz w:val="24"/>
        </w:rPr>
      </w:pPr>
      <w:r w:rsidRPr="00442838">
        <w:rPr>
          <w:sz w:val="24"/>
        </w:rPr>
        <w:t>Sprites:</w:t>
      </w:r>
    </w:p>
    <w:p w14:paraId="6EBEC95C" w14:textId="77777777" w:rsidR="00097E98" w:rsidRPr="00442838" w:rsidRDefault="00097E98" w:rsidP="00097E98">
      <w:pPr>
        <w:rPr>
          <w:sz w:val="24"/>
        </w:rPr>
      </w:pPr>
      <w:r w:rsidRPr="00442838">
        <w:rPr>
          <w:sz w:val="24"/>
        </w:rPr>
        <w:br w:type="page"/>
      </w:r>
    </w:p>
    <w:p w14:paraId="283FC3B0" w14:textId="77777777" w:rsidR="00097E98" w:rsidRPr="00442838" w:rsidRDefault="00097E98" w:rsidP="00097E98">
      <w:pPr>
        <w:rPr>
          <w:sz w:val="24"/>
        </w:rPr>
      </w:pPr>
      <w:r w:rsidRPr="00442838">
        <w:rPr>
          <w:sz w:val="24"/>
        </w:rPr>
        <w:lastRenderedPageBreak/>
        <w:t>Family Page</w:t>
      </w:r>
    </w:p>
    <w:p w14:paraId="3142F4C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B4645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BB37E74" w14:textId="77777777" w:rsidTr="000F163C">
        <w:trPr>
          <w:trHeight w:val="896"/>
        </w:trPr>
        <w:tc>
          <w:tcPr>
            <w:tcW w:w="1251" w:type="dxa"/>
          </w:tcPr>
          <w:p w14:paraId="5379F103" w14:textId="77777777" w:rsidR="00097E98" w:rsidRPr="00442838" w:rsidRDefault="00097E98" w:rsidP="000F163C">
            <w:pPr>
              <w:spacing w:line="360" w:lineRule="auto"/>
            </w:pPr>
            <w:r w:rsidRPr="00442838">
              <w:t>Pokemon</w:t>
            </w:r>
          </w:p>
          <w:p w14:paraId="081FDBBB" w14:textId="77777777" w:rsidR="00097E98" w:rsidRPr="00442838" w:rsidRDefault="00097E98" w:rsidP="000F163C">
            <w:pPr>
              <w:spacing w:line="360" w:lineRule="auto"/>
            </w:pPr>
            <w:r w:rsidRPr="00442838">
              <w:t>Name</w:t>
            </w:r>
          </w:p>
        </w:tc>
        <w:tc>
          <w:tcPr>
            <w:tcW w:w="1652" w:type="dxa"/>
          </w:tcPr>
          <w:p w14:paraId="493D4E07" w14:textId="77777777" w:rsidR="00097E98" w:rsidRPr="00442838" w:rsidRDefault="00097E98" w:rsidP="000F163C">
            <w:pPr>
              <w:spacing w:line="360" w:lineRule="auto"/>
            </w:pPr>
            <w:r w:rsidRPr="00442838">
              <w:t>Pokemon Number</w:t>
            </w:r>
          </w:p>
        </w:tc>
        <w:tc>
          <w:tcPr>
            <w:tcW w:w="3719" w:type="dxa"/>
          </w:tcPr>
          <w:p w14:paraId="4FE74C1E" w14:textId="77777777" w:rsidR="00097E98" w:rsidRPr="00442838" w:rsidRDefault="00097E98" w:rsidP="000F163C">
            <w:pPr>
              <w:spacing w:line="360" w:lineRule="auto"/>
            </w:pPr>
            <w:r w:rsidRPr="00442838">
              <w:t>Base Stats</w:t>
            </w:r>
          </w:p>
          <w:p w14:paraId="775FF21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6D82CDC" w14:textId="77777777" w:rsidR="00097E98" w:rsidRPr="00442838" w:rsidRDefault="00097E98" w:rsidP="000F163C">
            <w:pPr>
              <w:spacing w:line="360" w:lineRule="auto"/>
            </w:pPr>
            <w:r w:rsidRPr="00442838">
              <w:t>Ability</w:t>
            </w:r>
          </w:p>
        </w:tc>
        <w:tc>
          <w:tcPr>
            <w:tcW w:w="724" w:type="dxa"/>
          </w:tcPr>
          <w:p w14:paraId="1E3DC42C" w14:textId="77777777" w:rsidR="00097E98" w:rsidRPr="00442838" w:rsidRDefault="00097E98" w:rsidP="000F163C">
            <w:pPr>
              <w:spacing w:line="360" w:lineRule="auto"/>
            </w:pPr>
            <w:r w:rsidRPr="00442838">
              <w:t>Type 1</w:t>
            </w:r>
          </w:p>
        </w:tc>
        <w:tc>
          <w:tcPr>
            <w:tcW w:w="724" w:type="dxa"/>
          </w:tcPr>
          <w:p w14:paraId="429B9411" w14:textId="77777777" w:rsidR="00097E98" w:rsidRPr="00442838" w:rsidRDefault="00097E98" w:rsidP="000F163C">
            <w:pPr>
              <w:spacing w:line="360" w:lineRule="auto"/>
            </w:pPr>
            <w:r w:rsidRPr="00442838">
              <w:t>Type 2</w:t>
            </w:r>
          </w:p>
        </w:tc>
        <w:tc>
          <w:tcPr>
            <w:tcW w:w="1976" w:type="dxa"/>
          </w:tcPr>
          <w:p w14:paraId="658C1FF9" w14:textId="77777777" w:rsidR="00097E98" w:rsidRPr="00442838" w:rsidRDefault="00097E98" w:rsidP="000F163C">
            <w:pPr>
              <w:spacing w:line="360" w:lineRule="auto"/>
            </w:pPr>
            <w:r w:rsidRPr="00442838">
              <w:t>Evolution</w:t>
            </w:r>
          </w:p>
        </w:tc>
      </w:tr>
      <w:tr w:rsidR="00097E98" w:rsidRPr="00442838" w14:paraId="5AE69AD0" w14:textId="77777777" w:rsidTr="000F163C">
        <w:trPr>
          <w:trHeight w:val="454"/>
        </w:trPr>
        <w:tc>
          <w:tcPr>
            <w:tcW w:w="1251" w:type="dxa"/>
          </w:tcPr>
          <w:p w14:paraId="400710AA" w14:textId="77777777" w:rsidR="00097E98" w:rsidRPr="00442838" w:rsidRDefault="00097E98" w:rsidP="000F163C">
            <w:pPr>
              <w:spacing w:line="360" w:lineRule="auto"/>
            </w:pPr>
          </w:p>
        </w:tc>
        <w:tc>
          <w:tcPr>
            <w:tcW w:w="1652" w:type="dxa"/>
          </w:tcPr>
          <w:p w14:paraId="6A173281" w14:textId="77777777" w:rsidR="00097E98" w:rsidRPr="00442838" w:rsidRDefault="00097E98" w:rsidP="000F163C">
            <w:pPr>
              <w:spacing w:line="360" w:lineRule="auto"/>
            </w:pPr>
          </w:p>
        </w:tc>
        <w:tc>
          <w:tcPr>
            <w:tcW w:w="3719" w:type="dxa"/>
          </w:tcPr>
          <w:p w14:paraId="16F97C85" w14:textId="77777777" w:rsidR="00097E98" w:rsidRPr="00442838" w:rsidRDefault="00097E98" w:rsidP="000F163C">
            <w:pPr>
              <w:spacing w:line="360" w:lineRule="auto"/>
            </w:pPr>
          </w:p>
        </w:tc>
        <w:tc>
          <w:tcPr>
            <w:tcW w:w="880" w:type="dxa"/>
          </w:tcPr>
          <w:p w14:paraId="7C2AC53E" w14:textId="77777777" w:rsidR="00097E98" w:rsidRPr="00442838" w:rsidRDefault="00097E98" w:rsidP="000F163C">
            <w:pPr>
              <w:spacing w:line="360" w:lineRule="auto"/>
            </w:pPr>
          </w:p>
        </w:tc>
        <w:tc>
          <w:tcPr>
            <w:tcW w:w="724" w:type="dxa"/>
          </w:tcPr>
          <w:p w14:paraId="0FDDCDF1" w14:textId="77777777" w:rsidR="00097E98" w:rsidRPr="00442838" w:rsidRDefault="00097E98" w:rsidP="000F163C">
            <w:pPr>
              <w:spacing w:line="360" w:lineRule="auto"/>
            </w:pPr>
          </w:p>
        </w:tc>
        <w:tc>
          <w:tcPr>
            <w:tcW w:w="724" w:type="dxa"/>
          </w:tcPr>
          <w:p w14:paraId="4B32581D" w14:textId="77777777" w:rsidR="00097E98" w:rsidRPr="00442838" w:rsidRDefault="00097E98" w:rsidP="000F163C">
            <w:pPr>
              <w:spacing w:line="360" w:lineRule="auto"/>
            </w:pPr>
          </w:p>
        </w:tc>
        <w:tc>
          <w:tcPr>
            <w:tcW w:w="1976" w:type="dxa"/>
          </w:tcPr>
          <w:p w14:paraId="656B27E6" w14:textId="77777777" w:rsidR="00097E98" w:rsidRPr="00442838" w:rsidRDefault="00097E98" w:rsidP="000F163C">
            <w:pPr>
              <w:spacing w:line="360" w:lineRule="auto"/>
            </w:pPr>
          </w:p>
        </w:tc>
      </w:tr>
      <w:tr w:rsidR="00097E98" w:rsidRPr="00442838" w14:paraId="2F65A9DD" w14:textId="77777777" w:rsidTr="000F163C">
        <w:trPr>
          <w:trHeight w:val="441"/>
        </w:trPr>
        <w:tc>
          <w:tcPr>
            <w:tcW w:w="1251" w:type="dxa"/>
          </w:tcPr>
          <w:p w14:paraId="5BCE0BDB" w14:textId="77777777" w:rsidR="00097E98" w:rsidRPr="00442838" w:rsidRDefault="00097E98" w:rsidP="000F163C">
            <w:pPr>
              <w:spacing w:line="360" w:lineRule="auto"/>
            </w:pPr>
          </w:p>
        </w:tc>
        <w:tc>
          <w:tcPr>
            <w:tcW w:w="1652" w:type="dxa"/>
          </w:tcPr>
          <w:p w14:paraId="0AA9B8CA" w14:textId="77777777" w:rsidR="00097E98" w:rsidRPr="00442838" w:rsidRDefault="00097E98" w:rsidP="000F163C">
            <w:pPr>
              <w:spacing w:line="360" w:lineRule="auto"/>
            </w:pPr>
          </w:p>
        </w:tc>
        <w:tc>
          <w:tcPr>
            <w:tcW w:w="3719" w:type="dxa"/>
          </w:tcPr>
          <w:p w14:paraId="2C22C3E6" w14:textId="77777777" w:rsidR="00097E98" w:rsidRPr="00442838" w:rsidRDefault="00097E98" w:rsidP="000F163C">
            <w:pPr>
              <w:spacing w:line="360" w:lineRule="auto"/>
            </w:pPr>
          </w:p>
        </w:tc>
        <w:tc>
          <w:tcPr>
            <w:tcW w:w="880" w:type="dxa"/>
          </w:tcPr>
          <w:p w14:paraId="4CC20FF7" w14:textId="77777777" w:rsidR="00097E98" w:rsidRPr="00442838" w:rsidRDefault="00097E98" w:rsidP="000F163C">
            <w:pPr>
              <w:spacing w:line="360" w:lineRule="auto"/>
            </w:pPr>
          </w:p>
        </w:tc>
        <w:tc>
          <w:tcPr>
            <w:tcW w:w="724" w:type="dxa"/>
          </w:tcPr>
          <w:p w14:paraId="4BEB6686" w14:textId="77777777" w:rsidR="00097E98" w:rsidRPr="00442838" w:rsidRDefault="00097E98" w:rsidP="000F163C">
            <w:pPr>
              <w:spacing w:line="360" w:lineRule="auto"/>
            </w:pPr>
          </w:p>
        </w:tc>
        <w:tc>
          <w:tcPr>
            <w:tcW w:w="724" w:type="dxa"/>
          </w:tcPr>
          <w:p w14:paraId="20C8FCD2" w14:textId="77777777" w:rsidR="00097E98" w:rsidRPr="00442838" w:rsidRDefault="00097E98" w:rsidP="000F163C">
            <w:pPr>
              <w:spacing w:line="360" w:lineRule="auto"/>
            </w:pPr>
          </w:p>
        </w:tc>
        <w:tc>
          <w:tcPr>
            <w:tcW w:w="1976" w:type="dxa"/>
          </w:tcPr>
          <w:p w14:paraId="5997CB78" w14:textId="77777777" w:rsidR="00097E98" w:rsidRPr="00442838" w:rsidRDefault="00097E98" w:rsidP="000F163C">
            <w:pPr>
              <w:spacing w:line="360" w:lineRule="auto"/>
            </w:pPr>
          </w:p>
        </w:tc>
      </w:tr>
      <w:tr w:rsidR="00097E98" w:rsidRPr="00442838" w14:paraId="358A806A" w14:textId="77777777" w:rsidTr="000F163C">
        <w:trPr>
          <w:trHeight w:val="441"/>
        </w:trPr>
        <w:tc>
          <w:tcPr>
            <w:tcW w:w="1251" w:type="dxa"/>
          </w:tcPr>
          <w:p w14:paraId="6A325302" w14:textId="77777777" w:rsidR="00097E98" w:rsidRPr="00442838" w:rsidRDefault="00097E98" w:rsidP="000F163C">
            <w:pPr>
              <w:spacing w:line="360" w:lineRule="auto"/>
            </w:pPr>
          </w:p>
        </w:tc>
        <w:tc>
          <w:tcPr>
            <w:tcW w:w="1652" w:type="dxa"/>
          </w:tcPr>
          <w:p w14:paraId="27A757C2" w14:textId="77777777" w:rsidR="00097E98" w:rsidRPr="00442838" w:rsidRDefault="00097E98" w:rsidP="000F163C">
            <w:pPr>
              <w:spacing w:line="360" w:lineRule="auto"/>
            </w:pPr>
          </w:p>
        </w:tc>
        <w:tc>
          <w:tcPr>
            <w:tcW w:w="3719" w:type="dxa"/>
          </w:tcPr>
          <w:p w14:paraId="59DE73C2" w14:textId="77777777" w:rsidR="00097E98" w:rsidRPr="00442838" w:rsidRDefault="00097E98" w:rsidP="000F163C">
            <w:pPr>
              <w:spacing w:line="360" w:lineRule="auto"/>
            </w:pPr>
          </w:p>
        </w:tc>
        <w:tc>
          <w:tcPr>
            <w:tcW w:w="880" w:type="dxa"/>
          </w:tcPr>
          <w:p w14:paraId="460BC1DA" w14:textId="77777777" w:rsidR="00097E98" w:rsidRPr="00442838" w:rsidRDefault="00097E98" w:rsidP="000F163C">
            <w:pPr>
              <w:spacing w:line="360" w:lineRule="auto"/>
            </w:pPr>
          </w:p>
        </w:tc>
        <w:tc>
          <w:tcPr>
            <w:tcW w:w="724" w:type="dxa"/>
          </w:tcPr>
          <w:p w14:paraId="4C18A302" w14:textId="77777777" w:rsidR="00097E98" w:rsidRPr="00442838" w:rsidRDefault="00097E98" w:rsidP="000F163C">
            <w:pPr>
              <w:spacing w:line="360" w:lineRule="auto"/>
            </w:pPr>
          </w:p>
        </w:tc>
        <w:tc>
          <w:tcPr>
            <w:tcW w:w="724" w:type="dxa"/>
          </w:tcPr>
          <w:p w14:paraId="68326342" w14:textId="77777777" w:rsidR="00097E98" w:rsidRPr="00442838" w:rsidRDefault="00097E98" w:rsidP="000F163C">
            <w:pPr>
              <w:spacing w:line="360" w:lineRule="auto"/>
            </w:pPr>
          </w:p>
        </w:tc>
        <w:tc>
          <w:tcPr>
            <w:tcW w:w="1976" w:type="dxa"/>
          </w:tcPr>
          <w:p w14:paraId="7016CB84" w14:textId="77777777" w:rsidR="00097E98" w:rsidRPr="00442838" w:rsidRDefault="00097E98" w:rsidP="000F163C">
            <w:pPr>
              <w:spacing w:line="360" w:lineRule="auto"/>
            </w:pPr>
          </w:p>
        </w:tc>
      </w:tr>
      <w:tr w:rsidR="00097E98" w:rsidRPr="00442838" w14:paraId="6EB012FF" w14:textId="77777777" w:rsidTr="000F163C">
        <w:trPr>
          <w:trHeight w:val="896"/>
        </w:trPr>
        <w:tc>
          <w:tcPr>
            <w:tcW w:w="1251" w:type="dxa"/>
          </w:tcPr>
          <w:p w14:paraId="1D6D26EB" w14:textId="77777777" w:rsidR="00097E98" w:rsidRPr="00442838" w:rsidRDefault="00097E98" w:rsidP="000F163C">
            <w:pPr>
              <w:spacing w:line="360" w:lineRule="auto"/>
            </w:pPr>
          </w:p>
        </w:tc>
        <w:tc>
          <w:tcPr>
            <w:tcW w:w="1652" w:type="dxa"/>
          </w:tcPr>
          <w:p w14:paraId="7F7AD8FD" w14:textId="77777777" w:rsidR="00097E98" w:rsidRPr="00442838" w:rsidRDefault="00097E98" w:rsidP="000F163C">
            <w:pPr>
              <w:spacing w:line="360" w:lineRule="auto"/>
            </w:pPr>
          </w:p>
        </w:tc>
        <w:tc>
          <w:tcPr>
            <w:tcW w:w="3719" w:type="dxa"/>
          </w:tcPr>
          <w:p w14:paraId="26E35706" w14:textId="77777777" w:rsidR="00097E98" w:rsidRPr="00442838" w:rsidRDefault="00097E98" w:rsidP="000F163C">
            <w:pPr>
              <w:spacing w:line="360" w:lineRule="auto"/>
            </w:pPr>
          </w:p>
        </w:tc>
        <w:tc>
          <w:tcPr>
            <w:tcW w:w="880" w:type="dxa"/>
          </w:tcPr>
          <w:p w14:paraId="7A8E576B" w14:textId="77777777" w:rsidR="00097E98" w:rsidRPr="00442838" w:rsidRDefault="00097E98" w:rsidP="000F163C">
            <w:pPr>
              <w:spacing w:line="360" w:lineRule="auto"/>
            </w:pPr>
          </w:p>
        </w:tc>
        <w:tc>
          <w:tcPr>
            <w:tcW w:w="724" w:type="dxa"/>
          </w:tcPr>
          <w:p w14:paraId="41BCA6B2" w14:textId="77777777" w:rsidR="00097E98" w:rsidRPr="00442838" w:rsidRDefault="00097E98" w:rsidP="000F163C">
            <w:pPr>
              <w:spacing w:line="360" w:lineRule="auto"/>
            </w:pPr>
          </w:p>
        </w:tc>
        <w:tc>
          <w:tcPr>
            <w:tcW w:w="724" w:type="dxa"/>
          </w:tcPr>
          <w:p w14:paraId="7D53DA32" w14:textId="77777777" w:rsidR="00097E98" w:rsidRPr="00442838" w:rsidRDefault="00097E98" w:rsidP="000F163C">
            <w:pPr>
              <w:spacing w:line="360" w:lineRule="auto"/>
            </w:pPr>
          </w:p>
        </w:tc>
        <w:tc>
          <w:tcPr>
            <w:tcW w:w="1976" w:type="dxa"/>
          </w:tcPr>
          <w:p w14:paraId="14E6A0B6" w14:textId="77777777" w:rsidR="00097E98" w:rsidRPr="00442838" w:rsidRDefault="00097E98" w:rsidP="000F163C">
            <w:pPr>
              <w:spacing w:line="360" w:lineRule="auto"/>
            </w:pPr>
          </w:p>
        </w:tc>
      </w:tr>
    </w:tbl>
    <w:p w14:paraId="73D5B945" w14:textId="77777777" w:rsidR="00097E98" w:rsidRPr="00442838" w:rsidRDefault="00097E98" w:rsidP="00097E98">
      <w:pPr>
        <w:rPr>
          <w:sz w:val="24"/>
        </w:rPr>
      </w:pPr>
    </w:p>
    <w:p w14:paraId="693176F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34F970" w14:textId="77777777" w:rsidTr="000F163C">
        <w:tc>
          <w:tcPr>
            <w:tcW w:w="3596" w:type="dxa"/>
          </w:tcPr>
          <w:p w14:paraId="29AEA98B" w14:textId="77777777" w:rsidR="00097E98" w:rsidRPr="00442838" w:rsidRDefault="00097E98" w:rsidP="000F163C">
            <w:pPr>
              <w:rPr>
                <w:sz w:val="24"/>
              </w:rPr>
            </w:pPr>
          </w:p>
        </w:tc>
        <w:tc>
          <w:tcPr>
            <w:tcW w:w="3597" w:type="dxa"/>
          </w:tcPr>
          <w:p w14:paraId="2CAB06F9" w14:textId="77777777" w:rsidR="00097E98" w:rsidRPr="00442838" w:rsidRDefault="00097E98" w:rsidP="000F163C">
            <w:pPr>
              <w:rPr>
                <w:sz w:val="24"/>
              </w:rPr>
            </w:pPr>
          </w:p>
        </w:tc>
        <w:tc>
          <w:tcPr>
            <w:tcW w:w="3597" w:type="dxa"/>
          </w:tcPr>
          <w:p w14:paraId="38375141" w14:textId="77777777" w:rsidR="00097E98" w:rsidRPr="00442838" w:rsidRDefault="00097E98" w:rsidP="000F163C">
            <w:pPr>
              <w:rPr>
                <w:sz w:val="24"/>
              </w:rPr>
            </w:pPr>
          </w:p>
        </w:tc>
      </w:tr>
      <w:tr w:rsidR="00097E98" w:rsidRPr="00442838" w14:paraId="478BF229" w14:textId="77777777" w:rsidTr="000F163C">
        <w:tc>
          <w:tcPr>
            <w:tcW w:w="3596" w:type="dxa"/>
          </w:tcPr>
          <w:p w14:paraId="34521AD3" w14:textId="77777777" w:rsidR="00097E98" w:rsidRPr="00442838" w:rsidRDefault="00097E98" w:rsidP="000F163C">
            <w:pPr>
              <w:rPr>
                <w:sz w:val="24"/>
              </w:rPr>
            </w:pPr>
          </w:p>
        </w:tc>
        <w:tc>
          <w:tcPr>
            <w:tcW w:w="3597" w:type="dxa"/>
          </w:tcPr>
          <w:p w14:paraId="4CDBE206" w14:textId="77777777" w:rsidR="00097E98" w:rsidRPr="00442838" w:rsidRDefault="00097E98" w:rsidP="000F163C">
            <w:pPr>
              <w:rPr>
                <w:sz w:val="24"/>
              </w:rPr>
            </w:pPr>
          </w:p>
        </w:tc>
        <w:tc>
          <w:tcPr>
            <w:tcW w:w="3597" w:type="dxa"/>
          </w:tcPr>
          <w:p w14:paraId="2A7AE410" w14:textId="77777777" w:rsidR="00097E98" w:rsidRPr="00442838" w:rsidRDefault="00097E98" w:rsidP="000F163C">
            <w:pPr>
              <w:rPr>
                <w:sz w:val="24"/>
              </w:rPr>
            </w:pPr>
          </w:p>
        </w:tc>
      </w:tr>
    </w:tbl>
    <w:p w14:paraId="5ED5D926" w14:textId="77777777" w:rsidR="00097E98" w:rsidRPr="00442838" w:rsidRDefault="00097E98" w:rsidP="00097E98">
      <w:pPr>
        <w:rPr>
          <w:sz w:val="24"/>
        </w:rPr>
      </w:pPr>
    </w:p>
    <w:p w14:paraId="4CF860DE" w14:textId="77777777" w:rsidR="00097E98" w:rsidRPr="00442838" w:rsidRDefault="00097E98" w:rsidP="00097E98">
      <w:pPr>
        <w:rPr>
          <w:sz w:val="24"/>
        </w:rPr>
      </w:pPr>
      <w:r w:rsidRPr="00442838">
        <w:rPr>
          <w:sz w:val="24"/>
        </w:rPr>
        <w:t>Sprites:</w:t>
      </w:r>
    </w:p>
    <w:p w14:paraId="6FA90B39" w14:textId="77777777" w:rsidR="00097E98" w:rsidRPr="00442838" w:rsidRDefault="00097E98" w:rsidP="00097E98">
      <w:pPr>
        <w:rPr>
          <w:sz w:val="24"/>
        </w:rPr>
      </w:pPr>
      <w:r w:rsidRPr="00442838">
        <w:rPr>
          <w:sz w:val="24"/>
        </w:rPr>
        <w:br w:type="page"/>
      </w:r>
    </w:p>
    <w:p w14:paraId="43207D19" w14:textId="77777777" w:rsidR="00097E98" w:rsidRPr="00442838" w:rsidRDefault="00097E98" w:rsidP="00097E98">
      <w:pPr>
        <w:rPr>
          <w:sz w:val="24"/>
        </w:rPr>
      </w:pPr>
      <w:r w:rsidRPr="00442838">
        <w:rPr>
          <w:sz w:val="24"/>
        </w:rPr>
        <w:lastRenderedPageBreak/>
        <w:t>Family Page</w:t>
      </w:r>
    </w:p>
    <w:p w14:paraId="506BF76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9001E8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71F359D" w14:textId="77777777" w:rsidTr="000F163C">
        <w:trPr>
          <w:trHeight w:val="896"/>
        </w:trPr>
        <w:tc>
          <w:tcPr>
            <w:tcW w:w="1251" w:type="dxa"/>
          </w:tcPr>
          <w:p w14:paraId="749F627A" w14:textId="77777777" w:rsidR="00097E98" w:rsidRPr="00442838" w:rsidRDefault="00097E98" w:rsidP="000F163C">
            <w:pPr>
              <w:spacing w:line="360" w:lineRule="auto"/>
            </w:pPr>
            <w:r w:rsidRPr="00442838">
              <w:t>Pokemon</w:t>
            </w:r>
          </w:p>
          <w:p w14:paraId="2191C8D3" w14:textId="77777777" w:rsidR="00097E98" w:rsidRPr="00442838" w:rsidRDefault="00097E98" w:rsidP="000F163C">
            <w:pPr>
              <w:spacing w:line="360" w:lineRule="auto"/>
            </w:pPr>
            <w:r w:rsidRPr="00442838">
              <w:t>Name</w:t>
            </w:r>
          </w:p>
        </w:tc>
        <w:tc>
          <w:tcPr>
            <w:tcW w:w="1652" w:type="dxa"/>
          </w:tcPr>
          <w:p w14:paraId="70D20CB5" w14:textId="77777777" w:rsidR="00097E98" w:rsidRPr="00442838" w:rsidRDefault="00097E98" w:rsidP="000F163C">
            <w:pPr>
              <w:spacing w:line="360" w:lineRule="auto"/>
            </w:pPr>
            <w:r w:rsidRPr="00442838">
              <w:t>Pokemon Number</w:t>
            </w:r>
          </w:p>
        </w:tc>
        <w:tc>
          <w:tcPr>
            <w:tcW w:w="3719" w:type="dxa"/>
          </w:tcPr>
          <w:p w14:paraId="453E7596" w14:textId="77777777" w:rsidR="00097E98" w:rsidRPr="00442838" w:rsidRDefault="00097E98" w:rsidP="000F163C">
            <w:pPr>
              <w:spacing w:line="360" w:lineRule="auto"/>
            </w:pPr>
            <w:r w:rsidRPr="00442838">
              <w:t>Base Stats</w:t>
            </w:r>
          </w:p>
          <w:p w14:paraId="0831E2D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CD75845" w14:textId="77777777" w:rsidR="00097E98" w:rsidRPr="00442838" w:rsidRDefault="00097E98" w:rsidP="000F163C">
            <w:pPr>
              <w:spacing w:line="360" w:lineRule="auto"/>
            </w:pPr>
            <w:r w:rsidRPr="00442838">
              <w:t>Ability</w:t>
            </w:r>
          </w:p>
        </w:tc>
        <w:tc>
          <w:tcPr>
            <w:tcW w:w="724" w:type="dxa"/>
          </w:tcPr>
          <w:p w14:paraId="6C6241EE" w14:textId="77777777" w:rsidR="00097E98" w:rsidRPr="00442838" w:rsidRDefault="00097E98" w:rsidP="000F163C">
            <w:pPr>
              <w:spacing w:line="360" w:lineRule="auto"/>
            </w:pPr>
            <w:r w:rsidRPr="00442838">
              <w:t>Type 1</w:t>
            </w:r>
          </w:p>
        </w:tc>
        <w:tc>
          <w:tcPr>
            <w:tcW w:w="724" w:type="dxa"/>
          </w:tcPr>
          <w:p w14:paraId="108832D6" w14:textId="77777777" w:rsidR="00097E98" w:rsidRPr="00442838" w:rsidRDefault="00097E98" w:rsidP="000F163C">
            <w:pPr>
              <w:spacing w:line="360" w:lineRule="auto"/>
            </w:pPr>
            <w:r w:rsidRPr="00442838">
              <w:t>Type 2</w:t>
            </w:r>
          </w:p>
        </w:tc>
        <w:tc>
          <w:tcPr>
            <w:tcW w:w="1976" w:type="dxa"/>
          </w:tcPr>
          <w:p w14:paraId="5412FA75" w14:textId="77777777" w:rsidR="00097E98" w:rsidRPr="00442838" w:rsidRDefault="00097E98" w:rsidP="000F163C">
            <w:pPr>
              <w:spacing w:line="360" w:lineRule="auto"/>
            </w:pPr>
            <w:r w:rsidRPr="00442838">
              <w:t>Evolution</w:t>
            </w:r>
          </w:p>
        </w:tc>
      </w:tr>
      <w:tr w:rsidR="00097E98" w:rsidRPr="00442838" w14:paraId="2DEEA13A" w14:textId="77777777" w:rsidTr="000F163C">
        <w:trPr>
          <w:trHeight w:val="454"/>
        </w:trPr>
        <w:tc>
          <w:tcPr>
            <w:tcW w:w="1251" w:type="dxa"/>
          </w:tcPr>
          <w:p w14:paraId="0358C372" w14:textId="77777777" w:rsidR="00097E98" w:rsidRPr="00442838" w:rsidRDefault="00097E98" w:rsidP="000F163C">
            <w:pPr>
              <w:spacing w:line="360" w:lineRule="auto"/>
            </w:pPr>
          </w:p>
        </w:tc>
        <w:tc>
          <w:tcPr>
            <w:tcW w:w="1652" w:type="dxa"/>
          </w:tcPr>
          <w:p w14:paraId="7F4EA62E" w14:textId="77777777" w:rsidR="00097E98" w:rsidRPr="00442838" w:rsidRDefault="00097E98" w:rsidP="000F163C">
            <w:pPr>
              <w:spacing w:line="360" w:lineRule="auto"/>
            </w:pPr>
          </w:p>
        </w:tc>
        <w:tc>
          <w:tcPr>
            <w:tcW w:w="3719" w:type="dxa"/>
          </w:tcPr>
          <w:p w14:paraId="074A34A4" w14:textId="77777777" w:rsidR="00097E98" w:rsidRPr="00442838" w:rsidRDefault="00097E98" w:rsidP="000F163C">
            <w:pPr>
              <w:spacing w:line="360" w:lineRule="auto"/>
            </w:pPr>
          </w:p>
        </w:tc>
        <w:tc>
          <w:tcPr>
            <w:tcW w:w="880" w:type="dxa"/>
          </w:tcPr>
          <w:p w14:paraId="44D229DB" w14:textId="77777777" w:rsidR="00097E98" w:rsidRPr="00442838" w:rsidRDefault="00097E98" w:rsidP="000F163C">
            <w:pPr>
              <w:spacing w:line="360" w:lineRule="auto"/>
            </w:pPr>
          </w:p>
        </w:tc>
        <w:tc>
          <w:tcPr>
            <w:tcW w:w="724" w:type="dxa"/>
          </w:tcPr>
          <w:p w14:paraId="4D9C8BD4" w14:textId="77777777" w:rsidR="00097E98" w:rsidRPr="00442838" w:rsidRDefault="00097E98" w:rsidP="000F163C">
            <w:pPr>
              <w:spacing w:line="360" w:lineRule="auto"/>
            </w:pPr>
          </w:p>
        </w:tc>
        <w:tc>
          <w:tcPr>
            <w:tcW w:w="724" w:type="dxa"/>
          </w:tcPr>
          <w:p w14:paraId="09AD129E" w14:textId="77777777" w:rsidR="00097E98" w:rsidRPr="00442838" w:rsidRDefault="00097E98" w:rsidP="000F163C">
            <w:pPr>
              <w:spacing w:line="360" w:lineRule="auto"/>
            </w:pPr>
          </w:p>
        </w:tc>
        <w:tc>
          <w:tcPr>
            <w:tcW w:w="1976" w:type="dxa"/>
          </w:tcPr>
          <w:p w14:paraId="4FAFFFA1" w14:textId="77777777" w:rsidR="00097E98" w:rsidRPr="00442838" w:rsidRDefault="00097E98" w:rsidP="000F163C">
            <w:pPr>
              <w:spacing w:line="360" w:lineRule="auto"/>
            </w:pPr>
          </w:p>
        </w:tc>
      </w:tr>
      <w:tr w:rsidR="00097E98" w:rsidRPr="00442838" w14:paraId="7A3993F0" w14:textId="77777777" w:rsidTr="000F163C">
        <w:trPr>
          <w:trHeight w:val="441"/>
        </w:trPr>
        <w:tc>
          <w:tcPr>
            <w:tcW w:w="1251" w:type="dxa"/>
          </w:tcPr>
          <w:p w14:paraId="36ABEA77" w14:textId="77777777" w:rsidR="00097E98" w:rsidRPr="00442838" w:rsidRDefault="00097E98" w:rsidP="000F163C">
            <w:pPr>
              <w:spacing w:line="360" w:lineRule="auto"/>
            </w:pPr>
          </w:p>
        </w:tc>
        <w:tc>
          <w:tcPr>
            <w:tcW w:w="1652" w:type="dxa"/>
          </w:tcPr>
          <w:p w14:paraId="7C4E9A23" w14:textId="77777777" w:rsidR="00097E98" w:rsidRPr="00442838" w:rsidRDefault="00097E98" w:rsidP="000F163C">
            <w:pPr>
              <w:spacing w:line="360" w:lineRule="auto"/>
            </w:pPr>
          </w:p>
        </w:tc>
        <w:tc>
          <w:tcPr>
            <w:tcW w:w="3719" w:type="dxa"/>
          </w:tcPr>
          <w:p w14:paraId="6E7C38C8" w14:textId="77777777" w:rsidR="00097E98" w:rsidRPr="00442838" w:rsidRDefault="00097E98" w:rsidP="000F163C">
            <w:pPr>
              <w:spacing w:line="360" w:lineRule="auto"/>
            </w:pPr>
          </w:p>
        </w:tc>
        <w:tc>
          <w:tcPr>
            <w:tcW w:w="880" w:type="dxa"/>
          </w:tcPr>
          <w:p w14:paraId="2E9B4B77" w14:textId="77777777" w:rsidR="00097E98" w:rsidRPr="00442838" w:rsidRDefault="00097E98" w:rsidP="000F163C">
            <w:pPr>
              <w:spacing w:line="360" w:lineRule="auto"/>
            </w:pPr>
          </w:p>
        </w:tc>
        <w:tc>
          <w:tcPr>
            <w:tcW w:w="724" w:type="dxa"/>
          </w:tcPr>
          <w:p w14:paraId="16AAE2FC" w14:textId="77777777" w:rsidR="00097E98" w:rsidRPr="00442838" w:rsidRDefault="00097E98" w:rsidP="000F163C">
            <w:pPr>
              <w:spacing w:line="360" w:lineRule="auto"/>
            </w:pPr>
          </w:p>
        </w:tc>
        <w:tc>
          <w:tcPr>
            <w:tcW w:w="724" w:type="dxa"/>
          </w:tcPr>
          <w:p w14:paraId="34D28D5A" w14:textId="77777777" w:rsidR="00097E98" w:rsidRPr="00442838" w:rsidRDefault="00097E98" w:rsidP="000F163C">
            <w:pPr>
              <w:spacing w:line="360" w:lineRule="auto"/>
            </w:pPr>
          </w:p>
        </w:tc>
        <w:tc>
          <w:tcPr>
            <w:tcW w:w="1976" w:type="dxa"/>
          </w:tcPr>
          <w:p w14:paraId="0C858B31" w14:textId="77777777" w:rsidR="00097E98" w:rsidRPr="00442838" w:rsidRDefault="00097E98" w:rsidP="000F163C">
            <w:pPr>
              <w:spacing w:line="360" w:lineRule="auto"/>
            </w:pPr>
          </w:p>
        </w:tc>
      </w:tr>
      <w:tr w:rsidR="00097E98" w:rsidRPr="00442838" w14:paraId="467A2F27" w14:textId="77777777" w:rsidTr="000F163C">
        <w:trPr>
          <w:trHeight w:val="441"/>
        </w:trPr>
        <w:tc>
          <w:tcPr>
            <w:tcW w:w="1251" w:type="dxa"/>
          </w:tcPr>
          <w:p w14:paraId="0DED66C9" w14:textId="77777777" w:rsidR="00097E98" w:rsidRPr="00442838" w:rsidRDefault="00097E98" w:rsidP="000F163C">
            <w:pPr>
              <w:spacing w:line="360" w:lineRule="auto"/>
            </w:pPr>
          </w:p>
        </w:tc>
        <w:tc>
          <w:tcPr>
            <w:tcW w:w="1652" w:type="dxa"/>
          </w:tcPr>
          <w:p w14:paraId="678CE597" w14:textId="77777777" w:rsidR="00097E98" w:rsidRPr="00442838" w:rsidRDefault="00097E98" w:rsidP="000F163C">
            <w:pPr>
              <w:spacing w:line="360" w:lineRule="auto"/>
            </w:pPr>
          </w:p>
        </w:tc>
        <w:tc>
          <w:tcPr>
            <w:tcW w:w="3719" w:type="dxa"/>
          </w:tcPr>
          <w:p w14:paraId="2350B104" w14:textId="77777777" w:rsidR="00097E98" w:rsidRPr="00442838" w:rsidRDefault="00097E98" w:rsidP="000F163C">
            <w:pPr>
              <w:spacing w:line="360" w:lineRule="auto"/>
            </w:pPr>
          </w:p>
        </w:tc>
        <w:tc>
          <w:tcPr>
            <w:tcW w:w="880" w:type="dxa"/>
          </w:tcPr>
          <w:p w14:paraId="69A3B427" w14:textId="77777777" w:rsidR="00097E98" w:rsidRPr="00442838" w:rsidRDefault="00097E98" w:rsidP="000F163C">
            <w:pPr>
              <w:spacing w:line="360" w:lineRule="auto"/>
            </w:pPr>
          </w:p>
        </w:tc>
        <w:tc>
          <w:tcPr>
            <w:tcW w:w="724" w:type="dxa"/>
          </w:tcPr>
          <w:p w14:paraId="484323DE" w14:textId="77777777" w:rsidR="00097E98" w:rsidRPr="00442838" w:rsidRDefault="00097E98" w:rsidP="000F163C">
            <w:pPr>
              <w:spacing w:line="360" w:lineRule="auto"/>
            </w:pPr>
          </w:p>
        </w:tc>
        <w:tc>
          <w:tcPr>
            <w:tcW w:w="724" w:type="dxa"/>
          </w:tcPr>
          <w:p w14:paraId="52C3E479" w14:textId="77777777" w:rsidR="00097E98" w:rsidRPr="00442838" w:rsidRDefault="00097E98" w:rsidP="000F163C">
            <w:pPr>
              <w:spacing w:line="360" w:lineRule="auto"/>
            </w:pPr>
          </w:p>
        </w:tc>
        <w:tc>
          <w:tcPr>
            <w:tcW w:w="1976" w:type="dxa"/>
          </w:tcPr>
          <w:p w14:paraId="4020D438" w14:textId="77777777" w:rsidR="00097E98" w:rsidRPr="00442838" w:rsidRDefault="00097E98" w:rsidP="000F163C">
            <w:pPr>
              <w:spacing w:line="360" w:lineRule="auto"/>
            </w:pPr>
          </w:p>
        </w:tc>
      </w:tr>
      <w:tr w:rsidR="00097E98" w:rsidRPr="00442838" w14:paraId="6FF3EB34" w14:textId="77777777" w:rsidTr="000F163C">
        <w:trPr>
          <w:trHeight w:val="896"/>
        </w:trPr>
        <w:tc>
          <w:tcPr>
            <w:tcW w:w="1251" w:type="dxa"/>
          </w:tcPr>
          <w:p w14:paraId="586FB798" w14:textId="77777777" w:rsidR="00097E98" w:rsidRPr="00442838" w:rsidRDefault="00097E98" w:rsidP="000F163C">
            <w:pPr>
              <w:spacing w:line="360" w:lineRule="auto"/>
            </w:pPr>
          </w:p>
        </w:tc>
        <w:tc>
          <w:tcPr>
            <w:tcW w:w="1652" w:type="dxa"/>
          </w:tcPr>
          <w:p w14:paraId="50E3268C" w14:textId="77777777" w:rsidR="00097E98" w:rsidRPr="00442838" w:rsidRDefault="00097E98" w:rsidP="000F163C">
            <w:pPr>
              <w:spacing w:line="360" w:lineRule="auto"/>
            </w:pPr>
          </w:p>
        </w:tc>
        <w:tc>
          <w:tcPr>
            <w:tcW w:w="3719" w:type="dxa"/>
          </w:tcPr>
          <w:p w14:paraId="354AAB04" w14:textId="77777777" w:rsidR="00097E98" w:rsidRPr="00442838" w:rsidRDefault="00097E98" w:rsidP="000F163C">
            <w:pPr>
              <w:spacing w:line="360" w:lineRule="auto"/>
            </w:pPr>
          </w:p>
        </w:tc>
        <w:tc>
          <w:tcPr>
            <w:tcW w:w="880" w:type="dxa"/>
          </w:tcPr>
          <w:p w14:paraId="0C8F9059" w14:textId="77777777" w:rsidR="00097E98" w:rsidRPr="00442838" w:rsidRDefault="00097E98" w:rsidP="000F163C">
            <w:pPr>
              <w:spacing w:line="360" w:lineRule="auto"/>
            </w:pPr>
          </w:p>
        </w:tc>
        <w:tc>
          <w:tcPr>
            <w:tcW w:w="724" w:type="dxa"/>
          </w:tcPr>
          <w:p w14:paraId="7AA15C47" w14:textId="77777777" w:rsidR="00097E98" w:rsidRPr="00442838" w:rsidRDefault="00097E98" w:rsidP="000F163C">
            <w:pPr>
              <w:spacing w:line="360" w:lineRule="auto"/>
            </w:pPr>
          </w:p>
        </w:tc>
        <w:tc>
          <w:tcPr>
            <w:tcW w:w="724" w:type="dxa"/>
          </w:tcPr>
          <w:p w14:paraId="1B5E079B" w14:textId="77777777" w:rsidR="00097E98" w:rsidRPr="00442838" w:rsidRDefault="00097E98" w:rsidP="000F163C">
            <w:pPr>
              <w:spacing w:line="360" w:lineRule="auto"/>
            </w:pPr>
          </w:p>
        </w:tc>
        <w:tc>
          <w:tcPr>
            <w:tcW w:w="1976" w:type="dxa"/>
          </w:tcPr>
          <w:p w14:paraId="015689DF" w14:textId="77777777" w:rsidR="00097E98" w:rsidRPr="00442838" w:rsidRDefault="00097E98" w:rsidP="000F163C">
            <w:pPr>
              <w:spacing w:line="360" w:lineRule="auto"/>
            </w:pPr>
          </w:p>
        </w:tc>
      </w:tr>
    </w:tbl>
    <w:p w14:paraId="7B9316C2" w14:textId="77777777" w:rsidR="00097E98" w:rsidRPr="00442838" w:rsidRDefault="00097E98" w:rsidP="00097E98">
      <w:pPr>
        <w:rPr>
          <w:sz w:val="24"/>
        </w:rPr>
      </w:pPr>
    </w:p>
    <w:p w14:paraId="54DD195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B72D5D6" w14:textId="77777777" w:rsidTr="000F163C">
        <w:tc>
          <w:tcPr>
            <w:tcW w:w="3596" w:type="dxa"/>
          </w:tcPr>
          <w:p w14:paraId="412325F5" w14:textId="77777777" w:rsidR="00097E98" w:rsidRPr="00442838" w:rsidRDefault="00097E98" w:rsidP="000F163C">
            <w:pPr>
              <w:rPr>
                <w:sz w:val="24"/>
              </w:rPr>
            </w:pPr>
          </w:p>
        </w:tc>
        <w:tc>
          <w:tcPr>
            <w:tcW w:w="3597" w:type="dxa"/>
          </w:tcPr>
          <w:p w14:paraId="7C73F6AD" w14:textId="77777777" w:rsidR="00097E98" w:rsidRPr="00442838" w:rsidRDefault="00097E98" w:rsidP="000F163C">
            <w:pPr>
              <w:rPr>
                <w:sz w:val="24"/>
              </w:rPr>
            </w:pPr>
          </w:p>
        </w:tc>
        <w:tc>
          <w:tcPr>
            <w:tcW w:w="3597" w:type="dxa"/>
          </w:tcPr>
          <w:p w14:paraId="07CB406A" w14:textId="77777777" w:rsidR="00097E98" w:rsidRPr="00442838" w:rsidRDefault="00097E98" w:rsidP="000F163C">
            <w:pPr>
              <w:rPr>
                <w:sz w:val="24"/>
              </w:rPr>
            </w:pPr>
          </w:p>
        </w:tc>
      </w:tr>
      <w:tr w:rsidR="00097E98" w:rsidRPr="00442838" w14:paraId="0D6BB6B3" w14:textId="77777777" w:rsidTr="000F163C">
        <w:tc>
          <w:tcPr>
            <w:tcW w:w="3596" w:type="dxa"/>
          </w:tcPr>
          <w:p w14:paraId="1F82367B" w14:textId="77777777" w:rsidR="00097E98" w:rsidRPr="00442838" w:rsidRDefault="00097E98" w:rsidP="000F163C">
            <w:pPr>
              <w:rPr>
                <w:sz w:val="24"/>
              </w:rPr>
            </w:pPr>
          </w:p>
        </w:tc>
        <w:tc>
          <w:tcPr>
            <w:tcW w:w="3597" w:type="dxa"/>
          </w:tcPr>
          <w:p w14:paraId="6170C7F3" w14:textId="77777777" w:rsidR="00097E98" w:rsidRPr="00442838" w:rsidRDefault="00097E98" w:rsidP="000F163C">
            <w:pPr>
              <w:rPr>
                <w:sz w:val="24"/>
              </w:rPr>
            </w:pPr>
          </w:p>
        </w:tc>
        <w:tc>
          <w:tcPr>
            <w:tcW w:w="3597" w:type="dxa"/>
          </w:tcPr>
          <w:p w14:paraId="3EB3A91E" w14:textId="77777777" w:rsidR="00097E98" w:rsidRPr="00442838" w:rsidRDefault="00097E98" w:rsidP="000F163C">
            <w:pPr>
              <w:rPr>
                <w:sz w:val="24"/>
              </w:rPr>
            </w:pPr>
          </w:p>
        </w:tc>
      </w:tr>
    </w:tbl>
    <w:p w14:paraId="784C997C" w14:textId="77777777" w:rsidR="00097E98" w:rsidRPr="00442838" w:rsidRDefault="00097E98" w:rsidP="00097E98">
      <w:pPr>
        <w:rPr>
          <w:sz w:val="24"/>
        </w:rPr>
      </w:pPr>
    </w:p>
    <w:p w14:paraId="2DA92D8C" w14:textId="77777777" w:rsidR="00097E98" w:rsidRPr="00442838" w:rsidRDefault="00097E98" w:rsidP="00097E98">
      <w:pPr>
        <w:rPr>
          <w:sz w:val="24"/>
        </w:rPr>
      </w:pPr>
      <w:r w:rsidRPr="00442838">
        <w:rPr>
          <w:sz w:val="24"/>
        </w:rPr>
        <w:t>Sprites:</w:t>
      </w:r>
    </w:p>
    <w:p w14:paraId="4E45254E" w14:textId="77777777" w:rsidR="00097E98" w:rsidRPr="00442838" w:rsidRDefault="00097E98" w:rsidP="00097E98">
      <w:pPr>
        <w:rPr>
          <w:sz w:val="24"/>
        </w:rPr>
      </w:pPr>
      <w:r w:rsidRPr="00442838">
        <w:rPr>
          <w:sz w:val="24"/>
        </w:rPr>
        <w:br w:type="page"/>
      </w:r>
    </w:p>
    <w:p w14:paraId="4DB50C2F" w14:textId="77777777" w:rsidR="00097E98" w:rsidRPr="00442838" w:rsidRDefault="00097E98" w:rsidP="00097E98">
      <w:pPr>
        <w:rPr>
          <w:sz w:val="24"/>
        </w:rPr>
      </w:pPr>
      <w:r w:rsidRPr="00442838">
        <w:rPr>
          <w:sz w:val="24"/>
        </w:rPr>
        <w:lastRenderedPageBreak/>
        <w:t>Family Page</w:t>
      </w:r>
    </w:p>
    <w:p w14:paraId="35A141A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60E16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148B0B4" w14:textId="77777777" w:rsidTr="000F163C">
        <w:trPr>
          <w:trHeight w:val="896"/>
        </w:trPr>
        <w:tc>
          <w:tcPr>
            <w:tcW w:w="1251" w:type="dxa"/>
          </w:tcPr>
          <w:p w14:paraId="4DB36982" w14:textId="77777777" w:rsidR="00097E98" w:rsidRPr="00442838" w:rsidRDefault="00097E98" w:rsidP="000F163C">
            <w:pPr>
              <w:spacing w:line="360" w:lineRule="auto"/>
            </w:pPr>
            <w:r w:rsidRPr="00442838">
              <w:t>Pokemon</w:t>
            </w:r>
          </w:p>
          <w:p w14:paraId="76E37232" w14:textId="77777777" w:rsidR="00097E98" w:rsidRPr="00442838" w:rsidRDefault="00097E98" w:rsidP="000F163C">
            <w:pPr>
              <w:spacing w:line="360" w:lineRule="auto"/>
            </w:pPr>
            <w:r w:rsidRPr="00442838">
              <w:t>Name</w:t>
            </w:r>
          </w:p>
        </w:tc>
        <w:tc>
          <w:tcPr>
            <w:tcW w:w="1652" w:type="dxa"/>
          </w:tcPr>
          <w:p w14:paraId="0EA0DD6E" w14:textId="77777777" w:rsidR="00097E98" w:rsidRPr="00442838" w:rsidRDefault="00097E98" w:rsidP="000F163C">
            <w:pPr>
              <w:spacing w:line="360" w:lineRule="auto"/>
            </w:pPr>
            <w:r w:rsidRPr="00442838">
              <w:t>Pokemon Number</w:t>
            </w:r>
          </w:p>
        </w:tc>
        <w:tc>
          <w:tcPr>
            <w:tcW w:w="3719" w:type="dxa"/>
          </w:tcPr>
          <w:p w14:paraId="4C5B82C7" w14:textId="77777777" w:rsidR="00097E98" w:rsidRPr="00442838" w:rsidRDefault="00097E98" w:rsidP="000F163C">
            <w:pPr>
              <w:spacing w:line="360" w:lineRule="auto"/>
            </w:pPr>
            <w:r w:rsidRPr="00442838">
              <w:t>Base Stats</w:t>
            </w:r>
          </w:p>
          <w:p w14:paraId="6DB4E083"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F15E1B9" w14:textId="77777777" w:rsidR="00097E98" w:rsidRPr="00442838" w:rsidRDefault="00097E98" w:rsidP="000F163C">
            <w:pPr>
              <w:spacing w:line="360" w:lineRule="auto"/>
            </w:pPr>
            <w:r w:rsidRPr="00442838">
              <w:t>Ability</w:t>
            </w:r>
          </w:p>
        </w:tc>
        <w:tc>
          <w:tcPr>
            <w:tcW w:w="724" w:type="dxa"/>
          </w:tcPr>
          <w:p w14:paraId="158151D9" w14:textId="77777777" w:rsidR="00097E98" w:rsidRPr="00442838" w:rsidRDefault="00097E98" w:rsidP="000F163C">
            <w:pPr>
              <w:spacing w:line="360" w:lineRule="auto"/>
            </w:pPr>
            <w:r w:rsidRPr="00442838">
              <w:t>Type 1</w:t>
            </w:r>
          </w:p>
        </w:tc>
        <w:tc>
          <w:tcPr>
            <w:tcW w:w="724" w:type="dxa"/>
          </w:tcPr>
          <w:p w14:paraId="1D2DAAEE" w14:textId="77777777" w:rsidR="00097E98" w:rsidRPr="00442838" w:rsidRDefault="00097E98" w:rsidP="000F163C">
            <w:pPr>
              <w:spacing w:line="360" w:lineRule="auto"/>
            </w:pPr>
            <w:r w:rsidRPr="00442838">
              <w:t>Type 2</w:t>
            </w:r>
          </w:p>
        </w:tc>
        <w:tc>
          <w:tcPr>
            <w:tcW w:w="1976" w:type="dxa"/>
          </w:tcPr>
          <w:p w14:paraId="7C032FAB" w14:textId="77777777" w:rsidR="00097E98" w:rsidRPr="00442838" w:rsidRDefault="00097E98" w:rsidP="000F163C">
            <w:pPr>
              <w:spacing w:line="360" w:lineRule="auto"/>
            </w:pPr>
            <w:r w:rsidRPr="00442838">
              <w:t>Evolution</w:t>
            </w:r>
          </w:p>
        </w:tc>
      </w:tr>
      <w:tr w:rsidR="00097E98" w:rsidRPr="00442838" w14:paraId="5D6411E9" w14:textId="77777777" w:rsidTr="000F163C">
        <w:trPr>
          <w:trHeight w:val="454"/>
        </w:trPr>
        <w:tc>
          <w:tcPr>
            <w:tcW w:w="1251" w:type="dxa"/>
          </w:tcPr>
          <w:p w14:paraId="7CAFAD59" w14:textId="77777777" w:rsidR="00097E98" w:rsidRPr="00442838" w:rsidRDefault="00097E98" w:rsidP="000F163C">
            <w:pPr>
              <w:spacing w:line="360" w:lineRule="auto"/>
            </w:pPr>
          </w:p>
        </w:tc>
        <w:tc>
          <w:tcPr>
            <w:tcW w:w="1652" w:type="dxa"/>
          </w:tcPr>
          <w:p w14:paraId="7A9A25DE" w14:textId="77777777" w:rsidR="00097E98" w:rsidRPr="00442838" w:rsidRDefault="00097E98" w:rsidP="000F163C">
            <w:pPr>
              <w:spacing w:line="360" w:lineRule="auto"/>
            </w:pPr>
          </w:p>
        </w:tc>
        <w:tc>
          <w:tcPr>
            <w:tcW w:w="3719" w:type="dxa"/>
          </w:tcPr>
          <w:p w14:paraId="06AB9D47" w14:textId="77777777" w:rsidR="00097E98" w:rsidRPr="00442838" w:rsidRDefault="00097E98" w:rsidP="000F163C">
            <w:pPr>
              <w:spacing w:line="360" w:lineRule="auto"/>
            </w:pPr>
          </w:p>
        </w:tc>
        <w:tc>
          <w:tcPr>
            <w:tcW w:w="880" w:type="dxa"/>
          </w:tcPr>
          <w:p w14:paraId="00BD685D" w14:textId="77777777" w:rsidR="00097E98" w:rsidRPr="00442838" w:rsidRDefault="00097E98" w:rsidP="000F163C">
            <w:pPr>
              <w:spacing w:line="360" w:lineRule="auto"/>
            </w:pPr>
          </w:p>
        </w:tc>
        <w:tc>
          <w:tcPr>
            <w:tcW w:w="724" w:type="dxa"/>
          </w:tcPr>
          <w:p w14:paraId="7D597AC5" w14:textId="77777777" w:rsidR="00097E98" w:rsidRPr="00442838" w:rsidRDefault="00097E98" w:rsidP="000F163C">
            <w:pPr>
              <w:spacing w:line="360" w:lineRule="auto"/>
            </w:pPr>
          </w:p>
        </w:tc>
        <w:tc>
          <w:tcPr>
            <w:tcW w:w="724" w:type="dxa"/>
          </w:tcPr>
          <w:p w14:paraId="6CC7C03D" w14:textId="77777777" w:rsidR="00097E98" w:rsidRPr="00442838" w:rsidRDefault="00097E98" w:rsidP="000F163C">
            <w:pPr>
              <w:spacing w:line="360" w:lineRule="auto"/>
            </w:pPr>
          </w:p>
        </w:tc>
        <w:tc>
          <w:tcPr>
            <w:tcW w:w="1976" w:type="dxa"/>
          </w:tcPr>
          <w:p w14:paraId="4626E676" w14:textId="77777777" w:rsidR="00097E98" w:rsidRPr="00442838" w:rsidRDefault="00097E98" w:rsidP="000F163C">
            <w:pPr>
              <w:spacing w:line="360" w:lineRule="auto"/>
            </w:pPr>
          </w:p>
        </w:tc>
      </w:tr>
      <w:tr w:rsidR="00097E98" w:rsidRPr="00442838" w14:paraId="55D95132" w14:textId="77777777" w:rsidTr="000F163C">
        <w:trPr>
          <w:trHeight w:val="441"/>
        </w:trPr>
        <w:tc>
          <w:tcPr>
            <w:tcW w:w="1251" w:type="dxa"/>
          </w:tcPr>
          <w:p w14:paraId="630FF7B3" w14:textId="77777777" w:rsidR="00097E98" w:rsidRPr="00442838" w:rsidRDefault="00097E98" w:rsidP="000F163C">
            <w:pPr>
              <w:spacing w:line="360" w:lineRule="auto"/>
            </w:pPr>
          </w:p>
        </w:tc>
        <w:tc>
          <w:tcPr>
            <w:tcW w:w="1652" w:type="dxa"/>
          </w:tcPr>
          <w:p w14:paraId="769E88FB" w14:textId="77777777" w:rsidR="00097E98" w:rsidRPr="00442838" w:rsidRDefault="00097E98" w:rsidP="000F163C">
            <w:pPr>
              <w:spacing w:line="360" w:lineRule="auto"/>
            </w:pPr>
          </w:p>
        </w:tc>
        <w:tc>
          <w:tcPr>
            <w:tcW w:w="3719" w:type="dxa"/>
          </w:tcPr>
          <w:p w14:paraId="3AFA0829" w14:textId="77777777" w:rsidR="00097E98" w:rsidRPr="00442838" w:rsidRDefault="00097E98" w:rsidP="000F163C">
            <w:pPr>
              <w:spacing w:line="360" w:lineRule="auto"/>
            </w:pPr>
          </w:p>
        </w:tc>
        <w:tc>
          <w:tcPr>
            <w:tcW w:w="880" w:type="dxa"/>
          </w:tcPr>
          <w:p w14:paraId="2517D3DB" w14:textId="77777777" w:rsidR="00097E98" w:rsidRPr="00442838" w:rsidRDefault="00097E98" w:rsidP="000F163C">
            <w:pPr>
              <w:spacing w:line="360" w:lineRule="auto"/>
            </w:pPr>
          </w:p>
        </w:tc>
        <w:tc>
          <w:tcPr>
            <w:tcW w:w="724" w:type="dxa"/>
          </w:tcPr>
          <w:p w14:paraId="1E272C90" w14:textId="77777777" w:rsidR="00097E98" w:rsidRPr="00442838" w:rsidRDefault="00097E98" w:rsidP="000F163C">
            <w:pPr>
              <w:spacing w:line="360" w:lineRule="auto"/>
            </w:pPr>
          </w:p>
        </w:tc>
        <w:tc>
          <w:tcPr>
            <w:tcW w:w="724" w:type="dxa"/>
          </w:tcPr>
          <w:p w14:paraId="5FE54609" w14:textId="77777777" w:rsidR="00097E98" w:rsidRPr="00442838" w:rsidRDefault="00097E98" w:rsidP="000F163C">
            <w:pPr>
              <w:spacing w:line="360" w:lineRule="auto"/>
            </w:pPr>
          </w:p>
        </w:tc>
        <w:tc>
          <w:tcPr>
            <w:tcW w:w="1976" w:type="dxa"/>
          </w:tcPr>
          <w:p w14:paraId="79BCAA2C" w14:textId="77777777" w:rsidR="00097E98" w:rsidRPr="00442838" w:rsidRDefault="00097E98" w:rsidP="000F163C">
            <w:pPr>
              <w:spacing w:line="360" w:lineRule="auto"/>
            </w:pPr>
          </w:p>
        </w:tc>
      </w:tr>
      <w:tr w:rsidR="00097E98" w:rsidRPr="00442838" w14:paraId="484F5BB0" w14:textId="77777777" w:rsidTr="000F163C">
        <w:trPr>
          <w:trHeight w:val="441"/>
        </w:trPr>
        <w:tc>
          <w:tcPr>
            <w:tcW w:w="1251" w:type="dxa"/>
          </w:tcPr>
          <w:p w14:paraId="0D0CC4B5" w14:textId="77777777" w:rsidR="00097E98" w:rsidRPr="00442838" w:rsidRDefault="00097E98" w:rsidP="000F163C">
            <w:pPr>
              <w:spacing w:line="360" w:lineRule="auto"/>
            </w:pPr>
          </w:p>
        </w:tc>
        <w:tc>
          <w:tcPr>
            <w:tcW w:w="1652" w:type="dxa"/>
          </w:tcPr>
          <w:p w14:paraId="3DE3098E" w14:textId="77777777" w:rsidR="00097E98" w:rsidRPr="00442838" w:rsidRDefault="00097E98" w:rsidP="000F163C">
            <w:pPr>
              <w:spacing w:line="360" w:lineRule="auto"/>
            </w:pPr>
          </w:p>
        </w:tc>
        <w:tc>
          <w:tcPr>
            <w:tcW w:w="3719" w:type="dxa"/>
          </w:tcPr>
          <w:p w14:paraId="49F25019" w14:textId="77777777" w:rsidR="00097E98" w:rsidRPr="00442838" w:rsidRDefault="00097E98" w:rsidP="000F163C">
            <w:pPr>
              <w:spacing w:line="360" w:lineRule="auto"/>
            </w:pPr>
          </w:p>
        </w:tc>
        <w:tc>
          <w:tcPr>
            <w:tcW w:w="880" w:type="dxa"/>
          </w:tcPr>
          <w:p w14:paraId="6FF79BCE" w14:textId="77777777" w:rsidR="00097E98" w:rsidRPr="00442838" w:rsidRDefault="00097E98" w:rsidP="000F163C">
            <w:pPr>
              <w:spacing w:line="360" w:lineRule="auto"/>
            </w:pPr>
          </w:p>
        </w:tc>
        <w:tc>
          <w:tcPr>
            <w:tcW w:w="724" w:type="dxa"/>
          </w:tcPr>
          <w:p w14:paraId="09212E0B" w14:textId="77777777" w:rsidR="00097E98" w:rsidRPr="00442838" w:rsidRDefault="00097E98" w:rsidP="000F163C">
            <w:pPr>
              <w:spacing w:line="360" w:lineRule="auto"/>
            </w:pPr>
          </w:p>
        </w:tc>
        <w:tc>
          <w:tcPr>
            <w:tcW w:w="724" w:type="dxa"/>
          </w:tcPr>
          <w:p w14:paraId="58F00761" w14:textId="77777777" w:rsidR="00097E98" w:rsidRPr="00442838" w:rsidRDefault="00097E98" w:rsidP="000F163C">
            <w:pPr>
              <w:spacing w:line="360" w:lineRule="auto"/>
            </w:pPr>
          </w:p>
        </w:tc>
        <w:tc>
          <w:tcPr>
            <w:tcW w:w="1976" w:type="dxa"/>
          </w:tcPr>
          <w:p w14:paraId="0B57F499" w14:textId="77777777" w:rsidR="00097E98" w:rsidRPr="00442838" w:rsidRDefault="00097E98" w:rsidP="000F163C">
            <w:pPr>
              <w:spacing w:line="360" w:lineRule="auto"/>
            </w:pPr>
          </w:p>
        </w:tc>
      </w:tr>
      <w:tr w:rsidR="00097E98" w:rsidRPr="00442838" w14:paraId="5AF7F1CD" w14:textId="77777777" w:rsidTr="000F163C">
        <w:trPr>
          <w:trHeight w:val="896"/>
        </w:trPr>
        <w:tc>
          <w:tcPr>
            <w:tcW w:w="1251" w:type="dxa"/>
          </w:tcPr>
          <w:p w14:paraId="277D3B11" w14:textId="77777777" w:rsidR="00097E98" w:rsidRPr="00442838" w:rsidRDefault="00097E98" w:rsidP="000F163C">
            <w:pPr>
              <w:spacing w:line="360" w:lineRule="auto"/>
            </w:pPr>
          </w:p>
        </w:tc>
        <w:tc>
          <w:tcPr>
            <w:tcW w:w="1652" w:type="dxa"/>
          </w:tcPr>
          <w:p w14:paraId="0A4FC3A3" w14:textId="77777777" w:rsidR="00097E98" w:rsidRPr="00442838" w:rsidRDefault="00097E98" w:rsidP="000F163C">
            <w:pPr>
              <w:spacing w:line="360" w:lineRule="auto"/>
            </w:pPr>
          </w:p>
        </w:tc>
        <w:tc>
          <w:tcPr>
            <w:tcW w:w="3719" w:type="dxa"/>
          </w:tcPr>
          <w:p w14:paraId="3110EA21" w14:textId="77777777" w:rsidR="00097E98" w:rsidRPr="00442838" w:rsidRDefault="00097E98" w:rsidP="000F163C">
            <w:pPr>
              <w:spacing w:line="360" w:lineRule="auto"/>
            </w:pPr>
          </w:p>
        </w:tc>
        <w:tc>
          <w:tcPr>
            <w:tcW w:w="880" w:type="dxa"/>
          </w:tcPr>
          <w:p w14:paraId="70F2CA61" w14:textId="77777777" w:rsidR="00097E98" w:rsidRPr="00442838" w:rsidRDefault="00097E98" w:rsidP="000F163C">
            <w:pPr>
              <w:spacing w:line="360" w:lineRule="auto"/>
            </w:pPr>
          </w:p>
        </w:tc>
        <w:tc>
          <w:tcPr>
            <w:tcW w:w="724" w:type="dxa"/>
          </w:tcPr>
          <w:p w14:paraId="2D4AD5A3" w14:textId="77777777" w:rsidR="00097E98" w:rsidRPr="00442838" w:rsidRDefault="00097E98" w:rsidP="000F163C">
            <w:pPr>
              <w:spacing w:line="360" w:lineRule="auto"/>
            </w:pPr>
          </w:p>
        </w:tc>
        <w:tc>
          <w:tcPr>
            <w:tcW w:w="724" w:type="dxa"/>
          </w:tcPr>
          <w:p w14:paraId="2AF2A55C" w14:textId="77777777" w:rsidR="00097E98" w:rsidRPr="00442838" w:rsidRDefault="00097E98" w:rsidP="000F163C">
            <w:pPr>
              <w:spacing w:line="360" w:lineRule="auto"/>
            </w:pPr>
          </w:p>
        </w:tc>
        <w:tc>
          <w:tcPr>
            <w:tcW w:w="1976" w:type="dxa"/>
          </w:tcPr>
          <w:p w14:paraId="39BE776A" w14:textId="77777777" w:rsidR="00097E98" w:rsidRPr="00442838" w:rsidRDefault="00097E98" w:rsidP="000F163C">
            <w:pPr>
              <w:spacing w:line="360" w:lineRule="auto"/>
            </w:pPr>
          </w:p>
        </w:tc>
      </w:tr>
    </w:tbl>
    <w:p w14:paraId="75042C92" w14:textId="77777777" w:rsidR="00097E98" w:rsidRPr="00442838" w:rsidRDefault="00097E98" w:rsidP="00097E98">
      <w:pPr>
        <w:rPr>
          <w:sz w:val="24"/>
        </w:rPr>
      </w:pPr>
    </w:p>
    <w:p w14:paraId="3C2EDAD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920473" w14:textId="77777777" w:rsidTr="000F163C">
        <w:tc>
          <w:tcPr>
            <w:tcW w:w="3596" w:type="dxa"/>
          </w:tcPr>
          <w:p w14:paraId="6C8E6968" w14:textId="77777777" w:rsidR="00097E98" w:rsidRPr="00442838" w:rsidRDefault="00097E98" w:rsidP="000F163C">
            <w:pPr>
              <w:rPr>
                <w:sz w:val="24"/>
              </w:rPr>
            </w:pPr>
          </w:p>
        </w:tc>
        <w:tc>
          <w:tcPr>
            <w:tcW w:w="3597" w:type="dxa"/>
          </w:tcPr>
          <w:p w14:paraId="2E6EABED" w14:textId="77777777" w:rsidR="00097E98" w:rsidRPr="00442838" w:rsidRDefault="00097E98" w:rsidP="000F163C">
            <w:pPr>
              <w:rPr>
                <w:sz w:val="24"/>
              </w:rPr>
            </w:pPr>
          </w:p>
        </w:tc>
        <w:tc>
          <w:tcPr>
            <w:tcW w:w="3597" w:type="dxa"/>
          </w:tcPr>
          <w:p w14:paraId="66C6615C" w14:textId="77777777" w:rsidR="00097E98" w:rsidRPr="00442838" w:rsidRDefault="00097E98" w:rsidP="000F163C">
            <w:pPr>
              <w:rPr>
                <w:sz w:val="24"/>
              </w:rPr>
            </w:pPr>
          </w:p>
        </w:tc>
      </w:tr>
      <w:tr w:rsidR="00097E98" w:rsidRPr="00442838" w14:paraId="0EFDB1A0" w14:textId="77777777" w:rsidTr="000F163C">
        <w:tc>
          <w:tcPr>
            <w:tcW w:w="3596" w:type="dxa"/>
          </w:tcPr>
          <w:p w14:paraId="73C19D8B" w14:textId="77777777" w:rsidR="00097E98" w:rsidRPr="00442838" w:rsidRDefault="00097E98" w:rsidP="000F163C">
            <w:pPr>
              <w:rPr>
                <w:sz w:val="24"/>
              </w:rPr>
            </w:pPr>
          </w:p>
        </w:tc>
        <w:tc>
          <w:tcPr>
            <w:tcW w:w="3597" w:type="dxa"/>
          </w:tcPr>
          <w:p w14:paraId="65C5E1AB" w14:textId="77777777" w:rsidR="00097E98" w:rsidRPr="00442838" w:rsidRDefault="00097E98" w:rsidP="000F163C">
            <w:pPr>
              <w:rPr>
                <w:sz w:val="24"/>
              </w:rPr>
            </w:pPr>
          </w:p>
        </w:tc>
        <w:tc>
          <w:tcPr>
            <w:tcW w:w="3597" w:type="dxa"/>
          </w:tcPr>
          <w:p w14:paraId="736F46D8" w14:textId="77777777" w:rsidR="00097E98" w:rsidRPr="00442838" w:rsidRDefault="00097E98" w:rsidP="000F163C">
            <w:pPr>
              <w:rPr>
                <w:sz w:val="24"/>
              </w:rPr>
            </w:pPr>
          </w:p>
        </w:tc>
      </w:tr>
    </w:tbl>
    <w:p w14:paraId="359402FE" w14:textId="77777777" w:rsidR="00097E98" w:rsidRPr="00442838" w:rsidRDefault="00097E98" w:rsidP="00097E98">
      <w:pPr>
        <w:rPr>
          <w:sz w:val="24"/>
        </w:rPr>
      </w:pPr>
    </w:p>
    <w:p w14:paraId="0A43A923" w14:textId="77777777" w:rsidR="00097E98" w:rsidRPr="00442838" w:rsidRDefault="00097E98" w:rsidP="00097E98">
      <w:pPr>
        <w:rPr>
          <w:sz w:val="24"/>
        </w:rPr>
      </w:pPr>
      <w:r w:rsidRPr="00442838">
        <w:rPr>
          <w:sz w:val="24"/>
        </w:rPr>
        <w:t>Sprites:</w:t>
      </w:r>
    </w:p>
    <w:p w14:paraId="60BC558A" w14:textId="77777777" w:rsidR="00097E98" w:rsidRPr="00442838" w:rsidRDefault="00097E98" w:rsidP="00097E98">
      <w:pPr>
        <w:rPr>
          <w:sz w:val="24"/>
        </w:rPr>
      </w:pPr>
      <w:r w:rsidRPr="00442838">
        <w:rPr>
          <w:sz w:val="24"/>
        </w:rPr>
        <w:br w:type="page"/>
      </w:r>
    </w:p>
    <w:p w14:paraId="342A8752" w14:textId="77777777" w:rsidR="00097E98" w:rsidRPr="00442838" w:rsidRDefault="00097E98" w:rsidP="00097E98">
      <w:pPr>
        <w:rPr>
          <w:sz w:val="24"/>
        </w:rPr>
      </w:pPr>
      <w:r w:rsidRPr="00442838">
        <w:rPr>
          <w:sz w:val="24"/>
        </w:rPr>
        <w:lastRenderedPageBreak/>
        <w:t>Family Page</w:t>
      </w:r>
    </w:p>
    <w:p w14:paraId="5E9615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ECD531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054FE4A" w14:textId="77777777" w:rsidTr="000F163C">
        <w:trPr>
          <w:trHeight w:val="896"/>
        </w:trPr>
        <w:tc>
          <w:tcPr>
            <w:tcW w:w="1251" w:type="dxa"/>
          </w:tcPr>
          <w:p w14:paraId="65F9B295" w14:textId="77777777" w:rsidR="00097E98" w:rsidRPr="00442838" w:rsidRDefault="00097E98" w:rsidP="000F163C">
            <w:pPr>
              <w:spacing w:line="360" w:lineRule="auto"/>
            </w:pPr>
            <w:r w:rsidRPr="00442838">
              <w:t>Pokemon</w:t>
            </w:r>
          </w:p>
          <w:p w14:paraId="3744E96D" w14:textId="77777777" w:rsidR="00097E98" w:rsidRPr="00442838" w:rsidRDefault="00097E98" w:rsidP="000F163C">
            <w:pPr>
              <w:spacing w:line="360" w:lineRule="auto"/>
            </w:pPr>
            <w:r w:rsidRPr="00442838">
              <w:t>Name</w:t>
            </w:r>
          </w:p>
        </w:tc>
        <w:tc>
          <w:tcPr>
            <w:tcW w:w="1652" w:type="dxa"/>
          </w:tcPr>
          <w:p w14:paraId="69BBD8A1" w14:textId="77777777" w:rsidR="00097E98" w:rsidRPr="00442838" w:rsidRDefault="00097E98" w:rsidP="000F163C">
            <w:pPr>
              <w:spacing w:line="360" w:lineRule="auto"/>
            </w:pPr>
            <w:r w:rsidRPr="00442838">
              <w:t>Pokemon Number</w:t>
            </w:r>
          </w:p>
        </w:tc>
        <w:tc>
          <w:tcPr>
            <w:tcW w:w="3719" w:type="dxa"/>
          </w:tcPr>
          <w:p w14:paraId="6672971D" w14:textId="77777777" w:rsidR="00097E98" w:rsidRPr="00442838" w:rsidRDefault="00097E98" w:rsidP="000F163C">
            <w:pPr>
              <w:spacing w:line="360" w:lineRule="auto"/>
            </w:pPr>
            <w:r w:rsidRPr="00442838">
              <w:t>Base Stats</w:t>
            </w:r>
          </w:p>
          <w:p w14:paraId="551C32B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5D16D25" w14:textId="77777777" w:rsidR="00097E98" w:rsidRPr="00442838" w:rsidRDefault="00097E98" w:rsidP="000F163C">
            <w:pPr>
              <w:spacing w:line="360" w:lineRule="auto"/>
            </w:pPr>
            <w:r w:rsidRPr="00442838">
              <w:t>Ability</w:t>
            </w:r>
          </w:p>
        </w:tc>
        <w:tc>
          <w:tcPr>
            <w:tcW w:w="724" w:type="dxa"/>
          </w:tcPr>
          <w:p w14:paraId="3E54EACD" w14:textId="77777777" w:rsidR="00097E98" w:rsidRPr="00442838" w:rsidRDefault="00097E98" w:rsidP="000F163C">
            <w:pPr>
              <w:spacing w:line="360" w:lineRule="auto"/>
            </w:pPr>
            <w:r w:rsidRPr="00442838">
              <w:t>Type 1</w:t>
            </w:r>
          </w:p>
        </w:tc>
        <w:tc>
          <w:tcPr>
            <w:tcW w:w="724" w:type="dxa"/>
          </w:tcPr>
          <w:p w14:paraId="5AC08374" w14:textId="77777777" w:rsidR="00097E98" w:rsidRPr="00442838" w:rsidRDefault="00097E98" w:rsidP="000F163C">
            <w:pPr>
              <w:spacing w:line="360" w:lineRule="auto"/>
            </w:pPr>
            <w:r w:rsidRPr="00442838">
              <w:t>Type 2</w:t>
            </w:r>
          </w:p>
        </w:tc>
        <w:tc>
          <w:tcPr>
            <w:tcW w:w="1976" w:type="dxa"/>
          </w:tcPr>
          <w:p w14:paraId="267FCFD6" w14:textId="77777777" w:rsidR="00097E98" w:rsidRPr="00442838" w:rsidRDefault="00097E98" w:rsidP="000F163C">
            <w:pPr>
              <w:spacing w:line="360" w:lineRule="auto"/>
            </w:pPr>
            <w:r w:rsidRPr="00442838">
              <w:t>Evolution</w:t>
            </w:r>
          </w:p>
        </w:tc>
      </w:tr>
      <w:tr w:rsidR="00097E98" w:rsidRPr="00442838" w14:paraId="2DC6D545" w14:textId="77777777" w:rsidTr="000F163C">
        <w:trPr>
          <w:trHeight w:val="454"/>
        </w:trPr>
        <w:tc>
          <w:tcPr>
            <w:tcW w:w="1251" w:type="dxa"/>
          </w:tcPr>
          <w:p w14:paraId="27AC238B" w14:textId="77777777" w:rsidR="00097E98" w:rsidRPr="00442838" w:rsidRDefault="00097E98" w:rsidP="000F163C">
            <w:pPr>
              <w:spacing w:line="360" w:lineRule="auto"/>
            </w:pPr>
          </w:p>
        </w:tc>
        <w:tc>
          <w:tcPr>
            <w:tcW w:w="1652" w:type="dxa"/>
          </w:tcPr>
          <w:p w14:paraId="11DC49FD" w14:textId="77777777" w:rsidR="00097E98" w:rsidRPr="00442838" w:rsidRDefault="00097E98" w:rsidP="000F163C">
            <w:pPr>
              <w:spacing w:line="360" w:lineRule="auto"/>
            </w:pPr>
          </w:p>
        </w:tc>
        <w:tc>
          <w:tcPr>
            <w:tcW w:w="3719" w:type="dxa"/>
          </w:tcPr>
          <w:p w14:paraId="4B0F351E" w14:textId="77777777" w:rsidR="00097E98" w:rsidRPr="00442838" w:rsidRDefault="00097E98" w:rsidP="000F163C">
            <w:pPr>
              <w:spacing w:line="360" w:lineRule="auto"/>
            </w:pPr>
          </w:p>
        </w:tc>
        <w:tc>
          <w:tcPr>
            <w:tcW w:w="880" w:type="dxa"/>
          </w:tcPr>
          <w:p w14:paraId="2175A14F" w14:textId="77777777" w:rsidR="00097E98" w:rsidRPr="00442838" w:rsidRDefault="00097E98" w:rsidP="000F163C">
            <w:pPr>
              <w:spacing w:line="360" w:lineRule="auto"/>
            </w:pPr>
          </w:p>
        </w:tc>
        <w:tc>
          <w:tcPr>
            <w:tcW w:w="724" w:type="dxa"/>
          </w:tcPr>
          <w:p w14:paraId="38BA0C45" w14:textId="77777777" w:rsidR="00097E98" w:rsidRPr="00442838" w:rsidRDefault="00097E98" w:rsidP="000F163C">
            <w:pPr>
              <w:spacing w:line="360" w:lineRule="auto"/>
            </w:pPr>
          </w:p>
        </w:tc>
        <w:tc>
          <w:tcPr>
            <w:tcW w:w="724" w:type="dxa"/>
          </w:tcPr>
          <w:p w14:paraId="54759239" w14:textId="77777777" w:rsidR="00097E98" w:rsidRPr="00442838" w:rsidRDefault="00097E98" w:rsidP="000F163C">
            <w:pPr>
              <w:spacing w:line="360" w:lineRule="auto"/>
            </w:pPr>
          </w:p>
        </w:tc>
        <w:tc>
          <w:tcPr>
            <w:tcW w:w="1976" w:type="dxa"/>
          </w:tcPr>
          <w:p w14:paraId="3D7788C5" w14:textId="77777777" w:rsidR="00097E98" w:rsidRPr="00442838" w:rsidRDefault="00097E98" w:rsidP="000F163C">
            <w:pPr>
              <w:spacing w:line="360" w:lineRule="auto"/>
            </w:pPr>
          </w:p>
        </w:tc>
      </w:tr>
      <w:tr w:rsidR="00097E98" w:rsidRPr="00442838" w14:paraId="769DBD2B" w14:textId="77777777" w:rsidTr="000F163C">
        <w:trPr>
          <w:trHeight w:val="441"/>
        </w:trPr>
        <w:tc>
          <w:tcPr>
            <w:tcW w:w="1251" w:type="dxa"/>
          </w:tcPr>
          <w:p w14:paraId="3FF07A87" w14:textId="77777777" w:rsidR="00097E98" w:rsidRPr="00442838" w:rsidRDefault="00097E98" w:rsidP="000F163C">
            <w:pPr>
              <w:spacing w:line="360" w:lineRule="auto"/>
            </w:pPr>
          </w:p>
        </w:tc>
        <w:tc>
          <w:tcPr>
            <w:tcW w:w="1652" w:type="dxa"/>
          </w:tcPr>
          <w:p w14:paraId="07996B4E" w14:textId="77777777" w:rsidR="00097E98" w:rsidRPr="00442838" w:rsidRDefault="00097E98" w:rsidP="000F163C">
            <w:pPr>
              <w:spacing w:line="360" w:lineRule="auto"/>
            </w:pPr>
          </w:p>
        </w:tc>
        <w:tc>
          <w:tcPr>
            <w:tcW w:w="3719" w:type="dxa"/>
          </w:tcPr>
          <w:p w14:paraId="23B65625" w14:textId="77777777" w:rsidR="00097E98" w:rsidRPr="00442838" w:rsidRDefault="00097E98" w:rsidP="000F163C">
            <w:pPr>
              <w:spacing w:line="360" w:lineRule="auto"/>
            </w:pPr>
          </w:p>
        </w:tc>
        <w:tc>
          <w:tcPr>
            <w:tcW w:w="880" w:type="dxa"/>
          </w:tcPr>
          <w:p w14:paraId="251395DF" w14:textId="77777777" w:rsidR="00097E98" w:rsidRPr="00442838" w:rsidRDefault="00097E98" w:rsidP="000F163C">
            <w:pPr>
              <w:spacing w:line="360" w:lineRule="auto"/>
            </w:pPr>
          </w:p>
        </w:tc>
        <w:tc>
          <w:tcPr>
            <w:tcW w:w="724" w:type="dxa"/>
          </w:tcPr>
          <w:p w14:paraId="7B6949F9" w14:textId="77777777" w:rsidR="00097E98" w:rsidRPr="00442838" w:rsidRDefault="00097E98" w:rsidP="000F163C">
            <w:pPr>
              <w:spacing w:line="360" w:lineRule="auto"/>
            </w:pPr>
          </w:p>
        </w:tc>
        <w:tc>
          <w:tcPr>
            <w:tcW w:w="724" w:type="dxa"/>
          </w:tcPr>
          <w:p w14:paraId="1147DDFB" w14:textId="77777777" w:rsidR="00097E98" w:rsidRPr="00442838" w:rsidRDefault="00097E98" w:rsidP="000F163C">
            <w:pPr>
              <w:spacing w:line="360" w:lineRule="auto"/>
            </w:pPr>
          </w:p>
        </w:tc>
        <w:tc>
          <w:tcPr>
            <w:tcW w:w="1976" w:type="dxa"/>
          </w:tcPr>
          <w:p w14:paraId="0D1B97DD" w14:textId="77777777" w:rsidR="00097E98" w:rsidRPr="00442838" w:rsidRDefault="00097E98" w:rsidP="000F163C">
            <w:pPr>
              <w:spacing w:line="360" w:lineRule="auto"/>
            </w:pPr>
          </w:p>
        </w:tc>
      </w:tr>
      <w:tr w:rsidR="00097E98" w:rsidRPr="00442838" w14:paraId="105148F1" w14:textId="77777777" w:rsidTr="000F163C">
        <w:trPr>
          <w:trHeight w:val="441"/>
        </w:trPr>
        <w:tc>
          <w:tcPr>
            <w:tcW w:w="1251" w:type="dxa"/>
          </w:tcPr>
          <w:p w14:paraId="1C6F0A31" w14:textId="77777777" w:rsidR="00097E98" w:rsidRPr="00442838" w:rsidRDefault="00097E98" w:rsidP="000F163C">
            <w:pPr>
              <w:spacing w:line="360" w:lineRule="auto"/>
            </w:pPr>
          </w:p>
        </w:tc>
        <w:tc>
          <w:tcPr>
            <w:tcW w:w="1652" w:type="dxa"/>
          </w:tcPr>
          <w:p w14:paraId="6AE6BF1B" w14:textId="77777777" w:rsidR="00097E98" w:rsidRPr="00442838" w:rsidRDefault="00097E98" w:rsidP="000F163C">
            <w:pPr>
              <w:spacing w:line="360" w:lineRule="auto"/>
            </w:pPr>
          </w:p>
        </w:tc>
        <w:tc>
          <w:tcPr>
            <w:tcW w:w="3719" w:type="dxa"/>
          </w:tcPr>
          <w:p w14:paraId="313E6FB0" w14:textId="77777777" w:rsidR="00097E98" w:rsidRPr="00442838" w:rsidRDefault="00097E98" w:rsidP="000F163C">
            <w:pPr>
              <w:spacing w:line="360" w:lineRule="auto"/>
            </w:pPr>
          </w:p>
        </w:tc>
        <w:tc>
          <w:tcPr>
            <w:tcW w:w="880" w:type="dxa"/>
          </w:tcPr>
          <w:p w14:paraId="434F7699" w14:textId="77777777" w:rsidR="00097E98" w:rsidRPr="00442838" w:rsidRDefault="00097E98" w:rsidP="000F163C">
            <w:pPr>
              <w:spacing w:line="360" w:lineRule="auto"/>
            </w:pPr>
          </w:p>
        </w:tc>
        <w:tc>
          <w:tcPr>
            <w:tcW w:w="724" w:type="dxa"/>
          </w:tcPr>
          <w:p w14:paraId="5A85A63E" w14:textId="77777777" w:rsidR="00097E98" w:rsidRPr="00442838" w:rsidRDefault="00097E98" w:rsidP="000F163C">
            <w:pPr>
              <w:spacing w:line="360" w:lineRule="auto"/>
            </w:pPr>
          </w:p>
        </w:tc>
        <w:tc>
          <w:tcPr>
            <w:tcW w:w="724" w:type="dxa"/>
          </w:tcPr>
          <w:p w14:paraId="5447907C" w14:textId="77777777" w:rsidR="00097E98" w:rsidRPr="00442838" w:rsidRDefault="00097E98" w:rsidP="000F163C">
            <w:pPr>
              <w:spacing w:line="360" w:lineRule="auto"/>
            </w:pPr>
          </w:p>
        </w:tc>
        <w:tc>
          <w:tcPr>
            <w:tcW w:w="1976" w:type="dxa"/>
          </w:tcPr>
          <w:p w14:paraId="587EB778" w14:textId="77777777" w:rsidR="00097E98" w:rsidRPr="00442838" w:rsidRDefault="00097E98" w:rsidP="000F163C">
            <w:pPr>
              <w:spacing w:line="360" w:lineRule="auto"/>
            </w:pPr>
          </w:p>
        </w:tc>
      </w:tr>
      <w:tr w:rsidR="00097E98" w:rsidRPr="00442838" w14:paraId="30593E74" w14:textId="77777777" w:rsidTr="000F163C">
        <w:trPr>
          <w:trHeight w:val="896"/>
        </w:trPr>
        <w:tc>
          <w:tcPr>
            <w:tcW w:w="1251" w:type="dxa"/>
          </w:tcPr>
          <w:p w14:paraId="196810EE" w14:textId="77777777" w:rsidR="00097E98" w:rsidRPr="00442838" w:rsidRDefault="00097E98" w:rsidP="000F163C">
            <w:pPr>
              <w:spacing w:line="360" w:lineRule="auto"/>
            </w:pPr>
          </w:p>
        </w:tc>
        <w:tc>
          <w:tcPr>
            <w:tcW w:w="1652" w:type="dxa"/>
          </w:tcPr>
          <w:p w14:paraId="485E49F6" w14:textId="77777777" w:rsidR="00097E98" w:rsidRPr="00442838" w:rsidRDefault="00097E98" w:rsidP="000F163C">
            <w:pPr>
              <w:spacing w:line="360" w:lineRule="auto"/>
            </w:pPr>
          </w:p>
        </w:tc>
        <w:tc>
          <w:tcPr>
            <w:tcW w:w="3719" w:type="dxa"/>
          </w:tcPr>
          <w:p w14:paraId="6448317D" w14:textId="77777777" w:rsidR="00097E98" w:rsidRPr="00442838" w:rsidRDefault="00097E98" w:rsidP="000F163C">
            <w:pPr>
              <w:spacing w:line="360" w:lineRule="auto"/>
            </w:pPr>
          </w:p>
        </w:tc>
        <w:tc>
          <w:tcPr>
            <w:tcW w:w="880" w:type="dxa"/>
          </w:tcPr>
          <w:p w14:paraId="409F816B" w14:textId="77777777" w:rsidR="00097E98" w:rsidRPr="00442838" w:rsidRDefault="00097E98" w:rsidP="000F163C">
            <w:pPr>
              <w:spacing w:line="360" w:lineRule="auto"/>
            </w:pPr>
          </w:p>
        </w:tc>
        <w:tc>
          <w:tcPr>
            <w:tcW w:w="724" w:type="dxa"/>
          </w:tcPr>
          <w:p w14:paraId="4234CD1F" w14:textId="77777777" w:rsidR="00097E98" w:rsidRPr="00442838" w:rsidRDefault="00097E98" w:rsidP="000F163C">
            <w:pPr>
              <w:spacing w:line="360" w:lineRule="auto"/>
            </w:pPr>
          </w:p>
        </w:tc>
        <w:tc>
          <w:tcPr>
            <w:tcW w:w="724" w:type="dxa"/>
          </w:tcPr>
          <w:p w14:paraId="7EAE03A3" w14:textId="77777777" w:rsidR="00097E98" w:rsidRPr="00442838" w:rsidRDefault="00097E98" w:rsidP="000F163C">
            <w:pPr>
              <w:spacing w:line="360" w:lineRule="auto"/>
            </w:pPr>
          </w:p>
        </w:tc>
        <w:tc>
          <w:tcPr>
            <w:tcW w:w="1976" w:type="dxa"/>
          </w:tcPr>
          <w:p w14:paraId="74CE7B33" w14:textId="77777777" w:rsidR="00097E98" w:rsidRPr="00442838" w:rsidRDefault="00097E98" w:rsidP="000F163C">
            <w:pPr>
              <w:spacing w:line="360" w:lineRule="auto"/>
            </w:pPr>
          </w:p>
        </w:tc>
      </w:tr>
    </w:tbl>
    <w:p w14:paraId="6ABDA368" w14:textId="77777777" w:rsidR="00097E98" w:rsidRPr="00442838" w:rsidRDefault="00097E98" w:rsidP="00097E98">
      <w:pPr>
        <w:rPr>
          <w:sz w:val="24"/>
        </w:rPr>
      </w:pPr>
    </w:p>
    <w:p w14:paraId="0832C0A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1C3C8C" w14:textId="77777777" w:rsidTr="000F163C">
        <w:tc>
          <w:tcPr>
            <w:tcW w:w="3596" w:type="dxa"/>
          </w:tcPr>
          <w:p w14:paraId="1E14668F" w14:textId="77777777" w:rsidR="00097E98" w:rsidRPr="00442838" w:rsidRDefault="00097E98" w:rsidP="000F163C">
            <w:pPr>
              <w:rPr>
                <w:sz w:val="24"/>
              </w:rPr>
            </w:pPr>
          </w:p>
        </w:tc>
        <w:tc>
          <w:tcPr>
            <w:tcW w:w="3597" w:type="dxa"/>
          </w:tcPr>
          <w:p w14:paraId="0FAF4AC7" w14:textId="77777777" w:rsidR="00097E98" w:rsidRPr="00442838" w:rsidRDefault="00097E98" w:rsidP="000F163C">
            <w:pPr>
              <w:rPr>
                <w:sz w:val="24"/>
              </w:rPr>
            </w:pPr>
          </w:p>
        </w:tc>
        <w:tc>
          <w:tcPr>
            <w:tcW w:w="3597" w:type="dxa"/>
          </w:tcPr>
          <w:p w14:paraId="52D46B11" w14:textId="77777777" w:rsidR="00097E98" w:rsidRPr="00442838" w:rsidRDefault="00097E98" w:rsidP="000F163C">
            <w:pPr>
              <w:rPr>
                <w:sz w:val="24"/>
              </w:rPr>
            </w:pPr>
          </w:p>
        </w:tc>
      </w:tr>
      <w:tr w:rsidR="00097E98" w:rsidRPr="00442838" w14:paraId="06AE3245" w14:textId="77777777" w:rsidTr="000F163C">
        <w:tc>
          <w:tcPr>
            <w:tcW w:w="3596" w:type="dxa"/>
          </w:tcPr>
          <w:p w14:paraId="684BAABD" w14:textId="77777777" w:rsidR="00097E98" w:rsidRPr="00442838" w:rsidRDefault="00097E98" w:rsidP="000F163C">
            <w:pPr>
              <w:rPr>
                <w:sz w:val="24"/>
              </w:rPr>
            </w:pPr>
          </w:p>
        </w:tc>
        <w:tc>
          <w:tcPr>
            <w:tcW w:w="3597" w:type="dxa"/>
          </w:tcPr>
          <w:p w14:paraId="39E1F35F" w14:textId="77777777" w:rsidR="00097E98" w:rsidRPr="00442838" w:rsidRDefault="00097E98" w:rsidP="000F163C">
            <w:pPr>
              <w:rPr>
                <w:sz w:val="24"/>
              </w:rPr>
            </w:pPr>
          </w:p>
        </w:tc>
        <w:tc>
          <w:tcPr>
            <w:tcW w:w="3597" w:type="dxa"/>
          </w:tcPr>
          <w:p w14:paraId="2C424DC4" w14:textId="77777777" w:rsidR="00097E98" w:rsidRPr="00442838" w:rsidRDefault="00097E98" w:rsidP="000F163C">
            <w:pPr>
              <w:rPr>
                <w:sz w:val="24"/>
              </w:rPr>
            </w:pPr>
          </w:p>
        </w:tc>
      </w:tr>
    </w:tbl>
    <w:p w14:paraId="63CB4147" w14:textId="77777777" w:rsidR="00097E98" w:rsidRPr="00442838" w:rsidRDefault="00097E98" w:rsidP="00097E98">
      <w:pPr>
        <w:rPr>
          <w:sz w:val="24"/>
        </w:rPr>
      </w:pPr>
    </w:p>
    <w:p w14:paraId="07943430" w14:textId="77777777" w:rsidR="00097E98" w:rsidRPr="00442838" w:rsidRDefault="00097E98" w:rsidP="00097E98">
      <w:pPr>
        <w:rPr>
          <w:sz w:val="24"/>
        </w:rPr>
      </w:pPr>
      <w:r w:rsidRPr="00442838">
        <w:rPr>
          <w:sz w:val="24"/>
        </w:rPr>
        <w:t>Sprites:</w:t>
      </w:r>
    </w:p>
    <w:p w14:paraId="5BA2BE6C" w14:textId="77777777" w:rsidR="00097E98" w:rsidRPr="00442838" w:rsidRDefault="00097E98" w:rsidP="00097E98">
      <w:pPr>
        <w:rPr>
          <w:sz w:val="24"/>
        </w:rPr>
      </w:pPr>
      <w:r w:rsidRPr="00442838">
        <w:rPr>
          <w:sz w:val="24"/>
        </w:rPr>
        <w:br w:type="page"/>
      </w:r>
    </w:p>
    <w:p w14:paraId="0D701CCA" w14:textId="77777777" w:rsidR="00097E98" w:rsidRPr="00442838" w:rsidRDefault="00097E98" w:rsidP="00097E98">
      <w:pPr>
        <w:rPr>
          <w:sz w:val="24"/>
        </w:rPr>
      </w:pPr>
      <w:r w:rsidRPr="00442838">
        <w:rPr>
          <w:sz w:val="24"/>
        </w:rPr>
        <w:lastRenderedPageBreak/>
        <w:t>Family Page</w:t>
      </w:r>
    </w:p>
    <w:p w14:paraId="210D25E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0741BC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8684F5" w14:textId="77777777" w:rsidTr="000F163C">
        <w:trPr>
          <w:trHeight w:val="896"/>
        </w:trPr>
        <w:tc>
          <w:tcPr>
            <w:tcW w:w="1251" w:type="dxa"/>
          </w:tcPr>
          <w:p w14:paraId="515AB414" w14:textId="77777777" w:rsidR="00097E98" w:rsidRPr="00442838" w:rsidRDefault="00097E98" w:rsidP="000F163C">
            <w:pPr>
              <w:spacing w:line="360" w:lineRule="auto"/>
            </w:pPr>
            <w:r w:rsidRPr="00442838">
              <w:t>Pokemon</w:t>
            </w:r>
          </w:p>
          <w:p w14:paraId="1FBB36BD" w14:textId="77777777" w:rsidR="00097E98" w:rsidRPr="00442838" w:rsidRDefault="00097E98" w:rsidP="000F163C">
            <w:pPr>
              <w:spacing w:line="360" w:lineRule="auto"/>
            </w:pPr>
            <w:r w:rsidRPr="00442838">
              <w:t>Name</w:t>
            </w:r>
          </w:p>
        </w:tc>
        <w:tc>
          <w:tcPr>
            <w:tcW w:w="1652" w:type="dxa"/>
          </w:tcPr>
          <w:p w14:paraId="6C2FB179" w14:textId="77777777" w:rsidR="00097E98" w:rsidRPr="00442838" w:rsidRDefault="00097E98" w:rsidP="000F163C">
            <w:pPr>
              <w:spacing w:line="360" w:lineRule="auto"/>
            </w:pPr>
            <w:r w:rsidRPr="00442838">
              <w:t>Pokemon Number</w:t>
            </w:r>
          </w:p>
        </w:tc>
        <w:tc>
          <w:tcPr>
            <w:tcW w:w="3719" w:type="dxa"/>
          </w:tcPr>
          <w:p w14:paraId="7CB84D5D" w14:textId="77777777" w:rsidR="00097E98" w:rsidRPr="00442838" w:rsidRDefault="00097E98" w:rsidP="000F163C">
            <w:pPr>
              <w:spacing w:line="360" w:lineRule="auto"/>
            </w:pPr>
            <w:r w:rsidRPr="00442838">
              <w:t>Base Stats</w:t>
            </w:r>
          </w:p>
          <w:p w14:paraId="457CE3E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33F8C73" w14:textId="77777777" w:rsidR="00097E98" w:rsidRPr="00442838" w:rsidRDefault="00097E98" w:rsidP="000F163C">
            <w:pPr>
              <w:spacing w:line="360" w:lineRule="auto"/>
            </w:pPr>
            <w:r w:rsidRPr="00442838">
              <w:t>Ability</w:t>
            </w:r>
          </w:p>
        </w:tc>
        <w:tc>
          <w:tcPr>
            <w:tcW w:w="724" w:type="dxa"/>
          </w:tcPr>
          <w:p w14:paraId="17FC03D4" w14:textId="77777777" w:rsidR="00097E98" w:rsidRPr="00442838" w:rsidRDefault="00097E98" w:rsidP="000F163C">
            <w:pPr>
              <w:spacing w:line="360" w:lineRule="auto"/>
            </w:pPr>
            <w:r w:rsidRPr="00442838">
              <w:t>Type 1</w:t>
            </w:r>
          </w:p>
        </w:tc>
        <w:tc>
          <w:tcPr>
            <w:tcW w:w="724" w:type="dxa"/>
          </w:tcPr>
          <w:p w14:paraId="3A2B8CA5" w14:textId="77777777" w:rsidR="00097E98" w:rsidRPr="00442838" w:rsidRDefault="00097E98" w:rsidP="000F163C">
            <w:pPr>
              <w:spacing w:line="360" w:lineRule="auto"/>
            </w:pPr>
            <w:r w:rsidRPr="00442838">
              <w:t>Type 2</w:t>
            </w:r>
          </w:p>
        </w:tc>
        <w:tc>
          <w:tcPr>
            <w:tcW w:w="1976" w:type="dxa"/>
          </w:tcPr>
          <w:p w14:paraId="33BF6B5C" w14:textId="77777777" w:rsidR="00097E98" w:rsidRPr="00442838" w:rsidRDefault="00097E98" w:rsidP="000F163C">
            <w:pPr>
              <w:spacing w:line="360" w:lineRule="auto"/>
            </w:pPr>
            <w:r w:rsidRPr="00442838">
              <w:t>Evolution</w:t>
            </w:r>
          </w:p>
        </w:tc>
      </w:tr>
      <w:tr w:rsidR="00097E98" w:rsidRPr="00442838" w14:paraId="76794360" w14:textId="77777777" w:rsidTr="000F163C">
        <w:trPr>
          <w:trHeight w:val="454"/>
        </w:trPr>
        <w:tc>
          <w:tcPr>
            <w:tcW w:w="1251" w:type="dxa"/>
          </w:tcPr>
          <w:p w14:paraId="30A7915B" w14:textId="77777777" w:rsidR="00097E98" w:rsidRPr="00442838" w:rsidRDefault="00097E98" w:rsidP="000F163C">
            <w:pPr>
              <w:spacing w:line="360" w:lineRule="auto"/>
            </w:pPr>
          </w:p>
        </w:tc>
        <w:tc>
          <w:tcPr>
            <w:tcW w:w="1652" w:type="dxa"/>
          </w:tcPr>
          <w:p w14:paraId="27802E8C" w14:textId="77777777" w:rsidR="00097E98" w:rsidRPr="00442838" w:rsidRDefault="00097E98" w:rsidP="000F163C">
            <w:pPr>
              <w:spacing w:line="360" w:lineRule="auto"/>
            </w:pPr>
          </w:p>
        </w:tc>
        <w:tc>
          <w:tcPr>
            <w:tcW w:w="3719" w:type="dxa"/>
          </w:tcPr>
          <w:p w14:paraId="7B866634" w14:textId="77777777" w:rsidR="00097E98" w:rsidRPr="00442838" w:rsidRDefault="00097E98" w:rsidP="000F163C">
            <w:pPr>
              <w:spacing w:line="360" w:lineRule="auto"/>
            </w:pPr>
          </w:p>
        </w:tc>
        <w:tc>
          <w:tcPr>
            <w:tcW w:w="880" w:type="dxa"/>
          </w:tcPr>
          <w:p w14:paraId="6E0BE5AE" w14:textId="77777777" w:rsidR="00097E98" w:rsidRPr="00442838" w:rsidRDefault="00097E98" w:rsidP="000F163C">
            <w:pPr>
              <w:spacing w:line="360" w:lineRule="auto"/>
            </w:pPr>
          </w:p>
        </w:tc>
        <w:tc>
          <w:tcPr>
            <w:tcW w:w="724" w:type="dxa"/>
          </w:tcPr>
          <w:p w14:paraId="597729BD" w14:textId="77777777" w:rsidR="00097E98" w:rsidRPr="00442838" w:rsidRDefault="00097E98" w:rsidP="000F163C">
            <w:pPr>
              <w:spacing w:line="360" w:lineRule="auto"/>
            </w:pPr>
          </w:p>
        </w:tc>
        <w:tc>
          <w:tcPr>
            <w:tcW w:w="724" w:type="dxa"/>
          </w:tcPr>
          <w:p w14:paraId="4B89164B" w14:textId="77777777" w:rsidR="00097E98" w:rsidRPr="00442838" w:rsidRDefault="00097E98" w:rsidP="000F163C">
            <w:pPr>
              <w:spacing w:line="360" w:lineRule="auto"/>
            </w:pPr>
          </w:p>
        </w:tc>
        <w:tc>
          <w:tcPr>
            <w:tcW w:w="1976" w:type="dxa"/>
          </w:tcPr>
          <w:p w14:paraId="652924E5" w14:textId="77777777" w:rsidR="00097E98" w:rsidRPr="00442838" w:rsidRDefault="00097E98" w:rsidP="000F163C">
            <w:pPr>
              <w:spacing w:line="360" w:lineRule="auto"/>
            </w:pPr>
          </w:p>
        </w:tc>
      </w:tr>
      <w:tr w:rsidR="00097E98" w:rsidRPr="00442838" w14:paraId="279A88EF" w14:textId="77777777" w:rsidTr="000F163C">
        <w:trPr>
          <w:trHeight w:val="441"/>
        </w:trPr>
        <w:tc>
          <w:tcPr>
            <w:tcW w:w="1251" w:type="dxa"/>
          </w:tcPr>
          <w:p w14:paraId="251AA014" w14:textId="77777777" w:rsidR="00097E98" w:rsidRPr="00442838" w:rsidRDefault="00097E98" w:rsidP="000F163C">
            <w:pPr>
              <w:spacing w:line="360" w:lineRule="auto"/>
            </w:pPr>
          </w:p>
        </w:tc>
        <w:tc>
          <w:tcPr>
            <w:tcW w:w="1652" w:type="dxa"/>
          </w:tcPr>
          <w:p w14:paraId="097BEFD1" w14:textId="77777777" w:rsidR="00097E98" w:rsidRPr="00442838" w:rsidRDefault="00097E98" w:rsidP="000F163C">
            <w:pPr>
              <w:spacing w:line="360" w:lineRule="auto"/>
            </w:pPr>
          </w:p>
        </w:tc>
        <w:tc>
          <w:tcPr>
            <w:tcW w:w="3719" w:type="dxa"/>
          </w:tcPr>
          <w:p w14:paraId="72ABE284" w14:textId="77777777" w:rsidR="00097E98" w:rsidRPr="00442838" w:rsidRDefault="00097E98" w:rsidP="000F163C">
            <w:pPr>
              <w:spacing w:line="360" w:lineRule="auto"/>
            </w:pPr>
          </w:p>
        </w:tc>
        <w:tc>
          <w:tcPr>
            <w:tcW w:w="880" w:type="dxa"/>
          </w:tcPr>
          <w:p w14:paraId="471DC7A1" w14:textId="77777777" w:rsidR="00097E98" w:rsidRPr="00442838" w:rsidRDefault="00097E98" w:rsidP="000F163C">
            <w:pPr>
              <w:spacing w:line="360" w:lineRule="auto"/>
            </w:pPr>
          </w:p>
        </w:tc>
        <w:tc>
          <w:tcPr>
            <w:tcW w:w="724" w:type="dxa"/>
          </w:tcPr>
          <w:p w14:paraId="5C80580F" w14:textId="77777777" w:rsidR="00097E98" w:rsidRPr="00442838" w:rsidRDefault="00097E98" w:rsidP="000F163C">
            <w:pPr>
              <w:spacing w:line="360" w:lineRule="auto"/>
            </w:pPr>
          </w:p>
        </w:tc>
        <w:tc>
          <w:tcPr>
            <w:tcW w:w="724" w:type="dxa"/>
          </w:tcPr>
          <w:p w14:paraId="42BF18DB" w14:textId="77777777" w:rsidR="00097E98" w:rsidRPr="00442838" w:rsidRDefault="00097E98" w:rsidP="000F163C">
            <w:pPr>
              <w:spacing w:line="360" w:lineRule="auto"/>
            </w:pPr>
          </w:p>
        </w:tc>
        <w:tc>
          <w:tcPr>
            <w:tcW w:w="1976" w:type="dxa"/>
          </w:tcPr>
          <w:p w14:paraId="3829687E" w14:textId="77777777" w:rsidR="00097E98" w:rsidRPr="00442838" w:rsidRDefault="00097E98" w:rsidP="000F163C">
            <w:pPr>
              <w:spacing w:line="360" w:lineRule="auto"/>
            </w:pPr>
          </w:p>
        </w:tc>
      </w:tr>
      <w:tr w:rsidR="00097E98" w:rsidRPr="00442838" w14:paraId="29E327B3" w14:textId="77777777" w:rsidTr="000F163C">
        <w:trPr>
          <w:trHeight w:val="441"/>
        </w:trPr>
        <w:tc>
          <w:tcPr>
            <w:tcW w:w="1251" w:type="dxa"/>
          </w:tcPr>
          <w:p w14:paraId="6E840686" w14:textId="77777777" w:rsidR="00097E98" w:rsidRPr="00442838" w:rsidRDefault="00097E98" w:rsidP="000F163C">
            <w:pPr>
              <w:spacing w:line="360" w:lineRule="auto"/>
            </w:pPr>
          </w:p>
        </w:tc>
        <w:tc>
          <w:tcPr>
            <w:tcW w:w="1652" w:type="dxa"/>
          </w:tcPr>
          <w:p w14:paraId="59FB2A61" w14:textId="77777777" w:rsidR="00097E98" w:rsidRPr="00442838" w:rsidRDefault="00097E98" w:rsidP="000F163C">
            <w:pPr>
              <w:spacing w:line="360" w:lineRule="auto"/>
            </w:pPr>
          </w:p>
        </w:tc>
        <w:tc>
          <w:tcPr>
            <w:tcW w:w="3719" w:type="dxa"/>
          </w:tcPr>
          <w:p w14:paraId="1395B411" w14:textId="77777777" w:rsidR="00097E98" w:rsidRPr="00442838" w:rsidRDefault="00097E98" w:rsidP="000F163C">
            <w:pPr>
              <w:spacing w:line="360" w:lineRule="auto"/>
            </w:pPr>
          </w:p>
        </w:tc>
        <w:tc>
          <w:tcPr>
            <w:tcW w:w="880" w:type="dxa"/>
          </w:tcPr>
          <w:p w14:paraId="7129A812" w14:textId="77777777" w:rsidR="00097E98" w:rsidRPr="00442838" w:rsidRDefault="00097E98" w:rsidP="000F163C">
            <w:pPr>
              <w:spacing w:line="360" w:lineRule="auto"/>
            </w:pPr>
          </w:p>
        </w:tc>
        <w:tc>
          <w:tcPr>
            <w:tcW w:w="724" w:type="dxa"/>
          </w:tcPr>
          <w:p w14:paraId="6621A7B5" w14:textId="77777777" w:rsidR="00097E98" w:rsidRPr="00442838" w:rsidRDefault="00097E98" w:rsidP="000F163C">
            <w:pPr>
              <w:spacing w:line="360" w:lineRule="auto"/>
            </w:pPr>
          </w:p>
        </w:tc>
        <w:tc>
          <w:tcPr>
            <w:tcW w:w="724" w:type="dxa"/>
          </w:tcPr>
          <w:p w14:paraId="342BBD9F" w14:textId="77777777" w:rsidR="00097E98" w:rsidRPr="00442838" w:rsidRDefault="00097E98" w:rsidP="000F163C">
            <w:pPr>
              <w:spacing w:line="360" w:lineRule="auto"/>
            </w:pPr>
          </w:p>
        </w:tc>
        <w:tc>
          <w:tcPr>
            <w:tcW w:w="1976" w:type="dxa"/>
          </w:tcPr>
          <w:p w14:paraId="0D1641B3" w14:textId="77777777" w:rsidR="00097E98" w:rsidRPr="00442838" w:rsidRDefault="00097E98" w:rsidP="000F163C">
            <w:pPr>
              <w:spacing w:line="360" w:lineRule="auto"/>
            </w:pPr>
          </w:p>
        </w:tc>
      </w:tr>
      <w:tr w:rsidR="00097E98" w:rsidRPr="00442838" w14:paraId="1391092A" w14:textId="77777777" w:rsidTr="000F163C">
        <w:trPr>
          <w:trHeight w:val="896"/>
        </w:trPr>
        <w:tc>
          <w:tcPr>
            <w:tcW w:w="1251" w:type="dxa"/>
          </w:tcPr>
          <w:p w14:paraId="0A76D64C" w14:textId="77777777" w:rsidR="00097E98" w:rsidRPr="00442838" w:rsidRDefault="00097E98" w:rsidP="000F163C">
            <w:pPr>
              <w:spacing w:line="360" w:lineRule="auto"/>
            </w:pPr>
          </w:p>
        </w:tc>
        <w:tc>
          <w:tcPr>
            <w:tcW w:w="1652" w:type="dxa"/>
          </w:tcPr>
          <w:p w14:paraId="0C07D40A" w14:textId="77777777" w:rsidR="00097E98" w:rsidRPr="00442838" w:rsidRDefault="00097E98" w:rsidP="000F163C">
            <w:pPr>
              <w:spacing w:line="360" w:lineRule="auto"/>
            </w:pPr>
          </w:p>
        </w:tc>
        <w:tc>
          <w:tcPr>
            <w:tcW w:w="3719" w:type="dxa"/>
          </w:tcPr>
          <w:p w14:paraId="235E407A" w14:textId="77777777" w:rsidR="00097E98" w:rsidRPr="00442838" w:rsidRDefault="00097E98" w:rsidP="000F163C">
            <w:pPr>
              <w:spacing w:line="360" w:lineRule="auto"/>
            </w:pPr>
          </w:p>
        </w:tc>
        <w:tc>
          <w:tcPr>
            <w:tcW w:w="880" w:type="dxa"/>
          </w:tcPr>
          <w:p w14:paraId="71DC4EAD" w14:textId="77777777" w:rsidR="00097E98" w:rsidRPr="00442838" w:rsidRDefault="00097E98" w:rsidP="000F163C">
            <w:pPr>
              <w:spacing w:line="360" w:lineRule="auto"/>
            </w:pPr>
          </w:p>
        </w:tc>
        <w:tc>
          <w:tcPr>
            <w:tcW w:w="724" w:type="dxa"/>
          </w:tcPr>
          <w:p w14:paraId="2BC33231" w14:textId="77777777" w:rsidR="00097E98" w:rsidRPr="00442838" w:rsidRDefault="00097E98" w:rsidP="000F163C">
            <w:pPr>
              <w:spacing w:line="360" w:lineRule="auto"/>
            </w:pPr>
          </w:p>
        </w:tc>
        <w:tc>
          <w:tcPr>
            <w:tcW w:w="724" w:type="dxa"/>
          </w:tcPr>
          <w:p w14:paraId="7A6958A4" w14:textId="77777777" w:rsidR="00097E98" w:rsidRPr="00442838" w:rsidRDefault="00097E98" w:rsidP="000F163C">
            <w:pPr>
              <w:spacing w:line="360" w:lineRule="auto"/>
            </w:pPr>
          </w:p>
        </w:tc>
        <w:tc>
          <w:tcPr>
            <w:tcW w:w="1976" w:type="dxa"/>
          </w:tcPr>
          <w:p w14:paraId="367A796D" w14:textId="77777777" w:rsidR="00097E98" w:rsidRPr="00442838" w:rsidRDefault="00097E98" w:rsidP="000F163C">
            <w:pPr>
              <w:spacing w:line="360" w:lineRule="auto"/>
            </w:pPr>
          </w:p>
        </w:tc>
      </w:tr>
    </w:tbl>
    <w:p w14:paraId="3E195D6F" w14:textId="77777777" w:rsidR="00097E98" w:rsidRPr="00442838" w:rsidRDefault="00097E98" w:rsidP="00097E98">
      <w:pPr>
        <w:rPr>
          <w:sz w:val="24"/>
        </w:rPr>
      </w:pPr>
    </w:p>
    <w:p w14:paraId="6E22489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F495EF6" w14:textId="77777777" w:rsidTr="000F163C">
        <w:tc>
          <w:tcPr>
            <w:tcW w:w="3596" w:type="dxa"/>
          </w:tcPr>
          <w:p w14:paraId="344867FB" w14:textId="77777777" w:rsidR="00097E98" w:rsidRPr="00442838" w:rsidRDefault="00097E98" w:rsidP="000F163C">
            <w:pPr>
              <w:rPr>
                <w:sz w:val="24"/>
              </w:rPr>
            </w:pPr>
          </w:p>
        </w:tc>
        <w:tc>
          <w:tcPr>
            <w:tcW w:w="3597" w:type="dxa"/>
          </w:tcPr>
          <w:p w14:paraId="58C9E3D2" w14:textId="77777777" w:rsidR="00097E98" w:rsidRPr="00442838" w:rsidRDefault="00097E98" w:rsidP="000F163C">
            <w:pPr>
              <w:rPr>
                <w:sz w:val="24"/>
              </w:rPr>
            </w:pPr>
          </w:p>
        </w:tc>
        <w:tc>
          <w:tcPr>
            <w:tcW w:w="3597" w:type="dxa"/>
          </w:tcPr>
          <w:p w14:paraId="5435CEBF" w14:textId="77777777" w:rsidR="00097E98" w:rsidRPr="00442838" w:rsidRDefault="00097E98" w:rsidP="000F163C">
            <w:pPr>
              <w:rPr>
                <w:sz w:val="24"/>
              </w:rPr>
            </w:pPr>
          </w:p>
        </w:tc>
      </w:tr>
      <w:tr w:rsidR="00097E98" w:rsidRPr="00442838" w14:paraId="1E3EFE8A" w14:textId="77777777" w:rsidTr="000F163C">
        <w:tc>
          <w:tcPr>
            <w:tcW w:w="3596" w:type="dxa"/>
          </w:tcPr>
          <w:p w14:paraId="2CCCDA96" w14:textId="77777777" w:rsidR="00097E98" w:rsidRPr="00442838" w:rsidRDefault="00097E98" w:rsidP="000F163C">
            <w:pPr>
              <w:rPr>
                <w:sz w:val="24"/>
              </w:rPr>
            </w:pPr>
          </w:p>
        </w:tc>
        <w:tc>
          <w:tcPr>
            <w:tcW w:w="3597" w:type="dxa"/>
          </w:tcPr>
          <w:p w14:paraId="49EA7074" w14:textId="77777777" w:rsidR="00097E98" w:rsidRPr="00442838" w:rsidRDefault="00097E98" w:rsidP="000F163C">
            <w:pPr>
              <w:rPr>
                <w:sz w:val="24"/>
              </w:rPr>
            </w:pPr>
          </w:p>
        </w:tc>
        <w:tc>
          <w:tcPr>
            <w:tcW w:w="3597" w:type="dxa"/>
          </w:tcPr>
          <w:p w14:paraId="41E8E250" w14:textId="77777777" w:rsidR="00097E98" w:rsidRPr="00442838" w:rsidRDefault="00097E98" w:rsidP="000F163C">
            <w:pPr>
              <w:rPr>
                <w:sz w:val="24"/>
              </w:rPr>
            </w:pPr>
          </w:p>
        </w:tc>
      </w:tr>
    </w:tbl>
    <w:p w14:paraId="71B7C80D" w14:textId="77777777" w:rsidR="00097E98" w:rsidRPr="00442838" w:rsidRDefault="00097E98" w:rsidP="00097E98">
      <w:pPr>
        <w:rPr>
          <w:sz w:val="24"/>
        </w:rPr>
      </w:pPr>
    </w:p>
    <w:p w14:paraId="32828559" w14:textId="77777777" w:rsidR="00097E98" w:rsidRPr="00442838" w:rsidRDefault="00097E98" w:rsidP="00097E98">
      <w:pPr>
        <w:rPr>
          <w:sz w:val="24"/>
        </w:rPr>
      </w:pPr>
      <w:r w:rsidRPr="00442838">
        <w:rPr>
          <w:sz w:val="24"/>
        </w:rPr>
        <w:t>Sprites:</w:t>
      </w:r>
    </w:p>
    <w:p w14:paraId="54426D17" w14:textId="77777777" w:rsidR="00097E98" w:rsidRPr="00442838" w:rsidRDefault="00097E98" w:rsidP="00097E98">
      <w:pPr>
        <w:rPr>
          <w:sz w:val="24"/>
        </w:rPr>
      </w:pPr>
      <w:r w:rsidRPr="00442838">
        <w:rPr>
          <w:sz w:val="24"/>
        </w:rPr>
        <w:br w:type="page"/>
      </w:r>
    </w:p>
    <w:p w14:paraId="135FE952" w14:textId="77777777" w:rsidR="00097E98" w:rsidRPr="00442838" w:rsidRDefault="00097E98" w:rsidP="00097E98">
      <w:pPr>
        <w:rPr>
          <w:sz w:val="24"/>
        </w:rPr>
      </w:pPr>
      <w:r w:rsidRPr="00442838">
        <w:rPr>
          <w:sz w:val="24"/>
        </w:rPr>
        <w:lastRenderedPageBreak/>
        <w:t>Family Page</w:t>
      </w:r>
    </w:p>
    <w:p w14:paraId="618699B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3C42B1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BAC6E7" w14:textId="77777777" w:rsidTr="000F163C">
        <w:trPr>
          <w:trHeight w:val="896"/>
        </w:trPr>
        <w:tc>
          <w:tcPr>
            <w:tcW w:w="1251" w:type="dxa"/>
          </w:tcPr>
          <w:p w14:paraId="17B700BB" w14:textId="77777777" w:rsidR="00097E98" w:rsidRPr="00442838" w:rsidRDefault="00097E98" w:rsidP="000F163C">
            <w:pPr>
              <w:spacing w:line="360" w:lineRule="auto"/>
            </w:pPr>
            <w:r w:rsidRPr="00442838">
              <w:t>Pokemon</w:t>
            </w:r>
          </w:p>
          <w:p w14:paraId="62A3CFD0" w14:textId="77777777" w:rsidR="00097E98" w:rsidRPr="00442838" w:rsidRDefault="00097E98" w:rsidP="000F163C">
            <w:pPr>
              <w:spacing w:line="360" w:lineRule="auto"/>
            </w:pPr>
            <w:r w:rsidRPr="00442838">
              <w:t>Name</w:t>
            </w:r>
          </w:p>
        </w:tc>
        <w:tc>
          <w:tcPr>
            <w:tcW w:w="1652" w:type="dxa"/>
          </w:tcPr>
          <w:p w14:paraId="41683C26" w14:textId="77777777" w:rsidR="00097E98" w:rsidRPr="00442838" w:rsidRDefault="00097E98" w:rsidP="000F163C">
            <w:pPr>
              <w:spacing w:line="360" w:lineRule="auto"/>
            </w:pPr>
            <w:r w:rsidRPr="00442838">
              <w:t>Pokemon Number</w:t>
            </w:r>
          </w:p>
        </w:tc>
        <w:tc>
          <w:tcPr>
            <w:tcW w:w="3719" w:type="dxa"/>
          </w:tcPr>
          <w:p w14:paraId="56D8529F" w14:textId="77777777" w:rsidR="00097E98" w:rsidRPr="00442838" w:rsidRDefault="00097E98" w:rsidP="000F163C">
            <w:pPr>
              <w:spacing w:line="360" w:lineRule="auto"/>
            </w:pPr>
            <w:r w:rsidRPr="00442838">
              <w:t>Base Stats</w:t>
            </w:r>
          </w:p>
          <w:p w14:paraId="43E68F4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F1377BF" w14:textId="77777777" w:rsidR="00097E98" w:rsidRPr="00442838" w:rsidRDefault="00097E98" w:rsidP="000F163C">
            <w:pPr>
              <w:spacing w:line="360" w:lineRule="auto"/>
            </w:pPr>
            <w:r w:rsidRPr="00442838">
              <w:t>Ability</w:t>
            </w:r>
          </w:p>
        </w:tc>
        <w:tc>
          <w:tcPr>
            <w:tcW w:w="724" w:type="dxa"/>
          </w:tcPr>
          <w:p w14:paraId="28E5DC3D" w14:textId="77777777" w:rsidR="00097E98" w:rsidRPr="00442838" w:rsidRDefault="00097E98" w:rsidP="000F163C">
            <w:pPr>
              <w:spacing w:line="360" w:lineRule="auto"/>
            </w:pPr>
            <w:r w:rsidRPr="00442838">
              <w:t>Type 1</w:t>
            </w:r>
          </w:p>
        </w:tc>
        <w:tc>
          <w:tcPr>
            <w:tcW w:w="724" w:type="dxa"/>
          </w:tcPr>
          <w:p w14:paraId="153EE1C3" w14:textId="77777777" w:rsidR="00097E98" w:rsidRPr="00442838" w:rsidRDefault="00097E98" w:rsidP="000F163C">
            <w:pPr>
              <w:spacing w:line="360" w:lineRule="auto"/>
            </w:pPr>
            <w:r w:rsidRPr="00442838">
              <w:t>Type 2</w:t>
            </w:r>
          </w:p>
        </w:tc>
        <w:tc>
          <w:tcPr>
            <w:tcW w:w="1976" w:type="dxa"/>
          </w:tcPr>
          <w:p w14:paraId="2867A1E6" w14:textId="77777777" w:rsidR="00097E98" w:rsidRPr="00442838" w:rsidRDefault="00097E98" w:rsidP="000F163C">
            <w:pPr>
              <w:spacing w:line="360" w:lineRule="auto"/>
            </w:pPr>
            <w:r w:rsidRPr="00442838">
              <w:t>Evolution</w:t>
            </w:r>
          </w:p>
        </w:tc>
      </w:tr>
      <w:tr w:rsidR="00097E98" w:rsidRPr="00442838" w14:paraId="637F0629" w14:textId="77777777" w:rsidTr="000F163C">
        <w:trPr>
          <w:trHeight w:val="454"/>
        </w:trPr>
        <w:tc>
          <w:tcPr>
            <w:tcW w:w="1251" w:type="dxa"/>
          </w:tcPr>
          <w:p w14:paraId="5A6D574B" w14:textId="77777777" w:rsidR="00097E98" w:rsidRPr="00442838" w:rsidRDefault="00097E98" w:rsidP="000F163C">
            <w:pPr>
              <w:spacing w:line="360" w:lineRule="auto"/>
            </w:pPr>
          </w:p>
        </w:tc>
        <w:tc>
          <w:tcPr>
            <w:tcW w:w="1652" w:type="dxa"/>
          </w:tcPr>
          <w:p w14:paraId="2FBACE1C" w14:textId="77777777" w:rsidR="00097E98" w:rsidRPr="00442838" w:rsidRDefault="00097E98" w:rsidP="000F163C">
            <w:pPr>
              <w:spacing w:line="360" w:lineRule="auto"/>
            </w:pPr>
          </w:p>
        </w:tc>
        <w:tc>
          <w:tcPr>
            <w:tcW w:w="3719" w:type="dxa"/>
          </w:tcPr>
          <w:p w14:paraId="2C81D74C" w14:textId="77777777" w:rsidR="00097E98" w:rsidRPr="00442838" w:rsidRDefault="00097E98" w:rsidP="000F163C">
            <w:pPr>
              <w:spacing w:line="360" w:lineRule="auto"/>
            </w:pPr>
          </w:p>
        </w:tc>
        <w:tc>
          <w:tcPr>
            <w:tcW w:w="880" w:type="dxa"/>
          </w:tcPr>
          <w:p w14:paraId="0C2D5142" w14:textId="77777777" w:rsidR="00097E98" w:rsidRPr="00442838" w:rsidRDefault="00097E98" w:rsidP="000F163C">
            <w:pPr>
              <w:spacing w:line="360" w:lineRule="auto"/>
            </w:pPr>
          </w:p>
        </w:tc>
        <w:tc>
          <w:tcPr>
            <w:tcW w:w="724" w:type="dxa"/>
          </w:tcPr>
          <w:p w14:paraId="419311DD" w14:textId="77777777" w:rsidR="00097E98" w:rsidRPr="00442838" w:rsidRDefault="00097E98" w:rsidP="000F163C">
            <w:pPr>
              <w:spacing w:line="360" w:lineRule="auto"/>
            </w:pPr>
          </w:p>
        </w:tc>
        <w:tc>
          <w:tcPr>
            <w:tcW w:w="724" w:type="dxa"/>
          </w:tcPr>
          <w:p w14:paraId="422130AA" w14:textId="77777777" w:rsidR="00097E98" w:rsidRPr="00442838" w:rsidRDefault="00097E98" w:rsidP="000F163C">
            <w:pPr>
              <w:spacing w:line="360" w:lineRule="auto"/>
            </w:pPr>
          </w:p>
        </w:tc>
        <w:tc>
          <w:tcPr>
            <w:tcW w:w="1976" w:type="dxa"/>
          </w:tcPr>
          <w:p w14:paraId="0E54BA62" w14:textId="77777777" w:rsidR="00097E98" w:rsidRPr="00442838" w:rsidRDefault="00097E98" w:rsidP="000F163C">
            <w:pPr>
              <w:spacing w:line="360" w:lineRule="auto"/>
            </w:pPr>
          </w:p>
        </w:tc>
      </w:tr>
      <w:tr w:rsidR="00097E98" w:rsidRPr="00442838" w14:paraId="725C6FE8" w14:textId="77777777" w:rsidTr="000F163C">
        <w:trPr>
          <w:trHeight w:val="441"/>
        </w:trPr>
        <w:tc>
          <w:tcPr>
            <w:tcW w:w="1251" w:type="dxa"/>
          </w:tcPr>
          <w:p w14:paraId="1B1C3474" w14:textId="77777777" w:rsidR="00097E98" w:rsidRPr="00442838" w:rsidRDefault="00097E98" w:rsidP="000F163C">
            <w:pPr>
              <w:spacing w:line="360" w:lineRule="auto"/>
            </w:pPr>
          </w:p>
        </w:tc>
        <w:tc>
          <w:tcPr>
            <w:tcW w:w="1652" w:type="dxa"/>
          </w:tcPr>
          <w:p w14:paraId="24150CA6" w14:textId="77777777" w:rsidR="00097E98" w:rsidRPr="00442838" w:rsidRDefault="00097E98" w:rsidP="000F163C">
            <w:pPr>
              <w:spacing w:line="360" w:lineRule="auto"/>
            </w:pPr>
          </w:p>
        </w:tc>
        <w:tc>
          <w:tcPr>
            <w:tcW w:w="3719" w:type="dxa"/>
          </w:tcPr>
          <w:p w14:paraId="56931338" w14:textId="77777777" w:rsidR="00097E98" w:rsidRPr="00442838" w:rsidRDefault="00097E98" w:rsidP="000F163C">
            <w:pPr>
              <w:spacing w:line="360" w:lineRule="auto"/>
            </w:pPr>
          </w:p>
        </w:tc>
        <w:tc>
          <w:tcPr>
            <w:tcW w:w="880" w:type="dxa"/>
          </w:tcPr>
          <w:p w14:paraId="63554028" w14:textId="77777777" w:rsidR="00097E98" w:rsidRPr="00442838" w:rsidRDefault="00097E98" w:rsidP="000F163C">
            <w:pPr>
              <w:spacing w:line="360" w:lineRule="auto"/>
            </w:pPr>
          </w:p>
        </w:tc>
        <w:tc>
          <w:tcPr>
            <w:tcW w:w="724" w:type="dxa"/>
          </w:tcPr>
          <w:p w14:paraId="588B1F30" w14:textId="77777777" w:rsidR="00097E98" w:rsidRPr="00442838" w:rsidRDefault="00097E98" w:rsidP="000F163C">
            <w:pPr>
              <w:spacing w:line="360" w:lineRule="auto"/>
            </w:pPr>
          </w:p>
        </w:tc>
        <w:tc>
          <w:tcPr>
            <w:tcW w:w="724" w:type="dxa"/>
          </w:tcPr>
          <w:p w14:paraId="6C385A6A" w14:textId="77777777" w:rsidR="00097E98" w:rsidRPr="00442838" w:rsidRDefault="00097E98" w:rsidP="000F163C">
            <w:pPr>
              <w:spacing w:line="360" w:lineRule="auto"/>
            </w:pPr>
          </w:p>
        </w:tc>
        <w:tc>
          <w:tcPr>
            <w:tcW w:w="1976" w:type="dxa"/>
          </w:tcPr>
          <w:p w14:paraId="48F17684" w14:textId="77777777" w:rsidR="00097E98" w:rsidRPr="00442838" w:rsidRDefault="00097E98" w:rsidP="000F163C">
            <w:pPr>
              <w:spacing w:line="360" w:lineRule="auto"/>
            </w:pPr>
          </w:p>
        </w:tc>
      </w:tr>
      <w:tr w:rsidR="00097E98" w:rsidRPr="00442838" w14:paraId="236B585B" w14:textId="77777777" w:rsidTr="000F163C">
        <w:trPr>
          <w:trHeight w:val="441"/>
        </w:trPr>
        <w:tc>
          <w:tcPr>
            <w:tcW w:w="1251" w:type="dxa"/>
          </w:tcPr>
          <w:p w14:paraId="5F3DFBD5" w14:textId="77777777" w:rsidR="00097E98" w:rsidRPr="00442838" w:rsidRDefault="00097E98" w:rsidP="000F163C">
            <w:pPr>
              <w:spacing w:line="360" w:lineRule="auto"/>
            </w:pPr>
          </w:p>
        </w:tc>
        <w:tc>
          <w:tcPr>
            <w:tcW w:w="1652" w:type="dxa"/>
          </w:tcPr>
          <w:p w14:paraId="67F31196" w14:textId="77777777" w:rsidR="00097E98" w:rsidRPr="00442838" w:rsidRDefault="00097E98" w:rsidP="000F163C">
            <w:pPr>
              <w:spacing w:line="360" w:lineRule="auto"/>
            </w:pPr>
          </w:p>
        </w:tc>
        <w:tc>
          <w:tcPr>
            <w:tcW w:w="3719" w:type="dxa"/>
          </w:tcPr>
          <w:p w14:paraId="72F6A751" w14:textId="77777777" w:rsidR="00097E98" w:rsidRPr="00442838" w:rsidRDefault="00097E98" w:rsidP="000F163C">
            <w:pPr>
              <w:spacing w:line="360" w:lineRule="auto"/>
            </w:pPr>
          </w:p>
        </w:tc>
        <w:tc>
          <w:tcPr>
            <w:tcW w:w="880" w:type="dxa"/>
          </w:tcPr>
          <w:p w14:paraId="7B7DC9FB" w14:textId="77777777" w:rsidR="00097E98" w:rsidRPr="00442838" w:rsidRDefault="00097E98" w:rsidP="000F163C">
            <w:pPr>
              <w:spacing w:line="360" w:lineRule="auto"/>
            </w:pPr>
          </w:p>
        </w:tc>
        <w:tc>
          <w:tcPr>
            <w:tcW w:w="724" w:type="dxa"/>
          </w:tcPr>
          <w:p w14:paraId="23BA9041" w14:textId="77777777" w:rsidR="00097E98" w:rsidRPr="00442838" w:rsidRDefault="00097E98" w:rsidP="000F163C">
            <w:pPr>
              <w:spacing w:line="360" w:lineRule="auto"/>
            </w:pPr>
          </w:p>
        </w:tc>
        <w:tc>
          <w:tcPr>
            <w:tcW w:w="724" w:type="dxa"/>
          </w:tcPr>
          <w:p w14:paraId="473CE102" w14:textId="77777777" w:rsidR="00097E98" w:rsidRPr="00442838" w:rsidRDefault="00097E98" w:rsidP="000F163C">
            <w:pPr>
              <w:spacing w:line="360" w:lineRule="auto"/>
            </w:pPr>
          </w:p>
        </w:tc>
        <w:tc>
          <w:tcPr>
            <w:tcW w:w="1976" w:type="dxa"/>
          </w:tcPr>
          <w:p w14:paraId="0590E9F0" w14:textId="77777777" w:rsidR="00097E98" w:rsidRPr="00442838" w:rsidRDefault="00097E98" w:rsidP="000F163C">
            <w:pPr>
              <w:spacing w:line="360" w:lineRule="auto"/>
            </w:pPr>
          </w:p>
        </w:tc>
      </w:tr>
      <w:tr w:rsidR="00097E98" w:rsidRPr="00442838" w14:paraId="03842922" w14:textId="77777777" w:rsidTr="000F163C">
        <w:trPr>
          <w:trHeight w:val="896"/>
        </w:trPr>
        <w:tc>
          <w:tcPr>
            <w:tcW w:w="1251" w:type="dxa"/>
          </w:tcPr>
          <w:p w14:paraId="68296F6D" w14:textId="77777777" w:rsidR="00097E98" w:rsidRPr="00442838" w:rsidRDefault="00097E98" w:rsidP="000F163C">
            <w:pPr>
              <w:spacing w:line="360" w:lineRule="auto"/>
            </w:pPr>
          </w:p>
        </w:tc>
        <w:tc>
          <w:tcPr>
            <w:tcW w:w="1652" w:type="dxa"/>
          </w:tcPr>
          <w:p w14:paraId="18A496AC" w14:textId="77777777" w:rsidR="00097E98" w:rsidRPr="00442838" w:rsidRDefault="00097E98" w:rsidP="000F163C">
            <w:pPr>
              <w:spacing w:line="360" w:lineRule="auto"/>
            </w:pPr>
          </w:p>
        </w:tc>
        <w:tc>
          <w:tcPr>
            <w:tcW w:w="3719" w:type="dxa"/>
          </w:tcPr>
          <w:p w14:paraId="7D34F170" w14:textId="77777777" w:rsidR="00097E98" w:rsidRPr="00442838" w:rsidRDefault="00097E98" w:rsidP="000F163C">
            <w:pPr>
              <w:spacing w:line="360" w:lineRule="auto"/>
            </w:pPr>
          </w:p>
        </w:tc>
        <w:tc>
          <w:tcPr>
            <w:tcW w:w="880" w:type="dxa"/>
          </w:tcPr>
          <w:p w14:paraId="731F554A" w14:textId="77777777" w:rsidR="00097E98" w:rsidRPr="00442838" w:rsidRDefault="00097E98" w:rsidP="000F163C">
            <w:pPr>
              <w:spacing w:line="360" w:lineRule="auto"/>
            </w:pPr>
          </w:p>
        </w:tc>
        <w:tc>
          <w:tcPr>
            <w:tcW w:w="724" w:type="dxa"/>
          </w:tcPr>
          <w:p w14:paraId="1417DE9D" w14:textId="77777777" w:rsidR="00097E98" w:rsidRPr="00442838" w:rsidRDefault="00097E98" w:rsidP="000F163C">
            <w:pPr>
              <w:spacing w:line="360" w:lineRule="auto"/>
            </w:pPr>
          </w:p>
        </w:tc>
        <w:tc>
          <w:tcPr>
            <w:tcW w:w="724" w:type="dxa"/>
          </w:tcPr>
          <w:p w14:paraId="72C3E1B5" w14:textId="77777777" w:rsidR="00097E98" w:rsidRPr="00442838" w:rsidRDefault="00097E98" w:rsidP="000F163C">
            <w:pPr>
              <w:spacing w:line="360" w:lineRule="auto"/>
            </w:pPr>
          </w:p>
        </w:tc>
        <w:tc>
          <w:tcPr>
            <w:tcW w:w="1976" w:type="dxa"/>
          </w:tcPr>
          <w:p w14:paraId="5FB6D131" w14:textId="77777777" w:rsidR="00097E98" w:rsidRPr="00442838" w:rsidRDefault="00097E98" w:rsidP="000F163C">
            <w:pPr>
              <w:spacing w:line="360" w:lineRule="auto"/>
            </w:pPr>
          </w:p>
        </w:tc>
      </w:tr>
    </w:tbl>
    <w:p w14:paraId="002AB926" w14:textId="77777777" w:rsidR="00097E98" w:rsidRPr="00442838" w:rsidRDefault="00097E98" w:rsidP="00097E98">
      <w:pPr>
        <w:rPr>
          <w:sz w:val="24"/>
        </w:rPr>
      </w:pPr>
    </w:p>
    <w:p w14:paraId="020D985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BF6D68" w14:textId="77777777" w:rsidTr="000F163C">
        <w:tc>
          <w:tcPr>
            <w:tcW w:w="3596" w:type="dxa"/>
          </w:tcPr>
          <w:p w14:paraId="5E99D131" w14:textId="77777777" w:rsidR="00097E98" w:rsidRPr="00442838" w:rsidRDefault="00097E98" w:rsidP="000F163C">
            <w:pPr>
              <w:rPr>
                <w:sz w:val="24"/>
              </w:rPr>
            </w:pPr>
          </w:p>
        </w:tc>
        <w:tc>
          <w:tcPr>
            <w:tcW w:w="3597" w:type="dxa"/>
          </w:tcPr>
          <w:p w14:paraId="4DFB249F" w14:textId="77777777" w:rsidR="00097E98" w:rsidRPr="00442838" w:rsidRDefault="00097E98" w:rsidP="000F163C">
            <w:pPr>
              <w:rPr>
                <w:sz w:val="24"/>
              </w:rPr>
            </w:pPr>
          </w:p>
        </w:tc>
        <w:tc>
          <w:tcPr>
            <w:tcW w:w="3597" w:type="dxa"/>
          </w:tcPr>
          <w:p w14:paraId="36B8CDE4" w14:textId="77777777" w:rsidR="00097E98" w:rsidRPr="00442838" w:rsidRDefault="00097E98" w:rsidP="000F163C">
            <w:pPr>
              <w:rPr>
                <w:sz w:val="24"/>
              </w:rPr>
            </w:pPr>
          </w:p>
        </w:tc>
      </w:tr>
      <w:tr w:rsidR="00097E98" w:rsidRPr="00442838" w14:paraId="46C3253B" w14:textId="77777777" w:rsidTr="000F163C">
        <w:tc>
          <w:tcPr>
            <w:tcW w:w="3596" w:type="dxa"/>
          </w:tcPr>
          <w:p w14:paraId="4CD516DB" w14:textId="77777777" w:rsidR="00097E98" w:rsidRPr="00442838" w:rsidRDefault="00097E98" w:rsidP="000F163C">
            <w:pPr>
              <w:rPr>
                <w:sz w:val="24"/>
              </w:rPr>
            </w:pPr>
          </w:p>
        </w:tc>
        <w:tc>
          <w:tcPr>
            <w:tcW w:w="3597" w:type="dxa"/>
          </w:tcPr>
          <w:p w14:paraId="25DAB4DD" w14:textId="77777777" w:rsidR="00097E98" w:rsidRPr="00442838" w:rsidRDefault="00097E98" w:rsidP="000F163C">
            <w:pPr>
              <w:rPr>
                <w:sz w:val="24"/>
              </w:rPr>
            </w:pPr>
          </w:p>
        </w:tc>
        <w:tc>
          <w:tcPr>
            <w:tcW w:w="3597" w:type="dxa"/>
          </w:tcPr>
          <w:p w14:paraId="52594BF0" w14:textId="77777777" w:rsidR="00097E98" w:rsidRPr="00442838" w:rsidRDefault="00097E98" w:rsidP="000F163C">
            <w:pPr>
              <w:rPr>
                <w:sz w:val="24"/>
              </w:rPr>
            </w:pPr>
          </w:p>
        </w:tc>
      </w:tr>
    </w:tbl>
    <w:p w14:paraId="4778299E" w14:textId="77777777" w:rsidR="00097E98" w:rsidRPr="00442838" w:rsidRDefault="00097E98" w:rsidP="00097E98">
      <w:pPr>
        <w:rPr>
          <w:sz w:val="24"/>
        </w:rPr>
      </w:pPr>
    </w:p>
    <w:p w14:paraId="67E15C6D" w14:textId="77777777" w:rsidR="00097E98" w:rsidRPr="00442838" w:rsidRDefault="00097E98" w:rsidP="00097E98">
      <w:pPr>
        <w:rPr>
          <w:sz w:val="24"/>
        </w:rPr>
      </w:pPr>
      <w:r w:rsidRPr="00442838">
        <w:rPr>
          <w:sz w:val="24"/>
        </w:rPr>
        <w:t>Sprites:</w:t>
      </w:r>
    </w:p>
    <w:p w14:paraId="4BA3AD1F" w14:textId="77777777" w:rsidR="00097E98" w:rsidRPr="00442838" w:rsidRDefault="00097E98" w:rsidP="00097E98">
      <w:pPr>
        <w:rPr>
          <w:sz w:val="24"/>
        </w:rPr>
      </w:pPr>
      <w:r w:rsidRPr="00442838">
        <w:rPr>
          <w:sz w:val="24"/>
        </w:rPr>
        <w:br w:type="page"/>
      </w:r>
    </w:p>
    <w:p w14:paraId="61354AD6" w14:textId="77777777" w:rsidR="00097E98" w:rsidRPr="00442838" w:rsidRDefault="00097E98" w:rsidP="00097E98">
      <w:pPr>
        <w:rPr>
          <w:sz w:val="24"/>
        </w:rPr>
      </w:pPr>
      <w:r w:rsidRPr="00442838">
        <w:rPr>
          <w:sz w:val="24"/>
        </w:rPr>
        <w:lastRenderedPageBreak/>
        <w:t>Family Page</w:t>
      </w:r>
    </w:p>
    <w:p w14:paraId="5484E60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78B4A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45AD662" w14:textId="77777777" w:rsidTr="000F163C">
        <w:trPr>
          <w:trHeight w:val="896"/>
        </w:trPr>
        <w:tc>
          <w:tcPr>
            <w:tcW w:w="1251" w:type="dxa"/>
          </w:tcPr>
          <w:p w14:paraId="76B6D037" w14:textId="77777777" w:rsidR="00097E98" w:rsidRPr="00442838" w:rsidRDefault="00097E98" w:rsidP="000F163C">
            <w:pPr>
              <w:spacing w:line="360" w:lineRule="auto"/>
            </w:pPr>
            <w:r w:rsidRPr="00442838">
              <w:t>Pokemon</w:t>
            </w:r>
          </w:p>
          <w:p w14:paraId="5E5EC99C" w14:textId="77777777" w:rsidR="00097E98" w:rsidRPr="00442838" w:rsidRDefault="00097E98" w:rsidP="000F163C">
            <w:pPr>
              <w:spacing w:line="360" w:lineRule="auto"/>
            </w:pPr>
            <w:r w:rsidRPr="00442838">
              <w:t>Name</w:t>
            </w:r>
          </w:p>
        </w:tc>
        <w:tc>
          <w:tcPr>
            <w:tcW w:w="1652" w:type="dxa"/>
          </w:tcPr>
          <w:p w14:paraId="75695AC8" w14:textId="77777777" w:rsidR="00097E98" w:rsidRPr="00442838" w:rsidRDefault="00097E98" w:rsidP="000F163C">
            <w:pPr>
              <w:spacing w:line="360" w:lineRule="auto"/>
            </w:pPr>
            <w:r w:rsidRPr="00442838">
              <w:t>Pokemon Number</w:t>
            </w:r>
          </w:p>
        </w:tc>
        <w:tc>
          <w:tcPr>
            <w:tcW w:w="3719" w:type="dxa"/>
          </w:tcPr>
          <w:p w14:paraId="65CCA72F" w14:textId="77777777" w:rsidR="00097E98" w:rsidRPr="00442838" w:rsidRDefault="00097E98" w:rsidP="000F163C">
            <w:pPr>
              <w:spacing w:line="360" w:lineRule="auto"/>
            </w:pPr>
            <w:r w:rsidRPr="00442838">
              <w:t>Base Stats</w:t>
            </w:r>
          </w:p>
          <w:p w14:paraId="7736B21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85A9AB6" w14:textId="77777777" w:rsidR="00097E98" w:rsidRPr="00442838" w:rsidRDefault="00097E98" w:rsidP="000F163C">
            <w:pPr>
              <w:spacing w:line="360" w:lineRule="auto"/>
            </w:pPr>
            <w:r w:rsidRPr="00442838">
              <w:t>Ability</w:t>
            </w:r>
          </w:p>
        </w:tc>
        <w:tc>
          <w:tcPr>
            <w:tcW w:w="724" w:type="dxa"/>
          </w:tcPr>
          <w:p w14:paraId="16EDEBE5" w14:textId="77777777" w:rsidR="00097E98" w:rsidRPr="00442838" w:rsidRDefault="00097E98" w:rsidP="000F163C">
            <w:pPr>
              <w:spacing w:line="360" w:lineRule="auto"/>
            </w:pPr>
            <w:r w:rsidRPr="00442838">
              <w:t>Type 1</w:t>
            </w:r>
          </w:p>
        </w:tc>
        <w:tc>
          <w:tcPr>
            <w:tcW w:w="724" w:type="dxa"/>
          </w:tcPr>
          <w:p w14:paraId="407F7760" w14:textId="77777777" w:rsidR="00097E98" w:rsidRPr="00442838" w:rsidRDefault="00097E98" w:rsidP="000F163C">
            <w:pPr>
              <w:spacing w:line="360" w:lineRule="auto"/>
            </w:pPr>
            <w:r w:rsidRPr="00442838">
              <w:t>Type 2</w:t>
            </w:r>
          </w:p>
        </w:tc>
        <w:tc>
          <w:tcPr>
            <w:tcW w:w="1976" w:type="dxa"/>
          </w:tcPr>
          <w:p w14:paraId="751366C7" w14:textId="77777777" w:rsidR="00097E98" w:rsidRPr="00442838" w:rsidRDefault="00097E98" w:rsidP="000F163C">
            <w:pPr>
              <w:spacing w:line="360" w:lineRule="auto"/>
            </w:pPr>
            <w:r w:rsidRPr="00442838">
              <w:t>Evolution</w:t>
            </w:r>
          </w:p>
        </w:tc>
      </w:tr>
      <w:tr w:rsidR="00097E98" w:rsidRPr="00442838" w14:paraId="5B0D577A" w14:textId="77777777" w:rsidTr="000F163C">
        <w:trPr>
          <w:trHeight w:val="454"/>
        </w:trPr>
        <w:tc>
          <w:tcPr>
            <w:tcW w:w="1251" w:type="dxa"/>
          </w:tcPr>
          <w:p w14:paraId="2BDF2B45" w14:textId="77777777" w:rsidR="00097E98" w:rsidRPr="00442838" w:rsidRDefault="00097E98" w:rsidP="000F163C">
            <w:pPr>
              <w:spacing w:line="360" w:lineRule="auto"/>
            </w:pPr>
          </w:p>
        </w:tc>
        <w:tc>
          <w:tcPr>
            <w:tcW w:w="1652" w:type="dxa"/>
          </w:tcPr>
          <w:p w14:paraId="2B8BBC5A" w14:textId="77777777" w:rsidR="00097E98" w:rsidRPr="00442838" w:rsidRDefault="00097E98" w:rsidP="000F163C">
            <w:pPr>
              <w:spacing w:line="360" w:lineRule="auto"/>
            </w:pPr>
          </w:p>
        </w:tc>
        <w:tc>
          <w:tcPr>
            <w:tcW w:w="3719" w:type="dxa"/>
          </w:tcPr>
          <w:p w14:paraId="2AC58AB5" w14:textId="77777777" w:rsidR="00097E98" w:rsidRPr="00442838" w:rsidRDefault="00097E98" w:rsidP="000F163C">
            <w:pPr>
              <w:spacing w:line="360" w:lineRule="auto"/>
            </w:pPr>
          </w:p>
        </w:tc>
        <w:tc>
          <w:tcPr>
            <w:tcW w:w="880" w:type="dxa"/>
          </w:tcPr>
          <w:p w14:paraId="77671C90" w14:textId="77777777" w:rsidR="00097E98" w:rsidRPr="00442838" w:rsidRDefault="00097E98" w:rsidP="000F163C">
            <w:pPr>
              <w:spacing w:line="360" w:lineRule="auto"/>
            </w:pPr>
          </w:p>
        </w:tc>
        <w:tc>
          <w:tcPr>
            <w:tcW w:w="724" w:type="dxa"/>
          </w:tcPr>
          <w:p w14:paraId="49BFC636" w14:textId="77777777" w:rsidR="00097E98" w:rsidRPr="00442838" w:rsidRDefault="00097E98" w:rsidP="000F163C">
            <w:pPr>
              <w:spacing w:line="360" w:lineRule="auto"/>
            </w:pPr>
          </w:p>
        </w:tc>
        <w:tc>
          <w:tcPr>
            <w:tcW w:w="724" w:type="dxa"/>
          </w:tcPr>
          <w:p w14:paraId="5D23CFDF" w14:textId="77777777" w:rsidR="00097E98" w:rsidRPr="00442838" w:rsidRDefault="00097E98" w:rsidP="000F163C">
            <w:pPr>
              <w:spacing w:line="360" w:lineRule="auto"/>
            </w:pPr>
          </w:p>
        </w:tc>
        <w:tc>
          <w:tcPr>
            <w:tcW w:w="1976" w:type="dxa"/>
          </w:tcPr>
          <w:p w14:paraId="41EA7813" w14:textId="77777777" w:rsidR="00097E98" w:rsidRPr="00442838" w:rsidRDefault="00097E98" w:rsidP="000F163C">
            <w:pPr>
              <w:spacing w:line="360" w:lineRule="auto"/>
            </w:pPr>
          </w:p>
        </w:tc>
      </w:tr>
      <w:tr w:rsidR="00097E98" w:rsidRPr="00442838" w14:paraId="1435AF8D" w14:textId="77777777" w:rsidTr="000F163C">
        <w:trPr>
          <w:trHeight w:val="441"/>
        </w:trPr>
        <w:tc>
          <w:tcPr>
            <w:tcW w:w="1251" w:type="dxa"/>
          </w:tcPr>
          <w:p w14:paraId="29E1D6B6" w14:textId="77777777" w:rsidR="00097E98" w:rsidRPr="00442838" w:rsidRDefault="00097E98" w:rsidP="000F163C">
            <w:pPr>
              <w:spacing w:line="360" w:lineRule="auto"/>
            </w:pPr>
          </w:p>
        </w:tc>
        <w:tc>
          <w:tcPr>
            <w:tcW w:w="1652" w:type="dxa"/>
          </w:tcPr>
          <w:p w14:paraId="57F6D377" w14:textId="77777777" w:rsidR="00097E98" w:rsidRPr="00442838" w:rsidRDefault="00097E98" w:rsidP="000F163C">
            <w:pPr>
              <w:spacing w:line="360" w:lineRule="auto"/>
            </w:pPr>
          </w:p>
        </w:tc>
        <w:tc>
          <w:tcPr>
            <w:tcW w:w="3719" w:type="dxa"/>
          </w:tcPr>
          <w:p w14:paraId="331B63C8" w14:textId="77777777" w:rsidR="00097E98" w:rsidRPr="00442838" w:rsidRDefault="00097E98" w:rsidP="000F163C">
            <w:pPr>
              <w:spacing w:line="360" w:lineRule="auto"/>
            </w:pPr>
          </w:p>
        </w:tc>
        <w:tc>
          <w:tcPr>
            <w:tcW w:w="880" w:type="dxa"/>
          </w:tcPr>
          <w:p w14:paraId="3CCFCA8B" w14:textId="77777777" w:rsidR="00097E98" w:rsidRPr="00442838" w:rsidRDefault="00097E98" w:rsidP="000F163C">
            <w:pPr>
              <w:spacing w:line="360" w:lineRule="auto"/>
            </w:pPr>
          </w:p>
        </w:tc>
        <w:tc>
          <w:tcPr>
            <w:tcW w:w="724" w:type="dxa"/>
          </w:tcPr>
          <w:p w14:paraId="0A9A1D00" w14:textId="77777777" w:rsidR="00097E98" w:rsidRPr="00442838" w:rsidRDefault="00097E98" w:rsidP="000F163C">
            <w:pPr>
              <w:spacing w:line="360" w:lineRule="auto"/>
            </w:pPr>
          </w:p>
        </w:tc>
        <w:tc>
          <w:tcPr>
            <w:tcW w:w="724" w:type="dxa"/>
          </w:tcPr>
          <w:p w14:paraId="55574F0F" w14:textId="77777777" w:rsidR="00097E98" w:rsidRPr="00442838" w:rsidRDefault="00097E98" w:rsidP="000F163C">
            <w:pPr>
              <w:spacing w:line="360" w:lineRule="auto"/>
            </w:pPr>
          </w:p>
        </w:tc>
        <w:tc>
          <w:tcPr>
            <w:tcW w:w="1976" w:type="dxa"/>
          </w:tcPr>
          <w:p w14:paraId="1180C5EC" w14:textId="77777777" w:rsidR="00097E98" w:rsidRPr="00442838" w:rsidRDefault="00097E98" w:rsidP="000F163C">
            <w:pPr>
              <w:spacing w:line="360" w:lineRule="auto"/>
            </w:pPr>
          </w:p>
        </w:tc>
      </w:tr>
      <w:tr w:rsidR="00097E98" w:rsidRPr="00442838" w14:paraId="44012066" w14:textId="77777777" w:rsidTr="000F163C">
        <w:trPr>
          <w:trHeight w:val="441"/>
        </w:trPr>
        <w:tc>
          <w:tcPr>
            <w:tcW w:w="1251" w:type="dxa"/>
          </w:tcPr>
          <w:p w14:paraId="6A9C6C44" w14:textId="77777777" w:rsidR="00097E98" w:rsidRPr="00442838" w:rsidRDefault="00097E98" w:rsidP="000F163C">
            <w:pPr>
              <w:spacing w:line="360" w:lineRule="auto"/>
            </w:pPr>
          </w:p>
        </w:tc>
        <w:tc>
          <w:tcPr>
            <w:tcW w:w="1652" w:type="dxa"/>
          </w:tcPr>
          <w:p w14:paraId="0DF267D0" w14:textId="77777777" w:rsidR="00097E98" w:rsidRPr="00442838" w:rsidRDefault="00097E98" w:rsidP="000F163C">
            <w:pPr>
              <w:spacing w:line="360" w:lineRule="auto"/>
            </w:pPr>
          </w:p>
        </w:tc>
        <w:tc>
          <w:tcPr>
            <w:tcW w:w="3719" w:type="dxa"/>
          </w:tcPr>
          <w:p w14:paraId="27855AC0" w14:textId="77777777" w:rsidR="00097E98" w:rsidRPr="00442838" w:rsidRDefault="00097E98" w:rsidP="000F163C">
            <w:pPr>
              <w:spacing w:line="360" w:lineRule="auto"/>
            </w:pPr>
          </w:p>
        </w:tc>
        <w:tc>
          <w:tcPr>
            <w:tcW w:w="880" w:type="dxa"/>
          </w:tcPr>
          <w:p w14:paraId="41F73677" w14:textId="77777777" w:rsidR="00097E98" w:rsidRPr="00442838" w:rsidRDefault="00097E98" w:rsidP="000F163C">
            <w:pPr>
              <w:spacing w:line="360" w:lineRule="auto"/>
            </w:pPr>
          </w:p>
        </w:tc>
        <w:tc>
          <w:tcPr>
            <w:tcW w:w="724" w:type="dxa"/>
          </w:tcPr>
          <w:p w14:paraId="43F14E58" w14:textId="77777777" w:rsidR="00097E98" w:rsidRPr="00442838" w:rsidRDefault="00097E98" w:rsidP="000F163C">
            <w:pPr>
              <w:spacing w:line="360" w:lineRule="auto"/>
            </w:pPr>
          </w:p>
        </w:tc>
        <w:tc>
          <w:tcPr>
            <w:tcW w:w="724" w:type="dxa"/>
          </w:tcPr>
          <w:p w14:paraId="1B575B04" w14:textId="77777777" w:rsidR="00097E98" w:rsidRPr="00442838" w:rsidRDefault="00097E98" w:rsidP="000F163C">
            <w:pPr>
              <w:spacing w:line="360" w:lineRule="auto"/>
            </w:pPr>
          </w:p>
        </w:tc>
        <w:tc>
          <w:tcPr>
            <w:tcW w:w="1976" w:type="dxa"/>
          </w:tcPr>
          <w:p w14:paraId="014B6227" w14:textId="77777777" w:rsidR="00097E98" w:rsidRPr="00442838" w:rsidRDefault="00097E98" w:rsidP="000F163C">
            <w:pPr>
              <w:spacing w:line="360" w:lineRule="auto"/>
            </w:pPr>
          </w:p>
        </w:tc>
      </w:tr>
      <w:tr w:rsidR="00097E98" w:rsidRPr="00442838" w14:paraId="287C4B63" w14:textId="77777777" w:rsidTr="000F163C">
        <w:trPr>
          <w:trHeight w:val="896"/>
        </w:trPr>
        <w:tc>
          <w:tcPr>
            <w:tcW w:w="1251" w:type="dxa"/>
          </w:tcPr>
          <w:p w14:paraId="7A44C5AA" w14:textId="77777777" w:rsidR="00097E98" w:rsidRPr="00442838" w:rsidRDefault="00097E98" w:rsidP="000F163C">
            <w:pPr>
              <w:spacing w:line="360" w:lineRule="auto"/>
            </w:pPr>
          </w:p>
        </w:tc>
        <w:tc>
          <w:tcPr>
            <w:tcW w:w="1652" w:type="dxa"/>
          </w:tcPr>
          <w:p w14:paraId="3B60038B" w14:textId="77777777" w:rsidR="00097E98" w:rsidRPr="00442838" w:rsidRDefault="00097E98" w:rsidP="000F163C">
            <w:pPr>
              <w:spacing w:line="360" w:lineRule="auto"/>
            </w:pPr>
          </w:p>
        </w:tc>
        <w:tc>
          <w:tcPr>
            <w:tcW w:w="3719" w:type="dxa"/>
          </w:tcPr>
          <w:p w14:paraId="6D74BDD7" w14:textId="77777777" w:rsidR="00097E98" w:rsidRPr="00442838" w:rsidRDefault="00097E98" w:rsidP="000F163C">
            <w:pPr>
              <w:spacing w:line="360" w:lineRule="auto"/>
            </w:pPr>
          </w:p>
        </w:tc>
        <w:tc>
          <w:tcPr>
            <w:tcW w:w="880" w:type="dxa"/>
          </w:tcPr>
          <w:p w14:paraId="32A3D2D9" w14:textId="77777777" w:rsidR="00097E98" w:rsidRPr="00442838" w:rsidRDefault="00097E98" w:rsidP="000F163C">
            <w:pPr>
              <w:spacing w:line="360" w:lineRule="auto"/>
            </w:pPr>
          </w:p>
        </w:tc>
        <w:tc>
          <w:tcPr>
            <w:tcW w:w="724" w:type="dxa"/>
          </w:tcPr>
          <w:p w14:paraId="51DC9E7B" w14:textId="77777777" w:rsidR="00097E98" w:rsidRPr="00442838" w:rsidRDefault="00097E98" w:rsidP="000F163C">
            <w:pPr>
              <w:spacing w:line="360" w:lineRule="auto"/>
            </w:pPr>
          </w:p>
        </w:tc>
        <w:tc>
          <w:tcPr>
            <w:tcW w:w="724" w:type="dxa"/>
          </w:tcPr>
          <w:p w14:paraId="17B8B1BF" w14:textId="77777777" w:rsidR="00097E98" w:rsidRPr="00442838" w:rsidRDefault="00097E98" w:rsidP="000F163C">
            <w:pPr>
              <w:spacing w:line="360" w:lineRule="auto"/>
            </w:pPr>
          </w:p>
        </w:tc>
        <w:tc>
          <w:tcPr>
            <w:tcW w:w="1976" w:type="dxa"/>
          </w:tcPr>
          <w:p w14:paraId="2387B6CB" w14:textId="77777777" w:rsidR="00097E98" w:rsidRPr="00442838" w:rsidRDefault="00097E98" w:rsidP="000F163C">
            <w:pPr>
              <w:spacing w:line="360" w:lineRule="auto"/>
            </w:pPr>
          </w:p>
        </w:tc>
      </w:tr>
    </w:tbl>
    <w:p w14:paraId="4364CCF0" w14:textId="77777777" w:rsidR="00097E98" w:rsidRPr="00442838" w:rsidRDefault="00097E98" w:rsidP="00097E98">
      <w:pPr>
        <w:rPr>
          <w:sz w:val="24"/>
        </w:rPr>
      </w:pPr>
    </w:p>
    <w:p w14:paraId="0D16E0F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A23002" w14:textId="77777777" w:rsidTr="000F163C">
        <w:tc>
          <w:tcPr>
            <w:tcW w:w="3596" w:type="dxa"/>
          </w:tcPr>
          <w:p w14:paraId="41C12C09" w14:textId="77777777" w:rsidR="00097E98" w:rsidRPr="00442838" w:rsidRDefault="00097E98" w:rsidP="000F163C">
            <w:pPr>
              <w:rPr>
                <w:sz w:val="24"/>
              </w:rPr>
            </w:pPr>
          </w:p>
        </w:tc>
        <w:tc>
          <w:tcPr>
            <w:tcW w:w="3597" w:type="dxa"/>
          </w:tcPr>
          <w:p w14:paraId="2AC339FA" w14:textId="77777777" w:rsidR="00097E98" w:rsidRPr="00442838" w:rsidRDefault="00097E98" w:rsidP="000F163C">
            <w:pPr>
              <w:rPr>
                <w:sz w:val="24"/>
              </w:rPr>
            </w:pPr>
          </w:p>
        </w:tc>
        <w:tc>
          <w:tcPr>
            <w:tcW w:w="3597" w:type="dxa"/>
          </w:tcPr>
          <w:p w14:paraId="1E93E418" w14:textId="77777777" w:rsidR="00097E98" w:rsidRPr="00442838" w:rsidRDefault="00097E98" w:rsidP="000F163C">
            <w:pPr>
              <w:rPr>
                <w:sz w:val="24"/>
              </w:rPr>
            </w:pPr>
          </w:p>
        </w:tc>
      </w:tr>
      <w:tr w:rsidR="00097E98" w:rsidRPr="00442838" w14:paraId="6F763860" w14:textId="77777777" w:rsidTr="000F163C">
        <w:tc>
          <w:tcPr>
            <w:tcW w:w="3596" w:type="dxa"/>
          </w:tcPr>
          <w:p w14:paraId="2B18748D" w14:textId="77777777" w:rsidR="00097E98" w:rsidRPr="00442838" w:rsidRDefault="00097E98" w:rsidP="000F163C">
            <w:pPr>
              <w:rPr>
                <w:sz w:val="24"/>
              </w:rPr>
            </w:pPr>
          </w:p>
        </w:tc>
        <w:tc>
          <w:tcPr>
            <w:tcW w:w="3597" w:type="dxa"/>
          </w:tcPr>
          <w:p w14:paraId="643C050F" w14:textId="77777777" w:rsidR="00097E98" w:rsidRPr="00442838" w:rsidRDefault="00097E98" w:rsidP="000F163C">
            <w:pPr>
              <w:rPr>
                <w:sz w:val="24"/>
              </w:rPr>
            </w:pPr>
          </w:p>
        </w:tc>
        <w:tc>
          <w:tcPr>
            <w:tcW w:w="3597" w:type="dxa"/>
          </w:tcPr>
          <w:p w14:paraId="6D9B075C" w14:textId="77777777" w:rsidR="00097E98" w:rsidRPr="00442838" w:rsidRDefault="00097E98" w:rsidP="000F163C">
            <w:pPr>
              <w:rPr>
                <w:sz w:val="24"/>
              </w:rPr>
            </w:pPr>
          </w:p>
        </w:tc>
      </w:tr>
    </w:tbl>
    <w:p w14:paraId="255DA0B4" w14:textId="77777777" w:rsidR="00097E98" w:rsidRPr="00442838" w:rsidRDefault="00097E98" w:rsidP="00097E98">
      <w:pPr>
        <w:rPr>
          <w:sz w:val="24"/>
        </w:rPr>
      </w:pPr>
    </w:p>
    <w:p w14:paraId="13EAED8A" w14:textId="77777777" w:rsidR="00097E98" w:rsidRPr="00442838" w:rsidRDefault="00097E98" w:rsidP="00097E98">
      <w:pPr>
        <w:rPr>
          <w:sz w:val="24"/>
        </w:rPr>
      </w:pPr>
      <w:r w:rsidRPr="00442838">
        <w:rPr>
          <w:sz w:val="24"/>
        </w:rPr>
        <w:t>Sprites:</w:t>
      </w:r>
    </w:p>
    <w:p w14:paraId="36A779EF" w14:textId="77777777" w:rsidR="00097E98" w:rsidRPr="00442838" w:rsidRDefault="00097E98" w:rsidP="00097E98">
      <w:pPr>
        <w:rPr>
          <w:sz w:val="24"/>
        </w:rPr>
      </w:pPr>
      <w:r w:rsidRPr="00442838">
        <w:rPr>
          <w:sz w:val="24"/>
        </w:rPr>
        <w:br w:type="page"/>
      </w:r>
    </w:p>
    <w:p w14:paraId="51FDA582" w14:textId="77777777" w:rsidR="00097E98" w:rsidRPr="00442838" w:rsidRDefault="00097E98" w:rsidP="00097E98">
      <w:pPr>
        <w:rPr>
          <w:sz w:val="24"/>
        </w:rPr>
      </w:pPr>
      <w:r w:rsidRPr="00442838">
        <w:rPr>
          <w:sz w:val="24"/>
        </w:rPr>
        <w:lastRenderedPageBreak/>
        <w:t>Family Page</w:t>
      </w:r>
    </w:p>
    <w:p w14:paraId="0AC3445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021AED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AC483D7" w14:textId="77777777" w:rsidTr="000F163C">
        <w:trPr>
          <w:trHeight w:val="896"/>
        </w:trPr>
        <w:tc>
          <w:tcPr>
            <w:tcW w:w="1251" w:type="dxa"/>
          </w:tcPr>
          <w:p w14:paraId="273C99BD" w14:textId="77777777" w:rsidR="00097E98" w:rsidRPr="00442838" w:rsidRDefault="00097E98" w:rsidP="000F163C">
            <w:pPr>
              <w:spacing w:line="360" w:lineRule="auto"/>
            </w:pPr>
            <w:r w:rsidRPr="00442838">
              <w:t>Pokemon</w:t>
            </w:r>
          </w:p>
          <w:p w14:paraId="5AE2AD45" w14:textId="77777777" w:rsidR="00097E98" w:rsidRPr="00442838" w:rsidRDefault="00097E98" w:rsidP="000F163C">
            <w:pPr>
              <w:spacing w:line="360" w:lineRule="auto"/>
            </w:pPr>
            <w:r w:rsidRPr="00442838">
              <w:t>Name</w:t>
            </w:r>
          </w:p>
        </w:tc>
        <w:tc>
          <w:tcPr>
            <w:tcW w:w="1652" w:type="dxa"/>
          </w:tcPr>
          <w:p w14:paraId="451E0E7A" w14:textId="77777777" w:rsidR="00097E98" w:rsidRPr="00442838" w:rsidRDefault="00097E98" w:rsidP="000F163C">
            <w:pPr>
              <w:spacing w:line="360" w:lineRule="auto"/>
            </w:pPr>
            <w:r w:rsidRPr="00442838">
              <w:t>Pokemon Number</w:t>
            </w:r>
          </w:p>
        </w:tc>
        <w:tc>
          <w:tcPr>
            <w:tcW w:w="3719" w:type="dxa"/>
          </w:tcPr>
          <w:p w14:paraId="2D1E3311" w14:textId="77777777" w:rsidR="00097E98" w:rsidRPr="00442838" w:rsidRDefault="00097E98" w:rsidP="000F163C">
            <w:pPr>
              <w:spacing w:line="360" w:lineRule="auto"/>
            </w:pPr>
            <w:r w:rsidRPr="00442838">
              <w:t>Base Stats</w:t>
            </w:r>
          </w:p>
          <w:p w14:paraId="7A99D75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AE7C97F" w14:textId="77777777" w:rsidR="00097E98" w:rsidRPr="00442838" w:rsidRDefault="00097E98" w:rsidP="000F163C">
            <w:pPr>
              <w:spacing w:line="360" w:lineRule="auto"/>
            </w:pPr>
            <w:r w:rsidRPr="00442838">
              <w:t>Ability</w:t>
            </w:r>
          </w:p>
        </w:tc>
        <w:tc>
          <w:tcPr>
            <w:tcW w:w="724" w:type="dxa"/>
          </w:tcPr>
          <w:p w14:paraId="292A0EB1" w14:textId="77777777" w:rsidR="00097E98" w:rsidRPr="00442838" w:rsidRDefault="00097E98" w:rsidP="000F163C">
            <w:pPr>
              <w:spacing w:line="360" w:lineRule="auto"/>
            </w:pPr>
            <w:r w:rsidRPr="00442838">
              <w:t>Type 1</w:t>
            </w:r>
          </w:p>
        </w:tc>
        <w:tc>
          <w:tcPr>
            <w:tcW w:w="724" w:type="dxa"/>
          </w:tcPr>
          <w:p w14:paraId="4D825206" w14:textId="77777777" w:rsidR="00097E98" w:rsidRPr="00442838" w:rsidRDefault="00097E98" w:rsidP="000F163C">
            <w:pPr>
              <w:spacing w:line="360" w:lineRule="auto"/>
            </w:pPr>
            <w:r w:rsidRPr="00442838">
              <w:t>Type 2</w:t>
            </w:r>
          </w:p>
        </w:tc>
        <w:tc>
          <w:tcPr>
            <w:tcW w:w="1976" w:type="dxa"/>
          </w:tcPr>
          <w:p w14:paraId="1B919316" w14:textId="77777777" w:rsidR="00097E98" w:rsidRPr="00442838" w:rsidRDefault="00097E98" w:rsidP="000F163C">
            <w:pPr>
              <w:spacing w:line="360" w:lineRule="auto"/>
            </w:pPr>
            <w:r w:rsidRPr="00442838">
              <w:t>Evolution</w:t>
            </w:r>
          </w:p>
        </w:tc>
      </w:tr>
      <w:tr w:rsidR="00097E98" w:rsidRPr="00442838" w14:paraId="0FFF3684" w14:textId="77777777" w:rsidTr="000F163C">
        <w:trPr>
          <w:trHeight w:val="454"/>
        </w:trPr>
        <w:tc>
          <w:tcPr>
            <w:tcW w:w="1251" w:type="dxa"/>
          </w:tcPr>
          <w:p w14:paraId="2002A892" w14:textId="77777777" w:rsidR="00097E98" w:rsidRPr="00442838" w:rsidRDefault="00097E98" w:rsidP="000F163C">
            <w:pPr>
              <w:spacing w:line="360" w:lineRule="auto"/>
            </w:pPr>
          </w:p>
        </w:tc>
        <w:tc>
          <w:tcPr>
            <w:tcW w:w="1652" w:type="dxa"/>
          </w:tcPr>
          <w:p w14:paraId="2109BE3C" w14:textId="77777777" w:rsidR="00097E98" w:rsidRPr="00442838" w:rsidRDefault="00097E98" w:rsidP="000F163C">
            <w:pPr>
              <w:spacing w:line="360" w:lineRule="auto"/>
            </w:pPr>
          </w:p>
        </w:tc>
        <w:tc>
          <w:tcPr>
            <w:tcW w:w="3719" w:type="dxa"/>
          </w:tcPr>
          <w:p w14:paraId="0DD3CB6F" w14:textId="77777777" w:rsidR="00097E98" w:rsidRPr="00442838" w:rsidRDefault="00097E98" w:rsidP="000F163C">
            <w:pPr>
              <w:spacing w:line="360" w:lineRule="auto"/>
            </w:pPr>
          </w:p>
        </w:tc>
        <w:tc>
          <w:tcPr>
            <w:tcW w:w="880" w:type="dxa"/>
          </w:tcPr>
          <w:p w14:paraId="11300751" w14:textId="77777777" w:rsidR="00097E98" w:rsidRPr="00442838" w:rsidRDefault="00097E98" w:rsidP="000F163C">
            <w:pPr>
              <w:spacing w:line="360" w:lineRule="auto"/>
            </w:pPr>
          </w:p>
        </w:tc>
        <w:tc>
          <w:tcPr>
            <w:tcW w:w="724" w:type="dxa"/>
          </w:tcPr>
          <w:p w14:paraId="7A95656B" w14:textId="77777777" w:rsidR="00097E98" w:rsidRPr="00442838" w:rsidRDefault="00097E98" w:rsidP="000F163C">
            <w:pPr>
              <w:spacing w:line="360" w:lineRule="auto"/>
            </w:pPr>
          </w:p>
        </w:tc>
        <w:tc>
          <w:tcPr>
            <w:tcW w:w="724" w:type="dxa"/>
          </w:tcPr>
          <w:p w14:paraId="5060C683" w14:textId="77777777" w:rsidR="00097E98" w:rsidRPr="00442838" w:rsidRDefault="00097E98" w:rsidP="000F163C">
            <w:pPr>
              <w:spacing w:line="360" w:lineRule="auto"/>
            </w:pPr>
          </w:p>
        </w:tc>
        <w:tc>
          <w:tcPr>
            <w:tcW w:w="1976" w:type="dxa"/>
          </w:tcPr>
          <w:p w14:paraId="2BAC672F" w14:textId="77777777" w:rsidR="00097E98" w:rsidRPr="00442838" w:rsidRDefault="00097E98" w:rsidP="000F163C">
            <w:pPr>
              <w:spacing w:line="360" w:lineRule="auto"/>
            </w:pPr>
          </w:p>
        </w:tc>
      </w:tr>
      <w:tr w:rsidR="00097E98" w:rsidRPr="00442838" w14:paraId="445F2920" w14:textId="77777777" w:rsidTr="000F163C">
        <w:trPr>
          <w:trHeight w:val="441"/>
        </w:trPr>
        <w:tc>
          <w:tcPr>
            <w:tcW w:w="1251" w:type="dxa"/>
          </w:tcPr>
          <w:p w14:paraId="4CDB2185" w14:textId="77777777" w:rsidR="00097E98" w:rsidRPr="00442838" w:rsidRDefault="00097E98" w:rsidP="000F163C">
            <w:pPr>
              <w:spacing w:line="360" w:lineRule="auto"/>
            </w:pPr>
          </w:p>
        </w:tc>
        <w:tc>
          <w:tcPr>
            <w:tcW w:w="1652" w:type="dxa"/>
          </w:tcPr>
          <w:p w14:paraId="0DA1D4AB" w14:textId="77777777" w:rsidR="00097E98" w:rsidRPr="00442838" w:rsidRDefault="00097E98" w:rsidP="000F163C">
            <w:pPr>
              <w:spacing w:line="360" w:lineRule="auto"/>
            </w:pPr>
          </w:p>
        </w:tc>
        <w:tc>
          <w:tcPr>
            <w:tcW w:w="3719" w:type="dxa"/>
          </w:tcPr>
          <w:p w14:paraId="14686670" w14:textId="77777777" w:rsidR="00097E98" w:rsidRPr="00442838" w:rsidRDefault="00097E98" w:rsidP="000F163C">
            <w:pPr>
              <w:spacing w:line="360" w:lineRule="auto"/>
            </w:pPr>
          </w:p>
        </w:tc>
        <w:tc>
          <w:tcPr>
            <w:tcW w:w="880" w:type="dxa"/>
          </w:tcPr>
          <w:p w14:paraId="042E80A7" w14:textId="77777777" w:rsidR="00097E98" w:rsidRPr="00442838" w:rsidRDefault="00097E98" w:rsidP="000F163C">
            <w:pPr>
              <w:spacing w:line="360" w:lineRule="auto"/>
            </w:pPr>
          </w:p>
        </w:tc>
        <w:tc>
          <w:tcPr>
            <w:tcW w:w="724" w:type="dxa"/>
          </w:tcPr>
          <w:p w14:paraId="070A2F5C" w14:textId="77777777" w:rsidR="00097E98" w:rsidRPr="00442838" w:rsidRDefault="00097E98" w:rsidP="000F163C">
            <w:pPr>
              <w:spacing w:line="360" w:lineRule="auto"/>
            </w:pPr>
          </w:p>
        </w:tc>
        <w:tc>
          <w:tcPr>
            <w:tcW w:w="724" w:type="dxa"/>
          </w:tcPr>
          <w:p w14:paraId="2CC781BD" w14:textId="77777777" w:rsidR="00097E98" w:rsidRPr="00442838" w:rsidRDefault="00097E98" w:rsidP="000F163C">
            <w:pPr>
              <w:spacing w:line="360" w:lineRule="auto"/>
            </w:pPr>
          </w:p>
        </w:tc>
        <w:tc>
          <w:tcPr>
            <w:tcW w:w="1976" w:type="dxa"/>
          </w:tcPr>
          <w:p w14:paraId="7CC8F4AA" w14:textId="77777777" w:rsidR="00097E98" w:rsidRPr="00442838" w:rsidRDefault="00097E98" w:rsidP="000F163C">
            <w:pPr>
              <w:spacing w:line="360" w:lineRule="auto"/>
            </w:pPr>
          </w:p>
        </w:tc>
      </w:tr>
      <w:tr w:rsidR="00097E98" w:rsidRPr="00442838" w14:paraId="11C1ABC2" w14:textId="77777777" w:rsidTr="000F163C">
        <w:trPr>
          <w:trHeight w:val="441"/>
        </w:trPr>
        <w:tc>
          <w:tcPr>
            <w:tcW w:w="1251" w:type="dxa"/>
          </w:tcPr>
          <w:p w14:paraId="11B984C6" w14:textId="77777777" w:rsidR="00097E98" w:rsidRPr="00442838" w:rsidRDefault="00097E98" w:rsidP="000F163C">
            <w:pPr>
              <w:spacing w:line="360" w:lineRule="auto"/>
            </w:pPr>
          </w:p>
        </w:tc>
        <w:tc>
          <w:tcPr>
            <w:tcW w:w="1652" w:type="dxa"/>
          </w:tcPr>
          <w:p w14:paraId="152752BC" w14:textId="77777777" w:rsidR="00097E98" w:rsidRPr="00442838" w:rsidRDefault="00097E98" w:rsidP="000F163C">
            <w:pPr>
              <w:spacing w:line="360" w:lineRule="auto"/>
            </w:pPr>
          </w:p>
        </w:tc>
        <w:tc>
          <w:tcPr>
            <w:tcW w:w="3719" w:type="dxa"/>
          </w:tcPr>
          <w:p w14:paraId="209DAF9F" w14:textId="77777777" w:rsidR="00097E98" w:rsidRPr="00442838" w:rsidRDefault="00097E98" w:rsidP="000F163C">
            <w:pPr>
              <w:spacing w:line="360" w:lineRule="auto"/>
            </w:pPr>
          </w:p>
        </w:tc>
        <w:tc>
          <w:tcPr>
            <w:tcW w:w="880" w:type="dxa"/>
          </w:tcPr>
          <w:p w14:paraId="5C671883" w14:textId="77777777" w:rsidR="00097E98" w:rsidRPr="00442838" w:rsidRDefault="00097E98" w:rsidP="000F163C">
            <w:pPr>
              <w:spacing w:line="360" w:lineRule="auto"/>
            </w:pPr>
          </w:p>
        </w:tc>
        <w:tc>
          <w:tcPr>
            <w:tcW w:w="724" w:type="dxa"/>
          </w:tcPr>
          <w:p w14:paraId="7A244ACE" w14:textId="77777777" w:rsidR="00097E98" w:rsidRPr="00442838" w:rsidRDefault="00097E98" w:rsidP="000F163C">
            <w:pPr>
              <w:spacing w:line="360" w:lineRule="auto"/>
            </w:pPr>
          </w:p>
        </w:tc>
        <w:tc>
          <w:tcPr>
            <w:tcW w:w="724" w:type="dxa"/>
          </w:tcPr>
          <w:p w14:paraId="5D56AC48" w14:textId="77777777" w:rsidR="00097E98" w:rsidRPr="00442838" w:rsidRDefault="00097E98" w:rsidP="000F163C">
            <w:pPr>
              <w:spacing w:line="360" w:lineRule="auto"/>
            </w:pPr>
          </w:p>
        </w:tc>
        <w:tc>
          <w:tcPr>
            <w:tcW w:w="1976" w:type="dxa"/>
          </w:tcPr>
          <w:p w14:paraId="611C3247" w14:textId="77777777" w:rsidR="00097E98" w:rsidRPr="00442838" w:rsidRDefault="00097E98" w:rsidP="000F163C">
            <w:pPr>
              <w:spacing w:line="360" w:lineRule="auto"/>
            </w:pPr>
          </w:p>
        </w:tc>
      </w:tr>
      <w:tr w:rsidR="00097E98" w:rsidRPr="00442838" w14:paraId="146C4A7D" w14:textId="77777777" w:rsidTr="000F163C">
        <w:trPr>
          <w:trHeight w:val="896"/>
        </w:trPr>
        <w:tc>
          <w:tcPr>
            <w:tcW w:w="1251" w:type="dxa"/>
          </w:tcPr>
          <w:p w14:paraId="4DE6DC69" w14:textId="77777777" w:rsidR="00097E98" w:rsidRPr="00442838" w:rsidRDefault="00097E98" w:rsidP="000F163C">
            <w:pPr>
              <w:spacing w:line="360" w:lineRule="auto"/>
            </w:pPr>
          </w:p>
        </w:tc>
        <w:tc>
          <w:tcPr>
            <w:tcW w:w="1652" w:type="dxa"/>
          </w:tcPr>
          <w:p w14:paraId="2CA2850F" w14:textId="77777777" w:rsidR="00097E98" w:rsidRPr="00442838" w:rsidRDefault="00097E98" w:rsidP="000F163C">
            <w:pPr>
              <w:spacing w:line="360" w:lineRule="auto"/>
            </w:pPr>
          </w:p>
        </w:tc>
        <w:tc>
          <w:tcPr>
            <w:tcW w:w="3719" w:type="dxa"/>
          </w:tcPr>
          <w:p w14:paraId="71D74CEA" w14:textId="77777777" w:rsidR="00097E98" w:rsidRPr="00442838" w:rsidRDefault="00097E98" w:rsidP="000F163C">
            <w:pPr>
              <w:spacing w:line="360" w:lineRule="auto"/>
            </w:pPr>
          </w:p>
        </w:tc>
        <w:tc>
          <w:tcPr>
            <w:tcW w:w="880" w:type="dxa"/>
          </w:tcPr>
          <w:p w14:paraId="6BAE9D40" w14:textId="77777777" w:rsidR="00097E98" w:rsidRPr="00442838" w:rsidRDefault="00097E98" w:rsidP="000F163C">
            <w:pPr>
              <w:spacing w:line="360" w:lineRule="auto"/>
            </w:pPr>
          </w:p>
        </w:tc>
        <w:tc>
          <w:tcPr>
            <w:tcW w:w="724" w:type="dxa"/>
          </w:tcPr>
          <w:p w14:paraId="24D37DFD" w14:textId="77777777" w:rsidR="00097E98" w:rsidRPr="00442838" w:rsidRDefault="00097E98" w:rsidP="000F163C">
            <w:pPr>
              <w:spacing w:line="360" w:lineRule="auto"/>
            </w:pPr>
          </w:p>
        </w:tc>
        <w:tc>
          <w:tcPr>
            <w:tcW w:w="724" w:type="dxa"/>
          </w:tcPr>
          <w:p w14:paraId="60950F60" w14:textId="77777777" w:rsidR="00097E98" w:rsidRPr="00442838" w:rsidRDefault="00097E98" w:rsidP="000F163C">
            <w:pPr>
              <w:spacing w:line="360" w:lineRule="auto"/>
            </w:pPr>
          </w:p>
        </w:tc>
        <w:tc>
          <w:tcPr>
            <w:tcW w:w="1976" w:type="dxa"/>
          </w:tcPr>
          <w:p w14:paraId="517BC61E" w14:textId="77777777" w:rsidR="00097E98" w:rsidRPr="00442838" w:rsidRDefault="00097E98" w:rsidP="000F163C">
            <w:pPr>
              <w:spacing w:line="360" w:lineRule="auto"/>
            </w:pPr>
          </w:p>
        </w:tc>
      </w:tr>
    </w:tbl>
    <w:p w14:paraId="19724BDE" w14:textId="77777777" w:rsidR="00097E98" w:rsidRPr="00442838" w:rsidRDefault="00097E98" w:rsidP="00097E98">
      <w:pPr>
        <w:rPr>
          <w:sz w:val="24"/>
        </w:rPr>
      </w:pPr>
    </w:p>
    <w:p w14:paraId="50D54EC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A1E086E" w14:textId="77777777" w:rsidTr="000F163C">
        <w:tc>
          <w:tcPr>
            <w:tcW w:w="3596" w:type="dxa"/>
          </w:tcPr>
          <w:p w14:paraId="223CEF6F" w14:textId="77777777" w:rsidR="00097E98" w:rsidRPr="00442838" w:rsidRDefault="00097E98" w:rsidP="000F163C">
            <w:pPr>
              <w:rPr>
                <w:sz w:val="24"/>
              </w:rPr>
            </w:pPr>
          </w:p>
        </w:tc>
        <w:tc>
          <w:tcPr>
            <w:tcW w:w="3597" w:type="dxa"/>
          </w:tcPr>
          <w:p w14:paraId="16BA2A74" w14:textId="77777777" w:rsidR="00097E98" w:rsidRPr="00442838" w:rsidRDefault="00097E98" w:rsidP="000F163C">
            <w:pPr>
              <w:rPr>
                <w:sz w:val="24"/>
              </w:rPr>
            </w:pPr>
          </w:p>
        </w:tc>
        <w:tc>
          <w:tcPr>
            <w:tcW w:w="3597" w:type="dxa"/>
          </w:tcPr>
          <w:p w14:paraId="7EFB4F4C" w14:textId="77777777" w:rsidR="00097E98" w:rsidRPr="00442838" w:rsidRDefault="00097E98" w:rsidP="000F163C">
            <w:pPr>
              <w:rPr>
                <w:sz w:val="24"/>
              </w:rPr>
            </w:pPr>
          </w:p>
        </w:tc>
      </w:tr>
      <w:tr w:rsidR="00097E98" w:rsidRPr="00442838" w14:paraId="4ABD67DE" w14:textId="77777777" w:rsidTr="000F163C">
        <w:tc>
          <w:tcPr>
            <w:tcW w:w="3596" w:type="dxa"/>
          </w:tcPr>
          <w:p w14:paraId="3D361424" w14:textId="77777777" w:rsidR="00097E98" w:rsidRPr="00442838" w:rsidRDefault="00097E98" w:rsidP="000F163C">
            <w:pPr>
              <w:rPr>
                <w:sz w:val="24"/>
              </w:rPr>
            </w:pPr>
          </w:p>
        </w:tc>
        <w:tc>
          <w:tcPr>
            <w:tcW w:w="3597" w:type="dxa"/>
          </w:tcPr>
          <w:p w14:paraId="5EAF7B0C" w14:textId="77777777" w:rsidR="00097E98" w:rsidRPr="00442838" w:rsidRDefault="00097E98" w:rsidP="000F163C">
            <w:pPr>
              <w:rPr>
                <w:sz w:val="24"/>
              </w:rPr>
            </w:pPr>
          </w:p>
        </w:tc>
        <w:tc>
          <w:tcPr>
            <w:tcW w:w="3597" w:type="dxa"/>
          </w:tcPr>
          <w:p w14:paraId="0D1070A0" w14:textId="77777777" w:rsidR="00097E98" w:rsidRPr="00442838" w:rsidRDefault="00097E98" w:rsidP="000F163C">
            <w:pPr>
              <w:rPr>
                <w:sz w:val="24"/>
              </w:rPr>
            </w:pPr>
          </w:p>
        </w:tc>
      </w:tr>
    </w:tbl>
    <w:p w14:paraId="5F467CE6" w14:textId="77777777" w:rsidR="00097E98" w:rsidRPr="00442838" w:rsidRDefault="00097E98" w:rsidP="00097E98">
      <w:pPr>
        <w:rPr>
          <w:sz w:val="24"/>
        </w:rPr>
      </w:pPr>
    </w:p>
    <w:p w14:paraId="2E3267CF" w14:textId="77777777" w:rsidR="00097E98" w:rsidRPr="00442838" w:rsidRDefault="00097E98" w:rsidP="00097E98">
      <w:pPr>
        <w:rPr>
          <w:sz w:val="24"/>
        </w:rPr>
      </w:pPr>
      <w:r w:rsidRPr="00442838">
        <w:rPr>
          <w:sz w:val="24"/>
        </w:rPr>
        <w:t>Sprites:</w:t>
      </w:r>
    </w:p>
    <w:p w14:paraId="5EC54B63" w14:textId="77777777" w:rsidR="00097E98" w:rsidRPr="00442838" w:rsidRDefault="00097E98" w:rsidP="00097E98">
      <w:pPr>
        <w:rPr>
          <w:sz w:val="24"/>
        </w:rPr>
      </w:pPr>
      <w:r w:rsidRPr="00442838">
        <w:rPr>
          <w:sz w:val="24"/>
        </w:rPr>
        <w:br w:type="page"/>
      </w:r>
    </w:p>
    <w:p w14:paraId="51E9F0FA" w14:textId="77777777" w:rsidR="00097E98" w:rsidRPr="00442838" w:rsidRDefault="00097E98" w:rsidP="00097E98">
      <w:pPr>
        <w:rPr>
          <w:sz w:val="24"/>
        </w:rPr>
      </w:pPr>
      <w:r w:rsidRPr="00442838">
        <w:rPr>
          <w:sz w:val="24"/>
        </w:rPr>
        <w:lastRenderedPageBreak/>
        <w:t>Family Page</w:t>
      </w:r>
    </w:p>
    <w:p w14:paraId="16CE82C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7B217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5A80BD1" w14:textId="77777777" w:rsidTr="000F163C">
        <w:trPr>
          <w:trHeight w:val="896"/>
        </w:trPr>
        <w:tc>
          <w:tcPr>
            <w:tcW w:w="1251" w:type="dxa"/>
          </w:tcPr>
          <w:p w14:paraId="0DBEEB82" w14:textId="77777777" w:rsidR="00097E98" w:rsidRPr="00442838" w:rsidRDefault="00097E98" w:rsidP="000F163C">
            <w:pPr>
              <w:spacing w:line="360" w:lineRule="auto"/>
            </w:pPr>
            <w:r w:rsidRPr="00442838">
              <w:t>Pokemon</w:t>
            </w:r>
          </w:p>
          <w:p w14:paraId="705D8C93" w14:textId="77777777" w:rsidR="00097E98" w:rsidRPr="00442838" w:rsidRDefault="00097E98" w:rsidP="000F163C">
            <w:pPr>
              <w:spacing w:line="360" w:lineRule="auto"/>
            </w:pPr>
            <w:r w:rsidRPr="00442838">
              <w:t>Name</w:t>
            </w:r>
          </w:p>
        </w:tc>
        <w:tc>
          <w:tcPr>
            <w:tcW w:w="1652" w:type="dxa"/>
          </w:tcPr>
          <w:p w14:paraId="4FE6E600" w14:textId="77777777" w:rsidR="00097E98" w:rsidRPr="00442838" w:rsidRDefault="00097E98" w:rsidP="000F163C">
            <w:pPr>
              <w:spacing w:line="360" w:lineRule="auto"/>
            </w:pPr>
            <w:r w:rsidRPr="00442838">
              <w:t>Pokemon Number</w:t>
            </w:r>
          </w:p>
        </w:tc>
        <w:tc>
          <w:tcPr>
            <w:tcW w:w="3719" w:type="dxa"/>
          </w:tcPr>
          <w:p w14:paraId="68127EEA" w14:textId="77777777" w:rsidR="00097E98" w:rsidRPr="00442838" w:rsidRDefault="00097E98" w:rsidP="000F163C">
            <w:pPr>
              <w:spacing w:line="360" w:lineRule="auto"/>
            </w:pPr>
            <w:r w:rsidRPr="00442838">
              <w:t>Base Stats</w:t>
            </w:r>
          </w:p>
          <w:p w14:paraId="289BCCF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C123601" w14:textId="77777777" w:rsidR="00097E98" w:rsidRPr="00442838" w:rsidRDefault="00097E98" w:rsidP="000F163C">
            <w:pPr>
              <w:spacing w:line="360" w:lineRule="auto"/>
            </w:pPr>
            <w:r w:rsidRPr="00442838">
              <w:t>Ability</w:t>
            </w:r>
          </w:p>
        </w:tc>
        <w:tc>
          <w:tcPr>
            <w:tcW w:w="724" w:type="dxa"/>
          </w:tcPr>
          <w:p w14:paraId="61AEB940" w14:textId="77777777" w:rsidR="00097E98" w:rsidRPr="00442838" w:rsidRDefault="00097E98" w:rsidP="000F163C">
            <w:pPr>
              <w:spacing w:line="360" w:lineRule="auto"/>
            </w:pPr>
            <w:r w:rsidRPr="00442838">
              <w:t>Type 1</w:t>
            </w:r>
          </w:p>
        </w:tc>
        <w:tc>
          <w:tcPr>
            <w:tcW w:w="724" w:type="dxa"/>
          </w:tcPr>
          <w:p w14:paraId="0705B3E1" w14:textId="77777777" w:rsidR="00097E98" w:rsidRPr="00442838" w:rsidRDefault="00097E98" w:rsidP="000F163C">
            <w:pPr>
              <w:spacing w:line="360" w:lineRule="auto"/>
            </w:pPr>
            <w:r w:rsidRPr="00442838">
              <w:t>Type 2</w:t>
            </w:r>
          </w:p>
        </w:tc>
        <w:tc>
          <w:tcPr>
            <w:tcW w:w="1976" w:type="dxa"/>
          </w:tcPr>
          <w:p w14:paraId="00D27A3C" w14:textId="77777777" w:rsidR="00097E98" w:rsidRPr="00442838" w:rsidRDefault="00097E98" w:rsidP="000F163C">
            <w:pPr>
              <w:spacing w:line="360" w:lineRule="auto"/>
            </w:pPr>
            <w:r w:rsidRPr="00442838">
              <w:t>Evolution</w:t>
            </w:r>
          </w:p>
        </w:tc>
      </w:tr>
      <w:tr w:rsidR="00097E98" w:rsidRPr="00442838" w14:paraId="47509190" w14:textId="77777777" w:rsidTr="000F163C">
        <w:trPr>
          <w:trHeight w:val="454"/>
        </w:trPr>
        <w:tc>
          <w:tcPr>
            <w:tcW w:w="1251" w:type="dxa"/>
          </w:tcPr>
          <w:p w14:paraId="3ADA175C" w14:textId="77777777" w:rsidR="00097E98" w:rsidRPr="00442838" w:rsidRDefault="00097E98" w:rsidP="000F163C">
            <w:pPr>
              <w:spacing w:line="360" w:lineRule="auto"/>
            </w:pPr>
          </w:p>
        </w:tc>
        <w:tc>
          <w:tcPr>
            <w:tcW w:w="1652" w:type="dxa"/>
          </w:tcPr>
          <w:p w14:paraId="5BBEFFDF" w14:textId="77777777" w:rsidR="00097E98" w:rsidRPr="00442838" w:rsidRDefault="00097E98" w:rsidP="000F163C">
            <w:pPr>
              <w:spacing w:line="360" w:lineRule="auto"/>
            </w:pPr>
          </w:p>
        </w:tc>
        <w:tc>
          <w:tcPr>
            <w:tcW w:w="3719" w:type="dxa"/>
          </w:tcPr>
          <w:p w14:paraId="496AEF45" w14:textId="77777777" w:rsidR="00097E98" w:rsidRPr="00442838" w:rsidRDefault="00097E98" w:rsidP="000F163C">
            <w:pPr>
              <w:spacing w:line="360" w:lineRule="auto"/>
            </w:pPr>
          </w:p>
        </w:tc>
        <w:tc>
          <w:tcPr>
            <w:tcW w:w="880" w:type="dxa"/>
          </w:tcPr>
          <w:p w14:paraId="2669FB11" w14:textId="77777777" w:rsidR="00097E98" w:rsidRPr="00442838" w:rsidRDefault="00097E98" w:rsidP="000F163C">
            <w:pPr>
              <w:spacing w:line="360" w:lineRule="auto"/>
            </w:pPr>
          </w:p>
        </w:tc>
        <w:tc>
          <w:tcPr>
            <w:tcW w:w="724" w:type="dxa"/>
          </w:tcPr>
          <w:p w14:paraId="4AD17C37" w14:textId="77777777" w:rsidR="00097E98" w:rsidRPr="00442838" w:rsidRDefault="00097E98" w:rsidP="000F163C">
            <w:pPr>
              <w:spacing w:line="360" w:lineRule="auto"/>
            </w:pPr>
          </w:p>
        </w:tc>
        <w:tc>
          <w:tcPr>
            <w:tcW w:w="724" w:type="dxa"/>
          </w:tcPr>
          <w:p w14:paraId="619716EE" w14:textId="77777777" w:rsidR="00097E98" w:rsidRPr="00442838" w:rsidRDefault="00097E98" w:rsidP="000F163C">
            <w:pPr>
              <w:spacing w:line="360" w:lineRule="auto"/>
            </w:pPr>
          </w:p>
        </w:tc>
        <w:tc>
          <w:tcPr>
            <w:tcW w:w="1976" w:type="dxa"/>
          </w:tcPr>
          <w:p w14:paraId="7C579734" w14:textId="77777777" w:rsidR="00097E98" w:rsidRPr="00442838" w:rsidRDefault="00097E98" w:rsidP="000F163C">
            <w:pPr>
              <w:spacing w:line="360" w:lineRule="auto"/>
            </w:pPr>
          </w:p>
        </w:tc>
      </w:tr>
      <w:tr w:rsidR="00097E98" w:rsidRPr="00442838" w14:paraId="31E131D6" w14:textId="77777777" w:rsidTr="000F163C">
        <w:trPr>
          <w:trHeight w:val="441"/>
        </w:trPr>
        <w:tc>
          <w:tcPr>
            <w:tcW w:w="1251" w:type="dxa"/>
          </w:tcPr>
          <w:p w14:paraId="78ED1BE6" w14:textId="77777777" w:rsidR="00097E98" w:rsidRPr="00442838" w:rsidRDefault="00097E98" w:rsidP="000F163C">
            <w:pPr>
              <w:spacing w:line="360" w:lineRule="auto"/>
            </w:pPr>
          </w:p>
        </w:tc>
        <w:tc>
          <w:tcPr>
            <w:tcW w:w="1652" w:type="dxa"/>
          </w:tcPr>
          <w:p w14:paraId="3B54378C" w14:textId="77777777" w:rsidR="00097E98" w:rsidRPr="00442838" w:rsidRDefault="00097E98" w:rsidP="000F163C">
            <w:pPr>
              <w:spacing w:line="360" w:lineRule="auto"/>
            </w:pPr>
          </w:p>
        </w:tc>
        <w:tc>
          <w:tcPr>
            <w:tcW w:w="3719" w:type="dxa"/>
          </w:tcPr>
          <w:p w14:paraId="28E3CC67" w14:textId="77777777" w:rsidR="00097E98" w:rsidRPr="00442838" w:rsidRDefault="00097E98" w:rsidP="000F163C">
            <w:pPr>
              <w:spacing w:line="360" w:lineRule="auto"/>
            </w:pPr>
          </w:p>
        </w:tc>
        <w:tc>
          <w:tcPr>
            <w:tcW w:w="880" w:type="dxa"/>
          </w:tcPr>
          <w:p w14:paraId="46255D64" w14:textId="77777777" w:rsidR="00097E98" w:rsidRPr="00442838" w:rsidRDefault="00097E98" w:rsidP="000F163C">
            <w:pPr>
              <w:spacing w:line="360" w:lineRule="auto"/>
            </w:pPr>
          </w:p>
        </w:tc>
        <w:tc>
          <w:tcPr>
            <w:tcW w:w="724" w:type="dxa"/>
          </w:tcPr>
          <w:p w14:paraId="227C943B" w14:textId="77777777" w:rsidR="00097E98" w:rsidRPr="00442838" w:rsidRDefault="00097E98" w:rsidP="000F163C">
            <w:pPr>
              <w:spacing w:line="360" w:lineRule="auto"/>
            </w:pPr>
          </w:p>
        </w:tc>
        <w:tc>
          <w:tcPr>
            <w:tcW w:w="724" w:type="dxa"/>
          </w:tcPr>
          <w:p w14:paraId="204F592D" w14:textId="77777777" w:rsidR="00097E98" w:rsidRPr="00442838" w:rsidRDefault="00097E98" w:rsidP="000F163C">
            <w:pPr>
              <w:spacing w:line="360" w:lineRule="auto"/>
            </w:pPr>
          </w:p>
        </w:tc>
        <w:tc>
          <w:tcPr>
            <w:tcW w:w="1976" w:type="dxa"/>
          </w:tcPr>
          <w:p w14:paraId="1F1CE09A" w14:textId="77777777" w:rsidR="00097E98" w:rsidRPr="00442838" w:rsidRDefault="00097E98" w:rsidP="000F163C">
            <w:pPr>
              <w:spacing w:line="360" w:lineRule="auto"/>
            </w:pPr>
          </w:p>
        </w:tc>
      </w:tr>
      <w:tr w:rsidR="00097E98" w:rsidRPr="00442838" w14:paraId="48E4753E" w14:textId="77777777" w:rsidTr="000F163C">
        <w:trPr>
          <w:trHeight w:val="441"/>
        </w:trPr>
        <w:tc>
          <w:tcPr>
            <w:tcW w:w="1251" w:type="dxa"/>
          </w:tcPr>
          <w:p w14:paraId="2741B9EF" w14:textId="77777777" w:rsidR="00097E98" w:rsidRPr="00442838" w:rsidRDefault="00097E98" w:rsidP="000F163C">
            <w:pPr>
              <w:spacing w:line="360" w:lineRule="auto"/>
            </w:pPr>
          </w:p>
        </w:tc>
        <w:tc>
          <w:tcPr>
            <w:tcW w:w="1652" w:type="dxa"/>
          </w:tcPr>
          <w:p w14:paraId="1F86BB7A" w14:textId="77777777" w:rsidR="00097E98" w:rsidRPr="00442838" w:rsidRDefault="00097E98" w:rsidP="000F163C">
            <w:pPr>
              <w:spacing w:line="360" w:lineRule="auto"/>
            </w:pPr>
          </w:p>
        </w:tc>
        <w:tc>
          <w:tcPr>
            <w:tcW w:w="3719" w:type="dxa"/>
          </w:tcPr>
          <w:p w14:paraId="0ED2ECE6" w14:textId="77777777" w:rsidR="00097E98" w:rsidRPr="00442838" w:rsidRDefault="00097E98" w:rsidP="000F163C">
            <w:pPr>
              <w:spacing w:line="360" w:lineRule="auto"/>
            </w:pPr>
          </w:p>
        </w:tc>
        <w:tc>
          <w:tcPr>
            <w:tcW w:w="880" w:type="dxa"/>
          </w:tcPr>
          <w:p w14:paraId="4CD6E229" w14:textId="77777777" w:rsidR="00097E98" w:rsidRPr="00442838" w:rsidRDefault="00097E98" w:rsidP="000F163C">
            <w:pPr>
              <w:spacing w:line="360" w:lineRule="auto"/>
            </w:pPr>
          </w:p>
        </w:tc>
        <w:tc>
          <w:tcPr>
            <w:tcW w:w="724" w:type="dxa"/>
          </w:tcPr>
          <w:p w14:paraId="6AAF17FB" w14:textId="77777777" w:rsidR="00097E98" w:rsidRPr="00442838" w:rsidRDefault="00097E98" w:rsidP="000F163C">
            <w:pPr>
              <w:spacing w:line="360" w:lineRule="auto"/>
            </w:pPr>
          </w:p>
        </w:tc>
        <w:tc>
          <w:tcPr>
            <w:tcW w:w="724" w:type="dxa"/>
          </w:tcPr>
          <w:p w14:paraId="5A37F743" w14:textId="77777777" w:rsidR="00097E98" w:rsidRPr="00442838" w:rsidRDefault="00097E98" w:rsidP="000F163C">
            <w:pPr>
              <w:spacing w:line="360" w:lineRule="auto"/>
            </w:pPr>
          </w:p>
        </w:tc>
        <w:tc>
          <w:tcPr>
            <w:tcW w:w="1976" w:type="dxa"/>
          </w:tcPr>
          <w:p w14:paraId="3015A194" w14:textId="77777777" w:rsidR="00097E98" w:rsidRPr="00442838" w:rsidRDefault="00097E98" w:rsidP="000F163C">
            <w:pPr>
              <w:spacing w:line="360" w:lineRule="auto"/>
            </w:pPr>
          </w:p>
        </w:tc>
      </w:tr>
      <w:tr w:rsidR="00097E98" w:rsidRPr="00442838" w14:paraId="78C4C4B7" w14:textId="77777777" w:rsidTr="000F163C">
        <w:trPr>
          <w:trHeight w:val="896"/>
        </w:trPr>
        <w:tc>
          <w:tcPr>
            <w:tcW w:w="1251" w:type="dxa"/>
          </w:tcPr>
          <w:p w14:paraId="7F72BA7D" w14:textId="77777777" w:rsidR="00097E98" w:rsidRPr="00442838" w:rsidRDefault="00097E98" w:rsidP="000F163C">
            <w:pPr>
              <w:spacing w:line="360" w:lineRule="auto"/>
            </w:pPr>
          </w:p>
        </w:tc>
        <w:tc>
          <w:tcPr>
            <w:tcW w:w="1652" w:type="dxa"/>
          </w:tcPr>
          <w:p w14:paraId="6F694DFC" w14:textId="77777777" w:rsidR="00097E98" w:rsidRPr="00442838" w:rsidRDefault="00097E98" w:rsidP="000F163C">
            <w:pPr>
              <w:spacing w:line="360" w:lineRule="auto"/>
            </w:pPr>
          </w:p>
        </w:tc>
        <w:tc>
          <w:tcPr>
            <w:tcW w:w="3719" w:type="dxa"/>
          </w:tcPr>
          <w:p w14:paraId="35E1B110" w14:textId="77777777" w:rsidR="00097E98" w:rsidRPr="00442838" w:rsidRDefault="00097E98" w:rsidP="000F163C">
            <w:pPr>
              <w:spacing w:line="360" w:lineRule="auto"/>
            </w:pPr>
          </w:p>
        </w:tc>
        <w:tc>
          <w:tcPr>
            <w:tcW w:w="880" w:type="dxa"/>
          </w:tcPr>
          <w:p w14:paraId="2E5277AC" w14:textId="77777777" w:rsidR="00097E98" w:rsidRPr="00442838" w:rsidRDefault="00097E98" w:rsidP="000F163C">
            <w:pPr>
              <w:spacing w:line="360" w:lineRule="auto"/>
            </w:pPr>
          </w:p>
        </w:tc>
        <w:tc>
          <w:tcPr>
            <w:tcW w:w="724" w:type="dxa"/>
          </w:tcPr>
          <w:p w14:paraId="2CC5D88D" w14:textId="77777777" w:rsidR="00097E98" w:rsidRPr="00442838" w:rsidRDefault="00097E98" w:rsidP="000F163C">
            <w:pPr>
              <w:spacing w:line="360" w:lineRule="auto"/>
            </w:pPr>
          </w:p>
        </w:tc>
        <w:tc>
          <w:tcPr>
            <w:tcW w:w="724" w:type="dxa"/>
          </w:tcPr>
          <w:p w14:paraId="3D11759C" w14:textId="77777777" w:rsidR="00097E98" w:rsidRPr="00442838" w:rsidRDefault="00097E98" w:rsidP="000F163C">
            <w:pPr>
              <w:spacing w:line="360" w:lineRule="auto"/>
            </w:pPr>
          </w:p>
        </w:tc>
        <w:tc>
          <w:tcPr>
            <w:tcW w:w="1976" w:type="dxa"/>
          </w:tcPr>
          <w:p w14:paraId="61D9BA16" w14:textId="77777777" w:rsidR="00097E98" w:rsidRPr="00442838" w:rsidRDefault="00097E98" w:rsidP="000F163C">
            <w:pPr>
              <w:spacing w:line="360" w:lineRule="auto"/>
            </w:pPr>
          </w:p>
        </w:tc>
      </w:tr>
    </w:tbl>
    <w:p w14:paraId="2FBBA1CF" w14:textId="77777777" w:rsidR="00097E98" w:rsidRPr="00442838" w:rsidRDefault="00097E98" w:rsidP="00097E98">
      <w:pPr>
        <w:rPr>
          <w:sz w:val="24"/>
        </w:rPr>
      </w:pPr>
    </w:p>
    <w:p w14:paraId="4C3B497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941D55A" w14:textId="77777777" w:rsidTr="000F163C">
        <w:tc>
          <w:tcPr>
            <w:tcW w:w="3596" w:type="dxa"/>
          </w:tcPr>
          <w:p w14:paraId="197DDD61" w14:textId="77777777" w:rsidR="00097E98" w:rsidRPr="00442838" w:rsidRDefault="00097E98" w:rsidP="000F163C">
            <w:pPr>
              <w:rPr>
                <w:sz w:val="24"/>
              </w:rPr>
            </w:pPr>
          </w:p>
        </w:tc>
        <w:tc>
          <w:tcPr>
            <w:tcW w:w="3597" w:type="dxa"/>
          </w:tcPr>
          <w:p w14:paraId="0CA29DD8" w14:textId="77777777" w:rsidR="00097E98" w:rsidRPr="00442838" w:rsidRDefault="00097E98" w:rsidP="000F163C">
            <w:pPr>
              <w:rPr>
                <w:sz w:val="24"/>
              </w:rPr>
            </w:pPr>
          </w:p>
        </w:tc>
        <w:tc>
          <w:tcPr>
            <w:tcW w:w="3597" w:type="dxa"/>
          </w:tcPr>
          <w:p w14:paraId="558E2582" w14:textId="77777777" w:rsidR="00097E98" w:rsidRPr="00442838" w:rsidRDefault="00097E98" w:rsidP="000F163C">
            <w:pPr>
              <w:rPr>
                <w:sz w:val="24"/>
              </w:rPr>
            </w:pPr>
          </w:p>
        </w:tc>
      </w:tr>
      <w:tr w:rsidR="00097E98" w:rsidRPr="00442838" w14:paraId="108658BA" w14:textId="77777777" w:rsidTr="000F163C">
        <w:tc>
          <w:tcPr>
            <w:tcW w:w="3596" w:type="dxa"/>
          </w:tcPr>
          <w:p w14:paraId="7DA2B176" w14:textId="77777777" w:rsidR="00097E98" w:rsidRPr="00442838" w:rsidRDefault="00097E98" w:rsidP="000F163C">
            <w:pPr>
              <w:rPr>
                <w:sz w:val="24"/>
              </w:rPr>
            </w:pPr>
          </w:p>
        </w:tc>
        <w:tc>
          <w:tcPr>
            <w:tcW w:w="3597" w:type="dxa"/>
          </w:tcPr>
          <w:p w14:paraId="657EFEEA" w14:textId="77777777" w:rsidR="00097E98" w:rsidRPr="00442838" w:rsidRDefault="00097E98" w:rsidP="000F163C">
            <w:pPr>
              <w:rPr>
                <w:sz w:val="24"/>
              </w:rPr>
            </w:pPr>
          </w:p>
        </w:tc>
        <w:tc>
          <w:tcPr>
            <w:tcW w:w="3597" w:type="dxa"/>
          </w:tcPr>
          <w:p w14:paraId="54064B5F" w14:textId="77777777" w:rsidR="00097E98" w:rsidRPr="00442838" w:rsidRDefault="00097E98" w:rsidP="000F163C">
            <w:pPr>
              <w:rPr>
                <w:sz w:val="24"/>
              </w:rPr>
            </w:pPr>
          </w:p>
        </w:tc>
      </w:tr>
    </w:tbl>
    <w:p w14:paraId="0D06898D" w14:textId="77777777" w:rsidR="00097E98" w:rsidRPr="00442838" w:rsidRDefault="00097E98" w:rsidP="00097E98">
      <w:pPr>
        <w:rPr>
          <w:sz w:val="24"/>
        </w:rPr>
      </w:pPr>
    </w:p>
    <w:p w14:paraId="4ED79F9E" w14:textId="77777777" w:rsidR="00097E98" w:rsidRPr="00442838" w:rsidRDefault="00097E98" w:rsidP="00097E98">
      <w:pPr>
        <w:rPr>
          <w:sz w:val="24"/>
        </w:rPr>
      </w:pPr>
      <w:r w:rsidRPr="00442838">
        <w:rPr>
          <w:sz w:val="24"/>
        </w:rPr>
        <w:t>Sprites:</w:t>
      </w:r>
    </w:p>
    <w:p w14:paraId="41134F7C" w14:textId="77777777" w:rsidR="00097E98" w:rsidRPr="00442838" w:rsidRDefault="00097E98" w:rsidP="00097E98">
      <w:pPr>
        <w:rPr>
          <w:sz w:val="24"/>
        </w:rPr>
      </w:pPr>
      <w:r w:rsidRPr="00442838">
        <w:rPr>
          <w:sz w:val="24"/>
        </w:rPr>
        <w:br w:type="page"/>
      </w:r>
    </w:p>
    <w:p w14:paraId="1CDD0EC8" w14:textId="77777777" w:rsidR="00097E98" w:rsidRPr="00442838" w:rsidRDefault="00097E98" w:rsidP="00097E98">
      <w:pPr>
        <w:rPr>
          <w:sz w:val="24"/>
        </w:rPr>
      </w:pPr>
      <w:r w:rsidRPr="00442838">
        <w:rPr>
          <w:sz w:val="24"/>
        </w:rPr>
        <w:lastRenderedPageBreak/>
        <w:t>Family Page</w:t>
      </w:r>
    </w:p>
    <w:p w14:paraId="678CD41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0B244F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75847C" w14:textId="77777777" w:rsidTr="000F163C">
        <w:trPr>
          <w:trHeight w:val="896"/>
        </w:trPr>
        <w:tc>
          <w:tcPr>
            <w:tcW w:w="1251" w:type="dxa"/>
          </w:tcPr>
          <w:p w14:paraId="720D5953" w14:textId="77777777" w:rsidR="00097E98" w:rsidRPr="00442838" w:rsidRDefault="00097E98" w:rsidP="000F163C">
            <w:pPr>
              <w:spacing w:line="360" w:lineRule="auto"/>
            </w:pPr>
            <w:r w:rsidRPr="00442838">
              <w:t>Pokemon</w:t>
            </w:r>
          </w:p>
          <w:p w14:paraId="0528C6EF" w14:textId="77777777" w:rsidR="00097E98" w:rsidRPr="00442838" w:rsidRDefault="00097E98" w:rsidP="000F163C">
            <w:pPr>
              <w:spacing w:line="360" w:lineRule="auto"/>
            </w:pPr>
            <w:r w:rsidRPr="00442838">
              <w:t>Name</w:t>
            </w:r>
          </w:p>
        </w:tc>
        <w:tc>
          <w:tcPr>
            <w:tcW w:w="1652" w:type="dxa"/>
          </w:tcPr>
          <w:p w14:paraId="08646305" w14:textId="77777777" w:rsidR="00097E98" w:rsidRPr="00442838" w:rsidRDefault="00097E98" w:rsidP="000F163C">
            <w:pPr>
              <w:spacing w:line="360" w:lineRule="auto"/>
            </w:pPr>
            <w:r w:rsidRPr="00442838">
              <w:t>Pokemon Number</w:t>
            </w:r>
          </w:p>
        </w:tc>
        <w:tc>
          <w:tcPr>
            <w:tcW w:w="3719" w:type="dxa"/>
          </w:tcPr>
          <w:p w14:paraId="0E376008" w14:textId="77777777" w:rsidR="00097E98" w:rsidRPr="00442838" w:rsidRDefault="00097E98" w:rsidP="000F163C">
            <w:pPr>
              <w:spacing w:line="360" w:lineRule="auto"/>
            </w:pPr>
            <w:r w:rsidRPr="00442838">
              <w:t>Base Stats</w:t>
            </w:r>
          </w:p>
          <w:p w14:paraId="7D6BC2A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A16B5BE" w14:textId="77777777" w:rsidR="00097E98" w:rsidRPr="00442838" w:rsidRDefault="00097E98" w:rsidP="000F163C">
            <w:pPr>
              <w:spacing w:line="360" w:lineRule="auto"/>
            </w:pPr>
            <w:r w:rsidRPr="00442838">
              <w:t>Ability</w:t>
            </w:r>
          </w:p>
        </w:tc>
        <w:tc>
          <w:tcPr>
            <w:tcW w:w="724" w:type="dxa"/>
          </w:tcPr>
          <w:p w14:paraId="4446FB49" w14:textId="77777777" w:rsidR="00097E98" w:rsidRPr="00442838" w:rsidRDefault="00097E98" w:rsidP="000F163C">
            <w:pPr>
              <w:spacing w:line="360" w:lineRule="auto"/>
            </w:pPr>
            <w:r w:rsidRPr="00442838">
              <w:t>Type 1</w:t>
            </w:r>
          </w:p>
        </w:tc>
        <w:tc>
          <w:tcPr>
            <w:tcW w:w="724" w:type="dxa"/>
          </w:tcPr>
          <w:p w14:paraId="72230160" w14:textId="77777777" w:rsidR="00097E98" w:rsidRPr="00442838" w:rsidRDefault="00097E98" w:rsidP="000F163C">
            <w:pPr>
              <w:spacing w:line="360" w:lineRule="auto"/>
            </w:pPr>
            <w:r w:rsidRPr="00442838">
              <w:t>Type 2</w:t>
            </w:r>
          </w:p>
        </w:tc>
        <w:tc>
          <w:tcPr>
            <w:tcW w:w="1976" w:type="dxa"/>
          </w:tcPr>
          <w:p w14:paraId="43F8A242" w14:textId="77777777" w:rsidR="00097E98" w:rsidRPr="00442838" w:rsidRDefault="00097E98" w:rsidP="000F163C">
            <w:pPr>
              <w:spacing w:line="360" w:lineRule="auto"/>
            </w:pPr>
            <w:r w:rsidRPr="00442838">
              <w:t>Evolution</w:t>
            </w:r>
          </w:p>
        </w:tc>
      </w:tr>
      <w:tr w:rsidR="00097E98" w:rsidRPr="00442838" w14:paraId="2D20FF07" w14:textId="77777777" w:rsidTr="000F163C">
        <w:trPr>
          <w:trHeight w:val="454"/>
        </w:trPr>
        <w:tc>
          <w:tcPr>
            <w:tcW w:w="1251" w:type="dxa"/>
          </w:tcPr>
          <w:p w14:paraId="1B685FF7" w14:textId="77777777" w:rsidR="00097E98" w:rsidRPr="00442838" w:rsidRDefault="00097E98" w:rsidP="000F163C">
            <w:pPr>
              <w:spacing w:line="360" w:lineRule="auto"/>
            </w:pPr>
          </w:p>
        </w:tc>
        <w:tc>
          <w:tcPr>
            <w:tcW w:w="1652" w:type="dxa"/>
          </w:tcPr>
          <w:p w14:paraId="0E36552F" w14:textId="77777777" w:rsidR="00097E98" w:rsidRPr="00442838" w:rsidRDefault="00097E98" w:rsidP="000F163C">
            <w:pPr>
              <w:spacing w:line="360" w:lineRule="auto"/>
            </w:pPr>
          </w:p>
        </w:tc>
        <w:tc>
          <w:tcPr>
            <w:tcW w:w="3719" w:type="dxa"/>
          </w:tcPr>
          <w:p w14:paraId="556EA65E" w14:textId="77777777" w:rsidR="00097E98" w:rsidRPr="00442838" w:rsidRDefault="00097E98" w:rsidP="000F163C">
            <w:pPr>
              <w:spacing w:line="360" w:lineRule="auto"/>
            </w:pPr>
          </w:p>
        </w:tc>
        <w:tc>
          <w:tcPr>
            <w:tcW w:w="880" w:type="dxa"/>
          </w:tcPr>
          <w:p w14:paraId="10F14A21" w14:textId="77777777" w:rsidR="00097E98" w:rsidRPr="00442838" w:rsidRDefault="00097E98" w:rsidP="000F163C">
            <w:pPr>
              <w:spacing w:line="360" w:lineRule="auto"/>
            </w:pPr>
          </w:p>
        </w:tc>
        <w:tc>
          <w:tcPr>
            <w:tcW w:w="724" w:type="dxa"/>
          </w:tcPr>
          <w:p w14:paraId="13B58FA2" w14:textId="77777777" w:rsidR="00097E98" w:rsidRPr="00442838" w:rsidRDefault="00097E98" w:rsidP="000F163C">
            <w:pPr>
              <w:spacing w:line="360" w:lineRule="auto"/>
            </w:pPr>
          </w:p>
        </w:tc>
        <w:tc>
          <w:tcPr>
            <w:tcW w:w="724" w:type="dxa"/>
          </w:tcPr>
          <w:p w14:paraId="375403CF" w14:textId="77777777" w:rsidR="00097E98" w:rsidRPr="00442838" w:rsidRDefault="00097E98" w:rsidP="000F163C">
            <w:pPr>
              <w:spacing w:line="360" w:lineRule="auto"/>
            </w:pPr>
          </w:p>
        </w:tc>
        <w:tc>
          <w:tcPr>
            <w:tcW w:w="1976" w:type="dxa"/>
          </w:tcPr>
          <w:p w14:paraId="2D22DA64" w14:textId="77777777" w:rsidR="00097E98" w:rsidRPr="00442838" w:rsidRDefault="00097E98" w:rsidP="000F163C">
            <w:pPr>
              <w:spacing w:line="360" w:lineRule="auto"/>
            </w:pPr>
          </w:p>
        </w:tc>
      </w:tr>
      <w:tr w:rsidR="00097E98" w:rsidRPr="00442838" w14:paraId="1E62AC22" w14:textId="77777777" w:rsidTr="000F163C">
        <w:trPr>
          <w:trHeight w:val="441"/>
        </w:trPr>
        <w:tc>
          <w:tcPr>
            <w:tcW w:w="1251" w:type="dxa"/>
          </w:tcPr>
          <w:p w14:paraId="65E47B12" w14:textId="77777777" w:rsidR="00097E98" w:rsidRPr="00442838" w:rsidRDefault="00097E98" w:rsidP="000F163C">
            <w:pPr>
              <w:spacing w:line="360" w:lineRule="auto"/>
            </w:pPr>
          </w:p>
        </w:tc>
        <w:tc>
          <w:tcPr>
            <w:tcW w:w="1652" w:type="dxa"/>
          </w:tcPr>
          <w:p w14:paraId="09523EFA" w14:textId="77777777" w:rsidR="00097E98" w:rsidRPr="00442838" w:rsidRDefault="00097E98" w:rsidP="000F163C">
            <w:pPr>
              <w:spacing w:line="360" w:lineRule="auto"/>
            </w:pPr>
          </w:p>
        </w:tc>
        <w:tc>
          <w:tcPr>
            <w:tcW w:w="3719" w:type="dxa"/>
          </w:tcPr>
          <w:p w14:paraId="3346C3B4" w14:textId="77777777" w:rsidR="00097E98" w:rsidRPr="00442838" w:rsidRDefault="00097E98" w:rsidP="000F163C">
            <w:pPr>
              <w:spacing w:line="360" w:lineRule="auto"/>
            </w:pPr>
          </w:p>
        </w:tc>
        <w:tc>
          <w:tcPr>
            <w:tcW w:w="880" w:type="dxa"/>
          </w:tcPr>
          <w:p w14:paraId="3CCEA3C9" w14:textId="77777777" w:rsidR="00097E98" w:rsidRPr="00442838" w:rsidRDefault="00097E98" w:rsidP="000F163C">
            <w:pPr>
              <w:spacing w:line="360" w:lineRule="auto"/>
            </w:pPr>
          </w:p>
        </w:tc>
        <w:tc>
          <w:tcPr>
            <w:tcW w:w="724" w:type="dxa"/>
          </w:tcPr>
          <w:p w14:paraId="5E6E363A" w14:textId="77777777" w:rsidR="00097E98" w:rsidRPr="00442838" w:rsidRDefault="00097E98" w:rsidP="000F163C">
            <w:pPr>
              <w:spacing w:line="360" w:lineRule="auto"/>
            </w:pPr>
          </w:p>
        </w:tc>
        <w:tc>
          <w:tcPr>
            <w:tcW w:w="724" w:type="dxa"/>
          </w:tcPr>
          <w:p w14:paraId="4523319A" w14:textId="77777777" w:rsidR="00097E98" w:rsidRPr="00442838" w:rsidRDefault="00097E98" w:rsidP="000F163C">
            <w:pPr>
              <w:spacing w:line="360" w:lineRule="auto"/>
            </w:pPr>
          </w:p>
        </w:tc>
        <w:tc>
          <w:tcPr>
            <w:tcW w:w="1976" w:type="dxa"/>
          </w:tcPr>
          <w:p w14:paraId="7232B550" w14:textId="77777777" w:rsidR="00097E98" w:rsidRPr="00442838" w:rsidRDefault="00097E98" w:rsidP="000F163C">
            <w:pPr>
              <w:spacing w:line="360" w:lineRule="auto"/>
            </w:pPr>
          </w:p>
        </w:tc>
      </w:tr>
      <w:tr w:rsidR="00097E98" w:rsidRPr="00442838" w14:paraId="7F903F09" w14:textId="77777777" w:rsidTr="000F163C">
        <w:trPr>
          <w:trHeight w:val="441"/>
        </w:trPr>
        <w:tc>
          <w:tcPr>
            <w:tcW w:w="1251" w:type="dxa"/>
          </w:tcPr>
          <w:p w14:paraId="4A7267BF" w14:textId="77777777" w:rsidR="00097E98" w:rsidRPr="00442838" w:rsidRDefault="00097E98" w:rsidP="000F163C">
            <w:pPr>
              <w:spacing w:line="360" w:lineRule="auto"/>
            </w:pPr>
          </w:p>
        </w:tc>
        <w:tc>
          <w:tcPr>
            <w:tcW w:w="1652" w:type="dxa"/>
          </w:tcPr>
          <w:p w14:paraId="2202EA99" w14:textId="77777777" w:rsidR="00097E98" w:rsidRPr="00442838" w:rsidRDefault="00097E98" w:rsidP="000F163C">
            <w:pPr>
              <w:spacing w:line="360" w:lineRule="auto"/>
            </w:pPr>
          </w:p>
        </w:tc>
        <w:tc>
          <w:tcPr>
            <w:tcW w:w="3719" w:type="dxa"/>
          </w:tcPr>
          <w:p w14:paraId="64EEABBF" w14:textId="77777777" w:rsidR="00097E98" w:rsidRPr="00442838" w:rsidRDefault="00097E98" w:rsidP="000F163C">
            <w:pPr>
              <w:spacing w:line="360" w:lineRule="auto"/>
            </w:pPr>
          </w:p>
        </w:tc>
        <w:tc>
          <w:tcPr>
            <w:tcW w:w="880" w:type="dxa"/>
          </w:tcPr>
          <w:p w14:paraId="333FB91F" w14:textId="77777777" w:rsidR="00097E98" w:rsidRPr="00442838" w:rsidRDefault="00097E98" w:rsidP="000F163C">
            <w:pPr>
              <w:spacing w:line="360" w:lineRule="auto"/>
            </w:pPr>
          </w:p>
        </w:tc>
        <w:tc>
          <w:tcPr>
            <w:tcW w:w="724" w:type="dxa"/>
          </w:tcPr>
          <w:p w14:paraId="2EADA1F8" w14:textId="77777777" w:rsidR="00097E98" w:rsidRPr="00442838" w:rsidRDefault="00097E98" w:rsidP="000F163C">
            <w:pPr>
              <w:spacing w:line="360" w:lineRule="auto"/>
            </w:pPr>
          </w:p>
        </w:tc>
        <w:tc>
          <w:tcPr>
            <w:tcW w:w="724" w:type="dxa"/>
          </w:tcPr>
          <w:p w14:paraId="562B7A6A" w14:textId="77777777" w:rsidR="00097E98" w:rsidRPr="00442838" w:rsidRDefault="00097E98" w:rsidP="000F163C">
            <w:pPr>
              <w:spacing w:line="360" w:lineRule="auto"/>
            </w:pPr>
          </w:p>
        </w:tc>
        <w:tc>
          <w:tcPr>
            <w:tcW w:w="1976" w:type="dxa"/>
          </w:tcPr>
          <w:p w14:paraId="5D040DBF" w14:textId="77777777" w:rsidR="00097E98" w:rsidRPr="00442838" w:rsidRDefault="00097E98" w:rsidP="000F163C">
            <w:pPr>
              <w:spacing w:line="360" w:lineRule="auto"/>
            </w:pPr>
          </w:p>
        </w:tc>
      </w:tr>
      <w:tr w:rsidR="00097E98" w:rsidRPr="00442838" w14:paraId="6BF45E43" w14:textId="77777777" w:rsidTr="000F163C">
        <w:trPr>
          <w:trHeight w:val="896"/>
        </w:trPr>
        <w:tc>
          <w:tcPr>
            <w:tcW w:w="1251" w:type="dxa"/>
          </w:tcPr>
          <w:p w14:paraId="5BCF36A0" w14:textId="77777777" w:rsidR="00097E98" w:rsidRPr="00442838" w:rsidRDefault="00097E98" w:rsidP="000F163C">
            <w:pPr>
              <w:spacing w:line="360" w:lineRule="auto"/>
            </w:pPr>
          </w:p>
        </w:tc>
        <w:tc>
          <w:tcPr>
            <w:tcW w:w="1652" w:type="dxa"/>
          </w:tcPr>
          <w:p w14:paraId="376F89CB" w14:textId="77777777" w:rsidR="00097E98" w:rsidRPr="00442838" w:rsidRDefault="00097E98" w:rsidP="000F163C">
            <w:pPr>
              <w:spacing w:line="360" w:lineRule="auto"/>
            </w:pPr>
          </w:p>
        </w:tc>
        <w:tc>
          <w:tcPr>
            <w:tcW w:w="3719" w:type="dxa"/>
          </w:tcPr>
          <w:p w14:paraId="4D05F947" w14:textId="77777777" w:rsidR="00097E98" w:rsidRPr="00442838" w:rsidRDefault="00097E98" w:rsidP="000F163C">
            <w:pPr>
              <w:spacing w:line="360" w:lineRule="auto"/>
            </w:pPr>
          </w:p>
        </w:tc>
        <w:tc>
          <w:tcPr>
            <w:tcW w:w="880" w:type="dxa"/>
          </w:tcPr>
          <w:p w14:paraId="7938EC09" w14:textId="77777777" w:rsidR="00097E98" w:rsidRPr="00442838" w:rsidRDefault="00097E98" w:rsidP="000F163C">
            <w:pPr>
              <w:spacing w:line="360" w:lineRule="auto"/>
            </w:pPr>
          </w:p>
        </w:tc>
        <w:tc>
          <w:tcPr>
            <w:tcW w:w="724" w:type="dxa"/>
          </w:tcPr>
          <w:p w14:paraId="17C40DE8" w14:textId="77777777" w:rsidR="00097E98" w:rsidRPr="00442838" w:rsidRDefault="00097E98" w:rsidP="000F163C">
            <w:pPr>
              <w:spacing w:line="360" w:lineRule="auto"/>
            </w:pPr>
          </w:p>
        </w:tc>
        <w:tc>
          <w:tcPr>
            <w:tcW w:w="724" w:type="dxa"/>
          </w:tcPr>
          <w:p w14:paraId="575641D7" w14:textId="77777777" w:rsidR="00097E98" w:rsidRPr="00442838" w:rsidRDefault="00097E98" w:rsidP="000F163C">
            <w:pPr>
              <w:spacing w:line="360" w:lineRule="auto"/>
            </w:pPr>
          </w:p>
        </w:tc>
        <w:tc>
          <w:tcPr>
            <w:tcW w:w="1976" w:type="dxa"/>
          </w:tcPr>
          <w:p w14:paraId="2328B6AA" w14:textId="77777777" w:rsidR="00097E98" w:rsidRPr="00442838" w:rsidRDefault="00097E98" w:rsidP="000F163C">
            <w:pPr>
              <w:spacing w:line="360" w:lineRule="auto"/>
            </w:pPr>
          </w:p>
        </w:tc>
      </w:tr>
    </w:tbl>
    <w:p w14:paraId="18D12D9F" w14:textId="77777777" w:rsidR="00097E98" w:rsidRPr="00442838" w:rsidRDefault="00097E98" w:rsidP="00097E98">
      <w:pPr>
        <w:rPr>
          <w:sz w:val="24"/>
        </w:rPr>
      </w:pPr>
    </w:p>
    <w:p w14:paraId="2BCFFB3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891C856" w14:textId="77777777" w:rsidTr="000F163C">
        <w:tc>
          <w:tcPr>
            <w:tcW w:w="3596" w:type="dxa"/>
          </w:tcPr>
          <w:p w14:paraId="64E52746" w14:textId="77777777" w:rsidR="00097E98" w:rsidRPr="00442838" w:rsidRDefault="00097E98" w:rsidP="000F163C">
            <w:pPr>
              <w:rPr>
                <w:sz w:val="24"/>
              </w:rPr>
            </w:pPr>
          </w:p>
        </w:tc>
        <w:tc>
          <w:tcPr>
            <w:tcW w:w="3597" w:type="dxa"/>
          </w:tcPr>
          <w:p w14:paraId="46208E68" w14:textId="77777777" w:rsidR="00097E98" w:rsidRPr="00442838" w:rsidRDefault="00097E98" w:rsidP="000F163C">
            <w:pPr>
              <w:rPr>
                <w:sz w:val="24"/>
              </w:rPr>
            </w:pPr>
          </w:p>
        </w:tc>
        <w:tc>
          <w:tcPr>
            <w:tcW w:w="3597" w:type="dxa"/>
          </w:tcPr>
          <w:p w14:paraId="6A040DC9" w14:textId="77777777" w:rsidR="00097E98" w:rsidRPr="00442838" w:rsidRDefault="00097E98" w:rsidP="000F163C">
            <w:pPr>
              <w:rPr>
                <w:sz w:val="24"/>
              </w:rPr>
            </w:pPr>
          </w:p>
        </w:tc>
      </w:tr>
      <w:tr w:rsidR="00097E98" w:rsidRPr="00442838" w14:paraId="7BD26A01" w14:textId="77777777" w:rsidTr="000F163C">
        <w:tc>
          <w:tcPr>
            <w:tcW w:w="3596" w:type="dxa"/>
          </w:tcPr>
          <w:p w14:paraId="4BBF6FCC" w14:textId="77777777" w:rsidR="00097E98" w:rsidRPr="00442838" w:rsidRDefault="00097E98" w:rsidP="000F163C">
            <w:pPr>
              <w:rPr>
                <w:sz w:val="24"/>
              </w:rPr>
            </w:pPr>
          </w:p>
        </w:tc>
        <w:tc>
          <w:tcPr>
            <w:tcW w:w="3597" w:type="dxa"/>
          </w:tcPr>
          <w:p w14:paraId="0A30B5D0" w14:textId="77777777" w:rsidR="00097E98" w:rsidRPr="00442838" w:rsidRDefault="00097E98" w:rsidP="000F163C">
            <w:pPr>
              <w:rPr>
                <w:sz w:val="24"/>
              </w:rPr>
            </w:pPr>
          </w:p>
        </w:tc>
        <w:tc>
          <w:tcPr>
            <w:tcW w:w="3597" w:type="dxa"/>
          </w:tcPr>
          <w:p w14:paraId="09BB91BB" w14:textId="77777777" w:rsidR="00097E98" w:rsidRPr="00442838" w:rsidRDefault="00097E98" w:rsidP="000F163C">
            <w:pPr>
              <w:rPr>
                <w:sz w:val="24"/>
              </w:rPr>
            </w:pPr>
          </w:p>
        </w:tc>
      </w:tr>
    </w:tbl>
    <w:p w14:paraId="5239959C" w14:textId="77777777" w:rsidR="00097E98" w:rsidRPr="00442838" w:rsidRDefault="00097E98" w:rsidP="00097E98">
      <w:pPr>
        <w:rPr>
          <w:sz w:val="24"/>
        </w:rPr>
      </w:pPr>
    </w:p>
    <w:p w14:paraId="062D5539" w14:textId="77777777" w:rsidR="00097E98" w:rsidRPr="00442838" w:rsidRDefault="00097E98" w:rsidP="00097E98">
      <w:pPr>
        <w:rPr>
          <w:sz w:val="24"/>
        </w:rPr>
      </w:pPr>
      <w:r w:rsidRPr="00442838">
        <w:rPr>
          <w:sz w:val="24"/>
        </w:rPr>
        <w:t>Sprites:</w:t>
      </w:r>
    </w:p>
    <w:p w14:paraId="142B0D21" w14:textId="77777777" w:rsidR="00097E98" w:rsidRPr="00442838" w:rsidRDefault="00097E98" w:rsidP="00097E98">
      <w:pPr>
        <w:rPr>
          <w:sz w:val="24"/>
        </w:rPr>
      </w:pPr>
      <w:r w:rsidRPr="00442838">
        <w:rPr>
          <w:sz w:val="24"/>
        </w:rPr>
        <w:br w:type="page"/>
      </w:r>
    </w:p>
    <w:p w14:paraId="52A35EEA" w14:textId="77777777" w:rsidR="00097E98" w:rsidRPr="00442838" w:rsidRDefault="00097E98" w:rsidP="00097E98">
      <w:pPr>
        <w:rPr>
          <w:sz w:val="24"/>
        </w:rPr>
      </w:pPr>
      <w:r w:rsidRPr="00442838">
        <w:rPr>
          <w:sz w:val="24"/>
        </w:rPr>
        <w:lastRenderedPageBreak/>
        <w:t>Family Page</w:t>
      </w:r>
    </w:p>
    <w:p w14:paraId="607D0C2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8470EA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3824DA3" w14:textId="77777777" w:rsidTr="000F163C">
        <w:trPr>
          <w:trHeight w:val="896"/>
        </w:trPr>
        <w:tc>
          <w:tcPr>
            <w:tcW w:w="1251" w:type="dxa"/>
          </w:tcPr>
          <w:p w14:paraId="1909ED25" w14:textId="77777777" w:rsidR="00097E98" w:rsidRPr="00442838" w:rsidRDefault="00097E98" w:rsidP="000F163C">
            <w:pPr>
              <w:spacing w:line="360" w:lineRule="auto"/>
            </w:pPr>
            <w:r w:rsidRPr="00442838">
              <w:t>Pokemon</w:t>
            </w:r>
          </w:p>
          <w:p w14:paraId="2CDB5B11" w14:textId="77777777" w:rsidR="00097E98" w:rsidRPr="00442838" w:rsidRDefault="00097E98" w:rsidP="000F163C">
            <w:pPr>
              <w:spacing w:line="360" w:lineRule="auto"/>
            </w:pPr>
            <w:r w:rsidRPr="00442838">
              <w:t>Name</w:t>
            </w:r>
          </w:p>
        </w:tc>
        <w:tc>
          <w:tcPr>
            <w:tcW w:w="1652" w:type="dxa"/>
          </w:tcPr>
          <w:p w14:paraId="76415E9C" w14:textId="77777777" w:rsidR="00097E98" w:rsidRPr="00442838" w:rsidRDefault="00097E98" w:rsidP="000F163C">
            <w:pPr>
              <w:spacing w:line="360" w:lineRule="auto"/>
            </w:pPr>
            <w:r w:rsidRPr="00442838">
              <w:t>Pokemon Number</w:t>
            </w:r>
          </w:p>
        </w:tc>
        <w:tc>
          <w:tcPr>
            <w:tcW w:w="3719" w:type="dxa"/>
          </w:tcPr>
          <w:p w14:paraId="44D772CB" w14:textId="77777777" w:rsidR="00097E98" w:rsidRPr="00442838" w:rsidRDefault="00097E98" w:rsidP="000F163C">
            <w:pPr>
              <w:spacing w:line="360" w:lineRule="auto"/>
            </w:pPr>
            <w:r w:rsidRPr="00442838">
              <w:t>Base Stats</w:t>
            </w:r>
          </w:p>
          <w:p w14:paraId="185BB3C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10CD7ED" w14:textId="77777777" w:rsidR="00097E98" w:rsidRPr="00442838" w:rsidRDefault="00097E98" w:rsidP="000F163C">
            <w:pPr>
              <w:spacing w:line="360" w:lineRule="auto"/>
            </w:pPr>
            <w:r w:rsidRPr="00442838">
              <w:t>Ability</w:t>
            </w:r>
          </w:p>
        </w:tc>
        <w:tc>
          <w:tcPr>
            <w:tcW w:w="724" w:type="dxa"/>
          </w:tcPr>
          <w:p w14:paraId="34C45187" w14:textId="77777777" w:rsidR="00097E98" w:rsidRPr="00442838" w:rsidRDefault="00097E98" w:rsidP="000F163C">
            <w:pPr>
              <w:spacing w:line="360" w:lineRule="auto"/>
            </w:pPr>
            <w:r w:rsidRPr="00442838">
              <w:t>Type 1</w:t>
            </w:r>
          </w:p>
        </w:tc>
        <w:tc>
          <w:tcPr>
            <w:tcW w:w="724" w:type="dxa"/>
          </w:tcPr>
          <w:p w14:paraId="6A7864E2" w14:textId="77777777" w:rsidR="00097E98" w:rsidRPr="00442838" w:rsidRDefault="00097E98" w:rsidP="000F163C">
            <w:pPr>
              <w:spacing w:line="360" w:lineRule="auto"/>
            </w:pPr>
            <w:r w:rsidRPr="00442838">
              <w:t>Type 2</w:t>
            </w:r>
          </w:p>
        </w:tc>
        <w:tc>
          <w:tcPr>
            <w:tcW w:w="1976" w:type="dxa"/>
          </w:tcPr>
          <w:p w14:paraId="27C31ED3" w14:textId="77777777" w:rsidR="00097E98" w:rsidRPr="00442838" w:rsidRDefault="00097E98" w:rsidP="000F163C">
            <w:pPr>
              <w:spacing w:line="360" w:lineRule="auto"/>
            </w:pPr>
            <w:r w:rsidRPr="00442838">
              <w:t>Evolution</w:t>
            </w:r>
          </w:p>
        </w:tc>
      </w:tr>
      <w:tr w:rsidR="00097E98" w:rsidRPr="00442838" w14:paraId="4333D2EB" w14:textId="77777777" w:rsidTr="000F163C">
        <w:trPr>
          <w:trHeight w:val="454"/>
        </w:trPr>
        <w:tc>
          <w:tcPr>
            <w:tcW w:w="1251" w:type="dxa"/>
          </w:tcPr>
          <w:p w14:paraId="38E9168B" w14:textId="77777777" w:rsidR="00097E98" w:rsidRPr="00442838" w:rsidRDefault="00097E98" w:rsidP="000F163C">
            <w:pPr>
              <w:spacing w:line="360" w:lineRule="auto"/>
            </w:pPr>
          </w:p>
        </w:tc>
        <w:tc>
          <w:tcPr>
            <w:tcW w:w="1652" w:type="dxa"/>
          </w:tcPr>
          <w:p w14:paraId="6112B267" w14:textId="77777777" w:rsidR="00097E98" w:rsidRPr="00442838" w:rsidRDefault="00097E98" w:rsidP="000F163C">
            <w:pPr>
              <w:spacing w:line="360" w:lineRule="auto"/>
            </w:pPr>
          </w:p>
        </w:tc>
        <w:tc>
          <w:tcPr>
            <w:tcW w:w="3719" w:type="dxa"/>
          </w:tcPr>
          <w:p w14:paraId="25530671" w14:textId="77777777" w:rsidR="00097E98" w:rsidRPr="00442838" w:rsidRDefault="00097E98" w:rsidP="000F163C">
            <w:pPr>
              <w:spacing w:line="360" w:lineRule="auto"/>
            </w:pPr>
          </w:p>
        </w:tc>
        <w:tc>
          <w:tcPr>
            <w:tcW w:w="880" w:type="dxa"/>
          </w:tcPr>
          <w:p w14:paraId="7D2ADB8A" w14:textId="77777777" w:rsidR="00097E98" w:rsidRPr="00442838" w:rsidRDefault="00097E98" w:rsidP="000F163C">
            <w:pPr>
              <w:spacing w:line="360" w:lineRule="auto"/>
            </w:pPr>
          </w:p>
        </w:tc>
        <w:tc>
          <w:tcPr>
            <w:tcW w:w="724" w:type="dxa"/>
          </w:tcPr>
          <w:p w14:paraId="703529B4" w14:textId="77777777" w:rsidR="00097E98" w:rsidRPr="00442838" w:rsidRDefault="00097E98" w:rsidP="000F163C">
            <w:pPr>
              <w:spacing w:line="360" w:lineRule="auto"/>
            </w:pPr>
          </w:p>
        </w:tc>
        <w:tc>
          <w:tcPr>
            <w:tcW w:w="724" w:type="dxa"/>
          </w:tcPr>
          <w:p w14:paraId="428DBFDF" w14:textId="77777777" w:rsidR="00097E98" w:rsidRPr="00442838" w:rsidRDefault="00097E98" w:rsidP="000F163C">
            <w:pPr>
              <w:spacing w:line="360" w:lineRule="auto"/>
            </w:pPr>
          </w:p>
        </w:tc>
        <w:tc>
          <w:tcPr>
            <w:tcW w:w="1976" w:type="dxa"/>
          </w:tcPr>
          <w:p w14:paraId="5306B3FD" w14:textId="77777777" w:rsidR="00097E98" w:rsidRPr="00442838" w:rsidRDefault="00097E98" w:rsidP="000F163C">
            <w:pPr>
              <w:spacing w:line="360" w:lineRule="auto"/>
            </w:pPr>
          </w:p>
        </w:tc>
      </w:tr>
      <w:tr w:rsidR="00097E98" w:rsidRPr="00442838" w14:paraId="0102DEE2" w14:textId="77777777" w:rsidTr="000F163C">
        <w:trPr>
          <w:trHeight w:val="441"/>
        </w:trPr>
        <w:tc>
          <w:tcPr>
            <w:tcW w:w="1251" w:type="dxa"/>
          </w:tcPr>
          <w:p w14:paraId="362F4B54" w14:textId="77777777" w:rsidR="00097E98" w:rsidRPr="00442838" w:rsidRDefault="00097E98" w:rsidP="000F163C">
            <w:pPr>
              <w:spacing w:line="360" w:lineRule="auto"/>
            </w:pPr>
          </w:p>
        </w:tc>
        <w:tc>
          <w:tcPr>
            <w:tcW w:w="1652" w:type="dxa"/>
          </w:tcPr>
          <w:p w14:paraId="4F6993B5" w14:textId="77777777" w:rsidR="00097E98" w:rsidRPr="00442838" w:rsidRDefault="00097E98" w:rsidP="000F163C">
            <w:pPr>
              <w:spacing w:line="360" w:lineRule="auto"/>
            </w:pPr>
          </w:p>
        </w:tc>
        <w:tc>
          <w:tcPr>
            <w:tcW w:w="3719" w:type="dxa"/>
          </w:tcPr>
          <w:p w14:paraId="20545774" w14:textId="77777777" w:rsidR="00097E98" w:rsidRPr="00442838" w:rsidRDefault="00097E98" w:rsidP="000F163C">
            <w:pPr>
              <w:spacing w:line="360" w:lineRule="auto"/>
            </w:pPr>
          </w:p>
        </w:tc>
        <w:tc>
          <w:tcPr>
            <w:tcW w:w="880" w:type="dxa"/>
          </w:tcPr>
          <w:p w14:paraId="5EABC8AB" w14:textId="77777777" w:rsidR="00097E98" w:rsidRPr="00442838" w:rsidRDefault="00097E98" w:rsidP="000F163C">
            <w:pPr>
              <w:spacing w:line="360" w:lineRule="auto"/>
            </w:pPr>
          </w:p>
        </w:tc>
        <w:tc>
          <w:tcPr>
            <w:tcW w:w="724" w:type="dxa"/>
          </w:tcPr>
          <w:p w14:paraId="7F3E258E" w14:textId="77777777" w:rsidR="00097E98" w:rsidRPr="00442838" w:rsidRDefault="00097E98" w:rsidP="000F163C">
            <w:pPr>
              <w:spacing w:line="360" w:lineRule="auto"/>
            </w:pPr>
          </w:p>
        </w:tc>
        <w:tc>
          <w:tcPr>
            <w:tcW w:w="724" w:type="dxa"/>
          </w:tcPr>
          <w:p w14:paraId="0E33A5D6" w14:textId="77777777" w:rsidR="00097E98" w:rsidRPr="00442838" w:rsidRDefault="00097E98" w:rsidP="000F163C">
            <w:pPr>
              <w:spacing w:line="360" w:lineRule="auto"/>
            </w:pPr>
          </w:p>
        </w:tc>
        <w:tc>
          <w:tcPr>
            <w:tcW w:w="1976" w:type="dxa"/>
          </w:tcPr>
          <w:p w14:paraId="6E6DAFEC" w14:textId="77777777" w:rsidR="00097E98" w:rsidRPr="00442838" w:rsidRDefault="00097E98" w:rsidP="000F163C">
            <w:pPr>
              <w:spacing w:line="360" w:lineRule="auto"/>
            </w:pPr>
          </w:p>
        </w:tc>
      </w:tr>
      <w:tr w:rsidR="00097E98" w:rsidRPr="00442838" w14:paraId="58AC5B39" w14:textId="77777777" w:rsidTr="000F163C">
        <w:trPr>
          <w:trHeight w:val="441"/>
        </w:trPr>
        <w:tc>
          <w:tcPr>
            <w:tcW w:w="1251" w:type="dxa"/>
          </w:tcPr>
          <w:p w14:paraId="662D382D" w14:textId="77777777" w:rsidR="00097E98" w:rsidRPr="00442838" w:rsidRDefault="00097E98" w:rsidP="000F163C">
            <w:pPr>
              <w:spacing w:line="360" w:lineRule="auto"/>
            </w:pPr>
          </w:p>
        </w:tc>
        <w:tc>
          <w:tcPr>
            <w:tcW w:w="1652" w:type="dxa"/>
          </w:tcPr>
          <w:p w14:paraId="6FD0F967" w14:textId="77777777" w:rsidR="00097E98" w:rsidRPr="00442838" w:rsidRDefault="00097E98" w:rsidP="000F163C">
            <w:pPr>
              <w:spacing w:line="360" w:lineRule="auto"/>
            </w:pPr>
          </w:p>
        </w:tc>
        <w:tc>
          <w:tcPr>
            <w:tcW w:w="3719" w:type="dxa"/>
          </w:tcPr>
          <w:p w14:paraId="3EFCCEAB" w14:textId="77777777" w:rsidR="00097E98" w:rsidRPr="00442838" w:rsidRDefault="00097E98" w:rsidP="000F163C">
            <w:pPr>
              <w:spacing w:line="360" w:lineRule="auto"/>
            </w:pPr>
          </w:p>
        </w:tc>
        <w:tc>
          <w:tcPr>
            <w:tcW w:w="880" w:type="dxa"/>
          </w:tcPr>
          <w:p w14:paraId="03913F7B" w14:textId="77777777" w:rsidR="00097E98" w:rsidRPr="00442838" w:rsidRDefault="00097E98" w:rsidP="000F163C">
            <w:pPr>
              <w:spacing w:line="360" w:lineRule="auto"/>
            </w:pPr>
          </w:p>
        </w:tc>
        <w:tc>
          <w:tcPr>
            <w:tcW w:w="724" w:type="dxa"/>
          </w:tcPr>
          <w:p w14:paraId="763CFE7D" w14:textId="77777777" w:rsidR="00097E98" w:rsidRPr="00442838" w:rsidRDefault="00097E98" w:rsidP="000F163C">
            <w:pPr>
              <w:spacing w:line="360" w:lineRule="auto"/>
            </w:pPr>
          </w:p>
        </w:tc>
        <w:tc>
          <w:tcPr>
            <w:tcW w:w="724" w:type="dxa"/>
          </w:tcPr>
          <w:p w14:paraId="1CFBF314" w14:textId="77777777" w:rsidR="00097E98" w:rsidRPr="00442838" w:rsidRDefault="00097E98" w:rsidP="000F163C">
            <w:pPr>
              <w:spacing w:line="360" w:lineRule="auto"/>
            </w:pPr>
          </w:p>
        </w:tc>
        <w:tc>
          <w:tcPr>
            <w:tcW w:w="1976" w:type="dxa"/>
          </w:tcPr>
          <w:p w14:paraId="08A90EE0" w14:textId="77777777" w:rsidR="00097E98" w:rsidRPr="00442838" w:rsidRDefault="00097E98" w:rsidP="000F163C">
            <w:pPr>
              <w:spacing w:line="360" w:lineRule="auto"/>
            </w:pPr>
          </w:p>
        </w:tc>
      </w:tr>
      <w:tr w:rsidR="00097E98" w:rsidRPr="00442838" w14:paraId="14B25485" w14:textId="77777777" w:rsidTr="000F163C">
        <w:trPr>
          <w:trHeight w:val="896"/>
        </w:trPr>
        <w:tc>
          <w:tcPr>
            <w:tcW w:w="1251" w:type="dxa"/>
          </w:tcPr>
          <w:p w14:paraId="67348E38" w14:textId="77777777" w:rsidR="00097E98" w:rsidRPr="00442838" w:rsidRDefault="00097E98" w:rsidP="000F163C">
            <w:pPr>
              <w:spacing w:line="360" w:lineRule="auto"/>
            </w:pPr>
          </w:p>
        </w:tc>
        <w:tc>
          <w:tcPr>
            <w:tcW w:w="1652" w:type="dxa"/>
          </w:tcPr>
          <w:p w14:paraId="6640E57D" w14:textId="77777777" w:rsidR="00097E98" w:rsidRPr="00442838" w:rsidRDefault="00097E98" w:rsidP="000F163C">
            <w:pPr>
              <w:spacing w:line="360" w:lineRule="auto"/>
            </w:pPr>
          </w:p>
        </w:tc>
        <w:tc>
          <w:tcPr>
            <w:tcW w:w="3719" w:type="dxa"/>
          </w:tcPr>
          <w:p w14:paraId="62B0E2DF" w14:textId="77777777" w:rsidR="00097E98" w:rsidRPr="00442838" w:rsidRDefault="00097E98" w:rsidP="000F163C">
            <w:pPr>
              <w:spacing w:line="360" w:lineRule="auto"/>
            </w:pPr>
          </w:p>
        </w:tc>
        <w:tc>
          <w:tcPr>
            <w:tcW w:w="880" w:type="dxa"/>
          </w:tcPr>
          <w:p w14:paraId="36FC6585" w14:textId="77777777" w:rsidR="00097E98" w:rsidRPr="00442838" w:rsidRDefault="00097E98" w:rsidP="000F163C">
            <w:pPr>
              <w:spacing w:line="360" w:lineRule="auto"/>
            </w:pPr>
          </w:p>
        </w:tc>
        <w:tc>
          <w:tcPr>
            <w:tcW w:w="724" w:type="dxa"/>
          </w:tcPr>
          <w:p w14:paraId="0BCF775C" w14:textId="77777777" w:rsidR="00097E98" w:rsidRPr="00442838" w:rsidRDefault="00097E98" w:rsidP="000F163C">
            <w:pPr>
              <w:spacing w:line="360" w:lineRule="auto"/>
            </w:pPr>
          </w:p>
        </w:tc>
        <w:tc>
          <w:tcPr>
            <w:tcW w:w="724" w:type="dxa"/>
          </w:tcPr>
          <w:p w14:paraId="3122C84F" w14:textId="77777777" w:rsidR="00097E98" w:rsidRPr="00442838" w:rsidRDefault="00097E98" w:rsidP="000F163C">
            <w:pPr>
              <w:spacing w:line="360" w:lineRule="auto"/>
            </w:pPr>
          </w:p>
        </w:tc>
        <w:tc>
          <w:tcPr>
            <w:tcW w:w="1976" w:type="dxa"/>
          </w:tcPr>
          <w:p w14:paraId="1E6B47E8" w14:textId="77777777" w:rsidR="00097E98" w:rsidRPr="00442838" w:rsidRDefault="00097E98" w:rsidP="000F163C">
            <w:pPr>
              <w:spacing w:line="360" w:lineRule="auto"/>
            </w:pPr>
          </w:p>
        </w:tc>
      </w:tr>
    </w:tbl>
    <w:p w14:paraId="18611F80" w14:textId="77777777" w:rsidR="00097E98" w:rsidRPr="00442838" w:rsidRDefault="00097E98" w:rsidP="00097E98">
      <w:pPr>
        <w:rPr>
          <w:sz w:val="24"/>
        </w:rPr>
      </w:pPr>
    </w:p>
    <w:p w14:paraId="6102394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7911CC" w14:textId="77777777" w:rsidTr="000F163C">
        <w:tc>
          <w:tcPr>
            <w:tcW w:w="3596" w:type="dxa"/>
          </w:tcPr>
          <w:p w14:paraId="2D5C5972" w14:textId="77777777" w:rsidR="00097E98" w:rsidRPr="00442838" w:rsidRDefault="00097E98" w:rsidP="000F163C">
            <w:pPr>
              <w:rPr>
                <w:sz w:val="24"/>
              </w:rPr>
            </w:pPr>
          </w:p>
        </w:tc>
        <w:tc>
          <w:tcPr>
            <w:tcW w:w="3597" w:type="dxa"/>
          </w:tcPr>
          <w:p w14:paraId="4AE03F88" w14:textId="77777777" w:rsidR="00097E98" w:rsidRPr="00442838" w:rsidRDefault="00097E98" w:rsidP="000F163C">
            <w:pPr>
              <w:rPr>
                <w:sz w:val="24"/>
              </w:rPr>
            </w:pPr>
          </w:p>
        </w:tc>
        <w:tc>
          <w:tcPr>
            <w:tcW w:w="3597" w:type="dxa"/>
          </w:tcPr>
          <w:p w14:paraId="17F22B6F" w14:textId="77777777" w:rsidR="00097E98" w:rsidRPr="00442838" w:rsidRDefault="00097E98" w:rsidP="000F163C">
            <w:pPr>
              <w:rPr>
                <w:sz w:val="24"/>
              </w:rPr>
            </w:pPr>
          </w:p>
        </w:tc>
      </w:tr>
      <w:tr w:rsidR="00097E98" w:rsidRPr="00442838" w14:paraId="2AD838DD" w14:textId="77777777" w:rsidTr="000F163C">
        <w:tc>
          <w:tcPr>
            <w:tcW w:w="3596" w:type="dxa"/>
          </w:tcPr>
          <w:p w14:paraId="7FAC9C18" w14:textId="77777777" w:rsidR="00097E98" w:rsidRPr="00442838" w:rsidRDefault="00097E98" w:rsidP="000F163C">
            <w:pPr>
              <w:rPr>
                <w:sz w:val="24"/>
              </w:rPr>
            </w:pPr>
          </w:p>
        </w:tc>
        <w:tc>
          <w:tcPr>
            <w:tcW w:w="3597" w:type="dxa"/>
          </w:tcPr>
          <w:p w14:paraId="1BED2E85" w14:textId="77777777" w:rsidR="00097E98" w:rsidRPr="00442838" w:rsidRDefault="00097E98" w:rsidP="000F163C">
            <w:pPr>
              <w:rPr>
                <w:sz w:val="24"/>
              </w:rPr>
            </w:pPr>
          </w:p>
        </w:tc>
        <w:tc>
          <w:tcPr>
            <w:tcW w:w="3597" w:type="dxa"/>
          </w:tcPr>
          <w:p w14:paraId="751E6A12" w14:textId="77777777" w:rsidR="00097E98" w:rsidRPr="00442838" w:rsidRDefault="00097E98" w:rsidP="000F163C">
            <w:pPr>
              <w:rPr>
                <w:sz w:val="24"/>
              </w:rPr>
            </w:pPr>
          </w:p>
        </w:tc>
      </w:tr>
    </w:tbl>
    <w:p w14:paraId="440A47BB" w14:textId="77777777" w:rsidR="00097E98" w:rsidRPr="00442838" w:rsidRDefault="00097E98" w:rsidP="00097E98">
      <w:pPr>
        <w:rPr>
          <w:sz w:val="24"/>
        </w:rPr>
      </w:pPr>
    </w:p>
    <w:p w14:paraId="596EBBC8" w14:textId="77777777" w:rsidR="00097E98" w:rsidRPr="00442838" w:rsidRDefault="00097E98" w:rsidP="00097E98">
      <w:pPr>
        <w:rPr>
          <w:sz w:val="24"/>
        </w:rPr>
      </w:pPr>
      <w:r w:rsidRPr="00442838">
        <w:rPr>
          <w:sz w:val="24"/>
        </w:rPr>
        <w:t>Sprites:</w:t>
      </w:r>
    </w:p>
    <w:p w14:paraId="0826C240" w14:textId="77777777" w:rsidR="00097E98" w:rsidRPr="00442838" w:rsidRDefault="00097E98" w:rsidP="00097E98">
      <w:pPr>
        <w:rPr>
          <w:sz w:val="24"/>
        </w:rPr>
      </w:pPr>
      <w:r w:rsidRPr="00442838">
        <w:rPr>
          <w:sz w:val="24"/>
        </w:rPr>
        <w:br w:type="page"/>
      </w:r>
    </w:p>
    <w:p w14:paraId="51F6B584" w14:textId="77777777" w:rsidR="00097E98" w:rsidRPr="00442838" w:rsidRDefault="00097E98" w:rsidP="00097E98">
      <w:pPr>
        <w:rPr>
          <w:sz w:val="24"/>
        </w:rPr>
      </w:pPr>
      <w:r w:rsidRPr="00442838">
        <w:rPr>
          <w:sz w:val="24"/>
        </w:rPr>
        <w:lastRenderedPageBreak/>
        <w:t>Family Page</w:t>
      </w:r>
    </w:p>
    <w:p w14:paraId="009E5F8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6C25D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E3CCB9" w14:textId="77777777" w:rsidTr="000F163C">
        <w:trPr>
          <w:trHeight w:val="896"/>
        </w:trPr>
        <w:tc>
          <w:tcPr>
            <w:tcW w:w="1251" w:type="dxa"/>
          </w:tcPr>
          <w:p w14:paraId="797ACA12" w14:textId="77777777" w:rsidR="00097E98" w:rsidRPr="00442838" w:rsidRDefault="00097E98" w:rsidP="000F163C">
            <w:pPr>
              <w:spacing w:line="360" w:lineRule="auto"/>
            </w:pPr>
            <w:r w:rsidRPr="00442838">
              <w:t>Pokemon</w:t>
            </w:r>
          </w:p>
          <w:p w14:paraId="76A7041B" w14:textId="77777777" w:rsidR="00097E98" w:rsidRPr="00442838" w:rsidRDefault="00097E98" w:rsidP="000F163C">
            <w:pPr>
              <w:spacing w:line="360" w:lineRule="auto"/>
            </w:pPr>
            <w:r w:rsidRPr="00442838">
              <w:t>Name</w:t>
            </w:r>
          </w:p>
        </w:tc>
        <w:tc>
          <w:tcPr>
            <w:tcW w:w="1652" w:type="dxa"/>
          </w:tcPr>
          <w:p w14:paraId="00556B7C" w14:textId="77777777" w:rsidR="00097E98" w:rsidRPr="00442838" w:rsidRDefault="00097E98" w:rsidP="000F163C">
            <w:pPr>
              <w:spacing w:line="360" w:lineRule="auto"/>
            </w:pPr>
            <w:r w:rsidRPr="00442838">
              <w:t>Pokemon Number</w:t>
            </w:r>
          </w:p>
        </w:tc>
        <w:tc>
          <w:tcPr>
            <w:tcW w:w="3719" w:type="dxa"/>
          </w:tcPr>
          <w:p w14:paraId="68092845" w14:textId="77777777" w:rsidR="00097E98" w:rsidRPr="00442838" w:rsidRDefault="00097E98" w:rsidP="000F163C">
            <w:pPr>
              <w:spacing w:line="360" w:lineRule="auto"/>
            </w:pPr>
            <w:r w:rsidRPr="00442838">
              <w:t>Base Stats</w:t>
            </w:r>
          </w:p>
          <w:p w14:paraId="425AD00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0ECB461" w14:textId="77777777" w:rsidR="00097E98" w:rsidRPr="00442838" w:rsidRDefault="00097E98" w:rsidP="000F163C">
            <w:pPr>
              <w:spacing w:line="360" w:lineRule="auto"/>
            </w:pPr>
            <w:r w:rsidRPr="00442838">
              <w:t>Ability</w:t>
            </w:r>
          </w:p>
        </w:tc>
        <w:tc>
          <w:tcPr>
            <w:tcW w:w="724" w:type="dxa"/>
          </w:tcPr>
          <w:p w14:paraId="03D0BA6B" w14:textId="77777777" w:rsidR="00097E98" w:rsidRPr="00442838" w:rsidRDefault="00097E98" w:rsidP="000F163C">
            <w:pPr>
              <w:spacing w:line="360" w:lineRule="auto"/>
            </w:pPr>
            <w:r w:rsidRPr="00442838">
              <w:t>Type 1</w:t>
            </w:r>
          </w:p>
        </w:tc>
        <w:tc>
          <w:tcPr>
            <w:tcW w:w="724" w:type="dxa"/>
          </w:tcPr>
          <w:p w14:paraId="798C51CA" w14:textId="77777777" w:rsidR="00097E98" w:rsidRPr="00442838" w:rsidRDefault="00097E98" w:rsidP="000F163C">
            <w:pPr>
              <w:spacing w:line="360" w:lineRule="auto"/>
            </w:pPr>
            <w:r w:rsidRPr="00442838">
              <w:t>Type 2</w:t>
            </w:r>
          </w:p>
        </w:tc>
        <w:tc>
          <w:tcPr>
            <w:tcW w:w="1976" w:type="dxa"/>
          </w:tcPr>
          <w:p w14:paraId="172AB80F" w14:textId="77777777" w:rsidR="00097E98" w:rsidRPr="00442838" w:rsidRDefault="00097E98" w:rsidP="000F163C">
            <w:pPr>
              <w:spacing w:line="360" w:lineRule="auto"/>
            </w:pPr>
            <w:r w:rsidRPr="00442838">
              <w:t>Evolution</w:t>
            </w:r>
          </w:p>
        </w:tc>
      </w:tr>
      <w:tr w:rsidR="00097E98" w:rsidRPr="00442838" w14:paraId="149FE6A0" w14:textId="77777777" w:rsidTr="000F163C">
        <w:trPr>
          <w:trHeight w:val="454"/>
        </w:trPr>
        <w:tc>
          <w:tcPr>
            <w:tcW w:w="1251" w:type="dxa"/>
          </w:tcPr>
          <w:p w14:paraId="2A31B4AB" w14:textId="77777777" w:rsidR="00097E98" w:rsidRPr="00442838" w:rsidRDefault="00097E98" w:rsidP="000F163C">
            <w:pPr>
              <w:spacing w:line="360" w:lineRule="auto"/>
            </w:pPr>
          </w:p>
        </w:tc>
        <w:tc>
          <w:tcPr>
            <w:tcW w:w="1652" w:type="dxa"/>
          </w:tcPr>
          <w:p w14:paraId="4FECC755" w14:textId="77777777" w:rsidR="00097E98" w:rsidRPr="00442838" w:rsidRDefault="00097E98" w:rsidP="000F163C">
            <w:pPr>
              <w:spacing w:line="360" w:lineRule="auto"/>
            </w:pPr>
          </w:p>
        </w:tc>
        <w:tc>
          <w:tcPr>
            <w:tcW w:w="3719" w:type="dxa"/>
          </w:tcPr>
          <w:p w14:paraId="49A7DF18" w14:textId="77777777" w:rsidR="00097E98" w:rsidRPr="00442838" w:rsidRDefault="00097E98" w:rsidP="000F163C">
            <w:pPr>
              <w:spacing w:line="360" w:lineRule="auto"/>
            </w:pPr>
          </w:p>
        </w:tc>
        <w:tc>
          <w:tcPr>
            <w:tcW w:w="880" w:type="dxa"/>
          </w:tcPr>
          <w:p w14:paraId="4826860B" w14:textId="77777777" w:rsidR="00097E98" w:rsidRPr="00442838" w:rsidRDefault="00097E98" w:rsidP="000F163C">
            <w:pPr>
              <w:spacing w:line="360" w:lineRule="auto"/>
            </w:pPr>
          </w:p>
        </w:tc>
        <w:tc>
          <w:tcPr>
            <w:tcW w:w="724" w:type="dxa"/>
          </w:tcPr>
          <w:p w14:paraId="08F1242C" w14:textId="77777777" w:rsidR="00097E98" w:rsidRPr="00442838" w:rsidRDefault="00097E98" w:rsidP="000F163C">
            <w:pPr>
              <w:spacing w:line="360" w:lineRule="auto"/>
            </w:pPr>
          </w:p>
        </w:tc>
        <w:tc>
          <w:tcPr>
            <w:tcW w:w="724" w:type="dxa"/>
          </w:tcPr>
          <w:p w14:paraId="26056D19" w14:textId="77777777" w:rsidR="00097E98" w:rsidRPr="00442838" w:rsidRDefault="00097E98" w:rsidP="000F163C">
            <w:pPr>
              <w:spacing w:line="360" w:lineRule="auto"/>
            </w:pPr>
          </w:p>
        </w:tc>
        <w:tc>
          <w:tcPr>
            <w:tcW w:w="1976" w:type="dxa"/>
          </w:tcPr>
          <w:p w14:paraId="39372C01" w14:textId="77777777" w:rsidR="00097E98" w:rsidRPr="00442838" w:rsidRDefault="00097E98" w:rsidP="000F163C">
            <w:pPr>
              <w:spacing w:line="360" w:lineRule="auto"/>
            </w:pPr>
          </w:p>
        </w:tc>
      </w:tr>
      <w:tr w:rsidR="00097E98" w:rsidRPr="00442838" w14:paraId="7505BB5A" w14:textId="77777777" w:rsidTr="000F163C">
        <w:trPr>
          <w:trHeight w:val="441"/>
        </w:trPr>
        <w:tc>
          <w:tcPr>
            <w:tcW w:w="1251" w:type="dxa"/>
          </w:tcPr>
          <w:p w14:paraId="555F4DCF" w14:textId="77777777" w:rsidR="00097E98" w:rsidRPr="00442838" w:rsidRDefault="00097E98" w:rsidP="000F163C">
            <w:pPr>
              <w:spacing w:line="360" w:lineRule="auto"/>
            </w:pPr>
          </w:p>
        </w:tc>
        <w:tc>
          <w:tcPr>
            <w:tcW w:w="1652" w:type="dxa"/>
          </w:tcPr>
          <w:p w14:paraId="4438D531" w14:textId="77777777" w:rsidR="00097E98" w:rsidRPr="00442838" w:rsidRDefault="00097E98" w:rsidP="000F163C">
            <w:pPr>
              <w:spacing w:line="360" w:lineRule="auto"/>
            </w:pPr>
          </w:p>
        </w:tc>
        <w:tc>
          <w:tcPr>
            <w:tcW w:w="3719" w:type="dxa"/>
          </w:tcPr>
          <w:p w14:paraId="53578E38" w14:textId="77777777" w:rsidR="00097E98" w:rsidRPr="00442838" w:rsidRDefault="00097E98" w:rsidP="000F163C">
            <w:pPr>
              <w:spacing w:line="360" w:lineRule="auto"/>
            </w:pPr>
          </w:p>
        </w:tc>
        <w:tc>
          <w:tcPr>
            <w:tcW w:w="880" w:type="dxa"/>
          </w:tcPr>
          <w:p w14:paraId="60F7D6E1" w14:textId="77777777" w:rsidR="00097E98" w:rsidRPr="00442838" w:rsidRDefault="00097E98" w:rsidP="000F163C">
            <w:pPr>
              <w:spacing w:line="360" w:lineRule="auto"/>
            </w:pPr>
          </w:p>
        </w:tc>
        <w:tc>
          <w:tcPr>
            <w:tcW w:w="724" w:type="dxa"/>
          </w:tcPr>
          <w:p w14:paraId="1EFB5C18" w14:textId="77777777" w:rsidR="00097E98" w:rsidRPr="00442838" w:rsidRDefault="00097E98" w:rsidP="000F163C">
            <w:pPr>
              <w:spacing w:line="360" w:lineRule="auto"/>
            </w:pPr>
          </w:p>
        </w:tc>
        <w:tc>
          <w:tcPr>
            <w:tcW w:w="724" w:type="dxa"/>
          </w:tcPr>
          <w:p w14:paraId="2C08BCD7" w14:textId="77777777" w:rsidR="00097E98" w:rsidRPr="00442838" w:rsidRDefault="00097E98" w:rsidP="000F163C">
            <w:pPr>
              <w:spacing w:line="360" w:lineRule="auto"/>
            </w:pPr>
          </w:p>
        </w:tc>
        <w:tc>
          <w:tcPr>
            <w:tcW w:w="1976" w:type="dxa"/>
          </w:tcPr>
          <w:p w14:paraId="66415FD1" w14:textId="77777777" w:rsidR="00097E98" w:rsidRPr="00442838" w:rsidRDefault="00097E98" w:rsidP="000F163C">
            <w:pPr>
              <w:spacing w:line="360" w:lineRule="auto"/>
            </w:pPr>
          </w:p>
        </w:tc>
      </w:tr>
      <w:tr w:rsidR="00097E98" w:rsidRPr="00442838" w14:paraId="15AAC697" w14:textId="77777777" w:rsidTr="000F163C">
        <w:trPr>
          <w:trHeight w:val="441"/>
        </w:trPr>
        <w:tc>
          <w:tcPr>
            <w:tcW w:w="1251" w:type="dxa"/>
          </w:tcPr>
          <w:p w14:paraId="77F15125" w14:textId="77777777" w:rsidR="00097E98" w:rsidRPr="00442838" w:rsidRDefault="00097E98" w:rsidP="000F163C">
            <w:pPr>
              <w:spacing w:line="360" w:lineRule="auto"/>
            </w:pPr>
          </w:p>
        </w:tc>
        <w:tc>
          <w:tcPr>
            <w:tcW w:w="1652" w:type="dxa"/>
          </w:tcPr>
          <w:p w14:paraId="7FC2F68B" w14:textId="77777777" w:rsidR="00097E98" w:rsidRPr="00442838" w:rsidRDefault="00097E98" w:rsidP="000F163C">
            <w:pPr>
              <w:spacing w:line="360" w:lineRule="auto"/>
            </w:pPr>
          </w:p>
        </w:tc>
        <w:tc>
          <w:tcPr>
            <w:tcW w:w="3719" w:type="dxa"/>
          </w:tcPr>
          <w:p w14:paraId="7579274E" w14:textId="77777777" w:rsidR="00097E98" w:rsidRPr="00442838" w:rsidRDefault="00097E98" w:rsidP="000F163C">
            <w:pPr>
              <w:spacing w:line="360" w:lineRule="auto"/>
            </w:pPr>
          </w:p>
        </w:tc>
        <w:tc>
          <w:tcPr>
            <w:tcW w:w="880" w:type="dxa"/>
          </w:tcPr>
          <w:p w14:paraId="43E5E26F" w14:textId="77777777" w:rsidR="00097E98" w:rsidRPr="00442838" w:rsidRDefault="00097E98" w:rsidP="000F163C">
            <w:pPr>
              <w:spacing w:line="360" w:lineRule="auto"/>
            </w:pPr>
          </w:p>
        </w:tc>
        <w:tc>
          <w:tcPr>
            <w:tcW w:w="724" w:type="dxa"/>
          </w:tcPr>
          <w:p w14:paraId="652C82FB" w14:textId="77777777" w:rsidR="00097E98" w:rsidRPr="00442838" w:rsidRDefault="00097E98" w:rsidP="000F163C">
            <w:pPr>
              <w:spacing w:line="360" w:lineRule="auto"/>
            </w:pPr>
          </w:p>
        </w:tc>
        <w:tc>
          <w:tcPr>
            <w:tcW w:w="724" w:type="dxa"/>
          </w:tcPr>
          <w:p w14:paraId="77A9BC09" w14:textId="77777777" w:rsidR="00097E98" w:rsidRPr="00442838" w:rsidRDefault="00097E98" w:rsidP="000F163C">
            <w:pPr>
              <w:spacing w:line="360" w:lineRule="auto"/>
            </w:pPr>
          </w:p>
        </w:tc>
        <w:tc>
          <w:tcPr>
            <w:tcW w:w="1976" w:type="dxa"/>
          </w:tcPr>
          <w:p w14:paraId="459F91D7" w14:textId="77777777" w:rsidR="00097E98" w:rsidRPr="00442838" w:rsidRDefault="00097E98" w:rsidP="000F163C">
            <w:pPr>
              <w:spacing w:line="360" w:lineRule="auto"/>
            </w:pPr>
          </w:p>
        </w:tc>
      </w:tr>
      <w:tr w:rsidR="00097E98" w:rsidRPr="00442838" w14:paraId="04AE9A01" w14:textId="77777777" w:rsidTr="000F163C">
        <w:trPr>
          <w:trHeight w:val="896"/>
        </w:trPr>
        <w:tc>
          <w:tcPr>
            <w:tcW w:w="1251" w:type="dxa"/>
          </w:tcPr>
          <w:p w14:paraId="53914E65" w14:textId="77777777" w:rsidR="00097E98" w:rsidRPr="00442838" w:rsidRDefault="00097E98" w:rsidP="000F163C">
            <w:pPr>
              <w:spacing w:line="360" w:lineRule="auto"/>
            </w:pPr>
          </w:p>
        </w:tc>
        <w:tc>
          <w:tcPr>
            <w:tcW w:w="1652" w:type="dxa"/>
          </w:tcPr>
          <w:p w14:paraId="087953BC" w14:textId="77777777" w:rsidR="00097E98" w:rsidRPr="00442838" w:rsidRDefault="00097E98" w:rsidP="000F163C">
            <w:pPr>
              <w:spacing w:line="360" w:lineRule="auto"/>
            </w:pPr>
          </w:p>
        </w:tc>
        <w:tc>
          <w:tcPr>
            <w:tcW w:w="3719" w:type="dxa"/>
          </w:tcPr>
          <w:p w14:paraId="318DFB03" w14:textId="77777777" w:rsidR="00097E98" w:rsidRPr="00442838" w:rsidRDefault="00097E98" w:rsidP="000F163C">
            <w:pPr>
              <w:spacing w:line="360" w:lineRule="auto"/>
            </w:pPr>
          </w:p>
        </w:tc>
        <w:tc>
          <w:tcPr>
            <w:tcW w:w="880" w:type="dxa"/>
          </w:tcPr>
          <w:p w14:paraId="2EE35FE8" w14:textId="77777777" w:rsidR="00097E98" w:rsidRPr="00442838" w:rsidRDefault="00097E98" w:rsidP="000F163C">
            <w:pPr>
              <w:spacing w:line="360" w:lineRule="auto"/>
            </w:pPr>
          </w:p>
        </w:tc>
        <w:tc>
          <w:tcPr>
            <w:tcW w:w="724" w:type="dxa"/>
          </w:tcPr>
          <w:p w14:paraId="63E31B80" w14:textId="77777777" w:rsidR="00097E98" w:rsidRPr="00442838" w:rsidRDefault="00097E98" w:rsidP="000F163C">
            <w:pPr>
              <w:spacing w:line="360" w:lineRule="auto"/>
            </w:pPr>
          </w:p>
        </w:tc>
        <w:tc>
          <w:tcPr>
            <w:tcW w:w="724" w:type="dxa"/>
          </w:tcPr>
          <w:p w14:paraId="1AA2DDA3" w14:textId="77777777" w:rsidR="00097E98" w:rsidRPr="00442838" w:rsidRDefault="00097E98" w:rsidP="000F163C">
            <w:pPr>
              <w:spacing w:line="360" w:lineRule="auto"/>
            </w:pPr>
          </w:p>
        </w:tc>
        <w:tc>
          <w:tcPr>
            <w:tcW w:w="1976" w:type="dxa"/>
          </w:tcPr>
          <w:p w14:paraId="751D6B69" w14:textId="77777777" w:rsidR="00097E98" w:rsidRPr="00442838" w:rsidRDefault="00097E98" w:rsidP="000F163C">
            <w:pPr>
              <w:spacing w:line="360" w:lineRule="auto"/>
            </w:pPr>
          </w:p>
        </w:tc>
      </w:tr>
    </w:tbl>
    <w:p w14:paraId="3956B968" w14:textId="77777777" w:rsidR="00097E98" w:rsidRPr="00442838" w:rsidRDefault="00097E98" w:rsidP="00097E98">
      <w:pPr>
        <w:rPr>
          <w:sz w:val="24"/>
        </w:rPr>
      </w:pPr>
    </w:p>
    <w:p w14:paraId="4F13A89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1464410" w14:textId="77777777" w:rsidTr="000F163C">
        <w:tc>
          <w:tcPr>
            <w:tcW w:w="3596" w:type="dxa"/>
          </w:tcPr>
          <w:p w14:paraId="40379294" w14:textId="77777777" w:rsidR="00097E98" w:rsidRPr="00442838" w:rsidRDefault="00097E98" w:rsidP="000F163C">
            <w:pPr>
              <w:rPr>
                <w:sz w:val="24"/>
              </w:rPr>
            </w:pPr>
          </w:p>
        </w:tc>
        <w:tc>
          <w:tcPr>
            <w:tcW w:w="3597" w:type="dxa"/>
          </w:tcPr>
          <w:p w14:paraId="2EFF1CEC" w14:textId="77777777" w:rsidR="00097E98" w:rsidRPr="00442838" w:rsidRDefault="00097E98" w:rsidP="000F163C">
            <w:pPr>
              <w:rPr>
                <w:sz w:val="24"/>
              </w:rPr>
            </w:pPr>
          </w:p>
        </w:tc>
        <w:tc>
          <w:tcPr>
            <w:tcW w:w="3597" w:type="dxa"/>
          </w:tcPr>
          <w:p w14:paraId="0C054575" w14:textId="77777777" w:rsidR="00097E98" w:rsidRPr="00442838" w:rsidRDefault="00097E98" w:rsidP="000F163C">
            <w:pPr>
              <w:rPr>
                <w:sz w:val="24"/>
              </w:rPr>
            </w:pPr>
          </w:p>
        </w:tc>
      </w:tr>
      <w:tr w:rsidR="00097E98" w:rsidRPr="00442838" w14:paraId="43CE07B5" w14:textId="77777777" w:rsidTr="000F163C">
        <w:tc>
          <w:tcPr>
            <w:tcW w:w="3596" w:type="dxa"/>
          </w:tcPr>
          <w:p w14:paraId="3FADFA3F" w14:textId="77777777" w:rsidR="00097E98" w:rsidRPr="00442838" w:rsidRDefault="00097E98" w:rsidP="000F163C">
            <w:pPr>
              <w:rPr>
                <w:sz w:val="24"/>
              </w:rPr>
            </w:pPr>
          </w:p>
        </w:tc>
        <w:tc>
          <w:tcPr>
            <w:tcW w:w="3597" w:type="dxa"/>
          </w:tcPr>
          <w:p w14:paraId="106613F6" w14:textId="77777777" w:rsidR="00097E98" w:rsidRPr="00442838" w:rsidRDefault="00097E98" w:rsidP="000F163C">
            <w:pPr>
              <w:rPr>
                <w:sz w:val="24"/>
              </w:rPr>
            </w:pPr>
          </w:p>
        </w:tc>
        <w:tc>
          <w:tcPr>
            <w:tcW w:w="3597" w:type="dxa"/>
          </w:tcPr>
          <w:p w14:paraId="37188C60" w14:textId="77777777" w:rsidR="00097E98" w:rsidRPr="00442838" w:rsidRDefault="00097E98" w:rsidP="000F163C">
            <w:pPr>
              <w:rPr>
                <w:sz w:val="24"/>
              </w:rPr>
            </w:pPr>
          </w:p>
        </w:tc>
      </w:tr>
    </w:tbl>
    <w:p w14:paraId="520A7382" w14:textId="77777777" w:rsidR="00097E98" w:rsidRPr="00442838" w:rsidRDefault="00097E98" w:rsidP="00097E98">
      <w:pPr>
        <w:rPr>
          <w:sz w:val="24"/>
        </w:rPr>
      </w:pPr>
    </w:p>
    <w:p w14:paraId="75FE2A60" w14:textId="77777777" w:rsidR="00097E98" w:rsidRPr="00442838" w:rsidRDefault="00097E98" w:rsidP="00097E98">
      <w:pPr>
        <w:rPr>
          <w:sz w:val="24"/>
        </w:rPr>
      </w:pPr>
      <w:r w:rsidRPr="00442838">
        <w:rPr>
          <w:sz w:val="24"/>
        </w:rPr>
        <w:t>Sprites:</w:t>
      </w:r>
    </w:p>
    <w:p w14:paraId="32AC9126" w14:textId="77777777" w:rsidR="00097E98" w:rsidRPr="00442838" w:rsidRDefault="00097E98" w:rsidP="00097E98">
      <w:pPr>
        <w:rPr>
          <w:sz w:val="24"/>
        </w:rPr>
      </w:pPr>
      <w:r w:rsidRPr="00442838">
        <w:rPr>
          <w:sz w:val="24"/>
        </w:rPr>
        <w:br w:type="page"/>
      </w:r>
    </w:p>
    <w:p w14:paraId="2149246A" w14:textId="77777777" w:rsidR="00097E98" w:rsidRPr="00442838" w:rsidRDefault="00097E98" w:rsidP="00097E98">
      <w:pPr>
        <w:rPr>
          <w:sz w:val="24"/>
        </w:rPr>
      </w:pPr>
      <w:r w:rsidRPr="00442838">
        <w:rPr>
          <w:sz w:val="24"/>
        </w:rPr>
        <w:lastRenderedPageBreak/>
        <w:t>Family Page</w:t>
      </w:r>
    </w:p>
    <w:p w14:paraId="0E06C68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4FB28F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1CEE18F" w14:textId="77777777" w:rsidTr="000F163C">
        <w:trPr>
          <w:trHeight w:val="896"/>
        </w:trPr>
        <w:tc>
          <w:tcPr>
            <w:tcW w:w="1251" w:type="dxa"/>
          </w:tcPr>
          <w:p w14:paraId="225EA814" w14:textId="77777777" w:rsidR="00097E98" w:rsidRPr="00442838" w:rsidRDefault="00097E98" w:rsidP="000F163C">
            <w:pPr>
              <w:spacing w:line="360" w:lineRule="auto"/>
            </w:pPr>
            <w:r w:rsidRPr="00442838">
              <w:t>Pokemon</w:t>
            </w:r>
          </w:p>
          <w:p w14:paraId="2462CAC7" w14:textId="77777777" w:rsidR="00097E98" w:rsidRPr="00442838" w:rsidRDefault="00097E98" w:rsidP="000F163C">
            <w:pPr>
              <w:spacing w:line="360" w:lineRule="auto"/>
            </w:pPr>
            <w:r w:rsidRPr="00442838">
              <w:t>Name</w:t>
            </w:r>
          </w:p>
        </w:tc>
        <w:tc>
          <w:tcPr>
            <w:tcW w:w="1652" w:type="dxa"/>
          </w:tcPr>
          <w:p w14:paraId="7D0A0104" w14:textId="77777777" w:rsidR="00097E98" w:rsidRPr="00442838" w:rsidRDefault="00097E98" w:rsidP="000F163C">
            <w:pPr>
              <w:spacing w:line="360" w:lineRule="auto"/>
            </w:pPr>
            <w:r w:rsidRPr="00442838">
              <w:t>Pokemon Number</w:t>
            </w:r>
          </w:p>
        </w:tc>
        <w:tc>
          <w:tcPr>
            <w:tcW w:w="3719" w:type="dxa"/>
          </w:tcPr>
          <w:p w14:paraId="03D5F6A9" w14:textId="77777777" w:rsidR="00097E98" w:rsidRPr="00442838" w:rsidRDefault="00097E98" w:rsidP="000F163C">
            <w:pPr>
              <w:spacing w:line="360" w:lineRule="auto"/>
            </w:pPr>
            <w:r w:rsidRPr="00442838">
              <w:t>Base Stats</w:t>
            </w:r>
          </w:p>
          <w:p w14:paraId="42645CC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F481EA7" w14:textId="77777777" w:rsidR="00097E98" w:rsidRPr="00442838" w:rsidRDefault="00097E98" w:rsidP="000F163C">
            <w:pPr>
              <w:spacing w:line="360" w:lineRule="auto"/>
            </w:pPr>
            <w:r w:rsidRPr="00442838">
              <w:t>Ability</w:t>
            </w:r>
          </w:p>
        </w:tc>
        <w:tc>
          <w:tcPr>
            <w:tcW w:w="724" w:type="dxa"/>
          </w:tcPr>
          <w:p w14:paraId="2CCCB6C6" w14:textId="77777777" w:rsidR="00097E98" w:rsidRPr="00442838" w:rsidRDefault="00097E98" w:rsidP="000F163C">
            <w:pPr>
              <w:spacing w:line="360" w:lineRule="auto"/>
            </w:pPr>
            <w:r w:rsidRPr="00442838">
              <w:t>Type 1</w:t>
            </w:r>
          </w:p>
        </w:tc>
        <w:tc>
          <w:tcPr>
            <w:tcW w:w="724" w:type="dxa"/>
          </w:tcPr>
          <w:p w14:paraId="448C960F" w14:textId="77777777" w:rsidR="00097E98" w:rsidRPr="00442838" w:rsidRDefault="00097E98" w:rsidP="000F163C">
            <w:pPr>
              <w:spacing w:line="360" w:lineRule="auto"/>
            </w:pPr>
            <w:r w:rsidRPr="00442838">
              <w:t>Type 2</w:t>
            </w:r>
          </w:p>
        </w:tc>
        <w:tc>
          <w:tcPr>
            <w:tcW w:w="1976" w:type="dxa"/>
          </w:tcPr>
          <w:p w14:paraId="606585E7" w14:textId="77777777" w:rsidR="00097E98" w:rsidRPr="00442838" w:rsidRDefault="00097E98" w:rsidP="000F163C">
            <w:pPr>
              <w:spacing w:line="360" w:lineRule="auto"/>
            </w:pPr>
            <w:r w:rsidRPr="00442838">
              <w:t>Evolution</w:t>
            </w:r>
          </w:p>
        </w:tc>
      </w:tr>
      <w:tr w:rsidR="00097E98" w:rsidRPr="00442838" w14:paraId="0409D584" w14:textId="77777777" w:rsidTr="000F163C">
        <w:trPr>
          <w:trHeight w:val="454"/>
        </w:trPr>
        <w:tc>
          <w:tcPr>
            <w:tcW w:w="1251" w:type="dxa"/>
          </w:tcPr>
          <w:p w14:paraId="68B00157" w14:textId="77777777" w:rsidR="00097E98" w:rsidRPr="00442838" w:rsidRDefault="00097E98" w:rsidP="000F163C">
            <w:pPr>
              <w:spacing w:line="360" w:lineRule="auto"/>
            </w:pPr>
          </w:p>
        </w:tc>
        <w:tc>
          <w:tcPr>
            <w:tcW w:w="1652" w:type="dxa"/>
          </w:tcPr>
          <w:p w14:paraId="43305101" w14:textId="77777777" w:rsidR="00097E98" w:rsidRPr="00442838" w:rsidRDefault="00097E98" w:rsidP="000F163C">
            <w:pPr>
              <w:spacing w:line="360" w:lineRule="auto"/>
            </w:pPr>
          </w:p>
        </w:tc>
        <w:tc>
          <w:tcPr>
            <w:tcW w:w="3719" w:type="dxa"/>
          </w:tcPr>
          <w:p w14:paraId="2FA06A82" w14:textId="77777777" w:rsidR="00097E98" w:rsidRPr="00442838" w:rsidRDefault="00097E98" w:rsidP="000F163C">
            <w:pPr>
              <w:spacing w:line="360" w:lineRule="auto"/>
            </w:pPr>
          </w:p>
        </w:tc>
        <w:tc>
          <w:tcPr>
            <w:tcW w:w="880" w:type="dxa"/>
          </w:tcPr>
          <w:p w14:paraId="3822BA38" w14:textId="77777777" w:rsidR="00097E98" w:rsidRPr="00442838" w:rsidRDefault="00097E98" w:rsidP="000F163C">
            <w:pPr>
              <w:spacing w:line="360" w:lineRule="auto"/>
            </w:pPr>
          </w:p>
        </w:tc>
        <w:tc>
          <w:tcPr>
            <w:tcW w:w="724" w:type="dxa"/>
          </w:tcPr>
          <w:p w14:paraId="274ECAA4" w14:textId="77777777" w:rsidR="00097E98" w:rsidRPr="00442838" w:rsidRDefault="00097E98" w:rsidP="000F163C">
            <w:pPr>
              <w:spacing w:line="360" w:lineRule="auto"/>
            </w:pPr>
          </w:p>
        </w:tc>
        <w:tc>
          <w:tcPr>
            <w:tcW w:w="724" w:type="dxa"/>
          </w:tcPr>
          <w:p w14:paraId="14C0B652" w14:textId="77777777" w:rsidR="00097E98" w:rsidRPr="00442838" w:rsidRDefault="00097E98" w:rsidP="000F163C">
            <w:pPr>
              <w:spacing w:line="360" w:lineRule="auto"/>
            </w:pPr>
          </w:p>
        </w:tc>
        <w:tc>
          <w:tcPr>
            <w:tcW w:w="1976" w:type="dxa"/>
          </w:tcPr>
          <w:p w14:paraId="401F18DE" w14:textId="77777777" w:rsidR="00097E98" w:rsidRPr="00442838" w:rsidRDefault="00097E98" w:rsidP="000F163C">
            <w:pPr>
              <w:spacing w:line="360" w:lineRule="auto"/>
            </w:pPr>
          </w:p>
        </w:tc>
      </w:tr>
      <w:tr w:rsidR="00097E98" w:rsidRPr="00442838" w14:paraId="3CF175AB" w14:textId="77777777" w:rsidTr="000F163C">
        <w:trPr>
          <w:trHeight w:val="441"/>
        </w:trPr>
        <w:tc>
          <w:tcPr>
            <w:tcW w:w="1251" w:type="dxa"/>
          </w:tcPr>
          <w:p w14:paraId="0850ECC4" w14:textId="77777777" w:rsidR="00097E98" w:rsidRPr="00442838" w:rsidRDefault="00097E98" w:rsidP="000F163C">
            <w:pPr>
              <w:spacing w:line="360" w:lineRule="auto"/>
            </w:pPr>
          </w:p>
        </w:tc>
        <w:tc>
          <w:tcPr>
            <w:tcW w:w="1652" w:type="dxa"/>
          </w:tcPr>
          <w:p w14:paraId="2397DD71" w14:textId="77777777" w:rsidR="00097E98" w:rsidRPr="00442838" w:rsidRDefault="00097E98" w:rsidP="000F163C">
            <w:pPr>
              <w:spacing w:line="360" w:lineRule="auto"/>
            </w:pPr>
          </w:p>
        </w:tc>
        <w:tc>
          <w:tcPr>
            <w:tcW w:w="3719" w:type="dxa"/>
          </w:tcPr>
          <w:p w14:paraId="14170169" w14:textId="77777777" w:rsidR="00097E98" w:rsidRPr="00442838" w:rsidRDefault="00097E98" w:rsidP="000F163C">
            <w:pPr>
              <w:spacing w:line="360" w:lineRule="auto"/>
            </w:pPr>
          </w:p>
        </w:tc>
        <w:tc>
          <w:tcPr>
            <w:tcW w:w="880" w:type="dxa"/>
          </w:tcPr>
          <w:p w14:paraId="519DC5F3" w14:textId="77777777" w:rsidR="00097E98" w:rsidRPr="00442838" w:rsidRDefault="00097E98" w:rsidP="000F163C">
            <w:pPr>
              <w:spacing w:line="360" w:lineRule="auto"/>
            </w:pPr>
          </w:p>
        </w:tc>
        <w:tc>
          <w:tcPr>
            <w:tcW w:w="724" w:type="dxa"/>
          </w:tcPr>
          <w:p w14:paraId="2CBFECF2" w14:textId="77777777" w:rsidR="00097E98" w:rsidRPr="00442838" w:rsidRDefault="00097E98" w:rsidP="000F163C">
            <w:pPr>
              <w:spacing w:line="360" w:lineRule="auto"/>
            </w:pPr>
          </w:p>
        </w:tc>
        <w:tc>
          <w:tcPr>
            <w:tcW w:w="724" w:type="dxa"/>
          </w:tcPr>
          <w:p w14:paraId="59F1C872" w14:textId="77777777" w:rsidR="00097E98" w:rsidRPr="00442838" w:rsidRDefault="00097E98" w:rsidP="000F163C">
            <w:pPr>
              <w:spacing w:line="360" w:lineRule="auto"/>
            </w:pPr>
          </w:p>
        </w:tc>
        <w:tc>
          <w:tcPr>
            <w:tcW w:w="1976" w:type="dxa"/>
          </w:tcPr>
          <w:p w14:paraId="2BA390A9" w14:textId="77777777" w:rsidR="00097E98" w:rsidRPr="00442838" w:rsidRDefault="00097E98" w:rsidP="000F163C">
            <w:pPr>
              <w:spacing w:line="360" w:lineRule="auto"/>
            </w:pPr>
          </w:p>
        </w:tc>
      </w:tr>
      <w:tr w:rsidR="00097E98" w:rsidRPr="00442838" w14:paraId="3B68DDBA" w14:textId="77777777" w:rsidTr="000F163C">
        <w:trPr>
          <w:trHeight w:val="441"/>
        </w:trPr>
        <w:tc>
          <w:tcPr>
            <w:tcW w:w="1251" w:type="dxa"/>
          </w:tcPr>
          <w:p w14:paraId="163BE589" w14:textId="77777777" w:rsidR="00097E98" w:rsidRPr="00442838" w:rsidRDefault="00097E98" w:rsidP="000F163C">
            <w:pPr>
              <w:spacing w:line="360" w:lineRule="auto"/>
            </w:pPr>
          </w:p>
        </w:tc>
        <w:tc>
          <w:tcPr>
            <w:tcW w:w="1652" w:type="dxa"/>
          </w:tcPr>
          <w:p w14:paraId="12E16608" w14:textId="77777777" w:rsidR="00097E98" w:rsidRPr="00442838" w:rsidRDefault="00097E98" w:rsidP="000F163C">
            <w:pPr>
              <w:spacing w:line="360" w:lineRule="auto"/>
            </w:pPr>
          </w:p>
        </w:tc>
        <w:tc>
          <w:tcPr>
            <w:tcW w:w="3719" w:type="dxa"/>
          </w:tcPr>
          <w:p w14:paraId="6C13E94A" w14:textId="77777777" w:rsidR="00097E98" w:rsidRPr="00442838" w:rsidRDefault="00097E98" w:rsidP="000F163C">
            <w:pPr>
              <w:spacing w:line="360" w:lineRule="auto"/>
            </w:pPr>
          </w:p>
        </w:tc>
        <w:tc>
          <w:tcPr>
            <w:tcW w:w="880" w:type="dxa"/>
          </w:tcPr>
          <w:p w14:paraId="52E9B86A" w14:textId="77777777" w:rsidR="00097E98" w:rsidRPr="00442838" w:rsidRDefault="00097E98" w:rsidP="000F163C">
            <w:pPr>
              <w:spacing w:line="360" w:lineRule="auto"/>
            </w:pPr>
          </w:p>
        </w:tc>
        <w:tc>
          <w:tcPr>
            <w:tcW w:w="724" w:type="dxa"/>
          </w:tcPr>
          <w:p w14:paraId="6B549026" w14:textId="77777777" w:rsidR="00097E98" w:rsidRPr="00442838" w:rsidRDefault="00097E98" w:rsidP="000F163C">
            <w:pPr>
              <w:spacing w:line="360" w:lineRule="auto"/>
            </w:pPr>
          </w:p>
        </w:tc>
        <w:tc>
          <w:tcPr>
            <w:tcW w:w="724" w:type="dxa"/>
          </w:tcPr>
          <w:p w14:paraId="262AF33F" w14:textId="77777777" w:rsidR="00097E98" w:rsidRPr="00442838" w:rsidRDefault="00097E98" w:rsidP="000F163C">
            <w:pPr>
              <w:spacing w:line="360" w:lineRule="auto"/>
            </w:pPr>
          </w:p>
        </w:tc>
        <w:tc>
          <w:tcPr>
            <w:tcW w:w="1976" w:type="dxa"/>
          </w:tcPr>
          <w:p w14:paraId="58C29206" w14:textId="77777777" w:rsidR="00097E98" w:rsidRPr="00442838" w:rsidRDefault="00097E98" w:rsidP="000F163C">
            <w:pPr>
              <w:spacing w:line="360" w:lineRule="auto"/>
            </w:pPr>
          </w:p>
        </w:tc>
      </w:tr>
      <w:tr w:rsidR="00097E98" w:rsidRPr="00442838" w14:paraId="1D80460C" w14:textId="77777777" w:rsidTr="000F163C">
        <w:trPr>
          <w:trHeight w:val="896"/>
        </w:trPr>
        <w:tc>
          <w:tcPr>
            <w:tcW w:w="1251" w:type="dxa"/>
          </w:tcPr>
          <w:p w14:paraId="410EF17A" w14:textId="77777777" w:rsidR="00097E98" w:rsidRPr="00442838" w:rsidRDefault="00097E98" w:rsidP="000F163C">
            <w:pPr>
              <w:spacing w:line="360" w:lineRule="auto"/>
            </w:pPr>
          </w:p>
        </w:tc>
        <w:tc>
          <w:tcPr>
            <w:tcW w:w="1652" w:type="dxa"/>
          </w:tcPr>
          <w:p w14:paraId="7552A50B" w14:textId="77777777" w:rsidR="00097E98" w:rsidRPr="00442838" w:rsidRDefault="00097E98" w:rsidP="000F163C">
            <w:pPr>
              <w:spacing w:line="360" w:lineRule="auto"/>
            </w:pPr>
          </w:p>
        </w:tc>
        <w:tc>
          <w:tcPr>
            <w:tcW w:w="3719" w:type="dxa"/>
          </w:tcPr>
          <w:p w14:paraId="7E927B06" w14:textId="77777777" w:rsidR="00097E98" w:rsidRPr="00442838" w:rsidRDefault="00097E98" w:rsidP="000F163C">
            <w:pPr>
              <w:spacing w:line="360" w:lineRule="auto"/>
            </w:pPr>
          </w:p>
        </w:tc>
        <w:tc>
          <w:tcPr>
            <w:tcW w:w="880" w:type="dxa"/>
          </w:tcPr>
          <w:p w14:paraId="548681E6" w14:textId="77777777" w:rsidR="00097E98" w:rsidRPr="00442838" w:rsidRDefault="00097E98" w:rsidP="000F163C">
            <w:pPr>
              <w:spacing w:line="360" w:lineRule="auto"/>
            </w:pPr>
          </w:p>
        </w:tc>
        <w:tc>
          <w:tcPr>
            <w:tcW w:w="724" w:type="dxa"/>
          </w:tcPr>
          <w:p w14:paraId="473243F9" w14:textId="77777777" w:rsidR="00097E98" w:rsidRPr="00442838" w:rsidRDefault="00097E98" w:rsidP="000F163C">
            <w:pPr>
              <w:spacing w:line="360" w:lineRule="auto"/>
            </w:pPr>
          </w:p>
        </w:tc>
        <w:tc>
          <w:tcPr>
            <w:tcW w:w="724" w:type="dxa"/>
          </w:tcPr>
          <w:p w14:paraId="6E66851D" w14:textId="77777777" w:rsidR="00097E98" w:rsidRPr="00442838" w:rsidRDefault="00097E98" w:rsidP="000F163C">
            <w:pPr>
              <w:spacing w:line="360" w:lineRule="auto"/>
            </w:pPr>
          </w:p>
        </w:tc>
        <w:tc>
          <w:tcPr>
            <w:tcW w:w="1976" w:type="dxa"/>
          </w:tcPr>
          <w:p w14:paraId="6E0DABAF" w14:textId="77777777" w:rsidR="00097E98" w:rsidRPr="00442838" w:rsidRDefault="00097E98" w:rsidP="000F163C">
            <w:pPr>
              <w:spacing w:line="360" w:lineRule="auto"/>
            </w:pPr>
          </w:p>
        </w:tc>
      </w:tr>
    </w:tbl>
    <w:p w14:paraId="5D0BFC5F" w14:textId="77777777" w:rsidR="00097E98" w:rsidRPr="00442838" w:rsidRDefault="00097E98" w:rsidP="00097E98">
      <w:pPr>
        <w:rPr>
          <w:sz w:val="24"/>
        </w:rPr>
      </w:pPr>
    </w:p>
    <w:p w14:paraId="2FDDA35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02FFF9" w14:textId="77777777" w:rsidTr="000F163C">
        <w:tc>
          <w:tcPr>
            <w:tcW w:w="3596" w:type="dxa"/>
          </w:tcPr>
          <w:p w14:paraId="64CF86AF" w14:textId="77777777" w:rsidR="00097E98" w:rsidRPr="00442838" w:rsidRDefault="00097E98" w:rsidP="000F163C">
            <w:pPr>
              <w:rPr>
                <w:sz w:val="24"/>
              </w:rPr>
            </w:pPr>
          </w:p>
        </w:tc>
        <w:tc>
          <w:tcPr>
            <w:tcW w:w="3597" w:type="dxa"/>
          </w:tcPr>
          <w:p w14:paraId="086ED81F" w14:textId="77777777" w:rsidR="00097E98" w:rsidRPr="00442838" w:rsidRDefault="00097E98" w:rsidP="000F163C">
            <w:pPr>
              <w:rPr>
                <w:sz w:val="24"/>
              </w:rPr>
            </w:pPr>
          </w:p>
        </w:tc>
        <w:tc>
          <w:tcPr>
            <w:tcW w:w="3597" w:type="dxa"/>
          </w:tcPr>
          <w:p w14:paraId="1F65C9FF" w14:textId="77777777" w:rsidR="00097E98" w:rsidRPr="00442838" w:rsidRDefault="00097E98" w:rsidP="000F163C">
            <w:pPr>
              <w:rPr>
                <w:sz w:val="24"/>
              </w:rPr>
            </w:pPr>
          </w:p>
        </w:tc>
      </w:tr>
      <w:tr w:rsidR="00097E98" w:rsidRPr="00442838" w14:paraId="1D6B7A66" w14:textId="77777777" w:rsidTr="000F163C">
        <w:tc>
          <w:tcPr>
            <w:tcW w:w="3596" w:type="dxa"/>
          </w:tcPr>
          <w:p w14:paraId="5122C01C" w14:textId="77777777" w:rsidR="00097E98" w:rsidRPr="00442838" w:rsidRDefault="00097E98" w:rsidP="000F163C">
            <w:pPr>
              <w:rPr>
                <w:sz w:val="24"/>
              </w:rPr>
            </w:pPr>
          </w:p>
        </w:tc>
        <w:tc>
          <w:tcPr>
            <w:tcW w:w="3597" w:type="dxa"/>
          </w:tcPr>
          <w:p w14:paraId="3D30C50B" w14:textId="77777777" w:rsidR="00097E98" w:rsidRPr="00442838" w:rsidRDefault="00097E98" w:rsidP="000F163C">
            <w:pPr>
              <w:rPr>
                <w:sz w:val="24"/>
              </w:rPr>
            </w:pPr>
          </w:p>
        </w:tc>
        <w:tc>
          <w:tcPr>
            <w:tcW w:w="3597" w:type="dxa"/>
          </w:tcPr>
          <w:p w14:paraId="13040CCB" w14:textId="77777777" w:rsidR="00097E98" w:rsidRPr="00442838" w:rsidRDefault="00097E98" w:rsidP="000F163C">
            <w:pPr>
              <w:rPr>
                <w:sz w:val="24"/>
              </w:rPr>
            </w:pPr>
          </w:p>
        </w:tc>
      </w:tr>
    </w:tbl>
    <w:p w14:paraId="3F436CCD" w14:textId="77777777" w:rsidR="00097E98" w:rsidRPr="00442838" w:rsidRDefault="00097E98" w:rsidP="00097E98">
      <w:pPr>
        <w:rPr>
          <w:sz w:val="24"/>
        </w:rPr>
      </w:pPr>
    </w:p>
    <w:p w14:paraId="18B1D4D5" w14:textId="77777777" w:rsidR="00097E98" w:rsidRPr="00442838" w:rsidRDefault="00097E98" w:rsidP="00097E98">
      <w:pPr>
        <w:rPr>
          <w:sz w:val="24"/>
        </w:rPr>
      </w:pPr>
      <w:r w:rsidRPr="00442838">
        <w:rPr>
          <w:sz w:val="24"/>
        </w:rPr>
        <w:t>Sprites:</w:t>
      </w:r>
    </w:p>
    <w:p w14:paraId="793EB97B" w14:textId="77777777" w:rsidR="00097E98" w:rsidRPr="00442838" w:rsidRDefault="00097E98" w:rsidP="00097E98">
      <w:pPr>
        <w:rPr>
          <w:sz w:val="24"/>
        </w:rPr>
      </w:pPr>
      <w:r w:rsidRPr="00442838">
        <w:rPr>
          <w:sz w:val="24"/>
        </w:rPr>
        <w:br w:type="page"/>
      </w:r>
    </w:p>
    <w:p w14:paraId="765E962C" w14:textId="77777777" w:rsidR="00097E98" w:rsidRPr="00442838" w:rsidRDefault="00097E98" w:rsidP="00097E98">
      <w:pPr>
        <w:rPr>
          <w:sz w:val="24"/>
        </w:rPr>
      </w:pPr>
      <w:r w:rsidRPr="00442838">
        <w:rPr>
          <w:sz w:val="24"/>
        </w:rPr>
        <w:lastRenderedPageBreak/>
        <w:t>Family Page</w:t>
      </w:r>
    </w:p>
    <w:p w14:paraId="25B404C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291F3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59BEC9C" w14:textId="77777777" w:rsidTr="000F163C">
        <w:trPr>
          <w:trHeight w:val="896"/>
        </w:trPr>
        <w:tc>
          <w:tcPr>
            <w:tcW w:w="1251" w:type="dxa"/>
          </w:tcPr>
          <w:p w14:paraId="729E51CC" w14:textId="77777777" w:rsidR="00097E98" w:rsidRPr="00442838" w:rsidRDefault="00097E98" w:rsidP="000F163C">
            <w:pPr>
              <w:spacing w:line="360" w:lineRule="auto"/>
            </w:pPr>
            <w:r w:rsidRPr="00442838">
              <w:t>Pokemon</w:t>
            </w:r>
          </w:p>
          <w:p w14:paraId="3EB4E563" w14:textId="77777777" w:rsidR="00097E98" w:rsidRPr="00442838" w:rsidRDefault="00097E98" w:rsidP="000F163C">
            <w:pPr>
              <w:spacing w:line="360" w:lineRule="auto"/>
            </w:pPr>
            <w:r w:rsidRPr="00442838">
              <w:t>Name</w:t>
            </w:r>
          </w:p>
        </w:tc>
        <w:tc>
          <w:tcPr>
            <w:tcW w:w="1652" w:type="dxa"/>
          </w:tcPr>
          <w:p w14:paraId="3CD0DE8E" w14:textId="77777777" w:rsidR="00097E98" w:rsidRPr="00442838" w:rsidRDefault="00097E98" w:rsidP="000F163C">
            <w:pPr>
              <w:spacing w:line="360" w:lineRule="auto"/>
            </w:pPr>
            <w:r w:rsidRPr="00442838">
              <w:t>Pokemon Number</w:t>
            </w:r>
          </w:p>
        </w:tc>
        <w:tc>
          <w:tcPr>
            <w:tcW w:w="3719" w:type="dxa"/>
          </w:tcPr>
          <w:p w14:paraId="33F6D463" w14:textId="77777777" w:rsidR="00097E98" w:rsidRPr="00442838" w:rsidRDefault="00097E98" w:rsidP="000F163C">
            <w:pPr>
              <w:spacing w:line="360" w:lineRule="auto"/>
            </w:pPr>
            <w:r w:rsidRPr="00442838">
              <w:t>Base Stats</w:t>
            </w:r>
          </w:p>
          <w:p w14:paraId="1F3EBBE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4BB298A" w14:textId="77777777" w:rsidR="00097E98" w:rsidRPr="00442838" w:rsidRDefault="00097E98" w:rsidP="000F163C">
            <w:pPr>
              <w:spacing w:line="360" w:lineRule="auto"/>
            </w:pPr>
            <w:r w:rsidRPr="00442838">
              <w:t>Ability</w:t>
            </w:r>
          </w:p>
        </w:tc>
        <w:tc>
          <w:tcPr>
            <w:tcW w:w="724" w:type="dxa"/>
          </w:tcPr>
          <w:p w14:paraId="5B357BCE" w14:textId="77777777" w:rsidR="00097E98" w:rsidRPr="00442838" w:rsidRDefault="00097E98" w:rsidP="000F163C">
            <w:pPr>
              <w:spacing w:line="360" w:lineRule="auto"/>
            </w:pPr>
            <w:r w:rsidRPr="00442838">
              <w:t>Type 1</w:t>
            </w:r>
          </w:p>
        </w:tc>
        <w:tc>
          <w:tcPr>
            <w:tcW w:w="724" w:type="dxa"/>
          </w:tcPr>
          <w:p w14:paraId="2DDB8486" w14:textId="77777777" w:rsidR="00097E98" w:rsidRPr="00442838" w:rsidRDefault="00097E98" w:rsidP="000F163C">
            <w:pPr>
              <w:spacing w:line="360" w:lineRule="auto"/>
            </w:pPr>
            <w:r w:rsidRPr="00442838">
              <w:t>Type 2</w:t>
            </w:r>
          </w:p>
        </w:tc>
        <w:tc>
          <w:tcPr>
            <w:tcW w:w="1976" w:type="dxa"/>
          </w:tcPr>
          <w:p w14:paraId="5977D7BA" w14:textId="77777777" w:rsidR="00097E98" w:rsidRPr="00442838" w:rsidRDefault="00097E98" w:rsidP="000F163C">
            <w:pPr>
              <w:spacing w:line="360" w:lineRule="auto"/>
            </w:pPr>
            <w:r w:rsidRPr="00442838">
              <w:t>Evolution</w:t>
            </w:r>
          </w:p>
        </w:tc>
      </w:tr>
      <w:tr w:rsidR="00097E98" w:rsidRPr="00442838" w14:paraId="1CFAE329" w14:textId="77777777" w:rsidTr="000F163C">
        <w:trPr>
          <w:trHeight w:val="454"/>
        </w:trPr>
        <w:tc>
          <w:tcPr>
            <w:tcW w:w="1251" w:type="dxa"/>
          </w:tcPr>
          <w:p w14:paraId="29D1080C" w14:textId="77777777" w:rsidR="00097E98" w:rsidRPr="00442838" w:rsidRDefault="00097E98" w:rsidP="000F163C">
            <w:pPr>
              <w:spacing w:line="360" w:lineRule="auto"/>
            </w:pPr>
          </w:p>
        </w:tc>
        <w:tc>
          <w:tcPr>
            <w:tcW w:w="1652" w:type="dxa"/>
          </w:tcPr>
          <w:p w14:paraId="532E7300" w14:textId="77777777" w:rsidR="00097E98" w:rsidRPr="00442838" w:rsidRDefault="00097E98" w:rsidP="000F163C">
            <w:pPr>
              <w:spacing w:line="360" w:lineRule="auto"/>
            </w:pPr>
          </w:p>
        </w:tc>
        <w:tc>
          <w:tcPr>
            <w:tcW w:w="3719" w:type="dxa"/>
          </w:tcPr>
          <w:p w14:paraId="37FE9B25" w14:textId="77777777" w:rsidR="00097E98" w:rsidRPr="00442838" w:rsidRDefault="00097E98" w:rsidP="000F163C">
            <w:pPr>
              <w:spacing w:line="360" w:lineRule="auto"/>
            </w:pPr>
          </w:p>
        </w:tc>
        <w:tc>
          <w:tcPr>
            <w:tcW w:w="880" w:type="dxa"/>
          </w:tcPr>
          <w:p w14:paraId="3D92B39B" w14:textId="77777777" w:rsidR="00097E98" w:rsidRPr="00442838" w:rsidRDefault="00097E98" w:rsidP="000F163C">
            <w:pPr>
              <w:spacing w:line="360" w:lineRule="auto"/>
            </w:pPr>
          </w:p>
        </w:tc>
        <w:tc>
          <w:tcPr>
            <w:tcW w:w="724" w:type="dxa"/>
          </w:tcPr>
          <w:p w14:paraId="400120FE" w14:textId="77777777" w:rsidR="00097E98" w:rsidRPr="00442838" w:rsidRDefault="00097E98" w:rsidP="000F163C">
            <w:pPr>
              <w:spacing w:line="360" w:lineRule="auto"/>
            </w:pPr>
          </w:p>
        </w:tc>
        <w:tc>
          <w:tcPr>
            <w:tcW w:w="724" w:type="dxa"/>
          </w:tcPr>
          <w:p w14:paraId="065B8865" w14:textId="77777777" w:rsidR="00097E98" w:rsidRPr="00442838" w:rsidRDefault="00097E98" w:rsidP="000F163C">
            <w:pPr>
              <w:spacing w:line="360" w:lineRule="auto"/>
            </w:pPr>
          </w:p>
        </w:tc>
        <w:tc>
          <w:tcPr>
            <w:tcW w:w="1976" w:type="dxa"/>
          </w:tcPr>
          <w:p w14:paraId="008C2F30" w14:textId="77777777" w:rsidR="00097E98" w:rsidRPr="00442838" w:rsidRDefault="00097E98" w:rsidP="000F163C">
            <w:pPr>
              <w:spacing w:line="360" w:lineRule="auto"/>
            </w:pPr>
          </w:p>
        </w:tc>
      </w:tr>
      <w:tr w:rsidR="00097E98" w:rsidRPr="00442838" w14:paraId="3BA18ED9" w14:textId="77777777" w:rsidTr="000F163C">
        <w:trPr>
          <w:trHeight w:val="441"/>
        </w:trPr>
        <w:tc>
          <w:tcPr>
            <w:tcW w:w="1251" w:type="dxa"/>
          </w:tcPr>
          <w:p w14:paraId="5FE96181" w14:textId="77777777" w:rsidR="00097E98" w:rsidRPr="00442838" w:rsidRDefault="00097E98" w:rsidP="000F163C">
            <w:pPr>
              <w:spacing w:line="360" w:lineRule="auto"/>
            </w:pPr>
          </w:p>
        </w:tc>
        <w:tc>
          <w:tcPr>
            <w:tcW w:w="1652" w:type="dxa"/>
          </w:tcPr>
          <w:p w14:paraId="174E6D64" w14:textId="77777777" w:rsidR="00097E98" w:rsidRPr="00442838" w:rsidRDefault="00097E98" w:rsidP="000F163C">
            <w:pPr>
              <w:spacing w:line="360" w:lineRule="auto"/>
            </w:pPr>
          </w:p>
        </w:tc>
        <w:tc>
          <w:tcPr>
            <w:tcW w:w="3719" w:type="dxa"/>
          </w:tcPr>
          <w:p w14:paraId="36C7571E" w14:textId="77777777" w:rsidR="00097E98" w:rsidRPr="00442838" w:rsidRDefault="00097E98" w:rsidP="000F163C">
            <w:pPr>
              <w:spacing w:line="360" w:lineRule="auto"/>
            </w:pPr>
          </w:p>
        </w:tc>
        <w:tc>
          <w:tcPr>
            <w:tcW w:w="880" w:type="dxa"/>
          </w:tcPr>
          <w:p w14:paraId="1865DFCF" w14:textId="77777777" w:rsidR="00097E98" w:rsidRPr="00442838" w:rsidRDefault="00097E98" w:rsidP="000F163C">
            <w:pPr>
              <w:spacing w:line="360" w:lineRule="auto"/>
            </w:pPr>
          </w:p>
        </w:tc>
        <w:tc>
          <w:tcPr>
            <w:tcW w:w="724" w:type="dxa"/>
          </w:tcPr>
          <w:p w14:paraId="1747CDBC" w14:textId="77777777" w:rsidR="00097E98" w:rsidRPr="00442838" w:rsidRDefault="00097E98" w:rsidP="000F163C">
            <w:pPr>
              <w:spacing w:line="360" w:lineRule="auto"/>
            </w:pPr>
          </w:p>
        </w:tc>
        <w:tc>
          <w:tcPr>
            <w:tcW w:w="724" w:type="dxa"/>
          </w:tcPr>
          <w:p w14:paraId="38AC6E5A" w14:textId="77777777" w:rsidR="00097E98" w:rsidRPr="00442838" w:rsidRDefault="00097E98" w:rsidP="000F163C">
            <w:pPr>
              <w:spacing w:line="360" w:lineRule="auto"/>
            </w:pPr>
          </w:p>
        </w:tc>
        <w:tc>
          <w:tcPr>
            <w:tcW w:w="1976" w:type="dxa"/>
          </w:tcPr>
          <w:p w14:paraId="4A12505B" w14:textId="77777777" w:rsidR="00097E98" w:rsidRPr="00442838" w:rsidRDefault="00097E98" w:rsidP="000F163C">
            <w:pPr>
              <w:spacing w:line="360" w:lineRule="auto"/>
            </w:pPr>
          </w:p>
        </w:tc>
      </w:tr>
      <w:tr w:rsidR="00097E98" w:rsidRPr="00442838" w14:paraId="10381806" w14:textId="77777777" w:rsidTr="000F163C">
        <w:trPr>
          <w:trHeight w:val="441"/>
        </w:trPr>
        <w:tc>
          <w:tcPr>
            <w:tcW w:w="1251" w:type="dxa"/>
          </w:tcPr>
          <w:p w14:paraId="3FF1E1DD" w14:textId="77777777" w:rsidR="00097E98" w:rsidRPr="00442838" w:rsidRDefault="00097E98" w:rsidP="000F163C">
            <w:pPr>
              <w:spacing w:line="360" w:lineRule="auto"/>
            </w:pPr>
          </w:p>
        </w:tc>
        <w:tc>
          <w:tcPr>
            <w:tcW w:w="1652" w:type="dxa"/>
          </w:tcPr>
          <w:p w14:paraId="3D72BC9E" w14:textId="77777777" w:rsidR="00097E98" w:rsidRPr="00442838" w:rsidRDefault="00097E98" w:rsidP="000F163C">
            <w:pPr>
              <w:spacing w:line="360" w:lineRule="auto"/>
            </w:pPr>
          </w:p>
        </w:tc>
        <w:tc>
          <w:tcPr>
            <w:tcW w:w="3719" w:type="dxa"/>
          </w:tcPr>
          <w:p w14:paraId="75BAD15C" w14:textId="77777777" w:rsidR="00097E98" w:rsidRPr="00442838" w:rsidRDefault="00097E98" w:rsidP="000F163C">
            <w:pPr>
              <w:spacing w:line="360" w:lineRule="auto"/>
            </w:pPr>
          </w:p>
        </w:tc>
        <w:tc>
          <w:tcPr>
            <w:tcW w:w="880" w:type="dxa"/>
          </w:tcPr>
          <w:p w14:paraId="1AFEC011" w14:textId="77777777" w:rsidR="00097E98" w:rsidRPr="00442838" w:rsidRDefault="00097E98" w:rsidP="000F163C">
            <w:pPr>
              <w:spacing w:line="360" w:lineRule="auto"/>
            </w:pPr>
          </w:p>
        </w:tc>
        <w:tc>
          <w:tcPr>
            <w:tcW w:w="724" w:type="dxa"/>
          </w:tcPr>
          <w:p w14:paraId="3A1B1994" w14:textId="77777777" w:rsidR="00097E98" w:rsidRPr="00442838" w:rsidRDefault="00097E98" w:rsidP="000F163C">
            <w:pPr>
              <w:spacing w:line="360" w:lineRule="auto"/>
            </w:pPr>
          </w:p>
        </w:tc>
        <w:tc>
          <w:tcPr>
            <w:tcW w:w="724" w:type="dxa"/>
          </w:tcPr>
          <w:p w14:paraId="3CB10E98" w14:textId="77777777" w:rsidR="00097E98" w:rsidRPr="00442838" w:rsidRDefault="00097E98" w:rsidP="000F163C">
            <w:pPr>
              <w:spacing w:line="360" w:lineRule="auto"/>
            </w:pPr>
          </w:p>
        </w:tc>
        <w:tc>
          <w:tcPr>
            <w:tcW w:w="1976" w:type="dxa"/>
          </w:tcPr>
          <w:p w14:paraId="6F89B029" w14:textId="77777777" w:rsidR="00097E98" w:rsidRPr="00442838" w:rsidRDefault="00097E98" w:rsidP="000F163C">
            <w:pPr>
              <w:spacing w:line="360" w:lineRule="auto"/>
            </w:pPr>
          </w:p>
        </w:tc>
      </w:tr>
      <w:tr w:rsidR="00097E98" w:rsidRPr="00442838" w14:paraId="14B06C22" w14:textId="77777777" w:rsidTr="000F163C">
        <w:trPr>
          <w:trHeight w:val="896"/>
        </w:trPr>
        <w:tc>
          <w:tcPr>
            <w:tcW w:w="1251" w:type="dxa"/>
          </w:tcPr>
          <w:p w14:paraId="52FE4CDC" w14:textId="77777777" w:rsidR="00097E98" w:rsidRPr="00442838" w:rsidRDefault="00097E98" w:rsidP="000F163C">
            <w:pPr>
              <w:spacing w:line="360" w:lineRule="auto"/>
            </w:pPr>
          </w:p>
        </w:tc>
        <w:tc>
          <w:tcPr>
            <w:tcW w:w="1652" w:type="dxa"/>
          </w:tcPr>
          <w:p w14:paraId="00D773FC" w14:textId="77777777" w:rsidR="00097E98" w:rsidRPr="00442838" w:rsidRDefault="00097E98" w:rsidP="000F163C">
            <w:pPr>
              <w:spacing w:line="360" w:lineRule="auto"/>
            </w:pPr>
          </w:p>
        </w:tc>
        <w:tc>
          <w:tcPr>
            <w:tcW w:w="3719" w:type="dxa"/>
          </w:tcPr>
          <w:p w14:paraId="648938C7" w14:textId="77777777" w:rsidR="00097E98" w:rsidRPr="00442838" w:rsidRDefault="00097E98" w:rsidP="000F163C">
            <w:pPr>
              <w:spacing w:line="360" w:lineRule="auto"/>
            </w:pPr>
          </w:p>
        </w:tc>
        <w:tc>
          <w:tcPr>
            <w:tcW w:w="880" w:type="dxa"/>
          </w:tcPr>
          <w:p w14:paraId="7F5406E7" w14:textId="77777777" w:rsidR="00097E98" w:rsidRPr="00442838" w:rsidRDefault="00097E98" w:rsidP="000F163C">
            <w:pPr>
              <w:spacing w:line="360" w:lineRule="auto"/>
            </w:pPr>
          </w:p>
        </w:tc>
        <w:tc>
          <w:tcPr>
            <w:tcW w:w="724" w:type="dxa"/>
          </w:tcPr>
          <w:p w14:paraId="5599C4B4" w14:textId="77777777" w:rsidR="00097E98" w:rsidRPr="00442838" w:rsidRDefault="00097E98" w:rsidP="000F163C">
            <w:pPr>
              <w:spacing w:line="360" w:lineRule="auto"/>
            </w:pPr>
          </w:p>
        </w:tc>
        <w:tc>
          <w:tcPr>
            <w:tcW w:w="724" w:type="dxa"/>
          </w:tcPr>
          <w:p w14:paraId="071BFFBE" w14:textId="77777777" w:rsidR="00097E98" w:rsidRPr="00442838" w:rsidRDefault="00097E98" w:rsidP="000F163C">
            <w:pPr>
              <w:spacing w:line="360" w:lineRule="auto"/>
            </w:pPr>
          </w:p>
        </w:tc>
        <w:tc>
          <w:tcPr>
            <w:tcW w:w="1976" w:type="dxa"/>
          </w:tcPr>
          <w:p w14:paraId="582EC109" w14:textId="77777777" w:rsidR="00097E98" w:rsidRPr="00442838" w:rsidRDefault="00097E98" w:rsidP="000F163C">
            <w:pPr>
              <w:spacing w:line="360" w:lineRule="auto"/>
            </w:pPr>
          </w:p>
        </w:tc>
      </w:tr>
    </w:tbl>
    <w:p w14:paraId="4F31237A" w14:textId="77777777" w:rsidR="00097E98" w:rsidRPr="00442838" w:rsidRDefault="00097E98" w:rsidP="00097E98">
      <w:pPr>
        <w:rPr>
          <w:sz w:val="24"/>
        </w:rPr>
      </w:pPr>
    </w:p>
    <w:p w14:paraId="2B2AD1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FE54C0" w14:textId="77777777" w:rsidTr="000F163C">
        <w:tc>
          <w:tcPr>
            <w:tcW w:w="3596" w:type="dxa"/>
          </w:tcPr>
          <w:p w14:paraId="24C5D7FC" w14:textId="77777777" w:rsidR="00097E98" w:rsidRPr="00442838" w:rsidRDefault="00097E98" w:rsidP="000F163C">
            <w:pPr>
              <w:rPr>
                <w:sz w:val="24"/>
              </w:rPr>
            </w:pPr>
          </w:p>
        </w:tc>
        <w:tc>
          <w:tcPr>
            <w:tcW w:w="3597" w:type="dxa"/>
          </w:tcPr>
          <w:p w14:paraId="54FB9D90" w14:textId="77777777" w:rsidR="00097E98" w:rsidRPr="00442838" w:rsidRDefault="00097E98" w:rsidP="000F163C">
            <w:pPr>
              <w:rPr>
                <w:sz w:val="24"/>
              </w:rPr>
            </w:pPr>
          </w:p>
        </w:tc>
        <w:tc>
          <w:tcPr>
            <w:tcW w:w="3597" w:type="dxa"/>
          </w:tcPr>
          <w:p w14:paraId="53D86DEF" w14:textId="77777777" w:rsidR="00097E98" w:rsidRPr="00442838" w:rsidRDefault="00097E98" w:rsidP="000F163C">
            <w:pPr>
              <w:rPr>
                <w:sz w:val="24"/>
              </w:rPr>
            </w:pPr>
          </w:p>
        </w:tc>
      </w:tr>
      <w:tr w:rsidR="00097E98" w:rsidRPr="00442838" w14:paraId="0EA2C29F" w14:textId="77777777" w:rsidTr="000F163C">
        <w:tc>
          <w:tcPr>
            <w:tcW w:w="3596" w:type="dxa"/>
          </w:tcPr>
          <w:p w14:paraId="280604F2" w14:textId="77777777" w:rsidR="00097E98" w:rsidRPr="00442838" w:rsidRDefault="00097E98" w:rsidP="000F163C">
            <w:pPr>
              <w:rPr>
                <w:sz w:val="24"/>
              </w:rPr>
            </w:pPr>
          </w:p>
        </w:tc>
        <w:tc>
          <w:tcPr>
            <w:tcW w:w="3597" w:type="dxa"/>
          </w:tcPr>
          <w:p w14:paraId="09F87E6D" w14:textId="77777777" w:rsidR="00097E98" w:rsidRPr="00442838" w:rsidRDefault="00097E98" w:rsidP="000F163C">
            <w:pPr>
              <w:rPr>
                <w:sz w:val="24"/>
              </w:rPr>
            </w:pPr>
          </w:p>
        </w:tc>
        <w:tc>
          <w:tcPr>
            <w:tcW w:w="3597" w:type="dxa"/>
          </w:tcPr>
          <w:p w14:paraId="1D16CC27" w14:textId="77777777" w:rsidR="00097E98" w:rsidRPr="00442838" w:rsidRDefault="00097E98" w:rsidP="000F163C">
            <w:pPr>
              <w:rPr>
                <w:sz w:val="24"/>
              </w:rPr>
            </w:pPr>
          </w:p>
        </w:tc>
      </w:tr>
    </w:tbl>
    <w:p w14:paraId="1511080F" w14:textId="77777777" w:rsidR="00097E98" w:rsidRPr="00442838" w:rsidRDefault="00097E98" w:rsidP="00097E98">
      <w:pPr>
        <w:rPr>
          <w:sz w:val="24"/>
        </w:rPr>
      </w:pPr>
    </w:p>
    <w:p w14:paraId="496EE710" w14:textId="77777777" w:rsidR="00097E98" w:rsidRPr="00442838" w:rsidRDefault="00097E98" w:rsidP="00097E98">
      <w:pPr>
        <w:rPr>
          <w:sz w:val="24"/>
        </w:rPr>
      </w:pPr>
      <w:r w:rsidRPr="00442838">
        <w:rPr>
          <w:sz w:val="24"/>
        </w:rPr>
        <w:t>Sprites:</w:t>
      </w:r>
    </w:p>
    <w:p w14:paraId="3EA332D2" w14:textId="77777777" w:rsidR="00097E98" w:rsidRPr="00442838" w:rsidRDefault="00097E98" w:rsidP="00097E98">
      <w:pPr>
        <w:rPr>
          <w:sz w:val="24"/>
        </w:rPr>
      </w:pPr>
      <w:r w:rsidRPr="00442838">
        <w:rPr>
          <w:sz w:val="24"/>
        </w:rPr>
        <w:br w:type="page"/>
      </w:r>
    </w:p>
    <w:p w14:paraId="15E16C3F" w14:textId="77777777" w:rsidR="00097E98" w:rsidRPr="00442838" w:rsidRDefault="00097E98" w:rsidP="00097E98">
      <w:pPr>
        <w:rPr>
          <w:sz w:val="24"/>
        </w:rPr>
      </w:pPr>
      <w:r w:rsidRPr="00442838">
        <w:rPr>
          <w:sz w:val="24"/>
        </w:rPr>
        <w:lastRenderedPageBreak/>
        <w:t>Family Page</w:t>
      </w:r>
    </w:p>
    <w:p w14:paraId="04026B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BD2AEF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DC92582" w14:textId="77777777" w:rsidTr="000F163C">
        <w:trPr>
          <w:trHeight w:val="896"/>
        </w:trPr>
        <w:tc>
          <w:tcPr>
            <w:tcW w:w="1251" w:type="dxa"/>
          </w:tcPr>
          <w:p w14:paraId="0C8F0543" w14:textId="77777777" w:rsidR="00097E98" w:rsidRPr="00442838" w:rsidRDefault="00097E98" w:rsidP="000F163C">
            <w:pPr>
              <w:spacing w:line="360" w:lineRule="auto"/>
            </w:pPr>
            <w:r w:rsidRPr="00442838">
              <w:t>Pokemon</w:t>
            </w:r>
          </w:p>
          <w:p w14:paraId="65C99269" w14:textId="77777777" w:rsidR="00097E98" w:rsidRPr="00442838" w:rsidRDefault="00097E98" w:rsidP="000F163C">
            <w:pPr>
              <w:spacing w:line="360" w:lineRule="auto"/>
            </w:pPr>
            <w:r w:rsidRPr="00442838">
              <w:t>Name</w:t>
            </w:r>
          </w:p>
        </w:tc>
        <w:tc>
          <w:tcPr>
            <w:tcW w:w="1652" w:type="dxa"/>
          </w:tcPr>
          <w:p w14:paraId="0102B365" w14:textId="77777777" w:rsidR="00097E98" w:rsidRPr="00442838" w:rsidRDefault="00097E98" w:rsidP="000F163C">
            <w:pPr>
              <w:spacing w:line="360" w:lineRule="auto"/>
            </w:pPr>
            <w:r w:rsidRPr="00442838">
              <w:t>Pokemon Number</w:t>
            </w:r>
          </w:p>
        </w:tc>
        <w:tc>
          <w:tcPr>
            <w:tcW w:w="3719" w:type="dxa"/>
          </w:tcPr>
          <w:p w14:paraId="5FA8D6B9" w14:textId="77777777" w:rsidR="00097E98" w:rsidRPr="00442838" w:rsidRDefault="00097E98" w:rsidP="000F163C">
            <w:pPr>
              <w:spacing w:line="360" w:lineRule="auto"/>
            </w:pPr>
            <w:r w:rsidRPr="00442838">
              <w:t>Base Stats</w:t>
            </w:r>
          </w:p>
          <w:p w14:paraId="6B42576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B206B80" w14:textId="77777777" w:rsidR="00097E98" w:rsidRPr="00442838" w:rsidRDefault="00097E98" w:rsidP="000F163C">
            <w:pPr>
              <w:spacing w:line="360" w:lineRule="auto"/>
            </w:pPr>
            <w:r w:rsidRPr="00442838">
              <w:t>Ability</w:t>
            </w:r>
          </w:p>
        </w:tc>
        <w:tc>
          <w:tcPr>
            <w:tcW w:w="724" w:type="dxa"/>
          </w:tcPr>
          <w:p w14:paraId="55C90037" w14:textId="77777777" w:rsidR="00097E98" w:rsidRPr="00442838" w:rsidRDefault="00097E98" w:rsidP="000F163C">
            <w:pPr>
              <w:spacing w:line="360" w:lineRule="auto"/>
            </w:pPr>
            <w:r w:rsidRPr="00442838">
              <w:t>Type 1</w:t>
            </w:r>
          </w:p>
        </w:tc>
        <w:tc>
          <w:tcPr>
            <w:tcW w:w="724" w:type="dxa"/>
          </w:tcPr>
          <w:p w14:paraId="1B1A1B6B" w14:textId="77777777" w:rsidR="00097E98" w:rsidRPr="00442838" w:rsidRDefault="00097E98" w:rsidP="000F163C">
            <w:pPr>
              <w:spacing w:line="360" w:lineRule="auto"/>
            </w:pPr>
            <w:r w:rsidRPr="00442838">
              <w:t>Type 2</w:t>
            </w:r>
          </w:p>
        </w:tc>
        <w:tc>
          <w:tcPr>
            <w:tcW w:w="1976" w:type="dxa"/>
          </w:tcPr>
          <w:p w14:paraId="539A9EC1" w14:textId="77777777" w:rsidR="00097E98" w:rsidRPr="00442838" w:rsidRDefault="00097E98" w:rsidP="000F163C">
            <w:pPr>
              <w:spacing w:line="360" w:lineRule="auto"/>
            </w:pPr>
            <w:r w:rsidRPr="00442838">
              <w:t>Evolution</w:t>
            </w:r>
          </w:p>
        </w:tc>
      </w:tr>
      <w:tr w:rsidR="00097E98" w:rsidRPr="00442838" w14:paraId="5B441643" w14:textId="77777777" w:rsidTr="000F163C">
        <w:trPr>
          <w:trHeight w:val="454"/>
        </w:trPr>
        <w:tc>
          <w:tcPr>
            <w:tcW w:w="1251" w:type="dxa"/>
          </w:tcPr>
          <w:p w14:paraId="58B0CC6F" w14:textId="77777777" w:rsidR="00097E98" w:rsidRPr="00442838" w:rsidRDefault="00097E98" w:rsidP="000F163C">
            <w:pPr>
              <w:spacing w:line="360" w:lineRule="auto"/>
            </w:pPr>
          </w:p>
        </w:tc>
        <w:tc>
          <w:tcPr>
            <w:tcW w:w="1652" w:type="dxa"/>
          </w:tcPr>
          <w:p w14:paraId="119FA0DC" w14:textId="77777777" w:rsidR="00097E98" w:rsidRPr="00442838" w:rsidRDefault="00097E98" w:rsidP="000F163C">
            <w:pPr>
              <w:spacing w:line="360" w:lineRule="auto"/>
            </w:pPr>
          </w:p>
        </w:tc>
        <w:tc>
          <w:tcPr>
            <w:tcW w:w="3719" w:type="dxa"/>
          </w:tcPr>
          <w:p w14:paraId="33EAC5EE" w14:textId="77777777" w:rsidR="00097E98" w:rsidRPr="00442838" w:rsidRDefault="00097E98" w:rsidP="000F163C">
            <w:pPr>
              <w:spacing w:line="360" w:lineRule="auto"/>
            </w:pPr>
          </w:p>
        </w:tc>
        <w:tc>
          <w:tcPr>
            <w:tcW w:w="880" w:type="dxa"/>
          </w:tcPr>
          <w:p w14:paraId="50B8032B" w14:textId="77777777" w:rsidR="00097E98" w:rsidRPr="00442838" w:rsidRDefault="00097E98" w:rsidP="000F163C">
            <w:pPr>
              <w:spacing w:line="360" w:lineRule="auto"/>
            </w:pPr>
          </w:p>
        </w:tc>
        <w:tc>
          <w:tcPr>
            <w:tcW w:w="724" w:type="dxa"/>
          </w:tcPr>
          <w:p w14:paraId="3E5E5BF1" w14:textId="77777777" w:rsidR="00097E98" w:rsidRPr="00442838" w:rsidRDefault="00097E98" w:rsidP="000F163C">
            <w:pPr>
              <w:spacing w:line="360" w:lineRule="auto"/>
            </w:pPr>
          </w:p>
        </w:tc>
        <w:tc>
          <w:tcPr>
            <w:tcW w:w="724" w:type="dxa"/>
          </w:tcPr>
          <w:p w14:paraId="44FA05CA" w14:textId="77777777" w:rsidR="00097E98" w:rsidRPr="00442838" w:rsidRDefault="00097E98" w:rsidP="000F163C">
            <w:pPr>
              <w:spacing w:line="360" w:lineRule="auto"/>
            </w:pPr>
          </w:p>
        </w:tc>
        <w:tc>
          <w:tcPr>
            <w:tcW w:w="1976" w:type="dxa"/>
          </w:tcPr>
          <w:p w14:paraId="46BCFD09" w14:textId="77777777" w:rsidR="00097E98" w:rsidRPr="00442838" w:rsidRDefault="00097E98" w:rsidP="000F163C">
            <w:pPr>
              <w:spacing w:line="360" w:lineRule="auto"/>
            </w:pPr>
          </w:p>
        </w:tc>
      </w:tr>
      <w:tr w:rsidR="00097E98" w:rsidRPr="00442838" w14:paraId="09060DCF" w14:textId="77777777" w:rsidTr="000F163C">
        <w:trPr>
          <w:trHeight w:val="441"/>
        </w:trPr>
        <w:tc>
          <w:tcPr>
            <w:tcW w:w="1251" w:type="dxa"/>
          </w:tcPr>
          <w:p w14:paraId="5E16F9EE" w14:textId="77777777" w:rsidR="00097E98" w:rsidRPr="00442838" w:rsidRDefault="00097E98" w:rsidP="000F163C">
            <w:pPr>
              <w:spacing w:line="360" w:lineRule="auto"/>
            </w:pPr>
          </w:p>
        </w:tc>
        <w:tc>
          <w:tcPr>
            <w:tcW w:w="1652" w:type="dxa"/>
          </w:tcPr>
          <w:p w14:paraId="327F0763" w14:textId="77777777" w:rsidR="00097E98" w:rsidRPr="00442838" w:rsidRDefault="00097E98" w:rsidP="000F163C">
            <w:pPr>
              <w:spacing w:line="360" w:lineRule="auto"/>
            </w:pPr>
          </w:p>
        </w:tc>
        <w:tc>
          <w:tcPr>
            <w:tcW w:w="3719" w:type="dxa"/>
          </w:tcPr>
          <w:p w14:paraId="4E4B3855" w14:textId="77777777" w:rsidR="00097E98" w:rsidRPr="00442838" w:rsidRDefault="00097E98" w:rsidP="000F163C">
            <w:pPr>
              <w:spacing w:line="360" w:lineRule="auto"/>
            </w:pPr>
          </w:p>
        </w:tc>
        <w:tc>
          <w:tcPr>
            <w:tcW w:w="880" w:type="dxa"/>
          </w:tcPr>
          <w:p w14:paraId="36BCE6C7" w14:textId="77777777" w:rsidR="00097E98" w:rsidRPr="00442838" w:rsidRDefault="00097E98" w:rsidP="000F163C">
            <w:pPr>
              <w:spacing w:line="360" w:lineRule="auto"/>
            </w:pPr>
          </w:p>
        </w:tc>
        <w:tc>
          <w:tcPr>
            <w:tcW w:w="724" w:type="dxa"/>
          </w:tcPr>
          <w:p w14:paraId="07EE283A" w14:textId="77777777" w:rsidR="00097E98" w:rsidRPr="00442838" w:rsidRDefault="00097E98" w:rsidP="000F163C">
            <w:pPr>
              <w:spacing w:line="360" w:lineRule="auto"/>
            </w:pPr>
          </w:p>
        </w:tc>
        <w:tc>
          <w:tcPr>
            <w:tcW w:w="724" w:type="dxa"/>
          </w:tcPr>
          <w:p w14:paraId="5689FAEE" w14:textId="77777777" w:rsidR="00097E98" w:rsidRPr="00442838" w:rsidRDefault="00097E98" w:rsidP="000F163C">
            <w:pPr>
              <w:spacing w:line="360" w:lineRule="auto"/>
            </w:pPr>
          </w:p>
        </w:tc>
        <w:tc>
          <w:tcPr>
            <w:tcW w:w="1976" w:type="dxa"/>
          </w:tcPr>
          <w:p w14:paraId="066C6FB4" w14:textId="77777777" w:rsidR="00097E98" w:rsidRPr="00442838" w:rsidRDefault="00097E98" w:rsidP="000F163C">
            <w:pPr>
              <w:spacing w:line="360" w:lineRule="auto"/>
            </w:pPr>
          </w:p>
        </w:tc>
      </w:tr>
      <w:tr w:rsidR="00097E98" w:rsidRPr="00442838" w14:paraId="346100F1" w14:textId="77777777" w:rsidTr="000F163C">
        <w:trPr>
          <w:trHeight w:val="441"/>
        </w:trPr>
        <w:tc>
          <w:tcPr>
            <w:tcW w:w="1251" w:type="dxa"/>
          </w:tcPr>
          <w:p w14:paraId="484C6144" w14:textId="77777777" w:rsidR="00097E98" w:rsidRPr="00442838" w:rsidRDefault="00097E98" w:rsidP="000F163C">
            <w:pPr>
              <w:spacing w:line="360" w:lineRule="auto"/>
            </w:pPr>
          </w:p>
        </w:tc>
        <w:tc>
          <w:tcPr>
            <w:tcW w:w="1652" w:type="dxa"/>
          </w:tcPr>
          <w:p w14:paraId="353C47D8" w14:textId="77777777" w:rsidR="00097E98" w:rsidRPr="00442838" w:rsidRDefault="00097E98" w:rsidP="000F163C">
            <w:pPr>
              <w:spacing w:line="360" w:lineRule="auto"/>
            </w:pPr>
          </w:p>
        </w:tc>
        <w:tc>
          <w:tcPr>
            <w:tcW w:w="3719" w:type="dxa"/>
          </w:tcPr>
          <w:p w14:paraId="649CF0A6" w14:textId="77777777" w:rsidR="00097E98" w:rsidRPr="00442838" w:rsidRDefault="00097E98" w:rsidP="000F163C">
            <w:pPr>
              <w:spacing w:line="360" w:lineRule="auto"/>
            </w:pPr>
          </w:p>
        </w:tc>
        <w:tc>
          <w:tcPr>
            <w:tcW w:w="880" w:type="dxa"/>
          </w:tcPr>
          <w:p w14:paraId="73C8FF92" w14:textId="77777777" w:rsidR="00097E98" w:rsidRPr="00442838" w:rsidRDefault="00097E98" w:rsidP="000F163C">
            <w:pPr>
              <w:spacing w:line="360" w:lineRule="auto"/>
            </w:pPr>
          </w:p>
        </w:tc>
        <w:tc>
          <w:tcPr>
            <w:tcW w:w="724" w:type="dxa"/>
          </w:tcPr>
          <w:p w14:paraId="01017A21" w14:textId="77777777" w:rsidR="00097E98" w:rsidRPr="00442838" w:rsidRDefault="00097E98" w:rsidP="000F163C">
            <w:pPr>
              <w:spacing w:line="360" w:lineRule="auto"/>
            </w:pPr>
          </w:p>
        </w:tc>
        <w:tc>
          <w:tcPr>
            <w:tcW w:w="724" w:type="dxa"/>
          </w:tcPr>
          <w:p w14:paraId="30B701A8" w14:textId="77777777" w:rsidR="00097E98" w:rsidRPr="00442838" w:rsidRDefault="00097E98" w:rsidP="000F163C">
            <w:pPr>
              <w:spacing w:line="360" w:lineRule="auto"/>
            </w:pPr>
          </w:p>
        </w:tc>
        <w:tc>
          <w:tcPr>
            <w:tcW w:w="1976" w:type="dxa"/>
          </w:tcPr>
          <w:p w14:paraId="77C75050" w14:textId="77777777" w:rsidR="00097E98" w:rsidRPr="00442838" w:rsidRDefault="00097E98" w:rsidP="000F163C">
            <w:pPr>
              <w:spacing w:line="360" w:lineRule="auto"/>
            </w:pPr>
          </w:p>
        </w:tc>
      </w:tr>
      <w:tr w:rsidR="00097E98" w:rsidRPr="00442838" w14:paraId="2A730D26" w14:textId="77777777" w:rsidTr="000F163C">
        <w:trPr>
          <w:trHeight w:val="896"/>
        </w:trPr>
        <w:tc>
          <w:tcPr>
            <w:tcW w:w="1251" w:type="dxa"/>
          </w:tcPr>
          <w:p w14:paraId="086DE0C4" w14:textId="77777777" w:rsidR="00097E98" w:rsidRPr="00442838" w:rsidRDefault="00097E98" w:rsidP="000F163C">
            <w:pPr>
              <w:spacing w:line="360" w:lineRule="auto"/>
            </w:pPr>
          </w:p>
        </w:tc>
        <w:tc>
          <w:tcPr>
            <w:tcW w:w="1652" w:type="dxa"/>
          </w:tcPr>
          <w:p w14:paraId="7A54700E" w14:textId="77777777" w:rsidR="00097E98" w:rsidRPr="00442838" w:rsidRDefault="00097E98" w:rsidP="000F163C">
            <w:pPr>
              <w:spacing w:line="360" w:lineRule="auto"/>
            </w:pPr>
          </w:p>
        </w:tc>
        <w:tc>
          <w:tcPr>
            <w:tcW w:w="3719" w:type="dxa"/>
          </w:tcPr>
          <w:p w14:paraId="145BB36A" w14:textId="77777777" w:rsidR="00097E98" w:rsidRPr="00442838" w:rsidRDefault="00097E98" w:rsidP="000F163C">
            <w:pPr>
              <w:spacing w:line="360" w:lineRule="auto"/>
            </w:pPr>
          </w:p>
        </w:tc>
        <w:tc>
          <w:tcPr>
            <w:tcW w:w="880" w:type="dxa"/>
          </w:tcPr>
          <w:p w14:paraId="1CFE9365" w14:textId="77777777" w:rsidR="00097E98" w:rsidRPr="00442838" w:rsidRDefault="00097E98" w:rsidP="000F163C">
            <w:pPr>
              <w:spacing w:line="360" w:lineRule="auto"/>
            </w:pPr>
          </w:p>
        </w:tc>
        <w:tc>
          <w:tcPr>
            <w:tcW w:w="724" w:type="dxa"/>
          </w:tcPr>
          <w:p w14:paraId="6D6951C5" w14:textId="77777777" w:rsidR="00097E98" w:rsidRPr="00442838" w:rsidRDefault="00097E98" w:rsidP="000F163C">
            <w:pPr>
              <w:spacing w:line="360" w:lineRule="auto"/>
            </w:pPr>
          </w:p>
        </w:tc>
        <w:tc>
          <w:tcPr>
            <w:tcW w:w="724" w:type="dxa"/>
          </w:tcPr>
          <w:p w14:paraId="7C72E8BA" w14:textId="77777777" w:rsidR="00097E98" w:rsidRPr="00442838" w:rsidRDefault="00097E98" w:rsidP="000F163C">
            <w:pPr>
              <w:spacing w:line="360" w:lineRule="auto"/>
            </w:pPr>
          </w:p>
        </w:tc>
        <w:tc>
          <w:tcPr>
            <w:tcW w:w="1976" w:type="dxa"/>
          </w:tcPr>
          <w:p w14:paraId="5F5712A4" w14:textId="77777777" w:rsidR="00097E98" w:rsidRPr="00442838" w:rsidRDefault="00097E98" w:rsidP="000F163C">
            <w:pPr>
              <w:spacing w:line="360" w:lineRule="auto"/>
            </w:pPr>
          </w:p>
        </w:tc>
      </w:tr>
    </w:tbl>
    <w:p w14:paraId="1ACC300B" w14:textId="77777777" w:rsidR="00097E98" w:rsidRPr="00442838" w:rsidRDefault="00097E98" w:rsidP="00097E98">
      <w:pPr>
        <w:rPr>
          <w:sz w:val="24"/>
        </w:rPr>
      </w:pPr>
    </w:p>
    <w:p w14:paraId="265BC32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62CCE7C" w14:textId="77777777" w:rsidTr="000F163C">
        <w:tc>
          <w:tcPr>
            <w:tcW w:w="3596" w:type="dxa"/>
          </w:tcPr>
          <w:p w14:paraId="295B837E" w14:textId="77777777" w:rsidR="00097E98" w:rsidRPr="00442838" w:rsidRDefault="00097E98" w:rsidP="000F163C">
            <w:pPr>
              <w:rPr>
                <w:sz w:val="24"/>
              </w:rPr>
            </w:pPr>
          </w:p>
        </w:tc>
        <w:tc>
          <w:tcPr>
            <w:tcW w:w="3597" w:type="dxa"/>
          </w:tcPr>
          <w:p w14:paraId="36D05310" w14:textId="77777777" w:rsidR="00097E98" w:rsidRPr="00442838" w:rsidRDefault="00097E98" w:rsidP="000F163C">
            <w:pPr>
              <w:rPr>
                <w:sz w:val="24"/>
              </w:rPr>
            </w:pPr>
          </w:p>
        </w:tc>
        <w:tc>
          <w:tcPr>
            <w:tcW w:w="3597" w:type="dxa"/>
          </w:tcPr>
          <w:p w14:paraId="710F61EE" w14:textId="77777777" w:rsidR="00097E98" w:rsidRPr="00442838" w:rsidRDefault="00097E98" w:rsidP="000F163C">
            <w:pPr>
              <w:rPr>
                <w:sz w:val="24"/>
              </w:rPr>
            </w:pPr>
          </w:p>
        </w:tc>
      </w:tr>
      <w:tr w:rsidR="00097E98" w:rsidRPr="00442838" w14:paraId="24EAE49A" w14:textId="77777777" w:rsidTr="000F163C">
        <w:tc>
          <w:tcPr>
            <w:tcW w:w="3596" w:type="dxa"/>
          </w:tcPr>
          <w:p w14:paraId="2FFA61F6" w14:textId="77777777" w:rsidR="00097E98" w:rsidRPr="00442838" w:rsidRDefault="00097E98" w:rsidP="000F163C">
            <w:pPr>
              <w:rPr>
                <w:sz w:val="24"/>
              </w:rPr>
            </w:pPr>
          </w:p>
        </w:tc>
        <w:tc>
          <w:tcPr>
            <w:tcW w:w="3597" w:type="dxa"/>
          </w:tcPr>
          <w:p w14:paraId="338CD809" w14:textId="77777777" w:rsidR="00097E98" w:rsidRPr="00442838" w:rsidRDefault="00097E98" w:rsidP="000F163C">
            <w:pPr>
              <w:rPr>
                <w:sz w:val="24"/>
              </w:rPr>
            </w:pPr>
          </w:p>
        </w:tc>
        <w:tc>
          <w:tcPr>
            <w:tcW w:w="3597" w:type="dxa"/>
          </w:tcPr>
          <w:p w14:paraId="3D48978E" w14:textId="77777777" w:rsidR="00097E98" w:rsidRPr="00442838" w:rsidRDefault="00097E98" w:rsidP="000F163C">
            <w:pPr>
              <w:rPr>
                <w:sz w:val="24"/>
              </w:rPr>
            </w:pPr>
          </w:p>
        </w:tc>
      </w:tr>
    </w:tbl>
    <w:p w14:paraId="62509C65" w14:textId="77777777" w:rsidR="00097E98" w:rsidRPr="00442838" w:rsidRDefault="00097E98" w:rsidP="00097E98">
      <w:pPr>
        <w:rPr>
          <w:sz w:val="24"/>
        </w:rPr>
      </w:pPr>
    </w:p>
    <w:p w14:paraId="498CAE3A" w14:textId="77777777" w:rsidR="00097E98" w:rsidRPr="00442838" w:rsidRDefault="00097E98" w:rsidP="00097E98">
      <w:pPr>
        <w:rPr>
          <w:sz w:val="24"/>
        </w:rPr>
      </w:pPr>
      <w:r w:rsidRPr="00442838">
        <w:rPr>
          <w:sz w:val="24"/>
        </w:rPr>
        <w:t>Sprites:</w:t>
      </w:r>
    </w:p>
    <w:p w14:paraId="3504B140" w14:textId="77777777" w:rsidR="00097E98" w:rsidRPr="00442838" w:rsidRDefault="00097E98" w:rsidP="00097E98">
      <w:pPr>
        <w:rPr>
          <w:sz w:val="24"/>
        </w:rPr>
      </w:pPr>
      <w:r w:rsidRPr="00442838">
        <w:rPr>
          <w:sz w:val="24"/>
        </w:rPr>
        <w:br w:type="page"/>
      </w:r>
    </w:p>
    <w:p w14:paraId="1010B759" w14:textId="77777777" w:rsidR="00097E98" w:rsidRPr="00442838" w:rsidRDefault="00097E98" w:rsidP="00097E98">
      <w:pPr>
        <w:rPr>
          <w:sz w:val="24"/>
        </w:rPr>
      </w:pPr>
      <w:r w:rsidRPr="00442838">
        <w:rPr>
          <w:sz w:val="24"/>
        </w:rPr>
        <w:lastRenderedPageBreak/>
        <w:t>Family Page</w:t>
      </w:r>
    </w:p>
    <w:p w14:paraId="6C5695A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B88DC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10F721" w14:textId="77777777" w:rsidTr="000F163C">
        <w:trPr>
          <w:trHeight w:val="896"/>
        </w:trPr>
        <w:tc>
          <w:tcPr>
            <w:tcW w:w="1251" w:type="dxa"/>
          </w:tcPr>
          <w:p w14:paraId="5323B7E0" w14:textId="77777777" w:rsidR="00097E98" w:rsidRPr="00442838" w:rsidRDefault="00097E98" w:rsidP="000F163C">
            <w:pPr>
              <w:spacing w:line="360" w:lineRule="auto"/>
            </w:pPr>
            <w:r w:rsidRPr="00442838">
              <w:t>Pokemon</w:t>
            </w:r>
          </w:p>
          <w:p w14:paraId="1C51E924" w14:textId="77777777" w:rsidR="00097E98" w:rsidRPr="00442838" w:rsidRDefault="00097E98" w:rsidP="000F163C">
            <w:pPr>
              <w:spacing w:line="360" w:lineRule="auto"/>
            </w:pPr>
            <w:r w:rsidRPr="00442838">
              <w:t>Name</w:t>
            </w:r>
          </w:p>
        </w:tc>
        <w:tc>
          <w:tcPr>
            <w:tcW w:w="1652" w:type="dxa"/>
          </w:tcPr>
          <w:p w14:paraId="0D69B89D" w14:textId="77777777" w:rsidR="00097E98" w:rsidRPr="00442838" w:rsidRDefault="00097E98" w:rsidP="000F163C">
            <w:pPr>
              <w:spacing w:line="360" w:lineRule="auto"/>
            </w:pPr>
            <w:r w:rsidRPr="00442838">
              <w:t>Pokemon Number</w:t>
            </w:r>
          </w:p>
        </w:tc>
        <w:tc>
          <w:tcPr>
            <w:tcW w:w="3719" w:type="dxa"/>
          </w:tcPr>
          <w:p w14:paraId="2BDC0ACB" w14:textId="77777777" w:rsidR="00097E98" w:rsidRPr="00442838" w:rsidRDefault="00097E98" w:rsidP="000F163C">
            <w:pPr>
              <w:spacing w:line="360" w:lineRule="auto"/>
            </w:pPr>
            <w:r w:rsidRPr="00442838">
              <w:t>Base Stats</w:t>
            </w:r>
          </w:p>
          <w:p w14:paraId="3396EA9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FB231FE" w14:textId="77777777" w:rsidR="00097E98" w:rsidRPr="00442838" w:rsidRDefault="00097E98" w:rsidP="000F163C">
            <w:pPr>
              <w:spacing w:line="360" w:lineRule="auto"/>
            </w:pPr>
            <w:r w:rsidRPr="00442838">
              <w:t>Ability</w:t>
            </w:r>
          </w:p>
        </w:tc>
        <w:tc>
          <w:tcPr>
            <w:tcW w:w="724" w:type="dxa"/>
          </w:tcPr>
          <w:p w14:paraId="3234AB46" w14:textId="77777777" w:rsidR="00097E98" w:rsidRPr="00442838" w:rsidRDefault="00097E98" w:rsidP="000F163C">
            <w:pPr>
              <w:spacing w:line="360" w:lineRule="auto"/>
            </w:pPr>
            <w:r w:rsidRPr="00442838">
              <w:t>Type 1</w:t>
            </w:r>
          </w:p>
        </w:tc>
        <w:tc>
          <w:tcPr>
            <w:tcW w:w="724" w:type="dxa"/>
          </w:tcPr>
          <w:p w14:paraId="299B79A4" w14:textId="77777777" w:rsidR="00097E98" w:rsidRPr="00442838" w:rsidRDefault="00097E98" w:rsidP="000F163C">
            <w:pPr>
              <w:spacing w:line="360" w:lineRule="auto"/>
            </w:pPr>
            <w:r w:rsidRPr="00442838">
              <w:t>Type 2</w:t>
            </w:r>
          </w:p>
        </w:tc>
        <w:tc>
          <w:tcPr>
            <w:tcW w:w="1976" w:type="dxa"/>
          </w:tcPr>
          <w:p w14:paraId="4C9660EB" w14:textId="77777777" w:rsidR="00097E98" w:rsidRPr="00442838" w:rsidRDefault="00097E98" w:rsidP="000F163C">
            <w:pPr>
              <w:spacing w:line="360" w:lineRule="auto"/>
            </w:pPr>
            <w:r w:rsidRPr="00442838">
              <w:t>Evolution</w:t>
            </w:r>
          </w:p>
        </w:tc>
      </w:tr>
      <w:tr w:rsidR="00097E98" w:rsidRPr="00442838" w14:paraId="6EA8F169" w14:textId="77777777" w:rsidTr="000F163C">
        <w:trPr>
          <w:trHeight w:val="454"/>
        </w:trPr>
        <w:tc>
          <w:tcPr>
            <w:tcW w:w="1251" w:type="dxa"/>
          </w:tcPr>
          <w:p w14:paraId="65E58C12" w14:textId="77777777" w:rsidR="00097E98" w:rsidRPr="00442838" w:rsidRDefault="00097E98" w:rsidP="000F163C">
            <w:pPr>
              <w:spacing w:line="360" w:lineRule="auto"/>
            </w:pPr>
          </w:p>
        </w:tc>
        <w:tc>
          <w:tcPr>
            <w:tcW w:w="1652" w:type="dxa"/>
          </w:tcPr>
          <w:p w14:paraId="323B7BA3" w14:textId="77777777" w:rsidR="00097E98" w:rsidRPr="00442838" w:rsidRDefault="00097E98" w:rsidP="000F163C">
            <w:pPr>
              <w:spacing w:line="360" w:lineRule="auto"/>
            </w:pPr>
          </w:p>
        </w:tc>
        <w:tc>
          <w:tcPr>
            <w:tcW w:w="3719" w:type="dxa"/>
          </w:tcPr>
          <w:p w14:paraId="2F02E1AD" w14:textId="77777777" w:rsidR="00097E98" w:rsidRPr="00442838" w:rsidRDefault="00097E98" w:rsidP="000F163C">
            <w:pPr>
              <w:spacing w:line="360" w:lineRule="auto"/>
            </w:pPr>
          </w:p>
        </w:tc>
        <w:tc>
          <w:tcPr>
            <w:tcW w:w="880" w:type="dxa"/>
          </w:tcPr>
          <w:p w14:paraId="1C986BF0" w14:textId="77777777" w:rsidR="00097E98" w:rsidRPr="00442838" w:rsidRDefault="00097E98" w:rsidP="000F163C">
            <w:pPr>
              <w:spacing w:line="360" w:lineRule="auto"/>
            </w:pPr>
          </w:p>
        </w:tc>
        <w:tc>
          <w:tcPr>
            <w:tcW w:w="724" w:type="dxa"/>
          </w:tcPr>
          <w:p w14:paraId="1E71919C" w14:textId="77777777" w:rsidR="00097E98" w:rsidRPr="00442838" w:rsidRDefault="00097E98" w:rsidP="000F163C">
            <w:pPr>
              <w:spacing w:line="360" w:lineRule="auto"/>
            </w:pPr>
          </w:p>
        </w:tc>
        <w:tc>
          <w:tcPr>
            <w:tcW w:w="724" w:type="dxa"/>
          </w:tcPr>
          <w:p w14:paraId="05EBC2BA" w14:textId="77777777" w:rsidR="00097E98" w:rsidRPr="00442838" w:rsidRDefault="00097E98" w:rsidP="000F163C">
            <w:pPr>
              <w:spacing w:line="360" w:lineRule="auto"/>
            </w:pPr>
          </w:p>
        </w:tc>
        <w:tc>
          <w:tcPr>
            <w:tcW w:w="1976" w:type="dxa"/>
          </w:tcPr>
          <w:p w14:paraId="4099FDC3" w14:textId="77777777" w:rsidR="00097E98" w:rsidRPr="00442838" w:rsidRDefault="00097E98" w:rsidP="000F163C">
            <w:pPr>
              <w:spacing w:line="360" w:lineRule="auto"/>
            </w:pPr>
          </w:p>
        </w:tc>
      </w:tr>
      <w:tr w:rsidR="00097E98" w:rsidRPr="00442838" w14:paraId="7A17565B" w14:textId="77777777" w:rsidTr="000F163C">
        <w:trPr>
          <w:trHeight w:val="441"/>
        </w:trPr>
        <w:tc>
          <w:tcPr>
            <w:tcW w:w="1251" w:type="dxa"/>
          </w:tcPr>
          <w:p w14:paraId="62424599" w14:textId="77777777" w:rsidR="00097E98" w:rsidRPr="00442838" w:rsidRDefault="00097E98" w:rsidP="000F163C">
            <w:pPr>
              <w:spacing w:line="360" w:lineRule="auto"/>
            </w:pPr>
          </w:p>
        </w:tc>
        <w:tc>
          <w:tcPr>
            <w:tcW w:w="1652" w:type="dxa"/>
          </w:tcPr>
          <w:p w14:paraId="2374F38C" w14:textId="77777777" w:rsidR="00097E98" w:rsidRPr="00442838" w:rsidRDefault="00097E98" w:rsidP="000F163C">
            <w:pPr>
              <w:spacing w:line="360" w:lineRule="auto"/>
            </w:pPr>
          </w:p>
        </w:tc>
        <w:tc>
          <w:tcPr>
            <w:tcW w:w="3719" w:type="dxa"/>
          </w:tcPr>
          <w:p w14:paraId="58B00A17" w14:textId="77777777" w:rsidR="00097E98" w:rsidRPr="00442838" w:rsidRDefault="00097E98" w:rsidP="000F163C">
            <w:pPr>
              <w:spacing w:line="360" w:lineRule="auto"/>
            </w:pPr>
          </w:p>
        </w:tc>
        <w:tc>
          <w:tcPr>
            <w:tcW w:w="880" w:type="dxa"/>
          </w:tcPr>
          <w:p w14:paraId="747FF216" w14:textId="77777777" w:rsidR="00097E98" w:rsidRPr="00442838" w:rsidRDefault="00097E98" w:rsidP="000F163C">
            <w:pPr>
              <w:spacing w:line="360" w:lineRule="auto"/>
            </w:pPr>
          </w:p>
        </w:tc>
        <w:tc>
          <w:tcPr>
            <w:tcW w:w="724" w:type="dxa"/>
          </w:tcPr>
          <w:p w14:paraId="6B773F1C" w14:textId="77777777" w:rsidR="00097E98" w:rsidRPr="00442838" w:rsidRDefault="00097E98" w:rsidP="000F163C">
            <w:pPr>
              <w:spacing w:line="360" w:lineRule="auto"/>
            </w:pPr>
          </w:p>
        </w:tc>
        <w:tc>
          <w:tcPr>
            <w:tcW w:w="724" w:type="dxa"/>
          </w:tcPr>
          <w:p w14:paraId="58BCFE98" w14:textId="77777777" w:rsidR="00097E98" w:rsidRPr="00442838" w:rsidRDefault="00097E98" w:rsidP="000F163C">
            <w:pPr>
              <w:spacing w:line="360" w:lineRule="auto"/>
            </w:pPr>
          </w:p>
        </w:tc>
        <w:tc>
          <w:tcPr>
            <w:tcW w:w="1976" w:type="dxa"/>
          </w:tcPr>
          <w:p w14:paraId="657FFCEF" w14:textId="77777777" w:rsidR="00097E98" w:rsidRPr="00442838" w:rsidRDefault="00097E98" w:rsidP="000F163C">
            <w:pPr>
              <w:spacing w:line="360" w:lineRule="auto"/>
            </w:pPr>
          </w:p>
        </w:tc>
      </w:tr>
      <w:tr w:rsidR="00097E98" w:rsidRPr="00442838" w14:paraId="68D84CE1" w14:textId="77777777" w:rsidTr="000F163C">
        <w:trPr>
          <w:trHeight w:val="441"/>
        </w:trPr>
        <w:tc>
          <w:tcPr>
            <w:tcW w:w="1251" w:type="dxa"/>
          </w:tcPr>
          <w:p w14:paraId="6C58D2B9" w14:textId="77777777" w:rsidR="00097E98" w:rsidRPr="00442838" w:rsidRDefault="00097E98" w:rsidP="000F163C">
            <w:pPr>
              <w:spacing w:line="360" w:lineRule="auto"/>
            </w:pPr>
          </w:p>
        </w:tc>
        <w:tc>
          <w:tcPr>
            <w:tcW w:w="1652" w:type="dxa"/>
          </w:tcPr>
          <w:p w14:paraId="2698F22D" w14:textId="77777777" w:rsidR="00097E98" w:rsidRPr="00442838" w:rsidRDefault="00097E98" w:rsidP="000F163C">
            <w:pPr>
              <w:spacing w:line="360" w:lineRule="auto"/>
            </w:pPr>
          </w:p>
        </w:tc>
        <w:tc>
          <w:tcPr>
            <w:tcW w:w="3719" w:type="dxa"/>
          </w:tcPr>
          <w:p w14:paraId="548F82A3" w14:textId="77777777" w:rsidR="00097E98" w:rsidRPr="00442838" w:rsidRDefault="00097E98" w:rsidP="000F163C">
            <w:pPr>
              <w:spacing w:line="360" w:lineRule="auto"/>
            </w:pPr>
          </w:p>
        </w:tc>
        <w:tc>
          <w:tcPr>
            <w:tcW w:w="880" w:type="dxa"/>
          </w:tcPr>
          <w:p w14:paraId="20937C56" w14:textId="77777777" w:rsidR="00097E98" w:rsidRPr="00442838" w:rsidRDefault="00097E98" w:rsidP="000F163C">
            <w:pPr>
              <w:spacing w:line="360" w:lineRule="auto"/>
            </w:pPr>
          </w:p>
        </w:tc>
        <w:tc>
          <w:tcPr>
            <w:tcW w:w="724" w:type="dxa"/>
          </w:tcPr>
          <w:p w14:paraId="5515AFE8" w14:textId="77777777" w:rsidR="00097E98" w:rsidRPr="00442838" w:rsidRDefault="00097E98" w:rsidP="000F163C">
            <w:pPr>
              <w:spacing w:line="360" w:lineRule="auto"/>
            </w:pPr>
          </w:p>
        </w:tc>
        <w:tc>
          <w:tcPr>
            <w:tcW w:w="724" w:type="dxa"/>
          </w:tcPr>
          <w:p w14:paraId="3C0A27C1" w14:textId="77777777" w:rsidR="00097E98" w:rsidRPr="00442838" w:rsidRDefault="00097E98" w:rsidP="000F163C">
            <w:pPr>
              <w:spacing w:line="360" w:lineRule="auto"/>
            </w:pPr>
          </w:p>
        </w:tc>
        <w:tc>
          <w:tcPr>
            <w:tcW w:w="1976" w:type="dxa"/>
          </w:tcPr>
          <w:p w14:paraId="6CA3F419" w14:textId="77777777" w:rsidR="00097E98" w:rsidRPr="00442838" w:rsidRDefault="00097E98" w:rsidP="000F163C">
            <w:pPr>
              <w:spacing w:line="360" w:lineRule="auto"/>
            </w:pPr>
          </w:p>
        </w:tc>
      </w:tr>
      <w:tr w:rsidR="00097E98" w:rsidRPr="00442838" w14:paraId="470DD1AD" w14:textId="77777777" w:rsidTr="000F163C">
        <w:trPr>
          <w:trHeight w:val="896"/>
        </w:trPr>
        <w:tc>
          <w:tcPr>
            <w:tcW w:w="1251" w:type="dxa"/>
          </w:tcPr>
          <w:p w14:paraId="4D0A3FDC" w14:textId="77777777" w:rsidR="00097E98" w:rsidRPr="00442838" w:rsidRDefault="00097E98" w:rsidP="000F163C">
            <w:pPr>
              <w:spacing w:line="360" w:lineRule="auto"/>
            </w:pPr>
          </w:p>
        </w:tc>
        <w:tc>
          <w:tcPr>
            <w:tcW w:w="1652" w:type="dxa"/>
          </w:tcPr>
          <w:p w14:paraId="1D40B8E2" w14:textId="77777777" w:rsidR="00097E98" w:rsidRPr="00442838" w:rsidRDefault="00097E98" w:rsidP="000F163C">
            <w:pPr>
              <w:spacing w:line="360" w:lineRule="auto"/>
            </w:pPr>
          </w:p>
        </w:tc>
        <w:tc>
          <w:tcPr>
            <w:tcW w:w="3719" w:type="dxa"/>
          </w:tcPr>
          <w:p w14:paraId="57018766" w14:textId="77777777" w:rsidR="00097E98" w:rsidRPr="00442838" w:rsidRDefault="00097E98" w:rsidP="000F163C">
            <w:pPr>
              <w:spacing w:line="360" w:lineRule="auto"/>
            </w:pPr>
          </w:p>
        </w:tc>
        <w:tc>
          <w:tcPr>
            <w:tcW w:w="880" w:type="dxa"/>
          </w:tcPr>
          <w:p w14:paraId="70B430F7" w14:textId="77777777" w:rsidR="00097E98" w:rsidRPr="00442838" w:rsidRDefault="00097E98" w:rsidP="000F163C">
            <w:pPr>
              <w:spacing w:line="360" w:lineRule="auto"/>
            </w:pPr>
          </w:p>
        </w:tc>
        <w:tc>
          <w:tcPr>
            <w:tcW w:w="724" w:type="dxa"/>
          </w:tcPr>
          <w:p w14:paraId="4BC7568F" w14:textId="77777777" w:rsidR="00097E98" w:rsidRPr="00442838" w:rsidRDefault="00097E98" w:rsidP="000F163C">
            <w:pPr>
              <w:spacing w:line="360" w:lineRule="auto"/>
            </w:pPr>
          </w:p>
        </w:tc>
        <w:tc>
          <w:tcPr>
            <w:tcW w:w="724" w:type="dxa"/>
          </w:tcPr>
          <w:p w14:paraId="39509C44" w14:textId="77777777" w:rsidR="00097E98" w:rsidRPr="00442838" w:rsidRDefault="00097E98" w:rsidP="000F163C">
            <w:pPr>
              <w:spacing w:line="360" w:lineRule="auto"/>
            </w:pPr>
          </w:p>
        </w:tc>
        <w:tc>
          <w:tcPr>
            <w:tcW w:w="1976" w:type="dxa"/>
          </w:tcPr>
          <w:p w14:paraId="6487C141" w14:textId="77777777" w:rsidR="00097E98" w:rsidRPr="00442838" w:rsidRDefault="00097E98" w:rsidP="000F163C">
            <w:pPr>
              <w:spacing w:line="360" w:lineRule="auto"/>
            </w:pPr>
          </w:p>
        </w:tc>
      </w:tr>
    </w:tbl>
    <w:p w14:paraId="7831A55F" w14:textId="77777777" w:rsidR="00097E98" w:rsidRPr="00442838" w:rsidRDefault="00097E98" w:rsidP="00097E98">
      <w:pPr>
        <w:rPr>
          <w:sz w:val="24"/>
        </w:rPr>
      </w:pPr>
    </w:p>
    <w:p w14:paraId="23A2315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F4F403" w14:textId="77777777" w:rsidTr="000F163C">
        <w:tc>
          <w:tcPr>
            <w:tcW w:w="3596" w:type="dxa"/>
          </w:tcPr>
          <w:p w14:paraId="204A9106" w14:textId="77777777" w:rsidR="00097E98" w:rsidRPr="00442838" w:rsidRDefault="00097E98" w:rsidP="000F163C">
            <w:pPr>
              <w:rPr>
                <w:sz w:val="24"/>
              </w:rPr>
            </w:pPr>
          </w:p>
        </w:tc>
        <w:tc>
          <w:tcPr>
            <w:tcW w:w="3597" w:type="dxa"/>
          </w:tcPr>
          <w:p w14:paraId="67AA472E" w14:textId="77777777" w:rsidR="00097E98" w:rsidRPr="00442838" w:rsidRDefault="00097E98" w:rsidP="000F163C">
            <w:pPr>
              <w:rPr>
                <w:sz w:val="24"/>
              </w:rPr>
            </w:pPr>
          </w:p>
        </w:tc>
        <w:tc>
          <w:tcPr>
            <w:tcW w:w="3597" w:type="dxa"/>
          </w:tcPr>
          <w:p w14:paraId="0A798BCD" w14:textId="77777777" w:rsidR="00097E98" w:rsidRPr="00442838" w:rsidRDefault="00097E98" w:rsidP="000F163C">
            <w:pPr>
              <w:rPr>
                <w:sz w:val="24"/>
              </w:rPr>
            </w:pPr>
          </w:p>
        </w:tc>
      </w:tr>
      <w:tr w:rsidR="00097E98" w:rsidRPr="00442838" w14:paraId="05FC19A1" w14:textId="77777777" w:rsidTr="000F163C">
        <w:tc>
          <w:tcPr>
            <w:tcW w:w="3596" w:type="dxa"/>
          </w:tcPr>
          <w:p w14:paraId="17420E4E" w14:textId="77777777" w:rsidR="00097E98" w:rsidRPr="00442838" w:rsidRDefault="00097E98" w:rsidP="000F163C">
            <w:pPr>
              <w:rPr>
                <w:sz w:val="24"/>
              </w:rPr>
            </w:pPr>
          </w:p>
        </w:tc>
        <w:tc>
          <w:tcPr>
            <w:tcW w:w="3597" w:type="dxa"/>
          </w:tcPr>
          <w:p w14:paraId="5C2B7983" w14:textId="77777777" w:rsidR="00097E98" w:rsidRPr="00442838" w:rsidRDefault="00097E98" w:rsidP="000F163C">
            <w:pPr>
              <w:rPr>
                <w:sz w:val="24"/>
              </w:rPr>
            </w:pPr>
          </w:p>
        </w:tc>
        <w:tc>
          <w:tcPr>
            <w:tcW w:w="3597" w:type="dxa"/>
          </w:tcPr>
          <w:p w14:paraId="0AE172C1" w14:textId="77777777" w:rsidR="00097E98" w:rsidRPr="00442838" w:rsidRDefault="00097E98" w:rsidP="000F163C">
            <w:pPr>
              <w:rPr>
                <w:sz w:val="24"/>
              </w:rPr>
            </w:pPr>
          </w:p>
        </w:tc>
      </w:tr>
    </w:tbl>
    <w:p w14:paraId="336FDBDA" w14:textId="77777777" w:rsidR="00097E98" w:rsidRPr="00442838" w:rsidRDefault="00097E98" w:rsidP="00097E98">
      <w:pPr>
        <w:rPr>
          <w:sz w:val="24"/>
        </w:rPr>
      </w:pPr>
    </w:p>
    <w:p w14:paraId="65521408" w14:textId="77777777" w:rsidR="00097E98" w:rsidRPr="00442838" w:rsidRDefault="00097E98" w:rsidP="00097E98">
      <w:pPr>
        <w:rPr>
          <w:sz w:val="24"/>
        </w:rPr>
      </w:pPr>
      <w:r w:rsidRPr="00442838">
        <w:rPr>
          <w:sz w:val="24"/>
        </w:rPr>
        <w:t>Sprites:</w:t>
      </w:r>
    </w:p>
    <w:p w14:paraId="18D76EF2" w14:textId="77777777" w:rsidR="00097E98" w:rsidRPr="00442838" w:rsidRDefault="00097E98" w:rsidP="00097E98">
      <w:pPr>
        <w:rPr>
          <w:sz w:val="24"/>
        </w:rPr>
      </w:pPr>
      <w:r w:rsidRPr="00442838">
        <w:rPr>
          <w:sz w:val="24"/>
        </w:rPr>
        <w:br w:type="page"/>
      </w:r>
    </w:p>
    <w:p w14:paraId="1BC7ECF1" w14:textId="77777777" w:rsidR="00097E98" w:rsidRPr="00442838" w:rsidRDefault="00097E98" w:rsidP="00097E98">
      <w:pPr>
        <w:rPr>
          <w:sz w:val="24"/>
        </w:rPr>
      </w:pPr>
      <w:r w:rsidRPr="00442838">
        <w:rPr>
          <w:sz w:val="24"/>
        </w:rPr>
        <w:lastRenderedPageBreak/>
        <w:t>Family Page</w:t>
      </w:r>
    </w:p>
    <w:p w14:paraId="5FD9A7C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06490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F740AE8" w14:textId="77777777" w:rsidTr="000F163C">
        <w:trPr>
          <w:trHeight w:val="896"/>
        </w:trPr>
        <w:tc>
          <w:tcPr>
            <w:tcW w:w="1251" w:type="dxa"/>
          </w:tcPr>
          <w:p w14:paraId="582D1D56" w14:textId="77777777" w:rsidR="00097E98" w:rsidRPr="00442838" w:rsidRDefault="00097E98" w:rsidP="000F163C">
            <w:pPr>
              <w:spacing w:line="360" w:lineRule="auto"/>
            </w:pPr>
            <w:r w:rsidRPr="00442838">
              <w:t>Pokemon</w:t>
            </w:r>
          </w:p>
          <w:p w14:paraId="55CB4D20" w14:textId="77777777" w:rsidR="00097E98" w:rsidRPr="00442838" w:rsidRDefault="00097E98" w:rsidP="000F163C">
            <w:pPr>
              <w:spacing w:line="360" w:lineRule="auto"/>
            </w:pPr>
            <w:r w:rsidRPr="00442838">
              <w:t>Name</w:t>
            </w:r>
          </w:p>
        </w:tc>
        <w:tc>
          <w:tcPr>
            <w:tcW w:w="1652" w:type="dxa"/>
          </w:tcPr>
          <w:p w14:paraId="735A9924" w14:textId="77777777" w:rsidR="00097E98" w:rsidRPr="00442838" w:rsidRDefault="00097E98" w:rsidP="000F163C">
            <w:pPr>
              <w:spacing w:line="360" w:lineRule="auto"/>
            </w:pPr>
            <w:r w:rsidRPr="00442838">
              <w:t>Pokemon Number</w:t>
            </w:r>
          </w:p>
        </w:tc>
        <w:tc>
          <w:tcPr>
            <w:tcW w:w="3719" w:type="dxa"/>
          </w:tcPr>
          <w:p w14:paraId="75B1F615" w14:textId="77777777" w:rsidR="00097E98" w:rsidRPr="00442838" w:rsidRDefault="00097E98" w:rsidP="000F163C">
            <w:pPr>
              <w:spacing w:line="360" w:lineRule="auto"/>
            </w:pPr>
            <w:r w:rsidRPr="00442838">
              <w:t>Base Stats</w:t>
            </w:r>
          </w:p>
          <w:p w14:paraId="473A752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8ACED7A" w14:textId="77777777" w:rsidR="00097E98" w:rsidRPr="00442838" w:rsidRDefault="00097E98" w:rsidP="000F163C">
            <w:pPr>
              <w:spacing w:line="360" w:lineRule="auto"/>
            </w:pPr>
            <w:r w:rsidRPr="00442838">
              <w:t>Ability</w:t>
            </w:r>
          </w:p>
        </w:tc>
        <w:tc>
          <w:tcPr>
            <w:tcW w:w="724" w:type="dxa"/>
          </w:tcPr>
          <w:p w14:paraId="0D1F1D6B" w14:textId="77777777" w:rsidR="00097E98" w:rsidRPr="00442838" w:rsidRDefault="00097E98" w:rsidP="000F163C">
            <w:pPr>
              <w:spacing w:line="360" w:lineRule="auto"/>
            </w:pPr>
            <w:r w:rsidRPr="00442838">
              <w:t>Type 1</w:t>
            </w:r>
          </w:p>
        </w:tc>
        <w:tc>
          <w:tcPr>
            <w:tcW w:w="724" w:type="dxa"/>
          </w:tcPr>
          <w:p w14:paraId="7DB838E8" w14:textId="77777777" w:rsidR="00097E98" w:rsidRPr="00442838" w:rsidRDefault="00097E98" w:rsidP="000F163C">
            <w:pPr>
              <w:spacing w:line="360" w:lineRule="auto"/>
            </w:pPr>
            <w:r w:rsidRPr="00442838">
              <w:t>Type 2</w:t>
            </w:r>
          </w:p>
        </w:tc>
        <w:tc>
          <w:tcPr>
            <w:tcW w:w="1976" w:type="dxa"/>
          </w:tcPr>
          <w:p w14:paraId="1F6C0E79" w14:textId="77777777" w:rsidR="00097E98" w:rsidRPr="00442838" w:rsidRDefault="00097E98" w:rsidP="000F163C">
            <w:pPr>
              <w:spacing w:line="360" w:lineRule="auto"/>
            </w:pPr>
            <w:r w:rsidRPr="00442838">
              <w:t>Evolution</w:t>
            </w:r>
          </w:p>
        </w:tc>
      </w:tr>
      <w:tr w:rsidR="00097E98" w:rsidRPr="00442838" w14:paraId="7FFDC339" w14:textId="77777777" w:rsidTr="000F163C">
        <w:trPr>
          <w:trHeight w:val="454"/>
        </w:trPr>
        <w:tc>
          <w:tcPr>
            <w:tcW w:w="1251" w:type="dxa"/>
          </w:tcPr>
          <w:p w14:paraId="71D31CAD" w14:textId="77777777" w:rsidR="00097E98" w:rsidRPr="00442838" w:rsidRDefault="00097E98" w:rsidP="000F163C">
            <w:pPr>
              <w:spacing w:line="360" w:lineRule="auto"/>
            </w:pPr>
          </w:p>
        </w:tc>
        <w:tc>
          <w:tcPr>
            <w:tcW w:w="1652" w:type="dxa"/>
          </w:tcPr>
          <w:p w14:paraId="4B00141B" w14:textId="77777777" w:rsidR="00097E98" w:rsidRPr="00442838" w:rsidRDefault="00097E98" w:rsidP="000F163C">
            <w:pPr>
              <w:spacing w:line="360" w:lineRule="auto"/>
            </w:pPr>
          </w:p>
        </w:tc>
        <w:tc>
          <w:tcPr>
            <w:tcW w:w="3719" w:type="dxa"/>
          </w:tcPr>
          <w:p w14:paraId="5D102201" w14:textId="77777777" w:rsidR="00097E98" w:rsidRPr="00442838" w:rsidRDefault="00097E98" w:rsidP="000F163C">
            <w:pPr>
              <w:spacing w:line="360" w:lineRule="auto"/>
            </w:pPr>
          </w:p>
        </w:tc>
        <w:tc>
          <w:tcPr>
            <w:tcW w:w="880" w:type="dxa"/>
          </w:tcPr>
          <w:p w14:paraId="4EF5642B" w14:textId="77777777" w:rsidR="00097E98" w:rsidRPr="00442838" w:rsidRDefault="00097E98" w:rsidP="000F163C">
            <w:pPr>
              <w:spacing w:line="360" w:lineRule="auto"/>
            </w:pPr>
          </w:p>
        </w:tc>
        <w:tc>
          <w:tcPr>
            <w:tcW w:w="724" w:type="dxa"/>
          </w:tcPr>
          <w:p w14:paraId="37109D5D" w14:textId="77777777" w:rsidR="00097E98" w:rsidRPr="00442838" w:rsidRDefault="00097E98" w:rsidP="000F163C">
            <w:pPr>
              <w:spacing w:line="360" w:lineRule="auto"/>
            </w:pPr>
          </w:p>
        </w:tc>
        <w:tc>
          <w:tcPr>
            <w:tcW w:w="724" w:type="dxa"/>
          </w:tcPr>
          <w:p w14:paraId="1371C72A" w14:textId="77777777" w:rsidR="00097E98" w:rsidRPr="00442838" w:rsidRDefault="00097E98" w:rsidP="000F163C">
            <w:pPr>
              <w:spacing w:line="360" w:lineRule="auto"/>
            </w:pPr>
          </w:p>
        </w:tc>
        <w:tc>
          <w:tcPr>
            <w:tcW w:w="1976" w:type="dxa"/>
          </w:tcPr>
          <w:p w14:paraId="0EF24996" w14:textId="77777777" w:rsidR="00097E98" w:rsidRPr="00442838" w:rsidRDefault="00097E98" w:rsidP="000F163C">
            <w:pPr>
              <w:spacing w:line="360" w:lineRule="auto"/>
            </w:pPr>
          </w:p>
        </w:tc>
      </w:tr>
      <w:tr w:rsidR="00097E98" w:rsidRPr="00442838" w14:paraId="6E331B9D" w14:textId="77777777" w:rsidTr="000F163C">
        <w:trPr>
          <w:trHeight w:val="441"/>
        </w:trPr>
        <w:tc>
          <w:tcPr>
            <w:tcW w:w="1251" w:type="dxa"/>
          </w:tcPr>
          <w:p w14:paraId="453769B4" w14:textId="77777777" w:rsidR="00097E98" w:rsidRPr="00442838" w:rsidRDefault="00097E98" w:rsidP="000F163C">
            <w:pPr>
              <w:spacing w:line="360" w:lineRule="auto"/>
            </w:pPr>
          </w:p>
        </w:tc>
        <w:tc>
          <w:tcPr>
            <w:tcW w:w="1652" w:type="dxa"/>
          </w:tcPr>
          <w:p w14:paraId="79DEEBF0" w14:textId="77777777" w:rsidR="00097E98" w:rsidRPr="00442838" w:rsidRDefault="00097E98" w:rsidP="000F163C">
            <w:pPr>
              <w:spacing w:line="360" w:lineRule="auto"/>
            </w:pPr>
          </w:p>
        </w:tc>
        <w:tc>
          <w:tcPr>
            <w:tcW w:w="3719" w:type="dxa"/>
          </w:tcPr>
          <w:p w14:paraId="780E5650" w14:textId="77777777" w:rsidR="00097E98" w:rsidRPr="00442838" w:rsidRDefault="00097E98" w:rsidP="000F163C">
            <w:pPr>
              <w:spacing w:line="360" w:lineRule="auto"/>
            </w:pPr>
          </w:p>
        </w:tc>
        <w:tc>
          <w:tcPr>
            <w:tcW w:w="880" w:type="dxa"/>
          </w:tcPr>
          <w:p w14:paraId="59122C47" w14:textId="77777777" w:rsidR="00097E98" w:rsidRPr="00442838" w:rsidRDefault="00097E98" w:rsidP="000F163C">
            <w:pPr>
              <w:spacing w:line="360" w:lineRule="auto"/>
            </w:pPr>
          </w:p>
        </w:tc>
        <w:tc>
          <w:tcPr>
            <w:tcW w:w="724" w:type="dxa"/>
          </w:tcPr>
          <w:p w14:paraId="29398B51" w14:textId="77777777" w:rsidR="00097E98" w:rsidRPr="00442838" w:rsidRDefault="00097E98" w:rsidP="000F163C">
            <w:pPr>
              <w:spacing w:line="360" w:lineRule="auto"/>
            </w:pPr>
          </w:p>
        </w:tc>
        <w:tc>
          <w:tcPr>
            <w:tcW w:w="724" w:type="dxa"/>
          </w:tcPr>
          <w:p w14:paraId="1FA26F01" w14:textId="77777777" w:rsidR="00097E98" w:rsidRPr="00442838" w:rsidRDefault="00097E98" w:rsidP="000F163C">
            <w:pPr>
              <w:spacing w:line="360" w:lineRule="auto"/>
            </w:pPr>
          </w:p>
        </w:tc>
        <w:tc>
          <w:tcPr>
            <w:tcW w:w="1976" w:type="dxa"/>
          </w:tcPr>
          <w:p w14:paraId="35894544" w14:textId="77777777" w:rsidR="00097E98" w:rsidRPr="00442838" w:rsidRDefault="00097E98" w:rsidP="000F163C">
            <w:pPr>
              <w:spacing w:line="360" w:lineRule="auto"/>
            </w:pPr>
          </w:p>
        </w:tc>
      </w:tr>
      <w:tr w:rsidR="00097E98" w:rsidRPr="00442838" w14:paraId="573104CB" w14:textId="77777777" w:rsidTr="000F163C">
        <w:trPr>
          <w:trHeight w:val="441"/>
        </w:trPr>
        <w:tc>
          <w:tcPr>
            <w:tcW w:w="1251" w:type="dxa"/>
          </w:tcPr>
          <w:p w14:paraId="39B7550A" w14:textId="77777777" w:rsidR="00097E98" w:rsidRPr="00442838" w:rsidRDefault="00097E98" w:rsidP="000F163C">
            <w:pPr>
              <w:spacing w:line="360" w:lineRule="auto"/>
            </w:pPr>
          </w:p>
        </w:tc>
        <w:tc>
          <w:tcPr>
            <w:tcW w:w="1652" w:type="dxa"/>
          </w:tcPr>
          <w:p w14:paraId="494635FA" w14:textId="77777777" w:rsidR="00097E98" w:rsidRPr="00442838" w:rsidRDefault="00097E98" w:rsidP="000F163C">
            <w:pPr>
              <w:spacing w:line="360" w:lineRule="auto"/>
            </w:pPr>
          </w:p>
        </w:tc>
        <w:tc>
          <w:tcPr>
            <w:tcW w:w="3719" w:type="dxa"/>
          </w:tcPr>
          <w:p w14:paraId="25918D64" w14:textId="77777777" w:rsidR="00097E98" w:rsidRPr="00442838" w:rsidRDefault="00097E98" w:rsidP="000F163C">
            <w:pPr>
              <w:spacing w:line="360" w:lineRule="auto"/>
            </w:pPr>
          </w:p>
        </w:tc>
        <w:tc>
          <w:tcPr>
            <w:tcW w:w="880" w:type="dxa"/>
          </w:tcPr>
          <w:p w14:paraId="5BE9F970" w14:textId="77777777" w:rsidR="00097E98" w:rsidRPr="00442838" w:rsidRDefault="00097E98" w:rsidP="000F163C">
            <w:pPr>
              <w:spacing w:line="360" w:lineRule="auto"/>
            </w:pPr>
          </w:p>
        </w:tc>
        <w:tc>
          <w:tcPr>
            <w:tcW w:w="724" w:type="dxa"/>
          </w:tcPr>
          <w:p w14:paraId="3A131BCC" w14:textId="77777777" w:rsidR="00097E98" w:rsidRPr="00442838" w:rsidRDefault="00097E98" w:rsidP="000F163C">
            <w:pPr>
              <w:spacing w:line="360" w:lineRule="auto"/>
            </w:pPr>
          </w:p>
        </w:tc>
        <w:tc>
          <w:tcPr>
            <w:tcW w:w="724" w:type="dxa"/>
          </w:tcPr>
          <w:p w14:paraId="0A1E4059" w14:textId="77777777" w:rsidR="00097E98" w:rsidRPr="00442838" w:rsidRDefault="00097E98" w:rsidP="000F163C">
            <w:pPr>
              <w:spacing w:line="360" w:lineRule="auto"/>
            </w:pPr>
          </w:p>
        </w:tc>
        <w:tc>
          <w:tcPr>
            <w:tcW w:w="1976" w:type="dxa"/>
          </w:tcPr>
          <w:p w14:paraId="459744A3" w14:textId="77777777" w:rsidR="00097E98" w:rsidRPr="00442838" w:rsidRDefault="00097E98" w:rsidP="000F163C">
            <w:pPr>
              <w:spacing w:line="360" w:lineRule="auto"/>
            </w:pPr>
          </w:p>
        </w:tc>
      </w:tr>
      <w:tr w:rsidR="00097E98" w:rsidRPr="00442838" w14:paraId="70B729F2" w14:textId="77777777" w:rsidTr="000F163C">
        <w:trPr>
          <w:trHeight w:val="896"/>
        </w:trPr>
        <w:tc>
          <w:tcPr>
            <w:tcW w:w="1251" w:type="dxa"/>
          </w:tcPr>
          <w:p w14:paraId="0E91C8F3" w14:textId="77777777" w:rsidR="00097E98" w:rsidRPr="00442838" w:rsidRDefault="00097E98" w:rsidP="000F163C">
            <w:pPr>
              <w:spacing w:line="360" w:lineRule="auto"/>
            </w:pPr>
          </w:p>
        </w:tc>
        <w:tc>
          <w:tcPr>
            <w:tcW w:w="1652" w:type="dxa"/>
          </w:tcPr>
          <w:p w14:paraId="09D6C6A8" w14:textId="77777777" w:rsidR="00097E98" w:rsidRPr="00442838" w:rsidRDefault="00097E98" w:rsidP="000F163C">
            <w:pPr>
              <w:spacing w:line="360" w:lineRule="auto"/>
            </w:pPr>
          </w:p>
        </w:tc>
        <w:tc>
          <w:tcPr>
            <w:tcW w:w="3719" w:type="dxa"/>
          </w:tcPr>
          <w:p w14:paraId="0F8FCD3D" w14:textId="77777777" w:rsidR="00097E98" w:rsidRPr="00442838" w:rsidRDefault="00097E98" w:rsidP="000F163C">
            <w:pPr>
              <w:spacing w:line="360" w:lineRule="auto"/>
            </w:pPr>
          </w:p>
        </w:tc>
        <w:tc>
          <w:tcPr>
            <w:tcW w:w="880" w:type="dxa"/>
          </w:tcPr>
          <w:p w14:paraId="1AC14519" w14:textId="77777777" w:rsidR="00097E98" w:rsidRPr="00442838" w:rsidRDefault="00097E98" w:rsidP="000F163C">
            <w:pPr>
              <w:spacing w:line="360" w:lineRule="auto"/>
            </w:pPr>
          </w:p>
        </w:tc>
        <w:tc>
          <w:tcPr>
            <w:tcW w:w="724" w:type="dxa"/>
          </w:tcPr>
          <w:p w14:paraId="0384A2CF" w14:textId="77777777" w:rsidR="00097E98" w:rsidRPr="00442838" w:rsidRDefault="00097E98" w:rsidP="000F163C">
            <w:pPr>
              <w:spacing w:line="360" w:lineRule="auto"/>
            </w:pPr>
          </w:p>
        </w:tc>
        <w:tc>
          <w:tcPr>
            <w:tcW w:w="724" w:type="dxa"/>
          </w:tcPr>
          <w:p w14:paraId="126680B2" w14:textId="77777777" w:rsidR="00097E98" w:rsidRPr="00442838" w:rsidRDefault="00097E98" w:rsidP="000F163C">
            <w:pPr>
              <w:spacing w:line="360" w:lineRule="auto"/>
            </w:pPr>
          </w:p>
        </w:tc>
        <w:tc>
          <w:tcPr>
            <w:tcW w:w="1976" w:type="dxa"/>
          </w:tcPr>
          <w:p w14:paraId="0163E790" w14:textId="77777777" w:rsidR="00097E98" w:rsidRPr="00442838" w:rsidRDefault="00097E98" w:rsidP="000F163C">
            <w:pPr>
              <w:spacing w:line="360" w:lineRule="auto"/>
            </w:pPr>
          </w:p>
        </w:tc>
      </w:tr>
    </w:tbl>
    <w:p w14:paraId="3DD11051" w14:textId="77777777" w:rsidR="00097E98" w:rsidRPr="00442838" w:rsidRDefault="00097E98" w:rsidP="00097E98">
      <w:pPr>
        <w:rPr>
          <w:sz w:val="24"/>
        </w:rPr>
      </w:pPr>
    </w:p>
    <w:p w14:paraId="186BCBE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320FA72" w14:textId="77777777" w:rsidTr="000F163C">
        <w:tc>
          <w:tcPr>
            <w:tcW w:w="3596" w:type="dxa"/>
          </w:tcPr>
          <w:p w14:paraId="7A7ABDB3" w14:textId="77777777" w:rsidR="00097E98" w:rsidRPr="00442838" w:rsidRDefault="00097E98" w:rsidP="000F163C">
            <w:pPr>
              <w:rPr>
                <w:sz w:val="24"/>
              </w:rPr>
            </w:pPr>
          </w:p>
        </w:tc>
        <w:tc>
          <w:tcPr>
            <w:tcW w:w="3597" w:type="dxa"/>
          </w:tcPr>
          <w:p w14:paraId="51CC793B" w14:textId="77777777" w:rsidR="00097E98" w:rsidRPr="00442838" w:rsidRDefault="00097E98" w:rsidP="000F163C">
            <w:pPr>
              <w:rPr>
                <w:sz w:val="24"/>
              </w:rPr>
            </w:pPr>
          </w:p>
        </w:tc>
        <w:tc>
          <w:tcPr>
            <w:tcW w:w="3597" w:type="dxa"/>
          </w:tcPr>
          <w:p w14:paraId="2C53BA5B" w14:textId="77777777" w:rsidR="00097E98" w:rsidRPr="00442838" w:rsidRDefault="00097E98" w:rsidP="000F163C">
            <w:pPr>
              <w:rPr>
                <w:sz w:val="24"/>
              </w:rPr>
            </w:pPr>
          </w:p>
        </w:tc>
      </w:tr>
      <w:tr w:rsidR="00097E98" w:rsidRPr="00442838" w14:paraId="698A56BC" w14:textId="77777777" w:rsidTr="000F163C">
        <w:tc>
          <w:tcPr>
            <w:tcW w:w="3596" w:type="dxa"/>
          </w:tcPr>
          <w:p w14:paraId="4334A288" w14:textId="77777777" w:rsidR="00097E98" w:rsidRPr="00442838" w:rsidRDefault="00097E98" w:rsidP="000F163C">
            <w:pPr>
              <w:rPr>
                <w:sz w:val="24"/>
              </w:rPr>
            </w:pPr>
          </w:p>
        </w:tc>
        <w:tc>
          <w:tcPr>
            <w:tcW w:w="3597" w:type="dxa"/>
          </w:tcPr>
          <w:p w14:paraId="554C214F" w14:textId="77777777" w:rsidR="00097E98" w:rsidRPr="00442838" w:rsidRDefault="00097E98" w:rsidP="000F163C">
            <w:pPr>
              <w:rPr>
                <w:sz w:val="24"/>
              </w:rPr>
            </w:pPr>
          </w:p>
        </w:tc>
        <w:tc>
          <w:tcPr>
            <w:tcW w:w="3597" w:type="dxa"/>
          </w:tcPr>
          <w:p w14:paraId="64A6AEBC" w14:textId="77777777" w:rsidR="00097E98" w:rsidRPr="00442838" w:rsidRDefault="00097E98" w:rsidP="000F163C">
            <w:pPr>
              <w:rPr>
                <w:sz w:val="24"/>
              </w:rPr>
            </w:pPr>
          </w:p>
        </w:tc>
      </w:tr>
    </w:tbl>
    <w:p w14:paraId="7B2E4E79" w14:textId="77777777" w:rsidR="00097E98" w:rsidRPr="00442838" w:rsidRDefault="00097E98" w:rsidP="00097E98">
      <w:pPr>
        <w:rPr>
          <w:sz w:val="24"/>
        </w:rPr>
      </w:pPr>
    </w:p>
    <w:p w14:paraId="3A85728A" w14:textId="77777777" w:rsidR="00097E98" w:rsidRPr="00442838" w:rsidRDefault="00097E98" w:rsidP="00097E98">
      <w:pPr>
        <w:rPr>
          <w:sz w:val="24"/>
        </w:rPr>
      </w:pPr>
      <w:r w:rsidRPr="00442838">
        <w:rPr>
          <w:sz w:val="24"/>
        </w:rPr>
        <w:t>Sprites:</w:t>
      </w:r>
    </w:p>
    <w:p w14:paraId="2C87F844" w14:textId="77777777" w:rsidR="00097E98" w:rsidRPr="00442838" w:rsidRDefault="00097E98" w:rsidP="00097E98">
      <w:pPr>
        <w:rPr>
          <w:sz w:val="24"/>
        </w:rPr>
      </w:pPr>
      <w:r w:rsidRPr="00442838">
        <w:rPr>
          <w:sz w:val="24"/>
        </w:rPr>
        <w:br w:type="page"/>
      </w:r>
    </w:p>
    <w:p w14:paraId="774C2443" w14:textId="77777777" w:rsidR="00097E98" w:rsidRPr="00442838" w:rsidRDefault="00097E98" w:rsidP="00097E98">
      <w:pPr>
        <w:rPr>
          <w:sz w:val="24"/>
        </w:rPr>
      </w:pPr>
      <w:r w:rsidRPr="00442838">
        <w:rPr>
          <w:sz w:val="24"/>
        </w:rPr>
        <w:lastRenderedPageBreak/>
        <w:t>Family Page</w:t>
      </w:r>
    </w:p>
    <w:p w14:paraId="3F181D3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B24CE9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89F2F0" w14:textId="77777777" w:rsidTr="000F163C">
        <w:trPr>
          <w:trHeight w:val="896"/>
        </w:trPr>
        <w:tc>
          <w:tcPr>
            <w:tcW w:w="1251" w:type="dxa"/>
          </w:tcPr>
          <w:p w14:paraId="6E1594D9" w14:textId="77777777" w:rsidR="00097E98" w:rsidRPr="00442838" w:rsidRDefault="00097E98" w:rsidP="000F163C">
            <w:pPr>
              <w:spacing w:line="360" w:lineRule="auto"/>
            </w:pPr>
            <w:r w:rsidRPr="00442838">
              <w:t>Pokemon</w:t>
            </w:r>
          </w:p>
          <w:p w14:paraId="4CFC328E" w14:textId="77777777" w:rsidR="00097E98" w:rsidRPr="00442838" w:rsidRDefault="00097E98" w:rsidP="000F163C">
            <w:pPr>
              <w:spacing w:line="360" w:lineRule="auto"/>
            </w:pPr>
            <w:r w:rsidRPr="00442838">
              <w:t>Name</w:t>
            </w:r>
          </w:p>
        </w:tc>
        <w:tc>
          <w:tcPr>
            <w:tcW w:w="1652" w:type="dxa"/>
          </w:tcPr>
          <w:p w14:paraId="022C56D1" w14:textId="77777777" w:rsidR="00097E98" w:rsidRPr="00442838" w:rsidRDefault="00097E98" w:rsidP="000F163C">
            <w:pPr>
              <w:spacing w:line="360" w:lineRule="auto"/>
            </w:pPr>
            <w:r w:rsidRPr="00442838">
              <w:t>Pokemon Number</w:t>
            </w:r>
          </w:p>
        </w:tc>
        <w:tc>
          <w:tcPr>
            <w:tcW w:w="3719" w:type="dxa"/>
          </w:tcPr>
          <w:p w14:paraId="7A0B529C" w14:textId="77777777" w:rsidR="00097E98" w:rsidRPr="00442838" w:rsidRDefault="00097E98" w:rsidP="000F163C">
            <w:pPr>
              <w:spacing w:line="360" w:lineRule="auto"/>
            </w:pPr>
            <w:r w:rsidRPr="00442838">
              <w:t>Base Stats</w:t>
            </w:r>
          </w:p>
          <w:p w14:paraId="1F6D1DD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81E928E" w14:textId="77777777" w:rsidR="00097E98" w:rsidRPr="00442838" w:rsidRDefault="00097E98" w:rsidP="000F163C">
            <w:pPr>
              <w:spacing w:line="360" w:lineRule="auto"/>
            </w:pPr>
            <w:r w:rsidRPr="00442838">
              <w:t>Ability</w:t>
            </w:r>
          </w:p>
        </w:tc>
        <w:tc>
          <w:tcPr>
            <w:tcW w:w="724" w:type="dxa"/>
          </w:tcPr>
          <w:p w14:paraId="07E91613" w14:textId="77777777" w:rsidR="00097E98" w:rsidRPr="00442838" w:rsidRDefault="00097E98" w:rsidP="000F163C">
            <w:pPr>
              <w:spacing w:line="360" w:lineRule="auto"/>
            </w:pPr>
            <w:r w:rsidRPr="00442838">
              <w:t>Type 1</w:t>
            </w:r>
          </w:p>
        </w:tc>
        <w:tc>
          <w:tcPr>
            <w:tcW w:w="724" w:type="dxa"/>
          </w:tcPr>
          <w:p w14:paraId="14008B21" w14:textId="77777777" w:rsidR="00097E98" w:rsidRPr="00442838" w:rsidRDefault="00097E98" w:rsidP="000F163C">
            <w:pPr>
              <w:spacing w:line="360" w:lineRule="auto"/>
            </w:pPr>
            <w:r w:rsidRPr="00442838">
              <w:t>Type 2</w:t>
            </w:r>
          </w:p>
        </w:tc>
        <w:tc>
          <w:tcPr>
            <w:tcW w:w="1976" w:type="dxa"/>
          </w:tcPr>
          <w:p w14:paraId="73E63B9D" w14:textId="77777777" w:rsidR="00097E98" w:rsidRPr="00442838" w:rsidRDefault="00097E98" w:rsidP="000F163C">
            <w:pPr>
              <w:spacing w:line="360" w:lineRule="auto"/>
            </w:pPr>
            <w:r w:rsidRPr="00442838">
              <w:t>Evolution</w:t>
            </w:r>
          </w:p>
        </w:tc>
      </w:tr>
      <w:tr w:rsidR="00097E98" w:rsidRPr="00442838" w14:paraId="67DF469B" w14:textId="77777777" w:rsidTr="000F163C">
        <w:trPr>
          <w:trHeight w:val="454"/>
        </w:trPr>
        <w:tc>
          <w:tcPr>
            <w:tcW w:w="1251" w:type="dxa"/>
          </w:tcPr>
          <w:p w14:paraId="6139D998" w14:textId="77777777" w:rsidR="00097E98" w:rsidRPr="00442838" w:rsidRDefault="00097E98" w:rsidP="000F163C">
            <w:pPr>
              <w:spacing w:line="360" w:lineRule="auto"/>
            </w:pPr>
          </w:p>
        </w:tc>
        <w:tc>
          <w:tcPr>
            <w:tcW w:w="1652" w:type="dxa"/>
          </w:tcPr>
          <w:p w14:paraId="035D9874" w14:textId="77777777" w:rsidR="00097E98" w:rsidRPr="00442838" w:rsidRDefault="00097E98" w:rsidP="000F163C">
            <w:pPr>
              <w:spacing w:line="360" w:lineRule="auto"/>
            </w:pPr>
          </w:p>
        </w:tc>
        <w:tc>
          <w:tcPr>
            <w:tcW w:w="3719" w:type="dxa"/>
          </w:tcPr>
          <w:p w14:paraId="38AE53C3" w14:textId="77777777" w:rsidR="00097E98" w:rsidRPr="00442838" w:rsidRDefault="00097E98" w:rsidP="000F163C">
            <w:pPr>
              <w:spacing w:line="360" w:lineRule="auto"/>
            </w:pPr>
          </w:p>
        </w:tc>
        <w:tc>
          <w:tcPr>
            <w:tcW w:w="880" w:type="dxa"/>
          </w:tcPr>
          <w:p w14:paraId="12D02D78" w14:textId="77777777" w:rsidR="00097E98" w:rsidRPr="00442838" w:rsidRDefault="00097E98" w:rsidP="000F163C">
            <w:pPr>
              <w:spacing w:line="360" w:lineRule="auto"/>
            </w:pPr>
          </w:p>
        </w:tc>
        <w:tc>
          <w:tcPr>
            <w:tcW w:w="724" w:type="dxa"/>
          </w:tcPr>
          <w:p w14:paraId="576D0EF6" w14:textId="77777777" w:rsidR="00097E98" w:rsidRPr="00442838" w:rsidRDefault="00097E98" w:rsidP="000F163C">
            <w:pPr>
              <w:spacing w:line="360" w:lineRule="auto"/>
            </w:pPr>
          </w:p>
        </w:tc>
        <w:tc>
          <w:tcPr>
            <w:tcW w:w="724" w:type="dxa"/>
          </w:tcPr>
          <w:p w14:paraId="0DE3E051" w14:textId="77777777" w:rsidR="00097E98" w:rsidRPr="00442838" w:rsidRDefault="00097E98" w:rsidP="000F163C">
            <w:pPr>
              <w:spacing w:line="360" w:lineRule="auto"/>
            </w:pPr>
          </w:p>
        </w:tc>
        <w:tc>
          <w:tcPr>
            <w:tcW w:w="1976" w:type="dxa"/>
          </w:tcPr>
          <w:p w14:paraId="7A213AF2" w14:textId="77777777" w:rsidR="00097E98" w:rsidRPr="00442838" w:rsidRDefault="00097E98" w:rsidP="000F163C">
            <w:pPr>
              <w:spacing w:line="360" w:lineRule="auto"/>
            </w:pPr>
          </w:p>
        </w:tc>
      </w:tr>
      <w:tr w:rsidR="00097E98" w:rsidRPr="00442838" w14:paraId="28E6E154" w14:textId="77777777" w:rsidTr="000F163C">
        <w:trPr>
          <w:trHeight w:val="441"/>
        </w:trPr>
        <w:tc>
          <w:tcPr>
            <w:tcW w:w="1251" w:type="dxa"/>
          </w:tcPr>
          <w:p w14:paraId="7BA48956" w14:textId="77777777" w:rsidR="00097E98" w:rsidRPr="00442838" w:rsidRDefault="00097E98" w:rsidP="000F163C">
            <w:pPr>
              <w:spacing w:line="360" w:lineRule="auto"/>
            </w:pPr>
          </w:p>
        </w:tc>
        <w:tc>
          <w:tcPr>
            <w:tcW w:w="1652" w:type="dxa"/>
          </w:tcPr>
          <w:p w14:paraId="7235B10F" w14:textId="77777777" w:rsidR="00097E98" w:rsidRPr="00442838" w:rsidRDefault="00097E98" w:rsidP="000F163C">
            <w:pPr>
              <w:spacing w:line="360" w:lineRule="auto"/>
            </w:pPr>
          </w:p>
        </w:tc>
        <w:tc>
          <w:tcPr>
            <w:tcW w:w="3719" w:type="dxa"/>
          </w:tcPr>
          <w:p w14:paraId="10D6805E" w14:textId="77777777" w:rsidR="00097E98" w:rsidRPr="00442838" w:rsidRDefault="00097E98" w:rsidP="000F163C">
            <w:pPr>
              <w:spacing w:line="360" w:lineRule="auto"/>
            </w:pPr>
          </w:p>
        </w:tc>
        <w:tc>
          <w:tcPr>
            <w:tcW w:w="880" w:type="dxa"/>
          </w:tcPr>
          <w:p w14:paraId="100749A1" w14:textId="77777777" w:rsidR="00097E98" w:rsidRPr="00442838" w:rsidRDefault="00097E98" w:rsidP="000F163C">
            <w:pPr>
              <w:spacing w:line="360" w:lineRule="auto"/>
            </w:pPr>
          </w:p>
        </w:tc>
        <w:tc>
          <w:tcPr>
            <w:tcW w:w="724" w:type="dxa"/>
          </w:tcPr>
          <w:p w14:paraId="02A050CD" w14:textId="77777777" w:rsidR="00097E98" w:rsidRPr="00442838" w:rsidRDefault="00097E98" w:rsidP="000F163C">
            <w:pPr>
              <w:spacing w:line="360" w:lineRule="auto"/>
            </w:pPr>
          </w:p>
        </w:tc>
        <w:tc>
          <w:tcPr>
            <w:tcW w:w="724" w:type="dxa"/>
          </w:tcPr>
          <w:p w14:paraId="5B487B7F" w14:textId="77777777" w:rsidR="00097E98" w:rsidRPr="00442838" w:rsidRDefault="00097E98" w:rsidP="000F163C">
            <w:pPr>
              <w:spacing w:line="360" w:lineRule="auto"/>
            </w:pPr>
          </w:p>
        </w:tc>
        <w:tc>
          <w:tcPr>
            <w:tcW w:w="1976" w:type="dxa"/>
          </w:tcPr>
          <w:p w14:paraId="06B6ABBB" w14:textId="77777777" w:rsidR="00097E98" w:rsidRPr="00442838" w:rsidRDefault="00097E98" w:rsidP="000F163C">
            <w:pPr>
              <w:spacing w:line="360" w:lineRule="auto"/>
            </w:pPr>
          </w:p>
        </w:tc>
      </w:tr>
      <w:tr w:rsidR="00097E98" w:rsidRPr="00442838" w14:paraId="34814867" w14:textId="77777777" w:rsidTr="000F163C">
        <w:trPr>
          <w:trHeight w:val="441"/>
        </w:trPr>
        <w:tc>
          <w:tcPr>
            <w:tcW w:w="1251" w:type="dxa"/>
          </w:tcPr>
          <w:p w14:paraId="3C5F166D" w14:textId="77777777" w:rsidR="00097E98" w:rsidRPr="00442838" w:rsidRDefault="00097E98" w:rsidP="000F163C">
            <w:pPr>
              <w:spacing w:line="360" w:lineRule="auto"/>
            </w:pPr>
          </w:p>
        </w:tc>
        <w:tc>
          <w:tcPr>
            <w:tcW w:w="1652" w:type="dxa"/>
          </w:tcPr>
          <w:p w14:paraId="26EC354E" w14:textId="77777777" w:rsidR="00097E98" w:rsidRPr="00442838" w:rsidRDefault="00097E98" w:rsidP="000F163C">
            <w:pPr>
              <w:spacing w:line="360" w:lineRule="auto"/>
            </w:pPr>
          </w:p>
        </w:tc>
        <w:tc>
          <w:tcPr>
            <w:tcW w:w="3719" w:type="dxa"/>
          </w:tcPr>
          <w:p w14:paraId="4EC5C5C8" w14:textId="77777777" w:rsidR="00097E98" w:rsidRPr="00442838" w:rsidRDefault="00097E98" w:rsidP="000F163C">
            <w:pPr>
              <w:spacing w:line="360" w:lineRule="auto"/>
            </w:pPr>
          </w:p>
        </w:tc>
        <w:tc>
          <w:tcPr>
            <w:tcW w:w="880" w:type="dxa"/>
          </w:tcPr>
          <w:p w14:paraId="14415855" w14:textId="77777777" w:rsidR="00097E98" w:rsidRPr="00442838" w:rsidRDefault="00097E98" w:rsidP="000F163C">
            <w:pPr>
              <w:spacing w:line="360" w:lineRule="auto"/>
            </w:pPr>
          </w:p>
        </w:tc>
        <w:tc>
          <w:tcPr>
            <w:tcW w:w="724" w:type="dxa"/>
          </w:tcPr>
          <w:p w14:paraId="29E68414" w14:textId="77777777" w:rsidR="00097E98" w:rsidRPr="00442838" w:rsidRDefault="00097E98" w:rsidP="000F163C">
            <w:pPr>
              <w:spacing w:line="360" w:lineRule="auto"/>
            </w:pPr>
          </w:p>
        </w:tc>
        <w:tc>
          <w:tcPr>
            <w:tcW w:w="724" w:type="dxa"/>
          </w:tcPr>
          <w:p w14:paraId="0B65CCE2" w14:textId="77777777" w:rsidR="00097E98" w:rsidRPr="00442838" w:rsidRDefault="00097E98" w:rsidP="000F163C">
            <w:pPr>
              <w:spacing w:line="360" w:lineRule="auto"/>
            </w:pPr>
          </w:p>
        </w:tc>
        <w:tc>
          <w:tcPr>
            <w:tcW w:w="1976" w:type="dxa"/>
          </w:tcPr>
          <w:p w14:paraId="5B71B6DE" w14:textId="77777777" w:rsidR="00097E98" w:rsidRPr="00442838" w:rsidRDefault="00097E98" w:rsidP="000F163C">
            <w:pPr>
              <w:spacing w:line="360" w:lineRule="auto"/>
            </w:pPr>
          </w:p>
        </w:tc>
      </w:tr>
      <w:tr w:rsidR="00097E98" w:rsidRPr="00442838" w14:paraId="4A8300E4" w14:textId="77777777" w:rsidTr="000F163C">
        <w:trPr>
          <w:trHeight w:val="896"/>
        </w:trPr>
        <w:tc>
          <w:tcPr>
            <w:tcW w:w="1251" w:type="dxa"/>
          </w:tcPr>
          <w:p w14:paraId="5EC36485" w14:textId="77777777" w:rsidR="00097E98" w:rsidRPr="00442838" w:rsidRDefault="00097E98" w:rsidP="000F163C">
            <w:pPr>
              <w:spacing w:line="360" w:lineRule="auto"/>
            </w:pPr>
          </w:p>
        </w:tc>
        <w:tc>
          <w:tcPr>
            <w:tcW w:w="1652" w:type="dxa"/>
          </w:tcPr>
          <w:p w14:paraId="08F418A3" w14:textId="77777777" w:rsidR="00097E98" w:rsidRPr="00442838" w:rsidRDefault="00097E98" w:rsidP="000F163C">
            <w:pPr>
              <w:spacing w:line="360" w:lineRule="auto"/>
            </w:pPr>
          </w:p>
        </w:tc>
        <w:tc>
          <w:tcPr>
            <w:tcW w:w="3719" w:type="dxa"/>
          </w:tcPr>
          <w:p w14:paraId="1761E249" w14:textId="77777777" w:rsidR="00097E98" w:rsidRPr="00442838" w:rsidRDefault="00097E98" w:rsidP="000F163C">
            <w:pPr>
              <w:spacing w:line="360" w:lineRule="auto"/>
            </w:pPr>
          </w:p>
        </w:tc>
        <w:tc>
          <w:tcPr>
            <w:tcW w:w="880" w:type="dxa"/>
          </w:tcPr>
          <w:p w14:paraId="2132BF6C" w14:textId="77777777" w:rsidR="00097E98" w:rsidRPr="00442838" w:rsidRDefault="00097E98" w:rsidP="000F163C">
            <w:pPr>
              <w:spacing w:line="360" w:lineRule="auto"/>
            </w:pPr>
          </w:p>
        </w:tc>
        <w:tc>
          <w:tcPr>
            <w:tcW w:w="724" w:type="dxa"/>
          </w:tcPr>
          <w:p w14:paraId="32E64EDA" w14:textId="77777777" w:rsidR="00097E98" w:rsidRPr="00442838" w:rsidRDefault="00097E98" w:rsidP="000F163C">
            <w:pPr>
              <w:spacing w:line="360" w:lineRule="auto"/>
            </w:pPr>
          </w:p>
        </w:tc>
        <w:tc>
          <w:tcPr>
            <w:tcW w:w="724" w:type="dxa"/>
          </w:tcPr>
          <w:p w14:paraId="486BD903" w14:textId="77777777" w:rsidR="00097E98" w:rsidRPr="00442838" w:rsidRDefault="00097E98" w:rsidP="000F163C">
            <w:pPr>
              <w:spacing w:line="360" w:lineRule="auto"/>
            </w:pPr>
          </w:p>
        </w:tc>
        <w:tc>
          <w:tcPr>
            <w:tcW w:w="1976" w:type="dxa"/>
          </w:tcPr>
          <w:p w14:paraId="6C711D6E" w14:textId="77777777" w:rsidR="00097E98" w:rsidRPr="00442838" w:rsidRDefault="00097E98" w:rsidP="000F163C">
            <w:pPr>
              <w:spacing w:line="360" w:lineRule="auto"/>
            </w:pPr>
          </w:p>
        </w:tc>
      </w:tr>
    </w:tbl>
    <w:p w14:paraId="1EC61574" w14:textId="77777777" w:rsidR="00097E98" w:rsidRPr="00442838" w:rsidRDefault="00097E98" w:rsidP="00097E98">
      <w:pPr>
        <w:rPr>
          <w:sz w:val="24"/>
        </w:rPr>
      </w:pPr>
    </w:p>
    <w:p w14:paraId="3031C8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6D071D2" w14:textId="77777777" w:rsidTr="000F163C">
        <w:tc>
          <w:tcPr>
            <w:tcW w:w="3596" w:type="dxa"/>
          </w:tcPr>
          <w:p w14:paraId="00F21DA6" w14:textId="77777777" w:rsidR="00097E98" w:rsidRPr="00442838" w:rsidRDefault="00097E98" w:rsidP="000F163C">
            <w:pPr>
              <w:rPr>
                <w:sz w:val="24"/>
              </w:rPr>
            </w:pPr>
          </w:p>
        </w:tc>
        <w:tc>
          <w:tcPr>
            <w:tcW w:w="3597" w:type="dxa"/>
          </w:tcPr>
          <w:p w14:paraId="6368185C" w14:textId="77777777" w:rsidR="00097E98" w:rsidRPr="00442838" w:rsidRDefault="00097E98" w:rsidP="000F163C">
            <w:pPr>
              <w:rPr>
                <w:sz w:val="24"/>
              </w:rPr>
            </w:pPr>
          </w:p>
        </w:tc>
        <w:tc>
          <w:tcPr>
            <w:tcW w:w="3597" w:type="dxa"/>
          </w:tcPr>
          <w:p w14:paraId="2B7B5DF6" w14:textId="77777777" w:rsidR="00097E98" w:rsidRPr="00442838" w:rsidRDefault="00097E98" w:rsidP="000F163C">
            <w:pPr>
              <w:rPr>
                <w:sz w:val="24"/>
              </w:rPr>
            </w:pPr>
          </w:p>
        </w:tc>
      </w:tr>
      <w:tr w:rsidR="00097E98" w:rsidRPr="00442838" w14:paraId="64A3A5FD" w14:textId="77777777" w:rsidTr="000F163C">
        <w:tc>
          <w:tcPr>
            <w:tcW w:w="3596" w:type="dxa"/>
          </w:tcPr>
          <w:p w14:paraId="75AB5BC1" w14:textId="77777777" w:rsidR="00097E98" w:rsidRPr="00442838" w:rsidRDefault="00097E98" w:rsidP="000F163C">
            <w:pPr>
              <w:rPr>
                <w:sz w:val="24"/>
              </w:rPr>
            </w:pPr>
          </w:p>
        </w:tc>
        <w:tc>
          <w:tcPr>
            <w:tcW w:w="3597" w:type="dxa"/>
          </w:tcPr>
          <w:p w14:paraId="49EBEC7B" w14:textId="77777777" w:rsidR="00097E98" w:rsidRPr="00442838" w:rsidRDefault="00097E98" w:rsidP="000F163C">
            <w:pPr>
              <w:rPr>
                <w:sz w:val="24"/>
              </w:rPr>
            </w:pPr>
          </w:p>
        </w:tc>
        <w:tc>
          <w:tcPr>
            <w:tcW w:w="3597" w:type="dxa"/>
          </w:tcPr>
          <w:p w14:paraId="7ADBFDC7" w14:textId="77777777" w:rsidR="00097E98" w:rsidRPr="00442838" w:rsidRDefault="00097E98" w:rsidP="000F163C">
            <w:pPr>
              <w:rPr>
                <w:sz w:val="24"/>
              </w:rPr>
            </w:pPr>
          </w:p>
        </w:tc>
      </w:tr>
    </w:tbl>
    <w:p w14:paraId="7523CDEC" w14:textId="77777777" w:rsidR="00097E98" w:rsidRPr="00442838" w:rsidRDefault="00097E98" w:rsidP="00097E98">
      <w:pPr>
        <w:rPr>
          <w:sz w:val="24"/>
        </w:rPr>
      </w:pPr>
    </w:p>
    <w:p w14:paraId="799FCFF7" w14:textId="77777777" w:rsidR="00097E98" w:rsidRPr="00442838" w:rsidRDefault="00097E98" w:rsidP="00097E98">
      <w:pPr>
        <w:rPr>
          <w:sz w:val="24"/>
        </w:rPr>
      </w:pPr>
      <w:r w:rsidRPr="00442838">
        <w:rPr>
          <w:sz w:val="24"/>
        </w:rPr>
        <w:t>Sprites:</w:t>
      </w:r>
    </w:p>
    <w:p w14:paraId="02FA330A" w14:textId="77777777" w:rsidR="00097E98" w:rsidRPr="00442838" w:rsidRDefault="00097E98" w:rsidP="00097E98">
      <w:pPr>
        <w:rPr>
          <w:sz w:val="24"/>
        </w:rPr>
      </w:pPr>
      <w:r w:rsidRPr="00442838">
        <w:rPr>
          <w:sz w:val="24"/>
        </w:rPr>
        <w:br w:type="page"/>
      </w:r>
    </w:p>
    <w:p w14:paraId="5384C74C" w14:textId="77777777" w:rsidR="00097E98" w:rsidRPr="00442838" w:rsidRDefault="00097E98" w:rsidP="00097E98">
      <w:pPr>
        <w:rPr>
          <w:sz w:val="24"/>
        </w:rPr>
      </w:pPr>
      <w:r w:rsidRPr="00442838">
        <w:rPr>
          <w:sz w:val="24"/>
        </w:rPr>
        <w:lastRenderedPageBreak/>
        <w:t>Family Page</w:t>
      </w:r>
    </w:p>
    <w:p w14:paraId="27DE7F1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DBE3C9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E12B042" w14:textId="77777777" w:rsidTr="000F163C">
        <w:trPr>
          <w:trHeight w:val="896"/>
        </w:trPr>
        <w:tc>
          <w:tcPr>
            <w:tcW w:w="1251" w:type="dxa"/>
          </w:tcPr>
          <w:p w14:paraId="26285A22" w14:textId="77777777" w:rsidR="00097E98" w:rsidRPr="00442838" w:rsidRDefault="00097E98" w:rsidP="000F163C">
            <w:pPr>
              <w:spacing w:line="360" w:lineRule="auto"/>
            </w:pPr>
            <w:r w:rsidRPr="00442838">
              <w:t>Pokemon</w:t>
            </w:r>
          </w:p>
          <w:p w14:paraId="751690EE" w14:textId="77777777" w:rsidR="00097E98" w:rsidRPr="00442838" w:rsidRDefault="00097E98" w:rsidP="000F163C">
            <w:pPr>
              <w:spacing w:line="360" w:lineRule="auto"/>
            </w:pPr>
            <w:r w:rsidRPr="00442838">
              <w:t>Name</w:t>
            </w:r>
          </w:p>
        </w:tc>
        <w:tc>
          <w:tcPr>
            <w:tcW w:w="1652" w:type="dxa"/>
          </w:tcPr>
          <w:p w14:paraId="7DC2FEB5" w14:textId="77777777" w:rsidR="00097E98" w:rsidRPr="00442838" w:rsidRDefault="00097E98" w:rsidP="000F163C">
            <w:pPr>
              <w:spacing w:line="360" w:lineRule="auto"/>
            </w:pPr>
            <w:r w:rsidRPr="00442838">
              <w:t>Pokemon Number</w:t>
            </w:r>
          </w:p>
        </w:tc>
        <w:tc>
          <w:tcPr>
            <w:tcW w:w="3719" w:type="dxa"/>
          </w:tcPr>
          <w:p w14:paraId="3CB25686" w14:textId="77777777" w:rsidR="00097E98" w:rsidRPr="00442838" w:rsidRDefault="00097E98" w:rsidP="000F163C">
            <w:pPr>
              <w:spacing w:line="360" w:lineRule="auto"/>
            </w:pPr>
            <w:r w:rsidRPr="00442838">
              <w:t>Base Stats</w:t>
            </w:r>
          </w:p>
          <w:p w14:paraId="20AE146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15125A1" w14:textId="77777777" w:rsidR="00097E98" w:rsidRPr="00442838" w:rsidRDefault="00097E98" w:rsidP="000F163C">
            <w:pPr>
              <w:spacing w:line="360" w:lineRule="auto"/>
            </w:pPr>
            <w:r w:rsidRPr="00442838">
              <w:t>Ability</w:t>
            </w:r>
          </w:p>
        </w:tc>
        <w:tc>
          <w:tcPr>
            <w:tcW w:w="724" w:type="dxa"/>
          </w:tcPr>
          <w:p w14:paraId="311D8182" w14:textId="77777777" w:rsidR="00097E98" w:rsidRPr="00442838" w:rsidRDefault="00097E98" w:rsidP="000F163C">
            <w:pPr>
              <w:spacing w:line="360" w:lineRule="auto"/>
            </w:pPr>
            <w:r w:rsidRPr="00442838">
              <w:t>Type 1</w:t>
            </w:r>
          </w:p>
        </w:tc>
        <w:tc>
          <w:tcPr>
            <w:tcW w:w="724" w:type="dxa"/>
          </w:tcPr>
          <w:p w14:paraId="53FE20E8" w14:textId="77777777" w:rsidR="00097E98" w:rsidRPr="00442838" w:rsidRDefault="00097E98" w:rsidP="000F163C">
            <w:pPr>
              <w:spacing w:line="360" w:lineRule="auto"/>
            </w:pPr>
            <w:r w:rsidRPr="00442838">
              <w:t>Type 2</w:t>
            </w:r>
          </w:p>
        </w:tc>
        <w:tc>
          <w:tcPr>
            <w:tcW w:w="1976" w:type="dxa"/>
          </w:tcPr>
          <w:p w14:paraId="57414576" w14:textId="77777777" w:rsidR="00097E98" w:rsidRPr="00442838" w:rsidRDefault="00097E98" w:rsidP="000F163C">
            <w:pPr>
              <w:spacing w:line="360" w:lineRule="auto"/>
            </w:pPr>
            <w:r w:rsidRPr="00442838">
              <w:t>Evolution</w:t>
            </w:r>
          </w:p>
        </w:tc>
      </w:tr>
      <w:tr w:rsidR="00097E98" w:rsidRPr="00442838" w14:paraId="71EBC74B" w14:textId="77777777" w:rsidTr="000F163C">
        <w:trPr>
          <w:trHeight w:val="454"/>
        </w:trPr>
        <w:tc>
          <w:tcPr>
            <w:tcW w:w="1251" w:type="dxa"/>
          </w:tcPr>
          <w:p w14:paraId="2E00BF80" w14:textId="77777777" w:rsidR="00097E98" w:rsidRPr="00442838" w:rsidRDefault="00097E98" w:rsidP="000F163C">
            <w:pPr>
              <w:spacing w:line="360" w:lineRule="auto"/>
            </w:pPr>
          </w:p>
        </w:tc>
        <w:tc>
          <w:tcPr>
            <w:tcW w:w="1652" w:type="dxa"/>
          </w:tcPr>
          <w:p w14:paraId="6DBF5E26" w14:textId="77777777" w:rsidR="00097E98" w:rsidRPr="00442838" w:rsidRDefault="00097E98" w:rsidP="000F163C">
            <w:pPr>
              <w:spacing w:line="360" w:lineRule="auto"/>
            </w:pPr>
          </w:p>
        </w:tc>
        <w:tc>
          <w:tcPr>
            <w:tcW w:w="3719" w:type="dxa"/>
          </w:tcPr>
          <w:p w14:paraId="618BD109" w14:textId="77777777" w:rsidR="00097E98" w:rsidRPr="00442838" w:rsidRDefault="00097E98" w:rsidP="000F163C">
            <w:pPr>
              <w:spacing w:line="360" w:lineRule="auto"/>
            </w:pPr>
          </w:p>
        </w:tc>
        <w:tc>
          <w:tcPr>
            <w:tcW w:w="880" w:type="dxa"/>
          </w:tcPr>
          <w:p w14:paraId="4BDF4293" w14:textId="77777777" w:rsidR="00097E98" w:rsidRPr="00442838" w:rsidRDefault="00097E98" w:rsidP="000F163C">
            <w:pPr>
              <w:spacing w:line="360" w:lineRule="auto"/>
            </w:pPr>
          </w:p>
        </w:tc>
        <w:tc>
          <w:tcPr>
            <w:tcW w:w="724" w:type="dxa"/>
          </w:tcPr>
          <w:p w14:paraId="4F09E85A" w14:textId="77777777" w:rsidR="00097E98" w:rsidRPr="00442838" w:rsidRDefault="00097E98" w:rsidP="000F163C">
            <w:pPr>
              <w:spacing w:line="360" w:lineRule="auto"/>
            </w:pPr>
          </w:p>
        </w:tc>
        <w:tc>
          <w:tcPr>
            <w:tcW w:w="724" w:type="dxa"/>
          </w:tcPr>
          <w:p w14:paraId="4A23B490" w14:textId="77777777" w:rsidR="00097E98" w:rsidRPr="00442838" w:rsidRDefault="00097E98" w:rsidP="000F163C">
            <w:pPr>
              <w:spacing w:line="360" w:lineRule="auto"/>
            </w:pPr>
          </w:p>
        </w:tc>
        <w:tc>
          <w:tcPr>
            <w:tcW w:w="1976" w:type="dxa"/>
          </w:tcPr>
          <w:p w14:paraId="56D2D96B" w14:textId="77777777" w:rsidR="00097E98" w:rsidRPr="00442838" w:rsidRDefault="00097E98" w:rsidP="000F163C">
            <w:pPr>
              <w:spacing w:line="360" w:lineRule="auto"/>
            </w:pPr>
          </w:p>
        </w:tc>
      </w:tr>
      <w:tr w:rsidR="00097E98" w:rsidRPr="00442838" w14:paraId="689B570C" w14:textId="77777777" w:rsidTr="000F163C">
        <w:trPr>
          <w:trHeight w:val="441"/>
        </w:trPr>
        <w:tc>
          <w:tcPr>
            <w:tcW w:w="1251" w:type="dxa"/>
          </w:tcPr>
          <w:p w14:paraId="7D4977E3" w14:textId="77777777" w:rsidR="00097E98" w:rsidRPr="00442838" w:rsidRDefault="00097E98" w:rsidP="000F163C">
            <w:pPr>
              <w:spacing w:line="360" w:lineRule="auto"/>
            </w:pPr>
          </w:p>
        </w:tc>
        <w:tc>
          <w:tcPr>
            <w:tcW w:w="1652" w:type="dxa"/>
          </w:tcPr>
          <w:p w14:paraId="0689322F" w14:textId="77777777" w:rsidR="00097E98" w:rsidRPr="00442838" w:rsidRDefault="00097E98" w:rsidP="000F163C">
            <w:pPr>
              <w:spacing w:line="360" w:lineRule="auto"/>
            </w:pPr>
          </w:p>
        </w:tc>
        <w:tc>
          <w:tcPr>
            <w:tcW w:w="3719" w:type="dxa"/>
          </w:tcPr>
          <w:p w14:paraId="5856EC25" w14:textId="77777777" w:rsidR="00097E98" w:rsidRPr="00442838" w:rsidRDefault="00097E98" w:rsidP="000F163C">
            <w:pPr>
              <w:spacing w:line="360" w:lineRule="auto"/>
            </w:pPr>
          </w:p>
        </w:tc>
        <w:tc>
          <w:tcPr>
            <w:tcW w:w="880" w:type="dxa"/>
          </w:tcPr>
          <w:p w14:paraId="19AE34B1" w14:textId="77777777" w:rsidR="00097E98" w:rsidRPr="00442838" w:rsidRDefault="00097E98" w:rsidP="000F163C">
            <w:pPr>
              <w:spacing w:line="360" w:lineRule="auto"/>
            </w:pPr>
          </w:p>
        </w:tc>
        <w:tc>
          <w:tcPr>
            <w:tcW w:w="724" w:type="dxa"/>
          </w:tcPr>
          <w:p w14:paraId="4B281755" w14:textId="77777777" w:rsidR="00097E98" w:rsidRPr="00442838" w:rsidRDefault="00097E98" w:rsidP="000F163C">
            <w:pPr>
              <w:spacing w:line="360" w:lineRule="auto"/>
            </w:pPr>
          </w:p>
        </w:tc>
        <w:tc>
          <w:tcPr>
            <w:tcW w:w="724" w:type="dxa"/>
          </w:tcPr>
          <w:p w14:paraId="5C13F816" w14:textId="77777777" w:rsidR="00097E98" w:rsidRPr="00442838" w:rsidRDefault="00097E98" w:rsidP="000F163C">
            <w:pPr>
              <w:spacing w:line="360" w:lineRule="auto"/>
            </w:pPr>
          </w:p>
        </w:tc>
        <w:tc>
          <w:tcPr>
            <w:tcW w:w="1976" w:type="dxa"/>
          </w:tcPr>
          <w:p w14:paraId="05214687" w14:textId="77777777" w:rsidR="00097E98" w:rsidRPr="00442838" w:rsidRDefault="00097E98" w:rsidP="000F163C">
            <w:pPr>
              <w:spacing w:line="360" w:lineRule="auto"/>
            </w:pPr>
          </w:p>
        </w:tc>
      </w:tr>
      <w:tr w:rsidR="00097E98" w:rsidRPr="00442838" w14:paraId="0ED60EB9" w14:textId="77777777" w:rsidTr="000F163C">
        <w:trPr>
          <w:trHeight w:val="441"/>
        </w:trPr>
        <w:tc>
          <w:tcPr>
            <w:tcW w:w="1251" w:type="dxa"/>
          </w:tcPr>
          <w:p w14:paraId="2A67556E" w14:textId="77777777" w:rsidR="00097E98" w:rsidRPr="00442838" w:rsidRDefault="00097E98" w:rsidP="000F163C">
            <w:pPr>
              <w:spacing w:line="360" w:lineRule="auto"/>
            </w:pPr>
          </w:p>
        </w:tc>
        <w:tc>
          <w:tcPr>
            <w:tcW w:w="1652" w:type="dxa"/>
          </w:tcPr>
          <w:p w14:paraId="59453048" w14:textId="77777777" w:rsidR="00097E98" w:rsidRPr="00442838" w:rsidRDefault="00097E98" w:rsidP="000F163C">
            <w:pPr>
              <w:spacing w:line="360" w:lineRule="auto"/>
            </w:pPr>
          </w:p>
        </w:tc>
        <w:tc>
          <w:tcPr>
            <w:tcW w:w="3719" w:type="dxa"/>
          </w:tcPr>
          <w:p w14:paraId="4E5A1365" w14:textId="77777777" w:rsidR="00097E98" w:rsidRPr="00442838" w:rsidRDefault="00097E98" w:rsidP="000F163C">
            <w:pPr>
              <w:spacing w:line="360" w:lineRule="auto"/>
            </w:pPr>
          </w:p>
        </w:tc>
        <w:tc>
          <w:tcPr>
            <w:tcW w:w="880" w:type="dxa"/>
          </w:tcPr>
          <w:p w14:paraId="70A6F057" w14:textId="77777777" w:rsidR="00097E98" w:rsidRPr="00442838" w:rsidRDefault="00097E98" w:rsidP="000F163C">
            <w:pPr>
              <w:spacing w:line="360" w:lineRule="auto"/>
            </w:pPr>
          </w:p>
        </w:tc>
        <w:tc>
          <w:tcPr>
            <w:tcW w:w="724" w:type="dxa"/>
          </w:tcPr>
          <w:p w14:paraId="4F5F33F6" w14:textId="77777777" w:rsidR="00097E98" w:rsidRPr="00442838" w:rsidRDefault="00097E98" w:rsidP="000F163C">
            <w:pPr>
              <w:spacing w:line="360" w:lineRule="auto"/>
            </w:pPr>
          </w:p>
        </w:tc>
        <w:tc>
          <w:tcPr>
            <w:tcW w:w="724" w:type="dxa"/>
          </w:tcPr>
          <w:p w14:paraId="12595609" w14:textId="77777777" w:rsidR="00097E98" w:rsidRPr="00442838" w:rsidRDefault="00097E98" w:rsidP="000F163C">
            <w:pPr>
              <w:spacing w:line="360" w:lineRule="auto"/>
            </w:pPr>
          </w:p>
        </w:tc>
        <w:tc>
          <w:tcPr>
            <w:tcW w:w="1976" w:type="dxa"/>
          </w:tcPr>
          <w:p w14:paraId="08465FCE" w14:textId="77777777" w:rsidR="00097E98" w:rsidRPr="00442838" w:rsidRDefault="00097E98" w:rsidP="000F163C">
            <w:pPr>
              <w:spacing w:line="360" w:lineRule="auto"/>
            </w:pPr>
          </w:p>
        </w:tc>
      </w:tr>
      <w:tr w:rsidR="00097E98" w:rsidRPr="00442838" w14:paraId="1D8AAD88" w14:textId="77777777" w:rsidTr="000F163C">
        <w:trPr>
          <w:trHeight w:val="896"/>
        </w:trPr>
        <w:tc>
          <w:tcPr>
            <w:tcW w:w="1251" w:type="dxa"/>
          </w:tcPr>
          <w:p w14:paraId="44FF7B1D" w14:textId="77777777" w:rsidR="00097E98" w:rsidRPr="00442838" w:rsidRDefault="00097E98" w:rsidP="000F163C">
            <w:pPr>
              <w:spacing w:line="360" w:lineRule="auto"/>
            </w:pPr>
          </w:p>
        </w:tc>
        <w:tc>
          <w:tcPr>
            <w:tcW w:w="1652" w:type="dxa"/>
          </w:tcPr>
          <w:p w14:paraId="1822F250" w14:textId="77777777" w:rsidR="00097E98" w:rsidRPr="00442838" w:rsidRDefault="00097E98" w:rsidP="000F163C">
            <w:pPr>
              <w:spacing w:line="360" w:lineRule="auto"/>
            </w:pPr>
          </w:p>
        </w:tc>
        <w:tc>
          <w:tcPr>
            <w:tcW w:w="3719" w:type="dxa"/>
          </w:tcPr>
          <w:p w14:paraId="0FB69453" w14:textId="77777777" w:rsidR="00097E98" w:rsidRPr="00442838" w:rsidRDefault="00097E98" w:rsidP="000F163C">
            <w:pPr>
              <w:spacing w:line="360" w:lineRule="auto"/>
            </w:pPr>
          </w:p>
        </w:tc>
        <w:tc>
          <w:tcPr>
            <w:tcW w:w="880" w:type="dxa"/>
          </w:tcPr>
          <w:p w14:paraId="6A64DC89" w14:textId="77777777" w:rsidR="00097E98" w:rsidRPr="00442838" w:rsidRDefault="00097E98" w:rsidP="000F163C">
            <w:pPr>
              <w:spacing w:line="360" w:lineRule="auto"/>
            </w:pPr>
          </w:p>
        </w:tc>
        <w:tc>
          <w:tcPr>
            <w:tcW w:w="724" w:type="dxa"/>
          </w:tcPr>
          <w:p w14:paraId="3A6D704D" w14:textId="77777777" w:rsidR="00097E98" w:rsidRPr="00442838" w:rsidRDefault="00097E98" w:rsidP="000F163C">
            <w:pPr>
              <w:spacing w:line="360" w:lineRule="auto"/>
            </w:pPr>
          </w:p>
        </w:tc>
        <w:tc>
          <w:tcPr>
            <w:tcW w:w="724" w:type="dxa"/>
          </w:tcPr>
          <w:p w14:paraId="137A0F78" w14:textId="77777777" w:rsidR="00097E98" w:rsidRPr="00442838" w:rsidRDefault="00097E98" w:rsidP="000F163C">
            <w:pPr>
              <w:spacing w:line="360" w:lineRule="auto"/>
            </w:pPr>
          </w:p>
        </w:tc>
        <w:tc>
          <w:tcPr>
            <w:tcW w:w="1976" w:type="dxa"/>
          </w:tcPr>
          <w:p w14:paraId="4CB02BBC" w14:textId="77777777" w:rsidR="00097E98" w:rsidRPr="00442838" w:rsidRDefault="00097E98" w:rsidP="000F163C">
            <w:pPr>
              <w:spacing w:line="360" w:lineRule="auto"/>
            </w:pPr>
          </w:p>
        </w:tc>
      </w:tr>
    </w:tbl>
    <w:p w14:paraId="6C2FF2E6" w14:textId="77777777" w:rsidR="00097E98" w:rsidRPr="00442838" w:rsidRDefault="00097E98" w:rsidP="00097E98">
      <w:pPr>
        <w:rPr>
          <w:sz w:val="24"/>
        </w:rPr>
      </w:pPr>
    </w:p>
    <w:p w14:paraId="0686601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18FA3E" w14:textId="77777777" w:rsidTr="000F163C">
        <w:tc>
          <w:tcPr>
            <w:tcW w:w="3596" w:type="dxa"/>
          </w:tcPr>
          <w:p w14:paraId="6C21E411" w14:textId="77777777" w:rsidR="00097E98" w:rsidRPr="00442838" w:rsidRDefault="00097E98" w:rsidP="000F163C">
            <w:pPr>
              <w:rPr>
                <w:sz w:val="24"/>
              </w:rPr>
            </w:pPr>
          </w:p>
        </w:tc>
        <w:tc>
          <w:tcPr>
            <w:tcW w:w="3597" w:type="dxa"/>
          </w:tcPr>
          <w:p w14:paraId="6B374E78" w14:textId="77777777" w:rsidR="00097E98" w:rsidRPr="00442838" w:rsidRDefault="00097E98" w:rsidP="000F163C">
            <w:pPr>
              <w:rPr>
                <w:sz w:val="24"/>
              </w:rPr>
            </w:pPr>
          </w:p>
        </w:tc>
        <w:tc>
          <w:tcPr>
            <w:tcW w:w="3597" w:type="dxa"/>
          </w:tcPr>
          <w:p w14:paraId="43CA39D2" w14:textId="77777777" w:rsidR="00097E98" w:rsidRPr="00442838" w:rsidRDefault="00097E98" w:rsidP="000F163C">
            <w:pPr>
              <w:rPr>
                <w:sz w:val="24"/>
              </w:rPr>
            </w:pPr>
          </w:p>
        </w:tc>
      </w:tr>
      <w:tr w:rsidR="00097E98" w:rsidRPr="00442838" w14:paraId="1F30B42D" w14:textId="77777777" w:rsidTr="000F163C">
        <w:tc>
          <w:tcPr>
            <w:tcW w:w="3596" w:type="dxa"/>
          </w:tcPr>
          <w:p w14:paraId="1944E4E8" w14:textId="77777777" w:rsidR="00097E98" w:rsidRPr="00442838" w:rsidRDefault="00097E98" w:rsidP="000F163C">
            <w:pPr>
              <w:rPr>
                <w:sz w:val="24"/>
              </w:rPr>
            </w:pPr>
          </w:p>
        </w:tc>
        <w:tc>
          <w:tcPr>
            <w:tcW w:w="3597" w:type="dxa"/>
          </w:tcPr>
          <w:p w14:paraId="030E5D98" w14:textId="77777777" w:rsidR="00097E98" w:rsidRPr="00442838" w:rsidRDefault="00097E98" w:rsidP="000F163C">
            <w:pPr>
              <w:rPr>
                <w:sz w:val="24"/>
              </w:rPr>
            </w:pPr>
          </w:p>
        </w:tc>
        <w:tc>
          <w:tcPr>
            <w:tcW w:w="3597" w:type="dxa"/>
          </w:tcPr>
          <w:p w14:paraId="5929445E" w14:textId="77777777" w:rsidR="00097E98" w:rsidRPr="00442838" w:rsidRDefault="00097E98" w:rsidP="000F163C">
            <w:pPr>
              <w:rPr>
                <w:sz w:val="24"/>
              </w:rPr>
            </w:pPr>
          </w:p>
        </w:tc>
      </w:tr>
    </w:tbl>
    <w:p w14:paraId="2A7CEDA7" w14:textId="77777777" w:rsidR="00097E98" w:rsidRPr="00442838" w:rsidRDefault="00097E98" w:rsidP="00097E98">
      <w:pPr>
        <w:rPr>
          <w:sz w:val="24"/>
        </w:rPr>
      </w:pPr>
    </w:p>
    <w:p w14:paraId="15B5E834" w14:textId="77777777" w:rsidR="00097E98" w:rsidRPr="00442838" w:rsidRDefault="00097E98" w:rsidP="00097E98">
      <w:pPr>
        <w:rPr>
          <w:sz w:val="24"/>
        </w:rPr>
      </w:pPr>
      <w:r w:rsidRPr="00442838">
        <w:rPr>
          <w:sz w:val="24"/>
        </w:rPr>
        <w:t>Sprites:</w:t>
      </w:r>
    </w:p>
    <w:p w14:paraId="7E99BFC5" w14:textId="77777777" w:rsidR="00097E98" w:rsidRPr="00442838" w:rsidRDefault="00097E98" w:rsidP="00097E98">
      <w:pPr>
        <w:rPr>
          <w:sz w:val="24"/>
        </w:rPr>
      </w:pPr>
      <w:r w:rsidRPr="00442838">
        <w:rPr>
          <w:sz w:val="24"/>
        </w:rPr>
        <w:br w:type="page"/>
      </w:r>
    </w:p>
    <w:p w14:paraId="6B5EE133" w14:textId="77777777" w:rsidR="00097E98" w:rsidRPr="00442838" w:rsidRDefault="00097E98" w:rsidP="00097E98">
      <w:pPr>
        <w:rPr>
          <w:sz w:val="24"/>
        </w:rPr>
      </w:pPr>
      <w:r w:rsidRPr="00442838">
        <w:rPr>
          <w:sz w:val="24"/>
        </w:rPr>
        <w:lastRenderedPageBreak/>
        <w:t>Family Page</w:t>
      </w:r>
    </w:p>
    <w:p w14:paraId="31F24C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76BB96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614476F" w14:textId="77777777" w:rsidTr="000F163C">
        <w:trPr>
          <w:trHeight w:val="896"/>
        </w:trPr>
        <w:tc>
          <w:tcPr>
            <w:tcW w:w="1251" w:type="dxa"/>
          </w:tcPr>
          <w:p w14:paraId="3AB4BE9F" w14:textId="77777777" w:rsidR="00097E98" w:rsidRPr="00442838" w:rsidRDefault="00097E98" w:rsidP="000F163C">
            <w:pPr>
              <w:spacing w:line="360" w:lineRule="auto"/>
            </w:pPr>
            <w:r w:rsidRPr="00442838">
              <w:t>Pokemon</w:t>
            </w:r>
          </w:p>
          <w:p w14:paraId="4301AC8F" w14:textId="77777777" w:rsidR="00097E98" w:rsidRPr="00442838" w:rsidRDefault="00097E98" w:rsidP="000F163C">
            <w:pPr>
              <w:spacing w:line="360" w:lineRule="auto"/>
            </w:pPr>
            <w:r w:rsidRPr="00442838">
              <w:t>Name</w:t>
            </w:r>
          </w:p>
        </w:tc>
        <w:tc>
          <w:tcPr>
            <w:tcW w:w="1652" w:type="dxa"/>
          </w:tcPr>
          <w:p w14:paraId="3245B8C6" w14:textId="77777777" w:rsidR="00097E98" w:rsidRPr="00442838" w:rsidRDefault="00097E98" w:rsidP="000F163C">
            <w:pPr>
              <w:spacing w:line="360" w:lineRule="auto"/>
            </w:pPr>
            <w:r w:rsidRPr="00442838">
              <w:t>Pokemon Number</w:t>
            </w:r>
          </w:p>
        </w:tc>
        <w:tc>
          <w:tcPr>
            <w:tcW w:w="3719" w:type="dxa"/>
          </w:tcPr>
          <w:p w14:paraId="37CE6111" w14:textId="77777777" w:rsidR="00097E98" w:rsidRPr="00442838" w:rsidRDefault="00097E98" w:rsidP="000F163C">
            <w:pPr>
              <w:spacing w:line="360" w:lineRule="auto"/>
            </w:pPr>
            <w:r w:rsidRPr="00442838">
              <w:t>Base Stats</w:t>
            </w:r>
          </w:p>
          <w:p w14:paraId="036E9A8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52BD0BD" w14:textId="77777777" w:rsidR="00097E98" w:rsidRPr="00442838" w:rsidRDefault="00097E98" w:rsidP="000F163C">
            <w:pPr>
              <w:spacing w:line="360" w:lineRule="auto"/>
            </w:pPr>
            <w:r w:rsidRPr="00442838">
              <w:t>Ability</w:t>
            </w:r>
          </w:p>
        </w:tc>
        <w:tc>
          <w:tcPr>
            <w:tcW w:w="724" w:type="dxa"/>
          </w:tcPr>
          <w:p w14:paraId="3CF3C15F" w14:textId="77777777" w:rsidR="00097E98" w:rsidRPr="00442838" w:rsidRDefault="00097E98" w:rsidP="000F163C">
            <w:pPr>
              <w:spacing w:line="360" w:lineRule="auto"/>
            </w:pPr>
            <w:r w:rsidRPr="00442838">
              <w:t>Type 1</w:t>
            </w:r>
          </w:p>
        </w:tc>
        <w:tc>
          <w:tcPr>
            <w:tcW w:w="724" w:type="dxa"/>
          </w:tcPr>
          <w:p w14:paraId="6E4E23C3" w14:textId="77777777" w:rsidR="00097E98" w:rsidRPr="00442838" w:rsidRDefault="00097E98" w:rsidP="000F163C">
            <w:pPr>
              <w:spacing w:line="360" w:lineRule="auto"/>
            </w:pPr>
            <w:r w:rsidRPr="00442838">
              <w:t>Type 2</w:t>
            </w:r>
          </w:p>
        </w:tc>
        <w:tc>
          <w:tcPr>
            <w:tcW w:w="1976" w:type="dxa"/>
          </w:tcPr>
          <w:p w14:paraId="46BEF044" w14:textId="77777777" w:rsidR="00097E98" w:rsidRPr="00442838" w:rsidRDefault="00097E98" w:rsidP="000F163C">
            <w:pPr>
              <w:spacing w:line="360" w:lineRule="auto"/>
            </w:pPr>
            <w:r w:rsidRPr="00442838">
              <w:t>Evolution</w:t>
            </w:r>
          </w:p>
        </w:tc>
      </w:tr>
      <w:tr w:rsidR="00097E98" w:rsidRPr="00442838" w14:paraId="3692EFDE" w14:textId="77777777" w:rsidTr="000F163C">
        <w:trPr>
          <w:trHeight w:val="454"/>
        </w:trPr>
        <w:tc>
          <w:tcPr>
            <w:tcW w:w="1251" w:type="dxa"/>
          </w:tcPr>
          <w:p w14:paraId="730521EC" w14:textId="77777777" w:rsidR="00097E98" w:rsidRPr="00442838" w:rsidRDefault="00097E98" w:rsidP="000F163C">
            <w:pPr>
              <w:spacing w:line="360" w:lineRule="auto"/>
            </w:pPr>
          </w:p>
        </w:tc>
        <w:tc>
          <w:tcPr>
            <w:tcW w:w="1652" w:type="dxa"/>
          </w:tcPr>
          <w:p w14:paraId="26F34835" w14:textId="77777777" w:rsidR="00097E98" w:rsidRPr="00442838" w:rsidRDefault="00097E98" w:rsidP="000F163C">
            <w:pPr>
              <w:spacing w:line="360" w:lineRule="auto"/>
            </w:pPr>
          </w:p>
        </w:tc>
        <w:tc>
          <w:tcPr>
            <w:tcW w:w="3719" w:type="dxa"/>
          </w:tcPr>
          <w:p w14:paraId="5E25DB44" w14:textId="77777777" w:rsidR="00097E98" w:rsidRPr="00442838" w:rsidRDefault="00097E98" w:rsidP="000F163C">
            <w:pPr>
              <w:spacing w:line="360" w:lineRule="auto"/>
            </w:pPr>
          </w:p>
        </w:tc>
        <w:tc>
          <w:tcPr>
            <w:tcW w:w="880" w:type="dxa"/>
          </w:tcPr>
          <w:p w14:paraId="6D599A84" w14:textId="77777777" w:rsidR="00097E98" w:rsidRPr="00442838" w:rsidRDefault="00097E98" w:rsidP="000F163C">
            <w:pPr>
              <w:spacing w:line="360" w:lineRule="auto"/>
            </w:pPr>
          </w:p>
        </w:tc>
        <w:tc>
          <w:tcPr>
            <w:tcW w:w="724" w:type="dxa"/>
          </w:tcPr>
          <w:p w14:paraId="2189997D" w14:textId="77777777" w:rsidR="00097E98" w:rsidRPr="00442838" w:rsidRDefault="00097E98" w:rsidP="000F163C">
            <w:pPr>
              <w:spacing w:line="360" w:lineRule="auto"/>
            </w:pPr>
          </w:p>
        </w:tc>
        <w:tc>
          <w:tcPr>
            <w:tcW w:w="724" w:type="dxa"/>
          </w:tcPr>
          <w:p w14:paraId="36D21AAA" w14:textId="77777777" w:rsidR="00097E98" w:rsidRPr="00442838" w:rsidRDefault="00097E98" w:rsidP="000F163C">
            <w:pPr>
              <w:spacing w:line="360" w:lineRule="auto"/>
            </w:pPr>
          </w:p>
        </w:tc>
        <w:tc>
          <w:tcPr>
            <w:tcW w:w="1976" w:type="dxa"/>
          </w:tcPr>
          <w:p w14:paraId="3555C5D3" w14:textId="77777777" w:rsidR="00097E98" w:rsidRPr="00442838" w:rsidRDefault="00097E98" w:rsidP="000F163C">
            <w:pPr>
              <w:spacing w:line="360" w:lineRule="auto"/>
            </w:pPr>
          </w:p>
        </w:tc>
      </w:tr>
      <w:tr w:rsidR="00097E98" w:rsidRPr="00442838" w14:paraId="607ABC8C" w14:textId="77777777" w:rsidTr="000F163C">
        <w:trPr>
          <w:trHeight w:val="441"/>
        </w:trPr>
        <w:tc>
          <w:tcPr>
            <w:tcW w:w="1251" w:type="dxa"/>
          </w:tcPr>
          <w:p w14:paraId="3E08E4AD" w14:textId="77777777" w:rsidR="00097E98" w:rsidRPr="00442838" w:rsidRDefault="00097E98" w:rsidP="000F163C">
            <w:pPr>
              <w:spacing w:line="360" w:lineRule="auto"/>
            </w:pPr>
          </w:p>
        </w:tc>
        <w:tc>
          <w:tcPr>
            <w:tcW w:w="1652" w:type="dxa"/>
          </w:tcPr>
          <w:p w14:paraId="76399032" w14:textId="77777777" w:rsidR="00097E98" w:rsidRPr="00442838" w:rsidRDefault="00097E98" w:rsidP="000F163C">
            <w:pPr>
              <w:spacing w:line="360" w:lineRule="auto"/>
            </w:pPr>
          </w:p>
        </w:tc>
        <w:tc>
          <w:tcPr>
            <w:tcW w:w="3719" w:type="dxa"/>
          </w:tcPr>
          <w:p w14:paraId="195DB5B8" w14:textId="77777777" w:rsidR="00097E98" w:rsidRPr="00442838" w:rsidRDefault="00097E98" w:rsidP="000F163C">
            <w:pPr>
              <w:spacing w:line="360" w:lineRule="auto"/>
            </w:pPr>
          </w:p>
        </w:tc>
        <w:tc>
          <w:tcPr>
            <w:tcW w:w="880" w:type="dxa"/>
          </w:tcPr>
          <w:p w14:paraId="3B110885" w14:textId="77777777" w:rsidR="00097E98" w:rsidRPr="00442838" w:rsidRDefault="00097E98" w:rsidP="000F163C">
            <w:pPr>
              <w:spacing w:line="360" w:lineRule="auto"/>
            </w:pPr>
          </w:p>
        </w:tc>
        <w:tc>
          <w:tcPr>
            <w:tcW w:w="724" w:type="dxa"/>
          </w:tcPr>
          <w:p w14:paraId="1780A465" w14:textId="77777777" w:rsidR="00097E98" w:rsidRPr="00442838" w:rsidRDefault="00097E98" w:rsidP="000F163C">
            <w:pPr>
              <w:spacing w:line="360" w:lineRule="auto"/>
            </w:pPr>
          </w:p>
        </w:tc>
        <w:tc>
          <w:tcPr>
            <w:tcW w:w="724" w:type="dxa"/>
          </w:tcPr>
          <w:p w14:paraId="3D2F7482" w14:textId="77777777" w:rsidR="00097E98" w:rsidRPr="00442838" w:rsidRDefault="00097E98" w:rsidP="000F163C">
            <w:pPr>
              <w:spacing w:line="360" w:lineRule="auto"/>
            </w:pPr>
          </w:p>
        </w:tc>
        <w:tc>
          <w:tcPr>
            <w:tcW w:w="1976" w:type="dxa"/>
          </w:tcPr>
          <w:p w14:paraId="60957372" w14:textId="77777777" w:rsidR="00097E98" w:rsidRPr="00442838" w:rsidRDefault="00097E98" w:rsidP="000F163C">
            <w:pPr>
              <w:spacing w:line="360" w:lineRule="auto"/>
            </w:pPr>
          </w:p>
        </w:tc>
      </w:tr>
      <w:tr w:rsidR="00097E98" w:rsidRPr="00442838" w14:paraId="50A83C49" w14:textId="77777777" w:rsidTr="000F163C">
        <w:trPr>
          <w:trHeight w:val="441"/>
        </w:trPr>
        <w:tc>
          <w:tcPr>
            <w:tcW w:w="1251" w:type="dxa"/>
          </w:tcPr>
          <w:p w14:paraId="5FA0226C" w14:textId="77777777" w:rsidR="00097E98" w:rsidRPr="00442838" w:rsidRDefault="00097E98" w:rsidP="000F163C">
            <w:pPr>
              <w:spacing w:line="360" w:lineRule="auto"/>
            </w:pPr>
          </w:p>
        </w:tc>
        <w:tc>
          <w:tcPr>
            <w:tcW w:w="1652" w:type="dxa"/>
          </w:tcPr>
          <w:p w14:paraId="1D5561BA" w14:textId="77777777" w:rsidR="00097E98" w:rsidRPr="00442838" w:rsidRDefault="00097E98" w:rsidP="000F163C">
            <w:pPr>
              <w:spacing w:line="360" w:lineRule="auto"/>
            </w:pPr>
          </w:p>
        </w:tc>
        <w:tc>
          <w:tcPr>
            <w:tcW w:w="3719" w:type="dxa"/>
          </w:tcPr>
          <w:p w14:paraId="6F92E3E6" w14:textId="77777777" w:rsidR="00097E98" w:rsidRPr="00442838" w:rsidRDefault="00097E98" w:rsidP="000F163C">
            <w:pPr>
              <w:spacing w:line="360" w:lineRule="auto"/>
            </w:pPr>
          </w:p>
        </w:tc>
        <w:tc>
          <w:tcPr>
            <w:tcW w:w="880" w:type="dxa"/>
          </w:tcPr>
          <w:p w14:paraId="713DEBC2" w14:textId="77777777" w:rsidR="00097E98" w:rsidRPr="00442838" w:rsidRDefault="00097E98" w:rsidP="000F163C">
            <w:pPr>
              <w:spacing w:line="360" w:lineRule="auto"/>
            </w:pPr>
          </w:p>
        </w:tc>
        <w:tc>
          <w:tcPr>
            <w:tcW w:w="724" w:type="dxa"/>
          </w:tcPr>
          <w:p w14:paraId="6F8A5F65" w14:textId="77777777" w:rsidR="00097E98" w:rsidRPr="00442838" w:rsidRDefault="00097E98" w:rsidP="000F163C">
            <w:pPr>
              <w:spacing w:line="360" w:lineRule="auto"/>
            </w:pPr>
          </w:p>
        </w:tc>
        <w:tc>
          <w:tcPr>
            <w:tcW w:w="724" w:type="dxa"/>
          </w:tcPr>
          <w:p w14:paraId="2A7A9184" w14:textId="77777777" w:rsidR="00097E98" w:rsidRPr="00442838" w:rsidRDefault="00097E98" w:rsidP="000F163C">
            <w:pPr>
              <w:spacing w:line="360" w:lineRule="auto"/>
            </w:pPr>
          </w:p>
        </w:tc>
        <w:tc>
          <w:tcPr>
            <w:tcW w:w="1976" w:type="dxa"/>
          </w:tcPr>
          <w:p w14:paraId="3B2D371E" w14:textId="77777777" w:rsidR="00097E98" w:rsidRPr="00442838" w:rsidRDefault="00097E98" w:rsidP="000F163C">
            <w:pPr>
              <w:spacing w:line="360" w:lineRule="auto"/>
            </w:pPr>
          </w:p>
        </w:tc>
      </w:tr>
      <w:tr w:rsidR="00097E98" w:rsidRPr="00442838" w14:paraId="64AEEFA4" w14:textId="77777777" w:rsidTr="000F163C">
        <w:trPr>
          <w:trHeight w:val="896"/>
        </w:trPr>
        <w:tc>
          <w:tcPr>
            <w:tcW w:w="1251" w:type="dxa"/>
          </w:tcPr>
          <w:p w14:paraId="611D93CF" w14:textId="77777777" w:rsidR="00097E98" w:rsidRPr="00442838" w:rsidRDefault="00097E98" w:rsidP="000F163C">
            <w:pPr>
              <w:spacing w:line="360" w:lineRule="auto"/>
            </w:pPr>
          </w:p>
        </w:tc>
        <w:tc>
          <w:tcPr>
            <w:tcW w:w="1652" w:type="dxa"/>
          </w:tcPr>
          <w:p w14:paraId="46BC5D7E" w14:textId="77777777" w:rsidR="00097E98" w:rsidRPr="00442838" w:rsidRDefault="00097E98" w:rsidP="000F163C">
            <w:pPr>
              <w:spacing w:line="360" w:lineRule="auto"/>
            </w:pPr>
          </w:p>
        </w:tc>
        <w:tc>
          <w:tcPr>
            <w:tcW w:w="3719" w:type="dxa"/>
          </w:tcPr>
          <w:p w14:paraId="435B76D3" w14:textId="77777777" w:rsidR="00097E98" w:rsidRPr="00442838" w:rsidRDefault="00097E98" w:rsidP="000F163C">
            <w:pPr>
              <w:spacing w:line="360" w:lineRule="auto"/>
            </w:pPr>
          </w:p>
        </w:tc>
        <w:tc>
          <w:tcPr>
            <w:tcW w:w="880" w:type="dxa"/>
          </w:tcPr>
          <w:p w14:paraId="26EA6481" w14:textId="77777777" w:rsidR="00097E98" w:rsidRPr="00442838" w:rsidRDefault="00097E98" w:rsidP="000F163C">
            <w:pPr>
              <w:spacing w:line="360" w:lineRule="auto"/>
            </w:pPr>
          </w:p>
        </w:tc>
        <w:tc>
          <w:tcPr>
            <w:tcW w:w="724" w:type="dxa"/>
          </w:tcPr>
          <w:p w14:paraId="091E7944" w14:textId="77777777" w:rsidR="00097E98" w:rsidRPr="00442838" w:rsidRDefault="00097E98" w:rsidP="000F163C">
            <w:pPr>
              <w:spacing w:line="360" w:lineRule="auto"/>
            </w:pPr>
          </w:p>
        </w:tc>
        <w:tc>
          <w:tcPr>
            <w:tcW w:w="724" w:type="dxa"/>
          </w:tcPr>
          <w:p w14:paraId="711ED55B" w14:textId="77777777" w:rsidR="00097E98" w:rsidRPr="00442838" w:rsidRDefault="00097E98" w:rsidP="000F163C">
            <w:pPr>
              <w:spacing w:line="360" w:lineRule="auto"/>
            </w:pPr>
          </w:p>
        </w:tc>
        <w:tc>
          <w:tcPr>
            <w:tcW w:w="1976" w:type="dxa"/>
          </w:tcPr>
          <w:p w14:paraId="46EBF1FA" w14:textId="77777777" w:rsidR="00097E98" w:rsidRPr="00442838" w:rsidRDefault="00097E98" w:rsidP="000F163C">
            <w:pPr>
              <w:spacing w:line="360" w:lineRule="auto"/>
            </w:pPr>
          </w:p>
        </w:tc>
      </w:tr>
    </w:tbl>
    <w:p w14:paraId="262C4F08" w14:textId="77777777" w:rsidR="00097E98" w:rsidRPr="00442838" w:rsidRDefault="00097E98" w:rsidP="00097E98">
      <w:pPr>
        <w:rPr>
          <w:sz w:val="24"/>
        </w:rPr>
      </w:pPr>
    </w:p>
    <w:p w14:paraId="0CE0A15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D4122D2" w14:textId="77777777" w:rsidTr="000F163C">
        <w:tc>
          <w:tcPr>
            <w:tcW w:w="3596" w:type="dxa"/>
          </w:tcPr>
          <w:p w14:paraId="2099C891" w14:textId="77777777" w:rsidR="00097E98" w:rsidRPr="00442838" w:rsidRDefault="00097E98" w:rsidP="000F163C">
            <w:pPr>
              <w:rPr>
                <w:sz w:val="24"/>
              </w:rPr>
            </w:pPr>
          </w:p>
        </w:tc>
        <w:tc>
          <w:tcPr>
            <w:tcW w:w="3597" w:type="dxa"/>
          </w:tcPr>
          <w:p w14:paraId="46B02D3B" w14:textId="77777777" w:rsidR="00097E98" w:rsidRPr="00442838" w:rsidRDefault="00097E98" w:rsidP="000F163C">
            <w:pPr>
              <w:rPr>
                <w:sz w:val="24"/>
              </w:rPr>
            </w:pPr>
          </w:p>
        </w:tc>
        <w:tc>
          <w:tcPr>
            <w:tcW w:w="3597" w:type="dxa"/>
          </w:tcPr>
          <w:p w14:paraId="6FC40001" w14:textId="77777777" w:rsidR="00097E98" w:rsidRPr="00442838" w:rsidRDefault="00097E98" w:rsidP="000F163C">
            <w:pPr>
              <w:rPr>
                <w:sz w:val="24"/>
              </w:rPr>
            </w:pPr>
          </w:p>
        </w:tc>
      </w:tr>
      <w:tr w:rsidR="00097E98" w:rsidRPr="00442838" w14:paraId="538B61D4" w14:textId="77777777" w:rsidTr="000F163C">
        <w:tc>
          <w:tcPr>
            <w:tcW w:w="3596" w:type="dxa"/>
          </w:tcPr>
          <w:p w14:paraId="56E1A0E3" w14:textId="77777777" w:rsidR="00097E98" w:rsidRPr="00442838" w:rsidRDefault="00097E98" w:rsidP="000F163C">
            <w:pPr>
              <w:rPr>
                <w:sz w:val="24"/>
              </w:rPr>
            </w:pPr>
          </w:p>
        </w:tc>
        <w:tc>
          <w:tcPr>
            <w:tcW w:w="3597" w:type="dxa"/>
          </w:tcPr>
          <w:p w14:paraId="28E61310" w14:textId="77777777" w:rsidR="00097E98" w:rsidRPr="00442838" w:rsidRDefault="00097E98" w:rsidP="000F163C">
            <w:pPr>
              <w:rPr>
                <w:sz w:val="24"/>
              </w:rPr>
            </w:pPr>
          </w:p>
        </w:tc>
        <w:tc>
          <w:tcPr>
            <w:tcW w:w="3597" w:type="dxa"/>
          </w:tcPr>
          <w:p w14:paraId="1D760430" w14:textId="77777777" w:rsidR="00097E98" w:rsidRPr="00442838" w:rsidRDefault="00097E98" w:rsidP="000F163C">
            <w:pPr>
              <w:rPr>
                <w:sz w:val="24"/>
              </w:rPr>
            </w:pPr>
          </w:p>
        </w:tc>
      </w:tr>
    </w:tbl>
    <w:p w14:paraId="2534EB4B" w14:textId="77777777" w:rsidR="00097E98" w:rsidRPr="00442838" w:rsidRDefault="00097E98" w:rsidP="00097E98">
      <w:pPr>
        <w:rPr>
          <w:sz w:val="24"/>
        </w:rPr>
      </w:pPr>
    </w:p>
    <w:p w14:paraId="7A335796" w14:textId="77777777" w:rsidR="00097E98" w:rsidRPr="00442838" w:rsidRDefault="00097E98" w:rsidP="00097E98">
      <w:pPr>
        <w:rPr>
          <w:sz w:val="24"/>
        </w:rPr>
      </w:pPr>
      <w:r w:rsidRPr="00442838">
        <w:rPr>
          <w:sz w:val="24"/>
        </w:rPr>
        <w:t>Sprites:</w:t>
      </w:r>
    </w:p>
    <w:p w14:paraId="1EB4104D" w14:textId="77777777" w:rsidR="00097E98" w:rsidRPr="00442838" w:rsidRDefault="00097E98" w:rsidP="00097E98">
      <w:pPr>
        <w:rPr>
          <w:sz w:val="24"/>
        </w:rPr>
      </w:pPr>
      <w:r w:rsidRPr="00442838">
        <w:rPr>
          <w:sz w:val="24"/>
        </w:rPr>
        <w:br w:type="page"/>
      </w:r>
    </w:p>
    <w:p w14:paraId="7CE228B8" w14:textId="77777777" w:rsidR="00097E98" w:rsidRPr="00442838" w:rsidRDefault="00097E98" w:rsidP="00097E98">
      <w:pPr>
        <w:rPr>
          <w:sz w:val="24"/>
        </w:rPr>
      </w:pPr>
      <w:r w:rsidRPr="00442838">
        <w:rPr>
          <w:sz w:val="24"/>
        </w:rPr>
        <w:lastRenderedPageBreak/>
        <w:t>Family Page</w:t>
      </w:r>
    </w:p>
    <w:p w14:paraId="0B41176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B2A938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6A8BE3D" w14:textId="77777777" w:rsidTr="000F163C">
        <w:trPr>
          <w:trHeight w:val="896"/>
        </w:trPr>
        <w:tc>
          <w:tcPr>
            <w:tcW w:w="1251" w:type="dxa"/>
          </w:tcPr>
          <w:p w14:paraId="0B6A2066" w14:textId="77777777" w:rsidR="00097E98" w:rsidRPr="00442838" w:rsidRDefault="00097E98" w:rsidP="000F163C">
            <w:pPr>
              <w:spacing w:line="360" w:lineRule="auto"/>
            </w:pPr>
            <w:r w:rsidRPr="00442838">
              <w:t>Pokemon</w:t>
            </w:r>
          </w:p>
          <w:p w14:paraId="01699CAF" w14:textId="77777777" w:rsidR="00097E98" w:rsidRPr="00442838" w:rsidRDefault="00097E98" w:rsidP="000F163C">
            <w:pPr>
              <w:spacing w:line="360" w:lineRule="auto"/>
            </w:pPr>
            <w:r w:rsidRPr="00442838">
              <w:t>Name</w:t>
            </w:r>
          </w:p>
        </w:tc>
        <w:tc>
          <w:tcPr>
            <w:tcW w:w="1652" w:type="dxa"/>
          </w:tcPr>
          <w:p w14:paraId="4BAC9ED2" w14:textId="77777777" w:rsidR="00097E98" w:rsidRPr="00442838" w:rsidRDefault="00097E98" w:rsidP="000F163C">
            <w:pPr>
              <w:spacing w:line="360" w:lineRule="auto"/>
            </w:pPr>
            <w:r w:rsidRPr="00442838">
              <w:t>Pokemon Number</w:t>
            </w:r>
          </w:p>
        </w:tc>
        <w:tc>
          <w:tcPr>
            <w:tcW w:w="3719" w:type="dxa"/>
          </w:tcPr>
          <w:p w14:paraId="3855AF70" w14:textId="77777777" w:rsidR="00097E98" w:rsidRPr="00442838" w:rsidRDefault="00097E98" w:rsidP="000F163C">
            <w:pPr>
              <w:spacing w:line="360" w:lineRule="auto"/>
            </w:pPr>
            <w:r w:rsidRPr="00442838">
              <w:t>Base Stats</w:t>
            </w:r>
          </w:p>
          <w:p w14:paraId="4A38362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9814CAE" w14:textId="77777777" w:rsidR="00097E98" w:rsidRPr="00442838" w:rsidRDefault="00097E98" w:rsidP="000F163C">
            <w:pPr>
              <w:spacing w:line="360" w:lineRule="auto"/>
            </w:pPr>
            <w:r w:rsidRPr="00442838">
              <w:t>Ability</w:t>
            </w:r>
          </w:p>
        </w:tc>
        <w:tc>
          <w:tcPr>
            <w:tcW w:w="724" w:type="dxa"/>
          </w:tcPr>
          <w:p w14:paraId="20678DFF" w14:textId="77777777" w:rsidR="00097E98" w:rsidRPr="00442838" w:rsidRDefault="00097E98" w:rsidP="000F163C">
            <w:pPr>
              <w:spacing w:line="360" w:lineRule="auto"/>
            </w:pPr>
            <w:r w:rsidRPr="00442838">
              <w:t>Type 1</w:t>
            </w:r>
          </w:p>
        </w:tc>
        <w:tc>
          <w:tcPr>
            <w:tcW w:w="724" w:type="dxa"/>
          </w:tcPr>
          <w:p w14:paraId="3FBF40DC" w14:textId="77777777" w:rsidR="00097E98" w:rsidRPr="00442838" w:rsidRDefault="00097E98" w:rsidP="000F163C">
            <w:pPr>
              <w:spacing w:line="360" w:lineRule="auto"/>
            </w:pPr>
            <w:r w:rsidRPr="00442838">
              <w:t>Type 2</w:t>
            </w:r>
          </w:p>
        </w:tc>
        <w:tc>
          <w:tcPr>
            <w:tcW w:w="1976" w:type="dxa"/>
          </w:tcPr>
          <w:p w14:paraId="27280DDE" w14:textId="77777777" w:rsidR="00097E98" w:rsidRPr="00442838" w:rsidRDefault="00097E98" w:rsidP="000F163C">
            <w:pPr>
              <w:spacing w:line="360" w:lineRule="auto"/>
            </w:pPr>
            <w:r w:rsidRPr="00442838">
              <w:t>Evolution</w:t>
            </w:r>
          </w:p>
        </w:tc>
      </w:tr>
      <w:tr w:rsidR="00097E98" w:rsidRPr="00442838" w14:paraId="3D7CAA0F" w14:textId="77777777" w:rsidTr="000F163C">
        <w:trPr>
          <w:trHeight w:val="454"/>
        </w:trPr>
        <w:tc>
          <w:tcPr>
            <w:tcW w:w="1251" w:type="dxa"/>
          </w:tcPr>
          <w:p w14:paraId="5296F3AA" w14:textId="77777777" w:rsidR="00097E98" w:rsidRPr="00442838" w:rsidRDefault="00097E98" w:rsidP="000F163C">
            <w:pPr>
              <w:spacing w:line="360" w:lineRule="auto"/>
            </w:pPr>
          </w:p>
        </w:tc>
        <w:tc>
          <w:tcPr>
            <w:tcW w:w="1652" w:type="dxa"/>
          </w:tcPr>
          <w:p w14:paraId="040EA1DE" w14:textId="77777777" w:rsidR="00097E98" w:rsidRPr="00442838" w:rsidRDefault="00097E98" w:rsidP="000F163C">
            <w:pPr>
              <w:spacing w:line="360" w:lineRule="auto"/>
            </w:pPr>
          </w:p>
        </w:tc>
        <w:tc>
          <w:tcPr>
            <w:tcW w:w="3719" w:type="dxa"/>
          </w:tcPr>
          <w:p w14:paraId="406484B6" w14:textId="77777777" w:rsidR="00097E98" w:rsidRPr="00442838" w:rsidRDefault="00097E98" w:rsidP="000F163C">
            <w:pPr>
              <w:spacing w:line="360" w:lineRule="auto"/>
            </w:pPr>
          </w:p>
        </w:tc>
        <w:tc>
          <w:tcPr>
            <w:tcW w:w="880" w:type="dxa"/>
          </w:tcPr>
          <w:p w14:paraId="6B440365" w14:textId="77777777" w:rsidR="00097E98" w:rsidRPr="00442838" w:rsidRDefault="00097E98" w:rsidP="000F163C">
            <w:pPr>
              <w:spacing w:line="360" w:lineRule="auto"/>
            </w:pPr>
          </w:p>
        </w:tc>
        <w:tc>
          <w:tcPr>
            <w:tcW w:w="724" w:type="dxa"/>
          </w:tcPr>
          <w:p w14:paraId="2B432C42" w14:textId="77777777" w:rsidR="00097E98" w:rsidRPr="00442838" w:rsidRDefault="00097E98" w:rsidP="000F163C">
            <w:pPr>
              <w:spacing w:line="360" w:lineRule="auto"/>
            </w:pPr>
          </w:p>
        </w:tc>
        <w:tc>
          <w:tcPr>
            <w:tcW w:w="724" w:type="dxa"/>
          </w:tcPr>
          <w:p w14:paraId="4B05AF7A" w14:textId="77777777" w:rsidR="00097E98" w:rsidRPr="00442838" w:rsidRDefault="00097E98" w:rsidP="000F163C">
            <w:pPr>
              <w:spacing w:line="360" w:lineRule="auto"/>
            </w:pPr>
          </w:p>
        </w:tc>
        <w:tc>
          <w:tcPr>
            <w:tcW w:w="1976" w:type="dxa"/>
          </w:tcPr>
          <w:p w14:paraId="3429AA72" w14:textId="77777777" w:rsidR="00097E98" w:rsidRPr="00442838" w:rsidRDefault="00097E98" w:rsidP="000F163C">
            <w:pPr>
              <w:spacing w:line="360" w:lineRule="auto"/>
            </w:pPr>
          </w:p>
        </w:tc>
      </w:tr>
      <w:tr w:rsidR="00097E98" w:rsidRPr="00442838" w14:paraId="732E2C9E" w14:textId="77777777" w:rsidTr="000F163C">
        <w:trPr>
          <w:trHeight w:val="441"/>
        </w:trPr>
        <w:tc>
          <w:tcPr>
            <w:tcW w:w="1251" w:type="dxa"/>
          </w:tcPr>
          <w:p w14:paraId="7294E8B3" w14:textId="77777777" w:rsidR="00097E98" w:rsidRPr="00442838" w:rsidRDefault="00097E98" w:rsidP="000F163C">
            <w:pPr>
              <w:spacing w:line="360" w:lineRule="auto"/>
            </w:pPr>
          </w:p>
        </w:tc>
        <w:tc>
          <w:tcPr>
            <w:tcW w:w="1652" w:type="dxa"/>
          </w:tcPr>
          <w:p w14:paraId="55B00068" w14:textId="77777777" w:rsidR="00097E98" w:rsidRPr="00442838" w:rsidRDefault="00097E98" w:rsidP="000F163C">
            <w:pPr>
              <w:spacing w:line="360" w:lineRule="auto"/>
            </w:pPr>
          </w:p>
        </w:tc>
        <w:tc>
          <w:tcPr>
            <w:tcW w:w="3719" w:type="dxa"/>
          </w:tcPr>
          <w:p w14:paraId="5C0C667A" w14:textId="77777777" w:rsidR="00097E98" w:rsidRPr="00442838" w:rsidRDefault="00097E98" w:rsidP="000F163C">
            <w:pPr>
              <w:spacing w:line="360" w:lineRule="auto"/>
            </w:pPr>
          </w:p>
        </w:tc>
        <w:tc>
          <w:tcPr>
            <w:tcW w:w="880" w:type="dxa"/>
          </w:tcPr>
          <w:p w14:paraId="62C44836" w14:textId="77777777" w:rsidR="00097E98" w:rsidRPr="00442838" w:rsidRDefault="00097E98" w:rsidP="000F163C">
            <w:pPr>
              <w:spacing w:line="360" w:lineRule="auto"/>
            </w:pPr>
          </w:p>
        </w:tc>
        <w:tc>
          <w:tcPr>
            <w:tcW w:w="724" w:type="dxa"/>
          </w:tcPr>
          <w:p w14:paraId="1F131D0E" w14:textId="77777777" w:rsidR="00097E98" w:rsidRPr="00442838" w:rsidRDefault="00097E98" w:rsidP="000F163C">
            <w:pPr>
              <w:spacing w:line="360" w:lineRule="auto"/>
            </w:pPr>
          </w:p>
        </w:tc>
        <w:tc>
          <w:tcPr>
            <w:tcW w:w="724" w:type="dxa"/>
          </w:tcPr>
          <w:p w14:paraId="3B4E68F8" w14:textId="77777777" w:rsidR="00097E98" w:rsidRPr="00442838" w:rsidRDefault="00097E98" w:rsidP="000F163C">
            <w:pPr>
              <w:spacing w:line="360" w:lineRule="auto"/>
            </w:pPr>
          </w:p>
        </w:tc>
        <w:tc>
          <w:tcPr>
            <w:tcW w:w="1976" w:type="dxa"/>
          </w:tcPr>
          <w:p w14:paraId="4A1DC57D" w14:textId="77777777" w:rsidR="00097E98" w:rsidRPr="00442838" w:rsidRDefault="00097E98" w:rsidP="000F163C">
            <w:pPr>
              <w:spacing w:line="360" w:lineRule="auto"/>
            </w:pPr>
          </w:p>
        </w:tc>
      </w:tr>
      <w:tr w:rsidR="00097E98" w:rsidRPr="00442838" w14:paraId="6C83DFA4" w14:textId="77777777" w:rsidTr="000F163C">
        <w:trPr>
          <w:trHeight w:val="441"/>
        </w:trPr>
        <w:tc>
          <w:tcPr>
            <w:tcW w:w="1251" w:type="dxa"/>
          </w:tcPr>
          <w:p w14:paraId="4D728BEE" w14:textId="77777777" w:rsidR="00097E98" w:rsidRPr="00442838" w:rsidRDefault="00097E98" w:rsidP="000F163C">
            <w:pPr>
              <w:spacing w:line="360" w:lineRule="auto"/>
            </w:pPr>
          </w:p>
        </w:tc>
        <w:tc>
          <w:tcPr>
            <w:tcW w:w="1652" w:type="dxa"/>
          </w:tcPr>
          <w:p w14:paraId="3E6EFDE8" w14:textId="77777777" w:rsidR="00097E98" w:rsidRPr="00442838" w:rsidRDefault="00097E98" w:rsidP="000F163C">
            <w:pPr>
              <w:spacing w:line="360" w:lineRule="auto"/>
            </w:pPr>
          </w:p>
        </w:tc>
        <w:tc>
          <w:tcPr>
            <w:tcW w:w="3719" w:type="dxa"/>
          </w:tcPr>
          <w:p w14:paraId="430F7BF5" w14:textId="77777777" w:rsidR="00097E98" w:rsidRPr="00442838" w:rsidRDefault="00097E98" w:rsidP="000F163C">
            <w:pPr>
              <w:spacing w:line="360" w:lineRule="auto"/>
            </w:pPr>
          </w:p>
        </w:tc>
        <w:tc>
          <w:tcPr>
            <w:tcW w:w="880" w:type="dxa"/>
          </w:tcPr>
          <w:p w14:paraId="44133534" w14:textId="77777777" w:rsidR="00097E98" w:rsidRPr="00442838" w:rsidRDefault="00097E98" w:rsidP="000F163C">
            <w:pPr>
              <w:spacing w:line="360" w:lineRule="auto"/>
            </w:pPr>
          </w:p>
        </w:tc>
        <w:tc>
          <w:tcPr>
            <w:tcW w:w="724" w:type="dxa"/>
          </w:tcPr>
          <w:p w14:paraId="2FECE582" w14:textId="77777777" w:rsidR="00097E98" w:rsidRPr="00442838" w:rsidRDefault="00097E98" w:rsidP="000F163C">
            <w:pPr>
              <w:spacing w:line="360" w:lineRule="auto"/>
            </w:pPr>
          </w:p>
        </w:tc>
        <w:tc>
          <w:tcPr>
            <w:tcW w:w="724" w:type="dxa"/>
          </w:tcPr>
          <w:p w14:paraId="2E2D68FF" w14:textId="77777777" w:rsidR="00097E98" w:rsidRPr="00442838" w:rsidRDefault="00097E98" w:rsidP="000F163C">
            <w:pPr>
              <w:spacing w:line="360" w:lineRule="auto"/>
            </w:pPr>
          </w:p>
        </w:tc>
        <w:tc>
          <w:tcPr>
            <w:tcW w:w="1976" w:type="dxa"/>
          </w:tcPr>
          <w:p w14:paraId="1F21BE07" w14:textId="77777777" w:rsidR="00097E98" w:rsidRPr="00442838" w:rsidRDefault="00097E98" w:rsidP="000F163C">
            <w:pPr>
              <w:spacing w:line="360" w:lineRule="auto"/>
            </w:pPr>
          </w:p>
        </w:tc>
      </w:tr>
      <w:tr w:rsidR="00097E98" w:rsidRPr="00442838" w14:paraId="68183329" w14:textId="77777777" w:rsidTr="000F163C">
        <w:trPr>
          <w:trHeight w:val="896"/>
        </w:trPr>
        <w:tc>
          <w:tcPr>
            <w:tcW w:w="1251" w:type="dxa"/>
          </w:tcPr>
          <w:p w14:paraId="1A279343" w14:textId="77777777" w:rsidR="00097E98" w:rsidRPr="00442838" w:rsidRDefault="00097E98" w:rsidP="000F163C">
            <w:pPr>
              <w:spacing w:line="360" w:lineRule="auto"/>
            </w:pPr>
          </w:p>
        </w:tc>
        <w:tc>
          <w:tcPr>
            <w:tcW w:w="1652" w:type="dxa"/>
          </w:tcPr>
          <w:p w14:paraId="7B492E67" w14:textId="77777777" w:rsidR="00097E98" w:rsidRPr="00442838" w:rsidRDefault="00097E98" w:rsidP="000F163C">
            <w:pPr>
              <w:spacing w:line="360" w:lineRule="auto"/>
            </w:pPr>
          </w:p>
        </w:tc>
        <w:tc>
          <w:tcPr>
            <w:tcW w:w="3719" w:type="dxa"/>
          </w:tcPr>
          <w:p w14:paraId="4186270B" w14:textId="77777777" w:rsidR="00097E98" w:rsidRPr="00442838" w:rsidRDefault="00097E98" w:rsidP="000F163C">
            <w:pPr>
              <w:spacing w:line="360" w:lineRule="auto"/>
            </w:pPr>
          </w:p>
        </w:tc>
        <w:tc>
          <w:tcPr>
            <w:tcW w:w="880" w:type="dxa"/>
          </w:tcPr>
          <w:p w14:paraId="5294B420" w14:textId="77777777" w:rsidR="00097E98" w:rsidRPr="00442838" w:rsidRDefault="00097E98" w:rsidP="000F163C">
            <w:pPr>
              <w:spacing w:line="360" w:lineRule="auto"/>
            </w:pPr>
          </w:p>
        </w:tc>
        <w:tc>
          <w:tcPr>
            <w:tcW w:w="724" w:type="dxa"/>
          </w:tcPr>
          <w:p w14:paraId="2DCF1561" w14:textId="77777777" w:rsidR="00097E98" w:rsidRPr="00442838" w:rsidRDefault="00097E98" w:rsidP="000F163C">
            <w:pPr>
              <w:spacing w:line="360" w:lineRule="auto"/>
            </w:pPr>
          </w:p>
        </w:tc>
        <w:tc>
          <w:tcPr>
            <w:tcW w:w="724" w:type="dxa"/>
          </w:tcPr>
          <w:p w14:paraId="7C73F756" w14:textId="77777777" w:rsidR="00097E98" w:rsidRPr="00442838" w:rsidRDefault="00097E98" w:rsidP="000F163C">
            <w:pPr>
              <w:spacing w:line="360" w:lineRule="auto"/>
            </w:pPr>
          </w:p>
        </w:tc>
        <w:tc>
          <w:tcPr>
            <w:tcW w:w="1976" w:type="dxa"/>
          </w:tcPr>
          <w:p w14:paraId="07E49AED" w14:textId="77777777" w:rsidR="00097E98" w:rsidRPr="00442838" w:rsidRDefault="00097E98" w:rsidP="000F163C">
            <w:pPr>
              <w:spacing w:line="360" w:lineRule="auto"/>
            </w:pPr>
          </w:p>
        </w:tc>
      </w:tr>
    </w:tbl>
    <w:p w14:paraId="036FAD86" w14:textId="77777777" w:rsidR="00097E98" w:rsidRPr="00442838" w:rsidRDefault="00097E98" w:rsidP="00097E98">
      <w:pPr>
        <w:rPr>
          <w:sz w:val="24"/>
        </w:rPr>
      </w:pPr>
    </w:p>
    <w:p w14:paraId="6E60AA4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B59B5F" w14:textId="77777777" w:rsidTr="000F163C">
        <w:tc>
          <w:tcPr>
            <w:tcW w:w="3596" w:type="dxa"/>
          </w:tcPr>
          <w:p w14:paraId="0D71FD6E" w14:textId="77777777" w:rsidR="00097E98" w:rsidRPr="00442838" w:rsidRDefault="00097E98" w:rsidP="000F163C">
            <w:pPr>
              <w:rPr>
                <w:sz w:val="24"/>
              </w:rPr>
            </w:pPr>
          </w:p>
        </w:tc>
        <w:tc>
          <w:tcPr>
            <w:tcW w:w="3597" w:type="dxa"/>
          </w:tcPr>
          <w:p w14:paraId="691413F0" w14:textId="77777777" w:rsidR="00097E98" w:rsidRPr="00442838" w:rsidRDefault="00097E98" w:rsidP="000F163C">
            <w:pPr>
              <w:rPr>
                <w:sz w:val="24"/>
              </w:rPr>
            </w:pPr>
          </w:p>
        </w:tc>
        <w:tc>
          <w:tcPr>
            <w:tcW w:w="3597" w:type="dxa"/>
          </w:tcPr>
          <w:p w14:paraId="424DDA1E" w14:textId="77777777" w:rsidR="00097E98" w:rsidRPr="00442838" w:rsidRDefault="00097E98" w:rsidP="000F163C">
            <w:pPr>
              <w:rPr>
                <w:sz w:val="24"/>
              </w:rPr>
            </w:pPr>
          </w:p>
        </w:tc>
      </w:tr>
      <w:tr w:rsidR="00097E98" w:rsidRPr="00442838" w14:paraId="5BF761EA" w14:textId="77777777" w:rsidTr="000F163C">
        <w:tc>
          <w:tcPr>
            <w:tcW w:w="3596" w:type="dxa"/>
          </w:tcPr>
          <w:p w14:paraId="3516699F" w14:textId="77777777" w:rsidR="00097E98" w:rsidRPr="00442838" w:rsidRDefault="00097E98" w:rsidP="000F163C">
            <w:pPr>
              <w:rPr>
                <w:sz w:val="24"/>
              </w:rPr>
            </w:pPr>
          </w:p>
        </w:tc>
        <w:tc>
          <w:tcPr>
            <w:tcW w:w="3597" w:type="dxa"/>
          </w:tcPr>
          <w:p w14:paraId="37DED7FF" w14:textId="77777777" w:rsidR="00097E98" w:rsidRPr="00442838" w:rsidRDefault="00097E98" w:rsidP="000F163C">
            <w:pPr>
              <w:rPr>
                <w:sz w:val="24"/>
              </w:rPr>
            </w:pPr>
          </w:p>
        </w:tc>
        <w:tc>
          <w:tcPr>
            <w:tcW w:w="3597" w:type="dxa"/>
          </w:tcPr>
          <w:p w14:paraId="7B11264D" w14:textId="77777777" w:rsidR="00097E98" w:rsidRPr="00442838" w:rsidRDefault="00097E98" w:rsidP="000F163C">
            <w:pPr>
              <w:rPr>
                <w:sz w:val="24"/>
              </w:rPr>
            </w:pPr>
          </w:p>
        </w:tc>
      </w:tr>
    </w:tbl>
    <w:p w14:paraId="3C743748" w14:textId="77777777" w:rsidR="00097E98" w:rsidRPr="00442838" w:rsidRDefault="00097E98" w:rsidP="00097E98">
      <w:pPr>
        <w:rPr>
          <w:sz w:val="24"/>
        </w:rPr>
      </w:pPr>
    </w:p>
    <w:p w14:paraId="5179A6DD" w14:textId="77777777" w:rsidR="00097E98" w:rsidRPr="00442838" w:rsidRDefault="00097E98" w:rsidP="00097E98">
      <w:pPr>
        <w:rPr>
          <w:sz w:val="24"/>
        </w:rPr>
      </w:pPr>
      <w:r w:rsidRPr="00442838">
        <w:rPr>
          <w:sz w:val="24"/>
        </w:rPr>
        <w:t>Sprites:</w:t>
      </w:r>
    </w:p>
    <w:p w14:paraId="430340BB" w14:textId="77777777" w:rsidR="00097E98" w:rsidRPr="00442838" w:rsidRDefault="00097E98" w:rsidP="00097E98">
      <w:pPr>
        <w:rPr>
          <w:sz w:val="24"/>
        </w:rPr>
      </w:pPr>
      <w:r w:rsidRPr="00442838">
        <w:rPr>
          <w:sz w:val="24"/>
        </w:rPr>
        <w:br w:type="page"/>
      </w:r>
    </w:p>
    <w:p w14:paraId="6ED7149B" w14:textId="77777777" w:rsidR="00097E98" w:rsidRPr="00442838" w:rsidRDefault="00097E98" w:rsidP="00097E98">
      <w:pPr>
        <w:rPr>
          <w:sz w:val="24"/>
        </w:rPr>
      </w:pPr>
      <w:r w:rsidRPr="00442838">
        <w:rPr>
          <w:sz w:val="24"/>
        </w:rPr>
        <w:lastRenderedPageBreak/>
        <w:t>Family Page</w:t>
      </w:r>
    </w:p>
    <w:p w14:paraId="4C3E73D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F00BB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9EE3704" w14:textId="77777777" w:rsidTr="000F163C">
        <w:trPr>
          <w:trHeight w:val="896"/>
        </w:trPr>
        <w:tc>
          <w:tcPr>
            <w:tcW w:w="1251" w:type="dxa"/>
          </w:tcPr>
          <w:p w14:paraId="1DFDBC21" w14:textId="77777777" w:rsidR="00097E98" w:rsidRPr="00442838" w:rsidRDefault="00097E98" w:rsidP="000F163C">
            <w:pPr>
              <w:spacing w:line="360" w:lineRule="auto"/>
            </w:pPr>
            <w:r w:rsidRPr="00442838">
              <w:t>Pokemon</w:t>
            </w:r>
          </w:p>
          <w:p w14:paraId="2A26F942" w14:textId="77777777" w:rsidR="00097E98" w:rsidRPr="00442838" w:rsidRDefault="00097E98" w:rsidP="000F163C">
            <w:pPr>
              <w:spacing w:line="360" w:lineRule="auto"/>
            </w:pPr>
            <w:r w:rsidRPr="00442838">
              <w:t>Name</w:t>
            </w:r>
          </w:p>
        </w:tc>
        <w:tc>
          <w:tcPr>
            <w:tcW w:w="1652" w:type="dxa"/>
          </w:tcPr>
          <w:p w14:paraId="34352674" w14:textId="77777777" w:rsidR="00097E98" w:rsidRPr="00442838" w:rsidRDefault="00097E98" w:rsidP="000F163C">
            <w:pPr>
              <w:spacing w:line="360" w:lineRule="auto"/>
            </w:pPr>
            <w:r w:rsidRPr="00442838">
              <w:t>Pokemon Number</w:t>
            </w:r>
          </w:p>
        </w:tc>
        <w:tc>
          <w:tcPr>
            <w:tcW w:w="3719" w:type="dxa"/>
          </w:tcPr>
          <w:p w14:paraId="761102EF" w14:textId="77777777" w:rsidR="00097E98" w:rsidRPr="00442838" w:rsidRDefault="00097E98" w:rsidP="000F163C">
            <w:pPr>
              <w:spacing w:line="360" w:lineRule="auto"/>
            </w:pPr>
            <w:r w:rsidRPr="00442838">
              <w:t>Base Stats</w:t>
            </w:r>
          </w:p>
          <w:p w14:paraId="05AA800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8FDD039" w14:textId="77777777" w:rsidR="00097E98" w:rsidRPr="00442838" w:rsidRDefault="00097E98" w:rsidP="000F163C">
            <w:pPr>
              <w:spacing w:line="360" w:lineRule="auto"/>
            </w:pPr>
            <w:r w:rsidRPr="00442838">
              <w:t>Ability</w:t>
            </w:r>
          </w:p>
        </w:tc>
        <w:tc>
          <w:tcPr>
            <w:tcW w:w="724" w:type="dxa"/>
          </w:tcPr>
          <w:p w14:paraId="3C2A1271" w14:textId="77777777" w:rsidR="00097E98" w:rsidRPr="00442838" w:rsidRDefault="00097E98" w:rsidP="000F163C">
            <w:pPr>
              <w:spacing w:line="360" w:lineRule="auto"/>
            </w:pPr>
            <w:r w:rsidRPr="00442838">
              <w:t>Type 1</w:t>
            </w:r>
          </w:p>
        </w:tc>
        <w:tc>
          <w:tcPr>
            <w:tcW w:w="724" w:type="dxa"/>
          </w:tcPr>
          <w:p w14:paraId="35125D15" w14:textId="77777777" w:rsidR="00097E98" w:rsidRPr="00442838" w:rsidRDefault="00097E98" w:rsidP="000F163C">
            <w:pPr>
              <w:spacing w:line="360" w:lineRule="auto"/>
            </w:pPr>
            <w:r w:rsidRPr="00442838">
              <w:t>Type 2</w:t>
            </w:r>
          </w:p>
        </w:tc>
        <w:tc>
          <w:tcPr>
            <w:tcW w:w="1976" w:type="dxa"/>
          </w:tcPr>
          <w:p w14:paraId="1C89B4EA" w14:textId="77777777" w:rsidR="00097E98" w:rsidRPr="00442838" w:rsidRDefault="00097E98" w:rsidP="000F163C">
            <w:pPr>
              <w:spacing w:line="360" w:lineRule="auto"/>
            </w:pPr>
            <w:r w:rsidRPr="00442838">
              <w:t>Evolution</w:t>
            </w:r>
          </w:p>
        </w:tc>
      </w:tr>
      <w:tr w:rsidR="00097E98" w:rsidRPr="00442838" w14:paraId="54E34218" w14:textId="77777777" w:rsidTr="000F163C">
        <w:trPr>
          <w:trHeight w:val="454"/>
        </w:trPr>
        <w:tc>
          <w:tcPr>
            <w:tcW w:w="1251" w:type="dxa"/>
          </w:tcPr>
          <w:p w14:paraId="72C195A0" w14:textId="77777777" w:rsidR="00097E98" w:rsidRPr="00442838" w:rsidRDefault="00097E98" w:rsidP="000F163C">
            <w:pPr>
              <w:spacing w:line="360" w:lineRule="auto"/>
            </w:pPr>
          </w:p>
        </w:tc>
        <w:tc>
          <w:tcPr>
            <w:tcW w:w="1652" w:type="dxa"/>
          </w:tcPr>
          <w:p w14:paraId="07962107" w14:textId="77777777" w:rsidR="00097E98" w:rsidRPr="00442838" w:rsidRDefault="00097E98" w:rsidP="000F163C">
            <w:pPr>
              <w:spacing w:line="360" w:lineRule="auto"/>
            </w:pPr>
          </w:p>
        </w:tc>
        <w:tc>
          <w:tcPr>
            <w:tcW w:w="3719" w:type="dxa"/>
          </w:tcPr>
          <w:p w14:paraId="257DAD70" w14:textId="77777777" w:rsidR="00097E98" w:rsidRPr="00442838" w:rsidRDefault="00097E98" w:rsidP="000F163C">
            <w:pPr>
              <w:spacing w:line="360" w:lineRule="auto"/>
            </w:pPr>
          </w:p>
        </w:tc>
        <w:tc>
          <w:tcPr>
            <w:tcW w:w="880" w:type="dxa"/>
          </w:tcPr>
          <w:p w14:paraId="61735563" w14:textId="77777777" w:rsidR="00097E98" w:rsidRPr="00442838" w:rsidRDefault="00097E98" w:rsidP="000F163C">
            <w:pPr>
              <w:spacing w:line="360" w:lineRule="auto"/>
            </w:pPr>
          </w:p>
        </w:tc>
        <w:tc>
          <w:tcPr>
            <w:tcW w:w="724" w:type="dxa"/>
          </w:tcPr>
          <w:p w14:paraId="209F9D8B" w14:textId="77777777" w:rsidR="00097E98" w:rsidRPr="00442838" w:rsidRDefault="00097E98" w:rsidP="000F163C">
            <w:pPr>
              <w:spacing w:line="360" w:lineRule="auto"/>
            </w:pPr>
          </w:p>
        </w:tc>
        <w:tc>
          <w:tcPr>
            <w:tcW w:w="724" w:type="dxa"/>
          </w:tcPr>
          <w:p w14:paraId="266BAA86" w14:textId="77777777" w:rsidR="00097E98" w:rsidRPr="00442838" w:rsidRDefault="00097E98" w:rsidP="000F163C">
            <w:pPr>
              <w:spacing w:line="360" w:lineRule="auto"/>
            </w:pPr>
          </w:p>
        </w:tc>
        <w:tc>
          <w:tcPr>
            <w:tcW w:w="1976" w:type="dxa"/>
          </w:tcPr>
          <w:p w14:paraId="0B79A608" w14:textId="77777777" w:rsidR="00097E98" w:rsidRPr="00442838" w:rsidRDefault="00097E98" w:rsidP="000F163C">
            <w:pPr>
              <w:spacing w:line="360" w:lineRule="auto"/>
            </w:pPr>
          </w:p>
        </w:tc>
      </w:tr>
      <w:tr w:rsidR="00097E98" w:rsidRPr="00442838" w14:paraId="070DC759" w14:textId="77777777" w:rsidTr="000F163C">
        <w:trPr>
          <w:trHeight w:val="441"/>
        </w:trPr>
        <w:tc>
          <w:tcPr>
            <w:tcW w:w="1251" w:type="dxa"/>
          </w:tcPr>
          <w:p w14:paraId="2D6B6D9C" w14:textId="77777777" w:rsidR="00097E98" w:rsidRPr="00442838" w:rsidRDefault="00097E98" w:rsidP="000F163C">
            <w:pPr>
              <w:spacing w:line="360" w:lineRule="auto"/>
            </w:pPr>
          </w:p>
        </w:tc>
        <w:tc>
          <w:tcPr>
            <w:tcW w:w="1652" w:type="dxa"/>
          </w:tcPr>
          <w:p w14:paraId="0D58B9D0" w14:textId="77777777" w:rsidR="00097E98" w:rsidRPr="00442838" w:rsidRDefault="00097E98" w:rsidP="000F163C">
            <w:pPr>
              <w:spacing w:line="360" w:lineRule="auto"/>
            </w:pPr>
          </w:p>
        </w:tc>
        <w:tc>
          <w:tcPr>
            <w:tcW w:w="3719" w:type="dxa"/>
          </w:tcPr>
          <w:p w14:paraId="1FDD269F" w14:textId="77777777" w:rsidR="00097E98" w:rsidRPr="00442838" w:rsidRDefault="00097E98" w:rsidP="000F163C">
            <w:pPr>
              <w:spacing w:line="360" w:lineRule="auto"/>
            </w:pPr>
          </w:p>
        </w:tc>
        <w:tc>
          <w:tcPr>
            <w:tcW w:w="880" w:type="dxa"/>
          </w:tcPr>
          <w:p w14:paraId="021F753C" w14:textId="77777777" w:rsidR="00097E98" w:rsidRPr="00442838" w:rsidRDefault="00097E98" w:rsidP="000F163C">
            <w:pPr>
              <w:spacing w:line="360" w:lineRule="auto"/>
            </w:pPr>
          </w:p>
        </w:tc>
        <w:tc>
          <w:tcPr>
            <w:tcW w:w="724" w:type="dxa"/>
          </w:tcPr>
          <w:p w14:paraId="0BE13F9D" w14:textId="77777777" w:rsidR="00097E98" w:rsidRPr="00442838" w:rsidRDefault="00097E98" w:rsidP="000F163C">
            <w:pPr>
              <w:spacing w:line="360" w:lineRule="auto"/>
            </w:pPr>
          </w:p>
        </w:tc>
        <w:tc>
          <w:tcPr>
            <w:tcW w:w="724" w:type="dxa"/>
          </w:tcPr>
          <w:p w14:paraId="5B522215" w14:textId="77777777" w:rsidR="00097E98" w:rsidRPr="00442838" w:rsidRDefault="00097E98" w:rsidP="000F163C">
            <w:pPr>
              <w:spacing w:line="360" w:lineRule="auto"/>
            </w:pPr>
          </w:p>
        </w:tc>
        <w:tc>
          <w:tcPr>
            <w:tcW w:w="1976" w:type="dxa"/>
          </w:tcPr>
          <w:p w14:paraId="78F26B5D" w14:textId="77777777" w:rsidR="00097E98" w:rsidRPr="00442838" w:rsidRDefault="00097E98" w:rsidP="000F163C">
            <w:pPr>
              <w:spacing w:line="360" w:lineRule="auto"/>
            </w:pPr>
          </w:p>
        </w:tc>
      </w:tr>
      <w:tr w:rsidR="00097E98" w:rsidRPr="00442838" w14:paraId="2BFC761B" w14:textId="77777777" w:rsidTr="000F163C">
        <w:trPr>
          <w:trHeight w:val="441"/>
        </w:trPr>
        <w:tc>
          <w:tcPr>
            <w:tcW w:w="1251" w:type="dxa"/>
          </w:tcPr>
          <w:p w14:paraId="36A55ED9" w14:textId="77777777" w:rsidR="00097E98" w:rsidRPr="00442838" w:rsidRDefault="00097E98" w:rsidP="000F163C">
            <w:pPr>
              <w:spacing w:line="360" w:lineRule="auto"/>
            </w:pPr>
          </w:p>
        </w:tc>
        <w:tc>
          <w:tcPr>
            <w:tcW w:w="1652" w:type="dxa"/>
          </w:tcPr>
          <w:p w14:paraId="0134898C" w14:textId="77777777" w:rsidR="00097E98" w:rsidRPr="00442838" w:rsidRDefault="00097E98" w:rsidP="000F163C">
            <w:pPr>
              <w:spacing w:line="360" w:lineRule="auto"/>
            </w:pPr>
          </w:p>
        </w:tc>
        <w:tc>
          <w:tcPr>
            <w:tcW w:w="3719" w:type="dxa"/>
          </w:tcPr>
          <w:p w14:paraId="578D63C0" w14:textId="77777777" w:rsidR="00097E98" w:rsidRPr="00442838" w:rsidRDefault="00097E98" w:rsidP="000F163C">
            <w:pPr>
              <w:spacing w:line="360" w:lineRule="auto"/>
            </w:pPr>
          </w:p>
        </w:tc>
        <w:tc>
          <w:tcPr>
            <w:tcW w:w="880" w:type="dxa"/>
          </w:tcPr>
          <w:p w14:paraId="663896D0" w14:textId="77777777" w:rsidR="00097E98" w:rsidRPr="00442838" w:rsidRDefault="00097E98" w:rsidP="000F163C">
            <w:pPr>
              <w:spacing w:line="360" w:lineRule="auto"/>
            </w:pPr>
          </w:p>
        </w:tc>
        <w:tc>
          <w:tcPr>
            <w:tcW w:w="724" w:type="dxa"/>
          </w:tcPr>
          <w:p w14:paraId="23FE9B9B" w14:textId="77777777" w:rsidR="00097E98" w:rsidRPr="00442838" w:rsidRDefault="00097E98" w:rsidP="000F163C">
            <w:pPr>
              <w:spacing w:line="360" w:lineRule="auto"/>
            </w:pPr>
          </w:p>
        </w:tc>
        <w:tc>
          <w:tcPr>
            <w:tcW w:w="724" w:type="dxa"/>
          </w:tcPr>
          <w:p w14:paraId="79A44E50" w14:textId="77777777" w:rsidR="00097E98" w:rsidRPr="00442838" w:rsidRDefault="00097E98" w:rsidP="000F163C">
            <w:pPr>
              <w:spacing w:line="360" w:lineRule="auto"/>
            </w:pPr>
          </w:p>
        </w:tc>
        <w:tc>
          <w:tcPr>
            <w:tcW w:w="1976" w:type="dxa"/>
          </w:tcPr>
          <w:p w14:paraId="2F5D5E6E" w14:textId="77777777" w:rsidR="00097E98" w:rsidRPr="00442838" w:rsidRDefault="00097E98" w:rsidP="000F163C">
            <w:pPr>
              <w:spacing w:line="360" w:lineRule="auto"/>
            </w:pPr>
          </w:p>
        </w:tc>
      </w:tr>
      <w:tr w:rsidR="00097E98" w:rsidRPr="00442838" w14:paraId="41FA5FB7" w14:textId="77777777" w:rsidTr="000F163C">
        <w:trPr>
          <w:trHeight w:val="896"/>
        </w:trPr>
        <w:tc>
          <w:tcPr>
            <w:tcW w:w="1251" w:type="dxa"/>
          </w:tcPr>
          <w:p w14:paraId="0F4BC2FA" w14:textId="77777777" w:rsidR="00097E98" w:rsidRPr="00442838" w:rsidRDefault="00097E98" w:rsidP="000F163C">
            <w:pPr>
              <w:spacing w:line="360" w:lineRule="auto"/>
            </w:pPr>
          </w:p>
        </w:tc>
        <w:tc>
          <w:tcPr>
            <w:tcW w:w="1652" w:type="dxa"/>
          </w:tcPr>
          <w:p w14:paraId="6883AA23" w14:textId="77777777" w:rsidR="00097E98" w:rsidRPr="00442838" w:rsidRDefault="00097E98" w:rsidP="000F163C">
            <w:pPr>
              <w:spacing w:line="360" w:lineRule="auto"/>
            </w:pPr>
          </w:p>
        </w:tc>
        <w:tc>
          <w:tcPr>
            <w:tcW w:w="3719" w:type="dxa"/>
          </w:tcPr>
          <w:p w14:paraId="1E22FF32" w14:textId="77777777" w:rsidR="00097E98" w:rsidRPr="00442838" w:rsidRDefault="00097E98" w:rsidP="000F163C">
            <w:pPr>
              <w:spacing w:line="360" w:lineRule="auto"/>
            </w:pPr>
          </w:p>
        </w:tc>
        <w:tc>
          <w:tcPr>
            <w:tcW w:w="880" w:type="dxa"/>
          </w:tcPr>
          <w:p w14:paraId="3FA4EC05" w14:textId="77777777" w:rsidR="00097E98" w:rsidRPr="00442838" w:rsidRDefault="00097E98" w:rsidP="000F163C">
            <w:pPr>
              <w:spacing w:line="360" w:lineRule="auto"/>
            </w:pPr>
          </w:p>
        </w:tc>
        <w:tc>
          <w:tcPr>
            <w:tcW w:w="724" w:type="dxa"/>
          </w:tcPr>
          <w:p w14:paraId="34FF40E7" w14:textId="77777777" w:rsidR="00097E98" w:rsidRPr="00442838" w:rsidRDefault="00097E98" w:rsidP="000F163C">
            <w:pPr>
              <w:spacing w:line="360" w:lineRule="auto"/>
            </w:pPr>
          </w:p>
        </w:tc>
        <w:tc>
          <w:tcPr>
            <w:tcW w:w="724" w:type="dxa"/>
          </w:tcPr>
          <w:p w14:paraId="3F69A387" w14:textId="77777777" w:rsidR="00097E98" w:rsidRPr="00442838" w:rsidRDefault="00097E98" w:rsidP="000F163C">
            <w:pPr>
              <w:spacing w:line="360" w:lineRule="auto"/>
            </w:pPr>
          </w:p>
        </w:tc>
        <w:tc>
          <w:tcPr>
            <w:tcW w:w="1976" w:type="dxa"/>
          </w:tcPr>
          <w:p w14:paraId="52B34211" w14:textId="77777777" w:rsidR="00097E98" w:rsidRPr="00442838" w:rsidRDefault="00097E98" w:rsidP="000F163C">
            <w:pPr>
              <w:spacing w:line="360" w:lineRule="auto"/>
            </w:pPr>
          </w:p>
        </w:tc>
      </w:tr>
    </w:tbl>
    <w:p w14:paraId="3D36CBA5" w14:textId="77777777" w:rsidR="00097E98" w:rsidRPr="00442838" w:rsidRDefault="00097E98" w:rsidP="00097E98">
      <w:pPr>
        <w:rPr>
          <w:sz w:val="24"/>
        </w:rPr>
      </w:pPr>
    </w:p>
    <w:p w14:paraId="7A2F3C7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0AB385" w14:textId="77777777" w:rsidTr="000F163C">
        <w:tc>
          <w:tcPr>
            <w:tcW w:w="3596" w:type="dxa"/>
          </w:tcPr>
          <w:p w14:paraId="012EFADF" w14:textId="77777777" w:rsidR="00097E98" w:rsidRPr="00442838" w:rsidRDefault="00097E98" w:rsidP="000F163C">
            <w:pPr>
              <w:rPr>
                <w:sz w:val="24"/>
              </w:rPr>
            </w:pPr>
          </w:p>
        </w:tc>
        <w:tc>
          <w:tcPr>
            <w:tcW w:w="3597" w:type="dxa"/>
          </w:tcPr>
          <w:p w14:paraId="025AF07E" w14:textId="77777777" w:rsidR="00097E98" w:rsidRPr="00442838" w:rsidRDefault="00097E98" w:rsidP="000F163C">
            <w:pPr>
              <w:rPr>
                <w:sz w:val="24"/>
              </w:rPr>
            </w:pPr>
          </w:p>
        </w:tc>
        <w:tc>
          <w:tcPr>
            <w:tcW w:w="3597" w:type="dxa"/>
          </w:tcPr>
          <w:p w14:paraId="75C8BD15" w14:textId="77777777" w:rsidR="00097E98" w:rsidRPr="00442838" w:rsidRDefault="00097E98" w:rsidP="000F163C">
            <w:pPr>
              <w:rPr>
                <w:sz w:val="24"/>
              </w:rPr>
            </w:pPr>
          </w:p>
        </w:tc>
      </w:tr>
      <w:tr w:rsidR="00097E98" w:rsidRPr="00442838" w14:paraId="1D9E4873" w14:textId="77777777" w:rsidTr="000F163C">
        <w:tc>
          <w:tcPr>
            <w:tcW w:w="3596" w:type="dxa"/>
          </w:tcPr>
          <w:p w14:paraId="0295BB3B" w14:textId="77777777" w:rsidR="00097E98" w:rsidRPr="00442838" w:rsidRDefault="00097E98" w:rsidP="000F163C">
            <w:pPr>
              <w:rPr>
                <w:sz w:val="24"/>
              </w:rPr>
            </w:pPr>
          </w:p>
        </w:tc>
        <w:tc>
          <w:tcPr>
            <w:tcW w:w="3597" w:type="dxa"/>
          </w:tcPr>
          <w:p w14:paraId="453C659B" w14:textId="77777777" w:rsidR="00097E98" w:rsidRPr="00442838" w:rsidRDefault="00097E98" w:rsidP="000F163C">
            <w:pPr>
              <w:rPr>
                <w:sz w:val="24"/>
              </w:rPr>
            </w:pPr>
          </w:p>
        </w:tc>
        <w:tc>
          <w:tcPr>
            <w:tcW w:w="3597" w:type="dxa"/>
          </w:tcPr>
          <w:p w14:paraId="3912B45E" w14:textId="77777777" w:rsidR="00097E98" w:rsidRPr="00442838" w:rsidRDefault="00097E98" w:rsidP="000F163C">
            <w:pPr>
              <w:rPr>
                <w:sz w:val="24"/>
              </w:rPr>
            </w:pPr>
          </w:p>
        </w:tc>
      </w:tr>
    </w:tbl>
    <w:p w14:paraId="5C4E367F" w14:textId="77777777" w:rsidR="00097E98" w:rsidRPr="00442838" w:rsidRDefault="00097E98" w:rsidP="00097E98">
      <w:pPr>
        <w:rPr>
          <w:sz w:val="24"/>
        </w:rPr>
      </w:pPr>
    </w:p>
    <w:p w14:paraId="3F8D945B" w14:textId="77777777" w:rsidR="00097E98" w:rsidRPr="00442838" w:rsidRDefault="00097E98" w:rsidP="00097E98">
      <w:pPr>
        <w:rPr>
          <w:sz w:val="24"/>
        </w:rPr>
      </w:pPr>
      <w:r w:rsidRPr="00442838">
        <w:rPr>
          <w:sz w:val="24"/>
        </w:rPr>
        <w:t>Sprites:</w:t>
      </w:r>
    </w:p>
    <w:p w14:paraId="35814851" w14:textId="77777777" w:rsidR="00097E98" w:rsidRPr="00442838" w:rsidRDefault="00097E98" w:rsidP="00097E98">
      <w:pPr>
        <w:rPr>
          <w:sz w:val="24"/>
        </w:rPr>
      </w:pPr>
      <w:r w:rsidRPr="00442838">
        <w:rPr>
          <w:sz w:val="24"/>
        </w:rPr>
        <w:br w:type="page"/>
      </w:r>
    </w:p>
    <w:p w14:paraId="3BC01C6D" w14:textId="77777777" w:rsidR="00097E98" w:rsidRPr="00442838" w:rsidRDefault="00097E98" w:rsidP="00097E98">
      <w:pPr>
        <w:rPr>
          <w:sz w:val="24"/>
        </w:rPr>
      </w:pPr>
      <w:r w:rsidRPr="00442838">
        <w:rPr>
          <w:sz w:val="24"/>
        </w:rPr>
        <w:lastRenderedPageBreak/>
        <w:t>Family Page</w:t>
      </w:r>
    </w:p>
    <w:p w14:paraId="540F42A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87C342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31C69E1" w14:textId="77777777" w:rsidTr="000F163C">
        <w:trPr>
          <w:trHeight w:val="896"/>
        </w:trPr>
        <w:tc>
          <w:tcPr>
            <w:tcW w:w="1251" w:type="dxa"/>
          </w:tcPr>
          <w:p w14:paraId="7FEA1E00" w14:textId="77777777" w:rsidR="00097E98" w:rsidRPr="00442838" w:rsidRDefault="00097E98" w:rsidP="000F163C">
            <w:pPr>
              <w:spacing w:line="360" w:lineRule="auto"/>
            </w:pPr>
            <w:r w:rsidRPr="00442838">
              <w:t>Pokemon</w:t>
            </w:r>
          </w:p>
          <w:p w14:paraId="538DD1AC" w14:textId="77777777" w:rsidR="00097E98" w:rsidRPr="00442838" w:rsidRDefault="00097E98" w:rsidP="000F163C">
            <w:pPr>
              <w:spacing w:line="360" w:lineRule="auto"/>
            </w:pPr>
            <w:r w:rsidRPr="00442838">
              <w:t>Name</w:t>
            </w:r>
          </w:p>
        </w:tc>
        <w:tc>
          <w:tcPr>
            <w:tcW w:w="1652" w:type="dxa"/>
          </w:tcPr>
          <w:p w14:paraId="02B18E14" w14:textId="77777777" w:rsidR="00097E98" w:rsidRPr="00442838" w:rsidRDefault="00097E98" w:rsidP="000F163C">
            <w:pPr>
              <w:spacing w:line="360" w:lineRule="auto"/>
            </w:pPr>
            <w:r w:rsidRPr="00442838">
              <w:t>Pokemon Number</w:t>
            </w:r>
          </w:p>
        </w:tc>
        <w:tc>
          <w:tcPr>
            <w:tcW w:w="3719" w:type="dxa"/>
          </w:tcPr>
          <w:p w14:paraId="70A43987" w14:textId="77777777" w:rsidR="00097E98" w:rsidRPr="00442838" w:rsidRDefault="00097E98" w:rsidP="000F163C">
            <w:pPr>
              <w:spacing w:line="360" w:lineRule="auto"/>
            </w:pPr>
            <w:r w:rsidRPr="00442838">
              <w:t>Base Stats</w:t>
            </w:r>
          </w:p>
          <w:p w14:paraId="673FECF3"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A720F41" w14:textId="77777777" w:rsidR="00097E98" w:rsidRPr="00442838" w:rsidRDefault="00097E98" w:rsidP="000F163C">
            <w:pPr>
              <w:spacing w:line="360" w:lineRule="auto"/>
            </w:pPr>
            <w:r w:rsidRPr="00442838">
              <w:t>Ability</w:t>
            </w:r>
          </w:p>
        </w:tc>
        <w:tc>
          <w:tcPr>
            <w:tcW w:w="724" w:type="dxa"/>
          </w:tcPr>
          <w:p w14:paraId="24BFF673" w14:textId="77777777" w:rsidR="00097E98" w:rsidRPr="00442838" w:rsidRDefault="00097E98" w:rsidP="000F163C">
            <w:pPr>
              <w:spacing w:line="360" w:lineRule="auto"/>
            </w:pPr>
            <w:r w:rsidRPr="00442838">
              <w:t>Type 1</w:t>
            </w:r>
          </w:p>
        </w:tc>
        <w:tc>
          <w:tcPr>
            <w:tcW w:w="724" w:type="dxa"/>
          </w:tcPr>
          <w:p w14:paraId="735E5857" w14:textId="77777777" w:rsidR="00097E98" w:rsidRPr="00442838" w:rsidRDefault="00097E98" w:rsidP="000F163C">
            <w:pPr>
              <w:spacing w:line="360" w:lineRule="auto"/>
            </w:pPr>
            <w:r w:rsidRPr="00442838">
              <w:t>Type 2</w:t>
            </w:r>
          </w:p>
        </w:tc>
        <w:tc>
          <w:tcPr>
            <w:tcW w:w="1976" w:type="dxa"/>
          </w:tcPr>
          <w:p w14:paraId="056FF526" w14:textId="77777777" w:rsidR="00097E98" w:rsidRPr="00442838" w:rsidRDefault="00097E98" w:rsidP="000F163C">
            <w:pPr>
              <w:spacing w:line="360" w:lineRule="auto"/>
            </w:pPr>
            <w:r w:rsidRPr="00442838">
              <w:t>Evolution</w:t>
            </w:r>
          </w:p>
        </w:tc>
      </w:tr>
      <w:tr w:rsidR="00097E98" w:rsidRPr="00442838" w14:paraId="61A6EE00" w14:textId="77777777" w:rsidTr="000F163C">
        <w:trPr>
          <w:trHeight w:val="454"/>
        </w:trPr>
        <w:tc>
          <w:tcPr>
            <w:tcW w:w="1251" w:type="dxa"/>
          </w:tcPr>
          <w:p w14:paraId="6416A39E" w14:textId="77777777" w:rsidR="00097E98" w:rsidRPr="00442838" w:rsidRDefault="00097E98" w:rsidP="000F163C">
            <w:pPr>
              <w:spacing w:line="360" w:lineRule="auto"/>
            </w:pPr>
          </w:p>
        </w:tc>
        <w:tc>
          <w:tcPr>
            <w:tcW w:w="1652" w:type="dxa"/>
          </w:tcPr>
          <w:p w14:paraId="538FDE28" w14:textId="77777777" w:rsidR="00097E98" w:rsidRPr="00442838" w:rsidRDefault="00097E98" w:rsidP="000F163C">
            <w:pPr>
              <w:spacing w:line="360" w:lineRule="auto"/>
            </w:pPr>
          </w:p>
        </w:tc>
        <w:tc>
          <w:tcPr>
            <w:tcW w:w="3719" w:type="dxa"/>
          </w:tcPr>
          <w:p w14:paraId="514A84BD" w14:textId="77777777" w:rsidR="00097E98" w:rsidRPr="00442838" w:rsidRDefault="00097E98" w:rsidP="000F163C">
            <w:pPr>
              <w:spacing w:line="360" w:lineRule="auto"/>
            </w:pPr>
          </w:p>
        </w:tc>
        <w:tc>
          <w:tcPr>
            <w:tcW w:w="880" w:type="dxa"/>
          </w:tcPr>
          <w:p w14:paraId="32D32931" w14:textId="77777777" w:rsidR="00097E98" w:rsidRPr="00442838" w:rsidRDefault="00097E98" w:rsidP="000F163C">
            <w:pPr>
              <w:spacing w:line="360" w:lineRule="auto"/>
            </w:pPr>
          </w:p>
        </w:tc>
        <w:tc>
          <w:tcPr>
            <w:tcW w:w="724" w:type="dxa"/>
          </w:tcPr>
          <w:p w14:paraId="69E0112B" w14:textId="77777777" w:rsidR="00097E98" w:rsidRPr="00442838" w:rsidRDefault="00097E98" w:rsidP="000F163C">
            <w:pPr>
              <w:spacing w:line="360" w:lineRule="auto"/>
            </w:pPr>
          </w:p>
        </w:tc>
        <w:tc>
          <w:tcPr>
            <w:tcW w:w="724" w:type="dxa"/>
          </w:tcPr>
          <w:p w14:paraId="53FF8CB1" w14:textId="77777777" w:rsidR="00097E98" w:rsidRPr="00442838" w:rsidRDefault="00097E98" w:rsidP="000F163C">
            <w:pPr>
              <w:spacing w:line="360" w:lineRule="auto"/>
            </w:pPr>
          </w:p>
        </w:tc>
        <w:tc>
          <w:tcPr>
            <w:tcW w:w="1976" w:type="dxa"/>
          </w:tcPr>
          <w:p w14:paraId="0DC535A0" w14:textId="77777777" w:rsidR="00097E98" w:rsidRPr="00442838" w:rsidRDefault="00097E98" w:rsidP="000F163C">
            <w:pPr>
              <w:spacing w:line="360" w:lineRule="auto"/>
            </w:pPr>
          </w:p>
        </w:tc>
      </w:tr>
      <w:tr w:rsidR="00097E98" w:rsidRPr="00442838" w14:paraId="0B47E519" w14:textId="77777777" w:rsidTr="000F163C">
        <w:trPr>
          <w:trHeight w:val="441"/>
        </w:trPr>
        <w:tc>
          <w:tcPr>
            <w:tcW w:w="1251" w:type="dxa"/>
          </w:tcPr>
          <w:p w14:paraId="5C055CA6" w14:textId="77777777" w:rsidR="00097E98" w:rsidRPr="00442838" w:rsidRDefault="00097E98" w:rsidP="000F163C">
            <w:pPr>
              <w:spacing w:line="360" w:lineRule="auto"/>
            </w:pPr>
          </w:p>
        </w:tc>
        <w:tc>
          <w:tcPr>
            <w:tcW w:w="1652" w:type="dxa"/>
          </w:tcPr>
          <w:p w14:paraId="54C046A9" w14:textId="77777777" w:rsidR="00097E98" w:rsidRPr="00442838" w:rsidRDefault="00097E98" w:rsidP="000F163C">
            <w:pPr>
              <w:spacing w:line="360" w:lineRule="auto"/>
            </w:pPr>
          </w:p>
        </w:tc>
        <w:tc>
          <w:tcPr>
            <w:tcW w:w="3719" w:type="dxa"/>
          </w:tcPr>
          <w:p w14:paraId="6F63B2FC" w14:textId="77777777" w:rsidR="00097E98" w:rsidRPr="00442838" w:rsidRDefault="00097E98" w:rsidP="000F163C">
            <w:pPr>
              <w:spacing w:line="360" w:lineRule="auto"/>
            </w:pPr>
          </w:p>
        </w:tc>
        <w:tc>
          <w:tcPr>
            <w:tcW w:w="880" w:type="dxa"/>
          </w:tcPr>
          <w:p w14:paraId="5ED65579" w14:textId="77777777" w:rsidR="00097E98" w:rsidRPr="00442838" w:rsidRDefault="00097E98" w:rsidP="000F163C">
            <w:pPr>
              <w:spacing w:line="360" w:lineRule="auto"/>
            </w:pPr>
          </w:p>
        </w:tc>
        <w:tc>
          <w:tcPr>
            <w:tcW w:w="724" w:type="dxa"/>
          </w:tcPr>
          <w:p w14:paraId="5F99DA66" w14:textId="77777777" w:rsidR="00097E98" w:rsidRPr="00442838" w:rsidRDefault="00097E98" w:rsidP="000F163C">
            <w:pPr>
              <w:spacing w:line="360" w:lineRule="auto"/>
            </w:pPr>
          </w:p>
        </w:tc>
        <w:tc>
          <w:tcPr>
            <w:tcW w:w="724" w:type="dxa"/>
          </w:tcPr>
          <w:p w14:paraId="2C5C53EC" w14:textId="77777777" w:rsidR="00097E98" w:rsidRPr="00442838" w:rsidRDefault="00097E98" w:rsidP="000F163C">
            <w:pPr>
              <w:spacing w:line="360" w:lineRule="auto"/>
            </w:pPr>
          </w:p>
        </w:tc>
        <w:tc>
          <w:tcPr>
            <w:tcW w:w="1976" w:type="dxa"/>
          </w:tcPr>
          <w:p w14:paraId="6D0C488B" w14:textId="77777777" w:rsidR="00097E98" w:rsidRPr="00442838" w:rsidRDefault="00097E98" w:rsidP="000F163C">
            <w:pPr>
              <w:spacing w:line="360" w:lineRule="auto"/>
            </w:pPr>
          </w:p>
        </w:tc>
      </w:tr>
      <w:tr w:rsidR="00097E98" w:rsidRPr="00442838" w14:paraId="5073F6AF" w14:textId="77777777" w:rsidTr="000F163C">
        <w:trPr>
          <w:trHeight w:val="441"/>
        </w:trPr>
        <w:tc>
          <w:tcPr>
            <w:tcW w:w="1251" w:type="dxa"/>
          </w:tcPr>
          <w:p w14:paraId="602CB96F" w14:textId="77777777" w:rsidR="00097E98" w:rsidRPr="00442838" w:rsidRDefault="00097E98" w:rsidP="000F163C">
            <w:pPr>
              <w:spacing w:line="360" w:lineRule="auto"/>
            </w:pPr>
          </w:p>
        </w:tc>
        <w:tc>
          <w:tcPr>
            <w:tcW w:w="1652" w:type="dxa"/>
          </w:tcPr>
          <w:p w14:paraId="2ED2D0DC" w14:textId="77777777" w:rsidR="00097E98" w:rsidRPr="00442838" w:rsidRDefault="00097E98" w:rsidP="000F163C">
            <w:pPr>
              <w:spacing w:line="360" w:lineRule="auto"/>
            </w:pPr>
          </w:p>
        </w:tc>
        <w:tc>
          <w:tcPr>
            <w:tcW w:w="3719" w:type="dxa"/>
          </w:tcPr>
          <w:p w14:paraId="68A35339" w14:textId="77777777" w:rsidR="00097E98" w:rsidRPr="00442838" w:rsidRDefault="00097E98" w:rsidP="000F163C">
            <w:pPr>
              <w:spacing w:line="360" w:lineRule="auto"/>
            </w:pPr>
          </w:p>
        </w:tc>
        <w:tc>
          <w:tcPr>
            <w:tcW w:w="880" w:type="dxa"/>
          </w:tcPr>
          <w:p w14:paraId="5CBCA099" w14:textId="77777777" w:rsidR="00097E98" w:rsidRPr="00442838" w:rsidRDefault="00097E98" w:rsidP="000F163C">
            <w:pPr>
              <w:spacing w:line="360" w:lineRule="auto"/>
            </w:pPr>
          </w:p>
        </w:tc>
        <w:tc>
          <w:tcPr>
            <w:tcW w:w="724" w:type="dxa"/>
          </w:tcPr>
          <w:p w14:paraId="4B6A0731" w14:textId="77777777" w:rsidR="00097E98" w:rsidRPr="00442838" w:rsidRDefault="00097E98" w:rsidP="000F163C">
            <w:pPr>
              <w:spacing w:line="360" w:lineRule="auto"/>
            </w:pPr>
          </w:p>
        </w:tc>
        <w:tc>
          <w:tcPr>
            <w:tcW w:w="724" w:type="dxa"/>
          </w:tcPr>
          <w:p w14:paraId="3DA2B513" w14:textId="77777777" w:rsidR="00097E98" w:rsidRPr="00442838" w:rsidRDefault="00097E98" w:rsidP="000F163C">
            <w:pPr>
              <w:spacing w:line="360" w:lineRule="auto"/>
            </w:pPr>
          </w:p>
        </w:tc>
        <w:tc>
          <w:tcPr>
            <w:tcW w:w="1976" w:type="dxa"/>
          </w:tcPr>
          <w:p w14:paraId="26095E50" w14:textId="77777777" w:rsidR="00097E98" w:rsidRPr="00442838" w:rsidRDefault="00097E98" w:rsidP="000F163C">
            <w:pPr>
              <w:spacing w:line="360" w:lineRule="auto"/>
            </w:pPr>
          </w:p>
        </w:tc>
      </w:tr>
      <w:tr w:rsidR="00097E98" w:rsidRPr="00442838" w14:paraId="6390387B" w14:textId="77777777" w:rsidTr="000F163C">
        <w:trPr>
          <w:trHeight w:val="896"/>
        </w:trPr>
        <w:tc>
          <w:tcPr>
            <w:tcW w:w="1251" w:type="dxa"/>
          </w:tcPr>
          <w:p w14:paraId="0BCB6654" w14:textId="77777777" w:rsidR="00097E98" w:rsidRPr="00442838" w:rsidRDefault="00097E98" w:rsidP="000F163C">
            <w:pPr>
              <w:spacing w:line="360" w:lineRule="auto"/>
            </w:pPr>
          </w:p>
        </w:tc>
        <w:tc>
          <w:tcPr>
            <w:tcW w:w="1652" w:type="dxa"/>
          </w:tcPr>
          <w:p w14:paraId="15215453" w14:textId="77777777" w:rsidR="00097E98" w:rsidRPr="00442838" w:rsidRDefault="00097E98" w:rsidP="000F163C">
            <w:pPr>
              <w:spacing w:line="360" w:lineRule="auto"/>
            </w:pPr>
          </w:p>
        </w:tc>
        <w:tc>
          <w:tcPr>
            <w:tcW w:w="3719" w:type="dxa"/>
          </w:tcPr>
          <w:p w14:paraId="3AACA348" w14:textId="77777777" w:rsidR="00097E98" w:rsidRPr="00442838" w:rsidRDefault="00097E98" w:rsidP="000F163C">
            <w:pPr>
              <w:spacing w:line="360" w:lineRule="auto"/>
            </w:pPr>
          </w:p>
        </w:tc>
        <w:tc>
          <w:tcPr>
            <w:tcW w:w="880" w:type="dxa"/>
          </w:tcPr>
          <w:p w14:paraId="0C00E4AA" w14:textId="77777777" w:rsidR="00097E98" w:rsidRPr="00442838" w:rsidRDefault="00097E98" w:rsidP="000F163C">
            <w:pPr>
              <w:spacing w:line="360" w:lineRule="auto"/>
            </w:pPr>
          </w:p>
        </w:tc>
        <w:tc>
          <w:tcPr>
            <w:tcW w:w="724" w:type="dxa"/>
          </w:tcPr>
          <w:p w14:paraId="195109A1" w14:textId="77777777" w:rsidR="00097E98" w:rsidRPr="00442838" w:rsidRDefault="00097E98" w:rsidP="000F163C">
            <w:pPr>
              <w:spacing w:line="360" w:lineRule="auto"/>
            </w:pPr>
          </w:p>
        </w:tc>
        <w:tc>
          <w:tcPr>
            <w:tcW w:w="724" w:type="dxa"/>
          </w:tcPr>
          <w:p w14:paraId="54EB1DFC" w14:textId="77777777" w:rsidR="00097E98" w:rsidRPr="00442838" w:rsidRDefault="00097E98" w:rsidP="000F163C">
            <w:pPr>
              <w:spacing w:line="360" w:lineRule="auto"/>
            </w:pPr>
          </w:p>
        </w:tc>
        <w:tc>
          <w:tcPr>
            <w:tcW w:w="1976" w:type="dxa"/>
          </w:tcPr>
          <w:p w14:paraId="5AEA24BC" w14:textId="77777777" w:rsidR="00097E98" w:rsidRPr="00442838" w:rsidRDefault="00097E98" w:rsidP="000F163C">
            <w:pPr>
              <w:spacing w:line="360" w:lineRule="auto"/>
            </w:pPr>
          </w:p>
        </w:tc>
      </w:tr>
    </w:tbl>
    <w:p w14:paraId="2ED3AE03" w14:textId="77777777" w:rsidR="00097E98" w:rsidRPr="00442838" w:rsidRDefault="00097E98" w:rsidP="00097E98">
      <w:pPr>
        <w:rPr>
          <w:sz w:val="24"/>
        </w:rPr>
      </w:pPr>
    </w:p>
    <w:p w14:paraId="09C76F1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25044C" w14:textId="77777777" w:rsidTr="000F163C">
        <w:tc>
          <w:tcPr>
            <w:tcW w:w="3596" w:type="dxa"/>
          </w:tcPr>
          <w:p w14:paraId="42FCF867" w14:textId="77777777" w:rsidR="00097E98" w:rsidRPr="00442838" w:rsidRDefault="00097E98" w:rsidP="000F163C">
            <w:pPr>
              <w:rPr>
                <w:sz w:val="24"/>
              </w:rPr>
            </w:pPr>
          </w:p>
        </w:tc>
        <w:tc>
          <w:tcPr>
            <w:tcW w:w="3597" w:type="dxa"/>
          </w:tcPr>
          <w:p w14:paraId="7DD272B6" w14:textId="77777777" w:rsidR="00097E98" w:rsidRPr="00442838" w:rsidRDefault="00097E98" w:rsidP="000F163C">
            <w:pPr>
              <w:rPr>
                <w:sz w:val="24"/>
              </w:rPr>
            </w:pPr>
          </w:p>
        </w:tc>
        <w:tc>
          <w:tcPr>
            <w:tcW w:w="3597" w:type="dxa"/>
          </w:tcPr>
          <w:p w14:paraId="0D87B485" w14:textId="77777777" w:rsidR="00097E98" w:rsidRPr="00442838" w:rsidRDefault="00097E98" w:rsidP="000F163C">
            <w:pPr>
              <w:rPr>
                <w:sz w:val="24"/>
              </w:rPr>
            </w:pPr>
          </w:p>
        </w:tc>
      </w:tr>
      <w:tr w:rsidR="00097E98" w:rsidRPr="00442838" w14:paraId="1031E30D" w14:textId="77777777" w:rsidTr="000F163C">
        <w:tc>
          <w:tcPr>
            <w:tcW w:w="3596" w:type="dxa"/>
          </w:tcPr>
          <w:p w14:paraId="69229101" w14:textId="77777777" w:rsidR="00097E98" w:rsidRPr="00442838" w:rsidRDefault="00097E98" w:rsidP="000F163C">
            <w:pPr>
              <w:rPr>
                <w:sz w:val="24"/>
              </w:rPr>
            </w:pPr>
          </w:p>
        </w:tc>
        <w:tc>
          <w:tcPr>
            <w:tcW w:w="3597" w:type="dxa"/>
          </w:tcPr>
          <w:p w14:paraId="6E21B272" w14:textId="77777777" w:rsidR="00097E98" w:rsidRPr="00442838" w:rsidRDefault="00097E98" w:rsidP="000F163C">
            <w:pPr>
              <w:rPr>
                <w:sz w:val="24"/>
              </w:rPr>
            </w:pPr>
          </w:p>
        </w:tc>
        <w:tc>
          <w:tcPr>
            <w:tcW w:w="3597" w:type="dxa"/>
          </w:tcPr>
          <w:p w14:paraId="1DC7AC83" w14:textId="77777777" w:rsidR="00097E98" w:rsidRPr="00442838" w:rsidRDefault="00097E98" w:rsidP="000F163C">
            <w:pPr>
              <w:rPr>
                <w:sz w:val="24"/>
              </w:rPr>
            </w:pPr>
          </w:p>
        </w:tc>
      </w:tr>
    </w:tbl>
    <w:p w14:paraId="64E02BCF" w14:textId="77777777" w:rsidR="00097E98" w:rsidRPr="00442838" w:rsidRDefault="00097E98" w:rsidP="00097E98">
      <w:pPr>
        <w:rPr>
          <w:sz w:val="24"/>
        </w:rPr>
      </w:pPr>
    </w:p>
    <w:p w14:paraId="06FD85FC" w14:textId="77777777" w:rsidR="00097E98" w:rsidRPr="00442838" w:rsidRDefault="00097E98" w:rsidP="00097E98">
      <w:pPr>
        <w:rPr>
          <w:sz w:val="24"/>
        </w:rPr>
      </w:pPr>
      <w:r w:rsidRPr="00442838">
        <w:rPr>
          <w:sz w:val="24"/>
        </w:rPr>
        <w:t>Sprites:</w:t>
      </w:r>
    </w:p>
    <w:p w14:paraId="4709C999" w14:textId="77777777" w:rsidR="00097E98" w:rsidRPr="00442838" w:rsidRDefault="00097E98" w:rsidP="00097E98">
      <w:pPr>
        <w:rPr>
          <w:sz w:val="24"/>
        </w:rPr>
      </w:pPr>
      <w:r w:rsidRPr="00442838">
        <w:rPr>
          <w:sz w:val="24"/>
        </w:rPr>
        <w:br w:type="page"/>
      </w:r>
    </w:p>
    <w:p w14:paraId="5D87BD22" w14:textId="77777777" w:rsidR="00097E98" w:rsidRPr="00442838" w:rsidRDefault="00097E98" w:rsidP="00097E98">
      <w:pPr>
        <w:rPr>
          <w:sz w:val="24"/>
        </w:rPr>
      </w:pPr>
      <w:r w:rsidRPr="00442838">
        <w:rPr>
          <w:sz w:val="24"/>
        </w:rPr>
        <w:lastRenderedPageBreak/>
        <w:t>Family Page</w:t>
      </w:r>
    </w:p>
    <w:p w14:paraId="3B6FB74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D767F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0FB268" w14:textId="77777777" w:rsidTr="000F163C">
        <w:trPr>
          <w:trHeight w:val="896"/>
        </w:trPr>
        <w:tc>
          <w:tcPr>
            <w:tcW w:w="1251" w:type="dxa"/>
          </w:tcPr>
          <w:p w14:paraId="2DBCB059" w14:textId="77777777" w:rsidR="00097E98" w:rsidRPr="00442838" w:rsidRDefault="00097E98" w:rsidP="000F163C">
            <w:pPr>
              <w:spacing w:line="360" w:lineRule="auto"/>
            </w:pPr>
            <w:r w:rsidRPr="00442838">
              <w:t>Pokemon</w:t>
            </w:r>
          </w:p>
          <w:p w14:paraId="3AC60798" w14:textId="77777777" w:rsidR="00097E98" w:rsidRPr="00442838" w:rsidRDefault="00097E98" w:rsidP="000F163C">
            <w:pPr>
              <w:spacing w:line="360" w:lineRule="auto"/>
            </w:pPr>
            <w:r w:rsidRPr="00442838">
              <w:t>Name</w:t>
            </w:r>
          </w:p>
        </w:tc>
        <w:tc>
          <w:tcPr>
            <w:tcW w:w="1652" w:type="dxa"/>
          </w:tcPr>
          <w:p w14:paraId="5A1E3413" w14:textId="77777777" w:rsidR="00097E98" w:rsidRPr="00442838" w:rsidRDefault="00097E98" w:rsidP="000F163C">
            <w:pPr>
              <w:spacing w:line="360" w:lineRule="auto"/>
            </w:pPr>
            <w:r w:rsidRPr="00442838">
              <w:t>Pokemon Number</w:t>
            </w:r>
          </w:p>
        </w:tc>
        <w:tc>
          <w:tcPr>
            <w:tcW w:w="3719" w:type="dxa"/>
          </w:tcPr>
          <w:p w14:paraId="53C09F48" w14:textId="77777777" w:rsidR="00097E98" w:rsidRPr="00442838" w:rsidRDefault="00097E98" w:rsidP="000F163C">
            <w:pPr>
              <w:spacing w:line="360" w:lineRule="auto"/>
            </w:pPr>
            <w:r w:rsidRPr="00442838">
              <w:t>Base Stats</w:t>
            </w:r>
          </w:p>
          <w:p w14:paraId="1FAB79F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0725598" w14:textId="77777777" w:rsidR="00097E98" w:rsidRPr="00442838" w:rsidRDefault="00097E98" w:rsidP="000F163C">
            <w:pPr>
              <w:spacing w:line="360" w:lineRule="auto"/>
            </w:pPr>
            <w:r w:rsidRPr="00442838">
              <w:t>Ability</w:t>
            </w:r>
          </w:p>
        </w:tc>
        <w:tc>
          <w:tcPr>
            <w:tcW w:w="724" w:type="dxa"/>
          </w:tcPr>
          <w:p w14:paraId="0D4A546E" w14:textId="77777777" w:rsidR="00097E98" w:rsidRPr="00442838" w:rsidRDefault="00097E98" w:rsidP="000F163C">
            <w:pPr>
              <w:spacing w:line="360" w:lineRule="auto"/>
            </w:pPr>
            <w:r w:rsidRPr="00442838">
              <w:t>Type 1</w:t>
            </w:r>
          </w:p>
        </w:tc>
        <w:tc>
          <w:tcPr>
            <w:tcW w:w="724" w:type="dxa"/>
          </w:tcPr>
          <w:p w14:paraId="7795B9E1" w14:textId="77777777" w:rsidR="00097E98" w:rsidRPr="00442838" w:rsidRDefault="00097E98" w:rsidP="000F163C">
            <w:pPr>
              <w:spacing w:line="360" w:lineRule="auto"/>
            </w:pPr>
            <w:r w:rsidRPr="00442838">
              <w:t>Type 2</w:t>
            </w:r>
          </w:p>
        </w:tc>
        <w:tc>
          <w:tcPr>
            <w:tcW w:w="1976" w:type="dxa"/>
          </w:tcPr>
          <w:p w14:paraId="4608D63D" w14:textId="77777777" w:rsidR="00097E98" w:rsidRPr="00442838" w:rsidRDefault="00097E98" w:rsidP="000F163C">
            <w:pPr>
              <w:spacing w:line="360" w:lineRule="auto"/>
            </w:pPr>
            <w:r w:rsidRPr="00442838">
              <w:t>Evolution</w:t>
            </w:r>
          </w:p>
        </w:tc>
      </w:tr>
      <w:tr w:rsidR="00097E98" w:rsidRPr="00442838" w14:paraId="481D1A4D" w14:textId="77777777" w:rsidTr="000F163C">
        <w:trPr>
          <w:trHeight w:val="454"/>
        </w:trPr>
        <w:tc>
          <w:tcPr>
            <w:tcW w:w="1251" w:type="dxa"/>
          </w:tcPr>
          <w:p w14:paraId="613C2E39" w14:textId="77777777" w:rsidR="00097E98" w:rsidRPr="00442838" w:rsidRDefault="00097E98" w:rsidP="000F163C">
            <w:pPr>
              <w:spacing w:line="360" w:lineRule="auto"/>
            </w:pPr>
          </w:p>
        </w:tc>
        <w:tc>
          <w:tcPr>
            <w:tcW w:w="1652" w:type="dxa"/>
          </w:tcPr>
          <w:p w14:paraId="5CC636DE" w14:textId="77777777" w:rsidR="00097E98" w:rsidRPr="00442838" w:rsidRDefault="00097E98" w:rsidP="000F163C">
            <w:pPr>
              <w:spacing w:line="360" w:lineRule="auto"/>
            </w:pPr>
          </w:p>
        </w:tc>
        <w:tc>
          <w:tcPr>
            <w:tcW w:w="3719" w:type="dxa"/>
          </w:tcPr>
          <w:p w14:paraId="3B33CDA6" w14:textId="77777777" w:rsidR="00097E98" w:rsidRPr="00442838" w:rsidRDefault="00097E98" w:rsidP="000F163C">
            <w:pPr>
              <w:spacing w:line="360" w:lineRule="auto"/>
            </w:pPr>
          </w:p>
        </w:tc>
        <w:tc>
          <w:tcPr>
            <w:tcW w:w="880" w:type="dxa"/>
          </w:tcPr>
          <w:p w14:paraId="4D651B77" w14:textId="77777777" w:rsidR="00097E98" w:rsidRPr="00442838" w:rsidRDefault="00097E98" w:rsidP="000F163C">
            <w:pPr>
              <w:spacing w:line="360" w:lineRule="auto"/>
            </w:pPr>
          </w:p>
        </w:tc>
        <w:tc>
          <w:tcPr>
            <w:tcW w:w="724" w:type="dxa"/>
          </w:tcPr>
          <w:p w14:paraId="3ADB8CFB" w14:textId="77777777" w:rsidR="00097E98" w:rsidRPr="00442838" w:rsidRDefault="00097E98" w:rsidP="000F163C">
            <w:pPr>
              <w:spacing w:line="360" w:lineRule="auto"/>
            </w:pPr>
          </w:p>
        </w:tc>
        <w:tc>
          <w:tcPr>
            <w:tcW w:w="724" w:type="dxa"/>
          </w:tcPr>
          <w:p w14:paraId="13BC507A" w14:textId="77777777" w:rsidR="00097E98" w:rsidRPr="00442838" w:rsidRDefault="00097E98" w:rsidP="000F163C">
            <w:pPr>
              <w:spacing w:line="360" w:lineRule="auto"/>
            </w:pPr>
          </w:p>
        </w:tc>
        <w:tc>
          <w:tcPr>
            <w:tcW w:w="1976" w:type="dxa"/>
          </w:tcPr>
          <w:p w14:paraId="3A682340" w14:textId="77777777" w:rsidR="00097E98" w:rsidRPr="00442838" w:rsidRDefault="00097E98" w:rsidP="000F163C">
            <w:pPr>
              <w:spacing w:line="360" w:lineRule="auto"/>
            </w:pPr>
          </w:p>
        </w:tc>
      </w:tr>
      <w:tr w:rsidR="00097E98" w:rsidRPr="00442838" w14:paraId="186E3817" w14:textId="77777777" w:rsidTr="000F163C">
        <w:trPr>
          <w:trHeight w:val="441"/>
        </w:trPr>
        <w:tc>
          <w:tcPr>
            <w:tcW w:w="1251" w:type="dxa"/>
          </w:tcPr>
          <w:p w14:paraId="1F86E3D3" w14:textId="77777777" w:rsidR="00097E98" w:rsidRPr="00442838" w:rsidRDefault="00097E98" w:rsidP="000F163C">
            <w:pPr>
              <w:spacing w:line="360" w:lineRule="auto"/>
            </w:pPr>
          </w:p>
        </w:tc>
        <w:tc>
          <w:tcPr>
            <w:tcW w:w="1652" w:type="dxa"/>
          </w:tcPr>
          <w:p w14:paraId="14DEE60E" w14:textId="77777777" w:rsidR="00097E98" w:rsidRPr="00442838" w:rsidRDefault="00097E98" w:rsidP="000F163C">
            <w:pPr>
              <w:spacing w:line="360" w:lineRule="auto"/>
            </w:pPr>
          </w:p>
        </w:tc>
        <w:tc>
          <w:tcPr>
            <w:tcW w:w="3719" w:type="dxa"/>
          </w:tcPr>
          <w:p w14:paraId="462C56BE" w14:textId="77777777" w:rsidR="00097E98" w:rsidRPr="00442838" w:rsidRDefault="00097E98" w:rsidP="000F163C">
            <w:pPr>
              <w:spacing w:line="360" w:lineRule="auto"/>
            </w:pPr>
          </w:p>
        </w:tc>
        <w:tc>
          <w:tcPr>
            <w:tcW w:w="880" w:type="dxa"/>
          </w:tcPr>
          <w:p w14:paraId="2E087E95" w14:textId="77777777" w:rsidR="00097E98" w:rsidRPr="00442838" w:rsidRDefault="00097E98" w:rsidP="000F163C">
            <w:pPr>
              <w:spacing w:line="360" w:lineRule="auto"/>
            </w:pPr>
          </w:p>
        </w:tc>
        <w:tc>
          <w:tcPr>
            <w:tcW w:w="724" w:type="dxa"/>
          </w:tcPr>
          <w:p w14:paraId="16ECDF84" w14:textId="77777777" w:rsidR="00097E98" w:rsidRPr="00442838" w:rsidRDefault="00097E98" w:rsidP="000F163C">
            <w:pPr>
              <w:spacing w:line="360" w:lineRule="auto"/>
            </w:pPr>
          </w:p>
        </w:tc>
        <w:tc>
          <w:tcPr>
            <w:tcW w:w="724" w:type="dxa"/>
          </w:tcPr>
          <w:p w14:paraId="18478613" w14:textId="77777777" w:rsidR="00097E98" w:rsidRPr="00442838" w:rsidRDefault="00097E98" w:rsidP="000F163C">
            <w:pPr>
              <w:spacing w:line="360" w:lineRule="auto"/>
            </w:pPr>
          </w:p>
        </w:tc>
        <w:tc>
          <w:tcPr>
            <w:tcW w:w="1976" w:type="dxa"/>
          </w:tcPr>
          <w:p w14:paraId="0AEF4672" w14:textId="77777777" w:rsidR="00097E98" w:rsidRPr="00442838" w:rsidRDefault="00097E98" w:rsidP="000F163C">
            <w:pPr>
              <w:spacing w:line="360" w:lineRule="auto"/>
            </w:pPr>
          </w:p>
        </w:tc>
      </w:tr>
      <w:tr w:rsidR="00097E98" w:rsidRPr="00442838" w14:paraId="04307EE2" w14:textId="77777777" w:rsidTr="000F163C">
        <w:trPr>
          <w:trHeight w:val="441"/>
        </w:trPr>
        <w:tc>
          <w:tcPr>
            <w:tcW w:w="1251" w:type="dxa"/>
          </w:tcPr>
          <w:p w14:paraId="576A986E" w14:textId="77777777" w:rsidR="00097E98" w:rsidRPr="00442838" w:rsidRDefault="00097E98" w:rsidP="000F163C">
            <w:pPr>
              <w:spacing w:line="360" w:lineRule="auto"/>
            </w:pPr>
          </w:p>
        </w:tc>
        <w:tc>
          <w:tcPr>
            <w:tcW w:w="1652" w:type="dxa"/>
          </w:tcPr>
          <w:p w14:paraId="2F669824" w14:textId="77777777" w:rsidR="00097E98" w:rsidRPr="00442838" w:rsidRDefault="00097E98" w:rsidP="000F163C">
            <w:pPr>
              <w:spacing w:line="360" w:lineRule="auto"/>
            </w:pPr>
          </w:p>
        </w:tc>
        <w:tc>
          <w:tcPr>
            <w:tcW w:w="3719" w:type="dxa"/>
          </w:tcPr>
          <w:p w14:paraId="0DE7714D" w14:textId="77777777" w:rsidR="00097E98" w:rsidRPr="00442838" w:rsidRDefault="00097E98" w:rsidP="000F163C">
            <w:pPr>
              <w:spacing w:line="360" w:lineRule="auto"/>
            </w:pPr>
          </w:p>
        </w:tc>
        <w:tc>
          <w:tcPr>
            <w:tcW w:w="880" w:type="dxa"/>
          </w:tcPr>
          <w:p w14:paraId="02F250BF" w14:textId="77777777" w:rsidR="00097E98" w:rsidRPr="00442838" w:rsidRDefault="00097E98" w:rsidP="000F163C">
            <w:pPr>
              <w:spacing w:line="360" w:lineRule="auto"/>
            </w:pPr>
          </w:p>
        </w:tc>
        <w:tc>
          <w:tcPr>
            <w:tcW w:w="724" w:type="dxa"/>
          </w:tcPr>
          <w:p w14:paraId="25106496" w14:textId="77777777" w:rsidR="00097E98" w:rsidRPr="00442838" w:rsidRDefault="00097E98" w:rsidP="000F163C">
            <w:pPr>
              <w:spacing w:line="360" w:lineRule="auto"/>
            </w:pPr>
          </w:p>
        </w:tc>
        <w:tc>
          <w:tcPr>
            <w:tcW w:w="724" w:type="dxa"/>
          </w:tcPr>
          <w:p w14:paraId="00EFA6FD" w14:textId="77777777" w:rsidR="00097E98" w:rsidRPr="00442838" w:rsidRDefault="00097E98" w:rsidP="000F163C">
            <w:pPr>
              <w:spacing w:line="360" w:lineRule="auto"/>
            </w:pPr>
          </w:p>
        </w:tc>
        <w:tc>
          <w:tcPr>
            <w:tcW w:w="1976" w:type="dxa"/>
          </w:tcPr>
          <w:p w14:paraId="04E5EFE3" w14:textId="77777777" w:rsidR="00097E98" w:rsidRPr="00442838" w:rsidRDefault="00097E98" w:rsidP="000F163C">
            <w:pPr>
              <w:spacing w:line="360" w:lineRule="auto"/>
            </w:pPr>
          </w:p>
        </w:tc>
      </w:tr>
      <w:tr w:rsidR="00097E98" w:rsidRPr="00442838" w14:paraId="09E5919D" w14:textId="77777777" w:rsidTr="000F163C">
        <w:trPr>
          <w:trHeight w:val="896"/>
        </w:trPr>
        <w:tc>
          <w:tcPr>
            <w:tcW w:w="1251" w:type="dxa"/>
          </w:tcPr>
          <w:p w14:paraId="5380518A" w14:textId="77777777" w:rsidR="00097E98" w:rsidRPr="00442838" w:rsidRDefault="00097E98" w:rsidP="000F163C">
            <w:pPr>
              <w:spacing w:line="360" w:lineRule="auto"/>
            </w:pPr>
          </w:p>
        </w:tc>
        <w:tc>
          <w:tcPr>
            <w:tcW w:w="1652" w:type="dxa"/>
          </w:tcPr>
          <w:p w14:paraId="7CC506DA" w14:textId="77777777" w:rsidR="00097E98" w:rsidRPr="00442838" w:rsidRDefault="00097E98" w:rsidP="000F163C">
            <w:pPr>
              <w:spacing w:line="360" w:lineRule="auto"/>
            </w:pPr>
          </w:p>
        </w:tc>
        <w:tc>
          <w:tcPr>
            <w:tcW w:w="3719" w:type="dxa"/>
          </w:tcPr>
          <w:p w14:paraId="2DA4E144" w14:textId="77777777" w:rsidR="00097E98" w:rsidRPr="00442838" w:rsidRDefault="00097E98" w:rsidP="000F163C">
            <w:pPr>
              <w:spacing w:line="360" w:lineRule="auto"/>
            </w:pPr>
          </w:p>
        </w:tc>
        <w:tc>
          <w:tcPr>
            <w:tcW w:w="880" w:type="dxa"/>
          </w:tcPr>
          <w:p w14:paraId="2962C226" w14:textId="77777777" w:rsidR="00097E98" w:rsidRPr="00442838" w:rsidRDefault="00097E98" w:rsidP="000F163C">
            <w:pPr>
              <w:spacing w:line="360" w:lineRule="auto"/>
            </w:pPr>
          </w:p>
        </w:tc>
        <w:tc>
          <w:tcPr>
            <w:tcW w:w="724" w:type="dxa"/>
          </w:tcPr>
          <w:p w14:paraId="4CBEFA7B" w14:textId="77777777" w:rsidR="00097E98" w:rsidRPr="00442838" w:rsidRDefault="00097E98" w:rsidP="000F163C">
            <w:pPr>
              <w:spacing w:line="360" w:lineRule="auto"/>
            </w:pPr>
          </w:p>
        </w:tc>
        <w:tc>
          <w:tcPr>
            <w:tcW w:w="724" w:type="dxa"/>
          </w:tcPr>
          <w:p w14:paraId="559C0FE2" w14:textId="77777777" w:rsidR="00097E98" w:rsidRPr="00442838" w:rsidRDefault="00097E98" w:rsidP="000F163C">
            <w:pPr>
              <w:spacing w:line="360" w:lineRule="auto"/>
            </w:pPr>
          </w:p>
        </w:tc>
        <w:tc>
          <w:tcPr>
            <w:tcW w:w="1976" w:type="dxa"/>
          </w:tcPr>
          <w:p w14:paraId="5F1A2AB7" w14:textId="77777777" w:rsidR="00097E98" w:rsidRPr="00442838" w:rsidRDefault="00097E98" w:rsidP="000F163C">
            <w:pPr>
              <w:spacing w:line="360" w:lineRule="auto"/>
            </w:pPr>
          </w:p>
        </w:tc>
      </w:tr>
    </w:tbl>
    <w:p w14:paraId="470FF36D" w14:textId="77777777" w:rsidR="00097E98" w:rsidRPr="00442838" w:rsidRDefault="00097E98" w:rsidP="00097E98">
      <w:pPr>
        <w:rPr>
          <w:sz w:val="24"/>
        </w:rPr>
      </w:pPr>
    </w:p>
    <w:p w14:paraId="49FA69B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A70B67" w14:textId="77777777" w:rsidTr="000F163C">
        <w:tc>
          <w:tcPr>
            <w:tcW w:w="3596" w:type="dxa"/>
          </w:tcPr>
          <w:p w14:paraId="26B5CE59" w14:textId="77777777" w:rsidR="00097E98" w:rsidRPr="00442838" w:rsidRDefault="00097E98" w:rsidP="000F163C">
            <w:pPr>
              <w:rPr>
                <w:sz w:val="24"/>
              </w:rPr>
            </w:pPr>
          </w:p>
        </w:tc>
        <w:tc>
          <w:tcPr>
            <w:tcW w:w="3597" w:type="dxa"/>
          </w:tcPr>
          <w:p w14:paraId="27B9E967" w14:textId="77777777" w:rsidR="00097E98" w:rsidRPr="00442838" w:rsidRDefault="00097E98" w:rsidP="000F163C">
            <w:pPr>
              <w:rPr>
                <w:sz w:val="24"/>
              </w:rPr>
            </w:pPr>
          </w:p>
        </w:tc>
        <w:tc>
          <w:tcPr>
            <w:tcW w:w="3597" w:type="dxa"/>
          </w:tcPr>
          <w:p w14:paraId="223BC952" w14:textId="77777777" w:rsidR="00097E98" w:rsidRPr="00442838" w:rsidRDefault="00097E98" w:rsidP="000F163C">
            <w:pPr>
              <w:rPr>
                <w:sz w:val="24"/>
              </w:rPr>
            </w:pPr>
          </w:p>
        </w:tc>
      </w:tr>
      <w:tr w:rsidR="00097E98" w:rsidRPr="00442838" w14:paraId="57BD2761" w14:textId="77777777" w:rsidTr="000F163C">
        <w:tc>
          <w:tcPr>
            <w:tcW w:w="3596" w:type="dxa"/>
          </w:tcPr>
          <w:p w14:paraId="256D6C99" w14:textId="77777777" w:rsidR="00097E98" w:rsidRPr="00442838" w:rsidRDefault="00097E98" w:rsidP="000F163C">
            <w:pPr>
              <w:rPr>
                <w:sz w:val="24"/>
              </w:rPr>
            </w:pPr>
          </w:p>
        </w:tc>
        <w:tc>
          <w:tcPr>
            <w:tcW w:w="3597" w:type="dxa"/>
          </w:tcPr>
          <w:p w14:paraId="71EBFEEC" w14:textId="77777777" w:rsidR="00097E98" w:rsidRPr="00442838" w:rsidRDefault="00097E98" w:rsidP="000F163C">
            <w:pPr>
              <w:rPr>
                <w:sz w:val="24"/>
              </w:rPr>
            </w:pPr>
          </w:p>
        </w:tc>
        <w:tc>
          <w:tcPr>
            <w:tcW w:w="3597" w:type="dxa"/>
          </w:tcPr>
          <w:p w14:paraId="059F9FAB" w14:textId="77777777" w:rsidR="00097E98" w:rsidRPr="00442838" w:rsidRDefault="00097E98" w:rsidP="000F163C">
            <w:pPr>
              <w:rPr>
                <w:sz w:val="24"/>
              </w:rPr>
            </w:pPr>
          </w:p>
        </w:tc>
      </w:tr>
    </w:tbl>
    <w:p w14:paraId="0E9CA04A" w14:textId="77777777" w:rsidR="00097E98" w:rsidRPr="00442838" w:rsidRDefault="00097E98" w:rsidP="00097E98">
      <w:pPr>
        <w:rPr>
          <w:sz w:val="24"/>
        </w:rPr>
      </w:pPr>
    </w:p>
    <w:p w14:paraId="29BDE783" w14:textId="77777777" w:rsidR="00097E98" w:rsidRPr="00442838" w:rsidRDefault="00097E98" w:rsidP="00097E98">
      <w:pPr>
        <w:rPr>
          <w:sz w:val="24"/>
        </w:rPr>
      </w:pPr>
      <w:r w:rsidRPr="00442838">
        <w:rPr>
          <w:sz w:val="24"/>
        </w:rPr>
        <w:t>Sprites:</w:t>
      </w:r>
    </w:p>
    <w:p w14:paraId="75676201" w14:textId="77777777" w:rsidR="00097E98" w:rsidRPr="00442838" w:rsidRDefault="00097E98" w:rsidP="00097E98">
      <w:pPr>
        <w:rPr>
          <w:sz w:val="24"/>
        </w:rPr>
      </w:pPr>
      <w:r w:rsidRPr="00442838">
        <w:rPr>
          <w:sz w:val="24"/>
        </w:rPr>
        <w:br w:type="page"/>
      </w:r>
    </w:p>
    <w:p w14:paraId="1A27C344" w14:textId="77777777" w:rsidR="00097E98" w:rsidRPr="00442838" w:rsidRDefault="00097E98" w:rsidP="00097E98">
      <w:pPr>
        <w:rPr>
          <w:sz w:val="24"/>
        </w:rPr>
      </w:pPr>
      <w:r w:rsidRPr="00442838">
        <w:rPr>
          <w:sz w:val="24"/>
        </w:rPr>
        <w:lastRenderedPageBreak/>
        <w:t>Family Page</w:t>
      </w:r>
    </w:p>
    <w:p w14:paraId="027AC7C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B4E8FA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E373C1A" w14:textId="77777777" w:rsidTr="000F163C">
        <w:trPr>
          <w:trHeight w:val="896"/>
        </w:trPr>
        <w:tc>
          <w:tcPr>
            <w:tcW w:w="1251" w:type="dxa"/>
          </w:tcPr>
          <w:p w14:paraId="4FE9F7A0" w14:textId="77777777" w:rsidR="00097E98" w:rsidRPr="00442838" w:rsidRDefault="00097E98" w:rsidP="000F163C">
            <w:pPr>
              <w:spacing w:line="360" w:lineRule="auto"/>
            </w:pPr>
            <w:r w:rsidRPr="00442838">
              <w:t>Pokemon</w:t>
            </w:r>
          </w:p>
          <w:p w14:paraId="5DCD8C91" w14:textId="77777777" w:rsidR="00097E98" w:rsidRPr="00442838" w:rsidRDefault="00097E98" w:rsidP="000F163C">
            <w:pPr>
              <w:spacing w:line="360" w:lineRule="auto"/>
            </w:pPr>
            <w:r w:rsidRPr="00442838">
              <w:t>Name</w:t>
            </w:r>
          </w:p>
        </w:tc>
        <w:tc>
          <w:tcPr>
            <w:tcW w:w="1652" w:type="dxa"/>
          </w:tcPr>
          <w:p w14:paraId="31966F8B" w14:textId="77777777" w:rsidR="00097E98" w:rsidRPr="00442838" w:rsidRDefault="00097E98" w:rsidP="000F163C">
            <w:pPr>
              <w:spacing w:line="360" w:lineRule="auto"/>
            </w:pPr>
            <w:r w:rsidRPr="00442838">
              <w:t>Pokemon Number</w:t>
            </w:r>
          </w:p>
        </w:tc>
        <w:tc>
          <w:tcPr>
            <w:tcW w:w="3719" w:type="dxa"/>
          </w:tcPr>
          <w:p w14:paraId="7341EB4E" w14:textId="77777777" w:rsidR="00097E98" w:rsidRPr="00442838" w:rsidRDefault="00097E98" w:rsidP="000F163C">
            <w:pPr>
              <w:spacing w:line="360" w:lineRule="auto"/>
            </w:pPr>
            <w:r w:rsidRPr="00442838">
              <w:t>Base Stats</w:t>
            </w:r>
          </w:p>
          <w:p w14:paraId="42ECF7F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7F07B8C" w14:textId="77777777" w:rsidR="00097E98" w:rsidRPr="00442838" w:rsidRDefault="00097E98" w:rsidP="000F163C">
            <w:pPr>
              <w:spacing w:line="360" w:lineRule="auto"/>
            </w:pPr>
            <w:r w:rsidRPr="00442838">
              <w:t>Ability</w:t>
            </w:r>
          </w:p>
        </w:tc>
        <w:tc>
          <w:tcPr>
            <w:tcW w:w="724" w:type="dxa"/>
          </w:tcPr>
          <w:p w14:paraId="7FC056AA" w14:textId="77777777" w:rsidR="00097E98" w:rsidRPr="00442838" w:rsidRDefault="00097E98" w:rsidP="000F163C">
            <w:pPr>
              <w:spacing w:line="360" w:lineRule="auto"/>
            </w:pPr>
            <w:r w:rsidRPr="00442838">
              <w:t>Type 1</w:t>
            </w:r>
          </w:p>
        </w:tc>
        <w:tc>
          <w:tcPr>
            <w:tcW w:w="724" w:type="dxa"/>
          </w:tcPr>
          <w:p w14:paraId="10C9A96D" w14:textId="77777777" w:rsidR="00097E98" w:rsidRPr="00442838" w:rsidRDefault="00097E98" w:rsidP="000F163C">
            <w:pPr>
              <w:spacing w:line="360" w:lineRule="auto"/>
            </w:pPr>
            <w:r w:rsidRPr="00442838">
              <w:t>Type 2</w:t>
            </w:r>
          </w:p>
        </w:tc>
        <w:tc>
          <w:tcPr>
            <w:tcW w:w="1976" w:type="dxa"/>
          </w:tcPr>
          <w:p w14:paraId="23758335" w14:textId="77777777" w:rsidR="00097E98" w:rsidRPr="00442838" w:rsidRDefault="00097E98" w:rsidP="000F163C">
            <w:pPr>
              <w:spacing w:line="360" w:lineRule="auto"/>
            </w:pPr>
            <w:r w:rsidRPr="00442838">
              <w:t>Evolution</w:t>
            </w:r>
          </w:p>
        </w:tc>
      </w:tr>
      <w:tr w:rsidR="00097E98" w:rsidRPr="00442838" w14:paraId="37183A0B" w14:textId="77777777" w:rsidTr="000F163C">
        <w:trPr>
          <w:trHeight w:val="454"/>
        </w:trPr>
        <w:tc>
          <w:tcPr>
            <w:tcW w:w="1251" w:type="dxa"/>
          </w:tcPr>
          <w:p w14:paraId="5809A5F5" w14:textId="77777777" w:rsidR="00097E98" w:rsidRPr="00442838" w:rsidRDefault="00097E98" w:rsidP="000F163C">
            <w:pPr>
              <w:spacing w:line="360" w:lineRule="auto"/>
            </w:pPr>
          </w:p>
        </w:tc>
        <w:tc>
          <w:tcPr>
            <w:tcW w:w="1652" w:type="dxa"/>
          </w:tcPr>
          <w:p w14:paraId="0530933B" w14:textId="77777777" w:rsidR="00097E98" w:rsidRPr="00442838" w:rsidRDefault="00097E98" w:rsidP="000F163C">
            <w:pPr>
              <w:spacing w:line="360" w:lineRule="auto"/>
            </w:pPr>
          </w:p>
        </w:tc>
        <w:tc>
          <w:tcPr>
            <w:tcW w:w="3719" w:type="dxa"/>
          </w:tcPr>
          <w:p w14:paraId="338CEF23" w14:textId="77777777" w:rsidR="00097E98" w:rsidRPr="00442838" w:rsidRDefault="00097E98" w:rsidP="000F163C">
            <w:pPr>
              <w:spacing w:line="360" w:lineRule="auto"/>
            </w:pPr>
          </w:p>
        </w:tc>
        <w:tc>
          <w:tcPr>
            <w:tcW w:w="880" w:type="dxa"/>
          </w:tcPr>
          <w:p w14:paraId="40BEEE1A" w14:textId="77777777" w:rsidR="00097E98" w:rsidRPr="00442838" w:rsidRDefault="00097E98" w:rsidP="000F163C">
            <w:pPr>
              <w:spacing w:line="360" w:lineRule="auto"/>
            </w:pPr>
          </w:p>
        </w:tc>
        <w:tc>
          <w:tcPr>
            <w:tcW w:w="724" w:type="dxa"/>
          </w:tcPr>
          <w:p w14:paraId="77C133DC" w14:textId="77777777" w:rsidR="00097E98" w:rsidRPr="00442838" w:rsidRDefault="00097E98" w:rsidP="000F163C">
            <w:pPr>
              <w:spacing w:line="360" w:lineRule="auto"/>
            </w:pPr>
          </w:p>
        </w:tc>
        <w:tc>
          <w:tcPr>
            <w:tcW w:w="724" w:type="dxa"/>
          </w:tcPr>
          <w:p w14:paraId="49EF65A6" w14:textId="77777777" w:rsidR="00097E98" w:rsidRPr="00442838" w:rsidRDefault="00097E98" w:rsidP="000F163C">
            <w:pPr>
              <w:spacing w:line="360" w:lineRule="auto"/>
            </w:pPr>
          </w:p>
        </w:tc>
        <w:tc>
          <w:tcPr>
            <w:tcW w:w="1976" w:type="dxa"/>
          </w:tcPr>
          <w:p w14:paraId="001B6C59" w14:textId="77777777" w:rsidR="00097E98" w:rsidRPr="00442838" w:rsidRDefault="00097E98" w:rsidP="000F163C">
            <w:pPr>
              <w:spacing w:line="360" w:lineRule="auto"/>
            </w:pPr>
          </w:p>
        </w:tc>
      </w:tr>
      <w:tr w:rsidR="00097E98" w:rsidRPr="00442838" w14:paraId="3847B168" w14:textId="77777777" w:rsidTr="000F163C">
        <w:trPr>
          <w:trHeight w:val="441"/>
        </w:trPr>
        <w:tc>
          <w:tcPr>
            <w:tcW w:w="1251" w:type="dxa"/>
          </w:tcPr>
          <w:p w14:paraId="37779C2D" w14:textId="77777777" w:rsidR="00097E98" w:rsidRPr="00442838" w:rsidRDefault="00097E98" w:rsidP="000F163C">
            <w:pPr>
              <w:spacing w:line="360" w:lineRule="auto"/>
            </w:pPr>
          </w:p>
        </w:tc>
        <w:tc>
          <w:tcPr>
            <w:tcW w:w="1652" w:type="dxa"/>
          </w:tcPr>
          <w:p w14:paraId="02AF4CF5" w14:textId="77777777" w:rsidR="00097E98" w:rsidRPr="00442838" w:rsidRDefault="00097E98" w:rsidP="000F163C">
            <w:pPr>
              <w:spacing w:line="360" w:lineRule="auto"/>
            </w:pPr>
          </w:p>
        </w:tc>
        <w:tc>
          <w:tcPr>
            <w:tcW w:w="3719" w:type="dxa"/>
          </w:tcPr>
          <w:p w14:paraId="1A2807FB" w14:textId="77777777" w:rsidR="00097E98" w:rsidRPr="00442838" w:rsidRDefault="00097E98" w:rsidP="000F163C">
            <w:pPr>
              <w:spacing w:line="360" w:lineRule="auto"/>
            </w:pPr>
          </w:p>
        </w:tc>
        <w:tc>
          <w:tcPr>
            <w:tcW w:w="880" w:type="dxa"/>
          </w:tcPr>
          <w:p w14:paraId="0CC6EBC6" w14:textId="77777777" w:rsidR="00097E98" w:rsidRPr="00442838" w:rsidRDefault="00097E98" w:rsidP="000F163C">
            <w:pPr>
              <w:spacing w:line="360" w:lineRule="auto"/>
            </w:pPr>
          </w:p>
        </w:tc>
        <w:tc>
          <w:tcPr>
            <w:tcW w:w="724" w:type="dxa"/>
          </w:tcPr>
          <w:p w14:paraId="464FCF44" w14:textId="77777777" w:rsidR="00097E98" w:rsidRPr="00442838" w:rsidRDefault="00097E98" w:rsidP="000F163C">
            <w:pPr>
              <w:spacing w:line="360" w:lineRule="auto"/>
            </w:pPr>
          </w:p>
        </w:tc>
        <w:tc>
          <w:tcPr>
            <w:tcW w:w="724" w:type="dxa"/>
          </w:tcPr>
          <w:p w14:paraId="7ECF305A" w14:textId="77777777" w:rsidR="00097E98" w:rsidRPr="00442838" w:rsidRDefault="00097E98" w:rsidP="000F163C">
            <w:pPr>
              <w:spacing w:line="360" w:lineRule="auto"/>
            </w:pPr>
          </w:p>
        </w:tc>
        <w:tc>
          <w:tcPr>
            <w:tcW w:w="1976" w:type="dxa"/>
          </w:tcPr>
          <w:p w14:paraId="6D7EE5ED" w14:textId="77777777" w:rsidR="00097E98" w:rsidRPr="00442838" w:rsidRDefault="00097E98" w:rsidP="000F163C">
            <w:pPr>
              <w:spacing w:line="360" w:lineRule="auto"/>
            </w:pPr>
          </w:p>
        </w:tc>
      </w:tr>
      <w:tr w:rsidR="00097E98" w:rsidRPr="00442838" w14:paraId="0712C14A" w14:textId="77777777" w:rsidTr="000F163C">
        <w:trPr>
          <w:trHeight w:val="441"/>
        </w:trPr>
        <w:tc>
          <w:tcPr>
            <w:tcW w:w="1251" w:type="dxa"/>
          </w:tcPr>
          <w:p w14:paraId="316DA372" w14:textId="77777777" w:rsidR="00097E98" w:rsidRPr="00442838" w:rsidRDefault="00097E98" w:rsidP="000F163C">
            <w:pPr>
              <w:spacing w:line="360" w:lineRule="auto"/>
            </w:pPr>
          </w:p>
        </w:tc>
        <w:tc>
          <w:tcPr>
            <w:tcW w:w="1652" w:type="dxa"/>
          </w:tcPr>
          <w:p w14:paraId="56241CE3" w14:textId="77777777" w:rsidR="00097E98" w:rsidRPr="00442838" w:rsidRDefault="00097E98" w:rsidP="000F163C">
            <w:pPr>
              <w:spacing w:line="360" w:lineRule="auto"/>
            </w:pPr>
          </w:p>
        </w:tc>
        <w:tc>
          <w:tcPr>
            <w:tcW w:w="3719" w:type="dxa"/>
          </w:tcPr>
          <w:p w14:paraId="42750D73" w14:textId="77777777" w:rsidR="00097E98" w:rsidRPr="00442838" w:rsidRDefault="00097E98" w:rsidP="000F163C">
            <w:pPr>
              <w:spacing w:line="360" w:lineRule="auto"/>
            </w:pPr>
          </w:p>
        </w:tc>
        <w:tc>
          <w:tcPr>
            <w:tcW w:w="880" w:type="dxa"/>
          </w:tcPr>
          <w:p w14:paraId="1F91DE94" w14:textId="77777777" w:rsidR="00097E98" w:rsidRPr="00442838" w:rsidRDefault="00097E98" w:rsidP="000F163C">
            <w:pPr>
              <w:spacing w:line="360" w:lineRule="auto"/>
            </w:pPr>
          </w:p>
        </w:tc>
        <w:tc>
          <w:tcPr>
            <w:tcW w:w="724" w:type="dxa"/>
          </w:tcPr>
          <w:p w14:paraId="3A149986" w14:textId="77777777" w:rsidR="00097E98" w:rsidRPr="00442838" w:rsidRDefault="00097E98" w:rsidP="000F163C">
            <w:pPr>
              <w:spacing w:line="360" w:lineRule="auto"/>
            </w:pPr>
          </w:p>
        </w:tc>
        <w:tc>
          <w:tcPr>
            <w:tcW w:w="724" w:type="dxa"/>
          </w:tcPr>
          <w:p w14:paraId="435287A4" w14:textId="77777777" w:rsidR="00097E98" w:rsidRPr="00442838" w:rsidRDefault="00097E98" w:rsidP="000F163C">
            <w:pPr>
              <w:spacing w:line="360" w:lineRule="auto"/>
            </w:pPr>
          </w:p>
        </w:tc>
        <w:tc>
          <w:tcPr>
            <w:tcW w:w="1976" w:type="dxa"/>
          </w:tcPr>
          <w:p w14:paraId="502A6FE0" w14:textId="77777777" w:rsidR="00097E98" w:rsidRPr="00442838" w:rsidRDefault="00097E98" w:rsidP="000F163C">
            <w:pPr>
              <w:spacing w:line="360" w:lineRule="auto"/>
            </w:pPr>
          </w:p>
        </w:tc>
      </w:tr>
      <w:tr w:rsidR="00097E98" w:rsidRPr="00442838" w14:paraId="12562EF9" w14:textId="77777777" w:rsidTr="000F163C">
        <w:trPr>
          <w:trHeight w:val="896"/>
        </w:trPr>
        <w:tc>
          <w:tcPr>
            <w:tcW w:w="1251" w:type="dxa"/>
          </w:tcPr>
          <w:p w14:paraId="758DF059" w14:textId="77777777" w:rsidR="00097E98" w:rsidRPr="00442838" w:rsidRDefault="00097E98" w:rsidP="000F163C">
            <w:pPr>
              <w:spacing w:line="360" w:lineRule="auto"/>
            </w:pPr>
          </w:p>
        </w:tc>
        <w:tc>
          <w:tcPr>
            <w:tcW w:w="1652" w:type="dxa"/>
          </w:tcPr>
          <w:p w14:paraId="614A7693" w14:textId="77777777" w:rsidR="00097E98" w:rsidRPr="00442838" w:rsidRDefault="00097E98" w:rsidP="000F163C">
            <w:pPr>
              <w:spacing w:line="360" w:lineRule="auto"/>
            </w:pPr>
          </w:p>
        </w:tc>
        <w:tc>
          <w:tcPr>
            <w:tcW w:w="3719" w:type="dxa"/>
          </w:tcPr>
          <w:p w14:paraId="00B3C324" w14:textId="77777777" w:rsidR="00097E98" w:rsidRPr="00442838" w:rsidRDefault="00097E98" w:rsidP="000F163C">
            <w:pPr>
              <w:spacing w:line="360" w:lineRule="auto"/>
            </w:pPr>
          </w:p>
        </w:tc>
        <w:tc>
          <w:tcPr>
            <w:tcW w:w="880" w:type="dxa"/>
          </w:tcPr>
          <w:p w14:paraId="0B51F879" w14:textId="77777777" w:rsidR="00097E98" w:rsidRPr="00442838" w:rsidRDefault="00097E98" w:rsidP="000F163C">
            <w:pPr>
              <w:spacing w:line="360" w:lineRule="auto"/>
            </w:pPr>
          </w:p>
        </w:tc>
        <w:tc>
          <w:tcPr>
            <w:tcW w:w="724" w:type="dxa"/>
          </w:tcPr>
          <w:p w14:paraId="62B5FCDE" w14:textId="77777777" w:rsidR="00097E98" w:rsidRPr="00442838" w:rsidRDefault="00097E98" w:rsidP="000F163C">
            <w:pPr>
              <w:spacing w:line="360" w:lineRule="auto"/>
            </w:pPr>
          </w:p>
        </w:tc>
        <w:tc>
          <w:tcPr>
            <w:tcW w:w="724" w:type="dxa"/>
          </w:tcPr>
          <w:p w14:paraId="7AB2BDDA" w14:textId="77777777" w:rsidR="00097E98" w:rsidRPr="00442838" w:rsidRDefault="00097E98" w:rsidP="000F163C">
            <w:pPr>
              <w:spacing w:line="360" w:lineRule="auto"/>
            </w:pPr>
          </w:p>
        </w:tc>
        <w:tc>
          <w:tcPr>
            <w:tcW w:w="1976" w:type="dxa"/>
          </w:tcPr>
          <w:p w14:paraId="362A5D9D" w14:textId="77777777" w:rsidR="00097E98" w:rsidRPr="00442838" w:rsidRDefault="00097E98" w:rsidP="000F163C">
            <w:pPr>
              <w:spacing w:line="360" w:lineRule="auto"/>
            </w:pPr>
          </w:p>
        </w:tc>
      </w:tr>
    </w:tbl>
    <w:p w14:paraId="0F54BF42" w14:textId="77777777" w:rsidR="00097E98" w:rsidRPr="00442838" w:rsidRDefault="00097E98" w:rsidP="00097E98">
      <w:pPr>
        <w:rPr>
          <w:sz w:val="24"/>
        </w:rPr>
      </w:pPr>
    </w:p>
    <w:p w14:paraId="4139EE5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B26299F" w14:textId="77777777" w:rsidTr="000F163C">
        <w:tc>
          <w:tcPr>
            <w:tcW w:w="3596" w:type="dxa"/>
          </w:tcPr>
          <w:p w14:paraId="66785AC3" w14:textId="77777777" w:rsidR="00097E98" w:rsidRPr="00442838" w:rsidRDefault="00097E98" w:rsidP="000F163C">
            <w:pPr>
              <w:rPr>
                <w:sz w:val="24"/>
              </w:rPr>
            </w:pPr>
          </w:p>
        </w:tc>
        <w:tc>
          <w:tcPr>
            <w:tcW w:w="3597" w:type="dxa"/>
          </w:tcPr>
          <w:p w14:paraId="323ED3AA" w14:textId="77777777" w:rsidR="00097E98" w:rsidRPr="00442838" w:rsidRDefault="00097E98" w:rsidP="000F163C">
            <w:pPr>
              <w:rPr>
                <w:sz w:val="24"/>
              </w:rPr>
            </w:pPr>
          </w:p>
        </w:tc>
        <w:tc>
          <w:tcPr>
            <w:tcW w:w="3597" w:type="dxa"/>
          </w:tcPr>
          <w:p w14:paraId="2F4AFF05" w14:textId="77777777" w:rsidR="00097E98" w:rsidRPr="00442838" w:rsidRDefault="00097E98" w:rsidP="000F163C">
            <w:pPr>
              <w:rPr>
                <w:sz w:val="24"/>
              </w:rPr>
            </w:pPr>
          </w:p>
        </w:tc>
      </w:tr>
      <w:tr w:rsidR="00097E98" w:rsidRPr="00442838" w14:paraId="125DBC22" w14:textId="77777777" w:rsidTr="000F163C">
        <w:tc>
          <w:tcPr>
            <w:tcW w:w="3596" w:type="dxa"/>
          </w:tcPr>
          <w:p w14:paraId="3217AB8E" w14:textId="77777777" w:rsidR="00097E98" w:rsidRPr="00442838" w:rsidRDefault="00097E98" w:rsidP="000F163C">
            <w:pPr>
              <w:rPr>
                <w:sz w:val="24"/>
              </w:rPr>
            </w:pPr>
          </w:p>
        </w:tc>
        <w:tc>
          <w:tcPr>
            <w:tcW w:w="3597" w:type="dxa"/>
          </w:tcPr>
          <w:p w14:paraId="511D248D" w14:textId="77777777" w:rsidR="00097E98" w:rsidRPr="00442838" w:rsidRDefault="00097E98" w:rsidP="000F163C">
            <w:pPr>
              <w:rPr>
                <w:sz w:val="24"/>
              </w:rPr>
            </w:pPr>
          </w:p>
        </w:tc>
        <w:tc>
          <w:tcPr>
            <w:tcW w:w="3597" w:type="dxa"/>
          </w:tcPr>
          <w:p w14:paraId="66101760" w14:textId="77777777" w:rsidR="00097E98" w:rsidRPr="00442838" w:rsidRDefault="00097E98" w:rsidP="000F163C">
            <w:pPr>
              <w:rPr>
                <w:sz w:val="24"/>
              </w:rPr>
            </w:pPr>
          </w:p>
        </w:tc>
      </w:tr>
    </w:tbl>
    <w:p w14:paraId="31071A4D" w14:textId="77777777" w:rsidR="00097E98" w:rsidRPr="00442838" w:rsidRDefault="00097E98" w:rsidP="00097E98">
      <w:pPr>
        <w:rPr>
          <w:sz w:val="24"/>
        </w:rPr>
      </w:pPr>
    </w:p>
    <w:p w14:paraId="7888CD6B" w14:textId="77777777" w:rsidR="00097E98" w:rsidRPr="00442838" w:rsidRDefault="00097E98" w:rsidP="00097E98">
      <w:pPr>
        <w:rPr>
          <w:sz w:val="24"/>
        </w:rPr>
      </w:pPr>
      <w:r w:rsidRPr="00442838">
        <w:rPr>
          <w:sz w:val="24"/>
        </w:rPr>
        <w:t>Sprites:</w:t>
      </w:r>
    </w:p>
    <w:p w14:paraId="333D6CB8" w14:textId="77777777" w:rsidR="00097E98" w:rsidRPr="00442838" w:rsidRDefault="00097E98" w:rsidP="00097E98">
      <w:pPr>
        <w:rPr>
          <w:sz w:val="24"/>
        </w:rPr>
      </w:pPr>
      <w:r w:rsidRPr="00442838">
        <w:rPr>
          <w:sz w:val="24"/>
        </w:rPr>
        <w:br w:type="page"/>
      </w:r>
    </w:p>
    <w:p w14:paraId="5680A995" w14:textId="77777777" w:rsidR="00097E98" w:rsidRPr="00442838" w:rsidRDefault="00097E98" w:rsidP="00097E98">
      <w:pPr>
        <w:rPr>
          <w:sz w:val="24"/>
        </w:rPr>
      </w:pPr>
      <w:r w:rsidRPr="00442838">
        <w:rPr>
          <w:sz w:val="24"/>
        </w:rPr>
        <w:lastRenderedPageBreak/>
        <w:t>Family Page</w:t>
      </w:r>
    </w:p>
    <w:p w14:paraId="20F691B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E4027F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9FFFB9" w14:textId="77777777" w:rsidTr="000F163C">
        <w:trPr>
          <w:trHeight w:val="896"/>
        </w:trPr>
        <w:tc>
          <w:tcPr>
            <w:tcW w:w="1251" w:type="dxa"/>
          </w:tcPr>
          <w:p w14:paraId="6E4A0173" w14:textId="77777777" w:rsidR="00097E98" w:rsidRPr="00442838" w:rsidRDefault="00097E98" w:rsidP="000F163C">
            <w:pPr>
              <w:spacing w:line="360" w:lineRule="auto"/>
            </w:pPr>
            <w:r w:rsidRPr="00442838">
              <w:t>Pokemon</w:t>
            </w:r>
          </w:p>
          <w:p w14:paraId="28268700" w14:textId="77777777" w:rsidR="00097E98" w:rsidRPr="00442838" w:rsidRDefault="00097E98" w:rsidP="000F163C">
            <w:pPr>
              <w:spacing w:line="360" w:lineRule="auto"/>
            </w:pPr>
            <w:r w:rsidRPr="00442838">
              <w:t>Name</w:t>
            </w:r>
          </w:p>
        </w:tc>
        <w:tc>
          <w:tcPr>
            <w:tcW w:w="1652" w:type="dxa"/>
          </w:tcPr>
          <w:p w14:paraId="6915C5F7" w14:textId="77777777" w:rsidR="00097E98" w:rsidRPr="00442838" w:rsidRDefault="00097E98" w:rsidP="000F163C">
            <w:pPr>
              <w:spacing w:line="360" w:lineRule="auto"/>
            </w:pPr>
            <w:r w:rsidRPr="00442838">
              <w:t>Pokemon Number</w:t>
            </w:r>
          </w:p>
        </w:tc>
        <w:tc>
          <w:tcPr>
            <w:tcW w:w="3719" w:type="dxa"/>
          </w:tcPr>
          <w:p w14:paraId="03589310" w14:textId="77777777" w:rsidR="00097E98" w:rsidRPr="00442838" w:rsidRDefault="00097E98" w:rsidP="000F163C">
            <w:pPr>
              <w:spacing w:line="360" w:lineRule="auto"/>
            </w:pPr>
            <w:r w:rsidRPr="00442838">
              <w:t>Base Stats</w:t>
            </w:r>
          </w:p>
          <w:p w14:paraId="780E89B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0C69842" w14:textId="77777777" w:rsidR="00097E98" w:rsidRPr="00442838" w:rsidRDefault="00097E98" w:rsidP="000F163C">
            <w:pPr>
              <w:spacing w:line="360" w:lineRule="auto"/>
            </w:pPr>
            <w:r w:rsidRPr="00442838">
              <w:t>Ability</w:t>
            </w:r>
          </w:p>
        </w:tc>
        <w:tc>
          <w:tcPr>
            <w:tcW w:w="724" w:type="dxa"/>
          </w:tcPr>
          <w:p w14:paraId="3DCC0733" w14:textId="77777777" w:rsidR="00097E98" w:rsidRPr="00442838" w:rsidRDefault="00097E98" w:rsidP="000F163C">
            <w:pPr>
              <w:spacing w:line="360" w:lineRule="auto"/>
            </w:pPr>
            <w:r w:rsidRPr="00442838">
              <w:t>Type 1</w:t>
            </w:r>
          </w:p>
        </w:tc>
        <w:tc>
          <w:tcPr>
            <w:tcW w:w="724" w:type="dxa"/>
          </w:tcPr>
          <w:p w14:paraId="573D0698" w14:textId="77777777" w:rsidR="00097E98" w:rsidRPr="00442838" w:rsidRDefault="00097E98" w:rsidP="000F163C">
            <w:pPr>
              <w:spacing w:line="360" w:lineRule="auto"/>
            </w:pPr>
            <w:r w:rsidRPr="00442838">
              <w:t>Type 2</w:t>
            </w:r>
          </w:p>
        </w:tc>
        <w:tc>
          <w:tcPr>
            <w:tcW w:w="1976" w:type="dxa"/>
          </w:tcPr>
          <w:p w14:paraId="5B32D19B" w14:textId="77777777" w:rsidR="00097E98" w:rsidRPr="00442838" w:rsidRDefault="00097E98" w:rsidP="000F163C">
            <w:pPr>
              <w:spacing w:line="360" w:lineRule="auto"/>
            </w:pPr>
            <w:r w:rsidRPr="00442838">
              <w:t>Evolution</w:t>
            </w:r>
          </w:p>
        </w:tc>
      </w:tr>
      <w:tr w:rsidR="00097E98" w:rsidRPr="00442838" w14:paraId="2BF47F2A" w14:textId="77777777" w:rsidTr="000F163C">
        <w:trPr>
          <w:trHeight w:val="454"/>
        </w:trPr>
        <w:tc>
          <w:tcPr>
            <w:tcW w:w="1251" w:type="dxa"/>
          </w:tcPr>
          <w:p w14:paraId="602242EF" w14:textId="77777777" w:rsidR="00097E98" w:rsidRPr="00442838" w:rsidRDefault="00097E98" w:rsidP="000F163C">
            <w:pPr>
              <w:spacing w:line="360" w:lineRule="auto"/>
            </w:pPr>
          </w:p>
        </w:tc>
        <w:tc>
          <w:tcPr>
            <w:tcW w:w="1652" w:type="dxa"/>
          </w:tcPr>
          <w:p w14:paraId="1D6EA5CA" w14:textId="77777777" w:rsidR="00097E98" w:rsidRPr="00442838" w:rsidRDefault="00097E98" w:rsidP="000F163C">
            <w:pPr>
              <w:spacing w:line="360" w:lineRule="auto"/>
            </w:pPr>
          </w:p>
        </w:tc>
        <w:tc>
          <w:tcPr>
            <w:tcW w:w="3719" w:type="dxa"/>
          </w:tcPr>
          <w:p w14:paraId="38DAFD7E" w14:textId="77777777" w:rsidR="00097E98" w:rsidRPr="00442838" w:rsidRDefault="00097E98" w:rsidP="000F163C">
            <w:pPr>
              <w:spacing w:line="360" w:lineRule="auto"/>
            </w:pPr>
          </w:p>
        </w:tc>
        <w:tc>
          <w:tcPr>
            <w:tcW w:w="880" w:type="dxa"/>
          </w:tcPr>
          <w:p w14:paraId="443B8CB6" w14:textId="77777777" w:rsidR="00097E98" w:rsidRPr="00442838" w:rsidRDefault="00097E98" w:rsidP="000F163C">
            <w:pPr>
              <w:spacing w:line="360" w:lineRule="auto"/>
            </w:pPr>
          </w:p>
        </w:tc>
        <w:tc>
          <w:tcPr>
            <w:tcW w:w="724" w:type="dxa"/>
          </w:tcPr>
          <w:p w14:paraId="3B91F5F6" w14:textId="77777777" w:rsidR="00097E98" w:rsidRPr="00442838" w:rsidRDefault="00097E98" w:rsidP="000F163C">
            <w:pPr>
              <w:spacing w:line="360" w:lineRule="auto"/>
            </w:pPr>
          </w:p>
        </w:tc>
        <w:tc>
          <w:tcPr>
            <w:tcW w:w="724" w:type="dxa"/>
          </w:tcPr>
          <w:p w14:paraId="6995C205" w14:textId="77777777" w:rsidR="00097E98" w:rsidRPr="00442838" w:rsidRDefault="00097E98" w:rsidP="000F163C">
            <w:pPr>
              <w:spacing w:line="360" w:lineRule="auto"/>
            </w:pPr>
          </w:p>
        </w:tc>
        <w:tc>
          <w:tcPr>
            <w:tcW w:w="1976" w:type="dxa"/>
          </w:tcPr>
          <w:p w14:paraId="314129FC" w14:textId="77777777" w:rsidR="00097E98" w:rsidRPr="00442838" w:rsidRDefault="00097E98" w:rsidP="000F163C">
            <w:pPr>
              <w:spacing w:line="360" w:lineRule="auto"/>
            </w:pPr>
          </w:p>
        </w:tc>
      </w:tr>
      <w:tr w:rsidR="00097E98" w:rsidRPr="00442838" w14:paraId="1AA4B362" w14:textId="77777777" w:rsidTr="000F163C">
        <w:trPr>
          <w:trHeight w:val="441"/>
        </w:trPr>
        <w:tc>
          <w:tcPr>
            <w:tcW w:w="1251" w:type="dxa"/>
          </w:tcPr>
          <w:p w14:paraId="5DBF4732" w14:textId="77777777" w:rsidR="00097E98" w:rsidRPr="00442838" w:rsidRDefault="00097E98" w:rsidP="000F163C">
            <w:pPr>
              <w:spacing w:line="360" w:lineRule="auto"/>
            </w:pPr>
          </w:p>
        </w:tc>
        <w:tc>
          <w:tcPr>
            <w:tcW w:w="1652" w:type="dxa"/>
          </w:tcPr>
          <w:p w14:paraId="0E1B3A4F" w14:textId="77777777" w:rsidR="00097E98" w:rsidRPr="00442838" w:rsidRDefault="00097E98" w:rsidP="000F163C">
            <w:pPr>
              <w:spacing w:line="360" w:lineRule="auto"/>
            </w:pPr>
          </w:p>
        </w:tc>
        <w:tc>
          <w:tcPr>
            <w:tcW w:w="3719" w:type="dxa"/>
          </w:tcPr>
          <w:p w14:paraId="4598A6D1" w14:textId="77777777" w:rsidR="00097E98" w:rsidRPr="00442838" w:rsidRDefault="00097E98" w:rsidP="000F163C">
            <w:pPr>
              <w:spacing w:line="360" w:lineRule="auto"/>
            </w:pPr>
          </w:p>
        </w:tc>
        <w:tc>
          <w:tcPr>
            <w:tcW w:w="880" w:type="dxa"/>
          </w:tcPr>
          <w:p w14:paraId="0C4469A9" w14:textId="77777777" w:rsidR="00097E98" w:rsidRPr="00442838" w:rsidRDefault="00097E98" w:rsidP="000F163C">
            <w:pPr>
              <w:spacing w:line="360" w:lineRule="auto"/>
            </w:pPr>
          </w:p>
        </w:tc>
        <w:tc>
          <w:tcPr>
            <w:tcW w:w="724" w:type="dxa"/>
          </w:tcPr>
          <w:p w14:paraId="379621AE" w14:textId="77777777" w:rsidR="00097E98" w:rsidRPr="00442838" w:rsidRDefault="00097E98" w:rsidP="000F163C">
            <w:pPr>
              <w:spacing w:line="360" w:lineRule="auto"/>
            </w:pPr>
          </w:p>
        </w:tc>
        <w:tc>
          <w:tcPr>
            <w:tcW w:w="724" w:type="dxa"/>
          </w:tcPr>
          <w:p w14:paraId="1596ED46" w14:textId="77777777" w:rsidR="00097E98" w:rsidRPr="00442838" w:rsidRDefault="00097E98" w:rsidP="000F163C">
            <w:pPr>
              <w:spacing w:line="360" w:lineRule="auto"/>
            </w:pPr>
          </w:p>
        </w:tc>
        <w:tc>
          <w:tcPr>
            <w:tcW w:w="1976" w:type="dxa"/>
          </w:tcPr>
          <w:p w14:paraId="5A1960D5" w14:textId="77777777" w:rsidR="00097E98" w:rsidRPr="00442838" w:rsidRDefault="00097E98" w:rsidP="000F163C">
            <w:pPr>
              <w:spacing w:line="360" w:lineRule="auto"/>
            </w:pPr>
          </w:p>
        </w:tc>
      </w:tr>
      <w:tr w:rsidR="00097E98" w:rsidRPr="00442838" w14:paraId="500B946F" w14:textId="77777777" w:rsidTr="000F163C">
        <w:trPr>
          <w:trHeight w:val="441"/>
        </w:trPr>
        <w:tc>
          <w:tcPr>
            <w:tcW w:w="1251" w:type="dxa"/>
          </w:tcPr>
          <w:p w14:paraId="3B826E93" w14:textId="77777777" w:rsidR="00097E98" w:rsidRPr="00442838" w:rsidRDefault="00097E98" w:rsidP="000F163C">
            <w:pPr>
              <w:spacing w:line="360" w:lineRule="auto"/>
            </w:pPr>
          </w:p>
        </w:tc>
        <w:tc>
          <w:tcPr>
            <w:tcW w:w="1652" w:type="dxa"/>
          </w:tcPr>
          <w:p w14:paraId="15D8CB2E" w14:textId="77777777" w:rsidR="00097E98" w:rsidRPr="00442838" w:rsidRDefault="00097E98" w:rsidP="000F163C">
            <w:pPr>
              <w:spacing w:line="360" w:lineRule="auto"/>
            </w:pPr>
          </w:p>
        </w:tc>
        <w:tc>
          <w:tcPr>
            <w:tcW w:w="3719" w:type="dxa"/>
          </w:tcPr>
          <w:p w14:paraId="38F76C04" w14:textId="77777777" w:rsidR="00097E98" w:rsidRPr="00442838" w:rsidRDefault="00097E98" w:rsidP="000F163C">
            <w:pPr>
              <w:spacing w:line="360" w:lineRule="auto"/>
            </w:pPr>
          </w:p>
        </w:tc>
        <w:tc>
          <w:tcPr>
            <w:tcW w:w="880" w:type="dxa"/>
          </w:tcPr>
          <w:p w14:paraId="06F7BA29" w14:textId="77777777" w:rsidR="00097E98" w:rsidRPr="00442838" w:rsidRDefault="00097E98" w:rsidP="000F163C">
            <w:pPr>
              <w:spacing w:line="360" w:lineRule="auto"/>
            </w:pPr>
          </w:p>
        </w:tc>
        <w:tc>
          <w:tcPr>
            <w:tcW w:w="724" w:type="dxa"/>
          </w:tcPr>
          <w:p w14:paraId="68AD6F2A" w14:textId="77777777" w:rsidR="00097E98" w:rsidRPr="00442838" w:rsidRDefault="00097E98" w:rsidP="000F163C">
            <w:pPr>
              <w:spacing w:line="360" w:lineRule="auto"/>
            </w:pPr>
          </w:p>
        </w:tc>
        <w:tc>
          <w:tcPr>
            <w:tcW w:w="724" w:type="dxa"/>
          </w:tcPr>
          <w:p w14:paraId="608E87E8" w14:textId="77777777" w:rsidR="00097E98" w:rsidRPr="00442838" w:rsidRDefault="00097E98" w:rsidP="000F163C">
            <w:pPr>
              <w:spacing w:line="360" w:lineRule="auto"/>
            </w:pPr>
          </w:p>
        </w:tc>
        <w:tc>
          <w:tcPr>
            <w:tcW w:w="1976" w:type="dxa"/>
          </w:tcPr>
          <w:p w14:paraId="5700AD77" w14:textId="77777777" w:rsidR="00097E98" w:rsidRPr="00442838" w:rsidRDefault="00097E98" w:rsidP="000F163C">
            <w:pPr>
              <w:spacing w:line="360" w:lineRule="auto"/>
            </w:pPr>
          </w:p>
        </w:tc>
      </w:tr>
      <w:tr w:rsidR="00097E98" w:rsidRPr="00442838" w14:paraId="303CA463" w14:textId="77777777" w:rsidTr="000F163C">
        <w:trPr>
          <w:trHeight w:val="896"/>
        </w:trPr>
        <w:tc>
          <w:tcPr>
            <w:tcW w:w="1251" w:type="dxa"/>
          </w:tcPr>
          <w:p w14:paraId="674A36DF" w14:textId="77777777" w:rsidR="00097E98" w:rsidRPr="00442838" w:rsidRDefault="00097E98" w:rsidP="000F163C">
            <w:pPr>
              <w:spacing w:line="360" w:lineRule="auto"/>
            </w:pPr>
          </w:p>
        </w:tc>
        <w:tc>
          <w:tcPr>
            <w:tcW w:w="1652" w:type="dxa"/>
          </w:tcPr>
          <w:p w14:paraId="2527ECF8" w14:textId="77777777" w:rsidR="00097E98" w:rsidRPr="00442838" w:rsidRDefault="00097E98" w:rsidP="000F163C">
            <w:pPr>
              <w:spacing w:line="360" w:lineRule="auto"/>
            </w:pPr>
          </w:p>
        </w:tc>
        <w:tc>
          <w:tcPr>
            <w:tcW w:w="3719" w:type="dxa"/>
          </w:tcPr>
          <w:p w14:paraId="07BAA569" w14:textId="77777777" w:rsidR="00097E98" w:rsidRPr="00442838" w:rsidRDefault="00097E98" w:rsidP="000F163C">
            <w:pPr>
              <w:spacing w:line="360" w:lineRule="auto"/>
            </w:pPr>
          </w:p>
        </w:tc>
        <w:tc>
          <w:tcPr>
            <w:tcW w:w="880" w:type="dxa"/>
          </w:tcPr>
          <w:p w14:paraId="1E687348" w14:textId="77777777" w:rsidR="00097E98" w:rsidRPr="00442838" w:rsidRDefault="00097E98" w:rsidP="000F163C">
            <w:pPr>
              <w:spacing w:line="360" w:lineRule="auto"/>
            </w:pPr>
          </w:p>
        </w:tc>
        <w:tc>
          <w:tcPr>
            <w:tcW w:w="724" w:type="dxa"/>
          </w:tcPr>
          <w:p w14:paraId="281B453C" w14:textId="77777777" w:rsidR="00097E98" w:rsidRPr="00442838" w:rsidRDefault="00097E98" w:rsidP="000F163C">
            <w:pPr>
              <w:spacing w:line="360" w:lineRule="auto"/>
            </w:pPr>
          </w:p>
        </w:tc>
        <w:tc>
          <w:tcPr>
            <w:tcW w:w="724" w:type="dxa"/>
          </w:tcPr>
          <w:p w14:paraId="393BCB7D" w14:textId="77777777" w:rsidR="00097E98" w:rsidRPr="00442838" w:rsidRDefault="00097E98" w:rsidP="000F163C">
            <w:pPr>
              <w:spacing w:line="360" w:lineRule="auto"/>
            </w:pPr>
          </w:p>
        </w:tc>
        <w:tc>
          <w:tcPr>
            <w:tcW w:w="1976" w:type="dxa"/>
          </w:tcPr>
          <w:p w14:paraId="45FA5932" w14:textId="77777777" w:rsidR="00097E98" w:rsidRPr="00442838" w:rsidRDefault="00097E98" w:rsidP="000F163C">
            <w:pPr>
              <w:spacing w:line="360" w:lineRule="auto"/>
            </w:pPr>
          </w:p>
        </w:tc>
      </w:tr>
    </w:tbl>
    <w:p w14:paraId="217B3FE9" w14:textId="77777777" w:rsidR="00097E98" w:rsidRPr="00442838" w:rsidRDefault="00097E98" w:rsidP="00097E98">
      <w:pPr>
        <w:rPr>
          <w:sz w:val="24"/>
        </w:rPr>
      </w:pPr>
    </w:p>
    <w:p w14:paraId="104F8E3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1836B95" w14:textId="77777777" w:rsidTr="000F163C">
        <w:tc>
          <w:tcPr>
            <w:tcW w:w="3596" w:type="dxa"/>
          </w:tcPr>
          <w:p w14:paraId="57105D4D" w14:textId="77777777" w:rsidR="00097E98" w:rsidRPr="00442838" w:rsidRDefault="00097E98" w:rsidP="000F163C">
            <w:pPr>
              <w:rPr>
                <w:sz w:val="24"/>
              </w:rPr>
            </w:pPr>
          </w:p>
        </w:tc>
        <w:tc>
          <w:tcPr>
            <w:tcW w:w="3597" w:type="dxa"/>
          </w:tcPr>
          <w:p w14:paraId="29D83415" w14:textId="77777777" w:rsidR="00097E98" w:rsidRPr="00442838" w:rsidRDefault="00097E98" w:rsidP="000F163C">
            <w:pPr>
              <w:rPr>
                <w:sz w:val="24"/>
              </w:rPr>
            </w:pPr>
          </w:p>
        </w:tc>
        <w:tc>
          <w:tcPr>
            <w:tcW w:w="3597" w:type="dxa"/>
          </w:tcPr>
          <w:p w14:paraId="6652CCB0" w14:textId="77777777" w:rsidR="00097E98" w:rsidRPr="00442838" w:rsidRDefault="00097E98" w:rsidP="000F163C">
            <w:pPr>
              <w:rPr>
                <w:sz w:val="24"/>
              </w:rPr>
            </w:pPr>
          </w:p>
        </w:tc>
      </w:tr>
      <w:tr w:rsidR="00097E98" w:rsidRPr="00442838" w14:paraId="1145378B" w14:textId="77777777" w:rsidTr="000F163C">
        <w:tc>
          <w:tcPr>
            <w:tcW w:w="3596" w:type="dxa"/>
          </w:tcPr>
          <w:p w14:paraId="79C2FF54" w14:textId="77777777" w:rsidR="00097E98" w:rsidRPr="00442838" w:rsidRDefault="00097E98" w:rsidP="000F163C">
            <w:pPr>
              <w:rPr>
                <w:sz w:val="24"/>
              </w:rPr>
            </w:pPr>
          </w:p>
        </w:tc>
        <w:tc>
          <w:tcPr>
            <w:tcW w:w="3597" w:type="dxa"/>
          </w:tcPr>
          <w:p w14:paraId="48CA2F4D" w14:textId="77777777" w:rsidR="00097E98" w:rsidRPr="00442838" w:rsidRDefault="00097E98" w:rsidP="000F163C">
            <w:pPr>
              <w:rPr>
                <w:sz w:val="24"/>
              </w:rPr>
            </w:pPr>
          </w:p>
        </w:tc>
        <w:tc>
          <w:tcPr>
            <w:tcW w:w="3597" w:type="dxa"/>
          </w:tcPr>
          <w:p w14:paraId="0F858B7F" w14:textId="77777777" w:rsidR="00097E98" w:rsidRPr="00442838" w:rsidRDefault="00097E98" w:rsidP="000F163C">
            <w:pPr>
              <w:rPr>
                <w:sz w:val="24"/>
              </w:rPr>
            </w:pPr>
          </w:p>
        </w:tc>
      </w:tr>
    </w:tbl>
    <w:p w14:paraId="27709003" w14:textId="77777777" w:rsidR="00097E98" w:rsidRPr="00442838" w:rsidRDefault="00097E98" w:rsidP="00097E98">
      <w:pPr>
        <w:rPr>
          <w:sz w:val="24"/>
        </w:rPr>
      </w:pPr>
    </w:p>
    <w:p w14:paraId="245185A1" w14:textId="77777777" w:rsidR="00097E98" w:rsidRPr="00442838" w:rsidRDefault="00097E98" w:rsidP="00097E98">
      <w:pPr>
        <w:rPr>
          <w:sz w:val="24"/>
        </w:rPr>
      </w:pPr>
      <w:r w:rsidRPr="00442838">
        <w:rPr>
          <w:sz w:val="24"/>
        </w:rPr>
        <w:t>Sprites:</w:t>
      </w:r>
    </w:p>
    <w:p w14:paraId="6680305A" w14:textId="77777777" w:rsidR="00097E98" w:rsidRPr="00442838" w:rsidRDefault="00097E98" w:rsidP="00097E98">
      <w:pPr>
        <w:rPr>
          <w:sz w:val="24"/>
        </w:rPr>
      </w:pPr>
      <w:r w:rsidRPr="00442838">
        <w:rPr>
          <w:sz w:val="24"/>
        </w:rPr>
        <w:br w:type="page"/>
      </w:r>
    </w:p>
    <w:p w14:paraId="5ECBD5BE" w14:textId="77777777" w:rsidR="00097E98" w:rsidRPr="00442838" w:rsidRDefault="00097E98" w:rsidP="00097E98">
      <w:pPr>
        <w:rPr>
          <w:sz w:val="24"/>
        </w:rPr>
      </w:pPr>
      <w:r w:rsidRPr="00442838">
        <w:rPr>
          <w:sz w:val="24"/>
        </w:rPr>
        <w:lastRenderedPageBreak/>
        <w:t>Family Page</w:t>
      </w:r>
    </w:p>
    <w:p w14:paraId="4CD3CD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4738B3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4D001C" w14:textId="77777777" w:rsidTr="000F163C">
        <w:trPr>
          <w:trHeight w:val="896"/>
        </w:trPr>
        <w:tc>
          <w:tcPr>
            <w:tcW w:w="1251" w:type="dxa"/>
          </w:tcPr>
          <w:p w14:paraId="0FB1BD71" w14:textId="77777777" w:rsidR="00097E98" w:rsidRPr="00442838" w:rsidRDefault="00097E98" w:rsidP="000F163C">
            <w:pPr>
              <w:spacing w:line="360" w:lineRule="auto"/>
            </w:pPr>
            <w:r w:rsidRPr="00442838">
              <w:t>Pokemon</w:t>
            </w:r>
          </w:p>
          <w:p w14:paraId="30BD4B87" w14:textId="77777777" w:rsidR="00097E98" w:rsidRPr="00442838" w:rsidRDefault="00097E98" w:rsidP="000F163C">
            <w:pPr>
              <w:spacing w:line="360" w:lineRule="auto"/>
            </w:pPr>
            <w:r w:rsidRPr="00442838">
              <w:t>Name</w:t>
            </w:r>
          </w:p>
        </w:tc>
        <w:tc>
          <w:tcPr>
            <w:tcW w:w="1652" w:type="dxa"/>
          </w:tcPr>
          <w:p w14:paraId="69074BB6" w14:textId="77777777" w:rsidR="00097E98" w:rsidRPr="00442838" w:rsidRDefault="00097E98" w:rsidP="000F163C">
            <w:pPr>
              <w:spacing w:line="360" w:lineRule="auto"/>
            </w:pPr>
            <w:r w:rsidRPr="00442838">
              <w:t>Pokemon Number</w:t>
            </w:r>
          </w:p>
        </w:tc>
        <w:tc>
          <w:tcPr>
            <w:tcW w:w="3719" w:type="dxa"/>
          </w:tcPr>
          <w:p w14:paraId="57F084DE" w14:textId="77777777" w:rsidR="00097E98" w:rsidRPr="00442838" w:rsidRDefault="00097E98" w:rsidP="000F163C">
            <w:pPr>
              <w:spacing w:line="360" w:lineRule="auto"/>
            </w:pPr>
            <w:r w:rsidRPr="00442838">
              <w:t>Base Stats</w:t>
            </w:r>
          </w:p>
          <w:p w14:paraId="41262D3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0A248E9" w14:textId="77777777" w:rsidR="00097E98" w:rsidRPr="00442838" w:rsidRDefault="00097E98" w:rsidP="000F163C">
            <w:pPr>
              <w:spacing w:line="360" w:lineRule="auto"/>
            </w:pPr>
            <w:r w:rsidRPr="00442838">
              <w:t>Ability</w:t>
            </w:r>
          </w:p>
        </w:tc>
        <w:tc>
          <w:tcPr>
            <w:tcW w:w="724" w:type="dxa"/>
          </w:tcPr>
          <w:p w14:paraId="1CD404FD" w14:textId="77777777" w:rsidR="00097E98" w:rsidRPr="00442838" w:rsidRDefault="00097E98" w:rsidP="000F163C">
            <w:pPr>
              <w:spacing w:line="360" w:lineRule="auto"/>
            </w:pPr>
            <w:r w:rsidRPr="00442838">
              <w:t>Type 1</w:t>
            </w:r>
          </w:p>
        </w:tc>
        <w:tc>
          <w:tcPr>
            <w:tcW w:w="724" w:type="dxa"/>
          </w:tcPr>
          <w:p w14:paraId="0CD01895" w14:textId="77777777" w:rsidR="00097E98" w:rsidRPr="00442838" w:rsidRDefault="00097E98" w:rsidP="000F163C">
            <w:pPr>
              <w:spacing w:line="360" w:lineRule="auto"/>
            </w:pPr>
            <w:r w:rsidRPr="00442838">
              <w:t>Type 2</w:t>
            </w:r>
          </w:p>
        </w:tc>
        <w:tc>
          <w:tcPr>
            <w:tcW w:w="1976" w:type="dxa"/>
          </w:tcPr>
          <w:p w14:paraId="264BC839" w14:textId="77777777" w:rsidR="00097E98" w:rsidRPr="00442838" w:rsidRDefault="00097E98" w:rsidP="000F163C">
            <w:pPr>
              <w:spacing w:line="360" w:lineRule="auto"/>
            </w:pPr>
            <w:r w:rsidRPr="00442838">
              <w:t>Evolution</w:t>
            </w:r>
          </w:p>
        </w:tc>
      </w:tr>
      <w:tr w:rsidR="00097E98" w:rsidRPr="00442838" w14:paraId="76C674C4" w14:textId="77777777" w:rsidTr="000F163C">
        <w:trPr>
          <w:trHeight w:val="454"/>
        </w:trPr>
        <w:tc>
          <w:tcPr>
            <w:tcW w:w="1251" w:type="dxa"/>
          </w:tcPr>
          <w:p w14:paraId="5909FE00" w14:textId="77777777" w:rsidR="00097E98" w:rsidRPr="00442838" w:rsidRDefault="00097E98" w:rsidP="000F163C">
            <w:pPr>
              <w:spacing w:line="360" w:lineRule="auto"/>
            </w:pPr>
          </w:p>
        </w:tc>
        <w:tc>
          <w:tcPr>
            <w:tcW w:w="1652" w:type="dxa"/>
          </w:tcPr>
          <w:p w14:paraId="6F6218F1" w14:textId="77777777" w:rsidR="00097E98" w:rsidRPr="00442838" w:rsidRDefault="00097E98" w:rsidP="000F163C">
            <w:pPr>
              <w:spacing w:line="360" w:lineRule="auto"/>
            </w:pPr>
          </w:p>
        </w:tc>
        <w:tc>
          <w:tcPr>
            <w:tcW w:w="3719" w:type="dxa"/>
          </w:tcPr>
          <w:p w14:paraId="2163D8AD" w14:textId="77777777" w:rsidR="00097E98" w:rsidRPr="00442838" w:rsidRDefault="00097E98" w:rsidP="000F163C">
            <w:pPr>
              <w:spacing w:line="360" w:lineRule="auto"/>
            </w:pPr>
          </w:p>
        </w:tc>
        <w:tc>
          <w:tcPr>
            <w:tcW w:w="880" w:type="dxa"/>
          </w:tcPr>
          <w:p w14:paraId="0E7C39E5" w14:textId="77777777" w:rsidR="00097E98" w:rsidRPr="00442838" w:rsidRDefault="00097E98" w:rsidP="000F163C">
            <w:pPr>
              <w:spacing w:line="360" w:lineRule="auto"/>
            </w:pPr>
          </w:p>
        </w:tc>
        <w:tc>
          <w:tcPr>
            <w:tcW w:w="724" w:type="dxa"/>
          </w:tcPr>
          <w:p w14:paraId="4EC5BFE3" w14:textId="77777777" w:rsidR="00097E98" w:rsidRPr="00442838" w:rsidRDefault="00097E98" w:rsidP="000F163C">
            <w:pPr>
              <w:spacing w:line="360" w:lineRule="auto"/>
            </w:pPr>
          </w:p>
        </w:tc>
        <w:tc>
          <w:tcPr>
            <w:tcW w:w="724" w:type="dxa"/>
          </w:tcPr>
          <w:p w14:paraId="135F3C10" w14:textId="77777777" w:rsidR="00097E98" w:rsidRPr="00442838" w:rsidRDefault="00097E98" w:rsidP="000F163C">
            <w:pPr>
              <w:spacing w:line="360" w:lineRule="auto"/>
            </w:pPr>
          </w:p>
        </w:tc>
        <w:tc>
          <w:tcPr>
            <w:tcW w:w="1976" w:type="dxa"/>
          </w:tcPr>
          <w:p w14:paraId="478FE80F" w14:textId="77777777" w:rsidR="00097E98" w:rsidRPr="00442838" w:rsidRDefault="00097E98" w:rsidP="000F163C">
            <w:pPr>
              <w:spacing w:line="360" w:lineRule="auto"/>
            </w:pPr>
          </w:p>
        </w:tc>
      </w:tr>
      <w:tr w:rsidR="00097E98" w:rsidRPr="00442838" w14:paraId="00242795" w14:textId="77777777" w:rsidTr="000F163C">
        <w:trPr>
          <w:trHeight w:val="441"/>
        </w:trPr>
        <w:tc>
          <w:tcPr>
            <w:tcW w:w="1251" w:type="dxa"/>
          </w:tcPr>
          <w:p w14:paraId="367A83EE" w14:textId="77777777" w:rsidR="00097E98" w:rsidRPr="00442838" w:rsidRDefault="00097E98" w:rsidP="000F163C">
            <w:pPr>
              <w:spacing w:line="360" w:lineRule="auto"/>
            </w:pPr>
          </w:p>
        </w:tc>
        <w:tc>
          <w:tcPr>
            <w:tcW w:w="1652" w:type="dxa"/>
          </w:tcPr>
          <w:p w14:paraId="15241DB3" w14:textId="77777777" w:rsidR="00097E98" w:rsidRPr="00442838" w:rsidRDefault="00097E98" w:rsidP="000F163C">
            <w:pPr>
              <w:spacing w:line="360" w:lineRule="auto"/>
            </w:pPr>
          </w:p>
        </w:tc>
        <w:tc>
          <w:tcPr>
            <w:tcW w:w="3719" w:type="dxa"/>
          </w:tcPr>
          <w:p w14:paraId="25942682" w14:textId="77777777" w:rsidR="00097E98" w:rsidRPr="00442838" w:rsidRDefault="00097E98" w:rsidP="000F163C">
            <w:pPr>
              <w:spacing w:line="360" w:lineRule="auto"/>
            </w:pPr>
          </w:p>
        </w:tc>
        <w:tc>
          <w:tcPr>
            <w:tcW w:w="880" w:type="dxa"/>
          </w:tcPr>
          <w:p w14:paraId="3F9611D5" w14:textId="77777777" w:rsidR="00097E98" w:rsidRPr="00442838" w:rsidRDefault="00097E98" w:rsidP="000F163C">
            <w:pPr>
              <w:spacing w:line="360" w:lineRule="auto"/>
            </w:pPr>
          </w:p>
        </w:tc>
        <w:tc>
          <w:tcPr>
            <w:tcW w:w="724" w:type="dxa"/>
          </w:tcPr>
          <w:p w14:paraId="7B36F297" w14:textId="77777777" w:rsidR="00097E98" w:rsidRPr="00442838" w:rsidRDefault="00097E98" w:rsidP="000F163C">
            <w:pPr>
              <w:spacing w:line="360" w:lineRule="auto"/>
            </w:pPr>
          </w:p>
        </w:tc>
        <w:tc>
          <w:tcPr>
            <w:tcW w:w="724" w:type="dxa"/>
          </w:tcPr>
          <w:p w14:paraId="06057F5F" w14:textId="77777777" w:rsidR="00097E98" w:rsidRPr="00442838" w:rsidRDefault="00097E98" w:rsidP="000F163C">
            <w:pPr>
              <w:spacing w:line="360" w:lineRule="auto"/>
            </w:pPr>
          </w:p>
        </w:tc>
        <w:tc>
          <w:tcPr>
            <w:tcW w:w="1976" w:type="dxa"/>
          </w:tcPr>
          <w:p w14:paraId="1BF42460" w14:textId="77777777" w:rsidR="00097E98" w:rsidRPr="00442838" w:rsidRDefault="00097E98" w:rsidP="000F163C">
            <w:pPr>
              <w:spacing w:line="360" w:lineRule="auto"/>
            </w:pPr>
          </w:p>
        </w:tc>
      </w:tr>
      <w:tr w:rsidR="00097E98" w:rsidRPr="00442838" w14:paraId="02BD3CA5" w14:textId="77777777" w:rsidTr="000F163C">
        <w:trPr>
          <w:trHeight w:val="441"/>
        </w:trPr>
        <w:tc>
          <w:tcPr>
            <w:tcW w:w="1251" w:type="dxa"/>
          </w:tcPr>
          <w:p w14:paraId="060F3528" w14:textId="77777777" w:rsidR="00097E98" w:rsidRPr="00442838" w:rsidRDefault="00097E98" w:rsidP="000F163C">
            <w:pPr>
              <w:spacing w:line="360" w:lineRule="auto"/>
            </w:pPr>
          </w:p>
        </w:tc>
        <w:tc>
          <w:tcPr>
            <w:tcW w:w="1652" w:type="dxa"/>
          </w:tcPr>
          <w:p w14:paraId="1076F197" w14:textId="77777777" w:rsidR="00097E98" w:rsidRPr="00442838" w:rsidRDefault="00097E98" w:rsidP="000F163C">
            <w:pPr>
              <w:spacing w:line="360" w:lineRule="auto"/>
            </w:pPr>
          </w:p>
        </w:tc>
        <w:tc>
          <w:tcPr>
            <w:tcW w:w="3719" w:type="dxa"/>
          </w:tcPr>
          <w:p w14:paraId="3E1ED63A" w14:textId="77777777" w:rsidR="00097E98" w:rsidRPr="00442838" w:rsidRDefault="00097E98" w:rsidP="000F163C">
            <w:pPr>
              <w:spacing w:line="360" w:lineRule="auto"/>
            </w:pPr>
          </w:p>
        </w:tc>
        <w:tc>
          <w:tcPr>
            <w:tcW w:w="880" w:type="dxa"/>
          </w:tcPr>
          <w:p w14:paraId="400D54B6" w14:textId="77777777" w:rsidR="00097E98" w:rsidRPr="00442838" w:rsidRDefault="00097E98" w:rsidP="000F163C">
            <w:pPr>
              <w:spacing w:line="360" w:lineRule="auto"/>
            </w:pPr>
          </w:p>
        </w:tc>
        <w:tc>
          <w:tcPr>
            <w:tcW w:w="724" w:type="dxa"/>
          </w:tcPr>
          <w:p w14:paraId="5A779FFC" w14:textId="77777777" w:rsidR="00097E98" w:rsidRPr="00442838" w:rsidRDefault="00097E98" w:rsidP="000F163C">
            <w:pPr>
              <w:spacing w:line="360" w:lineRule="auto"/>
            </w:pPr>
          </w:p>
        </w:tc>
        <w:tc>
          <w:tcPr>
            <w:tcW w:w="724" w:type="dxa"/>
          </w:tcPr>
          <w:p w14:paraId="3A416688" w14:textId="77777777" w:rsidR="00097E98" w:rsidRPr="00442838" w:rsidRDefault="00097E98" w:rsidP="000F163C">
            <w:pPr>
              <w:spacing w:line="360" w:lineRule="auto"/>
            </w:pPr>
          </w:p>
        </w:tc>
        <w:tc>
          <w:tcPr>
            <w:tcW w:w="1976" w:type="dxa"/>
          </w:tcPr>
          <w:p w14:paraId="7A073D07" w14:textId="77777777" w:rsidR="00097E98" w:rsidRPr="00442838" w:rsidRDefault="00097E98" w:rsidP="000F163C">
            <w:pPr>
              <w:spacing w:line="360" w:lineRule="auto"/>
            </w:pPr>
          </w:p>
        </w:tc>
      </w:tr>
      <w:tr w:rsidR="00097E98" w:rsidRPr="00442838" w14:paraId="7BDE3825" w14:textId="77777777" w:rsidTr="000F163C">
        <w:trPr>
          <w:trHeight w:val="896"/>
        </w:trPr>
        <w:tc>
          <w:tcPr>
            <w:tcW w:w="1251" w:type="dxa"/>
          </w:tcPr>
          <w:p w14:paraId="30CC263D" w14:textId="77777777" w:rsidR="00097E98" w:rsidRPr="00442838" w:rsidRDefault="00097E98" w:rsidP="000F163C">
            <w:pPr>
              <w:spacing w:line="360" w:lineRule="auto"/>
            </w:pPr>
          </w:p>
        </w:tc>
        <w:tc>
          <w:tcPr>
            <w:tcW w:w="1652" w:type="dxa"/>
          </w:tcPr>
          <w:p w14:paraId="22E3B0A8" w14:textId="77777777" w:rsidR="00097E98" w:rsidRPr="00442838" w:rsidRDefault="00097E98" w:rsidP="000F163C">
            <w:pPr>
              <w:spacing w:line="360" w:lineRule="auto"/>
            </w:pPr>
          </w:p>
        </w:tc>
        <w:tc>
          <w:tcPr>
            <w:tcW w:w="3719" w:type="dxa"/>
          </w:tcPr>
          <w:p w14:paraId="13FCD3E2" w14:textId="77777777" w:rsidR="00097E98" w:rsidRPr="00442838" w:rsidRDefault="00097E98" w:rsidP="000F163C">
            <w:pPr>
              <w:spacing w:line="360" w:lineRule="auto"/>
            </w:pPr>
          </w:p>
        </w:tc>
        <w:tc>
          <w:tcPr>
            <w:tcW w:w="880" w:type="dxa"/>
          </w:tcPr>
          <w:p w14:paraId="65593714" w14:textId="77777777" w:rsidR="00097E98" w:rsidRPr="00442838" w:rsidRDefault="00097E98" w:rsidP="000F163C">
            <w:pPr>
              <w:spacing w:line="360" w:lineRule="auto"/>
            </w:pPr>
          </w:p>
        </w:tc>
        <w:tc>
          <w:tcPr>
            <w:tcW w:w="724" w:type="dxa"/>
          </w:tcPr>
          <w:p w14:paraId="2AA2DA07" w14:textId="77777777" w:rsidR="00097E98" w:rsidRPr="00442838" w:rsidRDefault="00097E98" w:rsidP="000F163C">
            <w:pPr>
              <w:spacing w:line="360" w:lineRule="auto"/>
            </w:pPr>
          </w:p>
        </w:tc>
        <w:tc>
          <w:tcPr>
            <w:tcW w:w="724" w:type="dxa"/>
          </w:tcPr>
          <w:p w14:paraId="4492F744" w14:textId="77777777" w:rsidR="00097E98" w:rsidRPr="00442838" w:rsidRDefault="00097E98" w:rsidP="000F163C">
            <w:pPr>
              <w:spacing w:line="360" w:lineRule="auto"/>
            </w:pPr>
          </w:p>
        </w:tc>
        <w:tc>
          <w:tcPr>
            <w:tcW w:w="1976" w:type="dxa"/>
          </w:tcPr>
          <w:p w14:paraId="5524B26F" w14:textId="77777777" w:rsidR="00097E98" w:rsidRPr="00442838" w:rsidRDefault="00097E98" w:rsidP="000F163C">
            <w:pPr>
              <w:spacing w:line="360" w:lineRule="auto"/>
            </w:pPr>
          </w:p>
        </w:tc>
      </w:tr>
    </w:tbl>
    <w:p w14:paraId="171CCBE5" w14:textId="77777777" w:rsidR="00097E98" w:rsidRPr="00442838" w:rsidRDefault="00097E98" w:rsidP="00097E98">
      <w:pPr>
        <w:rPr>
          <w:sz w:val="24"/>
        </w:rPr>
      </w:pPr>
    </w:p>
    <w:p w14:paraId="46C6CBC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0EB629" w14:textId="77777777" w:rsidTr="000F163C">
        <w:tc>
          <w:tcPr>
            <w:tcW w:w="3596" w:type="dxa"/>
          </w:tcPr>
          <w:p w14:paraId="5383BAD3" w14:textId="77777777" w:rsidR="00097E98" w:rsidRPr="00442838" w:rsidRDefault="00097E98" w:rsidP="000F163C">
            <w:pPr>
              <w:rPr>
                <w:sz w:val="24"/>
              </w:rPr>
            </w:pPr>
          </w:p>
        </w:tc>
        <w:tc>
          <w:tcPr>
            <w:tcW w:w="3597" w:type="dxa"/>
          </w:tcPr>
          <w:p w14:paraId="7FA31953" w14:textId="77777777" w:rsidR="00097E98" w:rsidRPr="00442838" w:rsidRDefault="00097E98" w:rsidP="000F163C">
            <w:pPr>
              <w:rPr>
                <w:sz w:val="24"/>
              </w:rPr>
            </w:pPr>
          </w:p>
        </w:tc>
        <w:tc>
          <w:tcPr>
            <w:tcW w:w="3597" w:type="dxa"/>
          </w:tcPr>
          <w:p w14:paraId="2F0F7BD7" w14:textId="77777777" w:rsidR="00097E98" w:rsidRPr="00442838" w:rsidRDefault="00097E98" w:rsidP="000F163C">
            <w:pPr>
              <w:rPr>
                <w:sz w:val="24"/>
              </w:rPr>
            </w:pPr>
          </w:p>
        </w:tc>
      </w:tr>
      <w:tr w:rsidR="00097E98" w:rsidRPr="00442838" w14:paraId="2AD335BF" w14:textId="77777777" w:rsidTr="000F163C">
        <w:tc>
          <w:tcPr>
            <w:tcW w:w="3596" w:type="dxa"/>
          </w:tcPr>
          <w:p w14:paraId="4F6EE835" w14:textId="77777777" w:rsidR="00097E98" w:rsidRPr="00442838" w:rsidRDefault="00097E98" w:rsidP="000F163C">
            <w:pPr>
              <w:rPr>
                <w:sz w:val="24"/>
              </w:rPr>
            </w:pPr>
          </w:p>
        </w:tc>
        <w:tc>
          <w:tcPr>
            <w:tcW w:w="3597" w:type="dxa"/>
          </w:tcPr>
          <w:p w14:paraId="6CCF24A0" w14:textId="77777777" w:rsidR="00097E98" w:rsidRPr="00442838" w:rsidRDefault="00097E98" w:rsidP="000F163C">
            <w:pPr>
              <w:rPr>
                <w:sz w:val="24"/>
              </w:rPr>
            </w:pPr>
          </w:p>
        </w:tc>
        <w:tc>
          <w:tcPr>
            <w:tcW w:w="3597" w:type="dxa"/>
          </w:tcPr>
          <w:p w14:paraId="61BD00C3" w14:textId="77777777" w:rsidR="00097E98" w:rsidRPr="00442838" w:rsidRDefault="00097E98" w:rsidP="000F163C">
            <w:pPr>
              <w:rPr>
                <w:sz w:val="24"/>
              </w:rPr>
            </w:pPr>
          </w:p>
        </w:tc>
      </w:tr>
    </w:tbl>
    <w:p w14:paraId="03C1B25D" w14:textId="77777777" w:rsidR="00097E98" w:rsidRPr="00442838" w:rsidRDefault="00097E98" w:rsidP="00097E98">
      <w:pPr>
        <w:rPr>
          <w:sz w:val="24"/>
        </w:rPr>
      </w:pPr>
    </w:p>
    <w:p w14:paraId="38E44252" w14:textId="77777777" w:rsidR="00097E98" w:rsidRPr="00442838" w:rsidRDefault="00097E98" w:rsidP="00097E98">
      <w:pPr>
        <w:rPr>
          <w:sz w:val="24"/>
        </w:rPr>
      </w:pPr>
      <w:r w:rsidRPr="00442838">
        <w:rPr>
          <w:sz w:val="24"/>
        </w:rPr>
        <w:t>Sprites:</w:t>
      </w:r>
    </w:p>
    <w:p w14:paraId="27D127E5" w14:textId="77777777" w:rsidR="00097E98" w:rsidRPr="00442838" w:rsidRDefault="00097E98" w:rsidP="00097E98">
      <w:pPr>
        <w:rPr>
          <w:sz w:val="24"/>
        </w:rPr>
      </w:pPr>
      <w:r w:rsidRPr="00442838">
        <w:rPr>
          <w:sz w:val="24"/>
        </w:rPr>
        <w:br w:type="page"/>
      </w:r>
    </w:p>
    <w:p w14:paraId="1DF44972" w14:textId="77777777" w:rsidR="00097E98" w:rsidRPr="00442838" w:rsidRDefault="00097E98" w:rsidP="00097E98">
      <w:pPr>
        <w:rPr>
          <w:sz w:val="24"/>
        </w:rPr>
      </w:pPr>
      <w:r w:rsidRPr="00442838">
        <w:rPr>
          <w:sz w:val="24"/>
        </w:rPr>
        <w:lastRenderedPageBreak/>
        <w:t>Family Page</w:t>
      </w:r>
    </w:p>
    <w:p w14:paraId="3FB2584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7F2838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9B02CB3" w14:textId="77777777" w:rsidTr="000F163C">
        <w:trPr>
          <w:trHeight w:val="896"/>
        </w:trPr>
        <w:tc>
          <w:tcPr>
            <w:tcW w:w="1251" w:type="dxa"/>
          </w:tcPr>
          <w:p w14:paraId="6DAC87B0" w14:textId="77777777" w:rsidR="00097E98" w:rsidRPr="00442838" w:rsidRDefault="00097E98" w:rsidP="000F163C">
            <w:pPr>
              <w:spacing w:line="360" w:lineRule="auto"/>
            </w:pPr>
            <w:r w:rsidRPr="00442838">
              <w:t>Pokemon</w:t>
            </w:r>
          </w:p>
          <w:p w14:paraId="0EDE6D3E" w14:textId="77777777" w:rsidR="00097E98" w:rsidRPr="00442838" w:rsidRDefault="00097E98" w:rsidP="000F163C">
            <w:pPr>
              <w:spacing w:line="360" w:lineRule="auto"/>
            </w:pPr>
            <w:r w:rsidRPr="00442838">
              <w:t>Name</w:t>
            </w:r>
          </w:p>
        </w:tc>
        <w:tc>
          <w:tcPr>
            <w:tcW w:w="1652" w:type="dxa"/>
          </w:tcPr>
          <w:p w14:paraId="06119235" w14:textId="77777777" w:rsidR="00097E98" w:rsidRPr="00442838" w:rsidRDefault="00097E98" w:rsidP="000F163C">
            <w:pPr>
              <w:spacing w:line="360" w:lineRule="auto"/>
            </w:pPr>
            <w:r w:rsidRPr="00442838">
              <w:t>Pokemon Number</w:t>
            </w:r>
          </w:p>
        </w:tc>
        <w:tc>
          <w:tcPr>
            <w:tcW w:w="3719" w:type="dxa"/>
          </w:tcPr>
          <w:p w14:paraId="6B22B4F2" w14:textId="77777777" w:rsidR="00097E98" w:rsidRPr="00442838" w:rsidRDefault="00097E98" w:rsidP="000F163C">
            <w:pPr>
              <w:spacing w:line="360" w:lineRule="auto"/>
            </w:pPr>
            <w:r w:rsidRPr="00442838">
              <w:t>Base Stats</w:t>
            </w:r>
          </w:p>
          <w:p w14:paraId="2D84A2D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46921B2" w14:textId="77777777" w:rsidR="00097E98" w:rsidRPr="00442838" w:rsidRDefault="00097E98" w:rsidP="000F163C">
            <w:pPr>
              <w:spacing w:line="360" w:lineRule="auto"/>
            </w:pPr>
            <w:r w:rsidRPr="00442838">
              <w:t>Ability</w:t>
            </w:r>
          </w:p>
        </w:tc>
        <w:tc>
          <w:tcPr>
            <w:tcW w:w="724" w:type="dxa"/>
          </w:tcPr>
          <w:p w14:paraId="603E9DF3" w14:textId="77777777" w:rsidR="00097E98" w:rsidRPr="00442838" w:rsidRDefault="00097E98" w:rsidP="000F163C">
            <w:pPr>
              <w:spacing w:line="360" w:lineRule="auto"/>
            </w:pPr>
            <w:r w:rsidRPr="00442838">
              <w:t>Type 1</w:t>
            </w:r>
          </w:p>
        </w:tc>
        <w:tc>
          <w:tcPr>
            <w:tcW w:w="724" w:type="dxa"/>
          </w:tcPr>
          <w:p w14:paraId="5D3E6FE2" w14:textId="77777777" w:rsidR="00097E98" w:rsidRPr="00442838" w:rsidRDefault="00097E98" w:rsidP="000F163C">
            <w:pPr>
              <w:spacing w:line="360" w:lineRule="auto"/>
            </w:pPr>
            <w:r w:rsidRPr="00442838">
              <w:t>Type 2</w:t>
            </w:r>
          </w:p>
        </w:tc>
        <w:tc>
          <w:tcPr>
            <w:tcW w:w="1976" w:type="dxa"/>
          </w:tcPr>
          <w:p w14:paraId="3F570D90" w14:textId="77777777" w:rsidR="00097E98" w:rsidRPr="00442838" w:rsidRDefault="00097E98" w:rsidP="000F163C">
            <w:pPr>
              <w:spacing w:line="360" w:lineRule="auto"/>
            </w:pPr>
            <w:r w:rsidRPr="00442838">
              <w:t>Evolution</w:t>
            </w:r>
          </w:p>
        </w:tc>
      </w:tr>
      <w:tr w:rsidR="00097E98" w:rsidRPr="00442838" w14:paraId="0745B8FF" w14:textId="77777777" w:rsidTr="000F163C">
        <w:trPr>
          <w:trHeight w:val="454"/>
        </w:trPr>
        <w:tc>
          <w:tcPr>
            <w:tcW w:w="1251" w:type="dxa"/>
          </w:tcPr>
          <w:p w14:paraId="46AF8B45" w14:textId="77777777" w:rsidR="00097E98" w:rsidRPr="00442838" w:rsidRDefault="00097E98" w:rsidP="000F163C">
            <w:pPr>
              <w:spacing w:line="360" w:lineRule="auto"/>
            </w:pPr>
          </w:p>
        </w:tc>
        <w:tc>
          <w:tcPr>
            <w:tcW w:w="1652" w:type="dxa"/>
          </w:tcPr>
          <w:p w14:paraId="577EB167" w14:textId="77777777" w:rsidR="00097E98" w:rsidRPr="00442838" w:rsidRDefault="00097E98" w:rsidP="000F163C">
            <w:pPr>
              <w:spacing w:line="360" w:lineRule="auto"/>
            </w:pPr>
          </w:p>
        </w:tc>
        <w:tc>
          <w:tcPr>
            <w:tcW w:w="3719" w:type="dxa"/>
          </w:tcPr>
          <w:p w14:paraId="3268A65E" w14:textId="77777777" w:rsidR="00097E98" w:rsidRPr="00442838" w:rsidRDefault="00097E98" w:rsidP="000F163C">
            <w:pPr>
              <w:spacing w:line="360" w:lineRule="auto"/>
            </w:pPr>
          </w:p>
        </w:tc>
        <w:tc>
          <w:tcPr>
            <w:tcW w:w="880" w:type="dxa"/>
          </w:tcPr>
          <w:p w14:paraId="73C337D7" w14:textId="77777777" w:rsidR="00097E98" w:rsidRPr="00442838" w:rsidRDefault="00097E98" w:rsidP="000F163C">
            <w:pPr>
              <w:spacing w:line="360" w:lineRule="auto"/>
            </w:pPr>
          </w:p>
        </w:tc>
        <w:tc>
          <w:tcPr>
            <w:tcW w:w="724" w:type="dxa"/>
          </w:tcPr>
          <w:p w14:paraId="23422F30" w14:textId="77777777" w:rsidR="00097E98" w:rsidRPr="00442838" w:rsidRDefault="00097E98" w:rsidP="000F163C">
            <w:pPr>
              <w:spacing w:line="360" w:lineRule="auto"/>
            </w:pPr>
          </w:p>
        </w:tc>
        <w:tc>
          <w:tcPr>
            <w:tcW w:w="724" w:type="dxa"/>
          </w:tcPr>
          <w:p w14:paraId="3D19167C" w14:textId="77777777" w:rsidR="00097E98" w:rsidRPr="00442838" w:rsidRDefault="00097E98" w:rsidP="000F163C">
            <w:pPr>
              <w:spacing w:line="360" w:lineRule="auto"/>
            </w:pPr>
          </w:p>
        </w:tc>
        <w:tc>
          <w:tcPr>
            <w:tcW w:w="1976" w:type="dxa"/>
          </w:tcPr>
          <w:p w14:paraId="068068EB" w14:textId="77777777" w:rsidR="00097E98" w:rsidRPr="00442838" w:rsidRDefault="00097E98" w:rsidP="000F163C">
            <w:pPr>
              <w:spacing w:line="360" w:lineRule="auto"/>
            </w:pPr>
          </w:p>
        </w:tc>
      </w:tr>
      <w:tr w:rsidR="00097E98" w:rsidRPr="00442838" w14:paraId="6F7C70CC" w14:textId="77777777" w:rsidTr="000F163C">
        <w:trPr>
          <w:trHeight w:val="441"/>
        </w:trPr>
        <w:tc>
          <w:tcPr>
            <w:tcW w:w="1251" w:type="dxa"/>
          </w:tcPr>
          <w:p w14:paraId="18D6B5E7" w14:textId="77777777" w:rsidR="00097E98" w:rsidRPr="00442838" w:rsidRDefault="00097E98" w:rsidP="000F163C">
            <w:pPr>
              <w:spacing w:line="360" w:lineRule="auto"/>
            </w:pPr>
          </w:p>
        </w:tc>
        <w:tc>
          <w:tcPr>
            <w:tcW w:w="1652" w:type="dxa"/>
          </w:tcPr>
          <w:p w14:paraId="000D194B" w14:textId="77777777" w:rsidR="00097E98" w:rsidRPr="00442838" w:rsidRDefault="00097E98" w:rsidP="000F163C">
            <w:pPr>
              <w:spacing w:line="360" w:lineRule="auto"/>
            </w:pPr>
          </w:p>
        </w:tc>
        <w:tc>
          <w:tcPr>
            <w:tcW w:w="3719" w:type="dxa"/>
          </w:tcPr>
          <w:p w14:paraId="118FF278" w14:textId="77777777" w:rsidR="00097E98" w:rsidRPr="00442838" w:rsidRDefault="00097E98" w:rsidP="000F163C">
            <w:pPr>
              <w:spacing w:line="360" w:lineRule="auto"/>
            </w:pPr>
          </w:p>
        </w:tc>
        <w:tc>
          <w:tcPr>
            <w:tcW w:w="880" w:type="dxa"/>
          </w:tcPr>
          <w:p w14:paraId="5A559D1E" w14:textId="77777777" w:rsidR="00097E98" w:rsidRPr="00442838" w:rsidRDefault="00097E98" w:rsidP="000F163C">
            <w:pPr>
              <w:spacing w:line="360" w:lineRule="auto"/>
            </w:pPr>
          </w:p>
        </w:tc>
        <w:tc>
          <w:tcPr>
            <w:tcW w:w="724" w:type="dxa"/>
          </w:tcPr>
          <w:p w14:paraId="21795FE3" w14:textId="77777777" w:rsidR="00097E98" w:rsidRPr="00442838" w:rsidRDefault="00097E98" w:rsidP="000F163C">
            <w:pPr>
              <w:spacing w:line="360" w:lineRule="auto"/>
            </w:pPr>
          </w:p>
        </w:tc>
        <w:tc>
          <w:tcPr>
            <w:tcW w:w="724" w:type="dxa"/>
          </w:tcPr>
          <w:p w14:paraId="48603C84" w14:textId="77777777" w:rsidR="00097E98" w:rsidRPr="00442838" w:rsidRDefault="00097E98" w:rsidP="000F163C">
            <w:pPr>
              <w:spacing w:line="360" w:lineRule="auto"/>
            </w:pPr>
          </w:p>
        </w:tc>
        <w:tc>
          <w:tcPr>
            <w:tcW w:w="1976" w:type="dxa"/>
          </w:tcPr>
          <w:p w14:paraId="2EFE5E82" w14:textId="77777777" w:rsidR="00097E98" w:rsidRPr="00442838" w:rsidRDefault="00097E98" w:rsidP="000F163C">
            <w:pPr>
              <w:spacing w:line="360" w:lineRule="auto"/>
            </w:pPr>
          </w:p>
        </w:tc>
      </w:tr>
      <w:tr w:rsidR="00097E98" w:rsidRPr="00442838" w14:paraId="5C7147F7" w14:textId="77777777" w:rsidTr="000F163C">
        <w:trPr>
          <w:trHeight w:val="441"/>
        </w:trPr>
        <w:tc>
          <w:tcPr>
            <w:tcW w:w="1251" w:type="dxa"/>
          </w:tcPr>
          <w:p w14:paraId="14003E91" w14:textId="77777777" w:rsidR="00097E98" w:rsidRPr="00442838" w:rsidRDefault="00097E98" w:rsidP="000F163C">
            <w:pPr>
              <w:spacing w:line="360" w:lineRule="auto"/>
            </w:pPr>
          </w:p>
        </w:tc>
        <w:tc>
          <w:tcPr>
            <w:tcW w:w="1652" w:type="dxa"/>
          </w:tcPr>
          <w:p w14:paraId="686D0F46" w14:textId="77777777" w:rsidR="00097E98" w:rsidRPr="00442838" w:rsidRDefault="00097E98" w:rsidP="000F163C">
            <w:pPr>
              <w:spacing w:line="360" w:lineRule="auto"/>
            </w:pPr>
          </w:p>
        </w:tc>
        <w:tc>
          <w:tcPr>
            <w:tcW w:w="3719" w:type="dxa"/>
          </w:tcPr>
          <w:p w14:paraId="3AEFDF06" w14:textId="77777777" w:rsidR="00097E98" w:rsidRPr="00442838" w:rsidRDefault="00097E98" w:rsidP="000F163C">
            <w:pPr>
              <w:spacing w:line="360" w:lineRule="auto"/>
            </w:pPr>
          </w:p>
        </w:tc>
        <w:tc>
          <w:tcPr>
            <w:tcW w:w="880" w:type="dxa"/>
          </w:tcPr>
          <w:p w14:paraId="1F4BC6EB" w14:textId="77777777" w:rsidR="00097E98" w:rsidRPr="00442838" w:rsidRDefault="00097E98" w:rsidP="000F163C">
            <w:pPr>
              <w:spacing w:line="360" w:lineRule="auto"/>
            </w:pPr>
          </w:p>
        </w:tc>
        <w:tc>
          <w:tcPr>
            <w:tcW w:w="724" w:type="dxa"/>
          </w:tcPr>
          <w:p w14:paraId="391AE1C4" w14:textId="77777777" w:rsidR="00097E98" w:rsidRPr="00442838" w:rsidRDefault="00097E98" w:rsidP="000F163C">
            <w:pPr>
              <w:spacing w:line="360" w:lineRule="auto"/>
            </w:pPr>
          </w:p>
        </w:tc>
        <w:tc>
          <w:tcPr>
            <w:tcW w:w="724" w:type="dxa"/>
          </w:tcPr>
          <w:p w14:paraId="5753DF1D" w14:textId="77777777" w:rsidR="00097E98" w:rsidRPr="00442838" w:rsidRDefault="00097E98" w:rsidP="000F163C">
            <w:pPr>
              <w:spacing w:line="360" w:lineRule="auto"/>
            </w:pPr>
          </w:p>
        </w:tc>
        <w:tc>
          <w:tcPr>
            <w:tcW w:w="1976" w:type="dxa"/>
          </w:tcPr>
          <w:p w14:paraId="47A33D3E" w14:textId="77777777" w:rsidR="00097E98" w:rsidRPr="00442838" w:rsidRDefault="00097E98" w:rsidP="000F163C">
            <w:pPr>
              <w:spacing w:line="360" w:lineRule="auto"/>
            </w:pPr>
          </w:p>
        </w:tc>
      </w:tr>
      <w:tr w:rsidR="00097E98" w:rsidRPr="00442838" w14:paraId="33E16D95" w14:textId="77777777" w:rsidTr="000F163C">
        <w:trPr>
          <w:trHeight w:val="896"/>
        </w:trPr>
        <w:tc>
          <w:tcPr>
            <w:tcW w:w="1251" w:type="dxa"/>
          </w:tcPr>
          <w:p w14:paraId="00E2C3C6" w14:textId="77777777" w:rsidR="00097E98" w:rsidRPr="00442838" w:rsidRDefault="00097E98" w:rsidP="000F163C">
            <w:pPr>
              <w:spacing w:line="360" w:lineRule="auto"/>
            </w:pPr>
          </w:p>
        </w:tc>
        <w:tc>
          <w:tcPr>
            <w:tcW w:w="1652" w:type="dxa"/>
          </w:tcPr>
          <w:p w14:paraId="167D2BC5" w14:textId="77777777" w:rsidR="00097E98" w:rsidRPr="00442838" w:rsidRDefault="00097E98" w:rsidP="000F163C">
            <w:pPr>
              <w:spacing w:line="360" w:lineRule="auto"/>
            </w:pPr>
          </w:p>
        </w:tc>
        <w:tc>
          <w:tcPr>
            <w:tcW w:w="3719" w:type="dxa"/>
          </w:tcPr>
          <w:p w14:paraId="5B04D7D1" w14:textId="77777777" w:rsidR="00097E98" w:rsidRPr="00442838" w:rsidRDefault="00097E98" w:rsidP="000F163C">
            <w:pPr>
              <w:spacing w:line="360" w:lineRule="auto"/>
            </w:pPr>
          </w:p>
        </w:tc>
        <w:tc>
          <w:tcPr>
            <w:tcW w:w="880" w:type="dxa"/>
          </w:tcPr>
          <w:p w14:paraId="63D85B8E" w14:textId="77777777" w:rsidR="00097E98" w:rsidRPr="00442838" w:rsidRDefault="00097E98" w:rsidP="000F163C">
            <w:pPr>
              <w:spacing w:line="360" w:lineRule="auto"/>
            </w:pPr>
          </w:p>
        </w:tc>
        <w:tc>
          <w:tcPr>
            <w:tcW w:w="724" w:type="dxa"/>
          </w:tcPr>
          <w:p w14:paraId="7E3D4B05" w14:textId="77777777" w:rsidR="00097E98" w:rsidRPr="00442838" w:rsidRDefault="00097E98" w:rsidP="000F163C">
            <w:pPr>
              <w:spacing w:line="360" w:lineRule="auto"/>
            </w:pPr>
          </w:p>
        </w:tc>
        <w:tc>
          <w:tcPr>
            <w:tcW w:w="724" w:type="dxa"/>
          </w:tcPr>
          <w:p w14:paraId="1074095D" w14:textId="77777777" w:rsidR="00097E98" w:rsidRPr="00442838" w:rsidRDefault="00097E98" w:rsidP="000F163C">
            <w:pPr>
              <w:spacing w:line="360" w:lineRule="auto"/>
            </w:pPr>
          </w:p>
        </w:tc>
        <w:tc>
          <w:tcPr>
            <w:tcW w:w="1976" w:type="dxa"/>
          </w:tcPr>
          <w:p w14:paraId="4E97E2B7" w14:textId="77777777" w:rsidR="00097E98" w:rsidRPr="00442838" w:rsidRDefault="00097E98" w:rsidP="000F163C">
            <w:pPr>
              <w:spacing w:line="360" w:lineRule="auto"/>
            </w:pPr>
          </w:p>
        </w:tc>
      </w:tr>
    </w:tbl>
    <w:p w14:paraId="6A35C491" w14:textId="77777777" w:rsidR="00097E98" w:rsidRPr="00442838" w:rsidRDefault="00097E98" w:rsidP="00097E98">
      <w:pPr>
        <w:rPr>
          <w:sz w:val="24"/>
        </w:rPr>
      </w:pPr>
    </w:p>
    <w:p w14:paraId="2BC2EDE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70AEB97" w14:textId="77777777" w:rsidTr="000F163C">
        <w:tc>
          <w:tcPr>
            <w:tcW w:w="3596" w:type="dxa"/>
          </w:tcPr>
          <w:p w14:paraId="702DA117" w14:textId="77777777" w:rsidR="00097E98" w:rsidRPr="00442838" w:rsidRDefault="00097E98" w:rsidP="000F163C">
            <w:pPr>
              <w:rPr>
                <w:sz w:val="24"/>
              </w:rPr>
            </w:pPr>
          </w:p>
        </w:tc>
        <w:tc>
          <w:tcPr>
            <w:tcW w:w="3597" w:type="dxa"/>
          </w:tcPr>
          <w:p w14:paraId="2189D7F5" w14:textId="77777777" w:rsidR="00097E98" w:rsidRPr="00442838" w:rsidRDefault="00097E98" w:rsidP="000F163C">
            <w:pPr>
              <w:rPr>
                <w:sz w:val="24"/>
              </w:rPr>
            </w:pPr>
          </w:p>
        </w:tc>
        <w:tc>
          <w:tcPr>
            <w:tcW w:w="3597" w:type="dxa"/>
          </w:tcPr>
          <w:p w14:paraId="402E9B5C" w14:textId="77777777" w:rsidR="00097E98" w:rsidRPr="00442838" w:rsidRDefault="00097E98" w:rsidP="000F163C">
            <w:pPr>
              <w:rPr>
                <w:sz w:val="24"/>
              </w:rPr>
            </w:pPr>
          </w:p>
        </w:tc>
      </w:tr>
      <w:tr w:rsidR="00097E98" w:rsidRPr="00442838" w14:paraId="7BB22CA1" w14:textId="77777777" w:rsidTr="000F163C">
        <w:tc>
          <w:tcPr>
            <w:tcW w:w="3596" w:type="dxa"/>
          </w:tcPr>
          <w:p w14:paraId="58FCF185" w14:textId="77777777" w:rsidR="00097E98" w:rsidRPr="00442838" w:rsidRDefault="00097E98" w:rsidP="000F163C">
            <w:pPr>
              <w:rPr>
                <w:sz w:val="24"/>
              </w:rPr>
            </w:pPr>
          </w:p>
        </w:tc>
        <w:tc>
          <w:tcPr>
            <w:tcW w:w="3597" w:type="dxa"/>
          </w:tcPr>
          <w:p w14:paraId="7ACA6A35" w14:textId="77777777" w:rsidR="00097E98" w:rsidRPr="00442838" w:rsidRDefault="00097E98" w:rsidP="000F163C">
            <w:pPr>
              <w:rPr>
                <w:sz w:val="24"/>
              </w:rPr>
            </w:pPr>
          </w:p>
        </w:tc>
        <w:tc>
          <w:tcPr>
            <w:tcW w:w="3597" w:type="dxa"/>
          </w:tcPr>
          <w:p w14:paraId="42596CDD" w14:textId="77777777" w:rsidR="00097E98" w:rsidRPr="00442838" w:rsidRDefault="00097E98" w:rsidP="000F163C">
            <w:pPr>
              <w:rPr>
                <w:sz w:val="24"/>
              </w:rPr>
            </w:pPr>
          </w:p>
        </w:tc>
      </w:tr>
    </w:tbl>
    <w:p w14:paraId="7D670E3A" w14:textId="77777777" w:rsidR="00097E98" w:rsidRPr="00442838" w:rsidRDefault="00097E98" w:rsidP="00097E98">
      <w:pPr>
        <w:rPr>
          <w:sz w:val="24"/>
        </w:rPr>
      </w:pPr>
    </w:p>
    <w:p w14:paraId="7599BD14" w14:textId="77777777" w:rsidR="00097E98" w:rsidRPr="00442838" w:rsidRDefault="00097E98" w:rsidP="00097E98">
      <w:pPr>
        <w:rPr>
          <w:sz w:val="24"/>
        </w:rPr>
      </w:pPr>
      <w:r w:rsidRPr="00442838">
        <w:rPr>
          <w:sz w:val="24"/>
        </w:rPr>
        <w:t>Sprites:</w:t>
      </w:r>
    </w:p>
    <w:p w14:paraId="25F7ABC4" w14:textId="77777777" w:rsidR="00097E98" w:rsidRPr="00442838" w:rsidRDefault="00097E98" w:rsidP="00097E98">
      <w:pPr>
        <w:rPr>
          <w:sz w:val="24"/>
        </w:rPr>
      </w:pPr>
      <w:r w:rsidRPr="00442838">
        <w:rPr>
          <w:sz w:val="24"/>
        </w:rPr>
        <w:br w:type="page"/>
      </w:r>
    </w:p>
    <w:p w14:paraId="29854FA7" w14:textId="77777777" w:rsidR="00097E98" w:rsidRPr="00442838" w:rsidRDefault="00097E98" w:rsidP="00097E98">
      <w:pPr>
        <w:rPr>
          <w:sz w:val="24"/>
        </w:rPr>
      </w:pPr>
      <w:r w:rsidRPr="00442838">
        <w:rPr>
          <w:sz w:val="24"/>
        </w:rPr>
        <w:lastRenderedPageBreak/>
        <w:t>Family Page</w:t>
      </w:r>
    </w:p>
    <w:p w14:paraId="7A4D7E2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ED78C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300B032" w14:textId="77777777" w:rsidTr="000F163C">
        <w:trPr>
          <w:trHeight w:val="896"/>
        </w:trPr>
        <w:tc>
          <w:tcPr>
            <w:tcW w:w="1251" w:type="dxa"/>
          </w:tcPr>
          <w:p w14:paraId="763E752D" w14:textId="77777777" w:rsidR="00097E98" w:rsidRPr="00442838" w:rsidRDefault="00097E98" w:rsidP="000F163C">
            <w:pPr>
              <w:spacing w:line="360" w:lineRule="auto"/>
            </w:pPr>
            <w:r w:rsidRPr="00442838">
              <w:t>Pokemon</w:t>
            </w:r>
          </w:p>
          <w:p w14:paraId="55224338" w14:textId="77777777" w:rsidR="00097E98" w:rsidRPr="00442838" w:rsidRDefault="00097E98" w:rsidP="000F163C">
            <w:pPr>
              <w:spacing w:line="360" w:lineRule="auto"/>
            </w:pPr>
            <w:r w:rsidRPr="00442838">
              <w:t>Name</w:t>
            </w:r>
          </w:p>
        </w:tc>
        <w:tc>
          <w:tcPr>
            <w:tcW w:w="1652" w:type="dxa"/>
          </w:tcPr>
          <w:p w14:paraId="1E79AF8F" w14:textId="77777777" w:rsidR="00097E98" w:rsidRPr="00442838" w:rsidRDefault="00097E98" w:rsidP="000F163C">
            <w:pPr>
              <w:spacing w:line="360" w:lineRule="auto"/>
            </w:pPr>
            <w:r w:rsidRPr="00442838">
              <w:t>Pokemon Number</w:t>
            </w:r>
          </w:p>
        </w:tc>
        <w:tc>
          <w:tcPr>
            <w:tcW w:w="3719" w:type="dxa"/>
          </w:tcPr>
          <w:p w14:paraId="3D50D039" w14:textId="77777777" w:rsidR="00097E98" w:rsidRPr="00442838" w:rsidRDefault="00097E98" w:rsidP="000F163C">
            <w:pPr>
              <w:spacing w:line="360" w:lineRule="auto"/>
            </w:pPr>
            <w:r w:rsidRPr="00442838">
              <w:t>Base Stats</w:t>
            </w:r>
          </w:p>
          <w:p w14:paraId="6050FB4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DC524E5" w14:textId="77777777" w:rsidR="00097E98" w:rsidRPr="00442838" w:rsidRDefault="00097E98" w:rsidP="000F163C">
            <w:pPr>
              <w:spacing w:line="360" w:lineRule="auto"/>
            </w:pPr>
            <w:r w:rsidRPr="00442838">
              <w:t>Ability</w:t>
            </w:r>
          </w:p>
        </w:tc>
        <w:tc>
          <w:tcPr>
            <w:tcW w:w="724" w:type="dxa"/>
          </w:tcPr>
          <w:p w14:paraId="2F2524F5" w14:textId="77777777" w:rsidR="00097E98" w:rsidRPr="00442838" w:rsidRDefault="00097E98" w:rsidP="000F163C">
            <w:pPr>
              <w:spacing w:line="360" w:lineRule="auto"/>
            </w:pPr>
            <w:r w:rsidRPr="00442838">
              <w:t>Type 1</w:t>
            </w:r>
          </w:p>
        </w:tc>
        <w:tc>
          <w:tcPr>
            <w:tcW w:w="724" w:type="dxa"/>
          </w:tcPr>
          <w:p w14:paraId="3F079495" w14:textId="77777777" w:rsidR="00097E98" w:rsidRPr="00442838" w:rsidRDefault="00097E98" w:rsidP="000F163C">
            <w:pPr>
              <w:spacing w:line="360" w:lineRule="auto"/>
            </w:pPr>
            <w:r w:rsidRPr="00442838">
              <w:t>Type 2</w:t>
            </w:r>
          </w:p>
        </w:tc>
        <w:tc>
          <w:tcPr>
            <w:tcW w:w="1976" w:type="dxa"/>
          </w:tcPr>
          <w:p w14:paraId="20DC0035" w14:textId="77777777" w:rsidR="00097E98" w:rsidRPr="00442838" w:rsidRDefault="00097E98" w:rsidP="000F163C">
            <w:pPr>
              <w:spacing w:line="360" w:lineRule="auto"/>
            </w:pPr>
            <w:r w:rsidRPr="00442838">
              <w:t>Evolution</w:t>
            </w:r>
          </w:p>
        </w:tc>
      </w:tr>
      <w:tr w:rsidR="00097E98" w:rsidRPr="00442838" w14:paraId="743EE6FC" w14:textId="77777777" w:rsidTr="000F163C">
        <w:trPr>
          <w:trHeight w:val="454"/>
        </w:trPr>
        <w:tc>
          <w:tcPr>
            <w:tcW w:w="1251" w:type="dxa"/>
          </w:tcPr>
          <w:p w14:paraId="3C7437D2" w14:textId="77777777" w:rsidR="00097E98" w:rsidRPr="00442838" w:rsidRDefault="00097E98" w:rsidP="000F163C">
            <w:pPr>
              <w:spacing w:line="360" w:lineRule="auto"/>
            </w:pPr>
          </w:p>
        </w:tc>
        <w:tc>
          <w:tcPr>
            <w:tcW w:w="1652" w:type="dxa"/>
          </w:tcPr>
          <w:p w14:paraId="518E3BF8" w14:textId="77777777" w:rsidR="00097E98" w:rsidRPr="00442838" w:rsidRDefault="00097E98" w:rsidP="000F163C">
            <w:pPr>
              <w:spacing w:line="360" w:lineRule="auto"/>
            </w:pPr>
          </w:p>
        </w:tc>
        <w:tc>
          <w:tcPr>
            <w:tcW w:w="3719" w:type="dxa"/>
          </w:tcPr>
          <w:p w14:paraId="589F7A46" w14:textId="77777777" w:rsidR="00097E98" w:rsidRPr="00442838" w:rsidRDefault="00097E98" w:rsidP="000F163C">
            <w:pPr>
              <w:spacing w:line="360" w:lineRule="auto"/>
            </w:pPr>
          </w:p>
        </w:tc>
        <w:tc>
          <w:tcPr>
            <w:tcW w:w="880" w:type="dxa"/>
          </w:tcPr>
          <w:p w14:paraId="7922BFD2" w14:textId="77777777" w:rsidR="00097E98" w:rsidRPr="00442838" w:rsidRDefault="00097E98" w:rsidP="000F163C">
            <w:pPr>
              <w:spacing w:line="360" w:lineRule="auto"/>
            </w:pPr>
          </w:p>
        </w:tc>
        <w:tc>
          <w:tcPr>
            <w:tcW w:w="724" w:type="dxa"/>
          </w:tcPr>
          <w:p w14:paraId="4525C6D0" w14:textId="77777777" w:rsidR="00097E98" w:rsidRPr="00442838" w:rsidRDefault="00097E98" w:rsidP="000F163C">
            <w:pPr>
              <w:spacing w:line="360" w:lineRule="auto"/>
            </w:pPr>
          </w:p>
        </w:tc>
        <w:tc>
          <w:tcPr>
            <w:tcW w:w="724" w:type="dxa"/>
          </w:tcPr>
          <w:p w14:paraId="5548E637" w14:textId="77777777" w:rsidR="00097E98" w:rsidRPr="00442838" w:rsidRDefault="00097E98" w:rsidP="000F163C">
            <w:pPr>
              <w:spacing w:line="360" w:lineRule="auto"/>
            </w:pPr>
          </w:p>
        </w:tc>
        <w:tc>
          <w:tcPr>
            <w:tcW w:w="1976" w:type="dxa"/>
          </w:tcPr>
          <w:p w14:paraId="68B49ED9" w14:textId="77777777" w:rsidR="00097E98" w:rsidRPr="00442838" w:rsidRDefault="00097E98" w:rsidP="000F163C">
            <w:pPr>
              <w:spacing w:line="360" w:lineRule="auto"/>
            </w:pPr>
          </w:p>
        </w:tc>
      </w:tr>
      <w:tr w:rsidR="00097E98" w:rsidRPr="00442838" w14:paraId="497793F2" w14:textId="77777777" w:rsidTr="000F163C">
        <w:trPr>
          <w:trHeight w:val="441"/>
        </w:trPr>
        <w:tc>
          <w:tcPr>
            <w:tcW w:w="1251" w:type="dxa"/>
          </w:tcPr>
          <w:p w14:paraId="2C3050ED" w14:textId="77777777" w:rsidR="00097E98" w:rsidRPr="00442838" w:rsidRDefault="00097E98" w:rsidP="000F163C">
            <w:pPr>
              <w:spacing w:line="360" w:lineRule="auto"/>
            </w:pPr>
          </w:p>
        </w:tc>
        <w:tc>
          <w:tcPr>
            <w:tcW w:w="1652" w:type="dxa"/>
          </w:tcPr>
          <w:p w14:paraId="549D65D8" w14:textId="77777777" w:rsidR="00097E98" w:rsidRPr="00442838" w:rsidRDefault="00097E98" w:rsidP="000F163C">
            <w:pPr>
              <w:spacing w:line="360" w:lineRule="auto"/>
            </w:pPr>
          </w:p>
        </w:tc>
        <w:tc>
          <w:tcPr>
            <w:tcW w:w="3719" w:type="dxa"/>
          </w:tcPr>
          <w:p w14:paraId="3558EFD4" w14:textId="77777777" w:rsidR="00097E98" w:rsidRPr="00442838" w:rsidRDefault="00097E98" w:rsidP="000F163C">
            <w:pPr>
              <w:spacing w:line="360" w:lineRule="auto"/>
            </w:pPr>
          </w:p>
        </w:tc>
        <w:tc>
          <w:tcPr>
            <w:tcW w:w="880" w:type="dxa"/>
          </w:tcPr>
          <w:p w14:paraId="2FF5621F" w14:textId="77777777" w:rsidR="00097E98" w:rsidRPr="00442838" w:rsidRDefault="00097E98" w:rsidP="000F163C">
            <w:pPr>
              <w:spacing w:line="360" w:lineRule="auto"/>
            </w:pPr>
          </w:p>
        </w:tc>
        <w:tc>
          <w:tcPr>
            <w:tcW w:w="724" w:type="dxa"/>
          </w:tcPr>
          <w:p w14:paraId="73C20B63" w14:textId="77777777" w:rsidR="00097E98" w:rsidRPr="00442838" w:rsidRDefault="00097E98" w:rsidP="000F163C">
            <w:pPr>
              <w:spacing w:line="360" w:lineRule="auto"/>
            </w:pPr>
          </w:p>
        </w:tc>
        <w:tc>
          <w:tcPr>
            <w:tcW w:w="724" w:type="dxa"/>
          </w:tcPr>
          <w:p w14:paraId="763BC3C8" w14:textId="77777777" w:rsidR="00097E98" w:rsidRPr="00442838" w:rsidRDefault="00097E98" w:rsidP="000F163C">
            <w:pPr>
              <w:spacing w:line="360" w:lineRule="auto"/>
            </w:pPr>
          </w:p>
        </w:tc>
        <w:tc>
          <w:tcPr>
            <w:tcW w:w="1976" w:type="dxa"/>
          </w:tcPr>
          <w:p w14:paraId="6DD2C25E" w14:textId="77777777" w:rsidR="00097E98" w:rsidRPr="00442838" w:rsidRDefault="00097E98" w:rsidP="000F163C">
            <w:pPr>
              <w:spacing w:line="360" w:lineRule="auto"/>
            </w:pPr>
          </w:p>
        </w:tc>
      </w:tr>
      <w:tr w:rsidR="00097E98" w:rsidRPr="00442838" w14:paraId="7FBA67E3" w14:textId="77777777" w:rsidTr="000F163C">
        <w:trPr>
          <w:trHeight w:val="441"/>
        </w:trPr>
        <w:tc>
          <w:tcPr>
            <w:tcW w:w="1251" w:type="dxa"/>
          </w:tcPr>
          <w:p w14:paraId="0B73983D" w14:textId="77777777" w:rsidR="00097E98" w:rsidRPr="00442838" w:rsidRDefault="00097E98" w:rsidP="000F163C">
            <w:pPr>
              <w:spacing w:line="360" w:lineRule="auto"/>
            </w:pPr>
          </w:p>
        </w:tc>
        <w:tc>
          <w:tcPr>
            <w:tcW w:w="1652" w:type="dxa"/>
          </w:tcPr>
          <w:p w14:paraId="6CA41028" w14:textId="77777777" w:rsidR="00097E98" w:rsidRPr="00442838" w:rsidRDefault="00097E98" w:rsidP="000F163C">
            <w:pPr>
              <w:spacing w:line="360" w:lineRule="auto"/>
            </w:pPr>
          </w:p>
        </w:tc>
        <w:tc>
          <w:tcPr>
            <w:tcW w:w="3719" w:type="dxa"/>
          </w:tcPr>
          <w:p w14:paraId="6D0CD0FB" w14:textId="77777777" w:rsidR="00097E98" w:rsidRPr="00442838" w:rsidRDefault="00097E98" w:rsidP="000F163C">
            <w:pPr>
              <w:spacing w:line="360" w:lineRule="auto"/>
            </w:pPr>
          </w:p>
        </w:tc>
        <w:tc>
          <w:tcPr>
            <w:tcW w:w="880" w:type="dxa"/>
          </w:tcPr>
          <w:p w14:paraId="1FBA102B" w14:textId="77777777" w:rsidR="00097E98" w:rsidRPr="00442838" w:rsidRDefault="00097E98" w:rsidP="000F163C">
            <w:pPr>
              <w:spacing w:line="360" w:lineRule="auto"/>
            </w:pPr>
          </w:p>
        </w:tc>
        <w:tc>
          <w:tcPr>
            <w:tcW w:w="724" w:type="dxa"/>
          </w:tcPr>
          <w:p w14:paraId="400AF326" w14:textId="77777777" w:rsidR="00097E98" w:rsidRPr="00442838" w:rsidRDefault="00097E98" w:rsidP="000F163C">
            <w:pPr>
              <w:spacing w:line="360" w:lineRule="auto"/>
            </w:pPr>
          </w:p>
        </w:tc>
        <w:tc>
          <w:tcPr>
            <w:tcW w:w="724" w:type="dxa"/>
          </w:tcPr>
          <w:p w14:paraId="7F1ED51D" w14:textId="77777777" w:rsidR="00097E98" w:rsidRPr="00442838" w:rsidRDefault="00097E98" w:rsidP="000F163C">
            <w:pPr>
              <w:spacing w:line="360" w:lineRule="auto"/>
            </w:pPr>
          </w:p>
        </w:tc>
        <w:tc>
          <w:tcPr>
            <w:tcW w:w="1976" w:type="dxa"/>
          </w:tcPr>
          <w:p w14:paraId="5CE2B158" w14:textId="77777777" w:rsidR="00097E98" w:rsidRPr="00442838" w:rsidRDefault="00097E98" w:rsidP="000F163C">
            <w:pPr>
              <w:spacing w:line="360" w:lineRule="auto"/>
            </w:pPr>
          </w:p>
        </w:tc>
      </w:tr>
      <w:tr w:rsidR="00097E98" w:rsidRPr="00442838" w14:paraId="63572ED2" w14:textId="77777777" w:rsidTr="000F163C">
        <w:trPr>
          <w:trHeight w:val="896"/>
        </w:trPr>
        <w:tc>
          <w:tcPr>
            <w:tcW w:w="1251" w:type="dxa"/>
          </w:tcPr>
          <w:p w14:paraId="2D307763" w14:textId="77777777" w:rsidR="00097E98" w:rsidRPr="00442838" w:rsidRDefault="00097E98" w:rsidP="000F163C">
            <w:pPr>
              <w:spacing w:line="360" w:lineRule="auto"/>
            </w:pPr>
          </w:p>
        </w:tc>
        <w:tc>
          <w:tcPr>
            <w:tcW w:w="1652" w:type="dxa"/>
          </w:tcPr>
          <w:p w14:paraId="3760D7A0" w14:textId="77777777" w:rsidR="00097E98" w:rsidRPr="00442838" w:rsidRDefault="00097E98" w:rsidP="000F163C">
            <w:pPr>
              <w:spacing w:line="360" w:lineRule="auto"/>
            </w:pPr>
          </w:p>
        </w:tc>
        <w:tc>
          <w:tcPr>
            <w:tcW w:w="3719" w:type="dxa"/>
          </w:tcPr>
          <w:p w14:paraId="193CD39E" w14:textId="77777777" w:rsidR="00097E98" w:rsidRPr="00442838" w:rsidRDefault="00097E98" w:rsidP="000F163C">
            <w:pPr>
              <w:spacing w:line="360" w:lineRule="auto"/>
            </w:pPr>
          </w:p>
        </w:tc>
        <w:tc>
          <w:tcPr>
            <w:tcW w:w="880" w:type="dxa"/>
          </w:tcPr>
          <w:p w14:paraId="4D8F1A9B" w14:textId="77777777" w:rsidR="00097E98" w:rsidRPr="00442838" w:rsidRDefault="00097E98" w:rsidP="000F163C">
            <w:pPr>
              <w:spacing w:line="360" w:lineRule="auto"/>
            </w:pPr>
          </w:p>
        </w:tc>
        <w:tc>
          <w:tcPr>
            <w:tcW w:w="724" w:type="dxa"/>
          </w:tcPr>
          <w:p w14:paraId="05FC8DB8" w14:textId="77777777" w:rsidR="00097E98" w:rsidRPr="00442838" w:rsidRDefault="00097E98" w:rsidP="000F163C">
            <w:pPr>
              <w:spacing w:line="360" w:lineRule="auto"/>
            </w:pPr>
          </w:p>
        </w:tc>
        <w:tc>
          <w:tcPr>
            <w:tcW w:w="724" w:type="dxa"/>
          </w:tcPr>
          <w:p w14:paraId="44D5846A" w14:textId="77777777" w:rsidR="00097E98" w:rsidRPr="00442838" w:rsidRDefault="00097E98" w:rsidP="000F163C">
            <w:pPr>
              <w:spacing w:line="360" w:lineRule="auto"/>
            </w:pPr>
          </w:p>
        </w:tc>
        <w:tc>
          <w:tcPr>
            <w:tcW w:w="1976" w:type="dxa"/>
          </w:tcPr>
          <w:p w14:paraId="4E45B5AB" w14:textId="77777777" w:rsidR="00097E98" w:rsidRPr="00442838" w:rsidRDefault="00097E98" w:rsidP="000F163C">
            <w:pPr>
              <w:spacing w:line="360" w:lineRule="auto"/>
            </w:pPr>
          </w:p>
        </w:tc>
      </w:tr>
    </w:tbl>
    <w:p w14:paraId="22AC15FE" w14:textId="77777777" w:rsidR="00097E98" w:rsidRPr="00442838" w:rsidRDefault="00097E98" w:rsidP="00097E98">
      <w:pPr>
        <w:rPr>
          <w:sz w:val="24"/>
        </w:rPr>
      </w:pPr>
    </w:p>
    <w:p w14:paraId="3ED473B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5EEF11F" w14:textId="77777777" w:rsidTr="000F163C">
        <w:tc>
          <w:tcPr>
            <w:tcW w:w="3596" w:type="dxa"/>
          </w:tcPr>
          <w:p w14:paraId="7768D18E" w14:textId="77777777" w:rsidR="00097E98" w:rsidRPr="00442838" w:rsidRDefault="00097E98" w:rsidP="000F163C">
            <w:pPr>
              <w:rPr>
                <w:sz w:val="24"/>
              </w:rPr>
            </w:pPr>
          </w:p>
        </w:tc>
        <w:tc>
          <w:tcPr>
            <w:tcW w:w="3597" w:type="dxa"/>
          </w:tcPr>
          <w:p w14:paraId="0B3C21C3" w14:textId="77777777" w:rsidR="00097E98" w:rsidRPr="00442838" w:rsidRDefault="00097E98" w:rsidP="000F163C">
            <w:pPr>
              <w:rPr>
                <w:sz w:val="24"/>
              </w:rPr>
            </w:pPr>
          </w:p>
        </w:tc>
        <w:tc>
          <w:tcPr>
            <w:tcW w:w="3597" w:type="dxa"/>
          </w:tcPr>
          <w:p w14:paraId="1CE7DBFB" w14:textId="77777777" w:rsidR="00097E98" w:rsidRPr="00442838" w:rsidRDefault="00097E98" w:rsidP="000F163C">
            <w:pPr>
              <w:rPr>
                <w:sz w:val="24"/>
              </w:rPr>
            </w:pPr>
          </w:p>
        </w:tc>
      </w:tr>
      <w:tr w:rsidR="00097E98" w:rsidRPr="00442838" w14:paraId="3E59EBA6" w14:textId="77777777" w:rsidTr="000F163C">
        <w:tc>
          <w:tcPr>
            <w:tcW w:w="3596" w:type="dxa"/>
          </w:tcPr>
          <w:p w14:paraId="3AA4E9EF" w14:textId="77777777" w:rsidR="00097E98" w:rsidRPr="00442838" w:rsidRDefault="00097E98" w:rsidP="000F163C">
            <w:pPr>
              <w:rPr>
                <w:sz w:val="24"/>
              </w:rPr>
            </w:pPr>
          </w:p>
        </w:tc>
        <w:tc>
          <w:tcPr>
            <w:tcW w:w="3597" w:type="dxa"/>
          </w:tcPr>
          <w:p w14:paraId="63AF4E17" w14:textId="77777777" w:rsidR="00097E98" w:rsidRPr="00442838" w:rsidRDefault="00097E98" w:rsidP="000F163C">
            <w:pPr>
              <w:rPr>
                <w:sz w:val="24"/>
              </w:rPr>
            </w:pPr>
          </w:p>
        </w:tc>
        <w:tc>
          <w:tcPr>
            <w:tcW w:w="3597" w:type="dxa"/>
          </w:tcPr>
          <w:p w14:paraId="5753A125" w14:textId="77777777" w:rsidR="00097E98" w:rsidRPr="00442838" w:rsidRDefault="00097E98" w:rsidP="000F163C">
            <w:pPr>
              <w:rPr>
                <w:sz w:val="24"/>
              </w:rPr>
            </w:pPr>
          </w:p>
        </w:tc>
      </w:tr>
    </w:tbl>
    <w:p w14:paraId="1AB205AA" w14:textId="77777777" w:rsidR="00097E98" w:rsidRPr="00442838" w:rsidRDefault="00097E98" w:rsidP="00097E98">
      <w:pPr>
        <w:rPr>
          <w:sz w:val="24"/>
        </w:rPr>
      </w:pPr>
    </w:p>
    <w:p w14:paraId="3A9013BD" w14:textId="77777777" w:rsidR="00097E98" w:rsidRPr="00442838" w:rsidRDefault="00097E98" w:rsidP="00097E98">
      <w:pPr>
        <w:rPr>
          <w:sz w:val="24"/>
        </w:rPr>
      </w:pPr>
      <w:r w:rsidRPr="00442838">
        <w:rPr>
          <w:sz w:val="24"/>
        </w:rPr>
        <w:t>Sprites:</w:t>
      </w:r>
    </w:p>
    <w:p w14:paraId="4452105A" w14:textId="77777777" w:rsidR="00097E98" w:rsidRPr="00442838" w:rsidRDefault="00097E98" w:rsidP="00097E98">
      <w:pPr>
        <w:rPr>
          <w:sz w:val="24"/>
        </w:rPr>
      </w:pPr>
      <w:r w:rsidRPr="00442838">
        <w:rPr>
          <w:sz w:val="24"/>
        </w:rPr>
        <w:br w:type="page"/>
      </w:r>
    </w:p>
    <w:p w14:paraId="1B4A2C9B" w14:textId="77777777" w:rsidR="00097E98" w:rsidRPr="00442838" w:rsidRDefault="00097E98" w:rsidP="00097E98">
      <w:pPr>
        <w:rPr>
          <w:sz w:val="24"/>
        </w:rPr>
      </w:pPr>
      <w:r w:rsidRPr="00442838">
        <w:rPr>
          <w:sz w:val="24"/>
        </w:rPr>
        <w:lastRenderedPageBreak/>
        <w:t>Family Page</w:t>
      </w:r>
    </w:p>
    <w:p w14:paraId="079DFCF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FE749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C36FD8" w14:textId="77777777" w:rsidTr="000F163C">
        <w:trPr>
          <w:trHeight w:val="896"/>
        </w:trPr>
        <w:tc>
          <w:tcPr>
            <w:tcW w:w="1251" w:type="dxa"/>
          </w:tcPr>
          <w:p w14:paraId="06CB64B4" w14:textId="77777777" w:rsidR="00097E98" w:rsidRPr="00442838" w:rsidRDefault="00097E98" w:rsidP="000F163C">
            <w:pPr>
              <w:spacing w:line="360" w:lineRule="auto"/>
            </w:pPr>
            <w:r w:rsidRPr="00442838">
              <w:t>Pokemon</w:t>
            </w:r>
          </w:p>
          <w:p w14:paraId="43E3086F" w14:textId="77777777" w:rsidR="00097E98" w:rsidRPr="00442838" w:rsidRDefault="00097E98" w:rsidP="000F163C">
            <w:pPr>
              <w:spacing w:line="360" w:lineRule="auto"/>
            </w:pPr>
            <w:r w:rsidRPr="00442838">
              <w:t>Name</w:t>
            </w:r>
          </w:p>
        </w:tc>
        <w:tc>
          <w:tcPr>
            <w:tcW w:w="1652" w:type="dxa"/>
          </w:tcPr>
          <w:p w14:paraId="77C76941" w14:textId="77777777" w:rsidR="00097E98" w:rsidRPr="00442838" w:rsidRDefault="00097E98" w:rsidP="000F163C">
            <w:pPr>
              <w:spacing w:line="360" w:lineRule="auto"/>
            </w:pPr>
            <w:r w:rsidRPr="00442838">
              <w:t>Pokemon Number</w:t>
            </w:r>
          </w:p>
        </w:tc>
        <w:tc>
          <w:tcPr>
            <w:tcW w:w="3719" w:type="dxa"/>
          </w:tcPr>
          <w:p w14:paraId="381DE823" w14:textId="77777777" w:rsidR="00097E98" w:rsidRPr="00442838" w:rsidRDefault="00097E98" w:rsidP="000F163C">
            <w:pPr>
              <w:spacing w:line="360" w:lineRule="auto"/>
            </w:pPr>
            <w:r w:rsidRPr="00442838">
              <w:t>Base Stats</w:t>
            </w:r>
          </w:p>
          <w:p w14:paraId="6E5F549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A3C0DF3" w14:textId="77777777" w:rsidR="00097E98" w:rsidRPr="00442838" w:rsidRDefault="00097E98" w:rsidP="000F163C">
            <w:pPr>
              <w:spacing w:line="360" w:lineRule="auto"/>
            </w:pPr>
            <w:r w:rsidRPr="00442838">
              <w:t>Ability</w:t>
            </w:r>
          </w:p>
        </w:tc>
        <w:tc>
          <w:tcPr>
            <w:tcW w:w="724" w:type="dxa"/>
          </w:tcPr>
          <w:p w14:paraId="4CF00402" w14:textId="77777777" w:rsidR="00097E98" w:rsidRPr="00442838" w:rsidRDefault="00097E98" w:rsidP="000F163C">
            <w:pPr>
              <w:spacing w:line="360" w:lineRule="auto"/>
            </w:pPr>
            <w:r w:rsidRPr="00442838">
              <w:t>Type 1</w:t>
            </w:r>
          </w:p>
        </w:tc>
        <w:tc>
          <w:tcPr>
            <w:tcW w:w="724" w:type="dxa"/>
          </w:tcPr>
          <w:p w14:paraId="2ED6ADAC" w14:textId="77777777" w:rsidR="00097E98" w:rsidRPr="00442838" w:rsidRDefault="00097E98" w:rsidP="000F163C">
            <w:pPr>
              <w:spacing w:line="360" w:lineRule="auto"/>
            </w:pPr>
            <w:r w:rsidRPr="00442838">
              <w:t>Type 2</w:t>
            </w:r>
          </w:p>
        </w:tc>
        <w:tc>
          <w:tcPr>
            <w:tcW w:w="1976" w:type="dxa"/>
          </w:tcPr>
          <w:p w14:paraId="7CD17D5E" w14:textId="77777777" w:rsidR="00097E98" w:rsidRPr="00442838" w:rsidRDefault="00097E98" w:rsidP="000F163C">
            <w:pPr>
              <w:spacing w:line="360" w:lineRule="auto"/>
            </w:pPr>
            <w:r w:rsidRPr="00442838">
              <w:t>Evolution</w:t>
            </w:r>
          </w:p>
        </w:tc>
      </w:tr>
      <w:tr w:rsidR="00097E98" w:rsidRPr="00442838" w14:paraId="35222A20" w14:textId="77777777" w:rsidTr="000F163C">
        <w:trPr>
          <w:trHeight w:val="454"/>
        </w:trPr>
        <w:tc>
          <w:tcPr>
            <w:tcW w:w="1251" w:type="dxa"/>
          </w:tcPr>
          <w:p w14:paraId="63A66C23" w14:textId="77777777" w:rsidR="00097E98" w:rsidRPr="00442838" w:rsidRDefault="00097E98" w:rsidP="000F163C">
            <w:pPr>
              <w:spacing w:line="360" w:lineRule="auto"/>
            </w:pPr>
          </w:p>
        </w:tc>
        <w:tc>
          <w:tcPr>
            <w:tcW w:w="1652" w:type="dxa"/>
          </w:tcPr>
          <w:p w14:paraId="028F5D2D" w14:textId="77777777" w:rsidR="00097E98" w:rsidRPr="00442838" w:rsidRDefault="00097E98" w:rsidP="000F163C">
            <w:pPr>
              <w:spacing w:line="360" w:lineRule="auto"/>
            </w:pPr>
          </w:p>
        </w:tc>
        <w:tc>
          <w:tcPr>
            <w:tcW w:w="3719" w:type="dxa"/>
          </w:tcPr>
          <w:p w14:paraId="50F62E62" w14:textId="77777777" w:rsidR="00097E98" w:rsidRPr="00442838" w:rsidRDefault="00097E98" w:rsidP="000F163C">
            <w:pPr>
              <w:spacing w:line="360" w:lineRule="auto"/>
            </w:pPr>
          </w:p>
        </w:tc>
        <w:tc>
          <w:tcPr>
            <w:tcW w:w="880" w:type="dxa"/>
          </w:tcPr>
          <w:p w14:paraId="0F5E57CC" w14:textId="77777777" w:rsidR="00097E98" w:rsidRPr="00442838" w:rsidRDefault="00097E98" w:rsidP="000F163C">
            <w:pPr>
              <w:spacing w:line="360" w:lineRule="auto"/>
            </w:pPr>
          </w:p>
        </w:tc>
        <w:tc>
          <w:tcPr>
            <w:tcW w:w="724" w:type="dxa"/>
          </w:tcPr>
          <w:p w14:paraId="315AF0B2" w14:textId="77777777" w:rsidR="00097E98" w:rsidRPr="00442838" w:rsidRDefault="00097E98" w:rsidP="000F163C">
            <w:pPr>
              <w:spacing w:line="360" w:lineRule="auto"/>
            </w:pPr>
          </w:p>
        </w:tc>
        <w:tc>
          <w:tcPr>
            <w:tcW w:w="724" w:type="dxa"/>
          </w:tcPr>
          <w:p w14:paraId="08D0B05D" w14:textId="77777777" w:rsidR="00097E98" w:rsidRPr="00442838" w:rsidRDefault="00097E98" w:rsidP="000F163C">
            <w:pPr>
              <w:spacing w:line="360" w:lineRule="auto"/>
            </w:pPr>
          </w:p>
        </w:tc>
        <w:tc>
          <w:tcPr>
            <w:tcW w:w="1976" w:type="dxa"/>
          </w:tcPr>
          <w:p w14:paraId="490A8F24" w14:textId="77777777" w:rsidR="00097E98" w:rsidRPr="00442838" w:rsidRDefault="00097E98" w:rsidP="000F163C">
            <w:pPr>
              <w:spacing w:line="360" w:lineRule="auto"/>
            </w:pPr>
          </w:p>
        </w:tc>
      </w:tr>
      <w:tr w:rsidR="00097E98" w:rsidRPr="00442838" w14:paraId="65065926" w14:textId="77777777" w:rsidTr="000F163C">
        <w:trPr>
          <w:trHeight w:val="441"/>
        </w:trPr>
        <w:tc>
          <w:tcPr>
            <w:tcW w:w="1251" w:type="dxa"/>
          </w:tcPr>
          <w:p w14:paraId="7AB6E37D" w14:textId="77777777" w:rsidR="00097E98" w:rsidRPr="00442838" w:rsidRDefault="00097E98" w:rsidP="000F163C">
            <w:pPr>
              <w:spacing w:line="360" w:lineRule="auto"/>
            </w:pPr>
          </w:p>
        </w:tc>
        <w:tc>
          <w:tcPr>
            <w:tcW w:w="1652" w:type="dxa"/>
          </w:tcPr>
          <w:p w14:paraId="554238C1" w14:textId="77777777" w:rsidR="00097E98" w:rsidRPr="00442838" w:rsidRDefault="00097E98" w:rsidP="000F163C">
            <w:pPr>
              <w:spacing w:line="360" w:lineRule="auto"/>
            </w:pPr>
          </w:p>
        </w:tc>
        <w:tc>
          <w:tcPr>
            <w:tcW w:w="3719" w:type="dxa"/>
          </w:tcPr>
          <w:p w14:paraId="6888382D" w14:textId="77777777" w:rsidR="00097E98" w:rsidRPr="00442838" w:rsidRDefault="00097E98" w:rsidP="000F163C">
            <w:pPr>
              <w:spacing w:line="360" w:lineRule="auto"/>
            </w:pPr>
          </w:p>
        </w:tc>
        <w:tc>
          <w:tcPr>
            <w:tcW w:w="880" w:type="dxa"/>
          </w:tcPr>
          <w:p w14:paraId="4CDFFE0C" w14:textId="77777777" w:rsidR="00097E98" w:rsidRPr="00442838" w:rsidRDefault="00097E98" w:rsidP="000F163C">
            <w:pPr>
              <w:spacing w:line="360" w:lineRule="auto"/>
            </w:pPr>
          </w:p>
        </w:tc>
        <w:tc>
          <w:tcPr>
            <w:tcW w:w="724" w:type="dxa"/>
          </w:tcPr>
          <w:p w14:paraId="4821FB2F" w14:textId="77777777" w:rsidR="00097E98" w:rsidRPr="00442838" w:rsidRDefault="00097E98" w:rsidP="000F163C">
            <w:pPr>
              <w:spacing w:line="360" w:lineRule="auto"/>
            </w:pPr>
          </w:p>
        </w:tc>
        <w:tc>
          <w:tcPr>
            <w:tcW w:w="724" w:type="dxa"/>
          </w:tcPr>
          <w:p w14:paraId="5AAE1855" w14:textId="77777777" w:rsidR="00097E98" w:rsidRPr="00442838" w:rsidRDefault="00097E98" w:rsidP="000F163C">
            <w:pPr>
              <w:spacing w:line="360" w:lineRule="auto"/>
            </w:pPr>
          </w:p>
        </w:tc>
        <w:tc>
          <w:tcPr>
            <w:tcW w:w="1976" w:type="dxa"/>
          </w:tcPr>
          <w:p w14:paraId="63E8620C" w14:textId="77777777" w:rsidR="00097E98" w:rsidRPr="00442838" w:rsidRDefault="00097E98" w:rsidP="000F163C">
            <w:pPr>
              <w:spacing w:line="360" w:lineRule="auto"/>
            </w:pPr>
          </w:p>
        </w:tc>
      </w:tr>
      <w:tr w:rsidR="00097E98" w:rsidRPr="00442838" w14:paraId="6CB6172C" w14:textId="77777777" w:rsidTr="000F163C">
        <w:trPr>
          <w:trHeight w:val="441"/>
        </w:trPr>
        <w:tc>
          <w:tcPr>
            <w:tcW w:w="1251" w:type="dxa"/>
          </w:tcPr>
          <w:p w14:paraId="3F96EB22" w14:textId="77777777" w:rsidR="00097E98" w:rsidRPr="00442838" w:rsidRDefault="00097E98" w:rsidP="000F163C">
            <w:pPr>
              <w:spacing w:line="360" w:lineRule="auto"/>
            </w:pPr>
          </w:p>
        </w:tc>
        <w:tc>
          <w:tcPr>
            <w:tcW w:w="1652" w:type="dxa"/>
          </w:tcPr>
          <w:p w14:paraId="1BC75983" w14:textId="77777777" w:rsidR="00097E98" w:rsidRPr="00442838" w:rsidRDefault="00097E98" w:rsidP="000F163C">
            <w:pPr>
              <w:spacing w:line="360" w:lineRule="auto"/>
            </w:pPr>
          </w:p>
        </w:tc>
        <w:tc>
          <w:tcPr>
            <w:tcW w:w="3719" w:type="dxa"/>
          </w:tcPr>
          <w:p w14:paraId="49C1A81E" w14:textId="77777777" w:rsidR="00097E98" w:rsidRPr="00442838" w:rsidRDefault="00097E98" w:rsidP="000F163C">
            <w:pPr>
              <w:spacing w:line="360" w:lineRule="auto"/>
            </w:pPr>
          </w:p>
        </w:tc>
        <w:tc>
          <w:tcPr>
            <w:tcW w:w="880" w:type="dxa"/>
          </w:tcPr>
          <w:p w14:paraId="255B6336" w14:textId="77777777" w:rsidR="00097E98" w:rsidRPr="00442838" w:rsidRDefault="00097E98" w:rsidP="000F163C">
            <w:pPr>
              <w:spacing w:line="360" w:lineRule="auto"/>
            </w:pPr>
          </w:p>
        </w:tc>
        <w:tc>
          <w:tcPr>
            <w:tcW w:w="724" w:type="dxa"/>
          </w:tcPr>
          <w:p w14:paraId="3DF9E011" w14:textId="77777777" w:rsidR="00097E98" w:rsidRPr="00442838" w:rsidRDefault="00097E98" w:rsidP="000F163C">
            <w:pPr>
              <w:spacing w:line="360" w:lineRule="auto"/>
            </w:pPr>
          </w:p>
        </w:tc>
        <w:tc>
          <w:tcPr>
            <w:tcW w:w="724" w:type="dxa"/>
          </w:tcPr>
          <w:p w14:paraId="3615B0A9" w14:textId="77777777" w:rsidR="00097E98" w:rsidRPr="00442838" w:rsidRDefault="00097E98" w:rsidP="000F163C">
            <w:pPr>
              <w:spacing w:line="360" w:lineRule="auto"/>
            </w:pPr>
          </w:p>
        </w:tc>
        <w:tc>
          <w:tcPr>
            <w:tcW w:w="1976" w:type="dxa"/>
          </w:tcPr>
          <w:p w14:paraId="79271DFB" w14:textId="77777777" w:rsidR="00097E98" w:rsidRPr="00442838" w:rsidRDefault="00097E98" w:rsidP="000F163C">
            <w:pPr>
              <w:spacing w:line="360" w:lineRule="auto"/>
            </w:pPr>
          </w:p>
        </w:tc>
      </w:tr>
      <w:tr w:rsidR="00097E98" w:rsidRPr="00442838" w14:paraId="7F1E4815" w14:textId="77777777" w:rsidTr="000F163C">
        <w:trPr>
          <w:trHeight w:val="896"/>
        </w:trPr>
        <w:tc>
          <w:tcPr>
            <w:tcW w:w="1251" w:type="dxa"/>
          </w:tcPr>
          <w:p w14:paraId="20A3EFE4" w14:textId="77777777" w:rsidR="00097E98" w:rsidRPr="00442838" w:rsidRDefault="00097E98" w:rsidP="000F163C">
            <w:pPr>
              <w:spacing w:line="360" w:lineRule="auto"/>
            </w:pPr>
          </w:p>
        </w:tc>
        <w:tc>
          <w:tcPr>
            <w:tcW w:w="1652" w:type="dxa"/>
          </w:tcPr>
          <w:p w14:paraId="4C36CFE0" w14:textId="77777777" w:rsidR="00097E98" w:rsidRPr="00442838" w:rsidRDefault="00097E98" w:rsidP="000F163C">
            <w:pPr>
              <w:spacing w:line="360" w:lineRule="auto"/>
            </w:pPr>
          </w:p>
        </w:tc>
        <w:tc>
          <w:tcPr>
            <w:tcW w:w="3719" w:type="dxa"/>
          </w:tcPr>
          <w:p w14:paraId="6DD19A3E" w14:textId="77777777" w:rsidR="00097E98" w:rsidRPr="00442838" w:rsidRDefault="00097E98" w:rsidP="000F163C">
            <w:pPr>
              <w:spacing w:line="360" w:lineRule="auto"/>
            </w:pPr>
          </w:p>
        </w:tc>
        <w:tc>
          <w:tcPr>
            <w:tcW w:w="880" w:type="dxa"/>
          </w:tcPr>
          <w:p w14:paraId="1D171C82" w14:textId="77777777" w:rsidR="00097E98" w:rsidRPr="00442838" w:rsidRDefault="00097E98" w:rsidP="000F163C">
            <w:pPr>
              <w:spacing w:line="360" w:lineRule="auto"/>
            </w:pPr>
          </w:p>
        </w:tc>
        <w:tc>
          <w:tcPr>
            <w:tcW w:w="724" w:type="dxa"/>
          </w:tcPr>
          <w:p w14:paraId="1AAD74EE" w14:textId="77777777" w:rsidR="00097E98" w:rsidRPr="00442838" w:rsidRDefault="00097E98" w:rsidP="000F163C">
            <w:pPr>
              <w:spacing w:line="360" w:lineRule="auto"/>
            </w:pPr>
          </w:p>
        </w:tc>
        <w:tc>
          <w:tcPr>
            <w:tcW w:w="724" w:type="dxa"/>
          </w:tcPr>
          <w:p w14:paraId="0B6B8FCD" w14:textId="77777777" w:rsidR="00097E98" w:rsidRPr="00442838" w:rsidRDefault="00097E98" w:rsidP="000F163C">
            <w:pPr>
              <w:spacing w:line="360" w:lineRule="auto"/>
            </w:pPr>
          </w:p>
        </w:tc>
        <w:tc>
          <w:tcPr>
            <w:tcW w:w="1976" w:type="dxa"/>
          </w:tcPr>
          <w:p w14:paraId="38786DEF" w14:textId="77777777" w:rsidR="00097E98" w:rsidRPr="00442838" w:rsidRDefault="00097E98" w:rsidP="000F163C">
            <w:pPr>
              <w:spacing w:line="360" w:lineRule="auto"/>
            </w:pPr>
          </w:p>
        </w:tc>
      </w:tr>
    </w:tbl>
    <w:p w14:paraId="47C03ACD" w14:textId="77777777" w:rsidR="00097E98" w:rsidRPr="00442838" w:rsidRDefault="00097E98" w:rsidP="00097E98">
      <w:pPr>
        <w:rPr>
          <w:sz w:val="24"/>
        </w:rPr>
      </w:pPr>
    </w:p>
    <w:p w14:paraId="349C96F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7FC433" w14:textId="77777777" w:rsidTr="000F163C">
        <w:tc>
          <w:tcPr>
            <w:tcW w:w="3596" w:type="dxa"/>
          </w:tcPr>
          <w:p w14:paraId="7658B9C0" w14:textId="77777777" w:rsidR="00097E98" w:rsidRPr="00442838" w:rsidRDefault="00097E98" w:rsidP="000F163C">
            <w:pPr>
              <w:rPr>
                <w:sz w:val="24"/>
              </w:rPr>
            </w:pPr>
          </w:p>
        </w:tc>
        <w:tc>
          <w:tcPr>
            <w:tcW w:w="3597" w:type="dxa"/>
          </w:tcPr>
          <w:p w14:paraId="44DAFF26" w14:textId="77777777" w:rsidR="00097E98" w:rsidRPr="00442838" w:rsidRDefault="00097E98" w:rsidP="000F163C">
            <w:pPr>
              <w:rPr>
                <w:sz w:val="24"/>
              </w:rPr>
            </w:pPr>
          </w:p>
        </w:tc>
        <w:tc>
          <w:tcPr>
            <w:tcW w:w="3597" w:type="dxa"/>
          </w:tcPr>
          <w:p w14:paraId="207B2D26" w14:textId="77777777" w:rsidR="00097E98" w:rsidRPr="00442838" w:rsidRDefault="00097E98" w:rsidP="000F163C">
            <w:pPr>
              <w:rPr>
                <w:sz w:val="24"/>
              </w:rPr>
            </w:pPr>
          </w:p>
        </w:tc>
      </w:tr>
      <w:tr w:rsidR="00097E98" w:rsidRPr="00442838" w14:paraId="56D015A1" w14:textId="77777777" w:rsidTr="000F163C">
        <w:tc>
          <w:tcPr>
            <w:tcW w:w="3596" w:type="dxa"/>
          </w:tcPr>
          <w:p w14:paraId="3096B79D" w14:textId="77777777" w:rsidR="00097E98" w:rsidRPr="00442838" w:rsidRDefault="00097E98" w:rsidP="000F163C">
            <w:pPr>
              <w:rPr>
                <w:sz w:val="24"/>
              </w:rPr>
            </w:pPr>
          </w:p>
        </w:tc>
        <w:tc>
          <w:tcPr>
            <w:tcW w:w="3597" w:type="dxa"/>
          </w:tcPr>
          <w:p w14:paraId="210EC8C5" w14:textId="77777777" w:rsidR="00097E98" w:rsidRPr="00442838" w:rsidRDefault="00097E98" w:rsidP="000F163C">
            <w:pPr>
              <w:rPr>
                <w:sz w:val="24"/>
              </w:rPr>
            </w:pPr>
          </w:p>
        </w:tc>
        <w:tc>
          <w:tcPr>
            <w:tcW w:w="3597" w:type="dxa"/>
          </w:tcPr>
          <w:p w14:paraId="4F38F306" w14:textId="77777777" w:rsidR="00097E98" w:rsidRPr="00442838" w:rsidRDefault="00097E98" w:rsidP="000F163C">
            <w:pPr>
              <w:rPr>
                <w:sz w:val="24"/>
              </w:rPr>
            </w:pPr>
          </w:p>
        </w:tc>
      </w:tr>
    </w:tbl>
    <w:p w14:paraId="07DAA346" w14:textId="77777777" w:rsidR="00097E98" w:rsidRPr="00442838" w:rsidRDefault="00097E98" w:rsidP="00097E98">
      <w:pPr>
        <w:rPr>
          <w:sz w:val="24"/>
        </w:rPr>
      </w:pPr>
    </w:p>
    <w:p w14:paraId="69B6697A" w14:textId="77777777" w:rsidR="00097E98" w:rsidRPr="00442838" w:rsidRDefault="00097E98" w:rsidP="00097E98">
      <w:pPr>
        <w:rPr>
          <w:sz w:val="24"/>
        </w:rPr>
      </w:pPr>
      <w:r w:rsidRPr="00442838">
        <w:rPr>
          <w:sz w:val="24"/>
        </w:rPr>
        <w:t>Sprites:</w:t>
      </w:r>
    </w:p>
    <w:p w14:paraId="15F95E3D" w14:textId="77777777" w:rsidR="00097E98" w:rsidRPr="00442838" w:rsidRDefault="00097E98" w:rsidP="00097E98">
      <w:pPr>
        <w:rPr>
          <w:sz w:val="24"/>
        </w:rPr>
      </w:pPr>
      <w:r w:rsidRPr="00442838">
        <w:rPr>
          <w:sz w:val="24"/>
        </w:rPr>
        <w:br w:type="page"/>
      </w:r>
    </w:p>
    <w:p w14:paraId="1AA119BD" w14:textId="77777777" w:rsidR="00097E98" w:rsidRPr="00442838" w:rsidRDefault="00097E98" w:rsidP="00097E98">
      <w:pPr>
        <w:rPr>
          <w:sz w:val="24"/>
        </w:rPr>
      </w:pPr>
      <w:r w:rsidRPr="00442838">
        <w:rPr>
          <w:sz w:val="24"/>
        </w:rPr>
        <w:lastRenderedPageBreak/>
        <w:t>Family Page</w:t>
      </w:r>
    </w:p>
    <w:p w14:paraId="3165176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E3F25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78C68B" w14:textId="77777777" w:rsidTr="000F163C">
        <w:trPr>
          <w:trHeight w:val="896"/>
        </w:trPr>
        <w:tc>
          <w:tcPr>
            <w:tcW w:w="1251" w:type="dxa"/>
          </w:tcPr>
          <w:p w14:paraId="279C03D3" w14:textId="77777777" w:rsidR="00097E98" w:rsidRPr="00442838" w:rsidRDefault="00097E98" w:rsidP="000F163C">
            <w:pPr>
              <w:spacing w:line="360" w:lineRule="auto"/>
            </w:pPr>
            <w:r w:rsidRPr="00442838">
              <w:t>Pokemon</w:t>
            </w:r>
          </w:p>
          <w:p w14:paraId="274B7126" w14:textId="77777777" w:rsidR="00097E98" w:rsidRPr="00442838" w:rsidRDefault="00097E98" w:rsidP="000F163C">
            <w:pPr>
              <w:spacing w:line="360" w:lineRule="auto"/>
            </w:pPr>
            <w:r w:rsidRPr="00442838">
              <w:t>Name</w:t>
            </w:r>
          </w:p>
        </w:tc>
        <w:tc>
          <w:tcPr>
            <w:tcW w:w="1652" w:type="dxa"/>
          </w:tcPr>
          <w:p w14:paraId="14407AD3" w14:textId="77777777" w:rsidR="00097E98" w:rsidRPr="00442838" w:rsidRDefault="00097E98" w:rsidP="000F163C">
            <w:pPr>
              <w:spacing w:line="360" w:lineRule="auto"/>
            </w:pPr>
            <w:r w:rsidRPr="00442838">
              <w:t>Pokemon Number</w:t>
            </w:r>
          </w:p>
        </w:tc>
        <w:tc>
          <w:tcPr>
            <w:tcW w:w="3719" w:type="dxa"/>
          </w:tcPr>
          <w:p w14:paraId="08B4B717" w14:textId="77777777" w:rsidR="00097E98" w:rsidRPr="00442838" w:rsidRDefault="00097E98" w:rsidP="000F163C">
            <w:pPr>
              <w:spacing w:line="360" w:lineRule="auto"/>
            </w:pPr>
            <w:r w:rsidRPr="00442838">
              <w:t>Base Stats</w:t>
            </w:r>
          </w:p>
          <w:p w14:paraId="17E096F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E0B6E20" w14:textId="77777777" w:rsidR="00097E98" w:rsidRPr="00442838" w:rsidRDefault="00097E98" w:rsidP="000F163C">
            <w:pPr>
              <w:spacing w:line="360" w:lineRule="auto"/>
            </w:pPr>
            <w:r w:rsidRPr="00442838">
              <w:t>Ability</w:t>
            </w:r>
          </w:p>
        </w:tc>
        <w:tc>
          <w:tcPr>
            <w:tcW w:w="724" w:type="dxa"/>
          </w:tcPr>
          <w:p w14:paraId="378C7B8C" w14:textId="77777777" w:rsidR="00097E98" w:rsidRPr="00442838" w:rsidRDefault="00097E98" w:rsidP="000F163C">
            <w:pPr>
              <w:spacing w:line="360" w:lineRule="auto"/>
            </w:pPr>
            <w:r w:rsidRPr="00442838">
              <w:t>Type 1</w:t>
            </w:r>
          </w:p>
        </w:tc>
        <w:tc>
          <w:tcPr>
            <w:tcW w:w="724" w:type="dxa"/>
          </w:tcPr>
          <w:p w14:paraId="236C6CFF" w14:textId="77777777" w:rsidR="00097E98" w:rsidRPr="00442838" w:rsidRDefault="00097E98" w:rsidP="000F163C">
            <w:pPr>
              <w:spacing w:line="360" w:lineRule="auto"/>
            </w:pPr>
            <w:r w:rsidRPr="00442838">
              <w:t>Type 2</w:t>
            </w:r>
          </w:p>
        </w:tc>
        <w:tc>
          <w:tcPr>
            <w:tcW w:w="1976" w:type="dxa"/>
          </w:tcPr>
          <w:p w14:paraId="119E42E3" w14:textId="77777777" w:rsidR="00097E98" w:rsidRPr="00442838" w:rsidRDefault="00097E98" w:rsidP="000F163C">
            <w:pPr>
              <w:spacing w:line="360" w:lineRule="auto"/>
            </w:pPr>
            <w:r w:rsidRPr="00442838">
              <w:t>Evolution</w:t>
            </w:r>
          </w:p>
        </w:tc>
      </w:tr>
      <w:tr w:rsidR="00097E98" w:rsidRPr="00442838" w14:paraId="21C17F7F" w14:textId="77777777" w:rsidTr="000F163C">
        <w:trPr>
          <w:trHeight w:val="454"/>
        </w:trPr>
        <w:tc>
          <w:tcPr>
            <w:tcW w:w="1251" w:type="dxa"/>
          </w:tcPr>
          <w:p w14:paraId="5765B8A8" w14:textId="77777777" w:rsidR="00097E98" w:rsidRPr="00442838" w:rsidRDefault="00097E98" w:rsidP="000F163C">
            <w:pPr>
              <w:spacing w:line="360" w:lineRule="auto"/>
            </w:pPr>
          </w:p>
        </w:tc>
        <w:tc>
          <w:tcPr>
            <w:tcW w:w="1652" w:type="dxa"/>
          </w:tcPr>
          <w:p w14:paraId="7469F01A" w14:textId="77777777" w:rsidR="00097E98" w:rsidRPr="00442838" w:rsidRDefault="00097E98" w:rsidP="000F163C">
            <w:pPr>
              <w:spacing w:line="360" w:lineRule="auto"/>
            </w:pPr>
          </w:p>
        </w:tc>
        <w:tc>
          <w:tcPr>
            <w:tcW w:w="3719" w:type="dxa"/>
          </w:tcPr>
          <w:p w14:paraId="1F2D04F1" w14:textId="77777777" w:rsidR="00097E98" w:rsidRPr="00442838" w:rsidRDefault="00097E98" w:rsidP="000F163C">
            <w:pPr>
              <w:spacing w:line="360" w:lineRule="auto"/>
            </w:pPr>
          </w:p>
        </w:tc>
        <w:tc>
          <w:tcPr>
            <w:tcW w:w="880" w:type="dxa"/>
          </w:tcPr>
          <w:p w14:paraId="1D234FD2" w14:textId="77777777" w:rsidR="00097E98" w:rsidRPr="00442838" w:rsidRDefault="00097E98" w:rsidP="000F163C">
            <w:pPr>
              <w:spacing w:line="360" w:lineRule="auto"/>
            </w:pPr>
          </w:p>
        </w:tc>
        <w:tc>
          <w:tcPr>
            <w:tcW w:w="724" w:type="dxa"/>
          </w:tcPr>
          <w:p w14:paraId="6EB9DC97" w14:textId="77777777" w:rsidR="00097E98" w:rsidRPr="00442838" w:rsidRDefault="00097E98" w:rsidP="000F163C">
            <w:pPr>
              <w:spacing w:line="360" w:lineRule="auto"/>
            </w:pPr>
          </w:p>
        </w:tc>
        <w:tc>
          <w:tcPr>
            <w:tcW w:w="724" w:type="dxa"/>
          </w:tcPr>
          <w:p w14:paraId="6B507AA0" w14:textId="77777777" w:rsidR="00097E98" w:rsidRPr="00442838" w:rsidRDefault="00097E98" w:rsidP="000F163C">
            <w:pPr>
              <w:spacing w:line="360" w:lineRule="auto"/>
            </w:pPr>
          </w:p>
        </w:tc>
        <w:tc>
          <w:tcPr>
            <w:tcW w:w="1976" w:type="dxa"/>
          </w:tcPr>
          <w:p w14:paraId="097D2A04" w14:textId="77777777" w:rsidR="00097E98" w:rsidRPr="00442838" w:rsidRDefault="00097E98" w:rsidP="000F163C">
            <w:pPr>
              <w:spacing w:line="360" w:lineRule="auto"/>
            </w:pPr>
          </w:p>
        </w:tc>
      </w:tr>
      <w:tr w:rsidR="00097E98" w:rsidRPr="00442838" w14:paraId="615B8DC0" w14:textId="77777777" w:rsidTr="000F163C">
        <w:trPr>
          <w:trHeight w:val="441"/>
        </w:trPr>
        <w:tc>
          <w:tcPr>
            <w:tcW w:w="1251" w:type="dxa"/>
          </w:tcPr>
          <w:p w14:paraId="1744ECC7" w14:textId="77777777" w:rsidR="00097E98" w:rsidRPr="00442838" w:rsidRDefault="00097E98" w:rsidP="000F163C">
            <w:pPr>
              <w:spacing w:line="360" w:lineRule="auto"/>
            </w:pPr>
          </w:p>
        </w:tc>
        <w:tc>
          <w:tcPr>
            <w:tcW w:w="1652" w:type="dxa"/>
          </w:tcPr>
          <w:p w14:paraId="4A3C4644" w14:textId="77777777" w:rsidR="00097E98" w:rsidRPr="00442838" w:rsidRDefault="00097E98" w:rsidP="000F163C">
            <w:pPr>
              <w:spacing w:line="360" w:lineRule="auto"/>
            </w:pPr>
          </w:p>
        </w:tc>
        <w:tc>
          <w:tcPr>
            <w:tcW w:w="3719" w:type="dxa"/>
          </w:tcPr>
          <w:p w14:paraId="05606C7C" w14:textId="77777777" w:rsidR="00097E98" w:rsidRPr="00442838" w:rsidRDefault="00097E98" w:rsidP="000F163C">
            <w:pPr>
              <w:spacing w:line="360" w:lineRule="auto"/>
            </w:pPr>
          </w:p>
        </w:tc>
        <w:tc>
          <w:tcPr>
            <w:tcW w:w="880" w:type="dxa"/>
          </w:tcPr>
          <w:p w14:paraId="5F2E72FD" w14:textId="77777777" w:rsidR="00097E98" w:rsidRPr="00442838" w:rsidRDefault="00097E98" w:rsidP="000F163C">
            <w:pPr>
              <w:spacing w:line="360" w:lineRule="auto"/>
            </w:pPr>
          </w:p>
        </w:tc>
        <w:tc>
          <w:tcPr>
            <w:tcW w:w="724" w:type="dxa"/>
          </w:tcPr>
          <w:p w14:paraId="13FE389E" w14:textId="77777777" w:rsidR="00097E98" w:rsidRPr="00442838" w:rsidRDefault="00097E98" w:rsidP="000F163C">
            <w:pPr>
              <w:spacing w:line="360" w:lineRule="auto"/>
            </w:pPr>
          </w:p>
        </w:tc>
        <w:tc>
          <w:tcPr>
            <w:tcW w:w="724" w:type="dxa"/>
          </w:tcPr>
          <w:p w14:paraId="1ACEBDAC" w14:textId="77777777" w:rsidR="00097E98" w:rsidRPr="00442838" w:rsidRDefault="00097E98" w:rsidP="000F163C">
            <w:pPr>
              <w:spacing w:line="360" w:lineRule="auto"/>
            </w:pPr>
          </w:p>
        </w:tc>
        <w:tc>
          <w:tcPr>
            <w:tcW w:w="1976" w:type="dxa"/>
          </w:tcPr>
          <w:p w14:paraId="084F32C6" w14:textId="77777777" w:rsidR="00097E98" w:rsidRPr="00442838" w:rsidRDefault="00097E98" w:rsidP="000F163C">
            <w:pPr>
              <w:spacing w:line="360" w:lineRule="auto"/>
            </w:pPr>
          </w:p>
        </w:tc>
      </w:tr>
      <w:tr w:rsidR="00097E98" w:rsidRPr="00442838" w14:paraId="46C2DEFA" w14:textId="77777777" w:rsidTr="000F163C">
        <w:trPr>
          <w:trHeight w:val="441"/>
        </w:trPr>
        <w:tc>
          <w:tcPr>
            <w:tcW w:w="1251" w:type="dxa"/>
          </w:tcPr>
          <w:p w14:paraId="1059E4F5" w14:textId="77777777" w:rsidR="00097E98" w:rsidRPr="00442838" w:rsidRDefault="00097E98" w:rsidP="000F163C">
            <w:pPr>
              <w:spacing w:line="360" w:lineRule="auto"/>
            </w:pPr>
          </w:p>
        </w:tc>
        <w:tc>
          <w:tcPr>
            <w:tcW w:w="1652" w:type="dxa"/>
          </w:tcPr>
          <w:p w14:paraId="63B13530" w14:textId="77777777" w:rsidR="00097E98" w:rsidRPr="00442838" w:rsidRDefault="00097E98" w:rsidP="000F163C">
            <w:pPr>
              <w:spacing w:line="360" w:lineRule="auto"/>
            </w:pPr>
          </w:p>
        </w:tc>
        <w:tc>
          <w:tcPr>
            <w:tcW w:w="3719" w:type="dxa"/>
          </w:tcPr>
          <w:p w14:paraId="20525665" w14:textId="77777777" w:rsidR="00097E98" w:rsidRPr="00442838" w:rsidRDefault="00097E98" w:rsidP="000F163C">
            <w:pPr>
              <w:spacing w:line="360" w:lineRule="auto"/>
            </w:pPr>
          </w:p>
        </w:tc>
        <w:tc>
          <w:tcPr>
            <w:tcW w:w="880" w:type="dxa"/>
          </w:tcPr>
          <w:p w14:paraId="11C92002" w14:textId="77777777" w:rsidR="00097E98" w:rsidRPr="00442838" w:rsidRDefault="00097E98" w:rsidP="000F163C">
            <w:pPr>
              <w:spacing w:line="360" w:lineRule="auto"/>
            </w:pPr>
          </w:p>
        </w:tc>
        <w:tc>
          <w:tcPr>
            <w:tcW w:w="724" w:type="dxa"/>
          </w:tcPr>
          <w:p w14:paraId="6BDDB2DB" w14:textId="77777777" w:rsidR="00097E98" w:rsidRPr="00442838" w:rsidRDefault="00097E98" w:rsidP="000F163C">
            <w:pPr>
              <w:spacing w:line="360" w:lineRule="auto"/>
            </w:pPr>
          </w:p>
        </w:tc>
        <w:tc>
          <w:tcPr>
            <w:tcW w:w="724" w:type="dxa"/>
          </w:tcPr>
          <w:p w14:paraId="33237C5D" w14:textId="77777777" w:rsidR="00097E98" w:rsidRPr="00442838" w:rsidRDefault="00097E98" w:rsidP="000F163C">
            <w:pPr>
              <w:spacing w:line="360" w:lineRule="auto"/>
            </w:pPr>
          </w:p>
        </w:tc>
        <w:tc>
          <w:tcPr>
            <w:tcW w:w="1976" w:type="dxa"/>
          </w:tcPr>
          <w:p w14:paraId="7366B88D" w14:textId="77777777" w:rsidR="00097E98" w:rsidRPr="00442838" w:rsidRDefault="00097E98" w:rsidP="000F163C">
            <w:pPr>
              <w:spacing w:line="360" w:lineRule="auto"/>
            </w:pPr>
          </w:p>
        </w:tc>
      </w:tr>
      <w:tr w:rsidR="00097E98" w:rsidRPr="00442838" w14:paraId="4A742100" w14:textId="77777777" w:rsidTr="000F163C">
        <w:trPr>
          <w:trHeight w:val="896"/>
        </w:trPr>
        <w:tc>
          <w:tcPr>
            <w:tcW w:w="1251" w:type="dxa"/>
          </w:tcPr>
          <w:p w14:paraId="3CF0EA12" w14:textId="77777777" w:rsidR="00097E98" w:rsidRPr="00442838" w:rsidRDefault="00097E98" w:rsidP="000F163C">
            <w:pPr>
              <w:spacing w:line="360" w:lineRule="auto"/>
            </w:pPr>
          </w:p>
        </w:tc>
        <w:tc>
          <w:tcPr>
            <w:tcW w:w="1652" w:type="dxa"/>
          </w:tcPr>
          <w:p w14:paraId="015098CC" w14:textId="77777777" w:rsidR="00097E98" w:rsidRPr="00442838" w:rsidRDefault="00097E98" w:rsidP="000F163C">
            <w:pPr>
              <w:spacing w:line="360" w:lineRule="auto"/>
            </w:pPr>
          </w:p>
        </w:tc>
        <w:tc>
          <w:tcPr>
            <w:tcW w:w="3719" w:type="dxa"/>
          </w:tcPr>
          <w:p w14:paraId="0C027EF0" w14:textId="77777777" w:rsidR="00097E98" w:rsidRPr="00442838" w:rsidRDefault="00097E98" w:rsidP="000F163C">
            <w:pPr>
              <w:spacing w:line="360" w:lineRule="auto"/>
            </w:pPr>
          </w:p>
        </w:tc>
        <w:tc>
          <w:tcPr>
            <w:tcW w:w="880" w:type="dxa"/>
          </w:tcPr>
          <w:p w14:paraId="56CC72D6" w14:textId="77777777" w:rsidR="00097E98" w:rsidRPr="00442838" w:rsidRDefault="00097E98" w:rsidP="000F163C">
            <w:pPr>
              <w:spacing w:line="360" w:lineRule="auto"/>
            </w:pPr>
          </w:p>
        </w:tc>
        <w:tc>
          <w:tcPr>
            <w:tcW w:w="724" w:type="dxa"/>
          </w:tcPr>
          <w:p w14:paraId="7C5E632D" w14:textId="77777777" w:rsidR="00097E98" w:rsidRPr="00442838" w:rsidRDefault="00097E98" w:rsidP="000F163C">
            <w:pPr>
              <w:spacing w:line="360" w:lineRule="auto"/>
            </w:pPr>
          </w:p>
        </w:tc>
        <w:tc>
          <w:tcPr>
            <w:tcW w:w="724" w:type="dxa"/>
          </w:tcPr>
          <w:p w14:paraId="4C0FBF5D" w14:textId="77777777" w:rsidR="00097E98" w:rsidRPr="00442838" w:rsidRDefault="00097E98" w:rsidP="000F163C">
            <w:pPr>
              <w:spacing w:line="360" w:lineRule="auto"/>
            </w:pPr>
          </w:p>
        </w:tc>
        <w:tc>
          <w:tcPr>
            <w:tcW w:w="1976" w:type="dxa"/>
          </w:tcPr>
          <w:p w14:paraId="132D431B" w14:textId="77777777" w:rsidR="00097E98" w:rsidRPr="00442838" w:rsidRDefault="00097E98" w:rsidP="000F163C">
            <w:pPr>
              <w:spacing w:line="360" w:lineRule="auto"/>
            </w:pPr>
          </w:p>
        </w:tc>
      </w:tr>
    </w:tbl>
    <w:p w14:paraId="6422CDB2" w14:textId="77777777" w:rsidR="00097E98" w:rsidRPr="00442838" w:rsidRDefault="00097E98" w:rsidP="00097E98">
      <w:pPr>
        <w:rPr>
          <w:sz w:val="24"/>
        </w:rPr>
      </w:pPr>
    </w:p>
    <w:p w14:paraId="263A178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3C8DB76" w14:textId="77777777" w:rsidTr="000F163C">
        <w:tc>
          <w:tcPr>
            <w:tcW w:w="3596" w:type="dxa"/>
          </w:tcPr>
          <w:p w14:paraId="1DA68006" w14:textId="77777777" w:rsidR="00097E98" w:rsidRPr="00442838" w:rsidRDefault="00097E98" w:rsidP="000F163C">
            <w:pPr>
              <w:rPr>
                <w:sz w:val="24"/>
              </w:rPr>
            </w:pPr>
          </w:p>
        </w:tc>
        <w:tc>
          <w:tcPr>
            <w:tcW w:w="3597" w:type="dxa"/>
          </w:tcPr>
          <w:p w14:paraId="178A2D11" w14:textId="77777777" w:rsidR="00097E98" w:rsidRPr="00442838" w:rsidRDefault="00097E98" w:rsidP="000F163C">
            <w:pPr>
              <w:rPr>
                <w:sz w:val="24"/>
              </w:rPr>
            </w:pPr>
          </w:p>
        </w:tc>
        <w:tc>
          <w:tcPr>
            <w:tcW w:w="3597" w:type="dxa"/>
          </w:tcPr>
          <w:p w14:paraId="2AEF9236" w14:textId="77777777" w:rsidR="00097E98" w:rsidRPr="00442838" w:rsidRDefault="00097E98" w:rsidP="000F163C">
            <w:pPr>
              <w:rPr>
                <w:sz w:val="24"/>
              </w:rPr>
            </w:pPr>
          </w:p>
        </w:tc>
      </w:tr>
      <w:tr w:rsidR="00097E98" w:rsidRPr="00442838" w14:paraId="676E71A7" w14:textId="77777777" w:rsidTr="000F163C">
        <w:tc>
          <w:tcPr>
            <w:tcW w:w="3596" w:type="dxa"/>
          </w:tcPr>
          <w:p w14:paraId="0B982067" w14:textId="77777777" w:rsidR="00097E98" w:rsidRPr="00442838" w:rsidRDefault="00097E98" w:rsidP="000F163C">
            <w:pPr>
              <w:rPr>
                <w:sz w:val="24"/>
              </w:rPr>
            </w:pPr>
          </w:p>
        </w:tc>
        <w:tc>
          <w:tcPr>
            <w:tcW w:w="3597" w:type="dxa"/>
          </w:tcPr>
          <w:p w14:paraId="661FBD6C" w14:textId="77777777" w:rsidR="00097E98" w:rsidRPr="00442838" w:rsidRDefault="00097E98" w:rsidP="000F163C">
            <w:pPr>
              <w:rPr>
                <w:sz w:val="24"/>
              </w:rPr>
            </w:pPr>
          </w:p>
        </w:tc>
        <w:tc>
          <w:tcPr>
            <w:tcW w:w="3597" w:type="dxa"/>
          </w:tcPr>
          <w:p w14:paraId="6AB2C64D" w14:textId="77777777" w:rsidR="00097E98" w:rsidRPr="00442838" w:rsidRDefault="00097E98" w:rsidP="000F163C">
            <w:pPr>
              <w:rPr>
                <w:sz w:val="24"/>
              </w:rPr>
            </w:pPr>
          </w:p>
        </w:tc>
      </w:tr>
    </w:tbl>
    <w:p w14:paraId="130B1346" w14:textId="77777777" w:rsidR="00097E98" w:rsidRPr="00442838" w:rsidRDefault="00097E98" w:rsidP="00097E98">
      <w:pPr>
        <w:rPr>
          <w:sz w:val="24"/>
        </w:rPr>
      </w:pPr>
    </w:p>
    <w:p w14:paraId="2AEF24B8" w14:textId="77777777" w:rsidR="00097E98" w:rsidRPr="00442838" w:rsidRDefault="00097E98" w:rsidP="00097E98">
      <w:pPr>
        <w:rPr>
          <w:sz w:val="24"/>
        </w:rPr>
      </w:pPr>
      <w:r w:rsidRPr="00442838">
        <w:rPr>
          <w:sz w:val="24"/>
        </w:rPr>
        <w:t>Sprites:</w:t>
      </w:r>
    </w:p>
    <w:p w14:paraId="33607AD7" w14:textId="77777777" w:rsidR="00097E98" w:rsidRPr="00442838" w:rsidRDefault="00097E98" w:rsidP="00097E98">
      <w:pPr>
        <w:rPr>
          <w:sz w:val="24"/>
        </w:rPr>
      </w:pPr>
      <w:r w:rsidRPr="00442838">
        <w:rPr>
          <w:sz w:val="24"/>
        </w:rPr>
        <w:br w:type="page"/>
      </w:r>
    </w:p>
    <w:p w14:paraId="17555556" w14:textId="77777777" w:rsidR="00097E98" w:rsidRPr="00442838" w:rsidRDefault="00097E98" w:rsidP="00097E98">
      <w:pPr>
        <w:rPr>
          <w:sz w:val="24"/>
        </w:rPr>
      </w:pPr>
      <w:r w:rsidRPr="00442838">
        <w:rPr>
          <w:sz w:val="24"/>
        </w:rPr>
        <w:lastRenderedPageBreak/>
        <w:t>Family Page</w:t>
      </w:r>
    </w:p>
    <w:p w14:paraId="3FB785C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95073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69E68A" w14:textId="77777777" w:rsidTr="000F163C">
        <w:trPr>
          <w:trHeight w:val="896"/>
        </w:trPr>
        <w:tc>
          <w:tcPr>
            <w:tcW w:w="1251" w:type="dxa"/>
          </w:tcPr>
          <w:p w14:paraId="364227CA" w14:textId="77777777" w:rsidR="00097E98" w:rsidRPr="00442838" w:rsidRDefault="00097E98" w:rsidP="000F163C">
            <w:pPr>
              <w:spacing w:line="360" w:lineRule="auto"/>
            </w:pPr>
            <w:r w:rsidRPr="00442838">
              <w:t>Pokemon</w:t>
            </w:r>
          </w:p>
          <w:p w14:paraId="22FD3864" w14:textId="77777777" w:rsidR="00097E98" w:rsidRPr="00442838" w:rsidRDefault="00097E98" w:rsidP="000F163C">
            <w:pPr>
              <w:spacing w:line="360" w:lineRule="auto"/>
            </w:pPr>
            <w:r w:rsidRPr="00442838">
              <w:t>Name</w:t>
            </w:r>
          </w:p>
        </w:tc>
        <w:tc>
          <w:tcPr>
            <w:tcW w:w="1652" w:type="dxa"/>
          </w:tcPr>
          <w:p w14:paraId="67691D28" w14:textId="77777777" w:rsidR="00097E98" w:rsidRPr="00442838" w:rsidRDefault="00097E98" w:rsidP="000F163C">
            <w:pPr>
              <w:spacing w:line="360" w:lineRule="auto"/>
            </w:pPr>
            <w:r w:rsidRPr="00442838">
              <w:t>Pokemon Number</w:t>
            </w:r>
          </w:p>
        </w:tc>
        <w:tc>
          <w:tcPr>
            <w:tcW w:w="3719" w:type="dxa"/>
          </w:tcPr>
          <w:p w14:paraId="469076A6" w14:textId="77777777" w:rsidR="00097E98" w:rsidRPr="00442838" w:rsidRDefault="00097E98" w:rsidP="000F163C">
            <w:pPr>
              <w:spacing w:line="360" w:lineRule="auto"/>
            </w:pPr>
            <w:r w:rsidRPr="00442838">
              <w:t>Base Stats</w:t>
            </w:r>
          </w:p>
          <w:p w14:paraId="2F24A67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C129C6A" w14:textId="77777777" w:rsidR="00097E98" w:rsidRPr="00442838" w:rsidRDefault="00097E98" w:rsidP="000F163C">
            <w:pPr>
              <w:spacing w:line="360" w:lineRule="auto"/>
            </w:pPr>
            <w:r w:rsidRPr="00442838">
              <w:t>Ability</w:t>
            </w:r>
          </w:p>
        </w:tc>
        <w:tc>
          <w:tcPr>
            <w:tcW w:w="724" w:type="dxa"/>
          </w:tcPr>
          <w:p w14:paraId="6107540A" w14:textId="77777777" w:rsidR="00097E98" w:rsidRPr="00442838" w:rsidRDefault="00097E98" w:rsidP="000F163C">
            <w:pPr>
              <w:spacing w:line="360" w:lineRule="auto"/>
            </w:pPr>
            <w:r w:rsidRPr="00442838">
              <w:t>Type 1</w:t>
            </w:r>
          </w:p>
        </w:tc>
        <w:tc>
          <w:tcPr>
            <w:tcW w:w="724" w:type="dxa"/>
          </w:tcPr>
          <w:p w14:paraId="712FF30C" w14:textId="77777777" w:rsidR="00097E98" w:rsidRPr="00442838" w:rsidRDefault="00097E98" w:rsidP="000F163C">
            <w:pPr>
              <w:spacing w:line="360" w:lineRule="auto"/>
            </w:pPr>
            <w:r w:rsidRPr="00442838">
              <w:t>Type 2</w:t>
            </w:r>
          </w:p>
        </w:tc>
        <w:tc>
          <w:tcPr>
            <w:tcW w:w="1976" w:type="dxa"/>
          </w:tcPr>
          <w:p w14:paraId="578C1762" w14:textId="77777777" w:rsidR="00097E98" w:rsidRPr="00442838" w:rsidRDefault="00097E98" w:rsidP="000F163C">
            <w:pPr>
              <w:spacing w:line="360" w:lineRule="auto"/>
            </w:pPr>
            <w:r w:rsidRPr="00442838">
              <w:t>Evolution</w:t>
            </w:r>
          </w:p>
        </w:tc>
      </w:tr>
      <w:tr w:rsidR="00097E98" w:rsidRPr="00442838" w14:paraId="01D4E9D6" w14:textId="77777777" w:rsidTr="000F163C">
        <w:trPr>
          <w:trHeight w:val="454"/>
        </w:trPr>
        <w:tc>
          <w:tcPr>
            <w:tcW w:w="1251" w:type="dxa"/>
          </w:tcPr>
          <w:p w14:paraId="5DBE111A" w14:textId="77777777" w:rsidR="00097E98" w:rsidRPr="00442838" w:rsidRDefault="00097E98" w:rsidP="000F163C">
            <w:pPr>
              <w:spacing w:line="360" w:lineRule="auto"/>
            </w:pPr>
          </w:p>
        </w:tc>
        <w:tc>
          <w:tcPr>
            <w:tcW w:w="1652" w:type="dxa"/>
          </w:tcPr>
          <w:p w14:paraId="5FA2EB89" w14:textId="77777777" w:rsidR="00097E98" w:rsidRPr="00442838" w:rsidRDefault="00097E98" w:rsidP="000F163C">
            <w:pPr>
              <w:spacing w:line="360" w:lineRule="auto"/>
            </w:pPr>
          </w:p>
        </w:tc>
        <w:tc>
          <w:tcPr>
            <w:tcW w:w="3719" w:type="dxa"/>
          </w:tcPr>
          <w:p w14:paraId="0832BF7D" w14:textId="77777777" w:rsidR="00097E98" w:rsidRPr="00442838" w:rsidRDefault="00097E98" w:rsidP="000F163C">
            <w:pPr>
              <w:spacing w:line="360" w:lineRule="auto"/>
            </w:pPr>
          </w:p>
        </w:tc>
        <w:tc>
          <w:tcPr>
            <w:tcW w:w="880" w:type="dxa"/>
          </w:tcPr>
          <w:p w14:paraId="1DE8D449" w14:textId="77777777" w:rsidR="00097E98" w:rsidRPr="00442838" w:rsidRDefault="00097E98" w:rsidP="000F163C">
            <w:pPr>
              <w:spacing w:line="360" w:lineRule="auto"/>
            </w:pPr>
          </w:p>
        </w:tc>
        <w:tc>
          <w:tcPr>
            <w:tcW w:w="724" w:type="dxa"/>
          </w:tcPr>
          <w:p w14:paraId="0824BF01" w14:textId="77777777" w:rsidR="00097E98" w:rsidRPr="00442838" w:rsidRDefault="00097E98" w:rsidP="000F163C">
            <w:pPr>
              <w:spacing w:line="360" w:lineRule="auto"/>
            </w:pPr>
          </w:p>
        </w:tc>
        <w:tc>
          <w:tcPr>
            <w:tcW w:w="724" w:type="dxa"/>
          </w:tcPr>
          <w:p w14:paraId="04C02B9C" w14:textId="77777777" w:rsidR="00097E98" w:rsidRPr="00442838" w:rsidRDefault="00097E98" w:rsidP="000F163C">
            <w:pPr>
              <w:spacing w:line="360" w:lineRule="auto"/>
            </w:pPr>
          </w:p>
        </w:tc>
        <w:tc>
          <w:tcPr>
            <w:tcW w:w="1976" w:type="dxa"/>
          </w:tcPr>
          <w:p w14:paraId="5B55B385" w14:textId="77777777" w:rsidR="00097E98" w:rsidRPr="00442838" w:rsidRDefault="00097E98" w:rsidP="000F163C">
            <w:pPr>
              <w:spacing w:line="360" w:lineRule="auto"/>
            </w:pPr>
          </w:p>
        </w:tc>
      </w:tr>
      <w:tr w:rsidR="00097E98" w:rsidRPr="00442838" w14:paraId="346498E3" w14:textId="77777777" w:rsidTr="000F163C">
        <w:trPr>
          <w:trHeight w:val="441"/>
        </w:trPr>
        <w:tc>
          <w:tcPr>
            <w:tcW w:w="1251" w:type="dxa"/>
          </w:tcPr>
          <w:p w14:paraId="601B5529" w14:textId="77777777" w:rsidR="00097E98" w:rsidRPr="00442838" w:rsidRDefault="00097E98" w:rsidP="000F163C">
            <w:pPr>
              <w:spacing w:line="360" w:lineRule="auto"/>
            </w:pPr>
          </w:p>
        </w:tc>
        <w:tc>
          <w:tcPr>
            <w:tcW w:w="1652" w:type="dxa"/>
          </w:tcPr>
          <w:p w14:paraId="139EFC5D" w14:textId="77777777" w:rsidR="00097E98" w:rsidRPr="00442838" w:rsidRDefault="00097E98" w:rsidP="000F163C">
            <w:pPr>
              <w:spacing w:line="360" w:lineRule="auto"/>
            </w:pPr>
          </w:p>
        </w:tc>
        <w:tc>
          <w:tcPr>
            <w:tcW w:w="3719" w:type="dxa"/>
          </w:tcPr>
          <w:p w14:paraId="55442691" w14:textId="77777777" w:rsidR="00097E98" w:rsidRPr="00442838" w:rsidRDefault="00097E98" w:rsidP="000F163C">
            <w:pPr>
              <w:spacing w:line="360" w:lineRule="auto"/>
            </w:pPr>
          </w:p>
        </w:tc>
        <w:tc>
          <w:tcPr>
            <w:tcW w:w="880" w:type="dxa"/>
          </w:tcPr>
          <w:p w14:paraId="32887E04" w14:textId="77777777" w:rsidR="00097E98" w:rsidRPr="00442838" w:rsidRDefault="00097E98" w:rsidP="000F163C">
            <w:pPr>
              <w:spacing w:line="360" w:lineRule="auto"/>
            </w:pPr>
          </w:p>
        </w:tc>
        <w:tc>
          <w:tcPr>
            <w:tcW w:w="724" w:type="dxa"/>
          </w:tcPr>
          <w:p w14:paraId="3957242A" w14:textId="77777777" w:rsidR="00097E98" w:rsidRPr="00442838" w:rsidRDefault="00097E98" w:rsidP="000F163C">
            <w:pPr>
              <w:spacing w:line="360" w:lineRule="auto"/>
            </w:pPr>
          </w:p>
        </w:tc>
        <w:tc>
          <w:tcPr>
            <w:tcW w:w="724" w:type="dxa"/>
          </w:tcPr>
          <w:p w14:paraId="5F132863" w14:textId="77777777" w:rsidR="00097E98" w:rsidRPr="00442838" w:rsidRDefault="00097E98" w:rsidP="000F163C">
            <w:pPr>
              <w:spacing w:line="360" w:lineRule="auto"/>
            </w:pPr>
          </w:p>
        </w:tc>
        <w:tc>
          <w:tcPr>
            <w:tcW w:w="1976" w:type="dxa"/>
          </w:tcPr>
          <w:p w14:paraId="7D014297" w14:textId="77777777" w:rsidR="00097E98" w:rsidRPr="00442838" w:rsidRDefault="00097E98" w:rsidP="000F163C">
            <w:pPr>
              <w:spacing w:line="360" w:lineRule="auto"/>
            </w:pPr>
          </w:p>
        </w:tc>
      </w:tr>
      <w:tr w:rsidR="00097E98" w:rsidRPr="00442838" w14:paraId="3F3BAC75" w14:textId="77777777" w:rsidTr="000F163C">
        <w:trPr>
          <w:trHeight w:val="441"/>
        </w:trPr>
        <w:tc>
          <w:tcPr>
            <w:tcW w:w="1251" w:type="dxa"/>
          </w:tcPr>
          <w:p w14:paraId="124A0406" w14:textId="77777777" w:rsidR="00097E98" w:rsidRPr="00442838" w:rsidRDefault="00097E98" w:rsidP="000F163C">
            <w:pPr>
              <w:spacing w:line="360" w:lineRule="auto"/>
            </w:pPr>
          </w:p>
        </w:tc>
        <w:tc>
          <w:tcPr>
            <w:tcW w:w="1652" w:type="dxa"/>
          </w:tcPr>
          <w:p w14:paraId="3C891F90" w14:textId="77777777" w:rsidR="00097E98" w:rsidRPr="00442838" w:rsidRDefault="00097E98" w:rsidP="000F163C">
            <w:pPr>
              <w:spacing w:line="360" w:lineRule="auto"/>
            </w:pPr>
          </w:p>
        </w:tc>
        <w:tc>
          <w:tcPr>
            <w:tcW w:w="3719" w:type="dxa"/>
          </w:tcPr>
          <w:p w14:paraId="738CB8CB" w14:textId="77777777" w:rsidR="00097E98" w:rsidRPr="00442838" w:rsidRDefault="00097E98" w:rsidP="000F163C">
            <w:pPr>
              <w:spacing w:line="360" w:lineRule="auto"/>
            </w:pPr>
          </w:p>
        </w:tc>
        <w:tc>
          <w:tcPr>
            <w:tcW w:w="880" w:type="dxa"/>
          </w:tcPr>
          <w:p w14:paraId="789A29A5" w14:textId="77777777" w:rsidR="00097E98" w:rsidRPr="00442838" w:rsidRDefault="00097E98" w:rsidP="000F163C">
            <w:pPr>
              <w:spacing w:line="360" w:lineRule="auto"/>
            </w:pPr>
          </w:p>
        </w:tc>
        <w:tc>
          <w:tcPr>
            <w:tcW w:w="724" w:type="dxa"/>
          </w:tcPr>
          <w:p w14:paraId="4D3CA058" w14:textId="77777777" w:rsidR="00097E98" w:rsidRPr="00442838" w:rsidRDefault="00097E98" w:rsidP="000F163C">
            <w:pPr>
              <w:spacing w:line="360" w:lineRule="auto"/>
            </w:pPr>
          </w:p>
        </w:tc>
        <w:tc>
          <w:tcPr>
            <w:tcW w:w="724" w:type="dxa"/>
          </w:tcPr>
          <w:p w14:paraId="29E01E1F" w14:textId="77777777" w:rsidR="00097E98" w:rsidRPr="00442838" w:rsidRDefault="00097E98" w:rsidP="000F163C">
            <w:pPr>
              <w:spacing w:line="360" w:lineRule="auto"/>
            </w:pPr>
          </w:p>
        </w:tc>
        <w:tc>
          <w:tcPr>
            <w:tcW w:w="1976" w:type="dxa"/>
          </w:tcPr>
          <w:p w14:paraId="15F0500C" w14:textId="77777777" w:rsidR="00097E98" w:rsidRPr="00442838" w:rsidRDefault="00097E98" w:rsidP="000F163C">
            <w:pPr>
              <w:spacing w:line="360" w:lineRule="auto"/>
            </w:pPr>
          </w:p>
        </w:tc>
      </w:tr>
      <w:tr w:rsidR="00097E98" w:rsidRPr="00442838" w14:paraId="3C889AE1" w14:textId="77777777" w:rsidTr="000F163C">
        <w:trPr>
          <w:trHeight w:val="896"/>
        </w:trPr>
        <w:tc>
          <w:tcPr>
            <w:tcW w:w="1251" w:type="dxa"/>
          </w:tcPr>
          <w:p w14:paraId="6F53E502" w14:textId="77777777" w:rsidR="00097E98" w:rsidRPr="00442838" w:rsidRDefault="00097E98" w:rsidP="000F163C">
            <w:pPr>
              <w:spacing w:line="360" w:lineRule="auto"/>
            </w:pPr>
          </w:p>
        </w:tc>
        <w:tc>
          <w:tcPr>
            <w:tcW w:w="1652" w:type="dxa"/>
          </w:tcPr>
          <w:p w14:paraId="00857C23" w14:textId="77777777" w:rsidR="00097E98" w:rsidRPr="00442838" w:rsidRDefault="00097E98" w:rsidP="000F163C">
            <w:pPr>
              <w:spacing w:line="360" w:lineRule="auto"/>
            </w:pPr>
          </w:p>
        </w:tc>
        <w:tc>
          <w:tcPr>
            <w:tcW w:w="3719" w:type="dxa"/>
          </w:tcPr>
          <w:p w14:paraId="1BF7E850" w14:textId="77777777" w:rsidR="00097E98" w:rsidRPr="00442838" w:rsidRDefault="00097E98" w:rsidP="000F163C">
            <w:pPr>
              <w:spacing w:line="360" w:lineRule="auto"/>
            </w:pPr>
          </w:p>
        </w:tc>
        <w:tc>
          <w:tcPr>
            <w:tcW w:w="880" w:type="dxa"/>
          </w:tcPr>
          <w:p w14:paraId="1098153D" w14:textId="77777777" w:rsidR="00097E98" w:rsidRPr="00442838" w:rsidRDefault="00097E98" w:rsidP="000F163C">
            <w:pPr>
              <w:spacing w:line="360" w:lineRule="auto"/>
            </w:pPr>
          </w:p>
        </w:tc>
        <w:tc>
          <w:tcPr>
            <w:tcW w:w="724" w:type="dxa"/>
          </w:tcPr>
          <w:p w14:paraId="357391C6" w14:textId="77777777" w:rsidR="00097E98" w:rsidRPr="00442838" w:rsidRDefault="00097E98" w:rsidP="000F163C">
            <w:pPr>
              <w:spacing w:line="360" w:lineRule="auto"/>
            </w:pPr>
          </w:p>
        </w:tc>
        <w:tc>
          <w:tcPr>
            <w:tcW w:w="724" w:type="dxa"/>
          </w:tcPr>
          <w:p w14:paraId="2DAC3B80" w14:textId="77777777" w:rsidR="00097E98" w:rsidRPr="00442838" w:rsidRDefault="00097E98" w:rsidP="000F163C">
            <w:pPr>
              <w:spacing w:line="360" w:lineRule="auto"/>
            </w:pPr>
          </w:p>
        </w:tc>
        <w:tc>
          <w:tcPr>
            <w:tcW w:w="1976" w:type="dxa"/>
          </w:tcPr>
          <w:p w14:paraId="43736222" w14:textId="77777777" w:rsidR="00097E98" w:rsidRPr="00442838" w:rsidRDefault="00097E98" w:rsidP="000F163C">
            <w:pPr>
              <w:spacing w:line="360" w:lineRule="auto"/>
            </w:pPr>
          </w:p>
        </w:tc>
      </w:tr>
    </w:tbl>
    <w:p w14:paraId="5FAA6C20" w14:textId="77777777" w:rsidR="00097E98" w:rsidRPr="00442838" w:rsidRDefault="00097E98" w:rsidP="00097E98">
      <w:pPr>
        <w:rPr>
          <w:sz w:val="24"/>
        </w:rPr>
      </w:pPr>
    </w:p>
    <w:p w14:paraId="2802DEE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468A74E" w14:textId="77777777" w:rsidTr="000F163C">
        <w:tc>
          <w:tcPr>
            <w:tcW w:w="3596" w:type="dxa"/>
          </w:tcPr>
          <w:p w14:paraId="112EA84D" w14:textId="77777777" w:rsidR="00097E98" w:rsidRPr="00442838" w:rsidRDefault="00097E98" w:rsidP="000F163C">
            <w:pPr>
              <w:rPr>
                <w:sz w:val="24"/>
              </w:rPr>
            </w:pPr>
          </w:p>
        </w:tc>
        <w:tc>
          <w:tcPr>
            <w:tcW w:w="3597" w:type="dxa"/>
          </w:tcPr>
          <w:p w14:paraId="45FB5E06" w14:textId="77777777" w:rsidR="00097E98" w:rsidRPr="00442838" w:rsidRDefault="00097E98" w:rsidP="000F163C">
            <w:pPr>
              <w:rPr>
                <w:sz w:val="24"/>
              </w:rPr>
            </w:pPr>
          </w:p>
        </w:tc>
        <w:tc>
          <w:tcPr>
            <w:tcW w:w="3597" w:type="dxa"/>
          </w:tcPr>
          <w:p w14:paraId="5752F407" w14:textId="77777777" w:rsidR="00097E98" w:rsidRPr="00442838" w:rsidRDefault="00097E98" w:rsidP="000F163C">
            <w:pPr>
              <w:rPr>
                <w:sz w:val="24"/>
              </w:rPr>
            </w:pPr>
          </w:p>
        </w:tc>
      </w:tr>
      <w:tr w:rsidR="00097E98" w:rsidRPr="00442838" w14:paraId="151F7324" w14:textId="77777777" w:rsidTr="000F163C">
        <w:tc>
          <w:tcPr>
            <w:tcW w:w="3596" w:type="dxa"/>
          </w:tcPr>
          <w:p w14:paraId="5DE7315A" w14:textId="77777777" w:rsidR="00097E98" w:rsidRPr="00442838" w:rsidRDefault="00097E98" w:rsidP="000F163C">
            <w:pPr>
              <w:rPr>
                <w:sz w:val="24"/>
              </w:rPr>
            </w:pPr>
          </w:p>
        </w:tc>
        <w:tc>
          <w:tcPr>
            <w:tcW w:w="3597" w:type="dxa"/>
          </w:tcPr>
          <w:p w14:paraId="095D379E" w14:textId="77777777" w:rsidR="00097E98" w:rsidRPr="00442838" w:rsidRDefault="00097E98" w:rsidP="000F163C">
            <w:pPr>
              <w:rPr>
                <w:sz w:val="24"/>
              </w:rPr>
            </w:pPr>
          </w:p>
        </w:tc>
        <w:tc>
          <w:tcPr>
            <w:tcW w:w="3597" w:type="dxa"/>
          </w:tcPr>
          <w:p w14:paraId="582B6DC8" w14:textId="77777777" w:rsidR="00097E98" w:rsidRPr="00442838" w:rsidRDefault="00097E98" w:rsidP="000F163C">
            <w:pPr>
              <w:rPr>
                <w:sz w:val="24"/>
              </w:rPr>
            </w:pPr>
          </w:p>
        </w:tc>
      </w:tr>
    </w:tbl>
    <w:p w14:paraId="7290EB9D" w14:textId="77777777" w:rsidR="00097E98" w:rsidRPr="00442838" w:rsidRDefault="00097E98" w:rsidP="00097E98">
      <w:pPr>
        <w:rPr>
          <w:sz w:val="24"/>
        </w:rPr>
      </w:pPr>
    </w:p>
    <w:p w14:paraId="3CABE770" w14:textId="77777777" w:rsidR="00097E98" w:rsidRPr="00442838" w:rsidRDefault="00097E98" w:rsidP="00097E98">
      <w:pPr>
        <w:rPr>
          <w:sz w:val="24"/>
        </w:rPr>
      </w:pPr>
      <w:r w:rsidRPr="00442838">
        <w:rPr>
          <w:sz w:val="24"/>
        </w:rPr>
        <w:t>Sprites:</w:t>
      </w:r>
    </w:p>
    <w:p w14:paraId="29DA81D7" w14:textId="77777777" w:rsidR="00097E98" w:rsidRPr="00442838" w:rsidRDefault="00097E98" w:rsidP="00097E98">
      <w:pPr>
        <w:rPr>
          <w:sz w:val="24"/>
        </w:rPr>
      </w:pPr>
      <w:r w:rsidRPr="00442838">
        <w:rPr>
          <w:sz w:val="24"/>
        </w:rPr>
        <w:br w:type="page"/>
      </w:r>
    </w:p>
    <w:p w14:paraId="3EB3D9E4" w14:textId="77777777" w:rsidR="00097E98" w:rsidRPr="00442838" w:rsidRDefault="00097E98" w:rsidP="00097E98">
      <w:pPr>
        <w:rPr>
          <w:sz w:val="24"/>
        </w:rPr>
      </w:pPr>
      <w:r w:rsidRPr="00442838">
        <w:rPr>
          <w:sz w:val="24"/>
        </w:rPr>
        <w:lastRenderedPageBreak/>
        <w:t>Family Page</w:t>
      </w:r>
    </w:p>
    <w:p w14:paraId="14BACFE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C7979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E681E2" w14:textId="77777777" w:rsidTr="000F163C">
        <w:trPr>
          <w:trHeight w:val="896"/>
        </w:trPr>
        <w:tc>
          <w:tcPr>
            <w:tcW w:w="1251" w:type="dxa"/>
          </w:tcPr>
          <w:p w14:paraId="4D0FED59" w14:textId="77777777" w:rsidR="00097E98" w:rsidRPr="00442838" w:rsidRDefault="00097E98" w:rsidP="000F163C">
            <w:pPr>
              <w:spacing w:line="360" w:lineRule="auto"/>
            </w:pPr>
            <w:r w:rsidRPr="00442838">
              <w:t>Pokemon</w:t>
            </w:r>
          </w:p>
          <w:p w14:paraId="77115994" w14:textId="77777777" w:rsidR="00097E98" w:rsidRPr="00442838" w:rsidRDefault="00097E98" w:rsidP="000F163C">
            <w:pPr>
              <w:spacing w:line="360" w:lineRule="auto"/>
            </w:pPr>
            <w:r w:rsidRPr="00442838">
              <w:t>Name</w:t>
            </w:r>
          </w:p>
        </w:tc>
        <w:tc>
          <w:tcPr>
            <w:tcW w:w="1652" w:type="dxa"/>
          </w:tcPr>
          <w:p w14:paraId="6FA67255" w14:textId="77777777" w:rsidR="00097E98" w:rsidRPr="00442838" w:rsidRDefault="00097E98" w:rsidP="000F163C">
            <w:pPr>
              <w:spacing w:line="360" w:lineRule="auto"/>
            </w:pPr>
            <w:r w:rsidRPr="00442838">
              <w:t>Pokemon Number</w:t>
            </w:r>
          </w:p>
        </w:tc>
        <w:tc>
          <w:tcPr>
            <w:tcW w:w="3719" w:type="dxa"/>
          </w:tcPr>
          <w:p w14:paraId="5F7D128D" w14:textId="77777777" w:rsidR="00097E98" w:rsidRPr="00442838" w:rsidRDefault="00097E98" w:rsidP="000F163C">
            <w:pPr>
              <w:spacing w:line="360" w:lineRule="auto"/>
            </w:pPr>
            <w:r w:rsidRPr="00442838">
              <w:t>Base Stats</w:t>
            </w:r>
          </w:p>
          <w:p w14:paraId="5C3D85C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F434731" w14:textId="77777777" w:rsidR="00097E98" w:rsidRPr="00442838" w:rsidRDefault="00097E98" w:rsidP="000F163C">
            <w:pPr>
              <w:spacing w:line="360" w:lineRule="auto"/>
            </w:pPr>
            <w:r w:rsidRPr="00442838">
              <w:t>Ability</w:t>
            </w:r>
          </w:p>
        </w:tc>
        <w:tc>
          <w:tcPr>
            <w:tcW w:w="724" w:type="dxa"/>
          </w:tcPr>
          <w:p w14:paraId="130EF959" w14:textId="77777777" w:rsidR="00097E98" w:rsidRPr="00442838" w:rsidRDefault="00097E98" w:rsidP="000F163C">
            <w:pPr>
              <w:spacing w:line="360" w:lineRule="auto"/>
            </w:pPr>
            <w:r w:rsidRPr="00442838">
              <w:t>Type 1</w:t>
            </w:r>
          </w:p>
        </w:tc>
        <w:tc>
          <w:tcPr>
            <w:tcW w:w="724" w:type="dxa"/>
          </w:tcPr>
          <w:p w14:paraId="408076F1" w14:textId="77777777" w:rsidR="00097E98" w:rsidRPr="00442838" w:rsidRDefault="00097E98" w:rsidP="000F163C">
            <w:pPr>
              <w:spacing w:line="360" w:lineRule="auto"/>
            </w:pPr>
            <w:r w:rsidRPr="00442838">
              <w:t>Type 2</w:t>
            </w:r>
          </w:p>
        </w:tc>
        <w:tc>
          <w:tcPr>
            <w:tcW w:w="1976" w:type="dxa"/>
          </w:tcPr>
          <w:p w14:paraId="1B5FCA74" w14:textId="77777777" w:rsidR="00097E98" w:rsidRPr="00442838" w:rsidRDefault="00097E98" w:rsidP="000F163C">
            <w:pPr>
              <w:spacing w:line="360" w:lineRule="auto"/>
            </w:pPr>
            <w:r w:rsidRPr="00442838">
              <w:t>Evolution</w:t>
            </w:r>
          </w:p>
        </w:tc>
      </w:tr>
      <w:tr w:rsidR="00097E98" w:rsidRPr="00442838" w14:paraId="037B70AC" w14:textId="77777777" w:rsidTr="000F163C">
        <w:trPr>
          <w:trHeight w:val="454"/>
        </w:trPr>
        <w:tc>
          <w:tcPr>
            <w:tcW w:w="1251" w:type="dxa"/>
          </w:tcPr>
          <w:p w14:paraId="5A11885A" w14:textId="77777777" w:rsidR="00097E98" w:rsidRPr="00442838" w:rsidRDefault="00097E98" w:rsidP="000F163C">
            <w:pPr>
              <w:spacing w:line="360" w:lineRule="auto"/>
            </w:pPr>
          </w:p>
        </w:tc>
        <w:tc>
          <w:tcPr>
            <w:tcW w:w="1652" w:type="dxa"/>
          </w:tcPr>
          <w:p w14:paraId="6DA8C8F2" w14:textId="77777777" w:rsidR="00097E98" w:rsidRPr="00442838" w:rsidRDefault="00097E98" w:rsidP="000F163C">
            <w:pPr>
              <w:spacing w:line="360" w:lineRule="auto"/>
            </w:pPr>
          </w:p>
        </w:tc>
        <w:tc>
          <w:tcPr>
            <w:tcW w:w="3719" w:type="dxa"/>
          </w:tcPr>
          <w:p w14:paraId="7F31ED76" w14:textId="77777777" w:rsidR="00097E98" w:rsidRPr="00442838" w:rsidRDefault="00097E98" w:rsidP="000F163C">
            <w:pPr>
              <w:spacing w:line="360" w:lineRule="auto"/>
            </w:pPr>
          </w:p>
        </w:tc>
        <w:tc>
          <w:tcPr>
            <w:tcW w:w="880" w:type="dxa"/>
          </w:tcPr>
          <w:p w14:paraId="396FCA51" w14:textId="77777777" w:rsidR="00097E98" w:rsidRPr="00442838" w:rsidRDefault="00097E98" w:rsidP="000F163C">
            <w:pPr>
              <w:spacing w:line="360" w:lineRule="auto"/>
            </w:pPr>
          </w:p>
        </w:tc>
        <w:tc>
          <w:tcPr>
            <w:tcW w:w="724" w:type="dxa"/>
          </w:tcPr>
          <w:p w14:paraId="10B16869" w14:textId="77777777" w:rsidR="00097E98" w:rsidRPr="00442838" w:rsidRDefault="00097E98" w:rsidP="000F163C">
            <w:pPr>
              <w:spacing w:line="360" w:lineRule="auto"/>
            </w:pPr>
          </w:p>
        </w:tc>
        <w:tc>
          <w:tcPr>
            <w:tcW w:w="724" w:type="dxa"/>
          </w:tcPr>
          <w:p w14:paraId="00FF359A" w14:textId="77777777" w:rsidR="00097E98" w:rsidRPr="00442838" w:rsidRDefault="00097E98" w:rsidP="000F163C">
            <w:pPr>
              <w:spacing w:line="360" w:lineRule="auto"/>
            </w:pPr>
          </w:p>
        </w:tc>
        <w:tc>
          <w:tcPr>
            <w:tcW w:w="1976" w:type="dxa"/>
          </w:tcPr>
          <w:p w14:paraId="59B803ED" w14:textId="77777777" w:rsidR="00097E98" w:rsidRPr="00442838" w:rsidRDefault="00097E98" w:rsidP="000F163C">
            <w:pPr>
              <w:spacing w:line="360" w:lineRule="auto"/>
            </w:pPr>
          </w:p>
        </w:tc>
      </w:tr>
      <w:tr w:rsidR="00097E98" w:rsidRPr="00442838" w14:paraId="7079151F" w14:textId="77777777" w:rsidTr="000F163C">
        <w:trPr>
          <w:trHeight w:val="441"/>
        </w:trPr>
        <w:tc>
          <w:tcPr>
            <w:tcW w:w="1251" w:type="dxa"/>
          </w:tcPr>
          <w:p w14:paraId="319E1FB2" w14:textId="77777777" w:rsidR="00097E98" w:rsidRPr="00442838" w:rsidRDefault="00097E98" w:rsidP="000F163C">
            <w:pPr>
              <w:spacing w:line="360" w:lineRule="auto"/>
            </w:pPr>
          </w:p>
        </w:tc>
        <w:tc>
          <w:tcPr>
            <w:tcW w:w="1652" w:type="dxa"/>
          </w:tcPr>
          <w:p w14:paraId="1A32C5C2" w14:textId="77777777" w:rsidR="00097E98" w:rsidRPr="00442838" w:rsidRDefault="00097E98" w:rsidP="000F163C">
            <w:pPr>
              <w:spacing w:line="360" w:lineRule="auto"/>
            </w:pPr>
          </w:p>
        </w:tc>
        <w:tc>
          <w:tcPr>
            <w:tcW w:w="3719" w:type="dxa"/>
          </w:tcPr>
          <w:p w14:paraId="28D97201" w14:textId="77777777" w:rsidR="00097E98" w:rsidRPr="00442838" w:rsidRDefault="00097E98" w:rsidP="000F163C">
            <w:pPr>
              <w:spacing w:line="360" w:lineRule="auto"/>
            </w:pPr>
          </w:p>
        </w:tc>
        <w:tc>
          <w:tcPr>
            <w:tcW w:w="880" w:type="dxa"/>
          </w:tcPr>
          <w:p w14:paraId="38F751A0" w14:textId="77777777" w:rsidR="00097E98" w:rsidRPr="00442838" w:rsidRDefault="00097E98" w:rsidP="000F163C">
            <w:pPr>
              <w:spacing w:line="360" w:lineRule="auto"/>
            </w:pPr>
          </w:p>
        </w:tc>
        <w:tc>
          <w:tcPr>
            <w:tcW w:w="724" w:type="dxa"/>
          </w:tcPr>
          <w:p w14:paraId="030348FC" w14:textId="77777777" w:rsidR="00097E98" w:rsidRPr="00442838" w:rsidRDefault="00097E98" w:rsidP="000F163C">
            <w:pPr>
              <w:spacing w:line="360" w:lineRule="auto"/>
            </w:pPr>
          </w:p>
        </w:tc>
        <w:tc>
          <w:tcPr>
            <w:tcW w:w="724" w:type="dxa"/>
          </w:tcPr>
          <w:p w14:paraId="3013A791" w14:textId="77777777" w:rsidR="00097E98" w:rsidRPr="00442838" w:rsidRDefault="00097E98" w:rsidP="000F163C">
            <w:pPr>
              <w:spacing w:line="360" w:lineRule="auto"/>
            </w:pPr>
          </w:p>
        </w:tc>
        <w:tc>
          <w:tcPr>
            <w:tcW w:w="1976" w:type="dxa"/>
          </w:tcPr>
          <w:p w14:paraId="7D102C1B" w14:textId="77777777" w:rsidR="00097E98" w:rsidRPr="00442838" w:rsidRDefault="00097E98" w:rsidP="000F163C">
            <w:pPr>
              <w:spacing w:line="360" w:lineRule="auto"/>
            </w:pPr>
          </w:p>
        </w:tc>
      </w:tr>
      <w:tr w:rsidR="00097E98" w:rsidRPr="00442838" w14:paraId="68455B4C" w14:textId="77777777" w:rsidTr="000F163C">
        <w:trPr>
          <w:trHeight w:val="441"/>
        </w:trPr>
        <w:tc>
          <w:tcPr>
            <w:tcW w:w="1251" w:type="dxa"/>
          </w:tcPr>
          <w:p w14:paraId="702C3647" w14:textId="77777777" w:rsidR="00097E98" w:rsidRPr="00442838" w:rsidRDefault="00097E98" w:rsidP="000F163C">
            <w:pPr>
              <w:spacing w:line="360" w:lineRule="auto"/>
            </w:pPr>
          </w:p>
        </w:tc>
        <w:tc>
          <w:tcPr>
            <w:tcW w:w="1652" w:type="dxa"/>
          </w:tcPr>
          <w:p w14:paraId="6B2B30E9" w14:textId="77777777" w:rsidR="00097E98" w:rsidRPr="00442838" w:rsidRDefault="00097E98" w:rsidP="000F163C">
            <w:pPr>
              <w:spacing w:line="360" w:lineRule="auto"/>
            </w:pPr>
          </w:p>
        </w:tc>
        <w:tc>
          <w:tcPr>
            <w:tcW w:w="3719" w:type="dxa"/>
          </w:tcPr>
          <w:p w14:paraId="730042DE" w14:textId="77777777" w:rsidR="00097E98" w:rsidRPr="00442838" w:rsidRDefault="00097E98" w:rsidP="000F163C">
            <w:pPr>
              <w:spacing w:line="360" w:lineRule="auto"/>
            </w:pPr>
          </w:p>
        </w:tc>
        <w:tc>
          <w:tcPr>
            <w:tcW w:w="880" w:type="dxa"/>
          </w:tcPr>
          <w:p w14:paraId="6C1231F6" w14:textId="77777777" w:rsidR="00097E98" w:rsidRPr="00442838" w:rsidRDefault="00097E98" w:rsidP="000F163C">
            <w:pPr>
              <w:spacing w:line="360" w:lineRule="auto"/>
            </w:pPr>
          </w:p>
        </w:tc>
        <w:tc>
          <w:tcPr>
            <w:tcW w:w="724" w:type="dxa"/>
          </w:tcPr>
          <w:p w14:paraId="11139930" w14:textId="77777777" w:rsidR="00097E98" w:rsidRPr="00442838" w:rsidRDefault="00097E98" w:rsidP="000F163C">
            <w:pPr>
              <w:spacing w:line="360" w:lineRule="auto"/>
            </w:pPr>
          </w:p>
        </w:tc>
        <w:tc>
          <w:tcPr>
            <w:tcW w:w="724" w:type="dxa"/>
          </w:tcPr>
          <w:p w14:paraId="37E892CA" w14:textId="77777777" w:rsidR="00097E98" w:rsidRPr="00442838" w:rsidRDefault="00097E98" w:rsidP="000F163C">
            <w:pPr>
              <w:spacing w:line="360" w:lineRule="auto"/>
            </w:pPr>
          </w:p>
        </w:tc>
        <w:tc>
          <w:tcPr>
            <w:tcW w:w="1976" w:type="dxa"/>
          </w:tcPr>
          <w:p w14:paraId="70542CBE" w14:textId="77777777" w:rsidR="00097E98" w:rsidRPr="00442838" w:rsidRDefault="00097E98" w:rsidP="000F163C">
            <w:pPr>
              <w:spacing w:line="360" w:lineRule="auto"/>
            </w:pPr>
          </w:p>
        </w:tc>
      </w:tr>
      <w:tr w:rsidR="00097E98" w:rsidRPr="00442838" w14:paraId="362F6EF1" w14:textId="77777777" w:rsidTr="000F163C">
        <w:trPr>
          <w:trHeight w:val="896"/>
        </w:trPr>
        <w:tc>
          <w:tcPr>
            <w:tcW w:w="1251" w:type="dxa"/>
          </w:tcPr>
          <w:p w14:paraId="47CC7090" w14:textId="77777777" w:rsidR="00097E98" w:rsidRPr="00442838" w:rsidRDefault="00097E98" w:rsidP="000F163C">
            <w:pPr>
              <w:spacing w:line="360" w:lineRule="auto"/>
            </w:pPr>
          </w:p>
        </w:tc>
        <w:tc>
          <w:tcPr>
            <w:tcW w:w="1652" w:type="dxa"/>
          </w:tcPr>
          <w:p w14:paraId="09072B1E" w14:textId="77777777" w:rsidR="00097E98" w:rsidRPr="00442838" w:rsidRDefault="00097E98" w:rsidP="000F163C">
            <w:pPr>
              <w:spacing w:line="360" w:lineRule="auto"/>
            </w:pPr>
          </w:p>
        </w:tc>
        <w:tc>
          <w:tcPr>
            <w:tcW w:w="3719" w:type="dxa"/>
          </w:tcPr>
          <w:p w14:paraId="730DD977" w14:textId="77777777" w:rsidR="00097E98" w:rsidRPr="00442838" w:rsidRDefault="00097E98" w:rsidP="000F163C">
            <w:pPr>
              <w:spacing w:line="360" w:lineRule="auto"/>
            </w:pPr>
          </w:p>
        </w:tc>
        <w:tc>
          <w:tcPr>
            <w:tcW w:w="880" w:type="dxa"/>
          </w:tcPr>
          <w:p w14:paraId="755C9394" w14:textId="77777777" w:rsidR="00097E98" w:rsidRPr="00442838" w:rsidRDefault="00097E98" w:rsidP="000F163C">
            <w:pPr>
              <w:spacing w:line="360" w:lineRule="auto"/>
            </w:pPr>
          </w:p>
        </w:tc>
        <w:tc>
          <w:tcPr>
            <w:tcW w:w="724" w:type="dxa"/>
          </w:tcPr>
          <w:p w14:paraId="7B967D96" w14:textId="77777777" w:rsidR="00097E98" w:rsidRPr="00442838" w:rsidRDefault="00097E98" w:rsidP="000F163C">
            <w:pPr>
              <w:spacing w:line="360" w:lineRule="auto"/>
            </w:pPr>
          </w:p>
        </w:tc>
        <w:tc>
          <w:tcPr>
            <w:tcW w:w="724" w:type="dxa"/>
          </w:tcPr>
          <w:p w14:paraId="575CE830" w14:textId="77777777" w:rsidR="00097E98" w:rsidRPr="00442838" w:rsidRDefault="00097E98" w:rsidP="000F163C">
            <w:pPr>
              <w:spacing w:line="360" w:lineRule="auto"/>
            </w:pPr>
          </w:p>
        </w:tc>
        <w:tc>
          <w:tcPr>
            <w:tcW w:w="1976" w:type="dxa"/>
          </w:tcPr>
          <w:p w14:paraId="22446DA7" w14:textId="77777777" w:rsidR="00097E98" w:rsidRPr="00442838" w:rsidRDefault="00097E98" w:rsidP="000F163C">
            <w:pPr>
              <w:spacing w:line="360" w:lineRule="auto"/>
            </w:pPr>
          </w:p>
        </w:tc>
      </w:tr>
    </w:tbl>
    <w:p w14:paraId="54BFF422" w14:textId="77777777" w:rsidR="00097E98" w:rsidRPr="00442838" w:rsidRDefault="00097E98" w:rsidP="00097E98">
      <w:pPr>
        <w:rPr>
          <w:sz w:val="24"/>
        </w:rPr>
      </w:pPr>
    </w:p>
    <w:p w14:paraId="63059B5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74BB03C" w14:textId="77777777" w:rsidTr="000F163C">
        <w:tc>
          <w:tcPr>
            <w:tcW w:w="3596" w:type="dxa"/>
          </w:tcPr>
          <w:p w14:paraId="6925FE8C" w14:textId="77777777" w:rsidR="00097E98" w:rsidRPr="00442838" w:rsidRDefault="00097E98" w:rsidP="000F163C">
            <w:pPr>
              <w:rPr>
                <w:sz w:val="24"/>
              </w:rPr>
            </w:pPr>
          </w:p>
        </w:tc>
        <w:tc>
          <w:tcPr>
            <w:tcW w:w="3597" w:type="dxa"/>
          </w:tcPr>
          <w:p w14:paraId="71A330CD" w14:textId="77777777" w:rsidR="00097E98" w:rsidRPr="00442838" w:rsidRDefault="00097E98" w:rsidP="000F163C">
            <w:pPr>
              <w:rPr>
                <w:sz w:val="24"/>
              </w:rPr>
            </w:pPr>
          </w:p>
        </w:tc>
        <w:tc>
          <w:tcPr>
            <w:tcW w:w="3597" w:type="dxa"/>
          </w:tcPr>
          <w:p w14:paraId="1C94108D" w14:textId="77777777" w:rsidR="00097E98" w:rsidRPr="00442838" w:rsidRDefault="00097E98" w:rsidP="000F163C">
            <w:pPr>
              <w:rPr>
                <w:sz w:val="24"/>
              </w:rPr>
            </w:pPr>
          </w:p>
        </w:tc>
      </w:tr>
      <w:tr w:rsidR="00097E98" w:rsidRPr="00442838" w14:paraId="28FB58A9" w14:textId="77777777" w:rsidTr="000F163C">
        <w:tc>
          <w:tcPr>
            <w:tcW w:w="3596" w:type="dxa"/>
          </w:tcPr>
          <w:p w14:paraId="2DB4E4C9" w14:textId="77777777" w:rsidR="00097E98" w:rsidRPr="00442838" w:rsidRDefault="00097E98" w:rsidP="000F163C">
            <w:pPr>
              <w:rPr>
                <w:sz w:val="24"/>
              </w:rPr>
            </w:pPr>
          </w:p>
        </w:tc>
        <w:tc>
          <w:tcPr>
            <w:tcW w:w="3597" w:type="dxa"/>
          </w:tcPr>
          <w:p w14:paraId="0FB9B795" w14:textId="77777777" w:rsidR="00097E98" w:rsidRPr="00442838" w:rsidRDefault="00097E98" w:rsidP="000F163C">
            <w:pPr>
              <w:rPr>
                <w:sz w:val="24"/>
              </w:rPr>
            </w:pPr>
          </w:p>
        </w:tc>
        <w:tc>
          <w:tcPr>
            <w:tcW w:w="3597" w:type="dxa"/>
          </w:tcPr>
          <w:p w14:paraId="62C48A52" w14:textId="77777777" w:rsidR="00097E98" w:rsidRPr="00442838" w:rsidRDefault="00097E98" w:rsidP="000F163C">
            <w:pPr>
              <w:rPr>
                <w:sz w:val="24"/>
              </w:rPr>
            </w:pPr>
          </w:p>
        </w:tc>
      </w:tr>
    </w:tbl>
    <w:p w14:paraId="4D852250" w14:textId="77777777" w:rsidR="00097E98" w:rsidRPr="00442838" w:rsidRDefault="00097E98" w:rsidP="00097E98">
      <w:pPr>
        <w:rPr>
          <w:sz w:val="24"/>
        </w:rPr>
      </w:pPr>
    </w:p>
    <w:p w14:paraId="07822584" w14:textId="77777777" w:rsidR="00097E98" w:rsidRPr="00442838" w:rsidRDefault="00097E98" w:rsidP="00097E98">
      <w:pPr>
        <w:rPr>
          <w:sz w:val="24"/>
        </w:rPr>
      </w:pPr>
      <w:r w:rsidRPr="00442838">
        <w:rPr>
          <w:sz w:val="24"/>
        </w:rPr>
        <w:t>Sprites:</w:t>
      </w:r>
    </w:p>
    <w:p w14:paraId="26E5F340" w14:textId="77777777" w:rsidR="00097E98" w:rsidRPr="00442838" w:rsidRDefault="00097E98" w:rsidP="00097E98">
      <w:pPr>
        <w:rPr>
          <w:sz w:val="24"/>
        </w:rPr>
      </w:pPr>
      <w:r w:rsidRPr="00442838">
        <w:rPr>
          <w:sz w:val="24"/>
        </w:rPr>
        <w:br w:type="page"/>
      </w:r>
    </w:p>
    <w:p w14:paraId="5EB19DDD" w14:textId="77777777" w:rsidR="00097E98" w:rsidRPr="00442838" w:rsidRDefault="00097E98" w:rsidP="00097E98">
      <w:pPr>
        <w:rPr>
          <w:sz w:val="24"/>
        </w:rPr>
      </w:pPr>
      <w:r w:rsidRPr="00442838">
        <w:rPr>
          <w:sz w:val="24"/>
        </w:rPr>
        <w:lastRenderedPageBreak/>
        <w:t>Family Page</w:t>
      </w:r>
    </w:p>
    <w:p w14:paraId="5F02094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C2B4C3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A5DBF0" w14:textId="77777777" w:rsidTr="000F163C">
        <w:trPr>
          <w:trHeight w:val="896"/>
        </w:trPr>
        <w:tc>
          <w:tcPr>
            <w:tcW w:w="1251" w:type="dxa"/>
          </w:tcPr>
          <w:p w14:paraId="54172515" w14:textId="77777777" w:rsidR="00097E98" w:rsidRPr="00442838" w:rsidRDefault="00097E98" w:rsidP="000F163C">
            <w:pPr>
              <w:spacing w:line="360" w:lineRule="auto"/>
            </w:pPr>
            <w:r w:rsidRPr="00442838">
              <w:t>Pokemon</w:t>
            </w:r>
          </w:p>
          <w:p w14:paraId="16F6677B" w14:textId="77777777" w:rsidR="00097E98" w:rsidRPr="00442838" w:rsidRDefault="00097E98" w:rsidP="000F163C">
            <w:pPr>
              <w:spacing w:line="360" w:lineRule="auto"/>
            </w:pPr>
            <w:r w:rsidRPr="00442838">
              <w:t>Name</w:t>
            </w:r>
          </w:p>
        </w:tc>
        <w:tc>
          <w:tcPr>
            <w:tcW w:w="1652" w:type="dxa"/>
          </w:tcPr>
          <w:p w14:paraId="05EC8CCA" w14:textId="77777777" w:rsidR="00097E98" w:rsidRPr="00442838" w:rsidRDefault="00097E98" w:rsidP="000F163C">
            <w:pPr>
              <w:spacing w:line="360" w:lineRule="auto"/>
            </w:pPr>
            <w:r w:rsidRPr="00442838">
              <w:t>Pokemon Number</w:t>
            </w:r>
          </w:p>
        </w:tc>
        <w:tc>
          <w:tcPr>
            <w:tcW w:w="3719" w:type="dxa"/>
          </w:tcPr>
          <w:p w14:paraId="5EE1D036" w14:textId="77777777" w:rsidR="00097E98" w:rsidRPr="00442838" w:rsidRDefault="00097E98" w:rsidP="000F163C">
            <w:pPr>
              <w:spacing w:line="360" w:lineRule="auto"/>
            </w:pPr>
            <w:r w:rsidRPr="00442838">
              <w:t>Base Stats</w:t>
            </w:r>
          </w:p>
          <w:p w14:paraId="17FD959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6617462" w14:textId="77777777" w:rsidR="00097E98" w:rsidRPr="00442838" w:rsidRDefault="00097E98" w:rsidP="000F163C">
            <w:pPr>
              <w:spacing w:line="360" w:lineRule="auto"/>
            </w:pPr>
            <w:r w:rsidRPr="00442838">
              <w:t>Ability</w:t>
            </w:r>
          </w:p>
        </w:tc>
        <w:tc>
          <w:tcPr>
            <w:tcW w:w="724" w:type="dxa"/>
          </w:tcPr>
          <w:p w14:paraId="13BAD754" w14:textId="77777777" w:rsidR="00097E98" w:rsidRPr="00442838" w:rsidRDefault="00097E98" w:rsidP="000F163C">
            <w:pPr>
              <w:spacing w:line="360" w:lineRule="auto"/>
            </w:pPr>
            <w:r w:rsidRPr="00442838">
              <w:t>Type 1</w:t>
            </w:r>
          </w:p>
        </w:tc>
        <w:tc>
          <w:tcPr>
            <w:tcW w:w="724" w:type="dxa"/>
          </w:tcPr>
          <w:p w14:paraId="01E37195" w14:textId="77777777" w:rsidR="00097E98" w:rsidRPr="00442838" w:rsidRDefault="00097E98" w:rsidP="000F163C">
            <w:pPr>
              <w:spacing w:line="360" w:lineRule="auto"/>
            </w:pPr>
            <w:r w:rsidRPr="00442838">
              <w:t>Type 2</w:t>
            </w:r>
          </w:p>
        </w:tc>
        <w:tc>
          <w:tcPr>
            <w:tcW w:w="1976" w:type="dxa"/>
          </w:tcPr>
          <w:p w14:paraId="0D892039" w14:textId="77777777" w:rsidR="00097E98" w:rsidRPr="00442838" w:rsidRDefault="00097E98" w:rsidP="000F163C">
            <w:pPr>
              <w:spacing w:line="360" w:lineRule="auto"/>
            </w:pPr>
            <w:r w:rsidRPr="00442838">
              <w:t>Evolution</w:t>
            </w:r>
          </w:p>
        </w:tc>
      </w:tr>
      <w:tr w:rsidR="00097E98" w:rsidRPr="00442838" w14:paraId="4C00C103" w14:textId="77777777" w:rsidTr="000F163C">
        <w:trPr>
          <w:trHeight w:val="454"/>
        </w:trPr>
        <w:tc>
          <w:tcPr>
            <w:tcW w:w="1251" w:type="dxa"/>
          </w:tcPr>
          <w:p w14:paraId="55F35DA1" w14:textId="77777777" w:rsidR="00097E98" w:rsidRPr="00442838" w:rsidRDefault="00097E98" w:rsidP="000F163C">
            <w:pPr>
              <w:spacing w:line="360" w:lineRule="auto"/>
            </w:pPr>
          </w:p>
        </w:tc>
        <w:tc>
          <w:tcPr>
            <w:tcW w:w="1652" w:type="dxa"/>
          </w:tcPr>
          <w:p w14:paraId="745BC25A" w14:textId="77777777" w:rsidR="00097E98" w:rsidRPr="00442838" w:rsidRDefault="00097E98" w:rsidP="000F163C">
            <w:pPr>
              <w:spacing w:line="360" w:lineRule="auto"/>
            </w:pPr>
          </w:p>
        </w:tc>
        <w:tc>
          <w:tcPr>
            <w:tcW w:w="3719" w:type="dxa"/>
          </w:tcPr>
          <w:p w14:paraId="7F3BE0DD" w14:textId="77777777" w:rsidR="00097E98" w:rsidRPr="00442838" w:rsidRDefault="00097E98" w:rsidP="000F163C">
            <w:pPr>
              <w:spacing w:line="360" w:lineRule="auto"/>
            </w:pPr>
          </w:p>
        </w:tc>
        <w:tc>
          <w:tcPr>
            <w:tcW w:w="880" w:type="dxa"/>
          </w:tcPr>
          <w:p w14:paraId="372E8D53" w14:textId="77777777" w:rsidR="00097E98" w:rsidRPr="00442838" w:rsidRDefault="00097E98" w:rsidP="000F163C">
            <w:pPr>
              <w:spacing w:line="360" w:lineRule="auto"/>
            </w:pPr>
          </w:p>
        </w:tc>
        <w:tc>
          <w:tcPr>
            <w:tcW w:w="724" w:type="dxa"/>
          </w:tcPr>
          <w:p w14:paraId="0FF0798E" w14:textId="77777777" w:rsidR="00097E98" w:rsidRPr="00442838" w:rsidRDefault="00097E98" w:rsidP="000F163C">
            <w:pPr>
              <w:spacing w:line="360" w:lineRule="auto"/>
            </w:pPr>
          </w:p>
        </w:tc>
        <w:tc>
          <w:tcPr>
            <w:tcW w:w="724" w:type="dxa"/>
          </w:tcPr>
          <w:p w14:paraId="1773EC3E" w14:textId="77777777" w:rsidR="00097E98" w:rsidRPr="00442838" w:rsidRDefault="00097E98" w:rsidP="000F163C">
            <w:pPr>
              <w:spacing w:line="360" w:lineRule="auto"/>
            </w:pPr>
          </w:p>
        </w:tc>
        <w:tc>
          <w:tcPr>
            <w:tcW w:w="1976" w:type="dxa"/>
          </w:tcPr>
          <w:p w14:paraId="553ACE14" w14:textId="77777777" w:rsidR="00097E98" w:rsidRPr="00442838" w:rsidRDefault="00097E98" w:rsidP="000F163C">
            <w:pPr>
              <w:spacing w:line="360" w:lineRule="auto"/>
            </w:pPr>
          </w:p>
        </w:tc>
      </w:tr>
      <w:tr w:rsidR="00097E98" w:rsidRPr="00442838" w14:paraId="32553616" w14:textId="77777777" w:rsidTr="000F163C">
        <w:trPr>
          <w:trHeight w:val="441"/>
        </w:trPr>
        <w:tc>
          <w:tcPr>
            <w:tcW w:w="1251" w:type="dxa"/>
          </w:tcPr>
          <w:p w14:paraId="53F97192" w14:textId="77777777" w:rsidR="00097E98" w:rsidRPr="00442838" w:rsidRDefault="00097E98" w:rsidP="000F163C">
            <w:pPr>
              <w:spacing w:line="360" w:lineRule="auto"/>
            </w:pPr>
          </w:p>
        </w:tc>
        <w:tc>
          <w:tcPr>
            <w:tcW w:w="1652" w:type="dxa"/>
          </w:tcPr>
          <w:p w14:paraId="2386D3F2" w14:textId="77777777" w:rsidR="00097E98" w:rsidRPr="00442838" w:rsidRDefault="00097E98" w:rsidP="000F163C">
            <w:pPr>
              <w:spacing w:line="360" w:lineRule="auto"/>
            </w:pPr>
          </w:p>
        </w:tc>
        <w:tc>
          <w:tcPr>
            <w:tcW w:w="3719" w:type="dxa"/>
          </w:tcPr>
          <w:p w14:paraId="067D9F98" w14:textId="77777777" w:rsidR="00097E98" w:rsidRPr="00442838" w:rsidRDefault="00097E98" w:rsidP="000F163C">
            <w:pPr>
              <w:spacing w:line="360" w:lineRule="auto"/>
            </w:pPr>
          </w:p>
        </w:tc>
        <w:tc>
          <w:tcPr>
            <w:tcW w:w="880" w:type="dxa"/>
          </w:tcPr>
          <w:p w14:paraId="1C6031EF" w14:textId="77777777" w:rsidR="00097E98" w:rsidRPr="00442838" w:rsidRDefault="00097E98" w:rsidP="000F163C">
            <w:pPr>
              <w:spacing w:line="360" w:lineRule="auto"/>
            </w:pPr>
          </w:p>
        </w:tc>
        <w:tc>
          <w:tcPr>
            <w:tcW w:w="724" w:type="dxa"/>
          </w:tcPr>
          <w:p w14:paraId="31685BA4" w14:textId="77777777" w:rsidR="00097E98" w:rsidRPr="00442838" w:rsidRDefault="00097E98" w:rsidP="000F163C">
            <w:pPr>
              <w:spacing w:line="360" w:lineRule="auto"/>
            </w:pPr>
          </w:p>
        </w:tc>
        <w:tc>
          <w:tcPr>
            <w:tcW w:w="724" w:type="dxa"/>
          </w:tcPr>
          <w:p w14:paraId="0B9076CD" w14:textId="77777777" w:rsidR="00097E98" w:rsidRPr="00442838" w:rsidRDefault="00097E98" w:rsidP="000F163C">
            <w:pPr>
              <w:spacing w:line="360" w:lineRule="auto"/>
            </w:pPr>
          </w:p>
        </w:tc>
        <w:tc>
          <w:tcPr>
            <w:tcW w:w="1976" w:type="dxa"/>
          </w:tcPr>
          <w:p w14:paraId="402A503E" w14:textId="77777777" w:rsidR="00097E98" w:rsidRPr="00442838" w:rsidRDefault="00097E98" w:rsidP="000F163C">
            <w:pPr>
              <w:spacing w:line="360" w:lineRule="auto"/>
            </w:pPr>
          </w:p>
        </w:tc>
      </w:tr>
      <w:tr w:rsidR="00097E98" w:rsidRPr="00442838" w14:paraId="217CD044" w14:textId="77777777" w:rsidTr="000F163C">
        <w:trPr>
          <w:trHeight w:val="441"/>
        </w:trPr>
        <w:tc>
          <w:tcPr>
            <w:tcW w:w="1251" w:type="dxa"/>
          </w:tcPr>
          <w:p w14:paraId="0A08C27C" w14:textId="77777777" w:rsidR="00097E98" w:rsidRPr="00442838" w:rsidRDefault="00097E98" w:rsidP="000F163C">
            <w:pPr>
              <w:spacing w:line="360" w:lineRule="auto"/>
            </w:pPr>
          </w:p>
        </w:tc>
        <w:tc>
          <w:tcPr>
            <w:tcW w:w="1652" w:type="dxa"/>
          </w:tcPr>
          <w:p w14:paraId="0D19D662" w14:textId="77777777" w:rsidR="00097E98" w:rsidRPr="00442838" w:rsidRDefault="00097E98" w:rsidP="000F163C">
            <w:pPr>
              <w:spacing w:line="360" w:lineRule="auto"/>
            </w:pPr>
          </w:p>
        </w:tc>
        <w:tc>
          <w:tcPr>
            <w:tcW w:w="3719" w:type="dxa"/>
          </w:tcPr>
          <w:p w14:paraId="33421E15" w14:textId="77777777" w:rsidR="00097E98" w:rsidRPr="00442838" w:rsidRDefault="00097E98" w:rsidP="000F163C">
            <w:pPr>
              <w:spacing w:line="360" w:lineRule="auto"/>
            </w:pPr>
          </w:p>
        </w:tc>
        <w:tc>
          <w:tcPr>
            <w:tcW w:w="880" w:type="dxa"/>
          </w:tcPr>
          <w:p w14:paraId="0A88D31D" w14:textId="77777777" w:rsidR="00097E98" w:rsidRPr="00442838" w:rsidRDefault="00097E98" w:rsidP="000F163C">
            <w:pPr>
              <w:spacing w:line="360" w:lineRule="auto"/>
            </w:pPr>
          </w:p>
        </w:tc>
        <w:tc>
          <w:tcPr>
            <w:tcW w:w="724" w:type="dxa"/>
          </w:tcPr>
          <w:p w14:paraId="3E17BDF3" w14:textId="77777777" w:rsidR="00097E98" w:rsidRPr="00442838" w:rsidRDefault="00097E98" w:rsidP="000F163C">
            <w:pPr>
              <w:spacing w:line="360" w:lineRule="auto"/>
            </w:pPr>
          </w:p>
        </w:tc>
        <w:tc>
          <w:tcPr>
            <w:tcW w:w="724" w:type="dxa"/>
          </w:tcPr>
          <w:p w14:paraId="2FDEF8E2" w14:textId="77777777" w:rsidR="00097E98" w:rsidRPr="00442838" w:rsidRDefault="00097E98" w:rsidP="000F163C">
            <w:pPr>
              <w:spacing w:line="360" w:lineRule="auto"/>
            </w:pPr>
          </w:p>
        </w:tc>
        <w:tc>
          <w:tcPr>
            <w:tcW w:w="1976" w:type="dxa"/>
          </w:tcPr>
          <w:p w14:paraId="17FEB545" w14:textId="77777777" w:rsidR="00097E98" w:rsidRPr="00442838" w:rsidRDefault="00097E98" w:rsidP="000F163C">
            <w:pPr>
              <w:spacing w:line="360" w:lineRule="auto"/>
            </w:pPr>
          </w:p>
        </w:tc>
      </w:tr>
      <w:tr w:rsidR="00097E98" w:rsidRPr="00442838" w14:paraId="67175358" w14:textId="77777777" w:rsidTr="000F163C">
        <w:trPr>
          <w:trHeight w:val="896"/>
        </w:trPr>
        <w:tc>
          <w:tcPr>
            <w:tcW w:w="1251" w:type="dxa"/>
          </w:tcPr>
          <w:p w14:paraId="4C4E7D05" w14:textId="77777777" w:rsidR="00097E98" w:rsidRPr="00442838" w:rsidRDefault="00097E98" w:rsidP="000F163C">
            <w:pPr>
              <w:spacing w:line="360" w:lineRule="auto"/>
            </w:pPr>
          </w:p>
        </w:tc>
        <w:tc>
          <w:tcPr>
            <w:tcW w:w="1652" w:type="dxa"/>
          </w:tcPr>
          <w:p w14:paraId="7A1F0B1E" w14:textId="77777777" w:rsidR="00097E98" w:rsidRPr="00442838" w:rsidRDefault="00097E98" w:rsidP="000F163C">
            <w:pPr>
              <w:spacing w:line="360" w:lineRule="auto"/>
            </w:pPr>
          </w:p>
        </w:tc>
        <w:tc>
          <w:tcPr>
            <w:tcW w:w="3719" w:type="dxa"/>
          </w:tcPr>
          <w:p w14:paraId="13FA8A18" w14:textId="77777777" w:rsidR="00097E98" w:rsidRPr="00442838" w:rsidRDefault="00097E98" w:rsidP="000F163C">
            <w:pPr>
              <w:spacing w:line="360" w:lineRule="auto"/>
            </w:pPr>
          </w:p>
        </w:tc>
        <w:tc>
          <w:tcPr>
            <w:tcW w:w="880" w:type="dxa"/>
          </w:tcPr>
          <w:p w14:paraId="0D906881" w14:textId="77777777" w:rsidR="00097E98" w:rsidRPr="00442838" w:rsidRDefault="00097E98" w:rsidP="000F163C">
            <w:pPr>
              <w:spacing w:line="360" w:lineRule="auto"/>
            </w:pPr>
          </w:p>
        </w:tc>
        <w:tc>
          <w:tcPr>
            <w:tcW w:w="724" w:type="dxa"/>
          </w:tcPr>
          <w:p w14:paraId="7805CFA9" w14:textId="77777777" w:rsidR="00097E98" w:rsidRPr="00442838" w:rsidRDefault="00097E98" w:rsidP="000F163C">
            <w:pPr>
              <w:spacing w:line="360" w:lineRule="auto"/>
            </w:pPr>
          </w:p>
        </w:tc>
        <w:tc>
          <w:tcPr>
            <w:tcW w:w="724" w:type="dxa"/>
          </w:tcPr>
          <w:p w14:paraId="11FC8C72" w14:textId="77777777" w:rsidR="00097E98" w:rsidRPr="00442838" w:rsidRDefault="00097E98" w:rsidP="000F163C">
            <w:pPr>
              <w:spacing w:line="360" w:lineRule="auto"/>
            </w:pPr>
          </w:p>
        </w:tc>
        <w:tc>
          <w:tcPr>
            <w:tcW w:w="1976" w:type="dxa"/>
          </w:tcPr>
          <w:p w14:paraId="20A4A33E" w14:textId="77777777" w:rsidR="00097E98" w:rsidRPr="00442838" w:rsidRDefault="00097E98" w:rsidP="000F163C">
            <w:pPr>
              <w:spacing w:line="360" w:lineRule="auto"/>
            </w:pPr>
          </w:p>
        </w:tc>
      </w:tr>
    </w:tbl>
    <w:p w14:paraId="04E53E4C" w14:textId="77777777" w:rsidR="00097E98" w:rsidRPr="00442838" w:rsidRDefault="00097E98" w:rsidP="00097E98">
      <w:pPr>
        <w:rPr>
          <w:sz w:val="24"/>
        </w:rPr>
      </w:pPr>
    </w:p>
    <w:p w14:paraId="6993AF9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8FB33CD" w14:textId="77777777" w:rsidTr="000F163C">
        <w:tc>
          <w:tcPr>
            <w:tcW w:w="3596" w:type="dxa"/>
          </w:tcPr>
          <w:p w14:paraId="61C426B8" w14:textId="77777777" w:rsidR="00097E98" w:rsidRPr="00442838" w:rsidRDefault="00097E98" w:rsidP="000F163C">
            <w:pPr>
              <w:rPr>
                <w:sz w:val="24"/>
              </w:rPr>
            </w:pPr>
          </w:p>
        </w:tc>
        <w:tc>
          <w:tcPr>
            <w:tcW w:w="3597" w:type="dxa"/>
          </w:tcPr>
          <w:p w14:paraId="3D0E4C24" w14:textId="77777777" w:rsidR="00097E98" w:rsidRPr="00442838" w:rsidRDefault="00097E98" w:rsidP="000F163C">
            <w:pPr>
              <w:rPr>
                <w:sz w:val="24"/>
              </w:rPr>
            </w:pPr>
          </w:p>
        </w:tc>
        <w:tc>
          <w:tcPr>
            <w:tcW w:w="3597" w:type="dxa"/>
          </w:tcPr>
          <w:p w14:paraId="688BDF1C" w14:textId="77777777" w:rsidR="00097E98" w:rsidRPr="00442838" w:rsidRDefault="00097E98" w:rsidP="000F163C">
            <w:pPr>
              <w:rPr>
                <w:sz w:val="24"/>
              </w:rPr>
            </w:pPr>
          </w:p>
        </w:tc>
      </w:tr>
      <w:tr w:rsidR="00097E98" w:rsidRPr="00442838" w14:paraId="28B2D753" w14:textId="77777777" w:rsidTr="000F163C">
        <w:tc>
          <w:tcPr>
            <w:tcW w:w="3596" w:type="dxa"/>
          </w:tcPr>
          <w:p w14:paraId="37FF1843" w14:textId="77777777" w:rsidR="00097E98" w:rsidRPr="00442838" w:rsidRDefault="00097E98" w:rsidP="000F163C">
            <w:pPr>
              <w:rPr>
                <w:sz w:val="24"/>
              </w:rPr>
            </w:pPr>
          </w:p>
        </w:tc>
        <w:tc>
          <w:tcPr>
            <w:tcW w:w="3597" w:type="dxa"/>
          </w:tcPr>
          <w:p w14:paraId="5052A58B" w14:textId="77777777" w:rsidR="00097E98" w:rsidRPr="00442838" w:rsidRDefault="00097E98" w:rsidP="000F163C">
            <w:pPr>
              <w:rPr>
                <w:sz w:val="24"/>
              </w:rPr>
            </w:pPr>
          </w:p>
        </w:tc>
        <w:tc>
          <w:tcPr>
            <w:tcW w:w="3597" w:type="dxa"/>
          </w:tcPr>
          <w:p w14:paraId="0DA5B238" w14:textId="77777777" w:rsidR="00097E98" w:rsidRPr="00442838" w:rsidRDefault="00097E98" w:rsidP="000F163C">
            <w:pPr>
              <w:rPr>
                <w:sz w:val="24"/>
              </w:rPr>
            </w:pPr>
          </w:p>
        </w:tc>
      </w:tr>
    </w:tbl>
    <w:p w14:paraId="6FFB61D7" w14:textId="77777777" w:rsidR="00097E98" w:rsidRPr="00442838" w:rsidRDefault="00097E98" w:rsidP="00097E98">
      <w:pPr>
        <w:rPr>
          <w:sz w:val="24"/>
        </w:rPr>
      </w:pPr>
    </w:p>
    <w:p w14:paraId="19E57B61" w14:textId="77777777" w:rsidR="00097E98" w:rsidRPr="00442838" w:rsidRDefault="00097E98" w:rsidP="00097E98">
      <w:pPr>
        <w:rPr>
          <w:sz w:val="24"/>
        </w:rPr>
      </w:pPr>
      <w:r w:rsidRPr="00442838">
        <w:rPr>
          <w:sz w:val="24"/>
        </w:rPr>
        <w:t>Sprites:</w:t>
      </w:r>
    </w:p>
    <w:p w14:paraId="13BAFEE6" w14:textId="77777777" w:rsidR="00097E98" w:rsidRPr="00442838" w:rsidRDefault="00097E98" w:rsidP="00097E98">
      <w:pPr>
        <w:rPr>
          <w:sz w:val="24"/>
        </w:rPr>
      </w:pPr>
      <w:r w:rsidRPr="00442838">
        <w:rPr>
          <w:sz w:val="24"/>
        </w:rPr>
        <w:br w:type="page"/>
      </w:r>
    </w:p>
    <w:p w14:paraId="07D17C0C" w14:textId="77777777" w:rsidR="00097E98" w:rsidRPr="00442838" w:rsidRDefault="00097E98" w:rsidP="00097E98">
      <w:pPr>
        <w:rPr>
          <w:sz w:val="24"/>
        </w:rPr>
      </w:pPr>
      <w:r w:rsidRPr="00442838">
        <w:rPr>
          <w:sz w:val="24"/>
        </w:rPr>
        <w:lastRenderedPageBreak/>
        <w:t>Family Page</w:t>
      </w:r>
    </w:p>
    <w:p w14:paraId="0A909E9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20021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4334C0" w14:textId="77777777" w:rsidTr="000F163C">
        <w:trPr>
          <w:trHeight w:val="896"/>
        </w:trPr>
        <w:tc>
          <w:tcPr>
            <w:tcW w:w="1251" w:type="dxa"/>
          </w:tcPr>
          <w:p w14:paraId="0BFCBE91" w14:textId="77777777" w:rsidR="00097E98" w:rsidRPr="00442838" w:rsidRDefault="00097E98" w:rsidP="000F163C">
            <w:pPr>
              <w:spacing w:line="360" w:lineRule="auto"/>
            </w:pPr>
            <w:r w:rsidRPr="00442838">
              <w:t>Pokemon</w:t>
            </w:r>
          </w:p>
          <w:p w14:paraId="7A277978" w14:textId="77777777" w:rsidR="00097E98" w:rsidRPr="00442838" w:rsidRDefault="00097E98" w:rsidP="000F163C">
            <w:pPr>
              <w:spacing w:line="360" w:lineRule="auto"/>
            </w:pPr>
            <w:r w:rsidRPr="00442838">
              <w:t>Name</w:t>
            </w:r>
          </w:p>
        </w:tc>
        <w:tc>
          <w:tcPr>
            <w:tcW w:w="1652" w:type="dxa"/>
          </w:tcPr>
          <w:p w14:paraId="576BE4A8" w14:textId="77777777" w:rsidR="00097E98" w:rsidRPr="00442838" w:rsidRDefault="00097E98" w:rsidP="000F163C">
            <w:pPr>
              <w:spacing w:line="360" w:lineRule="auto"/>
            </w:pPr>
            <w:r w:rsidRPr="00442838">
              <w:t>Pokemon Number</w:t>
            </w:r>
          </w:p>
        </w:tc>
        <w:tc>
          <w:tcPr>
            <w:tcW w:w="3719" w:type="dxa"/>
          </w:tcPr>
          <w:p w14:paraId="612FE8CE" w14:textId="77777777" w:rsidR="00097E98" w:rsidRPr="00442838" w:rsidRDefault="00097E98" w:rsidP="000F163C">
            <w:pPr>
              <w:spacing w:line="360" w:lineRule="auto"/>
            </w:pPr>
            <w:r w:rsidRPr="00442838">
              <w:t>Base Stats</w:t>
            </w:r>
          </w:p>
          <w:p w14:paraId="060316A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F87F8A1" w14:textId="77777777" w:rsidR="00097E98" w:rsidRPr="00442838" w:rsidRDefault="00097E98" w:rsidP="000F163C">
            <w:pPr>
              <w:spacing w:line="360" w:lineRule="auto"/>
            </w:pPr>
            <w:r w:rsidRPr="00442838">
              <w:t>Ability</w:t>
            </w:r>
          </w:p>
        </w:tc>
        <w:tc>
          <w:tcPr>
            <w:tcW w:w="724" w:type="dxa"/>
          </w:tcPr>
          <w:p w14:paraId="5E59FFAB" w14:textId="77777777" w:rsidR="00097E98" w:rsidRPr="00442838" w:rsidRDefault="00097E98" w:rsidP="000F163C">
            <w:pPr>
              <w:spacing w:line="360" w:lineRule="auto"/>
            </w:pPr>
            <w:r w:rsidRPr="00442838">
              <w:t>Type 1</w:t>
            </w:r>
          </w:p>
        </w:tc>
        <w:tc>
          <w:tcPr>
            <w:tcW w:w="724" w:type="dxa"/>
          </w:tcPr>
          <w:p w14:paraId="3DB23264" w14:textId="77777777" w:rsidR="00097E98" w:rsidRPr="00442838" w:rsidRDefault="00097E98" w:rsidP="000F163C">
            <w:pPr>
              <w:spacing w:line="360" w:lineRule="auto"/>
            </w:pPr>
            <w:r w:rsidRPr="00442838">
              <w:t>Type 2</w:t>
            </w:r>
          </w:p>
        </w:tc>
        <w:tc>
          <w:tcPr>
            <w:tcW w:w="1976" w:type="dxa"/>
          </w:tcPr>
          <w:p w14:paraId="7843F60C" w14:textId="77777777" w:rsidR="00097E98" w:rsidRPr="00442838" w:rsidRDefault="00097E98" w:rsidP="000F163C">
            <w:pPr>
              <w:spacing w:line="360" w:lineRule="auto"/>
            </w:pPr>
            <w:r w:rsidRPr="00442838">
              <w:t>Evolution</w:t>
            </w:r>
          </w:p>
        </w:tc>
      </w:tr>
      <w:tr w:rsidR="00097E98" w:rsidRPr="00442838" w14:paraId="621E42B6" w14:textId="77777777" w:rsidTr="000F163C">
        <w:trPr>
          <w:trHeight w:val="454"/>
        </w:trPr>
        <w:tc>
          <w:tcPr>
            <w:tcW w:w="1251" w:type="dxa"/>
          </w:tcPr>
          <w:p w14:paraId="474B9679" w14:textId="77777777" w:rsidR="00097E98" w:rsidRPr="00442838" w:rsidRDefault="00097E98" w:rsidP="000F163C">
            <w:pPr>
              <w:spacing w:line="360" w:lineRule="auto"/>
            </w:pPr>
          </w:p>
        </w:tc>
        <w:tc>
          <w:tcPr>
            <w:tcW w:w="1652" w:type="dxa"/>
          </w:tcPr>
          <w:p w14:paraId="39D868F0" w14:textId="77777777" w:rsidR="00097E98" w:rsidRPr="00442838" w:rsidRDefault="00097E98" w:rsidP="000F163C">
            <w:pPr>
              <w:spacing w:line="360" w:lineRule="auto"/>
            </w:pPr>
          </w:p>
        </w:tc>
        <w:tc>
          <w:tcPr>
            <w:tcW w:w="3719" w:type="dxa"/>
          </w:tcPr>
          <w:p w14:paraId="3E3E95E1" w14:textId="77777777" w:rsidR="00097E98" w:rsidRPr="00442838" w:rsidRDefault="00097E98" w:rsidP="000F163C">
            <w:pPr>
              <w:spacing w:line="360" w:lineRule="auto"/>
            </w:pPr>
          </w:p>
        </w:tc>
        <w:tc>
          <w:tcPr>
            <w:tcW w:w="880" w:type="dxa"/>
          </w:tcPr>
          <w:p w14:paraId="0208B8A7" w14:textId="77777777" w:rsidR="00097E98" w:rsidRPr="00442838" w:rsidRDefault="00097E98" w:rsidP="000F163C">
            <w:pPr>
              <w:spacing w:line="360" w:lineRule="auto"/>
            </w:pPr>
          </w:p>
        </w:tc>
        <w:tc>
          <w:tcPr>
            <w:tcW w:w="724" w:type="dxa"/>
          </w:tcPr>
          <w:p w14:paraId="23A07EF7" w14:textId="77777777" w:rsidR="00097E98" w:rsidRPr="00442838" w:rsidRDefault="00097E98" w:rsidP="000F163C">
            <w:pPr>
              <w:spacing w:line="360" w:lineRule="auto"/>
            </w:pPr>
          </w:p>
        </w:tc>
        <w:tc>
          <w:tcPr>
            <w:tcW w:w="724" w:type="dxa"/>
          </w:tcPr>
          <w:p w14:paraId="5F338839" w14:textId="77777777" w:rsidR="00097E98" w:rsidRPr="00442838" w:rsidRDefault="00097E98" w:rsidP="000F163C">
            <w:pPr>
              <w:spacing w:line="360" w:lineRule="auto"/>
            </w:pPr>
          </w:p>
        </w:tc>
        <w:tc>
          <w:tcPr>
            <w:tcW w:w="1976" w:type="dxa"/>
          </w:tcPr>
          <w:p w14:paraId="56FDCFEB" w14:textId="77777777" w:rsidR="00097E98" w:rsidRPr="00442838" w:rsidRDefault="00097E98" w:rsidP="000F163C">
            <w:pPr>
              <w:spacing w:line="360" w:lineRule="auto"/>
            </w:pPr>
          </w:p>
        </w:tc>
      </w:tr>
      <w:tr w:rsidR="00097E98" w:rsidRPr="00442838" w14:paraId="0625466F" w14:textId="77777777" w:rsidTr="000F163C">
        <w:trPr>
          <w:trHeight w:val="441"/>
        </w:trPr>
        <w:tc>
          <w:tcPr>
            <w:tcW w:w="1251" w:type="dxa"/>
          </w:tcPr>
          <w:p w14:paraId="3DF21FE0" w14:textId="77777777" w:rsidR="00097E98" w:rsidRPr="00442838" w:rsidRDefault="00097E98" w:rsidP="000F163C">
            <w:pPr>
              <w:spacing w:line="360" w:lineRule="auto"/>
            </w:pPr>
          </w:p>
        </w:tc>
        <w:tc>
          <w:tcPr>
            <w:tcW w:w="1652" w:type="dxa"/>
          </w:tcPr>
          <w:p w14:paraId="0CBDB376" w14:textId="77777777" w:rsidR="00097E98" w:rsidRPr="00442838" w:rsidRDefault="00097E98" w:rsidP="000F163C">
            <w:pPr>
              <w:spacing w:line="360" w:lineRule="auto"/>
            </w:pPr>
          </w:p>
        </w:tc>
        <w:tc>
          <w:tcPr>
            <w:tcW w:w="3719" w:type="dxa"/>
          </w:tcPr>
          <w:p w14:paraId="649A7C99" w14:textId="77777777" w:rsidR="00097E98" w:rsidRPr="00442838" w:rsidRDefault="00097E98" w:rsidP="000F163C">
            <w:pPr>
              <w:spacing w:line="360" w:lineRule="auto"/>
            </w:pPr>
          </w:p>
        </w:tc>
        <w:tc>
          <w:tcPr>
            <w:tcW w:w="880" w:type="dxa"/>
          </w:tcPr>
          <w:p w14:paraId="15AAE568" w14:textId="77777777" w:rsidR="00097E98" w:rsidRPr="00442838" w:rsidRDefault="00097E98" w:rsidP="000F163C">
            <w:pPr>
              <w:spacing w:line="360" w:lineRule="auto"/>
            </w:pPr>
          </w:p>
        </w:tc>
        <w:tc>
          <w:tcPr>
            <w:tcW w:w="724" w:type="dxa"/>
          </w:tcPr>
          <w:p w14:paraId="582F88DE" w14:textId="77777777" w:rsidR="00097E98" w:rsidRPr="00442838" w:rsidRDefault="00097E98" w:rsidP="000F163C">
            <w:pPr>
              <w:spacing w:line="360" w:lineRule="auto"/>
            </w:pPr>
          </w:p>
        </w:tc>
        <w:tc>
          <w:tcPr>
            <w:tcW w:w="724" w:type="dxa"/>
          </w:tcPr>
          <w:p w14:paraId="32A28E6E" w14:textId="77777777" w:rsidR="00097E98" w:rsidRPr="00442838" w:rsidRDefault="00097E98" w:rsidP="000F163C">
            <w:pPr>
              <w:spacing w:line="360" w:lineRule="auto"/>
            </w:pPr>
          </w:p>
        </w:tc>
        <w:tc>
          <w:tcPr>
            <w:tcW w:w="1976" w:type="dxa"/>
          </w:tcPr>
          <w:p w14:paraId="213EED60" w14:textId="77777777" w:rsidR="00097E98" w:rsidRPr="00442838" w:rsidRDefault="00097E98" w:rsidP="000F163C">
            <w:pPr>
              <w:spacing w:line="360" w:lineRule="auto"/>
            </w:pPr>
          </w:p>
        </w:tc>
      </w:tr>
      <w:tr w:rsidR="00097E98" w:rsidRPr="00442838" w14:paraId="57700138" w14:textId="77777777" w:rsidTr="000F163C">
        <w:trPr>
          <w:trHeight w:val="441"/>
        </w:trPr>
        <w:tc>
          <w:tcPr>
            <w:tcW w:w="1251" w:type="dxa"/>
          </w:tcPr>
          <w:p w14:paraId="5F0BB989" w14:textId="77777777" w:rsidR="00097E98" w:rsidRPr="00442838" w:rsidRDefault="00097E98" w:rsidP="000F163C">
            <w:pPr>
              <w:spacing w:line="360" w:lineRule="auto"/>
            </w:pPr>
          </w:p>
        </w:tc>
        <w:tc>
          <w:tcPr>
            <w:tcW w:w="1652" w:type="dxa"/>
          </w:tcPr>
          <w:p w14:paraId="5FD992DC" w14:textId="77777777" w:rsidR="00097E98" w:rsidRPr="00442838" w:rsidRDefault="00097E98" w:rsidP="000F163C">
            <w:pPr>
              <w:spacing w:line="360" w:lineRule="auto"/>
            </w:pPr>
          </w:p>
        </w:tc>
        <w:tc>
          <w:tcPr>
            <w:tcW w:w="3719" w:type="dxa"/>
          </w:tcPr>
          <w:p w14:paraId="38E3F6D0" w14:textId="77777777" w:rsidR="00097E98" w:rsidRPr="00442838" w:rsidRDefault="00097E98" w:rsidP="000F163C">
            <w:pPr>
              <w:spacing w:line="360" w:lineRule="auto"/>
            </w:pPr>
          </w:p>
        </w:tc>
        <w:tc>
          <w:tcPr>
            <w:tcW w:w="880" w:type="dxa"/>
          </w:tcPr>
          <w:p w14:paraId="1C804AD4" w14:textId="77777777" w:rsidR="00097E98" w:rsidRPr="00442838" w:rsidRDefault="00097E98" w:rsidP="000F163C">
            <w:pPr>
              <w:spacing w:line="360" w:lineRule="auto"/>
            </w:pPr>
          </w:p>
        </w:tc>
        <w:tc>
          <w:tcPr>
            <w:tcW w:w="724" w:type="dxa"/>
          </w:tcPr>
          <w:p w14:paraId="00C36283" w14:textId="77777777" w:rsidR="00097E98" w:rsidRPr="00442838" w:rsidRDefault="00097E98" w:rsidP="000F163C">
            <w:pPr>
              <w:spacing w:line="360" w:lineRule="auto"/>
            </w:pPr>
          </w:p>
        </w:tc>
        <w:tc>
          <w:tcPr>
            <w:tcW w:w="724" w:type="dxa"/>
          </w:tcPr>
          <w:p w14:paraId="62A6F79B" w14:textId="77777777" w:rsidR="00097E98" w:rsidRPr="00442838" w:rsidRDefault="00097E98" w:rsidP="000F163C">
            <w:pPr>
              <w:spacing w:line="360" w:lineRule="auto"/>
            </w:pPr>
          </w:p>
        </w:tc>
        <w:tc>
          <w:tcPr>
            <w:tcW w:w="1976" w:type="dxa"/>
          </w:tcPr>
          <w:p w14:paraId="3A75E21B" w14:textId="77777777" w:rsidR="00097E98" w:rsidRPr="00442838" w:rsidRDefault="00097E98" w:rsidP="000F163C">
            <w:pPr>
              <w:spacing w:line="360" w:lineRule="auto"/>
            </w:pPr>
          </w:p>
        </w:tc>
      </w:tr>
      <w:tr w:rsidR="00097E98" w:rsidRPr="00442838" w14:paraId="64966547" w14:textId="77777777" w:rsidTr="000F163C">
        <w:trPr>
          <w:trHeight w:val="896"/>
        </w:trPr>
        <w:tc>
          <w:tcPr>
            <w:tcW w:w="1251" w:type="dxa"/>
          </w:tcPr>
          <w:p w14:paraId="7EEBB242" w14:textId="77777777" w:rsidR="00097E98" w:rsidRPr="00442838" w:rsidRDefault="00097E98" w:rsidP="000F163C">
            <w:pPr>
              <w:spacing w:line="360" w:lineRule="auto"/>
            </w:pPr>
          </w:p>
        </w:tc>
        <w:tc>
          <w:tcPr>
            <w:tcW w:w="1652" w:type="dxa"/>
          </w:tcPr>
          <w:p w14:paraId="332283EA" w14:textId="77777777" w:rsidR="00097E98" w:rsidRPr="00442838" w:rsidRDefault="00097E98" w:rsidP="000F163C">
            <w:pPr>
              <w:spacing w:line="360" w:lineRule="auto"/>
            </w:pPr>
          </w:p>
        </w:tc>
        <w:tc>
          <w:tcPr>
            <w:tcW w:w="3719" w:type="dxa"/>
          </w:tcPr>
          <w:p w14:paraId="4E2B7E40" w14:textId="77777777" w:rsidR="00097E98" w:rsidRPr="00442838" w:rsidRDefault="00097E98" w:rsidP="000F163C">
            <w:pPr>
              <w:spacing w:line="360" w:lineRule="auto"/>
            </w:pPr>
          </w:p>
        </w:tc>
        <w:tc>
          <w:tcPr>
            <w:tcW w:w="880" w:type="dxa"/>
          </w:tcPr>
          <w:p w14:paraId="759739B5" w14:textId="77777777" w:rsidR="00097E98" w:rsidRPr="00442838" w:rsidRDefault="00097E98" w:rsidP="000F163C">
            <w:pPr>
              <w:spacing w:line="360" w:lineRule="auto"/>
            </w:pPr>
          </w:p>
        </w:tc>
        <w:tc>
          <w:tcPr>
            <w:tcW w:w="724" w:type="dxa"/>
          </w:tcPr>
          <w:p w14:paraId="458DDA80" w14:textId="77777777" w:rsidR="00097E98" w:rsidRPr="00442838" w:rsidRDefault="00097E98" w:rsidP="000F163C">
            <w:pPr>
              <w:spacing w:line="360" w:lineRule="auto"/>
            </w:pPr>
          </w:p>
        </w:tc>
        <w:tc>
          <w:tcPr>
            <w:tcW w:w="724" w:type="dxa"/>
          </w:tcPr>
          <w:p w14:paraId="6E04432E" w14:textId="77777777" w:rsidR="00097E98" w:rsidRPr="00442838" w:rsidRDefault="00097E98" w:rsidP="000F163C">
            <w:pPr>
              <w:spacing w:line="360" w:lineRule="auto"/>
            </w:pPr>
          </w:p>
        </w:tc>
        <w:tc>
          <w:tcPr>
            <w:tcW w:w="1976" w:type="dxa"/>
          </w:tcPr>
          <w:p w14:paraId="34921E05" w14:textId="77777777" w:rsidR="00097E98" w:rsidRPr="00442838" w:rsidRDefault="00097E98" w:rsidP="000F163C">
            <w:pPr>
              <w:spacing w:line="360" w:lineRule="auto"/>
            </w:pPr>
          </w:p>
        </w:tc>
      </w:tr>
    </w:tbl>
    <w:p w14:paraId="78B84F39" w14:textId="77777777" w:rsidR="00097E98" w:rsidRPr="00442838" w:rsidRDefault="00097E98" w:rsidP="00097E98">
      <w:pPr>
        <w:rPr>
          <w:sz w:val="24"/>
        </w:rPr>
      </w:pPr>
    </w:p>
    <w:p w14:paraId="51C4364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4A197C" w14:textId="77777777" w:rsidTr="000F163C">
        <w:tc>
          <w:tcPr>
            <w:tcW w:w="3596" w:type="dxa"/>
          </w:tcPr>
          <w:p w14:paraId="6F62B294" w14:textId="77777777" w:rsidR="00097E98" w:rsidRPr="00442838" w:rsidRDefault="00097E98" w:rsidP="000F163C">
            <w:pPr>
              <w:rPr>
                <w:sz w:val="24"/>
              </w:rPr>
            </w:pPr>
          </w:p>
        </w:tc>
        <w:tc>
          <w:tcPr>
            <w:tcW w:w="3597" w:type="dxa"/>
          </w:tcPr>
          <w:p w14:paraId="3869DCD7" w14:textId="77777777" w:rsidR="00097E98" w:rsidRPr="00442838" w:rsidRDefault="00097E98" w:rsidP="000F163C">
            <w:pPr>
              <w:rPr>
                <w:sz w:val="24"/>
              </w:rPr>
            </w:pPr>
          </w:p>
        </w:tc>
        <w:tc>
          <w:tcPr>
            <w:tcW w:w="3597" w:type="dxa"/>
          </w:tcPr>
          <w:p w14:paraId="5049EE5C" w14:textId="77777777" w:rsidR="00097E98" w:rsidRPr="00442838" w:rsidRDefault="00097E98" w:rsidP="000F163C">
            <w:pPr>
              <w:rPr>
                <w:sz w:val="24"/>
              </w:rPr>
            </w:pPr>
          </w:p>
        </w:tc>
      </w:tr>
      <w:tr w:rsidR="00097E98" w:rsidRPr="00442838" w14:paraId="41BF6981" w14:textId="77777777" w:rsidTr="000F163C">
        <w:tc>
          <w:tcPr>
            <w:tcW w:w="3596" w:type="dxa"/>
          </w:tcPr>
          <w:p w14:paraId="18C090A0" w14:textId="77777777" w:rsidR="00097E98" w:rsidRPr="00442838" w:rsidRDefault="00097E98" w:rsidP="000F163C">
            <w:pPr>
              <w:rPr>
                <w:sz w:val="24"/>
              </w:rPr>
            </w:pPr>
          </w:p>
        </w:tc>
        <w:tc>
          <w:tcPr>
            <w:tcW w:w="3597" w:type="dxa"/>
          </w:tcPr>
          <w:p w14:paraId="2E791727" w14:textId="77777777" w:rsidR="00097E98" w:rsidRPr="00442838" w:rsidRDefault="00097E98" w:rsidP="000F163C">
            <w:pPr>
              <w:rPr>
                <w:sz w:val="24"/>
              </w:rPr>
            </w:pPr>
          </w:p>
        </w:tc>
        <w:tc>
          <w:tcPr>
            <w:tcW w:w="3597" w:type="dxa"/>
          </w:tcPr>
          <w:p w14:paraId="767A0284" w14:textId="77777777" w:rsidR="00097E98" w:rsidRPr="00442838" w:rsidRDefault="00097E98" w:rsidP="000F163C">
            <w:pPr>
              <w:rPr>
                <w:sz w:val="24"/>
              </w:rPr>
            </w:pPr>
          </w:p>
        </w:tc>
      </w:tr>
    </w:tbl>
    <w:p w14:paraId="673F54E6" w14:textId="77777777" w:rsidR="00097E98" w:rsidRPr="00442838" w:rsidRDefault="00097E98" w:rsidP="00097E98">
      <w:pPr>
        <w:rPr>
          <w:sz w:val="24"/>
        </w:rPr>
      </w:pPr>
    </w:p>
    <w:p w14:paraId="03A8EFFF" w14:textId="77777777" w:rsidR="00097E98" w:rsidRPr="00442838" w:rsidRDefault="00097E98" w:rsidP="00097E98">
      <w:pPr>
        <w:rPr>
          <w:sz w:val="24"/>
        </w:rPr>
      </w:pPr>
      <w:r w:rsidRPr="00442838">
        <w:rPr>
          <w:sz w:val="24"/>
        </w:rPr>
        <w:t>Sprites:</w:t>
      </w:r>
    </w:p>
    <w:p w14:paraId="030BC775" w14:textId="77777777" w:rsidR="00097E98" w:rsidRPr="00442838" w:rsidRDefault="00097E98" w:rsidP="00097E98">
      <w:pPr>
        <w:rPr>
          <w:sz w:val="24"/>
        </w:rPr>
      </w:pPr>
      <w:r w:rsidRPr="00442838">
        <w:rPr>
          <w:sz w:val="24"/>
        </w:rPr>
        <w:br w:type="page"/>
      </w:r>
    </w:p>
    <w:p w14:paraId="75EF815B" w14:textId="77777777" w:rsidR="00097E98" w:rsidRPr="00442838" w:rsidRDefault="00097E98" w:rsidP="00097E98">
      <w:pPr>
        <w:rPr>
          <w:sz w:val="24"/>
        </w:rPr>
      </w:pPr>
      <w:r w:rsidRPr="00442838">
        <w:rPr>
          <w:sz w:val="24"/>
        </w:rPr>
        <w:lastRenderedPageBreak/>
        <w:t>Family Page</w:t>
      </w:r>
    </w:p>
    <w:p w14:paraId="0042869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330E82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715BA2" w14:textId="77777777" w:rsidTr="000F163C">
        <w:trPr>
          <w:trHeight w:val="896"/>
        </w:trPr>
        <w:tc>
          <w:tcPr>
            <w:tcW w:w="1251" w:type="dxa"/>
          </w:tcPr>
          <w:p w14:paraId="5646EF98" w14:textId="77777777" w:rsidR="00097E98" w:rsidRPr="00442838" w:rsidRDefault="00097E98" w:rsidP="000F163C">
            <w:pPr>
              <w:spacing w:line="360" w:lineRule="auto"/>
            </w:pPr>
            <w:r w:rsidRPr="00442838">
              <w:t>Pokemon</w:t>
            </w:r>
          </w:p>
          <w:p w14:paraId="7A6270BD" w14:textId="77777777" w:rsidR="00097E98" w:rsidRPr="00442838" w:rsidRDefault="00097E98" w:rsidP="000F163C">
            <w:pPr>
              <w:spacing w:line="360" w:lineRule="auto"/>
            </w:pPr>
            <w:r w:rsidRPr="00442838">
              <w:t>Name</w:t>
            </w:r>
          </w:p>
        </w:tc>
        <w:tc>
          <w:tcPr>
            <w:tcW w:w="1652" w:type="dxa"/>
          </w:tcPr>
          <w:p w14:paraId="2D8C02DD" w14:textId="77777777" w:rsidR="00097E98" w:rsidRPr="00442838" w:rsidRDefault="00097E98" w:rsidP="000F163C">
            <w:pPr>
              <w:spacing w:line="360" w:lineRule="auto"/>
            </w:pPr>
            <w:r w:rsidRPr="00442838">
              <w:t>Pokemon Number</w:t>
            </w:r>
          </w:p>
        </w:tc>
        <w:tc>
          <w:tcPr>
            <w:tcW w:w="3719" w:type="dxa"/>
          </w:tcPr>
          <w:p w14:paraId="6F56AA08" w14:textId="77777777" w:rsidR="00097E98" w:rsidRPr="00442838" w:rsidRDefault="00097E98" w:rsidP="000F163C">
            <w:pPr>
              <w:spacing w:line="360" w:lineRule="auto"/>
            </w:pPr>
            <w:r w:rsidRPr="00442838">
              <w:t>Base Stats</w:t>
            </w:r>
          </w:p>
          <w:p w14:paraId="6AC5D543"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2935BF5" w14:textId="77777777" w:rsidR="00097E98" w:rsidRPr="00442838" w:rsidRDefault="00097E98" w:rsidP="000F163C">
            <w:pPr>
              <w:spacing w:line="360" w:lineRule="auto"/>
            </w:pPr>
            <w:r w:rsidRPr="00442838">
              <w:t>Ability</w:t>
            </w:r>
          </w:p>
        </w:tc>
        <w:tc>
          <w:tcPr>
            <w:tcW w:w="724" w:type="dxa"/>
          </w:tcPr>
          <w:p w14:paraId="2A3BA025" w14:textId="77777777" w:rsidR="00097E98" w:rsidRPr="00442838" w:rsidRDefault="00097E98" w:rsidP="000F163C">
            <w:pPr>
              <w:spacing w:line="360" w:lineRule="auto"/>
            </w:pPr>
            <w:r w:rsidRPr="00442838">
              <w:t>Type 1</w:t>
            </w:r>
          </w:p>
        </w:tc>
        <w:tc>
          <w:tcPr>
            <w:tcW w:w="724" w:type="dxa"/>
          </w:tcPr>
          <w:p w14:paraId="4C7B729F" w14:textId="77777777" w:rsidR="00097E98" w:rsidRPr="00442838" w:rsidRDefault="00097E98" w:rsidP="000F163C">
            <w:pPr>
              <w:spacing w:line="360" w:lineRule="auto"/>
            </w:pPr>
            <w:r w:rsidRPr="00442838">
              <w:t>Type 2</w:t>
            </w:r>
          </w:p>
        </w:tc>
        <w:tc>
          <w:tcPr>
            <w:tcW w:w="1976" w:type="dxa"/>
          </w:tcPr>
          <w:p w14:paraId="36E92D08" w14:textId="77777777" w:rsidR="00097E98" w:rsidRPr="00442838" w:rsidRDefault="00097E98" w:rsidP="000F163C">
            <w:pPr>
              <w:spacing w:line="360" w:lineRule="auto"/>
            </w:pPr>
            <w:r w:rsidRPr="00442838">
              <w:t>Evolution</w:t>
            </w:r>
          </w:p>
        </w:tc>
      </w:tr>
      <w:tr w:rsidR="00097E98" w:rsidRPr="00442838" w14:paraId="749EBAD6" w14:textId="77777777" w:rsidTr="000F163C">
        <w:trPr>
          <w:trHeight w:val="454"/>
        </w:trPr>
        <w:tc>
          <w:tcPr>
            <w:tcW w:w="1251" w:type="dxa"/>
          </w:tcPr>
          <w:p w14:paraId="59D51384" w14:textId="77777777" w:rsidR="00097E98" w:rsidRPr="00442838" w:rsidRDefault="00097E98" w:rsidP="000F163C">
            <w:pPr>
              <w:spacing w:line="360" w:lineRule="auto"/>
            </w:pPr>
          </w:p>
        </w:tc>
        <w:tc>
          <w:tcPr>
            <w:tcW w:w="1652" w:type="dxa"/>
          </w:tcPr>
          <w:p w14:paraId="5E5A9B99" w14:textId="77777777" w:rsidR="00097E98" w:rsidRPr="00442838" w:rsidRDefault="00097E98" w:rsidP="000F163C">
            <w:pPr>
              <w:spacing w:line="360" w:lineRule="auto"/>
            </w:pPr>
          </w:p>
        </w:tc>
        <w:tc>
          <w:tcPr>
            <w:tcW w:w="3719" w:type="dxa"/>
          </w:tcPr>
          <w:p w14:paraId="551024F5" w14:textId="77777777" w:rsidR="00097E98" w:rsidRPr="00442838" w:rsidRDefault="00097E98" w:rsidP="000F163C">
            <w:pPr>
              <w:spacing w:line="360" w:lineRule="auto"/>
            </w:pPr>
          </w:p>
        </w:tc>
        <w:tc>
          <w:tcPr>
            <w:tcW w:w="880" w:type="dxa"/>
          </w:tcPr>
          <w:p w14:paraId="6766A5D1" w14:textId="77777777" w:rsidR="00097E98" w:rsidRPr="00442838" w:rsidRDefault="00097E98" w:rsidP="000F163C">
            <w:pPr>
              <w:spacing w:line="360" w:lineRule="auto"/>
            </w:pPr>
          </w:p>
        </w:tc>
        <w:tc>
          <w:tcPr>
            <w:tcW w:w="724" w:type="dxa"/>
          </w:tcPr>
          <w:p w14:paraId="67F42275" w14:textId="77777777" w:rsidR="00097E98" w:rsidRPr="00442838" w:rsidRDefault="00097E98" w:rsidP="000F163C">
            <w:pPr>
              <w:spacing w:line="360" w:lineRule="auto"/>
            </w:pPr>
          </w:p>
        </w:tc>
        <w:tc>
          <w:tcPr>
            <w:tcW w:w="724" w:type="dxa"/>
          </w:tcPr>
          <w:p w14:paraId="1BDAD30C" w14:textId="77777777" w:rsidR="00097E98" w:rsidRPr="00442838" w:rsidRDefault="00097E98" w:rsidP="000F163C">
            <w:pPr>
              <w:spacing w:line="360" w:lineRule="auto"/>
            </w:pPr>
          </w:p>
        </w:tc>
        <w:tc>
          <w:tcPr>
            <w:tcW w:w="1976" w:type="dxa"/>
          </w:tcPr>
          <w:p w14:paraId="34DF4675" w14:textId="77777777" w:rsidR="00097E98" w:rsidRPr="00442838" w:rsidRDefault="00097E98" w:rsidP="000F163C">
            <w:pPr>
              <w:spacing w:line="360" w:lineRule="auto"/>
            </w:pPr>
          </w:p>
        </w:tc>
      </w:tr>
      <w:tr w:rsidR="00097E98" w:rsidRPr="00442838" w14:paraId="073D2BF3" w14:textId="77777777" w:rsidTr="000F163C">
        <w:trPr>
          <w:trHeight w:val="441"/>
        </w:trPr>
        <w:tc>
          <w:tcPr>
            <w:tcW w:w="1251" w:type="dxa"/>
          </w:tcPr>
          <w:p w14:paraId="087296C3" w14:textId="77777777" w:rsidR="00097E98" w:rsidRPr="00442838" w:rsidRDefault="00097E98" w:rsidP="000F163C">
            <w:pPr>
              <w:spacing w:line="360" w:lineRule="auto"/>
            </w:pPr>
          </w:p>
        </w:tc>
        <w:tc>
          <w:tcPr>
            <w:tcW w:w="1652" w:type="dxa"/>
          </w:tcPr>
          <w:p w14:paraId="2F0E636C" w14:textId="77777777" w:rsidR="00097E98" w:rsidRPr="00442838" w:rsidRDefault="00097E98" w:rsidP="000F163C">
            <w:pPr>
              <w:spacing w:line="360" w:lineRule="auto"/>
            </w:pPr>
          </w:p>
        </w:tc>
        <w:tc>
          <w:tcPr>
            <w:tcW w:w="3719" w:type="dxa"/>
          </w:tcPr>
          <w:p w14:paraId="560902FF" w14:textId="77777777" w:rsidR="00097E98" w:rsidRPr="00442838" w:rsidRDefault="00097E98" w:rsidP="000F163C">
            <w:pPr>
              <w:spacing w:line="360" w:lineRule="auto"/>
            </w:pPr>
          </w:p>
        </w:tc>
        <w:tc>
          <w:tcPr>
            <w:tcW w:w="880" w:type="dxa"/>
          </w:tcPr>
          <w:p w14:paraId="32C4C588" w14:textId="77777777" w:rsidR="00097E98" w:rsidRPr="00442838" w:rsidRDefault="00097E98" w:rsidP="000F163C">
            <w:pPr>
              <w:spacing w:line="360" w:lineRule="auto"/>
            </w:pPr>
          </w:p>
        </w:tc>
        <w:tc>
          <w:tcPr>
            <w:tcW w:w="724" w:type="dxa"/>
          </w:tcPr>
          <w:p w14:paraId="41DAC487" w14:textId="77777777" w:rsidR="00097E98" w:rsidRPr="00442838" w:rsidRDefault="00097E98" w:rsidP="000F163C">
            <w:pPr>
              <w:spacing w:line="360" w:lineRule="auto"/>
            </w:pPr>
          </w:p>
        </w:tc>
        <w:tc>
          <w:tcPr>
            <w:tcW w:w="724" w:type="dxa"/>
          </w:tcPr>
          <w:p w14:paraId="00B24BE2" w14:textId="77777777" w:rsidR="00097E98" w:rsidRPr="00442838" w:rsidRDefault="00097E98" w:rsidP="000F163C">
            <w:pPr>
              <w:spacing w:line="360" w:lineRule="auto"/>
            </w:pPr>
          </w:p>
        </w:tc>
        <w:tc>
          <w:tcPr>
            <w:tcW w:w="1976" w:type="dxa"/>
          </w:tcPr>
          <w:p w14:paraId="5315D299" w14:textId="77777777" w:rsidR="00097E98" w:rsidRPr="00442838" w:rsidRDefault="00097E98" w:rsidP="000F163C">
            <w:pPr>
              <w:spacing w:line="360" w:lineRule="auto"/>
            </w:pPr>
          </w:p>
        </w:tc>
      </w:tr>
      <w:tr w:rsidR="00097E98" w:rsidRPr="00442838" w14:paraId="3185F703" w14:textId="77777777" w:rsidTr="000F163C">
        <w:trPr>
          <w:trHeight w:val="441"/>
        </w:trPr>
        <w:tc>
          <w:tcPr>
            <w:tcW w:w="1251" w:type="dxa"/>
          </w:tcPr>
          <w:p w14:paraId="50CBCB97" w14:textId="77777777" w:rsidR="00097E98" w:rsidRPr="00442838" w:rsidRDefault="00097E98" w:rsidP="000F163C">
            <w:pPr>
              <w:spacing w:line="360" w:lineRule="auto"/>
            </w:pPr>
          </w:p>
        </w:tc>
        <w:tc>
          <w:tcPr>
            <w:tcW w:w="1652" w:type="dxa"/>
          </w:tcPr>
          <w:p w14:paraId="354E302E" w14:textId="77777777" w:rsidR="00097E98" w:rsidRPr="00442838" w:rsidRDefault="00097E98" w:rsidP="000F163C">
            <w:pPr>
              <w:spacing w:line="360" w:lineRule="auto"/>
            </w:pPr>
          </w:p>
        </w:tc>
        <w:tc>
          <w:tcPr>
            <w:tcW w:w="3719" w:type="dxa"/>
          </w:tcPr>
          <w:p w14:paraId="139B23C3" w14:textId="77777777" w:rsidR="00097E98" w:rsidRPr="00442838" w:rsidRDefault="00097E98" w:rsidP="000F163C">
            <w:pPr>
              <w:spacing w:line="360" w:lineRule="auto"/>
            </w:pPr>
          </w:p>
        </w:tc>
        <w:tc>
          <w:tcPr>
            <w:tcW w:w="880" w:type="dxa"/>
          </w:tcPr>
          <w:p w14:paraId="41B7BB85" w14:textId="77777777" w:rsidR="00097E98" w:rsidRPr="00442838" w:rsidRDefault="00097E98" w:rsidP="000F163C">
            <w:pPr>
              <w:spacing w:line="360" w:lineRule="auto"/>
            </w:pPr>
          </w:p>
        </w:tc>
        <w:tc>
          <w:tcPr>
            <w:tcW w:w="724" w:type="dxa"/>
          </w:tcPr>
          <w:p w14:paraId="40A1A253" w14:textId="77777777" w:rsidR="00097E98" w:rsidRPr="00442838" w:rsidRDefault="00097E98" w:rsidP="000F163C">
            <w:pPr>
              <w:spacing w:line="360" w:lineRule="auto"/>
            </w:pPr>
          </w:p>
        </w:tc>
        <w:tc>
          <w:tcPr>
            <w:tcW w:w="724" w:type="dxa"/>
          </w:tcPr>
          <w:p w14:paraId="13DD2F29" w14:textId="77777777" w:rsidR="00097E98" w:rsidRPr="00442838" w:rsidRDefault="00097E98" w:rsidP="000F163C">
            <w:pPr>
              <w:spacing w:line="360" w:lineRule="auto"/>
            </w:pPr>
          </w:p>
        </w:tc>
        <w:tc>
          <w:tcPr>
            <w:tcW w:w="1976" w:type="dxa"/>
          </w:tcPr>
          <w:p w14:paraId="2766E5AD" w14:textId="77777777" w:rsidR="00097E98" w:rsidRPr="00442838" w:rsidRDefault="00097E98" w:rsidP="000F163C">
            <w:pPr>
              <w:spacing w:line="360" w:lineRule="auto"/>
            </w:pPr>
          </w:p>
        </w:tc>
      </w:tr>
      <w:tr w:rsidR="00097E98" w:rsidRPr="00442838" w14:paraId="33D4CD4D" w14:textId="77777777" w:rsidTr="000F163C">
        <w:trPr>
          <w:trHeight w:val="896"/>
        </w:trPr>
        <w:tc>
          <w:tcPr>
            <w:tcW w:w="1251" w:type="dxa"/>
          </w:tcPr>
          <w:p w14:paraId="7B620DC5" w14:textId="77777777" w:rsidR="00097E98" w:rsidRPr="00442838" w:rsidRDefault="00097E98" w:rsidP="000F163C">
            <w:pPr>
              <w:spacing w:line="360" w:lineRule="auto"/>
            </w:pPr>
          </w:p>
        </w:tc>
        <w:tc>
          <w:tcPr>
            <w:tcW w:w="1652" w:type="dxa"/>
          </w:tcPr>
          <w:p w14:paraId="7BB73D0B" w14:textId="77777777" w:rsidR="00097E98" w:rsidRPr="00442838" w:rsidRDefault="00097E98" w:rsidP="000F163C">
            <w:pPr>
              <w:spacing w:line="360" w:lineRule="auto"/>
            </w:pPr>
          </w:p>
        </w:tc>
        <w:tc>
          <w:tcPr>
            <w:tcW w:w="3719" w:type="dxa"/>
          </w:tcPr>
          <w:p w14:paraId="3FADC037" w14:textId="77777777" w:rsidR="00097E98" w:rsidRPr="00442838" w:rsidRDefault="00097E98" w:rsidP="000F163C">
            <w:pPr>
              <w:spacing w:line="360" w:lineRule="auto"/>
            </w:pPr>
          </w:p>
        </w:tc>
        <w:tc>
          <w:tcPr>
            <w:tcW w:w="880" w:type="dxa"/>
          </w:tcPr>
          <w:p w14:paraId="07B3C325" w14:textId="77777777" w:rsidR="00097E98" w:rsidRPr="00442838" w:rsidRDefault="00097E98" w:rsidP="000F163C">
            <w:pPr>
              <w:spacing w:line="360" w:lineRule="auto"/>
            </w:pPr>
          </w:p>
        </w:tc>
        <w:tc>
          <w:tcPr>
            <w:tcW w:w="724" w:type="dxa"/>
          </w:tcPr>
          <w:p w14:paraId="165208A8" w14:textId="77777777" w:rsidR="00097E98" w:rsidRPr="00442838" w:rsidRDefault="00097E98" w:rsidP="000F163C">
            <w:pPr>
              <w:spacing w:line="360" w:lineRule="auto"/>
            </w:pPr>
          </w:p>
        </w:tc>
        <w:tc>
          <w:tcPr>
            <w:tcW w:w="724" w:type="dxa"/>
          </w:tcPr>
          <w:p w14:paraId="6422E0EF" w14:textId="77777777" w:rsidR="00097E98" w:rsidRPr="00442838" w:rsidRDefault="00097E98" w:rsidP="000F163C">
            <w:pPr>
              <w:spacing w:line="360" w:lineRule="auto"/>
            </w:pPr>
          </w:p>
        </w:tc>
        <w:tc>
          <w:tcPr>
            <w:tcW w:w="1976" w:type="dxa"/>
          </w:tcPr>
          <w:p w14:paraId="291C0ABD" w14:textId="77777777" w:rsidR="00097E98" w:rsidRPr="00442838" w:rsidRDefault="00097E98" w:rsidP="000F163C">
            <w:pPr>
              <w:spacing w:line="360" w:lineRule="auto"/>
            </w:pPr>
          </w:p>
        </w:tc>
      </w:tr>
    </w:tbl>
    <w:p w14:paraId="05D4D83F" w14:textId="77777777" w:rsidR="00097E98" w:rsidRPr="00442838" w:rsidRDefault="00097E98" w:rsidP="00097E98">
      <w:pPr>
        <w:rPr>
          <w:sz w:val="24"/>
        </w:rPr>
      </w:pPr>
    </w:p>
    <w:p w14:paraId="5178911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973046" w14:textId="77777777" w:rsidTr="000F163C">
        <w:tc>
          <w:tcPr>
            <w:tcW w:w="3596" w:type="dxa"/>
          </w:tcPr>
          <w:p w14:paraId="196440DC" w14:textId="77777777" w:rsidR="00097E98" w:rsidRPr="00442838" w:rsidRDefault="00097E98" w:rsidP="000F163C">
            <w:pPr>
              <w:rPr>
                <w:sz w:val="24"/>
              </w:rPr>
            </w:pPr>
          </w:p>
        </w:tc>
        <w:tc>
          <w:tcPr>
            <w:tcW w:w="3597" w:type="dxa"/>
          </w:tcPr>
          <w:p w14:paraId="3618EF4B" w14:textId="77777777" w:rsidR="00097E98" w:rsidRPr="00442838" w:rsidRDefault="00097E98" w:rsidP="000F163C">
            <w:pPr>
              <w:rPr>
                <w:sz w:val="24"/>
              </w:rPr>
            </w:pPr>
          </w:p>
        </w:tc>
        <w:tc>
          <w:tcPr>
            <w:tcW w:w="3597" w:type="dxa"/>
          </w:tcPr>
          <w:p w14:paraId="75A0F300" w14:textId="77777777" w:rsidR="00097E98" w:rsidRPr="00442838" w:rsidRDefault="00097E98" w:rsidP="000F163C">
            <w:pPr>
              <w:rPr>
                <w:sz w:val="24"/>
              </w:rPr>
            </w:pPr>
          </w:p>
        </w:tc>
      </w:tr>
      <w:tr w:rsidR="00097E98" w:rsidRPr="00442838" w14:paraId="4B063D71" w14:textId="77777777" w:rsidTr="000F163C">
        <w:tc>
          <w:tcPr>
            <w:tcW w:w="3596" w:type="dxa"/>
          </w:tcPr>
          <w:p w14:paraId="5523CF36" w14:textId="77777777" w:rsidR="00097E98" w:rsidRPr="00442838" w:rsidRDefault="00097E98" w:rsidP="000F163C">
            <w:pPr>
              <w:rPr>
                <w:sz w:val="24"/>
              </w:rPr>
            </w:pPr>
          </w:p>
        </w:tc>
        <w:tc>
          <w:tcPr>
            <w:tcW w:w="3597" w:type="dxa"/>
          </w:tcPr>
          <w:p w14:paraId="59D12607" w14:textId="77777777" w:rsidR="00097E98" w:rsidRPr="00442838" w:rsidRDefault="00097E98" w:rsidP="000F163C">
            <w:pPr>
              <w:rPr>
                <w:sz w:val="24"/>
              </w:rPr>
            </w:pPr>
          </w:p>
        </w:tc>
        <w:tc>
          <w:tcPr>
            <w:tcW w:w="3597" w:type="dxa"/>
          </w:tcPr>
          <w:p w14:paraId="47ACCB76" w14:textId="77777777" w:rsidR="00097E98" w:rsidRPr="00442838" w:rsidRDefault="00097E98" w:rsidP="000F163C">
            <w:pPr>
              <w:rPr>
                <w:sz w:val="24"/>
              </w:rPr>
            </w:pPr>
          </w:p>
        </w:tc>
      </w:tr>
    </w:tbl>
    <w:p w14:paraId="496FEE25" w14:textId="77777777" w:rsidR="00097E98" w:rsidRPr="00442838" w:rsidRDefault="00097E98" w:rsidP="00097E98">
      <w:pPr>
        <w:rPr>
          <w:sz w:val="24"/>
        </w:rPr>
      </w:pPr>
    </w:p>
    <w:p w14:paraId="660FCFF7" w14:textId="77777777" w:rsidR="00097E98" w:rsidRPr="00442838" w:rsidRDefault="00097E98" w:rsidP="00097E98">
      <w:pPr>
        <w:rPr>
          <w:sz w:val="24"/>
        </w:rPr>
      </w:pPr>
      <w:r w:rsidRPr="00442838">
        <w:rPr>
          <w:sz w:val="24"/>
        </w:rPr>
        <w:t>Sprites:</w:t>
      </w:r>
    </w:p>
    <w:p w14:paraId="07AA1E5C" w14:textId="77777777" w:rsidR="00097E98" w:rsidRPr="00442838" w:rsidRDefault="00097E98" w:rsidP="00097E98">
      <w:pPr>
        <w:rPr>
          <w:sz w:val="24"/>
        </w:rPr>
      </w:pPr>
      <w:r w:rsidRPr="00442838">
        <w:rPr>
          <w:sz w:val="24"/>
        </w:rPr>
        <w:br w:type="page"/>
      </w:r>
    </w:p>
    <w:p w14:paraId="245B6AEB" w14:textId="77777777" w:rsidR="00097E98" w:rsidRPr="00442838" w:rsidRDefault="00097E98" w:rsidP="00097E98">
      <w:pPr>
        <w:rPr>
          <w:sz w:val="24"/>
        </w:rPr>
      </w:pPr>
      <w:r w:rsidRPr="00442838">
        <w:rPr>
          <w:sz w:val="24"/>
        </w:rPr>
        <w:lastRenderedPageBreak/>
        <w:t>Family Page</w:t>
      </w:r>
    </w:p>
    <w:p w14:paraId="6221756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8A143C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22CFE3" w14:textId="77777777" w:rsidTr="000F163C">
        <w:trPr>
          <w:trHeight w:val="896"/>
        </w:trPr>
        <w:tc>
          <w:tcPr>
            <w:tcW w:w="1251" w:type="dxa"/>
          </w:tcPr>
          <w:p w14:paraId="1DB15FCA" w14:textId="77777777" w:rsidR="00097E98" w:rsidRPr="00442838" w:rsidRDefault="00097E98" w:rsidP="000F163C">
            <w:pPr>
              <w:spacing w:line="360" w:lineRule="auto"/>
            </w:pPr>
            <w:r w:rsidRPr="00442838">
              <w:t>Pokemon</w:t>
            </w:r>
          </w:p>
          <w:p w14:paraId="38B49AF4" w14:textId="77777777" w:rsidR="00097E98" w:rsidRPr="00442838" w:rsidRDefault="00097E98" w:rsidP="000F163C">
            <w:pPr>
              <w:spacing w:line="360" w:lineRule="auto"/>
            </w:pPr>
            <w:r w:rsidRPr="00442838">
              <w:t>Name</w:t>
            </w:r>
          </w:p>
        </w:tc>
        <w:tc>
          <w:tcPr>
            <w:tcW w:w="1652" w:type="dxa"/>
          </w:tcPr>
          <w:p w14:paraId="03A962ED" w14:textId="77777777" w:rsidR="00097E98" w:rsidRPr="00442838" w:rsidRDefault="00097E98" w:rsidP="000F163C">
            <w:pPr>
              <w:spacing w:line="360" w:lineRule="auto"/>
            </w:pPr>
            <w:r w:rsidRPr="00442838">
              <w:t>Pokemon Number</w:t>
            </w:r>
          </w:p>
        </w:tc>
        <w:tc>
          <w:tcPr>
            <w:tcW w:w="3719" w:type="dxa"/>
          </w:tcPr>
          <w:p w14:paraId="1444E13D" w14:textId="77777777" w:rsidR="00097E98" w:rsidRPr="00442838" w:rsidRDefault="00097E98" w:rsidP="000F163C">
            <w:pPr>
              <w:spacing w:line="360" w:lineRule="auto"/>
            </w:pPr>
            <w:r w:rsidRPr="00442838">
              <w:t>Base Stats</w:t>
            </w:r>
          </w:p>
          <w:p w14:paraId="31818B0C"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1C01371" w14:textId="77777777" w:rsidR="00097E98" w:rsidRPr="00442838" w:rsidRDefault="00097E98" w:rsidP="000F163C">
            <w:pPr>
              <w:spacing w:line="360" w:lineRule="auto"/>
            </w:pPr>
            <w:r w:rsidRPr="00442838">
              <w:t>Ability</w:t>
            </w:r>
          </w:p>
        </w:tc>
        <w:tc>
          <w:tcPr>
            <w:tcW w:w="724" w:type="dxa"/>
          </w:tcPr>
          <w:p w14:paraId="50B6A5D9" w14:textId="77777777" w:rsidR="00097E98" w:rsidRPr="00442838" w:rsidRDefault="00097E98" w:rsidP="000F163C">
            <w:pPr>
              <w:spacing w:line="360" w:lineRule="auto"/>
            </w:pPr>
            <w:r w:rsidRPr="00442838">
              <w:t>Type 1</w:t>
            </w:r>
          </w:p>
        </w:tc>
        <w:tc>
          <w:tcPr>
            <w:tcW w:w="724" w:type="dxa"/>
          </w:tcPr>
          <w:p w14:paraId="0A0560D5" w14:textId="77777777" w:rsidR="00097E98" w:rsidRPr="00442838" w:rsidRDefault="00097E98" w:rsidP="000F163C">
            <w:pPr>
              <w:spacing w:line="360" w:lineRule="auto"/>
            </w:pPr>
            <w:r w:rsidRPr="00442838">
              <w:t>Type 2</w:t>
            </w:r>
          </w:p>
        </w:tc>
        <w:tc>
          <w:tcPr>
            <w:tcW w:w="1976" w:type="dxa"/>
          </w:tcPr>
          <w:p w14:paraId="0B608D8B" w14:textId="77777777" w:rsidR="00097E98" w:rsidRPr="00442838" w:rsidRDefault="00097E98" w:rsidP="000F163C">
            <w:pPr>
              <w:spacing w:line="360" w:lineRule="auto"/>
            </w:pPr>
            <w:r w:rsidRPr="00442838">
              <w:t>Evolution</w:t>
            </w:r>
          </w:p>
        </w:tc>
      </w:tr>
      <w:tr w:rsidR="00097E98" w:rsidRPr="00442838" w14:paraId="567FDACA" w14:textId="77777777" w:rsidTr="000F163C">
        <w:trPr>
          <w:trHeight w:val="454"/>
        </w:trPr>
        <w:tc>
          <w:tcPr>
            <w:tcW w:w="1251" w:type="dxa"/>
          </w:tcPr>
          <w:p w14:paraId="5C8DE864" w14:textId="77777777" w:rsidR="00097E98" w:rsidRPr="00442838" w:rsidRDefault="00097E98" w:rsidP="000F163C">
            <w:pPr>
              <w:spacing w:line="360" w:lineRule="auto"/>
            </w:pPr>
          </w:p>
        </w:tc>
        <w:tc>
          <w:tcPr>
            <w:tcW w:w="1652" w:type="dxa"/>
          </w:tcPr>
          <w:p w14:paraId="4B19359F" w14:textId="77777777" w:rsidR="00097E98" w:rsidRPr="00442838" w:rsidRDefault="00097E98" w:rsidP="000F163C">
            <w:pPr>
              <w:spacing w:line="360" w:lineRule="auto"/>
            </w:pPr>
          </w:p>
        </w:tc>
        <w:tc>
          <w:tcPr>
            <w:tcW w:w="3719" w:type="dxa"/>
          </w:tcPr>
          <w:p w14:paraId="212AE0D1" w14:textId="77777777" w:rsidR="00097E98" w:rsidRPr="00442838" w:rsidRDefault="00097E98" w:rsidP="000F163C">
            <w:pPr>
              <w:spacing w:line="360" w:lineRule="auto"/>
            </w:pPr>
          </w:p>
        </w:tc>
        <w:tc>
          <w:tcPr>
            <w:tcW w:w="880" w:type="dxa"/>
          </w:tcPr>
          <w:p w14:paraId="04FF736B" w14:textId="77777777" w:rsidR="00097E98" w:rsidRPr="00442838" w:rsidRDefault="00097E98" w:rsidP="000F163C">
            <w:pPr>
              <w:spacing w:line="360" w:lineRule="auto"/>
            </w:pPr>
          </w:p>
        </w:tc>
        <w:tc>
          <w:tcPr>
            <w:tcW w:w="724" w:type="dxa"/>
          </w:tcPr>
          <w:p w14:paraId="56FB79E8" w14:textId="77777777" w:rsidR="00097E98" w:rsidRPr="00442838" w:rsidRDefault="00097E98" w:rsidP="000F163C">
            <w:pPr>
              <w:spacing w:line="360" w:lineRule="auto"/>
            </w:pPr>
          </w:p>
        </w:tc>
        <w:tc>
          <w:tcPr>
            <w:tcW w:w="724" w:type="dxa"/>
          </w:tcPr>
          <w:p w14:paraId="08808F4D" w14:textId="77777777" w:rsidR="00097E98" w:rsidRPr="00442838" w:rsidRDefault="00097E98" w:rsidP="000F163C">
            <w:pPr>
              <w:spacing w:line="360" w:lineRule="auto"/>
            </w:pPr>
          </w:p>
        </w:tc>
        <w:tc>
          <w:tcPr>
            <w:tcW w:w="1976" w:type="dxa"/>
          </w:tcPr>
          <w:p w14:paraId="47064487" w14:textId="77777777" w:rsidR="00097E98" w:rsidRPr="00442838" w:rsidRDefault="00097E98" w:rsidP="000F163C">
            <w:pPr>
              <w:spacing w:line="360" w:lineRule="auto"/>
            </w:pPr>
          </w:p>
        </w:tc>
      </w:tr>
      <w:tr w:rsidR="00097E98" w:rsidRPr="00442838" w14:paraId="0C159A86" w14:textId="77777777" w:rsidTr="000F163C">
        <w:trPr>
          <w:trHeight w:val="441"/>
        </w:trPr>
        <w:tc>
          <w:tcPr>
            <w:tcW w:w="1251" w:type="dxa"/>
          </w:tcPr>
          <w:p w14:paraId="01F958DE" w14:textId="77777777" w:rsidR="00097E98" w:rsidRPr="00442838" w:rsidRDefault="00097E98" w:rsidP="000F163C">
            <w:pPr>
              <w:spacing w:line="360" w:lineRule="auto"/>
            </w:pPr>
          </w:p>
        </w:tc>
        <w:tc>
          <w:tcPr>
            <w:tcW w:w="1652" w:type="dxa"/>
          </w:tcPr>
          <w:p w14:paraId="55D2FC30" w14:textId="77777777" w:rsidR="00097E98" w:rsidRPr="00442838" w:rsidRDefault="00097E98" w:rsidP="000F163C">
            <w:pPr>
              <w:spacing w:line="360" w:lineRule="auto"/>
            </w:pPr>
          </w:p>
        </w:tc>
        <w:tc>
          <w:tcPr>
            <w:tcW w:w="3719" w:type="dxa"/>
          </w:tcPr>
          <w:p w14:paraId="1A21987B" w14:textId="77777777" w:rsidR="00097E98" w:rsidRPr="00442838" w:rsidRDefault="00097E98" w:rsidP="000F163C">
            <w:pPr>
              <w:spacing w:line="360" w:lineRule="auto"/>
            </w:pPr>
          </w:p>
        </w:tc>
        <w:tc>
          <w:tcPr>
            <w:tcW w:w="880" w:type="dxa"/>
          </w:tcPr>
          <w:p w14:paraId="15E36567" w14:textId="77777777" w:rsidR="00097E98" w:rsidRPr="00442838" w:rsidRDefault="00097E98" w:rsidP="000F163C">
            <w:pPr>
              <w:spacing w:line="360" w:lineRule="auto"/>
            </w:pPr>
          </w:p>
        </w:tc>
        <w:tc>
          <w:tcPr>
            <w:tcW w:w="724" w:type="dxa"/>
          </w:tcPr>
          <w:p w14:paraId="4FB5D52B" w14:textId="77777777" w:rsidR="00097E98" w:rsidRPr="00442838" w:rsidRDefault="00097E98" w:rsidP="000F163C">
            <w:pPr>
              <w:spacing w:line="360" w:lineRule="auto"/>
            </w:pPr>
          </w:p>
        </w:tc>
        <w:tc>
          <w:tcPr>
            <w:tcW w:w="724" w:type="dxa"/>
          </w:tcPr>
          <w:p w14:paraId="0DBFA7AB" w14:textId="77777777" w:rsidR="00097E98" w:rsidRPr="00442838" w:rsidRDefault="00097E98" w:rsidP="000F163C">
            <w:pPr>
              <w:spacing w:line="360" w:lineRule="auto"/>
            </w:pPr>
          </w:p>
        </w:tc>
        <w:tc>
          <w:tcPr>
            <w:tcW w:w="1976" w:type="dxa"/>
          </w:tcPr>
          <w:p w14:paraId="0C9004D2" w14:textId="77777777" w:rsidR="00097E98" w:rsidRPr="00442838" w:rsidRDefault="00097E98" w:rsidP="000F163C">
            <w:pPr>
              <w:spacing w:line="360" w:lineRule="auto"/>
            </w:pPr>
          </w:p>
        </w:tc>
      </w:tr>
      <w:tr w:rsidR="00097E98" w:rsidRPr="00442838" w14:paraId="677B191E" w14:textId="77777777" w:rsidTr="000F163C">
        <w:trPr>
          <w:trHeight w:val="441"/>
        </w:trPr>
        <w:tc>
          <w:tcPr>
            <w:tcW w:w="1251" w:type="dxa"/>
          </w:tcPr>
          <w:p w14:paraId="33D5BCEE" w14:textId="77777777" w:rsidR="00097E98" w:rsidRPr="00442838" w:rsidRDefault="00097E98" w:rsidP="000F163C">
            <w:pPr>
              <w:spacing w:line="360" w:lineRule="auto"/>
            </w:pPr>
          </w:p>
        </w:tc>
        <w:tc>
          <w:tcPr>
            <w:tcW w:w="1652" w:type="dxa"/>
          </w:tcPr>
          <w:p w14:paraId="29BDBD6B" w14:textId="77777777" w:rsidR="00097E98" w:rsidRPr="00442838" w:rsidRDefault="00097E98" w:rsidP="000F163C">
            <w:pPr>
              <w:spacing w:line="360" w:lineRule="auto"/>
            </w:pPr>
          </w:p>
        </w:tc>
        <w:tc>
          <w:tcPr>
            <w:tcW w:w="3719" w:type="dxa"/>
          </w:tcPr>
          <w:p w14:paraId="6F188C3B" w14:textId="77777777" w:rsidR="00097E98" w:rsidRPr="00442838" w:rsidRDefault="00097E98" w:rsidP="000F163C">
            <w:pPr>
              <w:spacing w:line="360" w:lineRule="auto"/>
            </w:pPr>
          </w:p>
        </w:tc>
        <w:tc>
          <w:tcPr>
            <w:tcW w:w="880" w:type="dxa"/>
          </w:tcPr>
          <w:p w14:paraId="1BC8B5E3" w14:textId="77777777" w:rsidR="00097E98" w:rsidRPr="00442838" w:rsidRDefault="00097E98" w:rsidP="000F163C">
            <w:pPr>
              <w:spacing w:line="360" w:lineRule="auto"/>
            </w:pPr>
          </w:p>
        </w:tc>
        <w:tc>
          <w:tcPr>
            <w:tcW w:w="724" w:type="dxa"/>
          </w:tcPr>
          <w:p w14:paraId="7DF68214" w14:textId="77777777" w:rsidR="00097E98" w:rsidRPr="00442838" w:rsidRDefault="00097E98" w:rsidP="000F163C">
            <w:pPr>
              <w:spacing w:line="360" w:lineRule="auto"/>
            </w:pPr>
          </w:p>
        </w:tc>
        <w:tc>
          <w:tcPr>
            <w:tcW w:w="724" w:type="dxa"/>
          </w:tcPr>
          <w:p w14:paraId="74E93771" w14:textId="77777777" w:rsidR="00097E98" w:rsidRPr="00442838" w:rsidRDefault="00097E98" w:rsidP="000F163C">
            <w:pPr>
              <w:spacing w:line="360" w:lineRule="auto"/>
            </w:pPr>
          </w:p>
        </w:tc>
        <w:tc>
          <w:tcPr>
            <w:tcW w:w="1976" w:type="dxa"/>
          </w:tcPr>
          <w:p w14:paraId="3200E5C2" w14:textId="77777777" w:rsidR="00097E98" w:rsidRPr="00442838" w:rsidRDefault="00097E98" w:rsidP="000F163C">
            <w:pPr>
              <w:spacing w:line="360" w:lineRule="auto"/>
            </w:pPr>
          </w:p>
        </w:tc>
      </w:tr>
      <w:tr w:rsidR="00097E98" w:rsidRPr="00442838" w14:paraId="57718A98" w14:textId="77777777" w:rsidTr="000F163C">
        <w:trPr>
          <w:trHeight w:val="896"/>
        </w:trPr>
        <w:tc>
          <w:tcPr>
            <w:tcW w:w="1251" w:type="dxa"/>
          </w:tcPr>
          <w:p w14:paraId="787F8556" w14:textId="77777777" w:rsidR="00097E98" w:rsidRPr="00442838" w:rsidRDefault="00097E98" w:rsidP="000F163C">
            <w:pPr>
              <w:spacing w:line="360" w:lineRule="auto"/>
            </w:pPr>
          </w:p>
        </w:tc>
        <w:tc>
          <w:tcPr>
            <w:tcW w:w="1652" w:type="dxa"/>
          </w:tcPr>
          <w:p w14:paraId="4F2B3498" w14:textId="77777777" w:rsidR="00097E98" w:rsidRPr="00442838" w:rsidRDefault="00097E98" w:rsidP="000F163C">
            <w:pPr>
              <w:spacing w:line="360" w:lineRule="auto"/>
            </w:pPr>
          </w:p>
        </w:tc>
        <w:tc>
          <w:tcPr>
            <w:tcW w:w="3719" w:type="dxa"/>
          </w:tcPr>
          <w:p w14:paraId="478D8AE7" w14:textId="77777777" w:rsidR="00097E98" w:rsidRPr="00442838" w:rsidRDefault="00097E98" w:rsidP="000F163C">
            <w:pPr>
              <w:spacing w:line="360" w:lineRule="auto"/>
            </w:pPr>
          </w:p>
        </w:tc>
        <w:tc>
          <w:tcPr>
            <w:tcW w:w="880" w:type="dxa"/>
          </w:tcPr>
          <w:p w14:paraId="1C169809" w14:textId="77777777" w:rsidR="00097E98" w:rsidRPr="00442838" w:rsidRDefault="00097E98" w:rsidP="000F163C">
            <w:pPr>
              <w:spacing w:line="360" w:lineRule="auto"/>
            </w:pPr>
          </w:p>
        </w:tc>
        <w:tc>
          <w:tcPr>
            <w:tcW w:w="724" w:type="dxa"/>
          </w:tcPr>
          <w:p w14:paraId="29D35C20" w14:textId="77777777" w:rsidR="00097E98" w:rsidRPr="00442838" w:rsidRDefault="00097E98" w:rsidP="000F163C">
            <w:pPr>
              <w:spacing w:line="360" w:lineRule="auto"/>
            </w:pPr>
          </w:p>
        </w:tc>
        <w:tc>
          <w:tcPr>
            <w:tcW w:w="724" w:type="dxa"/>
          </w:tcPr>
          <w:p w14:paraId="2C81FCB6" w14:textId="77777777" w:rsidR="00097E98" w:rsidRPr="00442838" w:rsidRDefault="00097E98" w:rsidP="000F163C">
            <w:pPr>
              <w:spacing w:line="360" w:lineRule="auto"/>
            </w:pPr>
          </w:p>
        </w:tc>
        <w:tc>
          <w:tcPr>
            <w:tcW w:w="1976" w:type="dxa"/>
          </w:tcPr>
          <w:p w14:paraId="11C897BB" w14:textId="77777777" w:rsidR="00097E98" w:rsidRPr="00442838" w:rsidRDefault="00097E98" w:rsidP="000F163C">
            <w:pPr>
              <w:spacing w:line="360" w:lineRule="auto"/>
            </w:pPr>
          </w:p>
        </w:tc>
      </w:tr>
    </w:tbl>
    <w:p w14:paraId="39DEC2C2" w14:textId="77777777" w:rsidR="00097E98" w:rsidRPr="00442838" w:rsidRDefault="00097E98" w:rsidP="00097E98">
      <w:pPr>
        <w:rPr>
          <w:sz w:val="24"/>
        </w:rPr>
      </w:pPr>
    </w:p>
    <w:p w14:paraId="31E268A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96E8257" w14:textId="77777777" w:rsidTr="000F163C">
        <w:tc>
          <w:tcPr>
            <w:tcW w:w="3596" w:type="dxa"/>
          </w:tcPr>
          <w:p w14:paraId="55D51F16" w14:textId="77777777" w:rsidR="00097E98" w:rsidRPr="00442838" w:rsidRDefault="00097E98" w:rsidP="000F163C">
            <w:pPr>
              <w:rPr>
                <w:sz w:val="24"/>
              </w:rPr>
            </w:pPr>
          </w:p>
        </w:tc>
        <w:tc>
          <w:tcPr>
            <w:tcW w:w="3597" w:type="dxa"/>
          </w:tcPr>
          <w:p w14:paraId="6C168214" w14:textId="77777777" w:rsidR="00097E98" w:rsidRPr="00442838" w:rsidRDefault="00097E98" w:rsidP="000F163C">
            <w:pPr>
              <w:rPr>
                <w:sz w:val="24"/>
              </w:rPr>
            </w:pPr>
          </w:p>
        </w:tc>
        <w:tc>
          <w:tcPr>
            <w:tcW w:w="3597" w:type="dxa"/>
          </w:tcPr>
          <w:p w14:paraId="36893978" w14:textId="77777777" w:rsidR="00097E98" w:rsidRPr="00442838" w:rsidRDefault="00097E98" w:rsidP="000F163C">
            <w:pPr>
              <w:rPr>
                <w:sz w:val="24"/>
              </w:rPr>
            </w:pPr>
          </w:p>
        </w:tc>
      </w:tr>
      <w:tr w:rsidR="00097E98" w:rsidRPr="00442838" w14:paraId="2ECB2078" w14:textId="77777777" w:rsidTr="000F163C">
        <w:tc>
          <w:tcPr>
            <w:tcW w:w="3596" w:type="dxa"/>
          </w:tcPr>
          <w:p w14:paraId="2F8B23F7" w14:textId="77777777" w:rsidR="00097E98" w:rsidRPr="00442838" w:rsidRDefault="00097E98" w:rsidP="000F163C">
            <w:pPr>
              <w:rPr>
                <w:sz w:val="24"/>
              </w:rPr>
            </w:pPr>
          </w:p>
        </w:tc>
        <w:tc>
          <w:tcPr>
            <w:tcW w:w="3597" w:type="dxa"/>
          </w:tcPr>
          <w:p w14:paraId="07EF84D7" w14:textId="77777777" w:rsidR="00097E98" w:rsidRPr="00442838" w:rsidRDefault="00097E98" w:rsidP="000F163C">
            <w:pPr>
              <w:rPr>
                <w:sz w:val="24"/>
              </w:rPr>
            </w:pPr>
          </w:p>
        </w:tc>
        <w:tc>
          <w:tcPr>
            <w:tcW w:w="3597" w:type="dxa"/>
          </w:tcPr>
          <w:p w14:paraId="0AC7D1DF" w14:textId="77777777" w:rsidR="00097E98" w:rsidRPr="00442838" w:rsidRDefault="00097E98" w:rsidP="000F163C">
            <w:pPr>
              <w:rPr>
                <w:sz w:val="24"/>
              </w:rPr>
            </w:pPr>
          </w:p>
        </w:tc>
      </w:tr>
    </w:tbl>
    <w:p w14:paraId="41A967DF" w14:textId="77777777" w:rsidR="00097E98" w:rsidRPr="00442838" w:rsidRDefault="00097E98" w:rsidP="00097E98">
      <w:pPr>
        <w:rPr>
          <w:sz w:val="24"/>
        </w:rPr>
      </w:pPr>
    </w:p>
    <w:p w14:paraId="1B02AC68" w14:textId="77777777" w:rsidR="00097E98" w:rsidRPr="00442838" w:rsidRDefault="00097E98" w:rsidP="00097E98">
      <w:pPr>
        <w:rPr>
          <w:sz w:val="24"/>
        </w:rPr>
      </w:pPr>
      <w:r w:rsidRPr="00442838">
        <w:rPr>
          <w:sz w:val="24"/>
        </w:rPr>
        <w:t>Sprites:</w:t>
      </w:r>
    </w:p>
    <w:p w14:paraId="509CD5D1" w14:textId="77777777" w:rsidR="00097E98" w:rsidRPr="00442838" w:rsidRDefault="00097E98" w:rsidP="00097E98">
      <w:pPr>
        <w:rPr>
          <w:sz w:val="24"/>
        </w:rPr>
      </w:pPr>
      <w:r w:rsidRPr="00442838">
        <w:rPr>
          <w:sz w:val="24"/>
        </w:rPr>
        <w:br w:type="page"/>
      </w:r>
    </w:p>
    <w:p w14:paraId="2BC38A12" w14:textId="77777777" w:rsidR="00097E98" w:rsidRPr="00442838" w:rsidRDefault="00097E98" w:rsidP="00097E98">
      <w:pPr>
        <w:rPr>
          <w:sz w:val="24"/>
        </w:rPr>
      </w:pPr>
      <w:r w:rsidRPr="00442838">
        <w:rPr>
          <w:sz w:val="24"/>
        </w:rPr>
        <w:lastRenderedPageBreak/>
        <w:t>Family Page</w:t>
      </w:r>
    </w:p>
    <w:p w14:paraId="0794918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9FE2B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7A10DAF" w14:textId="77777777" w:rsidTr="000F163C">
        <w:trPr>
          <w:trHeight w:val="896"/>
        </w:trPr>
        <w:tc>
          <w:tcPr>
            <w:tcW w:w="1251" w:type="dxa"/>
          </w:tcPr>
          <w:p w14:paraId="35C8D421" w14:textId="77777777" w:rsidR="00097E98" w:rsidRPr="00442838" w:rsidRDefault="00097E98" w:rsidP="000F163C">
            <w:pPr>
              <w:spacing w:line="360" w:lineRule="auto"/>
            </w:pPr>
            <w:r w:rsidRPr="00442838">
              <w:t>Pokemon</w:t>
            </w:r>
          </w:p>
          <w:p w14:paraId="747ECD6D" w14:textId="77777777" w:rsidR="00097E98" w:rsidRPr="00442838" w:rsidRDefault="00097E98" w:rsidP="000F163C">
            <w:pPr>
              <w:spacing w:line="360" w:lineRule="auto"/>
            </w:pPr>
            <w:r w:rsidRPr="00442838">
              <w:t>Name</w:t>
            </w:r>
          </w:p>
        </w:tc>
        <w:tc>
          <w:tcPr>
            <w:tcW w:w="1652" w:type="dxa"/>
          </w:tcPr>
          <w:p w14:paraId="3F9BCDD4" w14:textId="77777777" w:rsidR="00097E98" w:rsidRPr="00442838" w:rsidRDefault="00097E98" w:rsidP="000F163C">
            <w:pPr>
              <w:spacing w:line="360" w:lineRule="auto"/>
            </w:pPr>
            <w:r w:rsidRPr="00442838">
              <w:t>Pokemon Number</w:t>
            </w:r>
          </w:p>
        </w:tc>
        <w:tc>
          <w:tcPr>
            <w:tcW w:w="3719" w:type="dxa"/>
          </w:tcPr>
          <w:p w14:paraId="573401F9" w14:textId="77777777" w:rsidR="00097E98" w:rsidRPr="00442838" w:rsidRDefault="00097E98" w:rsidP="000F163C">
            <w:pPr>
              <w:spacing w:line="360" w:lineRule="auto"/>
            </w:pPr>
            <w:r w:rsidRPr="00442838">
              <w:t>Base Stats</w:t>
            </w:r>
          </w:p>
          <w:p w14:paraId="013CA3F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E6C2EC1" w14:textId="77777777" w:rsidR="00097E98" w:rsidRPr="00442838" w:rsidRDefault="00097E98" w:rsidP="000F163C">
            <w:pPr>
              <w:spacing w:line="360" w:lineRule="auto"/>
            </w:pPr>
            <w:r w:rsidRPr="00442838">
              <w:t>Ability</w:t>
            </w:r>
          </w:p>
        </w:tc>
        <w:tc>
          <w:tcPr>
            <w:tcW w:w="724" w:type="dxa"/>
          </w:tcPr>
          <w:p w14:paraId="674A4FAB" w14:textId="77777777" w:rsidR="00097E98" w:rsidRPr="00442838" w:rsidRDefault="00097E98" w:rsidP="000F163C">
            <w:pPr>
              <w:spacing w:line="360" w:lineRule="auto"/>
            </w:pPr>
            <w:r w:rsidRPr="00442838">
              <w:t>Type 1</w:t>
            </w:r>
          </w:p>
        </w:tc>
        <w:tc>
          <w:tcPr>
            <w:tcW w:w="724" w:type="dxa"/>
          </w:tcPr>
          <w:p w14:paraId="28DF493F" w14:textId="77777777" w:rsidR="00097E98" w:rsidRPr="00442838" w:rsidRDefault="00097E98" w:rsidP="000F163C">
            <w:pPr>
              <w:spacing w:line="360" w:lineRule="auto"/>
            </w:pPr>
            <w:r w:rsidRPr="00442838">
              <w:t>Type 2</w:t>
            </w:r>
          </w:p>
        </w:tc>
        <w:tc>
          <w:tcPr>
            <w:tcW w:w="1976" w:type="dxa"/>
          </w:tcPr>
          <w:p w14:paraId="1909CA42" w14:textId="77777777" w:rsidR="00097E98" w:rsidRPr="00442838" w:rsidRDefault="00097E98" w:rsidP="000F163C">
            <w:pPr>
              <w:spacing w:line="360" w:lineRule="auto"/>
            </w:pPr>
            <w:r w:rsidRPr="00442838">
              <w:t>Evolution</w:t>
            </w:r>
          </w:p>
        </w:tc>
      </w:tr>
      <w:tr w:rsidR="00097E98" w:rsidRPr="00442838" w14:paraId="31519288" w14:textId="77777777" w:rsidTr="000F163C">
        <w:trPr>
          <w:trHeight w:val="454"/>
        </w:trPr>
        <w:tc>
          <w:tcPr>
            <w:tcW w:w="1251" w:type="dxa"/>
          </w:tcPr>
          <w:p w14:paraId="6896C5E4" w14:textId="77777777" w:rsidR="00097E98" w:rsidRPr="00442838" w:rsidRDefault="00097E98" w:rsidP="000F163C">
            <w:pPr>
              <w:spacing w:line="360" w:lineRule="auto"/>
            </w:pPr>
          </w:p>
        </w:tc>
        <w:tc>
          <w:tcPr>
            <w:tcW w:w="1652" w:type="dxa"/>
          </w:tcPr>
          <w:p w14:paraId="7B32BB6D" w14:textId="77777777" w:rsidR="00097E98" w:rsidRPr="00442838" w:rsidRDefault="00097E98" w:rsidP="000F163C">
            <w:pPr>
              <w:spacing w:line="360" w:lineRule="auto"/>
            </w:pPr>
          </w:p>
        </w:tc>
        <w:tc>
          <w:tcPr>
            <w:tcW w:w="3719" w:type="dxa"/>
          </w:tcPr>
          <w:p w14:paraId="644D519C" w14:textId="77777777" w:rsidR="00097E98" w:rsidRPr="00442838" w:rsidRDefault="00097E98" w:rsidP="000F163C">
            <w:pPr>
              <w:spacing w:line="360" w:lineRule="auto"/>
            </w:pPr>
          </w:p>
        </w:tc>
        <w:tc>
          <w:tcPr>
            <w:tcW w:w="880" w:type="dxa"/>
          </w:tcPr>
          <w:p w14:paraId="0540C82F" w14:textId="77777777" w:rsidR="00097E98" w:rsidRPr="00442838" w:rsidRDefault="00097E98" w:rsidP="000F163C">
            <w:pPr>
              <w:spacing w:line="360" w:lineRule="auto"/>
            </w:pPr>
          </w:p>
        </w:tc>
        <w:tc>
          <w:tcPr>
            <w:tcW w:w="724" w:type="dxa"/>
          </w:tcPr>
          <w:p w14:paraId="214C65E1" w14:textId="77777777" w:rsidR="00097E98" w:rsidRPr="00442838" w:rsidRDefault="00097E98" w:rsidP="000F163C">
            <w:pPr>
              <w:spacing w:line="360" w:lineRule="auto"/>
            </w:pPr>
          </w:p>
        </w:tc>
        <w:tc>
          <w:tcPr>
            <w:tcW w:w="724" w:type="dxa"/>
          </w:tcPr>
          <w:p w14:paraId="0AED2210" w14:textId="77777777" w:rsidR="00097E98" w:rsidRPr="00442838" w:rsidRDefault="00097E98" w:rsidP="000F163C">
            <w:pPr>
              <w:spacing w:line="360" w:lineRule="auto"/>
            </w:pPr>
          </w:p>
        </w:tc>
        <w:tc>
          <w:tcPr>
            <w:tcW w:w="1976" w:type="dxa"/>
          </w:tcPr>
          <w:p w14:paraId="46407191" w14:textId="77777777" w:rsidR="00097E98" w:rsidRPr="00442838" w:rsidRDefault="00097E98" w:rsidP="000F163C">
            <w:pPr>
              <w:spacing w:line="360" w:lineRule="auto"/>
            </w:pPr>
          </w:p>
        </w:tc>
      </w:tr>
      <w:tr w:rsidR="00097E98" w:rsidRPr="00442838" w14:paraId="6CF930DF" w14:textId="77777777" w:rsidTr="000F163C">
        <w:trPr>
          <w:trHeight w:val="441"/>
        </w:trPr>
        <w:tc>
          <w:tcPr>
            <w:tcW w:w="1251" w:type="dxa"/>
          </w:tcPr>
          <w:p w14:paraId="216F307E" w14:textId="77777777" w:rsidR="00097E98" w:rsidRPr="00442838" w:rsidRDefault="00097E98" w:rsidP="000F163C">
            <w:pPr>
              <w:spacing w:line="360" w:lineRule="auto"/>
            </w:pPr>
          </w:p>
        </w:tc>
        <w:tc>
          <w:tcPr>
            <w:tcW w:w="1652" w:type="dxa"/>
          </w:tcPr>
          <w:p w14:paraId="41A41762" w14:textId="77777777" w:rsidR="00097E98" w:rsidRPr="00442838" w:rsidRDefault="00097E98" w:rsidP="000F163C">
            <w:pPr>
              <w:spacing w:line="360" w:lineRule="auto"/>
            </w:pPr>
          </w:p>
        </w:tc>
        <w:tc>
          <w:tcPr>
            <w:tcW w:w="3719" w:type="dxa"/>
          </w:tcPr>
          <w:p w14:paraId="4F21DAA0" w14:textId="77777777" w:rsidR="00097E98" w:rsidRPr="00442838" w:rsidRDefault="00097E98" w:rsidP="000F163C">
            <w:pPr>
              <w:spacing w:line="360" w:lineRule="auto"/>
            </w:pPr>
          </w:p>
        </w:tc>
        <w:tc>
          <w:tcPr>
            <w:tcW w:w="880" w:type="dxa"/>
          </w:tcPr>
          <w:p w14:paraId="60CD05AA" w14:textId="77777777" w:rsidR="00097E98" w:rsidRPr="00442838" w:rsidRDefault="00097E98" w:rsidP="000F163C">
            <w:pPr>
              <w:spacing w:line="360" w:lineRule="auto"/>
            </w:pPr>
          </w:p>
        </w:tc>
        <w:tc>
          <w:tcPr>
            <w:tcW w:w="724" w:type="dxa"/>
          </w:tcPr>
          <w:p w14:paraId="345F26EC" w14:textId="77777777" w:rsidR="00097E98" w:rsidRPr="00442838" w:rsidRDefault="00097E98" w:rsidP="000F163C">
            <w:pPr>
              <w:spacing w:line="360" w:lineRule="auto"/>
            </w:pPr>
          </w:p>
        </w:tc>
        <w:tc>
          <w:tcPr>
            <w:tcW w:w="724" w:type="dxa"/>
          </w:tcPr>
          <w:p w14:paraId="4164EF3F" w14:textId="77777777" w:rsidR="00097E98" w:rsidRPr="00442838" w:rsidRDefault="00097E98" w:rsidP="000F163C">
            <w:pPr>
              <w:spacing w:line="360" w:lineRule="auto"/>
            </w:pPr>
          </w:p>
        </w:tc>
        <w:tc>
          <w:tcPr>
            <w:tcW w:w="1976" w:type="dxa"/>
          </w:tcPr>
          <w:p w14:paraId="583B109D" w14:textId="77777777" w:rsidR="00097E98" w:rsidRPr="00442838" w:rsidRDefault="00097E98" w:rsidP="000F163C">
            <w:pPr>
              <w:spacing w:line="360" w:lineRule="auto"/>
            </w:pPr>
          </w:p>
        </w:tc>
      </w:tr>
      <w:tr w:rsidR="00097E98" w:rsidRPr="00442838" w14:paraId="4F5551CF" w14:textId="77777777" w:rsidTr="000F163C">
        <w:trPr>
          <w:trHeight w:val="441"/>
        </w:trPr>
        <w:tc>
          <w:tcPr>
            <w:tcW w:w="1251" w:type="dxa"/>
          </w:tcPr>
          <w:p w14:paraId="2ED4D30C" w14:textId="77777777" w:rsidR="00097E98" w:rsidRPr="00442838" w:rsidRDefault="00097E98" w:rsidP="000F163C">
            <w:pPr>
              <w:spacing w:line="360" w:lineRule="auto"/>
            </w:pPr>
          </w:p>
        </w:tc>
        <w:tc>
          <w:tcPr>
            <w:tcW w:w="1652" w:type="dxa"/>
          </w:tcPr>
          <w:p w14:paraId="35B14CE6" w14:textId="77777777" w:rsidR="00097E98" w:rsidRPr="00442838" w:rsidRDefault="00097E98" w:rsidP="000F163C">
            <w:pPr>
              <w:spacing w:line="360" w:lineRule="auto"/>
            </w:pPr>
          </w:p>
        </w:tc>
        <w:tc>
          <w:tcPr>
            <w:tcW w:w="3719" w:type="dxa"/>
          </w:tcPr>
          <w:p w14:paraId="6DDFEFB7" w14:textId="77777777" w:rsidR="00097E98" w:rsidRPr="00442838" w:rsidRDefault="00097E98" w:rsidP="000F163C">
            <w:pPr>
              <w:spacing w:line="360" w:lineRule="auto"/>
            </w:pPr>
          </w:p>
        </w:tc>
        <w:tc>
          <w:tcPr>
            <w:tcW w:w="880" w:type="dxa"/>
          </w:tcPr>
          <w:p w14:paraId="42FC295B" w14:textId="77777777" w:rsidR="00097E98" w:rsidRPr="00442838" w:rsidRDefault="00097E98" w:rsidP="000F163C">
            <w:pPr>
              <w:spacing w:line="360" w:lineRule="auto"/>
            </w:pPr>
          </w:p>
        </w:tc>
        <w:tc>
          <w:tcPr>
            <w:tcW w:w="724" w:type="dxa"/>
          </w:tcPr>
          <w:p w14:paraId="5ECB54DC" w14:textId="77777777" w:rsidR="00097E98" w:rsidRPr="00442838" w:rsidRDefault="00097E98" w:rsidP="000F163C">
            <w:pPr>
              <w:spacing w:line="360" w:lineRule="auto"/>
            </w:pPr>
          </w:p>
        </w:tc>
        <w:tc>
          <w:tcPr>
            <w:tcW w:w="724" w:type="dxa"/>
          </w:tcPr>
          <w:p w14:paraId="39835CBB" w14:textId="77777777" w:rsidR="00097E98" w:rsidRPr="00442838" w:rsidRDefault="00097E98" w:rsidP="000F163C">
            <w:pPr>
              <w:spacing w:line="360" w:lineRule="auto"/>
            </w:pPr>
          </w:p>
        </w:tc>
        <w:tc>
          <w:tcPr>
            <w:tcW w:w="1976" w:type="dxa"/>
          </w:tcPr>
          <w:p w14:paraId="7F893F7B" w14:textId="77777777" w:rsidR="00097E98" w:rsidRPr="00442838" w:rsidRDefault="00097E98" w:rsidP="000F163C">
            <w:pPr>
              <w:spacing w:line="360" w:lineRule="auto"/>
            </w:pPr>
          </w:p>
        </w:tc>
      </w:tr>
      <w:tr w:rsidR="00097E98" w:rsidRPr="00442838" w14:paraId="4278403C" w14:textId="77777777" w:rsidTr="000F163C">
        <w:trPr>
          <w:trHeight w:val="896"/>
        </w:trPr>
        <w:tc>
          <w:tcPr>
            <w:tcW w:w="1251" w:type="dxa"/>
          </w:tcPr>
          <w:p w14:paraId="1730636B" w14:textId="77777777" w:rsidR="00097E98" w:rsidRPr="00442838" w:rsidRDefault="00097E98" w:rsidP="000F163C">
            <w:pPr>
              <w:spacing w:line="360" w:lineRule="auto"/>
            </w:pPr>
          </w:p>
        </w:tc>
        <w:tc>
          <w:tcPr>
            <w:tcW w:w="1652" w:type="dxa"/>
          </w:tcPr>
          <w:p w14:paraId="3662C4F5" w14:textId="77777777" w:rsidR="00097E98" w:rsidRPr="00442838" w:rsidRDefault="00097E98" w:rsidP="000F163C">
            <w:pPr>
              <w:spacing w:line="360" w:lineRule="auto"/>
            </w:pPr>
          </w:p>
        </w:tc>
        <w:tc>
          <w:tcPr>
            <w:tcW w:w="3719" w:type="dxa"/>
          </w:tcPr>
          <w:p w14:paraId="062AB09E" w14:textId="77777777" w:rsidR="00097E98" w:rsidRPr="00442838" w:rsidRDefault="00097E98" w:rsidP="000F163C">
            <w:pPr>
              <w:spacing w:line="360" w:lineRule="auto"/>
            </w:pPr>
          </w:p>
        </w:tc>
        <w:tc>
          <w:tcPr>
            <w:tcW w:w="880" w:type="dxa"/>
          </w:tcPr>
          <w:p w14:paraId="2EC6470F" w14:textId="77777777" w:rsidR="00097E98" w:rsidRPr="00442838" w:rsidRDefault="00097E98" w:rsidP="000F163C">
            <w:pPr>
              <w:spacing w:line="360" w:lineRule="auto"/>
            </w:pPr>
          </w:p>
        </w:tc>
        <w:tc>
          <w:tcPr>
            <w:tcW w:w="724" w:type="dxa"/>
          </w:tcPr>
          <w:p w14:paraId="07A0E3FE" w14:textId="77777777" w:rsidR="00097E98" w:rsidRPr="00442838" w:rsidRDefault="00097E98" w:rsidP="000F163C">
            <w:pPr>
              <w:spacing w:line="360" w:lineRule="auto"/>
            </w:pPr>
          </w:p>
        </w:tc>
        <w:tc>
          <w:tcPr>
            <w:tcW w:w="724" w:type="dxa"/>
          </w:tcPr>
          <w:p w14:paraId="42573D12" w14:textId="77777777" w:rsidR="00097E98" w:rsidRPr="00442838" w:rsidRDefault="00097E98" w:rsidP="000F163C">
            <w:pPr>
              <w:spacing w:line="360" w:lineRule="auto"/>
            </w:pPr>
          </w:p>
        </w:tc>
        <w:tc>
          <w:tcPr>
            <w:tcW w:w="1976" w:type="dxa"/>
          </w:tcPr>
          <w:p w14:paraId="27CEC56A" w14:textId="77777777" w:rsidR="00097E98" w:rsidRPr="00442838" w:rsidRDefault="00097E98" w:rsidP="000F163C">
            <w:pPr>
              <w:spacing w:line="360" w:lineRule="auto"/>
            </w:pPr>
          </w:p>
        </w:tc>
      </w:tr>
    </w:tbl>
    <w:p w14:paraId="1A4517A3" w14:textId="77777777" w:rsidR="00097E98" w:rsidRPr="00442838" w:rsidRDefault="00097E98" w:rsidP="00097E98">
      <w:pPr>
        <w:rPr>
          <w:sz w:val="24"/>
        </w:rPr>
      </w:pPr>
    </w:p>
    <w:p w14:paraId="67A899E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0788AFB" w14:textId="77777777" w:rsidTr="000F163C">
        <w:tc>
          <w:tcPr>
            <w:tcW w:w="3596" w:type="dxa"/>
          </w:tcPr>
          <w:p w14:paraId="4A2472DB" w14:textId="77777777" w:rsidR="00097E98" w:rsidRPr="00442838" w:rsidRDefault="00097E98" w:rsidP="000F163C">
            <w:pPr>
              <w:rPr>
                <w:sz w:val="24"/>
              </w:rPr>
            </w:pPr>
          </w:p>
        </w:tc>
        <w:tc>
          <w:tcPr>
            <w:tcW w:w="3597" w:type="dxa"/>
          </w:tcPr>
          <w:p w14:paraId="735709C8" w14:textId="77777777" w:rsidR="00097E98" w:rsidRPr="00442838" w:rsidRDefault="00097E98" w:rsidP="000F163C">
            <w:pPr>
              <w:rPr>
                <w:sz w:val="24"/>
              </w:rPr>
            </w:pPr>
          </w:p>
        </w:tc>
        <w:tc>
          <w:tcPr>
            <w:tcW w:w="3597" w:type="dxa"/>
          </w:tcPr>
          <w:p w14:paraId="6D1F2FC5" w14:textId="77777777" w:rsidR="00097E98" w:rsidRPr="00442838" w:rsidRDefault="00097E98" w:rsidP="000F163C">
            <w:pPr>
              <w:rPr>
                <w:sz w:val="24"/>
              </w:rPr>
            </w:pPr>
          </w:p>
        </w:tc>
      </w:tr>
      <w:tr w:rsidR="00097E98" w:rsidRPr="00442838" w14:paraId="1B11CED7" w14:textId="77777777" w:rsidTr="000F163C">
        <w:tc>
          <w:tcPr>
            <w:tcW w:w="3596" w:type="dxa"/>
          </w:tcPr>
          <w:p w14:paraId="0B78A71D" w14:textId="77777777" w:rsidR="00097E98" w:rsidRPr="00442838" w:rsidRDefault="00097E98" w:rsidP="000F163C">
            <w:pPr>
              <w:rPr>
                <w:sz w:val="24"/>
              </w:rPr>
            </w:pPr>
          </w:p>
        </w:tc>
        <w:tc>
          <w:tcPr>
            <w:tcW w:w="3597" w:type="dxa"/>
          </w:tcPr>
          <w:p w14:paraId="2EAFB48A" w14:textId="77777777" w:rsidR="00097E98" w:rsidRPr="00442838" w:rsidRDefault="00097E98" w:rsidP="000F163C">
            <w:pPr>
              <w:rPr>
                <w:sz w:val="24"/>
              </w:rPr>
            </w:pPr>
          </w:p>
        </w:tc>
        <w:tc>
          <w:tcPr>
            <w:tcW w:w="3597" w:type="dxa"/>
          </w:tcPr>
          <w:p w14:paraId="25ADE408" w14:textId="77777777" w:rsidR="00097E98" w:rsidRPr="00442838" w:rsidRDefault="00097E98" w:rsidP="000F163C">
            <w:pPr>
              <w:rPr>
                <w:sz w:val="24"/>
              </w:rPr>
            </w:pPr>
          </w:p>
        </w:tc>
      </w:tr>
    </w:tbl>
    <w:p w14:paraId="1538CFF8" w14:textId="77777777" w:rsidR="00097E98" w:rsidRPr="00442838" w:rsidRDefault="00097E98" w:rsidP="00097E98">
      <w:pPr>
        <w:rPr>
          <w:sz w:val="24"/>
        </w:rPr>
      </w:pPr>
    </w:p>
    <w:p w14:paraId="3F8F29F8" w14:textId="77777777" w:rsidR="00097E98" w:rsidRPr="00442838" w:rsidRDefault="00097E98" w:rsidP="00097E98">
      <w:pPr>
        <w:rPr>
          <w:sz w:val="24"/>
        </w:rPr>
      </w:pPr>
      <w:r w:rsidRPr="00442838">
        <w:rPr>
          <w:sz w:val="24"/>
        </w:rPr>
        <w:t>Sprites:</w:t>
      </w:r>
    </w:p>
    <w:p w14:paraId="7249F6DE" w14:textId="77777777" w:rsidR="00097E98" w:rsidRPr="00442838" w:rsidRDefault="00097E98" w:rsidP="00097E98">
      <w:pPr>
        <w:rPr>
          <w:sz w:val="24"/>
        </w:rPr>
      </w:pPr>
      <w:r w:rsidRPr="00442838">
        <w:rPr>
          <w:sz w:val="24"/>
        </w:rPr>
        <w:br w:type="page"/>
      </w:r>
    </w:p>
    <w:p w14:paraId="1A909272" w14:textId="77777777" w:rsidR="00097E98" w:rsidRPr="00442838" w:rsidRDefault="00097E98" w:rsidP="00097E98">
      <w:pPr>
        <w:rPr>
          <w:sz w:val="24"/>
        </w:rPr>
      </w:pPr>
      <w:r w:rsidRPr="00442838">
        <w:rPr>
          <w:sz w:val="24"/>
        </w:rPr>
        <w:lastRenderedPageBreak/>
        <w:t>Family Page</w:t>
      </w:r>
    </w:p>
    <w:p w14:paraId="374ED33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08C5F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8563F92" w14:textId="77777777" w:rsidTr="000F163C">
        <w:trPr>
          <w:trHeight w:val="896"/>
        </w:trPr>
        <w:tc>
          <w:tcPr>
            <w:tcW w:w="1251" w:type="dxa"/>
          </w:tcPr>
          <w:p w14:paraId="79A01D73" w14:textId="77777777" w:rsidR="00097E98" w:rsidRPr="00442838" w:rsidRDefault="00097E98" w:rsidP="000F163C">
            <w:pPr>
              <w:spacing w:line="360" w:lineRule="auto"/>
            </w:pPr>
            <w:r w:rsidRPr="00442838">
              <w:t>Pokemon</w:t>
            </w:r>
          </w:p>
          <w:p w14:paraId="0E96BADE" w14:textId="77777777" w:rsidR="00097E98" w:rsidRPr="00442838" w:rsidRDefault="00097E98" w:rsidP="000F163C">
            <w:pPr>
              <w:spacing w:line="360" w:lineRule="auto"/>
            </w:pPr>
            <w:r w:rsidRPr="00442838">
              <w:t>Name</w:t>
            </w:r>
          </w:p>
        </w:tc>
        <w:tc>
          <w:tcPr>
            <w:tcW w:w="1652" w:type="dxa"/>
          </w:tcPr>
          <w:p w14:paraId="478B9450" w14:textId="77777777" w:rsidR="00097E98" w:rsidRPr="00442838" w:rsidRDefault="00097E98" w:rsidP="000F163C">
            <w:pPr>
              <w:spacing w:line="360" w:lineRule="auto"/>
            </w:pPr>
            <w:r w:rsidRPr="00442838">
              <w:t>Pokemon Number</w:t>
            </w:r>
          </w:p>
        </w:tc>
        <w:tc>
          <w:tcPr>
            <w:tcW w:w="3719" w:type="dxa"/>
          </w:tcPr>
          <w:p w14:paraId="50C5ADB5" w14:textId="77777777" w:rsidR="00097E98" w:rsidRPr="00442838" w:rsidRDefault="00097E98" w:rsidP="000F163C">
            <w:pPr>
              <w:spacing w:line="360" w:lineRule="auto"/>
            </w:pPr>
            <w:r w:rsidRPr="00442838">
              <w:t>Base Stats</w:t>
            </w:r>
          </w:p>
          <w:p w14:paraId="4AA5E121"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8BA89CD" w14:textId="77777777" w:rsidR="00097E98" w:rsidRPr="00442838" w:rsidRDefault="00097E98" w:rsidP="000F163C">
            <w:pPr>
              <w:spacing w:line="360" w:lineRule="auto"/>
            </w:pPr>
            <w:r w:rsidRPr="00442838">
              <w:t>Ability</w:t>
            </w:r>
          </w:p>
        </w:tc>
        <w:tc>
          <w:tcPr>
            <w:tcW w:w="724" w:type="dxa"/>
          </w:tcPr>
          <w:p w14:paraId="07455D03" w14:textId="77777777" w:rsidR="00097E98" w:rsidRPr="00442838" w:rsidRDefault="00097E98" w:rsidP="000F163C">
            <w:pPr>
              <w:spacing w:line="360" w:lineRule="auto"/>
            </w:pPr>
            <w:r w:rsidRPr="00442838">
              <w:t>Type 1</w:t>
            </w:r>
          </w:p>
        </w:tc>
        <w:tc>
          <w:tcPr>
            <w:tcW w:w="724" w:type="dxa"/>
          </w:tcPr>
          <w:p w14:paraId="0B0DDFE9" w14:textId="77777777" w:rsidR="00097E98" w:rsidRPr="00442838" w:rsidRDefault="00097E98" w:rsidP="000F163C">
            <w:pPr>
              <w:spacing w:line="360" w:lineRule="auto"/>
            </w:pPr>
            <w:r w:rsidRPr="00442838">
              <w:t>Type 2</w:t>
            </w:r>
          </w:p>
        </w:tc>
        <w:tc>
          <w:tcPr>
            <w:tcW w:w="1976" w:type="dxa"/>
          </w:tcPr>
          <w:p w14:paraId="2E539A61" w14:textId="77777777" w:rsidR="00097E98" w:rsidRPr="00442838" w:rsidRDefault="00097E98" w:rsidP="000F163C">
            <w:pPr>
              <w:spacing w:line="360" w:lineRule="auto"/>
            </w:pPr>
            <w:r w:rsidRPr="00442838">
              <w:t>Evolution</w:t>
            </w:r>
          </w:p>
        </w:tc>
      </w:tr>
      <w:tr w:rsidR="00097E98" w:rsidRPr="00442838" w14:paraId="14BA0BD7" w14:textId="77777777" w:rsidTr="000F163C">
        <w:trPr>
          <w:trHeight w:val="454"/>
        </w:trPr>
        <w:tc>
          <w:tcPr>
            <w:tcW w:w="1251" w:type="dxa"/>
          </w:tcPr>
          <w:p w14:paraId="7FD1B70D" w14:textId="77777777" w:rsidR="00097E98" w:rsidRPr="00442838" w:rsidRDefault="00097E98" w:rsidP="000F163C">
            <w:pPr>
              <w:spacing w:line="360" w:lineRule="auto"/>
            </w:pPr>
          </w:p>
        </w:tc>
        <w:tc>
          <w:tcPr>
            <w:tcW w:w="1652" w:type="dxa"/>
          </w:tcPr>
          <w:p w14:paraId="2B6866F5" w14:textId="77777777" w:rsidR="00097E98" w:rsidRPr="00442838" w:rsidRDefault="00097E98" w:rsidP="000F163C">
            <w:pPr>
              <w:spacing w:line="360" w:lineRule="auto"/>
            </w:pPr>
          </w:p>
        </w:tc>
        <w:tc>
          <w:tcPr>
            <w:tcW w:w="3719" w:type="dxa"/>
          </w:tcPr>
          <w:p w14:paraId="5F429AF2" w14:textId="77777777" w:rsidR="00097E98" w:rsidRPr="00442838" w:rsidRDefault="00097E98" w:rsidP="000F163C">
            <w:pPr>
              <w:spacing w:line="360" w:lineRule="auto"/>
            </w:pPr>
          </w:p>
        </w:tc>
        <w:tc>
          <w:tcPr>
            <w:tcW w:w="880" w:type="dxa"/>
          </w:tcPr>
          <w:p w14:paraId="193F1CDE" w14:textId="77777777" w:rsidR="00097E98" w:rsidRPr="00442838" w:rsidRDefault="00097E98" w:rsidP="000F163C">
            <w:pPr>
              <w:spacing w:line="360" w:lineRule="auto"/>
            </w:pPr>
          </w:p>
        </w:tc>
        <w:tc>
          <w:tcPr>
            <w:tcW w:w="724" w:type="dxa"/>
          </w:tcPr>
          <w:p w14:paraId="25433A28" w14:textId="77777777" w:rsidR="00097E98" w:rsidRPr="00442838" w:rsidRDefault="00097E98" w:rsidP="000F163C">
            <w:pPr>
              <w:spacing w:line="360" w:lineRule="auto"/>
            </w:pPr>
          </w:p>
        </w:tc>
        <w:tc>
          <w:tcPr>
            <w:tcW w:w="724" w:type="dxa"/>
          </w:tcPr>
          <w:p w14:paraId="1F1ACB47" w14:textId="77777777" w:rsidR="00097E98" w:rsidRPr="00442838" w:rsidRDefault="00097E98" w:rsidP="000F163C">
            <w:pPr>
              <w:spacing w:line="360" w:lineRule="auto"/>
            </w:pPr>
          </w:p>
        </w:tc>
        <w:tc>
          <w:tcPr>
            <w:tcW w:w="1976" w:type="dxa"/>
          </w:tcPr>
          <w:p w14:paraId="61F525DA" w14:textId="77777777" w:rsidR="00097E98" w:rsidRPr="00442838" w:rsidRDefault="00097E98" w:rsidP="000F163C">
            <w:pPr>
              <w:spacing w:line="360" w:lineRule="auto"/>
            </w:pPr>
          </w:p>
        </w:tc>
      </w:tr>
      <w:tr w:rsidR="00097E98" w:rsidRPr="00442838" w14:paraId="3A433691" w14:textId="77777777" w:rsidTr="000F163C">
        <w:trPr>
          <w:trHeight w:val="441"/>
        </w:trPr>
        <w:tc>
          <w:tcPr>
            <w:tcW w:w="1251" w:type="dxa"/>
          </w:tcPr>
          <w:p w14:paraId="4065034F" w14:textId="77777777" w:rsidR="00097E98" w:rsidRPr="00442838" w:rsidRDefault="00097E98" w:rsidP="000F163C">
            <w:pPr>
              <w:spacing w:line="360" w:lineRule="auto"/>
            </w:pPr>
          </w:p>
        </w:tc>
        <w:tc>
          <w:tcPr>
            <w:tcW w:w="1652" w:type="dxa"/>
          </w:tcPr>
          <w:p w14:paraId="7E3CBD1F" w14:textId="77777777" w:rsidR="00097E98" w:rsidRPr="00442838" w:rsidRDefault="00097E98" w:rsidP="000F163C">
            <w:pPr>
              <w:spacing w:line="360" w:lineRule="auto"/>
            </w:pPr>
          </w:p>
        </w:tc>
        <w:tc>
          <w:tcPr>
            <w:tcW w:w="3719" w:type="dxa"/>
          </w:tcPr>
          <w:p w14:paraId="7B303CC7" w14:textId="77777777" w:rsidR="00097E98" w:rsidRPr="00442838" w:rsidRDefault="00097E98" w:rsidP="000F163C">
            <w:pPr>
              <w:spacing w:line="360" w:lineRule="auto"/>
            </w:pPr>
          </w:p>
        </w:tc>
        <w:tc>
          <w:tcPr>
            <w:tcW w:w="880" w:type="dxa"/>
          </w:tcPr>
          <w:p w14:paraId="04989B81" w14:textId="77777777" w:rsidR="00097E98" w:rsidRPr="00442838" w:rsidRDefault="00097E98" w:rsidP="000F163C">
            <w:pPr>
              <w:spacing w:line="360" w:lineRule="auto"/>
            </w:pPr>
          </w:p>
        </w:tc>
        <w:tc>
          <w:tcPr>
            <w:tcW w:w="724" w:type="dxa"/>
          </w:tcPr>
          <w:p w14:paraId="6D92450E" w14:textId="77777777" w:rsidR="00097E98" w:rsidRPr="00442838" w:rsidRDefault="00097E98" w:rsidP="000F163C">
            <w:pPr>
              <w:spacing w:line="360" w:lineRule="auto"/>
            </w:pPr>
          </w:p>
        </w:tc>
        <w:tc>
          <w:tcPr>
            <w:tcW w:w="724" w:type="dxa"/>
          </w:tcPr>
          <w:p w14:paraId="1F7015D6" w14:textId="77777777" w:rsidR="00097E98" w:rsidRPr="00442838" w:rsidRDefault="00097E98" w:rsidP="000F163C">
            <w:pPr>
              <w:spacing w:line="360" w:lineRule="auto"/>
            </w:pPr>
          </w:p>
        </w:tc>
        <w:tc>
          <w:tcPr>
            <w:tcW w:w="1976" w:type="dxa"/>
          </w:tcPr>
          <w:p w14:paraId="2A026E03" w14:textId="77777777" w:rsidR="00097E98" w:rsidRPr="00442838" w:rsidRDefault="00097E98" w:rsidP="000F163C">
            <w:pPr>
              <w:spacing w:line="360" w:lineRule="auto"/>
            </w:pPr>
          </w:p>
        </w:tc>
      </w:tr>
      <w:tr w:rsidR="00097E98" w:rsidRPr="00442838" w14:paraId="35AE8F77" w14:textId="77777777" w:rsidTr="000F163C">
        <w:trPr>
          <w:trHeight w:val="441"/>
        </w:trPr>
        <w:tc>
          <w:tcPr>
            <w:tcW w:w="1251" w:type="dxa"/>
          </w:tcPr>
          <w:p w14:paraId="3F912B79" w14:textId="77777777" w:rsidR="00097E98" w:rsidRPr="00442838" w:rsidRDefault="00097E98" w:rsidP="000F163C">
            <w:pPr>
              <w:spacing w:line="360" w:lineRule="auto"/>
            </w:pPr>
          </w:p>
        </w:tc>
        <w:tc>
          <w:tcPr>
            <w:tcW w:w="1652" w:type="dxa"/>
          </w:tcPr>
          <w:p w14:paraId="3F3D8FC8" w14:textId="77777777" w:rsidR="00097E98" w:rsidRPr="00442838" w:rsidRDefault="00097E98" w:rsidP="000F163C">
            <w:pPr>
              <w:spacing w:line="360" w:lineRule="auto"/>
            </w:pPr>
          </w:p>
        </w:tc>
        <w:tc>
          <w:tcPr>
            <w:tcW w:w="3719" w:type="dxa"/>
          </w:tcPr>
          <w:p w14:paraId="37C1C8CB" w14:textId="77777777" w:rsidR="00097E98" w:rsidRPr="00442838" w:rsidRDefault="00097E98" w:rsidP="000F163C">
            <w:pPr>
              <w:spacing w:line="360" w:lineRule="auto"/>
            </w:pPr>
          </w:p>
        </w:tc>
        <w:tc>
          <w:tcPr>
            <w:tcW w:w="880" w:type="dxa"/>
          </w:tcPr>
          <w:p w14:paraId="2040E51F" w14:textId="77777777" w:rsidR="00097E98" w:rsidRPr="00442838" w:rsidRDefault="00097E98" w:rsidP="000F163C">
            <w:pPr>
              <w:spacing w:line="360" w:lineRule="auto"/>
            </w:pPr>
          </w:p>
        </w:tc>
        <w:tc>
          <w:tcPr>
            <w:tcW w:w="724" w:type="dxa"/>
          </w:tcPr>
          <w:p w14:paraId="74A293C6" w14:textId="77777777" w:rsidR="00097E98" w:rsidRPr="00442838" w:rsidRDefault="00097E98" w:rsidP="000F163C">
            <w:pPr>
              <w:spacing w:line="360" w:lineRule="auto"/>
            </w:pPr>
          </w:p>
        </w:tc>
        <w:tc>
          <w:tcPr>
            <w:tcW w:w="724" w:type="dxa"/>
          </w:tcPr>
          <w:p w14:paraId="1C0C1801" w14:textId="77777777" w:rsidR="00097E98" w:rsidRPr="00442838" w:rsidRDefault="00097E98" w:rsidP="000F163C">
            <w:pPr>
              <w:spacing w:line="360" w:lineRule="auto"/>
            </w:pPr>
          </w:p>
        </w:tc>
        <w:tc>
          <w:tcPr>
            <w:tcW w:w="1976" w:type="dxa"/>
          </w:tcPr>
          <w:p w14:paraId="1701A89F" w14:textId="77777777" w:rsidR="00097E98" w:rsidRPr="00442838" w:rsidRDefault="00097E98" w:rsidP="000F163C">
            <w:pPr>
              <w:spacing w:line="360" w:lineRule="auto"/>
            </w:pPr>
          </w:p>
        </w:tc>
      </w:tr>
      <w:tr w:rsidR="00097E98" w:rsidRPr="00442838" w14:paraId="73B4AF43" w14:textId="77777777" w:rsidTr="000F163C">
        <w:trPr>
          <w:trHeight w:val="896"/>
        </w:trPr>
        <w:tc>
          <w:tcPr>
            <w:tcW w:w="1251" w:type="dxa"/>
          </w:tcPr>
          <w:p w14:paraId="04C28873" w14:textId="77777777" w:rsidR="00097E98" w:rsidRPr="00442838" w:rsidRDefault="00097E98" w:rsidP="000F163C">
            <w:pPr>
              <w:spacing w:line="360" w:lineRule="auto"/>
            </w:pPr>
          </w:p>
        </w:tc>
        <w:tc>
          <w:tcPr>
            <w:tcW w:w="1652" w:type="dxa"/>
          </w:tcPr>
          <w:p w14:paraId="35F94A71" w14:textId="77777777" w:rsidR="00097E98" w:rsidRPr="00442838" w:rsidRDefault="00097E98" w:rsidP="000F163C">
            <w:pPr>
              <w:spacing w:line="360" w:lineRule="auto"/>
            </w:pPr>
          </w:p>
        </w:tc>
        <w:tc>
          <w:tcPr>
            <w:tcW w:w="3719" w:type="dxa"/>
          </w:tcPr>
          <w:p w14:paraId="37A9A067" w14:textId="77777777" w:rsidR="00097E98" w:rsidRPr="00442838" w:rsidRDefault="00097E98" w:rsidP="000F163C">
            <w:pPr>
              <w:spacing w:line="360" w:lineRule="auto"/>
            </w:pPr>
          </w:p>
        </w:tc>
        <w:tc>
          <w:tcPr>
            <w:tcW w:w="880" w:type="dxa"/>
          </w:tcPr>
          <w:p w14:paraId="017B509C" w14:textId="77777777" w:rsidR="00097E98" w:rsidRPr="00442838" w:rsidRDefault="00097E98" w:rsidP="000F163C">
            <w:pPr>
              <w:spacing w:line="360" w:lineRule="auto"/>
            </w:pPr>
          </w:p>
        </w:tc>
        <w:tc>
          <w:tcPr>
            <w:tcW w:w="724" w:type="dxa"/>
          </w:tcPr>
          <w:p w14:paraId="72D02532" w14:textId="77777777" w:rsidR="00097E98" w:rsidRPr="00442838" w:rsidRDefault="00097E98" w:rsidP="000F163C">
            <w:pPr>
              <w:spacing w:line="360" w:lineRule="auto"/>
            </w:pPr>
          </w:p>
        </w:tc>
        <w:tc>
          <w:tcPr>
            <w:tcW w:w="724" w:type="dxa"/>
          </w:tcPr>
          <w:p w14:paraId="362FD5AB" w14:textId="77777777" w:rsidR="00097E98" w:rsidRPr="00442838" w:rsidRDefault="00097E98" w:rsidP="000F163C">
            <w:pPr>
              <w:spacing w:line="360" w:lineRule="auto"/>
            </w:pPr>
          </w:p>
        </w:tc>
        <w:tc>
          <w:tcPr>
            <w:tcW w:w="1976" w:type="dxa"/>
          </w:tcPr>
          <w:p w14:paraId="6424D2B7" w14:textId="77777777" w:rsidR="00097E98" w:rsidRPr="00442838" w:rsidRDefault="00097E98" w:rsidP="000F163C">
            <w:pPr>
              <w:spacing w:line="360" w:lineRule="auto"/>
            </w:pPr>
          </w:p>
        </w:tc>
      </w:tr>
    </w:tbl>
    <w:p w14:paraId="75B4960C" w14:textId="77777777" w:rsidR="00097E98" w:rsidRPr="00442838" w:rsidRDefault="00097E98" w:rsidP="00097E98">
      <w:pPr>
        <w:rPr>
          <w:sz w:val="24"/>
        </w:rPr>
      </w:pPr>
    </w:p>
    <w:p w14:paraId="2BED3C2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B8E79E" w14:textId="77777777" w:rsidTr="000F163C">
        <w:tc>
          <w:tcPr>
            <w:tcW w:w="3596" w:type="dxa"/>
          </w:tcPr>
          <w:p w14:paraId="472A60E4" w14:textId="77777777" w:rsidR="00097E98" w:rsidRPr="00442838" w:rsidRDefault="00097E98" w:rsidP="000F163C">
            <w:pPr>
              <w:rPr>
                <w:sz w:val="24"/>
              </w:rPr>
            </w:pPr>
          </w:p>
        </w:tc>
        <w:tc>
          <w:tcPr>
            <w:tcW w:w="3597" w:type="dxa"/>
          </w:tcPr>
          <w:p w14:paraId="3FD3DCCD" w14:textId="77777777" w:rsidR="00097E98" w:rsidRPr="00442838" w:rsidRDefault="00097E98" w:rsidP="000F163C">
            <w:pPr>
              <w:rPr>
                <w:sz w:val="24"/>
              </w:rPr>
            </w:pPr>
          </w:p>
        </w:tc>
        <w:tc>
          <w:tcPr>
            <w:tcW w:w="3597" w:type="dxa"/>
          </w:tcPr>
          <w:p w14:paraId="3DCA735F" w14:textId="77777777" w:rsidR="00097E98" w:rsidRPr="00442838" w:rsidRDefault="00097E98" w:rsidP="000F163C">
            <w:pPr>
              <w:rPr>
                <w:sz w:val="24"/>
              </w:rPr>
            </w:pPr>
          </w:p>
        </w:tc>
      </w:tr>
      <w:tr w:rsidR="00097E98" w:rsidRPr="00442838" w14:paraId="26A37CBB" w14:textId="77777777" w:rsidTr="000F163C">
        <w:tc>
          <w:tcPr>
            <w:tcW w:w="3596" w:type="dxa"/>
          </w:tcPr>
          <w:p w14:paraId="429A65A6" w14:textId="77777777" w:rsidR="00097E98" w:rsidRPr="00442838" w:rsidRDefault="00097E98" w:rsidP="000F163C">
            <w:pPr>
              <w:rPr>
                <w:sz w:val="24"/>
              </w:rPr>
            </w:pPr>
          </w:p>
        </w:tc>
        <w:tc>
          <w:tcPr>
            <w:tcW w:w="3597" w:type="dxa"/>
          </w:tcPr>
          <w:p w14:paraId="383A758F" w14:textId="77777777" w:rsidR="00097E98" w:rsidRPr="00442838" w:rsidRDefault="00097E98" w:rsidP="000F163C">
            <w:pPr>
              <w:rPr>
                <w:sz w:val="24"/>
              </w:rPr>
            </w:pPr>
          </w:p>
        </w:tc>
        <w:tc>
          <w:tcPr>
            <w:tcW w:w="3597" w:type="dxa"/>
          </w:tcPr>
          <w:p w14:paraId="35BCCA23" w14:textId="77777777" w:rsidR="00097E98" w:rsidRPr="00442838" w:rsidRDefault="00097E98" w:rsidP="000F163C">
            <w:pPr>
              <w:rPr>
                <w:sz w:val="24"/>
              </w:rPr>
            </w:pPr>
          </w:p>
        </w:tc>
      </w:tr>
    </w:tbl>
    <w:p w14:paraId="68F4C781" w14:textId="77777777" w:rsidR="00097E98" w:rsidRPr="00442838" w:rsidRDefault="00097E98" w:rsidP="00097E98">
      <w:pPr>
        <w:rPr>
          <w:sz w:val="24"/>
        </w:rPr>
      </w:pPr>
    </w:p>
    <w:p w14:paraId="11969B33" w14:textId="77777777" w:rsidR="00097E98" w:rsidRPr="00442838" w:rsidRDefault="00097E98" w:rsidP="00097E98">
      <w:pPr>
        <w:rPr>
          <w:sz w:val="24"/>
        </w:rPr>
      </w:pPr>
      <w:r w:rsidRPr="00442838">
        <w:rPr>
          <w:sz w:val="24"/>
        </w:rPr>
        <w:t>Sprites:</w:t>
      </w:r>
    </w:p>
    <w:p w14:paraId="59CCA641" w14:textId="77777777" w:rsidR="00097E98" w:rsidRPr="00442838" w:rsidRDefault="00097E98" w:rsidP="00097E98">
      <w:pPr>
        <w:rPr>
          <w:sz w:val="24"/>
        </w:rPr>
      </w:pPr>
      <w:r w:rsidRPr="00442838">
        <w:rPr>
          <w:sz w:val="24"/>
        </w:rPr>
        <w:br w:type="page"/>
      </w:r>
    </w:p>
    <w:p w14:paraId="1B12E455" w14:textId="77777777" w:rsidR="00097E98" w:rsidRPr="00442838" w:rsidRDefault="00097E98" w:rsidP="00097E98">
      <w:pPr>
        <w:rPr>
          <w:sz w:val="24"/>
        </w:rPr>
      </w:pPr>
      <w:r w:rsidRPr="00442838">
        <w:rPr>
          <w:sz w:val="24"/>
        </w:rPr>
        <w:lastRenderedPageBreak/>
        <w:t>Family Page</w:t>
      </w:r>
    </w:p>
    <w:p w14:paraId="3ECE46C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A7D249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3DC7577" w14:textId="77777777" w:rsidTr="000F163C">
        <w:trPr>
          <w:trHeight w:val="896"/>
        </w:trPr>
        <w:tc>
          <w:tcPr>
            <w:tcW w:w="1251" w:type="dxa"/>
          </w:tcPr>
          <w:p w14:paraId="7DF1A3D2" w14:textId="77777777" w:rsidR="00097E98" w:rsidRPr="00442838" w:rsidRDefault="00097E98" w:rsidP="000F163C">
            <w:pPr>
              <w:spacing w:line="360" w:lineRule="auto"/>
            </w:pPr>
            <w:r w:rsidRPr="00442838">
              <w:t>Pokemon</w:t>
            </w:r>
          </w:p>
          <w:p w14:paraId="3A26AFDE" w14:textId="77777777" w:rsidR="00097E98" w:rsidRPr="00442838" w:rsidRDefault="00097E98" w:rsidP="000F163C">
            <w:pPr>
              <w:spacing w:line="360" w:lineRule="auto"/>
            </w:pPr>
            <w:r w:rsidRPr="00442838">
              <w:t>Name</w:t>
            </w:r>
          </w:p>
        </w:tc>
        <w:tc>
          <w:tcPr>
            <w:tcW w:w="1652" w:type="dxa"/>
          </w:tcPr>
          <w:p w14:paraId="7935A5CC" w14:textId="77777777" w:rsidR="00097E98" w:rsidRPr="00442838" w:rsidRDefault="00097E98" w:rsidP="000F163C">
            <w:pPr>
              <w:spacing w:line="360" w:lineRule="auto"/>
            </w:pPr>
            <w:r w:rsidRPr="00442838">
              <w:t>Pokemon Number</w:t>
            </w:r>
          </w:p>
        </w:tc>
        <w:tc>
          <w:tcPr>
            <w:tcW w:w="3719" w:type="dxa"/>
          </w:tcPr>
          <w:p w14:paraId="1A266E42" w14:textId="77777777" w:rsidR="00097E98" w:rsidRPr="00442838" w:rsidRDefault="00097E98" w:rsidP="000F163C">
            <w:pPr>
              <w:spacing w:line="360" w:lineRule="auto"/>
            </w:pPr>
            <w:r w:rsidRPr="00442838">
              <w:t>Base Stats</w:t>
            </w:r>
          </w:p>
          <w:p w14:paraId="4F60AA3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A6F3B27" w14:textId="77777777" w:rsidR="00097E98" w:rsidRPr="00442838" w:rsidRDefault="00097E98" w:rsidP="000F163C">
            <w:pPr>
              <w:spacing w:line="360" w:lineRule="auto"/>
            </w:pPr>
            <w:r w:rsidRPr="00442838">
              <w:t>Ability</w:t>
            </w:r>
          </w:p>
        </w:tc>
        <w:tc>
          <w:tcPr>
            <w:tcW w:w="724" w:type="dxa"/>
          </w:tcPr>
          <w:p w14:paraId="283D16F8" w14:textId="77777777" w:rsidR="00097E98" w:rsidRPr="00442838" w:rsidRDefault="00097E98" w:rsidP="000F163C">
            <w:pPr>
              <w:spacing w:line="360" w:lineRule="auto"/>
            </w:pPr>
            <w:r w:rsidRPr="00442838">
              <w:t>Type 1</w:t>
            </w:r>
          </w:p>
        </w:tc>
        <w:tc>
          <w:tcPr>
            <w:tcW w:w="724" w:type="dxa"/>
          </w:tcPr>
          <w:p w14:paraId="4AA6ECBA" w14:textId="77777777" w:rsidR="00097E98" w:rsidRPr="00442838" w:rsidRDefault="00097E98" w:rsidP="000F163C">
            <w:pPr>
              <w:spacing w:line="360" w:lineRule="auto"/>
            </w:pPr>
            <w:r w:rsidRPr="00442838">
              <w:t>Type 2</w:t>
            </w:r>
          </w:p>
        </w:tc>
        <w:tc>
          <w:tcPr>
            <w:tcW w:w="1976" w:type="dxa"/>
          </w:tcPr>
          <w:p w14:paraId="00D48419" w14:textId="77777777" w:rsidR="00097E98" w:rsidRPr="00442838" w:rsidRDefault="00097E98" w:rsidP="000F163C">
            <w:pPr>
              <w:spacing w:line="360" w:lineRule="auto"/>
            </w:pPr>
            <w:r w:rsidRPr="00442838">
              <w:t>Evolution</w:t>
            </w:r>
          </w:p>
        </w:tc>
      </w:tr>
      <w:tr w:rsidR="00097E98" w:rsidRPr="00442838" w14:paraId="7914290B" w14:textId="77777777" w:rsidTr="000F163C">
        <w:trPr>
          <w:trHeight w:val="454"/>
        </w:trPr>
        <w:tc>
          <w:tcPr>
            <w:tcW w:w="1251" w:type="dxa"/>
          </w:tcPr>
          <w:p w14:paraId="6B9353E2" w14:textId="77777777" w:rsidR="00097E98" w:rsidRPr="00442838" w:rsidRDefault="00097E98" w:rsidP="000F163C">
            <w:pPr>
              <w:spacing w:line="360" w:lineRule="auto"/>
            </w:pPr>
          </w:p>
        </w:tc>
        <w:tc>
          <w:tcPr>
            <w:tcW w:w="1652" w:type="dxa"/>
          </w:tcPr>
          <w:p w14:paraId="0E060203" w14:textId="77777777" w:rsidR="00097E98" w:rsidRPr="00442838" w:rsidRDefault="00097E98" w:rsidP="000F163C">
            <w:pPr>
              <w:spacing w:line="360" w:lineRule="auto"/>
            </w:pPr>
          </w:p>
        </w:tc>
        <w:tc>
          <w:tcPr>
            <w:tcW w:w="3719" w:type="dxa"/>
          </w:tcPr>
          <w:p w14:paraId="1787D8C7" w14:textId="77777777" w:rsidR="00097E98" w:rsidRPr="00442838" w:rsidRDefault="00097E98" w:rsidP="000F163C">
            <w:pPr>
              <w:spacing w:line="360" w:lineRule="auto"/>
            </w:pPr>
          </w:p>
        </w:tc>
        <w:tc>
          <w:tcPr>
            <w:tcW w:w="880" w:type="dxa"/>
          </w:tcPr>
          <w:p w14:paraId="5193F9CC" w14:textId="77777777" w:rsidR="00097E98" w:rsidRPr="00442838" w:rsidRDefault="00097E98" w:rsidP="000F163C">
            <w:pPr>
              <w:spacing w:line="360" w:lineRule="auto"/>
            </w:pPr>
          </w:p>
        </w:tc>
        <w:tc>
          <w:tcPr>
            <w:tcW w:w="724" w:type="dxa"/>
          </w:tcPr>
          <w:p w14:paraId="34E2E718" w14:textId="77777777" w:rsidR="00097E98" w:rsidRPr="00442838" w:rsidRDefault="00097E98" w:rsidP="000F163C">
            <w:pPr>
              <w:spacing w:line="360" w:lineRule="auto"/>
            </w:pPr>
          </w:p>
        </w:tc>
        <w:tc>
          <w:tcPr>
            <w:tcW w:w="724" w:type="dxa"/>
          </w:tcPr>
          <w:p w14:paraId="7FC85157" w14:textId="77777777" w:rsidR="00097E98" w:rsidRPr="00442838" w:rsidRDefault="00097E98" w:rsidP="000F163C">
            <w:pPr>
              <w:spacing w:line="360" w:lineRule="auto"/>
            </w:pPr>
          </w:p>
        </w:tc>
        <w:tc>
          <w:tcPr>
            <w:tcW w:w="1976" w:type="dxa"/>
          </w:tcPr>
          <w:p w14:paraId="42E57DB4" w14:textId="77777777" w:rsidR="00097E98" w:rsidRPr="00442838" w:rsidRDefault="00097E98" w:rsidP="000F163C">
            <w:pPr>
              <w:spacing w:line="360" w:lineRule="auto"/>
            </w:pPr>
          </w:p>
        </w:tc>
      </w:tr>
      <w:tr w:rsidR="00097E98" w:rsidRPr="00442838" w14:paraId="555D2198" w14:textId="77777777" w:rsidTr="000F163C">
        <w:trPr>
          <w:trHeight w:val="441"/>
        </w:trPr>
        <w:tc>
          <w:tcPr>
            <w:tcW w:w="1251" w:type="dxa"/>
          </w:tcPr>
          <w:p w14:paraId="15779637" w14:textId="77777777" w:rsidR="00097E98" w:rsidRPr="00442838" w:rsidRDefault="00097E98" w:rsidP="000F163C">
            <w:pPr>
              <w:spacing w:line="360" w:lineRule="auto"/>
            </w:pPr>
          </w:p>
        </w:tc>
        <w:tc>
          <w:tcPr>
            <w:tcW w:w="1652" w:type="dxa"/>
          </w:tcPr>
          <w:p w14:paraId="27CA8257" w14:textId="77777777" w:rsidR="00097E98" w:rsidRPr="00442838" w:rsidRDefault="00097E98" w:rsidP="000F163C">
            <w:pPr>
              <w:spacing w:line="360" w:lineRule="auto"/>
            </w:pPr>
          </w:p>
        </w:tc>
        <w:tc>
          <w:tcPr>
            <w:tcW w:w="3719" w:type="dxa"/>
          </w:tcPr>
          <w:p w14:paraId="1EF70C97" w14:textId="77777777" w:rsidR="00097E98" w:rsidRPr="00442838" w:rsidRDefault="00097E98" w:rsidP="000F163C">
            <w:pPr>
              <w:spacing w:line="360" w:lineRule="auto"/>
            </w:pPr>
          </w:p>
        </w:tc>
        <w:tc>
          <w:tcPr>
            <w:tcW w:w="880" w:type="dxa"/>
          </w:tcPr>
          <w:p w14:paraId="06AAAD30" w14:textId="77777777" w:rsidR="00097E98" w:rsidRPr="00442838" w:rsidRDefault="00097E98" w:rsidP="000F163C">
            <w:pPr>
              <w:spacing w:line="360" w:lineRule="auto"/>
            </w:pPr>
          </w:p>
        </w:tc>
        <w:tc>
          <w:tcPr>
            <w:tcW w:w="724" w:type="dxa"/>
          </w:tcPr>
          <w:p w14:paraId="5CC2C3FB" w14:textId="77777777" w:rsidR="00097E98" w:rsidRPr="00442838" w:rsidRDefault="00097E98" w:rsidP="000F163C">
            <w:pPr>
              <w:spacing w:line="360" w:lineRule="auto"/>
            </w:pPr>
          </w:p>
        </w:tc>
        <w:tc>
          <w:tcPr>
            <w:tcW w:w="724" w:type="dxa"/>
          </w:tcPr>
          <w:p w14:paraId="36E56135" w14:textId="77777777" w:rsidR="00097E98" w:rsidRPr="00442838" w:rsidRDefault="00097E98" w:rsidP="000F163C">
            <w:pPr>
              <w:spacing w:line="360" w:lineRule="auto"/>
            </w:pPr>
          </w:p>
        </w:tc>
        <w:tc>
          <w:tcPr>
            <w:tcW w:w="1976" w:type="dxa"/>
          </w:tcPr>
          <w:p w14:paraId="18CEECBF" w14:textId="77777777" w:rsidR="00097E98" w:rsidRPr="00442838" w:rsidRDefault="00097E98" w:rsidP="000F163C">
            <w:pPr>
              <w:spacing w:line="360" w:lineRule="auto"/>
            </w:pPr>
          </w:p>
        </w:tc>
      </w:tr>
      <w:tr w:rsidR="00097E98" w:rsidRPr="00442838" w14:paraId="230F41C7" w14:textId="77777777" w:rsidTr="000F163C">
        <w:trPr>
          <w:trHeight w:val="441"/>
        </w:trPr>
        <w:tc>
          <w:tcPr>
            <w:tcW w:w="1251" w:type="dxa"/>
          </w:tcPr>
          <w:p w14:paraId="70DEA59F" w14:textId="77777777" w:rsidR="00097E98" w:rsidRPr="00442838" w:rsidRDefault="00097E98" w:rsidP="000F163C">
            <w:pPr>
              <w:spacing w:line="360" w:lineRule="auto"/>
            </w:pPr>
          </w:p>
        </w:tc>
        <w:tc>
          <w:tcPr>
            <w:tcW w:w="1652" w:type="dxa"/>
          </w:tcPr>
          <w:p w14:paraId="2884CA10" w14:textId="77777777" w:rsidR="00097E98" w:rsidRPr="00442838" w:rsidRDefault="00097E98" w:rsidP="000F163C">
            <w:pPr>
              <w:spacing w:line="360" w:lineRule="auto"/>
            </w:pPr>
          </w:p>
        </w:tc>
        <w:tc>
          <w:tcPr>
            <w:tcW w:w="3719" w:type="dxa"/>
          </w:tcPr>
          <w:p w14:paraId="094880B0" w14:textId="77777777" w:rsidR="00097E98" w:rsidRPr="00442838" w:rsidRDefault="00097E98" w:rsidP="000F163C">
            <w:pPr>
              <w:spacing w:line="360" w:lineRule="auto"/>
            </w:pPr>
          </w:p>
        </w:tc>
        <w:tc>
          <w:tcPr>
            <w:tcW w:w="880" w:type="dxa"/>
          </w:tcPr>
          <w:p w14:paraId="3D7D8E3E" w14:textId="77777777" w:rsidR="00097E98" w:rsidRPr="00442838" w:rsidRDefault="00097E98" w:rsidP="000F163C">
            <w:pPr>
              <w:spacing w:line="360" w:lineRule="auto"/>
            </w:pPr>
          </w:p>
        </w:tc>
        <w:tc>
          <w:tcPr>
            <w:tcW w:w="724" w:type="dxa"/>
          </w:tcPr>
          <w:p w14:paraId="14C6C41B" w14:textId="77777777" w:rsidR="00097E98" w:rsidRPr="00442838" w:rsidRDefault="00097E98" w:rsidP="000F163C">
            <w:pPr>
              <w:spacing w:line="360" w:lineRule="auto"/>
            </w:pPr>
          </w:p>
        </w:tc>
        <w:tc>
          <w:tcPr>
            <w:tcW w:w="724" w:type="dxa"/>
          </w:tcPr>
          <w:p w14:paraId="285E02A5" w14:textId="77777777" w:rsidR="00097E98" w:rsidRPr="00442838" w:rsidRDefault="00097E98" w:rsidP="000F163C">
            <w:pPr>
              <w:spacing w:line="360" w:lineRule="auto"/>
            </w:pPr>
          </w:p>
        </w:tc>
        <w:tc>
          <w:tcPr>
            <w:tcW w:w="1976" w:type="dxa"/>
          </w:tcPr>
          <w:p w14:paraId="39984EAE" w14:textId="77777777" w:rsidR="00097E98" w:rsidRPr="00442838" w:rsidRDefault="00097E98" w:rsidP="000F163C">
            <w:pPr>
              <w:spacing w:line="360" w:lineRule="auto"/>
            </w:pPr>
          </w:p>
        </w:tc>
      </w:tr>
      <w:tr w:rsidR="00097E98" w:rsidRPr="00442838" w14:paraId="1F90A50A" w14:textId="77777777" w:rsidTr="000F163C">
        <w:trPr>
          <w:trHeight w:val="896"/>
        </w:trPr>
        <w:tc>
          <w:tcPr>
            <w:tcW w:w="1251" w:type="dxa"/>
          </w:tcPr>
          <w:p w14:paraId="1B5B3D98" w14:textId="77777777" w:rsidR="00097E98" w:rsidRPr="00442838" w:rsidRDefault="00097E98" w:rsidP="000F163C">
            <w:pPr>
              <w:spacing w:line="360" w:lineRule="auto"/>
            </w:pPr>
          </w:p>
        </w:tc>
        <w:tc>
          <w:tcPr>
            <w:tcW w:w="1652" w:type="dxa"/>
          </w:tcPr>
          <w:p w14:paraId="1656C2F1" w14:textId="77777777" w:rsidR="00097E98" w:rsidRPr="00442838" w:rsidRDefault="00097E98" w:rsidP="000F163C">
            <w:pPr>
              <w:spacing w:line="360" w:lineRule="auto"/>
            </w:pPr>
          </w:p>
        </w:tc>
        <w:tc>
          <w:tcPr>
            <w:tcW w:w="3719" w:type="dxa"/>
          </w:tcPr>
          <w:p w14:paraId="19815F69" w14:textId="77777777" w:rsidR="00097E98" w:rsidRPr="00442838" w:rsidRDefault="00097E98" w:rsidP="000F163C">
            <w:pPr>
              <w:spacing w:line="360" w:lineRule="auto"/>
            </w:pPr>
          </w:p>
        </w:tc>
        <w:tc>
          <w:tcPr>
            <w:tcW w:w="880" w:type="dxa"/>
          </w:tcPr>
          <w:p w14:paraId="1335FA0B" w14:textId="77777777" w:rsidR="00097E98" w:rsidRPr="00442838" w:rsidRDefault="00097E98" w:rsidP="000F163C">
            <w:pPr>
              <w:spacing w:line="360" w:lineRule="auto"/>
            </w:pPr>
          </w:p>
        </w:tc>
        <w:tc>
          <w:tcPr>
            <w:tcW w:w="724" w:type="dxa"/>
          </w:tcPr>
          <w:p w14:paraId="18C622A2" w14:textId="77777777" w:rsidR="00097E98" w:rsidRPr="00442838" w:rsidRDefault="00097E98" w:rsidP="000F163C">
            <w:pPr>
              <w:spacing w:line="360" w:lineRule="auto"/>
            </w:pPr>
          </w:p>
        </w:tc>
        <w:tc>
          <w:tcPr>
            <w:tcW w:w="724" w:type="dxa"/>
          </w:tcPr>
          <w:p w14:paraId="042B61E5" w14:textId="77777777" w:rsidR="00097E98" w:rsidRPr="00442838" w:rsidRDefault="00097E98" w:rsidP="000F163C">
            <w:pPr>
              <w:spacing w:line="360" w:lineRule="auto"/>
            </w:pPr>
          </w:p>
        </w:tc>
        <w:tc>
          <w:tcPr>
            <w:tcW w:w="1976" w:type="dxa"/>
          </w:tcPr>
          <w:p w14:paraId="0F5734C8" w14:textId="77777777" w:rsidR="00097E98" w:rsidRPr="00442838" w:rsidRDefault="00097E98" w:rsidP="000F163C">
            <w:pPr>
              <w:spacing w:line="360" w:lineRule="auto"/>
            </w:pPr>
          </w:p>
        </w:tc>
      </w:tr>
    </w:tbl>
    <w:p w14:paraId="0B1835F2" w14:textId="77777777" w:rsidR="00097E98" w:rsidRPr="00442838" w:rsidRDefault="00097E98" w:rsidP="00097E98">
      <w:pPr>
        <w:rPr>
          <w:sz w:val="24"/>
        </w:rPr>
      </w:pPr>
    </w:p>
    <w:p w14:paraId="3ADA391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35426A9" w14:textId="77777777" w:rsidTr="000F163C">
        <w:tc>
          <w:tcPr>
            <w:tcW w:w="3596" w:type="dxa"/>
          </w:tcPr>
          <w:p w14:paraId="60CC04D6" w14:textId="77777777" w:rsidR="00097E98" w:rsidRPr="00442838" w:rsidRDefault="00097E98" w:rsidP="000F163C">
            <w:pPr>
              <w:rPr>
                <w:sz w:val="24"/>
              </w:rPr>
            </w:pPr>
          </w:p>
        </w:tc>
        <w:tc>
          <w:tcPr>
            <w:tcW w:w="3597" w:type="dxa"/>
          </w:tcPr>
          <w:p w14:paraId="0DE26069" w14:textId="77777777" w:rsidR="00097E98" w:rsidRPr="00442838" w:rsidRDefault="00097E98" w:rsidP="000F163C">
            <w:pPr>
              <w:rPr>
                <w:sz w:val="24"/>
              </w:rPr>
            </w:pPr>
          </w:p>
        </w:tc>
        <w:tc>
          <w:tcPr>
            <w:tcW w:w="3597" w:type="dxa"/>
          </w:tcPr>
          <w:p w14:paraId="40994761" w14:textId="77777777" w:rsidR="00097E98" w:rsidRPr="00442838" w:rsidRDefault="00097E98" w:rsidP="000F163C">
            <w:pPr>
              <w:rPr>
                <w:sz w:val="24"/>
              </w:rPr>
            </w:pPr>
          </w:p>
        </w:tc>
      </w:tr>
      <w:tr w:rsidR="00097E98" w:rsidRPr="00442838" w14:paraId="22E4AF7F" w14:textId="77777777" w:rsidTr="000F163C">
        <w:tc>
          <w:tcPr>
            <w:tcW w:w="3596" w:type="dxa"/>
          </w:tcPr>
          <w:p w14:paraId="5E5BF3BD" w14:textId="77777777" w:rsidR="00097E98" w:rsidRPr="00442838" w:rsidRDefault="00097E98" w:rsidP="000F163C">
            <w:pPr>
              <w:rPr>
                <w:sz w:val="24"/>
              </w:rPr>
            </w:pPr>
          </w:p>
        </w:tc>
        <w:tc>
          <w:tcPr>
            <w:tcW w:w="3597" w:type="dxa"/>
          </w:tcPr>
          <w:p w14:paraId="08A28B68" w14:textId="77777777" w:rsidR="00097E98" w:rsidRPr="00442838" w:rsidRDefault="00097E98" w:rsidP="000F163C">
            <w:pPr>
              <w:rPr>
                <w:sz w:val="24"/>
              </w:rPr>
            </w:pPr>
          </w:p>
        </w:tc>
        <w:tc>
          <w:tcPr>
            <w:tcW w:w="3597" w:type="dxa"/>
          </w:tcPr>
          <w:p w14:paraId="5ECABDEA" w14:textId="77777777" w:rsidR="00097E98" w:rsidRPr="00442838" w:rsidRDefault="00097E98" w:rsidP="000F163C">
            <w:pPr>
              <w:rPr>
                <w:sz w:val="24"/>
              </w:rPr>
            </w:pPr>
          </w:p>
        </w:tc>
      </w:tr>
    </w:tbl>
    <w:p w14:paraId="3A2D6DC9" w14:textId="77777777" w:rsidR="00097E98" w:rsidRPr="00442838" w:rsidRDefault="00097E98" w:rsidP="00097E98">
      <w:pPr>
        <w:rPr>
          <w:sz w:val="24"/>
        </w:rPr>
      </w:pPr>
    </w:p>
    <w:p w14:paraId="7BD978E7" w14:textId="77777777" w:rsidR="00097E98" w:rsidRPr="00442838" w:rsidRDefault="00097E98" w:rsidP="00097E98">
      <w:pPr>
        <w:rPr>
          <w:sz w:val="24"/>
        </w:rPr>
      </w:pPr>
      <w:r w:rsidRPr="00442838">
        <w:rPr>
          <w:sz w:val="24"/>
        </w:rPr>
        <w:t>Sprites:</w:t>
      </w:r>
    </w:p>
    <w:p w14:paraId="610041A8" w14:textId="77777777" w:rsidR="00097E98" w:rsidRPr="00442838" w:rsidRDefault="00097E98" w:rsidP="00097E98">
      <w:pPr>
        <w:rPr>
          <w:sz w:val="24"/>
        </w:rPr>
      </w:pPr>
      <w:r w:rsidRPr="00442838">
        <w:rPr>
          <w:sz w:val="24"/>
        </w:rPr>
        <w:br w:type="page"/>
      </w:r>
    </w:p>
    <w:p w14:paraId="61E3C117" w14:textId="77777777" w:rsidR="00097E98" w:rsidRPr="00442838" w:rsidRDefault="00097E98" w:rsidP="00097E98">
      <w:pPr>
        <w:rPr>
          <w:sz w:val="24"/>
        </w:rPr>
      </w:pPr>
      <w:r w:rsidRPr="00442838">
        <w:rPr>
          <w:sz w:val="24"/>
        </w:rPr>
        <w:lastRenderedPageBreak/>
        <w:t>Family Page</w:t>
      </w:r>
    </w:p>
    <w:p w14:paraId="7973813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F322B5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1E0AC8" w14:textId="77777777" w:rsidTr="000F163C">
        <w:trPr>
          <w:trHeight w:val="896"/>
        </w:trPr>
        <w:tc>
          <w:tcPr>
            <w:tcW w:w="1251" w:type="dxa"/>
          </w:tcPr>
          <w:p w14:paraId="22B4D61D" w14:textId="77777777" w:rsidR="00097E98" w:rsidRPr="00442838" w:rsidRDefault="00097E98" w:rsidP="000F163C">
            <w:pPr>
              <w:spacing w:line="360" w:lineRule="auto"/>
            </w:pPr>
            <w:r w:rsidRPr="00442838">
              <w:t>Pokemon</w:t>
            </w:r>
          </w:p>
          <w:p w14:paraId="0E86CA8A" w14:textId="77777777" w:rsidR="00097E98" w:rsidRPr="00442838" w:rsidRDefault="00097E98" w:rsidP="000F163C">
            <w:pPr>
              <w:spacing w:line="360" w:lineRule="auto"/>
            </w:pPr>
            <w:r w:rsidRPr="00442838">
              <w:t>Name</w:t>
            </w:r>
          </w:p>
        </w:tc>
        <w:tc>
          <w:tcPr>
            <w:tcW w:w="1652" w:type="dxa"/>
          </w:tcPr>
          <w:p w14:paraId="6414C5DB" w14:textId="77777777" w:rsidR="00097E98" w:rsidRPr="00442838" w:rsidRDefault="00097E98" w:rsidP="000F163C">
            <w:pPr>
              <w:spacing w:line="360" w:lineRule="auto"/>
            </w:pPr>
            <w:r w:rsidRPr="00442838">
              <w:t>Pokemon Number</w:t>
            </w:r>
          </w:p>
        </w:tc>
        <w:tc>
          <w:tcPr>
            <w:tcW w:w="3719" w:type="dxa"/>
          </w:tcPr>
          <w:p w14:paraId="0BF74578" w14:textId="77777777" w:rsidR="00097E98" w:rsidRPr="00442838" w:rsidRDefault="00097E98" w:rsidP="000F163C">
            <w:pPr>
              <w:spacing w:line="360" w:lineRule="auto"/>
            </w:pPr>
            <w:r w:rsidRPr="00442838">
              <w:t>Base Stats</w:t>
            </w:r>
          </w:p>
          <w:p w14:paraId="2830B71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FEC53BA" w14:textId="77777777" w:rsidR="00097E98" w:rsidRPr="00442838" w:rsidRDefault="00097E98" w:rsidP="000F163C">
            <w:pPr>
              <w:spacing w:line="360" w:lineRule="auto"/>
            </w:pPr>
            <w:r w:rsidRPr="00442838">
              <w:t>Ability</w:t>
            </w:r>
          </w:p>
        </w:tc>
        <w:tc>
          <w:tcPr>
            <w:tcW w:w="724" w:type="dxa"/>
          </w:tcPr>
          <w:p w14:paraId="58550220" w14:textId="77777777" w:rsidR="00097E98" w:rsidRPr="00442838" w:rsidRDefault="00097E98" w:rsidP="000F163C">
            <w:pPr>
              <w:spacing w:line="360" w:lineRule="auto"/>
            </w:pPr>
            <w:r w:rsidRPr="00442838">
              <w:t>Type 1</w:t>
            </w:r>
          </w:p>
        </w:tc>
        <w:tc>
          <w:tcPr>
            <w:tcW w:w="724" w:type="dxa"/>
          </w:tcPr>
          <w:p w14:paraId="503F73B2" w14:textId="77777777" w:rsidR="00097E98" w:rsidRPr="00442838" w:rsidRDefault="00097E98" w:rsidP="000F163C">
            <w:pPr>
              <w:spacing w:line="360" w:lineRule="auto"/>
            </w:pPr>
            <w:r w:rsidRPr="00442838">
              <w:t>Type 2</w:t>
            </w:r>
          </w:p>
        </w:tc>
        <w:tc>
          <w:tcPr>
            <w:tcW w:w="1976" w:type="dxa"/>
          </w:tcPr>
          <w:p w14:paraId="2D4646FC" w14:textId="77777777" w:rsidR="00097E98" w:rsidRPr="00442838" w:rsidRDefault="00097E98" w:rsidP="000F163C">
            <w:pPr>
              <w:spacing w:line="360" w:lineRule="auto"/>
            </w:pPr>
            <w:r w:rsidRPr="00442838">
              <w:t>Evolution</w:t>
            </w:r>
          </w:p>
        </w:tc>
      </w:tr>
      <w:tr w:rsidR="00097E98" w:rsidRPr="00442838" w14:paraId="097D563A" w14:textId="77777777" w:rsidTr="000F163C">
        <w:trPr>
          <w:trHeight w:val="454"/>
        </w:trPr>
        <w:tc>
          <w:tcPr>
            <w:tcW w:w="1251" w:type="dxa"/>
          </w:tcPr>
          <w:p w14:paraId="2790A7AC" w14:textId="77777777" w:rsidR="00097E98" w:rsidRPr="00442838" w:rsidRDefault="00097E98" w:rsidP="000F163C">
            <w:pPr>
              <w:spacing w:line="360" w:lineRule="auto"/>
            </w:pPr>
          </w:p>
        </w:tc>
        <w:tc>
          <w:tcPr>
            <w:tcW w:w="1652" w:type="dxa"/>
          </w:tcPr>
          <w:p w14:paraId="737D45A0" w14:textId="77777777" w:rsidR="00097E98" w:rsidRPr="00442838" w:rsidRDefault="00097E98" w:rsidP="000F163C">
            <w:pPr>
              <w:spacing w:line="360" w:lineRule="auto"/>
            </w:pPr>
          </w:p>
        </w:tc>
        <w:tc>
          <w:tcPr>
            <w:tcW w:w="3719" w:type="dxa"/>
          </w:tcPr>
          <w:p w14:paraId="27E50AA8" w14:textId="77777777" w:rsidR="00097E98" w:rsidRPr="00442838" w:rsidRDefault="00097E98" w:rsidP="000F163C">
            <w:pPr>
              <w:spacing w:line="360" w:lineRule="auto"/>
            </w:pPr>
          </w:p>
        </w:tc>
        <w:tc>
          <w:tcPr>
            <w:tcW w:w="880" w:type="dxa"/>
          </w:tcPr>
          <w:p w14:paraId="18D68881" w14:textId="77777777" w:rsidR="00097E98" w:rsidRPr="00442838" w:rsidRDefault="00097E98" w:rsidP="000F163C">
            <w:pPr>
              <w:spacing w:line="360" w:lineRule="auto"/>
            </w:pPr>
          </w:p>
        </w:tc>
        <w:tc>
          <w:tcPr>
            <w:tcW w:w="724" w:type="dxa"/>
          </w:tcPr>
          <w:p w14:paraId="793F7C8D" w14:textId="77777777" w:rsidR="00097E98" w:rsidRPr="00442838" w:rsidRDefault="00097E98" w:rsidP="000F163C">
            <w:pPr>
              <w:spacing w:line="360" w:lineRule="auto"/>
            </w:pPr>
          </w:p>
        </w:tc>
        <w:tc>
          <w:tcPr>
            <w:tcW w:w="724" w:type="dxa"/>
          </w:tcPr>
          <w:p w14:paraId="139A1633" w14:textId="77777777" w:rsidR="00097E98" w:rsidRPr="00442838" w:rsidRDefault="00097E98" w:rsidP="000F163C">
            <w:pPr>
              <w:spacing w:line="360" w:lineRule="auto"/>
            </w:pPr>
          </w:p>
        </w:tc>
        <w:tc>
          <w:tcPr>
            <w:tcW w:w="1976" w:type="dxa"/>
          </w:tcPr>
          <w:p w14:paraId="19526870" w14:textId="77777777" w:rsidR="00097E98" w:rsidRPr="00442838" w:rsidRDefault="00097E98" w:rsidP="000F163C">
            <w:pPr>
              <w:spacing w:line="360" w:lineRule="auto"/>
            </w:pPr>
          </w:p>
        </w:tc>
      </w:tr>
      <w:tr w:rsidR="00097E98" w:rsidRPr="00442838" w14:paraId="4F64681D" w14:textId="77777777" w:rsidTr="000F163C">
        <w:trPr>
          <w:trHeight w:val="441"/>
        </w:trPr>
        <w:tc>
          <w:tcPr>
            <w:tcW w:w="1251" w:type="dxa"/>
          </w:tcPr>
          <w:p w14:paraId="286191C4" w14:textId="77777777" w:rsidR="00097E98" w:rsidRPr="00442838" w:rsidRDefault="00097E98" w:rsidP="000F163C">
            <w:pPr>
              <w:spacing w:line="360" w:lineRule="auto"/>
            </w:pPr>
          </w:p>
        </w:tc>
        <w:tc>
          <w:tcPr>
            <w:tcW w:w="1652" w:type="dxa"/>
          </w:tcPr>
          <w:p w14:paraId="4221C380" w14:textId="77777777" w:rsidR="00097E98" w:rsidRPr="00442838" w:rsidRDefault="00097E98" w:rsidP="000F163C">
            <w:pPr>
              <w:spacing w:line="360" w:lineRule="auto"/>
            </w:pPr>
          </w:p>
        </w:tc>
        <w:tc>
          <w:tcPr>
            <w:tcW w:w="3719" w:type="dxa"/>
          </w:tcPr>
          <w:p w14:paraId="2455E14A" w14:textId="77777777" w:rsidR="00097E98" w:rsidRPr="00442838" w:rsidRDefault="00097E98" w:rsidP="000F163C">
            <w:pPr>
              <w:spacing w:line="360" w:lineRule="auto"/>
            </w:pPr>
          </w:p>
        </w:tc>
        <w:tc>
          <w:tcPr>
            <w:tcW w:w="880" w:type="dxa"/>
          </w:tcPr>
          <w:p w14:paraId="0DB09AEB" w14:textId="77777777" w:rsidR="00097E98" w:rsidRPr="00442838" w:rsidRDefault="00097E98" w:rsidP="000F163C">
            <w:pPr>
              <w:spacing w:line="360" w:lineRule="auto"/>
            </w:pPr>
          </w:p>
        </w:tc>
        <w:tc>
          <w:tcPr>
            <w:tcW w:w="724" w:type="dxa"/>
          </w:tcPr>
          <w:p w14:paraId="4B33E457" w14:textId="77777777" w:rsidR="00097E98" w:rsidRPr="00442838" w:rsidRDefault="00097E98" w:rsidP="000F163C">
            <w:pPr>
              <w:spacing w:line="360" w:lineRule="auto"/>
            </w:pPr>
          </w:p>
        </w:tc>
        <w:tc>
          <w:tcPr>
            <w:tcW w:w="724" w:type="dxa"/>
          </w:tcPr>
          <w:p w14:paraId="20CBB593" w14:textId="77777777" w:rsidR="00097E98" w:rsidRPr="00442838" w:rsidRDefault="00097E98" w:rsidP="000F163C">
            <w:pPr>
              <w:spacing w:line="360" w:lineRule="auto"/>
            </w:pPr>
          </w:p>
        </w:tc>
        <w:tc>
          <w:tcPr>
            <w:tcW w:w="1976" w:type="dxa"/>
          </w:tcPr>
          <w:p w14:paraId="42018552" w14:textId="77777777" w:rsidR="00097E98" w:rsidRPr="00442838" w:rsidRDefault="00097E98" w:rsidP="000F163C">
            <w:pPr>
              <w:spacing w:line="360" w:lineRule="auto"/>
            </w:pPr>
          </w:p>
        </w:tc>
      </w:tr>
      <w:tr w:rsidR="00097E98" w:rsidRPr="00442838" w14:paraId="44FF0D71" w14:textId="77777777" w:rsidTr="000F163C">
        <w:trPr>
          <w:trHeight w:val="441"/>
        </w:trPr>
        <w:tc>
          <w:tcPr>
            <w:tcW w:w="1251" w:type="dxa"/>
          </w:tcPr>
          <w:p w14:paraId="59FB0BC2" w14:textId="77777777" w:rsidR="00097E98" w:rsidRPr="00442838" w:rsidRDefault="00097E98" w:rsidP="000F163C">
            <w:pPr>
              <w:spacing w:line="360" w:lineRule="auto"/>
            </w:pPr>
          </w:p>
        </w:tc>
        <w:tc>
          <w:tcPr>
            <w:tcW w:w="1652" w:type="dxa"/>
          </w:tcPr>
          <w:p w14:paraId="0EFEE88C" w14:textId="77777777" w:rsidR="00097E98" w:rsidRPr="00442838" w:rsidRDefault="00097E98" w:rsidP="000F163C">
            <w:pPr>
              <w:spacing w:line="360" w:lineRule="auto"/>
            </w:pPr>
          </w:p>
        </w:tc>
        <w:tc>
          <w:tcPr>
            <w:tcW w:w="3719" w:type="dxa"/>
          </w:tcPr>
          <w:p w14:paraId="642BF8E1" w14:textId="77777777" w:rsidR="00097E98" w:rsidRPr="00442838" w:rsidRDefault="00097E98" w:rsidP="000F163C">
            <w:pPr>
              <w:spacing w:line="360" w:lineRule="auto"/>
            </w:pPr>
          </w:p>
        </w:tc>
        <w:tc>
          <w:tcPr>
            <w:tcW w:w="880" w:type="dxa"/>
          </w:tcPr>
          <w:p w14:paraId="05F7CE85" w14:textId="77777777" w:rsidR="00097E98" w:rsidRPr="00442838" w:rsidRDefault="00097E98" w:rsidP="000F163C">
            <w:pPr>
              <w:spacing w:line="360" w:lineRule="auto"/>
            </w:pPr>
          </w:p>
        </w:tc>
        <w:tc>
          <w:tcPr>
            <w:tcW w:w="724" w:type="dxa"/>
          </w:tcPr>
          <w:p w14:paraId="0EBA84AF" w14:textId="77777777" w:rsidR="00097E98" w:rsidRPr="00442838" w:rsidRDefault="00097E98" w:rsidP="000F163C">
            <w:pPr>
              <w:spacing w:line="360" w:lineRule="auto"/>
            </w:pPr>
          </w:p>
        </w:tc>
        <w:tc>
          <w:tcPr>
            <w:tcW w:w="724" w:type="dxa"/>
          </w:tcPr>
          <w:p w14:paraId="2480E22D" w14:textId="77777777" w:rsidR="00097E98" w:rsidRPr="00442838" w:rsidRDefault="00097E98" w:rsidP="000F163C">
            <w:pPr>
              <w:spacing w:line="360" w:lineRule="auto"/>
            </w:pPr>
          </w:p>
        </w:tc>
        <w:tc>
          <w:tcPr>
            <w:tcW w:w="1976" w:type="dxa"/>
          </w:tcPr>
          <w:p w14:paraId="7F719F73" w14:textId="77777777" w:rsidR="00097E98" w:rsidRPr="00442838" w:rsidRDefault="00097E98" w:rsidP="000F163C">
            <w:pPr>
              <w:spacing w:line="360" w:lineRule="auto"/>
            </w:pPr>
          </w:p>
        </w:tc>
      </w:tr>
      <w:tr w:rsidR="00097E98" w:rsidRPr="00442838" w14:paraId="501F9127" w14:textId="77777777" w:rsidTr="000F163C">
        <w:trPr>
          <w:trHeight w:val="896"/>
        </w:trPr>
        <w:tc>
          <w:tcPr>
            <w:tcW w:w="1251" w:type="dxa"/>
          </w:tcPr>
          <w:p w14:paraId="07B37BE6" w14:textId="77777777" w:rsidR="00097E98" w:rsidRPr="00442838" w:rsidRDefault="00097E98" w:rsidP="000F163C">
            <w:pPr>
              <w:spacing w:line="360" w:lineRule="auto"/>
            </w:pPr>
          </w:p>
        </w:tc>
        <w:tc>
          <w:tcPr>
            <w:tcW w:w="1652" w:type="dxa"/>
          </w:tcPr>
          <w:p w14:paraId="0BA4E3D9" w14:textId="77777777" w:rsidR="00097E98" w:rsidRPr="00442838" w:rsidRDefault="00097E98" w:rsidP="000F163C">
            <w:pPr>
              <w:spacing w:line="360" w:lineRule="auto"/>
            </w:pPr>
          </w:p>
        </w:tc>
        <w:tc>
          <w:tcPr>
            <w:tcW w:w="3719" w:type="dxa"/>
          </w:tcPr>
          <w:p w14:paraId="4FC5C5A3" w14:textId="77777777" w:rsidR="00097E98" w:rsidRPr="00442838" w:rsidRDefault="00097E98" w:rsidP="000F163C">
            <w:pPr>
              <w:spacing w:line="360" w:lineRule="auto"/>
            </w:pPr>
          </w:p>
        </w:tc>
        <w:tc>
          <w:tcPr>
            <w:tcW w:w="880" w:type="dxa"/>
          </w:tcPr>
          <w:p w14:paraId="713BD4D4" w14:textId="77777777" w:rsidR="00097E98" w:rsidRPr="00442838" w:rsidRDefault="00097E98" w:rsidP="000F163C">
            <w:pPr>
              <w:spacing w:line="360" w:lineRule="auto"/>
            </w:pPr>
          </w:p>
        </w:tc>
        <w:tc>
          <w:tcPr>
            <w:tcW w:w="724" w:type="dxa"/>
          </w:tcPr>
          <w:p w14:paraId="1F60C852" w14:textId="77777777" w:rsidR="00097E98" w:rsidRPr="00442838" w:rsidRDefault="00097E98" w:rsidP="000F163C">
            <w:pPr>
              <w:spacing w:line="360" w:lineRule="auto"/>
            </w:pPr>
          </w:p>
        </w:tc>
        <w:tc>
          <w:tcPr>
            <w:tcW w:w="724" w:type="dxa"/>
          </w:tcPr>
          <w:p w14:paraId="5EF1BCA4" w14:textId="77777777" w:rsidR="00097E98" w:rsidRPr="00442838" w:rsidRDefault="00097E98" w:rsidP="000F163C">
            <w:pPr>
              <w:spacing w:line="360" w:lineRule="auto"/>
            </w:pPr>
          </w:p>
        </w:tc>
        <w:tc>
          <w:tcPr>
            <w:tcW w:w="1976" w:type="dxa"/>
          </w:tcPr>
          <w:p w14:paraId="7ADECB06" w14:textId="77777777" w:rsidR="00097E98" w:rsidRPr="00442838" w:rsidRDefault="00097E98" w:rsidP="000F163C">
            <w:pPr>
              <w:spacing w:line="360" w:lineRule="auto"/>
            </w:pPr>
          </w:p>
        </w:tc>
      </w:tr>
    </w:tbl>
    <w:p w14:paraId="66105544" w14:textId="77777777" w:rsidR="00097E98" w:rsidRPr="00442838" w:rsidRDefault="00097E98" w:rsidP="00097E98">
      <w:pPr>
        <w:rPr>
          <w:sz w:val="24"/>
        </w:rPr>
      </w:pPr>
    </w:p>
    <w:p w14:paraId="1BA3F23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BD27C3" w14:textId="77777777" w:rsidTr="000F163C">
        <w:tc>
          <w:tcPr>
            <w:tcW w:w="3596" w:type="dxa"/>
          </w:tcPr>
          <w:p w14:paraId="7B8FD9A8" w14:textId="77777777" w:rsidR="00097E98" w:rsidRPr="00442838" w:rsidRDefault="00097E98" w:rsidP="000F163C">
            <w:pPr>
              <w:rPr>
                <w:sz w:val="24"/>
              </w:rPr>
            </w:pPr>
          </w:p>
        </w:tc>
        <w:tc>
          <w:tcPr>
            <w:tcW w:w="3597" w:type="dxa"/>
          </w:tcPr>
          <w:p w14:paraId="589DEC47" w14:textId="77777777" w:rsidR="00097E98" w:rsidRPr="00442838" w:rsidRDefault="00097E98" w:rsidP="000F163C">
            <w:pPr>
              <w:rPr>
                <w:sz w:val="24"/>
              </w:rPr>
            </w:pPr>
          </w:p>
        </w:tc>
        <w:tc>
          <w:tcPr>
            <w:tcW w:w="3597" w:type="dxa"/>
          </w:tcPr>
          <w:p w14:paraId="3D7E4F83" w14:textId="77777777" w:rsidR="00097E98" w:rsidRPr="00442838" w:rsidRDefault="00097E98" w:rsidP="000F163C">
            <w:pPr>
              <w:rPr>
                <w:sz w:val="24"/>
              </w:rPr>
            </w:pPr>
          </w:p>
        </w:tc>
      </w:tr>
      <w:tr w:rsidR="00097E98" w:rsidRPr="00442838" w14:paraId="604A98AA" w14:textId="77777777" w:rsidTr="000F163C">
        <w:tc>
          <w:tcPr>
            <w:tcW w:w="3596" w:type="dxa"/>
          </w:tcPr>
          <w:p w14:paraId="40AB2F25" w14:textId="77777777" w:rsidR="00097E98" w:rsidRPr="00442838" w:rsidRDefault="00097E98" w:rsidP="000F163C">
            <w:pPr>
              <w:rPr>
                <w:sz w:val="24"/>
              </w:rPr>
            </w:pPr>
          </w:p>
        </w:tc>
        <w:tc>
          <w:tcPr>
            <w:tcW w:w="3597" w:type="dxa"/>
          </w:tcPr>
          <w:p w14:paraId="023C66FA" w14:textId="77777777" w:rsidR="00097E98" w:rsidRPr="00442838" w:rsidRDefault="00097E98" w:rsidP="000F163C">
            <w:pPr>
              <w:rPr>
                <w:sz w:val="24"/>
              </w:rPr>
            </w:pPr>
          </w:p>
        </w:tc>
        <w:tc>
          <w:tcPr>
            <w:tcW w:w="3597" w:type="dxa"/>
          </w:tcPr>
          <w:p w14:paraId="624731B3" w14:textId="77777777" w:rsidR="00097E98" w:rsidRPr="00442838" w:rsidRDefault="00097E98" w:rsidP="000F163C">
            <w:pPr>
              <w:rPr>
                <w:sz w:val="24"/>
              </w:rPr>
            </w:pPr>
          </w:p>
        </w:tc>
      </w:tr>
    </w:tbl>
    <w:p w14:paraId="28CF8D2C" w14:textId="77777777" w:rsidR="00097E98" w:rsidRPr="00442838" w:rsidRDefault="00097E98" w:rsidP="00097E98">
      <w:pPr>
        <w:rPr>
          <w:sz w:val="24"/>
        </w:rPr>
      </w:pPr>
    </w:p>
    <w:p w14:paraId="3D679B8A" w14:textId="77777777" w:rsidR="00097E98" w:rsidRPr="00442838" w:rsidRDefault="00097E98" w:rsidP="00097E98">
      <w:pPr>
        <w:rPr>
          <w:sz w:val="24"/>
        </w:rPr>
      </w:pPr>
      <w:r w:rsidRPr="00442838">
        <w:rPr>
          <w:sz w:val="24"/>
        </w:rPr>
        <w:t>Sprites:</w:t>
      </w:r>
    </w:p>
    <w:p w14:paraId="4AC6CCB5" w14:textId="77777777" w:rsidR="00097E98" w:rsidRPr="00442838" w:rsidRDefault="00097E98" w:rsidP="00097E98">
      <w:pPr>
        <w:rPr>
          <w:sz w:val="24"/>
        </w:rPr>
      </w:pPr>
      <w:r w:rsidRPr="00442838">
        <w:rPr>
          <w:sz w:val="24"/>
        </w:rPr>
        <w:br w:type="page"/>
      </w:r>
    </w:p>
    <w:p w14:paraId="47A811D9" w14:textId="77777777" w:rsidR="00097E98" w:rsidRPr="00442838" w:rsidRDefault="00097E98" w:rsidP="00097E98">
      <w:pPr>
        <w:rPr>
          <w:sz w:val="24"/>
        </w:rPr>
      </w:pPr>
      <w:r w:rsidRPr="00442838">
        <w:rPr>
          <w:sz w:val="24"/>
        </w:rPr>
        <w:lastRenderedPageBreak/>
        <w:t>Family Page</w:t>
      </w:r>
    </w:p>
    <w:p w14:paraId="15C1805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B660AA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01302C" w14:textId="77777777" w:rsidTr="000F163C">
        <w:trPr>
          <w:trHeight w:val="896"/>
        </w:trPr>
        <w:tc>
          <w:tcPr>
            <w:tcW w:w="1251" w:type="dxa"/>
          </w:tcPr>
          <w:p w14:paraId="54B4BD6E" w14:textId="77777777" w:rsidR="00097E98" w:rsidRPr="00442838" w:rsidRDefault="00097E98" w:rsidP="000F163C">
            <w:pPr>
              <w:spacing w:line="360" w:lineRule="auto"/>
            </w:pPr>
            <w:r w:rsidRPr="00442838">
              <w:t>Pokemon</w:t>
            </w:r>
          </w:p>
          <w:p w14:paraId="34D40758" w14:textId="77777777" w:rsidR="00097E98" w:rsidRPr="00442838" w:rsidRDefault="00097E98" w:rsidP="000F163C">
            <w:pPr>
              <w:spacing w:line="360" w:lineRule="auto"/>
            </w:pPr>
            <w:r w:rsidRPr="00442838">
              <w:t>Name</w:t>
            </w:r>
          </w:p>
        </w:tc>
        <w:tc>
          <w:tcPr>
            <w:tcW w:w="1652" w:type="dxa"/>
          </w:tcPr>
          <w:p w14:paraId="452A8167" w14:textId="77777777" w:rsidR="00097E98" w:rsidRPr="00442838" w:rsidRDefault="00097E98" w:rsidP="000F163C">
            <w:pPr>
              <w:spacing w:line="360" w:lineRule="auto"/>
            </w:pPr>
            <w:r w:rsidRPr="00442838">
              <w:t>Pokemon Number</w:t>
            </w:r>
          </w:p>
        </w:tc>
        <w:tc>
          <w:tcPr>
            <w:tcW w:w="3719" w:type="dxa"/>
          </w:tcPr>
          <w:p w14:paraId="0AB31C5F" w14:textId="77777777" w:rsidR="00097E98" w:rsidRPr="00442838" w:rsidRDefault="00097E98" w:rsidP="000F163C">
            <w:pPr>
              <w:spacing w:line="360" w:lineRule="auto"/>
            </w:pPr>
            <w:r w:rsidRPr="00442838">
              <w:t>Base Stats</w:t>
            </w:r>
          </w:p>
          <w:p w14:paraId="145414B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8ABB720" w14:textId="77777777" w:rsidR="00097E98" w:rsidRPr="00442838" w:rsidRDefault="00097E98" w:rsidP="000F163C">
            <w:pPr>
              <w:spacing w:line="360" w:lineRule="auto"/>
            </w:pPr>
            <w:r w:rsidRPr="00442838">
              <w:t>Ability</w:t>
            </w:r>
          </w:p>
        </w:tc>
        <w:tc>
          <w:tcPr>
            <w:tcW w:w="724" w:type="dxa"/>
          </w:tcPr>
          <w:p w14:paraId="6E9D301F" w14:textId="77777777" w:rsidR="00097E98" w:rsidRPr="00442838" w:rsidRDefault="00097E98" w:rsidP="000F163C">
            <w:pPr>
              <w:spacing w:line="360" w:lineRule="auto"/>
            </w:pPr>
            <w:r w:rsidRPr="00442838">
              <w:t>Type 1</w:t>
            </w:r>
          </w:p>
        </w:tc>
        <w:tc>
          <w:tcPr>
            <w:tcW w:w="724" w:type="dxa"/>
          </w:tcPr>
          <w:p w14:paraId="1F4C0BE0" w14:textId="77777777" w:rsidR="00097E98" w:rsidRPr="00442838" w:rsidRDefault="00097E98" w:rsidP="000F163C">
            <w:pPr>
              <w:spacing w:line="360" w:lineRule="auto"/>
            </w:pPr>
            <w:r w:rsidRPr="00442838">
              <w:t>Type 2</w:t>
            </w:r>
          </w:p>
        </w:tc>
        <w:tc>
          <w:tcPr>
            <w:tcW w:w="1976" w:type="dxa"/>
          </w:tcPr>
          <w:p w14:paraId="43705888" w14:textId="77777777" w:rsidR="00097E98" w:rsidRPr="00442838" w:rsidRDefault="00097E98" w:rsidP="000F163C">
            <w:pPr>
              <w:spacing w:line="360" w:lineRule="auto"/>
            </w:pPr>
            <w:r w:rsidRPr="00442838">
              <w:t>Evolution</w:t>
            </w:r>
          </w:p>
        </w:tc>
      </w:tr>
      <w:tr w:rsidR="00097E98" w:rsidRPr="00442838" w14:paraId="450F5956" w14:textId="77777777" w:rsidTr="000F163C">
        <w:trPr>
          <w:trHeight w:val="454"/>
        </w:trPr>
        <w:tc>
          <w:tcPr>
            <w:tcW w:w="1251" w:type="dxa"/>
          </w:tcPr>
          <w:p w14:paraId="70A1EEDC" w14:textId="77777777" w:rsidR="00097E98" w:rsidRPr="00442838" w:rsidRDefault="00097E98" w:rsidP="000F163C">
            <w:pPr>
              <w:spacing w:line="360" w:lineRule="auto"/>
            </w:pPr>
          </w:p>
        </w:tc>
        <w:tc>
          <w:tcPr>
            <w:tcW w:w="1652" w:type="dxa"/>
          </w:tcPr>
          <w:p w14:paraId="0F5556D3" w14:textId="77777777" w:rsidR="00097E98" w:rsidRPr="00442838" w:rsidRDefault="00097E98" w:rsidP="000F163C">
            <w:pPr>
              <w:spacing w:line="360" w:lineRule="auto"/>
            </w:pPr>
          </w:p>
        </w:tc>
        <w:tc>
          <w:tcPr>
            <w:tcW w:w="3719" w:type="dxa"/>
          </w:tcPr>
          <w:p w14:paraId="57F09B84" w14:textId="77777777" w:rsidR="00097E98" w:rsidRPr="00442838" w:rsidRDefault="00097E98" w:rsidP="000F163C">
            <w:pPr>
              <w:spacing w:line="360" w:lineRule="auto"/>
            </w:pPr>
          </w:p>
        </w:tc>
        <w:tc>
          <w:tcPr>
            <w:tcW w:w="880" w:type="dxa"/>
          </w:tcPr>
          <w:p w14:paraId="448B0001" w14:textId="77777777" w:rsidR="00097E98" w:rsidRPr="00442838" w:rsidRDefault="00097E98" w:rsidP="000F163C">
            <w:pPr>
              <w:spacing w:line="360" w:lineRule="auto"/>
            </w:pPr>
          </w:p>
        </w:tc>
        <w:tc>
          <w:tcPr>
            <w:tcW w:w="724" w:type="dxa"/>
          </w:tcPr>
          <w:p w14:paraId="238BF32B" w14:textId="77777777" w:rsidR="00097E98" w:rsidRPr="00442838" w:rsidRDefault="00097E98" w:rsidP="000F163C">
            <w:pPr>
              <w:spacing w:line="360" w:lineRule="auto"/>
            </w:pPr>
          </w:p>
        </w:tc>
        <w:tc>
          <w:tcPr>
            <w:tcW w:w="724" w:type="dxa"/>
          </w:tcPr>
          <w:p w14:paraId="4AFC7311" w14:textId="77777777" w:rsidR="00097E98" w:rsidRPr="00442838" w:rsidRDefault="00097E98" w:rsidP="000F163C">
            <w:pPr>
              <w:spacing w:line="360" w:lineRule="auto"/>
            </w:pPr>
          </w:p>
        </w:tc>
        <w:tc>
          <w:tcPr>
            <w:tcW w:w="1976" w:type="dxa"/>
          </w:tcPr>
          <w:p w14:paraId="51D720BA" w14:textId="77777777" w:rsidR="00097E98" w:rsidRPr="00442838" w:rsidRDefault="00097E98" w:rsidP="000F163C">
            <w:pPr>
              <w:spacing w:line="360" w:lineRule="auto"/>
            </w:pPr>
          </w:p>
        </w:tc>
      </w:tr>
      <w:tr w:rsidR="00097E98" w:rsidRPr="00442838" w14:paraId="0446B1AA" w14:textId="77777777" w:rsidTr="000F163C">
        <w:trPr>
          <w:trHeight w:val="441"/>
        </w:trPr>
        <w:tc>
          <w:tcPr>
            <w:tcW w:w="1251" w:type="dxa"/>
          </w:tcPr>
          <w:p w14:paraId="78E302F1" w14:textId="77777777" w:rsidR="00097E98" w:rsidRPr="00442838" w:rsidRDefault="00097E98" w:rsidP="000F163C">
            <w:pPr>
              <w:spacing w:line="360" w:lineRule="auto"/>
            </w:pPr>
          </w:p>
        </w:tc>
        <w:tc>
          <w:tcPr>
            <w:tcW w:w="1652" w:type="dxa"/>
          </w:tcPr>
          <w:p w14:paraId="37F4DB6D" w14:textId="77777777" w:rsidR="00097E98" w:rsidRPr="00442838" w:rsidRDefault="00097E98" w:rsidP="000F163C">
            <w:pPr>
              <w:spacing w:line="360" w:lineRule="auto"/>
            </w:pPr>
          </w:p>
        </w:tc>
        <w:tc>
          <w:tcPr>
            <w:tcW w:w="3719" w:type="dxa"/>
          </w:tcPr>
          <w:p w14:paraId="4792B273" w14:textId="77777777" w:rsidR="00097E98" w:rsidRPr="00442838" w:rsidRDefault="00097E98" w:rsidP="000F163C">
            <w:pPr>
              <w:spacing w:line="360" w:lineRule="auto"/>
            </w:pPr>
          </w:p>
        </w:tc>
        <w:tc>
          <w:tcPr>
            <w:tcW w:w="880" w:type="dxa"/>
          </w:tcPr>
          <w:p w14:paraId="61D4B50D" w14:textId="77777777" w:rsidR="00097E98" w:rsidRPr="00442838" w:rsidRDefault="00097E98" w:rsidP="000F163C">
            <w:pPr>
              <w:spacing w:line="360" w:lineRule="auto"/>
            </w:pPr>
          </w:p>
        </w:tc>
        <w:tc>
          <w:tcPr>
            <w:tcW w:w="724" w:type="dxa"/>
          </w:tcPr>
          <w:p w14:paraId="3832944E" w14:textId="77777777" w:rsidR="00097E98" w:rsidRPr="00442838" w:rsidRDefault="00097E98" w:rsidP="000F163C">
            <w:pPr>
              <w:spacing w:line="360" w:lineRule="auto"/>
            </w:pPr>
          </w:p>
        </w:tc>
        <w:tc>
          <w:tcPr>
            <w:tcW w:w="724" w:type="dxa"/>
          </w:tcPr>
          <w:p w14:paraId="07705359" w14:textId="77777777" w:rsidR="00097E98" w:rsidRPr="00442838" w:rsidRDefault="00097E98" w:rsidP="000F163C">
            <w:pPr>
              <w:spacing w:line="360" w:lineRule="auto"/>
            </w:pPr>
          </w:p>
        </w:tc>
        <w:tc>
          <w:tcPr>
            <w:tcW w:w="1976" w:type="dxa"/>
          </w:tcPr>
          <w:p w14:paraId="7B3A3D18" w14:textId="77777777" w:rsidR="00097E98" w:rsidRPr="00442838" w:rsidRDefault="00097E98" w:rsidP="000F163C">
            <w:pPr>
              <w:spacing w:line="360" w:lineRule="auto"/>
            </w:pPr>
          </w:p>
        </w:tc>
      </w:tr>
      <w:tr w:rsidR="00097E98" w:rsidRPr="00442838" w14:paraId="40966990" w14:textId="77777777" w:rsidTr="000F163C">
        <w:trPr>
          <w:trHeight w:val="441"/>
        </w:trPr>
        <w:tc>
          <w:tcPr>
            <w:tcW w:w="1251" w:type="dxa"/>
          </w:tcPr>
          <w:p w14:paraId="271A889F" w14:textId="77777777" w:rsidR="00097E98" w:rsidRPr="00442838" w:rsidRDefault="00097E98" w:rsidP="000F163C">
            <w:pPr>
              <w:spacing w:line="360" w:lineRule="auto"/>
            </w:pPr>
          </w:p>
        </w:tc>
        <w:tc>
          <w:tcPr>
            <w:tcW w:w="1652" w:type="dxa"/>
          </w:tcPr>
          <w:p w14:paraId="3FF808A3" w14:textId="77777777" w:rsidR="00097E98" w:rsidRPr="00442838" w:rsidRDefault="00097E98" w:rsidP="000F163C">
            <w:pPr>
              <w:spacing w:line="360" w:lineRule="auto"/>
            </w:pPr>
          </w:p>
        </w:tc>
        <w:tc>
          <w:tcPr>
            <w:tcW w:w="3719" w:type="dxa"/>
          </w:tcPr>
          <w:p w14:paraId="29703CFE" w14:textId="77777777" w:rsidR="00097E98" w:rsidRPr="00442838" w:rsidRDefault="00097E98" w:rsidP="000F163C">
            <w:pPr>
              <w:spacing w:line="360" w:lineRule="auto"/>
            </w:pPr>
          </w:p>
        </w:tc>
        <w:tc>
          <w:tcPr>
            <w:tcW w:w="880" w:type="dxa"/>
          </w:tcPr>
          <w:p w14:paraId="51E0A5B4" w14:textId="77777777" w:rsidR="00097E98" w:rsidRPr="00442838" w:rsidRDefault="00097E98" w:rsidP="000F163C">
            <w:pPr>
              <w:spacing w:line="360" w:lineRule="auto"/>
            </w:pPr>
          </w:p>
        </w:tc>
        <w:tc>
          <w:tcPr>
            <w:tcW w:w="724" w:type="dxa"/>
          </w:tcPr>
          <w:p w14:paraId="3241C488" w14:textId="77777777" w:rsidR="00097E98" w:rsidRPr="00442838" w:rsidRDefault="00097E98" w:rsidP="000F163C">
            <w:pPr>
              <w:spacing w:line="360" w:lineRule="auto"/>
            </w:pPr>
          </w:p>
        </w:tc>
        <w:tc>
          <w:tcPr>
            <w:tcW w:w="724" w:type="dxa"/>
          </w:tcPr>
          <w:p w14:paraId="201D5C97" w14:textId="77777777" w:rsidR="00097E98" w:rsidRPr="00442838" w:rsidRDefault="00097E98" w:rsidP="000F163C">
            <w:pPr>
              <w:spacing w:line="360" w:lineRule="auto"/>
            </w:pPr>
          </w:p>
        </w:tc>
        <w:tc>
          <w:tcPr>
            <w:tcW w:w="1976" w:type="dxa"/>
          </w:tcPr>
          <w:p w14:paraId="2175D5C3" w14:textId="77777777" w:rsidR="00097E98" w:rsidRPr="00442838" w:rsidRDefault="00097E98" w:rsidP="000F163C">
            <w:pPr>
              <w:spacing w:line="360" w:lineRule="auto"/>
            </w:pPr>
          </w:p>
        </w:tc>
      </w:tr>
      <w:tr w:rsidR="00097E98" w:rsidRPr="00442838" w14:paraId="707CF25C" w14:textId="77777777" w:rsidTr="000F163C">
        <w:trPr>
          <w:trHeight w:val="896"/>
        </w:trPr>
        <w:tc>
          <w:tcPr>
            <w:tcW w:w="1251" w:type="dxa"/>
          </w:tcPr>
          <w:p w14:paraId="655C9D57" w14:textId="77777777" w:rsidR="00097E98" w:rsidRPr="00442838" w:rsidRDefault="00097E98" w:rsidP="000F163C">
            <w:pPr>
              <w:spacing w:line="360" w:lineRule="auto"/>
            </w:pPr>
          </w:p>
        </w:tc>
        <w:tc>
          <w:tcPr>
            <w:tcW w:w="1652" w:type="dxa"/>
          </w:tcPr>
          <w:p w14:paraId="2D0CFF41" w14:textId="77777777" w:rsidR="00097E98" w:rsidRPr="00442838" w:rsidRDefault="00097E98" w:rsidP="000F163C">
            <w:pPr>
              <w:spacing w:line="360" w:lineRule="auto"/>
            </w:pPr>
          </w:p>
        </w:tc>
        <w:tc>
          <w:tcPr>
            <w:tcW w:w="3719" w:type="dxa"/>
          </w:tcPr>
          <w:p w14:paraId="66A922A0" w14:textId="77777777" w:rsidR="00097E98" w:rsidRPr="00442838" w:rsidRDefault="00097E98" w:rsidP="000F163C">
            <w:pPr>
              <w:spacing w:line="360" w:lineRule="auto"/>
            </w:pPr>
          </w:p>
        </w:tc>
        <w:tc>
          <w:tcPr>
            <w:tcW w:w="880" w:type="dxa"/>
          </w:tcPr>
          <w:p w14:paraId="01A22EF1" w14:textId="77777777" w:rsidR="00097E98" w:rsidRPr="00442838" w:rsidRDefault="00097E98" w:rsidP="000F163C">
            <w:pPr>
              <w:spacing w:line="360" w:lineRule="auto"/>
            </w:pPr>
          </w:p>
        </w:tc>
        <w:tc>
          <w:tcPr>
            <w:tcW w:w="724" w:type="dxa"/>
          </w:tcPr>
          <w:p w14:paraId="45EF8CB9" w14:textId="77777777" w:rsidR="00097E98" w:rsidRPr="00442838" w:rsidRDefault="00097E98" w:rsidP="000F163C">
            <w:pPr>
              <w:spacing w:line="360" w:lineRule="auto"/>
            </w:pPr>
          </w:p>
        </w:tc>
        <w:tc>
          <w:tcPr>
            <w:tcW w:w="724" w:type="dxa"/>
          </w:tcPr>
          <w:p w14:paraId="11F65F64" w14:textId="77777777" w:rsidR="00097E98" w:rsidRPr="00442838" w:rsidRDefault="00097E98" w:rsidP="000F163C">
            <w:pPr>
              <w:spacing w:line="360" w:lineRule="auto"/>
            </w:pPr>
          </w:p>
        </w:tc>
        <w:tc>
          <w:tcPr>
            <w:tcW w:w="1976" w:type="dxa"/>
          </w:tcPr>
          <w:p w14:paraId="33B63787" w14:textId="77777777" w:rsidR="00097E98" w:rsidRPr="00442838" w:rsidRDefault="00097E98" w:rsidP="000F163C">
            <w:pPr>
              <w:spacing w:line="360" w:lineRule="auto"/>
            </w:pPr>
          </w:p>
        </w:tc>
      </w:tr>
    </w:tbl>
    <w:p w14:paraId="046A95BB" w14:textId="77777777" w:rsidR="00097E98" w:rsidRPr="00442838" w:rsidRDefault="00097E98" w:rsidP="00097E98">
      <w:pPr>
        <w:rPr>
          <w:sz w:val="24"/>
        </w:rPr>
      </w:pPr>
    </w:p>
    <w:p w14:paraId="07FEE66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F6B7876" w14:textId="77777777" w:rsidTr="000F163C">
        <w:tc>
          <w:tcPr>
            <w:tcW w:w="3596" w:type="dxa"/>
          </w:tcPr>
          <w:p w14:paraId="58D9AB1F" w14:textId="77777777" w:rsidR="00097E98" w:rsidRPr="00442838" w:rsidRDefault="00097E98" w:rsidP="000F163C">
            <w:pPr>
              <w:rPr>
                <w:sz w:val="24"/>
              </w:rPr>
            </w:pPr>
          </w:p>
        </w:tc>
        <w:tc>
          <w:tcPr>
            <w:tcW w:w="3597" w:type="dxa"/>
          </w:tcPr>
          <w:p w14:paraId="3186BCD3" w14:textId="77777777" w:rsidR="00097E98" w:rsidRPr="00442838" w:rsidRDefault="00097E98" w:rsidP="000F163C">
            <w:pPr>
              <w:rPr>
                <w:sz w:val="24"/>
              </w:rPr>
            </w:pPr>
          </w:p>
        </w:tc>
        <w:tc>
          <w:tcPr>
            <w:tcW w:w="3597" w:type="dxa"/>
          </w:tcPr>
          <w:p w14:paraId="1906A819" w14:textId="77777777" w:rsidR="00097E98" w:rsidRPr="00442838" w:rsidRDefault="00097E98" w:rsidP="000F163C">
            <w:pPr>
              <w:rPr>
                <w:sz w:val="24"/>
              </w:rPr>
            </w:pPr>
          </w:p>
        </w:tc>
      </w:tr>
      <w:tr w:rsidR="00097E98" w:rsidRPr="00442838" w14:paraId="5D2B581C" w14:textId="77777777" w:rsidTr="000F163C">
        <w:tc>
          <w:tcPr>
            <w:tcW w:w="3596" w:type="dxa"/>
          </w:tcPr>
          <w:p w14:paraId="48F9153E" w14:textId="77777777" w:rsidR="00097E98" w:rsidRPr="00442838" w:rsidRDefault="00097E98" w:rsidP="000F163C">
            <w:pPr>
              <w:rPr>
                <w:sz w:val="24"/>
              </w:rPr>
            </w:pPr>
          </w:p>
        </w:tc>
        <w:tc>
          <w:tcPr>
            <w:tcW w:w="3597" w:type="dxa"/>
          </w:tcPr>
          <w:p w14:paraId="16B0C537" w14:textId="77777777" w:rsidR="00097E98" w:rsidRPr="00442838" w:rsidRDefault="00097E98" w:rsidP="000F163C">
            <w:pPr>
              <w:rPr>
                <w:sz w:val="24"/>
              </w:rPr>
            </w:pPr>
          </w:p>
        </w:tc>
        <w:tc>
          <w:tcPr>
            <w:tcW w:w="3597" w:type="dxa"/>
          </w:tcPr>
          <w:p w14:paraId="168A92B8" w14:textId="77777777" w:rsidR="00097E98" w:rsidRPr="00442838" w:rsidRDefault="00097E98" w:rsidP="000F163C">
            <w:pPr>
              <w:rPr>
                <w:sz w:val="24"/>
              </w:rPr>
            </w:pPr>
          </w:p>
        </w:tc>
      </w:tr>
    </w:tbl>
    <w:p w14:paraId="62E01E02" w14:textId="77777777" w:rsidR="00097E98" w:rsidRPr="00442838" w:rsidRDefault="00097E98" w:rsidP="00097E98">
      <w:pPr>
        <w:rPr>
          <w:sz w:val="24"/>
        </w:rPr>
      </w:pPr>
    </w:p>
    <w:p w14:paraId="4AEC2BE3" w14:textId="77777777" w:rsidR="00097E98" w:rsidRPr="00442838" w:rsidRDefault="00097E98" w:rsidP="00097E98">
      <w:pPr>
        <w:rPr>
          <w:sz w:val="24"/>
        </w:rPr>
      </w:pPr>
      <w:r w:rsidRPr="00442838">
        <w:rPr>
          <w:sz w:val="24"/>
        </w:rPr>
        <w:t>Sprites:</w:t>
      </w:r>
    </w:p>
    <w:p w14:paraId="615C724A" w14:textId="77777777" w:rsidR="00097E98" w:rsidRPr="00442838" w:rsidRDefault="00097E98" w:rsidP="00097E98">
      <w:pPr>
        <w:rPr>
          <w:sz w:val="24"/>
        </w:rPr>
      </w:pPr>
      <w:r w:rsidRPr="00442838">
        <w:rPr>
          <w:sz w:val="24"/>
        </w:rPr>
        <w:br w:type="page"/>
      </w:r>
    </w:p>
    <w:p w14:paraId="32995E05" w14:textId="77777777" w:rsidR="00097E98" w:rsidRPr="00442838" w:rsidRDefault="00097E98" w:rsidP="00097E98">
      <w:pPr>
        <w:rPr>
          <w:sz w:val="24"/>
        </w:rPr>
      </w:pPr>
      <w:r w:rsidRPr="00442838">
        <w:rPr>
          <w:sz w:val="24"/>
        </w:rPr>
        <w:lastRenderedPageBreak/>
        <w:t>Family Page</w:t>
      </w:r>
    </w:p>
    <w:p w14:paraId="40B8B7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58905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97059C8" w14:textId="77777777" w:rsidTr="000F163C">
        <w:trPr>
          <w:trHeight w:val="896"/>
        </w:trPr>
        <w:tc>
          <w:tcPr>
            <w:tcW w:w="1251" w:type="dxa"/>
          </w:tcPr>
          <w:p w14:paraId="25A55223" w14:textId="77777777" w:rsidR="00097E98" w:rsidRPr="00442838" w:rsidRDefault="00097E98" w:rsidP="000F163C">
            <w:pPr>
              <w:spacing w:line="360" w:lineRule="auto"/>
            </w:pPr>
            <w:r w:rsidRPr="00442838">
              <w:t>Pokemon</w:t>
            </w:r>
          </w:p>
          <w:p w14:paraId="524CD2F8" w14:textId="77777777" w:rsidR="00097E98" w:rsidRPr="00442838" w:rsidRDefault="00097E98" w:rsidP="000F163C">
            <w:pPr>
              <w:spacing w:line="360" w:lineRule="auto"/>
            </w:pPr>
            <w:r w:rsidRPr="00442838">
              <w:t>Name</w:t>
            </w:r>
          </w:p>
        </w:tc>
        <w:tc>
          <w:tcPr>
            <w:tcW w:w="1652" w:type="dxa"/>
          </w:tcPr>
          <w:p w14:paraId="68464E28" w14:textId="77777777" w:rsidR="00097E98" w:rsidRPr="00442838" w:rsidRDefault="00097E98" w:rsidP="000F163C">
            <w:pPr>
              <w:spacing w:line="360" w:lineRule="auto"/>
            </w:pPr>
            <w:r w:rsidRPr="00442838">
              <w:t>Pokemon Number</w:t>
            </w:r>
          </w:p>
        </w:tc>
        <w:tc>
          <w:tcPr>
            <w:tcW w:w="3719" w:type="dxa"/>
          </w:tcPr>
          <w:p w14:paraId="6C313B1B" w14:textId="77777777" w:rsidR="00097E98" w:rsidRPr="00442838" w:rsidRDefault="00097E98" w:rsidP="000F163C">
            <w:pPr>
              <w:spacing w:line="360" w:lineRule="auto"/>
            </w:pPr>
            <w:r w:rsidRPr="00442838">
              <w:t>Base Stats</w:t>
            </w:r>
          </w:p>
          <w:p w14:paraId="37B56E33"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65169E0" w14:textId="77777777" w:rsidR="00097E98" w:rsidRPr="00442838" w:rsidRDefault="00097E98" w:rsidP="000F163C">
            <w:pPr>
              <w:spacing w:line="360" w:lineRule="auto"/>
            </w:pPr>
            <w:r w:rsidRPr="00442838">
              <w:t>Ability</w:t>
            </w:r>
          </w:p>
        </w:tc>
        <w:tc>
          <w:tcPr>
            <w:tcW w:w="724" w:type="dxa"/>
          </w:tcPr>
          <w:p w14:paraId="3C579DED" w14:textId="77777777" w:rsidR="00097E98" w:rsidRPr="00442838" w:rsidRDefault="00097E98" w:rsidP="000F163C">
            <w:pPr>
              <w:spacing w:line="360" w:lineRule="auto"/>
            </w:pPr>
            <w:r w:rsidRPr="00442838">
              <w:t>Type 1</w:t>
            </w:r>
          </w:p>
        </w:tc>
        <w:tc>
          <w:tcPr>
            <w:tcW w:w="724" w:type="dxa"/>
          </w:tcPr>
          <w:p w14:paraId="085267FD" w14:textId="77777777" w:rsidR="00097E98" w:rsidRPr="00442838" w:rsidRDefault="00097E98" w:rsidP="000F163C">
            <w:pPr>
              <w:spacing w:line="360" w:lineRule="auto"/>
            </w:pPr>
            <w:r w:rsidRPr="00442838">
              <w:t>Type 2</w:t>
            </w:r>
          </w:p>
        </w:tc>
        <w:tc>
          <w:tcPr>
            <w:tcW w:w="1976" w:type="dxa"/>
          </w:tcPr>
          <w:p w14:paraId="5C6C150C" w14:textId="77777777" w:rsidR="00097E98" w:rsidRPr="00442838" w:rsidRDefault="00097E98" w:rsidP="000F163C">
            <w:pPr>
              <w:spacing w:line="360" w:lineRule="auto"/>
            </w:pPr>
            <w:r w:rsidRPr="00442838">
              <w:t>Evolution</w:t>
            </w:r>
          </w:p>
        </w:tc>
      </w:tr>
      <w:tr w:rsidR="00097E98" w:rsidRPr="00442838" w14:paraId="54C6414E" w14:textId="77777777" w:rsidTr="000F163C">
        <w:trPr>
          <w:trHeight w:val="454"/>
        </w:trPr>
        <w:tc>
          <w:tcPr>
            <w:tcW w:w="1251" w:type="dxa"/>
          </w:tcPr>
          <w:p w14:paraId="26312121" w14:textId="77777777" w:rsidR="00097E98" w:rsidRPr="00442838" w:rsidRDefault="00097E98" w:rsidP="000F163C">
            <w:pPr>
              <w:spacing w:line="360" w:lineRule="auto"/>
            </w:pPr>
          </w:p>
        </w:tc>
        <w:tc>
          <w:tcPr>
            <w:tcW w:w="1652" w:type="dxa"/>
          </w:tcPr>
          <w:p w14:paraId="45D0AFCD" w14:textId="77777777" w:rsidR="00097E98" w:rsidRPr="00442838" w:rsidRDefault="00097E98" w:rsidP="000F163C">
            <w:pPr>
              <w:spacing w:line="360" w:lineRule="auto"/>
            </w:pPr>
          </w:p>
        </w:tc>
        <w:tc>
          <w:tcPr>
            <w:tcW w:w="3719" w:type="dxa"/>
          </w:tcPr>
          <w:p w14:paraId="71F529E1" w14:textId="77777777" w:rsidR="00097E98" w:rsidRPr="00442838" w:rsidRDefault="00097E98" w:rsidP="000F163C">
            <w:pPr>
              <w:spacing w:line="360" w:lineRule="auto"/>
            </w:pPr>
          </w:p>
        </w:tc>
        <w:tc>
          <w:tcPr>
            <w:tcW w:w="880" w:type="dxa"/>
          </w:tcPr>
          <w:p w14:paraId="655497D8" w14:textId="77777777" w:rsidR="00097E98" w:rsidRPr="00442838" w:rsidRDefault="00097E98" w:rsidP="000F163C">
            <w:pPr>
              <w:spacing w:line="360" w:lineRule="auto"/>
            </w:pPr>
          </w:p>
        </w:tc>
        <w:tc>
          <w:tcPr>
            <w:tcW w:w="724" w:type="dxa"/>
          </w:tcPr>
          <w:p w14:paraId="79522417" w14:textId="77777777" w:rsidR="00097E98" w:rsidRPr="00442838" w:rsidRDefault="00097E98" w:rsidP="000F163C">
            <w:pPr>
              <w:spacing w:line="360" w:lineRule="auto"/>
            </w:pPr>
          </w:p>
        </w:tc>
        <w:tc>
          <w:tcPr>
            <w:tcW w:w="724" w:type="dxa"/>
          </w:tcPr>
          <w:p w14:paraId="5F3F7267" w14:textId="77777777" w:rsidR="00097E98" w:rsidRPr="00442838" w:rsidRDefault="00097E98" w:rsidP="000F163C">
            <w:pPr>
              <w:spacing w:line="360" w:lineRule="auto"/>
            </w:pPr>
          </w:p>
        </w:tc>
        <w:tc>
          <w:tcPr>
            <w:tcW w:w="1976" w:type="dxa"/>
          </w:tcPr>
          <w:p w14:paraId="2014B090" w14:textId="77777777" w:rsidR="00097E98" w:rsidRPr="00442838" w:rsidRDefault="00097E98" w:rsidP="000F163C">
            <w:pPr>
              <w:spacing w:line="360" w:lineRule="auto"/>
            </w:pPr>
          </w:p>
        </w:tc>
      </w:tr>
      <w:tr w:rsidR="00097E98" w:rsidRPr="00442838" w14:paraId="66E6C93D" w14:textId="77777777" w:rsidTr="000F163C">
        <w:trPr>
          <w:trHeight w:val="441"/>
        </w:trPr>
        <w:tc>
          <w:tcPr>
            <w:tcW w:w="1251" w:type="dxa"/>
          </w:tcPr>
          <w:p w14:paraId="54C421A1" w14:textId="77777777" w:rsidR="00097E98" w:rsidRPr="00442838" w:rsidRDefault="00097E98" w:rsidP="000F163C">
            <w:pPr>
              <w:spacing w:line="360" w:lineRule="auto"/>
            </w:pPr>
          </w:p>
        </w:tc>
        <w:tc>
          <w:tcPr>
            <w:tcW w:w="1652" w:type="dxa"/>
          </w:tcPr>
          <w:p w14:paraId="034B0498" w14:textId="77777777" w:rsidR="00097E98" w:rsidRPr="00442838" w:rsidRDefault="00097E98" w:rsidP="000F163C">
            <w:pPr>
              <w:spacing w:line="360" w:lineRule="auto"/>
            </w:pPr>
          </w:p>
        </w:tc>
        <w:tc>
          <w:tcPr>
            <w:tcW w:w="3719" w:type="dxa"/>
          </w:tcPr>
          <w:p w14:paraId="6FFBEC4B" w14:textId="77777777" w:rsidR="00097E98" w:rsidRPr="00442838" w:rsidRDefault="00097E98" w:rsidP="000F163C">
            <w:pPr>
              <w:spacing w:line="360" w:lineRule="auto"/>
            </w:pPr>
          </w:p>
        </w:tc>
        <w:tc>
          <w:tcPr>
            <w:tcW w:w="880" w:type="dxa"/>
          </w:tcPr>
          <w:p w14:paraId="2EA4F87A" w14:textId="77777777" w:rsidR="00097E98" w:rsidRPr="00442838" w:rsidRDefault="00097E98" w:rsidP="000F163C">
            <w:pPr>
              <w:spacing w:line="360" w:lineRule="auto"/>
            </w:pPr>
          </w:p>
        </w:tc>
        <w:tc>
          <w:tcPr>
            <w:tcW w:w="724" w:type="dxa"/>
          </w:tcPr>
          <w:p w14:paraId="09DD3B36" w14:textId="77777777" w:rsidR="00097E98" w:rsidRPr="00442838" w:rsidRDefault="00097E98" w:rsidP="000F163C">
            <w:pPr>
              <w:spacing w:line="360" w:lineRule="auto"/>
            </w:pPr>
          </w:p>
        </w:tc>
        <w:tc>
          <w:tcPr>
            <w:tcW w:w="724" w:type="dxa"/>
          </w:tcPr>
          <w:p w14:paraId="073546C2" w14:textId="77777777" w:rsidR="00097E98" w:rsidRPr="00442838" w:rsidRDefault="00097E98" w:rsidP="000F163C">
            <w:pPr>
              <w:spacing w:line="360" w:lineRule="auto"/>
            </w:pPr>
          </w:p>
        </w:tc>
        <w:tc>
          <w:tcPr>
            <w:tcW w:w="1976" w:type="dxa"/>
          </w:tcPr>
          <w:p w14:paraId="21E84689" w14:textId="77777777" w:rsidR="00097E98" w:rsidRPr="00442838" w:rsidRDefault="00097E98" w:rsidP="000F163C">
            <w:pPr>
              <w:spacing w:line="360" w:lineRule="auto"/>
            </w:pPr>
          </w:p>
        </w:tc>
      </w:tr>
      <w:tr w:rsidR="00097E98" w:rsidRPr="00442838" w14:paraId="139213BB" w14:textId="77777777" w:rsidTr="000F163C">
        <w:trPr>
          <w:trHeight w:val="441"/>
        </w:trPr>
        <w:tc>
          <w:tcPr>
            <w:tcW w:w="1251" w:type="dxa"/>
          </w:tcPr>
          <w:p w14:paraId="3EC31056" w14:textId="77777777" w:rsidR="00097E98" w:rsidRPr="00442838" w:rsidRDefault="00097E98" w:rsidP="000F163C">
            <w:pPr>
              <w:spacing w:line="360" w:lineRule="auto"/>
            </w:pPr>
          </w:p>
        </w:tc>
        <w:tc>
          <w:tcPr>
            <w:tcW w:w="1652" w:type="dxa"/>
          </w:tcPr>
          <w:p w14:paraId="5C5691A7" w14:textId="77777777" w:rsidR="00097E98" w:rsidRPr="00442838" w:rsidRDefault="00097E98" w:rsidP="000F163C">
            <w:pPr>
              <w:spacing w:line="360" w:lineRule="auto"/>
            </w:pPr>
          </w:p>
        </w:tc>
        <w:tc>
          <w:tcPr>
            <w:tcW w:w="3719" w:type="dxa"/>
          </w:tcPr>
          <w:p w14:paraId="001E886B" w14:textId="77777777" w:rsidR="00097E98" w:rsidRPr="00442838" w:rsidRDefault="00097E98" w:rsidP="000F163C">
            <w:pPr>
              <w:spacing w:line="360" w:lineRule="auto"/>
            </w:pPr>
          </w:p>
        </w:tc>
        <w:tc>
          <w:tcPr>
            <w:tcW w:w="880" w:type="dxa"/>
          </w:tcPr>
          <w:p w14:paraId="2E640EB2" w14:textId="77777777" w:rsidR="00097E98" w:rsidRPr="00442838" w:rsidRDefault="00097E98" w:rsidP="000F163C">
            <w:pPr>
              <w:spacing w:line="360" w:lineRule="auto"/>
            </w:pPr>
          </w:p>
        </w:tc>
        <w:tc>
          <w:tcPr>
            <w:tcW w:w="724" w:type="dxa"/>
          </w:tcPr>
          <w:p w14:paraId="4F948161" w14:textId="77777777" w:rsidR="00097E98" w:rsidRPr="00442838" w:rsidRDefault="00097E98" w:rsidP="000F163C">
            <w:pPr>
              <w:spacing w:line="360" w:lineRule="auto"/>
            </w:pPr>
          </w:p>
        </w:tc>
        <w:tc>
          <w:tcPr>
            <w:tcW w:w="724" w:type="dxa"/>
          </w:tcPr>
          <w:p w14:paraId="0F344FBE" w14:textId="77777777" w:rsidR="00097E98" w:rsidRPr="00442838" w:rsidRDefault="00097E98" w:rsidP="000F163C">
            <w:pPr>
              <w:spacing w:line="360" w:lineRule="auto"/>
            </w:pPr>
          </w:p>
        </w:tc>
        <w:tc>
          <w:tcPr>
            <w:tcW w:w="1976" w:type="dxa"/>
          </w:tcPr>
          <w:p w14:paraId="64E3D5E8" w14:textId="77777777" w:rsidR="00097E98" w:rsidRPr="00442838" w:rsidRDefault="00097E98" w:rsidP="000F163C">
            <w:pPr>
              <w:spacing w:line="360" w:lineRule="auto"/>
            </w:pPr>
          </w:p>
        </w:tc>
      </w:tr>
      <w:tr w:rsidR="00097E98" w:rsidRPr="00442838" w14:paraId="0AB03954" w14:textId="77777777" w:rsidTr="000F163C">
        <w:trPr>
          <w:trHeight w:val="896"/>
        </w:trPr>
        <w:tc>
          <w:tcPr>
            <w:tcW w:w="1251" w:type="dxa"/>
          </w:tcPr>
          <w:p w14:paraId="660B965E" w14:textId="77777777" w:rsidR="00097E98" w:rsidRPr="00442838" w:rsidRDefault="00097E98" w:rsidP="000F163C">
            <w:pPr>
              <w:spacing w:line="360" w:lineRule="auto"/>
            </w:pPr>
          </w:p>
        </w:tc>
        <w:tc>
          <w:tcPr>
            <w:tcW w:w="1652" w:type="dxa"/>
          </w:tcPr>
          <w:p w14:paraId="65947F25" w14:textId="77777777" w:rsidR="00097E98" w:rsidRPr="00442838" w:rsidRDefault="00097E98" w:rsidP="000F163C">
            <w:pPr>
              <w:spacing w:line="360" w:lineRule="auto"/>
            </w:pPr>
          </w:p>
        </w:tc>
        <w:tc>
          <w:tcPr>
            <w:tcW w:w="3719" w:type="dxa"/>
          </w:tcPr>
          <w:p w14:paraId="0CDE96F8" w14:textId="77777777" w:rsidR="00097E98" w:rsidRPr="00442838" w:rsidRDefault="00097E98" w:rsidP="000F163C">
            <w:pPr>
              <w:spacing w:line="360" w:lineRule="auto"/>
            </w:pPr>
          </w:p>
        </w:tc>
        <w:tc>
          <w:tcPr>
            <w:tcW w:w="880" w:type="dxa"/>
          </w:tcPr>
          <w:p w14:paraId="52526A7B" w14:textId="77777777" w:rsidR="00097E98" w:rsidRPr="00442838" w:rsidRDefault="00097E98" w:rsidP="000F163C">
            <w:pPr>
              <w:spacing w:line="360" w:lineRule="auto"/>
            </w:pPr>
          </w:p>
        </w:tc>
        <w:tc>
          <w:tcPr>
            <w:tcW w:w="724" w:type="dxa"/>
          </w:tcPr>
          <w:p w14:paraId="3ECBC7FA" w14:textId="77777777" w:rsidR="00097E98" w:rsidRPr="00442838" w:rsidRDefault="00097E98" w:rsidP="000F163C">
            <w:pPr>
              <w:spacing w:line="360" w:lineRule="auto"/>
            </w:pPr>
          </w:p>
        </w:tc>
        <w:tc>
          <w:tcPr>
            <w:tcW w:w="724" w:type="dxa"/>
          </w:tcPr>
          <w:p w14:paraId="2AC38CC0" w14:textId="77777777" w:rsidR="00097E98" w:rsidRPr="00442838" w:rsidRDefault="00097E98" w:rsidP="000F163C">
            <w:pPr>
              <w:spacing w:line="360" w:lineRule="auto"/>
            </w:pPr>
          </w:p>
        </w:tc>
        <w:tc>
          <w:tcPr>
            <w:tcW w:w="1976" w:type="dxa"/>
          </w:tcPr>
          <w:p w14:paraId="2AFB6DCE" w14:textId="77777777" w:rsidR="00097E98" w:rsidRPr="00442838" w:rsidRDefault="00097E98" w:rsidP="000F163C">
            <w:pPr>
              <w:spacing w:line="360" w:lineRule="auto"/>
            </w:pPr>
          </w:p>
        </w:tc>
      </w:tr>
    </w:tbl>
    <w:p w14:paraId="2593F58D" w14:textId="77777777" w:rsidR="00097E98" w:rsidRPr="00442838" w:rsidRDefault="00097E98" w:rsidP="00097E98">
      <w:pPr>
        <w:rPr>
          <w:sz w:val="24"/>
        </w:rPr>
      </w:pPr>
    </w:p>
    <w:p w14:paraId="383FF83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F09FF2" w14:textId="77777777" w:rsidTr="000F163C">
        <w:tc>
          <w:tcPr>
            <w:tcW w:w="3596" w:type="dxa"/>
          </w:tcPr>
          <w:p w14:paraId="09232A15" w14:textId="77777777" w:rsidR="00097E98" w:rsidRPr="00442838" w:rsidRDefault="00097E98" w:rsidP="000F163C">
            <w:pPr>
              <w:rPr>
                <w:sz w:val="24"/>
              </w:rPr>
            </w:pPr>
          </w:p>
        </w:tc>
        <w:tc>
          <w:tcPr>
            <w:tcW w:w="3597" w:type="dxa"/>
          </w:tcPr>
          <w:p w14:paraId="25122D04" w14:textId="77777777" w:rsidR="00097E98" w:rsidRPr="00442838" w:rsidRDefault="00097E98" w:rsidP="000F163C">
            <w:pPr>
              <w:rPr>
                <w:sz w:val="24"/>
              </w:rPr>
            </w:pPr>
          </w:p>
        </w:tc>
        <w:tc>
          <w:tcPr>
            <w:tcW w:w="3597" w:type="dxa"/>
          </w:tcPr>
          <w:p w14:paraId="4555AD92" w14:textId="77777777" w:rsidR="00097E98" w:rsidRPr="00442838" w:rsidRDefault="00097E98" w:rsidP="000F163C">
            <w:pPr>
              <w:rPr>
                <w:sz w:val="24"/>
              </w:rPr>
            </w:pPr>
          </w:p>
        </w:tc>
      </w:tr>
      <w:tr w:rsidR="00097E98" w:rsidRPr="00442838" w14:paraId="05767B19" w14:textId="77777777" w:rsidTr="000F163C">
        <w:tc>
          <w:tcPr>
            <w:tcW w:w="3596" w:type="dxa"/>
          </w:tcPr>
          <w:p w14:paraId="6434BB96" w14:textId="77777777" w:rsidR="00097E98" w:rsidRPr="00442838" w:rsidRDefault="00097E98" w:rsidP="000F163C">
            <w:pPr>
              <w:rPr>
                <w:sz w:val="24"/>
              </w:rPr>
            </w:pPr>
          </w:p>
        </w:tc>
        <w:tc>
          <w:tcPr>
            <w:tcW w:w="3597" w:type="dxa"/>
          </w:tcPr>
          <w:p w14:paraId="560D5DEF" w14:textId="77777777" w:rsidR="00097E98" w:rsidRPr="00442838" w:rsidRDefault="00097E98" w:rsidP="000F163C">
            <w:pPr>
              <w:rPr>
                <w:sz w:val="24"/>
              </w:rPr>
            </w:pPr>
          </w:p>
        </w:tc>
        <w:tc>
          <w:tcPr>
            <w:tcW w:w="3597" w:type="dxa"/>
          </w:tcPr>
          <w:p w14:paraId="59D96EA4" w14:textId="77777777" w:rsidR="00097E98" w:rsidRPr="00442838" w:rsidRDefault="00097E98" w:rsidP="000F163C">
            <w:pPr>
              <w:rPr>
                <w:sz w:val="24"/>
              </w:rPr>
            </w:pPr>
          </w:p>
        </w:tc>
      </w:tr>
    </w:tbl>
    <w:p w14:paraId="2D5D28AD" w14:textId="77777777" w:rsidR="00097E98" w:rsidRPr="00442838" w:rsidRDefault="00097E98" w:rsidP="00097E98">
      <w:pPr>
        <w:rPr>
          <w:sz w:val="24"/>
        </w:rPr>
      </w:pPr>
    </w:p>
    <w:p w14:paraId="69EE5055" w14:textId="77777777" w:rsidR="00097E98" w:rsidRPr="00442838" w:rsidRDefault="00097E98" w:rsidP="00097E98">
      <w:pPr>
        <w:rPr>
          <w:sz w:val="24"/>
        </w:rPr>
      </w:pPr>
      <w:r w:rsidRPr="00442838">
        <w:rPr>
          <w:sz w:val="24"/>
        </w:rPr>
        <w:t>Sprites:</w:t>
      </w:r>
    </w:p>
    <w:p w14:paraId="768CC4C3" w14:textId="77777777" w:rsidR="00097E98" w:rsidRPr="00442838" w:rsidRDefault="00097E98" w:rsidP="00097E98">
      <w:pPr>
        <w:rPr>
          <w:sz w:val="24"/>
        </w:rPr>
      </w:pPr>
      <w:r w:rsidRPr="00442838">
        <w:rPr>
          <w:sz w:val="24"/>
        </w:rPr>
        <w:br w:type="page"/>
      </w:r>
    </w:p>
    <w:p w14:paraId="11655EA9" w14:textId="77777777" w:rsidR="00097E98" w:rsidRPr="00442838" w:rsidRDefault="00097E98" w:rsidP="00097E98">
      <w:pPr>
        <w:rPr>
          <w:sz w:val="24"/>
        </w:rPr>
      </w:pPr>
      <w:r w:rsidRPr="00442838">
        <w:rPr>
          <w:sz w:val="24"/>
        </w:rPr>
        <w:lastRenderedPageBreak/>
        <w:t>Family Page</w:t>
      </w:r>
    </w:p>
    <w:p w14:paraId="78ED299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60BE6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FF98B93" w14:textId="77777777" w:rsidTr="000F163C">
        <w:trPr>
          <w:trHeight w:val="896"/>
        </w:trPr>
        <w:tc>
          <w:tcPr>
            <w:tcW w:w="1251" w:type="dxa"/>
          </w:tcPr>
          <w:p w14:paraId="437437ED" w14:textId="77777777" w:rsidR="00097E98" w:rsidRPr="00442838" w:rsidRDefault="00097E98" w:rsidP="000F163C">
            <w:pPr>
              <w:spacing w:line="360" w:lineRule="auto"/>
            </w:pPr>
            <w:r w:rsidRPr="00442838">
              <w:t>Pokemon</w:t>
            </w:r>
          </w:p>
          <w:p w14:paraId="5C924AC6" w14:textId="77777777" w:rsidR="00097E98" w:rsidRPr="00442838" w:rsidRDefault="00097E98" w:rsidP="000F163C">
            <w:pPr>
              <w:spacing w:line="360" w:lineRule="auto"/>
            </w:pPr>
            <w:r w:rsidRPr="00442838">
              <w:t>Name</w:t>
            </w:r>
          </w:p>
        </w:tc>
        <w:tc>
          <w:tcPr>
            <w:tcW w:w="1652" w:type="dxa"/>
          </w:tcPr>
          <w:p w14:paraId="734B794D" w14:textId="77777777" w:rsidR="00097E98" w:rsidRPr="00442838" w:rsidRDefault="00097E98" w:rsidP="000F163C">
            <w:pPr>
              <w:spacing w:line="360" w:lineRule="auto"/>
            </w:pPr>
            <w:r w:rsidRPr="00442838">
              <w:t>Pokemon Number</w:t>
            </w:r>
          </w:p>
        </w:tc>
        <w:tc>
          <w:tcPr>
            <w:tcW w:w="3719" w:type="dxa"/>
          </w:tcPr>
          <w:p w14:paraId="317963FA" w14:textId="77777777" w:rsidR="00097E98" w:rsidRPr="00442838" w:rsidRDefault="00097E98" w:rsidP="000F163C">
            <w:pPr>
              <w:spacing w:line="360" w:lineRule="auto"/>
            </w:pPr>
            <w:r w:rsidRPr="00442838">
              <w:t>Base Stats</w:t>
            </w:r>
          </w:p>
          <w:p w14:paraId="18FD41F8"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6D879E5" w14:textId="77777777" w:rsidR="00097E98" w:rsidRPr="00442838" w:rsidRDefault="00097E98" w:rsidP="000F163C">
            <w:pPr>
              <w:spacing w:line="360" w:lineRule="auto"/>
            </w:pPr>
            <w:r w:rsidRPr="00442838">
              <w:t>Ability</w:t>
            </w:r>
          </w:p>
        </w:tc>
        <w:tc>
          <w:tcPr>
            <w:tcW w:w="724" w:type="dxa"/>
          </w:tcPr>
          <w:p w14:paraId="79C925DF" w14:textId="77777777" w:rsidR="00097E98" w:rsidRPr="00442838" w:rsidRDefault="00097E98" w:rsidP="000F163C">
            <w:pPr>
              <w:spacing w:line="360" w:lineRule="auto"/>
            </w:pPr>
            <w:r w:rsidRPr="00442838">
              <w:t>Type 1</w:t>
            </w:r>
          </w:p>
        </w:tc>
        <w:tc>
          <w:tcPr>
            <w:tcW w:w="724" w:type="dxa"/>
          </w:tcPr>
          <w:p w14:paraId="34BEDA7E" w14:textId="77777777" w:rsidR="00097E98" w:rsidRPr="00442838" w:rsidRDefault="00097E98" w:rsidP="000F163C">
            <w:pPr>
              <w:spacing w:line="360" w:lineRule="auto"/>
            </w:pPr>
            <w:r w:rsidRPr="00442838">
              <w:t>Type 2</w:t>
            </w:r>
          </w:p>
        </w:tc>
        <w:tc>
          <w:tcPr>
            <w:tcW w:w="1976" w:type="dxa"/>
          </w:tcPr>
          <w:p w14:paraId="18D0DEA1" w14:textId="77777777" w:rsidR="00097E98" w:rsidRPr="00442838" w:rsidRDefault="00097E98" w:rsidP="000F163C">
            <w:pPr>
              <w:spacing w:line="360" w:lineRule="auto"/>
            </w:pPr>
            <w:r w:rsidRPr="00442838">
              <w:t>Evolution</w:t>
            </w:r>
          </w:p>
        </w:tc>
      </w:tr>
      <w:tr w:rsidR="00097E98" w:rsidRPr="00442838" w14:paraId="3C9773A9" w14:textId="77777777" w:rsidTr="000F163C">
        <w:trPr>
          <w:trHeight w:val="454"/>
        </w:trPr>
        <w:tc>
          <w:tcPr>
            <w:tcW w:w="1251" w:type="dxa"/>
          </w:tcPr>
          <w:p w14:paraId="436C4C03" w14:textId="77777777" w:rsidR="00097E98" w:rsidRPr="00442838" w:rsidRDefault="00097E98" w:rsidP="000F163C">
            <w:pPr>
              <w:spacing w:line="360" w:lineRule="auto"/>
            </w:pPr>
          </w:p>
        </w:tc>
        <w:tc>
          <w:tcPr>
            <w:tcW w:w="1652" w:type="dxa"/>
          </w:tcPr>
          <w:p w14:paraId="2CACDF1D" w14:textId="77777777" w:rsidR="00097E98" w:rsidRPr="00442838" w:rsidRDefault="00097E98" w:rsidP="000F163C">
            <w:pPr>
              <w:spacing w:line="360" w:lineRule="auto"/>
            </w:pPr>
          </w:p>
        </w:tc>
        <w:tc>
          <w:tcPr>
            <w:tcW w:w="3719" w:type="dxa"/>
          </w:tcPr>
          <w:p w14:paraId="7EF83512" w14:textId="77777777" w:rsidR="00097E98" w:rsidRPr="00442838" w:rsidRDefault="00097E98" w:rsidP="000F163C">
            <w:pPr>
              <w:spacing w:line="360" w:lineRule="auto"/>
            </w:pPr>
          </w:p>
        </w:tc>
        <w:tc>
          <w:tcPr>
            <w:tcW w:w="880" w:type="dxa"/>
          </w:tcPr>
          <w:p w14:paraId="1318F611" w14:textId="77777777" w:rsidR="00097E98" w:rsidRPr="00442838" w:rsidRDefault="00097E98" w:rsidP="000F163C">
            <w:pPr>
              <w:spacing w:line="360" w:lineRule="auto"/>
            </w:pPr>
          </w:p>
        </w:tc>
        <w:tc>
          <w:tcPr>
            <w:tcW w:w="724" w:type="dxa"/>
          </w:tcPr>
          <w:p w14:paraId="3FA4ADD6" w14:textId="77777777" w:rsidR="00097E98" w:rsidRPr="00442838" w:rsidRDefault="00097E98" w:rsidP="000F163C">
            <w:pPr>
              <w:spacing w:line="360" w:lineRule="auto"/>
            </w:pPr>
          </w:p>
        </w:tc>
        <w:tc>
          <w:tcPr>
            <w:tcW w:w="724" w:type="dxa"/>
          </w:tcPr>
          <w:p w14:paraId="2BADC568" w14:textId="77777777" w:rsidR="00097E98" w:rsidRPr="00442838" w:rsidRDefault="00097E98" w:rsidP="000F163C">
            <w:pPr>
              <w:spacing w:line="360" w:lineRule="auto"/>
            </w:pPr>
          </w:p>
        </w:tc>
        <w:tc>
          <w:tcPr>
            <w:tcW w:w="1976" w:type="dxa"/>
          </w:tcPr>
          <w:p w14:paraId="447AF861" w14:textId="77777777" w:rsidR="00097E98" w:rsidRPr="00442838" w:rsidRDefault="00097E98" w:rsidP="000F163C">
            <w:pPr>
              <w:spacing w:line="360" w:lineRule="auto"/>
            </w:pPr>
          </w:p>
        </w:tc>
      </w:tr>
      <w:tr w:rsidR="00097E98" w:rsidRPr="00442838" w14:paraId="2334EDD6" w14:textId="77777777" w:rsidTr="000F163C">
        <w:trPr>
          <w:trHeight w:val="441"/>
        </w:trPr>
        <w:tc>
          <w:tcPr>
            <w:tcW w:w="1251" w:type="dxa"/>
          </w:tcPr>
          <w:p w14:paraId="193CECBE" w14:textId="77777777" w:rsidR="00097E98" w:rsidRPr="00442838" w:rsidRDefault="00097E98" w:rsidP="000F163C">
            <w:pPr>
              <w:spacing w:line="360" w:lineRule="auto"/>
            </w:pPr>
          </w:p>
        </w:tc>
        <w:tc>
          <w:tcPr>
            <w:tcW w:w="1652" w:type="dxa"/>
          </w:tcPr>
          <w:p w14:paraId="51530067" w14:textId="77777777" w:rsidR="00097E98" w:rsidRPr="00442838" w:rsidRDefault="00097E98" w:rsidP="000F163C">
            <w:pPr>
              <w:spacing w:line="360" w:lineRule="auto"/>
            </w:pPr>
          </w:p>
        </w:tc>
        <w:tc>
          <w:tcPr>
            <w:tcW w:w="3719" w:type="dxa"/>
          </w:tcPr>
          <w:p w14:paraId="78433EEA" w14:textId="77777777" w:rsidR="00097E98" w:rsidRPr="00442838" w:rsidRDefault="00097E98" w:rsidP="000F163C">
            <w:pPr>
              <w:spacing w:line="360" w:lineRule="auto"/>
            </w:pPr>
          </w:p>
        </w:tc>
        <w:tc>
          <w:tcPr>
            <w:tcW w:w="880" w:type="dxa"/>
          </w:tcPr>
          <w:p w14:paraId="46D18C7F" w14:textId="77777777" w:rsidR="00097E98" w:rsidRPr="00442838" w:rsidRDefault="00097E98" w:rsidP="000F163C">
            <w:pPr>
              <w:spacing w:line="360" w:lineRule="auto"/>
            </w:pPr>
          </w:p>
        </w:tc>
        <w:tc>
          <w:tcPr>
            <w:tcW w:w="724" w:type="dxa"/>
          </w:tcPr>
          <w:p w14:paraId="7007B6C8" w14:textId="77777777" w:rsidR="00097E98" w:rsidRPr="00442838" w:rsidRDefault="00097E98" w:rsidP="000F163C">
            <w:pPr>
              <w:spacing w:line="360" w:lineRule="auto"/>
            </w:pPr>
          </w:p>
        </w:tc>
        <w:tc>
          <w:tcPr>
            <w:tcW w:w="724" w:type="dxa"/>
          </w:tcPr>
          <w:p w14:paraId="72FBFDE8" w14:textId="77777777" w:rsidR="00097E98" w:rsidRPr="00442838" w:rsidRDefault="00097E98" w:rsidP="000F163C">
            <w:pPr>
              <w:spacing w:line="360" w:lineRule="auto"/>
            </w:pPr>
          </w:p>
        </w:tc>
        <w:tc>
          <w:tcPr>
            <w:tcW w:w="1976" w:type="dxa"/>
          </w:tcPr>
          <w:p w14:paraId="484892CF" w14:textId="77777777" w:rsidR="00097E98" w:rsidRPr="00442838" w:rsidRDefault="00097E98" w:rsidP="000F163C">
            <w:pPr>
              <w:spacing w:line="360" w:lineRule="auto"/>
            </w:pPr>
          </w:p>
        </w:tc>
      </w:tr>
      <w:tr w:rsidR="00097E98" w:rsidRPr="00442838" w14:paraId="08A536C7" w14:textId="77777777" w:rsidTr="000F163C">
        <w:trPr>
          <w:trHeight w:val="441"/>
        </w:trPr>
        <w:tc>
          <w:tcPr>
            <w:tcW w:w="1251" w:type="dxa"/>
          </w:tcPr>
          <w:p w14:paraId="4094EE07" w14:textId="77777777" w:rsidR="00097E98" w:rsidRPr="00442838" w:rsidRDefault="00097E98" w:rsidP="000F163C">
            <w:pPr>
              <w:spacing w:line="360" w:lineRule="auto"/>
            </w:pPr>
          </w:p>
        </w:tc>
        <w:tc>
          <w:tcPr>
            <w:tcW w:w="1652" w:type="dxa"/>
          </w:tcPr>
          <w:p w14:paraId="2C7C60BB" w14:textId="77777777" w:rsidR="00097E98" w:rsidRPr="00442838" w:rsidRDefault="00097E98" w:rsidP="000F163C">
            <w:pPr>
              <w:spacing w:line="360" w:lineRule="auto"/>
            </w:pPr>
          </w:p>
        </w:tc>
        <w:tc>
          <w:tcPr>
            <w:tcW w:w="3719" w:type="dxa"/>
          </w:tcPr>
          <w:p w14:paraId="3A97A5C6" w14:textId="77777777" w:rsidR="00097E98" w:rsidRPr="00442838" w:rsidRDefault="00097E98" w:rsidP="000F163C">
            <w:pPr>
              <w:spacing w:line="360" w:lineRule="auto"/>
            </w:pPr>
          </w:p>
        </w:tc>
        <w:tc>
          <w:tcPr>
            <w:tcW w:w="880" w:type="dxa"/>
          </w:tcPr>
          <w:p w14:paraId="66BF6D7A" w14:textId="77777777" w:rsidR="00097E98" w:rsidRPr="00442838" w:rsidRDefault="00097E98" w:rsidP="000F163C">
            <w:pPr>
              <w:spacing w:line="360" w:lineRule="auto"/>
            </w:pPr>
          </w:p>
        </w:tc>
        <w:tc>
          <w:tcPr>
            <w:tcW w:w="724" w:type="dxa"/>
          </w:tcPr>
          <w:p w14:paraId="58D7C546" w14:textId="77777777" w:rsidR="00097E98" w:rsidRPr="00442838" w:rsidRDefault="00097E98" w:rsidP="000F163C">
            <w:pPr>
              <w:spacing w:line="360" w:lineRule="auto"/>
            </w:pPr>
          </w:p>
        </w:tc>
        <w:tc>
          <w:tcPr>
            <w:tcW w:w="724" w:type="dxa"/>
          </w:tcPr>
          <w:p w14:paraId="68B7F41B" w14:textId="77777777" w:rsidR="00097E98" w:rsidRPr="00442838" w:rsidRDefault="00097E98" w:rsidP="000F163C">
            <w:pPr>
              <w:spacing w:line="360" w:lineRule="auto"/>
            </w:pPr>
          </w:p>
        </w:tc>
        <w:tc>
          <w:tcPr>
            <w:tcW w:w="1976" w:type="dxa"/>
          </w:tcPr>
          <w:p w14:paraId="741C9C4D" w14:textId="77777777" w:rsidR="00097E98" w:rsidRPr="00442838" w:rsidRDefault="00097E98" w:rsidP="000F163C">
            <w:pPr>
              <w:spacing w:line="360" w:lineRule="auto"/>
            </w:pPr>
          </w:p>
        </w:tc>
      </w:tr>
      <w:tr w:rsidR="00097E98" w:rsidRPr="00442838" w14:paraId="088A13ED" w14:textId="77777777" w:rsidTr="000F163C">
        <w:trPr>
          <w:trHeight w:val="896"/>
        </w:trPr>
        <w:tc>
          <w:tcPr>
            <w:tcW w:w="1251" w:type="dxa"/>
          </w:tcPr>
          <w:p w14:paraId="45332D0F" w14:textId="77777777" w:rsidR="00097E98" w:rsidRPr="00442838" w:rsidRDefault="00097E98" w:rsidP="000F163C">
            <w:pPr>
              <w:spacing w:line="360" w:lineRule="auto"/>
            </w:pPr>
          </w:p>
        </w:tc>
        <w:tc>
          <w:tcPr>
            <w:tcW w:w="1652" w:type="dxa"/>
          </w:tcPr>
          <w:p w14:paraId="57547E33" w14:textId="77777777" w:rsidR="00097E98" w:rsidRPr="00442838" w:rsidRDefault="00097E98" w:rsidP="000F163C">
            <w:pPr>
              <w:spacing w:line="360" w:lineRule="auto"/>
            </w:pPr>
          </w:p>
        </w:tc>
        <w:tc>
          <w:tcPr>
            <w:tcW w:w="3719" w:type="dxa"/>
          </w:tcPr>
          <w:p w14:paraId="5F7A5DFE" w14:textId="77777777" w:rsidR="00097E98" w:rsidRPr="00442838" w:rsidRDefault="00097E98" w:rsidP="000F163C">
            <w:pPr>
              <w:spacing w:line="360" w:lineRule="auto"/>
            </w:pPr>
          </w:p>
        </w:tc>
        <w:tc>
          <w:tcPr>
            <w:tcW w:w="880" w:type="dxa"/>
          </w:tcPr>
          <w:p w14:paraId="7474AF97" w14:textId="77777777" w:rsidR="00097E98" w:rsidRPr="00442838" w:rsidRDefault="00097E98" w:rsidP="000F163C">
            <w:pPr>
              <w:spacing w:line="360" w:lineRule="auto"/>
            </w:pPr>
          </w:p>
        </w:tc>
        <w:tc>
          <w:tcPr>
            <w:tcW w:w="724" w:type="dxa"/>
          </w:tcPr>
          <w:p w14:paraId="3B811749" w14:textId="77777777" w:rsidR="00097E98" w:rsidRPr="00442838" w:rsidRDefault="00097E98" w:rsidP="000F163C">
            <w:pPr>
              <w:spacing w:line="360" w:lineRule="auto"/>
            </w:pPr>
          </w:p>
        </w:tc>
        <w:tc>
          <w:tcPr>
            <w:tcW w:w="724" w:type="dxa"/>
          </w:tcPr>
          <w:p w14:paraId="626726DB" w14:textId="77777777" w:rsidR="00097E98" w:rsidRPr="00442838" w:rsidRDefault="00097E98" w:rsidP="000F163C">
            <w:pPr>
              <w:spacing w:line="360" w:lineRule="auto"/>
            </w:pPr>
          </w:p>
        </w:tc>
        <w:tc>
          <w:tcPr>
            <w:tcW w:w="1976" w:type="dxa"/>
          </w:tcPr>
          <w:p w14:paraId="2A4A8982" w14:textId="77777777" w:rsidR="00097E98" w:rsidRPr="00442838" w:rsidRDefault="00097E98" w:rsidP="000F163C">
            <w:pPr>
              <w:spacing w:line="360" w:lineRule="auto"/>
            </w:pPr>
          </w:p>
        </w:tc>
      </w:tr>
    </w:tbl>
    <w:p w14:paraId="342B1A74" w14:textId="77777777" w:rsidR="00097E98" w:rsidRPr="00442838" w:rsidRDefault="00097E98" w:rsidP="00097E98">
      <w:pPr>
        <w:rPr>
          <w:sz w:val="24"/>
        </w:rPr>
      </w:pPr>
    </w:p>
    <w:p w14:paraId="74A2A62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39AB2C" w14:textId="77777777" w:rsidTr="000F163C">
        <w:tc>
          <w:tcPr>
            <w:tcW w:w="3596" w:type="dxa"/>
          </w:tcPr>
          <w:p w14:paraId="1ECE554F" w14:textId="77777777" w:rsidR="00097E98" w:rsidRPr="00442838" w:rsidRDefault="00097E98" w:rsidP="000F163C">
            <w:pPr>
              <w:rPr>
                <w:sz w:val="24"/>
              </w:rPr>
            </w:pPr>
          </w:p>
        </w:tc>
        <w:tc>
          <w:tcPr>
            <w:tcW w:w="3597" w:type="dxa"/>
          </w:tcPr>
          <w:p w14:paraId="6CAB7177" w14:textId="77777777" w:rsidR="00097E98" w:rsidRPr="00442838" w:rsidRDefault="00097E98" w:rsidP="000F163C">
            <w:pPr>
              <w:rPr>
                <w:sz w:val="24"/>
              </w:rPr>
            </w:pPr>
          </w:p>
        </w:tc>
        <w:tc>
          <w:tcPr>
            <w:tcW w:w="3597" w:type="dxa"/>
          </w:tcPr>
          <w:p w14:paraId="082CE429" w14:textId="77777777" w:rsidR="00097E98" w:rsidRPr="00442838" w:rsidRDefault="00097E98" w:rsidP="000F163C">
            <w:pPr>
              <w:rPr>
                <w:sz w:val="24"/>
              </w:rPr>
            </w:pPr>
          </w:p>
        </w:tc>
      </w:tr>
      <w:tr w:rsidR="00097E98" w:rsidRPr="00442838" w14:paraId="0A16CB5B" w14:textId="77777777" w:rsidTr="000F163C">
        <w:tc>
          <w:tcPr>
            <w:tcW w:w="3596" w:type="dxa"/>
          </w:tcPr>
          <w:p w14:paraId="68688C40" w14:textId="77777777" w:rsidR="00097E98" w:rsidRPr="00442838" w:rsidRDefault="00097E98" w:rsidP="000F163C">
            <w:pPr>
              <w:rPr>
                <w:sz w:val="24"/>
              </w:rPr>
            </w:pPr>
          </w:p>
        </w:tc>
        <w:tc>
          <w:tcPr>
            <w:tcW w:w="3597" w:type="dxa"/>
          </w:tcPr>
          <w:p w14:paraId="0DD96837" w14:textId="77777777" w:rsidR="00097E98" w:rsidRPr="00442838" w:rsidRDefault="00097E98" w:rsidP="000F163C">
            <w:pPr>
              <w:rPr>
                <w:sz w:val="24"/>
              </w:rPr>
            </w:pPr>
          </w:p>
        </w:tc>
        <w:tc>
          <w:tcPr>
            <w:tcW w:w="3597" w:type="dxa"/>
          </w:tcPr>
          <w:p w14:paraId="687FCE36" w14:textId="77777777" w:rsidR="00097E98" w:rsidRPr="00442838" w:rsidRDefault="00097E98" w:rsidP="000F163C">
            <w:pPr>
              <w:rPr>
                <w:sz w:val="24"/>
              </w:rPr>
            </w:pPr>
          </w:p>
        </w:tc>
      </w:tr>
    </w:tbl>
    <w:p w14:paraId="27841E74" w14:textId="77777777" w:rsidR="00097E98" w:rsidRPr="00442838" w:rsidRDefault="00097E98" w:rsidP="00097E98">
      <w:pPr>
        <w:rPr>
          <w:sz w:val="24"/>
        </w:rPr>
      </w:pPr>
    </w:p>
    <w:p w14:paraId="12910B0E" w14:textId="77777777" w:rsidR="00097E98" w:rsidRPr="00442838" w:rsidRDefault="00097E98" w:rsidP="00097E98">
      <w:pPr>
        <w:rPr>
          <w:sz w:val="24"/>
        </w:rPr>
      </w:pPr>
      <w:r w:rsidRPr="00442838">
        <w:rPr>
          <w:sz w:val="24"/>
        </w:rPr>
        <w:t>Sprites:</w:t>
      </w:r>
    </w:p>
    <w:p w14:paraId="6161D36D" w14:textId="77777777" w:rsidR="00097E98" w:rsidRPr="00442838" w:rsidRDefault="00097E98" w:rsidP="00097E98">
      <w:pPr>
        <w:rPr>
          <w:sz w:val="24"/>
        </w:rPr>
      </w:pPr>
      <w:r w:rsidRPr="00442838">
        <w:rPr>
          <w:sz w:val="24"/>
        </w:rPr>
        <w:br w:type="page"/>
      </w:r>
    </w:p>
    <w:p w14:paraId="00F8F769" w14:textId="77777777" w:rsidR="00097E98" w:rsidRPr="00442838" w:rsidRDefault="00097E98" w:rsidP="00097E98">
      <w:pPr>
        <w:rPr>
          <w:sz w:val="24"/>
        </w:rPr>
      </w:pPr>
      <w:r w:rsidRPr="00442838">
        <w:rPr>
          <w:sz w:val="24"/>
        </w:rPr>
        <w:lastRenderedPageBreak/>
        <w:t>Family Page</w:t>
      </w:r>
    </w:p>
    <w:p w14:paraId="6A381F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1B9A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2339F3" w14:textId="77777777" w:rsidTr="000F163C">
        <w:trPr>
          <w:trHeight w:val="896"/>
        </w:trPr>
        <w:tc>
          <w:tcPr>
            <w:tcW w:w="1251" w:type="dxa"/>
          </w:tcPr>
          <w:p w14:paraId="6C0AD077" w14:textId="77777777" w:rsidR="00097E98" w:rsidRPr="00442838" w:rsidRDefault="00097E98" w:rsidP="000F163C">
            <w:pPr>
              <w:spacing w:line="360" w:lineRule="auto"/>
            </w:pPr>
            <w:r w:rsidRPr="00442838">
              <w:t>Pokemon</w:t>
            </w:r>
          </w:p>
          <w:p w14:paraId="75EC66B4" w14:textId="77777777" w:rsidR="00097E98" w:rsidRPr="00442838" w:rsidRDefault="00097E98" w:rsidP="000F163C">
            <w:pPr>
              <w:spacing w:line="360" w:lineRule="auto"/>
            </w:pPr>
            <w:r w:rsidRPr="00442838">
              <w:t>Name</w:t>
            </w:r>
          </w:p>
        </w:tc>
        <w:tc>
          <w:tcPr>
            <w:tcW w:w="1652" w:type="dxa"/>
          </w:tcPr>
          <w:p w14:paraId="092D02CD" w14:textId="77777777" w:rsidR="00097E98" w:rsidRPr="00442838" w:rsidRDefault="00097E98" w:rsidP="000F163C">
            <w:pPr>
              <w:spacing w:line="360" w:lineRule="auto"/>
            </w:pPr>
            <w:r w:rsidRPr="00442838">
              <w:t>Pokemon Number</w:t>
            </w:r>
          </w:p>
        </w:tc>
        <w:tc>
          <w:tcPr>
            <w:tcW w:w="3719" w:type="dxa"/>
          </w:tcPr>
          <w:p w14:paraId="1ED12C3F" w14:textId="77777777" w:rsidR="00097E98" w:rsidRPr="00442838" w:rsidRDefault="00097E98" w:rsidP="000F163C">
            <w:pPr>
              <w:spacing w:line="360" w:lineRule="auto"/>
            </w:pPr>
            <w:r w:rsidRPr="00442838">
              <w:t>Base Stats</w:t>
            </w:r>
          </w:p>
          <w:p w14:paraId="599B221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F777E7C" w14:textId="77777777" w:rsidR="00097E98" w:rsidRPr="00442838" w:rsidRDefault="00097E98" w:rsidP="000F163C">
            <w:pPr>
              <w:spacing w:line="360" w:lineRule="auto"/>
            </w:pPr>
            <w:r w:rsidRPr="00442838">
              <w:t>Ability</w:t>
            </w:r>
          </w:p>
        </w:tc>
        <w:tc>
          <w:tcPr>
            <w:tcW w:w="724" w:type="dxa"/>
          </w:tcPr>
          <w:p w14:paraId="163C2262" w14:textId="77777777" w:rsidR="00097E98" w:rsidRPr="00442838" w:rsidRDefault="00097E98" w:rsidP="000F163C">
            <w:pPr>
              <w:spacing w:line="360" w:lineRule="auto"/>
            </w:pPr>
            <w:r w:rsidRPr="00442838">
              <w:t>Type 1</w:t>
            </w:r>
          </w:p>
        </w:tc>
        <w:tc>
          <w:tcPr>
            <w:tcW w:w="724" w:type="dxa"/>
          </w:tcPr>
          <w:p w14:paraId="1BFFBA15" w14:textId="77777777" w:rsidR="00097E98" w:rsidRPr="00442838" w:rsidRDefault="00097E98" w:rsidP="000F163C">
            <w:pPr>
              <w:spacing w:line="360" w:lineRule="auto"/>
            </w:pPr>
            <w:r w:rsidRPr="00442838">
              <w:t>Type 2</w:t>
            </w:r>
          </w:p>
        </w:tc>
        <w:tc>
          <w:tcPr>
            <w:tcW w:w="1976" w:type="dxa"/>
          </w:tcPr>
          <w:p w14:paraId="3C927F1C" w14:textId="77777777" w:rsidR="00097E98" w:rsidRPr="00442838" w:rsidRDefault="00097E98" w:rsidP="000F163C">
            <w:pPr>
              <w:spacing w:line="360" w:lineRule="auto"/>
            </w:pPr>
            <w:r w:rsidRPr="00442838">
              <w:t>Evolution</w:t>
            </w:r>
          </w:p>
        </w:tc>
      </w:tr>
      <w:tr w:rsidR="00097E98" w:rsidRPr="00442838" w14:paraId="514245B4" w14:textId="77777777" w:rsidTr="000F163C">
        <w:trPr>
          <w:trHeight w:val="454"/>
        </w:trPr>
        <w:tc>
          <w:tcPr>
            <w:tcW w:w="1251" w:type="dxa"/>
          </w:tcPr>
          <w:p w14:paraId="717304E1" w14:textId="77777777" w:rsidR="00097E98" w:rsidRPr="00442838" w:rsidRDefault="00097E98" w:rsidP="000F163C">
            <w:pPr>
              <w:spacing w:line="360" w:lineRule="auto"/>
            </w:pPr>
          </w:p>
        </w:tc>
        <w:tc>
          <w:tcPr>
            <w:tcW w:w="1652" w:type="dxa"/>
          </w:tcPr>
          <w:p w14:paraId="648F1144" w14:textId="77777777" w:rsidR="00097E98" w:rsidRPr="00442838" w:rsidRDefault="00097E98" w:rsidP="000F163C">
            <w:pPr>
              <w:spacing w:line="360" w:lineRule="auto"/>
            </w:pPr>
          </w:p>
        </w:tc>
        <w:tc>
          <w:tcPr>
            <w:tcW w:w="3719" w:type="dxa"/>
          </w:tcPr>
          <w:p w14:paraId="5F963C56" w14:textId="77777777" w:rsidR="00097E98" w:rsidRPr="00442838" w:rsidRDefault="00097E98" w:rsidP="000F163C">
            <w:pPr>
              <w:spacing w:line="360" w:lineRule="auto"/>
            </w:pPr>
          </w:p>
        </w:tc>
        <w:tc>
          <w:tcPr>
            <w:tcW w:w="880" w:type="dxa"/>
          </w:tcPr>
          <w:p w14:paraId="219598E5" w14:textId="77777777" w:rsidR="00097E98" w:rsidRPr="00442838" w:rsidRDefault="00097E98" w:rsidP="000F163C">
            <w:pPr>
              <w:spacing w:line="360" w:lineRule="auto"/>
            </w:pPr>
          </w:p>
        </w:tc>
        <w:tc>
          <w:tcPr>
            <w:tcW w:w="724" w:type="dxa"/>
          </w:tcPr>
          <w:p w14:paraId="03174104" w14:textId="77777777" w:rsidR="00097E98" w:rsidRPr="00442838" w:rsidRDefault="00097E98" w:rsidP="000F163C">
            <w:pPr>
              <w:spacing w:line="360" w:lineRule="auto"/>
            </w:pPr>
          </w:p>
        </w:tc>
        <w:tc>
          <w:tcPr>
            <w:tcW w:w="724" w:type="dxa"/>
          </w:tcPr>
          <w:p w14:paraId="2E25F64B" w14:textId="77777777" w:rsidR="00097E98" w:rsidRPr="00442838" w:rsidRDefault="00097E98" w:rsidP="000F163C">
            <w:pPr>
              <w:spacing w:line="360" w:lineRule="auto"/>
            </w:pPr>
          </w:p>
        </w:tc>
        <w:tc>
          <w:tcPr>
            <w:tcW w:w="1976" w:type="dxa"/>
          </w:tcPr>
          <w:p w14:paraId="01666BCD" w14:textId="77777777" w:rsidR="00097E98" w:rsidRPr="00442838" w:rsidRDefault="00097E98" w:rsidP="000F163C">
            <w:pPr>
              <w:spacing w:line="360" w:lineRule="auto"/>
            </w:pPr>
          </w:p>
        </w:tc>
      </w:tr>
      <w:tr w:rsidR="00097E98" w:rsidRPr="00442838" w14:paraId="600C9170" w14:textId="77777777" w:rsidTr="000F163C">
        <w:trPr>
          <w:trHeight w:val="441"/>
        </w:trPr>
        <w:tc>
          <w:tcPr>
            <w:tcW w:w="1251" w:type="dxa"/>
          </w:tcPr>
          <w:p w14:paraId="7678E700" w14:textId="77777777" w:rsidR="00097E98" w:rsidRPr="00442838" w:rsidRDefault="00097E98" w:rsidP="000F163C">
            <w:pPr>
              <w:spacing w:line="360" w:lineRule="auto"/>
            </w:pPr>
          </w:p>
        </w:tc>
        <w:tc>
          <w:tcPr>
            <w:tcW w:w="1652" w:type="dxa"/>
          </w:tcPr>
          <w:p w14:paraId="1742E3CA" w14:textId="77777777" w:rsidR="00097E98" w:rsidRPr="00442838" w:rsidRDefault="00097E98" w:rsidP="000F163C">
            <w:pPr>
              <w:spacing w:line="360" w:lineRule="auto"/>
            </w:pPr>
          </w:p>
        </w:tc>
        <w:tc>
          <w:tcPr>
            <w:tcW w:w="3719" w:type="dxa"/>
          </w:tcPr>
          <w:p w14:paraId="7C29685D" w14:textId="77777777" w:rsidR="00097E98" w:rsidRPr="00442838" w:rsidRDefault="00097E98" w:rsidP="000F163C">
            <w:pPr>
              <w:spacing w:line="360" w:lineRule="auto"/>
            </w:pPr>
          </w:p>
        </w:tc>
        <w:tc>
          <w:tcPr>
            <w:tcW w:w="880" w:type="dxa"/>
          </w:tcPr>
          <w:p w14:paraId="5B95A986" w14:textId="77777777" w:rsidR="00097E98" w:rsidRPr="00442838" w:rsidRDefault="00097E98" w:rsidP="000F163C">
            <w:pPr>
              <w:spacing w:line="360" w:lineRule="auto"/>
            </w:pPr>
          </w:p>
        </w:tc>
        <w:tc>
          <w:tcPr>
            <w:tcW w:w="724" w:type="dxa"/>
          </w:tcPr>
          <w:p w14:paraId="17956FB2" w14:textId="77777777" w:rsidR="00097E98" w:rsidRPr="00442838" w:rsidRDefault="00097E98" w:rsidP="000F163C">
            <w:pPr>
              <w:spacing w:line="360" w:lineRule="auto"/>
            </w:pPr>
          </w:p>
        </w:tc>
        <w:tc>
          <w:tcPr>
            <w:tcW w:w="724" w:type="dxa"/>
          </w:tcPr>
          <w:p w14:paraId="5AEAB65C" w14:textId="77777777" w:rsidR="00097E98" w:rsidRPr="00442838" w:rsidRDefault="00097E98" w:rsidP="000F163C">
            <w:pPr>
              <w:spacing w:line="360" w:lineRule="auto"/>
            </w:pPr>
          </w:p>
        </w:tc>
        <w:tc>
          <w:tcPr>
            <w:tcW w:w="1976" w:type="dxa"/>
          </w:tcPr>
          <w:p w14:paraId="7962D830" w14:textId="77777777" w:rsidR="00097E98" w:rsidRPr="00442838" w:rsidRDefault="00097E98" w:rsidP="000F163C">
            <w:pPr>
              <w:spacing w:line="360" w:lineRule="auto"/>
            </w:pPr>
          </w:p>
        </w:tc>
      </w:tr>
      <w:tr w:rsidR="00097E98" w:rsidRPr="00442838" w14:paraId="1DF1E3DE" w14:textId="77777777" w:rsidTr="000F163C">
        <w:trPr>
          <w:trHeight w:val="441"/>
        </w:trPr>
        <w:tc>
          <w:tcPr>
            <w:tcW w:w="1251" w:type="dxa"/>
          </w:tcPr>
          <w:p w14:paraId="5D345405" w14:textId="77777777" w:rsidR="00097E98" w:rsidRPr="00442838" w:rsidRDefault="00097E98" w:rsidP="000F163C">
            <w:pPr>
              <w:spacing w:line="360" w:lineRule="auto"/>
            </w:pPr>
          </w:p>
        </w:tc>
        <w:tc>
          <w:tcPr>
            <w:tcW w:w="1652" w:type="dxa"/>
          </w:tcPr>
          <w:p w14:paraId="3B8837F5" w14:textId="77777777" w:rsidR="00097E98" w:rsidRPr="00442838" w:rsidRDefault="00097E98" w:rsidP="000F163C">
            <w:pPr>
              <w:spacing w:line="360" w:lineRule="auto"/>
            </w:pPr>
          </w:p>
        </w:tc>
        <w:tc>
          <w:tcPr>
            <w:tcW w:w="3719" w:type="dxa"/>
          </w:tcPr>
          <w:p w14:paraId="73D77A4F" w14:textId="77777777" w:rsidR="00097E98" w:rsidRPr="00442838" w:rsidRDefault="00097E98" w:rsidP="000F163C">
            <w:pPr>
              <w:spacing w:line="360" w:lineRule="auto"/>
            </w:pPr>
          </w:p>
        </w:tc>
        <w:tc>
          <w:tcPr>
            <w:tcW w:w="880" w:type="dxa"/>
          </w:tcPr>
          <w:p w14:paraId="2C7C0D68" w14:textId="77777777" w:rsidR="00097E98" w:rsidRPr="00442838" w:rsidRDefault="00097E98" w:rsidP="000F163C">
            <w:pPr>
              <w:spacing w:line="360" w:lineRule="auto"/>
            </w:pPr>
          </w:p>
        </w:tc>
        <w:tc>
          <w:tcPr>
            <w:tcW w:w="724" w:type="dxa"/>
          </w:tcPr>
          <w:p w14:paraId="2E1B070E" w14:textId="77777777" w:rsidR="00097E98" w:rsidRPr="00442838" w:rsidRDefault="00097E98" w:rsidP="000F163C">
            <w:pPr>
              <w:spacing w:line="360" w:lineRule="auto"/>
            </w:pPr>
          </w:p>
        </w:tc>
        <w:tc>
          <w:tcPr>
            <w:tcW w:w="724" w:type="dxa"/>
          </w:tcPr>
          <w:p w14:paraId="5DEA675F" w14:textId="77777777" w:rsidR="00097E98" w:rsidRPr="00442838" w:rsidRDefault="00097E98" w:rsidP="000F163C">
            <w:pPr>
              <w:spacing w:line="360" w:lineRule="auto"/>
            </w:pPr>
          </w:p>
        </w:tc>
        <w:tc>
          <w:tcPr>
            <w:tcW w:w="1976" w:type="dxa"/>
          </w:tcPr>
          <w:p w14:paraId="048C85B3" w14:textId="77777777" w:rsidR="00097E98" w:rsidRPr="00442838" w:rsidRDefault="00097E98" w:rsidP="000F163C">
            <w:pPr>
              <w:spacing w:line="360" w:lineRule="auto"/>
            </w:pPr>
          </w:p>
        </w:tc>
      </w:tr>
      <w:tr w:rsidR="00097E98" w:rsidRPr="00442838" w14:paraId="7DF7AB15" w14:textId="77777777" w:rsidTr="000F163C">
        <w:trPr>
          <w:trHeight w:val="896"/>
        </w:trPr>
        <w:tc>
          <w:tcPr>
            <w:tcW w:w="1251" w:type="dxa"/>
          </w:tcPr>
          <w:p w14:paraId="63BF8C32" w14:textId="77777777" w:rsidR="00097E98" w:rsidRPr="00442838" w:rsidRDefault="00097E98" w:rsidP="000F163C">
            <w:pPr>
              <w:spacing w:line="360" w:lineRule="auto"/>
            </w:pPr>
          </w:p>
        </w:tc>
        <w:tc>
          <w:tcPr>
            <w:tcW w:w="1652" w:type="dxa"/>
          </w:tcPr>
          <w:p w14:paraId="46723E1E" w14:textId="77777777" w:rsidR="00097E98" w:rsidRPr="00442838" w:rsidRDefault="00097E98" w:rsidP="000F163C">
            <w:pPr>
              <w:spacing w:line="360" w:lineRule="auto"/>
            </w:pPr>
          </w:p>
        </w:tc>
        <w:tc>
          <w:tcPr>
            <w:tcW w:w="3719" w:type="dxa"/>
          </w:tcPr>
          <w:p w14:paraId="27C5EA94" w14:textId="77777777" w:rsidR="00097E98" w:rsidRPr="00442838" w:rsidRDefault="00097E98" w:rsidP="000F163C">
            <w:pPr>
              <w:spacing w:line="360" w:lineRule="auto"/>
            </w:pPr>
          </w:p>
        </w:tc>
        <w:tc>
          <w:tcPr>
            <w:tcW w:w="880" w:type="dxa"/>
          </w:tcPr>
          <w:p w14:paraId="6EC4F5E5" w14:textId="77777777" w:rsidR="00097E98" w:rsidRPr="00442838" w:rsidRDefault="00097E98" w:rsidP="000F163C">
            <w:pPr>
              <w:spacing w:line="360" w:lineRule="auto"/>
            </w:pPr>
          </w:p>
        </w:tc>
        <w:tc>
          <w:tcPr>
            <w:tcW w:w="724" w:type="dxa"/>
          </w:tcPr>
          <w:p w14:paraId="151A52FF" w14:textId="77777777" w:rsidR="00097E98" w:rsidRPr="00442838" w:rsidRDefault="00097E98" w:rsidP="000F163C">
            <w:pPr>
              <w:spacing w:line="360" w:lineRule="auto"/>
            </w:pPr>
          </w:p>
        </w:tc>
        <w:tc>
          <w:tcPr>
            <w:tcW w:w="724" w:type="dxa"/>
          </w:tcPr>
          <w:p w14:paraId="2DEEBD68" w14:textId="77777777" w:rsidR="00097E98" w:rsidRPr="00442838" w:rsidRDefault="00097E98" w:rsidP="000F163C">
            <w:pPr>
              <w:spacing w:line="360" w:lineRule="auto"/>
            </w:pPr>
          </w:p>
        </w:tc>
        <w:tc>
          <w:tcPr>
            <w:tcW w:w="1976" w:type="dxa"/>
          </w:tcPr>
          <w:p w14:paraId="3AE4FE2C" w14:textId="77777777" w:rsidR="00097E98" w:rsidRPr="00442838" w:rsidRDefault="00097E98" w:rsidP="000F163C">
            <w:pPr>
              <w:spacing w:line="360" w:lineRule="auto"/>
            </w:pPr>
          </w:p>
        </w:tc>
      </w:tr>
    </w:tbl>
    <w:p w14:paraId="216B4150" w14:textId="77777777" w:rsidR="00097E98" w:rsidRPr="00442838" w:rsidRDefault="00097E98" w:rsidP="00097E98">
      <w:pPr>
        <w:rPr>
          <w:sz w:val="24"/>
        </w:rPr>
      </w:pPr>
    </w:p>
    <w:p w14:paraId="2AB5572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736D198" w14:textId="77777777" w:rsidTr="000F163C">
        <w:tc>
          <w:tcPr>
            <w:tcW w:w="3596" w:type="dxa"/>
          </w:tcPr>
          <w:p w14:paraId="09DC6841" w14:textId="77777777" w:rsidR="00097E98" w:rsidRPr="00442838" w:rsidRDefault="00097E98" w:rsidP="000F163C">
            <w:pPr>
              <w:rPr>
                <w:sz w:val="24"/>
              </w:rPr>
            </w:pPr>
          </w:p>
        </w:tc>
        <w:tc>
          <w:tcPr>
            <w:tcW w:w="3597" w:type="dxa"/>
          </w:tcPr>
          <w:p w14:paraId="6798423A" w14:textId="77777777" w:rsidR="00097E98" w:rsidRPr="00442838" w:rsidRDefault="00097E98" w:rsidP="000F163C">
            <w:pPr>
              <w:rPr>
                <w:sz w:val="24"/>
              </w:rPr>
            </w:pPr>
          </w:p>
        </w:tc>
        <w:tc>
          <w:tcPr>
            <w:tcW w:w="3597" w:type="dxa"/>
          </w:tcPr>
          <w:p w14:paraId="5731A940" w14:textId="77777777" w:rsidR="00097E98" w:rsidRPr="00442838" w:rsidRDefault="00097E98" w:rsidP="000F163C">
            <w:pPr>
              <w:rPr>
                <w:sz w:val="24"/>
              </w:rPr>
            </w:pPr>
          </w:p>
        </w:tc>
      </w:tr>
      <w:tr w:rsidR="00097E98" w:rsidRPr="00442838" w14:paraId="1CECBE49" w14:textId="77777777" w:rsidTr="000F163C">
        <w:tc>
          <w:tcPr>
            <w:tcW w:w="3596" w:type="dxa"/>
          </w:tcPr>
          <w:p w14:paraId="7D1389C9" w14:textId="77777777" w:rsidR="00097E98" w:rsidRPr="00442838" w:rsidRDefault="00097E98" w:rsidP="000F163C">
            <w:pPr>
              <w:rPr>
                <w:sz w:val="24"/>
              </w:rPr>
            </w:pPr>
          </w:p>
        </w:tc>
        <w:tc>
          <w:tcPr>
            <w:tcW w:w="3597" w:type="dxa"/>
          </w:tcPr>
          <w:p w14:paraId="7199CE7D" w14:textId="77777777" w:rsidR="00097E98" w:rsidRPr="00442838" w:rsidRDefault="00097E98" w:rsidP="000F163C">
            <w:pPr>
              <w:rPr>
                <w:sz w:val="24"/>
              </w:rPr>
            </w:pPr>
          </w:p>
        </w:tc>
        <w:tc>
          <w:tcPr>
            <w:tcW w:w="3597" w:type="dxa"/>
          </w:tcPr>
          <w:p w14:paraId="349395F6" w14:textId="77777777" w:rsidR="00097E98" w:rsidRPr="00442838" w:rsidRDefault="00097E98" w:rsidP="000F163C">
            <w:pPr>
              <w:rPr>
                <w:sz w:val="24"/>
              </w:rPr>
            </w:pPr>
          </w:p>
        </w:tc>
      </w:tr>
    </w:tbl>
    <w:p w14:paraId="414CA7AC" w14:textId="77777777" w:rsidR="00097E98" w:rsidRPr="00442838" w:rsidRDefault="00097E98" w:rsidP="00097E98">
      <w:pPr>
        <w:rPr>
          <w:sz w:val="24"/>
        </w:rPr>
      </w:pPr>
    </w:p>
    <w:p w14:paraId="34C95152" w14:textId="77777777" w:rsidR="00097E98" w:rsidRPr="00442838" w:rsidRDefault="00097E98" w:rsidP="00097E98">
      <w:pPr>
        <w:rPr>
          <w:sz w:val="24"/>
        </w:rPr>
      </w:pPr>
      <w:r w:rsidRPr="00442838">
        <w:rPr>
          <w:sz w:val="24"/>
        </w:rPr>
        <w:t>Sprites:</w:t>
      </w:r>
    </w:p>
    <w:p w14:paraId="2A41767B" w14:textId="77777777" w:rsidR="00097E98" w:rsidRPr="00442838" w:rsidRDefault="00097E98" w:rsidP="00097E98">
      <w:pPr>
        <w:rPr>
          <w:sz w:val="24"/>
        </w:rPr>
      </w:pPr>
      <w:r w:rsidRPr="00442838">
        <w:rPr>
          <w:sz w:val="24"/>
        </w:rPr>
        <w:br w:type="page"/>
      </w:r>
    </w:p>
    <w:p w14:paraId="2C6B0F4C" w14:textId="77777777" w:rsidR="00097E98" w:rsidRPr="00442838" w:rsidRDefault="00097E98" w:rsidP="00097E98">
      <w:pPr>
        <w:rPr>
          <w:sz w:val="24"/>
        </w:rPr>
      </w:pPr>
      <w:r w:rsidRPr="00442838">
        <w:rPr>
          <w:sz w:val="24"/>
        </w:rPr>
        <w:lastRenderedPageBreak/>
        <w:t>Family Page</w:t>
      </w:r>
    </w:p>
    <w:p w14:paraId="22369C7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41C7FF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762CA30" w14:textId="77777777" w:rsidTr="000F163C">
        <w:trPr>
          <w:trHeight w:val="896"/>
        </w:trPr>
        <w:tc>
          <w:tcPr>
            <w:tcW w:w="1251" w:type="dxa"/>
          </w:tcPr>
          <w:p w14:paraId="74668D5B" w14:textId="77777777" w:rsidR="00097E98" w:rsidRPr="00442838" w:rsidRDefault="00097E98" w:rsidP="000F163C">
            <w:pPr>
              <w:spacing w:line="360" w:lineRule="auto"/>
            </w:pPr>
            <w:r w:rsidRPr="00442838">
              <w:t>Pokemon</w:t>
            </w:r>
          </w:p>
          <w:p w14:paraId="1D49DFB6" w14:textId="77777777" w:rsidR="00097E98" w:rsidRPr="00442838" w:rsidRDefault="00097E98" w:rsidP="000F163C">
            <w:pPr>
              <w:spacing w:line="360" w:lineRule="auto"/>
            </w:pPr>
            <w:r w:rsidRPr="00442838">
              <w:t>Name</w:t>
            </w:r>
          </w:p>
        </w:tc>
        <w:tc>
          <w:tcPr>
            <w:tcW w:w="1652" w:type="dxa"/>
          </w:tcPr>
          <w:p w14:paraId="36180223" w14:textId="77777777" w:rsidR="00097E98" w:rsidRPr="00442838" w:rsidRDefault="00097E98" w:rsidP="000F163C">
            <w:pPr>
              <w:spacing w:line="360" w:lineRule="auto"/>
            </w:pPr>
            <w:r w:rsidRPr="00442838">
              <w:t>Pokemon Number</w:t>
            </w:r>
          </w:p>
        </w:tc>
        <w:tc>
          <w:tcPr>
            <w:tcW w:w="3719" w:type="dxa"/>
          </w:tcPr>
          <w:p w14:paraId="5216DB52" w14:textId="77777777" w:rsidR="00097E98" w:rsidRPr="00442838" w:rsidRDefault="00097E98" w:rsidP="000F163C">
            <w:pPr>
              <w:spacing w:line="360" w:lineRule="auto"/>
            </w:pPr>
            <w:r w:rsidRPr="00442838">
              <w:t>Base Stats</w:t>
            </w:r>
          </w:p>
          <w:p w14:paraId="51E8B42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7531992" w14:textId="77777777" w:rsidR="00097E98" w:rsidRPr="00442838" w:rsidRDefault="00097E98" w:rsidP="000F163C">
            <w:pPr>
              <w:spacing w:line="360" w:lineRule="auto"/>
            </w:pPr>
            <w:r w:rsidRPr="00442838">
              <w:t>Ability</w:t>
            </w:r>
          </w:p>
        </w:tc>
        <w:tc>
          <w:tcPr>
            <w:tcW w:w="724" w:type="dxa"/>
          </w:tcPr>
          <w:p w14:paraId="7A08F018" w14:textId="77777777" w:rsidR="00097E98" w:rsidRPr="00442838" w:rsidRDefault="00097E98" w:rsidP="000F163C">
            <w:pPr>
              <w:spacing w:line="360" w:lineRule="auto"/>
            </w:pPr>
            <w:r w:rsidRPr="00442838">
              <w:t>Type 1</w:t>
            </w:r>
          </w:p>
        </w:tc>
        <w:tc>
          <w:tcPr>
            <w:tcW w:w="724" w:type="dxa"/>
          </w:tcPr>
          <w:p w14:paraId="43EFC4CD" w14:textId="77777777" w:rsidR="00097E98" w:rsidRPr="00442838" w:rsidRDefault="00097E98" w:rsidP="000F163C">
            <w:pPr>
              <w:spacing w:line="360" w:lineRule="auto"/>
            </w:pPr>
            <w:r w:rsidRPr="00442838">
              <w:t>Type 2</w:t>
            </w:r>
          </w:p>
        </w:tc>
        <w:tc>
          <w:tcPr>
            <w:tcW w:w="1976" w:type="dxa"/>
          </w:tcPr>
          <w:p w14:paraId="605DBE84" w14:textId="77777777" w:rsidR="00097E98" w:rsidRPr="00442838" w:rsidRDefault="00097E98" w:rsidP="000F163C">
            <w:pPr>
              <w:spacing w:line="360" w:lineRule="auto"/>
            </w:pPr>
            <w:r w:rsidRPr="00442838">
              <w:t>Evolution</w:t>
            </w:r>
          </w:p>
        </w:tc>
      </w:tr>
      <w:tr w:rsidR="00097E98" w:rsidRPr="00442838" w14:paraId="69CC984B" w14:textId="77777777" w:rsidTr="000F163C">
        <w:trPr>
          <w:trHeight w:val="454"/>
        </w:trPr>
        <w:tc>
          <w:tcPr>
            <w:tcW w:w="1251" w:type="dxa"/>
          </w:tcPr>
          <w:p w14:paraId="73F34D0E" w14:textId="77777777" w:rsidR="00097E98" w:rsidRPr="00442838" w:rsidRDefault="00097E98" w:rsidP="000F163C">
            <w:pPr>
              <w:spacing w:line="360" w:lineRule="auto"/>
            </w:pPr>
          </w:p>
        </w:tc>
        <w:tc>
          <w:tcPr>
            <w:tcW w:w="1652" w:type="dxa"/>
          </w:tcPr>
          <w:p w14:paraId="57E00613" w14:textId="77777777" w:rsidR="00097E98" w:rsidRPr="00442838" w:rsidRDefault="00097E98" w:rsidP="000F163C">
            <w:pPr>
              <w:spacing w:line="360" w:lineRule="auto"/>
            </w:pPr>
          </w:p>
        </w:tc>
        <w:tc>
          <w:tcPr>
            <w:tcW w:w="3719" w:type="dxa"/>
          </w:tcPr>
          <w:p w14:paraId="4855E7A2" w14:textId="77777777" w:rsidR="00097E98" w:rsidRPr="00442838" w:rsidRDefault="00097E98" w:rsidP="000F163C">
            <w:pPr>
              <w:spacing w:line="360" w:lineRule="auto"/>
            </w:pPr>
          </w:p>
        </w:tc>
        <w:tc>
          <w:tcPr>
            <w:tcW w:w="880" w:type="dxa"/>
          </w:tcPr>
          <w:p w14:paraId="22A41ECD" w14:textId="77777777" w:rsidR="00097E98" w:rsidRPr="00442838" w:rsidRDefault="00097E98" w:rsidP="000F163C">
            <w:pPr>
              <w:spacing w:line="360" w:lineRule="auto"/>
            </w:pPr>
          </w:p>
        </w:tc>
        <w:tc>
          <w:tcPr>
            <w:tcW w:w="724" w:type="dxa"/>
          </w:tcPr>
          <w:p w14:paraId="0D3E55FF" w14:textId="77777777" w:rsidR="00097E98" w:rsidRPr="00442838" w:rsidRDefault="00097E98" w:rsidP="000F163C">
            <w:pPr>
              <w:spacing w:line="360" w:lineRule="auto"/>
            </w:pPr>
          </w:p>
        </w:tc>
        <w:tc>
          <w:tcPr>
            <w:tcW w:w="724" w:type="dxa"/>
          </w:tcPr>
          <w:p w14:paraId="2B75E1F8" w14:textId="77777777" w:rsidR="00097E98" w:rsidRPr="00442838" w:rsidRDefault="00097E98" w:rsidP="000F163C">
            <w:pPr>
              <w:spacing w:line="360" w:lineRule="auto"/>
            </w:pPr>
          </w:p>
        </w:tc>
        <w:tc>
          <w:tcPr>
            <w:tcW w:w="1976" w:type="dxa"/>
          </w:tcPr>
          <w:p w14:paraId="646AA1C3" w14:textId="77777777" w:rsidR="00097E98" w:rsidRPr="00442838" w:rsidRDefault="00097E98" w:rsidP="000F163C">
            <w:pPr>
              <w:spacing w:line="360" w:lineRule="auto"/>
            </w:pPr>
          </w:p>
        </w:tc>
      </w:tr>
      <w:tr w:rsidR="00097E98" w:rsidRPr="00442838" w14:paraId="08252B9C" w14:textId="77777777" w:rsidTr="000F163C">
        <w:trPr>
          <w:trHeight w:val="441"/>
        </w:trPr>
        <w:tc>
          <w:tcPr>
            <w:tcW w:w="1251" w:type="dxa"/>
          </w:tcPr>
          <w:p w14:paraId="68FB6902" w14:textId="77777777" w:rsidR="00097E98" w:rsidRPr="00442838" w:rsidRDefault="00097E98" w:rsidP="000F163C">
            <w:pPr>
              <w:spacing w:line="360" w:lineRule="auto"/>
            </w:pPr>
          </w:p>
        </w:tc>
        <w:tc>
          <w:tcPr>
            <w:tcW w:w="1652" w:type="dxa"/>
          </w:tcPr>
          <w:p w14:paraId="0FF863EC" w14:textId="77777777" w:rsidR="00097E98" w:rsidRPr="00442838" w:rsidRDefault="00097E98" w:rsidP="000F163C">
            <w:pPr>
              <w:spacing w:line="360" w:lineRule="auto"/>
            </w:pPr>
          </w:p>
        </w:tc>
        <w:tc>
          <w:tcPr>
            <w:tcW w:w="3719" w:type="dxa"/>
          </w:tcPr>
          <w:p w14:paraId="471E0151" w14:textId="77777777" w:rsidR="00097E98" w:rsidRPr="00442838" w:rsidRDefault="00097E98" w:rsidP="000F163C">
            <w:pPr>
              <w:spacing w:line="360" w:lineRule="auto"/>
            </w:pPr>
          </w:p>
        </w:tc>
        <w:tc>
          <w:tcPr>
            <w:tcW w:w="880" w:type="dxa"/>
          </w:tcPr>
          <w:p w14:paraId="65255D2F" w14:textId="77777777" w:rsidR="00097E98" w:rsidRPr="00442838" w:rsidRDefault="00097E98" w:rsidP="000F163C">
            <w:pPr>
              <w:spacing w:line="360" w:lineRule="auto"/>
            </w:pPr>
          </w:p>
        </w:tc>
        <w:tc>
          <w:tcPr>
            <w:tcW w:w="724" w:type="dxa"/>
          </w:tcPr>
          <w:p w14:paraId="6574CF54" w14:textId="77777777" w:rsidR="00097E98" w:rsidRPr="00442838" w:rsidRDefault="00097E98" w:rsidP="000F163C">
            <w:pPr>
              <w:spacing w:line="360" w:lineRule="auto"/>
            </w:pPr>
          </w:p>
        </w:tc>
        <w:tc>
          <w:tcPr>
            <w:tcW w:w="724" w:type="dxa"/>
          </w:tcPr>
          <w:p w14:paraId="4D42C200" w14:textId="77777777" w:rsidR="00097E98" w:rsidRPr="00442838" w:rsidRDefault="00097E98" w:rsidP="000F163C">
            <w:pPr>
              <w:spacing w:line="360" w:lineRule="auto"/>
            </w:pPr>
          </w:p>
        </w:tc>
        <w:tc>
          <w:tcPr>
            <w:tcW w:w="1976" w:type="dxa"/>
          </w:tcPr>
          <w:p w14:paraId="151956D7" w14:textId="77777777" w:rsidR="00097E98" w:rsidRPr="00442838" w:rsidRDefault="00097E98" w:rsidP="000F163C">
            <w:pPr>
              <w:spacing w:line="360" w:lineRule="auto"/>
            </w:pPr>
          </w:p>
        </w:tc>
      </w:tr>
      <w:tr w:rsidR="00097E98" w:rsidRPr="00442838" w14:paraId="7A18DFBF" w14:textId="77777777" w:rsidTr="000F163C">
        <w:trPr>
          <w:trHeight w:val="441"/>
        </w:trPr>
        <w:tc>
          <w:tcPr>
            <w:tcW w:w="1251" w:type="dxa"/>
          </w:tcPr>
          <w:p w14:paraId="1506A750" w14:textId="77777777" w:rsidR="00097E98" w:rsidRPr="00442838" w:rsidRDefault="00097E98" w:rsidP="000F163C">
            <w:pPr>
              <w:spacing w:line="360" w:lineRule="auto"/>
            </w:pPr>
          </w:p>
        </w:tc>
        <w:tc>
          <w:tcPr>
            <w:tcW w:w="1652" w:type="dxa"/>
          </w:tcPr>
          <w:p w14:paraId="3B4D5EE9" w14:textId="77777777" w:rsidR="00097E98" w:rsidRPr="00442838" w:rsidRDefault="00097E98" w:rsidP="000F163C">
            <w:pPr>
              <w:spacing w:line="360" w:lineRule="auto"/>
            </w:pPr>
          </w:p>
        </w:tc>
        <w:tc>
          <w:tcPr>
            <w:tcW w:w="3719" w:type="dxa"/>
          </w:tcPr>
          <w:p w14:paraId="223EE8FD" w14:textId="77777777" w:rsidR="00097E98" w:rsidRPr="00442838" w:rsidRDefault="00097E98" w:rsidP="000F163C">
            <w:pPr>
              <w:spacing w:line="360" w:lineRule="auto"/>
            </w:pPr>
          </w:p>
        </w:tc>
        <w:tc>
          <w:tcPr>
            <w:tcW w:w="880" w:type="dxa"/>
          </w:tcPr>
          <w:p w14:paraId="627CEB4E" w14:textId="77777777" w:rsidR="00097E98" w:rsidRPr="00442838" w:rsidRDefault="00097E98" w:rsidP="000F163C">
            <w:pPr>
              <w:spacing w:line="360" w:lineRule="auto"/>
            </w:pPr>
          </w:p>
        </w:tc>
        <w:tc>
          <w:tcPr>
            <w:tcW w:w="724" w:type="dxa"/>
          </w:tcPr>
          <w:p w14:paraId="6D5BEE6B" w14:textId="77777777" w:rsidR="00097E98" w:rsidRPr="00442838" w:rsidRDefault="00097E98" w:rsidP="000F163C">
            <w:pPr>
              <w:spacing w:line="360" w:lineRule="auto"/>
            </w:pPr>
          </w:p>
        </w:tc>
        <w:tc>
          <w:tcPr>
            <w:tcW w:w="724" w:type="dxa"/>
          </w:tcPr>
          <w:p w14:paraId="7AD66BF7" w14:textId="77777777" w:rsidR="00097E98" w:rsidRPr="00442838" w:rsidRDefault="00097E98" w:rsidP="000F163C">
            <w:pPr>
              <w:spacing w:line="360" w:lineRule="auto"/>
            </w:pPr>
          </w:p>
        </w:tc>
        <w:tc>
          <w:tcPr>
            <w:tcW w:w="1976" w:type="dxa"/>
          </w:tcPr>
          <w:p w14:paraId="0EF8CE8E" w14:textId="77777777" w:rsidR="00097E98" w:rsidRPr="00442838" w:rsidRDefault="00097E98" w:rsidP="000F163C">
            <w:pPr>
              <w:spacing w:line="360" w:lineRule="auto"/>
            </w:pPr>
          </w:p>
        </w:tc>
      </w:tr>
      <w:tr w:rsidR="00097E98" w:rsidRPr="00442838" w14:paraId="63E5302B" w14:textId="77777777" w:rsidTr="000F163C">
        <w:trPr>
          <w:trHeight w:val="896"/>
        </w:trPr>
        <w:tc>
          <w:tcPr>
            <w:tcW w:w="1251" w:type="dxa"/>
          </w:tcPr>
          <w:p w14:paraId="274C8B23" w14:textId="77777777" w:rsidR="00097E98" w:rsidRPr="00442838" w:rsidRDefault="00097E98" w:rsidP="000F163C">
            <w:pPr>
              <w:spacing w:line="360" w:lineRule="auto"/>
            </w:pPr>
          </w:p>
        </w:tc>
        <w:tc>
          <w:tcPr>
            <w:tcW w:w="1652" w:type="dxa"/>
          </w:tcPr>
          <w:p w14:paraId="3E829528" w14:textId="77777777" w:rsidR="00097E98" w:rsidRPr="00442838" w:rsidRDefault="00097E98" w:rsidP="000F163C">
            <w:pPr>
              <w:spacing w:line="360" w:lineRule="auto"/>
            </w:pPr>
          </w:p>
        </w:tc>
        <w:tc>
          <w:tcPr>
            <w:tcW w:w="3719" w:type="dxa"/>
          </w:tcPr>
          <w:p w14:paraId="32A0F866" w14:textId="77777777" w:rsidR="00097E98" w:rsidRPr="00442838" w:rsidRDefault="00097E98" w:rsidP="000F163C">
            <w:pPr>
              <w:spacing w:line="360" w:lineRule="auto"/>
            </w:pPr>
          </w:p>
        </w:tc>
        <w:tc>
          <w:tcPr>
            <w:tcW w:w="880" w:type="dxa"/>
          </w:tcPr>
          <w:p w14:paraId="646624DD" w14:textId="77777777" w:rsidR="00097E98" w:rsidRPr="00442838" w:rsidRDefault="00097E98" w:rsidP="000F163C">
            <w:pPr>
              <w:spacing w:line="360" w:lineRule="auto"/>
            </w:pPr>
          </w:p>
        </w:tc>
        <w:tc>
          <w:tcPr>
            <w:tcW w:w="724" w:type="dxa"/>
          </w:tcPr>
          <w:p w14:paraId="3DA11AE3" w14:textId="77777777" w:rsidR="00097E98" w:rsidRPr="00442838" w:rsidRDefault="00097E98" w:rsidP="000F163C">
            <w:pPr>
              <w:spacing w:line="360" w:lineRule="auto"/>
            </w:pPr>
          </w:p>
        </w:tc>
        <w:tc>
          <w:tcPr>
            <w:tcW w:w="724" w:type="dxa"/>
          </w:tcPr>
          <w:p w14:paraId="68913FD1" w14:textId="77777777" w:rsidR="00097E98" w:rsidRPr="00442838" w:rsidRDefault="00097E98" w:rsidP="000F163C">
            <w:pPr>
              <w:spacing w:line="360" w:lineRule="auto"/>
            </w:pPr>
          </w:p>
        </w:tc>
        <w:tc>
          <w:tcPr>
            <w:tcW w:w="1976" w:type="dxa"/>
          </w:tcPr>
          <w:p w14:paraId="274A2E76" w14:textId="77777777" w:rsidR="00097E98" w:rsidRPr="00442838" w:rsidRDefault="00097E98" w:rsidP="000F163C">
            <w:pPr>
              <w:spacing w:line="360" w:lineRule="auto"/>
            </w:pPr>
          </w:p>
        </w:tc>
      </w:tr>
    </w:tbl>
    <w:p w14:paraId="6A75D083" w14:textId="77777777" w:rsidR="00097E98" w:rsidRPr="00442838" w:rsidRDefault="00097E98" w:rsidP="00097E98">
      <w:pPr>
        <w:rPr>
          <w:sz w:val="24"/>
        </w:rPr>
      </w:pPr>
    </w:p>
    <w:p w14:paraId="44CD2B3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7899F5" w14:textId="77777777" w:rsidTr="000F163C">
        <w:tc>
          <w:tcPr>
            <w:tcW w:w="3596" w:type="dxa"/>
          </w:tcPr>
          <w:p w14:paraId="0DFF15CD" w14:textId="77777777" w:rsidR="00097E98" w:rsidRPr="00442838" w:rsidRDefault="00097E98" w:rsidP="000F163C">
            <w:pPr>
              <w:rPr>
                <w:sz w:val="24"/>
              </w:rPr>
            </w:pPr>
          </w:p>
        </w:tc>
        <w:tc>
          <w:tcPr>
            <w:tcW w:w="3597" w:type="dxa"/>
          </w:tcPr>
          <w:p w14:paraId="0DF41DE3" w14:textId="77777777" w:rsidR="00097E98" w:rsidRPr="00442838" w:rsidRDefault="00097E98" w:rsidP="000F163C">
            <w:pPr>
              <w:rPr>
                <w:sz w:val="24"/>
              </w:rPr>
            </w:pPr>
          </w:p>
        </w:tc>
        <w:tc>
          <w:tcPr>
            <w:tcW w:w="3597" w:type="dxa"/>
          </w:tcPr>
          <w:p w14:paraId="692B3AB8" w14:textId="77777777" w:rsidR="00097E98" w:rsidRPr="00442838" w:rsidRDefault="00097E98" w:rsidP="000F163C">
            <w:pPr>
              <w:rPr>
                <w:sz w:val="24"/>
              </w:rPr>
            </w:pPr>
          </w:p>
        </w:tc>
      </w:tr>
      <w:tr w:rsidR="00097E98" w:rsidRPr="00442838" w14:paraId="59BE5EE2" w14:textId="77777777" w:rsidTr="000F163C">
        <w:tc>
          <w:tcPr>
            <w:tcW w:w="3596" w:type="dxa"/>
          </w:tcPr>
          <w:p w14:paraId="3FB7222C" w14:textId="77777777" w:rsidR="00097E98" w:rsidRPr="00442838" w:rsidRDefault="00097E98" w:rsidP="000F163C">
            <w:pPr>
              <w:rPr>
                <w:sz w:val="24"/>
              </w:rPr>
            </w:pPr>
          </w:p>
        </w:tc>
        <w:tc>
          <w:tcPr>
            <w:tcW w:w="3597" w:type="dxa"/>
          </w:tcPr>
          <w:p w14:paraId="6FA6C77A" w14:textId="77777777" w:rsidR="00097E98" w:rsidRPr="00442838" w:rsidRDefault="00097E98" w:rsidP="000F163C">
            <w:pPr>
              <w:rPr>
                <w:sz w:val="24"/>
              </w:rPr>
            </w:pPr>
          </w:p>
        </w:tc>
        <w:tc>
          <w:tcPr>
            <w:tcW w:w="3597" w:type="dxa"/>
          </w:tcPr>
          <w:p w14:paraId="6C3F76D3" w14:textId="77777777" w:rsidR="00097E98" w:rsidRPr="00442838" w:rsidRDefault="00097E98" w:rsidP="000F163C">
            <w:pPr>
              <w:rPr>
                <w:sz w:val="24"/>
              </w:rPr>
            </w:pPr>
          </w:p>
        </w:tc>
      </w:tr>
    </w:tbl>
    <w:p w14:paraId="774AE308" w14:textId="77777777" w:rsidR="00097E98" w:rsidRPr="00442838" w:rsidRDefault="00097E98" w:rsidP="00097E98">
      <w:pPr>
        <w:rPr>
          <w:sz w:val="24"/>
        </w:rPr>
      </w:pPr>
    </w:p>
    <w:p w14:paraId="0EF4AF6F" w14:textId="77777777" w:rsidR="00097E98" w:rsidRPr="00442838" w:rsidRDefault="00097E98" w:rsidP="00097E98">
      <w:pPr>
        <w:rPr>
          <w:sz w:val="24"/>
        </w:rPr>
      </w:pPr>
      <w:r w:rsidRPr="00442838">
        <w:rPr>
          <w:sz w:val="24"/>
        </w:rPr>
        <w:t>Sprites:</w:t>
      </w:r>
    </w:p>
    <w:p w14:paraId="5BFADCCF" w14:textId="77777777" w:rsidR="00097E98" w:rsidRPr="00442838" w:rsidRDefault="00097E98" w:rsidP="00097E98">
      <w:pPr>
        <w:rPr>
          <w:sz w:val="24"/>
        </w:rPr>
      </w:pPr>
      <w:r w:rsidRPr="00442838">
        <w:rPr>
          <w:sz w:val="24"/>
        </w:rPr>
        <w:br w:type="page"/>
      </w:r>
    </w:p>
    <w:p w14:paraId="41F5E6D6" w14:textId="77777777" w:rsidR="00097E98" w:rsidRPr="00442838" w:rsidRDefault="00097E98" w:rsidP="00097E98">
      <w:pPr>
        <w:rPr>
          <w:sz w:val="24"/>
        </w:rPr>
      </w:pPr>
      <w:r w:rsidRPr="00442838">
        <w:rPr>
          <w:sz w:val="24"/>
        </w:rPr>
        <w:lastRenderedPageBreak/>
        <w:t>Family Page</w:t>
      </w:r>
    </w:p>
    <w:p w14:paraId="11A5805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538CF2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A513B72" w14:textId="77777777" w:rsidTr="000F163C">
        <w:trPr>
          <w:trHeight w:val="896"/>
        </w:trPr>
        <w:tc>
          <w:tcPr>
            <w:tcW w:w="1251" w:type="dxa"/>
          </w:tcPr>
          <w:p w14:paraId="3F703E06" w14:textId="77777777" w:rsidR="00097E98" w:rsidRPr="00442838" w:rsidRDefault="00097E98" w:rsidP="000F163C">
            <w:pPr>
              <w:spacing w:line="360" w:lineRule="auto"/>
            </w:pPr>
            <w:r w:rsidRPr="00442838">
              <w:t>Pokemon</w:t>
            </w:r>
          </w:p>
          <w:p w14:paraId="500835C2" w14:textId="77777777" w:rsidR="00097E98" w:rsidRPr="00442838" w:rsidRDefault="00097E98" w:rsidP="000F163C">
            <w:pPr>
              <w:spacing w:line="360" w:lineRule="auto"/>
            </w:pPr>
            <w:r w:rsidRPr="00442838">
              <w:t>Name</w:t>
            </w:r>
          </w:p>
        </w:tc>
        <w:tc>
          <w:tcPr>
            <w:tcW w:w="1652" w:type="dxa"/>
          </w:tcPr>
          <w:p w14:paraId="66033B8D" w14:textId="77777777" w:rsidR="00097E98" w:rsidRPr="00442838" w:rsidRDefault="00097E98" w:rsidP="000F163C">
            <w:pPr>
              <w:spacing w:line="360" w:lineRule="auto"/>
            </w:pPr>
            <w:r w:rsidRPr="00442838">
              <w:t>Pokemon Number</w:t>
            </w:r>
          </w:p>
        </w:tc>
        <w:tc>
          <w:tcPr>
            <w:tcW w:w="3719" w:type="dxa"/>
          </w:tcPr>
          <w:p w14:paraId="25107587" w14:textId="77777777" w:rsidR="00097E98" w:rsidRPr="00442838" w:rsidRDefault="00097E98" w:rsidP="000F163C">
            <w:pPr>
              <w:spacing w:line="360" w:lineRule="auto"/>
            </w:pPr>
            <w:r w:rsidRPr="00442838">
              <w:t>Base Stats</w:t>
            </w:r>
          </w:p>
          <w:p w14:paraId="037985B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80AECB5" w14:textId="77777777" w:rsidR="00097E98" w:rsidRPr="00442838" w:rsidRDefault="00097E98" w:rsidP="000F163C">
            <w:pPr>
              <w:spacing w:line="360" w:lineRule="auto"/>
            </w:pPr>
            <w:r w:rsidRPr="00442838">
              <w:t>Ability</w:t>
            </w:r>
          </w:p>
        </w:tc>
        <w:tc>
          <w:tcPr>
            <w:tcW w:w="724" w:type="dxa"/>
          </w:tcPr>
          <w:p w14:paraId="0627BCF1" w14:textId="77777777" w:rsidR="00097E98" w:rsidRPr="00442838" w:rsidRDefault="00097E98" w:rsidP="000F163C">
            <w:pPr>
              <w:spacing w:line="360" w:lineRule="auto"/>
            </w:pPr>
            <w:r w:rsidRPr="00442838">
              <w:t>Type 1</w:t>
            </w:r>
          </w:p>
        </w:tc>
        <w:tc>
          <w:tcPr>
            <w:tcW w:w="724" w:type="dxa"/>
          </w:tcPr>
          <w:p w14:paraId="3D880D38" w14:textId="77777777" w:rsidR="00097E98" w:rsidRPr="00442838" w:rsidRDefault="00097E98" w:rsidP="000F163C">
            <w:pPr>
              <w:spacing w:line="360" w:lineRule="auto"/>
            </w:pPr>
            <w:r w:rsidRPr="00442838">
              <w:t>Type 2</w:t>
            </w:r>
          </w:p>
        </w:tc>
        <w:tc>
          <w:tcPr>
            <w:tcW w:w="1976" w:type="dxa"/>
          </w:tcPr>
          <w:p w14:paraId="276FE281" w14:textId="77777777" w:rsidR="00097E98" w:rsidRPr="00442838" w:rsidRDefault="00097E98" w:rsidP="000F163C">
            <w:pPr>
              <w:spacing w:line="360" w:lineRule="auto"/>
            </w:pPr>
            <w:r w:rsidRPr="00442838">
              <w:t>Evolution</w:t>
            </w:r>
          </w:p>
        </w:tc>
      </w:tr>
      <w:tr w:rsidR="00097E98" w:rsidRPr="00442838" w14:paraId="1E082691" w14:textId="77777777" w:rsidTr="000F163C">
        <w:trPr>
          <w:trHeight w:val="454"/>
        </w:trPr>
        <w:tc>
          <w:tcPr>
            <w:tcW w:w="1251" w:type="dxa"/>
          </w:tcPr>
          <w:p w14:paraId="696229F3" w14:textId="77777777" w:rsidR="00097E98" w:rsidRPr="00442838" w:rsidRDefault="00097E98" w:rsidP="000F163C">
            <w:pPr>
              <w:spacing w:line="360" w:lineRule="auto"/>
            </w:pPr>
          </w:p>
        </w:tc>
        <w:tc>
          <w:tcPr>
            <w:tcW w:w="1652" w:type="dxa"/>
          </w:tcPr>
          <w:p w14:paraId="75F04F8D" w14:textId="77777777" w:rsidR="00097E98" w:rsidRPr="00442838" w:rsidRDefault="00097E98" w:rsidP="000F163C">
            <w:pPr>
              <w:spacing w:line="360" w:lineRule="auto"/>
            </w:pPr>
          </w:p>
        </w:tc>
        <w:tc>
          <w:tcPr>
            <w:tcW w:w="3719" w:type="dxa"/>
          </w:tcPr>
          <w:p w14:paraId="1F28D33A" w14:textId="77777777" w:rsidR="00097E98" w:rsidRPr="00442838" w:rsidRDefault="00097E98" w:rsidP="000F163C">
            <w:pPr>
              <w:spacing w:line="360" w:lineRule="auto"/>
            </w:pPr>
          </w:p>
        </w:tc>
        <w:tc>
          <w:tcPr>
            <w:tcW w:w="880" w:type="dxa"/>
          </w:tcPr>
          <w:p w14:paraId="7C3C2D69" w14:textId="77777777" w:rsidR="00097E98" w:rsidRPr="00442838" w:rsidRDefault="00097E98" w:rsidP="000F163C">
            <w:pPr>
              <w:spacing w:line="360" w:lineRule="auto"/>
            </w:pPr>
          </w:p>
        </w:tc>
        <w:tc>
          <w:tcPr>
            <w:tcW w:w="724" w:type="dxa"/>
          </w:tcPr>
          <w:p w14:paraId="2BA71114" w14:textId="77777777" w:rsidR="00097E98" w:rsidRPr="00442838" w:rsidRDefault="00097E98" w:rsidP="000F163C">
            <w:pPr>
              <w:spacing w:line="360" w:lineRule="auto"/>
            </w:pPr>
          </w:p>
        </w:tc>
        <w:tc>
          <w:tcPr>
            <w:tcW w:w="724" w:type="dxa"/>
          </w:tcPr>
          <w:p w14:paraId="4346F087" w14:textId="77777777" w:rsidR="00097E98" w:rsidRPr="00442838" w:rsidRDefault="00097E98" w:rsidP="000F163C">
            <w:pPr>
              <w:spacing w:line="360" w:lineRule="auto"/>
            </w:pPr>
          </w:p>
        </w:tc>
        <w:tc>
          <w:tcPr>
            <w:tcW w:w="1976" w:type="dxa"/>
          </w:tcPr>
          <w:p w14:paraId="138630BB" w14:textId="77777777" w:rsidR="00097E98" w:rsidRPr="00442838" w:rsidRDefault="00097E98" w:rsidP="000F163C">
            <w:pPr>
              <w:spacing w:line="360" w:lineRule="auto"/>
            </w:pPr>
          </w:p>
        </w:tc>
      </w:tr>
      <w:tr w:rsidR="00097E98" w:rsidRPr="00442838" w14:paraId="32D44B25" w14:textId="77777777" w:rsidTr="000F163C">
        <w:trPr>
          <w:trHeight w:val="441"/>
        </w:trPr>
        <w:tc>
          <w:tcPr>
            <w:tcW w:w="1251" w:type="dxa"/>
          </w:tcPr>
          <w:p w14:paraId="39BC37BB" w14:textId="77777777" w:rsidR="00097E98" w:rsidRPr="00442838" w:rsidRDefault="00097E98" w:rsidP="000F163C">
            <w:pPr>
              <w:spacing w:line="360" w:lineRule="auto"/>
            </w:pPr>
          </w:p>
        </w:tc>
        <w:tc>
          <w:tcPr>
            <w:tcW w:w="1652" w:type="dxa"/>
          </w:tcPr>
          <w:p w14:paraId="04B2DD79" w14:textId="77777777" w:rsidR="00097E98" w:rsidRPr="00442838" w:rsidRDefault="00097E98" w:rsidP="000F163C">
            <w:pPr>
              <w:spacing w:line="360" w:lineRule="auto"/>
            </w:pPr>
          </w:p>
        </w:tc>
        <w:tc>
          <w:tcPr>
            <w:tcW w:w="3719" w:type="dxa"/>
          </w:tcPr>
          <w:p w14:paraId="5CE72AF2" w14:textId="77777777" w:rsidR="00097E98" w:rsidRPr="00442838" w:rsidRDefault="00097E98" w:rsidP="000F163C">
            <w:pPr>
              <w:spacing w:line="360" w:lineRule="auto"/>
            </w:pPr>
          </w:p>
        </w:tc>
        <w:tc>
          <w:tcPr>
            <w:tcW w:w="880" w:type="dxa"/>
          </w:tcPr>
          <w:p w14:paraId="2B676466" w14:textId="77777777" w:rsidR="00097E98" w:rsidRPr="00442838" w:rsidRDefault="00097E98" w:rsidP="000F163C">
            <w:pPr>
              <w:spacing w:line="360" w:lineRule="auto"/>
            </w:pPr>
          </w:p>
        </w:tc>
        <w:tc>
          <w:tcPr>
            <w:tcW w:w="724" w:type="dxa"/>
          </w:tcPr>
          <w:p w14:paraId="388378C5" w14:textId="77777777" w:rsidR="00097E98" w:rsidRPr="00442838" w:rsidRDefault="00097E98" w:rsidP="000F163C">
            <w:pPr>
              <w:spacing w:line="360" w:lineRule="auto"/>
            </w:pPr>
          </w:p>
        </w:tc>
        <w:tc>
          <w:tcPr>
            <w:tcW w:w="724" w:type="dxa"/>
          </w:tcPr>
          <w:p w14:paraId="26BCDDA2" w14:textId="77777777" w:rsidR="00097E98" w:rsidRPr="00442838" w:rsidRDefault="00097E98" w:rsidP="000F163C">
            <w:pPr>
              <w:spacing w:line="360" w:lineRule="auto"/>
            </w:pPr>
          </w:p>
        </w:tc>
        <w:tc>
          <w:tcPr>
            <w:tcW w:w="1976" w:type="dxa"/>
          </w:tcPr>
          <w:p w14:paraId="368F4EF1" w14:textId="77777777" w:rsidR="00097E98" w:rsidRPr="00442838" w:rsidRDefault="00097E98" w:rsidP="000F163C">
            <w:pPr>
              <w:spacing w:line="360" w:lineRule="auto"/>
            </w:pPr>
          </w:p>
        </w:tc>
      </w:tr>
      <w:tr w:rsidR="00097E98" w:rsidRPr="00442838" w14:paraId="332F5AAE" w14:textId="77777777" w:rsidTr="000F163C">
        <w:trPr>
          <w:trHeight w:val="441"/>
        </w:trPr>
        <w:tc>
          <w:tcPr>
            <w:tcW w:w="1251" w:type="dxa"/>
          </w:tcPr>
          <w:p w14:paraId="15538AE2" w14:textId="77777777" w:rsidR="00097E98" w:rsidRPr="00442838" w:rsidRDefault="00097E98" w:rsidP="000F163C">
            <w:pPr>
              <w:spacing w:line="360" w:lineRule="auto"/>
            </w:pPr>
          </w:p>
        </w:tc>
        <w:tc>
          <w:tcPr>
            <w:tcW w:w="1652" w:type="dxa"/>
          </w:tcPr>
          <w:p w14:paraId="4103BBAB" w14:textId="77777777" w:rsidR="00097E98" w:rsidRPr="00442838" w:rsidRDefault="00097E98" w:rsidP="000F163C">
            <w:pPr>
              <w:spacing w:line="360" w:lineRule="auto"/>
            </w:pPr>
          </w:p>
        </w:tc>
        <w:tc>
          <w:tcPr>
            <w:tcW w:w="3719" w:type="dxa"/>
          </w:tcPr>
          <w:p w14:paraId="47437878" w14:textId="77777777" w:rsidR="00097E98" w:rsidRPr="00442838" w:rsidRDefault="00097E98" w:rsidP="000F163C">
            <w:pPr>
              <w:spacing w:line="360" w:lineRule="auto"/>
            </w:pPr>
          </w:p>
        </w:tc>
        <w:tc>
          <w:tcPr>
            <w:tcW w:w="880" w:type="dxa"/>
          </w:tcPr>
          <w:p w14:paraId="02717C46" w14:textId="77777777" w:rsidR="00097E98" w:rsidRPr="00442838" w:rsidRDefault="00097E98" w:rsidP="000F163C">
            <w:pPr>
              <w:spacing w:line="360" w:lineRule="auto"/>
            </w:pPr>
          </w:p>
        </w:tc>
        <w:tc>
          <w:tcPr>
            <w:tcW w:w="724" w:type="dxa"/>
          </w:tcPr>
          <w:p w14:paraId="56B93363" w14:textId="77777777" w:rsidR="00097E98" w:rsidRPr="00442838" w:rsidRDefault="00097E98" w:rsidP="000F163C">
            <w:pPr>
              <w:spacing w:line="360" w:lineRule="auto"/>
            </w:pPr>
          </w:p>
        </w:tc>
        <w:tc>
          <w:tcPr>
            <w:tcW w:w="724" w:type="dxa"/>
          </w:tcPr>
          <w:p w14:paraId="19F55262" w14:textId="77777777" w:rsidR="00097E98" w:rsidRPr="00442838" w:rsidRDefault="00097E98" w:rsidP="000F163C">
            <w:pPr>
              <w:spacing w:line="360" w:lineRule="auto"/>
            </w:pPr>
          </w:p>
        </w:tc>
        <w:tc>
          <w:tcPr>
            <w:tcW w:w="1976" w:type="dxa"/>
          </w:tcPr>
          <w:p w14:paraId="736635EB" w14:textId="77777777" w:rsidR="00097E98" w:rsidRPr="00442838" w:rsidRDefault="00097E98" w:rsidP="000F163C">
            <w:pPr>
              <w:spacing w:line="360" w:lineRule="auto"/>
            </w:pPr>
          </w:p>
        </w:tc>
      </w:tr>
      <w:tr w:rsidR="00097E98" w:rsidRPr="00442838" w14:paraId="6BF2778A" w14:textId="77777777" w:rsidTr="000F163C">
        <w:trPr>
          <w:trHeight w:val="896"/>
        </w:trPr>
        <w:tc>
          <w:tcPr>
            <w:tcW w:w="1251" w:type="dxa"/>
          </w:tcPr>
          <w:p w14:paraId="3AB684AD" w14:textId="77777777" w:rsidR="00097E98" w:rsidRPr="00442838" w:rsidRDefault="00097E98" w:rsidP="000F163C">
            <w:pPr>
              <w:spacing w:line="360" w:lineRule="auto"/>
            </w:pPr>
          </w:p>
        </w:tc>
        <w:tc>
          <w:tcPr>
            <w:tcW w:w="1652" w:type="dxa"/>
          </w:tcPr>
          <w:p w14:paraId="070CB4EC" w14:textId="77777777" w:rsidR="00097E98" w:rsidRPr="00442838" w:rsidRDefault="00097E98" w:rsidP="000F163C">
            <w:pPr>
              <w:spacing w:line="360" w:lineRule="auto"/>
            </w:pPr>
          </w:p>
        </w:tc>
        <w:tc>
          <w:tcPr>
            <w:tcW w:w="3719" w:type="dxa"/>
          </w:tcPr>
          <w:p w14:paraId="0D856D92" w14:textId="77777777" w:rsidR="00097E98" w:rsidRPr="00442838" w:rsidRDefault="00097E98" w:rsidP="000F163C">
            <w:pPr>
              <w:spacing w:line="360" w:lineRule="auto"/>
            </w:pPr>
          </w:p>
        </w:tc>
        <w:tc>
          <w:tcPr>
            <w:tcW w:w="880" w:type="dxa"/>
          </w:tcPr>
          <w:p w14:paraId="52C9377B" w14:textId="77777777" w:rsidR="00097E98" w:rsidRPr="00442838" w:rsidRDefault="00097E98" w:rsidP="000F163C">
            <w:pPr>
              <w:spacing w:line="360" w:lineRule="auto"/>
            </w:pPr>
          </w:p>
        </w:tc>
        <w:tc>
          <w:tcPr>
            <w:tcW w:w="724" w:type="dxa"/>
          </w:tcPr>
          <w:p w14:paraId="0C62416E" w14:textId="77777777" w:rsidR="00097E98" w:rsidRPr="00442838" w:rsidRDefault="00097E98" w:rsidP="000F163C">
            <w:pPr>
              <w:spacing w:line="360" w:lineRule="auto"/>
            </w:pPr>
          </w:p>
        </w:tc>
        <w:tc>
          <w:tcPr>
            <w:tcW w:w="724" w:type="dxa"/>
          </w:tcPr>
          <w:p w14:paraId="3074C0F9" w14:textId="77777777" w:rsidR="00097E98" w:rsidRPr="00442838" w:rsidRDefault="00097E98" w:rsidP="000F163C">
            <w:pPr>
              <w:spacing w:line="360" w:lineRule="auto"/>
            </w:pPr>
          </w:p>
        </w:tc>
        <w:tc>
          <w:tcPr>
            <w:tcW w:w="1976" w:type="dxa"/>
          </w:tcPr>
          <w:p w14:paraId="0A1BEA26" w14:textId="77777777" w:rsidR="00097E98" w:rsidRPr="00442838" w:rsidRDefault="00097E98" w:rsidP="000F163C">
            <w:pPr>
              <w:spacing w:line="360" w:lineRule="auto"/>
            </w:pPr>
          </w:p>
        </w:tc>
      </w:tr>
    </w:tbl>
    <w:p w14:paraId="4FE0CAC4" w14:textId="77777777" w:rsidR="00097E98" w:rsidRPr="00442838" w:rsidRDefault="00097E98" w:rsidP="00097E98">
      <w:pPr>
        <w:rPr>
          <w:sz w:val="24"/>
        </w:rPr>
      </w:pPr>
    </w:p>
    <w:p w14:paraId="7DCF8EC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962AF1" w14:textId="77777777" w:rsidTr="000F163C">
        <w:tc>
          <w:tcPr>
            <w:tcW w:w="3596" w:type="dxa"/>
          </w:tcPr>
          <w:p w14:paraId="1EA45BE1" w14:textId="77777777" w:rsidR="00097E98" w:rsidRPr="00442838" w:rsidRDefault="00097E98" w:rsidP="000F163C">
            <w:pPr>
              <w:rPr>
                <w:sz w:val="24"/>
              </w:rPr>
            </w:pPr>
          </w:p>
        </w:tc>
        <w:tc>
          <w:tcPr>
            <w:tcW w:w="3597" w:type="dxa"/>
          </w:tcPr>
          <w:p w14:paraId="22659198" w14:textId="77777777" w:rsidR="00097E98" w:rsidRPr="00442838" w:rsidRDefault="00097E98" w:rsidP="000F163C">
            <w:pPr>
              <w:rPr>
                <w:sz w:val="24"/>
              </w:rPr>
            </w:pPr>
          </w:p>
        </w:tc>
        <w:tc>
          <w:tcPr>
            <w:tcW w:w="3597" w:type="dxa"/>
          </w:tcPr>
          <w:p w14:paraId="2D8F394E" w14:textId="77777777" w:rsidR="00097E98" w:rsidRPr="00442838" w:rsidRDefault="00097E98" w:rsidP="000F163C">
            <w:pPr>
              <w:rPr>
                <w:sz w:val="24"/>
              </w:rPr>
            </w:pPr>
          </w:p>
        </w:tc>
      </w:tr>
      <w:tr w:rsidR="00097E98" w:rsidRPr="00442838" w14:paraId="4EE5D7CF" w14:textId="77777777" w:rsidTr="000F163C">
        <w:tc>
          <w:tcPr>
            <w:tcW w:w="3596" w:type="dxa"/>
          </w:tcPr>
          <w:p w14:paraId="1DFA55F1" w14:textId="77777777" w:rsidR="00097E98" w:rsidRPr="00442838" w:rsidRDefault="00097E98" w:rsidP="000F163C">
            <w:pPr>
              <w:rPr>
                <w:sz w:val="24"/>
              </w:rPr>
            </w:pPr>
          </w:p>
        </w:tc>
        <w:tc>
          <w:tcPr>
            <w:tcW w:w="3597" w:type="dxa"/>
          </w:tcPr>
          <w:p w14:paraId="27BFB1BB" w14:textId="77777777" w:rsidR="00097E98" w:rsidRPr="00442838" w:rsidRDefault="00097E98" w:rsidP="000F163C">
            <w:pPr>
              <w:rPr>
                <w:sz w:val="24"/>
              </w:rPr>
            </w:pPr>
          </w:p>
        </w:tc>
        <w:tc>
          <w:tcPr>
            <w:tcW w:w="3597" w:type="dxa"/>
          </w:tcPr>
          <w:p w14:paraId="001208BD" w14:textId="77777777" w:rsidR="00097E98" w:rsidRPr="00442838" w:rsidRDefault="00097E98" w:rsidP="000F163C">
            <w:pPr>
              <w:rPr>
                <w:sz w:val="24"/>
              </w:rPr>
            </w:pPr>
          </w:p>
        </w:tc>
      </w:tr>
    </w:tbl>
    <w:p w14:paraId="6294ECED" w14:textId="77777777" w:rsidR="00097E98" w:rsidRPr="00442838" w:rsidRDefault="00097E98" w:rsidP="00097E98">
      <w:pPr>
        <w:rPr>
          <w:sz w:val="24"/>
        </w:rPr>
      </w:pPr>
    </w:p>
    <w:p w14:paraId="06522794" w14:textId="77777777" w:rsidR="00097E98" w:rsidRPr="00442838" w:rsidRDefault="00097E98" w:rsidP="00097E98">
      <w:pPr>
        <w:rPr>
          <w:sz w:val="24"/>
        </w:rPr>
      </w:pPr>
      <w:r w:rsidRPr="00442838">
        <w:rPr>
          <w:sz w:val="24"/>
        </w:rPr>
        <w:t>Sprites:</w:t>
      </w:r>
    </w:p>
    <w:p w14:paraId="18C50653" w14:textId="77777777" w:rsidR="00097E98" w:rsidRPr="00442838" w:rsidRDefault="00097E98" w:rsidP="00097E98">
      <w:pPr>
        <w:rPr>
          <w:sz w:val="24"/>
        </w:rPr>
      </w:pPr>
      <w:r w:rsidRPr="00442838">
        <w:rPr>
          <w:sz w:val="24"/>
        </w:rPr>
        <w:br w:type="page"/>
      </w:r>
    </w:p>
    <w:p w14:paraId="59906269" w14:textId="77777777" w:rsidR="00097E98" w:rsidRPr="00442838" w:rsidRDefault="00097E98" w:rsidP="00097E98">
      <w:pPr>
        <w:rPr>
          <w:sz w:val="24"/>
        </w:rPr>
      </w:pPr>
      <w:r w:rsidRPr="00442838">
        <w:rPr>
          <w:sz w:val="24"/>
        </w:rPr>
        <w:lastRenderedPageBreak/>
        <w:t>Family Page</w:t>
      </w:r>
    </w:p>
    <w:p w14:paraId="131C423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E2428C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980C628" w14:textId="77777777" w:rsidTr="000F163C">
        <w:trPr>
          <w:trHeight w:val="896"/>
        </w:trPr>
        <w:tc>
          <w:tcPr>
            <w:tcW w:w="1251" w:type="dxa"/>
          </w:tcPr>
          <w:p w14:paraId="0C3DC92B" w14:textId="77777777" w:rsidR="00097E98" w:rsidRPr="00442838" w:rsidRDefault="00097E98" w:rsidP="000F163C">
            <w:pPr>
              <w:spacing w:line="360" w:lineRule="auto"/>
            </w:pPr>
            <w:r w:rsidRPr="00442838">
              <w:t>Pokemon</w:t>
            </w:r>
          </w:p>
          <w:p w14:paraId="395B2CCC" w14:textId="77777777" w:rsidR="00097E98" w:rsidRPr="00442838" w:rsidRDefault="00097E98" w:rsidP="000F163C">
            <w:pPr>
              <w:spacing w:line="360" w:lineRule="auto"/>
            </w:pPr>
            <w:r w:rsidRPr="00442838">
              <w:t>Name</w:t>
            </w:r>
          </w:p>
        </w:tc>
        <w:tc>
          <w:tcPr>
            <w:tcW w:w="1652" w:type="dxa"/>
          </w:tcPr>
          <w:p w14:paraId="79D24E18" w14:textId="77777777" w:rsidR="00097E98" w:rsidRPr="00442838" w:rsidRDefault="00097E98" w:rsidP="000F163C">
            <w:pPr>
              <w:spacing w:line="360" w:lineRule="auto"/>
            </w:pPr>
            <w:r w:rsidRPr="00442838">
              <w:t>Pokemon Number</w:t>
            </w:r>
          </w:p>
        </w:tc>
        <w:tc>
          <w:tcPr>
            <w:tcW w:w="3719" w:type="dxa"/>
          </w:tcPr>
          <w:p w14:paraId="140AF392" w14:textId="77777777" w:rsidR="00097E98" w:rsidRPr="00442838" w:rsidRDefault="00097E98" w:rsidP="000F163C">
            <w:pPr>
              <w:spacing w:line="360" w:lineRule="auto"/>
            </w:pPr>
            <w:r w:rsidRPr="00442838">
              <w:t>Base Stats</w:t>
            </w:r>
          </w:p>
          <w:p w14:paraId="032EDD78"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7F2E543" w14:textId="77777777" w:rsidR="00097E98" w:rsidRPr="00442838" w:rsidRDefault="00097E98" w:rsidP="000F163C">
            <w:pPr>
              <w:spacing w:line="360" w:lineRule="auto"/>
            </w:pPr>
            <w:r w:rsidRPr="00442838">
              <w:t>Ability</w:t>
            </w:r>
          </w:p>
        </w:tc>
        <w:tc>
          <w:tcPr>
            <w:tcW w:w="724" w:type="dxa"/>
          </w:tcPr>
          <w:p w14:paraId="7C521CAC" w14:textId="77777777" w:rsidR="00097E98" w:rsidRPr="00442838" w:rsidRDefault="00097E98" w:rsidP="000F163C">
            <w:pPr>
              <w:spacing w:line="360" w:lineRule="auto"/>
            </w:pPr>
            <w:r w:rsidRPr="00442838">
              <w:t>Type 1</w:t>
            </w:r>
          </w:p>
        </w:tc>
        <w:tc>
          <w:tcPr>
            <w:tcW w:w="724" w:type="dxa"/>
          </w:tcPr>
          <w:p w14:paraId="7522E173" w14:textId="77777777" w:rsidR="00097E98" w:rsidRPr="00442838" w:rsidRDefault="00097E98" w:rsidP="000F163C">
            <w:pPr>
              <w:spacing w:line="360" w:lineRule="auto"/>
            </w:pPr>
            <w:r w:rsidRPr="00442838">
              <w:t>Type 2</w:t>
            </w:r>
          </w:p>
        </w:tc>
        <w:tc>
          <w:tcPr>
            <w:tcW w:w="1976" w:type="dxa"/>
          </w:tcPr>
          <w:p w14:paraId="562FF96E" w14:textId="77777777" w:rsidR="00097E98" w:rsidRPr="00442838" w:rsidRDefault="00097E98" w:rsidP="000F163C">
            <w:pPr>
              <w:spacing w:line="360" w:lineRule="auto"/>
            </w:pPr>
            <w:r w:rsidRPr="00442838">
              <w:t>Evolution</w:t>
            </w:r>
          </w:p>
        </w:tc>
      </w:tr>
      <w:tr w:rsidR="00097E98" w:rsidRPr="00442838" w14:paraId="0E2E4EA0" w14:textId="77777777" w:rsidTr="000F163C">
        <w:trPr>
          <w:trHeight w:val="454"/>
        </w:trPr>
        <w:tc>
          <w:tcPr>
            <w:tcW w:w="1251" w:type="dxa"/>
          </w:tcPr>
          <w:p w14:paraId="2C3EB42A" w14:textId="77777777" w:rsidR="00097E98" w:rsidRPr="00442838" w:rsidRDefault="00097E98" w:rsidP="000F163C">
            <w:pPr>
              <w:spacing w:line="360" w:lineRule="auto"/>
            </w:pPr>
          </w:p>
        </w:tc>
        <w:tc>
          <w:tcPr>
            <w:tcW w:w="1652" w:type="dxa"/>
          </w:tcPr>
          <w:p w14:paraId="7C927B9B" w14:textId="77777777" w:rsidR="00097E98" w:rsidRPr="00442838" w:rsidRDefault="00097E98" w:rsidP="000F163C">
            <w:pPr>
              <w:spacing w:line="360" w:lineRule="auto"/>
            </w:pPr>
          </w:p>
        </w:tc>
        <w:tc>
          <w:tcPr>
            <w:tcW w:w="3719" w:type="dxa"/>
          </w:tcPr>
          <w:p w14:paraId="1A9CED09" w14:textId="77777777" w:rsidR="00097E98" w:rsidRPr="00442838" w:rsidRDefault="00097E98" w:rsidP="000F163C">
            <w:pPr>
              <w:spacing w:line="360" w:lineRule="auto"/>
            </w:pPr>
          </w:p>
        </w:tc>
        <w:tc>
          <w:tcPr>
            <w:tcW w:w="880" w:type="dxa"/>
          </w:tcPr>
          <w:p w14:paraId="113E3256" w14:textId="77777777" w:rsidR="00097E98" w:rsidRPr="00442838" w:rsidRDefault="00097E98" w:rsidP="000F163C">
            <w:pPr>
              <w:spacing w:line="360" w:lineRule="auto"/>
            </w:pPr>
          </w:p>
        </w:tc>
        <w:tc>
          <w:tcPr>
            <w:tcW w:w="724" w:type="dxa"/>
          </w:tcPr>
          <w:p w14:paraId="1A1DCC56" w14:textId="77777777" w:rsidR="00097E98" w:rsidRPr="00442838" w:rsidRDefault="00097E98" w:rsidP="000F163C">
            <w:pPr>
              <w:spacing w:line="360" w:lineRule="auto"/>
            </w:pPr>
          </w:p>
        </w:tc>
        <w:tc>
          <w:tcPr>
            <w:tcW w:w="724" w:type="dxa"/>
          </w:tcPr>
          <w:p w14:paraId="0434B079" w14:textId="77777777" w:rsidR="00097E98" w:rsidRPr="00442838" w:rsidRDefault="00097E98" w:rsidP="000F163C">
            <w:pPr>
              <w:spacing w:line="360" w:lineRule="auto"/>
            </w:pPr>
          </w:p>
        </w:tc>
        <w:tc>
          <w:tcPr>
            <w:tcW w:w="1976" w:type="dxa"/>
          </w:tcPr>
          <w:p w14:paraId="7462D264" w14:textId="77777777" w:rsidR="00097E98" w:rsidRPr="00442838" w:rsidRDefault="00097E98" w:rsidP="000F163C">
            <w:pPr>
              <w:spacing w:line="360" w:lineRule="auto"/>
            </w:pPr>
          </w:p>
        </w:tc>
      </w:tr>
      <w:tr w:rsidR="00097E98" w:rsidRPr="00442838" w14:paraId="7AD15669" w14:textId="77777777" w:rsidTr="000F163C">
        <w:trPr>
          <w:trHeight w:val="441"/>
        </w:trPr>
        <w:tc>
          <w:tcPr>
            <w:tcW w:w="1251" w:type="dxa"/>
          </w:tcPr>
          <w:p w14:paraId="218B1330" w14:textId="77777777" w:rsidR="00097E98" w:rsidRPr="00442838" w:rsidRDefault="00097E98" w:rsidP="000F163C">
            <w:pPr>
              <w:spacing w:line="360" w:lineRule="auto"/>
            </w:pPr>
          </w:p>
        </w:tc>
        <w:tc>
          <w:tcPr>
            <w:tcW w:w="1652" w:type="dxa"/>
          </w:tcPr>
          <w:p w14:paraId="6F6BE1B7" w14:textId="77777777" w:rsidR="00097E98" w:rsidRPr="00442838" w:rsidRDefault="00097E98" w:rsidP="000F163C">
            <w:pPr>
              <w:spacing w:line="360" w:lineRule="auto"/>
            </w:pPr>
          </w:p>
        </w:tc>
        <w:tc>
          <w:tcPr>
            <w:tcW w:w="3719" w:type="dxa"/>
          </w:tcPr>
          <w:p w14:paraId="18BF1C0C" w14:textId="77777777" w:rsidR="00097E98" w:rsidRPr="00442838" w:rsidRDefault="00097E98" w:rsidP="000F163C">
            <w:pPr>
              <w:spacing w:line="360" w:lineRule="auto"/>
            </w:pPr>
          </w:p>
        </w:tc>
        <w:tc>
          <w:tcPr>
            <w:tcW w:w="880" w:type="dxa"/>
          </w:tcPr>
          <w:p w14:paraId="76A3C7DB" w14:textId="77777777" w:rsidR="00097E98" w:rsidRPr="00442838" w:rsidRDefault="00097E98" w:rsidP="000F163C">
            <w:pPr>
              <w:spacing w:line="360" w:lineRule="auto"/>
            </w:pPr>
          </w:p>
        </w:tc>
        <w:tc>
          <w:tcPr>
            <w:tcW w:w="724" w:type="dxa"/>
          </w:tcPr>
          <w:p w14:paraId="0437120D" w14:textId="77777777" w:rsidR="00097E98" w:rsidRPr="00442838" w:rsidRDefault="00097E98" w:rsidP="000F163C">
            <w:pPr>
              <w:spacing w:line="360" w:lineRule="auto"/>
            </w:pPr>
          </w:p>
        </w:tc>
        <w:tc>
          <w:tcPr>
            <w:tcW w:w="724" w:type="dxa"/>
          </w:tcPr>
          <w:p w14:paraId="4FBC2901" w14:textId="77777777" w:rsidR="00097E98" w:rsidRPr="00442838" w:rsidRDefault="00097E98" w:rsidP="000F163C">
            <w:pPr>
              <w:spacing w:line="360" w:lineRule="auto"/>
            </w:pPr>
          </w:p>
        </w:tc>
        <w:tc>
          <w:tcPr>
            <w:tcW w:w="1976" w:type="dxa"/>
          </w:tcPr>
          <w:p w14:paraId="007DF29E" w14:textId="77777777" w:rsidR="00097E98" w:rsidRPr="00442838" w:rsidRDefault="00097E98" w:rsidP="000F163C">
            <w:pPr>
              <w:spacing w:line="360" w:lineRule="auto"/>
            </w:pPr>
          </w:p>
        </w:tc>
      </w:tr>
      <w:tr w:rsidR="00097E98" w:rsidRPr="00442838" w14:paraId="20620028" w14:textId="77777777" w:rsidTr="000F163C">
        <w:trPr>
          <w:trHeight w:val="441"/>
        </w:trPr>
        <w:tc>
          <w:tcPr>
            <w:tcW w:w="1251" w:type="dxa"/>
          </w:tcPr>
          <w:p w14:paraId="4BECF122" w14:textId="77777777" w:rsidR="00097E98" w:rsidRPr="00442838" w:rsidRDefault="00097E98" w:rsidP="000F163C">
            <w:pPr>
              <w:spacing w:line="360" w:lineRule="auto"/>
            </w:pPr>
          </w:p>
        </w:tc>
        <w:tc>
          <w:tcPr>
            <w:tcW w:w="1652" w:type="dxa"/>
          </w:tcPr>
          <w:p w14:paraId="5BEB7573" w14:textId="77777777" w:rsidR="00097E98" w:rsidRPr="00442838" w:rsidRDefault="00097E98" w:rsidP="000F163C">
            <w:pPr>
              <w:spacing w:line="360" w:lineRule="auto"/>
            </w:pPr>
          </w:p>
        </w:tc>
        <w:tc>
          <w:tcPr>
            <w:tcW w:w="3719" w:type="dxa"/>
          </w:tcPr>
          <w:p w14:paraId="73059D48" w14:textId="77777777" w:rsidR="00097E98" w:rsidRPr="00442838" w:rsidRDefault="00097E98" w:rsidP="000F163C">
            <w:pPr>
              <w:spacing w:line="360" w:lineRule="auto"/>
            </w:pPr>
          </w:p>
        </w:tc>
        <w:tc>
          <w:tcPr>
            <w:tcW w:w="880" w:type="dxa"/>
          </w:tcPr>
          <w:p w14:paraId="396FD190" w14:textId="77777777" w:rsidR="00097E98" w:rsidRPr="00442838" w:rsidRDefault="00097E98" w:rsidP="000F163C">
            <w:pPr>
              <w:spacing w:line="360" w:lineRule="auto"/>
            </w:pPr>
          </w:p>
        </w:tc>
        <w:tc>
          <w:tcPr>
            <w:tcW w:w="724" w:type="dxa"/>
          </w:tcPr>
          <w:p w14:paraId="11C74547" w14:textId="77777777" w:rsidR="00097E98" w:rsidRPr="00442838" w:rsidRDefault="00097E98" w:rsidP="000F163C">
            <w:pPr>
              <w:spacing w:line="360" w:lineRule="auto"/>
            </w:pPr>
          </w:p>
        </w:tc>
        <w:tc>
          <w:tcPr>
            <w:tcW w:w="724" w:type="dxa"/>
          </w:tcPr>
          <w:p w14:paraId="24B95E9B" w14:textId="77777777" w:rsidR="00097E98" w:rsidRPr="00442838" w:rsidRDefault="00097E98" w:rsidP="000F163C">
            <w:pPr>
              <w:spacing w:line="360" w:lineRule="auto"/>
            </w:pPr>
          </w:p>
        </w:tc>
        <w:tc>
          <w:tcPr>
            <w:tcW w:w="1976" w:type="dxa"/>
          </w:tcPr>
          <w:p w14:paraId="766F216B" w14:textId="77777777" w:rsidR="00097E98" w:rsidRPr="00442838" w:rsidRDefault="00097E98" w:rsidP="000F163C">
            <w:pPr>
              <w:spacing w:line="360" w:lineRule="auto"/>
            </w:pPr>
          </w:p>
        </w:tc>
      </w:tr>
      <w:tr w:rsidR="00097E98" w:rsidRPr="00442838" w14:paraId="61A8F392" w14:textId="77777777" w:rsidTr="000F163C">
        <w:trPr>
          <w:trHeight w:val="896"/>
        </w:trPr>
        <w:tc>
          <w:tcPr>
            <w:tcW w:w="1251" w:type="dxa"/>
          </w:tcPr>
          <w:p w14:paraId="6AACC2CA" w14:textId="77777777" w:rsidR="00097E98" w:rsidRPr="00442838" w:rsidRDefault="00097E98" w:rsidP="000F163C">
            <w:pPr>
              <w:spacing w:line="360" w:lineRule="auto"/>
            </w:pPr>
          </w:p>
        </w:tc>
        <w:tc>
          <w:tcPr>
            <w:tcW w:w="1652" w:type="dxa"/>
          </w:tcPr>
          <w:p w14:paraId="00B9AB6F" w14:textId="77777777" w:rsidR="00097E98" w:rsidRPr="00442838" w:rsidRDefault="00097E98" w:rsidP="000F163C">
            <w:pPr>
              <w:spacing w:line="360" w:lineRule="auto"/>
            </w:pPr>
          </w:p>
        </w:tc>
        <w:tc>
          <w:tcPr>
            <w:tcW w:w="3719" w:type="dxa"/>
          </w:tcPr>
          <w:p w14:paraId="6DF271F3" w14:textId="77777777" w:rsidR="00097E98" w:rsidRPr="00442838" w:rsidRDefault="00097E98" w:rsidP="000F163C">
            <w:pPr>
              <w:spacing w:line="360" w:lineRule="auto"/>
            </w:pPr>
          </w:p>
        </w:tc>
        <w:tc>
          <w:tcPr>
            <w:tcW w:w="880" w:type="dxa"/>
          </w:tcPr>
          <w:p w14:paraId="090A7310" w14:textId="77777777" w:rsidR="00097E98" w:rsidRPr="00442838" w:rsidRDefault="00097E98" w:rsidP="000F163C">
            <w:pPr>
              <w:spacing w:line="360" w:lineRule="auto"/>
            </w:pPr>
          </w:p>
        </w:tc>
        <w:tc>
          <w:tcPr>
            <w:tcW w:w="724" w:type="dxa"/>
          </w:tcPr>
          <w:p w14:paraId="70ECEE86" w14:textId="77777777" w:rsidR="00097E98" w:rsidRPr="00442838" w:rsidRDefault="00097E98" w:rsidP="000F163C">
            <w:pPr>
              <w:spacing w:line="360" w:lineRule="auto"/>
            </w:pPr>
          </w:p>
        </w:tc>
        <w:tc>
          <w:tcPr>
            <w:tcW w:w="724" w:type="dxa"/>
          </w:tcPr>
          <w:p w14:paraId="4C876FFB" w14:textId="77777777" w:rsidR="00097E98" w:rsidRPr="00442838" w:rsidRDefault="00097E98" w:rsidP="000F163C">
            <w:pPr>
              <w:spacing w:line="360" w:lineRule="auto"/>
            </w:pPr>
          </w:p>
        </w:tc>
        <w:tc>
          <w:tcPr>
            <w:tcW w:w="1976" w:type="dxa"/>
          </w:tcPr>
          <w:p w14:paraId="02DFE035" w14:textId="77777777" w:rsidR="00097E98" w:rsidRPr="00442838" w:rsidRDefault="00097E98" w:rsidP="000F163C">
            <w:pPr>
              <w:spacing w:line="360" w:lineRule="auto"/>
            </w:pPr>
          </w:p>
        </w:tc>
      </w:tr>
    </w:tbl>
    <w:p w14:paraId="2995093A" w14:textId="77777777" w:rsidR="00097E98" w:rsidRPr="00442838" w:rsidRDefault="00097E98" w:rsidP="00097E98">
      <w:pPr>
        <w:rPr>
          <w:sz w:val="24"/>
        </w:rPr>
      </w:pPr>
    </w:p>
    <w:p w14:paraId="558FB0B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BA5D16B" w14:textId="77777777" w:rsidTr="000F163C">
        <w:tc>
          <w:tcPr>
            <w:tcW w:w="3596" w:type="dxa"/>
          </w:tcPr>
          <w:p w14:paraId="047C251F" w14:textId="77777777" w:rsidR="00097E98" w:rsidRPr="00442838" w:rsidRDefault="00097E98" w:rsidP="000F163C">
            <w:pPr>
              <w:rPr>
                <w:sz w:val="24"/>
              </w:rPr>
            </w:pPr>
          </w:p>
        </w:tc>
        <w:tc>
          <w:tcPr>
            <w:tcW w:w="3597" w:type="dxa"/>
          </w:tcPr>
          <w:p w14:paraId="29A8BD4D" w14:textId="77777777" w:rsidR="00097E98" w:rsidRPr="00442838" w:rsidRDefault="00097E98" w:rsidP="000F163C">
            <w:pPr>
              <w:rPr>
                <w:sz w:val="24"/>
              </w:rPr>
            </w:pPr>
          </w:p>
        </w:tc>
        <w:tc>
          <w:tcPr>
            <w:tcW w:w="3597" w:type="dxa"/>
          </w:tcPr>
          <w:p w14:paraId="4972FECD" w14:textId="77777777" w:rsidR="00097E98" w:rsidRPr="00442838" w:rsidRDefault="00097E98" w:rsidP="000F163C">
            <w:pPr>
              <w:rPr>
                <w:sz w:val="24"/>
              </w:rPr>
            </w:pPr>
          </w:p>
        </w:tc>
      </w:tr>
      <w:tr w:rsidR="00097E98" w:rsidRPr="00442838" w14:paraId="7CF4B20F" w14:textId="77777777" w:rsidTr="000F163C">
        <w:tc>
          <w:tcPr>
            <w:tcW w:w="3596" w:type="dxa"/>
          </w:tcPr>
          <w:p w14:paraId="035FD2A3" w14:textId="77777777" w:rsidR="00097E98" w:rsidRPr="00442838" w:rsidRDefault="00097E98" w:rsidP="000F163C">
            <w:pPr>
              <w:rPr>
                <w:sz w:val="24"/>
              </w:rPr>
            </w:pPr>
          </w:p>
        </w:tc>
        <w:tc>
          <w:tcPr>
            <w:tcW w:w="3597" w:type="dxa"/>
          </w:tcPr>
          <w:p w14:paraId="0E2065C0" w14:textId="77777777" w:rsidR="00097E98" w:rsidRPr="00442838" w:rsidRDefault="00097E98" w:rsidP="000F163C">
            <w:pPr>
              <w:rPr>
                <w:sz w:val="24"/>
              </w:rPr>
            </w:pPr>
          </w:p>
        </w:tc>
        <w:tc>
          <w:tcPr>
            <w:tcW w:w="3597" w:type="dxa"/>
          </w:tcPr>
          <w:p w14:paraId="0BEC2283" w14:textId="77777777" w:rsidR="00097E98" w:rsidRPr="00442838" w:rsidRDefault="00097E98" w:rsidP="000F163C">
            <w:pPr>
              <w:rPr>
                <w:sz w:val="24"/>
              </w:rPr>
            </w:pPr>
          </w:p>
        </w:tc>
      </w:tr>
    </w:tbl>
    <w:p w14:paraId="525FEBAC" w14:textId="77777777" w:rsidR="00097E98" w:rsidRPr="00442838" w:rsidRDefault="00097E98" w:rsidP="00097E98">
      <w:pPr>
        <w:rPr>
          <w:sz w:val="24"/>
        </w:rPr>
      </w:pPr>
    </w:p>
    <w:p w14:paraId="44E119FF" w14:textId="77777777" w:rsidR="00097E98" w:rsidRPr="00442838" w:rsidRDefault="00097E98" w:rsidP="00097E98">
      <w:pPr>
        <w:rPr>
          <w:sz w:val="24"/>
        </w:rPr>
      </w:pPr>
      <w:r w:rsidRPr="00442838">
        <w:rPr>
          <w:sz w:val="24"/>
        </w:rPr>
        <w:t>Sprites:</w:t>
      </w:r>
    </w:p>
    <w:p w14:paraId="0AAF36CA" w14:textId="77777777" w:rsidR="00097E98" w:rsidRPr="00442838" w:rsidRDefault="00097E98" w:rsidP="00097E98">
      <w:pPr>
        <w:rPr>
          <w:sz w:val="24"/>
        </w:rPr>
      </w:pPr>
      <w:r w:rsidRPr="00442838">
        <w:rPr>
          <w:sz w:val="24"/>
        </w:rPr>
        <w:br w:type="page"/>
      </w:r>
    </w:p>
    <w:p w14:paraId="7ED58D1D" w14:textId="77777777" w:rsidR="00097E98" w:rsidRPr="00442838" w:rsidRDefault="00097E98" w:rsidP="00097E98">
      <w:pPr>
        <w:rPr>
          <w:sz w:val="24"/>
        </w:rPr>
      </w:pPr>
      <w:r w:rsidRPr="00442838">
        <w:rPr>
          <w:sz w:val="24"/>
        </w:rPr>
        <w:lastRenderedPageBreak/>
        <w:t>Family Page</w:t>
      </w:r>
    </w:p>
    <w:p w14:paraId="6193986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64AA5D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1AF6B7F" w14:textId="77777777" w:rsidTr="000F163C">
        <w:trPr>
          <w:trHeight w:val="896"/>
        </w:trPr>
        <w:tc>
          <w:tcPr>
            <w:tcW w:w="1251" w:type="dxa"/>
          </w:tcPr>
          <w:p w14:paraId="28C8538A" w14:textId="77777777" w:rsidR="00097E98" w:rsidRPr="00442838" w:rsidRDefault="00097E98" w:rsidP="000F163C">
            <w:pPr>
              <w:spacing w:line="360" w:lineRule="auto"/>
            </w:pPr>
            <w:r w:rsidRPr="00442838">
              <w:t>Pokemon</w:t>
            </w:r>
          </w:p>
          <w:p w14:paraId="28399E7D" w14:textId="77777777" w:rsidR="00097E98" w:rsidRPr="00442838" w:rsidRDefault="00097E98" w:rsidP="000F163C">
            <w:pPr>
              <w:spacing w:line="360" w:lineRule="auto"/>
            </w:pPr>
            <w:r w:rsidRPr="00442838">
              <w:t>Name</w:t>
            </w:r>
          </w:p>
        </w:tc>
        <w:tc>
          <w:tcPr>
            <w:tcW w:w="1652" w:type="dxa"/>
          </w:tcPr>
          <w:p w14:paraId="4581F495" w14:textId="77777777" w:rsidR="00097E98" w:rsidRPr="00442838" w:rsidRDefault="00097E98" w:rsidP="000F163C">
            <w:pPr>
              <w:spacing w:line="360" w:lineRule="auto"/>
            </w:pPr>
            <w:r w:rsidRPr="00442838">
              <w:t>Pokemon Number</w:t>
            </w:r>
          </w:p>
        </w:tc>
        <w:tc>
          <w:tcPr>
            <w:tcW w:w="3719" w:type="dxa"/>
          </w:tcPr>
          <w:p w14:paraId="2590C36F" w14:textId="77777777" w:rsidR="00097E98" w:rsidRPr="00442838" w:rsidRDefault="00097E98" w:rsidP="000F163C">
            <w:pPr>
              <w:spacing w:line="360" w:lineRule="auto"/>
            </w:pPr>
            <w:r w:rsidRPr="00442838">
              <w:t>Base Stats</w:t>
            </w:r>
          </w:p>
          <w:p w14:paraId="3DA641D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E3941CE" w14:textId="77777777" w:rsidR="00097E98" w:rsidRPr="00442838" w:rsidRDefault="00097E98" w:rsidP="000F163C">
            <w:pPr>
              <w:spacing w:line="360" w:lineRule="auto"/>
            </w:pPr>
            <w:r w:rsidRPr="00442838">
              <w:t>Ability</w:t>
            </w:r>
          </w:p>
        </w:tc>
        <w:tc>
          <w:tcPr>
            <w:tcW w:w="724" w:type="dxa"/>
          </w:tcPr>
          <w:p w14:paraId="659E4E1B" w14:textId="77777777" w:rsidR="00097E98" w:rsidRPr="00442838" w:rsidRDefault="00097E98" w:rsidP="000F163C">
            <w:pPr>
              <w:spacing w:line="360" w:lineRule="auto"/>
            </w:pPr>
            <w:r w:rsidRPr="00442838">
              <w:t>Type 1</w:t>
            </w:r>
          </w:p>
        </w:tc>
        <w:tc>
          <w:tcPr>
            <w:tcW w:w="724" w:type="dxa"/>
          </w:tcPr>
          <w:p w14:paraId="05274C96" w14:textId="77777777" w:rsidR="00097E98" w:rsidRPr="00442838" w:rsidRDefault="00097E98" w:rsidP="000F163C">
            <w:pPr>
              <w:spacing w:line="360" w:lineRule="auto"/>
            </w:pPr>
            <w:r w:rsidRPr="00442838">
              <w:t>Type 2</w:t>
            </w:r>
          </w:p>
        </w:tc>
        <w:tc>
          <w:tcPr>
            <w:tcW w:w="1976" w:type="dxa"/>
          </w:tcPr>
          <w:p w14:paraId="4FB1C3C0" w14:textId="77777777" w:rsidR="00097E98" w:rsidRPr="00442838" w:rsidRDefault="00097E98" w:rsidP="000F163C">
            <w:pPr>
              <w:spacing w:line="360" w:lineRule="auto"/>
            </w:pPr>
            <w:r w:rsidRPr="00442838">
              <w:t>Evolution</w:t>
            </w:r>
          </w:p>
        </w:tc>
      </w:tr>
      <w:tr w:rsidR="00097E98" w:rsidRPr="00442838" w14:paraId="25CDC188" w14:textId="77777777" w:rsidTr="000F163C">
        <w:trPr>
          <w:trHeight w:val="454"/>
        </w:trPr>
        <w:tc>
          <w:tcPr>
            <w:tcW w:w="1251" w:type="dxa"/>
          </w:tcPr>
          <w:p w14:paraId="71BBE3AA" w14:textId="77777777" w:rsidR="00097E98" w:rsidRPr="00442838" w:rsidRDefault="00097E98" w:rsidP="000F163C">
            <w:pPr>
              <w:spacing w:line="360" w:lineRule="auto"/>
            </w:pPr>
          </w:p>
        </w:tc>
        <w:tc>
          <w:tcPr>
            <w:tcW w:w="1652" w:type="dxa"/>
          </w:tcPr>
          <w:p w14:paraId="5019ECC3" w14:textId="77777777" w:rsidR="00097E98" w:rsidRPr="00442838" w:rsidRDefault="00097E98" w:rsidP="000F163C">
            <w:pPr>
              <w:spacing w:line="360" w:lineRule="auto"/>
            </w:pPr>
          </w:p>
        </w:tc>
        <w:tc>
          <w:tcPr>
            <w:tcW w:w="3719" w:type="dxa"/>
          </w:tcPr>
          <w:p w14:paraId="0D9CE65C" w14:textId="77777777" w:rsidR="00097E98" w:rsidRPr="00442838" w:rsidRDefault="00097E98" w:rsidP="000F163C">
            <w:pPr>
              <w:spacing w:line="360" w:lineRule="auto"/>
            </w:pPr>
          </w:p>
        </w:tc>
        <w:tc>
          <w:tcPr>
            <w:tcW w:w="880" w:type="dxa"/>
          </w:tcPr>
          <w:p w14:paraId="573E1204" w14:textId="77777777" w:rsidR="00097E98" w:rsidRPr="00442838" w:rsidRDefault="00097E98" w:rsidP="000F163C">
            <w:pPr>
              <w:spacing w:line="360" w:lineRule="auto"/>
            </w:pPr>
          </w:p>
        </w:tc>
        <w:tc>
          <w:tcPr>
            <w:tcW w:w="724" w:type="dxa"/>
          </w:tcPr>
          <w:p w14:paraId="0345FEF2" w14:textId="77777777" w:rsidR="00097E98" w:rsidRPr="00442838" w:rsidRDefault="00097E98" w:rsidP="000F163C">
            <w:pPr>
              <w:spacing w:line="360" w:lineRule="auto"/>
            </w:pPr>
          </w:p>
        </w:tc>
        <w:tc>
          <w:tcPr>
            <w:tcW w:w="724" w:type="dxa"/>
          </w:tcPr>
          <w:p w14:paraId="2F523513" w14:textId="77777777" w:rsidR="00097E98" w:rsidRPr="00442838" w:rsidRDefault="00097E98" w:rsidP="000F163C">
            <w:pPr>
              <w:spacing w:line="360" w:lineRule="auto"/>
            </w:pPr>
          </w:p>
        </w:tc>
        <w:tc>
          <w:tcPr>
            <w:tcW w:w="1976" w:type="dxa"/>
          </w:tcPr>
          <w:p w14:paraId="7FCAE55B" w14:textId="77777777" w:rsidR="00097E98" w:rsidRPr="00442838" w:rsidRDefault="00097E98" w:rsidP="000F163C">
            <w:pPr>
              <w:spacing w:line="360" w:lineRule="auto"/>
            </w:pPr>
          </w:p>
        </w:tc>
      </w:tr>
      <w:tr w:rsidR="00097E98" w:rsidRPr="00442838" w14:paraId="4ED8E565" w14:textId="77777777" w:rsidTr="000F163C">
        <w:trPr>
          <w:trHeight w:val="441"/>
        </w:trPr>
        <w:tc>
          <w:tcPr>
            <w:tcW w:w="1251" w:type="dxa"/>
          </w:tcPr>
          <w:p w14:paraId="6186406B" w14:textId="77777777" w:rsidR="00097E98" w:rsidRPr="00442838" w:rsidRDefault="00097E98" w:rsidP="000F163C">
            <w:pPr>
              <w:spacing w:line="360" w:lineRule="auto"/>
            </w:pPr>
          </w:p>
        </w:tc>
        <w:tc>
          <w:tcPr>
            <w:tcW w:w="1652" w:type="dxa"/>
          </w:tcPr>
          <w:p w14:paraId="766223AE" w14:textId="77777777" w:rsidR="00097E98" w:rsidRPr="00442838" w:rsidRDefault="00097E98" w:rsidP="000F163C">
            <w:pPr>
              <w:spacing w:line="360" w:lineRule="auto"/>
            </w:pPr>
          </w:p>
        </w:tc>
        <w:tc>
          <w:tcPr>
            <w:tcW w:w="3719" w:type="dxa"/>
          </w:tcPr>
          <w:p w14:paraId="2DFFD01C" w14:textId="77777777" w:rsidR="00097E98" w:rsidRPr="00442838" w:rsidRDefault="00097E98" w:rsidP="000F163C">
            <w:pPr>
              <w:spacing w:line="360" w:lineRule="auto"/>
            </w:pPr>
          </w:p>
        </w:tc>
        <w:tc>
          <w:tcPr>
            <w:tcW w:w="880" w:type="dxa"/>
          </w:tcPr>
          <w:p w14:paraId="49DF8C6D" w14:textId="77777777" w:rsidR="00097E98" w:rsidRPr="00442838" w:rsidRDefault="00097E98" w:rsidP="000F163C">
            <w:pPr>
              <w:spacing w:line="360" w:lineRule="auto"/>
            </w:pPr>
          </w:p>
        </w:tc>
        <w:tc>
          <w:tcPr>
            <w:tcW w:w="724" w:type="dxa"/>
          </w:tcPr>
          <w:p w14:paraId="201B0BAA" w14:textId="77777777" w:rsidR="00097E98" w:rsidRPr="00442838" w:rsidRDefault="00097E98" w:rsidP="000F163C">
            <w:pPr>
              <w:spacing w:line="360" w:lineRule="auto"/>
            </w:pPr>
          </w:p>
        </w:tc>
        <w:tc>
          <w:tcPr>
            <w:tcW w:w="724" w:type="dxa"/>
          </w:tcPr>
          <w:p w14:paraId="489B38F9" w14:textId="77777777" w:rsidR="00097E98" w:rsidRPr="00442838" w:rsidRDefault="00097E98" w:rsidP="000F163C">
            <w:pPr>
              <w:spacing w:line="360" w:lineRule="auto"/>
            </w:pPr>
          </w:p>
        </w:tc>
        <w:tc>
          <w:tcPr>
            <w:tcW w:w="1976" w:type="dxa"/>
          </w:tcPr>
          <w:p w14:paraId="05E5757D" w14:textId="77777777" w:rsidR="00097E98" w:rsidRPr="00442838" w:rsidRDefault="00097E98" w:rsidP="000F163C">
            <w:pPr>
              <w:spacing w:line="360" w:lineRule="auto"/>
            </w:pPr>
          </w:p>
        </w:tc>
      </w:tr>
      <w:tr w:rsidR="00097E98" w:rsidRPr="00442838" w14:paraId="5BE8EFA5" w14:textId="77777777" w:rsidTr="000F163C">
        <w:trPr>
          <w:trHeight w:val="441"/>
        </w:trPr>
        <w:tc>
          <w:tcPr>
            <w:tcW w:w="1251" w:type="dxa"/>
          </w:tcPr>
          <w:p w14:paraId="71E53B3D" w14:textId="77777777" w:rsidR="00097E98" w:rsidRPr="00442838" w:rsidRDefault="00097E98" w:rsidP="000F163C">
            <w:pPr>
              <w:spacing w:line="360" w:lineRule="auto"/>
            </w:pPr>
          </w:p>
        </w:tc>
        <w:tc>
          <w:tcPr>
            <w:tcW w:w="1652" w:type="dxa"/>
          </w:tcPr>
          <w:p w14:paraId="021E946A" w14:textId="77777777" w:rsidR="00097E98" w:rsidRPr="00442838" w:rsidRDefault="00097E98" w:rsidP="000F163C">
            <w:pPr>
              <w:spacing w:line="360" w:lineRule="auto"/>
            </w:pPr>
          </w:p>
        </w:tc>
        <w:tc>
          <w:tcPr>
            <w:tcW w:w="3719" w:type="dxa"/>
          </w:tcPr>
          <w:p w14:paraId="6A3066B8" w14:textId="77777777" w:rsidR="00097E98" w:rsidRPr="00442838" w:rsidRDefault="00097E98" w:rsidP="000F163C">
            <w:pPr>
              <w:spacing w:line="360" w:lineRule="auto"/>
            </w:pPr>
          </w:p>
        </w:tc>
        <w:tc>
          <w:tcPr>
            <w:tcW w:w="880" w:type="dxa"/>
          </w:tcPr>
          <w:p w14:paraId="5DE1943C" w14:textId="77777777" w:rsidR="00097E98" w:rsidRPr="00442838" w:rsidRDefault="00097E98" w:rsidP="000F163C">
            <w:pPr>
              <w:spacing w:line="360" w:lineRule="auto"/>
            </w:pPr>
          </w:p>
        </w:tc>
        <w:tc>
          <w:tcPr>
            <w:tcW w:w="724" w:type="dxa"/>
          </w:tcPr>
          <w:p w14:paraId="3200A826" w14:textId="77777777" w:rsidR="00097E98" w:rsidRPr="00442838" w:rsidRDefault="00097E98" w:rsidP="000F163C">
            <w:pPr>
              <w:spacing w:line="360" w:lineRule="auto"/>
            </w:pPr>
          </w:p>
        </w:tc>
        <w:tc>
          <w:tcPr>
            <w:tcW w:w="724" w:type="dxa"/>
          </w:tcPr>
          <w:p w14:paraId="5E3F984A" w14:textId="77777777" w:rsidR="00097E98" w:rsidRPr="00442838" w:rsidRDefault="00097E98" w:rsidP="000F163C">
            <w:pPr>
              <w:spacing w:line="360" w:lineRule="auto"/>
            </w:pPr>
          </w:p>
        </w:tc>
        <w:tc>
          <w:tcPr>
            <w:tcW w:w="1976" w:type="dxa"/>
          </w:tcPr>
          <w:p w14:paraId="48C22A98" w14:textId="77777777" w:rsidR="00097E98" w:rsidRPr="00442838" w:rsidRDefault="00097E98" w:rsidP="000F163C">
            <w:pPr>
              <w:spacing w:line="360" w:lineRule="auto"/>
            </w:pPr>
          </w:p>
        </w:tc>
      </w:tr>
      <w:tr w:rsidR="00097E98" w:rsidRPr="00442838" w14:paraId="33861E05" w14:textId="77777777" w:rsidTr="000F163C">
        <w:trPr>
          <w:trHeight w:val="896"/>
        </w:trPr>
        <w:tc>
          <w:tcPr>
            <w:tcW w:w="1251" w:type="dxa"/>
          </w:tcPr>
          <w:p w14:paraId="123E7266" w14:textId="77777777" w:rsidR="00097E98" w:rsidRPr="00442838" w:rsidRDefault="00097E98" w:rsidP="000F163C">
            <w:pPr>
              <w:spacing w:line="360" w:lineRule="auto"/>
            </w:pPr>
          </w:p>
        </w:tc>
        <w:tc>
          <w:tcPr>
            <w:tcW w:w="1652" w:type="dxa"/>
          </w:tcPr>
          <w:p w14:paraId="00B76449" w14:textId="77777777" w:rsidR="00097E98" w:rsidRPr="00442838" w:rsidRDefault="00097E98" w:rsidP="000F163C">
            <w:pPr>
              <w:spacing w:line="360" w:lineRule="auto"/>
            </w:pPr>
          </w:p>
        </w:tc>
        <w:tc>
          <w:tcPr>
            <w:tcW w:w="3719" w:type="dxa"/>
          </w:tcPr>
          <w:p w14:paraId="168F04F6" w14:textId="77777777" w:rsidR="00097E98" w:rsidRPr="00442838" w:rsidRDefault="00097E98" w:rsidP="000F163C">
            <w:pPr>
              <w:spacing w:line="360" w:lineRule="auto"/>
            </w:pPr>
          </w:p>
        </w:tc>
        <w:tc>
          <w:tcPr>
            <w:tcW w:w="880" w:type="dxa"/>
          </w:tcPr>
          <w:p w14:paraId="07BE0CF1" w14:textId="77777777" w:rsidR="00097E98" w:rsidRPr="00442838" w:rsidRDefault="00097E98" w:rsidP="000F163C">
            <w:pPr>
              <w:spacing w:line="360" w:lineRule="auto"/>
            </w:pPr>
          </w:p>
        </w:tc>
        <w:tc>
          <w:tcPr>
            <w:tcW w:w="724" w:type="dxa"/>
          </w:tcPr>
          <w:p w14:paraId="210321AD" w14:textId="77777777" w:rsidR="00097E98" w:rsidRPr="00442838" w:rsidRDefault="00097E98" w:rsidP="000F163C">
            <w:pPr>
              <w:spacing w:line="360" w:lineRule="auto"/>
            </w:pPr>
          </w:p>
        </w:tc>
        <w:tc>
          <w:tcPr>
            <w:tcW w:w="724" w:type="dxa"/>
          </w:tcPr>
          <w:p w14:paraId="102FBAD0" w14:textId="77777777" w:rsidR="00097E98" w:rsidRPr="00442838" w:rsidRDefault="00097E98" w:rsidP="000F163C">
            <w:pPr>
              <w:spacing w:line="360" w:lineRule="auto"/>
            </w:pPr>
          </w:p>
        </w:tc>
        <w:tc>
          <w:tcPr>
            <w:tcW w:w="1976" w:type="dxa"/>
          </w:tcPr>
          <w:p w14:paraId="121E67F0" w14:textId="77777777" w:rsidR="00097E98" w:rsidRPr="00442838" w:rsidRDefault="00097E98" w:rsidP="000F163C">
            <w:pPr>
              <w:spacing w:line="360" w:lineRule="auto"/>
            </w:pPr>
          </w:p>
        </w:tc>
      </w:tr>
    </w:tbl>
    <w:p w14:paraId="3B3A6E03" w14:textId="77777777" w:rsidR="00097E98" w:rsidRPr="00442838" w:rsidRDefault="00097E98" w:rsidP="00097E98">
      <w:pPr>
        <w:rPr>
          <w:sz w:val="24"/>
        </w:rPr>
      </w:pPr>
    </w:p>
    <w:p w14:paraId="4B9B302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C071F2C" w14:textId="77777777" w:rsidTr="000F163C">
        <w:tc>
          <w:tcPr>
            <w:tcW w:w="3596" w:type="dxa"/>
          </w:tcPr>
          <w:p w14:paraId="1B936692" w14:textId="77777777" w:rsidR="00097E98" w:rsidRPr="00442838" w:rsidRDefault="00097E98" w:rsidP="000F163C">
            <w:pPr>
              <w:rPr>
                <w:sz w:val="24"/>
              </w:rPr>
            </w:pPr>
          </w:p>
        </w:tc>
        <w:tc>
          <w:tcPr>
            <w:tcW w:w="3597" w:type="dxa"/>
          </w:tcPr>
          <w:p w14:paraId="00D2A212" w14:textId="77777777" w:rsidR="00097E98" w:rsidRPr="00442838" w:rsidRDefault="00097E98" w:rsidP="000F163C">
            <w:pPr>
              <w:rPr>
                <w:sz w:val="24"/>
              </w:rPr>
            </w:pPr>
          </w:p>
        </w:tc>
        <w:tc>
          <w:tcPr>
            <w:tcW w:w="3597" w:type="dxa"/>
          </w:tcPr>
          <w:p w14:paraId="2BA03467" w14:textId="77777777" w:rsidR="00097E98" w:rsidRPr="00442838" w:rsidRDefault="00097E98" w:rsidP="000F163C">
            <w:pPr>
              <w:rPr>
                <w:sz w:val="24"/>
              </w:rPr>
            </w:pPr>
          </w:p>
        </w:tc>
      </w:tr>
      <w:tr w:rsidR="00097E98" w:rsidRPr="00442838" w14:paraId="23A68864" w14:textId="77777777" w:rsidTr="000F163C">
        <w:tc>
          <w:tcPr>
            <w:tcW w:w="3596" w:type="dxa"/>
          </w:tcPr>
          <w:p w14:paraId="7843B276" w14:textId="77777777" w:rsidR="00097E98" w:rsidRPr="00442838" w:rsidRDefault="00097E98" w:rsidP="000F163C">
            <w:pPr>
              <w:rPr>
                <w:sz w:val="24"/>
              </w:rPr>
            </w:pPr>
          </w:p>
        </w:tc>
        <w:tc>
          <w:tcPr>
            <w:tcW w:w="3597" w:type="dxa"/>
          </w:tcPr>
          <w:p w14:paraId="5822485C" w14:textId="77777777" w:rsidR="00097E98" w:rsidRPr="00442838" w:rsidRDefault="00097E98" w:rsidP="000F163C">
            <w:pPr>
              <w:rPr>
                <w:sz w:val="24"/>
              </w:rPr>
            </w:pPr>
          </w:p>
        </w:tc>
        <w:tc>
          <w:tcPr>
            <w:tcW w:w="3597" w:type="dxa"/>
          </w:tcPr>
          <w:p w14:paraId="363ED60D" w14:textId="77777777" w:rsidR="00097E98" w:rsidRPr="00442838" w:rsidRDefault="00097E98" w:rsidP="000F163C">
            <w:pPr>
              <w:rPr>
                <w:sz w:val="24"/>
              </w:rPr>
            </w:pPr>
          </w:p>
        </w:tc>
      </w:tr>
    </w:tbl>
    <w:p w14:paraId="46CB2BBC" w14:textId="77777777" w:rsidR="00097E98" w:rsidRPr="00442838" w:rsidRDefault="00097E98" w:rsidP="00097E98">
      <w:pPr>
        <w:rPr>
          <w:sz w:val="24"/>
        </w:rPr>
      </w:pPr>
    </w:p>
    <w:p w14:paraId="7B59A91B" w14:textId="77777777" w:rsidR="00097E98" w:rsidRPr="00442838" w:rsidRDefault="00097E98" w:rsidP="00097E98">
      <w:pPr>
        <w:rPr>
          <w:sz w:val="24"/>
        </w:rPr>
      </w:pPr>
      <w:r w:rsidRPr="00442838">
        <w:rPr>
          <w:sz w:val="24"/>
        </w:rPr>
        <w:t>Sprites:</w:t>
      </w:r>
    </w:p>
    <w:p w14:paraId="39B95A88" w14:textId="77777777" w:rsidR="00097E98" w:rsidRPr="00442838" w:rsidRDefault="00097E98" w:rsidP="00097E98">
      <w:pPr>
        <w:rPr>
          <w:sz w:val="24"/>
        </w:rPr>
      </w:pPr>
      <w:r w:rsidRPr="00442838">
        <w:rPr>
          <w:sz w:val="24"/>
        </w:rPr>
        <w:br w:type="page"/>
      </w:r>
    </w:p>
    <w:p w14:paraId="16D2F8A3" w14:textId="77777777" w:rsidR="00097E98" w:rsidRPr="00442838" w:rsidRDefault="00097E98" w:rsidP="00097E98">
      <w:pPr>
        <w:rPr>
          <w:sz w:val="24"/>
        </w:rPr>
      </w:pPr>
      <w:r w:rsidRPr="00442838">
        <w:rPr>
          <w:sz w:val="24"/>
        </w:rPr>
        <w:lastRenderedPageBreak/>
        <w:t>Family Page</w:t>
      </w:r>
    </w:p>
    <w:p w14:paraId="369947E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16835B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0E6A57" w14:textId="77777777" w:rsidTr="000F163C">
        <w:trPr>
          <w:trHeight w:val="896"/>
        </w:trPr>
        <w:tc>
          <w:tcPr>
            <w:tcW w:w="1251" w:type="dxa"/>
          </w:tcPr>
          <w:p w14:paraId="05E1B4A8" w14:textId="77777777" w:rsidR="00097E98" w:rsidRPr="00442838" w:rsidRDefault="00097E98" w:rsidP="000F163C">
            <w:pPr>
              <w:spacing w:line="360" w:lineRule="auto"/>
            </w:pPr>
            <w:r w:rsidRPr="00442838">
              <w:t>Pokemon</w:t>
            </w:r>
          </w:p>
          <w:p w14:paraId="3EDC3838" w14:textId="77777777" w:rsidR="00097E98" w:rsidRPr="00442838" w:rsidRDefault="00097E98" w:rsidP="000F163C">
            <w:pPr>
              <w:spacing w:line="360" w:lineRule="auto"/>
            </w:pPr>
            <w:r w:rsidRPr="00442838">
              <w:t>Name</w:t>
            </w:r>
          </w:p>
        </w:tc>
        <w:tc>
          <w:tcPr>
            <w:tcW w:w="1652" w:type="dxa"/>
          </w:tcPr>
          <w:p w14:paraId="2165961C" w14:textId="77777777" w:rsidR="00097E98" w:rsidRPr="00442838" w:rsidRDefault="00097E98" w:rsidP="000F163C">
            <w:pPr>
              <w:spacing w:line="360" w:lineRule="auto"/>
            </w:pPr>
            <w:r w:rsidRPr="00442838">
              <w:t>Pokemon Number</w:t>
            </w:r>
          </w:p>
        </w:tc>
        <w:tc>
          <w:tcPr>
            <w:tcW w:w="3719" w:type="dxa"/>
          </w:tcPr>
          <w:p w14:paraId="513C7AE0" w14:textId="77777777" w:rsidR="00097E98" w:rsidRPr="00442838" w:rsidRDefault="00097E98" w:rsidP="000F163C">
            <w:pPr>
              <w:spacing w:line="360" w:lineRule="auto"/>
            </w:pPr>
            <w:r w:rsidRPr="00442838">
              <w:t>Base Stats</w:t>
            </w:r>
          </w:p>
          <w:p w14:paraId="1842C0E3"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3EE9250" w14:textId="77777777" w:rsidR="00097E98" w:rsidRPr="00442838" w:rsidRDefault="00097E98" w:rsidP="000F163C">
            <w:pPr>
              <w:spacing w:line="360" w:lineRule="auto"/>
            </w:pPr>
            <w:r w:rsidRPr="00442838">
              <w:t>Ability</w:t>
            </w:r>
          </w:p>
        </w:tc>
        <w:tc>
          <w:tcPr>
            <w:tcW w:w="724" w:type="dxa"/>
          </w:tcPr>
          <w:p w14:paraId="026FFCB4" w14:textId="77777777" w:rsidR="00097E98" w:rsidRPr="00442838" w:rsidRDefault="00097E98" w:rsidP="000F163C">
            <w:pPr>
              <w:spacing w:line="360" w:lineRule="auto"/>
            </w:pPr>
            <w:r w:rsidRPr="00442838">
              <w:t>Type 1</w:t>
            </w:r>
          </w:p>
        </w:tc>
        <w:tc>
          <w:tcPr>
            <w:tcW w:w="724" w:type="dxa"/>
          </w:tcPr>
          <w:p w14:paraId="1D3E3F9D" w14:textId="77777777" w:rsidR="00097E98" w:rsidRPr="00442838" w:rsidRDefault="00097E98" w:rsidP="000F163C">
            <w:pPr>
              <w:spacing w:line="360" w:lineRule="auto"/>
            </w:pPr>
            <w:r w:rsidRPr="00442838">
              <w:t>Type 2</w:t>
            </w:r>
          </w:p>
        </w:tc>
        <w:tc>
          <w:tcPr>
            <w:tcW w:w="1976" w:type="dxa"/>
          </w:tcPr>
          <w:p w14:paraId="781B22AE" w14:textId="77777777" w:rsidR="00097E98" w:rsidRPr="00442838" w:rsidRDefault="00097E98" w:rsidP="000F163C">
            <w:pPr>
              <w:spacing w:line="360" w:lineRule="auto"/>
            </w:pPr>
            <w:r w:rsidRPr="00442838">
              <w:t>Evolution</w:t>
            </w:r>
          </w:p>
        </w:tc>
      </w:tr>
      <w:tr w:rsidR="00097E98" w:rsidRPr="00442838" w14:paraId="11413D9D" w14:textId="77777777" w:rsidTr="000F163C">
        <w:trPr>
          <w:trHeight w:val="454"/>
        </w:trPr>
        <w:tc>
          <w:tcPr>
            <w:tcW w:w="1251" w:type="dxa"/>
          </w:tcPr>
          <w:p w14:paraId="781272A1" w14:textId="77777777" w:rsidR="00097E98" w:rsidRPr="00442838" w:rsidRDefault="00097E98" w:rsidP="000F163C">
            <w:pPr>
              <w:spacing w:line="360" w:lineRule="auto"/>
            </w:pPr>
          </w:p>
        </w:tc>
        <w:tc>
          <w:tcPr>
            <w:tcW w:w="1652" w:type="dxa"/>
          </w:tcPr>
          <w:p w14:paraId="76C48152" w14:textId="77777777" w:rsidR="00097E98" w:rsidRPr="00442838" w:rsidRDefault="00097E98" w:rsidP="000F163C">
            <w:pPr>
              <w:spacing w:line="360" w:lineRule="auto"/>
            </w:pPr>
          </w:p>
        </w:tc>
        <w:tc>
          <w:tcPr>
            <w:tcW w:w="3719" w:type="dxa"/>
          </w:tcPr>
          <w:p w14:paraId="6BA22A49" w14:textId="77777777" w:rsidR="00097E98" w:rsidRPr="00442838" w:rsidRDefault="00097E98" w:rsidP="000F163C">
            <w:pPr>
              <w:spacing w:line="360" w:lineRule="auto"/>
            </w:pPr>
          </w:p>
        </w:tc>
        <w:tc>
          <w:tcPr>
            <w:tcW w:w="880" w:type="dxa"/>
          </w:tcPr>
          <w:p w14:paraId="473D2A54" w14:textId="77777777" w:rsidR="00097E98" w:rsidRPr="00442838" w:rsidRDefault="00097E98" w:rsidP="000F163C">
            <w:pPr>
              <w:spacing w:line="360" w:lineRule="auto"/>
            </w:pPr>
          </w:p>
        </w:tc>
        <w:tc>
          <w:tcPr>
            <w:tcW w:w="724" w:type="dxa"/>
          </w:tcPr>
          <w:p w14:paraId="108DC371" w14:textId="77777777" w:rsidR="00097E98" w:rsidRPr="00442838" w:rsidRDefault="00097E98" w:rsidP="000F163C">
            <w:pPr>
              <w:spacing w:line="360" w:lineRule="auto"/>
            </w:pPr>
          </w:p>
        </w:tc>
        <w:tc>
          <w:tcPr>
            <w:tcW w:w="724" w:type="dxa"/>
          </w:tcPr>
          <w:p w14:paraId="298F813F" w14:textId="77777777" w:rsidR="00097E98" w:rsidRPr="00442838" w:rsidRDefault="00097E98" w:rsidP="000F163C">
            <w:pPr>
              <w:spacing w:line="360" w:lineRule="auto"/>
            </w:pPr>
          </w:p>
        </w:tc>
        <w:tc>
          <w:tcPr>
            <w:tcW w:w="1976" w:type="dxa"/>
          </w:tcPr>
          <w:p w14:paraId="015E1466" w14:textId="77777777" w:rsidR="00097E98" w:rsidRPr="00442838" w:rsidRDefault="00097E98" w:rsidP="000F163C">
            <w:pPr>
              <w:spacing w:line="360" w:lineRule="auto"/>
            </w:pPr>
          </w:p>
        </w:tc>
      </w:tr>
      <w:tr w:rsidR="00097E98" w:rsidRPr="00442838" w14:paraId="12F32773" w14:textId="77777777" w:rsidTr="000F163C">
        <w:trPr>
          <w:trHeight w:val="441"/>
        </w:trPr>
        <w:tc>
          <w:tcPr>
            <w:tcW w:w="1251" w:type="dxa"/>
          </w:tcPr>
          <w:p w14:paraId="0EE55820" w14:textId="77777777" w:rsidR="00097E98" w:rsidRPr="00442838" w:rsidRDefault="00097E98" w:rsidP="000F163C">
            <w:pPr>
              <w:spacing w:line="360" w:lineRule="auto"/>
            </w:pPr>
          </w:p>
        </w:tc>
        <w:tc>
          <w:tcPr>
            <w:tcW w:w="1652" w:type="dxa"/>
          </w:tcPr>
          <w:p w14:paraId="0F72896D" w14:textId="77777777" w:rsidR="00097E98" w:rsidRPr="00442838" w:rsidRDefault="00097E98" w:rsidP="000F163C">
            <w:pPr>
              <w:spacing w:line="360" w:lineRule="auto"/>
            </w:pPr>
          </w:p>
        </w:tc>
        <w:tc>
          <w:tcPr>
            <w:tcW w:w="3719" w:type="dxa"/>
          </w:tcPr>
          <w:p w14:paraId="380EC27F" w14:textId="77777777" w:rsidR="00097E98" w:rsidRPr="00442838" w:rsidRDefault="00097E98" w:rsidP="000F163C">
            <w:pPr>
              <w:spacing w:line="360" w:lineRule="auto"/>
            </w:pPr>
          </w:p>
        </w:tc>
        <w:tc>
          <w:tcPr>
            <w:tcW w:w="880" w:type="dxa"/>
          </w:tcPr>
          <w:p w14:paraId="2948648F" w14:textId="77777777" w:rsidR="00097E98" w:rsidRPr="00442838" w:rsidRDefault="00097E98" w:rsidP="000F163C">
            <w:pPr>
              <w:spacing w:line="360" w:lineRule="auto"/>
            </w:pPr>
          </w:p>
        </w:tc>
        <w:tc>
          <w:tcPr>
            <w:tcW w:w="724" w:type="dxa"/>
          </w:tcPr>
          <w:p w14:paraId="594678A5" w14:textId="77777777" w:rsidR="00097E98" w:rsidRPr="00442838" w:rsidRDefault="00097E98" w:rsidP="000F163C">
            <w:pPr>
              <w:spacing w:line="360" w:lineRule="auto"/>
            </w:pPr>
          </w:p>
        </w:tc>
        <w:tc>
          <w:tcPr>
            <w:tcW w:w="724" w:type="dxa"/>
          </w:tcPr>
          <w:p w14:paraId="7F8F42B4" w14:textId="77777777" w:rsidR="00097E98" w:rsidRPr="00442838" w:rsidRDefault="00097E98" w:rsidP="000F163C">
            <w:pPr>
              <w:spacing w:line="360" w:lineRule="auto"/>
            </w:pPr>
          </w:p>
        </w:tc>
        <w:tc>
          <w:tcPr>
            <w:tcW w:w="1976" w:type="dxa"/>
          </w:tcPr>
          <w:p w14:paraId="35FF01C1" w14:textId="77777777" w:rsidR="00097E98" w:rsidRPr="00442838" w:rsidRDefault="00097E98" w:rsidP="000F163C">
            <w:pPr>
              <w:spacing w:line="360" w:lineRule="auto"/>
            </w:pPr>
          </w:p>
        </w:tc>
      </w:tr>
      <w:tr w:rsidR="00097E98" w:rsidRPr="00442838" w14:paraId="670B7BBF" w14:textId="77777777" w:rsidTr="000F163C">
        <w:trPr>
          <w:trHeight w:val="441"/>
        </w:trPr>
        <w:tc>
          <w:tcPr>
            <w:tcW w:w="1251" w:type="dxa"/>
          </w:tcPr>
          <w:p w14:paraId="153D348E" w14:textId="77777777" w:rsidR="00097E98" w:rsidRPr="00442838" w:rsidRDefault="00097E98" w:rsidP="000F163C">
            <w:pPr>
              <w:spacing w:line="360" w:lineRule="auto"/>
            </w:pPr>
          </w:p>
        </w:tc>
        <w:tc>
          <w:tcPr>
            <w:tcW w:w="1652" w:type="dxa"/>
          </w:tcPr>
          <w:p w14:paraId="6815F3E4" w14:textId="77777777" w:rsidR="00097E98" w:rsidRPr="00442838" w:rsidRDefault="00097E98" w:rsidP="000F163C">
            <w:pPr>
              <w:spacing w:line="360" w:lineRule="auto"/>
            </w:pPr>
          </w:p>
        </w:tc>
        <w:tc>
          <w:tcPr>
            <w:tcW w:w="3719" w:type="dxa"/>
          </w:tcPr>
          <w:p w14:paraId="2D3A5689" w14:textId="77777777" w:rsidR="00097E98" w:rsidRPr="00442838" w:rsidRDefault="00097E98" w:rsidP="000F163C">
            <w:pPr>
              <w:spacing w:line="360" w:lineRule="auto"/>
            </w:pPr>
          </w:p>
        </w:tc>
        <w:tc>
          <w:tcPr>
            <w:tcW w:w="880" w:type="dxa"/>
          </w:tcPr>
          <w:p w14:paraId="32167E0B" w14:textId="77777777" w:rsidR="00097E98" w:rsidRPr="00442838" w:rsidRDefault="00097E98" w:rsidP="000F163C">
            <w:pPr>
              <w:spacing w:line="360" w:lineRule="auto"/>
            </w:pPr>
          </w:p>
        </w:tc>
        <w:tc>
          <w:tcPr>
            <w:tcW w:w="724" w:type="dxa"/>
          </w:tcPr>
          <w:p w14:paraId="23EE2F49" w14:textId="77777777" w:rsidR="00097E98" w:rsidRPr="00442838" w:rsidRDefault="00097E98" w:rsidP="000F163C">
            <w:pPr>
              <w:spacing w:line="360" w:lineRule="auto"/>
            </w:pPr>
          </w:p>
        </w:tc>
        <w:tc>
          <w:tcPr>
            <w:tcW w:w="724" w:type="dxa"/>
          </w:tcPr>
          <w:p w14:paraId="0398BB58" w14:textId="77777777" w:rsidR="00097E98" w:rsidRPr="00442838" w:rsidRDefault="00097E98" w:rsidP="000F163C">
            <w:pPr>
              <w:spacing w:line="360" w:lineRule="auto"/>
            </w:pPr>
          </w:p>
        </w:tc>
        <w:tc>
          <w:tcPr>
            <w:tcW w:w="1976" w:type="dxa"/>
          </w:tcPr>
          <w:p w14:paraId="1557DED0" w14:textId="77777777" w:rsidR="00097E98" w:rsidRPr="00442838" w:rsidRDefault="00097E98" w:rsidP="000F163C">
            <w:pPr>
              <w:spacing w:line="360" w:lineRule="auto"/>
            </w:pPr>
          </w:p>
        </w:tc>
      </w:tr>
      <w:tr w:rsidR="00097E98" w:rsidRPr="00442838" w14:paraId="1E0490C9" w14:textId="77777777" w:rsidTr="000F163C">
        <w:trPr>
          <w:trHeight w:val="896"/>
        </w:trPr>
        <w:tc>
          <w:tcPr>
            <w:tcW w:w="1251" w:type="dxa"/>
          </w:tcPr>
          <w:p w14:paraId="3E973257" w14:textId="77777777" w:rsidR="00097E98" w:rsidRPr="00442838" w:rsidRDefault="00097E98" w:rsidP="000F163C">
            <w:pPr>
              <w:spacing w:line="360" w:lineRule="auto"/>
            </w:pPr>
          </w:p>
        </w:tc>
        <w:tc>
          <w:tcPr>
            <w:tcW w:w="1652" w:type="dxa"/>
          </w:tcPr>
          <w:p w14:paraId="49731948" w14:textId="77777777" w:rsidR="00097E98" w:rsidRPr="00442838" w:rsidRDefault="00097E98" w:rsidP="000F163C">
            <w:pPr>
              <w:spacing w:line="360" w:lineRule="auto"/>
            </w:pPr>
          </w:p>
        </w:tc>
        <w:tc>
          <w:tcPr>
            <w:tcW w:w="3719" w:type="dxa"/>
          </w:tcPr>
          <w:p w14:paraId="5F9DCBA7" w14:textId="77777777" w:rsidR="00097E98" w:rsidRPr="00442838" w:rsidRDefault="00097E98" w:rsidP="000F163C">
            <w:pPr>
              <w:spacing w:line="360" w:lineRule="auto"/>
            </w:pPr>
          </w:p>
        </w:tc>
        <w:tc>
          <w:tcPr>
            <w:tcW w:w="880" w:type="dxa"/>
          </w:tcPr>
          <w:p w14:paraId="439AA01B" w14:textId="77777777" w:rsidR="00097E98" w:rsidRPr="00442838" w:rsidRDefault="00097E98" w:rsidP="000F163C">
            <w:pPr>
              <w:spacing w:line="360" w:lineRule="auto"/>
            </w:pPr>
          </w:p>
        </w:tc>
        <w:tc>
          <w:tcPr>
            <w:tcW w:w="724" w:type="dxa"/>
          </w:tcPr>
          <w:p w14:paraId="1DFD0EDE" w14:textId="77777777" w:rsidR="00097E98" w:rsidRPr="00442838" w:rsidRDefault="00097E98" w:rsidP="000F163C">
            <w:pPr>
              <w:spacing w:line="360" w:lineRule="auto"/>
            </w:pPr>
          </w:p>
        </w:tc>
        <w:tc>
          <w:tcPr>
            <w:tcW w:w="724" w:type="dxa"/>
          </w:tcPr>
          <w:p w14:paraId="10301313" w14:textId="77777777" w:rsidR="00097E98" w:rsidRPr="00442838" w:rsidRDefault="00097E98" w:rsidP="000F163C">
            <w:pPr>
              <w:spacing w:line="360" w:lineRule="auto"/>
            </w:pPr>
          </w:p>
        </w:tc>
        <w:tc>
          <w:tcPr>
            <w:tcW w:w="1976" w:type="dxa"/>
          </w:tcPr>
          <w:p w14:paraId="1F586AC3" w14:textId="77777777" w:rsidR="00097E98" w:rsidRPr="00442838" w:rsidRDefault="00097E98" w:rsidP="000F163C">
            <w:pPr>
              <w:spacing w:line="360" w:lineRule="auto"/>
            </w:pPr>
          </w:p>
        </w:tc>
      </w:tr>
    </w:tbl>
    <w:p w14:paraId="30332F9C" w14:textId="77777777" w:rsidR="00097E98" w:rsidRPr="00442838" w:rsidRDefault="00097E98" w:rsidP="00097E98">
      <w:pPr>
        <w:rPr>
          <w:sz w:val="24"/>
        </w:rPr>
      </w:pPr>
    </w:p>
    <w:p w14:paraId="36B63D2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41E535" w14:textId="77777777" w:rsidTr="000F163C">
        <w:tc>
          <w:tcPr>
            <w:tcW w:w="3596" w:type="dxa"/>
          </w:tcPr>
          <w:p w14:paraId="0855C875" w14:textId="77777777" w:rsidR="00097E98" w:rsidRPr="00442838" w:rsidRDefault="00097E98" w:rsidP="000F163C">
            <w:pPr>
              <w:rPr>
                <w:sz w:val="24"/>
              </w:rPr>
            </w:pPr>
          </w:p>
        </w:tc>
        <w:tc>
          <w:tcPr>
            <w:tcW w:w="3597" w:type="dxa"/>
          </w:tcPr>
          <w:p w14:paraId="5DF7F390" w14:textId="77777777" w:rsidR="00097E98" w:rsidRPr="00442838" w:rsidRDefault="00097E98" w:rsidP="000F163C">
            <w:pPr>
              <w:rPr>
                <w:sz w:val="24"/>
              </w:rPr>
            </w:pPr>
          </w:p>
        </w:tc>
        <w:tc>
          <w:tcPr>
            <w:tcW w:w="3597" w:type="dxa"/>
          </w:tcPr>
          <w:p w14:paraId="0C47CAF6" w14:textId="77777777" w:rsidR="00097E98" w:rsidRPr="00442838" w:rsidRDefault="00097E98" w:rsidP="000F163C">
            <w:pPr>
              <w:rPr>
                <w:sz w:val="24"/>
              </w:rPr>
            </w:pPr>
          </w:p>
        </w:tc>
      </w:tr>
      <w:tr w:rsidR="00097E98" w:rsidRPr="00442838" w14:paraId="38875C09" w14:textId="77777777" w:rsidTr="000F163C">
        <w:tc>
          <w:tcPr>
            <w:tcW w:w="3596" w:type="dxa"/>
          </w:tcPr>
          <w:p w14:paraId="3002F1AE" w14:textId="77777777" w:rsidR="00097E98" w:rsidRPr="00442838" w:rsidRDefault="00097E98" w:rsidP="000F163C">
            <w:pPr>
              <w:rPr>
                <w:sz w:val="24"/>
              </w:rPr>
            </w:pPr>
          </w:p>
        </w:tc>
        <w:tc>
          <w:tcPr>
            <w:tcW w:w="3597" w:type="dxa"/>
          </w:tcPr>
          <w:p w14:paraId="7BFE685D" w14:textId="77777777" w:rsidR="00097E98" w:rsidRPr="00442838" w:rsidRDefault="00097E98" w:rsidP="000F163C">
            <w:pPr>
              <w:rPr>
                <w:sz w:val="24"/>
              </w:rPr>
            </w:pPr>
          </w:p>
        </w:tc>
        <w:tc>
          <w:tcPr>
            <w:tcW w:w="3597" w:type="dxa"/>
          </w:tcPr>
          <w:p w14:paraId="69F6B4EA" w14:textId="77777777" w:rsidR="00097E98" w:rsidRPr="00442838" w:rsidRDefault="00097E98" w:rsidP="000F163C">
            <w:pPr>
              <w:rPr>
                <w:sz w:val="24"/>
              </w:rPr>
            </w:pPr>
          </w:p>
        </w:tc>
      </w:tr>
    </w:tbl>
    <w:p w14:paraId="3BE295BE" w14:textId="77777777" w:rsidR="00097E98" w:rsidRPr="00442838" w:rsidRDefault="00097E98" w:rsidP="00097E98">
      <w:pPr>
        <w:rPr>
          <w:sz w:val="24"/>
        </w:rPr>
      </w:pPr>
    </w:p>
    <w:p w14:paraId="7E977702" w14:textId="77777777" w:rsidR="00097E98" w:rsidRPr="00442838" w:rsidRDefault="00097E98" w:rsidP="00097E98">
      <w:pPr>
        <w:rPr>
          <w:sz w:val="24"/>
        </w:rPr>
      </w:pPr>
      <w:r w:rsidRPr="00442838">
        <w:rPr>
          <w:sz w:val="24"/>
        </w:rPr>
        <w:t>Sprites:</w:t>
      </w:r>
    </w:p>
    <w:p w14:paraId="13BD7187" w14:textId="77777777" w:rsidR="00097E98" w:rsidRPr="00442838" w:rsidRDefault="00097E98" w:rsidP="00097E98">
      <w:pPr>
        <w:rPr>
          <w:sz w:val="24"/>
        </w:rPr>
      </w:pPr>
      <w:r w:rsidRPr="00442838">
        <w:rPr>
          <w:sz w:val="24"/>
        </w:rPr>
        <w:br w:type="page"/>
      </w:r>
    </w:p>
    <w:p w14:paraId="65B90DCD" w14:textId="77777777" w:rsidR="00097E98" w:rsidRPr="00442838" w:rsidRDefault="00097E98" w:rsidP="00097E98">
      <w:pPr>
        <w:rPr>
          <w:sz w:val="24"/>
        </w:rPr>
      </w:pPr>
      <w:r w:rsidRPr="00442838">
        <w:rPr>
          <w:sz w:val="24"/>
        </w:rPr>
        <w:lastRenderedPageBreak/>
        <w:t>Family Page</w:t>
      </w:r>
    </w:p>
    <w:p w14:paraId="07534F7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1B26A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9A3BE4F" w14:textId="77777777" w:rsidTr="000F163C">
        <w:trPr>
          <w:trHeight w:val="896"/>
        </w:trPr>
        <w:tc>
          <w:tcPr>
            <w:tcW w:w="1251" w:type="dxa"/>
          </w:tcPr>
          <w:p w14:paraId="06A57EAD" w14:textId="77777777" w:rsidR="00097E98" w:rsidRPr="00442838" w:rsidRDefault="00097E98" w:rsidP="000F163C">
            <w:pPr>
              <w:spacing w:line="360" w:lineRule="auto"/>
            </w:pPr>
            <w:r w:rsidRPr="00442838">
              <w:t>Pokemon</w:t>
            </w:r>
          </w:p>
          <w:p w14:paraId="15F96F51" w14:textId="77777777" w:rsidR="00097E98" w:rsidRPr="00442838" w:rsidRDefault="00097E98" w:rsidP="000F163C">
            <w:pPr>
              <w:spacing w:line="360" w:lineRule="auto"/>
            </w:pPr>
            <w:r w:rsidRPr="00442838">
              <w:t>Name</w:t>
            </w:r>
          </w:p>
        </w:tc>
        <w:tc>
          <w:tcPr>
            <w:tcW w:w="1652" w:type="dxa"/>
          </w:tcPr>
          <w:p w14:paraId="1D30404F" w14:textId="77777777" w:rsidR="00097E98" w:rsidRPr="00442838" w:rsidRDefault="00097E98" w:rsidP="000F163C">
            <w:pPr>
              <w:spacing w:line="360" w:lineRule="auto"/>
            </w:pPr>
            <w:r w:rsidRPr="00442838">
              <w:t>Pokemon Number</w:t>
            </w:r>
          </w:p>
        </w:tc>
        <w:tc>
          <w:tcPr>
            <w:tcW w:w="3719" w:type="dxa"/>
          </w:tcPr>
          <w:p w14:paraId="5F1FCDEB" w14:textId="77777777" w:rsidR="00097E98" w:rsidRPr="00442838" w:rsidRDefault="00097E98" w:rsidP="000F163C">
            <w:pPr>
              <w:spacing w:line="360" w:lineRule="auto"/>
            </w:pPr>
            <w:r w:rsidRPr="00442838">
              <w:t>Base Stats</w:t>
            </w:r>
          </w:p>
          <w:p w14:paraId="622BAB8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06131BD" w14:textId="77777777" w:rsidR="00097E98" w:rsidRPr="00442838" w:rsidRDefault="00097E98" w:rsidP="000F163C">
            <w:pPr>
              <w:spacing w:line="360" w:lineRule="auto"/>
            </w:pPr>
            <w:r w:rsidRPr="00442838">
              <w:t>Ability</w:t>
            </w:r>
          </w:p>
        </w:tc>
        <w:tc>
          <w:tcPr>
            <w:tcW w:w="724" w:type="dxa"/>
          </w:tcPr>
          <w:p w14:paraId="6BBE009D" w14:textId="77777777" w:rsidR="00097E98" w:rsidRPr="00442838" w:rsidRDefault="00097E98" w:rsidP="000F163C">
            <w:pPr>
              <w:spacing w:line="360" w:lineRule="auto"/>
            </w:pPr>
            <w:r w:rsidRPr="00442838">
              <w:t>Type 1</w:t>
            </w:r>
          </w:p>
        </w:tc>
        <w:tc>
          <w:tcPr>
            <w:tcW w:w="724" w:type="dxa"/>
          </w:tcPr>
          <w:p w14:paraId="732A88E2" w14:textId="77777777" w:rsidR="00097E98" w:rsidRPr="00442838" w:rsidRDefault="00097E98" w:rsidP="000F163C">
            <w:pPr>
              <w:spacing w:line="360" w:lineRule="auto"/>
            </w:pPr>
            <w:r w:rsidRPr="00442838">
              <w:t>Type 2</w:t>
            </w:r>
          </w:p>
        </w:tc>
        <w:tc>
          <w:tcPr>
            <w:tcW w:w="1976" w:type="dxa"/>
          </w:tcPr>
          <w:p w14:paraId="41D23E10" w14:textId="77777777" w:rsidR="00097E98" w:rsidRPr="00442838" w:rsidRDefault="00097E98" w:rsidP="000F163C">
            <w:pPr>
              <w:spacing w:line="360" w:lineRule="auto"/>
            </w:pPr>
            <w:r w:rsidRPr="00442838">
              <w:t>Evolution</w:t>
            </w:r>
          </w:p>
        </w:tc>
      </w:tr>
      <w:tr w:rsidR="00097E98" w:rsidRPr="00442838" w14:paraId="794E0243" w14:textId="77777777" w:rsidTr="000F163C">
        <w:trPr>
          <w:trHeight w:val="454"/>
        </w:trPr>
        <w:tc>
          <w:tcPr>
            <w:tcW w:w="1251" w:type="dxa"/>
          </w:tcPr>
          <w:p w14:paraId="59C8B603" w14:textId="77777777" w:rsidR="00097E98" w:rsidRPr="00442838" w:rsidRDefault="00097E98" w:rsidP="000F163C">
            <w:pPr>
              <w:spacing w:line="360" w:lineRule="auto"/>
            </w:pPr>
          </w:p>
        </w:tc>
        <w:tc>
          <w:tcPr>
            <w:tcW w:w="1652" w:type="dxa"/>
          </w:tcPr>
          <w:p w14:paraId="03FB7EB7" w14:textId="77777777" w:rsidR="00097E98" w:rsidRPr="00442838" w:rsidRDefault="00097E98" w:rsidP="000F163C">
            <w:pPr>
              <w:spacing w:line="360" w:lineRule="auto"/>
            </w:pPr>
          </w:p>
        </w:tc>
        <w:tc>
          <w:tcPr>
            <w:tcW w:w="3719" w:type="dxa"/>
          </w:tcPr>
          <w:p w14:paraId="6238DBFD" w14:textId="77777777" w:rsidR="00097E98" w:rsidRPr="00442838" w:rsidRDefault="00097E98" w:rsidP="000F163C">
            <w:pPr>
              <w:spacing w:line="360" w:lineRule="auto"/>
            </w:pPr>
          </w:p>
        </w:tc>
        <w:tc>
          <w:tcPr>
            <w:tcW w:w="880" w:type="dxa"/>
          </w:tcPr>
          <w:p w14:paraId="3A5C6AE0" w14:textId="77777777" w:rsidR="00097E98" w:rsidRPr="00442838" w:rsidRDefault="00097E98" w:rsidP="000F163C">
            <w:pPr>
              <w:spacing w:line="360" w:lineRule="auto"/>
            </w:pPr>
          </w:p>
        </w:tc>
        <w:tc>
          <w:tcPr>
            <w:tcW w:w="724" w:type="dxa"/>
          </w:tcPr>
          <w:p w14:paraId="067CF7C8" w14:textId="77777777" w:rsidR="00097E98" w:rsidRPr="00442838" w:rsidRDefault="00097E98" w:rsidP="000F163C">
            <w:pPr>
              <w:spacing w:line="360" w:lineRule="auto"/>
            </w:pPr>
          </w:p>
        </w:tc>
        <w:tc>
          <w:tcPr>
            <w:tcW w:w="724" w:type="dxa"/>
          </w:tcPr>
          <w:p w14:paraId="033A766C" w14:textId="77777777" w:rsidR="00097E98" w:rsidRPr="00442838" w:rsidRDefault="00097E98" w:rsidP="000F163C">
            <w:pPr>
              <w:spacing w:line="360" w:lineRule="auto"/>
            </w:pPr>
          </w:p>
        </w:tc>
        <w:tc>
          <w:tcPr>
            <w:tcW w:w="1976" w:type="dxa"/>
          </w:tcPr>
          <w:p w14:paraId="74DDBAA3" w14:textId="77777777" w:rsidR="00097E98" w:rsidRPr="00442838" w:rsidRDefault="00097E98" w:rsidP="000F163C">
            <w:pPr>
              <w:spacing w:line="360" w:lineRule="auto"/>
            </w:pPr>
          </w:p>
        </w:tc>
      </w:tr>
      <w:tr w:rsidR="00097E98" w:rsidRPr="00442838" w14:paraId="657BCA87" w14:textId="77777777" w:rsidTr="000F163C">
        <w:trPr>
          <w:trHeight w:val="441"/>
        </w:trPr>
        <w:tc>
          <w:tcPr>
            <w:tcW w:w="1251" w:type="dxa"/>
          </w:tcPr>
          <w:p w14:paraId="40B9CFA2" w14:textId="77777777" w:rsidR="00097E98" w:rsidRPr="00442838" w:rsidRDefault="00097E98" w:rsidP="000F163C">
            <w:pPr>
              <w:spacing w:line="360" w:lineRule="auto"/>
            </w:pPr>
          </w:p>
        </w:tc>
        <w:tc>
          <w:tcPr>
            <w:tcW w:w="1652" w:type="dxa"/>
          </w:tcPr>
          <w:p w14:paraId="335F471B" w14:textId="77777777" w:rsidR="00097E98" w:rsidRPr="00442838" w:rsidRDefault="00097E98" w:rsidP="000F163C">
            <w:pPr>
              <w:spacing w:line="360" w:lineRule="auto"/>
            </w:pPr>
          </w:p>
        </w:tc>
        <w:tc>
          <w:tcPr>
            <w:tcW w:w="3719" w:type="dxa"/>
          </w:tcPr>
          <w:p w14:paraId="693794B2" w14:textId="77777777" w:rsidR="00097E98" w:rsidRPr="00442838" w:rsidRDefault="00097E98" w:rsidP="000F163C">
            <w:pPr>
              <w:spacing w:line="360" w:lineRule="auto"/>
            </w:pPr>
          </w:p>
        </w:tc>
        <w:tc>
          <w:tcPr>
            <w:tcW w:w="880" w:type="dxa"/>
          </w:tcPr>
          <w:p w14:paraId="14507238" w14:textId="77777777" w:rsidR="00097E98" w:rsidRPr="00442838" w:rsidRDefault="00097E98" w:rsidP="000F163C">
            <w:pPr>
              <w:spacing w:line="360" w:lineRule="auto"/>
            </w:pPr>
          </w:p>
        </w:tc>
        <w:tc>
          <w:tcPr>
            <w:tcW w:w="724" w:type="dxa"/>
          </w:tcPr>
          <w:p w14:paraId="6D3A83FD" w14:textId="77777777" w:rsidR="00097E98" w:rsidRPr="00442838" w:rsidRDefault="00097E98" w:rsidP="000F163C">
            <w:pPr>
              <w:spacing w:line="360" w:lineRule="auto"/>
            </w:pPr>
          </w:p>
        </w:tc>
        <w:tc>
          <w:tcPr>
            <w:tcW w:w="724" w:type="dxa"/>
          </w:tcPr>
          <w:p w14:paraId="78E68335" w14:textId="77777777" w:rsidR="00097E98" w:rsidRPr="00442838" w:rsidRDefault="00097E98" w:rsidP="000F163C">
            <w:pPr>
              <w:spacing w:line="360" w:lineRule="auto"/>
            </w:pPr>
          </w:p>
        </w:tc>
        <w:tc>
          <w:tcPr>
            <w:tcW w:w="1976" w:type="dxa"/>
          </w:tcPr>
          <w:p w14:paraId="3E4483A9" w14:textId="77777777" w:rsidR="00097E98" w:rsidRPr="00442838" w:rsidRDefault="00097E98" w:rsidP="000F163C">
            <w:pPr>
              <w:spacing w:line="360" w:lineRule="auto"/>
            </w:pPr>
          </w:p>
        </w:tc>
      </w:tr>
      <w:tr w:rsidR="00097E98" w:rsidRPr="00442838" w14:paraId="29CB352E" w14:textId="77777777" w:rsidTr="000F163C">
        <w:trPr>
          <w:trHeight w:val="441"/>
        </w:trPr>
        <w:tc>
          <w:tcPr>
            <w:tcW w:w="1251" w:type="dxa"/>
          </w:tcPr>
          <w:p w14:paraId="5915789B" w14:textId="77777777" w:rsidR="00097E98" w:rsidRPr="00442838" w:rsidRDefault="00097E98" w:rsidP="000F163C">
            <w:pPr>
              <w:spacing w:line="360" w:lineRule="auto"/>
            </w:pPr>
          </w:p>
        </w:tc>
        <w:tc>
          <w:tcPr>
            <w:tcW w:w="1652" w:type="dxa"/>
          </w:tcPr>
          <w:p w14:paraId="27C0AACD" w14:textId="77777777" w:rsidR="00097E98" w:rsidRPr="00442838" w:rsidRDefault="00097E98" w:rsidP="000F163C">
            <w:pPr>
              <w:spacing w:line="360" w:lineRule="auto"/>
            </w:pPr>
          </w:p>
        </w:tc>
        <w:tc>
          <w:tcPr>
            <w:tcW w:w="3719" w:type="dxa"/>
          </w:tcPr>
          <w:p w14:paraId="256541CE" w14:textId="77777777" w:rsidR="00097E98" w:rsidRPr="00442838" w:rsidRDefault="00097E98" w:rsidP="000F163C">
            <w:pPr>
              <w:spacing w:line="360" w:lineRule="auto"/>
            </w:pPr>
          </w:p>
        </w:tc>
        <w:tc>
          <w:tcPr>
            <w:tcW w:w="880" w:type="dxa"/>
          </w:tcPr>
          <w:p w14:paraId="389A52AE" w14:textId="77777777" w:rsidR="00097E98" w:rsidRPr="00442838" w:rsidRDefault="00097E98" w:rsidP="000F163C">
            <w:pPr>
              <w:spacing w:line="360" w:lineRule="auto"/>
            </w:pPr>
          </w:p>
        </w:tc>
        <w:tc>
          <w:tcPr>
            <w:tcW w:w="724" w:type="dxa"/>
          </w:tcPr>
          <w:p w14:paraId="1362A4B2" w14:textId="77777777" w:rsidR="00097E98" w:rsidRPr="00442838" w:rsidRDefault="00097E98" w:rsidP="000F163C">
            <w:pPr>
              <w:spacing w:line="360" w:lineRule="auto"/>
            </w:pPr>
          </w:p>
        </w:tc>
        <w:tc>
          <w:tcPr>
            <w:tcW w:w="724" w:type="dxa"/>
          </w:tcPr>
          <w:p w14:paraId="4A54FF14" w14:textId="77777777" w:rsidR="00097E98" w:rsidRPr="00442838" w:rsidRDefault="00097E98" w:rsidP="000F163C">
            <w:pPr>
              <w:spacing w:line="360" w:lineRule="auto"/>
            </w:pPr>
          </w:p>
        </w:tc>
        <w:tc>
          <w:tcPr>
            <w:tcW w:w="1976" w:type="dxa"/>
          </w:tcPr>
          <w:p w14:paraId="39CA87DE" w14:textId="77777777" w:rsidR="00097E98" w:rsidRPr="00442838" w:rsidRDefault="00097E98" w:rsidP="000F163C">
            <w:pPr>
              <w:spacing w:line="360" w:lineRule="auto"/>
            </w:pPr>
          </w:p>
        </w:tc>
      </w:tr>
      <w:tr w:rsidR="00097E98" w:rsidRPr="00442838" w14:paraId="52489F68" w14:textId="77777777" w:rsidTr="000F163C">
        <w:trPr>
          <w:trHeight w:val="896"/>
        </w:trPr>
        <w:tc>
          <w:tcPr>
            <w:tcW w:w="1251" w:type="dxa"/>
          </w:tcPr>
          <w:p w14:paraId="73C3DDE8" w14:textId="77777777" w:rsidR="00097E98" w:rsidRPr="00442838" w:rsidRDefault="00097E98" w:rsidP="000F163C">
            <w:pPr>
              <w:spacing w:line="360" w:lineRule="auto"/>
            </w:pPr>
          </w:p>
        </w:tc>
        <w:tc>
          <w:tcPr>
            <w:tcW w:w="1652" w:type="dxa"/>
          </w:tcPr>
          <w:p w14:paraId="3C24EFF6" w14:textId="77777777" w:rsidR="00097E98" w:rsidRPr="00442838" w:rsidRDefault="00097E98" w:rsidP="000F163C">
            <w:pPr>
              <w:spacing w:line="360" w:lineRule="auto"/>
            </w:pPr>
          </w:p>
        </w:tc>
        <w:tc>
          <w:tcPr>
            <w:tcW w:w="3719" w:type="dxa"/>
          </w:tcPr>
          <w:p w14:paraId="701692BF" w14:textId="77777777" w:rsidR="00097E98" w:rsidRPr="00442838" w:rsidRDefault="00097E98" w:rsidP="000F163C">
            <w:pPr>
              <w:spacing w:line="360" w:lineRule="auto"/>
            </w:pPr>
          </w:p>
        </w:tc>
        <w:tc>
          <w:tcPr>
            <w:tcW w:w="880" w:type="dxa"/>
          </w:tcPr>
          <w:p w14:paraId="2D08962F" w14:textId="77777777" w:rsidR="00097E98" w:rsidRPr="00442838" w:rsidRDefault="00097E98" w:rsidP="000F163C">
            <w:pPr>
              <w:spacing w:line="360" w:lineRule="auto"/>
            </w:pPr>
          </w:p>
        </w:tc>
        <w:tc>
          <w:tcPr>
            <w:tcW w:w="724" w:type="dxa"/>
          </w:tcPr>
          <w:p w14:paraId="3D765906" w14:textId="77777777" w:rsidR="00097E98" w:rsidRPr="00442838" w:rsidRDefault="00097E98" w:rsidP="000F163C">
            <w:pPr>
              <w:spacing w:line="360" w:lineRule="auto"/>
            </w:pPr>
          </w:p>
        </w:tc>
        <w:tc>
          <w:tcPr>
            <w:tcW w:w="724" w:type="dxa"/>
          </w:tcPr>
          <w:p w14:paraId="00420DC1" w14:textId="77777777" w:rsidR="00097E98" w:rsidRPr="00442838" w:rsidRDefault="00097E98" w:rsidP="000F163C">
            <w:pPr>
              <w:spacing w:line="360" w:lineRule="auto"/>
            </w:pPr>
          </w:p>
        </w:tc>
        <w:tc>
          <w:tcPr>
            <w:tcW w:w="1976" w:type="dxa"/>
          </w:tcPr>
          <w:p w14:paraId="01165F09" w14:textId="77777777" w:rsidR="00097E98" w:rsidRPr="00442838" w:rsidRDefault="00097E98" w:rsidP="000F163C">
            <w:pPr>
              <w:spacing w:line="360" w:lineRule="auto"/>
            </w:pPr>
          </w:p>
        </w:tc>
      </w:tr>
    </w:tbl>
    <w:p w14:paraId="47183767" w14:textId="77777777" w:rsidR="00097E98" w:rsidRPr="00442838" w:rsidRDefault="00097E98" w:rsidP="00097E98">
      <w:pPr>
        <w:rPr>
          <w:sz w:val="24"/>
        </w:rPr>
      </w:pPr>
    </w:p>
    <w:p w14:paraId="071248A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006395B" w14:textId="77777777" w:rsidTr="000F163C">
        <w:tc>
          <w:tcPr>
            <w:tcW w:w="3596" w:type="dxa"/>
          </w:tcPr>
          <w:p w14:paraId="637B0204" w14:textId="77777777" w:rsidR="00097E98" w:rsidRPr="00442838" w:rsidRDefault="00097E98" w:rsidP="000F163C">
            <w:pPr>
              <w:rPr>
                <w:sz w:val="24"/>
              </w:rPr>
            </w:pPr>
          </w:p>
        </w:tc>
        <w:tc>
          <w:tcPr>
            <w:tcW w:w="3597" w:type="dxa"/>
          </w:tcPr>
          <w:p w14:paraId="0109463F" w14:textId="77777777" w:rsidR="00097E98" w:rsidRPr="00442838" w:rsidRDefault="00097E98" w:rsidP="000F163C">
            <w:pPr>
              <w:rPr>
                <w:sz w:val="24"/>
              </w:rPr>
            </w:pPr>
          </w:p>
        </w:tc>
        <w:tc>
          <w:tcPr>
            <w:tcW w:w="3597" w:type="dxa"/>
          </w:tcPr>
          <w:p w14:paraId="5BD89CDA" w14:textId="77777777" w:rsidR="00097E98" w:rsidRPr="00442838" w:rsidRDefault="00097E98" w:rsidP="000F163C">
            <w:pPr>
              <w:rPr>
                <w:sz w:val="24"/>
              </w:rPr>
            </w:pPr>
          </w:p>
        </w:tc>
      </w:tr>
      <w:tr w:rsidR="00097E98" w:rsidRPr="00442838" w14:paraId="19164708" w14:textId="77777777" w:rsidTr="000F163C">
        <w:tc>
          <w:tcPr>
            <w:tcW w:w="3596" w:type="dxa"/>
          </w:tcPr>
          <w:p w14:paraId="29D3150D" w14:textId="77777777" w:rsidR="00097E98" w:rsidRPr="00442838" w:rsidRDefault="00097E98" w:rsidP="000F163C">
            <w:pPr>
              <w:rPr>
                <w:sz w:val="24"/>
              </w:rPr>
            </w:pPr>
          </w:p>
        </w:tc>
        <w:tc>
          <w:tcPr>
            <w:tcW w:w="3597" w:type="dxa"/>
          </w:tcPr>
          <w:p w14:paraId="21DB6805" w14:textId="77777777" w:rsidR="00097E98" w:rsidRPr="00442838" w:rsidRDefault="00097E98" w:rsidP="000F163C">
            <w:pPr>
              <w:rPr>
                <w:sz w:val="24"/>
              </w:rPr>
            </w:pPr>
          </w:p>
        </w:tc>
        <w:tc>
          <w:tcPr>
            <w:tcW w:w="3597" w:type="dxa"/>
          </w:tcPr>
          <w:p w14:paraId="7932488D" w14:textId="77777777" w:rsidR="00097E98" w:rsidRPr="00442838" w:rsidRDefault="00097E98" w:rsidP="000F163C">
            <w:pPr>
              <w:rPr>
                <w:sz w:val="24"/>
              </w:rPr>
            </w:pPr>
          </w:p>
        </w:tc>
      </w:tr>
    </w:tbl>
    <w:p w14:paraId="06AFB07D" w14:textId="77777777" w:rsidR="00097E98" w:rsidRPr="00442838" w:rsidRDefault="00097E98" w:rsidP="00097E98">
      <w:pPr>
        <w:rPr>
          <w:sz w:val="24"/>
        </w:rPr>
      </w:pPr>
    </w:p>
    <w:p w14:paraId="1D124FD4" w14:textId="77777777" w:rsidR="00097E98" w:rsidRPr="00442838" w:rsidRDefault="00097E98" w:rsidP="00097E98">
      <w:pPr>
        <w:rPr>
          <w:sz w:val="24"/>
        </w:rPr>
      </w:pPr>
      <w:r w:rsidRPr="00442838">
        <w:rPr>
          <w:sz w:val="24"/>
        </w:rPr>
        <w:t>Sprites:</w:t>
      </w:r>
    </w:p>
    <w:p w14:paraId="628D3621" w14:textId="77777777" w:rsidR="00097E98" w:rsidRPr="00442838" w:rsidRDefault="00097E98" w:rsidP="00097E98">
      <w:pPr>
        <w:rPr>
          <w:sz w:val="24"/>
        </w:rPr>
      </w:pPr>
      <w:r w:rsidRPr="00442838">
        <w:rPr>
          <w:sz w:val="24"/>
        </w:rPr>
        <w:br w:type="page"/>
      </w:r>
    </w:p>
    <w:p w14:paraId="5E628014" w14:textId="77777777" w:rsidR="00097E98" w:rsidRPr="00442838" w:rsidRDefault="00097E98" w:rsidP="00097E98">
      <w:pPr>
        <w:rPr>
          <w:sz w:val="24"/>
        </w:rPr>
      </w:pPr>
      <w:r w:rsidRPr="00442838">
        <w:rPr>
          <w:sz w:val="24"/>
        </w:rPr>
        <w:lastRenderedPageBreak/>
        <w:t>Family Page</w:t>
      </w:r>
    </w:p>
    <w:p w14:paraId="03D875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1801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E161493" w14:textId="77777777" w:rsidTr="000F163C">
        <w:trPr>
          <w:trHeight w:val="896"/>
        </w:trPr>
        <w:tc>
          <w:tcPr>
            <w:tcW w:w="1251" w:type="dxa"/>
          </w:tcPr>
          <w:p w14:paraId="0E0BF8F7" w14:textId="77777777" w:rsidR="00097E98" w:rsidRPr="00442838" w:rsidRDefault="00097E98" w:rsidP="000F163C">
            <w:pPr>
              <w:spacing w:line="360" w:lineRule="auto"/>
            </w:pPr>
            <w:r w:rsidRPr="00442838">
              <w:t>Pokemon</w:t>
            </w:r>
          </w:p>
          <w:p w14:paraId="7C5ADD5D" w14:textId="77777777" w:rsidR="00097E98" w:rsidRPr="00442838" w:rsidRDefault="00097E98" w:rsidP="000F163C">
            <w:pPr>
              <w:spacing w:line="360" w:lineRule="auto"/>
            </w:pPr>
            <w:r w:rsidRPr="00442838">
              <w:t>Name</w:t>
            </w:r>
          </w:p>
        </w:tc>
        <w:tc>
          <w:tcPr>
            <w:tcW w:w="1652" w:type="dxa"/>
          </w:tcPr>
          <w:p w14:paraId="44EB3D7C" w14:textId="77777777" w:rsidR="00097E98" w:rsidRPr="00442838" w:rsidRDefault="00097E98" w:rsidP="000F163C">
            <w:pPr>
              <w:spacing w:line="360" w:lineRule="auto"/>
            </w:pPr>
            <w:r w:rsidRPr="00442838">
              <w:t>Pokemon Number</w:t>
            </w:r>
          </w:p>
        </w:tc>
        <w:tc>
          <w:tcPr>
            <w:tcW w:w="3719" w:type="dxa"/>
          </w:tcPr>
          <w:p w14:paraId="0FA28BE7" w14:textId="77777777" w:rsidR="00097E98" w:rsidRPr="00442838" w:rsidRDefault="00097E98" w:rsidP="000F163C">
            <w:pPr>
              <w:spacing w:line="360" w:lineRule="auto"/>
            </w:pPr>
            <w:r w:rsidRPr="00442838">
              <w:t>Base Stats</w:t>
            </w:r>
          </w:p>
          <w:p w14:paraId="69DDC5D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BFB3698" w14:textId="77777777" w:rsidR="00097E98" w:rsidRPr="00442838" w:rsidRDefault="00097E98" w:rsidP="000F163C">
            <w:pPr>
              <w:spacing w:line="360" w:lineRule="auto"/>
            </w:pPr>
            <w:r w:rsidRPr="00442838">
              <w:t>Ability</w:t>
            </w:r>
          </w:p>
        </w:tc>
        <w:tc>
          <w:tcPr>
            <w:tcW w:w="724" w:type="dxa"/>
          </w:tcPr>
          <w:p w14:paraId="6F6A6A97" w14:textId="77777777" w:rsidR="00097E98" w:rsidRPr="00442838" w:rsidRDefault="00097E98" w:rsidP="000F163C">
            <w:pPr>
              <w:spacing w:line="360" w:lineRule="auto"/>
            </w:pPr>
            <w:r w:rsidRPr="00442838">
              <w:t>Type 1</w:t>
            </w:r>
          </w:p>
        </w:tc>
        <w:tc>
          <w:tcPr>
            <w:tcW w:w="724" w:type="dxa"/>
          </w:tcPr>
          <w:p w14:paraId="608808FB" w14:textId="77777777" w:rsidR="00097E98" w:rsidRPr="00442838" w:rsidRDefault="00097E98" w:rsidP="000F163C">
            <w:pPr>
              <w:spacing w:line="360" w:lineRule="auto"/>
            </w:pPr>
            <w:r w:rsidRPr="00442838">
              <w:t>Type 2</w:t>
            </w:r>
          </w:p>
        </w:tc>
        <w:tc>
          <w:tcPr>
            <w:tcW w:w="1976" w:type="dxa"/>
          </w:tcPr>
          <w:p w14:paraId="5DCD7533" w14:textId="77777777" w:rsidR="00097E98" w:rsidRPr="00442838" w:rsidRDefault="00097E98" w:rsidP="000F163C">
            <w:pPr>
              <w:spacing w:line="360" w:lineRule="auto"/>
            </w:pPr>
            <w:r w:rsidRPr="00442838">
              <w:t>Evolution</w:t>
            </w:r>
          </w:p>
        </w:tc>
      </w:tr>
      <w:tr w:rsidR="00097E98" w:rsidRPr="00442838" w14:paraId="185057BC" w14:textId="77777777" w:rsidTr="000F163C">
        <w:trPr>
          <w:trHeight w:val="454"/>
        </w:trPr>
        <w:tc>
          <w:tcPr>
            <w:tcW w:w="1251" w:type="dxa"/>
          </w:tcPr>
          <w:p w14:paraId="20200639" w14:textId="77777777" w:rsidR="00097E98" w:rsidRPr="00442838" w:rsidRDefault="00097E98" w:rsidP="000F163C">
            <w:pPr>
              <w:spacing w:line="360" w:lineRule="auto"/>
            </w:pPr>
          </w:p>
        </w:tc>
        <w:tc>
          <w:tcPr>
            <w:tcW w:w="1652" w:type="dxa"/>
          </w:tcPr>
          <w:p w14:paraId="079B82BD" w14:textId="77777777" w:rsidR="00097E98" w:rsidRPr="00442838" w:rsidRDefault="00097E98" w:rsidP="000F163C">
            <w:pPr>
              <w:spacing w:line="360" w:lineRule="auto"/>
            </w:pPr>
          </w:p>
        </w:tc>
        <w:tc>
          <w:tcPr>
            <w:tcW w:w="3719" w:type="dxa"/>
          </w:tcPr>
          <w:p w14:paraId="73F351D1" w14:textId="77777777" w:rsidR="00097E98" w:rsidRPr="00442838" w:rsidRDefault="00097E98" w:rsidP="000F163C">
            <w:pPr>
              <w:spacing w:line="360" w:lineRule="auto"/>
            </w:pPr>
          </w:p>
        </w:tc>
        <w:tc>
          <w:tcPr>
            <w:tcW w:w="880" w:type="dxa"/>
          </w:tcPr>
          <w:p w14:paraId="5896B1DD" w14:textId="77777777" w:rsidR="00097E98" w:rsidRPr="00442838" w:rsidRDefault="00097E98" w:rsidP="000F163C">
            <w:pPr>
              <w:spacing w:line="360" w:lineRule="auto"/>
            </w:pPr>
          </w:p>
        </w:tc>
        <w:tc>
          <w:tcPr>
            <w:tcW w:w="724" w:type="dxa"/>
          </w:tcPr>
          <w:p w14:paraId="28325DB4" w14:textId="77777777" w:rsidR="00097E98" w:rsidRPr="00442838" w:rsidRDefault="00097E98" w:rsidP="000F163C">
            <w:pPr>
              <w:spacing w:line="360" w:lineRule="auto"/>
            </w:pPr>
          </w:p>
        </w:tc>
        <w:tc>
          <w:tcPr>
            <w:tcW w:w="724" w:type="dxa"/>
          </w:tcPr>
          <w:p w14:paraId="2F4183E1" w14:textId="77777777" w:rsidR="00097E98" w:rsidRPr="00442838" w:rsidRDefault="00097E98" w:rsidP="000F163C">
            <w:pPr>
              <w:spacing w:line="360" w:lineRule="auto"/>
            </w:pPr>
          </w:p>
        </w:tc>
        <w:tc>
          <w:tcPr>
            <w:tcW w:w="1976" w:type="dxa"/>
          </w:tcPr>
          <w:p w14:paraId="7F6D1F22" w14:textId="77777777" w:rsidR="00097E98" w:rsidRPr="00442838" w:rsidRDefault="00097E98" w:rsidP="000F163C">
            <w:pPr>
              <w:spacing w:line="360" w:lineRule="auto"/>
            </w:pPr>
          </w:p>
        </w:tc>
      </w:tr>
      <w:tr w:rsidR="00097E98" w:rsidRPr="00442838" w14:paraId="31B0610A" w14:textId="77777777" w:rsidTr="000F163C">
        <w:trPr>
          <w:trHeight w:val="441"/>
        </w:trPr>
        <w:tc>
          <w:tcPr>
            <w:tcW w:w="1251" w:type="dxa"/>
          </w:tcPr>
          <w:p w14:paraId="5D428EDA" w14:textId="77777777" w:rsidR="00097E98" w:rsidRPr="00442838" w:rsidRDefault="00097E98" w:rsidP="000F163C">
            <w:pPr>
              <w:spacing w:line="360" w:lineRule="auto"/>
            </w:pPr>
          </w:p>
        </w:tc>
        <w:tc>
          <w:tcPr>
            <w:tcW w:w="1652" w:type="dxa"/>
          </w:tcPr>
          <w:p w14:paraId="5D6F2CF1" w14:textId="77777777" w:rsidR="00097E98" w:rsidRPr="00442838" w:rsidRDefault="00097E98" w:rsidP="000F163C">
            <w:pPr>
              <w:spacing w:line="360" w:lineRule="auto"/>
            </w:pPr>
          </w:p>
        </w:tc>
        <w:tc>
          <w:tcPr>
            <w:tcW w:w="3719" w:type="dxa"/>
          </w:tcPr>
          <w:p w14:paraId="0D1BFB09" w14:textId="77777777" w:rsidR="00097E98" w:rsidRPr="00442838" w:rsidRDefault="00097E98" w:rsidP="000F163C">
            <w:pPr>
              <w:spacing w:line="360" w:lineRule="auto"/>
            </w:pPr>
          </w:p>
        </w:tc>
        <w:tc>
          <w:tcPr>
            <w:tcW w:w="880" w:type="dxa"/>
          </w:tcPr>
          <w:p w14:paraId="057A47D0" w14:textId="77777777" w:rsidR="00097E98" w:rsidRPr="00442838" w:rsidRDefault="00097E98" w:rsidP="000F163C">
            <w:pPr>
              <w:spacing w:line="360" w:lineRule="auto"/>
            </w:pPr>
          </w:p>
        </w:tc>
        <w:tc>
          <w:tcPr>
            <w:tcW w:w="724" w:type="dxa"/>
          </w:tcPr>
          <w:p w14:paraId="3F21AB3D" w14:textId="77777777" w:rsidR="00097E98" w:rsidRPr="00442838" w:rsidRDefault="00097E98" w:rsidP="000F163C">
            <w:pPr>
              <w:spacing w:line="360" w:lineRule="auto"/>
            </w:pPr>
          </w:p>
        </w:tc>
        <w:tc>
          <w:tcPr>
            <w:tcW w:w="724" w:type="dxa"/>
          </w:tcPr>
          <w:p w14:paraId="09B3113D" w14:textId="77777777" w:rsidR="00097E98" w:rsidRPr="00442838" w:rsidRDefault="00097E98" w:rsidP="000F163C">
            <w:pPr>
              <w:spacing w:line="360" w:lineRule="auto"/>
            </w:pPr>
          </w:p>
        </w:tc>
        <w:tc>
          <w:tcPr>
            <w:tcW w:w="1976" w:type="dxa"/>
          </w:tcPr>
          <w:p w14:paraId="35A90EFA" w14:textId="77777777" w:rsidR="00097E98" w:rsidRPr="00442838" w:rsidRDefault="00097E98" w:rsidP="000F163C">
            <w:pPr>
              <w:spacing w:line="360" w:lineRule="auto"/>
            </w:pPr>
          </w:p>
        </w:tc>
      </w:tr>
      <w:tr w:rsidR="00097E98" w:rsidRPr="00442838" w14:paraId="092399E0" w14:textId="77777777" w:rsidTr="000F163C">
        <w:trPr>
          <w:trHeight w:val="441"/>
        </w:trPr>
        <w:tc>
          <w:tcPr>
            <w:tcW w:w="1251" w:type="dxa"/>
          </w:tcPr>
          <w:p w14:paraId="56879CC4" w14:textId="77777777" w:rsidR="00097E98" w:rsidRPr="00442838" w:rsidRDefault="00097E98" w:rsidP="000F163C">
            <w:pPr>
              <w:spacing w:line="360" w:lineRule="auto"/>
            </w:pPr>
          </w:p>
        </w:tc>
        <w:tc>
          <w:tcPr>
            <w:tcW w:w="1652" w:type="dxa"/>
          </w:tcPr>
          <w:p w14:paraId="2B95E6C4" w14:textId="77777777" w:rsidR="00097E98" w:rsidRPr="00442838" w:rsidRDefault="00097E98" w:rsidP="000F163C">
            <w:pPr>
              <w:spacing w:line="360" w:lineRule="auto"/>
            </w:pPr>
          </w:p>
        </w:tc>
        <w:tc>
          <w:tcPr>
            <w:tcW w:w="3719" w:type="dxa"/>
          </w:tcPr>
          <w:p w14:paraId="30C2C5B2" w14:textId="77777777" w:rsidR="00097E98" w:rsidRPr="00442838" w:rsidRDefault="00097E98" w:rsidP="000F163C">
            <w:pPr>
              <w:spacing w:line="360" w:lineRule="auto"/>
            </w:pPr>
          </w:p>
        </w:tc>
        <w:tc>
          <w:tcPr>
            <w:tcW w:w="880" w:type="dxa"/>
          </w:tcPr>
          <w:p w14:paraId="3B2704FF" w14:textId="77777777" w:rsidR="00097E98" w:rsidRPr="00442838" w:rsidRDefault="00097E98" w:rsidP="000F163C">
            <w:pPr>
              <w:spacing w:line="360" w:lineRule="auto"/>
            </w:pPr>
          </w:p>
        </w:tc>
        <w:tc>
          <w:tcPr>
            <w:tcW w:w="724" w:type="dxa"/>
          </w:tcPr>
          <w:p w14:paraId="62F7817A" w14:textId="77777777" w:rsidR="00097E98" w:rsidRPr="00442838" w:rsidRDefault="00097E98" w:rsidP="000F163C">
            <w:pPr>
              <w:spacing w:line="360" w:lineRule="auto"/>
            </w:pPr>
          </w:p>
        </w:tc>
        <w:tc>
          <w:tcPr>
            <w:tcW w:w="724" w:type="dxa"/>
          </w:tcPr>
          <w:p w14:paraId="4C2F132A" w14:textId="77777777" w:rsidR="00097E98" w:rsidRPr="00442838" w:rsidRDefault="00097E98" w:rsidP="000F163C">
            <w:pPr>
              <w:spacing w:line="360" w:lineRule="auto"/>
            </w:pPr>
          </w:p>
        </w:tc>
        <w:tc>
          <w:tcPr>
            <w:tcW w:w="1976" w:type="dxa"/>
          </w:tcPr>
          <w:p w14:paraId="44FF1709" w14:textId="77777777" w:rsidR="00097E98" w:rsidRPr="00442838" w:rsidRDefault="00097E98" w:rsidP="000F163C">
            <w:pPr>
              <w:spacing w:line="360" w:lineRule="auto"/>
            </w:pPr>
          </w:p>
        </w:tc>
      </w:tr>
      <w:tr w:rsidR="00097E98" w:rsidRPr="00442838" w14:paraId="70A489A9" w14:textId="77777777" w:rsidTr="000F163C">
        <w:trPr>
          <w:trHeight w:val="896"/>
        </w:trPr>
        <w:tc>
          <w:tcPr>
            <w:tcW w:w="1251" w:type="dxa"/>
          </w:tcPr>
          <w:p w14:paraId="35D2E58A" w14:textId="77777777" w:rsidR="00097E98" w:rsidRPr="00442838" w:rsidRDefault="00097E98" w:rsidP="000F163C">
            <w:pPr>
              <w:spacing w:line="360" w:lineRule="auto"/>
            </w:pPr>
          </w:p>
        </w:tc>
        <w:tc>
          <w:tcPr>
            <w:tcW w:w="1652" w:type="dxa"/>
          </w:tcPr>
          <w:p w14:paraId="76BCBDB0" w14:textId="77777777" w:rsidR="00097E98" w:rsidRPr="00442838" w:rsidRDefault="00097E98" w:rsidP="000F163C">
            <w:pPr>
              <w:spacing w:line="360" w:lineRule="auto"/>
            </w:pPr>
          </w:p>
        </w:tc>
        <w:tc>
          <w:tcPr>
            <w:tcW w:w="3719" w:type="dxa"/>
          </w:tcPr>
          <w:p w14:paraId="41C611FB" w14:textId="77777777" w:rsidR="00097E98" w:rsidRPr="00442838" w:rsidRDefault="00097E98" w:rsidP="000F163C">
            <w:pPr>
              <w:spacing w:line="360" w:lineRule="auto"/>
            </w:pPr>
          </w:p>
        </w:tc>
        <w:tc>
          <w:tcPr>
            <w:tcW w:w="880" w:type="dxa"/>
          </w:tcPr>
          <w:p w14:paraId="66ACAC90" w14:textId="77777777" w:rsidR="00097E98" w:rsidRPr="00442838" w:rsidRDefault="00097E98" w:rsidP="000F163C">
            <w:pPr>
              <w:spacing w:line="360" w:lineRule="auto"/>
            </w:pPr>
          </w:p>
        </w:tc>
        <w:tc>
          <w:tcPr>
            <w:tcW w:w="724" w:type="dxa"/>
          </w:tcPr>
          <w:p w14:paraId="0964FD1D" w14:textId="77777777" w:rsidR="00097E98" w:rsidRPr="00442838" w:rsidRDefault="00097E98" w:rsidP="000F163C">
            <w:pPr>
              <w:spacing w:line="360" w:lineRule="auto"/>
            </w:pPr>
          </w:p>
        </w:tc>
        <w:tc>
          <w:tcPr>
            <w:tcW w:w="724" w:type="dxa"/>
          </w:tcPr>
          <w:p w14:paraId="024EEB20" w14:textId="77777777" w:rsidR="00097E98" w:rsidRPr="00442838" w:rsidRDefault="00097E98" w:rsidP="000F163C">
            <w:pPr>
              <w:spacing w:line="360" w:lineRule="auto"/>
            </w:pPr>
          </w:p>
        </w:tc>
        <w:tc>
          <w:tcPr>
            <w:tcW w:w="1976" w:type="dxa"/>
          </w:tcPr>
          <w:p w14:paraId="289ED6D6" w14:textId="77777777" w:rsidR="00097E98" w:rsidRPr="00442838" w:rsidRDefault="00097E98" w:rsidP="000F163C">
            <w:pPr>
              <w:spacing w:line="360" w:lineRule="auto"/>
            </w:pPr>
          </w:p>
        </w:tc>
      </w:tr>
    </w:tbl>
    <w:p w14:paraId="734218E5" w14:textId="77777777" w:rsidR="00097E98" w:rsidRPr="00442838" w:rsidRDefault="00097E98" w:rsidP="00097E98">
      <w:pPr>
        <w:rPr>
          <w:sz w:val="24"/>
        </w:rPr>
      </w:pPr>
    </w:p>
    <w:p w14:paraId="49C1F6D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82149D8" w14:textId="77777777" w:rsidTr="000F163C">
        <w:tc>
          <w:tcPr>
            <w:tcW w:w="3596" w:type="dxa"/>
          </w:tcPr>
          <w:p w14:paraId="31265983" w14:textId="77777777" w:rsidR="00097E98" w:rsidRPr="00442838" w:rsidRDefault="00097E98" w:rsidP="000F163C">
            <w:pPr>
              <w:rPr>
                <w:sz w:val="24"/>
              </w:rPr>
            </w:pPr>
          </w:p>
        </w:tc>
        <w:tc>
          <w:tcPr>
            <w:tcW w:w="3597" w:type="dxa"/>
          </w:tcPr>
          <w:p w14:paraId="2744C92A" w14:textId="77777777" w:rsidR="00097E98" w:rsidRPr="00442838" w:rsidRDefault="00097E98" w:rsidP="000F163C">
            <w:pPr>
              <w:rPr>
                <w:sz w:val="24"/>
              </w:rPr>
            </w:pPr>
          </w:p>
        </w:tc>
        <w:tc>
          <w:tcPr>
            <w:tcW w:w="3597" w:type="dxa"/>
          </w:tcPr>
          <w:p w14:paraId="14E60A2E" w14:textId="77777777" w:rsidR="00097E98" w:rsidRPr="00442838" w:rsidRDefault="00097E98" w:rsidP="000F163C">
            <w:pPr>
              <w:rPr>
                <w:sz w:val="24"/>
              </w:rPr>
            </w:pPr>
          </w:p>
        </w:tc>
      </w:tr>
      <w:tr w:rsidR="00097E98" w:rsidRPr="00442838" w14:paraId="392DF415" w14:textId="77777777" w:rsidTr="000F163C">
        <w:tc>
          <w:tcPr>
            <w:tcW w:w="3596" w:type="dxa"/>
          </w:tcPr>
          <w:p w14:paraId="101ADA15" w14:textId="77777777" w:rsidR="00097E98" w:rsidRPr="00442838" w:rsidRDefault="00097E98" w:rsidP="000F163C">
            <w:pPr>
              <w:rPr>
                <w:sz w:val="24"/>
              </w:rPr>
            </w:pPr>
          </w:p>
        </w:tc>
        <w:tc>
          <w:tcPr>
            <w:tcW w:w="3597" w:type="dxa"/>
          </w:tcPr>
          <w:p w14:paraId="712D1FB5" w14:textId="77777777" w:rsidR="00097E98" w:rsidRPr="00442838" w:rsidRDefault="00097E98" w:rsidP="000F163C">
            <w:pPr>
              <w:rPr>
                <w:sz w:val="24"/>
              </w:rPr>
            </w:pPr>
          </w:p>
        </w:tc>
        <w:tc>
          <w:tcPr>
            <w:tcW w:w="3597" w:type="dxa"/>
          </w:tcPr>
          <w:p w14:paraId="6B2658EA" w14:textId="77777777" w:rsidR="00097E98" w:rsidRPr="00442838" w:rsidRDefault="00097E98" w:rsidP="000F163C">
            <w:pPr>
              <w:rPr>
                <w:sz w:val="24"/>
              </w:rPr>
            </w:pPr>
          </w:p>
        </w:tc>
      </w:tr>
    </w:tbl>
    <w:p w14:paraId="32F992D6" w14:textId="77777777" w:rsidR="00097E98" w:rsidRPr="00442838" w:rsidRDefault="00097E98" w:rsidP="00097E98">
      <w:pPr>
        <w:rPr>
          <w:sz w:val="24"/>
        </w:rPr>
      </w:pPr>
    </w:p>
    <w:p w14:paraId="2B82E0FA" w14:textId="77777777" w:rsidR="00097E98" w:rsidRPr="00442838" w:rsidRDefault="00097E98" w:rsidP="00097E98">
      <w:pPr>
        <w:rPr>
          <w:sz w:val="24"/>
        </w:rPr>
      </w:pPr>
      <w:r w:rsidRPr="00442838">
        <w:rPr>
          <w:sz w:val="24"/>
        </w:rPr>
        <w:t>Sprites:</w:t>
      </w:r>
    </w:p>
    <w:p w14:paraId="56FDAA5D" w14:textId="77777777" w:rsidR="00097E98" w:rsidRPr="00442838" w:rsidRDefault="00097E98" w:rsidP="00097E98">
      <w:pPr>
        <w:rPr>
          <w:sz w:val="24"/>
        </w:rPr>
      </w:pPr>
      <w:r w:rsidRPr="00442838">
        <w:rPr>
          <w:sz w:val="24"/>
        </w:rPr>
        <w:br w:type="page"/>
      </w:r>
    </w:p>
    <w:p w14:paraId="5C7D9FEE" w14:textId="77777777" w:rsidR="00097E98" w:rsidRPr="00442838" w:rsidRDefault="00097E98" w:rsidP="00097E98">
      <w:pPr>
        <w:rPr>
          <w:sz w:val="24"/>
        </w:rPr>
      </w:pPr>
      <w:r w:rsidRPr="00442838">
        <w:rPr>
          <w:sz w:val="24"/>
        </w:rPr>
        <w:lastRenderedPageBreak/>
        <w:t>Family Page</w:t>
      </w:r>
    </w:p>
    <w:p w14:paraId="5A6D47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D6665D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2EC308A" w14:textId="77777777" w:rsidTr="000F163C">
        <w:trPr>
          <w:trHeight w:val="896"/>
        </w:trPr>
        <w:tc>
          <w:tcPr>
            <w:tcW w:w="1251" w:type="dxa"/>
          </w:tcPr>
          <w:p w14:paraId="4C5EDCAD" w14:textId="77777777" w:rsidR="00097E98" w:rsidRPr="00442838" w:rsidRDefault="00097E98" w:rsidP="000F163C">
            <w:pPr>
              <w:spacing w:line="360" w:lineRule="auto"/>
            </w:pPr>
            <w:r w:rsidRPr="00442838">
              <w:t>Pokemon</w:t>
            </w:r>
          </w:p>
          <w:p w14:paraId="6E44A951" w14:textId="77777777" w:rsidR="00097E98" w:rsidRPr="00442838" w:rsidRDefault="00097E98" w:rsidP="000F163C">
            <w:pPr>
              <w:spacing w:line="360" w:lineRule="auto"/>
            </w:pPr>
            <w:r w:rsidRPr="00442838">
              <w:t>Name</w:t>
            </w:r>
          </w:p>
        </w:tc>
        <w:tc>
          <w:tcPr>
            <w:tcW w:w="1652" w:type="dxa"/>
          </w:tcPr>
          <w:p w14:paraId="5B208BC6" w14:textId="77777777" w:rsidR="00097E98" w:rsidRPr="00442838" w:rsidRDefault="00097E98" w:rsidP="000F163C">
            <w:pPr>
              <w:spacing w:line="360" w:lineRule="auto"/>
            </w:pPr>
            <w:r w:rsidRPr="00442838">
              <w:t>Pokemon Number</w:t>
            </w:r>
          </w:p>
        </w:tc>
        <w:tc>
          <w:tcPr>
            <w:tcW w:w="3719" w:type="dxa"/>
          </w:tcPr>
          <w:p w14:paraId="0A9F14CF" w14:textId="77777777" w:rsidR="00097E98" w:rsidRPr="00442838" w:rsidRDefault="00097E98" w:rsidP="000F163C">
            <w:pPr>
              <w:spacing w:line="360" w:lineRule="auto"/>
            </w:pPr>
            <w:r w:rsidRPr="00442838">
              <w:t>Base Stats</w:t>
            </w:r>
          </w:p>
          <w:p w14:paraId="13EDEF91"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A0C4127" w14:textId="77777777" w:rsidR="00097E98" w:rsidRPr="00442838" w:rsidRDefault="00097E98" w:rsidP="000F163C">
            <w:pPr>
              <w:spacing w:line="360" w:lineRule="auto"/>
            </w:pPr>
            <w:r w:rsidRPr="00442838">
              <w:t>Ability</w:t>
            </w:r>
          </w:p>
        </w:tc>
        <w:tc>
          <w:tcPr>
            <w:tcW w:w="724" w:type="dxa"/>
          </w:tcPr>
          <w:p w14:paraId="332C46D7" w14:textId="77777777" w:rsidR="00097E98" w:rsidRPr="00442838" w:rsidRDefault="00097E98" w:rsidP="000F163C">
            <w:pPr>
              <w:spacing w:line="360" w:lineRule="auto"/>
            </w:pPr>
            <w:r w:rsidRPr="00442838">
              <w:t>Type 1</w:t>
            </w:r>
          </w:p>
        </w:tc>
        <w:tc>
          <w:tcPr>
            <w:tcW w:w="724" w:type="dxa"/>
          </w:tcPr>
          <w:p w14:paraId="44A67F7F" w14:textId="77777777" w:rsidR="00097E98" w:rsidRPr="00442838" w:rsidRDefault="00097E98" w:rsidP="000F163C">
            <w:pPr>
              <w:spacing w:line="360" w:lineRule="auto"/>
            </w:pPr>
            <w:r w:rsidRPr="00442838">
              <w:t>Type 2</w:t>
            </w:r>
          </w:p>
        </w:tc>
        <w:tc>
          <w:tcPr>
            <w:tcW w:w="1976" w:type="dxa"/>
          </w:tcPr>
          <w:p w14:paraId="4275F95D" w14:textId="77777777" w:rsidR="00097E98" w:rsidRPr="00442838" w:rsidRDefault="00097E98" w:rsidP="000F163C">
            <w:pPr>
              <w:spacing w:line="360" w:lineRule="auto"/>
            </w:pPr>
            <w:r w:rsidRPr="00442838">
              <w:t>Evolution</w:t>
            </w:r>
          </w:p>
        </w:tc>
      </w:tr>
      <w:tr w:rsidR="00097E98" w:rsidRPr="00442838" w14:paraId="6342A7F6" w14:textId="77777777" w:rsidTr="000F163C">
        <w:trPr>
          <w:trHeight w:val="454"/>
        </w:trPr>
        <w:tc>
          <w:tcPr>
            <w:tcW w:w="1251" w:type="dxa"/>
          </w:tcPr>
          <w:p w14:paraId="7A0EEA1B" w14:textId="77777777" w:rsidR="00097E98" w:rsidRPr="00442838" w:rsidRDefault="00097E98" w:rsidP="000F163C">
            <w:pPr>
              <w:spacing w:line="360" w:lineRule="auto"/>
            </w:pPr>
          </w:p>
        </w:tc>
        <w:tc>
          <w:tcPr>
            <w:tcW w:w="1652" w:type="dxa"/>
          </w:tcPr>
          <w:p w14:paraId="2938150E" w14:textId="77777777" w:rsidR="00097E98" w:rsidRPr="00442838" w:rsidRDefault="00097E98" w:rsidP="000F163C">
            <w:pPr>
              <w:spacing w:line="360" w:lineRule="auto"/>
            </w:pPr>
          </w:p>
        </w:tc>
        <w:tc>
          <w:tcPr>
            <w:tcW w:w="3719" w:type="dxa"/>
          </w:tcPr>
          <w:p w14:paraId="678C8EAE" w14:textId="77777777" w:rsidR="00097E98" w:rsidRPr="00442838" w:rsidRDefault="00097E98" w:rsidP="000F163C">
            <w:pPr>
              <w:spacing w:line="360" w:lineRule="auto"/>
            </w:pPr>
          </w:p>
        </w:tc>
        <w:tc>
          <w:tcPr>
            <w:tcW w:w="880" w:type="dxa"/>
          </w:tcPr>
          <w:p w14:paraId="164A85D3" w14:textId="77777777" w:rsidR="00097E98" w:rsidRPr="00442838" w:rsidRDefault="00097E98" w:rsidP="000F163C">
            <w:pPr>
              <w:spacing w:line="360" w:lineRule="auto"/>
            </w:pPr>
          </w:p>
        </w:tc>
        <w:tc>
          <w:tcPr>
            <w:tcW w:w="724" w:type="dxa"/>
          </w:tcPr>
          <w:p w14:paraId="43FCB69C" w14:textId="77777777" w:rsidR="00097E98" w:rsidRPr="00442838" w:rsidRDefault="00097E98" w:rsidP="000F163C">
            <w:pPr>
              <w:spacing w:line="360" w:lineRule="auto"/>
            </w:pPr>
          </w:p>
        </w:tc>
        <w:tc>
          <w:tcPr>
            <w:tcW w:w="724" w:type="dxa"/>
          </w:tcPr>
          <w:p w14:paraId="50F65909" w14:textId="77777777" w:rsidR="00097E98" w:rsidRPr="00442838" w:rsidRDefault="00097E98" w:rsidP="000F163C">
            <w:pPr>
              <w:spacing w:line="360" w:lineRule="auto"/>
            </w:pPr>
          </w:p>
        </w:tc>
        <w:tc>
          <w:tcPr>
            <w:tcW w:w="1976" w:type="dxa"/>
          </w:tcPr>
          <w:p w14:paraId="15C28A5C" w14:textId="77777777" w:rsidR="00097E98" w:rsidRPr="00442838" w:rsidRDefault="00097E98" w:rsidP="000F163C">
            <w:pPr>
              <w:spacing w:line="360" w:lineRule="auto"/>
            </w:pPr>
          </w:p>
        </w:tc>
      </w:tr>
      <w:tr w:rsidR="00097E98" w:rsidRPr="00442838" w14:paraId="1B27CA81" w14:textId="77777777" w:rsidTr="000F163C">
        <w:trPr>
          <w:trHeight w:val="441"/>
        </w:trPr>
        <w:tc>
          <w:tcPr>
            <w:tcW w:w="1251" w:type="dxa"/>
          </w:tcPr>
          <w:p w14:paraId="0F327F95" w14:textId="77777777" w:rsidR="00097E98" w:rsidRPr="00442838" w:rsidRDefault="00097E98" w:rsidP="000F163C">
            <w:pPr>
              <w:spacing w:line="360" w:lineRule="auto"/>
            </w:pPr>
          </w:p>
        </w:tc>
        <w:tc>
          <w:tcPr>
            <w:tcW w:w="1652" w:type="dxa"/>
          </w:tcPr>
          <w:p w14:paraId="1F552A3B" w14:textId="77777777" w:rsidR="00097E98" w:rsidRPr="00442838" w:rsidRDefault="00097E98" w:rsidP="000F163C">
            <w:pPr>
              <w:spacing w:line="360" w:lineRule="auto"/>
            </w:pPr>
          </w:p>
        </w:tc>
        <w:tc>
          <w:tcPr>
            <w:tcW w:w="3719" w:type="dxa"/>
          </w:tcPr>
          <w:p w14:paraId="2141EEA1" w14:textId="77777777" w:rsidR="00097E98" w:rsidRPr="00442838" w:rsidRDefault="00097E98" w:rsidP="000F163C">
            <w:pPr>
              <w:spacing w:line="360" w:lineRule="auto"/>
            </w:pPr>
          </w:p>
        </w:tc>
        <w:tc>
          <w:tcPr>
            <w:tcW w:w="880" w:type="dxa"/>
          </w:tcPr>
          <w:p w14:paraId="796C5E1E" w14:textId="77777777" w:rsidR="00097E98" w:rsidRPr="00442838" w:rsidRDefault="00097E98" w:rsidP="000F163C">
            <w:pPr>
              <w:spacing w:line="360" w:lineRule="auto"/>
            </w:pPr>
          </w:p>
        </w:tc>
        <w:tc>
          <w:tcPr>
            <w:tcW w:w="724" w:type="dxa"/>
          </w:tcPr>
          <w:p w14:paraId="4D63979D" w14:textId="77777777" w:rsidR="00097E98" w:rsidRPr="00442838" w:rsidRDefault="00097E98" w:rsidP="000F163C">
            <w:pPr>
              <w:spacing w:line="360" w:lineRule="auto"/>
            </w:pPr>
          </w:p>
        </w:tc>
        <w:tc>
          <w:tcPr>
            <w:tcW w:w="724" w:type="dxa"/>
          </w:tcPr>
          <w:p w14:paraId="00BC3F7A" w14:textId="77777777" w:rsidR="00097E98" w:rsidRPr="00442838" w:rsidRDefault="00097E98" w:rsidP="000F163C">
            <w:pPr>
              <w:spacing w:line="360" w:lineRule="auto"/>
            </w:pPr>
          </w:p>
        </w:tc>
        <w:tc>
          <w:tcPr>
            <w:tcW w:w="1976" w:type="dxa"/>
          </w:tcPr>
          <w:p w14:paraId="50DBCBD7" w14:textId="77777777" w:rsidR="00097E98" w:rsidRPr="00442838" w:rsidRDefault="00097E98" w:rsidP="000F163C">
            <w:pPr>
              <w:spacing w:line="360" w:lineRule="auto"/>
            </w:pPr>
          </w:p>
        </w:tc>
      </w:tr>
      <w:tr w:rsidR="00097E98" w:rsidRPr="00442838" w14:paraId="39AC8351" w14:textId="77777777" w:rsidTr="000F163C">
        <w:trPr>
          <w:trHeight w:val="441"/>
        </w:trPr>
        <w:tc>
          <w:tcPr>
            <w:tcW w:w="1251" w:type="dxa"/>
          </w:tcPr>
          <w:p w14:paraId="60907C2C" w14:textId="77777777" w:rsidR="00097E98" w:rsidRPr="00442838" w:rsidRDefault="00097E98" w:rsidP="000F163C">
            <w:pPr>
              <w:spacing w:line="360" w:lineRule="auto"/>
            </w:pPr>
          </w:p>
        </w:tc>
        <w:tc>
          <w:tcPr>
            <w:tcW w:w="1652" w:type="dxa"/>
          </w:tcPr>
          <w:p w14:paraId="21F87E80" w14:textId="77777777" w:rsidR="00097E98" w:rsidRPr="00442838" w:rsidRDefault="00097E98" w:rsidP="000F163C">
            <w:pPr>
              <w:spacing w:line="360" w:lineRule="auto"/>
            </w:pPr>
          </w:p>
        </w:tc>
        <w:tc>
          <w:tcPr>
            <w:tcW w:w="3719" w:type="dxa"/>
          </w:tcPr>
          <w:p w14:paraId="5519B829" w14:textId="77777777" w:rsidR="00097E98" w:rsidRPr="00442838" w:rsidRDefault="00097E98" w:rsidP="000F163C">
            <w:pPr>
              <w:spacing w:line="360" w:lineRule="auto"/>
            </w:pPr>
          </w:p>
        </w:tc>
        <w:tc>
          <w:tcPr>
            <w:tcW w:w="880" w:type="dxa"/>
          </w:tcPr>
          <w:p w14:paraId="56BAD78F" w14:textId="77777777" w:rsidR="00097E98" w:rsidRPr="00442838" w:rsidRDefault="00097E98" w:rsidP="000F163C">
            <w:pPr>
              <w:spacing w:line="360" w:lineRule="auto"/>
            </w:pPr>
          </w:p>
        </w:tc>
        <w:tc>
          <w:tcPr>
            <w:tcW w:w="724" w:type="dxa"/>
          </w:tcPr>
          <w:p w14:paraId="58EC5A8C" w14:textId="77777777" w:rsidR="00097E98" w:rsidRPr="00442838" w:rsidRDefault="00097E98" w:rsidP="000F163C">
            <w:pPr>
              <w:spacing w:line="360" w:lineRule="auto"/>
            </w:pPr>
          </w:p>
        </w:tc>
        <w:tc>
          <w:tcPr>
            <w:tcW w:w="724" w:type="dxa"/>
          </w:tcPr>
          <w:p w14:paraId="7E5A7F47" w14:textId="77777777" w:rsidR="00097E98" w:rsidRPr="00442838" w:rsidRDefault="00097E98" w:rsidP="000F163C">
            <w:pPr>
              <w:spacing w:line="360" w:lineRule="auto"/>
            </w:pPr>
          </w:p>
        </w:tc>
        <w:tc>
          <w:tcPr>
            <w:tcW w:w="1976" w:type="dxa"/>
          </w:tcPr>
          <w:p w14:paraId="70D1BF80" w14:textId="77777777" w:rsidR="00097E98" w:rsidRPr="00442838" w:rsidRDefault="00097E98" w:rsidP="000F163C">
            <w:pPr>
              <w:spacing w:line="360" w:lineRule="auto"/>
            </w:pPr>
          </w:p>
        </w:tc>
      </w:tr>
      <w:tr w:rsidR="00097E98" w:rsidRPr="00442838" w14:paraId="477F5A1C" w14:textId="77777777" w:rsidTr="000F163C">
        <w:trPr>
          <w:trHeight w:val="896"/>
        </w:trPr>
        <w:tc>
          <w:tcPr>
            <w:tcW w:w="1251" w:type="dxa"/>
          </w:tcPr>
          <w:p w14:paraId="2A3690F8" w14:textId="77777777" w:rsidR="00097E98" w:rsidRPr="00442838" w:rsidRDefault="00097E98" w:rsidP="000F163C">
            <w:pPr>
              <w:spacing w:line="360" w:lineRule="auto"/>
            </w:pPr>
          </w:p>
        </w:tc>
        <w:tc>
          <w:tcPr>
            <w:tcW w:w="1652" w:type="dxa"/>
          </w:tcPr>
          <w:p w14:paraId="0A644C12" w14:textId="77777777" w:rsidR="00097E98" w:rsidRPr="00442838" w:rsidRDefault="00097E98" w:rsidP="000F163C">
            <w:pPr>
              <w:spacing w:line="360" w:lineRule="auto"/>
            </w:pPr>
          </w:p>
        </w:tc>
        <w:tc>
          <w:tcPr>
            <w:tcW w:w="3719" w:type="dxa"/>
          </w:tcPr>
          <w:p w14:paraId="44C6F713" w14:textId="77777777" w:rsidR="00097E98" w:rsidRPr="00442838" w:rsidRDefault="00097E98" w:rsidP="000F163C">
            <w:pPr>
              <w:spacing w:line="360" w:lineRule="auto"/>
            </w:pPr>
          </w:p>
        </w:tc>
        <w:tc>
          <w:tcPr>
            <w:tcW w:w="880" w:type="dxa"/>
          </w:tcPr>
          <w:p w14:paraId="20017802" w14:textId="77777777" w:rsidR="00097E98" w:rsidRPr="00442838" w:rsidRDefault="00097E98" w:rsidP="000F163C">
            <w:pPr>
              <w:spacing w:line="360" w:lineRule="auto"/>
            </w:pPr>
          </w:p>
        </w:tc>
        <w:tc>
          <w:tcPr>
            <w:tcW w:w="724" w:type="dxa"/>
          </w:tcPr>
          <w:p w14:paraId="7365B1FA" w14:textId="77777777" w:rsidR="00097E98" w:rsidRPr="00442838" w:rsidRDefault="00097E98" w:rsidP="000F163C">
            <w:pPr>
              <w:spacing w:line="360" w:lineRule="auto"/>
            </w:pPr>
          </w:p>
        </w:tc>
        <w:tc>
          <w:tcPr>
            <w:tcW w:w="724" w:type="dxa"/>
          </w:tcPr>
          <w:p w14:paraId="1F69A814" w14:textId="77777777" w:rsidR="00097E98" w:rsidRPr="00442838" w:rsidRDefault="00097E98" w:rsidP="000F163C">
            <w:pPr>
              <w:spacing w:line="360" w:lineRule="auto"/>
            </w:pPr>
          </w:p>
        </w:tc>
        <w:tc>
          <w:tcPr>
            <w:tcW w:w="1976" w:type="dxa"/>
          </w:tcPr>
          <w:p w14:paraId="3361BC3E" w14:textId="77777777" w:rsidR="00097E98" w:rsidRPr="00442838" w:rsidRDefault="00097E98" w:rsidP="000F163C">
            <w:pPr>
              <w:spacing w:line="360" w:lineRule="auto"/>
            </w:pPr>
          </w:p>
        </w:tc>
      </w:tr>
    </w:tbl>
    <w:p w14:paraId="7BB0B7DD" w14:textId="77777777" w:rsidR="00097E98" w:rsidRPr="00442838" w:rsidRDefault="00097E98" w:rsidP="00097E98">
      <w:pPr>
        <w:rPr>
          <w:sz w:val="24"/>
        </w:rPr>
      </w:pPr>
    </w:p>
    <w:p w14:paraId="458A955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D46331" w14:textId="77777777" w:rsidTr="000F163C">
        <w:tc>
          <w:tcPr>
            <w:tcW w:w="3596" w:type="dxa"/>
          </w:tcPr>
          <w:p w14:paraId="70910931" w14:textId="77777777" w:rsidR="00097E98" w:rsidRPr="00442838" w:rsidRDefault="00097E98" w:rsidP="000F163C">
            <w:pPr>
              <w:rPr>
                <w:sz w:val="24"/>
              </w:rPr>
            </w:pPr>
          </w:p>
        </w:tc>
        <w:tc>
          <w:tcPr>
            <w:tcW w:w="3597" w:type="dxa"/>
          </w:tcPr>
          <w:p w14:paraId="071A9909" w14:textId="77777777" w:rsidR="00097E98" w:rsidRPr="00442838" w:rsidRDefault="00097E98" w:rsidP="000F163C">
            <w:pPr>
              <w:rPr>
                <w:sz w:val="24"/>
              </w:rPr>
            </w:pPr>
          </w:p>
        </w:tc>
        <w:tc>
          <w:tcPr>
            <w:tcW w:w="3597" w:type="dxa"/>
          </w:tcPr>
          <w:p w14:paraId="226DA80B" w14:textId="77777777" w:rsidR="00097E98" w:rsidRPr="00442838" w:rsidRDefault="00097E98" w:rsidP="000F163C">
            <w:pPr>
              <w:rPr>
                <w:sz w:val="24"/>
              </w:rPr>
            </w:pPr>
          </w:p>
        </w:tc>
      </w:tr>
      <w:tr w:rsidR="00097E98" w:rsidRPr="00442838" w14:paraId="7002EAF8" w14:textId="77777777" w:rsidTr="000F163C">
        <w:tc>
          <w:tcPr>
            <w:tcW w:w="3596" w:type="dxa"/>
          </w:tcPr>
          <w:p w14:paraId="65EE4DA7" w14:textId="77777777" w:rsidR="00097E98" w:rsidRPr="00442838" w:rsidRDefault="00097E98" w:rsidP="000F163C">
            <w:pPr>
              <w:rPr>
                <w:sz w:val="24"/>
              </w:rPr>
            </w:pPr>
          </w:p>
        </w:tc>
        <w:tc>
          <w:tcPr>
            <w:tcW w:w="3597" w:type="dxa"/>
          </w:tcPr>
          <w:p w14:paraId="0225ED5E" w14:textId="77777777" w:rsidR="00097E98" w:rsidRPr="00442838" w:rsidRDefault="00097E98" w:rsidP="000F163C">
            <w:pPr>
              <w:rPr>
                <w:sz w:val="24"/>
              </w:rPr>
            </w:pPr>
          </w:p>
        </w:tc>
        <w:tc>
          <w:tcPr>
            <w:tcW w:w="3597" w:type="dxa"/>
          </w:tcPr>
          <w:p w14:paraId="040FDFA2" w14:textId="77777777" w:rsidR="00097E98" w:rsidRPr="00442838" w:rsidRDefault="00097E98" w:rsidP="000F163C">
            <w:pPr>
              <w:rPr>
                <w:sz w:val="24"/>
              </w:rPr>
            </w:pPr>
          </w:p>
        </w:tc>
      </w:tr>
    </w:tbl>
    <w:p w14:paraId="3AFD27DE" w14:textId="77777777" w:rsidR="00097E98" w:rsidRPr="00442838" w:rsidRDefault="00097E98" w:rsidP="00097E98">
      <w:pPr>
        <w:rPr>
          <w:sz w:val="24"/>
        </w:rPr>
      </w:pPr>
    </w:p>
    <w:p w14:paraId="1CEF3D0D" w14:textId="77777777" w:rsidR="00097E98" w:rsidRPr="00442838" w:rsidRDefault="00097E98" w:rsidP="00097E98">
      <w:pPr>
        <w:rPr>
          <w:sz w:val="24"/>
        </w:rPr>
      </w:pPr>
      <w:r w:rsidRPr="00442838">
        <w:rPr>
          <w:sz w:val="24"/>
        </w:rPr>
        <w:t>Sprites:</w:t>
      </w:r>
    </w:p>
    <w:p w14:paraId="2105E78D" w14:textId="77777777" w:rsidR="00097E98" w:rsidRPr="00442838" w:rsidRDefault="00097E98" w:rsidP="00097E98">
      <w:pPr>
        <w:rPr>
          <w:sz w:val="24"/>
        </w:rPr>
      </w:pPr>
      <w:r w:rsidRPr="00442838">
        <w:rPr>
          <w:sz w:val="24"/>
        </w:rPr>
        <w:br w:type="page"/>
      </w:r>
    </w:p>
    <w:p w14:paraId="7A90DF2A" w14:textId="77777777" w:rsidR="00097E98" w:rsidRPr="00442838" w:rsidRDefault="00097E98" w:rsidP="00097E98">
      <w:pPr>
        <w:rPr>
          <w:sz w:val="24"/>
        </w:rPr>
      </w:pPr>
      <w:r w:rsidRPr="00442838">
        <w:rPr>
          <w:sz w:val="24"/>
        </w:rPr>
        <w:lastRenderedPageBreak/>
        <w:t>Family Page</w:t>
      </w:r>
    </w:p>
    <w:p w14:paraId="22CE516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014F1A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5AD1088" w14:textId="77777777" w:rsidTr="000F163C">
        <w:trPr>
          <w:trHeight w:val="896"/>
        </w:trPr>
        <w:tc>
          <w:tcPr>
            <w:tcW w:w="1251" w:type="dxa"/>
          </w:tcPr>
          <w:p w14:paraId="1E872700" w14:textId="77777777" w:rsidR="00097E98" w:rsidRPr="00442838" w:rsidRDefault="00097E98" w:rsidP="000F163C">
            <w:pPr>
              <w:spacing w:line="360" w:lineRule="auto"/>
            </w:pPr>
            <w:r w:rsidRPr="00442838">
              <w:t>Pokemon</w:t>
            </w:r>
          </w:p>
          <w:p w14:paraId="41EFFF98" w14:textId="77777777" w:rsidR="00097E98" w:rsidRPr="00442838" w:rsidRDefault="00097E98" w:rsidP="000F163C">
            <w:pPr>
              <w:spacing w:line="360" w:lineRule="auto"/>
            </w:pPr>
            <w:r w:rsidRPr="00442838">
              <w:t>Name</w:t>
            </w:r>
          </w:p>
        </w:tc>
        <w:tc>
          <w:tcPr>
            <w:tcW w:w="1652" w:type="dxa"/>
          </w:tcPr>
          <w:p w14:paraId="2F2D46D5" w14:textId="77777777" w:rsidR="00097E98" w:rsidRPr="00442838" w:rsidRDefault="00097E98" w:rsidP="000F163C">
            <w:pPr>
              <w:spacing w:line="360" w:lineRule="auto"/>
            </w:pPr>
            <w:r w:rsidRPr="00442838">
              <w:t>Pokemon Number</w:t>
            </w:r>
          </w:p>
        </w:tc>
        <w:tc>
          <w:tcPr>
            <w:tcW w:w="3719" w:type="dxa"/>
          </w:tcPr>
          <w:p w14:paraId="77032055" w14:textId="77777777" w:rsidR="00097E98" w:rsidRPr="00442838" w:rsidRDefault="00097E98" w:rsidP="000F163C">
            <w:pPr>
              <w:spacing w:line="360" w:lineRule="auto"/>
            </w:pPr>
            <w:r w:rsidRPr="00442838">
              <w:t>Base Stats</w:t>
            </w:r>
          </w:p>
          <w:p w14:paraId="4DFC5D9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59FDF8B" w14:textId="77777777" w:rsidR="00097E98" w:rsidRPr="00442838" w:rsidRDefault="00097E98" w:rsidP="000F163C">
            <w:pPr>
              <w:spacing w:line="360" w:lineRule="auto"/>
            </w:pPr>
            <w:r w:rsidRPr="00442838">
              <w:t>Ability</w:t>
            </w:r>
          </w:p>
        </w:tc>
        <w:tc>
          <w:tcPr>
            <w:tcW w:w="724" w:type="dxa"/>
          </w:tcPr>
          <w:p w14:paraId="414FC857" w14:textId="77777777" w:rsidR="00097E98" w:rsidRPr="00442838" w:rsidRDefault="00097E98" w:rsidP="000F163C">
            <w:pPr>
              <w:spacing w:line="360" w:lineRule="auto"/>
            </w:pPr>
            <w:r w:rsidRPr="00442838">
              <w:t>Type 1</w:t>
            </w:r>
          </w:p>
        </w:tc>
        <w:tc>
          <w:tcPr>
            <w:tcW w:w="724" w:type="dxa"/>
          </w:tcPr>
          <w:p w14:paraId="2CC57A36" w14:textId="77777777" w:rsidR="00097E98" w:rsidRPr="00442838" w:rsidRDefault="00097E98" w:rsidP="000F163C">
            <w:pPr>
              <w:spacing w:line="360" w:lineRule="auto"/>
            </w:pPr>
            <w:r w:rsidRPr="00442838">
              <w:t>Type 2</w:t>
            </w:r>
          </w:p>
        </w:tc>
        <w:tc>
          <w:tcPr>
            <w:tcW w:w="1976" w:type="dxa"/>
          </w:tcPr>
          <w:p w14:paraId="2EEE43D5" w14:textId="77777777" w:rsidR="00097E98" w:rsidRPr="00442838" w:rsidRDefault="00097E98" w:rsidP="000F163C">
            <w:pPr>
              <w:spacing w:line="360" w:lineRule="auto"/>
            </w:pPr>
            <w:r w:rsidRPr="00442838">
              <w:t>Evolution</w:t>
            </w:r>
          </w:p>
        </w:tc>
      </w:tr>
      <w:tr w:rsidR="00097E98" w:rsidRPr="00442838" w14:paraId="4E94BB2E" w14:textId="77777777" w:rsidTr="000F163C">
        <w:trPr>
          <w:trHeight w:val="454"/>
        </w:trPr>
        <w:tc>
          <w:tcPr>
            <w:tcW w:w="1251" w:type="dxa"/>
          </w:tcPr>
          <w:p w14:paraId="5B5FF630" w14:textId="77777777" w:rsidR="00097E98" w:rsidRPr="00442838" w:rsidRDefault="00097E98" w:rsidP="000F163C">
            <w:pPr>
              <w:spacing w:line="360" w:lineRule="auto"/>
            </w:pPr>
          </w:p>
        </w:tc>
        <w:tc>
          <w:tcPr>
            <w:tcW w:w="1652" w:type="dxa"/>
          </w:tcPr>
          <w:p w14:paraId="0B7485E7" w14:textId="77777777" w:rsidR="00097E98" w:rsidRPr="00442838" w:rsidRDefault="00097E98" w:rsidP="000F163C">
            <w:pPr>
              <w:spacing w:line="360" w:lineRule="auto"/>
            </w:pPr>
          </w:p>
        </w:tc>
        <w:tc>
          <w:tcPr>
            <w:tcW w:w="3719" w:type="dxa"/>
          </w:tcPr>
          <w:p w14:paraId="1041A911" w14:textId="77777777" w:rsidR="00097E98" w:rsidRPr="00442838" w:rsidRDefault="00097E98" w:rsidP="000F163C">
            <w:pPr>
              <w:spacing w:line="360" w:lineRule="auto"/>
            </w:pPr>
          </w:p>
        </w:tc>
        <w:tc>
          <w:tcPr>
            <w:tcW w:w="880" w:type="dxa"/>
          </w:tcPr>
          <w:p w14:paraId="41FFA2DA" w14:textId="77777777" w:rsidR="00097E98" w:rsidRPr="00442838" w:rsidRDefault="00097E98" w:rsidP="000F163C">
            <w:pPr>
              <w:spacing w:line="360" w:lineRule="auto"/>
            </w:pPr>
          </w:p>
        </w:tc>
        <w:tc>
          <w:tcPr>
            <w:tcW w:w="724" w:type="dxa"/>
          </w:tcPr>
          <w:p w14:paraId="07176F73" w14:textId="77777777" w:rsidR="00097E98" w:rsidRPr="00442838" w:rsidRDefault="00097E98" w:rsidP="000F163C">
            <w:pPr>
              <w:spacing w:line="360" w:lineRule="auto"/>
            </w:pPr>
          </w:p>
        </w:tc>
        <w:tc>
          <w:tcPr>
            <w:tcW w:w="724" w:type="dxa"/>
          </w:tcPr>
          <w:p w14:paraId="291B319F" w14:textId="77777777" w:rsidR="00097E98" w:rsidRPr="00442838" w:rsidRDefault="00097E98" w:rsidP="000F163C">
            <w:pPr>
              <w:spacing w:line="360" w:lineRule="auto"/>
            </w:pPr>
          </w:p>
        </w:tc>
        <w:tc>
          <w:tcPr>
            <w:tcW w:w="1976" w:type="dxa"/>
          </w:tcPr>
          <w:p w14:paraId="134B6600" w14:textId="77777777" w:rsidR="00097E98" w:rsidRPr="00442838" w:rsidRDefault="00097E98" w:rsidP="000F163C">
            <w:pPr>
              <w:spacing w:line="360" w:lineRule="auto"/>
            </w:pPr>
          </w:p>
        </w:tc>
      </w:tr>
      <w:tr w:rsidR="00097E98" w:rsidRPr="00442838" w14:paraId="67C5FB22" w14:textId="77777777" w:rsidTr="000F163C">
        <w:trPr>
          <w:trHeight w:val="441"/>
        </w:trPr>
        <w:tc>
          <w:tcPr>
            <w:tcW w:w="1251" w:type="dxa"/>
          </w:tcPr>
          <w:p w14:paraId="3ADDC1DB" w14:textId="77777777" w:rsidR="00097E98" w:rsidRPr="00442838" w:rsidRDefault="00097E98" w:rsidP="000F163C">
            <w:pPr>
              <w:spacing w:line="360" w:lineRule="auto"/>
            </w:pPr>
          </w:p>
        </w:tc>
        <w:tc>
          <w:tcPr>
            <w:tcW w:w="1652" w:type="dxa"/>
          </w:tcPr>
          <w:p w14:paraId="6862C8D8" w14:textId="77777777" w:rsidR="00097E98" w:rsidRPr="00442838" w:rsidRDefault="00097E98" w:rsidP="000F163C">
            <w:pPr>
              <w:spacing w:line="360" w:lineRule="auto"/>
            </w:pPr>
          </w:p>
        </w:tc>
        <w:tc>
          <w:tcPr>
            <w:tcW w:w="3719" w:type="dxa"/>
          </w:tcPr>
          <w:p w14:paraId="30C001F4" w14:textId="77777777" w:rsidR="00097E98" w:rsidRPr="00442838" w:rsidRDefault="00097E98" w:rsidP="000F163C">
            <w:pPr>
              <w:spacing w:line="360" w:lineRule="auto"/>
            </w:pPr>
          </w:p>
        </w:tc>
        <w:tc>
          <w:tcPr>
            <w:tcW w:w="880" w:type="dxa"/>
          </w:tcPr>
          <w:p w14:paraId="5117AE4E" w14:textId="77777777" w:rsidR="00097E98" w:rsidRPr="00442838" w:rsidRDefault="00097E98" w:rsidP="000F163C">
            <w:pPr>
              <w:spacing w:line="360" w:lineRule="auto"/>
            </w:pPr>
          </w:p>
        </w:tc>
        <w:tc>
          <w:tcPr>
            <w:tcW w:w="724" w:type="dxa"/>
          </w:tcPr>
          <w:p w14:paraId="1486B6D0" w14:textId="77777777" w:rsidR="00097E98" w:rsidRPr="00442838" w:rsidRDefault="00097E98" w:rsidP="000F163C">
            <w:pPr>
              <w:spacing w:line="360" w:lineRule="auto"/>
            </w:pPr>
          </w:p>
        </w:tc>
        <w:tc>
          <w:tcPr>
            <w:tcW w:w="724" w:type="dxa"/>
          </w:tcPr>
          <w:p w14:paraId="0F200030" w14:textId="77777777" w:rsidR="00097E98" w:rsidRPr="00442838" w:rsidRDefault="00097E98" w:rsidP="000F163C">
            <w:pPr>
              <w:spacing w:line="360" w:lineRule="auto"/>
            </w:pPr>
          </w:p>
        </w:tc>
        <w:tc>
          <w:tcPr>
            <w:tcW w:w="1976" w:type="dxa"/>
          </w:tcPr>
          <w:p w14:paraId="59B3F4DF" w14:textId="77777777" w:rsidR="00097E98" w:rsidRPr="00442838" w:rsidRDefault="00097E98" w:rsidP="000F163C">
            <w:pPr>
              <w:spacing w:line="360" w:lineRule="auto"/>
            </w:pPr>
          </w:p>
        </w:tc>
      </w:tr>
      <w:tr w:rsidR="00097E98" w:rsidRPr="00442838" w14:paraId="404F2C32" w14:textId="77777777" w:rsidTr="000F163C">
        <w:trPr>
          <w:trHeight w:val="441"/>
        </w:trPr>
        <w:tc>
          <w:tcPr>
            <w:tcW w:w="1251" w:type="dxa"/>
          </w:tcPr>
          <w:p w14:paraId="31402550" w14:textId="77777777" w:rsidR="00097E98" w:rsidRPr="00442838" w:rsidRDefault="00097E98" w:rsidP="000F163C">
            <w:pPr>
              <w:spacing w:line="360" w:lineRule="auto"/>
            </w:pPr>
          </w:p>
        </w:tc>
        <w:tc>
          <w:tcPr>
            <w:tcW w:w="1652" w:type="dxa"/>
          </w:tcPr>
          <w:p w14:paraId="04E43F5D" w14:textId="77777777" w:rsidR="00097E98" w:rsidRPr="00442838" w:rsidRDefault="00097E98" w:rsidP="000F163C">
            <w:pPr>
              <w:spacing w:line="360" w:lineRule="auto"/>
            </w:pPr>
          </w:p>
        </w:tc>
        <w:tc>
          <w:tcPr>
            <w:tcW w:w="3719" w:type="dxa"/>
          </w:tcPr>
          <w:p w14:paraId="435F8955" w14:textId="77777777" w:rsidR="00097E98" w:rsidRPr="00442838" w:rsidRDefault="00097E98" w:rsidP="000F163C">
            <w:pPr>
              <w:spacing w:line="360" w:lineRule="auto"/>
            </w:pPr>
          </w:p>
        </w:tc>
        <w:tc>
          <w:tcPr>
            <w:tcW w:w="880" w:type="dxa"/>
          </w:tcPr>
          <w:p w14:paraId="432464B6" w14:textId="77777777" w:rsidR="00097E98" w:rsidRPr="00442838" w:rsidRDefault="00097E98" w:rsidP="000F163C">
            <w:pPr>
              <w:spacing w:line="360" w:lineRule="auto"/>
            </w:pPr>
          </w:p>
        </w:tc>
        <w:tc>
          <w:tcPr>
            <w:tcW w:w="724" w:type="dxa"/>
          </w:tcPr>
          <w:p w14:paraId="663863FF" w14:textId="77777777" w:rsidR="00097E98" w:rsidRPr="00442838" w:rsidRDefault="00097E98" w:rsidP="000F163C">
            <w:pPr>
              <w:spacing w:line="360" w:lineRule="auto"/>
            </w:pPr>
          </w:p>
        </w:tc>
        <w:tc>
          <w:tcPr>
            <w:tcW w:w="724" w:type="dxa"/>
          </w:tcPr>
          <w:p w14:paraId="1C610B3A" w14:textId="77777777" w:rsidR="00097E98" w:rsidRPr="00442838" w:rsidRDefault="00097E98" w:rsidP="000F163C">
            <w:pPr>
              <w:spacing w:line="360" w:lineRule="auto"/>
            </w:pPr>
          </w:p>
        </w:tc>
        <w:tc>
          <w:tcPr>
            <w:tcW w:w="1976" w:type="dxa"/>
          </w:tcPr>
          <w:p w14:paraId="51F85E86" w14:textId="77777777" w:rsidR="00097E98" w:rsidRPr="00442838" w:rsidRDefault="00097E98" w:rsidP="000F163C">
            <w:pPr>
              <w:spacing w:line="360" w:lineRule="auto"/>
            </w:pPr>
          </w:p>
        </w:tc>
      </w:tr>
      <w:tr w:rsidR="00097E98" w:rsidRPr="00442838" w14:paraId="458C5FF7" w14:textId="77777777" w:rsidTr="000F163C">
        <w:trPr>
          <w:trHeight w:val="896"/>
        </w:trPr>
        <w:tc>
          <w:tcPr>
            <w:tcW w:w="1251" w:type="dxa"/>
          </w:tcPr>
          <w:p w14:paraId="385F5B1F" w14:textId="77777777" w:rsidR="00097E98" w:rsidRPr="00442838" w:rsidRDefault="00097E98" w:rsidP="000F163C">
            <w:pPr>
              <w:spacing w:line="360" w:lineRule="auto"/>
            </w:pPr>
          </w:p>
        </w:tc>
        <w:tc>
          <w:tcPr>
            <w:tcW w:w="1652" w:type="dxa"/>
          </w:tcPr>
          <w:p w14:paraId="3D378FC0" w14:textId="77777777" w:rsidR="00097E98" w:rsidRPr="00442838" w:rsidRDefault="00097E98" w:rsidP="000F163C">
            <w:pPr>
              <w:spacing w:line="360" w:lineRule="auto"/>
            </w:pPr>
          </w:p>
        </w:tc>
        <w:tc>
          <w:tcPr>
            <w:tcW w:w="3719" w:type="dxa"/>
          </w:tcPr>
          <w:p w14:paraId="17928A46" w14:textId="77777777" w:rsidR="00097E98" w:rsidRPr="00442838" w:rsidRDefault="00097E98" w:rsidP="000F163C">
            <w:pPr>
              <w:spacing w:line="360" w:lineRule="auto"/>
            </w:pPr>
          </w:p>
        </w:tc>
        <w:tc>
          <w:tcPr>
            <w:tcW w:w="880" w:type="dxa"/>
          </w:tcPr>
          <w:p w14:paraId="6BCF6AE1" w14:textId="77777777" w:rsidR="00097E98" w:rsidRPr="00442838" w:rsidRDefault="00097E98" w:rsidP="000F163C">
            <w:pPr>
              <w:spacing w:line="360" w:lineRule="auto"/>
            </w:pPr>
          </w:p>
        </w:tc>
        <w:tc>
          <w:tcPr>
            <w:tcW w:w="724" w:type="dxa"/>
          </w:tcPr>
          <w:p w14:paraId="0F443692" w14:textId="77777777" w:rsidR="00097E98" w:rsidRPr="00442838" w:rsidRDefault="00097E98" w:rsidP="000F163C">
            <w:pPr>
              <w:spacing w:line="360" w:lineRule="auto"/>
            </w:pPr>
          </w:p>
        </w:tc>
        <w:tc>
          <w:tcPr>
            <w:tcW w:w="724" w:type="dxa"/>
          </w:tcPr>
          <w:p w14:paraId="46EE4A31" w14:textId="77777777" w:rsidR="00097E98" w:rsidRPr="00442838" w:rsidRDefault="00097E98" w:rsidP="000F163C">
            <w:pPr>
              <w:spacing w:line="360" w:lineRule="auto"/>
            </w:pPr>
          </w:p>
        </w:tc>
        <w:tc>
          <w:tcPr>
            <w:tcW w:w="1976" w:type="dxa"/>
          </w:tcPr>
          <w:p w14:paraId="3EA11AC2" w14:textId="77777777" w:rsidR="00097E98" w:rsidRPr="00442838" w:rsidRDefault="00097E98" w:rsidP="000F163C">
            <w:pPr>
              <w:spacing w:line="360" w:lineRule="auto"/>
            </w:pPr>
          </w:p>
        </w:tc>
      </w:tr>
    </w:tbl>
    <w:p w14:paraId="354A5841" w14:textId="77777777" w:rsidR="00097E98" w:rsidRPr="00442838" w:rsidRDefault="00097E98" w:rsidP="00097E98">
      <w:pPr>
        <w:rPr>
          <w:sz w:val="24"/>
        </w:rPr>
      </w:pPr>
    </w:p>
    <w:p w14:paraId="0028811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2F78BA" w14:textId="77777777" w:rsidTr="000F163C">
        <w:tc>
          <w:tcPr>
            <w:tcW w:w="3596" w:type="dxa"/>
          </w:tcPr>
          <w:p w14:paraId="2CEC3FA5" w14:textId="77777777" w:rsidR="00097E98" w:rsidRPr="00442838" w:rsidRDefault="00097E98" w:rsidP="000F163C">
            <w:pPr>
              <w:rPr>
                <w:sz w:val="24"/>
              </w:rPr>
            </w:pPr>
          </w:p>
        </w:tc>
        <w:tc>
          <w:tcPr>
            <w:tcW w:w="3597" w:type="dxa"/>
          </w:tcPr>
          <w:p w14:paraId="7E5267F1" w14:textId="77777777" w:rsidR="00097E98" w:rsidRPr="00442838" w:rsidRDefault="00097E98" w:rsidP="000F163C">
            <w:pPr>
              <w:rPr>
                <w:sz w:val="24"/>
              </w:rPr>
            </w:pPr>
          </w:p>
        </w:tc>
        <w:tc>
          <w:tcPr>
            <w:tcW w:w="3597" w:type="dxa"/>
          </w:tcPr>
          <w:p w14:paraId="3A6A9052" w14:textId="77777777" w:rsidR="00097E98" w:rsidRPr="00442838" w:rsidRDefault="00097E98" w:rsidP="000F163C">
            <w:pPr>
              <w:rPr>
                <w:sz w:val="24"/>
              </w:rPr>
            </w:pPr>
          </w:p>
        </w:tc>
      </w:tr>
      <w:tr w:rsidR="00097E98" w:rsidRPr="00442838" w14:paraId="32F0B13B" w14:textId="77777777" w:rsidTr="000F163C">
        <w:tc>
          <w:tcPr>
            <w:tcW w:w="3596" w:type="dxa"/>
          </w:tcPr>
          <w:p w14:paraId="2937305E" w14:textId="77777777" w:rsidR="00097E98" w:rsidRPr="00442838" w:rsidRDefault="00097E98" w:rsidP="000F163C">
            <w:pPr>
              <w:rPr>
                <w:sz w:val="24"/>
              </w:rPr>
            </w:pPr>
          </w:p>
        </w:tc>
        <w:tc>
          <w:tcPr>
            <w:tcW w:w="3597" w:type="dxa"/>
          </w:tcPr>
          <w:p w14:paraId="454753D9" w14:textId="77777777" w:rsidR="00097E98" w:rsidRPr="00442838" w:rsidRDefault="00097E98" w:rsidP="000F163C">
            <w:pPr>
              <w:rPr>
                <w:sz w:val="24"/>
              </w:rPr>
            </w:pPr>
          </w:p>
        </w:tc>
        <w:tc>
          <w:tcPr>
            <w:tcW w:w="3597" w:type="dxa"/>
          </w:tcPr>
          <w:p w14:paraId="5C689388" w14:textId="77777777" w:rsidR="00097E98" w:rsidRPr="00442838" w:rsidRDefault="00097E98" w:rsidP="000F163C">
            <w:pPr>
              <w:rPr>
                <w:sz w:val="24"/>
              </w:rPr>
            </w:pPr>
          </w:p>
        </w:tc>
      </w:tr>
    </w:tbl>
    <w:p w14:paraId="56CC02B1" w14:textId="77777777" w:rsidR="00097E98" w:rsidRPr="00442838" w:rsidRDefault="00097E98" w:rsidP="00097E98">
      <w:pPr>
        <w:rPr>
          <w:sz w:val="24"/>
        </w:rPr>
      </w:pPr>
    </w:p>
    <w:p w14:paraId="6B902D78" w14:textId="77777777" w:rsidR="00097E98" w:rsidRPr="00442838" w:rsidRDefault="00097E98" w:rsidP="00097E98">
      <w:pPr>
        <w:rPr>
          <w:sz w:val="24"/>
        </w:rPr>
      </w:pPr>
      <w:r w:rsidRPr="00442838">
        <w:rPr>
          <w:sz w:val="24"/>
        </w:rPr>
        <w:t>Sprites:</w:t>
      </w:r>
    </w:p>
    <w:p w14:paraId="152D4763" w14:textId="77777777" w:rsidR="00097E98" w:rsidRPr="00442838" w:rsidRDefault="00097E98" w:rsidP="00097E98">
      <w:pPr>
        <w:rPr>
          <w:sz w:val="24"/>
        </w:rPr>
      </w:pPr>
      <w:r w:rsidRPr="00442838">
        <w:rPr>
          <w:sz w:val="24"/>
        </w:rPr>
        <w:br w:type="page"/>
      </w:r>
    </w:p>
    <w:p w14:paraId="05185EEF" w14:textId="77777777" w:rsidR="00097E98" w:rsidRPr="00442838" w:rsidRDefault="00097E98" w:rsidP="00097E98">
      <w:pPr>
        <w:rPr>
          <w:sz w:val="24"/>
        </w:rPr>
      </w:pPr>
      <w:r w:rsidRPr="00442838">
        <w:rPr>
          <w:sz w:val="24"/>
        </w:rPr>
        <w:lastRenderedPageBreak/>
        <w:t>Family Page</w:t>
      </w:r>
    </w:p>
    <w:p w14:paraId="12FEB29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172F4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5E459B3" w14:textId="77777777" w:rsidTr="000F163C">
        <w:trPr>
          <w:trHeight w:val="896"/>
        </w:trPr>
        <w:tc>
          <w:tcPr>
            <w:tcW w:w="1251" w:type="dxa"/>
          </w:tcPr>
          <w:p w14:paraId="247E0632" w14:textId="77777777" w:rsidR="00097E98" w:rsidRPr="00442838" w:rsidRDefault="00097E98" w:rsidP="000F163C">
            <w:pPr>
              <w:spacing w:line="360" w:lineRule="auto"/>
            </w:pPr>
            <w:r w:rsidRPr="00442838">
              <w:t>Pokemon</w:t>
            </w:r>
          </w:p>
          <w:p w14:paraId="11C07D9D" w14:textId="77777777" w:rsidR="00097E98" w:rsidRPr="00442838" w:rsidRDefault="00097E98" w:rsidP="000F163C">
            <w:pPr>
              <w:spacing w:line="360" w:lineRule="auto"/>
            </w:pPr>
            <w:r w:rsidRPr="00442838">
              <w:t>Name</w:t>
            </w:r>
          </w:p>
        </w:tc>
        <w:tc>
          <w:tcPr>
            <w:tcW w:w="1652" w:type="dxa"/>
          </w:tcPr>
          <w:p w14:paraId="209FB486" w14:textId="77777777" w:rsidR="00097E98" w:rsidRPr="00442838" w:rsidRDefault="00097E98" w:rsidP="000F163C">
            <w:pPr>
              <w:spacing w:line="360" w:lineRule="auto"/>
            </w:pPr>
            <w:r w:rsidRPr="00442838">
              <w:t>Pokemon Number</w:t>
            </w:r>
          </w:p>
        </w:tc>
        <w:tc>
          <w:tcPr>
            <w:tcW w:w="3719" w:type="dxa"/>
          </w:tcPr>
          <w:p w14:paraId="29DD2CE8" w14:textId="77777777" w:rsidR="00097E98" w:rsidRPr="00442838" w:rsidRDefault="00097E98" w:rsidP="000F163C">
            <w:pPr>
              <w:spacing w:line="360" w:lineRule="auto"/>
            </w:pPr>
            <w:r w:rsidRPr="00442838">
              <w:t>Base Stats</w:t>
            </w:r>
          </w:p>
          <w:p w14:paraId="25108AE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6ADE331" w14:textId="77777777" w:rsidR="00097E98" w:rsidRPr="00442838" w:rsidRDefault="00097E98" w:rsidP="000F163C">
            <w:pPr>
              <w:spacing w:line="360" w:lineRule="auto"/>
            </w:pPr>
            <w:r w:rsidRPr="00442838">
              <w:t>Ability</w:t>
            </w:r>
          </w:p>
        </w:tc>
        <w:tc>
          <w:tcPr>
            <w:tcW w:w="724" w:type="dxa"/>
          </w:tcPr>
          <w:p w14:paraId="57F17A68" w14:textId="77777777" w:rsidR="00097E98" w:rsidRPr="00442838" w:rsidRDefault="00097E98" w:rsidP="000F163C">
            <w:pPr>
              <w:spacing w:line="360" w:lineRule="auto"/>
            </w:pPr>
            <w:r w:rsidRPr="00442838">
              <w:t>Type 1</w:t>
            </w:r>
          </w:p>
        </w:tc>
        <w:tc>
          <w:tcPr>
            <w:tcW w:w="724" w:type="dxa"/>
          </w:tcPr>
          <w:p w14:paraId="65F1DD0B" w14:textId="77777777" w:rsidR="00097E98" w:rsidRPr="00442838" w:rsidRDefault="00097E98" w:rsidP="000F163C">
            <w:pPr>
              <w:spacing w:line="360" w:lineRule="auto"/>
            </w:pPr>
            <w:r w:rsidRPr="00442838">
              <w:t>Type 2</w:t>
            </w:r>
          </w:p>
        </w:tc>
        <w:tc>
          <w:tcPr>
            <w:tcW w:w="1976" w:type="dxa"/>
          </w:tcPr>
          <w:p w14:paraId="0AB9D31B" w14:textId="77777777" w:rsidR="00097E98" w:rsidRPr="00442838" w:rsidRDefault="00097E98" w:rsidP="000F163C">
            <w:pPr>
              <w:spacing w:line="360" w:lineRule="auto"/>
            </w:pPr>
            <w:r w:rsidRPr="00442838">
              <w:t>Evolution</w:t>
            </w:r>
          </w:p>
        </w:tc>
      </w:tr>
      <w:tr w:rsidR="00097E98" w:rsidRPr="00442838" w14:paraId="1ACD2548" w14:textId="77777777" w:rsidTr="000F163C">
        <w:trPr>
          <w:trHeight w:val="454"/>
        </w:trPr>
        <w:tc>
          <w:tcPr>
            <w:tcW w:w="1251" w:type="dxa"/>
          </w:tcPr>
          <w:p w14:paraId="7451E5EA" w14:textId="77777777" w:rsidR="00097E98" w:rsidRPr="00442838" w:rsidRDefault="00097E98" w:rsidP="000F163C">
            <w:pPr>
              <w:spacing w:line="360" w:lineRule="auto"/>
            </w:pPr>
          </w:p>
        </w:tc>
        <w:tc>
          <w:tcPr>
            <w:tcW w:w="1652" w:type="dxa"/>
          </w:tcPr>
          <w:p w14:paraId="04EE4390" w14:textId="77777777" w:rsidR="00097E98" w:rsidRPr="00442838" w:rsidRDefault="00097E98" w:rsidP="000F163C">
            <w:pPr>
              <w:spacing w:line="360" w:lineRule="auto"/>
            </w:pPr>
          </w:p>
        </w:tc>
        <w:tc>
          <w:tcPr>
            <w:tcW w:w="3719" w:type="dxa"/>
          </w:tcPr>
          <w:p w14:paraId="43A2A109" w14:textId="77777777" w:rsidR="00097E98" w:rsidRPr="00442838" w:rsidRDefault="00097E98" w:rsidP="000F163C">
            <w:pPr>
              <w:spacing w:line="360" w:lineRule="auto"/>
            </w:pPr>
          </w:p>
        </w:tc>
        <w:tc>
          <w:tcPr>
            <w:tcW w:w="880" w:type="dxa"/>
          </w:tcPr>
          <w:p w14:paraId="5108B92D" w14:textId="77777777" w:rsidR="00097E98" w:rsidRPr="00442838" w:rsidRDefault="00097E98" w:rsidP="000F163C">
            <w:pPr>
              <w:spacing w:line="360" w:lineRule="auto"/>
            </w:pPr>
          </w:p>
        </w:tc>
        <w:tc>
          <w:tcPr>
            <w:tcW w:w="724" w:type="dxa"/>
          </w:tcPr>
          <w:p w14:paraId="56B4C432" w14:textId="77777777" w:rsidR="00097E98" w:rsidRPr="00442838" w:rsidRDefault="00097E98" w:rsidP="000F163C">
            <w:pPr>
              <w:spacing w:line="360" w:lineRule="auto"/>
            </w:pPr>
          </w:p>
        </w:tc>
        <w:tc>
          <w:tcPr>
            <w:tcW w:w="724" w:type="dxa"/>
          </w:tcPr>
          <w:p w14:paraId="6FD78BA0" w14:textId="77777777" w:rsidR="00097E98" w:rsidRPr="00442838" w:rsidRDefault="00097E98" w:rsidP="000F163C">
            <w:pPr>
              <w:spacing w:line="360" w:lineRule="auto"/>
            </w:pPr>
          </w:p>
        </w:tc>
        <w:tc>
          <w:tcPr>
            <w:tcW w:w="1976" w:type="dxa"/>
          </w:tcPr>
          <w:p w14:paraId="3B1474AF" w14:textId="77777777" w:rsidR="00097E98" w:rsidRPr="00442838" w:rsidRDefault="00097E98" w:rsidP="000F163C">
            <w:pPr>
              <w:spacing w:line="360" w:lineRule="auto"/>
            </w:pPr>
          </w:p>
        </w:tc>
      </w:tr>
      <w:tr w:rsidR="00097E98" w:rsidRPr="00442838" w14:paraId="01E4D32B" w14:textId="77777777" w:rsidTr="000F163C">
        <w:trPr>
          <w:trHeight w:val="441"/>
        </w:trPr>
        <w:tc>
          <w:tcPr>
            <w:tcW w:w="1251" w:type="dxa"/>
          </w:tcPr>
          <w:p w14:paraId="4B1C0E7A" w14:textId="77777777" w:rsidR="00097E98" w:rsidRPr="00442838" w:rsidRDefault="00097E98" w:rsidP="000F163C">
            <w:pPr>
              <w:spacing w:line="360" w:lineRule="auto"/>
            </w:pPr>
          </w:p>
        </w:tc>
        <w:tc>
          <w:tcPr>
            <w:tcW w:w="1652" w:type="dxa"/>
          </w:tcPr>
          <w:p w14:paraId="0E643790" w14:textId="77777777" w:rsidR="00097E98" w:rsidRPr="00442838" w:rsidRDefault="00097E98" w:rsidP="000F163C">
            <w:pPr>
              <w:spacing w:line="360" w:lineRule="auto"/>
            </w:pPr>
          </w:p>
        </w:tc>
        <w:tc>
          <w:tcPr>
            <w:tcW w:w="3719" w:type="dxa"/>
          </w:tcPr>
          <w:p w14:paraId="35B44F9A" w14:textId="77777777" w:rsidR="00097E98" w:rsidRPr="00442838" w:rsidRDefault="00097E98" w:rsidP="000F163C">
            <w:pPr>
              <w:spacing w:line="360" w:lineRule="auto"/>
            </w:pPr>
          </w:p>
        </w:tc>
        <w:tc>
          <w:tcPr>
            <w:tcW w:w="880" w:type="dxa"/>
          </w:tcPr>
          <w:p w14:paraId="615E9AF0" w14:textId="77777777" w:rsidR="00097E98" w:rsidRPr="00442838" w:rsidRDefault="00097E98" w:rsidP="000F163C">
            <w:pPr>
              <w:spacing w:line="360" w:lineRule="auto"/>
            </w:pPr>
          </w:p>
        </w:tc>
        <w:tc>
          <w:tcPr>
            <w:tcW w:w="724" w:type="dxa"/>
          </w:tcPr>
          <w:p w14:paraId="056ADAC8" w14:textId="77777777" w:rsidR="00097E98" w:rsidRPr="00442838" w:rsidRDefault="00097E98" w:rsidP="000F163C">
            <w:pPr>
              <w:spacing w:line="360" w:lineRule="auto"/>
            </w:pPr>
          </w:p>
        </w:tc>
        <w:tc>
          <w:tcPr>
            <w:tcW w:w="724" w:type="dxa"/>
          </w:tcPr>
          <w:p w14:paraId="6F57EC37" w14:textId="77777777" w:rsidR="00097E98" w:rsidRPr="00442838" w:rsidRDefault="00097E98" w:rsidP="000F163C">
            <w:pPr>
              <w:spacing w:line="360" w:lineRule="auto"/>
            </w:pPr>
          </w:p>
        </w:tc>
        <w:tc>
          <w:tcPr>
            <w:tcW w:w="1976" w:type="dxa"/>
          </w:tcPr>
          <w:p w14:paraId="1B0DF7B6" w14:textId="77777777" w:rsidR="00097E98" w:rsidRPr="00442838" w:rsidRDefault="00097E98" w:rsidP="000F163C">
            <w:pPr>
              <w:spacing w:line="360" w:lineRule="auto"/>
            </w:pPr>
          </w:p>
        </w:tc>
      </w:tr>
      <w:tr w:rsidR="00097E98" w:rsidRPr="00442838" w14:paraId="6EC911CF" w14:textId="77777777" w:rsidTr="000F163C">
        <w:trPr>
          <w:trHeight w:val="441"/>
        </w:trPr>
        <w:tc>
          <w:tcPr>
            <w:tcW w:w="1251" w:type="dxa"/>
          </w:tcPr>
          <w:p w14:paraId="4285C820" w14:textId="77777777" w:rsidR="00097E98" w:rsidRPr="00442838" w:rsidRDefault="00097E98" w:rsidP="000F163C">
            <w:pPr>
              <w:spacing w:line="360" w:lineRule="auto"/>
            </w:pPr>
          </w:p>
        </w:tc>
        <w:tc>
          <w:tcPr>
            <w:tcW w:w="1652" w:type="dxa"/>
          </w:tcPr>
          <w:p w14:paraId="215B539D" w14:textId="77777777" w:rsidR="00097E98" w:rsidRPr="00442838" w:rsidRDefault="00097E98" w:rsidP="000F163C">
            <w:pPr>
              <w:spacing w:line="360" w:lineRule="auto"/>
            </w:pPr>
          </w:p>
        </w:tc>
        <w:tc>
          <w:tcPr>
            <w:tcW w:w="3719" w:type="dxa"/>
          </w:tcPr>
          <w:p w14:paraId="47A36C4D" w14:textId="77777777" w:rsidR="00097E98" w:rsidRPr="00442838" w:rsidRDefault="00097E98" w:rsidP="000F163C">
            <w:pPr>
              <w:spacing w:line="360" w:lineRule="auto"/>
            </w:pPr>
          </w:p>
        </w:tc>
        <w:tc>
          <w:tcPr>
            <w:tcW w:w="880" w:type="dxa"/>
          </w:tcPr>
          <w:p w14:paraId="637E9DA3" w14:textId="77777777" w:rsidR="00097E98" w:rsidRPr="00442838" w:rsidRDefault="00097E98" w:rsidP="000F163C">
            <w:pPr>
              <w:spacing w:line="360" w:lineRule="auto"/>
            </w:pPr>
          </w:p>
        </w:tc>
        <w:tc>
          <w:tcPr>
            <w:tcW w:w="724" w:type="dxa"/>
          </w:tcPr>
          <w:p w14:paraId="0B7263FD" w14:textId="77777777" w:rsidR="00097E98" w:rsidRPr="00442838" w:rsidRDefault="00097E98" w:rsidP="000F163C">
            <w:pPr>
              <w:spacing w:line="360" w:lineRule="auto"/>
            </w:pPr>
          </w:p>
        </w:tc>
        <w:tc>
          <w:tcPr>
            <w:tcW w:w="724" w:type="dxa"/>
          </w:tcPr>
          <w:p w14:paraId="3E72985C" w14:textId="77777777" w:rsidR="00097E98" w:rsidRPr="00442838" w:rsidRDefault="00097E98" w:rsidP="000F163C">
            <w:pPr>
              <w:spacing w:line="360" w:lineRule="auto"/>
            </w:pPr>
          </w:p>
        </w:tc>
        <w:tc>
          <w:tcPr>
            <w:tcW w:w="1976" w:type="dxa"/>
          </w:tcPr>
          <w:p w14:paraId="4D4BC4C8" w14:textId="77777777" w:rsidR="00097E98" w:rsidRPr="00442838" w:rsidRDefault="00097E98" w:rsidP="000F163C">
            <w:pPr>
              <w:spacing w:line="360" w:lineRule="auto"/>
            </w:pPr>
          </w:p>
        </w:tc>
      </w:tr>
      <w:tr w:rsidR="00097E98" w:rsidRPr="00442838" w14:paraId="34FD2DCB" w14:textId="77777777" w:rsidTr="000F163C">
        <w:trPr>
          <w:trHeight w:val="896"/>
        </w:trPr>
        <w:tc>
          <w:tcPr>
            <w:tcW w:w="1251" w:type="dxa"/>
          </w:tcPr>
          <w:p w14:paraId="32BD1448" w14:textId="77777777" w:rsidR="00097E98" w:rsidRPr="00442838" w:rsidRDefault="00097E98" w:rsidP="000F163C">
            <w:pPr>
              <w:spacing w:line="360" w:lineRule="auto"/>
            </w:pPr>
          </w:p>
        </w:tc>
        <w:tc>
          <w:tcPr>
            <w:tcW w:w="1652" w:type="dxa"/>
          </w:tcPr>
          <w:p w14:paraId="1ABFDF28" w14:textId="77777777" w:rsidR="00097E98" w:rsidRPr="00442838" w:rsidRDefault="00097E98" w:rsidP="000F163C">
            <w:pPr>
              <w:spacing w:line="360" w:lineRule="auto"/>
            </w:pPr>
          </w:p>
        </w:tc>
        <w:tc>
          <w:tcPr>
            <w:tcW w:w="3719" w:type="dxa"/>
          </w:tcPr>
          <w:p w14:paraId="4DE0C292" w14:textId="77777777" w:rsidR="00097E98" w:rsidRPr="00442838" w:rsidRDefault="00097E98" w:rsidP="000F163C">
            <w:pPr>
              <w:spacing w:line="360" w:lineRule="auto"/>
            </w:pPr>
          </w:p>
        </w:tc>
        <w:tc>
          <w:tcPr>
            <w:tcW w:w="880" w:type="dxa"/>
          </w:tcPr>
          <w:p w14:paraId="429527FE" w14:textId="77777777" w:rsidR="00097E98" w:rsidRPr="00442838" w:rsidRDefault="00097E98" w:rsidP="000F163C">
            <w:pPr>
              <w:spacing w:line="360" w:lineRule="auto"/>
            </w:pPr>
          </w:p>
        </w:tc>
        <w:tc>
          <w:tcPr>
            <w:tcW w:w="724" w:type="dxa"/>
          </w:tcPr>
          <w:p w14:paraId="6F2C03A7" w14:textId="77777777" w:rsidR="00097E98" w:rsidRPr="00442838" w:rsidRDefault="00097E98" w:rsidP="000F163C">
            <w:pPr>
              <w:spacing w:line="360" w:lineRule="auto"/>
            </w:pPr>
          </w:p>
        </w:tc>
        <w:tc>
          <w:tcPr>
            <w:tcW w:w="724" w:type="dxa"/>
          </w:tcPr>
          <w:p w14:paraId="06950958" w14:textId="77777777" w:rsidR="00097E98" w:rsidRPr="00442838" w:rsidRDefault="00097E98" w:rsidP="000F163C">
            <w:pPr>
              <w:spacing w:line="360" w:lineRule="auto"/>
            </w:pPr>
          </w:p>
        </w:tc>
        <w:tc>
          <w:tcPr>
            <w:tcW w:w="1976" w:type="dxa"/>
          </w:tcPr>
          <w:p w14:paraId="1E942932" w14:textId="77777777" w:rsidR="00097E98" w:rsidRPr="00442838" w:rsidRDefault="00097E98" w:rsidP="000F163C">
            <w:pPr>
              <w:spacing w:line="360" w:lineRule="auto"/>
            </w:pPr>
          </w:p>
        </w:tc>
      </w:tr>
    </w:tbl>
    <w:p w14:paraId="6FD29B49" w14:textId="77777777" w:rsidR="00097E98" w:rsidRPr="00442838" w:rsidRDefault="00097E98" w:rsidP="00097E98">
      <w:pPr>
        <w:rPr>
          <w:sz w:val="24"/>
        </w:rPr>
      </w:pPr>
    </w:p>
    <w:p w14:paraId="7D9C37D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115827" w14:textId="77777777" w:rsidTr="000F163C">
        <w:tc>
          <w:tcPr>
            <w:tcW w:w="3596" w:type="dxa"/>
          </w:tcPr>
          <w:p w14:paraId="6D179B9B" w14:textId="77777777" w:rsidR="00097E98" w:rsidRPr="00442838" w:rsidRDefault="00097E98" w:rsidP="000F163C">
            <w:pPr>
              <w:rPr>
                <w:sz w:val="24"/>
              </w:rPr>
            </w:pPr>
          </w:p>
        </w:tc>
        <w:tc>
          <w:tcPr>
            <w:tcW w:w="3597" w:type="dxa"/>
          </w:tcPr>
          <w:p w14:paraId="3DB97B6D" w14:textId="77777777" w:rsidR="00097E98" w:rsidRPr="00442838" w:rsidRDefault="00097E98" w:rsidP="000F163C">
            <w:pPr>
              <w:rPr>
                <w:sz w:val="24"/>
              </w:rPr>
            </w:pPr>
          </w:p>
        </w:tc>
        <w:tc>
          <w:tcPr>
            <w:tcW w:w="3597" w:type="dxa"/>
          </w:tcPr>
          <w:p w14:paraId="0FC0D0A7" w14:textId="77777777" w:rsidR="00097E98" w:rsidRPr="00442838" w:rsidRDefault="00097E98" w:rsidP="000F163C">
            <w:pPr>
              <w:rPr>
                <w:sz w:val="24"/>
              </w:rPr>
            </w:pPr>
          </w:p>
        </w:tc>
      </w:tr>
      <w:tr w:rsidR="00097E98" w:rsidRPr="00442838" w14:paraId="1B2D55AC" w14:textId="77777777" w:rsidTr="000F163C">
        <w:tc>
          <w:tcPr>
            <w:tcW w:w="3596" w:type="dxa"/>
          </w:tcPr>
          <w:p w14:paraId="7B6FC6ED" w14:textId="77777777" w:rsidR="00097E98" w:rsidRPr="00442838" w:rsidRDefault="00097E98" w:rsidP="000F163C">
            <w:pPr>
              <w:rPr>
                <w:sz w:val="24"/>
              </w:rPr>
            </w:pPr>
          </w:p>
        </w:tc>
        <w:tc>
          <w:tcPr>
            <w:tcW w:w="3597" w:type="dxa"/>
          </w:tcPr>
          <w:p w14:paraId="0A2F6E8F" w14:textId="77777777" w:rsidR="00097E98" w:rsidRPr="00442838" w:rsidRDefault="00097E98" w:rsidP="000F163C">
            <w:pPr>
              <w:rPr>
                <w:sz w:val="24"/>
              </w:rPr>
            </w:pPr>
          </w:p>
        </w:tc>
        <w:tc>
          <w:tcPr>
            <w:tcW w:w="3597" w:type="dxa"/>
          </w:tcPr>
          <w:p w14:paraId="58B10C2F" w14:textId="77777777" w:rsidR="00097E98" w:rsidRPr="00442838" w:rsidRDefault="00097E98" w:rsidP="000F163C">
            <w:pPr>
              <w:rPr>
                <w:sz w:val="24"/>
              </w:rPr>
            </w:pPr>
          </w:p>
        </w:tc>
      </w:tr>
    </w:tbl>
    <w:p w14:paraId="353C5EDB" w14:textId="77777777" w:rsidR="00097E98" w:rsidRPr="00442838" w:rsidRDefault="00097E98" w:rsidP="00097E98">
      <w:pPr>
        <w:rPr>
          <w:sz w:val="24"/>
        </w:rPr>
      </w:pPr>
    </w:p>
    <w:p w14:paraId="680FDA50" w14:textId="77777777" w:rsidR="00097E98" w:rsidRPr="00442838" w:rsidRDefault="00097E98" w:rsidP="00097E98">
      <w:pPr>
        <w:rPr>
          <w:sz w:val="24"/>
        </w:rPr>
      </w:pPr>
      <w:r w:rsidRPr="00442838">
        <w:rPr>
          <w:sz w:val="24"/>
        </w:rPr>
        <w:t>Sprites:</w:t>
      </w:r>
    </w:p>
    <w:p w14:paraId="43371856" w14:textId="77777777" w:rsidR="00097E98" w:rsidRPr="00442838" w:rsidRDefault="00097E98" w:rsidP="00097E98">
      <w:pPr>
        <w:rPr>
          <w:sz w:val="24"/>
        </w:rPr>
      </w:pPr>
      <w:r w:rsidRPr="00442838">
        <w:rPr>
          <w:sz w:val="24"/>
        </w:rPr>
        <w:br w:type="page"/>
      </w:r>
    </w:p>
    <w:p w14:paraId="33AD7CF3" w14:textId="77777777" w:rsidR="00097E98" w:rsidRPr="00442838" w:rsidRDefault="00097E98" w:rsidP="00097E98">
      <w:pPr>
        <w:rPr>
          <w:sz w:val="24"/>
        </w:rPr>
      </w:pPr>
      <w:r w:rsidRPr="00442838">
        <w:rPr>
          <w:sz w:val="24"/>
        </w:rPr>
        <w:lastRenderedPageBreak/>
        <w:t>Family Page</w:t>
      </w:r>
    </w:p>
    <w:p w14:paraId="219F4AB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0269E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59C8A4" w14:textId="77777777" w:rsidTr="000F163C">
        <w:trPr>
          <w:trHeight w:val="896"/>
        </w:trPr>
        <w:tc>
          <w:tcPr>
            <w:tcW w:w="1251" w:type="dxa"/>
          </w:tcPr>
          <w:p w14:paraId="32A4D24D" w14:textId="77777777" w:rsidR="00097E98" w:rsidRPr="00442838" w:rsidRDefault="00097E98" w:rsidP="000F163C">
            <w:pPr>
              <w:spacing w:line="360" w:lineRule="auto"/>
            </w:pPr>
            <w:r w:rsidRPr="00442838">
              <w:t>Pokemon</w:t>
            </w:r>
          </w:p>
          <w:p w14:paraId="7824ADA9" w14:textId="77777777" w:rsidR="00097E98" w:rsidRPr="00442838" w:rsidRDefault="00097E98" w:rsidP="000F163C">
            <w:pPr>
              <w:spacing w:line="360" w:lineRule="auto"/>
            </w:pPr>
            <w:r w:rsidRPr="00442838">
              <w:t>Name</w:t>
            </w:r>
          </w:p>
        </w:tc>
        <w:tc>
          <w:tcPr>
            <w:tcW w:w="1652" w:type="dxa"/>
          </w:tcPr>
          <w:p w14:paraId="3227167F" w14:textId="77777777" w:rsidR="00097E98" w:rsidRPr="00442838" w:rsidRDefault="00097E98" w:rsidP="000F163C">
            <w:pPr>
              <w:spacing w:line="360" w:lineRule="auto"/>
            </w:pPr>
            <w:r w:rsidRPr="00442838">
              <w:t>Pokemon Number</w:t>
            </w:r>
          </w:p>
        </w:tc>
        <w:tc>
          <w:tcPr>
            <w:tcW w:w="3719" w:type="dxa"/>
          </w:tcPr>
          <w:p w14:paraId="2096C168" w14:textId="77777777" w:rsidR="00097E98" w:rsidRPr="00442838" w:rsidRDefault="00097E98" w:rsidP="000F163C">
            <w:pPr>
              <w:spacing w:line="360" w:lineRule="auto"/>
            </w:pPr>
            <w:r w:rsidRPr="00442838">
              <w:t>Base Stats</w:t>
            </w:r>
          </w:p>
          <w:p w14:paraId="5286804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CF336C7" w14:textId="77777777" w:rsidR="00097E98" w:rsidRPr="00442838" w:rsidRDefault="00097E98" w:rsidP="000F163C">
            <w:pPr>
              <w:spacing w:line="360" w:lineRule="auto"/>
            </w:pPr>
            <w:r w:rsidRPr="00442838">
              <w:t>Ability</w:t>
            </w:r>
          </w:p>
        </w:tc>
        <w:tc>
          <w:tcPr>
            <w:tcW w:w="724" w:type="dxa"/>
          </w:tcPr>
          <w:p w14:paraId="698918C1" w14:textId="77777777" w:rsidR="00097E98" w:rsidRPr="00442838" w:rsidRDefault="00097E98" w:rsidP="000F163C">
            <w:pPr>
              <w:spacing w:line="360" w:lineRule="auto"/>
            </w:pPr>
            <w:r w:rsidRPr="00442838">
              <w:t>Type 1</w:t>
            </w:r>
          </w:p>
        </w:tc>
        <w:tc>
          <w:tcPr>
            <w:tcW w:w="724" w:type="dxa"/>
          </w:tcPr>
          <w:p w14:paraId="4B878140" w14:textId="77777777" w:rsidR="00097E98" w:rsidRPr="00442838" w:rsidRDefault="00097E98" w:rsidP="000F163C">
            <w:pPr>
              <w:spacing w:line="360" w:lineRule="auto"/>
            </w:pPr>
            <w:r w:rsidRPr="00442838">
              <w:t>Type 2</w:t>
            </w:r>
          </w:p>
        </w:tc>
        <w:tc>
          <w:tcPr>
            <w:tcW w:w="1976" w:type="dxa"/>
          </w:tcPr>
          <w:p w14:paraId="287645A0" w14:textId="77777777" w:rsidR="00097E98" w:rsidRPr="00442838" w:rsidRDefault="00097E98" w:rsidP="000F163C">
            <w:pPr>
              <w:spacing w:line="360" w:lineRule="auto"/>
            </w:pPr>
            <w:r w:rsidRPr="00442838">
              <w:t>Evolution</w:t>
            </w:r>
          </w:p>
        </w:tc>
      </w:tr>
      <w:tr w:rsidR="00097E98" w:rsidRPr="00442838" w14:paraId="2DDE1F18" w14:textId="77777777" w:rsidTr="000F163C">
        <w:trPr>
          <w:trHeight w:val="454"/>
        </w:trPr>
        <w:tc>
          <w:tcPr>
            <w:tcW w:w="1251" w:type="dxa"/>
          </w:tcPr>
          <w:p w14:paraId="7B731A49" w14:textId="77777777" w:rsidR="00097E98" w:rsidRPr="00442838" w:rsidRDefault="00097E98" w:rsidP="000F163C">
            <w:pPr>
              <w:spacing w:line="360" w:lineRule="auto"/>
            </w:pPr>
          </w:p>
        </w:tc>
        <w:tc>
          <w:tcPr>
            <w:tcW w:w="1652" w:type="dxa"/>
          </w:tcPr>
          <w:p w14:paraId="09C45324" w14:textId="77777777" w:rsidR="00097E98" w:rsidRPr="00442838" w:rsidRDefault="00097E98" w:rsidP="000F163C">
            <w:pPr>
              <w:spacing w:line="360" w:lineRule="auto"/>
            </w:pPr>
          </w:p>
        </w:tc>
        <w:tc>
          <w:tcPr>
            <w:tcW w:w="3719" w:type="dxa"/>
          </w:tcPr>
          <w:p w14:paraId="4BB63FDA" w14:textId="77777777" w:rsidR="00097E98" w:rsidRPr="00442838" w:rsidRDefault="00097E98" w:rsidP="000F163C">
            <w:pPr>
              <w:spacing w:line="360" w:lineRule="auto"/>
            </w:pPr>
          </w:p>
        </w:tc>
        <w:tc>
          <w:tcPr>
            <w:tcW w:w="880" w:type="dxa"/>
          </w:tcPr>
          <w:p w14:paraId="29BC7BBE" w14:textId="77777777" w:rsidR="00097E98" w:rsidRPr="00442838" w:rsidRDefault="00097E98" w:rsidP="000F163C">
            <w:pPr>
              <w:spacing w:line="360" w:lineRule="auto"/>
            </w:pPr>
          </w:p>
        </w:tc>
        <w:tc>
          <w:tcPr>
            <w:tcW w:w="724" w:type="dxa"/>
          </w:tcPr>
          <w:p w14:paraId="3EE3F0EE" w14:textId="77777777" w:rsidR="00097E98" w:rsidRPr="00442838" w:rsidRDefault="00097E98" w:rsidP="000F163C">
            <w:pPr>
              <w:spacing w:line="360" w:lineRule="auto"/>
            </w:pPr>
          </w:p>
        </w:tc>
        <w:tc>
          <w:tcPr>
            <w:tcW w:w="724" w:type="dxa"/>
          </w:tcPr>
          <w:p w14:paraId="499EAA2F" w14:textId="77777777" w:rsidR="00097E98" w:rsidRPr="00442838" w:rsidRDefault="00097E98" w:rsidP="000F163C">
            <w:pPr>
              <w:spacing w:line="360" w:lineRule="auto"/>
            </w:pPr>
          </w:p>
        </w:tc>
        <w:tc>
          <w:tcPr>
            <w:tcW w:w="1976" w:type="dxa"/>
          </w:tcPr>
          <w:p w14:paraId="66F3B11A" w14:textId="77777777" w:rsidR="00097E98" w:rsidRPr="00442838" w:rsidRDefault="00097E98" w:rsidP="000F163C">
            <w:pPr>
              <w:spacing w:line="360" w:lineRule="auto"/>
            </w:pPr>
          </w:p>
        </w:tc>
      </w:tr>
      <w:tr w:rsidR="00097E98" w:rsidRPr="00442838" w14:paraId="18B7F70E" w14:textId="77777777" w:rsidTr="000F163C">
        <w:trPr>
          <w:trHeight w:val="441"/>
        </w:trPr>
        <w:tc>
          <w:tcPr>
            <w:tcW w:w="1251" w:type="dxa"/>
          </w:tcPr>
          <w:p w14:paraId="3D5B9DBB" w14:textId="77777777" w:rsidR="00097E98" w:rsidRPr="00442838" w:rsidRDefault="00097E98" w:rsidP="000F163C">
            <w:pPr>
              <w:spacing w:line="360" w:lineRule="auto"/>
            </w:pPr>
          </w:p>
        </w:tc>
        <w:tc>
          <w:tcPr>
            <w:tcW w:w="1652" w:type="dxa"/>
          </w:tcPr>
          <w:p w14:paraId="7EBEE9BE" w14:textId="77777777" w:rsidR="00097E98" w:rsidRPr="00442838" w:rsidRDefault="00097E98" w:rsidP="000F163C">
            <w:pPr>
              <w:spacing w:line="360" w:lineRule="auto"/>
            </w:pPr>
          </w:p>
        </w:tc>
        <w:tc>
          <w:tcPr>
            <w:tcW w:w="3719" w:type="dxa"/>
          </w:tcPr>
          <w:p w14:paraId="7D1A23EB" w14:textId="77777777" w:rsidR="00097E98" w:rsidRPr="00442838" w:rsidRDefault="00097E98" w:rsidP="000F163C">
            <w:pPr>
              <w:spacing w:line="360" w:lineRule="auto"/>
            </w:pPr>
          </w:p>
        </w:tc>
        <w:tc>
          <w:tcPr>
            <w:tcW w:w="880" w:type="dxa"/>
          </w:tcPr>
          <w:p w14:paraId="6EE0DEFC" w14:textId="77777777" w:rsidR="00097E98" w:rsidRPr="00442838" w:rsidRDefault="00097E98" w:rsidP="000F163C">
            <w:pPr>
              <w:spacing w:line="360" w:lineRule="auto"/>
            </w:pPr>
          </w:p>
        </w:tc>
        <w:tc>
          <w:tcPr>
            <w:tcW w:w="724" w:type="dxa"/>
          </w:tcPr>
          <w:p w14:paraId="43D76A0D" w14:textId="77777777" w:rsidR="00097E98" w:rsidRPr="00442838" w:rsidRDefault="00097E98" w:rsidP="000F163C">
            <w:pPr>
              <w:spacing w:line="360" w:lineRule="auto"/>
            </w:pPr>
          </w:p>
        </w:tc>
        <w:tc>
          <w:tcPr>
            <w:tcW w:w="724" w:type="dxa"/>
          </w:tcPr>
          <w:p w14:paraId="3A0C3BFB" w14:textId="77777777" w:rsidR="00097E98" w:rsidRPr="00442838" w:rsidRDefault="00097E98" w:rsidP="000F163C">
            <w:pPr>
              <w:spacing w:line="360" w:lineRule="auto"/>
            </w:pPr>
          </w:p>
        </w:tc>
        <w:tc>
          <w:tcPr>
            <w:tcW w:w="1976" w:type="dxa"/>
          </w:tcPr>
          <w:p w14:paraId="0265DC10" w14:textId="77777777" w:rsidR="00097E98" w:rsidRPr="00442838" w:rsidRDefault="00097E98" w:rsidP="000F163C">
            <w:pPr>
              <w:spacing w:line="360" w:lineRule="auto"/>
            </w:pPr>
          </w:p>
        </w:tc>
      </w:tr>
      <w:tr w:rsidR="00097E98" w:rsidRPr="00442838" w14:paraId="0FEC299D" w14:textId="77777777" w:rsidTr="000F163C">
        <w:trPr>
          <w:trHeight w:val="441"/>
        </w:trPr>
        <w:tc>
          <w:tcPr>
            <w:tcW w:w="1251" w:type="dxa"/>
          </w:tcPr>
          <w:p w14:paraId="648D9221" w14:textId="77777777" w:rsidR="00097E98" w:rsidRPr="00442838" w:rsidRDefault="00097E98" w:rsidP="000F163C">
            <w:pPr>
              <w:spacing w:line="360" w:lineRule="auto"/>
            </w:pPr>
          </w:p>
        </w:tc>
        <w:tc>
          <w:tcPr>
            <w:tcW w:w="1652" w:type="dxa"/>
          </w:tcPr>
          <w:p w14:paraId="262BD5C1" w14:textId="77777777" w:rsidR="00097E98" w:rsidRPr="00442838" w:rsidRDefault="00097E98" w:rsidP="000F163C">
            <w:pPr>
              <w:spacing w:line="360" w:lineRule="auto"/>
            </w:pPr>
          </w:p>
        </w:tc>
        <w:tc>
          <w:tcPr>
            <w:tcW w:w="3719" w:type="dxa"/>
          </w:tcPr>
          <w:p w14:paraId="7AB417D0" w14:textId="77777777" w:rsidR="00097E98" w:rsidRPr="00442838" w:rsidRDefault="00097E98" w:rsidP="000F163C">
            <w:pPr>
              <w:spacing w:line="360" w:lineRule="auto"/>
            </w:pPr>
          </w:p>
        </w:tc>
        <w:tc>
          <w:tcPr>
            <w:tcW w:w="880" w:type="dxa"/>
          </w:tcPr>
          <w:p w14:paraId="6A028A6F" w14:textId="77777777" w:rsidR="00097E98" w:rsidRPr="00442838" w:rsidRDefault="00097E98" w:rsidP="000F163C">
            <w:pPr>
              <w:spacing w:line="360" w:lineRule="auto"/>
            </w:pPr>
          </w:p>
        </w:tc>
        <w:tc>
          <w:tcPr>
            <w:tcW w:w="724" w:type="dxa"/>
          </w:tcPr>
          <w:p w14:paraId="7E85B889" w14:textId="77777777" w:rsidR="00097E98" w:rsidRPr="00442838" w:rsidRDefault="00097E98" w:rsidP="000F163C">
            <w:pPr>
              <w:spacing w:line="360" w:lineRule="auto"/>
            </w:pPr>
          </w:p>
        </w:tc>
        <w:tc>
          <w:tcPr>
            <w:tcW w:w="724" w:type="dxa"/>
          </w:tcPr>
          <w:p w14:paraId="6B055568" w14:textId="77777777" w:rsidR="00097E98" w:rsidRPr="00442838" w:rsidRDefault="00097E98" w:rsidP="000F163C">
            <w:pPr>
              <w:spacing w:line="360" w:lineRule="auto"/>
            </w:pPr>
          </w:p>
        </w:tc>
        <w:tc>
          <w:tcPr>
            <w:tcW w:w="1976" w:type="dxa"/>
          </w:tcPr>
          <w:p w14:paraId="46AA5783" w14:textId="77777777" w:rsidR="00097E98" w:rsidRPr="00442838" w:rsidRDefault="00097E98" w:rsidP="000F163C">
            <w:pPr>
              <w:spacing w:line="360" w:lineRule="auto"/>
            </w:pPr>
          </w:p>
        </w:tc>
      </w:tr>
      <w:tr w:rsidR="00097E98" w:rsidRPr="00442838" w14:paraId="68017E92" w14:textId="77777777" w:rsidTr="000F163C">
        <w:trPr>
          <w:trHeight w:val="896"/>
        </w:trPr>
        <w:tc>
          <w:tcPr>
            <w:tcW w:w="1251" w:type="dxa"/>
          </w:tcPr>
          <w:p w14:paraId="72052A86" w14:textId="77777777" w:rsidR="00097E98" w:rsidRPr="00442838" w:rsidRDefault="00097E98" w:rsidP="000F163C">
            <w:pPr>
              <w:spacing w:line="360" w:lineRule="auto"/>
            </w:pPr>
          </w:p>
        </w:tc>
        <w:tc>
          <w:tcPr>
            <w:tcW w:w="1652" w:type="dxa"/>
          </w:tcPr>
          <w:p w14:paraId="4B3D4340" w14:textId="77777777" w:rsidR="00097E98" w:rsidRPr="00442838" w:rsidRDefault="00097E98" w:rsidP="000F163C">
            <w:pPr>
              <w:spacing w:line="360" w:lineRule="auto"/>
            </w:pPr>
          </w:p>
        </w:tc>
        <w:tc>
          <w:tcPr>
            <w:tcW w:w="3719" w:type="dxa"/>
          </w:tcPr>
          <w:p w14:paraId="0849CFBC" w14:textId="77777777" w:rsidR="00097E98" w:rsidRPr="00442838" w:rsidRDefault="00097E98" w:rsidP="000F163C">
            <w:pPr>
              <w:spacing w:line="360" w:lineRule="auto"/>
            </w:pPr>
          </w:p>
        </w:tc>
        <w:tc>
          <w:tcPr>
            <w:tcW w:w="880" w:type="dxa"/>
          </w:tcPr>
          <w:p w14:paraId="12B31ED7" w14:textId="77777777" w:rsidR="00097E98" w:rsidRPr="00442838" w:rsidRDefault="00097E98" w:rsidP="000F163C">
            <w:pPr>
              <w:spacing w:line="360" w:lineRule="auto"/>
            </w:pPr>
          </w:p>
        </w:tc>
        <w:tc>
          <w:tcPr>
            <w:tcW w:w="724" w:type="dxa"/>
          </w:tcPr>
          <w:p w14:paraId="7CB2D2C7" w14:textId="77777777" w:rsidR="00097E98" w:rsidRPr="00442838" w:rsidRDefault="00097E98" w:rsidP="000F163C">
            <w:pPr>
              <w:spacing w:line="360" w:lineRule="auto"/>
            </w:pPr>
          </w:p>
        </w:tc>
        <w:tc>
          <w:tcPr>
            <w:tcW w:w="724" w:type="dxa"/>
          </w:tcPr>
          <w:p w14:paraId="734D10BB" w14:textId="77777777" w:rsidR="00097E98" w:rsidRPr="00442838" w:rsidRDefault="00097E98" w:rsidP="000F163C">
            <w:pPr>
              <w:spacing w:line="360" w:lineRule="auto"/>
            </w:pPr>
          </w:p>
        </w:tc>
        <w:tc>
          <w:tcPr>
            <w:tcW w:w="1976" w:type="dxa"/>
          </w:tcPr>
          <w:p w14:paraId="6E87BA43" w14:textId="77777777" w:rsidR="00097E98" w:rsidRPr="00442838" w:rsidRDefault="00097E98" w:rsidP="000F163C">
            <w:pPr>
              <w:spacing w:line="360" w:lineRule="auto"/>
            </w:pPr>
          </w:p>
        </w:tc>
      </w:tr>
    </w:tbl>
    <w:p w14:paraId="1C6185FA" w14:textId="77777777" w:rsidR="00097E98" w:rsidRPr="00442838" w:rsidRDefault="00097E98" w:rsidP="00097E98">
      <w:pPr>
        <w:rPr>
          <w:sz w:val="24"/>
        </w:rPr>
      </w:pPr>
    </w:p>
    <w:p w14:paraId="645D809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35D46F2" w14:textId="77777777" w:rsidTr="000F163C">
        <w:tc>
          <w:tcPr>
            <w:tcW w:w="3596" w:type="dxa"/>
          </w:tcPr>
          <w:p w14:paraId="721BFB19" w14:textId="77777777" w:rsidR="00097E98" w:rsidRPr="00442838" w:rsidRDefault="00097E98" w:rsidP="000F163C">
            <w:pPr>
              <w:rPr>
                <w:sz w:val="24"/>
              </w:rPr>
            </w:pPr>
          </w:p>
        </w:tc>
        <w:tc>
          <w:tcPr>
            <w:tcW w:w="3597" w:type="dxa"/>
          </w:tcPr>
          <w:p w14:paraId="367CD5C9" w14:textId="77777777" w:rsidR="00097E98" w:rsidRPr="00442838" w:rsidRDefault="00097E98" w:rsidP="000F163C">
            <w:pPr>
              <w:rPr>
                <w:sz w:val="24"/>
              </w:rPr>
            </w:pPr>
          </w:p>
        </w:tc>
        <w:tc>
          <w:tcPr>
            <w:tcW w:w="3597" w:type="dxa"/>
          </w:tcPr>
          <w:p w14:paraId="6E22427A" w14:textId="77777777" w:rsidR="00097E98" w:rsidRPr="00442838" w:rsidRDefault="00097E98" w:rsidP="000F163C">
            <w:pPr>
              <w:rPr>
                <w:sz w:val="24"/>
              </w:rPr>
            </w:pPr>
          </w:p>
        </w:tc>
      </w:tr>
      <w:tr w:rsidR="00097E98" w:rsidRPr="00442838" w14:paraId="46A5CB46" w14:textId="77777777" w:rsidTr="000F163C">
        <w:tc>
          <w:tcPr>
            <w:tcW w:w="3596" w:type="dxa"/>
          </w:tcPr>
          <w:p w14:paraId="1C7778E0" w14:textId="77777777" w:rsidR="00097E98" w:rsidRPr="00442838" w:rsidRDefault="00097E98" w:rsidP="000F163C">
            <w:pPr>
              <w:rPr>
                <w:sz w:val="24"/>
              </w:rPr>
            </w:pPr>
          </w:p>
        </w:tc>
        <w:tc>
          <w:tcPr>
            <w:tcW w:w="3597" w:type="dxa"/>
          </w:tcPr>
          <w:p w14:paraId="2E64DD60" w14:textId="77777777" w:rsidR="00097E98" w:rsidRPr="00442838" w:rsidRDefault="00097E98" w:rsidP="000F163C">
            <w:pPr>
              <w:rPr>
                <w:sz w:val="24"/>
              </w:rPr>
            </w:pPr>
          </w:p>
        </w:tc>
        <w:tc>
          <w:tcPr>
            <w:tcW w:w="3597" w:type="dxa"/>
          </w:tcPr>
          <w:p w14:paraId="6E8D87F6" w14:textId="77777777" w:rsidR="00097E98" w:rsidRPr="00442838" w:rsidRDefault="00097E98" w:rsidP="000F163C">
            <w:pPr>
              <w:rPr>
                <w:sz w:val="24"/>
              </w:rPr>
            </w:pPr>
          </w:p>
        </w:tc>
      </w:tr>
    </w:tbl>
    <w:p w14:paraId="61740D47" w14:textId="77777777" w:rsidR="00097E98" w:rsidRPr="00442838" w:rsidRDefault="00097E98" w:rsidP="00097E98">
      <w:pPr>
        <w:rPr>
          <w:sz w:val="24"/>
        </w:rPr>
      </w:pPr>
    </w:p>
    <w:p w14:paraId="3C2E3642" w14:textId="77777777" w:rsidR="00097E98" w:rsidRPr="00442838" w:rsidRDefault="00097E98" w:rsidP="00097E98">
      <w:pPr>
        <w:rPr>
          <w:sz w:val="24"/>
        </w:rPr>
      </w:pPr>
      <w:r w:rsidRPr="00442838">
        <w:rPr>
          <w:sz w:val="24"/>
        </w:rPr>
        <w:t>Sprites:</w:t>
      </w:r>
    </w:p>
    <w:p w14:paraId="53E4572B" w14:textId="77777777" w:rsidR="00097E98" w:rsidRPr="00442838" w:rsidRDefault="00097E98" w:rsidP="00097E98">
      <w:pPr>
        <w:rPr>
          <w:sz w:val="24"/>
        </w:rPr>
      </w:pPr>
      <w:r w:rsidRPr="00442838">
        <w:rPr>
          <w:sz w:val="24"/>
        </w:rPr>
        <w:br w:type="page"/>
      </w:r>
    </w:p>
    <w:p w14:paraId="79F0FA9D" w14:textId="77777777" w:rsidR="00097E98" w:rsidRPr="00442838" w:rsidRDefault="00097E98" w:rsidP="00097E98">
      <w:pPr>
        <w:rPr>
          <w:sz w:val="24"/>
        </w:rPr>
      </w:pPr>
      <w:r w:rsidRPr="00442838">
        <w:rPr>
          <w:sz w:val="24"/>
        </w:rPr>
        <w:lastRenderedPageBreak/>
        <w:t>Family Page</w:t>
      </w:r>
    </w:p>
    <w:p w14:paraId="2CCB4B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E25E2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14B9B02" w14:textId="77777777" w:rsidTr="000F163C">
        <w:trPr>
          <w:trHeight w:val="896"/>
        </w:trPr>
        <w:tc>
          <w:tcPr>
            <w:tcW w:w="1251" w:type="dxa"/>
          </w:tcPr>
          <w:p w14:paraId="5E631251" w14:textId="77777777" w:rsidR="00097E98" w:rsidRPr="00442838" w:rsidRDefault="00097E98" w:rsidP="000F163C">
            <w:pPr>
              <w:spacing w:line="360" w:lineRule="auto"/>
            </w:pPr>
            <w:r w:rsidRPr="00442838">
              <w:t>Pokemon</w:t>
            </w:r>
          </w:p>
          <w:p w14:paraId="19C2A730" w14:textId="77777777" w:rsidR="00097E98" w:rsidRPr="00442838" w:rsidRDefault="00097E98" w:rsidP="000F163C">
            <w:pPr>
              <w:spacing w:line="360" w:lineRule="auto"/>
            </w:pPr>
            <w:r w:rsidRPr="00442838">
              <w:t>Name</w:t>
            </w:r>
          </w:p>
        </w:tc>
        <w:tc>
          <w:tcPr>
            <w:tcW w:w="1652" w:type="dxa"/>
          </w:tcPr>
          <w:p w14:paraId="5B949648" w14:textId="77777777" w:rsidR="00097E98" w:rsidRPr="00442838" w:rsidRDefault="00097E98" w:rsidP="000F163C">
            <w:pPr>
              <w:spacing w:line="360" w:lineRule="auto"/>
            </w:pPr>
            <w:r w:rsidRPr="00442838">
              <w:t>Pokemon Number</w:t>
            </w:r>
          </w:p>
        </w:tc>
        <w:tc>
          <w:tcPr>
            <w:tcW w:w="3719" w:type="dxa"/>
          </w:tcPr>
          <w:p w14:paraId="6E562AAF" w14:textId="77777777" w:rsidR="00097E98" w:rsidRPr="00442838" w:rsidRDefault="00097E98" w:rsidP="000F163C">
            <w:pPr>
              <w:spacing w:line="360" w:lineRule="auto"/>
            </w:pPr>
            <w:r w:rsidRPr="00442838">
              <w:t>Base Stats</w:t>
            </w:r>
          </w:p>
          <w:p w14:paraId="7AB0764E"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EB77C8E" w14:textId="77777777" w:rsidR="00097E98" w:rsidRPr="00442838" w:rsidRDefault="00097E98" w:rsidP="000F163C">
            <w:pPr>
              <w:spacing w:line="360" w:lineRule="auto"/>
            </w:pPr>
            <w:r w:rsidRPr="00442838">
              <w:t>Ability</w:t>
            </w:r>
          </w:p>
        </w:tc>
        <w:tc>
          <w:tcPr>
            <w:tcW w:w="724" w:type="dxa"/>
          </w:tcPr>
          <w:p w14:paraId="403234EB" w14:textId="77777777" w:rsidR="00097E98" w:rsidRPr="00442838" w:rsidRDefault="00097E98" w:rsidP="000F163C">
            <w:pPr>
              <w:spacing w:line="360" w:lineRule="auto"/>
            </w:pPr>
            <w:r w:rsidRPr="00442838">
              <w:t>Type 1</w:t>
            </w:r>
          </w:p>
        </w:tc>
        <w:tc>
          <w:tcPr>
            <w:tcW w:w="724" w:type="dxa"/>
          </w:tcPr>
          <w:p w14:paraId="6124F356" w14:textId="77777777" w:rsidR="00097E98" w:rsidRPr="00442838" w:rsidRDefault="00097E98" w:rsidP="000F163C">
            <w:pPr>
              <w:spacing w:line="360" w:lineRule="auto"/>
            </w:pPr>
            <w:r w:rsidRPr="00442838">
              <w:t>Type 2</w:t>
            </w:r>
          </w:p>
        </w:tc>
        <w:tc>
          <w:tcPr>
            <w:tcW w:w="1976" w:type="dxa"/>
          </w:tcPr>
          <w:p w14:paraId="61980D85" w14:textId="77777777" w:rsidR="00097E98" w:rsidRPr="00442838" w:rsidRDefault="00097E98" w:rsidP="000F163C">
            <w:pPr>
              <w:spacing w:line="360" w:lineRule="auto"/>
            </w:pPr>
            <w:r w:rsidRPr="00442838">
              <w:t>Evolution</w:t>
            </w:r>
          </w:p>
        </w:tc>
      </w:tr>
      <w:tr w:rsidR="00097E98" w:rsidRPr="00442838" w14:paraId="3F07E304" w14:textId="77777777" w:rsidTr="000F163C">
        <w:trPr>
          <w:trHeight w:val="454"/>
        </w:trPr>
        <w:tc>
          <w:tcPr>
            <w:tcW w:w="1251" w:type="dxa"/>
          </w:tcPr>
          <w:p w14:paraId="6C866095" w14:textId="77777777" w:rsidR="00097E98" w:rsidRPr="00442838" w:rsidRDefault="00097E98" w:rsidP="000F163C">
            <w:pPr>
              <w:spacing w:line="360" w:lineRule="auto"/>
            </w:pPr>
          </w:p>
        </w:tc>
        <w:tc>
          <w:tcPr>
            <w:tcW w:w="1652" w:type="dxa"/>
          </w:tcPr>
          <w:p w14:paraId="7A34318E" w14:textId="77777777" w:rsidR="00097E98" w:rsidRPr="00442838" w:rsidRDefault="00097E98" w:rsidP="000F163C">
            <w:pPr>
              <w:spacing w:line="360" w:lineRule="auto"/>
            </w:pPr>
          </w:p>
        </w:tc>
        <w:tc>
          <w:tcPr>
            <w:tcW w:w="3719" w:type="dxa"/>
          </w:tcPr>
          <w:p w14:paraId="3F5E177C" w14:textId="77777777" w:rsidR="00097E98" w:rsidRPr="00442838" w:rsidRDefault="00097E98" w:rsidP="000F163C">
            <w:pPr>
              <w:spacing w:line="360" w:lineRule="auto"/>
            </w:pPr>
          </w:p>
        </w:tc>
        <w:tc>
          <w:tcPr>
            <w:tcW w:w="880" w:type="dxa"/>
          </w:tcPr>
          <w:p w14:paraId="17B7D67A" w14:textId="77777777" w:rsidR="00097E98" w:rsidRPr="00442838" w:rsidRDefault="00097E98" w:rsidP="000F163C">
            <w:pPr>
              <w:spacing w:line="360" w:lineRule="auto"/>
            </w:pPr>
          </w:p>
        </w:tc>
        <w:tc>
          <w:tcPr>
            <w:tcW w:w="724" w:type="dxa"/>
          </w:tcPr>
          <w:p w14:paraId="02ABC56A" w14:textId="77777777" w:rsidR="00097E98" w:rsidRPr="00442838" w:rsidRDefault="00097E98" w:rsidP="000F163C">
            <w:pPr>
              <w:spacing w:line="360" w:lineRule="auto"/>
            </w:pPr>
          </w:p>
        </w:tc>
        <w:tc>
          <w:tcPr>
            <w:tcW w:w="724" w:type="dxa"/>
          </w:tcPr>
          <w:p w14:paraId="12C124BD" w14:textId="77777777" w:rsidR="00097E98" w:rsidRPr="00442838" w:rsidRDefault="00097E98" w:rsidP="000F163C">
            <w:pPr>
              <w:spacing w:line="360" w:lineRule="auto"/>
            </w:pPr>
          </w:p>
        </w:tc>
        <w:tc>
          <w:tcPr>
            <w:tcW w:w="1976" w:type="dxa"/>
          </w:tcPr>
          <w:p w14:paraId="16AB271B" w14:textId="77777777" w:rsidR="00097E98" w:rsidRPr="00442838" w:rsidRDefault="00097E98" w:rsidP="000F163C">
            <w:pPr>
              <w:spacing w:line="360" w:lineRule="auto"/>
            </w:pPr>
          </w:p>
        </w:tc>
      </w:tr>
      <w:tr w:rsidR="00097E98" w:rsidRPr="00442838" w14:paraId="4EE0A1F2" w14:textId="77777777" w:rsidTr="000F163C">
        <w:trPr>
          <w:trHeight w:val="441"/>
        </w:trPr>
        <w:tc>
          <w:tcPr>
            <w:tcW w:w="1251" w:type="dxa"/>
          </w:tcPr>
          <w:p w14:paraId="2C9CF0BD" w14:textId="77777777" w:rsidR="00097E98" w:rsidRPr="00442838" w:rsidRDefault="00097E98" w:rsidP="000F163C">
            <w:pPr>
              <w:spacing w:line="360" w:lineRule="auto"/>
            </w:pPr>
          </w:p>
        </w:tc>
        <w:tc>
          <w:tcPr>
            <w:tcW w:w="1652" w:type="dxa"/>
          </w:tcPr>
          <w:p w14:paraId="1BCC45CC" w14:textId="77777777" w:rsidR="00097E98" w:rsidRPr="00442838" w:rsidRDefault="00097E98" w:rsidP="000F163C">
            <w:pPr>
              <w:spacing w:line="360" w:lineRule="auto"/>
            </w:pPr>
          </w:p>
        </w:tc>
        <w:tc>
          <w:tcPr>
            <w:tcW w:w="3719" w:type="dxa"/>
          </w:tcPr>
          <w:p w14:paraId="069E735D" w14:textId="77777777" w:rsidR="00097E98" w:rsidRPr="00442838" w:rsidRDefault="00097E98" w:rsidP="000F163C">
            <w:pPr>
              <w:spacing w:line="360" w:lineRule="auto"/>
            </w:pPr>
          </w:p>
        </w:tc>
        <w:tc>
          <w:tcPr>
            <w:tcW w:w="880" w:type="dxa"/>
          </w:tcPr>
          <w:p w14:paraId="07BC5882" w14:textId="77777777" w:rsidR="00097E98" w:rsidRPr="00442838" w:rsidRDefault="00097E98" w:rsidP="000F163C">
            <w:pPr>
              <w:spacing w:line="360" w:lineRule="auto"/>
            </w:pPr>
          </w:p>
        </w:tc>
        <w:tc>
          <w:tcPr>
            <w:tcW w:w="724" w:type="dxa"/>
          </w:tcPr>
          <w:p w14:paraId="5F9C1CA9" w14:textId="77777777" w:rsidR="00097E98" w:rsidRPr="00442838" w:rsidRDefault="00097E98" w:rsidP="000F163C">
            <w:pPr>
              <w:spacing w:line="360" w:lineRule="auto"/>
            </w:pPr>
          </w:p>
        </w:tc>
        <w:tc>
          <w:tcPr>
            <w:tcW w:w="724" w:type="dxa"/>
          </w:tcPr>
          <w:p w14:paraId="03046A65" w14:textId="77777777" w:rsidR="00097E98" w:rsidRPr="00442838" w:rsidRDefault="00097E98" w:rsidP="000F163C">
            <w:pPr>
              <w:spacing w:line="360" w:lineRule="auto"/>
            </w:pPr>
          </w:p>
        </w:tc>
        <w:tc>
          <w:tcPr>
            <w:tcW w:w="1976" w:type="dxa"/>
          </w:tcPr>
          <w:p w14:paraId="5B7266DA" w14:textId="77777777" w:rsidR="00097E98" w:rsidRPr="00442838" w:rsidRDefault="00097E98" w:rsidP="000F163C">
            <w:pPr>
              <w:spacing w:line="360" w:lineRule="auto"/>
            </w:pPr>
          </w:p>
        </w:tc>
      </w:tr>
      <w:tr w:rsidR="00097E98" w:rsidRPr="00442838" w14:paraId="2E7AD63F" w14:textId="77777777" w:rsidTr="000F163C">
        <w:trPr>
          <w:trHeight w:val="441"/>
        </w:trPr>
        <w:tc>
          <w:tcPr>
            <w:tcW w:w="1251" w:type="dxa"/>
          </w:tcPr>
          <w:p w14:paraId="1AB1AF36" w14:textId="77777777" w:rsidR="00097E98" w:rsidRPr="00442838" w:rsidRDefault="00097E98" w:rsidP="000F163C">
            <w:pPr>
              <w:spacing w:line="360" w:lineRule="auto"/>
            </w:pPr>
          </w:p>
        </w:tc>
        <w:tc>
          <w:tcPr>
            <w:tcW w:w="1652" w:type="dxa"/>
          </w:tcPr>
          <w:p w14:paraId="2D9B6C7B" w14:textId="77777777" w:rsidR="00097E98" w:rsidRPr="00442838" w:rsidRDefault="00097E98" w:rsidP="000F163C">
            <w:pPr>
              <w:spacing w:line="360" w:lineRule="auto"/>
            </w:pPr>
          </w:p>
        </w:tc>
        <w:tc>
          <w:tcPr>
            <w:tcW w:w="3719" w:type="dxa"/>
          </w:tcPr>
          <w:p w14:paraId="3E9D778F" w14:textId="77777777" w:rsidR="00097E98" w:rsidRPr="00442838" w:rsidRDefault="00097E98" w:rsidP="000F163C">
            <w:pPr>
              <w:spacing w:line="360" w:lineRule="auto"/>
            </w:pPr>
          </w:p>
        </w:tc>
        <w:tc>
          <w:tcPr>
            <w:tcW w:w="880" w:type="dxa"/>
          </w:tcPr>
          <w:p w14:paraId="3A0090BA" w14:textId="77777777" w:rsidR="00097E98" w:rsidRPr="00442838" w:rsidRDefault="00097E98" w:rsidP="000F163C">
            <w:pPr>
              <w:spacing w:line="360" w:lineRule="auto"/>
            </w:pPr>
          </w:p>
        </w:tc>
        <w:tc>
          <w:tcPr>
            <w:tcW w:w="724" w:type="dxa"/>
          </w:tcPr>
          <w:p w14:paraId="42BCF900" w14:textId="77777777" w:rsidR="00097E98" w:rsidRPr="00442838" w:rsidRDefault="00097E98" w:rsidP="000F163C">
            <w:pPr>
              <w:spacing w:line="360" w:lineRule="auto"/>
            </w:pPr>
          </w:p>
        </w:tc>
        <w:tc>
          <w:tcPr>
            <w:tcW w:w="724" w:type="dxa"/>
          </w:tcPr>
          <w:p w14:paraId="66A94F23" w14:textId="77777777" w:rsidR="00097E98" w:rsidRPr="00442838" w:rsidRDefault="00097E98" w:rsidP="000F163C">
            <w:pPr>
              <w:spacing w:line="360" w:lineRule="auto"/>
            </w:pPr>
          </w:p>
        </w:tc>
        <w:tc>
          <w:tcPr>
            <w:tcW w:w="1976" w:type="dxa"/>
          </w:tcPr>
          <w:p w14:paraId="084DDF44" w14:textId="77777777" w:rsidR="00097E98" w:rsidRPr="00442838" w:rsidRDefault="00097E98" w:rsidP="000F163C">
            <w:pPr>
              <w:spacing w:line="360" w:lineRule="auto"/>
            </w:pPr>
          </w:p>
        </w:tc>
      </w:tr>
      <w:tr w:rsidR="00097E98" w:rsidRPr="00442838" w14:paraId="4B601A0B" w14:textId="77777777" w:rsidTr="000F163C">
        <w:trPr>
          <w:trHeight w:val="896"/>
        </w:trPr>
        <w:tc>
          <w:tcPr>
            <w:tcW w:w="1251" w:type="dxa"/>
          </w:tcPr>
          <w:p w14:paraId="3979FE9C" w14:textId="77777777" w:rsidR="00097E98" w:rsidRPr="00442838" w:rsidRDefault="00097E98" w:rsidP="000F163C">
            <w:pPr>
              <w:spacing w:line="360" w:lineRule="auto"/>
            </w:pPr>
          </w:p>
        </w:tc>
        <w:tc>
          <w:tcPr>
            <w:tcW w:w="1652" w:type="dxa"/>
          </w:tcPr>
          <w:p w14:paraId="18298AB4" w14:textId="77777777" w:rsidR="00097E98" w:rsidRPr="00442838" w:rsidRDefault="00097E98" w:rsidP="000F163C">
            <w:pPr>
              <w:spacing w:line="360" w:lineRule="auto"/>
            </w:pPr>
          </w:p>
        </w:tc>
        <w:tc>
          <w:tcPr>
            <w:tcW w:w="3719" w:type="dxa"/>
          </w:tcPr>
          <w:p w14:paraId="0CBAE1AD" w14:textId="77777777" w:rsidR="00097E98" w:rsidRPr="00442838" w:rsidRDefault="00097E98" w:rsidP="000F163C">
            <w:pPr>
              <w:spacing w:line="360" w:lineRule="auto"/>
            </w:pPr>
          </w:p>
        </w:tc>
        <w:tc>
          <w:tcPr>
            <w:tcW w:w="880" w:type="dxa"/>
          </w:tcPr>
          <w:p w14:paraId="78706BDB" w14:textId="77777777" w:rsidR="00097E98" w:rsidRPr="00442838" w:rsidRDefault="00097E98" w:rsidP="000F163C">
            <w:pPr>
              <w:spacing w:line="360" w:lineRule="auto"/>
            </w:pPr>
          </w:p>
        </w:tc>
        <w:tc>
          <w:tcPr>
            <w:tcW w:w="724" w:type="dxa"/>
          </w:tcPr>
          <w:p w14:paraId="0BE6B1BD" w14:textId="77777777" w:rsidR="00097E98" w:rsidRPr="00442838" w:rsidRDefault="00097E98" w:rsidP="000F163C">
            <w:pPr>
              <w:spacing w:line="360" w:lineRule="auto"/>
            </w:pPr>
          </w:p>
        </w:tc>
        <w:tc>
          <w:tcPr>
            <w:tcW w:w="724" w:type="dxa"/>
          </w:tcPr>
          <w:p w14:paraId="2C3D58D5" w14:textId="77777777" w:rsidR="00097E98" w:rsidRPr="00442838" w:rsidRDefault="00097E98" w:rsidP="000F163C">
            <w:pPr>
              <w:spacing w:line="360" w:lineRule="auto"/>
            </w:pPr>
          </w:p>
        </w:tc>
        <w:tc>
          <w:tcPr>
            <w:tcW w:w="1976" w:type="dxa"/>
          </w:tcPr>
          <w:p w14:paraId="4885AD8F" w14:textId="77777777" w:rsidR="00097E98" w:rsidRPr="00442838" w:rsidRDefault="00097E98" w:rsidP="000F163C">
            <w:pPr>
              <w:spacing w:line="360" w:lineRule="auto"/>
            </w:pPr>
          </w:p>
        </w:tc>
      </w:tr>
    </w:tbl>
    <w:p w14:paraId="40D402B2" w14:textId="77777777" w:rsidR="00097E98" w:rsidRPr="00442838" w:rsidRDefault="00097E98" w:rsidP="00097E98">
      <w:pPr>
        <w:rPr>
          <w:sz w:val="24"/>
        </w:rPr>
      </w:pPr>
    </w:p>
    <w:p w14:paraId="2078335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80CE12" w14:textId="77777777" w:rsidTr="000F163C">
        <w:tc>
          <w:tcPr>
            <w:tcW w:w="3596" w:type="dxa"/>
          </w:tcPr>
          <w:p w14:paraId="3E557D4C" w14:textId="77777777" w:rsidR="00097E98" w:rsidRPr="00442838" w:rsidRDefault="00097E98" w:rsidP="000F163C">
            <w:pPr>
              <w:rPr>
                <w:sz w:val="24"/>
              </w:rPr>
            </w:pPr>
          </w:p>
        </w:tc>
        <w:tc>
          <w:tcPr>
            <w:tcW w:w="3597" w:type="dxa"/>
          </w:tcPr>
          <w:p w14:paraId="70B4A266" w14:textId="77777777" w:rsidR="00097E98" w:rsidRPr="00442838" w:rsidRDefault="00097E98" w:rsidP="000F163C">
            <w:pPr>
              <w:rPr>
                <w:sz w:val="24"/>
              </w:rPr>
            </w:pPr>
          </w:p>
        </w:tc>
        <w:tc>
          <w:tcPr>
            <w:tcW w:w="3597" w:type="dxa"/>
          </w:tcPr>
          <w:p w14:paraId="5CC7226E" w14:textId="77777777" w:rsidR="00097E98" w:rsidRPr="00442838" w:rsidRDefault="00097E98" w:rsidP="000F163C">
            <w:pPr>
              <w:rPr>
                <w:sz w:val="24"/>
              </w:rPr>
            </w:pPr>
          </w:p>
        </w:tc>
      </w:tr>
      <w:tr w:rsidR="00097E98" w:rsidRPr="00442838" w14:paraId="1C133123" w14:textId="77777777" w:rsidTr="000F163C">
        <w:tc>
          <w:tcPr>
            <w:tcW w:w="3596" w:type="dxa"/>
          </w:tcPr>
          <w:p w14:paraId="0E6E68E6" w14:textId="77777777" w:rsidR="00097E98" w:rsidRPr="00442838" w:rsidRDefault="00097E98" w:rsidP="000F163C">
            <w:pPr>
              <w:rPr>
                <w:sz w:val="24"/>
              </w:rPr>
            </w:pPr>
          </w:p>
        </w:tc>
        <w:tc>
          <w:tcPr>
            <w:tcW w:w="3597" w:type="dxa"/>
          </w:tcPr>
          <w:p w14:paraId="3CBB09A9" w14:textId="77777777" w:rsidR="00097E98" w:rsidRPr="00442838" w:rsidRDefault="00097E98" w:rsidP="000F163C">
            <w:pPr>
              <w:rPr>
                <w:sz w:val="24"/>
              </w:rPr>
            </w:pPr>
          </w:p>
        </w:tc>
        <w:tc>
          <w:tcPr>
            <w:tcW w:w="3597" w:type="dxa"/>
          </w:tcPr>
          <w:p w14:paraId="6E6E6485" w14:textId="77777777" w:rsidR="00097E98" w:rsidRPr="00442838" w:rsidRDefault="00097E98" w:rsidP="000F163C">
            <w:pPr>
              <w:rPr>
                <w:sz w:val="24"/>
              </w:rPr>
            </w:pPr>
          </w:p>
        </w:tc>
      </w:tr>
    </w:tbl>
    <w:p w14:paraId="2750D812" w14:textId="77777777" w:rsidR="00097E98" w:rsidRPr="00442838" w:rsidRDefault="00097E98" w:rsidP="00097E98">
      <w:pPr>
        <w:rPr>
          <w:sz w:val="24"/>
        </w:rPr>
      </w:pPr>
    </w:p>
    <w:p w14:paraId="637DE189" w14:textId="77777777" w:rsidR="00097E98" w:rsidRPr="00442838" w:rsidRDefault="00097E98" w:rsidP="00097E98">
      <w:pPr>
        <w:rPr>
          <w:sz w:val="24"/>
        </w:rPr>
      </w:pPr>
      <w:r w:rsidRPr="00442838">
        <w:rPr>
          <w:sz w:val="24"/>
        </w:rPr>
        <w:t>Sprites:</w:t>
      </w:r>
    </w:p>
    <w:p w14:paraId="6F422B0B" w14:textId="77777777" w:rsidR="00097E98" w:rsidRPr="00442838" w:rsidRDefault="00097E98" w:rsidP="00097E98">
      <w:pPr>
        <w:rPr>
          <w:sz w:val="24"/>
        </w:rPr>
      </w:pPr>
      <w:r w:rsidRPr="00442838">
        <w:rPr>
          <w:sz w:val="24"/>
        </w:rPr>
        <w:br w:type="page"/>
      </w:r>
    </w:p>
    <w:p w14:paraId="587A42E0" w14:textId="77777777" w:rsidR="00097E98" w:rsidRPr="00442838" w:rsidRDefault="00097E98" w:rsidP="00097E98">
      <w:pPr>
        <w:rPr>
          <w:sz w:val="24"/>
        </w:rPr>
      </w:pPr>
      <w:r w:rsidRPr="00442838">
        <w:rPr>
          <w:sz w:val="24"/>
        </w:rPr>
        <w:lastRenderedPageBreak/>
        <w:t>Family Page</w:t>
      </w:r>
    </w:p>
    <w:p w14:paraId="65646B3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871B64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A882B0" w14:textId="77777777" w:rsidTr="000F163C">
        <w:trPr>
          <w:trHeight w:val="896"/>
        </w:trPr>
        <w:tc>
          <w:tcPr>
            <w:tcW w:w="1251" w:type="dxa"/>
          </w:tcPr>
          <w:p w14:paraId="1D6BB750" w14:textId="77777777" w:rsidR="00097E98" w:rsidRPr="00442838" w:rsidRDefault="00097E98" w:rsidP="000F163C">
            <w:pPr>
              <w:spacing w:line="360" w:lineRule="auto"/>
            </w:pPr>
            <w:r w:rsidRPr="00442838">
              <w:t>Pokemon</w:t>
            </w:r>
          </w:p>
          <w:p w14:paraId="48643DE5" w14:textId="77777777" w:rsidR="00097E98" w:rsidRPr="00442838" w:rsidRDefault="00097E98" w:rsidP="000F163C">
            <w:pPr>
              <w:spacing w:line="360" w:lineRule="auto"/>
            </w:pPr>
            <w:r w:rsidRPr="00442838">
              <w:t>Name</w:t>
            </w:r>
          </w:p>
        </w:tc>
        <w:tc>
          <w:tcPr>
            <w:tcW w:w="1652" w:type="dxa"/>
          </w:tcPr>
          <w:p w14:paraId="48A75F1F" w14:textId="77777777" w:rsidR="00097E98" w:rsidRPr="00442838" w:rsidRDefault="00097E98" w:rsidP="000F163C">
            <w:pPr>
              <w:spacing w:line="360" w:lineRule="auto"/>
            </w:pPr>
            <w:r w:rsidRPr="00442838">
              <w:t>Pokemon Number</w:t>
            </w:r>
          </w:p>
        </w:tc>
        <w:tc>
          <w:tcPr>
            <w:tcW w:w="3719" w:type="dxa"/>
          </w:tcPr>
          <w:p w14:paraId="57F8F570" w14:textId="77777777" w:rsidR="00097E98" w:rsidRPr="00442838" w:rsidRDefault="00097E98" w:rsidP="000F163C">
            <w:pPr>
              <w:spacing w:line="360" w:lineRule="auto"/>
            </w:pPr>
            <w:r w:rsidRPr="00442838">
              <w:t>Base Stats</w:t>
            </w:r>
          </w:p>
          <w:p w14:paraId="04ECA6F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5CE7DC5" w14:textId="77777777" w:rsidR="00097E98" w:rsidRPr="00442838" w:rsidRDefault="00097E98" w:rsidP="000F163C">
            <w:pPr>
              <w:spacing w:line="360" w:lineRule="auto"/>
            </w:pPr>
            <w:r w:rsidRPr="00442838">
              <w:t>Ability</w:t>
            </w:r>
          </w:p>
        </w:tc>
        <w:tc>
          <w:tcPr>
            <w:tcW w:w="724" w:type="dxa"/>
          </w:tcPr>
          <w:p w14:paraId="5DBBA3D7" w14:textId="77777777" w:rsidR="00097E98" w:rsidRPr="00442838" w:rsidRDefault="00097E98" w:rsidP="000F163C">
            <w:pPr>
              <w:spacing w:line="360" w:lineRule="auto"/>
            </w:pPr>
            <w:r w:rsidRPr="00442838">
              <w:t>Type 1</w:t>
            </w:r>
          </w:p>
        </w:tc>
        <w:tc>
          <w:tcPr>
            <w:tcW w:w="724" w:type="dxa"/>
          </w:tcPr>
          <w:p w14:paraId="02894E91" w14:textId="77777777" w:rsidR="00097E98" w:rsidRPr="00442838" w:rsidRDefault="00097E98" w:rsidP="000F163C">
            <w:pPr>
              <w:spacing w:line="360" w:lineRule="auto"/>
            </w:pPr>
            <w:r w:rsidRPr="00442838">
              <w:t>Type 2</w:t>
            </w:r>
          </w:p>
        </w:tc>
        <w:tc>
          <w:tcPr>
            <w:tcW w:w="1976" w:type="dxa"/>
          </w:tcPr>
          <w:p w14:paraId="6897D3E2" w14:textId="77777777" w:rsidR="00097E98" w:rsidRPr="00442838" w:rsidRDefault="00097E98" w:rsidP="000F163C">
            <w:pPr>
              <w:spacing w:line="360" w:lineRule="auto"/>
            </w:pPr>
            <w:r w:rsidRPr="00442838">
              <w:t>Evolution</w:t>
            </w:r>
          </w:p>
        </w:tc>
      </w:tr>
      <w:tr w:rsidR="00097E98" w:rsidRPr="00442838" w14:paraId="43285B75" w14:textId="77777777" w:rsidTr="000F163C">
        <w:trPr>
          <w:trHeight w:val="454"/>
        </w:trPr>
        <w:tc>
          <w:tcPr>
            <w:tcW w:w="1251" w:type="dxa"/>
          </w:tcPr>
          <w:p w14:paraId="12AA4E8A" w14:textId="77777777" w:rsidR="00097E98" w:rsidRPr="00442838" w:rsidRDefault="00097E98" w:rsidP="000F163C">
            <w:pPr>
              <w:spacing w:line="360" w:lineRule="auto"/>
            </w:pPr>
          </w:p>
        </w:tc>
        <w:tc>
          <w:tcPr>
            <w:tcW w:w="1652" w:type="dxa"/>
          </w:tcPr>
          <w:p w14:paraId="2A93CB3E" w14:textId="77777777" w:rsidR="00097E98" w:rsidRPr="00442838" w:rsidRDefault="00097E98" w:rsidP="000F163C">
            <w:pPr>
              <w:spacing w:line="360" w:lineRule="auto"/>
            </w:pPr>
          </w:p>
        </w:tc>
        <w:tc>
          <w:tcPr>
            <w:tcW w:w="3719" w:type="dxa"/>
          </w:tcPr>
          <w:p w14:paraId="02E8CB77" w14:textId="77777777" w:rsidR="00097E98" w:rsidRPr="00442838" w:rsidRDefault="00097E98" w:rsidP="000F163C">
            <w:pPr>
              <w:spacing w:line="360" w:lineRule="auto"/>
            </w:pPr>
          </w:p>
        </w:tc>
        <w:tc>
          <w:tcPr>
            <w:tcW w:w="880" w:type="dxa"/>
          </w:tcPr>
          <w:p w14:paraId="37D241B6" w14:textId="77777777" w:rsidR="00097E98" w:rsidRPr="00442838" w:rsidRDefault="00097E98" w:rsidP="000F163C">
            <w:pPr>
              <w:spacing w:line="360" w:lineRule="auto"/>
            </w:pPr>
          </w:p>
        </w:tc>
        <w:tc>
          <w:tcPr>
            <w:tcW w:w="724" w:type="dxa"/>
          </w:tcPr>
          <w:p w14:paraId="182FC6C7" w14:textId="77777777" w:rsidR="00097E98" w:rsidRPr="00442838" w:rsidRDefault="00097E98" w:rsidP="000F163C">
            <w:pPr>
              <w:spacing w:line="360" w:lineRule="auto"/>
            </w:pPr>
          </w:p>
        </w:tc>
        <w:tc>
          <w:tcPr>
            <w:tcW w:w="724" w:type="dxa"/>
          </w:tcPr>
          <w:p w14:paraId="7BE97ABC" w14:textId="77777777" w:rsidR="00097E98" w:rsidRPr="00442838" w:rsidRDefault="00097E98" w:rsidP="000F163C">
            <w:pPr>
              <w:spacing w:line="360" w:lineRule="auto"/>
            </w:pPr>
          </w:p>
        </w:tc>
        <w:tc>
          <w:tcPr>
            <w:tcW w:w="1976" w:type="dxa"/>
          </w:tcPr>
          <w:p w14:paraId="47167236" w14:textId="77777777" w:rsidR="00097E98" w:rsidRPr="00442838" w:rsidRDefault="00097E98" w:rsidP="000F163C">
            <w:pPr>
              <w:spacing w:line="360" w:lineRule="auto"/>
            </w:pPr>
          </w:p>
        </w:tc>
      </w:tr>
      <w:tr w:rsidR="00097E98" w:rsidRPr="00442838" w14:paraId="76B003A7" w14:textId="77777777" w:rsidTr="000F163C">
        <w:trPr>
          <w:trHeight w:val="441"/>
        </w:trPr>
        <w:tc>
          <w:tcPr>
            <w:tcW w:w="1251" w:type="dxa"/>
          </w:tcPr>
          <w:p w14:paraId="7E49692C" w14:textId="77777777" w:rsidR="00097E98" w:rsidRPr="00442838" w:rsidRDefault="00097E98" w:rsidP="000F163C">
            <w:pPr>
              <w:spacing w:line="360" w:lineRule="auto"/>
            </w:pPr>
          </w:p>
        </w:tc>
        <w:tc>
          <w:tcPr>
            <w:tcW w:w="1652" w:type="dxa"/>
          </w:tcPr>
          <w:p w14:paraId="6154BCBC" w14:textId="77777777" w:rsidR="00097E98" w:rsidRPr="00442838" w:rsidRDefault="00097E98" w:rsidP="000F163C">
            <w:pPr>
              <w:spacing w:line="360" w:lineRule="auto"/>
            </w:pPr>
          </w:p>
        </w:tc>
        <w:tc>
          <w:tcPr>
            <w:tcW w:w="3719" w:type="dxa"/>
          </w:tcPr>
          <w:p w14:paraId="0AD96CF7" w14:textId="77777777" w:rsidR="00097E98" w:rsidRPr="00442838" w:rsidRDefault="00097E98" w:rsidP="000F163C">
            <w:pPr>
              <w:spacing w:line="360" w:lineRule="auto"/>
            </w:pPr>
          </w:p>
        </w:tc>
        <w:tc>
          <w:tcPr>
            <w:tcW w:w="880" w:type="dxa"/>
          </w:tcPr>
          <w:p w14:paraId="5235EC16" w14:textId="77777777" w:rsidR="00097E98" w:rsidRPr="00442838" w:rsidRDefault="00097E98" w:rsidP="000F163C">
            <w:pPr>
              <w:spacing w:line="360" w:lineRule="auto"/>
            </w:pPr>
          </w:p>
        </w:tc>
        <w:tc>
          <w:tcPr>
            <w:tcW w:w="724" w:type="dxa"/>
          </w:tcPr>
          <w:p w14:paraId="79AEF635" w14:textId="77777777" w:rsidR="00097E98" w:rsidRPr="00442838" w:rsidRDefault="00097E98" w:rsidP="000F163C">
            <w:pPr>
              <w:spacing w:line="360" w:lineRule="auto"/>
            </w:pPr>
          </w:p>
        </w:tc>
        <w:tc>
          <w:tcPr>
            <w:tcW w:w="724" w:type="dxa"/>
          </w:tcPr>
          <w:p w14:paraId="482856E0" w14:textId="77777777" w:rsidR="00097E98" w:rsidRPr="00442838" w:rsidRDefault="00097E98" w:rsidP="000F163C">
            <w:pPr>
              <w:spacing w:line="360" w:lineRule="auto"/>
            </w:pPr>
          </w:p>
        </w:tc>
        <w:tc>
          <w:tcPr>
            <w:tcW w:w="1976" w:type="dxa"/>
          </w:tcPr>
          <w:p w14:paraId="4E99A086" w14:textId="77777777" w:rsidR="00097E98" w:rsidRPr="00442838" w:rsidRDefault="00097E98" w:rsidP="000F163C">
            <w:pPr>
              <w:spacing w:line="360" w:lineRule="auto"/>
            </w:pPr>
          </w:p>
        </w:tc>
      </w:tr>
      <w:tr w:rsidR="00097E98" w:rsidRPr="00442838" w14:paraId="74B7B589" w14:textId="77777777" w:rsidTr="000F163C">
        <w:trPr>
          <w:trHeight w:val="441"/>
        </w:trPr>
        <w:tc>
          <w:tcPr>
            <w:tcW w:w="1251" w:type="dxa"/>
          </w:tcPr>
          <w:p w14:paraId="598908BD" w14:textId="77777777" w:rsidR="00097E98" w:rsidRPr="00442838" w:rsidRDefault="00097E98" w:rsidP="000F163C">
            <w:pPr>
              <w:spacing w:line="360" w:lineRule="auto"/>
            </w:pPr>
          </w:p>
        </w:tc>
        <w:tc>
          <w:tcPr>
            <w:tcW w:w="1652" w:type="dxa"/>
          </w:tcPr>
          <w:p w14:paraId="79212A3A" w14:textId="77777777" w:rsidR="00097E98" w:rsidRPr="00442838" w:rsidRDefault="00097E98" w:rsidP="000F163C">
            <w:pPr>
              <w:spacing w:line="360" w:lineRule="auto"/>
            </w:pPr>
          </w:p>
        </w:tc>
        <w:tc>
          <w:tcPr>
            <w:tcW w:w="3719" w:type="dxa"/>
          </w:tcPr>
          <w:p w14:paraId="085DDEAC" w14:textId="77777777" w:rsidR="00097E98" w:rsidRPr="00442838" w:rsidRDefault="00097E98" w:rsidP="000F163C">
            <w:pPr>
              <w:spacing w:line="360" w:lineRule="auto"/>
            </w:pPr>
          </w:p>
        </w:tc>
        <w:tc>
          <w:tcPr>
            <w:tcW w:w="880" w:type="dxa"/>
          </w:tcPr>
          <w:p w14:paraId="143419AB" w14:textId="77777777" w:rsidR="00097E98" w:rsidRPr="00442838" w:rsidRDefault="00097E98" w:rsidP="000F163C">
            <w:pPr>
              <w:spacing w:line="360" w:lineRule="auto"/>
            </w:pPr>
          </w:p>
        </w:tc>
        <w:tc>
          <w:tcPr>
            <w:tcW w:w="724" w:type="dxa"/>
          </w:tcPr>
          <w:p w14:paraId="2DC97CE7" w14:textId="77777777" w:rsidR="00097E98" w:rsidRPr="00442838" w:rsidRDefault="00097E98" w:rsidP="000F163C">
            <w:pPr>
              <w:spacing w:line="360" w:lineRule="auto"/>
            </w:pPr>
          </w:p>
        </w:tc>
        <w:tc>
          <w:tcPr>
            <w:tcW w:w="724" w:type="dxa"/>
          </w:tcPr>
          <w:p w14:paraId="25C98435" w14:textId="77777777" w:rsidR="00097E98" w:rsidRPr="00442838" w:rsidRDefault="00097E98" w:rsidP="000F163C">
            <w:pPr>
              <w:spacing w:line="360" w:lineRule="auto"/>
            </w:pPr>
          </w:p>
        </w:tc>
        <w:tc>
          <w:tcPr>
            <w:tcW w:w="1976" w:type="dxa"/>
          </w:tcPr>
          <w:p w14:paraId="3EE1BA5F" w14:textId="77777777" w:rsidR="00097E98" w:rsidRPr="00442838" w:rsidRDefault="00097E98" w:rsidP="000F163C">
            <w:pPr>
              <w:spacing w:line="360" w:lineRule="auto"/>
            </w:pPr>
          </w:p>
        </w:tc>
      </w:tr>
      <w:tr w:rsidR="00097E98" w:rsidRPr="00442838" w14:paraId="6EE911C0" w14:textId="77777777" w:rsidTr="000F163C">
        <w:trPr>
          <w:trHeight w:val="896"/>
        </w:trPr>
        <w:tc>
          <w:tcPr>
            <w:tcW w:w="1251" w:type="dxa"/>
          </w:tcPr>
          <w:p w14:paraId="46BC3F9B" w14:textId="77777777" w:rsidR="00097E98" w:rsidRPr="00442838" w:rsidRDefault="00097E98" w:rsidP="000F163C">
            <w:pPr>
              <w:spacing w:line="360" w:lineRule="auto"/>
            </w:pPr>
          </w:p>
        </w:tc>
        <w:tc>
          <w:tcPr>
            <w:tcW w:w="1652" w:type="dxa"/>
          </w:tcPr>
          <w:p w14:paraId="3EE0FA72" w14:textId="77777777" w:rsidR="00097E98" w:rsidRPr="00442838" w:rsidRDefault="00097E98" w:rsidP="000F163C">
            <w:pPr>
              <w:spacing w:line="360" w:lineRule="auto"/>
            </w:pPr>
          </w:p>
        </w:tc>
        <w:tc>
          <w:tcPr>
            <w:tcW w:w="3719" w:type="dxa"/>
          </w:tcPr>
          <w:p w14:paraId="57F4B8C9" w14:textId="77777777" w:rsidR="00097E98" w:rsidRPr="00442838" w:rsidRDefault="00097E98" w:rsidP="000F163C">
            <w:pPr>
              <w:spacing w:line="360" w:lineRule="auto"/>
            </w:pPr>
          </w:p>
        </w:tc>
        <w:tc>
          <w:tcPr>
            <w:tcW w:w="880" w:type="dxa"/>
          </w:tcPr>
          <w:p w14:paraId="6261DAE6" w14:textId="77777777" w:rsidR="00097E98" w:rsidRPr="00442838" w:rsidRDefault="00097E98" w:rsidP="000F163C">
            <w:pPr>
              <w:spacing w:line="360" w:lineRule="auto"/>
            </w:pPr>
          </w:p>
        </w:tc>
        <w:tc>
          <w:tcPr>
            <w:tcW w:w="724" w:type="dxa"/>
          </w:tcPr>
          <w:p w14:paraId="5F178843" w14:textId="77777777" w:rsidR="00097E98" w:rsidRPr="00442838" w:rsidRDefault="00097E98" w:rsidP="000F163C">
            <w:pPr>
              <w:spacing w:line="360" w:lineRule="auto"/>
            </w:pPr>
          </w:p>
        </w:tc>
        <w:tc>
          <w:tcPr>
            <w:tcW w:w="724" w:type="dxa"/>
          </w:tcPr>
          <w:p w14:paraId="24D362F6" w14:textId="77777777" w:rsidR="00097E98" w:rsidRPr="00442838" w:rsidRDefault="00097E98" w:rsidP="000F163C">
            <w:pPr>
              <w:spacing w:line="360" w:lineRule="auto"/>
            </w:pPr>
          </w:p>
        </w:tc>
        <w:tc>
          <w:tcPr>
            <w:tcW w:w="1976" w:type="dxa"/>
          </w:tcPr>
          <w:p w14:paraId="5C882B11" w14:textId="77777777" w:rsidR="00097E98" w:rsidRPr="00442838" w:rsidRDefault="00097E98" w:rsidP="000F163C">
            <w:pPr>
              <w:spacing w:line="360" w:lineRule="auto"/>
            </w:pPr>
          </w:p>
        </w:tc>
      </w:tr>
    </w:tbl>
    <w:p w14:paraId="7E5AE623" w14:textId="77777777" w:rsidR="00097E98" w:rsidRPr="00442838" w:rsidRDefault="00097E98" w:rsidP="00097E98">
      <w:pPr>
        <w:rPr>
          <w:sz w:val="24"/>
        </w:rPr>
      </w:pPr>
    </w:p>
    <w:p w14:paraId="003BC26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0F6DF51" w14:textId="77777777" w:rsidTr="000F163C">
        <w:tc>
          <w:tcPr>
            <w:tcW w:w="3596" w:type="dxa"/>
          </w:tcPr>
          <w:p w14:paraId="0F9EB73A" w14:textId="77777777" w:rsidR="00097E98" w:rsidRPr="00442838" w:rsidRDefault="00097E98" w:rsidP="000F163C">
            <w:pPr>
              <w:rPr>
                <w:sz w:val="24"/>
              </w:rPr>
            </w:pPr>
          </w:p>
        </w:tc>
        <w:tc>
          <w:tcPr>
            <w:tcW w:w="3597" w:type="dxa"/>
          </w:tcPr>
          <w:p w14:paraId="56E7E790" w14:textId="77777777" w:rsidR="00097E98" w:rsidRPr="00442838" w:rsidRDefault="00097E98" w:rsidP="000F163C">
            <w:pPr>
              <w:rPr>
                <w:sz w:val="24"/>
              </w:rPr>
            </w:pPr>
          </w:p>
        </w:tc>
        <w:tc>
          <w:tcPr>
            <w:tcW w:w="3597" w:type="dxa"/>
          </w:tcPr>
          <w:p w14:paraId="19AB7010" w14:textId="77777777" w:rsidR="00097E98" w:rsidRPr="00442838" w:rsidRDefault="00097E98" w:rsidP="000F163C">
            <w:pPr>
              <w:rPr>
                <w:sz w:val="24"/>
              </w:rPr>
            </w:pPr>
          </w:p>
        </w:tc>
      </w:tr>
      <w:tr w:rsidR="00097E98" w:rsidRPr="00442838" w14:paraId="6FC5A08A" w14:textId="77777777" w:rsidTr="000F163C">
        <w:tc>
          <w:tcPr>
            <w:tcW w:w="3596" w:type="dxa"/>
          </w:tcPr>
          <w:p w14:paraId="79E20788" w14:textId="77777777" w:rsidR="00097E98" w:rsidRPr="00442838" w:rsidRDefault="00097E98" w:rsidP="000F163C">
            <w:pPr>
              <w:rPr>
                <w:sz w:val="24"/>
              </w:rPr>
            </w:pPr>
          </w:p>
        </w:tc>
        <w:tc>
          <w:tcPr>
            <w:tcW w:w="3597" w:type="dxa"/>
          </w:tcPr>
          <w:p w14:paraId="6F47D5D4" w14:textId="77777777" w:rsidR="00097E98" w:rsidRPr="00442838" w:rsidRDefault="00097E98" w:rsidP="000F163C">
            <w:pPr>
              <w:rPr>
                <w:sz w:val="24"/>
              </w:rPr>
            </w:pPr>
          </w:p>
        </w:tc>
        <w:tc>
          <w:tcPr>
            <w:tcW w:w="3597" w:type="dxa"/>
          </w:tcPr>
          <w:p w14:paraId="31E315BC" w14:textId="77777777" w:rsidR="00097E98" w:rsidRPr="00442838" w:rsidRDefault="00097E98" w:rsidP="000F163C">
            <w:pPr>
              <w:rPr>
                <w:sz w:val="24"/>
              </w:rPr>
            </w:pPr>
          </w:p>
        </w:tc>
      </w:tr>
    </w:tbl>
    <w:p w14:paraId="0BACC6C5" w14:textId="77777777" w:rsidR="00097E98" w:rsidRPr="00442838" w:rsidRDefault="00097E98" w:rsidP="00097E98">
      <w:pPr>
        <w:rPr>
          <w:sz w:val="24"/>
        </w:rPr>
      </w:pPr>
    </w:p>
    <w:p w14:paraId="7E52381F" w14:textId="77777777" w:rsidR="00097E98" w:rsidRPr="00442838" w:rsidRDefault="00097E98" w:rsidP="00097E98">
      <w:pPr>
        <w:rPr>
          <w:sz w:val="24"/>
        </w:rPr>
      </w:pPr>
      <w:r w:rsidRPr="00442838">
        <w:rPr>
          <w:sz w:val="24"/>
        </w:rPr>
        <w:t>Sprites:</w:t>
      </w:r>
    </w:p>
    <w:p w14:paraId="3340052F" w14:textId="77777777" w:rsidR="00097E98" w:rsidRPr="00442838" w:rsidRDefault="00097E98" w:rsidP="00097E98">
      <w:pPr>
        <w:rPr>
          <w:sz w:val="24"/>
        </w:rPr>
      </w:pPr>
      <w:r w:rsidRPr="00442838">
        <w:rPr>
          <w:sz w:val="24"/>
        </w:rPr>
        <w:br w:type="page"/>
      </w:r>
    </w:p>
    <w:p w14:paraId="3A13A2BB" w14:textId="77777777" w:rsidR="00097E98" w:rsidRPr="00442838" w:rsidRDefault="00097E98" w:rsidP="00097E98">
      <w:pPr>
        <w:rPr>
          <w:sz w:val="24"/>
        </w:rPr>
      </w:pPr>
      <w:r w:rsidRPr="00442838">
        <w:rPr>
          <w:sz w:val="24"/>
        </w:rPr>
        <w:lastRenderedPageBreak/>
        <w:t>Family Page</w:t>
      </w:r>
    </w:p>
    <w:p w14:paraId="1E56C4C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1C83F9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F89027" w14:textId="77777777" w:rsidTr="000F163C">
        <w:trPr>
          <w:trHeight w:val="896"/>
        </w:trPr>
        <w:tc>
          <w:tcPr>
            <w:tcW w:w="1251" w:type="dxa"/>
          </w:tcPr>
          <w:p w14:paraId="7A3C6542" w14:textId="77777777" w:rsidR="00097E98" w:rsidRPr="00442838" w:rsidRDefault="00097E98" w:rsidP="000F163C">
            <w:pPr>
              <w:spacing w:line="360" w:lineRule="auto"/>
            </w:pPr>
            <w:r w:rsidRPr="00442838">
              <w:t>Pokemon</w:t>
            </w:r>
          </w:p>
          <w:p w14:paraId="7A059A46" w14:textId="77777777" w:rsidR="00097E98" w:rsidRPr="00442838" w:rsidRDefault="00097E98" w:rsidP="000F163C">
            <w:pPr>
              <w:spacing w:line="360" w:lineRule="auto"/>
            </w:pPr>
            <w:r w:rsidRPr="00442838">
              <w:t>Name</w:t>
            </w:r>
          </w:p>
        </w:tc>
        <w:tc>
          <w:tcPr>
            <w:tcW w:w="1652" w:type="dxa"/>
          </w:tcPr>
          <w:p w14:paraId="43FC6597" w14:textId="77777777" w:rsidR="00097E98" w:rsidRPr="00442838" w:rsidRDefault="00097E98" w:rsidP="000F163C">
            <w:pPr>
              <w:spacing w:line="360" w:lineRule="auto"/>
            </w:pPr>
            <w:r w:rsidRPr="00442838">
              <w:t>Pokemon Number</w:t>
            </w:r>
          </w:p>
        </w:tc>
        <w:tc>
          <w:tcPr>
            <w:tcW w:w="3719" w:type="dxa"/>
          </w:tcPr>
          <w:p w14:paraId="44D23CEE" w14:textId="77777777" w:rsidR="00097E98" w:rsidRPr="00442838" w:rsidRDefault="00097E98" w:rsidP="000F163C">
            <w:pPr>
              <w:spacing w:line="360" w:lineRule="auto"/>
            </w:pPr>
            <w:r w:rsidRPr="00442838">
              <w:t>Base Stats</w:t>
            </w:r>
          </w:p>
          <w:p w14:paraId="50783F9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02C687C" w14:textId="77777777" w:rsidR="00097E98" w:rsidRPr="00442838" w:rsidRDefault="00097E98" w:rsidP="000F163C">
            <w:pPr>
              <w:spacing w:line="360" w:lineRule="auto"/>
            </w:pPr>
            <w:r w:rsidRPr="00442838">
              <w:t>Ability</w:t>
            </w:r>
          </w:p>
        </w:tc>
        <w:tc>
          <w:tcPr>
            <w:tcW w:w="724" w:type="dxa"/>
          </w:tcPr>
          <w:p w14:paraId="32B134B7" w14:textId="77777777" w:rsidR="00097E98" w:rsidRPr="00442838" w:rsidRDefault="00097E98" w:rsidP="000F163C">
            <w:pPr>
              <w:spacing w:line="360" w:lineRule="auto"/>
            </w:pPr>
            <w:r w:rsidRPr="00442838">
              <w:t>Type 1</w:t>
            </w:r>
          </w:p>
        </w:tc>
        <w:tc>
          <w:tcPr>
            <w:tcW w:w="724" w:type="dxa"/>
          </w:tcPr>
          <w:p w14:paraId="534017E3" w14:textId="77777777" w:rsidR="00097E98" w:rsidRPr="00442838" w:rsidRDefault="00097E98" w:rsidP="000F163C">
            <w:pPr>
              <w:spacing w:line="360" w:lineRule="auto"/>
            </w:pPr>
            <w:r w:rsidRPr="00442838">
              <w:t>Type 2</w:t>
            </w:r>
          </w:p>
        </w:tc>
        <w:tc>
          <w:tcPr>
            <w:tcW w:w="1976" w:type="dxa"/>
          </w:tcPr>
          <w:p w14:paraId="5CE13D46" w14:textId="77777777" w:rsidR="00097E98" w:rsidRPr="00442838" w:rsidRDefault="00097E98" w:rsidP="000F163C">
            <w:pPr>
              <w:spacing w:line="360" w:lineRule="auto"/>
            </w:pPr>
            <w:r w:rsidRPr="00442838">
              <w:t>Evolution</w:t>
            </w:r>
          </w:p>
        </w:tc>
      </w:tr>
      <w:tr w:rsidR="00097E98" w:rsidRPr="00442838" w14:paraId="5A05C8BD" w14:textId="77777777" w:rsidTr="000F163C">
        <w:trPr>
          <w:trHeight w:val="454"/>
        </w:trPr>
        <w:tc>
          <w:tcPr>
            <w:tcW w:w="1251" w:type="dxa"/>
          </w:tcPr>
          <w:p w14:paraId="25BF0D53" w14:textId="77777777" w:rsidR="00097E98" w:rsidRPr="00442838" w:rsidRDefault="00097E98" w:rsidP="000F163C">
            <w:pPr>
              <w:spacing w:line="360" w:lineRule="auto"/>
            </w:pPr>
          </w:p>
        </w:tc>
        <w:tc>
          <w:tcPr>
            <w:tcW w:w="1652" w:type="dxa"/>
          </w:tcPr>
          <w:p w14:paraId="2D6EE4DF" w14:textId="77777777" w:rsidR="00097E98" w:rsidRPr="00442838" w:rsidRDefault="00097E98" w:rsidP="000F163C">
            <w:pPr>
              <w:spacing w:line="360" w:lineRule="auto"/>
            </w:pPr>
          </w:p>
        </w:tc>
        <w:tc>
          <w:tcPr>
            <w:tcW w:w="3719" w:type="dxa"/>
          </w:tcPr>
          <w:p w14:paraId="124F0FF0" w14:textId="77777777" w:rsidR="00097E98" w:rsidRPr="00442838" w:rsidRDefault="00097E98" w:rsidP="000F163C">
            <w:pPr>
              <w:spacing w:line="360" w:lineRule="auto"/>
            </w:pPr>
          </w:p>
        </w:tc>
        <w:tc>
          <w:tcPr>
            <w:tcW w:w="880" w:type="dxa"/>
          </w:tcPr>
          <w:p w14:paraId="7E232441" w14:textId="77777777" w:rsidR="00097E98" w:rsidRPr="00442838" w:rsidRDefault="00097E98" w:rsidP="000F163C">
            <w:pPr>
              <w:spacing w:line="360" w:lineRule="auto"/>
            </w:pPr>
          </w:p>
        </w:tc>
        <w:tc>
          <w:tcPr>
            <w:tcW w:w="724" w:type="dxa"/>
          </w:tcPr>
          <w:p w14:paraId="2532C90D" w14:textId="77777777" w:rsidR="00097E98" w:rsidRPr="00442838" w:rsidRDefault="00097E98" w:rsidP="000F163C">
            <w:pPr>
              <w:spacing w:line="360" w:lineRule="auto"/>
            </w:pPr>
          </w:p>
        </w:tc>
        <w:tc>
          <w:tcPr>
            <w:tcW w:w="724" w:type="dxa"/>
          </w:tcPr>
          <w:p w14:paraId="2857BFE1" w14:textId="77777777" w:rsidR="00097E98" w:rsidRPr="00442838" w:rsidRDefault="00097E98" w:rsidP="000F163C">
            <w:pPr>
              <w:spacing w:line="360" w:lineRule="auto"/>
            </w:pPr>
          </w:p>
        </w:tc>
        <w:tc>
          <w:tcPr>
            <w:tcW w:w="1976" w:type="dxa"/>
          </w:tcPr>
          <w:p w14:paraId="4968F181" w14:textId="77777777" w:rsidR="00097E98" w:rsidRPr="00442838" w:rsidRDefault="00097E98" w:rsidP="000F163C">
            <w:pPr>
              <w:spacing w:line="360" w:lineRule="auto"/>
            </w:pPr>
          </w:p>
        </w:tc>
      </w:tr>
      <w:tr w:rsidR="00097E98" w:rsidRPr="00442838" w14:paraId="020A31A8" w14:textId="77777777" w:rsidTr="000F163C">
        <w:trPr>
          <w:trHeight w:val="441"/>
        </w:trPr>
        <w:tc>
          <w:tcPr>
            <w:tcW w:w="1251" w:type="dxa"/>
          </w:tcPr>
          <w:p w14:paraId="2AF2E390" w14:textId="77777777" w:rsidR="00097E98" w:rsidRPr="00442838" w:rsidRDefault="00097E98" w:rsidP="000F163C">
            <w:pPr>
              <w:spacing w:line="360" w:lineRule="auto"/>
            </w:pPr>
          </w:p>
        </w:tc>
        <w:tc>
          <w:tcPr>
            <w:tcW w:w="1652" w:type="dxa"/>
          </w:tcPr>
          <w:p w14:paraId="4310CA2D" w14:textId="77777777" w:rsidR="00097E98" w:rsidRPr="00442838" w:rsidRDefault="00097E98" w:rsidP="000F163C">
            <w:pPr>
              <w:spacing w:line="360" w:lineRule="auto"/>
            </w:pPr>
          </w:p>
        </w:tc>
        <w:tc>
          <w:tcPr>
            <w:tcW w:w="3719" w:type="dxa"/>
          </w:tcPr>
          <w:p w14:paraId="76290965" w14:textId="77777777" w:rsidR="00097E98" w:rsidRPr="00442838" w:rsidRDefault="00097E98" w:rsidP="000F163C">
            <w:pPr>
              <w:spacing w:line="360" w:lineRule="auto"/>
            </w:pPr>
          </w:p>
        </w:tc>
        <w:tc>
          <w:tcPr>
            <w:tcW w:w="880" w:type="dxa"/>
          </w:tcPr>
          <w:p w14:paraId="1F5A5ADC" w14:textId="77777777" w:rsidR="00097E98" w:rsidRPr="00442838" w:rsidRDefault="00097E98" w:rsidP="000F163C">
            <w:pPr>
              <w:spacing w:line="360" w:lineRule="auto"/>
            </w:pPr>
          </w:p>
        </w:tc>
        <w:tc>
          <w:tcPr>
            <w:tcW w:w="724" w:type="dxa"/>
          </w:tcPr>
          <w:p w14:paraId="685C6470" w14:textId="77777777" w:rsidR="00097E98" w:rsidRPr="00442838" w:rsidRDefault="00097E98" w:rsidP="000F163C">
            <w:pPr>
              <w:spacing w:line="360" w:lineRule="auto"/>
            </w:pPr>
          </w:p>
        </w:tc>
        <w:tc>
          <w:tcPr>
            <w:tcW w:w="724" w:type="dxa"/>
          </w:tcPr>
          <w:p w14:paraId="3B861792" w14:textId="77777777" w:rsidR="00097E98" w:rsidRPr="00442838" w:rsidRDefault="00097E98" w:rsidP="000F163C">
            <w:pPr>
              <w:spacing w:line="360" w:lineRule="auto"/>
            </w:pPr>
          </w:p>
        </w:tc>
        <w:tc>
          <w:tcPr>
            <w:tcW w:w="1976" w:type="dxa"/>
          </w:tcPr>
          <w:p w14:paraId="224311AF" w14:textId="77777777" w:rsidR="00097E98" w:rsidRPr="00442838" w:rsidRDefault="00097E98" w:rsidP="000F163C">
            <w:pPr>
              <w:spacing w:line="360" w:lineRule="auto"/>
            </w:pPr>
          </w:p>
        </w:tc>
      </w:tr>
      <w:tr w:rsidR="00097E98" w:rsidRPr="00442838" w14:paraId="2AD63433" w14:textId="77777777" w:rsidTr="000F163C">
        <w:trPr>
          <w:trHeight w:val="441"/>
        </w:trPr>
        <w:tc>
          <w:tcPr>
            <w:tcW w:w="1251" w:type="dxa"/>
          </w:tcPr>
          <w:p w14:paraId="5C1FADA8" w14:textId="77777777" w:rsidR="00097E98" w:rsidRPr="00442838" w:rsidRDefault="00097E98" w:rsidP="000F163C">
            <w:pPr>
              <w:spacing w:line="360" w:lineRule="auto"/>
            </w:pPr>
          </w:p>
        </w:tc>
        <w:tc>
          <w:tcPr>
            <w:tcW w:w="1652" w:type="dxa"/>
          </w:tcPr>
          <w:p w14:paraId="4655E5A4" w14:textId="77777777" w:rsidR="00097E98" w:rsidRPr="00442838" w:rsidRDefault="00097E98" w:rsidP="000F163C">
            <w:pPr>
              <w:spacing w:line="360" w:lineRule="auto"/>
            </w:pPr>
          </w:p>
        </w:tc>
        <w:tc>
          <w:tcPr>
            <w:tcW w:w="3719" w:type="dxa"/>
          </w:tcPr>
          <w:p w14:paraId="6857ACBA" w14:textId="77777777" w:rsidR="00097E98" w:rsidRPr="00442838" w:rsidRDefault="00097E98" w:rsidP="000F163C">
            <w:pPr>
              <w:spacing w:line="360" w:lineRule="auto"/>
            </w:pPr>
          </w:p>
        </w:tc>
        <w:tc>
          <w:tcPr>
            <w:tcW w:w="880" w:type="dxa"/>
          </w:tcPr>
          <w:p w14:paraId="068A47D8" w14:textId="77777777" w:rsidR="00097E98" w:rsidRPr="00442838" w:rsidRDefault="00097E98" w:rsidP="000F163C">
            <w:pPr>
              <w:spacing w:line="360" w:lineRule="auto"/>
            </w:pPr>
          </w:p>
        </w:tc>
        <w:tc>
          <w:tcPr>
            <w:tcW w:w="724" w:type="dxa"/>
          </w:tcPr>
          <w:p w14:paraId="01F2EF02" w14:textId="77777777" w:rsidR="00097E98" w:rsidRPr="00442838" w:rsidRDefault="00097E98" w:rsidP="000F163C">
            <w:pPr>
              <w:spacing w:line="360" w:lineRule="auto"/>
            </w:pPr>
          </w:p>
        </w:tc>
        <w:tc>
          <w:tcPr>
            <w:tcW w:w="724" w:type="dxa"/>
          </w:tcPr>
          <w:p w14:paraId="5FC7C26B" w14:textId="77777777" w:rsidR="00097E98" w:rsidRPr="00442838" w:rsidRDefault="00097E98" w:rsidP="000F163C">
            <w:pPr>
              <w:spacing w:line="360" w:lineRule="auto"/>
            </w:pPr>
          </w:p>
        </w:tc>
        <w:tc>
          <w:tcPr>
            <w:tcW w:w="1976" w:type="dxa"/>
          </w:tcPr>
          <w:p w14:paraId="0D7A608A" w14:textId="77777777" w:rsidR="00097E98" w:rsidRPr="00442838" w:rsidRDefault="00097E98" w:rsidP="000F163C">
            <w:pPr>
              <w:spacing w:line="360" w:lineRule="auto"/>
            </w:pPr>
          </w:p>
        </w:tc>
      </w:tr>
      <w:tr w:rsidR="00097E98" w:rsidRPr="00442838" w14:paraId="61397F89" w14:textId="77777777" w:rsidTr="000F163C">
        <w:trPr>
          <w:trHeight w:val="896"/>
        </w:trPr>
        <w:tc>
          <w:tcPr>
            <w:tcW w:w="1251" w:type="dxa"/>
          </w:tcPr>
          <w:p w14:paraId="769D467D" w14:textId="77777777" w:rsidR="00097E98" w:rsidRPr="00442838" w:rsidRDefault="00097E98" w:rsidP="000F163C">
            <w:pPr>
              <w:spacing w:line="360" w:lineRule="auto"/>
            </w:pPr>
          </w:p>
        </w:tc>
        <w:tc>
          <w:tcPr>
            <w:tcW w:w="1652" w:type="dxa"/>
          </w:tcPr>
          <w:p w14:paraId="0AA631EF" w14:textId="77777777" w:rsidR="00097E98" w:rsidRPr="00442838" w:rsidRDefault="00097E98" w:rsidP="000F163C">
            <w:pPr>
              <w:spacing w:line="360" w:lineRule="auto"/>
            </w:pPr>
          </w:p>
        </w:tc>
        <w:tc>
          <w:tcPr>
            <w:tcW w:w="3719" w:type="dxa"/>
          </w:tcPr>
          <w:p w14:paraId="24D64F81" w14:textId="77777777" w:rsidR="00097E98" w:rsidRPr="00442838" w:rsidRDefault="00097E98" w:rsidP="000F163C">
            <w:pPr>
              <w:spacing w:line="360" w:lineRule="auto"/>
            </w:pPr>
          </w:p>
        </w:tc>
        <w:tc>
          <w:tcPr>
            <w:tcW w:w="880" w:type="dxa"/>
          </w:tcPr>
          <w:p w14:paraId="4CB4CBBF" w14:textId="77777777" w:rsidR="00097E98" w:rsidRPr="00442838" w:rsidRDefault="00097E98" w:rsidP="000F163C">
            <w:pPr>
              <w:spacing w:line="360" w:lineRule="auto"/>
            </w:pPr>
          </w:p>
        </w:tc>
        <w:tc>
          <w:tcPr>
            <w:tcW w:w="724" w:type="dxa"/>
          </w:tcPr>
          <w:p w14:paraId="4EF94DF4" w14:textId="77777777" w:rsidR="00097E98" w:rsidRPr="00442838" w:rsidRDefault="00097E98" w:rsidP="000F163C">
            <w:pPr>
              <w:spacing w:line="360" w:lineRule="auto"/>
            </w:pPr>
          </w:p>
        </w:tc>
        <w:tc>
          <w:tcPr>
            <w:tcW w:w="724" w:type="dxa"/>
          </w:tcPr>
          <w:p w14:paraId="4D30753D" w14:textId="77777777" w:rsidR="00097E98" w:rsidRPr="00442838" w:rsidRDefault="00097E98" w:rsidP="000F163C">
            <w:pPr>
              <w:spacing w:line="360" w:lineRule="auto"/>
            </w:pPr>
          </w:p>
        </w:tc>
        <w:tc>
          <w:tcPr>
            <w:tcW w:w="1976" w:type="dxa"/>
          </w:tcPr>
          <w:p w14:paraId="570E78B4" w14:textId="77777777" w:rsidR="00097E98" w:rsidRPr="00442838" w:rsidRDefault="00097E98" w:rsidP="000F163C">
            <w:pPr>
              <w:spacing w:line="360" w:lineRule="auto"/>
            </w:pPr>
          </w:p>
        </w:tc>
      </w:tr>
    </w:tbl>
    <w:p w14:paraId="75DE850E" w14:textId="77777777" w:rsidR="00097E98" w:rsidRPr="00442838" w:rsidRDefault="00097E98" w:rsidP="00097E98">
      <w:pPr>
        <w:rPr>
          <w:sz w:val="24"/>
        </w:rPr>
      </w:pPr>
    </w:p>
    <w:p w14:paraId="74A3659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47344C2" w14:textId="77777777" w:rsidTr="000F163C">
        <w:tc>
          <w:tcPr>
            <w:tcW w:w="3596" w:type="dxa"/>
          </w:tcPr>
          <w:p w14:paraId="3B7C52B4" w14:textId="77777777" w:rsidR="00097E98" w:rsidRPr="00442838" w:rsidRDefault="00097E98" w:rsidP="000F163C">
            <w:pPr>
              <w:rPr>
                <w:sz w:val="24"/>
              </w:rPr>
            </w:pPr>
          </w:p>
        </w:tc>
        <w:tc>
          <w:tcPr>
            <w:tcW w:w="3597" w:type="dxa"/>
          </w:tcPr>
          <w:p w14:paraId="2B7D93F1" w14:textId="77777777" w:rsidR="00097E98" w:rsidRPr="00442838" w:rsidRDefault="00097E98" w:rsidP="000F163C">
            <w:pPr>
              <w:rPr>
                <w:sz w:val="24"/>
              </w:rPr>
            </w:pPr>
          </w:p>
        </w:tc>
        <w:tc>
          <w:tcPr>
            <w:tcW w:w="3597" w:type="dxa"/>
          </w:tcPr>
          <w:p w14:paraId="0BA14225" w14:textId="77777777" w:rsidR="00097E98" w:rsidRPr="00442838" w:rsidRDefault="00097E98" w:rsidP="000F163C">
            <w:pPr>
              <w:rPr>
                <w:sz w:val="24"/>
              </w:rPr>
            </w:pPr>
          </w:p>
        </w:tc>
      </w:tr>
      <w:tr w:rsidR="00097E98" w:rsidRPr="00442838" w14:paraId="10713FDC" w14:textId="77777777" w:rsidTr="000F163C">
        <w:tc>
          <w:tcPr>
            <w:tcW w:w="3596" w:type="dxa"/>
          </w:tcPr>
          <w:p w14:paraId="15218C9D" w14:textId="77777777" w:rsidR="00097E98" w:rsidRPr="00442838" w:rsidRDefault="00097E98" w:rsidP="000F163C">
            <w:pPr>
              <w:rPr>
                <w:sz w:val="24"/>
              </w:rPr>
            </w:pPr>
          </w:p>
        </w:tc>
        <w:tc>
          <w:tcPr>
            <w:tcW w:w="3597" w:type="dxa"/>
          </w:tcPr>
          <w:p w14:paraId="431C171C" w14:textId="77777777" w:rsidR="00097E98" w:rsidRPr="00442838" w:rsidRDefault="00097E98" w:rsidP="000F163C">
            <w:pPr>
              <w:rPr>
                <w:sz w:val="24"/>
              </w:rPr>
            </w:pPr>
          </w:p>
        </w:tc>
        <w:tc>
          <w:tcPr>
            <w:tcW w:w="3597" w:type="dxa"/>
          </w:tcPr>
          <w:p w14:paraId="27AF703B" w14:textId="77777777" w:rsidR="00097E98" w:rsidRPr="00442838" w:rsidRDefault="00097E98" w:rsidP="000F163C">
            <w:pPr>
              <w:rPr>
                <w:sz w:val="24"/>
              </w:rPr>
            </w:pPr>
          </w:p>
        </w:tc>
      </w:tr>
    </w:tbl>
    <w:p w14:paraId="63AB85C7" w14:textId="77777777" w:rsidR="00097E98" w:rsidRPr="00442838" w:rsidRDefault="00097E98" w:rsidP="00097E98">
      <w:pPr>
        <w:rPr>
          <w:sz w:val="24"/>
        </w:rPr>
      </w:pPr>
    </w:p>
    <w:p w14:paraId="46381F99" w14:textId="77777777" w:rsidR="00097E98" w:rsidRPr="00442838" w:rsidRDefault="00097E98" w:rsidP="00097E98">
      <w:pPr>
        <w:rPr>
          <w:sz w:val="24"/>
        </w:rPr>
      </w:pPr>
      <w:r w:rsidRPr="00442838">
        <w:rPr>
          <w:sz w:val="24"/>
        </w:rPr>
        <w:t>Sprites:</w:t>
      </w:r>
    </w:p>
    <w:p w14:paraId="72211788" w14:textId="77777777" w:rsidR="00097E98" w:rsidRPr="00442838" w:rsidRDefault="00097E98" w:rsidP="00097E98">
      <w:pPr>
        <w:rPr>
          <w:sz w:val="24"/>
        </w:rPr>
      </w:pPr>
      <w:r w:rsidRPr="00442838">
        <w:rPr>
          <w:sz w:val="24"/>
        </w:rPr>
        <w:br w:type="page"/>
      </w:r>
    </w:p>
    <w:p w14:paraId="7A90AC45" w14:textId="77777777" w:rsidR="00097E98" w:rsidRPr="00442838" w:rsidRDefault="00097E98" w:rsidP="00097E98">
      <w:pPr>
        <w:rPr>
          <w:sz w:val="24"/>
        </w:rPr>
      </w:pPr>
      <w:r w:rsidRPr="00442838">
        <w:rPr>
          <w:sz w:val="24"/>
        </w:rPr>
        <w:lastRenderedPageBreak/>
        <w:t>Family Page</w:t>
      </w:r>
    </w:p>
    <w:p w14:paraId="1B2DDA9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2883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93256D" w14:textId="77777777" w:rsidTr="000F163C">
        <w:trPr>
          <w:trHeight w:val="896"/>
        </w:trPr>
        <w:tc>
          <w:tcPr>
            <w:tcW w:w="1251" w:type="dxa"/>
          </w:tcPr>
          <w:p w14:paraId="323BC835" w14:textId="77777777" w:rsidR="00097E98" w:rsidRPr="00442838" w:rsidRDefault="00097E98" w:rsidP="000F163C">
            <w:pPr>
              <w:spacing w:line="360" w:lineRule="auto"/>
            </w:pPr>
            <w:r w:rsidRPr="00442838">
              <w:t>Pokemon</w:t>
            </w:r>
          </w:p>
          <w:p w14:paraId="3A7C61B6" w14:textId="77777777" w:rsidR="00097E98" w:rsidRPr="00442838" w:rsidRDefault="00097E98" w:rsidP="000F163C">
            <w:pPr>
              <w:spacing w:line="360" w:lineRule="auto"/>
            </w:pPr>
            <w:r w:rsidRPr="00442838">
              <w:t>Name</w:t>
            </w:r>
          </w:p>
        </w:tc>
        <w:tc>
          <w:tcPr>
            <w:tcW w:w="1652" w:type="dxa"/>
          </w:tcPr>
          <w:p w14:paraId="50BD4F65" w14:textId="77777777" w:rsidR="00097E98" w:rsidRPr="00442838" w:rsidRDefault="00097E98" w:rsidP="000F163C">
            <w:pPr>
              <w:spacing w:line="360" w:lineRule="auto"/>
            </w:pPr>
            <w:r w:rsidRPr="00442838">
              <w:t>Pokemon Number</w:t>
            </w:r>
          </w:p>
        </w:tc>
        <w:tc>
          <w:tcPr>
            <w:tcW w:w="3719" w:type="dxa"/>
          </w:tcPr>
          <w:p w14:paraId="099BAC16" w14:textId="77777777" w:rsidR="00097E98" w:rsidRPr="00442838" w:rsidRDefault="00097E98" w:rsidP="000F163C">
            <w:pPr>
              <w:spacing w:line="360" w:lineRule="auto"/>
            </w:pPr>
            <w:r w:rsidRPr="00442838">
              <w:t>Base Stats</w:t>
            </w:r>
          </w:p>
          <w:p w14:paraId="34258C0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F79BFB0" w14:textId="77777777" w:rsidR="00097E98" w:rsidRPr="00442838" w:rsidRDefault="00097E98" w:rsidP="000F163C">
            <w:pPr>
              <w:spacing w:line="360" w:lineRule="auto"/>
            </w:pPr>
            <w:r w:rsidRPr="00442838">
              <w:t>Ability</w:t>
            </w:r>
          </w:p>
        </w:tc>
        <w:tc>
          <w:tcPr>
            <w:tcW w:w="724" w:type="dxa"/>
          </w:tcPr>
          <w:p w14:paraId="1CBB7FEE" w14:textId="77777777" w:rsidR="00097E98" w:rsidRPr="00442838" w:rsidRDefault="00097E98" w:rsidP="000F163C">
            <w:pPr>
              <w:spacing w:line="360" w:lineRule="auto"/>
            </w:pPr>
            <w:r w:rsidRPr="00442838">
              <w:t>Type 1</w:t>
            </w:r>
          </w:p>
        </w:tc>
        <w:tc>
          <w:tcPr>
            <w:tcW w:w="724" w:type="dxa"/>
          </w:tcPr>
          <w:p w14:paraId="6027A1C1" w14:textId="77777777" w:rsidR="00097E98" w:rsidRPr="00442838" w:rsidRDefault="00097E98" w:rsidP="000F163C">
            <w:pPr>
              <w:spacing w:line="360" w:lineRule="auto"/>
            </w:pPr>
            <w:r w:rsidRPr="00442838">
              <w:t>Type 2</w:t>
            </w:r>
          </w:p>
        </w:tc>
        <w:tc>
          <w:tcPr>
            <w:tcW w:w="1976" w:type="dxa"/>
          </w:tcPr>
          <w:p w14:paraId="6B755036" w14:textId="77777777" w:rsidR="00097E98" w:rsidRPr="00442838" w:rsidRDefault="00097E98" w:rsidP="000F163C">
            <w:pPr>
              <w:spacing w:line="360" w:lineRule="auto"/>
            </w:pPr>
            <w:r w:rsidRPr="00442838">
              <w:t>Evolution</w:t>
            </w:r>
          </w:p>
        </w:tc>
      </w:tr>
      <w:tr w:rsidR="00097E98" w:rsidRPr="00442838" w14:paraId="4E45CA41" w14:textId="77777777" w:rsidTr="000F163C">
        <w:trPr>
          <w:trHeight w:val="454"/>
        </w:trPr>
        <w:tc>
          <w:tcPr>
            <w:tcW w:w="1251" w:type="dxa"/>
          </w:tcPr>
          <w:p w14:paraId="3E0F792D" w14:textId="77777777" w:rsidR="00097E98" w:rsidRPr="00442838" w:rsidRDefault="00097E98" w:rsidP="000F163C">
            <w:pPr>
              <w:spacing w:line="360" w:lineRule="auto"/>
            </w:pPr>
          </w:p>
        </w:tc>
        <w:tc>
          <w:tcPr>
            <w:tcW w:w="1652" w:type="dxa"/>
          </w:tcPr>
          <w:p w14:paraId="72A87E20" w14:textId="77777777" w:rsidR="00097E98" w:rsidRPr="00442838" w:rsidRDefault="00097E98" w:rsidP="000F163C">
            <w:pPr>
              <w:spacing w:line="360" w:lineRule="auto"/>
            </w:pPr>
          </w:p>
        </w:tc>
        <w:tc>
          <w:tcPr>
            <w:tcW w:w="3719" w:type="dxa"/>
          </w:tcPr>
          <w:p w14:paraId="44FB761B" w14:textId="77777777" w:rsidR="00097E98" w:rsidRPr="00442838" w:rsidRDefault="00097E98" w:rsidP="000F163C">
            <w:pPr>
              <w:spacing w:line="360" w:lineRule="auto"/>
            </w:pPr>
          </w:p>
        </w:tc>
        <w:tc>
          <w:tcPr>
            <w:tcW w:w="880" w:type="dxa"/>
          </w:tcPr>
          <w:p w14:paraId="7DEEB39C" w14:textId="77777777" w:rsidR="00097E98" w:rsidRPr="00442838" w:rsidRDefault="00097E98" w:rsidP="000F163C">
            <w:pPr>
              <w:spacing w:line="360" w:lineRule="auto"/>
            </w:pPr>
          </w:p>
        </w:tc>
        <w:tc>
          <w:tcPr>
            <w:tcW w:w="724" w:type="dxa"/>
          </w:tcPr>
          <w:p w14:paraId="496D64A7" w14:textId="77777777" w:rsidR="00097E98" w:rsidRPr="00442838" w:rsidRDefault="00097E98" w:rsidP="000F163C">
            <w:pPr>
              <w:spacing w:line="360" w:lineRule="auto"/>
            </w:pPr>
          </w:p>
        </w:tc>
        <w:tc>
          <w:tcPr>
            <w:tcW w:w="724" w:type="dxa"/>
          </w:tcPr>
          <w:p w14:paraId="04BB339D" w14:textId="77777777" w:rsidR="00097E98" w:rsidRPr="00442838" w:rsidRDefault="00097E98" w:rsidP="000F163C">
            <w:pPr>
              <w:spacing w:line="360" w:lineRule="auto"/>
            </w:pPr>
          </w:p>
        </w:tc>
        <w:tc>
          <w:tcPr>
            <w:tcW w:w="1976" w:type="dxa"/>
          </w:tcPr>
          <w:p w14:paraId="1CB7B274" w14:textId="77777777" w:rsidR="00097E98" w:rsidRPr="00442838" w:rsidRDefault="00097E98" w:rsidP="000F163C">
            <w:pPr>
              <w:spacing w:line="360" w:lineRule="auto"/>
            </w:pPr>
          </w:p>
        </w:tc>
      </w:tr>
      <w:tr w:rsidR="00097E98" w:rsidRPr="00442838" w14:paraId="4829F043" w14:textId="77777777" w:rsidTr="000F163C">
        <w:trPr>
          <w:trHeight w:val="441"/>
        </w:trPr>
        <w:tc>
          <w:tcPr>
            <w:tcW w:w="1251" w:type="dxa"/>
          </w:tcPr>
          <w:p w14:paraId="666D0FB4" w14:textId="77777777" w:rsidR="00097E98" w:rsidRPr="00442838" w:rsidRDefault="00097E98" w:rsidP="000F163C">
            <w:pPr>
              <w:spacing w:line="360" w:lineRule="auto"/>
            </w:pPr>
          </w:p>
        </w:tc>
        <w:tc>
          <w:tcPr>
            <w:tcW w:w="1652" w:type="dxa"/>
          </w:tcPr>
          <w:p w14:paraId="01006268" w14:textId="77777777" w:rsidR="00097E98" w:rsidRPr="00442838" w:rsidRDefault="00097E98" w:rsidP="000F163C">
            <w:pPr>
              <w:spacing w:line="360" w:lineRule="auto"/>
            </w:pPr>
          </w:p>
        </w:tc>
        <w:tc>
          <w:tcPr>
            <w:tcW w:w="3719" w:type="dxa"/>
          </w:tcPr>
          <w:p w14:paraId="06CBE67C" w14:textId="77777777" w:rsidR="00097E98" w:rsidRPr="00442838" w:rsidRDefault="00097E98" w:rsidP="000F163C">
            <w:pPr>
              <w:spacing w:line="360" w:lineRule="auto"/>
            </w:pPr>
          </w:p>
        </w:tc>
        <w:tc>
          <w:tcPr>
            <w:tcW w:w="880" w:type="dxa"/>
          </w:tcPr>
          <w:p w14:paraId="5755C716" w14:textId="77777777" w:rsidR="00097E98" w:rsidRPr="00442838" w:rsidRDefault="00097E98" w:rsidP="000F163C">
            <w:pPr>
              <w:spacing w:line="360" w:lineRule="auto"/>
            </w:pPr>
          </w:p>
        </w:tc>
        <w:tc>
          <w:tcPr>
            <w:tcW w:w="724" w:type="dxa"/>
          </w:tcPr>
          <w:p w14:paraId="10C38A7F" w14:textId="77777777" w:rsidR="00097E98" w:rsidRPr="00442838" w:rsidRDefault="00097E98" w:rsidP="000F163C">
            <w:pPr>
              <w:spacing w:line="360" w:lineRule="auto"/>
            </w:pPr>
          </w:p>
        </w:tc>
        <w:tc>
          <w:tcPr>
            <w:tcW w:w="724" w:type="dxa"/>
          </w:tcPr>
          <w:p w14:paraId="38A4F0B8" w14:textId="77777777" w:rsidR="00097E98" w:rsidRPr="00442838" w:rsidRDefault="00097E98" w:rsidP="000F163C">
            <w:pPr>
              <w:spacing w:line="360" w:lineRule="auto"/>
            </w:pPr>
          </w:p>
        </w:tc>
        <w:tc>
          <w:tcPr>
            <w:tcW w:w="1976" w:type="dxa"/>
          </w:tcPr>
          <w:p w14:paraId="2AB3A0BB" w14:textId="77777777" w:rsidR="00097E98" w:rsidRPr="00442838" w:rsidRDefault="00097E98" w:rsidP="000F163C">
            <w:pPr>
              <w:spacing w:line="360" w:lineRule="auto"/>
            </w:pPr>
          </w:p>
        </w:tc>
      </w:tr>
      <w:tr w:rsidR="00097E98" w:rsidRPr="00442838" w14:paraId="75230F04" w14:textId="77777777" w:rsidTr="000F163C">
        <w:trPr>
          <w:trHeight w:val="441"/>
        </w:trPr>
        <w:tc>
          <w:tcPr>
            <w:tcW w:w="1251" w:type="dxa"/>
          </w:tcPr>
          <w:p w14:paraId="0BF31B60" w14:textId="77777777" w:rsidR="00097E98" w:rsidRPr="00442838" w:rsidRDefault="00097E98" w:rsidP="000F163C">
            <w:pPr>
              <w:spacing w:line="360" w:lineRule="auto"/>
            </w:pPr>
          </w:p>
        </w:tc>
        <w:tc>
          <w:tcPr>
            <w:tcW w:w="1652" w:type="dxa"/>
          </w:tcPr>
          <w:p w14:paraId="086DEDF9" w14:textId="77777777" w:rsidR="00097E98" w:rsidRPr="00442838" w:rsidRDefault="00097E98" w:rsidP="000F163C">
            <w:pPr>
              <w:spacing w:line="360" w:lineRule="auto"/>
            </w:pPr>
          </w:p>
        </w:tc>
        <w:tc>
          <w:tcPr>
            <w:tcW w:w="3719" w:type="dxa"/>
          </w:tcPr>
          <w:p w14:paraId="7C4F107E" w14:textId="77777777" w:rsidR="00097E98" w:rsidRPr="00442838" w:rsidRDefault="00097E98" w:rsidP="000F163C">
            <w:pPr>
              <w:spacing w:line="360" w:lineRule="auto"/>
            </w:pPr>
          </w:p>
        </w:tc>
        <w:tc>
          <w:tcPr>
            <w:tcW w:w="880" w:type="dxa"/>
          </w:tcPr>
          <w:p w14:paraId="0038A3F8" w14:textId="77777777" w:rsidR="00097E98" w:rsidRPr="00442838" w:rsidRDefault="00097E98" w:rsidP="000F163C">
            <w:pPr>
              <w:spacing w:line="360" w:lineRule="auto"/>
            </w:pPr>
          </w:p>
        </w:tc>
        <w:tc>
          <w:tcPr>
            <w:tcW w:w="724" w:type="dxa"/>
          </w:tcPr>
          <w:p w14:paraId="17F70DAE" w14:textId="77777777" w:rsidR="00097E98" w:rsidRPr="00442838" w:rsidRDefault="00097E98" w:rsidP="000F163C">
            <w:pPr>
              <w:spacing w:line="360" w:lineRule="auto"/>
            </w:pPr>
          </w:p>
        </w:tc>
        <w:tc>
          <w:tcPr>
            <w:tcW w:w="724" w:type="dxa"/>
          </w:tcPr>
          <w:p w14:paraId="7BD4829B" w14:textId="77777777" w:rsidR="00097E98" w:rsidRPr="00442838" w:rsidRDefault="00097E98" w:rsidP="000F163C">
            <w:pPr>
              <w:spacing w:line="360" w:lineRule="auto"/>
            </w:pPr>
          </w:p>
        </w:tc>
        <w:tc>
          <w:tcPr>
            <w:tcW w:w="1976" w:type="dxa"/>
          </w:tcPr>
          <w:p w14:paraId="22A37DEF" w14:textId="77777777" w:rsidR="00097E98" w:rsidRPr="00442838" w:rsidRDefault="00097E98" w:rsidP="000F163C">
            <w:pPr>
              <w:spacing w:line="360" w:lineRule="auto"/>
            </w:pPr>
          </w:p>
        </w:tc>
      </w:tr>
      <w:tr w:rsidR="00097E98" w:rsidRPr="00442838" w14:paraId="211A6D65" w14:textId="77777777" w:rsidTr="000F163C">
        <w:trPr>
          <w:trHeight w:val="896"/>
        </w:trPr>
        <w:tc>
          <w:tcPr>
            <w:tcW w:w="1251" w:type="dxa"/>
          </w:tcPr>
          <w:p w14:paraId="5D03FA72" w14:textId="77777777" w:rsidR="00097E98" w:rsidRPr="00442838" w:rsidRDefault="00097E98" w:rsidP="000F163C">
            <w:pPr>
              <w:spacing w:line="360" w:lineRule="auto"/>
            </w:pPr>
          </w:p>
        </w:tc>
        <w:tc>
          <w:tcPr>
            <w:tcW w:w="1652" w:type="dxa"/>
          </w:tcPr>
          <w:p w14:paraId="7CABDA20" w14:textId="77777777" w:rsidR="00097E98" w:rsidRPr="00442838" w:rsidRDefault="00097E98" w:rsidP="000F163C">
            <w:pPr>
              <w:spacing w:line="360" w:lineRule="auto"/>
            </w:pPr>
          </w:p>
        </w:tc>
        <w:tc>
          <w:tcPr>
            <w:tcW w:w="3719" w:type="dxa"/>
          </w:tcPr>
          <w:p w14:paraId="67DC0159" w14:textId="77777777" w:rsidR="00097E98" w:rsidRPr="00442838" w:rsidRDefault="00097E98" w:rsidP="000F163C">
            <w:pPr>
              <w:spacing w:line="360" w:lineRule="auto"/>
            </w:pPr>
          </w:p>
        </w:tc>
        <w:tc>
          <w:tcPr>
            <w:tcW w:w="880" w:type="dxa"/>
          </w:tcPr>
          <w:p w14:paraId="7E2C99C1" w14:textId="77777777" w:rsidR="00097E98" w:rsidRPr="00442838" w:rsidRDefault="00097E98" w:rsidP="000F163C">
            <w:pPr>
              <w:spacing w:line="360" w:lineRule="auto"/>
            </w:pPr>
          </w:p>
        </w:tc>
        <w:tc>
          <w:tcPr>
            <w:tcW w:w="724" w:type="dxa"/>
          </w:tcPr>
          <w:p w14:paraId="10138CEF" w14:textId="77777777" w:rsidR="00097E98" w:rsidRPr="00442838" w:rsidRDefault="00097E98" w:rsidP="000F163C">
            <w:pPr>
              <w:spacing w:line="360" w:lineRule="auto"/>
            </w:pPr>
          </w:p>
        </w:tc>
        <w:tc>
          <w:tcPr>
            <w:tcW w:w="724" w:type="dxa"/>
          </w:tcPr>
          <w:p w14:paraId="59125E33" w14:textId="77777777" w:rsidR="00097E98" w:rsidRPr="00442838" w:rsidRDefault="00097E98" w:rsidP="000F163C">
            <w:pPr>
              <w:spacing w:line="360" w:lineRule="auto"/>
            </w:pPr>
          </w:p>
        </w:tc>
        <w:tc>
          <w:tcPr>
            <w:tcW w:w="1976" w:type="dxa"/>
          </w:tcPr>
          <w:p w14:paraId="30B4BF44" w14:textId="77777777" w:rsidR="00097E98" w:rsidRPr="00442838" w:rsidRDefault="00097E98" w:rsidP="000F163C">
            <w:pPr>
              <w:spacing w:line="360" w:lineRule="auto"/>
            </w:pPr>
          </w:p>
        </w:tc>
      </w:tr>
    </w:tbl>
    <w:p w14:paraId="0DE37F6E" w14:textId="77777777" w:rsidR="00097E98" w:rsidRPr="00442838" w:rsidRDefault="00097E98" w:rsidP="00097E98">
      <w:pPr>
        <w:rPr>
          <w:sz w:val="24"/>
        </w:rPr>
      </w:pPr>
    </w:p>
    <w:p w14:paraId="6B9C5A3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402FE4A" w14:textId="77777777" w:rsidTr="000F163C">
        <w:tc>
          <w:tcPr>
            <w:tcW w:w="3596" w:type="dxa"/>
          </w:tcPr>
          <w:p w14:paraId="683E56E8" w14:textId="77777777" w:rsidR="00097E98" w:rsidRPr="00442838" w:rsidRDefault="00097E98" w:rsidP="000F163C">
            <w:pPr>
              <w:rPr>
                <w:sz w:val="24"/>
              </w:rPr>
            </w:pPr>
          </w:p>
        </w:tc>
        <w:tc>
          <w:tcPr>
            <w:tcW w:w="3597" w:type="dxa"/>
          </w:tcPr>
          <w:p w14:paraId="3A98FB97" w14:textId="77777777" w:rsidR="00097E98" w:rsidRPr="00442838" w:rsidRDefault="00097E98" w:rsidP="000F163C">
            <w:pPr>
              <w:rPr>
                <w:sz w:val="24"/>
              </w:rPr>
            </w:pPr>
          </w:p>
        </w:tc>
        <w:tc>
          <w:tcPr>
            <w:tcW w:w="3597" w:type="dxa"/>
          </w:tcPr>
          <w:p w14:paraId="19F8AC9F" w14:textId="77777777" w:rsidR="00097E98" w:rsidRPr="00442838" w:rsidRDefault="00097E98" w:rsidP="000F163C">
            <w:pPr>
              <w:rPr>
                <w:sz w:val="24"/>
              </w:rPr>
            </w:pPr>
          </w:p>
        </w:tc>
      </w:tr>
      <w:tr w:rsidR="00097E98" w:rsidRPr="00442838" w14:paraId="15BFF826" w14:textId="77777777" w:rsidTr="000F163C">
        <w:tc>
          <w:tcPr>
            <w:tcW w:w="3596" w:type="dxa"/>
          </w:tcPr>
          <w:p w14:paraId="31E2555E" w14:textId="77777777" w:rsidR="00097E98" w:rsidRPr="00442838" w:rsidRDefault="00097E98" w:rsidP="000F163C">
            <w:pPr>
              <w:rPr>
                <w:sz w:val="24"/>
              </w:rPr>
            </w:pPr>
          </w:p>
        </w:tc>
        <w:tc>
          <w:tcPr>
            <w:tcW w:w="3597" w:type="dxa"/>
          </w:tcPr>
          <w:p w14:paraId="52F1D3FC" w14:textId="77777777" w:rsidR="00097E98" w:rsidRPr="00442838" w:rsidRDefault="00097E98" w:rsidP="000F163C">
            <w:pPr>
              <w:rPr>
                <w:sz w:val="24"/>
              </w:rPr>
            </w:pPr>
          </w:p>
        </w:tc>
        <w:tc>
          <w:tcPr>
            <w:tcW w:w="3597" w:type="dxa"/>
          </w:tcPr>
          <w:p w14:paraId="225E4669" w14:textId="77777777" w:rsidR="00097E98" w:rsidRPr="00442838" w:rsidRDefault="00097E98" w:rsidP="000F163C">
            <w:pPr>
              <w:rPr>
                <w:sz w:val="24"/>
              </w:rPr>
            </w:pPr>
          </w:p>
        </w:tc>
      </w:tr>
    </w:tbl>
    <w:p w14:paraId="009F80A8" w14:textId="77777777" w:rsidR="00097E98" w:rsidRPr="00442838" w:rsidRDefault="00097E98" w:rsidP="00097E98">
      <w:pPr>
        <w:rPr>
          <w:sz w:val="24"/>
        </w:rPr>
      </w:pPr>
    </w:p>
    <w:p w14:paraId="02175F03" w14:textId="77777777" w:rsidR="00097E98" w:rsidRPr="00442838" w:rsidRDefault="00097E98" w:rsidP="00097E98">
      <w:pPr>
        <w:rPr>
          <w:sz w:val="24"/>
        </w:rPr>
      </w:pPr>
      <w:r w:rsidRPr="00442838">
        <w:rPr>
          <w:sz w:val="24"/>
        </w:rPr>
        <w:t>Sprites:</w:t>
      </w:r>
    </w:p>
    <w:p w14:paraId="55A4AF7C" w14:textId="77777777" w:rsidR="00097E98" w:rsidRPr="00442838" w:rsidRDefault="00097E98" w:rsidP="00097E98">
      <w:pPr>
        <w:rPr>
          <w:sz w:val="24"/>
        </w:rPr>
      </w:pPr>
      <w:r w:rsidRPr="00442838">
        <w:rPr>
          <w:sz w:val="24"/>
        </w:rPr>
        <w:br w:type="page"/>
      </w:r>
    </w:p>
    <w:p w14:paraId="29ED12A2" w14:textId="77777777" w:rsidR="00097E98" w:rsidRPr="00442838" w:rsidRDefault="00097E98" w:rsidP="00097E98">
      <w:pPr>
        <w:rPr>
          <w:sz w:val="24"/>
        </w:rPr>
      </w:pPr>
      <w:r w:rsidRPr="00442838">
        <w:rPr>
          <w:sz w:val="24"/>
        </w:rPr>
        <w:lastRenderedPageBreak/>
        <w:t>Family Page</w:t>
      </w:r>
    </w:p>
    <w:p w14:paraId="06F08F4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5B5094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930A72E" w14:textId="77777777" w:rsidTr="000F163C">
        <w:trPr>
          <w:trHeight w:val="896"/>
        </w:trPr>
        <w:tc>
          <w:tcPr>
            <w:tcW w:w="1251" w:type="dxa"/>
          </w:tcPr>
          <w:p w14:paraId="1D32DADE" w14:textId="77777777" w:rsidR="00097E98" w:rsidRPr="00442838" w:rsidRDefault="00097E98" w:rsidP="000F163C">
            <w:pPr>
              <w:spacing w:line="360" w:lineRule="auto"/>
            </w:pPr>
            <w:r w:rsidRPr="00442838">
              <w:t>Pokemon</w:t>
            </w:r>
          </w:p>
          <w:p w14:paraId="43032ED8" w14:textId="77777777" w:rsidR="00097E98" w:rsidRPr="00442838" w:rsidRDefault="00097E98" w:rsidP="000F163C">
            <w:pPr>
              <w:spacing w:line="360" w:lineRule="auto"/>
            </w:pPr>
            <w:r w:rsidRPr="00442838">
              <w:t>Name</w:t>
            </w:r>
          </w:p>
        </w:tc>
        <w:tc>
          <w:tcPr>
            <w:tcW w:w="1652" w:type="dxa"/>
          </w:tcPr>
          <w:p w14:paraId="6C28F726" w14:textId="77777777" w:rsidR="00097E98" w:rsidRPr="00442838" w:rsidRDefault="00097E98" w:rsidP="000F163C">
            <w:pPr>
              <w:spacing w:line="360" w:lineRule="auto"/>
            </w:pPr>
            <w:r w:rsidRPr="00442838">
              <w:t>Pokemon Number</w:t>
            </w:r>
          </w:p>
        </w:tc>
        <w:tc>
          <w:tcPr>
            <w:tcW w:w="3719" w:type="dxa"/>
          </w:tcPr>
          <w:p w14:paraId="7A9E4F1B" w14:textId="77777777" w:rsidR="00097E98" w:rsidRPr="00442838" w:rsidRDefault="00097E98" w:rsidP="000F163C">
            <w:pPr>
              <w:spacing w:line="360" w:lineRule="auto"/>
            </w:pPr>
            <w:r w:rsidRPr="00442838">
              <w:t>Base Stats</w:t>
            </w:r>
          </w:p>
          <w:p w14:paraId="264DCB0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1719326" w14:textId="77777777" w:rsidR="00097E98" w:rsidRPr="00442838" w:rsidRDefault="00097E98" w:rsidP="000F163C">
            <w:pPr>
              <w:spacing w:line="360" w:lineRule="auto"/>
            </w:pPr>
            <w:r w:rsidRPr="00442838">
              <w:t>Ability</w:t>
            </w:r>
          </w:p>
        </w:tc>
        <w:tc>
          <w:tcPr>
            <w:tcW w:w="724" w:type="dxa"/>
          </w:tcPr>
          <w:p w14:paraId="4D26CB9B" w14:textId="77777777" w:rsidR="00097E98" w:rsidRPr="00442838" w:rsidRDefault="00097E98" w:rsidP="000F163C">
            <w:pPr>
              <w:spacing w:line="360" w:lineRule="auto"/>
            </w:pPr>
            <w:r w:rsidRPr="00442838">
              <w:t>Type 1</w:t>
            </w:r>
          </w:p>
        </w:tc>
        <w:tc>
          <w:tcPr>
            <w:tcW w:w="724" w:type="dxa"/>
          </w:tcPr>
          <w:p w14:paraId="645DD8FD" w14:textId="77777777" w:rsidR="00097E98" w:rsidRPr="00442838" w:rsidRDefault="00097E98" w:rsidP="000F163C">
            <w:pPr>
              <w:spacing w:line="360" w:lineRule="auto"/>
            </w:pPr>
            <w:r w:rsidRPr="00442838">
              <w:t>Type 2</w:t>
            </w:r>
          </w:p>
        </w:tc>
        <w:tc>
          <w:tcPr>
            <w:tcW w:w="1976" w:type="dxa"/>
          </w:tcPr>
          <w:p w14:paraId="7F5A6063" w14:textId="77777777" w:rsidR="00097E98" w:rsidRPr="00442838" w:rsidRDefault="00097E98" w:rsidP="000F163C">
            <w:pPr>
              <w:spacing w:line="360" w:lineRule="auto"/>
            </w:pPr>
            <w:r w:rsidRPr="00442838">
              <w:t>Evolution</w:t>
            </w:r>
          </w:p>
        </w:tc>
      </w:tr>
      <w:tr w:rsidR="00097E98" w:rsidRPr="00442838" w14:paraId="5BD0C2E6" w14:textId="77777777" w:rsidTr="000F163C">
        <w:trPr>
          <w:trHeight w:val="454"/>
        </w:trPr>
        <w:tc>
          <w:tcPr>
            <w:tcW w:w="1251" w:type="dxa"/>
          </w:tcPr>
          <w:p w14:paraId="6A8A7B3B" w14:textId="77777777" w:rsidR="00097E98" w:rsidRPr="00442838" w:rsidRDefault="00097E98" w:rsidP="000F163C">
            <w:pPr>
              <w:spacing w:line="360" w:lineRule="auto"/>
            </w:pPr>
          </w:p>
        </w:tc>
        <w:tc>
          <w:tcPr>
            <w:tcW w:w="1652" w:type="dxa"/>
          </w:tcPr>
          <w:p w14:paraId="5DA6795F" w14:textId="77777777" w:rsidR="00097E98" w:rsidRPr="00442838" w:rsidRDefault="00097E98" w:rsidP="000F163C">
            <w:pPr>
              <w:spacing w:line="360" w:lineRule="auto"/>
            </w:pPr>
          </w:p>
        </w:tc>
        <w:tc>
          <w:tcPr>
            <w:tcW w:w="3719" w:type="dxa"/>
          </w:tcPr>
          <w:p w14:paraId="568B23C7" w14:textId="77777777" w:rsidR="00097E98" w:rsidRPr="00442838" w:rsidRDefault="00097E98" w:rsidP="000F163C">
            <w:pPr>
              <w:spacing w:line="360" w:lineRule="auto"/>
            </w:pPr>
          </w:p>
        </w:tc>
        <w:tc>
          <w:tcPr>
            <w:tcW w:w="880" w:type="dxa"/>
          </w:tcPr>
          <w:p w14:paraId="32E86335" w14:textId="77777777" w:rsidR="00097E98" w:rsidRPr="00442838" w:rsidRDefault="00097E98" w:rsidP="000F163C">
            <w:pPr>
              <w:spacing w:line="360" w:lineRule="auto"/>
            </w:pPr>
          </w:p>
        </w:tc>
        <w:tc>
          <w:tcPr>
            <w:tcW w:w="724" w:type="dxa"/>
          </w:tcPr>
          <w:p w14:paraId="1832C0E6" w14:textId="77777777" w:rsidR="00097E98" w:rsidRPr="00442838" w:rsidRDefault="00097E98" w:rsidP="000F163C">
            <w:pPr>
              <w:spacing w:line="360" w:lineRule="auto"/>
            </w:pPr>
          </w:p>
        </w:tc>
        <w:tc>
          <w:tcPr>
            <w:tcW w:w="724" w:type="dxa"/>
          </w:tcPr>
          <w:p w14:paraId="6E1EE675" w14:textId="77777777" w:rsidR="00097E98" w:rsidRPr="00442838" w:rsidRDefault="00097E98" w:rsidP="000F163C">
            <w:pPr>
              <w:spacing w:line="360" w:lineRule="auto"/>
            </w:pPr>
          </w:p>
        </w:tc>
        <w:tc>
          <w:tcPr>
            <w:tcW w:w="1976" w:type="dxa"/>
          </w:tcPr>
          <w:p w14:paraId="327C0B78" w14:textId="77777777" w:rsidR="00097E98" w:rsidRPr="00442838" w:rsidRDefault="00097E98" w:rsidP="000F163C">
            <w:pPr>
              <w:spacing w:line="360" w:lineRule="auto"/>
            </w:pPr>
          </w:p>
        </w:tc>
      </w:tr>
      <w:tr w:rsidR="00097E98" w:rsidRPr="00442838" w14:paraId="355213D1" w14:textId="77777777" w:rsidTr="000F163C">
        <w:trPr>
          <w:trHeight w:val="441"/>
        </w:trPr>
        <w:tc>
          <w:tcPr>
            <w:tcW w:w="1251" w:type="dxa"/>
          </w:tcPr>
          <w:p w14:paraId="72D1D641" w14:textId="77777777" w:rsidR="00097E98" w:rsidRPr="00442838" w:rsidRDefault="00097E98" w:rsidP="000F163C">
            <w:pPr>
              <w:spacing w:line="360" w:lineRule="auto"/>
            </w:pPr>
          </w:p>
        </w:tc>
        <w:tc>
          <w:tcPr>
            <w:tcW w:w="1652" w:type="dxa"/>
          </w:tcPr>
          <w:p w14:paraId="7715809C" w14:textId="77777777" w:rsidR="00097E98" w:rsidRPr="00442838" w:rsidRDefault="00097E98" w:rsidP="000F163C">
            <w:pPr>
              <w:spacing w:line="360" w:lineRule="auto"/>
            </w:pPr>
          </w:p>
        </w:tc>
        <w:tc>
          <w:tcPr>
            <w:tcW w:w="3719" w:type="dxa"/>
          </w:tcPr>
          <w:p w14:paraId="0EF3CA66" w14:textId="77777777" w:rsidR="00097E98" w:rsidRPr="00442838" w:rsidRDefault="00097E98" w:rsidP="000F163C">
            <w:pPr>
              <w:spacing w:line="360" w:lineRule="auto"/>
            </w:pPr>
          </w:p>
        </w:tc>
        <w:tc>
          <w:tcPr>
            <w:tcW w:w="880" w:type="dxa"/>
          </w:tcPr>
          <w:p w14:paraId="39A869EC" w14:textId="77777777" w:rsidR="00097E98" w:rsidRPr="00442838" w:rsidRDefault="00097E98" w:rsidP="000F163C">
            <w:pPr>
              <w:spacing w:line="360" w:lineRule="auto"/>
            </w:pPr>
          </w:p>
        </w:tc>
        <w:tc>
          <w:tcPr>
            <w:tcW w:w="724" w:type="dxa"/>
          </w:tcPr>
          <w:p w14:paraId="0CF4456D" w14:textId="77777777" w:rsidR="00097E98" w:rsidRPr="00442838" w:rsidRDefault="00097E98" w:rsidP="000F163C">
            <w:pPr>
              <w:spacing w:line="360" w:lineRule="auto"/>
            </w:pPr>
          </w:p>
        </w:tc>
        <w:tc>
          <w:tcPr>
            <w:tcW w:w="724" w:type="dxa"/>
          </w:tcPr>
          <w:p w14:paraId="12180D0A" w14:textId="77777777" w:rsidR="00097E98" w:rsidRPr="00442838" w:rsidRDefault="00097E98" w:rsidP="000F163C">
            <w:pPr>
              <w:spacing w:line="360" w:lineRule="auto"/>
            </w:pPr>
          </w:p>
        </w:tc>
        <w:tc>
          <w:tcPr>
            <w:tcW w:w="1976" w:type="dxa"/>
          </w:tcPr>
          <w:p w14:paraId="3FB8F314" w14:textId="77777777" w:rsidR="00097E98" w:rsidRPr="00442838" w:rsidRDefault="00097E98" w:rsidP="000F163C">
            <w:pPr>
              <w:spacing w:line="360" w:lineRule="auto"/>
            </w:pPr>
          </w:p>
        </w:tc>
      </w:tr>
      <w:tr w:rsidR="00097E98" w:rsidRPr="00442838" w14:paraId="14A78690" w14:textId="77777777" w:rsidTr="000F163C">
        <w:trPr>
          <w:trHeight w:val="441"/>
        </w:trPr>
        <w:tc>
          <w:tcPr>
            <w:tcW w:w="1251" w:type="dxa"/>
          </w:tcPr>
          <w:p w14:paraId="28CF12B1" w14:textId="77777777" w:rsidR="00097E98" w:rsidRPr="00442838" w:rsidRDefault="00097E98" w:rsidP="000F163C">
            <w:pPr>
              <w:spacing w:line="360" w:lineRule="auto"/>
            </w:pPr>
          </w:p>
        </w:tc>
        <w:tc>
          <w:tcPr>
            <w:tcW w:w="1652" w:type="dxa"/>
          </w:tcPr>
          <w:p w14:paraId="2B0CDB02" w14:textId="77777777" w:rsidR="00097E98" w:rsidRPr="00442838" w:rsidRDefault="00097E98" w:rsidP="000F163C">
            <w:pPr>
              <w:spacing w:line="360" w:lineRule="auto"/>
            </w:pPr>
          </w:p>
        </w:tc>
        <w:tc>
          <w:tcPr>
            <w:tcW w:w="3719" w:type="dxa"/>
          </w:tcPr>
          <w:p w14:paraId="273A92E0" w14:textId="77777777" w:rsidR="00097E98" w:rsidRPr="00442838" w:rsidRDefault="00097E98" w:rsidP="000F163C">
            <w:pPr>
              <w:spacing w:line="360" w:lineRule="auto"/>
            </w:pPr>
          </w:p>
        </w:tc>
        <w:tc>
          <w:tcPr>
            <w:tcW w:w="880" w:type="dxa"/>
          </w:tcPr>
          <w:p w14:paraId="0D21693B" w14:textId="77777777" w:rsidR="00097E98" w:rsidRPr="00442838" w:rsidRDefault="00097E98" w:rsidP="000F163C">
            <w:pPr>
              <w:spacing w:line="360" w:lineRule="auto"/>
            </w:pPr>
          </w:p>
        </w:tc>
        <w:tc>
          <w:tcPr>
            <w:tcW w:w="724" w:type="dxa"/>
          </w:tcPr>
          <w:p w14:paraId="55CEA558" w14:textId="77777777" w:rsidR="00097E98" w:rsidRPr="00442838" w:rsidRDefault="00097E98" w:rsidP="000F163C">
            <w:pPr>
              <w:spacing w:line="360" w:lineRule="auto"/>
            </w:pPr>
          </w:p>
        </w:tc>
        <w:tc>
          <w:tcPr>
            <w:tcW w:w="724" w:type="dxa"/>
          </w:tcPr>
          <w:p w14:paraId="73AA018C" w14:textId="77777777" w:rsidR="00097E98" w:rsidRPr="00442838" w:rsidRDefault="00097E98" w:rsidP="000F163C">
            <w:pPr>
              <w:spacing w:line="360" w:lineRule="auto"/>
            </w:pPr>
          </w:p>
        </w:tc>
        <w:tc>
          <w:tcPr>
            <w:tcW w:w="1976" w:type="dxa"/>
          </w:tcPr>
          <w:p w14:paraId="5C0A5D3B" w14:textId="77777777" w:rsidR="00097E98" w:rsidRPr="00442838" w:rsidRDefault="00097E98" w:rsidP="000F163C">
            <w:pPr>
              <w:spacing w:line="360" w:lineRule="auto"/>
            </w:pPr>
          </w:p>
        </w:tc>
      </w:tr>
      <w:tr w:rsidR="00097E98" w:rsidRPr="00442838" w14:paraId="216A0B92" w14:textId="77777777" w:rsidTr="000F163C">
        <w:trPr>
          <w:trHeight w:val="896"/>
        </w:trPr>
        <w:tc>
          <w:tcPr>
            <w:tcW w:w="1251" w:type="dxa"/>
          </w:tcPr>
          <w:p w14:paraId="79E20BE4" w14:textId="77777777" w:rsidR="00097E98" w:rsidRPr="00442838" w:rsidRDefault="00097E98" w:rsidP="000F163C">
            <w:pPr>
              <w:spacing w:line="360" w:lineRule="auto"/>
            </w:pPr>
          </w:p>
        </w:tc>
        <w:tc>
          <w:tcPr>
            <w:tcW w:w="1652" w:type="dxa"/>
          </w:tcPr>
          <w:p w14:paraId="6FEF11E7" w14:textId="77777777" w:rsidR="00097E98" w:rsidRPr="00442838" w:rsidRDefault="00097E98" w:rsidP="000F163C">
            <w:pPr>
              <w:spacing w:line="360" w:lineRule="auto"/>
            </w:pPr>
          </w:p>
        </w:tc>
        <w:tc>
          <w:tcPr>
            <w:tcW w:w="3719" w:type="dxa"/>
          </w:tcPr>
          <w:p w14:paraId="418EB04C" w14:textId="77777777" w:rsidR="00097E98" w:rsidRPr="00442838" w:rsidRDefault="00097E98" w:rsidP="000F163C">
            <w:pPr>
              <w:spacing w:line="360" w:lineRule="auto"/>
            </w:pPr>
          </w:p>
        </w:tc>
        <w:tc>
          <w:tcPr>
            <w:tcW w:w="880" w:type="dxa"/>
          </w:tcPr>
          <w:p w14:paraId="1A0E244F" w14:textId="77777777" w:rsidR="00097E98" w:rsidRPr="00442838" w:rsidRDefault="00097E98" w:rsidP="000F163C">
            <w:pPr>
              <w:spacing w:line="360" w:lineRule="auto"/>
            </w:pPr>
          </w:p>
        </w:tc>
        <w:tc>
          <w:tcPr>
            <w:tcW w:w="724" w:type="dxa"/>
          </w:tcPr>
          <w:p w14:paraId="2B93B63A" w14:textId="77777777" w:rsidR="00097E98" w:rsidRPr="00442838" w:rsidRDefault="00097E98" w:rsidP="000F163C">
            <w:pPr>
              <w:spacing w:line="360" w:lineRule="auto"/>
            </w:pPr>
          </w:p>
        </w:tc>
        <w:tc>
          <w:tcPr>
            <w:tcW w:w="724" w:type="dxa"/>
          </w:tcPr>
          <w:p w14:paraId="5CC2AC81" w14:textId="77777777" w:rsidR="00097E98" w:rsidRPr="00442838" w:rsidRDefault="00097E98" w:rsidP="000F163C">
            <w:pPr>
              <w:spacing w:line="360" w:lineRule="auto"/>
            </w:pPr>
          </w:p>
        </w:tc>
        <w:tc>
          <w:tcPr>
            <w:tcW w:w="1976" w:type="dxa"/>
          </w:tcPr>
          <w:p w14:paraId="3360BE1C" w14:textId="77777777" w:rsidR="00097E98" w:rsidRPr="00442838" w:rsidRDefault="00097E98" w:rsidP="000F163C">
            <w:pPr>
              <w:spacing w:line="360" w:lineRule="auto"/>
            </w:pPr>
          </w:p>
        </w:tc>
      </w:tr>
    </w:tbl>
    <w:p w14:paraId="7C4A99E1" w14:textId="77777777" w:rsidR="00097E98" w:rsidRPr="00442838" w:rsidRDefault="00097E98" w:rsidP="00097E98">
      <w:pPr>
        <w:rPr>
          <w:sz w:val="24"/>
        </w:rPr>
      </w:pPr>
    </w:p>
    <w:p w14:paraId="54FE55A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7B3FD76" w14:textId="77777777" w:rsidTr="000F163C">
        <w:tc>
          <w:tcPr>
            <w:tcW w:w="3596" w:type="dxa"/>
          </w:tcPr>
          <w:p w14:paraId="3C27FC4C" w14:textId="77777777" w:rsidR="00097E98" w:rsidRPr="00442838" w:rsidRDefault="00097E98" w:rsidP="000F163C">
            <w:pPr>
              <w:rPr>
                <w:sz w:val="24"/>
              </w:rPr>
            </w:pPr>
          </w:p>
        </w:tc>
        <w:tc>
          <w:tcPr>
            <w:tcW w:w="3597" w:type="dxa"/>
          </w:tcPr>
          <w:p w14:paraId="6506BE48" w14:textId="77777777" w:rsidR="00097E98" w:rsidRPr="00442838" w:rsidRDefault="00097E98" w:rsidP="000F163C">
            <w:pPr>
              <w:rPr>
                <w:sz w:val="24"/>
              </w:rPr>
            </w:pPr>
          </w:p>
        </w:tc>
        <w:tc>
          <w:tcPr>
            <w:tcW w:w="3597" w:type="dxa"/>
          </w:tcPr>
          <w:p w14:paraId="4EBEC5B8" w14:textId="77777777" w:rsidR="00097E98" w:rsidRPr="00442838" w:rsidRDefault="00097E98" w:rsidP="000F163C">
            <w:pPr>
              <w:rPr>
                <w:sz w:val="24"/>
              </w:rPr>
            </w:pPr>
          </w:p>
        </w:tc>
      </w:tr>
      <w:tr w:rsidR="00097E98" w:rsidRPr="00442838" w14:paraId="36D54D76" w14:textId="77777777" w:rsidTr="000F163C">
        <w:tc>
          <w:tcPr>
            <w:tcW w:w="3596" w:type="dxa"/>
          </w:tcPr>
          <w:p w14:paraId="1F0F54A3" w14:textId="77777777" w:rsidR="00097E98" w:rsidRPr="00442838" w:rsidRDefault="00097E98" w:rsidP="000F163C">
            <w:pPr>
              <w:rPr>
                <w:sz w:val="24"/>
              </w:rPr>
            </w:pPr>
          </w:p>
        </w:tc>
        <w:tc>
          <w:tcPr>
            <w:tcW w:w="3597" w:type="dxa"/>
          </w:tcPr>
          <w:p w14:paraId="2A2EB09B" w14:textId="77777777" w:rsidR="00097E98" w:rsidRPr="00442838" w:rsidRDefault="00097E98" w:rsidP="000F163C">
            <w:pPr>
              <w:rPr>
                <w:sz w:val="24"/>
              </w:rPr>
            </w:pPr>
          </w:p>
        </w:tc>
        <w:tc>
          <w:tcPr>
            <w:tcW w:w="3597" w:type="dxa"/>
          </w:tcPr>
          <w:p w14:paraId="5C39F769" w14:textId="77777777" w:rsidR="00097E98" w:rsidRPr="00442838" w:rsidRDefault="00097E98" w:rsidP="000F163C">
            <w:pPr>
              <w:rPr>
                <w:sz w:val="24"/>
              </w:rPr>
            </w:pPr>
          </w:p>
        </w:tc>
      </w:tr>
    </w:tbl>
    <w:p w14:paraId="30098B4C" w14:textId="77777777" w:rsidR="00097E98" w:rsidRPr="00442838" w:rsidRDefault="00097E98" w:rsidP="00097E98">
      <w:pPr>
        <w:rPr>
          <w:sz w:val="24"/>
        </w:rPr>
      </w:pPr>
    </w:p>
    <w:p w14:paraId="7931BDDE" w14:textId="77777777" w:rsidR="00097E98" w:rsidRPr="00442838" w:rsidRDefault="00097E98" w:rsidP="00097E98">
      <w:pPr>
        <w:rPr>
          <w:sz w:val="24"/>
        </w:rPr>
      </w:pPr>
      <w:r w:rsidRPr="00442838">
        <w:rPr>
          <w:sz w:val="24"/>
        </w:rPr>
        <w:t>Sprites:</w:t>
      </w:r>
    </w:p>
    <w:p w14:paraId="044DF6FF" w14:textId="77777777" w:rsidR="00097E98" w:rsidRPr="00442838" w:rsidRDefault="00097E98" w:rsidP="00097E98">
      <w:pPr>
        <w:rPr>
          <w:sz w:val="24"/>
        </w:rPr>
      </w:pPr>
      <w:r w:rsidRPr="00442838">
        <w:rPr>
          <w:sz w:val="24"/>
        </w:rPr>
        <w:br w:type="page"/>
      </w:r>
    </w:p>
    <w:p w14:paraId="3E09462A" w14:textId="77777777" w:rsidR="00097E98" w:rsidRPr="00442838" w:rsidRDefault="00097E98" w:rsidP="00097E98">
      <w:pPr>
        <w:rPr>
          <w:sz w:val="24"/>
        </w:rPr>
      </w:pPr>
      <w:r w:rsidRPr="00442838">
        <w:rPr>
          <w:sz w:val="24"/>
        </w:rPr>
        <w:lastRenderedPageBreak/>
        <w:t>Family Page</w:t>
      </w:r>
    </w:p>
    <w:p w14:paraId="04D5959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0D7D37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906FC4D" w14:textId="77777777" w:rsidTr="000F163C">
        <w:trPr>
          <w:trHeight w:val="896"/>
        </w:trPr>
        <w:tc>
          <w:tcPr>
            <w:tcW w:w="1251" w:type="dxa"/>
          </w:tcPr>
          <w:p w14:paraId="42D926E5" w14:textId="77777777" w:rsidR="00097E98" w:rsidRPr="00442838" w:rsidRDefault="00097E98" w:rsidP="000F163C">
            <w:pPr>
              <w:spacing w:line="360" w:lineRule="auto"/>
            </w:pPr>
            <w:r w:rsidRPr="00442838">
              <w:t>Pokemon</w:t>
            </w:r>
          </w:p>
          <w:p w14:paraId="1FB5F9C8" w14:textId="77777777" w:rsidR="00097E98" w:rsidRPr="00442838" w:rsidRDefault="00097E98" w:rsidP="000F163C">
            <w:pPr>
              <w:spacing w:line="360" w:lineRule="auto"/>
            </w:pPr>
            <w:r w:rsidRPr="00442838">
              <w:t>Name</w:t>
            </w:r>
          </w:p>
        </w:tc>
        <w:tc>
          <w:tcPr>
            <w:tcW w:w="1652" w:type="dxa"/>
          </w:tcPr>
          <w:p w14:paraId="233C3849" w14:textId="77777777" w:rsidR="00097E98" w:rsidRPr="00442838" w:rsidRDefault="00097E98" w:rsidP="000F163C">
            <w:pPr>
              <w:spacing w:line="360" w:lineRule="auto"/>
            </w:pPr>
            <w:r w:rsidRPr="00442838">
              <w:t>Pokemon Number</w:t>
            </w:r>
          </w:p>
        </w:tc>
        <w:tc>
          <w:tcPr>
            <w:tcW w:w="3719" w:type="dxa"/>
          </w:tcPr>
          <w:p w14:paraId="58481F10" w14:textId="77777777" w:rsidR="00097E98" w:rsidRPr="00442838" w:rsidRDefault="00097E98" w:rsidP="000F163C">
            <w:pPr>
              <w:spacing w:line="360" w:lineRule="auto"/>
            </w:pPr>
            <w:r w:rsidRPr="00442838">
              <w:t>Base Stats</w:t>
            </w:r>
          </w:p>
          <w:p w14:paraId="61DC7AC8"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25F3FEB" w14:textId="77777777" w:rsidR="00097E98" w:rsidRPr="00442838" w:rsidRDefault="00097E98" w:rsidP="000F163C">
            <w:pPr>
              <w:spacing w:line="360" w:lineRule="auto"/>
            </w:pPr>
            <w:r w:rsidRPr="00442838">
              <w:t>Ability</w:t>
            </w:r>
          </w:p>
        </w:tc>
        <w:tc>
          <w:tcPr>
            <w:tcW w:w="724" w:type="dxa"/>
          </w:tcPr>
          <w:p w14:paraId="7B23FE79" w14:textId="77777777" w:rsidR="00097E98" w:rsidRPr="00442838" w:rsidRDefault="00097E98" w:rsidP="000F163C">
            <w:pPr>
              <w:spacing w:line="360" w:lineRule="auto"/>
            </w:pPr>
            <w:r w:rsidRPr="00442838">
              <w:t>Type 1</w:t>
            </w:r>
          </w:p>
        </w:tc>
        <w:tc>
          <w:tcPr>
            <w:tcW w:w="724" w:type="dxa"/>
          </w:tcPr>
          <w:p w14:paraId="2EE65B93" w14:textId="77777777" w:rsidR="00097E98" w:rsidRPr="00442838" w:rsidRDefault="00097E98" w:rsidP="000F163C">
            <w:pPr>
              <w:spacing w:line="360" w:lineRule="auto"/>
            </w:pPr>
            <w:r w:rsidRPr="00442838">
              <w:t>Type 2</w:t>
            </w:r>
          </w:p>
        </w:tc>
        <w:tc>
          <w:tcPr>
            <w:tcW w:w="1976" w:type="dxa"/>
          </w:tcPr>
          <w:p w14:paraId="5653D45E" w14:textId="77777777" w:rsidR="00097E98" w:rsidRPr="00442838" w:rsidRDefault="00097E98" w:rsidP="000F163C">
            <w:pPr>
              <w:spacing w:line="360" w:lineRule="auto"/>
            </w:pPr>
            <w:r w:rsidRPr="00442838">
              <w:t>Evolution</w:t>
            </w:r>
          </w:p>
        </w:tc>
      </w:tr>
      <w:tr w:rsidR="00097E98" w:rsidRPr="00442838" w14:paraId="5F845218" w14:textId="77777777" w:rsidTr="000F163C">
        <w:trPr>
          <w:trHeight w:val="454"/>
        </w:trPr>
        <w:tc>
          <w:tcPr>
            <w:tcW w:w="1251" w:type="dxa"/>
          </w:tcPr>
          <w:p w14:paraId="4C0A143A" w14:textId="77777777" w:rsidR="00097E98" w:rsidRPr="00442838" w:rsidRDefault="00097E98" w:rsidP="000F163C">
            <w:pPr>
              <w:spacing w:line="360" w:lineRule="auto"/>
            </w:pPr>
          </w:p>
        </w:tc>
        <w:tc>
          <w:tcPr>
            <w:tcW w:w="1652" w:type="dxa"/>
          </w:tcPr>
          <w:p w14:paraId="39B6D162" w14:textId="77777777" w:rsidR="00097E98" w:rsidRPr="00442838" w:rsidRDefault="00097E98" w:rsidP="000F163C">
            <w:pPr>
              <w:spacing w:line="360" w:lineRule="auto"/>
            </w:pPr>
          </w:p>
        </w:tc>
        <w:tc>
          <w:tcPr>
            <w:tcW w:w="3719" w:type="dxa"/>
          </w:tcPr>
          <w:p w14:paraId="358B6E0D" w14:textId="77777777" w:rsidR="00097E98" w:rsidRPr="00442838" w:rsidRDefault="00097E98" w:rsidP="000F163C">
            <w:pPr>
              <w:spacing w:line="360" w:lineRule="auto"/>
            </w:pPr>
          </w:p>
        </w:tc>
        <w:tc>
          <w:tcPr>
            <w:tcW w:w="880" w:type="dxa"/>
          </w:tcPr>
          <w:p w14:paraId="4109AD35" w14:textId="77777777" w:rsidR="00097E98" w:rsidRPr="00442838" w:rsidRDefault="00097E98" w:rsidP="000F163C">
            <w:pPr>
              <w:spacing w:line="360" w:lineRule="auto"/>
            </w:pPr>
          </w:p>
        </w:tc>
        <w:tc>
          <w:tcPr>
            <w:tcW w:w="724" w:type="dxa"/>
          </w:tcPr>
          <w:p w14:paraId="2B46A4D8" w14:textId="77777777" w:rsidR="00097E98" w:rsidRPr="00442838" w:rsidRDefault="00097E98" w:rsidP="000F163C">
            <w:pPr>
              <w:spacing w:line="360" w:lineRule="auto"/>
            </w:pPr>
          </w:p>
        </w:tc>
        <w:tc>
          <w:tcPr>
            <w:tcW w:w="724" w:type="dxa"/>
          </w:tcPr>
          <w:p w14:paraId="502EBD19" w14:textId="77777777" w:rsidR="00097E98" w:rsidRPr="00442838" w:rsidRDefault="00097E98" w:rsidP="000F163C">
            <w:pPr>
              <w:spacing w:line="360" w:lineRule="auto"/>
            </w:pPr>
          </w:p>
        </w:tc>
        <w:tc>
          <w:tcPr>
            <w:tcW w:w="1976" w:type="dxa"/>
          </w:tcPr>
          <w:p w14:paraId="2C193EA0" w14:textId="77777777" w:rsidR="00097E98" w:rsidRPr="00442838" w:rsidRDefault="00097E98" w:rsidP="000F163C">
            <w:pPr>
              <w:spacing w:line="360" w:lineRule="auto"/>
            </w:pPr>
          </w:p>
        </w:tc>
      </w:tr>
      <w:tr w:rsidR="00097E98" w:rsidRPr="00442838" w14:paraId="648D2065" w14:textId="77777777" w:rsidTr="000F163C">
        <w:trPr>
          <w:trHeight w:val="441"/>
        </w:trPr>
        <w:tc>
          <w:tcPr>
            <w:tcW w:w="1251" w:type="dxa"/>
          </w:tcPr>
          <w:p w14:paraId="724E57FB" w14:textId="77777777" w:rsidR="00097E98" w:rsidRPr="00442838" w:rsidRDefault="00097E98" w:rsidP="000F163C">
            <w:pPr>
              <w:spacing w:line="360" w:lineRule="auto"/>
            </w:pPr>
          </w:p>
        </w:tc>
        <w:tc>
          <w:tcPr>
            <w:tcW w:w="1652" w:type="dxa"/>
          </w:tcPr>
          <w:p w14:paraId="42921C4A" w14:textId="77777777" w:rsidR="00097E98" w:rsidRPr="00442838" w:rsidRDefault="00097E98" w:rsidP="000F163C">
            <w:pPr>
              <w:spacing w:line="360" w:lineRule="auto"/>
            </w:pPr>
          </w:p>
        </w:tc>
        <w:tc>
          <w:tcPr>
            <w:tcW w:w="3719" w:type="dxa"/>
          </w:tcPr>
          <w:p w14:paraId="7A541021" w14:textId="77777777" w:rsidR="00097E98" w:rsidRPr="00442838" w:rsidRDefault="00097E98" w:rsidP="000F163C">
            <w:pPr>
              <w:spacing w:line="360" w:lineRule="auto"/>
            </w:pPr>
          </w:p>
        </w:tc>
        <w:tc>
          <w:tcPr>
            <w:tcW w:w="880" w:type="dxa"/>
          </w:tcPr>
          <w:p w14:paraId="05FBCC9C" w14:textId="77777777" w:rsidR="00097E98" w:rsidRPr="00442838" w:rsidRDefault="00097E98" w:rsidP="000F163C">
            <w:pPr>
              <w:spacing w:line="360" w:lineRule="auto"/>
            </w:pPr>
          </w:p>
        </w:tc>
        <w:tc>
          <w:tcPr>
            <w:tcW w:w="724" w:type="dxa"/>
          </w:tcPr>
          <w:p w14:paraId="27E531A6" w14:textId="77777777" w:rsidR="00097E98" w:rsidRPr="00442838" w:rsidRDefault="00097E98" w:rsidP="000F163C">
            <w:pPr>
              <w:spacing w:line="360" w:lineRule="auto"/>
            </w:pPr>
          </w:p>
        </w:tc>
        <w:tc>
          <w:tcPr>
            <w:tcW w:w="724" w:type="dxa"/>
          </w:tcPr>
          <w:p w14:paraId="1EAE70E4" w14:textId="77777777" w:rsidR="00097E98" w:rsidRPr="00442838" w:rsidRDefault="00097E98" w:rsidP="000F163C">
            <w:pPr>
              <w:spacing w:line="360" w:lineRule="auto"/>
            </w:pPr>
          </w:p>
        </w:tc>
        <w:tc>
          <w:tcPr>
            <w:tcW w:w="1976" w:type="dxa"/>
          </w:tcPr>
          <w:p w14:paraId="252DAE86" w14:textId="77777777" w:rsidR="00097E98" w:rsidRPr="00442838" w:rsidRDefault="00097E98" w:rsidP="000F163C">
            <w:pPr>
              <w:spacing w:line="360" w:lineRule="auto"/>
            </w:pPr>
          </w:p>
        </w:tc>
      </w:tr>
      <w:tr w:rsidR="00097E98" w:rsidRPr="00442838" w14:paraId="52E69530" w14:textId="77777777" w:rsidTr="000F163C">
        <w:trPr>
          <w:trHeight w:val="441"/>
        </w:trPr>
        <w:tc>
          <w:tcPr>
            <w:tcW w:w="1251" w:type="dxa"/>
          </w:tcPr>
          <w:p w14:paraId="1520BB1B" w14:textId="77777777" w:rsidR="00097E98" w:rsidRPr="00442838" w:rsidRDefault="00097E98" w:rsidP="000F163C">
            <w:pPr>
              <w:spacing w:line="360" w:lineRule="auto"/>
            </w:pPr>
          </w:p>
        </w:tc>
        <w:tc>
          <w:tcPr>
            <w:tcW w:w="1652" w:type="dxa"/>
          </w:tcPr>
          <w:p w14:paraId="23B6AA51" w14:textId="77777777" w:rsidR="00097E98" w:rsidRPr="00442838" w:rsidRDefault="00097E98" w:rsidP="000F163C">
            <w:pPr>
              <w:spacing w:line="360" w:lineRule="auto"/>
            </w:pPr>
          </w:p>
        </w:tc>
        <w:tc>
          <w:tcPr>
            <w:tcW w:w="3719" w:type="dxa"/>
          </w:tcPr>
          <w:p w14:paraId="31B09F0C" w14:textId="77777777" w:rsidR="00097E98" w:rsidRPr="00442838" w:rsidRDefault="00097E98" w:rsidP="000F163C">
            <w:pPr>
              <w:spacing w:line="360" w:lineRule="auto"/>
            </w:pPr>
          </w:p>
        </w:tc>
        <w:tc>
          <w:tcPr>
            <w:tcW w:w="880" w:type="dxa"/>
          </w:tcPr>
          <w:p w14:paraId="5FD25CFC" w14:textId="77777777" w:rsidR="00097E98" w:rsidRPr="00442838" w:rsidRDefault="00097E98" w:rsidP="000F163C">
            <w:pPr>
              <w:spacing w:line="360" w:lineRule="auto"/>
            </w:pPr>
          </w:p>
        </w:tc>
        <w:tc>
          <w:tcPr>
            <w:tcW w:w="724" w:type="dxa"/>
          </w:tcPr>
          <w:p w14:paraId="24461048" w14:textId="77777777" w:rsidR="00097E98" w:rsidRPr="00442838" w:rsidRDefault="00097E98" w:rsidP="000F163C">
            <w:pPr>
              <w:spacing w:line="360" w:lineRule="auto"/>
            </w:pPr>
          </w:p>
        </w:tc>
        <w:tc>
          <w:tcPr>
            <w:tcW w:w="724" w:type="dxa"/>
          </w:tcPr>
          <w:p w14:paraId="2EEB60BD" w14:textId="77777777" w:rsidR="00097E98" w:rsidRPr="00442838" w:rsidRDefault="00097E98" w:rsidP="000F163C">
            <w:pPr>
              <w:spacing w:line="360" w:lineRule="auto"/>
            </w:pPr>
          </w:p>
        </w:tc>
        <w:tc>
          <w:tcPr>
            <w:tcW w:w="1976" w:type="dxa"/>
          </w:tcPr>
          <w:p w14:paraId="16EB108C" w14:textId="77777777" w:rsidR="00097E98" w:rsidRPr="00442838" w:rsidRDefault="00097E98" w:rsidP="000F163C">
            <w:pPr>
              <w:spacing w:line="360" w:lineRule="auto"/>
            </w:pPr>
          </w:p>
        </w:tc>
      </w:tr>
      <w:tr w:rsidR="00097E98" w:rsidRPr="00442838" w14:paraId="673F808D" w14:textId="77777777" w:rsidTr="000F163C">
        <w:trPr>
          <w:trHeight w:val="896"/>
        </w:trPr>
        <w:tc>
          <w:tcPr>
            <w:tcW w:w="1251" w:type="dxa"/>
          </w:tcPr>
          <w:p w14:paraId="72F63378" w14:textId="77777777" w:rsidR="00097E98" w:rsidRPr="00442838" w:rsidRDefault="00097E98" w:rsidP="000F163C">
            <w:pPr>
              <w:spacing w:line="360" w:lineRule="auto"/>
            </w:pPr>
          </w:p>
        </w:tc>
        <w:tc>
          <w:tcPr>
            <w:tcW w:w="1652" w:type="dxa"/>
          </w:tcPr>
          <w:p w14:paraId="6A21650C" w14:textId="77777777" w:rsidR="00097E98" w:rsidRPr="00442838" w:rsidRDefault="00097E98" w:rsidP="000F163C">
            <w:pPr>
              <w:spacing w:line="360" w:lineRule="auto"/>
            </w:pPr>
          </w:p>
        </w:tc>
        <w:tc>
          <w:tcPr>
            <w:tcW w:w="3719" w:type="dxa"/>
          </w:tcPr>
          <w:p w14:paraId="1E2E7147" w14:textId="77777777" w:rsidR="00097E98" w:rsidRPr="00442838" w:rsidRDefault="00097E98" w:rsidP="000F163C">
            <w:pPr>
              <w:spacing w:line="360" w:lineRule="auto"/>
            </w:pPr>
          </w:p>
        </w:tc>
        <w:tc>
          <w:tcPr>
            <w:tcW w:w="880" w:type="dxa"/>
          </w:tcPr>
          <w:p w14:paraId="76BC6431" w14:textId="77777777" w:rsidR="00097E98" w:rsidRPr="00442838" w:rsidRDefault="00097E98" w:rsidP="000F163C">
            <w:pPr>
              <w:spacing w:line="360" w:lineRule="auto"/>
            </w:pPr>
          </w:p>
        </w:tc>
        <w:tc>
          <w:tcPr>
            <w:tcW w:w="724" w:type="dxa"/>
          </w:tcPr>
          <w:p w14:paraId="345C9CDE" w14:textId="77777777" w:rsidR="00097E98" w:rsidRPr="00442838" w:rsidRDefault="00097E98" w:rsidP="000F163C">
            <w:pPr>
              <w:spacing w:line="360" w:lineRule="auto"/>
            </w:pPr>
          </w:p>
        </w:tc>
        <w:tc>
          <w:tcPr>
            <w:tcW w:w="724" w:type="dxa"/>
          </w:tcPr>
          <w:p w14:paraId="5FFACE3B" w14:textId="77777777" w:rsidR="00097E98" w:rsidRPr="00442838" w:rsidRDefault="00097E98" w:rsidP="000F163C">
            <w:pPr>
              <w:spacing w:line="360" w:lineRule="auto"/>
            </w:pPr>
          </w:p>
        </w:tc>
        <w:tc>
          <w:tcPr>
            <w:tcW w:w="1976" w:type="dxa"/>
          </w:tcPr>
          <w:p w14:paraId="33C6A89E" w14:textId="77777777" w:rsidR="00097E98" w:rsidRPr="00442838" w:rsidRDefault="00097E98" w:rsidP="000F163C">
            <w:pPr>
              <w:spacing w:line="360" w:lineRule="auto"/>
            </w:pPr>
          </w:p>
        </w:tc>
      </w:tr>
    </w:tbl>
    <w:p w14:paraId="0A33822F" w14:textId="77777777" w:rsidR="00097E98" w:rsidRPr="00442838" w:rsidRDefault="00097E98" w:rsidP="00097E98">
      <w:pPr>
        <w:rPr>
          <w:sz w:val="24"/>
        </w:rPr>
      </w:pPr>
    </w:p>
    <w:p w14:paraId="7515FA3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3776EE" w14:textId="77777777" w:rsidTr="000F163C">
        <w:tc>
          <w:tcPr>
            <w:tcW w:w="3596" w:type="dxa"/>
          </w:tcPr>
          <w:p w14:paraId="672C480C" w14:textId="77777777" w:rsidR="00097E98" w:rsidRPr="00442838" w:rsidRDefault="00097E98" w:rsidP="000F163C">
            <w:pPr>
              <w:rPr>
                <w:sz w:val="24"/>
              </w:rPr>
            </w:pPr>
          </w:p>
        </w:tc>
        <w:tc>
          <w:tcPr>
            <w:tcW w:w="3597" w:type="dxa"/>
          </w:tcPr>
          <w:p w14:paraId="28D4E62D" w14:textId="77777777" w:rsidR="00097E98" w:rsidRPr="00442838" w:rsidRDefault="00097E98" w:rsidP="000F163C">
            <w:pPr>
              <w:rPr>
                <w:sz w:val="24"/>
              </w:rPr>
            </w:pPr>
          </w:p>
        </w:tc>
        <w:tc>
          <w:tcPr>
            <w:tcW w:w="3597" w:type="dxa"/>
          </w:tcPr>
          <w:p w14:paraId="0A8F22D2" w14:textId="77777777" w:rsidR="00097E98" w:rsidRPr="00442838" w:rsidRDefault="00097E98" w:rsidP="000F163C">
            <w:pPr>
              <w:rPr>
                <w:sz w:val="24"/>
              </w:rPr>
            </w:pPr>
          </w:p>
        </w:tc>
      </w:tr>
      <w:tr w:rsidR="00097E98" w:rsidRPr="00442838" w14:paraId="2E93CCA7" w14:textId="77777777" w:rsidTr="000F163C">
        <w:tc>
          <w:tcPr>
            <w:tcW w:w="3596" w:type="dxa"/>
          </w:tcPr>
          <w:p w14:paraId="5ADA5B7B" w14:textId="77777777" w:rsidR="00097E98" w:rsidRPr="00442838" w:rsidRDefault="00097E98" w:rsidP="000F163C">
            <w:pPr>
              <w:rPr>
                <w:sz w:val="24"/>
              </w:rPr>
            </w:pPr>
          </w:p>
        </w:tc>
        <w:tc>
          <w:tcPr>
            <w:tcW w:w="3597" w:type="dxa"/>
          </w:tcPr>
          <w:p w14:paraId="05F4616B" w14:textId="77777777" w:rsidR="00097E98" w:rsidRPr="00442838" w:rsidRDefault="00097E98" w:rsidP="000F163C">
            <w:pPr>
              <w:rPr>
                <w:sz w:val="24"/>
              </w:rPr>
            </w:pPr>
          </w:p>
        </w:tc>
        <w:tc>
          <w:tcPr>
            <w:tcW w:w="3597" w:type="dxa"/>
          </w:tcPr>
          <w:p w14:paraId="0B49F049" w14:textId="77777777" w:rsidR="00097E98" w:rsidRPr="00442838" w:rsidRDefault="00097E98" w:rsidP="000F163C">
            <w:pPr>
              <w:rPr>
                <w:sz w:val="24"/>
              </w:rPr>
            </w:pPr>
          </w:p>
        </w:tc>
      </w:tr>
    </w:tbl>
    <w:p w14:paraId="771EFBFB" w14:textId="77777777" w:rsidR="00097E98" w:rsidRPr="00442838" w:rsidRDefault="00097E98" w:rsidP="00097E98">
      <w:pPr>
        <w:rPr>
          <w:sz w:val="24"/>
        </w:rPr>
      </w:pPr>
    </w:p>
    <w:p w14:paraId="7AB5B9CD" w14:textId="77777777" w:rsidR="00097E98" w:rsidRPr="00442838" w:rsidRDefault="00097E98" w:rsidP="00097E98">
      <w:pPr>
        <w:rPr>
          <w:sz w:val="24"/>
        </w:rPr>
      </w:pPr>
      <w:r w:rsidRPr="00442838">
        <w:rPr>
          <w:sz w:val="24"/>
        </w:rPr>
        <w:t>Sprites:</w:t>
      </w:r>
    </w:p>
    <w:p w14:paraId="28A5E3C9" w14:textId="77777777" w:rsidR="00097E98" w:rsidRPr="00442838" w:rsidRDefault="00097E98" w:rsidP="00097E98">
      <w:pPr>
        <w:rPr>
          <w:sz w:val="24"/>
        </w:rPr>
      </w:pPr>
      <w:r w:rsidRPr="00442838">
        <w:rPr>
          <w:sz w:val="24"/>
        </w:rPr>
        <w:br w:type="page"/>
      </w:r>
    </w:p>
    <w:p w14:paraId="7F2068A9" w14:textId="77777777" w:rsidR="00097E98" w:rsidRPr="00442838" w:rsidRDefault="00097E98" w:rsidP="00097E98">
      <w:pPr>
        <w:rPr>
          <w:sz w:val="24"/>
        </w:rPr>
      </w:pPr>
      <w:r w:rsidRPr="00442838">
        <w:rPr>
          <w:sz w:val="24"/>
        </w:rPr>
        <w:lastRenderedPageBreak/>
        <w:t>Family Page</w:t>
      </w:r>
    </w:p>
    <w:p w14:paraId="195C290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F9E174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A22188" w14:textId="77777777" w:rsidTr="000F163C">
        <w:trPr>
          <w:trHeight w:val="896"/>
        </w:trPr>
        <w:tc>
          <w:tcPr>
            <w:tcW w:w="1251" w:type="dxa"/>
          </w:tcPr>
          <w:p w14:paraId="6EEEF72C" w14:textId="77777777" w:rsidR="00097E98" w:rsidRPr="00442838" w:rsidRDefault="00097E98" w:rsidP="000F163C">
            <w:pPr>
              <w:spacing w:line="360" w:lineRule="auto"/>
            </w:pPr>
            <w:r w:rsidRPr="00442838">
              <w:t>Pokemon</w:t>
            </w:r>
          </w:p>
          <w:p w14:paraId="608D35D0" w14:textId="77777777" w:rsidR="00097E98" w:rsidRPr="00442838" w:rsidRDefault="00097E98" w:rsidP="000F163C">
            <w:pPr>
              <w:spacing w:line="360" w:lineRule="auto"/>
            </w:pPr>
            <w:r w:rsidRPr="00442838">
              <w:t>Name</w:t>
            </w:r>
          </w:p>
        </w:tc>
        <w:tc>
          <w:tcPr>
            <w:tcW w:w="1652" w:type="dxa"/>
          </w:tcPr>
          <w:p w14:paraId="24565CE2" w14:textId="77777777" w:rsidR="00097E98" w:rsidRPr="00442838" w:rsidRDefault="00097E98" w:rsidP="000F163C">
            <w:pPr>
              <w:spacing w:line="360" w:lineRule="auto"/>
            </w:pPr>
            <w:r w:rsidRPr="00442838">
              <w:t>Pokemon Number</w:t>
            </w:r>
          </w:p>
        </w:tc>
        <w:tc>
          <w:tcPr>
            <w:tcW w:w="3719" w:type="dxa"/>
          </w:tcPr>
          <w:p w14:paraId="2036084B" w14:textId="77777777" w:rsidR="00097E98" w:rsidRPr="00442838" w:rsidRDefault="00097E98" w:rsidP="000F163C">
            <w:pPr>
              <w:spacing w:line="360" w:lineRule="auto"/>
            </w:pPr>
            <w:r w:rsidRPr="00442838">
              <w:t>Base Stats</w:t>
            </w:r>
          </w:p>
          <w:p w14:paraId="53E8F5F1"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B301072" w14:textId="77777777" w:rsidR="00097E98" w:rsidRPr="00442838" w:rsidRDefault="00097E98" w:rsidP="000F163C">
            <w:pPr>
              <w:spacing w:line="360" w:lineRule="auto"/>
            </w:pPr>
            <w:r w:rsidRPr="00442838">
              <w:t>Ability</w:t>
            </w:r>
          </w:p>
        </w:tc>
        <w:tc>
          <w:tcPr>
            <w:tcW w:w="724" w:type="dxa"/>
          </w:tcPr>
          <w:p w14:paraId="6DF39C7C" w14:textId="77777777" w:rsidR="00097E98" w:rsidRPr="00442838" w:rsidRDefault="00097E98" w:rsidP="000F163C">
            <w:pPr>
              <w:spacing w:line="360" w:lineRule="auto"/>
            </w:pPr>
            <w:r w:rsidRPr="00442838">
              <w:t>Type 1</w:t>
            </w:r>
          </w:p>
        </w:tc>
        <w:tc>
          <w:tcPr>
            <w:tcW w:w="724" w:type="dxa"/>
          </w:tcPr>
          <w:p w14:paraId="35C72E4B" w14:textId="77777777" w:rsidR="00097E98" w:rsidRPr="00442838" w:rsidRDefault="00097E98" w:rsidP="000F163C">
            <w:pPr>
              <w:spacing w:line="360" w:lineRule="auto"/>
            </w:pPr>
            <w:r w:rsidRPr="00442838">
              <w:t>Type 2</w:t>
            </w:r>
          </w:p>
        </w:tc>
        <w:tc>
          <w:tcPr>
            <w:tcW w:w="1976" w:type="dxa"/>
          </w:tcPr>
          <w:p w14:paraId="3547C6CB" w14:textId="77777777" w:rsidR="00097E98" w:rsidRPr="00442838" w:rsidRDefault="00097E98" w:rsidP="000F163C">
            <w:pPr>
              <w:spacing w:line="360" w:lineRule="auto"/>
            </w:pPr>
            <w:r w:rsidRPr="00442838">
              <w:t>Evolution</w:t>
            </w:r>
          </w:p>
        </w:tc>
      </w:tr>
      <w:tr w:rsidR="00097E98" w:rsidRPr="00442838" w14:paraId="1CE647DB" w14:textId="77777777" w:rsidTr="000F163C">
        <w:trPr>
          <w:trHeight w:val="454"/>
        </w:trPr>
        <w:tc>
          <w:tcPr>
            <w:tcW w:w="1251" w:type="dxa"/>
          </w:tcPr>
          <w:p w14:paraId="6FED1254" w14:textId="77777777" w:rsidR="00097E98" w:rsidRPr="00442838" w:rsidRDefault="00097E98" w:rsidP="000F163C">
            <w:pPr>
              <w:spacing w:line="360" w:lineRule="auto"/>
            </w:pPr>
          </w:p>
        </w:tc>
        <w:tc>
          <w:tcPr>
            <w:tcW w:w="1652" w:type="dxa"/>
          </w:tcPr>
          <w:p w14:paraId="74E51BFF" w14:textId="77777777" w:rsidR="00097E98" w:rsidRPr="00442838" w:rsidRDefault="00097E98" w:rsidP="000F163C">
            <w:pPr>
              <w:spacing w:line="360" w:lineRule="auto"/>
            </w:pPr>
          </w:p>
        </w:tc>
        <w:tc>
          <w:tcPr>
            <w:tcW w:w="3719" w:type="dxa"/>
          </w:tcPr>
          <w:p w14:paraId="146FECAB" w14:textId="77777777" w:rsidR="00097E98" w:rsidRPr="00442838" w:rsidRDefault="00097E98" w:rsidP="000F163C">
            <w:pPr>
              <w:spacing w:line="360" w:lineRule="auto"/>
            </w:pPr>
          </w:p>
        </w:tc>
        <w:tc>
          <w:tcPr>
            <w:tcW w:w="880" w:type="dxa"/>
          </w:tcPr>
          <w:p w14:paraId="24D7064F" w14:textId="77777777" w:rsidR="00097E98" w:rsidRPr="00442838" w:rsidRDefault="00097E98" w:rsidP="000F163C">
            <w:pPr>
              <w:spacing w:line="360" w:lineRule="auto"/>
            </w:pPr>
          </w:p>
        </w:tc>
        <w:tc>
          <w:tcPr>
            <w:tcW w:w="724" w:type="dxa"/>
          </w:tcPr>
          <w:p w14:paraId="6819C24A" w14:textId="77777777" w:rsidR="00097E98" w:rsidRPr="00442838" w:rsidRDefault="00097E98" w:rsidP="000F163C">
            <w:pPr>
              <w:spacing w:line="360" w:lineRule="auto"/>
            </w:pPr>
          </w:p>
        </w:tc>
        <w:tc>
          <w:tcPr>
            <w:tcW w:w="724" w:type="dxa"/>
          </w:tcPr>
          <w:p w14:paraId="3F3F7690" w14:textId="77777777" w:rsidR="00097E98" w:rsidRPr="00442838" w:rsidRDefault="00097E98" w:rsidP="000F163C">
            <w:pPr>
              <w:spacing w:line="360" w:lineRule="auto"/>
            </w:pPr>
          </w:p>
        </w:tc>
        <w:tc>
          <w:tcPr>
            <w:tcW w:w="1976" w:type="dxa"/>
          </w:tcPr>
          <w:p w14:paraId="00B43873" w14:textId="77777777" w:rsidR="00097E98" w:rsidRPr="00442838" w:rsidRDefault="00097E98" w:rsidP="000F163C">
            <w:pPr>
              <w:spacing w:line="360" w:lineRule="auto"/>
            </w:pPr>
          </w:p>
        </w:tc>
      </w:tr>
      <w:tr w:rsidR="00097E98" w:rsidRPr="00442838" w14:paraId="3FA0F3D9" w14:textId="77777777" w:rsidTr="000F163C">
        <w:trPr>
          <w:trHeight w:val="441"/>
        </w:trPr>
        <w:tc>
          <w:tcPr>
            <w:tcW w:w="1251" w:type="dxa"/>
          </w:tcPr>
          <w:p w14:paraId="495F5940" w14:textId="77777777" w:rsidR="00097E98" w:rsidRPr="00442838" w:rsidRDefault="00097E98" w:rsidP="000F163C">
            <w:pPr>
              <w:spacing w:line="360" w:lineRule="auto"/>
            </w:pPr>
          </w:p>
        </w:tc>
        <w:tc>
          <w:tcPr>
            <w:tcW w:w="1652" w:type="dxa"/>
          </w:tcPr>
          <w:p w14:paraId="69EFD689" w14:textId="77777777" w:rsidR="00097E98" w:rsidRPr="00442838" w:rsidRDefault="00097E98" w:rsidP="000F163C">
            <w:pPr>
              <w:spacing w:line="360" w:lineRule="auto"/>
            </w:pPr>
          </w:p>
        </w:tc>
        <w:tc>
          <w:tcPr>
            <w:tcW w:w="3719" w:type="dxa"/>
          </w:tcPr>
          <w:p w14:paraId="310625AE" w14:textId="77777777" w:rsidR="00097E98" w:rsidRPr="00442838" w:rsidRDefault="00097E98" w:rsidP="000F163C">
            <w:pPr>
              <w:spacing w:line="360" w:lineRule="auto"/>
            </w:pPr>
          </w:p>
        </w:tc>
        <w:tc>
          <w:tcPr>
            <w:tcW w:w="880" w:type="dxa"/>
          </w:tcPr>
          <w:p w14:paraId="53E04ADE" w14:textId="77777777" w:rsidR="00097E98" w:rsidRPr="00442838" w:rsidRDefault="00097E98" w:rsidP="000F163C">
            <w:pPr>
              <w:spacing w:line="360" w:lineRule="auto"/>
            </w:pPr>
          </w:p>
        </w:tc>
        <w:tc>
          <w:tcPr>
            <w:tcW w:w="724" w:type="dxa"/>
          </w:tcPr>
          <w:p w14:paraId="5EA50B80" w14:textId="77777777" w:rsidR="00097E98" w:rsidRPr="00442838" w:rsidRDefault="00097E98" w:rsidP="000F163C">
            <w:pPr>
              <w:spacing w:line="360" w:lineRule="auto"/>
            </w:pPr>
          </w:p>
        </w:tc>
        <w:tc>
          <w:tcPr>
            <w:tcW w:w="724" w:type="dxa"/>
          </w:tcPr>
          <w:p w14:paraId="7CB71A11" w14:textId="77777777" w:rsidR="00097E98" w:rsidRPr="00442838" w:rsidRDefault="00097E98" w:rsidP="000F163C">
            <w:pPr>
              <w:spacing w:line="360" w:lineRule="auto"/>
            </w:pPr>
          </w:p>
        </w:tc>
        <w:tc>
          <w:tcPr>
            <w:tcW w:w="1976" w:type="dxa"/>
          </w:tcPr>
          <w:p w14:paraId="177005F3" w14:textId="77777777" w:rsidR="00097E98" w:rsidRPr="00442838" w:rsidRDefault="00097E98" w:rsidP="000F163C">
            <w:pPr>
              <w:spacing w:line="360" w:lineRule="auto"/>
            </w:pPr>
          </w:p>
        </w:tc>
      </w:tr>
      <w:tr w:rsidR="00097E98" w:rsidRPr="00442838" w14:paraId="147CADEE" w14:textId="77777777" w:rsidTr="000F163C">
        <w:trPr>
          <w:trHeight w:val="441"/>
        </w:trPr>
        <w:tc>
          <w:tcPr>
            <w:tcW w:w="1251" w:type="dxa"/>
          </w:tcPr>
          <w:p w14:paraId="1CB7AAFE" w14:textId="77777777" w:rsidR="00097E98" w:rsidRPr="00442838" w:rsidRDefault="00097E98" w:rsidP="000F163C">
            <w:pPr>
              <w:spacing w:line="360" w:lineRule="auto"/>
            </w:pPr>
          </w:p>
        </w:tc>
        <w:tc>
          <w:tcPr>
            <w:tcW w:w="1652" w:type="dxa"/>
          </w:tcPr>
          <w:p w14:paraId="4D279FF9" w14:textId="77777777" w:rsidR="00097E98" w:rsidRPr="00442838" w:rsidRDefault="00097E98" w:rsidP="000F163C">
            <w:pPr>
              <w:spacing w:line="360" w:lineRule="auto"/>
            </w:pPr>
          </w:p>
        </w:tc>
        <w:tc>
          <w:tcPr>
            <w:tcW w:w="3719" w:type="dxa"/>
          </w:tcPr>
          <w:p w14:paraId="0430FB29" w14:textId="77777777" w:rsidR="00097E98" w:rsidRPr="00442838" w:rsidRDefault="00097E98" w:rsidP="000F163C">
            <w:pPr>
              <w:spacing w:line="360" w:lineRule="auto"/>
            </w:pPr>
          </w:p>
        </w:tc>
        <w:tc>
          <w:tcPr>
            <w:tcW w:w="880" w:type="dxa"/>
          </w:tcPr>
          <w:p w14:paraId="6620165B" w14:textId="77777777" w:rsidR="00097E98" w:rsidRPr="00442838" w:rsidRDefault="00097E98" w:rsidP="000F163C">
            <w:pPr>
              <w:spacing w:line="360" w:lineRule="auto"/>
            </w:pPr>
          </w:p>
        </w:tc>
        <w:tc>
          <w:tcPr>
            <w:tcW w:w="724" w:type="dxa"/>
          </w:tcPr>
          <w:p w14:paraId="78067F51" w14:textId="77777777" w:rsidR="00097E98" w:rsidRPr="00442838" w:rsidRDefault="00097E98" w:rsidP="000F163C">
            <w:pPr>
              <w:spacing w:line="360" w:lineRule="auto"/>
            </w:pPr>
          </w:p>
        </w:tc>
        <w:tc>
          <w:tcPr>
            <w:tcW w:w="724" w:type="dxa"/>
          </w:tcPr>
          <w:p w14:paraId="2C4F3399" w14:textId="77777777" w:rsidR="00097E98" w:rsidRPr="00442838" w:rsidRDefault="00097E98" w:rsidP="000F163C">
            <w:pPr>
              <w:spacing w:line="360" w:lineRule="auto"/>
            </w:pPr>
          </w:p>
        </w:tc>
        <w:tc>
          <w:tcPr>
            <w:tcW w:w="1976" w:type="dxa"/>
          </w:tcPr>
          <w:p w14:paraId="757B4115" w14:textId="77777777" w:rsidR="00097E98" w:rsidRPr="00442838" w:rsidRDefault="00097E98" w:rsidP="000F163C">
            <w:pPr>
              <w:spacing w:line="360" w:lineRule="auto"/>
            </w:pPr>
          </w:p>
        </w:tc>
      </w:tr>
      <w:tr w:rsidR="00097E98" w:rsidRPr="00442838" w14:paraId="0EB392CA" w14:textId="77777777" w:rsidTr="000F163C">
        <w:trPr>
          <w:trHeight w:val="896"/>
        </w:trPr>
        <w:tc>
          <w:tcPr>
            <w:tcW w:w="1251" w:type="dxa"/>
          </w:tcPr>
          <w:p w14:paraId="0E293B23" w14:textId="77777777" w:rsidR="00097E98" w:rsidRPr="00442838" w:rsidRDefault="00097E98" w:rsidP="000F163C">
            <w:pPr>
              <w:spacing w:line="360" w:lineRule="auto"/>
            </w:pPr>
          </w:p>
        </w:tc>
        <w:tc>
          <w:tcPr>
            <w:tcW w:w="1652" w:type="dxa"/>
          </w:tcPr>
          <w:p w14:paraId="5ECE5F9E" w14:textId="77777777" w:rsidR="00097E98" w:rsidRPr="00442838" w:rsidRDefault="00097E98" w:rsidP="000F163C">
            <w:pPr>
              <w:spacing w:line="360" w:lineRule="auto"/>
            </w:pPr>
          </w:p>
        </w:tc>
        <w:tc>
          <w:tcPr>
            <w:tcW w:w="3719" w:type="dxa"/>
          </w:tcPr>
          <w:p w14:paraId="2E370931" w14:textId="77777777" w:rsidR="00097E98" w:rsidRPr="00442838" w:rsidRDefault="00097E98" w:rsidP="000F163C">
            <w:pPr>
              <w:spacing w:line="360" w:lineRule="auto"/>
            </w:pPr>
          </w:p>
        </w:tc>
        <w:tc>
          <w:tcPr>
            <w:tcW w:w="880" w:type="dxa"/>
          </w:tcPr>
          <w:p w14:paraId="106859A5" w14:textId="77777777" w:rsidR="00097E98" w:rsidRPr="00442838" w:rsidRDefault="00097E98" w:rsidP="000F163C">
            <w:pPr>
              <w:spacing w:line="360" w:lineRule="auto"/>
            </w:pPr>
          </w:p>
        </w:tc>
        <w:tc>
          <w:tcPr>
            <w:tcW w:w="724" w:type="dxa"/>
          </w:tcPr>
          <w:p w14:paraId="0E43D54D" w14:textId="77777777" w:rsidR="00097E98" w:rsidRPr="00442838" w:rsidRDefault="00097E98" w:rsidP="000F163C">
            <w:pPr>
              <w:spacing w:line="360" w:lineRule="auto"/>
            </w:pPr>
          </w:p>
        </w:tc>
        <w:tc>
          <w:tcPr>
            <w:tcW w:w="724" w:type="dxa"/>
          </w:tcPr>
          <w:p w14:paraId="5B5AB3F4" w14:textId="77777777" w:rsidR="00097E98" w:rsidRPr="00442838" w:rsidRDefault="00097E98" w:rsidP="000F163C">
            <w:pPr>
              <w:spacing w:line="360" w:lineRule="auto"/>
            </w:pPr>
          </w:p>
        </w:tc>
        <w:tc>
          <w:tcPr>
            <w:tcW w:w="1976" w:type="dxa"/>
          </w:tcPr>
          <w:p w14:paraId="41B66E55" w14:textId="77777777" w:rsidR="00097E98" w:rsidRPr="00442838" w:rsidRDefault="00097E98" w:rsidP="000F163C">
            <w:pPr>
              <w:spacing w:line="360" w:lineRule="auto"/>
            </w:pPr>
          </w:p>
        </w:tc>
      </w:tr>
    </w:tbl>
    <w:p w14:paraId="1A13160B" w14:textId="77777777" w:rsidR="00097E98" w:rsidRPr="00442838" w:rsidRDefault="00097E98" w:rsidP="00097E98">
      <w:pPr>
        <w:rPr>
          <w:sz w:val="24"/>
        </w:rPr>
      </w:pPr>
    </w:p>
    <w:p w14:paraId="6941627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DA12BA" w14:textId="77777777" w:rsidTr="000F163C">
        <w:tc>
          <w:tcPr>
            <w:tcW w:w="3596" w:type="dxa"/>
          </w:tcPr>
          <w:p w14:paraId="0C6C1B9F" w14:textId="77777777" w:rsidR="00097E98" w:rsidRPr="00442838" w:rsidRDefault="00097E98" w:rsidP="000F163C">
            <w:pPr>
              <w:rPr>
                <w:sz w:val="24"/>
              </w:rPr>
            </w:pPr>
          </w:p>
        </w:tc>
        <w:tc>
          <w:tcPr>
            <w:tcW w:w="3597" w:type="dxa"/>
          </w:tcPr>
          <w:p w14:paraId="2A6C5DCF" w14:textId="77777777" w:rsidR="00097E98" w:rsidRPr="00442838" w:rsidRDefault="00097E98" w:rsidP="000F163C">
            <w:pPr>
              <w:rPr>
                <w:sz w:val="24"/>
              </w:rPr>
            </w:pPr>
          </w:p>
        </w:tc>
        <w:tc>
          <w:tcPr>
            <w:tcW w:w="3597" w:type="dxa"/>
          </w:tcPr>
          <w:p w14:paraId="1A5786C6" w14:textId="77777777" w:rsidR="00097E98" w:rsidRPr="00442838" w:rsidRDefault="00097E98" w:rsidP="000F163C">
            <w:pPr>
              <w:rPr>
                <w:sz w:val="24"/>
              </w:rPr>
            </w:pPr>
          </w:p>
        </w:tc>
      </w:tr>
      <w:tr w:rsidR="00097E98" w:rsidRPr="00442838" w14:paraId="4F59D3CD" w14:textId="77777777" w:rsidTr="000F163C">
        <w:tc>
          <w:tcPr>
            <w:tcW w:w="3596" w:type="dxa"/>
          </w:tcPr>
          <w:p w14:paraId="0B0D3746" w14:textId="77777777" w:rsidR="00097E98" w:rsidRPr="00442838" w:rsidRDefault="00097E98" w:rsidP="000F163C">
            <w:pPr>
              <w:rPr>
                <w:sz w:val="24"/>
              </w:rPr>
            </w:pPr>
          </w:p>
        </w:tc>
        <w:tc>
          <w:tcPr>
            <w:tcW w:w="3597" w:type="dxa"/>
          </w:tcPr>
          <w:p w14:paraId="150E39C5" w14:textId="77777777" w:rsidR="00097E98" w:rsidRPr="00442838" w:rsidRDefault="00097E98" w:rsidP="000F163C">
            <w:pPr>
              <w:rPr>
                <w:sz w:val="24"/>
              </w:rPr>
            </w:pPr>
          </w:p>
        </w:tc>
        <w:tc>
          <w:tcPr>
            <w:tcW w:w="3597" w:type="dxa"/>
          </w:tcPr>
          <w:p w14:paraId="5DCAFD07" w14:textId="77777777" w:rsidR="00097E98" w:rsidRPr="00442838" w:rsidRDefault="00097E98" w:rsidP="000F163C">
            <w:pPr>
              <w:rPr>
                <w:sz w:val="24"/>
              </w:rPr>
            </w:pPr>
          </w:p>
        </w:tc>
      </w:tr>
    </w:tbl>
    <w:p w14:paraId="441F4CA5" w14:textId="77777777" w:rsidR="00097E98" w:rsidRPr="00442838" w:rsidRDefault="00097E98" w:rsidP="00097E98">
      <w:pPr>
        <w:rPr>
          <w:sz w:val="24"/>
        </w:rPr>
      </w:pPr>
    </w:p>
    <w:p w14:paraId="7FCC225D" w14:textId="77777777" w:rsidR="00097E98" w:rsidRPr="00442838" w:rsidRDefault="00097E98" w:rsidP="00097E98">
      <w:pPr>
        <w:rPr>
          <w:sz w:val="24"/>
        </w:rPr>
      </w:pPr>
      <w:r w:rsidRPr="00442838">
        <w:rPr>
          <w:sz w:val="24"/>
        </w:rPr>
        <w:t>Sprites:</w:t>
      </w:r>
    </w:p>
    <w:p w14:paraId="554F547A" w14:textId="77777777" w:rsidR="00097E98" w:rsidRPr="00442838" w:rsidRDefault="00097E98" w:rsidP="00097E98">
      <w:pPr>
        <w:rPr>
          <w:sz w:val="24"/>
        </w:rPr>
      </w:pPr>
      <w:r w:rsidRPr="00442838">
        <w:rPr>
          <w:sz w:val="24"/>
        </w:rPr>
        <w:br w:type="page"/>
      </w:r>
    </w:p>
    <w:p w14:paraId="5F68AE8D" w14:textId="77777777" w:rsidR="00097E98" w:rsidRPr="00442838" w:rsidRDefault="00097E98" w:rsidP="00097E98">
      <w:pPr>
        <w:rPr>
          <w:sz w:val="24"/>
        </w:rPr>
      </w:pPr>
      <w:r w:rsidRPr="00442838">
        <w:rPr>
          <w:sz w:val="24"/>
        </w:rPr>
        <w:lastRenderedPageBreak/>
        <w:t>Family Page</w:t>
      </w:r>
    </w:p>
    <w:p w14:paraId="4DFD36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109BD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1532F1" w14:textId="77777777" w:rsidTr="000F163C">
        <w:trPr>
          <w:trHeight w:val="896"/>
        </w:trPr>
        <w:tc>
          <w:tcPr>
            <w:tcW w:w="1251" w:type="dxa"/>
          </w:tcPr>
          <w:p w14:paraId="4636991C" w14:textId="77777777" w:rsidR="00097E98" w:rsidRPr="00442838" w:rsidRDefault="00097E98" w:rsidP="000F163C">
            <w:pPr>
              <w:spacing w:line="360" w:lineRule="auto"/>
            </w:pPr>
            <w:r w:rsidRPr="00442838">
              <w:t>Pokemon</w:t>
            </w:r>
          </w:p>
          <w:p w14:paraId="379CAE80" w14:textId="77777777" w:rsidR="00097E98" w:rsidRPr="00442838" w:rsidRDefault="00097E98" w:rsidP="000F163C">
            <w:pPr>
              <w:spacing w:line="360" w:lineRule="auto"/>
            </w:pPr>
            <w:r w:rsidRPr="00442838">
              <w:t>Name</w:t>
            </w:r>
          </w:p>
        </w:tc>
        <w:tc>
          <w:tcPr>
            <w:tcW w:w="1652" w:type="dxa"/>
          </w:tcPr>
          <w:p w14:paraId="10DF2A7C" w14:textId="77777777" w:rsidR="00097E98" w:rsidRPr="00442838" w:rsidRDefault="00097E98" w:rsidP="000F163C">
            <w:pPr>
              <w:spacing w:line="360" w:lineRule="auto"/>
            </w:pPr>
            <w:r w:rsidRPr="00442838">
              <w:t>Pokemon Number</w:t>
            </w:r>
          </w:p>
        </w:tc>
        <w:tc>
          <w:tcPr>
            <w:tcW w:w="3719" w:type="dxa"/>
          </w:tcPr>
          <w:p w14:paraId="5C6DA38C" w14:textId="77777777" w:rsidR="00097E98" w:rsidRPr="00442838" w:rsidRDefault="00097E98" w:rsidP="000F163C">
            <w:pPr>
              <w:spacing w:line="360" w:lineRule="auto"/>
            </w:pPr>
            <w:r w:rsidRPr="00442838">
              <w:t>Base Stats</w:t>
            </w:r>
          </w:p>
          <w:p w14:paraId="75281D2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EF36592" w14:textId="77777777" w:rsidR="00097E98" w:rsidRPr="00442838" w:rsidRDefault="00097E98" w:rsidP="000F163C">
            <w:pPr>
              <w:spacing w:line="360" w:lineRule="auto"/>
            </w:pPr>
            <w:r w:rsidRPr="00442838">
              <w:t>Ability</w:t>
            </w:r>
          </w:p>
        </w:tc>
        <w:tc>
          <w:tcPr>
            <w:tcW w:w="724" w:type="dxa"/>
          </w:tcPr>
          <w:p w14:paraId="7A8C4403" w14:textId="77777777" w:rsidR="00097E98" w:rsidRPr="00442838" w:rsidRDefault="00097E98" w:rsidP="000F163C">
            <w:pPr>
              <w:spacing w:line="360" w:lineRule="auto"/>
            </w:pPr>
            <w:r w:rsidRPr="00442838">
              <w:t>Type 1</w:t>
            </w:r>
          </w:p>
        </w:tc>
        <w:tc>
          <w:tcPr>
            <w:tcW w:w="724" w:type="dxa"/>
          </w:tcPr>
          <w:p w14:paraId="721A2D35" w14:textId="77777777" w:rsidR="00097E98" w:rsidRPr="00442838" w:rsidRDefault="00097E98" w:rsidP="000F163C">
            <w:pPr>
              <w:spacing w:line="360" w:lineRule="auto"/>
            </w:pPr>
            <w:r w:rsidRPr="00442838">
              <w:t>Type 2</w:t>
            </w:r>
          </w:p>
        </w:tc>
        <w:tc>
          <w:tcPr>
            <w:tcW w:w="1976" w:type="dxa"/>
          </w:tcPr>
          <w:p w14:paraId="71454FD9" w14:textId="77777777" w:rsidR="00097E98" w:rsidRPr="00442838" w:rsidRDefault="00097E98" w:rsidP="000F163C">
            <w:pPr>
              <w:spacing w:line="360" w:lineRule="auto"/>
            </w:pPr>
            <w:r w:rsidRPr="00442838">
              <w:t>Evolution</w:t>
            </w:r>
          </w:p>
        </w:tc>
      </w:tr>
      <w:tr w:rsidR="00097E98" w:rsidRPr="00442838" w14:paraId="322E3CC2" w14:textId="77777777" w:rsidTr="000F163C">
        <w:trPr>
          <w:trHeight w:val="454"/>
        </w:trPr>
        <w:tc>
          <w:tcPr>
            <w:tcW w:w="1251" w:type="dxa"/>
          </w:tcPr>
          <w:p w14:paraId="47500BCF" w14:textId="77777777" w:rsidR="00097E98" w:rsidRPr="00442838" w:rsidRDefault="00097E98" w:rsidP="000F163C">
            <w:pPr>
              <w:spacing w:line="360" w:lineRule="auto"/>
            </w:pPr>
          </w:p>
        </w:tc>
        <w:tc>
          <w:tcPr>
            <w:tcW w:w="1652" w:type="dxa"/>
          </w:tcPr>
          <w:p w14:paraId="64E1F03E" w14:textId="77777777" w:rsidR="00097E98" w:rsidRPr="00442838" w:rsidRDefault="00097E98" w:rsidP="000F163C">
            <w:pPr>
              <w:spacing w:line="360" w:lineRule="auto"/>
            </w:pPr>
          </w:p>
        </w:tc>
        <w:tc>
          <w:tcPr>
            <w:tcW w:w="3719" w:type="dxa"/>
          </w:tcPr>
          <w:p w14:paraId="4ACA77E1" w14:textId="77777777" w:rsidR="00097E98" w:rsidRPr="00442838" w:rsidRDefault="00097E98" w:rsidP="000F163C">
            <w:pPr>
              <w:spacing w:line="360" w:lineRule="auto"/>
            </w:pPr>
          </w:p>
        </w:tc>
        <w:tc>
          <w:tcPr>
            <w:tcW w:w="880" w:type="dxa"/>
          </w:tcPr>
          <w:p w14:paraId="5465C828" w14:textId="77777777" w:rsidR="00097E98" w:rsidRPr="00442838" w:rsidRDefault="00097E98" w:rsidP="000F163C">
            <w:pPr>
              <w:spacing w:line="360" w:lineRule="auto"/>
            </w:pPr>
          </w:p>
        </w:tc>
        <w:tc>
          <w:tcPr>
            <w:tcW w:w="724" w:type="dxa"/>
          </w:tcPr>
          <w:p w14:paraId="5FBC8311" w14:textId="77777777" w:rsidR="00097E98" w:rsidRPr="00442838" w:rsidRDefault="00097E98" w:rsidP="000F163C">
            <w:pPr>
              <w:spacing w:line="360" w:lineRule="auto"/>
            </w:pPr>
          </w:p>
        </w:tc>
        <w:tc>
          <w:tcPr>
            <w:tcW w:w="724" w:type="dxa"/>
          </w:tcPr>
          <w:p w14:paraId="5DFD0987" w14:textId="77777777" w:rsidR="00097E98" w:rsidRPr="00442838" w:rsidRDefault="00097E98" w:rsidP="000F163C">
            <w:pPr>
              <w:spacing w:line="360" w:lineRule="auto"/>
            </w:pPr>
          </w:p>
        </w:tc>
        <w:tc>
          <w:tcPr>
            <w:tcW w:w="1976" w:type="dxa"/>
          </w:tcPr>
          <w:p w14:paraId="4F635E87" w14:textId="77777777" w:rsidR="00097E98" w:rsidRPr="00442838" w:rsidRDefault="00097E98" w:rsidP="000F163C">
            <w:pPr>
              <w:spacing w:line="360" w:lineRule="auto"/>
            </w:pPr>
          </w:p>
        </w:tc>
      </w:tr>
      <w:tr w:rsidR="00097E98" w:rsidRPr="00442838" w14:paraId="3D11C4DF" w14:textId="77777777" w:rsidTr="000F163C">
        <w:trPr>
          <w:trHeight w:val="441"/>
        </w:trPr>
        <w:tc>
          <w:tcPr>
            <w:tcW w:w="1251" w:type="dxa"/>
          </w:tcPr>
          <w:p w14:paraId="32DD9E8B" w14:textId="77777777" w:rsidR="00097E98" w:rsidRPr="00442838" w:rsidRDefault="00097E98" w:rsidP="000F163C">
            <w:pPr>
              <w:spacing w:line="360" w:lineRule="auto"/>
            </w:pPr>
          </w:p>
        </w:tc>
        <w:tc>
          <w:tcPr>
            <w:tcW w:w="1652" w:type="dxa"/>
          </w:tcPr>
          <w:p w14:paraId="7B17F995" w14:textId="77777777" w:rsidR="00097E98" w:rsidRPr="00442838" w:rsidRDefault="00097E98" w:rsidP="000F163C">
            <w:pPr>
              <w:spacing w:line="360" w:lineRule="auto"/>
            </w:pPr>
          </w:p>
        </w:tc>
        <w:tc>
          <w:tcPr>
            <w:tcW w:w="3719" w:type="dxa"/>
          </w:tcPr>
          <w:p w14:paraId="61CEC715" w14:textId="77777777" w:rsidR="00097E98" w:rsidRPr="00442838" w:rsidRDefault="00097E98" w:rsidP="000F163C">
            <w:pPr>
              <w:spacing w:line="360" w:lineRule="auto"/>
            </w:pPr>
          </w:p>
        </w:tc>
        <w:tc>
          <w:tcPr>
            <w:tcW w:w="880" w:type="dxa"/>
          </w:tcPr>
          <w:p w14:paraId="54B85781" w14:textId="77777777" w:rsidR="00097E98" w:rsidRPr="00442838" w:rsidRDefault="00097E98" w:rsidP="000F163C">
            <w:pPr>
              <w:spacing w:line="360" w:lineRule="auto"/>
            </w:pPr>
          </w:p>
        </w:tc>
        <w:tc>
          <w:tcPr>
            <w:tcW w:w="724" w:type="dxa"/>
          </w:tcPr>
          <w:p w14:paraId="3F01D8C3" w14:textId="77777777" w:rsidR="00097E98" w:rsidRPr="00442838" w:rsidRDefault="00097E98" w:rsidP="000F163C">
            <w:pPr>
              <w:spacing w:line="360" w:lineRule="auto"/>
            </w:pPr>
          </w:p>
        </w:tc>
        <w:tc>
          <w:tcPr>
            <w:tcW w:w="724" w:type="dxa"/>
          </w:tcPr>
          <w:p w14:paraId="44E59611" w14:textId="77777777" w:rsidR="00097E98" w:rsidRPr="00442838" w:rsidRDefault="00097E98" w:rsidP="000F163C">
            <w:pPr>
              <w:spacing w:line="360" w:lineRule="auto"/>
            </w:pPr>
          </w:p>
        </w:tc>
        <w:tc>
          <w:tcPr>
            <w:tcW w:w="1976" w:type="dxa"/>
          </w:tcPr>
          <w:p w14:paraId="36BAF33A" w14:textId="77777777" w:rsidR="00097E98" w:rsidRPr="00442838" w:rsidRDefault="00097E98" w:rsidP="000F163C">
            <w:pPr>
              <w:spacing w:line="360" w:lineRule="auto"/>
            </w:pPr>
          </w:p>
        </w:tc>
      </w:tr>
      <w:tr w:rsidR="00097E98" w:rsidRPr="00442838" w14:paraId="499F720B" w14:textId="77777777" w:rsidTr="000F163C">
        <w:trPr>
          <w:trHeight w:val="441"/>
        </w:trPr>
        <w:tc>
          <w:tcPr>
            <w:tcW w:w="1251" w:type="dxa"/>
          </w:tcPr>
          <w:p w14:paraId="6DBA7FD1" w14:textId="77777777" w:rsidR="00097E98" w:rsidRPr="00442838" w:rsidRDefault="00097E98" w:rsidP="000F163C">
            <w:pPr>
              <w:spacing w:line="360" w:lineRule="auto"/>
            </w:pPr>
          </w:p>
        </w:tc>
        <w:tc>
          <w:tcPr>
            <w:tcW w:w="1652" w:type="dxa"/>
          </w:tcPr>
          <w:p w14:paraId="26C668D7" w14:textId="77777777" w:rsidR="00097E98" w:rsidRPr="00442838" w:rsidRDefault="00097E98" w:rsidP="000F163C">
            <w:pPr>
              <w:spacing w:line="360" w:lineRule="auto"/>
            </w:pPr>
          </w:p>
        </w:tc>
        <w:tc>
          <w:tcPr>
            <w:tcW w:w="3719" w:type="dxa"/>
          </w:tcPr>
          <w:p w14:paraId="24B0D9F2" w14:textId="77777777" w:rsidR="00097E98" w:rsidRPr="00442838" w:rsidRDefault="00097E98" w:rsidP="000F163C">
            <w:pPr>
              <w:spacing w:line="360" w:lineRule="auto"/>
            </w:pPr>
          </w:p>
        </w:tc>
        <w:tc>
          <w:tcPr>
            <w:tcW w:w="880" w:type="dxa"/>
          </w:tcPr>
          <w:p w14:paraId="2FA5EA96" w14:textId="77777777" w:rsidR="00097E98" w:rsidRPr="00442838" w:rsidRDefault="00097E98" w:rsidP="000F163C">
            <w:pPr>
              <w:spacing w:line="360" w:lineRule="auto"/>
            </w:pPr>
          </w:p>
        </w:tc>
        <w:tc>
          <w:tcPr>
            <w:tcW w:w="724" w:type="dxa"/>
          </w:tcPr>
          <w:p w14:paraId="0B2555E3" w14:textId="77777777" w:rsidR="00097E98" w:rsidRPr="00442838" w:rsidRDefault="00097E98" w:rsidP="000F163C">
            <w:pPr>
              <w:spacing w:line="360" w:lineRule="auto"/>
            </w:pPr>
          </w:p>
        </w:tc>
        <w:tc>
          <w:tcPr>
            <w:tcW w:w="724" w:type="dxa"/>
          </w:tcPr>
          <w:p w14:paraId="325C8D54" w14:textId="77777777" w:rsidR="00097E98" w:rsidRPr="00442838" w:rsidRDefault="00097E98" w:rsidP="000F163C">
            <w:pPr>
              <w:spacing w:line="360" w:lineRule="auto"/>
            </w:pPr>
          </w:p>
        </w:tc>
        <w:tc>
          <w:tcPr>
            <w:tcW w:w="1976" w:type="dxa"/>
          </w:tcPr>
          <w:p w14:paraId="23A69B45" w14:textId="77777777" w:rsidR="00097E98" w:rsidRPr="00442838" w:rsidRDefault="00097E98" w:rsidP="000F163C">
            <w:pPr>
              <w:spacing w:line="360" w:lineRule="auto"/>
            </w:pPr>
          </w:p>
        </w:tc>
      </w:tr>
      <w:tr w:rsidR="00097E98" w:rsidRPr="00442838" w14:paraId="43CBE4BB" w14:textId="77777777" w:rsidTr="000F163C">
        <w:trPr>
          <w:trHeight w:val="896"/>
        </w:trPr>
        <w:tc>
          <w:tcPr>
            <w:tcW w:w="1251" w:type="dxa"/>
          </w:tcPr>
          <w:p w14:paraId="04E6F0E2" w14:textId="77777777" w:rsidR="00097E98" w:rsidRPr="00442838" w:rsidRDefault="00097E98" w:rsidP="000F163C">
            <w:pPr>
              <w:spacing w:line="360" w:lineRule="auto"/>
            </w:pPr>
          </w:p>
        </w:tc>
        <w:tc>
          <w:tcPr>
            <w:tcW w:w="1652" w:type="dxa"/>
          </w:tcPr>
          <w:p w14:paraId="2AB3BC42" w14:textId="77777777" w:rsidR="00097E98" w:rsidRPr="00442838" w:rsidRDefault="00097E98" w:rsidP="000F163C">
            <w:pPr>
              <w:spacing w:line="360" w:lineRule="auto"/>
            </w:pPr>
          </w:p>
        </w:tc>
        <w:tc>
          <w:tcPr>
            <w:tcW w:w="3719" w:type="dxa"/>
          </w:tcPr>
          <w:p w14:paraId="4C4A059F" w14:textId="77777777" w:rsidR="00097E98" w:rsidRPr="00442838" w:rsidRDefault="00097E98" w:rsidP="000F163C">
            <w:pPr>
              <w:spacing w:line="360" w:lineRule="auto"/>
            </w:pPr>
          </w:p>
        </w:tc>
        <w:tc>
          <w:tcPr>
            <w:tcW w:w="880" w:type="dxa"/>
          </w:tcPr>
          <w:p w14:paraId="4EC66FD7" w14:textId="77777777" w:rsidR="00097E98" w:rsidRPr="00442838" w:rsidRDefault="00097E98" w:rsidP="000F163C">
            <w:pPr>
              <w:spacing w:line="360" w:lineRule="auto"/>
            </w:pPr>
          </w:p>
        </w:tc>
        <w:tc>
          <w:tcPr>
            <w:tcW w:w="724" w:type="dxa"/>
          </w:tcPr>
          <w:p w14:paraId="2DBD6519" w14:textId="77777777" w:rsidR="00097E98" w:rsidRPr="00442838" w:rsidRDefault="00097E98" w:rsidP="000F163C">
            <w:pPr>
              <w:spacing w:line="360" w:lineRule="auto"/>
            </w:pPr>
          </w:p>
        </w:tc>
        <w:tc>
          <w:tcPr>
            <w:tcW w:w="724" w:type="dxa"/>
          </w:tcPr>
          <w:p w14:paraId="55DC2954" w14:textId="77777777" w:rsidR="00097E98" w:rsidRPr="00442838" w:rsidRDefault="00097E98" w:rsidP="000F163C">
            <w:pPr>
              <w:spacing w:line="360" w:lineRule="auto"/>
            </w:pPr>
          </w:p>
        </w:tc>
        <w:tc>
          <w:tcPr>
            <w:tcW w:w="1976" w:type="dxa"/>
          </w:tcPr>
          <w:p w14:paraId="7A2A4CA9" w14:textId="77777777" w:rsidR="00097E98" w:rsidRPr="00442838" w:rsidRDefault="00097E98" w:rsidP="000F163C">
            <w:pPr>
              <w:spacing w:line="360" w:lineRule="auto"/>
            </w:pPr>
          </w:p>
        </w:tc>
      </w:tr>
    </w:tbl>
    <w:p w14:paraId="0012C529" w14:textId="77777777" w:rsidR="00097E98" w:rsidRPr="00442838" w:rsidRDefault="00097E98" w:rsidP="00097E98">
      <w:pPr>
        <w:rPr>
          <w:sz w:val="24"/>
        </w:rPr>
      </w:pPr>
    </w:p>
    <w:p w14:paraId="6B22669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2481F99" w14:textId="77777777" w:rsidTr="000F163C">
        <w:tc>
          <w:tcPr>
            <w:tcW w:w="3596" w:type="dxa"/>
          </w:tcPr>
          <w:p w14:paraId="21C6D7F9" w14:textId="77777777" w:rsidR="00097E98" w:rsidRPr="00442838" w:rsidRDefault="00097E98" w:rsidP="000F163C">
            <w:pPr>
              <w:rPr>
                <w:sz w:val="24"/>
              </w:rPr>
            </w:pPr>
          </w:p>
        </w:tc>
        <w:tc>
          <w:tcPr>
            <w:tcW w:w="3597" w:type="dxa"/>
          </w:tcPr>
          <w:p w14:paraId="64582B38" w14:textId="77777777" w:rsidR="00097E98" w:rsidRPr="00442838" w:rsidRDefault="00097E98" w:rsidP="000F163C">
            <w:pPr>
              <w:rPr>
                <w:sz w:val="24"/>
              </w:rPr>
            </w:pPr>
          </w:p>
        </w:tc>
        <w:tc>
          <w:tcPr>
            <w:tcW w:w="3597" w:type="dxa"/>
          </w:tcPr>
          <w:p w14:paraId="257EF34A" w14:textId="77777777" w:rsidR="00097E98" w:rsidRPr="00442838" w:rsidRDefault="00097E98" w:rsidP="000F163C">
            <w:pPr>
              <w:rPr>
                <w:sz w:val="24"/>
              </w:rPr>
            </w:pPr>
          </w:p>
        </w:tc>
      </w:tr>
      <w:tr w:rsidR="00097E98" w:rsidRPr="00442838" w14:paraId="710936DC" w14:textId="77777777" w:rsidTr="000F163C">
        <w:tc>
          <w:tcPr>
            <w:tcW w:w="3596" w:type="dxa"/>
          </w:tcPr>
          <w:p w14:paraId="73F0EF85" w14:textId="77777777" w:rsidR="00097E98" w:rsidRPr="00442838" w:rsidRDefault="00097E98" w:rsidP="000F163C">
            <w:pPr>
              <w:rPr>
                <w:sz w:val="24"/>
              </w:rPr>
            </w:pPr>
          </w:p>
        </w:tc>
        <w:tc>
          <w:tcPr>
            <w:tcW w:w="3597" w:type="dxa"/>
          </w:tcPr>
          <w:p w14:paraId="7D21B155" w14:textId="77777777" w:rsidR="00097E98" w:rsidRPr="00442838" w:rsidRDefault="00097E98" w:rsidP="000F163C">
            <w:pPr>
              <w:rPr>
                <w:sz w:val="24"/>
              </w:rPr>
            </w:pPr>
          </w:p>
        </w:tc>
        <w:tc>
          <w:tcPr>
            <w:tcW w:w="3597" w:type="dxa"/>
          </w:tcPr>
          <w:p w14:paraId="109CF900" w14:textId="77777777" w:rsidR="00097E98" w:rsidRPr="00442838" w:rsidRDefault="00097E98" w:rsidP="000F163C">
            <w:pPr>
              <w:rPr>
                <w:sz w:val="24"/>
              </w:rPr>
            </w:pPr>
          </w:p>
        </w:tc>
      </w:tr>
    </w:tbl>
    <w:p w14:paraId="098A892A" w14:textId="77777777" w:rsidR="00097E98" w:rsidRPr="00442838" w:rsidRDefault="00097E98" w:rsidP="00097E98">
      <w:pPr>
        <w:rPr>
          <w:sz w:val="24"/>
        </w:rPr>
      </w:pPr>
    </w:p>
    <w:p w14:paraId="22BCD1D2" w14:textId="77777777" w:rsidR="00097E98" w:rsidRPr="00442838" w:rsidRDefault="00097E98" w:rsidP="00097E98">
      <w:pPr>
        <w:rPr>
          <w:sz w:val="24"/>
        </w:rPr>
      </w:pPr>
      <w:r w:rsidRPr="00442838">
        <w:rPr>
          <w:sz w:val="24"/>
        </w:rPr>
        <w:t>Sprites:</w:t>
      </w:r>
    </w:p>
    <w:p w14:paraId="40CA3CA8" w14:textId="77777777" w:rsidR="00097E98" w:rsidRPr="00442838" w:rsidRDefault="00097E98" w:rsidP="00097E98">
      <w:pPr>
        <w:rPr>
          <w:sz w:val="24"/>
        </w:rPr>
      </w:pPr>
      <w:r w:rsidRPr="00442838">
        <w:rPr>
          <w:sz w:val="24"/>
        </w:rPr>
        <w:br w:type="page"/>
      </w:r>
    </w:p>
    <w:p w14:paraId="2985CAEE" w14:textId="77777777" w:rsidR="00097E98" w:rsidRPr="00442838" w:rsidRDefault="00097E98" w:rsidP="00097E98">
      <w:pPr>
        <w:rPr>
          <w:sz w:val="24"/>
        </w:rPr>
      </w:pPr>
      <w:r w:rsidRPr="00442838">
        <w:rPr>
          <w:sz w:val="24"/>
        </w:rPr>
        <w:lastRenderedPageBreak/>
        <w:t>Family Page</w:t>
      </w:r>
    </w:p>
    <w:p w14:paraId="0CC6D46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2CEE88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99F3886" w14:textId="77777777" w:rsidTr="000F163C">
        <w:trPr>
          <w:trHeight w:val="896"/>
        </w:trPr>
        <w:tc>
          <w:tcPr>
            <w:tcW w:w="1251" w:type="dxa"/>
          </w:tcPr>
          <w:p w14:paraId="16BC5C77" w14:textId="77777777" w:rsidR="00097E98" w:rsidRPr="00442838" w:rsidRDefault="00097E98" w:rsidP="000F163C">
            <w:pPr>
              <w:spacing w:line="360" w:lineRule="auto"/>
            </w:pPr>
            <w:r w:rsidRPr="00442838">
              <w:t>Pokemon</w:t>
            </w:r>
          </w:p>
          <w:p w14:paraId="533402A4" w14:textId="77777777" w:rsidR="00097E98" w:rsidRPr="00442838" w:rsidRDefault="00097E98" w:rsidP="000F163C">
            <w:pPr>
              <w:spacing w:line="360" w:lineRule="auto"/>
            </w:pPr>
            <w:r w:rsidRPr="00442838">
              <w:t>Name</w:t>
            </w:r>
          </w:p>
        </w:tc>
        <w:tc>
          <w:tcPr>
            <w:tcW w:w="1652" w:type="dxa"/>
          </w:tcPr>
          <w:p w14:paraId="0D563D60" w14:textId="77777777" w:rsidR="00097E98" w:rsidRPr="00442838" w:rsidRDefault="00097E98" w:rsidP="000F163C">
            <w:pPr>
              <w:spacing w:line="360" w:lineRule="auto"/>
            </w:pPr>
            <w:r w:rsidRPr="00442838">
              <w:t>Pokemon Number</w:t>
            </w:r>
          </w:p>
        </w:tc>
        <w:tc>
          <w:tcPr>
            <w:tcW w:w="3719" w:type="dxa"/>
          </w:tcPr>
          <w:p w14:paraId="407D3FA7" w14:textId="77777777" w:rsidR="00097E98" w:rsidRPr="00442838" w:rsidRDefault="00097E98" w:rsidP="000F163C">
            <w:pPr>
              <w:spacing w:line="360" w:lineRule="auto"/>
            </w:pPr>
            <w:r w:rsidRPr="00442838">
              <w:t>Base Stats</w:t>
            </w:r>
          </w:p>
          <w:p w14:paraId="1FFFB0D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F30641A" w14:textId="77777777" w:rsidR="00097E98" w:rsidRPr="00442838" w:rsidRDefault="00097E98" w:rsidP="000F163C">
            <w:pPr>
              <w:spacing w:line="360" w:lineRule="auto"/>
            </w:pPr>
            <w:r w:rsidRPr="00442838">
              <w:t>Ability</w:t>
            </w:r>
          </w:p>
        </w:tc>
        <w:tc>
          <w:tcPr>
            <w:tcW w:w="724" w:type="dxa"/>
          </w:tcPr>
          <w:p w14:paraId="6E7D092B" w14:textId="77777777" w:rsidR="00097E98" w:rsidRPr="00442838" w:rsidRDefault="00097E98" w:rsidP="000F163C">
            <w:pPr>
              <w:spacing w:line="360" w:lineRule="auto"/>
            </w:pPr>
            <w:r w:rsidRPr="00442838">
              <w:t>Type 1</w:t>
            </w:r>
          </w:p>
        </w:tc>
        <w:tc>
          <w:tcPr>
            <w:tcW w:w="724" w:type="dxa"/>
          </w:tcPr>
          <w:p w14:paraId="4DD59AA6" w14:textId="77777777" w:rsidR="00097E98" w:rsidRPr="00442838" w:rsidRDefault="00097E98" w:rsidP="000F163C">
            <w:pPr>
              <w:spacing w:line="360" w:lineRule="auto"/>
            </w:pPr>
            <w:r w:rsidRPr="00442838">
              <w:t>Type 2</w:t>
            </w:r>
          </w:p>
        </w:tc>
        <w:tc>
          <w:tcPr>
            <w:tcW w:w="1976" w:type="dxa"/>
          </w:tcPr>
          <w:p w14:paraId="169ABF07" w14:textId="77777777" w:rsidR="00097E98" w:rsidRPr="00442838" w:rsidRDefault="00097E98" w:rsidP="000F163C">
            <w:pPr>
              <w:spacing w:line="360" w:lineRule="auto"/>
            </w:pPr>
            <w:r w:rsidRPr="00442838">
              <w:t>Evolution</w:t>
            </w:r>
          </w:p>
        </w:tc>
      </w:tr>
      <w:tr w:rsidR="00097E98" w:rsidRPr="00442838" w14:paraId="1F2F79EB" w14:textId="77777777" w:rsidTr="000F163C">
        <w:trPr>
          <w:trHeight w:val="454"/>
        </w:trPr>
        <w:tc>
          <w:tcPr>
            <w:tcW w:w="1251" w:type="dxa"/>
          </w:tcPr>
          <w:p w14:paraId="7C48435E" w14:textId="77777777" w:rsidR="00097E98" w:rsidRPr="00442838" w:rsidRDefault="00097E98" w:rsidP="000F163C">
            <w:pPr>
              <w:spacing w:line="360" w:lineRule="auto"/>
            </w:pPr>
          </w:p>
        </w:tc>
        <w:tc>
          <w:tcPr>
            <w:tcW w:w="1652" w:type="dxa"/>
          </w:tcPr>
          <w:p w14:paraId="7B4D736B" w14:textId="77777777" w:rsidR="00097E98" w:rsidRPr="00442838" w:rsidRDefault="00097E98" w:rsidP="000F163C">
            <w:pPr>
              <w:spacing w:line="360" w:lineRule="auto"/>
            </w:pPr>
          </w:p>
        </w:tc>
        <w:tc>
          <w:tcPr>
            <w:tcW w:w="3719" w:type="dxa"/>
          </w:tcPr>
          <w:p w14:paraId="6551BCE4" w14:textId="77777777" w:rsidR="00097E98" w:rsidRPr="00442838" w:rsidRDefault="00097E98" w:rsidP="000F163C">
            <w:pPr>
              <w:spacing w:line="360" w:lineRule="auto"/>
            </w:pPr>
          </w:p>
        </w:tc>
        <w:tc>
          <w:tcPr>
            <w:tcW w:w="880" w:type="dxa"/>
          </w:tcPr>
          <w:p w14:paraId="0BC85BC3" w14:textId="77777777" w:rsidR="00097E98" w:rsidRPr="00442838" w:rsidRDefault="00097E98" w:rsidP="000F163C">
            <w:pPr>
              <w:spacing w:line="360" w:lineRule="auto"/>
            </w:pPr>
          </w:p>
        </w:tc>
        <w:tc>
          <w:tcPr>
            <w:tcW w:w="724" w:type="dxa"/>
          </w:tcPr>
          <w:p w14:paraId="2074EEA8" w14:textId="77777777" w:rsidR="00097E98" w:rsidRPr="00442838" w:rsidRDefault="00097E98" w:rsidP="000F163C">
            <w:pPr>
              <w:spacing w:line="360" w:lineRule="auto"/>
            </w:pPr>
          </w:p>
        </w:tc>
        <w:tc>
          <w:tcPr>
            <w:tcW w:w="724" w:type="dxa"/>
          </w:tcPr>
          <w:p w14:paraId="40F459F4" w14:textId="77777777" w:rsidR="00097E98" w:rsidRPr="00442838" w:rsidRDefault="00097E98" w:rsidP="000F163C">
            <w:pPr>
              <w:spacing w:line="360" w:lineRule="auto"/>
            </w:pPr>
          </w:p>
        </w:tc>
        <w:tc>
          <w:tcPr>
            <w:tcW w:w="1976" w:type="dxa"/>
          </w:tcPr>
          <w:p w14:paraId="792BC4F2" w14:textId="77777777" w:rsidR="00097E98" w:rsidRPr="00442838" w:rsidRDefault="00097E98" w:rsidP="000F163C">
            <w:pPr>
              <w:spacing w:line="360" w:lineRule="auto"/>
            </w:pPr>
          </w:p>
        </w:tc>
      </w:tr>
      <w:tr w:rsidR="00097E98" w:rsidRPr="00442838" w14:paraId="213E5D41" w14:textId="77777777" w:rsidTr="000F163C">
        <w:trPr>
          <w:trHeight w:val="441"/>
        </w:trPr>
        <w:tc>
          <w:tcPr>
            <w:tcW w:w="1251" w:type="dxa"/>
          </w:tcPr>
          <w:p w14:paraId="7B64E58A" w14:textId="77777777" w:rsidR="00097E98" w:rsidRPr="00442838" w:rsidRDefault="00097E98" w:rsidP="000F163C">
            <w:pPr>
              <w:spacing w:line="360" w:lineRule="auto"/>
            </w:pPr>
          </w:p>
        </w:tc>
        <w:tc>
          <w:tcPr>
            <w:tcW w:w="1652" w:type="dxa"/>
          </w:tcPr>
          <w:p w14:paraId="68C6CFAC" w14:textId="77777777" w:rsidR="00097E98" w:rsidRPr="00442838" w:rsidRDefault="00097E98" w:rsidP="000F163C">
            <w:pPr>
              <w:spacing w:line="360" w:lineRule="auto"/>
            </w:pPr>
          </w:p>
        </w:tc>
        <w:tc>
          <w:tcPr>
            <w:tcW w:w="3719" w:type="dxa"/>
          </w:tcPr>
          <w:p w14:paraId="2E19F318" w14:textId="77777777" w:rsidR="00097E98" w:rsidRPr="00442838" w:rsidRDefault="00097E98" w:rsidP="000F163C">
            <w:pPr>
              <w:spacing w:line="360" w:lineRule="auto"/>
            </w:pPr>
          </w:p>
        </w:tc>
        <w:tc>
          <w:tcPr>
            <w:tcW w:w="880" w:type="dxa"/>
          </w:tcPr>
          <w:p w14:paraId="348FB1FE" w14:textId="77777777" w:rsidR="00097E98" w:rsidRPr="00442838" w:rsidRDefault="00097E98" w:rsidP="000F163C">
            <w:pPr>
              <w:spacing w:line="360" w:lineRule="auto"/>
            </w:pPr>
          </w:p>
        </w:tc>
        <w:tc>
          <w:tcPr>
            <w:tcW w:w="724" w:type="dxa"/>
          </w:tcPr>
          <w:p w14:paraId="07AC21B0" w14:textId="77777777" w:rsidR="00097E98" w:rsidRPr="00442838" w:rsidRDefault="00097E98" w:rsidP="000F163C">
            <w:pPr>
              <w:spacing w:line="360" w:lineRule="auto"/>
            </w:pPr>
          </w:p>
        </w:tc>
        <w:tc>
          <w:tcPr>
            <w:tcW w:w="724" w:type="dxa"/>
          </w:tcPr>
          <w:p w14:paraId="71950A31" w14:textId="77777777" w:rsidR="00097E98" w:rsidRPr="00442838" w:rsidRDefault="00097E98" w:rsidP="000F163C">
            <w:pPr>
              <w:spacing w:line="360" w:lineRule="auto"/>
            </w:pPr>
          </w:p>
        </w:tc>
        <w:tc>
          <w:tcPr>
            <w:tcW w:w="1976" w:type="dxa"/>
          </w:tcPr>
          <w:p w14:paraId="7DB4EEE9" w14:textId="77777777" w:rsidR="00097E98" w:rsidRPr="00442838" w:rsidRDefault="00097E98" w:rsidP="000F163C">
            <w:pPr>
              <w:spacing w:line="360" w:lineRule="auto"/>
            </w:pPr>
          </w:p>
        </w:tc>
      </w:tr>
      <w:tr w:rsidR="00097E98" w:rsidRPr="00442838" w14:paraId="385159A3" w14:textId="77777777" w:rsidTr="000F163C">
        <w:trPr>
          <w:trHeight w:val="441"/>
        </w:trPr>
        <w:tc>
          <w:tcPr>
            <w:tcW w:w="1251" w:type="dxa"/>
          </w:tcPr>
          <w:p w14:paraId="708C3CC9" w14:textId="77777777" w:rsidR="00097E98" w:rsidRPr="00442838" w:rsidRDefault="00097E98" w:rsidP="000F163C">
            <w:pPr>
              <w:spacing w:line="360" w:lineRule="auto"/>
            </w:pPr>
          </w:p>
        </w:tc>
        <w:tc>
          <w:tcPr>
            <w:tcW w:w="1652" w:type="dxa"/>
          </w:tcPr>
          <w:p w14:paraId="4F04D15F" w14:textId="77777777" w:rsidR="00097E98" w:rsidRPr="00442838" w:rsidRDefault="00097E98" w:rsidP="000F163C">
            <w:pPr>
              <w:spacing w:line="360" w:lineRule="auto"/>
            </w:pPr>
          </w:p>
        </w:tc>
        <w:tc>
          <w:tcPr>
            <w:tcW w:w="3719" w:type="dxa"/>
          </w:tcPr>
          <w:p w14:paraId="06E10826" w14:textId="77777777" w:rsidR="00097E98" w:rsidRPr="00442838" w:rsidRDefault="00097E98" w:rsidP="000F163C">
            <w:pPr>
              <w:spacing w:line="360" w:lineRule="auto"/>
            </w:pPr>
          </w:p>
        </w:tc>
        <w:tc>
          <w:tcPr>
            <w:tcW w:w="880" w:type="dxa"/>
          </w:tcPr>
          <w:p w14:paraId="02025D18" w14:textId="77777777" w:rsidR="00097E98" w:rsidRPr="00442838" w:rsidRDefault="00097E98" w:rsidP="000F163C">
            <w:pPr>
              <w:spacing w:line="360" w:lineRule="auto"/>
            </w:pPr>
          </w:p>
        </w:tc>
        <w:tc>
          <w:tcPr>
            <w:tcW w:w="724" w:type="dxa"/>
          </w:tcPr>
          <w:p w14:paraId="2FBA198B" w14:textId="77777777" w:rsidR="00097E98" w:rsidRPr="00442838" w:rsidRDefault="00097E98" w:rsidP="000F163C">
            <w:pPr>
              <w:spacing w:line="360" w:lineRule="auto"/>
            </w:pPr>
          </w:p>
        </w:tc>
        <w:tc>
          <w:tcPr>
            <w:tcW w:w="724" w:type="dxa"/>
          </w:tcPr>
          <w:p w14:paraId="1172A957" w14:textId="77777777" w:rsidR="00097E98" w:rsidRPr="00442838" w:rsidRDefault="00097E98" w:rsidP="000F163C">
            <w:pPr>
              <w:spacing w:line="360" w:lineRule="auto"/>
            </w:pPr>
          </w:p>
        </w:tc>
        <w:tc>
          <w:tcPr>
            <w:tcW w:w="1976" w:type="dxa"/>
          </w:tcPr>
          <w:p w14:paraId="76D72FCA" w14:textId="77777777" w:rsidR="00097E98" w:rsidRPr="00442838" w:rsidRDefault="00097E98" w:rsidP="000F163C">
            <w:pPr>
              <w:spacing w:line="360" w:lineRule="auto"/>
            </w:pPr>
          </w:p>
        </w:tc>
      </w:tr>
      <w:tr w:rsidR="00097E98" w:rsidRPr="00442838" w14:paraId="123C48DB" w14:textId="77777777" w:rsidTr="000F163C">
        <w:trPr>
          <w:trHeight w:val="896"/>
        </w:trPr>
        <w:tc>
          <w:tcPr>
            <w:tcW w:w="1251" w:type="dxa"/>
          </w:tcPr>
          <w:p w14:paraId="23E8826E" w14:textId="77777777" w:rsidR="00097E98" w:rsidRPr="00442838" w:rsidRDefault="00097E98" w:rsidP="000F163C">
            <w:pPr>
              <w:spacing w:line="360" w:lineRule="auto"/>
            </w:pPr>
          </w:p>
        </w:tc>
        <w:tc>
          <w:tcPr>
            <w:tcW w:w="1652" w:type="dxa"/>
          </w:tcPr>
          <w:p w14:paraId="29E082FD" w14:textId="77777777" w:rsidR="00097E98" w:rsidRPr="00442838" w:rsidRDefault="00097E98" w:rsidP="000F163C">
            <w:pPr>
              <w:spacing w:line="360" w:lineRule="auto"/>
            </w:pPr>
          </w:p>
        </w:tc>
        <w:tc>
          <w:tcPr>
            <w:tcW w:w="3719" w:type="dxa"/>
          </w:tcPr>
          <w:p w14:paraId="250DF343" w14:textId="77777777" w:rsidR="00097E98" w:rsidRPr="00442838" w:rsidRDefault="00097E98" w:rsidP="000F163C">
            <w:pPr>
              <w:spacing w:line="360" w:lineRule="auto"/>
            </w:pPr>
          </w:p>
        </w:tc>
        <w:tc>
          <w:tcPr>
            <w:tcW w:w="880" w:type="dxa"/>
          </w:tcPr>
          <w:p w14:paraId="233A1288" w14:textId="77777777" w:rsidR="00097E98" w:rsidRPr="00442838" w:rsidRDefault="00097E98" w:rsidP="000F163C">
            <w:pPr>
              <w:spacing w:line="360" w:lineRule="auto"/>
            </w:pPr>
          </w:p>
        </w:tc>
        <w:tc>
          <w:tcPr>
            <w:tcW w:w="724" w:type="dxa"/>
          </w:tcPr>
          <w:p w14:paraId="05E59FEF" w14:textId="77777777" w:rsidR="00097E98" w:rsidRPr="00442838" w:rsidRDefault="00097E98" w:rsidP="000F163C">
            <w:pPr>
              <w:spacing w:line="360" w:lineRule="auto"/>
            </w:pPr>
          </w:p>
        </w:tc>
        <w:tc>
          <w:tcPr>
            <w:tcW w:w="724" w:type="dxa"/>
          </w:tcPr>
          <w:p w14:paraId="553553F6" w14:textId="77777777" w:rsidR="00097E98" w:rsidRPr="00442838" w:rsidRDefault="00097E98" w:rsidP="000F163C">
            <w:pPr>
              <w:spacing w:line="360" w:lineRule="auto"/>
            </w:pPr>
          </w:p>
        </w:tc>
        <w:tc>
          <w:tcPr>
            <w:tcW w:w="1976" w:type="dxa"/>
          </w:tcPr>
          <w:p w14:paraId="79E2F0C9" w14:textId="77777777" w:rsidR="00097E98" w:rsidRPr="00442838" w:rsidRDefault="00097E98" w:rsidP="000F163C">
            <w:pPr>
              <w:spacing w:line="360" w:lineRule="auto"/>
            </w:pPr>
          </w:p>
        </w:tc>
      </w:tr>
    </w:tbl>
    <w:p w14:paraId="2DC3BA86" w14:textId="77777777" w:rsidR="00097E98" w:rsidRPr="00442838" w:rsidRDefault="00097E98" w:rsidP="00097E98">
      <w:pPr>
        <w:rPr>
          <w:sz w:val="24"/>
        </w:rPr>
      </w:pPr>
    </w:p>
    <w:p w14:paraId="48D76CA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B9ACD92" w14:textId="77777777" w:rsidTr="000F163C">
        <w:tc>
          <w:tcPr>
            <w:tcW w:w="3596" w:type="dxa"/>
          </w:tcPr>
          <w:p w14:paraId="0B708243" w14:textId="77777777" w:rsidR="00097E98" w:rsidRPr="00442838" w:rsidRDefault="00097E98" w:rsidP="000F163C">
            <w:pPr>
              <w:rPr>
                <w:sz w:val="24"/>
              </w:rPr>
            </w:pPr>
          </w:p>
        </w:tc>
        <w:tc>
          <w:tcPr>
            <w:tcW w:w="3597" w:type="dxa"/>
          </w:tcPr>
          <w:p w14:paraId="76420945" w14:textId="77777777" w:rsidR="00097E98" w:rsidRPr="00442838" w:rsidRDefault="00097E98" w:rsidP="000F163C">
            <w:pPr>
              <w:rPr>
                <w:sz w:val="24"/>
              </w:rPr>
            </w:pPr>
          </w:p>
        </w:tc>
        <w:tc>
          <w:tcPr>
            <w:tcW w:w="3597" w:type="dxa"/>
          </w:tcPr>
          <w:p w14:paraId="5E6AA077" w14:textId="77777777" w:rsidR="00097E98" w:rsidRPr="00442838" w:rsidRDefault="00097E98" w:rsidP="000F163C">
            <w:pPr>
              <w:rPr>
                <w:sz w:val="24"/>
              </w:rPr>
            </w:pPr>
          </w:p>
        </w:tc>
      </w:tr>
      <w:tr w:rsidR="00097E98" w:rsidRPr="00442838" w14:paraId="29B6C704" w14:textId="77777777" w:rsidTr="000F163C">
        <w:tc>
          <w:tcPr>
            <w:tcW w:w="3596" w:type="dxa"/>
          </w:tcPr>
          <w:p w14:paraId="3CCD39CC" w14:textId="77777777" w:rsidR="00097E98" w:rsidRPr="00442838" w:rsidRDefault="00097E98" w:rsidP="000F163C">
            <w:pPr>
              <w:rPr>
                <w:sz w:val="24"/>
              </w:rPr>
            </w:pPr>
          </w:p>
        </w:tc>
        <w:tc>
          <w:tcPr>
            <w:tcW w:w="3597" w:type="dxa"/>
          </w:tcPr>
          <w:p w14:paraId="282F2632" w14:textId="77777777" w:rsidR="00097E98" w:rsidRPr="00442838" w:rsidRDefault="00097E98" w:rsidP="000F163C">
            <w:pPr>
              <w:rPr>
                <w:sz w:val="24"/>
              </w:rPr>
            </w:pPr>
          </w:p>
        </w:tc>
        <w:tc>
          <w:tcPr>
            <w:tcW w:w="3597" w:type="dxa"/>
          </w:tcPr>
          <w:p w14:paraId="33D912E6" w14:textId="77777777" w:rsidR="00097E98" w:rsidRPr="00442838" w:rsidRDefault="00097E98" w:rsidP="000F163C">
            <w:pPr>
              <w:rPr>
                <w:sz w:val="24"/>
              </w:rPr>
            </w:pPr>
          </w:p>
        </w:tc>
      </w:tr>
    </w:tbl>
    <w:p w14:paraId="63FDA68A" w14:textId="77777777" w:rsidR="00097E98" w:rsidRPr="00442838" w:rsidRDefault="00097E98" w:rsidP="00097E98">
      <w:pPr>
        <w:rPr>
          <w:sz w:val="24"/>
        </w:rPr>
      </w:pPr>
    </w:p>
    <w:p w14:paraId="14EADDEB" w14:textId="77777777" w:rsidR="00097E98" w:rsidRPr="00442838" w:rsidRDefault="00097E98" w:rsidP="00097E98">
      <w:pPr>
        <w:rPr>
          <w:sz w:val="24"/>
        </w:rPr>
      </w:pPr>
      <w:r w:rsidRPr="00442838">
        <w:rPr>
          <w:sz w:val="24"/>
        </w:rPr>
        <w:t>Sprites:</w:t>
      </w:r>
    </w:p>
    <w:p w14:paraId="1150356C" w14:textId="77777777" w:rsidR="00097E98" w:rsidRPr="00442838" w:rsidRDefault="00097E98" w:rsidP="00097E98">
      <w:pPr>
        <w:rPr>
          <w:sz w:val="24"/>
        </w:rPr>
      </w:pPr>
      <w:r w:rsidRPr="00442838">
        <w:rPr>
          <w:sz w:val="24"/>
        </w:rPr>
        <w:br w:type="page"/>
      </w:r>
    </w:p>
    <w:p w14:paraId="4D1E3ACA" w14:textId="77777777" w:rsidR="00097E98" w:rsidRPr="00442838" w:rsidRDefault="00097E98" w:rsidP="00097E98">
      <w:pPr>
        <w:rPr>
          <w:sz w:val="24"/>
        </w:rPr>
      </w:pPr>
      <w:r w:rsidRPr="00442838">
        <w:rPr>
          <w:sz w:val="24"/>
        </w:rPr>
        <w:lastRenderedPageBreak/>
        <w:t>Family Page</w:t>
      </w:r>
    </w:p>
    <w:p w14:paraId="1BC226F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25D5B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9FB3685" w14:textId="77777777" w:rsidTr="000F163C">
        <w:trPr>
          <w:trHeight w:val="896"/>
        </w:trPr>
        <w:tc>
          <w:tcPr>
            <w:tcW w:w="1251" w:type="dxa"/>
          </w:tcPr>
          <w:p w14:paraId="527C9C9B" w14:textId="77777777" w:rsidR="00097E98" w:rsidRPr="00442838" w:rsidRDefault="00097E98" w:rsidP="000F163C">
            <w:pPr>
              <w:spacing w:line="360" w:lineRule="auto"/>
            </w:pPr>
            <w:r w:rsidRPr="00442838">
              <w:t>Pokemon</w:t>
            </w:r>
          </w:p>
          <w:p w14:paraId="1190CDF1" w14:textId="77777777" w:rsidR="00097E98" w:rsidRPr="00442838" w:rsidRDefault="00097E98" w:rsidP="000F163C">
            <w:pPr>
              <w:spacing w:line="360" w:lineRule="auto"/>
            </w:pPr>
            <w:r w:rsidRPr="00442838">
              <w:t>Name</w:t>
            </w:r>
          </w:p>
        </w:tc>
        <w:tc>
          <w:tcPr>
            <w:tcW w:w="1652" w:type="dxa"/>
          </w:tcPr>
          <w:p w14:paraId="7B3942AE" w14:textId="77777777" w:rsidR="00097E98" w:rsidRPr="00442838" w:rsidRDefault="00097E98" w:rsidP="000F163C">
            <w:pPr>
              <w:spacing w:line="360" w:lineRule="auto"/>
            </w:pPr>
            <w:r w:rsidRPr="00442838">
              <w:t>Pokemon Number</w:t>
            </w:r>
          </w:p>
        </w:tc>
        <w:tc>
          <w:tcPr>
            <w:tcW w:w="3719" w:type="dxa"/>
          </w:tcPr>
          <w:p w14:paraId="5EC00CE3" w14:textId="77777777" w:rsidR="00097E98" w:rsidRPr="00442838" w:rsidRDefault="00097E98" w:rsidP="000F163C">
            <w:pPr>
              <w:spacing w:line="360" w:lineRule="auto"/>
            </w:pPr>
            <w:r w:rsidRPr="00442838">
              <w:t>Base Stats</w:t>
            </w:r>
          </w:p>
          <w:p w14:paraId="08BB4E1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4AF71DE" w14:textId="77777777" w:rsidR="00097E98" w:rsidRPr="00442838" w:rsidRDefault="00097E98" w:rsidP="000F163C">
            <w:pPr>
              <w:spacing w:line="360" w:lineRule="auto"/>
            </w:pPr>
            <w:r w:rsidRPr="00442838">
              <w:t>Ability</w:t>
            </w:r>
          </w:p>
        </w:tc>
        <w:tc>
          <w:tcPr>
            <w:tcW w:w="724" w:type="dxa"/>
          </w:tcPr>
          <w:p w14:paraId="29B01D41" w14:textId="77777777" w:rsidR="00097E98" w:rsidRPr="00442838" w:rsidRDefault="00097E98" w:rsidP="000F163C">
            <w:pPr>
              <w:spacing w:line="360" w:lineRule="auto"/>
            </w:pPr>
            <w:r w:rsidRPr="00442838">
              <w:t>Type 1</w:t>
            </w:r>
          </w:p>
        </w:tc>
        <w:tc>
          <w:tcPr>
            <w:tcW w:w="724" w:type="dxa"/>
          </w:tcPr>
          <w:p w14:paraId="645F04A7" w14:textId="77777777" w:rsidR="00097E98" w:rsidRPr="00442838" w:rsidRDefault="00097E98" w:rsidP="000F163C">
            <w:pPr>
              <w:spacing w:line="360" w:lineRule="auto"/>
            </w:pPr>
            <w:r w:rsidRPr="00442838">
              <w:t>Type 2</w:t>
            </w:r>
          </w:p>
        </w:tc>
        <w:tc>
          <w:tcPr>
            <w:tcW w:w="1976" w:type="dxa"/>
          </w:tcPr>
          <w:p w14:paraId="2C4263CB" w14:textId="77777777" w:rsidR="00097E98" w:rsidRPr="00442838" w:rsidRDefault="00097E98" w:rsidP="000F163C">
            <w:pPr>
              <w:spacing w:line="360" w:lineRule="auto"/>
            </w:pPr>
            <w:r w:rsidRPr="00442838">
              <w:t>Evolution</w:t>
            </w:r>
          </w:p>
        </w:tc>
      </w:tr>
      <w:tr w:rsidR="00097E98" w:rsidRPr="00442838" w14:paraId="34EBB923" w14:textId="77777777" w:rsidTr="000F163C">
        <w:trPr>
          <w:trHeight w:val="454"/>
        </w:trPr>
        <w:tc>
          <w:tcPr>
            <w:tcW w:w="1251" w:type="dxa"/>
          </w:tcPr>
          <w:p w14:paraId="056742A5" w14:textId="77777777" w:rsidR="00097E98" w:rsidRPr="00442838" w:rsidRDefault="00097E98" w:rsidP="000F163C">
            <w:pPr>
              <w:spacing w:line="360" w:lineRule="auto"/>
            </w:pPr>
          </w:p>
        </w:tc>
        <w:tc>
          <w:tcPr>
            <w:tcW w:w="1652" w:type="dxa"/>
          </w:tcPr>
          <w:p w14:paraId="65745B80" w14:textId="77777777" w:rsidR="00097E98" w:rsidRPr="00442838" w:rsidRDefault="00097E98" w:rsidP="000F163C">
            <w:pPr>
              <w:spacing w:line="360" w:lineRule="auto"/>
            </w:pPr>
          </w:p>
        </w:tc>
        <w:tc>
          <w:tcPr>
            <w:tcW w:w="3719" w:type="dxa"/>
          </w:tcPr>
          <w:p w14:paraId="3BE73A1B" w14:textId="77777777" w:rsidR="00097E98" w:rsidRPr="00442838" w:rsidRDefault="00097E98" w:rsidP="000F163C">
            <w:pPr>
              <w:spacing w:line="360" w:lineRule="auto"/>
            </w:pPr>
          </w:p>
        </w:tc>
        <w:tc>
          <w:tcPr>
            <w:tcW w:w="880" w:type="dxa"/>
          </w:tcPr>
          <w:p w14:paraId="30ACFA45" w14:textId="77777777" w:rsidR="00097E98" w:rsidRPr="00442838" w:rsidRDefault="00097E98" w:rsidP="000F163C">
            <w:pPr>
              <w:spacing w:line="360" w:lineRule="auto"/>
            </w:pPr>
          </w:p>
        </w:tc>
        <w:tc>
          <w:tcPr>
            <w:tcW w:w="724" w:type="dxa"/>
          </w:tcPr>
          <w:p w14:paraId="770A0872" w14:textId="77777777" w:rsidR="00097E98" w:rsidRPr="00442838" w:rsidRDefault="00097E98" w:rsidP="000F163C">
            <w:pPr>
              <w:spacing w:line="360" w:lineRule="auto"/>
            </w:pPr>
          </w:p>
        </w:tc>
        <w:tc>
          <w:tcPr>
            <w:tcW w:w="724" w:type="dxa"/>
          </w:tcPr>
          <w:p w14:paraId="56F30662" w14:textId="77777777" w:rsidR="00097E98" w:rsidRPr="00442838" w:rsidRDefault="00097E98" w:rsidP="000F163C">
            <w:pPr>
              <w:spacing w:line="360" w:lineRule="auto"/>
            </w:pPr>
          </w:p>
        </w:tc>
        <w:tc>
          <w:tcPr>
            <w:tcW w:w="1976" w:type="dxa"/>
          </w:tcPr>
          <w:p w14:paraId="4448B8F0" w14:textId="77777777" w:rsidR="00097E98" w:rsidRPr="00442838" w:rsidRDefault="00097E98" w:rsidP="000F163C">
            <w:pPr>
              <w:spacing w:line="360" w:lineRule="auto"/>
            </w:pPr>
          </w:p>
        </w:tc>
      </w:tr>
      <w:tr w:rsidR="00097E98" w:rsidRPr="00442838" w14:paraId="22C470A9" w14:textId="77777777" w:rsidTr="000F163C">
        <w:trPr>
          <w:trHeight w:val="441"/>
        </w:trPr>
        <w:tc>
          <w:tcPr>
            <w:tcW w:w="1251" w:type="dxa"/>
          </w:tcPr>
          <w:p w14:paraId="522A4769" w14:textId="77777777" w:rsidR="00097E98" w:rsidRPr="00442838" w:rsidRDefault="00097E98" w:rsidP="000F163C">
            <w:pPr>
              <w:spacing w:line="360" w:lineRule="auto"/>
            </w:pPr>
          </w:p>
        </w:tc>
        <w:tc>
          <w:tcPr>
            <w:tcW w:w="1652" w:type="dxa"/>
          </w:tcPr>
          <w:p w14:paraId="3B025CDD" w14:textId="77777777" w:rsidR="00097E98" w:rsidRPr="00442838" w:rsidRDefault="00097E98" w:rsidP="000F163C">
            <w:pPr>
              <w:spacing w:line="360" w:lineRule="auto"/>
            </w:pPr>
          </w:p>
        </w:tc>
        <w:tc>
          <w:tcPr>
            <w:tcW w:w="3719" w:type="dxa"/>
          </w:tcPr>
          <w:p w14:paraId="64B15C54" w14:textId="77777777" w:rsidR="00097E98" w:rsidRPr="00442838" w:rsidRDefault="00097E98" w:rsidP="000F163C">
            <w:pPr>
              <w:spacing w:line="360" w:lineRule="auto"/>
            </w:pPr>
          </w:p>
        </w:tc>
        <w:tc>
          <w:tcPr>
            <w:tcW w:w="880" w:type="dxa"/>
          </w:tcPr>
          <w:p w14:paraId="032FFEC0" w14:textId="77777777" w:rsidR="00097E98" w:rsidRPr="00442838" w:rsidRDefault="00097E98" w:rsidP="000F163C">
            <w:pPr>
              <w:spacing w:line="360" w:lineRule="auto"/>
            </w:pPr>
          </w:p>
        </w:tc>
        <w:tc>
          <w:tcPr>
            <w:tcW w:w="724" w:type="dxa"/>
          </w:tcPr>
          <w:p w14:paraId="634CC55E" w14:textId="77777777" w:rsidR="00097E98" w:rsidRPr="00442838" w:rsidRDefault="00097E98" w:rsidP="000F163C">
            <w:pPr>
              <w:spacing w:line="360" w:lineRule="auto"/>
            </w:pPr>
          </w:p>
        </w:tc>
        <w:tc>
          <w:tcPr>
            <w:tcW w:w="724" w:type="dxa"/>
          </w:tcPr>
          <w:p w14:paraId="133C9B25" w14:textId="77777777" w:rsidR="00097E98" w:rsidRPr="00442838" w:rsidRDefault="00097E98" w:rsidP="000F163C">
            <w:pPr>
              <w:spacing w:line="360" w:lineRule="auto"/>
            </w:pPr>
          </w:p>
        </w:tc>
        <w:tc>
          <w:tcPr>
            <w:tcW w:w="1976" w:type="dxa"/>
          </w:tcPr>
          <w:p w14:paraId="17188574" w14:textId="77777777" w:rsidR="00097E98" w:rsidRPr="00442838" w:rsidRDefault="00097E98" w:rsidP="000F163C">
            <w:pPr>
              <w:spacing w:line="360" w:lineRule="auto"/>
            </w:pPr>
          </w:p>
        </w:tc>
      </w:tr>
      <w:tr w:rsidR="00097E98" w:rsidRPr="00442838" w14:paraId="031832C6" w14:textId="77777777" w:rsidTr="000F163C">
        <w:trPr>
          <w:trHeight w:val="441"/>
        </w:trPr>
        <w:tc>
          <w:tcPr>
            <w:tcW w:w="1251" w:type="dxa"/>
          </w:tcPr>
          <w:p w14:paraId="6522BBBD" w14:textId="77777777" w:rsidR="00097E98" w:rsidRPr="00442838" w:rsidRDefault="00097E98" w:rsidP="000F163C">
            <w:pPr>
              <w:spacing w:line="360" w:lineRule="auto"/>
            </w:pPr>
          </w:p>
        </w:tc>
        <w:tc>
          <w:tcPr>
            <w:tcW w:w="1652" w:type="dxa"/>
          </w:tcPr>
          <w:p w14:paraId="00893248" w14:textId="77777777" w:rsidR="00097E98" w:rsidRPr="00442838" w:rsidRDefault="00097E98" w:rsidP="000F163C">
            <w:pPr>
              <w:spacing w:line="360" w:lineRule="auto"/>
            </w:pPr>
          </w:p>
        </w:tc>
        <w:tc>
          <w:tcPr>
            <w:tcW w:w="3719" w:type="dxa"/>
          </w:tcPr>
          <w:p w14:paraId="2A5AA7DC" w14:textId="77777777" w:rsidR="00097E98" w:rsidRPr="00442838" w:rsidRDefault="00097E98" w:rsidP="000F163C">
            <w:pPr>
              <w:spacing w:line="360" w:lineRule="auto"/>
            </w:pPr>
          </w:p>
        </w:tc>
        <w:tc>
          <w:tcPr>
            <w:tcW w:w="880" w:type="dxa"/>
          </w:tcPr>
          <w:p w14:paraId="72E66322" w14:textId="77777777" w:rsidR="00097E98" w:rsidRPr="00442838" w:rsidRDefault="00097E98" w:rsidP="000F163C">
            <w:pPr>
              <w:spacing w:line="360" w:lineRule="auto"/>
            </w:pPr>
          </w:p>
        </w:tc>
        <w:tc>
          <w:tcPr>
            <w:tcW w:w="724" w:type="dxa"/>
          </w:tcPr>
          <w:p w14:paraId="0B760E3F" w14:textId="77777777" w:rsidR="00097E98" w:rsidRPr="00442838" w:rsidRDefault="00097E98" w:rsidP="000F163C">
            <w:pPr>
              <w:spacing w:line="360" w:lineRule="auto"/>
            </w:pPr>
          </w:p>
        </w:tc>
        <w:tc>
          <w:tcPr>
            <w:tcW w:w="724" w:type="dxa"/>
          </w:tcPr>
          <w:p w14:paraId="4B0D3E8F" w14:textId="77777777" w:rsidR="00097E98" w:rsidRPr="00442838" w:rsidRDefault="00097E98" w:rsidP="000F163C">
            <w:pPr>
              <w:spacing w:line="360" w:lineRule="auto"/>
            </w:pPr>
          </w:p>
        </w:tc>
        <w:tc>
          <w:tcPr>
            <w:tcW w:w="1976" w:type="dxa"/>
          </w:tcPr>
          <w:p w14:paraId="5625CC37" w14:textId="77777777" w:rsidR="00097E98" w:rsidRPr="00442838" w:rsidRDefault="00097E98" w:rsidP="000F163C">
            <w:pPr>
              <w:spacing w:line="360" w:lineRule="auto"/>
            </w:pPr>
          </w:p>
        </w:tc>
      </w:tr>
      <w:tr w:rsidR="00097E98" w:rsidRPr="00442838" w14:paraId="3B8C369A" w14:textId="77777777" w:rsidTr="000F163C">
        <w:trPr>
          <w:trHeight w:val="896"/>
        </w:trPr>
        <w:tc>
          <w:tcPr>
            <w:tcW w:w="1251" w:type="dxa"/>
          </w:tcPr>
          <w:p w14:paraId="526092C5" w14:textId="77777777" w:rsidR="00097E98" w:rsidRPr="00442838" w:rsidRDefault="00097E98" w:rsidP="000F163C">
            <w:pPr>
              <w:spacing w:line="360" w:lineRule="auto"/>
            </w:pPr>
          </w:p>
        </w:tc>
        <w:tc>
          <w:tcPr>
            <w:tcW w:w="1652" w:type="dxa"/>
          </w:tcPr>
          <w:p w14:paraId="5DEB7C4A" w14:textId="77777777" w:rsidR="00097E98" w:rsidRPr="00442838" w:rsidRDefault="00097E98" w:rsidP="000F163C">
            <w:pPr>
              <w:spacing w:line="360" w:lineRule="auto"/>
            </w:pPr>
          </w:p>
        </w:tc>
        <w:tc>
          <w:tcPr>
            <w:tcW w:w="3719" w:type="dxa"/>
          </w:tcPr>
          <w:p w14:paraId="2E0C02DE" w14:textId="77777777" w:rsidR="00097E98" w:rsidRPr="00442838" w:rsidRDefault="00097E98" w:rsidP="000F163C">
            <w:pPr>
              <w:spacing w:line="360" w:lineRule="auto"/>
            </w:pPr>
          </w:p>
        </w:tc>
        <w:tc>
          <w:tcPr>
            <w:tcW w:w="880" w:type="dxa"/>
          </w:tcPr>
          <w:p w14:paraId="1DD6CC47" w14:textId="77777777" w:rsidR="00097E98" w:rsidRPr="00442838" w:rsidRDefault="00097E98" w:rsidP="000F163C">
            <w:pPr>
              <w:spacing w:line="360" w:lineRule="auto"/>
            </w:pPr>
          </w:p>
        </w:tc>
        <w:tc>
          <w:tcPr>
            <w:tcW w:w="724" w:type="dxa"/>
          </w:tcPr>
          <w:p w14:paraId="54677A29" w14:textId="77777777" w:rsidR="00097E98" w:rsidRPr="00442838" w:rsidRDefault="00097E98" w:rsidP="000F163C">
            <w:pPr>
              <w:spacing w:line="360" w:lineRule="auto"/>
            </w:pPr>
          </w:p>
        </w:tc>
        <w:tc>
          <w:tcPr>
            <w:tcW w:w="724" w:type="dxa"/>
          </w:tcPr>
          <w:p w14:paraId="20C663D8" w14:textId="77777777" w:rsidR="00097E98" w:rsidRPr="00442838" w:rsidRDefault="00097E98" w:rsidP="000F163C">
            <w:pPr>
              <w:spacing w:line="360" w:lineRule="auto"/>
            </w:pPr>
          </w:p>
        </w:tc>
        <w:tc>
          <w:tcPr>
            <w:tcW w:w="1976" w:type="dxa"/>
          </w:tcPr>
          <w:p w14:paraId="75F10CFD" w14:textId="77777777" w:rsidR="00097E98" w:rsidRPr="00442838" w:rsidRDefault="00097E98" w:rsidP="000F163C">
            <w:pPr>
              <w:spacing w:line="360" w:lineRule="auto"/>
            </w:pPr>
          </w:p>
        </w:tc>
      </w:tr>
    </w:tbl>
    <w:p w14:paraId="0D1792FB" w14:textId="77777777" w:rsidR="00097E98" w:rsidRPr="00442838" w:rsidRDefault="00097E98" w:rsidP="00097E98">
      <w:pPr>
        <w:rPr>
          <w:sz w:val="24"/>
        </w:rPr>
      </w:pPr>
    </w:p>
    <w:p w14:paraId="5C6E634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C7111A" w14:textId="77777777" w:rsidTr="000F163C">
        <w:tc>
          <w:tcPr>
            <w:tcW w:w="3596" w:type="dxa"/>
          </w:tcPr>
          <w:p w14:paraId="11E36832" w14:textId="77777777" w:rsidR="00097E98" w:rsidRPr="00442838" w:rsidRDefault="00097E98" w:rsidP="000F163C">
            <w:pPr>
              <w:rPr>
                <w:sz w:val="24"/>
              </w:rPr>
            </w:pPr>
          </w:p>
        </w:tc>
        <w:tc>
          <w:tcPr>
            <w:tcW w:w="3597" w:type="dxa"/>
          </w:tcPr>
          <w:p w14:paraId="5C2111FD" w14:textId="77777777" w:rsidR="00097E98" w:rsidRPr="00442838" w:rsidRDefault="00097E98" w:rsidP="000F163C">
            <w:pPr>
              <w:rPr>
                <w:sz w:val="24"/>
              </w:rPr>
            </w:pPr>
          </w:p>
        </w:tc>
        <w:tc>
          <w:tcPr>
            <w:tcW w:w="3597" w:type="dxa"/>
          </w:tcPr>
          <w:p w14:paraId="7BBC1037" w14:textId="77777777" w:rsidR="00097E98" w:rsidRPr="00442838" w:rsidRDefault="00097E98" w:rsidP="000F163C">
            <w:pPr>
              <w:rPr>
                <w:sz w:val="24"/>
              </w:rPr>
            </w:pPr>
          </w:p>
        </w:tc>
      </w:tr>
      <w:tr w:rsidR="00097E98" w:rsidRPr="00442838" w14:paraId="0E4BA5E9" w14:textId="77777777" w:rsidTr="000F163C">
        <w:tc>
          <w:tcPr>
            <w:tcW w:w="3596" w:type="dxa"/>
          </w:tcPr>
          <w:p w14:paraId="07E80DDB" w14:textId="77777777" w:rsidR="00097E98" w:rsidRPr="00442838" w:rsidRDefault="00097E98" w:rsidP="000F163C">
            <w:pPr>
              <w:rPr>
                <w:sz w:val="24"/>
              </w:rPr>
            </w:pPr>
          </w:p>
        </w:tc>
        <w:tc>
          <w:tcPr>
            <w:tcW w:w="3597" w:type="dxa"/>
          </w:tcPr>
          <w:p w14:paraId="6C684453" w14:textId="77777777" w:rsidR="00097E98" w:rsidRPr="00442838" w:rsidRDefault="00097E98" w:rsidP="000F163C">
            <w:pPr>
              <w:rPr>
                <w:sz w:val="24"/>
              </w:rPr>
            </w:pPr>
          </w:p>
        </w:tc>
        <w:tc>
          <w:tcPr>
            <w:tcW w:w="3597" w:type="dxa"/>
          </w:tcPr>
          <w:p w14:paraId="77122613" w14:textId="77777777" w:rsidR="00097E98" w:rsidRPr="00442838" w:rsidRDefault="00097E98" w:rsidP="000F163C">
            <w:pPr>
              <w:rPr>
                <w:sz w:val="24"/>
              </w:rPr>
            </w:pPr>
          </w:p>
        </w:tc>
      </w:tr>
    </w:tbl>
    <w:p w14:paraId="07288AA1" w14:textId="77777777" w:rsidR="00097E98" w:rsidRPr="00442838" w:rsidRDefault="00097E98" w:rsidP="00097E98">
      <w:pPr>
        <w:rPr>
          <w:sz w:val="24"/>
        </w:rPr>
      </w:pPr>
    </w:p>
    <w:p w14:paraId="395AF1B2" w14:textId="77777777" w:rsidR="00097E98" w:rsidRPr="00442838" w:rsidRDefault="00097E98" w:rsidP="00097E98">
      <w:pPr>
        <w:rPr>
          <w:sz w:val="24"/>
        </w:rPr>
      </w:pPr>
      <w:r w:rsidRPr="00442838">
        <w:rPr>
          <w:sz w:val="24"/>
        </w:rPr>
        <w:t>Sprites:</w:t>
      </w:r>
    </w:p>
    <w:p w14:paraId="70F6FDC5" w14:textId="77777777" w:rsidR="00097E98" w:rsidRPr="00442838" w:rsidRDefault="00097E98" w:rsidP="00097E98">
      <w:pPr>
        <w:rPr>
          <w:sz w:val="24"/>
        </w:rPr>
      </w:pPr>
      <w:r w:rsidRPr="00442838">
        <w:rPr>
          <w:sz w:val="24"/>
        </w:rPr>
        <w:br w:type="page"/>
      </w:r>
    </w:p>
    <w:p w14:paraId="4E72730A" w14:textId="77777777" w:rsidR="00097E98" w:rsidRPr="00442838" w:rsidRDefault="00097E98" w:rsidP="00097E98">
      <w:pPr>
        <w:rPr>
          <w:sz w:val="24"/>
        </w:rPr>
      </w:pPr>
      <w:r w:rsidRPr="00442838">
        <w:rPr>
          <w:sz w:val="24"/>
        </w:rPr>
        <w:lastRenderedPageBreak/>
        <w:t>Family Page</w:t>
      </w:r>
    </w:p>
    <w:p w14:paraId="17B425D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1D8A5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21AF776" w14:textId="77777777" w:rsidTr="000F163C">
        <w:trPr>
          <w:trHeight w:val="896"/>
        </w:trPr>
        <w:tc>
          <w:tcPr>
            <w:tcW w:w="1251" w:type="dxa"/>
          </w:tcPr>
          <w:p w14:paraId="09502902" w14:textId="77777777" w:rsidR="00097E98" w:rsidRPr="00442838" w:rsidRDefault="00097E98" w:rsidP="000F163C">
            <w:pPr>
              <w:spacing w:line="360" w:lineRule="auto"/>
            </w:pPr>
            <w:r w:rsidRPr="00442838">
              <w:t>Pokemon</w:t>
            </w:r>
          </w:p>
          <w:p w14:paraId="6341F4A3" w14:textId="77777777" w:rsidR="00097E98" w:rsidRPr="00442838" w:rsidRDefault="00097E98" w:rsidP="000F163C">
            <w:pPr>
              <w:spacing w:line="360" w:lineRule="auto"/>
            </w:pPr>
            <w:r w:rsidRPr="00442838">
              <w:t>Name</w:t>
            </w:r>
          </w:p>
        </w:tc>
        <w:tc>
          <w:tcPr>
            <w:tcW w:w="1652" w:type="dxa"/>
          </w:tcPr>
          <w:p w14:paraId="7452F2EB" w14:textId="77777777" w:rsidR="00097E98" w:rsidRPr="00442838" w:rsidRDefault="00097E98" w:rsidP="000F163C">
            <w:pPr>
              <w:spacing w:line="360" w:lineRule="auto"/>
            </w:pPr>
            <w:r w:rsidRPr="00442838">
              <w:t>Pokemon Number</w:t>
            </w:r>
          </w:p>
        </w:tc>
        <w:tc>
          <w:tcPr>
            <w:tcW w:w="3719" w:type="dxa"/>
          </w:tcPr>
          <w:p w14:paraId="2D3E1C2E" w14:textId="77777777" w:rsidR="00097E98" w:rsidRPr="00442838" w:rsidRDefault="00097E98" w:rsidP="000F163C">
            <w:pPr>
              <w:spacing w:line="360" w:lineRule="auto"/>
            </w:pPr>
            <w:r w:rsidRPr="00442838">
              <w:t>Base Stats</w:t>
            </w:r>
          </w:p>
          <w:p w14:paraId="42CBDF7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2488809" w14:textId="77777777" w:rsidR="00097E98" w:rsidRPr="00442838" w:rsidRDefault="00097E98" w:rsidP="000F163C">
            <w:pPr>
              <w:spacing w:line="360" w:lineRule="auto"/>
            </w:pPr>
            <w:r w:rsidRPr="00442838">
              <w:t>Ability</w:t>
            </w:r>
          </w:p>
        </w:tc>
        <w:tc>
          <w:tcPr>
            <w:tcW w:w="724" w:type="dxa"/>
          </w:tcPr>
          <w:p w14:paraId="539796C3" w14:textId="77777777" w:rsidR="00097E98" w:rsidRPr="00442838" w:rsidRDefault="00097E98" w:rsidP="000F163C">
            <w:pPr>
              <w:spacing w:line="360" w:lineRule="auto"/>
            </w:pPr>
            <w:r w:rsidRPr="00442838">
              <w:t>Type 1</w:t>
            </w:r>
          </w:p>
        </w:tc>
        <w:tc>
          <w:tcPr>
            <w:tcW w:w="724" w:type="dxa"/>
          </w:tcPr>
          <w:p w14:paraId="797F9A57" w14:textId="77777777" w:rsidR="00097E98" w:rsidRPr="00442838" w:rsidRDefault="00097E98" w:rsidP="000F163C">
            <w:pPr>
              <w:spacing w:line="360" w:lineRule="auto"/>
            </w:pPr>
            <w:r w:rsidRPr="00442838">
              <w:t>Type 2</w:t>
            </w:r>
          </w:p>
        </w:tc>
        <w:tc>
          <w:tcPr>
            <w:tcW w:w="1976" w:type="dxa"/>
          </w:tcPr>
          <w:p w14:paraId="2F510433" w14:textId="77777777" w:rsidR="00097E98" w:rsidRPr="00442838" w:rsidRDefault="00097E98" w:rsidP="000F163C">
            <w:pPr>
              <w:spacing w:line="360" w:lineRule="auto"/>
            </w:pPr>
            <w:r w:rsidRPr="00442838">
              <w:t>Evolution</w:t>
            </w:r>
          </w:p>
        </w:tc>
      </w:tr>
      <w:tr w:rsidR="00097E98" w:rsidRPr="00442838" w14:paraId="33438E71" w14:textId="77777777" w:rsidTr="000F163C">
        <w:trPr>
          <w:trHeight w:val="454"/>
        </w:trPr>
        <w:tc>
          <w:tcPr>
            <w:tcW w:w="1251" w:type="dxa"/>
          </w:tcPr>
          <w:p w14:paraId="6F944906" w14:textId="77777777" w:rsidR="00097E98" w:rsidRPr="00442838" w:rsidRDefault="00097E98" w:rsidP="000F163C">
            <w:pPr>
              <w:spacing w:line="360" w:lineRule="auto"/>
            </w:pPr>
          </w:p>
        </w:tc>
        <w:tc>
          <w:tcPr>
            <w:tcW w:w="1652" w:type="dxa"/>
          </w:tcPr>
          <w:p w14:paraId="26C25F3F" w14:textId="77777777" w:rsidR="00097E98" w:rsidRPr="00442838" w:rsidRDefault="00097E98" w:rsidP="000F163C">
            <w:pPr>
              <w:spacing w:line="360" w:lineRule="auto"/>
            </w:pPr>
          </w:p>
        </w:tc>
        <w:tc>
          <w:tcPr>
            <w:tcW w:w="3719" w:type="dxa"/>
          </w:tcPr>
          <w:p w14:paraId="09CCB54E" w14:textId="77777777" w:rsidR="00097E98" w:rsidRPr="00442838" w:rsidRDefault="00097E98" w:rsidP="000F163C">
            <w:pPr>
              <w:spacing w:line="360" w:lineRule="auto"/>
            </w:pPr>
          </w:p>
        </w:tc>
        <w:tc>
          <w:tcPr>
            <w:tcW w:w="880" w:type="dxa"/>
          </w:tcPr>
          <w:p w14:paraId="0D541468" w14:textId="77777777" w:rsidR="00097E98" w:rsidRPr="00442838" w:rsidRDefault="00097E98" w:rsidP="000F163C">
            <w:pPr>
              <w:spacing w:line="360" w:lineRule="auto"/>
            </w:pPr>
          </w:p>
        </w:tc>
        <w:tc>
          <w:tcPr>
            <w:tcW w:w="724" w:type="dxa"/>
          </w:tcPr>
          <w:p w14:paraId="6D9F8D8E" w14:textId="77777777" w:rsidR="00097E98" w:rsidRPr="00442838" w:rsidRDefault="00097E98" w:rsidP="000F163C">
            <w:pPr>
              <w:spacing w:line="360" w:lineRule="auto"/>
            </w:pPr>
          </w:p>
        </w:tc>
        <w:tc>
          <w:tcPr>
            <w:tcW w:w="724" w:type="dxa"/>
          </w:tcPr>
          <w:p w14:paraId="1D066E22" w14:textId="77777777" w:rsidR="00097E98" w:rsidRPr="00442838" w:rsidRDefault="00097E98" w:rsidP="000F163C">
            <w:pPr>
              <w:spacing w:line="360" w:lineRule="auto"/>
            </w:pPr>
          </w:p>
        </w:tc>
        <w:tc>
          <w:tcPr>
            <w:tcW w:w="1976" w:type="dxa"/>
          </w:tcPr>
          <w:p w14:paraId="1ABBD769" w14:textId="77777777" w:rsidR="00097E98" w:rsidRPr="00442838" w:rsidRDefault="00097E98" w:rsidP="000F163C">
            <w:pPr>
              <w:spacing w:line="360" w:lineRule="auto"/>
            </w:pPr>
          </w:p>
        </w:tc>
      </w:tr>
      <w:tr w:rsidR="00097E98" w:rsidRPr="00442838" w14:paraId="7F36C96B" w14:textId="77777777" w:rsidTr="000F163C">
        <w:trPr>
          <w:trHeight w:val="441"/>
        </w:trPr>
        <w:tc>
          <w:tcPr>
            <w:tcW w:w="1251" w:type="dxa"/>
          </w:tcPr>
          <w:p w14:paraId="41BC60D7" w14:textId="77777777" w:rsidR="00097E98" w:rsidRPr="00442838" w:rsidRDefault="00097E98" w:rsidP="000F163C">
            <w:pPr>
              <w:spacing w:line="360" w:lineRule="auto"/>
            </w:pPr>
          </w:p>
        </w:tc>
        <w:tc>
          <w:tcPr>
            <w:tcW w:w="1652" w:type="dxa"/>
          </w:tcPr>
          <w:p w14:paraId="72DBDF22" w14:textId="77777777" w:rsidR="00097E98" w:rsidRPr="00442838" w:rsidRDefault="00097E98" w:rsidP="000F163C">
            <w:pPr>
              <w:spacing w:line="360" w:lineRule="auto"/>
            </w:pPr>
          </w:p>
        </w:tc>
        <w:tc>
          <w:tcPr>
            <w:tcW w:w="3719" w:type="dxa"/>
          </w:tcPr>
          <w:p w14:paraId="780C230B" w14:textId="77777777" w:rsidR="00097E98" w:rsidRPr="00442838" w:rsidRDefault="00097E98" w:rsidP="000F163C">
            <w:pPr>
              <w:spacing w:line="360" w:lineRule="auto"/>
            </w:pPr>
          </w:p>
        </w:tc>
        <w:tc>
          <w:tcPr>
            <w:tcW w:w="880" w:type="dxa"/>
          </w:tcPr>
          <w:p w14:paraId="04A95B67" w14:textId="77777777" w:rsidR="00097E98" w:rsidRPr="00442838" w:rsidRDefault="00097E98" w:rsidP="000F163C">
            <w:pPr>
              <w:spacing w:line="360" w:lineRule="auto"/>
            </w:pPr>
          </w:p>
        </w:tc>
        <w:tc>
          <w:tcPr>
            <w:tcW w:w="724" w:type="dxa"/>
          </w:tcPr>
          <w:p w14:paraId="70244260" w14:textId="77777777" w:rsidR="00097E98" w:rsidRPr="00442838" w:rsidRDefault="00097E98" w:rsidP="000F163C">
            <w:pPr>
              <w:spacing w:line="360" w:lineRule="auto"/>
            </w:pPr>
          </w:p>
        </w:tc>
        <w:tc>
          <w:tcPr>
            <w:tcW w:w="724" w:type="dxa"/>
          </w:tcPr>
          <w:p w14:paraId="3A13536A" w14:textId="77777777" w:rsidR="00097E98" w:rsidRPr="00442838" w:rsidRDefault="00097E98" w:rsidP="000F163C">
            <w:pPr>
              <w:spacing w:line="360" w:lineRule="auto"/>
            </w:pPr>
          </w:p>
        </w:tc>
        <w:tc>
          <w:tcPr>
            <w:tcW w:w="1976" w:type="dxa"/>
          </w:tcPr>
          <w:p w14:paraId="1273CAC6" w14:textId="77777777" w:rsidR="00097E98" w:rsidRPr="00442838" w:rsidRDefault="00097E98" w:rsidP="000F163C">
            <w:pPr>
              <w:spacing w:line="360" w:lineRule="auto"/>
            </w:pPr>
          </w:p>
        </w:tc>
      </w:tr>
      <w:tr w:rsidR="00097E98" w:rsidRPr="00442838" w14:paraId="6A213655" w14:textId="77777777" w:rsidTr="000F163C">
        <w:trPr>
          <w:trHeight w:val="441"/>
        </w:trPr>
        <w:tc>
          <w:tcPr>
            <w:tcW w:w="1251" w:type="dxa"/>
          </w:tcPr>
          <w:p w14:paraId="73DA169D" w14:textId="77777777" w:rsidR="00097E98" w:rsidRPr="00442838" w:rsidRDefault="00097E98" w:rsidP="000F163C">
            <w:pPr>
              <w:spacing w:line="360" w:lineRule="auto"/>
            </w:pPr>
          </w:p>
        </w:tc>
        <w:tc>
          <w:tcPr>
            <w:tcW w:w="1652" w:type="dxa"/>
          </w:tcPr>
          <w:p w14:paraId="10A271E9" w14:textId="77777777" w:rsidR="00097E98" w:rsidRPr="00442838" w:rsidRDefault="00097E98" w:rsidP="000F163C">
            <w:pPr>
              <w:spacing w:line="360" w:lineRule="auto"/>
            </w:pPr>
          </w:p>
        </w:tc>
        <w:tc>
          <w:tcPr>
            <w:tcW w:w="3719" w:type="dxa"/>
          </w:tcPr>
          <w:p w14:paraId="42F8A846" w14:textId="77777777" w:rsidR="00097E98" w:rsidRPr="00442838" w:rsidRDefault="00097E98" w:rsidP="000F163C">
            <w:pPr>
              <w:spacing w:line="360" w:lineRule="auto"/>
            </w:pPr>
          </w:p>
        </w:tc>
        <w:tc>
          <w:tcPr>
            <w:tcW w:w="880" w:type="dxa"/>
          </w:tcPr>
          <w:p w14:paraId="585C5AD9" w14:textId="77777777" w:rsidR="00097E98" w:rsidRPr="00442838" w:rsidRDefault="00097E98" w:rsidP="000F163C">
            <w:pPr>
              <w:spacing w:line="360" w:lineRule="auto"/>
            </w:pPr>
          </w:p>
        </w:tc>
        <w:tc>
          <w:tcPr>
            <w:tcW w:w="724" w:type="dxa"/>
          </w:tcPr>
          <w:p w14:paraId="6A16135E" w14:textId="77777777" w:rsidR="00097E98" w:rsidRPr="00442838" w:rsidRDefault="00097E98" w:rsidP="000F163C">
            <w:pPr>
              <w:spacing w:line="360" w:lineRule="auto"/>
            </w:pPr>
          </w:p>
        </w:tc>
        <w:tc>
          <w:tcPr>
            <w:tcW w:w="724" w:type="dxa"/>
          </w:tcPr>
          <w:p w14:paraId="6BF1E380" w14:textId="77777777" w:rsidR="00097E98" w:rsidRPr="00442838" w:rsidRDefault="00097E98" w:rsidP="000F163C">
            <w:pPr>
              <w:spacing w:line="360" w:lineRule="auto"/>
            </w:pPr>
          </w:p>
        </w:tc>
        <w:tc>
          <w:tcPr>
            <w:tcW w:w="1976" w:type="dxa"/>
          </w:tcPr>
          <w:p w14:paraId="39B183FC" w14:textId="77777777" w:rsidR="00097E98" w:rsidRPr="00442838" w:rsidRDefault="00097E98" w:rsidP="000F163C">
            <w:pPr>
              <w:spacing w:line="360" w:lineRule="auto"/>
            </w:pPr>
          </w:p>
        </w:tc>
      </w:tr>
      <w:tr w:rsidR="00097E98" w:rsidRPr="00442838" w14:paraId="460FDEB3" w14:textId="77777777" w:rsidTr="000F163C">
        <w:trPr>
          <w:trHeight w:val="896"/>
        </w:trPr>
        <w:tc>
          <w:tcPr>
            <w:tcW w:w="1251" w:type="dxa"/>
          </w:tcPr>
          <w:p w14:paraId="172E4847" w14:textId="77777777" w:rsidR="00097E98" w:rsidRPr="00442838" w:rsidRDefault="00097E98" w:rsidP="000F163C">
            <w:pPr>
              <w:spacing w:line="360" w:lineRule="auto"/>
            </w:pPr>
          </w:p>
        </w:tc>
        <w:tc>
          <w:tcPr>
            <w:tcW w:w="1652" w:type="dxa"/>
          </w:tcPr>
          <w:p w14:paraId="659786C2" w14:textId="77777777" w:rsidR="00097E98" w:rsidRPr="00442838" w:rsidRDefault="00097E98" w:rsidP="000F163C">
            <w:pPr>
              <w:spacing w:line="360" w:lineRule="auto"/>
            </w:pPr>
          </w:p>
        </w:tc>
        <w:tc>
          <w:tcPr>
            <w:tcW w:w="3719" w:type="dxa"/>
          </w:tcPr>
          <w:p w14:paraId="0119BECF" w14:textId="77777777" w:rsidR="00097E98" w:rsidRPr="00442838" w:rsidRDefault="00097E98" w:rsidP="000F163C">
            <w:pPr>
              <w:spacing w:line="360" w:lineRule="auto"/>
            </w:pPr>
          </w:p>
        </w:tc>
        <w:tc>
          <w:tcPr>
            <w:tcW w:w="880" w:type="dxa"/>
          </w:tcPr>
          <w:p w14:paraId="53B9C81D" w14:textId="77777777" w:rsidR="00097E98" w:rsidRPr="00442838" w:rsidRDefault="00097E98" w:rsidP="000F163C">
            <w:pPr>
              <w:spacing w:line="360" w:lineRule="auto"/>
            </w:pPr>
          </w:p>
        </w:tc>
        <w:tc>
          <w:tcPr>
            <w:tcW w:w="724" w:type="dxa"/>
          </w:tcPr>
          <w:p w14:paraId="193EF43A" w14:textId="77777777" w:rsidR="00097E98" w:rsidRPr="00442838" w:rsidRDefault="00097E98" w:rsidP="000F163C">
            <w:pPr>
              <w:spacing w:line="360" w:lineRule="auto"/>
            </w:pPr>
          </w:p>
        </w:tc>
        <w:tc>
          <w:tcPr>
            <w:tcW w:w="724" w:type="dxa"/>
          </w:tcPr>
          <w:p w14:paraId="1F2C2565" w14:textId="77777777" w:rsidR="00097E98" w:rsidRPr="00442838" w:rsidRDefault="00097E98" w:rsidP="000F163C">
            <w:pPr>
              <w:spacing w:line="360" w:lineRule="auto"/>
            </w:pPr>
          </w:p>
        </w:tc>
        <w:tc>
          <w:tcPr>
            <w:tcW w:w="1976" w:type="dxa"/>
          </w:tcPr>
          <w:p w14:paraId="7BA362BD" w14:textId="77777777" w:rsidR="00097E98" w:rsidRPr="00442838" w:rsidRDefault="00097E98" w:rsidP="000F163C">
            <w:pPr>
              <w:spacing w:line="360" w:lineRule="auto"/>
            </w:pPr>
          </w:p>
        </w:tc>
      </w:tr>
    </w:tbl>
    <w:p w14:paraId="69DF648C" w14:textId="77777777" w:rsidR="00097E98" w:rsidRPr="00442838" w:rsidRDefault="00097E98" w:rsidP="00097E98">
      <w:pPr>
        <w:rPr>
          <w:sz w:val="24"/>
        </w:rPr>
      </w:pPr>
    </w:p>
    <w:p w14:paraId="3A2141C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1206273" w14:textId="77777777" w:rsidTr="000F163C">
        <w:tc>
          <w:tcPr>
            <w:tcW w:w="3596" w:type="dxa"/>
          </w:tcPr>
          <w:p w14:paraId="28E62160" w14:textId="77777777" w:rsidR="00097E98" w:rsidRPr="00442838" w:rsidRDefault="00097E98" w:rsidP="000F163C">
            <w:pPr>
              <w:rPr>
                <w:sz w:val="24"/>
              </w:rPr>
            </w:pPr>
          </w:p>
        </w:tc>
        <w:tc>
          <w:tcPr>
            <w:tcW w:w="3597" w:type="dxa"/>
          </w:tcPr>
          <w:p w14:paraId="1F9B39CB" w14:textId="77777777" w:rsidR="00097E98" w:rsidRPr="00442838" w:rsidRDefault="00097E98" w:rsidP="000F163C">
            <w:pPr>
              <w:rPr>
                <w:sz w:val="24"/>
              </w:rPr>
            </w:pPr>
          </w:p>
        </w:tc>
        <w:tc>
          <w:tcPr>
            <w:tcW w:w="3597" w:type="dxa"/>
          </w:tcPr>
          <w:p w14:paraId="2104D306" w14:textId="77777777" w:rsidR="00097E98" w:rsidRPr="00442838" w:rsidRDefault="00097E98" w:rsidP="000F163C">
            <w:pPr>
              <w:rPr>
                <w:sz w:val="24"/>
              </w:rPr>
            </w:pPr>
          </w:p>
        </w:tc>
      </w:tr>
      <w:tr w:rsidR="00097E98" w:rsidRPr="00442838" w14:paraId="2C081B46" w14:textId="77777777" w:rsidTr="000F163C">
        <w:tc>
          <w:tcPr>
            <w:tcW w:w="3596" w:type="dxa"/>
          </w:tcPr>
          <w:p w14:paraId="626DA460" w14:textId="77777777" w:rsidR="00097E98" w:rsidRPr="00442838" w:rsidRDefault="00097E98" w:rsidP="000F163C">
            <w:pPr>
              <w:rPr>
                <w:sz w:val="24"/>
              </w:rPr>
            </w:pPr>
          </w:p>
        </w:tc>
        <w:tc>
          <w:tcPr>
            <w:tcW w:w="3597" w:type="dxa"/>
          </w:tcPr>
          <w:p w14:paraId="2347E579" w14:textId="77777777" w:rsidR="00097E98" w:rsidRPr="00442838" w:rsidRDefault="00097E98" w:rsidP="000F163C">
            <w:pPr>
              <w:rPr>
                <w:sz w:val="24"/>
              </w:rPr>
            </w:pPr>
          </w:p>
        </w:tc>
        <w:tc>
          <w:tcPr>
            <w:tcW w:w="3597" w:type="dxa"/>
          </w:tcPr>
          <w:p w14:paraId="183B0A55" w14:textId="77777777" w:rsidR="00097E98" w:rsidRPr="00442838" w:rsidRDefault="00097E98" w:rsidP="000F163C">
            <w:pPr>
              <w:rPr>
                <w:sz w:val="24"/>
              </w:rPr>
            </w:pPr>
          </w:p>
        </w:tc>
      </w:tr>
    </w:tbl>
    <w:p w14:paraId="4E0B0F57" w14:textId="77777777" w:rsidR="00097E98" w:rsidRPr="00442838" w:rsidRDefault="00097E98" w:rsidP="00097E98">
      <w:pPr>
        <w:rPr>
          <w:sz w:val="24"/>
        </w:rPr>
      </w:pPr>
    </w:p>
    <w:p w14:paraId="19585E51" w14:textId="77777777" w:rsidR="00097E98" w:rsidRPr="00442838" w:rsidRDefault="00097E98" w:rsidP="00097E98">
      <w:pPr>
        <w:rPr>
          <w:sz w:val="24"/>
        </w:rPr>
      </w:pPr>
      <w:r w:rsidRPr="00442838">
        <w:rPr>
          <w:sz w:val="24"/>
        </w:rPr>
        <w:t>Sprites:</w:t>
      </w:r>
    </w:p>
    <w:p w14:paraId="6E26F781" w14:textId="77777777" w:rsidR="00097E98" w:rsidRPr="00442838" w:rsidRDefault="00097E98" w:rsidP="00097E98">
      <w:pPr>
        <w:rPr>
          <w:sz w:val="24"/>
        </w:rPr>
      </w:pPr>
      <w:r w:rsidRPr="00442838">
        <w:rPr>
          <w:sz w:val="24"/>
        </w:rPr>
        <w:br w:type="page"/>
      </w:r>
    </w:p>
    <w:p w14:paraId="67F204E6" w14:textId="77777777" w:rsidR="00097E98" w:rsidRPr="00442838" w:rsidRDefault="00097E98" w:rsidP="00097E98">
      <w:pPr>
        <w:rPr>
          <w:sz w:val="24"/>
        </w:rPr>
      </w:pPr>
      <w:r w:rsidRPr="00442838">
        <w:rPr>
          <w:sz w:val="24"/>
        </w:rPr>
        <w:lastRenderedPageBreak/>
        <w:t>Family Page</w:t>
      </w:r>
    </w:p>
    <w:p w14:paraId="4AB2E14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78D54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6B4FA41" w14:textId="77777777" w:rsidTr="000F163C">
        <w:trPr>
          <w:trHeight w:val="896"/>
        </w:trPr>
        <w:tc>
          <w:tcPr>
            <w:tcW w:w="1251" w:type="dxa"/>
          </w:tcPr>
          <w:p w14:paraId="7599F980" w14:textId="77777777" w:rsidR="00097E98" w:rsidRPr="00442838" w:rsidRDefault="00097E98" w:rsidP="000F163C">
            <w:pPr>
              <w:spacing w:line="360" w:lineRule="auto"/>
            </w:pPr>
            <w:r w:rsidRPr="00442838">
              <w:t>Pokemon</w:t>
            </w:r>
          </w:p>
          <w:p w14:paraId="2F058A01" w14:textId="77777777" w:rsidR="00097E98" w:rsidRPr="00442838" w:rsidRDefault="00097E98" w:rsidP="000F163C">
            <w:pPr>
              <w:spacing w:line="360" w:lineRule="auto"/>
            </w:pPr>
            <w:r w:rsidRPr="00442838">
              <w:t>Name</w:t>
            </w:r>
          </w:p>
        </w:tc>
        <w:tc>
          <w:tcPr>
            <w:tcW w:w="1652" w:type="dxa"/>
          </w:tcPr>
          <w:p w14:paraId="028C0E6D" w14:textId="77777777" w:rsidR="00097E98" w:rsidRPr="00442838" w:rsidRDefault="00097E98" w:rsidP="000F163C">
            <w:pPr>
              <w:spacing w:line="360" w:lineRule="auto"/>
            </w:pPr>
            <w:r w:rsidRPr="00442838">
              <w:t>Pokemon Number</w:t>
            </w:r>
          </w:p>
        </w:tc>
        <w:tc>
          <w:tcPr>
            <w:tcW w:w="3719" w:type="dxa"/>
          </w:tcPr>
          <w:p w14:paraId="521218B4" w14:textId="77777777" w:rsidR="00097E98" w:rsidRPr="00442838" w:rsidRDefault="00097E98" w:rsidP="000F163C">
            <w:pPr>
              <w:spacing w:line="360" w:lineRule="auto"/>
            </w:pPr>
            <w:r w:rsidRPr="00442838">
              <w:t>Base Stats</w:t>
            </w:r>
          </w:p>
          <w:p w14:paraId="1B4A989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7CBE817" w14:textId="77777777" w:rsidR="00097E98" w:rsidRPr="00442838" w:rsidRDefault="00097E98" w:rsidP="000F163C">
            <w:pPr>
              <w:spacing w:line="360" w:lineRule="auto"/>
            </w:pPr>
            <w:r w:rsidRPr="00442838">
              <w:t>Ability</w:t>
            </w:r>
          </w:p>
        </w:tc>
        <w:tc>
          <w:tcPr>
            <w:tcW w:w="724" w:type="dxa"/>
          </w:tcPr>
          <w:p w14:paraId="04938609" w14:textId="77777777" w:rsidR="00097E98" w:rsidRPr="00442838" w:rsidRDefault="00097E98" w:rsidP="000F163C">
            <w:pPr>
              <w:spacing w:line="360" w:lineRule="auto"/>
            </w:pPr>
            <w:r w:rsidRPr="00442838">
              <w:t>Type 1</w:t>
            </w:r>
          </w:p>
        </w:tc>
        <w:tc>
          <w:tcPr>
            <w:tcW w:w="724" w:type="dxa"/>
          </w:tcPr>
          <w:p w14:paraId="2A89CC48" w14:textId="77777777" w:rsidR="00097E98" w:rsidRPr="00442838" w:rsidRDefault="00097E98" w:rsidP="000F163C">
            <w:pPr>
              <w:spacing w:line="360" w:lineRule="auto"/>
            </w:pPr>
            <w:r w:rsidRPr="00442838">
              <w:t>Type 2</w:t>
            </w:r>
          </w:p>
        </w:tc>
        <w:tc>
          <w:tcPr>
            <w:tcW w:w="1976" w:type="dxa"/>
          </w:tcPr>
          <w:p w14:paraId="036EA4CD" w14:textId="77777777" w:rsidR="00097E98" w:rsidRPr="00442838" w:rsidRDefault="00097E98" w:rsidP="000F163C">
            <w:pPr>
              <w:spacing w:line="360" w:lineRule="auto"/>
            </w:pPr>
            <w:r w:rsidRPr="00442838">
              <w:t>Evolution</w:t>
            </w:r>
          </w:p>
        </w:tc>
      </w:tr>
      <w:tr w:rsidR="00097E98" w:rsidRPr="00442838" w14:paraId="3C4E45B5" w14:textId="77777777" w:rsidTr="000F163C">
        <w:trPr>
          <w:trHeight w:val="454"/>
        </w:trPr>
        <w:tc>
          <w:tcPr>
            <w:tcW w:w="1251" w:type="dxa"/>
          </w:tcPr>
          <w:p w14:paraId="27F168C8" w14:textId="77777777" w:rsidR="00097E98" w:rsidRPr="00442838" w:rsidRDefault="00097E98" w:rsidP="000F163C">
            <w:pPr>
              <w:spacing w:line="360" w:lineRule="auto"/>
            </w:pPr>
          </w:p>
        </w:tc>
        <w:tc>
          <w:tcPr>
            <w:tcW w:w="1652" w:type="dxa"/>
          </w:tcPr>
          <w:p w14:paraId="734D79F9" w14:textId="77777777" w:rsidR="00097E98" w:rsidRPr="00442838" w:rsidRDefault="00097E98" w:rsidP="000F163C">
            <w:pPr>
              <w:spacing w:line="360" w:lineRule="auto"/>
            </w:pPr>
          </w:p>
        </w:tc>
        <w:tc>
          <w:tcPr>
            <w:tcW w:w="3719" w:type="dxa"/>
          </w:tcPr>
          <w:p w14:paraId="7E4D43EF" w14:textId="77777777" w:rsidR="00097E98" w:rsidRPr="00442838" w:rsidRDefault="00097E98" w:rsidP="000F163C">
            <w:pPr>
              <w:spacing w:line="360" w:lineRule="auto"/>
            </w:pPr>
          </w:p>
        </w:tc>
        <w:tc>
          <w:tcPr>
            <w:tcW w:w="880" w:type="dxa"/>
          </w:tcPr>
          <w:p w14:paraId="7534190A" w14:textId="77777777" w:rsidR="00097E98" w:rsidRPr="00442838" w:rsidRDefault="00097E98" w:rsidP="000F163C">
            <w:pPr>
              <w:spacing w:line="360" w:lineRule="auto"/>
            </w:pPr>
          </w:p>
        </w:tc>
        <w:tc>
          <w:tcPr>
            <w:tcW w:w="724" w:type="dxa"/>
          </w:tcPr>
          <w:p w14:paraId="6AB18027" w14:textId="77777777" w:rsidR="00097E98" w:rsidRPr="00442838" w:rsidRDefault="00097E98" w:rsidP="000F163C">
            <w:pPr>
              <w:spacing w:line="360" w:lineRule="auto"/>
            </w:pPr>
          </w:p>
        </w:tc>
        <w:tc>
          <w:tcPr>
            <w:tcW w:w="724" w:type="dxa"/>
          </w:tcPr>
          <w:p w14:paraId="368E4B2F" w14:textId="77777777" w:rsidR="00097E98" w:rsidRPr="00442838" w:rsidRDefault="00097E98" w:rsidP="000F163C">
            <w:pPr>
              <w:spacing w:line="360" w:lineRule="auto"/>
            </w:pPr>
          </w:p>
        </w:tc>
        <w:tc>
          <w:tcPr>
            <w:tcW w:w="1976" w:type="dxa"/>
          </w:tcPr>
          <w:p w14:paraId="0BE71CF3" w14:textId="77777777" w:rsidR="00097E98" w:rsidRPr="00442838" w:rsidRDefault="00097E98" w:rsidP="000F163C">
            <w:pPr>
              <w:spacing w:line="360" w:lineRule="auto"/>
            </w:pPr>
          </w:p>
        </w:tc>
      </w:tr>
      <w:tr w:rsidR="00097E98" w:rsidRPr="00442838" w14:paraId="490285B8" w14:textId="77777777" w:rsidTr="000F163C">
        <w:trPr>
          <w:trHeight w:val="441"/>
        </w:trPr>
        <w:tc>
          <w:tcPr>
            <w:tcW w:w="1251" w:type="dxa"/>
          </w:tcPr>
          <w:p w14:paraId="21D509C5" w14:textId="77777777" w:rsidR="00097E98" w:rsidRPr="00442838" w:rsidRDefault="00097E98" w:rsidP="000F163C">
            <w:pPr>
              <w:spacing w:line="360" w:lineRule="auto"/>
            </w:pPr>
          </w:p>
        </w:tc>
        <w:tc>
          <w:tcPr>
            <w:tcW w:w="1652" w:type="dxa"/>
          </w:tcPr>
          <w:p w14:paraId="04E49C51" w14:textId="77777777" w:rsidR="00097E98" w:rsidRPr="00442838" w:rsidRDefault="00097E98" w:rsidP="000F163C">
            <w:pPr>
              <w:spacing w:line="360" w:lineRule="auto"/>
            </w:pPr>
          </w:p>
        </w:tc>
        <w:tc>
          <w:tcPr>
            <w:tcW w:w="3719" w:type="dxa"/>
          </w:tcPr>
          <w:p w14:paraId="514D896B" w14:textId="77777777" w:rsidR="00097E98" w:rsidRPr="00442838" w:rsidRDefault="00097E98" w:rsidP="000F163C">
            <w:pPr>
              <w:spacing w:line="360" w:lineRule="auto"/>
            </w:pPr>
          </w:p>
        </w:tc>
        <w:tc>
          <w:tcPr>
            <w:tcW w:w="880" w:type="dxa"/>
          </w:tcPr>
          <w:p w14:paraId="269DBE57" w14:textId="77777777" w:rsidR="00097E98" w:rsidRPr="00442838" w:rsidRDefault="00097E98" w:rsidP="000F163C">
            <w:pPr>
              <w:spacing w:line="360" w:lineRule="auto"/>
            </w:pPr>
          </w:p>
        </w:tc>
        <w:tc>
          <w:tcPr>
            <w:tcW w:w="724" w:type="dxa"/>
          </w:tcPr>
          <w:p w14:paraId="0C9BDBBC" w14:textId="77777777" w:rsidR="00097E98" w:rsidRPr="00442838" w:rsidRDefault="00097E98" w:rsidP="000F163C">
            <w:pPr>
              <w:spacing w:line="360" w:lineRule="auto"/>
            </w:pPr>
          </w:p>
        </w:tc>
        <w:tc>
          <w:tcPr>
            <w:tcW w:w="724" w:type="dxa"/>
          </w:tcPr>
          <w:p w14:paraId="524983C0" w14:textId="77777777" w:rsidR="00097E98" w:rsidRPr="00442838" w:rsidRDefault="00097E98" w:rsidP="000F163C">
            <w:pPr>
              <w:spacing w:line="360" w:lineRule="auto"/>
            </w:pPr>
          </w:p>
        </w:tc>
        <w:tc>
          <w:tcPr>
            <w:tcW w:w="1976" w:type="dxa"/>
          </w:tcPr>
          <w:p w14:paraId="69504F63" w14:textId="77777777" w:rsidR="00097E98" w:rsidRPr="00442838" w:rsidRDefault="00097E98" w:rsidP="000F163C">
            <w:pPr>
              <w:spacing w:line="360" w:lineRule="auto"/>
            </w:pPr>
          </w:p>
        </w:tc>
      </w:tr>
      <w:tr w:rsidR="00097E98" w:rsidRPr="00442838" w14:paraId="76C1BD38" w14:textId="77777777" w:rsidTr="000F163C">
        <w:trPr>
          <w:trHeight w:val="441"/>
        </w:trPr>
        <w:tc>
          <w:tcPr>
            <w:tcW w:w="1251" w:type="dxa"/>
          </w:tcPr>
          <w:p w14:paraId="00D0CE3F" w14:textId="77777777" w:rsidR="00097E98" w:rsidRPr="00442838" w:rsidRDefault="00097E98" w:rsidP="000F163C">
            <w:pPr>
              <w:spacing w:line="360" w:lineRule="auto"/>
            </w:pPr>
          </w:p>
        </w:tc>
        <w:tc>
          <w:tcPr>
            <w:tcW w:w="1652" w:type="dxa"/>
          </w:tcPr>
          <w:p w14:paraId="6584F7AA" w14:textId="77777777" w:rsidR="00097E98" w:rsidRPr="00442838" w:rsidRDefault="00097E98" w:rsidP="000F163C">
            <w:pPr>
              <w:spacing w:line="360" w:lineRule="auto"/>
            </w:pPr>
          </w:p>
        </w:tc>
        <w:tc>
          <w:tcPr>
            <w:tcW w:w="3719" w:type="dxa"/>
          </w:tcPr>
          <w:p w14:paraId="391E181D" w14:textId="77777777" w:rsidR="00097E98" w:rsidRPr="00442838" w:rsidRDefault="00097E98" w:rsidP="000F163C">
            <w:pPr>
              <w:spacing w:line="360" w:lineRule="auto"/>
            </w:pPr>
          </w:p>
        </w:tc>
        <w:tc>
          <w:tcPr>
            <w:tcW w:w="880" w:type="dxa"/>
          </w:tcPr>
          <w:p w14:paraId="528FF04B" w14:textId="77777777" w:rsidR="00097E98" w:rsidRPr="00442838" w:rsidRDefault="00097E98" w:rsidP="000F163C">
            <w:pPr>
              <w:spacing w:line="360" w:lineRule="auto"/>
            </w:pPr>
          </w:p>
        </w:tc>
        <w:tc>
          <w:tcPr>
            <w:tcW w:w="724" w:type="dxa"/>
          </w:tcPr>
          <w:p w14:paraId="77024C54" w14:textId="77777777" w:rsidR="00097E98" w:rsidRPr="00442838" w:rsidRDefault="00097E98" w:rsidP="000F163C">
            <w:pPr>
              <w:spacing w:line="360" w:lineRule="auto"/>
            </w:pPr>
          </w:p>
        </w:tc>
        <w:tc>
          <w:tcPr>
            <w:tcW w:w="724" w:type="dxa"/>
          </w:tcPr>
          <w:p w14:paraId="2E371F9D" w14:textId="77777777" w:rsidR="00097E98" w:rsidRPr="00442838" w:rsidRDefault="00097E98" w:rsidP="000F163C">
            <w:pPr>
              <w:spacing w:line="360" w:lineRule="auto"/>
            </w:pPr>
          </w:p>
        </w:tc>
        <w:tc>
          <w:tcPr>
            <w:tcW w:w="1976" w:type="dxa"/>
          </w:tcPr>
          <w:p w14:paraId="13C48F7F" w14:textId="77777777" w:rsidR="00097E98" w:rsidRPr="00442838" w:rsidRDefault="00097E98" w:rsidP="000F163C">
            <w:pPr>
              <w:spacing w:line="360" w:lineRule="auto"/>
            </w:pPr>
          </w:p>
        </w:tc>
      </w:tr>
      <w:tr w:rsidR="00097E98" w:rsidRPr="00442838" w14:paraId="40BB8F5A" w14:textId="77777777" w:rsidTr="000F163C">
        <w:trPr>
          <w:trHeight w:val="896"/>
        </w:trPr>
        <w:tc>
          <w:tcPr>
            <w:tcW w:w="1251" w:type="dxa"/>
          </w:tcPr>
          <w:p w14:paraId="0185157E" w14:textId="77777777" w:rsidR="00097E98" w:rsidRPr="00442838" w:rsidRDefault="00097E98" w:rsidP="000F163C">
            <w:pPr>
              <w:spacing w:line="360" w:lineRule="auto"/>
            </w:pPr>
          </w:p>
        </w:tc>
        <w:tc>
          <w:tcPr>
            <w:tcW w:w="1652" w:type="dxa"/>
          </w:tcPr>
          <w:p w14:paraId="699637E5" w14:textId="77777777" w:rsidR="00097E98" w:rsidRPr="00442838" w:rsidRDefault="00097E98" w:rsidP="000F163C">
            <w:pPr>
              <w:spacing w:line="360" w:lineRule="auto"/>
            </w:pPr>
          </w:p>
        </w:tc>
        <w:tc>
          <w:tcPr>
            <w:tcW w:w="3719" w:type="dxa"/>
          </w:tcPr>
          <w:p w14:paraId="42EB4414" w14:textId="77777777" w:rsidR="00097E98" w:rsidRPr="00442838" w:rsidRDefault="00097E98" w:rsidP="000F163C">
            <w:pPr>
              <w:spacing w:line="360" w:lineRule="auto"/>
            </w:pPr>
          </w:p>
        </w:tc>
        <w:tc>
          <w:tcPr>
            <w:tcW w:w="880" w:type="dxa"/>
          </w:tcPr>
          <w:p w14:paraId="569F8A2E" w14:textId="77777777" w:rsidR="00097E98" w:rsidRPr="00442838" w:rsidRDefault="00097E98" w:rsidP="000F163C">
            <w:pPr>
              <w:spacing w:line="360" w:lineRule="auto"/>
            </w:pPr>
          </w:p>
        </w:tc>
        <w:tc>
          <w:tcPr>
            <w:tcW w:w="724" w:type="dxa"/>
          </w:tcPr>
          <w:p w14:paraId="4184FB86" w14:textId="77777777" w:rsidR="00097E98" w:rsidRPr="00442838" w:rsidRDefault="00097E98" w:rsidP="000F163C">
            <w:pPr>
              <w:spacing w:line="360" w:lineRule="auto"/>
            </w:pPr>
          </w:p>
        </w:tc>
        <w:tc>
          <w:tcPr>
            <w:tcW w:w="724" w:type="dxa"/>
          </w:tcPr>
          <w:p w14:paraId="25B22457" w14:textId="77777777" w:rsidR="00097E98" w:rsidRPr="00442838" w:rsidRDefault="00097E98" w:rsidP="000F163C">
            <w:pPr>
              <w:spacing w:line="360" w:lineRule="auto"/>
            </w:pPr>
          </w:p>
        </w:tc>
        <w:tc>
          <w:tcPr>
            <w:tcW w:w="1976" w:type="dxa"/>
          </w:tcPr>
          <w:p w14:paraId="3E28DD38" w14:textId="77777777" w:rsidR="00097E98" w:rsidRPr="00442838" w:rsidRDefault="00097E98" w:rsidP="000F163C">
            <w:pPr>
              <w:spacing w:line="360" w:lineRule="auto"/>
            </w:pPr>
          </w:p>
        </w:tc>
      </w:tr>
    </w:tbl>
    <w:p w14:paraId="767739A6" w14:textId="77777777" w:rsidR="00097E98" w:rsidRPr="00442838" w:rsidRDefault="00097E98" w:rsidP="00097E98">
      <w:pPr>
        <w:rPr>
          <w:sz w:val="24"/>
        </w:rPr>
      </w:pPr>
    </w:p>
    <w:p w14:paraId="56EB79D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9D2DD13" w14:textId="77777777" w:rsidTr="000F163C">
        <w:tc>
          <w:tcPr>
            <w:tcW w:w="3596" w:type="dxa"/>
          </w:tcPr>
          <w:p w14:paraId="22AEBDC6" w14:textId="77777777" w:rsidR="00097E98" w:rsidRPr="00442838" w:rsidRDefault="00097E98" w:rsidP="000F163C">
            <w:pPr>
              <w:rPr>
                <w:sz w:val="24"/>
              </w:rPr>
            </w:pPr>
          </w:p>
        </w:tc>
        <w:tc>
          <w:tcPr>
            <w:tcW w:w="3597" w:type="dxa"/>
          </w:tcPr>
          <w:p w14:paraId="24B30808" w14:textId="77777777" w:rsidR="00097E98" w:rsidRPr="00442838" w:rsidRDefault="00097E98" w:rsidP="000F163C">
            <w:pPr>
              <w:rPr>
                <w:sz w:val="24"/>
              </w:rPr>
            </w:pPr>
          </w:p>
        </w:tc>
        <w:tc>
          <w:tcPr>
            <w:tcW w:w="3597" w:type="dxa"/>
          </w:tcPr>
          <w:p w14:paraId="0347F01B" w14:textId="77777777" w:rsidR="00097E98" w:rsidRPr="00442838" w:rsidRDefault="00097E98" w:rsidP="000F163C">
            <w:pPr>
              <w:rPr>
                <w:sz w:val="24"/>
              </w:rPr>
            </w:pPr>
          </w:p>
        </w:tc>
      </w:tr>
      <w:tr w:rsidR="00097E98" w:rsidRPr="00442838" w14:paraId="4D349610" w14:textId="77777777" w:rsidTr="000F163C">
        <w:tc>
          <w:tcPr>
            <w:tcW w:w="3596" w:type="dxa"/>
          </w:tcPr>
          <w:p w14:paraId="2978149F" w14:textId="77777777" w:rsidR="00097E98" w:rsidRPr="00442838" w:rsidRDefault="00097E98" w:rsidP="000F163C">
            <w:pPr>
              <w:rPr>
                <w:sz w:val="24"/>
              </w:rPr>
            </w:pPr>
          </w:p>
        </w:tc>
        <w:tc>
          <w:tcPr>
            <w:tcW w:w="3597" w:type="dxa"/>
          </w:tcPr>
          <w:p w14:paraId="7EBBE5C2" w14:textId="77777777" w:rsidR="00097E98" w:rsidRPr="00442838" w:rsidRDefault="00097E98" w:rsidP="000F163C">
            <w:pPr>
              <w:rPr>
                <w:sz w:val="24"/>
              </w:rPr>
            </w:pPr>
          </w:p>
        </w:tc>
        <w:tc>
          <w:tcPr>
            <w:tcW w:w="3597" w:type="dxa"/>
          </w:tcPr>
          <w:p w14:paraId="096A470E" w14:textId="77777777" w:rsidR="00097E98" w:rsidRPr="00442838" w:rsidRDefault="00097E98" w:rsidP="000F163C">
            <w:pPr>
              <w:rPr>
                <w:sz w:val="24"/>
              </w:rPr>
            </w:pPr>
          </w:p>
        </w:tc>
      </w:tr>
    </w:tbl>
    <w:p w14:paraId="756DC391" w14:textId="77777777" w:rsidR="00097E98" w:rsidRPr="00442838" w:rsidRDefault="00097E98" w:rsidP="00097E98">
      <w:pPr>
        <w:rPr>
          <w:sz w:val="24"/>
        </w:rPr>
      </w:pPr>
    </w:p>
    <w:p w14:paraId="0EF49720" w14:textId="77777777" w:rsidR="00097E98" w:rsidRPr="00442838" w:rsidRDefault="00097E98" w:rsidP="00097E98">
      <w:pPr>
        <w:rPr>
          <w:sz w:val="24"/>
        </w:rPr>
      </w:pPr>
      <w:r w:rsidRPr="00442838">
        <w:rPr>
          <w:sz w:val="24"/>
        </w:rPr>
        <w:t>Sprites:</w:t>
      </w:r>
    </w:p>
    <w:p w14:paraId="58566D6E" w14:textId="77777777" w:rsidR="00097E98" w:rsidRPr="00442838" w:rsidRDefault="00097E98" w:rsidP="00097E98">
      <w:pPr>
        <w:rPr>
          <w:sz w:val="24"/>
        </w:rPr>
      </w:pPr>
      <w:r w:rsidRPr="00442838">
        <w:rPr>
          <w:sz w:val="24"/>
        </w:rPr>
        <w:br w:type="page"/>
      </w:r>
    </w:p>
    <w:p w14:paraId="06B107C1" w14:textId="77777777" w:rsidR="00097E98" w:rsidRPr="00442838" w:rsidRDefault="00097E98" w:rsidP="00097E98">
      <w:pPr>
        <w:rPr>
          <w:sz w:val="24"/>
        </w:rPr>
      </w:pPr>
      <w:r w:rsidRPr="00442838">
        <w:rPr>
          <w:sz w:val="24"/>
        </w:rPr>
        <w:lastRenderedPageBreak/>
        <w:t>Family Page</w:t>
      </w:r>
    </w:p>
    <w:p w14:paraId="5083351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498226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5FA27C" w14:textId="77777777" w:rsidTr="000F163C">
        <w:trPr>
          <w:trHeight w:val="896"/>
        </w:trPr>
        <w:tc>
          <w:tcPr>
            <w:tcW w:w="1251" w:type="dxa"/>
          </w:tcPr>
          <w:p w14:paraId="6B6D611F" w14:textId="77777777" w:rsidR="00097E98" w:rsidRPr="00442838" w:rsidRDefault="00097E98" w:rsidP="000F163C">
            <w:pPr>
              <w:spacing w:line="360" w:lineRule="auto"/>
            </w:pPr>
            <w:r w:rsidRPr="00442838">
              <w:t>Pokemon</w:t>
            </w:r>
          </w:p>
          <w:p w14:paraId="5E33E4EF" w14:textId="77777777" w:rsidR="00097E98" w:rsidRPr="00442838" w:rsidRDefault="00097E98" w:rsidP="000F163C">
            <w:pPr>
              <w:spacing w:line="360" w:lineRule="auto"/>
            </w:pPr>
            <w:r w:rsidRPr="00442838">
              <w:t>Name</w:t>
            </w:r>
          </w:p>
        </w:tc>
        <w:tc>
          <w:tcPr>
            <w:tcW w:w="1652" w:type="dxa"/>
          </w:tcPr>
          <w:p w14:paraId="07E29CA3" w14:textId="77777777" w:rsidR="00097E98" w:rsidRPr="00442838" w:rsidRDefault="00097E98" w:rsidP="000F163C">
            <w:pPr>
              <w:spacing w:line="360" w:lineRule="auto"/>
            </w:pPr>
            <w:r w:rsidRPr="00442838">
              <w:t>Pokemon Number</w:t>
            </w:r>
          </w:p>
        </w:tc>
        <w:tc>
          <w:tcPr>
            <w:tcW w:w="3719" w:type="dxa"/>
          </w:tcPr>
          <w:p w14:paraId="1B9FDDB4" w14:textId="77777777" w:rsidR="00097E98" w:rsidRPr="00442838" w:rsidRDefault="00097E98" w:rsidP="000F163C">
            <w:pPr>
              <w:spacing w:line="360" w:lineRule="auto"/>
            </w:pPr>
            <w:r w:rsidRPr="00442838">
              <w:t>Base Stats</w:t>
            </w:r>
          </w:p>
          <w:p w14:paraId="5F08F69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5E9D606" w14:textId="77777777" w:rsidR="00097E98" w:rsidRPr="00442838" w:rsidRDefault="00097E98" w:rsidP="000F163C">
            <w:pPr>
              <w:spacing w:line="360" w:lineRule="auto"/>
            </w:pPr>
            <w:r w:rsidRPr="00442838">
              <w:t>Ability</w:t>
            </w:r>
          </w:p>
        </w:tc>
        <w:tc>
          <w:tcPr>
            <w:tcW w:w="724" w:type="dxa"/>
          </w:tcPr>
          <w:p w14:paraId="26C4A116" w14:textId="77777777" w:rsidR="00097E98" w:rsidRPr="00442838" w:rsidRDefault="00097E98" w:rsidP="000F163C">
            <w:pPr>
              <w:spacing w:line="360" w:lineRule="auto"/>
            </w:pPr>
            <w:r w:rsidRPr="00442838">
              <w:t>Type 1</w:t>
            </w:r>
          </w:p>
        </w:tc>
        <w:tc>
          <w:tcPr>
            <w:tcW w:w="724" w:type="dxa"/>
          </w:tcPr>
          <w:p w14:paraId="60649B09" w14:textId="77777777" w:rsidR="00097E98" w:rsidRPr="00442838" w:rsidRDefault="00097E98" w:rsidP="000F163C">
            <w:pPr>
              <w:spacing w:line="360" w:lineRule="auto"/>
            </w:pPr>
            <w:r w:rsidRPr="00442838">
              <w:t>Type 2</w:t>
            </w:r>
          </w:p>
        </w:tc>
        <w:tc>
          <w:tcPr>
            <w:tcW w:w="1976" w:type="dxa"/>
          </w:tcPr>
          <w:p w14:paraId="0E9CA481" w14:textId="77777777" w:rsidR="00097E98" w:rsidRPr="00442838" w:rsidRDefault="00097E98" w:rsidP="000F163C">
            <w:pPr>
              <w:spacing w:line="360" w:lineRule="auto"/>
            </w:pPr>
            <w:r w:rsidRPr="00442838">
              <w:t>Evolution</w:t>
            </w:r>
          </w:p>
        </w:tc>
      </w:tr>
      <w:tr w:rsidR="00097E98" w:rsidRPr="00442838" w14:paraId="71161AB5" w14:textId="77777777" w:rsidTr="000F163C">
        <w:trPr>
          <w:trHeight w:val="454"/>
        </w:trPr>
        <w:tc>
          <w:tcPr>
            <w:tcW w:w="1251" w:type="dxa"/>
          </w:tcPr>
          <w:p w14:paraId="31E93CAC" w14:textId="77777777" w:rsidR="00097E98" w:rsidRPr="00442838" w:rsidRDefault="00097E98" w:rsidP="000F163C">
            <w:pPr>
              <w:spacing w:line="360" w:lineRule="auto"/>
            </w:pPr>
          </w:p>
        </w:tc>
        <w:tc>
          <w:tcPr>
            <w:tcW w:w="1652" w:type="dxa"/>
          </w:tcPr>
          <w:p w14:paraId="5BC97337" w14:textId="77777777" w:rsidR="00097E98" w:rsidRPr="00442838" w:rsidRDefault="00097E98" w:rsidP="000F163C">
            <w:pPr>
              <w:spacing w:line="360" w:lineRule="auto"/>
            </w:pPr>
          </w:p>
        </w:tc>
        <w:tc>
          <w:tcPr>
            <w:tcW w:w="3719" w:type="dxa"/>
          </w:tcPr>
          <w:p w14:paraId="5A55F1ED" w14:textId="77777777" w:rsidR="00097E98" w:rsidRPr="00442838" w:rsidRDefault="00097E98" w:rsidP="000F163C">
            <w:pPr>
              <w:spacing w:line="360" w:lineRule="auto"/>
            </w:pPr>
          </w:p>
        </w:tc>
        <w:tc>
          <w:tcPr>
            <w:tcW w:w="880" w:type="dxa"/>
          </w:tcPr>
          <w:p w14:paraId="2E2EEEFC" w14:textId="77777777" w:rsidR="00097E98" w:rsidRPr="00442838" w:rsidRDefault="00097E98" w:rsidP="000F163C">
            <w:pPr>
              <w:spacing w:line="360" w:lineRule="auto"/>
            </w:pPr>
          </w:p>
        </w:tc>
        <w:tc>
          <w:tcPr>
            <w:tcW w:w="724" w:type="dxa"/>
          </w:tcPr>
          <w:p w14:paraId="599303E0" w14:textId="77777777" w:rsidR="00097E98" w:rsidRPr="00442838" w:rsidRDefault="00097E98" w:rsidP="000F163C">
            <w:pPr>
              <w:spacing w:line="360" w:lineRule="auto"/>
            </w:pPr>
          </w:p>
        </w:tc>
        <w:tc>
          <w:tcPr>
            <w:tcW w:w="724" w:type="dxa"/>
          </w:tcPr>
          <w:p w14:paraId="78088967" w14:textId="77777777" w:rsidR="00097E98" w:rsidRPr="00442838" w:rsidRDefault="00097E98" w:rsidP="000F163C">
            <w:pPr>
              <w:spacing w:line="360" w:lineRule="auto"/>
            </w:pPr>
          </w:p>
        </w:tc>
        <w:tc>
          <w:tcPr>
            <w:tcW w:w="1976" w:type="dxa"/>
          </w:tcPr>
          <w:p w14:paraId="7A8C3D3C" w14:textId="77777777" w:rsidR="00097E98" w:rsidRPr="00442838" w:rsidRDefault="00097E98" w:rsidP="000F163C">
            <w:pPr>
              <w:spacing w:line="360" w:lineRule="auto"/>
            </w:pPr>
          </w:p>
        </w:tc>
      </w:tr>
      <w:tr w:rsidR="00097E98" w:rsidRPr="00442838" w14:paraId="23194F96" w14:textId="77777777" w:rsidTr="000F163C">
        <w:trPr>
          <w:trHeight w:val="441"/>
        </w:trPr>
        <w:tc>
          <w:tcPr>
            <w:tcW w:w="1251" w:type="dxa"/>
          </w:tcPr>
          <w:p w14:paraId="780B91F4" w14:textId="77777777" w:rsidR="00097E98" w:rsidRPr="00442838" w:rsidRDefault="00097E98" w:rsidP="000F163C">
            <w:pPr>
              <w:spacing w:line="360" w:lineRule="auto"/>
            </w:pPr>
          </w:p>
        </w:tc>
        <w:tc>
          <w:tcPr>
            <w:tcW w:w="1652" w:type="dxa"/>
          </w:tcPr>
          <w:p w14:paraId="6EEB35C0" w14:textId="77777777" w:rsidR="00097E98" w:rsidRPr="00442838" w:rsidRDefault="00097E98" w:rsidP="000F163C">
            <w:pPr>
              <w:spacing w:line="360" w:lineRule="auto"/>
            </w:pPr>
          </w:p>
        </w:tc>
        <w:tc>
          <w:tcPr>
            <w:tcW w:w="3719" w:type="dxa"/>
          </w:tcPr>
          <w:p w14:paraId="5079E72F" w14:textId="77777777" w:rsidR="00097E98" w:rsidRPr="00442838" w:rsidRDefault="00097E98" w:rsidP="000F163C">
            <w:pPr>
              <w:spacing w:line="360" w:lineRule="auto"/>
            </w:pPr>
          </w:p>
        </w:tc>
        <w:tc>
          <w:tcPr>
            <w:tcW w:w="880" w:type="dxa"/>
          </w:tcPr>
          <w:p w14:paraId="6FA6C738" w14:textId="77777777" w:rsidR="00097E98" w:rsidRPr="00442838" w:rsidRDefault="00097E98" w:rsidP="000F163C">
            <w:pPr>
              <w:spacing w:line="360" w:lineRule="auto"/>
            </w:pPr>
          </w:p>
        </w:tc>
        <w:tc>
          <w:tcPr>
            <w:tcW w:w="724" w:type="dxa"/>
          </w:tcPr>
          <w:p w14:paraId="6C35A4AE" w14:textId="77777777" w:rsidR="00097E98" w:rsidRPr="00442838" w:rsidRDefault="00097E98" w:rsidP="000F163C">
            <w:pPr>
              <w:spacing w:line="360" w:lineRule="auto"/>
            </w:pPr>
          </w:p>
        </w:tc>
        <w:tc>
          <w:tcPr>
            <w:tcW w:w="724" w:type="dxa"/>
          </w:tcPr>
          <w:p w14:paraId="60FB926F" w14:textId="77777777" w:rsidR="00097E98" w:rsidRPr="00442838" w:rsidRDefault="00097E98" w:rsidP="000F163C">
            <w:pPr>
              <w:spacing w:line="360" w:lineRule="auto"/>
            </w:pPr>
          </w:p>
        </w:tc>
        <w:tc>
          <w:tcPr>
            <w:tcW w:w="1976" w:type="dxa"/>
          </w:tcPr>
          <w:p w14:paraId="2E2D8378" w14:textId="77777777" w:rsidR="00097E98" w:rsidRPr="00442838" w:rsidRDefault="00097E98" w:rsidP="000F163C">
            <w:pPr>
              <w:spacing w:line="360" w:lineRule="auto"/>
            </w:pPr>
          </w:p>
        </w:tc>
      </w:tr>
      <w:tr w:rsidR="00097E98" w:rsidRPr="00442838" w14:paraId="29367127" w14:textId="77777777" w:rsidTr="000F163C">
        <w:trPr>
          <w:trHeight w:val="441"/>
        </w:trPr>
        <w:tc>
          <w:tcPr>
            <w:tcW w:w="1251" w:type="dxa"/>
          </w:tcPr>
          <w:p w14:paraId="1D0F01CA" w14:textId="77777777" w:rsidR="00097E98" w:rsidRPr="00442838" w:rsidRDefault="00097E98" w:rsidP="000F163C">
            <w:pPr>
              <w:spacing w:line="360" w:lineRule="auto"/>
            </w:pPr>
          </w:p>
        </w:tc>
        <w:tc>
          <w:tcPr>
            <w:tcW w:w="1652" w:type="dxa"/>
          </w:tcPr>
          <w:p w14:paraId="63C4631E" w14:textId="77777777" w:rsidR="00097E98" w:rsidRPr="00442838" w:rsidRDefault="00097E98" w:rsidP="000F163C">
            <w:pPr>
              <w:spacing w:line="360" w:lineRule="auto"/>
            </w:pPr>
          </w:p>
        </w:tc>
        <w:tc>
          <w:tcPr>
            <w:tcW w:w="3719" w:type="dxa"/>
          </w:tcPr>
          <w:p w14:paraId="001B73B5" w14:textId="77777777" w:rsidR="00097E98" w:rsidRPr="00442838" w:rsidRDefault="00097E98" w:rsidP="000F163C">
            <w:pPr>
              <w:spacing w:line="360" w:lineRule="auto"/>
            </w:pPr>
          </w:p>
        </w:tc>
        <w:tc>
          <w:tcPr>
            <w:tcW w:w="880" w:type="dxa"/>
          </w:tcPr>
          <w:p w14:paraId="38329942" w14:textId="77777777" w:rsidR="00097E98" w:rsidRPr="00442838" w:rsidRDefault="00097E98" w:rsidP="000F163C">
            <w:pPr>
              <w:spacing w:line="360" w:lineRule="auto"/>
            </w:pPr>
          </w:p>
        </w:tc>
        <w:tc>
          <w:tcPr>
            <w:tcW w:w="724" w:type="dxa"/>
          </w:tcPr>
          <w:p w14:paraId="082E3CCB" w14:textId="77777777" w:rsidR="00097E98" w:rsidRPr="00442838" w:rsidRDefault="00097E98" w:rsidP="000F163C">
            <w:pPr>
              <w:spacing w:line="360" w:lineRule="auto"/>
            </w:pPr>
          </w:p>
        </w:tc>
        <w:tc>
          <w:tcPr>
            <w:tcW w:w="724" w:type="dxa"/>
          </w:tcPr>
          <w:p w14:paraId="70DEE201" w14:textId="77777777" w:rsidR="00097E98" w:rsidRPr="00442838" w:rsidRDefault="00097E98" w:rsidP="000F163C">
            <w:pPr>
              <w:spacing w:line="360" w:lineRule="auto"/>
            </w:pPr>
          </w:p>
        </w:tc>
        <w:tc>
          <w:tcPr>
            <w:tcW w:w="1976" w:type="dxa"/>
          </w:tcPr>
          <w:p w14:paraId="31912B4A" w14:textId="77777777" w:rsidR="00097E98" w:rsidRPr="00442838" w:rsidRDefault="00097E98" w:rsidP="000F163C">
            <w:pPr>
              <w:spacing w:line="360" w:lineRule="auto"/>
            </w:pPr>
          </w:p>
        </w:tc>
      </w:tr>
      <w:tr w:rsidR="00097E98" w:rsidRPr="00442838" w14:paraId="6CE20241" w14:textId="77777777" w:rsidTr="000F163C">
        <w:trPr>
          <w:trHeight w:val="896"/>
        </w:trPr>
        <w:tc>
          <w:tcPr>
            <w:tcW w:w="1251" w:type="dxa"/>
          </w:tcPr>
          <w:p w14:paraId="289FB2A5" w14:textId="77777777" w:rsidR="00097E98" w:rsidRPr="00442838" w:rsidRDefault="00097E98" w:rsidP="000F163C">
            <w:pPr>
              <w:spacing w:line="360" w:lineRule="auto"/>
            </w:pPr>
          </w:p>
        </w:tc>
        <w:tc>
          <w:tcPr>
            <w:tcW w:w="1652" w:type="dxa"/>
          </w:tcPr>
          <w:p w14:paraId="119536BE" w14:textId="77777777" w:rsidR="00097E98" w:rsidRPr="00442838" w:rsidRDefault="00097E98" w:rsidP="000F163C">
            <w:pPr>
              <w:spacing w:line="360" w:lineRule="auto"/>
            </w:pPr>
          </w:p>
        </w:tc>
        <w:tc>
          <w:tcPr>
            <w:tcW w:w="3719" w:type="dxa"/>
          </w:tcPr>
          <w:p w14:paraId="2461BF7D" w14:textId="77777777" w:rsidR="00097E98" w:rsidRPr="00442838" w:rsidRDefault="00097E98" w:rsidP="000F163C">
            <w:pPr>
              <w:spacing w:line="360" w:lineRule="auto"/>
            </w:pPr>
          </w:p>
        </w:tc>
        <w:tc>
          <w:tcPr>
            <w:tcW w:w="880" w:type="dxa"/>
          </w:tcPr>
          <w:p w14:paraId="54FBD52F" w14:textId="77777777" w:rsidR="00097E98" w:rsidRPr="00442838" w:rsidRDefault="00097E98" w:rsidP="000F163C">
            <w:pPr>
              <w:spacing w:line="360" w:lineRule="auto"/>
            </w:pPr>
          </w:p>
        </w:tc>
        <w:tc>
          <w:tcPr>
            <w:tcW w:w="724" w:type="dxa"/>
          </w:tcPr>
          <w:p w14:paraId="5C2E3D72" w14:textId="77777777" w:rsidR="00097E98" w:rsidRPr="00442838" w:rsidRDefault="00097E98" w:rsidP="000F163C">
            <w:pPr>
              <w:spacing w:line="360" w:lineRule="auto"/>
            </w:pPr>
          </w:p>
        </w:tc>
        <w:tc>
          <w:tcPr>
            <w:tcW w:w="724" w:type="dxa"/>
          </w:tcPr>
          <w:p w14:paraId="74F8224A" w14:textId="77777777" w:rsidR="00097E98" w:rsidRPr="00442838" w:rsidRDefault="00097E98" w:rsidP="000F163C">
            <w:pPr>
              <w:spacing w:line="360" w:lineRule="auto"/>
            </w:pPr>
          </w:p>
        </w:tc>
        <w:tc>
          <w:tcPr>
            <w:tcW w:w="1976" w:type="dxa"/>
          </w:tcPr>
          <w:p w14:paraId="6E4875F4" w14:textId="77777777" w:rsidR="00097E98" w:rsidRPr="00442838" w:rsidRDefault="00097E98" w:rsidP="000F163C">
            <w:pPr>
              <w:spacing w:line="360" w:lineRule="auto"/>
            </w:pPr>
          </w:p>
        </w:tc>
      </w:tr>
    </w:tbl>
    <w:p w14:paraId="357D781E" w14:textId="77777777" w:rsidR="00097E98" w:rsidRPr="00442838" w:rsidRDefault="00097E98" w:rsidP="00097E98">
      <w:pPr>
        <w:rPr>
          <w:sz w:val="24"/>
        </w:rPr>
      </w:pPr>
    </w:p>
    <w:p w14:paraId="2975DE2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FC9407D" w14:textId="77777777" w:rsidTr="000F163C">
        <w:tc>
          <w:tcPr>
            <w:tcW w:w="3596" w:type="dxa"/>
          </w:tcPr>
          <w:p w14:paraId="29D87468" w14:textId="77777777" w:rsidR="00097E98" w:rsidRPr="00442838" w:rsidRDefault="00097E98" w:rsidP="000F163C">
            <w:pPr>
              <w:rPr>
                <w:sz w:val="24"/>
              </w:rPr>
            </w:pPr>
          </w:p>
        </w:tc>
        <w:tc>
          <w:tcPr>
            <w:tcW w:w="3597" w:type="dxa"/>
          </w:tcPr>
          <w:p w14:paraId="6FF68562" w14:textId="77777777" w:rsidR="00097E98" w:rsidRPr="00442838" w:rsidRDefault="00097E98" w:rsidP="000F163C">
            <w:pPr>
              <w:rPr>
                <w:sz w:val="24"/>
              </w:rPr>
            </w:pPr>
          </w:p>
        </w:tc>
        <w:tc>
          <w:tcPr>
            <w:tcW w:w="3597" w:type="dxa"/>
          </w:tcPr>
          <w:p w14:paraId="5F67E501" w14:textId="77777777" w:rsidR="00097E98" w:rsidRPr="00442838" w:rsidRDefault="00097E98" w:rsidP="000F163C">
            <w:pPr>
              <w:rPr>
                <w:sz w:val="24"/>
              </w:rPr>
            </w:pPr>
          </w:p>
        </w:tc>
      </w:tr>
      <w:tr w:rsidR="00097E98" w:rsidRPr="00442838" w14:paraId="7F0D056C" w14:textId="77777777" w:rsidTr="000F163C">
        <w:tc>
          <w:tcPr>
            <w:tcW w:w="3596" w:type="dxa"/>
          </w:tcPr>
          <w:p w14:paraId="56BBCF2E" w14:textId="77777777" w:rsidR="00097E98" w:rsidRPr="00442838" w:rsidRDefault="00097E98" w:rsidP="000F163C">
            <w:pPr>
              <w:rPr>
                <w:sz w:val="24"/>
              </w:rPr>
            </w:pPr>
          </w:p>
        </w:tc>
        <w:tc>
          <w:tcPr>
            <w:tcW w:w="3597" w:type="dxa"/>
          </w:tcPr>
          <w:p w14:paraId="7E07F465" w14:textId="77777777" w:rsidR="00097E98" w:rsidRPr="00442838" w:rsidRDefault="00097E98" w:rsidP="000F163C">
            <w:pPr>
              <w:rPr>
                <w:sz w:val="24"/>
              </w:rPr>
            </w:pPr>
          </w:p>
        </w:tc>
        <w:tc>
          <w:tcPr>
            <w:tcW w:w="3597" w:type="dxa"/>
          </w:tcPr>
          <w:p w14:paraId="1237BAFC" w14:textId="77777777" w:rsidR="00097E98" w:rsidRPr="00442838" w:rsidRDefault="00097E98" w:rsidP="000F163C">
            <w:pPr>
              <w:rPr>
                <w:sz w:val="24"/>
              </w:rPr>
            </w:pPr>
          </w:p>
        </w:tc>
      </w:tr>
    </w:tbl>
    <w:p w14:paraId="3196030F" w14:textId="77777777" w:rsidR="00097E98" w:rsidRPr="00442838" w:rsidRDefault="00097E98" w:rsidP="00097E98">
      <w:pPr>
        <w:rPr>
          <w:sz w:val="24"/>
        </w:rPr>
      </w:pPr>
    </w:p>
    <w:p w14:paraId="630035FB" w14:textId="77777777" w:rsidR="00097E98" w:rsidRPr="00442838" w:rsidRDefault="00097E98" w:rsidP="00097E98">
      <w:pPr>
        <w:rPr>
          <w:sz w:val="24"/>
        </w:rPr>
      </w:pPr>
      <w:r w:rsidRPr="00442838">
        <w:rPr>
          <w:sz w:val="24"/>
        </w:rPr>
        <w:t>Sprites:</w:t>
      </w:r>
    </w:p>
    <w:p w14:paraId="1A23CEBB" w14:textId="77777777" w:rsidR="00097E98" w:rsidRPr="00442838" w:rsidRDefault="00097E98" w:rsidP="00097E98">
      <w:pPr>
        <w:rPr>
          <w:sz w:val="24"/>
        </w:rPr>
      </w:pPr>
      <w:r w:rsidRPr="00442838">
        <w:rPr>
          <w:sz w:val="24"/>
        </w:rPr>
        <w:br w:type="page"/>
      </w:r>
    </w:p>
    <w:p w14:paraId="6ABE88AA" w14:textId="77777777" w:rsidR="00097E98" w:rsidRPr="00442838" w:rsidRDefault="00097E98" w:rsidP="00097E98">
      <w:pPr>
        <w:rPr>
          <w:sz w:val="24"/>
        </w:rPr>
      </w:pPr>
      <w:r w:rsidRPr="00442838">
        <w:rPr>
          <w:sz w:val="24"/>
        </w:rPr>
        <w:lastRenderedPageBreak/>
        <w:t>Family Page</w:t>
      </w:r>
    </w:p>
    <w:p w14:paraId="2A8DCC7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E9712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44B53CB" w14:textId="77777777" w:rsidTr="000F163C">
        <w:trPr>
          <w:trHeight w:val="896"/>
        </w:trPr>
        <w:tc>
          <w:tcPr>
            <w:tcW w:w="1251" w:type="dxa"/>
          </w:tcPr>
          <w:p w14:paraId="42A6DE67" w14:textId="77777777" w:rsidR="00097E98" w:rsidRPr="00442838" w:rsidRDefault="00097E98" w:rsidP="000F163C">
            <w:pPr>
              <w:spacing w:line="360" w:lineRule="auto"/>
            </w:pPr>
            <w:r w:rsidRPr="00442838">
              <w:t>Pokemon</w:t>
            </w:r>
          </w:p>
          <w:p w14:paraId="16AEEB37" w14:textId="77777777" w:rsidR="00097E98" w:rsidRPr="00442838" w:rsidRDefault="00097E98" w:rsidP="000F163C">
            <w:pPr>
              <w:spacing w:line="360" w:lineRule="auto"/>
            </w:pPr>
            <w:r w:rsidRPr="00442838">
              <w:t>Name</w:t>
            </w:r>
          </w:p>
        </w:tc>
        <w:tc>
          <w:tcPr>
            <w:tcW w:w="1652" w:type="dxa"/>
          </w:tcPr>
          <w:p w14:paraId="4F824FA2" w14:textId="77777777" w:rsidR="00097E98" w:rsidRPr="00442838" w:rsidRDefault="00097E98" w:rsidP="000F163C">
            <w:pPr>
              <w:spacing w:line="360" w:lineRule="auto"/>
            </w:pPr>
            <w:r w:rsidRPr="00442838">
              <w:t>Pokemon Number</w:t>
            </w:r>
          </w:p>
        </w:tc>
        <w:tc>
          <w:tcPr>
            <w:tcW w:w="3719" w:type="dxa"/>
          </w:tcPr>
          <w:p w14:paraId="5535CB99" w14:textId="77777777" w:rsidR="00097E98" w:rsidRPr="00442838" w:rsidRDefault="00097E98" w:rsidP="000F163C">
            <w:pPr>
              <w:spacing w:line="360" w:lineRule="auto"/>
            </w:pPr>
            <w:r w:rsidRPr="00442838">
              <w:t>Base Stats</w:t>
            </w:r>
          </w:p>
          <w:p w14:paraId="0BD08CF1"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ABBC3A7" w14:textId="77777777" w:rsidR="00097E98" w:rsidRPr="00442838" w:rsidRDefault="00097E98" w:rsidP="000F163C">
            <w:pPr>
              <w:spacing w:line="360" w:lineRule="auto"/>
            </w:pPr>
            <w:r w:rsidRPr="00442838">
              <w:t>Ability</w:t>
            </w:r>
          </w:p>
        </w:tc>
        <w:tc>
          <w:tcPr>
            <w:tcW w:w="724" w:type="dxa"/>
          </w:tcPr>
          <w:p w14:paraId="704DD028" w14:textId="77777777" w:rsidR="00097E98" w:rsidRPr="00442838" w:rsidRDefault="00097E98" w:rsidP="000F163C">
            <w:pPr>
              <w:spacing w:line="360" w:lineRule="auto"/>
            </w:pPr>
            <w:r w:rsidRPr="00442838">
              <w:t>Type 1</w:t>
            </w:r>
          </w:p>
        </w:tc>
        <w:tc>
          <w:tcPr>
            <w:tcW w:w="724" w:type="dxa"/>
          </w:tcPr>
          <w:p w14:paraId="74377D59" w14:textId="77777777" w:rsidR="00097E98" w:rsidRPr="00442838" w:rsidRDefault="00097E98" w:rsidP="000F163C">
            <w:pPr>
              <w:spacing w:line="360" w:lineRule="auto"/>
            </w:pPr>
            <w:r w:rsidRPr="00442838">
              <w:t>Type 2</w:t>
            </w:r>
          </w:p>
        </w:tc>
        <w:tc>
          <w:tcPr>
            <w:tcW w:w="1976" w:type="dxa"/>
          </w:tcPr>
          <w:p w14:paraId="0FD0B20D" w14:textId="77777777" w:rsidR="00097E98" w:rsidRPr="00442838" w:rsidRDefault="00097E98" w:rsidP="000F163C">
            <w:pPr>
              <w:spacing w:line="360" w:lineRule="auto"/>
            </w:pPr>
            <w:r w:rsidRPr="00442838">
              <w:t>Evolution</w:t>
            </w:r>
          </w:p>
        </w:tc>
      </w:tr>
      <w:tr w:rsidR="00097E98" w:rsidRPr="00442838" w14:paraId="2085A313" w14:textId="77777777" w:rsidTr="000F163C">
        <w:trPr>
          <w:trHeight w:val="454"/>
        </w:trPr>
        <w:tc>
          <w:tcPr>
            <w:tcW w:w="1251" w:type="dxa"/>
          </w:tcPr>
          <w:p w14:paraId="68DA7FFD" w14:textId="77777777" w:rsidR="00097E98" w:rsidRPr="00442838" w:rsidRDefault="00097E98" w:rsidP="000F163C">
            <w:pPr>
              <w:spacing w:line="360" w:lineRule="auto"/>
            </w:pPr>
          </w:p>
        </w:tc>
        <w:tc>
          <w:tcPr>
            <w:tcW w:w="1652" w:type="dxa"/>
          </w:tcPr>
          <w:p w14:paraId="216D06AC" w14:textId="77777777" w:rsidR="00097E98" w:rsidRPr="00442838" w:rsidRDefault="00097E98" w:rsidP="000F163C">
            <w:pPr>
              <w:spacing w:line="360" w:lineRule="auto"/>
            </w:pPr>
          </w:p>
        </w:tc>
        <w:tc>
          <w:tcPr>
            <w:tcW w:w="3719" w:type="dxa"/>
          </w:tcPr>
          <w:p w14:paraId="6EA5AE54" w14:textId="77777777" w:rsidR="00097E98" w:rsidRPr="00442838" w:rsidRDefault="00097E98" w:rsidP="000F163C">
            <w:pPr>
              <w:spacing w:line="360" w:lineRule="auto"/>
            </w:pPr>
          </w:p>
        </w:tc>
        <w:tc>
          <w:tcPr>
            <w:tcW w:w="880" w:type="dxa"/>
          </w:tcPr>
          <w:p w14:paraId="651DAF0B" w14:textId="77777777" w:rsidR="00097E98" w:rsidRPr="00442838" w:rsidRDefault="00097E98" w:rsidP="000F163C">
            <w:pPr>
              <w:spacing w:line="360" w:lineRule="auto"/>
            </w:pPr>
          </w:p>
        </w:tc>
        <w:tc>
          <w:tcPr>
            <w:tcW w:w="724" w:type="dxa"/>
          </w:tcPr>
          <w:p w14:paraId="3ED133CE" w14:textId="77777777" w:rsidR="00097E98" w:rsidRPr="00442838" w:rsidRDefault="00097E98" w:rsidP="000F163C">
            <w:pPr>
              <w:spacing w:line="360" w:lineRule="auto"/>
            </w:pPr>
          </w:p>
        </w:tc>
        <w:tc>
          <w:tcPr>
            <w:tcW w:w="724" w:type="dxa"/>
          </w:tcPr>
          <w:p w14:paraId="7ABD3482" w14:textId="77777777" w:rsidR="00097E98" w:rsidRPr="00442838" w:rsidRDefault="00097E98" w:rsidP="000F163C">
            <w:pPr>
              <w:spacing w:line="360" w:lineRule="auto"/>
            </w:pPr>
          </w:p>
        </w:tc>
        <w:tc>
          <w:tcPr>
            <w:tcW w:w="1976" w:type="dxa"/>
          </w:tcPr>
          <w:p w14:paraId="479454CA" w14:textId="77777777" w:rsidR="00097E98" w:rsidRPr="00442838" w:rsidRDefault="00097E98" w:rsidP="000F163C">
            <w:pPr>
              <w:spacing w:line="360" w:lineRule="auto"/>
            </w:pPr>
          </w:p>
        </w:tc>
      </w:tr>
      <w:tr w:rsidR="00097E98" w:rsidRPr="00442838" w14:paraId="18E8978D" w14:textId="77777777" w:rsidTr="000F163C">
        <w:trPr>
          <w:trHeight w:val="441"/>
        </w:trPr>
        <w:tc>
          <w:tcPr>
            <w:tcW w:w="1251" w:type="dxa"/>
          </w:tcPr>
          <w:p w14:paraId="41CDD3A3" w14:textId="77777777" w:rsidR="00097E98" w:rsidRPr="00442838" w:rsidRDefault="00097E98" w:rsidP="000F163C">
            <w:pPr>
              <w:spacing w:line="360" w:lineRule="auto"/>
            </w:pPr>
          </w:p>
        </w:tc>
        <w:tc>
          <w:tcPr>
            <w:tcW w:w="1652" w:type="dxa"/>
          </w:tcPr>
          <w:p w14:paraId="103CF5DA" w14:textId="77777777" w:rsidR="00097E98" w:rsidRPr="00442838" w:rsidRDefault="00097E98" w:rsidP="000F163C">
            <w:pPr>
              <w:spacing w:line="360" w:lineRule="auto"/>
            </w:pPr>
          </w:p>
        </w:tc>
        <w:tc>
          <w:tcPr>
            <w:tcW w:w="3719" w:type="dxa"/>
          </w:tcPr>
          <w:p w14:paraId="0DB05350" w14:textId="77777777" w:rsidR="00097E98" w:rsidRPr="00442838" w:rsidRDefault="00097E98" w:rsidP="000F163C">
            <w:pPr>
              <w:spacing w:line="360" w:lineRule="auto"/>
            </w:pPr>
          </w:p>
        </w:tc>
        <w:tc>
          <w:tcPr>
            <w:tcW w:w="880" w:type="dxa"/>
          </w:tcPr>
          <w:p w14:paraId="4078D07F" w14:textId="77777777" w:rsidR="00097E98" w:rsidRPr="00442838" w:rsidRDefault="00097E98" w:rsidP="000F163C">
            <w:pPr>
              <w:spacing w:line="360" w:lineRule="auto"/>
            </w:pPr>
          </w:p>
        </w:tc>
        <w:tc>
          <w:tcPr>
            <w:tcW w:w="724" w:type="dxa"/>
          </w:tcPr>
          <w:p w14:paraId="75E366F5" w14:textId="77777777" w:rsidR="00097E98" w:rsidRPr="00442838" w:rsidRDefault="00097E98" w:rsidP="000F163C">
            <w:pPr>
              <w:spacing w:line="360" w:lineRule="auto"/>
            </w:pPr>
          </w:p>
        </w:tc>
        <w:tc>
          <w:tcPr>
            <w:tcW w:w="724" w:type="dxa"/>
          </w:tcPr>
          <w:p w14:paraId="2FF1C881" w14:textId="77777777" w:rsidR="00097E98" w:rsidRPr="00442838" w:rsidRDefault="00097E98" w:rsidP="000F163C">
            <w:pPr>
              <w:spacing w:line="360" w:lineRule="auto"/>
            </w:pPr>
          </w:p>
        </w:tc>
        <w:tc>
          <w:tcPr>
            <w:tcW w:w="1976" w:type="dxa"/>
          </w:tcPr>
          <w:p w14:paraId="69A5CE4F" w14:textId="77777777" w:rsidR="00097E98" w:rsidRPr="00442838" w:rsidRDefault="00097E98" w:rsidP="000F163C">
            <w:pPr>
              <w:spacing w:line="360" w:lineRule="auto"/>
            </w:pPr>
          </w:p>
        </w:tc>
      </w:tr>
      <w:tr w:rsidR="00097E98" w:rsidRPr="00442838" w14:paraId="4353409F" w14:textId="77777777" w:rsidTr="000F163C">
        <w:trPr>
          <w:trHeight w:val="441"/>
        </w:trPr>
        <w:tc>
          <w:tcPr>
            <w:tcW w:w="1251" w:type="dxa"/>
          </w:tcPr>
          <w:p w14:paraId="2E0AB073" w14:textId="77777777" w:rsidR="00097E98" w:rsidRPr="00442838" w:rsidRDefault="00097E98" w:rsidP="000F163C">
            <w:pPr>
              <w:spacing w:line="360" w:lineRule="auto"/>
            </w:pPr>
          </w:p>
        </w:tc>
        <w:tc>
          <w:tcPr>
            <w:tcW w:w="1652" w:type="dxa"/>
          </w:tcPr>
          <w:p w14:paraId="6B1FF667" w14:textId="77777777" w:rsidR="00097E98" w:rsidRPr="00442838" w:rsidRDefault="00097E98" w:rsidP="000F163C">
            <w:pPr>
              <w:spacing w:line="360" w:lineRule="auto"/>
            </w:pPr>
          </w:p>
        </w:tc>
        <w:tc>
          <w:tcPr>
            <w:tcW w:w="3719" w:type="dxa"/>
          </w:tcPr>
          <w:p w14:paraId="443CCA53" w14:textId="77777777" w:rsidR="00097E98" w:rsidRPr="00442838" w:rsidRDefault="00097E98" w:rsidP="000F163C">
            <w:pPr>
              <w:spacing w:line="360" w:lineRule="auto"/>
            </w:pPr>
          </w:p>
        </w:tc>
        <w:tc>
          <w:tcPr>
            <w:tcW w:w="880" w:type="dxa"/>
          </w:tcPr>
          <w:p w14:paraId="6B2AA432" w14:textId="77777777" w:rsidR="00097E98" w:rsidRPr="00442838" w:rsidRDefault="00097E98" w:rsidP="000F163C">
            <w:pPr>
              <w:spacing w:line="360" w:lineRule="auto"/>
            </w:pPr>
          </w:p>
        </w:tc>
        <w:tc>
          <w:tcPr>
            <w:tcW w:w="724" w:type="dxa"/>
          </w:tcPr>
          <w:p w14:paraId="5DEA0E65" w14:textId="77777777" w:rsidR="00097E98" w:rsidRPr="00442838" w:rsidRDefault="00097E98" w:rsidP="000F163C">
            <w:pPr>
              <w:spacing w:line="360" w:lineRule="auto"/>
            </w:pPr>
          </w:p>
        </w:tc>
        <w:tc>
          <w:tcPr>
            <w:tcW w:w="724" w:type="dxa"/>
          </w:tcPr>
          <w:p w14:paraId="773718D2" w14:textId="77777777" w:rsidR="00097E98" w:rsidRPr="00442838" w:rsidRDefault="00097E98" w:rsidP="000F163C">
            <w:pPr>
              <w:spacing w:line="360" w:lineRule="auto"/>
            </w:pPr>
          </w:p>
        </w:tc>
        <w:tc>
          <w:tcPr>
            <w:tcW w:w="1976" w:type="dxa"/>
          </w:tcPr>
          <w:p w14:paraId="17C03238" w14:textId="77777777" w:rsidR="00097E98" w:rsidRPr="00442838" w:rsidRDefault="00097E98" w:rsidP="000F163C">
            <w:pPr>
              <w:spacing w:line="360" w:lineRule="auto"/>
            </w:pPr>
          </w:p>
        </w:tc>
      </w:tr>
      <w:tr w:rsidR="00097E98" w:rsidRPr="00442838" w14:paraId="1E2B1702" w14:textId="77777777" w:rsidTr="000F163C">
        <w:trPr>
          <w:trHeight w:val="896"/>
        </w:trPr>
        <w:tc>
          <w:tcPr>
            <w:tcW w:w="1251" w:type="dxa"/>
          </w:tcPr>
          <w:p w14:paraId="6BE2E907" w14:textId="77777777" w:rsidR="00097E98" w:rsidRPr="00442838" w:rsidRDefault="00097E98" w:rsidP="000F163C">
            <w:pPr>
              <w:spacing w:line="360" w:lineRule="auto"/>
            </w:pPr>
          </w:p>
        </w:tc>
        <w:tc>
          <w:tcPr>
            <w:tcW w:w="1652" w:type="dxa"/>
          </w:tcPr>
          <w:p w14:paraId="7B12A681" w14:textId="77777777" w:rsidR="00097E98" w:rsidRPr="00442838" w:rsidRDefault="00097E98" w:rsidP="000F163C">
            <w:pPr>
              <w:spacing w:line="360" w:lineRule="auto"/>
            </w:pPr>
          </w:p>
        </w:tc>
        <w:tc>
          <w:tcPr>
            <w:tcW w:w="3719" w:type="dxa"/>
          </w:tcPr>
          <w:p w14:paraId="158A9189" w14:textId="77777777" w:rsidR="00097E98" w:rsidRPr="00442838" w:rsidRDefault="00097E98" w:rsidP="000F163C">
            <w:pPr>
              <w:spacing w:line="360" w:lineRule="auto"/>
            </w:pPr>
          </w:p>
        </w:tc>
        <w:tc>
          <w:tcPr>
            <w:tcW w:w="880" w:type="dxa"/>
          </w:tcPr>
          <w:p w14:paraId="7FFDF32E" w14:textId="77777777" w:rsidR="00097E98" w:rsidRPr="00442838" w:rsidRDefault="00097E98" w:rsidP="000F163C">
            <w:pPr>
              <w:spacing w:line="360" w:lineRule="auto"/>
            </w:pPr>
          </w:p>
        </w:tc>
        <w:tc>
          <w:tcPr>
            <w:tcW w:w="724" w:type="dxa"/>
          </w:tcPr>
          <w:p w14:paraId="4C6737AD" w14:textId="77777777" w:rsidR="00097E98" w:rsidRPr="00442838" w:rsidRDefault="00097E98" w:rsidP="000F163C">
            <w:pPr>
              <w:spacing w:line="360" w:lineRule="auto"/>
            </w:pPr>
          </w:p>
        </w:tc>
        <w:tc>
          <w:tcPr>
            <w:tcW w:w="724" w:type="dxa"/>
          </w:tcPr>
          <w:p w14:paraId="2ECFCD60" w14:textId="77777777" w:rsidR="00097E98" w:rsidRPr="00442838" w:rsidRDefault="00097E98" w:rsidP="000F163C">
            <w:pPr>
              <w:spacing w:line="360" w:lineRule="auto"/>
            </w:pPr>
          </w:p>
        </w:tc>
        <w:tc>
          <w:tcPr>
            <w:tcW w:w="1976" w:type="dxa"/>
          </w:tcPr>
          <w:p w14:paraId="7506BA6E" w14:textId="77777777" w:rsidR="00097E98" w:rsidRPr="00442838" w:rsidRDefault="00097E98" w:rsidP="000F163C">
            <w:pPr>
              <w:spacing w:line="360" w:lineRule="auto"/>
            </w:pPr>
          </w:p>
        </w:tc>
      </w:tr>
    </w:tbl>
    <w:p w14:paraId="761E63BE" w14:textId="77777777" w:rsidR="00097E98" w:rsidRPr="00442838" w:rsidRDefault="00097E98" w:rsidP="00097E98">
      <w:pPr>
        <w:rPr>
          <w:sz w:val="24"/>
        </w:rPr>
      </w:pPr>
    </w:p>
    <w:p w14:paraId="06E55C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1525F8D" w14:textId="77777777" w:rsidTr="000F163C">
        <w:tc>
          <w:tcPr>
            <w:tcW w:w="3596" w:type="dxa"/>
          </w:tcPr>
          <w:p w14:paraId="2826B43D" w14:textId="77777777" w:rsidR="00097E98" w:rsidRPr="00442838" w:rsidRDefault="00097E98" w:rsidP="000F163C">
            <w:pPr>
              <w:rPr>
                <w:sz w:val="24"/>
              </w:rPr>
            </w:pPr>
          </w:p>
        </w:tc>
        <w:tc>
          <w:tcPr>
            <w:tcW w:w="3597" w:type="dxa"/>
          </w:tcPr>
          <w:p w14:paraId="6FDD5ABB" w14:textId="77777777" w:rsidR="00097E98" w:rsidRPr="00442838" w:rsidRDefault="00097E98" w:rsidP="000F163C">
            <w:pPr>
              <w:rPr>
                <w:sz w:val="24"/>
              </w:rPr>
            </w:pPr>
          </w:p>
        </w:tc>
        <w:tc>
          <w:tcPr>
            <w:tcW w:w="3597" w:type="dxa"/>
          </w:tcPr>
          <w:p w14:paraId="19EE9838" w14:textId="77777777" w:rsidR="00097E98" w:rsidRPr="00442838" w:rsidRDefault="00097E98" w:rsidP="000F163C">
            <w:pPr>
              <w:rPr>
                <w:sz w:val="24"/>
              </w:rPr>
            </w:pPr>
          </w:p>
        </w:tc>
      </w:tr>
      <w:tr w:rsidR="00097E98" w:rsidRPr="00442838" w14:paraId="45D5B105" w14:textId="77777777" w:rsidTr="000F163C">
        <w:tc>
          <w:tcPr>
            <w:tcW w:w="3596" w:type="dxa"/>
          </w:tcPr>
          <w:p w14:paraId="0028A1CF" w14:textId="77777777" w:rsidR="00097E98" w:rsidRPr="00442838" w:rsidRDefault="00097E98" w:rsidP="000F163C">
            <w:pPr>
              <w:rPr>
                <w:sz w:val="24"/>
              </w:rPr>
            </w:pPr>
          </w:p>
        </w:tc>
        <w:tc>
          <w:tcPr>
            <w:tcW w:w="3597" w:type="dxa"/>
          </w:tcPr>
          <w:p w14:paraId="31D41FCC" w14:textId="77777777" w:rsidR="00097E98" w:rsidRPr="00442838" w:rsidRDefault="00097E98" w:rsidP="000F163C">
            <w:pPr>
              <w:rPr>
                <w:sz w:val="24"/>
              </w:rPr>
            </w:pPr>
          </w:p>
        </w:tc>
        <w:tc>
          <w:tcPr>
            <w:tcW w:w="3597" w:type="dxa"/>
          </w:tcPr>
          <w:p w14:paraId="31D4A549" w14:textId="77777777" w:rsidR="00097E98" w:rsidRPr="00442838" w:rsidRDefault="00097E98" w:rsidP="000F163C">
            <w:pPr>
              <w:rPr>
                <w:sz w:val="24"/>
              </w:rPr>
            </w:pPr>
          </w:p>
        </w:tc>
      </w:tr>
    </w:tbl>
    <w:p w14:paraId="31F4DBF1" w14:textId="77777777" w:rsidR="00097E98" w:rsidRPr="00442838" w:rsidRDefault="00097E98" w:rsidP="00097E98">
      <w:pPr>
        <w:rPr>
          <w:sz w:val="24"/>
        </w:rPr>
      </w:pPr>
    </w:p>
    <w:p w14:paraId="19A67F33" w14:textId="77777777" w:rsidR="00097E98" w:rsidRPr="00442838" w:rsidRDefault="00097E98" w:rsidP="00097E98">
      <w:pPr>
        <w:rPr>
          <w:sz w:val="24"/>
        </w:rPr>
      </w:pPr>
      <w:r w:rsidRPr="00442838">
        <w:rPr>
          <w:sz w:val="24"/>
        </w:rPr>
        <w:t>Sprites:</w:t>
      </w:r>
    </w:p>
    <w:p w14:paraId="236A886B" w14:textId="77777777" w:rsidR="00097E98" w:rsidRPr="00442838" w:rsidRDefault="00097E98" w:rsidP="00097E98">
      <w:pPr>
        <w:rPr>
          <w:sz w:val="24"/>
        </w:rPr>
      </w:pPr>
      <w:r w:rsidRPr="00442838">
        <w:rPr>
          <w:sz w:val="24"/>
        </w:rPr>
        <w:br w:type="page"/>
      </w:r>
    </w:p>
    <w:p w14:paraId="49002FE3" w14:textId="77777777" w:rsidR="00097E98" w:rsidRPr="00442838" w:rsidRDefault="00097E98" w:rsidP="00097E98">
      <w:pPr>
        <w:rPr>
          <w:sz w:val="24"/>
        </w:rPr>
      </w:pPr>
      <w:r w:rsidRPr="00442838">
        <w:rPr>
          <w:sz w:val="24"/>
        </w:rPr>
        <w:lastRenderedPageBreak/>
        <w:t>Family Page</w:t>
      </w:r>
    </w:p>
    <w:p w14:paraId="2739E81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3897EE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3F4432" w14:textId="77777777" w:rsidTr="000F163C">
        <w:trPr>
          <w:trHeight w:val="896"/>
        </w:trPr>
        <w:tc>
          <w:tcPr>
            <w:tcW w:w="1251" w:type="dxa"/>
          </w:tcPr>
          <w:p w14:paraId="7CD6B890" w14:textId="77777777" w:rsidR="00097E98" w:rsidRPr="00442838" w:rsidRDefault="00097E98" w:rsidP="000F163C">
            <w:pPr>
              <w:spacing w:line="360" w:lineRule="auto"/>
            </w:pPr>
            <w:r w:rsidRPr="00442838">
              <w:t>Pokemon</w:t>
            </w:r>
          </w:p>
          <w:p w14:paraId="54735955" w14:textId="77777777" w:rsidR="00097E98" w:rsidRPr="00442838" w:rsidRDefault="00097E98" w:rsidP="000F163C">
            <w:pPr>
              <w:spacing w:line="360" w:lineRule="auto"/>
            </w:pPr>
            <w:r w:rsidRPr="00442838">
              <w:t>Name</w:t>
            </w:r>
          </w:p>
        </w:tc>
        <w:tc>
          <w:tcPr>
            <w:tcW w:w="1652" w:type="dxa"/>
          </w:tcPr>
          <w:p w14:paraId="6836F6CE" w14:textId="77777777" w:rsidR="00097E98" w:rsidRPr="00442838" w:rsidRDefault="00097E98" w:rsidP="000F163C">
            <w:pPr>
              <w:spacing w:line="360" w:lineRule="auto"/>
            </w:pPr>
            <w:r w:rsidRPr="00442838">
              <w:t>Pokemon Number</w:t>
            </w:r>
          </w:p>
        </w:tc>
        <w:tc>
          <w:tcPr>
            <w:tcW w:w="3719" w:type="dxa"/>
          </w:tcPr>
          <w:p w14:paraId="1FA73061" w14:textId="77777777" w:rsidR="00097E98" w:rsidRPr="00442838" w:rsidRDefault="00097E98" w:rsidP="000F163C">
            <w:pPr>
              <w:spacing w:line="360" w:lineRule="auto"/>
            </w:pPr>
            <w:r w:rsidRPr="00442838">
              <w:t>Base Stats</w:t>
            </w:r>
          </w:p>
          <w:p w14:paraId="6BF7B02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82DF435" w14:textId="77777777" w:rsidR="00097E98" w:rsidRPr="00442838" w:rsidRDefault="00097E98" w:rsidP="000F163C">
            <w:pPr>
              <w:spacing w:line="360" w:lineRule="auto"/>
            </w:pPr>
            <w:r w:rsidRPr="00442838">
              <w:t>Ability</w:t>
            </w:r>
          </w:p>
        </w:tc>
        <w:tc>
          <w:tcPr>
            <w:tcW w:w="724" w:type="dxa"/>
          </w:tcPr>
          <w:p w14:paraId="35FE4A87" w14:textId="77777777" w:rsidR="00097E98" w:rsidRPr="00442838" w:rsidRDefault="00097E98" w:rsidP="000F163C">
            <w:pPr>
              <w:spacing w:line="360" w:lineRule="auto"/>
            </w:pPr>
            <w:r w:rsidRPr="00442838">
              <w:t>Type 1</w:t>
            </w:r>
          </w:p>
        </w:tc>
        <w:tc>
          <w:tcPr>
            <w:tcW w:w="724" w:type="dxa"/>
          </w:tcPr>
          <w:p w14:paraId="777DFC80" w14:textId="77777777" w:rsidR="00097E98" w:rsidRPr="00442838" w:rsidRDefault="00097E98" w:rsidP="000F163C">
            <w:pPr>
              <w:spacing w:line="360" w:lineRule="auto"/>
            </w:pPr>
            <w:r w:rsidRPr="00442838">
              <w:t>Type 2</w:t>
            </w:r>
          </w:p>
        </w:tc>
        <w:tc>
          <w:tcPr>
            <w:tcW w:w="1976" w:type="dxa"/>
          </w:tcPr>
          <w:p w14:paraId="374CA413" w14:textId="77777777" w:rsidR="00097E98" w:rsidRPr="00442838" w:rsidRDefault="00097E98" w:rsidP="000F163C">
            <w:pPr>
              <w:spacing w:line="360" w:lineRule="auto"/>
            </w:pPr>
            <w:r w:rsidRPr="00442838">
              <w:t>Evolution</w:t>
            </w:r>
          </w:p>
        </w:tc>
      </w:tr>
      <w:tr w:rsidR="00097E98" w:rsidRPr="00442838" w14:paraId="2940ECAA" w14:textId="77777777" w:rsidTr="000F163C">
        <w:trPr>
          <w:trHeight w:val="454"/>
        </w:trPr>
        <w:tc>
          <w:tcPr>
            <w:tcW w:w="1251" w:type="dxa"/>
          </w:tcPr>
          <w:p w14:paraId="2027FD18" w14:textId="77777777" w:rsidR="00097E98" w:rsidRPr="00442838" w:rsidRDefault="00097E98" w:rsidP="000F163C">
            <w:pPr>
              <w:spacing w:line="360" w:lineRule="auto"/>
            </w:pPr>
          </w:p>
        </w:tc>
        <w:tc>
          <w:tcPr>
            <w:tcW w:w="1652" w:type="dxa"/>
          </w:tcPr>
          <w:p w14:paraId="39254DC6" w14:textId="77777777" w:rsidR="00097E98" w:rsidRPr="00442838" w:rsidRDefault="00097E98" w:rsidP="000F163C">
            <w:pPr>
              <w:spacing w:line="360" w:lineRule="auto"/>
            </w:pPr>
          </w:p>
        </w:tc>
        <w:tc>
          <w:tcPr>
            <w:tcW w:w="3719" w:type="dxa"/>
          </w:tcPr>
          <w:p w14:paraId="6725666A" w14:textId="77777777" w:rsidR="00097E98" w:rsidRPr="00442838" w:rsidRDefault="00097E98" w:rsidP="000F163C">
            <w:pPr>
              <w:spacing w:line="360" w:lineRule="auto"/>
            </w:pPr>
          </w:p>
        </w:tc>
        <w:tc>
          <w:tcPr>
            <w:tcW w:w="880" w:type="dxa"/>
          </w:tcPr>
          <w:p w14:paraId="20D6E745" w14:textId="77777777" w:rsidR="00097E98" w:rsidRPr="00442838" w:rsidRDefault="00097E98" w:rsidP="000F163C">
            <w:pPr>
              <w:spacing w:line="360" w:lineRule="auto"/>
            </w:pPr>
          </w:p>
        </w:tc>
        <w:tc>
          <w:tcPr>
            <w:tcW w:w="724" w:type="dxa"/>
          </w:tcPr>
          <w:p w14:paraId="6F731815" w14:textId="77777777" w:rsidR="00097E98" w:rsidRPr="00442838" w:rsidRDefault="00097E98" w:rsidP="000F163C">
            <w:pPr>
              <w:spacing w:line="360" w:lineRule="auto"/>
            </w:pPr>
          </w:p>
        </w:tc>
        <w:tc>
          <w:tcPr>
            <w:tcW w:w="724" w:type="dxa"/>
          </w:tcPr>
          <w:p w14:paraId="2D6FCB8D" w14:textId="77777777" w:rsidR="00097E98" w:rsidRPr="00442838" w:rsidRDefault="00097E98" w:rsidP="000F163C">
            <w:pPr>
              <w:spacing w:line="360" w:lineRule="auto"/>
            </w:pPr>
          </w:p>
        </w:tc>
        <w:tc>
          <w:tcPr>
            <w:tcW w:w="1976" w:type="dxa"/>
          </w:tcPr>
          <w:p w14:paraId="34E0A5AF" w14:textId="77777777" w:rsidR="00097E98" w:rsidRPr="00442838" w:rsidRDefault="00097E98" w:rsidP="000F163C">
            <w:pPr>
              <w:spacing w:line="360" w:lineRule="auto"/>
            </w:pPr>
          </w:p>
        </w:tc>
      </w:tr>
      <w:tr w:rsidR="00097E98" w:rsidRPr="00442838" w14:paraId="64587779" w14:textId="77777777" w:rsidTr="000F163C">
        <w:trPr>
          <w:trHeight w:val="441"/>
        </w:trPr>
        <w:tc>
          <w:tcPr>
            <w:tcW w:w="1251" w:type="dxa"/>
          </w:tcPr>
          <w:p w14:paraId="3AC3F12D" w14:textId="77777777" w:rsidR="00097E98" w:rsidRPr="00442838" w:rsidRDefault="00097E98" w:rsidP="000F163C">
            <w:pPr>
              <w:spacing w:line="360" w:lineRule="auto"/>
            </w:pPr>
          </w:p>
        </w:tc>
        <w:tc>
          <w:tcPr>
            <w:tcW w:w="1652" w:type="dxa"/>
          </w:tcPr>
          <w:p w14:paraId="0A0826C4" w14:textId="77777777" w:rsidR="00097E98" w:rsidRPr="00442838" w:rsidRDefault="00097E98" w:rsidP="000F163C">
            <w:pPr>
              <w:spacing w:line="360" w:lineRule="auto"/>
            </w:pPr>
          </w:p>
        </w:tc>
        <w:tc>
          <w:tcPr>
            <w:tcW w:w="3719" w:type="dxa"/>
          </w:tcPr>
          <w:p w14:paraId="75C3D164" w14:textId="77777777" w:rsidR="00097E98" w:rsidRPr="00442838" w:rsidRDefault="00097E98" w:rsidP="000F163C">
            <w:pPr>
              <w:spacing w:line="360" w:lineRule="auto"/>
            </w:pPr>
          </w:p>
        </w:tc>
        <w:tc>
          <w:tcPr>
            <w:tcW w:w="880" w:type="dxa"/>
          </w:tcPr>
          <w:p w14:paraId="7444DF43" w14:textId="77777777" w:rsidR="00097E98" w:rsidRPr="00442838" w:rsidRDefault="00097E98" w:rsidP="000F163C">
            <w:pPr>
              <w:spacing w:line="360" w:lineRule="auto"/>
            </w:pPr>
          </w:p>
        </w:tc>
        <w:tc>
          <w:tcPr>
            <w:tcW w:w="724" w:type="dxa"/>
          </w:tcPr>
          <w:p w14:paraId="113609F3" w14:textId="77777777" w:rsidR="00097E98" w:rsidRPr="00442838" w:rsidRDefault="00097E98" w:rsidP="000F163C">
            <w:pPr>
              <w:spacing w:line="360" w:lineRule="auto"/>
            </w:pPr>
          </w:p>
        </w:tc>
        <w:tc>
          <w:tcPr>
            <w:tcW w:w="724" w:type="dxa"/>
          </w:tcPr>
          <w:p w14:paraId="61286573" w14:textId="77777777" w:rsidR="00097E98" w:rsidRPr="00442838" w:rsidRDefault="00097E98" w:rsidP="000F163C">
            <w:pPr>
              <w:spacing w:line="360" w:lineRule="auto"/>
            </w:pPr>
          </w:p>
        </w:tc>
        <w:tc>
          <w:tcPr>
            <w:tcW w:w="1976" w:type="dxa"/>
          </w:tcPr>
          <w:p w14:paraId="65C8D321" w14:textId="77777777" w:rsidR="00097E98" w:rsidRPr="00442838" w:rsidRDefault="00097E98" w:rsidP="000F163C">
            <w:pPr>
              <w:spacing w:line="360" w:lineRule="auto"/>
            </w:pPr>
          </w:p>
        </w:tc>
      </w:tr>
      <w:tr w:rsidR="00097E98" w:rsidRPr="00442838" w14:paraId="360331F5" w14:textId="77777777" w:rsidTr="000F163C">
        <w:trPr>
          <w:trHeight w:val="441"/>
        </w:trPr>
        <w:tc>
          <w:tcPr>
            <w:tcW w:w="1251" w:type="dxa"/>
          </w:tcPr>
          <w:p w14:paraId="30EC38AC" w14:textId="77777777" w:rsidR="00097E98" w:rsidRPr="00442838" w:rsidRDefault="00097E98" w:rsidP="000F163C">
            <w:pPr>
              <w:spacing w:line="360" w:lineRule="auto"/>
            </w:pPr>
          </w:p>
        </w:tc>
        <w:tc>
          <w:tcPr>
            <w:tcW w:w="1652" w:type="dxa"/>
          </w:tcPr>
          <w:p w14:paraId="7146DE8C" w14:textId="77777777" w:rsidR="00097E98" w:rsidRPr="00442838" w:rsidRDefault="00097E98" w:rsidP="000F163C">
            <w:pPr>
              <w:spacing w:line="360" w:lineRule="auto"/>
            </w:pPr>
          </w:p>
        </w:tc>
        <w:tc>
          <w:tcPr>
            <w:tcW w:w="3719" w:type="dxa"/>
          </w:tcPr>
          <w:p w14:paraId="46D48650" w14:textId="77777777" w:rsidR="00097E98" w:rsidRPr="00442838" w:rsidRDefault="00097E98" w:rsidP="000F163C">
            <w:pPr>
              <w:spacing w:line="360" w:lineRule="auto"/>
            </w:pPr>
          </w:p>
        </w:tc>
        <w:tc>
          <w:tcPr>
            <w:tcW w:w="880" w:type="dxa"/>
          </w:tcPr>
          <w:p w14:paraId="623182CD" w14:textId="77777777" w:rsidR="00097E98" w:rsidRPr="00442838" w:rsidRDefault="00097E98" w:rsidP="000F163C">
            <w:pPr>
              <w:spacing w:line="360" w:lineRule="auto"/>
            </w:pPr>
          </w:p>
        </w:tc>
        <w:tc>
          <w:tcPr>
            <w:tcW w:w="724" w:type="dxa"/>
          </w:tcPr>
          <w:p w14:paraId="2073E737" w14:textId="77777777" w:rsidR="00097E98" w:rsidRPr="00442838" w:rsidRDefault="00097E98" w:rsidP="000F163C">
            <w:pPr>
              <w:spacing w:line="360" w:lineRule="auto"/>
            </w:pPr>
          </w:p>
        </w:tc>
        <w:tc>
          <w:tcPr>
            <w:tcW w:w="724" w:type="dxa"/>
          </w:tcPr>
          <w:p w14:paraId="1979DC4F" w14:textId="77777777" w:rsidR="00097E98" w:rsidRPr="00442838" w:rsidRDefault="00097E98" w:rsidP="000F163C">
            <w:pPr>
              <w:spacing w:line="360" w:lineRule="auto"/>
            </w:pPr>
          </w:p>
        </w:tc>
        <w:tc>
          <w:tcPr>
            <w:tcW w:w="1976" w:type="dxa"/>
          </w:tcPr>
          <w:p w14:paraId="7305866E" w14:textId="77777777" w:rsidR="00097E98" w:rsidRPr="00442838" w:rsidRDefault="00097E98" w:rsidP="000F163C">
            <w:pPr>
              <w:spacing w:line="360" w:lineRule="auto"/>
            </w:pPr>
          </w:p>
        </w:tc>
      </w:tr>
      <w:tr w:rsidR="00097E98" w:rsidRPr="00442838" w14:paraId="6F4C0A7F" w14:textId="77777777" w:rsidTr="000F163C">
        <w:trPr>
          <w:trHeight w:val="896"/>
        </w:trPr>
        <w:tc>
          <w:tcPr>
            <w:tcW w:w="1251" w:type="dxa"/>
          </w:tcPr>
          <w:p w14:paraId="33A0518E" w14:textId="77777777" w:rsidR="00097E98" w:rsidRPr="00442838" w:rsidRDefault="00097E98" w:rsidP="000F163C">
            <w:pPr>
              <w:spacing w:line="360" w:lineRule="auto"/>
            </w:pPr>
          </w:p>
        </w:tc>
        <w:tc>
          <w:tcPr>
            <w:tcW w:w="1652" w:type="dxa"/>
          </w:tcPr>
          <w:p w14:paraId="28658E5A" w14:textId="77777777" w:rsidR="00097E98" w:rsidRPr="00442838" w:rsidRDefault="00097E98" w:rsidP="000F163C">
            <w:pPr>
              <w:spacing w:line="360" w:lineRule="auto"/>
            </w:pPr>
          </w:p>
        </w:tc>
        <w:tc>
          <w:tcPr>
            <w:tcW w:w="3719" w:type="dxa"/>
          </w:tcPr>
          <w:p w14:paraId="5B12DD66" w14:textId="77777777" w:rsidR="00097E98" w:rsidRPr="00442838" w:rsidRDefault="00097E98" w:rsidP="000F163C">
            <w:pPr>
              <w:spacing w:line="360" w:lineRule="auto"/>
            </w:pPr>
          </w:p>
        </w:tc>
        <w:tc>
          <w:tcPr>
            <w:tcW w:w="880" w:type="dxa"/>
          </w:tcPr>
          <w:p w14:paraId="7DC46F90" w14:textId="77777777" w:rsidR="00097E98" w:rsidRPr="00442838" w:rsidRDefault="00097E98" w:rsidP="000F163C">
            <w:pPr>
              <w:spacing w:line="360" w:lineRule="auto"/>
            </w:pPr>
          </w:p>
        </w:tc>
        <w:tc>
          <w:tcPr>
            <w:tcW w:w="724" w:type="dxa"/>
          </w:tcPr>
          <w:p w14:paraId="73F8DB86" w14:textId="77777777" w:rsidR="00097E98" w:rsidRPr="00442838" w:rsidRDefault="00097E98" w:rsidP="000F163C">
            <w:pPr>
              <w:spacing w:line="360" w:lineRule="auto"/>
            </w:pPr>
          </w:p>
        </w:tc>
        <w:tc>
          <w:tcPr>
            <w:tcW w:w="724" w:type="dxa"/>
          </w:tcPr>
          <w:p w14:paraId="2D0A9965" w14:textId="77777777" w:rsidR="00097E98" w:rsidRPr="00442838" w:rsidRDefault="00097E98" w:rsidP="000F163C">
            <w:pPr>
              <w:spacing w:line="360" w:lineRule="auto"/>
            </w:pPr>
          </w:p>
        </w:tc>
        <w:tc>
          <w:tcPr>
            <w:tcW w:w="1976" w:type="dxa"/>
          </w:tcPr>
          <w:p w14:paraId="0AAB78F5" w14:textId="77777777" w:rsidR="00097E98" w:rsidRPr="00442838" w:rsidRDefault="00097E98" w:rsidP="000F163C">
            <w:pPr>
              <w:spacing w:line="360" w:lineRule="auto"/>
            </w:pPr>
          </w:p>
        </w:tc>
      </w:tr>
    </w:tbl>
    <w:p w14:paraId="533B8C84" w14:textId="77777777" w:rsidR="00097E98" w:rsidRPr="00442838" w:rsidRDefault="00097E98" w:rsidP="00097E98">
      <w:pPr>
        <w:rPr>
          <w:sz w:val="24"/>
        </w:rPr>
      </w:pPr>
    </w:p>
    <w:p w14:paraId="2E8A90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2775E28" w14:textId="77777777" w:rsidTr="000F163C">
        <w:tc>
          <w:tcPr>
            <w:tcW w:w="3596" w:type="dxa"/>
          </w:tcPr>
          <w:p w14:paraId="14E2C592" w14:textId="77777777" w:rsidR="00097E98" w:rsidRPr="00442838" w:rsidRDefault="00097E98" w:rsidP="000F163C">
            <w:pPr>
              <w:rPr>
                <w:sz w:val="24"/>
              </w:rPr>
            </w:pPr>
          </w:p>
        </w:tc>
        <w:tc>
          <w:tcPr>
            <w:tcW w:w="3597" w:type="dxa"/>
          </w:tcPr>
          <w:p w14:paraId="5AC2407D" w14:textId="77777777" w:rsidR="00097E98" w:rsidRPr="00442838" w:rsidRDefault="00097E98" w:rsidP="000F163C">
            <w:pPr>
              <w:rPr>
                <w:sz w:val="24"/>
              </w:rPr>
            </w:pPr>
          </w:p>
        </w:tc>
        <w:tc>
          <w:tcPr>
            <w:tcW w:w="3597" w:type="dxa"/>
          </w:tcPr>
          <w:p w14:paraId="6930DC11" w14:textId="77777777" w:rsidR="00097E98" w:rsidRPr="00442838" w:rsidRDefault="00097E98" w:rsidP="000F163C">
            <w:pPr>
              <w:rPr>
                <w:sz w:val="24"/>
              </w:rPr>
            </w:pPr>
          </w:p>
        </w:tc>
      </w:tr>
      <w:tr w:rsidR="00097E98" w:rsidRPr="00442838" w14:paraId="0A0629E5" w14:textId="77777777" w:rsidTr="000F163C">
        <w:tc>
          <w:tcPr>
            <w:tcW w:w="3596" w:type="dxa"/>
          </w:tcPr>
          <w:p w14:paraId="0863E02E" w14:textId="77777777" w:rsidR="00097E98" w:rsidRPr="00442838" w:rsidRDefault="00097E98" w:rsidP="000F163C">
            <w:pPr>
              <w:rPr>
                <w:sz w:val="24"/>
              </w:rPr>
            </w:pPr>
          </w:p>
        </w:tc>
        <w:tc>
          <w:tcPr>
            <w:tcW w:w="3597" w:type="dxa"/>
          </w:tcPr>
          <w:p w14:paraId="7A9BE84C" w14:textId="77777777" w:rsidR="00097E98" w:rsidRPr="00442838" w:rsidRDefault="00097E98" w:rsidP="000F163C">
            <w:pPr>
              <w:rPr>
                <w:sz w:val="24"/>
              </w:rPr>
            </w:pPr>
          </w:p>
        </w:tc>
        <w:tc>
          <w:tcPr>
            <w:tcW w:w="3597" w:type="dxa"/>
          </w:tcPr>
          <w:p w14:paraId="4A2BB687" w14:textId="77777777" w:rsidR="00097E98" w:rsidRPr="00442838" w:rsidRDefault="00097E98" w:rsidP="000F163C">
            <w:pPr>
              <w:rPr>
                <w:sz w:val="24"/>
              </w:rPr>
            </w:pPr>
          </w:p>
        </w:tc>
      </w:tr>
    </w:tbl>
    <w:p w14:paraId="2981E94B" w14:textId="77777777" w:rsidR="00097E98" w:rsidRPr="00442838" w:rsidRDefault="00097E98" w:rsidP="00097E98">
      <w:pPr>
        <w:rPr>
          <w:sz w:val="24"/>
        </w:rPr>
      </w:pPr>
    </w:p>
    <w:p w14:paraId="77DFB770" w14:textId="77777777" w:rsidR="00097E98" w:rsidRPr="00442838" w:rsidRDefault="00097E98" w:rsidP="00097E98">
      <w:pPr>
        <w:rPr>
          <w:sz w:val="24"/>
        </w:rPr>
      </w:pPr>
      <w:r w:rsidRPr="00442838">
        <w:rPr>
          <w:sz w:val="24"/>
        </w:rPr>
        <w:t>Sprites:</w:t>
      </w:r>
    </w:p>
    <w:p w14:paraId="5C8D31AE" w14:textId="77777777" w:rsidR="00097E98" w:rsidRPr="00442838" w:rsidRDefault="00097E98" w:rsidP="00097E98">
      <w:pPr>
        <w:rPr>
          <w:sz w:val="24"/>
        </w:rPr>
      </w:pPr>
      <w:r w:rsidRPr="00442838">
        <w:rPr>
          <w:sz w:val="24"/>
        </w:rPr>
        <w:br w:type="page"/>
      </w:r>
    </w:p>
    <w:p w14:paraId="2FB7D2ED" w14:textId="77777777" w:rsidR="00097E98" w:rsidRPr="00442838" w:rsidRDefault="00097E98" w:rsidP="00097E98">
      <w:pPr>
        <w:rPr>
          <w:sz w:val="24"/>
        </w:rPr>
      </w:pPr>
      <w:r w:rsidRPr="00442838">
        <w:rPr>
          <w:sz w:val="24"/>
        </w:rPr>
        <w:lastRenderedPageBreak/>
        <w:t>Family Page</w:t>
      </w:r>
    </w:p>
    <w:p w14:paraId="3A23AB7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5758DC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32A76E5" w14:textId="77777777" w:rsidTr="000F163C">
        <w:trPr>
          <w:trHeight w:val="896"/>
        </w:trPr>
        <w:tc>
          <w:tcPr>
            <w:tcW w:w="1251" w:type="dxa"/>
          </w:tcPr>
          <w:p w14:paraId="09CD092D" w14:textId="77777777" w:rsidR="00097E98" w:rsidRPr="00442838" w:rsidRDefault="00097E98" w:rsidP="000F163C">
            <w:pPr>
              <w:spacing w:line="360" w:lineRule="auto"/>
            </w:pPr>
            <w:r w:rsidRPr="00442838">
              <w:t>Pokemon</w:t>
            </w:r>
          </w:p>
          <w:p w14:paraId="19E5BCD2" w14:textId="77777777" w:rsidR="00097E98" w:rsidRPr="00442838" w:rsidRDefault="00097E98" w:rsidP="000F163C">
            <w:pPr>
              <w:spacing w:line="360" w:lineRule="auto"/>
            </w:pPr>
            <w:r w:rsidRPr="00442838">
              <w:t>Name</w:t>
            </w:r>
          </w:p>
        </w:tc>
        <w:tc>
          <w:tcPr>
            <w:tcW w:w="1652" w:type="dxa"/>
          </w:tcPr>
          <w:p w14:paraId="1D8983FB" w14:textId="77777777" w:rsidR="00097E98" w:rsidRPr="00442838" w:rsidRDefault="00097E98" w:rsidP="000F163C">
            <w:pPr>
              <w:spacing w:line="360" w:lineRule="auto"/>
            </w:pPr>
            <w:r w:rsidRPr="00442838">
              <w:t>Pokemon Number</w:t>
            </w:r>
          </w:p>
        </w:tc>
        <w:tc>
          <w:tcPr>
            <w:tcW w:w="3719" w:type="dxa"/>
          </w:tcPr>
          <w:p w14:paraId="3F98F6CC" w14:textId="77777777" w:rsidR="00097E98" w:rsidRPr="00442838" w:rsidRDefault="00097E98" w:rsidP="000F163C">
            <w:pPr>
              <w:spacing w:line="360" w:lineRule="auto"/>
            </w:pPr>
            <w:r w:rsidRPr="00442838">
              <w:t>Base Stats</w:t>
            </w:r>
          </w:p>
          <w:p w14:paraId="6A40B5F1"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F90C37B" w14:textId="77777777" w:rsidR="00097E98" w:rsidRPr="00442838" w:rsidRDefault="00097E98" w:rsidP="000F163C">
            <w:pPr>
              <w:spacing w:line="360" w:lineRule="auto"/>
            </w:pPr>
            <w:r w:rsidRPr="00442838">
              <w:t>Ability</w:t>
            </w:r>
          </w:p>
        </w:tc>
        <w:tc>
          <w:tcPr>
            <w:tcW w:w="724" w:type="dxa"/>
          </w:tcPr>
          <w:p w14:paraId="7FA812DB" w14:textId="77777777" w:rsidR="00097E98" w:rsidRPr="00442838" w:rsidRDefault="00097E98" w:rsidP="000F163C">
            <w:pPr>
              <w:spacing w:line="360" w:lineRule="auto"/>
            </w:pPr>
            <w:r w:rsidRPr="00442838">
              <w:t>Type 1</w:t>
            </w:r>
          </w:p>
        </w:tc>
        <w:tc>
          <w:tcPr>
            <w:tcW w:w="724" w:type="dxa"/>
          </w:tcPr>
          <w:p w14:paraId="6DE85F35" w14:textId="77777777" w:rsidR="00097E98" w:rsidRPr="00442838" w:rsidRDefault="00097E98" w:rsidP="000F163C">
            <w:pPr>
              <w:spacing w:line="360" w:lineRule="auto"/>
            </w:pPr>
            <w:r w:rsidRPr="00442838">
              <w:t>Type 2</w:t>
            </w:r>
          </w:p>
        </w:tc>
        <w:tc>
          <w:tcPr>
            <w:tcW w:w="1976" w:type="dxa"/>
          </w:tcPr>
          <w:p w14:paraId="069953A4" w14:textId="77777777" w:rsidR="00097E98" w:rsidRPr="00442838" w:rsidRDefault="00097E98" w:rsidP="000F163C">
            <w:pPr>
              <w:spacing w:line="360" w:lineRule="auto"/>
            </w:pPr>
            <w:r w:rsidRPr="00442838">
              <w:t>Evolution</w:t>
            </w:r>
          </w:p>
        </w:tc>
      </w:tr>
      <w:tr w:rsidR="00097E98" w:rsidRPr="00442838" w14:paraId="2848973F" w14:textId="77777777" w:rsidTr="000F163C">
        <w:trPr>
          <w:trHeight w:val="454"/>
        </w:trPr>
        <w:tc>
          <w:tcPr>
            <w:tcW w:w="1251" w:type="dxa"/>
          </w:tcPr>
          <w:p w14:paraId="4F20117F" w14:textId="77777777" w:rsidR="00097E98" w:rsidRPr="00442838" w:rsidRDefault="00097E98" w:rsidP="000F163C">
            <w:pPr>
              <w:spacing w:line="360" w:lineRule="auto"/>
            </w:pPr>
          </w:p>
        </w:tc>
        <w:tc>
          <w:tcPr>
            <w:tcW w:w="1652" w:type="dxa"/>
          </w:tcPr>
          <w:p w14:paraId="1C4C1AF7" w14:textId="77777777" w:rsidR="00097E98" w:rsidRPr="00442838" w:rsidRDefault="00097E98" w:rsidP="000F163C">
            <w:pPr>
              <w:spacing w:line="360" w:lineRule="auto"/>
            </w:pPr>
          </w:p>
        </w:tc>
        <w:tc>
          <w:tcPr>
            <w:tcW w:w="3719" w:type="dxa"/>
          </w:tcPr>
          <w:p w14:paraId="2EB349CD" w14:textId="77777777" w:rsidR="00097E98" w:rsidRPr="00442838" w:rsidRDefault="00097E98" w:rsidP="000F163C">
            <w:pPr>
              <w:spacing w:line="360" w:lineRule="auto"/>
            </w:pPr>
          </w:p>
        </w:tc>
        <w:tc>
          <w:tcPr>
            <w:tcW w:w="880" w:type="dxa"/>
          </w:tcPr>
          <w:p w14:paraId="2F230FAC" w14:textId="77777777" w:rsidR="00097E98" w:rsidRPr="00442838" w:rsidRDefault="00097E98" w:rsidP="000F163C">
            <w:pPr>
              <w:spacing w:line="360" w:lineRule="auto"/>
            </w:pPr>
          </w:p>
        </w:tc>
        <w:tc>
          <w:tcPr>
            <w:tcW w:w="724" w:type="dxa"/>
          </w:tcPr>
          <w:p w14:paraId="6F1CF6EC" w14:textId="77777777" w:rsidR="00097E98" w:rsidRPr="00442838" w:rsidRDefault="00097E98" w:rsidP="000F163C">
            <w:pPr>
              <w:spacing w:line="360" w:lineRule="auto"/>
            </w:pPr>
          </w:p>
        </w:tc>
        <w:tc>
          <w:tcPr>
            <w:tcW w:w="724" w:type="dxa"/>
          </w:tcPr>
          <w:p w14:paraId="4539B9D7" w14:textId="77777777" w:rsidR="00097E98" w:rsidRPr="00442838" w:rsidRDefault="00097E98" w:rsidP="000F163C">
            <w:pPr>
              <w:spacing w:line="360" w:lineRule="auto"/>
            </w:pPr>
          </w:p>
        </w:tc>
        <w:tc>
          <w:tcPr>
            <w:tcW w:w="1976" w:type="dxa"/>
          </w:tcPr>
          <w:p w14:paraId="529B3B8E" w14:textId="77777777" w:rsidR="00097E98" w:rsidRPr="00442838" w:rsidRDefault="00097E98" w:rsidP="000F163C">
            <w:pPr>
              <w:spacing w:line="360" w:lineRule="auto"/>
            </w:pPr>
          </w:p>
        </w:tc>
      </w:tr>
      <w:tr w:rsidR="00097E98" w:rsidRPr="00442838" w14:paraId="0F744095" w14:textId="77777777" w:rsidTr="000F163C">
        <w:trPr>
          <w:trHeight w:val="441"/>
        </w:trPr>
        <w:tc>
          <w:tcPr>
            <w:tcW w:w="1251" w:type="dxa"/>
          </w:tcPr>
          <w:p w14:paraId="03DF0B81" w14:textId="77777777" w:rsidR="00097E98" w:rsidRPr="00442838" w:rsidRDefault="00097E98" w:rsidP="000F163C">
            <w:pPr>
              <w:spacing w:line="360" w:lineRule="auto"/>
            </w:pPr>
          </w:p>
        </w:tc>
        <w:tc>
          <w:tcPr>
            <w:tcW w:w="1652" w:type="dxa"/>
          </w:tcPr>
          <w:p w14:paraId="1EC90F82" w14:textId="77777777" w:rsidR="00097E98" w:rsidRPr="00442838" w:rsidRDefault="00097E98" w:rsidP="000F163C">
            <w:pPr>
              <w:spacing w:line="360" w:lineRule="auto"/>
            </w:pPr>
          </w:p>
        </w:tc>
        <w:tc>
          <w:tcPr>
            <w:tcW w:w="3719" w:type="dxa"/>
          </w:tcPr>
          <w:p w14:paraId="2264B82F" w14:textId="77777777" w:rsidR="00097E98" w:rsidRPr="00442838" w:rsidRDefault="00097E98" w:rsidP="000F163C">
            <w:pPr>
              <w:spacing w:line="360" w:lineRule="auto"/>
            </w:pPr>
          </w:p>
        </w:tc>
        <w:tc>
          <w:tcPr>
            <w:tcW w:w="880" w:type="dxa"/>
          </w:tcPr>
          <w:p w14:paraId="0CFAA145" w14:textId="77777777" w:rsidR="00097E98" w:rsidRPr="00442838" w:rsidRDefault="00097E98" w:rsidP="000F163C">
            <w:pPr>
              <w:spacing w:line="360" w:lineRule="auto"/>
            </w:pPr>
          </w:p>
        </w:tc>
        <w:tc>
          <w:tcPr>
            <w:tcW w:w="724" w:type="dxa"/>
          </w:tcPr>
          <w:p w14:paraId="06097E68" w14:textId="77777777" w:rsidR="00097E98" w:rsidRPr="00442838" w:rsidRDefault="00097E98" w:rsidP="000F163C">
            <w:pPr>
              <w:spacing w:line="360" w:lineRule="auto"/>
            </w:pPr>
          </w:p>
        </w:tc>
        <w:tc>
          <w:tcPr>
            <w:tcW w:w="724" w:type="dxa"/>
          </w:tcPr>
          <w:p w14:paraId="354300F2" w14:textId="77777777" w:rsidR="00097E98" w:rsidRPr="00442838" w:rsidRDefault="00097E98" w:rsidP="000F163C">
            <w:pPr>
              <w:spacing w:line="360" w:lineRule="auto"/>
            </w:pPr>
          </w:p>
        </w:tc>
        <w:tc>
          <w:tcPr>
            <w:tcW w:w="1976" w:type="dxa"/>
          </w:tcPr>
          <w:p w14:paraId="66882159" w14:textId="77777777" w:rsidR="00097E98" w:rsidRPr="00442838" w:rsidRDefault="00097E98" w:rsidP="000F163C">
            <w:pPr>
              <w:spacing w:line="360" w:lineRule="auto"/>
            </w:pPr>
          </w:p>
        </w:tc>
      </w:tr>
      <w:tr w:rsidR="00097E98" w:rsidRPr="00442838" w14:paraId="5A80CABC" w14:textId="77777777" w:rsidTr="000F163C">
        <w:trPr>
          <w:trHeight w:val="441"/>
        </w:trPr>
        <w:tc>
          <w:tcPr>
            <w:tcW w:w="1251" w:type="dxa"/>
          </w:tcPr>
          <w:p w14:paraId="79DE4128" w14:textId="77777777" w:rsidR="00097E98" w:rsidRPr="00442838" w:rsidRDefault="00097E98" w:rsidP="000F163C">
            <w:pPr>
              <w:spacing w:line="360" w:lineRule="auto"/>
            </w:pPr>
          </w:p>
        </w:tc>
        <w:tc>
          <w:tcPr>
            <w:tcW w:w="1652" w:type="dxa"/>
          </w:tcPr>
          <w:p w14:paraId="5E76A21A" w14:textId="77777777" w:rsidR="00097E98" w:rsidRPr="00442838" w:rsidRDefault="00097E98" w:rsidP="000F163C">
            <w:pPr>
              <w:spacing w:line="360" w:lineRule="auto"/>
            </w:pPr>
          </w:p>
        </w:tc>
        <w:tc>
          <w:tcPr>
            <w:tcW w:w="3719" w:type="dxa"/>
          </w:tcPr>
          <w:p w14:paraId="0835A1FB" w14:textId="77777777" w:rsidR="00097E98" w:rsidRPr="00442838" w:rsidRDefault="00097E98" w:rsidP="000F163C">
            <w:pPr>
              <w:spacing w:line="360" w:lineRule="auto"/>
            </w:pPr>
          </w:p>
        </w:tc>
        <w:tc>
          <w:tcPr>
            <w:tcW w:w="880" w:type="dxa"/>
          </w:tcPr>
          <w:p w14:paraId="0C93C831" w14:textId="77777777" w:rsidR="00097E98" w:rsidRPr="00442838" w:rsidRDefault="00097E98" w:rsidP="000F163C">
            <w:pPr>
              <w:spacing w:line="360" w:lineRule="auto"/>
            </w:pPr>
          </w:p>
        </w:tc>
        <w:tc>
          <w:tcPr>
            <w:tcW w:w="724" w:type="dxa"/>
          </w:tcPr>
          <w:p w14:paraId="1C73C782" w14:textId="77777777" w:rsidR="00097E98" w:rsidRPr="00442838" w:rsidRDefault="00097E98" w:rsidP="000F163C">
            <w:pPr>
              <w:spacing w:line="360" w:lineRule="auto"/>
            </w:pPr>
          </w:p>
        </w:tc>
        <w:tc>
          <w:tcPr>
            <w:tcW w:w="724" w:type="dxa"/>
          </w:tcPr>
          <w:p w14:paraId="20B9998D" w14:textId="77777777" w:rsidR="00097E98" w:rsidRPr="00442838" w:rsidRDefault="00097E98" w:rsidP="000F163C">
            <w:pPr>
              <w:spacing w:line="360" w:lineRule="auto"/>
            </w:pPr>
          </w:p>
        </w:tc>
        <w:tc>
          <w:tcPr>
            <w:tcW w:w="1976" w:type="dxa"/>
          </w:tcPr>
          <w:p w14:paraId="0B44691A" w14:textId="77777777" w:rsidR="00097E98" w:rsidRPr="00442838" w:rsidRDefault="00097E98" w:rsidP="000F163C">
            <w:pPr>
              <w:spacing w:line="360" w:lineRule="auto"/>
            </w:pPr>
          </w:p>
        </w:tc>
      </w:tr>
      <w:tr w:rsidR="00097E98" w:rsidRPr="00442838" w14:paraId="60F375AE" w14:textId="77777777" w:rsidTr="000F163C">
        <w:trPr>
          <w:trHeight w:val="896"/>
        </w:trPr>
        <w:tc>
          <w:tcPr>
            <w:tcW w:w="1251" w:type="dxa"/>
          </w:tcPr>
          <w:p w14:paraId="19EE624B" w14:textId="77777777" w:rsidR="00097E98" w:rsidRPr="00442838" w:rsidRDefault="00097E98" w:rsidP="000F163C">
            <w:pPr>
              <w:spacing w:line="360" w:lineRule="auto"/>
            </w:pPr>
          </w:p>
        </w:tc>
        <w:tc>
          <w:tcPr>
            <w:tcW w:w="1652" w:type="dxa"/>
          </w:tcPr>
          <w:p w14:paraId="693DA279" w14:textId="77777777" w:rsidR="00097E98" w:rsidRPr="00442838" w:rsidRDefault="00097E98" w:rsidP="000F163C">
            <w:pPr>
              <w:spacing w:line="360" w:lineRule="auto"/>
            </w:pPr>
          </w:p>
        </w:tc>
        <w:tc>
          <w:tcPr>
            <w:tcW w:w="3719" w:type="dxa"/>
          </w:tcPr>
          <w:p w14:paraId="7C8EE3E1" w14:textId="77777777" w:rsidR="00097E98" w:rsidRPr="00442838" w:rsidRDefault="00097E98" w:rsidP="000F163C">
            <w:pPr>
              <w:spacing w:line="360" w:lineRule="auto"/>
            </w:pPr>
          </w:p>
        </w:tc>
        <w:tc>
          <w:tcPr>
            <w:tcW w:w="880" w:type="dxa"/>
          </w:tcPr>
          <w:p w14:paraId="10C92C79" w14:textId="77777777" w:rsidR="00097E98" w:rsidRPr="00442838" w:rsidRDefault="00097E98" w:rsidP="000F163C">
            <w:pPr>
              <w:spacing w:line="360" w:lineRule="auto"/>
            </w:pPr>
          </w:p>
        </w:tc>
        <w:tc>
          <w:tcPr>
            <w:tcW w:w="724" w:type="dxa"/>
          </w:tcPr>
          <w:p w14:paraId="10BBC9A5" w14:textId="77777777" w:rsidR="00097E98" w:rsidRPr="00442838" w:rsidRDefault="00097E98" w:rsidP="000F163C">
            <w:pPr>
              <w:spacing w:line="360" w:lineRule="auto"/>
            </w:pPr>
          </w:p>
        </w:tc>
        <w:tc>
          <w:tcPr>
            <w:tcW w:w="724" w:type="dxa"/>
          </w:tcPr>
          <w:p w14:paraId="0F336E73" w14:textId="77777777" w:rsidR="00097E98" w:rsidRPr="00442838" w:rsidRDefault="00097E98" w:rsidP="000F163C">
            <w:pPr>
              <w:spacing w:line="360" w:lineRule="auto"/>
            </w:pPr>
          </w:p>
        </w:tc>
        <w:tc>
          <w:tcPr>
            <w:tcW w:w="1976" w:type="dxa"/>
          </w:tcPr>
          <w:p w14:paraId="4320EB66" w14:textId="77777777" w:rsidR="00097E98" w:rsidRPr="00442838" w:rsidRDefault="00097E98" w:rsidP="000F163C">
            <w:pPr>
              <w:spacing w:line="360" w:lineRule="auto"/>
            </w:pPr>
          </w:p>
        </w:tc>
      </w:tr>
    </w:tbl>
    <w:p w14:paraId="76F674F1" w14:textId="77777777" w:rsidR="00097E98" w:rsidRPr="00442838" w:rsidRDefault="00097E98" w:rsidP="00097E98">
      <w:pPr>
        <w:rPr>
          <w:sz w:val="24"/>
        </w:rPr>
      </w:pPr>
    </w:p>
    <w:p w14:paraId="67F12E7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D800ED7" w14:textId="77777777" w:rsidTr="000F163C">
        <w:tc>
          <w:tcPr>
            <w:tcW w:w="3596" w:type="dxa"/>
          </w:tcPr>
          <w:p w14:paraId="2A919C2C" w14:textId="77777777" w:rsidR="00097E98" w:rsidRPr="00442838" w:rsidRDefault="00097E98" w:rsidP="000F163C">
            <w:pPr>
              <w:rPr>
                <w:sz w:val="24"/>
              </w:rPr>
            </w:pPr>
          </w:p>
        </w:tc>
        <w:tc>
          <w:tcPr>
            <w:tcW w:w="3597" w:type="dxa"/>
          </w:tcPr>
          <w:p w14:paraId="2F211C40" w14:textId="77777777" w:rsidR="00097E98" w:rsidRPr="00442838" w:rsidRDefault="00097E98" w:rsidP="000F163C">
            <w:pPr>
              <w:rPr>
                <w:sz w:val="24"/>
              </w:rPr>
            </w:pPr>
          </w:p>
        </w:tc>
        <w:tc>
          <w:tcPr>
            <w:tcW w:w="3597" w:type="dxa"/>
          </w:tcPr>
          <w:p w14:paraId="24459C0B" w14:textId="77777777" w:rsidR="00097E98" w:rsidRPr="00442838" w:rsidRDefault="00097E98" w:rsidP="000F163C">
            <w:pPr>
              <w:rPr>
                <w:sz w:val="24"/>
              </w:rPr>
            </w:pPr>
          </w:p>
        </w:tc>
      </w:tr>
      <w:tr w:rsidR="00097E98" w:rsidRPr="00442838" w14:paraId="38359E9C" w14:textId="77777777" w:rsidTr="000F163C">
        <w:tc>
          <w:tcPr>
            <w:tcW w:w="3596" w:type="dxa"/>
          </w:tcPr>
          <w:p w14:paraId="54C61476" w14:textId="77777777" w:rsidR="00097E98" w:rsidRPr="00442838" w:rsidRDefault="00097E98" w:rsidP="000F163C">
            <w:pPr>
              <w:rPr>
                <w:sz w:val="24"/>
              </w:rPr>
            </w:pPr>
          </w:p>
        </w:tc>
        <w:tc>
          <w:tcPr>
            <w:tcW w:w="3597" w:type="dxa"/>
          </w:tcPr>
          <w:p w14:paraId="4E0BE236" w14:textId="77777777" w:rsidR="00097E98" w:rsidRPr="00442838" w:rsidRDefault="00097E98" w:rsidP="000F163C">
            <w:pPr>
              <w:rPr>
                <w:sz w:val="24"/>
              </w:rPr>
            </w:pPr>
          </w:p>
        </w:tc>
        <w:tc>
          <w:tcPr>
            <w:tcW w:w="3597" w:type="dxa"/>
          </w:tcPr>
          <w:p w14:paraId="38F2084F" w14:textId="77777777" w:rsidR="00097E98" w:rsidRPr="00442838" w:rsidRDefault="00097E98" w:rsidP="000F163C">
            <w:pPr>
              <w:rPr>
                <w:sz w:val="24"/>
              </w:rPr>
            </w:pPr>
          </w:p>
        </w:tc>
      </w:tr>
    </w:tbl>
    <w:p w14:paraId="7C128D53" w14:textId="77777777" w:rsidR="00097E98" w:rsidRPr="00442838" w:rsidRDefault="00097E98" w:rsidP="00097E98">
      <w:pPr>
        <w:rPr>
          <w:sz w:val="24"/>
        </w:rPr>
      </w:pPr>
    </w:p>
    <w:p w14:paraId="6EC4B45E" w14:textId="77777777" w:rsidR="00097E98" w:rsidRPr="00442838" w:rsidRDefault="00097E98" w:rsidP="00097E98">
      <w:pPr>
        <w:rPr>
          <w:sz w:val="24"/>
        </w:rPr>
      </w:pPr>
      <w:r w:rsidRPr="00442838">
        <w:rPr>
          <w:sz w:val="24"/>
        </w:rPr>
        <w:t>Sprites:</w:t>
      </w:r>
    </w:p>
    <w:p w14:paraId="0B4866DF" w14:textId="77777777" w:rsidR="00097E98" w:rsidRPr="00442838" w:rsidRDefault="00097E98" w:rsidP="00097E98">
      <w:pPr>
        <w:rPr>
          <w:sz w:val="24"/>
        </w:rPr>
      </w:pPr>
      <w:r w:rsidRPr="00442838">
        <w:rPr>
          <w:sz w:val="24"/>
        </w:rPr>
        <w:br w:type="page"/>
      </w:r>
    </w:p>
    <w:p w14:paraId="739F4210" w14:textId="77777777" w:rsidR="00097E98" w:rsidRPr="00442838" w:rsidRDefault="00097E98" w:rsidP="00097E98">
      <w:pPr>
        <w:rPr>
          <w:sz w:val="24"/>
        </w:rPr>
      </w:pPr>
      <w:r w:rsidRPr="00442838">
        <w:rPr>
          <w:sz w:val="24"/>
        </w:rPr>
        <w:lastRenderedPageBreak/>
        <w:t>Family Page</w:t>
      </w:r>
    </w:p>
    <w:p w14:paraId="3FB663D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20E4A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1496547" w14:textId="77777777" w:rsidTr="000F163C">
        <w:trPr>
          <w:trHeight w:val="896"/>
        </w:trPr>
        <w:tc>
          <w:tcPr>
            <w:tcW w:w="1251" w:type="dxa"/>
          </w:tcPr>
          <w:p w14:paraId="2FF1BC2E" w14:textId="77777777" w:rsidR="00097E98" w:rsidRPr="00442838" w:rsidRDefault="00097E98" w:rsidP="000F163C">
            <w:pPr>
              <w:spacing w:line="360" w:lineRule="auto"/>
            </w:pPr>
            <w:r w:rsidRPr="00442838">
              <w:t>Pokemon</w:t>
            </w:r>
          </w:p>
          <w:p w14:paraId="67CD09CC" w14:textId="77777777" w:rsidR="00097E98" w:rsidRPr="00442838" w:rsidRDefault="00097E98" w:rsidP="000F163C">
            <w:pPr>
              <w:spacing w:line="360" w:lineRule="auto"/>
            </w:pPr>
            <w:r w:rsidRPr="00442838">
              <w:t>Name</w:t>
            </w:r>
          </w:p>
        </w:tc>
        <w:tc>
          <w:tcPr>
            <w:tcW w:w="1652" w:type="dxa"/>
          </w:tcPr>
          <w:p w14:paraId="3FFDD630" w14:textId="77777777" w:rsidR="00097E98" w:rsidRPr="00442838" w:rsidRDefault="00097E98" w:rsidP="000F163C">
            <w:pPr>
              <w:spacing w:line="360" w:lineRule="auto"/>
            </w:pPr>
            <w:r w:rsidRPr="00442838">
              <w:t>Pokemon Number</w:t>
            </w:r>
          </w:p>
        </w:tc>
        <w:tc>
          <w:tcPr>
            <w:tcW w:w="3719" w:type="dxa"/>
          </w:tcPr>
          <w:p w14:paraId="080ECBAE" w14:textId="77777777" w:rsidR="00097E98" w:rsidRPr="00442838" w:rsidRDefault="00097E98" w:rsidP="000F163C">
            <w:pPr>
              <w:spacing w:line="360" w:lineRule="auto"/>
            </w:pPr>
            <w:r w:rsidRPr="00442838">
              <w:t>Base Stats</w:t>
            </w:r>
          </w:p>
          <w:p w14:paraId="3AA8765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BD03D1E" w14:textId="77777777" w:rsidR="00097E98" w:rsidRPr="00442838" w:rsidRDefault="00097E98" w:rsidP="000F163C">
            <w:pPr>
              <w:spacing w:line="360" w:lineRule="auto"/>
            </w:pPr>
            <w:r w:rsidRPr="00442838">
              <w:t>Ability</w:t>
            </w:r>
          </w:p>
        </w:tc>
        <w:tc>
          <w:tcPr>
            <w:tcW w:w="724" w:type="dxa"/>
          </w:tcPr>
          <w:p w14:paraId="2EC5A87A" w14:textId="77777777" w:rsidR="00097E98" w:rsidRPr="00442838" w:rsidRDefault="00097E98" w:rsidP="000F163C">
            <w:pPr>
              <w:spacing w:line="360" w:lineRule="auto"/>
            </w:pPr>
            <w:r w:rsidRPr="00442838">
              <w:t>Type 1</w:t>
            </w:r>
          </w:p>
        </w:tc>
        <w:tc>
          <w:tcPr>
            <w:tcW w:w="724" w:type="dxa"/>
          </w:tcPr>
          <w:p w14:paraId="6FDD1E78" w14:textId="77777777" w:rsidR="00097E98" w:rsidRPr="00442838" w:rsidRDefault="00097E98" w:rsidP="000F163C">
            <w:pPr>
              <w:spacing w:line="360" w:lineRule="auto"/>
            </w:pPr>
            <w:r w:rsidRPr="00442838">
              <w:t>Type 2</w:t>
            </w:r>
          </w:p>
        </w:tc>
        <w:tc>
          <w:tcPr>
            <w:tcW w:w="1976" w:type="dxa"/>
          </w:tcPr>
          <w:p w14:paraId="10E6CCBF" w14:textId="77777777" w:rsidR="00097E98" w:rsidRPr="00442838" w:rsidRDefault="00097E98" w:rsidP="000F163C">
            <w:pPr>
              <w:spacing w:line="360" w:lineRule="auto"/>
            </w:pPr>
            <w:r w:rsidRPr="00442838">
              <w:t>Evolution</w:t>
            </w:r>
          </w:p>
        </w:tc>
      </w:tr>
      <w:tr w:rsidR="00097E98" w:rsidRPr="00442838" w14:paraId="0B3E3CF1" w14:textId="77777777" w:rsidTr="000F163C">
        <w:trPr>
          <w:trHeight w:val="454"/>
        </w:trPr>
        <w:tc>
          <w:tcPr>
            <w:tcW w:w="1251" w:type="dxa"/>
          </w:tcPr>
          <w:p w14:paraId="77BEF682" w14:textId="77777777" w:rsidR="00097E98" w:rsidRPr="00442838" w:rsidRDefault="00097E98" w:rsidP="000F163C">
            <w:pPr>
              <w:spacing w:line="360" w:lineRule="auto"/>
            </w:pPr>
          </w:p>
        </w:tc>
        <w:tc>
          <w:tcPr>
            <w:tcW w:w="1652" w:type="dxa"/>
          </w:tcPr>
          <w:p w14:paraId="7403CF63" w14:textId="77777777" w:rsidR="00097E98" w:rsidRPr="00442838" w:rsidRDefault="00097E98" w:rsidP="000F163C">
            <w:pPr>
              <w:spacing w:line="360" w:lineRule="auto"/>
            </w:pPr>
          </w:p>
        </w:tc>
        <w:tc>
          <w:tcPr>
            <w:tcW w:w="3719" w:type="dxa"/>
          </w:tcPr>
          <w:p w14:paraId="5137FF93" w14:textId="77777777" w:rsidR="00097E98" w:rsidRPr="00442838" w:rsidRDefault="00097E98" w:rsidP="000F163C">
            <w:pPr>
              <w:spacing w:line="360" w:lineRule="auto"/>
            </w:pPr>
          </w:p>
        </w:tc>
        <w:tc>
          <w:tcPr>
            <w:tcW w:w="880" w:type="dxa"/>
          </w:tcPr>
          <w:p w14:paraId="6C5498EB" w14:textId="77777777" w:rsidR="00097E98" w:rsidRPr="00442838" w:rsidRDefault="00097E98" w:rsidP="000F163C">
            <w:pPr>
              <w:spacing w:line="360" w:lineRule="auto"/>
            </w:pPr>
          </w:p>
        </w:tc>
        <w:tc>
          <w:tcPr>
            <w:tcW w:w="724" w:type="dxa"/>
          </w:tcPr>
          <w:p w14:paraId="047B6C81" w14:textId="77777777" w:rsidR="00097E98" w:rsidRPr="00442838" w:rsidRDefault="00097E98" w:rsidP="000F163C">
            <w:pPr>
              <w:spacing w:line="360" w:lineRule="auto"/>
            </w:pPr>
          </w:p>
        </w:tc>
        <w:tc>
          <w:tcPr>
            <w:tcW w:w="724" w:type="dxa"/>
          </w:tcPr>
          <w:p w14:paraId="0DFE5188" w14:textId="77777777" w:rsidR="00097E98" w:rsidRPr="00442838" w:rsidRDefault="00097E98" w:rsidP="000F163C">
            <w:pPr>
              <w:spacing w:line="360" w:lineRule="auto"/>
            </w:pPr>
          </w:p>
        </w:tc>
        <w:tc>
          <w:tcPr>
            <w:tcW w:w="1976" w:type="dxa"/>
          </w:tcPr>
          <w:p w14:paraId="708A7883" w14:textId="77777777" w:rsidR="00097E98" w:rsidRPr="00442838" w:rsidRDefault="00097E98" w:rsidP="000F163C">
            <w:pPr>
              <w:spacing w:line="360" w:lineRule="auto"/>
            </w:pPr>
          </w:p>
        </w:tc>
      </w:tr>
      <w:tr w:rsidR="00097E98" w:rsidRPr="00442838" w14:paraId="77D0C585" w14:textId="77777777" w:rsidTr="000F163C">
        <w:trPr>
          <w:trHeight w:val="441"/>
        </w:trPr>
        <w:tc>
          <w:tcPr>
            <w:tcW w:w="1251" w:type="dxa"/>
          </w:tcPr>
          <w:p w14:paraId="6DB4AD0F" w14:textId="77777777" w:rsidR="00097E98" w:rsidRPr="00442838" w:rsidRDefault="00097E98" w:rsidP="000F163C">
            <w:pPr>
              <w:spacing w:line="360" w:lineRule="auto"/>
            </w:pPr>
          </w:p>
        </w:tc>
        <w:tc>
          <w:tcPr>
            <w:tcW w:w="1652" w:type="dxa"/>
          </w:tcPr>
          <w:p w14:paraId="47600B8A" w14:textId="77777777" w:rsidR="00097E98" w:rsidRPr="00442838" w:rsidRDefault="00097E98" w:rsidP="000F163C">
            <w:pPr>
              <w:spacing w:line="360" w:lineRule="auto"/>
            </w:pPr>
          </w:p>
        </w:tc>
        <w:tc>
          <w:tcPr>
            <w:tcW w:w="3719" w:type="dxa"/>
          </w:tcPr>
          <w:p w14:paraId="4AA786F9" w14:textId="77777777" w:rsidR="00097E98" w:rsidRPr="00442838" w:rsidRDefault="00097E98" w:rsidP="000F163C">
            <w:pPr>
              <w:spacing w:line="360" w:lineRule="auto"/>
            </w:pPr>
          </w:p>
        </w:tc>
        <w:tc>
          <w:tcPr>
            <w:tcW w:w="880" w:type="dxa"/>
          </w:tcPr>
          <w:p w14:paraId="17F1D022" w14:textId="77777777" w:rsidR="00097E98" w:rsidRPr="00442838" w:rsidRDefault="00097E98" w:rsidP="000F163C">
            <w:pPr>
              <w:spacing w:line="360" w:lineRule="auto"/>
            </w:pPr>
          </w:p>
        </w:tc>
        <w:tc>
          <w:tcPr>
            <w:tcW w:w="724" w:type="dxa"/>
          </w:tcPr>
          <w:p w14:paraId="32CA5B61" w14:textId="77777777" w:rsidR="00097E98" w:rsidRPr="00442838" w:rsidRDefault="00097E98" w:rsidP="000F163C">
            <w:pPr>
              <w:spacing w:line="360" w:lineRule="auto"/>
            </w:pPr>
          </w:p>
        </w:tc>
        <w:tc>
          <w:tcPr>
            <w:tcW w:w="724" w:type="dxa"/>
          </w:tcPr>
          <w:p w14:paraId="18206677" w14:textId="77777777" w:rsidR="00097E98" w:rsidRPr="00442838" w:rsidRDefault="00097E98" w:rsidP="000F163C">
            <w:pPr>
              <w:spacing w:line="360" w:lineRule="auto"/>
            </w:pPr>
          </w:p>
        </w:tc>
        <w:tc>
          <w:tcPr>
            <w:tcW w:w="1976" w:type="dxa"/>
          </w:tcPr>
          <w:p w14:paraId="2E07AEFC" w14:textId="77777777" w:rsidR="00097E98" w:rsidRPr="00442838" w:rsidRDefault="00097E98" w:rsidP="000F163C">
            <w:pPr>
              <w:spacing w:line="360" w:lineRule="auto"/>
            </w:pPr>
          </w:p>
        </w:tc>
      </w:tr>
      <w:tr w:rsidR="00097E98" w:rsidRPr="00442838" w14:paraId="56D2295A" w14:textId="77777777" w:rsidTr="000F163C">
        <w:trPr>
          <w:trHeight w:val="441"/>
        </w:trPr>
        <w:tc>
          <w:tcPr>
            <w:tcW w:w="1251" w:type="dxa"/>
          </w:tcPr>
          <w:p w14:paraId="1F368690" w14:textId="77777777" w:rsidR="00097E98" w:rsidRPr="00442838" w:rsidRDefault="00097E98" w:rsidP="000F163C">
            <w:pPr>
              <w:spacing w:line="360" w:lineRule="auto"/>
            </w:pPr>
          </w:p>
        </w:tc>
        <w:tc>
          <w:tcPr>
            <w:tcW w:w="1652" w:type="dxa"/>
          </w:tcPr>
          <w:p w14:paraId="09D516E9" w14:textId="77777777" w:rsidR="00097E98" w:rsidRPr="00442838" w:rsidRDefault="00097E98" w:rsidP="000F163C">
            <w:pPr>
              <w:spacing w:line="360" w:lineRule="auto"/>
            </w:pPr>
          </w:p>
        </w:tc>
        <w:tc>
          <w:tcPr>
            <w:tcW w:w="3719" w:type="dxa"/>
          </w:tcPr>
          <w:p w14:paraId="4EDC9EE4" w14:textId="77777777" w:rsidR="00097E98" w:rsidRPr="00442838" w:rsidRDefault="00097E98" w:rsidP="000F163C">
            <w:pPr>
              <w:spacing w:line="360" w:lineRule="auto"/>
            </w:pPr>
          </w:p>
        </w:tc>
        <w:tc>
          <w:tcPr>
            <w:tcW w:w="880" w:type="dxa"/>
          </w:tcPr>
          <w:p w14:paraId="00C87E27" w14:textId="77777777" w:rsidR="00097E98" w:rsidRPr="00442838" w:rsidRDefault="00097E98" w:rsidP="000F163C">
            <w:pPr>
              <w:spacing w:line="360" w:lineRule="auto"/>
            </w:pPr>
          </w:p>
        </w:tc>
        <w:tc>
          <w:tcPr>
            <w:tcW w:w="724" w:type="dxa"/>
          </w:tcPr>
          <w:p w14:paraId="269C522C" w14:textId="77777777" w:rsidR="00097E98" w:rsidRPr="00442838" w:rsidRDefault="00097E98" w:rsidP="000F163C">
            <w:pPr>
              <w:spacing w:line="360" w:lineRule="auto"/>
            </w:pPr>
          </w:p>
        </w:tc>
        <w:tc>
          <w:tcPr>
            <w:tcW w:w="724" w:type="dxa"/>
          </w:tcPr>
          <w:p w14:paraId="560917B5" w14:textId="77777777" w:rsidR="00097E98" w:rsidRPr="00442838" w:rsidRDefault="00097E98" w:rsidP="000F163C">
            <w:pPr>
              <w:spacing w:line="360" w:lineRule="auto"/>
            </w:pPr>
          </w:p>
        </w:tc>
        <w:tc>
          <w:tcPr>
            <w:tcW w:w="1976" w:type="dxa"/>
          </w:tcPr>
          <w:p w14:paraId="35DF6929" w14:textId="77777777" w:rsidR="00097E98" w:rsidRPr="00442838" w:rsidRDefault="00097E98" w:rsidP="000F163C">
            <w:pPr>
              <w:spacing w:line="360" w:lineRule="auto"/>
            </w:pPr>
          </w:p>
        </w:tc>
      </w:tr>
      <w:tr w:rsidR="00097E98" w:rsidRPr="00442838" w14:paraId="1ECC3ACB" w14:textId="77777777" w:rsidTr="000F163C">
        <w:trPr>
          <w:trHeight w:val="896"/>
        </w:trPr>
        <w:tc>
          <w:tcPr>
            <w:tcW w:w="1251" w:type="dxa"/>
          </w:tcPr>
          <w:p w14:paraId="57894B45" w14:textId="77777777" w:rsidR="00097E98" w:rsidRPr="00442838" w:rsidRDefault="00097E98" w:rsidP="000F163C">
            <w:pPr>
              <w:spacing w:line="360" w:lineRule="auto"/>
            </w:pPr>
          </w:p>
        </w:tc>
        <w:tc>
          <w:tcPr>
            <w:tcW w:w="1652" w:type="dxa"/>
          </w:tcPr>
          <w:p w14:paraId="49196D48" w14:textId="77777777" w:rsidR="00097E98" w:rsidRPr="00442838" w:rsidRDefault="00097E98" w:rsidP="000F163C">
            <w:pPr>
              <w:spacing w:line="360" w:lineRule="auto"/>
            </w:pPr>
          </w:p>
        </w:tc>
        <w:tc>
          <w:tcPr>
            <w:tcW w:w="3719" w:type="dxa"/>
          </w:tcPr>
          <w:p w14:paraId="6F824D7A" w14:textId="77777777" w:rsidR="00097E98" w:rsidRPr="00442838" w:rsidRDefault="00097E98" w:rsidP="000F163C">
            <w:pPr>
              <w:spacing w:line="360" w:lineRule="auto"/>
            </w:pPr>
          </w:p>
        </w:tc>
        <w:tc>
          <w:tcPr>
            <w:tcW w:w="880" w:type="dxa"/>
          </w:tcPr>
          <w:p w14:paraId="74E337DB" w14:textId="77777777" w:rsidR="00097E98" w:rsidRPr="00442838" w:rsidRDefault="00097E98" w:rsidP="000F163C">
            <w:pPr>
              <w:spacing w:line="360" w:lineRule="auto"/>
            </w:pPr>
          </w:p>
        </w:tc>
        <w:tc>
          <w:tcPr>
            <w:tcW w:w="724" w:type="dxa"/>
          </w:tcPr>
          <w:p w14:paraId="4BE2B42F" w14:textId="77777777" w:rsidR="00097E98" w:rsidRPr="00442838" w:rsidRDefault="00097E98" w:rsidP="000F163C">
            <w:pPr>
              <w:spacing w:line="360" w:lineRule="auto"/>
            </w:pPr>
          </w:p>
        </w:tc>
        <w:tc>
          <w:tcPr>
            <w:tcW w:w="724" w:type="dxa"/>
          </w:tcPr>
          <w:p w14:paraId="53275101" w14:textId="77777777" w:rsidR="00097E98" w:rsidRPr="00442838" w:rsidRDefault="00097E98" w:rsidP="000F163C">
            <w:pPr>
              <w:spacing w:line="360" w:lineRule="auto"/>
            </w:pPr>
          </w:p>
        </w:tc>
        <w:tc>
          <w:tcPr>
            <w:tcW w:w="1976" w:type="dxa"/>
          </w:tcPr>
          <w:p w14:paraId="265B7CB7" w14:textId="77777777" w:rsidR="00097E98" w:rsidRPr="00442838" w:rsidRDefault="00097E98" w:rsidP="000F163C">
            <w:pPr>
              <w:spacing w:line="360" w:lineRule="auto"/>
            </w:pPr>
          </w:p>
        </w:tc>
      </w:tr>
    </w:tbl>
    <w:p w14:paraId="1BF84E12" w14:textId="77777777" w:rsidR="00097E98" w:rsidRPr="00442838" w:rsidRDefault="00097E98" w:rsidP="00097E98">
      <w:pPr>
        <w:rPr>
          <w:sz w:val="24"/>
        </w:rPr>
      </w:pPr>
    </w:p>
    <w:p w14:paraId="1FD7D79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D001C1" w14:textId="77777777" w:rsidTr="000F163C">
        <w:tc>
          <w:tcPr>
            <w:tcW w:w="3596" w:type="dxa"/>
          </w:tcPr>
          <w:p w14:paraId="36768789" w14:textId="77777777" w:rsidR="00097E98" w:rsidRPr="00442838" w:rsidRDefault="00097E98" w:rsidP="000F163C">
            <w:pPr>
              <w:rPr>
                <w:sz w:val="24"/>
              </w:rPr>
            </w:pPr>
          </w:p>
        </w:tc>
        <w:tc>
          <w:tcPr>
            <w:tcW w:w="3597" w:type="dxa"/>
          </w:tcPr>
          <w:p w14:paraId="7C3A57C6" w14:textId="77777777" w:rsidR="00097E98" w:rsidRPr="00442838" w:rsidRDefault="00097E98" w:rsidP="000F163C">
            <w:pPr>
              <w:rPr>
                <w:sz w:val="24"/>
              </w:rPr>
            </w:pPr>
          </w:p>
        </w:tc>
        <w:tc>
          <w:tcPr>
            <w:tcW w:w="3597" w:type="dxa"/>
          </w:tcPr>
          <w:p w14:paraId="6546524B" w14:textId="77777777" w:rsidR="00097E98" w:rsidRPr="00442838" w:rsidRDefault="00097E98" w:rsidP="000F163C">
            <w:pPr>
              <w:rPr>
                <w:sz w:val="24"/>
              </w:rPr>
            </w:pPr>
          </w:p>
        </w:tc>
      </w:tr>
      <w:tr w:rsidR="00097E98" w:rsidRPr="00442838" w14:paraId="5A49B88A" w14:textId="77777777" w:rsidTr="000F163C">
        <w:tc>
          <w:tcPr>
            <w:tcW w:w="3596" w:type="dxa"/>
          </w:tcPr>
          <w:p w14:paraId="27E02248" w14:textId="77777777" w:rsidR="00097E98" w:rsidRPr="00442838" w:rsidRDefault="00097E98" w:rsidP="000F163C">
            <w:pPr>
              <w:rPr>
                <w:sz w:val="24"/>
              </w:rPr>
            </w:pPr>
          </w:p>
        </w:tc>
        <w:tc>
          <w:tcPr>
            <w:tcW w:w="3597" w:type="dxa"/>
          </w:tcPr>
          <w:p w14:paraId="5C8FDD7A" w14:textId="77777777" w:rsidR="00097E98" w:rsidRPr="00442838" w:rsidRDefault="00097E98" w:rsidP="000F163C">
            <w:pPr>
              <w:rPr>
                <w:sz w:val="24"/>
              </w:rPr>
            </w:pPr>
          </w:p>
        </w:tc>
        <w:tc>
          <w:tcPr>
            <w:tcW w:w="3597" w:type="dxa"/>
          </w:tcPr>
          <w:p w14:paraId="16306970" w14:textId="77777777" w:rsidR="00097E98" w:rsidRPr="00442838" w:rsidRDefault="00097E98" w:rsidP="000F163C">
            <w:pPr>
              <w:rPr>
                <w:sz w:val="24"/>
              </w:rPr>
            </w:pPr>
          </w:p>
        </w:tc>
      </w:tr>
    </w:tbl>
    <w:p w14:paraId="59397194" w14:textId="77777777" w:rsidR="00097E98" w:rsidRPr="00442838" w:rsidRDefault="00097E98" w:rsidP="00097E98">
      <w:pPr>
        <w:rPr>
          <w:sz w:val="24"/>
        </w:rPr>
      </w:pPr>
    </w:p>
    <w:p w14:paraId="0BC726BE" w14:textId="77777777" w:rsidR="00097E98" w:rsidRPr="00442838" w:rsidRDefault="00097E98" w:rsidP="00097E98">
      <w:pPr>
        <w:rPr>
          <w:sz w:val="24"/>
        </w:rPr>
      </w:pPr>
      <w:r w:rsidRPr="00442838">
        <w:rPr>
          <w:sz w:val="24"/>
        </w:rPr>
        <w:t>Sprites:</w:t>
      </w:r>
    </w:p>
    <w:p w14:paraId="7225F0AE" w14:textId="77777777" w:rsidR="00097E98" w:rsidRPr="00442838" w:rsidRDefault="00097E98" w:rsidP="00097E98">
      <w:pPr>
        <w:rPr>
          <w:sz w:val="24"/>
        </w:rPr>
      </w:pPr>
      <w:r w:rsidRPr="00442838">
        <w:rPr>
          <w:sz w:val="24"/>
        </w:rPr>
        <w:br w:type="page"/>
      </w:r>
    </w:p>
    <w:p w14:paraId="348F431D" w14:textId="77777777" w:rsidR="00097E98" w:rsidRPr="00442838" w:rsidRDefault="00097E98" w:rsidP="00097E98">
      <w:pPr>
        <w:rPr>
          <w:sz w:val="24"/>
        </w:rPr>
      </w:pPr>
      <w:r w:rsidRPr="00442838">
        <w:rPr>
          <w:sz w:val="24"/>
        </w:rPr>
        <w:lastRenderedPageBreak/>
        <w:t>Family Page</w:t>
      </w:r>
    </w:p>
    <w:p w14:paraId="770E8BC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414F56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5A9155" w14:textId="77777777" w:rsidTr="000F163C">
        <w:trPr>
          <w:trHeight w:val="896"/>
        </w:trPr>
        <w:tc>
          <w:tcPr>
            <w:tcW w:w="1251" w:type="dxa"/>
          </w:tcPr>
          <w:p w14:paraId="331785E7" w14:textId="77777777" w:rsidR="00097E98" w:rsidRPr="00442838" w:rsidRDefault="00097E98" w:rsidP="000F163C">
            <w:pPr>
              <w:spacing w:line="360" w:lineRule="auto"/>
            </w:pPr>
            <w:r w:rsidRPr="00442838">
              <w:t>Pokemon</w:t>
            </w:r>
          </w:p>
          <w:p w14:paraId="2878B0B5" w14:textId="77777777" w:rsidR="00097E98" w:rsidRPr="00442838" w:rsidRDefault="00097E98" w:rsidP="000F163C">
            <w:pPr>
              <w:spacing w:line="360" w:lineRule="auto"/>
            </w:pPr>
            <w:r w:rsidRPr="00442838">
              <w:t>Name</w:t>
            </w:r>
          </w:p>
        </w:tc>
        <w:tc>
          <w:tcPr>
            <w:tcW w:w="1652" w:type="dxa"/>
          </w:tcPr>
          <w:p w14:paraId="391FD5AA" w14:textId="77777777" w:rsidR="00097E98" w:rsidRPr="00442838" w:rsidRDefault="00097E98" w:rsidP="000F163C">
            <w:pPr>
              <w:spacing w:line="360" w:lineRule="auto"/>
            </w:pPr>
            <w:r w:rsidRPr="00442838">
              <w:t>Pokemon Number</w:t>
            </w:r>
          </w:p>
        </w:tc>
        <w:tc>
          <w:tcPr>
            <w:tcW w:w="3719" w:type="dxa"/>
          </w:tcPr>
          <w:p w14:paraId="1554A04B" w14:textId="77777777" w:rsidR="00097E98" w:rsidRPr="00442838" w:rsidRDefault="00097E98" w:rsidP="000F163C">
            <w:pPr>
              <w:spacing w:line="360" w:lineRule="auto"/>
            </w:pPr>
            <w:r w:rsidRPr="00442838">
              <w:t>Base Stats</w:t>
            </w:r>
          </w:p>
          <w:p w14:paraId="6A96264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D4835A3" w14:textId="77777777" w:rsidR="00097E98" w:rsidRPr="00442838" w:rsidRDefault="00097E98" w:rsidP="000F163C">
            <w:pPr>
              <w:spacing w:line="360" w:lineRule="auto"/>
            </w:pPr>
            <w:r w:rsidRPr="00442838">
              <w:t>Ability</w:t>
            </w:r>
          </w:p>
        </w:tc>
        <w:tc>
          <w:tcPr>
            <w:tcW w:w="724" w:type="dxa"/>
          </w:tcPr>
          <w:p w14:paraId="763E63A3" w14:textId="77777777" w:rsidR="00097E98" w:rsidRPr="00442838" w:rsidRDefault="00097E98" w:rsidP="000F163C">
            <w:pPr>
              <w:spacing w:line="360" w:lineRule="auto"/>
            </w:pPr>
            <w:r w:rsidRPr="00442838">
              <w:t>Type 1</w:t>
            </w:r>
          </w:p>
        </w:tc>
        <w:tc>
          <w:tcPr>
            <w:tcW w:w="724" w:type="dxa"/>
          </w:tcPr>
          <w:p w14:paraId="5281519C" w14:textId="77777777" w:rsidR="00097E98" w:rsidRPr="00442838" w:rsidRDefault="00097E98" w:rsidP="000F163C">
            <w:pPr>
              <w:spacing w:line="360" w:lineRule="auto"/>
            </w:pPr>
            <w:r w:rsidRPr="00442838">
              <w:t>Type 2</w:t>
            </w:r>
          </w:p>
        </w:tc>
        <w:tc>
          <w:tcPr>
            <w:tcW w:w="1976" w:type="dxa"/>
          </w:tcPr>
          <w:p w14:paraId="4624AF01" w14:textId="77777777" w:rsidR="00097E98" w:rsidRPr="00442838" w:rsidRDefault="00097E98" w:rsidP="000F163C">
            <w:pPr>
              <w:spacing w:line="360" w:lineRule="auto"/>
            </w:pPr>
            <w:r w:rsidRPr="00442838">
              <w:t>Evolution</w:t>
            </w:r>
          </w:p>
        </w:tc>
      </w:tr>
      <w:tr w:rsidR="00097E98" w:rsidRPr="00442838" w14:paraId="3336C742" w14:textId="77777777" w:rsidTr="000F163C">
        <w:trPr>
          <w:trHeight w:val="454"/>
        </w:trPr>
        <w:tc>
          <w:tcPr>
            <w:tcW w:w="1251" w:type="dxa"/>
          </w:tcPr>
          <w:p w14:paraId="158626CC" w14:textId="77777777" w:rsidR="00097E98" w:rsidRPr="00442838" w:rsidRDefault="00097E98" w:rsidP="000F163C">
            <w:pPr>
              <w:spacing w:line="360" w:lineRule="auto"/>
            </w:pPr>
          </w:p>
        </w:tc>
        <w:tc>
          <w:tcPr>
            <w:tcW w:w="1652" w:type="dxa"/>
          </w:tcPr>
          <w:p w14:paraId="568B2D6F" w14:textId="77777777" w:rsidR="00097E98" w:rsidRPr="00442838" w:rsidRDefault="00097E98" w:rsidP="000F163C">
            <w:pPr>
              <w:spacing w:line="360" w:lineRule="auto"/>
            </w:pPr>
          </w:p>
        </w:tc>
        <w:tc>
          <w:tcPr>
            <w:tcW w:w="3719" w:type="dxa"/>
          </w:tcPr>
          <w:p w14:paraId="345AE68C" w14:textId="77777777" w:rsidR="00097E98" w:rsidRPr="00442838" w:rsidRDefault="00097E98" w:rsidP="000F163C">
            <w:pPr>
              <w:spacing w:line="360" w:lineRule="auto"/>
            </w:pPr>
          </w:p>
        </w:tc>
        <w:tc>
          <w:tcPr>
            <w:tcW w:w="880" w:type="dxa"/>
          </w:tcPr>
          <w:p w14:paraId="1E4B5FEE" w14:textId="77777777" w:rsidR="00097E98" w:rsidRPr="00442838" w:rsidRDefault="00097E98" w:rsidP="000F163C">
            <w:pPr>
              <w:spacing w:line="360" w:lineRule="auto"/>
            </w:pPr>
          </w:p>
        </w:tc>
        <w:tc>
          <w:tcPr>
            <w:tcW w:w="724" w:type="dxa"/>
          </w:tcPr>
          <w:p w14:paraId="4CABE37C" w14:textId="77777777" w:rsidR="00097E98" w:rsidRPr="00442838" w:rsidRDefault="00097E98" w:rsidP="000F163C">
            <w:pPr>
              <w:spacing w:line="360" w:lineRule="auto"/>
            </w:pPr>
          </w:p>
        </w:tc>
        <w:tc>
          <w:tcPr>
            <w:tcW w:w="724" w:type="dxa"/>
          </w:tcPr>
          <w:p w14:paraId="7942E476" w14:textId="77777777" w:rsidR="00097E98" w:rsidRPr="00442838" w:rsidRDefault="00097E98" w:rsidP="000F163C">
            <w:pPr>
              <w:spacing w:line="360" w:lineRule="auto"/>
            </w:pPr>
          </w:p>
        </w:tc>
        <w:tc>
          <w:tcPr>
            <w:tcW w:w="1976" w:type="dxa"/>
          </w:tcPr>
          <w:p w14:paraId="16436999" w14:textId="77777777" w:rsidR="00097E98" w:rsidRPr="00442838" w:rsidRDefault="00097E98" w:rsidP="000F163C">
            <w:pPr>
              <w:spacing w:line="360" w:lineRule="auto"/>
            </w:pPr>
          </w:p>
        </w:tc>
      </w:tr>
      <w:tr w:rsidR="00097E98" w:rsidRPr="00442838" w14:paraId="0CA2387F" w14:textId="77777777" w:rsidTr="000F163C">
        <w:trPr>
          <w:trHeight w:val="441"/>
        </w:trPr>
        <w:tc>
          <w:tcPr>
            <w:tcW w:w="1251" w:type="dxa"/>
          </w:tcPr>
          <w:p w14:paraId="5786FD0D" w14:textId="77777777" w:rsidR="00097E98" w:rsidRPr="00442838" w:rsidRDefault="00097E98" w:rsidP="000F163C">
            <w:pPr>
              <w:spacing w:line="360" w:lineRule="auto"/>
            </w:pPr>
          </w:p>
        </w:tc>
        <w:tc>
          <w:tcPr>
            <w:tcW w:w="1652" w:type="dxa"/>
          </w:tcPr>
          <w:p w14:paraId="70A6BFE6" w14:textId="77777777" w:rsidR="00097E98" w:rsidRPr="00442838" w:rsidRDefault="00097E98" w:rsidP="000F163C">
            <w:pPr>
              <w:spacing w:line="360" w:lineRule="auto"/>
            </w:pPr>
          </w:p>
        </w:tc>
        <w:tc>
          <w:tcPr>
            <w:tcW w:w="3719" w:type="dxa"/>
          </w:tcPr>
          <w:p w14:paraId="481CD523" w14:textId="77777777" w:rsidR="00097E98" w:rsidRPr="00442838" w:rsidRDefault="00097E98" w:rsidP="000F163C">
            <w:pPr>
              <w:spacing w:line="360" w:lineRule="auto"/>
            </w:pPr>
          </w:p>
        </w:tc>
        <w:tc>
          <w:tcPr>
            <w:tcW w:w="880" w:type="dxa"/>
          </w:tcPr>
          <w:p w14:paraId="15297FDA" w14:textId="77777777" w:rsidR="00097E98" w:rsidRPr="00442838" w:rsidRDefault="00097E98" w:rsidP="000F163C">
            <w:pPr>
              <w:spacing w:line="360" w:lineRule="auto"/>
            </w:pPr>
          </w:p>
        </w:tc>
        <w:tc>
          <w:tcPr>
            <w:tcW w:w="724" w:type="dxa"/>
          </w:tcPr>
          <w:p w14:paraId="741A8364" w14:textId="77777777" w:rsidR="00097E98" w:rsidRPr="00442838" w:rsidRDefault="00097E98" w:rsidP="000F163C">
            <w:pPr>
              <w:spacing w:line="360" w:lineRule="auto"/>
            </w:pPr>
          </w:p>
        </w:tc>
        <w:tc>
          <w:tcPr>
            <w:tcW w:w="724" w:type="dxa"/>
          </w:tcPr>
          <w:p w14:paraId="382F922F" w14:textId="77777777" w:rsidR="00097E98" w:rsidRPr="00442838" w:rsidRDefault="00097E98" w:rsidP="000F163C">
            <w:pPr>
              <w:spacing w:line="360" w:lineRule="auto"/>
            </w:pPr>
          </w:p>
        </w:tc>
        <w:tc>
          <w:tcPr>
            <w:tcW w:w="1976" w:type="dxa"/>
          </w:tcPr>
          <w:p w14:paraId="1407DC7C" w14:textId="77777777" w:rsidR="00097E98" w:rsidRPr="00442838" w:rsidRDefault="00097E98" w:rsidP="000F163C">
            <w:pPr>
              <w:spacing w:line="360" w:lineRule="auto"/>
            </w:pPr>
          </w:p>
        </w:tc>
      </w:tr>
      <w:tr w:rsidR="00097E98" w:rsidRPr="00442838" w14:paraId="3276D9E0" w14:textId="77777777" w:rsidTr="000F163C">
        <w:trPr>
          <w:trHeight w:val="441"/>
        </w:trPr>
        <w:tc>
          <w:tcPr>
            <w:tcW w:w="1251" w:type="dxa"/>
          </w:tcPr>
          <w:p w14:paraId="465E237F" w14:textId="77777777" w:rsidR="00097E98" w:rsidRPr="00442838" w:rsidRDefault="00097E98" w:rsidP="000F163C">
            <w:pPr>
              <w:spacing w:line="360" w:lineRule="auto"/>
            </w:pPr>
          </w:p>
        </w:tc>
        <w:tc>
          <w:tcPr>
            <w:tcW w:w="1652" w:type="dxa"/>
          </w:tcPr>
          <w:p w14:paraId="2484A44B" w14:textId="77777777" w:rsidR="00097E98" w:rsidRPr="00442838" w:rsidRDefault="00097E98" w:rsidP="000F163C">
            <w:pPr>
              <w:spacing w:line="360" w:lineRule="auto"/>
            </w:pPr>
          </w:p>
        </w:tc>
        <w:tc>
          <w:tcPr>
            <w:tcW w:w="3719" w:type="dxa"/>
          </w:tcPr>
          <w:p w14:paraId="0F9F8CF8" w14:textId="77777777" w:rsidR="00097E98" w:rsidRPr="00442838" w:rsidRDefault="00097E98" w:rsidP="000F163C">
            <w:pPr>
              <w:spacing w:line="360" w:lineRule="auto"/>
            </w:pPr>
          </w:p>
        </w:tc>
        <w:tc>
          <w:tcPr>
            <w:tcW w:w="880" w:type="dxa"/>
          </w:tcPr>
          <w:p w14:paraId="76EFB0A6" w14:textId="77777777" w:rsidR="00097E98" w:rsidRPr="00442838" w:rsidRDefault="00097E98" w:rsidP="000F163C">
            <w:pPr>
              <w:spacing w:line="360" w:lineRule="auto"/>
            </w:pPr>
          </w:p>
        </w:tc>
        <w:tc>
          <w:tcPr>
            <w:tcW w:w="724" w:type="dxa"/>
          </w:tcPr>
          <w:p w14:paraId="6458D719" w14:textId="77777777" w:rsidR="00097E98" w:rsidRPr="00442838" w:rsidRDefault="00097E98" w:rsidP="000F163C">
            <w:pPr>
              <w:spacing w:line="360" w:lineRule="auto"/>
            </w:pPr>
          </w:p>
        </w:tc>
        <w:tc>
          <w:tcPr>
            <w:tcW w:w="724" w:type="dxa"/>
          </w:tcPr>
          <w:p w14:paraId="3F40D198" w14:textId="77777777" w:rsidR="00097E98" w:rsidRPr="00442838" w:rsidRDefault="00097E98" w:rsidP="000F163C">
            <w:pPr>
              <w:spacing w:line="360" w:lineRule="auto"/>
            </w:pPr>
          </w:p>
        </w:tc>
        <w:tc>
          <w:tcPr>
            <w:tcW w:w="1976" w:type="dxa"/>
          </w:tcPr>
          <w:p w14:paraId="34B58332" w14:textId="77777777" w:rsidR="00097E98" w:rsidRPr="00442838" w:rsidRDefault="00097E98" w:rsidP="000F163C">
            <w:pPr>
              <w:spacing w:line="360" w:lineRule="auto"/>
            </w:pPr>
          </w:p>
        </w:tc>
      </w:tr>
      <w:tr w:rsidR="00097E98" w:rsidRPr="00442838" w14:paraId="6483C910" w14:textId="77777777" w:rsidTr="000F163C">
        <w:trPr>
          <w:trHeight w:val="896"/>
        </w:trPr>
        <w:tc>
          <w:tcPr>
            <w:tcW w:w="1251" w:type="dxa"/>
          </w:tcPr>
          <w:p w14:paraId="14912F82" w14:textId="77777777" w:rsidR="00097E98" w:rsidRPr="00442838" w:rsidRDefault="00097E98" w:rsidP="000F163C">
            <w:pPr>
              <w:spacing w:line="360" w:lineRule="auto"/>
            </w:pPr>
          </w:p>
        </w:tc>
        <w:tc>
          <w:tcPr>
            <w:tcW w:w="1652" w:type="dxa"/>
          </w:tcPr>
          <w:p w14:paraId="20D84C7F" w14:textId="77777777" w:rsidR="00097E98" w:rsidRPr="00442838" w:rsidRDefault="00097E98" w:rsidP="000F163C">
            <w:pPr>
              <w:spacing w:line="360" w:lineRule="auto"/>
            </w:pPr>
          </w:p>
        </w:tc>
        <w:tc>
          <w:tcPr>
            <w:tcW w:w="3719" w:type="dxa"/>
          </w:tcPr>
          <w:p w14:paraId="24FB5571" w14:textId="77777777" w:rsidR="00097E98" w:rsidRPr="00442838" w:rsidRDefault="00097E98" w:rsidP="000F163C">
            <w:pPr>
              <w:spacing w:line="360" w:lineRule="auto"/>
            </w:pPr>
          </w:p>
        </w:tc>
        <w:tc>
          <w:tcPr>
            <w:tcW w:w="880" w:type="dxa"/>
          </w:tcPr>
          <w:p w14:paraId="59099775" w14:textId="77777777" w:rsidR="00097E98" w:rsidRPr="00442838" w:rsidRDefault="00097E98" w:rsidP="000F163C">
            <w:pPr>
              <w:spacing w:line="360" w:lineRule="auto"/>
            </w:pPr>
          </w:p>
        </w:tc>
        <w:tc>
          <w:tcPr>
            <w:tcW w:w="724" w:type="dxa"/>
          </w:tcPr>
          <w:p w14:paraId="60044150" w14:textId="77777777" w:rsidR="00097E98" w:rsidRPr="00442838" w:rsidRDefault="00097E98" w:rsidP="000F163C">
            <w:pPr>
              <w:spacing w:line="360" w:lineRule="auto"/>
            </w:pPr>
          </w:p>
        </w:tc>
        <w:tc>
          <w:tcPr>
            <w:tcW w:w="724" w:type="dxa"/>
          </w:tcPr>
          <w:p w14:paraId="1E4A83CA" w14:textId="77777777" w:rsidR="00097E98" w:rsidRPr="00442838" w:rsidRDefault="00097E98" w:rsidP="000F163C">
            <w:pPr>
              <w:spacing w:line="360" w:lineRule="auto"/>
            </w:pPr>
          </w:p>
        </w:tc>
        <w:tc>
          <w:tcPr>
            <w:tcW w:w="1976" w:type="dxa"/>
          </w:tcPr>
          <w:p w14:paraId="2BAE9B2D" w14:textId="77777777" w:rsidR="00097E98" w:rsidRPr="00442838" w:rsidRDefault="00097E98" w:rsidP="000F163C">
            <w:pPr>
              <w:spacing w:line="360" w:lineRule="auto"/>
            </w:pPr>
          </w:p>
        </w:tc>
      </w:tr>
    </w:tbl>
    <w:p w14:paraId="2EC5621A" w14:textId="77777777" w:rsidR="00097E98" w:rsidRPr="00442838" w:rsidRDefault="00097E98" w:rsidP="00097E98">
      <w:pPr>
        <w:rPr>
          <w:sz w:val="24"/>
        </w:rPr>
      </w:pPr>
    </w:p>
    <w:p w14:paraId="6551398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E8BDB6" w14:textId="77777777" w:rsidTr="000F163C">
        <w:tc>
          <w:tcPr>
            <w:tcW w:w="3596" w:type="dxa"/>
          </w:tcPr>
          <w:p w14:paraId="78184E06" w14:textId="77777777" w:rsidR="00097E98" w:rsidRPr="00442838" w:rsidRDefault="00097E98" w:rsidP="000F163C">
            <w:pPr>
              <w:rPr>
                <w:sz w:val="24"/>
              </w:rPr>
            </w:pPr>
          </w:p>
        </w:tc>
        <w:tc>
          <w:tcPr>
            <w:tcW w:w="3597" w:type="dxa"/>
          </w:tcPr>
          <w:p w14:paraId="57762A8C" w14:textId="77777777" w:rsidR="00097E98" w:rsidRPr="00442838" w:rsidRDefault="00097E98" w:rsidP="000F163C">
            <w:pPr>
              <w:rPr>
                <w:sz w:val="24"/>
              </w:rPr>
            </w:pPr>
          </w:p>
        </w:tc>
        <w:tc>
          <w:tcPr>
            <w:tcW w:w="3597" w:type="dxa"/>
          </w:tcPr>
          <w:p w14:paraId="6B4B2C20" w14:textId="77777777" w:rsidR="00097E98" w:rsidRPr="00442838" w:rsidRDefault="00097E98" w:rsidP="000F163C">
            <w:pPr>
              <w:rPr>
                <w:sz w:val="24"/>
              </w:rPr>
            </w:pPr>
          </w:p>
        </w:tc>
      </w:tr>
      <w:tr w:rsidR="00097E98" w:rsidRPr="00442838" w14:paraId="19742BF7" w14:textId="77777777" w:rsidTr="000F163C">
        <w:tc>
          <w:tcPr>
            <w:tcW w:w="3596" w:type="dxa"/>
          </w:tcPr>
          <w:p w14:paraId="24C2D326" w14:textId="77777777" w:rsidR="00097E98" w:rsidRPr="00442838" w:rsidRDefault="00097E98" w:rsidP="000F163C">
            <w:pPr>
              <w:rPr>
                <w:sz w:val="24"/>
              </w:rPr>
            </w:pPr>
          </w:p>
        </w:tc>
        <w:tc>
          <w:tcPr>
            <w:tcW w:w="3597" w:type="dxa"/>
          </w:tcPr>
          <w:p w14:paraId="612B1F16" w14:textId="77777777" w:rsidR="00097E98" w:rsidRPr="00442838" w:rsidRDefault="00097E98" w:rsidP="000F163C">
            <w:pPr>
              <w:rPr>
                <w:sz w:val="24"/>
              </w:rPr>
            </w:pPr>
          </w:p>
        </w:tc>
        <w:tc>
          <w:tcPr>
            <w:tcW w:w="3597" w:type="dxa"/>
          </w:tcPr>
          <w:p w14:paraId="4E54775E" w14:textId="77777777" w:rsidR="00097E98" w:rsidRPr="00442838" w:rsidRDefault="00097E98" w:rsidP="000F163C">
            <w:pPr>
              <w:rPr>
                <w:sz w:val="24"/>
              </w:rPr>
            </w:pPr>
          </w:p>
        </w:tc>
      </w:tr>
    </w:tbl>
    <w:p w14:paraId="18C75BE7" w14:textId="77777777" w:rsidR="00097E98" w:rsidRPr="00442838" w:rsidRDefault="00097E98" w:rsidP="00097E98">
      <w:pPr>
        <w:rPr>
          <w:sz w:val="24"/>
        </w:rPr>
      </w:pPr>
    </w:p>
    <w:p w14:paraId="331D7719" w14:textId="77777777" w:rsidR="00097E98" w:rsidRPr="00442838" w:rsidRDefault="00097E98" w:rsidP="00097E98">
      <w:pPr>
        <w:rPr>
          <w:sz w:val="24"/>
        </w:rPr>
      </w:pPr>
      <w:r w:rsidRPr="00442838">
        <w:rPr>
          <w:sz w:val="24"/>
        </w:rPr>
        <w:t>Sprites:</w:t>
      </w:r>
    </w:p>
    <w:p w14:paraId="0C6ECD2E" w14:textId="77777777" w:rsidR="00097E98" w:rsidRPr="00442838" w:rsidRDefault="00097E98" w:rsidP="00097E98">
      <w:pPr>
        <w:rPr>
          <w:sz w:val="24"/>
        </w:rPr>
      </w:pPr>
      <w:r w:rsidRPr="00442838">
        <w:rPr>
          <w:sz w:val="24"/>
        </w:rPr>
        <w:br w:type="page"/>
      </w:r>
    </w:p>
    <w:p w14:paraId="11C2220C" w14:textId="77777777" w:rsidR="00097E98" w:rsidRPr="00442838" w:rsidRDefault="00097E98" w:rsidP="00097E98">
      <w:pPr>
        <w:rPr>
          <w:sz w:val="24"/>
        </w:rPr>
      </w:pPr>
      <w:r w:rsidRPr="00442838">
        <w:rPr>
          <w:sz w:val="24"/>
        </w:rPr>
        <w:lastRenderedPageBreak/>
        <w:t>Family Page</w:t>
      </w:r>
    </w:p>
    <w:p w14:paraId="5FA0F30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978CF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CFB374" w14:textId="77777777" w:rsidTr="000F163C">
        <w:trPr>
          <w:trHeight w:val="896"/>
        </w:trPr>
        <w:tc>
          <w:tcPr>
            <w:tcW w:w="1251" w:type="dxa"/>
          </w:tcPr>
          <w:p w14:paraId="1D078F2A" w14:textId="77777777" w:rsidR="00097E98" w:rsidRPr="00442838" w:rsidRDefault="00097E98" w:rsidP="000F163C">
            <w:pPr>
              <w:spacing w:line="360" w:lineRule="auto"/>
            </w:pPr>
            <w:r w:rsidRPr="00442838">
              <w:t>Pokemon</w:t>
            </w:r>
          </w:p>
          <w:p w14:paraId="460BF0E9" w14:textId="77777777" w:rsidR="00097E98" w:rsidRPr="00442838" w:rsidRDefault="00097E98" w:rsidP="000F163C">
            <w:pPr>
              <w:spacing w:line="360" w:lineRule="auto"/>
            </w:pPr>
            <w:r w:rsidRPr="00442838">
              <w:t>Name</w:t>
            </w:r>
          </w:p>
        </w:tc>
        <w:tc>
          <w:tcPr>
            <w:tcW w:w="1652" w:type="dxa"/>
          </w:tcPr>
          <w:p w14:paraId="5325EC64" w14:textId="77777777" w:rsidR="00097E98" w:rsidRPr="00442838" w:rsidRDefault="00097E98" w:rsidP="000F163C">
            <w:pPr>
              <w:spacing w:line="360" w:lineRule="auto"/>
            </w:pPr>
            <w:r w:rsidRPr="00442838">
              <w:t>Pokemon Number</w:t>
            </w:r>
          </w:p>
        </w:tc>
        <w:tc>
          <w:tcPr>
            <w:tcW w:w="3719" w:type="dxa"/>
          </w:tcPr>
          <w:p w14:paraId="70EA98AF" w14:textId="77777777" w:rsidR="00097E98" w:rsidRPr="00442838" w:rsidRDefault="00097E98" w:rsidP="000F163C">
            <w:pPr>
              <w:spacing w:line="360" w:lineRule="auto"/>
            </w:pPr>
            <w:r w:rsidRPr="00442838">
              <w:t>Base Stats</w:t>
            </w:r>
          </w:p>
          <w:p w14:paraId="72F0620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AEE0C34" w14:textId="77777777" w:rsidR="00097E98" w:rsidRPr="00442838" w:rsidRDefault="00097E98" w:rsidP="000F163C">
            <w:pPr>
              <w:spacing w:line="360" w:lineRule="auto"/>
            </w:pPr>
            <w:r w:rsidRPr="00442838">
              <w:t>Ability</w:t>
            </w:r>
          </w:p>
        </w:tc>
        <w:tc>
          <w:tcPr>
            <w:tcW w:w="724" w:type="dxa"/>
          </w:tcPr>
          <w:p w14:paraId="6956D006" w14:textId="77777777" w:rsidR="00097E98" w:rsidRPr="00442838" w:rsidRDefault="00097E98" w:rsidP="000F163C">
            <w:pPr>
              <w:spacing w:line="360" w:lineRule="auto"/>
            </w:pPr>
            <w:r w:rsidRPr="00442838">
              <w:t>Type 1</w:t>
            </w:r>
          </w:p>
        </w:tc>
        <w:tc>
          <w:tcPr>
            <w:tcW w:w="724" w:type="dxa"/>
          </w:tcPr>
          <w:p w14:paraId="42776BAB" w14:textId="77777777" w:rsidR="00097E98" w:rsidRPr="00442838" w:rsidRDefault="00097E98" w:rsidP="000F163C">
            <w:pPr>
              <w:spacing w:line="360" w:lineRule="auto"/>
            </w:pPr>
            <w:r w:rsidRPr="00442838">
              <w:t>Type 2</w:t>
            </w:r>
          </w:p>
        </w:tc>
        <w:tc>
          <w:tcPr>
            <w:tcW w:w="1976" w:type="dxa"/>
          </w:tcPr>
          <w:p w14:paraId="7A6A51C4" w14:textId="77777777" w:rsidR="00097E98" w:rsidRPr="00442838" w:rsidRDefault="00097E98" w:rsidP="000F163C">
            <w:pPr>
              <w:spacing w:line="360" w:lineRule="auto"/>
            </w:pPr>
            <w:r w:rsidRPr="00442838">
              <w:t>Evolution</w:t>
            </w:r>
          </w:p>
        </w:tc>
      </w:tr>
      <w:tr w:rsidR="00097E98" w:rsidRPr="00442838" w14:paraId="14435886" w14:textId="77777777" w:rsidTr="000F163C">
        <w:trPr>
          <w:trHeight w:val="454"/>
        </w:trPr>
        <w:tc>
          <w:tcPr>
            <w:tcW w:w="1251" w:type="dxa"/>
          </w:tcPr>
          <w:p w14:paraId="4A244EAB" w14:textId="77777777" w:rsidR="00097E98" w:rsidRPr="00442838" w:rsidRDefault="00097E98" w:rsidP="000F163C">
            <w:pPr>
              <w:spacing w:line="360" w:lineRule="auto"/>
            </w:pPr>
          </w:p>
        </w:tc>
        <w:tc>
          <w:tcPr>
            <w:tcW w:w="1652" w:type="dxa"/>
          </w:tcPr>
          <w:p w14:paraId="6DEAD4AE" w14:textId="77777777" w:rsidR="00097E98" w:rsidRPr="00442838" w:rsidRDefault="00097E98" w:rsidP="000F163C">
            <w:pPr>
              <w:spacing w:line="360" w:lineRule="auto"/>
            </w:pPr>
          </w:p>
        </w:tc>
        <w:tc>
          <w:tcPr>
            <w:tcW w:w="3719" w:type="dxa"/>
          </w:tcPr>
          <w:p w14:paraId="64EDF9E4" w14:textId="77777777" w:rsidR="00097E98" w:rsidRPr="00442838" w:rsidRDefault="00097E98" w:rsidP="000F163C">
            <w:pPr>
              <w:spacing w:line="360" w:lineRule="auto"/>
            </w:pPr>
          </w:p>
        </w:tc>
        <w:tc>
          <w:tcPr>
            <w:tcW w:w="880" w:type="dxa"/>
          </w:tcPr>
          <w:p w14:paraId="18988236" w14:textId="77777777" w:rsidR="00097E98" w:rsidRPr="00442838" w:rsidRDefault="00097E98" w:rsidP="000F163C">
            <w:pPr>
              <w:spacing w:line="360" w:lineRule="auto"/>
            </w:pPr>
          </w:p>
        </w:tc>
        <w:tc>
          <w:tcPr>
            <w:tcW w:w="724" w:type="dxa"/>
          </w:tcPr>
          <w:p w14:paraId="2DC8180D" w14:textId="77777777" w:rsidR="00097E98" w:rsidRPr="00442838" w:rsidRDefault="00097E98" w:rsidP="000F163C">
            <w:pPr>
              <w:spacing w:line="360" w:lineRule="auto"/>
            </w:pPr>
          </w:p>
        </w:tc>
        <w:tc>
          <w:tcPr>
            <w:tcW w:w="724" w:type="dxa"/>
          </w:tcPr>
          <w:p w14:paraId="704F7AAB" w14:textId="77777777" w:rsidR="00097E98" w:rsidRPr="00442838" w:rsidRDefault="00097E98" w:rsidP="000F163C">
            <w:pPr>
              <w:spacing w:line="360" w:lineRule="auto"/>
            </w:pPr>
          </w:p>
        </w:tc>
        <w:tc>
          <w:tcPr>
            <w:tcW w:w="1976" w:type="dxa"/>
          </w:tcPr>
          <w:p w14:paraId="3421EB0E" w14:textId="77777777" w:rsidR="00097E98" w:rsidRPr="00442838" w:rsidRDefault="00097E98" w:rsidP="000F163C">
            <w:pPr>
              <w:spacing w:line="360" w:lineRule="auto"/>
            </w:pPr>
          </w:p>
        </w:tc>
      </w:tr>
      <w:tr w:rsidR="00097E98" w:rsidRPr="00442838" w14:paraId="3E81ED7B" w14:textId="77777777" w:rsidTr="000F163C">
        <w:trPr>
          <w:trHeight w:val="441"/>
        </w:trPr>
        <w:tc>
          <w:tcPr>
            <w:tcW w:w="1251" w:type="dxa"/>
          </w:tcPr>
          <w:p w14:paraId="76A7B763" w14:textId="77777777" w:rsidR="00097E98" w:rsidRPr="00442838" w:rsidRDefault="00097E98" w:rsidP="000F163C">
            <w:pPr>
              <w:spacing w:line="360" w:lineRule="auto"/>
            </w:pPr>
          </w:p>
        </w:tc>
        <w:tc>
          <w:tcPr>
            <w:tcW w:w="1652" w:type="dxa"/>
          </w:tcPr>
          <w:p w14:paraId="1B333F56" w14:textId="77777777" w:rsidR="00097E98" w:rsidRPr="00442838" w:rsidRDefault="00097E98" w:rsidP="000F163C">
            <w:pPr>
              <w:spacing w:line="360" w:lineRule="auto"/>
            </w:pPr>
          </w:p>
        </w:tc>
        <w:tc>
          <w:tcPr>
            <w:tcW w:w="3719" w:type="dxa"/>
          </w:tcPr>
          <w:p w14:paraId="18118F26" w14:textId="77777777" w:rsidR="00097E98" w:rsidRPr="00442838" w:rsidRDefault="00097E98" w:rsidP="000F163C">
            <w:pPr>
              <w:spacing w:line="360" w:lineRule="auto"/>
            </w:pPr>
          </w:p>
        </w:tc>
        <w:tc>
          <w:tcPr>
            <w:tcW w:w="880" w:type="dxa"/>
          </w:tcPr>
          <w:p w14:paraId="74AD7487" w14:textId="77777777" w:rsidR="00097E98" w:rsidRPr="00442838" w:rsidRDefault="00097E98" w:rsidP="000F163C">
            <w:pPr>
              <w:spacing w:line="360" w:lineRule="auto"/>
            </w:pPr>
          </w:p>
        </w:tc>
        <w:tc>
          <w:tcPr>
            <w:tcW w:w="724" w:type="dxa"/>
          </w:tcPr>
          <w:p w14:paraId="3D5C4313" w14:textId="77777777" w:rsidR="00097E98" w:rsidRPr="00442838" w:rsidRDefault="00097E98" w:rsidP="000F163C">
            <w:pPr>
              <w:spacing w:line="360" w:lineRule="auto"/>
            </w:pPr>
          </w:p>
        </w:tc>
        <w:tc>
          <w:tcPr>
            <w:tcW w:w="724" w:type="dxa"/>
          </w:tcPr>
          <w:p w14:paraId="1785F643" w14:textId="77777777" w:rsidR="00097E98" w:rsidRPr="00442838" w:rsidRDefault="00097E98" w:rsidP="000F163C">
            <w:pPr>
              <w:spacing w:line="360" w:lineRule="auto"/>
            </w:pPr>
          </w:p>
        </w:tc>
        <w:tc>
          <w:tcPr>
            <w:tcW w:w="1976" w:type="dxa"/>
          </w:tcPr>
          <w:p w14:paraId="09453153" w14:textId="77777777" w:rsidR="00097E98" w:rsidRPr="00442838" w:rsidRDefault="00097E98" w:rsidP="000F163C">
            <w:pPr>
              <w:spacing w:line="360" w:lineRule="auto"/>
            </w:pPr>
          </w:p>
        </w:tc>
      </w:tr>
      <w:tr w:rsidR="00097E98" w:rsidRPr="00442838" w14:paraId="15C7ECE9" w14:textId="77777777" w:rsidTr="000F163C">
        <w:trPr>
          <w:trHeight w:val="441"/>
        </w:trPr>
        <w:tc>
          <w:tcPr>
            <w:tcW w:w="1251" w:type="dxa"/>
          </w:tcPr>
          <w:p w14:paraId="19806798" w14:textId="77777777" w:rsidR="00097E98" w:rsidRPr="00442838" w:rsidRDefault="00097E98" w:rsidP="000F163C">
            <w:pPr>
              <w:spacing w:line="360" w:lineRule="auto"/>
            </w:pPr>
          </w:p>
        </w:tc>
        <w:tc>
          <w:tcPr>
            <w:tcW w:w="1652" w:type="dxa"/>
          </w:tcPr>
          <w:p w14:paraId="6E12F8E0" w14:textId="77777777" w:rsidR="00097E98" w:rsidRPr="00442838" w:rsidRDefault="00097E98" w:rsidP="000F163C">
            <w:pPr>
              <w:spacing w:line="360" w:lineRule="auto"/>
            </w:pPr>
          </w:p>
        </w:tc>
        <w:tc>
          <w:tcPr>
            <w:tcW w:w="3719" w:type="dxa"/>
          </w:tcPr>
          <w:p w14:paraId="68E28E3A" w14:textId="77777777" w:rsidR="00097E98" w:rsidRPr="00442838" w:rsidRDefault="00097E98" w:rsidP="000F163C">
            <w:pPr>
              <w:spacing w:line="360" w:lineRule="auto"/>
            </w:pPr>
          </w:p>
        </w:tc>
        <w:tc>
          <w:tcPr>
            <w:tcW w:w="880" w:type="dxa"/>
          </w:tcPr>
          <w:p w14:paraId="567733CA" w14:textId="77777777" w:rsidR="00097E98" w:rsidRPr="00442838" w:rsidRDefault="00097E98" w:rsidP="000F163C">
            <w:pPr>
              <w:spacing w:line="360" w:lineRule="auto"/>
            </w:pPr>
          </w:p>
        </w:tc>
        <w:tc>
          <w:tcPr>
            <w:tcW w:w="724" w:type="dxa"/>
          </w:tcPr>
          <w:p w14:paraId="360ABBBA" w14:textId="77777777" w:rsidR="00097E98" w:rsidRPr="00442838" w:rsidRDefault="00097E98" w:rsidP="000F163C">
            <w:pPr>
              <w:spacing w:line="360" w:lineRule="auto"/>
            </w:pPr>
          </w:p>
        </w:tc>
        <w:tc>
          <w:tcPr>
            <w:tcW w:w="724" w:type="dxa"/>
          </w:tcPr>
          <w:p w14:paraId="54D0A543" w14:textId="77777777" w:rsidR="00097E98" w:rsidRPr="00442838" w:rsidRDefault="00097E98" w:rsidP="000F163C">
            <w:pPr>
              <w:spacing w:line="360" w:lineRule="auto"/>
            </w:pPr>
          </w:p>
        </w:tc>
        <w:tc>
          <w:tcPr>
            <w:tcW w:w="1976" w:type="dxa"/>
          </w:tcPr>
          <w:p w14:paraId="6360DB3F" w14:textId="77777777" w:rsidR="00097E98" w:rsidRPr="00442838" w:rsidRDefault="00097E98" w:rsidP="000F163C">
            <w:pPr>
              <w:spacing w:line="360" w:lineRule="auto"/>
            </w:pPr>
          </w:p>
        </w:tc>
      </w:tr>
      <w:tr w:rsidR="00097E98" w:rsidRPr="00442838" w14:paraId="318C426D" w14:textId="77777777" w:rsidTr="000F163C">
        <w:trPr>
          <w:trHeight w:val="896"/>
        </w:trPr>
        <w:tc>
          <w:tcPr>
            <w:tcW w:w="1251" w:type="dxa"/>
          </w:tcPr>
          <w:p w14:paraId="31D86523" w14:textId="77777777" w:rsidR="00097E98" w:rsidRPr="00442838" w:rsidRDefault="00097E98" w:rsidP="000F163C">
            <w:pPr>
              <w:spacing w:line="360" w:lineRule="auto"/>
            </w:pPr>
          </w:p>
        </w:tc>
        <w:tc>
          <w:tcPr>
            <w:tcW w:w="1652" w:type="dxa"/>
          </w:tcPr>
          <w:p w14:paraId="55ACB5EC" w14:textId="77777777" w:rsidR="00097E98" w:rsidRPr="00442838" w:rsidRDefault="00097E98" w:rsidP="000F163C">
            <w:pPr>
              <w:spacing w:line="360" w:lineRule="auto"/>
            </w:pPr>
          </w:p>
        </w:tc>
        <w:tc>
          <w:tcPr>
            <w:tcW w:w="3719" w:type="dxa"/>
          </w:tcPr>
          <w:p w14:paraId="5DCC0024" w14:textId="77777777" w:rsidR="00097E98" w:rsidRPr="00442838" w:rsidRDefault="00097E98" w:rsidP="000F163C">
            <w:pPr>
              <w:spacing w:line="360" w:lineRule="auto"/>
            </w:pPr>
          </w:p>
        </w:tc>
        <w:tc>
          <w:tcPr>
            <w:tcW w:w="880" w:type="dxa"/>
          </w:tcPr>
          <w:p w14:paraId="762E4402" w14:textId="77777777" w:rsidR="00097E98" w:rsidRPr="00442838" w:rsidRDefault="00097E98" w:rsidP="000F163C">
            <w:pPr>
              <w:spacing w:line="360" w:lineRule="auto"/>
            </w:pPr>
          </w:p>
        </w:tc>
        <w:tc>
          <w:tcPr>
            <w:tcW w:w="724" w:type="dxa"/>
          </w:tcPr>
          <w:p w14:paraId="67F4063F" w14:textId="77777777" w:rsidR="00097E98" w:rsidRPr="00442838" w:rsidRDefault="00097E98" w:rsidP="000F163C">
            <w:pPr>
              <w:spacing w:line="360" w:lineRule="auto"/>
            </w:pPr>
          </w:p>
        </w:tc>
        <w:tc>
          <w:tcPr>
            <w:tcW w:w="724" w:type="dxa"/>
          </w:tcPr>
          <w:p w14:paraId="17A0931A" w14:textId="77777777" w:rsidR="00097E98" w:rsidRPr="00442838" w:rsidRDefault="00097E98" w:rsidP="000F163C">
            <w:pPr>
              <w:spacing w:line="360" w:lineRule="auto"/>
            </w:pPr>
          </w:p>
        </w:tc>
        <w:tc>
          <w:tcPr>
            <w:tcW w:w="1976" w:type="dxa"/>
          </w:tcPr>
          <w:p w14:paraId="06381BB9" w14:textId="77777777" w:rsidR="00097E98" w:rsidRPr="00442838" w:rsidRDefault="00097E98" w:rsidP="000F163C">
            <w:pPr>
              <w:spacing w:line="360" w:lineRule="auto"/>
            </w:pPr>
          </w:p>
        </w:tc>
      </w:tr>
    </w:tbl>
    <w:p w14:paraId="6CDD2E9B" w14:textId="77777777" w:rsidR="00097E98" w:rsidRPr="00442838" w:rsidRDefault="00097E98" w:rsidP="00097E98">
      <w:pPr>
        <w:rPr>
          <w:sz w:val="24"/>
        </w:rPr>
      </w:pPr>
    </w:p>
    <w:p w14:paraId="7C51D66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CC5455" w14:textId="77777777" w:rsidTr="000F163C">
        <w:tc>
          <w:tcPr>
            <w:tcW w:w="3596" w:type="dxa"/>
          </w:tcPr>
          <w:p w14:paraId="6A9C5057" w14:textId="77777777" w:rsidR="00097E98" w:rsidRPr="00442838" w:rsidRDefault="00097E98" w:rsidP="000F163C">
            <w:pPr>
              <w:rPr>
                <w:sz w:val="24"/>
              </w:rPr>
            </w:pPr>
          </w:p>
        </w:tc>
        <w:tc>
          <w:tcPr>
            <w:tcW w:w="3597" w:type="dxa"/>
          </w:tcPr>
          <w:p w14:paraId="09C308BA" w14:textId="77777777" w:rsidR="00097E98" w:rsidRPr="00442838" w:rsidRDefault="00097E98" w:rsidP="000F163C">
            <w:pPr>
              <w:rPr>
                <w:sz w:val="24"/>
              </w:rPr>
            </w:pPr>
          </w:p>
        </w:tc>
        <w:tc>
          <w:tcPr>
            <w:tcW w:w="3597" w:type="dxa"/>
          </w:tcPr>
          <w:p w14:paraId="1A32895C" w14:textId="77777777" w:rsidR="00097E98" w:rsidRPr="00442838" w:rsidRDefault="00097E98" w:rsidP="000F163C">
            <w:pPr>
              <w:rPr>
                <w:sz w:val="24"/>
              </w:rPr>
            </w:pPr>
          </w:p>
        </w:tc>
      </w:tr>
      <w:tr w:rsidR="00097E98" w:rsidRPr="00442838" w14:paraId="62EB7A1D" w14:textId="77777777" w:rsidTr="000F163C">
        <w:tc>
          <w:tcPr>
            <w:tcW w:w="3596" w:type="dxa"/>
          </w:tcPr>
          <w:p w14:paraId="7CCC0669" w14:textId="77777777" w:rsidR="00097E98" w:rsidRPr="00442838" w:rsidRDefault="00097E98" w:rsidP="000F163C">
            <w:pPr>
              <w:rPr>
                <w:sz w:val="24"/>
              </w:rPr>
            </w:pPr>
          </w:p>
        </w:tc>
        <w:tc>
          <w:tcPr>
            <w:tcW w:w="3597" w:type="dxa"/>
          </w:tcPr>
          <w:p w14:paraId="3A1ED990" w14:textId="77777777" w:rsidR="00097E98" w:rsidRPr="00442838" w:rsidRDefault="00097E98" w:rsidP="000F163C">
            <w:pPr>
              <w:rPr>
                <w:sz w:val="24"/>
              </w:rPr>
            </w:pPr>
          </w:p>
        </w:tc>
        <w:tc>
          <w:tcPr>
            <w:tcW w:w="3597" w:type="dxa"/>
          </w:tcPr>
          <w:p w14:paraId="4C8D470C" w14:textId="77777777" w:rsidR="00097E98" w:rsidRPr="00442838" w:rsidRDefault="00097E98" w:rsidP="000F163C">
            <w:pPr>
              <w:rPr>
                <w:sz w:val="24"/>
              </w:rPr>
            </w:pPr>
          </w:p>
        </w:tc>
      </w:tr>
    </w:tbl>
    <w:p w14:paraId="7EB893CE" w14:textId="77777777" w:rsidR="00097E98" w:rsidRPr="00442838" w:rsidRDefault="00097E98" w:rsidP="00097E98">
      <w:pPr>
        <w:rPr>
          <w:sz w:val="24"/>
        </w:rPr>
      </w:pPr>
    </w:p>
    <w:p w14:paraId="0A0B4DE9" w14:textId="77777777" w:rsidR="00097E98" w:rsidRPr="00442838" w:rsidRDefault="00097E98" w:rsidP="00097E98">
      <w:pPr>
        <w:rPr>
          <w:sz w:val="24"/>
        </w:rPr>
      </w:pPr>
      <w:r w:rsidRPr="00442838">
        <w:rPr>
          <w:sz w:val="24"/>
        </w:rPr>
        <w:t>Sprites:</w:t>
      </w:r>
    </w:p>
    <w:p w14:paraId="6EB891B9" w14:textId="77777777" w:rsidR="00097E98" w:rsidRPr="00442838" w:rsidRDefault="00097E98" w:rsidP="00097E98">
      <w:pPr>
        <w:rPr>
          <w:sz w:val="24"/>
        </w:rPr>
      </w:pPr>
      <w:r w:rsidRPr="00442838">
        <w:rPr>
          <w:sz w:val="24"/>
        </w:rPr>
        <w:br w:type="page"/>
      </w:r>
    </w:p>
    <w:p w14:paraId="39BB5B3F" w14:textId="77777777" w:rsidR="00097E98" w:rsidRPr="00442838" w:rsidRDefault="00097E98" w:rsidP="00097E98">
      <w:pPr>
        <w:rPr>
          <w:sz w:val="24"/>
        </w:rPr>
      </w:pPr>
      <w:r w:rsidRPr="00442838">
        <w:rPr>
          <w:sz w:val="24"/>
        </w:rPr>
        <w:lastRenderedPageBreak/>
        <w:t>Family Page</w:t>
      </w:r>
    </w:p>
    <w:p w14:paraId="63A84F3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F4985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60580D2" w14:textId="77777777" w:rsidTr="000F163C">
        <w:trPr>
          <w:trHeight w:val="896"/>
        </w:trPr>
        <w:tc>
          <w:tcPr>
            <w:tcW w:w="1251" w:type="dxa"/>
          </w:tcPr>
          <w:p w14:paraId="24856939" w14:textId="77777777" w:rsidR="00097E98" w:rsidRPr="00442838" w:rsidRDefault="00097E98" w:rsidP="000F163C">
            <w:pPr>
              <w:spacing w:line="360" w:lineRule="auto"/>
            </w:pPr>
            <w:r w:rsidRPr="00442838">
              <w:t>Pokemon</w:t>
            </w:r>
          </w:p>
          <w:p w14:paraId="2D226FD9" w14:textId="77777777" w:rsidR="00097E98" w:rsidRPr="00442838" w:rsidRDefault="00097E98" w:rsidP="000F163C">
            <w:pPr>
              <w:spacing w:line="360" w:lineRule="auto"/>
            </w:pPr>
            <w:r w:rsidRPr="00442838">
              <w:t>Name</w:t>
            </w:r>
          </w:p>
        </w:tc>
        <w:tc>
          <w:tcPr>
            <w:tcW w:w="1652" w:type="dxa"/>
          </w:tcPr>
          <w:p w14:paraId="1D299DE4" w14:textId="77777777" w:rsidR="00097E98" w:rsidRPr="00442838" w:rsidRDefault="00097E98" w:rsidP="000F163C">
            <w:pPr>
              <w:spacing w:line="360" w:lineRule="auto"/>
            </w:pPr>
            <w:r w:rsidRPr="00442838">
              <w:t>Pokemon Number</w:t>
            </w:r>
          </w:p>
        </w:tc>
        <w:tc>
          <w:tcPr>
            <w:tcW w:w="3719" w:type="dxa"/>
          </w:tcPr>
          <w:p w14:paraId="609B074C" w14:textId="77777777" w:rsidR="00097E98" w:rsidRPr="00442838" w:rsidRDefault="00097E98" w:rsidP="000F163C">
            <w:pPr>
              <w:spacing w:line="360" w:lineRule="auto"/>
            </w:pPr>
            <w:r w:rsidRPr="00442838">
              <w:t>Base Stats</w:t>
            </w:r>
          </w:p>
          <w:p w14:paraId="3673D5C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4DD5E6F" w14:textId="77777777" w:rsidR="00097E98" w:rsidRPr="00442838" w:rsidRDefault="00097E98" w:rsidP="000F163C">
            <w:pPr>
              <w:spacing w:line="360" w:lineRule="auto"/>
            </w:pPr>
            <w:r w:rsidRPr="00442838">
              <w:t>Ability</w:t>
            </w:r>
          </w:p>
        </w:tc>
        <w:tc>
          <w:tcPr>
            <w:tcW w:w="724" w:type="dxa"/>
          </w:tcPr>
          <w:p w14:paraId="0B7C76B5" w14:textId="77777777" w:rsidR="00097E98" w:rsidRPr="00442838" w:rsidRDefault="00097E98" w:rsidP="000F163C">
            <w:pPr>
              <w:spacing w:line="360" w:lineRule="auto"/>
            </w:pPr>
            <w:r w:rsidRPr="00442838">
              <w:t>Type 1</w:t>
            </w:r>
          </w:p>
        </w:tc>
        <w:tc>
          <w:tcPr>
            <w:tcW w:w="724" w:type="dxa"/>
          </w:tcPr>
          <w:p w14:paraId="40E2C1F0" w14:textId="77777777" w:rsidR="00097E98" w:rsidRPr="00442838" w:rsidRDefault="00097E98" w:rsidP="000F163C">
            <w:pPr>
              <w:spacing w:line="360" w:lineRule="auto"/>
            </w:pPr>
            <w:r w:rsidRPr="00442838">
              <w:t>Type 2</w:t>
            </w:r>
          </w:p>
        </w:tc>
        <w:tc>
          <w:tcPr>
            <w:tcW w:w="1976" w:type="dxa"/>
          </w:tcPr>
          <w:p w14:paraId="5636F944" w14:textId="77777777" w:rsidR="00097E98" w:rsidRPr="00442838" w:rsidRDefault="00097E98" w:rsidP="000F163C">
            <w:pPr>
              <w:spacing w:line="360" w:lineRule="auto"/>
            </w:pPr>
            <w:r w:rsidRPr="00442838">
              <w:t>Evolution</w:t>
            </w:r>
          </w:p>
        </w:tc>
      </w:tr>
      <w:tr w:rsidR="00097E98" w:rsidRPr="00442838" w14:paraId="4EBB57B5" w14:textId="77777777" w:rsidTr="000F163C">
        <w:trPr>
          <w:trHeight w:val="454"/>
        </w:trPr>
        <w:tc>
          <w:tcPr>
            <w:tcW w:w="1251" w:type="dxa"/>
          </w:tcPr>
          <w:p w14:paraId="6C2BA6F8" w14:textId="77777777" w:rsidR="00097E98" w:rsidRPr="00442838" w:rsidRDefault="00097E98" w:rsidP="000F163C">
            <w:pPr>
              <w:spacing w:line="360" w:lineRule="auto"/>
            </w:pPr>
          </w:p>
        </w:tc>
        <w:tc>
          <w:tcPr>
            <w:tcW w:w="1652" w:type="dxa"/>
          </w:tcPr>
          <w:p w14:paraId="61B15826" w14:textId="77777777" w:rsidR="00097E98" w:rsidRPr="00442838" w:rsidRDefault="00097E98" w:rsidP="000F163C">
            <w:pPr>
              <w:spacing w:line="360" w:lineRule="auto"/>
            </w:pPr>
          </w:p>
        </w:tc>
        <w:tc>
          <w:tcPr>
            <w:tcW w:w="3719" w:type="dxa"/>
          </w:tcPr>
          <w:p w14:paraId="6B8FA4E9" w14:textId="77777777" w:rsidR="00097E98" w:rsidRPr="00442838" w:rsidRDefault="00097E98" w:rsidP="000F163C">
            <w:pPr>
              <w:spacing w:line="360" w:lineRule="auto"/>
            </w:pPr>
          </w:p>
        </w:tc>
        <w:tc>
          <w:tcPr>
            <w:tcW w:w="880" w:type="dxa"/>
          </w:tcPr>
          <w:p w14:paraId="00B66932" w14:textId="77777777" w:rsidR="00097E98" w:rsidRPr="00442838" w:rsidRDefault="00097E98" w:rsidP="000F163C">
            <w:pPr>
              <w:spacing w:line="360" w:lineRule="auto"/>
            </w:pPr>
          </w:p>
        </w:tc>
        <w:tc>
          <w:tcPr>
            <w:tcW w:w="724" w:type="dxa"/>
          </w:tcPr>
          <w:p w14:paraId="70EE6207" w14:textId="77777777" w:rsidR="00097E98" w:rsidRPr="00442838" w:rsidRDefault="00097E98" w:rsidP="000F163C">
            <w:pPr>
              <w:spacing w:line="360" w:lineRule="auto"/>
            </w:pPr>
          </w:p>
        </w:tc>
        <w:tc>
          <w:tcPr>
            <w:tcW w:w="724" w:type="dxa"/>
          </w:tcPr>
          <w:p w14:paraId="04338F99" w14:textId="77777777" w:rsidR="00097E98" w:rsidRPr="00442838" w:rsidRDefault="00097E98" w:rsidP="000F163C">
            <w:pPr>
              <w:spacing w:line="360" w:lineRule="auto"/>
            </w:pPr>
          </w:p>
        </w:tc>
        <w:tc>
          <w:tcPr>
            <w:tcW w:w="1976" w:type="dxa"/>
          </w:tcPr>
          <w:p w14:paraId="4918928F" w14:textId="77777777" w:rsidR="00097E98" w:rsidRPr="00442838" w:rsidRDefault="00097E98" w:rsidP="000F163C">
            <w:pPr>
              <w:spacing w:line="360" w:lineRule="auto"/>
            </w:pPr>
          </w:p>
        </w:tc>
      </w:tr>
      <w:tr w:rsidR="00097E98" w:rsidRPr="00442838" w14:paraId="6F6165DC" w14:textId="77777777" w:rsidTr="000F163C">
        <w:trPr>
          <w:trHeight w:val="441"/>
        </w:trPr>
        <w:tc>
          <w:tcPr>
            <w:tcW w:w="1251" w:type="dxa"/>
          </w:tcPr>
          <w:p w14:paraId="042099D8" w14:textId="77777777" w:rsidR="00097E98" w:rsidRPr="00442838" w:rsidRDefault="00097E98" w:rsidP="000F163C">
            <w:pPr>
              <w:spacing w:line="360" w:lineRule="auto"/>
            </w:pPr>
          </w:p>
        </w:tc>
        <w:tc>
          <w:tcPr>
            <w:tcW w:w="1652" w:type="dxa"/>
          </w:tcPr>
          <w:p w14:paraId="71BA93D6" w14:textId="77777777" w:rsidR="00097E98" w:rsidRPr="00442838" w:rsidRDefault="00097E98" w:rsidP="000F163C">
            <w:pPr>
              <w:spacing w:line="360" w:lineRule="auto"/>
            </w:pPr>
          </w:p>
        </w:tc>
        <w:tc>
          <w:tcPr>
            <w:tcW w:w="3719" w:type="dxa"/>
          </w:tcPr>
          <w:p w14:paraId="1DC66491" w14:textId="77777777" w:rsidR="00097E98" w:rsidRPr="00442838" w:rsidRDefault="00097E98" w:rsidP="000F163C">
            <w:pPr>
              <w:spacing w:line="360" w:lineRule="auto"/>
            </w:pPr>
          </w:p>
        </w:tc>
        <w:tc>
          <w:tcPr>
            <w:tcW w:w="880" w:type="dxa"/>
          </w:tcPr>
          <w:p w14:paraId="5F0CD0D6" w14:textId="77777777" w:rsidR="00097E98" w:rsidRPr="00442838" w:rsidRDefault="00097E98" w:rsidP="000F163C">
            <w:pPr>
              <w:spacing w:line="360" w:lineRule="auto"/>
            </w:pPr>
          </w:p>
        </w:tc>
        <w:tc>
          <w:tcPr>
            <w:tcW w:w="724" w:type="dxa"/>
          </w:tcPr>
          <w:p w14:paraId="09B48A7F" w14:textId="77777777" w:rsidR="00097E98" w:rsidRPr="00442838" w:rsidRDefault="00097E98" w:rsidP="000F163C">
            <w:pPr>
              <w:spacing w:line="360" w:lineRule="auto"/>
            </w:pPr>
          </w:p>
        </w:tc>
        <w:tc>
          <w:tcPr>
            <w:tcW w:w="724" w:type="dxa"/>
          </w:tcPr>
          <w:p w14:paraId="6E31DB10" w14:textId="77777777" w:rsidR="00097E98" w:rsidRPr="00442838" w:rsidRDefault="00097E98" w:rsidP="000F163C">
            <w:pPr>
              <w:spacing w:line="360" w:lineRule="auto"/>
            </w:pPr>
          </w:p>
        </w:tc>
        <w:tc>
          <w:tcPr>
            <w:tcW w:w="1976" w:type="dxa"/>
          </w:tcPr>
          <w:p w14:paraId="09ADE61C" w14:textId="77777777" w:rsidR="00097E98" w:rsidRPr="00442838" w:rsidRDefault="00097E98" w:rsidP="000F163C">
            <w:pPr>
              <w:spacing w:line="360" w:lineRule="auto"/>
            </w:pPr>
          </w:p>
        </w:tc>
      </w:tr>
      <w:tr w:rsidR="00097E98" w:rsidRPr="00442838" w14:paraId="03449413" w14:textId="77777777" w:rsidTr="000F163C">
        <w:trPr>
          <w:trHeight w:val="441"/>
        </w:trPr>
        <w:tc>
          <w:tcPr>
            <w:tcW w:w="1251" w:type="dxa"/>
          </w:tcPr>
          <w:p w14:paraId="068D90C7" w14:textId="77777777" w:rsidR="00097E98" w:rsidRPr="00442838" w:rsidRDefault="00097E98" w:rsidP="000F163C">
            <w:pPr>
              <w:spacing w:line="360" w:lineRule="auto"/>
            </w:pPr>
          </w:p>
        </w:tc>
        <w:tc>
          <w:tcPr>
            <w:tcW w:w="1652" w:type="dxa"/>
          </w:tcPr>
          <w:p w14:paraId="7FF7CC79" w14:textId="77777777" w:rsidR="00097E98" w:rsidRPr="00442838" w:rsidRDefault="00097E98" w:rsidP="000F163C">
            <w:pPr>
              <w:spacing w:line="360" w:lineRule="auto"/>
            </w:pPr>
          </w:p>
        </w:tc>
        <w:tc>
          <w:tcPr>
            <w:tcW w:w="3719" w:type="dxa"/>
          </w:tcPr>
          <w:p w14:paraId="606C4846" w14:textId="77777777" w:rsidR="00097E98" w:rsidRPr="00442838" w:rsidRDefault="00097E98" w:rsidP="000F163C">
            <w:pPr>
              <w:spacing w:line="360" w:lineRule="auto"/>
            </w:pPr>
          </w:p>
        </w:tc>
        <w:tc>
          <w:tcPr>
            <w:tcW w:w="880" w:type="dxa"/>
          </w:tcPr>
          <w:p w14:paraId="351D8B42" w14:textId="77777777" w:rsidR="00097E98" w:rsidRPr="00442838" w:rsidRDefault="00097E98" w:rsidP="000F163C">
            <w:pPr>
              <w:spacing w:line="360" w:lineRule="auto"/>
            </w:pPr>
          </w:p>
        </w:tc>
        <w:tc>
          <w:tcPr>
            <w:tcW w:w="724" w:type="dxa"/>
          </w:tcPr>
          <w:p w14:paraId="4974370C" w14:textId="77777777" w:rsidR="00097E98" w:rsidRPr="00442838" w:rsidRDefault="00097E98" w:rsidP="000F163C">
            <w:pPr>
              <w:spacing w:line="360" w:lineRule="auto"/>
            </w:pPr>
          </w:p>
        </w:tc>
        <w:tc>
          <w:tcPr>
            <w:tcW w:w="724" w:type="dxa"/>
          </w:tcPr>
          <w:p w14:paraId="0A70998F" w14:textId="77777777" w:rsidR="00097E98" w:rsidRPr="00442838" w:rsidRDefault="00097E98" w:rsidP="000F163C">
            <w:pPr>
              <w:spacing w:line="360" w:lineRule="auto"/>
            </w:pPr>
          </w:p>
        </w:tc>
        <w:tc>
          <w:tcPr>
            <w:tcW w:w="1976" w:type="dxa"/>
          </w:tcPr>
          <w:p w14:paraId="1CBFC065" w14:textId="77777777" w:rsidR="00097E98" w:rsidRPr="00442838" w:rsidRDefault="00097E98" w:rsidP="000F163C">
            <w:pPr>
              <w:spacing w:line="360" w:lineRule="auto"/>
            </w:pPr>
          </w:p>
        </w:tc>
      </w:tr>
      <w:tr w:rsidR="00097E98" w:rsidRPr="00442838" w14:paraId="6D4D977A" w14:textId="77777777" w:rsidTr="000F163C">
        <w:trPr>
          <w:trHeight w:val="896"/>
        </w:trPr>
        <w:tc>
          <w:tcPr>
            <w:tcW w:w="1251" w:type="dxa"/>
          </w:tcPr>
          <w:p w14:paraId="78F144E9" w14:textId="77777777" w:rsidR="00097E98" w:rsidRPr="00442838" w:rsidRDefault="00097E98" w:rsidP="000F163C">
            <w:pPr>
              <w:spacing w:line="360" w:lineRule="auto"/>
            </w:pPr>
          </w:p>
        </w:tc>
        <w:tc>
          <w:tcPr>
            <w:tcW w:w="1652" w:type="dxa"/>
          </w:tcPr>
          <w:p w14:paraId="5AED9EB3" w14:textId="77777777" w:rsidR="00097E98" w:rsidRPr="00442838" w:rsidRDefault="00097E98" w:rsidP="000F163C">
            <w:pPr>
              <w:spacing w:line="360" w:lineRule="auto"/>
            </w:pPr>
          </w:p>
        </w:tc>
        <w:tc>
          <w:tcPr>
            <w:tcW w:w="3719" w:type="dxa"/>
          </w:tcPr>
          <w:p w14:paraId="68EE13C3" w14:textId="77777777" w:rsidR="00097E98" w:rsidRPr="00442838" w:rsidRDefault="00097E98" w:rsidP="000F163C">
            <w:pPr>
              <w:spacing w:line="360" w:lineRule="auto"/>
            </w:pPr>
          </w:p>
        </w:tc>
        <w:tc>
          <w:tcPr>
            <w:tcW w:w="880" w:type="dxa"/>
          </w:tcPr>
          <w:p w14:paraId="10791EC6" w14:textId="77777777" w:rsidR="00097E98" w:rsidRPr="00442838" w:rsidRDefault="00097E98" w:rsidP="000F163C">
            <w:pPr>
              <w:spacing w:line="360" w:lineRule="auto"/>
            </w:pPr>
          </w:p>
        </w:tc>
        <w:tc>
          <w:tcPr>
            <w:tcW w:w="724" w:type="dxa"/>
          </w:tcPr>
          <w:p w14:paraId="119E39DF" w14:textId="77777777" w:rsidR="00097E98" w:rsidRPr="00442838" w:rsidRDefault="00097E98" w:rsidP="000F163C">
            <w:pPr>
              <w:spacing w:line="360" w:lineRule="auto"/>
            </w:pPr>
          </w:p>
        </w:tc>
        <w:tc>
          <w:tcPr>
            <w:tcW w:w="724" w:type="dxa"/>
          </w:tcPr>
          <w:p w14:paraId="7E1ECC5E" w14:textId="77777777" w:rsidR="00097E98" w:rsidRPr="00442838" w:rsidRDefault="00097E98" w:rsidP="000F163C">
            <w:pPr>
              <w:spacing w:line="360" w:lineRule="auto"/>
            </w:pPr>
          </w:p>
        </w:tc>
        <w:tc>
          <w:tcPr>
            <w:tcW w:w="1976" w:type="dxa"/>
          </w:tcPr>
          <w:p w14:paraId="7E93205D" w14:textId="77777777" w:rsidR="00097E98" w:rsidRPr="00442838" w:rsidRDefault="00097E98" w:rsidP="000F163C">
            <w:pPr>
              <w:spacing w:line="360" w:lineRule="auto"/>
            </w:pPr>
          </w:p>
        </w:tc>
      </w:tr>
    </w:tbl>
    <w:p w14:paraId="54B921B9" w14:textId="77777777" w:rsidR="00097E98" w:rsidRPr="00442838" w:rsidRDefault="00097E98" w:rsidP="00097E98">
      <w:pPr>
        <w:rPr>
          <w:sz w:val="24"/>
        </w:rPr>
      </w:pPr>
    </w:p>
    <w:p w14:paraId="5D4FA08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F6D1AD" w14:textId="77777777" w:rsidTr="000F163C">
        <w:tc>
          <w:tcPr>
            <w:tcW w:w="3596" w:type="dxa"/>
          </w:tcPr>
          <w:p w14:paraId="52CE5194" w14:textId="77777777" w:rsidR="00097E98" w:rsidRPr="00442838" w:rsidRDefault="00097E98" w:rsidP="000F163C">
            <w:pPr>
              <w:rPr>
                <w:sz w:val="24"/>
              </w:rPr>
            </w:pPr>
          </w:p>
        </w:tc>
        <w:tc>
          <w:tcPr>
            <w:tcW w:w="3597" w:type="dxa"/>
          </w:tcPr>
          <w:p w14:paraId="501C823E" w14:textId="77777777" w:rsidR="00097E98" w:rsidRPr="00442838" w:rsidRDefault="00097E98" w:rsidP="000F163C">
            <w:pPr>
              <w:rPr>
                <w:sz w:val="24"/>
              </w:rPr>
            </w:pPr>
          </w:p>
        </w:tc>
        <w:tc>
          <w:tcPr>
            <w:tcW w:w="3597" w:type="dxa"/>
          </w:tcPr>
          <w:p w14:paraId="70BD5871" w14:textId="77777777" w:rsidR="00097E98" w:rsidRPr="00442838" w:rsidRDefault="00097E98" w:rsidP="000F163C">
            <w:pPr>
              <w:rPr>
                <w:sz w:val="24"/>
              </w:rPr>
            </w:pPr>
          </w:p>
        </w:tc>
      </w:tr>
      <w:tr w:rsidR="00097E98" w:rsidRPr="00442838" w14:paraId="39EC47B2" w14:textId="77777777" w:rsidTr="000F163C">
        <w:tc>
          <w:tcPr>
            <w:tcW w:w="3596" w:type="dxa"/>
          </w:tcPr>
          <w:p w14:paraId="59D69F9B" w14:textId="77777777" w:rsidR="00097E98" w:rsidRPr="00442838" w:rsidRDefault="00097E98" w:rsidP="000F163C">
            <w:pPr>
              <w:rPr>
                <w:sz w:val="24"/>
              </w:rPr>
            </w:pPr>
          </w:p>
        </w:tc>
        <w:tc>
          <w:tcPr>
            <w:tcW w:w="3597" w:type="dxa"/>
          </w:tcPr>
          <w:p w14:paraId="19B5DB45" w14:textId="77777777" w:rsidR="00097E98" w:rsidRPr="00442838" w:rsidRDefault="00097E98" w:rsidP="000F163C">
            <w:pPr>
              <w:rPr>
                <w:sz w:val="24"/>
              </w:rPr>
            </w:pPr>
          </w:p>
        </w:tc>
        <w:tc>
          <w:tcPr>
            <w:tcW w:w="3597" w:type="dxa"/>
          </w:tcPr>
          <w:p w14:paraId="70A9B75C" w14:textId="77777777" w:rsidR="00097E98" w:rsidRPr="00442838" w:rsidRDefault="00097E98" w:rsidP="000F163C">
            <w:pPr>
              <w:rPr>
                <w:sz w:val="24"/>
              </w:rPr>
            </w:pPr>
          </w:p>
        </w:tc>
      </w:tr>
    </w:tbl>
    <w:p w14:paraId="38875A7F" w14:textId="77777777" w:rsidR="00097E98" w:rsidRPr="00442838" w:rsidRDefault="00097E98" w:rsidP="00097E98">
      <w:pPr>
        <w:rPr>
          <w:sz w:val="24"/>
        </w:rPr>
      </w:pPr>
    </w:p>
    <w:p w14:paraId="3BA78404" w14:textId="77777777" w:rsidR="00097E98" w:rsidRPr="00442838" w:rsidRDefault="00097E98" w:rsidP="00097E98">
      <w:pPr>
        <w:rPr>
          <w:sz w:val="24"/>
        </w:rPr>
      </w:pPr>
      <w:r w:rsidRPr="00442838">
        <w:rPr>
          <w:sz w:val="24"/>
        </w:rPr>
        <w:t>Sprites:</w:t>
      </w:r>
    </w:p>
    <w:p w14:paraId="24806B0A" w14:textId="77777777" w:rsidR="00097E98" w:rsidRPr="00442838" w:rsidRDefault="00097E98" w:rsidP="00097E98">
      <w:pPr>
        <w:rPr>
          <w:sz w:val="24"/>
        </w:rPr>
      </w:pPr>
      <w:r w:rsidRPr="00442838">
        <w:rPr>
          <w:sz w:val="24"/>
        </w:rPr>
        <w:br w:type="page"/>
      </w:r>
    </w:p>
    <w:p w14:paraId="6D973373" w14:textId="77777777" w:rsidR="00097E98" w:rsidRPr="00442838" w:rsidRDefault="00097E98" w:rsidP="00097E98">
      <w:pPr>
        <w:rPr>
          <w:sz w:val="24"/>
        </w:rPr>
      </w:pPr>
      <w:r w:rsidRPr="00442838">
        <w:rPr>
          <w:sz w:val="24"/>
        </w:rPr>
        <w:lastRenderedPageBreak/>
        <w:t>Family Page</w:t>
      </w:r>
    </w:p>
    <w:p w14:paraId="5C9DB44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1A824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8B6B673" w14:textId="77777777" w:rsidTr="000F163C">
        <w:trPr>
          <w:trHeight w:val="896"/>
        </w:trPr>
        <w:tc>
          <w:tcPr>
            <w:tcW w:w="1251" w:type="dxa"/>
          </w:tcPr>
          <w:p w14:paraId="7904C03F" w14:textId="77777777" w:rsidR="00097E98" w:rsidRPr="00442838" w:rsidRDefault="00097E98" w:rsidP="000F163C">
            <w:pPr>
              <w:spacing w:line="360" w:lineRule="auto"/>
            </w:pPr>
            <w:r w:rsidRPr="00442838">
              <w:t>Pokemon</w:t>
            </w:r>
          </w:p>
          <w:p w14:paraId="465024A7" w14:textId="77777777" w:rsidR="00097E98" w:rsidRPr="00442838" w:rsidRDefault="00097E98" w:rsidP="000F163C">
            <w:pPr>
              <w:spacing w:line="360" w:lineRule="auto"/>
            </w:pPr>
            <w:r w:rsidRPr="00442838">
              <w:t>Name</w:t>
            </w:r>
          </w:p>
        </w:tc>
        <w:tc>
          <w:tcPr>
            <w:tcW w:w="1652" w:type="dxa"/>
          </w:tcPr>
          <w:p w14:paraId="0B9AE693" w14:textId="77777777" w:rsidR="00097E98" w:rsidRPr="00442838" w:rsidRDefault="00097E98" w:rsidP="000F163C">
            <w:pPr>
              <w:spacing w:line="360" w:lineRule="auto"/>
            </w:pPr>
            <w:r w:rsidRPr="00442838">
              <w:t>Pokemon Number</w:t>
            </w:r>
          </w:p>
        </w:tc>
        <w:tc>
          <w:tcPr>
            <w:tcW w:w="3719" w:type="dxa"/>
          </w:tcPr>
          <w:p w14:paraId="508C48F4" w14:textId="77777777" w:rsidR="00097E98" w:rsidRPr="00442838" w:rsidRDefault="00097E98" w:rsidP="000F163C">
            <w:pPr>
              <w:spacing w:line="360" w:lineRule="auto"/>
            </w:pPr>
            <w:r w:rsidRPr="00442838">
              <w:t>Base Stats</w:t>
            </w:r>
          </w:p>
          <w:p w14:paraId="30D79148"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8ED4C6C" w14:textId="77777777" w:rsidR="00097E98" w:rsidRPr="00442838" w:rsidRDefault="00097E98" w:rsidP="000F163C">
            <w:pPr>
              <w:spacing w:line="360" w:lineRule="auto"/>
            </w:pPr>
            <w:r w:rsidRPr="00442838">
              <w:t>Ability</w:t>
            </w:r>
          </w:p>
        </w:tc>
        <w:tc>
          <w:tcPr>
            <w:tcW w:w="724" w:type="dxa"/>
          </w:tcPr>
          <w:p w14:paraId="2299C033" w14:textId="77777777" w:rsidR="00097E98" w:rsidRPr="00442838" w:rsidRDefault="00097E98" w:rsidP="000F163C">
            <w:pPr>
              <w:spacing w:line="360" w:lineRule="auto"/>
            </w:pPr>
            <w:r w:rsidRPr="00442838">
              <w:t>Type 1</w:t>
            </w:r>
          </w:p>
        </w:tc>
        <w:tc>
          <w:tcPr>
            <w:tcW w:w="724" w:type="dxa"/>
          </w:tcPr>
          <w:p w14:paraId="7F6F2CC1" w14:textId="77777777" w:rsidR="00097E98" w:rsidRPr="00442838" w:rsidRDefault="00097E98" w:rsidP="000F163C">
            <w:pPr>
              <w:spacing w:line="360" w:lineRule="auto"/>
            </w:pPr>
            <w:r w:rsidRPr="00442838">
              <w:t>Type 2</w:t>
            </w:r>
          </w:p>
        </w:tc>
        <w:tc>
          <w:tcPr>
            <w:tcW w:w="1976" w:type="dxa"/>
          </w:tcPr>
          <w:p w14:paraId="6714EC36" w14:textId="77777777" w:rsidR="00097E98" w:rsidRPr="00442838" w:rsidRDefault="00097E98" w:rsidP="000F163C">
            <w:pPr>
              <w:spacing w:line="360" w:lineRule="auto"/>
            </w:pPr>
            <w:r w:rsidRPr="00442838">
              <w:t>Evolution</w:t>
            </w:r>
          </w:p>
        </w:tc>
      </w:tr>
      <w:tr w:rsidR="00097E98" w:rsidRPr="00442838" w14:paraId="0F814AC0" w14:textId="77777777" w:rsidTr="000F163C">
        <w:trPr>
          <w:trHeight w:val="454"/>
        </w:trPr>
        <w:tc>
          <w:tcPr>
            <w:tcW w:w="1251" w:type="dxa"/>
          </w:tcPr>
          <w:p w14:paraId="048223A9" w14:textId="77777777" w:rsidR="00097E98" w:rsidRPr="00442838" w:rsidRDefault="00097E98" w:rsidP="000F163C">
            <w:pPr>
              <w:spacing w:line="360" w:lineRule="auto"/>
            </w:pPr>
          </w:p>
        </w:tc>
        <w:tc>
          <w:tcPr>
            <w:tcW w:w="1652" w:type="dxa"/>
          </w:tcPr>
          <w:p w14:paraId="0F9EC19F" w14:textId="77777777" w:rsidR="00097E98" w:rsidRPr="00442838" w:rsidRDefault="00097E98" w:rsidP="000F163C">
            <w:pPr>
              <w:spacing w:line="360" w:lineRule="auto"/>
            </w:pPr>
          </w:p>
        </w:tc>
        <w:tc>
          <w:tcPr>
            <w:tcW w:w="3719" w:type="dxa"/>
          </w:tcPr>
          <w:p w14:paraId="58769F37" w14:textId="77777777" w:rsidR="00097E98" w:rsidRPr="00442838" w:rsidRDefault="00097E98" w:rsidP="000F163C">
            <w:pPr>
              <w:spacing w:line="360" w:lineRule="auto"/>
            </w:pPr>
          </w:p>
        </w:tc>
        <w:tc>
          <w:tcPr>
            <w:tcW w:w="880" w:type="dxa"/>
          </w:tcPr>
          <w:p w14:paraId="59C6F27F" w14:textId="77777777" w:rsidR="00097E98" w:rsidRPr="00442838" w:rsidRDefault="00097E98" w:rsidP="000F163C">
            <w:pPr>
              <w:spacing w:line="360" w:lineRule="auto"/>
            </w:pPr>
          </w:p>
        </w:tc>
        <w:tc>
          <w:tcPr>
            <w:tcW w:w="724" w:type="dxa"/>
          </w:tcPr>
          <w:p w14:paraId="4051D318" w14:textId="77777777" w:rsidR="00097E98" w:rsidRPr="00442838" w:rsidRDefault="00097E98" w:rsidP="000F163C">
            <w:pPr>
              <w:spacing w:line="360" w:lineRule="auto"/>
            </w:pPr>
          </w:p>
        </w:tc>
        <w:tc>
          <w:tcPr>
            <w:tcW w:w="724" w:type="dxa"/>
          </w:tcPr>
          <w:p w14:paraId="1E1C1B35" w14:textId="77777777" w:rsidR="00097E98" w:rsidRPr="00442838" w:rsidRDefault="00097E98" w:rsidP="000F163C">
            <w:pPr>
              <w:spacing w:line="360" w:lineRule="auto"/>
            </w:pPr>
          </w:p>
        </w:tc>
        <w:tc>
          <w:tcPr>
            <w:tcW w:w="1976" w:type="dxa"/>
          </w:tcPr>
          <w:p w14:paraId="374C91C7" w14:textId="77777777" w:rsidR="00097E98" w:rsidRPr="00442838" w:rsidRDefault="00097E98" w:rsidP="000F163C">
            <w:pPr>
              <w:spacing w:line="360" w:lineRule="auto"/>
            </w:pPr>
          </w:p>
        </w:tc>
      </w:tr>
      <w:tr w:rsidR="00097E98" w:rsidRPr="00442838" w14:paraId="75C543E5" w14:textId="77777777" w:rsidTr="000F163C">
        <w:trPr>
          <w:trHeight w:val="441"/>
        </w:trPr>
        <w:tc>
          <w:tcPr>
            <w:tcW w:w="1251" w:type="dxa"/>
          </w:tcPr>
          <w:p w14:paraId="6E1D57DA" w14:textId="77777777" w:rsidR="00097E98" w:rsidRPr="00442838" w:rsidRDefault="00097E98" w:rsidP="000F163C">
            <w:pPr>
              <w:spacing w:line="360" w:lineRule="auto"/>
            </w:pPr>
          </w:p>
        </w:tc>
        <w:tc>
          <w:tcPr>
            <w:tcW w:w="1652" w:type="dxa"/>
          </w:tcPr>
          <w:p w14:paraId="76C0378F" w14:textId="77777777" w:rsidR="00097E98" w:rsidRPr="00442838" w:rsidRDefault="00097E98" w:rsidP="000F163C">
            <w:pPr>
              <w:spacing w:line="360" w:lineRule="auto"/>
            </w:pPr>
          </w:p>
        </w:tc>
        <w:tc>
          <w:tcPr>
            <w:tcW w:w="3719" w:type="dxa"/>
          </w:tcPr>
          <w:p w14:paraId="47206268" w14:textId="77777777" w:rsidR="00097E98" w:rsidRPr="00442838" w:rsidRDefault="00097E98" w:rsidP="000F163C">
            <w:pPr>
              <w:spacing w:line="360" w:lineRule="auto"/>
            </w:pPr>
          </w:p>
        </w:tc>
        <w:tc>
          <w:tcPr>
            <w:tcW w:w="880" w:type="dxa"/>
          </w:tcPr>
          <w:p w14:paraId="406C1A8E" w14:textId="77777777" w:rsidR="00097E98" w:rsidRPr="00442838" w:rsidRDefault="00097E98" w:rsidP="000F163C">
            <w:pPr>
              <w:spacing w:line="360" w:lineRule="auto"/>
            </w:pPr>
          </w:p>
        </w:tc>
        <w:tc>
          <w:tcPr>
            <w:tcW w:w="724" w:type="dxa"/>
          </w:tcPr>
          <w:p w14:paraId="0E438D36" w14:textId="77777777" w:rsidR="00097E98" w:rsidRPr="00442838" w:rsidRDefault="00097E98" w:rsidP="000F163C">
            <w:pPr>
              <w:spacing w:line="360" w:lineRule="auto"/>
            </w:pPr>
          </w:p>
        </w:tc>
        <w:tc>
          <w:tcPr>
            <w:tcW w:w="724" w:type="dxa"/>
          </w:tcPr>
          <w:p w14:paraId="508CF901" w14:textId="77777777" w:rsidR="00097E98" w:rsidRPr="00442838" w:rsidRDefault="00097E98" w:rsidP="000F163C">
            <w:pPr>
              <w:spacing w:line="360" w:lineRule="auto"/>
            </w:pPr>
          </w:p>
        </w:tc>
        <w:tc>
          <w:tcPr>
            <w:tcW w:w="1976" w:type="dxa"/>
          </w:tcPr>
          <w:p w14:paraId="4B397188" w14:textId="77777777" w:rsidR="00097E98" w:rsidRPr="00442838" w:rsidRDefault="00097E98" w:rsidP="000F163C">
            <w:pPr>
              <w:spacing w:line="360" w:lineRule="auto"/>
            </w:pPr>
          </w:p>
        </w:tc>
      </w:tr>
      <w:tr w:rsidR="00097E98" w:rsidRPr="00442838" w14:paraId="2DF02BA5" w14:textId="77777777" w:rsidTr="000F163C">
        <w:trPr>
          <w:trHeight w:val="441"/>
        </w:trPr>
        <w:tc>
          <w:tcPr>
            <w:tcW w:w="1251" w:type="dxa"/>
          </w:tcPr>
          <w:p w14:paraId="2BCAB210" w14:textId="77777777" w:rsidR="00097E98" w:rsidRPr="00442838" w:rsidRDefault="00097E98" w:rsidP="000F163C">
            <w:pPr>
              <w:spacing w:line="360" w:lineRule="auto"/>
            </w:pPr>
          </w:p>
        </w:tc>
        <w:tc>
          <w:tcPr>
            <w:tcW w:w="1652" w:type="dxa"/>
          </w:tcPr>
          <w:p w14:paraId="1A1DCBAF" w14:textId="77777777" w:rsidR="00097E98" w:rsidRPr="00442838" w:rsidRDefault="00097E98" w:rsidP="000F163C">
            <w:pPr>
              <w:spacing w:line="360" w:lineRule="auto"/>
            </w:pPr>
          </w:p>
        </w:tc>
        <w:tc>
          <w:tcPr>
            <w:tcW w:w="3719" w:type="dxa"/>
          </w:tcPr>
          <w:p w14:paraId="041BB113" w14:textId="77777777" w:rsidR="00097E98" w:rsidRPr="00442838" w:rsidRDefault="00097E98" w:rsidP="000F163C">
            <w:pPr>
              <w:spacing w:line="360" w:lineRule="auto"/>
            </w:pPr>
          </w:p>
        </w:tc>
        <w:tc>
          <w:tcPr>
            <w:tcW w:w="880" w:type="dxa"/>
          </w:tcPr>
          <w:p w14:paraId="3564D7BB" w14:textId="77777777" w:rsidR="00097E98" w:rsidRPr="00442838" w:rsidRDefault="00097E98" w:rsidP="000F163C">
            <w:pPr>
              <w:spacing w:line="360" w:lineRule="auto"/>
            </w:pPr>
          </w:p>
        </w:tc>
        <w:tc>
          <w:tcPr>
            <w:tcW w:w="724" w:type="dxa"/>
          </w:tcPr>
          <w:p w14:paraId="78B4F2C1" w14:textId="77777777" w:rsidR="00097E98" w:rsidRPr="00442838" w:rsidRDefault="00097E98" w:rsidP="000F163C">
            <w:pPr>
              <w:spacing w:line="360" w:lineRule="auto"/>
            </w:pPr>
          </w:p>
        </w:tc>
        <w:tc>
          <w:tcPr>
            <w:tcW w:w="724" w:type="dxa"/>
          </w:tcPr>
          <w:p w14:paraId="50D1BD70" w14:textId="77777777" w:rsidR="00097E98" w:rsidRPr="00442838" w:rsidRDefault="00097E98" w:rsidP="000F163C">
            <w:pPr>
              <w:spacing w:line="360" w:lineRule="auto"/>
            </w:pPr>
          </w:p>
        </w:tc>
        <w:tc>
          <w:tcPr>
            <w:tcW w:w="1976" w:type="dxa"/>
          </w:tcPr>
          <w:p w14:paraId="195D5E1D" w14:textId="77777777" w:rsidR="00097E98" w:rsidRPr="00442838" w:rsidRDefault="00097E98" w:rsidP="000F163C">
            <w:pPr>
              <w:spacing w:line="360" w:lineRule="auto"/>
            </w:pPr>
          </w:p>
        </w:tc>
      </w:tr>
      <w:tr w:rsidR="00097E98" w:rsidRPr="00442838" w14:paraId="2C205655" w14:textId="77777777" w:rsidTr="000F163C">
        <w:trPr>
          <w:trHeight w:val="896"/>
        </w:trPr>
        <w:tc>
          <w:tcPr>
            <w:tcW w:w="1251" w:type="dxa"/>
          </w:tcPr>
          <w:p w14:paraId="71C719C0" w14:textId="77777777" w:rsidR="00097E98" w:rsidRPr="00442838" w:rsidRDefault="00097E98" w:rsidP="000F163C">
            <w:pPr>
              <w:spacing w:line="360" w:lineRule="auto"/>
            </w:pPr>
          </w:p>
        </w:tc>
        <w:tc>
          <w:tcPr>
            <w:tcW w:w="1652" w:type="dxa"/>
          </w:tcPr>
          <w:p w14:paraId="7E33DF85" w14:textId="77777777" w:rsidR="00097E98" w:rsidRPr="00442838" w:rsidRDefault="00097E98" w:rsidP="000F163C">
            <w:pPr>
              <w:spacing w:line="360" w:lineRule="auto"/>
            </w:pPr>
          </w:p>
        </w:tc>
        <w:tc>
          <w:tcPr>
            <w:tcW w:w="3719" w:type="dxa"/>
          </w:tcPr>
          <w:p w14:paraId="2712EC6D" w14:textId="77777777" w:rsidR="00097E98" w:rsidRPr="00442838" w:rsidRDefault="00097E98" w:rsidP="000F163C">
            <w:pPr>
              <w:spacing w:line="360" w:lineRule="auto"/>
            </w:pPr>
          </w:p>
        </w:tc>
        <w:tc>
          <w:tcPr>
            <w:tcW w:w="880" w:type="dxa"/>
          </w:tcPr>
          <w:p w14:paraId="1C04D5DC" w14:textId="77777777" w:rsidR="00097E98" w:rsidRPr="00442838" w:rsidRDefault="00097E98" w:rsidP="000F163C">
            <w:pPr>
              <w:spacing w:line="360" w:lineRule="auto"/>
            </w:pPr>
          </w:p>
        </w:tc>
        <w:tc>
          <w:tcPr>
            <w:tcW w:w="724" w:type="dxa"/>
          </w:tcPr>
          <w:p w14:paraId="008D1E9C" w14:textId="77777777" w:rsidR="00097E98" w:rsidRPr="00442838" w:rsidRDefault="00097E98" w:rsidP="000F163C">
            <w:pPr>
              <w:spacing w:line="360" w:lineRule="auto"/>
            </w:pPr>
          </w:p>
        </w:tc>
        <w:tc>
          <w:tcPr>
            <w:tcW w:w="724" w:type="dxa"/>
          </w:tcPr>
          <w:p w14:paraId="40DBF74D" w14:textId="77777777" w:rsidR="00097E98" w:rsidRPr="00442838" w:rsidRDefault="00097E98" w:rsidP="000F163C">
            <w:pPr>
              <w:spacing w:line="360" w:lineRule="auto"/>
            </w:pPr>
          </w:p>
        </w:tc>
        <w:tc>
          <w:tcPr>
            <w:tcW w:w="1976" w:type="dxa"/>
          </w:tcPr>
          <w:p w14:paraId="51AB1A64" w14:textId="77777777" w:rsidR="00097E98" w:rsidRPr="00442838" w:rsidRDefault="00097E98" w:rsidP="000F163C">
            <w:pPr>
              <w:spacing w:line="360" w:lineRule="auto"/>
            </w:pPr>
          </w:p>
        </w:tc>
      </w:tr>
    </w:tbl>
    <w:p w14:paraId="6F9CB2D9" w14:textId="77777777" w:rsidR="00097E98" w:rsidRPr="00442838" w:rsidRDefault="00097E98" w:rsidP="00097E98">
      <w:pPr>
        <w:rPr>
          <w:sz w:val="24"/>
        </w:rPr>
      </w:pPr>
    </w:p>
    <w:p w14:paraId="698622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DE820B" w14:textId="77777777" w:rsidTr="000F163C">
        <w:tc>
          <w:tcPr>
            <w:tcW w:w="3596" w:type="dxa"/>
          </w:tcPr>
          <w:p w14:paraId="59F872E9" w14:textId="77777777" w:rsidR="00097E98" w:rsidRPr="00442838" w:rsidRDefault="00097E98" w:rsidP="000F163C">
            <w:pPr>
              <w:rPr>
                <w:sz w:val="24"/>
              </w:rPr>
            </w:pPr>
          </w:p>
        </w:tc>
        <w:tc>
          <w:tcPr>
            <w:tcW w:w="3597" w:type="dxa"/>
          </w:tcPr>
          <w:p w14:paraId="2B5D4749" w14:textId="77777777" w:rsidR="00097E98" w:rsidRPr="00442838" w:rsidRDefault="00097E98" w:rsidP="000F163C">
            <w:pPr>
              <w:rPr>
                <w:sz w:val="24"/>
              </w:rPr>
            </w:pPr>
          </w:p>
        </w:tc>
        <w:tc>
          <w:tcPr>
            <w:tcW w:w="3597" w:type="dxa"/>
          </w:tcPr>
          <w:p w14:paraId="348491EA" w14:textId="77777777" w:rsidR="00097E98" w:rsidRPr="00442838" w:rsidRDefault="00097E98" w:rsidP="000F163C">
            <w:pPr>
              <w:rPr>
                <w:sz w:val="24"/>
              </w:rPr>
            </w:pPr>
          </w:p>
        </w:tc>
      </w:tr>
      <w:tr w:rsidR="00097E98" w:rsidRPr="00442838" w14:paraId="37F1C57B" w14:textId="77777777" w:rsidTr="000F163C">
        <w:tc>
          <w:tcPr>
            <w:tcW w:w="3596" w:type="dxa"/>
          </w:tcPr>
          <w:p w14:paraId="5F2FB723" w14:textId="77777777" w:rsidR="00097E98" w:rsidRPr="00442838" w:rsidRDefault="00097E98" w:rsidP="000F163C">
            <w:pPr>
              <w:rPr>
                <w:sz w:val="24"/>
              </w:rPr>
            </w:pPr>
          </w:p>
        </w:tc>
        <w:tc>
          <w:tcPr>
            <w:tcW w:w="3597" w:type="dxa"/>
          </w:tcPr>
          <w:p w14:paraId="44919D12" w14:textId="77777777" w:rsidR="00097E98" w:rsidRPr="00442838" w:rsidRDefault="00097E98" w:rsidP="000F163C">
            <w:pPr>
              <w:rPr>
                <w:sz w:val="24"/>
              </w:rPr>
            </w:pPr>
          </w:p>
        </w:tc>
        <w:tc>
          <w:tcPr>
            <w:tcW w:w="3597" w:type="dxa"/>
          </w:tcPr>
          <w:p w14:paraId="21438FD6" w14:textId="77777777" w:rsidR="00097E98" w:rsidRPr="00442838" w:rsidRDefault="00097E98" w:rsidP="000F163C">
            <w:pPr>
              <w:rPr>
                <w:sz w:val="24"/>
              </w:rPr>
            </w:pPr>
          </w:p>
        </w:tc>
      </w:tr>
    </w:tbl>
    <w:p w14:paraId="5131D720" w14:textId="77777777" w:rsidR="00097E98" w:rsidRPr="00442838" w:rsidRDefault="00097E98" w:rsidP="00097E98">
      <w:pPr>
        <w:rPr>
          <w:sz w:val="24"/>
        </w:rPr>
      </w:pPr>
    </w:p>
    <w:p w14:paraId="0016BF7F" w14:textId="77777777" w:rsidR="00097E98" w:rsidRPr="00442838" w:rsidRDefault="00097E98" w:rsidP="00097E98">
      <w:pPr>
        <w:rPr>
          <w:sz w:val="24"/>
        </w:rPr>
      </w:pPr>
      <w:r w:rsidRPr="00442838">
        <w:rPr>
          <w:sz w:val="24"/>
        </w:rPr>
        <w:t>Sprites:</w:t>
      </w:r>
    </w:p>
    <w:p w14:paraId="03BD0896" w14:textId="77777777" w:rsidR="00097E98" w:rsidRPr="00442838" w:rsidRDefault="00097E98" w:rsidP="00097E98">
      <w:pPr>
        <w:rPr>
          <w:sz w:val="24"/>
        </w:rPr>
      </w:pPr>
      <w:r w:rsidRPr="00442838">
        <w:rPr>
          <w:sz w:val="24"/>
        </w:rPr>
        <w:br w:type="page"/>
      </w:r>
    </w:p>
    <w:p w14:paraId="05FF24BC" w14:textId="77777777" w:rsidR="00097E98" w:rsidRPr="00442838" w:rsidRDefault="00097E98" w:rsidP="00097E98">
      <w:pPr>
        <w:rPr>
          <w:sz w:val="24"/>
        </w:rPr>
      </w:pPr>
      <w:r w:rsidRPr="00442838">
        <w:rPr>
          <w:sz w:val="24"/>
        </w:rPr>
        <w:lastRenderedPageBreak/>
        <w:t>Family Page</w:t>
      </w:r>
    </w:p>
    <w:p w14:paraId="2830F0F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898417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CF25EB" w14:textId="77777777" w:rsidTr="000F163C">
        <w:trPr>
          <w:trHeight w:val="896"/>
        </w:trPr>
        <w:tc>
          <w:tcPr>
            <w:tcW w:w="1251" w:type="dxa"/>
          </w:tcPr>
          <w:p w14:paraId="041503F3" w14:textId="77777777" w:rsidR="00097E98" w:rsidRPr="00442838" w:rsidRDefault="00097E98" w:rsidP="000F163C">
            <w:pPr>
              <w:spacing w:line="360" w:lineRule="auto"/>
            </w:pPr>
            <w:r w:rsidRPr="00442838">
              <w:t>Pokemon</w:t>
            </w:r>
          </w:p>
          <w:p w14:paraId="354522EC" w14:textId="77777777" w:rsidR="00097E98" w:rsidRPr="00442838" w:rsidRDefault="00097E98" w:rsidP="000F163C">
            <w:pPr>
              <w:spacing w:line="360" w:lineRule="auto"/>
            </w:pPr>
            <w:r w:rsidRPr="00442838">
              <w:t>Name</w:t>
            </w:r>
          </w:p>
        </w:tc>
        <w:tc>
          <w:tcPr>
            <w:tcW w:w="1652" w:type="dxa"/>
          </w:tcPr>
          <w:p w14:paraId="38598091" w14:textId="77777777" w:rsidR="00097E98" w:rsidRPr="00442838" w:rsidRDefault="00097E98" w:rsidP="000F163C">
            <w:pPr>
              <w:spacing w:line="360" w:lineRule="auto"/>
            </w:pPr>
            <w:r w:rsidRPr="00442838">
              <w:t>Pokemon Number</w:t>
            </w:r>
          </w:p>
        </w:tc>
        <w:tc>
          <w:tcPr>
            <w:tcW w:w="3719" w:type="dxa"/>
          </w:tcPr>
          <w:p w14:paraId="5CA6036E" w14:textId="77777777" w:rsidR="00097E98" w:rsidRPr="00442838" w:rsidRDefault="00097E98" w:rsidP="000F163C">
            <w:pPr>
              <w:spacing w:line="360" w:lineRule="auto"/>
            </w:pPr>
            <w:r w:rsidRPr="00442838">
              <w:t>Base Stats</w:t>
            </w:r>
          </w:p>
          <w:p w14:paraId="67DE7B1C"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D25CD71" w14:textId="77777777" w:rsidR="00097E98" w:rsidRPr="00442838" w:rsidRDefault="00097E98" w:rsidP="000F163C">
            <w:pPr>
              <w:spacing w:line="360" w:lineRule="auto"/>
            </w:pPr>
            <w:r w:rsidRPr="00442838">
              <w:t>Ability</w:t>
            </w:r>
          </w:p>
        </w:tc>
        <w:tc>
          <w:tcPr>
            <w:tcW w:w="724" w:type="dxa"/>
          </w:tcPr>
          <w:p w14:paraId="0E4753F3" w14:textId="77777777" w:rsidR="00097E98" w:rsidRPr="00442838" w:rsidRDefault="00097E98" w:rsidP="000F163C">
            <w:pPr>
              <w:spacing w:line="360" w:lineRule="auto"/>
            </w:pPr>
            <w:r w:rsidRPr="00442838">
              <w:t>Type 1</w:t>
            </w:r>
          </w:p>
        </w:tc>
        <w:tc>
          <w:tcPr>
            <w:tcW w:w="724" w:type="dxa"/>
          </w:tcPr>
          <w:p w14:paraId="616C5A55" w14:textId="77777777" w:rsidR="00097E98" w:rsidRPr="00442838" w:rsidRDefault="00097E98" w:rsidP="000F163C">
            <w:pPr>
              <w:spacing w:line="360" w:lineRule="auto"/>
            </w:pPr>
            <w:r w:rsidRPr="00442838">
              <w:t>Type 2</w:t>
            </w:r>
          </w:p>
        </w:tc>
        <w:tc>
          <w:tcPr>
            <w:tcW w:w="1976" w:type="dxa"/>
          </w:tcPr>
          <w:p w14:paraId="14D24C8B" w14:textId="77777777" w:rsidR="00097E98" w:rsidRPr="00442838" w:rsidRDefault="00097E98" w:rsidP="000F163C">
            <w:pPr>
              <w:spacing w:line="360" w:lineRule="auto"/>
            </w:pPr>
            <w:r w:rsidRPr="00442838">
              <w:t>Evolution</w:t>
            </w:r>
          </w:p>
        </w:tc>
      </w:tr>
      <w:tr w:rsidR="00097E98" w:rsidRPr="00442838" w14:paraId="7AADB2A2" w14:textId="77777777" w:rsidTr="000F163C">
        <w:trPr>
          <w:trHeight w:val="454"/>
        </w:trPr>
        <w:tc>
          <w:tcPr>
            <w:tcW w:w="1251" w:type="dxa"/>
          </w:tcPr>
          <w:p w14:paraId="3FEE95C4" w14:textId="77777777" w:rsidR="00097E98" w:rsidRPr="00442838" w:rsidRDefault="00097E98" w:rsidP="000F163C">
            <w:pPr>
              <w:spacing w:line="360" w:lineRule="auto"/>
            </w:pPr>
          </w:p>
        </w:tc>
        <w:tc>
          <w:tcPr>
            <w:tcW w:w="1652" w:type="dxa"/>
          </w:tcPr>
          <w:p w14:paraId="3EF46189" w14:textId="77777777" w:rsidR="00097E98" w:rsidRPr="00442838" w:rsidRDefault="00097E98" w:rsidP="000F163C">
            <w:pPr>
              <w:spacing w:line="360" w:lineRule="auto"/>
            </w:pPr>
          </w:p>
        </w:tc>
        <w:tc>
          <w:tcPr>
            <w:tcW w:w="3719" w:type="dxa"/>
          </w:tcPr>
          <w:p w14:paraId="404E9CBC" w14:textId="77777777" w:rsidR="00097E98" w:rsidRPr="00442838" w:rsidRDefault="00097E98" w:rsidP="000F163C">
            <w:pPr>
              <w:spacing w:line="360" w:lineRule="auto"/>
            </w:pPr>
          </w:p>
        </w:tc>
        <w:tc>
          <w:tcPr>
            <w:tcW w:w="880" w:type="dxa"/>
          </w:tcPr>
          <w:p w14:paraId="22DFBB94" w14:textId="77777777" w:rsidR="00097E98" w:rsidRPr="00442838" w:rsidRDefault="00097E98" w:rsidP="000F163C">
            <w:pPr>
              <w:spacing w:line="360" w:lineRule="auto"/>
            </w:pPr>
          </w:p>
        </w:tc>
        <w:tc>
          <w:tcPr>
            <w:tcW w:w="724" w:type="dxa"/>
          </w:tcPr>
          <w:p w14:paraId="7C2BEA17" w14:textId="77777777" w:rsidR="00097E98" w:rsidRPr="00442838" w:rsidRDefault="00097E98" w:rsidP="000F163C">
            <w:pPr>
              <w:spacing w:line="360" w:lineRule="auto"/>
            </w:pPr>
          </w:p>
        </w:tc>
        <w:tc>
          <w:tcPr>
            <w:tcW w:w="724" w:type="dxa"/>
          </w:tcPr>
          <w:p w14:paraId="3BC05F94" w14:textId="77777777" w:rsidR="00097E98" w:rsidRPr="00442838" w:rsidRDefault="00097E98" w:rsidP="000F163C">
            <w:pPr>
              <w:spacing w:line="360" w:lineRule="auto"/>
            </w:pPr>
          </w:p>
        </w:tc>
        <w:tc>
          <w:tcPr>
            <w:tcW w:w="1976" w:type="dxa"/>
          </w:tcPr>
          <w:p w14:paraId="5E1F87E8" w14:textId="77777777" w:rsidR="00097E98" w:rsidRPr="00442838" w:rsidRDefault="00097E98" w:rsidP="000F163C">
            <w:pPr>
              <w:spacing w:line="360" w:lineRule="auto"/>
            </w:pPr>
          </w:p>
        </w:tc>
      </w:tr>
      <w:tr w:rsidR="00097E98" w:rsidRPr="00442838" w14:paraId="7092B632" w14:textId="77777777" w:rsidTr="000F163C">
        <w:trPr>
          <w:trHeight w:val="441"/>
        </w:trPr>
        <w:tc>
          <w:tcPr>
            <w:tcW w:w="1251" w:type="dxa"/>
          </w:tcPr>
          <w:p w14:paraId="74AAEB82" w14:textId="77777777" w:rsidR="00097E98" w:rsidRPr="00442838" w:rsidRDefault="00097E98" w:rsidP="000F163C">
            <w:pPr>
              <w:spacing w:line="360" w:lineRule="auto"/>
            </w:pPr>
          </w:p>
        </w:tc>
        <w:tc>
          <w:tcPr>
            <w:tcW w:w="1652" w:type="dxa"/>
          </w:tcPr>
          <w:p w14:paraId="5C19C167" w14:textId="77777777" w:rsidR="00097E98" w:rsidRPr="00442838" w:rsidRDefault="00097E98" w:rsidP="000F163C">
            <w:pPr>
              <w:spacing w:line="360" w:lineRule="auto"/>
            </w:pPr>
          </w:p>
        </w:tc>
        <w:tc>
          <w:tcPr>
            <w:tcW w:w="3719" w:type="dxa"/>
          </w:tcPr>
          <w:p w14:paraId="631D6AE7" w14:textId="77777777" w:rsidR="00097E98" w:rsidRPr="00442838" w:rsidRDefault="00097E98" w:rsidP="000F163C">
            <w:pPr>
              <w:spacing w:line="360" w:lineRule="auto"/>
            </w:pPr>
          </w:p>
        </w:tc>
        <w:tc>
          <w:tcPr>
            <w:tcW w:w="880" w:type="dxa"/>
          </w:tcPr>
          <w:p w14:paraId="7A9AFBA0" w14:textId="77777777" w:rsidR="00097E98" w:rsidRPr="00442838" w:rsidRDefault="00097E98" w:rsidP="000F163C">
            <w:pPr>
              <w:spacing w:line="360" w:lineRule="auto"/>
            </w:pPr>
          </w:p>
        </w:tc>
        <w:tc>
          <w:tcPr>
            <w:tcW w:w="724" w:type="dxa"/>
          </w:tcPr>
          <w:p w14:paraId="26B435EB" w14:textId="77777777" w:rsidR="00097E98" w:rsidRPr="00442838" w:rsidRDefault="00097E98" w:rsidP="000F163C">
            <w:pPr>
              <w:spacing w:line="360" w:lineRule="auto"/>
            </w:pPr>
          </w:p>
        </w:tc>
        <w:tc>
          <w:tcPr>
            <w:tcW w:w="724" w:type="dxa"/>
          </w:tcPr>
          <w:p w14:paraId="6A853789" w14:textId="77777777" w:rsidR="00097E98" w:rsidRPr="00442838" w:rsidRDefault="00097E98" w:rsidP="000F163C">
            <w:pPr>
              <w:spacing w:line="360" w:lineRule="auto"/>
            </w:pPr>
          </w:p>
        </w:tc>
        <w:tc>
          <w:tcPr>
            <w:tcW w:w="1976" w:type="dxa"/>
          </w:tcPr>
          <w:p w14:paraId="13B06155" w14:textId="77777777" w:rsidR="00097E98" w:rsidRPr="00442838" w:rsidRDefault="00097E98" w:rsidP="000F163C">
            <w:pPr>
              <w:spacing w:line="360" w:lineRule="auto"/>
            </w:pPr>
          </w:p>
        </w:tc>
      </w:tr>
      <w:tr w:rsidR="00097E98" w:rsidRPr="00442838" w14:paraId="6AD20151" w14:textId="77777777" w:rsidTr="000F163C">
        <w:trPr>
          <w:trHeight w:val="441"/>
        </w:trPr>
        <w:tc>
          <w:tcPr>
            <w:tcW w:w="1251" w:type="dxa"/>
          </w:tcPr>
          <w:p w14:paraId="47647E78" w14:textId="77777777" w:rsidR="00097E98" w:rsidRPr="00442838" w:rsidRDefault="00097E98" w:rsidP="000F163C">
            <w:pPr>
              <w:spacing w:line="360" w:lineRule="auto"/>
            </w:pPr>
          </w:p>
        </w:tc>
        <w:tc>
          <w:tcPr>
            <w:tcW w:w="1652" w:type="dxa"/>
          </w:tcPr>
          <w:p w14:paraId="7554A76B" w14:textId="77777777" w:rsidR="00097E98" w:rsidRPr="00442838" w:rsidRDefault="00097E98" w:rsidP="000F163C">
            <w:pPr>
              <w:spacing w:line="360" w:lineRule="auto"/>
            </w:pPr>
          </w:p>
        </w:tc>
        <w:tc>
          <w:tcPr>
            <w:tcW w:w="3719" w:type="dxa"/>
          </w:tcPr>
          <w:p w14:paraId="4BA7AE4E" w14:textId="77777777" w:rsidR="00097E98" w:rsidRPr="00442838" w:rsidRDefault="00097E98" w:rsidP="000F163C">
            <w:pPr>
              <w:spacing w:line="360" w:lineRule="auto"/>
            </w:pPr>
          </w:p>
        </w:tc>
        <w:tc>
          <w:tcPr>
            <w:tcW w:w="880" w:type="dxa"/>
          </w:tcPr>
          <w:p w14:paraId="7AD6B8AE" w14:textId="77777777" w:rsidR="00097E98" w:rsidRPr="00442838" w:rsidRDefault="00097E98" w:rsidP="000F163C">
            <w:pPr>
              <w:spacing w:line="360" w:lineRule="auto"/>
            </w:pPr>
          </w:p>
        </w:tc>
        <w:tc>
          <w:tcPr>
            <w:tcW w:w="724" w:type="dxa"/>
          </w:tcPr>
          <w:p w14:paraId="1A77DCF4" w14:textId="77777777" w:rsidR="00097E98" w:rsidRPr="00442838" w:rsidRDefault="00097E98" w:rsidP="000F163C">
            <w:pPr>
              <w:spacing w:line="360" w:lineRule="auto"/>
            </w:pPr>
          </w:p>
        </w:tc>
        <w:tc>
          <w:tcPr>
            <w:tcW w:w="724" w:type="dxa"/>
          </w:tcPr>
          <w:p w14:paraId="03644C4B" w14:textId="77777777" w:rsidR="00097E98" w:rsidRPr="00442838" w:rsidRDefault="00097E98" w:rsidP="000F163C">
            <w:pPr>
              <w:spacing w:line="360" w:lineRule="auto"/>
            </w:pPr>
          </w:p>
        </w:tc>
        <w:tc>
          <w:tcPr>
            <w:tcW w:w="1976" w:type="dxa"/>
          </w:tcPr>
          <w:p w14:paraId="39CF8FF2" w14:textId="77777777" w:rsidR="00097E98" w:rsidRPr="00442838" w:rsidRDefault="00097E98" w:rsidP="000F163C">
            <w:pPr>
              <w:spacing w:line="360" w:lineRule="auto"/>
            </w:pPr>
          </w:p>
        </w:tc>
      </w:tr>
      <w:tr w:rsidR="00097E98" w:rsidRPr="00442838" w14:paraId="71A23B73" w14:textId="77777777" w:rsidTr="000F163C">
        <w:trPr>
          <w:trHeight w:val="896"/>
        </w:trPr>
        <w:tc>
          <w:tcPr>
            <w:tcW w:w="1251" w:type="dxa"/>
          </w:tcPr>
          <w:p w14:paraId="1589686E" w14:textId="77777777" w:rsidR="00097E98" w:rsidRPr="00442838" w:rsidRDefault="00097E98" w:rsidP="000F163C">
            <w:pPr>
              <w:spacing w:line="360" w:lineRule="auto"/>
            </w:pPr>
          </w:p>
        </w:tc>
        <w:tc>
          <w:tcPr>
            <w:tcW w:w="1652" w:type="dxa"/>
          </w:tcPr>
          <w:p w14:paraId="5377FBEE" w14:textId="77777777" w:rsidR="00097E98" w:rsidRPr="00442838" w:rsidRDefault="00097E98" w:rsidP="000F163C">
            <w:pPr>
              <w:spacing w:line="360" w:lineRule="auto"/>
            </w:pPr>
          </w:p>
        </w:tc>
        <w:tc>
          <w:tcPr>
            <w:tcW w:w="3719" w:type="dxa"/>
          </w:tcPr>
          <w:p w14:paraId="3D08CD9A" w14:textId="77777777" w:rsidR="00097E98" w:rsidRPr="00442838" w:rsidRDefault="00097E98" w:rsidP="000F163C">
            <w:pPr>
              <w:spacing w:line="360" w:lineRule="auto"/>
            </w:pPr>
          </w:p>
        </w:tc>
        <w:tc>
          <w:tcPr>
            <w:tcW w:w="880" w:type="dxa"/>
          </w:tcPr>
          <w:p w14:paraId="15C45541" w14:textId="77777777" w:rsidR="00097E98" w:rsidRPr="00442838" w:rsidRDefault="00097E98" w:rsidP="000F163C">
            <w:pPr>
              <w:spacing w:line="360" w:lineRule="auto"/>
            </w:pPr>
          </w:p>
        </w:tc>
        <w:tc>
          <w:tcPr>
            <w:tcW w:w="724" w:type="dxa"/>
          </w:tcPr>
          <w:p w14:paraId="28075CF5" w14:textId="77777777" w:rsidR="00097E98" w:rsidRPr="00442838" w:rsidRDefault="00097E98" w:rsidP="000F163C">
            <w:pPr>
              <w:spacing w:line="360" w:lineRule="auto"/>
            </w:pPr>
          </w:p>
        </w:tc>
        <w:tc>
          <w:tcPr>
            <w:tcW w:w="724" w:type="dxa"/>
          </w:tcPr>
          <w:p w14:paraId="3D85DB47" w14:textId="77777777" w:rsidR="00097E98" w:rsidRPr="00442838" w:rsidRDefault="00097E98" w:rsidP="000F163C">
            <w:pPr>
              <w:spacing w:line="360" w:lineRule="auto"/>
            </w:pPr>
          </w:p>
        </w:tc>
        <w:tc>
          <w:tcPr>
            <w:tcW w:w="1976" w:type="dxa"/>
          </w:tcPr>
          <w:p w14:paraId="5339F614" w14:textId="77777777" w:rsidR="00097E98" w:rsidRPr="00442838" w:rsidRDefault="00097E98" w:rsidP="000F163C">
            <w:pPr>
              <w:spacing w:line="360" w:lineRule="auto"/>
            </w:pPr>
          </w:p>
        </w:tc>
      </w:tr>
    </w:tbl>
    <w:p w14:paraId="77CF90FA" w14:textId="77777777" w:rsidR="00097E98" w:rsidRPr="00442838" w:rsidRDefault="00097E98" w:rsidP="00097E98">
      <w:pPr>
        <w:rPr>
          <w:sz w:val="24"/>
        </w:rPr>
      </w:pPr>
    </w:p>
    <w:p w14:paraId="70F9BDB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ABD9CF0" w14:textId="77777777" w:rsidTr="000F163C">
        <w:tc>
          <w:tcPr>
            <w:tcW w:w="3596" w:type="dxa"/>
          </w:tcPr>
          <w:p w14:paraId="37F092F7" w14:textId="77777777" w:rsidR="00097E98" w:rsidRPr="00442838" w:rsidRDefault="00097E98" w:rsidP="000F163C">
            <w:pPr>
              <w:rPr>
                <w:sz w:val="24"/>
              </w:rPr>
            </w:pPr>
          </w:p>
        </w:tc>
        <w:tc>
          <w:tcPr>
            <w:tcW w:w="3597" w:type="dxa"/>
          </w:tcPr>
          <w:p w14:paraId="2342D417" w14:textId="77777777" w:rsidR="00097E98" w:rsidRPr="00442838" w:rsidRDefault="00097E98" w:rsidP="000F163C">
            <w:pPr>
              <w:rPr>
                <w:sz w:val="24"/>
              </w:rPr>
            </w:pPr>
          </w:p>
        </w:tc>
        <w:tc>
          <w:tcPr>
            <w:tcW w:w="3597" w:type="dxa"/>
          </w:tcPr>
          <w:p w14:paraId="55CF3F56" w14:textId="77777777" w:rsidR="00097E98" w:rsidRPr="00442838" w:rsidRDefault="00097E98" w:rsidP="000F163C">
            <w:pPr>
              <w:rPr>
                <w:sz w:val="24"/>
              </w:rPr>
            </w:pPr>
          </w:p>
        </w:tc>
      </w:tr>
      <w:tr w:rsidR="00097E98" w:rsidRPr="00442838" w14:paraId="1F491D59" w14:textId="77777777" w:rsidTr="000F163C">
        <w:tc>
          <w:tcPr>
            <w:tcW w:w="3596" w:type="dxa"/>
          </w:tcPr>
          <w:p w14:paraId="273A5CBC" w14:textId="77777777" w:rsidR="00097E98" w:rsidRPr="00442838" w:rsidRDefault="00097E98" w:rsidP="000F163C">
            <w:pPr>
              <w:rPr>
                <w:sz w:val="24"/>
              </w:rPr>
            </w:pPr>
          </w:p>
        </w:tc>
        <w:tc>
          <w:tcPr>
            <w:tcW w:w="3597" w:type="dxa"/>
          </w:tcPr>
          <w:p w14:paraId="05045EF5" w14:textId="77777777" w:rsidR="00097E98" w:rsidRPr="00442838" w:rsidRDefault="00097E98" w:rsidP="000F163C">
            <w:pPr>
              <w:rPr>
                <w:sz w:val="24"/>
              </w:rPr>
            </w:pPr>
          </w:p>
        </w:tc>
        <w:tc>
          <w:tcPr>
            <w:tcW w:w="3597" w:type="dxa"/>
          </w:tcPr>
          <w:p w14:paraId="13BB9B7F" w14:textId="77777777" w:rsidR="00097E98" w:rsidRPr="00442838" w:rsidRDefault="00097E98" w:rsidP="000F163C">
            <w:pPr>
              <w:rPr>
                <w:sz w:val="24"/>
              </w:rPr>
            </w:pPr>
          </w:p>
        </w:tc>
      </w:tr>
    </w:tbl>
    <w:p w14:paraId="52F79A60" w14:textId="77777777" w:rsidR="00097E98" w:rsidRPr="00442838" w:rsidRDefault="00097E98" w:rsidP="00097E98">
      <w:pPr>
        <w:rPr>
          <w:sz w:val="24"/>
        </w:rPr>
      </w:pPr>
    </w:p>
    <w:p w14:paraId="7FEA33CE" w14:textId="77777777" w:rsidR="00097E98" w:rsidRPr="00442838" w:rsidRDefault="00097E98" w:rsidP="00097E98">
      <w:pPr>
        <w:rPr>
          <w:sz w:val="24"/>
        </w:rPr>
      </w:pPr>
      <w:r w:rsidRPr="00442838">
        <w:rPr>
          <w:sz w:val="24"/>
        </w:rPr>
        <w:t>Sprites:</w:t>
      </w:r>
    </w:p>
    <w:p w14:paraId="56D26B5B" w14:textId="77777777" w:rsidR="00097E98" w:rsidRPr="00442838" w:rsidRDefault="00097E98" w:rsidP="00097E98">
      <w:pPr>
        <w:rPr>
          <w:sz w:val="24"/>
        </w:rPr>
      </w:pPr>
      <w:r w:rsidRPr="00442838">
        <w:rPr>
          <w:sz w:val="24"/>
        </w:rPr>
        <w:br w:type="page"/>
      </w:r>
    </w:p>
    <w:p w14:paraId="616D7645" w14:textId="77777777" w:rsidR="00097E98" w:rsidRPr="00442838" w:rsidRDefault="00097E98" w:rsidP="00097E98">
      <w:pPr>
        <w:rPr>
          <w:sz w:val="24"/>
        </w:rPr>
      </w:pPr>
      <w:r w:rsidRPr="00442838">
        <w:rPr>
          <w:sz w:val="24"/>
        </w:rPr>
        <w:lastRenderedPageBreak/>
        <w:t>Family Page</w:t>
      </w:r>
    </w:p>
    <w:p w14:paraId="3F5F2AB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F61BF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7CE4B98" w14:textId="77777777" w:rsidTr="000F163C">
        <w:trPr>
          <w:trHeight w:val="896"/>
        </w:trPr>
        <w:tc>
          <w:tcPr>
            <w:tcW w:w="1251" w:type="dxa"/>
          </w:tcPr>
          <w:p w14:paraId="3C9BFE77" w14:textId="77777777" w:rsidR="00097E98" w:rsidRPr="00442838" w:rsidRDefault="00097E98" w:rsidP="000F163C">
            <w:pPr>
              <w:spacing w:line="360" w:lineRule="auto"/>
            </w:pPr>
            <w:r w:rsidRPr="00442838">
              <w:t>Pokemon</w:t>
            </w:r>
          </w:p>
          <w:p w14:paraId="477E015C" w14:textId="77777777" w:rsidR="00097E98" w:rsidRPr="00442838" w:rsidRDefault="00097E98" w:rsidP="000F163C">
            <w:pPr>
              <w:spacing w:line="360" w:lineRule="auto"/>
            </w:pPr>
            <w:r w:rsidRPr="00442838">
              <w:t>Name</w:t>
            </w:r>
          </w:p>
        </w:tc>
        <w:tc>
          <w:tcPr>
            <w:tcW w:w="1652" w:type="dxa"/>
          </w:tcPr>
          <w:p w14:paraId="4806F000" w14:textId="77777777" w:rsidR="00097E98" w:rsidRPr="00442838" w:rsidRDefault="00097E98" w:rsidP="000F163C">
            <w:pPr>
              <w:spacing w:line="360" w:lineRule="auto"/>
            </w:pPr>
            <w:r w:rsidRPr="00442838">
              <w:t>Pokemon Number</w:t>
            </w:r>
          </w:p>
        </w:tc>
        <w:tc>
          <w:tcPr>
            <w:tcW w:w="3719" w:type="dxa"/>
          </w:tcPr>
          <w:p w14:paraId="4D321813" w14:textId="77777777" w:rsidR="00097E98" w:rsidRPr="00442838" w:rsidRDefault="00097E98" w:rsidP="000F163C">
            <w:pPr>
              <w:spacing w:line="360" w:lineRule="auto"/>
            </w:pPr>
            <w:r w:rsidRPr="00442838">
              <w:t>Base Stats</w:t>
            </w:r>
          </w:p>
          <w:p w14:paraId="15D2763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60D98E9" w14:textId="77777777" w:rsidR="00097E98" w:rsidRPr="00442838" w:rsidRDefault="00097E98" w:rsidP="000F163C">
            <w:pPr>
              <w:spacing w:line="360" w:lineRule="auto"/>
            </w:pPr>
            <w:r w:rsidRPr="00442838">
              <w:t>Ability</w:t>
            </w:r>
          </w:p>
        </w:tc>
        <w:tc>
          <w:tcPr>
            <w:tcW w:w="724" w:type="dxa"/>
          </w:tcPr>
          <w:p w14:paraId="12AFEB54" w14:textId="77777777" w:rsidR="00097E98" w:rsidRPr="00442838" w:rsidRDefault="00097E98" w:rsidP="000F163C">
            <w:pPr>
              <w:spacing w:line="360" w:lineRule="auto"/>
            </w:pPr>
            <w:r w:rsidRPr="00442838">
              <w:t>Type 1</w:t>
            </w:r>
          </w:p>
        </w:tc>
        <w:tc>
          <w:tcPr>
            <w:tcW w:w="724" w:type="dxa"/>
          </w:tcPr>
          <w:p w14:paraId="01E3B057" w14:textId="77777777" w:rsidR="00097E98" w:rsidRPr="00442838" w:rsidRDefault="00097E98" w:rsidP="000F163C">
            <w:pPr>
              <w:spacing w:line="360" w:lineRule="auto"/>
            </w:pPr>
            <w:r w:rsidRPr="00442838">
              <w:t>Type 2</w:t>
            </w:r>
          </w:p>
        </w:tc>
        <w:tc>
          <w:tcPr>
            <w:tcW w:w="1976" w:type="dxa"/>
          </w:tcPr>
          <w:p w14:paraId="16F09D46" w14:textId="77777777" w:rsidR="00097E98" w:rsidRPr="00442838" w:rsidRDefault="00097E98" w:rsidP="000F163C">
            <w:pPr>
              <w:spacing w:line="360" w:lineRule="auto"/>
            </w:pPr>
            <w:r w:rsidRPr="00442838">
              <w:t>Evolution</w:t>
            </w:r>
          </w:p>
        </w:tc>
      </w:tr>
      <w:tr w:rsidR="00097E98" w:rsidRPr="00442838" w14:paraId="2AB12703" w14:textId="77777777" w:rsidTr="000F163C">
        <w:trPr>
          <w:trHeight w:val="454"/>
        </w:trPr>
        <w:tc>
          <w:tcPr>
            <w:tcW w:w="1251" w:type="dxa"/>
          </w:tcPr>
          <w:p w14:paraId="3036C370" w14:textId="77777777" w:rsidR="00097E98" w:rsidRPr="00442838" w:rsidRDefault="00097E98" w:rsidP="000F163C">
            <w:pPr>
              <w:spacing w:line="360" w:lineRule="auto"/>
            </w:pPr>
          </w:p>
        </w:tc>
        <w:tc>
          <w:tcPr>
            <w:tcW w:w="1652" w:type="dxa"/>
          </w:tcPr>
          <w:p w14:paraId="3FF46286" w14:textId="77777777" w:rsidR="00097E98" w:rsidRPr="00442838" w:rsidRDefault="00097E98" w:rsidP="000F163C">
            <w:pPr>
              <w:spacing w:line="360" w:lineRule="auto"/>
            </w:pPr>
          </w:p>
        </w:tc>
        <w:tc>
          <w:tcPr>
            <w:tcW w:w="3719" w:type="dxa"/>
          </w:tcPr>
          <w:p w14:paraId="1D74896C" w14:textId="77777777" w:rsidR="00097E98" w:rsidRPr="00442838" w:rsidRDefault="00097E98" w:rsidP="000F163C">
            <w:pPr>
              <w:spacing w:line="360" w:lineRule="auto"/>
            </w:pPr>
          </w:p>
        </w:tc>
        <w:tc>
          <w:tcPr>
            <w:tcW w:w="880" w:type="dxa"/>
          </w:tcPr>
          <w:p w14:paraId="1AC8A670" w14:textId="77777777" w:rsidR="00097E98" w:rsidRPr="00442838" w:rsidRDefault="00097E98" w:rsidP="000F163C">
            <w:pPr>
              <w:spacing w:line="360" w:lineRule="auto"/>
            </w:pPr>
          </w:p>
        </w:tc>
        <w:tc>
          <w:tcPr>
            <w:tcW w:w="724" w:type="dxa"/>
          </w:tcPr>
          <w:p w14:paraId="1EA5E4FD" w14:textId="77777777" w:rsidR="00097E98" w:rsidRPr="00442838" w:rsidRDefault="00097E98" w:rsidP="000F163C">
            <w:pPr>
              <w:spacing w:line="360" w:lineRule="auto"/>
            </w:pPr>
          </w:p>
        </w:tc>
        <w:tc>
          <w:tcPr>
            <w:tcW w:w="724" w:type="dxa"/>
          </w:tcPr>
          <w:p w14:paraId="5D4E90A1" w14:textId="77777777" w:rsidR="00097E98" w:rsidRPr="00442838" w:rsidRDefault="00097E98" w:rsidP="000F163C">
            <w:pPr>
              <w:spacing w:line="360" w:lineRule="auto"/>
            </w:pPr>
          </w:p>
        </w:tc>
        <w:tc>
          <w:tcPr>
            <w:tcW w:w="1976" w:type="dxa"/>
          </w:tcPr>
          <w:p w14:paraId="2A0F5EB6" w14:textId="77777777" w:rsidR="00097E98" w:rsidRPr="00442838" w:rsidRDefault="00097E98" w:rsidP="000F163C">
            <w:pPr>
              <w:spacing w:line="360" w:lineRule="auto"/>
            </w:pPr>
          </w:p>
        </w:tc>
      </w:tr>
      <w:tr w:rsidR="00097E98" w:rsidRPr="00442838" w14:paraId="10756169" w14:textId="77777777" w:rsidTr="000F163C">
        <w:trPr>
          <w:trHeight w:val="441"/>
        </w:trPr>
        <w:tc>
          <w:tcPr>
            <w:tcW w:w="1251" w:type="dxa"/>
          </w:tcPr>
          <w:p w14:paraId="69326F16" w14:textId="77777777" w:rsidR="00097E98" w:rsidRPr="00442838" w:rsidRDefault="00097E98" w:rsidP="000F163C">
            <w:pPr>
              <w:spacing w:line="360" w:lineRule="auto"/>
            </w:pPr>
          </w:p>
        </w:tc>
        <w:tc>
          <w:tcPr>
            <w:tcW w:w="1652" w:type="dxa"/>
          </w:tcPr>
          <w:p w14:paraId="4EDC8665" w14:textId="77777777" w:rsidR="00097E98" w:rsidRPr="00442838" w:rsidRDefault="00097E98" w:rsidP="000F163C">
            <w:pPr>
              <w:spacing w:line="360" w:lineRule="auto"/>
            </w:pPr>
          </w:p>
        </w:tc>
        <w:tc>
          <w:tcPr>
            <w:tcW w:w="3719" w:type="dxa"/>
          </w:tcPr>
          <w:p w14:paraId="7D1C9DA4" w14:textId="77777777" w:rsidR="00097E98" w:rsidRPr="00442838" w:rsidRDefault="00097E98" w:rsidP="000F163C">
            <w:pPr>
              <w:spacing w:line="360" w:lineRule="auto"/>
            </w:pPr>
          </w:p>
        </w:tc>
        <w:tc>
          <w:tcPr>
            <w:tcW w:w="880" w:type="dxa"/>
          </w:tcPr>
          <w:p w14:paraId="4DD88B52" w14:textId="77777777" w:rsidR="00097E98" w:rsidRPr="00442838" w:rsidRDefault="00097E98" w:rsidP="000F163C">
            <w:pPr>
              <w:spacing w:line="360" w:lineRule="auto"/>
            </w:pPr>
          </w:p>
        </w:tc>
        <w:tc>
          <w:tcPr>
            <w:tcW w:w="724" w:type="dxa"/>
          </w:tcPr>
          <w:p w14:paraId="0765B49D" w14:textId="77777777" w:rsidR="00097E98" w:rsidRPr="00442838" w:rsidRDefault="00097E98" w:rsidP="000F163C">
            <w:pPr>
              <w:spacing w:line="360" w:lineRule="auto"/>
            </w:pPr>
          </w:p>
        </w:tc>
        <w:tc>
          <w:tcPr>
            <w:tcW w:w="724" w:type="dxa"/>
          </w:tcPr>
          <w:p w14:paraId="63CEAD1F" w14:textId="77777777" w:rsidR="00097E98" w:rsidRPr="00442838" w:rsidRDefault="00097E98" w:rsidP="000F163C">
            <w:pPr>
              <w:spacing w:line="360" w:lineRule="auto"/>
            </w:pPr>
          </w:p>
        </w:tc>
        <w:tc>
          <w:tcPr>
            <w:tcW w:w="1976" w:type="dxa"/>
          </w:tcPr>
          <w:p w14:paraId="0AD4600C" w14:textId="77777777" w:rsidR="00097E98" w:rsidRPr="00442838" w:rsidRDefault="00097E98" w:rsidP="000F163C">
            <w:pPr>
              <w:spacing w:line="360" w:lineRule="auto"/>
            </w:pPr>
          </w:p>
        </w:tc>
      </w:tr>
      <w:tr w:rsidR="00097E98" w:rsidRPr="00442838" w14:paraId="7E9FBA0B" w14:textId="77777777" w:rsidTr="000F163C">
        <w:trPr>
          <w:trHeight w:val="441"/>
        </w:trPr>
        <w:tc>
          <w:tcPr>
            <w:tcW w:w="1251" w:type="dxa"/>
          </w:tcPr>
          <w:p w14:paraId="0226C3B4" w14:textId="77777777" w:rsidR="00097E98" w:rsidRPr="00442838" w:rsidRDefault="00097E98" w:rsidP="000F163C">
            <w:pPr>
              <w:spacing w:line="360" w:lineRule="auto"/>
            </w:pPr>
          </w:p>
        </w:tc>
        <w:tc>
          <w:tcPr>
            <w:tcW w:w="1652" w:type="dxa"/>
          </w:tcPr>
          <w:p w14:paraId="242E799A" w14:textId="77777777" w:rsidR="00097E98" w:rsidRPr="00442838" w:rsidRDefault="00097E98" w:rsidP="000F163C">
            <w:pPr>
              <w:spacing w:line="360" w:lineRule="auto"/>
            </w:pPr>
          </w:p>
        </w:tc>
        <w:tc>
          <w:tcPr>
            <w:tcW w:w="3719" w:type="dxa"/>
          </w:tcPr>
          <w:p w14:paraId="25FBDF0B" w14:textId="77777777" w:rsidR="00097E98" w:rsidRPr="00442838" w:rsidRDefault="00097E98" w:rsidP="000F163C">
            <w:pPr>
              <w:spacing w:line="360" w:lineRule="auto"/>
            </w:pPr>
          </w:p>
        </w:tc>
        <w:tc>
          <w:tcPr>
            <w:tcW w:w="880" w:type="dxa"/>
          </w:tcPr>
          <w:p w14:paraId="4AA86829" w14:textId="77777777" w:rsidR="00097E98" w:rsidRPr="00442838" w:rsidRDefault="00097E98" w:rsidP="000F163C">
            <w:pPr>
              <w:spacing w:line="360" w:lineRule="auto"/>
            </w:pPr>
          </w:p>
        </w:tc>
        <w:tc>
          <w:tcPr>
            <w:tcW w:w="724" w:type="dxa"/>
          </w:tcPr>
          <w:p w14:paraId="39B0CB74" w14:textId="77777777" w:rsidR="00097E98" w:rsidRPr="00442838" w:rsidRDefault="00097E98" w:rsidP="000F163C">
            <w:pPr>
              <w:spacing w:line="360" w:lineRule="auto"/>
            </w:pPr>
          </w:p>
        </w:tc>
        <w:tc>
          <w:tcPr>
            <w:tcW w:w="724" w:type="dxa"/>
          </w:tcPr>
          <w:p w14:paraId="4E7A03D2" w14:textId="77777777" w:rsidR="00097E98" w:rsidRPr="00442838" w:rsidRDefault="00097E98" w:rsidP="000F163C">
            <w:pPr>
              <w:spacing w:line="360" w:lineRule="auto"/>
            </w:pPr>
          </w:p>
        </w:tc>
        <w:tc>
          <w:tcPr>
            <w:tcW w:w="1976" w:type="dxa"/>
          </w:tcPr>
          <w:p w14:paraId="39F17198" w14:textId="77777777" w:rsidR="00097E98" w:rsidRPr="00442838" w:rsidRDefault="00097E98" w:rsidP="000F163C">
            <w:pPr>
              <w:spacing w:line="360" w:lineRule="auto"/>
            </w:pPr>
          </w:p>
        </w:tc>
      </w:tr>
      <w:tr w:rsidR="00097E98" w:rsidRPr="00442838" w14:paraId="4FC403D2" w14:textId="77777777" w:rsidTr="000F163C">
        <w:trPr>
          <w:trHeight w:val="896"/>
        </w:trPr>
        <w:tc>
          <w:tcPr>
            <w:tcW w:w="1251" w:type="dxa"/>
          </w:tcPr>
          <w:p w14:paraId="50B1326E" w14:textId="77777777" w:rsidR="00097E98" w:rsidRPr="00442838" w:rsidRDefault="00097E98" w:rsidP="000F163C">
            <w:pPr>
              <w:spacing w:line="360" w:lineRule="auto"/>
            </w:pPr>
          </w:p>
        </w:tc>
        <w:tc>
          <w:tcPr>
            <w:tcW w:w="1652" w:type="dxa"/>
          </w:tcPr>
          <w:p w14:paraId="38E8784F" w14:textId="77777777" w:rsidR="00097E98" w:rsidRPr="00442838" w:rsidRDefault="00097E98" w:rsidP="000F163C">
            <w:pPr>
              <w:spacing w:line="360" w:lineRule="auto"/>
            </w:pPr>
          </w:p>
        </w:tc>
        <w:tc>
          <w:tcPr>
            <w:tcW w:w="3719" w:type="dxa"/>
          </w:tcPr>
          <w:p w14:paraId="495C3A14" w14:textId="77777777" w:rsidR="00097E98" w:rsidRPr="00442838" w:rsidRDefault="00097E98" w:rsidP="000F163C">
            <w:pPr>
              <w:spacing w:line="360" w:lineRule="auto"/>
            </w:pPr>
          </w:p>
        </w:tc>
        <w:tc>
          <w:tcPr>
            <w:tcW w:w="880" w:type="dxa"/>
          </w:tcPr>
          <w:p w14:paraId="722CE0C3" w14:textId="77777777" w:rsidR="00097E98" w:rsidRPr="00442838" w:rsidRDefault="00097E98" w:rsidP="000F163C">
            <w:pPr>
              <w:spacing w:line="360" w:lineRule="auto"/>
            </w:pPr>
          </w:p>
        </w:tc>
        <w:tc>
          <w:tcPr>
            <w:tcW w:w="724" w:type="dxa"/>
          </w:tcPr>
          <w:p w14:paraId="3EB78E54" w14:textId="77777777" w:rsidR="00097E98" w:rsidRPr="00442838" w:rsidRDefault="00097E98" w:rsidP="000F163C">
            <w:pPr>
              <w:spacing w:line="360" w:lineRule="auto"/>
            </w:pPr>
          </w:p>
        </w:tc>
        <w:tc>
          <w:tcPr>
            <w:tcW w:w="724" w:type="dxa"/>
          </w:tcPr>
          <w:p w14:paraId="22DBFF2A" w14:textId="77777777" w:rsidR="00097E98" w:rsidRPr="00442838" w:rsidRDefault="00097E98" w:rsidP="000F163C">
            <w:pPr>
              <w:spacing w:line="360" w:lineRule="auto"/>
            </w:pPr>
          </w:p>
        </w:tc>
        <w:tc>
          <w:tcPr>
            <w:tcW w:w="1976" w:type="dxa"/>
          </w:tcPr>
          <w:p w14:paraId="6CD8AF25" w14:textId="77777777" w:rsidR="00097E98" w:rsidRPr="00442838" w:rsidRDefault="00097E98" w:rsidP="000F163C">
            <w:pPr>
              <w:spacing w:line="360" w:lineRule="auto"/>
            </w:pPr>
          </w:p>
        </w:tc>
      </w:tr>
    </w:tbl>
    <w:p w14:paraId="2DD35FFD" w14:textId="77777777" w:rsidR="00097E98" w:rsidRPr="00442838" w:rsidRDefault="00097E98" w:rsidP="00097E98">
      <w:pPr>
        <w:rPr>
          <w:sz w:val="24"/>
        </w:rPr>
      </w:pPr>
    </w:p>
    <w:p w14:paraId="2116387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00061B6" w14:textId="77777777" w:rsidTr="000F163C">
        <w:tc>
          <w:tcPr>
            <w:tcW w:w="3596" w:type="dxa"/>
          </w:tcPr>
          <w:p w14:paraId="6C7FFE1F" w14:textId="77777777" w:rsidR="00097E98" w:rsidRPr="00442838" w:rsidRDefault="00097E98" w:rsidP="000F163C">
            <w:pPr>
              <w:rPr>
                <w:sz w:val="24"/>
              </w:rPr>
            </w:pPr>
          </w:p>
        </w:tc>
        <w:tc>
          <w:tcPr>
            <w:tcW w:w="3597" w:type="dxa"/>
          </w:tcPr>
          <w:p w14:paraId="0544D883" w14:textId="77777777" w:rsidR="00097E98" w:rsidRPr="00442838" w:rsidRDefault="00097E98" w:rsidP="000F163C">
            <w:pPr>
              <w:rPr>
                <w:sz w:val="24"/>
              </w:rPr>
            </w:pPr>
          </w:p>
        </w:tc>
        <w:tc>
          <w:tcPr>
            <w:tcW w:w="3597" w:type="dxa"/>
          </w:tcPr>
          <w:p w14:paraId="3D32C6C6" w14:textId="77777777" w:rsidR="00097E98" w:rsidRPr="00442838" w:rsidRDefault="00097E98" w:rsidP="000F163C">
            <w:pPr>
              <w:rPr>
                <w:sz w:val="24"/>
              </w:rPr>
            </w:pPr>
          </w:p>
        </w:tc>
      </w:tr>
      <w:tr w:rsidR="00097E98" w:rsidRPr="00442838" w14:paraId="44FC55AD" w14:textId="77777777" w:rsidTr="000F163C">
        <w:tc>
          <w:tcPr>
            <w:tcW w:w="3596" w:type="dxa"/>
          </w:tcPr>
          <w:p w14:paraId="09B15D69" w14:textId="77777777" w:rsidR="00097E98" w:rsidRPr="00442838" w:rsidRDefault="00097E98" w:rsidP="000F163C">
            <w:pPr>
              <w:rPr>
                <w:sz w:val="24"/>
              </w:rPr>
            </w:pPr>
          </w:p>
        </w:tc>
        <w:tc>
          <w:tcPr>
            <w:tcW w:w="3597" w:type="dxa"/>
          </w:tcPr>
          <w:p w14:paraId="745933E6" w14:textId="77777777" w:rsidR="00097E98" w:rsidRPr="00442838" w:rsidRDefault="00097E98" w:rsidP="000F163C">
            <w:pPr>
              <w:rPr>
                <w:sz w:val="24"/>
              </w:rPr>
            </w:pPr>
          </w:p>
        </w:tc>
        <w:tc>
          <w:tcPr>
            <w:tcW w:w="3597" w:type="dxa"/>
          </w:tcPr>
          <w:p w14:paraId="1D28E595" w14:textId="77777777" w:rsidR="00097E98" w:rsidRPr="00442838" w:rsidRDefault="00097E98" w:rsidP="000F163C">
            <w:pPr>
              <w:rPr>
                <w:sz w:val="24"/>
              </w:rPr>
            </w:pPr>
          </w:p>
        </w:tc>
      </w:tr>
    </w:tbl>
    <w:p w14:paraId="1F6FB1CE" w14:textId="77777777" w:rsidR="00097E98" w:rsidRPr="00442838" w:rsidRDefault="00097E98" w:rsidP="00097E98">
      <w:pPr>
        <w:rPr>
          <w:sz w:val="24"/>
        </w:rPr>
      </w:pPr>
    </w:p>
    <w:p w14:paraId="1B04EB27" w14:textId="77777777" w:rsidR="00097E98" w:rsidRPr="00442838" w:rsidRDefault="00097E98" w:rsidP="00097E98">
      <w:pPr>
        <w:rPr>
          <w:sz w:val="24"/>
        </w:rPr>
      </w:pPr>
      <w:r w:rsidRPr="00442838">
        <w:rPr>
          <w:sz w:val="24"/>
        </w:rPr>
        <w:t>Sprites:</w:t>
      </w:r>
    </w:p>
    <w:p w14:paraId="26BDFD4D" w14:textId="77777777" w:rsidR="00097E98" w:rsidRPr="00442838" w:rsidRDefault="00097E98" w:rsidP="00097E98">
      <w:pPr>
        <w:rPr>
          <w:sz w:val="24"/>
        </w:rPr>
      </w:pPr>
      <w:r w:rsidRPr="00442838">
        <w:rPr>
          <w:sz w:val="24"/>
        </w:rPr>
        <w:br w:type="page"/>
      </w:r>
    </w:p>
    <w:p w14:paraId="61AB4D69" w14:textId="77777777" w:rsidR="00097E98" w:rsidRPr="00442838" w:rsidRDefault="00097E98" w:rsidP="00097E98">
      <w:pPr>
        <w:rPr>
          <w:sz w:val="24"/>
        </w:rPr>
      </w:pPr>
      <w:r w:rsidRPr="00442838">
        <w:rPr>
          <w:sz w:val="24"/>
        </w:rPr>
        <w:lastRenderedPageBreak/>
        <w:t>Family Page</w:t>
      </w:r>
    </w:p>
    <w:p w14:paraId="03C5983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E6CBB5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A1471D6" w14:textId="77777777" w:rsidTr="000F163C">
        <w:trPr>
          <w:trHeight w:val="896"/>
        </w:trPr>
        <w:tc>
          <w:tcPr>
            <w:tcW w:w="1251" w:type="dxa"/>
          </w:tcPr>
          <w:p w14:paraId="3C5ABD49" w14:textId="77777777" w:rsidR="00097E98" w:rsidRPr="00442838" w:rsidRDefault="00097E98" w:rsidP="000F163C">
            <w:pPr>
              <w:spacing w:line="360" w:lineRule="auto"/>
            </w:pPr>
            <w:r w:rsidRPr="00442838">
              <w:t>Pokemon</w:t>
            </w:r>
          </w:p>
          <w:p w14:paraId="001C6F77" w14:textId="77777777" w:rsidR="00097E98" w:rsidRPr="00442838" w:rsidRDefault="00097E98" w:rsidP="000F163C">
            <w:pPr>
              <w:spacing w:line="360" w:lineRule="auto"/>
            </w:pPr>
            <w:r w:rsidRPr="00442838">
              <w:t>Name</w:t>
            </w:r>
          </w:p>
        </w:tc>
        <w:tc>
          <w:tcPr>
            <w:tcW w:w="1652" w:type="dxa"/>
          </w:tcPr>
          <w:p w14:paraId="5DECE8D1" w14:textId="77777777" w:rsidR="00097E98" w:rsidRPr="00442838" w:rsidRDefault="00097E98" w:rsidP="000F163C">
            <w:pPr>
              <w:spacing w:line="360" w:lineRule="auto"/>
            </w:pPr>
            <w:r w:rsidRPr="00442838">
              <w:t>Pokemon Number</w:t>
            </w:r>
          </w:p>
        </w:tc>
        <w:tc>
          <w:tcPr>
            <w:tcW w:w="3719" w:type="dxa"/>
          </w:tcPr>
          <w:p w14:paraId="64AC89CB" w14:textId="77777777" w:rsidR="00097E98" w:rsidRPr="00442838" w:rsidRDefault="00097E98" w:rsidP="000F163C">
            <w:pPr>
              <w:spacing w:line="360" w:lineRule="auto"/>
            </w:pPr>
            <w:r w:rsidRPr="00442838">
              <w:t>Base Stats</w:t>
            </w:r>
          </w:p>
          <w:p w14:paraId="4A2F203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CF4A8CB" w14:textId="77777777" w:rsidR="00097E98" w:rsidRPr="00442838" w:rsidRDefault="00097E98" w:rsidP="000F163C">
            <w:pPr>
              <w:spacing w:line="360" w:lineRule="auto"/>
            </w:pPr>
            <w:r w:rsidRPr="00442838">
              <w:t>Ability</w:t>
            </w:r>
          </w:p>
        </w:tc>
        <w:tc>
          <w:tcPr>
            <w:tcW w:w="724" w:type="dxa"/>
          </w:tcPr>
          <w:p w14:paraId="20FC250D" w14:textId="77777777" w:rsidR="00097E98" w:rsidRPr="00442838" w:rsidRDefault="00097E98" w:rsidP="000F163C">
            <w:pPr>
              <w:spacing w:line="360" w:lineRule="auto"/>
            </w:pPr>
            <w:r w:rsidRPr="00442838">
              <w:t>Type 1</w:t>
            </w:r>
          </w:p>
        </w:tc>
        <w:tc>
          <w:tcPr>
            <w:tcW w:w="724" w:type="dxa"/>
          </w:tcPr>
          <w:p w14:paraId="04262B22" w14:textId="77777777" w:rsidR="00097E98" w:rsidRPr="00442838" w:rsidRDefault="00097E98" w:rsidP="000F163C">
            <w:pPr>
              <w:spacing w:line="360" w:lineRule="auto"/>
            </w:pPr>
            <w:r w:rsidRPr="00442838">
              <w:t>Type 2</w:t>
            </w:r>
          </w:p>
        </w:tc>
        <w:tc>
          <w:tcPr>
            <w:tcW w:w="1976" w:type="dxa"/>
          </w:tcPr>
          <w:p w14:paraId="47516ECC" w14:textId="77777777" w:rsidR="00097E98" w:rsidRPr="00442838" w:rsidRDefault="00097E98" w:rsidP="000F163C">
            <w:pPr>
              <w:spacing w:line="360" w:lineRule="auto"/>
            </w:pPr>
            <w:r w:rsidRPr="00442838">
              <w:t>Evolution</w:t>
            </w:r>
          </w:p>
        </w:tc>
      </w:tr>
      <w:tr w:rsidR="00097E98" w:rsidRPr="00442838" w14:paraId="236EE1A4" w14:textId="77777777" w:rsidTr="000F163C">
        <w:trPr>
          <w:trHeight w:val="454"/>
        </w:trPr>
        <w:tc>
          <w:tcPr>
            <w:tcW w:w="1251" w:type="dxa"/>
          </w:tcPr>
          <w:p w14:paraId="1D5FDD89" w14:textId="77777777" w:rsidR="00097E98" w:rsidRPr="00442838" w:rsidRDefault="00097E98" w:rsidP="000F163C">
            <w:pPr>
              <w:spacing w:line="360" w:lineRule="auto"/>
            </w:pPr>
          </w:p>
        </w:tc>
        <w:tc>
          <w:tcPr>
            <w:tcW w:w="1652" w:type="dxa"/>
          </w:tcPr>
          <w:p w14:paraId="01C28C7E" w14:textId="77777777" w:rsidR="00097E98" w:rsidRPr="00442838" w:rsidRDefault="00097E98" w:rsidP="000F163C">
            <w:pPr>
              <w:spacing w:line="360" w:lineRule="auto"/>
            </w:pPr>
          </w:p>
        </w:tc>
        <w:tc>
          <w:tcPr>
            <w:tcW w:w="3719" w:type="dxa"/>
          </w:tcPr>
          <w:p w14:paraId="1F946856" w14:textId="77777777" w:rsidR="00097E98" w:rsidRPr="00442838" w:rsidRDefault="00097E98" w:rsidP="000F163C">
            <w:pPr>
              <w:spacing w:line="360" w:lineRule="auto"/>
            </w:pPr>
          </w:p>
        </w:tc>
        <w:tc>
          <w:tcPr>
            <w:tcW w:w="880" w:type="dxa"/>
          </w:tcPr>
          <w:p w14:paraId="1B736551" w14:textId="77777777" w:rsidR="00097E98" w:rsidRPr="00442838" w:rsidRDefault="00097E98" w:rsidP="000F163C">
            <w:pPr>
              <w:spacing w:line="360" w:lineRule="auto"/>
            </w:pPr>
          </w:p>
        </w:tc>
        <w:tc>
          <w:tcPr>
            <w:tcW w:w="724" w:type="dxa"/>
          </w:tcPr>
          <w:p w14:paraId="35029624" w14:textId="77777777" w:rsidR="00097E98" w:rsidRPr="00442838" w:rsidRDefault="00097E98" w:rsidP="000F163C">
            <w:pPr>
              <w:spacing w:line="360" w:lineRule="auto"/>
            </w:pPr>
          </w:p>
        </w:tc>
        <w:tc>
          <w:tcPr>
            <w:tcW w:w="724" w:type="dxa"/>
          </w:tcPr>
          <w:p w14:paraId="3F46A205" w14:textId="77777777" w:rsidR="00097E98" w:rsidRPr="00442838" w:rsidRDefault="00097E98" w:rsidP="000F163C">
            <w:pPr>
              <w:spacing w:line="360" w:lineRule="auto"/>
            </w:pPr>
          </w:p>
        </w:tc>
        <w:tc>
          <w:tcPr>
            <w:tcW w:w="1976" w:type="dxa"/>
          </w:tcPr>
          <w:p w14:paraId="13C26379" w14:textId="77777777" w:rsidR="00097E98" w:rsidRPr="00442838" w:rsidRDefault="00097E98" w:rsidP="000F163C">
            <w:pPr>
              <w:spacing w:line="360" w:lineRule="auto"/>
            </w:pPr>
          </w:p>
        </w:tc>
      </w:tr>
      <w:tr w:rsidR="00097E98" w:rsidRPr="00442838" w14:paraId="2C18A76D" w14:textId="77777777" w:rsidTr="000F163C">
        <w:trPr>
          <w:trHeight w:val="441"/>
        </w:trPr>
        <w:tc>
          <w:tcPr>
            <w:tcW w:w="1251" w:type="dxa"/>
          </w:tcPr>
          <w:p w14:paraId="6FD30B65" w14:textId="77777777" w:rsidR="00097E98" w:rsidRPr="00442838" w:rsidRDefault="00097E98" w:rsidP="000F163C">
            <w:pPr>
              <w:spacing w:line="360" w:lineRule="auto"/>
            </w:pPr>
          </w:p>
        </w:tc>
        <w:tc>
          <w:tcPr>
            <w:tcW w:w="1652" w:type="dxa"/>
          </w:tcPr>
          <w:p w14:paraId="0E691216" w14:textId="77777777" w:rsidR="00097E98" w:rsidRPr="00442838" w:rsidRDefault="00097E98" w:rsidP="000F163C">
            <w:pPr>
              <w:spacing w:line="360" w:lineRule="auto"/>
            </w:pPr>
          </w:p>
        </w:tc>
        <w:tc>
          <w:tcPr>
            <w:tcW w:w="3719" w:type="dxa"/>
          </w:tcPr>
          <w:p w14:paraId="6FE79B26" w14:textId="77777777" w:rsidR="00097E98" w:rsidRPr="00442838" w:rsidRDefault="00097E98" w:rsidP="000F163C">
            <w:pPr>
              <w:spacing w:line="360" w:lineRule="auto"/>
            </w:pPr>
          </w:p>
        </w:tc>
        <w:tc>
          <w:tcPr>
            <w:tcW w:w="880" w:type="dxa"/>
          </w:tcPr>
          <w:p w14:paraId="2337F3BF" w14:textId="77777777" w:rsidR="00097E98" w:rsidRPr="00442838" w:rsidRDefault="00097E98" w:rsidP="000F163C">
            <w:pPr>
              <w:spacing w:line="360" w:lineRule="auto"/>
            </w:pPr>
          </w:p>
        </w:tc>
        <w:tc>
          <w:tcPr>
            <w:tcW w:w="724" w:type="dxa"/>
          </w:tcPr>
          <w:p w14:paraId="348EB271" w14:textId="77777777" w:rsidR="00097E98" w:rsidRPr="00442838" w:rsidRDefault="00097E98" w:rsidP="000F163C">
            <w:pPr>
              <w:spacing w:line="360" w:lineRule="auto"/>
            </w:pPr>
          </w:p>
        </w:tc>
        <w:tc>
          <w:tcPr>
            <w:tcW w:w="724" w:type="dxa"/>
          </w:tcPr>
          <w:p w14:paraId="61605A89" w14:textId="77777777" w:rsidR="00097E98" w:rsidRPr="00442838" w:rsidRDefault="00097E98" w:rsidP="000F163C">
            <w:pPr>
              <w:spacing w:line="360" w:lineRule="auto"/>
            </w:pPr>
          </w:p>
        </w:tc>
        <w:tc>
          <w:tcPr>
            <w:tcW w:w="1976" w:type="dxa"/>
          </w:tcPr>
          <w:p w14:paraId="487E3088" w14:textId="77777777" w:rsidR="00097E98" w:rsidRPr="00442838" w:rsidRDefault="00097E98" w:rsidP="000F163C">
            <w:pPr>
              <w:spacing w:line="360" w:lineRule="auto"/>
            </w:pPr>
          </w:p>
        </w:tc>
      </w:tr>
      <w:tr w:rsidR="00097E98" w:rsidRPr="00442838" w14:paraId="4970D75B" w14:textId="77777777" w:rsidTr="000F163C">
        <w:trPr>
          <w:trHeight w:val="441"/>
        </w:trPr>
        <w:tc>
          <w:tcPr>
            <w:tcW w:w="1251" w:type="dxa"/>
          </w:tcPr>
          <w:p w14:paraId="48DBC827" w14:textId="77777777" w:rsidR="00097E98" w:rsidRPr="00442838" w:rsidRDefault="00097E98" w:rsidP="000F163C">
            <w:pPr>
              <w:spacing w:line="360" w:lineRule="auto"/>
            </w:pPr>
          </w:p>
        </w:tc>
        <w:tc>
          <w:tcPr>
            <w:tcW w:w="1652" w:type="dxa"/>
          </w:tcPr>
          <w:p w14:paraId="329A6BEA" w14:textId="77777777" w:rsidR="00097E98" w:rsidRPr="00442838" w:rsidRDefault="00097E98" w:rsidP="000F163C">
            <w:pPr>
              <w:spacing w:line="360" w:lineRule="auto"/>
            </w:pPr>
          </w:p>
        </w:tc>
        <w:tc>
          <w:tcPr>
            <w:tcW w:w="3719" w:type="dxa"/>
          </w:tcPr>
          <w:p w14:paraId="692AD17D" w14:textId="77777777" w:rsidR="00097E98" w:rsidRPr="00442838" w:rsidRDefault="00097E98" w:rsidP="000F163C">
            <w:pPr>
              <w:spacing w:line="360" w:lineRule="auto"/>
            </w:pPr>
          </w:p>
        </w:tc>
        <w:tc>
          <w:tcPr>
            <w:tcW w:w="880" w:type="dxa"/>
          </w:tcPr>
          <w:p w14:paraId="2AB38E50" w14:textId="77777777" w:rsidR="00097E98" w:rsidRPr="00442838" w:rsidRDefault="00097E98" w:rsidP="000F163C">
            <w:pPr>
              <w:spacing w:line="360" w:lineRule="auto"/>
            </w:pPr>
          </w:p>
        </w:tc>
        <w:tc>
          <w:tcPr>
            <w:tcW w:w="724" w:type="dxa"/>
          </w:tcPr>
          <w:p w14:paraId="45676E1A" w14:textId="77777777" w:rsidR="00097E98" w:rsidRPr="00442838" w:rsidRDefault="00097E98" w:rsidP="000F163C">
            <w:pPr>
              <w:spacing w:line="360" w:lineRule="auto"/>
            </w:pPr>
          </w:p>
        </w:tc>
        <w:tc>
          <w:tcPr>
            <w:tcW w:w="724" w:type="dxa"/>
          </w:tcPr>
          <w:p w14:paraId="2BF7A986" w14:textId="77777777" w:rsidR="00097E98" w:rsidRPr="00442838" w:rsidRDefault="00097E98" w:rsidP="000F163C">
            <w:pPr>
              <w:spacing w:line="360" w:lineRule="auto"/>
            </w:pPr>
          </w:p>
        </w:tc>
        <w:tc>
          <w:tcPr>
            <w:tcW w:w="1976" w:type="dxa"/>
          </w:tcPr>
          <w:p w14:paraId="572F377F" w14:textId="77777777" w:rsidR="00097E98" w:rsidRPr="00442838" w:rsidRDefault="00097E98" w:rsidP="000F163C">
            <w:pPr>
              <w:spacing w:line="360" w:lineRule="auto"/>
            </w:pPr>
          </w:p>
        </w:tc>
      </w:tr>
      <w:tr w:rsidR="00097E98" w:rsidRPr="00442838" w14:paraId="4E2B5AD1" w14:textId="77777777" w:rsidTr="000F163C">
        <w:trPr>
          <w:trHeight w:val="896"/>
        </w:trPr>
        <w:tc>
          <w:tcPr>
            <w:tcW w:w="1251" w:type="dxa"/>
          </w:tcPr>
          <w:p w14:paraId="09029E32" w14:textId="77777777" w:rsidR="00097E98" w:rsidRPr="00442838" w:rsidRDefault="00097E98" w:rsidP="000F163C">
            <w:pPr>
              <w:spacing w:line="360" w:lineRule="auto"/>
            </w:pPr>
          </w:p>
        </w:tc>
        <w:tc>
          <w:tcPr>
            <w:tcW w:w="1652" w:type="dxa"/>
          </w:tcPr>
          <w:p w14:paraId="447B995D" w14:textId="77777777" w:rsidR="00097E98" w:rsidRPr="00442838" w:rsidRDefault="00097E98" w:rsidP="000F163C">
            <w:pPr>
              <w:spacing w:line="360" w:lineRule="auto"/>
            </w:pPr>
          </w:p>
        </w:tc>
        <w:tc>
          <w:tcPr>
            <w:tcW w:w="3719" w:type="dxa"/>
          </w:tcPr>
          <w:p w14:paraId="54B75D46" w14:textId="77777777" w:rsidR="00097E98" w:rsidRPr="00442838" w:rsidRDefault="00097E98" w:rsidP="000F163C">
            <w:pPr>
              <w:spacing w:line="360" w:lineRule="auto"/>
            </w:pPr>
          </w:p>
        </w:tc>
        <w:tc>
          <w:tcPr>
            <w:tcW w:w="880" w:type="dxa"/>
          </w:tcPr>
          <w:p w14:paraId="19823421" w14:textId="77777777" w:rsidR="00097E98" w:rsidRPr="00442838" w:rsidRDefault="00097E98" w:rsidP="000F163C">
            <w:pPr>
              <w:spacing w:line="360" w:lineRule="auto"/>
            </w:pPr>
          </w:p>
        </w:tc>
        <w:tc>
          <w:tcPr>
            <w:tcW w:w="724" w:type="dxa"/>
          </w:tcPr>
          <w:p w14:paraId="33168678" w14:textId="77777777" w:rsidR="00097E98" w:rsidRPr="00442838" w:rsidRDefault="00097E98" w:rsidP="000F163C">
            <w:pPr>
              <w:spacing w:line="360" w:lineRule="auto"/>
            </w:pPr>
          </w:p>
        </w:tc>
        <w:tc>
          <w:tcPr>
            <w:tcW w:w="724" w:type="dxa"/>
          </w:tcPr>
          <w:p w14:paraId="02317114" w14:textId="77777777" w:rsidR="00097E98" w:rsidRPr="00442838" w:rsidRDefault="00097E98" w:rsidP="000F163C">
            <w:pPr>
              <w:spacing w:line="360" w:lineRule="auto"/>
            </w:pPr>
          </w:p>
        </w:tc>
        <w:tc>
          <w:tcPr>
            <w:tcW w:w="1976" w:type="dxa"/>
          </w:tcPr>
          <w:p w14:paraId="3DCBCAAE" w14:textId="77777777" w:rsidR="00097E98" w:rsidRPr="00442838" w:rsidRDefault="00097E98" w:rsidP="000F163C">
            <w:pPr>
              <w:spacing w:line="360" w:lineRule="auto"/>
            </w:pPr>
          </w:p>
        </w:tc>
      </w:tr>
    </w:tbl>
    <w:p w14:paraId="7047DA17" w14:textId="77777777" w:rsidR="00097E98" w:rsidRPr="00442838" w:rsidRDefault="00097E98" w:rsidP="00097E98">
      <w:pPr>
        <w:rPr>
          <w:sz w:val="24"/>
        </w:rPr>
      </w:pPr>
    </w:p>
    <w:p w14:paraId="0F86A03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B1B53F" w14:textId="77777777" w:rsidTr="000F163C">
        <w:tc>
          <w:tcPr>
            <w:tcW w:w="3596" w:type="dxa"/>
          </w:tcPr>
          <w:p w14:paraId="3ABD1B33" w14:textId="77777777" w:rsidR="00097E98" w:rsidRPr="00442838" w:rsidRDefault="00097E98" w:rsidP="000F163C">
            <w:pPr>
              <w:rPr>
                <w:sz w:val="24"/>
              </w:rPr>
            </w:pPr>
          </w:p>
        </w:tc>
        <w:tc>
          <w:tcPr>
            <w:tcW w:w="3597" w:type="dxa"/>
          </w:tcPr>
          <w:p w14:paraId="03C9365E" w14:textId="77777777" w:rsidR="00097E98" w:rsidRPr="00442838" w:rsidRDefault="00097E98" w:rsidP="000F163C">
            <w:pPr>
              <w:rPr>
                <w:sz w:val="24"/>
              </w:rPr>
            </w:pPr>
          </w:p>
        </w:tc>
        <w:tc>
          <w:tcPr>
            <w:tcW w:w="3597" w:type="dxa"/>
          </w:tcPr>
          <w:p w14:paraId="59376886" w14:textId="77777777" w:rsidR="00097E98" w:rsidRPr="00442838" w:rsidRDefault="00097E98" w:rsidP="000F163C">
            <w:pPr>
              <w:rPr>
                <w:sz w:val="24"/>
              </w:rPr>
            </w:pPr>
          </w:p>
        </w:tc>
      </w:tr>
      <w:tr w:rsidR="00097E98" w:rsidRPr="00442838" w14:paraId="194B8716" w14:textId="77777777" w:rsidTr="000F163C">
        <w:tc>
          <w:tcPr>
            <w:tcW w:w="3596" w:type="dxa"/>
          </w:tcPr>
          <w:p w14:paraId="6583002F" w14:textId="77777777" w:rsidR="00097E98" w:rsidRPr="00442838" w:rsidRDefault="00097E98" w:rsidP="000F163C">
            <w:pPr>
              <w:rPr>
                <w:sz w:val="24"/>
              </w:rPr>
            </w:pPr>
          </w:p>
        </w:tc>
        <w:tc>
          <w:tcPr>
            <w:tcW w:w="3597" w:type="dxa"/>
          </w:tcPr>
          <w:p w14:paraId="6DAB0428" w14:textId="77777777" w:rsidR="00097E98" w:rsidRPr="00442838" w:rsidRDefault="00097E98" w:rsidP="000F163C">
            <w:pPr>
              <w:rPr>
                <w:sz w:val="24"/>
              </w:rPr>
            </w:pPr>
          </w:p>
        </w:tc>
        <w:tc>
          <w:tcPr>
            <w:tcW w:w="3597" w:type="dxa"/>
          </w:tcPr>
          <w:p w14:paraId="54CB60C0" w14:textId="77777777" w:rsidR="00097E98" w:rsidRPr="00442838" w:rsidRDefault="00097E98" w:rsidP="000F163C">
            <w:pPr>
              <w:rPr>
                <w:sz w:val="24"/>
              </w:rPr>
            </w:pPr>
          </w:p>
        </w:tc>
      </w:tr>
    </w:tbl>
    <w:p w14:paraId="018A0899" w14:textId="77777777" w:rsidR="00097E98" w:rsidRPr="00442838" w:rsidRDefault="00097E98" w:rsidP="00097E98">
      <w:pPr>
        <w:rPr>
          <w:sz w:val="24"/>
        </w:rPr>
      </w:pPr>
    </w:p>
    <w:p w14:paraId="27789280" w14:textId="77777777" w:rsidR="00097E98" w:rsidRPr="00442838" w:rsidRDefault="00097E98" w:rsidP="00097E98">
      <w:pPr>
        <w:rPr>
          <w:sz w:val="24"/>
        </w:rPr>
      </w:pPr>
      <w:r w:rsidRPr="00442838">
        <w:rPr>
          <w:sz w:val="24"/>
        </w:rPr>
        <w:t>Sprites:</w:t>
      </w:r>
    </w:p>
    <w:p w14:paraId="579905D3" w14:textId="77777777" w:rsidR="00097E98" w:rsidRPr="00442838" w:rsidRDefault="00097E98" w:rsidP="00097E98">
      <w:pPr>
        <w:rPr>
          <w:sz w:val="24"/>
        </w:rPr>
      </w:pPr>
      <w:r w:rsidRPr="00442838">
        <w:rPr>
          <w:sz w:val="24"/>
        </w:rPr>
        <w:br w:type="page"/>
      </w:r>
    </w:p>
    <w:p w14:paraId="24816661" w14:textId="77777777" w:rsidR="00097E98" w:rsidRPr="00442838" w:rsidRDefault="00097E98" w:rsidP="00097E98">
      <w:pPr>
        <w:rPr>
          <w:sz w:val="24"/>
        </w:rPr>
      </w:pPr>
      <w:r w:rsidRPr="00442838">
        <w:rPr>
          <w:sz w:val="24"/>
        </w:rPr>
        <w:lastRenderedPageBreak/>
        <w:t>Family Page</w:t>
      </w:r>
    </w:p>
    <w:p w14:paraId="134156A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CA52B9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CD5344" w14:textId="77777777" w:rsidTr="000F163C">
        <w:trPr>
          <w:trHeight w:val="896"/>
        </w:trPr>
        <w:tc>
          <w:tcPr>
            <w:tcW w:w="1251" w:type="dxa"/>
          </w:tcPr>
          <w:p w14:paraId="7786162B" w14:textId="77777777" w:rsidR="00097E98" w:rsidRPr="00442838" w:rsidRDefault="00097E98" w:rsidP="000F163C">
            <w:pPr>
              <w:spacing w:line="360" w:lineRule="auto"/>
            </w:pPr>
            <w:r w:rsidRPr="00442838">
              <w:t>Pokemon</w:t>
            </w:r>
          </w:p>
          <w:p w14:paraId="6E0D7969" w14:textId="77777777" w:rsidR="00097E98" w:rsidRPr="00442838" w:rsidRDefault="00097E98" w:rsidP="000F163C">
            <w:pPr>
              <w:spacing w:line="360" w:lineRule="auto"/>
            </w:pPr>
            <w:r w:rsidRPr="00442838">
              <w:t>Name</w:t>
            </w:r>
          </w:p>
        </w:tc>
        <w:tc>
          <w:tcPr>
            <w:tcW w:w="1652" w:type="dxa"/>
          </w:tcPr>
          <w:p w14:paraId="15F7B2D9" w14:textId="77777777" w:rsidR="00097E98" w:rsidRPr="00442838" w:rsidRDefault="00097E98" w:rsidP="000F163C">
            <w:pPr>
              <w:spacing w:line="360" w:lineRule="auto"/>
            </w:pPr>
            <w:r w:rsidRPr="00442838">
              <w:t>Pokemon Number</w:t>
            </w:r>
          </w:p>
        </w:tc>
        <w:tc>
          <w:tcPr>
            <w:tcW w:w="3719" w:type="dxa"/>
          </w:tcPr>
          <w:p w14:paraId="5A94F27E" w14:textId="77777777" w:rsidR="00097E98" w:rsidRPr="00442838" w:rsidRDefault="00097E98" w:rsidP="000F163C">
            <w:pPr>
              <w:spacing w:line="360" w:lineRule="auto"/>
            </w:pPr>
            <w:r w:rsidRPr="00442838">
              <w:t>Base Stats</w:t>
            </w:r>
          </w:p>
          <w:p w14:paraId="1F27A67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F28E849" w14:textId="77777777" w:rsidR="00097E98" w:rsidRPr="00442838" w:rsidRDefault="00097E98" w:rsidP="000F163C">
            <w:pPr>
              <w:spacing w:line="360" w:lineRule="auto"/>
            </w:pPr>
            <w:r w:rsidRPr="00442838">
              <w:t>Ability</w:t>
            </w:r>
          </w:p>
        </w:tc>
        <w:tc>
          <w:tcPr>
            <w:tcW w:w="724" w:type="dxa"/>
          </w:tcPr>
          <w:p w14:paraId="6F640AF0" w14:textId="77777777" w:rsidR="00097E98" w:rsidRPr="00442838" w:rsidRDefault="00097E98" w:rsidP="000F163C">
            <w:pPr>
              <w:spacing w:line="360" w:lineRule="auto"/>
            </w:pPr>
            <w:r w:rsidRPr="00442838">
              <w:t>Type 1</w:t>
            </w:r>
          </w:p>
        </w:tc>
        <w:tc>
          <w:tcPr>
            <w:tcW w:w="724" w:type="dxa"/>
          </w:tcPr>
          <w:p w14:paraId="6C0491E5" w14:textId="77777777" w:rsidR="00097E98" w:rsidRPr="00442838" w:rsidRDefault="00097E98" w:rsidP="000F163C">
            <w:pPr>
              <w:spacing w:line="360" w:lineRule="auto"/>
            </w:pPr>
            <w:r w:rsidRPr="00442838">
              <w:t>Type 2</w:t>
            </w:r>
          </w:p>
        </w:tc>
        <w:tc>
          <w:tcPr>
            <w:tcW w:w="1976" w:type="dxa"/>
          </w:tcPr>
          <w:p w14:paraId="065DF003" w14:textId="77777777" w:rsidR="00097E98" w:rsidRPr="00442838" w:rsidRDefault="00097E98" w:rsidP="000F163C">
            <w:pPr>
              <w:spacing w:line="360" w:lineRule="auto"/>
            </w:pPr>
            <w:r w:rsidRPr="00442838">
              <w:t>Evolution</w:t>
            </w:r>
          </w:p>
        </w:tc>
      </w:tr>
      <w:tr w:rsidR="00097E98" w:rsidRPr="00442838" w14:paraId="03AA0E84" w14:textId="77777777" w:rsidTr="000F163C">
        <w:trPr>
          <w:trHeight w:val="454"/>
        </w:trPr>
        <w:tc>
          <w:tcPr>
            <w:tcW w:w="1251" w:type="dxa"/>
          </w:tcPr>
          <w:p w14:paraId="4C00500A" w14:textId="77777777" w:rsidR="00097E98" w:rsidRPr="00442838" w:rsidRDefault="00097E98" w:rsidP="000F163C">
            <w:pPr>
              <w:spacing w:line="360" w:lineRule="auto"/>
            </w:pPr>
          </w:p>
        </w:tc>
        <w:tc>
          <w:tcPr>
            <w:tcW w:w="1652" w:type="dxa"/>
          </w:tcPr>
          <w:p w14:paraId="430B5E88" w14:textId="77777777" w:rsidR="00097E98" w:rsidRPr="00442838" w:rsidRDefault="00097E98" w:rsidP="000F163C">
            <w:pPr>
              <w:spacing w:line="360" w:lineRule="auto"/>
            </w:pPr>
          </w:p>
        </w:tc>
        <w:tc>
          <w:tcPr>
            <w:tcW w:w="3719" w:type="dxa"/>
          </w:tcPr>
          <w:p w14:paraId="26366B83" w14:textId="77777777" w:rsidR="00097E98" w:rsidRPr="00442838" w:rsidRDefault="00097E98" w:rsidP="000F163C">
            <w:pPr>
              <w:spacing w:line="360" w:lineRule="auto"/>
            </w:pPr>
          </w:p>
        </w:tc>
        <w:tc>
          <w:tcPr>
            <w:tcW w:w="880" w:type="dxa"/>
          </w:tcPr>
          <w:p w14:paraId="10C74DD8" w14:textId="77777777" w:rsidR="00097E98" w:rsidRPr="00442838" w:rsidRDefault="00097E98" w:rsidP="000F163C">
            <w:pPr>
              <w:spacing w:line="360" w:lineRule="auto"/>
            </w:pPr>
          </w:p>
        </w:tc>
        <w:tc>
          <w:tcPr>
            <w:tcW w:w="724" w:type="dxa"/>
          </w:tcPr>
          <w:p w14:paraId="4902155C" w14:textId="77777777" w:rsidR="00097E98" w:rsidRPr="00442838" w:rsidRDefault="00097E98" w:rsidP="000F163C">
            <w:pPr>
              <w:spacing w:line="360" w:lineRule="auto"/>
            </w:pPr>
          </w:p>
        </w:tc>
        <w:tc>
          <w:tcPr>
            <w:tcW w:w="724" w:type="dxa"/>
          </w:tcPr>
          <w:p w14:paraId="6FFA459B" w14:textId="77777777" w:rsidR="00097E98" w:rsidRPr="00442838" w:rsidRDefault="00097E98" w:rsidP="000F163C">
            <w:pPr>
              <w:spacing w:line="360" w:lineRule="auto"/>
            </w:pPr>
          </w:p>
        </w:tc>
        <w:tc>
          <w:tcPr>
            <w:tcW w:w="1976" w:type="dxa"/>
          </w:tcPr>
          <w:p w14:paraId="6F4D4DAE" w14:textId="77777777" w:rsidR="00097E98" w:rsidRPr="00442838" w:rsidRDefault="00097E98" w:rsidP="000F163C">
            <w:pPr>
              <w:spacing w:line="360" w:lineRule="auto"/>
            </w:pPr>
          </w:p>
        </w:tc>
      </w:tr>
      <w:tr w:rsidR="00097E98" w:rsidRPr="00442838" w14:paraId="40D21C1D" w14:textId="77777777" w:rsidTr="000F163C">
        <w:trPr>
          <w:trHeight w:val="441"/>
        </w:trPr>
        <w:tc>
          <w:tcPr>
            <w:tcW w:w="1251" w:type="dxa"/>
          </w:tcPr>
          <w:p w14:paraId="2DFB8CA3" w14:textId="77777777" w:rsidR="00097E98" w:rsidRPr="00442838" w:rsidRDefault="00097E98" w:rsidP="000F163C">
            <w:pPr>
              <w:spacing w:line="360" w:lineRule="auto"/>
            </w:pPr>
          </w:p>
        </w:tc>
        <w:tc>
          <w:tcPr>
            <w:tcW w:w="1652" w:type="dxa"/>
          </w:tcPr>
          <w:p w14:paraId="264F02E9" w14:textId="77777777" w:rsidR="00097E98" w:rsidRPr="00442838" w:rsidRDefault="00097E98" w:rsidP="000F163C">
            <w:pPr>
              <w:spacing w:line="360" w:lineRule="auto"/>
            </w:pPr>
          </w:p>
        </w:tc>
        <w:tc>
          <w:tcPr>
            <w:tcW w:w="3719" w:type="dxa"/>
          </w:tcPr>
          <w:p w14:paraId="402F793D" w14:textId="77777777" w:rsidR="00097E98" w:rsidRPr="00442838" w:rsidRDefault="00097E98" w:rsidP="000F163C">
            <w:pPr>
              <w:spacing w:line="360" w:lineRule="auto"/>
            </w:pPr>
          </w:p>
        </w:tc>
        <w:tc>
          <w:tcPr>
            <w:tcW w:w="880" w:type="dxa"/>
          </w:tcPr>
          <w:p w14:paraId="784AF5C5" w14:textId="77777777" w:rsidR="00097E98" w:rsidRPr="00442838" w:rsidRDefault="00097E98" w:rsidP="000F163C">
            <w:pPr>
              <w:spacing w:line="360" w:lineRule="auto"/>
            </w:pPr>
          </w:p>
        </w:tc>
        <w:tc>
          <w:tcPr>
            <w:tcW w:w="724" w:type="dxa"/>
          </w:tcPr>
          <w:p w14:paraId="6EC373E2" w14:textId="77777777" w:rsidR="00097E98" w:rsidRPr="00442838" w:rsidRDefault="00097E98" w:rsidP="000F163C">
            <w:pPr>
              <w:spacing w:line="360" w:lineRule="auto"/>
            </w:pPr>
          </w:p>
        </w:tc>
        <w:tc>
          <w:tcPr>
            <w:tcW w:w="724" w:type="dxa"/>
          </w:tcPr>
          <w:p w14:paraId="5B41A5E7" w14:textId="77777777" w:rsidR="00097E98" w:rsidRPr="00442838" w:rsidRDefault="00097E98" w:rsidP="000F163C">
            <w:pPr>
              <w:spacing w:line="360" w:lineRule="auto"/>
            </w:pPr>
          </w:p>
        </w:tc>
        <w:tc>
          <w:tcPr>
            <w:tcW w:w="1976" w:type="dxa"/>
          </w:tcPr>
          <w:p w14:paraId="0086720D" w14:textId="77777777" w:rsidR="00097E98" w:rsidRPr="00442838" w:rsidRDefault="00097E98" w:rsidP="000F163C">
            <w:pPr>
              <w:spacing w:line="360" w:lineRule="auto"/>
            </w:pPr>
          </w:p>
        </w:tc>
      </w:tr>
      <w:tr w:rsidR="00097E98" w:rsidRPr="00442838" w14:paraId="1C5DF450" w14:textId="77777777" w:rsidTr="000F163C">
        <w:trPr>
          <w:trHeight w:val="441"/>
        </w:trPr>
        <w:tc>
          <w:tcPr>
            <w:tcW w:w="1251" w:type="dxa"/>
          </w:tcPr>
          <w:p w14:paraId="578D51A3" w14:textId="77777777" w:rsidR="00097E98" w:rsidRPr="00442838" w:rsidRDefault="00097E98" w:rsidP="000F163C">
            <w:pPr>
              <w:spacing w:line="360" w:lineRule="auto"/>
            </w:pPr>
          </w:p>
        </w:tc>
        <w:tc>
          <w:tcPr>
            <w:tcW w:w="1652" w:type="dxa"/>
          </w:tcPr>
          <w:p w14:paraId="6381BBFF" w14:textId="77777777" w:rsidR="00097E98" w:rsidRPr="00442838" w:rsidRDefault="00097E98" w:rsidP="000F163C">
            <w:pPr>
              <w:spacing w:line="360" w:lineRule="auto"/>
            </w:pPr>
          </w:p>
        </w:tc>
        <w:tc>
          <w:tcPr>
            <w:tcW w:w="3719" w:type="dxa"/>
          </w:tcPr>
          <w:p w14:paraId="0316010E" w14:textId="77777777" w:rsidR="00097E98" w:rsidRPr="00442838" w:rsidRDefault="00097E98" w:rsidP="000F163C">
            <w:pPr>
              <w:spacing w:line="360" w:lineRule="auto"/>
            </w:pPr>
          </w:p>
        </w:tc>
        <w:tc>
          <w:tcPr>
            <w:tcW w:w="880" w:type="dxa"/>
          </w:tcPr>
          <w:p w14:paraId="7E331A46" w14:textId="77777777" w:rsidR="00097E98" w:rsidRPr="00442838" w:rsidRDefault="00097E98" w:rsidP="000F163C">
            <w:pPr>
              <w:spacing w:line="360" w:lineRule="auto"/>
            </w:pPr>
          </w:p>
        </w:tc>
        <w:tc>
          <w:tcPr>
            <w:tcW w:w="724" w:type="dxa"/>
          </w:tcPr>
          <w:p w14:paraId="0983E55F" w14:textId="77777777" w:rsidR="00097E98" w:rsidRPr="00442838" w:rsidRDefault="00097E98" w:rsidP="000F163C">
            <w:pPr>
              <w:spacing w:line="360" w:lineRule="auto"/>
            </w:pPr>
          </w:p>
        </w:tc>
        <w:tc>
          <w:tcPr>
            <w:tcW w:w="724" w:type="dxa"/>
          </w:tcPr>
          <w:p w14:paraId="24033452" w14:textId="77777777" w:rsidR="00097E98" w:rsidRPr="00442838" w:rsidRDefault="00097E98" w:rsidP="000F163C">
            <w:pPr>
              <w:spacing w:line="360" w:lineRule="auto"/>
            </w:pPr>
          </w:p>
        </w:tc>
        <w:tc>
          <w:tcPr>
            <w:tcW w:w="1976" w:type="dxa"/>
          </w:tcPr>
          <w:p w14:paraId="29FAFA38" w14:textId="77777777" w:rsidR="00097E98" w:rsidRPr="00442838" w:rsidRDefault="00097E98" w:rsidP="000F163C">
            <w:pPr>
              <w:spacing w:line="360" w:lineRule="auto"/>
            </w:pPr>
          </w:p>
        </w:tc>
      </w:tr>
      <w:tr w:rsidR="00097E98" w:rsidRPr="00442838" w14:paraId="0D368D11" w14:textId="77777777" w:rsidTr="000F163C">
        <w:trPr>
          <w:trHeight w:val="896"/>
        </w:trPr>
        <w:tc>
          <w:tcPr>
            <w:tcW w:w="1251" w:type="dxa"/>
          </w:tcPr>
          <w:p w14:paraId="5B725CDB" w14:textId="77777777" w:rsidR="00097E98" w:rsidRPr="00442838" w:rsidRDefault="00097E98" w:rsidP="000F163C">
            <w:pPr>
              <w:spacing w:line="360" w:lineRule="auto"/>
            </w:pPr>
          </w:p>
        </w:tc>
        <w:tc>
          <w:tcPr>
            <w:tcW w:w="1652" w:type="dxa"/>
          </w:tcPr>
          <w:p w14:paraId="4D611573" w14:textId="77777777" w:rsidR="00097E98" w:rsidRPr="00442838" w:rsidRDefault="00097E98" w:rsidP="000F163C">
            <w:pPr>
              <w:spacing w:line="360" w:lineRule="auto"/>
            </w:pPr>
          </w:p>
        </w:tc>
        <w:tc>
          <w:tcPr>
            <w:tcW w:w="3719" w:type="dxa"/>
          </w:tcPr>
          <w:p w14:paraId="2080B917" w14:textId="77777777" w:rsidR="00097E98" w:rsidRPr="00442838" w:rsidRDefault="00097E98" w:rsidP="000F163C">
            <w:pPr>
              <w:spacing w:line="360" w:lineRule="auto"/>
            </w:pPr>
          </w:p>
        </w:tc>
        <w:tc>
          <w:tcPr>
            <w:tcW w:w="880" w:type="dxa"/>
          </w:tcPr>
          <w:p w14:paraId="054978CE" w14:textId="77777777" w:rsidR="00097E98" w:rsidRPr="00442838" w:rsidRDefault="00097E98" w:rsidP="000F163C">
            <w:pPr>
              <w:spacing w:line="360" w:lineRule="auto"/>
            </w:pPr>
          </w:p>
        </w:tc>
        <w:tc>
          <w:tcPr>
            <w:tcW w:w="724" w:type="dxa"/>
          </w:tcPr>
          <w:p w14:paraId="6EAC3B51" w14:textId="77777777" w:rsidR="00097E98" w:rsidRPr="00442838" w:rsidRDefault="00097E98" w:rsidP="000F163C">
            <w:pPr>
              <w:spacing w:line="360" w:lineRule="auto"/>
            </w:pPr>
          </w:p>
        </w:tc>
        <w:tc>
          <w:tcPr>
            <w:tcW w:w="724" w:type="dxa"/>
          </w:tcPr>
          <w:p w14:paraId="606C9360" w14:textId="77777777" w:rsidR="00097E98" w:rsidRPr="00442838" w:rsidRDefault="00097E98" w:rsidP="000F163C">
            <w:pPr>
              <w:spacing w:line="360" w:lineRule="auto"/>
            </w:pPr>
          </w:p>
        </w:tc>
        <w:tc>
          <w:tcPr>
            <w:tcW w:w="1976" w:type="dxa"/>
          </w:tcPr>
          <w:p w14:paraId="405EBAF1" w14:textId="77777777" w:rsidR="00097E98" w:rsidRPr="00442838" w:rsidRDefault="00097E98" w:rsidP="000F163C">
            <w:pPr>
              <w:spacing w:line="360" w:lineRule="auto"/>
            </w:pPr>
          </w:p>
        </w:tc>
      </w:tr>
    </w:tbl>
    <w:p w14:paraId="00CE6CAB" w14:textId="77777777" w:rsidR="00097E98" w:rsidRPr="00442838" w:rsidRDefault="00097E98" w:rsidP="00097E98">
      <w:pPr>
        <w:rPr>
          <w:sz w:val="24"/>
        </w:rPr>
      </w:pPr>
    </w:p>
    <w:p w14:paraId="0A2B850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4EB88DD" w14:textId="77777777" w:rsidTr="000F163C">
        <w:tc>
          <w:tcPr>
            <w:tcW w:w="3596" w:type="dxa"/>
          </w:tcPr>
          <w:p w14:paraId="429B647D" w14:textId="77777777" w:rsidR="00097E98" w:rsidRPr="00442838" w:rsidRDefault="00097E98" w:rsidP="000F163C">
            <w:pPr>
              <w:rPr>
                <w:sz w:val="24"/>
              </w:rPr>
            </w:pPr>
          </w:p>
        </w:tc>
        <w:tc>
          <w:tcPr>
            <w:tcW w:w="3597" w:type="dxa"/>
          </w:tcPr>
          <w:p w14:paraId="5E6AF9EB" w14:textId="77777777" w:rsidR="00097E98" w:rsidRPr="00442838" w:rsidRDefault="00097E98" w:rsidP="000F163C">
            <w:pPr>
              <w:rPr>
                <w:sz w:val="24"/>
              </w:rPr>
            </w:pPr>
          </w:p>
        </w:tc>
        <w:tc>
          <w:tcPr>
            <w:tcW w:w="3597" w:type="dxa"/>
          </w:tcPr>
          <w:p w14:paraId="4902A11C" w14:textId="77777777" w:rsidR="00097E98" w:rsidRPr="00442838" w:rsidRDefault="00097E98" w:rsidP="000F163C">
            <w:pPr>
              <w:rPr>
                <w:sz w:val="24"/>
              </w:rPr>
            </w:pPr>
          </w:p>
        </w:tc>
      </w:tr>
      <w:tr w:rsidR="00097E98" w:rsidRPr="00442838" w14:paraId="455DB069" w14:textId="77777777" w:rsidTr="000F163C">
        <w:tc>
          <w:tcPr>
            <w:tcW w:w="3596" w:type="dxa"/>
          </w:tcPr>
          <w:p w14:paraId="5AEE4A05" w14:textId="77777777" w:rsidR="00097E98" w:rsidRPr="00442838" w:rsidRDefault="00097E98" w:rsidP="000F163C">
            <w:pPr>
              <w:rPr>
                <w:sz w:val="24"/>
              </w:rPr>
            </w:pPr>
          </w:p>
        </w:tc>
        <w:tc>
          <w:tcPr>
            <w:tcW w:w="3597" w:type="dxa"/>
          </w:tcPr>
          <w:p w14:paraId="029A8374" w14:textId="77777777" w:rsidR="00097E98" w:rsidRPr="00442838" w:rsidRDefault="00097E98" w:rsidP="000F163C">
            <w:pPr>
              <w:rPr>
                <w:sz w:val="24"/>
              </w:rPr>
            </w:pPr>
          </w:p>
        </w:tc>
        <w:tc>
          <w:tcPr>
            <w:tcW w:w="3597" w:type="dxa"/>
          </w:tcPr>
          <w:p w14:paraId="7CB1A040" w14:textId="77777777" w:rsidR="00097E98" w:rsidRPr="00442838" w:rsidRDefault="00097E98" w:rsidP="000F163C">
            <w:pPr>
              <w:rPr>
                <w:sz w:val="24"/>
              </w:rPr>
            </w:pPr>
          </w:p>
        </w:tc>
      </w:tr>
    </w:tbl>
    <w:p w14:paraId="364591F9" w14:textId="77777777" w:rsidR="00097E98" w:rsidRPr="00442838" w:rsidRDefault="00097E98" w:rsidP="00097E98">
      <w:pPr>
        <w:rPr>
          <w:sz w:val="24"/>
        </w:rPr>
      </w:pPr>
    </w:p>
    <w:p w14:paraId="25FDD187" w14:textId="77777777" w:rsidR="00097E98" w:rsidRPr="00442838" w:rsidRDefault="00097E98" w:rsidP="00097E98">
      <w:pPr>
        <w:rPr>
          <w:sz w:val="24"/>
        </w:rPr>
      </w:pPr>
      <w:r w:rsidRPr="00442838">
        <w:rPr>
          <w:sz w:val="24"/>
        </w:rPr>
        <w:t>Sprites:</w:t>
      </w:r>
    </w:p>
    <w:p w14:paraId="155BFA3E" w14:textId="77777777" w:rsidR="00097E98" w:rsidRPr="00442838" w:rsidRDefault="00097E98" w:rsidP="00097E98">
      <w:pPr>
        <w:rPr>
          <w:sz w:val="24"/>
        </w:rPr>
      </w:pPr>
      <w:r w:rsidRPr="00442838">
        <w:rPr>
          <w:sz w:val="24"/>
        </w:rPr>
        <w:br w:type="page"/>
      </w:r>
    </w:p>
    <w:p w14:paraId="049BD9F8" w14:textId="77777777" w:rsidR="00097E98" w:rsidRPr="00442838" w:rsidRDefault="00097E98" w:rsidP="00097E98">
      <w:pPr>
        <w:rPr>
          <w:sz w:val="24"/>
        </w:rPr>
      </w:pPr>
      <w:r w:rsidRPr="00442838">
        <w:rPr>
          <w:sz w:val="24"/>
        </w:rPr>
        <w:lastRenderedPageBreak/>
        <w:t>Family Page</w:t>
      </w:r>
    </w:p>
    <w:p w14:paraId="6A05B07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4FE05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0A5985" w14:textId="77777777" w:rsidTr="000F163C">
        <w:trPr>
          <w:trHeight w:val="896"/>
        </w:trPr>
        <w:tc>
          <w:tcPr>
            <w:tcW w:w="1251" w:type="dxa"/>
          </w:tcPr>
          <w:p w14:paraId="4E5DF691" w14:textId="77777777" w:rsidR="00097E98" w:rsidRPr="00442838" w:rsidRDefault="00097E98" w:rsidP="000F163C">
            <w:pPr>
              <w:spacing w:line="360" w:lineRule="auto"/>
            </w:pPr>
            <w:r w:rsidRPr="00442838">
              <w:t>Pokemon</w:t>
            </w:r>
          </w:p>
          <w:p w14:paraId="05C902DA" w14:textId="77777777" w:rsidR="00097E98" w:rsidRPr="00442838" w:rsidRDefault="00097E98" w:rsidP="000F163C">
            <w:pPr>
              <w:spacing w:line="360" w:lineRule="auto"/>
            </w:pPr>
            <w:r w:rsidRPr="00442838">
              <w:t>Name</w:t>
            </w:r>
          </w:p>
        </w:tc>
        <w:tc>
          <w:tcPr>
            <w:tcW w:w="1652" w:type="dxa"/>
          </w:tcPr>
          <w:p w14:paraId="0B7F276F" w14:textId="77777777" w:rsidR="00097E98" w:rsidRPr="00442838" w:rsidRDefault="00097E98" w:rsidP="000F163C">
            <w:pPr>
              <w:spacing w:line="360" w:lineRule="auto"/>
            </w:pPr>
            <w:r w:rsidRPr="00442838">
              <w:t>Pokemon Number</w:t>
            </w:r>
          </w:p>
        </w:tc>
        <w:tc>
          <w:tcPr>
            <w:tcW w:w="3719" w:type="dxa"/>
          </w:tcPr>
          <w:p w14:paraId="281896AE" w14:textId="77777777" w:rsidR="00097E98" w:rsidRPr="00442838" w:rsidRDefault="00097E98" w:rsidP="000F163C">
            <w:pPr>
              <w:spacing w:line="360" w:lineRule="auto"/>
            </w:pPr>
            <w:r w:rsidRPr="00442838">
              <w:t>Base Stats</w:t>
            </w:r>
          </w:p>
          <w:p w14:paraId="52596461"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A6CCEE7" w14:textId="77777777" w:rsidR="00097E98" w:rsidRPr="00442838" w:rsidRDefault="00097E98" w:rsidP="000F163C">
            <w:pPr>
              <w:spacing w:line="360" w:lineRule="auto"/>
            </w:pPr>
            <w:r w:rsidRPr="00442838">
              <w:t>Ability</w:t>
            </w:r>
          </w:p>
        </w:tc>
        <w:tc>
          <w:tcPr>
            <w:tcW w:w="724" w:type="dxa"/>
          </w:tcPr>
          <w:p w14:paraId="4B4A62D0" w14:textId="77777777" w:rsidR="00097E98" w:rsidRPr="00442838" w:rsidRDefault="00097E98" w:rsidP="000F163C">
            <w:pPr>
              <w:spacing w:line="360" w:lineRule="auto"/>
            </w:pPr>
            <w:r w:rsidRPr="00442838">
              <w:t>Type 1</w:t>
            </w:r>
          </w:p>
        </w:tc>
        <w:tc>
          <w:tcPr>
            <w:tcW w:w="724" w:type="dxa"/>
          </w:tcPr>
          <w:p w14:paraId="7FBD98CE" w14:textId="77777777" w:rsidR="00097E98" w:rsidRPr="00442838" w:rsidRDefault="00097E98" w:rsidP="000F163C">
            <w:pPr>
              <w:spacing w:line="360" w:lineRule="auto"/>
            </w:pPr>
            <w:r w:rsidRPr="00442838">
              <w:t>Type 2</w:t>
            </w:r>
          </w:p>
        </w:tc>
        <w:tc>
          <w:tcPr>
            <w:tcW w:w="1976" w:type="dxa"/>
          </w:tcPr>
          <w:p w14:paraId="279C0F79" w14:textId="77777777" w:rsidR="00097E98" w:rsidRPr="00442838" w:rsidRDefault="00097E98" w:rsidP="000F163C">
            <w:pPr>
              <w:spacing w:line="360" w:lineRule="auto"/>
            </w:pPr>
            <w:r w:rsidRPr="00442838">
              <w:t>Evolution</w:t>
            </w:r>
          </w:p>
        </w:tc>
      </w:tr>
      <w:tr w:rsidR="00097E98" w:rsidRPr="00442838" w14:paraId="3CF3A423" w14:textId="77777777" w:rsidTr="000F163C">
        <w:trPr>
          <w:trHeight w:val="454"/>
        </w:trPr>
        <w:tc>
          <w:tcPr>
            <w:tcW w:w="1251" w:type="dxa"/>
          </w:tcPr>
          <w:p w14:paraId="0D18FE83" w14:textId="77777777" w:rsidR="00097E98" w:rsidRPr="00442838" w:rsidRDefault="00097E98" w:rsidP="000F163C">
            <w:pPr>
              <w:spacing w:line="360" w:lineRule="auto"/>
            </w:pPr>
          </w:p>
        </w:tc>
        <w:tc>
          <w:tcPr>
            <w:tcW w:w="1652" w:type="dxa"/>
          </w:tcPr>
          <w:p w14:paraId="12E8AE1A" w14:textId="77777777" w:rsidR="00097E98" w:rsidRPr="00442838" w:rsidRDefault="00097E98" w:rsidP="000F163C">
            <w:pPr>
              <w:spacing w:line="360" w:lineRule="auto"/>
            </w:pPr>
          </w:p>
        </w:tc>
        <w:tc>
          <w:tcPr>
            <w:tcW w:w="3719" w:type="dxa"/>
          </w:tcPr>
          <w:p w14:paraId="036BCC01" w14:textId="77777777" w:rsidR="00097E98" w:rsidRPr="00442838" w:rsidRDefault="00097E98" w:rsidP="000F163C">
            <w:pPr>
              <w:spacing w:line="360" w:lineRule="auto"/>
            </w:pPr>
          </w:p>
        </w:tc>
        <w:tc>
          <w:tcPr>
            <w:tcW w:w="880" w:type="dxa"/>
          </w:tcPr>
          <w:p w14:paraId="597DEA73" w14:textId="77777777" w:rsidR="00097E98" w:rsidRPr="00442838" w:rsidRDefault="00097E98" w:rsidP="000F163C">
            <w:pPr>
              <w:spacing w:line="360" w:lineRule="auto"/>
            </w:pPr>
          </w:p>
        </w:tc>
        <w:tc>
          <w:tcPr>
            <w:tcW w:w="724" w:type="dxa"/>
          </w:tcPr>
          <w:p w14:paraId="4E981E6F" w14:textId="77777777" w:rsidR="00097E98" w:rsidRPr="00442838" w:rsidRDefault="00097E98" w:rsidP="000F163C">
            <w:pPr>
              <w:spacing w:line="360" w:lineRule="auto"/>
            </w:pPr>
          </w:p>
        </w:tc>
        <w:tc>
          <w:tcPr>
            <w:tcW w:w="724" w:type="dxa"/>
          </w:tcPr>
          <w:p w14:paraId="3CD46E4D" w14:textId="77777777" w:rsidR="00097E98" w:rsidRPr="00442838" w:rsidRDefault="00097E98" w:rsidP="000F163C">
            <w:pPr>
              <w:spacing w:line="360" w:lineRule="auto"/>
            </w:pPr>
          </w:p>
        </w:tc>
        <w:tc>
          <w:tcPr>
            <w:tcW w:w="1976" w:type="dxa"/>
          </w:tcPr>
          <w:p w14:paraId="3C9861FB" w14:textId="77777777" w:rsidR="00097E98" w:rsidRPr="00442838" w:rsidRDefault="00097E98" w:rsidP="000F163C">
            <w:pPr>
              <w:spacing w:line="360" w:lineRule="auto"/>
            </w:pPr>
          </w:p>
        </w:tc>
      </w:tr>
      <w:tr w:rsidR="00097E98" w:rsidRPr="00442838" w14:paraId="065BBF10" w14:textId="77777777" w:rsidTr="000F163C">
        <w:trPr>
          <w:trHeight w:val="441"/>
        </w:trPr>
        <w:tc>
          <w:tcPr>
            <w:tcW w:w="1251" w:type="dxa"/>
          </w:tcPr>
          <w:p w14:paraId="69ECB744" w14:textId="77777777" w:rsidR="00097E98" w:rsidRPr="00442838" w:rsidRDefault="00097E98" w:rsidP="000F163C">
            <w:pPr>
              <w:spacing w:line="360" w:lineRule="auto"/>
            </w:pPr>
          </w:p>
        </w:tc>
        <w:tc>
          <w:tcPr>
            <w:tcW w:w="1652" w:type="dxa"/>
          </w:tcPr>
          <w:p w14:paraId="393FA2C4" w14:textId="77777777" w:rsidR="00097E98" w:rsidRPr="00442838" w:rsidRDefault="00097E98" w:rsidP="000F163C">
            <w:pPr>
              <w:spacing w:line="360" w:lineRule="auto"/>
            </w:pPr>
          </w:p>
        </w:tc>
        <w:tc>
          <w:tcPr>
            <w:tcW w:w="3719" w:type="dxa"/>
          </w:tcPr>
          <w:p w14:paraId="595404BB" w14:textId="77777777" w:rsidR="00097E98" w:rsidRPr="00442838" w:rsidRDefault="00097E98" w:rsidP="000F163C">
            <w:pPr>
              <w:spacing w:line="360" w:lineRule="auto"/>
            </w:pPr>
          </w:p>
        </w:tc>
        <w:tc>
          <w:tcPr>
            <w:tcW w:w="880" w:type="dxa"/>
          </w:tcPr>
          <w:p w14:paraId="0746575F" w14:textId="77777777" w:rsidR="00097E98" w:rsidRPr="00442838" w:rsidRDefault="00097E98" w:rsidP="000F163C">
            <w:pPr>
              <w:spacing w:line="360" w:lineRule="auto"/>
            </w:pPr>
          </w:p>
        </w:tc>
        <w:tc>
          <w:tcPr>
            <w:tcW w:w="724" w:type="dxa"/>
          </w:tcPr>
          <w:p w14:paraId="30929E65" w14:textId="77777777" w:rsidR="00097E98" w:rsidRPr="00442838" w:rsidRDefault="00097E98" w:rsidP="000F163C">
            <w:pPr>
              <w:spacing w:line="360" w:lineRule="auto"/>
            </w:pPr>
          </w:p>
        </w:tc>
        <w:tc>
          <w:tcPr>
            <w:tcW w:w="724" w:type="dxa"/>
          </w:tcPr>
          <w:p w14:paraId="03D35C17" w14:textId="77777777" w:rsidR="00097E98" w:rsidRPr="00442838" w:rsidRDefault="00097E98" w:rsidP="000F163C">
            <w:pPr>
              <w:spacing w:line="360" w:lineRule="auto"/>
            </w:pPr>
          </w:p>
        </w:tc>
        <w:tc>
          <w:tcPr>
            <w:tcW w:w="1976" w:type="dxa"/>
          </w:tcPr>
          <w:p w14:paraId="5E809833" w14:textId="77777777" w:rsidR="00097E98" w:rsidRPr="00442838" w:rsidRDefault="00097E98" w:rsidP="000F163C">
            <w:pPr>
              <w:spacing w:line="360" w:lineRule="auto"/>
            </w:pPr>
          </w:p>
        </w:tc>
      </w:tr>
      <w:tr w:rsidR="00097E98" w:rsidRPr="00442838" w14:paraId="25D05E63" w14:textId="77777777" w:rsidTr="000F163C">
        <w:trPr>
          <w:trHeight w:val="441"/>
        </w:trPr>
        <w:tc>
          <w:tcPr>
            <w:tcW w:w="1251" w:type="dxa"/>
          </w:tcPr>
          <w:p w14:paraId="08BD76D2" w14:textId="77777777" w:rsidR="00097E98" w:rsidRPr="00442838" w:rsidRDefault="00097E98" w:rsidP="000F163C">
            <w:pPr>
              <w:spacing w:line="360" w:lineRule="auto"/>
            </w:pPr>
          </w:p>
        </w:tc>
        <w:tc>
          <w:tcPr>
            <w:tcW w:w="1652" w:type="dxa"/>
          </w:tcPr>
          <w:p w14:paraId="67841DFE" w14:textId="77777777" w:rsidR="00097E98" w:rsidRPr="00442838" w:rsidRDefault="00097E98" w:rsidP="000F163C">
            <w:pPr>
              <w:spacing w:line="360" w:lineRule="auto"/>
            </w:pPr>
          </w:p>
        </w:tc>
        <w:tc>
          <w:tcPr>
            <w:tcW w:w="3719" w:type="dxa"/>
          </w:tcPr>
          <w:p w14:paraId="527F92F5" w14:textId="77777777" w:rsidR="00097E98" w:rsidRPr="00442838" w:rsidRDefault="00097E98" w:rsidP="000F163C">
            <w:pPr>
              <w:spacing w:line="360" w:lineRule="auto"/>
            </w:pPr>
          </w:p>
        </w:tc>
        <w:tc>
          <w:tcPr>
            <w:tcW w:w="880" w:type="dxa"/>
          </w:tcPr>
          <w:p w14:paraId="03359A3F" w14:textId="77777777" w:rsidR="00097E98" w:rsidRPr="00442838" w:rsidRDefault="00097E98" w:rsidP="000F163C">
            <w:pPr>
              <w:spacing w:line="360" w:lineRule="auto"/>
            </w:pPr>
          </w:p>
        </w:tc>
        <w:tc>
          <w:tcPr>
            <w:tcW w:w="724" w:type="dxa"/>
          </w:tcPr>
          <w:p w14:paraId="3A6B232D" w14:textId="77777777" w:rsidR="00097E98" w:rsidRPr="00442838" w:rsidRDefault="00097E98" w:rsidP="000F163C">
            <w:pPr>
              <w:spacing w:line="360" w:lineRule="auto"/>
            </w:pPr>
          </w:p>
        </w:tc>
        <w:tc>
          <w:tcPr>
            <w:tcW w:w="724" w:type="dxa"/>
          </w:tcPr>
          <w:p w14:paraId="3B314958" w14:textId="77777777" w:rsidR="00097E98" w:rsidRPr="00442838" w:rsidRDefault="00097E98" w:rsidP="000F163C">
            <w:pPr>
              <w:spacing w:line="360" w:lineRule="auto"/>
            </w:pPr>
          </w:p>
        </w:tc>
        <w:tc>
          <w:tcPr>
            <w:tcW w:w="1976" w:type="dxa"/>
          </w:tcPr>
          <w:p w14:paraId="6CD79733" w14:textId="77777777" w:rsidR="00097E98" w:rsidRPr="00442838" w:rsidRDefault="00097E98" w:rsidP="000F163C">
            <w:pPr>
              <w:spacing w:line="360" w:lineRule="auto"/>
            </w:pPr>
          </w:p>
        </w:tc>
      </w:tr>
      <w:tr w:rsidR="00097E98" w:rsidRPr="00442838" w14:paraId="6B9D8695" w14:textId="77777777" w:rsidTr="000F163C">
        <w:trPr>
          <w:trHeight w:val="896"/>
        </w:trPr>
        <w:tc>
          <w:tcPr>
            <w:tcW w:w="1251" w:type="dxa"/>
          </w:tcPr>
          <w:p w14:paraId="45C1D44E" w14:textId="77777777" w:rsidR="00097E98" w:rsidRPr="00442838" w:rsidRDefault="00097E98" w:rsidP="000F163C">
            <w:pPr>
              <w:spacing w:line="360" w:lineRule="auto"/>
            </w:pPr>
          </w:p>
        </w:tc>
        <w:tc>
          <w:tcPr>
            <w:tcW w:w="1652" w:type="dxa"/>
          </w:tcPr>
          <w:p w14:paraId="37FA9418" w14:textId="77777777" w:rsidR="00097E98" w:rsidRPr="00442838" w:rsidRDefault="00097E98" w:rsidP="000F163C">
            <w:pPr>
              <w:spacing w:line="360" w:lineRule="auto"/>
            </w:pPr>
          </w:p>
        </w:tc>
        <w:tc>
          <w:tcPr>
            <w:tcW w:w="3719" w:type="dxa"/>
          </w:tcPr>
          <w:p w14:paraId="23103BCE" w14:textId="77777777" w:rsidR="00097E98" w:rsidRPr="00442838" w:rsidRDefault="00097E98" w:rsidP="000F163C">
            <w:pPr>
              <w:spacing w:line="360" w:lineRule="auto"/>
            </w:pPr>
          </w:p>
        </w:tc>
        <w:tc>
          <w:tcPr>
            <w:tcW w:w="880" w:type="dxa"/>
          </w:tcPr>
          <w:p w14:paraId="40D31492" w14:textId="77777777" w:rsidR="00097E98" w:rsidRPr="00442838" w:rsidRDefault="00097E98" w:rsidP="000F163C">
            <w:pPr>
              <w:spacing w:line="360" w:lineRule="auto"/>
            </w:pPr>
          </w:p>
        </w:tc>
        <w:tc>
          <w:tcPr>
            <w:tcW w:w="724" w:type="dxa"/>
          </w:tcPr>
          <w:p w14:paraId="7CC8EA7F" w14:textId="77777777" w:rsidR="00097E98" w:rsidRPr="00442838" w:rsidRDefault="00097E98" w:rsidP="000F163C">
            <w:pPr>
              <w:spacing w:line="360" w:lineRule="auto"/>
            </w:pPr>
          </w:p>
        </w:tc>
        <w:tc>
          <w:tcPr>
            <w:tcW w:w="724" w:type="dxa"/>
          </w:tcPr>
          <w:p w14:paraId="42D8F296" w14:textId="77777777" w:rsidR="00097E98" w:rsidRPr="00442838" w:rsidRDefault="00097E98" w:rsidP="000F163C">
            <w:pPr>
              <w:spacing w:line="360" w:lineRule="auto"/>
            </w:pPr>
          </w:p>
        </w:tc>
        <w:tc>
          <w:tcPr>
            <w:tcW w:w="1976" w:type="dxa"/>
          </w:tcPr>
          <w:p w14:paraId="17DF466D" w14:textId="77777777" w:rsidR="00097E98" w:rsidRPr="00442838" w:rsidRDefault="00097E98" w:rsidP="000F163C">
            <w:pPr>
              <w:spacing w:line="360" w:lineRule="auto"/>
            </w:pPr>
          </w:p>
        </w:tc>
      </w:tr>
    </w:tbl>
    <w:p w14:paraId="1540EACF" w14:textId="77777777" w:rsidR="00097E98" w:rsidRPr="00442838" w:rsidRDefault="00097E98" w:rsidP="00097E98">
      <w:pPr>
        <w:rPr>
          <w:sz w:val="24"/>
        </w:rPr>
      </w:pPr>
    </w:p>
    <w:p w14:paraId="767CB13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C3A5072" w14:textId="77777777" w:rsidTr="000F163C">
        <w:tc>
          <w:tcPr>
            <w:tcW w:w="3596" w:type="dxa"/>
          </w:tcPr>
          <w:p w14:paraId="28A820D1" w14:textId="77777777" w:rsidR="00097E98" w:rsidRPr="00442838" w:rsidRDefault="00097E98" w:rsidP="000F163C">
            <w:pPr>
              <w:rPr>
                <w:sz w:val="24"/>
              </w:rPr>
            </w:pPr>
          </w:p>
        </w:tc>
        <w:tc>
          <w:tcPr>
            <w:tcW w:w="3597" w:type="dxa"/>
          </w:tcPr>
          <w:p w14:paraId="54FFB97B" w14:textId="77777777" w:rsidR="00097E98" w:rsidRPr="00442838" w:rsidRDefault="00097E98" w:rsidP="000F163C">
            <w:pPr>
              <w:rPr>
                <w:sz w:val="24"/>
              </w:rPr>
            </w:pPr>
          </w:p>
        </w:tc>
        <w:tc>
          <w:tcPr>
            <w:tcW w:w="3597" w:type="dxa"/>
          </w:tcPr>
          <w:p w14:paraId="717B8F6E" w14:textId="77777777" w:rsidR="00097E98" w:rsidRPr="00442838" w:rsidRDefault="00097E98" w:rsidP="000F163C">
            <w:pPr>
              <w:rPr>
                <w:sz w:val="24"/>
              </w:rPr>
            </w:pPr>
          </w:p>
        </w:tc>
      </w:tr>
      <w:tr w:rsidR="00097E98" w:rsidRPr="00442838" w14:paraId="0EB658E8" w14:textId="77777777" w:rsidTr="000F163C">
        <w:tc>
          <w:tcPr>
            <w:tcW w:w="3596" w:type="dxa"/>
          </w:tcPr>
          <w:p w14:paraId="542CE507" w14:textId="77777777" w:rsidR="00097E98" w:rsidRPr="00442838" w:rsidRDefault="00097E98" w:rsidP="000F163C">
            <w:pPr>
              <w:rPr>
                <w:sz w:val="24"/>
              </w:rPr>
            </w:pPr>
          </w:p>
        </w:tc>
        <w:tc>
          <w:tcPr>
            <w:tcW w:w="3597" w:type="dxa"/>
          </w:tcPr>
          <w:p w14:paraId="595B1F8C" w14:textId="77777777" w:rsidR="00097E98" w:rsidRPr="00442838" w:rsidRDefault="00097E98" w:rsidP="000F163C">
            <w:pPr>
              <w:rPr>
                <w:sz w:val="24"/>
              </w:rPr>
            </w:pPr>
          </w:p>
        </w:tc>
        <w:tc>
          <w:tcPr>
            <w:tcW w:w="3597" w:type="dxa"/>
          </w:tcPr>
          <w:p w14:paraId="17D62E2E" w14:textId="77777777" w:rsidR="00097E98" w:rsidRPr="00442838" w:rsidRDefault="00097E98" w:rsidP="000F163C">
            <w:pPr>
              <w:rPr>
                <w:sz w:val="24"/>
              </w:rPr>
            </w:pPr>
          </w:p>
        </w:tc>
      </w:tr>
    </w:tbl>
    <w:p w14:paraId="047D669F" w14:textId="77777777" w:rsidR="00097E98" w:rsidRPr="00442838" w:rsidRDefault="00097E98" w:rsidP="00097E98">
      <w:pPr>
        <w:rPr>
          <w:sz w:val="24"/>
        </w:rPr>
      </w:pPr>
    </w:p>
    <w:p w14:paraId="59D686ED" w14:textId="77777777" w:rsidR="00097E98" w:rsidRPr="00442838" w:rsidRDefault="00097E98" w:rsidP="00097E98">
      <w:pPr>
        <w:rPr>
          <w:sz w:val="24"/>
        </w:rPr>
      </w:pPr>
      <w:r w:rsidRPr="00442838">
        <w:rPr>
          <w:sz w:val="24"/>
        </w:rPr>
        <w:t>Sprites:</w:t>
      </w:r>
    </w:p>
    <w:p w14:paraId="16030F89" w14:textId="77777777" w:rsidR="00097E98" w:rsidRPr="00442838" w:rsidRDefault="00097E98" w:rsidP="00097E98">
      <w:pPr>
        <w:rPr>
          <w:sz w:val="24"/>
        </w:rPr>
      </w:pPr>
      <w:r w:rsidRPr="00442838">
        <w:rPr>
          <w:sz w:val="24"/>
        </w:rPr>
        <w:br w:type="page"/>
      </w:r>
    </w:p>
    <w:p w14:paraId="0E77C1A8" w14:textId="77777777" w:rsidR="00097E98" w:rsidRPr="00442838" w:rsidRDefault="00097E98" w:rsidP="00097E98">
      <w:pPr>
        <w:rPr>
          <w:sz w:val="24"/>
        </w:rPr>
      </w:pPr>
      <w:r w:rsidRPr="00442838">
        <w:rPr>
          <w:sz w:val="24"/>
        </w:rPr>
        <w:lastRenderedPageBreak/>
        <w:t>Family Page</w:t>
      </w:r>
    </w:p>
    <w:p w14:paraId="234CF71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AF010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892BDA" w14:textId="77777777" w:rsidTr="000F163C">
        <w:trPr>
          <w:trHeight w:val="896"/>
        </w:trPr>
        <w:tc>
          <w:tcPr>
            <w:tcW w:w="1251" w:type="dxa"/>
          </w:tcPr>
          <w:p w14:paraId="06C6FF5A" w14:textId="77777777" w:rsidR="00097E98" w:rsidRPr="00442838" w:rsidRDefault="00097E98" w:rsidP="000F163C">
            <w:pPr>
              <w:spacing w:line="360" w:lineRule="auto"/>
            </w:pPr>
            <w:r w:rsidRPr="00442838">
              <w:t>Pokemon</w:t>
            </w:r>
          </w:p>
          <w:p w14:paraId="1B3ECDB4" w14:textId="77777777" w:rsidR="00097E98" w:rsidRPr="00442838" w:rsidRDefault="00097E98" w:rsidP="000F163C">
            <w:pPr>
              <w:spacing w:line="360" w:lineRule="auto"/>
            </w:pPr>
            <w:r w:rsidRPr="00442838">
              <w:t>Name</w:t>
            </w:r>
          </w:p>
        </w:tc>
        <w:tc>
          <w:tcPr>
            <w:tcW w:w="1652" w:type="dxa"/>
          </w:tcPr>
          <w:p w14:paraId="53663A19" w14:textId="77777777" w:rsidR="00097E98" w:rsidRPr="00442838" w:rsidRDefault="00097E98" w:rsidP="000F163C">
            <w:pPr>
              <w:spacing w:line="360" w:lineRule="auto"/>
            </w:pPr>
            <w:r w:rsidRPr="00442838">
              <w:t>Pokemon Number</w:t>
            </w:r>
          </w:p>
        </w:tc>
        <w:tc>
          <w:tcPr>
            <w:tcW w:w="3719" w:type="dxa"/>
          </w:tcPr>
          <w:p w14:paraId="13CFA468" w14:textId="77777777" w:rsidR="00097E98" w:rsidRPr="00442838" w:rsidRDefault="00097E98" w:rsidP="000F163C">
            <w:pPr>
              <w:spacing w:line="360" w:lineRule="auto"/>
            </w:pPr>
            <w:r w:rsidRPr="00442838">
              <w:t>Base Stats</w:t>
            </w:r>
          </w:p>
          <w:p w14:paraId="1FE2DCA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D37FFAE" w14:textId="77777777" w:rsidR="00097E98" w:rsidRPr="00442838" w:rsidRDefault="00097E98" w:rsidP="000F163C">
            <w:pPr>
              <w:spacing w:line="360" w:lineRule="auto"/>
            </w:pPr>
            <w:r w:rsidRPr="00442838">
              <w:t>Ability</w:t>
            </w:r>
          </w:p>
        </w:tc>
        <w:tc>
          <w:tcPr>
            <w:tcW w:w="724" w:type="dxa"/>
          </w:tcPr>
          <w:p w14:paraId="4858B092" w14:textId="77777777" w:rsidR="00097E98" w:rsidRPr="00442838" w:rsidRDefault="00097E98" w:rsidP="000F163C">
            <w:pPr>
              <w:spacing w:line="360" w:lineRule="auto"/>
            </w:pPr>
            <w:r w:rsidRPr="00442838">
              <w:t>Type 1</w:t>
            </w:r>
          </w:p>
        </w:tc>
        <w:tc>
          <w:tcPr>
            <w:tcW w:w="724" w:type="dxa"/>
          </w:tcPr>
          <w:p w14:paraId="0D7A9C45" w14:textId="77777777" w:rsidR="00097E98" w:rsidRPr="00442838" w:rsidRDefault="00097E98" w:rsidP="000F163C">
            <w:pPr>
              <w:spacing w:line="360" w:lineRule="auto"/>
            </w:pPr>
            <w:r w:rsidRPr="00442838">
              <w:t>Type 2</w:t>
            </w:r>
          </w:p>
        </w:tc>
        <w:tc>
          <w:tcPr>
            <w:tcW w:w="1976" w:type="dxa"/>
          </w:tcPr>
          <w:p w14:paraId="33C9C4A1" w14:textId="77777777" w:rsidR="00097E98" w:rsidRPr="00442838" w:rsidRDefault="00097E98" w:rsidP="000F163C">
            <w:pPr>
              <w:spacing w:line="360" w:lineRule="auto"/>
            </w:pPr>
            <w:r w:rsidRPr="00442838">
              <w:t>Evolution</w:t>
            </w:r>
          </w:p>
        </w:tc>
      </w:tr>
      <w:tr w:rsidR="00097E98" w:rsidRPr="00442838" w14:paraId="32E891D1" w14:textId="77777777" w:rsidTr="000F163C">
        <w:trPr>
          <w:trHeight w:val="454"/>
        </w:trPr>
        <w:tc>
          <w:tcPr>
            <w:tcW w:w="1251" w:type="dxa"/>
          </w:tcPr>
          <w:p w14:paraId="4F644274" w14:textId="77777777" w:rsidR="00097E98" w:rsidRPr="00442838" w:rsidRDefault="00097E98" w:rsidP="000F163C">
            <w:pPr>
              <w:spacing w:line="360" w:lineRule="auto"/>
            </w:pPr>
          </w:p>
        </w:tc>
        <w:tc>
          <w:tcPr>
            <w:tcW w:w="1652" w:type="dxa"/>
          </w:tcPr>
          <w:p w14:paraId="54564A6F" w14:textId="77777777" w:rsidR="00097E98" w:rsidRPr="00442838" w:rsidRDefault="00097E98" w:rsidP="000F163C">
            <w:pPr>
              <w:spacing w:line="360" w:lineRule="auto"/>
            </w:pPr>
          </w:p>
        </w:tc>
        <w:tc>
          <w:tcPr>
            <w:tcW w:w="3719" w:type="dxa"/>
          </w:tcPr>
          <w:p w14:paraId="0D726C8E" w14:textId="77777777" w:rsidR="00097E98" w:rsidRPr="00442838" w:rsidRDefault="00097E98" w:rsidP="000F163C">
            <w:pPr>
              <w:spacing w:line="360" w:lineRule="auto"/>
            </w:pPr>
          </w:p>
        </w:tc>
        <w:tc>
          <w:tcPr>
            <w:tcW w:w="880" w:type="dxa"/>
          </w:tcPr>
          <w:p w14:paraId="79BB2A19" w14:textId="77777777" w:rsidR="00097E98" w:rsidRPr="00442838" w:rsidRDefault="00097E98" w:rsidP="000F163C">
            <w:pPr>
              <w:spacing w:line="360" w:lineRule="auto"/>
            </w:pPr>
          </w:p>
        </w:tc>
        <w:tc>
          <w:tcPr>
            <w:tcW w:w="724" w:type="dxa"/>
          </w:tcPr>
          <w:p w14:paraId="1C4AE8DC" w14:textId="77777777" w:rsidR="00097E98" w:rsidRPr="00442838" w:rsidRDefault="00097E98" w:rsidP="000F163C">
            <w:pPr>
              <w:spacing w:line="360" w:lineRule="auto"/>
            </w:pPr>
          </w:p>
        </w:tc>
        <w:tc>
          <w:tcPr>
            <w:tcW w:w="724" w:type="dxa"/>
          </w:tcPr>
          <w:p w14:paraId="00D4096E" w14:textId="77777777" w:rsidR="00097E98" w:rsidRPr="00442838" w:rsidRDefault="00097E98" w:rsidP="000F163C">
            <w:pPr>
              <w:spacing w:line="360" w:lineRule="auto"/>
            </w:pPr>
          </w:p>
        </w:tc>
        <w:tc>
          <w:tcPr>
            <w:tcW w:w="1976" w:type="dxa"/>
          </w:tcPr>
          <w:p w14:paraId="617A7BB4" w14:textId="77777777" w:rsidR="00097E98" w:rsidRPr="00442838" w:rsidRDefault="00097E98" w:rsidP="000F163C">
            <w:pPr>
              <w:spacing w:line="360" w:lineRule="auto"/>
            </w:pPr>
          </w:p>
        </w:tc>
      </w:tr>
      <w:tr w:rsidR="00097E98" w:rsidRPr="00442838" w14:paraId="338282B7" w14:textId="77777777" w:rsidTr="000F163C">
        <w:trPr>
          <w:trHeight w:val="441"/>
        </w:trPr>
        <w:tc>
          <w:tcPr>
            <w:tcW w:w="1251" w:type="dxa"/>
          </w:tcPr>
          <w:p w14:paraId="1F2ED3AC" w14:textId="77777777" w:rsidR="00097E98" w:rsidRPr="00442838" w:rsidRDefault="00097E98" w:rsidP="000F163C">
            <w:pPr>
              <w:spacing w:line="360" w:lineRule="auto"/>
            </w:pPr>
          </w:p>
        </w:tc>
        <w:tc>
          <w:tcPr>
            <w:tcW w:w="1652" w:type="dxa"/>
          </w:tcPr>
          <w:p w14:paraId="627B31AB" w14:textId="77777777" w:rsidR="00097E98" w:rsidRPr="00442838" w:rsidRDefault="00097E98" w:rsidP="000F163C">
            <w:pPr>
              <w:spacing w:line="360" w:lineRule="auto"/>
            </w:pPr>
          </w:p>
        </w:tc>
        <w:tc>
          <w:tcPr>
            <w:tcW w:w="3719" w:type="dxa"/>
          </w:tcPr>
          <w:p w14:paraId="2B2D5233" w14:textId="77777777" w:rsidR="00097E98" w:rsidRPr="00442838" w:rsidRDefault="00097E98" w:rsidP="000F163C">
            <w:pPr>
              <w:spacing w:line="360" w:lineRule="auto"/>
            </w:pPr>
          </w:p>
        </w:tc>
        <w:tc>
          <w:tcPr>
            <w:tcW w:w="880" w:type="dxa"/>
          </w:tcPr>
          <w:p w14:paraId="04B749A5" w14:textId="77777777" w:rsidR="00097E98" w:rsidRPr="00442838" w:rsidRDefault="00097E98" w:rsidP="000F163C">
            <w:pPr>
              <w:spacing w:line="360" w:lineRule="auto"/>
            </w:pPr>
          </w:p>
        </w:tc>
        <w:tc>
          <w:tcPr>
            <w:tcW w:w="724" w:type="dxa"/>
          </w:tcPr>
          <w:p w14:paraId="0690EDA0" w14:textId="77777777" w:rsidR="00097E98" w:rsidRPr="00442838" w:rsidRDefault="00097E98" w:rsidP="000F163C">
            <w:pPr>
              <w:spacing w:line="360" w:lineRule="auto"/>
            </w:pPr>
          </w:p>
        </w:tc>
        <w:tc>
          <w:tcPr>
            <w:tcW w:w="724" w:type="dxa"/>
          </w:tcPr>
          <w:p w14:paraId="00F8CCD3" w14:textId="77777777" w:rsidR="00097E98" w:rsidRPr="00442838" w:rsidRDefault="00097E98" w:rsidP="000F163C">
            <w:pPr>
              <w:spacing w:line="360" w:lineRule="auto"/>
            </w:pPr>
          </w:p>
        </w:tc>
        <w:tc>
          <w:tcPr>
            <w:tcW w:w="1976" w:type="dxa"/>
          </w:tcPr>
          <w:p w14:paraId="63D668E2" w14:textId="77777777" w:rsidR="00097E98" w:rsidRPr="00442838" w:rsidRDefault="00097E98" w:rsidP="000F163C">
            <w:pPr>
              <w:spacing w:line="360" w:lineRule="auto"/>
            </w:pPr>
          </w:p>
        </w:tc>
      </w:tr>
      <w:tr w:rsidR="00097E98" w:rsidRPr="00442838" w14:paraId="7DF172F2" w14:textId="77777777" w:rsidTr="000F163C">
        <w:trPr>
          <w:trHeight w:val="441"/>
        </w:trPr>
        <w:tc>
          <w:tcPr>
            <w:tcW w:w="1251" w:type="dxa"/>
          </w:tcPr>
          <w:p w14:paraId="30DD78E7" w14:textId="77777777" w:rsidR="00097E98" w:rsidRPr="00442838" w:rsidRDefault="00097E98" w:rsidP="000F163C">
            <w:pPr>
              <w:spacing w:line="360" w:lineRule="auto"/>
            </w:pPr>
          </w:p>
        </w:tc>
        <w:tc>
          <w:tcPr>
            <w:tcW w:w="1652" w:type="dxa"/>
          </w:tcPr>
          <w:p w14:paraId="3B740844" w14:textId="77777777" w:rsidR="00097E98" w:rsidRPr="00442838" w:rsidRDefault="00097E98" w:rsidP="000F163C">
            <w:pPr>
              <w:spacing w:line="360" w:lineRule="auto"/>
            </w:pPr>
          </w:p>
        </w:tc>
        <w:tc>
          <w:tcPr>
            <w:tcW w:w="3719" w:type="dxa"/>
          </w:tcPr>
          <w:p w14:paraId="6D6DE414" w14:textId="77777777" w:rsidR="00097E98" w:rsidRPr="00442838" w:rsidRDefault="00097E98" w:rsidP="000F163C">
            <w:pPr>
              <w:spacing w:line="360" w:lineRule="auto"/>
            </w:pPr>
          </w:p>
        </w:tc>
        <w:tc>
          <w:tcPr>
            <w:tcW w:w="880" w:type="dxa"/>
          </w:tcPr>
          <w:p w14:paraId="2BD3C921" w14:textId="77777777" w:rsidR="00097E98" w:rsidRPr="00442838" w:rsidRDefault="00097E98" w:rsidP="000F163C">
            <w:pPr>
              <w:spacing w:line="360" w:lineRule="auto"/>
            </w:pPr>
          </w:p>
        </w:tc>
        <w:tc>
          <w:tcPr>
            <w:tcW w:w="724" w:type="dxa"/>
          </w:tcPr>
          <w:p w14:paraId="76D7C62F" w14:textId="77777777" w:rsidR="00097E98" w:rsidRPr="00442838" w:rsidRDefault="00097E98" w:rsidP="000F163C">
            <w:pPr>
              <w:spacing w:line="360" w:lineRule="auto"/>
            </w:pPr>
          </w:p>
        </w:tc>
        <w:tc>
          <w:tcPr>
            <w:tcW w:w="724" w:type="dxa"/>
          </w:tcPr>
          <w:p w14:paraId="4EDAF90D" w14:textId="77777777" w:rsidR="00097E98" w:rsidRPr="00442838" w:rsidRDefault="00097E98" w:rsidP="000F163C">
            <w:pPr>
              <w:spacing w:line="360" w:lineRule="auto"/>
            </w:pPr>
          </w:p>
        </w:tc>
        <w:tc>
          <w:tcPr>
            <w:tcW w:w="1976" w:type="dxa"/>
          </w:tcPr>
          <w:p w14:paraId="41914ADA" w14:textId="77777777" w:rsidR="00097E98" w:rsidRPr="00442838" w:rsidRDefault="00097E98" w:rsidP="000F163C">
            <w:pPr>
              <w:spacing w:line="360" w:lineRule="auto"/>
            </w:pPr>
          </w:p>
        </w:tc>
      </w:tr>
      <w:tr w:rsidR="00097E98" w:rsidRPr="00442838" w14:paraId="57B4A318" w14:textId="77777777" w:rsidTr="000F163C">
        <w:trPr>
          <w:trHeight w:val="896"/>
        </w:trPr>
        <w:tc>
          <w:tcPr>
            <w:tcW w:w="1251" w:type="dxa"/>
          </w:tcPr>
          <w:p w14:paraId="32D3A161" w14:textId="77777777" w:rsidR="00097E98" w:rsidRPr="00442838" w:rsidRDefault="00097E98" w:rsidP="000F163C">
            <w:pPr>
              <w:spacing w:line="360" w:lineRule="auto"/>
            </w:pPr>
          </w:p>
        </w:tc>
        <w:tc>
          <w:tcPr>
            <w:tcW w:w="1652" w:type="dxa"/>
          </w:tcPr>
          <w:p w14:paraId="7BE2DCA1" w14:textId="77777777" w:rsidR="00097E98" w:rsidRPr="00442838" w:rsidRDefault="00097E98" w:rsidP="000F163C">
            <w:pPr>
              <w:spacing w:line="360" w:lineRule="auto"/>
            </w:pPr>
          </w:p>
        </w:tc>
        <w:tc>
          <w:tcPr>
            <w:tcW w:w="3719" w:type="dxa"/>
          </w:tcPr>
          <w:p w14:paraId="4936F6E3" w14:textId="77777777" w:rsidR="00097E98" w:rsidRPr="00442838" w:rsidRDefault="00097E98" w:rsidP="000F163C">
            <w:pPr>
              <w:spacing w:line="360" w:lineRule="auto"/>
            </w:pPr>
          </w:p>
        </w:tc>
        <w:tc>
          <w:tcPr>
            <w:tcW w:w="880" w:type="dxa"/>
          </w:tcPr>
          <w:p w14:paraId="5CAA399B" w14:textId="77777777" w:rsidR="00097E98" w:rsidRPr="00442838" w:rsidRDefault="00097E98" w:rsidP="000F163C">
            <w:pPr>
              <w:spacing w:line="360" w:lineRule="auto"/>
            </w:pPr>
          </w:p>
        </w:tc>
        <w:tc>
          <w:tcPr>
            <w:tcW w:w="724" w:type="dxa"/>
          </w:tcPr>
          <w:p w14:paraId="0970D2AB" w14:textId="77777777" w:rsidR="00097E98" w:rsidRPr="00442838" w:rsidRDefault="00097E98" w:rsidP="000F163C">
            <w:pPr>
              <w:spacing w:line="360" w:lineRule="auto"/>
            </w:pPr>
          </w:p>
        </w:tc>
        <w:tc>
          <w:tcPr>
            <w:tcW w:w="724" w:type="dxa"/>
          </w:tcPr>
          <w:p w14:paraId="484E980D" w14:textId="77777777" w:rsidR="00097E98" w:rsidRPr="00442838" w:rsidRDefault="00097E98" w:rsidP="000F163C">
            <w:pPr>
              <w:spacing w:line="360" w:lineRule="auto"/>
            </w:pPr>
          </w:p>
        </w:tc>
        <w:tc>
          <w:tcPr>
            <w:tcW w:w="1976" w:type="dxa"/>
          </w:tcPr>
          <w:p w14:paraId="0A2C11D4" w14:textId="77777777" w:rsidR="00097E98" w:rsidRPr="00442838" w:rsidRDefault="00097E98" w:rsidP="000F163C">
            <w:pPr>
              <w:spacing w:line="360" w:lineRule="auto"/>
            </w:pPr>
          </w:p>
        </w:tc>
      </w:tr>
    </w:tbl>
    <w:p w14:paraId="47E1A895" w14:textId="77777777" w:rsidR="00097E98" w:rsidRPr="00442838" w:rsidRDefault="00097E98" w:rsidP="00097E98">
      <w:pPr>
        <w:rPr>
          <w:sz w:val="24"/>
        </w:rPr>
      </w:pPr>
    </w:p>
    <w:p w14:paraId="370D464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CB8C9D" w14:textId="77777777" w:rsidTr="000F163C">
        <w:tc>
          <w:tcPr>
            <w:tcW w:w="3596" w:type="dxa"/>
          </w:tcPr>
          <w:p w14:paraId="134EE093" w14:textId="77777777" w:rsidR="00097E98" w:rsidRPr="00442838" w:rsidRDefault="00097E98" w:rsidP="000F163C">
            <w:pPr>
              <w:rPr>
                <w:sz w:val="24"/>
              </w:rPr>
            </w:pPr>
          </w:p>
        </w:tc>
        <w:tc>
          <w:tcPr>
            <w:tcW w:w="3597" w:type="dxa"/>
          </w:tcPr>
          <w:p w14:paraId="540A30C2" w14:textId="77777777" w:rsidR="00097E98" w:rsidRPr="00442838" w:rsidRDefault="00097E98" w:rsidP="000F163C">
            <w:pPr>
              <w:rPr>
                <w:sz w:val="24"/>
              </w:rPr>
            </w:pPr>
          </w:p>
        </w:tc>
        <w:tc>
          <w:tcPr>
            <w:tcW w:w="3597" w:type="dxa"/>
          </w:tcPr>
          <w:p w14:paraId="25FD55A6" w14:textId="77777777" w:rsidR="00097E98" w:rsidRPr="00442838" w:rsidRDefault="00097E98" w:rsidP="000F163C">
            <w:pPr>
              <w:rPr>
                <w:sz w:val="24"/>
              </w:rPr>
            </w:pPr>
          </w:p>
        </w:tc>
      </w:tr>
      <w:tr w:rsidR="00097E98" w:rsidRPr="00442838" w14:paraId="40A91D9E" w14:textId="77777777" w:rsidTr="000F163C">
        <w:tc>
          <w:tcPr>
            <w:tcW w:w="3596" w:type="dxa"/>
          </w:tcPr>
          <w:p w14:paraId="55DE0534" w14:textId="77777777" w:rsidR="00097E98" w:rsidRPr="00442838" w:rsidRDefault="00097E98" w:rsidP="000F163C">
            <w:pPr>
              <w:rPr>
                <w:sz w:val="24"/>
              </w:rPr>
            </w:pPr>
          </w:p>
        </w:tc>
        <w:tc>
          <w:tcPr>
            <w:tcW w:w="3597" w:type="dxa"/>
          </w:tcPr>
          <w:p w14:paraId="417A6F23" w14:textId="77777777" w:rsidR="00097E98" w:rsidRPr="00442838" w:rsidRDefault="00097E98" w:rsidP="000F163C">
            <w:pPr>
              <w:rPr>
                <w:sz w:val="24"/>
              </w:rPr>
            </w:pPr>
          </w:p>
        </w:tc>
        <w:tc>
          <w:tcPr>
            <w:tcW w:w="3597" w:type="dxa"/>
          </w:tcPr>
          <w:p w14:paraId="11067AFE" w14:textId="77777777" w:rsidR="00097E98" w:rsidRPr="00442838" w:rsidRDefault="00097E98" w:rsidP="000F163C">
            <w:pPr>
              <w:rPr>
                <w:sz w:val="24"/>
              </w:rPr>
            </w:pPr>
          </w:p>
        </w:tc>
      </w:tr>
    </w:tbl>
    <w:p w14:paraId="32E20AD8" w14:textId="77777777" w:rsidR="00097E98" w:rsidRPr="00442838" w:rsidRDefault="00097E98" w:rsidP="00097E98">
      <w:pPr>
        <w:rPr>
          <w:sz w:val="24"/>
        </w:rPr>
      </w:pPr>
    </w:p>
    <w:p w14:paraId="24C6CF25" w14:textId="77777777" w:rsidR="00097E98" w:rsidRPr="00442838" w:rsidRDefault="00097E98" w:rsidP="00097E98">
      <w:pPr>
        <w:rPr>
          <w:sz w:val="24"/>
        </w:rPr>
      </w:pPr>
      <w:r w:rsidRPr="00442838">
        <w:rPr>
          <w:sz w:val="24"/>
        </w:rPr>
        <w:t>Sprites:</w:t>
      </w:r>
    </w:p>
    <w:p w14:paraId="7A058DA3" w14:textId="77777777" w:rsidR="00097E98" w:rsidRPr="00442838" w:rsidRDefault="00097E98" w:rsidP="00097E98">
      <w:pPr>
        <w:rPr>
          <w:sz w:val="24"/>
        </w:rPr>
      </w:pPr>
      <w:r w:rsidRPr="00442838">
        <w:rPr>
          <w:sz w:val="24"/>
        </w:rPr>
        <w:br w:type="page"/>
      </w:r>
    </w:p>
    <w:p w14:paraId="4217A631" w14:textId="77777777" w:rsidR="00097E98" w:rsidRPr="00442838" w:rsidRDefault="00097E98" w:rsidP="00097E98">
      <w:pPr>
        <w:rPr>
          <w:sz w:val="24"/>
        </w:rPr>
      </w:pPr>
      <w:r w:rsidRPr="00442838">
        <w:rPr>
          <w:sz w:val="24"/>
        </w:rPr>
        <w:lastRenderedPageBreak/>
        <w:t>Family Page</w:t>
      </w:r>
    </w:p>
    <w:p w14:paraId="204F88E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644F83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B17FF4A" w14:textId="77777777" w:rsidTr="000F163C">
        <w:trPr>
          <w:trHeight w:val="896"/>
        </w:trPr>
        <w:tc>
          <w:tcPr>
            <w:tcW w:w="1251" w:type="dxa"/>
          </w:tcPr>
          <w:p w14:paraId="3EF32315" w14:textId="77777777" w:rsidR="00097E98" w:rsidRPr="00442838" w:rsidRDefault="00097E98" w:rsidP="000F163C">
            <w:pPr>
              <w:spacing w:line="360" w:lineRule="auto"/>
            </w:pPr>
            <w:r w:rsidRPr="00442838">
              <w:t>Pokemon</w:t>
            </w:r>
          </w:p>
          <w:p w14:paraId="1095B2F3" w14:textId="77777777" w:rsidR="00097E98" w:rsidRPr="00442838" w:rsidRDefault="00097E98" w:rsidP="000F163C">
            <w:pPr>
              <w:spacing w:line="360" w:lineRule="auto"/>
            </w:pPr>
            <w:r w:rsidRPr="00442838">
              <w:t>Name</w:t>
            </w:r>
          </w:p>
        </w:tc>
        <w:tc>
          <w:tcPr>
            <w:tcW w:w="1652" w:type="dxa"/>
          </w:tcPr>
          <w:p w14:paraId="59FED158" w14:textId="77777777" w:rsidR="00097E98" w:rsidRPr="00442838" w:rsidRDefault="00097E98" w:rsidP="000F163C">
            <w:pPr>
              <w:spacing w:line="360" w:lineRule="auto"/>
            </w:pPr>
            <w:r w:rsidRPr="00442838">
              <w:t>Pokemon Number</w:t>
            </w:r>
          </w:p>
        </w:tc>
        <w:tc>
          <w:tcPr>
            <w:tcW w:w="3719" w:type="dxa"/>
          </w:tcPr>
          <w:p w14:paraId="1FB1F83C" w14:textId="77777777" w:rsidR="00097E98" w:rsidRPr="00442838" w:rsidRDefault="00097E98" w:rsidP="000F163C">
            <w:pPr>
              <w:spacing w:line="360" w:lineRule="auto"/>
            </w:pPr>
            <w:r w:rsidRPr="00442838">
              <w:t>Base Stats</w:t>
            </w:r>
          </w:p>
          <w:p w14:paraId="098CD26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A710452" w14:textId="77777777" w:rsidR="00097E98" w:rsidRPr="00442838" w:rsidRDefault="00097E98" w:rsidP="000F163C">
            <w:pPr>
              <w:spacing w:line="360" w:lineRule="auto"/>
            </w:pPr>
            <w:r w:rsidRPr="00442838">
              <w:t>Ability</w:t>
            </w:r>
          </w:p>
        </w:tc>
        <w:tc>
          <w:tcPr>
            <w:tcW w:w="724" w:type="dxa"/>
          </w:tcPr>
          <w:p w14:paraId="5CBFB97F" w14:textId="77777777" w:rsidR="00097E98" w:rsidRPr="00442838" w:rsidRDefault="00097E98" w:rsidP="000F163C">
            <w:pPr>
              <w:spacing w:line="360" w:lineRule="auto"/>
            </w:pPr>
            <w:r w:rsidRPr="00442838">
              <w:t>Type 1</w:t>
            </w:r>
          </w:p>
        </w:tc>
        <w:tc>
          <w:tcPr>
            <w:tcW w:w="724" w:type="dxa"/>
          </w:tcPr>
          <w:p w14:paraId="423C12C8" w14:textId="77777777" w:rsidR="00097E98" w:rsidRPr="00442838" w:rsidRDefault="00097E98" w:rsidP="000F163C">
            <w:pPr>
              <w:spacing w:line="360" w:lineRule="auto"/>
            </w:pPr>
            <w:r w:rsidRPr="00442838">
              <w:t>Type 2</w:t>
            </w:r>
          </w:p>
        </w:tc>
        <w:tc>
          <w:tcPr>
            <w:tcW w:w="1976" w:type="dxa"/>
          </w:tcPr>
          <w:p w14:paraId="15A94DBD" w14:textId="77777777" w:rsidR="00097E98" w:rsidRPr="00442838" w:rsidRDefault="00097E98" w:rsidP="000F163C">
            <w:pPr>
              <w:spacing w:line="360" w:lineRule="auto"/>
            </w:pPr>
            <w:r w:rsidRPr="00442838">
              <w:t>Evolution</w:t>
            </w:r>
          </w:p>
        </w:tc>
      </w:tr>
      <w:tr w:rsidR="00097E98" w:rsidRPr="00442838" w14:paraId="4B349321" w14:textId="77777777" w:rsidTr="000F163C">
        <w:trPr>
          <w:trHeight w:val="454"/>
        </w:trPr>
        <w:tc>
          <w:tcPr>
            <w:tcW w:w="1251" w:type="dxa"/>
          </w:tcPr>
          <w:p w14:paraId="02A97322" w14:textId="77777777" w:rsidR="00097E98" w:rsidRPr="00442838" w:rsidRDefault="00097E98" w:rsidP="000F163C">
            <w:pPr>
              <w:spacing w:line="360" w:lineRule="auto"/>
            </w:pPr>
          </w:p>
        </w:tc>
        <w:tc>
          <w:tcPr>
            <w:tcW w:w="1652" w:type="dxa"/>
          </w:tcPr>
          <w:p w14:paraId="39B28A23" w14:textId="77777777" w:rsidR="00097E98" w:rsidRPr="00442838" w:rsidRDefault="00097E98" w:rsidP="000F163C">
            <w:pPr>
              <w:spacing w:line="360" w:lineRule="auto"/>
            </w:pPr>
          </w:p>
        </w:tc>
        <w:tc>
          <w:tcPr>
            <w:tcW w:w="3719" w:type="dxa"/>
          </w:tcPr>
          <w:p w14:paraId="116A2FB2" w14:textId="77777777" w:rsidR="00097E98" w:rsidRPr="00442838" w:rsidRDefault="00097E98" w:rsidP="000F163C">
            <w:pPr>
              <w:spacing w:line="360" w:lineRule="auto"/>
            </w:pPr>
          </w:p>
        </w:tc>
        <w:tc>
          <w:tcPr>
            <w:tcW w:w="880" w:type="dxa"/>
          </w:tcPr>
          <w:p w14:paraId="31B47504" w14:textId="77777777" w:rsidR="00097E98" w:rsidRPr="00442838" w:rsidRDefault="00097E98" w:rsidP="000F163C">
            <w:pPr>
              <w:spacing w:line="360" w:lineRule="auto"/>
            </w:pPr>
          </w:p>
        </w:tc>
        <w:tc>
          <w:tcPr>
            <w:tcW w:w="724" w:type="dxa"/>
          </w:tcPr>
          <w:p w14:paraId="72F9DA84" w14:textId="77777777" w:rsidR="00097E98" w:rsidRPr="00442838" w:rsidRDefault="00097E98" w:rsidP="000F163C">
            <w:pPr>
              <w:spacing w:line="360" w:lineRule="auto"/>
            </w:pPr>
          </w:p>
        </w:tc>
        <w:tc>
          <w:tcPr>
            <w:tcW w:w="724" w:type="dxa"/>
          </w:tcPr>
          <w:p w14:paraId="7640DF67" w14:textId="77777777" w:rsidR="00097E98" w:rsidRPr="00442838" w:rsidRDefault="00097E98" w:rsidP="000F163C">
            <w:pPr>
              <w:spacing w:line="360" w:lineRule="auto"/>
            </w:pPr>
          </w:p>
        </w:tc>
        <w:tc>
          <w:tcPr>
            <w:tcW w:w="1976" w:type="dxa"/>
          </w:tcPr>
          <w:p w14:paraId="31C77086" w14:textId="77777777" w:rsidR="00097E98" w:rsidRPr="00442838" w:rsidRDefault="00097E98" w:rsidP="000F163C">
            <w:pPr>
              <w:spacing w:line="360" w:lineRule="auto"/>
            </w:pPr>
          </w:p>
        </w:tc>
      </w:tr>
      <w:tr w:rsidR="00097E98" w:rsidRPr="00442838" w14:paraId="5FF73CCC" w14:textId="77777777" w:rsidTr="000F163C">
        <w:trPr>
          <w:trHeight w:val="441"/>
        </w:trPr>
        <w:tc>
          <w:tcPr>
            <w:tcW w:w="1251" w:type="dxa"/>
          </w:tcPr>
          <w:p w14:paraId="3AFD39A5" w14:textId="77777777" w:rsidR="00097E98" w:rsidRPr="00442838" w:rsidRDefault="00097E98" w:rsidP="000F163C">
            <w:pPr>
              <w:spacing w:line="360" w:lineRule="auto"/>
            </w:pPr>
          </w:p>
        </w:tc>
        <w:tc>
          <w:tcPr>
            <w:tcW w:w="1652" w:type="dxa"/>
          </w:tcPr>
          <w:p w14:paraId="1F9954EC" w14:textId="77777777" w:rsidR="00097E98" w:rsidRPr="00442838" w:rsidRDefault="00097E98" w:rsidP="000F163C">
            <w:pPr>
              <w:spacing w:line="360" w:lineRule="auto"/>
            </w:pPr>
          </w:p>
        </w:tc>
        <w:tc>
          <w:tcPr>
            <w:tcW w:w="3719" w:type="dxa"/>
          </w:tcPr>
          <w:p w14:paraId="585B9D60" w14:textId="77777777" w:rsidR="00097E98" w:rsidRPr="00442838" w:rsidRDefault="00097E98" w:rsidP="000F163C">
            <w:pPr>
              <w:spacing w:line="360" w:lineRule="auto"/>
            </w:pPr>
          </w:p>
        </w:tc>
        <w:tc>
          <w:tcPr>
            <w:tcW w:w="880" w:type="dxa"/>
          </w:tcPr>
          <w:p w14:paraId="4DB15C31" w14:textId="77777777" w:rsidR="00097E98" w:rsidRPr="00442838" w:rsidRDefault="00097E98" w:rsidP="000F163C">
            <w:pPr>
              <w:spacing w:line="360" w:lineRule="auto"/>
            </w:pPr>
          </w:p>
        </w:tc>
        <w:tc>
          <w:tcPr>
            <w:tcW w:w="724" w:type="dxa"/>
          </w:tcPr>
          <w:p w14:paraId="282AA85B" w14:textId="77777777" w:rsidR="00097E98" w:rsidRPr="00442838" w:rsidRDefault="00097E98" w:rsidP="000F163C">
            <w:pPr>
              <w:spacing w:line="360" w:lineRule="auto"/>
            </w:pPr>
          </w:p>
        </w:tc>
        <w:tc>
          <w:tcPr>
            <w:tcW w:w="724" w:type="dxa"/>
          </w:tcPr>
          <w:p w14:paraId="07897BC3" w14:textId="77777777" w:rsidR="00097E98" w:rsidRPr="00442838" w:rsidRDefault="00097E98" w:rsidP="000F163C">
            <w:pPr>
              <w:spacing w:line="360" w:lineRule="auto"/>
            </w:pPr>
          </w:p>
        </w:tc>
        <w:tc>
          <w:tcPr>
            <w:tcW w:w="1976" w:type="dxa"/>
          </w:tcPr>
          <w:p w14:paraId="405D8D01" w14:textId="77777777" w:rsidR="00097E98" w:rsidRPr="00442838" w:rsidRDefault="00097E98" w:rsidP="000F163C">
            <w:pPr>
              <w:spacing w:line="360" w:lineRule="auto"/>
            </w:pPr>
          </w:p>
        </w:tc>
      </w:tr>
      <w:tr w:rsidR="00097E98" w:rsidRPr="00442838" w14:paraId="214B944C" w14:textId="77777777" w:rsidTr="000F163C">
        <w:trPr>
          <w:trHeight w:val="441"/>
        </w:trPr>
        <w:tc>
          <w:tcPr>
            <w:tcW w:w="1251" w:type="dxa"/>
          </w:tcPr>
          <w:p w14:paraId="2AE44B5B" w14:textId="77777777" w:rsidR="00097E98" w:rsidRPr="00442838" w:rsidRDefault="00097E98" w:rsidP="000F163C">
            <w:pPr>
              <w:spacing w:line="360" w:lineRule="auto"/>
            </w:pPr>
          </w:p>
        </w:tc>
        <w:tc>
          <w:tcPr>
            <w:tcW w:w="1652" w:type="dxa"/>
          </w:tcPr>
          <w:p w14:paraId="132BB575" w14:textId="77777777" w:rsidR="00097E98" w:rsidRPr="00442838" w:rsidRDefault="00097E98" w:rsidP="000F163C">
            <w:pPr>
              <w:spacing w:line="360" w:lineRule="auto"/>
            </w:pPr>
          </w:p>
        </w:tc>
        <w:tc>
          <w:tcPr>
            <w:tcW w:w="3719" w:type="dxa"/>
          </w:tcPr>
          <w:p w14:paraId="0EDD035A" w14:textId="77777777" w:rsidR="00097E98" w:rsidRPr="00442838" w:rsidRDefault="00097E98" w:rsidP="000F163C">
            <w:pPr>
              <w:spacing w:line="360" w:lineRule="auto"/>
            </w:pPr>
          </w:p>
        </w:tc>
        <w:tc>
          <w:tcPr>
            <w:tcW w:w="880" w:type="dxa"/>
          </w:tcPr>
          <w:p w14:paraId="4FD64FDD" w14:textId="77777777" w:rsidR="00097E98" w:rsidRPr="00442838" w:rsidRDefault="00097E98" w:rsidP="000F163C">
            <w:pPr>
              <w:spacing w:line="360" w:lineRule="auto"/>
            </w:pPr>
          </w:p>
        </w:tc>
        <w:tc>
          <w:tcPr>
            <w:tcW w:w="724" w:type="dxa"/>
          </w:tcPr>
          <w:p w14:paraId="6BC2A5A7" w14:textId="77777777" w:rsidR="00097E98" w:rsidRPr="00442838" w:rsidRDefault="00097E98" w:rsidP="000F163C">
            <w:pPr>
              <w:spacing w:line="360" w:lineRule="auto"/>
            </w:pPr>
          </w:p>
        </w:tc>
        <w:tc>
          <w:tcPr>
            <w:tcW w:w="724" w:type="dxa"/>
          </w:tcPr>
          <w:p w14:paraId="2559E5BD" w14:textId="77777777" w:rsidR="00097E98" w:rsidRPr="00442838" w:rsidRDefault="00097E98" w:rsidP="000F163C">
            <w:pPr>
              <w:spacing w:line="360" w:lineRule="auto"/>
            </w:pPr>
          </w:p>
        </w:tc>
        <w:tc>
          <w:tcPr>
            <w:tcW w:w="1976" w:type="dxa"/>
          </w:tcPr>
          <w:p w14:paraId="04CF570F" w14:textId="77777777" w:rsidR="00097E98" w:rsidRPr="00442838" w:rsidRDefault="00097E98" w:rsidP="000F163C">
            <w:pPr>
              <w:spacing w:line="360" w:lineRule="auto"/>
            </w:pPr>
          </w:p>
        </w:tc>
      </w:tr>
      <w:tr w:rsidR="00097E98" w:rsidRPr="00442838" w14:paraId="5058D11A" w14:textId="77777777" w:rsidTr="000F163C">
        <w:trPr>
          <w:trHeight w:val="896"/>
        </w:trPr>
        <w:tc>
          <w:tcPr>
            <w:tcW w:w="1251" w:type="dxa"/>
          </w:tcPr>
          <w:p w14:paraId="6B84E3C6" w14:textId="77777777" w:rsidR="00097E98" w:rsidRPr="00442838" w:rsidRDefault="00097E98" w:rsidP="000F163C">
            <w:pPr>
              <w:spacing w:line="360" w:lineRule="auto"/>
            </w:pPr>
          </w:p>
        </w:tc>
        <w:tc>
          <w:tcPr>
            <w:tcW w:w="1652" w:type="dxa"/>
          </w:tcPr>
          <w:p w14:paraId="64231DA9" w14:textId="77777777" w:rsidR="00097E98" w:rsidRPr="00442838" w:rsidRDefault="00097E98" w:rsidP="000F163C">
            <w:pPr>
              <w:spacing w:line="360" w:lineRule="auto"/>
            </w:pPr>
          </w:p>
        </w:tc>
        <w:tc>
          <w:tcPr>
            <w:tcW w:w="3719" w:type="dxa"/>
          </w:tcPr>
          <w:p w14:paraId="3235CA9D" w14:textId="77777777" w:rsidR="00097E98" w:rsidRPr="00442838" w:rsidRDefault="00097E98" w:rsidP="000F163C">
            <w:pPr>
              <w:spacing w:line="360" w:lineRule="auto"/>
            </w:pPr>
          </w:p>
        </w:tc>
        <w:tc>
          <w:tcPr>
            <w:tcW w:w="880" w:type="dxa"/>
          </w:tcPr>
          <w:p w14:paraId="54AACA4B" w14:textId="77777777" w:rsidR="00097E98" w:rsidRPr="00442838" w:rsidRDefault="00097E98" w:rsidP="000F163C">
            <w:pPr>
              <w:spacing w:line="360" w:lineRule="auto"/>
            </w:pPr>
          </w:p>
        </w:tc>
        <w:tc>
          <w:tcPr>
            <w:tcW w:w="724" w:type="dxa"/>
          </w:tcPr>
          <w:p w14:paraId="371F703F" w14:textId="77777777" w:rsidR="00097E98" w:rsidRPr="00442838" w:rsidRDefault="00097E98" w:rsidP="000F163C">
            <w:pPr>
              <w:spacing w:line="360" w:lineRule="auto"/>
            </w:pPr>
          </w:p>
        </w:tc>
        <w:tc>
          <w:tcPr>
            <w:tcW w:w="724" w:type="dxa"/>
          </w:tcPr>
          <w:p w14:paraId="4C21E1ED" w14:textId="77777777" w:rsidR="00097E98" w:rsidRPr="00442838" w:rsidRDefault="00097E98" w:rsidP="000F163C">
            <w:pPr>
              <w:spacing w:line="360" w:lineRule="auto"/>
            </w:pPr>
          </w:p>
        </w:tc>
        <w:tc>
          <w:tcPr>
            <w:tcW w:w="1976" w:type="dxa"/>
          </w:tcPr>
          <w:p w14:paraId="4AE50E0C" w14:textId="77777777" w:rsidR="00097E98" w:rsidRPr="00442838" w:rsidRDefault="00097E98" w:rsidP="000F163C">
            <w:pPr>
              <w:spacing w:line="360" w:lineRule="auto"/>
            </w:pPr>
          </w:p>
        </w:tc>
      </w:tr>
    </w:tbl>
    <w:p w14:paraId="7A5ABE1D" w14:textId="77777777" w:rsidR="00097E98" w:rsidRPr="00442838" w:rsidRDefault="00097E98" w:rsidP="00097E98">
      <w:pPr>
        <w:rPr>
          <w:sz w:val="24"/>
        </w:rPr>
      </w:pPr>
    </w:p>
    <w:p w14:paraId="063C5F6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834452" w14:textId="77777777" w:rsidTr="000F163C">
        <w:tc>
          <w:tcPr>
            <w:tcW w:w="3596" w:type="dxa"/>
          </w:tcPr>
          <w:p w14:paraId="5525292B" w14:textId="77777777" w:rsidR="00097E98" w:rsidRPr="00442838" w:rsidRDefault="00097E98" w:rsidP="000F163C">
            <w:pPr>
              <w:rPr>
                <w:sz w:val="24"/>
              </w:rPr>
            </w:pPr>
          </w:p>
        </w:tc>
        <w:tc>
          <w:tcPr>
            <w:tcW w:w="3597" w:type="dxa"/>
          </w:tcPr>
          <w:p w14:paraId="0DA9314A" w14:textId="77777777" w:rsidR="00097E98" w:rsidRPr="00442838" w:rsidRDefault="00097E98" w:rsidP="000F163C">
            <w:pPr>
              <w:rPr>
                <w:sz w:val="24"/>
              </w:rPr>
            </w:pPr>
          </w:p>
        </w:tc>
        <w:tc>
          <w:tcPr>
            <w:tcW w:w="3597" w:type="dxa"/>
          </w:tcPr>
          <w:p w14:paraId="2ED48F1E" w14:textId="77777777" w:rsidR="00097E98" w:rsidRPr="00442838" w:rsidRDefault="00097E98" w:rsidP="000F163C">
            <w:pPr>
              <w:rPr>
                <w:sz w:val="24"/>
              </w:rPr>
            </w:pPr>
          </w:p>
        </w:tc>
      </w:tr>
      <w:tr w:rsidR="00097E98" w:rsidRPr="00442838" w14:paraId="77EAE58A" w14:textId="77777777" w:rsidTr="000F163C">
        <w:tc>
          <w:tcPr>
            <w:tcW w:w="3596" w:type="dxa"/>
          </w:tcPr>
          <w:p w14:paraId="65E0D022" w14:textId="77777777" w:rsidR="00097E98" w:rsidRPr="00442838" w:rsidRDefault="00097E98" w:rsidP="000F163C">
            <w:pPr>
              <w:rPr>
                <w:sz w:val="24"/>
              </w:rPr>
            </w:pPr>
          </w:p>
        </w:tc>
        <w:tc>
          <w:tcPr>
            <w:tcW w:w="3597" w:type="dxa"/>
          </w:tcPr>
          <w:p w14:paraId="7C9D9A17" w14:textId="77777777" w:rsidR="00097E98" w:rsidRPr="00442838" w:rsidRDefault="00097E98" w:rsidP="000F163C">
            <w:pPr>
              <w:rPr>
                <w:sz w:val="24"/>
              </w:rPr>
            </w:pPr>
          </w:p>
        </w:tc>
        <w:tc>
          <w:tcPr>
            <w:tcW w:w="3597" w:type="dxa"/>
          </w:tcPr>
          <w:p w14:paraId="452D5A38" w14:textId="77777777" w:rsidR="00097E98" w:rsidRPr="00442838" w:rsidRDefault="00097E98" w:rsidP="000F163C">
            <w:pPr>
              <w:rPr>
                <w:sz w:val="24"/>
              </w:rPr>
            </w:pPr>
          </w:p>
        </w:tc>
      </w:tr>
    </w:tbl>
    <w:p w14:paraId="0974DF1D" w14:textId="77777777" w:rsidR="00097E98" w:rsidRPr="00442838" w:rsidRDefault="00097E98" w:rsidP="00097E98">
      <w:pPr>
        <w:rPr>
          <w:sz w:val="24"/>
        </w:rPr>
      </w:pPr>
    </w:p>
    <w:p w14:paraId="63A0184D" w14:textId="77777777" w:rsidR="00097E98" w:rsidRPr="00442838" w:rsidRDefault="00097E98" w:rsidP="00097E98">
      <w:pPr>
        <w:rPr>
          <w:sz w:val="24"/>
        </w:rPr>
      </w:pPr>
      <w:r w:rsidRPr="00442838">
        <w:rPr>
          <w:sz w:val="24"/>
        </w:rPr>
        <w:t>Sprites:</w:t>
      </w:r>
    </w:p>
    <w:p w14:paraId="0FD127BB" w14:textId="77777777" w:rsidR="00097E98" w:rsidRPr="00442838" w:rsidRDefault="00097E98" w:rsidP="00097E98">
      <w:pPr>
        <w:rPr>
          <w:sz w:val="24"/>
        </w:rPr>
      </w:pPr>
      <w:r w:rsidRPr="00442838">
        <w:rPr>
          <w:sz w:val="24"/>
        </w:rPr>
        <w:br w:type="page"/>
      </w:r>
    </w:p>
    <w:p w14:paraId="65EDD7AB" w14:textId="77777777" w:rsidR="00097E98" w:rsidRPr="00442838" w:rsidRDefault="00097E98" w:rsidP="00097E98">
      <w:pPr>
        <w:rPr>
          <w:sz w:val="24"/>
        </w:rPr>
      </w:pPr>
      <w:r w:rsidRPr="00442838">
        <w:rPr>
          <w:sz w:val="24"/>
        </w:rPr>
        <w:lastRenderedPageBreak/>
        <w:t>Family Page</w:t>
      </w:r>
    </w:p>
    <w:p w14:paraId="7077B7C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BD316E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2567CC" w14:textId="77777777" w:rsidTr="000F163C">
        <w:trPr>
          <w:trHeight w:val="896"/>
        </w:trPr>
        <w:tc>
          <w:tcPr>
            <w:tcW w:w="1251" w:type="dxa"/>
          </w:tcPr>
          <w:p w14:paraId="2C227742" w14:textId="77777777" w:rsidR="00097E98" w:rsidRPr="00442838" w:rsidRDefault="00097E98" w:rsidP="000F163C">
            <w:pPr>
              <w:spacing w:line="360" w:lineRule="auto"/>
            </w:pPr>
            <w:r w:rsidRPr="00442838">
              <w:t>Pokemon</w:t>
            </w:r>
          </w:p>
          <w:p w14:paraId="4145E290" w14:textId="77777777" w:rsidR="00097E98" w:rsidRPr="00442838" w:rsidRDefault="00097E98" w:rsidP="000F163C">
            <w:pPr>
              <w:spacing w:line="360" w:lineRule="auto"/>
            </w:pPr>
            <w:r w:rsidRPr="00442838">
              <w:t>Name</w:t>
            </w:r>
          </w:p>
        </w:tc>
        <w:tc>
          <w:tcPr>
            <w:tcW w:w="1652" w:type="dxa"/>
          </w:tcPr>
          <w:p w14:paraId="31118202" w14:textId="77777777" w:rsidR="00097E98" w:rsidRPr="00442838" w:rsidRDefault="00097E98" w:rsidP="000F163C">
            <w:pPr>
              <w:spacing w:line="360" w:lineRule="auto"/>
            </w:pPr>
            <w:r w:rsidRPr="00442838">
              <w:t>Pokemon Number</w:t>
            </w:r>
          </w:p>
        </w:tc>
        <w:tc>
          <w:tcPr>
            <w:tcW w:w="3719" w:type="dxa"/>
          </w:tcPr>
          <w:p w14:paraId="07B55C73" w14:textId="77777777" w:rsidR="00097E98" w:rsidRPr="00442838" w:rsidRDefault="00097E98" w:rsidP="000F163C">
            <w:pPr>
              <w:spacing w:line="360" w:lineRule="auto"/>
            </w:pPr>
            <w:r w:rsidRPr="00442838">
              <w:t>Base Stats</w:t>
            </w:r>
          </w:p>
          <w:p w14:paraId="53A8537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B96ABBB" w14:textId="77777777" w:rsidR="00097E98" w:rsidRPr="00442838" w:rsidRDefault="00097E98" w:rsidP="000F163C">
            <w:pPr>
              <w:spacing w:line="360" w:lineRule="auto"/>
            </w:pPr>
            <w:r w:rsidRPr="00442838">
              <w:t>Ability</w:t>
            </w:r>
          </w:p>
        </w:tc>
        <w:tc>
          <w:tcPr>
            <w:tcW w:w="724" w:type="dxa"/>
          </w:tcPr>
          <w:p w14:paraId="5E472B47" w14:textId="77777777" w:rsidR="00097E98" w:rsidRPr="00442838" w:rsidRDefault="00097E98" w:rsidP="000F163C">
            <w:pPr>
              <w:spacing w:line="360" w:lineRule="auto"/>
            </w:pPr>
            <w:r w:rsidRPr="00442838">
              <w:t>Type 1</w:t>
            </w:r>
          </w:p>
        </w:tc>
        <w:tc>
          <w:tcPr>
            <w:tcW w:w="724" w:type="dxa"/>
          </w:tcPr>
          <w:p w14:paraId="6B5436DB" w14:textId="77777777" w:rsidR="00097E98" w:rsidRPr="00442838" w:rsidRDefault="00097E98" w:rsidP="000F163C">
            <w:pPr>
              <w:spacing w:line="360" w:lineRule="auto"/>
            </w:pPr>
            <w:r w:rsidRPr="00442838">
              <w:t>Type 2</w:t>
            </w:r>
          </w:p>
        </w:tc>
        <w:tc>
          <w:tcPr>
            <w:tcW w:w="1976" w:type="dxa"/>
          </w:tcPr>
          <w:p w14:paraId="18C95743" w14:textId="77777777" w:rsidR="00097E98" w:rsidRPr="00442838" w:rsidRDefault="00097E98" w:rsidP="000F163C">
            <w:pPr>
              <w:spacing w:line="360" w:lineRule="auto"/>
            </w:pPr>
            <w:r w:rsidRPr="00442838">
              <w:t>Evolution</w:t>
            </w:r>
          </w:p>
        </w:tc>
      </w:tr>
      <w:tr w:rsidR="00097E98" w:rsidRPr="00442838" w14:paraId="15DDFFBE" w14:textId="77777777" w:rsidTr="000F163C">
        <w:trPr>
          <w:trHeight w:val="454"/>
        </w:trPr>
        <w:tc>
          <w:tcPr>
            <w:tcW w:w="1251" w:type="dxa"/>
          </w:tcPr>
          <w:p w14:paraId="590C01BB" w14:textId="77777777" w:rsidR="00097E98" w:rsidRPr="00442838" w:rsidRDefault="00097E98" w:rsidP="000F163C">
            <w:pPr>
              <w:spacing w:line="360" w:lineRule="auto"/>
            </w:pPr>
          </w:p>
        </w:tc>
        <w:tc>
          <w:tcPr>
            <w:tcW w:w="1652" w:type="dxa"/>
          </w:tcPr>
          <w:p w14:paraId="3CAB5041" w14:textId="77777777" w:rsidR="00097E98" w:rsidRPr="00442838" w:rsidRDefault="00097E98" w:rsidP="000F163C">
            <w:pPr>
              <w:spacing w:line="360" w:lineRule="auto"/>
            </w:pPr>
          </w:p>
        </w:tc>
        <w:tc>
          <w:tcPr>
            <w:tcW w:w="3719" w:type="dxa"/>
          </w:tcPr>
          <w:p w14:paraId="1332A7FB" w14:textId="77777777" w:rsidR="00097E98" w:rsidRPr="00442838" w:rsidRDefault="00097E98" w:rsidP="000F163C">
            <w:pPr>
              <w:spacing w:line="360" w:lineRule="auto"/>
            </w:pPr>
          </w:p>
        </w:tc>
        <w:tc>
          <w:tcPr>
            <w:tcW w:w="880" w:type="dxa"/>
          </w:tcPr>
          <w:p w14:paraId="1962FDE9" w14:textId="77777777" w:rsidR="00097E98" w:rsidRPr="00442838" w:rsidRDefault="00097E98" w:rsidP="000F163C">
            <w:pPr>
              <w:spacing w:line="360" w:lineRule="auto"/>
            </w:pPr>
          </w:p>
        </w:tc>
        <w:tc>
          <w:tcPr>
            <w:tcW w:w="724" w:type="dxa"/>
          </w:tcPr>
          <w:p w14:paraId="05B39031" w14:textId="77777777" w:rsidR="00097E98" w:rsidRPr="00442838" w:rsidRDefault="00097E98" w:rsidP="000F163C">
            <w:pPr>
              <w:spacing w:line="360" w:lineRule="auto"/>
            </w:pPr>
          </w:p>
        </w:tc>
        <w:tc>
          <w:tcPr>
            <w:tcW w:w="724" w:type="dxa"/>
          </w:tcPr>
          <w:p w14:paraId="54AF5249" w14:textId="77777777" w:rsidR="00097E98" w:rsidRPr="00442838" w:rsidRDefault="00097E98" w:rsidP="000F163C">
            <w:pPr>
              <w:spacing w:line="360" w:lineRule="auto"/>
            </w:pPr>
          </w:p>
        </w:tc>
        <w:tc>
          <w:tcPr>
            <w:tcW w:w="1976" w:type="dxa"/>
          </w:tcPr>
          <w:p w14:paraId="64F493FB" w14:textId="77777777" w:rsidR="00097E98" w:rsidRPr="00442838" w:rsidRDefault="00097E98" w:rsidP="000F163C">
            <w:pPr>
              <w:spacing w:line="360" w:lineRule="auto"/>
            </w:pPr>
          </w:p>
        </w:tc>
      </w:tr>
      <w:tr w:rsidR="00097E98" w:rsidRPr="00442838" w14:paraId="156B1EC1" w14:textId="77777777" w:rsidTr="000F163C">
        <w:trPr>
          <w:trHeight w:val="441"/>
        </w:trPr>
        <w:tc>
          <w:tcPr>
            <w:tcW w:w="1251" w:type="dxa"/>
          </w:tcPr>
          <w:p w14:paraId="00A8E3A9" w14:textId="77777777" w:rsidR="00097E98" w:rsidRPr="00442838" w:rsidRDefault="00097E98" w:rsidP="000F163C">
            <w:pPr>
              <w:spacing w:line="360" w:lineRule="auto"/>
            </w:pPr>
          </w:p>
        </w:tc>
        <w:tc>
          <w:tcPr>
            <w:tcW w:w="1652" w:type="dxa"/>
          </w:tcPr>
          <w:p w14:paraId="6A327062" w14:textId="77777777" w:rsidR="00097E98" w:rsidRPr="00442838" w:rsidRDefault="00097E98" w:rsidP="000F163C">
            <w:pPr>
              <w:spacing w:line="360" w:lineRule="auto"/>
            </w:pPr>
          </w:p>
        </w:tc>
        <w:tc>
          <w:tcPr>
            <w:tcW w:w="3719" w:type="dxa"/>
          </w:tcPr>
          <w:p w14:paraId="2C0E3CF7" w14:textId="77777777" w:rsidR="00097E98" w:rsidRPr="00442838" w:rsidRDefault="00097E98" w:rsidP="000F163C">
            <w:pPr>
              <w:spacing w:line="360" w:lineRule="auto"/>
            </w:pPr>
          </w:p>
        </w:tc>
        <w:tc>
          <w:tcPr>
            <w:tcW w:w="880" w:type="dxa"/>
          </w:tcPr>
          <w:p w14:paraId="39459B1C" w14:textId="77777777" w:rsidR="00097E98" w:rsidRPr="00442838" w:rsidRDefault="00097E98" w:rsidP="000F163C">
            <w:pPr>
              <w:spacing w:line="360" w:lineRule="auto"/>
            </w:pPr>
          </w:p>
        </w:tc>
        <w:tc>
          <w:tcPr>
            <w:tcW w:w="724" w:type="dxa"/>
          </w:tcPr>
          <w:p w14:paraId="3E5C50AC" w14:textId="77777777" w:rsidR="00097E98" w:rsidRPr="00442838" w:rsidRDefault="00097E98" w:rsidP="000F163C">
            <w:pPr>
              <w:spacing w:line="360" w:lineRule="auto"/>
            </w:pPr>
          </w:p>
        </w:tc>
        <w:tc>
          <w:tcPr>
            <w:tcW w:w="724" w:type="dxa"/>
          </w:tcPr>
          <w:p w14:paraId="768FA59B" w14:textId="77777777" w:rsidR="00097E98" w:rsidRPr="00442838" w:rsidRDefault="00097E98" w:rsidP="000F163C">
            <w:pPr>
              <w:spacing w:line="360" w:lineRule="auto"/>
            </w:pPr>
          </w:p>
        </w:tc>
        <w:tc>
          <w:tcPr>
            <w:tcW w:w="1976" w:type="dxa"/>
          </w:tcPr>
          <w:p w14:paraId="7FD12450" w14:textId="77777777" w:rsidR="00097E98" w:rsidRPr="00442838" w:rsidRDefault="00097E98" w:rsidP="000F163C">
            <w:pPr>
              <w:spacing w:line="360" w:lineRule="auto"/>
            </w:pPr>
          </w:p>
        </w:tc>
      </w:tr>
      <w:tr w:rsidR="00097E98" w:rsidRPr="00442838" w14:paraId="6C981817" w14:textId="77777777" w:rsidTr="000F163C">
        <w:trPr>
          <w:trHeight w:val="441"/>
        </w:trPr>
        <w:tc>
          <w:tcPr>
            <w:tcW w:w="1251" w:type="dxa"/>
          </w:tcPr>
          <w:p w14:paraId="4987982C" w14:textId="77777777" w:rsidR="00097E98" w:rsidRPr="00442838" w:rsidRDefault="00097E98" w:rsidP="000F163C">
            <w:pPr>
              <w:spacing w:line="360" w:lineRule="auto"/>
            </w:pPr>
          </w:p>
        </w:tc>
        <w:tc>
          <w:tcPr>
            <w:tcW w:w="1652" w:type="dxa"/>
          </w:tcPr>
          <w:p w14:paraId="71E5A374" w14:textId="77777777" w:rsidR="00097E98" w:rsidRPr="00442838" w:rsidRDefault="00097E98" w:rsidP="000F163C">
            <w:pPr>
              <w:spacing w:line="360" w:lineRule="auto"/>
            </w:pPr>
          </w:p>
        </w:tc>
        <w:tc>
          <w:tcPr>
            <w:tcW w:w="3719" w:type="dxa"/>
          </w:tcPr>
          <w:p w14:paraId="11BC8052" w14:textId="77777777" w:rsidR="00097E98" w:rsidRPr="00442838" w:rsidRDefault="00097E98" w:rsidP="000F163C">
            <w:pPr>
              <w:spacing w:line="360" w:lineRule="auto"/>
            </w:pPr>
          </w:p>
        </w:tc>
        <w:tc>
          <w:tcPr>
            <w:tcW w:w="880" w:type="dxa"/>
          </w:tcPr>
          <w:p w14:paraId="079381EA" w14:textId="77777777" w:rsidR="00097E98" w:rsidRPr="00442838" w:rsidRDefault="00097E98" w:rsidP="000F163C">
            <w:pPr>
              <w:spacing w:line="360" w:lineRule="auto"/>
            </w:pPr>
          </w:p>
        </w:tc>
        <w:tc>
          <w:tcPr>
            <w:tcW w:w="724" w:type="dxa"/>
          </w:tcPr>
          <w:p w14:paraId="40EBA35B" w14:textId="77777777" w:rsidR="00097E98" w:rsidRPr="00442838" w:rsidRDefault="00097E98" w:rsidP="000F163C">
            <w:pPr>
              <w:spacing w:line="360" w:lineRule="auto"/>
            </w:pPr>
          </w:p>
        </w:tc>
        <w:tc>
          <w:tcPr>
            <w:tcW w:w="724" w:type="dxa"/>
          </w:tcPr>
          <w:p w14:paraId="2AE6C07D" w14:textId="77777777" w:rsidR="00097E98" w:rsidRPr="00442838" w:rsidRDefault="00097E98" w:rsidP="000F163C">
            <w:pPr>
              <w:spacing w:line="360" w:lineRule="auto"/>
            </w:pPr>
          </w:p>
        </w:tc>
        <w:tc>
          <w:tcPr>
            <w:tcW w:w="1976" w:type="dxa"/>
          </w:tcPr>
          <w:p w14:paraId="71733A7F" w14:textId="77777777" w:rsidR="00097E98" w:rsidRPr="00442838" w:rsidRDefault="00097E98" w:rsidP="000F163C">
            <w:pPr>
              <w:spacing w:line="360" w:lineRule="auto"/>
            </w:pPr>
          </w:p>
        </w:tc>
      </w:tr>
      <w:tr w:rsidR="00097E98" w:rsidRPr="00442838" w14:paraId="2C6D3C49" w14:textId="77777777" w:rsidTr="000F163C">
        <w:trPr>
          <w:trHeight w:val="896"/>
        </w:trPr>
        <w:tc>
          <w:tcPr>
            <w:tcW w:w="1251" w:type="dxa"/>
          </w:tcPr>
          <w:p w14:paraId="21E1113C" w14:textId="77777777" w:rsidR="00097E98" w:rsidRPr="00442838" w:rsidRDefault="00097E98" w:rsidP="000F163C">
            <w:pPr>
              <w:spacing w:line="360" w:lineRule="auto"/>
            </w:pPr>
          </w:p>
        </w:tc>
        <w:tc>
          <w:tcPr>
            <w:tcW w:w="1652" w:type="dxa"/>
          </w:tcPr>
          <w:p w14:paraId="525EED68" w14:textId="77777777" w:rsidR="00097E98" w:rsidRPr="00442838" w:rsidRDefault="00097E98" w:rsidP="000F163C">
            <w:pPr>
              <w:spacing w:line="360" w:lineRule="auto"/>
            </w:pPr>
          </w:p>
        </w:tc>
        <w:tc>
          <w:tcPr>
            <w:tcW w:w="3719" w:type="dxa"/>
          </w:tcPr>
          <w:p w14:paraId="1EC69AFB" w14:textId="77777777" w:rsidR="00097E98" w:rsidRPr="00442838" w:rsidRDefault="00097E98" w:rsidP="000F163C">
            <w:pPr>
              <w:spacing w:line="360" w:lineRule="auto"/>
            </w:pPr>
          </w:p>
        </w:tc>
        <w:tc>
          <w:tcPr>
            <w:tcW w:w="880" w:type="dxa"/>
          </w:tcPr>
          <w:p w14:paraId="44344DC0" w14:textId="77777777" w:rsidR="00097E98" w:rsidRPr="00442838" w:rsidRDefault="00097E98" w:rsidP="000F163C">
            <w:pPr>
              <w:spacing w:line="360" w:lineRule="auto"/>
            </w:pPr>
          </w:p>
        </w:tc>
        <w:tc>
          <w:tcPr>
            <w:tcW w:w="724" w:type="dxa"/>
          </w:tcPr>
          <w:p w14:paraId="25978BEE" w14:textId="77777777" w:rsidR="00097E98" w:rsidRPr="00442838" w:rsidRDefault="00097E98" w:rsidP="000F163C">
            <w:pPr>
              <w:spacing w:line="360" w:lineRule="auto"/>
            </w:pPr>
          </w:p>
        </w:tc>
        <w:tc>
          <w:tcPr>
            <w:tcW w:w="724" w:type="dxa"/>
          </w:tcPr>
          <w:p w14:paraId="41DFE062" w14:textId="77777777" w:rsidR="00097E98" w:rsidRPr="00442838" w:rsidRDefault="00097E98" w:rsidP="000F163C">
            <w:pPr>
              <w:spacing w:line="360" w:lineRule="auto"/>
            </w:pPr>
          </w:p>
        </w:tc>
        <w:tc>
          <w:tcPr>
            <w:tcW w:w="1976" w:type="dxa"/>
          </w:tcPr>
          <w:p w14:paraId="44AFEEE9" w14:textId="77777777" w:rsidR="00097E98" w:rsidRPr="00442838" w:rsidRDefault="00097E98" w:rsidP="000F163C">
            <w:pPr>
              <w:spacing w:line="360" w:lineRule="auto"/>
            </w:pPr>
          </w:p>
        </w:tc>
      </w:tr>
    </w:tbl>
    <w:p w14:paraId="75AE759D" w14:textId="77777777" w:rsidR="00097E98" w:rsidRPr="00442838" w:rsidRDefault="00097E98" w:rsidP="00097E98">
      <w:pPr>
        <w:rPr>
          <w:sz w:val="24"/>
        </w:rPr>
      </w:pPr>
    </w:p>
    <w:p w14:paraId="40E2F19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1ACD245" w14:textId="77777777" w:rsidTr="000F163C">
        <w:tc>
          <w:tcPr>
            <w:tcW w:w="3596" w:type="dxa"/>
          </w:tcPr>
          <w:p w14:paraId="5D5BC4F6" w14:textId="77777777" w:rsidR="00097E98" w:rsidRPr="00442838" w:rsidRDefault="00097E98" w:rsidP="000F163C">
            <w:pPr>
              <w:rPr>
                <w:sz w:val="24"/>
              </w:rPr>
            </w:pPr>
          </w:p>
        </w:tc>
        <w:tc>
          <w:tcPr>
            <w:tcW w:w="3597" w:type="dxa"/>
          </w:tcPr>
          <w:p w14:paraId="24A002A9" w14:textId="77777777" w:rsidR="00097E98" w:rsidRPr="00442838" w:rsidRDefault="00097E98" w:rsidP="000F163C">
            <w:pPr>
              <w:rPr>
                <w:sz w:val="24"/>
              </w:rPr>
            </w:pPr>
          </w:p>
        </w:tc>
        <w:tc>
          <w:tcPr>
            <w:tcW w:w="3597" w:type="dxa"/>
          </w:tcPr>
          <w:p w14:paraId="2992D973" w14:textId="77777777" w:rsidR="00097E98" w:rsidRPr="00442838" w:rsidRDefault="00097E98" w:rsidP="000F163C">
            <w:pPr>
              <w:rPr>
                <w:sz w:val="24"/>
              </w:rPr>
            </w:pPr>
          </w:p>
        </w:tc>
      </w:tr>
      <w:tr w:rsidR="00097E98" w:rsidRPr="00442838" w14:paraId="1CE67937" w14:textId="77777777" w:rsidTr="000F163C">
        <w:tc>
          <w:tcPr>
            <w:tcW w:w="3596" w:type="dxa"/>
          </w:tcPr>
          <w:p w14:paraId="5E0B4B1A" w14:textId="77777777" w:rsidR="00097E98" w:rsidRPr="00442838" w:rsidRDefault="00097E98" w:rsidP="000F163C">
            <w:pPr>
              <w:rPr>
                <w:sz w:val="24"/>
              </w:rPr>
            </w:pPr>
          </w:p>
        </w:tc>
        <w:tc>
          <w:tcPr>
            <w:tcW w:w="3597" w:type="dxa"/>
          </w:tcPr>
          <w:p w14:paraId="724CFA76" w14:textId="77777777" w:rsidR="00097E98" w:rsidRPr="00442838" w:rsidRDefault="00097E98" w:rsidP="000F163C">
            <w:pPr>
              <w:rPr>
                <w:sz w:val="24"/>
              </w:rPr>
            </w:pPr>
          </w:p>
        </w:tc>
        <w:tc>
          <w:tcPr>
            <w:tcW w:w="3597" w:type="dxa"/>
          </w:tcPr>
          <w:p w14:paraId="0E3185CB" w14:textId="77777777" w:rsidR="00097E98" w:rsidRPr="00442838" w:rsidRDefault="00097E98" w:rsidP="000F163C">
            <w:pPr>
              <w:rPr>
                <w:sz w:val="24"/>
              </w:rPr>
            </w:pPr>
          </w:p>
        </w:tc>
      </w:tr>
    </w:tbl>
    <w:p w14:paraId="50C4FCDC" w14:textId="77777777" w:rsidR="00097E98" w:rsidRPr="00442838" w:rsidRDefault="00097E98" w:rsidP="00097E98">
      <w:pPr>
        <w:rPr>
          <w:sz w:val="24"/>
        </w:rPr>
      </w:pPr>
    </w:p>
    <w:p w14:paraId="30256182" w14:textId="77777777" w:rsidR="00097E98" w:rsidRPr="00442838" w:rsidRDefault="00097E98" w:rsidP="00097E98">
      <w:pPr>
        <w:rPr>
          <w:sz w:val="24"/>
        </w:rPr>
      </w:pPr>
      <w:r w:rsidRPr="00442838">
        <w:rPr>
          <w:sz w:val="24"/>
        </w:rPr>
        <w:t>Sprites:</w:t>
      </w:r>
    </w:p>
    <w:p w14:paraId="251A8D0C" w14:textId="77777777" w:rsidR="00097E98" w:rsidRPr="00442838" w:rsidRDefault="00097E98" w:rsidP="00097E98">
      <w:pPr>
        <w:rPr>
          <w:sz w:val="24"/>
        </w:rPr>
      </w:pPr>
      <w:r w:rsidRPr="00442838">
        <w:rPr>
          <w:sz w:val="24"/>
        </w:rPr>
        <w:br w:type="page"/>
      </w:r>
    </w:p>
    <w:p w14:paraId="06A1D084" w14:textId="77777777" w:rsidR="00097E98" w:rsidRPr="00442838" w:rsidRDefault="00097E98" w:rsidP="00097E98">
      <w:pPr>
        <w:rPr>
          <w:sz w:val="24"/>
        </w:rPr>
      </w:pPr>
      <w:r w:rsidRPr="00442838">
        <w:rPr>
          <w:sz w:val="24"/>
        </w:rPr>
        <w:lastRenderedPageBreak/>
        <w:t>Family Page</w:t>
      </w:r>
    </w:p>
    <w:p w14:paraId="08C9128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4D9605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639142" w14:textId="77777777" w:rsidTr="000F163C">
        <w:trPr>
          <w:trHeight w:val="896"/>
        </w:trPr>
        <w:tc>
          <w:tcPr>
            <w:tcW w:w="1251" w:type="dxa"/>
          </w:tcPr>
          <w:p w14:paraId="425207DB" w14:textId="77777777" w:rsidR="00097E98" w:rsidRPr="00442838" w:rsidRDefault="00097E98" w:rsidP="000F163C">
            <w:pPr>
              <w:spacing w:line="360" w:lineRule="auto"/>
            </w:pPr>
            <w:r w:rsidRPr="00442838">
              <w:t>Pokemon</w:t>
            </w:r>
          </w:p>
          <w:p w14:paraId="60042802" w14:textId="77777777" w:rsidR="00097E98" w:rsidRPr="00442838" w:rsidRDefault="00097E98" w:rsidP="000F163C">
            <w:pPr>
              <w:spacing w:line="360" w:lineRule="auto"/>
            </w:pPr>
            <w:r w:rsidRPr="00442838">
              <w:t>Name</w:t>
            </w:r>
          </w:p>
        </w:tc>
        <w:tc>
          <w:tcPr>
            <w:tcW w:w="1652" w:type="dxa"/>
          </w:tcPr>
          <w:p w14:paraId="1A7FD18F" w14:textId="77777777" w:rsidR="00097E98" w:rsidRPr="00442838" w:rsidRDefault="00097E98" w:rsidP="000F163C">
            <w:pPr>
              <w:spacing w:line="360" w:lineRule="auto"/>
            </w:pPr>
            <w:r w:rsidRPr="00442838">
              <w:t>Pokemon Number</w:t>
            </w:r>
          </w:p>
        </w:tc>
        <w:tc>
          <w:tcPr>
            <w:tcW w:w="3719" w:type="dxa"/>
          </w:tcPr>
          <w:p w14:paraId="349725F4" w14:textId="77777777" w:rsidR="00097E98" w:rsidRPr="00442838" w:rsidRDefault="00097E98" w:rsidP="000F163C">
            <w:pPr>
              <w:spacing w:line="360" w:lineRule="auto"/>
            </w:pPr>
            <w:r w:rsidRPr="00442838">
              <w:t>Base Stats</w:t>
            </w:r>
          </w:p>
          <w:p w14:paraId="2597D4A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CC63B20" w14:textId="77777777" w:rsidR="00097E98" w:rsidRPr="00442838" w:rsidRDefault="00097E98" w:rsidP="000F163C">
            <w:pPr>
              <w:spacing w:line="360" w:lineRule="auto"/>
            </w:pPr>
            <w:r w:rsidRPr="00442838">
              <w:t>Ability</w:t>
            </w:r>
          </w:p>
        </w:tc>
        <w:tc>
          <w:tcPr>
            <w:tcW w:w="724" w:type="dxa"/>
          </w:tcPr>
          <w:p w14:paraId="6BD70B65" w14:textId="77777777" w:rsidR="00097E98" w:rsidRPr="00442838" w:rsidRDefault="00097E98" w:rsidP="000F163C">
            <w:pPr>
              <w:spacing w:line="360" w:lineRule="auto"/>
            </w:pPr>
            <w:r w:rsidRPr="00442838">
              <w:t>Type 1</w:t>
            </w:r>
          </w:p>
        </w:tc>
        <w:tc>
          <w:tcPr>
            <w:tcW w:w="724" w:type="dxa"/>
          </w:tcPr>
          <w:p w14:paraId="33DD1A8D" w14:textId="77777777" w:rsidR="00097E98" w:rsidRPr="00442838" w:rsidRDefault="00097E98" w:rsidP="000F163C">
            <w:pPr>
              <w:spacing w:line="360" w:lineRule="auto"/>
            </w:pPr>
            <w:r w:rsidRPr="00442838">
              <w:t>Type 2</w:t>
            </w:r>
          </w:p>
        </w:tc>
        <w:tc>
          <w:tcPr>
            <w:tcW w:w="1976" w:type="dxa"/>
          </w:tcPr>
          <w:p w14:paraId="44506C9D" w14:textId="77777777" w:rsidR="00097E98" w:rsidRPr="00442838" w:rsidRDefault="00097E98" w:rsidP="000F163C">
            <w:pPr>
              <w:spacing w:line="360" w:lineRule="auto"/>
            </w:pPr>
            <w:r w:rsidRPr="00442838">
              <w:t>Evolution</w:t>
            </w:r>
          </w:p>
        </w:tc>
      </w:tr>
      <w:tr w:rsidR="00097E98" w:rsidRPr="00442838" w14:paraId="0F7AD074" w14:textId="77777777" w:rsidTr="000F163C">
        <w:trPr>
          <w:trHeight w:val="454"/>
        </w:trPr>
        <w:tc>
          <w:tcPr>
            <w:tcW w:w="1251" w:type="dxa"/>
          </w:tcPr>
          <w:p w14:paraId="72C88317" w14:textId="77777777" w:rsidR="00097E98" w:rsidRPr="00442838" w:rsidRDefault="00097E98" w:rsidP="000F163C">
            <w:pPr>
              <w:spacing w:line="360" w:lineRule="auto"/>
            </w:pPr>
          </w:p>
        </w:tc>
        <w:tc>
          <w:tcPr>
            <w:tcW w:w="1652" w:type="dxa"/>
          </w:tcPr>
          <w:p w14:paraId="1159FBB3" w14:textId="77777777" w:rsidR="00097E98" w:rsidRPr="00442838" w:rsidRDefault="00097E98" w:rsidP="000F163C">
            <w:pPr>
              <w:spacing w:line="360" w:lineRule="auto"/>
            </w:pPr>
          </w:p>
        </w:tc>
        <w:tc>
          <w:tcPr>
            <w:tcW w:w="3719" w:type="dxa"/>
          </w:tcPr>
          <w:p w14:paraId="4419BCB2" w14:textId="77777777" w:rsidR="00097E98" w:rsidRPr="00442838" w:rsidRDefault="00097E98" w:rsidP="000F163C">
            <w:pPr>
              <w:spacing w:line="360" w:lineRule="auto"/>
            </w:pPr>
          </w:p>
        </w:tc>
        <w:tc>
          <w:tcPr>
            <w:tcW w:w="880" w:type="dxa"/>
          </w:tcPr>
          <w:p w14:paraId="2A68DB1F" w14:textId="77777777" w:rsidR="00097E98" w:rsidRPr="00442838" w:rsidRDefault="00097E98" w:rsidP="000F163C">
            <w:pPr>
              <w:spacing w:line="360" w:lineRule="auto"/>
            </w:pPr>
          </w:p>
        </w:tc>
        <w:tc>
          <w:tcPr>
            <w:tcW w:w="724" w:type="dxa"/>
          </w:tcPr>
          <w:p w14:paraId="13AB01AA" w14:textId="77777777" w:rsidR="00097E98" w:rsidRPr="00442838" w:rsidRDefault="00097E98" w:rsidP="000F163C">
            <w:pPr>
              <w:spacing w:line="360" w:lineRule="auto"/>
            </w:pPr>
          </w:p>
        </w:tc>
        <w:tc>
          <w:tcPr>
            <w:tcW w:w="724" w:type="dxa"/>
          </w:tcPr>
          <w:p w14:paraId="226BA296" w14:textId="77777777" w:rsidR="00097E98" w:rsidRPr="00442838" w:rsidRDefault="00097E98" w:rsidP="000F163C">
            <w:pPr>
              <w:spacing w:line="360" w:lineRule="auto"/>
            </w:pPr>
          </w:p>
        </w:tc>
        <w:tc>
          <w:tcPr>
            <w:tcW w:w="1976" w:type="dxa"/>
          </w:tcPr>
          <w:p w14:paraId="16492771" w14:textId="77777777" w:rsidR="00097E98" w:rsidRPr="00442838" w:rsidRDefault="00097E98" w:rsidP="000F163C">
            <w:pPr>
              <w:spacing w:line="360" w:lineRule="auto"/>
            </w:pPr>
          </w:p>
        </w:tc>
      </w:tr>
      <w:tr w:rsidR="00097E98" w:rsidRPr="00442838" w14:paraId="5166C7CF" w14:textId="77777777" w:rsidTr="000F163C">
        <w:trPr>
          <w:trHeight w:val="441"/>
        </w:trPr>
        <w:tc>
          <w:tcPr>
            <w:tcW w:w="1251" w:type="dxa"/>
          </w:tcPr>
          <w:p w14:paraId="759BA0AB" w14:textId="77777777" w:rsidR="00097E98" w:rsidRPr="00442838" w:rsidRDefault="00097E98" w:rsidP="000F163C">
            <w:pPr>
              <w:spacing w:line="360" w:lineRule="auto"/>
            </w:pPr>
          </w:p>
        </w:tc>
        <w:tc>
          <w:tcPr>
            <w:tcW w:w="1652" w:type="dxa"/>
          </w:tcPr>
          <w:p w14:paraId="6E6FB89A" w14:textId="77777777" w:rsidR="00097E98" w:rsidRPr="00442838" w:rsidRDefault="00097E98" w:rsidP="000F163C">
            <w:pPr>
              <w:spacing w:line="360" w:lineRule="auto"/>
            </w:pPr>
          </w:p>
        </w:tc>
        <w:tc>
          <w:tcPr>
            <w:tcW w:w="3719" w:type="dxa"/>
          </w:tcPr>
          <w:p w14:paraId="4F09EF25" w14:textId="77777777" w:rsidR="00097E98" w:rsidRPr="00442838" w:rsidRDefault="00097E98" w:rsidP="000F163C">
            <w:pPr>
              <w:spacing w:line="360" w:lineRule="auto"/>
            </w:pPr>
          </w:p>
        </w:tc>
        <w:tc>
          <w:tcPr>
            <w:tcW w:w="880" w:type="dxa"/>
          </w:tcPr>
          <w:p w14:paraId="4B283A61" w14:textId="77777777" w:rsidR="00097E98" w:rsidRPr="00442838" w:rsidRDefault="00097E98" w:rsidP="000F163C">
            <w:pPr>
              <w:spacing w:line="360" w:lineRule="auto"/>
            </w:pPr>
          </w:p>
        </w:tc>
        <w:tc>
          <w:tcPr>
            <w:tcW w:w="724" w:type="dxa"/>
          </w:tcPr>
          <w:p w14:paraId="61547035" w14:textId="77777777" w:rsidR="00097E98" w:rsidRPr="00442838" w:rsidRDefault="00097E98" w:rsidP="000F163C">
            <w:pPr>
              <w:spacing w:line="360" w:lineRule="auto"/>
            </w:pPr>
          </w:p>
        </w:tc>
        <w:tc>
          <w:tcPr>
            <w:tcW w:w="724" w:type="dxa"/>
          </w:tcPr>
          <w:p w14:paraId="7F617A57" w14:textId="77777777" w:rsidR="00097E98" w:rsidRPr="00442838" w:rsidRDefault="00097E98" w:rsidP="000F163C">
            <w:pPr>
              <w:spacing w:line="360" w:lineRule="auto"/>
            </w:pPr>
          </w:p>
        </w:tc>
        <w:tc>
          <w:tcPr>
            <w:tcW w:w="1976" w:type="dxa"/>
          </w:tcPr>
          <w:p w14:paraId="599F5AAF" w14:textId="77777777" w:rsidR="00097E98" w:rsidRPr="00442838" w:rsidRDefault="00097E98" w:rsidP="000F163C">
            <w:pPr>
              <w:spacing w:line="360" w:lineRule="auto"/>
            </w:pPr>
          </w:p>
        </w:tc>
      </w:tr>
      <w:tr w:rsidR="00097E98" w:rsidRPr="00442838" w14:paraId="221B5887" w14:textId="77777777" w:rsidTr="000F163C">
        <w:trPr>
          <w:trHeight w:val="441"/>
        </w:trPr>
        <w:tc>
          <w:tcPr>
            <w:tcW w:w="1251" w:type="dxa"/>
          </w:tcPr>
          <w:p w14:paraId="6F0C410A" w14:textId="77777777" w:rsidR="00097E98" w:rsidRPr="00442838" w:rsidRDefault="00097E98" w:rsidP="000F163C">
            <w:pPr>
              <w:spacing w:line="360" w:lineRule="auto"/>
            </w:pPr>
          </w:p>
        </w:tc>
        <w:tc>
          <w:tcPr>
            <w:tcW w:w="1652" w:type="dxa"/>
          </w:tcPr>
          <w:p w14:paraId="44280B9A" w14:textId="77777777" w:rsidR="00097E98" w:rsidRPr="00442838" w:rsidRDefault="00097E98" w:rsidP="000F163C">
            <w:pPr>
              <w:spacing w:line="360" w:lineRule="auto"/>
            </w:pPr>
          </w:p>
        </w:tc>
        <w:tc>
          <w:tcPr>
            <w:tcW w:w="3719" w:type="dxa"/>
          </w:tcPr>
          <w:p w14:paraId="4F51ED3C" w14:textId="77777777" w:rsidR="00097E98" w:rsidRPr="00442838" w:rsidRDefault="00097E98" w:rsidP="000F163C">
            <w:pPr>
              <w:spacing w:line="360" w:lineRule="auto"/>
            </w:pPr>
          </w:p>
        </w:tc>
        <w:tc>
          <w:tcPr>
            <w:tcW w:w="880" w:type="dxa"/>
          </w:tcPr>
          <w:p w14:paraId="1506EBEB" w14:textId="77777777" w:rsidR="00097E98" w:rsidRPr="00442838" w:rsidRDefault="00097E98" w:rsidP="000F163C">
            <w:pPr>
              <w:spacing w:line="360" w:lineRule="auto"/>
            </w:pPr>
          </w:p>
        </w:tc>
        <w:tc>
          <w:tcPr>
            <w:tcW w:w="724" w:type="dxa"/>
          </w:tcPr>
          <w:p w14:paraId="45955709" w14:textId="77777777" w:rsidR="00097E98" w:rsidRPr="00442838" w:rsidRDefault="00097E98" w:rsidP="000F163C">
            <w:pPr>
              <w:spacing w:line="360" w:lineRule="auto"/>
            </w:pPr>
          </w:p>
        </w:tc>
        <w:tc>
          <w:tcPr>
            <w:tcW w:w="724" w:type="dxa"/>
          </w:tcPr>
          <w:p w14:paraId="0D38C4BF" w14:textId="77777777" w:rsidR="00097E98" w:rsidRPr="00442838" w:rsidRDefault="00097E98" w:rsidP="000F163C">
            <w:pPr>
              <w:spacing w:line="360" w:lineRule="auto"/>
            </w:pPr>
          </w:p>
        </w:tc>
        <w:tc>
          <w:tcPr>
            <w:tcW w:w="1976" w:type="dxa"/>
          </w:tcPr>
          <w:p w14:paraId="55E08A02" w14:textId="77777777" w:rsidR="00097E98" w:rsidRPr="00442838" w:rsidRDefault="00097E98" w:rsidP="000F163C">
            <w:pPr>
              <w:spacing w:line="360" w:lineRule="auto"/>
            </w:pPr>
          </w:p>
        </w:tc>
      </w:tr>
      <w:tr w:rsidR="00097E98" w:rsidRPr="00442838" w14:paraId="7BC2C9EB" w14:textId="77777777" w:rsidTr="000F163C">
        <w:trPr>
          <w:trHeight w:val="896"/>
        </w:trPr>
        <w:tc>
          <w:tcPr>
            <w:tcW w:w="1251" w:type="dxa"/>
          </w:tcPr>
          <w:p w14:paraId="0E1FF8CE" w14:textId="77777777" w:rsidR="00097E98" w:rsidRPr="00442838" w:rsidRDefault="00097E98" w:rsidP="000F163C">
            <w:pPr>
              <w:spacing w:line="360" w:lineRule="auto"/>
            </w:pPr>
          </w:p>
        </w:tc>
        <w:tc>
          <w:tcPr>
            <w:tcW w:w="1652" w:type="dxa"/>
          </w:tcPr>
          <w:p w14:paraId="7B98AE6E" w14:textId="77777777" w:rsidR="00097E98" w:rsidRPr="00442838" w:rsidRDefault="00097E98" w:rsidP="000F163C">
            <w:pPr>
              <w:spacing w:line="360" w:lineRule="auto"/>
            </w:pPr>
          </w:p>
        </w:tc>
        <w:tc>
          <w:tcPr>
            <w:tcW w:w="3719" w:type="dxa"/>
          </w:tcPr>
          <w:p w14:paraId="2B68A99F" w14:textId="77777777" w:rsidR="00097E98" w:rsidRPr="00442838" w:rsidRDefault="00097E98" w:rsidP="000F163C">
            <w:pPr>
              <w:spacing w:line="360" w:lineRule="auto"/>
            </w:pPr>
          </w:p>
        </w:tc>
        <w:tc>
          <w:tcPr>
            <w:tcW w:w="880" w:type="dxa"/>
          </w:tcPr>
          <w:p w14:paraId="694015BF" w14:textId="77777777" w:rsidR="00097E98" w:rsidRPr="00442838" w:rsidRDefault="00097E98" w:rsidP="000F163C">
            <w:pPr>
              <w:spacing w:line="360" w:lineRule="auto"/>
            </w:pPr>
          </w:p>
        </w:tc>
        <w:tc>
          <w:tcPr>
            <w:tcW w:w="724" w:type="dxa"/>
          </w:tcPr>
          <w:p w14:paraId="5A8F2A2F" w14:textId="77777777" w:rsidR="00097E98" w:rsidRPr="00442838" w:rsidRDefault="00097E98" w:rsidP="000F163C">
            <w:pPr>
              <w:spacing w:line="360" w:lineRule="auto"/>
            </w:pPr>
          </w:p>
        </w:tc>
        <w:tc>
          <w:tcPr>
            <w:tcW w:w="724" w:type="dxa"/>
          </w:tcPr>
          <w:p w14:paraId="41523932" w14:textId="77777777" w:rsidR="00097E98" w:rsidRPr="00442838" w:rsidRDefault="00097E98" w:rsidP="000F163C">
            <w:pPr>
              <w:spacing w:line="360" w:lineRule="auto"/>
            </w:pPr>
          </w:p>
        </w:tc>
        <w:tc>
          <w:tcPr>
            <w:tcW w:w="1976" w:type="dxa"/>
          </w:tcPr>
          <w:p w14:paraId="0A691121" w14:textId="77777777" w:rsidR="00097E98" w:rsidRPr="00442838" w:rsidRDefault="00097E98" w:rsidP="000F163C">
            <w:pPr>
              <w:spacing w:line="360" w:lineRule="auto"/>
            </w:pPr>
          </w:p>
        </w:tc>
      </w:tr>
    </w:tbl>
    <w:p w14:paraId="7AC93FA4" w14:textId="77777777" w:rsidR="00097E98" w:rsidRPr="00442838" w:rsidRDefault="00097E98" w:rsidP="00097E98">
      <w:pPr>
        <w:rPr>
          <w:sz w:val="24"/>
        </w:rPr>
      </w:pPr>
    </w:p>
    <w:p w14:paraId="159B7FC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CBC0475" w14:textId="77777777" w:rsidTr="000F163C">
        <w:tc>
          <w:tcPr>
            <w:tcW w:w="3596" w:type="dxa"/>
          </w:tcPr>
          <w:p w14:paraId="098198E3" w14:textId="77777777" w:rsidR="00097E98" w:rsidRPr="00442838" w:rsidRDefault="00097E98" w:rsidP="000F163C">
            <w:pPr>
              <w:rPr>
                <w:sz w:val="24"/>
              </w:rPr>
            </w:pPr>
          </w:p>
        </w:tc>
        <w:tc>
          <w:tcPr>
            <w:tcW w:w="3597" w:type="dxa"/>
          </w:tcPr>
          <w:p w14:paraId="4BD2FAA8" w14:textId="77777777" w:rsidR="00097E98" w:rsidRPr="00442838" w:rsidRDefault="00097E98" w:rsidP="000F163C">
            <w:pPr>
              <w:rPr>
                <w:sz w:val="24"/>
              </w:rPr>
            </w:pPr>
          </w:p>
        </w:tc>
        <w:tc>
          <w:tcPr>
            <w:tcW w:w="3597" w:type="dxa"/>
          </w:tcPr>
          <w:p w14:paraId="77E6CFBA" w14:textId="77777777" w:rsidR="00097E98" w:rsidRPr="00442838" w:rsidRDefault="00097E98" w:rsidP="000F163C">
            <w:pPr>
              <w:rPr>
                <w:sz w:val="24"/>
              </w:rPr>
            </w:pPr>
          </w:p>
        </w:tc>
      </w:tr>
      <w:tr w:rsidR="00097E98" w:rsidRPr="00442838" w14:paraId="597306C2" w14:textId="77777777" w:rsidTr="000F163C">
        <w:tc>
          <w:tcPr>
            <w:tcW w:w="3596" w:type="dxa"/>
          </w:tcPr>
          <w:p w14:paraId="0404004F" w14:textId="77777777" w:rsidR="00097E98" w:rsidRPr="00442838" w:rsidRDefault="00097E98" w:rsidP="000F163C">
            <w:pPr>
              <w:rPr>
                <w:sz w:val="24"/>
              </w:rPr>
            </w:pPr>
          </w:p>
        </w:tc>
        <w:tc>
          <w:tcPr>
            <w:tcW w:w="3597" w:type="dxa"/>
          </w:tcPr>
          <w:p w14:paraId="288C774B" w14:textId="77777777" w:rsidR="00097E98" w:rsidRPr="00442838" w:rsidRDefault="00097E98" w:rsidP="000F163C">
            <w:pPr>
              <w:rPr>
                <w:sz w:val="24"/>
              </w:rPr>
            </w:pPr>
          </w:p>
        </w:tc>
        <w:tc>
          <w:tcPr>
            <w:tcW w:w="3597" w:type="dxa"/>
          </w:tcPr>
          <w:p w14:paraId="2FC9529C" w14:textId="77777777" w:rsidR="00097E98" w:rsidRPr="00442838" w:rsidRDefault="00097E98" w:rsidP="000F163C">
            <w:pPr>
              <w:rPr>
                <w:sz w:val="24"/>
              </w:rPr>
            </w:pPr>
          </w:p>
        </w:tc>
      </w:tr>
    </w:tbl>
    <w:p w14:paraId="2CD72362" w14:textId="77777777" w:rsidR="00097E98" w:rsidRPr="00442838" w:rsidRDefault="00097E98" w:rsidP="00097E98">
      <w:pPr>
        <w:rPr>
          <w:sz w:val="24"/>
        </w:rPr>
      </w:pPr>
    </w:p>
    <w:p w14:paraId="54753773" w14:textId="77777777" w:rsidR="00097E98" w:rsidRPr="00442838" w:rsidRDefault="00097E98" w:rsidP="00097E98">
      <w:pPr>
        <w:rPr>
          <w:sz w:val="24"/>
        </w:rPr>
      </w:pPr>
      <w:r w:rsidRPr="00442838">
        <w:rPr>
          <w:sz w:val="24"/>
        </w:rPr>
        <w:t>Sprites:</w:t>
      </w:r>
    </w:p>
    <w:p w14:paraId="2FDD103E" w14:textId="77777777" w:rsidR="00097E98" w:rsidRPr="00442838" w:rsidRDefault="00097E98" w:rsidP="00097E98">
      <w:pPr>
        <w:rPr>
          <w:sz w:val="24"/>
        </w:rPr>
      </w:pPr>
      <w:r w:rsidRPr="00442838">
        <w:rPr>
          <w:sz w:val="24"/>
        </w:rPr>
        <w:br w:type="page"/>
      </w:r>
    </w:p>
    <w:p w14:paraId="4EC4EFB7" w14:textId="77777777" w:rsidR="00097E98" w:rsidRPr="00442838" w:rsidRDefault="00097E98" w:rsidP="00097E98">
      <w:pPr>
        <w:rPr>
          <w:sz w:val="24"/>
        </w:rPr>
      </w:pPr>
      <w:r w:rsidRPr="00442838">
        <w:rPr>
          <w:sz w:val="24"/>
        </w:rPr>
        <w:lastRenderedPageBreak/>
        <w:t>Family Page</w:t>
      </w:r>
    </w:p>
    <w:p w14:paraId="742D2D7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4366DA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0FCF119" w14:textId="77777777" w:rsidTr="000F163C">
        <w:trPr>
          <w:trHeight w:val="896"/>
        </w:trPr>
        <w:tc>
          <w:tcPr>
            <w:tcW w:w="1251" w:type="dxa"/>
          </w:tcPr>
          <w:p w14:paraId="371A3CEC" w14:textId="77777777" w:rsidR="00097E98" w:rsidRPr="00442838" w:rsidRDefault="00097E98" w:rsidP="000F163C">
            <w:pPr>
              <w:spacing w:line="360" w:lineRule="auto"/>
            </w:pPr>
            <w:r w:rsidRPr="00442838">
              <w:t>Pokemon</w:t>
            </w:r>
          </w:p>
          <w:p w14:paraId="049FF09F" w14:textId="77777777" w:rsidR="00097E98" w:rsidRPr="00442838" w:rsidRDefault="00097E98" w:rsidP="000F163C">
            <w:pPr>
              <w:spacing w:line="360" w:lineRule="auto"/>
            </w:pPr>
            <w:r w:rsidRPr="00442838">
              <w:t>Name</w:t>
            </w:r>
          </w:p>
        </w:tc>
        <w:tc>
          <w:tcPr>
            <w:tcW w:w="1652" w:type="dxa"/>
          </w:tcPr>
          <w:p w14:paraId="06DEB0CC" w14:textId="77777777" w:rsidR="00097E98" w:rsidRPr="00442838" w:rsidRDefault="00097E98" w:rsidP="000F163C">
            <w:pPr>
              <w:spacing w:line="360" w:lineRule="auto"/>
            </w:pPr>
            <w:r w:rsidRPr="00442838">
              <w:t>Pokemon Number</w:t>
            </w:r>
          </w:p>
        </w:tc>
        <w:tc>
          <w:tcPr>
            <w:tcW w:w="3719" w:type="dxa"/>
          </w:tcPr>
          <w:p w14:paraId="28313BF5" w14:textId="77777777" w:rsidR="00097E98" w:rsidRPr="00442838" w:rsidRDefault="00097E98" w:rsidP="000F163C">
            <w:pPr>
              <w:spacing w:line="360" w:lineRule="auto"/>
            </w:pPr>
            <w:r w:rsidRPr="00442838">
              <w:t>Base Stats</w:t>
            </w:r>
          </w:p>
          <w:p w14:paraId="03D5E22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F52865B" w14:textId="77777777" w:rsidR="00097E98" w:rsidRPr="00442838" w:rsidRDefault="00097E98" w:rsidP="000F163C">
            <w:pPr>
              <w:spacing w:line="360" w:lineRule="auto"/>
            </w:pPr>
            <w:r w:rsidRPr="00442838">
              <w:t>Ability</w:t>
            </w:r>
          </w:p>
        </w:tc>
        <w:tc>
          <w:tcPr>
            <w:tcW w:w="724" w:type="dxa"/>
          </w:tcPr>
          <w:p w14:paraId="5BF918C3" w14:textId="77777777" w:rsidR="00097E98" w:rsidRPr="00442838" w:rsidRDefault="00097E98" w:rsidP="000F163C">
            <w:pPr>
              <w:spacing w:line="360" w:lineRule="auto"/>
            </w:pPr>
            <w:r w:rsidRPr="00442838">
              <w:t>Type 1</w:t>
            </w:r>
          </w:p>
        </w:tc>
        <w:tc>
          <w:tcPr>
            <w:tcW w:w="724" w:type="dxa"/>
          </w:tcPr>
          <w:p w14:paraId="7E37EA85" w14:textId="77777777" w:rsidR="00097E98" w:rsidRPr="00442838" w:rsidRDefault="00097E98" w:rsidP="000F163C">
            <w:pPr>
              <w:spacing w:line="360" w:lineRule="auto"/>
            </w:pPr>
            <w:r w:rsidRPr="00442838">
              <w:t>Type 2</w:t>
            </w:r>
          </w:p>
        </w:tc>
        <w:tc>
          <w:tcPr>
            <w:tcW w:w="1976" w:type="dxa"/>
          </w:tcPr>
          <w:p w14:paraId="422CEFEB" w14:textId="77777777" w:rsidR="00097E98" w:rsidRPr="00442838" w:rsidRDefault="00097E98" w:rsidP="000F163C">
            <w:pPr>
              <w:spacing w:line="360" w:lineRule="auto"/>
            </w:pPr>
            <w:r w:rsidRPr="00442838">
              <w:t>Evolution</w:t>
            </w:r>
          </w:p>
        </w:tc>
      </w:tr>
      <w:tr w:rsidR="00097E98" w:rsidRPr="00442838" w14:paraId="7CD43F9C" w14:textId="77777777" w:rsidTr="000F163C">
        <w:trPr>
          <w:trHeight w:val="454"/>
        </w:trPr>
        <w:tc>
          <w:tcPr>
            <w:tcW w:w="1251" w:type="dxa"/>
          </w:tcPr>
          <w:p w14:paraId="12BA270C" w14:textId="77777777" w:rsidR="00097E98" w:rsidRPr="00442838" w:rsidRDefault="00097E98" w:rsidP="000F163C">
            <w:pPr>
              <w:spacing w:line="360" w:lineRule="auto"/>
            </w:pPr>
          </w:p>
        </w:tc>
        <w:tc>
          <w:tcPr>
            <w:tcW w:w="1652" w:type="dxa"/>
          </w:tcPr>
          <w:p w14:paraId="0A78BE78" w14:textId="77777777" w:rsidR="00097E98" w:rsidRPr="00442838" w:rsidRDefault="00097E98" w:rsidP="000F163C">
            <w:pPr>
              <w:spacing w:line="360" w:lineRule="auto"/>
            </w:pPr>
          </w:p>
        </w:tc>
        <w:tc>
          <w:tcPr>
            <w:tcW w:w="3719" w:type="dxa"/>
          </w:tcPr>
          <w:p w14:paraId="552FC388" w14:textId="77777777" w:rsidR="00097E98" w:rsidRPr="00442838" w:rsidRDefault="00097E98" w:rsidP="000F163C">
            <w:pPr>
              <w:spacing w:line="360" w:lineRule="auto"/>
            </w:pPr>
          </w:p>
        </w:tc>
        <w:tc>
          <w:tcPr>
            <w:tcW w:w="880" w:type="dxa"/>
          </w:tcPr>
          <w:p w14:paraId="246D0C41" w14:textId="77777777" w:rsidR="00097E98" w:rsidRPr="00442838" w:rsidRDefault="00097E98" w:rsidP="000F163C">
            <w:pPr>
              <w:spacing w:line="360" w:lineRule="auto"/>
            </w:pPr>
          </w:p>
        </w:tc>
        <w:tc>
          <w:tcPr>
            <w:tcW w:w="724" w:type="dxa"/>
          </w:tcPr>
          <w:p w14:paraId="067BD6E9" w14:textId="77777777" w:rsidR="00097E98" w:rsidRPr="00442838" w:rsidRDefault="00097E98" w:rsidP="000F163C">
            <w:pPr>
              <w:spacing w:line="360" w:lineRule="auto"/>
            </w:pPr>
          </w:p>
        </w:tc>
        <w:tc>
          <w:tcPr>
            <w:tcW w:w="724" w:type="dxa"/>
          </w:tcPr>
          <w:p w14:paraId="57F04C16" w14:textId="77777777" w:rsidR="00097E98" w:rsidRPr="00442838" w:rsidRDefault="00097E98" w:rsidP="000F163C">
            <w:pPr>
              <w:spacing w:line="360" w:lineRule="auto"/>
            </w:pPr>
          </w:p>
        </w:tc>
        <w:tc>
          <w:tcPr>
            <w:tcW w:w="1976" w:type="dxa"/>
          </w:tcPr>
          <w:p w14:paraId="38A3BE9C" w14:textId="77777777" w:rsidR="00097E98" w:rsidRPr="00442838" w:rsidRDefault="00097E98" w:rsidP="000F163C">
            <w:pPr>
              <w:spacing w:line="360" w:lineRule="auto"/>
            </w:pPr>
          </w:p>
        </w:tc>
      </w:tr>
      <w:tr w:rsidR="00097E98" w:rsidRPr="00442838" w14:paraId="6AB5DC73" w14:textId="77777777" w:rsidTr="000F163C">
        <w:trPr>
          <w:trHeight w:val="441"/>
        </w:trPr>
        <w:tc>
          <w:tcPr>
            <w:tcW w:w="1251" w:type="dxa"/>
          </w:tcPr>
          <w:p w14:paraId="759934D0" w14:textId="77777777" w:rsidR="00097E98" w:rsidRPr="00442838" w:rsidRDefault="00097E98" w:rsidP="000F163C">
            <w:pPr>
              <w:spacing w:line="360" w:lineRule="auto"/>
            </w:pPr>
          </w:p>
        </w:tc>
        <w:tc>
          <w:tcPr>
            <w:tcW w:w="1652" w:type="dxa"/>
          </w:tcPr>
          <w:p w14:paraId="118BF432" w14:textId="77777777" w:rsidR="00097E98" w:rsidRPr="00442838" w:rsidRDefault="00097E98" w:rsidP="000F163C">
            <w:pPr>
              <w:spacing w:line="360" w:lineRule="auto"/>
            </w:pPr>
          </w:p>
        </w:tc>
        <w:tc>
          <w:tcPr>
            <w:tcW w:w="3719" w:type="dxa"/>
          </w:tcPr>
          <w:p w14:paraId="4123D38B" w14:textId="77777777" w:rsidR="00097E98" w:rsidRPr="00442838" w:rsidRDefault="00097E98" w:rsidP="000F163C">
            <w:pPr>
              <w:spacing w:line="360" w:lineRule="auto"/>
            </w:pPr>
          </w:p>
        </w:tc>
        <w:tc>
          <w:tcPr>
            <w:tcW w:w="880" w:type="dxa"/>
          </w:tcPr>
          <w:p w14:paraId="167749E0" w14:textId="77777777" w:rsidR="00097E98" w:rsidRPr="00442838" w:rsidRDefault="00097E98" w:rsidP="000F163C">
            <w:pPr>
              <w:spacing w:line="360" w:lineRule="auto"/>
            </w:pPr>
          </w:p>
        </w:tc>
        <w:tc>
          <w:tcPr>
            <w:tcW w:w="724" w:type="dxa"/>
          </w:tcPr>
          <w:p w14:paraId="7959C9B3" w14:textId="77777777" w:rsidR="00097E98" w:rsidRPr="00442838" w:rsidRDefault="00097E98" w:rsidP="000F163C">
            <w:pPr>
              <w:spacing w:line="360" w:lineRule="auto"/>
            </w:pPr>
          </w:p>
        </w:tc>
        <w:tc>
          <w:tcPr>
            <w:tcW w:w="724" w:type="dxa"/>
          </w:tcPr>
          <w:p w14:paraId="049BC221" w14:textId="77777777" w:rsidR="00097E98" w:rsidRPr="00442838" w:rsidRDefault="00097E98" w:rsidP="000F163C">
            <w:pPr>
              <w:spacing w:line="360" w:lineRule="auto"/>
            </w:pPr>
          </w:p>
        </w:tc>
        <w:tc>
          <w:tcPr>
            <w:tcW w:w="1976" w:type="dxa"/>
          </w:tcPr>
          <w:p w14:paraId="66732741" w14:textId="77777777" w:rsidR="00097E98" w:rsidRPr="00442838" w:rsidRDefault="00097E98" w:rsidP="000F163C">
            <w:pPr>
              <w:spacing w:line="360" w:lineRule="auto"/>
            </w:pPr>
          </w:p>
        </w:tc>
      </w:tr>
      <w:tr w:rsidR="00097E98" w:rsidRPr="00442838" w14:paraId="12AB6B3A" w14:textId="77777777" w:rsidTr="000F163C">
        <w:trPr>
          <w:trHeight w:val="441"/>
        </w:trPr>
        <w:tc>
          <w:tcPr>
            <w:tcW w:w="1251" w:type="dxa"/>
          </w:tcPr>
          <w:p w14:paraId="5DD720EF" w14:textId="77777777" w:rsidR="00097E98" w:rsidRPr="00442838" w:rsidRDefault="00097E98" w:rsidP="000F163C">
            <w:pPr>
              <w:spacing w:line="360" w:lineRule="auto"/>
            </w:pPr>
          </w:p>
        </w:tc>
        <w:tc>
          <w:tcPr>
            <w:tcW w:w="1652" w:type="dxa"/>
          </w:tcPr>
          <w:p w14:paraId="21176604" w14:textId="77777777" w:rsidR="00097E98" w:rsidRPr="00442838" w:rsidRDefault="00097E98" w:rsidP="000F163C">
            <w:pPr>
              <w:spacing w:line="360" w:lineRule="auto"/>
            </w:pPr>
          </w:p>
        </w:tc>
        <w:tc>
          <w:tcPr>
            <w:tcW w:w="3719" w:type="dxa"/>
          </w:tcPr>
          <w:p w14:paraId="19B15E3A" w14:textId="77777777" w:rsidR="00097E98" w:rsidRPr="00442838" w:rsidRDefault="00097E98" w:rsidP="000F163C">
            <w:pPr>
              <w:spacing w:line="360" w:lineRule="auto"/>
            </w:pPr>
          </w:p>
        </w:tc>
        <w:tc>
          <w:tcPr>
            <w:tcW w:w="880" w:type="dxa"/>
          </w:tcPr>
          <w:p w14:paraId="4478A871" w14:textId="77777777" w:rsidR="00097E98" w:rsidRPr="00442838" w:rsidRDefault="00097E98" w:rsidP="000F163C">
            <w:pPr>
              <w:spacing w:line="360" w:lineRule="auto"/>
            </w:pPr>
          </w:p>
        </w:tc>
        <w:tc>
          <w:tcPr>
            <w:tcW w:w="724" w:type="dxa"/>
          </w:tcPr>
          <w:p w14:paraId="63E2DAEE" w14:textId="77777777" w:rsidR="00097E98" w:rsidRPr="00442838" w:rsidRDefault="00097E98" w:rsidP="000F163C">
            <w:pPr>
              <w:spacing w:line="360" w:lineRule="auto"/>
            </w:pPr>
          </w:p>
        </w:tc>
        <w:tc>
          <w:tcPr>
            <w:tcW w:w="724" w:type="dxa"/>
          </w:tcPr>
          <w:p w14:paraId="10F5BB2C" w14:textId="77777777" w:rsidR="00097E98" w:rsidRPr="00442838" w:rsidRDefault="00097E98" w:rsidP="000F163C">
            <w:pPr>
              <w:spacing w:line="360" w:lineRule="auto"/>
            </w:pPr>
          </w:p>
        </w:tc>
        <w:tc>
          <w:tcPr>
            <w:tcW w:w="1976" w:type="dxa"/>
          </w:tcPr>
          <w:p w14:paraId="3E1A513D" w14:textId="77777777" w:rsidR="00097E98" w:rsidRPr="00442838" w:rsidRDefault="00097E98" w:rsidP="000F163C">
            <w:pPr>
              <w:spacing w:line="360" w:lineRule="auto"/>
            </w:pPr>
          </w:p>
        </w:tc>
      </w:tr>
      <w:tr w:rsidR="00097E98" w:rsidRPr="00442838" w14:paraId="4A37C0D1" w14:textId="77777777" w:rsidTr="000F163C">
        <w:trPr>
          <w:trHeight w:val="896"/>
        </w:trPr>
        <w:tc>
          <w:tcPr>
            <w:tcW w:w="1251" w:type="dxa"/>
          </w:tcPr>
          <w:p w14:paraId="553D5048" w14:textId="77777777" w:rsidR="00097E98" w:rsidRPr="00442838" w:rsidRDefault="00097E98" w:rsidP="000F163C">
            <w:pPr>
              <w:spacing w:line="360" w:lineRule="auto"/>
            </w:pPr>
          </w:p>
        </w:tc>
        <w:tc>
          <w:tcPr>
            <w:tcW w:w="1652" w:type="dxa"/>
          </w:tcPr>
          <w:p w14:paraId="2C3DCD8C" w14:textId="77777777" w:rsidR="00097E98" w:rsidRPr="00442838" w:rsidRDefault="00097E98" w:rsidP="000F163C">
            <w:pPr>
              <w:spacing w:line="360" w:lineRule="auto"/>
            </w:pPr>
          </w:p>
        </w:tc>
        <w:tc>
          <w:tcPr>
            <w:tcW w:w="3719" w:type="dxa"/>
          </w:tcPr>
          <w:p w14:paraId="5A034335" w14:textId="77777777" w:rsidR="00097E98" w:rsidRPr="00442838" w:rsidRDefault="00097E98" w:rsidP="000F163C">
            <w:pPr>
              <w:spacing w:line="360" w:lineRule="auto"/>
            </w:pPr>
          </w:p>
        </w:tc>
        <w:tc>
          <w:tcPr>
            <w:tcW w:w="880" w:type="dxa"/>
          </w:tcPr>
          <w:p w14:paraId="4A362FCE" w14:textId="77777777" w:rsidR="00097E98" w:rsidRPr="00442838" w:rsidRDefault="00097E98" w:rsidP="000F163C">
            <w:pPr>
              <w:spacing w:line="360" w:lineRule="auto"/>
            </w:pPr>
          </w:p>
        </w:tc>
        <w:tc>
          <w:tcPr>
            <w:tcW w:w="724" w:type="dxa"/>
          </w:tcPr>
          <w:p w14:paraId="1BD4CCBA" w14:textId="77777777" w:rsidR="00097E98" w:rsidRPr="00442838" w:rsidRDefault="00097E98" w:rsidP="000F163C">
            <w:pPr>
              <w:spacing w:line="360" w:lineRule="auto"/>
            </w:pPr>
          </w:p>
        </w:tc>
        <w:tc>
          <w:tcPr>
            <w:tcW w:w="724" w:type="dxa"/>
          </w:tcPr>
          <w:p w14:paraId="4DBEBBB5" w14:textId="77777777" w:rsidR="00097E98" w:rsidRPr="00442838" w:rsidRDefault="00097E98" w:rsidP="000F163C">
            <w:pPr>
              <w:spacing w:line="360" w:lineRule="auto"/>
            </w:pPr>
          </w:p>
        </w:tc>
        <w:tc>
          <w:tcPr>
            <w:tcW w:w="1976" w:type="dxa"/>
          </w:tcPr>
          <w:p w14:paraId="2933FB2D" w14:textId="77777777" w:rsidR="00097E98" w:rsidRPr="00442838" w:rsidRDefault="00097E98" w:rsidP="000F163C">
            <w:pPr>
              <w:spacing w:line="360" w:lineRule="auto"/>
            </w:pPr>
          </w:p>
        </w:tc>
      </w:tr>
    </w:tbl>
    <w:p w14:paraId="57ECF91A" w14:textId="77777777" w:rsidR="00097E98" w:rsidRPr="00442838" w:rsidRDefault="00097E98" w:rsidP="00097E98">
      <w:pPr>
        <w:rPr>
          <w:sz w:val="24"/>
        </w:rPr>
      </w:pPr>
    </w:p>
    <w:p w14:paraId="391D38D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B28AEE2" w14:textId="77777777" w:rsidTr="000F163C">
        <w:tc>
          <w:tcPr>
            <w:tcW w:w="3596" w:type="dxa"/>
          </w:tcPr>
          <w:p w14:paraId="311AFE4E" w14:textId="77777777" w:rsidR="00097E98" w:rsidRPr="00442838" w:rsidRDefault="00097E98" w:rsidP="000F163C">
            <w:pPr>
              <w:rPr>
                <w:sz w:val="24"/>
              </w:rPr>
            </w:pPr>
          </w:p>
        </w:tc>
        <w:tc>
          <w:tcPr>
            <w:tcW w:w="3597" w:type="dxa"/>
          </w:tcPr>
          <w:p w14:paraId="739ABA85" w14:textId="77777777" w:rsidR="00097E98" w:rsidRPr="00442838" w:rsidRDefault="00097E98" w:rsidP="000F163C">
            <w:pPr>
              <w:rPr>
                <w:sz w:val="24"/>
              </w:rPr>
            </w:pPr>
          </w:p>
        </w:tc>
        <w:tc>
          <w:tcPr>
            <w:tcW w:w="3597" w:type="dxa"/>
          </w:tcPr>
          <w:p w14:paraId="11F26566" w14:textId="77777777" w:rsidR="00097E98" w:rsidRPr="00442838" w:rsidRDefault="00097E98" w:rsidP="000F163C">
            <w:pPr>
              <w:rPr>
                <w:sz w:val="24"/>
              </w:rPr>
            </w:pPr>
          </w:p>
        </w:tc>
      </w:tr>
      <w:tr w:rsidR="00097E98" w:rsidRPr="00442838" w14:paraId="56AAEE5F" w14:textId="77777777" w:rsidTr="000F163C">
        <w:tc>
          <w:tcPr>
            <w:tcW w:w="3596" w:type="dxa"/>
          </w:tcPr>
          <w:p w14:paraId="02C9C9C1" w14:textId="77777777" w:rsidR="00097E98" w:rsidRPr="00442838" w:rsidRDefault="00097E98" w:rsidP="000F163C">
            <w:pPr>
              <w:rPr>
                <w:sz w:val="24"/>
              </w:rPr>
            </w:pPr>
          </w:p>
        </w:tc>
        <w:tc>
          <w:tcPr>
            <w:tcW w:w="3597" w:type="dxa"/>
          </w:tcPr>
          <w:p w14:paraId="124DA6B1" w14:textId="77777777" w:rsidR="00097E98" w:rsidRPr="00442838" w:rsidRDefault="00097E98" w:rsidP="000F163C">
            <w:pPr>
              <w:rPr>
                <w:sz w:val="24"/>
              </w:rPr>
            </w:pPr>
          </w:p>
        </w:tc>
        <w:tc>
          <w:tcPr>
            <w:tcW w:w="3597" w:type="dxa"/>
          </w:tcPr>
          <w:p w14:paraId="480082E9" w14:textId="77777777" w:rsidR="00097E98" w:rsidRPr="00442838" w:rsidRDefault="00097E98" w:rsidP="000F163C">
            <w:pPr>
              <w:rPr>
                <w:sz w:val="24"/>
              </w:rPr>
            </w:pPr>
          </w:p>
        </w:tc>
      </w:tr>
    </w:tbl>
    <w:p w14:paraId="7687A885" w14:textId="77777777" w:rsidR="00097E98" w:rsidRPr="00442838" w:rsidRDefault="00097E98" w:rsidP="00097E98">
      <w:pPr>
        <w:rPr>
          <w:sz w:val="24"/>
        </w:rPr>
      </w:pPr>
    </w:p>
    <w:p w14:paraId="4D58F9BD" w14:textId="77777777" w:rsidR="00097E98" w:rsidRPr="00442838" w:rsidRDefault="00097E98" w:rsidP="00097E98">
      <w:pPr>
        <w:rPr>
          <w:sz w:val="24"/>
        </w:rPr>
      </w:pPr>
      <w:r w:rsidRPr="00442838">
        <w:rPr>
          <w:sz w:val="24"/>
        </w:rPr>
        <w:t>Sprites:</w:t>
      </w:r>
    </w:p>
    <w:p w14:paraId="6971B893" w14:textId="77777777" w:rsidR="00097E98" w:rsidRPr="00442838" w:rsidRDefault="00097E98" w:rsidP="00097E98">
      <w:pPr>
        <w:rPr>
          <w:sz w:val="24"/>
        </w:rPr>
      </w:pPr>
      <w:r w:rsidRPr="00442838">
        <w:rPr>
          <w:sz w:val="24"/>
        </w:rPr>
        <w:br w:type="page"/>
      </w:r>
    </w:p>
    <w:p w14:paraId="4AC2D557" w14:textId="77777777" w:rsidR="00097E98" w:rsidRPr="00442838" w:rsidRDefault="00097E98" w:rsidP="00097E98">
      <w:pPr>
        <w:rPr>
          <w:sz w:val="24"/>
        </w:rPr>
      </w:pPr>
      <w:r w:rsidRPr="00442838">
        <w:rPr>
          <w:sz w:val="24"/>
        </w:rPr>
        <w:lastRenderedPageBreak/>
        <w:t>Family Page</w:t>
      </w:r>
    </w:p>
    <w:p w14:paraId="2F7F40B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FE1E18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AAAABF7" w14:textId="77777777" w:rsidTr="000F163C">
        <w:trPr>
          <w:trHeight w:val="896"/>
        </w:trPr>
        <w:tc>
          <w:tcPr>
            <w:tcW w:w="1251" w:type="dxa"/>
          </w:tcPr>
          <w:p w14:paraId="5796C5D9" w14:textId="77777777" w:rsidR="00097E98" w:rsidRPr="00442838" w:rsidRDefault="00097E98" w:rsidP="000F163C">
            <w:pPr>
              <w:spacing w:line="360" w:lineRule="auto"/>
            </w:pPr>
            <w:r w:rsidRPr="00442838">
              <w:t>Pokemon</w:t>
            </w:r>
          </w:p>
          <w:p w14:paraId="4E30F7B0" w14:textId="77777777" w:rsidR="00097E98" w:rsidRPr="00442838" w:rsidRDefault="00097E98" w:rsidP="000F163C">
            <w:pPr>
              <w:spacing w:line="360" w:lineRule="auto"/>
            </w:pPr>
            <w:r w:rsidRPr="00442838">
              <w:t>Name</w:t>
            </w:r>
          </w:p>
        </w:tc>
        <w:tc>
          <w:tcPr>
            <w:tcW w:w="1652" w:type="dxa"/>
          </w:tcPr>
          <w:p w14:paraId="479AFD51" w14:textId="77777777" w:rsidR="00097E98" w:rsidRPr="00442838" w:rsidRDefault="00097E98" w:rsidP="000F163C">
            <w:pPr>
              <w:spacing w:line="360" w:lineRule="auto"/>
            </w:pPr>
            <w:r w:rsidRPr="00442838">
              <w:t>Pokemon Number</w:t>
            </w:r>
          </w:p>
        </w:tc>
        <w:tc>
          <w:tcPr>
            <w:tcW w:w="3719" w:type="dxa"/>
          </w:tcPr>
          <w:p w14:paraId="1FF4F939" w14:textId="77777777" w:rsidR="00097E98" w:rsidRPr="00442838" w:rsidRDefault="00097E98" w:rsidP="000F163C">
            <w:pPr>
              <w:spacing w:line="360" w:lineRule="auto"/>
            </w:pPr>
            <w:r w:rsidRPr="00442838">
              <w:t>Base Stats</w:t>
            </w:r>
          </w:p>
          <w:p w14:paraId="1409CFA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770329A" w14:textId="77777777" w:rsidR="00097E98" w:rsidRPr="00442838" w:rsidRDefault="00097E98" w:rsidP="000F163C">
            <w:pPr>
              <w:spacing w:line="360" w:lineRule="auto"/>
            </w:pPr>
            <w:r w:rsidRPr="00442838">
              <w:t>Ability</w:t>
            </w:r>
          </w:p>
        </w:tc>
        <w:tc>
          <w:tcPr>
            <w:tcW w:w="724" w:type="dxa"/>
          </w:tcPr>
          <w:p w14:paraId="06521E3B" w14:textId="77777777" w:rsidR="00097E98" w:rsidRPr="00442838" w:rsidRDefault="00097E98" w:rsidP="000F163C">
            <w:pPr>
              <w:spacing w:line="360" w:lineRule="auto"/>
            </w:pPr>
            <w:r w:rsidRPr="00442838">
              <w:t>Type 1</w:t>
            </w:r>
          </w:p>
        </w:tc>
        <w:tc>
          <w:tcPr>
            <w:tcW w:w="724" w:type="dxa"/>
          </w:tcPr>
          <w:p w14:paraId="175E8092" w14:textId="77777777" w:rsidR="00097E98" w:rsidRPr="00442838" w:rsidRDefault="00097E98" w:rsidP="000F163C">
            <w:pPr>
              <w:spacing w:line="360" w:lineRule="auto"/>
            </w:pPr>
            <w:r w:rsidRPr="00442838">
              <w:t>Type 2</w:t>
            </w:r>
          </w:p>
        </w:tc>
        <w:tc>
          <w:tcPr>
            <w:tcW w:w="1976" w:type="dxa"/>
          </w:tcPr>
          <w:p w14:paraId="1F77314A" w14:textId="77777777" w:rsidR="00097E98" w:rsidRPr="00442838" w:rsidRDefault="00097E98" w:rsidP="000F163C">
            <w:pPr>
              <w:spacing w:line="360" w:lineRule="auto"/>
            </w:pPr>
            <w:r w:rsidRPr="00442838">
              <w:t>Evolution</w:t>
            </w:r>
          </w:p>
        </w:tc>
      </w:tr>
      <w:tr w:rsidR="00097E98" w:rsidRPr="00442838" w14:paraId="338B1BC5" w14:textId="77777777" w:rsidTr="000F163C">
        <w:trPr>
          <w:trHeight w:val="454"/>
        </w:trPr>
        <w:tc>
          <w:tcPr>
            <w:tcW w:w="1251" w:type="dxa"/>
          </w:tcPr>
          <w:p w14:paraId="4093F288" w14:textId="77777777" w:rsidR="00097E98" w:rsidRPr="00442838" w:rsidRDefault="00097E98" w:rsidP="000F163C">
            <w:pPr>
              <w:spacing w:line="360" w:lineRule="auto"/>
            </w:pPr>
          </w:p>
        </w:tc>
        <w:tc>
          <w:tcPr>
            <w:tcW w:w="1652" w:type="dxa"/>
          </w:tcPr>
          <w:p w14:paraId="06CC100B" w14:textId="77777777" w:rsidR="00097E98" w:rsidRPr="00442838" w:rsidRDefault="00097E98" w:rsidP="000F163C">
            <w:pPr>
              <w:spacing w:line="360" w:lineRule="auto"/>
            </w:pPr>
          </w:p>
        </w:tc>
        <w:tc>
          <w:tcPr>
            <w:tcW w:w="3719" w:type="dxa"/>
          </w:tcPr>
          <w:p w14:paraId="5D903828" w14:textId="77777777" w:rsidR="00097E98" w:rsidRPr="00442838" w:rsidRDefault="00097E98" w:rsidP="000F163C">
            <w:pPr>
              <w:spacing w:line="360" w:lineRule="auto"/>
            </w:pPr>
          </w:p>
        </w:tc>
        <w:tc>
          <w:tcPr>
            <w:tcW w:w="880" w:type="dxa"/>
          </w:tcPr>
          <w:p w14:paraId="00C73F49" w14:textId="77777777" w:rsidR="00097E98" w:rsidRPr="00442838" w:rsidRDefault="00097E98" w:rsidP="000F163C">
            <w:pPr>
              <w:spacing w:line="360" w:lineRule="auto"/>
            </w:pPr>
          </w:p>
        </w:tc>
        <w:tc>
          <w:tcPr>
            <w:tcW w:w="724" w:type="dxa"/>
          </w:tcPr>
          <w:p w14:paraId="76D38472" w14:textId="77777777" w:rsidR="00097E98" w:rsidRPr="00442838" w:rsidRDefault="00097E98" w:rsidP="000F163C">
            <w:pPr>
              <w:spacing w:line="360" w:lineRule="auto"/>
            </w:pPr>
          </w:p>
        </w:tc>
        <w:tc>
          <w:tcPr>
            <w:tcW w:w="724" w:type="dxa"/>
          </w:tcPr>
          <w:p w14:paraId="2B8CFAB5" w14:textId="77777777" w:rsidR="00097E98" w:rsidRPr="00442838" w:rsidRDefault="00097E98" w:rsidP="000F163C">
            <w:pPr>
              <w:spacing w:line="360" w:lineRule="auto"/>
            </w:pPr>
          </w:p>
        </w:tc>
        <w:tc>
          <w:tcPr>
            <w:tcW w:w="1976" w:type="dxa"/>
          </w:tcPr>
          <w:p w14:paraId="5A7AC958" w14:textId="77777777" w:rsidR="00097E98" w:rsidRPr="00442838" w:rsidRDefault="00097E98" w:rsidP="000F163C">
            <w:pPr>
              <w:spacing w:line="360" w:lineRule="auto"/>
            </w:pPr>
          </w:p>
        </w:tc>
      </w:tr>
      <w:tr w:rsidR="00097E98" w:rsidRPr="00442838" w14:paraId="6B888D71" w14:textId="77777777" w:rsidTr="000F163C">
        <w:trPr>
          <w:trHeight w:val="441"/>
        </w:trPr>
        <w:tc>
          <w:tcPr>
            <w:tcW w:w="1251" w:type="dxa"/>
          </w:tcPr>
          <w:p w14:paraId="7AB5367F" w14:textId="77777777" w:rsidR="00097E98" w:rsidRPr="00442838" w:rsidRDefault="00097E98" w:rsidP="000F163C">
            <w:pPr>
              <w:spacing w:line="360" w:lineRule="auto"/>
            </w:pPr>
          </w:p>
        </w:tc>
        <w:tc>
          <w:tcPr>
            <w:tcW w:w="1652" w:type="dxa"/>
          </w:tcPr>
          <w:p w14:paraId="14F88F7D" w14:textId="77777777" w:rsidR="00097E98" w:rsidRPr="00442838" w:rsidRDefault="00097E98" w:rsidP="000F163C">
            <w:pPr>
              <w:spacing w:line="360" w:lineRule="auto"/>
            </w:pPr>
          </w:p>
        </w:tc>
        <w:tc>
          <w:tcPr>
            <w:tcW w:w="3719" w:type="dxa"/>
          </w:tcPr>
          <w:p w14:paraId="1EA570E0" w14:textId="77777777" w:rsidR="00097E98" w:rsidRPr="00442838" w:rsidRDefault="00097E98" w:rsidP="000F163C">
            <w:pPr>
              <w:spacing w:line="360" w:lineRule="auto"/>
            </w:pPr>
          </w:p>
        </w:tc>
        <w:tc>
          <w:tcPr>
            <w:tcW w:w="880" w:type="dxa"/>
          </w:tcPr>
          <w:p w14:paraId="4BE7F945" w14:textId="77777777" w:rsidR="00097E98" w:rsidRPr="00442838" w:rsidRDefault="00097E98" w:rsidP="000F163C">
            <w:pPr>
              <w:spacing w:line="360" w:lineRule="auto"/>
            </w:pPr>
          </w:p>
        </w:tc>
        <w:tc>
          <w:tcPr>
            <w:tcW w:w="724" w:type="dxa"/>
          </w:tcPr>
          <w:p w14:paraId="1D52B93D" w14:textId="77777777" w:rsidR="00097E98" w:rsidRPr="00442838" w:rsidRDefault="00097E98" w:rsidP="000F163C">
            <w:pPr>
              <w:spacing w:line="360" w:lineRule="auto"/>
            </w:pPr>
          </w:p>
        </w:tc>
        <w:tc>
          <w:tcPr>
            <w:tcW w:w="724" w:type="dxa"/>
          </w:tcPr>
          <w:p w14:paraId="09992597" w14:textId="77777777" w:rsidR="00097E98" w:rsidRPr="00442838" w:rsidRDefault="00097E98" w:rsidP="000F163C">
            <w:pPr>
              <w:spacing w:line="360" w:lineRule="auto"/>
            </w:pPr>
          </w:p>
        </w:tc>
        <w:tc>
          <w:tcPr>
            <w:tcW w:w="1976" w:type="dxa"/>
          </w:tcPr>
          <w:p w14:paraId="5343CFD2" w14:textId="77777777" w:rsidR="00097E98" w:rsidRPr="00442838" w:rsidRDefault="00097E98" w:rsidP="000F163C">
            <w:pPr>
              <w:spacing w:line="360" w:lineRule="auto"/>
            </w:pPr>
          </w:p>
        </w:tc>
      </w:tr>
      <w:tr w:rsidR="00097E98" w:rsidRPr="00442838" w14:paraId="48BC66D7" w14:textId="77777777" w:rsidTr="000F163C">
        <w:trPr>
          <w:trHeight w:val="441"/>
        </w:trPr>
        <w:tc>
          <w:tcPr>
            <w:tcW w:w="1251" w:type="dxa"/>
          </w:tcPr>
          <w:p w14:paraId="70A7264D" w14:textId="77777777" w:rsidR="00097E98" w:rsidRPr="00442838" w:rsidRDefault="00097E98" w:rsidP="000F163C">
            <w:pPr>
              <w:spacing w:line="360" w:lineRule="auto"/>
            </w:pPr>
          </w:p>
        </w:tc>
        <w:tc>
          <w:tcPr>
            <w:tcW w:w="1652" w:type="dxa"/>
          </w:tcPr>
          <w:p w14:paraId="57755AB9" w14:textId="77777777" w:rsidR="00097E98" w:rsidRPr="00442838" w:rsidRDefault="00097E98" w:rsidP="000F163C">
            <w:pPr>
              <w:spacing w:line="360" w:lineRule="auto"/>
            </w:pPr>
          </w:p>
        </w:tc>
        <w:tc>
          <w:tcPr>
            <w:tcW w:w="3719" w:type="dxa"/>
          </w:tcPr>
          <w:p w14:paraId="4C2643B2" w14:textId="77777777" w:rsidR="00097E98" w:rsidRPr="00442838" w:rsidRDefault="00097E98" w:rsidP="000F163C">
            <w:pPr>
              <w:spacing w:line="360" w:lineRule="auto"/>
            </w:pPr>
          </w:p>
        </w:tc>
        <w:tc>
          <w:tcPr>
            <w:tcW w:w="880" w:type="dxa"/>
          </w:tcPr>
          <w:p w14:paraId="72FFF15B" w14:textId="77777777" w:rsidR="00097E98" w:rsidRPr="00442838" w:rsidRDefault="00097E98" w:rsidP="000F163C">
            <w:pPr>
              <w:spacing w:line="360" w:lineRule="auto"/>
            </w:pPr>
          </w:p>
        </w:tc>
        <w:tc>
          <w:tcPr>
            <w:tcW w:w="724" w:type="dxa"/>
          </w:tcPr>
          <w:p w14:paraId="5FDB2D43" w14:textId="77777777" w:rsidR="00097E98" w:rsidRPr="00442838" w:rsidRDefault="00097E98" w:rsidP="000F163C">
            <w:pPr>
              <w:spacing w:line="360" w:lineRule="auto"/>
            </w:pPr>
          </w:p>
        </w:tc>
        <w:tc>
          <w:tcPr>
            <w:tcW w:w="724" w:type="dxa"/>
          </w:tcPr>
          <w:p w14:paraId="76645142" w14:textId="77777777" w:rsidR="00097E98" w:rsidRPr="00442838" w:rsidRDefault="00097E98" w:rsidP="000F163C">
            <w:pPr>
              <w:spacing w:line="360" w:lineRule="auto"/>
            </w:pPr>
          </w:p>
        </w:tc>
        <w:tc>
          <w:tcPr>
            <w:tcW w:w="1976" w:type="dxa"/>
          </w:tcPr>
          <w:p w14:paraId="018E3CBA" w14:textId="77777777" w:rsidR="00097E98" w:rsidRPr="00442838" w:rsidRDefault="00097E98" w:rsidP="000F163C">
            <w:pPr>
              <w:spacing w:line="360" w:lineRule="auto"/>
            </w:pPr>
          </w:p>
        </w:tc>
      </w:tr>
      <w:tr w:rsidR="00097E98" w:rsidRPr="00442838" w14:paraId="0501EE6A" w14:textId="77777777" w:rsidTr="000F163C">
        <w:trPr>
          <w:trHeight w:val="896"/>
        </w:trPr>
        <w:tc>
          <w:tcPr>
            <w:tcW w:w="1251" w:type="dxa"/>
          </w:tcPr>
          <w:p w14:paraId="7EC21394" w14:textId="77777777" w:rsidR="00097E98" w:rsidRPr="00442838" w:rsidRDefault="00097E98" w:rsidP="000F163C">
            <w:pPr>
              <w:spacing w:line="360" w:lineRule="auto"/>
            </w:pPr>
          </w:p>
        </w:tc>
        <w:tc>
          <w:tcPr>
            <w:tcW w:w="1652" w:type="dxa"/>
          </w:tcPr>
          <w:p w14:paraId="76761963" w14:textId="77777777" w:rsidR="00097E98" w:rsidRPr="00442838" w:rsidRDefault="00097E98" w:rsidP="000F163C">
            <w:pPr>
              <w:spacing w:line="360" w:lineRule="auto"/>
            </w:pPr>
          </w:p>
        </w:tc>
        <w:tc>
          <w:tcPr>
            <w:tcW w:w="3719" w:type="dxa"/>
          </w:tcPr>
          <w:p w14:paraId="2BB8D849" w14:textId="77777777" w:rsidR="00097E98" w:rsidRPr="00442838" w:rsidRDefault="00097E98" w:rsidP="000F163C">
            <w:pPr>
              <w:spacing w:line="360" w:lineRule="auto"/>
            </w:pPr>
          </w:p>
        </w:tc>
        <w:tc>
          <w:tcPr>
            <w:tcW w:w="880" w:type="dxa"/>
          </w:tcPr>
          <w:p w14:paraId="6D4E42F5" w14:textId="77777777" w:rsidR="00097E98" w:rsidRPr="00442838" w:rsidRDefault="00097E98" w:rsidP="000F163C">
            <w:pPr>
              <w:spacing w:line="360" w:lineRule="auto"/>
            </w:pPr>
          </w:p>
        </w:tc>
        <w:tc>
          <w:tcPr>
            <w:tcW w:w="724" w:type="dxa"/>
          </w:tcPr>
          <w:p w14:paraId="6E6B940E" w14:textId="77777777" w:rsidR="00097E98" w:rsidRPr="00442838" w:rsidRDefault="00097E98" w:rsidP="000F163C">
            <w:pPr>
              <w:spacing w:line="360" w:lineRule="auto"/>
            </w:pPr>
          </w:p>
        </w:tc>
        <w:tc>
          <w:tcPr>
            <w:tcW w:w="724" w:type="dxa"/>
          </w:tcPr>
          <w:p w14:paraId="301BE262" w14:textId="77777777" w:rsidR="00097E98" w:rsidRPr="00442838" w:rsidRDefault="00097E98" w:rsidP="000F163C">
            <w:pPr>
              <w:spacing w:line="360" w:lineRule="auto"/>
            </w:pPr>
          </w:p>
        </w:tc>
        <w:tc>
          <w:tcPr>
            <w:tcW w:w="1976" w:type="dxa"/>
          </w:tcPr>
          <w:p w14:paraId="38C8A8D6" w14:textId="77777777" w:rsidR="00097E98" w:rsidRPr="00442838" w:rsidRDefault="00097E98" w:rsidP="000F163C">
            <w:pPr>
              <w:spacing w:line="360" w:lineRule="auto"/>
            </w:pPr>
          </w:p>
        </w:tc>
      </w:tr>
    </w:tbl>
    <w:p w14:paraId="362415BA" w14:textId="77777777" w:rsidR="00097E98" w:rsidRPr="00442838" w:rsidRDefault="00097E98" w:rsidP="00097E98">
      <w:pPr>
        <w:rPr>
          <w:sz w:val="24"/>
        </w:rPr>
      </w:pPr>
    </w:p>
    <w:p w14:paraId="2162436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ABE1736" w14:textId="77777777" w:rsidTr="000F163C">
        <w:tc>
          <w:tcPr>
            <w:tcW w:w="3596" w:type="dxa"/>
          </w:tcPr>
          <w:p w14:paraId="51C0C785" w14:textId="77777777" w:rsidR="00097E98" w:rsidRPr="00442838" w:rsidRDefault="00097E98" w:rsidP="000F163C">
            <w:pPr>
              <w:rPr>
                <w:sz w:val="24"/>
              </w:rPr>
            </w:pPr>
          </w:p>
        </w:tc>
        <w:tc>
          <w:tcPr>
            <w:tcW w:w="3597" w:type="dxa"/>
          </w:tcPr>
          <w:p w14:paraId="6BB311E1" w14:textId="77777777" w:rsidR="00097E98" w:rsidRPr="00442838" w:rsidRDefault="00097E98" w:rsidP="000F163C">
            <w:pPr>
              <w:rPr>
                <w:sz w:val="24"/>
              </w:rPr>
            </w:pPr>
          </w:p>
        </w:tc>
        <w:tc>
          <w:tcPr>
            <w:tcW w:w="3597" w:type="dxa"/>
          </w:tcPr>
          <w:p w14:paraId="4FC1D967" w14:textId="77777777" w:rsidR="00097E98" w:rsidRPr="00442838" w:rsidRDefault="00097E98" w:rsidP="000F163C">
            <w:pPr>
              <w:rPr>
                <w:sz w:val="24"/>
              </w:rPr>
            </w:pPr>
          </w:p>
        </w:tc>
      </w:tr>
      <w:tr w:rsidR="00097E98" w:rsidRPr="00442838" w14:paraId="5DE87BE5" w14:textId="77777777" w:rsidTr="000F163C">
        <w:tc>
          <w:tcPr>
            <w:tcW w:w="3596" w:type="dxa"/>
          </w:tcPr>
          <w:p w14:paraId="498D67CE" w14:textId="77777777" w:rsidR="00097E98" w:rsidRPr="00442838" w:rsidRDefault="00097E98" w:rsidP="000F163C">
            <w:pPr>
              <w:rPr>
                <w:sz w:val="24"/>
              </w:rPr>
            </w:pPr>
          </w:p>
        </w:tc>
        <w:tc>
          <w:tcPr>
            <w:tcW w:w="3597" w:type="dxa"/>
          </w:tcPr>
          <w:p w14:paraId="50D426F9" w14:textId="77777777" w:rsidR="00097E98" w:rsidRPr="00442838" w:rsidRDefault="00097E98" w:rsidP="000F163C">
            <w:pPr>
              <w:rPr>
                <w:sz w:val="24"/>
              </w:rPr>
            </w:pPr>
          </w:p>
        </w:tc>
        <w:tc>
          <w:tcPr>
            <w:tcW w:w="3597" w:type="dxa"/>
          </w:tcPr>
          <w:p w14:paraId="75E7EFD4" w14:textId="77777777" w:rsidR="00097E98" w:rsidRPr="00442838" w:rsidRDefault="00097E98" w:rsidP="000F163C">
            <w:pPr>
              <w:rPr>
                <w:sz w:val="24"/>
              </w:rPr>
            </w:pPr>
          </w:p>
        </w:tc>
      </w:tr>
    </w:tbl>
    <w:p w14:paraId="3AE5DEFA" w14:textId="77777777" w:rsidR="00097E98" w:rsidRPr="00442838" w:rsidRDefault="00097E98" w:rsidP="00097E98">
      <w:pPr>
        <w:rPr>
          <w:sz w:val="24"/>
        </w:rPr>
      </w:pPr>
    </w:p>
    <w:p w14:paraId="1FA7EE0B" w14:textId="77777777" w:rsidR="00097E98" w:rsidRPr="00442838" w:rsidRDefault="00097E98" w:rsidP="00097E98">
      <w:pPr>
        <w:rPr>
          <w:sz w:val="24"/>
        </w:rPr>
      </w:pPr>
      <w:r w:rsidRPr="00442838">
        <w:rPr>
          <w:sz w:val="24"/>
        </w:rPr>
        <w:t>Sprites:</w:t>
      </w:r>
    </w:p>
    <w:p w14:paraId="0863F1F1" w14:textId="77777777" w:rsidR="00097E98" w:rsidRPr="00442838" w:rsidRDefault="00097E98" w:rsidP="00097E98">
      <w:pPr>
        <w:rPr>
          <w:sz w:val="24"/>
        </w:rPr>
      </w:pPr>
      <w:r w:rsidRPr="00442838">
        <w:rPr>
          <w:sz w:val="24"/>
        </w:rPr>
        <w:br w:type="page"/>
      </w:r>
    </w:p>
    <w:p w14:paraId="7D456B23" w14:textId="77777777" w:rsidR="00097E98" w:rsidRPr="00442838" w:rsidRDefault="00097E98" w:rsidP="00097E98">
      <w:pPr>
        <w:rPr>
          <w:sz w:val="24"/>
        </w:rPr>
      </w:pPr>
      <w:r w:rsidRPr="00442838">
        <w:rPr>
          <w:sz w:val="24"/>
        </w:rPr>
        <w:lastRenderedPageBreak/>
        <w:t>Family Page</w:t>
      </w:r>
    </w:p>
    <w:p w14:paraId="6B2C0D9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411EE5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7020D60" w14:textId="77777777" w:rsidTr="000F163C">
        <w:trPr>
          <w:trHeight w:val="896"/>
        </w:trPr>
        <w:tc>
          <w:tcPr>
            <w:tcW w:w="1251" w:type="dxa"/>
          </w:tcPr>
          <w:p w14:paraId="0EF03D2B" w14:textId="77777777" w:rsidR="00097E98" w:rsidRPr="00442838" w:rsidRDefault="00097E98" w:rsidP="000F163C">
            <w:pPr>
              <w:spacing w:line="360" w:lineRule="auto"/>
            </w:pPr>
            <w:r w:rsidRPr="00442838">
              <w:t>Pokemon</w:t>
            </w:r>
          </w:p>
          <w:p w14:paraId="316766C0" w14:textId="77777777" w:rsidR="00097E98" w:rsidRPr="00442838" w:rsidRDefault="00097E98" w:rsidP="000F163C">
            <w:pPr>
              <w:spacing w:line="360" w:lineRule="auto"/>
            </w:pPr>
            <w:r w:rsidRPr="00442838">
              <w:t>Name</w:t>
            </w:r>
          </w:p>
        </w:tc>
        <w:tc>
          <w:tcPr>
            <w:tcW w:w="1652" w:type="dxa"/>
          </w:tcPr>
          <w:p w14:paraId="66DD9C34" w14:textId="77777777" w:rsidR="00097E98" w:rsidRPr="00442838" w:rsidRDefault="00097E98" w:rsidP="000F163C">
            <w:pPr>
              <w:spacing w:line="360" w:lineRule="auto"/>
            </w:pPr>
            <w:r w:rsidRPr="00442838">
              <w:t>Pokemon Number</w:t>
            </w:r>
          </w:p>
        </w:tc>
        <w:tc>
          <w:tcPr>
            <w:tcW w:w="3719" w:type="dxa"/>
          </w:tcPr>
          <w:p w14:paraId="5EBE6988" w14:textId="77777777" w:rsidR="00097E98" w:rsidRPr="00442838" w:rsidRDefault="00097E98" w:rsidP="000F163C">
            <w:pPr>
              <w:spacing w:line="360" w:lineRule="auto"/>
            </w:pPr>
            <w:r w:rsidRPr="00442838">
              <w:t>Base Stats</w:t>
            </w:r>
          </w:p>
          <w:p w14:paraId="49E35CCC"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26BE882" w14:textId="77777777" w:rsidR="00097E98" w:rsidRPr="00442838" w:rsidRDefault="00097E98" w:rsidP="000F163C">
            <w:pPr>
              <w:spacing w:line="360" w:lineRule="auto"/>
            </w:pPr>
            <w:r w:rsidRPr="00442838">
              <w:t>Ability</w:t>
            </w:r>
          </w:p>
        </w:tc>
        <w:tc>
          <w:tcPr>
            <w:tcW w:w="724" w:type="dxa"/>
          </w:tcPr>
          <w:p w14:paraId="70C39A5E" w14:textId="77777777" w:rsidR="00097E98" w:rsidRPr="00442838" w:rsidRDefault="00097E98" w:rsidP="000F163C">
            <w:pPr>
              <w:spacing w:line="360" w:lineRule="auto"/>
            </w:pPr>
            <w:r w:rsidRPr="00442838">
              <w:t>Type 1</w:t>
            </w:r>
          </w:p>
        </w:tc>
        <w:tc>
          <w:tcPr>
            <w:tcW w:w="724" w:type="dxa"/>
          </w:tcPr>
          <w:p w14:paraId="1B05EB82" w14:textId="77777777" w:rsidR="00097E98" w:rsidRPr="00442838" w:rsidRDefault="00097E98" w:rsidP="000F163C">
            <w:pPr>
              <w:spacing w:line="360" w:lineRule="auto"/>
            </w:pPr>
            <w:r w:rsidRPr="00442838">
              <w:t>Type 2</w:t>
            </w:r>
          </w:p>
        </w:tc>
        <w:tc>
          <w:tcPr>
            <w:tcW w:w="1976" w:type="dxa"/>
          </w:tcPr>
          <w:p w14:paraId="4D28884F" w14:textId="77777777" w:rsidR="00097E98" w:rsidRPr="00442838" w:rsidRDefault="00097E98" w:rsidP="000F163C">
            <w:pPr>
              <w:spacing w:line="360" w:lineRule="auto"/>
            </w:pPr>
            <w:r w:rsidRPr="00442838">
              <w:t>Evolution</w:t>
            </w:r>
          </w:p>
        </w:tc>
      </w:tr>
      <w:tr w:rsidR="00097E98" w:rsidRPr="00442838" w14:paraId="0969DFC6" w14:textId="77777777" w:rsidTr="000F163C">
        <w:trPr>
          <w:trHeight w:val="454"/>
        </w:trPr>
        <w:tc>
          <w:tcPr>
            <w:tcW w:w="1251" w:type="dxa"/>
          </w:tcPr>
          <w:p w14:paraId="14C7EB14" w14:textId="77777777" w:rsidR="00097E98" w:rsidRPr="00442838" w:rsidRDefault="00097E98" w:rsidP="000F163C">
            <w:pPr>
              <w:spacing w:line="360" w:lineRule="auto"/>
            </w:pPr>
          </w:p>
        </w:tc>
        <w:tc>
          <w:tcPr>
            <w:tcW w:w="1652" w:type="dxa"/>
          </w:tcPr>
          <w:p w14:paraId="54921184" w14:textId="77777777" w:rsidR="00097E98" w:rsidRPr="00442838" w:rsidRDefault="00097E98" w:rsidP="000F163C">
            <w:pPr>
              <w:spacing w:line="360" w:lineRule="auto"/>
            </w:pPr>
          </w:p>
        </w:tc>
        <w:tc>
          <w:tcPr>
            <w:tcW w:w="3719" w:type="dxa"/>
          </w:tcPr>
          <w:p w14:paraId="02B6D816" w14:textId="77777777" w:rsidR="00097E98" w:rsidRPr="00442838" w:rsidRDefault="00097E98" w:rsidP="000F163C">
            <w:pPr>
              <w:spacing w:line="360" w:lineRule="auto"/>
            </w:pPr>
          </w:p>
        </w:tc>
        <w:tc>
          <w:tcPr>
            <w:tcW w:w="880" w:type="dxa"/>
          </w:tcPr>
          <w:p w14:paraId="3B8C8362" w14:textId="77777777" w:rsidR="00097E98" w:rsidRPr="00442838" w:rsidRDefault="00097E98" w:rsidP="000F163C">
            <w:pPr>
              <w:spacing w:line="360" w:lineRule="auto"/>
            </w:pPr>
          </w:p>
        </w:tc>
        <w:tc>
          <w:tcPr>
            <w:tcW w:w="724" w:type="dxa"/>
          </w:tcPr>
          <w:p w14:paraId="189913B5" w14:textId="77777777" w:rsidR="00097E98" w:rsidRPr="00442838" w:rsidRDefault="00097E98" w:rsidP="000F163C">
            <w:pPr>
              <w:spacing w:line="360" w:lineRule="auto"/>
            </w:pPr>
          </w:p>
        </w:tc>
        <w:tc>
          <w:tcPr>
            <w:tcW w:w="724" w:type="dxa"/>
          </w:tcPr>
          <w:p w14:paraId="4395CDB6" w14:textId="77777777" w:rsidR="00097E98" w:rsidRPr="00442838" w:rsidRDefault="00097E98" w:rsidP="000F163C">
            <w:pPr>
              <w:spacing w:line="360" w:lineRule="auto"/>
            </w:pPr>
          </w:p>
        </w:tc>
        <w:tc>
          <w:tcPr>
            <w:tcW w:w="1976" w:type="dxa"/>
          </w:tcPr>
          <w:p w14:paraId="6501997B" w14:textId="77777777" w:rsidR="00097E98" w:rsidRPr="00442838" w:rsidRDefault="00097E98" w:rsidP="000F163C">
            <w:pPr>
              <w:spacing w:line="360" w:lineRule="auto"/>
            </w:pPr>
          </w:p>
        </w:tc>
      </w:tr>
      <w:tr w:rsidR="00097E98" w:rsidRPr="00442838" w14:paraId="484D63D6" w14:textId="77777777" w:rsidTr="000F163C">
        <w:trPr>
          <w:trHeight w:val="441"/>
        </w:trPr>
        <w:tc>
          <w:tcPr>
            <w:tcW w:w="1251" w:type="dxa"/>
          </w:tcPr>
          <w:p w14:paraId="3DBA6B79" w14:textId="77777777" w:rsidR="00097E98" w:rsidRPr="00442838" w:rsidRDefault="00097E98" w:rsidP="000F163C">
            <w:pPr>
              <w:spacing w:line="360" w:lineRule="auto"/>
            </w:pPr>
          </w:p>
        </w:tc>
        <w:tc>
          <w:tcPr>
            <w:tcW w:w="1652" w:type="dxa"/>
          </w:tcPr>
          <w:p w14:paraId="33B9D1CE" w14:textId="77777777" w:rsidR="00097E98" w:rsidRPr="00442838" w:rsidRDefault="00097E98" w:rsidP="000F163C">
            <w:pPr>
              <w:spacing w:line="360" w:lineRule="auto"/>
            </w:pPr>
          </w:p>
        </w:tc>
        <w:tc>
          <w:tcPr>
            <w:tcW w:w="3719" w:type="dxa"/>
          </w:tcPr>
          <w:p w14:paraId="7AB2A54C" w14:textId="77777777" w:rsidR="00097E98" w:rsidRPr="00442838" w:rsidRDefault="00097E98" w:rsidP="000F163C">
            <w:pPr>
              <w:spacing w:line="360" w:lineRule="auto"/>
            </w:pPr>
          </w:p>
        </w:tc>
        <w:tc>
          <w:tcPr>
            <w:tcW w:w="880" w:type="dxa"/>
          </w:tcPr>
          <w:p w14:paraId="327C502B" w14:textId="77777777" w:rsidR="00097E98" w:rsidRPr="00442838" w:rsidRDefault="00097E98" w:rsidP="000F163C">
            <w:pPr>
              <w:spacing w:line="360" w:lineRule="auto"/>
            </w:pPr>
          </w:p>
        </w:tc>
        <w:tc>
          <w:tcPr>
            <w:tcW w:w="724" w:type="dxa"/>
          </w:tcPr>
          <w:p w14:paraId="661C4953" w14:textId="77777777" w:rsidR="00097E98" w:rsidRPr="00442838" w:rsidRDefault="00097E98" w:rsidP="000F163C">
            <w:pPr>
              <w:spacing w:line="360" w:lineRule="auto"/>
            </w:pPr>
          </w:p>
        </w:tc>
        <w:tc>
          <w:tcPr>
            <w:tcW w:w="724" w:type="dxa"/>
          </w:tcPr>
          <w:p w14:paraId="6635EED5" w14:textId="77777777" w:rsidR="00097E98" w:rsidRPr="00442838" w:rsidRDefault="00097E98" w:rsidP="000F163C">
            <w:pPr>
              <w:spacing w:line="360" w:lineRule="auto"/>
            </w:pPr>
          </w:p>
        </w:tc>
        <w:tc>
          <w:tcPr>
            <w:tcW w:w="1976" w:type="dxa"/>
          </w:tcPr>
          <w:p w14:paraId="3E1860FB" w14:textId="77777777" w:rsidR="00097E98" w:rsidRPr="00442838" w:rsidRDefault="00097E98" w:rsidP="000F163C">
            <w:pPr>
              <w:spacing w:line="360" w:lineRule="auto"/>
            </w:pPr>
          </w:p>
        </w:tc>
      </w:tr>
      <w:tr w:rsidR="00097E98" w:rsidRPr="00442838" w14:paraId="693F0EA0" w14:textId="77777777" w:rsidTr="000F163C">
        <w:trPr>
          <w:trHeight w:val="441"/>
        </w:trPr>
        <w:tc>
          <w:tcPr>
            <w:tcW w:w="1251" w:type="dxa"/>
          </w:tcPr>
          <w:p w14:paraId="5BFBDCBC" w14:textId="77777777" w:rsidR="00097E98" w:rsidRPr="00442838" w:rsidRDefault="00097E98" w:rsidP="000F163C">
            <w:pPr>
              <w:spacing w:line="360" w:lineRule="auto"/>
            </w:pPr>
          </w:p>
        </w:tc>
        <w:tc>
          <w:tcPr>
            <w:tcW w:w="1652" w:type="dxa"/>
          </w:tcPr>
          <w:p w14:paraId="685009E3" w14:textId="77777777" w:rsidR="00097E98" w:rsidRPr="00442838" w:rsidRDefault="00097E98" w:rsidP="000F163C">
            <w:pPr>
              <w:spacing w:line="360" w:lineRule="auto"/>
            </w:pPr>
          </w:p>
        </w:tc>
        <w:tc>
          <w:tcPr>
            <w:tcW w:w="3719" w:type="dxa"/>
          </w:tcPr>
          <w:p w14:paraId="61983163" w14:textId="77777777" w:rsidR="00097E98" w:rsidRPr="00442838" w:rsidRDefault="00097E98" w:rsidP="000F163C">
            <w:pPr>
              <w:spacing w:line="360" w:lineRule="auto"/>
            </w:pPr>
          </w:p>
        </w:tc>
        <w:tc>
          <w:tcPr>
            <w:tcW w:w="880" w:type="dxa"/>
          </w:tcPr>
          <w:p w14:paraId="26ABA0B2" w14:textId="77777777" w:rsidR="00097E98" w:rsidRPr="00442838" w:rsidRDefault="00097E98" w:rsidP="000F163C">
            <w:pPr>
              <w:spacing w:line="360" w:lineRule="auto"/>
            </w:pPr>
          </w:p>
        </w:tc>
        <w:tc>
          <w:tcPr>
            <w:tcW w:w="724" w:type="dxa"/>
          </w:tcPr>
          <w:p w14:paraId="21409E90" w14:textId="77777777" w:rsidR="00097E98" w:rsidRPr="00442838" w:rsidRDefault="00097E98" w:rsidP="000F163C">
            <w:pPr>
              <w:spacing w:line="360" w:lineRule="auto"/>
            </w:pPr>
          </w:p>
        </w:tc>
        <w:tc>
          <w:tcPr>
            <w:tcW w:w="724" w:type="dxa"/>
          </w:tcPr>
          <w:p w14:paraId="470FC23E" w14:textId="77777777" w:rsidR="00097E98" w:rsidRPr="00442838" w:rsidRDefault="00097E98" w:rsidP="000F163C">
            <w:pPr>
              <w:spacing w:line="360" w:lineRule="auto"/>
            </w:pPr>
          </w:p>
        </w:tc>
        <w:tc>
          <w:tcPr>
            <w:tcW w:w="1976" w:type="dxa"/>
          </w:tcPr>
          <w:p w14:paraId="429BACC0" w14:textId="77777777" w:rsidR="00097E98" w:rsidRPr="00442838" w:rsidRDefault="00097E98" w:rsidP="000F163C">
            <w:pPr>
              <w:spacing w:line="360" w:lineRule="auto"/>
            </w:pPr>
          </w:p>
        </w:tc>
      </w:tr>
      <w:tr w:rsidR="00097E98" w:rsidRPr="00442838" w14:paraId="47BA3B5D" w14:textId="77777777" w:rsidTr="000F163C">
        <w:trPr>
          <w:trHeight w:val="896"/>
        </w:trPr>
        <w:tc>
          <w:tcPr>
            <w:tcW w:w="1251" w:type="dxa"/>
          </w:tcPr>
          <w:p w14:paraId="3320F7E7" w14:textId="77777777" w:rsidR="00097E98" w:rsidRPr="00442838" w:rsidRDefault="00097E98" w:rsidP="000F163C">
            <w:pPr>
              <w:spacing w:line="360" w:lineRule="auto"/>
            </w:pPr>
          </w:p>
        </w:tc>
        <w:tc>
          <w:tcPr>
            <w:tcW w:w="1652" w:type="dxa"/>
          </w:tcPr>
          <w:p w14:paraId="12D3225A" w14:textId="77777777" w:rsidR="00097E98" w:rsidRPr="00442838" w:rsidRDefault="00097E98" w:rsidP="000F163C">
            <w:pPr>
              <w:spacing w:line="360" w:lineRule="auto"/>
            </w:pPr>
          </w:p>
        </w:tc>
        <w:tc>
          <w:tcPr>
            <w:tcW w:w="3719" w:type="dxa"/>
          </w:tcPr>
          <w:p w14:paraId="48D98A78" w14:textId="77777777" w:rsidR="00097E98" w:rsidRPr="00442838" w:rsidRDefault="00097E98" w:rsidP="000F163C">
            <w:pPr>
              <w:spacing w:line="360" w:lineRule="auto"/>
            </w:pPr>
          </w:p>
        </w:tc>
        <w:tc>
          <w:tcPr>
            <w:tcW w:w="880" w:type="dxa"/>
          </w:tcPr>
          <w:p w14:paraId="5CA20B23" w14:textId="77777777" w:rsidR="00097E98" w:rsidRPr="00442838" w:rsidRDefault="00097E98" w:rsidP="000F163C">
            <w:pPr>
              <w:spacing w:line="360" w:lineRule="auto"/>
            </w:pPr>
          </w:p>
        </w:tc>
        <w:tc>
          <w:tcPr>
            <w:tcW w:w="724" w:type="dxa"/>
          </w:tcPr>
          <w:p w14:paraId="4F922CFC" w14:textId="77777777" w:rsidR="00097E98" w:rsidRPr="00442838" w:rsidRDefault="00097E98" w:rsidP="000F163C">
            <w:pPr>
              <w:spacing w:line="360" w:lineRule="auto"/>
            </w:pPr>
          </w:p>
        </w:tc>
        <w:tc>
          <w:tcPr>
            <w:tcW w:w="724" w:type="dxa"/>
          </w:tcPr>
          <w:p w14:paraId="35D48F46" w14:textId="77777777" w:rsidR="00097E98" w:rsidRPr="00442838" w:rsidRDefault="00097E98" w:rsidP="000F163C">
            <w:pPr>
              <w:spacing w:line="360" w:lineRule="auto"/>
            </w:pPr>
          </w:p>
        </w:tc>
        <w:tc>
          <w:tcPr>
            <w:tcW w:w="1976" w:type="dxa"/>
          </w:tcPr>
          <w:p w14:paraId="36892E19" w14:textId="77777777" w:rsidR="00097E98" w:rsidRPr="00442838" w:rsidRDefault="00097E98" w:rsidP="000F163C">
            <w:pPr>
              <w:spacing w:line="360" w:lineRule="auto"/>
            </w:pPr>
          </w:p>
        </w:tc>
      </w:tr>
    </w:tbl>
    <w:p w14:paraId="4E844729" w14:textId="77777777" w:rsidR="00097E98" w:rsidRPr="00442838" w:rsidRDefault="00097E98" w:rsidP="00097E98">
      <w:pPr>
        <w:rPr>
          <w:sz w:val="24"/>
        </w:rPr>
      </w:pPr>
    </w:p>
    <w:p w14:paraId="43AACAB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9894FB" w14:textId="77777777" w:rsidTr="000F163C">
        <w:tc>
          <w:tcPr>
            <w:tcW w:w="3596" w:type="dxa"/>
          </w:tcPr>
          <w:p w14:paraId="0A2F614B" w14:textId="77777777" w:rsidR="00097E98" w:rsidRPr="00442838" w:rsidRDefault="00097E98" w:rsidP="000F163C">
            <w:pPr>
              <w:rPr>
                <w:sz w:val="24"/>
              </w:rPr>
            </w:pPr>
          </w:p>
        </w:tc>
        <w:tc>
          <w:tcPr>
            <w:tcW w:w="3597" w:type="dxa"/>
          </w:tcPr>
          <w:p w14:paraId="56B41E10" w14:textId="77777777" w:rsidR="00097E98" w:rsidRPr="00442838" w:rsidRDefault="00097E98" w:rsidP="000F163C">
            <w:pPr>
              <w:rPr>
                <w:sz w:val="24"/>
              </w:rPr>
            </w:pPr>
          </w:p>
        </w:tc>
        <w:tc>
          <w:tcPr>
            <w:tcW w:w="3597" w:type="dxa"/>
          </w:tcPr>
          <w:p w14:paraId="56F21EE8" w14:textId="77777777" w:rsidR="00097E98" w:rsidRPr="00442838" w:rsidRDefault="00097E98" w:rsidP="000F163C">
            <w:pPr>
              <w:rPr>
                <w:sz w:val="24"/>
              </w:rPr>
            </w:pPr>
          </w:p>
        </w:tc>
      </w:tr>
      <w:tr w:rsidR="00097E98" w:rsidRPr="00442838" w14:paraId="39C3AEC6" w14:textId="77777777" w:rsidTr="000F163C">
        <w:tc>
          <w:tcPr>
            <w:tcW w:w="3596" w:type="dxa"/>
          </w:tcPr>
          <w:p w14:paraId="75982DD5" w14:textId="77777777" w:rsidR="00097E98" w:rsidRPr="00442838" w:rsidRDefault="00097E98" w:rsidP="000F163C">
            <w:pPr>
              <w:rPr>
                <w:sz w:val="24"/>
              </w:rPr>
            </w:pPr>
          </w:p>
        </w:tc>
        <w:tc>
          <w:tcPr>
            <w:tcW w:w="3597" w:type="dxa"/>
          </w:tcPr>
          <w:p w14:paraId="6A233D9C" w14:textId="77777777" w:rsidR="00097E98" w:rsidRPr="00442838" w:rsidRDefault="00097E98" w:rsidP="000F163C">
            <w:pPr>
              <w:rPr>
                <w:sz w:val="24"/>
              </w:rPr>
            </w:pPr>
          </w:p>
        </w:tc>
        <w:tc>
          <w:tcPr>
            <w:tcW w:w="3597" w:type="dxa"/>
          </w:tcPr>
          <w:p w14:paraId="64FF85FA" w14:textId="77777777" w:rsidR="00097E98" w:rsidRPr="00442838" w:rsidRDefault="00097E98" w:rsidP="000F163C">
            <w:pPr>
              <w:rPr>
                <w:sz w:val="24"/>
              </w:rPr>
            </w:pPr>
          </w:p>
        </w:tc>
      </w:tr>
    </w:tbl>
    <w:p w14:paraId="2314AB70" w14:textId="77777777" w:rsidR="00097E98" w:rsidRPr="00442838" w:rsidRDefault="00097E98" w:rsidP="00097E98">
      <w:pPr>
        <w:rPr>
          <w:sz w:val="24"/>
        </w:rPr>
      </w:pPr>
    </w:p>
    <w:p w14:paraId="6B01A26E" w14:textId="77777777" w:rsidR="00097E98" w:rsidRPr="00442838" w:rsidRDefault="00097E98" w:rsidP="00097E98">
      <w:pPr>
        <w:rPr>
          <w:sz w:val="24"/>
        </w:rPr>
      </w:pPr>
      <w:r w:rsidRPr="00442838">
        <w:rPr>
          <w:sz w:val="24"/>
        </w:rPr>
        <w:t>Sprites:</w:t>
      </w:r>
    </w:p>
    <w:p w14:paraId="38C13F63" w14:textId="77777777" w:rsidR="00097E98" w:rsidRPr="00442838" w:rsidRDefault="00097E98" w:rsidP="00097E98">
      <w:pPr>
        <w:rPr>
          <w:sz w:val="24"/>
        </w:rPr>
      </w:pPr>
      <w:r w:rsidRPr="00442838">
        <w:rPr>
          <w:sz w:val="24"/>
        </w:rPr>
        <w:br w:type="page"/>
      </w:r>
    </w:p>
    <w:p w14:paraId="68A98251" w14:textId="77777777" w:rsidR="00097E98" w:rsidRPr="00442838" w:rsidRDefault="00097E98" w:rsidP="00097E98">
      <w:pPr>
        <w:rPr>
          <w:sz w:val="24"/>
        </w:rPr>
      </w:pPr>
      <w:r w:rsidRPr="00442838">
        <w:rPr>
          <w:sz w:val="24"/>
        </w:rPr>
        <w:lastRenderedPageBreak/>
        <w:t>Family Page</w:t>
      </w:r>
    </w:p>
    <w:p w14:paraId="49F956F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D89E6A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38B9955" w14:textId="77777777" w:rsidTr="000F163C">
        <w:trPr>
          <w:trHeight w:val="896"/>
        </w:trPr>
        <w:tc>
          <w:tcPr>
            <w:tcW w:w="1251" w:type="dxa"/>
          </w:tcPr>
          <w:p w14:paraId="2E631D04" w14:textId="77777777" w:rsidR="00097E98" w:rsidRPr="00442838" w:rsidRDefault="00097E98" w:rsidP="000F163C">
            <w:pPr>
              <w:spacing w:line="360" w:lineRule="auto"/>
            </w:pPr>
            <w:r w:rsidRPr="00442838">
              <w:t>Pokemon</w:t>
            </w:r>
          </w:p>
          <w:p w14:paraId="2B5CF5B3" w14:textId="77777777" w:rsidR="00097E98" w:rsidRPr="00442838" w:rsidRDefault="00097E98" w:rsidP="000F163C">
            <w:pPr>
              <w:spacing w:line="360" w:lineRule="auto"/>
            </w:pPr>
            <w:r w:rsidRPr="00442838">
              <w:t>Name</w:t>
            </w:r>
          </w:p>
        </w:tc>
        <w:tc>
          <w:tcPr>
            <w:tcW w:w="1652" w:type="dxa"/>
          </w:tcPr>
          <w:p w14:paraId="284AA64D" w14:textId="77777777" w:rsidR="00097E98" w:rsidRPr="00442838" w:rsidRDefault="00097E98" w:rsidP="000F163C">
            <w:pPr>
              <w:spacing w:line="360" w:lineRule="auto"/>
            </w:pPr>
            <w:r w:rsidRPr="00442838">
              <w:t>Pokemon Number</w:t>
            </w:r>
          </w:p>
        </w:tc>
        <w:tc>
          <w:tcPr>
            <w:tcW w:w="3719" w:type="dxa"/>
          </w:tcPr>
          <w:p w14:paraId="52DA9C62" w14:textId="77777777" w:rsidR="00097E98" w:rsidRPr="00442838" w:rsidRDefault="00097E98" w:rsidP="000F163C">
            <w:pPr>
              <w:spacing w:line="360" w:lineRule="auto"/>
            </w:pPr>
            <w:r w:rsidRPr="00442838">
              <w:t>Base Stats</w:t>
            </w:r>
          </w:p>
          <w:p w14:paraId="27AE2F3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0566C74" w14:textId="77777777" w:rsidR="00097E98" w:rsidRPr="00442838" w:rsidRDefault="00097E98" w:rsidP="000F163C">
            <w:pPr>
              <w:spacing w:line="360" w:lineRule="auto"/>
            </w:pPr>
            <w:r w:rsidRPr="00442838">
              <w:t>Ability</w:t>
            </w:r>
          </w:p>
        </w:tc>
        <w:tc>
          <w:tcPr>
            <w:tcW w:w="724" w:type="dxa"/>
          </w:tcPr>
          <w:p w14:paraId="6E8B9AAB" w14:textId="77777777" w:rsidR="00097E98" w:rsidRPr="00442838" w:rsidRDefault="00097E98" w:rsidP="000F163C">
            <w:pPr>
              <w:spacing w:line="360" w:lineRule="auto"/>
            </w:pPr>
            <w:r w:rsidRPr="00442838">
              <w:t>Type 1</w:t>
            </w:r>
          </w:p>
        </w:tc>
        <w:tc>
          <w:tcPr>
            <w:tcW w:w="724" w:type="dxa"/>
          </w:tcPr>
          <w:p w14:paraId="7CB98DF9" w14:textId="77777777" w:rsidR="00097E98" w:rsidRPr="00442838" w:rsidRDefault="00097E98" w:rsidP="000F163C">
            <w:pPr>
              <w:spacing w:line="360" w:lineRule="auto"/>
            </w:pPr>
            <w:r w:rsidRPr="00442838">
              <w:t>Type 2</w:t>
            </w:r>
          </w:p>
        </w:tc>
        <w:tc>
          <w:tcPr>
            <w:tcW w:w="1976" w:type="dxa"/>
          </w:tcPr>
          <w:p w14:paraId="75889366" w14:textId="77777777" w:rsidR="00097E98" w:rsidRPr="00442838" w:rsidRDefault="00097E98" w:rsidP="000F163C">
            <w:pPr>
              <w:spacing w:line="360" w:lineRule="auto"/>
            </w:pPr>
            <w:r w:rsidRPr="00442838">
              <w:t>Evolution</w:t>
            </w:r>
          </w:p>
        </w:tc>
      </w:tr>
      <w:tr w:rsidR="00097E98" w:rsidRPr="00442838" w14:paraId="06934CB9" w14:textId="77777777" w:rsidTr="000F163C">
        <w:trPr>
          <w:trHeight w:val="454"/>
        </w:trPr>
        <w:tc>
          <w:tcPr>
            <w:tcW w:w="1251" w:type="dxa"/>
          </w:tcPr>
          <w:p w14:paraId="6D860D4B" w14:textId="77777777" w:rsidR="00097E98" w:rsidRPr="00442838" w:rsidRDefault="00097E98" w:rsidP="000F163C">
            <w:pPr>
              <w:spacing w:line="360" w:lineRule="auto"/>
            </w:pPr>
          </w:p>
        </w:tc>
        <w:tc>
          <w:tcPr>
            <w:tcW w:w="1652" w:type="dxa"/>
          </w:tcPr>
          <w:p w14:paraId="4AB8F806" w14:textId="77777777" w:rsidR="00097E98" w:rsidRPr="00442838" w:rsidRDefault="00097E98" w:rsidP="000F163C">
            <w:pPr>
              <w:spacing w:line="360" w:lineRule="auto"/>
            </w:pPr>
          </w:p>
        </w:tc>
        <w:tc>
          <w:tcPr>
            <w:tcW w:w="3719" w:type="dxa"/>
          </w:tcPr>
          <w:p w14:paraId="350FC8BC" w14:textId="77777777" w:rsidR="00097E98" w:rsidRPr="00442838" w:rsidRDefault="00097E98" w:rsidP="000F163C">
            <w:pPr>
              <w:spacing w:line="360" w:lineRule="auto"/>
            </w:pPr>
          </w:p>
        </w:tc>
        <w:tc>
          <w:tcPr>
            <w:tcW w:w="880" w:type="dxa"/>
          </w:tcPr>
          <w:p w14:paraId="3994A3DF" w14:textId="77777777" w:rsidR="00097E98" w:rsidRPr="00442838" w:rsidRDefault="00097E98" w:rsidP="000F163C">
            <w:pPr>
              <w:spacing w:line="360" w:lineRule="auto"/>
            </w:pPr>
          </w:p>
        </w:tc>
        <w:tc>
          <w:tcPr>
            <w:tcW w:w="724" w:type="dxa"/>
          </w:tcPr>
          <w:p w14:paraId="165F781B" w14:textId="77777777" w:rsidR="00097E98" w:rsidRPr="00442838" w:rsidRDefault="00097E98" w:rsidP="000F163C">
            <w:pPr>
              <w:spacing w:line="360" w:lineRule="auto"/>
            </w:pPr>
          </w:p>
        </w:tc>
        <w:tc>
          <w:tcPr>
            <w:tcW w:w="724" w:type="dxa"/>
          </w:tcPr>
          <w:p w14:paraId="678F7255" w14:textId="77777777" w:rsidR="00097E98" w:rsidRPr="00442838" w:rsidRDefault="00097E98" w:rsidP="000F163C">
            <w:pPr>
              <w:spacing w:line="360" w:lineRule="auto"/>
            </w:pPr>
          </w:p>
        </w:tc>
        <w:tc>
          <w:tcPr>
            <w:tcW w:w="1976" w:type="dxa"/>
          </w:tcPr>
          <w:p w14:paraId="05220E82" w14:textId="77777777" w:rsidR="00097E98" w:rsidRPr="00442838" w:rsidRDefault="00097E98" w:rsidP="000F163C">
            <w:pPr>
              <w:spacing w:line="360" w:lineRule="auto"/>
            </w:pPr>
          </w:p>
        </w:tc>
      </w:tr>
      <w:tr w:rsidR="00097E98" w:rsidRPr="00442838" w14:paraId="36A18667" w14:textId="77777777" w:rsidTr="000F163C">
        <w:trPr>
          <w:trHeight w:val="441"/>
        </w:trPr>
        <w:tc>
          <w:tcPr>
            <w:tcW w:w="1251" w:type="dxa"/>
          </w:tcPr>
          <w:p w14:paraId="5BF31139" w14:textId="77777777" w:rsidR="00097E98" w:rsidRPr="00442838" w:rsidRDefault="00097E98" w:rsidP="000F163C">
            <w:pPr>
              <w:spacing w:line="360" w:lineRule="auto"/>
            </w:pPr>
          </w:p>
        </w:tc>
        <w:tc>
          <w:tcPr>
            <w:tcW w:w="1652" w:type="dxa"/>
          </w:tcPr>
          <w:p w14:paraId="16E8A481" w14:textId="77777777" w:rsidR="00097E98" w:rsidRPr="00442838" w:rsidRDefault="00097E98" w:rsidP="000F163C">
            <w:pPr>
              <w:spacing w:line="360" w:lineRule="auto"/>
            </w:pPr>
          </w:p>
        </w:tc>
        <w:tc>
          <w:tcPr>
            <w:tcW w:w="3719" w:type="dxa"/>
          </w:tcPr>
          <w:p w14:paraId="75FBB8CF" w14:textId="77777777" w:rsidR="00097E98" w:rsidRPr="00442838" w:rsidRDefault="00097E98" w:rsidP="000F163C">
            <w:pPr>
              <w:spacing w:line="360" w:lineRule="auto"/>
            </w:pPr>
          </w:p>
        </w:tc>
        <w:tc>
          <w:tcPr>
            <w:tcW w:w="880" w:type="dxa"/>
          </w:tcPr>
          <w:p w14:paraId="54EDD622" w14:textId="77777777" w:rsidR="00097E98" w:rsidRPr="00442838" w:rsidRDefault="00097E98" w:rsidP="000F163C">
            <w:pPr>
              <w:spacing w:line="360" w:lineRule="auto"/>
            </w:pPr>
          </w:p>
        </w:tc>
        <w:tc>
          <w:tcPr>
            <w:tcW w:w="724" w:type="dxa"/>
          </w:tcPr>
          <w:p w14:paraId="433CB6C9" w14:textId="77777777" w:rsidR="00097E98" w:rsidRPr="00442838" w:rsidRDefault="00097E98" w:rsidP="000F163C">
            <w:pPr>
              <w:spacing w:line="360" w:lineRule="auto"/>
            </w:pPr>
          </w:p>
        </w:tc>
        <w:tc>
          <w:tcPr>
            <w:tcW w:w="724" w:type="dxa"/>
          </w:tcPr>
          <w:p w14:paraId="0B3D0E18" w14:textId="77777777" w:rsidR="00097E98" w:rsidRPr="00442838" w:rsidRDefault="00097E98" w:rsidP="000F163C">
            <w:pPr>
              <w:spacing w:line="360" w:lineRule="auto"/>
            </w:pPr>
          </w:p>
        </w:tc>
        <w:tc>
          <w:tcPr>
            <w:tcW w:w="1976" w:type="dxa"/>
          </w:tcPr>
          <w:p w14:paraId="405276BA" w14:textId="77777777" w:rsidR="00097E98" w:rsidRPr="00442838" w:rsidRDefault="00097E98" w:rsidP="000F163C">
            <w:pPr>
              <w:spacing w:line="360" w:lineRule="auto"/>
            </w:pPr>
          </w:p>
        </w:tc>
      </w:tr>
      <w:tr w:rsidR="00097E98" w:rsidRPr="00442838" w14:paraId="78F1F791" w14:textId="77777777" w:rsidTr="000F163C">
        <w:trPr>
          <w:trHeight w:val="441"/>
        </w:trPr>
        <w:tc>
          <w:tcPr>
            <w:tcW w:w="1251" w:type="dxa"/>
          </w:tcPr>
          <w:p w14:paraId="6DADE62C" w14:textId="77777777" w:rsidR="00097E98" w:rsidRPr="00442838" w:rsidRDefault="00097E98" w:rsidP="000F163C">
            <w:pPr>
              <w:spacing w:line="360" w:lineRule="auto"/>
            </w:pPr>
          </w:p>
        </w:tc>
        <w:tc>
          <w:tcPr>
            <w:tcW w:w="1652" w:type="dxa"/>
          </w:tcPr>
          <w:p w14:paraId="43640E23" w14:textId="77777777" w:rsidR="00097E98" w:rsidRPr="00442838" w:rsidRDefault="00097E98" w:rsidP="000F163C">
            <w:pPr>
              <w:spacing w:line="360" w:lineRule="auto"/>
            </w:pPr>
          </w:p>
        </w:tc>
        <w:tc>
          <w:tcPr>
            <w:tcW w:w="3719" w:type="dxa"/>
          </w:tcPr>
          <w:p w14:paraId="707F1AC5" w14:textId="77777777" w:rsidR="00097E98" w:rsidRPr="00442838" w:rsidRDefault="00097E98" w:rsidP="000F163C">
            <w:pPr>
              <w:spacing w:line="360" w:lineRule="auto"/>
            </w:pPr>
          </w:p>
        </w:tc>
        <w:tc>
          <w:tcPr>
            <w:tcW w:w="880" w:type="dxa"/>
          </w:tcPr>
          <w:p w14:paraId="5732F166" w14:textId="77777777" w:rsidR="00097E98" w:rsidRPr="00442838" w:rsidRDefault="00097E98" w:rsidP="000F163C">
            <w:pPr>
              <w:spacing w:line="360" w:lineRule="auto"/>
            </w:pPr>
          </w:p>
        </w:tc>
        <w:tc>
          <w:tcPr>
            <w:tcW w:w="724" w:type="dxa"/>
          </w:tcPr>
          <w:p w14:paraId="5863BD61" w14:textId="77777777" w:rsidR="00097E98" w:rsidRPr="00442838" w:rsidRDefault="00097E98" w:rsidP="000F163C">
            <w:pPr>
              <w:spacing w:line="360" w:lineRule="auto"/>
            </w:pPr>
          </w:p>
        </w:tc>
        <w:tc>
          <w:tcPr>
            <w:tcW w:w="724" w:type="dxa"/>
          </w:tcPr>
          <w:p w14:paraId="05651E97" w14:textId="77777777" w:rsidR="00097E98" w:rsidRPr="00442838" w:rsidRDefault="00097E98" w:rsidP="000F163C">
            <w:pPr>
              <w:spacing w:line="360" w:lineRule="auto"/>
            </w:pPr>
          </w:p>
        </w:tc>
        <w:tc>
          <w:tcPr>
            <w:tcW w:w="1976" w:type="dxa"/>
          </w:tcPr>
          <w:p w14:paraId="13532CFF" w14:textId="77777777" w:rsidR="00097E98" w:rsidRPr="00442838" w:rsidRDefault="00097E98" w:rsidP="000F163C">
            <w:pPr>
              <w:spacing w:line="360" w:lineRule="auto"/>
            </w:pPr>
          </w:p>
        </w:tc>
      </w:tr>
      <w:tr w:rsidR="00097E98" w:rsidRPr="00442838" w14:paraId="45B435C8" w14:textId="77777777" w:rsidTr="000F163C">
        <w:trPr>
          <w:trHeight w:val="896"/>
        </w:trPr>
        <w:tc>
          <w:tcPr>
            <w:tcW w:w="1251" w:type="dxa"/>
          </w:tcPr>
          <w:p w14:paraId="75B37A12" w14:textId="77777777" w:rsidR="00097E98" w:rsidRPr="00442838" w:rsidRDefault="00097E98" w:rsidP="000F163C">
            <w:pPr>
              <w:spacing w:line="360" w:lineRule="auto"/>
            </w:pPr>
          </w:p>
        </w:tc>
        <w:tc>
          <w:tcPr>
            <w:tcW w:w="1652" w:type="dxa"/>
          </w:tcPr>
          <w:p w14:paraId="015F033F" w14:textId="77777777" w:rsidR="00097E98" w:rsidRPr="00442838" w:rsidRDefault="00097E98" w:rsidP="000F163C">
            <w:pPr>
              <w:spacing w:line="360" w:lineRule="auto"/>
            </w:pPr>
          </w:p>
        </w:tc>
        <w:tc>
          <w:tcPr>
            <w:tcW w:w="3719" w:type="dxa"/>
          </w:tcPr>
          <w:p w14:paraId="350C415C" w14:textId="77777777" w:rsidR="00097E98" w:rsidRPr="00442838" w:rsidRDefault="00097E98" w:rsidP="000F163C">
            <w:pPr>
              <w:spacing w:line="360" w:lineRule="auto"/>
            </w:pPr>
          </w:p>
        </w:tc>
        <w:tc>
          <w:tcPr>
            <w:tcW w:w="880" w:type="dxa"/>
          </w:tcPr>
          <w:p w14:paraId="3234261D" w14:textId="77777777" w:rsidR="00097E98" w:rsidRPr="00442838" w:rsidRDefault="00097E98" w:rsidP="000F163C">
            <w:pPr>
              <w:spacing w:line="360" w:lineRule="auto"/>
            </w:pPr>
          </w:p>
        </w:tc>
        <w:tc>
          <w:tcPr>
            <w:tcW w:w="724" w:type="dxa"/>
          </w:tcPr>
          <w:p w14:paraId="15A6F4A7" w14:textId="77777777" w:rsidR="00097E98" w:rsidRPr="00442838" w:rsidRDefault="00097E98" w:rsidP="000F163C">
            <w:pPr>
              <w:spacing w:line="360" w:lineRule="auto"/>
            </w:pPr>
          </w:p>
        </w:tc>
        <w:tc>
          <w:tcPr>
            <w:tcW w:w="724" w:type="dxa"/>
          </w:tcPr>
          <w:p w14:paraId="410458C9" w14:textId="77777777" w:rsidR="00097E98" w:rsidRPr="00442838" w:rsidRDefault="00097E98" w:rsidP="000F163C">
            <w:pPr>
              <w:spacing w:line="360" w:lineRule="auto"/>
            </w:pPr>
          </w:p>
        </w:tc>
        <w:tc>
          <w:tcPr>
            <w:tcW w:w="1976" w:type="dxa"/>
          </w:tcPr>
          <w:p w14:paraId="5ECEFC5C" w14:textId="77777777" w:rsidR="00097E98" w:rsidRPr="00442838" w:rsidRDefault="00097E98" w:rsidP="000F163C">
            <w:pPr>
              <w:spacing w:line="360" w:lineRule="auto"/>
            </w:pPr>
          </w:p>
        </w:tc>
      </w:tr>
    </w:tbl>
    <w:p w14:paraId="2D8003C3" w14:textId="77777777" w:rsidR="00097E98" w:rsidRPr="00442838" w:rsidRDefault="00097E98" w:rsidP="00097E98">
      <w:pPr>
        <w:rPr>
          <w:sz w:val="24"/>
        </w:rPr>
      </w:pPr>
    </w:p>
    <w:p w14:paraId="231D1B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6AE633A" w14:textId="77777777" w:rsidTr="000F163C">
        <w:tc>
          <w:tcPr>
            <w:tcW w:w="3596" w:type="dxa"/>
          </w:tcPr>
          <w:p w14:paraId="2EC6C18D" w14:textId="77777777" w:rsidR="00097E98" w:rsidRPr="00442838" w:rsidRDefault="00097E98" w:rsidP="000F163C">
            <w:pPr>
              <w:rPr>
                <w:sz w:val="24"/>
              </w:rPr>
            </w:pPr>
          </w:p>
        </w:tc>
        <w:tc>
          <w:tcPr>
            <w:tcW w:w="3597" w:type="dxa"/>
          </w:tcPr>
          <w:p w14:paraId="19FC0A81" w14:textId="77777777" w:rsidR="00097E98" w:rsidRPr="00442838" w:rsidRDefault="00097E98" w:rsidP="000F163C">
            <w:pPr>
              <w:rPr>
                <w:sz w:val="24"/>
              </w:rPr>
            </w:pPr>
          </w:p>
        </w:tc>
        <w:tc>
          <w:tcPr>
            <w:tcW w:w="3597" w:type="dxa"/>
          </w:tcPr>
          <w:p w14:paraId="752BA6E4" w14:textId="77777777" w:rsidR="00097E98" w:rsidRPr="00442838" w:rsidRDefault="00097E98" w:rsidP="000F163C">
            <w:pPr>
              <w:rPr>
                <w:sz w:val="24"/>
              </w:rPr>
            </w:pPr>
          </w:p>
        </w:tc>
      </w:tr>
      <w:tr w:rsidR="00097E98" w:rsidRPr="00442838" w14:paraId="43A285DA" w14:textId="77777777" w:rsidTr="000F163C">
        <w:tc>
          <w:tcPr>
            <w:tcW w:w="3596" w:type="dxa"/>
          </w:tcPr>
          <w:p w14:paraId="0B217F37" w14:textId="77777777" w:rsidR="00097E98" w:rsidRPr="00442838" w:rsidRDefault="00097E98" w:rsidP="000F163C">
            <w:pPr>
              <w:rPr>
                <w:sz w:val="24"/>
              </w:rPr>
            </w:pPr>
          </w:p>
        </w:tc>
        <w:tc>
          <w:tcPr>
            <w:tcW w:w="3597" w:type="dxa"/>
          </w:tcPr>
          <w:p w14:paraId="1F1A1DF9" w14:textId="77777777" w:rsidR="00097E98" w:rsidRPr="00442838" w:rsidRDefault="00097E98" w:rsidP="000F163C">
            <w:pPr>
              <w:rPr>
                <w:sz w:val="24"/>
              </w:rPr>
            </w:pPr>
          </w:p>
        </w:tc>
        <w:tc>
          <w:tcPr>
            <w:tcW w:w="3597" w:type="dxa"/>
          </w:tcPr>
          <w:p w14:paraId="47FCADC0" w14:textId="77777777" w:rsidR="00097E98" w:rsidRPr="00442838" w:rsidRDefault="00097E98" w:rsidP="000F163C">
            <w:pPr>
              <w:rPr>
                <w:sz w:val="24"/>
              </w:rPr>
            </w:pPr>
          </w:p>
        </w:tc>
      </w:tr>
    </w:tbl>
    <w:p w14:paraId="4CF5D3A3" w14:textId="77777777" w:rsidR="00097E98" w:rsidRPr="00442838" w:rsidRDefault="00097E98" w:rsidP="00097E98">
      <w:pPr>
        <w:rPr>
          <w:sz w:val="24"/>
        </w:rPr>
      </w:pPr>
    </w:p>
    <w:p w14:paraId="0DC4ED15" w14:textId="77777777" w:rsidR="00097E98" w:rsidRPr="00442838" w:rsidRDefault="00097E98" w:rsidP="00097E98">
      <w:pPr>
        <w:rPr>
          <w:sz w:val="24"/>
        </w:rPr>
      </w:pPr>
      <w:r w:rsidRPr="00442838">
        <w:rPr>
          <w:sz w:val="24"/>
        </w:rPr>
        <w:t>Sprites:</w:t>
      </w:r>
    </w:p>
    <w:p w14:paraId="56C80270" w14:textId="77777777" w:rsidR="00097E98" w:rsidRPr="00442838" w:rsidRDefault="00097E98" w:rsidP="00097E98">
      <w:pPr>
        <w:rPr>
          <w:sz w:val="24"/>
        </w:rPr>
      </w:pPr>
      <w:r w:rsidRPr="00442838">
        <w:rPr>
          <w:sz w:val="24"/>
        </w:rPr>
        <w:br w:type="page"/>
      </w:r>
    </w:p>
    <w:p w14:paraId="52126B49" w14:textId="77777777" w:rsidR="00097E98" w:rsidRPr="00442838" w:rsidRDefault="00097E98" w:rsidP="00097E98">
      <w:pPr>
        <w:rPr>
          <w:sz w:val="24"/>
        </w:rPr>
      </w:pPr>
      <w:r w:rsidRPr="00442838">
        <w:rPr>
          <w:sz w:val="24"/>
        </w:rPr>
        <w:lastRenderedPageBreak/>
        <w:t>Family Page</w:t>
      </w:r>
    </w:p>
    <w:p w14:paraId="27AABF3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C775A5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873F9D0" w14:textId="77777777" w:rsidTr="000F163C">
        <w:trPr>
          <w:trHeight w:val="896"/>
        </w:trPr>
        <w:tc>
          <w:tcPr>
            <w:tcW w:w="1251" w:type="dxa"/>
          </w:tcPr>
          <w:p w14:paraId="69D13A2E" w14:textId="77777777" w:rsidR="00097E98" w:rsidRPr="00442838" w:rsidRDefault="00097E98" w:rsidP="000F163C">
            <w:pPr>
              <w:spacing w:line="360" w:lineRule="auto"/>
            </w:pPr>
            <w:r w:rsidRPr="00442838">
              <w:t>Pokemon</w:t>
            </w:r>
          </w:p>
          <w:p w14:paraId="1AB1E59B" w14:textId="77777777" w:rsidR="00097E98" w:rsidRPr="00442838" w:rsidRDefault="00097E98" w:rsidP="000F163C">
            <w:pPr>
              <w:spacing w:line="360" w:lineRule="auto"/>
            </w:pPr>
            <w:r w:rsidRPr="00442838">
              <w:t>Name</w:t>
            </w:r>
          </w:p>
        </w:tc>
        <w:tc>
          <w:tcPr>
            <w:tcW w:w="1652" w:type="dxa"/>
          </w:tcPr>
          <w:p w14:paraId="35C23E8E" w14:textId="77777777" w:rsidR="00097E98" w:rsidRPr="00442838" w:rsidRDefault="00097E98" w:rsidP="000F163C">
            <w:pPr>
              <w:spacing w:line="360" w:lineRule="auto"/>
            </w:pPr>
            <w:r w:rsidRPr="00442838">
              <w:t>Pokemon Number</w:t>
            </w:r>
          </w:p>
        </w:tc>
        <w:tc>
          <w:tcPr>
            <w:tcW w:w="3719" w:type="dxa"/>
          </w:tcPr>
          <w:p w14:paraId="77E69FDB" w14:textId="77777777" w:rsidR="00097E98" w:rsidRPr="00442838" w:rsidRDefault="00097E98" w:rsidP="000F163C">
            <w:pPr>
              <w:spacing w:line="360" w:lineRule="auto"/>
            </w:pPr>
            <w:r w:rsidRPr="00442838">
              <w:t>Base Stats</w:t>
            </w:r>
          </w:p>
          <w:p w14:paraId="658F7F5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D14B393" w14:textId="77777777" w:rsidR="00097E98" w:rsidRPr="00442838" w:rsidRDefault="00097E98" w:rsidP="000F163C">
            <w:pPr>
              <w:spacing w:line="360" w:lineRule="auto"/>
            </w:pPr>
            <w:r w:rsidRPr="00442838">
              <w:t>Ability</w:t>
            </w:r>
          </w:p>
        </w:tc>
        <w:tc>
          <w:tcPr>
            <w:tcW w:w="724" w:type="dxa"/>
          </w:tcPr>
          <w:p w14:paraId="2E39E41F" w14:textId="77777777" w:rsidR="00097E98" w:rsidRPr="00442838" w:rsidRDefault="00097E98" w:rsidP="000F163C">
            <w:pPr>
              <w:spacing w:line="360" w:lineRule="auto"/>
            </w:pPr>
            <w:r w:rsidRPr="00442838">
              <w:t>Type 1</w:t>
            </w:r>
          </w:p>
        </w:tc>
        <w:tc>
          <w:tcPr>
            <w:tcW w:w="724" w:type="dxa"/>
          </w:tcPr>
          <w:p w14:paraId="7DF14B4E" w14:textId="77777777" w:rsidR="00097E98" w:rsidRPr="00442838" w:rsidRDefault="00097E98" w:rsidP="000F163C">
            <w:pPr>
              <w:spacing w:line="360" w:lineRule="auto"/>
            </w:pPr>
            <w:r w:rsidRPr="00442838">
              <w:t>Type 2</w:t>
            </w:r>
          </w:p>
        </w:tc>
        <w:tc>
          <w:tcPr>
            <w:tcW w:w="1976" w:type="dxa"/>
          </w:tcPr>
          <w:p w14:paraId="2CE2EB92" w14:textId="77777777" w:rsidR="00097E98" w:rsidRPr="00442838" w:rsidRDefault="00097E98" w:rsidP="000F163C">
            <w:pPr>
              <w:spacing w:line="360" w:lineRule="auto"/>
            </w:pPr>
            <w:r w:rsidRPr="00442838">
              <w:t>Evolution</w:t>
            </w:r>
          </w:p>
        </w:tc>
      </w:tr>
      <w:tr w:rsidR="00097E98" w:rsidRPr="00442838" w14:paraId="245D651D" w14:textId="77777777" w:rsidTr="000F163C">
        <w:trPr>
          <w:trHeight w:val="454"/>
        </w:trPr>
        <w:tc>
          <w:tcPr>
            <w:tcW w:w="1251" w:type="dxa"/>
          </w:tcPr>
          <w:p w14:paraId="344355C3" w14:textId="77777777" w:rsidR="00097E98" w:rsidRPr="00442838" w:rsidRDefault="00097E98" w:rsidP="000F163C">
            <w:pPr>
              <w:spacing w:line="360" w:lineRule="auto"/>
            </w:pPr>
          </w:p>
        </w:tc>
        <w:tc>
          <w:tcPr>
            <w:tcW w:w="1652" w:type="dxa"/>
          </w:tcPr>
          <w:p w14:paraId="163DF255" w14:textId="77777777" w:rsidR="00097E98" w:rsidRPr="00442838" w:rsidRDefault="00097E98" w:rsidP="000F163C">
            <w:pPr>
              <w:spacing w:line="360" w:lineRule="auto"/>
            </w:pPr>
          </w:p>
        </w:tc>
        <w:tc>
          <w:tcPr>
            <w:tcW w:w="3719" w:type="dxa"/>
          </w:tcPr>
          <w:p w14:paraId="61866E35" w14:textId="77777777" w:rsidR="00097E98" w:rsidRPr="00442838" w:rsidRDefault="00097E98" w:rsidP="000F163C">
            <w:pPr>
              <w:spacing w:line="360" w:lineRule="auto"/>
            </w:pPr>
          </w:p>
        </w:tc>
        <w:tc>
          <w:tcPr>
            <w:tcW w:w="880" w:type="dxa"/>
          </w:tcPr>
          <w:p w14:paraId="7D3EE475" w14:textId="77777777" w:rsidR="00097E98" w:rsidRPr="00442838" w:rsidRDefault="00097E98" w:rsidP="000F163C">
            <w:pPr>
              <w:spacing w:line="360" w:lineRule="auto"/>
            </w:pPr>
          </w:p>
        </w:tc>
        <w:tc>
          <w:tcPr>
            <w:tcW w:w="724" w:type="dxa"/>
          </w:tcPr>
          <w:p w14:paraId="70CF4A59" w14:textId="77777777" w:rsidR="00097E98" w:rsidRPr="00442838" w:rsidRDefault="00097E98" w:rsidP="000F163C">
            <w:pPr>
              <w:spacing w:line="360" w:lineRule="auto"/>
            </w:pPr>
          </w:p>
        </w:tc>
        <w:tc>
          <w:tcPr>
            <w:tcW w:w="724" w:type="dxa"/>
          </w:tcPr>
          <w:p w14:paraId="5B641D42" w14:textId="77777777" w:rsidR="00097E98" w:rsidRPr="00442838" w:rsidRDefault="00097E98" w:rsidP="000F163C">
            <w:pPr>
              <w:spacing w:line="360" w:lineRule="auto"/>
            </w:pPr>
          </w:p>
        </w:tc>
        <w:tc>
          <w:tcPr>
            <w:tcW w:w="1976" w:type="dxa"/>
          </w:tcPr>
          <w:p w14:paraId="2AC36098" w14:textId="77777777" w:rsidR="00097E98" w:rsidRPr="00442838" w:rsidRDefault="00097E98" w:rsidP="000F163C">
            <w:pPr>
              <w:spacing w:line="360" w:lineRule="auto"/>
            </w:pPr>
          </w:p>
        </w:tc>
      </w:tr>
      <w:tr w:rsidR="00097E98" w:rsidRPr="00442838" w14:paraId="6199C444" w14:textId="77777777" w:rsidTr="000F163C">
        <w:trPr>
          <w:trHeight w:val="441"/>
        </w:trPr>
        <w:tc>
          <w:tcPr>
            <w:tcW w:w="1251" w:type="dxa"/>
          </w:tcPr>
          <w:p w14:paraId="2DFCBE5C" w14:textId="77777777" w:rsidR="00097E98" w:rsidRPr="00442838" w:rsidRDefault="00097E98" w:rsidP="000F163C">
            <w:pPr>
              <w:spacing w:line="360" w:lineRule="auto"/>
            </w:pPr>
          </w:p>
        </w:tc>
        <w:tc>
          <w:tcPr>
            <w:tcW w:w="1652" w:type="dxa"/>
          </w:tcPr>
          <w:p w14:paraId="541FAB6F" w14:textId="77777777" w:rsidR="00097E98" w:rsidRPr="00442838" w:rsidRDefault="00097E98" w:rsidP="000F163C">
            <w:pPr>
              <w:spacing w:line="360" w:lineRule="auto"/>
            </w:pPr>
          </w:p>
        </w:tc>
        <w:tc>
          <w:tcPr>
            <w:tcW w:w="3719" w:type="dxa"/>
          </w:tcPr>
          <w:p w14:paraId="5E009D42" w14:textId="77777777" w:rsidR="00097E98" w:rsidRPr="00442838" w:rsidRDefault="00097E98" w:rsidP="000F163C">
            <w:pPr>
              <w:spacing w:line="360" w:lineRule="auto"/>
            </w:pPr>
          </w:p>
        </w:tc>
        <w:tc>
          <w:tcPr>
            <w:tcW w:w="880" w:type="dxa"/>
          </w:tcPr>
          <w:p w14:paraId="589DE84F" w14:textId="77777777" w:rsidR="00097E98" w:rsidRPr="00442838" w:rsidRDefault="00097E98" w:rsidP="000F163C">
            <w:pPr>
              <w:spacing w:line="360" w:lineRule="auto"/>
            </w:pPr>
          </w:p>
        </w:tc>
        <w:tc>
          <w:tcPr>
            <w:tcW w:w="724" w:type="dxa"/>
          </w:tcPr>
          <w:p w14:paraId="3CE5F7CA" w14:textId="77777777" w:rsidR="00097E98" w:rsidRPr="00442838" w:rsidRDefault="00097E98" w:rsidP="000F163C">
            <w:pPr>
              <w:spacing w:line="360" w:lineRule="auto"/>
            </w:pPr>
          </w:p>
        </w:tc>
        <w:tc>
          <w:tcPr>
            <w:tcW w:w="724" w:type="dxa"/>
          </w:tcPr>
          <w:p w14:paraId="5D5FD919" w14:textId="77777777" w:rsidR="00097E98" w:rsidRPr="00442838" w:rsidRDefault="00097E98" w:rsidP="000F163C">
            <w:pPr>
              <w:spacing w:line="360" w:lineRule="auto"/>
            </w:pPr>
          </w:p>
        </w:tc>
        <w:tc>
          <w:tcPr>
            <w:tcW w:w="1976" w:type="dxa"/>
          </w:tcPr>
          <w:p w14:paraId="41187052" w14:textId="77777777" w:rsidR="00097E98" w:rsidRPr="00442838" w:rsidRDefault="00097E98" w:rsidP="000F163C">
            <w:pPr>
              <w:spacing w:line="360" w:lineRule="auto"/>
            </w:pPr>
          </w:p>
        </w:tc>
      </w:tr>
      <w:tr w:rsidR="00097E98" w:rsidRPr="00442838" w14:paraId="29EDB020" w14:textId="77777777" w:rsidTr="000F163C">
        <w:trPr>
          <w:trHeight w:val="441"/>
        </w:trPr>
        <w:tc>
          <w:tcPr>
            <w:tcW w:w="1251" w:type="dxa"/>
          </w:tcPr>
          <w:p w14:paraId="630B53AC" w14:textId="77777777" w:rsidR="00097E98" w:rsidRPr="00442838" w:rsidRDefault="00097E98" w:rsidP="000F163C">
            <w:pPr>
              <w:spacing w:line="360" w:lineRule="auto"/>
            </w:pPr>
          </w:p>
        </w:tc>
        <w:tc>
          <w:tcPr>
            <w:tcW w:w="1652" w:type="dxa"/>
          </w:tcPr>
          <w:p w14:paraId="4495C7B3" w14:textId="77777777" w:rsidR="00097E98" w:rsidRPr="00442838" w:rsidRDefault="00097E98" w:rsidP="000F163C">
            <w:pPr>
              <w:spacing w:line="360" w:lineRule="auto"/>
            </w:pPr>
          </w:p>
        </w:tc>
        <w:tc>
          <w:tcPr>
            <w:tcW w:w="3719" w:type="dxa"/>
          </w:tcPr>
          <w:p w14:paraId="411AEC2E" w14:textId="77777777" w:rsidR="00097E98" w:rsidRPr="00442838" w:rsidRDefault="00097E98" w:rsidP="000F163C">
            <w:pPr>
              <w:spacing w:line="360" w:lineRule="auto"/>
            </w:pPr>
          </w:p>
        </w:tc>
        <w:tc>
          <w:tcPr>
            <w:tcW w:w="880" w:type="dxa"/>
          </w:tcPr>
          <w:p w14:paraId="40E3657F" w14:textId="77777777" w:rsidR="00097E98" w:rsidRPr="00442838" w:rsidRDefault="00097E98" w:rsidP="000F163C">
            <w:pPr>
              <w:spacing w:line="360" w:lineRule="auto"/>
            </w:pPr>
          </w:p>
        </w:tc>
        <w:tc>
          <w:tcPr>
            <w:tcW w:w="724" w:type="dxa"/>
          </w:tcPr>
          <w:p w14:paraId="6EB9893C" w14:textId="77777777" w:rsidR="00097E98" w:rsidRPr="00442838" w:rsidRDefault="00097E98" w:rsidP="000F163C">
            <w:pPr>
              <w:spacing w:line="360" w:lineRule="auto"/>
            </w:pPr>
          </w:p>
        </w:tc>
        <w:tc>
          <w:tcPr>
            <w:tcW w:w="724" w:type="dxa"/>
          </w:tcPr>
          <w:p w14:paraId="5ED2A34E" w14:textId="77777777" w:rsidR="00097E98" w:rsidRPr="00442838" w:rsidRDefault="00097E98" w:rsidP="000F163C">
            <w:pPr>
              <w:spacing w:line="360" w:lineRule="auto"/>
            </w:pPr>
          </w:p>
        </w:tc>
        <w:tc>
          <w:tcPr>
            <w:tcW w:w="1976" w:type="dxa"/>
          </w:tcPr>
          <w:p w14:paraId="51CFBF60" w14:textId="77777777" w:rsidR="00097E98" w:rsidRPr="00442838" w:rsidRDefault="00097E98" w:rsidP="000F163C">
            <w:pPr>
              <w:spacing w:line="360" w:lineRule="auto"/>
            </w:pPr>
          </w:p>
        </w:tc>
      </w:tr>
      <w:tr w:rsidR="00097E98" w:rsidRPr="00442838" w14:paraId="52563450" w14:textId="77777777" w:rsidTr="000F163C">
        <w:trPr>
          <w:trHeight w:val="896"/>
        </w:trPr>
        <w:tc>
          <w:tcPr>
            <w:tcW w:w="1251" w:type="dxa"/>
          </w:tcPr>
          <w:p w14:paraId="1E8A84D5" w14:textId="77777777" w:rsidR="00097E98" w:rsidRPr="00442838" w:rsidRDefault="00097E98" w:rsidP="000F163C">
            <w:pPr>
              <w:spacing w:line="360" w:lineRule="auto"/>
            </w:pPr>
          </w:p>
        </w:tc>
        <w:tc>
          <w:tcPr>
            <w:tcW w:w="1652" w:type="dxa"/>
          </w:tcPr>
          <w:p w14:paraId="4316A49D" w14:textId="77777777" w:rsidR="00097E98" w:rsidRPr="00442838" w:rsidRDefault="00097E98" w:rsidP="000F163C">
            <w:pPr>
              <w:spacing w:line="360" w:lineRule="auto"/>
            </w:pPr>
          </w:p>
        </w:tc>
        <w:tc>
          <w:tcPr>
            <w:tcW w:w="3719" w:type="dxa"/>
          </w:tcPr>
          <w:p w14:paraId="56B5EE94" w14:textId="77777777" w:rsidR="00097E98" w:rsidRPr="00442838" w:rsidRDefault="00097E98" w:rsidP="000F163C">
            <w:pPr>
              <w:spacing w:line="360" w:lineRule="auto"/>
            </w:pPr>
          </w:p>
        </w:tc>
        <w:tc>
          <w:tcPr>
            <w:tcW w:w="880" w:type="dxa"/>
          </w:tcPr>
          <w:p w14:paraId="1C8E91EA" w14:textId="77777777" w:rsidR="00097E98" w:rsidRPr="00442838" w:rsidRDefault="00097E98" w:rsidP="000F163C">
            <w:pPr>
              <w:spacing w:line="360" w:lineRule="auto"/>
            </w:pPr>
          </w:p>
        </w:tc>
        <w:tc>
          <w:tcPr>
            <w:tcW w:w="724" w:type="dxa"/>
          </w:tcPr>
          <w:p w14:paraId="248071EF" w14:textId="77777777" w:rsidR="00097E98" w:rsidRPr="00442838" w:rsidRDefault="00097E98" w:rsidP="000F163C">
            <w:pPr>
              <w:spacing w:line="360" w:lineRule="auto"/>
            </w:pPr>
          </w:p>
        </w:tc>
        <w:tc>
          <w:tcPr>
            <w:tcW w:w="724" w:type="dxa"/>
          </w:tcPr>
          <w:p w14:paraId="6E9FB2F1" w14:textId="77777777" w:rsidR="00097E98" w:rsidRPr="00442838" w:rsidRDefault="00097E98" w:rsidP="000F163C">
            <w:pPr>
              <w:spacing w:line="360" w:lineRule="auto"/>
            </w:pPr>
          </w:p>
        </w:tc>
        <w:tc>
          <w:tcPr>
            <w:tcW w:w="1976" w:type="dxa"/>
          </w:tcPr>
          <w:p w14:paraId="7FA0AE93" w14:textId="77777777" w:rsidR="00097E98" w:rsidRPr="00442838" w:rsidRDefault="00097E98" w:rsidP="000F163C">
            <w:pPr>
              <w:spacing w:line="360" w:lineRule="auto"/>
            </w:pPr>
          </w:p>
        </w:tc>
      </w:tr>
    </w:tbl>
    <w:p w14:paraId="5021C517" w14:textId="77777777" w:rsidR="00097E98" w:rsidRPr="00442838" w:rsidRDefault="00097E98" w:rsidP="00097E98">
      <w:pPr>
        <w:rPr>
          <w:sz w:val="24"/>
        </w:rPr>
      </w:pPr>
    </w:p>
    <w:p w14:paraId="3A92F00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2D2C22" w14:textId="77777777" w:rsidTr="000F163C">
        <w:tc>
          <w:tcPr>
            <w:tcW w:w="3596" w:type="dxa"/>
          </w:tcPr>
          <w:p w14:paraId="320E1860" w14:textId="77777777" w:rsidR="00097E98" w:rsidRPr="00442838" w:rsidRDefault="00097E98" w:rsidP="000F163C">
            <w:pPr>
              <w:rPr>
                <w:sz w:val="24"/>
              </w:rPr>
            </w:pPr>
          </w:p>
        </w:tc>
        <w:tc>
          <w:tcPr>
            <w:tcW w:w="3597" w:type="dxa"/>
          </w:tcPr>
          <w:p w14:paraId="61C9F5B0" w14:textId="77777777" w:rsidR="00097E98" w:rsidRPr="00442838" w:rsidRDefault="00097E98" w:rsidP="000F163C">
            <w:pPr>
              <w:rPr>
                <w:sz w:val="24"/>
              </w:rPr>
            </w:pPr>
          </w:p>
        </w:tc>
        <w:tc>
          <w:tcPr>
            <w:tcW w:w="3597" w:type="dxa"/>
          </w:tcPr>
          <w:p w14:paraId="1BE34079" w14:textId="77777777" w:rsidR="00097E98" w:rsidRPr="00442838" w:rsidRDefault="00097E98" w:rsidP="000F163C">
            <w:pPr>
              <w:rPr>
                <w:sz w:val="24"/>
              </w:rPr>
            </w:pPr>
          </w:p>
        </w:tc>
      </w:tr>
      <w:tr w:rsidR="00097E98" w:rsidRPr="00442838" w14:paraId="74CAA9E2" w14:textId="77777777" w:rsidTr="000F163C">
        <w:tc>
          <w:tcPr>
            <w:tcW w:w="3596" w:type="dxa"/>
          </w:tcPr>
          <w:p w14:paraId="78030DCF" w14:textId="77777777" w:rsidR="00097E98" w:rsidRPr="00442838" w:rsidRDefault="00097E98" w:rsidP="000F163C">
            <w:pPr>
              <w:rPr>
                <w:sz w:val="24"/>
              </w:rPr>
            </w:pPr>
          </w:p>
        </w:tc>
        <w:tc>
          <w:tcPr>
            <w:tcW w:w="3597" w:type="dxa"/>
          </w:tcPr>
          <w:p w14:paraId="2835A8F9" w14:textId="77777777" w:rsidR="00097E98" w:rsidRPr="00442838" w:rsidRDefault="00097E98" w:rsidP="000F163C">
            <w:pPr>
              <w:rPr>
                <w:sz w:val="24"/>
              </w:rPr>
            </w:pPr>
          </w:p>
        </w:tc>
        <w:tc>
          <w:tcPr>
            <w:tcW w:w="3597" w:type="dxa"/>
          </w:tcPr>
          <w:p w14:paraId="2DA02C27" w14:textId="77777777" w:rsidR="00097E98" w:rsidRPr="00442838" w:rsidRDefault="00097E98" w:rsidP="000F163C">
            <w:pPr>
              <w:rPr>
                <w:sz w:val="24"/>
              </w:rPr>
            </w:pPr>
          </w:p>
        </w:tc>
      </w:tr>
    </w:tbl>
    <w:p w14:paraId="1DE43B84" w14:textId="77777777" w:rsidR="00097E98" w:rsidRPr="00442838" w:rsidRDefault="00097E98" w:rsidP="00097E98">
      <w:pPr>
        <w:rPr>
          <w:sz w:val="24"/>
        </w:rPr>
      </w:pPr>
    </w:p>
    <w:p w14:paraId="57CBE688" w14:textId="77777777" w:rsidR="00097E98" w:rsidRPr="00442838" w:rsidRDefault="00097E98" w:rsidP="00097E98">
      <w:pPr>
        <w:rPr>
          <w:sz w:val="24"/>
        </w:rPr>
      </w:pPr>
      <w:r w:rsidRPr="00442838">
        <w:rPr>
          <w:sz w:val="24"/>
        </w:rPr>
        <w:t>Sprites:</w:t>
      </w:r>
    </w:p>
    <w:p w14:paraId="4457D65C" w14:textId="77777777" w:rsidR="00097E98" w:rsidRPr="00442838" w:rsidRDefault="00097E98" w:rsidP="00097E98">
      <w:pPr>
        <w:rPr>
          <w:sz w:val="24"/>
        </w:rPr>
      </w:pPr>
      <w:r w:rsidRPr="00442838">
        <w:rPr>
          <w:sz w:val="24"/>
        </w:rPr>
        <w:br w:type="page"/>
      </w:r>
    </w:p>
    <w:p w14:paraId="78C750EC" w14:textId="77777777" w:rsidR="00097E98" w:rsidRPr="00442838" w:rsidRDefault="00097E98" w:rsidP="00097E98">
      <w:pPr>
        <w:rPr>
          <w:sz w:val="24"/>
        </w:rPr>
      </w:pPr>
      <w:r w:rsidRPr="00442838">
        <w:rPr>
          <w:sz w:val="24"/>
        </w:rPr>
        <w:lastRenderedPageBreak/>
        <w:t>Family Page</w:t>
      </w:r>
    </w:p>
    <w:p w14:paraId="1178753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535355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B1043BC" w14:textId="77777777" w:rsidTr="000F163C">
        <w:trPr>
          <w:trHeight w:val="896"/>
        </w:trPr>
        <w:tc>
          <w:tcPr>
            <w:tcW w:w="1251" w:type="dxa"/>
          </w:tcPr>
          <w:p w14:paraId="754B2DB4" w14:textId="77777777" w:rsidR="00097E98" w:rsidRPr="00442838" w:rsidRDefault="00097E98" w:rsidP="000F163C">
            <w:pPr>
              <w:spacing w:line="360" w:lineRule="auto"/>
            </w:pPr>
            <w:r w:rsidRPr="00442838">
              <w:t>Pokemon</w:t>
            </w:r>
          </w:p>
          <w:p w14:paraId="602544F4" w14:textId="77777777" w:rsidR="00097E98" w:rsidRPr="00442838" w:rsidRDefault="00097E98" w:rsidP="000F163C">
            <w:pPr>
              <w:spacing w:line="360" w:lineRule="auto"/>
            </w:pPr>
            <w:r w:rsidRPr="00442838">
              <w:t>Name</w:t>
            </w:r>
          </w:p>
        </w:tc>
        <w:tc>
          <w:tcPr>
            <w:tcW w:w="1652" w:type="dxa"/>
          </w:tcPr>
          <w:p w14:paraId="10D33A82" w14:textId="77777777" w:rsidR="00097E98" w:rsidRPr="00442838" w:rsidRDefault="00097E98" w:rsidP="000F163C">
            <w:pPr>
              <w:spacing w:line="360" w:lineRule="auto"/>
            </w:pPr>
            <w:r w:rsidRPr="00442838">
              <w:t>Pokemon Number</w:t>
            </w:r>
          </w:p>
        </w:tc>
        <w:tc>
          <w:tcPr>
            <w:tcW w:w="3719" w:type="dxa"/>
          </w:tcPr>
          <w:p w14:paraId="127835FE" w14:textId="77777777" w:rsidR="00097E98" w:rsidRPr="00442838" w:rsidRDefault="00097E98" w:rsidP="000F163C">
            <w:pPr>
              <w:spacing w:line="360" w:lineRule="auto"/>
            </w:pPr>
            <w:r w:rsidRPr="00442838">
              <w:t>Base Stats</w:t>
            </w:r>
          </w:p>
          <w:p w14:paraId="28BBFD8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EFB17D6" w14:textId="77777777" w:rsidR="00097E98" w:rsidRPr="00442838" w:rsidRDefault="00097E98" w:rsidP="000F163C">
            <w:pPr>
              <w:spacing w:line="360" w:lineRule="auto"/>
            </w:pPr>
            <w:r w:rsidRPr="00442838">
              <w:t>Ability</w:t>
            </w:r>
          </w:p>
        </w:tc>
        <w:tc>
          <w:tcPr>
            <w:tcW w:w="724" w:type="dxa"/>
          </w:tcPr>
          <w:p w14:paraId="11CE5220" w14:textId="77777777" w:rsidR="00097E98" w:rsidRPr="00442838" w:rsidRDefault="00097E98" w:rsidP="000F163C">
            <w:pPr>
              <w:spacing w:line="360" w:lineRule="auto"/>
            </w:pPr>
            <w:r w:rsidRPr="00442838">
              <w:t>Type 1</w:t>
            </w:r>
          </w:p>
        </w:tc>
        <w:tc>
          <w:tcPr>
            <w:tcW w:w="724" w:type="dxa"/>
          </w:tcPr>
          <w:p w14:paraId="33313FE3" w14:textId="77777777" w:rsidR="00097E98" w:rsidRPr="00442838" w:rsidRDefault="00097E98" w:rsidP="000F163C">
            <w:pPr>
              <w:spacing w:line="360" w:lineRule="auto"/>
            </w:pPr>
            <w:r w:rsidRPr="00442838">
              <w:t>Type 2</w:t>
            </w:r>
          </w:p>
        </w:tc>
        <w:tc>
          <w:tcPr>
            <w:tcW w:w="1976" w:type="dxa"/>
          </w:tcPr>
          <w:p w14:paraId="036CAC07" w14:textId="77777777" w:rsidR="00097E98" w:rsidRPr="00442838" w:rsidRDefault="00097E98" w:rsidP="000F163C">
            <w:pPr>
              <w:spacing w:line="360" w:lineRule="auto"/>
            </w:pPr>
            <w:r w:rsidRPr="00442838">
              <w:t>Evolution</w:t>
            </w:r>
          </w:p>
        </w:tc>
      </w:tr>
      <w:tr w:rsidR="00097E98" w:rsidRPr="00442838" w14:paraId="4A6900D8" w14:textId="77777777" w:rsidTr="000F163C">
        <w:trPr>
          <w:trHeight w:val="454"/>
        </w:trPr>
        <w:tc>
          <w:tcPr>
            <w:tcW w:w="1251" w:type="dxa"/>
          </w:tcPr>
          <w:p w14:paraId="3A03702B" w14:textId="77777777" w:rsidR="00097E98" w:rsidRPr="00442838" w:rsidRDefault="00097E98" w:rsidP="000F163C">
            <w:pPr>
              <w:spacing w:line="360" w:lineRule="auto"/>
            </w:pPr>
          </w:p>
        </w:tc>
        <w:tc>
          <w:tcPr>
            <w:tcW w:w="1652" w:type="dxa"/>
          </w:tcPr>
          <w:p w14:paraId="30F2F89D" w14:textId="77777777" w:rsidR="00097E98" w:rsidRPr="00442838" w:rsidRDefault="00097E98" w:rsidP="000F163C">
            <w:pPr>
              <w:spacing w:line="360" w:lineRule="auto"/>
            </w:pPr>
          </w:p>
        </w:tc>
        <w:tc>
          <w:tcPr>
            <w:tcW w:w="3719" w:type="dxa"/>
          </w:tcPr>
          <w:p w14:paraId="74387473" w14:textId="77777777" w:rsidR="00097E98" w:rsidRPr="00442838" w:rsidRDefault="00097E98" w:rsidP="000F163C">
            <w:pPr>
              <w:spacing w:line="360" w:lineRule="auto"/>
            </w:pPr>
          </w:p>
        </w:tc>
        <w:tc>
          <w:tcPr>
            <w:tcW w:w="880" w:type="dxa"/>
          </w:tcPr>
          <w:p w14:paraId="34D862AE" w14:textId="77777777" w:rsidR="00097E98" w:rsidRPr="00442838" w:rsidRDefault="00097E98" w:rsidP="000F163C">
            <w:pPr>
              <w:spacing w:line="360" w:lineRule="auto"/>
            </w:pPr>
          </w:p>
        </w:tc>
        <w:tc>
          <w:tcPr>
            <w:tcW w:w="724" w:type="dxa"/>
          </w:tcPr>
          <w:p w14:paraId="6C4E6D46" w14:textId="77777777" w:rsidR="00097E98" w:rsidRPr="00442838" w:rsidRDefault="00097E98" w:rsidP="000F163C">
            <w:pPr>
              <w:spacing w:line="360" w:lineRule="auto"/>
            </w:pPr>
          </w:p>
        </w:tc>
        <w:tc>
          <w:tcPr>
            <w:tcW w:w="724" w:type="dxa"/>
          </w:tcPr>
          <w:p w14:paraId="17C2FBE3" w14:textId="77777777" w:rsidR="00097E98" w:rsidRPr="00442838" w:rsidRDefault="00097E98" w:rsidP="000F163C">
            <w:pPr>
              <w:spacing w:line="360" w:lineRule="auto"/>
            </w:pPr>
          </w:p>
        </w:tc>
        <w:tc>
          <w:tcPr>
            <w:tcW w:w="1976" w:type="dxa"/>
          </w:tcPr>
          <w:p w14:paraId="2E45E4D8" w14:textId="77777777" w:rsidR="00097E98" w:rsidRPr="00442838" w:rsidRDefault="00097E98" w:rsidP="000F163C">
            <w:pPr>
              <w:spacing w:line="360" w:lineRule="auto"/>
            </w:pPr>
          </w:p>
        </w:tc>
      </w:tr>
      <w:tr w:rsidR="00097E98" w:rsidRPr="00442838" w14:paraId="256FD30B" w14:textId="77777777" w:rsidTr="000F163C">
        <w:trPr>
          <w:trHeight w:val="441"/>
        </w:trPr>
        <w:tc>
          <w:tcPr>
            <w:tcW w:w="1251" w:type="dxa"/>
          </w:tcPr>
          <w:p w14:paraId="39523829" w14:textId="77777777" w:rsidR="00097E98" w:rsidRPr="00442838" w:rsidRDefault="00097E98" w:rsidP="000F163C">
            <w:pPr>
              <w:spacing w:line="360" w:lineRule="auto"/>
            </w:pPr>
          </w:p>
        </w:tc>
        <w:tc>
          <w:tcPr>
            <w:tcW w:w="1652" w:type="dxa"/>
          </w:tcPr>
          <w:p w14:paraId="224140A2" w14:textId="77777777" w:rsidR="00097E98" w:rsidRPr="00442838" w:rsidRDefault="00097E98" w:rsidP="000F163C">
            <w:pPr>
              <w:spacing w:line="360" w:lineRule="auto"/>
            </w:pPr>
          </w:p>
        </w:tc>
        <w:tc>
          <w:tcPr>
            <w:tcW w:w="3719" w:type="dxa"/>
          </w:tcPr>
          <w:p w14:paraId="3C59421F" w14:textId="77777777" w:rsidR="00097E98" w:rsidRPr="00442838" w:rsidRDefault="00097E98" w:rsidP="000F163C">
            <w:pPr>
              <w:spacing w:line="360" w:lineRule="auto"/>
            </w:pPr>
          </w:p>
        </w:tc>
        <w:tc>
          <w:tcPr>
            <w:tcW w:w="880" w:type="dxa"/>
          </w:tcPr>
          <w:p w14:paraId="474A6CBD" w14:textId="77777777" w:rsidR="00097E98" w:rsidRPr="00442838" w:rsidRDefault="00097E98" w:rsidP="000F163C">
            <w:pPr>
              <w:spacing w:line="360" w:lineRule="auto"/>
            </w:pPr>
          </w:p>
        </w:tc>
        <w:tc>
          <w:tcPr>
            <w:tcW w:w="724" w:type="dxa"/>
          </w:tcPr>
          <w:p w14:paraId="0D3A6176" w14:textId="77777777" w:rsidR="00097E98" w:rsidRPr="00442838" w:rsidRDefault="00097E98" w:rsidP="000F163C">
            <w:pPr>
              <w:spacing w:line="360" w:lineRule="auto"/>
            </w:pPr>
          </w:p>
        </w:tc>
        <w:tc>
          <w:tcPr>
            <w:tcW w:w="724" w:type="dxa"/>
          </w:tcPr>
          <w:p w14:paraId="13B99455" w14:textId="77777777" w:rsidR="00097E98" w:rsidRPr="00442838" w:rsidRDefault="00097E98" w:rsidP="000F163C">
            <w:pPr>
              <w:spacing w:line="360" w:lineRule="auto"/>
            </w:pPr>
          </w:p>
        </w:tc>
        <w:tc>
          <w:tcPr>
            <w:tcW w:w="1976" w:type="dxa"/>
          </w:tcPr>
          <w:p w14:paraId="517C37A7" w14:textId="77777777" w:rsidR="00097E98" w:rsidRPr="00442838" w:rsidRDefault="00097E98" w:rsidP="000F163C">
            <w:pPr>
              <w:spacing w:line="360" w:lineRule="auto"/>
            </w:pPr>
          </w:p>
        </w:tc>
      </w:tr>
      <w:tr w:rsidR="00097E98" w:rsidRPr="00442838" w14:paraId="2E6AE966" w14:textId="77777777" w:rsidTr="000F163C">
        <w:trPr>
          <w:trHeight w:val="441"/>
        </w:trPr>
        <w:tc>
          <w:tcPr>
            <w:tcW w:w="1251" w:type="dxa"/>
          </w:tcPr>
          <w:p w14:paraId="4E000A83" w14:textId="77777777" w:rsidR="00097E98" w:rsidRPr="00442838" w:rsidRDefault="00097E98" w:rsidP="000F163C">
            <w:pPr>
              <w:spacing w:line="360" w:lineRule="auto"/>
            </w:pPr>
          </w:p>
        </w:tc>
        <w:tc>
          <w:tcPr>
            <w:tcW w:w="1652" w:type="dxa"/>
          </w:tcPr>
          <w:p w14:paraId="72A0224C" w14:textId="77777777" w:rsidR="00097E98" w:rsidRPr="00442838" w:rsidRDefault="00097E98" w:rsidP="000F163C">
            <w:pPr>
              <w:spacing w:line="360" w:lineRule="auto"/>
            </w:pPr>
          </w:p>
        </w:tc>
        <w:tc>
          <w:tcPr>
            <w:tcW w:w="3719" w:type="dxa"/>
          </w:tcPr>
          <w:p w14:paraId="0450AE3B" w14:textId="77777777" w:rsidR="00097E98" w:rsidRPr="00442838" w:rsidRDefault="00097E98" w:rsidP="000F163C">
            <w:pPr>
              <w:spacing w:line="360" w:lineRule="auto"/>
            </w:pPr>
          </w:p>
        </w:tc>
        <w:tc>
          <w:tcPr>
            <w:tcW w:w="880" w:type="dxa"/>
          </w:tcPr>
          <w:p w14:paraId="2638C136" w14:textId="77777777" w:rsidR="00097E98" w:rsidRPr="00442838" w:rsidRDefault="00097E98" w:rsidP="000F163C">
            <w:pPr>
              <w:spacing w:line="360" w:lineRule="auto"/>
            </w:pPr>
          </w:p>
        </w:tc>
        <w:tc>
          <w:tcPr>
            <w:tcW w:w="724" w:type="dxa"/>
          </w:tcPr>
          <w:p w14:paraId="6A58FBCC" w14:textId="77777777" w:rsidR="00097E98" w:rsidRPr="00442838" w:rsidRDefault="00097E98" w:rsidP="000F163C">
            <w:pPr>
              <w:spacing w:line="360" w:lineRule="auto"/>
            </w:pPr>
          </w:p>
        </w:tc>
        <w:tc>
          <w:tcPr>
            <w:tcW w:w="724" w:type="dxa"/>
          </w:tcPr>
          <w:p w14:paraId="72C0B060" w14:textId="77777777" w:rsidR="00097E98" w:rsidRPr="00442838" w:rsidRDefault="00097E98" w:rsidP="000F163C">
            <w:pPr>
              <w:spacing w:line="360" w:lineRule="auto"/>
            </w:pPr>
          </w:p>
        </w:tc>
        <w:tc>
          <w:tcPr>
            <w:tcW w:w="1976" w:type="dxa"/>
          </w:tcPr>
          <w:p w14:paraId="653B48F6" w14:textId="77777777" w:rsidR="00097E98" w:rsidRPr="00442838" w:rsidRDefault="00097E98" w:rsidP="000F163C">
            <w:pPr>
              <w:spacing w:line="360" w:lineRule="auto"/>
            </w:pPr>
          </w:p>
        </w:tc>
      </w:tr>
      <w:tr w:rsidR="00097E98" w:rsidRPr="00442838" w14:paraId="44AF0135" w14:textId="77777777" w:rsidTr="000F163C">
        <w:trPr>
          <w:trHeight w:val="896"/>
        </w:trPr>
        <w:tc>
          <w:tcPr>
            <w:tcW w:w="1251" w:type="dxa"/>
          </w:tcPr>
          <w:p w14:paraId="5688B456" w14:textId="77777777" w:rsidR="00097E98" w:rsidRPr="00442838" w:rsidRDefault="00097E98" w:rsidP="000F163C">
            <w:pPr>
              <w:spacing w:line="360" w:lineRule="auto"/>
            </w:pPr>
          </w:p>
        </w:tc>
        <w:tc>
          <w:tcPr>
            <w:tcW w:w="1652" w:type="dxa"/>
          </w:tcPr>
          <w:p w14:paraId="557B2F9E" w14:textId="77777777" w:rsidR="00097E98" w:rsidRPr="00442838" w:rsidRDefault="00097E98" w:rsidP="000F163C">
            <w:pPr>
              <w:spacing w:line="360" w:lineRule="auto"/>
            </w:pPr>
          </w:p>
        </w:tc>
        <w:tc>
          <w:tcPr>
            <w:tcW w:w="3719" w:type="dxa"/>
          </w:tcPr>
          <w:p w14:paraId="71DE9B35" w14:textId="77777777" w:rsidR="00097E98" w:rsidRPr="00442838" w:rsidRDefault="00097E98" w:rsidP="000F163C">
            <w:pPr>
              <w:spacing w:line="360" w:lineRule="auto"/>
            </w:pPr>
          </w:p>
        </w:tc>
        <w:tc>
          <w:tcPr>
            <w:tcW w:w="880" w:type="dxa"/>
          </w:tcPr>
          <w:p w14:paraId="03F54628" w14:textId="77777777" w:rsidR="00097E98" w:rsidRPr="00442838" w:rsidRDefault="00097E98" w:rsidP="000F163C">
            <w:pPr>
              <w:spacing w:line="360" w:lineRule="auto"/>
            </w:pPr>
          </w:p>
        </w:tc>
        <w:tc>
          <w:tcPr>
            <w:tcW w:w="724" w:type="dxa"/>
          </w:tcPr>
          <w:p w14:paraId="7391106B" w14:textId="77777777" w:rsidR="00097E98" w:rsidRPr="00442838" w:rsidRDefault="00097E98" w:rsidP="000F163C">
            <w:pPr>
              <w:spacing w:line="360" w:lineRule="auto"/>
            </w:pPr>
          </w:p>
        </w:tc>
        <w:tc>
          <w:tcPr>
            <w:tcW w:w="724" w:type="dxa"/>
          </w:tcPr>
          <w:p w14:paraId="1F2FD94D" w14:textId="77777777" w:rsidR="00097E98" w:rsidRPr="00442838" w:rsidRDefault="00097E98" w:rsidP="000F163C">
            <w:pPr>
              <w:spacing w:line="360" w:lineRule="auto"/>
            </w:pPr>
          </w:p>
        </w:tc>
        <w:tc>
          <w:tcPr>
            <w:tcW w:w="1976" w:type="dxa"/>
          </w:tcPr>
          <w:p w14:paraId="09B01F57" w14:textId="77777777" w:rsidR="00097E98" w:rsidRPr="00442838" w:rsidRDefault="00097E98" w:rsidP="000F163C">
            <w:pPr>
              <w:spacing w:line="360" w:lineRule="auto"/>
            </w:pPr>
          </w:p>
        </w:tc>
      </w:tr>
    </w:tbl>
    <w:p w14:paraId="08CE155D" w14:textId="77777777" w:rsidR="00097E98" w:rsidRPr="00442838" w:rsidRDefault="00097E98" w:rsidP="00097E98">
      <w:pPr>
        <w:rPr>
          <w:sz w:val="24"/>
        </w:rPr>
      </w:pPr>
    </w:p>
    <w:p w14:paraId="651652B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E1B5C9E" w14:textId="77777777" w:rsidTr="000F163C">
        <w:tc>
          <w:tcPr>
            <w:tcW w:w="3596" w:type="dxa"/>
          </w:tcPr>
          <w:p w14:paraId="2470570E" w14:textId="77777777" w:rsidR="00097E98" w:rsidRPr="00442838" w:rsidRDefault="00097E98" w:rsidP="000F163C">
            <w:pPr>
              <w:rPr>
                <w:sz w:val="24"/>
              </w:rPr>
            </w:pPr>
          </w:p>
        </w:tc>
        <w:tc>
          <w:tcPr>
            <w:tcW w:w="3597" w:type="dxa"/>
          </w:tcPr>
          <w:p w14:paraId="04C87162" w14:textId="77777777" w:rsidR="00097E98" w:rsidRPr="00442838" w:rsidRDefault="00097E98" w:rsidP="000F163C">
            <w:pPr>
              <w:rPr>
                <w:sz w:val="24"/>
              </w:rPr>
            </w:pPr>
          </w:p>
        </w:tc>
        <w:tc>
          <w:tcPr>
            <w:tcW w:w="3597" w:type="dxa"/>
          </w:tcPr>
          <w:p w14:paraId="18B2600C" w14:textId="77777777" w:rsidR="00097E98" w:rsidRPr="00442838" w:rsidRDefault="00097E98" w:rsidP="000F163C">
            <w:pPr>
              <w:rPr>
                <w:sz w:val="24"/>
              </w:rPr>
            </w:pPr>
          </w:p>
        </w:tc>
      </w:tr>
      <w:tr w:rsidR="00097E98" w:rsidRPr="00442838" w14:paraId="00F8798C" w14:textId="77777777" w:rsidTr="000F163C">
        <w:tc>
          <w:tcPr>
            <w:tcW w:w="3596" w:type="dxa"/>
          </w:tcPr>
          <w:p w14:paraId="4ABCCBFA" w14:textId="77777777" w:rsidR="00097E98" w:rsidRPr="00442838" w:rsidRDefault="00097E98" w:rsidP="000F163C">
            <w:pPr>
              <w:rPr>
                <w:sz w:val="24"/>
              </w:rPr>
            </w:pPr>
          </w:p>
        </w:tc>
        <w:tc>
          <w:tcPr>
            <w:tcW w:w="3597" w:type="dxa"/>
          </w:tcPr>
          <w:p w14:paraId="47EA0099" w14:textId="77777777" w:rsidR="00097E98" w:rsidRPr="00442838" w:rsidRDefault="00097E98" w:rsidP="000F163C">
            <w:pPr>
              <w:rPr>
                <w:sz w:val="24"/>
              </w:rPr>
            </w:pPr>
          </w:p>
        </w:tc>
        <w:tc>
          <w:tcPr>
            <w:tcW w:w="3597" w:type="dxa"/>
          </w:tcPr>
          <w:p w14:paraId="7725D20F" w14:textId="77777777" w:rsidR="00097E98" w:rsidRPr="00442838" w:rsidRDefault="00097E98" w:rsidP="000F163C">
            <w:pPr>
              <w:rPr>
                <w:sz w:val="24"/>
              </w:rPr>
            </w:pPr>
          </w:p>
        </w:tc>
      </w:tr>
    </w:tbl>
    <w:p w14:paraId="575B9925" w14:textId="77777777" w:rsidR="00097E98" w:rsidRPr="00442838" w:rsidRDefault="00097E98" w:rsidP="00097E98">
      <w:pPr>
        <w:rPr>
          <w:sz w:val="24"/>
        </w:rPr>
      </w:pPr>
    </w:p>
    <w:p w14:paraId="700EFD80" w14:textId="77777777" w:rsidR="00097E98" w:rsidRPr="00442838" w:rsidRDefault="00097E98" w:rsidP="00097E98">
      <w:pPr>
        <w:rPr>
          <w:sz w:val="24"/>
        </w:rPr>
      </w:pPr>
      <w:r w:rsidRPr="00442838">
        <w:rPr>
          <w:sz w:val="24"/>
        </w:rPr>
        <w:t>Sprites:</w:t>
      </w:r>
    </w:p>
    <w:p w14:paraId="0A2013BC" w14:textId="77777777" w:rsidR="00097E98" w:rsidRPr="00442838" w:rsidRDefault="00097E98" w:rsidP="00097E98">
      <w:pPr>
        <w:rPr>
          <w:sz w:val="24"/>
        </w:rPr>
      </w:pPr>
      <w:r w:rsidRPr="00442838">
        <w:rPr>
          <w:sz w:val="24"/>
        </w:rPr>
        <w:br w:type="page"/>
      </w:r>
    </w:p>
    <w:p w14:paraId="0BA1CD12" w14:textId="77777777" w:rsidR="00097E98" w:rsidRPr="00442838" w:rsidRDefault="00097E98" w:rsidP="00097E98">
      <w:pPr>
        <w:rPr>
          <w:sz w:val="24"/>
        </w:rPr>
      </w:pPr>
      <w:r w:rsidRPr="00442838">
        <w:rPr>
          <w:sz w:val="24"/>
        </w:rPr>
        <w:lastRenderedPageBreak/>
        <w:t>Family Page</w:t>
      </w:r>
    </w:p>
    <w:p w14:paraId="5944E0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26E8B2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908796E" w14:textId="77777777" w:rsidTr="000F163C">
        <w:trPr>
          <w:trHeight w:val="896"/>
        </w:trPr>
        <w:tc>
          <w:tcPr>
            <w:tcW w:w="1251" w:type="dxa"/>
          </w:tcPr>
          <w:p w14:paraId="25DD1E80" w14:textId="77777777" w:rsidR="00097E98" w:rsidRPr="00442838" w:rsidRDefault="00097E98" w:rsidP="000F163C">
            <w:pPr>
              <w:spacing w:line="360" w:lineRule="auto"/>
            </w:pPr>
            <w:r w:rsidRPr="00442838">
              <w:t>Pokemon</w:t>
            </w:r>
          </w:p>
          <w:p w14:paraId="2EE7EB58" w14:textId="77777777" w:rsidR="00097E98" w:rsidRPr="00442838" w:rsidRDefault="00097E98" w:rsidP="000F163C">
            <w:pPr>
              <w:spacing w:line="360" w:lineRule="auto"/>
            </w:pPr>
            <w:r w:rsidRPr="00442838">
              <w:t>Name</w:t>
            </w:r>
          </w:p>
        </w:tc>
        <w:tc>
          <w:tcPr>
            <w:tcW w:w="1652" w:type="dxa"/>
          </w:tcPr>
          <w:p w14:paraId="123C5674" w14:textId="77777777" w:rsidR="00097E98" w:rsidRPr="00442838" w:rsidRDefault="00097E98" w:rsidP="000F163C">
            <w:pPr>
              <w:spacing w:line="360" w:lineRule="auto"/>
            </w:pPr>
            <w:r w:rsidRPr="00442838">
              <w:t>Pokemon Number</w:t>
            </w:r>
          </w:p>
        </w:tc>
        <w:tc>
          <w:tcPr>
            <w:tcW w:w="3719" w:type="dxa"/>
          </w:tcPr>
          <w:p w14:paraId="2FCD5E8F" w14:textId="77777777" w:rsidR="00097E98" w:rsidRPr="00442838" w:rsidRDefault="00097E98" w:rsidP="000F163C">
            <w:pPr>
              <w:spacing w:line="360" w:lineRule="auto"/>
            </w:pPr>
            <w:r w:rsidRPr="00442838">
              <w:t>Base Stats</w:t>
            </w:r>
          </w:p>
          <w:p w14:paraId="74B1533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1D13DF7" w14:textId="77777777" w:rsidR="00097E98" w:rsidRPr="00442838" w:rsidRDefault="00097E98" w:rsidP="000F163C">
            <w:pPr>
              <w:spacing w:line="360" w:lineRule="auto"/>
            </w:pPr>
            <w:r w:rsidRPr="00442838">
              <w:t>Ability</w:t>
            </w:r>
          </w:p>
        </w:tc>
        <w:tc>
          <w:tcPr>
            <w:tcW w:w="724" w:type="dxa"/>
          </w:tcPr>
          <w:p w14:paraId="63430B5D" w14:textId="77777777" w:rsidR="00097E98" w:rsidRPr="00442838" w:rsidRDefault="00097E98" w:rsidP="000F163C">
            <w:pPr>
              <w:spacing w:line="360" w:lineRule="auto"/>
            </w:pPr>
            <w:r w:rsidRPr="00442838">
              <w:t>Type 1</w:t>
            </w:r>
          </w:p>
        </w:tc>
        <w:tc>
          <w:tcPr>
            <w:tcW w:w="724" w:type="dxa"/>
          </w:tcPr>
          <w:p w14:paraId="1E17D870" w14:textId="77777777" w:rsidR="00097E98" w:rsidRPr="00442838" w:rsidRDefault="00097E98" w:rsidP="000F163C">
            <w:pPr>
              <w:spacing w:line="360" w:lineRule="auto"/>
            </w:pPr>
            <w:r w:rsidRPr="00442838">
              <w:t>Type 2</w:t>
            </w:r>
          </w:p>
        </w:tc>
        <w:tc>
          <w:tcPr>
            <w:tcW w:w="1976" w:type="dxa"/>
          </w:tcPr>
          <w:p w14:paraId="13D6F883" w14:textId="77777777" w:rsidR="00097E98" w:rsidRPr="00442838" w:rsidRDefault="00097E98" w:rsidP="000F163C">
            <w:pPr>
              <w:spacing w:line="360" w:lineRule="auto"/>
            </w:pPr>
            <w:r w:rsidRPr="00442838">
              <w:t>Evolution</w:t>
            </w:r>
          </w:p>
        </w:tc>
      </w:tr>
      <w:tr w:rsidR="00097E98" w:rsidRPr="00442838" w14:paraId="162C9080" w14:textId="77777777" w:rsidTr="000F163C">
        <w:trPr>
          <w:trHeight w:val="454"/>
        </w:trPr>
        <w:tc>
          <w:tcPr>
            <w:tcW w:w="1251" w:type="dxa"/>
          </w:tcPr>
          <w:p w14:paraId="15274183" w14:textId="77777777" w:rsidR="00097E98" w:rsidRPr="00442838" w:rsidRDefault="00097E98" w:rsidP="000F163C">
            <w:pPr>
              <w:spacing w:line="360" w:lineRule="auto"/>
            </w:pPr>
          </w:p>
        </w:tc>
        <w:tc>
          <w:tcPr>
            <w:tcW w:w="1652" w:type="dxa"/>
          </w:tcPr>
          <w:p w14:paraId="1E08FC2F" w14:textId="77777777" w:rsidR="00097E98" w:rsidRPr="00442838" w:rsidRDefault="00097E98" w:rsidP="000F163C">
            <w:pPr>
              <w:spacing w:line="360" w:lineRule="auto"/>
            </w:pPr>
          </w:p>
        </w:tc>
        <w:tc>
          <w:tcPr>
            <w:tcW w:w="3719" w:type="dxa"/>
          </w:tcPr>
          <w:p w14:paraId="59BF5663" w14:textId="77777777" w:rsidR="00097E98" w:rsidRPr="00442838" w:rsidRDefault="00097E98" w:rsidP="000F163C">
            <w:pPr>
              <w:spacing w:line="360" w:lineRule="auto"/>
            </w:pPr>
          </w:p>
        </w:tc>
        <w:tc>
          <w:tcPr>
            <w:tcW w:w="880" w:type="dxa"/>
          </w:tcPr>
          <w:p w14:paraId="1C620077" w14:textId="77777777" w:rsidR="00097E98" w:rsidRPr="00442838" w:rsidRDefault="00097E98" w:rsidP="000F163C">
            <w:pPr>
              <w:spacing w:line="360" w:lineRule="auto"/>
            </w:pPr>
          </w:p>
        </w:tc>
        <w:tc>
          <w:tcPr>
            <w:tcW w:w="724" w:type="dxa"/>
          </w:tcPr>
          <w:p w14:paraId="76B8894D" w14:textId="77777777" w:rsidR="00097E98" w:rsidRPr="00442838" w:rsidRDefault="00097E98" w:rsidP="000F163C">
            <w:pPr>
              <w:spacing w:line="360" w:lineRule="auto"/>
            </w:pPr>
          </w:p>
        </w:tc>
        <w:tc>
          <w:tcPr>
            <w:tcW w:w="724" w:type="dxa"/>
          </w:tcPr>
          <w:p w14:paraId="20785865" w14:textId="77777777" w:rsidR="00097E98" w:rsidRPr="00442838" w:rsidRDefault="00097E98" w:rsidP="000F163C">
            <w:pPr>
              <w:spacing w:line="360" w:lineRule="auto"/>
            </w:pPr>
          </w:p>
        </w:tc>
        <w:tc>
          <w:tcPr>
            <w:tcW w:w="1976" w:type="dxa"/>
          </w:tcPr>
          <w:p w14:paraId="43E3D343" w14:textId="77777777" w:rsidR="00097E98" w:rsidRPr="00442838" w:rsidRDefault="00097E98" w:rsidP="000F163C">
            <w:pPr>
              <w:spacing w:line="360" w:lineRule="auto"/>
            </w:pPr>
          </w:p>
        </w:tc>
      </w:tr>
      <w:tr w:rsidR="00097E98" w:rsidRPr="00442838" w14:paraId="32E28F3E" w14:textId="77777777" w:rsidTr="000F163C">
        <w:trPr>
          <w:trHeight w:val="441"/>
        </w:trPr>
        <w:tc>
          <w:tcPr>
            <w:tcW w:w="1251" w:type="dxa"/>
          </w:tcPr>
          <w:p w14:paraId="46B04C33" w14:textId="77777777" w:rsidR="00097E98" w:rsidRPr="00442838" w:rsidRDefault="00097E98" w:rsidP="000F163C">
            <w:pPr>
              <w:spacing w:line="360" w:lineRule="auto"/>
            </w:pPr>
          </w:p>
        </w:tc>
        <w:tc>
          <w:tcPr>
            <w:tcW w:w="1652" w:type="dxa"/>
          </w:tcPr>
          <w:p w14:paraId="7468283A" w14:textId="77777777" w:rsidR="00097E98" w:rsidRPr="00442838" w:rsidRDefault="00097E98" w:rsidP="000F163C">
            <w:pPr>
              <w:spacing w:line="360" w:lineRule="auto"/>
            </w:pPr>
          </w:p>
        </w:tc>
        <w:tc>
          <w:tcPr>
            <w:tcW w:w="3719" w:type="dxa"/>
          </w:tcPr>
          <w:p w14:paraId="5ADC21E5" w14:textId="77777777" w:rsidR="00097E98" w:rsidRPr="00442838" w:rsidRDefault="00097E98" w:rsidP="000F163C">
            <w:pPr>
              <w:spacing w:line="360" w:lineRule="auto"/>
            </w:pPr>
          </w:p>
        </w:tc>
        <w:tc>
          <w:tcPr>
            <w:tcW w:w="880" w:type="dxa"/>
          </w:tcPr>
          <w:p w14:paraId="4A0D2C87" w14:textId="77777777" w:rsidR="00097E98" w:rsidRPr="00442838" w:rsidRDefault="00097E98" w:rsidP="000F163C">
            <w:pPr>
              <w:spacing w:line="360" w:lineRule="auto"/>
            </w:pPr>
          </w:p>
        </w:tc>
        <w:tc>
          <w:tcPr>
            <w:tcW w:w="724" w:type="dxa"/>
          </w:tcPr>
          <w:p w14:paraId="767204D1" w14:textId="77777777" w:rsidR="00097E98" w:rsidRPr="00442838" w:rsidRDefault="00097E98" w:rsidP="000F163C">
            <w:pPr>
              <w:spacing w:line="360" w:lineRule="auto"/>
            </w:pPr>
          </w:p>
        </w:tc>
        <w:tc>
          <w:tcPr>
            <w:tcW w:w="724" w:type="dxa"/>
          </w:tcPr>
          <w:p w14:paraId="0F2FB499" w14:textId="77777777" w:rsidR="00097E98" w:rsidRPr="00442838" w:rsidRDefault="00097E98" w:rsidP="000F163C">
            <w:pPr>
              <w:spacing w:line="360" w:lineRule="auto"/>
            </w:pPr>
          </w:p>
        </w:tc>
        <w:tc>
          <w:tcPr>
            <w:tcW w:w="1976" w:type="dxa"/>
          </w:tcPr>
          <w:p w14:paraId="34301000" w14:textId="77777777" w:rsidR="00097E98" w:rsidRPr="00442838" w:rsidRDefault="00097E98" w:rsidP="000F163C">
            <w:pPr>
              <w:spacing w:line="360" w:lineRule="auto"/>
            </w:pPr>
          </w:p>
        </w:tc>
      </w:tr>
      <w:tr w:rsidR="00097E98" w:rsidRPr="00442838" w14:paraId="6817BC4C" w14:textId="77777777" w:rsidTr="000F163C">
        <w:trPr>
          <w:trHeight w:val="441"/>
        </w:trPr>
        <w:tc>
          <w:tcPr>
            <w:tcW w:w="1251" w:type="dxa"/>
          </w:tcPr>
          <w:p w14:paraId="389DFCB0" w14:textId="77777777" w:rsidR="00097E98" w:rsidRPr="00442838" w:rsidRDefault="00097E98" w:rsidP="000F163C">
            <w:pPr>
              <w:spacing w:line="360" w:lineRule="auto"/>
            </w:pPr>
          </w:p>
        </w:tc>
        <w:tc>
          <w:tcPr>
            <w:tcW w:w="1652" w:type="dxa"/>
          </w:tcPr>
          <w:p w14:paraId="1FF3CA80" w14:textId="77777777" w:rsidR="00097E98" w:rsidRPr="00442838" w:rsidRDefault="00097E98" w:rsidP="000F163C">
            <w:pPr>
              <w:spacing w:line="360" w:lineRule="auto"/>
            </w:pPr>
          </w:p>
        </w:tc>
        <w:tc>
          <w:tcPr>
            <w:tcW w:w="3719" w:type="dxa"/>
          </w:tcPr>
          <w:p w14:paraId="66AC4CD1" w14:textId="77777777" w:rsidR="00097E98" w:rsidRPr="00442838" w:rsidRDefault="00097E98" w:rsidP="000F163C">
            <w:pPr>
              <w:spacing w:line="360" w:lineRule="auto"/>
            </w:pPr>
          </w:p>
        </w:tc>
        <w:tc>
          <w:tcPr>
            <w:tcW w:w="880" w:type="dxa"/>
          </w:tcPr>
          <w:p w14:paraId="7B0BD03A" w14:textId="77777777" w:rsidR="00097E98" w:rsidRPr="00442838" w:rsidRDefault="00097E98" w:rsidP="000F163C">
            <w:pPr>
              <w:spacing w:line="360" w:lineRule="auto"/>
            </w:pPr>
          </w:p>
        </w:tc>
        <w:tc>
          <w:tcPr>
            <w:tcW w:w="724" w:type="dxa"/>
          </w:tcPr>
          <w:p w14:paraId="0F404D44" w14:textId="77777777" w:rsidR="00097E98" w:rsidRPr="00442838" w:rsidRDefault="00097E98" w:rsidP="000F163C">
            <w:pPr>
              <w:spacing w:line="360" w:lineRule="auto"/>
            </w:pPr>
          </w:p>
        </w:tc>
        <w:tc>
          <w:tcPr>
            <w:tcW w:w="724" w:type="dxa"/>
          </w:tcPr>
          <w:p w14:paraId="30E0D77C" w14:textId="77777777" w:rsidR="00097E98" w:rsidRPr="00442838" w:rsidRDefault="00097E98" w:rsidP="000F163C">
            <w:pPr>
              <w:spacing w:line="360" w:lineRule="auto"/>
            </w:pPr>
          </w:p>
        </w:tc>
        <w:tc>
          <w:tcPr>
            <w:tcW w:w="1976" w:type="dxa"/>
          </w:tcPr>
          <w:p w14:paraId="3CB78936" w14:textId="77777777" w:rsidR="00097E98" w:rsidRPr="00442838" w:rsidRDefault="00097E98" w:rsidP="000F163C">
            <w:pPr>
              <w:spacing w:line="360" w:lineRule="auto"/>
            </w:pPr>
          </w:p>
        </w:tc>
      </w:tr>
      <w:tr w:rsidR="00097E98" w:rsidRPr="00442838" w14:paraId="35488325" w14:textId="77777777" w:rsidTr="000F163C">
        <w:trPr>
          <w:trHeight w:val="896"/>
        </w:trPr>
        <w:tc>
          <w:tcPr>
            <w:tcW w:w="1251" w:type="dxa"/>
          </w:tcPr>
          <w:p w14:paraId="719FAE16" w14:textId="77777777" w:rsidR="00097E98" w:rsidRPr="00442838" w:rsidRDefault="00097E98" w:rsidP="000F163C">
            <w:pPr>
              <w:spacing w:line="360" w:lineRule="auto"/>
            </w:pPr>
          </w:p>
        </w:tc>
        <w:tc>
          <w:tcPr>
            <w:tcW w:w="1652" w:type="dxa"/>
          </w:tcPr>
          <w:p w14:paraId="15E67336" w14:textId="77777777" w:rsidR="00097E98" w:rsidRPr="00442838" w:rsidRDefault="00097E98" w:rsidP="000F163C">
            <w:pPr>
              <w:spacing w:line="360" w:lineRule="auto"/>
            </w:pPr>
          </w:p>
        </w:tc>
        <w:tc>
          <w:tcPr>
            <w:tcW w:w="3719" w:type="dxa"/>
          </w:tcPr>
          <w:p w14:paraId="44DEA3C7" w14:textId="77777777" w:rsidR="00097E98" w:rsidRPr="00442838" w:rsidRDefault="00097E98" w:rsidP="000F163C">
            <w:pPr>
              <w:spacing w:line="360" w:lineRule="auto"/>
            </w:pPr>
          </w:p>
        </w:tc>
        <w:tc>
          <w:tcPr>
            <w:tcW w:w="880" w:type="dxa"/>
          </w:tcPr>
          <w:p w14:paraId="2C3DD5DF" w14:textId="77777777" w:rsidR="00097E98" w:rsidRPr="00442838" w:rsidRDefault="00097E98" w:rsidP="000F163C">
            <w:pPr>
              <w:spacing w:line="360" w:lineRule="auto"/>
            </w:pPr>
          </w:p>
        </w:tc>
        <w:tc>
          <w:tcPr>
            <w:tcW w:w="724" w:type="dxa"/>
          </w:tcPr>
          <w:p w14:paraId="5B4297EA" w14:textId="77777777" w:rsidR="00097E98" w:rsidRPr="00442838" w:rsidRDefault="00097E98" w:rsidP="000F163C">
            <w:pPr>
              <w:spacing w:line="360" w:lineRule="auto"/>
            </w:pPr>
          </w:p>
        </w:tc>
        <w:tc>
          <w:tcPr>
            <w:tcW w:w="724" w:type="dxa"/>
          </w:tcPr>
          <w:p w14:paraId="24CAC5EC" w14:textId="77777777" w:rsidR="00097E98" w:rsidRPr="00442838" w:rsidRDefault="00097E98" w:rsidP="000F163C">
            <w:pPr>
              <w:spacing w:line="360" w:lineRule="auto"/>
            </w:pPr>
          </w:p>
        </w:tc>
        <w:tc>
          <w:tcPr>
            <w:tcW w:w="1976" w:type="dxa"/>
          </w:tcPr>
          <w:p w14:paraId="1217C761" w14:textId="77777777" w:rsidR="00097E98" w:rsidRPr="00442838" w:rsidRDefault="00097E98" w:rsidP="000F163C">
            <w:pPr>
              <w:spacing w:line="360" w:lineRule="auto"/>
            </w:pPr>
          </w:p>
        </w:tc>
      </w:tr>
    </w:tbl>
    <w:p w14:paraId="39DBF10B" w14:textId="77777777" w:rsidR="00097E98" w:rsidRPr="00442838" w:rsidRDefault="00097E98" w:rsidP="00097E98">
      <w:pPr>
        <w:rPr>
          <w:sz w:val="24"/>
        </w:rPr>
      </w:pPr>
    </w:p>
    <w:p w14:paraId="45BAFB3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4E2FB2" w14:textId="77777777" w:rsidTr="000F163C">
        <w:tc>
          <w:tcPr>
            <w:tcW w:w="3596" w:type="dxa"/>
          </w:tcPr>
          <w:p w14:paraId="3144BDCF" w14:textId="77777777" w:rsidR="00097E98" w:rsidRPr="00442838" w:rsidRDefault="00097E98" w:rsidP="000F163C">
            <w:pPr>
              <w:rPr>
                <w:sz w:val="24"/>
              </w:rPr>
            </w:pPr>
          </w:p>
        </w:tc>
        <w:tc>
          <w:tcPr>
            <w:tcW w:w="3597" w:type="dxa"/>
          </w:tcPr>
          <w:p w14:paraId="35326A98" w14:textId="77777777" w:rsidR="00097E98" w:rsidRPr="00442838" w:rsidRDefault="00097E98" w:rsidP="000F163C">
            <w:pPr>
              <w:rPr>
                <w:sz w:val="24"/>
              </w:rPr>
            </w:pPr>
          </w:p>
        </w:tc>
        <w:tc>
          <w:tcPr>
            <w:tcW w:w="3597" w:type="dxa"/>
          </w:tcPr>
          <w:p w14:paraId="6A300C21" w14:textId="77777777" w:rsidR="00097E98" w:rsidRPr="00442838" w:rsidRDefault="00097E98" w:rsidP="000F163C">
            <w:pPr>
              <w:rPr>
                <w:sz w:val="24"/>
              </w:rPr>
            </w:pPr>
          </w:p>
        </w:tc>
      </w:tr>
      <w:tr w:rsidR="00097E98" w:rsidRPr="00442838" w14:paraId="1EA17486" w14:textId="77777777" w:rsidTr="000F163C">
        <w:tc>
          <w:tcPr>
            <w:tcW w:w="3596" w:type="dxa"/>
          </w:tcPr>
          <w:p w14:paraId="6288941B" w14:textId="77777777" w:rsidR="00097E98" w:rsidRPr="00442838" w:rsidRDefault="00097E98" w:rsidP="000F163C">
            <w:pPr>
              <w:rPr>
                <w:sz w:val="24"/>
              </w:rPr>
            </w:pPr>
          </w:p>
        </w:tc>
        <w:tc>
          <w:tcPr>
            <w:tcW w:w="3597" w:type="dxa"/>
          </w:tcPr>
          <w:p w14:paraId="2CA6C4D9" w14:textId="77777777" w:rsidR="00097E98" w:rsidRPr="00442838" w:rsidRDefault="00097E98" w:rsidP="000F163C">
            <w:pPr>
              <w:rPr>
                <w:sz w:val="24"/>
              </w:rPr>
            </w:pPr>
          </w:p>
        </w:tc>
        <w:tc>
          <w:tcPr>
            <w:tcW w:w="3597" w:type="dxa"/>
          </w:tcPr>
          <w:p w14:paraId="14DA8809" w14:textId="77777777" w:rsidR="00097E98" w:rsidRPr="00442838" w:rsidRDefault="00097E98" w:rsidP="000F163C">
            <w:pPr>
              <w:rPr>
                <w:sz w:val="24"/>
              </w:rPr>
            </w:pPr>
          </w:p>
        </w:tc>
      </w:tr>
    </w:tbl>
    <w:p w14:paraId="32FFF573" w14:textId="77777777" w:rsidR="00097E98" w:rsidRPr="00442838" w:rsidRDefault="00097E98" w:rsidP="00097E98">
      <w:pPr>
        <w:rPr>
          <w:sz w:val="24"/>
        </w:rPr>
      </w:pPr>
    </w:p>
    <w:p w14:paraId="2077FC2B" w14:textId="77777777" w:rsidR="00097E98" w:rsidRPr="00442838" w:rsidRDefault="00097E98" w:rsidP="00097E98">
      <w:pPr>
        <w:rPr>
          <w:sz w:val="24"/>
        </w:rPr>
      </w:pPr>
      <w:r w:rsidRPr="00442838">
        <w:rPr>
          <w:sz w:val="24"/>
        </w:rPr>
        <w:t>Sprites:</w:t>
      </w:r>
    </w:p>
    <w:p w14:paraId="3611CAB9" w14:textId="77777777" w:rsidR="00097E98" w:rsidRPr="00442838" w:rsidRDefault="00097E98" w:rsidP="00097E98">
      <w:pPr>
        <w:rPr>
          <w:sz w:val="24"/>
        </w:rPr>
      </w:pPr>
      <w:r w:rsidRPr="00442838">
        <w:rPr>
          <w:sz w:val="24"/>
        </w:rPr>
        <w:br w:type="page"/>
      </w:r>
    </w:p>
    <w:p w14:paraId="639AF186" w14:textId="77777777" w:rsidR="00097E98" w:rsidRPr="00442838" w:rsidRDefault="00097E98" w:rsidP="00097E98">
      <w:pPr>
        <w:rPr>
          <w:sz w:val="24"/>
        </w:rPr>
      </w:pPr>
      <w:r w:rsidRPr="00442838">
        <w:rPr>
          <w:sz w:val="24"/>
        </w:rPr>
        <w:lastRenderedPageBreak/>
        <w:t>Family Page</w:t>
      </w:r>
    </w:p>
    <w:p w14:paraId="4A30851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26F5E6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DD4023C" w14:textId="77777777" w:rsidTr="000F163C">
        <w:trPr>
          <w:trHeight w:val="896"/>
        </w:trPr>
        <w:tc>
          <w:tcPr>
            <w:tcW w:w="1251" w:type="dxa"/>
          </w:tcPr>
          <w:p w14:paraId="4586AB4E" w14:textId="77777777" w:rsidR="00097E98" w:rsidRPr="00442838" w:rsidRDefault="00097E98" w:rsidP="000F163C">
            <w:pPr>
              <w:spacing w:line="360" w:lineRule="auto"/>
            </w:pPr>
            <w:r w:rsidRPr="00442838">
              <w:t>Pokemon</w:t>
            </w:r>
          </w:p>
          <w:p w14:paraId="5A66A727" w14:textId="77777777" w:rsidR="00097E98" w:rsidRPr="00442838" w:rsidRDefault="00097E98" w:rsidP="000F163C">
            <w:pPr>
              <w:spacing w:line="360" w:lineRule="auto"/>
            </w:pPr>
            <w:r w:rsidRPr="00442838">
              <w:t>Name</w:t>
            </w:r>
          </w:p>
        </w:tc>
        <w:tc>
          <w:tcPr>
            <w:tcW w:w="1652" w:type="dxa"/>
          </w:tcPr>
          <w:p w14:paraId="2F275883" w14:textId="77777777" w:rsidR="00097E98" w:rsidRPr="00442838" w:rsidRDefault="00097E98" w:rsidP="000F163C">
            <w:pPr>
              <w:spacing w:line="360" w:lineRule="auto"/>
            </w:pPr>
            <w:r w:rsidRPr="00442838">
              <w:t>Pokemon Number</w:t>
            </w:r>
          </w:p>
        </w:tc>
        <w:tc>
          <w:tcPr>
            <w:tcW w:w="3719" w:type="dxa"/>
          </w:tcPr>
          <w:p w14:paraId="137B6F29" w14:textId="77777777" w:rsidR="00097E98" w:rsidRPr="00442838" w:rsidRDefault="00097E98" w:rsidP="000F163C">
            <w:pPr>
              <w:spacing w:line="360" w:lineRule="auto"/>
            </w:pPr>
            <w:r w:rsidRPr="00442838">
              <w:t>Base Stats</w:t>
            </w:r>
          </w:p>
          <w:p w14:paraId="01643C0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D5ED078" w14:textId="77777777" w:rsidR="00097E98" w:rsidRPr="00442838" w:rsidRDefault="00097E98" w:rsidP="000F163C">
            <w:pPr>
              <w:spacing w:line="360" w:lineRule="auto"/>
            </w:pPr>
            <w:r w:rsidRPr="00442838">
              <w:t>Ability</w:t>
            </w:r>
          </w:p>
        </w:tc>
        <w:tc>
          <w:tcPr>
            <w:tcW w:w="724" w:type="dxa"/>
          </w:tcPr>
          <w:p w14:paraId="39709131" w14:textId="77777777" w:rsidR="00097E98" w:rsidRPr="00442838" w:rsidRDefault="00097E98" w:rsidP="000F163C">
            <w:pPr>
              <w:spacing w:line="360" w:lineRule="auto"/>
            </w:pPr>
            <w:r w:rsidRPr="00442838">
              <w:t>Type 1</w:t>
            </w:r>
          </w:p>
        </w:tc>
        <w:tc>
          <w:tcPr>
            <w:tcW w:w="724" w:type="dxa"/>
          </w:tcPr>
          <w:p w14:paraId="2E7EE516" w14:textId="77777777" w:rsidR="00097E98" w:rsidRPr="00442838" w:rsidRDefault="00097E98" w:rsidP="000F163C">
            <w:pPr>
              <w:spacing w:line="360" w:lineRule="auto"/>
            </w:pPr>
            <w:r w:rsidRPr="00442838">
              <w:t>Type 2</w:t>
            </w:r>
          </w:p>
        </w:tc>
        <w:tc>
          <w:tcPr>
            <w:tcW w:w="1976" w:type="dxa"/>
          </w:tcPr>
          <w:p w14:paraId="55274021" w14:textId="77777777" w:rsidR="00097E98" w:rsidRPr="00442838" w:rsidRDefault="00097E98" w:rsidP="000F163C">
            <w:pPr>
              <w:spacing w:line="360" w:lineRule="auto"/>
            </w:pPr>
            <w:r w:rsidRPr="00442838">
              <w:t>Evolution</w:t>
            </w:r>
          </w:p>
        </w:tc>
      </w:tr>
      <w:tr w:rsidR="00097E98" w:rsidRPr="00442838" w14:paraId="512F0269" w14:textId="77777777" w:rsidTr="000F163C">
        <w:trPr>
          <w:trHeight w:val="454"/>
        </w:trPr>
        <w:tc>
          <w:tcPr>
            <w:tcW w:w="1251" w:type="dxa"/>
          </w:tcPr>
          <w:p w14:paraId="2966A63E" w14:textId="77777777" w:rsidR="00097E98" w:rsidRPr="00442838" w:rsidRDefault="00097E98" w:rsidP="000F163C">
            <w:pPr>
              <w:spacing w:line="360" w:lineRule="auto"/>
            </w:pPr>
          </w:p>
        </w:tc>
        <w:tc>
          <w:tcPr>
            <w:tcW w:w="1652" w:type="dxa"/>
          </w:tcPr>
          <w:p w14:paraId="62046852" w14:textId="77777777" w:rsidR="00097E98" w:rsidRPr="00442838" w:rsidRDefault="00097E98" w:rsidP="000F163C">
            <w:pPr>
              <w:spacing w:line="360" w:lineRule="auto"/>
            </w:pPr>
          </w:p>
        </w:tc>
        <w:tc>
          <w:tcPr>
            <w:tcW w:w="3719" w:type="dxa"/>
          </w:tcPr>
          <w:p w14:paraId="5E22FCC9" w14:textId="77777777" w:rsidR="00097E98" w:rsidRPr="00442838" w:rsidRDefault="00097E98" w:rsidP="000F163C">
            <w:pPr>
              <w:spacing w:line="360" w:lineRule="auto"/>
            </w:pPr>
          </w:p>
        </w:tc>
        <w:tc>
          <w:tcPr>
            <w:tcW w:w="880" w:type="dxa"/>
          </w:tcPr>
          <w:p w14:paraId="7F48938A" w14:textId="77777777" w:rsidR="00097E98" w:rsidRPr="00442838" w:rsidRDefault="00097E98" w:rsidP="000F163C">
            <w:pPr>
              <w:spacing w:line="360" w:lineRule="auto"/>
            </w:pPr>
          </w:p>
        </w:tc>
        <w:tc>
          <w:tcPr>
            <w:tcW w:w="724" w:type="dxa"/>
          </w:tcPr>
          <w:p w14:paraId="1E512440" w14:textId="77777777" w:rsidR="00097E98" w:rsidRPr="00442838" w:rsidRDefault="00097E98" w:rsidP="000F163C">
            <w:pPr>
              <w:spacing w:line="360" w:lineRule="auto"/>
            </w:pPr>
          </w:p>
        </w:tc>
        <w:tc>
          <w:tcPr>
            <w:tcW w:w="724" w:type="dxa"/>
          </w:tcPr>
          <w:p w14:paraId="29E85C54" w14:textId="77777777" w:rsidR="00097E98" w:rsidRPr="00442838" w:rsidRDefault="00097E98" w:rsidP="000F163C">
            <w:pPr>
              <w:spacing w:line="360" w:lineRule="auto"/>
            </w:pPr>
          </w:p>
        </w:tc>
        <w:tc>
          <w:tcPr>
            <w:tcW w:w="1976" w:type="dxa"/>
          </w:tcPr>
          <w:p w14:paraId="522ADB61" w14:textId="77777777" w:rsidR="00097E98" w:rsidRPr="00442838" w:rsidRDefault="00097E98" w:rsidP="000F163C">
            <w:pPr>
              <w:spacing w:line="360" w:lineRule="auto"/>
            </w:pPr>
          </w:p>
        </w:tc>
      </w:tr>
      <w:tr w:rsidR="00097E98" w:rsidRPr="00442838" w14:paraId="6CE192ED" w14:textId="77777777" w:rsidTr="000F163C">
        <w:trPr>
          <w:trHeight w:val="441"/>
        </w:trPr>
        <w:tc>
          <w:tcPr>
            <w:tcW w:w="1251" w:type="dxa"/>
          </w:tcPr>
          <w:p w14:paraId="137C5EBF" w14:textId="77777777" w:rsidR="00097E98" w:rsidRPr="00442838" w:rsidRDefault="00097E98" w:rsidP="000F163C">
            <w:pPr>
              <w:spacing w:line="360" w:lineRule="auto"/>
            </w:pPr>
          </w:p>
        </w:tc>
        <w:tc>
          <w:tcPr>
            <w:tcW w:w="1652" w:type="dxa"/>
          </w:tcPr>
          <w:p w14:paraId="254B8EBE" w14:textId="77777777" w:rsidR="00097E98" w:rsidRPr="00442838" w:rsidRDefault="00097E98" w:rsidP="000F163C">
            <w:pPr>
              <w:spacing w:line="360" w:lineRule="auto"/>
            </w:pPr>
          </w:p>
        </w:tc>
        <w:tc>
          <w:tcPr>
            <w:tcW w:w="3719" w:type="dxa"/>
          </w:tcPr>
          <w:p w14:paraId="5EAFE231" w14:textId="77777777" w:rsidR="00097E98" w:rsidRPr="00442838" w:rsidRDefault="00097E98" w:rsidP="000F163C">
            <w:pPr>
              <w:spacing w:line="360" w:lineRule="auto"/>
            </w:pPr>
          </w:p>
        </w:tc>
        <w:tc>
          <w:tcPr>
            <w:tcW w:w="880" w:type="dxa"/>
          </w:tcPr>
          <w:p w14:paraId="1C856378" w14:textId="77777777" w:rsidR="00097E98" w:rsidRPr="00442838" w:rsidRDefault="00097E98" w:rsidP="000F163C">
            <w:pPr>
              <w:spacing w:line="360" w:lineRule="auto"/>
            </w:pPr>
          </w:p>
        </w:tc>
        <w:tc>
          <w:tcPr>
            <w:tcW w:w="724" w:type="dxa"/>
          </w:tcPr>
          <w:p w14:paraId="4445BB20" w14:textId="77777777" w:rsidR="00097E98" w:rsidRPr="00442838" w:rsidRDefault="00097E98" w:rsidP="000F163C">
            <w:pPr>
              <w:spacing w:line="360" w:lineRule="auto"/>
            </w:pPr>
          </w:p>
        </w:tc>
        <w:tc>
          <w:tcPr>
            <w:tcW w:w="724" w:type="dxa"/>
          </w:tcPr>
          <w:p w14:paraId="42288DDF" w14:textId="77777777" w:rsidR="00097E98" w:rsidRPr="00442838" w:rsidRDefault="00097E98" w:rsidP="000F163C">
            <w:pPr>
              <w:spacing w:line="360" w:lineRule="auto"/>
            </w:pPr>
          </w:p>
        </w:tc>
        <w:tc>
          <w:tcPr>
            <w:tcW w:w="1976" w:type="dxa"/>
          </w:tcPr>
          <w:p w14:paraId="28D77649" w14:textId="77777777" w:rsidR="00097E98" w:rsidRPr="00442838" w:rsidRDefault="00097E98" w:rsidP="000F163C">
            <w:pPr>
              <w:spacing w:line="360" w:lineRule="auto"/>
            </w:pPr>
          </w:p>
        </w:tc>
      </w:tr>
      <w:tr w:rsidR="00097E98" w:rsidRPr="00442838" w14:paraId="42368C41" w14:textId="77777777" w:rsidTr="000F163C">
        <w:trPr>
          <w:trHeight w:val="441"/>
        </w:trPr>
        <w:tc>
          <w:tcPr>
            <w:tcW w:w="1251" w:type="dxa"/>
          </w:tcPr>
          <w:p w14:paraId="24CE8815" w14:textId="77777777" w:rsidR="00097E98" w:rsidRPr="00442838" w:rsidRDefault="00097E98" w:rsidP="000F163C">
            <w:pPr>
              <w:spacing w:line="360" w:lineRule="auto"/>
            </w:pPr>
          </w:p>
        </w:tc>
        <w:tc>
          <w:tcPr>
            <w:tcW w:w="1652" w:type="dxa"/>
          </w:tcPr>
          <w:p w14:paraId="22475C61" w14:textId="77777777" w:rsidR="00097E98" w:rsidRPr="00442838" w:rsidRDefault="00097E98" w:rsidP="000F163C">
            <w:pPr>
              <w:spacing w:line="360" w:lineRule="auto"/>
            </w:pPr>
          </w:p>
        </w:tc>
        <w:tc>
          <w:tcPr>
            <w:tcW w:w="3719" w:type="dxa"/>
          </w:tcPr>
          <w:p w14:paraId="26AFCB68" w14:textId="77777777" w:rsidR="00097E98" w:rsidRPr="00442838" w:rsidRDefault="00097E98" w:rsidP="000F163C">
            <w:pPr>
              <w:spacing w:line="360" w:lineRule="auto"/>
            </w:pPr>
          </w:p>
        </w:tc>
        <w:tc>
          <w:tcPr>
            <w:tcW w:w="880" w:type="dxa"/>
          </w:tcPr>
          <w:p w14:paraId="411B2A46" w14:textId="77777777" w:rsidR="00097E98" w:rsidRPr="00442838" w:rsidRDefault="00097E98" w:rsidP="000F163C">
            <w:pPr>
              <w:spacing w:line="360" w:lineRule="auto"/>
            </w:pPr>
          </w:p>
        </w:tc>
        <w:tc>
          <w:tcPr>
            <w:tcW w:w="724" w:type="dxa"/>
          </w:tcPr>
          <w:p w14:paraId="4A31A2EF" w14:textId="77777777" w:rsidR="00097E98" w:rsidRPr="00442838" w:rsidRDefault="00097E98" w:rsidP="000F163C">
            <w:pPr>
              <w:spacing w:line="360" w:lineRule="auto"/>
            </w:pPr>
          </w:p>
        </w:tc>
        <w:tc>
          <w:tcPr>
            <w:tcW w:w="724" w:type="dxa"/>
          </w:tcPr>
          <w:p w14:paraId="6D448D0E" w14:textId="77777777" w:rsidR="00097E98" w:rsidRPr="00442838" w:rsidRDefault="00097E98" w:rsidP="000F163C">
            <w:pPr>
              <w:spacing w:line="360" w:lineRule="auto"/>
            </w:pPr>
          </w:p>
        </w:tc>
        <w:tc>
          <w:tcPr>
            <w:tcW w:w="1976" w:type="dxa"/>
          </w:tcPr>
          <w:p w14:paraId="79E430F1" w14:textId="77777777" w:rsidR="00097E98" w:rsidRPr="00442838" w:rsidRDefault="00097E98" w:rsidP="000F163C">
            <w:pPr>
              <w:spacing w:line="360" w:lineRule="auto"/>
            </w:pPr>
          </w:p>
        </w:tc>
      </w:tr>
      <w:tr w:rsidR="00097E98" w:rsidRPr="00442838" w14:paraId="24E13B83" w14:textId="77777777" w:rsidTr="000F163C">
        <w:trPr>
          <w:trHeight w:val="896"/>
        </w:trPr>
        <w:tc>
          <w:tcPr>
            <w:tcW w:w="1251" w:type="dxa"/>
          </w:tcPr>
          <w:p w14:paraId="41AF7972" w14:textId="77777777" w:rsidR="00097E98" w:rsidRPr="00442838" w:rsidRDefault="00097E98" w:rsidP="000F163C">
            <w:pPr>
              <w:spacing w:line="360" w:lineRule="auto"/>
            </w:pPr>
          </w:p>
        </w:tc>
        <w:tc>
          <w:tcPr>
            <w:tcW w:w="1652" w:type="dxa"/>
          </w:tcPr>
          <w:p w14:paraId="03D2F078" w14:textId="77777777" w:rsidR="00097E98" w:rsidRPr="00442838" w:rsidRDefault="00097E98" w:rsidP="000F163C">
            <w:pPr>
              <w:spacing w:line="360" w:lineRule="auto"/>
            </w:pPr>
          </w:p>
        </w:tc>
        <w:tc>
          <w:tcPr>
            <w:tcW w:w="3719" w:type="dxa"/>
          </w:tcPr>
          <w:p w14:paraId="4E5FEE34" w14:textId="77777777" w:rsidR="00097E98" w:rsidRPr="00442838" w:rsidRDefault="00097E98" w:rsidP="000F163C">
            <w:pPr>
              <w:spacing w:line="360" w:lineRule="auto"/>
            </w:pPr>
          </w:p>
        </w:tc>
        <w:tc>
          <w:tcPr>
            <w:tcW w:w="880" w:type="dxa"/>
          </w:tcPr>
          <w:p w14:paraId="51422D16" w14:textId="77777777" w:rsidR="00097E98" w:rsidRPr="00442838" w:rsidRDefault="00097E98" w:rsidP="000F163C">
            <w:pPr>
              <w:spacing w:line="360" w:lineRule="auto"/>
            </w:pPr>
          </w:p>
        </w:tc>
        <w:tc>
          <w:tcPr>
            <w:tcW w:w="724" w:type="dxa"/>
          </w:tcPr>
          <w:p w14:paraId="72C889EB" w14:textId="77777777" w:rsidR="00097E98" w:rsidRPr="00442838" w:rsidRDefault="00097E98" w:rsidP="000F163C">
            <w:pPr>
              <w:spacing w:line="360" w:lineRule="auto"/>
            </w:pPr>
          </w:p>
        </w:tc>
        <w:tc>
          <w:tcPr>
            <w:tcW w:w="724" w:type="dxa"/>
          </w:tcPr>
          <w:p w14:paraId="125FEFEA" w14:textId="77777777" w:rsidR="00097E98" w:rsidRPr="00442838" w:rsidRDefault="00097E98" w:rsidP="000F163C">
            <w:pPr>
              <w:spacing w:line="360" w:lineRule="auto"/>
            </w:pPr>
          </w:p>
        </w:tc>
        <w:tc>
          <w:tcPr>
            <w:tcW w:w="1976" w:type="dxa"/>
          </w:tcPr>
          <w:p w14:paraId="05839B16" w14:textId="77777777" w:rsidR="00097E98" w:rsidRPr="00442838" w:rsidRDefault="00097E98" w:rsidP="000F163C">
            <w:pPr>
              <w:spacing w:line="360" w:lineRule="auto"/>
            </w:pPr>
          </w:p>
        </w:tc>
      </w:tr>
    </w:tbl>
    <w:p w14:paraId="6FB4E3FC" w14:textId="77777777" w:rsidR="00097E98" w:rsidRPr="00442838" w:rsidRDefault="00097E98" w:rsidP="00097E98">
      <w:pPr>
        <w:rPr>
          <w:sz w:val="24"/>
        </w:rPr>
      </w:pPr>
    </w:p>
    <w:p w14:paraId="099B1AC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66B4AE4" w14:textId="77777777" w:rsidTr="000F163C">
        <w:tc>
          <w:tcPr>
            <w:tcW w:w="3596" w:type="dxa"/>
          </w:tcPr>
          <w:p w14:paraId="1E5E40A5" w14:textId="77777777" w:rsidR="00097E98" w:rsidRPr="00442838" w:rsidRDefault="00097E98" w:rsidP="000F163C">
            <w:pPr>
              <w:rPr>
                <w:sz w:val="24"/>
              </w:rPr>
            </w:pPr>
          </w:p>
        </w:tc>
        <w:tc>
          <w:tcPr>
            <w:tcW w:w="3597" w:type="dxa"/>
          </w:tcPr>
          <w:p w14:paraId="20E2CE50" w14:textId="77777777" w:rsidR="00097E98" w:rsidRPr="00442838" w:rsidRDefault="00097E98" w:rsidP="000F163C">
            <w:pPr>
              <w:rPr>
                <w:sz w:val="24"/>
              </w:rPr>
            </w:pPr>
          </w:p>
        </w:tc>
        <w:tc>
          <w:tcPr>
            <w:tcW w:w="3597" w:type="dxa"/>
          </w:tcPr>
          <w:p w14:paraId="38119AC5" w14:textId="77777777" w:rsidR="00097E98" w:rsidRPr="00442838" w:rsidRDefault="00097E98" w:rsidP="000F163C">
            <w:pPr>
              <w:rPr>
                <w:sz w:val="24"/>
              </w:rPr>
            </w:pPr>
          </w:p>
        </w:tc>
      </w:tr>
      <w:tr w:rsidR="00097E98" w:rsidRPr="00442838" w14:paraId="7C096B93" w14:textId="77777777" w:rsidTr="000F163C">
        <w:tc>
          <w:tcPr>
            <w:tcW w:w="3596" w:type="dxa"/>
          </w:tcPr>
          <w:p w14:paraId="2D24BFB5" w14:textId="77777777" w:rsidR="00097E98" w:rsidRPr="00442838" w:rsidRDefault="00097E98" w:rsidP="000F163C">
            <w:pPr>
              <w:rPr>
                <w:sz w:val="24"/>
              </w:rPr>
            </w:pPr>
          </w:p>
        </w:tc>
        <w:tc>
          <w:tcPr>
            <w:tcW w:w="3597" w:type="dxa"/>
          </w:tcPr>
          <w:p w14:paraId="75DB430A" w14:textId="77777777" w:rsidR="00097E98" w:rsidRPr="00442838" w:rsidRDefault="00097E98" w:rsidP="000F163C">
            <w:pPr>
              <w:rPr>
                <w:sz w:val="24"/>
              </w:rPr>
            </w:pPr>
          </w:p>
        </w:tc>
        <w:tc>
          <w:tcPr>
            <w:tcW w:w="3597" w:type="dxa"/>
          </w:tcPr>
          <w:p w14:paraId="77A7D0FD" w14:textId="77777777" w:rsidR="00097E98" w:rsidRPr="00442838" w:rsidRDefault="00097E98" w:rsidP="000F163C">
            <w:pPr>
              <w:rPr>
                <w:sz w:val="24"/>
              </w:rPr>
            </w:pPr>
          </w:p>
        </w:tc>
      </w:tr>
    </w:tbl>
    <w:p w14:paraId="1070D560" w14:textId="77777777" w:rsidR="00097E98" w:rsidRPr="00442838" w:rsidRDefault="00097E98" w:rsidP="00097E98">
      <w:pPr>
        <w:rPr>
          <w:sz w:val="24"/>
        </w:rPr>
      </w:pPr>
    </w:p>
    <w:p w14:paraId="53B677CD" w14:textId="77777777" w:rsidR="00097E98" w:rsidRPr="00442838" w:rsidRDefault="00097E98" w:rsidP="00097E98">
      <w:pPr>
        <w:rPr>
          <w:sz w:val="24"/>
        </w:rPr>
      </w:pPr>
      <w:r w:rsidRPr="00442838">
        <w:rPr>
          <w:sz w:val="24"/>
        </w:rPr>
        <w:t>Sprites:</w:t>
      </w:r>
    </w:p>
    <w:p w14:paraId="1A1EC898" w14:textId="77777777" w:rsidR="00097E98" w:rsidRPr="00442838" w:rsidRDefault="00097E98" w:rsidP="00097E98">
      <w:pPr>
        <w:rPr>
          <w:sz w:val="24"/>
        </w:rPr>
      </w:pPr>
      <w:r w:rsidRPr="00442838">
        <w:rPr>
          <w:sz w:val="24"/>
        </w:rPr>
        <w:br w:type="page"/>
      </w:r>
    </w:p>
    <w:p w14:paraId="2A022FE2" w14:textId="77777777" w:rsidR="00097E98" w:rsidRPr="00442838" w:rsidRDefault="00097E98" w:rsidP="00097E98">
      <w:pPr>
        <w:rPr>
          <w:sz w:val="24"/>
        </w:rPr>
      </w:pPr>
      <w:r w:rsidRPr="00442838">
        <w:rPr>
          <w:sz w:val="24"/>
        </w:rPr>
        <w:lastRenderedPageBreak/>
        <w:t>Family Page</w:t>
      </w:r>
    </w:p>
    <w:p w14:paraId="30F3C19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56016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77A0686" w14:textId="77777777" w:rsidTr="000F163C">
        <w:trPr>
          <w:trHeight w:val="896"/>
        </w:trPr>
        <w:tc>
          <w:tcPr>
            <w:tcW w:w="1251" w:type="dxa"/>
          </w:tcPr>
          <w:p w14:paraId="08801CC4" w14:textId="77777777" w:rsidR="00097E98" w:rsidRPr="00442838" w:rsidRDefault="00097E98" w:rsidP="000F163C">
            <w:pPr>
              <w:spacing w:line="360" w:lineRule="auto"/>
            </w:pPr>
            <w:r w:rsidRPr="00442838">
              <w:t>Pokemon</w:t>
            </w:r>
          </w:p>
          <w:p w14:paraId="35DC50F6" w14:textId="77777777" w:rsidR="00097E98" w:rsidRPr="00442838" w:rsidRDefault="00097E98" w:rsidP="000F163C">
            <w:pPr>
              <w:spacing w:line="360" w:lineRule="auto"/>
            </w:pPr>
            <w:r w:rsidRPr="00442838">
              <w:t>Name</w:t>
            </w:r>
          </w:p>
        </w:tc>
        <w:tc>
          <w:tcPr>
            <w:tcW w:w="1652" w:type="dxa"/>
          </w:tcPr>
          <w:p w14:paraId="601ACB53" w14:textId="77777777" w:rsidR="00097E98" w:rsidRPr="00442838" w:rsidRDefault="00097E98" w:rsidP="000F163C">
            <w:pPr>
              <w:spacing w:line="360" w:lineRule="auto"/>
            </w:pPr>
            <w:r w:rsidRPr="00442838">
              <w:t>Pokemon Number</w:t>
            </w:r>
          </w:p>
        </w:tc>
        <w:tc>
          <w:tcPr>
            <w:tcW w:w="3719" w:type="dxa"/>
          </w:tcPr>
          <w:p w14:paraId="7EF726CF" w14:textId="77777777" w:rsidR="00097E98" w:rsidRPr="00442838" w:rsidRDefault="00097E98" w:rsidP="000F163C">
            <w:pPr>
              <w:spacing w:line="360" w:lineRule="auto"/>
            </w:pPr>
            <w:r w:rsidRPr="00442838">
              <w:t>Base Stats</w:t>
            </w:r>
          </w:p>
          <w:p w14:paraId="6A98D67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468C2CB" w14:textId="77777777" w:rsidR="00097E98" w:rsidRPr="00442838" w:rsidRDefault="00097E98" w:rsidP="000F163C">
            <w:pPr>
              <w:spacing w:line="360" w:lineRule="auto"/>
            </w:pPr>
            <w:r w:rsidRPr="00442838">
              <w:t>Ability</w:t>
            </w:r>
          </w:p>
        </w:tc>
        <w:tc>
          <w:tcPr>
            <w:tcW w:w="724" w:type="dxa"/>
          </w:tcPr>
          <w:p w14:paraId="42058943" w14:textId="77777777" w:rsidR="00097E98" w:rsidRPr="00442838" w:rsidRDefault="00097E98" w:rsidP="000F163C">
            <w:pPr>
              <w:spacing w:line="360" w:lineRule="auto"/>
            </w:pPr>
            <w:r w:rsidRPr="00442838">
              <w:t>Type 1</w:t>
            </w:r>
          </w:p>
        </w:tc>
        <w:tc>
          <w:tcPr>
            <w:tcW w:w="724" w:type="dxa"/>
          </w:tcPr>
          <w:p w14:paraId="696FACEC" w14:textId="77777777" w:rsidR="00097E98" w:rsidRPr="00442838" w:rsidRDefault="00097E98" w:rsidP="000F163C">
            <w:pPr>
              <w:spacing w:line="360" w:lineRule="auto"/>
            </w:pPr>
            <w:r w:rsidRPr="00442838">
              <w:t>Type 2</w:t>
            </w:r>
          </w:p>
        </w:tc>
        <w:tc>
          <w:tcPr>
            <w:tcW w:w="1976" w:type="dxa"/>
          </w:tcPr>
          <w:p w14:paraId="7C49D4EA" w14:textId="77777777" w:rsidR="00097E98" w:rsidRPr="00442838" w:rsidRDefault="00097E98" w:rsidP="000F163C">
            <w:pPr>
              <w:spacing w:line="360" w:lineRule="auto"/>
            </w:pPr>
            <w:r w:rsidRPr="00442838">
              <w:t>Evolution</w:t>
            </w:r>
          </w:p>
        </w:tc>
      </w:tr>
      <w:tr w:rsidR="00097E98" w:rsidRPr="00442838" w14:paraId="680E3F4D" w14:textId="77777777" w:rsidTr="000F163C">
        <w:trPr>
          <w:trHeight w:val="454"/>
        </w:trPr>
        <w:tc>
          <w:tcPr>
            <w:tcW w:w="1251" w:type="dxa"/>
          </w:tcPr>
          <w:p w14:paraId="5F5923B6" w14:textId="77777777" w:rsidR="00097E98" w:rsidRPr="00442838" w:rsidRDefault="00097E98" w:rsidP="000F163C">
            <w:pPr>
              <w:spacing w:line="360" w:lineRule="auto"/>
            </w:pPr>
          </w:p>
        </w:tc>
        <w:tc>
          <w:tcPr>
            <w:tcW w:w="1652" w:type="dxa"/>
          </w:tcPr>
          <w:p w14:paraId="79BBDF92" w14:textId="77777777" w:rsidR="00097E98" w:rsidRPr="00442838" w:rsidRDefault="00097E98" w:rsidP="000F163C">
            <w:pPr>
              <w:spacing w:line="360" w:lineRule="auto"/>
            </w:pPr>
          </w:p>
        </w:tc>
        <w:tc>
          <w:tcPr>
            <w:tcW w:w="3719" w:type="dxa"/>
          </w:tcPr>
          <w:p w14:paraId="377CD7CE" w14:textId="77777777" w:rsidR="00097E98" w:rsidRPr="00442838" w:rsidRDefault="00097E98" w:rsidP="000F163C">
            <w:pPr>
              <w:spacing w:line="360" w:lineRule="auto"/>
            </w:pPr>
          </w:p>
        </w:tc>
        <w:tc>
          <w:tcPr>
            <w:tcW w:w="880" w:type="dxa"/>
          </w:tcPr>
          <w:p w14:paraId="4B6FC5BD" w14:textId="77777777" w:rsidR="00097E98" w:rsidRPr="00442838" w:rsidRDefault="00097E98" w:rsidP="000F163C">
            <w:pPr>
              <w:spacing w:line="360" w:lineRule="auto"/>
            </w:pPr>
          </w:p>
        </w:tc>
        <w:tc>
          <w:tcPr>
            <w:tcW w:w="724" w:type="dxa"/>
          </w:tcPr>
          <w:p w14:paraId="1A01BD94" w14:textId="77777777" w:rsidR="00097E98" w:rsidRPr="00442838" w:rsidRDefault="00097E98" w:rsidP="000F163C">
            <w:pPr>
              <w:spacing w:line="360" w:lineRule="auto"/>
            </w:pPr>
          </w:p>
        </w:tc>
        <w:tc>
          <w:tcPr>
            <w:tcW w:w="724" w:type="dxa"/>
          </w:tcPr>
          <w:p w14:paraId="4FD2890B" w14:textId="77777777" w:rsidR="00097E98" w:rsidRPr="00442838" w:rsidRDefault="00097E98" w:rsidP="000F163C">
            <w:pPr>
              <w:spacing w:line="360" w:lineRule="auto"/>
            </w:pPr>
          </w:p>
        </w:tc>
        <w:tc>
          <w:tcPr>
            <w:tcW w:w="1976" w:type="dxa"/>
          </w:tcPr>
          <w:p w14:paraId="5AE04043" w14:textId="77777777" w:rsidR="00097E98" w:rsidRPr="00442838" w:rsidRDefault="00097E98" w:rsidP="000F163C">
            <w:pPr>
              <w:spacing w:line="360" w:lineRule="auto"/>
            </w:pPr>
          </w:p>
        </w:tc>
      </w:tr>
      <w:tr w:rsidR="00097E98" w:rsidRPr="00442838" w14:paraId="66D1482A" w14:textId="77777777" w:rsidTr="000F163C">
        <w:trPr>
          <w:trHeight w:val="441"/>
        </w:trPr>
        <w:tc>
          <w:tcPr>
            <w:tcW w:w="1251" w:type="dxa"/>
          </w:tcPr>
          <w:p w14:paraId="059F5B92" w14:textId="77777777" w:rsidR="00097E98" w:rsidRPr="00442838" w:rsidRDefault="00097E98" w:rsidP="000F163C">
            <w:pPr>
              <w:spacing w:line="360" w:lineRule="auto"/>
            </w:pPr>
          </w:p>
        </w:tc>
        <w:tc>
          <w:tcPr>
            <w:tcW w:w="1652" w:type="dxa"/>
          </w:tcPr>
          <w:p w14:paraId="4D88A769" w14:textId="77777777" w:rsidR="00097E98" w:rsidRPr="00442838" w:rsidRDefault="00097E98" w:rsidP="000F163C">
            <w:pPr>
              <w:spacing w:line="360" w:lineRule="auto"/>
            </w:pPr>
          </w:p>
        </w:tc>
        <w:tc>
          <w:tcPr>
            <w:tcW w:w="3719" w:type="dxa"/>
          </w:tcPr>
          <w:p w14:paraId="0E8B49E7" w14:textId="77777777" w:rsidR="00097E98" w:rsidRPr="00442838" w:rsidRDefault="00097E98" w:rsidP="000F163C">
            <w:pPr>
              <w:spacing w:line="360" w:lineRule="auto"/>
            </w:pPr>
          </w:p>
        </w:tc>
        <w:tc>
          <w:tcPr>
            <w:tcW w:w="880" w:type="dxa"/>
          </w:tcPr>
          <w:p w14:paraId="109EE5D5" w14:textId="77777777" w:rsidR="00097E98" w:rsidRPr="00442838" w:rsidRDefault="00097E98" w:rsidP="000F163C">
            <w:pPr>
              <w:spacing w:line="360" w:lineRule="auto"/>
            </w:pPr>
          </w:p>
        </w:tc>
        <w:tc>
          <w:tcPr>
            <w:tcW w:w="724" w:type="dxa"/>
          </w:tcPr>
          <w:p w14:paraId="3AE3D7B9" w14:textId="77777777" w:rsidR="00097E98" w:rsidRPr="00442838" w:rsidRDefault="00097E98" w:rsidP="000F163C">
            <w:pPr>
              <w:spacing w:line="360" w:lineRule="auto"/>
            </w:pPr>
          </w:p>
        </w:tc>
        <w:tc>
          <w:tcPr>
            <w:tcW w:w="724" w:type="dxa"/>
          </w:tcPr>
          <w:p w14:paraId="51D7A8A7" w14:textId="77777777" w:rsidR="00097E98" w:rsidRPr="00442838" w:rsidRDefault="00097E98" w:rsidP="000F163C">
            <w:pPr>
              <w:spacing w:line="360" w:lineRule="auto"/>
            </w:pPr>
          </w:p>
        </w:tc>
        <w:tc>
          <w:tcPr>
            <w:tcW w:w="1976" w:type="dxa"/>
          </w:tcPr>
          <w:p w14:paraId="596DDD57" w14:textId="77777777" w:rsidR="00097E98" w:rsidRPr="00442838" w:rsidRDefault="00097E98" w:rsidP="000F163C">
            <w:pPr>
              <w:spacing w:line="360" w:lineRule="auto"/>
            </w:pPr>
          </w:p>
        </w:tc>
      </w:tr>
      <w:tr w:rsidR="00097E98" w:rsidRPr="00442838" w14:paraId="751352A9" w14:textId="77777777" w:rsidTr="000F163C">
        <w:trPr>
          <w:trHeight w:val="441"/>
        </w:trPr>
        <w:tc>
          <w:tcPr>
            <w:tcW w:w="1251" w:type="dxa"/>
          </w:tcPr>
          <w:p w14:paraId="05CA733D" w14:textId="77777777" w:rsidR="00097E98" w:rsidRPr="00442838" w:rsidRDefault="00097E98" w:rsidP="000F163C">
            <w:pPr>
              <w:spacing w:line="360" w:lineRule="auto"/>
            </w:pPr>
          </w:p>
        </w:tc>
        <w:tc>
          <w:tcPr>
            <w:tcW w:w="1652" w:type="dxa"/>
          </w:tcPr>
          <w:p w14:paraId="42B3A7ED" w14:textId="77777777" w:rsidR="00097E98" w:rsidRPr="00442838" w:rsidRDefault="00097E98" w:rsidP="000F163C">
            <w:pPr>
              <w:spacing w:line="360" w:lineRule="auto"/>
            </w:pPr>
          </w:p>
        </w:tc>
        <w:tc>
          <w:tcPr>
            <w:tcW w:w="3719" w:type="dxa"/>
          </w:tcPr>
          <w:p w14:paraId="013E14DB" w14:textId="77777777" w:rsidR="00097E98" w:rsidRPr="00442838" w:rsidRDefault="00097E98" w:rsidP="000F163C">
            <w:pPr>
              <w:spacing w:line="360" w:lineRule="auto"/>
            </w:pPr>
          </w:p>
        </w:tc>
        <w:tc>
          <w:tcPr>
            <w:tcW w:w="880" w:type="dxa"/>
          </w:tcPr>
          <w:p w14:paraId="45B2BC4C" w14:textId="77777777" w:rsidR="00097E98" w:rsidRPr="00442838" w:rsidRDefault="00097E98" w:rsidP="000F163C">
            <w:pPr>
              <w:spacing w:line="360" w:lineRule="auto"/>
            </w:pPr>
          </w:p>
        </w:tc>
        <w:tc>
          <w:tcPr>
            <w:tcW w:w="724" w:type="dxa"/>
          </w:tcPr>
          <w:p w14:paraId="74EE85ED" w14:textId="77777777" w:rsidR="00097E98" w:rsidRPr="00442838" w:rsidRDefault="00097E98" w:rsidP="000F163C">
            <w:pPr>
              <w:spacing w:line="360" w:lineRule="auto"/>
            </w:pPr>
          </w:p>
        </w:tc>
        <w:tc>
          <w:tcPr>
            <w:tcW w:w="724" w:type="dxa"/>
          </w:tcPr>
          <w:p w14:paraId="7D94C3FD" w14:textId="77777777" w:rsidR="00097E98" w:rsidRPr="00442838" w:rsidRDefault="00097E98" w:rsidP="000F163C">
            <w:pPr>
              <w:spacing w:line="360" w:lineRule="auto"/>
            </w:pPr>
          </w:p>
        </w:tc>
        <w:tc>
          <w:tcPr>
            <w:tcW w:w="1976" w:type="dxa"/>
          </w:tcPr>
          <w:p w14:paraId="4F2FBA85" w14:textId="77777777" w:rsidR="00097E98" w:rsidRPr="00442838" w:rsidRDefault="00097E98" w:rsidP="000F163C">
            <w:pPr>
              <w:spacing w:line="360" w:lineRule="auto"/>
            </w:pPr>
          </w:p>
        </w:tc>
      </w:tr>
      <w:tr w:rsidR="00097E98" w:rsidRPr="00442838" w14:paraId="5E5585CD" w14:textId="77777777" w:rsidTr="000F163C">
        <w:trPr>
          <w:trHeight w:val="896"/>
        </w:trPr>
        <w:tc>
          <w:tcPr>
            <w:tcW w:w="1251" w:type="dxa"/>
          </w:tcPr>
          <w:p w14:paraId="01570F24" w14:textId="77777777" w:rsidR="00097E98" w:rsidRPr="00442838" w:rsidRDefault="00097E98" w:rsidP="000F163C">
            <w:pPr>
              <w:spacing w:line="360" w:lineRule="auto"/>
            </w:pPr>
          </w:p>
        </w:tc>
        <w:tc>
          <w:tcPr>
            <w:tcW w:w="1652" w:type="dxa"/>
          </w:tcPr>
          <w:p w14:paraId="03EC815E" w14:textId="77777777" w:rsidR="00097E98" w:rsidRPr="00442838" w:rsidRDefault="00097E98" w:rsidP="000F163C">
            <w:pPr>
              <w:spacing w:line="360" w:lineRule="auto"/>
            </w:pPr>
          </w:p>
        </w:tc>
        <w:tc>
          <w:tcPr>
            <w:tcW w:w="3719" w:type="dxa"/>
          </w:tcPr>
          <w:p w14:paraId="232BA9D9" w14:textId="77777777" w:rsidR="00097E98" w:rsidRPr="00442838" w:rsidRDefault="00097E98" w:rsidP="000F163C">
            <w:pPr>
              <w:spacing w:line="360" w:lineRule="auto"/>
            </w:pPr>
          </w:p>
        </w:tc>
        <w:tc>
          <w:tcPr>
            <w:tcW w:w="880" w:type="dxa"/>
          </w:tcPr>
          <w:p w14:paraId="5D1FBFBB" w14:textId="77777777" w:rsidR="00097E98" w:rsidRPr="00442838" w:rsidRDefault="00097E98" w:rsidP="000F163C">
            <w:pPr>
              <w:spacing w:line="360" w:lineRule="auto"/>
            </w:pPr>
          </w:p>
        </w:tc>
        <w:tc>
          <w:tcPr>
            <w:tcW w:w="724" w:type="dxa"/>
          </w:tcPr>
          <w:p w14:paraId="260B57F1" w14:textId="77777777" w:rsidR="00097E98" w:rsidRPr="00442838" w:rsidRDefault="00097E98" w:rsidP="000F163C">
            <w:pPr>
              <w:spacing w:line="360" w:lineRule="auto"/>
            </w:pPr>
          </w:p>
        </w:tc>
        <w:tc>
          <w:tcPr>
            <w:tcW w:w="724" w:type="dxa"/>
          </w:tcPr>
          <w:p w14:paraId="1C398308" w14:textId="77777777" w:rsidR="00097E98" w:rsidRPr="00442838" w:rsidRDefault="00097E98" w:rsidP="000F163C">
            <w:pPr>
              <w:spacing w:line="360" w:lineRule="auto"/>
            </w:pPr>
          </w:p>
        </w:tc>
        <w:tc>
          <w:tcPr>
            <w:tcW w:w="1976" w:type="dxa"/>
          </w:tcPr>
          <w:p w14:paraId="65649283" w14:textId="77777777" w:rsidR="00097E98" w:rsidRPr="00442838" w:rsidRDefault="00097E98" w:rsidP="000F163C">
            <w:pPr>
              <w:spacing w:line="360" w:lineRule="auto"/>
            </w:pPr>
          </w:p>
        </w:tc>
      </w:tr>
    </w:tbl>
    <w:p w14:paraId="11FAFDFD" w14:textId="77777777" w:rsidR="00097E98" w:rsidRPr="00442838" w:rsidRDefault="00097E98" w:rsidP="00097E98">
      <w:pPr>
        <w:rPr>
          <w:sz w:val="24"/>
        </w:rPr>
      </w:pPr>
    </w:p>
    <w:p w14:paraId="64EE97B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2430C3" w14:textId="77777777" w:rsidTr="000F163C">
        <w:tc>
          <w:tcPr>
            <w:tcW w:w="3596" w:type="dxa"/>
          </w:tcPr>
          <w:p w14:paraId="303E57C4" w14:textId="77777777" w:rsidR="00097E98" w:rsidRPr="00442838" w:rsidRDefault="00097E98" w:rsidP="000F163C">
            <w:pPr>
              <w:rPr>
                <w:sz w:val="24"/>
              </w:rPr>
            </w:pPr>
          </w:p>
        </w:tc>
        <w:tc>
          <w:tcPr>
            <w:tcW w:w="3597" w:type="dxa"/>
          </w:tcPr>
          <w:p w14:paraId="62B9B458" w14:textId="77777777" w:rsidR="00097E98" w:rsidRPr="00442838" w:rsidRDefault="00097E98" w:rsidP="000F163C">
            <w:pPr>
              <w:rPr>
                <w:sz w:val="24"/>
              </w:rPr>
            </w:pPr>
          </w:p>
        </w:tc>
        <w:tc>
          <w:tcPr>
            <w:tcW w:w="3597" w:type="dxa"/>
          </w:tcPr>
          <w:p w14:paraId="09489260" w14:textId="77777777" w:rsidR="00097E98" w:rsidRPr="00442838" w:rsidRDefault="00097E98" w:rsidP="000F163C">
            <w:pPr>
              <w:rPr>
                <w:sz w:val="24"/>
              </w:rPr>
            </w:pPr>
          </w:p>
        </w:tc>
      </w:tr>
      <w:tr w:rsidR="00097E98" w:rsidRPr="00442838" w14:paraId="5AAF2BFC" w14:textId="77777777" w:rsidTr="000F163C">
        <w:tc>
          <w:tcPr>
            <w:tcW w:w="3596" w:type="dxa"/>
          </w:tcPr>
          <w:p w14:paraId="476F720B" w14:textId="77777777" w:rsidR="00097E98" w:rsidRPr="00442838" w:rsidRDefault="00097E98" w:rsidP="000F163C">
            <w:pPr>
              <w:rPr>
                <w:sz w:val="24"/>
              </w:rPr>
            </w:pPr>
          </w:p>
        </w:tc>
        <w:tc>
          <w:tcPr>
            <w:tcW w:w="3597" w:type="dxa"/>
          </w:tcPr>
          <w:p w14:paraId="1976FB99" w14:textId="77777777" w:rsidR="00097E98" w:rsidRPr="00442838" w:rsidRDefault="00097E98" w:rsidP="000F163C">
            <w:pPr>
              <w:rPr>
                <w:sz w:val="24"/>
              </w:rPr>
            </w:pPr>
          </w:p>
        </w:tc>
        <w:tc>
          <w:tcPr>
            <w:tcW w:w="3597" w:type="dxa"/>
          </w:tcPr>
          <w:p w14:paraId="049EC9C5" w14:textId="77777777" w:rsidR="00097E98" w:rsidRPr="00442838" w:rsidRDefault="00097E98" w:rsidP="000F163C">
            <w:pPr>
              <w:rPr>
                <w:sz w:val="24"/>
              </w:rPr>
            </w:pPr>
          </w:p>
        </w:tc>
      </w:tr>
    </w:tbl>
    <w:p w14:paraId="0D373CD7" w14:textId="77777777" w:rsidR="00097E98" w:rsidRPr="00442838" w:rsidRDefault="00097E98" w:rsidP="00097E98">
      <w:pPr>
        <w:rPr>
          <w:sz w:val="24"/>
        </w:rPr>
      </w:pPr>
    </w:p>
    <w:p w14:paraId="1B25B2DD" w14:textId="77777777" w:rsidR="00097E98" w:rsidRPr="00442838" w:rsidRDefault="00097E98" w:rsidP="00097E98">
      <w:pPr>
        <w:rPr>
          <w:sz w:val="24"/>
        </w:rPr>
      </w:pPr>
      <w:r w:rsidRPr="00442838">
        <w:rPr>
          <w:sz w:val="24"/>
        </w:rPr>
        <w:t>Sprites:</w:t>
      </w:r>
    </w:p>
    <w:p w14:paraId="104B88F4" w14:textId="77777777" w:rsidR="00097E98" w:rsidRPr="00442838" w:rsidRDefault="00097E98" w:rsidP="00097E98">
      <w:pPr>
        <w:rPr>
          <w:sz w:val="24"/>
        </w:rPr>
      </w:pPr>
      <w:r w:rsidRPr="00442838">
        <w:rPr>
          <w:sz w:val="24"/>
        </w:rPr>
        <w:br w:type="page"/>
      </w:r>
    </w:p>
    <w:p w14:paraId="3CD1A2C0" w14:textId="77777777" w:rsidR="00097E98" w:rsidRPr="00442838" w:rsidRDefault="00097E98" w:rsidP="00097E98">
      <w:pPr>
        <w:rPr>
          <w:sz w:val="24"/>
        </w:rPr>
      </w:pPr>
      <w:r w:rsidRPr="00442838">
        <w:rPr>
          <w:sz w:val="24"/>
        </w:rPr>
        <w:lastRenderedPageBreak/>
        <w:t>Family Page</w:t>
      </w:r>
    </w:p>
    <w:p w14:paraId="515D7C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A87221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E15C58" w14:textId="77777777" w:rsidTr="000F163C">
        <w:trPr>
          <w:trHeight w:val="896"/>
        </w:trPr>
        <w:tc>
          <w:tcPr>
            <w:tcW w:w="1251" w:type="dxa"/>
          </w:tcPr>
          <w:p w14:paraId="7D33DED6" w14:textId="77777777" w:rsidR="00097E98" w:rsidRPr="00442838" w:rsidRDefault="00097E98" w:rsidP="000F163C">
            <w:pPr>
              <w:spacing w:line="360" w:lineRule="auto"/>
            </w:pPr>
            <w:r w:rsidRPr="00442838">
              <w:t>Pokemon</w:t>
            </w:r>
          </w:p>
          <w:p w14:paraId="49F8BC11" w14:textId="77777777" w:rsidR="00097E98" w:rsidRPr="00442838" w:rsidRDefault="00097E98" w:rsidP="000F163C">
            <w:pPr>
              <w:spacing w:line="360" w:lineRule="auto"/>
            </w:pPr>
            <w:r w:rsidRPr="00442838">
              <w:t>Name</w:t>
            </w:r>
          </w:p>
        </w:tc>
        <w:tc>
          <w:tcPr>
            <w:tcW w:w="1652" w:type="dxa"/>
          </w:tcPr>
          <w:p w14:paraId="6653A99F" w14:textId="77777777" w:rsidR="00097E98" w:rsidRPr="00442838" w:rsidRDefault="00097E98" w:rsidP="000F163C">
            <w:pPr>
              <w:spacing w:line="360" w:lineRule="auto"/>
            </w:pPr>
            <w:r w:rsidRPr="00442838">
              <w:t>Pokemon Number</w:t>
            </w:r>
          </w:p>
        </w:tc>
        <w:tc>
          <w:tcPr>
            <w:tcW w:w="3719" w:type="dxa"/>
          </w:tcPr>
          <w:p w14:paraId="329F239C" w14:textId="77777777" w:rsidR="00097E98" w:rsidRPr="00442838" w:rsidRDefault="00097E98" w:rsidP="000F163C">
            <w:pPr>
              <w:spacing w:line="360" w:lineRule="auto"/>
            </w:pPr>
            <w:r w:rsidRPr="00442838">
              <w:t>Base Stats</w:t>
            </w:r>
          </w:p>
          <w:p w14:paraId="1E25F243"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0CBBEF8" w14:textId="77777777" w:rsidR="00097E98" w:rsidRPr="00442838" w:rsidRDefault="00097E98" w:rsidP="000F163C">
            <w:pPr>
              <w:spacing w:line="360" w:lineRule="auto"/>
            </w:pPr>
            <w:r w:rsidRPr="00442838">
              <w:t>Ability</w:t>
            </w:r>
          </w:p>
        </w:tc>
        <w:tc>
          <w:tcPr>
            <w:tcW w:w="724" w:type="dxa"/>
          </w:tcPr>
          <w:p w14:paraId="136A06A4" w14:textId="77777777" w:rsidR="00097E98" w:rsidRPr="00442838" w:rsidRDefault="00097E98" w:rsidP="000F163C">
            <w:pPr>
              <w:spacing w:line="360" w:lineRule="auto"/>
            </w:pPr>
            <w:r w:rsidRPr="00442838">
              <w:t>Type 1</w:t>
            </w:r>
          </w:p>
        </w:tc>
        <w:tc>
          <w:tcPr>
            <w:tcW w:w="724" w:type="dxa"/>
          </w:tcPr>
          <w:p w14:paraId="658D6D2F" w14:textId="77777777" w:rsidR="00097E98" w:rsidRPr="00442838" w:rsidRDefault="00097E98" w:rsidP="000F163C">
            <w:pPr>
              <w:spacing w:line="360" w:lineRule="auto"/>
            </w:pPr>
            <w:r w:rsidRPr="00442838">
              <w:t>Type 2</w:t>
            </w:r>
          </w:p>
        </w:tc>
        <w:tc>
          <w:tcPr>
            <w:tcW w:w="1976" w:type="dxa"/>
          </w:tcPr>
          <w:p w14:paraId="7DA29955" w14:textId="77777777" w:rsidR="00097E98" w:rsidRPr="00442838" w:rsidRDefault="00097E98" w:rsidP="000F163C">
            <w:pPr>
              <w:spacing w:line="360" w:lineRule="auto"/>
            </w:pPr>
            <w:r w:rsidRPr="00442838">
              <w:t>Evolution</w:t>
            </w:r>
          </w:p>
        </w:tc>
      </w:tr>
      <w:tr w:rsidR="00097E98" w:rsidRPr="00442838" w14:paraId="3B778E3B" w14:textId="77777777" w:rsidTr="000F163C">
        <w:trPr>
          <w:trHeight w:val="454"/>
        </w:trPr>
        <w:tc>
          <w:tcPr>
            <w:tcW w:w="1251" w:type="dxa"/>
          </w:tcPr>
          <w:p w14:paraId="1DA08F96" w14:textId="77777777" w:rsidR="00097E98" w:rsidRPr="00442838" w:rsidRDefault="00097E98" w:rsidP="000F163C">
            <w:pPr>
              <w:spacing w:line="360" w:lineRule="auto"/>
            </w:pPr>
          </w:p>
        </w:tc>
        <w:tc>
          <w:tcPr>
            <w:tcW w:w="1652" w:type="dxa"/>
          </w:tcPr>
          <w:p w14:paraId="33B12B62" w14:textId="77777777" w:rsidR="00097E98" w:rsidRPr="00442838" w:rsidRDefault="00097E98" w:rsidP="000F163C">
            <w:pPr>
              <w:spacing w:line="360" w:lineRule="auto"/>
            </w:pPr>
          </w:p>
        </w:tc>
        <w:tc>
          <w:tcPr>
            <w:tcW w:w="3719" w:type="dxa"/>
          </w:tcPr>
          <w:p w14:paraId="2EDA29CA" w14:textId="77777777" w:rsidR="00097E98" w:rsidRPr="00442838" w:rsidRDefault="00097E98" w:rsidP="000F163C">
            <w:pPr>
              <w:spacing w:line="360" w:lineRule="auto"/>
            </w:pPr>
          </w:p>
        </w:tc>
        <w:tc>
          <w:tcPr>
            <w:tcW w:w="880" w:type="dxa"/>
          </w:tcPr>
          <w:p w14:paraId="02820666" w14:textId="77777777" w:rsidR="00097E98" w:rsidRPr="00442838" w:rsidRDefault="00097E98" w:rsidP="000F163C">
            <w:pPr>
              <w:spacing w:line="360" w:lineRule="auto"/>
            </w:pPr>
          </w:p>
        </w:tc>
        <w:tc>
          <w:tcPr>
            <w:tcW w:w="724" w:type="dxa"/>
          </w:tcPr>
          <w:p w14:paraId="513C2CA1" w14:textId="77777777" w:rsidR="00097E98" w:rsidRPr="00442838" w:rsidRDefault="00097E98" w:rsidP="000F163C">
            <w:pPr>
              <w:spacing w:line="360" w:lineRule="auto"/>
            </w:pPr>
          </w:p>
        </w:tc>
        <w:tc>
          <w:tcPr>
            <w:tcW w:w="724" w:type="dxa"/>
          </w:tcPr>
          <w:p w14:paraId="0C88F176" w14:textId="77777777" w:rsidR="00097E98" w:rsidRPr="00442838" w:rsidRDefault="00097E98" w:rsidP="000F163C">
            <w:pPr>
              <w:spacing w:line="360" w:lineRule="auto"/>
            </w:pPr>
          </w:p>
        </w:tc>
        <w:tc>
          <w:tcPr>
            <w:tcW w:w="1976" w:type="dxa"/>
          </w:tcPr>
          <w:p w14:paraId="7CA40598" w14:textId="77777777" w:rsidR="00097E98" w:rsidRPr="00442838" w:rsidRDefault="00097E98" w:rsidP="000F163C">
            <w:pPr>
              <w:spacing w:line="360" w:lineRule="auto"/>
            </w:pPr>
          </w:p>
        </w:tc>
      </w:tr>
      <w:tr w:rsidR="00097E98" w:rsidRPr="00442838" w14:paraId="38EADE94" w14:textId="77777777" w:rsidTr="000F163C">
        <w:trPr>
          <w:trHeight w:val="441"/>
        </w:trPr>
        <w:tc>
          <w:tcPr>
            <w:tcW w:w="1251" w:type="dxa"/>
          </w:tcPr>
          <w:p w14:paraId="74984A91" w14:textId="77777777" w:rsidR="00097E98" w:rsidRPr="00442838" w:rsidRDefault="00097E98" w:rsidP="000F163C">
            <w:pPr>
              <w:spacing w:line="360" w:lineRule="auto"/>
            </w:pPr>
          </w:p>
        </w:tc>
        <w:tc>
          <w:tcPr>
            <w:tcW w:w="1652" w:type="dxa"/>
          </w:tcPr>
          <w:p w14:paraId="1171946A" w14:textId="77777777" w:rsidR="00097E98" w:rsidRPr="00442838" w:rsidRDefault="00097E98" w:rsidP="000F163C">
            <w:pPr>
              <w:spacing w:line="360" w:lineRule="auto"/>
            </w:pPr>
          </w:p>
        </w:tc>
        <w:tc>
          <w:tcPr>
            <w:tcW w:w="3719" w:type="dxa"/>
          </w:tcPr>
          <w:p w14:paraId="4D57642C" w14:textId="77777777" w:rsidR="00097E98" w:rsidRPr="00442838" w:rsidRDefault="00097E98" w:rsidP="000F163C">
            <w:pPr>
              <w:spacing w:line="360" w:lineRule="auto"/>
            </w:pPr>
          </w:p>
        </w:tc>
        <w:tc>
          <w:tcPr>
            <w:tcW w:w="880" w:type="dxa"/>
          </w:tcPr>
          <w:p w14:paraId="2CAAD8A2" w14:textId="77777777" w:rsidR="00097E98" w:rsidRPr="00442838" w:rsidRDefault="00097E98" w:rsidP="000F163C">
            <w:pPr>
              <w:spacing w:line="360" w:lineRule="auto"/>
            </w:pPr>
          </w:p>
        </w:tc>
        <w:tc>
          <w:tcPr>
            <w:tcW w:w="724" w:type="dxa"/>
          </w:tcPr>
          <w:p w14:paraId="314580DD" w14:textId="77777777" w:rsidR="00097E98" w:rsidRPr="00442838" w:rsidRDefault="00097E98" w:rsidP="000F163C">
            <w:pPr>
              <w:spacing w:line="360" w:lineRule="auto"/>
            </w:pPr>
          </w:p>
        </w:tc>
        <w:tc>
          <w:tcPr>
            <w:tcW w:w="724" w:type="dxa"/>
          </w:tcPr>
          <w:p w14:paraId="526D7919" w14:textId="77777777" w:rsidR="00097E98" w:rsidRPr="00442838" w:rsidRDefault="00097E98" w:rsidP="000F163C">
            <w:pPr>
              <w:spacing w:line="360" w:lineRule="auto"/>
            </w:pPr>
          </w:p>
        </w:tc>
        <w:tc>
          <w:tcPr>
            <w:tcW w:w="1976" w:type="dxa"/>
          </w:tcPr>
          <w:p w14:paraId="4CCB939D" w14:textId="77777777" w:rsidR="00097E98" w:rsidRPr="00442838" w:rsidRDefault="00097E98" w:rsidP="000F163C">
            <w:pPr>
              <w:spacing w:line="360" w:lineRule="auto"/>
            </w:pPr>
          </w:p>
        </w:tc>
      </w:tr>
      <w:tr w:rsidR="00097E98" w:rsidRPr="00442838" w14:paraId="452B750B" w14:textId="77777777" w:rsidTr="000F163C">
        <w:trPr>
          <w:trHeight w:val="441"/>
        </w:trPr>
        <w:tc>
          <w:tcPr>
            <w:tcW w:w="1251" w:type="dxa"/>
          </w:tcPr>
          <w:p w14:paraId="2569A6DD" w14:textId="77777777" w:rsidR="00097E98" w:rsidRPr="00442838" w:rsidRDefault="00097E98" w:rsidP="000F163C">
            <w:pPr>
              <w:spacing w:line="360" w:lineRule="auto"/>
            </w:pPr>
          </w:p>
        </w:tc>
        <w:tc>
          <w:tcPr>
            <w:tcW w:w="1652" w:type="dxa"/>
          </w:tcPr>
          <w:p w14:paraId="6133309E" w14:textId="77777777" w:rsidR="00097E98" w:rsidRPr="00442838" w:rsidRDefault="00097E98" w:rsidP="000F163C">
            <w:pPr>
              <w:spacing w:line="360" w:lineRule="auto"/>
            </w:pPr>
          </w:p>
        </w:tc>
        <w:tc>
          <w:tcPr>
            <w:tcW w:w="3719" w:type="dxa"/>
          </w:tcPr>
          <w:p w14:paraId="03DD106B" w14:textId="77777777" w:rsidR="00097E98" w:rsidRPr="00442838" w:rsidRDefault="00097E98" w:rsidP="000F163C">
            <w:pPr>
              <w:spacing w:line="360" w:lineRule="auto"/>
            </w:pPr>
          </w:p>
        </w:tc>
        <w:tc>
          <w:tcPr>
            <w:tcW w:w="880" w:type="dxa"/>
          </w:tcPr>
          <w:p w14:paraId="52CB8561" w14:textId="77777777" w:rsidR="00097E98" w:rsidRPr="00442838" w:rsidRDefault="00097E98" w:rsidP="000F163C">
            <w:pPr>
              <w:spacing w:line="360" w:lineRule="auto"/>
            </w:pPr>
          </w:p>
        </w:tc>
        <w:tc>
          <w:tcPr>
            <w:tcW w:w="724" w:type="dxa"/>
          </w:tcPr>
          <w:p w14:paraId="64C8B007" w14:textId="77777777" w:rsidR="00097E98" w:rsidRPr="00442838" w:rsidRDefault="00097E98" w:rsidP="000F163C">
            <w:pPr>
              <w:spacing w:line="360" w:lineRule="auto"/>
            </w:pPr>
          </w:p>
        </w:tc>
        <w:tc>
          <w:tcPr>
            <w:tcW w:w="724" w:type="dxa"/>
          </w:tcPr>
          <w:p w14:paraId="0215FBED" w14:textId="77777777" w:rsidR="00097E98" w:rsidRPr="00442838" w:rsidRDefault="00097E98" w:rsidP="000F163C">
            <w:pPr>
              <w:spacing w:line="360" w:lineRule="auto"/>
            </w:pPr>
          </w:p>
        </w:tc>
        <w:tc>
          <w:tcPr>
            <w:tcW w:w="1976" w:type="dxa"/>
          </w:tcPr>
          <w:p w14:paraId="206E5E7C" w14:textId="77777777" w:rsidR="00097E98" w:rsidRPr="00442838" w:rsidRDefault="00097E98" w:rsidP="000F163C">
            <w:pPr>
              <w:spacing w:line="360" w:lineRule="auto"/>
            </w:pPr>
          </w:p>
        </w:tc>
      </w:tr>
      <w:tr w:rsidR="00097E98" w:rsidRPr="00442838" w14:paraId="0593AE60" w14:textId="77777777" w:rsidTr="000F163C">
        <w:trPr>
          <w:trHeight w:val="896"/>
        </w:trPr>
        <w:tc>
          <w:tcPr>
            <w:tcW w:w="1251" w:type="dxa"/>
          </w:tcPr>
          <w:p w14:paraId="2F36081B" w14:textId="77777777" w:rsidR="00097E98" w:rsidRPr="00442838" w:rsidRDefault="00097E98" w:rsidP="000F163C">
            <w:pPr>
              <w:spacing w:line="360" w:lineRule="auto"/>
            </w:pPr>
          </w:p>
        </w:tc>
        <w:tc>
          <w:tcPr>
            <w:tcW w:w="1652" w:type="dxa"/>
          </w:tcPr>
          <w:p w14:paraId="46E1B6DF" w14:textId="77777777" w:rsidR="00097E98" w:rsidRPr="00442838" w:rsidRDefault="00097E98" w:rsidP="000F163C">
            <w:pPr>
              <w:spacing w:line="360" w:lineRule="auto"/>
            </w:pPr>
          </w:p>
        </w:tc>
        <w:tc>
          <w:tcPr>
            <w:tcW w:w="3719" w:type="dxa"/>
          </w:tcPr>
          <w:p w14:paraId="5C31524A" w14:textId="77777777" w:rsidR="00097E98" w:rsidRPr="00442838" w:rsidRDefault="00097E98" w:rsidP="000F163C">
            <w:pPr>
              <w:spacing w:line="360" w:lineRule="auto"/>
            </w:pPr>
          </w:p>
        </w:tc>
        <w:tc>
          <w:tcPr>
            <w:tcW w:w="880" w:type="dxa"/>
          </w:tcPr>
          <w:p w14:paraId="6B2ED372" w14:textId="77777777" w:rsidR="00097E98" w:rsidRPr="00442838" w:rsidRDefault="00097E98" w:rsidP="000F163C">
            <w:pPr>
              <w:spacing w:line="360" w:lineRule="auto"/>
            </w:pPr>
          </w:p>
        </w:tc>
        <w:tc>
          <w:tcPr>
            <w:tcW w:w="724" w:type="dxa"/>
          </w:tcPr>
          <w:p w14:paraId="7E72B233" w14:textId="77777777" w:rsidR="00097E98" w:rsidRPr="00442838" w:rsidRDefault="00097E98" w:rsidP="000F163C">
            <w:pPr>
              <w:spacing w:line="360" w:lineRule="auto"/>
            </w:pPr>
          </w:p>
        </w:tc>
        <w:tc>
          <w:tcPr>
            <w:tcW w:w="724" w:type="dxa"/>
          </w:tcPr>
          <w:p w14:paraId="112B3D0D" w14:textId="77777777" w:rsidR="00097E98" w:rsidRPr="00442838" w:rsidRDefault="00097E98" w:rsidP="000F163C">
            <w:pPr>
              <w:spacing w:line="360" w:lineRule="auto"/>
            </w:pPr>
          </w:p>
        </w:tc>
        <w:tc>
          <w:tcPr>
            <w:tcW w:w="1976" w:type="dxa"/>
          </w:tcPr>
          <w:p w14:paraId="42D1CC34" w14:textId="77777777" w:rsidR="00097E98" w:rsidRPr="00442838" w:rsidRDefault="00097E98" w:rsidP="000F163C">
            <w:pPr>
              <w:spacing w:line="360" w:lineRule="auto"/>
            </w:pPr>
          </w:p>
        </w:tc>
      </w:tr>
    </w:tbl>
    <w:p w14:paraId="0D95574B" w14:textId="77777777" w:rsidR="00097E98" w:rsidRPr="00442838" w:rsidRDefault="00097E98" w:rsidP="00097E98">
      <w:pPr>
        <w:rPr>
          <w:sz w:val="24"/>
        </w:rPr>
      </w:pPr>
    </w:p>
    <w:p w14:paraId="3542977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E23E4AB" w14:textId="77777777" w:rsidTr="000F163C">
        <w:tc>
          <w:tcPr>
            <w:tcW w:w="3596" w:type="dxa"/>
          </w:tcPr>
          <w:p w14:paraId="56BA5593" w14:textId="77777777" w:rsidR="00097E98" w:rsidRPr="00442838" w:rsidRDefault="00097E98" w:rsidP="000F163C">
            <w:pPr>
              <w:rPr>
                <w:sz w:val="24"/>
              </w:rPr>
            </w:pPr>
          </w:p>
        </w:tc>
        <w:tc>
          <w:tcPr>
            <w:tcW w:w="3597" w:type="dxa"/>
          </w:tcPr>
          <w:p w14:paraId="4571C6F6" w14:textId="77777777" w:rsidR="00097E98" w:rsidRPr="00442838" w:rsidRDefault="00097E98" w:rsidP="000F163C">
            <w:pPr>
              <w:rPr>
                <w:sz w:val="24"/>
              </w:rPr>
            </w:pPr>
          </w:p>
        </w:tc>
        <w:tc>
          <w:tcPr>
            <w:tcW w:w="3597" w:type="dxa"/>
          </w:tcPr>
          <w:p w14:paraId="38EAAE0C" w14:textId="77777777" w:rsidR="00097E98" w:rsidRPr="00442838" w:rsidRDefault="00097E98" w:rsidP="000F163C">
            <w:pPr>
              <w:rPr>
                <w:sz w:val="24"/>
              </w:rPr>
            </w:pPr>
          </w:p>
        </w:tc>
      </w:tr>
      <w:tr w:rsidR="00097E98" w:rsidRPr="00442838" w14:paraId="7E12AA1A" w14:textId="77777777" w:rsidTr="000F163C">
        <w:tc>
          <w:tcPr>
            <w:tcW w:w="3596" w:type="dxa"/>
          </w:tcPr>
          <w:p w14:paraId="62083395" w14:textId="77777777" w:rsidR="00097E98" w:rsidRPr="00442838" w:rsidRDefault="00097E98" w:rsidP="000F163C">
            <w:pPr>
              <w:rPr>
                <w:sz w:val="24"/>
              </w:rPr>
            </w:pPr>
          </w:p>
        </w:tc>
        <w:tc>
          <w:tcPr>
            <w:tcW w:w="3597" w:type="dxa"/>
          </w:tcPr>
          <w:p w14:paraId="6FAFD58F" w14:textId="77777777" w:rsidR="00097E98" w:rsidRPr="00442838" w:rsidRDefault="00097E98" w:rsidP="000F163C">
            <w:pPr>
              <w:rPr>
                <w:sz w:val="24"/>
              </w:rPr>
            </w:pPr>
          </w:p>
        </w:tc>
        <w:tc>
          <w:tcPr>
            <w:tcW w:w="3597" w:type="dxa"/>
          </w:tcPr>
          <w:p w14:paraId="47A0C782" w14:textId="77777777" w:rsidR="00097E98" w:rsidRPr="00442838" w:rsidRDefault="00097E98" w:rsidP="000F163C">
            <w:pPr>
              <w:rPr>
                <w:sz w:val="24"/>
              </w:rPr>
            </w:pPr>
          </w:p>
        </w:tc>
      </w:tr>
    </w:tbl>
    <w:p w14:paraId="2D14AC85" w14:textId="77777777" w:rsidR="00097E98" w:rsidRPr="00442838" w:rsidRDefault="00097E98" w:rsidP="00097E98">
      <w:pPr>
        <w:rPr>
          <w:sz w:val="24"/>
        </w:rPr>
      </w:pPr>
    </w:p>
    <w:p w14:paraId="0D2B3493" w14:textId="77777777" w:rsidR="00097E98" w:rsidRPr="00442838" w:rsidRDefault="00097E98" w:rsidP="00097E98">
      <w:pPr>
        <w:rPr>
          <w:sz w:val="24"/>
        </w:rPr>
      </w:pPr>
      <w:r w:rsidRPr="00442838">
        <w:rPr>
          <w:sz w:val="24"/>
        </w:rPr>
        <w:t>Sprites:</w:t>
      </w:r>
    </w:p>
    <w:p w14:paraId="4D8C9F1A" w14:textId="77777777" w:rsidR="00097E98" w:rsidRPr="00442838" w:rsidRDefault="00097E98" w:rsidP="00097E98">
      <w:pPr>
        <w:rPr>
          <w:sz w:val="24"/>
        </w:rPr>
      </w:pPr>
      <w:r w:rsidRPr="00442838">
        <w:rPr>
          <w:sz w:val="24"/>
        </w:rPr>
        <w:br w:type="page"/>
      </w:r>
    </w:p>
    <w:p w14:paraId="26C08F06" w14:textId="77777777" w:rsidR="00097E98" w:rsidRPr="00442838" w:rsidRDefault="00097E98" w:rsidP="00097E98">
      <w:pPr>
        <w:rPr>
          <w:sz w:val="24"/>
        </w:rPr>
      </w:pPr>
      <w:r w:rsidRPr="00442838">
        <w:rPr>
          <w:sz w:val="24"/>
        </w:rPr>
        <w:lastRenderedPageBreak/>
        <w:t>Family Page</w:t>
      </w:r>
    </w:p>
    <w:p w14:paraId="443BA63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F640E9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05F351D" w14:textId="77777777" w:rsidTr="000F163C">
        <w:trPr>
          <w:trHeight w:val="896"/>
        </w:trPr>
        <w:tc>
          <w:tcPr>
            <w:tcW w:w="1251" w:type="dxa"/>
          </w:tcPr>
          <w:p w14:paraId="7C91117E" w14:textId="77777777" w:rsidR="00097E98" w:rsidRPr="00442838" w:rsidRDefault="00097E98" w:rsidP="000F163C">
            <w:pPr>
              <w:spacing w:line="360" w:lineRule="auto"/>
            </w:pPr>
            <w:r w:rsidRPr="00442838">
              <w:t>Pokemon</w:t>
            </w:r>
          </w:p>
          <w:p w14:paraId="64591006" w14:textId="77777777" w:rsidR="00097E98" w:rsidRPr="00442838" w:rsidRDefault="00097E98" w:rsidP="000F163C">
            <w:pPr>
              <w:spacing w:line="360" w:lineRule="auto"/>
            </w:pPr>
            <w:r w:rsidRPr="00442838">
              <w:t>Name</w:t>
            </w:r>
          </w:p>
        </w:tc>
        <w:tc>
          <w:tcPr>
            <w:tcW w:w="1652" w:type="dxa"/>
          </w:tcPr>
          <w:p w14:paraId="47C89CC2" w14:textId="77777777" w:rsidR="00097E98" w:rsidRPr="00442838" w:rsidRDefault="00097E98" w:rsidP="000F163C">
            <w:pPr>
              <w:spacing w:line="360" w:lineRule="auto"/>
            </w:pPr>
            <w:r w:rsidRPr="00442838">
              <w:t>Pokemon Number</w:t>
            </w:r>
          </w:p>
        </w:tc>
        <w:tc>
          <w:tcPr>
            <w:tcW w:w="3719" w:type="dxa"/>
          </w:tcPr>
          <w:p w14:paraId="76328B80" w14:textId="77777777" w:rsidR="00097E98" w:rsidRPr="00442838" w:rsidRDefault="00097E98" w:rsidP="000F163C">
            <w:pPr>
              <w:spacing w:line="360" w:lineRule="auto"/>
            </w:pPr>
            <w:r w:rsidRPr="00442838">
              <w:t>Base Stats</w:t>
            </w:r>
          </w:p>
          <w:p w14:paraId="0C1EA33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E68363F" w14:textId="77777777" w:rsidR="00097E98" w:rsidRPr="00442838" w:rsidRDefault="00097E98" w:rsidP="000F163C">
            <w:pPr>
              <w:spacing w:line="360" w:lineRule="auto"/>
            </w:pPr>
            <w:r w:rsidRPr="00442838">
              <w:t>Ability</w:t>
            </w:r>
          </w:p>
        </w:tc>
        <w:tc>
          <w:tcPr>
            <w:tcW w:w="724" w:type="dxa"/>
          </w:tcPr>
          <w:p w14:paraId="4EF5CA61" w14:textId="77777777" w:rsidR="00097E98" w:rsidRPr="00442838" w:rsidRDefault="00097E98" w:rsidP="000F163C">
            <w:pPr>
              <w:spacing w:line="360" w:lineRule="auto"/>
            </w:pPr>
            <w:r w:rsidRPr="00442838">
              <w:t>Type 1</w:t>
            </w:r>
          </w:p>
        </w:tc>
        <w:tc>
          <w:tcPr>
            <w:tcW w:w="724" w:type="dxa"/>
          </w:tcPr>
          <w:p w14:paraId="4661CD9E" w14:textId="77777777" w:rsidR="00097E98" w:rsidRPr="00442838" w:rsidRDefault="00097E98" w:rsidP="000F163C">
            <w:pPr>
              <w:spacing w:line="360" w:lineRule="auto"/>
            </w:pPr>
            <w:r w:rsidRPr="00442838">
              <w:t>Type 2</w:t>
            </w:r>
          </w:p>
        </w:tc>
        <w:tc>
          <w:tcPr>
            <w:tcW w:w="1976" w:type="dxa"/>
          </w:tcPr>
          <w:p w14:paraId="311A1332" w14:textId="77777777" w:rsidR="00097E98" w:rsidRPr="00442838" w:rsidRDefault="00097E98" w:rsidP="000F163C">
            <w:pPr>
              <w:spacing w:line="360" w:lineRule="auto"/>
            </w:pPr>
            <w:r w:rsidRPr="00442838">
              <w:t>Evolution</w:t>
            </w:r>
          </w:p>
        </w:tc>
      </w:tr>
      <w:tr w:rsidR="00097E98" w:rsidRPr="00442838" w14:paraId="1C93D905" w14:textId="77777777" w:rsidTr="000F163C">
        <w:trPr>
          <w:trHeight w:val="454"/>
        </w:trPr>
        <w:tc>
          <w:tcPr>
            <w:tcW w:w="1251" w:type="dxa"/>
          </w:tcPr>
          <w:p w14:paraId="6F856C1B" w14:textId="77777777" w:rsidR="00097E98" w:rsidRPr="00442838" w:rsidRDefault="00097E98" w:rsidP="000F163C">
            <w:pPr>
              <w:spacing w:line="360" w:lineRule="auto"/>
            </w:pPr>
          </w:p>
        </w:tc>
        <w:tc>
          <w:tcPr>
            <w:tcW w:w="1652" w:type="dxa"/>
          </w:tcPr>
          <w:p w14:paraId="6C912817" w14:textId="77777777" w:rsidR="00097E98" w:rsidRPr="00442838" w:rsidRDefault="00097E98" w:rsidP="000F163C">
            <w:pPr>
              <w:spacing w:line="360" w:lineRule="auto"/>
            </w:pPr>
          </w:p>
        </w:tc>
        <w:tc>
          <w:tcPr>
            <w:tcW w:w="3719" w:type="dxa"/>
          </w:tcPr>
          <w:p w14:paraId="17BBE3EF" w14:textId="77777777" w:rsidR="00097E98" w:rsidRPr="00442838" w:rsidRDefault="00097E98" w:rsidP="000F163C">
            <w:pPr>
              <w:spacing w:line="360" w:lineRule="auto"/>
            </w:pPr>
          </w:p>
        </w:tc>
        <w:tc>
          <w:tcPr>
            <w:tcW w:w="880" w:type="dxa"/>
          </w:tcPr>
          <w:p w14:paraId="1E23F8C1" w14:textId="77777777" w:rsidR="00097E98" w:rsidRPr="00442838" w:rsidRDefault="00097E98" w:rsidP="000F163C">
            <w:pPr>
              <w:spacing w:line="360" w:lineRule="auto"/>
            </w:pPr>
          </w:p>
        </w:tc>
        <w:tc>
          <w:tcPr>
            <w:tcW w:w="724" w:type="dxa"/>
          </w:tcPr>
          <w:p w14:paraId="650ACF0A" w14:textId="77777777" w:rsidR="00097E98" w:rsidRPr="00442838" w:rsidRDefault="00097E98" w:rsidP="000F163C">
            <w:pPr>
              <w:spacing w:line="360" w:lineRule="auto"/>
            </w:pPr>
          </w:p>
        </w:tc>
        <w:tc>
          <w:tcPr>
            <w:tcW w:w="724" w:type="dxa"/>
          </w:tcPr>
          <w:p w14:paraId="6AB5A50C" w14:textId="77777777" w:rsidR="00097E98" w:rsidRPr="00442838" w:rsidRDefault="00097E98" w:rsidP="000F163C">
            <w:pPr>
              <w:spacing w:line="360" w:lineRule="auto"/>
            </w:pPr>
          </w:p>
        </w:tc>
        <w:tc>
          <w:tcPr>
            <w:tcW w:w="1976" w:type="dxa"/>
          </w:tcPr>
          <w:p w14:paraId="5589A536" w14:textId="77777777" w:rsidR="00097E98" w:rsidRPr="00442838" w:rsidRDefault="00097E98" w:rsidP="000F163C">
            <w:pPr>
              <w:spacing w:line="360" w:lineRule="auto"/>
            </w:pPr>
          </w:p>
        </w:tc>
      </w:tr>
      <w:tr w:rsidR="00097E98" w:rsidRPr="00442838" w14:paraId="686637F5" w14:textId="77777777" w:rsidTr="000F163C">
        <w:trPr>
          <w:trHeight w:val="441"/>
        </w:trPr>
        <w:tc>
          <w:tcPr>
            <w:tcW w:w="1251" w:type="dxa"/>
          </w:tcPr>
          <w:p w14:paraId="6EF94478" w14:textId="77777777" w:rsidR="00097E98" w:rsidRPr="00442838" w:rsidRDefault="00097E98" w:rsidP="000F163C">
            <w:pPr>
              <w:spacing w:line="360" w:lineRule="auto"/>
            </w:pPr>
          </w:p>
        </w:tc>
        <w:tc>
          <w:tcPr>
            <w:tcW w:w="1652" w:type="dxa"/>
          </w:tcPr>
          <w:p w14:paraId="6BC49D83" w14:textId="77777777" w:rsidR="00097E98" w:rsidRPr="00442838" w:rsidRDefault="00097E98" w:rsidP="000F163C">
            <w:pPr>
              <w:spacing w:line="360" w:lineRule="auto"/>
            </w:pPr>
          </w:p>
        </w:tc>
        <w:tc>
          <w:tcPr>
            <w:tcW w:w="3719" w:type="dxa"/>
          </w:tcPr>
          <w:p w14:paraId="70DB9669" w14:textId="77777777" w:rsidR="00097E98" w:rsidRPr="00442838" w:rsidRDefault="00097E98" w:rsidP="000F163C">
            <w:pPr>
              <w:spacing w:line="360" w:lineRule="auto"/>
            </w:pPr>
          </w:p>
        </w:tc>
        <w:tc>
          <w:tcPr>
            <w:tcW w:w="880" w:type="dxa"/>
          </w:tcPr>
          <w:p w14:paraId="332622AC" w14:textId="77777777" w:rsidR="00097E98" w:rsidRPr="00442838" w:rsidRDefault="00097E98" w:rsidP="000F163C">
            <w:pPr>
              <w:spacing w:line="360" w:lineRule="auto"/>
            </w:pPr>
          </w:p>
        </w:tc>
        <w:tc>
          <w:tcPr>
            <w:tcW w:w="724" w:type="dxa"/>
          </w:tcPr>
          <w:p w14:paraId="590CE2F2" w14:textId="77777777" w:rsidR="00097E98" w:rsidRPr="00442838" w:rsidRDefault="00097E98" w:rsidP="000F163C">
            <w:pPr>
              <w:spacing w:line="360" w:lineRule="auto"/>
            </w:pPr>
          </w:p>
        </w:tc>
        <w:tc>
          <w:tcPr>
            <w:tcW w:w="724" w:type="dxa"/>
          </w:tcPr>
          <w:p w14:paraId="5E6B3C2C" w14:textId="77777777" w:rsidR="00097E98" w:rsidRPr="00442838" w:rsidRDefault="00097E98" w:rsidP="000F163C">
            <w:pPr>
              <w:spacing w:line="360" w:lineRule="auto"/>
            </w:pPr>
          </w:p>
        </w:tc>
        <w:tc>
          <w:tcPr>
            <w:tcW w:w="1976" w:type="dxa"/>
          </w:tcPr>
          <w:p w14:paraId="52F05127" w14:textId="77777777" w:rsidR="00097E98" w:rsidRPr="00442838" w:rsidRDefault="00097E98" w:rsidP="000F163C">
            <w:pPr>
              <w:spacing w:line="360" w:lineRule="auto"/>
            </w:pPr>
          </w:p>
        </w:tc>
      </w:tr>
      <w:tr w:rsidR="00097E98" w:rsidRPr="00442838" w14:paraId="76F6DF5B" w14:textId="77777777" w:rsidTr="000F163C">
        <w:trPr>
          <w:trHeight w:val="441"/>
        </w:trPr>
        <w:tc>
          <w:tcPr>
            <w:tcW w:w="1251" w:type="dxa"/>
          </w:tcPr>
          <w:p w14:paraId="347D9655" w14:textId="77777777" w:rsidR="00097E98" w:rsidRPr="00442838" w:rsidRDefault="00097E98" w:rsidP="000F163C">
            <w:pPr>
              <w:spacing w:line="360" w:lineRule="auto"/>
            </w:pPr>
          </w:p>
        </w:tc>
        <w:tc>
          <w:tcPr>
            <w:tcW w:w="1652" w:type="dxa"/>
          </w:tcPr>
          <w:p w14:paraId="50FD1D09" w14:textId="77777777" w:rsidR="00097E98" w:rsidRPr="00442838" w:rsidRDefault="00097E98" w:rsidP="000F163C">
            <w:pPr>
              <w:spacing w:line="360" w:lineRule="auto"/>
            </w:pPr>
          </w:p>
        </w:tc>
        <w:tc>
          <w:tcPr>
            <w:tcW w:w="3719" w:type="dxa"/>
          </w:tcPr>
          <w:p w14:paraId="194FBA2A" w14:textId="77777777" w:rsidR="00097E98" w:rsidRPr="00442838" w:rsidRDefault="00097E98" w:rsidP="000F163C">
            <w:pPr>
              <w:spacing w:line="360" w:lineRule="auto"/>
            </w:pPr>
          </w:p>
        </w:tc>
        <w:tc>
          <w:tcPr>
            <w:tcW w:w="880" w:type="dxa"/>
          </w:tcPr>
          <w:p w14:paraId="22A59335" w14:textId="77777777" w:rsidR="00097E98" w:rsidRPr="00442838" w:rsidRDefault="00097E98" w:rsidP="000F163C">
            <w:pPr>
              <w:spacing w:line="360" w:lineRule="auto"/>
            </w:pPr>
          </w:p>
        </w:tc>
        <w:tc>
          <w:tcPr>
            <w:tcW w:w="724" w:type="dxa"/>
          </w:tcPr>
          <w:p w14:paraId="450D29B3" w14:textId="77777777" w:rsidR="00097E98" w:rsidRPr="00442838" w:rsidRDefault="00097E98" w:rsidP="000F163C">
            <w:pPr>
              <w:spacing w:line="360" w:lineRule="auto"/>
            </w:pPr>
          </w:p>
        </w:tc>
        <w:tc>
          <w:tcPr>
            <w:tcW w:w="724" w:type="dxa"/>
          </w:tcPr>
          <w:p w14:paraId="2505A2E1" w14:textId="77777777" w:rsidR="00097E98" w:rsidRPr="00442838" w:rsidRDefault="00097E98" w:rsidP="000F163C">
            <w:pPr>
              <w:spacing w:line="360" w:lineRule="auto"/>
            </w:pPr>
          </w:p>
        </w:tc>
        <w:tc>
          <w:tcPr>
            <w:tcW w:w="1976" w:type="dxa"/>
          </w:tcPr>
          <w:p w14:paraId="644645F6" w14:textId="77777777" w:rsidR="00097E98" w:rsidRPr="00442838" w:rsidRDefault="00097E98" w:rsidP="000F163C">
            <w:pPr>
              <w:spacing w:line="360" w:lineRule="auto"/>
            </w:pPr>
          </w:p>
        </w:tc>
      </w:tr>
      <w:tr w:rsidR="00097E98" w:rsidRPr="00442838" w14:paraId="3321EFEB" w14:textId="77777777" w:rsidTr="000F163C">
        <w:trPr>
          <w:trHeight w:val="896"/>
        </w:trPr>
        <w:tc>
          <w:tcPr>
            <w:tcW w:w="1251" w:type="dxa"/>
          </w:tcPr>
          <w:p w14:paraId="77E3A2F6" w14:textId="77777777" w:rsidR="00097E98" w:rsidRPr="00442838" w:rsidRDefault="00097E98" w:rsidP="000F163C">
            <w:pPr>
              <w:spacing w:line="360" w:lineRule="auto"/>
            </w:pPr>
          </w:p>
        </w:tc>
        <w:tc>
          <w:tcPr>
            <w:tcW w:w="1652" w:type="dxa"/>
          </w:tcPr>
          <w:p w14:paraId="72EFAFC6" w14:textId="77777777" w:rsidR="00097E98" w:rsidRPr="00442838" w:rsidRDefault="00097E98" w:rsidP="000F163C">
            <w:pPr>
              <w:spacing w:line="360" w:lineRule="auto"/>
            </w:pPr>
          </w:p>
        </w:tc>
        <w:tc>
          <w:tcPr>
            <w:tcW w:w="3719" w:type="dxa"/>
          </w:tcPr>
          <w:p w14:paraId="70373B3C" w14:textId="77777777" w:rsidR="00097E98" w:rsidRPr="00442838" w:rsidRDefault="00097E98" w:rsidP="000F163C">
            <w:pPr>
              <w:spacing w:line="360" w:lineRule="auto"/>
            </w:pPr>
          </w:p>
        </w:tc>
        <w:tc>
          <w:tcPr>
            <w:tcW w:w="880" w:type="dxa"/>
          </w:tcPr>
          <w:p w14:paraId="11E853D4" w14:textId="77777777" w:rsidR="00097E98" w:rsidRPr="00442838" w:rsidRDefault="00097E98" w:rsidP="000F163C">
            <w:pPr>
              <w:spacing w:line="360" w:lineRule="auto"/>
            </w:pPr>
          </w:p>
        </w:tc>
        <w:tc>
          <w:tcPr>
            <w:tcW w:w="724" w:type="dxa"/>
          </w:tcPr>
          <w:p w14:paraId="18E49634" w14:textId="77777777" w:rsidR="00097E98" w:rsidRPr="00442838" w:rsidRDefault="00097E98" w:rsidP="000F163C">
            <w:pPr>
              <w:spacing w:line="360" w:lineRule="auto"/>
            </w:pPr>
          </w:p>
        </w:tc>
        <w:tc>
          <w:tcPr>
            <w:tcW w:w="724" w:type="dxa"/>
          </w:tcPr>
          <w:p w14:paraId="1463067C" w14:textId="77777777" w:rsidR="00097E98" w:rsidRPr="00442838" w:rsidRDefault="00097E98" w:rsidP="000F163C">
            <w:pPr>
              <w:spacing w:line="360" w:lineRule="auto"/>
            </w:pPr>
          </w:p>
        </w:tc>
        <w:tc>
          <w:tcPr>
            <w:tcW w:w="1976" w:type="dxa"/>
          </w:tcPr>
          <w:p w14:paraId="35FC825D" w14:textId="77777777" w:rsidR="00097E98" w:rsidRPr="00442838" w:rsidRDefault="00097E98" w:rsidP="000F163C">
            <w:pPr>
              <w:spacing w:line="360" w:lineRule="auto"/>
            </w:pPr>
          </w:p>
        </w:tc>
      </w:tr>
    </w:tbl>
    <w:p w14:paraId="37FDE4CF" w14:textId="77777777" w:rsidR="00097E98" w:rsidRPr="00442838" w:rsidRDefault="00097E98" w:rsidP="00097E98">
      <w:pPr>
        <w:rPr>
          <w:sz w:val="24"/>
        </w:rPr>
      </w:pPr>
    </w:p>
    <w:p w14:paraId="223FBC4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CE6113F" w14:textId="77777777" w:rsidTr="000F163C">
        <w:tc>
          <w:tcPr>
            <w:tcW w:w="3596" w:type="dxa"/>
          </w:tcPr>
          <w:p w14:paraId="0225E867" w14:textId="77777777" w:rsidR="00097E98" w:rsidRPr="00442838" w:rsidRDefault="00097E98" w:rsidP="000F163C">
            <w:pPr>
              <w:rPr>
                <w:sz w:val="24"/>
              </w:rPr>
            </w:pPr>
          </w:p>
        </w:tc>
        <w:tc>
          <w:tcPr>
            <w:tcW w:w="3597" w:type="dxa"/>
          </w:tcPr>
          <w:p w14:paraId="03516248" w14:textId="77777777" w:rsidR="00097E98" w:rsidRPr="00442838" w:rsidRDefault="00097E98" w:rsidP="000F163C">
            <w:pPr>
              <w:rPr>
                <w:sz w:val="24"/>
              </w:rPr>
            </w:pPr>
          </w:p>
        </w:tc>
        <w:tc>
          <w:tcPr>
            <w:tcW w:w="3597" w:type="dxa"/>
          </w:tcPr>
          <w:p w14:paraId="643413BC" w14:textId="77777777" w:rsidR="00097E98" w:rsidRPr="00442838" w:rsidRDefault="00097E98" w:rsidP="000F163C">
            <w:pPr>
              <w:rPr>
                <w:sz w:val="24"/>
              </w:rPr>
            </w:pPr>
          </w:p>
        </w:tc>
      </w:tr>
      <w:tr w:rsidR="00097E98" w:rsidRPr="00442838" w14:paraId="6A2120A1" w14:textId="77777777" w:rsidTr="000F163C">
        <w:tc>
          <w:tcPr>
            <w:tcW w:w="3596" w:type="dxa"/>
          </w:tcPr>
          <w:p w14:paraId="61307D0B" w14:textId="77777777" w:rsidR="00097E98" w:rsidRPr="00442838" w:rsidRDefault="00097E98" w:rsidP="000F163C">
            <w:pPr>
              <w:rPr>
                <w:sz w:val="24"/>
              </w:rPr>
            </w:pPr>
          </w:p>
        </w:tc>
        <w:tc>
          <w:tcPr>
            <w:tcW w:w="3597" w:type="dxa"/>
          </w:tcPr>
          <w:p w14:paraId="1C3A0310" w14:textId="77777777" w:rsidR="00097E98" w:rsidRPr="00442838" w:rsidRDefault="00097E98" w:rsidP="000F163C">
            <w:pPr>
              <w:rPr>
                <w:sz w:val="24"/>
              </w:rPr>
            </w:pPr>
          </w:p>
        </w:tc>
        <w:tc>
          <w:tcPr>
            <w:tcW w:w="3597" w:type="dxa"/>
          </w:tcPr>
          <w:p w14:paraId="78943E26" w14:textId="77777777" w:rsidR="00097E98" w:rsidRPr="00442838" w:rsidRDefault="00097E98" w:rsidP="000F163C">
            <w:pPr>
              <w:rPr>
                <w:sz w:val="24"/>
              </w:rPr>
            </w:pPr>
          </w:p>
        </w:tc>
      </w:tr>
    </w:tbl>
    <w:p w14:paraId="13ED9ED3" w14:textId="77777777" w:rsidR="00097E98" w:rsidRPr="00442838" w:rsidRDefault="00097E98" w:rsidP="00097E98">
      <w:pPr>
        <w:rPr>
          <w:sz w:val="24"/>
        </w:rPr>
      </w:pPr>
    </w:p>
    <w:p w14:paraId="1DF2D26E" w14:textId="77777777" w:rsidR="00097E98" w:rsidRPr="00442838" w:rsidRDefault="00097E98" w:rsidP="00097E98">
      <w:pPr>
        <w:rPr>
          <w:sz w:val="24"/>
        </w:rPr>
      </w:pPr>
      <w:r w:rsidRPr="00442838">
        <w:rPr>
          <w:sz w:val="24"/>
        </w:rPr>
        <w:t>Sprites:</w:t>
      </w:r>
    </w:p>
    <w:p w14:paraId="077F8E45" w14:textId="77777777" w:rsidR="00097E98" w:rsidRPr="00442838" w:rsidRDefault="00097E98" w:rsidP="00097E98">
      <w:pPr>
        <w:rPr>
          <w:sz w:val="24"/>
        </w:rPr>
      </w:pPr>
      <w:r w:rsidRPr="00442838">
        <w:rPr>
          <w:sz w:val="24"/>
        </w:rPr>
        <w:br w:type="page"/>
      </w:r>
    </w:p>
    <w:p w14:paraId="4381AB68" w14:textId="77777777" w:rsidR="00097E98" w:rsidRPr="00442838" w:rsidRDefault="00097E98" w:rsidP="00097E98">
      <w:pPr>
        <w:rPr>
          <w:sz w:val="24"/>
        </w:rPr>
      </w:pPr>
      <w:r w:rsidRPr="00442838">
        <w:rPr>
          <w:sz w:val="24"/>
        </w:rPr>
        <w:lastRenderedPageBreak/>
        <w:t>Family Page</w:t>
      </w:r>
    </w:p>
    <w:p w14:paraId="6099936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B9332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5A66AD2" w14:textId="77777777" w:rsidTr="000F163C">
        <w:trPr>
          <w:trHeight w:val="896"/>
        </w:trPr>
        <w:tc>
          <w:tcPr>
            <w:tcW w:w="1251" w:type="dxa"/>
          </w:tcPr>
          <w:p w14:paraId="21EC63B8" w14:textId="77777777" w:rsidR="00097E98" w:rsidRPr="00442838" w:rsidRDefault="00097E98" w:rsidP="000F163C">
            <w:pPr>
              <w:spacing w:line="360" w:lineRule="auto"/>
            </w:pPr>
            <w:r w:rsidRPr="00442838">
              <w:t>Pokemon</w:t>
            </w:r>
          </w:p>
          <w:p w14:paraId="04BA49C3" w14:textId="77777777" w:rsidR="00097E98" w:rsidRPr="00442838" w:rsidRDefault="00097E98" w:rsidP="000F163C">
            <w:pPr>
              <w:spacing w:line="360" w:lineRule="auto"/>
            </w:pPr>
            <w:r w:rsidRPr="00442838">
              <w:t>Name</w:t>
            </w:r>
          </w:p>
        </w:tc>
        <w:tc>
          <w:tcPr>
            <w:tcW w:w="1652" w:type="dxa"/>
          </w:tcPr>
          <w:p w14:paraId="79AC6EFD" w14:textId="77777777" w:rsidR="00097E98" w:rsidRPr="00442838" w:rsidRDefault="00097E98" w:rsidP="000F163C">
            <w:pPr>
              <w:spacing w:line="360" w:lineRule="auto"/>
            </w:pPr>
            <w:r w:rsidRPr="00442838">
              <w:t>Pokemon Number</w:t>
            </w:r>
          </w:p>
        </w:tc>
        <w:tc>
          <w:tcPr>
            <w:tcW w:w="3719" w:type="dxa"/>
          </w:tcPr>
          <w:p w14:paraId="672AE61B" w14:textId="77777777" w:rsidR="00097E98" w:rsidRPr="00442838" w:rsidRDefault="00097E98" w:rsidP="000F163C">
            <w:pPr>
              <w:spacing w:line="360" w:lineRule="auto"/>
            </w:pPr>
            <w:r w:rsidRPr="00442838">
              <w:t>Base Stats</w:t>
            </w:r>
          </w:p>
          <w:p w14:paraId="73CA7FE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A9AE3C5" w14:textId="77777777" w:rsidR="00097E98" w:rsidRPr="00442838" w:rsidRDefault="00097E98" w:rsidP="000F163C">
            <w:pPr>
              <w:spacing w:line="360" w:lineRule="auto"/>
            </w:pPr>
            <w:r w:rsidRPr="00442838">
              <w:t>Ability</w:t>
            </w:r>
          </w:p>
        </w:tc>
        <w:tc>
          <w:tcPr>
            <w:tcW w:w="724" w:type="dxa"/>
          </w:tcPr>
          <w:p w14:paraId="6320BE6D" w14:textId="77777777" w:rsidR="00097E98" w:rsidRPr="00442838" w:rsidRDefault="00097E98" w:rsidP="000F163C">
            <w:pPr>
              <w:spacing w:line="360" w:lineRule="auto"/>
            </w:pPr>
            <w:r w:rsidRPr="00442838">
              <w:t>Type 1</w:t>
            </w:r>
          </w:p>
        </w:tc>
        <w:tc>
          <w:tcPr>
            <w:tcW w:w="724" w:type="dxa"/>
          </w:tcPr>
          <w:p w14:paraId="7A364ED6" w14:textId="77777777" w:rsidR="00097E98" w:rsidRPr="00442838" w:rsidRDefault="00097E98" w:rsidP="000F163C">
            <w:pPr>
              <w:spacing w:line="360" w:lineRule="auto"/>
            </w:pPr>
            <w:r w:rsidRPr="00442838">
              <w:t>Type 2</w:t>
            </w:r>
          </w:p>
        </w:tc>
        <w:tc>
          <w:tcPr>
            <w:tcW w:w="1976" w:type="dxa"/>
          </w:tcPr>
          <w:p w14:paraId="107B4F85" w14:textId="77777777" w:rsidR="00097E98" w:rsidRPr="00442838" w:rsidRDefault="00097E98" w:rsidP="000F163C">
            <w:pPr>
              <w:spacing w:line="360" w:lineRule="auto"/>
            </w:pPr>
            <w:r w:rsidRPr="00442838">
              <w:t>Evolution</w:t>
            </w:r>
          </w:p>
        </w:tc>
      </w:tr>
      <w:tr w:rsidR="00097E98" w:rsidRPr="00442838" w14:paraId="40C098DB" w14:textId="77777777" w:rsidTr="000F163C">
        <w:trPr>
          <w:trHeight w:val="454"/>
        </w:trPr>
        <w:tc>
          <w:tcPr>
            <w:tcW w:w="1251" w:type="dxa"/>
          </w:tcPr>
          <w:p w14:paraId="3C5CDB66" w14:textId="77777777" w:rsidR="00097E98" w:rsidRPr="00442838" w:rsidRDefault="00097E98" w:rsidP="000F163C">
            <w:pPr>
              <w:spacing w:line="360" w:lineRule="auto"/>
            </w:pPr>
          </w:p>
        </w:tc>
        <w:tc>
          <w:tcPr>
            <w:tcW w:w="1652" w:type="dxa"/>
          </w:tcPr>
          <w:p w14:paraId="51599B1D" w14:textId="77777777" w:rsidR="00097E98" w:rsidRPr="00442838" w:rsidRDefault="00097E98" w:rsidP="000F163C">
            <w:pPr>
              <w:spacing w:line="360" w:lineRule="auto"/>
            </w:pPr>
          </w:p>
        </w:tc>
        <w:tc>
          <w:tcPr>
            <w:tcW w:w="3719" w:type="dxa"/>
          </w:tcPr>
          <w:p w14:paraId="75A0972D" w14:textId="77777777" w:rsidR="00097E98" w:rsidRPr="00442838" w:rsidRDefault="00097E98" w:rsidP="000F163C">
            <w:pPr>
              <w:spacing w:line="360" w:lineRule="auto"/>
            </w:pPr>
          </w:p>
        </w:tc>
        <w:tc>
          <w:tcPr>
            <w:tcW w:w="880" w:type="dxa"/>
          </w:tcPr>
          <w:p w14:paraId="2CD48BEA" w14:textId="77777777" w:rsidR="00097E98" w:rsidRPr="00442838" w:rsidRDefault="00097E98" w:rsidP="000F163C">
            <w:pPr>
              <w:spacing w:line="360" w:lineRule="auto"/>
            </w:pPr>
          </w:p>
        </w:tc>
        <w:tc>
          <w:tcPr>
            <w:tcW w:w="724" w:type="dxa"/>
          </w:tcPr>
          <w:p w14:paraId="71085F81" w14:textId="77777777" w:rsidR="00097E98" w:rsidRPr="00442838" w:rsidRDefault="00097E98" w:rsidP="000F163C">
            <w:pPr>
              <w:spacing w:line="360" w:lineRule="auto"/>
            </w:pPr>
          </w:p>
        </w:tc>
        <w:tc>
          <w:tcPr>
            <w:tcW w:w="724" w:type="dxa"/>
          </w:tcPr>
          <w:p w14:paraId="6944CD59" w14:textId="77777777" w:rsidR="00097E98" w:rsidRPr="00442838" w:rsidRDefault="00097E98" w:rsidP="000F163C">
            <w:pPr>
              <w:spacing w:line="360" w:lineRule="auto"/>
            </w:pPr>
          </w:p>
        </w:tc>
        <w:tc>
          <w:tcPr>
            <w:tcW w:w="1976" w:type="dxa"/>
          </w:tcPr>
          <w:p w14:paraId="0F86C858" w14:textId="77777777" w:rsidR="00097E98" w:rsidRPr="00442838" w:rsidRDefault="00097E98" w:rsidP="000F163C">
            <w:pPr>
              <w:spacing w:line="360" w:lineRule="auto"/>
            </w:pPr>
          </w:p>
        </w:tc>
      </w:tr>
      <w:tr w:rsidR="00097E98" w:rsidRPr="00442838" w14:paraId="5CA7BED2" w14:textId="77777777" w:rsidTr="000F163C">
        <w:trPr>
          <w:trHeight w:val="441"/>
        </w:trPr>
        <w:tc>
          <w:tcPr>
            <w:tcW w:w="1251" w:type="dxa"/>
          </w:tcPr>
          <w:p w14:paraId="37B4EEF0" w14:textId="77777777" w:rsidR="00097E98" w:rsidRPr="00442838" w:rsidRDefault="00097E98" w:rsidP="000F163C">
            <w:pPr>
              <w:spacing w:line="360" w:lineRule="auto"/>
            </w:pPr>
          </w:p>
        </w:tc>
        <w:tc>
          <w:tcPr>
            <w:tcW w:w="1652" w:type="dxa"/>
          </w:tcPr>
          <w:p w14:paraId="333F3DD0" w14:textId="77777777" w:rsidR="00097E98" w:rsidRPr="00442838" w:rsidRDefault="00097E98" w:rsidP="000F163C">
            <w:pPr>
              <w:spacing w:line="360" w:lineRule="auto"/>
            </w:pPr>
          </w:p>
        </w:tc>
        <w:tc>
          <w:tcPr>
            <w:tcW w:w="3719" w:type="dxa"/>
          </w:tcPr>
          <w:p w14:paraId="1C331920" w14:textId="77777777" w:rsidR="00097E98" w:rsidRPr="00442838" w:rsidRDefault="00097E98" w:rsidP="000F163C">
            <w:pPr>
              <w:spacing w:line="360" w:lineRule="auto"/>
            </w:pPr>
          </w:p>
        </w:tc>
        <w:tc>
          <w:tcPr>
            <w:tcW w:w="880" w:type="dxa"/>
          </w:tcPr>
          <w:p w14:paraId="6F579BD1" w14:textId="77777777" w:rsidR="00097E98" w:rsidRPr="00442838" w:rsidRDefault="00097E98" w:rsidP="000F163C">
            <w:pPr>
              <w:spacing w:line="360" w:lineRule="auto"/>
            </w:pPr>
          </w:p>
        </w:tc>
        <w:tc>
          <w:tcPr>
            <w:tcW w:w="724" w:type="dxa"/>
          </w:tcPr>
          <w:p w14:paraId="0F018DCD" w14:textId="77777777" w:rsidR="00097E98" w:rsidRPr="00442838" w:rsidRDefault="00097E98" w:rsidP="000F163C">
            <w:pPr>
              <w:spacing w:line="360" w:lineRule="auto"/>
            </w:pPr>
          </w:p>
        </w:tc>
        <w:tc>
          <w:tcPr>
            <w:tcW w:w="724" w:type="dxa"/>
          </w:tcPr>
          <w:p w14:paraId="49A9A21A" w14:textId="77777777" w:rsidR="00097E98" w:rsidRPr="00442838" w:rsidRDefault="00097E98" w:rsidP="000F163C">
            <w:pPr>
              <w:spacing w:line="360" w:lineRule="auto"/>
            </w:pPr>
          </w:p>
        </w:tc>
        <w:tc>
          <w:tcPr>
            <w:tcW w:w="1976" w:type="dxa"/>
          </w:tcPr>
          <w:p w14:paraId="0BBC94DE" w14:textId="77777777" w:rsidR="00097E98" w:rsidRPr="00442838" w:rsidRDefault="00097E98" w:rsidP="000F163C">
            <w:pPr>
              <w:spacing w:line="360" w:lineRule="auto"/>
            </w:pPr>
          </w:p>
        </w:tc>
      </w:tr>
      <w:tr w:rsidR="00097E98" w:rsidRPr="00442838" w14:paraId="6E764524" w14:textId="77777777" w:rsidTr="000F163C">
        <w:trPr>
          <w:trHeight w:val="441"/>
        </w:trPr>
        <w:tc>
          <w:tcPr>
            <w:tcW w:w="1251" w:type="dxa"/>
          </w:tcPr>
          <w:p w14:paraId="2A5064A5" w14:textId="77777777" w:rsidR="00097E98" w:rsidRPr="00442838" w:rsidRDefault="00097E98" w:rsidP="000F163C">
            <w:pPr>
              <w:spacing w:line="360" w:lineRule="auto"/>
            </w:pPr>
          </w:p>
        </w:tc>
        <w:tc>
          <w:tcPr>
            <w:tcW w:w="1652" w:type="dxa"/>
          </w:tcPr>
          <w:p w14:paraId="6931C60F" w14:textId="77777777" w:rsidR="00097E98" w:rsidRPr="00442838" w:rsidRDefault="00097E98" w:rsidP="000F163C">
            <w:pPr>
              <w:spacing w:line="360" w:lineRule="auto"/>
            </w:pPr>
          </w:p>
        </w:tc>
        <w:tc>
          <w:tcPr>
            <w:tcW w:w="3719" w:type="dxa"/>
          </w:tcPr>
          <w:p w14:paraId="35882F87" w14:textId="77777777" w:rsidR="00097E98" w:rsidRPr="00442838" w:rsidRDefault="00097E98" w:rsidP="000F163C">
            <w:pPr>
              <w:spacing w:line="360" w:lineRule="auto"/>
            </w:pPr>
          </w:p>
        </w:tc>
        <w:tc>
          <w:tcPr>
            <w:tcW w:w="880" w:type="dxa"/>
          </w:tcPr>
          <w:p w14:paraId="44940E1B" w14:textId="77777777" w:rsidR="00097E98" w:rsidRPr="00442838" w:rsidRDefault="00097E98" w:rsidP="000F163C">
            <w:pPr>
              <w:spacing w:line="360" w:lineRule="auto"/>
            </w:pPr>
          </w:p>
        </w:tc>
        <w:tc>
          <w:tcPr>
            <w:tcW w:w="724" w:type="dxa"/>
          </w:tcPr>
          <w:p w14:paraId="7EEE0742" w14:textId="77777777" w:rsidR="00097E98" w:rsidRPr="00442838" w:rsidRDefault="00097E98" w:rsidP="000F163C">
            <w:pPr>
              <w:spacing w:line="360" w:lineRule="auto"/>
            </w:pPr>
          </w:p>
        </w:tc>
        <w:tc>
          <w:tcPr>
            <w:tcW w:w="724" w:type="dxa"/>
          </w:tcPr>
          <w:p w14:paraId="0C996CEF" w14:textId="77777777" w:rsidR="00097E98" w:rsidRPr="00442838" w:rsidRDefault="00097E98" w:rsidP="000F163C">
            <w:pPr>
              <w:spacing w:line="360" w:lineRule="auto"/>
            </w:pPr>
          </w:p>
        </w:tc>
        <w:tc>
          <w:tcPr>
            <w:tcW w:w="1976" w:type="dxa"/>
          </w:tcPr>
          <w:p w14:paraId="74F4CD56" w14:textId="77777777" w:rsidR="00097E98" w:rsidRPr="00442838" w:rsidRDefault="00097E98" w:rsidP="000F163C">
            <w:pPr>
              <w:spacing w:line="360" w:lineRule="auto"/>
            </w:pPr>
          </w:p>
        </w:tc>
      </w:tr>
      <w:tr w:rsidR="00097E98" w:rsidRPr="00442838" w14:paraId="1BA2FD5B" w14:textId="77777777" w:rsidTr="000F163C">
        <w:trPr>
          <w:trHeight w:val="896"/>
        </w:trPr>
        <w:tc>
          <w:tcPr>
            <w:tcW w:w="1251" w:type="dxa"/>
          </w:tcPr>
          <w:p w14:paraId="4A475B4E" w14:textId="77777777" w:rsidR="00097E98" w:rsidRPr="00442838" w:rsidRDefault="00097E98" w:rsidP="000F163C">
            <w:pPr>
              <w:spacing w:line="360" w:lineRule="auto"/>
            </w:pPr>
          </w:p>
        </w:tc>
        <w:tc>
          <w:tcPr>
            <w:tcW w:w="1652" w:type="dxa"/>
          </w:tcPr>
          <w:p w14:paraId="2E86A876" w14:textId="77777777" w:rsidR="00097E98" w:rsidRPr="00442838" w:rsidRDefault="00097E98" w:rsidP="000F163C">
            <w:pPr>
              <w:spacing w:line="360" w:lineRule="auto"/>
            </w:pPr>
          </w:p>
        </w:tc>
        <w:tc>
          <w:tcPr>
            <w:tcW w:w="3719" w:type="dxa"/>
          </w:tcPr>
          <w:p w14:paraId="7EF98AA2" w14:textId="77777777" w:rsidR="00097E98" w:rsidRPr="00442838" w:rsidRDefault="00097E98" w:rsidP="000F163C">
            <w:pPr>
              <w:spacing w:line="360" w:lineRule="auto"/>
            </w:pPr>
          </w:p>
        </w:tc>
        <w:tc>
          <w:tcPr>
            <w:tcW w:w="880" w:type="dxa"/>
          </w:tcPr>
          <w:p w14:paraId="46486BE7" w14:textId="77777777" w:rsidR="00097E98" w:rsidRPr="00442838" w:rsidRDefault="00097E98" w:rsidP="000F163C">
            <w:pPr>
              <w:spacing w:line="360" w:lineRule="auto"/>
            </w:pPr>
          </w:p>
        </w:tc>
        <w:tc>
          <w:tcPr>
            <w:tcW w:w="724" w:type="dxa"/>
          </w:tcPr>
          <w:p w14:paraId="63604AEB" w14:textId="77777777" w:rsidR="00097E98" w:rsidRPr="00442838" w:rsidRDefault="00097E98" w:rsidP="000F163C">
            <w:pPr>
              <w:spacing w:line="360" w:lineRule="auto"/>
            </w:pPr>
          </w:p>
        </w:tc>
        <w:tc>
          <w:tcPr>
            <w:tcW w:w="724" w:type="dxa"/>
          </w:tcPr>
          <w:p w14:paraId="0026F696" w14:textId="77777777" w:rsidR="00097E98" w:rsidRPr="00442838" w:rsidRDefault="00097E98" w:rsidP="000F163C">
            <w:pPr>
              <w:spacing w:line="360" w:lineRule="auto"/>
            </w:pPr>
          </w:p>
        </w:tc>
        <w:tc>
          <w:tcPr>
            <w:tcW w:w="1976" w:type="dxa"/>
          </w:tcPr>
          <w:p w14:paraId="71CE8A77" w14:textId="77777777" w:rsidR="00097E98" w:rsidRPr="00442838" w:rsidRDefault="00097E98" w:rsidP="000F163C">
            <w:pPr>
              <w:spacing w:line="360" w:lineRule="auto"/>
            </w:pPr>
          </w:p>
        </w:tc>
      </w:tr>
    </w:tbl>
    <w:p w14:paraId="56DE532A" w14:textId="77777777" w:rsidR="00097E98" w:rsidRPr="00442838" w:rsidRDefault="00097E98" w:rsidP="00097E98">
      <w:pPr>
        <w:rPr>
          <w:sz w:val="24"/>
        </w:rPr>
      </w:pPr>
    </w:p>
    <w:p w14:paraId="2A295A8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08BDC54" w14:textId="77777777" w:rsidTr="000F163C">
        <w:tc>
          <w:tcPr>
            <w:tcW w:w="3596" w:type="dxa"/>
          </w:tcPr>
          <w:p w14:paraId="0F83F3CC" w14:textId="77777777" w:rsidR="00097E98" w:rsidRPr="00442838" w:rsidRDefault="00097E98" w:rsidP="000F163C">
            <w:pPr>
              <w:rPr>
                <w:sz w:val="24"/>
              </w:rPr>
            </w:pPr>
          </w:p>
        </w:tc>
        <w:tc>
          <w:tcPr>
            <w:tcW w:w="3597" w:type="dxa"/>
          </w:tcPr>
          <w:p w14:paraId="542C9666" w14:textId="77777777" w:rsidR="00097E98" w:rsidRPr="00442838" w:rsidRDefault="00097E98" w:rsidP="000F163C">
            <w:pPr>
              <w:rPr>
                <w:sz w:val="24"/>
              </w:rPr>
            </w:pPr>
          </w:p>
        </w:tc>
        <w:tc>
          <w:tcPr>
            <w:tcW w:w="3597" w:type="dxa"/>
          </w:tcPr>
          <w:p w14:paraId="4D92B739" w14:textId="77777777" w:rsidR="00097E98" w:rsidRPr="00442838" w:rsidRDefault="00097E98" w:rsidP="000F163C">
            <w:pPr>
              <w:rPr>
                <w:sz w:val="24"/>
              </w:rPr>
            </w:pPr>
          </w:p>
        </w:tc>
      </w:tr>
      <w:tr w:rsidR="00097E98" w:rsidRPr="00442838" w14:paraId="23F2F721" w14:textId="77777777" w:rsidTr="000F163C">
        <w:tc>
          <w:tcPr>
            <w:tcW w:w="3596" w:type="dxa"/>
          </w:tcPr>
          <w:p w14:paraId="60903517" w14:textId="77777777" w:rsidR="00097E98" w:rsidRPr="00442838" w:rsidRDefault="00097E98" w:rsidP="000F163C">
            <w:pPr>
              <w:rPr>
                <w:sz w:val="24"/>
              </w:rPr>
            </w:pPr>
          </w:p>
        </w:tc>
        <w:tc>
          <w:tcPr>
            <w:tcW w:w="3597" w:type="dxa"/>
          </w:tcPr>
          <w:p w14:paraId="1751A480" w14:textId="77777777" w:rsidR="00097E98" w:rsidRPr="00442838" w:rsidRDefault="00097E98" w:rsidP="000F163C">
            <w:pPr>
              <w:rPr>
                <w:sz w:val="24"/>
              </w:rPr>
            </w:pPr>
          </w:p>
        </w:tc>
        <w:tc>
          <w:tcPr>
            <w:tcW w:w="3597" w:type="dxa"/>
          </w:tcPr>
          <w:p w14:paraId="3220809E" w14:textId="77777777" w:rsidR="00097E98" w:rsidRPr="00442838" w:rsidRDefault="00097E98" w:rsidP="000F163C">
            <w:pPr>
              <w:rPr>
                <w:sz w:val="24"/>
              </w:rPr>
            </w:pPr>
          </w:p>
        </w:tc>
      </w:tr>
    </w:tbl>
    <w:p w14:paraId="3AFF7CA3" w14:textId="77777777" w:rsidR="00097E98" w:rsidRPr="00442838" w:rsidRDefault="00097E98" w:rsidP="00097E98">
      <w:pPr>
        <w:rPr>
          <w:sz w:val="24"/>
        </w:rPr>
      </w:pPr>
    </w:p>
    <w:p w14:paraId="765D5646" w14:textId="77777777" w:rsidR="00097E98" w:rsidRPr="00442838" w:rsidRDefault="00097E98" w:rsidP="00097E98">
      <w:pPr>
        <w:rPr>
          <w:sz w:val="24"/>
        </w:rPr>
      </w:pPr>
      <w:r w:rsidRPr="00442838">
        <w:rPr>
          <w:sz w:val="24"/>
        </w:rPr>
        <w:t>Sprites:</w:t>
      </w:r>
    </w:p>
    <w:p w14:paraId="75C3AC32" w14:textId="77777777" w:rsidR="00097E98" w:rsidRPr="00442838" w:rsidRDefault="00097E98" w:rsidP="00097E98">
      <w:pPr>
        <w:rPr>
          <w:sz w:val="24"/>
        </w:rPr>
      </w:pPr>
      <w:r w:rsidRPr="00442838">
        <w:rPr>
          <w:sz w:val="24"/>
        </w:rPr>
        <w:br w:type="page"/>
      </w:r>
    </w:p>
    <w:p w14:paraId="6EB1E23D" w14:textId="77777777" w:rsidR="00097E98" w:rsidRPr="00442838" w:rsidRDefault="00097E98" w:rsidP="00097E98">
      <w:pPr>
        <w:rPr>
          <w:sz w:val="24"/>
        </w:rPr>
      </w:pPr>
      <w:r w:rsidRPr="00442838">
        <w:rPr>
          <w:sz w:val="24"/>
        </w:rPr>
        <w:lastRenderedPageBreak/>
        <w:t>Family Page</w:t>
      </w:r>
    </w:p>
    <w:p w14:paraId="3941238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FD35D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BEBA5A8" w14:textId="77777777" w:rsidTr="000F163C">
        <w:trPr>
          <w:trHeight w:val="896"/>
        </w:trPr>
        <w:tc>
          <w:tcPr>
            <w:tcW w:w="1251" w:type="dxa"/>
          </w:tcPr>
          <w:p w14:paraId="1706F7E9" w14:textId="77777777" w:rsidR="00097E98" w:rsidRPr="00442838" w:rsidRDefault="00097E98" w:rsidP="000F163C">
            <w:pPr>
              <w:spacing w:line="360" w:lineRule="auto"/>
            </w:pPr>
            <w:r w:rsidRPr="00442838">
              <w:t>Pokemon</w:t>
            </w:r>
          </w:p>
          <w:p w14:paraId="01615CB9" w14:textId="77777777" w:rsidR="00097E98" w:rsidRPr="00442838" w:rsidRDefault="00097E98" w:rsidP="000F163C">
            <w:pPr>
              <w:spacing w:line="360" w:lineRule="auto"/>
            </w:pPr>
            <w:r w:rsidRPr="00442838">
              <w:t>Name</w:t>
            </w:r>
          </w:p>
        </w:tc>
        <w:tc>
          <w:tcPr>
            <w:tcW w:w="1652" w:type="dxa"/>
          </w:tcPr>
          <w:p w14:paraId="0F2EC5BB" w14:textId="77777777" w:rsidR="00097E98" w:rsidRPr="00442838" w:rsidRDefault="00097E98" w:rsidP="000F163C">
            <w:pPr>
              <w:spacing w:line="360" w:lineRule="auto"/>
            </w:pPr>
            <w:r w:rsidRPr="00442838">
              <w:t>Pokemon Number</w:t>
            </w:r>
          </w:p>
        </w:tc>
        <w:tc>
          <w:tcPr>
            <w:tcW w:w="3719" w:type="dxa"/>
          </w:tcPr>
          <w:p w14:paraId="106443F8" w14:textId="77777777" w:rsidR="00097E98" w:rsidRPr="00442838" w:rsidRDefault="00097E98" w:rsidP="000F163C">
            <w:pPr>
              <w:spacing w:line="360" w:lineRule="auto"/>
            </w:pPr>
            <w:r w:rsidRPr="00442838">
              <w:t>Base Stats</w:t>
            </w:r>
          </w:p>
          <w:p w14:paraId="7190467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6EB27DE" w14:textId="77777777" w:rsidR="00097E98" w:rsidRPr="00442838" w:rsidRDefault="00097E98" w:rsidP="000F163C">
            <w:pPr>
              <w:spacing w:line="360" w:lineRule="auto"/>
            </w:pPr>
            <w:r w:rsidRPr="00442838">
              <w:t>Ability</w:t>
            </w:r>
          </w:p>
        </w:tc>
        <w:tc>
          <w:tcPr>
            <w:tcW w:w="724" w:type="dxa"/>
          </w:tcPr>
          <w:p w14:paraId="4665448B" w14:textId="77777777" w:rsidR="00097E98" w:rsidRPr="00442838" w:rsidRDefault="00097E98" w:rsidP="000F163C">
            <w:pPr>
              <w:spacing w:line="360" w:lineRule="auto"/>
            </w:pPr>
            <w:r w:rsidRPr="00442838">
              <w:t>Type 1</w:t>
            </w:r>
          </w:p>
        </w:tc>
        <w:tc>
          <w:tcPr>
            <w:tcW w:w="724" w:type="dxa"/>
          </w:tcPr>
          <w:p w14:paraId="36035A9E" w14:textId="77777777" w:rsidR="00097E98" w:rsidRPr="00442838" w:rsidRDefault="00097E98" w:rsidP="000F163C">
            <w:pPr>
              <w:spacing w:line="360" w:lineRule="auto"/>
            </w:pPr>
            <w:r w:rsidRPr="00442838">
              <w:t>Type 2</w:t>
            </w:r>
          </w:p>
        </w:tc>
        <w:tc>
          <w:tcPr>
            <w:tcW w:w="1976" w:type="dxa"/>
          </w:tcPr>
          <w:p w14:paraId="39B83C3C" w14:textId="77777777" w:rsidR="00097E98" w:rsidRPr="00442838" w:rsidRDefault="00097E98" w:rsidP="000F163C">
            <w:pPr>
              <w:spacing w:line="360" w:lineRule="auto"/>
            </w:pPr>
            <w:r w:rsidRPr="00442838">
              <w:t>Evolution</w:t>
            </w:r>
          </w:p>
        </w:tc>
      </w:tr>
      <w:tr w:rsidR="00097E98" w:rsidRPr="00442838" w14:paraId="4CDA32A2" w14:textId="77777777" w:rsidTr="000F163C">
        <w:trPr>
          <w:trHeight w:val="454"/>
        </w:trPr>
        <w:tc>
          <w:tcPr>
            <w:tcW w:w="1251" w:type="dxa"/>
          </w:tcPr>
          <w:p w14:paraId="4A3F1265" w14:textId="77777777" w:rsidR="00097E98" w:rsidRPr="00442838" w:rsidRDefault="00097E98" w:rsidP="000F163C">
            <w:pPr>
              <w:spacing w:line="360" w:lineRule="auto"/>
            </w:pPr>
          </w:p>
        </w:tc>
        <w:tc>
          <w:tcPr>
            <w:tcW w:w="1652" w:type="dxa"/>
          </w:tcPr>
          <w:p w14:paraId="70B189F9" w14:textId="77777777" w:rsidR="00097E98" w:rsidRPr="00442838" w:rsidRDefault="00097E98" w:rsidP="000F163C">
            <w:pPr>
              <w:spacing w:line="360" w:lineRule="auto"/>
            </w:pPr>
          </w:p>
        </w:tc>
        <w:tc>
          <w:tcPr>
            <w:tcW w:w="3719" w:type="dxa"/>
          </w:tcPr>
          <w:p w14:paraId="66071B21" w14:textId="77777777" w:rsidR="00097E98" w:rsidRPr="00442838" w:rsidRDefault="00097E98" w:rsidP="000F163C">
            <w:pPr>
              <w:spacing w:line="360" w:lineRule="auto"/>
            </w:pPr>
          </w:p>
        </w:tc>
        <w:tc>
          <w:tcPr>
            <w:tcW w:w="880" w:type="dxa"/>
          </w:tcPr>
          <w:p w14:paraId="39A89CA0" w14:textId="77777777" w:rsidR="00097E98" w:rsidRPr="00442838" w:rsidRDefault="00097E98" w:rsidP="000F163C">
            <w:pPr>
              <w:spacing w:line="360" w:lineRule="auto"/>
            </w:pPr>
          </w:p>
        </w:tc>
        <w:tc>
          <w:tcPr>
            <w:tcW w:w="724" w:type="dxa"/>
          </w:tcPr>
          <w:p w14:paraId="148D8596" w14:textId="77777777" w:rsidR="00097E98" w:rsidRPr="00442838" w:rsidRDefault="00097E98" w:rsidP="000F163C">
            <w:pPr>
              <w:spacing w:line="360" w:lineRule="auto"/>
            </w:pPr>
          </w:p>
        </w:tc>
        <w:tc>
          <w:tcPr>
            <w:tcW w:w="724" w:type="dxa"/>
          </w:tcPr>
          <w:p w14:paraId="144A8EB5" w14:textId="77777777" w:rsidR="00097E98" w:rsidRPr="00442838" w:rsidRDefault="00097E98" w:rsidP="000F163C">
            <w:pPr>
              <w:spacing w:line="360" w:lineRule="auto"/>
            </w:pPr>
          </w:p>
        </w:tc>
        <w:tc>
          <w:tcPr>
            <w:tcW w:w="1976" w:type="dxa"/>
          </w:tcPr>
          <w:p w14:paraId="0B51669C" w14:textId="77777777" w:rsidR="00097E98" w:rsidRPr="00442838" w:rsidRDefault="00097E98" w:rsidP="000F163C">
            <w:pPr>
              <w:spacing w:line="360" w:lineRule="auto"/>
            </w:pPr>
          </w:p>
        </w:tc>
      </w:tr>
      <w:tr w:rsidR="00097E98" w:rsidRPr="00442838" w14:paraId="3915C9D9" w14:textId="77777777" w:rsidTr="000F163C">
        <w:trPr>
          <w:trHeight w:val="441"/>
        </w:trPr>
        <w:tc>
          <w:tcPr>
            <w:tcW w:w="1251" w:type="dxa"/>
          </w:tcPr>
          <w:p w14:paraId="69D54106" w14:textId="77777777" w:rsidR="00097E98" w:rsidRPr="00442838" w:rsidRDefault="00097E98" w:rsidP="000F163C">
            <w:pPr>
              <w:spacing w:line="360" w:lineRule="auto"/>
            </w:pPr>
          </w:p>
        </w:tc>
        <w:tc>
          <w:tcPr>
            <w:tcW w:w="1652" w:type="dxa"/>
          </w:tcPr>
          <w:p w14:paraId="352C6AA8" w14:textId="77777777" w:rsidR="00097E98" w:rsidRPr="00442838" w:rsidRDefault="00097E98" w:rsidP="000F163C">
            <w:pPr>
              <w:spacing w:line="360" w:lineRule="auto"/>
            </w:pPr>
          </w:p>
        </w:tc>
        <w:tc>
          <w:tcPr>
            <w:tcW w:w="3719" w:type="dxa"/>
          </w:tcPr>
          <w:p w14:paraId="040482F4" w14:textId="77777777" w:rsidR="00097E98" w:rsidRPr="00442838" w:rsidRDefault="00097E98" w:rsidP="000F163C">
            <w:pPr>
              <w:spacing w:line="360" w:lineRule="auto"/>
            </w:pPr>
          </w:p>
        </w:tc>
        <w:tc>
          <w:tcPr>
            <w:tcW w:w="880" w:type="dxa"/>
          </w:tcPr>
          <w:p w14:paraId="3C208EE7" w14:textId="77777777" w:rsidR="00097E98" w:rsidRPr="00442838" w:rsidRDefault="00097E98" w:rsidP="000F163C">
            <w:pPr>
              <w:spacing w:line="360" w:lineRule="auto"/>
            </w:pPr>
          </w:p>
        </w:tc>
        <w:tc>
          <w:tcPr>
            <w:tcW w:w="724" w:type="dxa"/>
          </w:tcPr>
          <w:p w14:paraId="4816F99A" w14:textId="77777777" w:rsidR="00097E98" w:rsidRPr="00442838" w:rsidRDefault="00097E98" w:rsidP="000F163C">
            <w:pPr>
              <w:spacing w:line="360" w:lineRule="auto"/>
            </w:pPr>
          </w:p>
        </w:tc>
        <w:tc>
          <w:tcPr>
            <w:tcW w:w="724" w:type="dxa"/>
          </w:tcPr>
          <w:p w14:paraId="34725FF0" w14:textId="77777777" w:rsidR="00097E98" w:rsidRPr="00442838" w:rsidRDefault="00097E98" w:rsidP="000F163C">
            <w:pPr>
              <w:spacing w:line="360" w:lineRule="auto"/>
            </w:pPr>
          </w:p>
        </w:tc>
        <w:tc>
          <w:tcPr>
            <w:tcW w:w="1976" w:type="dxa"/>
          </w:tcPr>
          <w:p w14:paraId="22D74F9C" w14:textId="77777777" w:rsidR="00097E98" w:rsidRPr="00442838" w:rsidRDefault="00097E98" w:rsidP="000F163C">
            <w:pPr>
              <w:spacing w:line="360" w:lineRule="auto"/>
            </w:pPr>
          </w:p>
        </w:tc>
      </w:tr>
      <w:tr w:rsidR="00097E98" w:rsidRPr="00442838" w14:paraId="549837FA" w14:textId="77777777" w:rsidTr="000F163C">
        <w:trPr>
          <w:trHeight w:val="441"/>
        </w:trPr>
        <w:tc>
          <w:tcPr>
            <w:tcW w:w="1251" w:type="dxa"/>
          </w:tcPr>
          <w:p w14:paraId="13ED49D3" w14:textId="77777777" w:rsidR="00097E98" w:rsidRPr="00442838" w:rsidRDefault="00097E98" w:rsidP="000F163C">
            <w:pPr>
              <w:spacing w:line="360" w:lineRule="auto"/>
            </w:pPr>
          </w:p>
        </w:tc>
        <w:tc>
          <w:tcPr>
            <w:tcW w:w="1652" w:type="dxa"/>
          </w:tcPr>
          <w:p w14:paraId="1135DBC7" w14:textId="77777777" w:rsidR="00097E98" w:rsidRPr="00442838" w:rsidRDefault="00097E98" w:rsidP="000F163C">
            <w:pPr>
              <w:spacing w:line="360" w:lineRule="auto"/>
            </w:pPr>
          </w:p>
        </w:tc>
        <w:tc>
          <w:tcPr>
            <w:tcW w:w="3719" w:type="dxa"/>
          </w:tcPr>
          <w:p w14:paraId="5A3D16A4" w14:textId="77777777" w:rsidR="00097E98" w:rsidRPr="00442838" w:rsidRDefault="00097E98" w:rsidP="000F163C">
            <w:pPr>
              <w:spacing w:line="360" w:lineRule="auto"/>
            </w:pPr>
          </w:p>
        </w:tc>
        <w:tc>
          <w:tcPr>
            <w:tcW w:w="880" w:type="dxa"/>
          </w:tcPr>
          <w:p w14:paraId="749A7801" w14:textId="77777777" w:rsidR="00097E98" w:rsidRPr="00442838" w:rsidRDefault="00097E98" w:rsidP="000F163C">
            <w:pPr>
              <w:spacing w:line="360" w:lineRule="auto"/>
            </w:pPr>
          </w:p>
        </w:tc>
        <w:tc>
          <w:tcPr>
            <w:tcW w:w="724" w:type="dxa"/>
          </w:tcPr>
          <w:p w14:paraId="64FAA3D0" w14:textId="77777777" w:rsidR="00097E98" w:rsidRPr="00442838" w:rsidRDefault="00097E98" w:rsidP="000F163C">
            <w:pPr>
              <w:spacing w:line="360" w:lineRule="auto"/>
            </w:pPr>
          </w:p>
        </w:tc>
        <w:tc>
          <w:tcPr>
            <w:tcW w:w="724" w:type="dxa"/>
          </w:tcPr>
          <w:p w14:paraId="7E6B60AA" w14:textId="77777777" w:rsidR="00097E98" w:rsidRPr="00442838" w:rsidRDefault="00097E98" w:rsidP="000F163C">
            <w:pPr>
              <w:spacing w:line="360" w:lineRule="auto"/>
            </w:pPr>
          </w:p>
        </w:tc>
        <w:tc>
          <w:tcPr>
            <w:tcW w:w="1976" w:type="dxa"/>
          </w:tcPr>
          <w:p w14:paraId="78684E7E" w14:textId="77777777" w:rsidR="00097E98" w:rsidRPr="00442838" w:rsidRDefault="00097E98" w:rsidP="000F163C">
            <w:pPr>
              <w:spacing w:line="360" w:lineRule="auto"/>
            </w:pPr>
          </w:p>
        </w:tc>
      </w:tr>
      <w:tr w:rsidR="00097E98" w:rsidRPr="00442838" w14:paraId="28C71B63" w14:textId="77777777" w:rsidTr="000F163C">
        <w:trPr>
          <w:trHeight w:val="896"/>
        </w:trPr>
        <w:tc>
          <w:tcPr>
            <w:tcW w:w="1251" w:type="dxa"/>
          </w:tcPr>
          <w:p w14:paraId="6EA84391" w14:textId="77777777" w:rsidR="00097E98" w:rsidRPr="00442838" w:rsidRDefault="00097E98" w:rsidP="000F163C">
            <w:pPr>
              <w:spacing w:line="360" w:lineRule="auto"/>
            </w:pPr>
          </w:p>
        </w:tc>
        <w:tc>
          <w:tcPr>
            <w:tcW w:w="1652" w:type="dxa"/>
          </w:tcPr>
          <w:p w14:paraId="4834F209" w14:textId="77777777" w:rsidR="00097E98" w:rsidRPr="00442838" w:rsidRDefault="00097E98" w:rsidP="000F163C">
            <w:pPr>
              <w:spacing w:line="360" w:lineRule="auto"/>
            </w:pPr>
          </w:p>
        </w:tc>
        <w:tc>
          <w:tcPr>
            <w:tcW w:w="3719" w:type="dxa"/>
          </w:tcPr>
          <w:p w14:paraId="32360D86" w14:textId="77777777" w:rsidR="00097E98" w:rsidRPr="00442838" w:rsidRDefault="00097E98" w:rsidP="000F163C">
            <w:pPr>
              <w:spacing w:line="360" w:lineRule="auto"/>
            </w:pPr>
          </w:p>
        </w:tc>
        <w:tc>
          <w:tcPr>
            <w:tcW w:w="880" w:type="dxa"/>
          </w:tcPr>
          <w:p w14:paraId="5EB1A7BE" w14:textId="77777777" w:rsidR="00097E98" w:rsidRPr="00442838" w:rsidRDefault="00097E98" w:rsidP="000F163C">
            <w:pPr>
              <w:spacing w:line="360" w:lineRule="auto"/>
            </w:pPr>
          </w:p>
        </w:tc>
        <w:tc>
          <w:tcPr>
            <w:tcW w:w="724" w:type="dxa"/>
          </w:tcPr>
          <w:p w14:paraId="607D0A99" w14:textId="77777777" w:rsidR="00097E98" w:rsidRPr="00442838" w:rsidRDefault="00097E98" w:rsidP="000F163C">
            <w:pPr>
              <w:spacing w:line="360" w:lineRule="auto"/>
            </w:pPr>
          </w:p>
        </w:tc>
        <w:tc>
          <w:tcPr>
            <w:tcW w:w="724" w:type="dxa"/>
          </w:tcPr>
          <w:p w14:paraId="380C82F9" w14:textId="77777777" w:rsidR="00097E98" w:rsidRPr="00442838" w:rsidRDefault="00097E98" w:rsidP="000F163C">
            <w:pPr>
              <w:spacing w:line="360" w:lineRule="auto"/>
            </w:pPr>
          </w:p>
        </w:tc>
        <w:tc>
          <w:tcPr>
            <w:tcW w:w="1976" w:type="dxa"/>
          </w:tcPr>
          <w:p w14:paraId="530959CE" w14:textId="77777777" w:rsidR="00097E98" w:rsidRPr="00442838" w:rsidRDefault="00097E98" w:rsidP="000F163C">
            <w:pPr>
              <w:spacing w:line="360" w:lineRule="auto"/>
            </w:pPr>
          </w:p>
        </w:tc>
      </w:tr>
    </w:tbl>
    <w:p w14:paraId="79727FDA" w14:textId="77777777" w:rsidR="00097E98" w:rsidRPr="00442838" w:rsidRDefault="00097E98" w:rsidP="00097E98">
      <w:pPr>
        <w:rPr>
          <w:sz w:val="24"/>
        </w:rPr>
      </w:pPr>
    </w:p>
    <w:p w14:paraId="389FB4B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164A68" w14:textId="77777777" w:rsidTr="000F163C">
        <w:tc>
          <w:tcPr>
            <w:tcW w:w="3596" w:type="dxa"/>
          </w:tcPr>
          <w:p w14:paraId="61E3FD15" w14:textId="77777777" w:rsidR="00097E98" w:rsidRPr="00442838" w:rsidRDefault="00097E98" w:rsidP="000F163C">
            <w:pPr>
              <w:rPr>
                <w:sz w:val="24"/>
              </w:rPr>
            </w:pPr>
          </w:p>
        </w:tc>
        <w:tc>
          <w:tcPr>
            <w:tcW w:w="3597" w:type="dxa"/>
          </w:tcPr>
          <w:p w14:paraId="02710877" w14:textId="77777777" w:rsidR="00097E98" w:rsidRPr="00442838" w:rsidRDefault="00097E98" w:rsidP="000F163C">
            <w:pPr>
              <w:rPr>
                <w:sz w:val="24"/>
              </w:rPr>
            </w:pPr>
          </w:p>
        </w:tc>
        <w:tc>
          <w:tcPr>
            <w:tcW w:w="3597" w:type="dxa"/>
          </w:tcPr>
          <w:p w14:paraId="455E7E0B" w14:textId="77777777" w:rsidR="00097E98" w:rsidRPr="00442838" w:rsidRDefault="00097E98" w:rsidP="000F163C">
            <w:pPr>
              <w:rPr>
                <w:sz w:val="24"/>
              </w:rPr>
            </w:pPr>
          </w:p>
        </w:tc>
      </w:tr>
      <w:tr w:rsidR="00097E98" w:rsidRPr="00442838" w14:paraId="4C33EC2B" w14:textId="77777777" w:rsidTr="000F163C">
        <w:tc>
          <w:tcPr>
            <w:tcW w:w="3596" w:type="dxa"/>
          </w:tcPr>
          <w:p w14:paraId="53316387" w14:textId="77777777" w:rsidR="00097E98" w:rsidRPr="00442838" w:rsidRDefault="00097E98" w:rsidP="000F163C">
            <w:pPr>
              <w:rPr>
                <w:sz w:val="24"/>
              </w:rPr>
            </w:pPr>
          </w:p>
        </w:tc>
        <w:tc>
          <w:tcPr>
            <w:tcW w:w="3597" w:type="dxa"/>
          </w:tcPr>
          <w:p w14:paraId="28C41387" w14:textId="77777777" w:rsidR="00097E98" w:rsidRPr="00442838" w:rsidRDefault="00097E98" w:rsidP="000F163C">
            <w:pPr>
              <w:rPr>
                <w:sz w:val="24"/>
              </w:rPr>
            </w:pPr>
          </w:p>
        </w:tc>
        <w:tc>
          <w:tcPr>
            <w:tcW w:w="3597" w:type="dxa"/>
          </w:tcPr>
          <w:p w14:paraId="052DE196" w14:textId="77777777" w:rsidR="00097E98" w:rsidRPr="00442838" w:rsidRDefault="00097E98" w:rsidP="000F163C">
            <w:pPr>
              <w:rPr>
                <w:sz w:val="24"/>
              </w:rPr>
            </w:pPr>
          </w:p>
        </w:tc>
      </w:tr>
    </w:tbl>
    <w:p w14:paraId="7EF7FBB1" w14:textId="77777777" w:rsidR="00097E98" w:rsidRPr="00442838" w:rsidRDefault="00097E98" w:rsidP="00097E98">
      <w:pPr>
        <w:rPr>
          <w:sz w:val="24"/>
        </w:rPr>
      </w:pPr>
    </w:p>
    <w:p w14:paraId="0A7FBFD9" w14:textId="77777777" w:rsidR="00097E98" w:rsidRPr="00442838" w:rsidRDefault="00097E98" w:rsidP="00097E98">
      <w:pPr>
        <w:rPr>
          <w:sz w:val="24"/>
        </w:rPr>
      </w:pPr>
      <w:r w:rsidRPr="00442838">
        <w:rPr>
          <w:sz w:val="24"/>
        </w:rPr>
        <w:t>Sprites:</w:t>
      </w:r>
    </w:p>
    <w:p w14:paraId="61EF95C3" w14:textId="77777777" w:rsidR="00097E98" w:rsidRPr="00442838" w:rsidRDefault="00097E98" w:rsidP="00097E98">
      <w:pPr>
        <w:rPr>
          <w:sz w:val="24"/>
        </w:rPr>
      </w:pPr>
      <w:r w:rsidRPr="00442838">
        <w:rPr>
          <w:sz w:val="24"/>
        </w:rPr>
        <w:br w:type="page"/>
      </w:r>
    </w:p>
    <w:p w14:paraId="3F5140F1" w14:textId="77777777" w:rsidR="00097E98" w:rsidRPr="00442838" w:rsidRDefault="00097E98" w:rsidP="00097E98">
      <w:pPr>
        <w:rPr>
          <w:sz w:val="24"/>
        </w:rPr>
      </w:pPr>
      <w:r w:rsidRPr="00442838">
        <w:rPr>
          <w:sz w:val="24"/>
        </w:rPr>
        <w:lastRenderedPageBreak/>
        <w:t>Family Page</w:t>
      </w:r>
    </w:p>
    <w:p w14:paraId="2B3534F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33ECD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1533D6" w14:textId="77777777" w:rsidTr="000F163C">
        <w:trPr>
          <w:trHeight w:val="896"/>
        </w:trPr>
        <w:tc>
          <w:tcPr>
            <w:tcW w:w="1251" w:type="dxa"/>
          </w:tcPr>
          <w:p w14:paraId="0B50A1E4" w14:textId="77777777" w:rsidR="00097E98" w:rsidRPr="00442838" w:rsidRDefault="00097E98" w:rsidP="000F163C">
            <w:pPr>
              <w:spacing w:line="360" w:lineRule="auto"/>
            </w:pPr>
            <w:r w:rsidRPr="00442838">
              <w:t>Pokemon</w:t>
            </w:r>
          </w:p>
          <w:p w14:paraId="2F5F6A11" w14:textId="77777777" w:rsidR="00097E98" w:rsidRPr="00442838" w:rsidRDefault="00097E98" w:rsidP="000F163C">
            <w:pPr>
              <w:spacing w:line="360" w:lineRule="auto"/>
            </w:pPr>
            <w:r w:rsidRPr="00442838">
              <w:t>Name</w:t>
            </w:r>
          </w:p>
        </w:tc>
        <w:tc>
          <w:tcPr>
            <w:tcW w:w="1652" w:type="dxa"/>
          </w:tcPr>
          <w:p w14:paraId="7A74D787" w14:textId="77777777" w:rsidR="00097E98" w:rsidRPr="00442838" w:rsidRDefault="00097E98" w:rsidP="000F163C">
            <w:pPr>
              <w:spacing w:line="360" w:lineRule="auto"/>
            </w:pPr>
            <w:r w:rsidRPr="00442838">
              <w:t>Pokemon Number</w:t>
            </w:r>
          </w:p>
        </w:tc>
        <w:tc>
          <w:tcPr>
            <w:tcW w:w="3719" w:type="dxa"/>
          </w:tcPr>
          <w:p w14:paraId="6F7D4F93" w14:textId="77777777" w:rsidR="00097E98" w:rsidRPr="00442838" w:rsidRDefault="00097E98" w:rsidP="000F163C">
            <w:pPr>
              <w:spacing w:line="360" w:lineRule="auto"/>
            </w:pPr>
            <w:r w:rsidRPr="00442838">
              <w:t>Base Stats</w:t>
            </w:r>
          </w:p>
          <w:p w14:paraId="3562AC38"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575B6E3" w14:textId="77777777" w:rsidR="00097E98" w:rsidRPr="00442838" w:rsidRDefault="00097E98" w:rsidP="000F163C">
            <w:pPr>
              <w:spacing w:line="360" w:lineRule="auto"/>
            </w:pPr>
            <w:r w:rsidRPr="00442838">
              <w:t>Ability</w:t>
            </w:r>
          </w:p>
        </w:tc>
        <w:tc>
          <w:tcPr>
            <w:tcW w:w="724" w:type="dxa"/>
          </w:tcPr>
          <w:p w14:paraId="2FF5F470" w14:textId="77777777" w:rsidR="00097E98" w:rsidRPr="00442838" w:rsidRDefault="00097E98" w:rsidP="000F163C">
            <w:pPr>
              <w:spacing w:line="360" w:lineRule="auto"/>
            </w:pPr>
            <w:r w:rsidRPr="00442838">
              <w:t>Type 1</w:t>
            </w:r>
          </w:p>
        </w:tc>
        <w:tc>
          <w:tcPr>
            <w:tcW w:w="724" w:type="dxa"/>
          </w:tcPr>
          <w:p w14:paraId="09AF3B97" w14:textId="77777777" w:rsidR="00097E98" w:rsidRPr="00442838" w:rsidRDefault="00097E98" w:rsidP="000F163C">
            <w:pPr>
              <w:spacing w:line="360" w:lineRule="auto"/>
            </w:pPr>
            <w:r w:rsidRPr="00442838">
              <w:t>Type 2</w:t>
            </w:r>
          </w:p>
        </w:tc>
        <w:tc>
          <w:tcPr>
            <w:tcW w:w="1976" w:type="dxa"/>
          </w:tcPr>
          <w:p w14:paraId="228DCD99" w14:textId="77777777" w:rsidR="00097E98" w:rsidRPr="00442838" w:rsidRDefault="00097E98" w:rsidP="000F163C">
            <w:pPr>
              <w:spacing w:line="360" w:lineRule="auto"/>
            </w:pPr>
            <w:r w:rsidRPr="00442838">
              <w:t>Evolution</w:t>
            </w:r>
          </w:p>
        </w:tc>
      </w:tr>
      <w:tr w:rsidR="00097E98" w:rsidRPr="00442838" w14:paraId="2FDCC890" w14:textId="77777777" w:rsidTr="000F163C">
        <w:trPr>
          <w:trHeight w:val="454"/>
        </w:trPr>
        <w:tc>
          <w:tcPr>
            <w:tcW w:w="1251" w:type="dxa"/>
          </w:tcPr>
          <w:p w14:paraId="097256A3" w14:textId="77777777" w:rsidR="00097E98" w:rsidRPr="00442838" w:rsidRDefault="00097E98" w:rsidP="000F163C">
            <w:pPr>
              <w:spacing w:line="360" w:lineRule="auto"/>
            </w:pPr>
          </w:p>
        </w:tc>
        <w:tc>
          <w:tcPr>
            <w:tcW w:w="1652" w:type="dxa"/>
          </w:tcPr>
          <w:p w14:paraId="0272600B" w14:textId="77777777" w:rsidR="00097E98" w:rsidRPr="00442838" w:rsidRDefault="00097E98" w:rsidP="000F163C">
            <w:pPr>
              <w:spacing w:line="360" w:lineRule="auto"/>
            </w:pPr>
          </w:p>
        </w:tc>
        <w:tc>
          <w:tcPr>
            <w:tcW w:w="3719" w:type="dxa"/>
          </w:tcPr>
          <w:p w14:paraId="78DB3BA4" w14:textId="77777777" w:rsidR="00097E98" w:rsidRPr="00442838" w:rsidRDefault="00097E98" w:rsidP="000F163C">
            <w:pPr>
              <w:spacing w:line="360" w:lineRule="auto"/>
            </w:pPr>
          </w:p>
        </w:tc>
        <w:tc>
          <w:tcPr>
            <w:tcW w:w="880" w:type="dxa"/>
          </w:tcPr>
          <w:p w14:paraId="0D8C04E2" w14:textId="77777777" w:rsidR="00097E98" w:rsidRPr="00442838" w:rsidRDefault="00097E98" w:rsidP="000F163C">
            <w:pPr>
              <w:spacing w:line="360" w:lineRule="auto"/>
            </w:pPr>
          </w:p>
        </w:tc>
        <w:tc>
          <w:tcPr>
            <w:tcW w:w="724" w:type="dxa"/>
          </w:tcPr>
          <w:p w14:paraId="4FA417B6" w14:textId="77777777" w:rsidR="00097E98" w:rsidRPr="00442838" w:rsidRDefault="00097E98" w:rsidP="000F163C">
            <w:pPr>
              <w:spacing w:line="360" w:lineRule="auto"/>
            </w:pPr>
          </w:p>
        </w:tc>
        <w:tc>
          <w:tcPr>
            <w:tcW w:w="724" w:type="dxa"/>
          </w:tcPr>
          <w:p w14:paraId="652E7123" w14:textId="77777777" w:rsidR="00097E98" w:rsidRPr="00442838" w:rsidRDefault="00097E98" w:rsidP="000F163C">
            <w:pPr>
              <w:spacing w:line="360" w:lineRule="auto"/>
            </w:pPr>
          </w:p>
        </w:tc>
        <w:tc>
          <w:tcPr>
            <w:tcW w:w="1976" w:type="dxa"/>
          </w:tcPr>
          <w:p w14:paraId="41B74B9E" w14:textId="77777777" w:rsidR="00097E98" w:rsidRPr="00442838" w:rsidRDefault="00097E98" w:rsidP="000F163C">
            <w:pPr>
              <w:spacing w:line="360" w:lineRule="auto"/>
            </w:pPr>
          </w:p>
        </w:tc>
      </w:tr>
      <w:tr w:rsidR="00097E98" w:rsidRPr="00442838" w14:paraId="7EE22668" w14:textId="77777777" w:rsidTr="000F163C">
        <w:trPr>
          <w:trHeight w:val="441"/>
        </w:trPr>
        <w:tc>
          <w:tcPr>
            <w:tcW w:w="1251" w:type="dxa"/>
          </w:tcPr>
          <w:p w14:paraId="4406FFD3" w14:textId="77777777" w:rsidR="00097E98" w:rsidRPr="00442838" w:rsidRDefault="00097E98" w:rsidP="000F163C">
            <w:pPr>
              <w:spacing w:line="360" w:lineRule="auto"/>
            </w:pPr>
          </w:p>
        </w:tc>
        <w:tc>
          <w:tcPr>
            <w:tcW w:w="1652" w:type="dxa"/>
          </w:tcPr>
          <w:p w14:paraId="5B910E61" w14:textId="77777777" w:rsidR="00097E98" w:rsidRPr="00442838" w:rsidRDefault="00097E98" w:rsidP="000F163C">
            <w:pPr>
              <w:spacing w:line="360" w:lineRule="auto"/>
            </w:pPr>
          </w:p>
        </w:tc>
        <w:tc>
          <w:tcPr>
            <w:tcW w:w="3719" w:type="dxa"/>
          </w:tcPr>
          <w:p w14:paraId="66E17913" w14:textId="77777777" w:rsidR="00097E98" w:rsidRPr="00442838" w:rsidRDefault="00097E98" w:rsidP="000F163C">
            <w:pPr>
              <w:spacing w:line="360" w:lineRule="auto"/>
            </w:pPr>
          </w:p>
        </w:tc>
        <w:tc>
          <w:tcPr>
            <w:tcW w:w="880" w:type="dxa"/>
          </w:tcPr>
          <w:p w14:paraId="72EEC5EF" w14:textId="77777777" w:rsidR="00097E98" w:rsidRPr="00442838" w:rsidRDefault="00097E98" w:rsidP="000F163C">
            <w:pPr>
              <w:spacing w:line="360" w:lineRule="auto"/>
            </w:pPr>
          </w:p>
        </w:tc>
        <w:tc>
          <w:tcPr>
            <w:tcW w:w="724" w:type="dxa"/>
          </w:tcPr>
          <w:p w14:paraId="4D2C6194" w14:textId="77777777" w:rsidR="00097E98" w:rsidRPr="00442838" w:rsidRDefault="00097E98" w:rsidP="000F163C">
            <w:pPr>
              <w:spacing w:line="360" w:lineRule="auto"/>
            </w:pPr>
          </w:p>
        </w:tc>
        <w:tc>
          <w:tcPr>
            <w:tcW w:w="724" w:type="dxa"/>
          </w:tcPr>
          <w:p w14:paraId="3AA83911" w14:textId="77777777" w:rsidR="00097E98" w:rsidRPr="00442838" w:rsidRDefault="00097E98" w:rsidP="000F163C">
            <w:pPr>
              <w:spacing w:line="360" w:lineRule="auto"/>
            </w:pPr>
          </w:p>
        </w:tc>
        <w:tc>
          <w:tcPr>
            <w:tcW w:w="1976" w:type="dxa"/>
          </w:tcPr>
          <w:p w14:paraId="62A213E5" w14:textId="77777777" w:rsidR="00097E98" w:rsidRPr="00442838" w:rsidRDefault="00097E98" w:rsidP="000F163C">
            <w:pPr>
              <w:spacing w:line="360" w:lineRule="auto"/>
            </w:pPr>
          </w:p>
        </w:tc>
      </w:tr>
      <w:tr w:rsidR="00097E98" w:rsidRPr="00442838" w14:paraId="0F1484C7" w14:textId="77777777" w:rsidTr="000F163C">
        <w:trPr>
          <w:trHeight w:val="441"/>
        </w:trPr>
        <w:tc>
          <w:tcPr>
            <w:tcW w:w="1251" w:type="dxa"/>
          </w:tcPr>
          <w:p w14:paraId="44E86B67" w14:textId="77777777" w:rsidR="00097E98" w:rsidRPr="00442838" w:rsidRDefault="00097E98" w:rsidP="000F163C">
            <w:pPr>
              <w:spacing w:line="360" w:lineRule="auto"/>
            </w:pPr>
          </w:p>
        </w:tc>
        <w:tc>
          <w:tcPr>
            <w:tcW w:w="1652" w:type="dxa"/>
          </w:tcPr>
          <w:p w14:paraId="236D1F91" w14:textId="77777777" w:rsidR="00097E98" w:rsidRPr="00442838" w:rsidRDefault="00097E98" w:rsidP="000F163C">
            <w:pPr>
              <w:spacing w:line="360" w:lineRule="auto"/>
            </w:pPr>
          </w:p>
        </w:tc>
        <w:tc>
          <w:tcPr>
            <w:tcW w:w="3719" w:type="dxa"/>
          </w:tcPr>
          <w:p w14:paraId="2C60CCA7" w14:textId="77777777" w:rsidR="00097E98" w:rsidRPr="00442838" w:rsidRDefault="00097E98" w:rsidP="000F163C">
            <w:pPr>
              <w:spacing w:line="360" w:lineRule="auto"/>
            </w:pPr>
          </w:p>
        </w:tc>
        <w:tc>
          <w:tcPr>
            <w:tcW w:w="880" w:type="dxa"/>
          </w:tcPr>
          <w:p w14:paraId="1897E761" w14:textId="77777777" w:rsidR="00097E98" w:rsidRPr="00442838" w:rsidRDefault="00097E98" w:rsidP="000F163C">
            <w:pPr>
              <w:spacing w:line="360" w:lineRule="auto"/>
            </w:pPr>
          </w:p>
        </w:tc>
        <w:tc>
          <w:tcPr>
            <w:tcW w:w="724" w:type="dxa"/>
          </w:tcPr>
          <w:p w14:paraId="16943D5F" w14:textId="77777777" w:rsidR="00097E98" w:rsidRPr="00442838" w:rsidRDefault="00097E98" w:rsidP="000F163C">
            <w:pPr>
              <w:spacing w:line="360" w:lineRule="auto"/>
            </w:pPr>
          </w:p>
        </w:tc>
        <w:tc>
          <w:tcPr>
            <w:tcW w:w="724" w:type="dxa"/>
          </w:tcPr>
          <w:p w14:paraId="500323C7" w14:textId="77777777" w:rsidR="00097E98" w:rsidRPr="00442838" w:rsidRDefault="00097E98" w:rsidP="000F163C">
            <w:pPr>
              <w:spacing w:line="360" w:lineRule="auto"/>
            </w:pPr>
          </w:p>
        </w:tc>
        <w:tc>
          <w:tcPr>
            <w:tcW w:w="1976" w:type="dxa"/>
          </w:tcPr>
          <w:p w14:paraId="238060F6" w14:textId="77777777" w:rsidR="00097E98" w:rsidRPr="00442838" w:rsidRDefault="00097E98" w:rsidP="000F163C">
            <w:pPr>
              <w:spacing w:line="360" w:lineRule="auto"/>
            </w:pPr>
          </w:p>
        </w:tc>
      </w:tr>
      <w:tr w:rsidR="00097E98" w:rsidRPr="00442838" w14:paraId="5CBAC27D" w14:textId="77777777" w:rsidTr="000F163C">
        <w:trPr>
          <w:trHeight w:val="896"/>
        </w:trPr>
        <w:tc>
          <w:tcPr>
            <w:tcW w:w="1251" w:type="dxa"/>
          </w:tcPr>
          <w:p w14:paraId="21367DBE" w14:textId="77777777" w:rsidR="00097E98" w:rsidRPr="00442838" w:rsidRDefault="00097E98" w:rsidP="000F163C">
            <w:pPr>
              <w:spacing w:line="360" w:lineRule="auto"/>
            </w:pPr>
          </w:p>
        </w:tc>
        <w:tc>
          <w:tcPr>
            <w:tcW w:w="1652" w:type="dxa"/>
          </w:tcPr>
          <w:p w14:paraId="4282A562" w14:textId="77777777" w:rsidR="00097E98" w:rsidRPr="00442838" w:rsidRDefault="00097E98" w:rsidP="000F163C">
            <w:pPr>
              <w:spacing w:line="360" w:lineRule="auto"/>
            </w:pPr>
          </w:p>
        </w:tc>
        <w:tc>
          <w:tcPr>
            <w:tcW w:w="3719" w:type="dxa"/>
          </w:tcPr>
          <w:p w14:paraId="290F85C2" w14:textId="77777777" w:rsidR="00097E98" w:rsidRPr="00442838" w:rsidRDefault="00097E98" w:rsidP="000F163C">
            <w:pPr>
              <w:spacing w:line="360" w:lineRule="auto"/>
            </w:pPr>
          </w:p>
        </w:tc>
        <w:tc>
          <w:tcPr>
            <w:tcW w:w="880" w:type="dxa"/>
          </w:tcPr>
          <w:p w14:paraId="538B1F32" w14:textId="77777777" w:rsidR="00097E98" w:rsidRPr="00442838" w:rsidRDefault="00097E98" w:rsidP="000F163C">
            <w:pPr>
              <w:spacing w:line="360" w:lineRule="auto"/>
            </w:pPr>
          </w:p>
        </w:tc>
        <w:tc>
          <w:tcPr>
            <w:tcW w:w="724" w:type="dxa"/>
          </w:tcPr>
          <w:p w14:paraId="1B389217" w14:textId="77777777" w:rsidR="00097E98" w:rsidRPr="00442838" w:rsidRDefault="00097E98" w:rsidP="000F163C">
            <w:pPr>
              <w:spacing w:line="360" w:lineRule="auto"/>
            </w:pPr>
          </w:p>
        </w:tc>
        <w:tc>
          <w:tcPr>
            <w:tcW w:w="724" w:type="dxa"/>
          </w:tcPr>
          <w:p w14:paraId="6449366C" w14:textId="77777777" w:rsidR="00097E98" w:rsidRPr="00442838" w:rsidRDefault="00097E98" w:rsidP="000F163C">
            <w:pPr>
              <w:spacing w:line="360" w:lineRule="auto"/>
            </w:pPr>
          </w:p>
        </w:tc>
        <w:tc>
          <w:tcPr>
            <w:tcW w:w="1976" w:type="dxa"/>
          </w:tcPr>
          <w:p w14:paraId="67B9C4AB" w14:textId="77777777" w:rsidR="00097E98" w:rsidRPr="00442838" w:rsidRDefault="00097E98" w:rsidP="000F163C">
            <w:pPr>
              <w:spacing w:line="360" w:lineRule="auto"/>
            </w:pPr>
          </w:p>
        </w:tc>
      </w:tr>
    </w:tbl>
    <w:p w14:paraId="03C4249C" w14:textId="77777777" w:rsidR="00097E98" w:rsidRPr="00442838" w:rsidRDefault="00097E98" w:rsidP="00097E98">
      <w:pPr>
        <w:rPr>
          <w:sz w:val="24"/>
        </w:rPr>
      </w:pPr>
    </w:p>
    <w:p w14:paraId="16BD171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C6C6F77" w14:textId="77777777" w:rsidTr="000F163C">
        <w:tc>
          <w:tcPr>
            <w:tcW w:w="3596" w:type="dxa"/>
          </w:tcPr>
          <w:p w14:paraId="6F2AA8F6" w14:textId="77777777" w:rsidR="00097E98" w:rsidRPr="00442838" w:rsidRDefault="00097E98" w:rsidP="000F163C">
            <w:pPr>
              <w:rPr>
                <w:sz w:val="24"/>
              </w:rPr>
            </w:pPr>
          </w:p>
        </w:tc>
        <w:tc>
          <w:tcPr>
            <w:tcW w:w="3597" w:type="dxa"/>
          </w:tcPr>
          <w:p w14:paraId="52A0D1A3" w14:textId="77777777" w:rsidR="00097E98" w:rsidRPr="00442838" w:rsidRDefault="00097E98" w:rsidP="000F163C">
            <w:pPr>
              <w:rPr>
                <w:sz w:val="24"/>
              </w:rPr>
            </w:pPr>
          </w:p>
        </w:tc>
        <w:tc>
          <w:tcPr>
            <w:tcW w:w="3597" w:type="dxa"/>
          </w:tcPr>
          <w:p w14:paraId="7E97462F" w14:textId="77777777" w:rsidR="00097E98" w:rsidRPr="00442838" w:rsidRDefault="00097E98" w:rsidP="000F163C">
            <w:pPr>
              <w:rPr>
                <w:sz w:val="24"/>
              </w:rPr>
            </w:pPr>
          </w:p>
        </w:tc>
      </w:tr>
      <w:tr w:rsidR="00097E98" w:rsidRPr="00442838" w14:paraId="79C0AD52" w14:textId="77777777" w:rsidTr="000F163C">
        <w:tc>
          <w:tcPr>
            <w:tcW w:w="3596" w:type="dxa"/>
          </w:tcPr>
          <w:p w14:paraId="36FCDB68" w14:textId="77777777" w:rsidR="00097E98" w:rsidRPr="00442838" w:rsidRDefault="00097E98" w:rsidP="000F163C">
            <w:pPr>
              <w:rPr>
                <w:sz w:val="24"/>
              </w:rPr>
            </w:pPr>
          </w:p>
        </w:tc>
        <w:tc>
          <w:tcPr>
            <w:tcW w:w="3597" w:type="dxa"/>
          </w:tcPr>
          <w:p w14:paraId="1D7A00F2" w14:textId="77777777" w:rsidR="00097E98" w:rsidRPr="00442838" w:rsidRDefault="00097E98" w:rsidP="000F163C">
            <w:pPr>
              <w:rPr>
                <w:sz w:val="24"/>
              </w:rPr>
            </w:pPr>
          </w:p>
        </w:tc>
        <w:tc>
          <w:tcPr>
            <w:tcW w:w="3597" w:type="dxa"/>
          </w:tcPr>
          <w:p w14:paraId="6C83076C" w14:textId="77777777" w:rsidR="00097E98" w:rsidRPr="00442838" w:rsidRDefault="00097E98" w:rsidP="000F163C">
            <w:pPr>
              <w:rPr>
                <w:sz w:val="24"/>
              </w:rPr>
            </w:pPr>
          </w:p>
        </w:tc>
      </w:tr>
    </w:tbl>
    <w:p w14:paraId="6FC622FD" w14:textId="77777777" w:rsidR="00097E98" w:rsidRPr="00442838" w:rsidRDefault="00097E98" w:rsidP="00097E98">
      <w:pPr>
        <w:rPr>
          <w:sz w:val="24"/>
        </w:rPr>
      </w:pPr>
    </w:p>
    <w:p w14:paraId="1F393C06" w14:textId="77777777" w:rsidR="00097E98" w:rsidRPr="00442838" w:rsidRDefault="00097E98" w:rsidP="00097E98">
      <w:pPr>
        <w:rPr>
          <w:sz w:val="24"/>
        </w:rPr>
      </w:pPr>
      <w:r w:rsidRPr="00442838">
        <w:rPr>
          <w:sz w:val="24"/>
        </w:rPr>
        <w:t>Sprites:</w:t>
      </w:r>
    </w:p>
    <w:p w14:paraId="71C06C3F" w14:textId="77777777" w:rsidR="00097E98" w:rsidRPr="00442838" w:rsidRDefault="00097E98" w:rsidP="00097E98">
      <w:pPr>
        <w:rPr>
          <w:sz w:val="24"/>
        </w:rPr>
      </w:pPr>
      <w:r w:rsidRPr="00442838">
        <w:rPr>
          <w:sz w:val="24"/>
        </w:rPr>
        <w:br w:type="page"/>
      </w:r>
    </w:p>
    <w:p w14:paraId="7E05A452" w14:textId="77777777" w:rsidR="00097E98" w:rsidRPr="00442838" w:rsidRDefault="00097E98" w:rsidP="00097E98">
      <w:pPr>
        <w:rPr>
          <w:sz w:val="24"/>
        </w:rPr>
      </w:pPr>
      <w:r w:rsidRPr="00442838">
        <w:rPr>
          <w:sz w:val="24"/>
        </w:rPr>
        <w:lastRenderedPageBreak/>
        <w:t>Family Page</w:t>
      </w:r>
    </w:p>
    <w:p w14:paraId="397DCC4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A13C98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D34531" w14:textId="77777777" w:rsidTr="000F163C">
        <w:trPr>
          <w:trHeight w:val="896"/>
        </w:trPr>
        <w:tc>
          <w:tcPr>
            <w:tcW w:w="1251" w:type="dxa"/>
          </w:tcPr>
          <w:p w14:paraId="5427A0FA" w14:textId="77777777" w:rsidR="00097E98" w:rsidRPr="00442838" w:rsidRDefault="00097E98" w:rsidP="000F163C">
            <w:pPr>
              <w:spacing w:line="360" w:lineRule="auto"/>
            </w:pPr>
            <w:r w:rsidRPr="00442838">
              <w:t>Pokemon</w:t>
            </w:r>
          </w:p>
          <w:p w14:paraId="0F577B9A" w14:textId="77777777" w:rsidR="00097E98" w:rsidRPr="00442838" w:rsidRDefault="00097E98" w:rsidP="000F163C">
            <w:pPr>
              <w:spacing w:line="360" w:lineRule="auto"/>
            </w:pPr>
            <w:r w:rsidRPr="00442838">
              <w:t>Name</w:t>
            </w:r>
          </w:p>
        </w:tc>
        <w:tc>
          <w:tcPr>
            <w:tcW w:w="1652" w:type="dxa"/>
          </w:tcPr>
          <w:p w14:paraId="2A2D8230" w14:textId="77777777" w:rsidR="00097E98" w:rsidRPr="00442838" w:rsidRDefault="00097E98" w:rsidP="000F163C">
            <w:pPr>
              <w:spacing w:line="360" w:lineRule="auto"/>
            </w:pPr>
            <w:r w:rsidRPr="00442838">
              <w:t>Pokemon Number</w:t>
            </w:r>
          </w:p>
        </w:tc>
        <w:tc>
          <w:tcPr>
            <w:tcW w:w="3719" w:type="dxa"/>
          </w:tcPr>
          <w:p w14:paraId="2EE82A9A" w14:textId="77777777" w:rsidR="00097E98" w:rsidRPr="00442838" w:rsidRDefault="00097E98" w:rsidP="000F163C">
            <w:pPr>
              <w:spacing w:line="360" w:lineRule="auto"/>
            </w:pPr>
            <w:r w:rsidRPr="00442838">
              <w:t>Base Stats</w:t>
            </w:r>
          </w:p>
          <w:p w14:paraId="1BB7348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E661B8B" w14:textId="77777777" w:rsidR="00097E98" w:rsidRPr="00442838" w:rsidRDefault="00097E98" w:rsidP="000F163C">
            <w:pPr>
              <w:spacing w:line="360" w:lineRule="auto"/>
            </w:pPr>
            <w:r w:rsidRPr="00442838">
              <w:t>Ability</w:t>
            </w:r>
          </w:p>
        </w:tc>
        <w:tc>
          <w:tcPr>
            <w:tcW w:w="724" w:type="dxa"/>
          </w:tcPr>
          <w:p w14:paraId="0E3B85CE" w14:textId="77777777" w:rsidR="00097E98" w:rsidRPr="00442838" w:rsidRDefault="00097E98" w:rsidP="000F163C">
            <w:pPr>
              <w:spacing w:line="360" w:lineRule="auto"/>
            </w:pPr>
            <w:r w:rsidRPr="00442838">
              <w:t>Type 1</w:t>
            </w:r>
          </w:p>
        </w:tc>
        <w:tc>
          <w:tcPr>
            <w:tcW w:w="724" w:type="dxa"/>
          </w:tcPr>
          <w:p w14:paraId="1C88EF4D" w14:textId="77777777" w:rsidR="00097E98" w:rsidRPr="00442838" w:rsidRDefault="00097E98" w:rsidP="000F163C">
            <w:pPr>
              <w:spacing w:line="360" w:lineRule="auto"/>
            </w:pPr>
            <w:r w:rsidRPr="00442838">
              <w:t>Type 2</w:t>
            </w:r>
          </w:p>
        </w:tc>
        <w:tc>
          <w:tcPr>
            <w:tcW w:w="1976" w:type="dxa"/>
          </w:tcPr>
          <w:p w14:paraId="4C51310B" w14:textId="77777777" w:rsidR="00097E98" w:rsidRPr="00442838" w:rsidRDefault="00097E98" w:rsidP="000F163C">
            <w:pPr>
              <w:spacing w:line="360" w:lineRule="auto"/>
            </w:pPr>
            <w:r w:rsidRPr="00442838">
              <w:t>Evolution</w:t>
            </w:r>
          </w:p>
        </w:tc>
      </w:tr>
      <w:tr w:rsidR="00097E98" w:rsidRPr="00442838" w14:paraId="0C8C38FB" w14:textId="77777777" w:rsidTr="000F163C">
        <w:trPr>
          <w:trHeight w:val="454"/>
        </w:trPr>
        <w:tc>
          <w:tcPr>
            <w:tcW w:w="1251" w:type="dxa"/>
          </w:tcPr>
          <w:p w14:paraId="01124C9C" w14:textId="77777777" w:rsidR="00097E98" w:rsidRPr="00442838" w:rsidRDefault="00097E98" w:rsidP="000F163C">
            <w:pPr>
              <w:spacing w:line="360" w:lineRule="auto"/>
            </w:pPr>
          </w:p>
        </w:tc>
        <w:tc>
          <w:tcPr>
            <w:tcW w:w="1652" w:type="dxa"/>
          </w:tcPr>
          <w:p w14:paraId="3611AE0D" w14:textId="77777777" w:rsidR="00097E98" w:rsidRPr="00442838" w:rsidRDefault="00097E98" w:rsidP="000F163C">
            <w:pPr>
              <w:spacing w:line="360" w:lineRule="auto"/>
            </w:pPr>
          </w:p>
        </w:tc>
        <w:tc>
          <w:tcPr>
            <w:tcW w:w="3719" w:type="dxa"/>
          </w:tcPr>
          <w:p w14:paraId="5F4EF719" w14:textId="77777777" w:rsidR="00097E98" w:rsidRPr="00442838" w:rsidRDefault="00097E98" w:rsidP="000F163C">
            <w:pPr>
              <w:spacing w:line="360" w:lineRule="auto"/>
            </w:pPr>
          </w:p>
        </w:tc>
        <w:tc>
          <w:tcPr>
            <w:tcW w:w="880" w:type="dxa"/>
          </w:tcPr>
          <w:p w14:paraId="736A5F3B" w14:textId="77777777" w:rsidR="00097E98" w:rsidRPr="00442838" w:rsidRDefault="00097E98" w:rsidP="000F163C">
            <w:pPr>
              <w:spacing w:line="360" w:lineRule="auto"/>
            </w:pPr>
          </w:p>
        </w:tc>
        <w:tc>
          <w:tcPr>
            <w:tcW w:w="724" w:type="dxa"/>
          </w:tcPr>
          <w:p w14:paraId="52D462E1" w14:textId="77777777" w:rsidR="00097E98" w:rsidRPr="00442838" w:rsidRDefault="00097E98" w:rsidP="000F163C">
            <w:pPr>
              <w:spacing w:line="360" w:lineRule="auto"/>
            </w:pPr>
          </w:p>
        </w:tc>
        <w:tc>
          <w:tcPr>
            <w:tcW w:w="724" w:type="dxa"/>
          </w:tcPr>
          <w:p w14:paraId="38E222BD" w14:textId="77777777" w:rsidR="00097E98" w:rsidRPr="00442838" w:rsidRDefault="00097E98" w:rsidP="000F163C">
            <w:pPr>
              <w:spacing w:line="360" w:lineRule="auto"/>
            </w:pPr>
          </w:p>
        </w:tc>
        <w:tc>
          <w:tcPr>
            <w:tcW w:w="1976" w:type="dxa"/>
          </w:tcPr>
          <w:p w14:paraId="565B6DB2" w14:textId="77777777" w:rsidR="00097E98" w:rsidRPr="00442838" w:rsidRDefault="00097E98" w:rsidP="000F163C">
            <w:pPr>
              <w:spacing w:line="360" w:lineRule="auto"/>
            </w:pPr>
          </w:p>
        </w:tc>
      </w:tr>
      <w:tr w:rsidR="00097E98" w:rsidRPr="00442838" w14:paraId="435FE2B9" w14:textId="77777777" w:rsidTr="000F163C">
        <w:trPr>
          <w:trHeight w:val="441"/>
        </w:trPr>
        <w:tc>
          <w:tcPr>
            <w:tcW w:w="1251" w:type="dxa"/>
          </w:tcPr>
          <w:p w14:paraId="7A72BD90" w14:textId="77777777" w:rsidR="00097E98" w:rsidRPr="00442838" w:rsidRDefault="00097E98" w:rsidP="000F163C">
            <w:pPr>
              <w:spacing w:line="360" w:lineRule="auto"/>
            </w:pPr>
          </w:p>
        </w:tc>
        <w:tc>
          <w:tcPr>
            <w:tcW w:w="1652" w:type="dxa"/>
          </w:tcPr>
          <w:p w14:paraId="1EDF28FD" w14:textId="77777777" w:rsidR="00097E98" w:rsidRPr="00442838" w:rsidRDefault="00097E98" w:rsidP="000F163C">
            <w:pPr>
              <w:spacing w:line="360" w:lineRule="auto"/>
            </w:pPr>
          </w:p>
        </w:tc>
        <w:tc>
          <w:tcPr>
            <w:tcW w:w="3719" w:type="dxa"/>
          </w:tcPr>
          <w:p w14:paraId="72342622" w14:textId="77777777" w:rsidR="00097E98" w:rsidRPr="00442838" w:rsidRDefault="00097E98" w:rsidP="000F163C">
            <w:pPr>
              <w:spacing w:line="360" w:lineRule="auto"/>
            </w:pPr>
          </w:p>
        </w:tc>
        <w:tc>
          <w:tcPr>
            <w:tcW w:w="880" w:type="dxa"/>
          </w:tcPr>
          <w:p w14:paraId="55A7D758" w14:textId="77777777" w:rsidR="00097E98" w:rsidRPr="00442838" w:rsidRDefault="00097E98" w:rsidP="000F163C">
            <w:pPr>
              <w:spacing w:line="360" w:lineRule="auto"/>
            </w:pPr>
          </w:p>
        </w:tc>
        <w:tc>
          <w:tcPr>
            <w:tcW w:w="724" w:type="dxa"/>
          </w:tcPr>
          <w:p w14:paraId="22FD2183" w14:textId="77777777" w:rsidR="00097E98" w:rsidRPr="00442838" w:rsidRDefault="00097E98" w:rsidP="000F163C">
            <w:pPr>
              <w:spacing w:line="360" w:lineRule="auto"/>
            </w:pPr>
          </w:p>
        </w:tc>
        <w:tc>
          <w:tcPr>
            <w:tcW w:w="724" w:type="dxa"/>
          </w:tcPr>
          <w:p w14:paraId="63FB708F" w14:textId="77777777" w:rsidR="00097E98" w:rsidRPr="00442838" w:rsidRDefault="00097E98" w:rsidP="000F163C">
            <w:pPr>
              <w:spacing w:line="360" w:lineRule="auto"/>
            </w:pPr>
          </w:p>
        </w:tc>
        <w:tc>
          <w:tcPr>
            <w:tcW w:w="1976" w:type="dxa"/>
          </w:tcPr>
          <w:p w14:paraId="401A1336" w14:textId="77777777" w:rsidR="00097E98" w:rsidRPr="00442838" w:rsidRDefault="00097E98" w:rsidP="000F163C">
            <w:pPr>
              <w:spacing w:line="360" w:lineRule="auto"/>
            </w:pPr>
          </w:p>
        </w:tc>
      </w:tr>
      <w:tr w:rsidR="00097E98" w:rsidRPr="00442838" w14:paraId="0F9F0234" w14:textId="77777777" w:rsidTr="000F163C">
        <w:trPr>
          <w:trHeight w:val="441"/>
        </w:trPr>
        <w:tc>
          <w:tcPr>
            <w:tcW w:w="1251" w:type="dxa"/>
          </w:tcPr>
          <w:p w14:paraId="5089A075" w14:textId="77777777" w:rsidR="00097E98" w:rsidRPr="00442838" w:rsidRDefault="00097E98" w:rsidP="000F163C">
            <w:pPr>
              <w:spacing w:line="360" w:lineRule="auto"/>
            </w:pPr>
          </w:p>
        </w:tc>
        <w:tc>
          <w:tcPr>
            <w:tcW w:w="1652" w:type="dxa"/>
          </w:tcPr>
          <w:p w14:paraId="4ADD8CC2" w14:textId="77777777" w:rsidR="00097E98" w:rsidRPr="00442838" w:rsidRDefault="00097E98" w:rsidP="000F163C">
            <w:pPr>
              <w:spacing w:line="360" w:lineRule="auto"/>
            </w:pPr>
          </w:p>
        </w:tc>
        <w:tc>
          <w:tcPr>
            <w:tcW w:w="3719" w:type="dxa"/>
          </w:tcPr>
          <w:p w14:paraId="306DC9AA" w14:textId="77777777" w:rsidR="00097E98" w:rsidRPr="00442838" w:rsidRDefault="00097E98" w:rsidP="000F163C">
            <w:pPr>
              <w:spacing w:line="360" w:lineRule="auto"/>
            </w:pPr>
          </w:p>
        </w:tc>
        <w:tc>
          <w:tcPr>
            <w:tcW w:w="880" w:type="dxa"/>
          </w:tcPr>
          <w:p w14:paraId="7EDE5AC4" w14:textId="77777777" w:rsidR="00097E98" w:rsidRPr="00442838" w:rsidRDefault="00097E98" w:rsidP="000F163C">
            <w:pPr>
              <w:spacing w:line="360" w:lineRule="auto"/>
            </w:pPr>
          </w:p>
        </w:tc>
        <w:tc>
          <w:tcPr>
            <w:tcW w:w="724" w:type="dxa"/>
          </w:tcPr>
          <w:p w14:paraId="334D1381" w14:textId="77777777" w:rsidR="00097E98" w:rsidRPr="00442838" w:rsidRDefault="00097E98" w:rsidP="000F163C">
            <w:pPr>
              <w:spacing w:line="360" w:lineRule="auto"/>
            </w:pPr>
          </w:p>
        </w:tc>
        <w:tc>
          <w:tcPr>
            <w:tcW w:w="724" w:type="dxa"/>
          </w:tcPr>
          <w:p w14:paraId="2EF210E9" w14:textId="77777777" w:rsidR="00097E98" w:rsidRPr="00442838" w:rsidRDefault="00097E98" w:rsidP="000F163C">
            <w:pPr>
              <w:spacing w:line="360" w:lineRule="auto"/>
            </w:pPr>
          </w:p>
        </w:tc>
        <w:tc>
          <w:tcPr>
            <w:tcW w:w="1976" w:type="dxa"/>
          </w:tcPr>
          <w:p w14:paraId="177F7458" w14:textId="77777777" w:rsidR="00097E98" w:rsidRPr="00442838" w:rsidRDefault="00097E98" w:rsidP="000F163C">
            <w:pPr>
              <w:spacing w:line="360" w:lineRule="auto"/>
            </w:pPr>
          </w:p>
        </w:tc>
      </w:tr>
      <w:tr w:rsidR="00097E98" w:rsidRPr="00442838" w14:paraId="2DDE1D8D" w14:textId="77777777" w:rsidTr="000F163C">
        <w:trPr>
          <w:trHeight w:val="896"/>
        </w:trPr>
        <w:tc>
          <w:tcPr>
            <w:tcW w:w="1251" w:type="dxa"/>
          </w:tcPr>
          <w:p w14:paraId="62243B23" w14:textId="77777777" w:rsidR="00097E98" w:rsidRPr="00442838" w:rsidRDefault="00097E98" w:rsidP="000F163C">
            <w:pPr>
              <w:spacing w:line="360" w:lineRule="auto"/>
            </w:pPr>
          </w:p>
        </w:tc>
        <w:tc>
          <w:tcPr>
            <w:tcW w:w="1652" w:type="dxa"/>
          </w:tcPr>
          <w:p w14:paraId="22FD9B0A" w14:textId="77777777" w:rsidR="00097E98" w:rsidRPr="00442838" w:rsidRDefault="00097E98" w:rsidP="000F163C">
            <w:pPr>
              <w:spacing w:line="360" w:lineRule="auto"/>
            </w:pPr>
          </w:p>
        </w:tc>
        <w:tc>
          <w:tcPr>
            <w:tcW w:w="3719" w:type="dxa"/>
          </w:tcPr>
          <w:p w14:paraId="763182A1" w14:textId="77777777" w:rsidR="00097E98" w:rsidRPr="00442838" w:rsidRDefault="00097E98" w:rsidP="000F163C">
            <w:pPr>
              <w:spacing w:line="360" w:lineRule="auto"/>
            </w:pPr>
          </w:p>
        </w:tc>
        <w:tc>
          <w:tcPr>
            <w:tcW w:w="880" w:type="dxa"/>
          </w:tcPr>
          <w:p w14:paraId="646D5CF0" w14:textId="77777777" w:rsidR="00097E98" w:rsidRPr="00442838" w:rsidRDefault="00097E98" w:rsidP="000F163C">
            <w:pPr>
              <w:spacing w:line="360" w:lineRule="auto"/>
            </w:pPr>
          </w:p>
        </w:tc>
        <w:tc>
          <w:tcPr>
            <w:tcW w:w="724" w:type="dxa"/>
          </w:tcPr>
          <w:p w14:paraId="5293462B" w14:textId="77777777" w:rsidR="00097E98" w:rsidRPr="00442838" w:rsidRDefault="00097E98" w:rsidP="000F163C">
            <w:pPr>
              <w:spacing w:line="360" w:lineRule="auto"/>
            </w:pPr>
          </w:p>
        </w:tc>
        <w:tc>
          <w:tcPr>
            <w:tcW w:w="724" w:type="dxa"/>
          </w:tcPr>
          <w:p w14:paraId="76F7B76F" w14:textId="77777777" w:rsidR="00097E98" w:rsidRPr="00442838" w:rsidRDefault="00097E98" w:rsidP="000F163C">
            <w:pPr>
              <w:spacing w:line="360" w:lineRule="auto"/>
            </w:pPr>
          </w:p>
        </w:tc>
        <w:tc>
          <w:tcPr>
            <w:tcW w:w="1976" w:type="dxa"/>
          </w:tcPr>
          <w:p w14:paraId="18451909" w14:textId="77777777" w:rsidR="00097E98" w:rsidRPr="00442838" w:rsidRDefault="00097E98" w:rsidP="000F163C">
            <w:pPr>
              <w:spacing w:line="360" w:lineRule="auto"/>
            </w:pPr>
          </w:p>
        </w:tc>
      </w:tr>
    </w:tbl>
    <w:p w14:paraId="3D20754D" w14:textId="77777777" w:rsidR="00097E98" w:rsidRPr="00442838" w:rsidRDefault="00097E98" w:rsidP="00097E98">
      <w:pPr>
        <w:rPr>
          <w:sz w:val="24"/>
        </w:rPr>
      </w:pPr>
    </w:p>
    <w:p w14:paraId="2140E4F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1A07B65" w14:textId="77777777" w:rsidTr="000F163C">
        <w:tc>
          <w:tcPr>
            <w:tcW w:w="3596" w:type="dxa"/>
          </w:tcPr>
          <w:p w14:paraId="519C90FA" w14:textId="77777777" w:rsidR="00097E98" w:rsidRPr="00442838" w:rsidRDefault="00097E98" w:rsidP="000F163C">
            <w:pPr>
              <w:rPr>
                <w:sz w:val="24"/>
              </w:rPr>
            </w:pPr>
          </w:p>
        </w:tc>
        <w:tc>
          <w:tcPr>
            <w:tcW w:w="3597" w:type="dxa"/>
          </w:tcPr>
          <w:p w14:paraId="7E7297F7" w14:textId="77777777" w:rsidR="00097E98" w:rsidRPr="00442838" w:rsidRDefault="00097E98" w:rsidP="000F163C">
            <w:pPr>
              <w:rPr>
                <w:sz w:val="24"/>
              </w:rPr>
            </w:pPr>
          </w:p>
        </w:tc>
        <w:tc>
          <w:tcPr>
            <w:tcW w:w="3597" w:type="dxa"/>
          </w:tcPr>
          <w:p w14:paraId="0D3CD412" w14:textId="77777777" w:rsidR="00097E98" w:rsidRPr="00442838" w:rsidRDefault="00097E98" w:rsidP="000F163C">
            <w:pPr>
              <w:rPr>
                <w:sz w:val="24"/>
              </w:rPr>
            </w:pPr>
          </w:p>
        </w:tc>
      </w:tr>
      <w:tr w:rsidR="00097E98" w:rsidRPr="00442838" w14:paraId="6FC27959" w14:textId="77777777" w:rsidTr="000F163C">
        <w:tc>
          <w:tcPr>
            <w:tcW w:w="3596" w:type="dxa"/>
          </w:tcPr>
          <w:p w14:paraId="34AACF1F" w14:textId="77777777" w:rsidR="00097E98" w:rsidRPr="00442838" w:rsidRDefault="00097E98" w:rsidP="000F163C">
            <w:pPr>
              <w:rPr>
                <w:sz w:val="24"/>
              </w:rPr>
            </w:pPr>
          </w:p>
        </w:tc>
        <w:tc>
          <w:tcPr>
            <w:tcW w:w="3597" w:type="dxa"/>
          </w:tcPr>
          <w:p w14:paraId="17D8B4CD" w14:textId="77777777" w:rsidR="00097E98" w:rsidRPr="00442838" w:rsidRDefault="00097E98" w:rsidP="000F163C">
            <w:pPr>
              <w:rPr>
                <w:sz w:val="24"/>
              </w:rPr>
            </w:pPr>
          </w:p>
        </w:tc>
        <w:tc>
          <w:tcPr>
            <w:tcW w:w="3597" w:type="dxa"/>
          </w:tcPr>
          <w:p w14:paraId="6F9CDC75" w14:textId="77777777" w:rsidR="00097E98" w:rsidRPr="00442838" w:rsidRDefault="00097E98" w:rsidP="000F163C">
            <w:pPr>
              <w:rPr>
                <w:sz w:val="24"/>
              </w:rPr>
            </w:pPr>
          </w:p>
        </w:tc>
      </w:tr>
    </w:tbl>
    <w:p w14:paraId="12B64D7C" w14:textId="77777777" w:rsidR="00097E98" w:rsidRPr="00442838" w:rsidRDefault="00097E98" w:rsidP="00097E98">
      <w:pPr>
        <w:rPr>
          <w:sz w:val="24"/>
        </w:rPr>
      </w:pPr>
    </w:p>
    <w:p w14:paraId="76C75527" w14:textId="77777777" w:rsidR="00097E98" w:rsidRPr="00442838" w:rsidRDefault="00097E98" w:rsidP="00097E98">
      <w:pPr>
        <w:rPr>
          <w:sz w:val="24"/>
        </w:rPr>
      </w:pPr>
      <w:r w:rsidRPr="00442838">
        <w:rPr>
          <w:sz w:val="24"/>
        </w:rPr>
        <w:t>Sprites:</w:t>
      </w:r>
    </w:p>
    <w:p w14:paraId="581AA178" w14:textId="77777777" w:rsidR="00097E98" w:rsidRPr="00442838" w:rsidRDefault="00097E98" w:rsidP="00097E98">
      <w:pPr>
        <w:rPr>
          <w:sz w:val="24"/>
        </w:rPr>
      </w:pPr>
      <w:r w:rsidRPr="00442838">
        <w:rPr>
          <w:sz w:val="24"/>
        </w:rPr>
        <w:br w:type="page"/>
      </w:r>
    </w:p>
    <w:p w14:paraId="10B14C71" w14:textId="77777777" w:rsidR="00097E98" w:rsidRPr="00442838" w:rsidRDefault="00097E98" w:rsidP="00097E98">
      <w:pPr>
        <w:rPr>
          <w:sz w:val="24"/>
        </w:rPr>
      </w:pPr>
      <w:r w:rsidRPr="00442838">
        <w:rPr>
          <w:sz w:val="24"/>
        </w:rPr>
        <w:lastRenderedPageBreak/>
        <w:t>Family Page</w:t>
      </w:r>
    </w:p>
    <w:p w14:paraId="7CCE485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0BA21C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4AA453" w14:textId="77777777" w:rsidTr="000F163C">
        <w:trPr>
          <w:trHeight w:val="896"/>
        </w:trPr>
        <w:tc>
          <w:tcPr>
            <w:tcW w:w="1251" w:type="dxa"/>
          </w:tcPr>
          <w:p w14:paraId="4FAE7F9F" w14:textId="77777777" w:rsidR="00097E98" w:rsidRPr="00442838" w:rsidRDefault="00097E98" w:rsidP="000F163C">
            <w:pPr>
              <w:spacing w:line="360" w:lineRule="auto"/>
            </w:pPr>
            <w:r w:rsidRPr="00442838">
              <w:t>Pokemon</w:t>
            </w:r>
          </w:p>
          <w:p w14:paraId="7462D6AB" w14:textId="77777777" w:rsidR="00097E98" w:rsidRPr="00442838" w:rsidRDefault="00097E98" w:rsidP="000F163C">
            <w:pPr>
              <w:spacing w:line="360" w:lineRule="auto"/>
            </w:pPr>
            <w:r w:rsidRPr="00442838">
              <w:t>Name</w:t>
            </w:r>
          </w:p>
        </w:tc>
        <w:tc>
          <w:tcPr>
            <w:tcW w:w="1652" w:type="dxa"/>
          </w:tcPr>
          <w:p w14:paraId="0ED24B25" w14:textId="77777777" w:rsidR="00097E98" w:rsidRPr="00442838" w:rsidRDefault="00097E98" w:rsidP="000F163C">
            <w:pPr>
              <w:spacing w:line="360" w:lineRule="auto"/>
            </w:pPr>
            <w:r w:rsidRPr="00442838">
              <w:t>Pokemon Number</w:t>
            </w:r>
          </w:p>
        </w:tc>
        <w:tc>
          <w:tcPr>
            <w:tcW w:w="3719" w:type="dxa"/>
          </w:tcPr>
          <w:p w14:paraId="34998902" w14:textId="77777777" w:rsidR="00097E98" w:rsidRPr="00442838" w:rsidRDefault="00097E98" w:rsidP="000F163C">
            <w:pPr>
              <w:spacing w:line="360" w:lineRule="auto"/>
            </w:pPr>
            <w:r w:rsidRPr="00442838">
              <w:t>Base Stats</w:t>
            </w:r>
          </w:p>
          <w:p w14:paraId="0129DEE8"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E592134" w14:textId="77777777" w:rsidR="00097E98" w:rsidRPr="00442838" w:rsidRDefault="00097E98" w:rsidP="000F163C">
            <w:pPr>
              <w:spacing w:line="360" w:lineRule="auto"/>
            </w:pPr>
            <w:r w:rsidRPr="00442838">
              <w:t>Ability</w:t>
            </w:r>
          </w:p>
        </w:tc>
        <w:tc>
          <w:tcPr>
            <w:tcW w:w="724" w:type="dxa"/>
          </w:tcPr>
          <w:p w14:paraId="7C5BA732" w14:textId="77777777" w:rsidR="00097E98" w:rsidRPr="00442838" w:rsidRDefault="00097E98" w:rsidP="000F163C">
            <w:pPr>
              <w:spacing w:line="360" w:lineRule="auto"/>
            </w:pPr>
            <w:r w:rsidRPr="00442838">
              <w:t>Type 1</w:t>
            </w:r>
          </w:p>
        </w:tc>
        <w:tc>
          <w:tcPr>
            <w:tcW w:w="724" w:type="dxa"/>
          </w:tcPr>
          <w:p w14:paraId="632A36A0" w14:textId="77777777" w:rsidR="00097E98" w:rsidRPr="00442838" w:rsidRDefault="00097E98" w:rsidP="000F163C">
            <w:pPr>
              <w:spacing w:line="360" w:lineRule="auto"/>
            </w:pPr>
            <w:r w:rsidRPr="00442838">
              <w:t>Type 2</w:t>
            </w:r>
          </w:p>
        </w:tc>
        <w:tc>
          <w:tcPr>
            <w:tcW w:w="1976" w:type="dxa"/>
          </w:tcPr>
          <w:p w14:paraId="657E95ED" w14:textId="77777777" w:rsidR="00097E98" w:rsidRPr="00442838" w:rsidRDefault="00097E98" w:rsidP="000F163C">
            <w:pPr>
              <w:spacing w:line="360" w:lineRule="auto"/>
            </w:pPr>
            <w:r w:rsidRPr="00442838">
              <w:t>Evolution</w:t>
            </w:r>
          </w:p>
        </w:tc>
      </w:tr>
      <w:tr w:rsidR="00097E98" w:rsidRPr="00442838" w14:paraId="6A83068D" w14:textId="77777777" w:rsidTr="000F163C">
        <w:trPr>
          <w:trHeight w:val="454"/>
        </w:trPr>
        <w:tc>
          <w:tcPr>
            <w:tcW w:w="1251" w:type="dxa"/>
          </w:tcPr>
          <w:p w14:paraId="7E8EEE52" w14:textId="77777777" w:rsidR="00097E98" w:rsidRPr="00442838" w:rsidRDefault="00097E98" w:rsidP="000F163C">
            <w:pPr>
              <w:spacing w:line="360" w:lineRule="auto"/>
            </w:pPr>
          </w:p>
        </w:tc>
        <w:tc>
          <w:tcPr>
            <w:tcW w:w="1652" w:type="dxa"/>
          </w:tcPr>
          <w:p w14:paraId="4C59CEC0" w14:textId="77777777" w:rsidR="00097E98" w:rsidRPr="00442838" w:rsidRDefault="00097E98" w:rsidP="000F163C">
            <w:pPr>
              <w:spacing w:line="360" w:lineRule="auto"/>
            </w:pPr>
          </w:p>
        </w:tc>
        <w:tc>
          <w:tcPr>
            <w:tcW w:w="3719" w:type="dxa"/>
          </w:tcPr>
          <w:p w14:paraId="2C5D8B78" w14:textId="77777777" w:rsidR="00097E98" w:rsidRPr="00442838" w:rsidRDefault="00097E98" w:rsidP="000F163C">
            <w:pPr>
              <w:spacing w:line="360" w:lineRule="auto"/>
            </w:pPr>
          </w:p>
        </w:tc>
        <w:tc>
          <w:tcPr>
            <w:tcW w:w="880" w:type="dxa"/>
          </w:tcPr>
          <w:p w14:paraId="1BBC4DC4" w14:textId="77777777" w:rsidR="00097E98" w:rsidRPr="00442838" w:rsidRDefault="00097E98" w:rsidP="000F163C">
            <w:pPr>
              <w:spacing w:line="360" w:lineRule="auto"/>
            </w:pPr>
          </w:p>
        </w:tc>
        <w:tc>
          <w:tcPr>
            <w:tcW w:w="724" w:type="dxa"/>
          </w:tcPr>
          <w:p w14:paraId="22002382" w14:textId="77777777" w:rsidR="00097E98" w:rsidRPr="00442838" w:rsidRDefault="00097E98" w:rsidP="000F163C">
            <w:pPr>
              <w:spacing w:line="360" w:lineRule="auto"/>
            </w:pPr>
          </w:p>
        </w:tc>
        <w:tc>
          <w:tcPr>
            <w:tcW w:w="724" w:type="dxa"/>
          </w:tcPr>
          <w:p w14:paraId="7A5EFAC1" w14:textId="77777777" w:rsidR="00097E98" w:rsidRPr="00442838" w:rsidRDefault="00097E98" w:rsidP="000F163C">
            <w:pPr>
              <w:spacing w:line="360" w:lineRule="auto"/>
            </w:pPr>
          </w:p>
        </w:tc>
        <w:tc>
          <w:tcPr>
            <w:tcW w:w="1976" w:type="dxa"/>
          </w:tcPr>
          <w:p w14:paraId="28C6B7B9" w14:textId="77777777" w:rsidR="00097E98" w:rsidRPr="00442838" w:rsidRDefault="00097E98" w:rsidP="000F163C">
            <w:pPr>
              <w:spacing w:line="360" w:lineRule="auto"/>
            </w:pPr>
          </w:p>
        </w:tc>
      </w:tr>
      <w:tr w:rsidR="00097E98" w:rsidRPr="00442838" w14:paraId="5032F630" w14:textId="77777777" w:rsidTr="000F163C">
        <w:trPr>
          <w:trHeight w:val="441"/>
        </w:trPr>
        <w:tc>
          <w:tcPr>
            <w:tcW w:w="1251" w:type="dxa"/>
          </w:tcPr>
          <w:p w14:paraId="3F9F40F7" w14:textId="77777777" w:rsidR="00097E98" w:rsidRPr="00442838" w:rsidRDefault="00097E98" w:rsidP="000F163C">
            <w:pPr>
              <w:spacing w:line="360" w:lineRule="auto"/>
            </w:pPr>
          </w:p>
        </w:tc>
        <w:tc>
          <w:tcPr>
            <w:tcW w:w="1652" w:type="dxa"/>
          </w:tcPr>
          <w:p w14:paraId="5B8C133A" w14:textId="77777777" w:rsidR="00097E98" w:rsidRPr="00442838" w:rsidRDefault="00097E98" w:rsidP="000F163C">
            <w:pPr>
              <w:spacing w:line="360" w:lineRule="auto"/>
            </w:pPr>
          </w:p>
        </w:tc>
        <w:tc>
          <w:tcPr>
            <w:tcW w:w="3719" w:type="dxa"/>
          </w:tcPr>
          <w:p w14:paraId="27CA8D8F" w14:textId="77777777" w:rsidR="00097E98" w:rsidRPr="00442838" w:rsidRDefault="00097E98" w:rsidP="000F163C">
            <w:pPr>
              <w:spacing w:line="360" w:lineRule="auto"/>
            </w:pPr>
          </w:p>
        </w:tc>
        <w:tc>
          <w:tcPr>
            <w:tcW w:w="880" w:type="dxa"/>
          </w:tcPr>
          <w:p w14:paraId="20A57999" w14:textId="77777777" w:rsidR="00097E98" w:rsidRPr="00442838" w:rsidRDefault="00097E98" w:rsidP="000F163C">
            <w:pPr>
              <w:spacing w:line="360" w:lineRule="auto"/>
            </w:pPr>
          </w:p>
        </w:tc>
        <w:tc>
          <w:tcPr>
            <w:tcW w:w="724" w:type="dxa"/>
          </w:tcPr>
          <w:p w14:paraId="0736A379" w14:textId="77777777" w:rsidR="00097E98" w:rsidRPr="00442838" w:rsidRDefault="00097E98" w:rsidP="000F163C">
            <w:pPr>
              <w:spacing w:line="360" w:lineRule="auto"/>
            </w:pPr>
          </w:p>
        </w:tc>
        <w:tc>
          <w:tcPr>
            <w:tcW w:w="724" w:type="dxa"/>
          </w:tcPr>
          <w:p w14:paraId="562A17F8" w14:textId="77777777" w:rsidR="00097E98" w:rsidRPr="00442838" w:rsidRDefault="00097E98" w:rsidP="000F163C">
            <w:pPr>
              <w:spacing w:line="360" w:lineRule="auto"/>
            </w:pPr>
          </w:p>
        </w:tc>
        <w:tc>
          <w:tcPr>
            <w:tcW w:w="1976" w:type="dxa"/>
          </w:tcPr>
          <w:p w14:paraId="27E67C15" w14:textId="77777777" w:rsidR="00097E98" w:rsidRPr="00442838" w:rsidRDefault="00097E98" w:rsidP="000F163C">
            <w:pPr>
              <w:spacing w:line="360" w:lineRule="auto"/>
            </w:pPr>
          </w:p>
        </w:tc>
      </w:tr>
      <w:tr w:rsidR="00097E98" w:rsidRPr="00442838" w14:paraId="6D7B4C4F" w14:textId="77777777" w:rsidTr="000F163C">
        <w:trPr>
          <w:trHeight w:val="441"/>
        </w:trPr>
        <w:tc>
          <w:tcPr>
            <w:tcW w:w="1251" w:type="dxa"/>
          </w:tcPr>
          <w:p w14:paraId="4E1B70FE" w14:textId="77777777" w:rsidR="00097E98" w:rsidRPr="00442838" w:rsidRDefault="00097E98" w:rsidP="000F163C">
            <w:pPr>
              <w:spacing w:line="360" w:lineRule="auto"/>
            </w:pPr>
          </w:p>
        </w:tc>
        <w:tc>
          <w:tcPr>
            <w:tcW w:w="1652" w:type="dxa"/>
          </w:tcPr>
          <w:p w14:paraId="0DCAAD26" w14:textId="77777777" w:rsidR="00097E98" w:rsidRPr="00442838" w:rsidRDefault="00097E98" w:rsidP="000F163C">
            <w:pPr>
              <w:spacing w:line="360" w:lineRule="auto"/>
            </w:pPr>
          </w:p>
        </w:tc>
        <w:tc>
          <w:tcPr>
            <w:tcW w:w="3719" w:type="dxa"/>
          </w:tcPr>
          <w:p w14:paraId="33613B5C" w14:textId="77777777" w:rsidR="00097E98" w:rsidRPr="00442838" w:rsidRDefault="00097E98" w:rsidP="000F163C">
            <w:pPr>
              <w:spacing w:line="360" w:lineRule="auto"/>
            </w:pPr>
          </w:p>
        </w:tc>
        <w:tc>
          <w:tcPr>
            <w:tcW w:w="880" w:type="dxa"/>
          </w:tcPr>
          <w:p w14:paraId="342F06DF" w14:textId="77777777" w:rsidR="00097E98" w:rsidRPr="00442838" w:rsidRDefault="00097E98" w:rsidP="000F163C">
            <w:pPr>
              <w:spacing w:line="360" w:lineRule="auto"/>
            </w:pPr>
          </w:p>
        </w:tc>
        <w:tc>
          <w:tcPr>
            <w:tcW w:w="724" w:type="dxa"/>
          </w:tcPr>
          <w:p w14:paraId="0B2779AC" w14:textId="77777777" w:rsidR="00097E98" w:rsidRPr="00442838" w:rsidRDefault="00097E98" w:rsidP="000F163C">
            <w:pPr>
              <w:spacing w:line="360" w:lineRule="auto"/>
            </w:pPr>
          </w:p>
        </w:tc>
        <w:tc>
          <w:tcPr>
            <w:tcW w:w="724" w:type="dxa"/>
          </w:tcPr>
          <w:p w14:paraId="04737B1A" w14:textId="77777777" w:rsidR="00097E98" w:rsidRPr="00442838" w:rsidRDefault="00097E98" w:rsidP="000F163C">
            <w:pPr>
              <w:spacing w:line="360" w:lineRule="auto"/>
            </w:pPr>
          </w:p>
        </w:tc>
        <w:tc>
          <w:tcPr>
            <w:tcW w:w="1976" w:type="dxa"/>
          </w:tcPr>
          <w:p w14:paraId="5D465016" w14:textId="77777777" w:rsidR="00097E98" w:rsidRPr="00442838" w:rsidRDefault="00097E98" w:rsidP="000F163C">
            <w:pPr>
              <w:spacing w:line="360" w:lineRule="auto"/>
            </w:pPr>
          </w:p>
        </w:tc>
      </w:tr>
      <w:tr w:rsidR="00097E98" w:rsidRPr="00442838" w14:paraId="46537351" w14:textId="77777777" w:rsidTr="000F163C">
        <w:trPr>
          <w:trHeight w:val="896"/>
        </w:trPr>
        <w:tc>
          <w:tcPr>
            <w:tcW w:w="1251" w:type="dxa"/>
          </w:tcPr>
          <w:p w14:paraId="2E2B5741" w14:textId="77777777" w:rsidR="00097E98" w:rsidRPr="00442838" w:rsidRDefault="00097E98" w:rsidP="000F163C">
            <w:pPr>
              <w:spacing w:line="360" w:lineRule="auto"/>
            </w:pPr>
          </w:p>
        </w:tc>
        <w:tc>
          <w:tcPr>
            <w:tcW w:w="1652" w:type="dxa"/>
          </w:tcPr>
          <w:p w14:paraId="4FBF2976" w14:textId="77777777" w:rsidR="00097E98" w:rsidRPr="00442838" w:rsidRDefault="00097E98" w:rsidP="000F163C">
            <w:pPr>
              <w:spacing w:line="360" w:lineRule="auto"/>
            </w:pPr>
          </w:p>
        </w:tc>
        <w:tc>
          <w:tcPr>
            <w:tcW w:w="3719" w:type="dxa"/>
          </w:tcPr>
          <w:p w14:paraId="73A66D54" w14:textId="77777777" w:rsidR="00097E98" w:rsidRPr="00442838" w:rsidRDefault="00097E98" w:rsidP="000F163C">
            <w:pPr>
              <w:spacing w:line="360" w:lineRule="auto"/>
            </w:pPr>
          </w:p>
        </w:tc>
        <w:tc>
          <w:tcPr>
            <w:tcW w:w="880" w:type="dxa"/>
          </w:tcPr>
          <w:p w14:paraId="52BD2B12" w14:textId="77777777" w:rsidR="00097E98" w:rsidRPr="00442838" w:rsidRDefault="00097E98" w:rsidP="000F163C">
            <w:pPr>
              <w:spacing w:line="360" w:lineRule="auto"/>
            </w:pPr>
          </w:p>
        </w:tc>
        <w:tc>
          <w:tcPr>
            <w:tcW w:w="724" w:type="dxa"/>
          </w:tcPr>
          <w:p w14:paraId="3E2A3F9C" w14:textId="77777777" w:rsidR="00097E98" w:rsidRPr="00442838" w:rsidRDefault="00097E98" w:rsidP="000F163C">
            <w:pPr>
              <w:spacing w:line="360" w:lineRule="auto"/>
            </w:pPr>
          </w:p>
        </w:tc>
        <w:tc>
          <w:tcPr>
            <w:tcW w:w="724" w:type="dxa"/>
          </w:tcPr>
          <w:p w14:paraId="75D716FD" w14:textId="77777777" w:rsidR="00097E98" w:rsidRPr="00442838" w:rsidRDefault="00097E98" w:rsidP="000F163C">
            <w:pPr>
              <w:spacing w:line="360" w:lineRule="auto"/>
            </w:pPr>
          </w:p>
        </w:tc>
        <w:tc>
          <w:tcPr>
            <w:tcW w:w="1976" w:type="dxa"/>
          </w:tcPr>
          <w:p w14:paraId="5799E783" w14:textId="77777777" w:rsidR="00097E98" w:rsidRPr="00442838" w:rsidRDefault="00097E98" w:rsidP="000F163C">
            <w:pPr>
              <w:spacing w:line="360" w:lineRule="auto"/>
            </w:pPr>
          </w:p>
        </w:tc>
      </w:tr>
    </w:tbl>
    <w:p w14:paraId="0A7BC564" w14:textId="77777777" w:rsidR="00097E98" w:rsidRPr="00442838" w:rsidRDefault="00097E98" w:rsidP="00097E98">
      <w:pPr>
        <w:rPr>
          <w:sz w:val="24"/>
        </w:rPr>
      </w:pPr>
    </w:p>
    <w:p w14:paraId="4950546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48838E" w14:textId="77777777" w:rsidTr="000F163C">
        <w:tc>
          <w:tcPr>
            <w:tcW w:w="3596" w:type="dxa"/>
          </w:tcPr>
          <w:p w14:paraId="29C40EA0" w14:textId="77777777" w:rsidR="00097E98" w:rsidRPr="00442838" w:rsidRDefault="00097E98" w:rsidP="000F163C">
            <w:pPr>
              <w:rPr>
                <w:sz w:val="24"/>
              </w:rPr>
            </w:pPr>
          </w:p>
        </w:tc>
        <w:tc>
          <w:tcPr>
            <w:tcW w:w="3597" w:type="dxa"/>
          </w:tcPr>
          <w:p w14:paraId="6171E3F8" w14:textId="77777777" w:rsidR="00097E98" w:rsidRPr="00442838" w:rsidRDefault="00097E98" w:rsidP="000F163C">
            <w:pPr>
              <w:rPr>
                <w:sz w:val="24"/>
              </w:rPr>
            </w:pPr>
          </w:p>
        </w:tc>
        <w:tc>
          <w:tcPr>
            <w:tcW w:w="3597" w:type="dxa"/>
          </w:tcPr>
          <w:p w14:paraId="694384BF" w14:textId="77777777" w:rsidR="00097E98" w:rsidRPr="00442838" w:rsidRDefault="00097E98" w:rsidP="000F163C">
            <w:pPr>
              <w:rPr>
                <w:sz w:val="24"/>
              </w:rPr>
            </w:pPr>
          </w:p>
        </w:tc>
      </w:tr>
      <w:tr w:rsidR="00097E98" w:rsidRPr="00442838" w14:paraId="28E28503" w14:textId="77777777" w:rsidTr="000F163C">
        <w:tc>
          <w:tcPr>
            <w:tcW w:w="3596" w:type="dxa"/>
          </w:tcPr>
          <w:p w14:paraId="1EEBB535" w14:textId="77777777" w:rsidR="00097E98" w:rsidRPr="00442838" w:rsidRDefault="00097E98" w:rsidP="000F163C">
            <w:pPr>
              <w:rPr>
                <w:sz w:val="24"/>
              </w:rPr>
            </w:pPr>
          </w:p>
        </w:tc>
        <w:tc>
          <w:tcPr>
            <w:tcW w:w="3597" w:type="dxa"/>
          </w:tcPr>
          <w:p w14:paraId="539364D4" w14:textId="77777777" w:rsidR="00097E98" w:rsidRPr="00442838" w:rsidRDefault="00097E98" w:rsidP="000F163C">
            <w:pPr>
              <w:rPr>
                <w:sz w:val="24"/>
              </w:rPr>
            </w:pPr>
          </w:p>
        </w:tc>
        <w:tc>
          <w:tcPr>
            <w:tcW w:w="3597" w:type="dxa"/>
          </w:tcPr>
          <w:p w14:paraId="58900A28" w14:textId="77777777" w:rsidR="00097E98" w:rsidRPr="00442838" w:rsidRDefault="00097E98" w:rsidP="000F163C">
            <w:pPr>
              <w:rPr>
                <w:sz w:val="24"/>
              </w:rPr>
            </w:pPr>
          </w:p>
        </w:tc>
      </w:tr>
    </w:tbl>
    <w:p w14:paraId="15158DD2" w14:textId="77777777" w:rsidR="00097E98" w:rsidRPr="00442838" w:rsidRDefault="00097E98" w:rsidP="00097E98">
      <w:pPr>
        <w:rPr>
          <w:sz w:val="24"/>
        </w:rPr>
      </w:pPr>
    </w:p>
    <w:p w14:paraId="76EE80EF" w14:textId="77777777" w:rsidR="00097E98" w:rsidRPr="00442838" w:rsidRDefault="00097E98" w:rsidP="00097E98">
      <w:pPr>
        <w:rPr>
          <w:sz w:val="24"/>
        </w:rPr>
      </w:pPr>
      <w:r w:rsidRPr="00442838">
        <w:rPr>
          <w:sz w:val="24"/>
        </w:rPr>
        <w:t>Sprites:</w:t>
      </w:r>
    </w:p>
    <w:p w14:paraId="36D55440" w14:textId="77777777" w:rsidR="00097E98" w:rsidRPr="00442838" w:rsidRDefault="00097E98" w:rsidP="00097E98">
      <w:pPr>
        <w:rPr>
          <w:sz w:val="24"/>
        </w:rPr>
      </w:pPr>
      <w:r w:rsidRPr="00442838">
        <w:rPr>
          <w:sz w:val="24"/>
        </w:rPr>
        <w:br w:type="page"/>
      </w:r>
    </w:p>
    <w:p w14:paraId="310DE5CE" w14:textId="77777777" w:rsidR="00097E98" w:rsidRPr="00442838" w:rsidRDefault="00097E98" w:rsidP="00097E98">
      <w:pPr>
        <w:rPr>
          <w:sz w:val="24"/>
        </w:rPr>
      </w:pPr>
      <w:r w:rsidRPr="00442838">
        <w:rPr>
          <w:sz w:val="24"/>
        </w:rPr>
        <w:lastRenderedPageBreak/>
        <w:t>Family Page</w:t>
      </w:r>
    </w:p>
    <w:p w14:paraId="7D35DF6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6C8953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1DC1242" w14:textId="77777777" w:rsidTr="000F163C">
        <w:trPr>
          <w:trHeight w:val="896"/>
        </w:trPr>
        <w:tc>
          <w:tcPr>
            <w:tcW w:w="1251" w:type="dxa"/>
          </w:tcPr>
          <w:p w14:paraId="281213C3" w14:textId="77777777" w:rsidR="00097E98" w:rsidRPr="00442838" w:rsidRDefault="00097E98" w:rsidP="000F163C">
            <w:pPr>
              <w:spacing w:line="360" w:lineRule="auto"/>
            </w:pPr>
            <w:r w:rsidRPr="00442838">
              <w:t>Pokemon</w:t>
            </w:r>
          </w:p>
          <w:p w14:paraId="588CE812" w14:textId="77777777" w:rsidR="00097E98" w:rsidRPr="00442838" w:rsidRDefault="00097E98" w:rsidP="000F163C">
            <w:pPr>
              <w:spacing w:line="360" w:lineRule="auto"/>
            </w:pPr>
            <w:r w:rsidRPr="00442838">
              <w:t>Name</w:t>
            </w:r>
          </w:p>
        </w:tc>
        <w:tc>
          <w:tcPr>
            <w:tcW w:w="1652" w:type="dxa"/>
          </w:tcPr>
          <w:p w14:paraId="30AFD847" w14:textId="77777777" w:rsidR="00097E98" w:rsidRPr="00442838" w:rsidRDefault="00097E98" w:rsidP="000F163C">
            <w:pPr>
              <w:spacing w:line="360" w:lineRule="auto"/>
            </w:pPr>
            <w:r w:rsidRPr="00442838">
              <w:t>Pokemon Number</w:t>
            </w:r>
          </w:p>
        </w:tc>
        <w:tc>
          <w:tcPr>
            <w:tcW w:w="3719" w:type="dxa"/>
          </w:tcPr>
          <w:p w14:paraId="6508D82F" w14:textId="77777777" w:rsidR="00097E98" w:rsidRPr="00442838" w:rsidRDefault="00097E98" w:rsidP="000F163C">
            <w:pPr>
              <w:spacing w:line="360" w:lineRule="auto"/>
            </w:pPr>
            <w:r w:rsidRPr="00442838">
              <w:t>Base Stats</w:t>
            </w:r>
          </w:p>
          <w:p w14:paraId="1F5A6C5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AFB7409" w14:textId="77777777" w:rsidR="00097E98" w:rsidRPr="00442838" w:rsidRDefault="00097E98" w:rsidP="000F163C">
            <w:pPr>
              <w:spacing w:line="360" w:lineRule="auto"/>
            </w:pPr>
            <w:r w:rsidRPr="00442838">
              <w:t>Ability</w:t>
            </w:r>
          </w:p>
        </w:tc>
        <w:tc>
          <w:tcPr>
            <w:tcW w:w="724" w:type="dxa"/>
          </w:tcPr>
          <w:p w14:paraId="4B9F7814" w14:textId="77777777" w:rsidR="00097E98" w:rsidRPr="00442838" w:rsidRDefault="00097E98" w:rsidP="000F163C">
            <w:pPr>
              <w:spacing w:line="360" w:lineRule="auto"/>
            </w:pPr>
            <w:r w:rsidRPr="00442838">
              <w:t>Type 1</w:t>
            </w:r>
          </w:p>
        </w:tc>
        <w:tc>
          <w:tcPr>
            <w:tcW w:w="724" w:type="dxa"/>
          </w:tcPr>
          <w:p w14:paraId="3FCE6604" w14:textId="77777777" w:rsidR="00097E98" w:rsidRPr="00442838" w:rsidRDefault="00097E98" w:rsidP="000F163C">
            <w:pPr>
              <w:spacing w:line="360" w:lineRule="auto"/>
            </w:pPr>
            <w:r w:rsidRPr="00442838">
              <w:t>Type 2</w:t>
            </w:r>
          </w:p>
        </w:tc>
        <w:tc>
          <w:tcPr>
            <w:tcW w:w="1976" w:type="dxa"/>
          </w:tcPr>
          <w:p w14:paraId="6C2C7D9E" w14:textId="77777777" w:rsidR="00097E98" w:rsidRPr="00442838" w:rsidRDefault="00097E98" w:rsidP="000F163C">
            <w:pPr>
              <w:spacing w:line="360" w:lineRule="auto"/>
            </w:pPr>
            <w:r w:rsidRPr="00442838">
              <w:t>Evolution</w:t>
            </w:r>
          </w:p>
        </w:tc>
      </w:tr>
      <w:tr w:rsidR="00097E98" w:rsidRPr="00442838" w14:paraId="2F1D071D" w14:textId="77777777" w:rsidTr="000F163C">
        <w:trPr>
          <w:trHeight w:val="454"/>
        </w:trPr>
        <w:tc>
          <w:tcPr>
            <w:tcW w:w="1251" w:type="dxa"/>
          </w:tcPr>
          <w:p w14:paraId="72B52B31" w14:textId="77777777" w:rsidR="00097E98" w:rsidRPr="00442838" w:rsidRDefault="00097E98" w:rsidP="000F163C">
            <w:pPr>
              <w:spacing w:line="360" w:lineRule="auto"/>
            </w:pPr>
          </w:p>
        </w:tc>
        <w:tc>
          <w:tcPr>
            <w:tcW w:w="1652" w:type="dxa"/>
          </w:tcPr>
          <w:p w14:paraId="2B46E001" w14:textId="77777777" w:rsidR="00097E98" w:rsidRPr="00442838" w:rsidRDefault="00097E98" w:rsidP="000F163C">
            <w:pPr>
              <w:spacing w:line="360" w:lineRule="auto"/>
            </w:pPr>
          </w:p>
        </w:tc>
        <w:tc>
          <w:tcPr>
            <w:tcW w:w="3719" w:type="dxa"/>
          </w:tcPr>
          <w:p w14:paraId="590C51D1" w14:textId="77777777" w:rsidR="00097E98" w:rsidRPr="00442838" w:rsidRDefault="00097E98" w:rsidP="000F163C">
            <w:pPr>
              <w:spacing w:line="360" w:lineRule="auto"/>
            </w:pPr>
          </w:p>
        </w:tc>
        <w:tc>
          <w:tcPr>
            <w:tcW w:w="880" w:type="dxa"/>
          </w:tcPr>
          <w:p w14:paraId="48AB9565" w14:textId="77777777" w:rsidR="00097E98" w:rsidRPr="00442838" w:rsidRDefault="00097E98" w:rsidP="000F163C">
            <w:pPr>
              <w:spacing w:line="360" w:lineRule="auto"/>
            </w:pPr>
          </w:p>
        </w:tc>
        <w:tc>
          <w:tcPr>
            <w:tcW w:w="724" w:type="dxa"/>
          </w:tcPr>
          <w:p w14:paraId="798F0EB1" w14:textId="77777777" w:rsidR="00097E98" w:rsidRPr="00442838" w:rsidRDefault="00097E98" w:rsidP="000F163C">
            <w:pPr>
              <w:spacing w:line="360" w:lineRule="auto"/>
            </w:pPr>
          </w:p>
        </w:tc>
        <w:tc>
          <w:tcPr>
            <w:tcW w:w="724" w:type="dxa"/>
          </w:tcPr>
          <w:p w14:paraId="003395B0" w14:textId="77777777" w:rsidR="00097E98" w:rsidRPr="00442838" w:rsidRDefault="00097E98" w:rsidP="000F163C">
            <w:pPr>
              <w:spacing w:line="360" w:lineRule="auto"/>
            </w:pPr>
          </w:p>
        </w:tc>
        <w:tc>
          <w:tcPr>
            <w:tcW w:w="1976" w:type="dxa"/>
          </w:tcPr>
          <w:p w14:paraId="56023E4E" w14:textId="77777777" w:rsidR="00097E98" w:rsidRPr="00442838" w:rsidRDefault="00097E98" w:rsidP="000F163C">
            <w:pPr>
              <w:spacing w:line="360" w:lineRule="auto"/>
            </w:pPr>
          </w:p>
        </w:tc>
      </w:tr>
      <w:tr w:rsidR="00097E98" w:rsidRPr="00442838" w14:paraId="5DBF462F" w14:textId="77777777" w:rsidTr="000F163C">
        <w:trPr>
          <w:trHeight w:val="441"/>
        </w:trPr>
        <w:tc>
          <w:tcPr>
            <w:tcW w:w="1251" w:type="dxa"/>
          </w:tcPr>
          <w:p w14:paraId="07A69E0F" w14:textId="77777777" w:rsidR="00097E98" w:rsidRPr="00442838" w:rsidRDefault="00097E98" w:rsidP="000F163C">
            <w:pPr>
              <w:spacing w:line="360" w:lineRule="auto"/>
            </w:pPr>
          </w:p>
        </w:tc>
        <w:tc>
          <w:tcPr>
            <w:tcW w:w="1652" w:type="dxa"/>
          </w:tcPr>
          <w:p w14:paraId="1E0A539C" w14:textId="77777777" w:rsidR="00097E98" w:rsidRPr="00442838" w:rsidRDefault="00097E98" w:rsidP="000F163C">
            <w:pPr>
              <w:spacing w:line="360" w:lineRule="auto"/>
            </w:pPr>
          </w:p>
        </w:tc>
        <w:tc>
          <w:tcPr>
            <w:tcW w:w="3719" w:type="dxa"/>
          </w:tcPr>
          <w:p w14:paraId="0D3636F4" w14:textId="77777777" w:rsidR="00097E98" w:rsidRPr="00442838" w:rsidRDefault="00097E98" w:rsidP="000F163C">
            <w:pPr>
              <w:spacing w:line="360" w:lineRule="auto"/>
            </w:pPr>
          </w:p>
        </w:tc>
        <w:tc>
          <w:tcPr>
            <w:tcW w:w="880" w:type="dxa"/>
          </w:tcPr>
          <w:p w14:paraId="73E6F9B7" w14:textId="77777777" w:rsidR="00097E98" w:rsidRPr="00442838" w:rsidRDefault="00097E98" w:rsidP="000F163C">
            <w:pPr>
              <w:spacing w:line="360" w:lineRule="auto"/>
            </w:pPr>
          </w:p>
        </w:tc>
        <w:tc>
          <w:tcPr>
            <w:tcW w:w="724" w:type="dxa"/>
          </w:tcPr>
          <w:p w14:paraId="7F06E1D4" w14:textId="77777777" w:rsidR="00097E98" w:rsidRPr="00442838" w:rsidRDefault="00097E98" w:rsidP="000F163C">
            <w:pPr>
              <w:spacing w:line="360" w:lineRule="auto"/>
            </w:pPr>
          </w:p>
        </w:tc>
        <w:tc>
          <w:tcPr>
            <w:tcW w:w="724" w:type="dxa"/>
          </w:tcPr>
          <w:p w14:paraId="46128810" w14:textId="77777777" w:rsidR="00097E98" w:rsidRPr="00442838" w:rsidRDefault="00097E98" w:rsidP="000F163C">
            <w:pPr>
              <w:spacing w:line="360" w:lineRule="auto"/>
            </w:pPr>
          </w:p>
        </w:tc>
        <w:tc>
          <w:tcPr>
            <w:tcW w:w="1976" w:type="dxa"/>
          </w:tcPr>
          <w:p w14:paraId="4FFAA601" w14:textId="77777777" w:rsidR="00097E98" w:rsidRPr="00442838" w:rsidRDefault="00097E98" w:rsidP="000F163C">
            <w:pPr>
              <w:spacing w:line="360" w:lineRule="auto"/>
            </w:pPr>
          </w:p>
        </w:tc>
      </w:tr>
      <w:tr w:rsidR="00097E98" w:rsidRPr="00442838" w14:paraId="21379E22" w14:textId="77777777" w:rsidTr="000F163C">
        <w:trPr>
          <w:trHeight w:val="441"/>
        </w:trPr>
        <w:tc>
          <w:tcPr>
            <w:tcW w:w="1251" w:type="dxa"/>
          </w:tcPr>
          <w:p w14:paraId="0DF46067" w14:textId="77777777" w:rsidR="00097E98" w:rsidRPr="00442838" w:rsidRDefault="00097E98" w:rsidP="000F163C">
            <w:pPr>
              <w:spacing w:line="360" w:lineRule="auto"/>
            </w:pPr>
          </w:p>
        </w:tc>
        <w:tc>
          <w:tcPr>
            <w:tcW w:w="1652" w:type="dxa"/>
          </w:tcPr>
          <w:p w14:paraId="73231566" w14:textId="77777777" w:rsidR="00097E98" w:rsidRPr="00442838" w:rsidRDefault="00097E98" w:rsidP="000F163C">
            <w:pPr>
              <w:spacing w:line="360" w:lineRule="auto"/>
            </w:pPr>
          </w:p>
        </w:tc>
        <w:tc>
          <w:tcPr>
            <w:tcW w:w="3719" w:type="dxa"/>
          </w:tcPr>
          <w:p w14:paraId="23F8DCEC" w14:textId="77777777" w:rsidR="00097E98" w:rsidRPr="00442838" w:rsidRDefault="00097E98" w:rsidP="000F163C">
            <w:pPr>
              <w:spacing w:line="360" w:lineRule="auto"/>
            </w:pPr>
          </w:p>
        </w:tc>
        <w:tc>
          <w:tcPr>
            <w:tcW w:w="880" w:type="dxa"/>
          </w:tcPr>
          <w:p w14:paraId="1D400EBF" w14:textId="77777777" w:rsidR="00097E98" w:rsidRPr="00442838" w:rsidRDefault="00097E98" w:rsidP="000F163C">
            <w:pPr>
              <w:spacing w:line="360" w:lineRule="auto"/>
            </w:pPr>
          </w:p>
        </w:tc>
        <w:tc>
          <w:tcPr>
            <w:tcW w:w="724" w:type="dxa"/>
          </w:tcPr>
          <w:p w14:paraId="3D827407" w14:textId="77777777" w:rsidR="00097E98" w:rsidRPr="00442838" w:rsidRDefault="00097E98" w:rsidP="000F163C">
            <w:pPr>
              <w:spacing w:line="360" w:lineRule="auto"/>
            </w:pPr>
          </w:p>
        </w:tc>
        <w:tc>
          <w:tcPr>
            <w:tcW w:w="724" w:type="dxa"/>
          </w:tcPr>
          <w:p w14:paraId="50AA04B0" w14:textId="77777777" w:rsidR="00097E98" w:rsidRPr="00442838" w:rsidRDefault="00097E98" w:rsidP="000F163C">
            <w:pPr>
              <w:spacing w:line="360" w:lineRule="auto"/>
            </w:pPr>
          </w:p>
        </w:tc>
        <w:tc>
          <w:tcPr>
            <w:tcW w:w="1976" w:type="dxa"/>
          </w:tcPr>
          <w:p w14:paraId="2582AD1B" w14:textId="77777777" w:rsidR="00097E98" w:rsidRPr="00442838" w:rsidRDefault="00097E98" w:rsidP="000F163C">
            <w:pPr>
              <w:spacing w:line="360" w:lineRule="auto"/>
            </w:pPr>
          </w:p>
        </w:tc>
      </w:tr>
      <w:tr w:rsidR="00097E98" w:rsidRPr="00442838" w14:paraId="37946979" w14:textId="77777777" w:rsidTr="000F163C">
        <w:trPr>
          <w:trHeight w:val="896"/>
        </w:trPr>
        <w:tc>
          <w:tcPr>
            <w:tcW w:w="1251" w:type="dxa"/>
          </w:tcPr>
          <w:p w14:paraId="6DBA301A" w14:textId="77777777" w:rsidR="00097E98" w:rsidRPr="00442838" w:rsidRDefault="00097E98" w:rsidP="000F163C">
            <w:pPr>
              <w:spacing w:line="360" w:lineRule="auto"/>
            </w:pPr>
          </w:p>
        </w:tc>
        <w:tc>
          <w:tcPr>
            <w:tcW w:w="1652" w:type="dxa"/>
          </w:tcPr>
          <w:p w14:paraId="1AD446AA" w14:textId="77777777" w:rsidR="00097E98" w:rsidRPr="00442838" w:rsidRDefault="00097E98" w:rsidP="000F163C">
            <w:pPr>
              <w:spacing w:line="360" w:lineRule="auto"/>
            </w:pPr>
          </w:p>
        </w:tc>
        <w:tc>
          <w:tcPr>
            <w:tcW w:w="3719" w:type="dxa"/>
          </w:tcPr>
          <w:p w14:paraId="5CA7ACEA" w14:textId="77777777" w:rsidR="00097E98" w:rsidRPr="00442838" w:rsidRDefault="00097E98" w:rsidP="000F163C">
            <w:pPr>
              <w:spacing w:line="360" w:lineRule="auto"/>
            </w:pPr>
          </w:p>
        </w:tc>
        <w:tc>
          <w:tcPr>
            <w:tcW w:w="880" w:type="dxa"/>
          </w:tcPr>
          <w:p w14:paraId="27A17FF3" w14:textId="77777777" w:rsidR="00097E98" w:rsidRPr="00442838" w:rsidRDefault="00097E98" w:rsidP="000F163C">
            <w:pPr>
              <w:spacing w:line="360" w:lineRule="auto"/>
            </w:pPr>
          </w:p>
        </w:tc>
        <w:tc>
          <w:tcPr>
            <w:tcW w:w="724" w:type="dxa"/>
          </w:tcPr>
          <w:p w14:paraId="79B6592D" w14:textId="77777777" w:rsidR="00097E98" w:rsidRPr="00442838" w:rsidRDefault="00097E98" w:rsidP="000F163C">
            <w:pPr>
              <w:spacing w:line="360" w:lineRule="auto"/>
            </w:pPr>
          </w:p>
        </w:tc>
        <w:tc>
          <w:tcPr>
            <w:tcW w:w="724" w:type="dxa"/>
          </w:tcPr>
          <w:p w14:paraId="6388139F" w14:textId="77777777" w:rsidR="00097E98" w:rsidRPr="00442838" w:rsidRDefault="00097E98" w:rsidP="000F163C">
            <w:pPr>
              <w:spacing w:line="360" w:lineRule="auto"/>
            </w:pPr>
          </w:p>
        </w:tc>
        <w:tc>
          <w:tcPr>
            <w:tcW w:w="1976" w:type="dxa"/>
          </w:tcPr>
          <w:p w14:paraId="7665B9C3" w14:textId="77777777" w:rsidR="00097E98" w:rsidRPr="00442838" w:rsidRDefault="00097E98" w:rsidP="000F163C">
            <w:pPr>
              <w:spacing w:line="360" w:lineRule="auto"/>
            </w:pPr>
          </w:p>
        </w:tc>
      </w:tr>
    </w:tbl>
    <w:p w14:paraId="539F15B5" w14:textId="77777777" w:rsidR="00097E98" w:rsidRPr="00442838" w:rsidRDefault="00097E98" w:rsidP="00097E98">
      <w:pPr>
        <w:rPr>
          <w:sz w:val="24"/>
        </w:rPr>
      </w:pPr>
    </w:p>
    <w:p w14:paraId="191096E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F4C73C9" w14:textId="77777777" w:rsidTr="000F163C">
        <w:tc>
          <w:tcPr>
            <w:tcW w:w="3596" w:type="dxa"/>
          </w:tcPr>
          <w:p w14:paraId="2C7AB13B" w14:textId="77777777" w:rsidR="00097E98" w:rsidRPr="00442838" w:rsidRDefault="00097E98" w:rsidP="000F163C">
            <w:pPr>
              <w:rPr>
                <w:sz w:val="24"/>
              </w:rPr>
            </w:pPr>
          </w:p>
        </w:tc>
        <w:tc>
          <w:tcPr>
            <w:tcW w:w="3597" w:type="dxa"/>
          </w:tcPr>
          <w:p w14:paraId="79EDE192" w14:textId="77777777" w:rsidR="00097E98" w:rsidRPr="00442838" w:rsidRDefault="00097E98" w:rsidP="000F163C">
            <w:pPr>
              <w:rPr>
                <w:sz w:val="24"/>
              </w:rPr>
            </w:pPr>
          </w:p>
        </w:tc>
        <w:tc>
          <w:tcPr>
            <w:tcW w:w="3597" w:type="dxa"/>
          </w:tcPr>
          <w:p w14:paraId="35F3A6A2" w14:textId="77777777" w:rsidR="00097E98" w:rsidRPr="00442838" w:rsidRDefault="00097E98" w:rsidP="000F163C">
            <w:pPr>
              <w:rPr>
                <w:sz w:val="24"/>
              </w:rPr>
            </w:pPr>
          </w:p>
        </w:tc>
      </w:tr>
      <w:tr w:rsidR="00097E98" w:rsidRPr="00442838" w14:paraId="379D194B" w14:textId="77777777" w:rsidTr="000F163C">
        <w:tc>
          <w:tcPr>
            <w:tcW w:w="3596" w:type="dxa"/>
          </w:tcPr>
          <w:p w14:paraId="1302C52E" w14:textId="77777777" w:rsidR="00097E98" w:rsidRPr="00442838" w:rsidRDefault="00097E98" w:rsidP="000F163C">
            <w:pPr>
              <w:rPr>
                <w:sz w:val="24"/>
              </w:rPr>
            </w:pPr>
          </w:p>
        </w:tc>
        <w:tc>
          <w:tcPr>
            <w:tcW w:w="3597" w:type="dxa"/>
          </w:tcPr>
          <w:p w14:paraId="6C534369" w14:textId="77777777" w:rsidR="00097E98" w:rsidRPr="00442838" w:rsidRDefault="00097E98" w:rsidP="000F163C">
            <w:pPr>
              <w:rPr>
                <w:sz w:val="24"/>
              </w:rPr>
            </w:pPr>
          </w:p>
        </w:tc>
        <w:tc>
          <w:tcPr>
            <w:tcW w:w="3597" w:type="dxa"/>
          </w:tcPr>
          <w:p w14:paraId="514DFAD8" w14:textId="77777777" w:rsidR="00097E98" w:rsidRPr="00442838" w:rsidRDefault="00097E98" w:rsidP="000F163C">
            <w:pPr>
              <w:rPr>
                <w:sz w:val="24"/>
              </w:rPr>
            </w:pPr>
          </w:p>
        </w:tc>
      </w:tr>
    </w:tbl>
    <w:p w14:paraId="20E03082" w14:textId="77777777" w:rsidR="00097E98" w:rsidRPr="00442838" w:rsidRDefault="00097E98" w:rsidP="00097E98">
      <w:pPr>
        <w:rPr>
          <w:sz w:val="24"/>
        </w:rPr>
      </w:pPr>
    </w:p>
    <w:p w14:paraId="53B1B208" w14:textId="77777777" w:rsidR="00097E98" w:rsidRPr="00442838" w:rsidRDefault="00097E98" w:rsidP="00097E98">
      <w:pPr>
        <w:rPr>
          <w:sz w:val="24"/>
        </w:rPr>
      </w:pPr>
      <w:r w:rsidRPr="00442838">
        <w:rPr>
          <w:sz w:val="24"/>
        </w:rPr>
        <w:t>Sprites:</w:t>
      </w:r>
    </w:p>
    <w:p w14:paraId="6307CFB2" w14:textId="77777777" w:rsidR="00097E98" w:rsidRPr="00442838" w:rsidRDefault="00097E98" w:rsidP="00097E98">
      <w:pPr>
        <w:rPr>
          <w:sz w:val="24"/>
        </w:rPr>
      </w:pPr>
      <w:r w:rsidRPr="00442838">
        <w:rPr>
          <w:sz w:val="24"/>
        </w:rPr>
        <w:br w:type="page"/>
      </w:r>
    </w:p>
    <w:p w14:paraId="3DB7C3FE" w14:textId="77777777" w:rsidR="00097E98" w:rsidRPr="00442838" w:rsidRDefault="00097E98" w:rsidP="00097E98">
      <w:pPr>
        <w:rPr>
          <w:sz w:val="24"/>
        </w:rPr>
      </w:pPr>
      <w:r w:rsidRPr="00442838">
        <w:rPr>
          <w:sz w:val="24"/>
        </w:rPr>
        <w:lastRenderedPageBreak/>
        <w:t>Family Page</w:t>
      </w:r>
    </w:p>
    <w:p w14:paraId="4DE6C96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CA58D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5415C3" w14:textId="77777777" w:rsidTr="000F163C">
        <w:trPr>
          <w:trHeight w:val="896"/>
        </w:trPr>
        <w:tc>
          <w:tcPr>
            <w:tcW w:w="1251" w:type="dxa"/>
          </w:tcPr>
          <w:p w14:paraId="52BF7F82" w14:textId="77777777" w:rsidR="00097E98" w:rsidRPr="00442838" w:rsidRDefault="00097E98" w:rsidP="000F163C">
            <w:pPr>
              <w:spacing w:line="360" w:lineRule="auto"/>
            </w:pPr>
            <w:r w:rsidRPr="00442838">
              <w:t>Pokemon</w:t>
            </w:r>
          </w:p>
          <w:p w14:paraId="178B6FAD" w14:textId="77777777" w:rsidR="00097E98" w:rsidRPr="00442838" w:rsidRDefault="00097E98" w:rsidP="000F163C">
            <w:pPr>
              <w:spacing w:line="360" w:lineRule="auto"/>
            </w:pPr>
            <w:r w:rsidRPr="00442838">
              <w:t>Name</w:t>
            </w:r>
          </w:p>
        </w:tc>
        <w:tc>
          <w:tcPr>
            <w:tcW w:w="1652" w:type="dxa"/>
          </w:tcPr>
          <w:p w14:paraId="5B480455" w14:textId="77777777" w:rsidR="00097E98" w:rsidRPr="00442838" w:rsidRDefault="00097E98" w:rsidP="000F163C">
            <w:pPr>
              <w:spacing w:line="360" w:lineRule="auto"/>
            </w:pPr>
            <w:r w:rsidRPr="00442838">
              <w:t>Pokemon Number</w:t>
            </w:r>
          </w:p>
        </w:tc>
        <w:tc>
          <w:tcPr>
            <w:tcW w:w="3719" w:type="dxa"/>
          </w:tcPr>
          <w:p w14:paraId="74DB0B77" w14:textId="77777777" w:rsidR="00097E98" w:rsidRPr="00442838" w:rsidRDefault="00097E98" w:rsidP="000F163C">
            <w:pPr>
              <w:spacing w:line="360" w:lineRule="auto"/>
            </w:pPr>
            <w:r w:rsidRPr="00442838">
              <w:t>Base Stats</w:t>
            </w:r>
          </w:p>
          <w:p w14:paraId="1253C53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2C1F240" w14:textId="77777777" w:rsidR="00097E98" w:rsidRPr="00442838" w:rsidRDefault="00097E98" w:rsidP="000F163C">
            <w:pPr>
              <w:spacing w:line="360" w:lineRule="auto"/>
            </w:pPr>
            <w:r w:rsidRPr="00442838">
              <w:t>Ability</w:t>
            </w:r>
          </w:p>
        </w:tc>
        <w:tc>
          <w:tcPr>
            <w:tcW w:w="724" w:type="dxa"/>
          </w:tcPr>
          <w:p w14:paraId="55775338" w14:textId="77777777" w:rsidR="00097E98" w:rsidRPr="00442838" w:rsidRDefault="00097E98" w:rsidP="000F163C">
            <w:pPr>
              <w:spacing w:line="360" w:lineRule="auto"/>
            </w:pPr>
            <w:r w:rsidRPr="00442838">
              <w:t>Type 1</w:t>
            </w:r>
          </w:p>
        </w:tc>
        <w:tc>
          <w:tcPr>
            <w:tcW w:w="724" w:type="dxa"/>
          </w:tcPr>
          <w:p w14:paraId="5DC0809B" w14:textId="77777777" w:rsidR="00097E98" w:rsidRPr="00442838" w:rsidRDefault="00097E98" w:rsidP="000F163C">
            <w:pPr>
              <w:spacing w:line="360" w:lineRule="auto"/>
            </w:pPr>
            <w:r w:rsidRPr="00442838">
              <w:t>Type 2</w:t>
            </w:r>
          </w:p>
        </w:tc>
        <w:tc>
          <w:tcPr>
            <w:tcW w:w="1976" w:type="dxa"/>
          </w:tcPr>
          <w:p w14:paraId="3D129E6A" w14:textId="77777777" w:rsidR="00097E98" w:rsidRPr="00442838" w:rsidRDefault="00097E98" w:rsidP="000F163C">
            <w:pPr>
              <w:spacing w:line="360" w:lineRule="auto"/>
            </w:pPr>
            <w:r w:rsidRPr="00442838">
              <w:t>Evolution</w:t>
            </w:r>
          </w:p>
        </w:tc>
      </w:tr>
      <w:tr w:rsidR="00097E98" w:rsidRPr="00442838" w14:paraId="28E9A85D" w14:textId="77777777" w:rsidTr="000F163C">
        <w:trPr>
          <w:trHeight w:val="454"/>
        </w:trPr>
        <w:tc>
          <w:tcPr>
            <w:tcW w:w="1251" w:type="dxa"/>
          </w:tcPr>
          <w:p w14:paraId="4AD397BB" w14:textId="77777777" w:rsidR="00097E98" w:rsidRPr="00442838" w:rsidRDefault="00097E98" w:rsidP="000F163C">
            <w:pPr>
              <w:spacing w:line="360" w:lineRule="auto"/>
            </w:pPr>
          </w:p>
        </w:tc>
        <w:tc>
          <w:tcPr>
            <w:tcW w:w="1652" w:type="dxa"/>
          </w:tcPr>
          <w:p w14:paraId="3270BC1F" w14:textId="77777777" w:rsidR="00097E98" w:rsidRPr="00442838" w:rsidRDefault="00097E98" w:rsidP="000F163C">
            <w:pPr>
              <w:spacing w:line="360" w:lineRule="auto"/>
            </w:pPr>
          </w:p>
        </w:tc>
        <w:tc>
          <w:tcPr>
            <w:tcW w:w="3719" w:type="dxa"/>
          </w:tcPr>
          <w:p w14:paraId="29EDCD46" w14:textId="77777777" w:rsidR="00097E98" w:rsidRPr="00442838" w:rsidRDefault="00097E98" w:rsidP="000F163C">
            <w:pPr>
              <w:spacing w:line="360" w:lineRule="auto"/>
            </w:pPr>
          </w:p>
        </w:tc>
        <w:tc>
          <w:tcPr>
            <w:tcW w:w="880" w:type="dxa"/>
          </w:tcPr>
          <w:p w14:paraId="22E8D25E" w14:textId="77777777" w:rsidR="00097E98" w:rsidRPr="00442838" w:rsidRDefault="00097E98" w:rsidP="000F163C">
            <w:pPr>
              <w:spacing w:line="360" w:lineRule="auto"/>
            </w:pPr>
          </w:p>
        </w:tc>
        <w:tc>
          <w:tcPr>
            <w:tcW w:w="724" w:type="dxa"/>
          </w:tcPr>
          <w:p w14:paraId="58DB351E" w14:textId="77777777" w:rsidR="00097E98" w:rsidRPr="00442838" w:rsidRDefault="00097E98" w:rsidP="000F163C">
            <w:pPr>
              <w:spacing w:line="360" w:lineRule="auto"/>
            </w:pPr>
          </w:p>
        </w:tc>
        <w:tc>
          <w:tcPr>
            <w:tcW w:w="724" w:type="dxa"/>
          </w:tcPr>
          <w:p w14:paraId="6C9198FC" w14:textId="77777777" w:rsidR="00097E98" w:rsidRPr="00442838" w:rsidRDefault="00097E98" w:rsidP="000F163C">
            <w:pPr>
              <w:spacing w:line="360" w:lineRule="auto"/>
            </w:pPr>
          </w:p>
        </w:tc>
        <w:tc>
          <w:tcPr>
            <w:tcW w:w="1976" w:type="dxa"/>
          </w:tcPr>
          <w:p w14:paraId="28A6FAA1" w14:textId="77777777" w:rsidR="00097E98" w:rsidRPr="00442838" w:rsidRDefault="00097E98" w:rsidP="000F163C">
            <w:pPr>
              <w:spacing w:line="360" w:lineRule="auto"/>
            </w:pPr>
          </w:p>
        </w:tc>
      </w:tr>
      <w:tr w:rsidR="00097E98" w:rsidRPr="00442838" w14:paraId="77CC9692" w14:textId="77777777" w:rsidTr="000F163C">
        <w:trPr>
          <w:trHeight w:val="441"/>
        </w:trPr>
        <w:tc>
          <w:tcPr>
            <w:tcW w:w="1251" w:type="dxa"/>
          </w:tcPr>
          <w:p w14:paraId="26ECC244" w14:textId="77777777" w:rsidR="00097E98" w:rsidRPr="00442838" w:rsidRDefault="00097E98" w:rsidP="000F163C">
            <w:pPr>
              <w:spacing w:line="360" w:lineRule="auto"/>
            </w:pPr>
          </w:p>
        </w:tc>
        <w:tc>
          <w:tcPr>
            <w:tcW w:w="1652" w:type="dxa"/>
          </w:tcPr>
          <w:p w14:paraId="63E5734F" w14:textId="77777777" w:rsidR="00097E98" w:rsidRPr="00442838" w:rsidRDefault="00097E98" w:rsidP="000F163C">
            <w:pPr>
              <w:spacing w:line="360" w:lineRule="auto"/>
            </w:pPr>
          </w:p>
        </w:tc>
        <w:tc>
          <w:tcPr>
            <w:tcW w:w="3719" w:type="dxa"/>
          </w:tcPr>
          <w:p w14:paraId="748577E9" w14:textId="77777777" w:rsidR="00097E98" w:rsidRPr="00442838" w:rsidRDefault="00097E98" w:rsidP="000F163C">
            <w:pPr>
              <w:spacing w:line="360" w:lineRule="auto"/>
            </w:pPr>
          </w:p>
        </w:tc>
        <w:tc>
          <w:tcPr>
            <w:tcW w:w="880" w:type="dxa"/>
          </w:tcPr>
          <w:p w14:paraId="3F561A29" w14:textId="77777777" w:rsidR="00097E98" w:rsidRPr="00442838" w:rsidRDefault="00097E98" w:rsidP="000F163C">
            <w:pPr>
              <w:spacing w:line="360" w:lineRule="auto"/>
            </w:pPr>
          </w:p>
        </w:tc>
        <w:tc>
          <w:tcPr>
            <w:tcW w:w="724" w:type="dxa"/>
          </w:tcPr>
          <w:p w14:paraId="65365BC0" w14:textId="77777777" w:rsidR="00097E98" w:rsidRPr="00442838" w:rsidRDefault="00097E98" w:rsidP="000F163C">
            <w:pPr>
              <w:spacing w:line="360" w:lineRule="auto"/>
            </w:pPr>
          </w:p>
        </w:tc>
        <w:tc>
          <w:tcPr>
            <w:tcW w:w="724" w:type="dxa"/>
          </w:tcPr>
          <w:p w14:paraId="716AD22D" w14:textId="77777777" w:rsidR="00097E98" w:rsidRPr="00442838" w:rsidRDefault="00097E98" w:rsidP="000F163C">
            <w:pPr>
              <w:spacing w:line="360" w:lineRule="auto"/>
            </w:pPr>
          </w:p>
        </w:tc>
        <w:tc>
          <w:tcPr>
            <w:tcW w:w="1976" w:type="dxa"/>
          </w:tcPr>
          <w:p w14:paraId="2A0E0B19" w14:textId="77777777" w:rsidR="00097E98" w:rsidRPr="00442838" w:rsidRDefault="00097E98" w:rsidP="000F163C">
            <w:pPr>
              <w:spacing w:line="360" w:lineRule="auto"/>
            </w:pPr>
          </w:p>
        </w:tc>
      </w:tr>
      <w:tr w:rsidR="00097E98" w:rsidRPr="00442838" w14:paraId="5CCF8A77" w14:textId="77777777" w:rsidTr="000F163C">
        <w:trPr>
          <w:trHeight w:val="441"/>
        </w:trPr>
        <w:tc>
          <w:tcPr>
            <w:tcW w:w="1251" w:type="dxa"/>
          </w:tcPr>
          <w:p w14:paraId="7EB94CBB" w14:textId="77777777" w:rsidR="00097E98" w:rsidRPr="00442838" w:rsidRDefault="00097E98" w:rsidP="000F163C">
            <w:pPr>
              <w:spacing w:line="360" w:lineRule="auto"/>
            </w:pPr>
          </w:p>
        </w:tc>
        <w:tc>
          <w:tcPr>
            <w:tcW w:w="1652" w:type="dxa"/>
          </w:tcPr>
          <w:p w14:paraId="25C19F24" w14:textId="77777777" w:rsidR="00097E98" w:rsidRPr="00442838" w:rsidRDefault="00097E98" w:rsidP="000F163C">
            <w:pPr>
              <w:spacing w:line="360" w:lineRule="auto"/>
            </w:pPr>
          </w:p>
        </w:tc>
        <w:tc>
          <w:tcPr>
            <w:tcW w:w="3719" w:type="dxa"/>
          </w:tcPr>
          <w:p w14:paraId="1002EFA3" w14:textId="77777777" w:rsidR="00097E98" w:rsidRPr="00442838" w:rsidRDefault="00097E98" w:rsidP="000F163C">
            <w:pPr>
              <w:spacing w:line="360" w:lineRule="auto"/>
            </w:pPr>
          </w:p>
        </w:tc>
        <w:tc>
          <w:tcPr>
            <w:tcW w:w="880" w:type="dxa"/>
          </w:tcPr>
          <w:p w14:paraId="5BB00599" w14:textId="77777777" w:rsidR="00097E98" w:rsidRPr="00442838" w:rsidRDefault="00097E98" w:rsidP="000F163C">
            <w:pPr>
              <w:spacing w:line="360" w:lineRule="auto"/>
            </w:pPr>
          </w:p>
        </w:tc>
        <w:tc>
          <w:tcPr>
            <w:tcW w:w="724" w:type="dxa"/>
          </w:tcPr>
          <w:p w14:paraId="0AD3A011" w14:textId="77777777" w:rsidR="00097E98" w:rsidRPr="00442838" w:rsidRDefault="00097E98" w:rsidP="000F163C">
            <w:pPr>
              <w:spacing w:line="360" w:lineRule="auto"/>
            </w:pPr>
          </w:p>
        </w:tc>
        <w:tc>
          <w:tcPr>
            <w:tcW w:w="724" w:type="dxa"/>
          </w:tcPr>
          <w:p w14:paraId="73B06BB6" w14:textId="77777777" w:rsidR="00097E98" w:rsidRPr="00442838" w:rsidRDefault="00097E98" w:rsidP="000F163C">
            <w:pPr>
              <w:spacing w:line="360" w:lineRule="auto"/>
            </w:pPr>
          </w:p>
        </w:tc>
        <w:tc>
          <w:tcPr>
            <w:tcW w:w="1976" w:type="dxa"/>
          </w:tcPr>
          <w:p w14:paraId="52212684" w14:textId="77777777" w:rsidR="00097E98" w:rsidRPr="00442838" w:rsidRDefault="00097E98" w:rsidP="000F163C">
            <w:pPr>
              <w:spacing w:line="360" w:lineRule="auto"/>
            </w:pPr>
          </w:p>
        </w:tc>
      </w:tr>
      <w:tr w:rsidR="00097E98" w:rsidRPr="00442838" w14:paraId="1828A537" w14:textId="77777777" w:rsidTr="000F163C">
        <w:trPr>
          <w:trHeight w:val="896"/>
        </w:trPr>
        <w:tc>
          <w:tcPr>
            <w:tcW w:w="1251" w:type="dxa"/>
          </w:tcPr>
          <w:p w14:paraId="20FFE261" w14:textId="77777777" w:rsidR="00097E98" w:rsidRPr="00442838" w:rsidRDefault="00097E98" w:rsidP="000F163C">
            <w:pPr>
              <w:spacing w:line="360" w:lineRule="auto"/>
            </w:pPr>
          </w:p>
        </w:tc>
        <w:tc>
          <w:tcPr>
            <w:tcW w:w="1652" w:type="dxa"/>
          </w:tcPr>
          <w:p w14:paraId="139C7357" w14:textId="77777777" w:rsidR="00097E98" w:rsidRPr="00442838" w:rsidRDefault="00097E98" w:rsidP="000F163C">
            <w:pPr>
              <w:spacing w:line="360" w:lineRule="auto"/>
            </w:pPr>
          </w:p>
        </w:tc>
        <w:tc>
          <w:tcPr>
            <w:tcW w:w="3719" w:type="dxa"/>
          </w:tcPr>
          <w:p w14:paraId="74018ABF" w14:textId="77777777" w:rsidR="00097E98" w:rsidRPr="00442838" w:rsidRDefault="00097E98" w:rsidP="000F163C">
            <w:pPr>
              <w:spacing w:line="360" w:lineRule="auto"/>
            </w:pPr>
          </w:p>
        </w:tc>
        <w:tc>
          <w:tcPr>
            <w:tcW w:w="880" w:type="dxa"/>
          </w:tcPr>
          <w:p w14:paraId="7A34BFCA" w14:textId="77777777" w:rsidR="00097E98" w:rsidRPr="00442838" w:rsidRDefault="00097E98" w:rsidP="000F163C">
            <w:pPr>
              <w:spacing w:line="360" w:lineRule="auto"/>
            </w:pPr>
          </w:p>
        </w:tc>
        <w:tc>
          <w:tcPr>
            <w:tcW w:w="724" w:type="dxa"/>
          </w:tcPr>
          <w:p w14:paraId="54AE92B5" w14:textId="77777777" w:rsidR="00097E98" w:rsidRPr="00442838" w:rsidRDefault="00097E98" w:rsidP="000F163C">
            <w:pPr>
              <w:spacing w:line="360" w:lineRule="auto"/>
            </w:pPr>
          </w:p>
        </w:tc>
        <w:tc>
          <w:tcPr>
            <w:tcW w:w="724" w:type="dxa"/>
          </w:tcPr>
          <w:p w14:paraId="483EFA00" w14:textId="77777777" w:rsidR="00097E98" w:rsidRPr="00442838" w:rsidRDefault="00097E98" w:rsidP="000F163C">
            <w:pPr>
              <w:spacing w:line="360" w:lineRule="auto"/>
            </w:pPr>
          </w:p>
        </w:tc>
        <w:tc>
          <w:tcPr>
            <w:tcW w:w="1976" w:type="dxa"/>
          </w:tcPr>
          <w:p w14:paraId="3309C072" w14:textId="77777777" w:rsidR="00097E98" w:rsidRPr="00442838" w:rsidRDefault="00097E98" w:rsidP="000F163C">
            <w:pPr>
              <w:spacing w:line="360" w:lineRule="auto"/>
            </w:pPr>
          </w:p>
        </w:tc>
      </w:tr>
    </w:tbl>
    <w:p w14:paraId="6A56F39D" w14:textId="77777777" w:rsidR="00097E98" w:rsidRPr="00442838" w:rsidRDefault="00097E98" w:rsidP="00097E98">
      <w:pPr>
        <w:rPr>
          <w:sz w:val="24"/>
        </w:rPr>
      </w:pPr>
    </w:p>
    <w:p w14:paraId="24CCB69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1960E6" w14:textId="77777777" w:rsidTr="000F163C">
        <w:tc>
          <w:tcPr>
            <w:tcW w:w="3596" w:type="dxa"/>
          </w:tcPr>
          <w:p w14:paraId="5C8474B3" w14:textId="77777777" w:rsidR="00097E98" w:rsidRPr="00442838" w:rsidRDefault="00097E98" w:rsidP="000F163C">
            <w:pPr>
              <w:rPr>
                <w:sz w:val="24"/>
              </w:rPr>
            </w:pPr>
          </w:p>
        </w:tc>
        <w:tc>
          <w:tcPr>
            <w:tcW w:w="3597" w:type="dxa"/>
          </w:tcPr>
          <w:p w14:paraId="607DCE51" w14:textId="77777777" w:rsidR="00097E98" w:rsidRPr="00442838" w:rsidRDefault="00097E98" w:rsidP="000F163C">
            <w:pPr>
              <w:rPr>
                <w:sz w:val="24"/>
              </w:rPr>
            </w:pPr>
          </w:p>
        </w:tc>
        <w:tc>
          <w:tcPr>
            <w:tcW w:w="3597" w:type="dxa"/>
          </w:tcPr>
          <w:p w14:paraId="5560EAB7" w14:textId="77777777" w:rsidR="00097E98" w:rsidRPr="00442838" w:rsidRDefault="00097E98" w:rsidP="000F163C">
            <w:pPr>
              <w:rPr>
                <w:sz w:val="24"/>
              </w:rPr>
            </w:pPr>
          </w:p>
        </w:tc>
      </w:tr>
      <w:tr w:rsidR="00097E98" w:rsidRPr="00442838" w14:paraId="67D7C10B" w14:textId="77777777" w:rsidTr="000F163C">
        <w:tc>
          <w:tcPr>
            <w:tcW w:w="3596" w:type="dxa"/>
          </w:tcPr>
          <w:p w14:paraId="22A7190B" w14:textId="77777777" w:rsidR="00097E98" w:rsidRPr="00442838" w:rsidRDefault="00097E98" w:rsidP="000F163C">
            <w:pPr>
              <w:rPr>
                <w:sz w:val="24"/>
              </w:rPr>
            </w:pPr>
          </w:p>
        </w:tc>
        <w:tc>
          <w:tcPr>
            <w:tcW w:w="3597" w:type="dxa"/>
          </w:tcPr>
          <w:p w14:paraId="7F788B65" w14:textId="77777777" w:rsidR="00097E98" w:rsidRPr="00442838" w:rsidRDefault="00097E98" w:rsidP="000F163C">
            <w:pPr>
              <w:rPr>
                <w:sz w:val="24"/>
              </w:rPr>
            </w:pPr>
          </w:p>
        </w:tc>
        <w:tc>
          <w:tcPr>
            <w:tcW w:w="3597" w:type="dxa"/>
          </w:tcPr>
          <w:p w14:paraId="4E888EB6" w14:textId="77777777" w:rsidR="00097E98" w:rsidRPr="00442838" w:rsidRDefault="00097E98" w:rsidP="000F163C">
            <w:pPr>
              <w:rPr>
                <w:sz w:val="24"/>
              </w:rPr>
            </w:pPr>
          </w:p>
        </w:tc>
      </w:tr>
    </w:tbl>
    <w:p w14:paraId="5B15B689" w14:textId="77777777" w:rsidR="00097E98" w:rsidRPr="00442838" w:rsidRDefault="00097E98" w:rsidP="00097E98">
      <w:pPr>
        <w:rPr>
          <w:sz w:val="24"/>
        </w:rPr>
      </w:pPr>
    </w:p>
    <w:p w14:paraId="6B08830E" w14:textId="77777777" w:rsidR="00097E98" w:rsidRPr="00442838" w:rsidRDefault="00097E98" w:rsidP="00097E98">
      <w:pPr>
        <w:rPr>
          <w:sz w:val="24"/>
        </w:rPr>
      </w:pPr>
      <w:r w:rsidRPr="00442838">
        <w:rPr>
          <w:sz w:val="24"/>
        </w:rPr>
        <w:t>Sprites:</w:t>
      </w:r>
    </w:p>
    <w:p w14:paraId="40988F65" w14:textId="77777777" w:rsidR="00097E98" w:rsidRPr="00442838" w:rsidRDefault="00097E98" w:rsidP="00097E98">
      <w:pPr>
        <w:rPr>
          <w:sz w:val="24"/>
        </w:rPr>
      </w:pPr>
      <w:r w:rsidRPr="00442838">
        <w:rPr>
          <w:sz w:val="24"/>
        </w:rPr>
        <w:br w:type="page"/>
      </w:r>
    </w:p>
    <w:p w14:paraId="37C1F154" w14:textId="77777777" w:rsidR="00097E98" w:rsidRPr="00442838" w:rsidRDefault="00097E98" w:rsidP="00097E98">
      <w:pPr>
        <w:rPr>
          <w:sz w:val="24"/>
        </w:rPr>
      </w:pPr>
      <w:r w:rsidRPr="00442838">
        <w:rPr>
          <w:sz w:val="24"/>
        </w:rPr>
        <w:lastRenderedPageBreak/>
        <w:t>Family Page</w:t>
      </w:r>
    </w:p>
    <w:p w14:paraId="265402F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002F40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8947314" w14:textId="77777777" w:rsidTr="000F163C">
        <w:trPr>
          <w:trHeight w:val="896"/>
        </w:trPr>
        <w:tc>
          <w:tcPr>
            <w:tcW w:w="1251" w:type="dxa"/>
          </w:tcPr>
          <w:p w14:paraId="0C58AE20" w14:textId="77777777" w:rsidR="00097E98" w:rsidRPr="00442838" w:rsidRDefault="00097E98" w:rsidP="000F163C">
            <w:pPr>
              <w:spacing w:line="360" w:lineRule="auto"/>
            </w:pPr>
            <w:r w:rsidRPr="00442838">
              <w:t>Pokemon</w:t>
            </w:r>
          </w:p>
          <w:p w14:paraId="411CC596" w14:textId="77777777" w:rsidR="00097E98" w:rsidRPr="00442838" w:rsidRDefault="00097E98" w:rsidP="000F163C">
            <w:pPr>
              <w:spacing w:line="360" w:lineRule="auto"/>
            </w:pPr>
            <w:r w:rsidRPr="00442838">
              <w:t>Name</w:t>
            </w:r>
          </w:p>
        </w:tc>
        <w:tc>
          <w:tcPr>
            <w:tcW w:w="1652" w:type="dxa"/>
          </w:tcPr>
          <w:p w14:paraId="07D4E981" w14:textId="77777777" w:rsidR="00097E98" w:rsidRPr="00442838" w:rsidRDefault="00097E98" w:rsidP="000F163C">
            <w:pPr>
              <w:spacing w:line="360" w:lineRule="auto"/>
            </w:pPr>
            <w:r w:rsidRPr="00442838">
              <w:t>Pokemon Number</w:t>
            </w:r>
          </w:p>
        </w:tc>
        <w:tc>
          <w:tcPr>
            <w:tcW w:w="3719" w:type="dxa"/>
          </w:tcPr>
          <w:p w14:paraId="0E0EA45A" w14:textId="77777777" w:rsidR="00097E98" w:rsidRPr="00442838" w:rsidRDefault="00097E98" w:rsidP="000F163C">
            <w:pPr>
              <w:spacing w:line="360" w:lineRule="auto"/>
            </w:pPr>
            <w:r w:rsidRPr="00442838">
              <w:t>Base Stats</w:t>
            </w:r>
          </w:p>
          <w:p w14:paraId="62C3C3C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B3B3E4E" w14:textId="77777777" w:rsidR="00097E98" w:rsidRPr="00442838" w:rsidRDefault="00097E98" w:rsidP="000F163C">
            <w:pPr>
              <w:spacing w:line="360" w:lineRule="auto"/>
            </w:pPr>
            <w:r w:rsidRPr="00442838">
              <w:t>Ability</w:t>
            </w:r>
          </w:p>
        </w:tc>
        <w:tc>
          <w:tcPr>
            <w:tcW w:w="724" w:type="dxa"/>
          </w:tcPr>
          <w:p w14:paraId="7AD1FDF7" w14:textId="77777777" w:rsidR="00097E98" w:rsidRPr="00442838" w:rsidRDefault="00097E98" w:rsidP="000F163C">
            <w:pPr>
              <w:spacing w:line="360" w:lineRule="auto"/>
            </w:pPr>
            <w:r w:rsidRPr="00442838">
              <w:t>Type 1</w:t>
            </w:r>
          </w:p>
        </w:tc>
        <w:tc>
          <w:tcPr>
            <w:tcW w:w="724" w:type="dxa"/>
          </w:tcPr>
          <w:p w14:paraId="6508DF72" w14:textId="77777777" w:rsidR="00097E98" w:rsidRPr="00442838" w:rsidRDefault="00097E98" w:rsidP="000F163C">
            <w:pPr>
              <w:spacing w:line="360" w:lineRule="auto"/>
            </w:pPr>
            <w:r w:rsidRPr="00442838">
              <w:t>Type 2</w:t>
            </w:r>
          </w:p>
        </w:tc>
        <w:tc>
          <w:tcPr>
            <w:tcW w:w="1976" w:type="dxa"/>
          </w:tcPr>
          <w:p w14:paraId="2070F5DA" w14:textId="77777777" w:rsidR="00097E98" w:rsidRPr="00442838" w:rsidRDefault="00097E98" w:rsidP="000F163C">
            <w:pPr>
              <w:spacing w:line="360" w:lineRule="auto"/>
            </w:pPr>
            <w:r w:rsidRPr="00442838">
              <w:t>Evolution</w:t>
            </w:r>
          </w:p>
        </w:tc>
      </w:tr>
      <w:tr w:rsidR="00097E98" w:rsidRPr="00442838" w14:paraId="60DC8D4F" w14:textId="77777777" w:rsidTr="000F163C">
        <w:trPr>
          <w:trHeight w:val="454"/>
        </w:trPr>
        <w:tc>
          <w:tcPr>
            <w:tcW w:w="1251" w:type="dxa"/>
          </w:tcPr>
          <w:p w14:paraId="620F99A9" w14:textId="77777777" w:rsidR="00097E98" w:rsidRPr="00442838" w:rsidRDefault="00097E98" w:rsidP="000F163C">
            <w:pPr>
              <w:spacing w:line="360" w:lineRule="auto"/>
            </w:pPr>
          </w:p>
        </w:tc>
        <w:tc>
          <w:tcPr>
            <w:tcW w:w="1652" w:type="dxa"/>
          </w:tcPr>
          <w:p w14:paraId="0B86C89B" w14:textId="77777777" w:rsidR="00097E98" w:rsidRPr="00442838" w:rsidRDefault="00097E98" w:rsidP="000F163C">
            <w:pPr>
              <w:spacing w:line="360" w:lineRule="auto"/>
            </w:pPr>
          </w:p>
        </w:tc>
        <w:tc>
          <w:tcPr>
            <w:tcW w:w="3719" w:type="dxa"/>
          </w:tcPr>
          <w:p w14:paraId="4CCA9E7A" w14:textId="77777777" w:rsidR="00097E98" w:rsidRPr="00442838" w:rsidRDefault="00097E98" w:rsidP="000F163C">
            <w:pPr>
              <w:spacing w:line="360" w:lineRule="auto"/>
            </w:pPr>
          </w:p>
        </w:tc>
        <w:tc>
          <w:tcPr>
            <w:tcW w:w="880" w:type="dxa"/>
          </w:tcPr>
          <w:p w14:paraId="142E82B1" w14:textId="77777777" w:rsidR="00097E98" w:rsidRPr="00442838" w:rsidRDefault="00097E98" w:rsidP="000F163C">
            <w:pPr>
              <w:spacing w:line="360" w:lineRule="auto"/>
            </w:pPr>
          </w:p>
        </w:tc>
        <w:tc>
          <w:tcPr>
            <w:tcW w:w="724" w:type="dxa"/>
          </w:tcPr>
          <w:p w14:paraId="57588802" w14:textId="77777777" w:rsidR="00097E98" w:rsidRPr="00442838" w:rsidRDefault="00097E98" w:rsidP="000F163C">
            <w:pPr>
              <w:spacing w:line="360" w:lineRule="auto"/>
            </w:pPr>
          </w:p>
        </w:tc>
        <w:tc>
          <w:tcPr>
            <w:tcW w:w="724" w:type="dxa"/>
          </w:tcPr>
          <w:p w14:paraId="7A66880B" w14:textId="77777777" w:rsidR="00097E98" w:rsidRPr="00442838" w:rsidRDefault="00097E98" w:rsidP="000F163C">
            <w:pPr>
              <w:spacing w:line="360" w:lineRule="auto"/>
            </w:pPr>
          </w:p>
        </w:tc>
        <w:tc>
          <w:tcPr>
            <w:tcW w:w="1976" w:type="dxa"/>
          </w:tcPr>
          <w:p w14:paraId="4A7E0D99" w14:textId="77777777" w:rsidR="00097E98" w:rsidRPr="00442838" w:rsidRDefault="00097E98" w:rsidP="000F163C">
            <w:pPr>
              <w:spacing w:line="360" w:lineRule="auto"/>
            </w:pPr>
          </w:p>
        </w:tc>
      </w:tr>
      <w:tr w:rsidR="00097E98" w:rsidRPr="00442838" w14:paraId="7D090D92" w14:textId="77777777" w:rsidTr="000F163C">
        <w:trPr>
          <w:trHeight w:val="441"/>
        </w:trPr>
        <w:tc>
          <w:tcPr>
            <w:tcW w:w="1251" w:type="dxa"/>
          </w:tcPr>
          <w:p w14:paraId="0825EAAA" w14:textId="77777777" w:rsidR="00097E98" w:rsidRPr="00442838" w:rsidRDefault="00097E98" w:rsidP="000F163C">
            <w:pPr>
              <w:spacing w:line="360" w:lineRule="auto"/>
            </w:pPr>
          </w:p>
        </w:tc>
        <w:tc>
          <w:tcPr>
            <w:tcW w:w="1652" w:type="dxa"/>
          </w:tcPr>
          <w:p w14:paraId="31A842DE" w14:textId="77777777" w:rsidR="00097E98" w:rsidRPr="00442838" w:rsidRDefault="00097E98" w:rsidP="000F163C">
            <w:pPr>
              <w:spacing w:line="360" w:lineRule="auto"/>
            </w:pPr>
          </w:p>
        </w:tc>
        <w:tc>
          <w:tcPr>
            <w:tcW w:w="3719" w:type="dxa"/>
          </w:tcPr>
          <w:p w14:paraId="1F1A0096" w14:textId="77777777" w:rsidR="00097E98" w:rsidRPr="00442838" w:rsidRDefault="00097E98" w:rsidP="000F163C">
            <w:pPr>
              <w:spacing w:line="360" w:lineRule="auto"/>
            </w:pPr>
          </w:p>
        </w:tc>
        <w:tc>
          <w:tcPr>
            <w:tcW w:w="880" w:type="dxa"/>
          </w:tcPr>
          <w:p w14:paraId="43954E56" w14:textId="77777777" w:rsidR="00097E98" w:rsidRPr="00442838" w:rsidRDefault="00097E98" w:rsidP="000F163C">
            <w:pPr>
              <w:spacing w:line="360" w:lineRule="auto"/>
            </w:pPr>
          </w:p>
        </w:tc>
        <w:tc>
          <w:tcPr>
            <w:tcW w:w="724" w:type="dxa"/>
          </w:tcPr>
          <w:p w14:paraId="51EB1CE5" w14:textId="77777777" w:rsidR="00097E98" w:rsidRPr="00442838" w:rsidRDefault="00097E98" w:rsidP="000F163C">
            <w:pPr>
              <w:spacing w:line="360" w:lineRule="auto"/>
            </w:pPr>
          </w:p>
        </w:tc>
        <w:tc>
          <w:tcPr>
            <w:tcW w:w="724" w:type="dxa"/>
          </w:tcPr>
          <w:p w14:paraId="43C06D5C" w14:textId="77777777" w:rsidR="00097E98" w:rsidRPr="00442838" w:rsidRDefault="00097E98" w:rsidP="000F163C">
            <w:pPr>
              <w:spacing w:line="360" w:lineRule="auto"/>
            </w:pPr>
          </w:p>
        </w:tc>
        <w:tc>
          <w:tcPr>
            <w:tcW w:w="1976" w:type="dxa"/>
          </w:tcPr>
          <w:p w14:paraId="4830390A" w14:textId="77777777" w:rsidR="00097E98" w:rsidRPr="00442838" w:rsidRDefault="00097E98" w:rsidP="000F163C">
            <w:pPr>
              <w:spacing w:line="360" w:lineRule="auto"/>
            </w:pPr>
          </w:p>
        </w:tc>
      </w:tr>
      <w:tr w:rsidR="00097E98" w:rsidRPr="00442838" w14:paraId="35D59134" w14:textId="77777777" w:rsidTr="000F163C">
        <w:trPr>
          <w:trHeight w:val="441"/>
        </w:trPr>
        <w:tc>
          <w:tcPr>
            <w:tcW w:w="1251" w:type="dxa"/>
          </w:tcPr>
          <w:p w14:paraId="5F5A8B2E" w14:textId="77777777" w:rsidR="00097E98" w:rsidRPr="00442838" w:rsidRDefault="00097E98" w:rsidP="000F163C">
            <w:pPr>
              <w:spacing w:line="360" w:lineRule="auto"/>
            </w:pPr>
          </w:p>
        </w:tc>
        <w:tc>
          <w:tcPr>
            <w:tcW w:w="1652" w:type="dxa"/>
          </w:tcPr>
          <w:p w14:paraId="2F9A4857" w14:textId="77777777" w:rsidR="00097E98" w:rsidRPr="00442838" w:rsidRDefault="00097E98" w:rsidP="000F163C">
            <w:pPr>
              <w:spacing w:line="360" w:lineRule="auto"/>
            </w:pPr>
          </w:p>
        </w:tc>
        <w:tc>
          <w:tcPr>
            <w:tcW w:w="3719" w:type="dxa"/>
          </w:tcPr>
          <w:p w14:paraId="4CD60945" w14:textId="77777777" w:rsidR="00097E98" w:rsidRPr="00442838" w:rsidRDefault="00097E98" w:rsidP="000F163C">
            <w:pPr>
              <w:spacing w:line="360" w:lineRule="auto"/>
            </w:pPr>
          </w:p>
        </w:tc>
        <w:tc>
          <w:tcPr>
            <w:tcW w:w="880" w:type="dxa"/>
          </w:tcPr>
          <w:p w14:paraId="4A2E89D6" w14:textId="77777777" w:rsidR="00097E98" w:rsidRPr="00442838" w:rsidRDefault="00097E98" w:rsidP="000F163C">
            <w:pPr>
              <w:spacing w:line="360" w:lineRule="auto"/>
            </w:pPr>
          </w:p>
        </w:tc>
        <w:tc>
          <w:tcPr>
            <w:tcW w:w="724" w:type="dxa"/>
          </w:tcPr>
          <w:p w14:paraId="766AB48D" w14:textId="77777777" w:rsidR="00097E98" w:rsidRPr="00442838" w:rsidRDefault="00097E98" w:rsidP="000F163C">
            <w:pPr>
              <w:spacing w:line="360" w:lineRule="auto"/>
            </w:pPr>
          </w:p>
        </w:tc>
        <w:tc>
          <w:tcPr>
            <w:tcW w:w="724" w:type="dxa"/>
          </w:tcPr>
          <w:p w14:paraId="769D6EF2" w14:textId="77777777" w:rsidR="00097E98" w:rsidRPr="00442838" w:rsidRDefault="00097E98" w:rsidP="000F163C">
            <w:pPr>
              <w:spacing w:line="360" w:lineRule="auto"/>
            </w:pPr>
          </w:p>
        </w:tc>
        <w:tc>
          <w:tcPr>
            <w:tcW w:w="1976" w:type="dxa"/>
          </w:tcPr>
          <w:p w14:paraId="10B61F25" w14:textId="77777777" w:rsidR="00097E98" w:rsidRPr="00442838" w:rsidRDefault="00097E98" w:rsidP="000F163C">
            <w:pPr>
              <w:spacing w:line="360" w:lineRule="auto"/>
            </w:pPr>
          </w:p>
        </w:tc>
      </w:tr>
      <w:tr w:rsidR="00097E98" w:rsidRPr="00442838" w14:paraId="5536B3C1" w14:textId="77777777" w:rsidTr="000F163C">
        <w:trPr>
          <w:trHeight w:val="896"/>
        </w:trPr>
        <w:tc>
          <w:tcPr>
            <w:tcW w:w="1251" w:type="dxa"/>
          </w:tcPr>
          <w:p w14:paraId="5D304BA9" w14:textId="77777777" w:rsidR="00097E98" w:rsidRPr="00442838" w:rsidRDefault="00097E98" w:rsidP="000F163C">
            <w:pPr>
              <w:spacing w:line="360" w:lineRule="auto"/>
            </w:pPr>
          </w:p>
        </w:tc>
        <w:tc>
          <w:tcPr>
            <w:tcW w:w="1652" w:type="dxa"/>
          </w:tcPr>
          <w:p w14:paraId="20D36F15" w14:textId="77777777" w:rsidR="00097E98" w:rsidRPr="00442838" w:rsidRDefault="00097E98" w:rsidP="000F163C">
            <w:pPr>
              <w:spacing w:line="360" w:lineRule="auto"/>
            </w:pPr>
          </w:p>
        </w:tc>
        <w:tc>
          <w:tcPr>
            <w:tcW w:w="3719" w:type="dxa"/>
          </w:tcPr>
          <w:p w14:paraId="6A59468D" w14:textId="77777777" w:rsidR="00097E98" w:rsidRPr="00442838" w:rsidRDefault="00097E98" w:rsidP="000F163C">
            <w:pPr>
              <w:spacing w:line="360" w:lineRule="auto"/>
            </w:pPr>
          </w:p>
        </w:tc>
        <w:tc>
          <w:tcPr>
            <w:tcW w:w="880" w:type="dxa"/>
          </w:tcPr>
          <w:p w14:paraId="7DF48BD3" w14:textId="77777777" w:rsidR="00097E98" w:rsidRPr="00442838" w:rsidRDefault="00097E98" w:rsidP="000F163C">
            <w:pPr>
              <w:spacing w:line="360" w:lineRule="auto"/>
            </w:pPr>
          </w:p>
        </w:tc>
        <w:tc>
          <w:tcPr>
            <w:tcW w:w="724" w:type="dxa"/>
          </w:tcPr>
          <w:p w14:paraId="29A5207B" w14:textId="77777777" w:rsidR="00097E98" w:rsidRPr="00442838" w:rsidRDefault="00097E98" w:rsidP="000F163C">
            <w:pPr>
              <w:spacing w:line="360" w:lineRule="auto"/>
            </w:pPr>
          </w:p>
        </w:tc>
        <w:tc>
          <w:tcPr>
            <w:tcW w:w="724" w:type="dxa"/>
          </w:tcPr>
          <w:p w14:paraId="3EDBC7DB" w14:textId="77777777" w:rsidR="00097E98" w:rsidRPr="00442838" w:rsidRDefault="00097E98" w:rsidP="000F163C">
            <w:pPr>
              <w:spacing w:line="360" w:lineRule="auto"/>
            </w:pPr>
          </w:p>
        </w:tc>
        <w:tc>
          <w:tcPr>
            <w:tcW w:w="1976" w:type="dxa"/>
          </w:tcPr>
          <w:p w14:paraId="108EE6BE" w14:textId="77777777" w:rsidR="00097E98" w:rsidRPr="00442838" w:rsidRDefault="00097E98" w:rsidP="000F163C">
            <w:pPr>
              <w:spacing w:line="360" w:lineRule="auto"/>
            </w:pPr>
          </w:p>
        </w:tc>
      </w:tr>
    </w:tbl>
    <w:p w14:paraId="2E9ADDD0" w14:textId="77777777" w:rsidR="00097E98" w:rsidRPr="00442838" w:rsidRDefault="00097E98" w:rsidP="00097E98">
      <w:pPr>
        <w:rPr>
          <w:sz w:val="24"/>
        </w:rPr>
      </w:pPr>
    </w:p>
    <w:p w14:paraId="063C413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4E7B0D9" w14:textId="77777777" w:rsidTr="000F163C">
        <w:tc>
          <w:tcPr>
            <w:tcW w:w="3596" w:type="dxa"/>
          </w:tcPr>
          <w:p w14:paraId="509EADDA" w14:textId="77777777" w:rsidR="00097E98" w:rsidRPr="00442838" w:rsidRDefault="00097E98" w:rsidP="000F163C">
            <w:pPr>
              <w:rPr>
                <w:sz w:val="24"/>
              </w:rPr>
            </w:pPr>
          </w:p>
        </w:tc>
        <w:tc>
          <w:tcPr>
            <w:tcW w:w="3597" w:type="dxa"/>
          </w:tcPr>
          <w:p w14:paraId="728059FC" w14:textId="77777777" w:rsidR="00097E98" w:rsidRPr="00442838" w:rsidRDefault="00097E98" w:rsidP="000F163C">
            <w:pPr>
              <w:rPr>
                <w:sz w:val="24"/>
              </w:rPr>
            </w:pPr>
          </w:p>
        </w:tc>
        <w:tc>
          <w:tcPr>
            <w:tcW w:w="3597" w:type="dxa"/>
          </w:tcPr>
          <w:p w14:paraId="410917ED" w14:textId="77777777" w:rsidR="00097E98" w:rsidRPr="00442838" w:rsidRDefault="00097E98" w:rsidP="000F163C">
            <w:pPr>
              <w:rPr>
                <w:sz w:val="24"/>
              </w:rPr>
            </w:pPr>
          </w:p>
        </w:tc>
      </w:tr>
      <w:tr w:rsidR="00097E98" w:rsidRPr="00442838" w14:paraId="370FFEC9" w14:textId="77777777" w:rsidTr="000F163C">
        <w:tc>
          <w:tcPr>
            <w:tcW w:w="3596" w:type="dxa"/>
          </w:tcPr>
          <w:p w14:paraId="17782ED4" w14:textId="77777777" w:rsidR="00097E98" w:rsidRPr="00442838" w:rsidRDefault="00097E98" w:rsidP="000F163C">
            <w:pPr>
              <w:rPr>
                <w:sz w:val="24"/>
              </w:rPr>
            </w:pPr>
          </w:p>
        </w:tc>
        <w:tc>
          <w:tcPr>
            <w:tcW w:w="3597" w:type="dxa"/>
          </w:tcPr>
          <w:p w14:paraId="78A9451E" w14:textId="77777777" w:rsidR="00097E98" w:rsidRPr="00442838" w:rsidRDefault="00097E98" w:rsidP="000F163C">
            <w:pPr>
              <w:rPr>
                <w:sz w:val="24"/>
              </w:rPr>
            </w:pPr>
          </w:p>
        </w:tc>
        <w:tc>
          <w:tcPr>
            <w:tcW w:w="3597" w:type="dxa"/>
          </w:tcPr>
          <w:p w14:paraId="10CD8264" w14:textId="77777777" w:rsidR="00097E98" w:rsidRPr="00442838" w:rsidRDefault="00097E98" w:rsidP="000F163C">
            <w:pPr>
              <w:rPr>
                <w:sz w:val="24"/>
              </w:rPr>
            </w:pPr>
          </w:p>
        </w:tc>
      </w:tr>
    </w:tbl>
    <w:p w14:paraId="7BAE314B" w14:textId="77777777" w:rsidR="00097E98" w:rsidRPr="00442838" w:rsidRDefault="00097E98" w:rsidP="00097E98">
      <w:pPr>
        <w:rPr>
          <w:sz w:val="24"/>
        </w:rPr>
      </w:pPr>
    </w:p>
    <w:p w14:paraId="64A60700" w14:textId="77777777" w:rsidR="00097E98" w:rsidRPr="00442838" w:rsidRDefault="00097E98" w:rsidP="00097E98">
      <w:pPr>
        <w:rPr>
          <w:sz w:val="24"/>
        </w:rPr>
      </w:pPr>
      <w:r w:rsidRPr="00442838">
        <w:rPr>
          <w:sz w:val="24"/>
        </w:rPr>
        <w:t>Sprites:</w:t>
      </w:r>
    </w:p>
    <w:p w14:paraId="50677579" w14:textId="77777777" w:rsidR="00097E98" w:rsidRPr="00442838" w:rsidRDefault="00097E98" w:rsidP="00097E98">
      <w:pPr>
        <w:rPr>
          <w:sz w:val="24"/>
        </w:rPr>
      </w:pPr>
      <w:r w:rsidRPr="00442838">
        <w:rPr>
          <w:sz w:val="24"/>
        </w:rPr>
        <w:br w:type="page"/>
      </w:r>
    </w:p>
    <w:p w14:paraId="2C128112" w14:textId="77777777" w:rsidR="00097E98" w:rsidRPr="00442838" w:rsidRDefault="00097E98" w:rsidP="00097E98">
      <w:pPr>
        <w:rPr>
          <w:sz w:val="24"/>
        </w:rPr>
      </w:pPr>
      <w:r w:rsidRPr="00442838">
        <w:rPr>
          <w:sz w:val="24"/>
        </w:rPr>
        <w:lastRenderedPageBreak/>
        <w:t>Family Page</w:t>
      </w:r>
    </w:p>
    <w:p w14:paraId="5CEE486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5CB8D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F3193FE" w14:textId="77777777" w:rsidTr="000F163C">
        <w:trPr>
          <w:trHeight w:val="896"/>
        </w:trPr>
        <w:tc>
          <w:tcPr>
            <w:tcW w:w="1251" w:type="dxa"/>
          </w:tcPr>
          <w:p w14:paraId="4C2AE724" w14:textId="77777777" w:rsidR="00097E98" w:rsidRPr="00442838" w:rsidRDefault="00097E98" w:rsidP="000F163C">
            <w:pPr>
              <w:spacing w:line="360" w:lineRule="auto"/>
            </w:pPr>
            <w:r w:rsidRPr="00442838">
              <w:t>Pokemon</w:t>
            </w:r>
          </w:p>
          <w:p w14:paraId="24F23948" w14:textId="77777777" w:rsidR="00097E98" w:rsidRPr="00442838" w:rsidRDefault="00097E98" w:rsidP="000F163C">
            <w:pPr>
              <w:spacing w:line="360" w:lineRule="auto"/>
            </w:pPr>
            <w:r w:rsidRPr="00442838">
              <w:t>Name</w:t>
            </w:r>
          </w:p>
        </w:tc>
        <w:tc>
          <w:tcPr>
            <w:tcW w:w="1652" w:type="dxa"/>
          </w:tcPr>
          <w:p w14:paraId="7B8C3387" w14:textId="77777777" w:rsidR="00097E98" w:rsidRPr="00442838" w:rsidRDefault="00097E98" w:rsidP="000F163C">
            <w:pPr>
              <w:spacing w:line="360" w:lineRule="auto"/>
            </w:pPr>
            <w:r w:rsidRPr="00442838">
              <w:t>Pokemon Number</w:t>
            </w:r>
          </w:p>
        </w:tc>
        <w:tc>
          <w:tcPr>
            <w:tcW w:w="3719" w:type="dxa"/>
          </w:tcPr>
          <w:p w14:paraId="4CA1C0F9" w14:textId="77777777" w:rsidR="00097E98" w:rsidRPr="00442838" w:rsidRDefault="00097E98" w:rsidP="000F163C">
            <w:pPr>
              <w:spacing w:line="360" w:lineRule="auto"/>
            </w:pPr>
            <w:r w:rsidRPr="00442838">
              <w:t>Base Stats</w:t>
            </w:r>
          </w:p>
          <w:p w14:paraId="7474DEE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2984AF0" w14:textId="77777777" w:rsidR="00097E98" w:rsidRPr="00442838" w:rsidRDefault="00097E98" w:rsidP="000F163C">
            <w:pPr>
              <w:spacing w:line="360" w:lineRule="auto"/>
            </w:pPr>
            <w:r w:rsidRPr="00442838">
              <w:t>Ability</w:t>
            </w:r>
          </w:p>
        </w:tc>
        <w:tc>
          <w:tcPr>
            <w:tcW w:w="724" w:type="dxa"/>
          </w:tcPr>
          <w:p w14:paraId="677FBF50" w14:textId="77777777" w:rsidR="00097E98" w:rsidRPr="00442838" w:rsidRDefault="00097E98" w:rsidP="000F163C">
            <w:pPr>
              <w:spacing w:line="360" w:lineRule="auto"/>
            </w:pPr>
            <w:r w:rsidRPr="00442838">
              <w:t>Type 1</w:t>
            </w:r>
          </w:p>
        </w:tc>
        <w:tc>
          <w:tcPr>
            <w:tcW w:w="724" w:type="dxa"/>
          </w:tcPr>
          <w:p w14:paraId="2ADB5002" w14:textId="77777777" w:rsidR="00097E98" w:rsidRPr="00442838" w:rsidRDefault="00097E98" w:rsidP="000F163C">
            <w:pPr>
              <w:spacing w:line="360" w:lineRule="auto"/>
            </w:pPr>
            <w:r w:rsidRPr="00442838">
              <w:t>Type 2</w:t>
            </w:r>
          </w:p>
        </w:tc>
        <w:tc>
          <w:tcPr>
            <w:tcW w:w="1976" w:type="dxa"/>
          </w:tcPr>
          <w:p w14:paraId="3A991E70" w14:textId="77777777" w:rsidR="00097E98" w:rsidRPr="00442838" w:rsidRDefault="00097E98" w:rsidP="000F163C">
            <w:pPr>
              <w:spacing w:line="360" w:lineRule="auto"/>
            </w:pPr>
            <w:r w:rsidRPr="00442838">
              <w:t>Evolution</w:t>
            </w:r>
          </w:p>
        </w:tc>
      </w:tr>
      <w:tr w:rsidR="00097E98" w:rsidRPr="00442838" w14:paraId="25212A28" w14:textId="77777777" w:rsidTr="000F163C">
        <w:trPr>
          <w:trHeight w:val="454"/>
        </w:trPr>
        <w:tc>
          <w:tcPr>
            <w:tcW w:w="1251" w:type="dxa"/>
          </w:tcPr>
          <w:p w14:paraId="4C0740ED" w14:textId="77777777" w:rsidR="00097E98" w:rsidRPr="00442838" w:rsidRDefault="00097E98" w:rsidP="000F163C">
            <w:pPr>
              <w:spacing w:line="360" w:lineRule="auto"/>
            </w:pPr>
          </w:p>
        </w:tc>
        <w:tc>
          <w:tcPr>
            <w:tcW w:w="1652" w:type="dxa"/>
          </w:tcPr>
          <w:p w14:paraId="4D52B324" w14:textId="77777777" w:rsidR="00097E98" w:rsidRPr="00442838" w:rsidRDefault="00097E98" w:rsidP="000F163C">
            <w:pPr>
              <w:spacing w:line="360" w:lineRule="auto"/>
            </w:pPr>
          </w:p>
        </w:tc>
        <w:tc>
          <w:tcPr>
            <w:tcW w:w="3719" w:type="dxa"/>
          </w:tcPr>
          <w:p w14:paraId="78AF4D42" w14:textId="77777777" w:rsidR="00097E98" w:rsidRPr="00442838" w:rsidRDefault="00097E98" w:rsidP="000F163C">
            <w:pPr>
              <w:spacing w:line="360" w:lineRule="auto"/>
            </w:pPr>
          </w:p>
        </w:tc>
        <w:tc>
          <w:tcPr>
            <w:tcW w:w="880" w:type="dxa"/>
          </w:tcPr>
          <w:p w14:paraId="7833CD5E" w14:textId="77777777" w:rsidR="00097E98" w:rsidRPr="00442838" w:rsidRDefault="00097E98" w:rsidP="000F163C">
            <w:pPr>
              <w:spacing w:line="360" w:lineRule="auto"/>
            </w:pPr>
          </w:p>
        </w:tc>
        <w:tc>
          <w:tcPr>
            <w:tcW w:w="724" w:type="dxa"/>
          </w:tcPr>
          <w:p w14:paraId="765A7AAB" w14:textId="77777777" w:rsidR="00097E98" w:rsidRPr="00442838" w:rsidRDefault="00097E98" w:rsidP="000F163C">
            <w:pPr>
              <w:spacing w:line="360" w:lineRule="auto"/>
            </w:pPr>
          </w:p>
        </w:tc>
        <w:tc>
          <w:tcPr>
            <w:tcW w:w="724" w:type="dxa"/>
          </w:tcPr>
          <w:p w14:paraId="0820E524" w14:textId="77777777" w:rsidR="00097E98" w:rsidRPr="00442838" w:rsidRDefault="00097E98" w:rsidP="000F163C">
            <w:pPr>
              <w:spacing w:line="360" w:lineRule="auto"/>
            </w:pPr>
          </w:p>
        </w:tc>
        <w:tc>
          <w:tcPr>
            <w:tcW w:w="1976" w:type="dxa"/>
          </w:tcPr>
          <w:p w14:paraId="710342A8" w14:textId="77777777" w:rsidR="00097E98" w:rsidRPr="00442838" w:rsidRDefault="00097E98" w:rsidP="000F163C">
            <w:pPr>
              <w:spacing w:line="360" w:lineRule="auto"/>
            </w:pPr>
          </w:p>
        </w:tc>
      </w:tr>
      <w:tr w:rsidR="00097E98" w:rsidRPr="00442838" w14:paraId="6367D702" w14:textId="77777777" w:rsidTr="000F163C">
        <w:trPr>
          <w:trHeight w:val="441"/>
        </w:trPr>
        <w:tc>
          <w:tcPr>
            <w:tcW w:w="1251" w:type="dxa"/>
          </w:tcPr>
          <w:p w14:paraId="045B1594" w14:textId="77777777" w:rsidR="00097E98" w:rsidRPr="00442838" w:rsidRDefault="00097E98" w:rsidP="000F163C">
            <w:pPr>
              <w:spacing w:line="360" w:lineRule="auto"/>
            </w:pPr>
          </w:p>
        </w:tc>
        <w:tc>
          <w:tcPr>
            <w:tcW w:w="1652" w:type="dxa"/>
          </w:tcPr>
          <w:p w14:paraId="35578876" w14:textId="77777777" w:rsidR="00097E98" w:rsidRPr="00442838" w:rsidRDefault="00097E98" w:rsidP="000F163C">
            <w:pPr>
              <w:spacing w:line="360" w:lineRule="auto"/>
            </w:pPr>
          </w:p>
        </w:tc>
        <w:tc>
          <w:tcPr>
            <w:tcW w:w="3719" w:type="dxa"/>
          </w:tcPr>
          <w:p w14:paraId="7A1AEB75" w14:textId="77777777" w:rsidR="00097E98" w:rsidRPr="00442838" w:rsidRDefault="00097E98" w:rsidP="000F163C">
            <w:pPr>
              <w:spacing w:line="360" w:lineRule="auto"/>
            </w:pPr>
          </w:p>
        </w:tc>
        <w:tc>
          <w:tcPr>
            <w:tcW w:w="880" w:type="dxa"/>
          </w:tcPr>
          <w:p w14:paraId="75C7EA7A" w14:textId="77777777" w:rsidR="00097E98" w:rsidRPr="00442838" w:rsidRDefault="00097E98" w:rsidP="000F163C">
            <w:pPr>
              <w:spacing w:line="360" w:lineRule="auto"/>
            </w:pPr>
          </w:p>
        </w:tc>
        <w:tc>
          <w:tcPr>
            <w:tcW w:w="724" w:type="dxa"/>
          </w:tcPr>
          <w:p w14:paraId="117B37A5" w14:textId="77777777" w:rsidR="00097E98" w:rsidRPr="00442838" w:rsidRDefault="00097E98" w:rsidP="000F163C">
            <w:pPr>
              <w:spacing w:line="360" w:lineRule="auto"/>
            </w:pPr>
          </w:p>
        </w:tc>
        <w:tc>
          <w:tcPr>
            <w:tcW w:w="724" w:type="dxa"/>
          </w:tcPr>
          <w:p w14:paraId="3F126904" w14:textId="77777777" w:rsidR="00097E98" w:rsidRPr="00442838" w:rsidRDefault="00097E98" w:rsidP="000F163C">
            <w:pPr>
              <w:spacing w:line="360" w:lineRule="auto"/>
            </w:pPr>
          </w:p>
        </w:tc>
        <w:tc>
          <w:tcPr>
            <w:tcW w:w="1976" w:type="dxa"/>
          </w:tcPr>
          <w:p w14:paraId="4053A182" w14:textId="77777777" w:rsidR="00097E98" w:rsidRPr="00442838" w:rsidRDefault="00097E98" w:rsidP="000F163C">
            <w:pPr>
              <w:spacing w:line="360" w:lineRule="auto"/>
            </w:pPr>
          </w:p>
        </w:tc>
      </w:tr>
      <w:tr w:rsidR="00097E98" w:rsidRPr="00442838" w14:paraId="6A7077C5" w14:textId="77777777" w:rsidTr="000F163C">
        <w:trPr>
          <w:trHeight w:val="441"/>
        </w:trPr>
        <w:tc>
          <w:tcPr>
            <w:tcW w:w="1251" w:type="dxa"/>
          </w:tcPr>
          <w:p w14:paraId="21B05F50" w14:textId="77777777" w:rsidR="00097E98" w:rsidRPr="00442838" w:rsidRDefault="00097E98" w:rsidP="000F163C">
            <w:pPr>
              <w:spacing w:line="360" w:lineRule="auto"/>
            </w:pPr>
          </w:p>
        </w:tc>
        <w:tc>
          <w:tcPr>
            <w:tcW w:w="1652" w:type="dxa"/>
          </w:tcPr>
          <w:p w14:paraId="06455602" w14:textId="77777777" w:rsidR="00097E98" w:rsidRPr="00442838" w:rsidRDefault="00097E98" w:rsidP="000F163C">
            <w:pPr>
              <w:spacing w:line="360" w:lineRule="auto"/>
            </w:pPr>
          </w:p>
        </w:tc>
        <w:tc>
          <w:tcPr>
            <w:tcW w:w="3719" w:type="dxa"/>
          </w:tcPr>
          <w:p w14:paraId="2D014B51" w14:textId="77777777" w:rsidR="00097E98" w:rsidRPr="00442838" w:rsidRDefault="00097E98" w:rsidP="000F163C">
            <w:pPr>
              <w:spacing w:line="360" w:lineRule="auto"/>
            </w:pPr>
          </w:p>
        </w:tc>
        <w:tc>
          <w:tcPr>
            <w:tcW w:w="880" w:type="dxa"/>
          </w:tcPr>
          <w:p w14:paraId="25B32BEF" w14:textId="77777777" w:rsidR="00097E98" w:rsidRPr="00442838" w:rsidRDefault="00097E98" w:rsidP="000F163C">
            <w:pPr>
              <w:spacing w:line="360" w:lineRule="auto"/>
            </w:pPr>
          </w:p>
        </w:tc>
        <w:tc>
          <w:tcPr>
            <w:tcW w:w="724" w:type="dxa"/>
          </w:tcPr>
          <w:p w14:paraId="65A92A91" w14:textId="77777777" w:rsidR="00097E98" w:rsidRPr="00442838" w:rsidRDefault="00097E98" w:rsidP="000F163C">
            <w:pPr>
              <w:spacing w:line="360" w:lineRule="auto"/>
            </w:pPr>
          </w:p>
        </w:tc>
        <w:tc>
          <w:tcPr>
            <w:tcW w:w="724" w:type="dxa"/>
          </w:tcPr>
          <w:p w14:paraId="25D2E61A" w14:textId="77777777" w:rsidR="00097E98" w:rsidRPr="00442838" w:rsidRDefault="00097E98" w:rsidP="000F163C">
            <w:pPr>
              <w:spacing w:line="360" w:lineRule="auto"/>
            </w:pPr>
          </w:p>
        </w:tc>
        <w:tc>
          <w:tcPr>
            <w:tcW w:w="1976" w:type="dxa"/>
          </w:tcPr>
          <w:p w14:paraId="26D23CBA" w14:textId="77777777" w:rsidR="00097E98" w:rsidRPr="00442838" w:rsidRDefault="00097E98" w:rsidP="000F163C">
            <w:pPr>
              <w:spacing w:line="360" w:lineRule="auto"/>
            </w:pPr>
          </w:p>
        </w:tc>
      </w:tr>
      <w:tr w:rsidR="00097E98" w:rsidRPr="00442838" w14:paraId="5E3B273C" w14:textId="77777777" w:rsidTr="000F163C">
        <w:trPr>
          <w:trHeight w:val="896"/>
        </w:trPr>
        <w:tc>
          <w:tcPr>
            <w:tcW w:w="1251" w:type="dxa"/>
          </w:tcPr>
          <w:p w14:paraId="77AFB65A" w14:textId="77777777" w:rsidR="00097E98" w:rsidRPr="00442838" w:rsidRDefault="00097E98" w:rsidP="000F163C">
            <w:pPr>
              <w:spacing w:line="360" w:lineRule="auto"/>
            </w:pPr>
          </w:p>
        </w:tc>
        <w:tc>
          <w:tcPr>
            <w:tcW w:w="1652" w:type="dxa"/>
          </w:tcPr>
          <w:p w14:paraId="2AF38937" w14:textId="77777777" w:rsidR="00097E98" w:rsidRPr="00442838" w:rsidRDefault="00097E98" w:rsidP="000F163C">
            <w:pPr>
              <w:spacing w:line="360" w:lineRule="auto"/>
            </w:pPr>
          </w:p>
        </w:tc>
        <w:tc>
          <w:tcPr>
            <w:tcW w:w="3719" w:type="dxa"/>
          </w:tcPr>
          <w:p w14:paraId="5BE3D9D2" w14:textId="77777777" w:rsidR="00097E98" w:rsidRPr="00442838" w:rsidRDefault="00097E98" w:rsidP="000F163C">
            <w:pPr>
              <w:spacing w:line="360" w:lineRule="auto"/>
            </w:pPr>
          </w:p>
        </w:tc>
        <w:tc>
          <w:tcPr>
            <w:tcW w:w="880" w:type="dxa"/>
          </w:tcPr>
          <w:p w14:paraId="4F283B22" w14:textId="77777777" w:rsidR="00097E98" w:rsidRPr="00442838" w:rsidRDefault="00097E98" w:rsidP="000F163C">
            <w:pPr>
              <w:spacing w:line="360" w:lineRule="auto"/>
            </w:pPr>
          </w:p>
        </w:tc>
        <w:tc>
          <w:tcPr>
            <w:tcW w:w="724" w:type="dxa"/>
          </w:tcPr>
          <w:p w14:paraId="55716C21" w14:textId="77777777" w:rsidR="00097E98" w:rsidRPr="00442838" w:rsidRDefault="00097E98" w:rsidP="000F163C">
            <w:pPr>
              <w:spacing w:line="360" w:lineRule="auto"/>
            </w:pPr>
          </w:p>
        </w:tc>
        <w:tc>
          <w:tcPr>
            <w:tcW w:w="724" w:type="dxa"/>
          </w:tcPr>
          <w:p w14:paraId="7B4E1396" w14:textId="77777777" w:rsidR="00097E98" w:rsidRPr="00442838" w:rsidRDefault="00097E98" w:rsidP="000F163C">
            <w:pPr>
              <w:spacing w:line="360" w:lineRule="auto"/>
            </w:pPr>
          </w:p>
        </w:tc>
        <w:tc>
          <w:tcPr>
            <w:tcW w:w="1976" w:type="dxa"/>
          </w:tcPr>
          <w:p w14:paraId="7D526D61" w14:textId="77777777" w:rsidR="00097E98" w:rsidRPr="00442838" w:rsidRDefault="00097E98" w:rsidP="000F163C">
            <w:pPr>
              <w:spacing w:line="360" w:lineRule="auto"/>
            </w:pPr>
          </w:p>
        </w:tc>
      </w:tr>
    </w:tbl>
    <w:p w14:paraId="1E5D1286" w14:textId="77777777" w:rsidR="00097E98" w:rsidRPr="00442838" w:rsidRDefault="00097E98" w:rsidP="00097E98">
      <w:pPr>
        <w:rPr>
          <w:sz w:val="24"/>
        </w:rPr>
      </w:pPr>
    </w:p>
    <w:p w14:paraId="739C5D7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826EBF6" w14:textId="77777777" w:rsidTr="000F163C">
        <w:tc>
          <w:tcPr>
            <w:tcW w:w="3596" w:type="dxa"/>
          </w:tcPr>
          <w:p w14:paraId="50BAA6AD" w14:textId="77777777" w:rsidR="00097E98" w:rsidRPr="00442838" w:rsidRDefault="00097E98" w:rsidP="000F163C">
            <w:pPr>
              <w:rPr>
                <w:sz w:val="24"/>
              </w:rPr>
            </w:pPr>
          </w:p>
        </w:tc>
        <w:tc>
          <w:tcPr>
            <w:tcW w:w="3597" w:type="dxa"/>
          </w:tcPr>
          <w:p w14:paraId="23990BD9" w14:textId="77777777" w:rsidR="00097E98" w:rsidRPr="00442838" w:rsidRDefault="00097E98" w:rsidP="000F163C">
            <w:pPr>
              <w:rPr>
                <w:sz w:val="24"/>
              </w:rPr>
            </w:pPr>
          </w:p>
        </w:tc>
        <w:tc>
          <w:tcPr>
            <w:tcW w:w="3597" w:type="dxa"/>
          </w:tcPr>
          <w:p w14:paraId="416844DF" w14:textId="77777777" w:rsidR="00097E98" w:rsidRPr="00442838" w:rsidRDefault="00097E98" w:rsidP="000F163C">
            <w:pPr>
              <w:rPr>
                <w:sz w:val="24"/>
              </w:rPr>
            </w:pPr>
          </w:p>
        </w:tc>
      </w:tr>
      <w:tr w:rsidR="00097E98" w:rsidRPr="00442838" w14:paraId="4A747B35" w14:textId="77777777" w:rsidTr="000F163C">
        <w:tc>
          <w:tcPr>
            <w:tcW w:w="3596" w:type="dxa"/>
          </w:tcPr>
          <w:p w14:paraId="68372B1C" w14:textId="77777777" w:rsidR="00097E98" w:rsidRPr="00442838" w:rsidRDefault="00097E98" w:rsidP="000F163C">
            <w:pPr>
              <w:rPr>
                <w:sz w:val="24"/>
              </w:rPr>
            </w:pPr>
          </w:p>
        </w:tc>
        <w:tc>
          <w:tcPr>
            <w:tcW w:w="3597" w:type="dxa"/>
          </w:tcPr>
          <w:p w14:paraId="277DBCD8" w14:textId="77777777" w:rsidR="00097E98" w:rsidRPr="00442838" w:rsidRDefault="00097E98" w:rsidP="000F163C">
            <w:pPr>
              <w:rPr>
                <w:sz w:val="24"/>
              </w:rPr>
            </w:pPr>
          </w:p>
        </w:tc>
        <w:tc>
          <w:tcPr>
            <w:tcW w:w="3597" w:type="dxa"/>
          </w:tcPr>
          <w:p w14:paraId="1DC284FC" w14:textId="77777777" w:rsidR="00097E98" w:rsidRPr="00442838" w:rsidRDefault="00097E98" w:rsidP="000F163C">
            <w:pPr>
              <w:rPr>
                <w:sz w:val="24"/>
              </w:rPr>
            </w:pPr>
          </w:p>
        </w:tc>
      </w:tr>
    </w:tbl>
    <w:p w14:paraId="71A77AEA" w14:textId="77777777" w:rsidR="00097E98" w:rsidRPr="00442838" w:rsidRDefault="00097E98" w:rsidP="00097E98">
      <w:pPr>
        <w:rPr>
          <w:sz w:val="24"/>
        </w:rPr>
      </w:pPr>
    </w:p>
    <w:p w14:paraId="41235AF8" w14:textId="77777777" w:rsidR="00097E98" w:rsidRPr="00442838" w:rsidRDefault="00097E98" w:rsidP="00097E98">
      <w:pPr>
        <w:rPr>
          <w:sz w:val="24"/>
        </w:rPr>
      </w:pPr>
      <w:r w:rsidRPr="00442838">
        <w:rPr>
          <w:sz w:val="24"/>
        </w:rPr>
        <w:t>Sprites:</w:t>
      </w:r>
    </w:p>
    <w:p w14:paraId="0465AE98" w14:textId="77777777" w:rsidR="00097E98" w:rsidRPr="00442838" w:rsidRDefault="00097E98" w:rsidP="00097E98">
      <w:pPr>
        <w:rPr>
          <w:sz w:val="24"/>
        </w:rPr>
      </w:pPr>
      <w:r w:rsidRPr="00442838">
        <w:rPr>
          <w:sz w:val="24"/>
        </w:rPr>
        <w:br w:type="page"/>
      </w:r>
    </w:p>
    <w:p w14:paraId="4BE7B02B" w14:textId="77777777" w:rsidR="00097E98" w:rsidRPr="00442838" w:rsidRDefault="00097E98" w:rsidP="00097E98">
      <w:pPr>
        <w:rPr>
          <w:sz w:val="24"/>
        </w:rPr>
      </w:pPr>
      <w:r w:rsidRPr="00442838">
        <w:rPr>
          <w:sz w:val="24"/>
        </w:rPr>
        <w:lastRenderedPageBreak/>
        <w:t>Family Page</w:t>
      </w:r>
    </w:p>
    <w:p w14:paraId="125E4F3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12CD6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09C130E" w14:textId="77777777" w:rsidTr="000F163C">
        <w:trPr>
          <w:trHeight w:val="896"/>
        </w:trPr>
        <w:tc>
          <w:tcPr>
            <w:tcW w:w="1251" w:type="dxa"/>
          </w:tcPr>
          <w:p w14:paraId="375E8DA8" w14:textId="77777777" w:rsidR="00097E98" w:rsidRPr="00442838" w:rsidRDefault="00097E98" w:rsidP="000F163C">
            <w:pPr>
              <w:spacing w:line="360" w:lineRule="auto"/>
            </w:pPr>
            <w:r w:rsidRPr="00442838">
              <w:t>Pokemon</w:t>
            </w:r>
          </w:p>
          <w:p w14:paraId="416D4A6F" w14:textId="77777777" w:rsidR="00097E98" w:rsidRPr="00442838" w:rsidRDefault="00097E98" w:rsidP="000F163C">
            <w:pPr>
              <w:spacing w:line="360" w:lineRule="auto"/>
            </w:pPr>
            <w:r w:rsidRPr="00442838">
              <w:t>Name</w:t>
            </w:r>
          </w:p>
        </w:tc>
        <w:tc>
          <w:tcPr>
            <w:tcW w:w="1652" w:type="dxa"/>
          </w:tcPr>
          <w:p w14:paraId="18CD6D74" w14:textId="77777777" w:rsidR="00097E98" w:rsidRPr="00442838" w:rsidRDefault="00097E98" w:rsidP="000F163C">
            <w:pPr>
              <w:spacing w:line="360" w:lineRule="auto"/>
            </w:pPr>
            <w:r w:rsidRPr="00442838">
              <w:t>Pokemon Number</w:t>
            </w:r>
          </w:p>
        </w:tc>
        <w:tc>
          <w:tcPr>
            <w:tcW w:w="3719" w:type="dxa"/>
          </w:tcPr>
          <w:p w14:paraId="1BECA88D" w14:textId="77777777" w:rsidR="00097E98" w:rsidRPr="00442838" w:rsidRDefault="00097E98" w:rsidP="000F163C">
            <w:pPr>
              <w:spacing w:line="360" w:lineRule="auto"/>
            </w:pPr>
            <w:r w:rsidRPr="00442838">
              <w:t>Base Stats</w:t>
            </w:r>
          </w:p>
          <w:p w14:paraId="610ADF8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92ECBC8" w14:textId="77777777" w:rsidR="00097E98" w:rsidRPr="00442838" w:rsidRDefault="00097E98" w:rsidP="000F163C">
            <w:pPr>
              <w:spacing w:line="360" w:lineRule="auto"/>
            </w:pPr>
            <w:r w:rsidRPr="00442838">
              <w:t>Ability</w:t>
            </w:r>
          </w:p>
        </w:tc>
        <w:tc>
          <w:tcPr>
            <w:tcW w:w="724" w:type="dxa"/>
          </w:tcPr>
          <w:p w14:paraId="134CB444" w14:textId="77777777" w:rsidR="00097E98" w:rsidRPr="00442838" w:rsidRDefault="00097E98" w:rsidP="000F163C">
            <w:pPr>
              <w:spacing w:line="360" w:lineRule="auto"/>
            </w:pPr>
            <w:r w:rsidRPr="00442838">
              <w:t>Type 1</w:t>
            </w:r>
          </w:p>
        </w:tc>
        <w:tc>
          <w:tcPr>
            <w:tcW w:w="724" w:type="dxa"/>
          </w:tcPr>
          <w:p w14:paraId="00AC4AE1" w14:textId="77777777" w:rsidR="00097E98" w:rsidRPr="00442838" w:rsidRDefault="00097E98" w:rsidP="000F163C">
            <w:pPr>
              <w:spacing w:line="360" w:lineRule="auto"/>
            </w:pPr>
            <w:r w:rsidRPr="00442838">
              <w:t>Type 2</w:t>
            </w:r>
          </w:p>
        </w:tc>
        <w:tc>
          <w:tcPr>
            <w:tcW w:w="1976" w:type="dxa"/>
          </w:tcPr>
          <w:p w14:paraId="6CC159BA" w14:textId="77777777" w:rsidR="00097E98" w:rsidRPr="00442838" w:rsidRDefault="00097E98" w:rsidP="000F163C">
            <w:pPr>
              <w:spacing w:line="360" w:lineRule="auto"/>
            </w:pPr>
            <w:r w:rsidRPr="00442838">
              <w:t>Evolution</w:t>
            </w:r>
          </w:p>
        </w:tc>
      </w:tr>
      <w:tr w:rsidR="00097E98" w:rsidRPr="00442838" w14:paraId="5ED6C701" w14:textId="77777777" w:rsidTr="000F163C">
        <w:trPr>
          <w:trHeight w:val="454"/>
        </w:trPr>
        <w:tc>
          <w:tcPr>
            <w:tcW w:w="1251" w:type="dxa"/>
          </w:tcPr>
          <w:p w14:paraId="0E93E76A" w14:textId="77777777" w:rsidR="00097E98" w:rsidRPr="00442838" w:rsidRDefault="00097E98" w:rsidP="000F163C">
            <w:pPr>
              <w:spacing w:line="360" w:lineRule="auto"/>
            </w:pPr>
          </w:p>
        </w:tc>
        <w:tc>
          <w:tcPr>
            <w:tcW w:w="1652" w:type="dxa"/>
          </w:tcPr>
          <w:p w14:paraId="5B21937D" w14:textId="77777777" w:rsidR="00097E98" w:rsidRPr="00442838" w:rsidRDefault="00097E98" w:rsidP="000F163C">
            <w:pPr>
              <w:spacing w:line="360" w:lineRule="auto"/>
            </w:pPr>
          </w:p>
        </w:tc>
        <w:tc>
          <w:tcPr>
            <w:tcW w:w="3719" w:type="dxa"/>
          </w:tcPr>
          <w:p w14:paraId="32241547" w14:textId="77777777" w:rsidR="00097E98" w:rsidRPr="00442838" w:rsidRDefault="00097E98" w:rsidP="000F163C">
            <w:pPr>
              <w:spacing w:line="360" w:lineRule="auto"/>
            </w:pPr>
          </w:p>
        </w:tc>
        <w:tc>
          <w:tcPr>
            <w:tcW w:w="880" w:type="dxa"/>
          </w:tcPr>
          <w:p w14:paraId="2D5109BA" w14:textId="77777777" w:rsidR="00097E98" w:rsidRPr="00442838" w:rsidRDefault="00097E98" w:rsidP="000F163C">
            <w:pPr>
              <w:spacing w:line="360" w:lineRule="auto"/>
            </w:pPr>
          </w:p>
        </w:tc>
        <w:tc>
          <w:tcPr>
            <w:tcW w:w="724" w:type="dxa"/>
          </w:tcPr>
          <w:p w14:paraId="18EF029C" w14:textId="77777777" w:rsidR="00097E98" w:rsidRPr="00442838" w:rsidRDefault="00097E98" w:rsidP="000F163C">
            <w:pPr>
              <w:spacing w:line="360" w:lineRule="auto"/>
            </w:pPr>
          </w:p>
        </w:tc>
        <w:tc>
          <w:tcPr>
            <w:tcW w:w="724" w:type="dxa"/>
          </w:tcPr>
          <w:p w14:paraId="2443CC93" w14:textId="77777777" w:rsidR="00097E98" w:rsidRPr="00442838" w:rsidRDefault="00097E98" w:rsidP="000F163C">
            <w:pPr>
              <w:spacing w:line="360" w:lineRule="auto"/>
            </w:pPr>
          </w:p>
        </w:tc>
        <w:tc>
          <w:tcPr>
            <w:tcW w:w="1976" w:type="dxa"/>
          </w:tcPr>
          <w:p w14:paraId="580BFC31" w14:textId="77777777" w:rsidR="00097E98" w:rsidRPr="00442838" w:rsidRDefault="00097E98" w:rsidP="000F163C">
            <w:pPr>
              <w:spacing w:line="360" w:lineRule="auto"/>
            </w:pPr>
          </w:p>
        </w:tc>
      </w:tr>
      <w:tr w:rsidR="00097E98" w:rsidRPr="00442838" w14:paraId="0347231C" w14:textId="77777777" w:rsidTr="000F163C">
        <w:trPr>
          <w:trHeight w:val="441"/>
        </w:trPr>
        <w:tc>
          <w:tcPr>
            <w:tcW w:w="1251" w:type="dxa"/>
          </w:tcPr>
          <w:p w14:paraId="709D5E15" w14:textId="77777777" w:rsidR="00097E98" w:rsidRPr="00442838" w:rsidRDefault="00097E98" w:rsidP="000F163C">
            <w:pPr>
              <w:spacing w:line="360" w:lineRule="auto"/>
            </w:pPr>
          </w:p>
        </w:tc>
        <w:tc>
          <w:tcPr>
            <w:tcW w:w="1652" w:type="dxa"/>
          </w:tcPr>
          <w:p w14:paraId="602F3AF9" w14:textId="77777777" w:rsidR="00097E98" w:rsidRPr="00442838" w:rsidRDefault="00097E98" w:rsidP="000F163C">
            <w:pPr>
              <w:spacing w:line="360" w:lineRule="auto"/>
            </w:pPr>
          </w:p>
        </w:tc>
        <w:tc>
          <w:tcPr>
            <w:tcW w:w="3719" w:type="dxa"/>
          </w:tcPr>
          <w:p w14:paraId="0EF6394D" w14:textId="77777777" w:rsidR="00097E98" w:rsidRPr="00442838" w:rsidRDefault="00097E98" w:rsidP="000F163C">
            <w:pPr>
              <w:spacing w:line="360" w:lineRule="auto"/>
            </w:pPr>
          </w:p>
        </w:tc>
        <w:tc>
          <w:tcPr>
            <w:tcW w:w="880" w:type="dxa"/>
          </w:tcPr>
          <w:p w14:paraId="17010675" w14:textId="77777777" w:rsidR="00097E98" w:rsidRPr="00442838" w:rsidRDefault="00097E98" w:rsidP="000F163C">
            <w:pPr>
              <w:spacing w:line="360" w:lineRule="auto"/>
            </w:pPr>
          </w:p>
        </w:tc>
        <w:tc>
          <w:tcPr>
            <w:tcW w:w="724" w:type="dxa"/>
          </w:tcPr>
          <w:p w14:paraId="1D6174EC" w14:textId="77777777" w:rsidR="00097E98" w:rsidRPr="00442838" w:rsidRDefault="00097E98" w:rsidP="000F163C">
            <w:pPr>
              <w:spacing w:line="360" w:lineRule="auto"/>
            </w:pPr>
          </w:p>
        </w:tc>
        <w:tc>
          <w:tcPr>
            <w:tcW w:w="724" w:type="dxa"/>
          </w:tcPr>
          <w:p w14:paraId="3ECF40F9" w14:textId="77777777" w:rsidR="00097E98" w:rsidRPr="00442838" w:rsidRDefault="00097E98" w:rsidP="000F163C">
            <w:pPr>
              <w:spacing w:line="360" w:lineRule="auto"/>
            </w:pPr>
          </w:p>
        </w:tc>
        <w:tc>
          <w:tcPr>
            <w:tcW w:w="1976" w:type="dxa"/>
          </w:tcPr>
          <w:p w14:paraId="2FFC75FC" w14:textId="77777777" w:rsidR="00097E98" w:rsidRPr="00442838" w:rsidRDefault="00097E98" w:rsidP="000F163C">
            <w:pPr>
              <w:spacing w:line="360" w:lineRule="auto"/>
            </w:pPr>
          </w:p>
        </w:tc>
      </w:tr>
      <w:tr w:rsidR="00097E98" w:rsidRPr="00442838" w14:paraId="619E826D" w14:textId="77777777" w:rsidTr="000F163C">
        <w:trPr>
          <w:trHeight w:val="441"/>
        </w:trPr>
        <w:tc>
          <w:tcPr>
            <w:tcW w:w="1251" w:type="dxa"/>
          </w:tcPr>
          <w:p w14:paraId="5B1AA57D" w14:textId="77777777" w:rsidR="00097E98" w:rsidRPr="00442838" w:rsidRDefault="00097E98" w:rsidP="000F163C">
            <w:pPr>
              <w:spacing w:line="360" w:lineRule="auto"/>
            </w:pPr>
          </w:p>
        </w:tc>
        <w:tc>
          <w:tcPr>
            <w:tcW w:w="1652" w:type="dxa"/>
          </w:tcPr>
          <w:p w14:paraId="284B8EB8" w14:textId="77777777" w:rsidR="00097E98" w:rsidRPr="00442838" w:rsidRDefault="00097E98" w:rsidP="000F163C">
            <w:pPr>
              <w:spacing w:line="360" w:lineRule="auto"/>
            </w:pPr>
          </w:p>
        </w:tc>
        <w:tc>
          <w:tcPr>
            <w:tcW w:w="3719" w:type="dxa"/>
          </w:tcPr>
          <w:p w14:paraId="75AEFF4F" w14:textId="77777777" w:rsidR="00097E98" w:rsidRPr="00442838" w:rsidRDefault="00097E98" w:rsidP="000F163C">
            <w:pPr>
              <w:spacing w:line="360" w:lineRule="auto"/>
            </w:pPr>
          </w:p>
        </w:tc>
        <w:tc>
          <w:tcPr>
            <w:tcW w:w="880" w:type="dxa"/>
          </w:tcPr>
          <w:p w14:paraId="55856B11" w14:textId="77777777" w:rsidR="00097E98" w:rsidRPr="00442838" w:rsidRDefault="00097E98" w:rsidP="000F163C">
            <w:pPr>
              <w:spacing w:line="360" w:lineRule="auto"/>
            </w:pPr>
          </w:p>
        </w:tc>
        <w:tc>
          <w:tcPr>
            <w:tcW w:w="724" w:type="dxa"/>
          </w:tcPr>
          <w:p w14:paraId="7A693E45" w14:textId="77777777" w:rsidR="00097E98" w:rsidRPr="00442838" w:rsidRDefault="00097E98" w:rsidP="000F163C">
            <w:pPr>
              <w:spacing w:line="360" w:lineRule="auto"/>
            </w:pPr>
          </w:p>
        </w:tc>
        <w:tc>
          <w:tcPr>
            <w:tcW w:w="724" w:type="dxa"/>
          </w:tcPr>
          <w:p w14:paraId="3286C7C4" w14:textId="77777777" w:rsidR="00097E98" w:rsidRPr="00442838" w:rsidRDefault="00097E98" w:rsidP="000F163C">
            <w:pPr>
              <w:spacing w:line="360" w:lineRule="auto"/>
            </w:pPr>
          </w:p>
        </w:tc>
        <w:tc>
          <w:tcPr>
            <w:tcW w:w="1976" w:type="dxa"/>
          </w:tcPr>
          <w:p w14:paraId="77AA76DA" w14:textId="77777777" w:rsidR="00097E98" w:rsidRPr="00442838" w:rsidRDefault="00097E98" w:rsidP="000F163C">
            <w:pPr>
              <w:spacing w:line="360" w:lineRule="auto"/>
            </w:pPr>
          </w:p>
        </w:tc>
      </w:tr>
      <w:tr w:rsidR="00097E98" w:rsidRPr="00442838" w14:paraId="7823F3BD" w14:textId="77777777" w:rsidTr="000F163C">
        <w:trPr>
          <w:trHeight w:val="896"/>
        </w:trPr>
        <w:tc>
          <w:tcPr>
            <w:tcW w:w="1251" w:type="dxa"/>
          </w:tcPr>
          <w:p w14:paraId="18FE8BE8" w14:textId="77777777" w:rsidR="00097E98" w:rsidRPr="00442838" w:rsidRDefault="00097E98" w:rsidP="000F163C">
            <w:pPr>
              <w:spacing w:line="360" w:lineRule="auto"/>
            </w:pPr>
          </w:p>
        </w:tc>
        <w:tc>
          <w:tcPr>
            <w:tcW w:w="1652" w:type="dxa"/>
          </w:tcPr>
          <w:p w14:paraId="784A03DE" w14:textId="77777777" w:rsidR="00097E98" w:rsidRPr="00442838" w:rsidRDefault="00097E98" w:rsidP="000F163C">
            <w:pPr>
              <w:spacing w:line="360" w:lineRule="auto"/>
            </w:pPr>
          </w:p>
        </w:tc>
        <w:tc>
          <w:tcPr>
            <w:tcW w:w="3719" w:type="dxa"/>
          </w:tcPr>
          <w:p w14:paraId="4A834B84" w14:textId="77777777" w:rsidR="00097E98" w:rsidRPr="00442838" w:rsidRDefault="00097E98" w:rsidP="000F163C">
            <w:pPr>
              <w:spacing w:line="360" w:lineRule="auto"/>
            </w:pPr>
          </w:p>
        </w:tc>
        <w:tc>
          <w:tcPr>
            <w:tcW w:w="880" w:type="dxa"/>
          </w:tcPr>
          <w:p w14:paraId="29F4E823" w14:textId="77777777" w:rsidR="00097E98" w:rsidRPr="00442838" w:rsidRDefault="00097E98" w:rsidP="000F163C">
            <w:pPr>
              <w:spacing w:line="360" w:lineRule="auto"/>
            </w:pPr>
          </w:p>
        </w:tc>
        <w:tc>
          <w:tcPr>
            <w:tcW w:w="724" w:type="dxa"/>
          </w:tcPr>
          <w:p w14:paraId="337A50BF" w14:textId="77777777" w:rsidR="00097E98" w:rsidRPr="00442838" w:rsidRDefault="00097E98" w:rsidP="000F163C">
            <w:pPr>
              <w:spacing w:line="360" w:lineRule="auto"/>
            </w:pPr>
          </w:p>
        </w:tc>
        <w:tc>
          <w:tcPr>
            <w:tcW w:w="724" w:type="dxa"/>
          </w:tcPr>
          <w:p w14:paraId="7678748B" w14:textId="77777777" w:rsidR="00097E98" w:rsidRPr="00442838" w:rsidRDefault="00097E98" w:rsidP="000F163C">
            <w:pPr>
              <w:spacing w:line="360" w:lineRule="auto"/>
            </w:pPr>
          </w:p>
        </w:tc>
        <w:tc>
          <w:tcPr>
            <w:tcW w:w="1976" w:type="dxa"/>
          </w:tcPr>
          <w:p w14:paraId="061BEB71" w14:textId="77777777" w:rsidR="00097E98" w:rsidRPr="00442838" w:rsidRDefault="00097E98" w:rsidP="000F163C">
            <w:pPr>
              <w:spacing w:line="360" w:lineRule="auto"/>
            </w:pPr>
          </w:p>
        </w:tc>
      </w:tr>
    </w:tbl>
    <w:p w14:paraId="164A8183" w14:textId="77777777" w:rsidR="00097E98" w:rsidRPr="00442838" w:rsidRDefault="00097E98" w:rsidP="00097E98">
      <w:pPr>
        <w:rPr>
          <w:sz w:val="24"/>
        </w:rPr>
      </w:pPr>
    </w:p>
    <w:p w14:paraId="43574F2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E0F70C0" w14:textId="77777777" w:rsidTr="000F163C">
        <w:tc>
          <w:tcPr>
            <w:tcW w:w="3596" w:type="dxa"/>
          </w:tcPr>
          <w:p w14:paraId="0783D5AC" w14:textId="77777777" w:rsidR="00097E98" w:rsidRPr="00442838" w:rsidRDefault="00097E98" w:rsidP="000F163C">
            <w:pPr>
              <w:rPr>
                <w:sz w:val="24"/>
              </w:rPr>
            </w:pPr>
          </w:p>
        </w:tc>
        <w:tc>
          <w:tcPr>
            <w:tcW w:w="3597" w:type="dxa"/>
          </w:tcPr>
          <w:p w14:paraId="67A8E6CC" w14:textId="77777777" w:rsidR="00097E98" w:rsidRPr="00442838" w:rsidRDefault="00097E98" w:rsidP="000F163C">
            <w:pPr>
              <w:rPr>
                <w:sz w:val="24"/>
              </w:rPr>
            </w:pPr>
          </w:p>
        </w:tc>
        <w:tc>
          <w:tcPr>
            <w:tcW w:w="3597" w:type="dxa"/>
          </w:tcPr>
          <w:p w14:paraId="55AB0C9B" w14:textId="77777777" w:rsidR="00097E98" w:rsidRPr="00442838" w:rsidRDefault="00097E98" w:rsidP="000F163C">
            <w:pPr>
              <w:rPr>
                <w:sz w:val="24"/>
              </w:rPr>
            </w:pPr>
          </w:p>
        </w:tc>
      </w:tr>
      <w:tr w:rsidR="00097E98" w:rsidRPr="00442838" w14:paraId="3DD4E2AC" w14:textId="77777777" w:rsidTr="000F163C">
        <w:tc>
          <w:tcPr>
            <w:tcW w:w="3596" w:type="dxa"/>
          </w:tcPr>
          <w:p w14:paraId="51653271" w14:textId="77777777" w:rsidR="00097E98" w:rsidRPr="00442838" w:rsidRDefault="00097E98" w:rsidP="000F163C">
            <w:pPr>
              <w:rPr>
                <w:sz w:val="24"/>
              </w:rPr>
            </w:pPr>
          </w:p>
        </w:tc>
        <w:tc>
          <w:tcPr>
            <w:tcW w:w="3597" w:type="dxa"/>
          </w:tcPr>
          <w:p w14:paraId="324CF7D6" w14:textId="77777777" w:rsidR="00097E98" w:rsidRPr="00442838" w:rsidRDefault="00097E98" w:rsidP="000F163C">
            <w:pPr>
              <w:rPr>
                <w:sz w:val="24"/>
              </w:rPr>
            </w:pPr>
          </w:p>
        </w:tc>
        <w:tc>
          <w:tcPr>
            <w:tcW w:w="3597" w:type="dxa"/>
          </w:tcPr>
          <w:p w14:paraId="4DCC9DF7" w14:textId="77777777" w:rsidR="00097E98" w:rsidRPr="00442838" w:rsidRDefault="00097E98" w:rsidP="000F163C">
            <w:pPr>
              <w:rPr>
                <w:sz w:val="24"/>
              </w:rPr>
            </w:pPr>
          </w:p>
        </w:tc>
      </w:tr>
    </w:tbl>
    <w:p w14:paraId="2B08C770" w14:textId="77777777" w:rsidR="00097E98" w:rsidRPr="00442838" w:rsidRDefault="00097E98" w:rsidP="00097E98">
      <w:pPr>
        <w:rPr>
          <w:sz w:val="24"/>
        </w:rPr>
      </w:pPr>
    </w:p>
    <w:p w14:paraId="0AD7DD32" w14:textId="77777777" w:rsidR="00097E98" w:rsidRPr="00442838" w:rsidRDefault="00097E98" w:rsidP="00097E98">
      <w:pPr>
        <w:rPr>
          <w:sz w:val="24"/>
        </w:rPr>
      </w:pPr>
      <w:r w:rsidRPr="00442838">
        <w:rPr>
          <w:sz w:val="24"/>
        </w:rPr>
        <w:t>Sprites:</w:t>
      </w:r>
    </w:p>
    <w:p w14:paraId="164D81E9" w14:textId="77777777" w:rsidR="00097E98" w:rsidRPr="00442838" w:rsidRDefault="00097E98" w:rsidP="00097E98">
      <w:pPr>
        <w:rPr>
          <w:sz w:val="24"/>
        </w:rPr>
      </w:pPr>
      <w:r w:rsidRPr="00442838">
        <w:rPr>
          <w:sz w:val="24"/>
        </w:rPr>
        <w:br w:type="page"/>
      </w:r>
    </w:p>
    <w:p w14:paraId="367D8AB5" w14:textId="77777777" w:rsidR="00097E98" w:rsidRPr="00442838" w:rsidRDefault="00097E98" w:rsidP="00097E98">
      <w:pPr>
        <w:rPr>
          <w:sz w:val="24"/>
        </w:rPr>
      </w:pPr>
      <w:r w:rsidRPr="00442838">
        <w:rPr>
          <w:sz w:val="24"/>
        </w:rPr>
        <w:lastRenderedPageBreak/>
        <w:t>Family Page</w:t>
      </w:r>
    </w:p>
    <w:p w14:paraId="093F0B0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97247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3E5D8EF" w14:textId="77777777" w:rsidTr="000F163C">
        <w:trPr>
          <w:trHeight w:val="896"/>
        </w:trPr>
        <w:tc>
          <w:tcPr>
            <w:tcW w:w="1251" w:type="dxa"/>
          </w:tcPr>
          <w:p w14:paraId="0B5F0562" w14:textId="77777777" w:rsidR="00097E98" w:rsidRPr="00442838" w:rsidRDefault="00097E98" w:rsidP="000F163C">
            <w:pPr>
              <w:spacing w:line="360" w:lineRule="auto"/>
            </w:pPr>
            <w:r w:rsidRPr="00442838">
              <w:t>Pokemon</w:t>
            </w:r>
          </w:p>
          <w:p w14:paraId="575E48C2" w14:textId="77777777" w:rsidR="00097E98" w:rsidRPr="00442838" w:rsidRDefault="00097E98" w:rsidP="000F163C">
            <w:pPr>
              <w:spacing w:line="360" w:lineRule="auto"/>
            </w:pPr>
            <w:r w:rsidRPr="00442838">
              <w:t>Name</w:t>
            </w:r>
          </w:p>
        </w:tc>
        <w:tc>
          <w:tcPr>
            <w:tcW w:w="1652" w:type="dxa"/>
          </w:tcPr>
          <w:p w14:paraId="571A113E" w14:textId="77777777" w:rsidR="00097E98" w:rsidRPr="00442838" w:rsidRDefault="00097E98" w:rsidP="000F163C">
            <w:pPr>
              <w:spacing w:line="360" w:lineRule="auto"/>
            </w:pPr>
            <w:r w:rsidRPr="00442838">
              <w:t>Pokemon Number</w:t>
            </w:r>
          </w:p>
        </w:tc>
        <w:tc>
          <w:tcPr>
            <w:tcW w:w="3719" w:type="dxa"/>
          </w:tcPr>
          <w:p w14:paraId="1E145E67" w14:textId="77777777" w:rsidR="00097E98" w:rsidRPr="00442838" w:rsidRDefault="00097E98" w:rsidP="000F163C">
            <w:pPr>
              <w:spacing w:line="360" w:lineRule="auto"/>
            </w:pPr>
            <w:r w:rsidRPr="00442838">
              <w:t>Base Stats</w:t>
            </w:r>
          </w:p>
          <w:p w14:paraId="0E7657F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D1910DE" w14:textId="77777777" w:rsidR="00097E98" w:rsidRPr="00442838" w:rsidRDefault="00097E98" w:rsidP="000F163C">
            <w:pPr>
              <w:spacing w:line="360" w:lineRule="auto"/>
            </w:pPr>
            <w:r w:rsidRPr="00442838">
              <w:t>Ability</w:t>
            </w:r>
          </w:p>
        </w:tc>
        <w:tc>
          <w:tcPr>
            <w:tcW w:w="724" w:type="dxa"/>
          </w:tcPr>
          <w:p w14:paraId="75A8FDB2" w14:textId="77777777" w:rsidR="00097E98" w:rsidRPr="00442838" w:rsidRDefault="00097E98" w:rsidP="000F163C">
            <w:pPr>
              <w:spacing w:line="360" w:lineRule="auto"/>
            </w:pPr>
            <w:r w:rsidRPr="00442838">
              <w:t>Type 1</w:t>
            </w:r>
          </w:p>
        </w:tc>
        <w:tc>
          <w:tcPr>
            <w:tcW w:w="724" w:type="dxa"/>
          </w:tcPr>
          <w:p w14:paraId="6F1988FA" w14:textId="77777777" w:rsidR="00097E98" w:rsidRPr="00442838" w:rsidRDefault="00097E98" w:rsidP="000F163C">
            <w:pPr>
              <w:spacing w:line="360" w:lineRule="auto"/>
            </w:pPr>
            <w:r w:rsidRPr="00442838">
              <w:t>Type 2</w:t>
            </w:r>
          </w:p>
        </w:tc>
        <w:tc>
          <w:tcPr>
            <w:tcW w:w="1976" w:type="dxa"/>
          </w:tcPr>
          <w:p w14:paraId="41A8CDA4" w14:textId="77777777" w:rsidR="00097E98" w:rsidRPr="00442838" w:rsidRDefault="00097E98" w:rsidP="000F163C">
            <w:pPr>
              <w:spacing w:line="360" w:lineRule="auto"/>
            </w:pPr>
            <w:r w:rsidRPr="00442838">
              <w:t>Evolution</w:t>
            </w:r>
          </w:p>
        </w:tc>
      </w:tr>
      <w:tr w:rsidR="00097E98" w:rsidRPr="00442838" w14:paraId="4AEC621C" w14:textId="77777777" w:rsidTr="000F163C">
        <w:trPr>
          <w:trHeight w:val="454"/>
        </w:trPr>
        <w:tc>
          <w:tcPr>
            <w:tcW w:w="1251" w:type="dxa"/>
          </w:tcPr>
          <w:p w14:paraId="23BFFFD3" w14:textId="77777777" w:rsidR="00097E98" w:rsidRPr="00442838" w:rsidRDefault="00097E98" w:rsidP="000F163C">
            <w:pPr>
              <w:spacing w:line="360" w:lineRule="auto"/>
            </w:pPr>
          </w:p>
        </w:tc>
        <w:tc>
          <w:tcPr>
            <w:tcW w:w="1652" w:type="dxa"/>
          </w:tcPr>
          <w:p w14:paraId="17C60192" w14:textId="77777777" w:rsidR="00097E98" w:rsidRPr="00442838" w:rsidRDefault="00097E98" w:rsidP="000F163C">
            <w:pPr>
              <w:spacing w:line="360" w:lineRule="auto"/>
            </w:pPr>
          </w:p>
        </w:tc>
        <w:tc>
          <w:tcPr>
            <w:tcW w:w="3719" w:type="dxa"/>
          </w:tcPr>
          <w:p w14:paraId="2236EF32" w14:textId="77777777" w:rsidR="00097E98" w:rsidRPr="00442838" w:rsidRDefault="00097E98" w:rsidP="000F163C">
            <w:pPr>
              <w:spacing w:line="360" w:lineRule="auto"/>
            </w:pPr>
          </w:p>
        </w:tc>
        <w:tc>
          <w:tcPr>
            <w:tcW w:w="880" w:type="dxa"/>
          </w:tcPr>
          <w:p w14:paraId="30830AA3" w14:textId="77777777" w:rsidR="00097E98" w:rsidRPr="00442838" w:rsidRDefault="00097E98" w:rsidP="000F163C">
            <w:pPr>
              <w:spacing w:line="360" w:lineRule="auto"/>
            </w:pPr>
          </w:p>
        </w:tc>
        <w:tc>
          <w:tcPr>
            <w:tcW w:w="724" w:type="dxa"/>
          </w:tcPr>
          <w:p w14:paraId="2E3BCEE8" w14:textId="77777777" w:rsidR="00097E98" w:rsidRPr="00442838" w:rsidRDefault="00097E98" w:rsidP="000F163C">
            <w:pPr>
              <w:spacing w:line="360" w:lineRule="auto"/>
            </w:pPr>
          </w:p>
        </w:tc>
        <w:tc>
          <w:tcPr>
            <w:tcW w:w="724" w:type="dxa"/>
          </w:tcPr>
          <w:p w14:paraId="477D5CE4" w14:textId="77777777" w:rsidR="00097E98" w:rsidRPr="00442838" w:rsidRDefault="00097E98" w:rsidP="000F163C">
            <w:pPr>
              <w:spacing w:line="360" w:lineRule="auto"/>
            </w:pPr>
          </w:p>
        </w:tc>
        <w:tc>
          <w:tcPr>
            <w:tcW w:w="1976" w:type="dxa"/>
          </w:tcPr>
          <w:p w14:paraId="2F618307" w14:textId="77777777" w:rsidR="00097E98" w:rsidRPr="00442838" w:rsidRDefault="00097E98" w:rsidP="000F163C">
            <w:pPr>
              <w:spacing w:line="360" w:lineRule="auto"/>
            </w:pPr>
          </w:p>
        </w:tc>
      </w:tr>
      <w:tr w:rsidR="00097E98" w:rsidRPr="00442838" w14:paraId="678B90A5" w14:textId="77777777" w:rsidTr="000F163C">
        <w:trPr>
          <w:trHeight w:val="441"/>
        </w:trPr>
        <w:tc>
          <w:tcPr>
            <w:tcW w:w="1251" w:type="dxa"/>
          </w:tcPr>
          <w:p w14:paraId="697C9959" w14:textId="77777777" w:rsidR="00097E98" w:rsidRPr="00442838" w:rsidRDefault="00097E98" w:rsidP="000F163C">
            <w:pPr>
              <w:spacing w:line="360" w:lineRule="auto"/>
            </w:pPr>
          </w:p>
        </w:tc>
        <w:tc>
          <w:tcPr>
            <w:tcW w:w="1652" w:type="dxa"/>
          </w:tcPr>
          <w:p w14:paraId="6C13C89E" w14:textId="77777777" w:rsidR="00097E98" w:rsidRPr="00442838" w:rsidRDefault="00097E98" w:rsidP="000F163C">
            <w:pPr>
              <w:spacing w:line="360" w:lineRule="auto"/>
            </w:pPr>
          </w:p>
        </w:tc>
        <w:tc>
          <w:tcPr>
            <w:tcW w:w="3719" w:type="dxa"/>
          </w:tcPr>
          <w:p w14:paraId="4E0434B5" w14:textId="77777777" w:rsidR="00097E98" w:rsidRPr="00442838" w:rsidRDefault="00097E98" w:rsidP="000F163C">
            <w:pPr>
              <w:spacing w:line="360" w:lineRule="auto"/>
            </w:pPr>
          </w:p>
        </w:tc>
        <w:tc>
          <w:tcPr>
            <w:tcW w:w="880" w:type="dxa"/>
          </w:tcPr>
          <w:p w14:paraId="1266DF65" w14:textId="77777777" w:rsidR="00097E98" w:rsidRPr="00442838" w:rsidRDefault="00097E98" w:rsidP="000F163C">
            <w:pPr>
              <w:spacing w:line="360" w:lineRule="auto"/>
            </w:pPr>
          </w:p>
        </w:tc>
        <w:tc>
          <w:tcPr>
            <w:tcW w:w="724" w:type="dxa"/>
          </w:tcPr>
          <w:p w14:paraId="0F94DECA" w14:textId="77777777" w:rsidR="00097E98" w:rsidRPr="00442838" w:rsidRDefault="00097E98" w:rsidP="000F163C">
            <w:pPr>
              <w:spacing w:line="360" w:lineRule="auto"/>
            </w:pPr>
          </w:p>
        </w:tc>
        <w:tc>
          <w:tcPr>
            <w:tcW w:w="724" w:type="dxa"/>
          </w:tcPr>
          <w:p w14:paraId="5D33AE98" w14:textId="77777777" w:rsidR="00097E98" w:rsidRPr="00442838" w:rsidRDefault="00097E98" w:rsidP="000F163C">
            <w:pPr>
              <w:spacing w:line="360" w:lineRule="auto"/>
            </w:pPr>
          </w:p>
        </w:tc>
        <w:tc>
          <w:tcPr>
            <w:tcW w:w="1976" w:type="dxa"/>
          </w:tcPr>
          <w:p w14:paraId="22BDD470" w14:textId="77777777" w:rsidR="00097E98" w:rsidRPr="00442838" w:rsidRDefault="00097E98" w:rsidP="000F163C">
            <w:pPr>
              <w:spacing w:line="360" w:lineRule="auto"/>
            </w:pPr>
          </w:p>
        </w:tc>
      </w:tr>
      <w:tr w:rsidR="00097E98" w:rsidRPr="00442838" w14:paraId="1DBF8D58" w14:textId="77777777" w:rsidTr="000F163C">
        <w:trPr>
          <w:trHeight w:val="441"/>
        </w:trPr>
        <w:tc>
          <w:tcPr>
            <w:tcW w:w="1251" w:type="dxa"/>
          </w:tcPr>
          <w:p w14:paraId="7039007A" w14:textId="77777777" w:rsidR="00097E98" w:rsidRPr="00442838" w:rsidRDefault="00097E98" w:rsidP="000F163C">
            <w:pPr>
              <w:spacing w:line="360" w:lineRule="auto"/>
            </w:pPr>
          </w:p>
        </w:tc>
        <w:tc>
          <w:tcPr>
            <w:tcW w:w="1652" w:type="dxa"/>
          </w:tcPr>
          <w:p w14:paraId="55D42FCC" w14:textId="77777777" w:rsidR="00097E98" w:rsidRPr="00442838" w:rsidRDefault="00097E98" w:rsidP="000F163C">
            <w:pPr>
              <w:spacing w:line="360" w:lineRule="auto"/>
            </w:pPr>
          </w:p>
        </w:tc>
        <w:tc>
          <w:tcPr>
            <w:tcW w:w="3719" w:type="dxa"/>
          </w:tcPr>
          <w:p w14:paraId="483A791B" w14:textId="77777777" w:rsidR="00097E98" w:rsidRPr="00442838" w:rsidRDefault="00097E98" w:rsidP="000F163C">
            <w:pPr>
              <w:spacing w:line="360" w:lineRule="auto"/>
            </w:pPr>
          </w:p>
        </w:tc>
        <w:tc>
          <w:tcPr>
            <w:tcW w:w="880" w:type="dxa"/>
          </w:tcPr>
          <w:p w14:paraId="0644CC0A" w14:textId="77777777" w:rsidR="00097E98" w:rsidRPr="00442838" w:rsidRDefault="00097E98" w:rsidP="000F163C">
            <w:pPr>
              <w:spacing w:line="360" w:lineRule="auto"/>
            </w:pPr>
          </w:p>
        </w:tc>
        <w:tc>
          <w:tcPr>
            <w:tcW w:w="724" w:type="dxa"/>
          </w:tcPr>
          <w:p w14:paraId="18545D33" w14:textId="77777777" w:rsidR="00097E98" w:rsidRPr="00442838" w:rsidRDefault="00097E98" w:rsidP="000F163C">
            <w:pPr>
              <w:spacing w:line="360" w:lineRule="auto"/>
            </w:pPr>
          </w:p>
        </w:tc>
        <w:tc>
          <w:tcPr>
            <w:tcW w:w="724" w:type="dxa"/>
          </w:tcPr>
          <w:p w14:paraId="77881E87" w14:textId="77777777" w:rsidR="00097E98" w:rsidRPr="00442838" w:rsidRDefault="00097E98" w:rsidP="000F163C">
            <w:pPr>
              <w:spacing w:line="360" w:lineRule="auto"/>
            </w:pPr>
          </w:p>
        </w:tc>
        <w:tc>
          <w:tcPr>
            <w:tcW w:w="1976" w:type="dxa"/>
          </w:tcPr>
          <w:p w14:paraId="3C08194E" w14:textId="77777777" w:rsidR="00097E98" w:rsidRPr="00442838" w:rsidRDefault="00097E98" w:rsidP="000F163C">
            <w:pPr>
              <w:spacing w:line="360" w:lineRule="auto"/>
            </w:pPr>
          </w:p>
        </w:tc>
      </w:tr>
      <w:tr w:rsidR="00097E98" w:rsidRPr="00442838" w14:paraId="752613B6" w14:textId="77777777" w:rsidTr="000F163C">
        <w:trPr>
          <w:trHeight w:val="896"/>
        </w:trPr>
        <w:tc>
          <w:tcPr>
            <w:tcW w:w="1251" w:type="dxa"/>
          </w:tcPr>
          <w:p w14:paraId="589E31CC" w14:textId="77777777" w:rsidR="00097E98" w:rsidRPr="00442838" w:rsidRDefault="00097E98" w:rsidP="000F163C">
            <w:pPr>
              <w:spacing w:line="360" w:lineRule="auto"/>
            </w:pPr>
          </w:p>
        </w:tc>
        <w:tc>
          <w:tcPr>
            <w:tcW w:w="1652" w:type="dxa"/>
          </w:tcPr>
          <w:p w14:paraId="47E94E3A" w14:textId="77777777" w:rsidR="00097E98" w:rsidRPr="00442838" w:rsidRDefault="00097E98" w:rsidP="000F163C">
            <w:pPr>
              <w:spacing w:line="360" w:lineRule="auto"/>
            </w:pPr>
          </w:p>
        </w:tc>
        <w:tc>
          <w:tcPr>
            <w:tcW w:w="3719" w:type="dxa"/>
          </w:tcPr>
          <w:p w14:paraId="5C6AEF38" w14:textId="77777777" w:rsidR="00097E98" w:rsidRPr="00442838" w:rsidRDefault="00097E98" w:rsidP="000F163C">
            <w:pPr>
              <w:spacing w:line="360" w:lineRule="auto"/>
            </w:pPr>
          </w:p>
        </w:tc>
        <w:tc>
          <w:tcPr>
            <w:tcW w:w="880" w:type="dxa"/>
          </w:tcPr>
          <w:p w14:paraId="0D68239E" w14:textId="77777777" w:rsidR="00097E98" w:rsidRPr="00442838" w:rsidRDefault="00097E98" w:rsidP="000F163C">
            <w:pPr>
              <w:spacing w:line="360" w:lineRule="auto"/>
            </w:pPr>
          </w:p>
        </w:tc>
        <w:tc>
          <w:tcPr>
            <w:tcW w:w="724" w:type="dxa"/>
          </w:tcPr>
          <w:p w14:paraId="6F2B29EE" w14:textId="77777777" w:rsidR="00097E98" w:rsidRPr="00442838" w:rsidRDefault="00097E98" w:rsidP="000F163C">
            <w:pPr>
              <w:spacing w:line="360" w:lineRule="auto"/>
            </w:pPr>
          </w:p>
        </w:tc>
        <w:tc>
          <w:tcPr>
            <w:tcW w:w="724" w:type="dxa"/>
          </w:tcPr>
          <w:p w14:paraId="65F47EE1" w14:textId="77777777" w:rsidR="00097E98" w:rsidRPr="00442838" w:rsidRDefault="00097E98" w:rsidP="000F163C">
            <w:pPr>
              <w:spacing w:line="360" w:lineRule="auto"/>
            </w:pPr>
          </w:p>
        </w:tc>
        <w:tc>
          <w:tcPr>
            <w:tcW w:w="1976" w:type="dxa"/>
          </w:tcPr>
          <w:p w14:paraId="6FB45B79" w14:textId="77777777" w:rsidR="00097E98" w:rsidRPr="00442838" w:rsidRDefault="00097E98" w:rsidP="000F163C">
            <w:pPr>
              <w:spacing w:line="360" w:lineRule="auto"/>
            </w:pPr>
          </w:p>
        </w:tc>
      </w:tr>
    </w:tbl>
    <w:p w14:paraId="50CF168A" w14:textId="77777777" w:rsidR="00097E98" w:rsidRPr="00442838" w:rsidRDefault="00097E98" w:rsidP="00097E98">
      <w:pPr>
        <w:rPr>
          <w:sz w:val="24"/>
        </w:rPr>
      </w:pPr>
    </w:p>
    <w:p w14:paraId="33A09BD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F5E85BA" w14:textId="77777777" w:rsidTr="000F163C">
        <w:tc>
          <w:tcPr>
            <w:tcW w:w="3596" w:type="dxa"/>
          </w:tcPr>
          <w:p w14:paraId="3387CD5E" w14:textId="77777777" w:rsidR="00097E98" w:rsidRPr="00442838" w:rsidRDefault="00097E98" w:rsidP="000F163C">
            <w:pPr>
              <w:rPr>
                <w:sz w:val="24"/>
              </w:rPr>
            </w:pPr>
          </w:p>
        </w:tc>
        <w:tc>
          <w:tcPr>
            <w:tcW w:w="3597" w:type="dxa"/>
          </w:tcPr>
          <w:p w14:paraId="7BDE5A73" w14:textId="77777777" w:rsidR="00097E98" w:rsidRPr="00442838" w:rsidRDefault="00097E98" w:rsidP="000F163C">
            <w:pPr>
              <w:rPr>
                <w:sz w:val="24"/>
              </w:rPr>
            </w:pPr>
          </w:p>
        </w:tc>
        <w:tc>
          <w:tcPr>
            <w:tcW w:w="3597" w:type="dxa"/>
          </w:tcPr>
          <w:p w14:paraId="1C40DCAC" w14:textId="77777777" w:rsidR="00097E98" w:rsidRPr="00442838" w:rsidRDefault="00097E98" w:rsidP="000F163C">
            <w:pPr>
              <w:rPr>
                <w:sz w:val="24"/>
              </w:rPr>
            </w:pPr>
          </w:p>
        </w:tc>
      </w:tr>
      <w:tr w:rsidR="00097E98" w:rsidRPr="00442838" w14:paraId="381D0EC5" w14:textId="77777777" w:rsidTr="000F163C">
        <w:tc>
          <w:tcPr>
            <w:tcW w:w="3596" w:type="dxa"/>
          </w:tcPr>
          <w:p w14:paraId="683D2934" w14:textId="77777777" w:rsidR="00097E98" w:rsidRPr="00442838" w:rsidRDefault="00097E98" w:rsidP="000F163C">
            <w:pPr>
              <w:rPr>
                <w:sz w:val="24"/>
              </w:rPr>
            </w:pPr>
          </w:p>
        </w:tc>
        <w:tc>
          <w:tcPr>
            <w:tcW w:w="3597" w:type="dxa"/>
          </w:tcPr>
          <w:p w14:paraId="0D629AD1" w14:textId="77777777" w:rsidR="00097E98" w:rsidRPr="00442838" w:rsidRDefault="00097E98" w:rsidP="000F163C">
            <w:pPr>
              <w:rPr>
                <w:sz w:val="24"/>
              </w:rPr>
            </w:pPr>
          </w:p>
        </w:tc>
        <w:tc>
          <w:tcPr>
            <w:tcW w:w="3597" w:type="dxa"/>
          </w:tcPr>
          <w:p w14:paraId="1AD9FF1F" w14:textId="77777777" w:rsidR="00097E98" w:rsidRPr="00442838" w:rsidRDefault="00097E98" w:rsidP="000F163C">
            <w:pPr>
              <w:rPr>
                <w:sz w:val="24"/>
              </w:rPr>
            </w:pPr>
          </w:p>
        </w:tc>
      </w:tr>
    </w:tbl>
    <w:p w14:paraId="4DCC727C" w14:textId="77777777" w:rsidR="00097E98" w:rsidRPr="00442838" w:rsidRDefault="00097E98" w:rsidP="00097E98">
      <w:pPr>
        <w:rPr>
          <w:sz w:val="24"/>
        </w:rPr>
      </w:pPr>
    </w:p>
    <w:p w14:paraId="3750CD7F" w14:textId="77777777" w:rsidR="00097E98" w:rsidRPr="00442838" w:rsidRDefault="00097E98" w:rsidP="00097E98">
      <w:pPr>
        <w:rPr>
          <w:sz w:val="24"/>
        </w:rPr>
      </w:pPr>
      <w:r w:rsidRPr="00442838">
        <w:rPr>
          <w:sz w:val="24"/>
        </w:rPr>
        <w:t>Sprites:</w:t>
      </w:r>
    </w:p>
    <w:p w14:paraId="31E861CC" w14:textId="77777777" w:rsidR="00097E98" w:rsidRPr="00442838" w:rsidRDefault="00097E98" w:rsidP="00097E98">
      <w:pPr>
        <w:rPr>
          <w:sz w:val="24"/>
        </w:rPr>
      </w:pPr>
      <w:r w:rsidRPr="00442838">
        <w:rPr>
          <w:sz w:val="24"/>
        </w:rPr>
        <w:br w:type="page"/>
      </w:r>
    </w:p>
    <w:p w14:paraId="3AFC8EB9" w14:textId="77777777" w:rsidR="00097E98" w:rsidRPr="00442838" w:rsidRDefault="00097E98" w:rsidP="00097E98">
      <w:pPr>
        <w:rPr>
          <w:sz w:val="24"/>
        </w:rPr>
      </w:pPr>
      <w:r w:rsidRPr="00442838">
        <w:rPr>
          <w:sz w:val="24"/>
        </w:rPr>
        <w:lastRenderedPageBreak/>
        <w:t>Family Page</w:t>
      </w:r>
    </w:p>
    <w:p w14:paraId="05FC313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6F8D4F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F9408D" w14:textId="77777777" w:rsidTr="000F163C">
        <w:trPr>
          <w:trHeight w:val="896"/>
        </w:trPr>
        <w:tc>
          <w:tcPr>
            <w:tcW w:w="1251" w:type="dxa"/>
          </w:tcPr>
          <w:p w14:paraId="030DB962" w14:textId="77777777" w:rsidR="00097E98" w:rsidRPr="00442838" w:rsidRDefault="00097E98" w:rsidP="000F163C">
            <w:pPr>
              <w:spacing w:line="360" w:lineRule="auto"/>
            </w:pPr>
            <w:r w:rsidRPr="00442838">
              <w:t>Pokemon</w:t>
            </w:r>
          </w:p>
          <w:p w14:paraId="408D8EF0" w14:textId="77777777" w:rsidR="00097E98" w:rsidRPr="00442838" w:rsidRDefault="00097E98" w:rsidP="000F163C">
            <w:pPr>
              <w:spacing w:line="360" w:lineRule="auto"/>
            </w:pPr>
            <w:r w:rsidRPr="00442838">
              <w:t>Name</w:t>
            </w:r>
          </w:p>
        </w:tc>
        <w:tc>
          <w:tcPr>
            <w:tcW w:w="1652" w:type="dxa"/>
          </w:tcPr>
          <w:p w14:paraId="11B158B9" w14:textId="77777777" w:rsidR="00097E98" w:rsidRPr="00442838" w:rsidRDefault="00097E98" w:rsidP="000F163C">
            <w:pPr>
              <w:spacing w:line="360" w:lineRule="auto"/>
            </w:pPr>
            <w:r w:rsidRPr="00442838">
              <w:t>Pokemon Number</w:t>
            </w:r>
          </w:p>
        </w:tc>
        <w:tc>
          <w:tcPr>
            <w:tcW w:w="3719" w:type="dxa"/>
          </w:tcPr>
          <w:p w14:paraId="5BA558EB" w14:textId="77777777" w:rsidR="00097E98" w:rsidRPr="00442838" w:rsidRDefault="00097E98" w:rsidP="000F163C">
            <w:pPr>
              <w:spacing w:line="360" w:lineRule="auto"/>
            </w:pPr>
            <w:r w:rsidRPr="00442838">
              <w:t>Base Stats</w:t>
            </w:r>
          </w:p>
          <w:p w14:paraId="7151138C"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E67DC71" w14:textId="77777777" w:rsidR="00097E98" w:rsidRPr="00442838" w:rsidRDefault="00097E98" w:rsidP="000F163C">
            <w:pPr>
              <w:spacing w:line="360" w:lineRule="auto"/>
            </w:pPr>
            <w:r w:rsidRPr="00442838">
              <w:t>Ability</w:t>
            </w:r>
          </w:p>
        </w:tc>
        <w:tc>
          <w:tcPr>
            <w:tcW w:w="724" w:type="dxa"/>
          </w:tcPr>
          <w:p w14:paraId="0180BB30" w14:textId="77777777" w:rsidR="00097E98" w:rsidRPr="00442838" w:rsidRDefault="00097E98" w:rsidP="000F163C">
            <w:pPr>
              <w:spacing w:line="360" w:lineRule="auto"/>
            </w:pPr>
            <w:r w:rsidRPr="00442838">
              <w:t>Type 1</w:t>
            </w:r>
          </w:p>
        </w:tc>
        <w:tc>
          <w:tcPr>
            <w:tcW w:w="724" w:type="dxa"/>
          </w:tcPr>
          <w:p w14:paraId="4299D5A3" w14:textId="77777777" w:rsidR="00097E98" w:rsidRPr="00442838" w:rsidRDefault="00097E98" w:rsidP="000F163C">
            <w:pPr>
              <w:spacing w:line="360" w:lineRule="auto"/>
            </w:pPr>
            <w:r w:rsidRPr="00442838">
              <w:t>Type 2</w:t>
            </w:r>
          </w:p>
        </w:tc>
        <w:tc>
          <w:tcPr>
            <w:tcW w:w="1976" w:type="dxa"/>
          </w:tcPr>
          <w:p w14:paraId="22A5A6B5" w14:textId="77777777" w:rsidR="00097E98" w:rsidRPr="00442838" w:rsidRDefault="00097E98" w:rsidP="000F163C">
            <w:pPr>
              <w:spacing w:line="360" w:lineRule="auto"/>
            </w:pPr>
            <w:r w:rsidRPr="00442838">
              <w:t>Evolution</w:t>
            </w:r>
          </w:p>
        </w:tc>
      </w:tr>
      <w:tr w:rsidR="00097E98" w:rsidRPr="00442838" w14:paraId="5FF4AA05" w14:textId="77777777" w:rsidTr="000F163C">
        <w:trPr>
          <w:trHeight w:val="454"/>
        </w:trPr>
        <w:tc>
          <w:tcPr>
            <w:tcW w:w="1251" w:type="dxa"/>
          </w:tcPr>
          <w:p w14:paraId="402E300C" w14:textId="77777777" w:rsidR="00097E98" w:rsidRPr="00442838" w:rsidRDefault="00097E98" w:rsidP="000F163C">
            <w:pPr>
              <w:spacing w:line="360" w:lineRule="auto"/>
            </w:pPr>
          </w:p>
        </w:tc>
        <w:tc>
          <w:tcPr>
            <w:tcW w:w="1652" w:type="dxa"/>
          </w:tcPr>
          <w:p w14:paraId="46F6197F" w14:textId="77777777" w:rsidR="00097E98" w:rsidRPr="00442838" w:rsidRDefault="00097E98" w:rsidP="000F163C">
            <w:pPr>
              <w:spacing w:line="360" w:lineRule="auto"/>
            </w:pPr>
          </w:p>
        </w:tc>
        <w:tc>
          <w:tcPr>
            <w:tcW w:w="3719" w:type="dxa"/>
          </w:tcPr>
          <w:p w14:paraId="6A3CEE82" w14:textId="77777777" w:rsidR="00097E98" w:rsidRPr="00442838" w:rsidRDefault="00097E98" w:rsidP="000F163C">
            <w:pPr>
              <w:spacing w:line="360" w:lineRule="auto"/>
            </w:pPr>
          </w:p>
        </w:tc>
        <w:tc>
          <w:tcPr>
            <w:tcW w:w="880" w:type="dxa"/>
          </w:tcPr>
          <w:p w14:paraId="3E96D51B" w14:textId="77777777" w:rsidR="00097E98" w:rsidRPr="00442838" w:rsidRDefault="00097E98" w:rsidP="000F163C">
            <w:pPr>
              <w:spacing w:line="360" w:lineRule="auto"/>
            </w:pPr>
          </w:p>
        </w:tc>
        <w:tc>
          <w:tcPr>
            <w:tcW w:w="724" w:type="dxa"/>
          </w:tcPr>
          <w:p w14:paraId="3B7A4B85" w14:textId="77777777" w:rsidR="00097E98" w:rsidRPr="00442838" w:rsidRDefault="00097E98" w:rsidP="000F163C">
            <w:pPr>
              <w:spacing w:line="360" w:lineRule="auto"/>
            </w:pPr>
          </w:p>
        </w:tc>
        <w:tc>
          <w:tcPr>
            <w:tcW w:w="724" w:type="dxa"/>
          </w:tcPr>
          <w:p w14:paraId="5DAFF792" w14:textId="77777777" w:rsidR="00097E98" w:rsidRPr="00442838" w:rsidRDefault="00097E98" w:rsidP="000F163C">
            <w:pPr>
              <w:spacing w:line="360" w:lineRule="auto"/>
            </w:pPr>
          </w:p>
        </w:tc>
        <w:tc>
          <w:tcPr>
            <w:tcW w:w="1976" w:type="dxa"/>
          </w:tcPr>
          <w:p w14:paraId="42B9761A" w14:textId="77777777" w:rsidR="00097E98" w:rsidRPr="00442838" w:rsidRDefault="00097E98" w:rsidP="000F163C">
            <w:pPr>
              <w:spacing w:line="360" w:lineRule="auto"/>
            </w:pPr>
          </w:p>
        </w:tc>
      </w:tr>
      <w:tr w:rsidR="00097E98" w:rsidRPr="00442838" w14:paraId="5EA8E0F7" w14:textId="77777777" w:rsidTr="000F163C">
        <w:trPr>
          <w:trHeight w:val="441"/>
        </w:trPr>
        <w:tc>
          <w:tcPr>
            <w:tcW w:w="1251" w:type="dxa"/>
          </w:tcPr>
          <w:p w14:paraId="482B7535" w14:textId="77777777" w:rsidR="00097E98" w:rsidRPr="00442838" w:rsidRDefault="00097E98" w:rsidP="000F163C">
            <w:pPr>
              <w:spacing w:line="360" w:lineRule="auto"/>
            </w:pPr>
          </w:p>
        </w:tc>
        <w:tc>
          <w:tcPr>
            <w:tcW w:w="1652" w:type="dxa"/>
          </w:tcPr>
          <w:p w14:paraId="463C419A" w14:textId="77777777" w:rsidR="00097E98" w:rsidRPr="00442838" w:rsidRDefault="00097E98" w:rsidP="000F163C">
            <w:pPr>
              <w:spacing w:line="360" w:lineRule="auto"/>
            </w:pPr>
          </w:p>
        </w:tc>
        <w:tc>
          <w:tcPr>
            <w:tcW w:w="3719" w:type="dxa"/>
          </w:tcPr>
          <w:p w14:paraId="10AD9880" w14:textId="77777777" w:rsidR="00097E98" w:rsidRPr="00442838" w:rsidRDefault="00097E98" w:rsidP="000F163C">
            <w:pPr>
              <w:spacing w:line="360" w:lineRule="auto"/>
            </w:pPr>
          </w:p>
        </w:tc>
        <w:tc>
          <w:tcPr>
            <w:tcW w:w="880" w:type="dxa"/>
          </w:tcPr>
          <w:p w14:paraId="6EC01B06" w14:textId="77777777" w:rsidR="00097E98" w:rsidRPr="00442838" w:rsidRDefault="00097E98" w:rsidP="000F163C">
            <w:pPr>
              <w:spacing w:line="360" w:lineRule="auto"/>
            </w:pPr>
          </w:p>
        </w:tc>
        <w:tc>
          <w:tcPr>
            <w:tcW w:w="724" w:type="dxa"/>
          </w:tcPr>
          <w:p w14:paraId="5AD99BAE" w14:textId="77777777" w:rsidR="00097E98" w:rsidRPr="00442838" w:rsidRDefault="00097E98" w:rsidP="000F163C">
            <w:pPr>
              <w:spacing w:line="360" w:lineRule="auto"/>
            </w:pPr>
          </w:p>
        </w:tc>
        <w:tc>
          <w:tcPr>
            <w:tcW w:w="724" w:type="dxa"/>
          </w:tcPr>
          <w:p w14:paraId="69364EA1" w14:textId="77777777" w:rsidR="00097E98" w:rsidRPr="00442838" w:rsidRDefault="00097E98" w:rsidP="000F163C">
            <w:pPr>
              <w:spacing w:line="360" w:lineRule="auto"/>
            </w:pPr>
          </w:p>
        </w:tc>
        <w:tc>
          <w:tcPr>
            <w:tcW w:w="1976" w:type="dxa"/>
          </w:tcPr>
          <w:p w14:paraId="63737052" w14:textId="77777777" w:rsidR="00097E98" w:rsidRPr="00442838" w:rsidRDefault="00097E98" w:rsidP="000F163C">
            <w:pPr>
              <w:spacing w:line="360" w:lineRule="auto"/>
            </w:pPr>
          </w:p>
        </w:tc>
      </w:tr>
      <w:tr w:rsidR="00097E98" w:rsidRPr="00442838" w14:paraId="6B587CB0" w14:textId="77777777" w:rsidTr="000F163C">
        <w:trPr>
          <w:trHeight w:val="441"/>
        </w:trPr>
        <w:tc>
          <w:tcPr>
            <w:tcW w:w="1251" w:type="dxa"/>
          </w:tcPr>
          <w:p w14:paraId="0FCB4225" w14:textId="77777777" w:rsidR="00097E98" w:rsidRPr="00442838" w:rsidRDefault="00097E98" w:rsidP="000F163C">
            <w:pPr>
              <w:spacing w:line="360" w:lineRule="auto"/>
            </w:pPr>
          </w:p>
        </w:tc>
        <w:tc>
          <w:tcPr>
            <w:tcW w:w="1652" w:type="dxa"/>
          </w:tcPr>
          <w:p w14:paraId="03B533D3" w14:textId="77777777" w:rsidR="00097E98" w:rsidRPr="00442838" w:rsidRDefault="00097E98" w:rsidP="000F163C">
            <w:pPr>
              <w:spacing w:line="360" w:lineRule="auto"/>
            </w:pPr>
          </w:p>
        </w:tc>
        <w:tc>
          <w:tcPr>
            <w:tcW w:w="3719" w:type="dxa"/>
          </w:tcPr>
          <w:p w14:paraId="5991E9D6" w14:textId="77777777" w:rsidR="00097E98" w:rsidRPr="00442838" w:rsidRDefault="00097E98" w:rsidP="000F163C">
            <w:pPr>
              <w:spacing w:line="360" w:lineRule="auto"/>
            </w:pPr>
          </w:p>
        </w:tc>
        <w:tc>
          <w:tcPr>
            <w:tcW w:w="880" w:type="dxa"/>
          </w:tcPr>
          <w:p w14:paraId="4DC49BD2" w14:textId="77777777" w:rsidR="00097E98" w:rsidRPr="00442838" w:rsidRDefault="00097E98" w:rsidP="000F163C">
            <w:pPr>
              <w:spacing w:line="360" w:lineRule="auto"/>
            </w:pPr>
          </w:p>
        </w:tc>
        <w:tc>
          <w:tcPr>
            <w:tcW w:w="724" w:type="dxa"/>
          </w:tcPr>
          <w:p w14:paraId="0A9AA268" w14:textId="77777777" w:rsidR="00097E98" w:rsidRPr="00442838" w:rsidRDefault="00097E98" w:rsidP="000F163C">
            <w:pPr>
              <w:spacing w:line="360" w:lineRule="auto"/>
            </w:pPr>
          </w:p>
        </w:tc>
        <w:tc>
          <w:tcPr>
            <w:tcW w:w="724" w:type="dxa"/>
          </w:tcPr>
          <w:p w14:paraId="69551E76" w14:textId="77777777" w:rsidR="00097E98" w:rsidRPr="00442838" w:rsidRDefault="00097E98" w:rsidP="000F163C">
            <w:pPr>
              <w:spacing w:line="360" w:lineRule="auto"/>
            </w:pPr>
          </w:p>
        </w:tc>
        <w:tc>
          <w:tcPr>
            <w:tcW w:w="1976" w:type="dxa"/>
          </w:tcPr>
          <w:p w14:paraId="017E74EE" w14:textId="77777777" w:rsidR="00097E98" w:rsidRPr="00442838" w:rsidRDefault="00097E98" w:rsidP="000F163C">
            <w:pPr>
              <w:spacing w:line="360" w:lineRule="auto"/>
            </w:pPr>
          </w:p>
        </w:tc>
      </w:tr>
      <w:tr w:rsidR="00097E98" w:rsidRPr="00442838" w14:paraId="3BDBBE4D" w14:textId="77777777" w:rsidTr="000F163C">
        <w:trPr>
          <w:trHeight w:val="896"/>
        </w:trPr>
        <w:tc>
          <w:tcPr>
            <w:tcW w:w="1251" w:type="dxa"/>
          </w:tcPr>
          <w:p w14:paraId="3CB46EEA" w14:textId="77777777" w:rsidR="00097E98" w:rsidRPr="00442838" w:rsidRDefault="00097E98" w:rsidP="000F163C">
            <w:pPr>
              <w:spacing w:line="360" w:lineRule="auto"/>
            </w:pPr>
          </w:p>
        </w:tc>
        <w:tc>
          <w:tcPr>
            <w:tcW w:w="1652" w:type="dxa"/>
          </w:tcPr>
          <w:p w14:paraId="710FD980" w14:textId="77777777" w:rsidR="00097E98" w:rsidRPr="00442838" w:rsidRDefault="00097E98" w:rsidP="000F163C">
            <w:pPr>
              <w:spacing w:line="360" w:lineRule="auto"/>
            </w:pPr>
          </w:p>
        </w:tc>
        <w:tc>
          <w:tcPr>
            <w:tcW w:w="3719" w:type="dxa"/>
          </w:tcPr>
          <w:p w14:paraId="0818032E" w14:textId="77777777" w:rsidR="00097E98" w:rsidRPr="00442838" w:rsidRDefault="00097E98" w:rsidP="000F163C">
            <w:pPr>
              <w:spacing w:line="360" w:lineRule="auto"/>
            </w:pPr>
          </w:p>
        </w:tc>
        <w:tc>
          <w:tcPr>
            <w:tcW w:w="880" w:type="dxa"/>
          </w:tcPr>
          <w:p w14:paraId="1C3EC2F8" w14:textId="77777777" w:rsidR="00097E98" w:rsidRPr="00442838" w:rsidRDefault="00097E98" w:rsidP="000F163C">
            <w:pPr>
              <w:spacing w:line="360" w:lineRule="auto"/>
            </w:pPr>
          </w:p>
        </w:tc>
        <w:tc>
          <w:tcPr>
            <w:tcW w:w="724" w:type="dxa"/>
          </w:tcPr>
          <w:p w14:paraId="2ECA73F8" w14:textId="77777777" w:rsidR="00097E98" w:rsidRPr="00442838" w:rsidRDefault="00097E98" w:rsidP="000F163C">
            <w:pPr>
              <w:spacing w:line="360" w:lineRule="auto"/>
            </w:pPr>
          </w:p>
        </w:tc>
        <w:tc>
          <w:tcPr>
            <w:tcW w:w="724" w:type="dxa"/>
          </w:tcPr>
          <w:p w14:paraId="27CFBCB3" w14:textId="77777777" w:rsidR="00097E98" w:rsidRPr="00442838" w:rsidRDefault="00097E98" w:rsidP="000F163C">
            <w:pPr>
              <w:spacing w:line="360" w:lineRule="auto"/>
            </w:pPr>
          </w:p>
        </w:tc>
        <w:tc>
          <w:tcPr>
            <w:tcW w:w="1976" w:type="dxa"/>
          </w:tcPr>
          <w:p w14:paraId="6786DD11" w14:textId="77777777" w:rsidR="00097E98" w:rsidRPr="00442838" w:rsidRDefault="00097E98" w:rsidP="000F163C">
            <w:pPr>
              <w:spacing w:line="360" w:lineRule="auto"/>
            </w:pPr>
          </w:p>
        </w:tc>
      </w:tr>
    </w:tbl>
    <w:p w14:paraId="782063BD" w14:textId="77777777" w:rsidR="00097E98" w:rsidRPr="00442838" w:rsidRDefault="00097E98" w:rsidP="00097E98">
      <w:pPr>
        <w:rPr>
          <w:sz w:val="24"/>
        </w:rPr>
      </w:pPr>
    </w:p>
    <w:p w14:paraId="0D9F4CB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763CF6D" w14:textId="77777777" w:rsidTr="000F163C">
        <w:tc>
          <w:tcPr>
            <w:tcW w:w="3596" w:type="dxa"/>
          </w:tcPr>
          <w:p w14:paraId="334EB01E" w14:textId="77777777" w:rsidR="00097E98" w:rsidRPr="00442838" w:rsidRDefault="00097E98" w:rsidP="000F163C">
            <w:pPr>
              <w:rPr>
                <w:sz w:val="24"/>
              </w:rPr>
            </w:pPr>
          </w:p>
        </w:tc>
        <w:tc>
          <w:tcPr>
            <w:tcW w:w="3597" w:type="dxa"/>
          </w:tcPr>
          <w:p w14:paraId="6CC74C1B" w14:textId="77777777" w:rsidR="00097E98" w:rsidRPr="00442838" w:rsidRDefault="00097E98" w:rsidP="000F163C">
            <w:pPr>
              <w:rPr>
                <w:sz w:val="24"/>
              </w:rPr>
            </w:pPr>
          </w:p>
        </w:tc>
        <w:tc>
          <w:tcPr>
            <w:tcW w:w="3597" w:type="dxa"/>
          </w:tcPr>
          <w:p w14:paraId="34BFA683" w14:textId="77777777" w:rsidR="00097E98" w:rsidRPr="00442838" w:rsidRDefault="00097E98" w:rsidP="000F163C">
            <w:pPr>
              <w:rPr>
                <w:sz w:val="24"/>
              </w:rPr>
            </w:pPr>
          </w:p>
        </w:tc>
      </w:tr>
      <w:tr w:rsidR="00097E98" w:rsidRPr="00442838" w14:paraId="45DA5106" w14:textId="77777777" w:rsidTr="000F163C">
        <w:tc>
          <w:tcPr>
            <w:tcW w:w="3596" w:type="dxa"/>
          </w:tcPr>
          <w:p w14:paraId="0B19484A" w14:textId="77777777" w:rsidR="00097E98" w:rsidRPr="00442838" w:rsidRDefault="00097E98" w:rsidP="000F163C">
            <w:pPr>
              <w:rPr>
                <w:sz w:val="24"/>
              </w:rPr>
            </w:pPr>
          </w:p>
        </w:tc>
        <w:tc>
          <w:tcPr>
            <w:tcW w:w="3597" w:type="dxa"/>
          </w:tcPr>
          <w:p w14:paraId="63F7017E" w14:textId="77777777" w:rsidR="00097E98" w:rsidRPr="00442838" w:rsidRDefault="00097E98" w:rsidP="000F163C">
            <w:pPr>
              <w:rPr>
                <w:sz w:val="24"/>
              </w:rPr>
            </w:pPr>
          </w:p>
        </w:tc>
        <w:tc>
          <w:tcPr>
            <w:tcW w:w="3597" w:type="dxa"/>
          </w:tcPr>
          <w:p w14:paraId="16012AF9" w14:textId="77777777" w:rsidR="00097E98" w:rsidRPr="00442838" w:rsidRDefault="00097E98" w:rsidP="000F163C">
            <w:pPr>
              <w:rPr>
                <w:sz w:val="24"/>
              </w:rPr>
            </w:pPr>
          </w:p>
        </w:tc>
      </w:tr>
    </w:tbl>
    <w:p w14:paraId="6363205B" w14:textId="77777777" w:rsidR="00097E98" w:rsidRPr="00442838" w:rsidRDefault="00097E98" w:rsidP="00097E98">
      <w:pPr>
        <w:rPr>
          <w:sz w:val="24"/>
        </w:rPr>
      </w:pPr>
    </w:p>
    <w:p w14:paraId="6CDD2058" w14:textId="77777777" w:rsidR="00097E98" w:rsidRPr="00442838" w:rsidRDefault="00097E98" w:rsidP="00097E98">
      <w:pPr>
        <w:rPr>
          <w:sz w:val="24"/>
        </w:rPr>
      </w:pPr>
      <w:r w:rsidRPr="00442838">
        <w:rPr>
          <w:sz w:val="24"/>
        </w:rPr>
        <w:t>Sprites:</w:t>
      </w:r>
    </w:p>
    <w:p w14:paraId="7A2EAF46" w14:textId="77777777" w:rsidR="00097E98" w:rsidRPr="00442838" w:rsidRDefault="00097E98" w:rsidP="00097E98">
      <w:pPr>
        <w:rPr>
          <w:sz w:val="24"/>
        </w:rPr>
      </w:pPr>
      <w:r w:rsidRPr="00442838">
        <w:rPr>
          <w:sz w:val="24"/>
        </w:rPr>
        <w:br w:type="page"/>
      </w:r>
    </w:p>
    <w:p w14:paraId="6C07126E" w14:textId="77777777" w:rsidR="00097E98" w:rsidRPr="00442838" w:rsidRDefault="00097E98" w:rsidP="00097E98">
      <w:pPr>
        <w:rPr>
          <w:sz w:val="24"/>
        </w:rPr>
      </w:pPr>
      <w:r w:rsidRPr="00442838">
        <w:rPr>
          <w:sz w:val="24"/>
        </w:rPr>
        <w:lastRenderedPageBreak/>
        <w:t>Family Page</w:t>
      </w:r>
    </w:p>
    <w:p w14:paraId="665AE57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823036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8A37F83" w14:textId="77777777" w:rsidTr="000F163C">
        <w:trPr>
          <w:trHeight w:val="896"/>
        </w:trPr>
        <w:tc>
          <w:tcPr>
            <w:tcW w:w="1251" w:type="dxa"/>
          </w:tcPr>
          <w:p w14:paraId="0245ED65" w14:textId="77777777" w:rsidR="00097E98" w:rsidRPr="00442838" w:rsidRDefault="00097E98" w:rsidP="000F163C">
            <w:pPr>
              <w:spacing w:line="360" w:lineRule="auto"/>
            </w:pPr>
            <w:r w:rsidRPr="00442838">
              <w:t>Pokemon</w:t>
            </w:r>
          </w:p>
          <w:p w14:paraId="4FB0FBE8" w14:textId="77777777" w:rsidR="00097E98" w:rsidRPr="00442838" w:rsidRDefault="00097E98" w:rsidP="000F163C">
            <w:pPr>
              <w:spacing w:line="360" w:lineRule="auto"/>
            </w:pPr>
            <w:r w:rsidRPr="00442838">
              <w:t>Name</w:t>
            </w:r>
          </w:p>
        </w:tc>
        <w:tc>
          <w:tcPr>
            <w:tcW w:w="1652" w:type="dxa"/>
          </w:tcPr>
          <w:p w14:paraId="53BCC04F" w14:textId="77777777" w:rsidR="00097E98" w:rsidRPr="00442838" w:rsidRDefault="00097E98" w:rsidP="000F163C">
            <w:pPr>
              <w:spacing w:line="360" w:lineRule="auto"/>
            </w:pPr>
            <w:r w:rsidRPr="00442838">
              <w:t>Pokemon Number</w:t>
            </w:r>
          </w:p>
        </w:tc>
        <w:tc>
          <w:tcPr>
            <w:tcW w:w="3719" w:type="dxa"/>
          </w:tcPr>
          <w:p w14:paraId="0B2A7D0E" w14:textId="77777777" w:rsidR="00097E98" w:rsidRPr="00442838" w:rsidRDefault="00097E98" w:rsidP="000F163C">
            <w:pPr>
              <w:spacing w:line="360" w:lineRule="auto"/>
            </w:pPr>
            <w:r w:rsidRPr="00442838">
              <w:t>Base Stats</w:t>
            </w:r>
          </w:p>
          <w:p w14:paraId="780C3A3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821DEF8" w14:textId="77777777" w:rsidR="00097E98" w:rsidRPr="00442838" w:rsidRDefault="00097E98" w:rsidP="000F163C">
            <w:pPr>
              <w:spacing w:line="360" w:lineRule="auto"/>
            </w:pPr>
            <w:r w:rsidRPr="00442838">
              <w:t>Ability</w:t>
            </w:r>
          </w:p>
        </w:tc>
        <w:tc>
          <w:tcPr>
            <w:tcW w:w="724" w:type="dxa"/>
          </w:tcPr>
          <w:p w14:paraId="16739029" w14:textId="77777777" w:rsidR="00097E98" w:rsidRPr="00442838" w:rsidRDefault="00097E98" w:rsidP="000F163C">
            <w:pPr>
              <w:spacing w:line="360" w:lineRule="auto"/>
            </w:pPr>
            <w:r w:rsidRPr="00442838">
              <w:t>Type 1</w:t>
            </w:r>
          </w:p>
        </w:tc>
        <w:tc>
          <w:tcPr>
            <w:tcW w:w="724" w:type="dxa"/>
          </w:tcPr>
          <w:p w14:paraId="6A6E33FB" w14:textId="77777777" w:rsidR="00097E98" w:rsidRPr="00442838" w:rsidRDefault="00097E98" w:rsidP="000F163C">
            <w:pPr>
              <w:spacing w:line="360" w:lineRule="auto"/>
            </w:pPr>
            <w:r w:rsidRPr="00442838">
              <w:t>Type 2</w:t>
            </w:r>
          </w:p>
        </w:tc>
        <w:tc>
          <w:tcPr>
            <w:tcW w:w="1976" w:type="dxa"/>
          </w:tcPr>
          <w:p w14:paraId="20CD2224" w14:textId="77777777" w:rsidR="00097E98" w:rsidRPr="00442838" w:rsidRDefault="00097E98" w:rsidP="000F163C">
            <w:pPr>
              <w:spacing w:line="360" w:lineRule="auto"/>
            </w:pPr>
            <w:r w:rsidRPr="00442838">
              <w:t>Evolution</w:t>
            </w:r>
          </w:p>
        </w:tc>
      </w:tr>
      <w:tr w:rsidR="00097E98" w:rsidRPr="00442838" w14:paraId="39FC3998" w14:textId="77777777" w:rsidTr="000F163C">
        <w:trPr>
          <w:trHeight w:val="454"/>
        </w:trPr>
        <w:tc>
          <w:tcPr>
            <w:tcW w:w="1251" w:type="dxa"/>
          </w:tcPr>
          <w:p w14:paraId="335FCCE3" w14:textId="77777777" w:rsidR="00097E98" w:rsidRPr="00442838" w:rsidRDefault="00097E98" w:rsidP="000F163C">
            <w:pPr>
              <w:spacing w:line="360" w:lineRule="auto"/>
            </w:pPr>
          </w:p>
        </w:tc>
        <w:tc>
          <w:tcPr>
            <w:tcW w:w="1652" w:type="dxa"/>
          </w:tcPr>
          <w:p w14:paraId="7D43E386" w14:textId="77777777" w:rsidR="00097E98" w:rsidRPr="00442838" w:rsidRDefault="00097E98" w:rsidP="000F163C">
            <w:pPr>
              <w:spacing w:line="360" w:lineRule="auto"/>
            </w:pPr>
          </w:p>
        </w:tc>
        <w:tc>
          <w:tcPr>
            <w:tcW w:w="3719" w:type="dxa"/>
          </w:tcPr>
          <w:p w14:paraId="307C7B53" w14:textId="77777777" w:rsidR="00097E98" w:rsidRPr="00442838" w:rsidRDefault="00097E98" w:rsidP="000F163C">
            <w:pPr>
              <w:spacing w:line="360" w:lineRule="auto"/>
            </w:pPr>
          </w:p>
        </w:tc>
        <w:tc>
          <w:tcPr>
            <w:tcW w:w="880" w:type="dxa"/>
          </w:tcPr>
          <w:p w14:paraId="3293EB81" w14:textId="77777777" w:rsidR="00097E98" w:rsidRPr="00442838" w:rsidRDefault="00097E98" w:rsidP="000F163C">
            <w:pPr>
              <w:spacing w:line="360" w:lineRule="auto"/>
            </w:pPr>
          </w:p>
        </w:tc>
        <w:tc>
          <w:tcPr>
            <w:tcW w:w="724" w:type="dxa"/>
          </w:tcPr>
          <w:p w14:paraId="6FBE9139" w14:textId="77777777" w:rsidR="00097E98" w:rsidRPr="00442838" w:rsidRDefault="00097E98" w:rsidP="000F163C">
            <w:pPr>
              <w:spacing w:line="360" w:lineRule="auto"/>
            </w:pPr>
          </w:p>
        </w:tc>
        <w:tc>
          <w:tcPr>
            <w:tcW w:w="724" w:type="dxa"/>
          </w:tcPr>
          <w:p w14:paraId="7CD61DFB" w14:textId="77777777" w:rsidR="00097E98" w:rsidRPr="00442838" w:rsidRDefault="00097E98" w:rsidP="000F163C">
            <w:pPr>
              <w:spacing w:line="360" w:lineRule="auto"/>
            </w:pPr>
          </w:p>
        </w:tc>
        <w:tc>
          <w:tcPr>
            <w:tcW w:w="1976" w:type="dxa"/>
          </w:tcPr>
          <w:p w14:paraId="3D492423" w14:textId="77777777" w:rsidR="00097E98" w:rsidRPr="00442838" w:rsidRDefault="00097E98" w:rsidP="000F163C">
            <w:pPr>
              <w:spacing w:line="360" w:lineRule="auto"/>
            </w:pPr>
          </w:p>
        </w:tc>
      </w:tr>
      <w:tr w:rsidR="00097E98" w:rsidRPr="00442838" w14:paraId="2400519D" w14:textId="77777777" w:rsidTr="000F163C">
        <w:trPr>
          <w:trHeight w:val="441"/>
        </w:trPr>
        <w:tc>
          <w:tcPr>
            <w:tcW w:w="1251" w:type="dxa"/>
          </w:tcPr>
          <w:p w14:paraId="1C3A3EC2" w14:textId="77777777" w:rsidR="00097E98" w:rsidRPr="00442838" w:rsidRDefault="00097E98" w:rsidP="000F163C">
            <w:pPr>
              <w:spacing w:line="360" w:lineRule="auto"/>
            </w:pPr>
          </w:p>
        </w:tc>
        <w:tc>
          <w:tcPr>
            <w:tcW w:w="1652" w:type="dxa"/>
          </w:tcPr>
          <w:p w14:paraId="01865758" w14:textId="77777777" w:rsidR="00097E98" w:rsidRPr="00442838" w:rsidRDefault="00097E98" w:rsidP="000F163C">
            <w:pPr>
              <w:spacing w:line="360" w:lineRule="auto"/>
            </w:pPr>
          </w:p>
        </w:tc>
        <w:tc>
          <w:tcPr>
            <w:tcW w:w="3719" w:type="dxa"/>
          </w:tcPr>
          <w:p w14:paraId="19D18DA8" w14:textId="77777777" w:rsidR="00097E98" w:rsidRPr="00442838" w:rsidRDefault="00097E98" w:rsidP="000F163C">
            <w:pPr>
              <w:spacing w:line="360" w:lineRule="auto"/>
            </w:pPr>
          </w:p>
        </w:tc>
        <w:tc>
          <w:tcPr>
            <w:tcW w:w="880" w:type="dxa"/>
          </w:tcPr>
          <w:p w14:paraId="173432D6" w14:textId="77777777" w:rsidR="00097E98" w:rsidRPr="00442838" w:rsidRDefault="00097E98" w:rsidP="000F163C">
            <w:pPr>
              <w:spacing w:line="360" w:lineRule="auto"/>
            </w:pPr>
          </w:p>
        </w:tc>
        <w:tc>
          <w:tcPr>
            <w:tcW w:w="724" w:type="dxa"/>
          </w:tcPr>
          <w:p w14:paraId="488F01B0" w14:textId="77777777" w:rsidR="00097E98" w:rsidRPr="00442838" w:rsidRDefault="00097E98" w:rsidP="000F163C">
            <w:pPr>
              <w:spacing w:line="360" w:lineRule="auto"/>
            </w:pPr>
          </w:p>
        </w:tc>
        <w:tc>
          <w:tcPr>
            <w:tcW w:w="724" w:type="dxa"/>
          </w:tcPr>
          <w:p w14:paraId="31409923" w14:textId="77777777" w:rsidR="00097E98" w:rsidRPr="00442838" w:rsidRDefault="00097E98" w:rsidP="000F163C">
            <w:pPr>
              <w:spacing w:line="360" w:lineRule="auto"/>
            </w:pPr>
          </w:p>
        </w:tc>
        <w:tc>
          <w:tcPr>
            <w:tcW w:w="1976" w:type="dxa"/>
          </w:tcPr>
          <w:p w14:paraId="163FADEE" w14:textId="77777777" w:rsidR="00097E98" w:rsidRPr="00442838" w:rsidRDefault="00097E98" w:rsidP="000F163C">
            <w:pPr>
              <w:spacing w:line="360" w:lineRule="auto"/>
            </w:pPr>
          </w:p>
        </w:tc>
      </w:tr>
      <w:tr w:rsidR="00097E98" w:rsidRPr="00442838" w14:paraId="4B276163" w14:textId="77777777" w:rsidTr="000F163C">
        <w:trPr>
          <w:trHeight w:val="441"/>
        </w:trPr>
        <w:tc>
          <w:tcPr>
            <w:tcW w:w="1251" w:type="dxa"/>
          </w:tcPr>
          <w:p w14:paraId="3B47B8D2" w14:textId="77777777" w:rsidR="00097E98" w:rsidRPr="00442838" w:rsidRDefault="00097E98" w:rsidP="000F163C">
            <w:pPr>
              <w:spacing w:line="360" w:lineRule="auto"/>
            </w:pPr>
          </w:p>
        </w:tc>
        <w:tc>
          <w:tcPr>
            <w:tcW w:w="1652" w:type="dxa"/>
          </w:tcPr>
          <w:p w14:paraId="498A2063" w14:textId="77777777" w:rsidR="00097E98" w:rsidRPr="00442838" w:rsidRDefault="00097E98" w:rsidP="000F163C">
            <w:pPr>
              <w:spacing w:line="360" w:lineRule="auto"/>
            </w:pPr>
          </w:p>
        </w:tc>
        <w:tc>
          <w:tcPr>
            <w:tcW w:w="3719" w:type="dxa"/>
          </w:tcPr>
          <w:p w14:paraId="53095679" w14:textId="77777777" w:rsidR="00097E98" w:rsidRPr="00442838" w:rsidRDefault="00097E98" w:rsidP="000F163C">
            <w:pPr>
              <w:spacing w:line="360" w:lineRule="auto"/>
            </w:pPr>
          </w:p>
        </w:tc>
        <w:tc>
          <w:tcPr>
            <w:tcW w:w="880" w:type="dxa"/>
          </w:tcPr>
          <w:p w14:paraId="28473800" w14:textId="77777777" w:rsidR="00097E98" w:rsidRPr="00442838" w:rsidRDefault="00097E98" w:rsidP="000F163C">
            <w:pPr>
              <w:spacing w:line="360" w:lineRule="auto"/>
            </w:pPr>
          </w:p>
        </w:tc>
        <w:tc>
          <w:tcPr>
            <w:tcW w:w="724" w:type="dxa"/>
          </w:tcPr>
          <w:p w14:paraId="4F3C1BE2" w14:textId="77777777" w:rsidR="00097E98" w:rsidRPr="00442838" w:rsidRDefault="00097E98" w:rsidP="000F163C">
            <w:pPr>
              <w:spacing w:line="360" w:lineRule="auto"/>
            </w:pPr>
          </w:p>
        </w:tc>
        <w:tc>
          <w:tcPr>
            <w:tcW w:w="724" w:type="dxa"/>
          </w:tcPr>
          <w:p w14:paraId="50069CAB" w14:textId="77777777" w:rsidR="00097E98" w:rsidRPr="00442838" w:rsidRDefault="00097E98" w:rsidP="000F163C">
            <w:pPr>
              <w:spacing w:line="360" w:lineRule="auto"/>
            </w:pPr>
          </w:p>
        </w:tc>
        <w:tc>
          <w:tcPr>
            <w:tcW w:w="1976" w:type="dxa"/>
          </w:tcPr>
          <w:p w14:paraId="28B537B8" w14:textId="77777777" w:rsidR="00097E98" w:rsidRPr="00442838" w:rsidRDefault="00097E98" w:rsidP="000F163C">
            <w:pPr>
              <w:spacing w:line="360" w:lineRule="auto"/>
            </w:pPr>
          </w:p>
        </w:tc>
      </w:tr>
      <w:tr w:rsidR="00097E98" w:rsidRPr="00442838" w14:paraId="2FAA3A77" w14:textId="77777777" w:rsidTr="000F163C">
        <w:trPr>
          <w:trHeight w:val="896"/>
        </w:trPr>
        <w:tc>
          <w:tcPr>
            <w:tcW w:w="1251" w:type="dxa"/>
          </w:tcPr>
          <w:p w14:paraId="40D0011C" w14:textId="77777777" w:rsidR="00097E98" w:rsidRPr="00442838" w:rsidRDefault="00097E98" w:rsidP="000F163C">
            <w:pPr>
              <w:spacing w:line="360" w:lineRule="auto"/>
            </w:pPr>
          </w:p>
        </w:tc>
        <w:tc>
          <w:tcPr>
            <w:tcW w:w="1652" w:type="dxa"/>
          </w:tcPr>
          <w:p w14:paraId="06C76977" w14:textId="77777777" w:rsidR="00097E98" w:rsidRPr="00442838" w:rsidRDefault="00097E98" w:rsidP="000F163C">
            <w:pPr>
              <w:spacing w:line="360" w:lineRule="auto"/>
            </w:pPr>
          </w:p>
        </w:tc>
        <w:tc>
          <w:tcPr>
            <w:tcW w:w="3719" w:type="dxa"/>
          </w:tcPr>
          <w:p w14:paraId="2B25A8FD" w14:textId="77777777" w:rsidR="00097E98" w:rsidRPr="00442838" w:rsidRDefault="00097E98" w:rsidP="000F163C">
            <w:pPr>
              <w:spacing w:line="360" w:lineRule="auto"/>
            </w:pPr>
          </w:p>
        </w:tc>
        <w:tc>
          <w:tcPr>
            <w:tcW w:w="880" w:type="dxa"/>
          </w:tcPr>
          <w:p w14:paraId="5ED0B292" w14:textId="77777777" w:rsidR="00097E98" w:rsidRPr="00442838" w:rsidRDefault="00097E98" w:rsidP="000F163C">
            <w:pPr>
              <w:spacing w:line="360" w:lineRule="auto"/>
            </w:pPr>
          </w:p>
        </w:tc>
        <w:tc>
          <w:tcPr>
            <w:tcW w:w="724" w:type="dxa"/>
          </w:tcPr>
          <w:p w14:paraId="075F81E1" w14:textId="77777777" w:rsidR="00097E98" w:rsidRPr="00442838" w:rsidRDefault="00097E98" w:rsidP="000F163C">
            <w:pPr>
              <w:spacing w:line="360" w:lineRule="auto"/>
            </w:pPr>
          </w:p>
        </w:tc>
        <w:tc>
          <w:tcPr>
            <w:tcW w:w="724" w:type="dxa"/>
          </w:tcPr>
          <w:p w14:paraId="76064B5C" w14:textId="77777777" w:rsidR="00097E98" w:rsidRPr="00442838" w:rsidRDefault="00097E98" w:rsidP="000F163C">
            <w:pPr>
              <w:spacing w:line="360" w:lineRule="auto"/>
            </w:pPr>
          </w:p>
        </w:tc>
        <w:tc>
          <w:tcPr>
            <w:tcW w:w="1976" w:type="dxa"/>
          </w:tcPr>
          <w:p w14:paraId="6A85F238" w14:textId="77777777" w:rsidR="00097E98" w:rsidRPr="00442838" w:rsidRDefault="00097E98" w:rsidP="000F163C">
            <w:pPr>
              <w:spacing w:line="360" w:lineRule="auto"/>
            </w:pPr>
          </w:p>
        </w:tc>
      </w:tr>
    </w:tbl>
    <w:p w14:paraId="3091C531" w14:textId="77777777" w:rsidR="00097E98" w:rsidRPr="00442838" w:rsidRDefault="00097E98" w:rsidP="00097E98">
      <w:pPr>
        <w:rPr>
          <w:sz w:val="24"/>
        </w:rPr>
      </w:pPr>
    </w:p>
    <w:p w14:paraId="6346BA1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8494A86" w14:textId="77777777" w:rsidTr="000F163C">
        <w:tc>
          <w:tcPr>
            <w:tcW w:w="3596" w:type="dxa"/>
          </w:tcPr>
          <w:p w14:paraId="2B5E2DFF" w14:textId="77777777" w:rsidR="00097E98" w:rsidRPr="00442838" w:rsidRDefault="00097E98" w:rsidP="000F163C">
            <w:pPr>
              <w:rPr>
                <w:sz w:val="24"/>
              </w:rPr>
            </w:pPr>
          </w:p>
        </w:tc>
        <w:tc>
          <w:tcPr>
            <w:tcW w:w="3597" w:type="dxa"/>
          </w:tcPr>
          <w:p w14:paraId="57174C1A" w14:textId="77777777" w:rsidR="00097E98" w:rsidRPr="00442838" w:rsidRDefault="00097E98" w:rsidP="000F163C">
            <w:pPr>
              <w:rPr>
                <w:sz w:val="24"/>
              </w:rPr>
            </w:pPr>
          </w:p>
        </w:tc>
        <w:tc>
          <w:tcPr>
            <w:tcW w:w="3597" w:type="dxa"/>
          </w:tcPr>
          <w:p w14:paraId="33CF71B0" w14:textId="77777777" w:rsidR="00097E98" w:rsidRPr="00442838" w:rsidRDefault="00097E98" w:rsidP="000F163C">
            <w:pPr>
              <w:rPr>
                <w:sz w:val="24"/>
              </w:rPr>
            </w:pPr>
          </w:p>
        </w:tc>
      </w:tr>
      <w:tr w:rsidR="00097E98" w:rsidRPr="00442838" w14:paraId="3F6E187C" w14:textId="77777777" w:rsidTr="000F163C">
        <w:tc>
          <w:tcPr>
            <w:tcW w:w="3596" w:type="dxa"/>
          </w:tcPr>
          <w:p w14:paraId="6EBCCB7F" w14:textId="77777777" w:rsidR="00097E98" w:rsidRPr="00442838" w:rsidRDefault="00097E98" w:rsidP="000F163C">
            <w:pPr>
              <w:rPr>
                <w:sz w:val="24"/>
              </w:rPr>
            </w:pPr>
          </w:p>
        </w:tc>
        <w:tc>
          <w:tcPr>
            <w:tcW w:w="3597" w:type="dxa"/>
          </w:tcPr>
          <w:p w14:paraId="5BD7B8A7" w14:textId="77777777" w:rsidR="00097E98" w:rsidRPr="00442838" w:rsidRDefault="00097E98" w:rsidP="000F163C">
            <w:pPr>
              <w:rPr>
                <w:sz w:val="24"/>
              </w:rPr>
            </w:pPr>
          </w:p>
        </w:tc>
        <w:tc>
          <w:tcPr>
            <w:tcW w:w="3597" w:type="dxa"/>
          </w:tcPr>
          <w:p w14:paraId="7DD3BFB2" w14:textId="77777777" w:rsidR="00097E98" w:rsidRPr="00442838" w:rsidRDefault="00097E98" w:rsidP="000F163C">
            <w:pPr>
              <w:rPr>
                <w:sz w:val="24"/>
              </w:rPr>
            </w:pPr>
          </w:p>
        </w:tc>
      </w:tr>
    </w:tbl>
    <w:p w14:paraId="7DAE1A98" w14:textId="77777777" w:rsidR="00097E98" w:rsidRPr="00442838" w:rsidRDefault="00097E98" w:rsidP="00097E98">
      <w:pPr>
        <w:rPr>
          <w:sz w:val="24"/>
        </w:rPr>
      </w:pPr>
    </w:p>
    <w:p w14:paraId="1B3F3959" w14:textId="77777777" w:rsidR="00097E98" w:rsidRPr="00442838" w:rsidRDefault="00097E98" w:rsidP="00097E98">
      <w:pPr>
        <w:rPr>
          <w:sz w:val="24"/>
        </w:rPr>
      </w:pPr>
      <w:r w:rsidRPr="00442838">
        <w:rPr>
          <w:sz w:val="24"/>
        </w:rPr>
        <w:t>Sprites:</w:t>
      </w:r>
    </w:p>
    <w:p w14:paraId="6387D62F" w14:textId="77777777" w:rsidR="00097E98" w:rsidRPr="00442838" w:rsidRDefault="00097E98" w:rsidP="00097E98">
      <w:pPr>
        <w:rPr>
          <w:sz w:val="24"/>
        </w:rPr>
      </w:pPr>
      <w:r w:rsidRPr="00442838">
        <w:rPr>
          <w:sz w:val="24"/>
        </w:rPr>
        <w:br w:type="page"/>
      </w:r>
    </w:p>
    <w:p w14:paraId="6D30B485" w14:textId="77777777" w:rsidR="00097E98" w:rsidRPr="00442838" w:rsidRDefault="00097E98" w:rsidP="00097E98">
      <w:pPr>
        <w:rPr>
          <w:sz w:val="24"/>
        </w:rPr>
      </w:pPr>
      <w:r w:rsidRPr="00442838">
        <w:rPr>
          <w:sz w:val="24"/>
        </w:rPr>
        <w:lastRenderedPageBreak/>
        <w:t>Family Page</w:t>
      </w:r>
    </w:p>
    <w:p w14:paraId="008A3E4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846CF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3A2607" w14:textId="77777777" w:rsidTr="000F163C">
        <w:trPr>
          <w:trHeight w:val="896"/>
        </w:trPr>
        <w:tc>
          <w:tcPr>
            <w:tcW w:w="1251" w:type="dxa"/>
          </w:tcPr>
          <w:p w14:paraId="3D55B9B1" w14:textId="77777777" w:rsidR="00097E98" w:rsidRPr="00442838" w:rsidRDefault="00097E98" w:rsidP="000F163C">
            <w:pPr>
              <w:spacing w:line="360" w:lineRule="auto"/>
            </w:pPr>
            <w:r w:rsidRPr="00442838">
              <w:t>Pokemon</w:t>
            </w:r>
          </w:p>
          <w:p w14:paraId="1CC19ECF" w14:textId="77777777" w:rsidR="00097E98" w:rsidRPr="00442838" w:rsidRDefault="00097E98" w:rsidP="000F163C">
            <w:pPr>
              <w:spacing w:line="360" w:lineRule="auto"/>
            </w:pPr>
            <w:r w:rsidRPr="00442838">
              <w:t>Name</w:t>
            </w:r>
          </w:p>
        </w:tc>
        <w:tc>
          <w:tcPr>
            <w:tcW w:w="1652" w:type="dxa"/>
          </w:tcPr>
          <w:p w14:paraId="4AF62711" w14:textId="77777777" w:rsidR="00097E98" w:rsidRPr="00442838" w:rsidRDefault="00097E98" w:rsidP="000F163C">
            <w:pPr>
              <w:spacing w:line="360" w:lineRule="auto"/>
            </w:pPr>
            <w:r w:rsidRPr="00442838">
              <w:t>Pokemon Number</w:t>
            </w:r>
          </w:p>
        </w:tc>
        <w:tc>
          <w:tcPr>
            <w:tcW w:w="3719" w:type="dxa"/>
          </w:tcPr>
          <w:p w14:paraId="60459609" w14:textId="77777777" w:rsidR="00097E98" w:rsidRPr="00442838" w:rsidRDefault="00097E98" w:rsidP="000F163C">
            <w:pPr>
              <w:spacing w:line="360" w:lineRule="auto"/>
            </w:pPr>
            <w:r w:rsidRPr="00442838">
              <w:t>Base Stats</w:t>
            </w:r>
          </w:p>
          <w:p w14:paraId="6899AF7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AED13B0" w14:textId="77777777" w:rsidR="00097E98" w:rsidRPr="00442838" w:rsidRDefault="00097E98" w:rsidP="000F163C">
            <w:pPr>
              <w:spacing w:line="360" w:lineRule="auto"/>
            </w:pPr>
            <w:r w:rsidRPr="00442838">
              <w:t>Ability</w:t>
            </w:r>
          </w:p>
        </w:tc>
        <w:tc>
          <w:tcPr>
            <w:tcW w:w="724" w:type="dxa"/>
          </w:tcPr>
          <w:p w14:paraId="24192E44" w14:textId="77777777" w:rsidR="00097E98" w:rsidRPr="00442838" w:rsidRDefault="00097E98" w:rsidP="000F163C">
            <w:pPr>
              <w:spacing w:line="360" w:lineRule="auto"/>
            </w:pPr>
            <w:r w:rsidRPr="00442838">
              <w:t>Type 1</w:t>
            </w:r>
          </w:p>
        </w:tc>
        <w:tc>
          <w:tcPr>
            <w:tcW w:w="724" w:type="dxa"/>
          </w:tcPr>
          <w:p w14:paraId="7510ACC2" w14:textId="77777777" w:rsidR="00097E98" w:rsidRPr="00442838" w:rsidRDefault="00097E98" w:rsidP="000F163C">
            <w:pPr>
              <w:spacing w:line="360" w:lineRule="auto"/>
            </w:pPr>
            <w:r w:rsidRPr="00442838">
              <w:t>Type 2</w:t>
            </w:r>
          </w:p>
        </w:tc>
        <w:tc>
          <w:tcPr>
            <w:tcW w:w="1976" w:type="dxa"/>
          </w:tcPr>
          <w:p w14:paraId="1BC08850" w14:textId="77777777" w:rsidR="00097E98" w:rsidRPr="00442838" w:rsidRDefault="00097E98" w:rsidP="000F163C">
            <w:pPr>
              <w:spacing w:line="360" w:lineRule="auto"/>
            </w:pPr>
            <w:r w:rsidRPr="00442838">
              <w:t>Evolution</w:t>
            </w:r>
          </w:p>
        </w:tc>
      </w:tr>
      <w:tr w:rsidR="00097E98" w:rsidRPr="00442838" w14:paraId="3A9436D3" w14:textId="77777777" w:rsidTr="000F163C">
        <w:trPr>
          <w:trHeight w:val="454"/>
        </w:trPr>
        <w:tc>
          <w:tcPr>
            <w:tcW w:w="1251" w:type="dxa"/>
          </w:tcPr>
          <w:p w14:paraId="05D1A088" w14:textId="77777777" w:rsidR="00097E98" w:rsidRPr="00442838" w:rsidRDefault="00097E98" w:rsidP="000F163C">
            <w:pPr>
              <w:spacing w:line="360" w:lineRule="auto"/>
            </w:pPr>
          </w:p>
        </w:tc>
        <w:tc>
          <w:tcPr>
            <w:tcW w:w="1652" w:type="dxa"/>
          </w:tcPr>
          <w:p w14:paraId="5608278B" w14:textId="77777777" w:rsidR="00097E98" w:rsidRPr="00442838" w:rsidRDefault="00097E98" w:rsidP="000F163C">
            <w:pPr>
              <w:spacing w:line="360" w:lineRule="auto"/>
            </w:pPr>
          </w:p>
        </w:tc>
        <w:tc>
          <w:tcPr>
            <w:tcW w:w="3719" w:type="dxa"/>
          </w:tcPr>
          <w:p w14:paraId="11E1EACC" w14:textId="77777777" w:rsidR="00097E98" w:rsidRPr="00442838" w:rsidRDefault="00097E98" w:rsidP="000F163C">
            <w:pPr>
              <w:spacing w:line="360" w:lineRule="auto"/>
            </w:pPr>
          </w:p>
        </w:tc>
        <w:tc>
          <w:tcPr>
            <w:tcW w:w="880" w:type="dxa"/>
          </w:tcPr>
          <w:p w14:paraId="22F94BC8" w14:textId="77777777" w:rsidR="00097E98" w:rsidRPr="00442838" w:rsidRDefault="00097E98" w:rsidP="000F163C">
            <w:pPr>
              <w:spacing w:line="360" w:lineRule="auto"/>
            </w:pPr>
          </w:p>
        </w:tc>
        <w:tc>
          <w:tcPr>
            <w:tcW w:w="724" w:type="dxa"/>
          </w:tcPr>
          <w:p w14:paraId="50DD0FEC" w14:textId="77777777" w:rsidR="00097E98" w:rsidRPr="00442838" w:rsidRDefault="00097E98" w:rsidP="000F163C">
            <w:pPr>
              <w:spacing w:line="360" w:lineRule="auto"/>
            </w:pPr>
          </w:p>
        </w:tc>
        <w:tc>
          <w:tcPr>
            <w:tcW w:w="724" w:type="dxa"/>
          </w:tcPr>
          <w:p w14:paraId="4BB8A986" w14:textId="77777777" w:rsidR="00097E98" w:rsidRPr="00442838" w:rsidRDefault="00097E98" w:rsidP="000F163C">
            <w:pPr>
              <w:spacing w:line="360" w:lineRule="auto"/>
            </w:pPr>
          </w:p>
        </w:tc>
        <w:tc>
          <w:tcPr>
            <w:tcW w:w="1976" w:type="dxa"/>
          </w:tcPr>
          <w:p w14:paraId="064C5CE3" w14:textId="77777777" w:rsidR="00097E98" w:rsidRPr="00442838" w:rsidRDefault="00097E98" w:rsidP="000F163C">
            <w:pPr>
              <w:spacing w:line="360" w:lineRule="auto"/>
            </w:pPr>
          </w:p>
        </w:tc>
      </w:tr>
      <w:tr w:rsidR="00097E98" w:rsidRPr="00442838" w14:paraId="6CC3EC0B" w14:textId="77777777" w:rsidTr="000F163C">
        <w:trPr>
          <w:trHeight w:val="441"/>
        </w:trPr>
        <w:tc>
          <w:tcPr>
            <w:tcW w:w="1251" w:type="dxa"/>
          </w:tcPr>
          <w:p w14:paraId="630805A1" w14:textId="77777777" w:rsidR="00097E98" w:rsidRPr="00442838" w:rsidRDefault="00097E98" w:rsidP="000F163C">
            <w:pPr>
              <w:spacing w:line="360" w:lineRule="auto"/>
            </w:pPr>
          </w:p>
        </w:tc>
        <w:tc>
          <w:tcPr>
            <w:tcW w:w="1652" w:type="dxa"/>
          </w:tcPr>
          <w:p w14:paraId="45CCEE8B" w14:textId="77777777" w:rsidR="00097E98" w:rsidRPr="00442838" w:rsidRDefault="00097E98" w:rsidP="000F163C">
            <w:pPr>
              <w:spacing w:line="360" w:lineRule="auto"/>
            </w:pPr>
          </w:p>
        </w:tc>
        <w:tc>
          <w:tcPr>
            <w:tcW w:w="3719" w:type="dxa"/>
          </w:tcPr>
          <w:p w14:paraId="61E82A67" w14:textId="77777777" w:rsidR="00097E98" w:rsidRPr="00442838" w:rsidRDefault="00097E98" w:rsidP="000F163C">
            <w:pPr>
              <w:spacing w:line="360" w:lineRule="auto"/>
            </w:pPr>
          </w:p>
        </w:tc>
        <w:tc>
          <w:tcPr>
            <w:tcW w:w="880" w:type="dxa"/>
          </w:tcPr>
          <w:p w14:paraId="22AF9E71" w14:textId="77777777" w:rsidR="00097E98" w:rsidRPr="00442838" w:rsidRDefault="00097E98" w:rsidP="000F163C">
            <w:pPr>
              <w:spacing w:line="360" w:lineRule="auto"/>
            </w:pPr>
          </w:p>
        </w:tc>
        <w:tc>
          <w:tcPr>
            <w:tcW w:w="724" w:type="dxa"/>
          </w:tcPr>
          <w:p w14:paraId="465E138A" w14:textId="77777777" w:rsidR="00097E98" w:rsidRPr="00442838" w:rsidRDefault="00097E98" w:rsidP="000F163C">
            <w:pPr>
              <w:spacing w:line="360" w:lineRule="auto"/>
            </w:pPr>
          </w:p>
        </w:tc>
        <w:tc>
          <w:tcPr>
            <w:tcW w:w="724" w:type="dxa"/>
          </w:tcPr>
          <w:p w14:paraId="222081B5" w14:textId="77777777" w:rsidR="00097E98" w:rsidRPr="00442838" w:rsidRDefault="00097E98" w:rsidP="000F163C">
            <w:pPr>
              <w:spacing w:line="360" w:lineRule="auto"/>
            </w:pPr>
          </w:p>
        </w:tc>
        <w:tc>
          <w:tcPr>
            <w:tcW w:w="1976" w:type="dxa"/>
          </w:tcPr>
          <w:p w14:paraId="541CB7CC" w14:textId="77777777" w:rsidR="00097E98" w:rsidRPr="00442838" w:rsidRDefault="00097E98" w:rsidP="000F163C">
            <w:pPr>
              <w:spacing w:line="360" w:lineRule="auto"/>
            </w:pPr>
          </w:p>
        </w:tc>
      </w:tr>
      <w:tr w:rsidR="00097E98" w:rsidRPr="00442838" w14:paraId="466D95CF" w14:textId="77777777" w:rsidTr="000F163C">
        <w:trPr>
          <w:trHeight w:val="441"/>
        </w:trPr>
        <w:tc>
          <w:tcPr>
            <w:tcW w:w="1251" w:type="dxa"/>
          </w:tcPr>
          <w:p w14:paraId="33434128" w14:textId="77777777" w:rsidR="00097E98" w:rsidRPr="00442838" w:rsidRDefault="00097E98" w:rsidP="000F163C">
            <w:pPr>
              <w:spacing w:line="360" w:lineRule="auto"/>
            </w:pPr>
          </w:p>
        </w:tc>
        <w:tc>
          <w:tcPr>
            <w:tcW w:w="1652" w:type="dxa"/>
          </w:tcPr>
          <w:p w14:paraId="36276962" w14:textId="77777777" w:rsidR="00097E98" w:rsidRPr="00442838" w:rsidRDefault="00097E98" w:rsidP="000F163C">
            <w:pPr>
              <w:spacing w:line="360" w:lineRule="auto"/>
            </w:pPr>
          </w:p>
        </w:tc>
        <w:tc>
          <w:tcPr>
            <w:tcW w:w="3719" w:type="dxa"/>
          </w:tcPr>
          <w:p w14:paraId="2102A3E1" w14:textId="77777777" w:rsidR="00097E98" w:rsidRPr="00442838" w:rsidRDefault="00097E98" w:rsidP="000F163C">
            <w:pPr>
              <w:spacing w:line="360" w:lineRule="auto"/>
            </w:pPr>
          </w:p>
        </w:tc>
        <w:tc>
          <w:tcPr>
            <w:tcW w:w="880" w:type="dxa"/>
          </w:tcPr>
          <w:p w14:paraId="7D55A8F4" w14:textId="77777777" w:rsidR="00097E98" w:rsidRPr="00442838" w:rsidRDefault="00097E98" w:rsidP="000F163C">
            <w:pPr>
              <w:spacing w:line="360" w:lineRule="auto"/>
            </w:pPr>
          </w:p>
        </w:tc>
        <w:tc>
          <w:tcPr>
            <w:tcW w:w="724" w:type="dxa"/>
          </w:tcPr>
          <w:p w14:paraId="5A3F9E03" w14:textId="77777777" w:rsidR="00097E98" w:rsidRPr="00442838" w:rsidRDefault="00097E98" w:rsidP="000F163C">
            <w:pPr>
              <w:spacing w:line="360" w:lineRule="auto"/>
            </w:pPr>
          </w:p>
        </w:tc>
        <w:tc>
          <w:tcPr>
            <w:tcW w:w="724" w:type="dxa"/>
          </w:tcPr>
          <w:p w14:paraId="559DBF37" w14:textId="77777777" w:rsidR="00097E98" w:rsidRPr="00442838" w:rsidRDefault="00097E98" w:rsidP="000F163C">
            <w:pPr>
              <w:spacing w:line="360" w:lineRule="auto"/>
            </w:pPr>
          </w:p>
        </w:tc>
        <w:tc>
          <w:tcPr>
            <w:tcW w:w="1976" w:type="dxa"/>
          </w:tcPr>
          <w:p w14:paraId="1FBD90ED" w14:textId="77777777" w:rsidR="00097E98" w:rsidRPr="00442838" w:rsidRDefault="00097E98" w:rsidP="000F163C">
            <w:pPr>
              <w:spacing w:line="360" w:lineRule="auto"/>
            </w:pPr>
          </w:p>
        </w:tc>
      </w:tr>
      <w:tr w:rsidR="00097E98" w:rsidRPr="00442838" w14:paraId="6FC4E071" w14:textId="77777777" w:rsidTr="000F163C">
        <w:trPr>
          <w:trHeight w:val="896"/>
        </w:trPr>
        <w:tc>
          <w:tcPr>
            <w:tcW w:w="1251" w:type="dxa"/>
          </w:tcPr>
          <w:p w14:paraId="75190B80" w14:textId="77777777" w:rsidR="00097E98" w:rsidRPr="00442838" w:rsidRDefault="00097E98" w:rsidP="000F163C">
            <w:pPr>
              <w:spacing w:line="360" w:lineRule="auto"/>
            </w:pPr>
          </w:p>
        </w:tc>
        <w:tc>
          <w:tcPr>
            <w:tcW w:w="1652" w:type="dxa"/>
          </w:tcPr>
          <w:p w14:paraId="5CDB1D84" w14:textId="77777777" w:rsidR="00097E98" w:rsidRPr="00442838" w:rsidRDefault="00097E98" w:rsidP="000F163C">
            <w:pPr>
              <w:spacing w:line="360" w:lineRule="auto"/>
            </w:pPr>
          </w:p>
        </w:tc>
        <w:tc>
          <w:tcPr>
            <w:tcW w:w="3719" w:type="dxa"/>
          </w:tcPr>
          <w:p w14:paraId="5D084012" w14:textId="77777777" w:rsidR="00097E98" w:rsidRPr="00442838" w:rsidRDefault="00097E98" w:rsidP="000F163C">
            <w:pPr>
              <w:spacing w:line="360" w:lineRule="auto"/>
            </w:pPr>
          </w:p>
        </w:tc>
        <w:tc>
          <w:tcPr>
            <w:tcW w:w="880" w:type="dxa"/>
          </w:tcPr>
          <w:p w14:paraId="208EDAB1" w14:textId="77777777" w:rsidR="00097E98" w:rsidRPr="00442838" w:rsidRDefault="00097E98" w:rsidP="000F163C">
            <w:pPr>
              <w:spacing w:line="360" w:lineRule="auto"/>
            </w:pPr>
          </w:p>
        </w:tc>
        <w:tc>
          <w:tcPr>
            <w:tcW w:w="724" w:type="dxa"/>
          </w:tcPr>
          <w:p w14:paraId="23687E36" w14:textId="77777777" w:rsidR="00097E98" w:rsidRPr="00442838" w:rsidRDefault="00097E98" w:rsidP="000F163C">
            <w:pPr>
              <w:spacing w:line="360" w:lineRule="auto"/>
            </w:pPr>
          </w:p>
        </w:tc>
        <w:tc>
          <w:tcPr>
            <w:tcW w:w="724" w:type="dxa"/>
          </w:tcPr>
          <w:p w14:paraId="7ABEA326" w14:textId="77777777" w:rsidR="00097E98" w:rsidRPr="00442838" w:rsidRDefault="00097E98" w:rsidP="000F163C">
            <w:pPr>
              <w:spacing w:line="360" w:lineRule="auto"/>
            </w:pPr>
          </w:p>
        </w:tc>
        <w:tc>
          <w:tcPr>
            <w:tcW w:w="1976" w:type="dxa"/>
          </w:tcPr>
          <w:p w14:paraId="7E85D838" w14:textId="77777777" w:rsidR="00097E98" w:rsidRPr="00442838" w:rsidRDefault="00097E98" w:rsidP="000F163C">
            <w:pPr>
              <w:spacing w:line="360" w:lineRule="auto"/>
            </w:pPr>
          </w:p>
        </w:tc>
      </w:tr>
    </w:tbl>
    <w:p w14:paraId="6EE331E1" w14:textId="77777777" w:rsidR="00097E98" w:rsidRPr="00442838" w:rsidRDefault="00097E98" w:rsidP="00097E98">
      <w:pPr>
        <w:rPr>
          <w:sz w:val="24"/>
        </w:rPr>
      </w:pPr>
    </w:p>
    <w:p w14:paraId="1CFD750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84C46E" w14:textId="77777777" w:rsidTr="000F163C">
        <w:tc>
          <w:tcPr>
            <w:tcW w:w="3596" w:type="dxa"/>
          </w:tcPr>
          <w:p w14:paraId="42807EB7" w14:textId="77777777" w:rsidR="00097E98" w:rsidRPr="00442838" w:rsidRDefault="00097E98" w:rsidP="000F163C">
            <w:pPr>
              <w:rPr>
                <w:sz w:val="24"/>
              </w:rPr>
            </w:pPr>
          </w:p>
        </w:tc>
        <w:tc>
          <w:tcPr>
            <w:tcW w:w="3597" w:type="dxa"/>
          </w:tcPr>
          <w:p w14:paraId="568A0A25" w14:textId="77777777" w:rsidR="00097E98" w:rsidRPr="00442838" w:rsidRDefault="00097E98" w:rsidP="000F163C">
            <w:pPr>
              <w:rPr>
                <w:sz w:val="24"/>
              </w:rPr>
            </w:pPr>
          </w:p>
        </w:tc>
        <w:tc>
          <w:tcPr>
            <w:tcW w:w="3597" w:type="dxa"/>
          </w:tcPr>
          <w:p w14:paraId="08B41B37" w14:textId="77777777" w:rsidR="00097E98" w:rsidRPr="00442838" w:rsidRDefault="00097E98" w:rsidP="000F163C">
            <w:pPr>
              <w:rPr>
                <w:sz w:val="24"/>
              </w:rPr>
            </w:pPr>
          </w:p>
        </w:tc>
      </w:tr>
      <w:tr w:rsidR="00097E98" w:rsidRPr="00442838" w14:paraId="184A3CF6" w14:textId="77777777" w:rsidTr="000F163C">
        <w:tc>
          <w:tcPr>
            <w:tcW w:w="3596" w:type="dxa"/>
          </w:tcPr>
          <w:p w14:paraId="00707353" w14:textId="77777777" w:rsidR="00097E98" w:rsidRPr="00442838" w:rsidRDefault="00097E98" w:rsidP="000F163C">
            <w:pPr>
              <w:rPr>
                <w:sz w:val="24"/>
              </w:rPr>
            </w:pPr>
          </w:p>
        </w:tc>
        <w:tc>
          <w:tcPr>
            <w:tcW w:w="3597" w:type="dxa"/>
          </w:tcPr>
          <w:p w14:paraId="7504F5F1" w14:textId="77777777" w:rsidR="00097E98" w:rsidRPr="00442838" w:rsidRDefault="00097E98" w:rsidP="000F163C">
            <w:pPr>
              <w:rPr>
                <w:sz w:val="24"/>
              </w:rPr>
            </w:pPr>
          </w:p>
        </w:tc>
        <w:tc>
          <w:tcPr>
            <w:tcW w:w="3597" w:type="dxa"/>
          </w:tcPr>
          <w:p w14:paraId="5A5C0C21" w14:textId="77777777" w:rsidR="00097E98" w:rsidRPr="00442838" w:rsidRDefault="00097E98" w:rsidP="000F163C">
            <w:pPr>
              <w:rPr>
                <w:sz w:val="24"/>
              </w:rPr>
            </w:pPr>
          </w:p>
        </w:tc>
      </w:tr>
    </w:tbl>
    <w:p w14:paraId="73115D37" w14:textId="77777777" w:rsidR="00097E98" w:rsidRPr="00442838" w:rsidRDefault="00097E98" w:rsidP="00097E98">
      <w:pPr>
        <w:rPr>
          <w:sz w:val="24"/>
        </w:rPr>
      </w:pPr>
    </w:p>
    <w:p w14:paraId="7C31FB7E" w14:textId="77777777" w:rsidR="00097E98" w:rsidRPr="00442838" w:rsidRDefault="00097E98" w:rsidP="00097E98">
      <w:pPr>
        <w:rPr>
          <w:sz w:val="24"/>
        </w:rPr>
      </w:pPr>
      <w:r w:rsidRPr="00442838">
        <w:rPr>
          <w:sz w:val="24"/>
        </w:rPr>
        <w:t>Sprites:</w:t>
      </w:r>
    </w:p>
    <w:p w14:paraId="2489FBFF" w14:textId="77777777" w:rsidR="00097E98" w:rsidRPr="00442838" w:rsidRDefault="00097E98" w:rsidP="00097E98">
      <w:pPr>
        <w:rPr>
          <w:sz w:val="24"/>
        </w:rPr>
      </w:pPr>
      <w:r w:rsidRPr="00442838">
        <w:rPr>
          <w:sz w:val="24"/>
        </w:rPr>
        <w:br w:type="page"/>
      </w:r>
    </w:p>
    <w:p w14:paraId="5C953CC7" w14:textId="77777777" w:rsidR="00097E98" w:rsidRPr="00442838" w:rsidRDefault="00097E98" w:rsidP="00097E98">
      <w:pPr>
        <w:rPr>
          <w:sz w:val="24"/>
        </w:rPr>
      </w:pPr>
      <w:r w:rsidRPr="00442838">
        <w:rPr>
          <w:sz w:val="24"/>
        </w:rPr>
        <w:lastRenderedPageBreak/>
        <w:t>Family Page</w:t>
      </w:r>
    </w:p>
    <w:p w14:paraId="644981A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2FF919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63D0DCF" w14:textId="77777777" w:rsidTr="000F163C">
        <w:trPr>
          <w:trHeight w:val="896"/>
        </w:trPr>
        <w:tc>
          <w:tcPr>
            <w:tcW w:w="1251" w:type="dxa"/>
          </w:tcPr>
          <w:p w14:paraId="518181AF" w14:textId="77777777" w:rsidR="00097E98" w:rsidRPr="00442838" w:rsidRDefault="00097E98" w:rsidP="000F163C">
            <w:pPr>
              <w:spacing w:line="360" w:lineRule="auto"/>
            </w:pPr>
            <w:r w:rsidRPr="00442838">
              <w:t>Pokemon</w:t>
            </w:r>
          </w:p>
          <w:p w14:paraId="7058EE03" w14:textId="77777777" w:rsidR="00097E98" w:rsidRPr="00442838" w:rsidRDefault="00097E98" w:rsidP="000F163C">
            <w:pPr>
              <w:spacing w:line="360" w:lineRule="auto"/>
            </w:pPr>
            <w:r w:rsidRPr="00442838">
              <w:t>Name</w:t>
            </w:r>
          </w:p>
        </w:tc>
        <w:tc>
          <w:tcPr>
            <w:tcW w:w="1652" w:type="dxa"/>
          </w:tcPr>
          <w:p w14:paraId="1EAFE852" w14:textId="77777777" w:rsidR="00097E98" w:rsidRPr="00442838" w:rsidRDefault="00097E98" w:rsidP="000F163C">
            <w:pPr>
              <w:spacing w:line="360" w:lineRule="auto"/>
            </w:pPr>
            <w:r w:rsidRPr="00442838">
              <w:t>Pokemon Number</w:t>
            </w:r>
          </w:p>
        </w:tc>
        <w:tc>
          <w:tcPr>
            <w:tcW w:w="3719" w:type="dxa"/>
          </w:tcPr>
          <w:p w14:paraId="5D7055BF" w14:textId="77777777" w:rsidR="00097E98" w:rsidRPr="00442838" w:rsidRDefault="00097E98" w:rsidP="000F163C">
            <w:pPr>
              <w:spacing w:line="360" w:lineRule="auto"/>
            </w:pPr>
            <w:r w:rsidRPr="00442838">
              <w:t>Base Stats</w:t>
            </w:r>
          </w:p>
          <w:p w14:paraId="399676E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C5D2335" w14:textId="77777777" w:rsidR="00097E98" w:rsidRPr="00442838" w:rsidRDefault="00097E98" w:rsidP="000F163C">
            <w:pPr>
              <w:spacing w:line="360" w:lineRule="auto"/>
            </w:pPr>
            <w:r w:rsidRPr="00442838">
              <w:t>Ability</w:t>
            </w:r>
          </w:p>
        </w:tc>
        <w:tc>
          <w:tcPr>
            <w:tcW w:w="724" w:type="dxa"/>
          </w:tcPr>
          <w:p w14:paraId="7C1CA289" w14:textId="77777777" w:rsidR="00097E98" w:rsidRPr="00442838" w:rsidRDefault="00097E98" w:rsidP="000F163C">
            <w:pPr>
              <w:spacing w:line="360" w:lineRule="auto"/>
            </w:pPr>
            <w:r w:rsidRPr="00442838">
              <w:t>Type 1</w:t>
            </w:r>
          </w:p>
        </w:tc>
        <w:tc>
          <w:tcPr>
            <w:tcW w:w="724" w:type="dxa"/>
          </w:tcPr>
          <w:p w14:paraId="71944C64" w14:textId="77777777" w:rsidR="00097E98" w:rsidRPr="00442838" w:rsidRDefault="00097E98" w:rsidP="000F163C">
            <w:pPr>
              <w:spacing w:line="360" w:lineRule="auto"/>
            </w:pPr>
            <w:r w:rsidRPr="00442838">
              <w:t>Type 2</w:t>
            </w:r>
          </w:p>
        </w:tc>
        <w:tc>
          <w:tcPr>
            <w:tcW w:w="1976" w:type="dxa"/>
          </w:tcPr>
          <w:p w14:paraId="61438473" w14:textId="77777777" w:rsidR="00097E98" w:rsidRPr="00442838" w:rsidRDefault="00097E98" w:rsidP="000F163C">
            <w:pPr>
              <w:spacing w:line="360" w:lineRule="auto"/>
            </w:pPr>
            <w:r w:rsidRPr="00442838">
              <w:t>Evolution</w:t>
            </w:r>
          </w:p>
        </w:tc>
      </w:tr>
      <w:tr w:rsidR="00097E98" w:rsidRPr="00442838" w14:paraId="0EF4E5C8" w14:textId="77777777" w:rsidTr="000F163C">
        <w:trPr>
          <w:trHeight w:val="454"/>
        </w:trPr>
        <w:tc>
          <w:tcPr>
            <w:tcW w:w="1251" w:type="dxa"/>
          </w:tcPr>
          <w:p w14:paraId="1F47BCD5" w14:textId="77777777" w:rsidR="00097E98" w:rsidRPr="00442838" w:rsidRDefault="00097E98" w:rsidP="000F163C">
            <w:pPr>
              <w:spacing w:line="360" w:lineRule="auto"/>
            </w:pPr>
          </w:p>
        </w:tc>
        <w:tc>
          <w:tcPr>
            <w:tcW w:w="1652" w:type="dxa"/>
          </w:tcPr>
          <w:p w14:paraId="1E23E9F5" w14:textId="77777777" w:rsidR="00097E98" w:rsidRPr="00442838" w:rsidRDefault="00097E98" w:rsidP="000F163C">
            <w:pPr>
              <w:spacing w:line="360" w:lineRule="auto"/>
            </w:pPr>
          </w:p>
        </w:tc>
        <w:tc>
          <w:tcPr>
            <w:tcW w:w="3719" w:type="dxa"/>
          </w:tcPr>
          <w:p w14:paraId="62D326C8" w14:textId="77777777" w:rsidR="00097E98" w:rsidRPr="00442838" w:rsidRDefault="00097E98" w:rsidP="000F163C">
            <w:pPr>
              <w:spacing w:line="360" w:lineRule="auto"/>
            </w:pPr>
          </w:p>
        </w:tc>
        <w:tc>
          <w:tcPr>
            <w:tcW w:w="880" w:type="dxa"/>
          </w:tcPr>
          <w:p w14:paraId="5983AB22" w14:textId="77777777" w:rsidR="00097E98" w:rsidRPr="00442838" w:rsidRDefault="00097E98" w:rsidP="000F163C">
            <w:pPr>
              <w:spacing w:line="360" w:lineRule="auto"/>
            </w:pPr>
          </w:p>
        </w:tc>
        <w:tc>
          <w:tcPr>
            <w:tcW w:w="724" w:type="dxa"/>
          </w:tcPr>
          <w:p w14:paraId="2B492772" w14:textId="77777777" w:rsidR="00097E98" w:rsidRPr="00442838" w:rsidRDefault="00097E98" w:rsidP="000F163C">
            <w:pPr>
              <w:spacing w:line="360" w:lineRule="auto"/>
            </w:pPr>
          </w:p>
        </w:tc>
        <w:tc>
          <w:tcPr>
            <w:tcW w:w="724" w:type="dxa"/>
          </w:tcPr>
          <w:p w14:paraId="307B1010" w14:textId="77777777" w:rsidR="00097E98" w:rsidRPr="00442838" w:rsidRDefault="00097E98" w:rsidP="000F163C">
            <w:pPr>
              <w:spacing w:line="360" w:lineRule="auto"/>
            </w:pPr>
          </w:p>
        </w:tc>
        <w:tc>
          <w:tcPr>
            <w:tcW w:w="1976" w:type="dxa"/>
          </w:tcPr>
          <w:p w14:paraId="7C2412DF" w14:textId="77777777" w:rsidR="00097E98" w:rsidRPr="00442838" w:rsidRDefault="00097E98" w:rsidP="000F163C">
            <w:pPr>
              <w:spacing w:line="360" w:lineRule="auto"/>
            </w:pPr>
          </w:p>
        </w:tc>
      </w:tr>
      <w:tr w:rsidR="00097E98" w:rsidRPr="00442838" w14:paraId="134C3C63" w14:textId="77777777" w:rsidTr="000F163C">
        <w:trPr>
          <w:trHeight w:val="441"/>
        </w:trPr>
        <w:tc>
          <w:tcPr>
            <w:tcW w:w="1251" w:type="dxa"/>
          </w:tcPr>
          <w:p w14:paraId="641FEB5E" w14:textId="77777777" w:rsidR="00097E98" w:rsidRPr="00442838" w:rsidRDefault="00097E98" w:rsidP="000F163C">
            <w:pPr>
              <w:spacing w:line="360" w:lineRule="auto"/>
            </w:pPr>
          </w:p>
        </w:tc>
        <w:tc>
          <w:tcPr>
            <w:tcW w:w="1652" w:type="dxa"/>
          </w:tcPr>
          <w:p w14:paraId="37955A74" w14:textId="77777777" w:rsidR="00097E98" w:rsidRPr="00442838" w:rsidRDefault="00097E98" w:rsidP="000F163C">
            <w:pPr>
              <w:spacing w:line="360" w:lineRule="auto"/>
            </w:pPr>
          </w:p>
        </w:tc>
        <w:tc>
          <w:tcPr>
            <w:tcW w:w="3719" w:type="dxa"/>
          </w:tcPr>
          <w:p w14:paraId="77BBDDCB" w14:textId="77777777" w:rsidR="00097E98" w:rsidRPr="00442838" w:rsidRDefault="00097E98" w:rsidP="000F163C">
            <w:pPr>
              <w:spacing w:line="360" w:lineRule="auto"/>
            </w:pPr>
          </w:p>
        </w:tc>
        <w:tc>
          <w:tcPr>
            <w:tcW w:w="880" w:type="dxa"/>
          </w:tcPr>
          <w:p w14:paraId="7D38A3C9" w14:textId="77777777" w:rsidR="00097E98" w:rsidRPr="00442838" w:rsidRDefault="00097E98" w:rsidP="000F163C">
            <w:pPr>
              <w:spacing w:line="360" w:lineRule="auto"/>
            </w:pPr>
          </w:p>
        </w:tc>
        <w:tc>
          <w:tcPr>
            <w:tcW w:w="724" w:type="dxa"/>
          </w:tcPr>
          <w:p w14:paraId="00F05DB8" w14:textId="77777777" w:rsidR="00097E98" w:rsidRPr="00442838" w:rsidRDefault="00097E98" w:rsidP="000F163C">
            <w:pPr>
              <w:spacing w:line="360" w:lineRule="auto"/>
            </w:pPr>
          </w:p>
        </w:tc>
        <w:tc>
          <w:tcPr>
            <w:tcW w:w="724" w:type="dxa"/>
          </w:tcPr>
          <w:p w14:paraId="20480D86" w14:textId="77777777" w:rsidR="00097E98" w:rsidRPr="00442838" w:rsidRDefault="00097E98" w:rsidP="000F163C">
            <w:pPr>
              <w:spacing w:line="360" w:lineRule="auto"/>
            </w:pPr>
          </w:p>
        </w:tc>
        <w:tc>
          <w:tcPr>
            <w:tcW w:w="1976" w:type="dxa"/>
          </w:tcPr>
          <w:p w14:paraId="073B9192" w14:textId="77777777" w:rsidR="00097E98" w:rsidRPr="00442838" w:rsidRDefault="00097E98" w:rsidP="000F163C">
            <w:pPr>
              <w:spacing w:line="360" w:lineRule="auto"/>
            </w:pPr>
          </w:p>
        </w:tc>
      </w:tr>
      <w:tr w:rsidR="00097E98" w:rsidRPr="00442838" w14:paraId="12E93FA7" w14:textId="77777777" w:rsidTr="000F163C">
        <w:trPr>
          <w:trHeight w:val="441"/>
        </w:trPr>
        <w:tc>
          <w:tcPr>
            <w:tcW w:w="1251" w:type="dxa"/>
          </w:tcPr>
          <w:p w14:paraId="6EB54F7B" w14:textId="77777777" w:rsidR="00097E98" w:rsidRPr="00442838" w:rsidRDefault="00097E98" w:rsidP="000F163C">
            <w:pPr>
              <w:spacing w:line="360" w:lineRule="auto"/>
            </w:pPr>
          </w:p>
        </w:tc>
        <w:tc>
          <w:tcPr>
            <w:tcW w:w="1652" w:type="dxa"/>
          </w:tcPr>
          <w:p w14:paraId="3CB71C01" w14:textId="77777777" w:rsidR="00097E98" w:rsidRPr="00442838" w:rsidRDefault="00097E98" w:rsidP="000F163C">
            <w:pPr>
              <w:spacing w:line="360" w:lineRule="auto"/>
            </w:pPr>
          </w:p>
        </w:tc>
        <w:tc>
          <w:tcPr>
            <w:tcW w:w="3719" w:type="dxa"/>
          </w:tcPr>
          <w:p w14:paraId="57BA2D66" w14:textId="77777777" w:rsidR="00097E98" w:rsidRPr="00442838" w:rsidRDefault="00097E98" w:rsidP="000F163C">
            <w:pPr>
              <w:spacing w:line="360" w:lineRule="auto"/>
            </w:pPr>
          </w:p>
        </w:tc>
        <w:tc>
          <w:tcPr>
            <w:tcW w:w="880" w:type="dxa"/>
          </w:tcPr>
          <w:p w14:paraId="1C6C967F" w14:textId="77777777" w:rsidR="00097E98" w:rsidRPr="00442838" w:rsidRDefault="00097E98" w:rsidP="000F163C">
            <w:pPr>
              <w:spacing w:line="360" w:lineRule="auto"/>
            </w:pPr>
          </w:p>
        </w:tc>
        <w:tc>
          <w:tcPr>
            <w:tcW w:w="724" w:type="dxa"/>
          </w:tcPr>
          <w:p w14:paraId="0CD643F5" w14:textId="77777777" w:rsidR="00097E98" w:rsidRPr="00442838" w:rsidRDefault="00097E98" w:rsidP="000F163C">
            <w:pPr>
              <w:spacing w:line="360" w:lineRule="auto"/>
            </w:pPr>
          </w:p>
        </w:tc>
        <w:tc>
          <w:tcPr>
            <w:tcW w:w="724" w:type="dxa"/>
          </w:tcPr>
          <w:p w14:paraId="12F9BBDD" w14:textId="77777777" w:rsidR="00097E98" w:rsidRPr="00442838" w:rsidRDefault="00097E98" w:rsidP="000F163C">
            <w:pPr>
              <w:spacing w:line="360" w:lineRule="auto"/>
            </w:pPr>
          </w:p>
        </w:tc>
        <w:tc>
          <w:tcPr>
            <w:tcW w:w="1976" w:type="dxa"/>
          </w:tcPr>
          <w:p w14:paraId="11A8C70F" w14:textId="77777777" w:rsidR="00097E98" w:rsidRPr="00442838" w:rsidRDefault="00097E98" w:rsidP="000F163C">
            <w:pPr>
              <w:spacing w:line="360" w:lineRule="auto"/>
            </w:pPr>
          </w:p>
        </w:tc>
      </w:tr>
      <w:tr w:rsidR="00097E98" w:rsidRPr="00442838" w14:paraId="78019D95" w14:textId="77777777" w:rsidTr="000F163C">
        <w:trPr>
          <w:trHeight w:val="896"/>
        </w:trPr>
        <w:tc>
          <w:tcPr>
            <w:tcW w:w="1251" w:type="dxa"/>
          </w:tcPr>
          <w:p w14:paraId="193B9BCC" w14:textId="77777777" w:rsidR="00097E98" w:rsidRPr="00442838" w:rsidRDefault="00097E98" w:rsidP="000F163C">
            <w:pPr>
              <w:spacing w:line="360" w:lineRule="auto"/>
            </w:pPr>
          </w:p>
        </w:tc>
        <w:tc>
          <w:tcPr>
            <w:tcW w:w="1652" w:type="dxa"/>
          </w:tcPr>
          <w:p w14:paraId="1ED4A872" w14:textId="77777777" w:rsidR="00097E98" w:rsidRPr="00442838" w:rsidRDefault="00097E98" w:rsidP="000F163C">
            <w:pPr>
              <w:spacing w:line="360" w:lineRule="auto"/>
            </w:pPr>
          </w:p>
        </w:tc>
        <w:tc>
          <w:tcPr>
            <w:tcW w:w="3719" w:type="dxa"/>
          </w:tcPr>
          <w:p w14:paraId="5F4ECDE4" w14:textId="77777777" w:rsidR="00097E98" w:rsidRPr="00442838" w:rsidRDefault="00097E98" w:rsidP="000F163C">
            <w:pPr>
              <w:spacing w:line="360" w:lineRule="auto"/>
            </w:pPr>
          </w:p>
        </w:tc>
        <w:tc>
          <w:tcPr>
            <w:tcW w:w="880" w:type="dxa"/>
          </w:tcPr>
          <w:p w14:paraId="6D3D91AC" w14:textId="77777777" w:rsidR="00097E98" w:rsidRPr="00442838" w:rsidRDefault="00097E98" w:rsidP="000F163C">
            <w:pPr>
              <w:spacing w:line="360" w:lineRule="auto"/>
            </w:pPr>
          </w:p>
        </w:tc>
        <w:tc>
          <w:tcPr>
            <w:tcW w:w="724" w:type="dxa"/>
          </w:tcPr>
          <w:p w14:paraId="6E0A5843" w14:textId="77777777" w:rsidR="00097E98" w:rsidRPr="00442838" w:rsidRDefault="00097E98" w:rsidP="000F163C">
            <w:pPr>
              <w:spacing w:line="360" w:lineRule="auto"/>
            </w:pPr>
          </w:p>
        </w:tc>
        <w:tc>
          <w:tcPr>
            <w:tcW w:w="724" w:type="dxa"/>
          </w:tcPr>
          <w:p w14:paraId="1DE8E805" w14:textId="77777777" w:rsidR="00097E98" w:rsidRPr="00442838" w:rsidRDefault="00097E98" w:rsidP="000F163C">
            <w:pPr>
              <w:spacing w:line="360" w:lineRule="auto"/>
            </w:pPr>
          </w:p>
        </w:tc>
        <w:tc>
          <w:tcPr>
            <w:tcW w:w="1976" w:type="dxa"/>
          </w:tcPr>
          <w:p w14:paraId="0B19CE07" w14:textId="77777777" w:rsidR="00097E98" w:rsidRPr="00442838" w:rsidRDefault="00097E98" w:rsidP="000F163C">
            <w:pPr>
              <w:spacing w:line="360" w:lineRule="auto"/>
            </w:pPr>
          </w:p>
        </w:tc>
      </w:tr>
    </w:tbl>
    <w:p w14:paraId="7107626C" w14:textId="77777777" w:rsidR="00097E98" w:rsidRPr="00442838" w:rsidRDefault="00097E98" w:rsidP="00097E98">
      <w:pPr>
        <w:rPr>
          <w:sz w:val="24"/>
        </w:rPr>
      </w:pPr>
    </w:p>
    <w:p w14:paraId="4357CED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394B5E8" w14:textId="77777777" w:rsidTr="000F163C">
        <w:tc>
          <w:tcPr>
            <w:tcW w:w="3596" w:type="dxa"/>
          </w:tcPr>
          <w:p w14:paraId="1AA69620" w14:textId="77777777" w:rsidR="00097E98" w:rsidRPr="00442838" w:rsidRDefault="00097E98" w:rsidP="000F163C">
            <w:pPr>
              <w:rPr>
                <w:sz w:val="24"/>
              </w:rPr>
            </w:pPr>
          </w:p>
        </w:tc>
        <w:tc>
          <w:tcPr>
            <w:tcW w:w="3597" w:type="dxa"/>
          </w:tcPr>
          <w:p w14:paraId="03DA0DD0" w14:textId="77777777" w:rsidR="00097E98" w:rsidRPr="00442838" w:rsidRDefault="00097E98" w:rsidP="000F163C">
            <w:pPr>
              <w:rPr>
                <w:sz w:val="24"/>
              </w:rPr>
            </w:pPr>
          </w:p>
        </w:tc>
        <w:tc>
          <w:tcPr>
            <w:tcW w:w="3597" w:type="dxa"/>
          </w:tcPr>
          <w:p w14:paraId="5F50A347" w14:textId="77777777" w:rsidR="00097E98" w:rsidRPr="00442838" w:rsidRDefault="00097E98" w:rsidP="000F163C">
            <w:pPr>
              <w:rPr>
                <w:sz w:val="24"/>
              </w:rPr>
            </w:pPr>
          </w:p>
        </w:tc>
      </w:tr>
      <w:tr w:rsidR="00097E98" w:rsidRPr="00442838" w14:paraId="175D01F9" w14:textId="77777777" w:rsidTr="000F163C">
        <w:tc>
          <w:tcPr>
            <w:tcW w:w="3596" w:type="dxa"/>
          </w:tcPr>
          <w:p w14:paraId="6B135A53" w14:textId="77777777" w:rsidR="00097E98" w:rsidRPr="00442838" w:rsidRDefault="00097E98" w:rsidP="000F163C">
            <w:pPr>
              <w:rPr>
                <w:sz w:val="24"/>
              </w:rPr>
            </w:pPr>
          </w:p>
        </w:tc>
        <w:tc>
          <w:tcPr>
            <w:tcW w:w="3597" w:type="dxa"/>
          </w:tcPr>
          <w:p w14:paraId="607D0235" w14:textId="77777777" w:rsidR="00097E98" w:rsidRPr="00442838" w:rsidRDefault="00097E98" w:rsidP="000F163C">
            <w:pPr>
              <w:rPr>
                <w:sz w:val="24"/>
              </w:rPr>
            </w:pPr>
          </w:p>
        </w:tc>
        <w:tc>
          <w:tcPr>
            <w:tcW w:w="3597" w:type="dxa"/>
          </w:tcPr>
          <w:p w14:paraId="36CAA65D" w14:textId="77777777" w:rsidR="00097E98" w:rsidRPr="00442838" w:rsidRDefault="00097E98" w:rsidP="000F163C">
            <w:pPr>
              <w:rPr>
                <w:sz w:val="24"/>
              </w:rPr>
            </w:pPr>
          </w:p>
        </w:tc>
      </w:tr>
    </w:tbl>
    <w:p w14:paraId="66216C2C" w14:textId="77777777" w:rsidR="00097E98" w:rsidRPr="00442838" w:rsidRDefault="00097E98" w:rsidP="00097E98">
      <w:pPr>
        <w:rPr>
          <w:sz w:val="24"/>
        </w:rPr>
      </w:pPr>
    </w:p>
    <w:p w14:paraId="2B3FAF19" w14:textId="77777777" w:rsidR="00097E98" w:rsidRPr="00442838" w:rsidRDefault="00097E98" w:rsidP="00097E98">
      <w:pPr>
        <w:rPr>
          <w:sz w:val="24"/>
        </w:rPr>
      </w:pPr>
      <w:r w:rsidRPr="00442838">
        <w:rPr>
          <w:sz w:val="24"/>
        </w:rPr>
        <w:t>Sprites:</w:t>
      </w:r>
    </w:p>
    <w:p w14:paraId="452D2720" w14:textId="77777777" w:rsidR="00097E98" w:rsidRPr="00442838" w:rsidRDefault="00097E98" w:rsidP="00097E98">
      <w:pPr>
        <w:rPr>
          <w:sz w:val="24"/>
        </w:rPr>
      </w:pPr>
      <w:r w:rsidRPr="00442838">
        <w:rPr>
          <w:sz w:val="24"/>
        </w:rPr>
        <w:br w:type="page"/>
      </w:r>
    </w:p>
    <w:p w14:paraId="7042D6AE" w14:textId="77777777" w:rsidR="00097E98" w:rsidRPr="00442838" w:rsidRDefault="00097E98" w:rsidP="00097E98">
      <w:pPr>
        <w:rPr>
          <w:sz w:val="24"/>
        </w:rPr>
      </w:pPr>
      <w:r w:rsidRPr="00442838">
        <w:rPr>
          <w:sz w:val="24"/>
        </w:rPr>
        <w:lastRenderedPageBreak/>
        <w:t>Family Page</w:t>
      </w:r>
    </w:p>
    <w:p w14:paraId="4F32CC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CF6A4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498F278" w14:textId="77777777" w:rsidTr="000F163C">
        <w:trPr>
          <w:trHeight w:val="896"/>
        </w:trPr>
        <w:tc>
          <w:tcPr>
            <w:tcW w:w="1251" w:type="dxa"/>
          </w:tcPr>
          <w:p w14:paraId="322E26A0" w14:textId="77777777" w:rsidR="00097E98" w:rsidRPr="00442838" w:rsidRDefault="00097E98" w:rsidP="000F163C">
            <w:pPr>
              <w:spacing w:line="360" w:lineRule="auto"/>
            </w:pPr>
            <w:r w:rsidRPr="00442838">
              <w:t>Pokemon</w:t>
            </w:r>
          </w:p>
          <w:p w14:paraId="2F8C9E5E" w14:textId="77777777" w:rsidR="00097E98" w:rsidRPr="00442838" w:rsidRDefault="00097E98" w:rsidP="000F163C">
            <w:pPr>
              <w:spacing w:line="360" w:lineRule="auto"/>
            </w:pPr>
            <w:r w:rsidRPr="00442838">
              <w:t>Name</w:t>
            </w:r>
          </w:p>
        </w:tc>
        <w:tc>
          <w:tcPr>
            <w:tcW w:w="1652" w:type="dxa"/>
          </w:tcPr>
          <w:p w14:paraId="40A4589C" w14:textId="77777777" w:rsidR="00097E98" w:rsidRPr="00442838" w:rsidRDefault="00097E98" w:rsidP="000F163C">
            <w:pPr>
              <w:spacing w:line="360" w:lineRule="auto"/>
            </w:pPr>
            <w:r w:rsidRPr="00442838">
              <w:t>Pokemon Number</w:t>
            </w:r>
          </w:p>
        </w:tc>
        <w:tc>
          <w:tcPr>
            <w:tcW w:w="3719" w:type="dxa"/>
          </w:tcPr>
          <w:p w14:paraId="7BE8380D" w14:textId="77777777" w:rsidR="00097E98" w:rsidRPr="00442838" w:rsidRDefault="00097E98" w:rsidP="000F163C">
            <w:pPr>
              <w:spacing w:line="360" w:lineRule="auto"/>
            </w:pPr>
            <w:r w:rsidRPr="00442838">
              <w:t>Base Stats</w:t>
            </w:r>
          </w:p>
          <w:p w14:paraId="16BB53B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B8688A4" w14:textId="77777777" w:rsidR="00097E98" w:rsidRPr="00442838" w:rsidRDefault="00097E98" w:rsidP="000F163C">
            <w:pPr>
              <w:spacing w:line="360" w:lineRule="auto"/>
            </w:pPr>
            <w:r w:rsidRPr="00442838">
              <w:t>Ability</w:t>
            </w:r>
          </w:p>
        </w:tc>
        <w:tc>
          <w:tcPr>
            <w:tcW w:w="724" w:type="dxa"/>
          </w:tcPr>
          <w:p w14:paraId="6334BF29" w14:textId="77777777" w:rsidR="00097E98" w:rsidRPr="00442838" w:rsidRDefault="00097E98" w:rsidP="000F163C">
            <w:pPr>
              <w:spacing w:line="360" w:lineRule="auto"/>
            </w:pPr>
            <w:r w:rsidRPr="00442838">
              <w:t>Type 1</w:t>
            </w:r>
          </w:p>
        </w:tc>
        <w:tc>
          <w:tcPr>
            <w:tcW w:w="724" w:type="dxa"/>
          </w:tcPr>
          <w:p w14:paraId="799681F3" w14:textId="77777777" w:rsidR="00097E98" w:rsidRPr="00442838" w:rsidRDefault="00097E98" w:rsidP="000F163C">
            <w:pPr>
              <w:spacing w:line="360" w:lineRule="auto"/>
            </w:pPr>
            <w:r w:rsidRPr="00442838">
              <w:t>Type 2</w:t>
            </w:r>
          </w:p>
        </w:tc>
        <w:tc>
          <w:tcPr>
            <w:tcW w:w="1976" w:type="dxa"/>
          </w:tcPr>
          <w:p w14:paraId="1E04435C" w14:textId="77777777" w:rsidR="00097E98" w:rsidRPr="00442838" w:rsidRDefault="00097E98" w:rsidP="000F163C">
            <w:pPr>
              <w:spacing w:line="360" w:lineRule="auto"/>
            </w:pPr>
            <w:r w:rsidRPr="00442838">
              <w:t>Evolution</w:t>
            </w:r>
          </w:p>
        </w:tc>
      </w:tr>
      <w:tr w:rsidR="00097E98" w:rsidRPr="00442838" w14:paraId="3DF65596" w14:textId="77777777" w:rsidTr="000F163C">
        <w:trPr>
          <w:trHeight w:val="454"/>
        </w:trPr>
        <w:tc>
          <w:tcPr>
            <w:tcW w:w="1251" w:type="dxa"/>
          </w:tcPr>
          <w:p w14:paraId="1A9ABB77" w14:textId="77777777" w:rsidR="00097E98" w:rsidRPr="00442838" w:rsidRDefault="00097E98" w:rsidP="000F163C">
            <w:pPr>
              <w:spacing w:line="360" w:lineRule="auto"/>
            </w:pPr>
          </w:p>
        </w:tc>
        <w:tc>
          <w:tcPr>
            <w:tcW w:w="1652" w:type="dxa"/>
          </w:tcPr>
          <w:p w14:paraId="3D167DDA" w14:textId="77777777" w:rsidR="00097E98" w:rsidRPr="00442838" w:rsidRDefault="00097E98" w:rsidP="000F163C">
            <w:pPr>
              <w:spacing w:line="360" w:lineRule="auto"/>
            </w:pPr>
          </w:p>
        </w:tc>
        <w:tc>
          <w:tcPr>
            <w:tcW w:w="3719" w:type="dxa"/>
          </w:tcPr>
          <w:p w14:paraId="22E6E1D3" w14:textId="77777777" w:rsidR="00097E98" w:rsidRPr="00442838" w:rsidRDefault="00097E98" w:rsidP="000F163C">
            <w:pPr>
              <w:spacing w:line="360" w:lineRule="auto"/>
            </w:pPr>
          </w:p>
        </w:tc>
        <w:tc>
          <w:tcPr>
            <w:tcW w:w="880" w:type="dxa"/>
          </w:tcPr>
          <w:p w14:paraId="0E721606" w14:textId="77777777" w:rsidR="00097E98" w:rsidRPr="00442838" w:rsidRDefault="00097E98" w:rsidP="000F163C">
            <w:pPr>
              <w:spacing w:line="360" w:lineRule="auto"/>
            </w:pPr>
          </w:p>
        </w:tc>
        <w:tc>
          <w:tcPr>
            <w:tcW w:w="724" w:type="dxa"/>
          </w:tcPr>
          <w:p w14:paraId="49C3AAC3" w14:textId="77777777" w:rsidR="00097E98" w:rsidRPr="00442838" w:rsidRDefault="00097E98" w:rsidP="000F163C">
            <w:pPr>
              <w:spacing w:line="360" w:lineRule="auto"/>
            </w:pPr>
          </w:p>
        </w:tc>
        <w:tc>
          <w:tcPr>
            <w:tcW w:w="724" w:type="dxa"/>
          </w:tcPr>
          <w:p w14:paraId="727AD8B9" w14:textId="77777777" w:rsidR="00097E98" w:rsidRPr="00442838" w:rsidRDefault="00097E98" w:rsidP="000F163C">
            <w:pPr>
              <w:spacing w:line="360" w:lineRule="auto"/>
            </w:pPr>
          </w:p>
        </w:tc>
        <w:tc>
          <w:tcPr>
            <w:tcW w:w="1976" w:type="dxa"/>
          </w:tcPr>
          <w:p w14:paraId="6DD921E6" w14:textId="77777777" w:rsidR="00097E98" w:rsidRPr="00442838" w:rsidRDefault="00097E98" w:rsidP="000F163C">
            <w:pPr>
              <w:spacing w:line="360" w:lineRule="auto"/>
            </w:pPr>
          </w:p>
        </w:tc>
      </w:tr>
      <w:tr w:rsidR="00097E98" w:rsidRPr="00442838" w14:paraId="221A2389" w14:textId="77777777" w:rsidTr="000F163C">
        <w:trPr>
          <w:trHeight w:val="441"/>
        </w:trPr>
        <w:tc>
          <w:tcPr>
            <w:tcW w:w="1251" w:type="dxa"/>
          </w:tcPr>
          <w:p w14:paraId="2E3E3E06" w14:textId="77777777" w:rsidR="00097E98" w:rsidRPr="00442838" w:rsidRDefault="00097E98" w:rsidP="000F163C">
            <w:pPr>
              <w:spacing w:line="360" w:lineRule="auto"/>
            </w:pPr>
          </w:p>
        </w:tc>
        <w:tc>
          <w:tcPr>
            <w:tcW w:w="1652" w:type="dxa"/>
          </w:tcPr>
          <w:p w14:paraId="24DE408D" w14:textId="77777777" w:rsidR="00097E98" w:rsidRPr="00442838" w:rsidRDefault="00097E98" w:rsidP="000F163C">
            <w:pPr>
              <w:spacing w:line="360" w:lineRule="auto"/>
            </w:pPr>
          </w:p>
        </w:tc>
        <w:tc>
          <w:tcPr>
            <w:tcW w:w="3719" w:type="dxa"/>
          </w:tcPr>
          <w:p w14:paraId="7D5F28ED" w14:textId="77777777" w:rsidR="00097E98" w:rsidRPr="00442838" w:rsidRDefault="00097E98" w:rsidP="000F163C">
            <w:pPr>
              <w:spacing w:line="360" w:lineRule="auto"/>
            </w:pPr>
          </w:p>
        </w:tc>
        <w:tc>
          <w:tcPr>
            <w:tcW w:w="880" w:type="dxa"/>
          </w:tcPr>
          <w:p w14:paraId="46B205C8" w14:textId="77777777" w:rsidR="00097E98" w:rsidRPr="00442838" w:rsidRDefault="00097E98" w:rsidP="000F163C">
            <w:pPr>
              <w:spacing w:line="360" w:lineRule="auto"/>
            </w:pPr>
          </w:p>
        </w:tc>
        <w:tc>
          <w:tcPr>
            <w:tcW w:w="724" w:type="dxa"/>
          </w:tcPr>
          <w:p w14:paraId="3694A2E6" w14:textId="77777777" w:rsidR="00097E98" w:rsidRPr="00442838" w:rsidRDefault="00097E98" w:rsidP="000F163C">
            <w:pPr>
              <w:spacing w:line="360" w:lineRule="auto"/>
            </w:pPr>
          </w:p>
        </w:tc>
        <w:tc>
          <w:tcPr>
            <w:tcW w:w="724" w:type="dxa"/>
          </w:tcPr>
          <w:p w14:paraId="7F3A11D7" w14:textId="77777777" w:rsidR="00097E98" w:rsidRPr="00442838" w:rsidRDefault="00097E98" w:rsidP="000F163C">
            <w:pPr>
              <w:spacing w:line="360" w:lineRule="auto"/>
            </w:pPr>
          </w:p>
        </w:tc>
        <w:tc>
          <w:tcPr>
            <w:tcW w:w="1976" w:type="dxa"/>
          </w:tcPr>
          <w:p w14:paraId="71CB5F76" w14:textId="77777777" w:rsidR="00097E98" w:rsidRPr="00442838" w:rsidRDefault="00097E98" w:rsidP="000F163C">
            <w:pPr>
              <w:spacing w:line="360" w:lineRule="auto"/>
            </w:pPr>
          </w:p>
        </w:tc>
      </w:tr>
      <w:tr w:rsidR="00097E98" w:rsidRPr="00442838" w14:paraId="2422D632" w14:textId="77777777" w:rsidTr="000F163C">
        <w:trPr>
          <w:trHeight w:val="441"/>
        </w:trPr>
        <w:tc>
          <w:tcPr>
            <w:tcW w:w="1251" w:type="dxa"/>
          </w:tcPr>
          <w:p w14:paraId="5FD20760" w14:textId="77777777" w:rsidR="00097E98" w:rsidRPr="00442838" w:rsidRDefault="00097E98" w:rsidP="000F163C">
            <w:pPr>
              <w:spacing w:line="360" w:lineRule="auto"/>
            </w:pPr>
          </w:p>
        </w:tc>
        <w:tc>
          <w:tcPr>
            <w:tcW w:w="1652" w:type="dxa"/>
          </w:tcPr>
          <w:p w14:paraId="1771C817" w14:textId="77777777" w:rsidR="00097E98" w:rsidRPr="00442838" w:rsidRDefault="00097E98" w:rsidP="000F163C">
            <w:pPr>
              <w:spacing w:line="360" w:lineRule="auto"/>
            </w:pPr>
          </w:p>
        </w:tc>
        <w:tc>
          <w:tcPr>
            <w:tcW w:w="3719" w:type="dxa"/>
          </w:tcPr>
          <w:p w14:paraId="0315E882" w14:textId="77777777" w:rsidR="00097E98" w:rsidRPr="00442838" w:rsidRDefault="00097E98" w:rsidP="000F163C">
            <w:pPr>
              <w:spacing w:line="360" w:lineRule="auto"/>
            </w:pPr>
          </w:p>
        </w:tc>
        <w:tc>
          <w:tcPr>
            <w:tcW w:w="880" w:type="dxa"/>
          </w:tcPr>
          <w:p w14:paraId="7A858802" w14:textId="77777777" w:rsidR="00097E98" w:rsidRPr="00442838" w:rsidRDefault="00097E98" w:rsidP="000F163C">
            <w:pPr>
              <w:spacing w:line="360" w:lineRule="auto"/>
            </w:pPr>
          </w:p>
        </w:tc>
        <w:tc>
          <w:tcPr>
            <w:tcW w:w="724" w:type="dxa"/>
          </w:tcPr>
          <w:p w14:paraId="6FBFAB30" w14:textId="77777777" w:rsidR="00097E98" w:rsidRPr="00442838" w:rsidRDefault="00097E98" w:rsidP="000F163C">
            <w:pPr>
              <w:spacing w:line="360" w:lineRule="auto"/>
            </w:pPr>
          </w:p>
        </w:tc>
        <w:tc>
          <w:tcPr>
            <w:tcW w:w="724" w:type="dxa"/>
          </w:tcPr>
          <w:p w14:paraId="271747F3" w14:textId="77777777" w:rsidR="00097E98" w:rsidRPr="00442838" w:rsidRDefault="00097E98" w:rsidP="000F163C">
            <w:pPr>
              <w:spacing w:line="360" w:lineRule="auto"/>
            </w:pPr>
          </w:p>
        </w:tc>
        <w:tc>
          <w:tcPr>
            <w:tcW w:w="1976" w:type="dxa"/>
          </w:tcPr>
          <w:p w14:paraId="43300454" w14:textId="77777777" w:rsidR="00097E98" w:rsidRPr="00442838" w:rsidRDefault="00097E98" w:rsidP="000F163C">
            <w:pPr>
              <w:spacing w:line="360" w:lineRule="auto"/>
            </w:pPr>
          </w:p>
        </w:tc>
      </w:tr>
      <w:tr w:rsidR="00097E98" w:rsidRPr="00442838" w14:paraId="04B681DE" w14:textId="77777777" w:rsidTr="000F163C">
        <w:trPr>
          <w:trHeight w:val="896"/>
        </w:trPr>
        <w:tc>
          <w:tcPr>
            <w:tcW w:w="1251" w:type="dxa"/>
          </w:tcPr>
          <w:p w14:paraId="6780012C" w14:textId="77777777" w:rsidR="00097E98" w:rsidRPr="00442838" w:rsidRDefault="00097E98" w:rsidP="000F163C">
            <w:pPr>
              <w:spacing w:line="360" w:lineRule="auto"/>
            </w:pPr>
          </w:p>
        </w:tc>
        <w:tc>
          <w:tcPr>
            <w:tcW w:w="1652" w:type="dxa"/>
          </w:tcPr>
          <w:p w14:paraId="34B9D9FD" w14:textId="77777777" w:rsidR="00097E98" w:rsidRPr="00442838" w:rsidRDefault="00097E98" w:rsidP="000F163C">
            <w:pPr>
              <w:spacing w:line="360" w:lineRule="auto"/>
            </w:pPr>
          </w:p>
        </w:tc>
        <w:tc>
          <w:tcPr>
            <w:tcW w:w="3719" w:type="dxa"/>
          </w:tcPr>
          <w:p w14:paraId="58EC930E" w14:textId="77777777" w:rsidR="00097E98" w:rsidRPr="00442838" w:rsidRDefault="00097E98" w:rsidP="000F163C">
            <w:pPr>
              <w:spacing w:line="360" w:lineRule="auto"/>
            </w:pPr>
          </w:p>
        </w:tc>
        <w:tc>
          <w:tcPr>
            <w:tcW w:w="880" w:type="dxa"/>
          </w:tcPr>
          <w:p w14:paraId="06D25941" w14:textId="77777777" w:rsidR="00097E98" w:rsidRPr="00442838" w:rsidRDefault="00097E98" w:rsidP="000F163C">
            <w:pPr>
              <w:spacing w:line="360" w:lineRule="auto"/>
            </w:pPr>
          </w:p>
        </w:tc>
        <w:tc>
          <w:tcPr>
            <w:tcW w:w="724" w:type="dxa"/>
          </w:tcPr>
          <w:p w14:paraId="4EB6CBEF" w14:textId="77777777" w:rsidR="00097E98" w:rsidRPr="00442838" w:rsidRDefault="00097E98" w:rsidP="000F163C">
            <w:pPr>
              <w:spacing w:line="360" w:lineRule="auto"/>
            </w:pPr>
          </w:p>
        </w:tc>
        <w:tc>
          <w:tcPr>
            <w:tcW w:w="724" w:type="dxa"/>
          </w:tcPr>
          <w:p w14:paraId="55BA67F0" w14:textId="77777777" w:rsidR="00097E98" w:rsidRPr="00442838" w:rsidRDefault="00097E98" w:rsidP="000F163C">
            <w:pPr>
              <w:spacing w:line="360" w:lineRule="auto"/>
            </w:pPr>
          </w:p>
        </w:tc>
        <w:tc>
          <w:tcPr>
            <w:tcW w:w="1976" w:type="dxa"/>
          </w:tcPr>
          <w:p w14:paraId="6B325367" w14:textId="77777777" w:rsidR="00097E98" w:rsidRPr="00442838" w:rsidRDefault="00097E98" w:rsidP="000F163C">
            <w:pPr>
              <w:spacing w:line="360" w:lineRule="auto"/>
            </w:pPr>
          </w:p>
        </w:tc>
      </w:tr>
    </w:tbl>
    <w:p w14:paraId="68A0E768" w14:textId="77777777" w:rsidR="00097E98" w:rsidRPr="00442838" w:rsidRDefault="00097E98" w:rsidP="00097E98">
      <w:pPr>
        <w:rPr>
          <w:sz w:val="24"/>
        </w:rPr>
      </w:pPr>
    </w:p>
    <w:p w14:paraId="7FDA5EB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245D290" w14:textId="77777777" w:rsidTr="000F163C">
        <w:tc>
          <w:tcPr>
            <w:tcW w:w="3596" w:type="dxa"/>
          </w:tcPr>
          <w:p w14:paraId="77717051" w14:textId="77777777" w:rsidR="00097E98" w:rsidRPr="00442838" w:rsidRDefault="00097E98" w:rsidP="000F163C">
            <w:pPr>
              <w:rPr>
                <w:sz w:val="24"/>
              </w:rPr>
            </w:pPr>
          </w:p>
        </w:tc>
        <w:tc>
          <w:tcPr>
            <w:tcW w:w="3597" w:type="dxa"/>
          </w:tcPr>
          <w:p w14:paraId="55EED6C6" w14:textId="77777777" w:rsidR="00097E98" w:rsidRPr="00442838" w:rsidRDefault="00097E98" w:rsidP="000F163C">
            <w:pPr>
              <w:rPr>
                <w:sz w:val="24"/>
              </w:rPr>
            </w:pPr>
          </w:p>
        </w:tc>
        <w:tc>
          <w:tcPr>
            <w:tcW w:w="3597" w:type="dxa"/>
          </w:tcPr>
          <w:p w14:paraId="46B253CE" w14:textId="77777777" w:rsidR="00097E98" w:rsidRPr="00442838" w:rsidRDefault="00097E98" w:rsidP="000F163C">
            <w:pPr>
              <w:rPr>
                <w:sz w:val="24"/>
              </w:rPr>
            </w:pPr>
          </w:p>
        </w:tc>
      </w:tr>
      <w:tr w:rsidR="00097E98" w:rsidRPr="00442838" w14:paraId="548B4C5C" w14:textId="77777777" w:rsidTr="000F163C">
        <w:tc>
          <w:tcPr>
            <w:tcW w:w="3596" w:type="dxa"/>
          </w:tcPr>
          <w:p w14:paraId="0BABB828" w14:textId="77777777" w:rsidR="00097E98" w:rsidRPr="00442838" w:rsidRDefault="00097E98" w:rsidP="000F163C">
            <w:pPr>
              <w:rPr>
                <w:sz w:val="24"/>
              </w:rPr>
            </w:pPr>
          </w:p>
        </w:tc>
        <w:tc>
          <w:tcPr>
            <w:tcW w:w="3597" w:type="dxa"/>
          </w:tcPr>
          <w:p w14:paraId="55C481D7" w14:textId="77777777" w:rsidR="00097E98" w:rsidRPr="00442838" w:rsidRDefault="00097E98" w:rsidP="000F163C">
            <w:pPr>
              <w:rPr>
                <w:sz w:val="24"/>
              </w:rPr>
            </w:pPr>
          </w:p>
        </w:tc>
        <w:tc>
          <w:tcPr>
            <w:tcW w:w="3597" w:type="dxa"/>
          </w:tcPr>
          <w:p w14:paraId="6EB5EE7E" w14:textId="77777777" w:rsidR="00097E98" w:rsidRPr="00442838" w:rsidRDefault="00097E98" w:rsidP="000F163C">
            <w:pPr>
              <w:rPr>
                <w:sz w:val="24"/>
              </w:rPr>
            </w:pPr>
          </w:p>
        </w:tc>
      </w:tr>
    </w:tbl>
    <w:p w14:paraId="7EFD5789" w14:textId="77777777" w:rsidR="00097E98" w:rsidRPr="00442838" w:rsidRDefault="00097E98" w:rsidP="00097E98">
      <w:pPr>
        <w:rPr>
          <w:sz w:val="24"/>
        </w:rPr>
      </w:pPr>
    </w:p>
    <w:p w14:paraId="5814151C" w14:textId="77777777" w:rsidR="00097E98" w:rsidRPr="00442838" w:rsidRDefault="00097E98" w:rsidP="00097E98">
      <w:pPr>
        <w:rPr>
          <w:sz w:val="24"/>
        </w:rPr>
      </w:pPr>
      <w:r w:rsidRPr="00442838">
        <w:rPr>
          <w:sz w:val="24"/>
        </w:rPr>
        <w:t>Sprites:</w:t>
      </w:r>
    </w:p>
    <w:p w14:paraId="157AB435" w14:textId="77777777" w:rsidR="00097E98" w:rsidRPr="00442838" w:rsidRDefault="00097E98" w:rsidP="00097E98">
      <w:pPr>
        <w:rPr>
          <w:sz w:val="24"/>
        </w:rPr>
      </w:pPr>
      <w:r w:rsidRPr="00442838">
        <w:rPr>
          <w:sz w:val="24"/>
        </w:rPr>
        <w:br w:type="page"/>
      </w:r>
    </w:p>
    <w:p w14:paraId="1F601159" w14:textId="77777777" w:rsidR="00097E98" w:rsidRPr="00442838" w:rsidRDefault="00097E98" w:rsidP="00097E98">
      <w:pPr>
        <w:rPr>
          <w:sz w:val="24"/>
        </w:rPr>
      </w:pPr>
      <w:r w:rsidRPr="00442838">
        <w:rPr>
          <w:sz w:val="24"/>
        </w:rPr>
        <w:lastRenderedPageBreak/>
        <w:t>Family Page</w:t>
      </w:r>
    </w:p>
    <w:p w14:paraId="438650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D4082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408EDF8" w14:textId="77777777" w:rsidTr="000F163C">
        <w:trPr>
          <w:trHeight w:val="896"/>
        </w:trPr>
        <w:tc>
          <w:tcPr>
            <w:tcW w:w="1251" w:type="dxa"/>
          </w:tcPr>
          <w:p w14:paraId="6B488691" w14:textId="77777777" w:rsidR="00097E98" w:rsidRPr="00442838" w:rsidRDefault="00097E98" w:rsidP="000F163C">
            <w:pPr>
              <w:spacing w:line="360" w:lineRule="auto"/>
            </w:pPr>
            <w:r w:rsidRPr="00442838">
              <w:t>Pokemon</w:t>
            </w:r>
          </w:p>
          <w:p w14:paraId="585F6BCD" w14:textId="77777777" w:rsidR="00097E98" w:rsidRPr="00442838" w:rsidRDefault="00097E98" w:rsidP="000F163C">
            <w:pPr>
              <w:spacing w:line="360" w:lineRule="auto"/>
            </w:pPr>
            <w:r w:rsidRPr="00442838">
              <w:t>Name</w:t>
            </w:r>
          </w:p>
        </w:tc>
        <w:tc>
          <w:tcPr>
            <w:tcW w:w="1652" w:type="dxa"/>
          </w:tcPr>
          <w:p w14:paraId="5FB76C84" w14:textId="77777777" w:rsidR="00097E98" w:rsidRPr="00442838" w:rsidRDefault="00097E98" w:rsidP="000F163C">
            <w:pPr>
              <w:spacing w:line="360" w:lineRule="auto"/>
            </w:pPr>
            <w:r w:rsidRPr="00442838">
              <w:t>Pokemon Number</w:t>
            </w:r>
          </w:p>
        </w:tc>
        <w:tc>
          <w:tcPr>
            <w:tcW w:w="3719" w:type="dxa"/>
          </w:tcPr>
          <w:p w14:paraId="1ACAE404" w14:textId="77777777" w:rsidR="00097E98" w:rsidRPr="00442838" w:rsidRDefault="00097E98" w:rsidP="000F163C">
            <w:pPr>
              <w:spacing w:line="360" w:lineRule="auto"/>
            </w:pPr>
            <w:r w:rsidRPr="00442838">
              <w:t>Base Stats</w:t>
            </w:r>
          </w:p>
          <w:p w14:paraId="749A1BAE"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724E52F" w14:textId="77777777" w:rsidR="00097E98" w:rsidRPr="00442838" w:rsidRDefault="00097E98" w:rsidP="000F163C">
            <w:pPr>
              <w:spacing w:line="360" w:lineRule="auto"/>
            </w:pPr>
            <w:r w:rsidRPr="00442838">
              <w:t>Ability</w:t>
            </w:r>
          </w:p>
        </w:tc>
        <w:tc>
          <w:tcPr>
            <w:tcW w:w="724" w:type="dxa"/>
          </w:tcPr>
          <w:p w14:paraId="3D792965" w14:textId="77777777" w:rsidR="00097E98" w:rsidRPr="00442838" w:rsidRDefault="00097E98" w:rsidP="000F163C">
            <w:pPr>
              <w:spacing w:line="360" w:lineRule="auto"/>
            </w:pPr>
            <w:r w:rsidRPr="00442838">
              <w:t>Type 1</w:t>
            </w:r>
          </w:p>
        </w:tc>
        <w:tc>
          <w:tcPr>
            <w:tcW w:w="724" w:type="dxa"/>
          </w:tcPr>
          <w:p w14:paraId="6C35E20D" w14:textId="77777777" w:rsidR="00097E98" w:rsidRPr="00442838" w:rsidRDefault="00097E98" w:rsidP="000F163C">
            <w:pPr>
              <w:spacing w:line="360" w:lineRule="auto"/>
            </w:pPr>
            <w:r w:rsidRPr="00442838">
              <w:t>Type 2</w:t>
            </w:r>
          </w:p>
        </w:tc>
        <w:tc>
          <w:tcPr>
            <w:tcW w:w="1976" w:type="dxa"/>
          </w:tcPr>
          <w:p w14:paraId="6A2E0F2C" w14:textId="77777777" w:rsidR="00097E98" w:rsidRPr="00442838" w:rsidRDefault="00097E98" w:rsidP="000F163C">
            <w:pPr>
              <w:spacing w:line="360" w:lineRule="auto"/>
            </w:pPr>
            <w:r w:rsidRPr="00442838">
              <w:t>Evolution</w:t>
            </w:r>
          </w:p>
        </w:tc>
      </w:tr>
      <w:tr w:rsidR="00097E98" w:rsidRPr="00442838" w14:paraId="2E29A14B" w14:textId="77777777" w:rsidTr="000F163C">
        <w:trPr>
          <w:trHeight w:val="454"/>
        </w:trPr>
        <w:tc>
          <w:tcPr>
            <w:tcW w:w="1251" w:type="dxa"/>
          </w:tcPr>
          <w:p w14:paraId="659DF48B" w14:textId="77777777" w:rsidR="00097E98" w:rsidRPr="00442838" w:rsidRDefault="00097E98" w:rsidP="000F163C">
            <w:pPr>
              <w:spacing w:line="360" w:lineRule="auto"/>
            </w:pPr>
          </w:p>
        </w:tc>
        <w:tc>
          <w:tcPr>
            <w:tcW w:w="1652" w:type="dxa"/>
          </w:tcPr>
          <w:p w14:paraId="77BB7433" w14:textId="77777777" w:rsidR="00097E98" w:rsidRPr="00442838" w:rsidRDefault="00097E98" w:rsidP="000F163C">
            <w:pPr>
              <w:spacing w:line="360" w:lineRule="auto"/>
            </w:pPr>
          </w:p>
        </w:tc>
        <w:tc>
          <w:tcPr>
            <w:tcW w:w="3719" w:type="dxa"/>
          </w:tcPr>
          <w:p w14:paraId="6D65C475" w14:textId="77777777" w:rsidR="00097E98" w:rsidRPr="00442838" w:rsidRDefault="00097E98" w:rsidP="000F163C">
            <w:pPr>
              <w:spacing w:line="360" w:lineRule="auto"/>
            </w:pPr>
          </w:p>
        </w:tc>
        <w:tc>
          <w:tcPr>
            <w:tcW w:w="880" w:type="dxa"/>
          </w:tcPr>
          <w:p w14:paraId="742EA720" w14:textId="77777777" w:rsidR="00097E98" w:rsidRPr="00442838" w:rsidRDefault="00097E98" w:rsidP="000F163C">
            <w:pPr>
              <w:spacing w:line="360" w:lineRule="auto"/>
            </w:pPr>
          </w:p>
        </w:tc>
        <w:tc>
          <w:tcPr>
            <w:tcW w:w="724" w:type="dxa"/>
          </w:tcPr>
          <w:p w14:paraId="3CCE62BF" w14:textId="77777777" w:rsidR="00097E98" w:rsidRPr="00442838" w:rsidRDefault="00097E98" w:rsidP="000F163C">
            <w:pPr>
              <w:spacing w:line="360" w:lineRule="auto"/>
            </w:pPr>
          </w:p>
        </w:tc>
        <w:tc>
          <w:tcPr>
            <w:tcW w:w="724" w:type="dxa"/>
          </w:tcPr>
          <w:p w14:paraId="54AF176C" w14:textId="77777777" w:rsidR="00097E98" w:rsidRPr="00442838" w:rsidRDefault="00097E98" w:rsidP="000F163C">
            <w:pPr>
              <w:spacing w:line="360" w:lineRule="auto"/>
            </w:pPr>
          </w:p>
        </w:tc>
        <w:tc>
          <w:tcPr>
            <w:tcW w:w="1976" w:type="dxa"/>
          </w:tcPr>
          <w:p w14:paraId="5C226280" w14:textId="77777777" w:rsidR="00097E98" w:rsidRPr="00442838" w:rsidRDefault="00097E98" w:rsidP="000F163C">
            <w:pPr>
              <w:spacing w:line="360" w:lineRule="auto"/>
            </w:pPr>
          </w:p>
        </w:tc>
      </w:tr>
      <w:tr w:rsidR="00097E98" w:rsidRPr="00442838" w14:paraId="3EAA043F" w14:textId="77777777" w:rsidTr="000F163C">
        <w:trPr>
          <w:trHeight w:val="441"/>
        </w:trPr>
        <w:tc>
          <w:tcPr>
            <w:tcW w:w="1251" w:type="dxa"/>
          </w:tcPr>
          <w:p w14:paraId="0E1D7717" w14:textId="77777777" w:rsidR="00097E98" w:rsidRPr="00442838" w:rsidRDefault="00097E98" w:rsidP="000F163C">
            <w:pPr>
              <w:spacing w:line="360" w:lineRule="auto"/>
            </w:pPr>
          </w:p>
        </w:tc>
        <w:tc>
          <w:tcPr>
            <w:tcW w:w="1652" w:type="dxa"/>
          </w:tcPr>
          <w:p w14:paraId="1B6E73B7" w14:textId="77777777" w:rsidR="00097E98" w:rsidRPr="00442838" w:rsidRDefault="00097E98" w:rsidP="000F163C">
            <w:pPr>
              <w:spacing w:line="360" w:lineRule="auto"/>
            </w:pPr>
          </w:p>
        </w:tc>
        <w:tc>
          <w:tcPr>
            <w:tcW w:w="3719" w:type="dxa"/>
          </w:tcPr>
          <w:p w14:paraId="7759FC75" w14:textId="77777777" w:rsidR="00097E98" w:rsidRPr="00442838" w:rsidRDefault="00097E98" w:rsidP="000F163C">
            <w:pPr>
              <w:spacing w:line="360" w:lineRule="auto"/>
            </w:pPr>
          </w:p>
        </w:tc>
        <w:tc>
          <w:tcPr>
            <w:tcW w:w="880" w:type="dxa"/>
          </w:tcPr>
          <w:p w14:paraId="5237118F" w14:textId="77777777" w:rsidR="00097E98" w:rsidRPr="00442838" w:rsidRDefault="00097E98" w:rsidP="000F163C">
            <w:pPr>
              <w:spacing w:line="360" w:lineRule="auto"/>
            </w:pPr>
          </w:p>
        </w:tc>
        <w:tc>
          <w:tcPr>
            <w:tcW w:w="724" w:type="dxa"/>
          </w:tcPr>
          <w:p w14:paraId="25A97AEF" w14:textId="77777777" w:rsidR="00097E98" w:rsidRPr="00442838" w:rsidRDefault="00097E98" w:rsidP="000F163C">
            <w:pPr>
              <w:spacing w:line="360" w:lineRule="auto"/>
            </w:pPr>
          </w:p>
        </w:tc>
        <w:tc>
          <w:tcPr>
            <w:tcW w:w="724" w:type="dxa"/>
          </w:tcPr>
          <w:p w14:paraId="71DDF072" w14:textId="77777777" w:rsidR="00097E98" w:rsidRPr="00442838" w:rsidRDefault="00097E98" w:rsidP="000F163C">
            <w:pPr>
              <w:spacing w:line="360" w:lineRule="auto"/>
            </w:pPr>
          </w:p>
        </w:tc>
        <w:tc>
          <w:tcPr>
            <w:tcW w:w="1976" w:type="dxa"/>
          </w:tcPr>
          <w:p w14:paraId="6A5E4C82" w14:textId="77777777" w:rsidR="00097E98" w:rsidRPr="00442838" w:rsidRDefault="00097E98" w:rsidP="000F163C">
            <w:pPr>
              <w:spacing w:line="360" w:lineRule="auto"/>
            </w:pPr>
          </w:p>
        </w:tc>
      </w:tr>
      <w:tr w:rsidR="00097E98" w:rsidRPr="00442838" w14:paraId="7520845B" w14:textId="77777777" w:rsidTr="000F163C">
        <w:trPr>
          <w:trHeight w:val="441"/>
        </w:trPr>
        <w:tc>
          <w:tcPr>
            <w:tcW w:w="1251" w:type="dxa"/>
          </w:tcPr>
          <w:p w14:paraId="1B71C9BE" w14:textId="77777777" w:rsidR="00097E98" w:rsidRPr="00442838" w:rsidRDefault="00097E98" w:rsidP="000F163C">
            <w:pPr>
              <w:spacing w:line="360" w:lineRule="auto"/>
            </w:pPr>
          </w:p>
        </w:tc>
        <w:tc>
          <w:tcPr>
            <w:tcW w:w="1652" w:type="dxa"/>
          </w:tcPr>
          <w:p w14:paraId="7755443A" w14:textId="77777777" w:rsidR="00097E98" w:rsidRPr="00442838" w:rsidRDefault="00097E98" w:rsidP="000F163C">
            <w:pPr>
              <w:spacing w:line="360" w:lineRule="auto"/>
            </w:pPr>
          </w:p>
        </w:tc>
        <w:tc>
          <w:tcPr>
            <w:tcW w:w="3719" w:type="dxa"/>
          </w:tcPr>
          <w:p w14:paraId="1D276CD8" w14:textId="77777777" w:rsidR="00097E98" w:rsidRPr="00442838" w:rsidRDefault="00097E98" w:rsidP="000F163C">
            <w:pPr>
              <w:spacing w:line="360" w:lineRule="auto"/>
            </w:pPr>
          </w:p>
        </w:tc>
        <w:tc>
          <w:tcPr>
            <w:tcW w:w="880" w:type="dxa"/>
          </w:tcPr>
          <w:p w14:paraId="0C87530B" w14:textId="77777777" w:rsidR="00097E98" w:rsidRPr="00442838" w:rsidRDefault="00097E98" w:rsidP="000F163C">
            <w:pPr>
              <w:spacing w:line="360" w:lineRule="auto"/>
            </w:pPr>
          </w:p>
        </w:tc>
        <w:tc>
          <w:tcPr>
            <w:tcW w:w="724" w:type="dxa"/>
          </w:tcPr>
          <w:p w14:paraId="3E8985CB" w14:textId="77777777" w:rsidR="00097E98" w:rsidRPr="00442838" w:rsidRDefault="00097E98" w:rsidP="000F163C">
            <w:pPr>
              <w:spacing w:line="360" w:lineRule="auto"/>
            </w:pPr>
          </w:p>
        </w:tc>
        <w:tc>
          <w:tcPr>
            <w:tcW w:w="724" w:type="dxa"/>
          </w:tcPr>
          <w:p w14:paraId="3CDE8A72" w14:textId="77777777" w:rsidR="00097E98" w:rsidRPr="00442838" w:rsidRDefault="00097E98" w:rsidP="000F163C">
            <w:pPr>
              <w:spacing w:line="360" w:lineRule="auto"/>
            </w:pPr>
          </w:p>
        </w:tc>
        <w:tc>
          <w:tcPr>
            <w:tcW w:w="1976" w:type="dxa"/>
          </w:tcPr>
          <w:p w14:paraId="40721F1D" w14:textId="77777777" w:rsidR="00097E98" w:rsidRPr="00442838" w:rsidRDefault="00097E98" w:rsidP="000F163C">
            <w:pPr>
              <w:spacing w:line="360" w:lineRule="auto"/>
            </w:pPr>
          </w:p>
        </w:tc>
      </w:tr>
      <w:tr w:rsidR="00097E98" w:rsidRPr="00442838" w14:paraId="3000E095" w14:textId="77777777" w:rsidTr="000F163C">
        <w:trPr>
          <w:trHeight w:val="896"/>
        </w:trPr>
        <w:tc>
          <w:tcPr>
            <w:tcW w:w="1251" w:type="dxa"/>
          </w:tcPr>
          <w:p w14:paraId="7B829BAE" w14:textId="77777777" w:rsidR="00097E98" w:rsidRPr="00442838" w:rsidRDefault="00097E98" w:rsidP="000F163C">
            <w:pPr>
              <w:spacing w:line="360" w:lineRule="auto"/>
            </w:pPr>
          </w:p>
        </w:tc>
        <w:tc>
          <w:tcPr>
            <w:tcW w:w="1652" w:type="dxa"/>
          </w:tcPr>
          <w:p w14:paraId="5C9B4F88" w14:textId="77777777" w:rsidR="00097E98" w:rsidRPr="00442838" w:rsidRDefault="00097E98" w:rsidP="000F163C">
            <w:pPr>
              <w:spacing w:line="360" w:lineRule="auto"/>
            </w:pPr>
          </w:p>
        </w:tc>
        <w:tc>
          <w:tcPr>
            <w:tcW w:w="3719" w:type="dxa"/>
          </w:tcPr>
          <w:p w14:paraId="4D46EED8" w14:textId="77777777" w:rsidR="00097E98" w:rsidRPr="00442838" w:rsidRDefault="00097E98" w:rsidP="000F163C">
            <w:pPr>
              <w:spacing w:line="360" w:lineRule="auto"/>
            </w:pPr>
          </w:p>
        </w:tc>
        <w:tc>
          <w:tcPr>
            <w:tcW w:w="880" w:type="dxa"/>
          </w:tcPr>
          <w:p w14:paraId="3545B786" w14:textId="77777777" w:rsidR="00097E98" w:rsidRPr="00442838" w:rsidRDefault="00097E98" w:rsidP="000F163C">
            <w:pPr>
              <w:spacing w:line="360" w:lineRule="auto"/>
            </w:pPr>
          </w:p>
        </w:tc>
        <w:tc>
          <w:tcPr>
            <w:tcW w:w="724" w:type="dxa"/>
          </w:tcPr>
          <w:p w14:paraId="4E9E6E77" w14:textId="77777777" w:rsidR="00097E98" w:rsidRPr="00442838" w:rsidRDefault="00097E98" w:rsidP="000F163C">
            <w:pPr>
              <w:spacing w:line="360" w:lineRule="auto"/>
            </w:pPr>
          </w:p>
        </w:tc>
        <w:tc>
          <w:tcPr>
            <w:tcW w:w="724" w:type="dxa"/>
          </w:tcPr>
          <w:p w14:paraId="2F009C74" w14:textId="77777777" w:rsidR="00097E98" w:rsidRPr="00442838" w:rsidRDefault="00097E98" w:rsidP="000F163C">
            <w:pPr>
              <w:spacing w:line="360" w:lineRule="auto"/>
            </w:pPr>
          </w:p>
        </w:tc>
        <w:tc>
          <w:tcPr>
            <w:tcW w:w="1976" w:type="dxa"/>
          </w:tcPr>
          <w:p w14:paraId="457EE415" w14:textId="77777777" w:rsidR="00097E98" w:rsidRPr="00442838" w:rsidRDefault="00097E98" w:rsidP="000F163C">
            <w:pPr>
              <w:spacing w:line="360" w:lineRule="auto"/>
            </w:pPr>
          </w:p>
        </w:tc>
      </w:tr>
    </w:tbl>
    <w:p w14:paraId="2CB47DA3" w14:textId="77777777" w:rsidR="00097E98" w:rsidRPr="00442838" w:rsidRDefault="00097E98" w:rsidP="00097E98">
      <w:pPr>
        <w:rPr>
          <w:sz w:val="24"/>
        </w:rPr>
      </w:pPr>
    </w:p>
    <w:p w14:paraId="234490F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84089FF" w14:textId="77777777" w:rsidTr="000F163C">
        <w:tc>
          <w:tcPr>
            <w:tcW w:w="3596" w:type="dxa"/>
          </w:tcPr>
          <w:p w14:paraId="1879F06E" w14:textId="77777777" w:rsidR="00097E98" w:rsidRPr="00442838" w:rsidRDefault="00097E98" w:rsidP="000F163C">
            <w:pPr>
              <w:rPr>
                <w:sz w:val="24"/>
              </w:rPr>
            </w:pPr>
          </w:p>
        </w:tc>
        <w:tc>
          <w:tcPr>
            <w:tcW w:w="3597" w:type="dxa"/>
          </w:tcPr>
          <w:p w14:paraId="1909753E" w14:textId="77777777" w:rsidR="00097E98" w:rsidRPr="00442838" w:rsidRDefault="00097E98" w:rsidP="000F163C">
            <w:pPr>
              <w:rPr>
                <w:sz w:val="24"/>
              </w:rPr>
            </w:pPr>
          </w:p>
        </w:tc>
        <w:tc>
          <w:tcPr>
            <w:tcW w:w="3597" w:type="dxa"/>
          </w:tcPr>
          <w:p w14:paraId="1AE397BA" w14:textId="77777777" w:rsidR="00097E98" w:rsidRPr="00442838" w:rsidRDefault="00097E98" w:rsidP="000F163C">
            <w:pPr>
              <w:rPr>
                <w:sz w:val="24"/>
              </w:rPr>
            </w:pPr>
          </w:p>
        </w:tc>
      </w:tr>
      <w:tr w:rsidR="00097E98" w:rsidRPr="00442838" w14:paraId="790EC720" w14:textId="77777777" w:rsidTr="000F163C">
        <w:tc>
          <w:tcPr>
            <w:tcW w:w="3596" w:type="dxa"/>
          </w:tcPr>
          <w:p w14:paraId="4EFAC3CB" w14:textId="77777777" w:rsidR="00097E98" w:rsidRPr="00442838" w:rsidRDefault="00097E98" w:rsidP="000F163C">
            <w:pPr>
              <w:rPr>
                <w:sz w:val="24"/>
              </w:rPr>
            </w:pPr>
          </w:p>
        </w:tc>
        <w:tc>
          <w:tcPr>
            <w:tcW w:w="3597" w:type="dxa"/>
          </w:tcPr>
          <w:p w14:paraId="05361984" w14:textId="77777777" w:rsidR="00097E98" w:rsidRPr="00442838" w:rsidRDefault="00097E98" w:rsidP="000F163C">
            <w:pPr>
              <w:rPr>
                <w:sz w:val="24"/>
              </w:rPr>
            </w:pPr>
          </w:p>
        </w:tc>
        <w:tc>
          <w:tcPr>
            <w:tcW w:w="3597" w:type="dxa"/>
          </w:tcPr>
          <w:p w14:paraId="077D9D78" w14:textId="77777777" w:rsidR="00097E98" w:rsidRPr="00442838" w:rsidRDefault="00097E98" w:rsidP="000F163C">
            <w:pPr>
              <w:rPr>
                <w:sz w:val="24"/>
              </w:rPr>
            </w:pPr>
          </w:p>
        </w:tc>
      </w:tr>
    </w:tbl>
    <w:p w14:paraId="46FA2237" w14:textId="77777777" w:rsidR="00097E98" w:rsidRPr="00442838" w:rsidRDefault="00097E98" w:rsidP="00097E98">
      <w:pPr>
        <w:rPr>
          <w:sz w:val="24"/>
        </w:rPr>
      </w:pPr>
    </w:p>
    <w:p w14:paraId="04FF811C" w14:textId="77777777" w:rsidR="00097E98" w:rsidRPr="00442838" w:rsidRDefault="00097E98" w:rsidP="00097E98">
      <w:pPr>
        <w:rPr>
          <w:sz w:val="24"/>
        </w:rPr>
      </w:pPr>
      <w:r w:rsidRPr="00442838">
        <w:rPr>
          <w:sz w:val="24"/>
        </w:rPr>
        <w:t>Sprites:</w:t>
      </w:r>
    </w:p>
    <w:p w14:paraId="5908BC94" w14:textId="77777777" w:rsidR="00097E98" w:rsidRPr="00442838" w:rsidRDefault="00097E98" w:rsidP="00097E98">
      <w:pPr>
        <w:rPr>
          <w:sz w:val="24"/>
        </w:rPr>
      </w:pPr>
      <w:r w:rsidRPr="00442838">
        <w:rPr>
          <w:sz w:val="24"/>
        </w:rPr>
        <w:br w:type="page"/>
      </w:r>
    </w:p>
    <w:p w14:paraId="3F375674" w14:textId="77777777" w:rsidR="00097E98" w:rsidRPr="00442838" w:rsidRDefault="00097E98" w:rsidP="00097E98">
      <w:pPr>
        <w:rPr>
          <w:sz w:val="24"/>
        </w:rPr>
      </w:pPr>
      <w:r w:rsidRPr="00442838">
        <w:rPr>
          <w:sz w:val="24"/>
        </w:rPr>
        <w:lastRenderedPageBreak/>
        <w:t>Family Page</w:t>
      </w:r>
    </w:p>
    <w:p w14:paraId="48FC6E1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717586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15ED11A" w14:textId="77777777" w:rsidTr="000F163C">
        <w:trPr>
          <w:trHeight w:val="896"/>
        </w:trPr>
        <w:tc>
          <w:tcPr>
            <w:tcW w:w="1251" w:type="dxa"/>
          </w:tcPr>
          <w:p w14:paraId="75A7DD54" w14:textId="77777777" w:rsidR="00097E98" w:rsidRPr="00442838" w:rsidRDefault="00097E98" w:rsidP="000F163C">
            <w:pPr>
              <w:spacing w:line="360" w:lineRule="auto"/>
            </w:pPr>
            <w:r w:rsidRPr="00442838">
              <w:t>Pokemon</w:t>
            </w:r>
          </w:p>
          <w:p w14:paraId="43E2E543" w14:textId="77777777" w:rsidR="00097E98" w:rsidRPr="00442838" w:rsidRDefault="00097E98" w:rsidP="000F163C">
            <w:pPr>
              <w:spacing w:line="360" w:lineRule="auto"/>
            </w:pPr>
            <w:r w:rsidRPr="00442838">
              <w:t>Name</w:t>
            </w:r>
          </w:p>
        </w:tc>
        <w:tc>
          <w:tcPr>
            <w:tcW w:w="1652" w:type="dxa"/>
          </w:tcPr>
          <w:p w14:paraId="72821E05" w14:textId="77777777" w:rsidR="00097E98" w:rsidRPr="00442838" w:rsidRDefault="00097E98" w:rsidP="000F163C">
            <w:pPr>
              <w:spacing w:line="360" w:lineRule="auto"/>
            </w:pPr>
            <w:r w:rsidRPr="00442838">
              <w:t>Pokemon Number</w:t>
            </w:r>
          </w:p>
        </w:tc>
        <w:tc>
          <w:tcPr>
            <w:tcW w:w="3719" w:type="dxa"/>
          </w:tcPr>
          <w:p w14:paraId="04C68820" w14:textId="77777777" w:rsidR="00097E98" w:rsidRPr="00442838" w:rsidRDefault="00097E98" w:rsidP="000F163C">
            <w:pPr>
              <w:spacing w:line="360" w:lineRule="auto"/>
            </w:pPr>
            <w:r w:rsidRPr="00442838">
              <w:t>Base Stats</w:t>
            </w:r>
          </w:p>
          <w:p w14:paraId="4F60F31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55A8D6D" w14:textId="77777777" w:rsidR="00097E98" w:rsidRPr="00442838" w:rsidRDefault="00097E98" w:rsidP="000F163C">
            <w:pPr>
              <w:spacing w:line="360" w:lineRule="auto"/>
            </w:pPr>
            <w:r w:rsidRPr="00442838">
              <w:t>Ability</w:t>
            </w:r>
          </w:p>
        </w:tc>
        <w:tc>
          <w:tcPr>
            <w:tcW w:w="724" w:type="dxa"/>
          </w:tcPr>
          <w:p w14:paraId="0DF060CC" w14:textId="77777777" w:rsidR="00097E98" w:rsidRPr="00442838" w:rsidRDefault="00097E98" w:rsidP="000F163C">
            <w:pPr>
              <w:spacing w:line="360" w:lineRule="auto"/>
            </w:pPr>
            <w:r w:rsidRPr="00442838">
              <w:t>Type 1</w:t>
            </w:r>
          </w:p>
        </w:tc>
        <w:tc>
          <w:tcPr>
            <w:tcW w:w="724" w:type="dxa"/>
          </w:tcPr>
          <w:p w14:paraId="59BE2F8D" w14:textId="77777777" w:rsidR="00097E98" w:rsidRPr="00442838" w:rsidRDefault="00097E98" w:rsidP="000F163C">
            <w:pPr>
              <w:spacing w:line="360" w:lineRule="auto"/>
            </w:pPr>
            <w:r w:rsidRPr="00442838">
              <w:t>Type 2</w:t>
            </w:r>
          </w:p>
        </w:tc>
        <w:tc>
          <w:tcPr>
            <w:tcW w:w="1976" w:type="dxa"/>
          </w:tcPr>
          <w:p w14:paraId="70330BF6" w14:textId="77777777" w:rsidR="00097E98" w:rsidRPr="00442838" w:rsidRDefault="00097E98" w:rsidP="000F163C">
            <w:pPr>
              <w:spacing w:line="360" w:lineRule="auto"/>
            </w:pPr>
            <w:r w:rsidRPr="00442838">
              <w:t>Evolution</w:t>
            </w:r>
          </w:p>
        </w:tc>
      </w:tr>
      <w:tr w:rsidR="00097E98" w:rsidRPr="00442838" w14:paraId="233F6F2E" w14:textId="77777777" w:rsidTr="000F163C">
        <w:trPr>
          <w:trHeight w:val="454"/>
        </w:trPr>
        <w:tc>
          <w:tcPr>
            <w:tcW w:w="1251" w:type="dxa"/>
          </w:tcPr>
          <w:p w14:paraId="5D88D2A5" w14:textId="77777777" w:rsidR="00097E98" w:rsidRPr="00442838" w:rsidRDefault="00097E98" w:rsidP="000F163C">
            <w:pPr>
              <w:spacing w:line="360" w:lineRule="auto"/>
            </w:pPr>
          </w:p>
        </w:tc>
        <w:tc>
          <w:tcPr>
            <w:tcW w:w="1652" w:type="dxa"/>
          </w:tcPr>
          <w:p w14:paraId="6505FC0D" w14:textId="77777777" w:rsidR="00097E98" w:rsidRPr="00442838" w:rsidRDefault="00097E98" w:rsidP="000F163C">
            <w:pPr>
              <w:spacing w:line="360" w:lineRule="auto"/>
            </w:pPr>
          </w:p>
        </w:tc>
        <w:tc>
          <w:tcPr>
            <w:tcW w:w="3719" w:type="dxa"/>
          </w:tcPr>
          <w:p w14:paraId="31A35F15" w14:textId="77777777" w:rsidR="00097E98" w:rsidRPr="00442838" w:rsidRDefault="00097E98" w:rsidP="000F163C">
            <w:pPr>
              <w:spacing w:line="360" w:lineRule="auto"/>
            </w:pPr>
          </w:p>
        </w:tc>
        <w:tc>
          <w:tcPr>
            <w:tcW w:w="880" w:type="dxa"/>
          </w:tcPr>
          <w:p w14:paraId="638372BB" w14:textId="77777777" w:rsidR="00097E98" w:rsidRPr="00442838" w:rsidRDefault="00097E98" w:rsidP="000F163C">
            <w:pPr>
              <w:spacing w:line="360" w:lineRule="auto"/>
            </w:pPr>
          </w:p>
        </w:tc>
        <w:tc>
          <w:tcPr>
            <w:tcW w:w="724" w:type="dxa"/>
          </w:tcPr>
          <w:p w14:paraId="44D5626D" w14:textId="77777777" w:rsidR="00097E98" w:rsidRPr="00442838" w:rsidRDefault="00097E98" w:rsidP="000F163C">
            <w:pPr>
              <w:spacing w:line="360" w:lineRule="auto"/>
            </w:pPr>
          </w:p>
        </w:tc>
        <w:tc>
          <w:tcPr>
            <w:tcW w:w="724" w:type="dxa"/>
          </w:tcPr>
          <w:p w14:paraId="492DB80E" w14:textId="77777777" w:rsidR="00097E98" w:rsidRPr="00442838" w:rsidRDefault="00097E98" w:rsidP="000F163C">
            <w:pPr>
              <w:spacing w:line="360" w:lineRule="auto"/>
            </w:pPr>
          </w:p>
        </w:tc>
        <w:tc>
          <w:tcPr>
            <w:tcW w:w="1976" w:type="dxa"/>
          </w:tcPr>
          <w:p w14:paraId="79FABD5C" w14:textId="77777777" w:rsidR="00097E98" w:rsidRPr="00442838" w:rsidRDefault="00097E98" w:rsidP="000F163C">
            <w:pPr>
              <w:spacing w:line="360" w:lineRule="auto"/>
            </w:pPr>
          </w:p>
        </w:tc>
      </w:tr>
      <w:tr w:rsidR="00097E98" w:rsidRPr="00442838" w14:paraId="45A73D46" w14:textId="77777777" w:rsidTr="000F163C">
        <w:trPr>
          <w:trHeight w:val="441"/>
        </w:trPr>
        <w:tc>
          <w:tcPr>
            <w:tcW w:w="1251" w:type="dxa"/>
          </w:tcPr>
          <w:p w14:paraId="5398FBD2" w14:textId="77777777" w:rsidR="00097E98" w:rsidRPr="00442838" w:rsidRDefault="00097E98" w:rsidP="000F163C">
            <w:pPr>
              <w:spacing w:line="360" w:lineRule="auto"/>
            </w:pPr>
          </w:p>
        </w:tc>
        <w:tc>
          <w:tcPr>
            <w:tcW w:w="1652" w:type="dxa"/>
          </w:tcPr>
          <w:p w14:paraId="2F018566" w14:textId="77777777" w:rsidR="00097E98" w:rsidRPr="00442838" w:rsidRDefault="00097E98" w:rsidP="000F163C">
            <w:pPr>
              <w:spacing w:line="360" w:lineRule="auto"/>
            </w:pPr>
          </w:p>
        </w:tc>
        <w:tc>
          <w:tcPr>
            <w:tcW w:w="3719" w:type="dxa"/>
          </w:tcPr>
          <w:p w14:paraId="68677949" w14:textId="77777777" w:rsidR="00097E98" w:rsidRPr="00442838" w:rsidRDefault="00097E98" w:rsidP="000F163C">
            <w:pPr>
              <w:spacing w:line="360" w:lineRule="auto"/>
            </w:pPr>
          </w:p>
        </w:tc>
        <w:tc>
          <w:tcPr>
            <w:tcW w:w="880" w:type="dxa"/>
          </w:tcPr>
          <w:p w14:paraId="64A4E08D" w14:textId="77777777" w:rsidR="00097E98" w:rsidRPr="00442838" w:rsidRDefault="00097E98" w:rsidP="000F163C">
            <w:pPr>
              <w:spacing w:line="360" w:lineRule="auto"/>
            </w:pPr>
          </w:p>
        </w:tc>
        <w:tc>
          <w:tcPr>
            <w:tcW w:w="724" w:type="dxa"/>
          </w:tcPr>
          <w:p w14:paraId="244764CE" w14:textId="77777777" w:rsidR="00097E98" w:rsidRPr="00442838" w:rsidRDefault="00097E98" w:rsidP="000F163C">
            <w:pPr>
              <w:spacing w:line="360" w:lineRule="auto"/>
            </w:pPr>
          </w:p>
        </w:tc>
        <w:tc>
          <w:tcPr>
            <w:tcW w:w="724" w:type="dxa"/>
          </w:tcPr>
          <w:p w14:paraId="61F2F5AC" w14:textId="77777777" w:rsidR="00097E98" w:rsidRPr="00442838" w:rsidRDefault="00097E98" w:rsidP="000F163C">
            <w:pPr>
              <w:spacing w:line="360" w:lineRule="auto"/>
            </w:pPr>
          </w:p>
        </w:tc>
        <w:tc>
          <w:tcPr>
            <w:tcW w:w="1976" w:type="dxa"/>
          </w:tcPr>
          <w:p w14:paraId="40C7A239" w14:textId="77777777" w:rsidR="00097E98" w:rsidRPr="00442838" w:rsidRDefault="00097E98" w:rsidP="000F163C">
            <w:pPr>
              <w:spacing w:line="360" w:lineRule="auto"/>
            </w:pPr>
          </w:p>
        </w:tc>
      </w:tr>
      <w:tr w:rsidR="00097E98" w:rsidRPr="00442838" w14:paraId="6D7FF7E8" w14:textId="77777777" w:rsidTr="000F163C">
        <w:trPr>
          <w:trHeight w:val="441"/>
        </w:trPr>
        <w:tc>
          <w:tcPr>
            <w:tcW w:w="1251" w:type="dxa"/>
          </w:tcPr>
          <w:p w14:paraId="3BE674BB" w14:textId="77777777" w:rsidR="00097E98" w:rsidRPr="00442838" w:rsidRDefault="00097E98" w:rsidP="000F163C">
            <w:pPr>
              <w:spacing w:line="360" w:lineRule="auto"/>
            </w:pPr>
          </w:p>
        </w:tc>
        <w:tc>
          <w:tcPr>
            <w:tcW w:w="1652" w:type="dxa"/>
          </w:tcPr>
          <w:p w14:paraId="1318FCA8" w14:textId="77777777" w:rsidR="00097E98" w:rsidRPr="00442838" w:rsidRDefault="00097E98" w:rsidP="000F163C">
            <w:pPr>
              <w:spacing w:line="360" w:lineRule="auto"/>
            </w:pPr>
          </w:p>
        </w:tc>
        <w:tc>
          <w:tcPr>
            <w:tcW w:w="3719" w:type="dxa"/>
          </w:tcPr>
          <w:p w14:paraId="40A180E3" w14:textId="77777777" w:rsidR="00097E98" w:rsidRPr="00442838" w:rsidRDefault="00097E98" w:rsidP="000F163C">
            <w:pPr>
              <w:spacing w:line="360" w:lineRule="auto"/>
            </w:pPr>
          </w:p>
        </w:tc>
        <w:tc>
          <w:tcPr>
            <w:tcW w:w="880" w:type="dxa"/>
          </w:tcPr>
          <w:p w14:paraId="0EDA65BA" w14:textId="77777777" w:rsidR="00097E98" w:rsidRPr="00442838" w:rsidRDefault="00097E98" w:rsidP="000F163C">
            <w:pPr>
              <w:spacing w:line="360" w:lineRule="auto"/>
            </w:pPr>
          </w:p>
        </w:tc>
        <w:tc>
          <w:tcPr>
            <w:tcW w:w="724" w:type="dxa"/>
          </w:tcPr>
          <w:p w14:paraId="6B7D3B34" w14:textId="77777777" w:rsidR="00097E98" w:rsidRPr="00442838" w:rsidRDefault="00097E98" w:rsidP="000F163C">
            <w:pPr>
              <w:spacing w:line="360" w:lineRule="auto"/>
            </w:pPr>
          </w:p>
        </w:tc>
        <w:tc>
          <w:tcPr>
            <w:tcW w:w="724" w:type="dxa"/>
          </w:tcPr>
          <w:p w14:paraId="3E55214B" w14:textId="77777777" w:rsidR="00097E98" w:rsidRPr="00442838" w:rsidRDefault="00097E98" w:rsidP="000F163C">
            <w:pPr>
              <w:spacing w:line="360" w:lineRule="auto"/>
            </w:pPr>
          </w:p>
        </w:tc>
        <w:tc>
          <w:tcPr>
            <w:tcW w:w="1976" w:type="dxa"/>
          </w:tcPr>
          <w:p w14:paraId="62EB0732" w14:textId="77777777" w:rsidR="00097E98" w:rsidRPr="00442838" w:rsidRDefault="00097E98" w:rsidP="000F163C">
            <w:pPr>
              <w:spacing w:line="360" w:lineRule="auto"/>
            </w:pPr>
          </w:p>
        </w:tc>
      </w:tr>
      <w:tr w:rsidR="00097E98" w:rsidRPr="00442838" w14:paraId="45AD91CD" w14:textId="77777777" w:rsidTr="000F163C">
        <w:trPr>
          <w:trHeight w:val="896"/>
        </w:trPr>
        <w:tc>
          <w:tcPr>
            <w:tcW w:w="1251" w:type="dxa"/>
          </w:tcPr>
          <w:p w14:paraId="61566AF4" w14:textId="77777777" w:rsidR="00097E98" w:rsidRPr="00442838" w:rsidRDefault="00097E98" w:rsidP="000F163C">
            <w:pPr>
              <w:spacing w:line="360" w:lineRule="auto"/>
            </w:pPr>
          </w:p>
        </w:tc>
        <w:tc>
          <w:tcPr>
            <w:tcW w:w="1652" w:type="dxa"/>
          </w:tcPr>
          <w:p w14:paraId="4B51ED3B" w14:textId="77777777" w:rsidR="00097E98" w:rsidRPr="00442838" w:rsidRDefault="00097E98" w:rsidP="000F163C">
            <w:pPr>
              <w:spacing w:line="360" w:lineRule="auto"/>
            </w:pPr>
          </w:p>
        </w:tc>
        <w:tc>
          <w:tcPr>
            <w:tcW w:w="3719" w:type="dxa"/>
          </w:tcPr>
          <w:p w14:paraId="2106BB10" w14:textId="77777777" w:rsidR="00097E98" w:rsidRPr="00442838" w:rsidRDefault="00097E98" w:rsidP="000F163C">
            <w:pPr>
              <w:spacing w:line="360" w:lineRule="auto"/>
            </w:pPr>
          </w:p>
        </w:tc>
        <w:tc>
          <w:tcPr>
            <w:tcW w:w="880" w:type="dxa"/>
          </w:tcPr>
          <w:p w14:paraId="1A432B5B" w14:textId="77777777" w:rsidR="00097E98" w:rsidRPr="00442838" w:rsidRDefault="00097E98" w:rsidP="000F163C">
            <w:pPr>
              <w:spacing w:line="360" w:lineRule="auto"/>
            </w:pPr>
          </w:p>
        </w:tc>
        <w:tc>
          <w:tcPr>
            <w:tcW w:w="724" w:type="dxa"/>
          </w:tcPr>
          <w:p w14:paraId="1DE31408" w14:textId="77777777" w:rsidR="00097E98" w:rsidRPr="00442838" w:rsidRDefault="00097E98" w:rsidP="000F163C">
            <w:pPr>
              <w:spacing w:line="360" w:lineRule="auto"/>
            </w:pPr>
          </w:p>
        </w:tc>
        <w:tc>
          <w:tcPr>
            <w:tcW w:w="724" w:type="dxa"/>
          </w:tcPr>
          <w:p w14:paraId="2B8445CF" w14:textId="77777777" w:rsidR="00097E98" w:rsidRPr="00442838" w:rsidRDefault="00097E98" w:rsidP="000F163C">
            <w:pPr>
              <w:spacing w:line="360" w:lineRule="auto"/>
            </w:pPr>
          </w:p>
        </w:tc>
        <w:tc>
          <w:tcPr>
            <w:tcW w:w="1976" w:type="dxa"/>
          </w:tcPr>
          <w:p w14:paraId="0C76D3F2" w14:textId="77777777" w:rsidR="00097E98" w:rsidRPr="00442838" w:rsidRDefault="00097E98" w:rsidP="000F163C">
            <w:pPr>
              <w:spacing w:line="360" w:lineRule="auto"/>
            </w:pPr>
          </w:p>
        </w:tc>
      </w:tr>
    </w:tbl>
    <w:p w14:paraId="2EBF49BA" w14:textId="77777777" w:rsidR="00097E98" w:rsidRPr="00442838" w:rsidRDefault="00097E98" w:rsidP="00097E98">
      <w:pPr>
        <w:rPr>
          <w:sz w:val="24"/>
        </w:rPr>
      </w:pPr>
    </w:p>
    <w:p w14:paraId="7B7C3FC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ECEA610" w14:textId="77777777" w:rsidTr="000F163C">
        <w:tc>
          <w:tcPr>
            <w:tcW w:w="3596" w:type="dxa"/>
          </w:tcPr>
          <w:p w14:paraId="68A6D17D" w14:textId="77777777" w:rsidR="00097E98" w:rsidRPr="00442838" w:rsidRDefault="00097E98" w:rsidP="000F163C">
            <w:pPr>
              <w:rPr>
                <w:sz w:val="24"/>
              </w:rPr>
            </w:pPr>
          </w:p>
        </w:tc>
        <w:tc>
          <w:tcPr>
            <w:tcW w:w="3597" w:type="dxa"/>
          </w:tcPr>
          <w:p w14:paraId="62BF8458" w14:textId="77777777" w:rsidR="00097E98" w:rsidRPr="00442838" w:rsidRDefault="00097E98" w:rsidP="000F163C">
            <w:pPr>
              <w:rPr>
                <w:sz w:val="24"/>
              </w:rPr>
            </w:pPr>
          </w:p>
        </w:tc>
        <w:tc>
          <w:tcPr>
            <w:tcW w:w="3597" w:type="dxa"/>
          </w:tcPr>
          <w:p w14:paraId="68451F4C" w14:textId="77777777" w:rsidR="00097E98" w:rsidRPr="00442838" w:rsidRDefault="00097E98" w:rsidP="000F163C">
            <w:pPr>
              <w:rPr>
                <w:sz w:val="24"/>
              </w:rPr>
            </w:pPr>
          </w:p>
        </w:tc>
      </w:tr>
      <w:tr w:rsidR="00097E98" w:rsidRPr="00442838" w14:paraId="0BDFC4F9" w14:textId="77777777" w:rsidTr="000F163C">
        <w:tc>
          <w:tcPr>
            <w:tcW w:w="3596" w:type="dxa"/>
          </w:tcPr>
          <w:p w14:paraId="18C58C88" w14:textId="77777777" w:rsidR="00097E98" w:rsidRPr="00442838" w:rsidRDefault="00097E98" w:rsidP="000F163C">
            <w:pPr>
              <w:rPr>
                <w:sz w:val="24"/>
              </w:rPr>
            </w:pPr>
          </w:p>
        </w:tc>
        <w:tc>
          <w:tcPr>
            <w:tcW w:w="3597" w:type="dxa"/>
          </w:tcPr>
          <w:p w14:paraId="6DACF347" w14:textId="77777777" w:rsidR="00097E98" w:rsidRPr="00442838" w:rsidRDefault="00097E98" w:rsidP="000F163C">
            <w:pPr>
              <w:rPr>
                <w:sz w:val="24"/>
              </w:rPr>
            </w:pPr>
          </w:p>
        </w:tc>
        <w:tc>
          <w:tcPr>
            <w:tcW w:w="3597" w:type="dxa"/>
          </w:tcPr>
          <w:p w14:paraId="1EFDDBA3" w14:textId="77777777" w:rsidR="00097E98" w:rsidRPr="00442838" w:rsidRDefault="00097E98" w:rsidP="000F163C">
            <w:pPr>
              <w:rPr>
                <w:sz w:val="24"/>
              </w:rPr>
            </w:pPr>
          </w:p>
        </w:tc>
      </w:tr>
    </w:tbl>
    <w:p w14:paraId="2294463F" w14:textId="77777777" w:rsidR="00097E98" w:rsidRPr="00442838" w:rsidRDefault="00097E98" w:rsidP="00097E98">
      <w:pPr>
        <w:rPr>
          <w:sz w:val="24"/>
        </w:rPr>
      </w:pPr>
    </w:p>
    <w:p w14:paraId="2D57A4CC" w14:textId="77777777" w:rsidR="00097E98" w:rsidRPr="00442838" w:rsidRDefault="00097E98" w:rsidP="00097E98">
      <w:pPr>
        <w:rPr>
          <w:sz w:val="24"/>
        </w:rPr>
      </w:pPr>
      <w:r w:rsidRPr="00442838">
        <w:rPr>
          <w:sz w:val="24"/>
        </w:rPr>
        <w:t>Sprites:</w:t>
      </w:r>
    </w:p>
    <w:p w14:paraId="1659EBA5" w14:textId="77777777" w:rsidR="00097E98" w:rsidRPr="00442838" w:rsidRDefault="00097E98" w:rsidP="00097E98">
      <w:pPr>
        <w:rPr>
          <w:sz w:val="24"/>
        </w:rPr>
      </w:pPr>
      <w:r w:rsidRPr="00442838">
        <w:rPr>
          <w:sz w:val="24"/>
        </w:rPr>
        <w:br w:type="page"/>
      </w:r>
    </w:p>
    <w:p w14:paraId="12B1E200" w14:textId="77777777" w:rsidR="00097E98" w:rsidRPr="00442838" w:rsidRDefault="00097E98" w:rsidP="00097E98">
      <w:pPr>
        <w:rPr>
          <w:sz w:val="24"/>
        </w:rPr>
      </w:pPr>
      <w:r w:rsidRPr="00442838">
        <w:rPr>
          <w:sz w:val="24"/>
        </w:rPr>
        <w:lastRenderedPageBreak/>
        <w:t>Family Page</w:t>
      </w:r>
    </w:p>
    <w:p w14:paraId="4D37D14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1652C6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AEBE72A" w14:textId="77777777" w:rsidTr="000F163C">
        <w:trPr>
          <w:trHeight w:val="896"/>
        </w:trPr>
        <w:tc>
          <w:tcPr>
            <w:tcW w:w="1251" w:type="dxa"/>
          </w:tcPr>
          <w:p w14:paraId="51650C16" w14:textId="77777777" w:rsidR="00097E98" w:rsidRPr="00442838" w:rsidRDefault="00097E98" w:rsidP="000F163C">
            <w:pPr>
              <w:spacing w:line="360" w:lineRule="auto"/>
            </w:pPr>
            <w:r w:rsidRPr="00442838">
              <w:t>Pokemon</w:t>
            </w:r>
          </w:p>
          <w:p w14:paraId="2C8D8953" w14:textId="77777777" w:rsidR="00097E98" w:rsidRPr="00442838" w:rsidRDefault="00097E98" w:rsidP="000F163C">
            <w:pPr>
              <w:spacing w:line="360" w:lineRule="auto"/>
            </w:pPr>
            <w:r w:rsidRPr="00442838">
              <w:t>Name</w:t>
            </w:r>
          </w:p>
        </w:tc>
        <w:tc>
          <w:tcPr>
            <w:tcW w:w="1652" w:type="dxa"/>
          </w:tcPr>
          <w:p w14:paraId="4CDA0D1E" w14:textId="77777777" w:rsidR="00097E98" w:rsidRPr="00442838" w:rsidRDefault="00097E98" w:rsidP="000F163C">
            <w:pPr>
              <w:spacing w:line="360" w:lineRule="auto"/>
            </w:pPr>
            <w:r w:rsidRPr="00442838">
              <w:t>Pokemon Number</w:t>
            </w:r>
          </w:p>
        </w:tc>
        <w:tc>
          <w:tcPr>
            <w:tcW w:w="3719" w:type="dxa"/>
          </w:tcPr>
          <w:p w14:paraId="64361B2D" w14:textId="77777777" w:rsidR="00097E98" w:rsidRPr="00442838" w:rsidRDefault="00097E98" w:rsidP="000F163C">
            <w:pPr>
              <w:spacing w:line="360" w:lineRule="auto"/>
            </w:pPr>
            <w:r w:rsidRPr="00442838">
              <w:t>Base Stats</w:t>
            </w:r>
          </w:p>
          <w:p w14:paraId="0ABD810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30C217E" w14:textId="77777777" w:rsidR="00097E98" w:rsidRPr="00442838" w:rsidRDefault="00097E98" w:rsidP="000F163C">
            <w:pPr>
              <w:spacing w:line="360" w:lineRule="auto"/>
            </w:pPr>
            <w:r w:rsidRPr="00442838">
              <w:t>Ability</w:t>
            </w:r>
          </w:p>
        </w:tc>
        <w:tc>
          <w:tcPr>
            <w:tcW w:w="724" w:type="dxa"/>
          </w:tcPr>
          <w:p w14:paraId="236DB5D8" w14:textId="77777777" w:rsidR="00097E98" w:rsidRPr="00442838" w:rsidRDefault="00097E98" w:rsidP="000F163C">
            <w:pPr>
              <w:spacing w:line="360" w:lineRule="auto"/>
            </w:pPr>
            <w:r w:rsidRPr="00442838">
              <w:t>Type 1</w:t>
            </w:r>
          </w:p>
        </w:tc>
        <w:tc>
          <w:tcPr>
            <w:tcW w:w="724" w:type="dxa"/>
          </w:tcPr>
          <w:p w14:paraId="42E5D57E" w14:textId="77777777" w:rsidR="00097E98" w:rsidRPr="00442838" w:rsidRDefault="00097E98" w:rsidP="000F163C">
            <w:pPr>
              <w:spacing w:line="360" w:lineRule="auto"/>
            </w:pPr>
            <w:r w:rsidRPr="00442838">
              <w:t>Type 2</w:t>
            </w:r>
          </w:p>
        </w:tc>
        <w:tc>
          <w:tcPr>
            <w:tcW w:w="1976" w:type="dxa"/>
          </w:tcPr>
          <w:p w14:paraId="063C1B31" w14:textId="77777777" w:rsidR="00097E98" w:rsidRPr="00442838" w:rsidRDefault="00097E98" w:rsidP="000F163C">
            <w:pPr>
              <w:spacing w:line="360" w:lineRule="auto"/>
            </w:pPr>
            <w:r w:rsidRPr="00442838">
              <w:t>Evolution</w:t>
            </w:r>
          </w:p>
        </w:tc>
      </w:tr>
      <w:tr w:rsidR="00097E98" w:rsidRPr="00442838" w14:paraId="251554BD" w14:textId="77777777" w:rsidTr="000F163C">
        <w:trPr>
          <w:trHeight w:val="454"/>
        </w:trPr>
        <w:tc>
          <w:tcPr>
            <w:tcW w:w="1251" w:type="dxa"/>
          </w:tcPr>
          <w:p w14:paraId="57101138" w14:textId="77777777" w:rsidR="00097E98" w:rsidRPr="00442838" w:rsidRDefault="00097E98" w:rsidP="000F163C">
            <w:pPr>
              <w:spacing w:line="360" w:lineRule="auto"/>
            </w:pPr>
          </w:p>
        </w:tc>
        <w:tc>
          <w:tcPr>
            <w:tcW w:w="1652" w:type="dxa"/>
          </w:tcPr>
          <w:p w14:paraId="1E717ED1" w14:textId="77777777" w:rsidR="00097E98" w:rsidRPr="00442838" w:rsidRDefault="00097E98" w:rsidP="000F163C">
            <w:pPr>
              <w:spacing w:line="360" w:lineRule="auto"/>
            </w:pPr>
          </w:p>
        </w:tc>
        <w:tc>
          <w:tcPr>
            <w:tcW w:w="3719" w:type="dxa"/>
          </w:tcPr>
          <w:p w14:paraId="031AD9DE" w14:textId="77777777" w:rsidR="00097E98" w:rsidRPr="00442838" w:rsidRDefault="00097E98" w:rsidP="000F163C">
            <w:pPr>
              <w:spacing w:line="360" w:lineRule="auto"/>
            </w:pPr>
          </w:p>
        </w:tc>
        <w:tc>
          <w:tcPr>
            <w:tcW w:w="880" w:type="dxa"/>
          </w:tcPr>
          <w:p w14:paraId="3824C721" w14:textId="77777777" w:rsidR="00097E98" w:rsidRPr="00442838" w:rsidRDefault="00097E98" w:rsidP="000F163C">
            <w:pPr>
              <w:spacing w:line="360" w:lineRule="auto"/>
            </w:pPr>
          </w:p>
        </w:tc>
        <w:tc>
          <w:tcPr>
            <w:tcW w:w="724" w:type="dxa"/>
          </w:tcPr>
          <w:p w14:paraId="75F820A4" w14:textId="77777777" w:rsidR="00097E98" w:rsidRPr="00442838" w:rsidRDefault="00097E98" w:rsidP="000F163C">
            <w:pPr>
              <w:spacing w:line="360" w:lineRule="auto"/>
            </w:pPr>
          </w:p>
        </w:tc>
        <w:tc>
          <w:tcPr>
            <w:tcW w:w="724" w:type="dxa"/>
          </w:tcPr>
          <w:p w14:paraId="4B093AC0" w14:textId="77777777" w:rsidR="00097E98" w:rsidRPr="00442838" w:rsidRDefault="00097E98" w:rsidP="000F163C">
            <w:pPr>
              <w:spacing w:line="360" w:lineRule="auto"/>
            </w:pPr>
          </w:p>
        </w:tc>
        <w:tc>
          <w:tcPr>
            <w:tcW w:w="1976" w:type="dxa"/>
          </w:tcPr>
          <w:p w14:paraId="3C1FA54D" w14:textId="77777777" w:rsidR="00097E98" w:rsidRPr="00442838" w:rsidRDefault="00097E98" w:rsidP="000F163C">
            <w:pPr>
              <w:spacing w:line="360" w:lineRule="auto"/>
            </w:pPr>
          </w:p>
        </w:tc>
      </w:tr>
      <w:tr w:rsidR="00097E98" w:rsidRPr="00442838" w14:paraId="423E1F54" w14:textId="77777777" w:rsidTr="000F163C">
        <w:trPr>
          <w:trHeight w:val="441"/>
        </w:trPr>
        <w:tc>
          <w:tcPr>
            <w:tcW w:w="1251" w:type="dxa"/>
          </w:tcPr>
          <w:p w14:paraId="3E60A15D" w14:textId="77777777" w:rsidR="00097E98" w:rsidRPr="00442838" w:rsidRDefault="00097E98" w:rsidP="000F163C">
            <w:pPr>
              <w:spacing w:line="360" w:lineRule="auto"/>
            </w:pPr>
          </w:p>
        </w:tc>
        <w:tc>
          <w:tcPr>
            <w:tcW w:w="1652" w:type="dxa"/>
          </w:tcPr>
          <w:p w14:paraId="1C1B4A4C" w14:textId="77777777" w:rsidR="00097E98" w:rsidRPr="00442838" w:rsidRDefault="00097E98" w:rsidP="000F163C">
            <w:pPr>
              <w:spacing w:line="360" w:lineRule="auto"/>
            </w:pPr>
          </w:p>
        </w:tc>
        <w:tc>
          <w:tcPr>
            <w:tcW w:w="3719" w:type="dxa"/>
          </w:tcPr>
          <w:p w14:paraId="5DFE1375" w14:textId="77777777" w:rsidR="00097E98" w:rsidRPr="00442838" w:rsidRDefault="00097E98" w:rsidP="000F163C">
            <w:pPr>
              <w:spacing w:line="360" w:lineRule="auto"/>
            </w:pPr>
          </w:p>
        </w:tc>
        <w:tc>
          <w:tcPr>
            <w:tcW w:w="880" w:type="dxa"/>
          </w:tcPr>
          <w:p w14:paraId="773D6523" w14:textId="77777777" w:rsidR="00097E98" w:rsidRPr="00442838" w:rsidRDefault="00097E98" w:rsidP="000F163C">
            <w:pPr>
              <w:spacing w:line="360" w:lineRule="auto"/>
            </w:pPr>
          </w:p>
        </w:tc>
        <w:tc>
          <w:tcPr>
            <w:tcW w:w="724" w:type="dxa"/>
          </w:tcPr>
          <w:p w14:paraId="095DF6AA" w14:textId="77777777" w:rsidR="00097E98" w:rsidRPr="00442838" w:rsidRDefault="00097E98" w:rsidP="000F163C">
            <w:pPr>
              <w:spacing w:line="360" w:lineRule="auto"/>
            </w:pPr>
          </w:p>
        </w:tc>
        <w:tc>
          <w:tcPr>
            <w:tcW w:w="724" w:type="dxa"/>
          </w:tcPr>
          <w:p w14:paraId="74CC907A" w14:textId="77777777" w:rsidR="00097E98" w:rsidRPr="00442838" w:rsidRDefault="00097E98" w:rsidP="000F163C">
            <w:pPr>
              <w:spacing w:line="360" w:lineRule="auto"/>
            </w:pPr>
          </w:p>
        </w:tc>
        <w:tc>
          <w:tcPr>
            <w:tcW w:w="1976" w:type="dxa"/>
          </w:tcPr>
          <w:p w14:paraId="66CF856A" w14:textId="77777777" w:rsidR="00097E98" w:rsidRPr="00442838" w:rsidRDefault="00097E98" w:rsidP="000F163C">
            <w:pPr>
              <w:spacing w:line="360" w:lineRule="auto"/>
            </w:pPr>
          </w:p>
        </w:tc>
      </w:tr>
      <w:tr w:rsidR="00097E98" w:rsidRPr="00442838" w14:paraId="345CB0E0" w14:textId="77777777" w:rsidTr="000F163C">
        <w:trPr>
          <w:trHeight w:val="441"/>
        </w:trPr>
        <w:tc>
          <w:tcPr>
            <w:tcW w:w="1251" w:type="dxa"/>
          </w:tcPr>
          <w:p w14:paraId="6444C1F7" w14:textId="77777777" w:rsidR="00097E98" w:rsidRPr="00442838" w:rsidRDefault="00097E98" w:rsidP="000F163C">
            <w:pPr>
              <w:spacing w:line="360" w:lineRule="auto"/>
            </w:pPr>
          </w:p>
        </w:tc>
        <w:tc>
          <w:tcPr>
            <w:tcW w:w="1652" w:type="dxa"/>
          </w:tcPr>
          <w:p w14:paraId="3CD20283" w14:textId="77777777" w:rsidR="00097E98" w:rsidRPr="00442838" w:rsidRDefault="00097E98" w:rsidP="000F163C">
            <w:pPr>
              <w:spacing w:line="360" w:lineRule="auto"/>
            </w:pPr>
          </w:p>
        </w:tc>
        <w:tc>
          <w:tcPr>
            <w:tcW w:w="3719" w:type="dxa"/>
          </w:tcPr>
          <w:p w14:paraId="5FB73700" w14:textId="77777777" w:rsidR="00097E98" w:rsidRPr="00442838" w:rsidRDefault="00097E98" w:rsidP="000F163C">
            <w:pPr>
              <w:spacing w:line="360" w:lineRule="auto"/>
            </w:pPr>
          </w:p>
        </w:tc>
        <w:tc>
          <w:tcPr>
            <w:tcW w:w="880" w:type="dxa"/>
          </w:tcPr>
          <w:p w14:paraId="12C5EBEC" w14:textId="77777777" w:rsidR="00097E98" w:rsidRPr="00442838" w:rsidRDefault="00097E98" w:rsidP="000F163C">
            <w:pPr>
              <w:spacing w:line="360" w:lineRule="auto"/>
            </w:pPr>
          </w:p>
        </w:tc>
        <w:tc>
          <w:tcPr>
            <w:tcW w:w="724" w:type="dxa"/>
          </w:tcPr>
          <w:p w14:paraId="4DF865F2" w14:textId="77777777" w:rsidR="00097E98" w:rsidRPr="00442838" w:rsidRDefault="00097E98" w:rsidP="000F163C">
            <w:pPr>
              <w:spacing w:line="360" w:lineRule="auto"/>
            </w:pPr>
          </w:p>
        </w:tc>
        <w:tc>
          <w:tcPr>
            <w:tcW w:w="724" w:type="dxa"/>
          </w:tcPr>
          <w:p w14:paraId="4D6BCB02" w14:textId="77777777" w:rsidR="00097E98" w:rsidRPr="00442838" w:rsidRDefault="00097E98" w:rsidP="000F163C">
            <w:pPr>
              <w:spacing w:line="360" w:lineRule="auto"/>
            </w:pPr>
          </w:p>
        </w:tc>
        <w:tc>
          <w:tcPr>
            <w:tcW w:w="1976" w:type="dxa"/>
          </w:tcPr>
          <w:p w14:paraId="3B57DA41" w14:textId="77777777" w:rsidR="00097E98" w:rsidRPr="00442838" w:rsidRDefault="00097E98" w:rsidP="000F163C">
            <w:pPr>
              <w:spacing w:line="360" w:lineRule="auto"/>
            </w:pPr>
          </w:p>
        </w:tc>
      </w:tr>
      <w:tr w:rsidR="00097E98" w:rsidRPr="00442838" w14:paraId="6139BC78" w14:textId="77777777" w:rsidTr="000F163C">
        <w:trPr>
          <w:trHeight w:val="896"/>
        </w:trPr>
        <w:tc>
          <w:tcPr>
            <w:tcW w:w="1251" w:type="dxa"/>
          </w:tcPr>
          <w:p w14:paraId="62FA633B" w14:textId="77777777" w:rsidR="00097E98" w:rsidRPr="00442838" w:rsidRDefault="00097E98" w:rsidP="000F163C">
            <w:pPr>
              <w:spacing w:line="360" w:lineRule="auto"/>
            </w:pPr>
          </w:p>
        </w:tc>
        <w:tc>
          <w:tcPr>
            <w:tcW w:w="1652" w:type="dxa"/>
          </w:tcPr>
          <w:p w14:paraId="3ABDB0D1" w14:textId="77777777" w:rsidR="00097E98" w:rsidRPr="00442838" w:rsidRDefault="00097E98" w:rsidP="000F163C">
            <w:pPr>
              <w:spacing w:line="360" w:lineRule="auto"/>
            </w:pPr>
          </w:p>
        </w:tc>
        <w:tc>
          <w:tcPr>
            <w:tcW w:w="3719" w:type="dxa"/>
          </w:tcPr>
          <w:p w14:paraId="1A35085C" w14:textId="77777777" w:rsidR="00097E98" w:rsidRPr="00442838" w:rsidRDefault="00097E98" w:rsidP="000F163C">
            <w:pPr>
              <w:spacing w:line="360" w:lineRule="auto"/>
            </w:pPr>
          </w:p>
        </w:tc>
        <w:tc>
          <w:tcPr>
            <w:tcW w:w="880" w:type="dxa"/>
          </w:tcPr>
          <w:p w14:paraId="7F8E815E" w14:textId="77777777" w:rsidR="00097E98" w:rsidRPr="00442838" w:rsidRDefault="00097E98" w:rsidP="000F163C">
            <w:pPr>
              <w:spacing w:line="360" w:lineRule="auto"/>
            </w:pPr>
          </w:p>
        </w:tc>
        <w:tc>
          <w:tcPr>
            <w:tcW w:w="724" w:type="dxa"/>
          </w:tcPr>
          <w:p w14:paraId="1905EC16" w14:textId="77777777" w:rsidR="00097E98" w:rsidRPr="00442838" w:rsidRDefault="00097E98" w:rsidP="000F163C">
            <w:pPr>
              <w:spacing w:line="360" w:lineRule="auto"/>
            </w:pPr>
          </w:p>
        </w:tc>
        <w:tc>
          <w:tcPr>
            <w:tcW w:w="724" w:type="dxa"/>
          </w:tcPr>
          <w:p w14:paraId="133EC211" w14:textId="77777777" w:rsidR="00097E98" w:rsidRPr="00442838" w:rsidRDefault="00097E98" w:rsidP="000F163C">
            <w:pPr>
              <w:spacing w:line="360" w:lineRule="auto"/>
            </w:pPr>
          </w:p>
        </w:tc>
        <w:tc>
          <w:tcPr>
            <w:tcW w:w="1976" w:type="dxa"/>
          </w:tcPr>
          <w:p w14:paraId="69A7B0E2" w14:textId="77777777" w:rsidR="00097E98" w:rsidRPr="00442838" w:rsidRDefault="00097E98" w:rsidP="000F163C">
            <w:pPr>
              <w:spacing w:line="360" w:lineRule="auto"/>
            </w:pPr>
          </w:p>
        </w:tc>
      </w:tr>
    </w:tbl>
    <w:p w14:paraId="7F0036C9" w14:textId="77777777" w:rsidR="00097E98" w:rsidRPr="00442838" w:rsidRDefault="00097E98" w:rsidP="00097E98">
      <w:pPr>
        <w:rPr>
          <w:sz w:val="24"/>
        </w:rPr>
      </w:pPr>
    </w:p>
    <w:p w14:paraId="4642AC2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E9F394F" w14:textId="77777777" w:rsidTr="000F163C">
        <w:tc>
          <w:tcPr>
            <w:tcW w:w="3596" w:type="dxa"/>
          </w:tcPr>
          <w:p w14:paraId="06D2A2F2" w14:textId="77777777" w:rsidR="00097E98" w:rsidRPr="00442838" w:rsidRDefault="00097E98" w:rsidP="000F163C">
            <w:pPr>
              <w:rPr>
                <w:sz w:val="24"/>
              </w:rPr>
            </w:pPr>
          </w:p>
        </w:tc>
        <w:tc>
          <w:tcPr>
            <w:tcW w:w="3597" w:type="dxa"/>
          </w:tcPr>
          <w:p w14:paraId="59C1C46D" w14:textId="77777777" w:rsidR="00097E98" w:rsidRPr="00442838" w:rsidRDefault="00097E98" w:rsidP="000F163C">
            <w:pPr>
              <w:rPr>
                <w:sz w:val="24"/>
              </w:rPr>
            </w:pPr>
          </w:p>
        </w:tc>
        <w:tc>
          <w:tcPr>
            <w:tcW w:w="3597" w:type="dxa"/>
          </w:tcPr>
          <w:p w14:paraId="7999715F" w14:textId="77777777" w:rsidR="00097E98" w:rsidRPr="00442838" w:rsidRDefault="00097E98" w:rsidP="000F163C">
            <w:pPr>
              <w:rPr>
                <w:sz w:val="24"/>
              </w:rPr>
            </w:pPr>
          </w:p>
        </w:tc>
      </w:tr>
      <w:tr w:rsidR="00097E98" w:rsidRPr="00442838" w14:paraId="35CFE04B" w14:textId="77777777" w:rsidTr="000F163C">
        <w:tc>
          <w:tcPr>
            <w:tcW w:w="3596" w:type="dxa"/>
          </w:tcPr>
          <w:p w14:paraId="0D663F7A" w14:textId="77777777" w:rsidR="00097E98" w:rsidRPr="00442838" w:rsidRDefault="00097E98" w:rsidP="000F163C">
            <w:pPr>
              <w:rPr>
                <w:sz w:val="24"/>
              </w:rPr>
            </w:pPr>
          </w:p>
        </w:tc>
        <w:tc>
          <w:tcPr>
            <w:tcW w:w="3597" w:type="dxa"/>
          </w:tcPr>
          <w:p w14:paraId="269DF281" w14:textId="77777777" w:rsidR="00097E98" w:rsidRPr="00442838" w:rsidRDefault="00097E98" w:rsidP="000F163C">
            <w:pPr>
              <w:rPr>
                <w:sz w:val="24"/>
              </w:rPr>
            </w:pPr>
          </w:p>
        </w:tc>
        <w:tc>
          <w:tcPr>
            <w:tcW w:w="3597" w:type="dxa"/>
          </w:tcPr>
          <w:p w14:paraId="146D07C6" w14:textId="77777777" w:rsidR="00097E98" w:rsidRPr="00442838" w:rsidRDefault="00097E98" w:rsidP="000F163C">
            <w:pPr>
              <w:rPr>
                <w:sz w:val="24"/>
              </w:rPr>
            </w:pPr>
          </w:p>
        </w:tc>
      </w:tr>
    </w:tbl>
    <w:p w14:paraId="02DC5AEB" w14:textId="77777777" w:rsidR="00097E98" w:rsidRPr="00442838" w:rsidRDefault="00097E98" w:rsidP="00097E98">
      <w:pPr>
        <w:rPr>
          <w:sz w:val="24"/>
        </w:rPr>
      </w:pPr>
    </w:p>
    <w:p w14:paraId="5A98894A" w14:textId="77777777" w:rsidR="00097E98" w:rsidRPr="00442838" w:rsidRDefault="00097E98" w:rsidP="00097E98">
      <w:pPr>
        <w:rPr>
          <w:sz w:val="24"/>
        </w:rPr>
      </w:pPr>
      <w:r w:rsidRPr="00442838">
        <w:rPr>
          <w:sz w:val="24"/>
        </w:rPr>
        <w:t>Sprites:</w:t>
      </w:r>
    </w:p>
    <w:p w14:paraId="28D7C443" w14:textId="77777777" w:rsidR="00097E98" w:rsidRPr="00442838" w:rsidRDefault="00097E98" w:rsidP="00097E98">
      <w:pPr>
        <w:rPr>
          <w:sz w:val="24"/>
        </w:rPr>
      </w:pPr>
      <w:r w:rsidRPr="00442838">
        <w:rPr>
          <w:sz w:val="24"/>
        </w:rPr>
        <w:br w:type="page"/>
      </w:r>
    </w:p>
    <w:p w14:paraId="789109CA" w14:textId="77777777" w:rsidR="00097E98" w:rsidRPr="00442838" w:rsidRDefault="00097E98" w:rsidP="00097E98">
      <w:pPr>
        <w:rPr>
          <w:sz w:val="24"/>
        </w:rPr>
      </w:pPr>
      <w:r w:rsidRPr="00442838">
        <w:rPr>
          <w:sz w:val="24"/>
        </w:rPr>
        <w:lastRenderedPageBreak/>
        <w:t>Family Page</w:t>
      </w:r>
    </w:p>
    <w:p w14:paraId="6F3187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1D142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5DF903D" w14:textId="77777777" w:rsidTr="000F163C">
        <w:trPr>
          <w:trHeight w:val="896"/>
        </w:trPr>
        <w:tc>
          <w:tcPr>
            <w:tcW w:w="1251" w:type="dxa"/>
          </w:tcPr>
          <w:p w14:paraId="289A3D63" w14:textId="77777777" w:rsidR="00097E98" w:rsidRPr="00442838" w:rsidRDefault="00097E98" w:rsidP="000F163C">
            <w:pPr>
              <w:spacing w:line="360" w:lineRule="auto"/>
            </w:pPr>
            <w:r w:rsidRPr="00442838">
              <w:t>Pokemon</w:t>
            </w:r>
          </w:p>
          <w:p w14:paraId="4031BB0F" w14:textId="77777777" w:rsidR="00097E98" w:rsidRPr="00442838" w:rsidRDefault="00097E98" w:rsidP="000F163C">
            <w:pPr>
              <w:spacing w:line="360" w:lineRule="auto"/>
            </w:pPr>
            <w:r w:rsidRPr="00442838">
              <w:t>Name</w:t>
            </w:r>
          </w:p>
        </w:tc>
        <w:tc>
          <w:tcPr>
            <w:tcW w:w="1652" w:type="dxa"/>
          </w:tcPr>
          <w:p w14:paraId="4EE1FBD9" w14:textId="77777777" w:rsidR="00097E98" w:rsidRPr="00442838" w:rsidRDefault="00097E98" w:rsidP="000F163C">
            <w:pPr>
              <w:spacing w:line="360" w:lineRule="auto"/>
            </w:pPr>
            <w:r w:rsidRPr="00442838">
              <w:t>Pokemon Number</w:t>
            </w:r>
          </w:p>
        </w:tc>
        <w:tc>
          <w:tcPr>
            <w:tcW w:w="3719" w:type="dxa"/>
          </w:tcPr>
          <w:p w14:paraId="4E87A606" w14:textId="77777777" w:rsidR="00097E98" w:rsidRPr="00442838" w:rsidRDefault="00097E98" w:rsidP="000F163C">
            <w:pPr>
              <w:spacing w:line="360" w:lineRule="auto"/>
            </w:pPr>
            <w:r w:rsidRPr="00442838">
              <w:t>Base Stats</w:t>
            </w:r>
          </w:p>
          <w:p w14:paraId="44F9072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0933363" w14:textId="77777777" w:rsidR="00097E98" w:rsidRPr="00442838" w:rsidRDefault="00097E98" w:rsidP="000F163C">
            <w:pPr>
              <w:spacing w:line="360" w:lineRule="auto"/>
            </w:pPr>
            <w:r w:rsidRPr="00442838">
              <w:t>Ability</w:t>
            </w:r>
          </w:p>
        </w:tc>
        <w:tc>
          <w:tcPr>
            <w:tcW w:w="724" w:type="dxa"/>
          </w:tcPr>
          <w:p w14:paraId="4A2731DC" w14:textId="77777777" w:rsidR="00097E98" w:rsidRPr="00442838" w:rsidRDefault="00097E98" w:rsidP="000F163C">
            <w:pPr>
              <w:spacing w:line="360" w:lineRule="auto"/>
            </w:pPr>
            <w:r w:rsidRPr="00442838">
              <w:t>Type 1</w:t>
            </w:r>
          </w:p>
        </w:tc>
        <w:tc>
          <w:tcPr>
            <w:tcW w:w="724" w:type="dxa"/>
          </w:tcPr>
          <w:p w14:paraId="5CB0970B" w14:textId="77777777" w:rsidR="00097E98" w:rsidRPr="00442838" w:rsidRDefault="00097E98" w:rsidP="000F163C">
            <w:pPr>
              <w:spacing w:line="360" w:lineRule="auto"/>
            </w:pPr>
            <w:r w:rsidRPr="00442838">
              <w:t>Type 2</w:t>
            </w:r>
          </w:p>
        </w:tc>
        <w:tc>
          <w:tcPr>
            <w:tcW w:w="1976" w:type="dxa"/>
          </w:tcPr>
          <w:p w14:paraId="7D9F5DD4" w14:textId="77777777" w:rsidR="00097E98" w:rsidRPr="00442838" w:rsidRDefault="00097E98" w:rsidP="000F163C">
            <w:pPr>
              <w:spacing w:line="360" w:lineRule="auto"/>
            </w:pPr>
            <w:r w:rsidRPr="00442838">
              <w:t>Evolution</w:t>
            </w:r>
          </w:p>
        </w:tc>
      </w:tr>
      <w:tr w:rsidR="00097E98" w:rsidRPr="00442838" w14:paraId="010BCBC7" w14:textId="77777777" w:rsidTr="000F163C">
        <w:trPr>
          <w:trHeight w:val="454"/>
        </w:trPr>
        <w:tc>
          <w:tcPr>
            <w:tcW w:w="1251" w:type="dxa"/>
          </w:tcPr>
          <w:p w14:paraId="4CAD68AC" w14:textId="77777777" w:rsidR="00097E98" w:rsidRPr="00442838" w:rsidRDefault="00097E98" w:rsidP="000F163C">
            <w:pPr>
              <w:spacing w:line="360" w:lineRule="auto"/>
            </w:pPr>
          </w:p>
        </w:tc>
        <w:tc>
          <w:tcPr>
            <w:tcW w:w="1652" w:type="dxa"/>
          </w:tcPr>
          <w:p w14:paraId="339579A2" w14:textId="77777777" w:rsidR="00097E98" w:rsidRPr="00442838" w:rsidRDefault="00097E98" w:rsidP="000F163C">
            <w:pPr>
              <w:spacing w:line="360" w:lineRule="auto"/>
            </w:pPr>
          </w:p>
        </w:tc>
        <w:tc>
          <w:tcPr>
            <w:tcW w:w="3719" w:type="dxa"/>
          </w:tcPr>
          <w:p w14:paraId="08680BF4" w14:textId="77777777" w:rsidR="00097E98" w:rsidRPr="00442838" w:rsidRDefault="00097E98" w:rsidP="000F163C">
            <w:pPr>
              <w:spacing w:line="360" w:lineRule="auto"/>
            </w:pPr>
          </w:p>
        </w:tc>
        <w:tc>
          <w:tcPr>
            <w:tcW w:w="880" w:type="dxa"/>
          </w:tcPr>
          <w:p w14:paraId="1A9F49CA" w14:textId="77777777" w:rsidR="00097E98" w:rsidRPr="00442838" w:rsidRDefault="00097E98" w:rsidP="000F163C">
            <w:pPr>
              <w:spacing w:line="360" w:lineRule="auto"/>
            </w:pPr>
          </w:p>
        </w:tc>
        <w:tc>
          <w:tcPr>
            <w:tcW w:w="724" w:type="dxa"/>
          </w:tcPr>
          <w:p w14:paraId="6BDE7C0F" w14:textId="77777777" w:rsidR="00097E98" w:rsidRPr="00442838" w:rsidRDefault="00097E98" w:rsidP="000F163C">
            <w:pPr>
              <w:spacing w:line="360" w:lineRule="auto"/>
            </w:pPr>
          </w:p>
        </w:tc>
        <w:tc>
          <w:tcPr>
            <w:tcW w:w="724" w:type="dxa"/>
          </w:tcPr>
          <w:p w14:paraId="514A35B2" w14:textId="77777777" w:rsidR="00097E98" w:rsidRPr="00442838" w:rsidRDefault="00097E98" w:rsidP="000F163C">
            <w:pPr>
              <w:spacing w:line="360" w:lineRule="auto"/>
            </w:pPr>
          </w:p>
        </w:tc>
        <w:tc>
          <w:tcPr>
            <w:tcW w:w="1976" w:type="dxa"/>
          </w:tcPr>
          <w:p w14:paraId="26FADD62" w14:textId="77777777" w:rsidR="00097E98" w:rsidRPr="00442838" w:rsidRDefault="00097E98" w:rsidP="000F163C">
            <w:pPr>
              <w:spacing w:line="360" w:lineRule="auto"/>
            </w:pPr>
          </w:p>
        </w:tc>
      </w:tr>
      <w:tr w:rsidR="00097E98" w:rsidRPr="00442838" w14:paraId="35276E1E" w14:textId="77777777" w:rsidTr="000F163C">
        <w:trPr>
          <w:trHeight w:val="441"/>
        </w:trPr>
        <w:tc>
          <w:tcPr>
            <w:tcW w:w="1251" w:type="dxa"/>
          </w:tcPr>
          <w:p w14:paraId="3C95363C" w14:textId="77777777" w:rsidR="00097E98" w:rsidRPr="00442838" w:rsidRDefault="00097E98" w:rsidP="000F163C">
            <w:pPr>
              <w:spacing w:line="360" w:lineRule="auto"/>
            </w:pPr>
          </w:p>
        </w:tc>
        <w:tc>
          <w:tcPr>
            <w:tcW w:w="1652" w:type="dxa"/>
          </w:tcPr>
          <w:p w14:paraId="434E6454" w14:textId="77777777" w:rsidR="00097E98" w:rsidRPr="00442838" w:rsidRDefault="00097E98" w:rsidP="000F163C">
            <w:pPr>
              <w:spacing w:line="360" w:lineRule="auto"/>
            </w:pPr>
          </w:p>
        </w:tc>
        <w:tc>
          <w:tcPr>
            <w:tcW w:w="3719" w:type="dxa"/>
          </w:tcPr>
          <w:p w14:paraId="316BC93A" w14:textId="77777777" w:rsidR="00097E98" w:rsidRPr="00442838" w:rsidRDefault="00097E98" w:rsidP="000F163C">
            <w:pPr>
              <w:spacing w:line="360" w:lineRule="auto"/>
            </w:pPr>
          </w:p>
        </w:tc>
        <w:tc>
          <w:tcPr>
            <w:tcW w:w="880" w:type="dxa"/>
          </w:tcPr>
          <w:p w14:paraId="0F138054" w14:textId="77777777" w:rsidR="00097E98" w:rsidRPr="00442838" w:rsidRDefault="00097E98" w:rsidP="000F163C">
            <w:pPr>
              <w:spacing w:line="360" w:lineRule="auto"/>
            </w:pPr>
          </w:p>
        </w:tc>
        <w:tc>
          <w:tcPr>
            <w:tcW w:w="724" w:type="dxa"/>
          </w:tcPr>
          <w:p w14:paraId="7A2ECA37" w14:textId="77777777" w:rsidR="00097E98" w:rsidRPr="00442838" w:rsidRDefault="00097E98" w:rsidP="000F163C">
            <w:pPr>
              <w:spacing w:line="360" w:lineRule="auto"/>
            </w:pPr>
          </w:p>
        </w:tc>
        <w:tc>
          <w:tcPr>
            <w:tcW w:w="724" w:type="dxa"/>
          </w:tcPr>
          <w:p w14:paraId="7010868E" w14:textId="77777777" w:rsidR="00097E98" w:rsidRPr="00442838" w:rsidRDefault="00097E98" w:rsidP="000F163C">
            <w:pPr>
              <w:spacing w:line="360" w:lineRule="auto"/>
            </w:pPr>
          </w:p>
        </w:tc>
        <w:tc>
          <w:tcPr>
            <w:tcW w:w="1976" w:type="dxa"/>
          </w:tcPr>
          <w:p w14:paraId="4506E90D" w14:textId="77777777" w:rsidR="00097E98" w:rsidRPr="00442838" w:rsidRDefault="00097E98" w:rsidP="000F163C">
            <w:pPr>
              <w:spacing w:line="360" w:lineRule="auto"/>
            </w:pPr>
          </w:p>
        </w:tc>
      </w:tr>
      <w:tr w:rsidR="00097E98" w:rsidRPr="00442838" w14:paraId="3155B57E" w14:textId="77777777" w:rsidTr="000F163C">
        <w:trPr>
          <w:trHeight w:val="441"/>
        </w:trPr>
        <w:tc>
          <w:tcPr>
            <w:tcW w:w="1251" w:type="dxa"/>
          </w:tcPr>
          <w:p w14:paraId="44B838EF" w14:textId="77777777" w:rsidR="00097E98" w:rsidRPr="00442838" w:rsidRDefault="00097E98" w:rsidP="000F163C">
            <w:pPr>
              <w:spacing w:line="360" w:lineRule="auto"/>
            </w:pPr>
          </w:p>
        </w:tc>
        <w:tc>
          <w:tcPr>
            <w:tcW w:w="1652" w:type="dxa"/>
          </w:tcPr>
          <w:p w14:paraId="6A6CFFF7" w14:textId="77777777" w:rsidR="00097E98" w:rsidRPr="00442838" w:rsidRDefault="00097E98" w:rsidP="000F163C">
            <w:pPr>
              <w:spacing w:line="360" w:lineRule="auto"/>
            </w:pPr>
          </w:p>
        </w:tc>
        <w:tc>
          <w:tcPr>
            <w:tcW w:w="3719" w:type="dxa"/>
          </w:tcPr>
          <w:p w14:paraId="72A48A15" w14:textId="77777777" w:rsidR="00097E98" w:rsidRPr="00442838" w:rsidRDefault="00097E98" w:rsidP="000F163C">
            <w:pPr>
              <w:spacing w:line="360" w:lineRule="auto"/>
            </w:pPr>
          </w:p>
        </w:tc>
        <w:tc>
          <w:tcPr>
            <w:tcW w:w="880" w:type="dxa"/>
          </w:tcPr>
          <w:p w14:paraId="2D52424A" w14:textId="77777777" w:rsidR="00097E98" w:rsidRPr="00442838" w:rsidRDefault="00097E98" w:rsidP="000F163C">
            <w:pPr>
              <w:spacing w:line="360" w:lineRule="auto"/>
            </w:pPr>
          </w:p>
        </w:tc>
        <w:tc>
          <w:tcPr>
            <w:tcW w:w="724" w:type="dxa"/>
          </w:tcPr>
          <w:p w14:paraId="47C5D1B2" w14:textId="77777777" w:rsidR="00097E98" w:rsidRPr="00442838" w:rsidRDefault="00097E98" w:rsidP="000F163C">
            <w:pPr>
              <w:spacing w:line="360" w:lineRule="auto"/>
            </w:pPr>
          </w:p>
        </w:tc>
        <w:tc>
          <w:tcPr>
            <w:tcW w:w="724" w:type="dxa"/>
          </w:tcPr>
          <w:p w14:paraId="0B0A7814" w14:textId="77777777" w:rsidR="00097E98" w:rsidRPr="00442838" w:rsidRDefault="00097E98" w:rsidP="000F163C">
            <w:pPr>
              <w:spacing w:line="360" w:lineRule="auto"/>
            </w:pPr>
          </w:p>
        </w:tc>
        <w:tc>
          <w:tcPr>
            <w:tcW w:w="1976" w:type="dxa"/>
          </w:tcPr>
          <w:p w14:paraId="2BAD45A6" w14:textId="77777777" w:rsidR="00097E98" w:rsidRPr="00442838" w:rsidRDefault="00097E98" w:rsidP="000F163C">
            <w:pPr>
              <w:spacing w:line="360" w:lineRule="auto"/>
            </w:pPr>
          </w:p>
        </w:tc>
      </w:tr>
      <w:tr w:rsidR="00097E98" w:rsidRPr="00442838" w14:paraId="7264531E" w14:textId="77777777" w:rsidTr="000F163C">
        <w:trPr>
          <w:trHeight w:val="896"/>
        </w:trPr>
        <w:tc>
          <w:tcPr>
            <w:tcW w:w="1251" w:type="dxa"/>
          </w:tcPr>
          <w:p w14:paraId="4020617D" w14:textId="77777777" w:rsidR="00097E98" w:rsidRPr="00442838" w:rsidRDefault="00097E98" w:rsidP="000F163C">
            <w:pPr>
              <w:spacing w:line="360" w:lineRule="auto"/>
            </w:pPr>
          </w:p>
        </w:tc>
        <w:tc>
          <w:tcPr>
            <w:tcW w:w="1652" w:type="dxa"/>
          </w:tcPr>
          <w:p w14:paraId="3548D386" w14:textId="77777777" w:rsidR="00097E98" w:rsidRPr="00442838" w:rsidRDefault="00097E98" w:rsidP="000F163C">
            <w:pPr>
              <w:spacing w:line="360" w:lineRule="auto"/>
            </w:pPr>
          </w:p>
        </w:tc>
        <w:tc>
          <w:tcPr>
            <w:tcW w:w="3719" w:type="dxa"/>
          </w:tcPr>
          <w:p w14:paraId="45E790B9" w14:textId="77777777" w:rsidR="00097E98" w:rsidRPr="00442838" w:rsidRDefault="00097E98" w:rsidP="000F163C">
            <w:pPr>
              <w:spacing w:line="360" w:lineRule="auto"/>
            </w:pPr>
          </w:p>
        </w:tc>
        <w:tc>
          <w:tcPr>
            <w:tcW w:w="880" w:type="dxa"/>
          </w:tcPr>
          <w:p w14:paraId="5FA7E943" w14:textId="77777777" w:rsidR="00097E98" w:rsidRPr="00442838" w:rsidRDefault="00097E98" w:rsidP="000F163C">
            <w:pPr>
              <w:spacing w:line="360" w:lineRule="auto"/>
            </w:pPr>
          </w:p>
        </w:tc>
        <w:tc>
          <w:tcPr>
            <w:tcW w:w="724" w:type="dxa"/>
          </w:tcPr>
          <w:p w14:paraId="47ACAA4C" w14:textId="77777777" w:rsidR="00097E98" w:rsidRPr="00442838" w:rsidRDefault="00097E98" w:rsidP="000F163C">
            <w:pPr>
              <w:spacing w:line="360" w:lineRule="auto"/>
            </w:pPr>
          </w:p>
        </w:tc>
        <w:tc>
          <w:tcPr>
            <w:tcW w:w="724" w:type="dxa"/>
          </w:tcPr>
          <w:p w14:paraId="460E0238" w14:textId="77777777" w:rsidR="00097E98" w:rsidRPr="00442838" w:rsidRDefault="00097E98" w:rsidP="000F163C">
            <w:pPr>
              <w:spacing w:line="360" w:lineRule="auto"/>
            </w:pPr>
          </w:p>
        </w:tc>
        <w:tc>
          <w:tcPr>
            <w:tcW w:w="1976" w:type="dxa"/>
          </w:tcPr>
          <w:p w14:paraId="22780BAB" w14:textId="77777777" w:rsidR="00097E98" w:rsidRPr="00442838" w:rsidRDefault="00097E98" w:rsidP="000F163C">
            <w:pPr>
              <w:spacing w:line="360" w:lineRule="auto"/>
            </w:pPr>
          </w:p>
        </w:tc>
      </w:tr>
    </w:tbl>
    <w:p w14:paraId="0DD5A85A" w14:textId="77777777" w:rsidR="00097E98" w:rsidRPr="00442838" w:rsidRDefault="00097E98" w:rsidP="00097E98">
      <w:pPr>
        <w:rPr>
          <w:sz w:val="24"/>
        </w:rPr>
      </w:pPr>
    </w:p>
    <w:p w14:paraId="58A8415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46A81CA" w14:textId="77777777" w:rsidTr="000F163C">
        <w:tc>
          <w:tcPr>
            <w:tcW w:w="3596" w:type="dxa"/>
          </w:tcPr>
          <w:p w14:paraId="49DE71E1" w14:textId="77777777" w:rsidR="00097E98" w:rsidRPr="00442838" w:rsidRDefault="00097E98" w:rsidP="000F163C">
            <w:pPr>
              <w:rPr>
                <w:sz w:val="24"/>
              </w:rPr>
            </w:pPr>
          </w:p>
        </w:tc>
        <w:tc>
          <w:tcPr>
            <w:tcW w:w="3597" w:type="dxa"/>
          </w:tcPr>
          <w:p w14:paraId="75C39A14" w14:textId="77777777" w:rsidR="00097E98" w:rsidRPr="00442838" w:rsidRDefault="00097E98" w:rsidP="000F163C">
            <w:pPr>
              <w:rPr>
                <w:sz w:val="24"/>
              </w:rPr>
            </w:pPr>
          </w:p>
        </w:tc>
        <w:tc>
          <w:tcPr>
            <w:tcW w:w="3597" w:type="dxa"/>
          </w:tcPr>
          <w:p w14:paraId="6BFAED32" w14:textId="77777777" w:rsidR="00097E98" w:rsidRPr="00442838" w:rsidRDefault="00097E98" w:rsidP="000F163C">
            <w:pPr>
              <w:rPr>
                <w:sz w:val="24"/>
              </w:rPr>
            </w:pPr>
          </w:p>
        </w:tc>
      </w:tr>
      <w:tr w:rsidR="00097E98" w:rsidRPr="00442838" w14:paraId="275ABA60" w14:textId="77777777" w:rsidTr="000F163C">
        <w:tc>
          <w:tcPr>
            <w:tcW w:w="3596" w:type="dxa"/>
          </w:tcPr>
          <w:p w14:paraId="5501E824" w14:textId="77777777" w:rsidR="00097E98" w:rsidRPr="00442838" w:rsidRDefault="00097E98" w:rsidP="000F163C">
            <w:pPr>
              <w:rPr>
                <w:sz w:val="24"/>
              </w:rPr>
            </w:pPr>
          </w:p>
        </w:tc>
        <w:tc>
          <w:tcPr>
            <w:tcW w:w="3597" w:type="dxa"/>
          </w:tcPr>
          <w:p w14:paraId="45338B0A" w14:textId="77777777" w:rsidR="00097E98" w:rsidRPr="00442838" w:rsidRDefault="00097E98" w:rsidP="000F163C">
            <w:pPr>
              <w:rPr>
                <w:sz w:val="24"/>
              </w:rPr>
            </w:pPr>
          </w:p>
        </w:tc>
        <w:tc>
          <w:tcPr>
            <w:tcW w:w="3597" w:type="dxa"/>
          </w:tcPr>
          <w:p w14:paraId="6569CFEE" w14:textId="77777777" w:rsidR="00097E98" w:rsidRPr="00442838" w:rsidRDefault="00097E98" w:rsidP="000F163C">
            <w:pPr>
              <w:rPr>
                <w:sz w:val="24"/>
              </w:rPr>
            </w:pPr>
          </w:p>
        </w:tc>
      </w:tr>
    </w:tbl>
    <w:p w14:paraId="5EACB157" w14:textId="77777777" w:rsidR="00097E98" w:rsidRPr="00442838" w:rsidRDefault="00097E98" w:rsidP="00097E98">
      <w:pPr>
        <w:rPr>
          <w:sz w:val="24"/>
        </w:rPr>
      </w:pPr>
    </w:p>
    <w:p w14:paraId="221C46DA" w14:textId="77777777" w:rsidR="00097E98" w:rsidRPr="00442838" w:rsidRDefault="00097E98" w:rsidP="00097E98">
      <w:pPr>
        <w:rPr>
          <w:sz w:val="24"/>
        </w:rPr>
      </w:pPr>
      <w:r w:rsidRPr="00442838">
        <w:rPr>
          <w:sz w:val="24"/>
        </w:rPr>
        <w:t>Sprites:</w:t>
      </w:r>
    </w:p>
    <w:p w14:paraId="31D6D06B" w14:textId="77777777" w:rsidR="00097E98" w:rsidRPr="00442838" w:rsidRDefault="00097E98" w:rsidP="00097E98">
      <w:pPr>
        <w:rPr>
          <w:sz w:val="24"/>
        </w:rPr>
      </w:pPr>
      <w:r w:rsidRPr="00442838">
        <w:rPr>
          <w:sz w:val="24"/>
        </w:rPr>
        <w:br w:type="page"/>
      </w:r>
    </w:p>
    <w:p w14:paraId="19066DB1" w14:textId="77777777" w:rsidR="00097E98" w:rsidRPr="00442838" w:rsidRDefault="00097E98" w:rsidP="00097E98">
      <w:pPr>
        <w:rPr>
          <w:sz w:val="24"/>
        </w:rPr>
      </w:pPr>
      <w:r w:rsidRPr="00442838">
        <w:rPr>
          <w:sz w:val="24"/>
        </w:rPr>
        <w:lastRenderedPageBreak/>
        <w:t>Family Page</w:t>
      </w:r>
    </w:p>
    <w:p w14:paraId="26AAEA7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5F145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14D852F" w14:textId="77777777" w:rsidTr="000F163C">
        <w:trPr>
          <w:trHeight w:val="896"/>
        </w:trPr>
        <w:tc>
          <w:tcPr>
            <w:tcW w:w="1251" w:type="dxa"/>
          </w:tcPr>
          <w:p w14:paraId="13F4AB93" w14:textId="77777777" w:rsidR="00097E98" w:rsidRPr="00442838" w:rsidRDefault="00097E98" w:rsidP="000F163C">
            <w:pPr>
              <w:spacing w:line="360" w:lineRule="auto"/>
            </w:pPr>
            <w:r w:rsidRPr="00442838">
              <w:t>Pokemon</w:t>
            </w:r>
          </w:p>
          <w:p w14:paraId="2C66D190" w14:textId="77777777" w:rsidR="00097E98" w:rsidRPr="00442838" w:rsidRDefault="00097E98" w:rsidP="000F163C">
            <w:pPr>
              <w:spacing w:line="360" w:lineRule="auto"/>
            </w:pPr>
            <w:r w:rsidRPr="00442838">
              <w:t>Name</w:t>
            </w:r>
          </w:p>
        </w:tc>
        <w:tc>
          <w:tcPr>
            <w:tcW w:w="1652" w:type="dxa"/>
          </w:tcPr>
          <w:p w14:paraId="7F824CC3" w14:textId="77777777" w:rsidR="00097E98" w:rsidRPr="00442838" w:rsidRDefault="00097E98" w:rsidP="000F163C">
            <w:pPr>
              <w:spacing w:line="360" w:lineRule="auto"/>
            </w:pPr>
            <w:r w:rsidRPr="00442838">
              <w:t>Pokemon Number</w:t>
            </w:r>
          </w:p>
        </w:tc>
        <w:tc>
          <w:tcPr>
            <w:tcW w:w="3719" w:type="dxa"/>
          </w:tcPr>
          <w:p w14:paraId="44C7D1AC" w14:textId="77777777" w:rsidR="00097E98" w:rsidRPr="00442838" w:rsidRDefault="00097E98" w:rsidP="000F163C">
            <w:pPr>
              <w:spacing w:line="360" w:lineRule="auto"/>
            </w:pPr>
            <w:r w:rsidRPr="00442838">
              <w:t>Base Stats</w:t>
            </w:r>
          </w:p>
          <w:p w14:paraId="40C37EA3"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6DE142D" w14:textId="77777777" w:rsidR="00097E98" w:rsidRPr="00442838" w:rsidRDefault="00097E98" w:rsidP="000F163C">
            <w:pPr>
              <w:spacing w:line="360" w:lineRule="auto"/>
            </w:pPr>
            <w:r w:rsidRPr="00442838">
              <w:t>Ability</w:t>
            </w:r>
          </w:p>
        </w:tc>
        <w:tc>
          <w:tcPr>
            <w:tcW w:w="724" w:type="dxa"/>
          </w:tcPr>
          <w:p w14:paraId="30B8B779" w14:textId="77777777" w:rsidR="00097E98" w:rsidRPr="00442838" w:rsidRDefault="00097E98" w:rsidP="000F163C">
            <w:pPr>
              <w:spacing w:line="360" w:lineRule="auto"/>
            </w:pPr>
            <w:r w:rsidRPr="00442838">
              <w:t>Type 1</w:t>
            </w:r>
          </w:p>
        </w:tc>
        <w:tc>
          <w:tcPr>
            <w:tcW w:w="724" w:type="dxa"/>
          </w:tcPr>
          <w:p w14:paraId="39636E7B" w14:textId="77777777" w:rsidR="00097E98" w:rsidRPr="00442838" w:rsidRDefault="00097E98" w:rsidP="000F163C">
            <w:pPr>
              <w:spacing w:line="360" w:lineRule="auto"/>
            </w:pPr>
            <w:r w:rsidRPr="00442838">
              <w:t>Type 2</w:t>
            </w:r>
          </w:p>
        </w:tc>
        <w:tc>
          <w:tcPr>
            <w:tcW w:w="1976" w:type="dxa"/>
          </w:tcPr>
          <w:p w14:paraId="36923023" w14:textId="77777777" w:rsidR="00097E98" w:rsidRPr="00442838" w:rsidRDefault="00097E98" w:rsidP="000F163C">
            <w:pPr>
              <w:spacing w:line="360" w:lineRule="auto"/>
            </w:pPr>
            <w:r w:rsidRPr="00442838">
              <w:t>Evolution</w:t>
            </w:r>
          </w:p>
        </w:tc>
      </w:tr>
      <w:tr w:rsidR="00097E98" w:rsidRPr="00442838" w14:paraId="3667B469" w14:textId="77777777" w:rsidTr="000F163C">
        <w:trPr>
          <w:trHeight w:val="454"/>
        </w:trPr>
        <w:tc>
          <w:tcPr>
            <w:tcW w:w="1251" w:type="dxa"/>
          </w:tcPr>
          <w:p w14:paraId="35FB2714" w14:textId="77777777" w:rsidR="00097E98" w:rsidRPr="00442838" w:rsidRDefault="00097E98" w:rsidP="000F163C">
            <w:pPr>
              <w:spacing w:line="360" w:lineRule="auto"/>
            </w:pPr>
          </w:p>
        </w:tc>
        <w:tc>
          <w:tcPr>
            <w:tcW w:w="1652" w:type="dxa"/>
          </w:tcPr>
          <w:p w14:paraId="7F16FD48" w14:textId="77777777" w:rsidR="00097E98" w:rsidRPr="00442838" w:rsidRDefault="00097E98" w:rsidP="000F163C">
            <w:pPr>
              <w:spacing w:line="360" w:lineRule="auto"/>
            </w:pPr>
          </w:p>
        </w:tc>
        <w:tc>
          <w:tcPr>
            <w:tcW w:w="3719" w:type="dxa"/>
          </w:tcPr>
          <w:p w14:paraId="2FFFBD40" w14:textId="77777777" w:rsidR="00097E98" w:rsidRPr="00442838" w:rsidRDefault="00097E98" w:rsidP="000F163C">
            <w:pPr>
              <w:spacing w:line="360" w:lineRule="auto"/>
            </w:pPr>
          </w:p>
        </w:tc>
        <w:tc>
          <w:tcPr>
            <w:tcW w:w="880" w:type="dxa"/>
          </w:tcPr>
          <w:p w14:paraId="010C111A" w14:textId="77777777" w:rsidR="00097E98" w:rsidRPr="00442838" w:rsidRDefault="00097E98" w:rsidP="000F163C">
            <w:pPr>
              <w:spacing w:line="360" w:lineRule="auto"/>
            </w:pPr>
          </w:p>
        </w:tc>
        <w:tc>
          <w:tcPr>
            <w:tcW w:w="724" w:type="dxa"/>
          </w:tcPr>
          <w:p w14:paraId="46F8C58C" w14:textId="77777777" w:rsidR="00097E98" w:rsidRPr="00442838" w:rsidRDefault="00097E98" w:rsidP="000F163C">
            <w:pPr>
              <w:spacing w:line="360" w:lineRule="auto"/>
            </w:pPr>
          </w:p>
        </w:tc>
        <w:tc>
          <w:tcPr>
            <w:tcW w:w="724" w:type="dxa"/>
          </w:tcPr>
          <w:p w14:paraId="50BF610E" w14:textId="77777777" w:rsidR="00097E98" w:rsidRPr="00442838" w:rsidRDefault="00097E98" w:rsidP="000F163C">
            <w:pPr>
              <w:spacing w:line="360" w:lineRule="auto"/>
            </w:pPr>
          </w:p>
        </w:tc>
        <w:tc>
          <w:tcPr>
            <w:tcW w:w="1976" w:type="dxa"/>
          </w:tcPr>
          <w:p w14:paraId="58FB292E" w14:textId="77777777" w:rsidR="00097E98" w:rsidRPr="00442838" w:rsidRDefault="00097E98" w:rsidP="000F163C">
            <w:pPr>
              <w:spacing w:line="360" w:lineRule="auto"/>
            </w:pPr>
          </w:p>
        </w:tc>
      </w:tr>
      <w:tr w:rsidR="00097E98" w:rsidRPr="00442838" w14:paraId="719D3CB1" w14:textId="77777777" w:rsidTr="000F163C">
        <w:trPr>
          <w:trHeight w:val="441"/>
        </w:trPr>
        <w:tc>
          <w:tcPr>
            <w:tcW w:w="1251" w:type="dxa"/>
          </w:tcPr>
          <w:p w14:paraId="4380ECCC" w14:textId="77777777" w:rsidR="00097E98" w:rsidRPr="00442838" w:rsidRDefault="00097E98" w:rsidP="000F163C">
            <w:pPr>
              <w:spacing w:line="360" w:lineRule="auto"/>
            </w:pPr>
          </w:p>
        </w:tc>
        <w:tc>
          <w:tcPr>
            <w:tcW w:w="1652" w:type="dxa"/>
          </w:tcPr>
          <w:p w14:paraId="440920FB" w14:textId="77777777" w:rsidR="00097E98" w:rsidRPr="00442838" w:rsidRDefault="00097E98" w:rsidP="000F163C">
            <w:pPr>
              <w:spacing w:line="360" w:lineRule="auto"/>
            </w:pPr>
          </w:p>
        </w:tc>
        <w:tc>
          <w:tcPr>
            <w:tcW w:w="3719" w:type="dxa"/>
          </w:tcPr>
          <w:p w14:paraId="2D4312FA" w14:textId="77777777" w:rsidR="00097E98" w:rsidRPr="00442838" w:rsidRDefault="00097E98" w:rsidP="000F163C">
            <w:pPr>
              <w:spacing w:line="360" w:lineRule="auto"/>
            </w:pPr>
          </w:p>
        </w:tc>
        <w:tc>
          <w:tcPr>
            <w:tcW w:w="880" w:type="dxa"/>
          </w:tcPr>
          <w:p w14:paraId="013BD9D7" w14:textId="77777777" w:rsidR="00097E98" w:rsidRPr="00442838" w:rsidRDefault="00097E98" w:rsidP="000F163C">
            <w:pPr>
              <w:spacing w:line="360" w:lineRule="auto"/>
            </w:pPr>
          </w:p>
        </w:tc>
        <w:tc>
          <w:tcPr>
            <w:tcW w:w="724" w:type="dxa"/>
          </w:tcPr>
          <w:p w14:paraId="7020B87D" w14:textId="77777777" w:rsidR="00097E98" w:rsidRPr="00442838" w:rsidRDefault="00097E98" w:rsidP="000F163C">
            <w:pPr>
              <w:spacing w:line="360" w:lineRule="auto"/>
            </w:pPr>
          </w:p>
        </w:tc>
        <w:tc>
          <w:tcPr>
            <w:tcW w:w="724" w:type="dxa"/>
          </w:tcPr>
          <w:p w14:paraId="325273C5" w14:textId="77777777" w:rsidR="00097E98" w:rsidRPr="00442838" w:rsidRDefault="00097E98" w:rsidP="000F163C">
            <w:pPr>
              <w:spacing w:line="360" w:lineRule="auto"/>
            </w:pPr>
          </w:p>
        </w:tc>
        <w:tc>
          <w:tcPr>
            <w:tcW w:w="1976" w:type="dxa"/>
          </w:tcPr>
          <w:p w14:paraId="20302236" w14:textId="77777777" w:rsidR="00097E98" w:rsidRPr="00442838" w:rsidRDefault="00097E98" w:rsidP="000F163C">
            <w:pPr>
              <w:spacing w:line="360" w:lineRule="auto"/>
            </w:pPr>
          </w:p>
        </w:tc>
      </w:tr>
      <w:tr w:rsidR="00097E98" w:rsidRPr="00442838" w14:paraId="3BE6DAFD" w14:textId="77777777" w:rsidTr="000F163C">
        <w:trPr>
          <w:trHeight w:val="441"/>
        </w:trPr>
        <w:tc>
          <w:tcPr>
            <w:tcW w:w="1251" w:type="dxa"/>
          </w:tcPr>
          <w:p w14:paraId="382E52A7" w14:textId="77777777" w:rsidR="00097E98" w:rsidRPr="00442838" w:rsidRDefault="00097E98" w:rsidP="000F163C">
            <w:pPr>
              <w:spacing w:line="360" w:lineRule="auto"/>
            </w:pPr>
          </w:p>
        </w:tc>
        <w:tc>
          <w:tcPr>
            <w:tcW w:w="1652" w:type="dxa"/>
          </w:tcPr>
          <w:p w14:paraId="6425B059" w14:textId="77777777" w:rsidR="00097E98" w:rsidRPr="00442838" w:rsidRDefault="00097E98" w:rsidP="000F163C">
            <w:pPr>
              <w:spacing w:line="360" w:lineRule="auto"/>
            </w:pPr>
          </w:p>
        </w:tc>
        <w:tc>
          <w:tcPr>
            <w:tcW w:w="3719" w:type="dxa"/>
          </w:tcPr>
          <w:p w14:paraId="14EB44D0" w14:textId="77777777" w:rsidR="00097E98" w:rsidRPr="00442838" w:rsidRDefault="00097E98" w:rsidP="000F163C">
            <w:pPr>
              <w:spacing w:line="360" w:lineRule="auto"/>
            </w:pPr>
          </w:p>
        </w:tc>
        <w:tc>
          <w:tcPr>
            <w:tcW w:w="880" w:type="dxa"/>
          </w:tcPr>
          <w:p w14:paraId="20BBAA6B" w14:textId="77777777" w:rsidR="00097E98" w:rsidRPr="00442838" w:rsidRDefault="00097E98" w:rsidP="000F163C">
            <w:pPr>
              <w:spacing w:line="360" w:lineRule="auto"/>
            </w:pPr>
          </w:p>
        </w:tc>
        <w:tc>
          <w:tcPr>
            <w:tcW w:w="724" w:type="dxa"/>
          </w:tcPr>
          <w:p w14:paraId="5A858FF4" w14:textId="77777777" w:rsidR="00097E98" w:rsidRPr="00442838" w:rsidRDefault="00097E98" w:rsidP="000F163C">
            <w:pPr>
              <w:spacing w:line="360" w:lineRule="auto"/>
            </w:pPr>
          </w:p>
        </w:tc>
        <w:tc>
          <w:tcPr>
            <w:tcW w:w="724" w:type="dxa"/>
          </w:tcPr>
          <w:p w14:paraId="50F06F9D" w14:textId="77777777" w:rsidR="00097E98" w:rsidRPr="00442838" w:rsidRDefault="00097E98" w:rsidP="000F163C">
            <w:pPr>
              <w:spacing w:line="360" w:lineRule="auto"/>
            </w:pPr>
          </w:p>
        </w:tc>
        <w:tc>
          <w:tcPr>
            <w:tcW w:w="1976" w:type="dxa"/>
          </w:tcPr>
          <w:p w14:paraId="32F6AA0F" w14:textId="77777777" w:rsidR="00097E98" w:rsidRPr="00442838" w:rsidRDefault="00097E98" w:rsidP="000F163C">
            <w:pPr>
              <w:spacing w:line="360" w:lineRule="auto"/>
            </w:pPr>
          </w:p>
        </w:tc>
      </w:tr>
      <w:tr w:rsidR="00097E98" w:rsidRPr="00442838" w14:paraId="348786C6" w14:textId="77777777" w:rsidTr="000F163C">
        <w:trPr>
          <w:trHeight w:val="896"/>
        </w:trPr>
        <w:tc>
          <w:tcPr>
            <w:tcW w:w="1251" w:type="dxa"/>
          </w:tcPr>
          <w:p w14:paraId="226BF813" w14:textId="77777777" w:rsidR="00097E98" w:rsidRPr="00442838" w:rsidRDefault="00097E98" w:rsidP="000F163C">
            <w:pPr>
              <w:spacing w:line="360" w:lineRule="auto"/>
            </w:pPr>
          </w:p>
        </w:tc>
        <w:tc>
          <w:tcPr>
            <w:tcW w:w="1652" w:type="dxa"/>
          </w:tcPr>
          <w:p w14:paraId="2318B46A" w14:textId="77777777" w:rsidR="00097E98" w:rsidRPr="00442838" w:rsidRDefault="00097E98" w:rsidP="000F163C">
            <w:pPr>
              <w:spacing w:line="360" w:lineRule="auto"/>
            </w:pPr>
          </w:p>
        </w:tc>
        <w:tc>
          <w:tcPr>
            <w:tcW w:w="3719" w:type="dxa"/>
          </w:tcPr>
          <w:p w14:paraId="05CE133D" w14:textId="77777777" w:rsidR="00097E98" w:rsidRPr="00442838" w:rsidRDefault="00097E98" w:rsidP="000F163C">
            <w:pPr>
              <w:spacing w:line="360" w:lineRule="auto"/>
            </w:pPr>
          </w:p>
        </w:tc>
        <w:tc>
          <w:tcPr>
            <w:tcW w:w="880" w:type="dxa"/>
          </w:tcPr>
          <w:p w14:paraId="4DC4BEA3" w14:textId="77777777" w:rsidR="00097E98" w:rsidRPr="00442838" w:rsidRDefault="00097E98" w:rsidP="000F163C">
            <w:pPr>
              <w:spacing w:line="360" w:lineRule="auto"/>
            </w:pPr>
          </w:p>
        </w:tc>
        <w:tc>
          <w:tcPr>
            <w:tcW w:w="724" w:type="dxa"/>
          </w:tcPr>
          <w:p w14:paraId="0FD244E4" w14:textId="77777777" w:rsidR="00097E98" w:rsidRPr="00442838" w:rsidRDefault="00097E98" w:rsidP="000F163C">
            <w:pPr>
              <w:spacing w:line="360" w:lineRule="auto"/>
            </w:pPr>
          </w:p>
        </w:tc>
        <w:tc>
          <w:tcPr>
            <w:tcW w:w="724" w:type="dxa"/>
          </w:tcPr>
          <w:p w14:paraId="10A991DC" w14:textId="77777777" w:rsidR="00097E98" w:rsidRPr="00442838" w:rsidRDefault="00097E98" w:rsidP="000F163C">
            <w:pPr>
              <w:spacing w:line="360" w:lineRule="auto"/>
            </w:pPr>
          </w:p>
        </w:tc>
        <w:tc>
          <w:tcPr>
            <w:tcW w:w="1976" w:type="dxa"/>
          </w:tcPr>
          <w:p w14:paraId="544D4CC8" w14:textId="77777777" w:rsidR="00097E98" w:rsidRPr="00442838" w:rsidRDefault="00097E98" w:rsidP="000F163C">
            <w:pPr>
              <w:spacing w:line="360" w:lineRule="auto"/>
            </w:pPr>
          </w:p>
        </w:tc>
      </w:tr>
    </w:tbl>
    <w:p w14:paraId="4E4A25E8" w14:textId="77777777" w:rsidR="00097E98" w:rsidRPr="00442838" w:rsidRDefault="00097E98" w:rsidP="00097E98">
      <w:pPr>
        <w:rPr>
          <w:sz w:val="24"/>
        </w:rPr>
      </w:pPr>
    </w:p>
    <w:p w14:paraId="0D9D162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1234B1" w14:textId="77777777" w:rsidTr="000F163C">
        <w:tc>
          <w:tcPr>
            <w:tcW w:w="3596" w:type="dxa"/>
          </w:tcPr>
          <w:p w14:paraId="5E681DC7" w14:textId="77777777" w:rsidR="00097E98" w:rsidRPr="00442838" w:rsidRDefault="00097E98" w:rsidP="000F163C">
            <w:pPr>
              <w:rPr>
                <w:sz w:val="24"/>
              </w:rPr>
            </w:pPr>
          </w:p>
        </w:tc>
        <w:tc>
          <w:tcPr>
            <w:tcW w:w="3597" w:type="dxa"/>
          </w:tcPr>
          <w:p w14:paraId="5B4B30EF" w14:textId="77777777" w:rsidR="00097E98" w:rsidRPr="00442838" w:rsidRDefault="00097E98" w:rsidP="000F163C">
            <w:pPr>
              <w:rPr>
                <w:sz w:val="24"/>
              </w:rPr>
            </w:pPr>
          </w:p>
        </w:tc>
        <w:tc>
          <w:tcPr>
            <w:tcW w:w="3597" w:type="dxa"/>
          </w:tcPr>
          <w:p w14:paraId="6EA13243" w14:textId="77777777" w:rsidR="00097E98" w:rsidRPr="00442838" w:rsidRDefault="00097E98" w:rsidP="000F163C">
            <w:pPr>
              <w:rPr>
                <w:sz w:val="24"/>
              </w:rPr>
            </w:pPr>
          </w:p>
        </w:tc>
      </w:tr>
      <w:tr w:rsidR="00097E98" w:rsidRPr="00442838" w14:paraId="7AC3201E" w14:textId="77777777" w:rsidTr="000F163C">
        <w:tc>
          <w:tcPr>
            <w:tcW w:w="3596" w:type="dxa"/>
          </w:tcPr>
          <w:p w14:paraId="0A7C49FD" w14:textId="77777777" w:rsidR="00097E98" w:rsidRPr="00442838" w:rsidRDefault="00097E98" w:rsidP="000F163C">
            <w:pPr>
              <w:rPr>
                <w:sz w:val="24"/>
              </w:rPr>
            </w:pPr>
          </w:p>
        </w:tc>
        <w:tc>
          <w:tcPr>
            <w:tcW w:w="3597" w:type="dxa"/>
          </w:tcPr>
          <w:p w14:paraId="5D2F20A9" w14:textId="77777777" w:rsidR="00097E98" w:rsidRPr="00442838" w:rsidRDefault="00097E98" w:rsidP="000F163C">
            <w:pPr>
              <w:rPr>
                <w:sz w:val="24"/>
              </w:rPr>
            </w:pPr>
          </w:p>
        </w:tc>
        <w:tc>
          <w:tcPr>
            <w:tcW w:w="3597" w:type="dxa"/>
          </w:tcPr>
          <w:p w14:paraId="7404E49C" w14:textId="77777777" w:rsidR="00097E98" w:rsidRPr="00442838" w:rsidRDefault="00097E98" w:rsidP="000F163C">
            <w:pPr>
              <w:rPr>
                <w:sz w:val="24"/>
              </w:rPr>
            </w:pPr>
          </w:p>
        </w:tc>
      </w:tr>
    </w:tbl>
    <w:p w14:paraId="2AB40B06" w14:textId="77777777" w:rsidR="00097E98" w:rsidRPr="00442838" w:rsidRDefault="00097E98" w:rsidP="00097E98">
      <w:pPr>
        <w:rPr>
          <w:sz w:val="24"/>
        </w:rPr>
      </w:pPr>
    </w:p>
    <w:p w14:paraId="58179CDA" w14:textId="77777777" w:rsidR="00097E98" w:rsidRPr="00442838" w:rsidRDefault="00097E98" w:rsidP="00097E98">
      <w:pPr>
        <w:rPr>
          <w:sz w:val="24"/>
        </w:rPr>
      </w:pPr>
      <w:r w:rsidRPr="00442838">
        <w:rPr>
          <w:sz w:val="24"/>
        </w:rPr>
        <w:t>Sprites:</w:t>
      </w:r>
    </w:p>
    <w:p w14:paraId="1CE92F77" w14:textId="77777777" w:rsidR="00097E98" w:rsidRPr="00442838" w:rsidRDefault="00097E98" w:rsidP="00097E98">
      <w:pPr>
        <w:rPr>
          <w:sz w:val="24"/>
        </w:rPr>
      </w:pPr>
      <w:r w:rsidRPr="00442838">
        <w:rPr>
          <w:sz w:val="24"/>
        </w:rPr>
        <w:br w:type="page"/>
      </w:r>
    </w:p>
    <w:p w14:paraId="38CE9AA8" w14:textId="77777777" w:rsidR="00097E98" w:rsidRPr="00442838" w:rsidRDefault="00097E98" w:rsidP="00097E98">
      <w:pPr>
        <w:rPr>
          <w:sz w:val="24"/>
        </w:rPr>
      </w:pPr>
      <w:r w:rsidRPr="00442838">
        <w:rPr>
          <w:sz w:val="24"/>
        </w:rPr>
        <w:lastRenderedPageBreak/>
        <w:t>Family Page</w:t>
      </w:r>
    </w:p>
    <w:p w14:paraId="6910023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632A48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0F4F179" w14:textId="77777777" w:rsidTr="000F163C">
        <w:trPr>
          <w:trHeight w:val="896"/>
        </w:trPr>
        <w:tc>
          <w:tcPr>
            <w:tcW w:w="1251" w:type="dxa"/>
          </w:tcPr>
          <w:p w14:paraId="7FDE4B4B" w14:textId="77777777" w:rsidR="00097E98" w:rsidRPr="00442838" w:rsidRDefault="00097E98" w:rsidP="000F163C">
            <w:pPr>
              <w:spacing w:line="360" w:lineRule="auto"/>
            </w:pPr>
            <w:r w:rsidRPr="00442838">
              <w:t>Pokemon</w:t>
            </w:r>
          </w:p>
          <w:p w14:paraId="0DFB794E" w14:textId="77777777" w:rsidR="00097E98" w:rsidRPr="00442838" w:rsidRDefault="00097E98" w:rsidP="000F163C">
            <w:pPr>
              <w:spacing w:line="360" w:lineRule="auto"/>
            </w:pPr>
            <w:r w:rsidRPr="00442838">
              <w:t>Name</w:t>
            </w:r>
          </w:p>
        </w:tc>
        <w:tc>
          <w:tcPr>
            <w:tcW w:w="1652" w:type="dxa"/>
          </w:tcPr>
          <w:p w14:paraId="03695EF6" w14:textId="77777777" w:rsidR="00097E98" w:rsidRPr="00442838" w:rsidRDefault="00097E98" w:rsidP="000F163C">
            <w:pPr>
              <w:spacing w:line="360" w:lineRule="auto"/>
            </w:pPr>
            <w:r w:rsidRPr="00442838">
              <w:t>Pokemon Number</w:t>
            </w:r>
          </w:p>
        </w:tc>
        <w:tc>
          <w:tcPr>
            <w:tcW w:w="3719" w:type="dxa"/>
          </w:tcPr>
          <w:p w14:paraId="7C6CAAA0" w14:textId="77777777" w:rsidR="00097E98" w:rsidRPr="00442838" w:rsidRDefault="00097E98" w:rsidP="000F163C">
            <w:pPr>
              <w:spacing w:line="360" w:lineRule="auto"/>
            </w:pPr>
            <w:r w:rsidRPr="00442838">
              <w:t>Base Stats</w:t>
            </w:r>
          </w:p>
          <w:p w14:paraId="6FDAC338"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680285E" w14:textId="77777777" w:rsidR="00097E98" w:rsidRPr="00442838" w:rsidRDefault="00097E98" w:rsidP="000F163C">
            <w:pPr>
              <w:spacing w:line="360" w:lineRule="auto"/>
            </w:pPr>
            <w:r w:rsidRPr="00442838">
              <w:t>Ability</w:t>
            </w:r>
          </w:p>
        </w:tc>
        <w:tc>
          <w:tcPr>
            <w:tcW w:w="724" w:type="dxa"/>
          </w:tcPr>
          <w:p w14:paraId="6D995CB6" w14:textId="77777777" w:rsidR="00097E98" w:rsidRPr="00442838" w:rsidRDefault="00097E98" w:rsidP="000F163C">
            <w:pPr>
              <w:spacing w:line="360" w:lineRule="auto"/>
            </w:pPr>
            <w:r w:rsidRPr="00442838">
              <w:t>Type 1</w:t>
            </w:r>
          </w:p>
        </w:tc>
        <w:tc>
          <w:tcPr>
            <w:tcW w:w="724" w:type="dxa"/>
          </w:tcPr>
          <w:p w14:paraId="2F86A5A8" w14:textId="77777777" w:rsidR="00097E98" w:rsidRPr="00442838" w:rsidRDefault="00097E98" w:rsidP="000F163C">
            <w:pPr>
              <w:spacing w:line="360" w:lineRule="auto"/>
            </w:pPr>
            <w:r w:rsidRPr="00442838">
              <w:t>Type 2</w:t>
            </w:r>
          </w:p>
        </w:tc>
        <w:tc>
          <w:tcPr>
            <w:tcW w:w="1976" w:type="dxa"/>
          </w:tcPr>
          <w:p w14:paraId="5B8DFB77" w14:textId="77777777" w:rsidR="00097E98" w:rsidRPr="00442838" w:rsidRDefault="00097E98" w:rsidP="000F163C">
            <w:pPr>
              <w:spacing w:line="360" w:lineRule="auto"/>
            </w:pPr>
            <w:r w:rsidRPr="00442838">
              <w:t>Evolution</w:t>
            </w:r>
          </w:p>
        </w:tc>
      </w:tr>
      <w:tr w:rsidR="00097E98" w:rsidRPr="00442838" w14:paraId="4D6C6847" w14:textId="77777777" w:rsidTr="000F163C">
        <w:trPr>
          <w:trHeight w:val="454"/>
        </w:trPr>
        <w:tc>
          <w:tcPr>
            <w:tcW w:w="1251" w:type="dxa"/>
          </w:tcPr>
          <w:p w14:paraId="7FE0A8B6" w14:textId="77777777" w:rsidR="00097E98" w:rsidRPr="00442838" w:rsidRDefault="00097E98" w:rsidP="000F163C">
            <w:pPr>
              <w:spacing w:line="360" w:lineRule="auto"/>
            </w:pPr>
          </w:p>
        </w:tc>
        <w:tc>
          <w:tcPr>
            <w:tcW w:w="1652" w:type="dxa"/>
          </w:tcPr>
          <w:p w14:paraId="68B554C3" w14:textId="77777777" w:rsidR="00097E98" w:rsidRPr="00442838" w:rsidRDefault="00097E98" w:rsidP="000F163C">
            <w:pPr>
              <w:spacing w:line="360" w:lineRule="auto"/>
            </w:pPr>
          </w:p>
        </w:tc>
        <w:tc>
          <w:tcPr>
            <w:tcW w:w="3719" w:type="dxa"/>
          </w:tcPr>
          <w:p w14:paraId="0F81A66B" w14:textId="77777777" w:rsidR="00097E98" w:rsidRPr="00442838" w:rsidRDefault="00097E98" w:rsidP="000F163C">
            <w:pPr>
              <w:spacing w:line="360" w:lineRule="auto"/>
            </w:pPr>
          </w:p>
        </w:tc>
        <w:tc>
          <w:tcPr>
            <w:tcW w:w="880" w:type="dxa"/>
          </w:tcPr>
          <w:p w14:paraId="7BDA07B9" w14:textId="77777777" w:rsidR="00097E98" w:rsidRPr="00442838" w:rsidRDefault="00097E98" w:rsidP="000F163C">
            <w:pPr>
              <w:spacing w:line="360" w:lineRule="auto"/>
            </w:pPr>
          </w:p>
        </w:tc>
        <w:tc>
          <w:tcPr>
            <w:tcW w:w="724" w:type="dxa"/>
          </w:tcPr>
          <w:p w14:paraId="76672E87" w14:textId="77777777" w:rsidR="00097E98" w:rsidRPr="00442838" w:rsidRDefault="00097E98" w:rsidP="000F163C">
            <w:pPr>
              <w:spacing w:line="360" w:lineRule="auto"/>
            </w:pPr>
          </w:p>
        </w:tc>
        <w:tc>
          <w:tcPr>
            <w:tcW w:w="724" w:type="dxa"/>
          </w:tcPr>
          <w:p w14:paraId="6F70E7A7" w14:textId="77777777" w:rsidR="00097E98" w:rsidRPr="00442838" w:rsidRDefault="00097E98" w:rsidP="000F163C">
            <w:pPr>
              <w:spacing w:line="360" w:lineRule="auto"/>
            </w:pPr>
          </w:p>
        </w:tc>
        <w:tc>
          <w:tcPr>
            <w:tcW w:w="1976" w:type="dxa"/>
          </w:tcPr>
          <w:p w14:paraId="5973E030" w14:textId="77777777" w:rsidR="00097E98" w:rsidRPr="00442838" w:rsidRDefault="00097E98" w:rsidP="000F163C">
            <w:pPr>
              <w:spacing w:line="360" w:lineRule="auto"/>
            </w:pPr>
          </w:p>
        </w:tc>
      </w:tr>
      <w:tr w:rsidR="00097E98" w:rsidRPr="00442838" w14:paraId="2FE93C2A" w14:textId="77777777" w:rsidTr="000F163C">
        <w:trPr>
          <w:trHeight w:val="441"/>
        </w:trPr>
        <w:tc>
          <w:tcPr>
            <w:tcW w:w="1251" w:type="dxa"/>
          </w:tcPr>
          <w:p w14:paraId="52E959A3" w14:textId="77777777" w:rsidR="00097E98" w:rsidRPr="00442838" w:rsidRDefault="00097E98" w:rsidP="000F163C">
            <w:pPr>
              <w:spacing w:line="360" w:lineRule="auto"/>
            </w:pPr>
          </w:p>
        </w:tc>
        <w:tc>
          <w:tcPr>
            <w:tcW w:w="1652" w:type="dxa"/>
          </w:tcPr>
          <w:p w14:paraId="5D20A6FE" w14:textId="77777777" w:rsidR="00097E98" w:rsidRPr="00442838" w:rsidRDefault="00097E98" w:rsidP="000F163C">
            <w:pPr>
              <w:spacing w:line="360" w:lineRule="auto"/>
            </w:pPr>
          </w:p>
        </w:tc>
        <w:tc>
          <w:tcPr>
            <w:tcW w:w="3719" w:type="dxa"/>
          </w:tcPr>
          <w:p w14:paraId="48B343E0" w14:textId="77777777" w:rsidR="00097E98" w:rsidRPr="00442838" w:rsidRDefault="00097E98" w:rsidP="000F163C">
            <w:pPr>
              <w:spacing w:line="360" w:lineRule="auto"/>
            </w:pPr>
          </w:p>
        </w:tc>
        <w:tc>
          <w:tcPr>
            <w:tcW w:w="880" w:type="dxa"/>
          </w:tcPr>
          <w:p w14:paraId="203FCDE8" w14:textId="77777777" w:rsidR="00097E98" w:rsidRPr="00442838" w:rsidRDefault="00097E98" w:rsidP="000F163C">
            <w:pPr>
              <w:spacing w:line="360" w:lineRule="auto"/>
            </w:pPr>
          </w:p>
        </w:tc>
        <w:tc>
          <w:tcPr>
            <w:tcW w:w="724" w:type="dxa"/>
          </w:tcPr>
          <w:p w14:paraId="4ACAF57A" w14:textId="77777777" w:rsidR="00097E98" w:rsidRPr="00442838" w:rsidRDefault="00097E98" w:rsidP="000F163C">
            <w:pPr>
              <w:spacing w:line="360" w:lineRule="auto"/>
            </w:pPr>
          </w:p>
        </w:tc>
        <w:tc>
          <w:tcPr>
            <w:tcW w:w="724" w:type="dxa"/>
          </w:tcPr>
          <w:p w14:paraId="67382C00" w14:textId="77777777" w:rsidR="00097E98" w:rsidRPr="00442838" w:rsidRDefault="00097E98" w:rsidP="000F163C">
            <w:pPr>
              <w:spacing w:line="360" w:lineRule="auto"/>
            </w:pPr>
          </w:p>
        </w:tc>
        <w:tc>
          <w:tcPr>
            <w:tcW w:w="1976" w:type="dxa"/>
          </w:tcPr>
          <w:p w14:paraId="70FCDE4E" w14:textId="77777777" w:rsidR="00097E98" w:rsidRPr="00442838" w:rsidRDefault="00097E98" w:rsidP="000F163C">
            <w:pPr>
              <w:spacing w:line="360" w:lineRule="auto"/>
            </w:pPr>
          </w:p>
        </w:tc>
      </w:tr>
      <w:tr w:rsidR="00097E98" w:rsidRPr="00442838" w14:paraId="081C554E" w14:textId="77777777" w:rsidTr="000F163C">
        <w:trPr>
          <w:trHeight w:val="441"/>
        </w:trPr>
        <w:tc>
          <w:tcPr>
            <w:tcW w:w="1251" w:type="dxa"/>
          </w:tcPr>
          <w:p w14:paraId="21B5EB68" w14:textId="77777777" w:rsidR="00097E98" w:rsidRPr="00442838" w:rsidRDefault="00097E98" w:rsidP="000F163C">
            <w:pPr>
              <w:spacing w:line="360" w:lineRule="auto"/>
            </w:pPr>
          </w:p>
        </w:tc>
        <w:tc>
          <w:tcPr>
            <w:tcW w:w="1652" w:type="dxa"/>
          </w:tcPr>
          <w:p w14:paraId="5B14A795" w14:textId="77777777" w:rsidR="00097E98" w:rsidRPr="00442838" w:rsidRDefault="00097E98" w:rsidP="000F163C">
            <w:pPr>
              <w:spacing w:line="360" w:lineRule="auto"/>
            </w:pPr>
          </w:p>
        </w:tc>
        <w:tc>
          <w:tcPr>
            <w:tcW w:w="3719" w:type="dxa"/>
          </w:tcPr>
          <w:p w14:paraId="426DDED0" w14:textId="77777777" w:rsidR="00097E98" w:rsidRPr="00442838" w:rsidRDefault="00097E98" w:rsidP="000F163C">
            <w:pPr>
              <w:spacing w:line="360" w:lineRule="auto"/>
            </w:pPr>
          </w:p>
        </w:tc>
        <w:tc>
          <w:tcPr>
            <w:tcW w:w="880" w:type="dxa"/>
          </w:tcPr>
          <w:p w14:paraId="0C09A9AF" w14:textId="77777777" w:rsidR="00097E98" w:rsidRPr="00442838" w:rsidRDefault="00097E98" w:rsidP="000F163C">
            <w:pPr>
              <w:spacing w:line="360" w:lineRule="auto"/>
            </w:pPr>
          </w:p>
        </w:tc>
        <w:tc>
          <w:tcPr>
            <w:tcW w:w="724" w:type="dxa"/>
          </w:tcPr>
          <w:p w14:paraId="69BF4310" w14:textId="77777777" w:rsidR="00097E98" w:rsidRPr="00442838" w:rsidRDefault="00097E98" w:rsidP="000F163C">
            <w:pPr>
              <w:spacing w:line="360" w:lineRule="auto"/>
            </w:pPr>
          </w:p>
        </w:tc>
        <w:tc>
          <w:tcPr>
            <w:tcW w:w="724" w:type="dxa"/>
          </w:tcPr>
          <w:p w14:paraId="697CA842" w14:textId="77777777" w:rsidR="00097E98" w:rsidRPr="00442838" w:rsidRDefault="00097E98" w:rsidP="000F163C">
            <w:pPr>
              <w:spacing w:line="360" w:lineRule="auto"/>
            </w:pPr>
          </w:p>
        </w:tc>
        <w:tc>
          <w:tcPr>
            <w:tcW w:w="1976" w:type="dxa"/>
          </w:tcPr>
          <w:p w14:paraId="6E4FD7F2" w14:textId="77777777" w:rsidR="00097E98" w:rsidRPr="00442838" w:rsidRDefault="00097E98" w:rsidP="000F163C">
            <w:pPr>
              <w:spacing w:line="360" w:lineRule="auto"/>
            </w:pPr>
          </w:p>
        </w:tc>
      </w:tr>
      <w:tr w:rsidR="00097E98" w:rsidRPr="00442838" w14:paraId="340E0E85" w14:textId="77777777" w:rsidTr="000F163C">
        <w:trPr>
          <w:trHeight w:val="896"/>
        </w:trPr>
        <w:tc>
          <w:tcPr>
            <w:tcW w:w="1251" w:type="dxa"/>
          </w:tcPr>
          <w:p w14:paraId="42014483" w14:textId="77777777" w:rsidR="00097E98" w:rsidRPr="00442838" w:rsidRDefault="00097E98" w:rsidP="000F163C">
            <w:pPr>
              <w:spacing w:line="360" w:lineRule="auto"/>
            </w:pPr>
          </w:p>
        </w:tc>
        <w:tc>
          <w:tcPr>
            <w:tcW w:w="1652" w:type="dxa"/>
          </w:tcPr>
          <w:p w14:paraId="45AE31C0" w14:textId="77777777" w:rsidR="00097E98" w:rsidRPr="00442838" w:rsidRDefault="00097E98" w:rsidP="000F163C">
            <w:pPr>
              <w:spacing w:line="360" w:lineRule="auto"/>
            </w:pPr>
          </w:p>
        </w:tc>
        <w:tc>
          <w:tcPr>
            <w:tcW w:w="3719" w:type="dxa"/>
          </w:tcPr>
          <w:p w14:paraId="46B77CA0" w14:textId="77777777" w:rsidR="00097E98" w:rsidRPr="00442838" w:rsidRDefault="00097E98" w:rsidP="000F163C">
            <w:pPr>
              <w:spacing w:line="360" w:lineRule="auto"/>
            </w:pPr>
          </w:p>
        </w:tc>
        <w:tc>
          <w:tcPr>
            <w:tcW w:w="880" w:type="dxa"/>
          </w:tcPr>
          <w:p w14:paraId="0834D2DB" w14:textId="77777777" w:rsidR="00097E98" w:rsidRPr="00442838" w:rsidRDefault="00097E98" w:rsidP="000F163C">
            <w:pPr>
              <w:spacing w:line="360" w:lineRule="auto"/>
            </w:pPr>
          </w:p>
        </w:tc>
        <w:tc>
          <w:tcPr>
            <w:tcW w:w="724" w:type="dxa"/>
          </w:tcPr>
          <w:p w14:paraId="6D89CF08" w14:textId="77777777" w:rsidR="00097E98" w:rsidRPr="00442838" w:rsidRDefault="00097E98" w:rsidP="000F163C">
            <w:pPr>
              <w:spacing w:line="360" w:lineRule="auto"/>
            </w:pPr>
          </w:p>
        </w:tc>
        <w:tc>
          <w:tcPr>
            <w:tcW w:w="724" w:type="dxa"/>
          </w:tcPr>
          <w:p w14:paraId="5AD85DF1" w14:textId="77777777" w:rsidR="00097E98" w:rsidRPr="00442838" w:rsidRDefault="00097E98" w:rsidP="000F163C">
            <w:pPr>
              <w:spacing w:line="360" w:lineRule="auto"/>
            </w:pPr>
          </w:p>
        </w:tc>
        <w:tc>
          <w:tcPr>
            <w:tcW w:w="1976" w:type="dxa"/>
          </w:tcPr>
          <w:p w14:paraId="3998C017" w14:textId="77777777" w:rsidR="00097E98" w:rsidRPr="00442838" w:rsidRDefault="00097E98" w:rsidP="000F163C">
            <w:pPr>
              <w:spacing w:line="360" w:lineRule="auto"/>
            </w:pPr>
          </w:p>
        </w:tc>
      </w:tr>
    </w:tbl>
    <w:p w14:paraId="1A4FC7D4" w14:textId="77777777" w:rsidR="00097E98" w:rsidRPr="00442838" w:rsidRDefault="00097E98" w:rsidP="00097E98">
      <w:pPr>
        <w:rPr>
          <w:sz w:val="24"/>
        </w:rPr>
      </w:pPr>
    </w:p>
    <w:p w14:paraId="01B1DCB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40A9637" w14:textId="77777777" w:rsidTr="000F163C">
        <w:tc>
          <w:tcPr>
            <w:tcW w:w="3596" w:type="dxa"/>
          </w:tcPr>
          <w:p w14:paraId="1F6E3EDD" w14:textId="77777777" w:rsidR="00097E98" w:rsidRPr="00442838" w:rsidRDefault="00097E98" w:rsidP="000F163C">
            <w:pPr>
              <w:rPr>
                <w:sz w:val="24"/>
              </w:rPr>
            </w:pPr>
          </w:p>
        </w:tc>
        <w:tc>
          <w:tcPr>
            <w:tcW w:w="3597" w:type="dxa"/>
          </w:tcPr>
          <w:p w14:paraId="636E75F5" w14:textId="77777777" w:rsidR="00097E98" w:rsidRPr="00442838" w:rsidRDefault="00097E98" w:rsidP="000F163C">
            <w:pPr>
              <w:rPr>
                <w:sz w:val="24"/>
              </w:rPr>
            </w:pPr>
          </w:p>
        </w:tc>
        <w:tc>
          <w:tcPr>
            <w:tcW w:w="3597" w:type="dxa"/>
          </w:tcPr>
          <w:p w14:paraId="1FB02866" w14:textId="77777777" w:rsidR="00097E98" w:rsidRPr="00442838" w:rsidRDefault="00097E98" w:rsidP="000F163C">
            <w:pPr>
              <w:rPr>
                <w:sz w:val="24"/>
              </w:rPr>
            </w:pPr>
          </w:p>
        </w:tc>
      </w:tr>
      <w:tr w:rsidR="00097E98" w:rsidRPr="00442838" w14:paraId="1983C4D1" w14:textId="77777777" w:rsidTr="000F163C">
        <w:tc>
          <w:tcPr>
            <w:tcW w:w="3596" w:type="dxa"/>
          </w:tcPr>
          <w:p w14:paraId="6531888E" w14:textId="77777777" w:rsidR="00097E98" w:rsidRPr="00442838" w:rsidRDefault="00097E98" w:rsidP="000F163C">
            <w:pPr>
              <w:rPr>
                <w:sz w:val="24"/>
              </w:rPr>
            </w:pPr>
          </w:p>
        </w:tc>
        <w:tc>
          <w:tcPr>
            <w:tcW w:w="3597" w:type="dxa"/>
          </w:tcPr>
          <w:p w14:paraId="3850A1DA" w14:textId="77777777" w:rsidR="00097E98" w:rsidRPr="00442838" w:rsidRDefault="00097E98" w:rsidP="000F163C">
            <w:pPr>
              <w:rPr>
                <w:sz w:val="24"/>
              </w:rPr>
            </w:pPr>
          </w:p>
        </w:tc>
        <w:tc>
          <w:tcPr>
            <w:tcW w:w="3597" w:type="dxa"/>
          </w:tcPr>
          <w:p w14:paraId="085E021D" w14:textId="77777777" w:rsidR="00097E98" w:rsidRPr="00442838" w:rsidRDefault="00097E98" w:rsidP="000F163C">
            <w:pPr>
              <w:rPr>
                <w:sz w:val="24"/>
              </w:rPr>
            </w:pPr>
          </w:p>
        </w:tc>
      </w:tr>
    </w:tbl>
    <w:p w14:paraId="6F2234D4" w14:textId="77777777" w:rsidR="00097E98" w:rsidRPr="00442838" w:rsidRDefault="00097E98" w:rsidP="00097E98">
      <w:pPr>
        <w:rPr>
          <w:sz w:val="24"/>
        </w:rPr>
      </w:pPr>
    </w:p>
    <w:p w14:paraId="0E519DFB" w14:textId="77777777" w:rsidR="00097E98" w:rsidRPr="00442838" w:rsidRDefault="00097E98" w:rsidP="00097E98">
      <w:pPr>
        <w:rPr>
          <w:sz w:val="24"/>
        </w:rPr>
      </w:pPr>
      <w:r w:rsidRPr="00442838">
        <w:rPr>
          <w:sz w:val="24"/>
        </w:rPr>
        <w:t>Sprites:</w:t>
      </w:r>
    </w:p>
    <w:p w14:paraId="6C266E7D" w14:textId="77777777" w:rsidR="00097E98" w:rsidRPr="00442838" w:rsidRDefault="00097E98" w:rsidP="00097E98">
      <w:pPr>
        <w:rPr>
          <w:sz w:val="24"/>
        </w:rPr>
      </w:pPr>
      <w:r w:rsidRPr="00442838">
        <w:rPr>
          <w:sz w:val="24"/>
        </w:rPr>
        <w:br w:type="page"/>
      </w:r>
    </w:p>
    <w:p w14:paraId="1969961E" w14:textId="77777777" w:rsidR="00097E98" w:rsidRPr="00442838" w:rsidRDefault="00097E98" w:rsidP="00097E98">
      <w:pPr>
        <w:rPr>
          <w:sz w:val="24"/>
        </w:rPr>
      </w:pPr>
      <w:r w:rsidRPr="00442838">
        <w:rPr>
          <w:sz w:val="24"/>
        </w:rPr>
        <w:lastRenderedPageBreak/>
        <w:t>Family Page</w:t>
      </w:r>
    </w:p>
    <w:p w14:paraId="02B0B52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231C4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1B10677" w14:textId="77777777" w:rsidTr="000F163C">
        <w:trPr>
          <w:trHeight w:val="896"/>
        </w:trPr>
        <w:tc>
          <w:tcPr>
            <w:tcW w:w="1251" w:type="dxa"/>
          </w:tcPr>
          <w:p w14:paraId="6E006140" w14:textId="77777777" w:rsidR="00097E98" w:rsidRPr="00442838" w:rsidRDefault="00097E98" w:rsidP="000F163C">
            <w:pPr>
              <w:spacing w:line="360" w:lineRule="auto"/>
            </w:pPr>
            <w:r w:rsidRPr="00442838">
              <w:t>Pokemon</w:t>
            </w:r>
          </w:p>
          <w:p w14:paraId="1F9FD175" w14:textId="77777777" w:rsidR="00097E98" w:rsidRPr="00442838" w:rsidRDefault="00097E98" w:rsidP="000F163C">
            <w:pPr>
              <w:spacing w:line="360" w:lineRule="auto"/>
            </w:pPr>
            <w:r w:rsidRPr="00442838">
              <w:t>Name</w:t>
            </w:r>
          </w:p>
        </w:tc>
        <w:tc>
          <w:tcPr>
            <w:tcW w:w="1652" w:type="dxa"/>
          </w:tcPr>
          <w:p w14:paraId="51333D0F" w14:textId="77777777" w:rsidR="00097E98" w:rsidRPr="00442838" w:rsidRDefault="00097E98" w:rsidP="000F163C">
            <w:pPr>
              <w:spacing w:line="360" w:lineRule="auto"/>
            </w:pPr>
            <w:r w:rsidRPr="00442838">
              <w:t>Pokemon Number</w:t>
            </w:r>
          </w:p>
        </w:tc>
        <w:tc>
          <w:tcPr>
            <w:tcW w:w="3719" w:type="dxa"/>
          </w:tcPr>
          <w:p w14:paraId="35BA5432" w14:textId="77777777" w:rsidR="00097E98" w:rsidRPr="00442838" w:rsidRDefault="00097E98" w:rsidP="000F163C">
            <w:pPr>
              <w:spacing w:line="360" w:lineRule="auto"/>
            </w:pPr>
            <w:r w:rsidRPr="00442838">
              <w:t>Base Stats</w:t>
            </w:r>
          </w:p>
          <w:p w14:paraId="483CE3A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2F616D8" w14:textId="77777777" w:rsidR="00097E98" w:rsidRPr="00442838" w:rsidRDefault="00097E98" w:rsidP="000F163C">
            <w:pPr>
              <w:spacing w:line="360" w:lineRule="auto"/>
            </w:pPr>
            <w:r w:rsidRPr="00442838">
              <w:t>Ability</w:t>
            </w:r>
          </w:p>
        </w:tc>
        <w:tc>
          <w:tcPr>
            <w:tcW w:w="724" w:type="dxa"/>
          </w:tcPr>
          <w:p w14:paraId="15D73782" w14:textId="77777777" w:rsidR="00097E98" w:rsidRPr="00442838" w:rsidRDefault="00097E98" w:rsidP="000F163C">
            <w:pPr>
              <w:spacing w:line="360" w:lineRule="auto"/>
            </w:pPr>
            <w:r w:rsidRPr="00442838">
              <w:t>Type 1</w:t>
            </w:r>
          </w:p>
        </w:tc>
        <w:tc>
          <w:tcPr>
            <w:tcW w:w="724" w:type="dxa"/>
          </w:tcPr>
          <w:p w14:paraId="7C79444C" w14:textId="77777777" w:rsidR="00097E98" w:rsidRPr="00442838" w:rsidRDefault="00097E98" w:rsidP="000F163C">
            <w:pPr>
              <w:spacing w:line="360" w:lineRule="auto"/>
            </w:pPr>
            <w:r w:rsidRPr="00442838">
              <w:t>Type 2</w:t>
            </w:r>
          </w:p>
        </w:tc>
        <w:tc>
          <w:tcPr>
            <w:tcW w:w="1976" w:type="dxa"/>
          </w:tcPr>
          <w:p w14:paraId="533E2227" w14:textId="77777777" w:rsidR="00097E98" w:rsidRPr="00442838" w:rsidRDefault="00097E98" w:rsidP="000F163C">
            <w:pPr>
              <w:spacing w:line="360" w:lineRule="auto"/>
            </w:pPr>
            <w:r w:rsidRPr="00442838">
              <w:t>Evolution</w:t>
            </w:r>
          </w:p>
        </w:tc>
      </w:tr>
      <w:tr w:rsidR="00097E98" w:rsidRPr="00442838" w14:paraId="505CA024" w14:textId="77777777" w:rsidTr="000F163C">
        <w:trPr>
          <w:trHeight w:val="454"/>
        </w:trPr>
        <w:tc>
          <w:tcPr>
            <w:tcW w:w="1251" w:type="dxa"/>
          </w:tcPr>
          <w:p w14:paraId="4F51C3F8" w14:textId="77777777" w:rsidR="00097E98" w:rsidRPr="00442838" w:rsidRDefault="00097E98" w:rsidP="000F163C">
            <w:pPr>
              <w:spacing w:line="360" w:lineRule="auto"/>
            </w:pPr>
          </w:p>
        </w:tc>
        <w:tc>
          <w:tcPr>
            <w:tcW w:w="1652" w:type="dxa"/>
          </w:tcPr>
          <w:p w14:paraId="0ED7D88A" w14:textId="77777777" w:rsidR="00097E98" w:rsidRPr="00442838" w:rsidRDefault="00097E98" w:rsidP="000F163C">
            <w:pPr>
              <w:spacing w:line="360" w:lineRule="auto"/>
            </w:pPr>
          </w:p>
        </w:tc>
        <w:tc>
          <w:tcPr>
            <w:tcW w:w="3719" w:type="dxa"/>
          </w:tcPr>
          <w:p w14:paraId="099AD8A3" w14:textId="77777777" w:rsidR="00097E98" w:rsidRPr="00442838" w:rsidRDefault="00097E98" w:rsidP="000F163C">
            <w:pPr>
              <w:spacing w:line="360" w:lineRule="auto"/>
            </w:pPr>
          </w:p>
        </w:tc>
        <w:tc>
          <w:tcPr>
            <w:tcW w:w="880" w:type="dxa"/>
          </w:tcPr>
          <w:p w14:paraId="1475A907" w14:textId="77777777" w:rsidR="00097E98" w:rsidRPr="00442838" w:rsidRDefault="00097E98" w:rsidP="000F163C">
            <w:pPr>
              <w:spacing w:line="360" w:lineRule="auto"/>
            </w:pPr>
          </w:p>
        </w:tc>
        <w:tc>
          <w:tcPr>
            <w:tcW w:w="724" w:type="dxa"/>
          </w:tcPr>
          <w:p w14:paraId="00E233C9" w14:textId="77777777" w:rsidR="00097E98" w:rsidRPr="00442838" w:rsidRDefault="00097E98" w:rsidP="000F163C">
            <w:pPr>
              <w:spacing w:line="360" w:lineRule="auto"/>
            </w:pPr>
          </w:p>
        </w:tc>
        <w:tc>
          <w:tcPr>
            <w:tcW w:w="724" w:type="dxa"/>
          </w:tcPr>
          <w:p w14:paraId="00E94904" w14:textId="77777777" w:rsidR="00097E98" w:rsidRPr="00442838" w:rsidRDefault="00097E98" w:rsidP="000F163C">
            <w:pPr>
              <w:spacing w:line="360" w:lineRule="auto"/>
            </w:pPr>
          </w:p>
        </w:tc>
        <w:tc>
          <w:tcPr>
            <w:tcW w:w="1976" w:type="dxa"/>
          </w:tcPr>
          <w:p w14:paraId="10A2CB44" w14:textId="77777777" w:rsidR="00097E98" w:rsidRPr="00442838" w:rsidRDefault="00097E98" w:rsidP="000F163C">
            <w:pPr>
              <w:spacing w:line="360" w:lineRule="auto"/>
            </w:pPr>
          </w:p>
        </w:tc>
      </w:tr>
      <w:tr w:rsidR="00097E98" w:rsidRPr="00442838" w14:paraId="428A087A" w14:textId="77777777" w:rsidTr="000F163C">
        <w:trPr>
          <w:trHeight w:val="441"/>
        </w:trPr>
        <w:tc>
          <w:tcPr>
            <w:tcW w:w="1251" w:type="dxa"/>
          </w:tcPr>
          <w:p w14:paraId="0C786B9F" w14:textId="77777777" w:rsidR="00097E98" w:rsidRPr="00442838" w:rsidRDefault="00097E98" w:rsidP="000F163C">
            <w:pPr>
              <w:spacing w:line="360" w:lineRule="auto"/>
            </w:pPr>
          </w:p>
        </w:tc>
        <w:tc>
          <w:tcPr>
            <w:tcW w:w="1652" w:type="dxa"/>
          </w:tcPr>
          <w:p w14:paraId="02C5692A" w14:textId="77777777" w:rsidR="00097E98" w:rsidRPr="00442838" w:rsidRDefault="00097E98" w:rsidP="000F163C">
            <w:pPr>
              <w:spacing w:line="360" w:lineRule="auto"/>
            </w:pPr>
          </w:p>
        </w:tc>
        <w:tc>
          <w:tcPr>
            <w:tcW w:w="3719" w:type="dxa"/>
          </w:tcPr>
          <w:p w14:paraId="6A601EC9" w14:textId="77777777" w:rsidR="00097E98" w:rsidRPr="00442838" w:rsidRDefault="00097E98" w:rsidP="000F163C">
            <w:pPr>
              <w:spacing w:line="360" w:lineRule="auto"/>
            </w:pPr>
          </w:p>
        </w:tc>
        <w:tc>
          <w:tcPr>
            <w:tcW w:w="880" w:type="dxa"/>
          </w:tcPr>
          <w:p w14:paraId="0489FD83" w14:textId="77777777" w:rsidR="00097E98" w:rsidRPr="00442838" w:rsidRDefault="00097E98" w:rsidP="000F163C">
            <w:pPr>
              <w:spacing w:line="360" w:lineRule="auto"/>
            </w:pPr>
          </w:p>
        </w:tc>
        <w:tc>
          <w:tcPr>
            <w:tcW w:w="724" w:type="dxa"/>
          </w:tcPr>
          <w:p w14:paraId="3CCF31B4" w14:textId="77777777" w:rsidR="00097E98" w:rsidRPr="00442838" w:rsidRDefault="00097E98" w:rsidP="000F163C">
            <w:pPr>
              <w:spacing w:line="360" w:lineRule="auto"/>
            </w:pPr>
          </w:p>
        </w:tc>
        <w:tc>
          <w:tcPr>
            <w:tcW w:w="724" w:type="dxa"/>
          </w:tcPr>
          <w:p w14:paraId="73B2992F" w14:textId="77777777" w:rsidR="00097E98" w:rsidRPr="00442838" w:rsidRDefault="00097E98" w:rsidP="000F163C">
            <w:pPr>
              <w:spacing w:line="360" w:lineRule="auto"/>
            </w:pPr>
          </w:p>
        </w:tc>
        <w:tc>
          <w:tcPr>
            <w:tcW w:w="1976" w:type="dxa"/>
          </w:tcPr>
          <w:p w14:paraId="25AB9544" w14:textId="77777777" w:rsidR="00097E98" w:rsidRPr="00442838" w:rsidRDefault="00097E98" w:rsidP="000F163C">
            <w:pPr>
              <w:spacing w:line="360" w:lineRule="auto"/>
            </w:pPr>
          </w:p>
        </w:tc>
      </w:tr>
      <w:tr w:rsidR="00097E98" w:rsidRPr="00442838" w14:paraId="4D7E6567" w14:textId="77777777" w:rsidTr="000F163C">
        <w:trPr>
          <w:trHeight w:val="441"/>
        </w:trPr>
        <w:tc>
          <w:tcPr>
            <w:tcW w:w="1251" w:type="dxa"/>
          </w:tcPr>
          <w:p w14:paraId="447401B1" w14:textId="77777777" w:rsidR="00097E98" w:rsidRPr="00442838" w:rsidRDefault="00097E98" w:rsidP="000F163C">
            <w:pPr>
              <w:spacing w:line="360" w:lineRule="auto"/>
            </w:pPr>
          </w:p>
        </w:tc>
        <w:tc>
          <w:tcPr>
            <w:tcW w:w="1652" w:type="dxa"/>
          </w:tcPr>
          <w:p w14:paraId="3171C72E" w14:textId="77777777" w:rsidR="00097E98" w:rsidRPr="00442838" w:rsidRDefault="00097E98" w:rsidP="000F163C">
            <w:pPr>
              <w:spacing w:line="360" w:lineRule="auto"/>
            </w:pPr>
          </w:p>
        </w:tc>
        <w:tc>
          <w:tcPr>
            <w:tcW w:w="3719" w:type="dxa"/>
          </w:tcPr>
          <w:p w14:paraId="74F30E6B" w14:textId="77777777" w:rsidR="00097E98" w:rsidRPr="00442838" w:rsidRDefault="00097E98" w:rsidP="000F163C">
            <w:pPr>
              <w:spacing w:line="360" w:lineRule="auto"/>
            </w:pPr>
          </w:p>
        </w:tc>
        <w:tc>
          <w:tcPr>
            <w:tcW w:w="880" w:type="dxa"/>
          </w:tcPr>
          <w:p w14:paraId="2B7D0F7D" w14:textId="77777777" w:rsidR="00097E98" w:rsidRPr="00442838" w:rsidRDefault="00097E98" w:rsidP="000F163C">
            <w:pPr>
              <w:spacing w:line="360" w:lineRule="auto"/>
            </w:pPr>
          </w:p>
        </w:tc>
        <w:tc>
          <w:tcPr>
            <w:tcW w:w="724" w:type="dxa"/>
          </w:tcPr>
          <w:p w14:paraId="77C8088C" w14:textId="77777777" w:rsidR="00097E98" w:rsidRPr="00442838" w:rsidRDefault="00097E98" w:rsidP="000F163C">
            <w:pPr>
              <w:spacing w:line="360" w:lineRule="auto"/>
            </w:pPr>
          </w:p>
        </w:tc>
        <w:tc>
          <w:tcPr>
            <w:tcW w:w="724" w:type="dxa"/>
          </w:tcPr>
          <w:p w14:paraId="4FFCD067" w14:textId="77777777" w:rsidR="00097E98" w:rsidRPr="00442838" w:rsidRDefault="00097E98" w:rsidP="000F163C">
            <w:pPr>
              <w:spacing w:line="360" w:lineRule="auto"/>
            </w:pPr>
          </w:p>
        </w:tc>
        <w:tc>
          <w:tcPr>
            <w:tcW w:w="1976" w:type="dxa"/>
          </w:tcPr>
          <w:p w14:paraId="30D3EED6" w14:textId="77777777" w:rsidR="00097E98" w:rsidRPr="00442838" w:rsidRDefault="00097E98" w:rsidP="000F163C">
            <w:pPr>
              <w:spacing w:line="360" w:lineRule="auto"/>
            </w:pPr>
          </w:p>
        </w:tc>
      </w:tr>
      <w:tr w:rsidR="00097E98" w:rsidRPr="00442838" w14:paraId="1F2AA2D3" w14:textId="77777777" w:rsidTr="000F163C">
        <w:trPr>
          <w:trHeight w:val="896"/>
        </w:trPr>
        <w:tc>
          <w:tcPr>
            <w:tcW w:w="1251" w:type="dxa"/>
          </w:tcPr>
          <w:p w14:paraId="0504FC36" w14:textId="77777777" w:rsidR="00097E98" w:rsidRPr="00442838" w:rsidRDefault="00097E98" w:rsidP="000F163C">
            <w:pPr>
              <w:spacing w:line="360" w:lineRule="auto"/>
            </w:pPr>
          </w:p>
        </w:tc>
        <w:tc>
          <w:tcPr>
            <w:tcW w:w="1652" w:type="dxa"/>
          </w:tcPr>
          <w:p w14:paraId="2B4C444A" w14:textId="77777777" w:rsidR="00097E98" w:rsidRPr="00442838" w:rsidRDefault="00097E98" w:rsidP="000F163C">
            <w:pPr>
              <w:spacing w:line="360" w:lineRule="auto"/>
            </w:pPr>
          </w:p>
        </w:tc>
        <w:tc>
          <w:tcPr>
            <w:tcW w:w="3719" w:type="dxa"/>
          </w:tcPr>
          <w:p w14:paraId="27E485DA" w14:textId="77777777" w:rsidR="00097E98" w:rsidRPr="00442838" w:rsidRDefault="00097E98" w:rsidP="000F163C">
            <w:pPr>
              <w:spacing w:line="360" w:lineRule="auto"/>
            </w:pPr>
          </w:p>
        </w:tc>
        <w:tc>
          <w:tcPr>
            <w:tcW w:w="880" w:type="dxa"/>
          </w:tcPr>
          <w:p w14:paraId="04EFD42A" w14:textId="77777777" w:rsidR="00097E98" w:rsidRPr="00442838" w:rsidRDefault="00097E98" w:rsidP="000F163C">
            <w:pPr>
              <w:spacing w:line="360" w:lineRule="auto"/>
            </w:pPr>
          </w:p>
        </w:tc>
        <w:tc>
          <w:tcPr>
            <w:tcW w:w="724" w:type="dxa"/>
          </w:tcPr>
          <w:p w14:paraId="7FAB0C2C" w14:textId="77777777" w:rsidR="00097E98" w:rsidRPr="00442838" w:rsidRDefault="00097E98" w:rsidP="000F163C">
            <w:pPr>
              <w:spacing w:line="360" w:lineRule="auto"/>
            </w:pPr>
          </w:p>
        </w:tc>
        <w:tc>
          <w:tcPr>
            <w:tcW w:w="724" w:type="dxa"/>
          </w:tcPr>
          <w:p w14:paraId="5FFEE7AC" w14:textId="77777777" w:rsidR="00097E98" w:rsidRPr="00442838" w:rsidRDefault="00097E98" w:rsidP="000F163C">
            <w:pPr>
              <w:spacing w:line="360" w:lineRule="auto"/>
            </w:pPr>
          </w:p>
        </w:tc>
        <w:tc>
          <w:tcPr>
            <w:tcW w:w="1976" w:type="dxa"/>
          </w:tcPr>
          <w:p w14:paraId="510A9CB5" w14:textId="77777777" w:rsidR="00097E98" w:rsidRPr="00442838" w:rsidRDefault="00097E98" w:rsidP="000F163C">
            <w:pPr>
              <w:spacing w:line="360" w:lineRule="auto"/>
            </w:pPr>
          </w:p>
        </w:tc>
      </w:tr>
    </w:tbl>
    <w:p w14:paraId="41B52EAD" w14:textId="77777777" w:rsidR="00097E98" w:rsidRPr="00442838" w:rsidRDefault="00097E98" w:rsidP="00097E98">
      <w:pPr>
        <w:rPr>
          <w:sz w:val="24"/>
        </w:rPr>
      </w:pPr>
    </w:p>
    <w:p w14:paraId="5ECC7B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B80EE60" w14:textId="77777777" w:rsidTr="000F163C">
        <w:tc>
          <w:tcPr>
            <w:tcW w:w="3596" w:type="dxa"/>
          </w:tcPr>
          <w:p w14:paraId="65A1A011" w14:textId="77777777" w:rsidR="00097E98" w:rsidRPr="00442838" w:rsidRDefault="00097E98" w:rsidP="000F163C">
            <w:pPr>
              <w:rPr>
                <w:sz w:val="24"/>
              </w:rPr>
            </w:pPr>
          </w:p>
        </w:tc>
        <w:tc>
          <w:tcPr>
            <w:tcW w:w="3597" w:type="dxa"/>
          </w:tcPr>
          <w:p w14:paraId="04868725" w14:textId="77777777" w:rsidR="00097E98" w:rsidRPr="00442838" w:rsidRDefault="00097E98" w:rsidP="000F163C">
            <w:pPr>
              <w:rPr>
                <w:sz w:val="24"/>
              </w:rPr>
            </w:pPr>
          </w:p>
        </w:tc>
        <w:tc>
          <w:tcPr>
            <w:tcW w:w="3597" w:type="dxa"/>
          </w:tcPr>
          <w:p w14:paraId="37FB3730" w14:textId="77777777" w:rsidR="00097E98" w:rsidRPr="00442838" w:rsidRDefault="00097E98" w:rsidP="000F163C">
            <w:pPr>
              <w:rPr>
                <w:sz w:val="24"/>
              </w:rPr>
            </w:pPr>
          </w:p>
        </w:tc>
      </w:tr>
      <w:tr w:rsidR="00097E98" w:rsidRPr="00442838" w14:paraId="7024A106" w14:textId="77777777" w:rsidTr="000F163C">
        <w:tc>
          <w:tcPr>
            <w:tcW w:w="3596" w:type="dxa"/>
          </w:tcPr>
          <w:p w14:paraId="5C45ACB8" w14:textId="77777777" w:rsidR="00097E98" w:rsidRPr="00442838" w:rsidRDefault="00097E98" w:rsidP="000F163C">
            <w:pPr>
              <w:rPr>
                <w:sz w:val="24"/>
              </w:rPr>
            </w:pPr>
          </w:p>
        </w:tc>
        <w:tc>
          <w:tcPr>
            <w:tcW w:w="3597" w:type="dxa"/>
          </w:tcPr>
          <w:p w14:paraId="77FFF27F" w14:textId="77777777" w:rsidR="00097E98" w:rsidRPr="00442838" w:rsidRDefault="00097E98" w:rsidP="000F163C">
            <w:pPr>
              <w:rPr>
                <w:sz w:val="24"/>
              </w:rPr>
            </w:pPr>
          </w:p>
        </w:tc>
        <w:tc>
          <w:tcPr>
            <w:tcW w:w="3597" w:type="dxa"/>
          </w:tcPr>
          <w:p w14:paraId="3106E24E" w14:textId="77777777" w:rsidR="00097E98" w:rsidRPr="00442838" w:rsidRDefault="00097E98" w:rsidP="000F163C">
            <w:pPr>
              <w:rPr>
                <w:sz w:val="24"/>
              </w:rPr>
            </w:pPr>
          </w:p>
        </w:tc>
      </w:tr>
    </w:tbl>
    <w:p w14:paraId="48426973" w14:textId="77777777" w:rsidR="00097E98" w:rsidRPr="00442838" w:rsidRDefault="00097E98" w:rsidP="00097E98">
      <w:pPr>
        <w:rPr>
          <w:sz w:val="24"/>
        </w:rPr>
      </w:pPr>
    </w:p>
    <w:p w14:paraId="36D44DCD" w14:textId="77777777" w:rsidR="00097E98" w:rsidRPr="00442838" w:rsidRDefault="00097E98" w:rsidP="00097E98">
      <w:pPr>
        <w:rPr>
          <w:sz w:val="24"/>
        </w:rPr>
      </w:pPr>
      <w:r w:rsidRPr="00442838">
        <w:rPr>
          <w:sz w:val="24"/>
        </w:rPr>
        <w:t>Sprites:</w:t>
      </w:r>
    </w:p>
    <w:p w14:paraId="09B96FF7" w14:textId="77777777" w:rsidR="00097E98" w:rsidRPr="00442838" w:rsidRDefault="00097E98" w:rsidP="00097E98">
      <w:pPr>
        <w:rPr>
          <w:sz w:val="24"/>
        </w:rPr>
      </w:pPr>
      <w:r w:rsidRPr="00442838">
        <w:rPr>
          <w:sz w:val="24"/>
        </w:rPr>
        <w:br w:type="page"/>
      </w:r>
    </w:p>
    <w:p w14:paraId="2A091CF1" w14:textId="77777777" w:rsidR="00097E98" w:rsidRPr="00442838" w:rsidRDefault="00097E98" w:rsidP="00097E98">
      <w:pPr>
        <w:rPr>
          <w:sz w:val="24"/>
        </w:rPr>
      </w:pPr>
      <w:r w:rsidRPr="00442838">
        <w:rPr>
          <w:sz w:val="24"/>
        </w:rPr>
        <w:lastRenderedPageBreak/>
        <w:t>Family Page</w:t>
      </w:r>
    </w:p>
    <w:p w14:paraId="3AA8049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C51A2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4E1F9C" w14:textId="77777777" w:rsidTr="000F163C">
        <w:trPr>
          <w:trHeight w:val="896"/>
        </w:trPr>
        <w:tc>
          <w:tcPr>
            <w:tcW w:w="1251" w:type="dxa"/>
          </w:tcPr>
          <w:p w14:paraId="56892953" w14:textId="77777777" w:rsidR="00097E98" w:rsidRPr="00442838" w:rsidRDefault="00097E98" w:rsidP="000F163C">
            <w:pPr>
              <w:spacing w:line="360" w:lineRule="auto"/>
            </w:pPr>
            <w:r w:rsidRPr="00442838">
              <w:t>Pokemon</w:t>
            </w:r>
          </w:p>
          <w:p w14:paraId="67034937" w14:textId="77777777" w:rsidR="00097E98" w:rsidRPr="00442838" w:rsidRDefault="00097E98" w:rsidP="000F163C">
            <w:pPr>
              <w:spacing w:line="360" w:lineRule="auto"/>
            </w:pPr>
            <w:r w:rsidRPr="00442838">
              <w:t>Name</w:t>
            </w:r>
          </w:p>
        </w:tc>
        <w:tc>
          <w:tcPr>
            <w:tcW w:w="1652" w:type="dxa"/>
          </w:tcPr>
          <w:p w14:paraId="041CAAAF" w14:textId="77777777" w:rsidR="00097E98" w:rsidRPr="00442838" w:rsidRDefault="00097E98" w:rsidP="000F163C">
            <w:pPr>
              <w:spacing w:line="360" w:lineRule="auto"/>
            </w:pPr>
            <w:r w:rsidRPr="00442838">
              <w:t>Pokemon Number</w:t>
            </w:r>
          </w:p>
        </w:tc>
        <w:tc>
          <w:tcPr>
            <w:tcW w:w="3719" w:type="dxa"/>
          </w:tcPr>
          <w:p w14:paraId="5ACCBE09" w14:textId="77777777" w:rsidR="00097E98" w:rsidRPr="00442838" w:rsidRDefault="00097E98" w:rsidP="000F163C">
            <w:pPr>
              <w:spacing w:line="360" w:lineRule="auto"/>
            </w:pPr>
            <w:r w:rsidRPr="00442838">
              <w:t>Base Stats</w:t>
            </w:r>
          </w:p>
          <w:p w14:paraId="7BA33D8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07C5137" w14:textId="77777777" w:rsidR="00097E98" w:rsidRPr="00442838" w:rsidRDefault="00097E98" w:rsidP="000F163C">
            <w:pPr>
              <w:spacing w:line="360" w:lineRule="auto"/>
            </w:pPr>
            <w:r w:rsidRPr="00442838">
              <w:t>Ability</w:t>
            </w:r>
          </w:p>
        </w:tc>
        <w:tc>
          <w:tcPr>
            <w:tcW w:w="724" w:type="dxa"/>
          </w:tcPr>
          <w:p w14:paraId="7C44777B" w14:textId="77777777" w:rsidR="00097E98" w:rsidRPr="00442838" w:rsidRDefault="00097E98" w:rsidP="000F163C">
            <w:pPr>
              <w:spacing w:line="360" w:lineRule="auto"/>
            </w:pPr>
            <w:r w:rsidRPr="00442838">
              <w:t>Type 1</w:t>
            </w:r>
          </w:p>
        </w:tc>
        <w:tc>
          <w:tcPr>
            <w:tcW w:w="724" w:type="dxa"/>
          </w:tcPr>
          <w:p w14:paraId="69A894FB" w14:textId="77777777" w:rsidR="00097E98" w:rsidRPr="00442838" w:rsidRDefault="00097E98" w:rsidP="000F163C">
            <w:pPr>
              <w:spacing w:line="360" w:lineRule="auto"/>
            </w:pPr>
            <w:r w:rsidRPr="00442838">
              <w:t>Type 2</w:t>
            </w:r>
          </w:p>
        </w:tc>
        <w:tc>
          <w:tcPr>
            <w:tcW w:w="1976" w:type="dxa"/>
          </w:tcPr>
          <w:p w14:paraId="03683F39" w14:textId="77777777" w:rsidR="00097E98" w:rsidRPr="00442838" w:rsidRDefault="00097E98" w:rsidP="000F163C">
            <w:pPr>
              <w:spacing w:line="360" w:lineRule="auto"/>
            </w:pPr>
            <w:r w:rsidRPr="00442838">
              <w:t>Evolution</w:t>
            </w:r>
          </w:p>
        </w:tc>
      </w:tr>
      <w:tr w:rsidR="00097E98" w:rsidRPr="00442838" w14:paraId="3D864899" w14:textId="77777777" w:rsidTr="000F163C">
        <w:trPr>
          <w:trHeight w:val="454"/>
        </w:trPr>
        <w:tc>
          <w:tcPr>
            <w:tcW w:w="1251" w:type="dxa"/>
          </w:tcPr>
          <w:p w14:paraId="3D1F7C76" w14:textId="77777777" w:rsidR="00097E98" w:rsidRPr="00442838" w:rsidRDefault="00097E98" w:rsidP="000F163C">
            <w:pPr>
              <w:spacing w:line="360" w:lineRule="auto"/>
            </w:pPr>
          </w:p>
        </w:tc>
        <w:tc>
          <w:tcPr>
            <w:tcW w:w="1652" w:type="dxa"/>
          </w:tcPr>
          <w:p w14:paraId="7BF69E12" w14:textId="77777777" w:rsidR="00097E98" w:rsidRPr="00442838" w:rsidRDefault="00097E98" w:rsidP="000F163C">
            <w:pPr>
              <w:spacing w:line="360" w:lineRule="auto"/>
            </w:pPr>
          </w:p>
        </w:tc>
        <w:tc>
          <w:tcPr>
            <w:tcW w:w="3719" w:type="dxa"/>
          </w:tcPr>
          <w:p w14:paraId="3F1B0543" w14:textId="77777777" w:rsidR="00097E98" w:rsidRPr="00442838" w:rsidRDefault="00097E98" w:rsidP="000F163C">
            <w:pPr>
              <w:spacing w:line="360" w:lineRule="auto"/>
            </w:pPr>
          </w:p>
        </w:tc>
        <w:tc>
          <w:tcPr>
            <w:tcW w:w="880" w:type="dxa"/>
          </w:tcPr>
          <w:p w14:paraId="0AA5A466" w14:textId="77777777" w:rsidR="00097E98" w:rsidRPr="00442838" w:rsidRDefault="00097E98" w:rsidP="000F163C">
            <w:pPr>
              <w:spacing w:line="360" w:lineRule="auto"/>
            </w:pPr>
          </w:p>
        </w:tc>
        <w:tc>
          <w:tcPr>
            <w:tcW w:w="724" w:type="dxa"/>
          </w:tcPr>
          <w:p w14:paraId="0FA0945B" w14:textId="77777777" w:rsidR="00097E98" w:rsidRPr="00442838" w:rsidRDefault="00097E98" w:rsidP="000F163C">
            <w:pPr>
              <w:spacing w:line="360" w:lineRule="auto"/>
            </w:pPr>
          </w:p>
        </w:tc>
        <w:tc>
          <w:tcPr>
            <w:tcW w:w="724" w:type="dxa"/>
          </w:tcPr>
          <w:p w14:paraId="1E681C7C" w14:textId="77777777" w:rsidR="00097E98" w:rsidRPr="00442838" w:rsidRDefault="00097E98" w:rsidP="000F163C">
            <w:pPr>
              <w:spacing w:line="360" w:lineRule="auto"/>
            </w:pPr>
          </w:p>
        </w:tc>
        <w:tc>
          <w:tcPr>
            <w:tcW w:w="1976" w:type="dxa"/>
          </w:tcPr>
          <w:p w14:paraId="1B198815" w14:textId="77777777" w:rsidR="00097E98" w:rsidRPr="00442838" w:rsidRDefault="00097E98" w:rsidP="000F163C">
            <w:pPr>
              <w:spacing w:line="360" w:lineRule="auto"/>
            </w:pPr>
          </w:p>
        </w:tc>
      </w:tr>
      <w:tr w:rsidR="00097E98" w:rsidRPr="00442838" w14:paraId="52154230" w14:textId="77777777" w:rsidTr="000F163C">
        <w:trPr>
          <w:trHeight w:val="441"/>
        </w:trPr>
        <w:tc>
          <w:tcPr>
            <w:tcW w:w="1251" w:type="dxa"/>
          </w:tcPr>
          <w:p w14:paraId="639BED8C" w14:textId="77777777" w:rsidR="00097E98" w:rsidRPr="00442838" w:rsidRDefault="00097E98" w:rsidP="000F163C">
            <w:pPr>
              <w:spacing w:line="360" w:lineRule="auto"/>
            </w:pPr>
          </w:p>
        </w:tc>
        <w:tc>
          <w:tcPr>
            <w:tcW w:w="1652" w:type="dxa"/>
          </w:tcPr>
          <w:p w14:paraId="6FF4F723" w14:textId="77777777" w:rsidR="00097E98" w:rsidRPr="00442838" w:rsidRDefault="00097E98" w:rsidP="000F163C">
            <w:pPr>
              <w:spacing w:line="360" w:lineRule="auto"/>
            </w:pPr>
          </w:p>
        </w:tc>
        <w:tc>
          <w:tcPr>
            <w:tcW w:w="3719" w:type="dxa"/>
          </w:tcPr>
          <w:p w14:paraId="23B9ED68" w14:textId="77777777" w:rsidR="00097E98" w:rsidRPr="00442838" w:rsidRDefault="00097E98" w:rsidP="000F163C">
            <w:pPr>
              <w:spacing w:line="360" w:lineRule="auto"/>
            </w:pPr>
          </w:p>
        </w:tc>
        <w:tc>
          <w:tcPr>
            <w:tcW w:w="880" w:type="dxa"/>
          </w:tcPr>
          <w:p w14:paraId="2ED573A4" w14:textId="77777777" w:rsidR="00097E98" w:rsidRPr="00442838" w:rsidRDefault="00097E98" w:rsidP="000F163C">
            <w:pPr>
              <w:spacing w:line="360" w:lineRule="auto"/>
            </w:pPr>
          </w:p>
        </w:tc>
        <w:tc>
          <w:tcPr>
            <w:tcW w:w="724" w:type="dxa"/>
          </w:tcPr>
          <w:p w14:paraId="4DC231A5" w14:textId="77777777" w:rsidR="00097E98" w:rsidRPr="00442838" w:rsidRDefault="00097E98" w:rsidP="000F163C">
            <w:pPr>
              <w:spacing w:line="360" w:lineRule="auto"/>
            </w:pPr>
          </w:p>
        </w:tc>
        <w:tc>
          <w:tcPr>
            <w:tcW w:w="724" w:type="dxa"/>
          </w:tcPr>
          <w:p w14:paraId="2DF76354" w14:textId="77777777" w:rsidR="00097E98" w:rsidRPr="00442838" w:rsidRDefault="00097E98" w:rsidP="000F163C">
            <w:pPr>
              <w:spacing w:line="360" w:lineRule="auto"/>
            </w:pPr>
          </w:p>
        </w:tc>
        <w:tc>
          <w:tcPr>
            <w:tcW w:w="1976" w:type="dxa"/>
          </w:tcPr>
          <w:p w14:paraId="06AA65EF" w14:textId="77777777" w:rsidR="00097E98" w:rsidRPr="00442838" w:rsidRDefault="00097E98" w:rsidP="000F163C">
            <w:pPr>
              <w:spacing w:line="360" w:lineRule="auto"/>
            </w:pPr>
          </w:p>
        </w:tc>
      </w:tr>
      <w:tr w:rsidR="00097E98" w:rsidRPr="00442838" w14:paraId="2B89A714" w14:textId="77777777" w:rsidTr="000F163C">
        <w:trPr>
          <w:trHeight w:val="441"/>
        </w:trPr>
        <w:tc>
          <w:tcPr>
            <w:tcW w:w="1251" w:type="dxa"/>
          </w:tcPr>
          <w:p w14:paraId="14990667" w14:textId="77777777" w:rsidR="00097E98" w:rsidRPr="00442838" w:rsidRDefault="00097E98" w:rsidP="000F163C">
            <w:pPr>
              <w:spacing w:line="360" w:lineRule="auto"/>
            </w:pPr>
          </w:p>
        </w:tc>
        <w:tc>
          <w:tcPr>
            <w:tcW w:w="1652" w:type="dxa"/>
          </w:tcPr>
          <w:p w14:paraId="4D976486" w14:textId="77777777" w:rsidR="00097E98" w:rsidRPr="00442838" w:rsidRDefault="00097E98" w:rsidP="000F163C">
            <w:pPr>
              <w:spacing w:line="360" w:lineRule="auto"/>
            </w:pPr>
          </w:p>
        </w:tc>
        <w:tc>
          <w:tcPr>
            <w:tcW w:w="3719" w:type="dxa"/>
          </w:tcPr>
          <w:p w14:paraId="43F850FB" w14:textId="77777777" w:rsidR="00097E98" w:rsidRPr="00442838" w:rsidRDefault="00097E98" w:rsidP="000F163C">
            <w:pPr>
              <w:spacing w:line="360" w:lineRule="auto"/>
            </w:pPr>
          </w:p>
        </w:tc>
        <w:tc>
          <w:tcPr>
            <w:tcW w:w="880" w:type="dxa"/>
          </w:tcPr>
          <w:p w14:paraId="28478108" w14:textId="77777777" w:rsidR="00097E98" w:rsidRPr="00442838" w:rsidRDefault="00097E98" w:rsidP="000F163C">
            <w:pPr>
              <w:spacing w:line="360" w:lineRule="auto"/>
            </w:pPr>
          </w:p>
        </w:tc>
        <w:tc>
          <w:tcPr>
            <w:tcW w:w="724" w:type="dxa"/>
          </w:tcPr>
          <w:p w14:paraId="5A2DCD32" w14:textId="77777777" w:rsidR="00097E98" w:rsidRPr="00442838" w:rsidRDefault="00097E98" w:rsidP="000F163C">
            <w:pPr>
              <w:spacing w:line="360" w:lineRule="auto"/>
            </w:pPr>
          </w:p>
        </w:tc>
        <w:tc>
          <w:tcPr>
            <w:tcW w:w="724" w:type="dxa"/>
          </w:tcPr>
          <w:p w14:paraId="2A25E755" w14:textId="77777777" w:rsidR="00097E98" w:rsidRPr="00442838" w:rsidRDefault="00097E98" w:rsidP="000F163C">
            <w:pPr>
              <w:spacing w:line="360" w:lineRule="auto"/>
            </w:pPr>
          </w:p>
        </w:tc>
        <w:tc>
          <w:tcPr>
            <w:tcW w:w="1976" w:type="dxa"/>
          </w:tcPr>
          <w:p w14:paraId="0B287E80" w14:textId="77777777" w:rsidR="00097E98" w:rsidRPr="00442838" w:rsidRDefault="00097E98" w:rsidP="000F163C">
            <w:pPr>
              <w:spacing w:line="360" w:lineRule="auto"/>
            </w:pPr>
          </w:p>
        </w:tc>
      </w:tr>
      <w:tr w:rsidR="00097E98" w:rsidRPr="00442838" w14:paraId="7CE79313" w14:textId="77777777" w:rsidTr="000F163C">
        <w:trPr>
          <w:trHeight w:val="896"/>
        </w:trPr>
        <w:tc>
          <w:tcPr>
            <w:tcW w:w="1251" w:type="dxa"/>
          </w:tcPr>
          <w:p w14:paraId="5ADB750B" w14:textId="77777777" w:rsidR="00097E98" w:rsidRPr="00442838" w:rsidRDefault="00097E98" w:rsidP="000F163C">
            <w:pPr>
              <w:spacing w:line="360" w:lineRule="auto"/>
            </w:pPr>
          </w:p>
        </w:tc>
        <w:tc>
          <w:tcPr>
            <w:tcW w:w="1652" w:type="dxa"/>
          </w:tcPr>
          <w:p w14:paraId="30260B7A" w14:textId="77777777" w:rsidR="00097E98" w:rsidRPr="00442838" w:rsidRDefault="00097E98" w:rsidP="000F163C">
            <w:pPr>
              <w:spacing w:line="360" w:lineRule="auto"/>
            </w:pPr>
          </w:p>
        </w:tc>
        <w:tc>
          <w:tcPr>
            <w:tcW w:w="3719" w:type="dxa"/>
          </w:tcPr>
          <w:p w14:paraId="3E93110D" w14:textId="77777777" w:rsidR="00097E98" w:rsidRPr="00442838" w:rsidRDefault="00097E98" w:rsidP="000F163C">
            <w:pPr>
              <w:spacing w:line="360" w:lineRule="auto"/>
            </w:pPr>
          </w:p>
        </w:tc>
        <w:tc>
          <w:tcPr>
            <w:tcW w:w="880" w:type="dxa"/>
          </w:tcPr>
          <w:p w14:paraId="2B01EF5F" w14:textId="77777777" w:rsidR="00097E98" w:rsidRPr="00442838" w:rsidRDefault="00097E98" w:rsidP="000F163C">
            <w:pPr>
              <w:spacing w:line="360" w:lineRule="auto"/>
            </w:pPr>
          </w:p>
        </w:tc>
        <w:tc>
          <w:tcPr>
            <w:tcW w:w="724" w:type="dxa"/>
          </w:tcPr>
          <w:p w14:paraId="0448EC94" w14:textId="77777777" w:rsidR="00097E98" w:rsidRPr="00442838" w:rsidRDefault="00097E98" w:rsidP="000F163C">
            <w:pPr>
              <w:spacing w:line="360" w:lineRule="auto"/>
            </w:pPr>
          </w:p>
        </w:tc>
        <w:tc>
          <w:tcPr>
            <w:tcW w:w="724" w:type="dxa"/>
          </w:tcPr>
          <w:p w14:paraId="7CA88DCE" w14:textId="77777777" w:rsidR="00097E98" w:rsidRPr="00442838" w:rsidRDefault="00097E98" w:rsidP="000F163C">
            <w:pPr>
              <w:spacing w:line="360" w:lineRule="auto"/>
            </w:pPr>
          </w:p>
        </w:tc>
        <w:tc>
          <w:tcPr>
            <w:tcW w:w="1976" w:type="dxa"/>
          </w:tcPr>
          <w:p w14:paraId="6954FFD6" w14:textId="77777777" w:rsidR="00097E98" w:rsidRPr="00442838" w:rsidRDefault="00097E98" w:rsidP="000F163C">
            <w:pPr>
              <w:spacing w:line="360" w:lineRule="auto"/>
            </w:pPr>
          </w:p>
        </w:tc>
      </w:tr>
    </w:tbl>
    <w:p w14:paraId="5B02340A" w14:textId="77777777" w:rsidR="00097E98" w:rsidRPr="00442838" w:rsidRDefault="00097E98" w:rsidP="00097E98">
      <w:pPr>
        <w:rPr>
          <w:sz w:val="24"/>
        </w:rPr>
      </w:pPr>
    </w:p>
    <w:p w14:paraId="7E93527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4607075" w14:textId="77777777" w:rsidTr="000F163C">
        <w:tc>
          <w:tcPr>
            <w:tcW w:w="3596" w:type="dxa"/>
          </w:tcPr>
          <w:p w14:paraId="74CEF86A" w14:textId="77777777" w:rsidR="00097E98" w:rsidRPr="00442838" w:rsidRDefault="00097E98" w:rsidP="000F163C">
            <w:pPr>
              <w:rPr>
                <w:sz w:val="24"/>
              </w:rPr>
            </w:pPr>
          </w:p>
        </w:tc>
        <w:tc>
          <w:tcPr>
            <w:tcW w:w="3597" w:type="dxa"/>
          </w:tcPr>
          <w:p w14:paraId="431CF76A" w14:textId="77777777" w:rsidR="00097E98" w:rsidRPr="00442838" w:rsidRDefault="00097E98" w:rsidP="000F163C">
            <w:pPr>
              <w:rPr>
                <w:sz w:val="24"/>
              </w:rPr>
            </w:pPr>
          </w:p>
        </w:tc>
        <w:tc>
          <w:tcPr>
            <w:tcW w:w="3597" w:type="dxa"/>
          </w:tcPr>
          <w:p w14:paraId="494C6F8E" w14:textId="77777777" w:rsidR="00097E98" w:rsidRPr="00442838" w:rsidRDefault="00097E98" w:rsidP="000F163C">
            <w:pPr>
              <w:rPr>
                <w:sz w:val="24"/>
              </w:rPr>
            </w:pPr>
          </w:p>
        </w:tc>
      </w:tr>
      <w:tr w:rsidR="00097E98" w:rsidRPr="00442838" w14:paraId="2EBEA021" w14:textId="77777777" w:rsidTr="000F163C">
        <w:tc>
          <w:tcPr>
            <w:tcW w:w="3596" w:type="dxa"/>
          </w:tcPr>
          <w:p w14:paraId="52C6F21F" w14:textId="77777777" w:rsidR="00097E98" w:rsidRPr="00442838" w:rsidRDefault="00097E98" w:rsidP="000F163C">
            <w:pPr>
              <w:rPr>
                <w:sz w:val="24"/>
              </w:rPr>
            </w:pPr>
          </w:p>
        </w:tc>
        <w:tc>
          <w:tcPr>
            <w:tcW w:w="3597" w:type="dxa"/>
          </w:tcPr>
          <w:p w14:paraId="35438340" w14:textId="77777777" w:rsidR="00097E98" w:rsidRPr="00442838" w:rsidRDefault="00097E98" w:rsidP="000F163C">
            <w:pPr>
              <w:rPr>
                <w:sz w:val="24"/>
              </w:rPr>
            </w:pPr>
          </w:p>
        </w:tc>
        <w:tc>
          <w:tcPr>
            <w:tcW w:w="3597" w:type="dxa"/>
          </w:tcPr>
          <w:p w14:paraId="7A0F0EFB" w14:textId="77777777" w:rsidR="00097E98" w:rsidRPr="00442838" w:rsidRDefault="00097E98" w:rsidP="000F163C">
            <w:pPr>
              <w:rPr>
                <w:sz w:val="24"/>
              </w:rPr>
            </w:pPr>
          </w:p>
        </w:tc>
      </w:tr>
    </w:tbl>
    <w:p w14:paraId="6211F006" w14:textId="77777777" w:rsidR="00097E98" w:rsidRPr="00442838" w:rsidRDefault="00097E98" w:rsidP="00097E98">
      <w:pPr>
        <w:rPr>
          <w:sz w:val="24"/>
        </w:rPr>
      </w:pPr>
    </w:p>
    <w:p w14:paraId="6531EE71" w14:textId="77777777" w:rsidR="00097E98" w:rsidRPr="00442838" w:rsidRDefault="00097E98" w:rsidP="00097E98">
      <w:pPr>
        <w:rPr>
          <w:sz w:val="24"/>
        </w:rPr>
      </w:pPr>
      <w:r w:rsidRPr="00442838">
        <w:rPr>
          <w:sz w:val="24"/>
        </w:rPr>
        <w:t>Sprites:</w:t>
      </w:r>
    </w:p>
    <w:p w14:paraId="47956434" w14:textId="77777777" w:rsidR="00097E98" w:rsidRPr="00442838" w:rsidRDefault="00097E98" w:rsidP="00097E98">
      <w:pPr>
        <w:rPr>
          <w:sz w:val="24"/>
        </w:rPr>
      </w:pPr>
      <w:r w:rsidRPr="00442838">
        <w:rPr>
          <w:sz w:val="24"/>
        </w:rPr>
        <w:br w:type="page"/>
      </w:r>
    </w:p>
    <w:p w14:paraId="49320218" w14:textId="77777777" w:rsidR="00097E98" w:rsidRPr="00442838" w:rsidRDefault="00097E98" w:rsidP="00097E98">
      <w:pPr>
        <w:rPr>
          <w:sz w:val="24"/>
        </w:rPr>
      </w:pPr>
      <w:r w:rsidRPr="00442838">
        <w:rPr>
          <w:sz w:val="24"/>
        </w:rPr>
        <w:lastRenderedPageBreak/>
        <w:t>Family Page</w:t>
      </w:r>
    </w:p>
    <w:p w14:paraId="1E873F7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5999B0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18BCB6" w14:textId="77777777" w:rsidTr="000F163C">
        <w:trPr>
          <w:trHeight w:val="896"/>
        </w:trPr>
        <w:tc>
          <w:tcPr>
            <w:tcW w:w="1251" w:type="dxa"/>
          </w:tcPr>
          <w:p w14:paraId="30DD5899" w14:textId="77777777" w:rsidR="00097E98" w:rsidRPr="00442838" w:rsidRDefault="00097E98" w:rsidP="000F163C">
            <w:pPr>
              <w:spacing w:line="360" w:lineRule="auto"/>
            </w:pPr>
            <w:r w:rsidRPr="00442838">
              <w:t>Pokemon</w:t>
            </w:r>
          </w:p>
          <w:p w14:paraId="369CC57E" w14:textId="77777777" w:rsidR="00097E98" w:rsidRPr="00442838" w:rsidRDefault="00097E98" w:rsidP="000F163C">
            <w:pPr>
              <w:spacing w:line="360" w:lineRule="auto"/>
            </w:pPr>
            <w:r w:rsidRPr="00442838">
              <w:t>Name</w:t>
            </w:r>
          </w:p>
        </w:tc>
        <w:tc>
          <w:tcPr>
            <w:tcW w:w="1652" w:type="dxa"/>
          </w:tcPr>
          <w:p w14:paraId="3751396F" w14:textId="77777777" w:rsidR="00097E98" w:rsidRPr="00442838" w:rsidRDefault="00097E98" w:rsidP="000F163C">
            <w:pPr>
              <w:spacing w:line="360" w:lineRule="auto"/>
            </w:pPr>
            <w:r w:rsidRPr="00442838">
              <w:t>Pokemon Number</w:t>
            </w:r>
          </w:p>
        </w:tc>
        <w:tc>
          <w:tcPr>
            <w:tcW w:w="3719" w:type="dxa"/>
          </w:tcPr>
          <w:p w14:paraId="421515D1" w14:textId="77777777" w:rsidR="00097E98" w:rsidRPr="00442838" w:rsidRDefault="00097E98" w:rsidP="000F163C">
            <w:pPr>
              <w:spacing w:line="360" w:lineRule="auto"/>
            </w:pPr>
            <w:r w:rsidRPr="00442838">
              <w:t>Base Stats</w:t>
            </w:r>
          </w:p>
          <w:p w14:paraId="3DF2B92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3B52EC3" w14:textId="77777777" w:rsidR="00097E98" w:rsidRPr="00442838" w:rsidRDefault="00097E98" w:rsidP="000F163C">
            <w:pPr>
              <w:spacing w:line="360" w:lineRule="auto"/>
            </w:pPr>
            <w:r w:rsidRPr="00442838">
              <w:t>Ability</w:t>
            </w:r>
          </w:p>
        </w:tc>
        <w:tc>
          <w:tcPr>
            <w:tcW w:w="724" w:type="dxa"/>
          </w:tcPr>
          <w:p w14:paraId="78CFA768" w14:textId="77777777" w:rsidR="00097E98" w:rsidRPr="00442838" w:rsidRDefault="00097E98" w:rsidP="000F163C">
            <w:pPr>
              <w:spacing w:line="360" w:lineRule="auto"/>
            </w:pPr>
            <w:r w:rsidRPr="00442838">
              <w:t>Type 1</w:t>
            </w:r>
          </w:p>
        </w:tc>
        <w:tc>
          <w:tcPr>
            <w:tcW w:w="724" w:type="dxa"/>
          </w:tcPr>
          <w:p w14:paraId="5156464E" w14:textId="77777777" w:rsidR="00097E98" w:rsidRPr="00442838" w:rsidRDefault="00097E98" w:rsidP="000F163C">
            <w:pPr>
              <w:spacing w:line="360" w:lineRule="auto"/>
            </w:pPr>
            <w:r w:rsidRPr="00442838">
              <w:t>Type 2</w:t>
            </w:r>
          </w:p>
        </w:tc>
        <w:tc>
          <w:tcPr>
            <w:tcW w:w="1976" w:type="dxa"/>
          </w:tcPr>
          <w:p w14:paraId="75D3EC2F" w14:textId="77777777" w:rsidR="00097E98" w:rsidRPr="00442838" w:rsidRDefault="00097E98" w:rsidP="000F163C">
            <w:pPr>
              <w:spacing w:line="360" w:lineRule="auto"/>
            </w:pPr>
            <w:r w:rsidRPr="00442838">
              <w:t>Evolution</w:t>
            </w:r>
          </w:p>
        </w:tc>
      </w:tr>
      <w:tr w:rsidR="00097E98" w:rsidRPr="00442838" w14:paraId="0E7AB823" w14:textId="77777777" w:rsidTr="000F163C">
        <w:trPr>
          <w:trHeight w:val="454"/>
        </w:trPr>
        <w:tc>
          <w:tcPr>
            <w:tcW w:w="1251" w:type="dxa"/>
          </w:tcPr>
          <w:p w14:paraId="760C72D9" w14:textId="77777777" w:rsidR="00097E98" w:rsidRPr="00442838" w:rsidRDefault="00097E98" w:rsidP="000F163C">
            <w:pPr>
              <w:spacing w:line="360" w:lineRule="auto"/>
            </w:pPr>
          </w:p>
        </w:tc>
        <w:tc>
          <w:tcPr>
            <w:tcW w:w="1652" w:type="dxa"/>
          </w:tcPr>
          <w:p w14:paraId="569EDBC7" w14:textId="77777777" w:rsidR="00097E98" w:rsidRPr="00442838" w:rsidRDefault="00097E98" w:rsidP="000F163C">
            <w:pPr>
              <w:spacing w:line="360" w:lineRule="auto"/>
            </w:pPr>
          </w:p>
        </w:tc>
        <w:tc>
          <w:tcPr>
            <w:tcW w:w="3719" w:type="dxa"/>
          </w:tcPr>
          <w:p w14:paraId="27623F54" w14:textId="77777777" w:rsidR="00097E98" w:rsidRPr="00442838" w:rsidRDefault="00097E98" w:rsidP="000F163C">
            <w:pPr>
              <w:spacing w:line="360" w:lineRule="auto"/>
            </w:pPr>
          </w:p>
        </w:tc>
        <w:tc>
          <w:tcPr>
            <w:tcW w:w="880" w:type="dxa"/>
          </w:tcPr>
          <w:p w14:paraId="7F2451C7" w14:textId="77777777" w:rsidR="00097E98" w:rsidRPr="00442838" w:rsidRDefault="00097E98" w:rsidP="000F163C">
            <w:pPr>
              <w:spacing w:line="360" w:lineRule="auto"/>
            </w:pPr>
          </w:p>
        </w:tc>
        <w:tc>
          <w:tcPr>
            <w:tcW w:w="724" w:type="dxa"/>
          </w:tcPr>
          <w:p w14:paraId="2F623E73" w14:textId="77777777" w:rsidR="00097E98" w:rsidRPr="00442838" w:rsidRDefault="00097E98" w:rsidP="000F163C">
            <w:pPr>
              <w:spacing w:line="360" w:lineRule="auto"/>
            </w:pPr>
          </w:p>
        </w:tc>
        <w:tc>
          <w:tcPr>
            <w:tcW w:w="724" w:type="dxa"/>
          </w:tcPr>
          <w:p w14:paraId="67027EB1" w14:textId="77777777" w:rsidR="00097E98" w:rsidRPr="00442838" w:rsidRDefault="00097E98" w:rsidP="000F163C">
            <w:pPr>
              <w:spacing w:line="360" w:lineRule="auto"/>
            </w:pPr>
          </w:p>
        </w:tc>
        <w:tc>
          <w:tcPr>
            <w:tcW w:w="1976" w:type="dxa"/>
          </w:tcPr>
          <w:p w14:paraId="65C33FFD" w14:textId="77777777" w:rsidR="00097E98" w:rsidRPr="00442838" w:rsidRDefault="00097E98" w:rsidP="000F163C">
            <w:pPr>
              <w:spacing w:line="360" w:lineRule="auto"/>
            </w:pPr>
          </w:p>
        </w:tc>
      </w:tr>
      <w:tr w:rsidR="00097E98" w:rsidRPr="00442838" w14:paraId="52CFE445" w14:textId="77777777" w:rsidTr="000F163C">
        <w:trPr>
          <w:trHeight w:val="441"/>
        </w:trPr>
        <w:tc>
          <w:tcPr>
            <w:tcW w:w="1251" w:type="dxa"/>
          </w:tcPr>
          <w:p w14:paraId="14F6C76C" w14:textId="77777777" w:rsidR="00097E98" w:rsidRPr="00442838" w:rsidRDefault="00097E98" w:rsidP="000F163C">
            <w:pPr>
              <w:spacing w:line="360" w:lineRule="auto"/>
            </w:pPr>
          </w:p>
        </w:tc>
        <w:tc>
          <w:tcPr>
            <w:tcW w:w="1652" w:type="dxa"/>
          </w:tcPr>
          <w:p w14:paraId="5A4D3042" w14:textId="77777777" w:rsidR="00097E98" w:rsidRPr="00442838" w:rsidRDefault="00097E98" w:rsidP="000F163C">
            <w:pPr>
              <w:spacing w:line="360" w:lineRule="auto"/>
            </w:pPr>
          </w:p>
        </w:tc>
        <w:tc>
          <w:tcPr>
            <w:tcW w:w="3719" w:type="dxa"/>
          </w:tcPr>
          <w:p w14:paraId="5E412C64" w14:textId="77777777" w:rsidR="00097E98" w:rsidRPr="00442838" w:rsidRDefault="00097E98" w:rsidP="000F163C">
            <w:pPr>
              <w:spacing w:line="360" w:lineRule="auto"/>
            </w:pPr>
          </w:p>
        </w:tc>
        <w:tc>
          <w:tcPr>
            <w:tcW w:w="880" w:type="dxa"/>
          </w:tcPr>
          <w:p w14:paraId="0550DF0F" w14:textId="77777777" w:rsidR="00097E98" w:rsidRPr="00442838" w:rsidRDefault="00097E98" w:rsidP="000F163C">
            <w:pPr>
              <w:spacing w:line="360" w:lineRule="auto"/>
            </w:pPr>
          </w:p>
        </w:tc>
        <w:tc>
          <w:tcPr>
            <w:tcW w:w="724" w:type="dxa"/>
          </w:tcPr>
          <w:p w14:paraId="0A89F70D" w14:textId="77777777" w:rsidR="00097E98" w:rsidRPr="00442838" w:rsidRDefault="00097E98" w:rsidP="000F163C">
            <w:pPr>
              <w:spacing w:line="360" w:lineRule="auto"/>
            </w:pPr>
          </w:p>
        </w:tc>
        <w:tc>
          <w:tcPr>
            <w:tcW w:w="724" w:type="dxa"/>
          </w:tcPr>
          <w:p w14:paraId="69D774D4" w14:textId="77777777" w:rsidR="00097E98" w:rsidRPr="00442838" w:rsidRDefault="00097E98" w:rsidP="000F163C">
            <w:pPr>
              <w:spacing w:line="360" w:lineRule="auto"/>
            </w:pPr>
          </w:p>
        </w:tc>
        <w:tc>
          <w:tcPr>
            <w:tcW w:w="1976" w:type="dxa"/>
          </w:tcPr>
          <w:p w14:paraId="09A9D152" w14:textId="77777777" w:rsidR="00097E98" w:rsidRPr="00442838" w:rsidRDefault="00097E98" w:rsidP="000F163C">
            <w:pPr>
              <w:spacing w:line="360" w:lineRule="auto"/>
            </w:pPr>
          </w:p>
        </w:tc>
      </w:tr>
      <w:tr w:rsidR="00097E98" w:rsidRPr="00442838" w14:paraId="7596D79C" w14:textId="77777777" w:rsidTr="000F163C">
        <w:trPr>
          <w:trHeight w:val="441"/>
        </w:trPr>
        <w:tc>
          <w:tcPr>
            <w:tcW w:w="1251" w:type="dxa"/>
          </w:tcPr>
          <w:p w14:paraId="0C750EB9" w14:textId="77777777" w:rsidR="00097E98" w:rsidRPr="00442838" w:rsidRDefault="00097E98" w:rsidP="000F163C">
            <w:pPr>
              <w:spacing w:line="360" w:lineRule="auto"/>
            </w:pPr>
          </w:p>
        </w:tc>
        <w:tc>
          <w:tcPr>
            <w:tcW w:w="1652" w:type="dxa"/>
          </w:tcPr>
          <w:p w14:paraId="01C29904" w14:textId="77777777" w:rsidR="00097E98" w:rsidRPr="00442838" w:rsidRDefault="00097E98" w:rsidP="000F163C">
            <w:pPr>
              <w:spacing w:line="360" w:lineRule="auto"/>
            </w:pPr>
          </w:p>
        </w:tc>
        <w:tc>
          <w:tcPr>
            <w:tcW w:w="3719" w:type="dxa"/>
          </w:tcPr>
          <w:p w14:paraId="2174DEB6" w14:textId="77777777" w:rsidR="00097E98" w:rsidRPr="00442838" w:rsidRDefault="00097E98" w:rsidP="000F163C">
            <w:pPr>
              <w:spacing w:line="360" w:lineRule="auto"/>
            </w:pPr>
          </w:p>
        </w:tc>
        <w:tc>
          <w:tcPr>
            <w:tcW w:w="880" w:type="dxa"/>
          </w:tcPr>
          <w:p w14:paraId="1B909EB3" w14:textId="77777777" w:rsidR="00097E98" w:rsidRPr="00442838" w:rsidRDefault="00097E98" w:rsidP="000F163C">
            <w:pPr>
              <w:spacing w:line="360" w:lineRule="auto"/>
            </w:pPr>
          </w:p>
        </w:tc>
        <w:tc>
          <w:tcPr>
            <w:tcW w:w="724" w:type="dxa"/>
          </w:tcPr>
          <w:p w14:paraId="1624F473" w14:textId="77777777" w:rsidR="00097E98" w:rsidRPr="00442838" w:rsidRDefault="00097E98" w:rsidP="000F163C">
            <w:pPr>
              <w:spacing w:line="360" w:lineRule="auto"/>
            </w:pPr>
          </w:p>
        </w:tc>
        <w:tc>
          <w:tcPr>
            <w:tcW w:w="724" w:type="dxa"/>
          </w:tcPr>
          <w:p w14:paraId="22C294D4" w14:textId="77777777" w:rsidR="00097E98" w:rsidRPr="00442838" w:rsidRDefault="00097E98" w:rsidP="000F163C">
            <w:pPr>
              <w:spacing w:line="360" w:lineRule="auto"/>
            </w:pPr>
          </w:p>
        </w:tc>
        <w:tc>
          <w:tcPr>
            <w:tcW w:w="1976" w:type="dxa"/>
          </w:tcPr>
          <w:p w14:paraId="1DD45392" w14:textId="77777777" w:rsidR="00097E98" w:rsidRPr="00442838" w:rsidRDefault="00097E98" w:rsidP="000F163C">
            <w:pPr>
              <w:spacing w:line="360" w:lineRule="auto"/>
            </w:pPr>
          </w:p>
        </w:tc>
      </w:tr>
      <w:tr w:rsidR="00097E98" w:rsidRPr="00442838" w14:paraId="59B10ABE" w14:textId="77777777" w:rsidTr="000F163C">
        <w:trPr>
          <w:trHeight w:val="896"/>
        </w:trPr>
        <w:tc>
          <w:tcPr>
            <w:tcW w:w="1251" w:type="dxa"/>
          </w:tcPr>
          <w:p w14:paraId="36DA7821" w14:textId="77777777" w:rsidR="00097E98" w:rsidRPr="00442838" w:rsidRDefault="00097E98" w:rsidP="000F163C">
            <w:pPr>
              <w:spacing w:line="360" w:lineRule="auto"/>
            </w:pPr>
          </w:p>
        </w:tc>
        <w:tc>
          <w:tcPr>
            <w:tcW w:w="1652" w:type="dxa"/>
          </w:tcPr>
          <w:p w14:paraId="763F5896" w14:textId="77777777" w:rsidR="00097E98" w:rsidRPr="00442838" w:rsidRDefault="00097E98" w:rsidP="000F163C">
            <w:pPr>
              <w:spacing w:line="360" w:lineRule="auto"/>
            </w:pPr>
          </w:p>
        </w:tc>
        <w:tc>
          <w:tcPr>
            <w:tcW w:w="3719" w:type="dxa"/>
          </w:tcPr>
          <w:p w14:paraId="77366115" w14:textId="77777777" w:rsidR="00097E98" w:rsidRPr="00442838" w:rsidRDefault="00097E98" w:rsidP="000F163C">
            <w:pPr>
              <w:spacing w:line="360" w:lineRule="auto"/>
            </w:pPr>
          </w:p>
        </w:tc>
        <w:tc>
          <w:tcPr>
            <w:tcW w:w="880" w:type="dxa"/>
          </w:tcPr>
          <w:p w14:paraId="7C3766B9" w14:textId="77777777" w:rsidR="00097E98" w:rsidRPr="00442838" w:rsidRDefault="00097E98" w:rsidP="000F163C">
            <w:pPr>
              <w:spacing w:line="360" w:lineRule="auto"/>
            </w:pPr>
          </w:p>
        </w:tc>
        <w:tc>
          <w:tcPr>
            <w:tcW w:w="724" w:type="dxa"/>
          </w:tcPr>
          <w:p w14:paraId="746CD066" w14:textId="77777777" w:rsidR="00097E98" w:rsidRPr="00442838" w:rsidRDefault="00097E98" w:rsidP="000F163C">
            <w:pPr>
              <w:spacing w:line="360" w:lineRule="auto"/>
            </w:pPr>
          </w:p>
        </w:tc>
        <w:tc>
          <w:tcPr>
            <w:tcW w:w="724" w:type="dxa"/>
          </w:tcPr>
          <w:p w14:paraId="0D83C960" w14:textId="77777777" w:rsidR="00097E98" w:rsidRPr="00442838" w:rsidRDefault="00097E98" w:rsidP="000F163C">
            <w:pPr>
              <w:spacing w:line="360" w:lineRule="auto"/>
            </w:pPr>
          </w:p>
        </w:tc>
        <w:tc>
          <w:tcPr>
            <w:tcW w:w="1976" w:type="dxa"/>
          </w:tcPr>
          <w:p w14:paraId="13D12625" w14:textId="77777777" w:rsidR="00097E98" w:rsidRPr="00442838" w:rsidRDefault="00097E98" w:rsidP="000F163C">
            <w:pPr>
              <w:spacing w:line="360" w:lineRule="auto"/>
            </w:pPr>
          </w:p>
        </w:tc>
      </w:tr>
    </w:tbl>
    <w:p w14:paraId="77F608CA" w14:textId="77777777" w:rsidR="00097E98" w:rsidRPr="00442838" w:rsidRDefault="00097E98" w:rsidP="00097E98">
      <w:pPr>
        <w:rPr>
          <w:sz w:val="24"/>
        </w:rPr>
      </w:pPr>
    </w:p>
    <w:p w14:paraId="34BC318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15976CA" w14:textId="77777777" w:rsidTr="000F163C">
        <w:tc>
          <w:tcPr>
            <w:tcW w:w="3596" w:type="dxa"/>
          </w:tcPr>
          <w:p w14:paraId="32C5FE50" w14:textId="77777777" w:rsidR="00097E98" w:rsidRPr="00442838" w:rsidRDefault="00097E98" w:rsidP="000F163C">
            <w:pPr>
              <w:rPr>
                <w:sz w:val="24"/>
              </w:rPr>
            </w:pPr>
          </w:p>
        </w:tc>
        <w:tc>
          <w:tcPr>
            <w:tcW w:w="3597" w:type="dxa"/>
          </w:tcPr>
          <w:p w14:paraId="70BA01DA" w14:textId="77777777" w:rsidR="00097E98" w:rsidRPr="00442838" w:rsidRDefault="00097E98" w:rsidP="000F163C">
            <w:pPr>
              <w:rPr>
                <w:sz w:val="24"/>
              </w:rPr>
            </w:pPr>
          </w:p>
        </w:tc>
        <w:tc>
          <w:tcPr>
            <w:tcW w:w="3597" w:type="dxa"/>
          </w:tcPr>
          <w:p w14:paraId="2AE5EA47" w14:textId="77777777" w:rsidR="00097E98" w:rsidRPr="00442838" w:rsidRDefault="00097E98" w:rsidP="000F163C">
            <w:pPr>
              <w:rPr>
                <w:sz w:val="24"/>
              </w:rPr>
            </w:pPr>
          </w:p>
        </w:tc>
      </w:tr>
      <w:tr w:rsidR="00097E98" w:rsidRPr="00442838" w14:paraId="73DF4A48" w14:textId="77777777" w:rsidTr="000F163C">
        <w:tc>
          <w:tcPr>
            <w:tcW w:w="3596" w:type="dxa"/>
          </w:tcPr>
          <w:p w14:paraId="702F0AC8" w14:textId="77777777" w:rsidR="00097E98" w:rsidRPr="00442838" w:rsidRDefault="00097E98" w:rsidP="000F163C">
            <w:pPr>
              <w:rPr>
                <w:sz w:val="24"/>
              </w:rPr>
            </w:pPr>
          </w:p>
        </w:tc>
        <w:tc>
          <w:tcPr>
            <w:tcW w:w="3597" w:type="dxa"/>
          </w:tcPr>
          <w:p w14:paraId="57BD8DF8" w14:textId="77777777" w:rsidR="00097E98" w:rsidRPr="00442838" w:rsidRDefault="00097E98" w:rsidP="000F163C">
            <w:pPr>
              <w:rPr>
                <w:sz w:val="24"/>
              </w:rPr>
            </w:pPr>
          </w:p>
        </w:tc>
        <w:tc>
          <w:tcPr>
            <w:tcW w:w="3597" w:type="dxa"/>
          </w:tcPr>
          <w:p w14:paraId="1DFC51EA" w14:textId="77777777" w:rsidR="00097E98" w:rsidRPr="00442838" w:rsidRDefault="00097E98" w:rsidP="000F163C">
            <w:pPr>
              <w:rPr>
                <w:sz w:val="24"/>
              </w:rPr>
            </w:pPr>
          </w:p>
        </w:tc>
      </w:tr>
    </w:tbl>
    <w:p w14:paraId="5831A8E9" w14:textId="77777777" w:rsidR="00097E98" w:rsidRPr="00442838" w:rsidRDefault="00097E98" w:rsidP="00097E98">
      <w:pPr>
        <w:rPr>
          <w:sz w:val="24"/>
        </w:rPr>
      </w:pPr>
    </w:p>
    <w:p w14:paraId="0429DD1F" w14:textId="77777777" w:rsidR="00097E98" w:rsidRPr="00442838" w:rsidRDefault="00097E98" w:rsidP="00097E98">
      <w:pPr>
        <w:rPr>
          <w:sz w:val="24"/>
        </w:rPr>
      </w:pPr>
      <w:r w:rsidRPr="00442838">
        <w:rPr>
          <w:sz w:val="24"/>
        </w:rPr>
        <w:t>Sprites:</w:t>
      </w:r>
    </w:p>
    <w:p w14:paraId="5514A602" w14:textId="77777777" w:rsidR="00097E98" w:rsidRPr="00442838" w:rsidRDefault="00097E98" w:rsidP="00097E98">
      <w:pPr>
        <w:rPr>
          <w:sz w:val="24"/>
        </w:rPr>
      </w:pPr>
      <w:r w:rsidRPr="00442838">
        <w:rPr>
          <w:sz w:val="24"/>
        </w:rPr>
        <w:br w:type="page"/>
      </w:r>
    </w:p>
    <w:p w14:paraId="143179F7" w14:textId="77777777" w:rsidR="00097E98" w:rsidRPr="00442838" w:rsidRDefault="00097E98" w:rsidP="00097E98">
      <w:pPr>
        <w:rPr>
          <w:sz w:val="24"/>
        </w:rPr>
      </w:pPr>
      <w:r w:rsidRPr="00442838">
        <w:rPr>
          <w:sz w:val="24"/>
        </w:rPr>
        <w:lastRenderedPageBreak/>
        <w:t>Family Page</w:t>
      </w:r>
    </w:p>
    <w:p w14:paraId="4920A70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4B4E7D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65A2B1F" w14:textId="77777777" w:rsidTr="000F163C">
        <w:trPr>
          <w:trHeight w:val="896"/>
        </w:trPr>
        <w:tc>
          <w:tcPr>
            <w:tcW w:w="1251" w:type="dxa"/>
          </w:tcPr>
          <w:p w14:paraId="2B2F5908" w14:textId="77777777" w:rsidR="00097E98" w:rsidRPr="00442838" w:rsidRDefault="00097E98" w:rsidP="000F163C">
            <w:pPr>
              <w:spacing w:line="360" w:lineRule="auto"/>
            </w:pPr>
            <w:r w:rsidRPr="00442838">
              <w:t>Pokemon</w:t>
            </w:r>
          </w:p>
          <w:p w14:paraId="527762A5" w14:textId="77777777" w:rsidR="00097E98" w:rsidRPr="00442838" w:rsidRDefault="00097E98" w:rsidP="000F163C">
            <w:pPr>
              <w:spacing w:line="360" w:lineRule="auto"/>
            </w:pPr>
            <w:r w:rsidRPr="00442838">
              <w:t>Name</w:t>
            </w:r>
          </w:p>
        </w:tc>
        <w:tc>
          <w:tcPr>
            <w:tcW w:w="1652" w:type="dxa"/>
          </w:tcPr>
          <w:p w14:paraId="49102C82" w14:textId="77777777" w:rsidR="00097E98" w:rsidRPr="00442838" w:rsidRDefault="00097E98" w:rsidP="000F163C">
            <w:pPr>
              <w:spacing w:line="360" w:lineRule="auto"/>
            </w:pPr>
            <w:r w:rsidRPr="00442838">
              <w:t>Pokemon Number</w:t>
            </w:r>
          </w:p>
        </w:tc>
        <w:tc>
          <w:tcPr>
            <w:tcW w:w="3719" w:type="dxa"/>
          </w:tcPr>
          <w:p w14:paraId="0C884588" w14:textId="77777777" w:rsidR="00097E98" w:rsidRPr="00442838" w:rsidRDefault="00097E98" w:rsidP="000F163C">
            <w:pPr>
              <w:spacing w:line="360" w:lineRule="auto"/>
            </w:pPr>
            <w:r w:rsidRPr="00442838">
              <w:t>Base Stats</w:t>
            </w:r>
          </w:p>
          <w:p w14:paraId="62E01EC3"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B090D0F" w14:textId="77777777" w:rsidR="00097E98" w:rsidRPr="00442838" w:rsidRDefault="00097E98" w:rsidP="000F163C">
            <w:pPr>
              <w:spacing w:line="360" w:lineRule="auto"/>
            </w:pPr>
            <w:r w:rsidRPr="00442838">
              <w:t>Ability</w:t>
            </w:r>
          </w:p>
        </w:tc>
        <w:tc>
          <w:tcPr>
            <w:tcW w:w="724" w:type="dxa"/>
          </w:tcPr>
          <w:p w14:paraId="3546D9B5" w14:textId="77777777" w:rsidR="00097E98" w:rsidRPr="00442838" w:rsidRDefault="00097E98" w:rsidP="000F163C">
            <w:pPr>
              <w:spacing w:line="360" w:lineRule="auto"/>
            </w:pPr>
            <w:r w:rsidRPr="00442838">
              <w:t>Type 1</w:t>
            </w:r>
          </w:p>
        </w:tc>
        <w:tc>
          <w:tcPr>
            <w:tcW w:w="724" w:type="dxa"/>
          </w:tcPr>
          <w:p w14:paraId="7A1AC5C0" w14:textId="77777777" w:rsidR="00097E98" w:rsidRPr="00442838" w:rsidRDefault="00097E98" w:rsidP="000F163C">
            <w:pPr>
              <w:spacing w:line="360" w:lineRule="auto"/>
            </w:pPr>
            <w:r w:rsidRPr="00442838">
              <w:t>Type 2</w:t>
            </w:r>
          </w:p>
        </w:tc>
        <w:tc>
          <w:tcPr>
            <w:tcW w:w="1976" w:type="dxa"/>
          </w:tcPr>
          <w:p w14:paraId="70213E26" w14:textId="77777777" w:rsidR="00097E98" w:rsidRPr="00442838" w:rsidRDefault="00097E98" w:rsidP="000F163C">
            <w:pPr>
              <w:spacing w:line="360" w:lineRule="auto"/>
            </w:pPr>
            <w:r w:rsidRPr="00442838">
              <w:t>Evolution</w:t>
            </w:r>
          </w:p>
        </w:tc>
      </w:tr>
      <w:tr w:rsidR="00097E98" w:rsidRPr="00442838" w14:paraId="6F60F560" w14:textId="77777777" w:rsidTr="000F163C">
        <w:trPr>
          <w:trHeight w:val="454"/>
        </w:trPr>
        <w:tc>
          <w:tcPr>
            <w:tcW w:w="1251" w:type="dxa"/>
          </w:tcPr>
          <w:p w14:paraId="0C350CB9" w14:textId="77777777" w:rsidR="00097E98" w:rsidRPr="00442838" w:rsidRDefault="00097E98" w:rsidP="000F163C">
            <w:pPr>
              <w:spacing w:line="360" w:lineRule="auto"/>
            </w:pPr>
          </w:p>
        </w:tc>
        <w:tc>
          <w:tcPr>
            <w:tcW w:w="1652" w:type="dxa"/>
          </w:tcPr>
          <w:p w14:paraId="6A35BB1E" w14:textId="77777777" w:rsidR="00097E98" w:rsidRPr="00442838" w:rsidRDefault="00097E98" w:rsidP="000F163C">
            <w:pPr>
              <w:spacing w:line="360" w:lineRule="auto"/>
            </w:pPr>
          </w:p>
        </w:tc>
        <w:tc>
          <w:tcPr>
            <w:tcW w:w="3719" w:type="dxa"/>
          </w:tcPr>
          <w:p w14:paraId="2A586AA8" w14:textId="77777777" w:rsidR="00097E98" w:rsidRPr="00442838" w:rsidRDefault="00097E98" w:rsidP="000F163C">
            <w:pPr>
              <w:spacing w:line="360" w:lineRule="auto"/>
            </w:pPr>
          </w:p>
        </w:tc>
        <w:tc>
          <w:tcPr>
            <w:tcW w:w="880" w:type="dxa"/>
          </w:tcPr>
          <w:p w14:paraId="1D007312" w14:textId="77777777" w:rsidR="00097E98" w:rsidRPr="00442838" w:rsidRDefault="00097E98" w:rsidP="000F163C">
            <w:pPr>
              <w:spacing w:line="360" w:lineRule="auto"/>
            </w:pPr>
          </w:p>
        </w:tc>
        <w:tc>
          <w:tcPr>
            <w:tcW w:w="724" w:type="dxa"/>
          </w:tcPr>
          <w:p w14:paraId="354B2A52" w14:textId="77777777" w:rsidR="00097E98" w:rsidRPr="00442838" w:rsidRDefault="00097E98" w:rsidP="000F163C">
            <w:pPr>
              <w:spacing w:line="360" w:lineRule="auto"/>
            </w:pPr>
          </w:p>
        </w:tc>
        <w:tc>
          <w:tcPr>
            <w:tcW w:w="724" w:type="dxa"/>
          </w:tcPr>
          <w:p w14:paraId="1FA348C8" w14:textId="77777777" w:rsidR="00097E98" w:rsidRPr="00442838" w:rsidRDefault="00097E98" w:rsidP="000F163C">
            <w:pPr>
              <w:spacing w:line="360" w:lineRule="auto"/>
            </w:pPr>
          </w:p>
        </w:tc>
        <w:tc>
          <w:tcPr>
            <w:tcW w:w="1976" w:type="dxa"/>
          </w:tcPr>
          <w:p w14:paraId="562BF4F3" w14:textId="77777777" w:rsidR="00097E98" w:rsidRPr="00442838" w:rsidRDefault="00097E98" w:rsidP="000F163C">
            <w:pPr>
              <w:spacing w:line="360" w:lineRule="auto"/>
            </w:pPr>
          </w:p>
        </w:tc>
      </w:tr>
      <w:tr w:rsidR="00097E98" w:rsidRPr="00442838" w14:paraId="1C405E76" w14:textId="77777777" w:rsidTr="000F163C">
        <w:trPr>
          <w:trHeight w:val="441"/>
        </w:trPr>
        <w:tc>
          <w:tcPr>
            <w:tcW w:w="1251" w:type="dxa"/>
          </w:tcPr>
          <w:p w14:paraId="75B261AD" w14:textId="77777777" w:rsidR="00097E98" w:rsidRPr="00442838" w:rsidRDefault="00097E98" w:rsidP="000F163C">
            <w:pPr>
              <w:spacing w:line="360" w:lineRule="auto"/>
            </w:pPr>
          </w:p>
        </w:tc>
        <w:tc>
          <w:tcPr>
            <w:tcW w:w="1652" w:type="dxa"/>
          </w:tcPr>
          <w:p w14:paraId="575A2926" w14:textId="77777777" w:rsidR="00097E98" w:rsidRPr="00442838" w:rsidRDefault="00097E98" w:rsidP="000F163C">
            <w:pPr>
              <w:spacing w:line="360" w:lineRule="auto"/>
            </w:pPr>
          </w:p>
        </w:tc>
        <w:tc>
          <w:tcPr>
            <w:tcW w:w="3719" w:type="dxa"/>
          </w:tcPr>
          <w:p w14:paraId="38E98806" w14:textId="77777777" w:rsidR="00097E98" w:rsidRPr="00442838" w:rsidRDefault="00097E98" w:rsidP="000F163C">
            <w:pPr>
              <w:spacing w:line="360" w:lineRule="auto"/>
            </w:pPr>
          </w:p>
        </w:tc>
        <w:tc>
          <w:tcPr>
            <w:tcW w:w="880" w:type="dxa"/>
          </w:tcPr>
          <w:p w14:paraId="72141343" w14:textId="77777777" w:rsidR="00097E98" w:rsidRPr="00442838" w:rsidRDefault="00097E98" w:rsidP="000F163C">
            <w:pPr>
              <w:spacing w:line="360" w:lineRule="auto"/>
            </w:pPr>
          </w:p>
        </w:tc>
        <w:tc>
          <w:tcPr>
            <w:tcW w:w="724" w:type="dxa"/>
          </w:tcPr>
          <w:p w14:paraId="0733DD51" w14:textId="77777777" w:rsidR="00097E98" w:rsidRPr="00442838" w:rsidRDefault="00097E98" w:rsidP="000F163C">
            <w:pPr>
              <w:spacing w:line="360" w:lineRule="auto"/>
            </w:pPr>
          </w:p>
        </w:tc>
        <w:tc>
          <w:tcPr>
            <w:tcW w:w="724" w:type="dxa"/>
          </w:tcPr>
          <w:p w14:paraId="6BBE1629" w14:textId="77777777" w:rsidR="00097E98" w:rsidRPr="00442838" w:rsidRDefault="00097E98" w:rsidP="000F163C">
            <w:pPr>
              <w:spacing w:line="360" w:lineRule="auto"/>
            </w:pPr>
          </w:p>
        </w:tc>
        <w:tc>
          <w:tcPr>
            <w:tcW w:w="1976" w:type="dxa"/>
          </w:tcPr>
          <w:p w14:paraId="76650366" w14:textId="77777777" w:rsidR="00097E98" w:rsidRPr="00442838" w:rsidRDefault="00097E98" w:rsidP="000F163C">
            <w:pPr>
              <w:spacing w:line="360" w:lineRule="auto"/>
            </w:pPr>
          </w:p>
        </w:tc>
      </w:tr>
      <w:tr w:rsidR="00097E98" w:rsidRPr="00442838" w14:paraId="0BD7A586" w14:textId="77777777" w:rsidTr="000F163C">
        <w:trPr>
          <w:trHeight w:val="441"/>
        </w:trPr>
        <w:tc>
          <w:tcPr>
            <w:tcW w:w="1251" w:type="dxa"/>
          </w:tcPr>
          <w:p w14:paraId="6C7498D3" w14:textId="77777777" w:rsidR="00097E98" w:rsidRPr="00442838" w:rsidRDefault="00097E98" w:rsidP="000F163C">
            <w:pPr>
              <w:spacing w:line="360" w:lineRule="auto"/>
            </w:pPr>
          </w:p>
        </w:tc>
        <w:tc>
          <w:tcPr>
            <w:tcW w:w="1652" w:type="dxa"/>
          </w:tcPr>
          <w:p w14:paraId="5017CD30" w14:textId="77777777" w:rsidR="00097E98" w:rsidRPr="00442838" w:rsidRDefault="00097E98" w:rsidP="000F163C">
            <w:pPr>
              <w:spacing w:line="360" w:lineRule="auto"/>
            </w:pPr>
          </w:p>
        </w:tc>
        <w:tc>
          <w:tcPr>
            <w:tcW w:w="3719" w:type="dxa"/>
          </w:tcPr>
          <w:p w14:paraId="3C279210" w14:textId="77777777" w:rsidR="00097E98" w:rsidRPr="00442838" w:rsidRDefault="00097E98" w:rsidP="000F163C">
            <w:pPr>
              <w:spacing w:line="360" w:lineRule="auto"/>
            </w:pPr>
          </w:p>
        </w:tc>
        <w:tc>
          <w:tcPr>
            <w:tcW w:w="880" w:type="dxa"/>
          </w:tcPr>
          <w:p w14:paraId="551B51AB" w14:textId="77777777" w:rsidR="00097E98" w:rsidRPr="00442838" w:rsidRDefault="00097E98" w:rsidP="000F163C">
            <w:pPr>
              <w:spacing w:line="360" w:lineRule="auto"/>
            </w:pPr>
          </w:p>
        </w:tc>
        <w:tc>
          <w:tcPr>
            <w:tcW w:w="724" w:type="dxa"/>
          </w:tcPr>
          <w:p w14:paraId="1418EF81" w14:textId="77777777" w:rsidR="00097E98" w:rsidRPr="00442838" w:rsidRDefault="00097E98" w:rsidP="000F163C">
            <w:pPr>
              <w:spacing w:line="360" w:lineRule="auto"/>
            </w:pPr>
          </w:p>
        </w:tc>
        <w:tc>
          <w:tcPr>
            <w:tcW w:w="724" w:type="dxa"/>
          </w:tcPr>
          <w:p w14:paraId="1BA8EE4C" w14:textId="77777777" w:rsidR="00097E98" w:rsidRPr="00442838" w:rsidRDefault="00097E98" w:rsidP="000F163C">
            <w:pPr>
              <w:spacing w:line="360" w:lineRule="auto"/>
            </w:pPr>
          </w:p>
        </w:tc>
        <w:tc>
          <w:tcPr>
            <w:tcW w:w="1976" w:type="dxa"/>
          </w:tcPr>
          <w:p w14:paraId="3ACAA98F" w14:textId="77777777" w:rsidR="00097E98" w:rsidRPr="00442838" w:rsidRDefault="00097E98" w:rsidP="000F163C">
            <w:pPr>
              <w:spacing w:line="360" w:lineRule="auto"/>
            </w:pPr>
          </w:p>
        </w:tc>
      </w:tr>
      <w:tr w:rsidR="00097E98" w:rsidRPr="00442838" w14:paraId="0AAD783A" w14:textId="77777777" w:rsidTr="000F163C">
        <w:trPr>
          <w:trHeight w:val="896"/>
        </w:trPr>
        <w:tc>
          <w:tcPr>
            <w:tcW w:w="1251" w:type="dxa"/>
          </w:tcPr>
          <w:p w14:paraId="6AF5BF99" w14:textId="77777777" w:rsidR="00097E98" w:rsidRPr="00442838" w:rsidRDefault="00097E98" w:rsidP="000F163C">
            <w:pPr>
              <w:spacing w:line="360" w:lineRule="auto"/>
            </w:pPr>
          </w:p>
        </w:tc>
        <w:tc>
          <w:tcPr>
            <w:tcW w:w="1652" w:type="dxa"/>
          </w:tcPr>
          <w:p w14:paraId="70C43A14" w14:textId="77777777" w:rsidR="00097E98" w:rsidRPr="00442838" w:rsidRDefault="00097E98" w:rsidP="000F163C">
            <w:pPr>
              <w:spacing w:line="360" w:lineRule="auto"/>
            </w:pPr>
          </w:p>
        </w:tc>
        <w:tc>
          <w:tcPr>
            <w:tcW w:w="3719" w:type="dxa"/>
          </w:tcPr>
          <w:p w14:paraId="32F507E1" w14:textId="77777777" w:rsidR="00097E98" w:rsidRPr="00442838" w:rsidRDefault="00097E98" w:rsidP="000F163C">
            <w:pPr>
              <w:spacing w:line="360" w:lineRule="auto"/>
            </w:pPr>
          </w:p>
        </w:tc>
        <w:tc>
          <w:tcPr>
            <w:tcW w:w="880" w:type="dxa"/>
          </w:tcPr>
          <w:p w14:paraId="7D3C0AE4" w14:textId="77777777" w:rsidR="00097E98" w:rsidRPr="00442838" w:rsidRDefault="00097E98" w:rsidP="000F163C">
            <w:pPr>
              <w:spacing w:line="360" w:lineRule="auto"/>
            </w:pPr>
          </w:p>
        </w:tc>
        <w:tc>
          <w:tcPr>
            <w:tcW w:w="724" w:type="dxa"/>
          </w:tcPr>
          <w:p w14:paraId="037AC9F6" w14:textId="77777777" w:rsidR="00097E98" w:rsidRPr="00442838" w:rsidRDefault="00097E98" w:rsidP="000F163C">
            <w:pPr>
              <w:spacing w:line="360" w:lineRule="auto"/>
            </w:pPr>
          </w:p>
        </w:tc>
        <w:tc>
          <w:tcPr>
            <w:tcW w:w="724" w:type="dxa"/>
          </w:tcPr>
          <w:p w14:paraId="18A2A308" w14:textId="77777777" w:rsidR="00097E98" w:rsidRPr="00442838" w:rsidRDefault="00097E98" w:rsidP="000F163C">
            <w:pPr>
              <w:spacing w:line="360" w:lineRule="auto"/>
            </w:pPr>
          </w:p>
        </w:tc>
        <w:tc>
          <w:tcPr>
            <w:tcW w:w="1976" w:type="dxa"/>
          </w:tcPr>
          <w:p w14:paraId="32553A61" w14:textId="77777777" w:rsidR="00097E98" w:rsidRPr="00442838" w:rsidRDefault="00097E98" w:rsidP="000F163C">
            <w:pPr>
              <w:spacing w:line="360" w:lineRule="auto"/>
            </w:pPr>
          </w:p>
        </w:tc>
      </w:tr>
    </w:tbl>
    <w:p w14:paraId="3BEA0C82" w14:textId="77777777" w:rsidR="00097E98" w:rsidRPr="00442838" w:rsidRDefault="00097E98" w:rsidP="00097E98">
      <w:pPr>
        <w:rPr>
          <w:sz w:val="24"/>
        </w:rPr>
      </w:pPr>
    </w:p>
    <w:p w14:paraId="1CEE9CF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AF3DB0" w14:textId="77777777" w:rsidTr="000F163C">
        <w:tc>
          <w:tcPr>
            <w:tcW w:w="3596" w:type="dxa"/>
          </w:tcPr>
          <w:p w14:paraId="09094D83" w14:textId="77777777" w:rsidR="00097E98" w:rsidRPr="00442838" w:rsidRDefault="00097E98" w:rsidP="000F163C">
            <w:pPr>
              <w:rPr>
                <w:sz w:val="24"/>
              </w:rPr>
            </w:pPr>
          </w:p>
        </w:tc>
        <w:tc>
          <w:tcPr>
            <w:tcW w:w="3597" w:type="dxa"/>
          </w:tcPr>
          <w:p w14:paraId="44EF4586" w14:textId="77777777" w:rsidR="00097E98" w:rsidRPr="00442838" w:rsidRDefault="00097E98" w:rsidP="000F163C">
            <w:pPr>
              <w:rPr>
                <w:sz w:val="24"/>
              </w:rPr>
            </w:pPr>
          </w:p>
        </w:tc>
        <w:tc>
          <w:tcPr>
            <w:tcW w:w="3597" w:type="dxa"/>
          </w:tcPr>
          <w:p w14:paraId="2A4B0298" w14:textId="77777777" w:rsidR="00097E98" w:rsidRPr="00442838" w:rsidRDefault="00097E98" w:rsidP="000F163C">
            <w:pPr>
              <w:rPr>
                <w:sz w:val="24"/>
              </w:rPr>
            </w:pPr>
          </w:p>
        </w:tc>
      </w:tr>
      <w:tr w:rsidR="00097E98" w:rsidRPr="00442838" w14:paraId="2236E64D" w14:textId="77777777" w:rsidTr="000F163C">
        <w:tc>
          <w:tcPr>
            <w:tcW w:w="3596" w:type="dxa"/>
          </w:tcPr>
          <w:p w14:paraId="4FDE52D1" w14:textId="77777777" w:rsidR="00097E98" w:rsidRPr="00442838" w:rsidRDefault="00097E98" w:rsidP="000F163C">
            <w:pPr>
              <w:rPr>
                <w:sz w:val="24"/>
              </w:rPr>
            </w:pPr>
          </w:p>
        </w:tc>
        <w:tc>
          <w:tcPr>
            <w:tcW w:w="3597" w:type="dxa"/>
          </w:tcPr>
          <w:p w14:paraId="1F1BF983" w14:textId="77777777" w:rsidR="00097E98" w:rsidRPr="00442838" w:rsidRDefault="00097E98" w:rsidP="000F163C">
            <w:pPr>
              <w:rPr>
                <w:sz w:val="24"/>
              </w:rPr>
            </w:pPr>
          </w:p>
        </w:tc>
        <w:tc>
          <w:tcPr>
            <w:tcW w:w="3597" w:type="dxa"/>
          </w:tcPr>
          <w:p w14:paraId="0F3FEB69" w14:textId="77777777" w:rsidR="00097E98" w:rsidRPr="00442838" w:rsidRDefault="00097E98" w:rsidP="000F163C">
            <w:pPr>
              <w:rPr>
                <w:sz w:val="24"/>
              </w:rPr>
            </w:pPr>
          </w:p>
        </w:tc>
      </w:tr>
    </w:tbl>
    <w:p w14:paraId="2F2DD291" w14:textId="77777777" w:rsidR="00097E98" w:rsidRPr="00442838" w:rsidRDefault="00097E98" w:rsidP="00097E98">
      <w:pPr>
        <w:rPr>
          <w:sz w:val="24"/>
        </w:rPr>
      </w:pPr>
    </w:p>
    <w:p w14:paraId="0BF3E02B" w14:textId="77777777" w:rsidR="00097E98" w:rsidRPr="00442838" w:rsidRDefault="00097E98" w:rsidP="00097E98">
      <w:pPr>
        <w:rPr>
          <w:sz w:val="24"/>
        </w:rPr>
      </w:pPr>
      <w:r w:rsidRPr="00442838">
        <w:rPr>
          <w:sz w:val="24"/>
        </w:rPr>
        <w:t>Sprites:</w:t>
      </w:r>
    </w:p>
    <w:p w14:paraId="25EB7CC8" w14:textId="77777777" w:rsidR="00097E98" w:rsidRPr="00442838" w:rsidRDefault="00097E98" w:rsidP="00097E98">
      <w:pPr>
        <w:rPr>
          <w:sz w:val="24"/>
        </w:rPr>
      </w:pPr>
      <w:r w:rsidRPr="00442838">
        <w:rPr>
          <w:sz w:val="24"/>
        </w:rPr>
        <w:br w:type="page"/>
      </w:r>
    </w:p>
    <w:p w14:paraId="561ED01C" w14:textId="77777777" w:rsidR="00097E98" w:rsidRPr="00442838" w:rsidRDefault="00097E98" w:rsidP="00097E98">
      <w:pPr>
        <w:rPr>
          <w:sz w:val="24"/>
        </w:rPr>
      </w:pPr>
      <w:r w:rsidRPr="00442838">
        <w:rPr>
          <w:sz w:val="24"/>
        </w:rPr>
        <w:lastRenderedPageBreak/>
        <w:t>Family Page</w:t>
      </w:r>
    </w:p>
    <w:p w14:paraId="772298A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546969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0F462C" w14:textId="77777777" w:rsidTr="000F163C">
        <w:trPr>
          <w:trHeight w:val="896"/>
        </w:trPr>
        <w:tc>
          <w:tcPr>
            <w:tcW w:w="1251" w:type="dxa"/>
          </w:tcPr>
          <w:p w14:paraId="000BA53B" w14:textId="77777777" w:rsidR="00097E98" w:rsidRPr="00442838" w:rsidRDefault="00097E98" w:rsidP="000F163C">
            <w:pPr>
              <w:spacing w:line="360" w:lineRule="auto"/>
            </w:pPr>
            <w:r w:rsidRPr="00442838">
              <w:t>Pokemon</w:t>
            </w:r>
          </w:p>
          <w:p w14:paraId="59CE6667" w14:textId="77777777" w:rsidR="00097E98" w:rsidRPr="00442838" w:rsidRDefault="00097E98" w:rsidP="000F163C">
            <w:pPr>
              <w:spacing w:line="360" w:lineRule="auto"/>
            </w:pPr>
            <w:r w:rsidRPr="00442838">
              <w:t>Name</w:t>
            </w:r>
          </w:p>
        </w:tc>
        <w:tc>
          <w:tcPr>
            <w:tcW w:w="1652" w:type="dxa"/>
          </w:tcPr>
          <w:p w14:paraId="5E3B706F" w14:textId="77777777" w:rsidR="00097E98" w:rsidRPr="00442838" w:rsidRDefault="00097E98" w:rsidP="000F163C">
            <w:pPr>
              <w:spacing w:line="360" w:lineRule="auto"/>
            </w:pPr>
            <w:r w:rsidRPr="00442838">
              <w:t>Pokemon Number</w:t>
            </w:r>
          </w:p>
        </w:tc>
        <w:tc>
          <w:tcPr>
            <w:tcW w:w="3719" w:type="dxa"/>
          </w:tcPr>
          <w:p w14:paraId="295532D5" w14:textId="77777777" w:rsidR="00097E98" w:rsidRPr="00442838" w:rsidRDefault="00097E98" w:rsidP="000F163C">
            <w:pPr>
              <w:spacing w:line="360" w:lineRule="auto"/>
            </w:pPr>
            <w:r w:rsidRPr="00442838">
              <w:t>Base Stats</w:t>
            </w:r>
          </w:p>
          <w:p w14:paraId="448BED6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7200C1F" w14:textId="77777777" w:rsidR="00097E98" w:rsidRPr="00442838" w:rsidRDefault="00097E98" w:rsidP="000F163C">
            <w:pPr>
              <w:spacing w:line="360" w:lineRule="auto"/>
            </w:pPr>
            <w:r w:rsidRPr="00442838">
              <w:t>Ability</w:t>
            </w:r>
          </w:p>
        </w:tc>
        <w:tc>
          <w:tcPr>
            <w:tcW w:w="724" w:type="dxa"/>
          </w:tcPr>
          <w:p w14:paraId="337DCA78" w14:textId="77777777" w:rsidR="00097E98" w:rsidRPr="00442838" w:rsidRDefault="00097E98" w:rsidP="000F163C">
            <w:pPr>
              <w:spacing w:line="360" w:lineRule="auto"/>
            </w:pPr>
            <w:r w:rsidRPr="00442838">
              <w:t>Type 1</w:t>
            </w:r>
          </w:p>
        </w:tc>
        <w:tc>
          <w:tcPr>
            <w:tcW w:w="724" w:type="dxa"/>
          </w:tcPr>
          <w:p w14:paraId="7BCD22D3" w14:textId="77777777" w:rsidR="00097E98" w:rsidRPr="00442838" w:rsidRDefault="00097E98" w:rsidP="000F163C">
            <w:pPr>
              <w:spacing w:line="360" w:lineRule="auto"/>
            </w:pPr>
            <w:r w:rsidRPr="00442838">
              <w:t>Type 2</w:t>
            </w:r>
          </w:p>
        </w:tc>
        <w:tc>
          <w:tcPr>
            <w:tcW w:w="1976" w:type="dxa"/>
          </w:tcPr>
          <w:p w14:paraId="07BDF290" w14:textId="77777777" w:rsidR="00097E98" w:rsidRPr="00442838" w:rsidRDefault="00097E98" w:rsidP="000F163C">
            <w:pPr>
              <w:spacing w:line="360" w:lineRule="auto"/>
            </w:pPr>
            <w:r w:rsidRPr="00442838">
              <w:t>Evolution</w:t>
            </w:r>
          </w:p>
        </w:tc>
      </w:tr>
      <w:tr w:rsidR="00097E98" w:rsidRPr="00442838" w14:paraId="76EFF073" w14:textId="77777777" w:rsidTr="000F163C">
        <w:trPr>
          <w:trHeight w:val="454"/>
        </w:trPr>
        <w:tc>
          <w:tcPr>
            <w:tcW w:w="1251" w:type="dxa"/>
          </w:tcPr>
          <w:p w14:paraId="6E03C0E0" w14:textId="77777777" w:rsidR="00097E98" w:rsidRPr="00442838" w:rsidRDefault="00097E98" w:rsidP="000F163C">
            <w:pPr>
              <w:spacing w:line="360" w:lineRule="auto"/>
            </w:pPr>
          </w:p>
        </w:tc>
        <w:tc>
          <w:tcPr>
            <w:tcW w:w="1652" w:type="dxa"/>
          </w:tcPr>
          <w:p w14:paraId="210B48BD" w14:textId="77777777" w:rsidR="00097E98" w:rsidRPr="00442838" w:rsidRDefault="00097E98" w:rsidP="000F163C">
            <w:pPr>
              <w:spacing w:line="360" w:lineRule="auto"/>
            </w:pPr>
          </w:p>
        </w:tc>
        <w:tc>
          <w:tcPr>
            <w:tcW w:w="3719" w:type="dxa"/>
          </w:tcPr>
          <w:p w14:paraId="48F23BC6" w14:textId="77777777" w:rsidR="00097E98" w:rsidRPr="00442838" w:rsidRDefault="00097E98" w:rsidP="000F163C">
            <w:pPr>
              <w:spacing w:line="360" w:lineRule="auto"/>
            </w:pPr>
          </w:p>
        </w:tc>
        <w:tc>
          <w:tcPr>
            <w:tcW w:w="880" w:type="dxa"/>
          </w:tcPr>
          <w:p w14:paraId="0FEBEEDA" w14:textId="77777777" w:rsidR="00097E98" w:rsidRPr="00442838" w:rsidRDefault="00097E98" w:rsidP="000F163C">
            <w:pPr>
              <w:spacing w:line="360" w:lineRule="auto"/>
            </w:pPr>
          </w:p>
        </w:tc>
        <w:tc>
          <w:tcPr>
            <w:tcW w:w="724" w:type="dxa"/>
          </w:tcPr>
          <w:p w14:paraId="6936E574" w14:textId="77777777" w:rsidR="00097E98" w:rsidRPr="00442838" w:rsidRDefault="00097E98" w:rsidP="000F163C">
            <w:pPr>
              <w:spacing w:line="360" w:lineRule="auto"/>
            </w:pPr>
          </w:p>
        </w:tc>
        <w:tc>
          <w:tcPr>
            <w:tcW w:w="724" w:type="dxa"/>
          </w:tcPr>
          <w:p w14:paraId="7A0D7F2F" w14:textId="77777777" w:rsidR="00097E98" w:rsidRPr="00442838" w:rsidRDefault="00097E98" w:rsidP="000F163C">
            <w:pPr>
              <w:spacing w:line="360" w:lineRule="auto"/>
            </w:pPr>
          </w:p>
        </w:tc>
        <w:tc>
          <w:tcPr>
            <w:tcW w:w="1976" w:type="dxa"/>
          </w:tcPr>
          <w:p w14:paraId="72D52B6D" w14:textId="77777777" w:rsidR="00097E98" w:rsidRPr="00442838" w:rsidRDefault="00097E98" w:rsidP="000F163C">
            <w:pPr>
              <w:spacing w:line="360" w:lineRule="auto"/>
            </w:pPr>
          </w:p>
        </w:tc>
      </w:tr>
      <w:tr w:rsidR="00097E98" w:rsidRPr="00442838" w14:paraId="178ABAF4" w14:textId="77777777" w:rsidTr="000F163C">
        <w:trPr>
          <w:trHeight w:val="441"/>
        </w:trPr>
        <w:tc>
          <w:tcPr>
            <w:tcW w:w="1251" w:type="dxa"/>
          </w:tcPr>
          <w:p w14:paraId="6DE875B8" w14:textId="77777777" w:rsidR="00097E98" w:rsidRPr="00442838" w:rsidRDefault="00097E98" w:rsidP="000F163C">
            <w:pPr>
              <w:spacing w:line="360" w:lineRule="auto"/>
            </w:pPr>
          </w:p>
        </w:tc>
        <w:tc>
          <w:tcPr>
            <w:tcW w:w="1652" w:type="dxa"/>
          </w:tcPr>
          <w:p w14:paraId="09F8FD1F" w14:textId="77777777" w:rsidR="00097E98" w:rsidRPr="00442838" w:rsidRDefault="00097E98" w:rsidP="000F163C">
            <w:pPr>
              <w:spacing w:line="360" w:lineRule="auto"/>
            </w:pPr>
          </w:p>
        </w:tc>
        <w:tc>
          <w:tcPr>
            <w:tcW w:w="3719" w:type="dxa"/>
          </w:tcPr>
          <w:p w14:paraId="301349AE" w14:textId="77777777" w:rsidR="00097E98" w:rsidRPr="00442838" w:rsidRDefault="00097E98" w:rsidP="000F163C">
            <w:pPr>
              <w:spacing w:line="360" w:lineRule="auto"/>
            </w:pPr>
          </w:p>
        </w:tc>
        <w:tc>
          <w:tcPr>
            <w:tcW w:w="880" w:type="dxa"/>
          </w:tcPr>
          <w:p w14:paraId="6EFE739F" w14:textId="77777777" w:rsidR="00097E98" w:rsidRPr="00442838" w:rsidRDefault="00097E98" w:rsidP="000F163C">
            <w:pPr>
              <w:spacing w:line="360" w:lineRule="auto"/>
            </w:pPr>
          </w:p>
        </w:tc>
        <w:tc>
          <w:tcPr>
            <w:tcW w:w="724" w:type="dxa"/>
          </w:tcPr>
          <w:p w14:paraId="32A68BAE" w14:textId="77777777" w:rsidR="00097E98" w:rsidRPr="00442838" w:rsidRDefault="00097E98" w:rsidP="000F163C">
            <w:pPr>
              <w:spacing w:line="360" w:lineRule="auto"/>
            </w:pPr>
          </w:p>
        </w:tc>
        <w:tc>
          <w:tcPr>
            <w:tcW w:w="724" w:type="dxa"/>
          </w:tcPr>
          <w:p w14:paraId="3A4961DC" w14:textId="77777777" w:rsidR="00097E98" w:rsidRPr="00442838" w:rsidRDefault="00097E98" w:rsidP="000F163C">
            <w:pPr>
              <w:spacing w:line="360" w:lineRule="auto"/>
            </w:pPr>
          </w:p>
        </w:tc>
        <w:tc>
          <w:tcPr>
            <w:tcW w:w="1976" w:type="dxa"/>
          </w:tcPr>
          <w:p w14:paraId="2C3C11FC" w14:textId="77777777" w:rsidR="00097E98" w:rsidRPr="00442838" w:rsidRDefault="00097E98" w:rsidP="000F163C">
            <w:pPr>
              <w:spacing w:line="360" w:lineRule="auto"/>
            </w:pPr>
          </w:p>
        </w:tc>
      </w:tr>
      <w:tr w:rsidR="00097E98" w:rsidRPr="00442838" w14:paraId="23035913" w14:textId="77777777" w:rsidTr="000F163C">
        <w:trPr>
          <w:trHeight w:val="441"/>
        </w:trPr>
        <w:tc>
          <w:tcPr>
            <w:tcW w:w="1251" w:type="dxa"/>
          </w:tcPr>
          <w:p w14:paraId="4032E447" w14:textId="77777777" w:rsidR="00097E98" w:rsidRPr="00442838" w:rsidRDefault="00097E98" w:rsidP="000F163C">
            <w:pPr>
              <w:spacing w:line="360" w:lineRule="auto"/>
            </w:pPr>
          </w:p>
        </w:tc>
        <w:tc>
          <w:tcPr>
            <w:tcW w:w="1652" w:type="dxa"/>
          </w:tcPr>
          <w:p w14:paraId="7B6C5620" w14:textId="77777777" w:rsidR="00097E98" w:rsidRPr="00442838" w:rsidRDefault="00097E98" w:rsidP="000F163C">
            <w:pPr>
              <w:spacing w:line="360" w:lineRule="auto"/>
            </w:pPr>
          </w:p>
        </w:tc>
        <w:tc>
          <w:tcPr>
            <w:tcW w:w="3719" w:type="dxa"/>
          </w:tcPr>
          <w:p w14:paraId="0630FDC5" w14:textId="77777777" w:rsidR="00097E98" w:rsidRPr="00442838" w:rsidRDefault="00097E98" w:rsidP="000F163C">
            <w:pPr>
              <w:spacing w:line="360" w:lineRule="auto"/>
            </w:pPr>
          </w:p>
        </w:tc>
        <w:tc>
          <w:tcPr>
            <w:tcW w:w="880" w:type="dxa"/>
          </w:tcPr>
          <w:p w14:paraId="208410A9" w14:textId="77777777" w:rsidR="00097E98" w:rsidRPr="00442838" w:rsidRDefault="00097E98" w:rsidP="000F163C">
            <w:pPr>
              <w:spacing w:line="360" w:lineRule="auto"/>
            </w:pPr>
          </w:p>
        </w:tc>
        <w:tc>
          <w:tcPr>
            <w:tcW w:w="724" w:type="dxa"/>
          </w:tcPr>
          <w:p w14:paraId="057FEFAD" w14:textId="77777777" w:rsidR="00097E98" w:rsidRPr="00442838" w:rsidRDefault="00097E98" w:rsidP="000F163C">
            <w:pPr>
              <w:spacing w:line="360" w:lineRule="auto"/>
            </w:pPr>
          </w:p>
        </w:tc>
        <w:tc>
          <w:tcPr>
            <w:tcW w:w="724" w:type="dxa"/>
          </w:tcPr>
          <w:p w14:paraId="181A6FE1" w14:textId="77777777" w:rsidR="00097E98" w:rsidRPr="00442838" w:rsidRDefault="00097E98" w:rsidP="000F163C">
            <w:pPr>
              <w:spacing w:line="360" w:lineRule="auto"/>
            </w:pPr>
          </w:p>
        </w:tc>
        <w:tc>
          <w:tcPr>
            <w:tcW w:w="1976" w:type="dxa"/>
          </w:tcPr>
          <w:p w14:paraId="4942CEC6" w14:textId="77777777" w:rsidR="00097E98" w:rsidRPr="00442838" w:rsidRDefault="00097E98" w:rsidP="000F163C">
            <w:pPr>
              <w:spacing w:line="360" w:lineRule="auto"/>
            </w:pPr>
          </w:p>
        </w:tc>
      </w:tr>
      <w:tr w:rsidR="00097E98" w:rsidRPr="00442838" w14:paraId="7A92163F" w14:textId="77777777" w:rsidTr="000F163C">
        <w:trPr>
          <w:trHeight w:val="896"/>
        </w:trPr>
        <w:tc>
          <w:tcPr>
            <w:tcW w:w="1251" w:type="dxa"/>
          </w:tcPr>
          <w:p w14:paraId="527CEAE5" w14:textId="77777777" w:rsidR="00097E98" w:rsidRPr="00442838" w:rsidRDefault="00097E98" w:rsidP="000F163C">
            <w:pPr>
              <w:spacing w:line="360" w:lineRule="auto"/>
            </w:pPr>
          </w:p>
        </w:tc>
        <w:tc>
          <w:tcPr>
            <w:tcW w:w="1652" w:type="dxa"/>
          </w:tcPr>
          <w:p w14:paraId="1D4C277D" w14:textId="77777777" w:rsidR="00097E98" w:rsidRPr="00442838" w:rsidRDefault="00097E98" w:rsidP="000F163C">
            <w:pPr>
              <w:spacing w:line="360" w:lineRule="auto"/>
            </w:pPr>
          </w:p>
        </w:tc>
        <w:tc>
          <w:tcPr>
            <w:tcW w:w="3719" w:type="dxa"/>
          </w:tcPr>
          <w:p w14:paraId="0D93A727" w14:textId="77777777" w:rsidR="00097E98" w:rsidRPr="00442838" w:rsidRDefault="00097E98" w:rsidP="000F163C">
            <w:pPr>
              <w:spacing w:line="360" w:lineRule="auto"/>
            </w:pPr>
          </w:p>
        </w:tc>
        <w:tc>
          <w:tcPr>
            <w:tcW w:w="880" w:type="dxa"/>
          </w:tcPr>
          <w:p w14:paraId="7480343E" w14:textId="77777777" w:rsidR="00097E98" w:rsidRPr="00442838" w:rsidRDefault="00097E98" w:rsidP="000F163C">
            <w:pPr>
              <w:spacing w:line="360" w:lineRule="auto"/>
            </w:pPr>
          </w:p>
        </w:tc>
        <w:tc>
          <w:tcPr>
            <w:tcW w:w="724" w:type="dxa"/>
          </w:tcPr>
          <w:p w14:paraId="75612DC0" w14:textId="77777777" w:rsidR="00097E98" w:rsidRPr="00442838" w:rsidRDefault="00097E98" w:rsidP="000F163C">
            <w:pPr>
              <w:spacing w:line="360" w:lineRule="auto"/>
            </w:pPr>
          </w:p>
        </w:tc>
        <w:tc>
          <w:tcPr>
            <w:tcW w:w="724" w:type="dxa"/>
          </w:tcPr>
          <w:p w14:paraId="2C250913" w14:textId="77777777" w:rsidR="00097E98" w:rsidRPr="00442838" w:rsidRDefault="00097E98" w:rsidP="000F163C">
            <w:pPr>
              <w:spacing w:line="360" w:lineRule="auto"/>
            </w:pPr>
          </w:p>
        </w:tc>
        <w:tc>
          <w:tcPr>
            <w:tcW w:w="1976" w:type="dxa"/>
          </w:tcPr>
          <w:p w14:paraId="23D9EE27" w14:textId="77777777" w:rsidR="00097E98" w:rsidRPr="00442838" w:rsidRDefault="00097E98" w:rsidP="000F163C">
            <w:pPr>
              <w:spacing w:line="360" w:lineRule="auto"/>
            </w:pPr>
          </w:p>
        </w:tc>
      </w:tr>
    </w:tbl>
    <w:p w14:paraId="516C650C" w14:textId="77777777" w:rsidR="00097E98" w:rsidRPr="00442838" w:rsidRDefault="00097E98" w:rsidP="00097E98">
      <w:pPr>
        <w:rPr>
          <w:sz w:val="24"/>
        </w:rPr>
      </w:pPr>
    </w:p>
    <w:p w14:paraId="466D686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A126326" w14:textId="77777777" w:rsidTr="000F163C">
        <w:tc>
          <w:tcPr>
            <w:tcW w:w="3596" w:type="dxa"/>
          </w:tcPr>
          <w:p w14:paraId="6E4C3374" w14:textId="77777777" w:rsidR="00097E98" w:rsidRPr="00442838" w:rsidRDefault="00097E98" w:rsidP="000F163C">
            <w:pPr>
              <w:rPr>
                <w:sz w:val="24"/>
              </w:rPr>
            </w:pPr>
          </w:p>
        </w:tc>
        <w:tc>
          <w:tcPr>
            <w:tcW w:w="3597" w:type="dxa"/>
          </w:tcPr>
          <w:p w14:paraId="7C5ECDC4" w14:textId="77777777" w:rsidR="00097E98" w:rsidRPr="00442838" w:rsidRDefault="00097E98" w:rsidP="000F163C">
            <w:pPr>
              <w:rPr>
                <w:sz w:val="24"/>
              </w:rPr>
            </w:pPr>
          </w:p>
        </w:tc>
        <w:tc>
          <w:tcPr>
            <w:tcW w:w="3597" w:type="dxa"/>
          </w:tcPr>
          <w:p w14:paraId="5C08D64E" w14:textId="77777777" w:rsidR="00097E98" w:rsidRPr="00442838" w:rsidRDefault="00097E98" w:rsidP="000F163C">
            <w:pPr>
              <w:rPr>
                <w:sz w:val="24"/>
              </w:rPr>
            </w:pPr>
          </w:p>
        </w:tc>
      </w:tr>
      <w:tr w:rsidR="00097E98" w:rsidRPr="00442838" w14:paraId="2A9A3347" w14:textId="77777777" w:rsidTr="000F163C">
        <w:tc>
          <w:tcPr>
            <w:tcW w:w="3596" w:type="dxa"/>
          </w:tcPr>
          <w:p w14:paraId="0E728977" w14:textId="77777777" w:rsidR="00097E98" w:rsidRPr="00442838" w:rsidRDefault="00097E98" w:rsidP="000F163C">
            <w:pPr>
              <w:rPr>
                <w:sz w:val="24"/>
              </w:rPr>
            </w:pPr>
          </w:p>
        </w:tc>
        <w:tc>
          <w:tcPr>
            <w:tcW w:w="3597" w:type="dxa"/>
          </w:tcPr>
          <w:p w14:paraId="5B1059D8" w14:textId="77777777" w:rsidR="00097E98" w:rsidRPr="00442838" w:rsidRDefault="00097E98" w:rsidP="000F163C">
            <w:pPr>
              <w:rPr>
                <w:sz w:val="24"/>
              </w:rPr>
            </w:pPr>
          </w:p>
        </w:tc>
        <w:tc>
          <w:tcPr>
            <w:tcW w:w="3597" w:type="dxa"/>
          </w:tcPr>
          <w:p w14:paraId="1D53957A" w14:textId="77777777" w:rsidR="00097E98" w:rsidRPr="00442838" w:rsidRDefault="00097E98" w:rsidP="000F163C">
            <w:pPr>
              <w:rPr>
                <w:sz w:val="24"/>
              </w:rPr>
            </w:pPr>
          </w:p>
        </w:tc>
      </w:tr>
    </w:tbl>
    <w:p w14:paraId="78ADE8FB" w14:textId="77777777" w:rsidR="00097E98" w:rsidRPr="00442838" w:rsidRDefault="00097E98" w:rsidP="00097E98">
      <w:pPr>
        <w:rPr>
          <w:sz w:val="24"/>
        </w:rPr>
      </w:pPr>
    </w:p>
    <w:p w14:paraId="42CFDC3F" w14:textId="77777777" w:rsidR="00097E98" w:rsidRPr="00442838" w:rsidRDefault="00097E98" w:rsidP="00097E98">
      <w:pPr>
        <w:rPr>
          <w:sz w:val="24"/>
        </w:rPr>
      </w:pPr>
      <w:r w:rsidRPr="00442838">
        <w:rPr>
          <w:sz w:val="24"/>
        </w:rPr>
        <w:t>Sprites:</w:t>
      </w:r>
    </w:p>
    <w:p w14:paraId="3B41287D" w14:textId="77777777" w:rsidR="00097E98" w:rsidRPr="00442838" w:rsidRDefault="00097E98" w:rsidP="00097E98">
      <w:pPr>
        <w:rPr>
          <w:sz w:val="24"/>
        </w:rPr>
      </w:pPr>
      <w:r w:rsidRPr="00442838">
        <w:rPr>
          <w:sz w:val="24"/>
        </w:rPr>
        <w:br w:type="page"/>
      </w:r>
    </w:p>
    <w:p w14:paraId="4DBB27D0" w14:textId="77777777" w:rsidR="00097E98" w:rsidRPr="00442838" w:rsidRDefault="00097E98" w:rsidP="00097E98">
      <w:pPr>
        <w:rPr>
          <w:sz w:val="24"/>
        </w:rPr>
      </w:pPr>
      <w:r w:rsidRPr="00442838">
        <w:rPr>
          <w:sz w:val="24"/>
        </w:rPr>
        <w:lastRenderedPageBreak/>
        <w:t>Family Page</w:t>
      </w:r>
    </w:p>
    <w:p w14:paraId="1FF33FB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1DF16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6593B4" w14:textId="77777777" w:rsidTr="000F163C">
        <w:trPr>
          <w:trHeight w:val="896"/>
        </w:trPr>
        <w:tc>
          <w:tcPr>
            <w:tcW w:w="1251" w:type="dxa"/>
          </w:tcPr>
          <w:p w14:paraId="7676FA70" w14:textId="77777777" w:rsidR="00097E98" w:rsidRPr="00442838" w:rsidRDefault="00097E98" w:rsidP="000F163C">
            <w:pPr>
              <w:spacing w:line="360" w:lineRule="auto"/>
            </w:pPr>
            <w:r w:rsidRPr="00442838">
              <w:t>Pokemon</w:t>
            </w:r>
          </w:p>
          <w:p w14:paraId="4D728EFA" w14:textId="77777777" w:rsidR="00097E98" w:rsidRPr="00442838" w:rsidRDefault="00097E98" w:rsidP="000F163C">
            <w:pPr>
              <w:spacing w:line="360" w:lineRule="auto"/>
            </w:pPr>
            <w:r w:rsidRPr="00442838">
              <w:t>Name</w:t>
            </w:r>
          </w:p>
        </w:tc>
        <w:tc>
          <w:tcPr>
            <w:tcW w:w="1652" w:type="dxa"/>
          </w:tcPr>
          <w:p w14:paraId="3EE3E310" w14:textId="77777777" w:rsidR="00097E98" w:rsidRPr="00442838" w:rsidRDefault="00097E98" w:rsidP="000F163C">
            <w:pPr>
              <w:spacing w:line="360" w:lineRule="auto"/>
            </w:pPr>
            <w:r w:rsidRPr="00442838">
              <w:t>Pokemon Number</w:t>
            </w:r>
          </w:p>
        </w:tc>
        <w:tc>
          <w:tcPr>
            <w:tcW w:w="3719" w:type="dxa"/>
          </w:tcPr>
          <w:p w14:paraId="478AB946" w14:textId="77777777" w:rsidR="00097E98" w:rsidRPr="00442838" w:rsidRDefault="00097E98" w:rsidP="000F163C">
            <w:pPr>
              <w:spacing w:line="360" w:lineRule="auto"/>
            </w:pPr>
            <w:r w:rsidRPr="00442838">
              <w:t>Base Stats</w:t>
            </w:r>
          </w:p>
          <w:p w14:paraId="2FF291D1"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7D0BB2C" w14:textId="77777777" w:rsidR="00097E98" w:rsidRPr="00442838" w:rsidRDefault="00097E98" w:rsidP="000F163C">
            <w:pPr>
              <w:spacing w:line="360" w:lineRule="auto"/>
            </w:pPr>
            <w:r w:rsidRPr="00442838">
              <w:t>Ability</w:t>
            </w:r>
          </w:p>
        </w:tc>
        <w:tc>
          <w:tcPr>
            <w:tcW w:w="724" w:type="dxa"/>
          </w:tcPr>
          <w:p w14:paraId="6DA93BF5" w14:textId="77777777" w:rsidR="00097E98" w:rsidRPr="00442838" w:rsidRDefault="00097E98" w:rsidP="000F163C">
            <w:pPr>
              <w:spacing w:line="360" w:lineRule="auto"/>
            </w:pPr>
            <w:r w:rsidRPr="00442838">
              <w:t>Type 1</w:t>
            </w:r>
          </w:p>
        </w:tc>
        <w:tc>
          <w:tcPr>
            <w:tcW w:w="724" w:type="dxa"/>
          </w:tcPr>
          <w:p w14:paraId="106E0FF5" w14:textId="77777777" w:rsidR="00097E98" w:rsidRPr="00442838" w:rsidRDefault="00097E98" w:rsidP="000F163C">
            <w:pPr>
              <w:spacing w:line="360" w:lineRule="auto"/>
            </w:pPr>
            <w:r w:rsidRPr="00442838">
              <w:t>Type 2</w:t>
            </w:r>
          </w:p>
        </w:tc>
        <w:tc>
          <w:tcPr>
            <w:tcW w:w="1976" w:type="dxa"/>
          </w:tcPr>
          <w:p w14:paraId="6966D77C" w14:textId="77777777" w:rsidR="00097E98" w:rsidRPr="00442838" w:rsidRDefault="00097E98" w:rsidP="000F163C">
            <w:pPr>
              <w:spacing w:line="360" w:lineRule="auto"/>
            </w:pPr>
            <w:r w:rsidRPr="00442838">
              <w:t>Evolution</w:t>
            </w:r>
          </w:p>
        </w:tc>
      </w:tr>
      <w:tr w:rsidR="00097E98" w:rsidRPr="00442838" w14:paraId="0E4B3C1C" w14:textId="77777777" w:rsidTr="000F163C">
        <w:trPr>
          <w:trHeight w:val="454"/>
        </w:trPr>
        <w:tc>
          <w:tcPr>
            <w:tcW w:w="1251" w:type="dxa"/>
          </w:tcPr>
          <w:p w14:paraId="38E02A32" w14:textId="77777777" w:rsidR="00097E98" w:rsidRPr="00442838" w:rsidRDefault="00097E98" w:rsidP="000F163C">
            <w:pPr>
              <w:spacing w:line="360" w:lineRule="auto"/>
            </w:pPr>
          </w:p>
        </w:tc>
        <w:tc>
          <w:tcPr>
            <w:tcW w:w="1652" w:type="dxa"/>
          </w:tcPr>
          <w:p w14:paraId="0ABF96C9" w14:textId="77777777" w:rsidR="00097E98" w:rsidRPr="00442838" w:rsidRDefault="00097E98" w:rsidP="000F163C">
            <w:pPr>
              <w:spacing w:line="360" w:lineRule="auto"/>
            </w:pPr>
          </w:p>
        </w:tc>
        <w:tc>
          <w:tcPr>
            <w:tcW w:w="3719" w:type="dxa"/>
          </w:tcPr>
          <w:p w14:paraId="73084F98" w14:textId="77777777" w:rsidR="00097E98" w:rsidRPr="00442838" w:rsidRDefault="00097E98" w:rsidP="000F163C">
            <w:pPr>
              <w:spacing w:line="360" w:lineRule="auto"/>
            </w:pPr>
          </w:p>
        </w:tc>
        <w:tc>
          <w:tcPr>
            <w:tcW w:w="880" w:type="dxa"/>
          </w:tcPr>
          <w:p w14:paraId="20E26B5D" w14:textId="77777777" w:rsidR="00097E98" w:rsidRPr="00442838" w:rsidRDefault="00097E98" w:rsidP="000F163C">
            <w:pPr>
              <w:spacing w:line="360" w:lineRule="auto"/>
            </w:pPr>
          </w:p>
        </w:tc>
        <w:tc>
          <w:tcPr>
            <w:tcW w:w="724" w:type="dxa"/>
          </w:tcPr>
          <w:p w14:paraId="293D8D0D" w14:textId="77777777" w:rsidR="00097E98" w:rsidRPr="00442838" w:rsidRDefault="00097E98" w:rsidP="000F163C">
            <w:pPr>
              <w:spacing w:line="360" w:lineRule="auto"/>
            </w:pPr>
          </w:p>
        </w:tc>
        <w:tc>
          <w:tcPr>
            <w:tcW w:w="724" w:type="dxa"/>
          </w:tcPr>
          <w:p w14:paraId="39590364" w14:textId="77777777" w:rsidR="00097E98" w:rsidRPr="00442838" w:rsidRDefault="00097E98" w:rsidP="000F163C">
            <w:pPr>
              <w:spacing w:line="360" w:lineRule="auto"/>
            </w:pPr>
          </w:p>
        </w:tc>
        <w:tc>
          <w:tcPr>
            <w:tcW w:w="1976" w:type="dxa"/>
          </w:tcPr>
          <w:p w14:paraId="26E3DABD" w14:textId="77777777" w:rsidR="00097E98" w:rsidRPr="00442838" w:rsidRDefault="00097E98" w:rsidP="000F163C">
            <w:pPr>
              <w:spacing w:line="360" w:lineRule="auto"/>
            </w:pPr>
          </w:p>
        </w:tc>
      </w:tr>
      <w:tr w:rsidR="00097E98" w:rsidRPr="00442838" w14:paraId="49D6DB1B" w14:textId="77777777" w:rsidTr="000F163C">
        <w:trPr>
          <w:trHeight w:val="441"/>
        </w:trPr>
        <w:tc>
          <w:tcPr>
            <w:tcW w:w="1251" w:type="dxa"/>
          </w:tcPr>
          <w:p w14:paraId="774DC188" w14:textId="77777777" w:rsidR="00097E98" w:rsidRPr="00442838" w:rsidRDefault="00097E98" w:rsidP="000F163C">
            <w:pPr>
              <w:spacing w:line="360" w:lineRule="auto"/>
            </w:pPr>
          </w:p>
        </w:tc>
        <w:tc>
          <w:tcPr>
            <w:tcW w:w="1652" w:type="dxa"/>
          </w:tcPr>
          <w:p w14:paraId="7D06638E" w14:textId="77777777" w:rsidR="00097E98" w:rsidRPr="00442838" w:rsidRDefault="00097E98" w:rsidP="000F163C">
            <w:pPr>
              <w:spacing w:line="360" w:lineRule="auto"/>
            </w:pPr>
          </w:p>
        </w:tc>
        <w:tc>
          <w:tcPr>
            <w:tcW w:w="3719" w:type="dxa"/>
          </w:tcPr>
          <w:p w14:paraId="7926472D" w14:textId="77777777" w:rsidR="00097E98" w:rsidRPr="00442838" w:rsidRDefault="00097E98" w:rsidP="000F163C">
            <w:pPr>
              <w:spacing w:line="360" w:lineRule="auto"/>
            </w:pPr>
          </w:p>
        </w:tc>
        <w:tc>
          <w:tcPr>
            <w:tcW w:w="880" w:type="dxa"/>
          </w:tcPr>
          <w:p w14:paraId="4C858EA5" w14:textId="77777777" w:rsidR="00097E98" w:rsidRPr="00442838" w:rsidRDefault="00097E98" w:rsidP="000F163C">
            <w:pPr>
              <w:spacing w:line="360" w:lineRule="auto"/>
            </w:pPr>
          </w:p>
        </w:tc>
        <w:tc>
          <w:tcPr>
            <w:tcW w:w="724" w:type="dxa"/>
          </w:tcPr>
          <w:p w14:paraId="3ABE2F2D" w14:textId="77777777" w:rsidR="00097E98" w:rsidRPr="00442838" w:rsidRDefault="00097E98" w:rsidP="000F163C">
            <w:pPr>
              <w:spacing w:line="360" w:lineRule="auto"/>
            </w:pPr>
          </w:p>
        </w:tc>
        <w:tc>
          <w:tcPr>
            <w:tcW w:w="724" w:type="dxa"/>
          </w:tcPr>
          <w:p w14:paraId="2D24A605" w14:textId="77777777" w:rsidR="00097E98" w:rsidRPr="00442838" w:rsidRDefault="00097E98" w:rsidP="000F163C">
            <w:pPr>
              <w:spacing w:line="360" w:lineRule="auto"/>
            </w:pPr>
          </w:p>
        </w:tc>
        <w:tc>
          <w:tcPr>
            <w:tcW w:w="1976" w:type="dxa"/>
          </w:tcPr>
          <w:p w14:paraId="7201CB08" w14:textId="77777777" w:rsidR="00097E98" w:rsidRPr="00442838" w:rsidRDefault="00097E98" w:rsidP="000F163C">
            <w:pPr>
              <w:spacing w:line="360" w:lineRule="auto"/>
            </w:pPr>
          </w:p>
        </w:tc>
      </w:tr>
      <w:tr w:rsidR="00097E98" w:rsidRPr="00442838" w14:paraId="1978CB6B" w14:textId="77777777" w:rsidTr="000F163C">
        <w:trPr>
          <w:trHeight w:val="441"/>
        </w:trPr>
        <w:tc>
          <w:tcPr>
            <w:tcW w:w="1251" w:type="dxa"/>
          </w:tcPr>
          <w:p w14:paraId="52A0758C" w14:textId="77777777" w:rsidR="00097E98" w:rsidRPr="00442838" w:rsidRDefault="00097E98" w:rsidP="000F163C">
            <w:pPr>
              <w:spacing w:line="360" w:lineRule="auto"/>
            </w:pPr>
          </w:p>
        </w:tc>
        <w:tc>
          <w:tcPr>
            <w:tcW w:w="1652" w:type="dxa"/>
          </w:tcPr>
          <w:p w14:paraId="70CA546C" w14:textId="77777777" w:rsidR="00097E98" w:rsidRPr="00442838" w:rsidRDefault="00097E98" w:rsidP="000F163C">
            <w:pPr>
              <w:spacing w:line="360" w:lineRule="auto"/>
            </w:pPr>
          </w:p>
        </w:tc>
        <w:tc>
          <w:tcPr>
            <w:tcW w:w="3719" w:type="dxa"/>
          </w:tcPr>
          <w:p w14:paraId="1D15A7E6" w14:textId="77777777" w:rsidR="00097E98" w:rsidRPr="00442838" w:rsidRDefault="00097E98" w:rsidP="000F163C">
            <w:pPr>
              <w:spacing w:line="360" w:lineRule="auto"/>
            </w:pPr>
          </w:p>
        </w:tc>
        <w:tc>
          <w:tcPr>
            <w:tcW w:w="880" w:type="dxa"/>
          </w:tcPr>
          <w:p w14:paraId="62D6F559" w14:textId="77777777" w:rsidR="00097E98" w:rsidRPr="00442838" w:rsidRDefault="00097E98" w:rsidP="000F163C">
            <w:pPr>
              <w:spacing w:line="360" w:lineRule="auto"/>
            </w:pPr>
          </w:p>
        </w:tc>
        <w:tc>
          <w:tcPr>
            <w:tcW w:w="724" w:type="dxa"/>
          </w:tcPr>
          <w:p w14:paraId="6B8F4C84" w14:textId="77777777" w:rsidR="00097E98" w:rsidRPr="00442838" w:rsidRDefault="00097E98" w:rsidP="000F163C">
            <w:pPr>
              <w:spacing w:line="360" w:lineRule="auto"/>
            </w:pPr>
          </w:p>
        </w:tc>
        <w:tc>
          <w:tcPr>
            <w:tcW w:w="724" w:type="dxa"/>
          </w:tcPr>
          <w:p w14:paraId="73776773" w14:textId="77777777" w:rsidR="00097E98" w:rsidRPr="00442838" w:rsidRDefault="00097E98" w:rsidP="000F163C">
            <w:pPr>
              <w:spacing w:line="360" w:lineRule="auto"/>
            </w:pPr>
          </w:p>
        </w:tc>
        <w:tc>
          <w:tcPr>
            <w:tcW w:w="1976" w:type="dxa"/>
          </w:tcPr>
          <w:p w14:paraId="46C89E96" w14:textId="77777777" w:rsidR="00097E98" w:rsidRPr="00442838" w:rsidRDefault="00097E98" w:rsidP="000F163C">
            <w:pPr>
              <w:spacing w:line="360" w:lineRule="auto"/>
            </w:pPr>
          </w:p>
        </w:tc>
      </w:tr>
      <w:tr w:rsidR="00097E98" w:rsidRPr="00442838" w14:paraId="157955CA" w14:textId="77777777" w:rsidTr="000F163C">
        <w:trPr>
          <w:trHeight w:val="896"/>
        </w:trPr>
        <w:tc>
          <w:tcPr>
            <w:tcW w:w="1251" w:type="dxa"/>
          </w:tcPr>
          <w:p w14:paraId="4A208310" w14:textId="77777777" w:rsidR="00097E98" w:rsidRPr="00442838" w:rsidRDefault="00097E98" w:rsidP="000F163C">
            <w:pPr>
              <w:spacing w:line="360" w:lineRule="auto"/>
            </w:pPr>
          </w:p>
        </w:tc>
        <w:tc>
          <w:tcPr>
            <w:tcW w:w="1652" w:type="dxa"/>
          </w:tcPr>
          <w:p w14:paraId="5C50E9AF" w14:textId="77777777" w:rsidR="00097E98" w:rsidRPr="00442838" w:rsidRDefault="00097E98" w:rsidP="000F163C">
            <w:pPr>
              <w:spacing w:line="360" w:lineRule="auto"/>
            </w:pPr>
          </w:p>
        </w:tc>
        <w:tc>
          <w:tcPr>
            <w:tcW w:w="3719" w:type="dxa"/>
          </w:tcPr>
          <w:p w14:paraId="2721B57E" w14:textId="77777777" w:rsidR="00097E98" w:rsidRPr="00442838" w:rsidRDefault="00097E98" w:rsidP="000F163C">
            <w:pPr>
              <w:spacing w:line="360" w:lineRule="auto"/>
            </w:pPr>
          </w:p>
        </w:tc>
        <w:tc>
          <w:tcPr>
            <w:tcW w:w="880" w:type="dxa"/>
          </w:tcPr>
          <w:p w14:paraId="533C7139" w14:textId="77777777" w:rsidR="00097E98" w:rsidRPr="00442838" w:rsidRDefault="00097E98" w:rsidP="000F163C">
            <w:pPr>
              <w:spacing w:line="360" w:lineRule="auto"/>
            </w:pPr>
          </w:p>
        </w:tc>
        <w:tc>
          <w:tcPr>
            <w:tcW w:w="724" w:type="dxa"/>
          </w:tcPr>
          <w:p w14:paraId="50D0785D" w14:textId="77777777" w:rsidR="00097E98" w:rsidRPr="00442838" w:rsidRDefault="00097E98" w:rsidP="000F163C">
            <w:pPr>
              <w:spacing w:line="360" w:lineRule="auto"/>
            </w:pPr>
          </w:p>
        </w:tc>
        <w:tc>
          <w:tcPr>
            <w:tcW w:w="724" w:type="dxa"/>
          </w:tcPr>
          <w:p w14:paraId="68A66DC3" w14:textId="77777777" w:rsidR="00097E98" w:rsidRPr="00442838" w:rsidRDefault="00097E98" w:rsidP="000F163C">
            <w:pPr>
              <w:spacing w:line="360" w:lineRule="auto"/>
            </w:pPr>
          </w:p>
        </w:tc>
        <w:tc>
          <w:tcPr>
            <w:tcW w:w="1976" w:type="dxa"/>
          </w:tcPr>
          <w:p w14:paraId="53CDB3D8" w14:textId="77777777" w:rsidR="00097E98" w:rsidRPr="00442838" w:rsidRDefault="00097E98" w:rsidP="000F163C">
            <w:pPr>
              <w:spacing w:line="360" w:lineRule="auto"/>
            </w:pPr>
          </w:p>
        </w:tc>
      </w:tr>
    </w:tbl>
    <w:p w14:paraId="6ADCE492" w14:textId="77777777" w:rsidR="00097E98" w:rsidRPr="00442838" w:rsidRDefault="00097E98" w:rsidP="00097E98">
      <w:pPr>
        <w:rPr>
          <w:sz w:val="24"/>
        </w:rPr>
      </w:pPr>
    </w:p>
    <w:p w14:paraId="3739AC1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FC2E580" w14:textId="77777777" w:rsidTr="000F163C">
        <w:tc>
          <w:tcPr>
            <w:tcW w:w="3596" w:type="dxa"/>
          </w:tcPr>
          <w:p w14:paraId="3A8C2D0C" w14:textId="77777777" w:rsidR="00097E98" w:rsidRPr="00442838" w:rsidRDefault="00097E98" w:rsidP="000F163C">
            <w:pPr>
              <w:rPr>
                <w:sz w:val="24"/>
              </w:rPr>
            </w:pPr>
          </w:p>
        </w:tc>
        <w:tc>
          <w:tcPr>
            <w:tcW w:w="3597" w:type="dxa"/>
          </w:tcPr>
          <w:p w14:paraId="2EA909C4" w14:textId="77777777" w:rsidR="00097E98" w:rsidRPr="00442838" w:rsidRDefault="00097E98" w:rsidP="000F163C">
            <w:pPr>
              <w:rPr>
                <w:sz w:val="24"/>
              </w:rPr>
            </w:pPr>
          </w:p>
        </w:tc>
        <w:tc>
          <w:tcPr>
            <w:tcW w:w="3597" w:type="dxa"/>
          </w:tcPr>
          <w:p w14:paraId="25E866F7" w14:textId="77777777" w:rsidR="00097E98" w:rsidRPr="00442838" w:rsidRDefault="00097E98" w:rsidP="000F163C">
            <w:pPr>
              <w:rPr>
                <w:sz w:val="24"/>
              </w:rPr>
            </w:pPr>
          </w:p>
        </w:tc>
      </w:tr>
      <w:tr w:rsidR="00097E98" w:rsidRPr="00442838" w14:paraId="0D9A3A02" w14:textId="77777777" w:rsidTr="000F163C">
        <w:tc>
          <w:tcPr>
            <w:tcW w:w="3596" w:type="dxa"/>
          </w:tcPr>
          <w:p w14:paraId="52EB3C2F" w14:textId="77777777" w:rsidR="00097E98" w:rsidRPr="00442838" w:rsidRDefault="00097E98" w:rsidP="000F163C">
            <w:pPr>
              <w:rPr>
                <w:sz w:val="24"/>
              </w:rPr>
            </w:pPr>
          </w:p>
        </w:tc>
        <w:tc>
          <w:tcPr>
            <w:tcW w:w="3597" w:type="dxa"/>
          </w:tcPr>
          <w:p w14:paraId="2570CB5D" w14:textId="77777777" w:rsidR="00097E98" w:rsidRPr="00442838" w:rsidRDefault="00097E98" w:rsidP="000F163C">
            <w:pPr>
              <w:rPr>
                <w:sz w:val="24"/>
              </w:rPr>
            </w:pPr>
          </w:p>
        </w:tc>
        <w:tc>
          <w:tcPr>
            <w:tcW w:w="3597" w:type="dxa"/>
          </w:tcPr>
          <w:p w14:paraId="73368506" w14:textId="77777777" w:rsidR="00097E98" w:rsidRPr="00442838" w:rsidRDefault="00097E98" w:rsidP="000F163C">
            <w:pPr>
              <w:rPr>
                <w:sz w:val="24"/>
              </w:rPr>
            </w:pPr>
          </w:p>
        </w:tc>
      </w:tr>
    </w:tbl>
    <w:p w14:paraId="70B017E5" w14:textId="77777777" w:rsidR="00097E98" w:rsidRPr="00442838" w:rsidRDefault="00097E98" w:rsidP="00097E98">
      <w:pPr>
        <w:rPr>
          <w:sz w:val="24"/>
        </w:rPr>
      </w:pPr>
    </w:p>
    <w:p w14:paraId="2E919CBC" w14:textId="77777777" w:rsidR="00097E98" w:rsidRPr="00442838" w:rsidRDefault="00097E98" w:rsidP="00097E98">
      <w:pPr>
        <w:rPr>
          <w:sz w:val="24"/>
        </w:rPr>
      </w:pPr>
      <w:r w:rsidRPr="00442838">
        <w:rPr>
          <w:sz w:val="24"/>
        </w:rPr>
        <w:t>Sprites:</w:t>
      </w:r>
    </w:p>
    <w:p w14:paraId="2336AB8B" w14:textId="77777777" w:rsidR="00097E98" w:rsidRPr="00442838" w:rsidRDefault="00097E98" w:rsidP="00097E98">
      <w:pPr>
        <w:rPr>
          <w:sz w:val="24"/>
        </w:rPr>
      </w:pPr>
      <w:r w:rsidRPr="00442838">
        <w:rPr>
          <w:sz w:val="24"/>
        </w:rPr>
        <w:br w:type="page"/>
      </w:r>
    </w:p>
    <w:p w14:paraId="035FC5C5" w14:textId="77777777" w:rsidR="00097E98" w:rsidRPr="00442838" w:rsidRDefault="00097E98" w:rsidP="00097E98">
      <w:pPr>
        <w:rPr>
          <w:sz w:val="24"/>
        </w:rPr>
      </w:pPr>
      <w:r w:rsidRPr="00442838">
        <w:rPr>
          <w:sz w:val="24"/>
        </w:rPr>
        <w:lastRenderedPageBreak/>
        <w:t>Family Page</w:t>
      </w:r>
    </w:p>
    <w:p w14:paraId="0C32DAF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6077C7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B114903" w14:textId="77777777" w:rsidTr="000F163C">
        <w:trPr>
          <w:trHeight w:val="896"/>
        </w:trPr>
        <w:tc>
          <w:tcPr>
            <w:tcW w:w="1251" w:type="dxa"/>
          </w:tcPr>
          <w:p w14:paraId="383DC9CD" w14:textId="77777777" w:rsidR="00097E98" w:rsidRPr="00442838" w:rsidRDefault="00097E98" w:rsidP="000F163C">
            <w:pPr>
              <w:spacing w:line="360" w:lineRule="auto"/>
            </w:pPr>
            <w:r w:rsidRPr="00442838">
              <w:t>Pokemon</w:t>
            </w:r>
          </w:p>
          <w:p w14:paraId="357393A4" w14:textId="77777777" w:rsidR="00097E98" w:rsidRPr="00442838" w:rsidRDefault="00097E98" w:rsidP="000F163C">
            <w:pPr>
              <w:spacing w:line="360" w:lineRule="auto"/>
            </w:pPr>
            <w:r w:rsidRPr="00442838">
              <w:t>Name</w:t>
            </w:r>
          </w:p>
        </w:tc>
        <w:tc>
          <w:tcPr>
            <w:tcW w:w="1652" w:type="dxa"/>
          </w:tcPr>
          <w:p w14:paraId="2DF3D013" w14:textId="77777777" w:rsidR="00097E98" w:rsidRPr="00442838" w:rsidRDefault="00097E98" w:rsidP="000F163C">
            <w:pPr>
              <w:spacing w:line="360" w:lineRule="auto"/>
            </w:pPr>
            <w:r w:rsidRPr="00442838">
              <w:t>Pokemon Number</w:t>
            </w:r>
          </w:p>
        </w:tc>
        <w:tc>
          <w:tcPr>
            <w:tcW w:w="3719" w:type="dxa"/>
          </w:tcPr>
          <w:p w14:paraId="7D82260A" w14:textId="77777777" w:rsidR="00097E98" w:rsidRPr="00442838" w:rsidRDefault="00097E98" w:rsidP="000F163C">
            <w:pPr>
              <w:spacing w:line="360" w:lineRule="auto"/>
            </w:pPr>
            <w:r w:rsidRPr="00442838">
              <w:t>Base Stats</w:t>
            </w:r>
          </w:p>
          <w:p w14:paraId="04FA563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2CACE02" w14:textId="77777777" w:rsidR="00097E98" w:rsidRPr="00442838" w:rsidRDefault="00097E98" w:rsidP="000F163C">
            <w:pPr>
              <w:spacing w:line="360" w:lineRule="auto"/>
            </w:pPr>
            <w:r w:rsidRPr="00442838">
              <w:t>Ability</w:t>
            </w:r>
          </w:p>
        </w:tc>
        <w:tc>
          <w:tcPr>
            <w:tcW w:w="724" w:type="dxa"/>
          </w:tcPr>
          <w:p w14:paraId="094DDB87" w14:textId="77777777" w:rsidR="00097E98" w:rsidRPr="00442838" w:rsidRDefault="00097E98" w:rsidP="000F163C">
            <w:pPr>
              <w:spacing w:line="360" w:lineRule="auto"/>
            </w:pPr>
            <w:r w:rsidRPr="00442838">
              <w:t>Type 1</w:t>
            </w:r>
          </w:p>
        </w:tc>
        <w:tc>
          <w:tcPr>
            <w:tcW w:w="724" w:type="dxa"/>
          </w:tcPr>
          <w:p w14:paraId="0AEB7162" w14:textId="77777777" w:rsidR="00097E98" w:rsidRPr="00442838" w:rsidRDefault="00097E98" w:rsidP="000F163C">
            <w:pPr>
              <w:spacing w:line="360" w:lineRule="auto"/>
            </w:pPr>
            <w:r w:rsidRPr="00442838">
              <w:t>Type 2</w:t>
            </w:r>
          </w:p>
        </w:tc>
        <w:tc>
          <w:tcPr>
            <w:tcW w:w="1976" w:type="dxa"/>
          </w:tcPr>
          <w:p w14:paraId="05697DF1" w14:textId="77777777" w:rsidR="00097E98" w:rsidRPr="00442838" w:rsidRDefault="00097E98" w:rsidP="000F163C">
            <w:pPr>
              <w:spacing w:line="360" w:lineRule="auto"/>
            </w:pPr>
            <w:r w:rsidRPr="00442838">
              <w:t>Evolution</w:t>
            </w:r>
          </w:p>
        </w:tc>
      </w:tr>
      <w:tr w:rsidR="00097E98" w:rsidRPr="00442838" w14:paraId="2ADB9244" w14:textId="77777777" w:rsidTr="000F163C">
        <w:trPr>
          <w:trHeight w:val="454"/>
        </w:trPr>
        <w:tc>
          <w:tcPr>
            <w:tcW w:w="1251" w:type="dxa"/>
          </w:tcPr>
          <w:p w14:paraId="212AD65A" w14:textId="77777777" w:rsidR="00097E98" w:rsidRPr="00442838" w:rsidRDefault="00097E98" w:rsidP="000F163C">
            <w:pPr>
              <w:spacing w:line="360" w:lineRule="auto"/>
            </w:pPr>
          </w:p>
        </w:tc>
        <w:tc>
          <w:tcPr>
            <w:tcW w:w="1652" w:type="dxa"/>
          </w:tcPr>
          <w:p w14:paraId="036E0182" w14:textId="77777777" w:rsidR="00097E98" w:rsidRPr="00442838" w:rsidRDefault="00097E98" w:rsidP="000F163C">
            <w:pPr>
              <w:spacing w:line="360" w:lineRule="auto"/>
            </w:pPr>
          </w:p>
        </w:tc>
        <w:tc>
          <w:tcPr>
            <w:tcW w:w="3719" w:type="dxa"/>
          </w:tcPr>
          <w:p w14:paraId="2E3C7E4B" w14:textId="77777777" w:rsidR="00097E98" w:rsidRPr="00442838" w:rsidRDefault="00097E98" w:rsidP="000F163C">
            <w:pPr>
              <w:spacing w:line="360" w:lineRule="auto"/>
            </w:pPr>
          </w:p>
        </w:tc>
        <w:tc>
          <w:tcPr>
            <w:tcW w:w="880" w:type="dxa"/>
          </w:tcPr>
          <w:p w14:paraId="61C5C136" w14:textId="77777777" w:rsidR="00097E98" w:rsidRPr="00442838" w:rsidRDefault="00097E98" w:rsidP="000F163C">
            <w:pPr>
              <w:spacing w:line="360" w:lineRule="auto"/>
            </w:pPr>
          </w:p>
        </w:tc>
        <w:tc>
          <w:tcPr>
            <w:tcW w:w="724" w:type="dxa"/>
          </w:tcPr>
          <w:p w14:paraId="7A9216C5" w14:textId="77777777" w:rsidR="00097E98" w:rsidRPr="00442838" w:rsidRDefault="00097E98" w:rsidP="000F163C">
            <w:pPr>
              <w:spacing w:line="360" w:lineRule="auto"/>
            </w:pPr>
          </w:p>
        </w:tc>
        <w:tc>
          <w:tcPr>
            <w:tcW w:w="724" w:type="dxa"/>
          </w:tcPr>
          <w:p w14:paraId="518081D2" w14:textId="77777777" w:rsidR="00097E98" w:rsidRPr="00442838" w:rsidRDefault="00097E98" w:rsidP="000F163C">
            <w:pPr>
              <w:spacing w:line="360" w:lineRule="auto"/>
            </w:pPr>
          </w:p>
        </w:tc>
        <w:tc>
          <w:tcPr>
            <w:tcW w:w="1976" w:type="dxa"/>
          </w:tcPr>
          <w:p w14:paraId="4A0131AD" w14:textId="77777777" w:rsidR="00097E98" w:rsidRPr="00442838" w:rsidRDefault="00097E98" w:rsidP="000F163C">
            <w:pPr>
              <w:spacing w:line="360" w:lineRule="auto"/>
            </w:pPr>
          </w:p>
        </w:tc>
      </w:tr>
      <w:tr w:rsidR="00097E98" w:rsidRPr="00442838" w14:paraId="000FD7B3" w14:textId="77777777" w:rsidTr="000F163C">
        <w:trPr>
          <w:trHeight w:val="441"/>
        </w:trPr>
        <w:tc>
          <w:tcPr>
            <w:tcW w:w="1251" w:type="dxa"/>
          </w:tcPr>
          <w:p w14:paraId="4486FB11" w14:textId="77777777" w:rsidR="00097E98" w:rsidRPr="00442838" w:rsidRDefault="00097E98" w:rsidP="000F163C">
            <w:pPr>
              <w:spacing w:line="360" w:lineRule="auto"/>
            </w:pPr>
          </w:p>
        </w:tc>
        <w:tc>
          <w:tcPr>
            <w:tcW w:w="1652" w:type="dxa"/>
          </w:tcPr>
          <w:p w14:paraId="095A9624" w14:textId="77777777" w:rsidR="00097E98" w:rsidRPr="00442838" w:rsidRDefault="00097E98" w:rsidP="000F163C">
            <w:pPr>
              <w:spacing w:line="360" w:lineRule="auto"/>
            </w:pPr>
          </w:p>
        </w:tc>
        <w:tc>
          <w:tcPr>
            <w:tcW w:w="3719" w:type="dxa"/>
          </w:tcPr>
          <w:p w14:paraId="733EAA2F" w14:textId="77777777" w:rsidR="00097E98" w:rsidRPr="00442838" w:rsidRDefault="00097E98" w:rsidP="000F163C">
            <w:pPr>
              <w:spacing w:line="360" w:lineRule="auto"/>
            </w:pPr>
          </w:p>
        </w:tc>
        <w:tc>
          <w:tcPr>
            <w:tcW w:w="880" w:type="dxa"/>
          </w:tcPr>
          <w:p w14:paraId="4613B560" w14:textId="77777777" w:rsidR="00097E98" w:rsidRPr="00442838" w:rsidRDefault="00097E98" w:rsidP="000F163C">
            <w:pPr>
              <w:spacing w:line="360" w:lineRule="auto"/>
            </w:pPr>
          </w:p>
        </w:tc>
        <w:tc>
          <w:tcPr>
            <w:tcW w:w="724" w:type="dxa"/>
          </w:tcPr>
          <w:p w14:paraId="7D21F7B7" w14:textId="77777777" w:rsidR="00097E98" w:rsidRPr="00442838" w:rsidRDefault="00097E98" w:rsidP="000F163C">
            <w:pPr>
              <w:spacing w:line="360" w:lineRule="auto"/>
            </w:pPr>
          </w:p>
        </w:tc>
        <w:tc>
          <w:tcPr>
            <w:tcW w:w="724" w:type="dxa"/>
          </w:tcPr>
          <w:p w14:paraId="1B293180" w14:textId="77777777" w:rsidR="00097E98" w:rsidRPr="00442838" w:rsidRDefault="00097E98" w:rsidP="000F163C">
            <w:pPr>
              <w:spacing w:line="360" w:lineRule="auto"/>
            </w:pPr>
          </w:p>
        </w:tc>
        <w:tc>
          <w:tcPr>
            <w:tcW w:w="1976" w:type="dxa"/>
          </w:tcPr>
          <w:p w14:paraId="165CC575" w14:textId="77777777" w:rsidR="00097E98" w:rsidRPr="00442838" w:rsidRDefault="00097E98" w:rsidP="000F163C">
            <w:pPr>
              <w:spacing w:line="360" w:lineRule="auto"/>
            </w:pPr>
          </w:p>
        </w:tc>
      </w:tr>
      <w:tr w:rsidR="00097E98" w:rsidRPr="00442838" w14:paraId="2136C187" w14:textId="77777777" w:rsidTr="000F163C">
        <w:trPr>
          <w:trHeight w:val="441"/>
        </w:trPr>
        <w:tc>
          <w:tcPr>
            <w:tcW w:w="1251" w:type="dxa"/>
          </w:tcPr>
          <w:p w14:paraId="7AD2985C" w14:textId="77777777" w:rsidR="00097E98" w:rsidRPr="00442838" w:rsidRDefault="00097E98" w:rsidP="000F163C">
            <w:pPr>
              <w:spacing w:line="360" w:lineRule="auto"/>
            </w:pPr>
          </w:p>
        </w:tc>
        <w:tc>
          <w:tcPr>
            <w:tcW w:w="1652" w:type="dxa"/>
          </w:tcPr>
          <w:p w14:paraId="7C2BF350" w14:textId="77777777" w:rsidR="00097E98" w:rsidRPr="00442838" w:rsidRDefault="00097E98" w:rsidP="000F163C">
            <w:pPr>
              <w:spacing w:line="360" w:lineRule="auto"/>
            </w:pPr>
          </w:p>
        </w:tc>
        <w:tc>
          <w:tcPr>
            <w:tcW w:w="3719" w:type="dxa"/>
          </w:tcPr>
          <w:p w14:paraId="3D222F49" w14:textId="77777777" w:rsidR="00097E98" w:rsidRPr="00442838" w:rsidRDefault="00097E98" w:rsidP="000F163C">
            <w:pPr>
              <w:spacing w:line="360" w:lineRule="auto"/>
            </w:pPr>
          </w:p>
        </w:tc>
        <w:tc>
          <w:tcPr>
            <w:tcW w:w="880" w:type="dxa"/>
          </w:tcPr>
          <w:p w14:paraId="637CDAA9" w14:textId="77777777" w:rsidR="00097E98" w:rsidRPr="00442838" w:rsidRDefault="00097E98" w:rsidP="000F163C">
            <w:pPr>
              <w:spacing w:line="360" w:lineRule="auto"/>
            </w:pPr>
          </w:p>
        </w:tc>
        <w:tc>
          <w:tcPr>
            <w:tcW w:w="724" w:type="dxa"/>
          </w:tcPr>
          <w:p w14:paraId="47DD68C0" w14:textId="77777777" w:rsidR="00097E98" w:rsidRPr="00442838" w:rsidRDefault="00097E98" w:rsidP="000F163C">
            <w:pPr>
              <w:spacing w:line="360" w:lineRule="auto"/>
            </w:pPr>
          </w:p>
        </w:tc>
        <w:tc>
          <w:tcPr>
            <w:tcW w:w="724" w:type="dxa"/>
          </w:tcPr>
          <w:p w14:paraId="1408620C" w14:textId="77777777" w:rsidR="00097E98" w:rsidRPr="00442838" w:rsidRDefault="00097E98" w:rsidP="000F163C">
            <w:pPr>
              <w:spacing w:line="360" w:lineRule="auto"/>
            </w:pPr>
          </w:p>
        </w:tc>
        <w:tc>
          <w:tcPr>
            <w:tcW w:w="1976" w:type="dxa"/>
          </w:tcPr>
          <w:p w14:paraId="20A6271A" w14:textId="77777777" w:rsidR="00097E98" w:rsidRPr="00442838" w:rsidRDefault="00097E98" w:rsidP="000F163C">
            <w:pPr>
              <w:spacing w:line="360" w:lineRule="auto"/>
            </w:pPr>
          </w:p>
        </w:tc>
      </w:tr>
      <w:tr w:rsidR="00097E98" w:rsidRPr="00442838" w14:paraId="2C3A6251" w14:textId="77777777" w:rsidTr="000F163C">
        <w:trPr>
          <w:trHeight w:val="896"/>
        </w:trPr>
        <w:tc>
          <w:tcPr>
            <w:tcW w:w="1251" w:type="dxa"/>
          </w:tcPr>
          <w:p w14:paraId="4CAB0A8B" w14:textId="77777777" w:rsidR="00097E98" w:rsidRPr="00442838" w:rsidRDefault="00097E98" w:rsidP="000F163C">
            <w:pPr>
              <w:spacing w:line="360" w:lineRule="auto"/>
            </w:pPr>
          </w:p>
        </w:tc>
        <w:tc>
          <w:tcPr>
            <w:tcW w:w="1652" w:type="dxa"/>
          </w:tcPr>
          <w:p w14:paraId="58C060AB" w14:textId="77777777" w:rsidR="00097E98" w:rsidRPr="00442838" w:rsidRDefault="00097E98" w:rsidP="000F163C">
            <w:pPr>
              <w:spacing w:line="360" w:lineRule="auto"/>
            </w:pPr>
          </w:p>
        </w:tc>
        <w:tc>
          <w:tcPr>
            <w:tcW w:w="3719" w:type="dxa"/>
          </w:tcPr>
          <w:p w14:paraId="674968B8" w14:textId="77777777" w:rsidR="00097E98" w:rsidRPr="00442838" w:rsidRDefault="00097E98" w:rsidP="000F163C">
            <w:pPr>
              <w:spacing w:line="360" w:lineRule="auto"/>
            </w:pPr>
          </w:p>
        </w:tc>
        <w:tc>
          <w:tcPr>
            <w:tcW w:w="880" w:type="dxa"/>
          </w:tcPr>
          <w:p w14:paraId="06434A91" w14:textId="77777777" w:rsidR="00097E98" w:rsidRPr="00442838" w:rsidRDefault="00097E98" w:rsidP="000F163C">
            <w:pPr>
              <w:spacing w:line="360" w:lineRule="auto"/>
            </w:pPr>
          </w:p>
        </w:tc>
        <w:tc>
          <w:tcPr>
            <w:tcW w:w="724" w:type="dxa"/>
          </w:tcPr>
          <w:p w14:paraId="5E90497B" w14:textId="77777777" w:rsidR="00097E98" w:rsidRPr="00442838" w:rsidRDefault="00097E98" w:rsidP="000F163C">
            <w:pPr>
              <w:spacing w:line="360" w:lineRule="auto"/>
            </w:pPr>
          </w:p>
        </w:tc>
        <w:tc>
          <w:tcPr>
            <w:tcW w:w="724" w:type="dxa"/>
          </w:tcPr>
          <w:p w14:paraId="605FE559" w14:textId="77777777" w:rsidR="00097E98" w:rsidRPr="00442838" w:rsidRDefault="00097E98" w:rsidP="000F163C">
            <w:pPr>
              <w:spacing w:line="360" w:lineRule="auto"/>
            </w:pPr>
          </w:p>
        </w:tc>
        <w:tc>
          <w:tcPr>
            <w:tcW w:w="1976" w:type="dxa"/>
          </w:tcPr>
          <w:p w14:paraId="59EE763A" w14:textId="77777777" w:rsidR="00097E98" w:rsidRPr="00442838" w:rsidRDefault="00097E98" w:rsidP="000F163C">
            <w:pPr>
              <w:spacing w:line="360" w:lineRule="auto"/>
            </w:pPr>
          </w:p>
        </w:tc>
      </w:tr>
    </w:tbl>
    <w:p w14:paraId="56DA8FB2" w14:textId="77777777" w:rsidR="00097E98" w:rsidRPr="00442838" w:rsidRDefault="00097E98" w:rsidP="00097E98">
      <w:pPr>
        <w:rPr>
          <w:sz w:val="24"/>
        </w:rPr>
      </w:pPr>
    </w:p>
    <w:p w14:paraId="19C78A7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AF8968" w14:textId="77777777" w:rsidTr="000F163C">
        <w:tc>
          <w:tcPr>
            <w:tcW w:w="3596" w:type="dxa"/>
          </w:tcPr>
          <w:p w14:paraId="1716BE4F" w14:textId="77777777" w:rsidR="00097E98" w:rsidRPr="00442838" w:rsidRDefault="00097E98" w:rsidP="000F163C">
            <w:pPr>
              <w:rPr>
                <w:sz w:val="24"/>
              </w:rPr>
            </w:pPr>
          </w:p>
        </w:tc>
        <w:tc>
          <w:tcPr>
            <w:tcW w:w="3597" w:type="dxa"/>
          </w:tcPr>
          <w:p w14:paraId="5E8FAB73" w14:textId="77777777" w:rsidR="00097E98" w:rsidRPr="00442838" w:rsidRDefault="00097E98" w:rsidP="000F163C">
            <w:pPr>
              <w:rPr>
                <w:sz w:val="24"/>
              </w:rPr>
            </w:pPr>
          </w:p>
        </w:tc>
        <w:tc>
          <w:tcPr>
            <w:tcW w:w="3597" w:type="dxa"/>
          </w:tcPr>
          <w:p w14:paraId="48B130F2" w14:textId="77777777" w:rsidR="00097E98" w:rsidRPr="00442838" w:rsidRDefault="00097E98" w:rsidP="000F163C">
            <w:pPr>
              <w:rPr>
                <w:sz w:val="24"/>
              </w:rPr>
            </w:pPr>
          </w:p>
        </w:tc>
      </w:tr>
      <w:tr w:rsidR="00097E98" w:rsidRPr="00442838" w14:paraId="51E1C4BB" w14:textId="77777777" w:rsidTr="000F163C">
        <w:tc>
          <w:tcPr>
            <w:tcW w:w="3596" w:type="dxa"/>
          </w:tcPr>
          <w:p w14:paraId="79373E48" w14:textId="77777777" w:rsidR="00097E98" w:rsidRPr="00442838" w:rsidRDefault="00097E98" w:rsidP="000F163C">
            <w:pPr>
              <w:rPr>
                <w:sz w:val="24"/>
              </w:rPr>
            </w:pPr>
          </w:p>
        </w:tc>
        <w:tc>
          <w:tcPr>
            <w:tcW w:w="3597" w:type="dxa"/>
          </w:tcPr>
          <w:p w14:paraId="575D58C0" w14:textId="77777777" w:rsidR="00097E98" w:rsidRPr="00442838" w:rsidRDefault="00097E98" w:rsidP="000F163C">
            <w:pPr>
              <w:rPr>
                <w:sz w:val="24"/>
              </w:rPr>
            </w:pPr>
          </w:p>
        </w:tc>
        <w:tc>
          <w:tcPr>
            <w:tcW w:w="3597" w:type="dxa"/>
          </w:tcPr>
          <w:p w14:paraId="33229CAF" w14:textId="77777777" w:rsidR="00097E98" w:rsidRPr="00442838" w:rsidRDefault="00097E98" w:rsidP="000F163C">
            <w:pPr>
              <w:rPr>
                <w:sz w:val="24"/>
              </w:rPr>
            </w:pPr>
          </w:p>
        </w:tc>
      </w:tr>
    </w:tbl>
    <w:p w14:paraId="5D452DFF" w14:textId="77777777" w:rsidR="00097E98" w:rsidRPr="00442838" w:rsidRDefault="00097E98" w:rsidP="00097E98">
      <w:pPr>
        <w:rPr>
          <w:sz w:val="24"/>
        </w:rPr>
      </w:pPr>
    </w:p>
    <w:p w14:paraId="42027756" w14:textId="77777777" w:rsidR="00097E98" w:rsidRPr="00442838" w:rsidRDefault="00097E98" w:rsidP="00097E98">
      <w:pPr>
        <w:rPr>
          <w:sz w:val="24"/>
        </w:rPr>
      </w:pPr>
      <w:r w:rsidRPr="00442838">
        <w:rPr>
          <w:sz w:val="24"/>
        </w:rPr>
        <w:t>Sprites:</w:t>
      </w:r>
    </w:p>
    <w:p w14:paraId="73A90710" w14:textId="77777777" w:rsidR="00097E98" w:rsidRPr="00442838" w:rsidRDefault="00097E98" w:rsidP="00097E98">
      <w:pPr>
        <w:rPr>
          <w:sz w:val="24"/>
        </w:rPr>
      </w:pPr>
      <w:r w:rsidRPr="00442838">
        <w:rPr>
          <w:sz w:val="24"/>
        </w:rPr>
        <w:br w:type="page"/>
      </w:r>
    </w:p>
    <w:p w14:paraId="3680F570" w14:textId="77777777" w:rsidR="00097E98" w:rsidRPr="00442838" w:rsidRDefault="00097E98" w:rsidP="00097E98">
      <w:pPr>
        <w:rPr>
          <w:sz w:val="24"/>
        </w:rPr>
      </w:pPr>
      <w:r w:rsidRPr="00442838">
        <w:rPr>
          <w:sz w:val="24"/>
        </w:rPr>
        <w:lastRenderedPageBreak/>
        <w:t>Family Page</w:t>
      </w:r>
    </w:p>
    <w:p w14:paraId="0C5490A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33DE44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AA68CD" w14:textId="77777777" w:rsidTr="000F163C">
        <w:trPr>
          <w:trHeight w:val="896"/>
        </w:trPr>
        <w:tc>
          <w:tcPr>
            <w:tcW w:w="1251" w:type="dxa"/>
          </w:tcPr>
          <w:p w14:paraId="186C606D" w14:textId="77777777" w:rsidR="00097E98" w:rsidRPr="00442838" w:rsidRDefault="00097E98" w:rsidP="000F163C">
            <w:pPr>
              <w:spacing w:line="360" w:lineRule="auto"/>
            </w:pPr>
            <w:r w:rsidRPr="00442838">
              <w:t>Pokemon</w:t>
            </w:r>
          </w:p>
          <w:p w14:paraId="10BBF225" w14:textId="77777777" w:rsidR="00097E98" w:rsidRPr="00442838" w:rsidRDefault="00097E98" w:rsidP="000F163C">
            <w:pPr>
              <w:spacing w:line="360" w:lineRule="auto"/>
            </w:pPr>
            <w:r w:rsidRPr="00442838">
              <w:t>Name</w:t>
            </w:r>
          </w:p>
        </w:tc>
        <w:tc>
          <w:tcPr>
            <w:tcW w:w="1652" w:type="dxa"/>
          </w:tcPr>
          <w:p w14:paraId="15451FEE" w14:textId="77777777" w:rsidR="00097E98" w:rsidRPr="00442838" w:rsidRDefault="00097E98" w:rsidP="000F163C">
            <w:pPr>
              <w:spacing w:line="360" w:lineRule="auto"/>
            </w:pPr>
            <w:r w:rsidRPr="00442838">
              <w:t>Pokemon Number</w:t>
            </w:r>
          </w:p>
        </w:tc>
        <w:tc>
          <w:tcPr>
            <w:tcW w:w="3719" w:type="dxa"/>
          </w:tcPr>
          <w:p w14:paraId="17E6A091" w14:textId="77777777" w:rsidR="00097E98" w:rsidRPr="00442838" w:rsidRDefault="00097E98" w:rsidP="000F163C">
            <w:pPr>
              <w:spacing w:line="360" w:lineRule="auto"/>
            </w:pPr>
            <w:r w:rsidRPr="00442838">
              <w:t>Base Stats</w:t>
            </w:r>
          </w:p>
          <w:p w14:paraId="05AA8983"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A6A07DB" w14:textId="77777777" w:rsidR="00097E98" w:rsidRPr="00442838" w:rsidRDefault="00097E98" w:rsidP="000F163C">
            <w:pPr>
              <w:spacing w:line="360" w:lineRule="auto"/>
            </w:pPr>
            <w:r w:rsidRPr="00442838">
              <w:t>Ability</w:t>
            </w:r>
          </w:p>
        </w:tc>
        <w:tc>
          <w:tcPr>
            <w:tcW w:w="724" w:type="dxa"/>
          </w:tcPr>
          <w:p w14:paraId="50BC4F46" w14:textId="77777777" w:rsidR="00097E98" w:rsidRPr="00442838" w:rsidRDefault="00097E98" w:rsidP="000F163C">
            <w:pPr>
              <w:spacing w:line="360" w:lineRule="auto"/>
            </w:pPr>
            <w:r w:rsidRPr="00442838">
              <w:t>Type 1</w:t>
            </w:r>
          </w:p>
        </w:tc>
        <w:tc>
          <w:tcPr>
            <w:tcW w:w="724" w:type="dxa"/>
          </w:tcPr>
          <w:p w14:paraId="633A0DDD" w14:textId="77777777" w:rsidR="00097E98" w:rsidRPr="00442838" w:rsidRDefault="00097E98" w:rsidP="000F163C">
            <w:pPr>
              <w:spacing w:line="360" w:lineRule="auto"/>
            </w:pPr>
            <w:r w:rsidRPr="00442838">
              <w:t>Type 2</w:t>
            </w:r>
          </w:p>
        </w:tc>
        <w:tc>
          <w:tcPr>
            <w:tcW w:w="1976" w:type="dxa"/>
          </w:tcPr>
          <w:p w14:paraId="4532C488" w14:textId="77777777" w:rsidR="00097E98" w:rsidRPr="00442838" w:rsidRDefault="00097E98" w:rsidP="000F163C">
            <w:pPr>
              <w:spacing w:line="360" w:lineRule="auto"/>
            </w:pPr>
            <w:r w:rsidRPr="00442838">
              <w:t>Evolution</w:t>
            </w:r>
          </w:p>
        </w:tc>
      </w:tr>
      <w:tr w:rsidR="00097E98" w:rsidRPr="00442838" w14:paraId="3BC893BF" w14:textId="77777777" w:rsidTr="000F163C">
        <w:trPr>
          <w:trHeight w:val="454"/>
        </w:trPr>
        <w:tc>
          <w:tcPr>
            <w:tcW w:w="1251" w:type="dxa"/>
          </w:tcPr>
          <w:p w14:paraId="6F8360AE" w14:textId="77777777" w:rsidR="00097E98" w:rsidRPr="00442838" w:rsidRDefault="00097E98" w:rsidP="000F163C">
            <w:pPr>
              <w:spacing w:line="360" w:lineRule="auto"/>
            </w:pPr>
          </w:p>
        </w:tc>
        <w:tc>
          <w:tcPr>
            <w:tcW w:w="1652" w:type="dxa"/>
          </w:tcPr>
          <w:p w14:paraId="1E20D5BE" w14:textId="77777777" w:rsidR="00097E98" w:rsidRPr="00442838" w:rsidRDefault="00097E98" w:rsidP="000F163C">
            <w:pPr>
              <w:spacing w:line="360" w:lineRule="auto"/>
            </w:pPr>
          </w:p>
        </w:tc>
        <w:tc>
          <w:tcPr>
            <w:tcW w:w="3719" w:type="dxa"/>
          </w:tcPr>
          <w:p w14:paraId="6CB4AE77" w14:textId="77777777" w:rsidR="00097E98" w:rsidRPr="00442838" w:rsidRDefault="00097E98" w:rsidP="000F163C">
            <w:pPr>
              <w:spacing w:line="360" w:lineRule="auto"/>
            </w:pPr>
          </w:p>
        </w:tc>
        <w:tc>
          <w:tcPr>
            <w:tcW w:w="880" w:type="dxa"/>
          </w:tcPr>
          <w:p w14:paraId="6A960044" w14:textId="77777777" w:rsidR="00097E98" w:rsidRPr="00442838" w:rsidRDefault="00097E98" w:rsidP="000F163C">
            <w:pPr>
              <w:spacing w:line="360" w:lineRule="auto"/>
            </w:pPr>
          </w:p>
        </w:tc>
        <w:tc>
          <w:tcPr>
            <w:tcW w:w="724" w:type="dxa"/>
          </w:tcPr>
          <w:p w14:paraId="1795266B" w14:textId="77777777" w:rsidR="00097E98" w:rsidRPr="00442838" w:rsidRDefault="00097E98" w:rsidP="000F163C">
            <w:pPr>
              <w:spacing w:line="360" w:lineRule="auto"/>
            </w:pPr>
          </w:p>
        </w:tc>
        <w:tc>
          <w:tcPr>
            <w:tcW w:w="724" w:type="dxa"/>
          </w:tcPr>
          <w:p w14:paraId="4FEF980F" w14:textId="77777777" w:rsidR="00097E98" w:rsidRPr="00442838" w:rsidRDefault="00097E98" w:rsidP="000F163C">
            <w:pPr>
              <w:spacing w:line="360" w:lineRule="auto"/>
            </w:pPr>
          </w:p>
        </w:tc>
        <w:tc>
          <w:tcPr>
            <w:tcW w:w="1976" w:type="dxa"/>
          </w:tcPr>
          <w:p w14:paraId="35A95257" w14:textId="77777777" w:rsidR="00097E98" w:rsidRPr="00442838" w:rsidRDefault="00097E98" w:rsidP="000F163C">
            <w:pPr>
              <w:spacing w:line="360" w:lineRule="auto"/>
            </w:pPr>
          </w:p>
        </w:tc>
      </w:tr>
      <w:tr w:rsidR="00097E98" w:rsidRPr="00442838" w14:paraId="4FC22477" w14:textId="77777777" w:rsidTr="000F163C">
        <w:trPr>
          <w:trHeight w:val="441"/>
        </w:trPr>
        <w:tc>
          <w:tcPr>
            <w:tcW w:w="1251" w:type="dxa"/>
          </w:tcPr>
          <w:p w14:paraId="18D8CC73" w14:textId="77777777" w:rsidR="00097E98" w:rsidRPr="00442838" w:rsidRDefault="00097E98" w:rsidP="000F163C">
            <w:pPr>
              <w:spacing w:line="360" w:lineRule="auto"/>
            </w:pPr>
          </w:p>
        </w:tc>
        <w:tc>
          <w:tcPr>
            <w:tcW w:w="1652" w:type="dxa"/>
          </w:tcPr>
          <w:p w14:paraId="502804E2" w14:textId="77777777" w:rsidR="00097E98" w:rsidRPr="00442838" w:rsidRDefault="00097E98" w:rsidP="000F163C">
            <w:pPr>
              <w:spacing w:line="360" w:lineRule="auto"/>
            </w:pPr>
          </w:p>
        </w:tc>
        <w:tc>
          <w:tcPr>
            <w:tcW w:w="3719" w:type="dxa"/>
          </w:tcPr>
          <w:p w14:paraId="2A503948" w14:textId="77777777" w:rsidR="00097E98" w:rsidRPr="00442838" w:rsidRDefault="00097E98" w:rsidP="000F163C">
            <w:pPr>
              <w:spacing w:line="360" w:lineRule="auto"/>
            </w:pPr>
          </w:p>
        </w:tc>
        <w:tc>
          <w:tcPr>
            <w:tcW w:w="880" w:type="dxa"/>
          </w:tcPr>
          <w:p w14:paraId="62B23733" w14:textId="77777777" w:rsidR="00097E98" w:rsidRPr="00442838" w:rsidRDefault="00097E98" w:rsidP="000F163C">
            <w:pPr>
              <w:spacing w:line="360" w:lineRule="auto"/>
            </w:pPr>
          </w:p>
        </w:tc>
        <w:tc>
          <w:tcPr>
            <w:tcW w:w="724" w:type="dxa"/>
          </w:tcPr>
          <w:p w14:paraId="69FC9AA2" w14:textId="77777777" w:rsidR="00097E98" w:rsidRPr="00442838" w:rsidRDefault="00097E98" w:rsidP="000F163C">
            <w:pPr>
              <w:spacing w:line="360" w:lineRule="auto"/>
            </w:pPr>
          </w:p>
        </w:tc>
        <w:tc>
          <w:tcPr>
            <w:tcW w:w="724" w:type="dxa"/>
          </w:tcPr>
          <w:p w14:paraId="1AC52367" w14:textId="77777777" w:rsidR="00097E98" w:rsidRPr="00442838" w:rsidRDefault="00097E98" w:rsidP="000F163C">
            <w:pPr>
              <w:spacing w:line="360" w:lineRule="auto"/>
            </w:pPr>
          </w:p>
        </w:tc>
        <w:tc>
          <w:tcPr>
            <w:tcW w:w="1976" w:type="dxa"/>
          </w:tcPr>
          <w:p w14:paraId="17EBE523" w14:textId="77777777" w:rsidR="00097E98" w:rsidRPr="00442838" w:rsidRDefault="00097E98" w:rsidP="000F163C">
            <w:pPr>
              <w:spacing w:line="360" w:lineRule="auto"/>
            </w:pPr>
          </w:p>
        </w:tc>
      </w:tr>
      <w:tr w:rsidR="00097E98" w:rsidRPr="00442838" w14:paraId="2E0E408C" w14:textId="77777777" w:rsidTr="000F163C">
        <w:trPr>
          <w:trHeight w:val="441"/>
        </w:trPr>
        <w:tc>
          <w:tcPr>
            <w:tcW w:w="1251" w:type="dxa"/>
          </w:tcPr>
          <w:p w14:paraId="65FDBE46" w14:textId="77777777" w:rsidR="00097E98" w:rsidRPr="00442838" w:rsidRDefault="00097E98" w:rsidP="000F163C">
            <w:pPr>
              <w:spacing w:line="360" w:lineRule="auto"/>
            </w:pPr>
          </w:p>
        </w:tc>
        <w:tc>
          <w:tcPr>
            <w:tcW w:w="1652" w:type="dxa"/>
          </w:tcPr>
          <w:p w14:paraId="5279637D" w14:textId="77777777" w:rsidR="00097E98" w:rsidRPr="00442838" w:rsidRDefault="00097E98" w:rsidP="000F163C">
            <w:pPr>
              <w:spacing w:line="360" w:lineRule="auto"/>
            </w:pPr>
          </w:p>
        </w:tc>
        <w:tc>
          <w:tcPr>
            <w:tcW w:w="3719" w:type="dxa"/>
          </w:tcPr>
          <w:p w14:paraId="15EA8702" w14:textId="77777777" w:rsidR="00097E98" w:rsidRPr="00442838" w:rsidRDefault="00097E98" w:rsidP="000F163C">
            <w:pPr>
              <w:spacing w:line="360" w:lineRule="auto"/>
            </w:pPr>
          </w:p>
        </w:tc>
        <w:tc>
          <w:tcPr>
            <w:tcW w:w="880" w:type="dxa"/>
          </w:tcPr>
          <w:p w14:paraId="614A0DF9" w14:textId="77777777" w:rsidR="00097E98" w:rsidRPr="00442838" w:rsidRDefault="00097E98" w:rsidP="000F163C">
            <w:pPr>
              <w:spacing w:line="360" w:lineRule="auto"/>
            </w:pPr>
          </w:p>
        </w:tc>
        <w:tc>
          <w:tcPr>
            <w:tcW w:w="724" w:type="dxa"/>
          </w:tcPr>
          <w:p w14:paraId="7106F6C6" w14:textId="77777777" w:rsidR="00097E98" w:rsidRPr="00442838" w:rsidRDefault="00097E98" w:rsidP="000F163C">
            <w:pPr>
              <w:spacing w:line="360" w:lineRule="auto"/>
            </w:pPr>
          </w:p>
        </w:tc>
        <w:tc>
          <w:tcPr>
            <w:tcW w:w="724" w:type="dxa"/>
          </w:tcPr>
          <w:p w14:paraId="33360AA8" w14:textId="77777777" w:rsidR="00097E98" w:rsidRPr="00442838" w:rsidRDefault="00097E98" w:rsidP="000F163C">
            <w:pPr>
              <w:spacing w:line="360" w:lineRule="auto"/>
            </w:pPr>
          </w:p>
        </w:tc>
        <w:tc>
          <w:tcPr>
            <w:tcW w:w="1976" w:type="dxa"/>
          </w:tcPr>
          <w:p w14:paraId="3B43AB45" w14:textId="77777777" w:rsidR="00097E98" w:rsidRPr="00442838" w:rsidRDefault="00097E98" w:rsidP="000F163C">
            <w:pPr>
              <w:spacing w:line="360" w:lineRule="auto"/>
            </w:pPr>
          </w:p>
        </w:tc>
      </w:tr>
      <w:tr w:rsidR="00097E98" w:rsidRPr="00442838" w14:paraId="142BBD36" w14:textId="77777777" w:rsidTr="000F163C">
        <w:trPr>
          <w:trHeight w:val="896"/>
        </w:trPr>
        <w:tc>
          <w:tcPr>
            <w:tcW w:w="1251" w:type="dxa"/>
          </w:tcPr>
          <w:p w14:paraId="73CF0376" w14:textId="77777777" w:rsidR="00097E98" w:rsidRPr="00442838" w:rsidRDefault="00097E98" w:rsidP="000F163C">
            <w:pPr>
              <w:spacing w:line="360" w:lineRule="auto"/>
            </w:pPr>
          </w:p>
        </w:tc>
        <w:tc>
          <w:tcPr>
            <w:tcW w:w="1652" w:type="dxa"/>
          </w:tcPr>
          <w:p w14:paraId="67C4C671" w14:textId="77777777" w:rsidR="00097E98" w:rsidRPr="00442838" w:rsidRDefault="00097E98" w:rsidP="000F163C">
            <w:pPr>
              <w:spacing w:line="360" w:lineRule="auto"/>
            </w:pPr>
          </w:p>
        </w:tc>
        <w:tc>
          <w:tcPr>
            <w:tcW w:w="3719" w:type="dxa"/>
          </w:tcPr>
          <w:p w14:paraId="02FDD191" w14:textId="77777777" w:rsidR="00097E98" w:rsidRPr="00442838" w:rsidRDefault="00097E98" w:rsidP="000F163C">
            <w:pPr>
              <w:spacing w:line="360" w:lineRule="auto"/>
            </w:pPr>
          </w:p>
        </w:tc>
        <w:tc>
          <w:tcPr>
            <w:tcW w:w="880" w:type="dxa"/>
          </w:tcPr>
          <w:p w14:paraId="5E5D6C75" w14:textId="77777777" w:rsidR="00097E98" w:rsidRPr="00442838" w:rsidRDefault="00097E98" w:rsidP="000F163C">
            <w:pPr>
              <w:spacing w:line="360" w:lineRule="auto"/>
            </w:pPr>
          </w:p>
        </w:tc>
        <w:tc>
          <w:tcPr>
            <w:tcW w:w="724" w:type="dxa"/>
          </w:tcPr>
          <w:p w14:paraId="4116BAF8" w14:textId="77777777" w:rsidR="00097E98" w:rsidRPr="00442838" w:rsidRDefault="00097E98" w:rsidP="000F163C">
            <w:pPr>
              <w:spacing w:line="360" w:lineRule="auto"/>
            </w:pPr>
          </w:p>
        </w:tc>
        <w:tc>
          <w:tcPr>
            <w:tcW w:w="724" w:type="dxa"/>
          </w:tcPr>
          <w:p w14:paraId="200F8D3E" w14:textId="77777777" w:rsidR="00097E98" w:rsidRPr="00442838" w:rsidRDefault="00097E98" w:rsidP="000F163C">
            <w:pPr>
              <w:spacing w:line="360" w:lineRule="auto"/>
            </w:pPr>
          </w:p>
        </w:tc>
        <w:tc>
          <w:tcPr>
            <w:tcW w:w="1976" w:type="dxa"/>
          </w:tcPr>
          <w:p w14:paraId="0FAA5280" w14:textId="77777777" w:rsidR="00097E98" w:rsidRPr="00442838" w:rsidRDefault="00097E98" w:rsidP="000F163C">
            <w:pPr>
              <w:spacing w:line="360" w:lineRule="auto"/>
            </w:pPr>
          </w:p>
        </w:tc>
      </w:tr>
    </w:tbl>
    <w:p w14:paraId="6D0689BF" w14:textId="77777777" w:rsidR="00097E98" w:rsidRPr="00442838" w:rsidRDefault="00097E98" w:rsidP="00097E98">
      <w:pPr>
        <w:rPr>
          <w:sz w:val="24"/>
        </w:rPr>
      </w:pPr>
    </w:p>
    <w:p w14:paraId="2EDF490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A4E763" w14:textId="77777777" w:rsidTr="000F163C">
        <w:tc>
          <w:tcPr>
            <w:tcW w:w="3596" w:type="dxa"/>
          </w:tcPr>
          <w:p w14:paraId="4700F632" w14:textId="77777777" w:rsidR="00097E98" w:rsidRPr="00442838" w:rsidRDefault="00097E98" w:rsidP="000F163C">
            <w:pPr>
              <w:rPr>
                <w:sz w:val="24"/>
              </w:rPr>
            </w:pPr>
          </w:p>
        </w:tc>
        <w:tc>
          <w:tcPr>
            <w:tcW w:w="3597" w:type="dxa"/>
          </w:tcPr>
          <w:p w14:paraId="0AF1AA8B" w14:textId="77777777" w:rsidR="00097E98" w:rsidRPr="00442838" w:rsidRDefault="00097E98" w:rsidP="000F163C">
            <w:pPr>
              <w:rPr>
                <w:sz w:val="24"/>
              </w:rPr>
            </w:pPr>
          </w:p>
        </w:tc>
        <w:tc>
          <w:tcPr>
            <w:tcW w:w="3597" w:type="dxa"/>
          </w:tcPr>
          <w:p w14:paraId="742849D2" w14:textId="77777777" w:rsidR="00097E98" w:rsidRPr="00442838" w:rsidRDefault="00097E98" w:rsidP="000F163C">
            <w:pPr>
              <w:rPr>
                <w:sz w:val="24"/>
              </w:rPr>
            </w:pPr>
          </w:p>
        </w:tc>
      </w:tr>
      <w:tr w:rsidR="00097E98" w:rsidRPr="00442838" w14:paraId="6C728673" w14:textId="77777777" w:rsidTr="000F163C">
        <w:tc>
          <w:tcPr>
            <w:tcW w:w="3596" w:type="dxa"/>
          </w:tcPr>
          <w:p w14:paraId="794DA298" w14:textId="77777777" w:rsidR="00097E98" w:rsidRPr="00442838" w:rsidRDefault="00097E98" w:rsidP="000F163C">
            <w:pPr>
              <w:rPr>
                <w:sz w:val="24"/>
              </w:rPr>
            </w:pPr>
          </w:p>
        </w:tc>
        <w:tc>
          <w:tcPr>
            <w:tcW w:w="3597" w:type="dxa"/>
          </w:tcPr>
          <w:p w14:paraId="3263950F" w14:textId="77777777" w:rsidR="00097E98" w:rsidRPr="00442838" w:rsidRDefault="00097E98" w:rsidP="000F163C">
            <w:pPr>
              <w:rPr>
                <w:sz w:val="24"/>
              </w:rPr>
            </w:pPr>
          </w:p>
        </w:tc>
        <w:tc>
          <w:tcPr>
            <w:tcW w:w="3597" w:type="dxa"/>
          </w:tcPr>
          <w:p w14:paraId="315A3365" w14:textId="77777777" w:rsidR="00097E98" w:rsidRPr="00442838" w:rsidRDefault="00097E98" w:rsidP="000F163C">
            <w:pPr>
              <w:rPr>
                <w:sz w:val="24"/>
              </w:rPr>
            </w:pPr>
          </w:p>
        </w:tc>
      </w:tr>
    </w:tbl>
    <w:p w14:paraId="009CE50A" w14:textId="77777777" w:rsidR="00097E98" w:rsidRPr="00442838" w:rsidRDefault="00097E98" w:rsidP="00097E98">
      <w:pPr>
        <w:rPr>
          <w:sz w:val="24"/>
        </w:rPr>
      </w:pPr>
    </w:p>
    <w:p w14:paraId="1E0B5C78" w14:textId="77777777" w:rsidR="00097E98" w:rsidRPr="00442838" w:rsidRDefault="00097E98" w:rsidP="00097E98">
      <w:pPr>
        <w:rPr>
          <w:sz w:val="24"/>
        </w:rPr>
      </w:pPr>
      <w:r w:rsidRPr="00442838">
        <w:rPr>
          <w:sz w:val="24"/>
        </w:rPr>
        <w:t>Sprites:</w:t>
      </w:r>
    </w:p>
    <w:p w14:paraId="34E7250A" w14:textId="77777777" w:rsidR="00097E98" w:rsidRPr="00442838" w:rsidRDefault="00097E98" w:rsidP="00097E98">
      <w:pPr>
        <w:rPr>
          <w:sz w:val="24"/>
        </w:rPr>
      </w:pPr>
      <w:r w:rsidRPr="00442838">
        <w:rPr>
          <w:sz w:val="24"/>
        </w:rPr>
        <w:br w:type="page"/>
      </w:r>
    </w:p>
    <w:p w14:paraId="2284AD84" w14:textId="77777777" w:rsidR="00097E98" w:rsidRPr="00442838" w:rsidRDefault="00097E98" w:rsidP="00097E98">
      <w:pPr>
        <w:rPr>
          <w:sz w:val="24"/>
        </w:rPr>
      </w:pPr>
      <w:r w:rsidRPr="00442838">
        <w:rPr>
          <w:sz w:val="24"/>
        </w:rPr>
        <w:lastRenderedPageBreak/>
        <w:t>Family Page</w:t>
      </w:r>
    </w:p>
    <w:p w14:paraId="5701579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8AFC2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BDBD779" w14:textId="77777777" w:rsidTr="000F163C">
        <w:trPr>
          <w:trHeight w:val="896"/>
        </w:trPr>
        <w:tc>
          <w:tcPr>
            <w:tcW w:w="1251" w:type="dxa"/>
          </w:tcPr>
          <w:p w14:paraId="13F7A1A2" w14:textId="77777777" w:rsidR="00097E98" w:rsidRPr="00442838" w:rsidRDefault="00097E98" w:rsidP="000F163C">
            <w:pPr>
              <w:spacing w:line="360" w:lineRule="auto"/>
            </w:pPr>
            <w:r w:rsidRPr="00442838">
              <w:t>Pokemon</w:t>
            </w:r>
          </w:p>
          <w:p w14:paraId="1E00924E" w14:textId="77777777" w:rsidR="00097E98" w:rsidRPr="00442838" w:rsidRDefault="00097E98" w:rsidP="000F163C">
            <w:pPr>
              <w:spacing w:line="360" w:lineRule="auto"/>
            </w:pPr>
            <w:r w:rsidRPr="00442838">
              <w:t>Name</w:t>
            </w:r>
          </w:p>
        </w:tc>
        <w:tc>
          <w:tcPr>
            <w:tcW w:w="1652" w:type="dxa"/>
          </w:tcPr>
          <w:p w14:paraId="16F974A2" w14:textId="77777777" w:rsidR="00097E98" w:rsidRPr="00442838" w:rsidRDefault="00097E98" w:rsidP="000F163C">
            <w:pPr>
              <w:spacing w:line="360" w:lineRule="auto"/>
            </w:pPr>
            <w:r w:rsidRPr="00442838">
              <w:t>Pokemon Number</w:t>
            </w:r>
          </w:p>
        </w:tc>
        <w:tc>
          <w:tcPr>
            <w:tcW w:w="3719" w:type="dxa"/>
          </w:tcPr>
          <w:p w14:paraId="7AFC2A76" w14:textId="77777777" w:rsidR="00097E98" w:rsidRPr="00442838" w:rsidRDefault="00097E98" w:rsidP="000F163C">
            <w:pPr>
              <w:spacing w:line="360" w:lineRule="auto"/>
            </w:pPr>
            <w:r w:rsidRPr="00442838">
              <w:t>Base Stats</w:t>
            </w:r>
          </w:p>
          <w:p w14:paraId="36F5F93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567631E" w14:textId="77777777" w:rsidR="00097E98" w:rsidRPr="00442838" w:rsidRDefault="00097E98" w:rsidP="000F163C">
            <w:pPr>
              <w:spacing w:line="360" w:lineRule="auto"/>
            </w:pPr>
            <w:r w:rsidRPr="00442838">
              <w:t>Ability</w:t>
            </w:r>
          </w:p>
        </w:tc>
        <w:tc>
          <w:tcPr>
            <w:tcW w:w="724" w:type="dxa"/>
          </w:tcPr>
          <w:p w14:paraId="3A523417" w14:textId="77777777" w:rsidR="00097E98" w:rsidRPr="00442838" w:rsidRDefault="00097E98" w:rsidP="000F163C">
            <w:pPr>
              <w:spacing w:line="360" w:lineRule="auto"/>
            </w:pPr>
            <w:r w:rsidRPr="00442838">
              <w:t>Type 1</w:t>
            </w:r>
          </w:p>
        </w:tc>
        <w:tc>
          <w:tcPr>
            <w:tcW w:w="724" w:type="dxa"/>
          </w:tcPr>
          <w:p w14:paraId="7EA5270D" w14:textId="77777777" w:rsidR="00097E98" w:rsidRPr="00442838" w:rsidRDefault="00097E98" w:rsidP="000F163C">
            <w:pPr>
              <w:spacing w:line="360" w:lineRule="auto"/>
            </w:pPr>
            <w:r w:rsidRPr="00442838">
              <w:t>Type 2</w:t>
            </w:r>
          </w:p>
        </w:tc>
        <w:tc>
          <w:tcPr>
            <w:tcW w:w="1976" w:type="dxa"/>
          </w:tcPr>
          <w:p w14:paraId="20D80F9E" w14:textId="77777777" w:rsidR="00097E98" w:rsidRPr="00442838" w:rsidRDefault="00097E98" w:rsidP="000F163C">
            <w:pPr>
              <w:spacing w:line="360" w:lineRule="auto"/>
            </w:pPr>
            <w:r w:rsidRPr="00442838">
              <w:t>Evolution</w:t>
            </w:r>
          </w:p>
        </w:tc>
      </w:tr>
      <w:tr w:rsidR="00097E98" w:rsidRPr="00442838" w14:paraId="24E7EE61" w14:textId="77777777" w:rsidTr="000F163C">
        <w:trPr>
          <w:trHeight w:val="454"/>
        </w:trPr>
        <w:tc>
          <w:tcPr>
            <w:tcW w:w="1251" w:type="dxa"/>
          </w:tcPr>
          <w:p w14:paraId="5BE603D6" w14:textId="77777777" w:rsidR="00097E98" w:rsidRPr="00442838" w:rsidRDefault="00097E98" w:rsidP="000F163C">
            <w:pPr>
              <w:spacing w:line="360" w:lineRule="auto"/>
            </w:pPr>
          </w:p>
        </w:tc>
        <w:tc>
          <w:tcPr>
            <w:tcW w:w="1652" w:type="dxa"/>
          </w:tcPr>
          <w:p w14:paraId="222E2281" w14:textId="77777777" w:rsidR="00097E98" w:rsidRPr="00442838" w:rsidRDefault="00097E98" w:rsidP="000F163C">
            <w:pPr>
              <w:spacing w:line="360" w:lineRule="auto"/>
            </w:pPr>
          </w:p>
        </w:tc>
        <w:tc>
          <w:tcPr>
            <w:tcW w:w="3719" w:type="dxa"/>
          </w:tcPr>
          <w:p w14:paraId="5EEE68B5" w14:textId="77777777" w:rsidR="00097E98" w:rsidRPr="00442838" w:rsidRDefault="00097E98" w:rsidP="000F163C">
            <w:pPr>
              <w:spacing w:line="360" w:lineRule="auto"/>
            </w:pPr>
          </w:p>
        </w:tc>
        <w:tc>
          <w:tcPr>
            <w:tcW w:w="880" w:type="dxa"/>
          </w:tcPr>
          <w:p w14:paraId="7B33CA48" w14:textId="77777777" w:rsidR="00097E98" w:rsidRPr="00442838" w:rsidRDefault="00097E98" w:rsidP="000F163C">
            <w:pPr>
              <w:spacing w:line="360" w:lineRule="auto"/>
            </w:pPr>
          </w:p>
        </w:tc>
        <w:tc>
          <w:tcPr>
            <w:tcW w:w="724" w:type="dxa"/>
          </w:tcPr>
          <w:p w14:paraId="0CE426E4" w14:textId="77777777" w:rsidR="00097E98" w:rsidRPr="00442838" w:rsidRDefault="00097E98" w:rsidP="000F163C">
            <w:pPr>
              <w:spacing w:line="360" w:lineRule="auto"/>
            </w:pPr>
          </w:p>
        </w:tc>
        <w:tc>
          <w:tcPr>
            <w:tcW w:w="724" w:type="dxa"/>
          </w:tcPr>
          <w:p w14:paraId="27B4C0B0" w14:textId="77777777" w:rsidR="00097E98" w:rsidRPr="00442838" w:rsidRDefault="00097E98" w:rsidP="000F163C">
            <w:pPr>
              <w:spacing w:line="360" w:lineRule="auto"/>
            </w:pPr>
          </w:p>
        </w:tc>
        <w:tc>
          <w:tcPr>
            <w:tcW w:w="1976" w:type="dxa"/>
          </w:tcPr>
          <w:p w14:paraId="5C50DAD4" w14:textId="77777777" w:rsidR="00097E98" w:rsidRPr="00442838" w:rsidRDefault="00097E98" w:rsidP="000F163C">
            <w:pPr>
              <w:spacing w:line="360" w:lineRule="auto"/>
            </w:pPr>
          </w:p>
        </w:tc>
      </w:tr>
      <w:tr w:rsidR="00097E98" w:rsidRPr="00442838" w14:paraId="2490D568" w14:textId="77777777" w:rsidTr="000F163C">
        <w:trPr>
          <w:trHeight w:val="441"/>
        </w:trPr>
        <w:tc>
          <w:tcPr>
            <w:tcW w:w="1251" w:type="dxa"/>
          </w:tcPr>
          <w:p w14:paraId="70B0C046" w14:textId="77777777" w:rsidR="00097E98" w:rsidRPr="00442838" w:rsidRDefault="00097E98" w:rsidP="000F163C">
            <w:pPr>
              <w:spacing w:line="360" w:lineRule="auto"/>
            </w:pPr>
          </w:p>
        </w:tc>
        <w:tc>
          <w:tcPr>
            <w:tcW w:w="1652" w:type="dxa"/>
          </w:tcPr>
          <w:p w14:paraId="47CD30BF" w14:textId="77777777" w:rsidR="00097E98" w:rsidRPr="00442838" w:rsidRDefault="00097E98" w:rsidP="000F163C">
            <w:pPr>
              <w:spacing w:line="360" w:lineRule="auto"/>
            </w:pPr>
          </w:p>
        </w:tc>
        <w:tc>
          <w:tcPr>
            <w:tcW w:w="3719" w:type="dxa"/>
          </w:tcPr>
          <w:p w14:paraId="25D3D7D8" w14:textId="77777777" w:rsidR="00097E98" w:rsidRPr="00442838" w:rsidRDefault="00097E98" w:rsidP="000F163C">
            <w:pPr>
              <w:spacing w:line="360" w:lineRule="auto"/>
            </w:pPr>
          </w:p>
        </w:tc>
        <w:tc>
          <w:tcPr>
            <w:tcW w:w="880" w:type="dxa"/>
          </w:tcPr>
          <w:p w14:paraId="4B0C45BF" w14:textId="77777777" w:rsidR="00097E98" w:rsidRPr="00442838" w:rsidRDefault="00097E98" w:rsidP="000F163C">
            <w:pPr>
              <w:spacing w:line="360" w:lineRule="auto"/>
            </w:pPr>
          </w:p>
        </w:tc>
        <w:tc>
          <w:tcPr>
            <w:tcW w:w="724" w:type="dxa"/>
          </w:tcPr>
          <w:p w14:paraId="30DC86C8" w14:textId="77777777" w:rsidR="00097E98" w:rsidRPr="00442838" w:rsidRDefault="00097E98" w:rsidP="000F163C">
            <w:pPr>
              <w:spacing w:line="360" w:lineRule="auto"/>
            </w:pPr>
          </w:p>
        </w:tc>
        <w:tc>
          <w:tcPr>
            <w:tcW w:w="724" w:type="dxa"/>
          </w:tcPr>
          <w:p w14:paraId="172B6AB2" w14:textId="77777777" w:rsidR="00097E98" w:rsidRPr="00442838" w:rsidRDefault="00097E98" w:rsidP="000F163C">
            <w:pPr>
              <w:spacing w:line="360" w:lineRule="auto"/>
            </w:pPr>
          </w:p>
        </w:tc>
        <w:tc>
          <w:tcPr>
            <w:tcW w:w="1976" w:type="dxa"/>
          </w:tcPr>
          <w:p w14:paraId="77A8DF70" w14:textId="77777777" w:rsidR="00097E98" w:rsidRPr="00442838" w:rsidRDefault="00097E98" w:rsidP="000F163C">
            <w:pPr>
              <w:spacing w:line="360" w:lineRule="auto"/>
            </w:pPr>
          </w:p>
        </w:tc>
      </w:tr>
      <w:tr w:rsidR="00097E98" w:rsidRPr="00442838" w14:paraId="43A278BA" w14:textId="77777777" w:rsidTr="000F163C">
        <w:trPr>
          <w:trHeight w:val="441"/>
        </w:trPr>
        <w:tc>
          <w:tcPr>
            <w:tcW w:w="1251" w:type="dxa"/>
          </w:tcPr>
          <w:p w14:paraId="6357CB39" w14:textId="77777777" w:rsidR="00097E98" w:rsidRPr="00442838" w:rsidRDefault="00097E98" w:rsidP="000F163C">
            <w:pPr>
              <w:spacing w:line="360" w:lineRule="auto"/>
            </w:pPr>
          </w:p>
        </w:tc>
        <w:tc>
          <w:tcPr>
            <w:tcW w:w="1652" w:type="dxa"/>
          </w:tcPr>
          <w:p w14:paraId="3A1C3EBF" w14:textId="77777777" w:rsidR="00097E98" w:rsidRPr="00442838" w:rsidRDefault="00097E98" w:rsidP="000F163C">
            <w:pPr>
              <w:spacing w:line="360" w:lineRule="auto"/>
            </w:pPr>
          </w:p>
        </w:tc>
        <w:tc>
          <w:tcPr>
            <w:tcW w:w="3719" w:type="dxa"/>
          </w:tcPr>
          <w:p w14:paraId="689FF495" w14:textId="77777777" w:rsidR="00097E98" w:rsidRPr="00442838" w:rsidRDefault="00097E98" w:rsidP="000F163C">
            <w:pPr>
              <w:spacing w:line="360" w:lineRule="auto"/>
            </w:pPr>
          </w:p>
        </w:tc>
        <w:tc>
          <w:tcPr>
            <w:tcW w:w="880" w:type="dxa"/>
          </w:tcPr>
          <w:p w14:paraId="5B76F81B" w14:textId="77777777" w:rsidR="00097E98" w:rsidRPr="00442838" w:rsidRDefault="00097E98" w:rsidP="000F163C">
            <w:pPr>
              <w:spacing w:line="360" w:lineRule="auto"/>
            </w:pPr>
          </w:p>
        </w:tc>
        <w:tc>
          <w:tcPr>
            <w:tcW w:w="724" w:type="dxa"/>
          </w:tcPr>
          <w:p w14:paraId="7E1906EF" w14:textId="77777777" w:rsidR="00097E98" w:rsidRPr="00442838" w:rsidRDefault="00097E98" w:rsidP="000F163C">
            <w:pPr>
              <w:spacing w:line="360" w:lineRule="auto"/>
            </w:pPr>
          </w:p>
        </w:tc>
        <w:tc>
          <w:tcPr>
            <w:tcW w:w="724" w:type="dxa"/>
          </w:tcPr>
          <w:p w14:paraId="212C0AF1" w14:textId="77777777" w:rsidR="00097E98" w:rsidRPr="00442838" w:rsidRDefault="00097E98" w:rsidP="000F163C">
            <w:pPr>
              <w:spacing w:line="360" w:lineRule="auto"/>
            </w:pPr>
          </w:p>
        </w:tc>
        <w:tc>
          <w:tcPr>
            <w:tcW w:w="1976" w:type="dxa"/>
          </w:tcPr>
          <w:p w14:paraId="31AC8CCE" w14:textId="77777777" w:rsidR="00097E98" w:rsidRPr="00442838" w:rsidRDefault="00097E98" w:rsidP="000F163C">
            <w:pPr>
              <w:spacing w:line="360" w:lineRule="auto"/>
            </w:pPr>
          </w:p>
        </w:tc>
      </w:tr>
      <w:tr w:rsidR="00097E98" w:rsidRPr="00442838" w14:paraId="48866AA3" w14:textId="77777777" w:rsidTr="000F163C">
        <w:trPr>
          <w:trHeight w:val="896"/>
        </w:trPr>
        <w:tc>
          <w:tcPr>
            <w:tcW w:w="1251" w:type="dxa"/>
          </w:tcPr>
          <w:p w14:paraId="4AFE52C2" w14:textId="77777777" w:rsidR="00097E98" w:rsidRPr="00442838" w:rsidRDefault="00097E98" w:rsidP="000F163C">
            <w:pPr>
              <w:spacing w:line="360" w:lineRule="auto"/>
            </w:pPr>
          </w:p>
        </w:tc>
        <w:tc>
          <w:tcPr>
            <w:tcW w:w="1652" w:type="dxa"/>
          </w:tcPr>
          <w:p w14:paraId="19B9B87E" w14:textId="77777777" w:rsidR="00097E98" w:rsidRPr="00442838" w:rsidRDefault="00097E98" w:rsidP="000F163C">
            <w:pPr>
              <w:spacing w:line="360" w:lineRule="auto"/>
            </w:pPr>
          </w:p>
        </w:tc>
        <w:tc>
          <w:tcPr>
            <w:tcW w:w="3719" w:type="dxa"/>
          </w:tcPr>
          <w:p w14:paraId="04E76F5A" w14:textId="77777777" w:rsidR="00097E98" w:rsidRPr="00442838" w:rsidRDefault="00097E98" w:rsidP="000F163C">
            <w:pPr>
              <w:spacing w:line="360" w:lineRule="auto"/>
            </w:pPr>
          </w:p>
        </w:tc>
        <w:tc>
          <w:tcPr>
            <w:tcW w:w="880" w:type="dxa"/>
          </w:tcPr>
          <w:p w14:paraId="3DA77E4D" w14:textId="77777777" w:rsidR="00097E98" w:rsidRPr="00442838" w:rsidRDefault="00097E98" w:rsidP="000F163C">
            <w:pPr>
              <w:spacing w:line="360" w:lineRule="auto"/>
            </w:pPr>
          </w:p>
        </w:tc>
        <w:tc>
          <w:tcPr>
            <w:tcW w:w="724" w:type="dxa"/>
          </w:tcPr>
          <w:p w14:paraId="5DA52910" w14:textId="77777777" w:rsidR="00097E98" w:rsidRPr="00442838" w:rsidRDefault="00097E98" w:rsidP="000F163C">
            <w:pPr>
              <w:spacing w:line="360" w:lineRule="auto"/>
            </w:pPr>
          </w:p>
        </w:tc>
        <w:tc>
          <w:tcPr>
            <w:tcW w:w="724" w:type="dxa"/>
          </w:tcPr>
          <w:p w14:paraId="24252388" w14:textId="77777777" w:rsidR="00097E98" w:rsidRPr="00442838" w:rsidRDefault="00097E98" w:rsidP="000F163C">
            <w:pPr>
              <w:spacing w:line="360" w:lineRule="auto"/>
            </w:pPr>
          </w:p>
        </w:tc>
        <w:tc>
          <w:tcPr>
            <w:tcW w:w="1976" w:type="dxa"/>
          </w:tcPr>
          <w:p w14:paraId="3FD0CE48" w14:textId="77777777" w:rsidR="00097E98" w:rsidRPr="00442838" w:rsidRDefault="00097E98" w:rsidP="000F163C">
            <w:pPr>
              <w:spacing w:line="360" w:lineRule="auto"/>
            </w:pPr>
          </w:p>
        </w:tc>
      </w:tr>
    </w:tbl>
    <w:p w14:paraId="67B5B7D1" w14:textId="77777777" w:rsidR="00097E98" w:rsidRPr="00442838" w:rsidRDefault="00097E98" w:rsidP="00097E98">
      <w:pPr>
        <w:rPr>
          <w:sz w:val="24"/>
        </w:rPr>
      </w:pPr>
    </w:p>
    <w:p w14:paraId="4159CD8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9F1427D" w14:textId="77777777" w:rsidTr="000F163C">
        <w:tc>
          <w:tcPr>
            <w:tcW w:w="3596" w:type="dxa"/>
          </w:tcPr>
          <w:p w14:paraId="2D2D9C04" w14:textId="77777777" w:rsidR="00097E98" w:rsidRPr="00442838" w:rsidRDefault="00097E98" w:rsidP="000F163C">
            <w:pPr>
              <w:rPr>
                <w:sz w:val="24"/>
              </w:rPr>
            </w:pPr>
          </w:p>
        </w:tc>
        <w:tc>
          <w:tcPr>
            <w:tcW w:w="3597" w:type="dxa"/>
          </w:tcPr>
          <w:p w14:paraId="49C70A3D" w14:textId="77777777" w:rsidR="00097E98" w:rsidRPr="00442838" w:rsidRDefault="00097E98" w:rsidP="000F163C">
            <w:pPr>
              <w:rPr>
                <w:sz w:val="24"/>
              </w:rPr>
            </w:pPr>
          </w:p>
        </w:tc>
        <w:tc>
          <w:tcPr>
            <w:tcW w:w="3597" w:type="dxa"/>
          </w:tcPr>
          <w:p w14:paraId="73E09641" w14:textId="77777777" w:rsidR="00097E98" w:rsidRPr="00442838" w:rsidRDefault="00097E98" w:rsidP="000F163C">
            <w:pPr>
              <w:rPr>
                <w:sz w:val="24"/>
              </w:rPr>
            </w:pPr>
          </w:p>
        </w:tc>
      </w:tr>
      <w:tr w:rsidR="00097E98" w:rsidRPr="00442838" w14:paraId="15E21B2C" w14:textId="77777777" w:rsidTr="000F163C">
        <w:tc>
          <w:tcPr>
            <w:tcW w:w="3596" w:type="dxa"/>
          </w:tcPr>
          <w:p w14:paraId="07906717" w14:textId="77777777" w:rsidR="00097E98" w:rsidRPr="00442838" w:rsidRDefault="00097E98" w:rsidP="000F163C">
            <w:pPr>
              <w:rPr>
                <w:sz w:val="24"/>
              </w:rPr>
            </w:pPr>
          </w:p>
        </w:tc>
        <w:tc>
          <w:tcPr>
            <w:tcW w:w="3597" w:type="dxa"/>
          </w:tcPr>
          <w:p w14:paraId="49CFA13D" w14:textId="77777777" w:rsidR="00097E98" w:rsidRPr="00442838" w:rsidRDefault="00097E98" w:rsidP="000F163C">
            <w:pPr>
              <w:rPr>
                <w:sz w:val="24"/>
              </w:rPr>
            </w:pPr>
          </w:p>
        </w:tc>
        <w:tc>
          <w:tcPr>
            <w:tcW w:w="3597" w:type="dxa"/>
          </w:tcPr>
          <w:p w14:paraId="3D6990BB" w14:textId="77777777" w:rsidR="00097E98" w:rsidRPr="00442838" w:rsidRDefault="00097E98" w:rsidP="000F163C">
            <w:pPr>
              <w:rPr>
                <w:sz w:val="24"/>
              </w:rPr>
            </w:pPr>
          </w:p>
        </w:tc>
      </w:tr>
    </w:tbl>
    <w:p w14:paraId="1E39142B" w14:textId="77777777" w:rsidR="00097E98" w:rsidRPr="00442838" w:rsidRDefault="00097E98" w:rsidP="00097E98">
      <w:pPr>
        <w:rPr>
          <w:sz w:val="24"/>
        </w:rPr>
      </w:pPr>
    </w:p>
    <w:p w14:paraId="0EC77D68" w14:textId="77777777" w:rsidR="00097E98" w:rsidRPr="00442838" w:rsidRDefault="00097E98" w:rsidP="00097E98">
      <w:pPr>
        <w:rPr>
          <w:sz w:val="24"/>
        </w:rPr>
      </w:pPr>
      <w:r w:rsidRPr="00442838">
        <w:rPr>
          <w:sz w:val="24"/>
        </w:rPr>
        <w:t>Sprites:</w:t>
      </w:r>
    </w:p>
    <w:p w14:paraId="1622B2B6" w14:textId="77777777" w:rsidR="00097E98" w:rsidRPr="00442838" w:rsidRDefault="00097E98" w:rsidP="00097E98">
      <w:pPr>
        <w:rPr>
          <w:sz w:val="24"/>
        </w:rPr>
      </w:pPr>
      <w:r w:rsidRPr="00442838">
        <w:rPr>
          <w:sz w:val="24"/>
        </w:rPr>
        <w:br w:type="page"/>
      </w:r>
    </w:p>
    <w:p w14:paraId="4C2E9EDF" w14:textId="77777777" w:rsidR="00097E98" w:rsidRPr="00442838" w:rsidRDefault="00097E98" w:rsidP="00097E98">
      <w:pPr>
        <w:rPr>
          <w:sz w:val="24"/>
        </w:rPr>
      </w:pPr>
      <w:r w:rsidRPr="00442838">
        <w:rPr>
          <w:sz w:val="24"/>
        </w:rPr>
        <w:lastRenderedPageBreak/>
        <w:t>Family Page</w:t>
      </w:r>
    </w:p>
    <w:p w14:paraId="3391B80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84E28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2871CA5" w14:textId="77777777" w:rsidTr="000F163C">
        <w:trPr>
          <w:trHeight w:val="896"/>
        </w:trPr>
        <w:tc>
          <w:tcPr>
            <w:tcW w:w="1251" w:type="dxa"/>
          </w:tcPr>
          <w:p w14:paraId="696570CB" w14:textId="77777777" w:rsidR="00097E98" w:rsidRPr="00442838" w:rsidRDefault="00097E98" w:rsidP="000F163C">
            <w:pPr>
              <w:spacing w:line="360" w:lineRule="auto"/>
            </w:pPr>
            <w:r w:rsidRPr="00442838">
              <w:t>Pokemon</w:t>
            </w:r>
          </w:p>
          <w:p w14:paraId="73A5059E" w14:textId="77777777" w:rsidR="00097E98" w:rsidRPr="00442838" w:rsidRDefault="00097E98" w:rsidP="000F163C">
            <w:pPr>
              <w:spacing w:line="360" w:lineRule="auto"/>
            </w:pPr>
            <w:r w:rsidRPr="00442838">
              <w:t>Name</w:t>
            </w:r>
          </w:p>
        </w:tc>
        <w:tc>
          <w:tcPr>
            <w:tcW w:w="1652" w:type="dxa"/>
          </w:tcPr>
          <w:p w14:paraId="1CD5717E" w14:textId="77777777" w:rsidR="00097E98" w:rsidRPr="00442838" w:rsidRDefault="00097E98" w:rsidP="000F163C">
            <w:pPr>
              <w:spacing w:line="360" w:lineRule="auto"/>
            </w:pPr>
            <w:r w:rsidRPr="00442838">
              <w:t>Pokemon Number</w:t>
            </w:r>
          </w:p>
        </w:tc>
        <w:tc>
          <w:tcPr>
            <w:tcW w:w="3719" w:type="dxa"/>
          </w:tcPr>
          <w:p w14:paraId="436FA240" w14:textId="77777777" w:rsidR="00097E98" w:rsidRPr="00442838" w:rsidRDefault="00097E98" w:rsidP="000F163C">
            <w:pPr>
              <w:spacing w:line="360" w:lineRule="auto"/>
            </w:pPr>
            <w:r w:rsidRPr="00442838">
              <w:t>Base Stats</w:t>
            </w:r>
          </w:p>
          <w:p w14:paraId="2CB042EC"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1043121" w14:textId="77777777" w:rsidR="00097E98" w:rsidRPr="00442838" w:rsidRDefault="00097E98" w:rsidP="000F163C">
            <w:pPr>
              <w:spacing w:line="360" w:lineRule="auto"/>
            </w:pPr>
            <w:r w:rsidRPr="00442838">
              <w:t>Ability</w:t>
            </w:r>
          </w:p>
        </w:tc>
        <w:tc>
          <w:tcPr>
            <w:tcW w:w="724" w:type="dxa"/>
          </w:tcPr>
          <w:p w14:paraId="18DD66DA" w14:textId="77777777" w:rsidR="00097E98" w:rsidRPr="00442838" w:rsidRDefault="00097E98" w:rsidP="000F163C">
            <w:pPr>
              <w:spacing w:line="360" w:lineRule="auto"/>
            </w:pPr>
            <w:r w:rsidRPr="00442838">
              <w:t>Type 1</w:t>
            </w:r>
          </w:p>
        </w:tc>
        <w:tc>
          <w:tcPr>
            <w:tcW w:w="724" w:type="dxa"/>
          </w:tcPr>
          <w:p w14:paraId="00BF84F4" w14:textId="77777777" w:rsidR="00097E98" w:rsidRPr="00442838" w:rsidRDefault="00097E98" w:rsidP="000F163C">
            <w:pPr>
              <w:spacing w:line="360" w:lineRule="auto"/>
            </w:pPr>
            <w:r w:rsidRPr="00442838">
              <w:t>Type 2</w:t>
            </w:r>
          </w:p>
        </w:tc>
        <w:tc>
          <w:tcPr>
            <w:tcW w:w="1976" w:type="dxa"/>
          </w:tcPr>
          <w:p w14:paraId="4E5C35C1" w14:textId="77777777" w:rsidR="00097E98" w:rsidRPr="00442838" w:rsidRDefault="00097E98" w:rsidP="000F163C">
            <w:pPr>
              <w:spacing w:line="360" w:lineRule="auto"/>
            </w:pPr>
            <w:r w:rsidRPr="00442838">
              <w:t>Evolution</w:t>
            </w:r>
          </w:p>
        </w:tc>
      </w:tr>
      <w:tr w:rsidR="00097E98" w:rsidRPr="00442838" w14:paraId="7F3CE98F" w14:textId="77777777" w:rsidTr="000F163C">
        <w:trPr>
          <w:trHeight w:val="454"/>
        </w:trPr>
        <w:tc>
          <w:tcPr>
            <w:tcW w:w="1251" w:type="dxa"/>
          </w:tcPr>
          <w:p w14:paraId="5462C660" w14:textId="77777777" w:rsidR="00097E98" w:rsidRPr="00442838" w:rsidRDefault="00097E98" w:rsidP="000F163C">
            <w:pPr>
              <w:spacing w:line="360" w:lineRule="auto"/>
            </w:pPr>
          </w:p>
        </w:tc>
        <w:tc>
          <w:tcPr>
            <w:tcW w:w="1652" w:type="dxa"/>
          </w:tcPr>
          <w:p w14:paraId="6C6121F2" w14:textId="77777777" w:rsidR="00097E98" w:rsidRPr="00442838" w:rsidRDefault="00097E98" w:rsidP="000F163C">
            <w:pPr>
              <w:spacing w:line="360" w:lineRule="auto"/>
            </w:pPr>
          </w:p>
        </w:tc>
        <w:tc>
          <w:tcPr>
            <w:tcW w:w="3719" w:type="dxa"/>
          </w:tcPr>
          <w:p w14:paraId="65602F48" w14:textId="77777777" w:rsidR="00097E98" w:rsidRPr="00442838" w:rsidRDefault="00097E98" w:rsidP="000F163C">
            <w:pPr>
              <w:spacing w:line="360" w:lineRule="auto"/>
            </w:pPr>
          </w:p>
        </w:tc>
        <w:tc>
          <w:tcPr>
            <w:tcW w:w="880" w:type="dxa"/>
          </w:tcPr>
          <w:p w14:paraId="3602CC6D" w14:textId="77777777" w:rsidR="00097E98" w:rsidRPr="00442838" w:rsidRDefault="00097E98" w:rsidP="000F163C">
            <w:pPr>
              <w:spacing w:line="360" w:lineRule="auto"/>
            </w:pPr>
          </w:p>
        </w:tc>
        <w:tc>
          <w:tcPr>
            <w:tcW w:w="724" w:type="dxa"/>
          </w:tcPr>
          <w:p w14:paraId="24694153" w14:textId="77777777" w:rsidR="00097E98" w:rsidRPr="00442838" w:rsidRDefault="00097E98" w:rsidP="000F163C">
            <w:pPr>
              <w:spacing w:line="360" w:lineRule="auto"/>
            </w:pPr>
          </w:p>
        </w:tc>
        <w:tc>
          <w:tcPr>
            <w:tcW w:w="724" w:type="dxa"/>
          </w:tcPr>
          <w:p w14:paraId="74FBCAD1" w14:textId="77777777" w:rsidR="00097E98" w:rsidRPr="00442838" w:rsidRDefault="00097E98" w:rsidP="000F163C">
            <w:pPr>
              <w:spacing w:line="360" w:lineRule="auto"/>
            </w:pPr>
          </w:p>
        </w:tc>
        <w:tc>
          <w:tcPr>
            <w:tcW w:w="1976" w:type="dxa"/>
          </w:tcPr>
          <w:p w14:paraId="7AA0A092" w14:textId="77777777" w:rsidR="00097E98" w:rsidRPr="00442838" w:rsidRDefault="00097E98" w:rsidP="000F163C">
            <w:pPr>
              <w:spacing w:line="360" w:lineRule="auto"/>
            </w:pPr>
          </w:p>
        </w:tc>
      </w:tr>
      <w:tr w:rsidR="00097E98" w:rsidRPr="00442838" w14:paraId="107BA162" w14:textId="77777777" w:rsidTr="000F163C">
        <w:trPr>
          <w:trHeight w:val="441"/>
        </w:trPr>
        <w:tc>
          <w:tcPr>
            <w:tcW w:w="1251" w:type="dxa"/>
          </w:tcPr>
          <w:p w14:paraId="5ED92223" w14:textId="77777777" w:rsidR="00097E98" w:rsidRPr="00442838" w:rsidRDefault="00097E98" w:rsidP="000F163C">
            <w:pPr>
              <w:spacing w:line="360" w:lineRule="auto"/>
            </w:pPr>
          </w:p>
        </w:tc>
        <w:tc>
          <w:tcPr>
            <w:tcW w:w="1652" w:type="dxa"/>
          </w:tcPr>
          <w:p w14:paraId="4AFF770D" w14:textId="77777777" w:rsidR="00097E98" w:rsidRPr="00442838" w:rsidRDefault="00097E98" w:rsidP="000F163C">
            <w:pPr>
              <w:spacing w:line="360" w:lineRule="auto"/>
            </w:pPr>
          </w:p>
        </w:tc>
        <w:tc>
          <w:tcPr>
            <w:tcW w:w="3719" w:type="dxa"/>
          </w:tcPr>
          <w:p w14:paraId="4586FB80" w14:textId="77777777" w:rsidR="00097E98" w:rsidRPr="00442838" w:rsidRDefault="00097E98" w:rsidP="000F163C">
            <w:pPr>
              <w:spacing w:line="360" w:lineRule="auto"/>
            </w:pPr>
          </w:p>
        </w:tc>
        <w:tc>
          <w:tcPr>
            <w:tcW w:w="880" w:type="dxa"/>
          </w:tcPr>
          <w:p w14:paraId="666B25CE" w14:textId="77777777" w:rsidR="00097E98" w:rsidRPr="00442838" w:rsidRDefault="00097E98" w:rsidP="000F163C">
            <w:pPr>
              <w:spacing w:line="360" w:lineRule="auto"/>
            </w:pPr>
          </w:p>
        </w:tc>
        <w:tc>
          <w:tcPr>
            <w:tcW w:w="724" w:type="dxa"/>
          </w:tcPr>
          <w:p w14:paraId="3796348A" w14:textId="77777777" w:rsidR="00097E98" w:rsidRPr="00442838" w:rsidRDefault="00097E98" w:rsidP="000F163C">
            <w:pPr>
              <w:spacing w:line="360" w:lineRule="auto"/>
            </w:pPr>
          </w:p>
        </w:tc>
        <w:tc>
          <w:tcPr>
            <w:tcW w:w="724" w:type="dxa"/>
          </w:tcPr>
          <w:p w14:paraId="186A70C5" w14:textId="77777777" w:rsidR="00097E98" w:rsidRPr="00442838" w:rsidRDefault="00097E98" w:rsidP="000F163C">
            <w:pPr>
              <w:spacing w:line="360" w:lineRule="auto"/>
            </w:pPr>
          </w:p>
        </w:tc>
        <w:tc>
          <w:tcPr>
            <w:tcW w:w="1976" w:type="dxa"/>
          </w:tcPr>
          <w:p w14:paraId="4674F8DA" w14:textId="77777777" w:rsidR="00097E98" w:rsidRPr="00442838" w:rsidRDefault="00097E98" w:rsidP="000F163C">
            <w:pPr>
              <w:spacing w:line="360" w:lineRule="auto"/>
            </w:pPr>
          </w:p>
        </w:tc>
      </w:tr>
      <w:tr w:rsidR="00097E98" w:rsidRPr="00442838" w14:paraId="14DB7245" w14:textId="77777777" w:rsidTr="000F163C">
        <w:trPr>
          <w:trHeight w:val="441"/>
        </w:trPr>
        <w:tc>
          <w:tcPr>
            <w:tcW w:w="1251" w:type="dxa"/>
          </w:tcPr>
          <w:p w14:paraId="71EAEC70" w14:textId="77777777" w:rsidR="00097E98" w:rsidRPr="00442838" w:rsidRDefault="00097E98" w:rsidP="000F163C">
            <w:pPr>
              <w:spacing w:line="360" w:lineRule="auto"/>
            </w:pPr>
          </w:p>
        </w:tc>
        <w:tc>
          <w:tcPr>
            <w:tcW w:w="1652" w:type="dxa"/>
          </w:tcPr>
          <w:p w14:paraId="5C7D7B99" w14:textId="77777777" w:rsidR="00097E98" w:rsidRPr="00442838" w:rsidRDefault="00097E98" w:rsidP="000F163C">
            <w:pPr>
              <w:spacing w:line="360" w:lineRule="auto"/>
            </w:pPr>
          </w:p>
        </w:tc>
        <w:tc>
          <w:tcPr>
            <w:tcW w:w="3719" w:type="dxa"/>
          </w:tcPr>
          <w:p w14:paraId="54FB809C" w14:textId="77777777" w:rsidR="00097E98" w:rsidRPr="00442838" w:rsidRDefault="00097E98" w:rsidP="000F163C">
            <w:pPr>
              <w:spacing w:line="360" w:lineRule="auto"/>
            </w:pPr>
          </w:p>
        </w:tc>
        <w:tc>
          <w:tcPr>
            <w:tcW w:w="880" w:type="dxa"/>
          </w:tcPr>
          <w:p w14:paraId="4F81CD51" w14:textId="77777777" w:rsidR="00097E98" w:rsidRPr="00442838" w:rsidRDefault="00097E98" w:rsidP="000F163C">
            <w:pPr>
              <w:spacing w:line="360" w:lineRule="auto"/>
            </w:pPr>
          </w:p>
        </w:tc>
        <w:tc>
          <w:tcPr>
            <w:tcW w:w="724" w:type="dxa"/>
          </w:tcPr>
          <w:p w14:paraId="41AE84CD" w14:textId="77777777" w:rsidR="00097E98" w:rsidRPr="00442838" w:rsidRDefault="00097E98" w:rsidP="000F163C">
            <w:pPr>
              <w:spacing w:line="360" w:lineRule="auto"/>
            </w:pPr>
          </w:p>
        </w:tc>
        <w:tc>
          <w:tcPr>
            <w:tcW w:w="724" w:type="dxa"/>
          </w:tcPr>
          <w:p w14:paraId="5F298749" w14:textId="77777777" w:rsidR="00097E98" w:rsidRPr="00442838" w:rsidRDefault="00097E98" w:rsidP="000F163C">
            <w:pPr>
              <w:spacing w:line="360" w:lineRule="auto"/>
            </w:pPr>
          </w:p>
        </w:tc>
        <w:tc>
          <w:tcPr>
            <w:tcW w:w="1976" w:type="dxa"/>
          </w:tcPr>
          <w:p w14:paraId="5737DB0D" w14:textId="77777777" w:rsidR="00097E98" w:rsidRPr="00442838" w:rsidRDefault="00097E98" w:rsidP="000F163C">
            <w:pPr>
              <w:spacing w:line="360" w:lineRule="auto"/>
            </w:pPr>
          </w:p>
        </w:tc>
      </w:tr>
      <w:tr w:rsidR="00097E98" w:rsidRPr="00442838" w14:paraId="2A8B409F" w14:textId="77777777" w:rsidTr="000F163C">
        <w:trPr>
          <w:trHeight w:val="896"/>
        </w:trPr>
        <w:tc>
          <w:tcPr>
            <w:tcW w:w="1251" w:type="dxa"/>
          </w:tcPr>
          <w:p w14:paraId="41BB6DCC" w14:textId="77777777" w:rsidR="00097E98" w:rsidRPr="00442838" w:rsidRDefault="00097E98" w:rsidP="000F163C">
            <w:pPr>
              <w:spacing w:line="360" w:lineRule="auto"/>
            </w:pPr>
          </w:p>
        </w:tc>
        <w:tc>
          <w:tcPr>
            <w:tcW w:w="1652" w:type="dxa"/>
          </w:tcPr>
          <w:p w14:paraId="4E7015CF" w14:textId="77777777" w:rsidR="00097E98" w:rsidRPr="00442838" w:rsidRDefault="00097E98" w:rsidP="000F163C">
            <w:pPr>
              <w:spacing w:line="360" w:lineRule="auto"/>
            </w:pPr>
          </w:p>
        </w:tc>
        <w:tc>
          <w:tcPr>
            <w:tcW w:w="3719" w:type="dxa"/>
          </w:tcPr>
          <w:p w14:paraId="3D0172DA" w14:textId="77777777" w:rsidR="00097E98" w:rsidRPr="00442838" w:rsidRDefault="00097E98" w:rsidP="000F163C">
            <w:pPr>
              <w:spacing w:line="360" w:lineRule="auto"/>
            </w:pPr>
          </w:p>
        </w:tc>
        <w:tc>
          <w:tcPr>
            <w:tcW w:w="880" w:type="dxa"/>
          </w:tcPr>
          <w:p w14:paraId="7B9FE810" w14:textId="77777777" w:rsidR="00097E98" w:rsidRPr="00442838" w:rsidRDefault="00097E98" w:rsidP="000F163C">
            <w:pPr>
              <w:spacing w:line="360" w:lineRule="auto"/>
            </w:pPr>
          </w:p>
        </w:tc>
        <w:tc>
          <w:tcPr>
            <w:tcW w:w="724" w:type="dxa"/>
          </w:tcPr>
          <w:p w14:paraId="4096A9F8" w14:textId="77777777" w:rsidR="00097E98" w:rsidRPr="00442838" w:rsidRDefault="00097E98" w:rsidP="000F163C">
            <w:pPr>
              <w:spacing w:line="360" w:lineRule="auto"/>
            </w:pPr>
          </w:p>
        </w:tc>
        <w:tc>
          <w:tcPr>
            <w:tcW w:w="724" w:type="dxa"/>
          </w:tcPr>
          <w:p w14:paraId="6F03682E" w14:textId="77777777" w:rsidR="00097E98" w:rsidRPr="00442838" w:rsidRDefault="00097E98" w:rsidP="000F163C">
            <w:pPr>
              <w:spacing w:line="360" w:lineRule="auto"/>
            </w:pPr>
          </w:p>
        </w:tc>
        <w:tc>
          <w:tcPr>
            <w:tcW w:w="1976" w:type="dxa"/>
          </w:tcPr>
          <w:p w14:paraId="70C0ABC9" w14:textId="77777777" w:rsidR="00097E98" w:rsidRPr="00442838" w:rsidRDefault="00097E98" w:rsidP="000F163C">
            <w:pPr>
              <w:spacing w:line="360" w:lineRule="auto"/>
            </w:pPr>
          </w:p>
        </w:tc>
      </w:tr>
    </w:tbl>
    <w:p w14:paraId="3B3ADE51" w14:textId="77777777" w:rsidR="00097E98" w:rsidRPr="00442838" w:rsidRDefault="00097E98" w:rsidP="00097E98">
      <w:pPr>
        <w:rPr>
          <w:sz w:val="24"/>
        </w:rPr>
      </w:pPr>
    </w:p>
    <w:p w14:paraId="5C6F990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095B3BC" w14:textId="77777777" w:rsidTr="000F163C">
        <w:tc>
          <w:tcPr>
            <w:tcW w:w="3596" w:type="dxa"/>
          </w:tcPr>
          <w:p w14:paraId="404D6B18" w14:textId="77777777" w:rsidR="00097E98" w:rsidRPr="00442838" w:rsidRDefault="00097E98" w:rsidP="000F163C">
            <w:pPr>
              <w:rPr>
                <w:sz w:val="24"/>
              </w:rPr>
            </w:pPr>
          </w:p>
        </w:tc>
        <w:tc>
          <w:tcPr>
            <w:tcW w:w="3597" w:type="dxa"/>
          </w:tcPr>
          <w:p w14:paraId="7512463E" w14:textId="77777777" w:rsidR="00097E98" w:rsidRPr="00442838" w:rsidRDefault="00097E98" w:rsidP="000F163C">
            <w:pPr>
              <w:rPr>
                <w:sz w:val="24"/>
              </w:rPr>
            </w:pPr>
          </w:p>
        </w:tc>
        <w:tc>
          <w:tcPr>
            <w:tcW w:w="3597" w:type="dxa"/>
          </w:tcPr>
          <w:p w14:paraId="591DA026" w14:textId="77777777" w:rsidR="00097E98" w:rsidRPr="00442838" w:rsidRDefault="00097E98" w:rsidP="000F163C">
            <w:pPr>
              <w:rPr>
                <w:sz w:val="24"/>
              </w:rPr>
            </w:pPr>
          </w:p>
        </w:tc>
      </w:tr>
      <w:tr w:rsidR="00097E98" w:rsidRPr="00442838" w14:paraId="3D8FAF42" w14:textId="77777777" w:rsidTr="000F163C">
        <w:tc>
          <w:tcPr>
            <w:tcW w:w="3596" w:type="dxa"/>
          </w:tcPr>
          <w:p w14:paraId="6A1D1CA5" w14:textId="77777777" w:rsidR="00097E98" w:rsidRPr="00442838" w:rsidRDefault="00097E98" w:rsidP="000F163C">
            <w:pPr>
              <w:rPr>
                <w:sz w:val="24"/>
              </w:rPr>
            </w:pPr>
          </w:p>
        </w:tc>
        <w:tc>
          <w:tcPr>
            <w:tcW w:w="3597" w:type="dxa"/>
          </w:tcPr>
          <w:p w14:paraId="79E0CE9D" w14:textId="77777777" w:rsidR="00097E98" w:rsidRPr="00442838" w:rsidRDefault="00097E98" w:rsidP="000F163C">
            <w:pPr>
              <w:rPr>
                <w:sz w:val="24"/>
              </w:rPr>
            </w:pPr>
          </w:p>
        </w:tc>
        <w:tc>
          <w:tcPr>
            <w:tcW w:w="3597" w:type="dxa"/>
          </w:tcPr>
          <w:p w14:paraId="406353B9" w14:textId="77777777" w:rsidR="00097E98" w:rsidRPr="00442838" w:rsidRDefault="00097E98" w:rsidP="000F163C">
            <w:pPr>
              <w:rPr>
                <w:sz w:val="24"/>
              </w:rPr>
            </w:pPr>
          </w:p>
        </w:tc>
      </w:tr>
    </w:tbl>
    <w:p w14:paraId="4C4342A7" w14:textId="77777777" w:rsidR="00097E98" w:rsidRPr="00442838" w:rsidRDefault="00097E98" w:rsidP="00097E98">
      <w:pPr>
        <w:rPr>
          <w:sz w:val="24"/>
        </w:rPr>
      </w:pPr>
    </w:p>
    <w:p w14:paraId="4B60EC0A" w14:textId="77777777" w:rsidR="00097E98" w:rsidRPr="00442838" w:rsidRDefault="00097E98" w:rsidP="00097E98">
      <w:pPr>
        <w:rPr>
          <w:sz w:val="24"/>
        </w:rPr>
      </w:pPr>
      <w:r w:rsidRPr="00442838">
        <w:rPr>
          <w:sz w:val="24"/>
        </w:rPr>
        <w:t>Sprites:</w:t>
      </w:r>
    </w:p>
    <w:p w14:paraId="604C20A2" w14:textId="77777777" w:rsidR="00097E98" w:rsidRPr="00442838" w:rsidRDefault="00097E98" w:rsidP="00097E98">
      <w:pPr>
        <w:rPr>
          <w:sz w:val="24"/>
        </w:rPr>
      </w:pPr>
      <w:r w:rsidRPr="00442838">
        <w:rPr>
          <w:sz w:val="24"/>
        </w:rPr>
        <w:br w:type="page"/>
      </w:r>
    </w:p>
    <w:p w14:paraId="638CE15C" w14:textId="77777777" w:rsidR="00097E98" w:rsidRPr="00442838" w:rsidRDefault="00097E98" w:rsidP="00097E98">
      <w:pPr>
        <w:rPr>
          <w:sz w:val="24"/>
        </w:rPr>
      </w:pPr>
      <w:r w:rsidRPr="00442838">
        <w:rPr>
          <w:sz w:val="24"/>
        </w:rPr>
        <w:lastRenderedPageBreak/>
        <w:t>Family Page</w:t>
      </w:r>
    </w:p>
    <w:p w14:paraId="2EAE5F9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295DD2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1AB1719" w14:textId="77777777" w:rsidTr="000F163C">
        <w:trPr>
          <w:trHeight w:val="896"/>
        </w:trPr>
        <w:tc>
          <w:tcPr>
            <w:tcW w:w="1251" w:type="dxa"/>
          </w:tcPr>
          <w:p w14:paraId="7A52DF76" w14:textId="77777777" w:rsidR="00097E98" w:rsidRPr="00442838" w:rsidRDefault="00097E98" w:rsidP="000F163C">
            <w:pPr>
              <w:spacing w:line="360" w:lineRule="auto"/>
            </w:pPr>
            <w:r w:rsidRPr="00442838">
              <w:t>Pokemon</w:t>
            </w:r>
          </w:p>
          <w:p w14:paraId="5853A315" w14:textId="77777777" w:rsidR="00097E98" w:rsidRPr="00442838" w:rsidRDefault="00097E98" w:rsidP="000F163C">
            <w:pPr>
              <w:spacing w:line="360" w:lineRule="auto"/>
            </w:pPr>
            <w:r w:rsidRPr="00442838">
              <w:t>Name</w:t>
            </w:r>
          </w:p>
        </w:tc>
        <w:tc>
          <w:tcPr>
            <w:tcW w:w="1652" w:type="dxa"/>
          </w:tcPr>
          <w:p w14:paraId="1BA44827" w14:textId="77777777" w:rsidR="00097E98" w:rsidRPr="00442838" w:rsidRDefault="00097E98" w:rsidP="000F163C">
            <w:pPr>
              <w:spacing w:line="360" w:lineRule="auto"/>
            </w:pPr>
            <w:r w:rsidRPr="00442838">
              <w:t>Pokemon Number</w:t>
            </w:r>
          </w:p>
        </w:tc>
        <w:tc>
          <w:tcPr>
            <w:tcW w:w="3719" w:type="dxa"/>
          </w:tcPr>
          <w:p w14:paraId="0870CCC0" w14:textId="77777777" w:rsidR="00097E98" w:rsidRPr="00442838" w:rsidRDefault="00097E98" w:rsidP="000F163C">
            <w:pPr>
              <w:spacing w:line="360" w:lineRule="auto"/>
            </w:pPr>
            <w:r w:rsidRPr="00442838">
              <w:t>Base Stats</w:t>
            </w:r>
          </w:p>
          <w:p w14:paraId="6A6B874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A31FBCC" w14:textId="77777777" w:rsidR="00097E98" w:rsidRPr="00442838" w:rsidRDefault="00097E98" w:rsidP="000F163C">
            <w:pPr>
              <w:spacing w:line="360" w:lineRule="auto"/>
            </w:pPr>
            <w:r w:rsidRPr="00442838">
              <w:t>Ability</w:t>
            </w:r>
          </w:p>
        </w:tc>
        <w:tc>
          <w:tcPr>
            <w:tcW w:w="724" w:type="dxa"/>
          </w:tcPr>
          <w:p w14:paraId="2A9599C0" w14:textId="77777777" w:rsidR="00097E98" w:rsidRPr="00442838" w:rsidRDefault="00097E98" w:rsidP="000F163C">
            <w:pPr>
              <w:spacing w:line="360" w:lineRule="auto"/>
            </w:pPr>
            <w:r w:rsidRPr="00442838">
              <w:t>Type 1</w:t>
            </w:r>
          </w:p>
        </w:tc>
        <w:tc>
          <w:tcPr>
            <w:tcW w:w="724" w:type="dxa"/>
          </w:tcPr>
          <w:p w14:paraId="48383005" w14:textId="77777777" w:rsidR="00097E98" w:rsidRPr="00442838" w:rsidRDefault="00097E98" w:rsidP="000F163C">
            <w:pPr>
              <w:spacing w:line="360" w:lineRule="auto"/>
            </w:pPr>
            <w:r w:rsidRPr="00442838">
              <w:t>Type 2</w:t>
            </w:r>
          </w:p>
        </w:tc>
        <w:tc>
          <w:tcPr>
            <w:tcW w:w="1976" w:type="dxa"/>
          </w:tcPr>
          <w:p w14:paraId="2E96FE6B" w14:textId="77777777" w:rsidR="00097E98" w:rsidRPr="00442838" w:rsidRDefault="00097E98" w:rsidP="000F163C">
            <w:pPr>
              <w:spacing w:line="360" w:lineRule="auto"/>
            </w:pPr>
            <w:r w:rsidRPr="00442838">
              <w:t>Evolution</w:t>
            </w:r>
          </w:p>
        </w:tc>
      </w:tr>
      <w:tr w:rsidR="00097E98" w:rsidRPr="00442838" w14:paraId="241CBC8D" w14:textId="77777777" w:rsidTr="000F163C">
        <w:trPr>
          <w:trHeight w:val="454"/>
        </w:trPr>
        <w:tc>
          <w:tcPr>
            <w:tcW w:w="1251" w:type="dxa"/>
          </w:tcPr>
          <w:p w14:paraId="4BA21E2E" w14:textId="77777777" w:rsidR="00097E98" w:rsidRPr="00442838" w:rsidRDefault="00097E98" w:rsidP="000F163C">
            <w:pPr>
              <w:spacing w:line="360" w:lineRule="auto"/>
            </w:pPr>
          </w:p>
        </w:tc>
        <w:tc>
          <w:tcPr>
            <w:tcW w:w="1652" w:type="dxa"/>
          </w:tcPr>
          <w:p w14:paraId="256CAD8B" w14:textId="77777777" w:rsidR="00097E98" w:rsidRPr="00442838" w:rsidRDefault="00097E98" w:rsidP="000F163C">
            <w:pPr>
              <w:spacing w:line="360" w:lineRule="auto"/>
            </w:pPr>
          </w:p>
        </w:tc>
        <w:tc>
          <w:tcPr>
            <w:tcW w:w="3719" w:type="dxa"/>
          </w:tcPr>
          <w:p w14:paraId="554A7760" w14:textId="77777777" w:rsidR="00097E98" w:rsidRPr="00442838" w:rsidRDefault="00097E98" w:rsidP="000F163C">
            <w:pPr>
              <w:spacing w:line="360" w:lineRule="auto"/>
            </w:pPr>
          </w:p>
        </w:tc>
        <w:tc>
          <w:tcPr>
            <w:tcW w:w="880" w:type="dxa"/>
          </w:tcPr>
          <w:p w14:paraId="24D27B76" w14:textId="77777777" w:rsidR="00097E98" w:rsidRPr="00442838" w:rsidRDefault="00097E98" w:rsidP="000F163C">
            <w:pPr>
              <w:spacing w:line="360" w:lineRule="auto"/>
            </w:pPr>
          </w:p>
        </w:tc>
        <w:tc>
          <w:tcPr>
            <w:tcW w:w="724" w:type="dxa"/>
          </w:tcPr>
          <w:p w14:paraId="39D732B0" w14:textId="77777777" w:rsidR="00097E98" w:rsidRPr="00442838" w:rsidRDefault="00097E98" w:rsidP="000F163C">
            <w:pPr>
              <w:spacing w:line="360" w:lineRule="auto"/>
            </w:pPr>
          </w:p>
        </w:tc>
        <w:tc>
          <w:tcPr>
            <w:tcW w:w="724" w:type="dxa"/>
          </w:tcPr>
          <w:p w14:paraId="0FC05518" w14:textId="77777777" w:rsidR="00097E98" w:rsidRPr="00442838" w:rsidRDefault="00097E98" w:rsidP="000F163C">
            <w:pPr>
              <w:spacing w:line="360" w:lineRule="auto"/>
            </w:pPr>
          </w:p>
        </w:tc>
        <w:tc>
          <w:tcPr>
            <w:tcW w:w="1976" w:type="dxa"/>
          </w:tcPr>
          <w:p w14:paraId="608D3450" w14:textId="77777777" w:rsidR="00097E98" w:rsidRPr="00442838" w:rsidRDefault="00097E98" w:rsidP="000F163C">
            <w:pPr>
              <w:spacing w:line="360" w:lineRule="auto"/>
            </w:pPr>
          </w:p>
        </w:tc>
      </w:tr>
      <w:tr w:rsidR="00097E98" w:rsidRPr="00442838" w14:paraId="35803A29" w14:textId="77777777" w:rsidTr="000F163C">
        <w:trPr>
          <w:trHeight w:val="441"/>
        </w:trPr>
        <w:tc>
          <w:tcPr>
            <w:tcW w:w="1251" w:type="dxa"/>
          </w:tcPr>
          <w:p w14:paraId="7D7A3EBE" w14:textId="77777777" w:rsidR="00097E98" w:rsidRPr="00442838" w:rsidRDefault="00097E98" w:rsidP="000F163C">
            <w:pPr>
              <w:spacing w:line="360" w:lineRule="auto"/>
            </w:pPr>
          </w:p>
        </w:tc>
        <w:tc>
          <w:tcPr>
            <w:tcW w:w="1652" w:type="dxa"/>
          </w:tcPr>
          <w:p w14:paraId="55C5F0D7" w14:textId="77777777" w:rsidR="00097E98" w:rsidRPr="00442838" w:rsidRDefault="00097E98" w:rsidP="000F163C">
            <w:pPr>
              <w:spacing w:line="360" w:lineRule="auto"/>
            </w:pPr>
          </w:p>
        </w:tc>
        <w:tc>
          <w:tcPr>
            <w:tcW w:w="3719" w:type="dxa"/>
          </w:tcPr>
          <w:p w14:paraId="25B53EA6" w14:textId="77777777" w:rsidR="00097E98" w:rsidRPr="00442838" w:rsidRDefault="00097E98" w:rsidP="000F163C">
            <w:pPr>
              <w:spacing w:line="360" w:lineRule="auto"/>
            </w:pPr>
          </w:p>
        </w:tc>
        <w:tc>
          <w:tcPr>
            <w:tcW w:w="880" w:type="dxa"/>
          </w:tcPr>
          <w:p w14:paraId="35313847" w14:textId="77777777" w:rsidR="00097E98" w:rsidRPr="00442838" w:rsidRDefault="00097E98" w:rsidP="000F163C">
            <w:pPr>
              <w:spacing w:line="360" w:lineRule="auto"/>
            </w:pPr>
          </w:p>
        </w:tc>
        <w:tc>
          <w:tcPr>
            <w:tcW w:w="724" w:type="dxa"/>
          </w:tcPr>
          <w:p w14:paraId="3C48CAB1" w14:textId="77777777" w:rsidR="00097E98" w:rsidRPr="00442838" w:rsidRDefault="00097E98" w:rsidP="000F163C">
            <w:pPr>
              <w:spacing w:line="360" w:lineRule="auto"/>
            </w:pPr>
          </w:p>
        </w:tc>
        <w:tc>
          <w:tcPr>
            <w:tcW w:w="724" w:type="dxa"/>
          </w:tcPr>
          <w:p w14:paraId="4F94CC68" w14:textId="77777777" w:rsidR="00097E98" w:rsidRPr="00442838" w:rsidRDefault="00097E98" w:rsidP="000F163C">
            <w:pPr>
              <w:spacing w:line="360" w:lineRule="auto"/>
            </w:pPr>
          </w:p>
        </w:tc>
        <w:tc>
          <w:tcPr>
            <w:tcW w:w="1976" w:type="dxa"/>
          </w:tcPr>
          <w:p w14:paraId="1A727F09" w14:textId="77777777" w:rsidR="00097E98" w:rsidRPr="00442838" w:rsidRDefault="00097E98" w:rsidP="000F163C">
            <w:pPr>
              <w:spacing w:line="360" w:lineRule="auto"/>
            </w:pPr>
          </w:p>
        </w:tc>
      </w:tr>
      <w:tr w:rsidR="00097E98" w:rsidRPr="00442838" w14:paraId="30C9B972" w14:textId="77777777" w:rsidTr="000F163C">
        <w:trPr>
          <w:trHeight w:val="441"/>
        </w:trPr>
        <w:tc>
          <w:tcPr>
            <w:tcW w:w="1251" w:type="dxa"/>
          </w:tcPr>
          <w:p w14:paraId="13441216" w14:textId="77777777" w:rsidR="00097E98" w:rsidRPr="00442838" w:rsidRDefault="00097E98" w:rsidP="000F163C">
            <w:pPr>
              <w:spacing w:line="360" w:lineRule="auto"/>
            </w:pPr>
          </w:p>
        </w:tc>
        <w:tc>
          <w:tcPr>
            <w:tcW w:w="1652" w:type="dxa"/>
          </w:tcPr>
          <w:p w14:paraId="35768BA4" w14:textId="77777777" w:rsidR="00097E98" w:rsidRPr="00442838" w:rsidRDefault="00097E98" w:rsidP="000F163C">
            <w:pPr>
              <w:spacing w:line="360" w:lineRule="auto"/>
            </w:pPr>
          </w:p>
        </w:tc>
        <w:tc>
          <w:tcPr>
            <w:tcW w:w="3719" w:type="dxa"/>
          </w:tcPr>
          <w:p w14:paraId="1FD7EE84" w14:textId="77777777" w:rsidR="00097E98" w:rsidRPr="00442838" w:rsidRDefault="00097E98" w:rsidP="000F163C">
            <w:pPr>
              <w:spacing w:line="360" w:lineRule="auto"/>
            </w:pPr>
          </w:p>
        </w:tc>
        <w:tc>
          <w:tcPr>
            <w:tcW w:w="880" w:type="dxa"/>
          </w:tcPr>
          <w:p w14:paraId="39E612EC" w14:textId="77777777" w:rsidR="00097E98" w:rsidRPr="00442838" w:rsidRDefault="00097E98" w:rsidP="000F163C">
            <w:pPr>
              <w:spacing w:line="360" w:lineRule="auto"/>
            </w:pPr>
          </w:p>
        </w:tc>
        <w:tc>
          <w:tcPr>
            <w:tcW w:w="724" w:type="dxa"/>
          </w:tcPr>
          <w:p w14:paraId="4A70C0D3" w14:textId="77777777" w:rsidR="00097E98" w:rsidRPr="00442838" w:rsidRDefault="00097E98" w:rsidP="000F163C">
            <w:pPr>
              <w:spacing w:line="360" w:lineRule="auto"/>
            </w:pPr>
          </w:p>
        </w:tc>
        <w:tc>
          <w:tcPr>
            <w:tcW w:w="724" w:type="dxa"/>
          </w:tcPr>
          <w:p w14:paraId="62A2375E" w14:textId="77777777" w:rsidR="00097E98" w:rsidRPr="00442838" w:rsidRDefault="00097E98" w:rsidP="000F163C">
            <w:pPr>
              <w:spacing w:line="360" w:lineRule="auto"/>
            </w:pPr>
          </w:p>
        </w:tc>
        <w:tc>
          <w:tcPr>
            <w:tcW w:w="1976" w:type="dxa"/>
          </w:tcPr>
          <w:p w14:paraId="0432ED64" w14:textId="77777777" w:rsidR="00097E98" w:rsidRPr="00442838" w:rsidRDefault="00097E98" w:rsidP="000F163C">
            <w:pPr>
              <w:spacing w:line="360" w:lineRule="auto"/>
            </w:pPr>
          </w:p>
        </w:tc>
      </w:tr>
      <w:tr w:rsidR="00097E98" w:rsidRPr="00442838" w14:paraId="243279D5" w14:textId="77777777" w:rsidTr="000F163C">
        <w:trPr>
          <w:trHeight w:val="896"/>
        </w:trPr>
        <w:tc>
          <w:tcPr>
            <w:tcW w:w="1251" w:type="dxa"/>
          </w:tcPr>
          <w:p w14:paraId="45DC1305" w14:textId="77777777" w:rsidR="00097E98" w:rsidRPr="00442838" w:rsidRDefault="00097E98" w:rsidP="000F163C">
            <w:pPr>
              <w:spacing w:line="360" w:lineRule="auto"/>
            </w:pPr>
          </w:p>
        </w:tc>
        <w:tc>
          <w:tcPr>
            <w:tcW w:w="1652" w:type="dxa"/>
          </w:tcPr>
          <w:p w14:paraId="26D28108" w14:textId="77777777" w:rsidR="00097E98" w:rsidRPr="00442838" w:rsidRDefault="00097E98" w:rsidP="000F163C">
            <w:pPr>
              <w:spacing w:line="360" w:lineRule="auto"/>
            </w:pPr>
          </w:p>
        </w:tc>
        <w:tc>
          <w:tcPr>
            <w:tcW w:w="3719" w:type="dxa"/>
          </w:tcPr>
          <w:p w14:paraId="74ACDE0E" w14:textId="77777777" w:rsidR="00097E98" w:rsidRPr="00442838" w:rsidRDefault="00097E98" w:rsidP="000F163C">
            <w:pPr>
              <w:spacing w:line="360" w:lineRule="auto"/>
            </w:pPr>
          </w:p>
        </w:tc>
        <w:tc>
          <w:tcPr>
            <w:tcW w:w="880" w:type="dxa"/>
          </w:tcPr>
          <w:p w14:paraId="26CFAA3C" w14:textId="77777777" w:rsidR="00097E98" w:rsidRPr="00442838" w:rsidRDefault="00097E98" w:rsidP="000F163C">
            <w:pPr>
              <w:spacing w:line="360" w:lineRule="auto"/>
            </w:pPr>
          </w:p>
        </w:tc>
        <w:tc>
          <w:tcPr>
            <w:tcW w:w="724" w:type="dxa"/>
          </w:tcPr>
          <w:p w14:paraId="07C2900D" w14:textId="77777777" w:rsidR="00097E98" w:rsidRPr="00442838" w:rsidRDefault="00097E98" w:rsidP="000F163C">
            <w:pPr>
              <w:spacing w:line="360" w:lineRule="auto"/>
            </w:pPr>
          </w:p>
        </w:tc>
        <w:tc>
          <w:tcPr>
            <w:tcW w:w="724" w:type="dxa"/>
          </w:tcPr>
          <w:p w14:paraId="4E1CE471" w14:textId="77777777" w:rsidR="00097E98" w:rsidRPr="00442838" w:rsidRDefault="00097E98" w:rsidP="000F163C">
            <w:pPr>
              <w:spacing w:line="360" w:lineRule="auto"/>
            </w:pPr>
          </w:p>
        </w:tc>
        <w:tc>
          <w:tcPr>
            <w:tcW w:w="1976" w:type="dxa"/>
          </w:tcPr>
          <w:p w14:paraId="457492D9" w14:textId="77777777" w:rsidR="00097E98" w:rsidRPr="00442838" w:rsidRDefault="00097E98" w:rsidP="000F163C">
            <w:pPr>
              <w:spacing w:line="360" w:lineRule="auto"/>
            </w:pPr>
          </w:p>
        </w:tc>
      </w:tr>
    </w:tbl>
    <w:p w14:paraId="3F78A28A" w14:textId="77777777" w:rsidR="00097E98" w:rsidRPr="00442838" w:rsidRDefault="00097E98" w:rsidP="00097E98">
      <w:pPr>
        <w:rPr>
          <w:sz w:val="24"/>
        </w:rPr>
      </w:pPr>
    </w:p>
    <w:p w14:paraId="120070E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4B6E47D" w14:textId="77777777" w:rsidTr="000F163C">
        <w:tc>
          <w:tcPr>
            <w:tcW w:w="3596" w:type="dxa"/>
          </w:tcPr>
          <w:p w14:paraId="35F76565" w14:textId="77777777" w:rsidR="00097E98" w:rsidRPr="00442838" w:rsidRDefault="00097E98" w:rsidP="000F163C">
            <w:pPr>
              <w:rPr>
                <w:sz w:val="24"/>
              </w:rPr>
            </w:pPr>
          </w:p>
        </w:tc>
        <w:tc>
          <w:tcPr>
            <w:tcW w:w="3597" w:type="dxa"/>
          </w:tcPr>
          <w:p w14:paraId="6EF99E9E" w14:textId="77777777" w:rsidR="00097E98" w:rsidRPr="00442838" w:rsidRDefault="00097E98" w:rsidP="000F163C">
            <w:pPr>
              <w:rPr>
                <w:sz w:val="24"/>
              </w:rPr>
            </w:pPr>
          </w:p>
        </w:tc>
        <w:tc>
          <w:tcPr>
            <w:tcW w:w="3597" w:type="dxa"/>
          </w:tcPr>
          <w:p w14:paraId="794705D0" w14:textId="77777777" w:rsidR="00097E98" w:rsidRPr="00442838" w:rsidRDefault="00097E98" w:rsidP="000F163C">
            <w:pPr>
              <w:rPr>
                <w:sz w:val="24"/>
              </w:rPr>
            </w:pPr>
          </w:p>
        </w:tc>
      </w:tr>
      <w:tr w:rsidR="00097E98" w:rsidRPr="00442838" w14:paraId="43A7435D" w14:textId="77777777" w:rsidTr="000F163C">
        <w:tc>
          <w:tcPr>
            <w:tcW w:w="3596" w:type="dxa"/>
          </w:tcPr>
          <w:p w14:paraId="676866D9" w14:textId="77777777" w:rsidR="00097E98" w:rsidRPr="00442838" w:rsidRDefault="00097E98" w:rsidP="000F163C">
            <w:pPr>
              <w:rPr>
                <w:sz w:val="24"/>
              </w:rPr>
            </w:pPr>
          </w:p>
        </w:tc>
        <w:tc>
          <w:tcPr>
            <w:tcW w:w="3597" w:type="dxa"/>
          </w:tcPr>
          <w:p w14:paraId="2B3E9210" w14:textId="77777777" w:rsidR="00097E98" w:rsidRPr="00442838" w:rsidRDefault="00097E98" w:rsidP="000F163C">
            <w:pPr>
              <w:rPr>
                <w:sz w:val="24"/>
              </w:rPr>
            </w:pPr>
          </w:p>
        </w:tc>
        <w:tc>
          <w:tcPr>
            <w:tcW w:w="3597" w:type="dxa"/>
          </w:tcPr>
          <w:p w14:paraId="1A7633A0" w14:textId="77777777" w:rsidR="00097E98" w:rsidRPr="00442838" w:rsidRDefault="00097E98" w:rsidP="000F163C">
            <w:pPr>
              <w:rPr>
                <w:sz w:val="24"/>
              </w:rPr>
            </w:pPr>
          </w:p>
        </w:tc>
      </w:tr>
    </w:tbl>
    <w:p w14:paraId="02D01025" w14:textId="77777777" w:rsidR="00097E98" w:rsidRPr="00442838" w:rsidRDefault="00097E98" w:rsidP="00097E98">
      <w:pPr>
        <w:rPr>
          <w:sz w:val="24"/>
        </w:rPr>
      </w:pPr>
    </w:p>
    <w:p w14:paraId="03080841" w14:textId="77777777" w:rsidR="00097E98" w:rsidRPr="00442838" w:rsidRDefault="00097E98" w:rsidP="00097E98">
      <w:pPr>
        <w:rPr>
          <w:sz w:val="24"/>
        </w:rPr>
      </w:pPr>
      <w:r w:rsidRPr="00442838">
        <w:rPr>
          <w:sz w:val="24"/>
        </w:rPr>
        <w:t>Sprites:</w:t>
      </w:r>
    </w:p>
    <w:p w14:paraId="66314A8E" w14:textId="77777777" w:rsidR="00097E98" w:rsidRPr="00442838" w:rsidRDefault="00097E98" w:rsidP="00097E98">
      <w:pPr>
        <w:rPr>
          <w:sz w:val="24"/>
        </w:rPr>
      </w:pPr>
      <w:r w:rsidRPr="00442838">
        <w:rPr>
          <w:sz w:val="24"/>
        </w:rPr>
        <w:br w:type="page"/>
      </w:r>
    </w:p>
    <w:p w14:paraId="0C06091E" w14:textId="77777777" w:rsidR="00097E98" w:rsidRPr="00442838" w:rsidRDefault="00097E98" w:rsidP="00097E98">
      <w:pPr>
        <w:rPr>
          <w:sz w:val="24"/>
        </w:rPr>
      </w:pPr>
      <w:r w:rsidRPr="00442838">
        <w:rPr>
          <w:sz w:val="24"/>
        </w:rPr>
        <w:lastRenderedPageBreak/>
        <w:t>Family Page</w:t>
      </w:r>
    </w:p>
    <w:p w14:paraId="5E98866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6A358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839348" w14:textId="77777777" w:rsidTr="000F163C">
        <w:trPr>
          <w:trHeight w:val="896"/>
        </w:trPr>
        <w:tc>
          <w:tcPr>
            <w:tcW w:w="1251" w:type="dxa"/>
          </w:tcPr>
          <w:p w14:paraId="31954B46" w14:textId="77777777" w:rsidR="00097E98" w:rsidRPr="00442838" w:rsidRDefault="00097E98" w:rsidP="000F163C">
            <w:pPr>
              <w:spacing w:line="360" w:lineRule="auto"/>
            </w:pPr>
            <w:r w:rsidRPr="00442838">
              <w:t>Pokemon</w:t>
            </w:r>
          </w:p>
          <w:p w14:paraId="4775893B" w14:textId="77777777" w:rsidR="00097E98" w:rsidRPr="00442838" w:rsidRDefault="00097E98" w:rsidP="000F163C">
            <w:pPr>
              <w:spacing w:line="360" w:lineRule="auto"/>
            </w:pPr>
            <w:r w:rsidRPr="00442838">
              <w:t>Name</w:t>
            </w:r>
          </w:p>
        </w:tc>
        <w:tc>
          <w:tcPr>
            <w:tcW w:w="1652" w:type="dxa"/>
          </w:tcPr>
          <w:p w14:paraId="031E7D3F" w14:textId="77777777" w:rsidR="00097E98" w:rsidRPr="00442838" w:rsidRDefault="00097E98" w:rsidP="000F163C">
            <w:pPr>
              <w:spacing w:line="360" w:lineRule="auto"/>
            </w:pPr>
            <w:r w:rsidRPr="00442838">
              <w:t>Pokemon Number</w:t>
            </w:r>
          </w:p>
        </w:tc>
        <w:tc>
          <w:tcPr>
            <w:tcW w:w="3719" w:type="dxa"/>
          </w:tcPr>
          <w:p w14:paraId="43B78113" w14:textId="77777777" w:rsidR="00097E98" w:rsidRPr="00442838" w:rsidRDefault="00097E98" w:rsidP="000F163C">
            <w:pPr>
              <w:spacing w:line="360" w:lineRule="auto"/>
            </w:pPr>
            <w:r w:rsidRPr="00442838">
              <w:t>Base Stats</w:t>
            </w:r>
          </w:p>
          <w:p w14:paraId="71DF8FA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89774D4" w14:textId="77777777" w:rsidR="00097E98" w:rsidRPr="00442838" w:rsidRDefault="00097E98" w:rsidP="000F163C">
            <w:pPr>
              <w:spacing w:line="360" w:lineRule="auto"/>
            </w:pPr>
            <w:r w:rsidRPr="00442838">
              <w:t>Ability</w:t>
            </w:r>
          </w:p>
        </w:tc>
        <w:tc>
          <w:tcPr>
            <w:tcW w:w="724" w:type="dxa"/>
          </w:tcPr>
          <w:p w14:paraId="5569BD75" w14:textId="77777777" w:rsidR="00097E98" w:rsidRPr="00442838" w:rsidRDefault="00097E98" w:rsidP="000F163C">
            <w:pPr>
              <w:spacing w:line="360" w:lineRule="auto"/>
            </w:pPr>
            <w:r w:rsidRPr="00442838">
              <w:t>Type 1</w:t>
            </w:r>
          </w:p>
        </w:tc>
        <w:tc>
          <w:tcPr>
            <w:tcW w:w="724" w:type="dxa"/>
          </w:tcPr>
          <w:p w14:paraId="5496268A" w14:textId="77777777" w:rsidR="00097E98" w:rsidRPr="00442838" w:rsidRDefault="00097E98" w:rsidP="000F163C">
            <w:pPr>
              <w:spacing w:line="360" w:lineRule="auto"/>
            </w:pPr>
            <w:r w:rsidRPr="00442838">
              <w:t>Type 2</w:t>
            </w:r>
          </w:p>
        </w:tc>
        <w:tc>
          <w:tcPr>
            <w:tcW w:w="1976" w:type="dxa"/>
          </w:tcPr>
          <w:p w14:paraId="1F5171B3" w14:textId="77777777" w:rsidR="00097E98" w:rsidRPr="00442838" w:rsidRDefault="00097E98" w:rsidP="000F163C">
            <w:pPr>
              <w:spacing w:line="360" w:lineRule="auto"/>
            </w:pPr>
            <w:r w:rsidRPr="00442838">
              <w:t>Evolution</w:t>
            </w:r>
          </w:p>
        </w:tc>
      </w:tr>
      <w:tr w:rsidR="00097E98" w:rsidRPr="00442838" w14:paraId="3501AF29" w14:textId="77777777" w:rsidTr="000F163C">
        <w:trPr>
          <w:trHeight w:val="454"/>
        </w:trPr>
        <w:tc>
          <w:tcPr>
            <w:tcW w:w="1251" w:type="dxa"/>
          </w:tcPr>
          <w:p w14:paraId="5CB5EDEC" w14:textId="77777777" w:rsidR="00097E98" w:rsidRPr="00442838" w:rsidRDefault="00097E98" w:rsidP="000F163C">
            <w:pPr>
              <w:spacing w:line="360" w:lineRule="auto"/>
            </w:pPr>
          </w:p>
        </w:tc>
        <w:tc>
          <w:tcPr>
            <w:tcW w:w="1652" w:type="dxa"/>
          </w:tcPr>
          <w:p w14:paraId="4A755C7D" w14:textId="77777777" w:rsidR="00097E98" w:rsidRPr="00442838" w:rsidRDefault="00097E98" w:rsidP="000F163C">
            <w:pPr>
              <w:spacing w:line="360" w:lineRule="auto"/>
            </w:pPr>
          </w:p>
        </w:tc>
        <w:tc>
          <w:tcPr>
            <w:tcW w:w="3719" w:type="dxa"/>
          </w:tcPr>
          <w:p w14:paraId="1369F484" w14:textId="77777777" w:rsidR="00097E98" w:rsidRPr="00442838" w:rsidRDefault="00097E98" w:rsidP="000F163C">
            <w:pPr>
              <w:spacing w:line="360" w:lineRule="auto"/>
            </w:pPr>
          </w:p>
        </w:tc>
        <w:tc>
          <w:tcPr>
            <w:tcW w:w="880" w:type="dxa"/>
          </w:tcPr>
          <w:p w14:paraId="62D61BE8" w14:textId="77777777" w:rsidR="00097E98" w:rsidRPr="00442838" w:rsidRDefault="00097E98" w:rsidP="000F163C">
            <w:pPr>
              <w:spacing w:line="360" w:lineRule="auto"/>
            </w:pPr>
          </w:p>
        </w:tc>
        <w:tc>
          <w:tcPr>
            <w:tcW w:w="724" w:type="dxa"/>
          </w:tcPr>
          <w:p w14:paraId="4AF976B6" w14:textId="77777777" w:rsidR="00097E98" w:rsidRPr="00442838" w:rsidRDefault="00097E98" w:rsidP="000F163C">
            <w:pPr>
              <w:spacing w:line="360" w:lineRule="auto"/>
            </w:pPr>
          </w:p>
        </w:tc>
        <w:tc>
          <w:tcPr>
            <w:tcW w:w="724" w:type="dxa"/>
          </w:tcPr>
          <w:p w14:paraId="5F4BFF61" w14:textId="77777777" w:rsidR="00097E98" w:rsidRPr="00442838" w:rsidRDefault="00097E98" w:rsidP="000F163C">
            <w:pPr>
              <w:spacing w:line="360" w:lineRule="auto"/>
            </w:pPr>
          </w:p>
        </w:tc>
        <w:tc>
          <w:tcPr>
            <w:tcW w:w="1976" w:type="dxa"/>
          </w:tcPr>
          <w:p w14:paraId="01910F39" w14:textId="77777777" w:rsidR="00097E98" w:rsidRPr="00442838" w:rsidRDefault="00097E98" w:rsidP="000F163C">
            <w:pPr>
              <w:spacing w:line="360" w:lineRule="auto"/>
            </w:pPr>
          </w:p>
        </w:tc>
      </w:tr>
      <w:tr w:rsidR="00097E98" w:rsidRPr="00442838" w14:paraId="3716D630" w14:textId="77777777" w:rsidTr="000F163C">
        <w:trPr>
          <w:trHeight w:val="441"/>
        </w:trPr>
        <w:tc>
          <w:tcPr>
            <w:tcW w:w="1251" w:type="dxa"/>
          </w:tcPr>
          <w:p w14:paraId="1CA98D3E" w14:textId="77777777" w:rsidR="00097E98" w:rsidRPr="00442838" w:rsidRDefault="00097E98" w:rsidP="000F163C">
            <w:pPr>
              <w:spacing w:line="360" w:lineRule="auto"/>
            </w:pPr>
          </w:p>
        </w:tc>
        <w:tc>
          <w:tcPr>
            <w:tcW w:w="1652" w:type="dxa"/>
          </w:tcPr>
          <w:p w14:paraId="2F9C3E3B" w14:textId="77777777" w:rsidR="00097E98" w:rsidRPr="00442838" w:rsidRDefault="00097E98" w:rsidP="000F163C">
            <w:pPr>
              <w:spacing w:line="360" w:lineRule="auto"/>
            </w:pPr>
          </w:p>
        </w:tc>
        <w:tc>
          <w:tcPr>
            <w:tcW w:w="3719" w:type="dxa"/>
          </w:tcPr>
          <w:p w14:paraId="180C3032" w14:textId="77777777" w:rsidR="00097E98" w:rsidRPr="00442838" w:rsidRDefault="00097E98" w:rsidP="000F163C">
            <w:pPr>
              <w:spacing w:line="360" w:lineRule="auto"/>
            </w:pPr>
          </w:p>
        </w:tc>
        <w:tc>
          <w:tcPr>
            <w:tcW w:w="880" w:type="dxa"/>
          </w:tcPr>
          <w:p w14:paraId="26A1A653" w14:textId="77777777" w:rsidR="00097E98" w:rsidRPr="00442838" w:rsidRDefault="00097E98" w:rsidP="000F163C">
            <w:pPr>
              <w:spacing w:line="360" w:lineRule="auto"/>
            </w:pPr>
          </w:p>
        </w:tc>
        <w:tc>
          <w:tcPr>
            <w:tcW w:w="724" w:type="dxa"/>
          </w:tcPr>
          <w:p w14:paraId="22768A2B" w14:textId="77777777" w:rsidR="00097E98" w:rsidRPr="00442838" w:rsidRDefault="00097E98" w:rsidP="000F163C">
            <w:pPr>
              <w:spacing w:line="360" w:lineRule="auto"/>
            </w:pPr>
          </w:p>
        </w:tc>
        <w:tc>
          <w:tcPr>
            <w:tcW w:w="724" w:type="dxa"/>
          </w:tcPr>
          <w:p w14:paraId="389F64CF" w14:textId="77777777" w:rsidR="00097E98" w:rsidRPr="00442838" w:rsidRDefault="00097E98" w:rsidP="000F163C">
            <w:pPr>
              <w:spacing w:line="360" w:lineRule="auto"/>
            </w:pPr>
          </w:p>
        </w:tc>
        <w:tc>
          <w:tcPr>
            <w:tcW w:w="1976" w:type="dxa"/>
          </w:tcPr>
          <w:p w14:paraId="55EB187A" w14:textId="77777777" w:rsidR="00097E98" w:rsidRPr="00442838" w:rsidRDefault="00097E98" w:rsidP="000F163C">
            <w:pPr>
              <w:spacing w:line="360" w:lineRule="auto"/>
            </w:pPr>
          </w:p>
        </w:tc>
      </w:tr>
      <w:tr w:rsidR="00097E98" w:rsidRPr="00442838" w14:paraId="12644336" w14:textId="77777777" w:rsidTr="000F163C">
        <w:trPr>
          <w:trHeight w:val="441"/>
        </w:trPr>
        <w:tc>
          <w:tcPr>
            <w:tcW w:w="1251" w:type="dxa"/>
          </w:tcPr>
          <w:p w14:paraId="0223CF6D" w14:textId="77777777" w:rsidR="00097E98" w:rsidRPr="00442838" w:rsidRDefault="00097E98" w:rsidP="000F163C">
            <w:pPr>
              <w:spacing w:line="360" w:lineRule="auto"/>
            </w:pPr>
          </w:p>
        </w:tc>
        <w:tc>
          <w:tcPr>
            <w:tcW w:w="1652" w:type="dxa"/>
          </w:tcPr>
          <w:p w14:paraId="32D92FDC" w14:textId="77777777" w:rsidR="00097E98" w:rsidRPr="00442838" w:rsidRDefault="00097E98" w:rsidP="000F163C">
            <w:pPr>
              <w:spacing w:line="360" w:lineRule="auto"/>
            </w:pPr>
          </w:p>
        </w:tc>
        <w:tc>
          <w:tcPr>
            <w:tcW w:w="3719" w:type="dxa"/>
          </w:tcPr>
          <w:p w14:paraId="510DEBA8" w14:textId="77777777" w:rsidR="00097E98" w:rsidRPr="00442838" w:rsidRDefault="00097E98" w:rsidP="000F163C">
            <w:pPr>
              <w:spacing w:line="360" w:lineRule="auto"/>
            </w:pPr>
          </w:p>
        </w:tc>
        <w:tc>
          <w:tcPr>
            <w:tcW w:w="880" w:type="dxa"/>
          </w:tcPr>
          <w:p w14:paraId="1E16699E" w14:textId="77777777" w:rsidR="00097E98" w:rsidRPr="00442838" w:rsidRDefault="00097E98" w:rsidP="000F163C">
            <w:pPr>
              <w:spacing w:line="360" w:lineRule="auto"/>
            </w:pPr>
          </w:p>
        </w:tc>
        <w:tc>
          <w:tcPr>
            <w:tcW w:w="724" w:type="dxa"/>
          </w:tcPr>
          <w:p w14:paraId="5CDEA737" w14:textId="77777777" w:rsidR="00097E98" w:rsidRPr="00442838" w:rsidRDefault="00097E98" w:rsidP="000F163C">
            <w:pPr>
              <w:spacing w:line="360" w:lineRule="auto"/>
            </w:pPr>
          </w:p>
        </w:tc>
        <w:tc>
          <w:tcPr>
            <w:tcW w:w="724" w:type="dxa"/>
          </w:tcPr>
          <w:p w14:paraId="64C1DA7F" w14:textId="77777777" w:rsidR="00097E98" w:rsidRPr="00442838" w:rsidRDefault="00097E98" w:rsidP="000F163C">
            <w:pPr>
              <w:spacing w:line="360" w:lineRule="auto"/>
            </w:pPr>
          </w:p>
        </w:tc>
        <w:tc>
          <w:tcPr>
            <w:tcW w:w="1976" w:type="dxa"/>
          </w:tcPr>
          <w:p w14:paraId="7BE81B17" w14:textId="77777777" w:rsidR="00097E98" w:rsidRPr="00442838" w:rsidRDefault="00097E98" w:rsidP="000F163C">
            <w:pPr>
              <w:spacing w:line="360" w:lineRule="auto"/>
            </w:pPr>
          </w:p>
        </w:tc>
      </w:tr>
      <w:tr w:rsidR="00097E98" w:rsidRPr="00442838" w14:paraId="0D5EA54D" w14:textId="77777777" w:rsidTr="000F163C">
        <w:trPr>
          <w:trHeight w:val="896"/>
        </w:trPr>
        <w:tc>
          <w:tcPr>
            <w:tcW w:w="1251" w:type="dxa"/>
          </w:tcPr>
          <w:p w14:paraId="2B7319DA" w14:textId="77777777" w:rsidR="00097E98" w:rsidRPr="00442838" w:rsidRDefault="00097E98" w:rsidP="000F163C">
            <w:pPr>
              <w:spacing w:line="360" w:lineRule="auto"/>
            </w:pPr>
          </w:p>
        </w:tc>
        <w:tc>
          <w:tcPr>
            <w:tcW w:w="1652" w:type="dxa"/>
          </w:tcPr>
          <w:p w14:paraId="79B3929D" w14:textId="77777777" w:rsidR="00097E98" w:rsidRPr="00442838" w:rsidRDefault="00097E98" w:rsidP="000F163C">
            <w:pPr>
              <w:spacing w:line="360" w:lineRule="auto"/>
            </w:pPr>
          </w:p>
        </w:tc>
        <w:tc>
          <w:tcPr>
            <w:tcW w:w="3719" w:type="dxa"/>
          </w:tcPr>
          <w:p w14:paraId="790C89BE" w14:textId="77777777" w:rsidR="00097E98" w:rsidRPr="00442838" w:rsidRDefault="00097E98" w:rsidP="000F163C">
            <w:pPr>
              <w:spacing w:line="360" w:lineRule="auto"/>
            </w:pPr>
          </w:p>
        </w:tc>
        <w:tc>
          <w:tcPr>
            <w:tcW w:w="880" w:type="dxa"/>
          </w:tcPr>
          <w:p w14:paraId="710D2FD6" w14:textId="77777777" w:rsidR="00097E98" w:rsidRPr="00442838" w:rsidRDefault="00097E98" w:rsidP="000F163C">
            <w:pPr>
              <w:spacing w:line="360" w:lineRule="auto"/>
            </w:pPr>
          </w:p>
        </w:tc>
        <w:tc>
          <w:tcPr>
            <w:tcW w:w="724" w:type="dxa"/>
          </w:tcPr>
          <w:p w14:paraId="21F121A6" w14:textId="77777777" w:rsidR="00097E98" w:rsidRPr="00442838" w:rsidRDefault="00097E98" w:rsidP="000F163C">
            <w:pPr>
              <w:spacing w:line="360" w:lineRule="auto"/>
            </w:pPr>
          </w:p>
        </w:tc>
        <w:tc>
          <w:tcPr>
            <w:tcW w:w="724" w:type="dxa"/>
          </w:tcPr>
          <w:p w14:paraId="3AA4AF5A" w14:textId="77777777" w:rsidR="00097E98" w:rsidRPr="00442838" w:rsidRDefault="00097E98" w:rsidP="000F163C">
            <w:pPr>
              <w:spacing w:line="360" w:lineRule="auto"/>
            </w:pPr>
          </w:p>
        </w:tc>
        <w:tc>
          <w:tcPr>
            <w:tcW w:w="1976" w:type="dxa"/>
          </w:tcPr>
          <w:p w14:paraId="5AE7E590" w14:textId="77777777" w:rsidR="00097E98" w:rsidRPr="00442838" w:rsidRDefault="00097E98" w:rsidP="000F163C">
            <w:pPr>
              <w:spacing w:line="360" w:lineRule="auto"/>
            </w:pPr>
          </w:p>
        </w:tc>
      </w:tr>
    </w:tbl>
    <w:p w14:paraId="02F8223D" w14:textId="77777777" w:rsidR="00097E98" w:rsidRPr="00442838" w:rsidRDefault="00097E98" w:rsidP="00097E98">
      <w:pPr>
        <w:rPr>
          <w:sz w:val="24"/>
        </w:rPr>
      </w:pPr>
    </w:p>
    <w:p w14:paraId="0446388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BF15ADD" w14:textId="77777777" w:rsidTr="000F163C">
        <w:tc>
          <w:tcPr>
            <w:tcW w:w="3596" w:type="dxa"/>
          </w:tcPr>
          <w:p w14:paraId="14F37FFE" w14:textId="77777777" w:rsidR="00097E98" w:rsidRPr="00442838" w:rsidRDefault="00097E98" w:rsidP="000F163C">
            <w:pPr>
              <w:rPr>
                <w:sz w:val="24"/>
              </w:rPr>
            </w:pPr>
          </w:p>
        </w:tc>
        <w:tc>
          <w:tcPr>
            <w:tcW w:w="3597" w:type="dxa"/>
          </w:tcPr>
          <w:p w14:paraId="5C8201CA" w14:textId="77777777" w:rsidR="00097E98" w:rsidRPr="00442838" w:rsidRDefault="00097E98" w:rsidP="000F163C">
            <w:pPr>
              <w:rPr>
                <w:sz w:val="24"/>
              </w:rPr>
            </w:pPr>
          </w:p>
        </w:tc>
        <w:tc>
          <w:tcPr>
            <w:tcW w:w="3597" w:type="dxa"/>
          </w:tcPr>
          <w:p w14:paraId="028B7AC4" w14:textId="77777777" w:rsidR="00097E98" w:rsidRPr="00442838" w:rsidRDefault="00097E98" w:rsidP="000F163C">
            <w:pPr>
              <w:rPr>
                <w:sz w:val="24"/>
              </w:rPr>
            </w:pPr>
          </w:p>
        </w:tc>
      </w:tr>
      <w:tr w:rsidR="00097E98" w:rsidRPr="00442838" w14:paraId="46CC49D9" w14:textId="77777777" w:rsidTr="000F163C">
        <w:tc>
          <w:tcPr>
            <w:tcW w:w="3596" w:type="dxa"/>
          </w:tcPr>
          <w:p w14:paraId="3537A9D4" w14:textId="77777777" w:rsidR="00097E98" w:rsidRPr="00442838" w:rsidRDefault="00097E98" w:rsidP="000F163C">
            <w:pPr>
              <w:rPr>
                <w:sz w:val="24"/>
              </w:rPr>
            </w:pPr>
          </w:p>
        </w:tc>
        <w:tc>
          <w:tcPr>
            <w:tcW w:w="3597" w:type="dxa"/>
          </w:tcPr>
          <w:p w14:paraId="337AF6D1" w14:textId="77777777" w:rsidR="00097E98" w:rsidRPr="00442838" w:rsidRDefault="00097E98" w:rsidP="000F163C">
            <w:pPr>
              <w:rPr>
                <w:sz w:val="24"/>
              </w:rPr>
            </w:pPr>
          </w:p>
        </w:tc>
        <w:tc>
          <w:tcPr>
            <w:tcW w:w="3597" w:type="dxa"/>
          </w:tcPr>
          <w:p w14:paraId="0F5B90BD" w14:textId="77777777" w:rsidR="00097E98" w:rsidRPr="00442838" w:rsidRDefault="00097E98" w:rsidP="000F163C">
            <w:pPr>
              <w:rPr>
                <w:sz w:val="24"/>
              </w:rPr>
            </w:pPr>
          </w:p>
        </w:tc>
      </w:tr>
    </w:tbl>
    <w:p w14:paraId="2639E399" w14:textId="77777777" w:rsidR="00097E98" w:rsidRPr="00442838" w:rsidRDefault="00097E98" w:rsidP="00097E98">
      <w:pPr>
        <w:rPr>
          <w:sz w:val="24"/>
        </w:rPr>
      </w:pPr>
    </w:p>
    <w:p w14:paraId="15DD2F4A" w14:textId="77777777" w:rsidR="00097E98" w:rsidRPr="00442838" w:rsidRDefault="00097E98" w:rsidP="00097E98">
      <w:pPr>
        <w:rPr>
          <w:sz w:val="24"/>
        </w:rPr>
      </w:pPr>
      <w:r w:rsidRPr="00442838">
        <w:rPr>
          <w:sz w:val="24"/>
        </w:rPr>
        <w:t>Sprites:</w:t>
      </w:r>
    </w:p>
    <w:p w14:paraId="616BE107" w14:textId="77777777" w:rsidR="00097E98" w:rsidRPr="00442838" w:rsidRDefault="00097E98" w:rsidP="00097E98">
      <w:pPr>
        <w:rPr>
          <w:sz w:val="24"/>
        </w:rPr>
      </w:pPr>
      <w:r w:rsidRPr="00442838">
        <w:rPr>
          <w:sz w:val="24"/>
        </w:rPr>
        <w:br w:type="page"/>
      </w:r>
    </w:p>
    <w:p w14:paraId="02A4BDC3" w14:textId="77777777" w:rsidR="00097E98" w:rsidRPr="00442838" w:rsidRDefault="00097E98" w:rsidP="00097E98">
      <w:pPr>
        <w:rPr>
          <w:sz w:val="24"/>
        </w:rPr>
      </w:pPr>
      <w:r w:rsidRPr="00442838">
        <w:rPr>
          <w:sz w:val="24"/>
        </w:rPr>
        <w:lastRenderedPageBreak/>
        <w:t>Family Page</w:t>
      </w:r>
    </w:p>
    <w:p w14:paraId="05108AC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A7C85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F5F7B1" w14:textId="77777777" w:rsidTr="000F163C">
        <w:trPr>
          <w:trHeight w:val="896"/>
        </w:trPr>
        <w:tc>
          <w:tcPr>
            <w:tcW w:w="1251" w:type="dxa"/>
          </w:tcPr>
          <w:p w14:paraId="4DBD5AE2" w14:textId="77777777" w:rsidR="00097E98" w:rsidRPr="00442838" w:rsidRDefault="00097E98" w:rsidP="000F163C">
            <w:pPr>
              <w:spacing w:line="360" w:lineRule="auto"/>
            </w:pPr>
            <w:r w:rsidRPr="00442838">
              <w:t>Pokemon</w:t>
            </w:r>
          </w:p>
          <w:p w14:paraId="74545DE0" w14:textId="77777777" w:rsidR="00097E98" w:rsidRPr="00442838" w:rsidRDefault="00097E98" w:rsidP="000F163C">
            <w:pPr>
              <w:spacing w:line="360" w:lineRule="auto"/>
            </w:pPr>
            <w:r w:rsidRPr="00442838">
              <w:t>Name</w:t>
            </w:r>
          </w:p>
        </w:tc>
        <w:tc>
          <w:tcPr>
            <w:tcW w:w="1652" w:type="dxa"/>
          </w:tcPr>
          <w:p w14:paraId="63A2490B" w14:textId="77777777" w:rsidR="00097E98" w:rsidRPr="00442838" w:rsidRDefault="00097E98" w:rsidP="000F163C">
            <w:pPr>
              <w:spacing w:line="360" w:lineRule="auto"/>
            </w:pPr>
            <w:r w:rsidRPr="00442838">
              <w:t>Pokemon Number</w:t>
            </w:r>
          </w:p>
        </w:tc>
        <w:tc>
          <w:tcPr>
            <w:tcW w:w="3719" w:type="dxa"/>
          </w:tcPr>
          <w:p w14:paraId="63D90FC6" w14:textId="77777777" w:rsidR="00097E98" w:rsidRPr="00442838" w:rsidRDefault="00097E98" w:rsidP="000F163C">
            <w:pPr>
              <w:spacing w:line="360" w:lineRule="auto"/>
            </w:pPr>
            <w:r w:rsidRPr="00442838">
              <w:t>Base Stats</w:t>
            </w:r>
          </w:p>
          <w:p w14:paraId="193F048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19DBAF0" w14:textId="77777777" w:rsidR="00097E98" w:rsidRPr="00442838" w:rsidRDefault="00097E98" w:rsidP="000F163C">
            <w:pPr>
              <w:spacing w:line="360" w:lineRule="auto"/>
            </w:pPr>
            <w:r w:rsidRPr="00442838">
              <w:t>Ability</w:t>
            </w:r>
          </w:p>
        </w:tc>
        <w:tc>
          <w:tcPr>
            <w:tcW w:w="724" w:type="dxa"/>
          </w:tcPr>
          <w:p w14:paraId="3B194162" w14:textId="77777777" w:rsidR="00097E98" w:rsidRPr="00442838" w:rsidRDefault="00097E98" w:rsidP="000F163C">
            <w:pPr>
              <w:spacing w:line="360" w:lineRule="auto"/>
            </w:pPr>
            <w:r w:rsidRPr="00442838">
              <w:t>Type 1</w:t>
            </w:r>
          </w:p>
        </w:tc>
        <w:tc>
          <w:tcPr>
            <w:tcW w:w="724" w:type="dxa"/>
          </w:tcPr>
          <w:p w14:paraId="52EE2F48" w14:textId="77777777" w:rsidR="00097E98" w:rsidRPr="00442838" w:rsidRDefault="00097E98" w:rsidP="000F163C">
            <w:pPr>
              <w:spacing w:line="360" w:lineRule="auto"/>
            </w:pPr>
            <w:r w:rsidRPr="00442838">
              <w:t>Type 2</w:t>
            </w:r>
          </w:p>
        </w:tc>
        <w:tc>
          <w:tcPr>
            <w:tcW w:w="1976" w:type="dxa"/>
          </w:tcPr>
          <w:p w14:paraId="1698BF77" w14:textId="77777777" w:rsidR="00097E98" w:rsidRPr="00442838" w:rsidRDefault="00097E98" w:rsidP="000F163C">
            <w:pPr>
              <w:spacing w:line="360" w:lineRule="auto"/>
            </w:pPr>
            <w:r w:rsidRPr="00442838">
              <w:t>Evolution</w:t>
            </w:r>
          </w:p>
        </w:tc>
      </w:tr>
      <w:tr w:rsidR="00097E98" w:rsidRPr="00442838" w14:paraId="039D1F81" w14:textId="77777777" w:rsidTr="000F163C">
        <w:trPr>
          <w:trHeight w:val="454"/>
        </w:trPr>
        <w:tc>
          <w:tcPr>
            <w:tcW w:w="1251" w:type="dxa"/>
          </w:tcPr>
          <w:p w14:paraId="032C3BBD" w14:textId="77777777" w:rsidR="00097E98" w:rsidRPr="00442838" w:rsidRDefault="00097E98" w:rsidP="000F163C">
            <w:pPr>
              <w:spacing w:line="360" w:lineRule="auto"/>
            </w:pPr>
          </w:p>
        </w:tc>
        <w:tc>
          <w:tcPr>
            <w:tcW w:w="1652" w:type="dxa"/>
          </w:tcPr>
          <w:p w14:paraId="52FC6DA4" w14:textId="77777777" w:rsidR="00097E98" w:rsidRPr="00442838" w:rsidRDefault="00097E98" w:rsidP="000F163C">
            <w:pPr>
              <w:spacing w:line="360" w:lineRule="auto"/>
            </w:pPr>
          </w:p>
        </w:tc>
        <w:tc>
          <w:tcPr>
            <w:tcW w:w="3719" w:type="dxa"/>
          </w:tcPr>
          <w:p w14:paraId="39071E53" w14:textId="77777777" w:rsidR="00097E98" w:rsidRPr="00442838" w:rsidRDefault="00097E98" w:rsidP="000F163C">
            <w:pPr>
              <w:spacing w:line="360" w:lineRule="auto"/>
            </w:pPr>
          </w:p>
        </w:tc>
        <w:tc>
          <w:tcPr>
            <w:tcW w:w="880" w:type="dxa"/>
          </w:tcPr>
          <w:p w14:paraId="6123164A" w14:textId="77777777" w:rsidR="00097E98" w:rsidRPr="00442838" w:rsidRDefault="00097E98" w:rsidP="000F163C">
            <w:pPr>
              <w:spacing w:line="360" w:lineRule="auto"/>
            </w:pPr>
          </w:p>
        </w:tc>
        <w:tc>
          <w:tcPr>
            <w:tcW w:w="724" w:type="dxa"/>
          </w:tcPr>
          <w:p w14:paraId="1A1B014F" w14:textId="77777777" w:rsidR="00097E98" w:rsidRPr="00442838" w:rsidRDefault="00097E98" w:rsidP="000F163C">
            <w:pPr>
              <w:spacing w:line="360" w:lineRule="auto"/>
            </w:pPr>
          </w:p>
        </w:tc>
        <w:tc>
          <w:tcPr>
            <w:tcW w:w="724" w:type="dxa"/>
          </w:tcPr>
          <w:p w14:paraId="190DE0CF" w14:textId="77777777" w:rsidR="00097E98" w:rsidRPr="00442838" w:rsidRDefault="00097E98" w:rsidP="000F163C">
            <w:pPr>
              <w:spacing w:line="360" w:lineRule="auto"/>
            </w:pPr>
          </w:p>
        </w:tc>
        <w:tc>
          <w:tcPr>
            <w:tcW w:w="1976" w:type="dxa"/>
          </w:tcPr>
          <w:p w14:paraId="44762603" w14:textId="77777777" w:rsidR="00097E98" w:rsidRPr="00442838" w:rsidRDefault="00097E98" w:rsidP="000F163C">
            <w:pPr>
              <w:spacing w:line="360" w:lineRule="auto"/>
            </w:pPr>
          </w:p>
        </w:tc>
      </w:tr>
      <w:tr w:rsidR="00097E98" w:rsidRPr="00442838" w14:paraId="42E4BE12" w14:textId="77777777" w:rsidTr="000F163C">
        <w:trPr>
          <w:trHeight w:val="441"/>
        </w:trPr>
        <w:tc>
          <w:tcPr>
            <w:tcW w:w="1251" w:type="dxa"/>
          </w:tcPr>
          <w:p w14:paraId="3DCE463F" w14:textId="77777777" w:rsidR="00097E98" w:rsidRPr="00442838" w:rsidRDefault="00097E98" w:rsidP="000F163C">
            <w:pPr>
              <w:spacing w:line="360" w:lineRule="auto"/>
            </w:pPr>
          </w:p>
        </w:tc>
        <w:tc>
          <w:tcPr>
            <w:tcW w:w="1652" w:type="dxa"/>
          </w:tcPr>
          <w:p w14:paraId="2D69A313" w14:textId="77777777" w:rsidR="00097E98" w:rsidRPr="00442838" w:rsidRDefault="00097E98" w:rsidP="000F163C">
            <w:pPr>
              <w:spacing w:line="360" w:lineRule="auto"/>
            </w:pPr>
          </w:p>
        </w:tc>
        <w:tc>
          <w:tcPr>
            <w:tcW w:w="3719" w:type="dxa"/>
          </w:tcPr>
          <w:p w14:paraId="48A1CE9E" w14:textId="77777777" w:rsidR="00097E98" w:rsidRPr="00442838" w:rsidRDefault="00097E98" w:rsidP="000F163C">
            <w:pPr>
              <w:spacing w:line="360" w:lineRule="auto"/>
            </w:pPr>
          </w:p>
        </w:tc>
        <w:tc>
          <w:tcPr>
            <w:tcW w:w="880" w:type="dxa"/>
          </w:tcPr>
          <w:p w14:paraId="02805E84" w14:textId="77777777" w:rsidR="00097E98" w:rsidRPr="00442838" w:rsidRDefault="00097E98" w:rsidP="000F163C">
            <w:pPr>
              <w:spacing w:line="360" w:lineRule="auto"/>
            </w:pPr>
          </w:p>
        </w:tc>
        <w:tc>
          <w:tcPr>
            <w:tcW w:w="724" w:type="dxa"/>
          </w:tcPr>
          <w:p w14:paraId="11B69CA3" w14:textId="77777777" w:rsidR="00097E98" w:rsidRPr="00442838" w:rsidRDefault="00097E98" w:rsidP="000F163C">
            <w:pPr>
              <w:spacing w:line="360" w:lineRule="auto"/>
            </w:pPr>
          </w:p>
        </w:tc>
        <w:tc>
          <w:tcPr>
            <w:tcW w:w="724" w:type="dxa"/>
          </w:tcPr>
          <w:p w14:paraId="25A3D2EA" w14:textId="77777777" w:rsidR="00097E98" w:rsidRPr="00442838" w:rsidRDefault="00097E98" w:rsidP="000F163C">
            <w:pPr>
              <w:spacing w:line="360" w:lineRule="auto"/>
            </w:pPr>
          </w:p>
        </w:tc>
        <w:tc>
          <w:tcPr>
            <w:tcW w:w="1976" w:type="dxa"/>
          </w:tcPr>
          <w:p w14:paraId="18DF203F" w14:textId="77777777" w:rsidR="00097E98" w:rsidRPr="00442838" w:rsidRDefault="00097E98" w:rsidP="000F163C">
            <w:pPr>
              <w:spacing w:line="360" w:lineRule="auto"/>
            </w:pPr>
          </w:p>
        </w:tc>
      </w:tr>
      <w:tr w:rsidR="00097E98" w:rsidRPr="00442838" w14:paraId="11BEA41A" w14:textId="77777777" w:rsidTr="000F163C">
        <w:trPr>
          <w:trHeight w:val="441"/>
        </w:trPr>
        <w:tc>
          <w:tcPr>
            <w:tcW w:w="1251" w:type="dxa"/>
          </w:tcPr>
          <w:p w14:paraId="5C5C8052" w14:textId="77777777" w:rsidR="00097E98" w:rsidRPr="00442838" w:rsidRDefault="00097E98" w:rsidP="000F163C">
            <w:pPr>
              <w:spacing w:line="360" w:lineRule="auto"/>
            </w:pPr>
          </w:p>
        </w:tc>
        <w:tc>
          <w:tcPr>
            <w:tcW w:w="1652" w:type="dxa"/>
          </w:tcPr>
          <w:p w14:paraId="63B3A413" w14:textId="77777777" w:rsidR="00097E98" w:rsidRPr="00442838" w:rsidRDefault="00097E98" w:rsidP="000F163C">
            <w:pPr>
              <w:spacing w:line="360" w:lineRule="auto"/>
            </w:pPr>
          </w:p>
        </w:tc>
        <w:tc>
          <w:tcPr>
            <w:tcW w:w="3719" w:type="dxa"/>
          </w:tcPr>
          <w:p w14:paraId="7DAA6861" w14:textId="77777777" w:rsidR="00097E98" w:rsidRPr="00442838" w:rsidRDefault="00097E98" w:rsidP="000F163C">
            <w:pPr>
              <w:spacing w:line="360" w:lineRule="auto"/>
            </w:pPr>
          </w:p>
        </w:tc>
        <w:tc>
          <w:tcPr>
            <w:tcW w:w="880" w:type="dxa"/>
          </w:tcPr>
          <w:p w14:paraId="0D735EA2" w14:textId="77777777" w:rsidR="00097E98" w:rsidRPr="00442838" w:rsidRDefault="00097E98" w:rsidP="000F163C">
            <w:pPr>
              <w:spacing w:line="360" w:lineRule="auto"/>
            </w:pPr>
          </w:p>
        </w:tc>
        <w:tc>
          <w:tcPr>
            <w:tcW w:w="724" w:type="dxa"/>
          </w:tcPr>
          <w:p w14:paraId="1E02170A" w14:textId="77777777" w:rsidR="00097E98" w:rsidRPr="00442838" w:rsidRDefault="00097E98" w:rsidP="000F163C">
            <w:pPr>
              <w:spacing w:line="360" w:lineRule="auto"/>
            </w:pPr>
          </w:p>
        </w:tc>
        <w:tc>
          <w:tcPr>
            <w:tcW w:w="724" w:type="dxa"/>
          </w:tcPr>
          <w:p w14:paraId="513A9839" w14:textId="77777777" w:rsidR="00097E98" w:rsidRPr="00442838" w:rsidRDefault="00097E98" w:rsidP="000F163C">
            <w:pPr>
              <w:spacing w:line="360" w:lineRule="auto"/>
            </w:pPr>
          </w:p>
        </w:tc>
        <w:tc>
          <w:tcPr>
            <w:tcW w:w="1976" w:type="dxa"/>
          </w:tcPr>
          <w:p w14:paraId="4FEEA862" w14:textId="77777777" w:rsidR="00097E98" w:rsidRPr="00442838" w:rsidRDefault="00097E98" w:rsidP="000F163C">
            <w:pPr>
              <w:spacing w:line="360" w:lineRule="auto"/>
            </w:pPr>
          </w:p>
        </w:tc>
      </w:tr>
      <w:tr w:rsidR="00097E98" w:rsidRPr="00442838" w14:paraId="5D2D3FCC" w14:textId="77777777" w:rsidTr="000F163C">
        <w:trPr>
          <w:trHeight w:val="896"/>
        </w:trPr>
        <w:tc>
          <w:tcPr>
            <w:tcW w:w="1251" w:type="dxa"/>
          </w:tcPr>
          <w:p w14:paraId="59AA2D85" w14:textId="77777777" w:rsidR="00097E98" w:rsidRPr="00442838" w:rsidRDefault="00097E98" w:rsidP="000F163C">
            <w:pPr>
              <w:spacing w:line="360" w:lineRule="auto"/>
            </w:pPr>
          </w:p>
        </w:tc>
        <w:tc>
          <w:tcPr>
            <w:tcW w:w="1652" w:type="dxa"/>
          </w:tcPr>
          <w:p w14:paraId="70A12A5E" w14:textId="77777777" w:rsidR="00097E98" w:rsidRPr="00442838" w:rsidRDefault="00097E98" w:rsidP="000F163C">
            <w:pPr>
              <w:spacing w:line="360" w:lineRule="auto"/>
            </w:pPr>
          </w:p>
        </w:tc>
        <w:tc>
          <w:tcPr>
            <w:tcW w:w="3719" w:type="dxa"/>
          </w:tcPr>
          <w:p w14:paraId="71E35D4B" w14:textId="77777777" w:rsidR="00097E98" w:rsidRPr="00442838" w:rsidRDefault="00097E98" w:rsidP="000F163C">
            <w:pPr>
              <w:spacing w:line="360" w:lineRule="auto"/>
            </w:pPr>
          </w:p>
        </w:tc>
        <w:tc>
          <w:tcPr>
            <w:tcW w:w="880" w:type="dxa"/>
          </w:tcPr>
          <w:p w14:paraId="3A7EFDE8" w14:textId="77777777" w:rsidR="00097E98" w:rsidRPr="00442838" w:rsidRDefault="00097E98" w:rsidP="000F163C">
            <w:pPr>
              <w:spacing w:line="360" w:lineRule="auto"/>
            </w:pPr>
          </w:p>
        </w:tc>
        <w:tc>
          <w:tcPr>
            <w:tcW w:w="724" w:type="dxa"/>
          </w:tcPr>
          <w:p w14:paraId="34DF8A45" w14:textId="77777777" w:rsidR="00097E98" w:rsidRPr="00442838" w:rsidRDefault="00097E98" w:rsidP="000F163C">
            <w:pPr>
              <w:spacing w:line="360" w:lineRule="auto"/>
            </w:pPr>
          </w:p>
        </w:tc>
        <w:tc>
          <w:tcPr>
            <w:tcW w:w="724" w:type="dxa"/>
          </w:tcPr>
          <w:p w14:paraId="7EC83C80" w14:textId="77777777" w:rsidR="00097E98" w:rsidRPr="00442838" w:rsidRDefault="00097E98" w:rsidP="000F163C">
            <w:pPr>
              <w:spacing w:line="360" w:lineRule="auto"/>
            </w:pPr>
          </w:p>
        </w:tc>
        <w:tc>
          <w:tcPr>
            <w:tcW w:w="1976" w:type="dxa"/>
          </w:tcPr>
          <w:p w14:paraId="62C5E69F" w14:textId="77777777" w:rsidR="00097E98" w:rsidRPr="00442838" w:rsidRDefault="00097E98" w:rsidP="000F163C">
            <w:pPr>
              <w:spacing w:line="360" w:lineRule="auto"/>
            </w:pPr>
          </w:p>
        </w:tc>
      </w:tr>
    </w:tbl>
    <w:p w14:paraId="2BF54D60" w14:textId="77777777" w:rsidR="00097E98" w:rsidRPr="00442838" w:rsidRDefault="00097E98" w:rsidP="00097E98">
      <w:pPr>
        <w:rPr>
          <w:sz w:val="24"/>
        </w:rPr>
      </w:pPr>
    </w:p>
    <w:p w14:paraId="7CA634A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3702F0" w14:textId="77777777" w:rsidTr="000F163C">
        <w:tc>
          <w:tcPr>
            <w:tcW w:w="3596" w:type="dxa"/>
          </w:tcPr>
          <w:p w14:paraId="0F3F40F7" w14:textId="77777777" w:rsidR="00097E98" w:rsidRPr="00442838" w:rsidRDefault="00097E98" w:rsidP="000F163C">
            <w:pPr>
              <w:rPr>
                <w:sz w:val="24"/>
              </w:rPr>
            </w:pPr>
          </w:p>
        </w:tc>
        <w:tc>
          <w:tcPr>
            <w:tcW w:w="3597" w:type="dxa"/>
          </w:tcPr>
          <w:p w14:paraId="08AC0A18" w14:textId="77777777" w:rsidR="00097E98" w:rsidRPr="00442838" w:rsidRDefault="00097E98" w:rsidP="000F163C">
            <w:pPr>
              <w:rPr>
                <w:sz w:val="24"/>
              </w:rPr>
            </w:pPr>
          </w:p>
        </w:tc>
        <w:tc>
          <w:tcPr>
            <w:tcW w:w="3597" w:type="dxa"/>
          </w:tcPr>
          <w:p w14:paraId="4B0BDD56" w14:textId="77777777" w:rsidR="00097E98" w:rsidRPr="00442838" w:rsidRDefault="00097E98" w:rsidP="000F163C">
            <w:pPr>
              <w:rPr>
                <w:sz w:val="24"/>
              </w:rPr>
            </w:pPr>
          </w:p>
        </w:tc>
      </w:tr>
      <w:tr w:rsidR="00097E98" w:rsidRPr="00442838" w14:paraId="106F6359" w14:textId="77777777" w:rsidTr="000F163C">
        <w:tc>
          <w:tcPr>
            <w:tcW w:w="3596" w:type="dxa"/>
          </w:tcPr>
          <w:p w14:paraId="56786ABB" w14:textId="77777777" w:rsidR="00097E98" w:rsidRPr="00442838" w:rsidRDefault="00097E98" w:rsidP="000F163C">
            <w:pPr>
              <w:rPr>
                <w:sz w:val="24"/>
              </w:rPr>
            </w:pPr>
          </w:p>
        </w:tc>
        <w:tc>
          <w:tcPr>
            <w:tcW w:w="3597" w:type="dxa"/>
          </w:tcPr>
          <w:p w14:paraId="64A374F4" w14:textId="77777777" w:rsidR="00097E98" w:rsidRPr="00442838" w:rsidRDefault="00097E98" w:rsidP="000F163C">
            <w:pPr>
              <w:rPr>
                <w:sz w:val="24"/>
              </w:rPr>
            </w:pPr>
          </w:p>
        </w:tc>
        <w:tc>
          <w:tcPr>
            <w:tcW w:w="3597" w:type="dxa"/>
          </w:tcPr>
          <w:p w14:paraId="6DCA997E" w14:textId="77777777" w:rsidR="00097E98" w:rsidRPr="00442838" w:rsidRDefault="00097E98" w:rsidP="000F163C">
            <w:pPr>
              <w:rPr>
                <w:sz w:val="24"/>
              </w:rPr>
            </w:pPr>
          </w:p>
        </w:tc>
      </w:tr>
    </w:tbl>
    <w:p w14:paraId="1C430874" w14:textId="77777777" w:rsidR="00097E98" w:rsidRPr="00442838" w:rsidRDefault="00097E98" w:rsidP="00097E98">
      <w:pPr>
        <w:rPr>
          <w:sz w:val="24"/>
        </w:rPr>
      </w:pPr>
    </w:p>
    <w:p w14:paraId="52A809AE" w14:textId="77777777" w:rsidR="00097E98" w:rsidRPr="00442838" w:rsidRDefault="00097E98" w:rsidP="00097E98">
      <w:pPr>
        <w:rPr>
          <w:sz w:val="24"/>
        </w:rPr>
      </w:pPr>
      <w:r w:rsidRPr="00442838">
        <w:rPr>
          <w:sz w:val="24"/>
        </w:rPr>
        <w:t>Sprites:</w:t>
      </w:r>
    </w:p>
    <w:p w14:paraId="13883340" w14:textId="77777777" w:rsidR="00097E98" w:rsidRPr="00442838" w:rsidRDefault="00097E98" w:rsidP="00097E98">
      <w:pPr>
        <w:rPr>
          <w:sz w:val="24"/>
        </w:rPr>
      </w:pPr>
      <w:r w:rsidRPr="00442838">
        <w:rPr>
          <w:sz w:val="24"/>
        </w:rPr>
        <w:br w:type="page"/>
      </w:r>
    </w:p>
    <w:p w14:paraId="6B22EC53" w14:textId="77777777" w:rsidR="00097E98" w:rsidRPr="00442838" w:rsidRDefault="00097E98" w:rsidP="00097E98">
      <w:pPr>
        <w:rPr>
          <w:sz w:val="24"/>
        </w:rPr>
      </w:pPr>
      <w:r w:rsidRPr="00442838">
        <w:rPr>
          <w:sz w:val="24"/>
        </w:rPr>
        <w:lastRenderedPageBreak/>
        <w:t>Family Page</w:t>
      </w:r>
    </w:p>
    <w:p w14:paraId="35D1105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06C612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F0259DA" w14:textId="77777777" w:rsidTr="000F163C">
        <w:trPr>
          <w:trHeight w:val="896"/>
        </w:trPr>
        <w:tc>
          <w:tcPr>
            <w:tcW w:w="1251" w:type="dxa"/>
          </w:tcPr>
          <w:p w14:paraId="48D8BC16" w14:textId="77777777" w:rsidR="00097E98" w:rsidRPr="00442838" w:rsidRDefault="00097E98" w:rsidP="000F163C">
            <w:pPr>
              <w:spacing w:line="360" w:lineRule="auto"/>
            </w:pPr>
            <w:r w:rsidRPr="00442838">
              <w:t>Pokemon</w:t>
            </w:r>
          </w:p>
          <w:p w14:paraId="3DB46F6F" w14:textId="77777777" w:rsidR="00097E98" w:rsidRPr="00442838" w:rsidRDefault="00097E98" w:rsidP="000F163C">
            <w:pPr>
              <w:spacing w:line="360" w:lineRule="auto"/>
            </w:pPr>
            <w:r w:rsidRPr="00442838">
              <w:t>Name</w:t>
            </w:r>
          </w:p>
        </w:tc>
        <w:tc>
          <w:tcPr>
            <w:tcW w:w="1652" w:type="dxa"/>
          </w:tcPr>
          <w:p w14:paraId="4E23CE30" w14:textId="77777777" w:rsidR="00097E98" w:rsidRPr="00442838" w:rsidRDefault="00097E98" w:rsidP="000F163C">
            <w:pPr>
              <w:spacing w:line="360" w:lineRule="auto"/>
            </w:pPr>
            <w:r w:rsidRPr="00442838">
              <w:t>Pokemon Number</w:t>
            </w:r>
          </w:p>
        </w:tc>
        <w:tc>
          <w:tcPr>
            <w:tcW w:w="3719" w:type="dxa"/>
          </w:tcPr>
          <w:p w14:paraId="4EA9F19C" w14:textId="77777777" w:rsidR="00097E98" w:rsidRPr="00442838" w:rsidRDefault="00097E98" w:rsidP="000F163C">
            <w:pPr>
              <w:spacing w:line="360" w:lineRule="auto"/>
            </w:pPr>
            <w:r w:rsidRPr="00442838">
              <w:t>Base Stats</w:t>
            </w:r>
          </w:p>
          <w:p w14:paraId="68A6D64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37704C8" w14:textId="77777777" w:rsidR="00097E98" w:rsidRPr="00442838" w:rsidRDefault="00097E98" w:rsidP="000F163C">
            <w:pPr>
              <w:spacing w:line="360" w:lineRule="auto"/>
            </w:pPr>
            <w:r w:rsidRPr="00442838">
              <w:t>Ability</w:t>
            </w:r>
          </w:p>
        </w:tc>
        <w:tc>
          <w:tcPr>
            <w:tcW w:w="724" w:type="dxa"/>
          </w:tcPr>
          <w:p w14:paraId="67FF6630" w14:textId="77777777" w:rsidR="00097E98" w:rsidRPr="00442838" w:rsidRDefault="00097E98" w:rsidP="000F163C">
            <w:pPr>
              <w:spacing w:line="360" w:lineRule="auto"/>
            </w:pPr>
            <w:r w:rsidRPr="00442838">
              <w:t>Type 1</w:t>
            </w:r>
          </w:p>
        </w:tc>
        <w:tc>
          <w:tcPr>
            <w:tcW w:w="724" w:type="dxa"/>
          </w:tcPr>
          <w:p w14:paraId="4C00311A" w14:textId="77777777" w:rsidR="00097E98" w:rsidRPr="00442838" w:rsidRDefault="00097E98" w:rsidP="000F163C">
            <w:pPr>
              <w:spacing w:line="360" w:lineRule="auto"/>
            </w:pPr>
            <w:r w:rsidRPr="00442838">
              <w:t>Type 2</w:t>
            </w:r>
          </w:p>
        </w:tc>
        <w:tc>
          <w:tcPr>
            <w:tcW w:w="1976" w:type="dxa"/>
          </w:tcPr>
          <w:p w14:paraId="3E68A157" w14:textId="77777777" w:rsidR="00097E98" w:rsidRPr="00442838" w:rsidRDefault="00097E98" w:rsidP="000F163C">
            <w:pPr>
              <w:spacing w:line="360" w:lineRule="auto"/>
            </w:pPr>
            <w:r w:rsidRPr="00442838">
              <w:t>Evolution</w:t>
            </w:r>
          </w:p>
        </w:tc>
      </w:tr>
      <w:tr w:rsidR="00097E98" w:rsidRPr="00442838" w14:paraId="18E8EE31" w14:textId="77777777" w:rsidTr="000F163C">
        <w:trPr>
          <w:trHeight w:val="454"/>
        </w:trPr>
        <w:tc>
          <w:tcPr>
            <w:tcW w:w="1251" w:type="dxa"/>
          </w:tcPr>
          <w:p w14:paraId="283DD278" w14:textId="77777777" w:rsidR="00097E98" w:rsidRPr="00442838" w:rsidRDefault="00097E98" w:rsidP="000F163C">
            <w:pPr>
              <w:spacing w:line="360" w:lineRule="auto"/>
            </w:pPr>
          </w:p>
        </w:tc>
        <w:tc>
          <w:tcPr>
            <w:tcW w:w="1652" w:type="dxa"/>
          </w:tcPr>
          <w:p w14:paraId="66C00A00" w14:textId="77777777" w:rsidR="00097E98" w:rsidRPr="00442838" w:rsidRDefault="00097E98" w:rsidP="000F163C">
            <w:pPr>
              <w:spacing w:line="360" w:lineRule="auto"/>
            </w:pPr>
          </w:p>
        </w:tc>
        <w:tc>
          <w:tcPr>
            <w:tcW w:w="3719" w:type="dxa"/>
          </w:tcPr>
          <w:p w14:paraId="704C9BFB" w14:textId="77777777" w:rsidR="00097E98" w:rsidRPr="00442838" w:rsidRDefault="00097E98" w:rsidP="000F163C">
            <w:pPr>
              <w:spacing w:line="360" w:lineRule="auto"/>
            </w:pPr>
          </w:p>
        </w:tc>
        <w:tc>
          <w:tcPr>
            <w:tcW w:w="880" w:type="dxa"/>
          </w:tcPr>
          <w:p w14:paraId="4608E14C" w14:textId="77777777" w:rsidR="00097E98" w:rsidRPr="00442838" w:rsidRDefault="00097E98" w:rsidP="000F163C">
            <w:pPr>
              <w:spacing w:line="360" w:lineRule="auto"/>
            </w:pPr>
          </w:p>
        </w:tc>
        <w:tc>
          <w:tcPr>
            <w:tcW w:w="724" w:type="dxa"/>
          </w:tcPr>
          <w:p w14:paraId="5DB7F6DA" w14:textId="77777777" w:rsidR="00097E98" w:rsidRPr="00442838" w:rsidRDefault="00097E98" w:rsidP="000F163C">
            <w:pPr>
              <w:spacing w:line="360" w:lineRule="auto"/>
            </w:pPr>
          </w:p>
        </w:tc>
        <w:tc>
          <w:tcPr>
            <w:tcW w:w="724" w:type="dxa"/>
          </w:tcPr>
          <w:p w14:paraId="7585E5A7" w14:textId="77777777" w:rsidR="00097E98" w:rsidRPr="00442838" w:rsidRDefault="00097E98" w:rsidP="000F163C">
            <w:pPr>
              <w:spacing w:line="360" w:lineRule="auto"/>
            </w:pPr>
          </w:p>
        </w:tc>
        <w:tc>
          <w:tcPr>
            <w:tcW w:w="1976" w:type="dxa"/>
          </w:tcPr>
          <w:p w14:paraId="2CC83D6B" w14:textId="77777777" w:rsidR="00097E98" w:rsidRPr="00442838" w:rsidRDefault="00097E98" w:rsidP="000F163C">
            <w:pPr>
              <w:spacing w:line="360" w:lineRule="auto"/>
            </w:pPr>
          </w:p>
        </w:tc>
      </w:tr>
      <w:tr w:rsidR="00097E98" w:rsidRPr="00442838" w14:paraId="5B1555BE" w14:textId="77777777" w:rsidTr="000F163C">
        <w:trPr>
          <w:trHeight w:val="441"/>
        </w:trPr>
        <w:tc>
          <w:tcPr>
            <w:tcW w:w="1251" w:type="dxa"/>
          </w:tcPr>
          <w:p w14:paraId="3B0689BE" w14:textId="77777777" w:rsidR="00097E98" w:rsidRPr="00442838" w:rsidRDefault="00097E98" w:rsidP="000F163C">
            <w:pPr>
              <w:spacing w:line="360" w:lineRule="auto"/>
            </w:pPr>
          </w:p>
        </w:tc>
        <w:tc>
          <w:tcPr>
            <w:tcW w:w="1652" w:type="dxa"/>
          </w:tcPr>
          <w:p w14:paraId="04DF23DB" w14:textId="77777777" w:rsidR="00097E98" w:rsidRPr="00442838" w:rsidRDefault="00097E98" w:rsidP="000F163C">
            <w:pPr>
              <w:spacing w:line="360" w:lineRule="auto"/>
            </w:pPr>
          </w:p>
        </w:tc>
        <w:tc>
          <w:tcPr>
            <w:tcW w:w="3719" w:type="dxa"/>
          </w:tcPr>
          <w:p w14:paraId="7F6F3643" w14:textId="77777777" w:rsidR="00097E98" w:rsidRPr="00442838" w:rsidRDefault="00097E98" w:rsidP="000F163C">
            <w:pPr>
              <w:spacing w:line="360" w:lineRule="auto"/>
            </w:pPr>
          </w:p>
        </w:tc>
        <w:tc>
          <w:tcPr>
            <w:tcW w:w="880" w:type="dxa"/>
          </w:tcPr>
          <w:p w14:paraId="6881A0E6" w14:textId="77777777" w:rsidR="00097E98" w:rsidRPr="00442838" w:rsidRDefault="00097E98" w:rsidP="000F163C">
            <w:pPr>
              <w:spacing w:line="360" w:lineRule="auto"/>
            </w:pPr>
          </w:p>
        </w:tc>
        <w:tc>
          <w:tcPr>
            <w:tcW w:w="724" w:type="dxa"/>
          </w:tcPr>
          <w:p w14:paraId="50067B6F" w14:textId="77777777" w:rsidR="00097E98" w:rsidRPr="00442838" w:rsidRDefault="00097E98" w:rsidP="000F163C">
            <w:pPr>
              <w:spacing w:line="360" w:lineRule="auto"/>
            </w:pPr>
          </w:p>
        </w:tc>
        <w:tc>
          <w:tcPr>
            <w:tcW w:w="724" w:type="dxa"/>
          </w:tcPr>
          <w:p w14:paraId="23BA3009" w14:textId="77777777" w:rsidR="00097E98" w:rsidRPr="00442838" w:rsidRDefault="00097E98" w:rsidP="000F163C">
            <w:pPr>
              <w:spacing w:line="360" w:lineRule="auto"/>
            </w:pPr>
          </w:p>
        </w:tc>
        <w:tc>
          <w:tcPr>
            <w:tcW w:w="1976" w:type="dxa"/>
          </w:tcPr>
          <w:p w14:paraId="38D19386" w14:textId="77777777" w:rsidR="00097E98" w:rsidRPr="00442838" w:rsidRDefault="00097E98" w:rsidP="000F163C">
            <w:pPr>
              <w:spacing w:line="360" w:lineRule="auto"/>
            </w:pPr>
          </w:p>
        </w:tc>
      </w:tr>
      <w:tr w:rsidR="00097E98" w:rsidRPr="00442838" w14:paraId="55F17676" w14:textId="77777777" w:rsidTr="000F163C">
        <w:trPr>
          <w:trHeight w:val="441"/>
        </w:trPr>
        <w:tc>
          <w:tcPr>
            <w:tcW w:w="1251" w:type="dxa"/>
          </w:tcPr>
          <w:p w14:paraId="5C874099" w14:textId="77777777" w:rsidR="00097E98" w:rsidRPr="00442838" w:rsidRDefault="00097E98" w:rsidP="000F163C">
            <w:pPr>
              <w:spacing w:line="360" w:lineRule="auto"/>
            </w:pPr>
          </w:p>
        </w:tc>
        <w:tc>
          <w:tcPr>
            <w:tcW w:w="1652" w:type="dxa"/>
          </w:tcPr>
          <w:p w14:paraId="4BC620F9" w14:textId="77777777" w:rsidR="00097E98" w:rsidRPr="00442838" w:rsidRDefault="00097E98" w:rsidP="000F163C">
            <w:pPr>
              <w:spacing w:line="360" w:lineRule="auto"/>
            </w:pPr>
          </w:p>
        </w:tc>
        <w:tc>
          <w:tcPr>
            <w:tcW w:w="3719" w:type="dxa"/>
          </w:tcPr>
          <w:p w14:paraId="0AEBBFCF" w14:textId="77777777" w:rsidR="00097E98" w:rsidRPr="00442838" w:rsidRDefault="00097E98" w:rsidP="000F163C">
            <w:pPr>
              <w:spacing w:line="360" w:lineRule="auto"/>
            </w:pPr>
          </w:p>
        </w:tc>
        <w:tc>
          <w:tcPr>
            <w:tcW w:w="880" w:type="dxa"/>
          </w:tcPr>
          <w:p w14:paraId="112A2964" w14:textId="77777777" w:rsidR="00097E98" w:rsidRPr="00442838" w:rsidRDefault="00097E98" w:rsidP="000F163C">
            <w:pPr>
              <w:spacing w:line="360" w:lineRule="auto"/>
            </w:pPr>
          </w:p>
        </w:tc>
        <w:tc>
          <w:tcPr>
            <w:tcW w:w="724" w:type="dxa"/>
          </w:tcPr>
          <w:p w14:paraId="198295DB" w14:textId="77777777" w:rsidR="00097E98" w:rsidRPr="00442838" w:rsidRDefault="00097E98" w:rsidP="000F163C">
            <w:pPr>
              <w:spacing w:line="360" w:lineRule="auto"/>
            </w:pPr>
          </w:p>
        </w:tc>
        <w:tc>
          <w:tcPr>
            <w:tcW w:w="724" w:type="dxa"/>
          </w:tcPr>
          <w:p w14:paraId="41BBB2B3" w14:textId="77777777" w:rsidR="00097E98" w:rsidRPr="00442838" w:rsidRDefault="00097E98" w:rsidP="000F163C">
            <w:pPr>
              <w:spacing w:line="360" w:lineRule="auto"/>
            </w:pPr>
          </w:p>
        </w:tc>
        <w:tc>
          <w:tcPr>
            <w:tcW w:w="1976" w:type="dxa"/>
          </w:tcPr>
          <w:p w14:paraId="58C34316" w14:textId="77777777" w:rsidR="00097E98" w:rsidRPr="00442838" w:rsidRDefault="00097E98" w:rsidP="000F163C">
            <w:pPr>
              <w:spacing w:line="360" w:lineRule="auto"/>
            </w:pPr>
          </w:p>
        </w:tc>
      </w:tr>
      <w:tr w:rsidR="00097E98" w:rsidRPr="00442838" w14:paraId="5D0B520B" w14:textId="77777777" w:rsidTr="000F163C">
        <w:trPr>
          <w:trHeight w:val="896"/>
        </w:trPr>
        <w:tc>
          <w:tcPr>
            <w:tcW w:w="1251" w:type="dxa"/>
          </w:tcPr>
          <w:p w14:paraId="2B5A740C" w14:textId="77777777" w:rsidR="00097E98" w:rsidRPr="00442838" w:rsidRDefault="00097E98" w:rsidP="000F163C">
            <w:pPr>
              <w:spacing w:line="360" w:lineRule="auto"/>
            </w:pPr>
          </w:p>
        </w:tc>
        <w:tc>
          <w:tcPr>
            <w:tcW w:w="1652" w:type="dxa"/>
          </w:tcPr>
          <w:p w14:paraId="4822A868" w14:textId="77777777" w:rsidR="00097E98" w:rsidRPr="00442838" w:rsidRDefault="00097E98" w:rsidP="000F163C">
            <w:pPr>
              <w:spacing w:line="360" w:lineRule="auto"/>
            </w:pPr>
          </w:p>
        </w:tc>
        <w:tc>
          <w:tcPr>
            <w:tcW w:w="3719" w:type="dxa"/>
          </w:tcPr>
          <w:p w14:paraId="74A37286" w14:textId="77777777" w:rsidR="00097E98" w:rsidRPr="00442838" w:rsidRDefault="00097E98" w:rsidP="000F163C">
            <w:pPr>
              <w:spacing w:line="360" w:lineRule="auto"/>
            </w:pPr>
          </w:p>
        </w:tc>
        <w:tc>
          <w:tcPr>
            <w:tcW w:w="880" w:type="dxa"/>
          </w:tcPr>
          <w:p w14:paraId="3D6D693A" w14:textId="77777777" w:rsidR="00097E98" w:rsidRPr="00442838" w:rsidRDefault="00097E98" w:rsidP="000F163C">
            <w:pPr>
              <w:spacing w:line="360" w:lineRule="auto"/>
            </w:pPr>
          </w:p>
        </w:tc>
        <w:tc>
          <w:tcPr>
            <w:tcW w:w="724" w:type="dxa"/>
          </w:tcPr>
          <w:p w14:paraId="296ABB4D" w14:textId="77777777" w:rsidR="00097E98" w:rsidRPr="00442838" w:rsidRDefault="00097E98" w:rsidP="000F163C">
            <w:pPr>
              <w:spacing w:line="360" w:lineRule="auto"/>
            </w:pPr>
          </w:p>
        </w:tc>
        <w:tc>
          <w:tcPr>
            <w:tcW w:w="724" w:type="dxa"/>
          </w:tcPr>
          <w:p w14:paraId="7EA03BA8" w14:textId="77777777" w:rsidR="00097E98" w:rsidRPr="00442838" w:rsidRDefault="00097E98" w:rsidP="000F163C">
            <w:pPr>
              <w:spacing w:line="360" w:lineRule="auto"/>
            </w:pPr>
          </w:p>
        </w:tc>
        <w:tc>
          <w:tcPr>
            <w:tcW w:w="1976" w:type="dxa"/>
          </w:tcPr>
          <w:p w14:paraId="641D8F32" w14:textId="77777777" w:rsidR="00097E98" w:rsidRPr="00442838" w:rsidRDefault="00097E98" w:rsidP="000F163C">
            <w:pPr>
              <w:spacing w:line="360" w:lineRule="auto"/>
            </w:pPr>
          </w:p>
        </w:tc>
      </w:tr>
    </w:tbl>
    <w:p w14:paraId="16576AE2" w14:textId="77777777" w:rsidR="00097E98" w:rsidRPr="00442838" w:rsidRDefault="00097E98" w:rsidP="00097E98">
      <w:pPr>
        <w:rPr>
          <w:sz w:val="24"/>
        </w:rPr>
      </w:pPr>
    </w:p>
    <w:p w14:paraId="32AC0F6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01B9DC" w14:textId="77777777" w:rsidTr="000F163C">
        <w:tc>
          <w:tcPr>
            <w:tcW w:w="3596" w:type="dxa"/>
          </w:tcPr>
          <w:p w14:paraId="0DD6EDAF" w14:textId="77777777" w:rsidR="00097E98" w:rsidRPr="00442838" w:rsidRDefault="00097E98" w:rsidP="000F163C">
            <w:pPr>
              <w:rPr>
                <w:sz w:val="24"/>
              </w:rPr>
            </w:pPr>
          </w:p>
        </w:tc>
        <w:tc>
          <w:tcPr>
            <w:tcW w:w="3597" w:type="dxa"/>
          </w:tcPr>
          <w:p w14:paraId="09690634" w14:textId="77777777" w:rsidR="00097E98" w:rsidRPr="00442838" w:rsidRDefault="00097E98" w:rsidP="000F163C">
            <w:pPr>
              <w:rPr>
                <w:sz w:val="24"/>
              </w:rPr>
            </w:pPr>
          </w:p>
        </w:tc>
        <w:tc>
          <w:tcPr>
            <w:tcW w:w="3597" w:type="dxa"/>
          </w:tcPr>
          <w:p w14:paraId="1D1FB223" w14:textId="77777777" w:rsidR="00097E98" w:rsidRPr="00442838" w:rsidRDefault="00097E98" w:rsidP="000F163C">
            <w:pPr>
              <w:rPr>
                <w:sz w:val="24"/>
              </w:rPr>
            </w:pPr>
          </w:p>
        </w:tc>
      </w:tr>
      <w:tr w:rsidR="00097E98" w:rsidRPr="00442838" w14:paraId="62E9AFD2" w14:textId="77777777" w:rsidTr="000F163C">
        <w:tc>
          <w:tcPr>
            <w:tcW w:w="3596" w:type="dxa"/>
          </w:tcPr>
          <w:p w14:paraId="31442243" w14:textId="77777777" w:rsidR="00097E98" w:rsidRPr="00442838" w:rsidRDefault="00097E98" w:rsidP="000F163C">
            <w:pPr>
              <w:rPr>
                <w:sz w:val="24"/>
              </w:rPr>
            </w:pPr>
          </w:p>
        </w:tc>
        <w:tc>
          <w:tcPr>
            <w:tcW w:w="3597" w:type="dxa"/>
          </w:tcPr>
          <w:p w14:paraId="1DE3290D" w14:textId="77777777" w:rsidR="00097E98" w:rsidRPr="00442838" w:rsidRDefault="00097E98" w:rsidP="000F163C">
            <w:pPr>
              <w:rPr>
                <w:sz w:val="24"/>
              </w:rPr>
            </w:pPr>
          </w:p>
        </w:tc>
        <w:tc>
          <w:tcPr>
            <w:tcW w:w="3597" w:type="dxa"/>
          </w:tcPr>
          <w:p w14:paraId="2EAAA0DB" w14:textId="77777777" w:rsidR="00097E98" w:rsidRPr="00442838" w:rsidRDefault="00097E98" w:rsidP="000F163C">
            <w:pPr>
              <w:rPr>
                <w:sz w:val="24"/>
              </w:rPr>
            </w:pPr>
          </w:p>
        </w:tc>
      </w:tr>
    </w:tbl>
    <w:p w14:paraId="3A0B0952" w14:textId="77777777" w:rsidR="00097E98" w:rsidRPr="00442838" w:rsidRDefault="00097E98" w:rsidP="00097E98">
      <w:pPr>
        <w:rPr>
          <w:sz w:val="24"/>
        </w:rPr>
      </w:pPr>
    </w:p>
    <w:p w14:paraId="54715632" w14:textId="77777777" w:rsidR="00097E98" w:rsidRPr="00442838" w:rsidRDefault="00097E98" w:rsidP="00097E98">
      <w:pPr>
        <w:rPr>
          <w:sz w:val="24"/>
        </w:rPr>
      </w:pPr>
      <w:r w:rsidRPr="00442838">
        <w:rPr>
          <w:sz w:val="24"/>
        </w:rPr>
        <w:t>Sprites:</w:t>
      </w:r>
    </w:p>
    <w:p w14:paraId="1B0499FA" w14:textId="77777777" w:rsidR="00097E98" w:rsidRPr="00442838" w:rsidRDefault="00097E98" w:rsidP="00097E98">
      <w:pPr>
        <w:rPr>
          <w:sz w:val="24"/>
        </w:rPr>
      </w:pPr>
      <w:r w:rsidRPr="00442838">
        <w:rPr>
          <w:sz w:val="24"/>
        </w:rPr>
        <w:br w:type="page"/>
      </w:r>
    </w:p>
    <w:p w14:paraId="1A93CF2F" w14:textId="77777777" w:rsidR="00097E98" w:rsidRPr="00442838" w:rsidRDefault="00097E98" w:rsidP="00097E98">
      <w:pPr>
        <w:rPr>
          <w:sz w:val="24"/>
        </w:rPr>
      </w:pPr>
      <w:r w:rsidRPr="00442838">
        <w:rPr>
          <w:sz w:val="24"/>
        </w:rPr>
        <w:lastRenderedPageBreak/>
        <w:t>Family Page</w:t>
      </w:r>
    </w:p>
    <w:p w14:paraId="337FFCD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148C5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FB19B18" w14:textId="77777777" w:rsidTr="000F163C">
        <w:trPr>
          <w:trHeight w:val="896"/>
        </w:trPr>
        <w:tc>
          <w:tcPr>
            <w:tcW w:w="1251" w:type="dxa"/>
          </w:tcPr>
          <w:p w14:paraId="3F59C312" w14:textId="77777777" w:rsidR="00097E98" w:rsidRPr="00442838" w:rsidRDefault="00097E98" w:rsidP="000F163C">
            <w:pPr>
              <w:spacing w:line="360" w:lineRule="auto"/>
            </w:pPr>
            <w:r w:rsidRPr="00442838">
              <w:t>Pokemon</w:t>
            </w:r>
          </w:p>
          <w:p w14:paraId="719D69F8" w14:textId="77777777" w:rsidR="00097E98" w:rsidRPr="00442838" w:rsidRDefault="00097E98" w:rsidP="000F163C">
            <w:pPr>
              <w:spacing w:line="360" w:lineRule="auto"/>
            </w:pPr>
            <w:r w:rsidRPr="00442838">
              <w:t>Name</w:t>
            </w:r>
          </w:p>
        </w:tc>
        <w:tc>
          <w:tcPr>
            <w:tcW w:w="1652" w:type="dxa"/>
          </w:tcPr>
          <w:p w14:paraId="3EF74688" w14:textId="77777777" w:rsidR="00097E98" w:rsidRPr="00442838" w:rsidRDefault="00097E98" w:rsidP="000F163C">
            <w:pPr>
              <w:spacing w:line="360" w:lineRule="auto"/>
            </w:pPr>
            <w:r w:rsidRPr="00442838">
              <w:t>Pokemon Number</w:t>
            </w:r>
          </w:p>
        </w:tc>
        <w:tc>
          <w:tcPr>
            <w:tcW w:w="3719" w:type="dxa"/>
          </w:tcPr>
          <w:p w14:paraId="2F599790" w14:textId="77777777" w:rsidR="00097E98" w:rsidRPr="00442838" w:rsidRDefault="00097E98" w:rsidP="000F163C">
            <w:pPr>
              <w:spacing w:line="360" w:lineRule="auto"/>
            </w:pPr>
            <w:r w:rsidRPr="00442838">
              <w:t>Base Stats</w:t>
            </w:r>
          </w:p>
          <w:p w14:paraId="1B18461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D455425" w14:textId="77777777" w:rsidR="00097E98" w:rsidRPr="00442838" w:rsidRDefault="00097E98" w:rsidP="000F163C">
            <w:pPr>
              <w:spacing w:line="360" w:lineRule="auto"/>
            </w:pPr>
            <w:r w:rsidRPr="00442838">
              <w:t>Ability</w:t>
            </w:r>
          </w:p>
        </w:tc>
        <w:tc>
          <w:tcPr>
            <w:tcW w:w="724" w:type="dxa"/>
          </w:tcPr>
          <w:p w14:paraId="37B9D1FB" w14:textId="77777777" w:rsidR="00097E98" w:rsidRPr="00442838" w:rsidRDefault="00097E98" w:rsidP="000F163C">
            <w:pPr>
              <w:spacing w:line="360" w:lineRule="auto"/>
            </w:pPr>
            <w:r w:rsidRPr="00442838">
              <w:t>Type 1</w:t>
            </w:r>
          </w:p>
        </w:tc>
        <w:tc>
          <w:tcPr>
            <w:tcW w:w="724" w:type="dxa"/>
          </w:tcPr>
          <w:p w14:paraId="6EB9490C" w14:textId="77777777" w:rsidR="00097E98" w:rsidRPr="00442838" w:rsidRDefault="00097E98" w:rsidP="000F163C">
            <w:pPr>
              <w:spacing w:line="360" w:lineRule="auto"/>
            </w:pPr>
            <w:r w:rsidRPr="00442838">
              <w:t>Type 2</w:t>
            </w:r>
          </w:p>
        </w:tc>
        <w:tc>
          <w:tcPr>
            <w:tcW w:w="1976" w:type="dxa"/>
          </w:tcPr>
          <w:p w14:paraId="55343A68" w14:textId="77777777" w:rsidR="00097E98" w:rsidRPr="00442838" w:rsidRDefault="00097E98" w:rsidP="000F163C">
            <w:pPr>
              <w:spacing w:line="360" w:lineRule="auto"/>
            </w:pPr>
            <w:r w:rsidRPr="00442838">
              <w:t>Evolution</w:t>
            </w:r>
          </w:p>
        </w:tc>
      </w:tr>
      <w:tr w:rsidR="00097E98" w:rsidRPr="00442838" w14:paraId="4719E797" w14:textId="77777777" w:rsidTr="000F163C">
        <w:trPr>
          <w:trHeight w:val="454"/>
        </w:trPr>
        <w:tc>
          <w:tcPr>
            <w:tcW w:w="1251" w:type="dxa"/>
          </w:tcPr>
          <w:p w14:paraId="6B97D676" w14:textId="77777777" w:rsidR="00097E98" w:rsidRPr="00442838" w:rsidRDefault="00097E98" w:rsidP="000F163C">
            <w:pPr>
              <w:spacing w:line="360" w:lineRule="auto"/>
            </w:pPr>
          </w:p>
        </w:tc>
        <w:tc>
          <w:tcPr>
            <w:tcW w:w="1652" w:type="dxa"/>
          </w:tcPr>
          <w:p w14:paraId="3B0B588A" w14:textId="77777777" w:rsidR="00097E98" w:rsidRPr="00442838" w:rsidRDefault="00097E98" w:rsidP="000F163C">
            <w:pPr>
              <w:spacing w:line="360" w:lineRule="auto"/>
            </w:pPr>
          </w:p>
        </w:tc>
        <w:tc>
          <w:tcPr>
            <w:tcW w:w="3719" w:type="dxa"/>
          </w:tcPr>
          <w:p w14:paraId="3D5080B9" w14:textId="77777777" w:rsidR="00097E98" w:rsidRPr="00442838" w:rsidRDefault="00097E98" w:rsidP="000F163C">
            <w:pPr>
              <w:spacing w:line="360" w:lineRule="auto"/>
            </w:pPr>
          </w:p>
        </w:tc>
        <w:tc>
          <w:tcPr>
            <w:tcW w:w="880" w:type="dxa"/>
          </w:tcPr>
          <w:p w14:paraId="546703D6" w14:textId="77777777" w:rsidR="00097E98" w:rsidRPr="00442838" w:rsidRDefault="00097E98" w:rsidP="000F163C">
            <w:pPr>
              <w:spacing w:line="360" w:lineRule="auto"/>
            </w:pPr>
          </w:p>
        </w:tc>
        <w:tc>
          <w:tcPr>
            <w:tcW w:w="724" w:type="dxa"/>
          </w:tcPr>
          <w:p w14:paraId="0F0AFF4A" w14:textId="77777777" w:rsidR="00097E98" w:rsidRPr="00442838" w:rsidRDefault="00097E98" w:rsidP="000F163C">
            <w:pPr>
              <w:spacing w:line="360" w:lineRule="auto"/>
            </w:pPr>
          </w:p>
        </w:tc>
        <w:tc>
          <w:tcPr>
            <w:tcW w:w="724" w:type="dxa"/>
          </w:tcPr>
          <w:p w14:paraId="33F0657E" w14:textId="77777777" w:rsidR="00097E98" w:rsidRPr="00442838" w:rsidRDefault="00097E98" w:rsidP="000F163C">
            <w:pPr>
              <w:spacing w:line="360" w:lineRule="auto"/>
            </w:pPr>
          </w:p>
        </w:tc>
        <w:tc>
          <w:tcPr>
            <w:tcW w:w="1976" w:type="dxa"/>
          </w:tcPr>
          <w:p w14:paraId="287261AD" w14:textId="77777777" w:rsidR="00097E98" w:rsidRPr="00442838" w:rsidRDefault="00097E98" w:rsidP="000F163C">
            <w:pPr>
              <w:spacing w:line="360" w:lineRule="auto"/>
            </w:pPr>
          </w:p>
        </w:tc>
      </w:tr>
      <w:tr w:rsidR="00097E98" w:rsidRPr="00442838" w14:paraId="3F12D43B" w14:textId="77777777" w:rsidTr="000F163C">
        <w:trPr>
          <w:trHeight w:val="441"/>
        </w:trPr>
        <w:tc>
          <w:tcPr>
            <w:tcW w:w="1251" w:type="dxa"/>
          </w:tcPr>
          <w:p w14:paraId="47D6591B" w14:textId="77777777" w:rsidR="00097E98" w:rsidRPr="00442838" w:rsidRDefault="00097E98" w:rsidP="000F163C">
            <w:pPr>
              <w:spacing w:line="360" w:lineRule="auto"/>
            </w:pPr>
          </w:p>
        </w:tc>
        <w:tc>
          <w:tcPr>
            <w:tcW w:w="1652" w:type="dxa"/>
          </w:tcPr>
          <w:p w14:paraId="05254511" w14:textId="77777777" w:rsidR="00097E98" w:rsidRPr="00442838" w:rsidRDefault="00097E98" w:rsidP="000F163C">
            <w:pPr>
              <w:spacing w:line="360" w:lineRule="auto"/>
            </w:pPr>
          </w:p>
        </w:tc>
        <w:tc>
          <w:tcPr>
            <w:tcW w:w="3719" w:type="dxa"/>
          </w:tcPr>
          <w:p w14:paraId="01D75201" w14:textId="77777777" w:rsidR="00097E98" w:rsidRPr="00442838" w:rsidRDefault="00097E98" w:rsidP="000F163C">
            <w:pPr>
              <w:spacing w:line="360" w:lineRule="auto"/>
            </w:pPr>
          </w:p>
        </w:tc>
        <w:tc>
          <w:tcPr>
            <w:tcW w:w="880" w:type="dxa"/>
          </w:tcPr>
          <w:p w14:paraId="3C71A603" w14:textId="77777777" w:rsidR="00097E98" w:rsidRPr="00442838" w:rsidRDefault="00097E98" w:rsidP="000F163C">
            <w:pPr>
              <w:spacing w:line="360" w:lineRule="auto"/>
            </w:pPr>
          </w:p>
        </w:tc>
        <w:tc>
          <w:tcPr>
            <w:tcW w:w="724" w:type="dxa"/>
          </w:tcPr>
          <w:p w14:paraId="6EFA9D07" w14:textId="77777777" w:rsidR="00097E98" w:rsidRPr="00442838" w:rsidRDefault="00097E98" w:rsidP="000F163C">
            <w:pPr>
              <w:spacing w:line="360" w:lineRule="auto"/>
            </w:pPr>
          </w:p>
        </w:tc>
        <w:tc>
          <w:tcPr>
            <w:tcW w:w="724" w:type="dxa"/>
          </w:tcPr>
          <w:p w14:paraId="1F670184" w14:textId="77777777" w:rsidR="00097E98" w:rsidRPr="00442838" w:rsidRDefault="00097E98" w:rsidP="000F163C">
            <w:pPr>
              <w:spacing w:line="360" w:lineRule="auto"/>
            </w:pPr>
          </w:p>
        </w:tc>
        <w:tc>
          <w:tcPr>
            <w:tcW w:w="1976" w:type="dxa"/>
          </w:tcPr>
          <w:p w14:paraId="4DB1F50D" w14:textId="77777777" w:rsidR="00097E98" w:rsidRPr="00442838" w:rsidRDefault="00097E98" w:rsidP="000F163C">
            <w:pPr>
              <w:spacing w:line="360" w:lineRule="auto"/>
            </w:pPr>
          </w:p>
        </w:tc>
      </w:tr>
      <w:tr w:rsidR="00097E98" w:rsidRPr="00442838" w14:paraId="43F1DA09" w14:textId="77777777" w:rsidTr="000F163C">
        <w:trPr>
          <w:trHeight w:val="441"/>
        </w:trPr>
        <w:tc>
          <w:tcPr>
            <w:tcW w:w="1251" w:type="dxa"/>
          </w:tcPr>
          <w:p w14:paraId="5064B379" w14:textId="77777777" w:rsidR="00097E98" w:rsidRPr="00442838" w:rsidRDefault="00097E98" w:rsidP="000F163C">
            <w:pPr>
              <w:spacing w:line="360" w:lineRule="auto"/>
            </w:pPr>
          </w:p>
        </w:tc>
        <w:tc>
          <w:tcPr>
            <w:tcW w:w="1652" w:type="dxa"/>
          </w:tcPr>
          <w:p w14:paraId="42461335" w14:textId="77777777" w:rsidR="00097E98" w:rsidRPr="00442838" w:rsidRDefault="00097E98" w:rsidP="000F163C">
            <w:pPr>
              <w:spacing w:line="360" w:lineRule="auto"/>
            </w:pPr>
          </w:p>
        </w:tc>
        <w:tc>
          <w:tcPr>
            <w:tcW w:w="3719" w:type="dxa"/>
          </w:tcPr>
          <w:p w14:paraId="155BA176" w14:textId="77777777" w:rsidR="00097E98" w:rsidRPr="00442838" w:rsidRDefault="00097E98" w:rsidP="000F163C">
            <w:pPr>
              <w:spacing w:line="360" w:lineRule="auto"/>
            </w:pPr>
          </w:p>
        </w:tc>
        <w:tc>
          <w:tcPr>
            <w:tcW w:w="880" w:type="dxa"/>
          </w:tcPr>
          <w:p w14:paraId="774DF119" w14:textId="77777777" w:rsidR="00097E98" w:rsidRPr="00442838" w:rsidRDefault="00097E98" w:rsidP="000F163C">
            <w:pPr>
              <w:spacing w:line="360" w:lineRule="auto"/>
            </w:pPr>
          </w:p>
        </w:tc>
        <w:tc>
          <w:tcPr>
            <w:tcW w:w="724" w:type="dxa"/>
          </w:tcPr>
          <w:p w14:paraId="042745FF" w14:textId="77777777" w:rsidR="00097E98" w:rsidRPr="00442838" w:rsidRDefault="00097E98" w:rsidP="000F163C">
            <w:pPr>
              <w:spacing w:line="360" w:lineRule="auto"/>
            </w:pPr>
          </w:p>
        </w:tc>
        <w:tc>
          <w:tcPr>
            <w:tcW w:w="724" w:type="dxa"/>
          </w:tcPr>
          <w:p w14:paraId="71B4E921" w14:textId="77777777" w:rsidR="00097E98" w:rsidRPr="00442838" w:rsidRDefault="00097E98" w:rsidP="000F163C">
            <w:pPr>
              <w:spacing w:line="360" w:lineRule="auto"/>
            </w:pPr>
          </w:p>
        </w:tc>
        <w:tc>
          <w:tcPr>
            <w:tcW w:w="1976" w:type="dxa"/>
          </w:tcPr>
          <w:p w14:paraId="4460783F" w14:textId="77777777" w:rsidR="00097E98" w:rsidRPr="00442838" w:rsidRDefault="00097E98" w:rsidP="000F163C">
            <w:pPr>
              <w:spacing w:line="360" w:lineRule="auto"/>
            </w:pPr>
          </w:p>
        </w:tc>
      </w:tr>
      <w:tr w:rsidR="00097E98" w:rsidRPr="00442838" w14:paraId="0F0C0ABA" w14:textId="77777777" w:rsidTr="000F163C">
        <w:trPr>
          <w:trHeight w:val="896"/>
        </w:trPr>
        <w:tc>
          <w:tcPr>
            <w:tcW w:w="1251" w:type="dxa"/>
          </w:tcPr>
          <w:p w14:paraId="30465A3F" w14:textId="77777777" w:rsidR="00097E98" w:rsidRPr="00442838" w:rsidRDefault="00097E98" w:rsidP="000F163C">
            <w:pPr>
              <w:spacing w:line="360" w:lineRule="auto"/>
            </w:pPr>
          </w:p>
        </w:tc>
        <w:tc>
          <w:tcPr>
            <w:tcW w:w="1652" w:type="dxa"/>
          </w:tcPr>
          <w:p w14:paraId="1600E799" w14:textId="77777777" w:rsidR="00097E98" w:rsidRPr="00442838" w:rsidRDefault="00097E98" w:rsidP="000F163C">
            <w:pPr>
              <w:spacing w:line="360" w:lineRule="auto"/>
            </w:pPr>
          </w:p>
        </w:tc>
        <w:tc>
          <w:tcPr>
            <w:tcW w:w="3719" w:type="dxa"/>
          </w:tcPr>
          <w:p w14:paraId="3BC1A1B6" w14:textId="77777777" w:rsidR="00097E98" w:rsidRPr="00442838" w:rsidRDefault="00097E98" w:rsidP="000F163C">
            <w:pPr>
              <w:spacing w:line="360" w:lineRule="auto"/>
            </w:pPr>
          </w:p>
        </w:tc>
        <w:tc>
          <w:tcPr>
            <w:tcW w:w="880" w:type="dxa"/>
          </w:tcPr>
          <w:p w14:paraId="0E65A7C0" w14:textId="77777777" w:rsidR="00097E98" w:rsidRPr="00442838" w:rsidRDefault="00097E98" w:rsidP="000F163C">
            <w:pPr>
              <w:spacing w:line="360" w:lineRule="auto"/>
            </w:pPr>
          </w:p>
        </w:tc>
        <w:tc>
          <w:tcPr>
            <w:tcW w:w="724" w:type="dxa"/>
          </w:tcPr>
          <w:p w14:paraId="6CE1220D" w14:textId="77777777" w:rsidR="00097E98" w:rsidRPr="00442838" w:rsidRDefault="00097E98" w:rsidP="000F163C">
            <w:pPr>
              <w:spacing w:line="360" w:lineRule="auto"/>
            </w:pPr>
          </w:p>
        </w:tc>
        <w:tc>
          <w:tcPr>
            <w:tcW w:w="724" w:type="dxa"/>
          </w:tcPr>
          <w:p w14:paraId="13E43A7F" w14:textId="77777777" w:rsidR="00097E98" w:rsidRPr="00442838" w:rsidRDefault="00097E98" w:rsidP="000F163C">
            <w:pPr>
              <w:spacing w:line="360" w:lineRule="auto"/>
            </w:pPr>
          </w:p>
        </w:tc>
        <w:tc>
          <w:tcPr>
            <w:tcW w:w="1976" w:type="dxa"/>
          </w:tcPr>
          <w:p w14:paraId="35A4D1A9" w14:textId="77777777" w:rsidR="00097E98" w:rsidRPr="00442838" w:rsidRDefault="00097E98" w:rsidP="000F163C">
            <w:pPr>
              <w:spacing w:line="360" w:lineRule="auto"/>
            </w:pPr>
          </w:p>
        </w:tc>
      </w:tr>
    </w:tbl>
    <w:p w14:paraId="5C043C3D" w14:textId="77777777" w:rsidR="00097E98" w:rsidRPr="00442838" w:rsidRDefault="00097E98" w:rsidP="00097E98">
      <w:pPr>
        <w:rPr>
          <w:sz w:val="24"/>
        </w:rPr>
      </w:pPr>
    </w:p>
    <w:p w14:paraId="2987D29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B6F835" w14:textId="77777777" w:rsidTr="000F163C">
        <w:tc>
          <w:tcPr>
            <w:tcW w:w="3596" w:type="dxa"/>
          </w:tcPr>
          <w:p w14:paraId="5AA7C4CC" w14:textId="77777777" w:rsidR="00097E98" w:rsidRPr="00442838" w:rsidRDefault="00097E98" w:rsidP="000F163C">
            <w:pPr>
              <w:rPr>
                <w:sz w:val="24"/>
              </w:rPr>
            </w:pPr>
          </w:p>
        </w:tc>
        <w:tc>
          <w:tcPr>
            <w:tcW w:w="3597" w:type="dxa"/>
          </w:tcPr>
          <w:p w14:paraId="7135B84C" w14:textId="77777777" w:rsidR="00097E98" w:rsidRPr="00442838" w:rsidRDefault="00097E98" w:rsidP="000F163C">
            <w:pPr>
              <w:rPr>
                <w:sz w:val="24"/>
              </w:rPr>
            </w:pPr>
          </w:p>
        </w:tc>
        <w:tc>
          <w:tcPr>
            <w:tcW w:w="3597" w:type="dxa"/>
          </w:tcPr>
          <w:p w14:paraId="34EC34EB" w14:textId="77777777" w:rsidR="00097E98" w:rsidRPr="00442838" w:rsidRDefault="00097E98" w:rsidP="000F163C">
            <w:pPr>
              <w:rPr>
                <w:sz w:val="24"/>
              </w:rPr>
            </w:pPr>
          </w:p>
        </w:tc>
      </w:tr>
      <w:tr w:rsidR="00097E98" w:rsidRPr="00442838" w14:paraId="513CE08B" w14:textId="77777777" w:rsidTr="000F163C">
        <w:tc>
          <w:tcPr>
            <w:tcW w:w="3596" w:type="dxa"/>
          </w:tcPr>
          <w:p w14:paraId="5A5CE51D" w14:textId="77777777" w:rsidR="00097E98" w:rsidRPr="00442838" w:rsidRDefault="00097E98" w:rsidP="000F163C">
            <w:pPr>
              <w:rPr>
                <w:sz w:val="24"/>
              </w:rPr>
            </w:pPr>
          </w:p>
        </w:tc>
        <w:tc>
          <w:tcPr>
            <w:tcW w:w="3597" w:type="dxa"/>
          </w:tcPr>
          <w:p w14:paraId="38CE7DE6" w14:textId="77777777" w:rsidR="00097E98" w:rsidRPr="00442838" w:rsidRDefault="00097E98" w:rsidP="000F163C">
            <w:pPr>
              <w:rPr>
                <w:sz w:val="24"/>
              </w:rPr>
            </w:pPr>
          </w:p>
        </w:tc>
        <w:tc>
          <w:tcPr>
            <w:tcW w:w="3597" w:type="dxa"/>
          </w:tcPr>
          <w:p w14:paraId="64C0BDC3" w14:textId="77777777" w:rsidR="00097E98" w:rsidRPr="00442838" w:rsidRDefault="00097E98" w:rsidP="000F163C">
            <w:pPr>
              <w:rPr>
                <w:sz w:val="24"/>
              </w:rPr>
            </w:pPr>
          </w:p>
        </w:tc>
      </w:tr>
    </w:tbl>
    <w:p w14:paraId="277F1442" w14:textId="77777777" w:rsidR="00097E98" w:rsidRPr="00442838" w:rsidRDefault="00097E98" w:rsidP="00097E98">
      <w:pPr>
        <w:rPr>
          <w:sz w:val="24"/>
        </w:rPr>
      </w:pPr>
    </w:p>
    <w:p w14:paraId="5138E0B2" w14:textId="77777777" w:rsidR="00097E98" w:rsidRPr="00442838" w:rsidRDefault="00097E98" w:rsidP="00097E98">
      <w:pPr>
        <w:rPr>
          <w:sz w:val="24"/>
        </w:rPr>
      </w:pPr>
      <w:r w:rsidRPr="00442838">
        <w:rPr>
          <w:sz w:val="24"/>
        </w:rPr>
        <w:t>Sprites:</w:t>
      </w:r>
    </w:p>
    <w:p w14:paraId="0E10F9C3" w14:textId="77777777" w:rsidR="00097E98" w:rsidRPr="00442838" w:rsidRDefault="00097E98" w:rsidP="00097E98">
      <w:pPr>
        <w:rPr>
          <w:sz w:val="24"/>
        </w:rPr>
      </w:pPr>
      <w:r w:rsidRPr="00442838">
        <w:rPr>
          <w:sz w:val="24"/>
        </w:rPr>
        <w:br w:type="page"/>
      </w:r>
    </w:p>
    <w:p w14:paraId="3C4A734D" w14:textId="77777777" w:rsidR="00097E98" w:rsidRPr="00442838" w:rsidRDefault="00097E98" w:rsidP="00097E98">
      <w:pPr>
        <w:rPr>
          <w:sz w:val="24"/>
        </w:rPr>
      </w:pPr>
      <w:r w:rsidRPr="00442838">
        <w:rPr>
          <w:sz w:val="24"/>
        </w:rPr>
        <w:lastRenderedPageBreak/>
        <w:t>Family Page</w:t>
      </w:r>
    </w:p>
    <w:p w14:paraId="0F36131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886083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B1281D6" w14:textId="77777777" w:rsidTr="000F163C">
        <w:trPr>
          <w:trHeight w:val="896"/>
        </w:trPr>
        <w:tc>
          <w:tcPr>
            <w:tcW w:w="1251" w:type="dxa"/>
          </w:tcPr>
          <w:p w14:paraId="38F69AD9" w14:textId="77777777" w:rsidR="00097E98" w:rsidRPr="00442838" w:rsidRDefault="00097E98" w:rsidP="000F163C">
            <w:pPr>
              <w:spacing w:line="360" w:lineRule="auto"/>
            </w:pPr>
            <w:r w:rsidRPr="00442838">
              <w:t>Pokemon</w:t>
            </w:r>
          </w:p>
          <w:p w14:paraId="679F4162" w14:textId="77777777" w:rsidR="00097E98" w:rsidRPr="00442838" w:rsidRDefault="00097E98" w:rsidP="000F163C">
            <w:pPr>
              <w:spacing w:line="360" w:lineRule="auto"/>
            </w:pPr>
            <w:r w:rsidRPr="00442838">
              <w:t>Name</w:t>
            </w:r>
          </w:p>
        </w:tc>
        <w:tc>
          <w:tcPr>
            <w:tcW w:w="1652" w:type="dxa"/>
          </w:tcPr>
          <w:p w14:paraId="639C4289" w14:textId="77777777" w:rsidR="00097E98" w:rsidRPr="00442838" w:rsidRDefault="00097E98" w:rsidP="000F163C">
            <w:pPr>
              <w:spacing w:line="360" w:lineRule="auto"/>
            </w:pPr>
            <w:r w:rsidRPr="00442838">
              <w:t>Pokemon Number</w:t>
            </w:r>
          </w:p>
        </w:tc>
        <w:tc>
          <w:tcPr>
            <w:tcW w:w="3719" w:type="dxa"/>
          </w:tcPr>
          <w:p w14:paraId="7CB17E39" w14:textId="77777777" w:rsidR="00097E98" w:rsidRPr="00442838" w:rsidRDefault="00097E98" w:rsidP="000F163C">
            <w:pPr>
              <w:spacing w:line="360" w:lineRule="auto"/>
            </w:pPr>
            <w:r w:rsidRPr="00442838">
              <w:t>Base Stats</w:t>
            </w:r>
          </w:p>
          <w:p w14:paraId="40444598"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62EBFD9" w14:textId="77777777" w:rsidR="00097E98" w:rsidRPr="00442838" w:rsidRDefault="00097E98" w:rsidP="000F163C">
            <w:pPr>
              <w:spacing w:line="360" w:lineRule="auto"/>
            </w:pPr>
            <w:r w:rsidRPr="00442838">
              <w:t>Ability</w:t>
            </w:r>
          </w:p>
        </w:tc>
        <w:tc>
          <w:tcPr>
            <w:tcW w:w="724" w:type="dxa"/>
          </w:tcPr>
          <w:p w14:paraId="1A82A354" w14:textId="77777777" w:rsidR="00097E98" w:rsidRPr="00442838" w:rsidRDefault="00097E98" w:rsidP="000F163C">
            <w:pPr>
              <w:spacing w:line="360" w:lineRule="auto"/>
            </w:pPr>
            <w:r w:rsidRPr="00442838">
              <w:t>Type 1</w:t>
            </w:r>
          </w:p>
        </w:tc>
        <w:tc>
          <w:tcPr>
            <w:tcW w:w="724" w:type="dxa"/>
          </w:tcPr>
          <w:p w14:paraId="20C08989" w14:textId="77777777" w:rsidR="00097E98" w:rsidRPr="00442838" w:rsidRDefault="00097E98" w:rsidP="000F163C">
            <w:pPr>
              <w:spacing w:line="360" w:lineRule="auto"/>
            </w:pPr>
            <w:r w:rsidRPr="00442838">
              <w:t>Type 2</w:t>
            </w:r>
          </w:p>
        </w:tc>
        <w:tc>
          <w:tcPr>
            <w:tcW w:w="1976" w:type="dxa"/>
          </w:tcPr>
          <w:p w14:paraId="15691334" w14:textId="77777777" w:rsidR="00097E98" w:rsidRPr="00442838" w:rsidRDefault="00097E98" w:rsidP="000F163C">
            <w:pPr>
              <w:spacing w:line="360" w:lineRule="auto"/>
            </w:pPr>
            <w:r w:rsidRPr="00442838">
              <w:t>Evolution</w:t>
            </w:r>
          </w:p>
        </w:tc>
      </w:tr>
      <w:tr w:rsidR="00097E98" w:rsidRPr="00442838" w14:paraId="1D2CC04E" w14:textId="77777777" w:rsidTr="000F163C">
        <w:trPr>
          <w:trHeight w:val="454"/>
        </w:trPr>
        <w:tc>
          <w:tcPr>
            <w:tcW w:w="1251" w:type="dxa"/>
          </w:tcPr>
          <w:p w14:paraId="100BE7AE" w14:textId="77777777" w:rsidR="00097E98" w:rsidRPr="00442838" w:rsidRDefault="00097E98" w:rsidP="000F163C">
            <w:pPr>
              <w:spacing w:line="360" w:lineRule="auto"/>
            </w:pPr>
          </w:p>
        </w:tc>
        <w:tc>
          <w:tcPr>
            <w:tcW w:w="1652" w:type="dxa"/>
          </w:tcPr>
          <w:p w14:paraId="33C3B848" w14:textId="77777777" w:rsidR="00097E98" w:rsidRPr="00442838" w:rsidRDefault="00097E98" w:rsidP="000F163C">
            <w:pPr>
              <w:spacing w:line="360" w:lineRule="auto"/>
            </w:pPr>
          </w:p>
        </w:tc>
        <w:tc>
          <w:tcPr>
            <w:tcW w:w="3719" w:type="dxa"/>
          </w:tcPr>
          <w:p w14:paraId="7681733A" w14:textId="77777777" w:rsidR="00097E98" w:rsidRPr="00442838" w:rsidRDefault="00097E98" w:rsidP="000F163C">
            <w:pPr>
              <w:spacing w:line="360" w:lineRule="auto"/>
            </w:pPr>
          </w:p>
        </w:tc>
        <w:tc>
          <w:tcPr>
            <w:tcW w:w="880" w:type="dxa"/>
          </w:tcPr>
          <w:p w14:paraId="5F2E6670" w14:textId="77777777" w:rsidR="00097E98" w:rsidRPr="00442838" w:rsidRDefault="00097E98" w:rsidP="000F163C">
            <w:pPr>
              <w:spacing w:line="360" w:lineRule="auto"/>
            </w:pPr>
          </w:p>
        </w:tc>
        <w:tc>
          <w:tcPr>
            <w:tcW w:w="724" w:type="dxa"/>
          </w:tcPr>
          <w:p w14:paraId="121CC5F6" w14:textId="77777777" w:rsidR="00097E98" w:rsidRPr="00442838" w:rsidRDefault="00097E98" w:rsidP="000F163C">
            <w:pPr>
              <w:spacing w:line="360" w:lineRule="auto"/>
            </w:pPr>
          </w:p>
        </w:tc>
        <w:tc>
          <w:tcPr>
            <w:tcW w:w="724" w:type="dxa"/>
          </w:tcPr>
          <w:p w14:paraId="74E317BA" w14:textId="77777777" w:rsidR="00097E98" w:rsidRPr="00442838" w:rsidRDefault="00097E98" w:rsidP="000F163C">
            <w:pPr>
              <w:spacing w:line="360" w:lineRule="auto"/>
            </w:pPr>
          </w:p>
        </w:tc>
        <w:tc>
          <w:tcPr>
            <w:tcW w:w="1976" w:type="dxa"/>
          </w:tcPr>
          <w:p w14:paraId="47121E99" w14:textId="77777777" w:rsidR="00097E98" w:rsidRPr="00442838" w:rsidRDefault="00097E98" w:rsidP="000F163C">
            <w:pPr>
              <w:spacing w:line="360" w:lineRule="auto"/>
            </w:pPr>
          </w:p>
        </w:tc>
      </w:tr>
      <w:tr w:rsidR="00097E98" w:rsidRPr="00442838" w14:paraId="3001FE2E" w14:textId="77777777" w:rsidTr="000F163C">
        <w:trPr>
          <w:trHeight w:val="441"/>
        </w:trPr>
        <w:tc>
          <w:tcPr>
            <w:tcW w:w="1251" w:type="dxa"/>
          </w:tcPr>
          <w:p w14:paraId="58DA3951" w14:textId="77777777" w:rsidR="00097E98" w:rsidRPr="00442838" w:rsidRDefault="00097E98" w:rsidP="000F163C">
            <w:pPr>
              <w:spacing w:line="360" w:lineRule="auto"/>
            </w:pPr>
          </w:p>
        </w:tc>
        <w:tc>
          <w:tcPr>
            <w:tcW w:w="1652" w:type="dxa"/>
          </w:tcPr>
          <w:p w14:paraId="46D5AF1E" w14:textId="77777777" w:rsidR="00097E98" w:rsidRPr="00442838" w:rsidRDefault="00097E98" w:rsidP="000F163C">
            <w:pPr>
              <w:spacing w:line="360" w:lineRule="auto"/>
            </w:pPr>
          </w:p>
        </w:tc>
        <w:tc>
          <w:tcPr>
            <w:tcW w:w="3719" w:type="dxa"/>
          </w:tcPr>
          <w:p w14:paraId="0EABF1CF" w14:textId="77777777" w:rsidR="00097E98" w:rsidRPr="00442838" w:rsidRDefault="00097E98" w:rsidP="000F163C">
            <w:pPr>
              <w:spacing w:line="360" w:lineRule="auto"/>
            </w:pPr>
          </w:p>
        </w:tc>
        <w:tc>
          <w:tcPr>
            <w:tcW w:w="880" w:type="dxa"/>
          </w:tcPr>
          <w:p w14:paraId="756858DB" w14:textId="77777777" w:rsidR="00097E98" w:rsidRPr="00442838" w:rsidRDefault="00097E98" w:rsidP="000F163C">
            <w:pPr>
              <w:spacing w:line="360" w:lineRule="auto"/>
            </w:pPr>
          </w:p>
        </w:tc>
        <w:tc>
          <w:tcPr>
            <w:tcW w:w="724" w:type="dxa"/>
          </w:tcPr>
          <w:p w14:paraId="3F25AE6A" w14:textId="77777777" w:rsidR="00097E98" w:rsidRPr="00442838" w:rsidRDefault="00097E98" w:rsidP="000F163C">
            <w:pPr>
              <w:spacing w:line="360" w:lineRule="auto"/>
            </w:pPr>
          </w:p>
        </w:tc>
        <w:tc>
          <w:tcPr>
            <w:tcW w:w="724" w:type="dxa"/>
          </w:tcPr>
          <w:p w14:paraId="23A0DEDE" w14:textId="77777777" w:rsidR="00097E98" w:rsidRPr="00442838" w:rsidRDefault="00097E98" w:rsidP="000F163C">
            <w:pPr>
              <w:spacing w:line="360" w:lineRule="auto"/>
            </w:pPr>
          </w:p>
        </w:tc>
        <w:tc>
          <w:tcPr>
            <w:tcW w:w="1976" w:type="dxa"/>
          </w:tcPr>
          <w:p w14:paraId="6D92B3A0" w14:textId="77777777" w:rsidR="00097E98" w:rsidRPr="00442838" w:rsidRDefault="00097E98" w:rsidP="000F163C">
            <w:pPr>
              <w:spacing w:line="360" w:lineRule="auto"/>
            </w:pPr>
          </w:p>
        </w:tc>
      </w:tr>
      <w:tr w:rsidR="00097E98" w:rsidRPr="00442838" w14:paraId="3E7273AB" w14:textId="77777777" w:rsidTr="000F163C">
        <w:trPr>
          <w:trHeight w:val="441"/>
        </w:trPr>
        <w:tc>
          <w:tcPr>
            <w:tcW w:w="1251" w:type="dxa"/>
          </w:tcPr>
          <w:p w14:paraId="57810AB1" w14:textId="77777777" w:rsidR="00097E98" w:rsidRPr="00442838" w:rsidRDefault="00097E98" w:rsidP="000F163C">
            <w:pPr>
              <w:spacing w:line="360" w:lineRule="auto"/>
            </w:pPr>
          </w:p>
        </w:tc>
        <w:tc>
          <w:tcPr>
            <w:tcW w:w="1652" w:type="dxa"/>
          </w:tcPr>
          <w:p w14:paraId="0C841C4B" w14:textId="77777777" w:rsidR="00097E98" w:rsidRPr="00442838" w:rsidRDefault="00097E98" w:rsidP="000F163C">
            <w:pPr>
              <w:spacing w:line="360" w:lineRule="auto"/>
            </w:pPr>
          </w:p>
        </w:tc>
        <w:tc>
          <w:tcPr>
            <w:tcW w:w="3719" w:type="dxa"/>
          </w:tcPr>
          <w:p w14:paraId="433E239E" w14:textId="77777777" w:rsidR="00097E98" w:rsidRPr="00442838" w:rsidRDefault="00097E98" w:rsidP="000F163C">
            <w:pPr>
              <w:spacing w:line="360" w:lineRule="auto"/>
            </w:pPr>
          </w:p>
        </w:tc>
        <w:tc>
          <w:tcPr>
            <w:tcW w:w="880" w:type="dxa"/>
          </w:tcPr>
          <w:p w14:paraId="41E92AFB" w14:textId="77777777" w:rsidR="00097E98" w:rsidRPr="00442838" w:rsidRDefault="00097E98" w:rsidP="000F163C">
            <w:pPr>
              <w:spacing w:line="360" w:lineRule="auto"/>
            </w:pPr>
          </w:p>
        </w:tc>
        <w:tc>
          <w:tcPr>
            <w:tcW w:w="724" w:type="dxa"/>
          </w:tcPr>
          <w:p w14:paraId="2922BD12" w14:textId="77777777" w:rsidR="00097E98" w:rsidRPr="00442838" w:rsidRDefault="00097E98" w:rsidP="000F163C">
            <w:pPr>
              <w:spacing w:line="360" w:lineRule="auto"/>
            </w:pPr>
          </w:p>
        </w:tc>
        <w:tc>
          <w:tcPr>
            <w:tcW w:w="724" w:type="dxa"/>
          </w:tcPr>
          <w:p w14:paraId="34BC25DE" w14:textId="77777777" w:rsidR="00097E98" w:rsidRPr="00442838" w:rsidRDefault="00097E98" w:rsidP="000F163C">
            <w:pPr>
              <w:spacing w:line="360" w:lineRule="auto"/>
            </w:pPr>
          </w:p>
        </w:tc>
        <w:tc>
          <w:tcPr>
            <w:tcW w:w="1976" w:type="dxa"/>
          </w:tcPr>
          <w:p w14:paraId="310596AF" w14:textId="77777777" w:rsidR="00097E98" w:rsidRPr="00442838" w:rsidRDefault="00097E98" w:rsidP="000F163C">
            <w:pPr>
              <w:spacing w:line="360" w:lineRule="auto"/>
            </w:pPr>
          </w:p>
        </w:tc>
      </w:tr>
      <w:tr w:rsidR="00097E98" w:rsidRPr="00442838" w14:paraId="52D44F41" w14:textId="77777777" w:rsidTr="000F163C">
        <w:trPr>
          <w:trHeight w:val="896"/>
        </w:trPr>
        <w:tc>
          <w:tcPr>
            <w:tcW w:w="1251" w:type="dxa"/>
          </w:tcPr>
          <w:p w14:paraId="47CC3486" w14:textId="77777777" w:rsidR="00097E98" w:rsidRPr="00442838" w:rsidRDefault="00097E98" w:rsidP="000F163C">
            <w:pPr>
              <w:spacing w:line="360" w:lineRule="auto"/>
            </w:pPr>
          </w:p>
        </w:tc>
        <w:tc>
          <w:tcPr>
            <w:tcW w:w="1652" w:type="dxa"/>
          </w:tcPr>
          <w:p w14:paraId="0007C483" w14:textId="77777777" w:rsidR="00097E98" w:rsidRPr="00442838" w:rsidRDefault="00097E98" w:rsidP="000F163C">
            <w:pPr>
              <w:spacing w:line="360" w:lineRule="auto"/>
            </w:pPr>
          </w:p>
        </w:tc>
        <w:tc>
          <w:tcPr>
            <w:tcW w:w="3719" w:type="dxa"/>
          </w:tcPr>
          <w:p w14:paraId="450A822C" w14:textId="77777777" w:rsidR="00097E98" w:rsidRPr="00442838" w:rsidRDefault="00097E98" w:rsidP="000F163C">
            <w:pPr>
              <w:spacing w:line="360" w:lineRule="auto"/>
            </w:pPr>
          </w:p>
        </w:tc>
        <w:tc>
          <w:tcPr>
            <w:tcW w:w="880" w:type="dxa"/>
          </w:tcPr>
          <w:p w14:paraId="3F30AEBF" w14:textId="77777777" w:rsidR="00097E98" w:rsidRPr="00442838" w:rsidRDefault="00097E98" w:rsidP="000F163C">
            <w:pPr>
              <w:spacing w:line="360" w:lineRule="auto"/>
            </w:pPr>
          </w:p>
        </w:tc>
        <w:tc>
          <w:tcPr>
            <w:tcW w:w="724" w:type="dxa"/>
          </w:tcPr>
          <w:p w14:paraId="49ACB7EB" w14:textId="77777777" w:rsidR="00097E98" w:rsidRPr="00442838" w:rsidRDefault="00097E98" w:rsidP="000F163C">
            <w:pPr>
              <w:spacing w:line="360" w:lineRule="auto"/>
            </w:pPr>
          </w:p>
        </w:tc>
        <w:tc>
          <w:tcPr>
            <w:tcW w:w="724" w:type="dxa"/>
          </w:tcPr>
          <w:p w14:paraId="021886BF" w14:textId="77777777" w:rsidR="00097E98" w:rsidRPr="00442838" w:rsidRDefault="00097E98" w:rsidP="000F163C">
            <w:pPr>
              <w:spacing w:line="360" w:lineRule="auto"/>
            </w:pPr>
          </w:p>
        </w:tc>
        <w:tc>
          <w:tcPr>
            <w:tcW w:w="1976" w:type="dxa"/>
          </w:tcPr>
          <w:p w14:paraId="01F5EEBC" w14:textId="77777777" w:rsidR="00097E98" w:rsidRPr="00442838" w:rsidRDefault="00097E98" w:rsidP="000F163C">
            <w:pPr>
              <w:spacing w:line="360" w:lineRule="auto"/>
            </w:pPr>
          </w:p>
        </w:tc>
      </w:tr>
    </w:tbl>
    <w:p w14:paraId="35F160DA" w14:textId="77777777" w:rsidR="00097E98" w:rsidRPr="00442838" w:rsidRDefault="00097E98" w:rsidP="00097E98">
      <w:pPr>
        <w:rPr>
          <w:sz w:val="24"/>
        </w:rPr>
      </w:pPr>
    </w:p>
    <w:p w14:paraId="081D612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8EEAADC" w14:textId="77777777" w:rsidTr="000F163C">
        <w:tc>
          <w:tcPr>
            <w:tcW w:w="3596" w:type="dxa"/>
          </w:tcPr>
          <w:p w14:paraId="6A2462AA" w14:textId="77777777" w:rsidR="00097E98" w:rsidRPr="00442838" w:rsidRDefault="00097E98" w:rsidP="000F163C">
            <w:pPr>
              <w:rPr>
                <w:sz w:val="24"/>
              </w:rPr>
            </w:pPr>
          </w:p>
        </w:tc>
        <w:tc>
          <w:tcPr>
            <w:tcW w:w="3597" w:type="dxa"/>
          </w:tcPr>
          <w:p w14:paraId="10EA03A1" w14:textId="77777777" w:rsidR="00097E98" w:rsidRPr="00442838" w:rsidRDefault="00097E98" w:rsidP="000F163C">
            <w:pPr>
              <w:rPr>
                <w:sz w:val="24"/>
              </w:rPr>
            </w:pPr>
          </w:p>
        </w:tc>
        <w:tc>
          <w:tcPr>
            <w:tcW w:w="3597" w:type="dxa"/>
          </w:tcPr>
          <w:p w14:paraId="7C99F23B" w14:textId="77777777" w:rsidR="00097E98" w:rsidRPr="00442838" w:rsidRDefault="00097E98" w:rsidP="000F163C">
            <w:pPr>
              <w:rPr>
                <w:sz w:val="24"/>
              </w:rPr>
            </w:pPr>
          </w:p>
        </w:tc>
      </w:tr>
      <w:tr w:rsidR="00097E98" w:rsidRPr="00442838" w14:paraId="1D5589CE" w14:textId="77777777" w:rsidTr="000F163C">
        <w:tc>
          <w:tcPr>
            <w:tcW w:w="3596" w:type="dxa"/>
          </w:tcPr>
          <w:p w14:paraId="371D8347" w14:textId="77777777" w:rsidR="00097E98" w:rsidRPr="00442838" w:rsidRDefault="00097E98" w:rsidP="000F163C">
            <w:pPr>
              <w:rPr>
                <w:sz w:val="24"/>
              </w:rPr>
            </w:pPr>
          </w:p>
        </w:tc>
        <w:tc>
          <w:tcPr>
            <w:tcW w:w="3597" w:type="dxa"/>
          </w:tcPr>
          <w:p w14:paraId="02420DF8" w14:textId="77777777" w:rsidR="00097E98" w:rsidRPr="00442838" w:rsidRDefault="00097E98" w:rsidP="000F163C">
            <w:pPr>
              <w:rPr>
                <w:sz w:val="24"/>
              </w:rPr>
            </w:pPr>
          </w:p>
        </w:tc>
        <w:tc>
          <w:tcPr>
            <w:tcW w:w="3597" w:type="dxa"/>
          </w:tcPr>
          <w:p w14:paraId="3B1E8809" w14:textId="77777777" w:rsidR="00097E98" w:rsidRPr="00442838" w:rsidRDefault="00097E98" w:rsidP="000F163C">
            <w:pPr>
              <w:rPr>
                <w:sz w:val="24"/>
              </w:rPr>
            </w:pPr>
          </w:p>
        </w:tc>
      </w:tr>
    </w:tbl>
    <w:p w14:paraId="759467B8" w14:textId="77777777" w:rsidR="00097E98" w:rsidRPr="00442838" w:rsidRDefault="00097E98" w:rsidP="00097E98">
      <w:pPr>
        <w:rPr>
          <w:sz w:val="24"/>
        </w:rPr>
      </w:pPr>
    </w:p>
    <w:p w14:paraId="595BED69" w14:textId="77777777" w:rsidR="00097E98" w:rsidRPr="00442838" w:rsidRDefault="00097E98" w:rsidP="00097E98">
      <w:pPr>
        <w:rPr>
          <w:sz w:val="24"/>
        </w:rPr>
      </w:pPr>
      <w:r w:rsidRPr="00442838">
        <w:rPr>
          <w:sz w:val="24"/>
        </w:rPr>
        <w:t>Sprites:</w:t>
      </w:r>
    </w:p>
    <w:p w14:paraId="36AFC0D1" w14:textId="77777777" w:rsidR="00097E98" w:rsidRPr="00442838" w:rsidRDefault="00097E98" w:rsidP="00097E98">
      <w:pPr>
        <w:rPr>
          <w:sz w:val="24"/>
        </w:rPr>
      </w:pPr>
      <w:r w:rsidRPr="00442838">
        <w:rPr>
          <w:sz w:val="24"/>
        </w:rPr>
        <w:br w:type="page"/>
      </w:r>
    </w:p>
    <w:p w14:paraId="0F84EC71" w14:textId="77777777" w:rsidR="00097E98" w:rsidRPr="00442838" w:rsidRDefault="00097E98" w:rsidP="00097E98">
      <w:pPr>
        <w:rPr>
          <w:sz w:val="24"/>
        </w:rPr>
      </w:pPr>
      <w:r w:rsidRPr="00442838">
        <w:rPr>
          <w:sz w:val="24"/>
        </w:rPr>
        <w:lastRenderedPageBreak/>
        <w:t>Family Page</w:t>
      </w:r>
    </w:p>
    <w:p w14:paraId="796F6EB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2F716C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F80912D" w14:textId="77777777" w:rsidTr="000F163C">
        <w:trPr>
          <w:trHeight w:val="896"/>
        </w:trPr>
        <w:tc>
          <w:tcPr>
            <w:tcW w:w="1251" w:type="dxa"/>
          </w:tcPr>
          <w:p w14:paraId="1C31C868" w14:textId="77777777" w:rsidR="00097E98" w:rsidRPr="00442838" w:rsidRDefault="00097E98" w:rsidP="000F163C">
            <w:pPr>
              <w:spacing w:line="360" w:lineRule="auto"/>
            </w:pPr>
            <w:r w:rsidRPr="00442838">
              <w:t>Pokemon</w:t>
            </w:r>
          </w:p>
          <w:p w14:paraId="3CE1F7C7" w14:textId="77777777" w:rsidR="00097E98" w:rsidRPr="00442838" w:rsidRDefault="00097E98" w:rsidP="000F163C">
            <w:pPr>
              <w:spacing w:line="360" w:lineRule="auto"/>
            </w:pPr>
            <w:r w:rsidRPr="00442838">
              <w:t>Name</w:t>
            </w:r>
          </w:p>
        </w:tc>
        <w:tc>
          <w:tcPr>
            <w:tcW w:w="1652" w:type="dxa"/>
          </w:tcPr>
          <w:p w14:paraId="43EB5766" w14:textId="77777777" w:rsidR="00097E98" w:rsidRPr="00442838" w:rsidRDefault="00097E98" w:rsidP="000F163C">
            <w:pPr>
              <w:spacing w:line="360" w:lineRule="auto"/>
            </w:pPr>
            <w:r w:rsidRPr="00442838">
              <w:t>Pokemon Number</w:t>
            </w:r>
          </w:p>
        </w:tc>
        <w:tc>
          <w:tcPr>
            <w:tcW w:w="3719" w:type="dxa"/>
          </w:tcPr>
          <w:p w14:paraId="3684B02F" w14:textId="77777777" w:rsidR="00097E98" w:rsidRPr="00442838" w:rsidRDefault="00097E98" w:rsidP="000F163C">
            <w:pPr>
              <w:spacing w:line="360" w:lineRule="auto"/>
            </w:pPr>
            <w:r w:rsidRPr="00442838">
              <w:t>Base Stats</w:t>
            </w:r>
          </w:p>
          <w:p w14:paraId="1B67C388"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6C504AE" w14:textId="77777777" w:rsidR="00097E98" w:rsidRPr="00442838" w:rsidRDefault="00097E98" w:rsidP="000F163C">
            <w:pPr>
              <w:spacing w:line="360" w:lineRule="auto"/>
            </w:pPr>
            <w:r w:rsidRPr="00442838">
              <w:t>Ability</w:t>
            </w:r>
          </w:p>
        </w:tc>
        <w:tc>
          <w:tcPr>
            <w:tcW w:w="724" w:type="dxa"/>
          </w:tcPr>
          <w:p w14:paraId="7F5183F7" w14:textId="77777777" w:rsidR="00097E98" w:rsidRPr="00442838" w:rsidRDefault="00097E98" w:rsidP="000F163C">
            <w:pPr>
              <w:spacing w:line="360" w:lineRule="auto"/>
            </w:pPr>
            <w:r w:rsidRPr="00442838">
              <w:t>Type 1</w:t>
            </w:r>
          </w:p>
        </w:tc>
        <w:tc>
          <w:tcPr>
            <w:tcW w:w="724" w:type="dxa"/>
          </w:tcPr>
          <w:p w14:paraId="75408533" w14:textId="77777777" w:rsidR="00097E98" w:rsidRPr="00442838" w:rsidRDefault="00097E98" w:rsidP="000F163C">
            <w:pPr>
              <w:spacing w:line="360" w:lineRule="auto"/>
            </w:pPr>
            <w:r w:rsidRPr="00442838">
              <w:t>Type 2</w:t>
            </w:r>
          </w:p>
        </w:tc>
        <w:tc>
          <w:tcPr>
            <w:tcW w:w="1976" w:type="dxa"/>
          </w:tcPr>
          <w:p w14:paraId="4742FA13" w14:textId="77777777" w:rsidR="00097E98" w:rsidRPr="00442838" w:rsidRDefault="00097E98" w:rsidP="000F163C">
            <w:pPr>
              <w:spacing w:line="360" w:lineRule="auto"/>
            </w:pPr>
            <w:r w:rsidRPr="00442838">
              <w:t>Evolution</w:t>
            </w:r>
          </w:p>
        </w:tc>
      </w:tr>
      <w:tr w:rsidR="00097E98" w:rsidRPr="00442838" w14:paraId="7229925A" w14:textId="77777777" w:rsidTr="000F163C">
        <w:trPr>
          <w:trHeight w:val="454"/>
        </w:trPr>
        <w:tc>
          <w:tcPr>
            <w:tcW w:w="1251" w:type="dxa"/>
          </w:tcPr>
          <w:p w14:paraId="324E693A" w14:textId="77777777" w:rsidR="00097E98" w:rsidRPr="00442838" w:rsidRDefault="00097E98" w:rsidP="000F163C">
            <w:pPr>
              <w:spacing w:line="360" w:lineRule="auto"/>
            </w:pPr>
          </w:p>
        </w:tc>
        <w:tc>
          <w:tcPr>
            <w:tcW w:w="1652" w:type="dxa"/>
          </w:tcPr>
          <w:p w14:paraId="0527B5E8" w14:textId="77777777" w:rsidR="00097E98" w:rsidRPr="00442838" w:rsidRDefault="00097E98" w:rsidP="000F163C">
            <w:pPr>
              <w:spacing w:line="360" w:lineRule="auto"/>
            </w:pPr>
          </w:p>
        </w:tc>
        <w:tc>
          <w:tcPr>
            <w:tcW w:w="3719" w:type="dxa"/>
          </w:tcPr>
          <w:p w14:paraId="5F7A44F8" w14:textId="77777777" w:rsidR="00097E98" w:rsidRPr="00442838" w:rsidRDefault="00097E98" w:rsidP="000F163C">
            <w:pPr>
              <w:spacing w:line="360" w:lineRule="auto"/>
            </w:pPr>
          </w:p>
        </w:tc>
        <w:tc>
          <w:tcPr>
            <w:tcW w:w="880" w:type="dxa"/>
          </w:tcPr>
          <w:p w14:paraId="70B4C711" w14:textId="77777777" w:rsidR="00097E98" w:rsidRPr="00442838" w:rsidRDefault="00097E98" w:rsidP="000F163C">
            <w:pPr>
              <w:spacing w:line="360" w:lineRule="auto"/>
            </w:pPr>
          </w:p>
        </w:tc>
        <w:tc>
          <w:tcPr>
            <w:tcW w:w="724" w:type="dxa"/>
          </w:tcPr>
          <w:p w14:paraId="6245C35F" w14:textId="77777777" w:rsidR="00097E98" w:rsidRPr="00442838" w:rsidRDefault="00097E98" w:rsidP="000F163C">
            <w:pPr>
              <w:spacing w:line="360" w:lineRule="auto"/>
            </w:pPr>
          </w:p>
        </w:tc>
        <w:tc>
          <w:tcPr>
            <w:tcW w:w="724" w:type="dxa"/>
          </w:tcPr>
          <w:p w14:paraId="2964F871" w14:textId="77777777" w:rsidR="00097E98" w:rsidRPr="00442838" w:rsidRDefault="00097E98" w:rsidP="000F163C">
            <w:pPr>
              <w:spacing w:line="360" w:lineRule="auto"/>
            </w:pPr>
          </w:p>
        </w:tc>
        <w:tc>
          <w:tcPr>
            <w:tcW w:w="1976" w:type="dxa"/>
          </w:tcPr>
          <w:p w14:paraId="219BD43B" w14:textId="77777777" w:rsidR="00097E98" w:rsidRPr="00442838" w:rsidRDefault="00097E98" w:rsidP="000F163C">
            <w:pPr>
              <w:spacing w:line="360" w:lineRule="auto"/>
            </w:pPr>
          </w:p>
        </w:tc>
      </w:tr>
      <w:tr w:rsidR="00097E98" w:rsidRPr="00442838" w14:paraId="117487AA" w14:textId="77777777" w:rsidTr="000F163C">
        <w:trPr>
          <w:trHeight w:val="441"/>
        </w:trPr>
        <w:tc>
          <w:tcPr>
            <w:tcW w:w="1251" w:type="dxa"/>
          </w:tcPr>
          <w:p w14:paraId="3FE08C5E" w14:textId="77777777" w:rsidR="00097E98" w:rsidRPr="00442838" w:rsidRDefault="00097E98" w:rsidP="000F163C">
            <w:pPr>
              <w:spacing w:line="360" w:lineRule="auto"/>
            </w:pPr>
          </w:p>
        </w:tc>
        <w:tc>
          <w:tcPr>
            <w:tcW w:w="1652" w:type="dxa"/>
          </w:tcPr>
          <w:p w14:paraId="2475CDCA" w14:textId="77777777" w:rsidR="00097E98" w:rsidRPr="00442838" w:rsidRDefault="00097E98" w:rsidP="000F163C">
            <w:pPr>
              <w:spacing w:line="360" w:lineRule="auto"/>
            </w:pPr>
          </w:p>
        </w:tc>
        <w:tc>
          <w:tcPr>
            <w:tcW w:w="3719" w:type="dxa"/>
          </w:tcPr>
          <w:p w14:paraId="5664777A" w14:textId="77777777" w:rsidR="00097E98" w:rsidRPr="00442838" w:rsidRDefault="00097E98" w:rsidP="000F163C">
            <w:pPr>
              <w:spacing w:line="360" w:lineRule="auto"/>
            </w:pPr>
          </w:p>
        </w:tc>
        <w:tc>
          <w:tcPr>
            <w:tcW w:w="880" w:type="dxa"/>
          </w:tcPr>
          <w:p w14:paraId="67486CE4" w14:textId="77777777" w:rsidR="00097E98" w:rsidRPr="00442838" w:rsidRDefault="00097E98" w:rsidP="000F163C">
            <w:pPr>
              <w:spacing w:line="360" w:lineRule="auto"/>
            </w:pPr>
          </w:p>
        </w:tc>
        <w:tc>
          <w:tcPr>
            <w:tcW w:w="724" w:type="dxa"/>
          </w:tcPr>
          <w:p w14:paraId="60866468" w14:textId="77777777" w:rsidR="00097E98" w:rsidRPr="00442838" w:rsidRDefault="00097E98" w:rsidP="000F163C">
            <w:pPr>
              <w:spacing w:line="360" w:lineRule="auto"/>
            </w:pPr>
          </w:p>
        </w:tc>
        <w:tc>
          <w:tcPr>
            <w:tcW w:w="724" w:type="dxa"/>
          </w:tcPr>
          <w:p w14:paraId="1EC6D41B" w14:textId="77777777" w:rsidR="00097E98" w:rsidRPr="00442838" w:rsidRDefault="00097E98" w:rsidP="000F163C">
            <w:pPr>
              <w:spacing w:line="360" w:lineRule="auto"/>
            </w:pPr>
          </w:p>
        </w:tc>
        <w:tc>
          <w:tcPr>
            <w:tcW w:w="1976" w:type="dxa"/>
          </w:tcPr>
          <w:p w14:paraId="4CC3DFFB" w14:textId="77777777" w:rsidR="00097E98" w:rsidRPr="00442838" w:rsidRDefault="00097E98" w:rsidP="000F163C">
            <w:pPr>
              <w:spacing w:line="360" w:lineRule="auto"/>
            </w:pPr>
          </w:p>
        </w:tc>
      </w:tr>
      <w:tr w:rsidR="00097E98" w:rsidRPr="00442838" w14:paraId="2764D146" w14:textId="77777777" w:rsidTr="000F163C">
        <w:trPr>
          <w:trHeight w:val="441"/>
        </w:trPr>
        <w:tc>
          <w:tcPr>
            <w:tcW w:w="1251" w:type="dxa"/>
          </w:tcPr>
          <w:p w14:paraId="3E853251" w14:textId="77777777" w:rsidR="00097E98" w:rsidRPr="00442838" w:rsidRDefault="00097E98" w:rsidP="000F163C">
            <w:pPr>
              <w:spacing w:line="360" w:lineRule="auto"/>
            </w:pPr>
          </w:p>
        </w:tc>
        <w:tc>
          <w:tcPr>
            <w:tcW w:w="1652" w:type="dxa"/>
          </w:tcPr>
          <w:p w14:paraId="16E811B0" w14:textId="77777777" w:rsidR="00097E98" w:rsidRPr="00442838" w:rsidRDefault="00097E98" w:rsidP="000F163C">
            <w:pPr>
              <w:spacing w:line="360" w:lineRule="auto"/>
            </w:pPr>
          </w:p>
        </w:tc>
        <w:tc>
          <w:tcPr>
            <w:tcW w:w="3719" w:type="dxa"/>
          </w:tcPr>
          <w:p w14:paraId="5FFB529F" w14:textId="77777777" w:rsidR="00097E98" w:rsidRPr="00442838" w:rsidRDefault="00097E98" w:rsidP="000F163C">
            <w:pPr>
              <w:spacing w:line="360" w:lineRule="auto"/>
            </w:pPr>
          </w:p>
        </w:tc>
        <w:tc>
          <w:tcPr>
            <w:tcW w:w="880" w:type="dxa"/>
          </w:tcPr>
          <w:p w14:paraId="479D74C1" w14:textId="77777777" w:rsidR="00097E98" w:rsidRPr="00442838" w:rsidRDefault="00097E98" w:rsidP="000F163C">
            <w:pPr>
              <w:spacing w:line="360" w:lineRule="auto"/>
            </w:pPr>
          </w:p>
        </w:tc>
        <w:tc>
          <w:tcPr>
            <w:tcW w:w="724" w:type="dxa"/>
          </w:tcPr>
          <w:p w14:paraId="7E94E587" w14:textId="77777777" w:rsidR="00097E98" w:rsidRPr="00442838" w:rsidRDefault="00097E98" w:rsidP="000F163C">
            <w:pPr>
              <w:spacing w:line="360" w:lineRule="auto"/>
            </w:pPr>
          </w:p>
        </w:tc>
        <w:tc>
          <w:tcPr>
            <w:tcW w:w="724" w:type="dxa"/>
          </w:tcPr>
          <w:p w14:paraId="31366EF2" w14:textId="77777777" w:rsidR="00097E98" w:rsidRPr="00442838" w:rsidRDefault="00097E98" w:rsidP="000F163C">
            <w:pPr>
              <w:spacing w:line="360" w:lineRule="auto"/>
            </w:pPr>
          </w:p>
        </w:tc>
        <w:tc>
          <w:tcPr>
            <w:tcW w:w="1976" w:type="dxa"/>
          </w:tcPr>
          <w:p w14:paraId="104AF9FB" w14:textId="77777777" w:rsidR="00097E98" w:rsidRPr="00442838" w:rsidRDefault="00097E98" w:rsidP="000F163C">
            <w:pPr>
              <w:spacing w:line="360" w:lineRule="auto"/>
            </w:pPr>
          </w:p>
        </w:tc>
      </w:tr>
      <w:tr w:rsidR="00097E98" w:rsidRPr="00442838" w14:paraId="2A31CE60" w14:textId="77777777" w:rsidTr="000F163C">
        <w:trPr>
          <w:trHeight w:val="896"/>
        </w:trPr>
        <w:tc>
          <w:tcPr>
            <w:tcW w:w="1251" w:type="dxa"/>
          </w:tcPr>
          <w:p w14:paraId="61BD4205" w14:textId="77777777" w:rsidR="00097E98" w:rsidRPr="00442838" w:rsidRDefault="00097E98" w:rsidP="000F163C">
            <w:pPr>
              <w:spacing w:line="360" w:lineRule="auto"/>
            </w:pPr>
          </w:p>
        </w:tc>
        <w:tc>
          <w:tcPr>
            <w:tcW w:w="1652" w:type="dxa"/>
          </w:tcPr>
          <w:p w14:paraId="349AA09E" w14:textId="77777777" w:rsidR="00097E98" w:rsidRPr="00442838" w:rsidRDefault="00097E98" w:rsidP="000F163C">
            <w:pPr>
              <w:spacing w:line="360" w:lineRule="auto"/>
            </w:pPr>
          </w:p>
        </w:tc>
        <w:tc>
          <w:tcPr>
            <w:tcW w:w="3719" w:type="dxa"/>
          </w:tcPr>
          <w:p w14:paraId="2B10AF55" w14:textId="77777777" w:rsidR="00097E98" w:rsidRPr="00442838" w:rsidRDefault="00097E98" w:rsidP="000F163C">
            <w:pPr>
              <w:spacing w:line="360" w:lineRule="auto"/>
            </w:pPr>
          </w:p>
        </w:tc>
        <w:tc>
          <w:tcPr>
            <w:tcW w:w="880" w:type="dxa"/>
          </w:tcPr>
          <w:p w14:paraId="3A2312DE" w14:textId="77777777" w:rsidR="00097E98" w:rsidRPr="00442838" w:rsidRDefault="00097E98" w:rsidP="000F163C">
            <w:pPr>
              <w:spacing w:line="360" w:lineRule="auto"/>
            </w:pPr>
          </w:p>
        </w:tc>
        <w:tc>
          <w:tcPr>
            <w:tcW w:w="724" w:type="dxa"/>
          </w:tcPr>
          <w:p w14:paraId="6E9790F5" w14:textId="77777777" w:rsidR="00097E98" w:rsidRPr="00442838" w:rsidRDefault="00097E98" w:rsidP="000F163C">
            <w:pPr>
              <w:spacing w:line="360" w:lineRule="auto"/>
            </w:pPr>
          </w:p>
        </w:tc>
        <w:tc>
          <w:tcPr>
            <w:tcW w:w="724" w:type="dxa"/>
          </w:tcPr>
          <w:p w14:paraId="47A0FDB1" w14:textId="77777777" w:rsidR="00097E98" w:rsidRPr="00442838" w:rsidRDefault="00097E98" w:rsidP="000F163C">
            <w:pPr>
              <w:spacing w:line="360" w:lineRule="auto"/>
            </w:pPr>
          </w:p>
        </w:tc>
        <w:tc>
          <w:tcPr>
            <w:tcW w:w="1976" w:type="dxa"/>
          </w:tcPr>
          <w:p w14:paraId="06313E5B" w14:textId="77777777" w:rsidR="00097E98" w:rsidRPr="00442838" w:rsidRDefault="00097E98" w:rsidP="000F163C">
            <w:pPr>
              <w:spacing w:line="360" w:lineRule="auto"/>
            </w:pPr>
          </w:p>
        </w:tc>
      </w:tr>
    </w:tbl>
    <w:p w14:paraId="53C6FDE2" w14:textId="77777777" w:rsidR="00097E98" w:rsidRPr="00442838" w:rsidRDefault="00097E98" w:rsidP="00097E98">
      <w:pPr>
        <w:rPr>
          <w:sz w:val="24"/>
        </w:rPr>
      </w:pPr>
    </w:p>
    <w:p w14:paraId="1406AC1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EBC0482" w14:textId="77777777" w:rsidTr="000F163C">
        <w:tc>
          <w:tcPr>
            <w:tcW w:w="3596" w:type="dxa"/>
          </w:tcPr>
          <w:p w14:paraId="5F055BF4" w14:textId="77777777" w:rsidR="00097E98" w:rsidRPr="00442838" w:rsidRDefault="00097E98" w:rsidP="000F163C">
            <w:pPr>
              <w:rPr>
                <w:sz w:val="24"/>
              </w:rPr>
            </w:pPr>
          </w:p>
        </w:tc>
        <w:tc>
          <w:tcPr>
            <w:tcW w:w="3597" w:type="dxa"/>
          </w:tcPr>
          <w:p w14:paraId="6BA578CE" w14:textId="77777777" w:rsidR="00097E98" w:rsidRPr="00442838" w:rsidRDefault="00097E98" w:rsidP="000F163C">
            <w:pPr>
              <w:rPr>
                <w:sz w:val="24"/>
              </w:rPr>
            </w:pPr>
          </w:p>
        </w:tc>
        <w:tc>
          <w:tcPr>
            <w:tcW w:w="3597" w:type="dxa"/>
          </w:tcPr>
          <w:p w14:paraId="46185685" w14:textId="77777777" w:rsidR="00097E98" w:rsidRPr="00442838" w:rsidRDefault="00097E98" w:rsidP="000F163C">
            <w:pPr>
              <w:rPr>
                <w:sz w:val="24"/>
              </w:rPr>
            </w:pPr>
          </w:p>
        </w:tc>
      </w:tr>
      <w:tr w:rsidR="00097E98" w:rsidRPr="00442838" w14:paraId="757FCB1B" w14:textId="77777777" w:rsidTr="000F163C">
        <w:tc>
          <w:tcPr>
            <w:tcW w:w="3596" w:type="dxa"/>
          </w:tcPr>
          <w:p w14:paraId="7E05C10B" w14:textId="77777777" w:rsidR="00097E98" w:rsidRPr="00442838" w:rsidRDefault="00097E98" w:rsidP="000F163C">
            <w:pPr>
              <w:rPr>
                <w:sz w:val="24"/>
              </w:rPr>
            </w:pPr>
          </w:p>
        </w:tc>
        <w:tc>
          <w:tcPr>
            <w:tcW w:w="3597" w:type="dxa"/>
          </w:tcPr>
          <w:p w14:paraId="3DCBD0B0" w14:textId="77777777" w:rsidR="00097E98" w:rsidRPr="00442838" w:rsidRDefault="00097E98" w:rsidP="000F163C">
            <w:pPr>
              <w:rPr>
                <w:sz w:val="24"/>
              </w:rPr>
            </w:pPr>
          </w:p>
        </w:tc>
        <w:tc>
          <w:tcPr>
            <w:tcW w:w="3597" w:type="dxa"/>
          </w:tcPr>
          <w:p w14:paraId="4F11B5FF" w14:textId="77777777" w:rsidR="00097E98" w:rsidRPr="00442838" w:rsidRDefault="00097E98" w:rsidP="000F163C">
            <w:pPr>
              <w:rPr>
                <w:sz w:val="24"/>
              </w:rPr>
            </w:pPr>
          </w:p>
        </w:tc>
      </w:tr>
    </w:tbl>
    <w:p w14:paraId="429FB1FC" w14:textId="77777777" w:rsidR="00097E98" w:rsidRPr="00442838" w:rsidRDefault="00097E98" w:rsidP="00097E98">
      <w:pPr>
        <w:rPr>
          <w:sz w:val="24"/>
        </w:rPr>
      </w:pPr>
    </w:p>
    <w:p w14:paraId="037BEF09" w14:textId="77777777" w:rsidR="00097E98" w:rsidRPr="00442838" w:rsidRDefault="00097E98" w:rsidP="00097E98">
      <w:pPr>
        <w:rPr>
          <w:sz w:val="24"/>
        </w:rPr>
      </w:pPr>
      <w:r w:rsidRPr="00442838">
        <w:rPr>
          <w:sz w:val="24"/>
        </w:rPr>
        <w:t>Sprites:</w:t>
      </w:r>
    </w:p>
    <w:p w14:paraId="448DE19E" w14:textId="77777777" w:rsidR="00097E98" w:rsidRPr="00442838" w:rsidRDefault="00097E98" w:rsidP="00097E98">
      <w:pPr>
        <w:rPr>
          <w:sz w:val="24"/>
        </w:rPr>
      </w:pPr>
      <w:r w:rsidRPr="00442838">
        <w:rPr>
          <w:sz w:val="24"/>
        </w:rPr>
        <w:br w:type="page"/>
      </w:r>
    </w:p>
    <w:p w14:paraId="121550D4" w14:textId="77777777" w:rsidR="00097E98" w:rsidRPr="00442838" w:rsidRDefault="00097E98" w:rsidP="00097E98">
      <w:pPr>
        <w:rPr>
          <w:sz w:val="24"/>
        </w:rPr>
      </w:pPr>
      <w:r w:rsidRPr="00442838">
        <w:rPr>
          <w:sz w:val="24"/>
        </w:rPr>
        <w:lastRenderedPageBreak/>
        <w:t>Family Page</w:t>
      </w:r>
    </w:p>
    <w:p w14:paraId="56CA941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4A0A76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1D03BD" w14:textId="77777777" w:rsidTr="000F163C">
        <w:trPr>
          <w:trHeight w:val="896"/>
        </w:trPr>
        <w:tc>
          <w:tcPr>
            <w:tcW w:w="1251" w:type="dxa"/>
          </w:tcPr>
          <w:p w14:paraId="1242DADC" w14:textId="77777777" w:rsidR="00097E98" w:rsidRPr="00442838" w:rsidRDefault="00097E98" w:rsidP="000F163C">
            <w:pPr>
              <w:spacing w:line="360" w:lineRule="auto"/>
            </w:pPr>
            <w:r w:rsidRPr="00442838">
              <w:t>Pokemon</w:t>
            </w:r>
          </w:p>
          <w:p w14:paraId="29D2E57E" w14:textId="77777777" w:rsidR="00097E98" w:rsidRPr="00442838" w:rsidRDefault="00097E98" w:rsidP="000F163C">
            <w:pPr>
              <w:spacing w:line="360" w:lineRule="auto"/>
            </w:pPr>
            <w:r w:rsidRPr="00442838">
              <w:t>Name</w:t>
            </w:r>
          </w:p>
        </w:tc>
        <w:tc>
          <w:tcPr>
            <w:tcW w:w="1652" w:type="dxa"/>
          </w:tcPr>
          <w:p w14:paraId="1ABAD5C3" w14:textId="77777777" w:rsidR="00097E98" w:rsidRPr="00442838" w:rsidRDefault="00097E98" w:rsidP="000F163C">
            <w:pPr>
              <w:spacing w:line="360" w:lineRule="auto"/>
            </w:pPr>
            <w:r w:rsidRPr="00442838">
              <w:t>Pokemon Number</w:t>
            </w:r>
          </w:p>
        </w:tc>
        <w:tc>
          <w:tcPr>
            <w:tcW w:w="3719" w:type="dxa"/>
          </w:tcPr>
          <w:p w14:paraId="0CA75C28" w14:textId="77777777" w:rsidR="00097E98" w:rsidRPr="00442838" w:rsidRDefault="00097E98" w:rsidP="000F163C">
            <w:pPr>
              <w:spacing w:line="360" w:lineRule="auto"/>
            </w:pPr>
            <w:r w:rsidRPr="00442838">
              <w:t>Base Stats</w:t>
            </w:r>
          </w:p>
          <w:p w14:paraId="0B87147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829F4D2" w14:textId="77777777" w:rsidR="00097E98" w:rsidRPr="00442838" w:rsidRDefault="00097E98" w:rsidP="000F163C">
            <w:pPr>
              <w:spacing w:line="360" w:lineRule="auto"/>
            </w:pPr>
            <w:r w:rsidRPr="00442838">
              <w:t>Ability</w:t>
            </w:r>
          </w:p>
        </w:tc>
        <w:tc>
          <w:tcPr>
            <w:tcW w:w="724" w:type="dxa"/>
          </w:tcPr>
          <w:p w14:paraId="5CA20E54" w14:textId="77777777" w:rsidR="00097E98" w:rsidRPr="00442838" w:rsidRDefault="00097E98" w:rsidP="000F163C">
            <w:pPr>
              <w:spacing w:line="360" w:lineRule="auto"/>
            </w:pPr>
            <w:r w:rsidRPr="00442838">
              <w:t>Type 1</w:t>
            </w:r>
          </w:p>
        </w:tc>
        <w:tc>
          <w:tcPr>
            <w:tcW w:w="724" w:type="dxa"/>
          </w:tcPr>
          <w:p w14:paraId="500C97E3" w14:textId="77777777" w:rsidR="00097E98" w:rsidRPr="00442838" w:rsidRDefault="00097E98" w:rsidP="000F163C">
            <w:pPr>
              <w:spacing w:line="360" w:lineRule="auto"/>
            </w:pPr>
            <w:r w:rsidRPr="00442838">
              <w:t>Type 2</w:t>
            </w:r>
          </w:p>
        </w:tc>
        <w:tc>
          <w:tcPr>
            <w:tcW w:w="1976" w:type="dxa"/>
          </w:tcPr>
          <w:p w14:paraId="0E2BC479" w14:textId="77777777" w:rsidR="00097E98" w:rsidRPr="00442838" w:rsidRDefault="00097E98" w:rsidP="000F163C">
            <w:pPr>
              <w:spacing w:line="360" w:lineRule="auto"/>
            </w:pPr>
            <w:r w:rsidRPr="00442838">
              <w:t>Evolution</w:t>
            </w:r>
          </w:p>
        </w:tc>
      </w:tr>
      <w:tr w:rsidR="00097E98" w:rsidRPr="00442838" w14:paraId="19D2F662" w14:textId="77777777" w:rsidTr="000F163C">
        <w:trPr>
          <w:trHeight w:val="454"/>
        </w:trPr>
        <w:tc>
          <w:tcPr>
            <w:tcW w:w="1251" w:type="dxa"/>
          </w:tcPr>
          <w:p w14:paraId="342542D3" w14:textId="77777777" w:rsidR="00097E98" w:rsidRPr="00442838" w:rsidRDefault="00097E98" w:rsidP="000F163C">
            <w:pPr>
              <w:spacing w:line="360" w:lineRule="auto"/>
            </w:pPr>
          </w:p>
        </w:tc>
        <w:tc>
          <w:tcPr>
            <w:tcW w:w="1652" w:type="dxa"/>
          </w:tcPr>
          <w:p w14:paraId="14817857" w14:textId="77777777" w:rsidR="00097E98" w:rsidRPr="00442838" w:rsidRDefault="00097E98" w:rsidP="000F163C">
            <w:pPr>
              <w:spacing w:line="360" w:lineRule="auto"/>
            </w:pPr>
          </w:p>
        </w:tc>
        <w:tc>
          <w:tcPr>
            <w:tcW w:w="3719" w:type="dxa"/>
          </w:tcPr>
          <w:p w14:paraId="45F2535C" w14:textId="77777777" w:rsidR="00097E98" w:rsidRPr="00442838" w:rsidRDefault="00097E98" w:rsidP="000F163C">
            <w:pPr>
              <w:spacing w:line="360" w:lineRule="auto"/>
            </w:pPr>
          </w:p>
        </w:tc>
        <w:tc>
          <w:tcPr>
            <w:tcW w:w="880" w:type="dxa"/>
          </w:tcPr>
          <w:p w14:paraId="7C74BB46" w14:textId="77777777" w:rsidR="00097E98" w:rsidRPr="00442838" w:rsidRDefault="00097E98" w:rsidP="000F163C">
            <w:pPr>
              <w:spacing w:line="360" w:lineRule="auto"/>
            </w:pPr>
          </w:p>
        </w:tc>
        <w:tc>
          <w:tcPr>
            <w:tcW w:w="724" w:type="dxa"/>
          </w:tcPr>
          <w:p w14:paraId="254157E1" w14:textId="77777777" w:rsidR="00097E98" w:rsidRPr="00442838" w:rsidRDefault="00097E98" w:rsidP="000F163C">
            <w:pPr>
              <w:spacing w:line="360" w:lineRule="auto"/>
            </w:pPr>
          </w:p>
        </w:tc>
        <w:tc>
          <w:tcPr>
            <w:tcW w:w="724" w:type="dxa"/>
          </w:tcPr>
          <w:p w14:paraId="56D5187F" w14:textId="77777777" w:rsidR="00097E98" w:rsidRPr="00442838" w:rsidRDefault="00097E98" w:rsidP="000F163C">
            <w:pPr>
              <w:spacing w:line="360" w:lineRule="auto"/>
            </w:pPr>
          </w:p>
        </w:tc>
        <w:tc>
          <w:tcPr>
            <w:tcW w:w="1976" w:type="dxa"/>
          </w:tcPr>
          <w:p w14:paraId="48199E19" w14:textId="77777777" w:rsidR="00097E98" w:rsidRPr="00442838" w:rsidRDefault="00097E98" w:rsidP="000F163C">
            <w:pPr>
              <w:spacing w:line="360" w:lineRule="auto"/>
            </w:pPr>
          </w:p>
        </w:tc>
      </w:tr>
      <w:tr w:rsidR="00097E98" w:rsidRPr="00442838" w14:paraId="0D81E1E6" w14:textId="77777777" w:rsidTr="000F163C">
        <w:trPr>
          <w:trHeight w:val="441"/>
        </w:trPr>
        <w:tc>
          <w:tcPr>
            <w:tcW w:w="1251" w:type="dxa"/>
          </w:tcPr>
          <w:p w14:paraId="4D42C426" w14:textId="77777777" w:rsidR="00097E98" w:rsidRPr="00442838" w:rsidRDefault="00097E98" w:rsidP="000F163C">
            <w:pPr>
              <w:spacing w:line="360" w:lineRule="auto"/>
            </w:pPr>
          </w:p>
        </w:tc>
        <w:tc>
          <w:tcPr>
            <w:tcW w:w="1652" w:type="dxa"/>
          </w:tcPr>
          <w:p w14:paraId="156BC8A3" w14:textId="77777777" w:rsidR="00097E98" w:rsidRPr="00442838" w:rsidRDefault="00097E98" w:rsidP="000F163C">
            <w:pPr>
              <w:spacing w:line="360" w:lineRule="auto"/>
            </w:pPr>
          </w:p>
        </w:tc>
        <w:tc>
          <w:tcPr>
            <w:tcW w:w="3719" w:type="dxa"/>
          </w:tcPr>
          <w:p w14:paraId="62FCDF18" w14:textId="77777777" w:rsidR="00097E98" w:rsidRPr="00442838" w:rsidRDefault="00097E98" w:rsidP="000F163C">
            <w:pPr>
              <w:spacing w:line="360" w:lineRule="auto"/>
            </w:pPr>
          </w:p>
        </w:tc>
        <w:tc>
          <w:tcPr>
            <w:tcW w:w="880" w:type="dxa"/>
          </w:tcPr>
          <w:p w14:paraId="1A07794F" w14:textId="77777777" w:rsidR="00097E98" w:rsidRPr="00442838" w:rsidRDefault="00097E98" w:rsidP="000F163C">
            <w:pPr>
              <w:spacing w:line="360" w:lineRule="auto"/>
            </w:pPr>
          </w:p>
        </w:tc>
        <w:tc>
          <w:tcPr>
            <w:tcW w:w="724" w:type="dxa"/>
          </w:tcPr>
          <w:p w14:paraId="2BC57A28" w14:textId="77777777" w:rsidR="00097E98" w:rsidRPr="00442838" w:rsidRDefault="00097E98" w:rsidP="000F163C">
            <w:pPr>
              <w:spacing w:line="360" w:lineRule="auto"/>
            </w:pPr>
          </w:p>
        </w:tc>
        <w:tc>
          <w:tcPr>
            <w:tcW w:w="724" w:type="dxa"/>
          </w:tcPr>
          <w:p w14:paraId="51EC1BAF" w14:textId="77777777" w:rsidR="00097E98" w:rsidRPr="00442838" w:rsidRDefault="00097E98" w:rsidP="000F163C">
            <w:pPr>
              <w:spacing w:line="360" w:lineRule="auto"/>
            </w:pPr>
          </w:p>
        </w:tc>
        <w:tc>
          <w:tcPr>
            <w:tcW w:w="1976" w:type="dxa"/>
          </w:tcPr>
          <w:p w14:paraId="69EEE987" w14:textId="77777777" w:rsidR="00097E98" w:rsidRPr="00442838" w:rsidRDefault="00097E98" w:rsidP="000F163C">
            <w:pPr>
              <w:spacing w:line="360" w:lineRule="auto"/>
            </w:pPr>
          </w:p>
        </w:tc>
      </w:tr>
      <w:tr w:rsidR="00097E98" w:rsidRPr="00442838" w14:paraId="30D0B399" w14:textId="77777777" w:rsidTr="000F163C">
        <w:trPr>
          <w:trHeight w:val="441"/>
        </w:trPr>
        <w:tc>
          <w:tcPr>
            <w:tcW w:w="1251" w:type="dxa"/>
          </w:tcPr>
          <w:p w14:paraId="4AC3DFB7" w14:textId="77777777" w:rsidR="00097E98" w:rsidRPr="00442838" w:rsidRDefault="00097E98" w:rsidP="000F163C">
            <w:pPr>
              <w:spacing w:line="360" w:lineRule="auto"/>
            </w:pPr>
          </w:p>
        </w:tc>
        <w:tc>
          <w:tcPr>
            <w:tcW w:w="1652" w:type="dxa"/>
          </w:tcPr>
          <w:p w14:paraId="576A3AEF" w14:textId="77777777" w:rsidR="00097E98" w:rsidRPr="00442838" w:rsidRDefault="00097E98" w:rsidP="000F163C">
            <w:pPr>
              <w:spacing w:line="360" w:lineRule="auto"/>
            </w:pPr>
          </w:p>
        </w:tc>
        <w:tc>
          <w:tcPr>
            <w:tcW w:w="3719" w:type="dxa"/>
          </w:tcPr>
          <w:p w14:paraId="2163B94B" w14:textId="77777777" w:rsidR="00097E98" w:rsidRPr="00442838" w:rsidRDefault="00097E98" w:rsidP="000F163C">
            <w:pPr>
              <w:spacing w:line="360" w:lineRule="auto"/>
            </w:pPr>
          </w:p>
        </w:tc>
        <w:tc>
          <w:tcPr>
            <w:tcW w:w="880" w:type="dxa"/>
          </w:tcPr>
          <w:p w14:paraId="09C83D41" w14:textId="77777777" w:rsidR="00097E98" w:rsidRPr="00442838" w:rsidRDefault="00097E98" w:rsidP="000F163C">
            <w:pPr>
              <w:spacing w:line="360" w:lineRule="auto"/>
            </w:pPr>
          </w:p>
        </w:tc>
        <w:tc>
          <w:tcPr>
            <w:tcW w:w="724" w:type="dxa"/>
          </w:tcPr>
          <w:p w14:paraId="61E29345" w14:textId="77777777" w:rsidR="00097E98" w:rsidRPr="00442838" w:rsidRDefault="00097E98" w:rsidP="000F163C">
            <w:pPr>
              <w:spacing w:line="360" w:lineRule="auto"/>
            </w:pPr>
          </w:p>
        </w:tc>
        <w:tc>
          <w:tcPr>
            <w:tcW w:w="724" w:type="dxa"/>
          </w:tcPr>
          <w:p w14:paraId="4C38A1CC" w14:textId="77777777" w:rsidR="00097E98" w:rsidRPr="00442838" w:rsidRDefault="00097E98" w:rsidP="000F163C">
            <w:pPr>
              <w:spacing w:line="360" w:lineRule="auto"/>
            </w:pPr>
          </w:p>
        </w:tc>
        <w:tc>
          <w:tcPr>
            <w:tcW w:w="1976" w:type="dxa"/>
          </w:tcPr>
          <w:p w14:paraId="33A3DFE2" w14:textId="77777777" w:rsidR="00097E98" w:rsidRPr="00442838" w:rsidRDefault="00097E98" w:rsidP="000F163C">
            <w:pPr>
              <w:spacing w:line="360" w:lineRule="auto"/>
            </w:pPr>
          </w:p>
        </w:tc>
      </w:tr>
      <w:tr w:rsidR="00097E98" w:rsidRPr="00442838" w14:paraId="1B910602" w14:textId="77777777" w:rsidTr="000F163C">
        <w:trPr>
          <w:trHeight w:val="896"/>
        </w:trPr>
        <w:tc>
          <w:tcPr>
            <w:tcW w:w="1251" w:type="dxa"/>
          </w:tcPr>
          <w:p w14:paraId="5186CDE5" w14:textId="77777777" w:rsidR="00097E98" w:rsidRPr="00442838" w:rsidRDefault="00097E98" w:rsidP="000F163C">
            <w:pPr>
              <w:spacing w:line="360" w:lineRule="auto"/>
            </w:pPr>
          </w:p>
        </w:tc>
        <w:tc>
          <w:tcPr>
            <w:tcW w:w="1652" w:type="dxa"/>
          </w:tcPr>
          <w:p w14:paraId="3B95B7D0" w14:textId="77777777" w:rsidR="00097E98" w:rsidRPr="00442838" w:rsidRDefault="00097E98" w:rsidP="000F163C">
            <w:pPr>
              <w:spacing w:line="360" w:lineRule="auto"/>
            </w:pPr>
          </w:p>
        </w:tc>
        <w:tc>
          <w:tcPr>
            <w:tcW w:w="3719" w:type="dxa"/>
          </w:tcPr>
          <w:p w14:paraId="79B9766F" w14:textId="77777777" w:rsidR="00097E98" w:rsidRPr="00442838" w:rsidRDefault="00097E98" w:rsidP="000F163C">
            <w:pPr>
              <w:spacing w:line="360" w:lineRule="auto"/>
            </w:pPr>
          </w:p>
        </w:tc>
        <w:tc>
          <w:tcPr>
            <w:tcW w:w="880" w:type="dxa"/>
          </w:tcPr>
          <w:p w14:paraId="5B01724A" w14:textId="77777777" w:rsidR="00097E98" w:rsidRPr="00442838" w:rsidRDefault="00097E98" w:rsidP="000F163C">
            <w:pPr>
              <w:spacing w:line="360" w:lineRule="auto"/>
            </w:pPr>
          </w:p>
        </w:tc>
        <w:tc>
          <w:tcPr>
            <w:tcW w:w="724" w:type="dxa"/>
          </w:tcPr>
          <w:p w14:paraId="618A655C" w14:textId="77777777" w:rsidR="00097E98" w:rsidRPr="00442838" w:rsidRDefault="00097E98" w:rsidP="000F163C">
            <w:pPr>
              <w:spacing w:line="360" w:lineRule="auto"/>
            </w:pPr>
          </w:p>
        </w:tc>
        <w:tc>
          <w:tcPr>
            <w:tcW w:w="724" w:type="dxa"/>
          </w:tcPr>
          <w:p w14:paraId="155F6A84" w14:textId="77777777" w:rsidR="00097E98" w:rsidRPr="00442838" w:rsidRDefault="00097E98" w:rsidP="000F163C">
            <w:pPr>
              <w:spacing w:line="360" w:lineRule="auto"/>
            </w:pPr>
          </w:p>
        </w:tc>
        <w:tc>
          <w:tcPr>
            <w:tcW w:w="1976" w:type="dxa"/>
          </w:tcPr>
          <w:p w14:paraId="0886199B" w14:textId="77777777" w:rsidR="00097E98" w:rsidRPr="00442838" w:rsidRDefault="00097E98" w:rsidP="000F163C">
            <w:pPr>
              <w:spacing w:line="360" w:lineRule="auto"/>
            </w:pPr>
          </w:p>
        </w:tc>
      </w:tr>
    </w:tbl>
    <w:p w14:paraId="25A04522" w14:textId="77777777" w:rsidR="00097E98" w:rsidRPr="00442838" w:rsidRDefault="00097E98" w:rsidP="00097E98">
      <w:pPr>
        <w:rPr>
          <w:sz w:val="24"/>
        </w:rPr>
      </w:pPr>
    </w:p>
    <w:p w14:paraId="1088EAF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A2EA441" w14:textId="77777777" w:rsidTr="000F163C">
        <w:tc>
          <w:tcPr>
            <w:tcW w:w="3596" w:type="dxa"/>
          </w:tcPr>
          <w:p w14:paraId="6FABCA3E" w14:textId="77777777" w:rsidR="00097E98" w:rsidRPr="00442838" w:rsidRDefault="00097E98" w:rsidP="000F163C">
            <w:pPr>
              <w:rPr>
                <w:sz w:val="24"/>
              </w:rPr>
            </w:pPr>
          </w:p>
        </w:tc>
        <w:tc>
          <w:tcPr>
            <w:tcW w:w="3597" w:type="dxa"/>
          </w:tcPr>
          <w:p w14:paraId="2C7AA0AA" w14:textId="77777777" w:rsidR="00097E98" w:rsidRPr="00442838" w:rsidRDefault="00097E98" w:rsidP="000F163C">
            <w:pPr>
              <w:rPr>
                <w:sz w:val="24"/>
              </w:rPr>
            </w:pPr>
          </w:p>
        </w:tc>
        <w:tc>
          <w:tcPr>
            <w:tcW w:w="3597" w:type="dxa"/>
          </w:tcPr>
          <w:p w14:paraId="77726236" w14:textId="77777777" w:rsidR="00097E98" w:rsidRPr="00442838" w:rsidRDefault="00097E98" w:rsidP="000F163C">
            <w:pPr>
              <w:rPr>
                <w:sz w:val="24"/>
              </w:rPr>
            </w:pPr>
          </w:p>
        </w:tc>
      </w:tr>
      <w:tr w:rsidR="00097E98" w:rsidRPr="00442838" w14:paraId="4265BDA7" w14:textId="77777777" w:rsidTr="000F163C">
        <w:tc>
          <w:tcPr>
            <w:tcW w:w="3596" w:type="dxa"/>
          </w:tcPr>
          <w:p w14:paraId="6A604E84" w14:textId="77777777" w:rsidR="00097E98" w:rsidRPr="00442838" w:rsidRDefault="00097E98" w:rsidP="000F163C">
            <w:pPr>
              <w:rPr>
                <w:sz w:val="24"/>
              </w:rPr>
            </w:pPr>
          </w:p>
        </w:tc>
        <w:tc>
          <w:tcPr>
            <w:tcW w:w="3597" w:type="dxa"/>
          </w:tcPr>
          <w:p w14:paraId="0BB1165E" w14:textId="77777777" w:rsidR="00097E98" w:rsidRPr="00442838" w:rsidRDefault="00097E98" w:rsidP="000F163C">
            <w:pPr>
              <w:rPr>
                <w:sz w:val="24"/>
              </w:rPr>
            </w:pPr>
          </w:p>
        </w:tc>
        <w:tc>
          <w:tcPr>
            <w:tcW w:w="3597" w:type="dxa"/>
          </w:tcPr>
          <w:p w14:paraId="23B3C3A8" w14:textId="77777777" w:rsidR="00097E98" w:rsidRPr="00442838" w:rsidRDefault="00097E98" w:rsidP="000F163C">
            <w:pPr>
              <w:rPr>
                <w:sz w:val="24"/>
              </w:rPr>
            </w:pPr>
          </w:p>
        </w:tc>
      </w:tr>
    </w:tbl>
    <w:p w14:paraId="54297D4B" w14:textId="77777777" w:rsidR="00097E98" w:rsidRPr="00442838" w:rsidRDefault="00097E98" w:rsidP="00097E98">
      <w:pPr>
        <w:rPr>
          <w:sz w:val="24"/>
        </w:rPr>
      </w:pPr>
    </w:p>
    <w:p w14:paraId="56B886FA" w14:textId="77777777" w:rsidR="00097E98" w:rsidRPr="00442838" w:rsidRDefault="00097E98" w:rsidP="00097E98">
      <w:pPr>
        <w:rPr>
          <w:sz w:val="24"/>
        </w:rPr>
      </w:pPr>
      <w:r w:rsidRPr="00442838">
        <w:rPr>
          <w:sz w:val="24"/>
        </w:rPr>
        <w:t>Sprites:</w:t>
      </w:r>
    </w:p>
    <w:p w14:paraId="001F11C5" w14:textId="77777777" w:rsidR="00097E98" w:rsidRPr="00442838" w:rsidRDefault="00097E98" w:rsidP="00097E98">
      <w:pPr>
        <w:rPr>
          <w:sz w:val="24"/>
        </w:rPr>
      </w:pPr>
      <w:r w:rsidRPr="00442838">
        <w:rPr>
          <w:sz w:val="24"/>
        </w:rPr>
        <w:br w:type="page"/>
      </w:r>
    </w:p>
    <w:p w14:paraId="42F96A17" w14:textId="77777777" w:rsidR="00097E98" w:rsidRPr="00442838" w:rsidRDefault="00097E98" w:rsidP="00097E98">
      <w:pPr>
        <w:rPr>
          <w:sz w:val="24"/>
        </w:rPr>
      </w:pPr>
      <w:r w:rsidRPr="00442838">
        <w:rPr>
          <w:sz w:val="24"/>
        </w:rPr>
        <w:lastRenderedPageBreak/>
        <w:t>Family Page</w:t>
      </w:r>
    </w:p>
    <w:p w14:paraId="7567BEA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80B2EF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CE0438E" w14:textId="77777777" w:rsidTr="000F163C">
        <w:trPr>
          <w:trHeight w:val="896"/>
        </w:trPr>
        <w:tc>
          <w:tcPr>
            <w:tcW w:w="1251" w:type="dxa"/>
          </w:tcPr>
          <w:p w14:paraId="5016A402" w14:textId="77777777" w:rsidR="00097E98" w:rsidRPr="00442838" w:rsidRDefault="00097E98" w:rsidP="000F163C">
            <w:pPr>
              <w:spacing w:line="360" w:lineRule="auto"/>
            </w:pPr>
            <w:r w:rsidRPr="00442838">
              <w:t>Pokemon</w:t>
            </w:r>
          </w:p>
          <w:p w14:paraId="0F9EC37C" w14:textId="77777777" w:rsidR="00097E98" w:rsidRPr="00442838" w:rsidRDefault="00097E98" w:rsidP="000F163C">
            <w:pPr>
              <w:spacing w:line="360" w:lineRule="auto"/>
            </w:pPr>
            <w:r w:rsidRPr="00442838">
              <w:t>Name</w:t>
            </w:r>
          </w:p>
        </w:tc>
        <w:tc>
          <w:tcPr>
            <w:tcW w:w="1652" w:type="dxa"/>
          </w:tcPr>
          <w:p w14:paraId="58BE2EF5" w14:textId="77777777" w:rsidR="00097E98" w:rsidRPr="00442838" w:rsidRDefault="00097E98" w:rsidP="000F163C">
            <w:pPr>
              <w:spacing w:line="360" w:lineRule="auto"/>
            </w:pPr>
            <w:r w:rsidRPr="00442838">
              <w:t>Pokemon Number</w:t>
            </w:r>
          </w:p>
        </w:tc>
        <w:tc>
          <w:tcPr>
            <w:tcW w:w="3719" w:type="dxa"/>
          </w:tcPr>
          <w:p w14:paraId="131C4EB7" w14:textId="77777777" w:rsidR="00097E98" w:rsidRPr="00442838" w:rsidRDefault="00097E98" w:rsidP="000F163C">
            <w:pPr>
              <w:spacing w:line="360" w:lineRule="auto"/>
            </w:pPr>
            <w:r w:rsidRPr="00442838">
              <w:t>Base Stats</w:t>
            </w:r>
          </w:p>
          <w:p w14:paraId="4004709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55F12FE" w14:textId="77777777" w:rsidR="00097E98" w:rsidRPr="00442838" w:rsidRDefault="00097E98" w:rsidP="000F163C">
            <w:pPr>
              <w:spacing w:line="360" w:lineRule="auto"/>
            </w:pPr>
            <w:r w:rsidRPr="00442838">
              <w:t>Ability</w:t>
            </w:r>
          </w:p>
        </w:tc>
        <w:tc>
          <w:tcPr>
            <w:tcW w:w="724" w:type="dxa"/>
          </w:tcPr>
          <w:p w14:paraId="2B68431C" w14:textId="77777777" w:rsidR="00097E98" w:rsidRPr="00442838" w:rsidRDefault="00097E98" w:rsidP="000F163C">
            <w:pPr>
              <w:spacing w:line="360" w:lineRule="auto"/>
            </w:pPr>
            <w:r w:rsidRPr="00442838">
              <w:t>Type 1</w:t>
            </w:r>
          </w:p>
        </w:tc>
        <w:tc>
          <w:tcPr>
            <w:tcW w:w="724" w:type="dxa"/>
          </w:tcPr>
          <w:p w14:paraId="59E362C9" w14:textId="77777777" w:rsidR="00097E98" w:rsidRPr="00442838" w:rsidRDefault="00097E98" w:rsidP="000F163C">
            <w:pPr>
              <w:spacing w:line="360" w:lineRule="auto"/>
            </w:pPr>
            <w:r w:rsidRPr="00442838">
              <w:t>Type 2</w:t>
            </w:r>
          </w:p>
        </w:tc>
        <w:tc>
          <w:tcPr>
            <w:tcW w:w="1976" w:type="dxa"/>
          </w:tcPr>
          <w:p w14:paraId="03519C27" w14:textId="77777777" w:rsidR="00097E98" w:rsidRPr="00442838" w:rsidRDefault="00097E98" w:rsidP="000F163C">
            <w:pPr>
              <w:spacing w:line="360" w:lineRule="auto"/>
            </w:pPr>
            <w:r w:rsidRPr="00442838">
              <w:t>Evolution</w:t>
            </w:r>
          </w:p>
        </w:tc>
      </w:tr>
      <w:tr w:rsidR="00097E98" w:rsidRPr="00442838" w14:paraId="6D59675F" w14:textId="77777777" w:rsidTr="000F163C">
        <w:trPr>
          <w:trHeight w:val="454"/>
        </w:trPr>
        <w:tc>
          <w:tcPr>
            <w:tcW w:w="1251" w:type="dxa"/>
          </w:tcPr>
          <w:p w14:paraId="728C920D" w14:textId="77777777" w:rsidR="00097E98" w:rsidRPr="00442838" w:rsidRDefault="00097E98" w:rsidP="000F163C">
            <w:pPr>
              <w:spacing w:line="360" w:lineRule="auto"/>
            </w:pPr>
          </w:p>
        </w:tc>
        <w:tc>
          <w:tcPr>
            <w:tcW w:w="1652" w:type="dxa"/>
          </w:tcPr>
          <w:p w14:paraId="15CBEA0C" w14:textId="77777777" w:rsidR="00097E98" w:rsidRPr="00442838" w:rsidRDefault="00097E98" w:rsidP="000F163C">
            <w:pPr>
              <w:spacing w:line="360" w:lineRule="auto"/>
            </w:pPr>
          </w:p>
        </w:tc>
        <w:tc>
          <w:tcPr>
            <w:tcW w:w="3719" w:type="dxa"/>
          </w:tcPr>
          <w:p w14:paraId="4ADE826F" w14:textId="77777777" w:rsidR="00097E98" w:rsidRPr="00442838" w:rsidRDefault="00097E98" w:rsidP="000F163C">
            <w:pPr>
              <w:spacing w:line="360" w:lineRule="auto"/>
            </w:pPr>
          </w:p>
        </w:tc>
        <w:tc>
          <w:tcPr>
            <w:tcW w:w="880" w:type="dxa"/>
          </w:tcPr>
          <w:p w14:paraId="553EBF61" w14:textId="77777777" w:rsidR="00097E98" w:rsidRPr="00442838" w:rsidRDefault="00097E98" w:rsidP="000F163C">
            <w:pPr>
              <w:spacing w:line="360" w:lineRule="auto"/>
            </w:pPr>
          </w:p>
        </w:tc>
        <w:tc>
          <w:tcPr>
            <w:tcW w:w="724" w:type="dxa"/>
          </w:tcPr>
          <w:p w14:paraId="6340CB05" w14:textId="77777777" w:rsidR="00097E98" w:rsidRPr="00442838" w:rsidRDefault="00097E98" w:rsidP="000F163C">
            <w:pPr>
              <w:spacing w:line="360" w:lineRule="auto"/>
            </w:pPr>
          </w:p>
        </w:tc>
        <w:tc>
          <w:tcPr>
            <w:tcW w:w="724" w:type="dxa"/>
          </w:tcPr>
          <w:p w14:paraId="47B97667" w14:textId="77777777" w:rsidR="00097E98" w:rsidRPr="00442838" w:rsidRDefault="00097E98" w:rsidP="000F163C">
            <w:pPr>
              <w:spacing w:line="360" w:lineRule="auto"/>
            </w:pPr>
          </w:p>
        </w:tc>
        <w:tc>
          <w:tcPr>
            <w:tcW w:w="1976" w:type="dxa"/>
          </w:tcPr>
          <w:p w14:paraId="3100235D" w14:textId="77777777" w:rsidR="00097E98" w:rsidRPr="00442838" w:rsidRDefault="00097E98" w:rsidP="000F163C">
            <w:pPr>
              <w:spacing w:line="360" w:lineRule="auto"/>
            </w:pPr>
          </w:p>
        </w:tc>
      </w:tr>
      <w:tr w:rsidR="00097E98" w:rsidRPr="00442838" w14:paraId="3BB85FA2" w14:textId="77777777" w:rsidTr="000F163C">
        <w:trPr>
          <w:trHeight w:val="441"/>
        </w:trPr>
        <w:tc>
          <w:tcPr>
            <w:tcW w:w="1251" w:type="dxa"/>
          </w:tcPr>
          <w:p w14:paraId="19DF9762" w14:textId="77777777" w:rsidR="00097E98" w:rsidRPr="00442838" w:rsidRDefault="00097E98" w:rsidP="000F163C">
            <w:pPr>
              <w:spacing w:line="360" w:lineRule="auto"/>
            </w:pPr>
          </w:p>
        </w:tc>
        <w:tc>
          <w:tcPr>
            <w:tcW w:w="1652" w:type="dxa"/>
          </w:tcPr>
          <w:p w14:paraId="31BF456C" w14:textId="77777777" w:rsidR="00097E98" w:rsidRPr="00442838" w:rsidRDefault="00097E98" w:rsidP="000F163C">
            <w:pPr>
              <w:spacing w:line="360" w:lineRule="auto"/>
            </w:pPr>
          </w:p>
        </w:tc>
        <w:tc>
          <w:tcPr>
            <w:tcW w:w="3719" w:type="dxa"/>
          </w:tcPr>
          <w:p w14:paraId="11D70A44" w14:textId="77777777" w:rsidR="00097E98" w:rsidRPr="00442838" w:rsidRDefault="00097E98" w:rsidP="000F163C">
            <w:pPr>
              <w:spacing w:line="360" w:lineRule="auto"/>
            </w:pPr>
          </w:p>
        </w:tc>
        <w:tc>
          <w:tcPr>
            <w:tcW w:w="880" w:type="dxa"/>
          </w:tcPr>
          <w:p w14:paraId="01B197DE" w14:textId="77777777" w:rsidR="00097E98" w:rsidRPr="00442838" w:rsidRDefault="00097E98" w:rsidP="000F163C">
            <w:pPr>
              <w:spacing w:line="360" w:lineRule="auto"/>
            </w:pPr>
          </w:p>
        </w:tc>
        <w:tc>
          <w:tcPr>
            <w:tcW w:w="724" w:type="dxa"/>
          </w:tcPr>
          <w:p w14:paraId="151BC5DD" w14:textId="77777777" w:rsidR="00097E98" w:rsidRPr="00442838" w:rsidRDefault="00097E98" w:rsidP="000F163C">
            <w:pPr>
              <w:spacing w:line="360" w:lineRule="auto"/>
            </w:pPr>
          </w:p>
        </w:tc>
        <w:tc>
          <w:tcPr>
            <w:tcW w:w="724" w:type="dxa"/>
          </w:tcPr>
          <w:p w14:paraId="65827B30" w14:textId="77777777" w:rsidR="00097E98" w:rsidRPr="00442838" w:rsidRDefault="00097E98" w:rsidP="000F163C">
            <w:pPr>
              <w:spacing w:line="360" w:lineRule="auto"/>
            </w:pPr>
          </w:p>
        </w:tc>
        <w:tc>
          <w:tcPr>
            <w:tcW w:w="1976" w:type="dxa"/>
          </w:tcPr>
          <w:p w14:paraId="59BCD15A" w14:textId="77777777" w:rsidR="00097E98" w:rsidRPr="00442838" w:rsidRDefault="00097E98" w:rsidP="000F163C">
            <w:pPr>
              <w:spacing w:line="360" w:lineRule="auto"/>
            </w:pPr>
          </w:p>
        </w:tc>
      </w:tr>
      <w:tr w:rsidR="00097E98" w:rsidRPr="00442838" w14:paraId="379E73C5" w14:textId="77777777" w:rsidTr="000F163C">
        <w:trPr>
          <w:trHeight w:val="441"/>
        </w:trPr>
        <w:tc>
          <w:tcPr>
            <w:tcW w:w="1251" w:type="dxa"/>
          </w:tcPr>
          <w:p w14:paraId="2B399FF2" w14:textId="77777777" w:rsidR="00097E98" w:rsidRPr="00442838" w:rsidRDefault="00097E98" w:rsidP="000F163C">
            <w:pPr>
              <w:spacing w:line="360" w:lineRule="auto"/>
            </w:pPr>
          </w:p>
        </w:tc>
        <w:tc>
          <w:tcPr>
            <w:tcW w:w="1652" w:type="dxa"/>
          </w:tcPr>
          <w:p w14:paraId="5CB9D570" w14:textId="77777777" w:rsidR="00097E98" w:rsidRPr="00442838" w:rsidRDefault="00097E98" w:rsidP="000F163C">
            <w:pPr>
              <w:spacing w:line="360" w:lineRule="auto"/>
            </w:pPr>
          </w:p>
        </w:tc>
        <w:tc>
          <w:tcPr>
            <w:tcW w:w="3719" w:type="dxa"/>
          </w:tcPr>
          <w:p w14:paraId="603E1150" w14:textId="77777777" w:rsidR="00097E98" w:rsidRPr="00442838" w:rsidRDefault="00097E98" w:rsidP="000F163C">
            <w:pPr>
              <w:spacing w:line="360" w:lineRule="auto"/>
            </w:pPr>
          </w:p>
        </w:tc>
        <w:tc>
          <w:tcPr>
            <w:tcW w:w="880" w:type="dxa"/>
          </w:tcPr>
          <w:p w14:paraId="482B0BEB" w14:textId="77777777" w:rsidR="00097E98" w:rsidRPr="00442838" w:rsidRDefault="00097E98" w:rsidP="000F163C">
            <w:pPr>
              <w:spacing w:line="360" w:lineRule="auto"/>
            </w:pPr>
          </w:p>
        </w:tc>
        <w:tc>
          <w:tcPr>
            <w:tcW w:w="724" w:type="dxa"/>
          </w:tcPr>
          <w:p w14:paraId="367518C1" w14:textId="77777777" w:rsidR="00097E98" w:rsidRPr="00442838" w:rsidRDefault="00097E98" w:rsidP="000F163C">
            <w:pPr>
              <w:spacing w:line="360" w:lineRule="auto"/>
            </w:pPr>
          </w:p>
        </w:tc>
        <w:tc>
          <w:tcPr>
            <w:tcW w:w="724" w:type="dxa"/>
          </w:tcPr>
          <w:p w14:paraId="45436A8C" w14:textId="77777777" w:rsidR="00097E98" w:rsidRPr="00442838" w:rsidRDefault="00097E98" w:rsidP="000F163C">
            <w:pPr>
              <w:spacing w:line="360" w:lineRule="auto"/>
            </w:pPr>
          </w:p>
        </w:tc>
        <w:tc>
          <w:tcPr>
            <w:tcW w:w="1976" w:type="dxa"/>
          </w:tcPr>
          <w:p w14:paraId="465B4CCF" w14:textId="77777777" w:rsidR="00097E98" w:rsidRPr="00442838" w:rsidRDefault="00097E98" w:rsidP="000F163C">
            <w:pPr>
              <w:spacing w:line="360" w:lineRule="auto"/>
            </w:pPr>
          </w:p>
        </w:tc>
      </w:tr>
      <w:tr w:rsidR="00097E98" w:rsidRPr="00442838" w14:paraId="61CD8352" w14:textId="77777777" w:rsidTr="000F163C">
        <w:trPr>
          <w:trHeight w:val="896"/>
        </w:trPr>
        <w:tc>
          <w:tcPr>
            <w:tcW w:w="1251" w:type="dxa"/>
          </w:tcPr>
          <w:p w14:paraId="54CC2CD9" w14:textId="77777777" w:rsidR="00097E98" w:rsidRPr="00442838" w:rsidRDefault="00097E98" w:rsidP="000F163C">
            <w:pPr>
              <w:spacing w:line="360" w:lineRule="auto"/>
            </w:pPr>
          </w:p>
        </w:tc>
        <w:tc>
          <w:tcPr>
            <w:tcW w:w="1652" w:type="dxa"/>
          </w:tcPr>
          <w:p w14:paraId="37E16A55" w14:textId="77777777" w:rsidR="00097E98" w:rsidRPr="00442838" w:rsidRDefault="00097E98" w:rsidP="000F163C">
            <w:pPr>
              <w:spacing w:line="360" w:lineRule="auto"/>
            </w:pPr>
          </w:p>
        </w:tc>
        <w:tc>
          <w:tcPr>
            <w:tcW w:w="3719" w:type="dxa"/>
          </w:tcPr>
          <w:p w14:paraId="5DB90F20" w14:textId="77777777" w:rsidR="00097E98" w:rsidRPr="00442838" w:rsidRDefault="00097E98" w:rsidP="000F163C">
            <w:pPr>
              <w:spacing w:line="360" w:lineRule="auto"/>
            </w:pPr>
          </w:p>
        </w:tc>
        <w:tc>
          <w:tcPr>
            <w:tcW w:w="880" w:type="dxa"/>
          </w:tcPr>
          <w:p w14:paraId="1F862D12" w14:textId="77777777" w:rsidR="00097E98" w:rsidRPr="00442838" w:rsidRDefault="00097E98" w:rsidP="000F163C">
            <w:pPr>
              <w:spacing w:line="360" w:lineRule="auto"/>
            </w:pPr>
          </w:p>
        </w:tc>
        <w:tc>
          <w:tcPr>
            <w:tcW w:w="724" w:type="dxa"/>
          </w:tcPr>
          <w:p w14:paraId="797BDB56" w14:textId="77777777" w:rsidR="00097E98" w:rsidRPr="00442838" w:rsidRDefault="00097E98" w:rsidP="000F163C">
            <w:pPr>
              <w:spacing w:line="360" w:lineRule="auto"/>
            </w:pPr>
          </w:p>
        </w:tc>
        <w:tc>
          <w:tcPr>
            <w:tcW w:w="724" w:type="dxa"/>
          </w:tcPr>
          <w:p w14:paraId="1F9A5D3E" w14:textId="77777777" w:rsidR="00097E98" w:rsidRPr="00442838" w:rsidRDefault="00097E98" w:rsidP="000F163C">
            <w:pPr>
              <w:spacing w:line="360" w:lineRule="auto"/>
            </w:pPr>
          </w:p>
        </w:tc>
        <w:tc>
          <w:tcPr>
            <w:tcW w:w="1976" w:type="dxa"/>
          </w:tcPr>
          <w:p w14:paraId="7FF7D5AE" w14:textId="77777777" w:rsidR="00097E98" w:rsidRPr="00442838" w:rsidRDefault="00097E98" w:rsidP="000F163C">
            <w:pPr>
              <w:spacing w:line="360" w:lineRule="auto"/>
            </w:pPr>
          </w:p>
        </w:tc>
      </w:tr>
    </w:tbl>
    <w:p w14:paraId="2433DE98" w14:textId="77777777" w:rsidR="00097E98" w:rsidRPr="00442838" w:rsidRDefault="00097E98" w:rsidP="00097E98">
      <w:pPr>
        <w:rPr>
          <w:sz w:val="24"/>
        </w:rPr>
      </w:pPr>
    </w:p>
    <w:p w14:paraId="74EF461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6BFD50A" w14:textId="77777777" w:rsidTr="000F163C">
        <w:tc>
          <w:tcPr>
            <w:tcW w:w="3596" w:type="dxa"/>
          </w:tcPr>
          <w:p w14:paraId="1A607DCE" w14:textId="77777777" w:rsidR="00097E98" w:rsidRPr="00442838" w:rsidRDefault="00097E98" w:rsidP="000F163C">
            <w:pPr>
              <w:rPr>
                <w:sz w:val="24"/>
              </w:rPr>
            </w:pPr>
          </w:p>
        </w:tc>
        <w:tc>
          <w:tcPr>
            <w:tcW w:w="3597" w:type="dxa"/>
          </w:tcPr>
          <w:p w14:paraId="02C70A27" w14:textId="77777777" w:rsidR="00097E98" w:rsidRPr="00442838" w:rsidRDefault="00097E98" w:rsidP="000F163C">
            <w:pPr>
              <w:rPr>
                <w:sz w:val="24"/>
              </w:rPr>
            </w:pPr>
          </w:p>
        </w:tc>
        <w:tc>
          <w:tcPr>
            <w:tcW w:w="3597" w:type="dxa"/>
          </w:tcPr>
          <w:p w14:paraId="28DD2421" w14:textId="77777777" w:rsidR="00097E98" w:rsidRPr="00442838" w:rsidRDefault="00097E98" w:rsidP="000F163C">
            <w:pPr>
              <w:rPr>
                <w:sz w:val="24"/>
              </w:rPr>
            </w:pPr>
          </w:p>
        </w:tc>
      </w:tr>
      <w:tr w:rsidR="00097E98" w:rsidRPr="00442838" w14:paraId="14935FE5" w14:textId="77777777" w:rsidTr="000F163C">
        <w:tc>
          <w:tcPr>
            <w:tcW w:w="3596" w:type="dxa"/>
          </w:tcPr>
          <w:p w14:paraId="485CC350" w14:textId="77777777" w:rsidR="00097E98" w:rsidRPr="00442838" w:rsidRDefault="00097E98" w:rsidP="000F163C">
            <w:pPr>
              <w:rPr>
                <w:sz w:val="24"/>
              </w:rPr>
            </w:pPr>
          </w:p>
        </w:tc>
        <w:tc>
          <w:tcPr>
            <w:tcW w:w="3597" w:type="dxa"/>
          </w:tcPr>
          <w:p w14:paraId="29BDB65F" w14:textId="77777777" w:rsidR="00097E98" w:rsidRPr="00442838" w:rsidRDefault="00097E98" w:rsidP="000F163C">
            <w:pPr>
              <w:rPr>
                <w:sz w:val="24"/>
              </w:rPr>
            </w:pPr>
          </w:p>
        </w:tc>
        <w:tc>
          <w:tcPr>
            <w:tcW w:w="3597" w:type="dxa"/>
          </w:tcPr>
          <w:p w14:paraId="6E0A19F9" w14:textId="77777777" w:rsidR="00097E98" w:rsidRPr="00442838" w:rsidRDefault="00097E98" w:rsidP="000F163C">
            <w:pPr>
              <w:rPr>
                <w:sz w:val="24"/>
              </w:rPr>
            </w:pPr>
          </w:p>
        </w:tc>
      </w:tr>
    </w:tbl>
    <w:p w14:paraId="74D2802C" w14:textId="77777777" w:rsidR="00097E98" w:rsidRPr="00442838" w:rsidRDefault="00097E98" w:rsidP="00097E98">
      <w:pPr>
        <w:rPr>
          <w:sz w:val="24"/>
        </w:rPr>
      </w:pPr>
    </w:p>
    <w:p w14:paraId="4A8C09BA" w14:textId="77777777" w:rsidR="00097E98" w:rsidRPr="00442838" w:rsidRDefault="00097E98" w:rsidP="00097E98">
      <w:pPr>
        <w:rPr>
          <w:sz w:val="24"/>
        </w:rPr>
      </w:pPr>
      <w:r w:rsidRPr="00442838">
        <w:rPr>
          <w:sz w:val="24"/>
        </w:rPr>
        <w:t>Sprites:</w:t>
      </w:r>
    </w:p>
    <w:p w14:paraId="795DF437" w14:textId="77777777" w:rsidR="00097E98" w:rsidRPr="00442838" w:rsidRDefault="00097E98" w:rsidP="00097E98">
      <w:pPr>
        <w:rPr>
          <w:sz w:val="24"/>
        </w:rPr>
      </w:pPr>
      <w:r w:rsidRPr="00442838">
        <w:rPr>
          <w:sz w:val="24"/>
        </w:rPr>
        <w:br w:type="page"/>
      </w:r>
    </w:p>
    <w:p w14:paraId="246EE568" w14:textId="77777777" w:rsidR="00097E98" w:rsidRPr="00442838" w:rsidRDefault="00097E98" w:rsidP="00097E98">
      <w:pPr>
        <w:rPr>
          <w:sz w:val="24"/>
        </w:rPr>
      </w:pPr>
      <w:r w:rsidRPr="00442838">
        <w:rPr>
          <w:sz w:val="24"/>
        </w:rPr>
        <w:lastRenderedPageBreak/>
        <w:t>Family Page</w:t>
      </w:r>
    </w:p>
    <w:p w14:paraId="4D63915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FCB5FD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EC82EC" w14:textId="77777777" w:rsidTr="000F163C">
        <w:trPr>
          <w:trHeight w:val="896"/>
        </w:trPr>
        <w:tc>
          <w:tcPr>
            <w:tcW w:w="1251" w:type="dxa"/>
          </w:tcPr>
          <w:p w14:paraId="3827AB05" w14:textId="77777777" w:rsidR="00097E98" w:rsidRPr="00442838" w:rsidRDefault="00097E98" w:rsidP="000F163C">
            <w:pPr>
              <w:spacing w:line="360" w:lineRule="auto"/>
            </w:pPr>
            <w:r w:rsidRPr="00442838">
              <w:t>Pokemon</w:t>
            </w:r>
          </w:p>
          <w:p w14:paraId="64D8AD6A" w14:textId="77777777" w:rsidR="00097E98" w:rsidRPr="00442838" w:rsidRDefault="00097E98" w:rsidP="000F163C">
            <w:pPr>
              <w:spacing w:line="360" w:lineRule="auto"/>
            </w:pPr>
            <w:r w:rsidRPr="00442838">
              <w:t>Name</w:t>
            </w:r>
          </w:p>
        </w:tc>
        <w:tc>
          <w:tcPr>
            <w:tcW w:w="1652" w:type="dxa"/>
          </w:tcPr>
          <w:p w14:paraId="6781AA1A" w14:textId="77777777" w:rsidR="00097E98" w:rsidRPr="00442838" w:rsidRDefault="00097E98" w:rsidP="000F163C">
            <w:pPr>
              <w:spacing w:line="360" w:lineRule="auto"/>
            </w:pPr>
            <w:r w:rsidRPr="00442838">
              <w:t>Pokemon Number</w:t>
            </w:r>
          </w:p>
        </w:tc>
        <w:tc>
          <w:tcPr>
            <w:tcW w:w="3719" w:type="dxa"/>
          </w:tcPr>
          <w:p w14:paraId="7467852D" w14:textId="77777777" w:rsidR="00097E98" w:rsidRPr="00442838" w:rsidRDefault="00097E98" w:rsidP="000F163C">
            <w:pPr>
              <w:spacing w:line="360" w:lineRule="auto"/>
            </w:pPr>
            <w:r w:rsidRPr="00442838">
              <w:t>Base Stats</w:t>
            </w:r>
          </w:p>
          <w:p w14:paraId="426D187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E5076A7" w14:textId="77777777" w:rsidR="00097E98" w:rsidRPr="00442838" w:rsidRDefault="00097E98" w:rsidP="000F163C">
            <w:pPr>
              <w:spacing w:line="360" w:lineRule="auto"/>
            </w:pPr>
            <w:r w:rsidRPr="00442838">
              <w:t>Ability</w:t>
            </w:r>
          </w:p>
        </w:tc>
        <w:tc>
          <w:tcPr>
            <w:tcW w:w="724" w:type="dxa"/>
          </w:tcPr>
          <w:p w14:paraId="1FE4D450" w14:textId="77777777" w:rsidR="00097E98" w:rsidRPr="00442838" w:rsidRDefault="00097E98" w:rsidP="000F163C">
            <w:pPr>
              <w:spacing w:line="360" w:lineRule="auto"/>
            </w:pPr>
            <w:r w:rsidRPr="00442838">
              <w:t>Type 1</w:t>
            </w:r>
          </w:p>
        </w:tc>
        <w:tc>
          <w:tcPr>
            <w:tcW w:w="724" w:type="dxa"/>
          </w:tcPr>
          <w:p w14:paraId="28B1CD6B" w14:textId="77777777" w:rsidR="00097E98" w:rsidRPr="00442838" w:rsidRDefault="00097E98" w:rsidP="000F163C">
            <w:pPr>
              <w:spacing w:line="360" w:lineRule="auto"/>
            </w:pPr>
            <w:r w:rsidRPr="00442838">
              <w:t>Type 2</w:t>
            </w:r>
          </w:p>
        </w:tc>
        <w:tc>
          <w:tcPr>
            <w:tcW w:w="1976" w:type="dxa"/>
          </w:tcPr>
          <w:p w14:paraId="482238DE" w14:textId="77777777" w:rsidR="00097E98" w:rsidRPr="00442838" w:rsidRDefault="00097E98" w:rsidP="000F163C">
            <w:pPr>
              <w:spacing w:line="360" w:lineRule="auto"/>
            </w:pPr>
            <w:r w:rsidRPr="00442838">
              <w:t>Evolution</w:t>
            </w:r>
          </w:p>
        </w:tc>
      </w:tr>
      <w:tr w:rsidR="00097E98" w:rsidRPr="00442838" w14:paraId="6A6CC37A" w14:textId="77777777" w:rsidTr="000F163C">
        <w:trPr>
          <w:trHeight w:val="454"/>
        </w:trPr>
        <w:tc>
          <w:tcPr>
            <w:tcW w:w="1251" w:type="dxa"/>
          </w:tcPr>
          <w:p w14:paraId="0367959E" w14:textId="77777777" w:rsidR="00097E98" w:rsidRPr="00442838" w:rsidRDefault="00097E98" w:rsidP="000F163C">
            <w:pPr>
              <w:spacing w:line="360" w:lineRule="auto"/>
            </w:pPr>
          </w:p>
        </w:tc>
        <w:tc>
          <w:tcPr>
            <w:tcW w:w="1652" w:type="dxa"/>
          </w:tcPr>
          <w:p w14:paraId="37E387DF" w14:textId="77777777" w:rsidR="00097E98" w:rsidRPr="00442838" w:rsidRDefault="00097E98" w:rsidP="000F163C">
            <w:pPr>
              <w:spacing w:line="360" w:lineRule="auto"/>
            </w:pPr>
          </w:p>
        </w:tc>
        <w:tc>
          <w:tcPr>
            <w:tcW w:w="3719" w:type="dxa"/>
          </w:tcPr>
          <w:p w14:paraId="2EE035B4" w14:textId="77777777" w:rsidR="00097E98" w:rsidRPr="00442838" w:rsidRDefault="00097E98" w:rsidP="000F163C">
            <w:pPr>
              <w:spacing w:line="360" w:lineRule="auto"/>
            </w:pPr>
          </w:p>
        </w:tc>
        <w:tc>
          <w:tcPr>
            <w:tcW w:w="880" w:type="dxa"/>
          </w:tcPr>
          <w:p w14:paraId="6A78FD00" w14:textId="77777777" w:rsidR="00097E98" w:rsidRPr="00442838" w:rsidRDefault="00097E98" w:rsidP="000F163C">
            <w:pPr>
              <w:spacing w:line="360" w:lineRule="auto"/>
            </w:pPr>
          </w:p>
        </w:tc>
        <w:tc>
          <w:tcPr>
            <w:tcW w:w="724" w:type="dxa"/>
          </w:tcPr>
          <w:p w14:paraId="3E8ED532" w14:textId="77777777" w:rsidR="00097E98" w:rsidRPr="00442838" w:rsidRDefault="00097E98" w:rsidP="000F163C">
            <w:pPr>
              <w:spacing w:line="360" w:lineRule="auto"/>
            </w:pPr>
          </w:p>
        </w:tc>
        <w:tc>
          <w:tcPr>
            <w:tcW w:w="724" w:type="dxa"/>
          </w:tcPr>
          <w:p w14:paraId="0895C419" w14:textId="77777777" w:rsidR="00097E98" w:rsidRPr="00442838" w:rsidRDefault="00097E98" w:rsidP="000F163C">
            <w:pPr>
              <w:spacing w:line="360" w:lineRule="auto"/>
            </w:pPr>
          </w:p>
        </w:tc>
        <w:tc>
          <w:tcPr>
            <w:tcW w:w="1976" w:type="dxa"/>
          </w:tcPr>
          <w:p w14:paraId="749099E4" w14:textId="77777777" w:rsidR="00097E98" w:rsidRPr="00442838" w:rsidRDefault="00097E98" w:rsidP="000F163C">
            <w:pPr>
              <w:spacing w:line="360" w:lineRule="auto"/>
            </w:pPr>
          </w:p>
        </w:tc>
      </w:tr>
      <w:tr w:rsidR="00097E98" w:rsidRPr="00442838" w14:paraId="0BA01874" w14:textId="77777777" w:rsidTr="000F163C">
        <w:trPr>
          <w:trHeight w:val="441"/>
        </w:trPr>
        <w:tc>
          <w:tcPr>
            <w:tcW w:w="1251" w:type="dxa"/>
          </w:tcPr>
          <w:p w14:paraId="6993FEB4" w14:textId="77777777" w:rsidR="00097E98" w:rsidRPr="00442838" w:rsidRDefault="00097E98" w:rsidP="000F163C">
            <w:pPr>
              <w:spacing w:line="360" w:lineRule="auto"/>
            </w:pPr>
          </w:p>
        </w:tc>
        <w:tc>
          <w:tcPr>
            <w:tcW w:w="1652" w:type="dxa"/>
          </w:tcPr>
          <w:p w14:paraId="6D9F21FE" w14:textId="77777777" w:rsidR="00097E98" w:rsidRPr="00442838" w:rsidRDefault="00097E98" w:rsidP="000F163C">
            <w:pPr>
              <w:spacing w:line="360" w:lineRule="auto"/>
            </w:pPr>
          </w:p>
        </w:tc>
        <w:tc>
          <w:tcPr>
            <w:tcW w:w="3719" w:type="dxa"/>
          </w:tcPr>
          <w:p w14:paraId="0CE80EFA" w14:textId="77777777" w:rsidR="00097E98" w:rsidRPr="00442838" w:rsidRDefault="00097E98" w:rsidP="000F163C">
            <w:pPr>
              <w:spacing w:line="360" w:lineRule="auto"/>
            </w:pPr>
          </w:p>
        </w:tc>
        <w:tc>
          <w:tcPr>
            <w:tcW w:w="880" w:type="dxa"/>
          </w:tcPr>
          <w:p w14:paraId="3D93507B" w14:textId="77777777" w:rsidR="00097E98" w:rsidRPr="00442838" w:rsidRDefault="00097E98" w:rsidP="000F163C">
            <w:pPr>
              <w:spacing w:line="360" w:lineRule="auto"/>
            </w:pPr>
          </w:p>
        </w:tc>
        <w:tc>
          <w:tcPr>
            <w:tcW w:w="724" w:type="dxa"/>
          </w:tcPr>
          <w:p w14:paraId="57835959" w14:textId="77777777" w:rsidR="00097E98" w:rsidRPr="00442838" w:rsidRDefault="00097E98" w:rsidP="000F163C">
            <w:pPr>
              <w:spacing w:line="360" w:lineRule="auto"/>
            </w:pPr>
          </w:p>
        </w:tc>
        <w:tc>
          <w:tcPr>
            <w:tcW w:w="724" w:type="dxa"/>
          </w:tcPr>
          <w:p w14:paraId="65077CED" w14:textId="77777777" w:rsidR="00097E98" w:rsidRPr="00442838" w:rsidRDefault="00097E98" w:rsidP="000F163C">
            <w:pPr>
              <w:spacing w:line="360" w:lineRule="auto"/>
            </w:pPr>
          </w:p>
        </w:tc>
        <w:tc>
          <w:tcPr>
            <w:tcW w:w="1976" w:type="dxa"/>
          </w:tcPr>
          <w:p w14:paraId="6B5088E1" w14:textId="77777777" w:rsidR="00097E98" w:rsidRPr="00442838" w:rsidRDefault="00097E98" w:rsidP="000F163C">
            <w:pPr>
              <w:spacing w:line="360" w:lineRule="auto"/>
            </w:pPr>
          </w:p>
        </w:tc>
      </w:tr>
      <w:tr w:rsidR="00097E98" w:rsidRPr="00442838" w14:paraId="69411C21" w14:textId="77777777" w:rsidTr="000F163C">
        <w:trPr>
          <w:trHeight w:val="441"/>
        </w:trPr>
        <w:tc>
          <w:tcPr>
            <w:tcW w:w="1251" w:type="dxa"/>
          </w:tcPr>
          <w:p w14:paraId="17D6BF3C" w14:textId="77777777" w:rsidR="00097E98" w:rsidRPr="00442838" w:rsidRDefault="00097E98" w:rsidP="000F163C">
            <w:pPr>
              <w:spacing w:line="360" w:lineRule="auto"/>
            </w:pPr>
          </w:p>
        </w:tc>
        <w:tc>
          <w:tcPr>
            <w:tcW w:w="1652" w:type="dxa"/>
          </w:tcPr>
          <w:p w14:paraId="247310E7" w14:textId="77777777" w:rsidR="00097E98" w:rsidRPr="00442838" w:rsidRDefault="00097E98" w:rsidP="000F163C">
            <w:pPr>
              <w:spacing w:line="360" w:lineRule="auto"/>
            </w:pPr>
          </w:p>
        </w:tc>
        <w:tc>
          <w:tcPr>
            <w:tcW w:w="3719" w:type="dxa"/>
          </w:tcPr>
          <w:p w14:paraId="6D5C38EB" w14:textId="77777777" w:rsidR="00097E98" w:rsidRPr="00442838" w:rsidRDefault="00097E98" w:rsidP="000F163C">
            <w:pPr>
              <w:spacing w:line="360" w:lineRule="auto"/>
            </w:pPr>
          </w:p>
        </w:tc>
        <w:tc>
          <w:tcPr>
            <w:tcW w:w="880" w:type="dxa"/>
          </w:tcPr>
          <w:p w14:paraId="060088C2" w14:textId="77777777" w:rsidR="00097E98" w:rsidRPr="00442838" w:rsidRDefault="00097E98" w:rsidP="000F163C">
            <w:pPr>
              <w:spacing w:line="360" w:lineRule="auto"/>
            </w:pPr>
          </w:p>
        </w:tc>
        <w:tc>
          <w:tcPr>
            <w:tcW w:w="724" w:type="dxa"/>
          </w:tcPr>
          <w:p w14:paraId="5D8B37D7" w14:textId="77777777" w:rsidR="00097E98" w:rsidRPr="00442838" w:rsidRDefault="00097E98" w:rsidP="000F163C">
            <w:pPr>
              <w:spacing w:line="360" w:lineRule="auto"/>
            </w:pPr>
          </w:p>
        </w:tc>
        <w:tc>
          <w:tcPr>
            <w:tcW w:w="724" w:type="dxa"/>
          </w:tcPr>
          <w:p w14:paraId="40EA2A3E" w14:textId="77777777" w:rsidR="00097E98" w:rsidRPr="00442838" w:rsidRDefault="00097E98" w:rsidP="000F163C">
            <w:pPr>
              <w:spacing w:line="360" w:lineRule="auto"/>
            </w:pPr>
          </w:p>
        </w:tc>
        <w:tc>
          <w:tcPr>
            <w:tcW w:w="1976" w:type="dxa"/>
          </w:tcPr>
          <w:p w14:paraId="72635F04" w14:textId="77777777" w:rsidR="00097E98" w:rsidRPr="00442838" w:rsidRDefault="00097E98" w:rsidP="000F163C">
            <w:pPr>
              <w:spacing w:line="360" w:lineRule="auto"/>
            </w:pPr>
          </w:p>
        </w:tc>
      </w:tr>
      <w:tr w:rsidR="00097E98" w:rsidRPr="00442838" w14:paraId="26EB87C7" w14:textId="77777777" w:rsidTr="000F163C">
        <w:trPr>
          <w:trHeight w:val="896"/>
        </w:trPr>
        <w:tc>
          <w:tcPr>
            <w:tcW w:w="1251" w:type="dxa"/>
          </w:tcPr>
          <w:p w14:paraId="01E10B9D" w14:textId="77777777" w:rsidR="00097E98" w:rsidRPr="00442838" w:rsidRDefault="00097E98" w:rsidP="000F163C">
            <w:pPr>
              <w:spacing w:line="360" w:lineRule="auto"/>
            </w:pPr>
          </w:p>
        </w:tc>
        <w:tc>
          <w:tcPr>
            <w:tcW w:w="1652" w:type="dxa"/>
          </w:tcPr>
          <w:p w14:paraId="31872F8C" w14:textId="77777777" w:rsidR="00097E98" w:rsidRPr="00442838" w:rsidRDefault="00097E98" w:rsidP="000F163C">
            <w:pPr>
              <w:spacing w:line="360" w:lineRule="auto"/>
            </w:pPr>
          </w:p>
        </w:tc>
        <w:tc>
          <w:tcPr>
            <w:tcW w:w="3719" w:type="dxa"/>
          </w:tcPr>
          <w:p w14:paraId="2A37D977" w14:textId="77777777" w:rsidR="00097E98" w:rsidRPr="00442838" w:rsidRDefault="00097E98" w:rsidP="000F163C">
            <w:pPr>
              <w:spacing w:line="360" w:lineRule="auto"/>
            </w:pPr>
          </w:p>
        </w:tc>
        <w:tc>
          <w:tcPr>
            <w:tcW w:w="880" w:type="dxa"/>
          </w:tcPr>
          <w:p w14:paraId="3B9E7F46" w14:textId="77777777" w:rsidR="00097E98" w:rsidRPr="00442838" w:rsidRDefault="00097E98" w:rsidP="000F163C">
            <w:pPr>
              <w:spacing w:line="360" w:lineRule="auto"/>
            </w:pPr>
          </w:p>
        </w:tc>
        <w:tc>
          <w:tcPr>
            <w:tcW w:w="724" w:type="dxa"/>
          </w:tcPr>
          <w:p w14:paraId="4A85807D" w14:textId="77777777" w:rsidR="00097E98" w:rsidRPr="00442838" w:rsidRDefault="00097E98" w:rsidP="000F163C">
            <w:pPr>
              <w:spacing w:line="360" w:lineRule="auto"/>
            </w:pPr>
          </w:p>
        </w:tc>
        <w:tc>
          <w:tcPr>
            <w:tcW w:w="724" w:type="dxa"/>
          </w:tcPr>
          <w:p w14:paraId="7E9F1000" w14:textId="77777777" w:rsidR="00097E98" w:rsidRPr="00442838" w:rsidRDefault="00097E98" w:rsidP="000F163C">
            <w:pPr>
              <w:spacing w:line="360" w:lineRule="auto"/>
            </w:pPr>
          </w:p>
        </w:tc>
        <w:tc>
          <w:tcPr>
            <w:tcW w:w="1976" w:type="dxa"/>
          </w:tcPr>
          <w:p w14:paraId="3735D2FA" w14:textId="77777777" w:rsidR="00097E98" w:rsidRPr="00442838" w:rsidRDefault="00097E98" w:rsidP="000F163C">
            <w:pPr>
              <w:spacing w:line="360" w:lineRule="auto"/>
            </w:pPr>
          </w:p>
        </w:tc>
      </w:tr>
    </w:tbl>
    <w:p w14:paraId="34C4B7A8" w14:textId="77777777" w:rsidR="00097E98" w:rsidRPr="00442838" w:rsidRDefault="00097E98" w:rsidP="00097E98">
      <w:pPr>
        <w:rPr>
          <w:sz w:val="24"/>
        </w:rPr>
      </w:pPr>
    </w:p>
    <w:p w14:paraId="79C6841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3DE4BD4" w14:textId="77777777" w:rsidTr="000F163C">
        <w:tc>
          <w:tcPr>
            <w:tcW w:w="3596" w:type="dxa"/>
          </w:tcPr>
          <w:p w14:paraId="4FC755CE" w14:textId="77777777" w:rsidR="00097E98" w:rsidRPr="00442838" w:rsidRDefault="00097E98" w:rsidP="000F163C">
            <w:pPr>
              <w:rPr>
                <w:sz w:val="24"/>
              </w:rPr>
            </w:pPr>
          </w:p>
        </w:tc>
        <w:tc>
          <w:tcPr>
            <w:tcW w:w="3597" w:type="dxa"/>
          </w:tcPr>
          <w:p w14:paraId="2D3390AF" w14:textId="77777777" w:rsidR="00097E98" w:rsidRPr="00442838" w:rsidRDefault="00097E98" w:rsidP="000F163C">
            <w:pPr>
              <w:rPr>
                <w:sz w:val="24"/>
              </w:rPr>
            </w:pPr>
          </w:p>
        </w:tc>
        <w:tc>
          <w:tcPr>
            <w:tcW w:w="3597" w:type="dxa"/>
          </w:tcPr>
          <w:p w14:paraId="2E42630A" w14:textId="77777777" w:rsidR="00097E98" w:rsidRPr="00442838" w:rsidRDefault="00097E98" w:rsidP="000F163C">
            <w:pPr>
              <w:rPr>
                <w:sz w:val="24"/>
              </w:rPr>
            </w:pPr>
          </w:p>
        </w:tc>
      </w:tr>
      <w:tr w:rsidR="00097E98" w:rsidRPr="00442838" w14:paraId="03E087C2" w14:textId="77777777" w:rsidTr="000F163C">
        <w:tc>
          <w:tcPr>
            <w:tcW w:w="3596" w:type="dxa"/>
          </w:tcPr>
          <w:p w14:paraId="420FCBA6" w14:textId="77777777" w:rsidR="00097E98" w:rsidRPr="00442838" w:rsidRDefault="00097E98" w:rsidP="000F163C">
            <w:pPr>
              <w:rPr>
                <w:sz w:val="24"/>
              </w:rPr>
            </w:pPr>
          </w:p>
        </w:tc>
        <w:tc>
          <w:tcPr>
            <w:tcW w:w="3597" w:type="dxa"/>
          </w:tcPr>
          <w:p w14:paraId="73046BA7" w14:textId="77777777" w:rsidR="00097E98" w:rsidRPr="00442838" w:rsidRDefault="00097E98" w:rsidP="000F163C">
            <w:pPr>
              <w:rPr>
                <w:sz w:val="24"/>
              </w:rPr>
            </w:pPr>
          </w:p>
        </w:tc>
        <w:tc>
          <w:tcPr>
            <w:tcW w:w="3597" w:type="dxa"/>
          </w:tcPr>
          <w:p w14:paraId="0BA2E965" w14:textId="77777777" w:rsidR="00097E98" w:rsidRPr="00442838" w:rsidRDefault="00097E98" w:rsidP="000F163C">
            <w:pPr>
              <w:rPr>
                <w:sz w:val="24"/>
              </w:rPr>
            </w:pPr>
          </w:p>
        </w:tc>
      </w:tr>
    </w:tbl>
    <w:p w14:paraId="57C4DC91" w14:textId="77777777" w:rsidR="00097E98" w:rsidRPr="00442838" w:rsidRDefault="00097E98" w:rsidP="00097E98">
      <w:pPr>
        <w:rPr>
          <w:sz w:val="24"/>
        </w:rPr>
      </w:pPr>
    </w:p>
    <w:p w14:paraId="364E7E45" w14:textId="77777777" w:rsidR="00097E98" w:rsidRPr="00442838" w:rsidRDefault="00097E98" w:rsidP="00097E98">
      <w:pPr>
        <w:rPr>
          <w:sz w:val="24"/>
        </w:rPr>
      </w:pPr>
      <w:r w:rsidRPr="00442838">
        <w:rPr>
          <w:sz w:val="24"/>
        </w:rPr>
        <w:t>Sprites:</w:t>
      </w:r>
    </w:p>
    <w:p w14:paraId="7C4EDD80" w14:textId="77777777" w:rsidR="00097E98" w:rsidRPr="00442838" w:rsidRDefault="00097E98" w:rsidP="00097E98">
      <w:pPr>
        <w:rPr>
          <w:sz w:val="24"/>
        </w:rPr>
      </w:pPr>
      <w:r w:rsidRPr="00442838">
        <w:rPr>
          <w:sz w:val="24"/>
        </w:rPr>
        <w:br w:type="page"/>
      </w:r>
    </w:p>
    <w:p w14:paraId="78947FCB" w14:textId="77777777" w:rsidR="00097E98" w:rsidRPr="00442838" w:rsidRDefault="00097E98" w:rsidP="00097E98">
      <w:pPr>
        <w:rPr>
          <w:sz w:val="24"/>
        </w:rPr>
      </w:pPr>
      <w:r w:rsidRPr="00442838">
        <w:rPr>
          <w:sz w:val="24"/>
        </w:rPr>
        <w:lastRenderedPageBreak/>
        <w:t>Family Page</w:t>
      </w:r>
    </w:p>
    <w:p w14:paraId="73F778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C9F95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37B02B" w14:textId="77777777" w:rsidTr="000F163C">
        <w:trPr>
          <w:trHeight w:val="896"/>
        </w:trPr>
        <w:tc>
          <w:tcPr>
            <w:tcW w:w="1251" w:type="dxa"/>
          </w:tcPr>
          <w:p w14:paraId="1A6F51DA" w14:textId="77777777" w:rsidR="00097E98" w:rsidRPr="00442838" w:rsidRDefault="00097E98" w:rsidP="000F163C">
            <w:pPr>
              <w:spacing w:line="360" w:lineRule="auto"/>
            </w:pPr>
            <w:r w:rsidRPr="00442838">
              <w:t>Pokemon</w:t>
            </w:r>
          </w:p>
          <w:p w14:paraId="3BA3EA8B" w14:textId="77777777" w:rsidR="00097E98" w:rsidRPr="00442838" w:rsidRDefault="00097E98" w:rsidP="000F163C">
            <w:pPr>
              <w:spacing w:line="360" w:lineRule="auto"/>
            </w:pPr>
            <w:r w:rsidRPr="00442838">
              <w:t>Name</w:t>
            </w:r>
          </w:p>
        </w:tc>
        <w:tc>
          <w:tcPr>
            <w:tcW w:w="1652" w:type="dxa"/>
          </w:tcPr>
          <w:p w14:paraId="1A69A1E0" w14:textId="77777777" w:rsidR="00097E98" w:rsidRPr="00442838" w:rsidRDefault="00097E98" w:rsidP="000F163C">
            <w:pPr>
              <w:spacing w:line="360" w:lineRule="auto"/>
            </w:pPr>
            <w:r w:rsidRPr="00442838">
              <w:t>Pokemon Number</w:t>
            </w:r>
          </w:p>
        </w:tc>
        <w:tc>
          <w:tcPr>
            <w:tcW w:w="3719" w:type="dxa"/>
          </w:tcPr>
          <w:p w14:paraId="6173DDDF" w14:textId="77777777" w:rsidR="00097E98" w:rsidRPr="00442838" w:rsidRDefault="00097E98" w:rsidP="000F163C">
            <w:pPr>
              <w:spacing w:line="360" w:lineRule="auto"/>
            </w:pPr>
            <w:r w:rsidRPr="00442838">
              <w:t>Base Stats</w:t>
            </w:r>
          </w:p>
          <w:p w14:paraId="3513A98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E5A6625" w14:textId="77777777" w:rsidR="00097E98" w:rsidRPr="00442838" w:rsidRDefault="00097E98" w:rsidP="000F163C">
            <w:pPr>
              <w:spacing w:line="360" w:lineRule="auto"/>
            </w:pPr>
            <w:r w:rsidRPr="00442838">
              <w:t>Ability</w:t>
            </w:r>
          </w:p>
        </w:tc>
        <w:tc>
          <w:tcPr>
            <w:tcW w:w="724" w:type="dxa"/>
          </w:tcPr>
          <w:p w14:paraId="7D0D80B0" w14:textId="77777777" w:rsidR="00097E98" w:rsidRPr="00442838" w:rsidRDefault="00097E98" w:rsidP="000F163C">
            <w:pPr>
              <w:spacing w:line="360" w:lineRule="auto"/>
            </w:pPr>
            <w:r w:rsidRPr="00442838">
              <w:t>Type 1</w:t>
            </w:r>
          </w:p>
        </w:tc>
        <w:tc>
          <w:tcPr>
            <w:tcW w:w="724" w:type="dxa"/>
          </w:tcPr>
          <w:p w14:paraId="0A0EEBAF" w14:textId="77777777" w:rsidR="00097E98" w:rsidRPr="00442838" w:rsidRDefault="00097E98" w:rsidP="000F163C">
            <w:pPr>
              <w:spacing w:line="360" w:lineRule="auto"/>
            </w:pPr>
            <w:r w:rsidRPr="00442838">
              <w:t>Type 2</w:t>
            </w:r>
          </w:p>
        </w:tc>
        <w:tc>
          <w:tcPr>
            <w:tcW w:w="1976" w:type="dxa"/>
          </w:tcPr>
          <w:p w14:paraId="797442E8" w14:textId="77777777" w:rsidR="00097E98" w:rsidRPr="00442838" w:rsidRDefault="00097E98" w:rsidP="000F163C">
            <w:pPr>
              <w:spacing w:line="360" w:lineRule="auto"/>
            </w:pPr>
            <w:r w:rsidRPr="00442838">
              <w:t>Evolution</w:t>
            </w:r>
          </w:p>
        </w:tc>
      </w:tr>
      <w:tr w:rsidR="00097E98" w:rsidRPr="00442838" w14:paraId="6919C015" w14:textId="77777777" w:rsidTr="000F163C">
        <w:trPr>
          <w:trHeight w:val="454"/>
        </w:trPr>
        <w:tc>
          <w:tcPr>
            <w:tcW w:w="1251" w:type="dxa"/>
          </w:tcPr>
          <w:p w14:paraId="7F6E656B" w14:textId="77777777" w:rsidR="00097E98" w:rsidRPr="00442838" w:rsidRDefault="00097E98" w:rsidP="000F163C">
            <w:pPr>
              <w:spacing w:line="360" w:lineRule="auto"/>
            </w:pPr>
          </w:p>
        </w:tc>
        <w:tc>
          <w:tcPr>
            <w:tcW w:w="1652" w:type="dxa"/>
          </w:tcPr>
          <w:p w14:paraId="4935A731" w14:textId="77777777" w:rsidR="00097E98" w:rsidRPr="00442838" w:rsidRDefault="00097E98" w:rsidP="000F163C">
            <w:pPr>
              <w:spacing w:line="360" w:lineRule="auto"/>
            </w:pPr>
          </w:p>
        </w:tc>
        <w:tc>
          <w:tcPr>
            <w:tcW w:w="3719" w:type="dxa"/>
          </w:tcPr>
          <w:p w14:paraId="2A5BDD3E" w14:textId="77777777" w:rsidR="00097E98" w:rsidRPr="00442838" w:rsidRDefault="00097E98" w:rsidP="000F163C">
            <w:pPr>
              <w:spacing w:line="360" w:lineRule="auto"/>
            </w:pPr>
          </w:p>
        </w:tc>
        <w:tc>
          <w:tcPr>
            <w:tcW w:w="880" w:type="dxa"/>
          </w:tcPr>
          <w:p w14:paraId="21435038" w14:textId="77777777" w:rsidR="00097E98" w:rsidRPr="00442838" w:rsidRDefault="00097E98" w:rsidP="000F163C">
            <w:pPr>
              <w:spacing w:line="360" w:lineRule="auto"/>
            </w:pPr>
          </w:p>
        </w:tc>
        <w:tc>
          <w:tcPr>
            <w:tcW w:w="724" w:type="dxa"/>
          </w:tcPr>
          <w:p w14:paraId="2E692CC4" w14:textId="77777777" w:rsidR="00097E98" w:rsidRPr="00442838" w:rsidRDefault="00097E98" w:rsidP="000F163C">
            <w:pPr>
              <w:spacing w:line="360" w:lineRule="auto"/>
            </w:pPr>
          </w:p>
        </w:tc>
        <w:tc>
          <w:tcPr>
            <w:tcW w:w="724" w:type="dxa"/>
          </w:tcPr>
          <w:p w14:paraId="13E72C6E" w14:textId="77777777" w:rsidR="00097E98" w:rsidRPr="00442838" w:rsidRDefault="00097E98" w:rsidP="000F163C">
            <w:pPr>
              <w:spacing w:line="360" w:lineRule="auto"/>
            </w:pPr>
          </w:p>
        </w:tc>
        <w:tc>
          <w:tcPr>
            <w:tcW w:w="1976" w:type="dxa"/>
          </w:tcPr>
          <w:p w14:paraId="26A0278B" w14:textId="77777777" w:rsidR="00097E98" w:rsidRPr="00442838" w:rsidRDefault="00097E98" w:rsidP="000F163C">
            <w:pPr>
              <w:spacing w:line="360" w:lineRule="auto"/>
            </w:pPr>
          </w:p>
        </w:tc>
      </w:tr>
      <w:tr w:rsidR="00097E98" w:rsidRPr="00442838" w14:paraId="3F004DDB" w14:textId="77777777" w:rsidTr="000F163C">
        <w:trPr>
          <w:trHeight w:val="441"/>
        </w:trPr>
        <w:tc>
          <w:tcPr>
            <w:tcW w:w="1251" w:type="dxa"/>
          </w:tcPr>
          <w:p w14:paraId="1BEAD580" w14:textId="77777777" w:rsidR="00097E98" w:rsidRPr="00442838" w:rsidRDefault="00097E98" w:rsidP="000F163C">
            <w:pPr>
              <w:spacing w:line="360" w:lineRule="auto"/>
            </w:pPr>
          </w:p>
        </w:tc>
        <w:tc>
          <w:tcPr>
            <w:tcW w:w="1652" w:type="dxa"/>
          </w:tcPr>
          <w:p w14:paraId="1B0D4A3F" w14:textId="77777777" w:rsidR="00097E98" w:rsidRPr="00442838" w:rsidRDefault="00097E98" w:rsidP="000F163C">
            <w:pPr>
              <w:spacing w:line="360" w:lineRule="auto"/>
            </w:pPr>
          </w:p>
        </w:tc>
        <w:tc>
          <w:tcPr>
            <w:tcW w:w="3719" w:type="dxa"/>
          </w:tcPr>
          <w:p w14:paraId="67E615F2" w14:textId="77777777" w:rsidR="00097E98" w:rsidRPr="00442838" w:rsidRDefault="00097E98" w:rsidP="000F163C">
            <w:pPr>
              <w:spacing w:line="360" w:lineRule="auto"/>
            </w:pPr>
          </w:p>
        </w:tc>
        <w:tc>
          <w:tcPr>
            <w:tcW w:w="880" w:type="dxa"/>
          </w:tcPr>
          <w:p w14:paraId="00E4D490" w14:textId="77777777" w:rsidR="00097E98" w:rsidRPr="00442838" w:rsidRDefault="00097E98" w:rsidP="000F163C">
            <w:pPr>
              <w:spacing w:line="360" w:lineRule="auto"/>
            </w:pPr>
          </w:p>
        </w:tc>
        <w:tc>
          <w:tcPr>
            <w:tcW w:w="724" w:type="dxa"/>
          </w:tcPr>
          <w:p w14:paraId="65BB3E26" w14:textId="77777777" w:rsidR="00097E98" w:rsidRPr="00442838" w:rsidRDefault="00097E98" w:rsidP="000F163C">
            <w:pPr>
              <w:spacing w:line="360" w:lineRule="auto"/>
            </w:pPr>
          </w:p>
        </w:tc>
        <w:tc>
          <w:tcPr>
            <w:tcW w:w="724" w:type="dxa"/>
          </w:tcPr>
          <w:p w14:paraId="5B4C2D97" w14:textId="77777777" w:rsidR="00097E98" w:rsidRPr="00442838" w:rsidRDefault="00097E98" w:rsidP="000F163C">
            <w:pPr>
              <w:spacing w:line="360" w:lineRule="auto"/>
            </w:pPr>
          </w:p>
        </w:tc>
        <w:tc>
          <w:tcPr>
            <w:tcW w:w="1976" w:type="dxa"/>
          </w:tcPr>
          <w:p w14:paraId="147DF3D7" w14:textId="77777777" w:rsidR="00097E98" w:rsidRPr="00442838" w:rsidRDefault="00097E98" w:rsidP="000F163C">
            <w:pPr>
              <w:spacing w:line="360" w:lineRule="auto"/>
            </w:pPr>
          </w:p>
        </w:tc>
      </w:tr>
      <w:tr w:rsidR="00097E98" w:rsidRPr="00442838" w14:paraId="7CBEEA69" w14:textId="77777777" w:rsidTr="000F163C">
        <w:trPr>
          <w:trHeight w:val="441"/>
        </w:trPr>
        <w:tc>
          <w:tcPr>
            <w:tcW w:w="1251" w:type="dxa"/>
          </w:tcPr>
          <w:p w14:paraId="09B7A0BB" w14:textId="77777777" w:rsidR="00097E98" w:rsidRPr="00442838" w:rsidRDefault="00097E98" w:rsidP="000F163C">
            <w:pPr>
              <w:spacing w:line="360" w:lineRule="auto"/>
            </w:pPr>
          </w:p>
        </w:tc>
        <w:tc>
          <w:tcPr>
            <w:tcW w:w="1652" w:type="dxa"/>
          </w:tcPr>
          <w:p w14:paraId="649DD510" w14:textId="77777777" w:rsidR="00097E98" w:rsidRPr="00442838" w:rsidRDefault="00097E98" w:rsidP="000F163C">
            <w:pPr>
              <w:spacing w:line="360" w:lineRule="auto"/>
            </w:pPr>
          </w:p>
        </w:tc>
        <w:tc>
          <w:tcPr>
            <w:tcW w:w="3719" w:type="dxa"/>
          </w:tcPr>
          <w:p w14:paraId="1603AA52" w14:textId="77777777" w:rsidR="00097E98" w:rsidRPr="00442838" w:rsidRDefault="00097E98" w:rsidP="000F163C">
            <w:pPr>
              <w:spacing w:line="360" w:lineRule="auto"/>
            </w:pPr>
          </w:p>
        </w:tc>
        <w:tc>
          <w:tcPr>
            <w:tcW w:w="880" w:type="dxa"/>
          </w:tcPr>
          <w:p w14:paraId="25A9C7A9" w14:textId="77777777" w:rsidR="00097E98" w:rsidRPr="00442838" w:rsidRDefault="00097E98" w:rsidP="000F163C">
            <w:pPr>
              <w:spacing w:line="360" w:lineRule="auto"/>
            </w:pPr>
          </w:p>
        </w:tc>
        <w:tc>
          <w:tcPr>
            <w:tcW w:w="724" w:type="dxa"/>
          </w:tcPr>
          <w:p w14:paraId="7D5D56E3" w14:textId="77777777" w:rsidR="00097E98" w:rsidRPr="00442838" w:rsidRDefault="00097E98" w:rsidP="000F163C">
            <w:pPr>
              <w:spacing w:line="360" w:lineRule="auto"/>
            </w:pPr>
          </w:p>
        </w:tc>
        <w:tc>
          <w:tcPr>
            <w:tcW w:w="724" w:type="dxa"/>
          </w:tcPr>
          <w:p w14:paraId="00DB4106" w14:textId="77777777" w:rsidR="00097E98" w:rsidRPr="00442838" w:rsidRDefault="00097E98" w:rsidP="000F163C">
            <w:pPr>
              <w:spacing w:line="360" w:lineRule="auto"/>
            </w:pPr>
          </w:p>
        </w:tc>
        <w:tc>
          <w:tcPr>
            <w:tcW w:w="1976" w:type="dxa"/>
          </w:tcPr>
          <w:p w14:paraId="765A2EB6" w14:textId="77777777" w:rsidR="00097E98" w:rsidRPr="00442838" w:rsidRDefault="00097E98" w:rsidP="000F163C">
            <w:pPr>
              <w:spacing w:line="360" w:lineRule="auto"/>
            </w:pPr>
          </w:p>
        </w:tc>
      </w:tr>
      <w:tr w:rsidR="00097E98" w:rsidRPr="00442838" w14:paraId="6DE3B468" w14:textId="77777777" w:rsidTr="000F163C">
        <w:trPr>
          <w:trHeight w:val="896"/>
        </w:trPr>
        <w:tc>
          <w:tcPr>
            <w:tcW w:w="1251" w:type="dxa"/>
          </w:tcPr>
          <w:p w14:paraId="4333B1E9" w14:textId="77777777" w:rsidR="00097E98" w:rsidRPr="00442838" w:rsidRDefault="00097E98" w:rsidP="000F163C">
            <w:pPr>
              <w:spacing w:line="360" w:lineRule="auto"/>
            </w:pPr>
          </w:p>
        </w:tc>
        <w:tc>
          <w:tcPr>
            <w:tcW w:w="1652" w:type="dxa"/>
          </w:tcPr>
          <w:p w14:paraId="313D038C" w14:textId="77777777" w:rsidR="00097E98" w:rsidRPr="00442838" w:rsidRDefault="00097E98" w:rsidP="000F163C">
            <w:pPr>
              <w:spacing w:line="360" w:lineRule="auto"/>
            </w:pPr>
          </w:p>
        </w:tc>
        <w:tc>
          <w:tcPr>
            <w:tcW w:w="3719" w:type="dxa"/>
          </w:tcPr>
          <w:p w14:paraId="0CBDEBC7" w14:textId="77777777" w:rsidR="00097E98" w:rsidRPr="00442838" w:rsidRDefault="00097E98" w:rsidP="000F163C">
            <w:pPr>
              <w:spacing w:line="360" w:lineRule="auto"/>
            </w:pPr>
          </w:p>
        </w:tc>
        <w:tc>
          <w:tcPr>
            <w:tcW w:w="880" w:type="dxa"/>
          </w:tcPr>
          <w:p w14:paraId="6D0AE391" w14:textId="77777777" w:rsidR="00097E98" w:rsidRPr="00442838" w:rsidRDefault="00097E98" w:rsidP="000F163C">
            <w:pPr>
              <w:spacing w:line="360" w:lineRule="auto"/>
            </w:pPr>
          </w:p>
        </w:tc>
        <w:tc>
          <w:tcPr>
            <w:tcW w:w="724" w:type="dxa"/>
          </w:tcPr>
          <w:p w14:paraId="55C92D4E" w14:textId="77777777" w:rsidR="00097E98" w:rsidRPr="00442838" w:rsidRDefault="00097E98" w:rsidP="000F163C">
            <w:pPr>
              <w:spacing w:line="360" w:lineRule="auto"/>
            </w:pPr>
          </w:p>
        </w:tc>
        <w:tc>
          <w:tcPr>
            <w:tcW w:w="724" w:type="dxa"/>
          </w:tcPr>
          <w:p w14:paraId="21DBFE73" w14:textId="77777777" w:rsidR="00097E98" w:rsidRPr="00442838" w:rsidRDefault="00097E98" w:rsidP="000F163C">
            <w:pPr>
              <w:spacing w:line="360" w:lineRule="auto"/>
            </w:pPr>
          </w:p>
        </w:tc>
        <w:tc>
          <w:tcPr>
            <w:tcW w:w="1976" w:type="dxa"/>
          </w:tcPr>
          <w:p w14:paraId="0FBD57F3" w14:textId="77777777" w:rsidR="00097E98" w:rsidRPr="00442838" w:rsidRDefault="00097E98" w:rsidP="000F163C">
            <w:pPr>
              <w:spacing w:line="360" w:lineRule="auto"/>
            </w:pPr>
          </w:p>
        </w:tc>
      </w:tr>
    </w:tbl>
    <w:p w14:paraId="538CDD49" w14:textId="77777777" w:rsidR="00097E98" w:rsidRPr="00442838" w:rsidRDefault="00097E98" w:rsidP="00097E98">
      <w:pPr>
        <w:rPr>
          <w:sz w:val="24"/>
        </w:rPr>
      </w:pPr>
    </w:p>
    <w:p w14:paraId="5E121BC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C13A01" w14:textId="77777777" w:rsidTr="000F163C">
        <w:tc>
          <w:tcPr>
            <w:tcW w:w="3596" w:type="dxa"/>
          </w:tcPr>
          <w:p w14:paraId="77BF739B" w14:textId="77777777" w:rsidR="00097E98" w:rsidRPr="00442838" w:rsidRDefault="00097E98" w:rsidP="000F163C">
            <w:pPr>
              <w:rPr>
                <w:sz w:val="24"/>
              </w:rPr>
            </w:pPr>
          </w:p>
        </w:tc>
        <w:tc>
          <w:tcPr>
            <w:tcW w:w="3597" w:type="dxa"/>
          </w:tcPr>
          <w:p w14:paraId="06C2FFDE" w14:textId="77777777" w:rsidR="00097E98" w:rsidRPr="00442838" w:rsidRDefault="00097E98" w:rsidP="000F163C">
            <w:pPr>
              <w:rPr>
                <w:sz w:val="24"/>
              </w:rPr>
            </w:pPr>
          </w:p>
        </w:tc>
        <w:tc>
          <w:tcPr>
            <w:tcW w:w="3597" w:type="dxa"/>
          </w:tcPr>
          <w:p w14:paraId="01DE9330" w14:textId="77777777" w:rsidR="00097E98" w:rsidRPr="00442838" w:rsidRDefault="00097E98" w:rsidP="000F163C">
            <w:pPr>
              <w:rPr>
                <w:sz w:val="24"/>
              </w:rPr>
            </w:pPr>
          </w:p>
        </w:tc>
      </w:tr>
      <w:tr w:rsidR="00097E98" w:rsidRPr="00442838" w14:paraId="663659FA" w14:textId="77777777" w:rsidTr="000F163C">
        <w:tc>
          <w:tcPr>
            <w:tcW w:w="3596" w:type="dxa"/>
          </w:tcPr>
          <w:p w14:paraId="59DB2097" w14:textId="77777777" w:rsidR="00097E98" w:rsidRPr="00442838" w:rsidRDefault="00097E98" w:rsidP="000F163C">
            <w:pPr>
              <w:rPr>
                <w:sz w:val="24"/>
              </w:rPr>
            </w:pPr>
          </w:p>
        </w:tc>
        <w:tc>
          <w:tcPr>
            <w:tcW w:w="3597" w:type="dxa"/>
          </w:tcPr>
          <w:p w14:paraId="467E24BC" w14:textId="77777777" w:rsidR="00097E98" w:rsidRPr="00442838" w:rsidRDefault="00097E98" w:rsidP="000F163C">
            <w:pPr>
              <w:rPr>
                <w:sz w:val="24"/>
              </w:rPr>
            </w:pPr>
          </w:p>
        </w:tc>
        <w:tc>
          <w:tcPr>
            <w:tcW w:w="3597" w:type="dxa"/>
          </w:tcPr>
          <w:p w14:paraId="70541F01" w14:textId="77777777" w:rsidR="00097E98" w:rsidRPr="00442838" w:rsidRDefault="00097E98" w:rsidP="000F163C">
            <w:pPr>
              <w:rPr>
                <w:sz w:val="24"/>
              </w:rPr>
            </w:pPr>
          </w:p>
        </w:tc>
      </w:tr>
    </w:tbl>
    <w:p w14:paraId="4E26CC52" w14:textId="77777777" w:rsidR="00097E98" w:rsidRPr="00442838" w:rsidRDefault="00097E98" w:rsidP="00097E98">
      <w:pPr>
        <w:rPr>
          <w:sz w:val="24"/>
        </w:rPr>
      </w:pPr>
    </w:p>
    <w:p w14:paraId="41795356" w14:textId="77777777" w:rsidR="00097E98" w:rsidRPr="00442838" w:rsidRDefault="00097E98" w:rsidP="00097E98">
      <w:pPr>
        <w:rPr>
          <w:sz w:val="24"/>
        </w:rPr>
      </w:pPr>
      <w:r w:rsidRPr="00442838">
        <w:rPr>
          <w:sz w:val="24"/>
        </w:rPr>
        <w:t>Sprites:</w:t>
      </w:r>
    </w:p>
    <w:p w14:paraId="667ED325" w14:textId="77777777" w:rsidR="00097E98" w:rsidRPr="00442838" w:rsidRDefault="00097E98" w:rsidP="00097E98">
      <w:pPr>
        <w:rPr>
          <w:sz w:val="24"/>
        </w:rPr>
      </w:pPr>
      <w:r w:rsidRPr="00442838">
        <w:rPr>
          <w:sz w:val="24"/>
        </w:rPr>
        <w:br w:type="page"/>
      </w:r>
    </w:p>
    <w:p w14:paraId="2A772888" w14:textId="77777777" w:rsidR="00097E98" w:rsidRPr="00442838" w:rsidRDefault="00097E98" w:rsidP="00097E98">
      <w:pPr>
        <w:rPr>
          <w:sz w:val="24"/>
        </w:rPr>
      </w:pPr>
      <w:r w:rsidRPr="00442838">
        <w:rPr>
          <w:sz w:val="24"/>
        </w:rPr>
        <w:lastRenderedPageBreak/>
        <w:t>Family Page</w:t>
      </w:r>
    </w:p>
    <w:p w14:paraId="385AA71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8C84A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989C30E" w14:textId="77777777" w:rsidTr="000F163C">
        <w:trPr>
          <w:trHeight w:val="896"/>
        </w:trPr>
        <w:tc>
          <w:tcPr>
            <w:tcW w:w="1251" w:type="dxa"/>
          </w:tcPr>
          <w:p w14:paraId="06D2D574" w14:textId="77777777" w:rsidR="00097E98" w:rsidRPr="00442838" w:rsidRDefault="00097E98" w:rsidP="000F163C">
            <w:pPr>
              <w:spacing w:line="360" w:lineRule="auto"/>
            </w:pPr>
            <w:r w:rsidRPr="00442838">
              <w:t>Pokemon</w:t>
            </w:r>
          </w:p>
          <w:p w14:paraId="61537797" w14:textId="77777777" w:rsidR="00097E98" w:rsidRPr="00442838" w:rsidRDefault="00097E98" w:rsidP="000F163C">
            <w:pPr>
              <w:spacing w:line="360" w:lineRule="auto"/>
            </w:pPr>
            <w:r w:rsidRPr="00442838">
              <w:t>Name</w:t>
            </w:r>
          </w:p>
        </w:tc>
        <w:tc>
          <w:tcPr>
            <w:tcW w:w="1652" w:type="dxa"/>
          </w:tcPr>
          <w:p w14:paraId="5A1FBB63" w14:textId="77777777" w:rsidR="00097E98" w:rsidRPr="00442838" w:rsidRDefault="00097E98" w:rsidP="000F163C">
            <w:pPr>
              <w:spacing w:line="360" w:lineRule="auto"/>
            </w:pPr>
            <w:r w:rsidRPr="00442838">
              <w:t>Pokemon Number</w:t>
            </w:r>
          </w:p>
        </w:tc>
        <w:tc>
          <w:tcPr>
            <w:tcW w:w="3719" w:type="dxa"/>
          </w:tcPr>
          <w:p w14:paraId="0E64B583" w14:textId="77777777" w:rsidR="00097E98" w:rsidRPr="00442838" w:rsidRDefault="00097E98" w:rsidP="000F163C">
            <w:pPr>
              <w:spacing w:line="360" w:lineRule="auto"/>
            </w:pPr>
            <w:r w:rsidRPr="00442838">
              <w:t>Base Stats</w:t>
            </w:r>
          </w:p>
          <w:p w14:paraId="48940F5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31CA77C" w14:textId="77777777" w:rsidR="00097E98" w:rsidRPr="00442838" w:rsidRDefault="00097E98" w:rsidP="000F163C">
            <w:pPr>
              <w:spacing w:line="360" w:lineRule="auto"/>
            </w:pPr>
            <w:r w:rsidRPr="00442838">
              <w:t>Ability</w:t>
            </w:r>
          </w:p>
        </w:tc>
        <w:tc>
          <w:tcPr>
            <w:tcW w:w="724" w:type="dxa"/>
          </w:tcPr>
          <w:p w14:paraId="2D523310" w14:textId="77777777" w:rsidR="00097E98" w:rsidRPr="00442838" w:rsidRDefault="00097E98" w:rsidP="000F163C">
            <w:pPr>
              <w:spacing w:line="360" w:lineRule="auto"/>
            </w:pPr>
            <w:r w:rsidRPr="00442838">
              <w:t>Type 1</w:t>
            </w:r>
          </w:p>
        </w:tc>
        <w:tc>
          <w:tcPr>
            <w:tcW w:w="724" w:type="dxa"/>
          </w:tcPr>
          <w:p w14:paraId="457DBFC2" w14:textId="77777777" w:rsidR="00097E98" w:rsidRPr="00442838" w:rsidRDefault="00097E98" w:rsidP="000F163C">
            <w:pPr>
              <w:spacing w:line="360" w:lineRule="auto"/>
            </w:pPr>
            <w:r w:rsidRPr="00442838">
              <w:t>Type 2</w:t>
            </w:r>
          </w:p>
        </w:tc>
        <w:tc>
          <w:tcPr>
            <w:tcW w:w="1976" w:type="dxa"/>
          </w:tcPr>
          <w:p w14:paraId="0432523E" w14:textId="77777777" w:rsidR="00097E98" w:rsidRPr="00442838" w:rsidRDefault="00097E98" w:rsidP="000F163C">
            <w:pPr>
              <w:spacing w:line="360" w:lineRule="auto"/>
            </w:pPr>
            <w:r w:rsidRPr="00442838">
              <w:t>Evolution</w:t>
            </w:r>
          </w:p>
        </w:tc>
      </w:tr>
      <w:tr w:rsidR="00097E98" w:rsidRPr="00442838" w14:paraId="01CA9DF9" w14:textId="77777777" w:rsidTr="000F163C">
        <w:trPr>
          <w:trHeight w:val="454"/>
        </w:trPr>
        <w:tc>
          <w:tcPr>
            <w:tcW w:w="1251" w:type="dxa"/>
          </w:tcPr>
          <w:p w14:paraId="550CC235" w14:textId="77777777" w:rsidR="00097E98" w:rsidRPr="00442838" w:rsidRDefault="00097E98" w:rsidP="000F163C">
            <w:pPr>
              <w:spacing w:line="360" w:lineRule="auto"/>
            </w:pPr>
          </w:p>
        </w:tc>
        <w:tc>
          <w:tcPr>
            <w:tcW w:w="1652" w:type="dxa"/>
          </w:tcPr>
          <w:p w14:paraId="65834817" w14:textId="77777777" w:rsidR="00097E98" w:rsidRPr="00442838" w:rsidRDefault="00097E98" w:rsidP="000F163C">
            <w:pPr>
              <w:spacing w:line="360" w:lineRule="auto"/>
            </w:pPr>
          </w:p>
        </w:tc>
        <w:tc>
          <w:tcPr>
            <w:tcW w:w="3719" w:type="dxa"/>
          </w:tcPr>
          <w:p w14:paraId="78717637" w14:textId="77777777" w:rsidR="00097E98" w:rsidRPr="00442838" w:rsidRDefault="00097E98" w:rsidP="000F163C">
            <w:pPr>
              <w:spacing w:line="360" w:lineRule="auto"/>
            </w:pPr>
          </w:p>
        </w:tc>
        <w:tc>
          <w:tcPr>
            <w:tcW w:w="880" w:type="dxa"/>
          </w:tcPr>
          <w:p w14:paraId="33D11058" w14:textId="77777777" w:rsidR="00097E98" w:rsidRPr="00442838" w:rsidRDefault="00097E98" w:rsidP="000F163C">
            <w:pPr>
              <w:spacing w:line="360" w:lineRule="auto"/>
            </w:pPr>
          </w:p>
        </w:tc>
        <w:tc>
          <w:tcPr>
            <w:tcW w:w="724" w:type="dxa"/>
          </w:tcPr>
          <w:p w14:paraId="766CDD40" w14:textId="77777777" w:rsidR="00097E98" w:rsidRPr="00442838" w:rsidRDefault="00097E98" w:rsidP="000F163C">
            <w:pPr>
              <w:spacing w:line="360" w:lineRule="auto"/>
            </w:pPr>
          </w:p>
        </w:tc>
        <w:tc>
          <w:tcPr>
            <w:tcW w:w="724" w:type="dxa"/>
          </w:tcPr>
          <w:p w14:paraId="4970E5EC" w14:textId="77777777" w:rsidR="00097E98" w:rsidRPr="00442838" w:rsidRDefault="00097E98" w:rsidP="000F163C">
            <w:pPr>
              <w:spacing w:line="360" w:lineRule="auto"/>
            </w:pPr>
          </w:p>
        </w:tc>
        <w:tc>
          <w:tcPr>
            <w:tcW w:w="1976" w:type="dxa"/>
          </w:tcPr>
          <w:p w14:paraId="0B316A60" w14:textId="77777777" w:rsidR="00097E98" w:rsidRPr="00442838" w:rsidRDefault="00097E98" w:rsidP="000F163C">
            <w:pPr>
              <w:spacing w:line="360" w:lineRule="auto"/>
            </w:pPr>
          </w:p>
        </w:tc>
      </w:tr>
      <w:tr w:rsidR="00097E98" w:rsidRPr="00442838" w14:paraId="52241424" w14:textId="77777777" w:rsidTr="000F163C">
        <w:trPr>
          <w:trHeight w:val="441"/>
        </w:trPr>
        <w:tc>
          <w:tcPr>
            <w:tcW w:w="1251" w:type="dxa"/>
          </w:tcPr>
          <w:p w14:paraId="551B1CAB" w14:textId="77777777" w:rsidR="00097E98" w:rsidRPr="00442838" w:rsidRDefault="00097E98" w:rsidP="000F163C">
            <w:pPr>
              <w:spacing w:line="360" w:lineRule="auto"/>
            </w:pPr>
          </w:p>
        </w:tc>
        <w:tc>
          <w:tcPr>
            <w:tcW w:w="1652" w:type="dxa"/>
          </w:tcPr>
          <w:p w14:paraId="0C27A358" w14:textId="77777777" w:rsidR="00097E98" w:rsidRPr="00442838" w:rsidRDefault="00097E98" w:rsidP="000F163C">
            <w:pPr>
              <w:spacing w:line="360" w:lineRule="auto"/>
            </w:pPr>
          </w:p>
        </w:tc>
        <w:tc>
          <w:tcPr>
            <w:tcW w:w="3719" w:type="dxa"/>
          </w:tcPr>
          <w:p w14:paraId="67B21B91" w14:textId="77777777" w:rsidR="00097E98" w:rsidRPr="00442838" w:rsidRDefault="00097E98" w:rsidP="000F163C">
            <w:pPr>
              <w:spacing w:line="360" w:lineRule="auto"/>
            </w:pPr>
          </w:p>
        </w:tc>
        <w:tc>
          <w:tcPr>
            <w:tcW w:w="880" w:type="dxa"/>
          </w:tcPr>
          <w:p w14:paraId="36D87726" w14:textId="77777777" w:rsidR="00097E98" w:rsidRPr="00442838" w:rsidRDefault="00097E98" w:rsidP="000F163C">
            <w:pPr>
              <w:spacing w:line="360" w:lineRule="auto"/>
            </w:pPr>
          </w:p>
        </w:tc>
        <w:tc>
          <w:tcPr>
            <w:tcW w:w="724" w:type="dxa"/>
          </w:tcPr>
          <w:p w14:paraId="295FAEBE" w14:textId="77777777" w:rsidR="00097E98" w:rsidRPr="00442838" w:rsidRDefault="00097E98" w:rsidP="000F163C">
            <w:pPr>
              <w:spacing w:line="360" w:lineRule="auto"/>
            </w:pPr>
          </w:p>
        </w:tc>
        <w:tc>
          <w:tcPr>
            <w:tcW w:w="724" w:type="dxa"/>
          </w:tcPr>
          <w:p w14:paraId="56BF82DE" w14:textId="77777777" w:rsidR="00097E98" w:rsidRPr="00442838" w:rsidRDefault="00097E98" w:rsidP="000F163C">
            <w:pPr>
              <w:spacing w:line="360" w:lineRule="auto"/>
            </w:pPr>
          </w:p>
        </w:tc>
        <w:tc>
          <w:tcPr>
            <w:tcW w:w="1976" w:type="dxa"/>
          </w:tcPr>
          <w:p w14:paraId="0C0C624E" w14:textId="77777777" w:rsidR="00097E98" w:rsidRPr="00442838" w:rsidRDefault="00097E98" w:rsidP="000F163C">
            <w:pPr>
              <w:spacing w:line="360" w:lineRule="auto"/>
            </w:pPr>
          </w:p>
        </w:tc>
      </w:tr>
      <w:tr w:rsidR="00097E98" w:rsidRPr="00442838" w14:paraId="3E4B43DC" w14:textId="77777777" w:rsidTr="000F163C">
        <w:trPr>
          <w:trHeight w:val="441"/>
        </w:trPr>
        <w:tc>
          <w:tcPr>
            <w:tcW w:w="1251" w:type="dxa"/>
          </w:tcPr>
          <w:p w14:paraId="4D257FB2" w14:textId="77777777" w:rsidR="00097E98" w:rsidRPr="00442838" w:rsidRDefault="00097E98" w:rsidP="000F163C">
            <w:pPr>
              <w:spacing w:line="360" w:lineRule="auto"/>
            </w:pPr>
          </w:p>
        </w:tc>
        <w:tc>
          <w:tcPr>
            <w:tcW w:w="1652" w:type="dxa"/>
          </w:tcPr>
          <w:p w14:paraId="32A0A89B" w14:textId="77777777" w:rsidR="00097E98" w:rsidRPr="00442838" w:rsidRDefault="00097E98" w:rsidP="000F163C">
            <w:pPr>
              <w:spacing w:line="360" w:lineRule="auto"/>
            </w:pPr>
          </w:p>
        </w:tc>
        <w:tc>
          <w:tcPr>
            <w:tcW w:w="3719" w:type="dxa"/>
          </w:tcPr>
          <w:p w14:paraId="58710D16" w14:textId="77777777" w:rsidR="00097E98" w:rsidRPr="00442838" w:rsidRDefault="00097E98" w:rsidP="000F163C">
            <w:pPr>
              <w:spacing w:line="360" w:lineRule="auto"/>
            </w:pPr>
          </w:p>
        </w:tc>
        <w:tc>
          <w:tcPr>
            <w:tcW w:w="880" w:type="dxa"/>
          </w:tcPr>
          <w:p w14:paraId="040FE97A" w14:textId="77777777" w:rsidR="00097E98" w:rsidRPr="00442838" w:rsidRDefault="00097E98" w:rsidP="000F163C">
            <w:pPr>
              <w:spacing w:line="360" w:lineRule="auto"/>
            </w:pPr>
          </w:p>
        </w:tc>
        <w:tc>
          <w:tcPr>
            <w:tcW w:w="724" w:type="dxa"/>
          </w:tcPr>
          <w:p w14:paraId="717C90AF" w14:textId="77777777" w:rsidR="00097E98" w:rsidRPr="00442838" w:rsidRDefault="00097E98" w:rsidP="000F163C">
            <w:pPr>
              <w:spacing w:line="360" w:lineRule="auto"/>
            </w:pPr>
          </w:p>
        </w:tc>
        <w:tc>
          <w:tcPr>
            <w:tcW w:w="724" w:type="dxa"/>
          </w:tcPr>
          <w:p w14:paraId="52C77F96" w14:textId="77777777" w:rsidR="00097E98" w:rsidRPr="00442838" w:rsidRDefault="00097E98" w:rsidP="000F163C">
            <w:pPr>
              <w:spacing w:line="360" w:lineRule="auto"/>
            </w:pPr>
          </w:p>
        </w:tc>
        <w:tc>
          <w:tcPr>
            <w:tcW w:w="1976" w:type="dxa"/>
          </w:tcPr>
          <w:p w14:paraId="4A767AA1" w14:textId="77777777" w:rsidR="00097E98" w:rsidRPr="00442838" w:rsidRDefault="00097E98" w:rsidP="000F163C">
            <w:pPr>
              <w:spacing w:line="360" w:lineRule="auto"/>
            </w:pPr>
          </w:p>
        </w:tc>
      </w:tr>
      <w:tr w:rsidR="00097E98" w:rsidRPr="00442838" w14:paraId="06459FFE" w14:textId="77777777" w:rsidTr="000F163C">
        <w:trPr>
          <w:trHeight w:val="896"/>
        </w:trPr>
        <w:tc>
          <w:tcPr>
            <w:tcW w:w="1251" w:type="dxa"/>
          </w:tcPr>
          <w:p w14:paraId="687732CD" w14:textId="77777777" w:rsidR="00097E98" w:rsidRPr="00442838" w:rsidRDefault="00097E98" w:rsidP="000F163C">
            <w:pPr>
              <w:spacing w:line="360" w:lineRule="auto"/>
            </w:pPr>
          </w:p>
        </w:tc>
        <w:tc>
          <w:tcPr>
            <w:tcW w:w="1652" w:type="dxa"/>
          </w:tcPr>
          <w:p w14:paraId="3FE4C12F" w14:textId="77777777" w:rsidR="00097E98" w:rsidRPr="00442838" w:rsidRDefault="00097E98" w:rsidP="000F163C">
            <w:pPr>
              <w:spacing w:line="360" w:lineRule="auto"/>
            </w:pPr>
          </w:p>
        </w:tc>
        <w:tc>
          <w:tcPr>
            <w:tcW w:w="3719" w:type="dxa"/>
          </w:tcPr>
          <w:p w14:paraId="45D3F254" w14:textId="77777777" w:rsidR="00097E98" w:rsidRPr="00442838" w:rsidRDefault="00097E98" w:rsidP="000F163C">
            <w:pPr>
              <w:spacing w:line="360" w:lineRule="auto"/>
            </w:pPr>
          </w:p>
        </w:tc>
        <w:tc>
          <w:tcPr>
            <w:tcW w:w="880" w:type="dxa"/>
          </w:tcPr>
          <w:p w14:paraId="6F045A94" w14:textId="77777777" w:rsidR="00097E98" w:rsidRPr="00442838" w:rsidRDefault="00097E98" w:rsidP="000F163C">
            <w:pPr>
              <w:spacing w:line="360" w:lineRule="auto"/>
            </w:pPr>
          </w:p>
        </w:tc>
        <w:tc>
          <w:tcPr>
            <w:tcW w:w="724" w:type="dxa"/>
          </w:tcPr>
          <w:p w14:paraId="1513C658" w14:textId="77777777" w:rsidR="00097E98" w:rsidRPr="00442838" w:rsidRDefault="00097E98" w:rsidP="000F163C">
            <w:pPr>
              <w:spacing w:line="360" w:lineRule="auto"/>
            </w:pPr>
          </w:p>
        </w:tc>
        <w:tc>
          <w:tcPr>
            <w:tcW w:w="724" w:type="dxa"/>
          </w:tcPr>
          <w:p w14:paraId="32ACEB12" w14:textId="77777777" w:rsidR="00097E98" w:rsidRPr="00442838" w:rsidRDefault="00097E98" w:rsidP="000F163C">
            <w:pPr>
              <w:spacing w:line="360" w:lineRule="auto"/>
            </w:pPr>
          </w:p>
        </w:tc>
        <w:tc>
          <w:tcPr>
            <w:tcW w:w="1976" w:type="dxa"/>
          </w:tcPr>
          <w:p w14:paraId="2EC2E7DC" w14:textId="77777777" w:rsidR="00097E98" w:rsidRPr="00442838" w:rsidRDefault="00097E98" w:rsidP="000F163C">
            <w:pPr>
              <w:spacing w:line="360" w:lineRule="auto"/>
            </w:pPr>
          </w:p>
        </w:tc>
      </w:tr>
    </w:tbl>
    <w:p w14:paraId="3817882C" w14:textId="77777777" w:rsidR="00097E98" w:rsidRPr="00442838" w:rsidRDefault="00097E98" w:rsidP="00097E98">
      <w:pPr>
        <w:rPr>
          <w:sz w:val="24"/>
        </w:rPr>
      </w:pPr>
    </w:p>
    <w:p w14:paraId="79CFE2F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2FABFA" w14:textId="77777777" w:rsidTr="000F163C">
        <w:tc>
          <w:tcPr>
            <w:tcW w:w="3596" w:type="dxa"/>
          </w:tcPr>
          <w:p w14:paraId="3742F58C" w14:textId="77777777" w:rsidR="00097E98" w:rsidRPr="00442838" w:rsidRDefault="00097E98" w:rsidP="000F163C">
            <w:pPr>
              <w:rPr>
                <w:sz w:val="24"/>
              </w:rPr>
            </w:pPr>
          </w:p>
        </w:tc>
        <w:tc>
          <w:tcPr>
            <w:tcW w:w="3597" w:type="dxa"/>
          </w:tcPr>
          <w:p w14:paraId="1ED2D134" w14:textId="77777777" w:rsidR="00097E98" w:rsidRPr="00442838" w:rsidRDefault="00097E98" w:rsidP="000F163C">
            <w:pPr>
              <w:rPr>
                <w:sz w:val="24"/>
              </w:rPr>
            </w:pPr>
          </w:p>
        </w:tc>
        <w:tc>
          <w:tcPr>
            <w:tcW w:w="3597" w:type="dxa"/>
          </w:tcPr>
          <w:p w14:paraId="18B08D76" w14:textId="77777777" w:rsidR="00097E98" w:rsidRPr="00442838" w:rsidRDefault="00097E98" w:rsidP="000F163C">
            <w:pPr>
              <w:rPr>
                <w:sz w:val="24"/>
              </w:rPr>
            </w:pPr>
          </w:p>
        </w:tc>
      </w:tr>
      <w:tr w:rsidR="00097E98" w:rsidRPr="00442838" w14:paraId="4D2D4D75" w14:textId="77777777" w:rsidTr="000F163C">
        <w:tc>
          <w:tcPr>
            <w:tcW w:w="3596" w:type="dxa"/>
          </w:tcPr>
          <w:p w14:paraId="67E573EE" w14:textId="77777777" w:rsidR="00097E98" w:rsidRPr="00442838" w:rsidRDefault="00097E98" w:rsidP="000F163C">
            <w:pPr>
              <w:rPr>
                <w:sz w:val="24"/>
              </w:rPr>
            </w:pPr>
          </w:p>
        </w:tc>
        <w:tc>
          <w:tcPr>
            <w:tcW w:w="3597" w:type="dxa"/>
          </w:tcPr>
          <w:p w14:paraId="689D50B1" w14:textId="77777777" w:rsidR="00097E98" w:rsidRPr="00442838" w:rsidRDefault="00097E98" w:rsidP="000F163C">
            <w:pPr>
              <w:rPr>
                <w:sz w:val="24"/>
              </w:rPr>
            </w:pPr>
          </w:p>
        </w:tc>
        <w:tc>
          <w:tcPr>
            <w:tcW w:w="3597" w:type="dxa"/>
          </w:tcPr>
          <w:p w14:paraId="762D9154" w14:textId="77777777" w:rsidR="00097E98" w:rsidRPr="00442838" w:rsidRDefault="00097E98" w:rsidP="000F163C">
            <w:pPr>
              <w:rPr>
                <w:sz w:val="24"/>
              </w:rPr>
            </w:pPr>
          </w:p>
        </w:tc>
      </w:tr>
    </w:tbl>
    <w:p w14:paraId="5E016AC7" w14:textId="77777777" w:rsidR="00097E98" w:rsidRPr="00442838" w:rsidRDefault="00097E98" w:rsidP="00097E98">
      <w:pPr>
        <w:rPr>
          <w:sz w:val="24"/>
        </w:rPr>
      </w:pPr>
    </w:p>
    <w:p w14:paraId="776A35FF" w14:textId="77777777" w:rsidR="00097E98" w:rsidRPr="00442838" w:rsidRDefault="00097E98" w:rsidP="00097E98">
      <w:pPr>
        <w:rPr>
          <w:sz w:val="24"/>
        </w:rPr>
      </w:pPr>
      <w:r w:rsidRPr="00442838">
        <w:rPr>
          <w:sz w:val="24"/>
        </w:rPr>
        <w:t>Sprites:</w:t>
      </w:r>
    </w:p>
    <w:p w14:paraId="40A67272" w14:textId="77777777" w:rsidR="00097E98" w:rsidRPr="00442838" w:rsidRDefault="00097E98" w:rsidP="00097E98">
      <w:pPr>
        <w:rPr>
          <w:sz w:val="24"/>
        </w:rPr>
      </w:pPr>
      <w:r w:rsidRPr="00442838">
        <w:rPr>
          <w:sz w:val="24"/>
        </w:rPr>
        <w:br w:type="page"/>
      </w:r>
    </w:p>
    <w:p w14:paraId="4C814E2A" w14:textId="77777777" w:rsidR="00097E98" w:rsidRPr="00442838" w:rsidRDefault="00097E98" w:rsidP="00097E98">
      <w:pPr>
        <w:rPr>
          <w:sz w:val="24"/>
        </w:rPr>
      </w:pPr>
      <w:r w:rsidRPr="00442838">
        <w:rPr>
          <w:sz w:val="24"/>
        </w:rPr>
        <w:lastRenderedPageBreak/>
        <w:t>Family Page</w:t>
      </w:r>
    </w:p>
    <w:p w14:paraId="17A0776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212661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AC2821C" w14:textId="77777777" w:rsidTr="000F163C">
        <w:trPr>
          <w:trHeight w:val="896"/>
        </w:trPr>
        <w:tc>
          <w:tcPr>
            <w:tcW w:w="1251" w:type="dxa"/>
          </w:tcPr>
          <w:p w14:paraId="16E363DD" w14:textId="77777777" w:rsidR="00097E98" w:rsidRPr="00442838" w:rsidRDefault="00097E98" w:rsidP="000F163C">
            <w:pPr>
              <w:spacing w:line="360" w:lineRule="auto"/>
            </w:pPr>
            <w:r w:rsidRPr="00442838">
              <w:t>Pokemon</w:t>
            </w:r>
          </w:p>
          <w:p w14:paraId="2C7AD128" w14:textId="77777777" w:rsidR="00097E98" w:rsidRPr="00442838" w:rsidRDefault="00097E98" w:rsidP="000F163C">
            <w:pPr>
              <w:spacing w:line="360" w:lineRule="auto"/>
            </w:pPr>
            <w:r w:rsidRPr="00442838">
              <w:t>Name</w:t>
            </w:r>
          </w:p>
        </w:tc>
        <w:tc>
          <w:tcPr>
            <w:tcW w:w="1652" w:type="dxa"/>
          </w:tcPr>
          <w:p w14:paraId="7EB6BB07" w14:textId="77777777" w:rsidR="00097E98" w:rsidRPr="00442838" w:rsidRDefault="00097E98" w:rsidP="000F163C">
            <w:pPr>
              <w:spacing w:line="360" w:lineRule="auto"/>
            </w:pPr>
            <w:r w:rsidRPr="00442838">
              <w:t>Pokemon Number</w:t>
            </w:r>
          </w:p>
        </w:tc>
        <w:tc>
          <w:tcPr>
            <w:tcW w:w="3719" w:type="dxa"/>
          </w:tcPr>
          <w:p w14:paraId="4331F108" w14:textId="77777777" w:rsidR="00097E98" w:rsidRPr="00442838" w:rsidRDefault="00097E98" w:rsidP="000F163C">
            <w:pPr>
              <w:spacing w:line="360" w:lineRule="auto"/>
            </w:pPr>
            <w:r w:rsidRPr="00442838">
              <w:t>Base Stats</w:t>
            </w:r>
          </w:p>
          <w:p w14:paraId="6DF8928D"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41B1279" w14:textId="77777777" w:rsidR="00097E98" w:rsidRPr="00442838" w:rsidRDefault="00097E98" w:rsidP="000F163C">
            <w:pPr>
              <w:spacing w:line="360" w:lineRule="auto"/>
            </w:pPr>
            <w:r w:rsidRPr="00442838">
              <w:t>Ability</w:t>
            </w:r>
          </w:p>
        </w:tc>
        <w:tc>
          <w:tcPr>
            <w:tcW w:w="724" w:type="dxa"/>
          </w:tcPr>
          <w:p w14:paraId="4DA0917C" w14:textId="77777777" w:rsidR="00097E98" w:rsidRPr="00442838" w:rsidRDefault="00097E98" w:rsidP="000F163C">
            <w:pPr>
              <w:spacing w:line="360" w:lineRule="auto"/>
            </w:pPr>
            <w:r w:rsidRPr="00442838">
              <w:t>Type 1</w:t>
            </w:r>
          </w:p>
        </w:tc>
        <w:tc>
          <w:tcPr>
            <w:tcW w:w="724" w:type="dxa"/>
          </w:tcPr>
          <w:p w14:paraId="23FA20AF" w14:textId="77777777" w:rsidR="00097E98" w:rsidRPr="00442838" w:rsidRDefault="00097E98" w:rsidP="000F163C">
            <w:pPr>
              <w:spacing w:line="360" w:lineRule="auto"/>
            </w:pPr>
            <w:r w:rsidRPr="00442838">
              <w:t>Type 2</w:t>
            </w:r>
          </w:p>
        </w:tc>
        <w:tc>
          <w:tcPr>
            <w:tcW w:w="1976" w:type="dxa"/>
          </w:tcPr>
          <w:p w14:paraId="4DC49CDC" w14:textId="77777777" w:rsidR="00097E98" w:rsidRPr="00442838" w:rsidRDefault="00097E98" w:rsidP="000F163C">
            <w:pPr>
              <w:spacing w:line="360" w:lineRule="auto"/>
            </w:pPr>
            <w:r w:rsidRPr="00442838">
              <w:t>Evolution</w:t>
            </w:r>
          </w:p>
        </w:tc>
      </w:tr>
      <w:tr w:rsidR="00097E98" w:rsidRPr="00442838" w14:paraId="34912313" w14:textId="77777777" w:rsidTr="000F163C">
        <w:trPr>
          <w:trHeight w:val="454"/>
        </w:trPr>
        <w:tc>
          <w:tcPr>
            <w:tcW w:w="1251" w:type="dxa"/>
          </w:tcPr>
          <w:p w14:paraId="63062C02" w14:textId="77777777" w:rsidR="00097E98" w:rsidRPr="00442838" w:rsidRDefault="00097E98" w:rsidP="000F163C">
            <w:pPr>
              <w:spacing w:line="360" w:lineRule="auto"/>
            </w:pPr>
          </w:p>
        </w:tc>
        <w:tc>
          <w:tcPr>
            <w:tcW w:w="1652" w:type="dxa"/>
          </w:tcPr>
          <w:p w14:paraId="7ED33FA2" w14:textId="77777777" w:rsidR="00097E98" w:rsidRPr="00442838" w:rsidRDefault="00097E98" w:rsidP="000F163C">
            <w:pPr>
              <w:spacing w:line="360" w:lineRule="auto"/>
            </w:pPr>
          </w:p>
        </w:tc>
        <w:tc>
          <w:tcPr>
            <w:tcW w:w="3719" w:type="dxa"/>
          </w:tcPr>
          <w:p w14:paraId="093D342C" w14:textId="77777777" w:rsidR="00097E98" w:rsidRPr="00442838" w:rsidRDefault="00097E98" w:rsidP="000F163C">
            <w:pPr>
              <w:spacing w:line="360" w:lineRule="auto"/>
            </w:pPr>
          </w:p>
        </w:tc>
        <w:tc>
          <w:tcPr>
            <w:tcW w:w="880" w:type="dxa"/>
          </w:tcPr>
          <w:p w14:paraId="0C073B74" w14:textId="77777777" w:rsidR="00097E98" w:rsidRPr="00442838" w:rsidRDefault="00097E98" w:rsidP="000F163C">
            <w:pPr>
              <w:spacing w:line="360" w:lineRule="auto"/>
            </w:pPr>
          </w:p>
        </w:tc>
        <w:tc>
          <w:tcPr>
            <w:tcW w:w="724" w:type="dxa"/>
          </w:tcPr>
          <w:p w14:paraId="0C807EDA" w14:textId="77777777" w:rsidR="00097E98" w:rsidRPr="00442838" w:rsidRDefault="00097E98" w:rsidP="000F163C">
            <w:pPr>
              <w:spacing w:line="360" w:lineRule="auto"/>
            </w:pPr>
          </w:p>
        </w:tc>
        <w:tc>
          <w:tcPr>
            <w:tcW w:w="724" w:type="dxa"/>
          </w:tcPr>
          <w:p w14:paraId="388F1D07" w14:textId="77777777" w:rsidR="00097E98" w:rsidRPr="00442838" w:rsidRDefault="00097E98" w:rsidP="000F163C">
            <w:pPr>
              <w:spacing w:line="360" w:lineRule="auto"/>
            </w:pPr>
          </w:p>
        </w:tc>
        <w:tc>
          <w:tcPr>
            <w:tcW w:w="1976" w:type="dxa"/>
          </w:tcPr>
          <w:p w14:paraId="65597958" w14:textId="77777777" w:rsidR="00097E98" w:rsidRPr="00442838" w:rsidRDefault="00097E98" w:rsidP="000F163C">
            <w:pPr>
              <w:spacing w:line="360" w:lineRule="auto"/>
            </w:pPr>
          </w:p>
        </w:tc>
      </w:tr>
      <w:tr w:rsidR="00097E98" w:rsidRPr="00442838" w14:paraId="0AD322C3" w14:textId="77777777" w:rsidTr="000F163C">
        <w:trPr>
          <w:trHeight w:val="441"/>
        </w:trPr>
        <w:tc>
          <w:tcPr>
            <w:tcW w:w="1251" w:type="dxa"/>
          </w:tcPr>
          <w:p w14:paraId="3EFB5E47" w14:textId="77777777" w:rsidR="00097E98" w:rsidRPr="00442838" w:rsidRDefault="00097E98" w:rsidP="000F163C">
            <w:pPr>
              <w:spacing w:line="360" w:lineRule="auto"/>
            </w:pPr>
          </w:p>
        </w:tc>
        <w:tc>
          <w:tcPr>
            <w:tcW w:w="1652" w:type="dxa"/>
          </w:tcPr>
          <w:p w14:paraId="4C5CA37B" w14:textId="77777777" w:rsidR="00097E98" w:rsidRPr="00442838" w:rsidRDefault="00097E98" w:rsidP="000F163C">
            <w:pPr>
              <w:spacing w:line="360" w:lineRule="auto"/>
            </w:pPr>
          </w:p>
        </w:tc>
        <w:tc>
          <w:tcPr>
            <w:tcW w:w="3719" w:type="dxa"/>
          </w:tcPr>
          <w:p w14:paraId="18F88FC9" w14:textId="77777777" w:rsidR="00097E98" w:rsidRPr="00442838" w:rsidRDefault="00097E98" w:rsidP="000F163C">
            <w:pPr>
              <w:spacing w:line="360" w:lineRule="auto"/>
            </w:pPr>
          </w:p>
        </w:tc>
        <w:tc>
          <w:tcPr>
            <w:tcW w:w="880" w:type="dxa"/>
          </w:tcPr>
          <w:p w14:paraId="12B0CD4A" w14:textId="77777777" w:rsidR="00097E98" w:rsidRPr="00442838" w:rsidRDefault="00097E98" w:rsidP="000F163C">
            <w:pPr>
              <w:spacing w:line="360" w:lineRule="auto"/>
            </w:pPr>
          </w:p>
        </w:tc>
        <w:tc>
          <w:tcPr>
            <w:tcW w:w="724" w:type="dxa"/>
          </w:tcPr>
          <w:p w14:paraId="23C05D5C" w14:textId="77777777" w:rsidR="00097E98" w:rsidRPr="00442838" w:rsidRDefault="00097E98" w:rsidP="000F163C">
            <w:pPr>
              <w:spacing w:line="360" w:lineRule="auto"/>
            </w:pPr>
          </w:p>
        </w:tc>
        <w:tc>
          <w:tcPr>
            <w:tcW w:w="724" w:type="dxa"/>
          </w:tcPr>
          <w:p w14:paraId="25CA6538" w14:textId="77777777" w:rsidR="00097E98" w:rsidRPr="00442838" w:rsidRDefault="00097E98" w:rsidP="000F163C">
            <w:pPr>
              <w:spacing w:line="360" w:lineRule="auto"/>
            </w:pPr>
          </w:p>
        </w:tc>
        <w:tc>
          <w:tcPr>
            <w:tcW w:w="1976" w:type="dxa"/>
          </w:tcPr>
          <w:p w14:paraId="6099E42B" w14:textId="77777777" w:rsidR="00097E98" w:rsidRPr="00442838" w:rsidRDefault="00097E98" w:rsidP="000F163C">
            <w:pPr>
              <w:spacing w:line="360" w:lineRule="auto"/>
            </w:pPr>
          </w:p>
        </w:tc>
      </w:tr>
      <w:tr w:rsidR="00097E98" w:rsidRPr="00442838" w14:paraId="495A9CBD" w14:textId="77777777" w:rsidTr="000F163C">
        <w:trPr>
          <w:trHeight w:val="441"/>
        </w:trPr>
        <w:tc>
          <w:tcPr>
            <w:tcW w:w="1251" w:type="dxa"/>
          </w:tcPr>
          <w:p w14:paraId="60E93DD9" w14:textId="77777777" w:rsidR="00097E98" w:rsidRPr="00442838" w:rsidRDefault="00097E98" w:rsidP="000F163C">
            <w:pPr>
              <w:spacing w:line="360" w:lineRule="auto"/>
            </w:pPr>
          </w:p>
        </w:tc>
        <w:tc>
          <w:tcPr>
            <w:tcW w:w="1652" w:type="dxa"/>
          </w:tcPr>
          <w:p w14:paraId="6EF691B5" w14:textId="77777777" w:rsidR="00097E98" w:rsidRPr="00442838" w:rsidRDefault="00097E98" w:rsidP="000F163C">
            <w:pPr>
              <w:spacing w:line="360" w:lineRule="auto"/>
            </w:pPr>
          </w:p>
        </w:tc>
        <w:tc>
          <w:tcPr>
            <w:tcW w:w="3719" w:type="dxa"/>
          </w:tcPr>
          <w:p w14:paraId="0440D1D5" w14:textId="77777777" w:rsidR="00097E98" w:rsidRPr="00442838" w:rsidRDefault="00097E98" w:rsidP="000F163C">
            <w:pPr>
              <w:spacing w:line="360" w:lineRule="auto"/>
            </w:pPr>
          </w:p>
        </w:tc>
        <w:tc>
          <w:tcPr>
            <w:tcW w:w="880" w:type="dxa"/>
          </w:tcPr>
          <w:p w14:paraId="45BE7C45" w14:textId="77777777" w:rsidR="00097E98" w:rsidRPr="00442838" w:rsidRDefault="00097E98" w:rsidP="000F163C">
            <w:pPr>
              <w:spacing w:line="360" w:lineRule="auto"/>
            </w:pPr>
          </w:p>
        </w:tc>
        <w:tc>
          <w:tcPr>
            <w:tcW w:w="724" w:type="dxa"/>
          </w:tcPr>
          <w:p w14:paraId="37B23D22" w14:textId="77777777" w:rsidR="00097E98" w:rsidRPr="00442838" w:rsidRDefault="00097E98" w:rsidP="000F163C">
            <w:pPr>
              <w:spacing w:line="360" w:lineRule="auto"/>
            </w:pPr>
          </w:p>
        </w:tc>
        <w:tc>
          <w:tcPr>
            <w:tcW w:w="724" w:type="dxa"/>
          </w:tcPr>
          <w:p w14:paraId="4BE00191" w14:textId="77777777" w:rsidR="00097E98" w:rsidRPr="00442838" w:rsidRDefault="00097E98" w:rsidP="000F163C">
            <w:pPr>
              <w:spacing w:line="360" w:lineRule="auto"/>
            </w:pPr>
          </w:p>
        </w:tc>
        <w:tc>
          <w:tcPr>
            <w:tcW w:w="1976" w:type="dxa"/>
          </w:tcPr>
          <w:p w14:paraId="6BA8E4B3" w14:textId="77777777" w:rsidR="00097E98" w:rsidRPr="00442838" w:rsidRDefault="00097E98" w:rsidP="000F163C">
            <w:pPr>
              <w:spacing w:line="360" w:lineRule="auto"/>
            </w:pPr>
          </w:p>
        </w:tc>
      </w:tr>
      <w:tr w:rsidR="00097E98" w:rsidRPr="00442838" w14:paraId="549070FF" w14:textId="77777777" w:rsidTr="000F163C">
        <w:trPr>
          <w:trHeight w:val="896"/>
        </w:trPr>
        <w:tc>
          <w:tcPr>
            <w:tcW w:w="1251" w:type="dxa"/>
          </w:tcPr>
          <w:p w14:paraId="343BE649" w14:textId="77777777" w:rsidR="00097E98" w:rsidRPr="00442838" w:rsidRDefault="00097E98" w:rsidP="000F163C">
            <w:pPr>
              <w:spacing w:line="360" w:lineRule="auto"/>
            </w:pPr>
          </w:p>
        </w:tc>
        <w:tc>
          <w:tcPr>
            <w:tcW w:w="1652" w:type="dxa"/>
          </w:tcPr>
          <w:p w14:paraId="78FE605F" w14:textId="77777777" w:rsidR="00097E98" w:rsidRPr="00442838" w:rsidRDefault="00097E98" w:rsidP="000F163C">
            <w:pPr>
              <w:spacing w:line="360" w:lineRule="auto"/>
            </w:pPr>
          </w:p>
        </w:tc>
        <w:tc>
          <w:tcPr>
            <w:tcW w:w="3719" w:type="dxa"/>
          </w:tcPr>
          <w:p w14:paraId="51C42541" w14:textId="77777777" w:rsidR="00097E98" w:rsidRPr="00442838" w:rsidRDefault="00097E98" w:rsidP="000F163C">
            <w:pPr>
              <w:spacing w:line="360" w:lineRule="auto"/>
            </w:pPr>
          </w:p>
        </w:tc>
        <w:tc>
          <w:tcPr>
            <w:tcW w:w="880" w:type="dxa"/>
          </w:tcPr>
          <w:p w14:paraId="6CD61B7B" w14:textId="77777777" w:rsidR="00097E98" w:rsidRPr="00442838" w:rsidRDefault="00097E98" w:rsidP="000F163C">
            <w:pPr>
              <w:spacing w:line="360" w:lineRule="auto"/>
            </w:pPr>
          </w:p>
        </w:tc>
        <w:tc>
          <w:tcPr>
            <w:tcW w:w="724" w:type="dxa"/>
          </w:tcPr>
          <w:p w14:paraId="6CE93AF6" w14:textId="77777777" w:rsidR="00097E98" w:rsidRPr="00442838" w:rsidRDefault="00097E98" w:rsidP="000F163C">
            <w:pPr>
              <w:spacing w:line="360" w:lineRule="auto"/>
            </w:pPr>
          </w:p>
        </w:tc>
        <w:tc>
          <w:tcPr>
            <w:tcW w:w="724" w:type="dxa"/>
          </w:tcPr>
          <w:p w14:paraId="4A87E42E" w14:textId="77777777" w:rsidR="00097E98" w:rsidRPr="00442838" w:rsidRDefault="00097E98" w:rsidP="000F163C">
            <w:pPr>
              <w:spacing w:line="360" w:lineRule="auto"/>
            </w:pPr>
          </w:p>
        </w:tc>
        <w:tc>
          <w:tcPr>
            <w:tcW w:w="1976" w:type="dxa"/>
          </w:tcPr>
          <w:p w14:paraId="5A499971" w14:textId="77777777" w:rsidR="00097E98" w:rsidRPr="00442838" w:rsidRDefault="00097E98" w:rsidP="000F163C">
            <w:pPr>
              <w:spacing w:line="360" w:lineRule="auto"/>
            </w:pPr>
          </w:p>
        </w:tc>
      </w:tr>
    </w:tbl>
    <w:p w14:paraId="444BC486" w14:textId="77777777" w:rsidR="00097E98" w:rsidRPr="00442838" w:rsidRDefault="00097E98" w:rsidP="00097E98">
      <w:pPr>
        <w:rPr>
          <w:sz w:val="24"/>
        </w:rPr>
      </w:pPr>
    </w:p>
    <w:p w14:paraId="29BF130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B54DAE6" w14:textId="77777777" w:rsidTr="000F163C">
        <w:tc>
          <w:tcPr>
            <w:tcW w:w="3596" w:type="dxa"/>
          </w:tcPr>
          <w:p w14:paraId="224914C3" w14:textId="77777777" w:rsidR="00097E98" w:rsidRPr="00442838" w:rsidRDefault="00097E98" w:rsidP="000F163C">
            <w:pPr>
              <w:rPr>
                <w:sz w:val="24"/>
              </w:rPr>
            </w:pPr>
          </w:p>
        </w:tc>
        <w:tc>
          <w:tcPr>
            <w:tcW w:w="3597" w:type="dxa"/>
          </w:tcPr>
          <w:p w14:paraId="68AE38EE" w14:textId="77777777" w:rsidR="00097E98" w:rsidRPr="00442838" w:rsidRDefault="00097E98" w:rsidP="000F163C">
            <w:pPr>
              <w:rPr>
                <w:sz w:val="24"/>
              </w:rPr>
            </w:pPr>
          </w:p>
        </w:tc>
        <w:tc>
          <w:tcPr>
            <w:tcW w:w="3597" w:type="dxa"/>
          </w:tcPr>
          <w:p w14:paraId="7ECAF639" w14:textId="77777777" w:rsidR="00097E98" w:rsidRPr="00442838" w:rsidRDefault="00097E98" w:rsidP="000F163C">
            <w:pPr>
              <w:rPr>
                <w:sz w:val="24"/>
              </w:rPr>
            </w:pPr>
          </w:p>
        </w:tc>
      </w:tr>
      <w:tr w:rsidR="00097E98" w:rsidRPr="00442838" w14:paraId="5C7EE1FE" w14:textId="77777777" w:rsidTr="000F163C">
        <w:tc>
          <w:tcPr>
            <w:tcW w:w="3596" w:type="dxa"/>
          </w:tcPr>
          <w:p w14:paraId="115E7C81" w14:textId="77777777" w:rsidR="00097E98" w:rsidRPr="00442838" w:rsidRDefault="00097E98" w:rsidP="000F163C">
            <w:pPr>
              <w:rPr>
                <w:sz w:val="24"/>
              </w:rPr>
            </w:pPr>
          </w:p>
        </w:tc>
        <w:tc>
          <w:tcPr>
            <w:tcW w:w="3597" w:type="dxa"/>
          </w:tcPr>
          <w:p w14:paraId="70DB1742" w14:textId="77777777" w:rsidR="00097E98" w:rsidRPr="00442838" w:rsidRDefault="00097E98" w:rsidP="000F163C">
            <w:pPr>
              <w:rPr>
                <w:sz w:val="24"/>
              </w:rPr>
            </w:pPr>
          </w:p>
        </w:tc>
        <w:tc>
          <w:tcPr>
            <w:tcW w:w="3597" w:type="dxa"/>
          </w:tcPr>
          <w:p w14:paraId="20183A3C" w14:textId="77777777" w:rsidR="00097E98" w:rsidRPr="00442838" w:rsidRDefault="00097E98" w:rsidP="000F163C">
            <w:pPr>
              <w:rPr>
                <w:sz w:val="24"/>
              </w:rPr>
            </w:pPr>
          </w:p>
        </w:tc>
      </w:tr>
    </w:tbl>
    <w:p w14:paraId="0AB0B115" w14:textId="77777777" w:rsidR="00097E98" w:rsidRPr="00442838" w:rsidRDefault="00097E98" w:rsidP="00097E98">
      <w:pPr>
        <w:rPr>
          <w:sz w:val="24"/>
        </w:rPr>
      </w:pPr>
    </w:p>
    <w:p w14:paraId="37862402" w14:textId="77777777" w:rsidR="00097E98" w:rsidRPr="00442838" w:rsidRDefault="00097E98" w:rsidP="00097E98">
      <w:pPr>
        <w:rPr>
          <w:sz w:val="24"/>
        </w:rPr>
      </w:pPr>
      <w:r w:rsidRPr="00442838">
        <w:rPr>
          <w:sz w:val="24"/>
        </w:rPr>
        <w:t>Sprites:</w:t>
      </w:r>
    </w:p>
    <w:p w14:paraId="30202F1A" w14:textId="77777777" w:rsidR="00097E98" w:rsidRPr="00442838" w:rsidRDefault="00097E98" w:rsidP="00097E98">
      <w:pPr>
        <w:rPr>
          <w:sz w:val="24"/>
        </w:rPr>
      </w:pPr>
      <w:r w:rsidRPr="00442838">
        <w:rPr>
          <w:sz w:val="24"/>
        </w:rPr>
        <w:br w:type="page"/>
      </w:r>
    </w:p>
    <w:p w14:paraId="5DBBD222" w14:textId="77777777" w:rsidR="00097E98" w:rsidRPr="00442838" w:rsidRDefault="00097E98" w:rsidP="00097E98">
      <w:pPr>
        <w:rPr>
          <w:sz w:val="24"/>
        </w:rPr>
      </w:pPr>
      <w:r w:rsidRPr="00442838">
        <w:rPr>
          <w:sz w:val="24"/>
        </w:rPr>
        <w:lastRenderedPageBreak/>
        <w:t>Family Page</w:t>
      </w:r>
    </w:p>
    <w:p w14:paraId="09794C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D76B96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FD8A30" w14:textId="77777777" w:rsidTr="000F163C">
        <w:trPr>
          <w:trHeight w:val="896"/>
        </w:trPr>
        <w:tc>
          <w:tcPr>
            <w:tcW w:w="1251" w:type="dxa"/>
          </w:tcPr>
          <w:p w14:paraId="1EB3BE9F" w14:textId="77777777" w:rsidR="00097E98" w:rsidRPr="00442838" w:rsidRDefault="00097E98" w:rsidP="000F163C">
            <w:pPr>
              <w:spacing w:line="360" w:lineRule="auto"/>
            </w:pPr>
            <w:r w:rsidRPr="00442838">
              <w:t>Pokemon</w:t>
            </w:r>
          </w:p>
          <w:p w14:paraId="70A4AC8E" w14:textId="77777777" w:rsidR="00097E98" w:rsidRPr="00442838" w:rsidRDefault="00097E98" w:rsidP="000F163C">
            <w:pPr>
              <w:spacing w:line="360" w:lineRule="auto"/>
            </w:pPr>
            <w:r w:rsidRPr="00442838">
              <w:t>Name</w:t>
            </w:r>
          </w:p>
        </w:tc>
        <w:tc>
          <w:tcPr>
            <w:tcW w:w="1652" w:type="dxa"/>
          </w:tcPr>
          <w:p w14:paraId="787CB8C5" w14:textId="77777777" w:rsidR="00097E98" w:rsidRPr="00442838" w:rsidRDefault="00097E98" w:rsidP="000F163C">
            <w:pPr>
              <w:spacing w:line="360" w:lineRule="auto"/>
            </w:pPr>
            <w:r w:rsidRPr="00442838">
              <w:t>Pokemon Number</w:t>
            </w:r>
          </w:p>
        </w:tc>
        <w:tc>
          <w:tcPr>
            <w:tcW w:w="3719" w:type="dxa"/>
          </w:tcPr>
          <w:p w14:paraId="63C96110" w14:textId="77777777" w:rsidR="00097E98" w:rsidRPr="00442838" w:rsidRDefault="00097E98" w:rsidP="000F163C">
            <w:pPr>
              <w:spacing w:line="360" w:lineRule="auto"/>
            </w:pPr>
            <w:r w:rsidRPr="00442838">
              <w:t>Base Stats</w:t>
            </w:r>
          </w:p>
          <w:p w14:paraId="3F9D9AA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C41B09D" w14:textId="77777777" w:rsidR="00097E98" w:rsidRPr="00442838" w:rsidRDefault="00097E98" w:rsidP="000F163C">
            <w:pPr>
              <w:spacing w:line="360" w:lineRule="auto"/>
            </w:pPr>
            <w:r w:rsidRPr="00442838">
              <w:t>Ability</w:t>
            </w:r>
          </w:p>
        </w:tc>
        <w:tc>
          <w:tcPr>
            <w:tcW w:w="724" w:type="dxa"/>
          </w:tcPr>
          <w:p w14:paraId="1F212B43" w14:textId="77777777" w:rsidR="00097E98" w:rsidRPr="00442838" w:rsidRDefault="00097E98" w:rsidP="000F163C">
            <w:pPr>
              <w:spacing w:line="360" w:lineRule="auto"/>
            </w:pPr>
            <w:r w:rsidRPr="00442838">
              <w:t>Type 1</w:t>
            </w:r>
          </w:p>
        </w:tc>
        <w:tc>
          <w:tcPr>
            <w:tcW w:w="724" w:type="dxa"/>
          </w:tcPr>
          <w:p w14:paraId="568573F8" w14:textId="77777777" w:rsidR="00097E98" w:rsidRPr="00442838" w:rsidRDefault="00097E98" w:rsidP="000F163C">
            <w:pPr>
              <w:spacing w:line="360" w:lineRule="auto"/>
            </w:pPr>
            <w:r w:rsidRPr="00442838">
              <w:t>Type 2</w:t>
            </w:r>
          </w:p>
        </w:tc>
        <w:tc>
          <w:tcPr>
            <w:tcW w:w="1976" w:type="dxa"/>
          </w:tcPr>
          <w:p w14:paraId="58BEC7A2" w14:textId="77777777" w:rsidR="00097E98" w:rsidRPr="00442838" w:rsidRDefault="00097E98" w:rsidP="000F163C">
            <w:pPr>
              <w:spacing w:line="360" w:lineRule="auto"/>
            </w:pPr>
            <w:r w:rsidRPr="00442838">
              <w:t>Evolution</w:t>
            </w:r>
          </w:p>
        </w:tc>
      </w:tr>
      <w:tr w:rsidR="00097E98" w:rsidRPr="00442838" w14:paraId="4B1BCEDD" w14:textId="77777777" w:rsidTr="000F163C">
        <w:trPr>
          <w:trHeight w:val="454"/>
        </w:trPr>
        <w:tc>
          <w:tcPr>
            <w:tcW w:w="1251" w:type="dxa"/>
          </w:tcPr>
          <w:p w14:paraId="7EAB2255" w14:textId="77777777" w:rsidR="00097E98" w:rsidRPr="00442838" w:rsidRDefault="00097E98" w:rsidP="000F163C">
            <w:pPr>
              <w:spacing w:line="360" w:lineRule="auto"/>
            </w:pPr>
          </w:p>
        </w:tc>
        <w:tc>
          <w:tcPr>
            <w:tcW w:w="1652" w:type="dxa"/>
          </w:tcPr>
          <w:p w14:paraId="0651215A" w14:textId="77777777" w:rsidR="00097E98" w:rsidRPr="00442838" w:rsidRDefault="00097E98" w:rsidP="000F163C">
            <w:pPr>
              <w:spacing w:line="360" w:lineRule="auto"/>
            </w:pPr>
          </w:p>
        </w:tc>
        <w:tc>
          <w:tcPr>
            <w:tcW w:w="3719" w:type="dxa"/>
          </w:tcPr>
          <w:p w14:paraId="71792095" w14:textId="77777777" w:rsidR="00097E98" w:rsidRPr="00442838" w:rsidRDefault="00097E98" w:rsidP="000F163C">
            <w:pPr>
              <w:spacing w:line="360" w:lineRule="auto"/>
            </w:pPr>
          </w:p>
        </w:tc>
        <w:tc>
          <w:tcPr>
            <w:tcW w:w="880" w:type="dxa"/>
          </w:tcPr>
          <w:p w14:paraId="4EE3D862" w14:textId="77777777" w:rsidR="00097E98" w:rsidRPr="00442838" w:rsidRDefault="00097E98" w:rsidP="000F163C">
            <w:pPr>
              <w:spacing w:line="360" w:lineRule="auto"/>
            </w:pPr>
          </w:p>
        </w:tc>
        <w:tc>
          <w:tcPr>
            <w:tcW w:w="724" w:type="dxa"/>
          </w:tcPr>
          <w:p w14:paraId="15F102F1" w14:textId="77777777" w:rsidR="00097E98" w:rsidRPr="00442838" w:rsidRDefault="00097E98" w:rsidP="000F163C">
            <w:pPr>
              <w:spacing w:line="360" w:lineRule="auto"/>
            </w:pPr>
          </w:p>
        </w:tc>
        <w:tc>
          <w:tcPr>
            <w:tcW w:w="724" w:type="dxa"/>
          </w:tcPr>
          <w:p w14:paraId="5A0A9B23" w14:textId="77777777" w:rsidR="00097E98" w:rsidRPr="00442838" w:rsidRDefault="00097E98" w:rsidP="000F163C">
            <w:pPr>
              <w:spacing w:line="360" w:lineRule="auto"/>
            </w:pPr>
          </w:p>
        </w:tc>
        <w:tc>
          <w:tcPr>
            <w:tcW w:w="1976" w:type="dxa"/>
          </w:tcPr>
          <w:p w14:paraId="63EE6168" w14:textId="77777777" w:rsidR="00097E98" w:rsidRPr="00442838" w:rsidRDefault="00097E98" w:rsidP="000F163C">
            <w:pPr>
              <w:spacing w:line="360" w:lineRule="auto"/>
            </w:pPr>
          </w:p>
        </w:tc>
      </w:tr>
      <w:tr w:rsidR="00097E98" w:rsidRPr="00442838" w14:paraId="4CD68D66" w14:textId="77777777" w:rsidTr="000F163C">
        <w:trPr>
          <w:trHeight w:val="441"/>
        </w:trPr>
        <w:tc>
          <w:tcPr>
            <w:tcW w:w="1251" w:type="dxa"/>
          </w:tcPr>
          <w:p w14:paraId="04DBC656" w14:textId="77777777" w:rsidR="00097E98" w:rsidRPr="00442838" w:rsidRDefault="00097E98" w:rsidP="000F163C">
            <w:pPr>
              <w:spacing w:line="360" w:lineRule="auto"/>
            </w:pPr>
          </w:p>
        </w:tc>
        <w:tc>
          <w:tcPr>
            <w:tcW w:w="1652" w:type="dxa"/>
          </w:tcPr>
          <w:p w14:paraId="7E5480BE" w14:textId="77777777" w:rsidR="00097E98" w:rsidRPr="00442838" w:rsidRDefault="00097E98" w:rsidP="000F163C">
            <w:pPr>
              <w:spacing w:line="360" w:lineRule="auto"/>
            </w:pPr>
          </w:p>
        </w:tc>
        <w:tc>
          <w:tcPr>
            <w:tcW w:w="3719" w:type="dxa"/>
          </w:tcPr>
          <w:p w14:paraId="0ADBFF60" w14:textId="77777777" w:rsidR="00097E98" w:rsidRPr="00442838" w:rsidRDefault="00097E98" w:rsidP="000F163C">
            <w:pPr>
              <w:spacing w:line="360" w:lineRule="auto"/>
            </w:pPr>
          </w:p>
        </w:tc>
        <w:tc>
          <w:tcPr>
            <w:tcW w:w="880" w:type="dxa"/>
          </w:tcPr>
          <w:p w14:paraId="34E0AD37" w14:textId="77777777" w:rsidR="00097E98" w:rsidRPr="00442838" w:rsidRDefault="00097E98" w:rsidP="000F163C">
            <w:pPr>
              <w:spacing w:line="360" w:lineRule="auto"/>
            </w:pPr>
          </w:p>
        </w:tc>
        <w:tc>
          <w:tcPr>
            <w:tcW w:w="724" w:type="dxa"/>
          </w:tcPr>
          <w:p w14:paraId="2A61D852" w14:textId="77777777" w:rsidR="00097E98" w:rsidRPr="00442838" w:rsidRDefault="00097E98" w:rsidP="000F163C">
            <w:pPr>
              <w:spacing w:line="360" w:lineRule="auto"/>
            </w:pPr>
          </w:p>
        </w:tc>
        <w:tc>
          <w:tcPr>
            <w:tcW w:w="724" w:type="dxa"/>
          </w:tcPr>
          <w:p w14:paraId="06B48441" w14:textId="77777777" w:rsidR="00097E98" w:rsidRPr="00442838" w:rsidRDefault="00097E98" w:rsidP="000F163C">
            <w:pPr>
              <w:spacing w:line="360" w:lineRule="auto"/>
            </w:pPr>
          </w:p>
        </w:tc>
        <w:tc>
          <w:tcPr>
            <w:tcW w:w="1976" w:type="dxa"/>
          </w:tcPr>
          <w:p w14:paraId="56426982" w14:textId="77777777" w:rsidR="00097E98" w:rsidRPr="00442838" w:rsidRDefault="00097E98" w:rsidP="000F163C">
            <w:pPr>
              <w:spacing w:line="360" w:lineRule="auto"/>
            </w:pPr>
          </w:p>
        </w:tc>
      </w:tr>
      <w:tr w:rsidR="00097E98" w:rsidRPr="00442838" w14:paraId="4474791B" w14:textId="77777777" w:rsidTr="000F163C">
        <w:trPr>
          <w:trHeight w:val="441"/>
        </w:trPr>
        <w:tc>
          <w:tcPr>
            <w:tcW w:w="1251" w:type="dxa"/>
          </w:tcPr>
          <w:p w14:paraId="5DFB4E7B" w14:textId="77777777" w:rsidR="00097E98" w:rsidRPr="00442838" w:rsidRDefault="00097E98" w:rsidP="000F163C">
            <w:pPr>
              <w:spacing w:line="360" w:lineRule="auto"/>
            </w:pPr>
          </w:p>
        </w:tc>
        <w:tc>
          <w:tcPr>
            <w:tcW w:w="1652" w:type="dxa"/>
          </w:tcPr>
          <w:p w14:paraId="0CFEA904" w14:textId="77777777" w:rsidR="00097E98" w:rsidRPr="00442838" w:rsidRDefault="00097E98" w:rsidP="000F163C">
            <w:pPr>
              <w:spacing w:line="360" w:lineRule="auto"/>
            </w:pPr>
          </w:p>
        </w:tc>
        <w:tc>
          <w:tcPr>
            <w:tcW w:w="3719" w:type="dxa"/>
          </w:tcPr>
          <w:p w14:paraId="20A6BA40" w14:textId="77777777" w:rsidR="00097E98" w:rsidRPr="00442838" w:rsidRDefault="00097E98" w:rsidP="000F163C">
            <w:pPr>
              <w:spacing w:line="360" w:lineRule="auto"/>
            </w:pPr>
          </w:p>
        </w:tc>
        <w:tc>
          <w:tcPr>
            <w:tcW w:w="880" w:type="dxa"/>
          </w:tcPr>
          <w:p w14:paraId="3743DAC7" w14:textId="77777777" w:rsidR="00097E98" w:rsidRPr="00442838" w:rsidRDefault="00097E98" w:rsidP="000F163C">
            <w:pPr>
              <w:spacing w:line="360" w:lineRule="auto"/>
            </w:pPr>
          </w:p>
        </w:tc>
        <w:tc>
          <w:tcPr>
            <w:tcW w:w="724" w:type="dxa"/>
          </w:tcPr>
          <w:p w14:paraId="412CE09B" w14:textId="77777777" w:rsidR="00097E98" w:rsidRPr="00442838" w:rsidRDefault="00097E98" w:rsidP="000F163C">
            <w:pPr>
              <w:spacing w:line="360" w:lineRule="auto"/>
            </w:pPr>
          </w:p>
        </w:tc>
        <w:tc>
          <w:tcPr>
            <w:tcW w:w="724" w:type="dxa"/>
          </w:tcPr>
          <w:p w14:paraId="71B16BC1" w14:textId="77777777" w:rsidR="00097E98" w:rsidRPr="00442838" w:rsidRDefault="00097E98" w:rsidP="000F163C">
            <w:pPr>
              <w:spacing w:line="360" w:lineRule="auto"/>
            </w:pPr>
          </w:p>
        </w:tc>
        <w:tc>
          <w:tcPr>
            <w:tcW w:w="1976" w:type="dxa"/>
          </w:tcPr>
          <w:p w14:paraId="3E7FB5F6" w14:textId="77777777" w:rsidR="00097E98" w:rsidRPr="00442838" w:rsidRDefault="00097E98" w:rsidP="000F163C">
            <w:pPr>
              <w:spacing w:line="360" w:lineRule="auto"/>
            </w:pPr>
          </w:p>
        </w:tc>
      </w:tr>
      <w:tr w:rsidR="00097E98" w:rsidRPr="00442838" w14:paraId="1A7EDB55" w14:textId="77777777" w:rsidTr="000F163C">
        <w:trPr>
          <w:trHeight w:val="896"/>
        </w:trPr>
        <w:tc>
          <w:tcPr>
            <w:tcW w:w="1251" w:type="dxa"/>
          </w:tcPr>
          <w:p w14:paraId="4356D960" w14:textId="77777777" w:rsidR="00097E98" w:rsidRPr="00442838" w:rsidRDefault="00097E98" w:rsidP="000F163C">
            <w:pPr>
              <w:spacing w:line="360" w:lineRule="auto"/>
            </w:pPr>
          </w:p>
        </w:tc>
        <w:tc>
          <w:tcPr>
            <w:tcW w:w="1652" w:type="dxa"/>
          </w:tcPr>
          <w:p w14:paraId="75DE062C" w14:textId="77777777" w:rsidR="00097E98" w:rsidRPr="00442838" w:rsidRDefault="00097E98" w:rsidP="000F163C">
            <w:pPr>
              <w:spacing w:line="360" w:lineRule="auto"/>
            </w:pPr>
          </w:p>
        </w:tc>
        <w:tc>
          <w:tcPr>
            <w:tcW w:w="3719" w:type="dxa"/>
          </w:tcPr>
          <w:p w14:paraId="619FBF11" w14:textId="77777777" w:rsidR="00097E98" w:rsidRPr="00442838" w:rsidRDefault="00097E98" w:rsidP="000F163C">
            <w:pPr>
              <w:spacing w:line="360" w:lineRule="auto"/>
            </w:pPr>
          </w:p>
        </w:tc>
        <w:tc>
          <w:tcPr>
            <w:tcW w:w="880" w:type="dxa"/>
          </w:tcPr>
          <w:p w14:paraId="4871DD65" w14:textId="77777777" w:rsidR="00097E98" w:rsidRPr="00442838" w:rsidRDefault="00097E98" w:rsidP="000F163C">
            <w:pPr>
              <w:spacing w:line="360" w:lineRule="auto"/>
            </w:pPr>
          </w:p>
        </w:tc>
        <w:tc>
          <w:tcPr>
            <w:tcW w:w="724" w:type="dxa"/>
          </w:tcPr>
          <w:p w14:paraId="53474CF3" w14:textId="77777777" w:rsidR="00097E98" w:rsidRPr="00442838" w:rsidRDefault="00097E98" w:rsidP="000F163C">
            <w:pPr>
              <w:spacing w:line="360" w:lineRule="auto"/>
            </w:pPr>
          </w:p>
        </w:tc>
        <w:tc>
          <w:tcPr>
            <w:tcW w:w="724" w:type="dxa"/>
          </w:tcPr>
          <w:p w14:paraId="715FD746" w14:textId="77777777" w:rsidR="00097E98" w:rsidRPr="00442838" w:rsidRDefault="00097E98" w:rsidP="000F163C">
            <w:pPr>
              <w:spacing w:line="360" w:lineRule="auto"/>
            </w:pPr>
          </w:p>
        </w:tc>
        <w:tc>
          <w:tcPr>
            <w:tcW w:w="1976" w:type="dxa"/>
          </w:tcPr>
          <w:p w14:paraId="04D27FD6" w14:textId="77777777" w:rsidR="00097E98" w:rsidRPr="00442838" w:rsidRDefault="00097E98" w:rsidP="000F163C">
            <w:pPr>
              <w:spacing w:line="360" w:lineRule="auto"/>
            </w:pPr>
          </w:p>
        </w:tc>
      </w:tr>
    </w:tbl>
    <w:p w14:paraId="0FB11443" w14:textId="77777777" w:rsidR="00097E98" w:rsidRPr="00442838" w:rsidRDefault="00097E98" w:rsidP="00097E98">
      <w:pPr>
        <w:rPr>
          <w:sz w:val="24"/>
        </w:rPr>
      </w:pPr>
    </w:p>
    <w:p w14:paraId="176313A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20C1B25" w14:textId="77777777" w:rsidTr="000F163C">
        <w:tc>
          <w:tcPr>
            <w:tcW w:w="3596" w:type="dxa"/>
          </w:tcPr>
          <w:p w14:paraId="4EF5A1D1" w14:textId="77777777" w:rsidR="00097E98" w:rsidRPr="00442838" w:rsidRDefault="00097E98" w:rsidP="000F163C">
            <w:pPr>
              <w:rPr>
                <w:sz w:val="24"/>
              </w:rPr>
            </w:pPr>
          </w:p>
        </w:tc>
        <w:tc>
          <w:tcPr>
            <w:tcW w:w="3597" w:type="dxa"/>
          </w:tcPr>
          <w:p w14:paraId="404DB8F3" w14:textId="77777777" w:rsidR="00097E98" w:rsidRPr="00442838" w:rsidRDefault="00097E98" w:rsidP="000F163C">
            <w:pPr>
              <w:rPr>
                <w:sz w:val="24"/>
              </w:rPr>
            </w:pPr>
          </w:p>
        </w:tc>
        <w:tc>
          <w:tcPr>
            <w:tcW w:w="3597" w:type="dxa"/>
          </w:tcPr>
          <w:p w14:paraId="00BD1CF2" w14:textId="77777777" w:rsidR="00097E98" w:rsidRPr="00442838" w:rsidRDefault="00097E98" w:rsidP="000F163C">
            <w:pPr>
              <w:rPr>
                <w:sz w:val="24"/>
              </w:rPr>
            </w:pPr>
          </w:p>
        </w:tc>
      </w:tr>
      <w:tr w:rsidR="00097E98" w:rsidRPr="00442838" w14:paraId="1A3997EA" w14:textId="77777777" w:rsidTr="000F163C">
        <w:tc>
          <w:tcPr>
            <w:tcW w:w="3596" w:type="dxa"/>
          </w:tcPr>
          <w:p w14:paraId="557A533A" w14:textId="77777777" w:rsidR="00097E98" w:rsidRPr="00442838" w:rsidRDefault="00097E98" w:rsidP="000F163C">
            <w:pPr>
              <w:rPr>
                <w:sz w:val="24"/>
              </w:rPr>
            </w:pPr>
          </w:p>
        </w:tc>
        <w:tc>
          <w:tcPr>
            <w:tcW w:w="3597" w:type="dxa"/>
          </w:tcPr>
          <w:p w14:paraId="50D7B5F4" w14:textId="77777777" w:rsidR="00097E98" w:rsidRPr="00442838" w:rsidRDefault="00097E98" w:rsidP="000F163C">
            <w:pPr>
              <w:rPr>
                <w:sz w:val="24"/>
              </w:rPr>
            </w:pPr>
          </w:p>
        </w:tc>
        <w:tc>
          <w:tcPr>
            <w:tcW w:w="3597" w:type="dxa"/>
          </w:tcPr>
          <w:p w14:paraId="7E6C4254" w14:textId="77777777" w:rsidR="00097E98" w:rsidRPr="00442838" w:rsidRDefault="00097E98" w:rsidP="000F163C">
            <w:pPr>
              <w:rPr>
                <w:sz w:val="24"/>
              </w:rPr>
            </w:pPr>
          </w:p>
        </w:tc>
      </w:tr>
    </w:tbl>
    <w:p w14:paraId="2E85A82D" w14:textId="77777777" w:rsidR="00097E98" w:rsidRPr="00442838" w:rsidRDefault="00097E98" w:rsidP="00097E98">
      <w:pPr>
        <w:rPr>
          <w:sz w:val="24"/>
        </w:rPr>
      </w:pPr>
    </w:p>
    <w:p w14:paraId="58919AB7" w14:textId="77777777" w:rsidR="00097E98" w:rsidRPr="00442838" w:rsidRDefault="00097E98" w:rsidP="00097E98">
      <w:pPr>
        <w:rPr>
          <w:sz w:val="24"/>
        </w:rPr>
      </w:pPr>
      <w:r w:rsidRPr="00442838">
        <w:rPr>
          <w:sz w:val="24"/>
        </w:rPr>
        <w:t>Sprites:</w:t>
      </w:r>
    </w:p>
    <w:p w14:paraId="64E94C8C" w14:textId="77777777" w:rsidR="00097E98" w:rsidRPr="00442838" w:rsidRDefault="00097E98" w:rsidP="00097E98">
      <w:pPr>
        <w:rPr>
          <w:sz w:val="24"/>
        </w:rPr>
      </w:pPr>
      <w:r w:rsidRPr="00442838">
        <w:rPr>
          <w:sz w:val="24"/>
        </w:rPr>
        <w:br w:type="page"/>
      </w:r>
    </w:p>
    <w:p w14:paraId="652A908A" w14:textId="77777777" w:rsidR="00097E98" w:rsidRPr="00442838" w:rsidRDefault="00097E98" w:rsidP="00097E98">
      <w:pPr>
        <w:rPr>
          <w:sz w:val="24"/>
        </w:rPr>
      </w:pPr>
      <w:r w:rsidRPr="00442838">
        <w:rPr>
          <w:sz w:val="24"/>
        </w:rPr>
        <w:lastRenderedPageBreak/>
        <w:t>Family Page</w:t>
      </w:r>
    </w:p>
    <w:p w14:paraId="2CF7FD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CDFBF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CF9930E" w14:textId="77777777" w:rsidTr="000F163C">
        <w:trPr>
          <w:trHeight w:val="896"/>
        </w:trPr>
        <w:tc>
          <w:tcPr>
            <w:tcW w:w="1251" w:type="dxa"/>
          </w:tcPr>
          <w:p w14:paraId="39476D46" w14:textId="77777777" w:rsidR="00097E98" w:rsidRPr="00442838" w:rsidRDefault="00097E98" w:rsidP="000F163C">
            <w:pPr>
              <w:spacing w:line="360" w:lineRule="auto"/>
            </w:pPr>
            <w:r w:rsidRPr="00442838">
              <w:t>Pokemon</w:t>
            </w:r>
          </w:p>
          <w:p w14:paraId="0437E1A9" w14:textId="77777777" w:rsidR="00097E98" w:rsidRPr="00442838" w:rsidRDefault="00097E98" w:rsidP="000F163C">
            <w:pPr>
              <w:spacing w:line="360" w:lineRule="auto"/>
            </w:pPr>
            <w:r w:rsidRPr="00442838">
              <w:t>Name</w:t>
            </w:r>
          </w:p>
        </w:tc>
        <w:tc>
          <w:tcPr>
            <w:tcW w:w="1652" w:type="dxa"/>
          </w:tcPr>
          <w:p w14:paraId="6ED8D1F4" w14:textId="77777777" w:rsidR="00097E98" w:rsidRPr="00442838" w:rsidRDefault="00097E98" w:rsidP="000F163C">
            <w:pPr>
              <w:spacing w:line="360" w:lineRule="auto"/>
            </w:pPr>
            <w:r w:rsidRPr="00442838">
              <w:t>Pokemon Number</w:t>
            </w:r>
          </w:p>
        </w:tc>
        <w:tc>
          <w:tcPr>
            <w:tcW w:w="3719" w:type="dxa"/>
          </w:tcPr>
          <w:p w14:paraId="0EFB7B60" w14:textId="77777777" w:rsidR="00097E98" w:rsidRPr="00442838" w:rsidRDefault="00097E98" w:rsidP="000F163C">
            <w:pPr>
              <w:spacing w:line="360" w:lineRule="auto"/>
            </w:pPr>
            <w:r w:rsidRPr="00442838">
              <w:t>Base Stats</w:t>
            </w:r>
          </w:p>
          <w:p w14:paraId="60B8BD8E"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A4CECD2" w14:textId="77777777" w:rsidR="00097E98" w:rsidRPr="00442838" w:rsidRDefault="00097E98" w:rsidP="000F163C">
            <w:pPr>
              <w:spacing w:line="360" w:lineRule="auto"/>
            </w:pPr>
            <w:r w:rsidRPr="00442838">
              <w:t>Ability</w:t>
            </w:r>
          </w:p>
        </w:tc>
        <w:tc>
          <w:tcPr>
            <w:tcW w:w="724" w:type="dxa"/>
          </w:tcPr>
          <w:p w14:paraId="6425EDE8" w14:textId="77777777" w:rsidR="00097E98" w:rsidRPr="00442838" w:rsidRDefault="00097E98" w:rsidP="000F163C">
            <w:pPr>
              <w:spacing w:line="360" w:lineRule="auto"/>
            </w:pPr>
            <w:r w:rsidRPr="00442838">
              <w:t>Type 1</w:t>
            </w:r>
          </w:p>
        </w:tc>
        <w:tc>
          <w:tcPr>
            <w:tcW w:w="724" w:type="dxa"/>
          </w:tcPr>
          <w:p w14:paraId="1E24D146" w14:textId="77777777" w:rsidR="00097E98" w:rsidRPr="00442838" w:rsidRDefault="00097E98" w:rsidP="000F163C">
            <w:pPr>
              <w:spacing w:line="360" w:lineRule="auto"/>
            </w:pPr>
            <w:r w:rsidRPr="00442838">
              <w:t>Type 2</w:t>
            </w:r>
          </w:p>
        </w:tc>
        <w:tc>
          <w:tcPr>
            <w:tcW w:w="1976" w:type="dxa"/>
          </w:tcPr>
          <w:p w14:paraId="057D24CD" w14:textId="77777777" w:rsidR="00097E98" w:rsidRPr="00442838" w:rsidRDefault="00097E98" w:rsidP="000F163C">
            <w:pPr>
              <w:spacing w:line="360" w:lineRule="auto"/>
            </w:pPr>
            <w:r w:rsidRPr="00442838">
              <w:t>Evolution</w:t>
            </w:r>
          </w:p>
        </w:tc>
      </w:tr>
      <w:tr w:rsidR="00097E98" w:rsidRPr="00442838" w14:paraId="67ED41B2" w14:textId="77777777" w:rsidTr="000F163C">
        <w:trPr>
          <w:trHeight w:val="454"/>
        </w:trPr>
        <w:tc>
          <w:tcPr>
            <w:tcW w:w="1251" w:type="dxa"/>
          </w:tcPr>
          <w:p w14:paraId="7D8B5DF8" w14:textId="77777777" w:rsidR="00097E98" w:rsidRPr="00442838" w:rsidRDefault="00097E98" w:rsidP="000F163C">
            <w:pPr>
              <w:spacing w:line="360" w:lineRule="auto"/>
            </w:pPr>
          </w:p>
        </w:tc>
        <w:tc>
          <w:tcPr>
            <w:tcW w:w="1652" w:type="dxa"/>
          </w:tcPr>
          <w:p w14:paraId="66A0E3C9" w14:textId="77777777" w:rsidR="00097E98" w:rsidRPr="00442838" w:rsidRDefault="00097E98" w:rsidP="000F163C">
            <w:pPr>
              <w:spacing w:line="360" w:lineRule="auto"/>
            </w:pPr>
          </w:p>
        </w:tc>
        <w:tc>
          <w:tcPr>
            <w:tcW w:w="3719" w:type="dxa"/>
          </w:tcPr>
          <w:p w14:paraId="454F770D" w14:textId="77777777" w:rsidR="00097E98" w:rsidRPr="00442838" w:rsidRDefault="00097E98" w:rsidP="000F163C">
            <w:pPr>
              <w:spacing w:line="360" w:lineRule="auto"/>
            </w:pPr>
          </w:p>
        </w:tc>
        <w:tc>
          <w:tcPr>
            <w:tcW w:w="880" w:type="dxa"/>
          </w:tcPr>
          <w:p w14:paraId="1497102E" w14:textId="77777777" w:rsidR="00097E98" w:rsidRPr="00442838" w:rsidRDefault="00097E98" w:rsidP="000F163C">
            <w:pPr>
              <w:spacing w:line="360" w:lineRule="auto"/>
            </w:pPr>
          </w:p>
        </w:tc>
        <w:tc>
          <w:tcPr>
            <w:tcW w:w="724" w:type="dxa"/>
          </w:tcPr>
          <w:p w14:paraId="0254821E" w14:textId="77777777" w:rsidR="00097E98" w:rsidRPr="00442838" w:rsidRDefault="00097E98" w:rsidP="000F163C">
            <w:pPr>
              <w:spacing w:line="360" w:lineRule="auto"/>
            </w:pPr>
          </w:p>
        </w:tc>
        <w:tc>
          <w:tcPr>
            <w:tcW w:w="724" w:type="dxa"/>
          </w:tcPr>
          <w:p w14:paraId="7F105E5C" w14:textId="77777777" w:rsidR="00097E98" w:rsidRPr="00442838" w:rsidRDefault="00097E98" w:rsidP="000F163C">
            <w:pPr>
              <w:spacing w:line="360" w:lineRule="auto"/>
            </w:pPr>
          </w:p>
        </w:tc>
        <w:tc>
          <w:tcPr>
            <w:tcW w:w="1976" w:type="dxa"/>
          </w:tcPr>
          <w:p w14:paraId="3200E8BC" w14:textId="77777777" w:rsidR="00097E98" w:rsidRPr="00442838" w:rsidRDefault="00097E98" w:rsidP="000F163C">
            <w:pPr>
              <w:spacing w:line="360" w:lineRule="auto"/>
            </w:pPr>
          </w:p>
        </w:tc>
      </w:tr>
      <w:tr w:rsidR="00097E98" w:rsidRPr="00442838" w14:paraId="1F246E00" w14:textId="77777777" w:rsidTr="000F163C">
        <w:trPr>
          <w:trHeight w:val="441"/>
        </w:trPr>
        <w:tc>
          <w:tcPr>
            <w:tcW w:w="1251" w:type="dxa"/>
          </w:tcPr>
          <w:p w14:paraId="13FE3BDC" w14:textId="77777777" w:rsidR="00097E98" w:rsidRPr="00442838" w:rsidRDefault="00097E98" w:rsidP="000F163C">
            <w:pPr>
              <w:spacing w:line="360" w:lineRule="auto"/>
            </w:pPr>
          </w:p>
        </w:tc>
        <w:tc>
          <w:tcPr>
            <w:tcW w:w="1652" w:type="dxa"/>
          </w:tcPr>
          <w:p w14:paraId="1B4B1382" w14:textId="77777777" w:rsidR="00097E98" w:rsidRPr="00442838" w:rsidRDefault="00097E98" w:rsidP="000F163C">
            <w:pPr>
              <w:spacing w:line="360" w:lineRule="auto"/>
            </w:pPr>
          </w:p>
        </w:tc>
        <w:tc>
          <w:tcPr>
            <w:tcW w:w="3719" w:type="dxa"/>
          </w:tcPr>
          <w:p w14:paraId="2A3818A0" w14:textId="77777777" w:rsidR="00097E98" w:rsidRPr="00442838" w:rsidRDefault="00097E98" w:rsidP="000F163C">
            <w:pPr>
              <w:spacing w:line="360" w:lineRule="auto"/>
            </w:pPr>
          </w:p>
        </w:tc>
        <w:tc>
          <w:tcPr>
            <w:tcW w:w="880" w:type="dxa"/>
          </w:tcPr>
          <w:p w14:paraId="45158705" w14:textId="77777777" w:rsidR="00097E98" w:rsidRPr="00442838" w:rsidRDefault="00097E98" w:rsidP="000F163C">
            <w:pPr>
              <w:spacing w:line="360" w:lineRule="auto"/>
            </w:pPr>
          </w:p>
        </w:tc>
        <w:tc>
          <w:tcPr>
            <w:tcW w:w="724" w:type="dxa"/>
          </w:tcPr>
          <w:p w14:paraId="65E99CF0" w14:textId="77777777" w:rsidR="00097E98" w:rsidRPr="00442838" w:rsidRDefault="00097E98" w:rsidP="000F163C">
            <w:pPr>
              <w:spacing w:line="360" w:lineRule="auto"/>
            </w:pPr>
          </w:p>
        </w:tc>
        <w:tc>
          <w:tcPr>
            <w:tcW w:w="724" w:type="dxa"/>
          </w:tcPr>
          <w:p w14:paraId="4E368006" w14:textId="77777777" w:rsidR="00097E98" w:rsidRPr="00442838" w:rsidRDefault="00097E98" w:rsidP="000F163C">
            <w:pPr>
              <w:spacing w:line="360" w:lineRule="auto"/>
            </w:pPr>
          </w:p>
        </w:tc>
        <w:tc>
          <w:tcPr>
            <w:tcW w:w="1976" w:type="dxa"/>
          </w:tcPr>
          <w:p w14:paraId="1BDA420B" w14:textId="77777777" w:rsidR="00097E98" w:rsidRPr="00442838" w:rsidRDefault="00097E98" w:rsidP="000F163C">
            <w:pPr>
              <w:spacing w:line="360" w:lineRule="auto"/>
            </w:pPr>
          </w:p>
        </w:tc>
      </w:tr>
      <w:tr w:rsidR="00097E98" w:rsidRPr="00442838" w14:paraId="06DAFFD4" w14:textId="77777777" w:rsidTr="000F163C">
        <w:trPr>
          <w:trHeight w:val="441"/>
        </w:trPr>
        <w:tc>
          <w:tcPr>
            <w:tcW w:w="1251" w:type="dxa"/>
          </w:tcPr>
          <w:p w14:paraId="539CACD9" w14:textId="77777777" w:rsidR="00097E98" w:rsidRPr="00442838" w:rsidRDefault="00097E98" w:rsidP="000F163C">
            <w:pPr>
              <w:spacing w:line="360" w:lineRule="auto"/>
            </w:pPr>
          </w:p>
        </w:tc>
        <w:tc>
          <w:tcPr>
            <w:tcW w:w="1652" w:type="dxa"/>
          </w:tcPr>
          <w:p w14:paraId="3C9FD92C" w14:textId="77777777" w:rsidR="00097E98" w:rsidRPr="00442838" w:rsidRDefault="00097E98" w:rsidP="000F163C">
            <w:pPr>
              <w:spacing w:line="360" w:lineRule="auto"/>
            </w:pPr>
          </w:p>
        </w:tc>
        <w:tc>
          <w:tcPr>
            <w:tcW w:w="3719" w:type="dxa"/>
          </w:tcPr>
          <w:p w14:paraId="5B5B4CBE" w14:textId="77777777" w:rsidR="00097E98" w:rsidRPr="00442838" w:rsidRDefault="00097E98" w:rsidP="000F163C">
            <w:pPr>
              <w:spacing w:line="360" w:lineRule="auto"/>
            </w:pPr>
          </w:p>
        </w:tc>
        <w:tc>
          <w:tcPr>
            <w:tcW w:w="880" w:type="dxa"/>
          </w:tcPr>
          <w:p w14:paraId="589BF41B" w14:textId="77777777" w:rsidR="00097E98" w:rsidRPr="00442838" w:rsidRDefault="00097E98" w:rsidP="000F163C">
            <w:pPr>
              <w:spacing w:line="360" w:lineRule="auto"/>
            </w:pPr>
          </w:p>
        </w:tc>
        <w:tc>
          <w:tcPr>
            <w:tcW w:w="724" w:type="dxa"/>
          </w:tcPr>
          <w:p w14:paraId="71F09CE7" w14:textId="77777777" w:rsidR="00097E98" w:rsidRPr="00442838" w:rsidRDefault="00097E98" w:rsidP="000F163C">
            <w:pPr>
              <w:spacing w:line="360" w:lineRule="auto"/>
            </w:pPr>
          </w:p>
        </w:tc>
        <w:tc>
          <w:tcPr>
            <w:tcW w:w="724" w:type="dxa"/>
          </w:tcPr>
          <w:p w14:paraId="36C035BE" w14:textId="77777777" w:rsidR="00097E98" w:rsidRPr="00442838" w:rsidRDefault="00097E98" w:rsidP="000F163C">
            <w:pPr>
              <w:spacing w:line="360" w:lineRule="auto"/>
            </w:pPr>
          </w:p>
        </w:tc>
        <w:tc>
          <w:tcPr>
            <w:tcW w:w="1976" w:type="dxa"/>
          </w:tcPr>
          <w:p w14:paraId="06DA7C30" w14:textId="77777777" w:rsidR="00097E98" w:rsidRPr="00442838" w:rsidRDefault="00097E98" w:rsidP="000F163C">
            <w:pPr>
              <w:spacing w:line="360" w:lineRule="auto"/>
            </w:pPr>
          </w:p>
        </w:tc>
      </w:tr>
      <w:tr w:rsidR="00097E98" w:rsidRPr="00442838" w14:paraId="6EDBA31D" w14:textId="77777777" w:rsidTr="000F163C">
        <w:trPr>
          <w:trHeight w:val="896"/>
        </w:trPr>
        <w:tc>
          <w:tcPr>
            <w:tcW w:w="1251" w:type="dxa"/>
          </w:tcPr>
          <w:p w14:paraId="1A9518F2" w14:textId="77777777" w:rsidR="00097E98" w:rsidRPr="00442838" w:rsidRDefault="00097E98" w:rsidP="000F163C">
            <w:pPr>
              <w:spacing w:line="360" w:lineRule="auto"/>
            </w:pPr>
          </w:p>
        </w:tc>
        <w:tc>
          <w:tcPr>
            <w:tcW w:w="1652" w:type="dxa"/>
          </w:tcPr>
          <w:p w14:paraId="64EAC6D7" w14:textId="77777777" w:rsidR="00097E98" w:rsidRPr="00442838" w:rsidRDefault="00097E98" w:rsidP="000F163C">
            <w:pPr>
              <w:spacing w:line="360" w:lineRule="auto"/>
            </w:pPr>
          </w:p>
        </w:tc>
        <w:tc>
          <w:tcPr>
            <w:tcW w:w="3719" w:type="dxa"/>
          </w:tcPr>
          <w:p w14:paraId="1DDB1886" w14:textId="77777777" w:rsidR="00097E98" w:rsidRPr="00442838" w:rsidRDefault="00097E98" w:rsidP="000F163C">
            <w:pPr>
              <w:spacing w:line="360" w:lineRule="auto"/>
            </w:pPr>
          </w:p>
        </w:tc>
        <w:tc>
          <w:tcPr>
            <w:tcW w:w="880" w:type="dxa"/>
          </w:tcPr>
          <w:p w14:paraId="79488E2A" w14:textId="77777777" w:rsidR="00097E98" w:rsidRPr="00442838" w:rsidRDefault="00097E98" w:rsidP="000F163C">
            <w:pPr>
              <w:spacing w:line="360" w:lineRule="auto"/>
            </w:pPr>
          </w:p>
        </w:tc>
        <w:tc>
          <w:tcPr>
            <w:tcW w:w="724" w:type="dxa"/>
          </w:tcPr>
          <w:p w14:paraId="6F82D804" w14:textId="77777777" w:rsidR="00097E98" w:rsidRPr="00442838" w:rsidRDefault="00097E98" w:rsidP="000F163C">
            <w:pPr>
              <w:spacing w:line="360" w:lineRule="auto"/>
            </w:pPr>
          </w:p>
        </w:tc>
        <w:tc>
          <w:tcPr>
            <w:tcW w:w="724" w:type="dxa"/>
          </w:tcPr>
          <w:p w14:paraId="09A60DEA" w14:textId="77777777" w:rsidR="00097E98" w:rsidRPr="00442838" w:rsidRDefault="00097E98" w:rsidP="000F163C">
            <w:pPr>
              <w:spacing w:line="360" w:lineRule="auto"/>
            </w:pPr>
          </w:p>
        </w:tc>
        <w:tc>
          <w:tcPr>
            <w:tcW w:w="1976" w:type="dxa"/>
          </w:tcPr>
          <w:p w14:paraId="4270723F" w14:textId="77777777" w:rsidR="00097E98" w:rsidRPr="00442838" w:rsidRDefault="00097E98" w:rsidP="000F163C">
            <w:pPr>
              <w:spacing w:line="360" w:lineRule="auto"/>
            </w:pPr>
          </w:p>
        </w:tc>
      </w:tr>
    </w:tbl>
    <w:p w14:paraId="7B0D93A1" w14:textId="77777777" w:rsidR="00097E98" w:rsidRPr="00442838" w:rsidRDefault="00097E98" w:rsidP="00097E98">
      <w:pPr>
        <w:rPr>
          <w:sz w:val="24"/>
        </w:rPr>
      </w:pPr>
    </w:p>
    <w:p w14:paraId="52E590A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CA191AF" w14:textId="77777777" w:rsidTr="000F163C">
        <w:tc>
          <w:tcPr>
            <w:tcW w:w="3596" w:type="dxa"/>
          </w:tcPr>
          <w:p w14:paraId="4BEC5387" w14:textId="77777777" w:rsidR="00097E98" w:rsidRPr="00442838" w:rsidRDefault="00097E98" w:rsidP="000F163C">
            <w:pPr>
              <w:rPr>
                <w:sz w:val="24"/>
              </w:rPr>
            </w:pPr>
          </w:p>
        </w:tc>
        <w:tc>
          <w:tcPr>
            <w:tcW w:w="3597" w:type="dxa"/>
          </w:tcPr>
          <w:p w14:paraId="444D4699" w14:textId="77777777" w:rsidR="00097E98" w:rsidRPr="00442838" w:rsidRDefault="00097E98" w:rsidP="000F163C">
            <w:pPr>
              <w:rPr>
                <w:sz w:val="24"/>
              </w:rPr>
            </w:pPr>
          </w:p>
        </w:tc>
        <w:tc>
          <w:tcPr>
            <w:tcW w:w="3597" w:type="dxa"/>
          </w:tcPr>
          <w:p w14:paraId="639A2C47" w14:textId="77777777" w:rsidR="00097E98" w:rsidRPr="00442838" w:rsidRDefault="00097E98" w:rsidP="000F163C">
            <w:pPr>
              <w:rPr>
                <w:sz w:val="24"/>
              </w:rPr>
            </w:pPr>
          </w:p>
        </w:tc>
      </w:tr>
      <w:tr w:rsidR="00097E98" w:rsidRPr="00442838" w14:paraId="0D06D768" w14:textId="77777777" w:rsidTr="000F163C">
        <w:tc>
          <w:tcPr>
            <w:tcW w:w="3596" w:type="dxa"/>
          </w:tcPr>
          <w:p w14:paraId="4D5EC402" w14:textId="77777777" w:rsidR="00097E98" w:rsidRPr="00442838" w:rsidRDefault="00097E98" w:rsidP="000F163C">
            <w:pPr>
              <w:rPr>
                <w:sz w:val="24"/>
              </w:rPr>
            </w:pPr>
          </w:p>
        </w:tc>
        <w:tc>
          <w:tcPr>
            <w:tcW w:w="3597" w:type="dxa"/>
          </w:tcPr>
          <w:p w14:paraId="47926DF9" w14:textId="77777777" w:rsidR="00097E98" w:rsidRPr="00442838" w:rsidRDefault="00097E98" w:rsidP="000F163C">
            <w:pPr>
              <w:rPr>
                <w:sz w:val="24"/>
              </w:rPr>
            </w:pPr>
          </w:p>
        </w:tc>
        <w:tc>
          <w:tcPr>
            <w:tcW w:w="3597" w:type="dxa"/>
          </w:tcPr>
          <w:p w14:paraId="5791BCDA" w14:textId="77777777" w:rsidR="00097E98" w:rsidRPr="00442838" w:rsidRDefault="00097E98" w:rsidP="000F163C">
            <w:pPr>
              <w:rPr>
                <w:sz w:val="24"/>
              </w:rPr>
            </w:pPr>
          </w:p>
        </w:tc>
      </w:tr>
    </w:tbl>
    <w:p w14:paraId="5A826CF3" w14:textId="77777777" w:rsidR="00097E98" w:rsidRPr="00442838" w:rsidRDefault="00097E98" w:rsidP="00097E98">
      <w:pPr>
        <w:rPr>
          <w:sz w:val="24"/>
        </w:rPr>
      </w:pPr>
    </w:p>
    <w:p w14:paraId="589A7AA5" w14:textId="77777777" w:rsidR="00097E98" w:rsidRPr="00442838" w:rsidRDefault="00097E98" w:rsidP="00097E98">
      <w:pPr>
        <w:rPr>
          <w:sz w:val="24"/>
        </w:rPr>
      </w:pPr>
      <w:r w:rsidRPr="00442838">
        <w:rPr>
          <w:sz w:val="24"/>
        </w:rPr>
        <w:t>Sprites:</w:t>
      </w:r>
    </w:p>
    <w:p w14:paraId="395FFA03" w14:textId="77777777" w:rsidR="00097E98" w:rsidRPr="00442838" w:rsidRDefault="00097E98" w:rsidP="00097E98">
      <w:pPr>
        <w:rPr>
          <w:sz w:val="24"/>
        </w:rPr>
      </w:pPr>
      <w:r w:rsidRPr="00442838">
        <w:rPr>
          <w:sz w:val="24"/>
        </w:rPr>
        <w:br w:type="page"/>
      </w:r>
    </w:p>
    <w:p w14:paraId="32071869" w14:textId="77777777" w:rsidR="00097E98" w:rsidRPr="00442838" w:rsidRDefault="00097E98" w:rsidP="00097E98">
      <w:pPr>
        <w:rPr>
          <w:sz w:val="24"/>
        </w:rPr>
      </w:pPr>
      <w:r w:rsidRPr="00442838">
        <w:rPr>
          <w:sz w:val="24"/>
        </w:rPr>
        <w:lastRenderedPageBreak/>
        <w:t>Family Page</w:t>
      </w:r>
    </w:p>
    <w:p w14:paraId="55404D6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E58F4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CFB823C" w14:textId="77777777" w:rsidTr="000F163C">
        <w:trPr>
          <w:trHeight w:val="896"/>
        </w:trPr>
        <w:tc>
          <w:tcPr>
            <w:tcW w:w="1251" w:type="dxa"/>
          </w:tcPr>
          <w:p w14:paraId="67B5849B" w14:textId="77777777" w:rsidR="00097E98" w:rsidRPr="00442838" w:rsidRDefault="00097E98" w:rsidP="000F163C">
            <w:pPr>
              <w:spacing w:line="360" w:lineRule="auto"/>
            </w:pPr>
            <w:r w:rsidRPr="00442838">
              <w:t>Pokemon</w:t>
            </w:r>
          </w:p>
          <w:p w14:paraId="39AD1FE7" w14:textId="77777777" w:rsidR="00097E98" w:rsidRPr="00442838" w:rsidRDefault="00097E98" w:rsidP="000F163C">
            <w:pPr>
              <w:spacing w:line="360" w:lineRule="auto"/>
            </w:pPr>
            <w:r w:rsidRPr="00442838">
              <w:t>Name</w:t>
            </w:r>
          </w:p>
        </w:tc>
        <w:tc>
          <w:tcPr>
            <w:tcW w:w="1652" w:type="dxa"/>
          </w:tcPr>
          <w:p w14:paraId="41ADA27B" w14:textId="77777777" w:rsidR="00097E98" w:rsidRPr="00442838" w:rsidRDefault="00097E98" w:rsidP="000F163C">
            <w:pPr>
              <w:spacing w:line="360" w:lineRule="auto"/>
            </w:pPr>
            <w:r w:rsidRPr="00442838">
              <w:t>Pokemon Number</w:t>
            </w:r>
          </w:p>
        </w:tc>
        <w:tc>
          <w:tcPr>
            <w:tcW w:w="3719" w:type="dxa"/>
          </w:tcPr>
          <w:p w14:paraId="3D3F200D" w14:textId="77777777" w:rsidR="00097E98" w:rsidRPr="00442838" w:rsidRDefault="00097E98" w:rsidP="000F163C">
            <w:pPr>
              <w:spacing w:line="360" w:lineRule="auto"/>
            </w:pPr>
            <w:r w:rsidRPr="00442838">
              <w:t>Base Stats</w:t>
            </w:r>
          </w:p>
          <w:p w14:paraId="39BD649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1C9EFB2" w14:textId="77777777" w:rsidR="00097E98" w:rsidRPr="00442838" w:rsidRDefault="00097E98" w:rsidP="000F163C">
            <w:pPr>
              <w:spacing w:line="360" w:lineRule="auto"/>
            </w:pPr>
            <w:r w:rsidRPr="00442838">
              <w:t>Ability</w:t>
            </w:r>
          </w:p>
        </w:tc>
        <w:tc>
          <w:tcPr>
            <w:tcW w:w="724" w:type="dxa"/>
          </w:tcPr>
          <w:p w14:paraId="2AFD4187" w14:textId="77777777" w:rsidR="00097E98" w:rsidRPr="00442838" w:rsidRDefault="00097E98" w:rsidP="000F163C">
            <w:pPr>
              <w:spacing w:line="360" w:lineRule="auto"/>
            </w:pPr>
            <w:r w:rsidRPr="00442838">
              <w:t>Type 1</w:t>
            </w:r>
          </w:p>
        </w:tc>
        <w:tc>
          <w:tcPr>
            <w:tcW w:w="724" w:type="dxa"/>
          </w:tcPr>
          <w:p w14:paraId="50C7A4EB" w14:textId="77777777" w:rsidR="00097E98" w:rsidRPr="00442838" w:rsidRDefault="00097E98" w:rsidP="000F163C">
            <w:pPr>
              <w:spacing w:line="360" w:lineRule="auto"/>
            </w:pPr>
            <w:r w:rsidRPr="00442838">
              <w:t>Type 2</w:t>
            </w:r>
          </w:p>
        </w:tc>
        <w:tc>
          <w:tcPr>
            <w:tcW w:w="1976" w:type="dxa"/>
          </w:tcPr>
          <w:p w14:paraId="160EB326" w14:textId="77777777" w:rsidR="00097E98" w:rsidRPr="00442838" w:rsidRDefault="00097E98" w:rsidP="000F163C">
            <w:pPr>
              <w:spacing w:line="360" w:lineRule="auto"/>
            </w:pPr>
            <w:r w:rsidRPr="00442838">
              <w:t>Evolution</w:t>
            </w:r>
          </w:p>
        </w:tc>
      </w:tr>
      <w:tr w:rsidR="00097E98" w:rsidRPr="00442838" w14:paraId="3AE1A08B" w14:textId="77777777" w:rsidTr="000F163C">
        <w:trPr>
          <w:trHeight w:val="454"/>
        </w:trPr>
        <w:tc>
          <w:tcPr>
            <w:tcW w:w="1251" w:type="dxa"/>
          </w:tcPr>
          <w:p w14:paraId="67C011EF" w14:textId="77777777" w:rsidR="00097E98" w:rsidRPr="00442838" w:rsidRDefault="00097E98" w:rsidP="000F163C">
            <w:pPr>
              <w:spacing w:line="360" w:lineRule="auto"/>
            </w:pPr>
          </w:p>
        </w:tc>
        <w:tc>
          <w:tcPr>
            <w:tcW w:w="1652" w:type="dxa"/>
          </w:tcPr>
          <w:p w14:paraId="4E7CEB5E" w14:textId="77777777" w:rsidR="00097E98" w:rsidRPr="00442838" w:rsidRDefault="00097E98" w:rsidP="000F163C">
            <w:pPr>
              <w:spacing w:line="360" w:lineRule="auto"/>
            </w:pPr>
          </w:p>
        </w:tc>
        <w:tc>
          <w:tcPr>
            <w:tcW w:w="3719" w:type="dxa"/>
          </w:tcPr>
          <w:p w14:paraId="295E646B" w14:textId="77777777" w:rsidR="00097E98" w:rsidRPr="00442838" w:rsidRDefault="00097E98" w:rsidP="000F163C">
            <w:pPr>
              <w:spacing w:line="360" w:lineRule="auto"/>
            </w:pPr>
          </w:p>
        </w:tc>
        <w:tc>
          <w:tcPr>
            <w:tcW w:w="880" w:type="dxa"/>
          </w:tcPr>
          <w:p w14:paraId="253F2C99" w14:textId="77777777" w:rsidR="00097E98" w:rsidRPr="00442838" w:rsidRDefault="00097E98" w:rsidP="000F163C">
            <w:pPr>
              <w:spacing w:line="360" w:lineRule="auto"/>
            </w:pPr>
          </w:p>
        </w:tc>
        <w:tc>
          <w:tcPr>
            <w:tcW w:w="724" w:type="dxa"/>
          </w:tcPr>
          <w:p w14:paraId="039EA741" w14:textId="77777777" w:rsidR="00097E98" w:rsidRPr="00442838" w:rsidRDefault="00097E98" w:rsidP="000F163C">
            <w:pPr>
              <w:spacing w:line="360" w:lineRule="auto"/>
            </w:pPr>
          </w:p>
        </w:tc>
        <w:tc>
          <w:tcPr>
            <w:tcW w:w="724" w:type="dxa"/>
          </w:tcPr>
          <w:p w14:paraId="78830888" w14:textId="77777777" w:rsidR="00097E98" w:rsidRPr="00442838" w:rsidRDefault="00097E98" w:rsidP="000F163C">
            <w:pPr>
              <w:spacing w:line="360" w:lineRule="auto"/>
            </w:pPr>
          </w:p>
        </w:tc>
        <w:tc>
          <w:tcPr>
            <w:tcW w:w="1976" w:type="dxa"/>
          </w:tcPr>
          <w:p w14:paraId="55EB31C8" w14:textId="77777777" w:rsidR="00097E98" w:rsidRPr="00442838" w:rsidRDefault="00097E98" w:rsidP="000F163C">
            <w:pPr>
              <w:spacing w:line="360" w:lineRule="auto"/>
            </w:pPr>
          </w:p>
        </w:tc>
      </w:tr>
      <w:tr w:rsidR="00097E98" w:rsidRPr="00442838" w14:paraId="346B7943" w14:textId="77777777" w:rsidTr="000F163C">
        <w:trPr>
          <w:trHeight w:val="441"/>
        </w:trPr>
        <w:tc>
          <w:tcPr>
            <w:tcW w:w="1251" w:type="dxa"/>
          </w:tcPr>
          <w:p w14:paraId="7CD8DAFF" w14:textId="77777777" w:rsidR="00097E98" w:rsidRPr="00442838" w:rsidRDefault="00097E98" w:rsidP="000F163C">
            <w:pPr>
              <w:spacing w:line="360" w:lineRule="auto"/>
            </w:pPr>
          </w:p>
        </w:tc>
        <w:tc>
          <w:tcPr>
            <w:tcW w:w="1652" w:type="dxa"/>
          </w:tcPr>
          <w:p w14:paraId="2656550F" w14:textId="77777777" w:rsidR="00097E98" w:rsidRPr="00442838" w:rsidRDefault="00097E98" w:rsidP="000F163C">
            <w:pPr>
              <w:spacing w:line="360" w:lineRule="auto"/>
            </w:pPr>
          </w:p>
        </w:tc>
        <w:tc>
          <w:tcPr>
            <w:tcW w:w="3719" w:type="dxa"/>
          </w:tcPr>
          <w:p w14:paraId="5909F3FE" w14:textId="77777777" w:rsidR="00097E98" w:rsidRPr="00442838" w:rsidRDefault="00097E98" w:rsidP="000F163C">
            <w:pPr>
              <w:spacing w:line="360" w:lineRule="auto"/>
            </w:pPr>
          </w:p>
        </w:tc>
        <w:tc>
          <w:tcPr>
            <w:tcW w:w="880" w:type="dxa"/>
          </w:tcPr>
          <w:p w14:paraId="6DE2456A" w14:textId="77777777" w:rsidR="00097E98" w:rsidRPr="00442838" w:rsidRDefault="00097E98" w:rsidP="000F163C">
            <w:pPr>
              <w:spacing w:line="360" w:lineRule="auto"/>
            </w:pPr>
          </w:p>
        </w:tc>
        <w:tc>
          <w:tcPr>
            <w:tcW w:w="724" w:type="dxa"/>
          </w:tcPr>
          <w:p w14:paraId="1C8DF42A" w14:textId="77777777" w:rsidR="00097E98" w:rsidRPr="00442838" w:rsidRDefault="00097E98" w:rsidP="000F163C">
            <w:pPr>
              <w:spacing w:line="360" w:lineRule="auto"/>
            </w:pPr>
          </w:p>
        </w:tc>
        <w:tc>
          <w:tcPr>
            <w:tcW w:w="724" w:type="dxa"/>
          </w:tcPr>
          <w:p w14:paraId="0CDC9E17" w14:textId="77777777" w:rsidR="00097E98" w:rsidRPr="00442838" w:rsidRDefault="00097E98" w:rsidP="000F163C">
            <w:pPr>
              <w:spacing w:line="360" w:lineRule="auto"/>
            </w:pPr>
          </w:p>
        </w:tc>
        <w:tc>
          <w:tcPr>
            <w:tcW w:w="1976" w:type="dxa"/>
          </w:tcPr>
          <w:p w14:paraId="06A99FFE" w14:textId="77777777" w:rsidR="00097E98" w:rsidRPr="00442838" w:rsidRDefault="00097E98" w:rsidP="000F163C">
            <w:pPr>
              <w:spacing w:line="360" w:lineRule="auto"/>
            </w:pPr>
          </w:p>
        </w:tc>
      </w:tr>
      <w:tr w:rsidR="00097E98" w:rsidRPr="00442838" w14:paraId="16CAEF91" w14:textId="77777777" w:rsidTr="000F163C">
        <w:trPr>
          <w:trHeight w:val="441"/>
        </w:trPr>
        <w:tc>
          <w:tcPr>
            <w:tcW w:w="1251" w:type="dxa"/>
          </w:tcPr>
          <w:p w14:paraId="1A17DCB4" w14:textId="77777777" w:rsidR="00097E98" w:rsidRPr="00442838" w:rsidRDefault="00097E98" w:rsidP="000F163C">
            <w:pPr>
              <w:spacing w:line="360" w:lineRule="auto"/>
            </w:pPr>
          </w:p>
        </w:tc>
        <w:tc>
          <w:tcPr>
            <w:tcW w:w="1652" w:type="dxa"/>
          </w:tcPr>
          <w:p w14:paraId="207AA54F" w14:textId="77777777" w:rsidR="00097E98" w:rsidRPr="00442838" w:rsidRDefault="00097E98" w:rsidP="000F163C">
            <w:pPr>
              <w:spacing w:line="360" w:lineRule="auto"/>
            </w:pPr>
          </w:p>
        </w:tc>
        <w:tc>
          <w:tcPr>
            <w:tcW w:w="3719" w:type="dxa"/>
          </w:tcPr>
          <w:p w14:paraId="1C2478DB" w14:textId="77777777" w:rsidR="00097E98" w:rsidRPr="00442838" w:rsidRDefault="00097E98" w:rsidP="000F163C">
            <w:pPr>
              <w:spacing w:line="360" w:lineRule="auto"/>
            </w:pPr>
          </w:p>
        </w:tc>
        <w:tc>
          <w:tcPr>
            <w:tcW w:w="880" w:type="dxa"/>
          </w:tcPr>
          <w:p w14:paraId="3E3D2307" w14:textId="77777777" w:rsidR="00097E98" w:rsidRPr="00442838" w:rsidRDefault="00097E98" w:rsidP="000F163C">
            <w:pPr>
              <w:spacing w:line="360" w:lineRule="auto"/>
            </w:pPr>
          </w:p>
        </w:tc>
        <w:tc>
          <w:tcPr>
            <w:tcW w:w="724" w:type="dxa"/>
          </w:tcPr>
          <w:p w14:paraId="4A75A998" w14:textId="77777777" w:rsidR="00097E98" w:rsidRPr="00442838" w:rsidRDefault="00097E98" w:rsidP="000F163C">
            <w:pPr>
              <w:spacing w:line="360" w:lineRule="auto"/>
            </w:pPr>
          </w:p>
        </w:tc>
        <w:tc>
          <w:tcPr>
            <w:tcW w:w="724" w:type="dxa"/>
          </w:tcPr>
          <w:p w14:paraId="1EF81532" w14:textId="77777777" w:rsidR="00097E98" w:rsidRPr="00442838" w:rsidRDefault="00097E98" w:rsidP="000F163C">
            <w:pPr>
              <w:spacing w:line="360" w:lineRule="auto"/>
            </w:pPr>
          </w:p>
        </w:tc>
        <w:tc>
          <w:tcPr>
            <w:tcW w:w="1976" w:type="dxa"/>
          </w:tcPr>
          <w:p w14:paraId="2E51E500" w14:textId="77777777" w:rsidR="00097E98" w:rsidRPr="00442838" w:rsidRDefault="00097E98" w:rsidP="000F163C">
            <w:pPr>
              <w:spacing w:line="360" w:lineRule="auto"/>
            </w:pPr>
          </w:p>
        </w:tc>
      </w:tr>
      <w:tr w:rsidR="00097E98" w:rsidRPr="00442838" w14:paraId="1FB2EF67" w14:textId="77777777" w:rsidTr="000F163C">
        <w:trPr>
          <w:trHeight w:val="896"/>
        </w:trPr>
        <w:tc>
          <w:tcPr>
            <w:tcW w:w="1251" w:type="dxa"/>
          </w:tcPr>
          <w:p w14:paraId="02555ADB" w14:textId="77777777" w:rsidR="00097E98" w:rsidRPr="00442838" w:rsidRDefault="00097E98" w:rsidP="000F163C">
            <w:pPr>
              <w:spacing w:line="360" w:lineRule="auto"/>
            </w:pPr>
          </w:p>
        </w:tc>
        <w:tc>
          <w:tcPr>
            <w:tcW w:w="1652" w:type="dxa"/>
          </w:tcPr>
          <w:p w14:paraId="1F8B3A7C" w14:textId="77777777" w:rsidR="00097E98" w:rsidRPr="00442838" w:rsidRDefault="00097E98" w:rsidP="000F163C">
            <w:pPr>
              <w:spacing w:line="360" w:lineRule="auto"/>
            </w:pPr>
          </w:p>
        </w:tc>
        <w:tc>
          <w:tcPr>
            <w:tcW w:w="3719" w:type="dxa"/>
          </w:tcPr>
          <w:p w14:paraId="3B4F5FFF" w14:textId="77777777" w:rsidR="00097E98" w:rsidRPr="00442838" w:rsidRDefault="00097E98" w:rsidP="000F163C">
            <w:pPr>
              <w:spacing w:line="360" w:lineRule="auto"/>
            </w:pPr>
          </w:p>
        </w:tc>
        <w:tc>
          <w:tcPr>
            <w:tcW w:w="880" w:type="dxa"/>
          </w:tcPr>
          <w:p w14:paraId="6F2285E9" w14:textId="77777777" w:rsidR="00097E98" w:rsidRPr="00442838" w:rsidRDefault="00097E98" w:rsidP="000F163C">
            <w:pPr>
              <w:spacing w:line="360" w:lineRule="auto"/>
            </w:pPr>
          </w:p>
        </w:tc>
        <w:tc>
          <w:tcPr>
            <w:tcW w:w="724" w:type="dxa"/>
          </w:tcPr>
          <w:p w14:paraId="1A783867" w14:textId="77777777" w:rsidR="00097E98" w:rsidRPr="00442838" w:rsidRDefault="00097E98" w:rsidP="000F163C">
            <w:pPr>
              <w:spacing w:line="360" w:lineRule="auto"/>
            </w:pPr>
          </w:p>
        </w:tc>
        <w:tc>
          <w:tcPr>
            <w:tcW w:w="724" w:type="dxa"/>
          </w:tcPr>
          <w:p w14:paraId="11188B88" w14:textId="77777777" w:rsidR="00097E98" w:rsidRPr="00442838" w:rsidRDefault="00097E98" w:rsidP="000F163C">
            <w:pPr>
              <w:spacing w:line="360" w:lineRule="auto"/>
            </w:pPr>
          </w:p>
        </w:tc>
        <w:tc>
          <w:tcPr>
            <w:tcW w:w="1976" w:type="dxa"/>
          </w:tcPr>
          <w:p w14:paraId="75AD9826" w14:textId="77777777" w:rsidR="00097E98" w:rsidRPr="00442838" w:rsidRDefault="00097E98" w:rsidP="000F163C">
            <w:pPr>
              <w:spacing w:line="360" w:lineRule="auto"/>
            </w:pPr>
          </w:p>
        </w:tc>
      </w:tr>
    </w:tbl>
    <w:p w14:paraId="2E97172A" w14:textId="77777777" w:rsidR="00097E98" w:rsidRPr="00442838" w:rsidRDefault="00097E98" w:rsidP="00097E98">
      <w:pPr>
        <w:rPr>
          <w:sz w:val="24"/>
        </w:rPr>
      </w:pPr>
    </w:p>
    <w:p w14:paraId="75606A7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FA3A5C" w14:textId="77777777" w:rsidTr="000F163C">
        <w:tc>
          <w:tcPr>
            <w:tcW w:w="3596" w:type="dxa"/>
          </w:tcPr>
          <w:p w14:paraId="0EE05622" w14:textId="77777777" w:rsidR="00097E98" w:rsidRPr="00442838" w:rsidRDefault="00097E98" w:rsidP="000F163C">
            <w:pPr>
              <w:rPr>
                <w:sz w:val="24"/>
              </w:rPr>
            </w:pPr>
          </w:p>
        </w:tc>
        <w:tc>
          <w:tcPr>
            <w:tcW w:w="3597" w:type="dxa"/>
          </w:tcPr>
          <w:p w14:paraId="4F550B2D" w14:textId="77777777" w:rsidR="00097E98" w:rsidRPr="00442838" w:rsidRDefault="00097E98" w:rsidP="000F163C">
            <w:pPr>
              <w:rPr>
                <w:sz w:val="24"/>
              </w:rPr>
            </w:pPr>
          </w:p>
        </w:tc>
        <w:tc>
          <w:tcPr>
            <w:tcW w:w="3597" w:type="dxa"/>
          </w:tcPr>
          <w:p w14:paraId="0C9A995D" w14:textId="77777777" w:rsidR="00097E98" w:rsidRPr="00442838" w:rsidRDefault="00097E98" w:rsidP="000F163C">
            <w:pPr>
              <w:rPr>
                <w:sz w:val="24"/>
              </w:rPr>
            </w:pPr>
          </w:p>
        </w:tc>
      </w:tr>
      <w:tr w:rsidR="00097E98" w:rsidRPr="00442838" w14:paraId="35B6C0BB" w14:textId="77777777" w:rsidTr="000F163C">
        <w:tc>
          <w:tcPr>
            <w:tcW w:w="3596" w:type="dxa"/>
          </w:tcPr>
          <w:p w14:paraId="179DB065" w14:textId="77777777" w:rsidR="00097E98" w:rsidRPr="00442838" w:rsidRDefault="00097E98" w:rsidP="000F163C">
            <w:pPr>
              <w:rPr>
                <w:sz w:val="24"/>
              </w:rPr>
            </w:pPr>
          </w:p>
        </w:tc>
        <w:tc>
          <w:tcPr>
            <w:tcW w:w="3597" w:type="dxa"/>
          </w:tcPr>
          <w:p w14:paraId="1784C56C" w14:textId="77777777" w:rsidR="00097E98" w:rsidRPr="00442838" w:rsidRDefault="00097E98" w:rsidP="000F163C">
            <w:pPr>
              <w:rPr>
                <w:sz w:val="24"/>
              </w:rPr>
            </w:pPr>
          </w:p>
        </w:tc>
        <w:tc>
          <w:tcPr>
            <w:tcW w:w="3597" w:type="dxa"/>
          </w:tcPr>
          <w:p w14:paraId="5B967296" w14:textId="77777777" w:rsidR="00097E98" w:rsidRPr="00442838" w:rsidRDefault="00097E98" w:rsidP="000F163C">
            <w:pPr>
              <w:rPr>
                <w:sz w:val="24"/>
              </w:rPr>
            </w:pPr>
          </w:p>
        </w:tc>
      </w:tr>
    </w:tbl>
    <w:p w14:paraId="3F0C906A" w14:textId="77777777" w:rsidR="00097E98" w:rsidRPr="00442838" w:rsidRDefault="00097E98" w:rsidP="00097E98">
      <w:pPr>
        <w:rPr>
          <w:sz w:val="24"/>
        </w:rPr>
      </w:pPr>
    </w:p>
    <w:p w14:paraId="600CFB1D" w14:textId="77777777" w:rsidR="00097E98" w:rsidRPr="00442838" w:rsidRDefault="00097E98" w:rsidP="00097E98">
      <w:pPr>
        <w:rPr>
          <w:sz w:val="24"/>
        </w:rPr>
      </w:pPr>
      <w:r w:rsidRPr="00442838">
        <w:rPr>
          <w:sz w:val="24"/>
        </w:rPr>
        <w:t>Sprites:</w:t>
      </w:r>
    </w:p>
    <w:p w14:paraId="6D0A61BF" w14:textId="77777777" w:rsidR="00097E98" w:rsidRPr="00442838" w:rsidRDefault="00097E98" w:rsidP="00097E98">
      <w:pPr>
        <w:rPr>
          <w:sz w:val="24"/>
        </w:rPr>
      </w:pPr>
      <w:r w:rsidRPr="00442838">
        <w:rPr>
          <w:sz w:val="24"/>
        </w:rPr>
        <w:br w:type="page"/>
      </w:r>
    </w:p>
    <w:p w14:paraId="4254D0E7" w14:textId="77777777" w:rsidR="00097E98" w:rsidRPr="00442838" w:rsidRDefault="00097E98" w:rsidP="00097E98">
      <w:pPr>
        <w:rPr>
          <w:sz w:val="24"/>
        </w:rPr>
      </w:pPr>
      <w:r w:rsidRPr="00442838">
        <w:rPr>
          <w:sz w:val="24"/>
        </w:rPr>
        <w:lastRenderedPageBreak/>
        <w:t>Family Page</w:t>
      </w:r>
    </w:p>
    <w:p w14:paraId="4ADEF2C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14935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7007B6" w14:textId="77777777" w:rsidTr="000F163C">
        <w:trPr>
          <w:trHeight w:val="896"/>
        </w:trPr>
        <w:tc>
          <w:tcPr>
            <w:tcW w:w="1251" w:type="dxa"/>
          </w:tcPr>
          <w:p w14:paraId="3E660CCF" w14:textId="77777777" w:rsidR="00097E98" w:rsidRPr="00442838" w:rsidRDefault="00097E98" w:rsidP="000F163C">
            <w:pPr>
              <w:spacing w:line="360" w:lineRule="auto"/>
            </w:pPr>
            <w:r w:rsidRPr="00442838">
              <w:t>Pokemon</w:t>
            </w:r>
          </w:p>
          <w:p w14:paraId="6C06399D" w14:textId="77777777" w:rsidR="00097E98" w:rsidRPr="00442838" w:rsidRDefault="00097E98" w:rsidP="000F163C">
            <w:pPr>
              <w:spacing w:line="360" w:lineRule="auto"/>
            </w:pPr>
            <w:r w:rsidRPr="00442838">
              <w:t>Name</w:t>
            </w:r>
          </w:p>
        </w:tc>
        <w:tc>
          <w:tcPr>
            <w:tcW w:w="1652" w:type="dxa"/>
          </w:tcPr>
          <w:p w14:paraId="45DD22C3" w14:textId="77777777" w:rsidR="00097E98" w:rsidRPr="00442838" w:rsidRDefault="00097E98" w:rsidP="000F163C">
            <w:pPr>
              <w:spacing w:line="360" w:lineRule="auto"/>
            </w:pPr>
            <w:r w:rsidRPr="00442838">
              <w:t>Pokemon Number</w:t>
            </w:r>
          </w:p>
        </w:tc>
        <w:tc>
          <w:tcPr>
            <w:tcW w:w="3719" w:type="dxa"/>
          </w:tcPr>
          <w:p w14:paraId="4F8B6DE1" w14:textId="77777777" w:rsidR="00097E98" w:rsidRPr="00442838" w:rsidRDefault="00097E98" w:rsidP="000F163C">
            <w:pPr>
              <w:spacing w:line="360" w:lineRule="auto"/>
            </w:pPr>
            <w:r w:rsidRPr="00442838">
              <w:t>Base Stats</w:t>
            </w:r>
          </w:p>
          <w:p w14:paraId="33031ED1"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9C1F5BF" w14:textId="77777777" w:rsidR="00097E98" w:rsidRPr="00442838" w:rsidRDefault="00097E98" w:rsidP="000F163C">
            <w:pPr>
              <w:spacing w:line="360" w:lineRule="auto"/>
            </w:pPr>
            <w:r w:rsidRPr="00442838">
              <w:t>Ability</w:t>
            </w:r>
          </w:p>
        </w:tc>
        <w:tc>
          <w:tcPr>
            <w:tcW w:w="724" w:type="dxa"/>
          </w:tcPr>
          <w:p w14:paraId="40FD4E3E" w14:textId="77777777" w:rsidR="00097E98" w:rsidRPr="00442838" w:rsidRDefault="00097E98" w:rsidP="000F163C">
            <w:pPr>
              <w:spacing w:line="360" w:lineRule="auto"/>
            </w:pPr>
            <w:r w:rsidRPr="00442838">
              <w:t>Type 1</w:t>
            </w:r>
          </w:p>
        </w:tc>
        <w:tc>
          <w:tcPr>
            <w:tcW w:w="724" w:type="dxa"/>
          </w:tcPr>
          <w:p w14:paraId="50AF80A8" w14:textId="77777777" w:rsidR="00097E98" w:rsidRPr="00442838" w:rsidRDefault="00097E98" w:rsidP="000F163C">
            <w:pPr>
              <w:spacing w:line="360" w:lineRule="auto"/>
            </w:pPr>
            <w:r w:rsidRPr="00442838">
              <w:t>Type 2</w:t>
            </w:r>
          </w:p>
        </w:tc>
        <w:tc>
          <w:tcPr>
            <w:tcW w:w="1976" w:type="dxa"/>
          </w:tcPr>
          <w:p w14:paraId="77E78897" w14:textId="77777777" w:rsidR="00097E98" w:rsidRPr="00442838" w:rsidRDefault="00097E98" w:rsidP="000F163C">
            <w:pPr>
              <w:spacing w:line="360" w:lineRule="auto"/>
            </w:pPr>
            <w:r w:rsidRPr="00442838">
              <w:t>Evolution</w:t>
            </w:r>
          </w:p>
        </w:tc>
      </w:tr>
      <w:tr w:rsidR="00097E98" w:rsidRPr="00442838" w14:paraId="56847ACA" w14:textId="77777777" w:rsidTr="000F163C">
        <w:trPr>
          <w:trHeight w:val="454"/>
        </w:trPr>
        <w:tc>
          <w:tcPr>
            <w:tcW w:w="1251" w:type="dxa"/>
          </w:tcPr>
          <w:p w14:paraId="4CE49886" w14:textId="77777777" w:rsidR="00097E98" w:rsidRPr="00442838" w:rsidRDefault="00097E98" w:rsidP="000F163C">
            <w:pPr>
              <w:spacing w:line="360" w:lineRule="auto"/>
            </w:pPr>
          </w:p>
        </w:tc>
        <w:tc>
          <w:tcPr>
            <w:tcW w:w="1652" w:type="dxa"/>
          </w:tcPr>
          <w:p w14:paraId="78BC2A7D" w14:textId="77777777" w:rsidR="00097E98" w:rsidRPr="00442838" w:rsidRDefault="00097E98" w:rsidP="000F163C">
            <w:pPr>
              <w:spacing w:line="360" w:lineRule="auto"/>
            </w:pPr>
          </w:p>
        </w:tc>
        <w:tc>
          <w:tcPr>
            <w:tcW w:w="3719" w:type="dxa"/>
          </w:tcPr>
          <w:p w14:paraId="65B6E722" w14:textId="77777777" w:rsidR="00097E98" w:rsidRPr="00442838" w:rsidRDefault="00097E98" w:rsidP="000F163C">
            <w:pPr>
              <w:spacing w:line="360" w:lineRule="auto"/>
            </w:pPr>
          </w:p>
        </w:tc>
        <w:tc>
          <w:tcPr>
            <w:tcW w:w="880" w:type="dxa"/>
          </w:tcPr>
          <w:p w14:paraId="34CDE895" w14:textId="77777777" w:rsidR="00097E98" w:rsidRPr="00442838" w:rsidRDefault="00097E98" w:rsidP="000F163C">
            <w:pPr>
              <w:spacing w:line="360" w:lineRule="auto"/>
            </w:pPr>
          </w:p>
        </w:tc>
        <w:tc>
          <w:tcPr>
            <w:tcW w:w="724" w:type="dxa"/>
          </w:tcPr>
          <w:p w14:paraId="5A605ED0" w14:textId="77777777" w:rsidR="00097E98" w:rsidRPr="00442838" w:rsidRDefault="00097E98" w:rsidP="000F163C">
            <w:pPr>
              <w:spacing w:line="360" w:lineRule="auto"/>
            </w:pPr>
          </w:p>
        </w:tc>
        <w:tc>
          <w:tcPr>
            <w:tcW w:w="724" w:type="dxa"/>
          </w:tcPr>
          <w:p w14:paraId="3E2244BA" w14:textId="77777777" w:rsidR="00097E98" w:rsidRPr="00442838" w:rsidRDefault="00097E98" w:rsidP="000F163C">
            <w:pPr>
              <w:spacing w:line="360" w:lineRule="auto"/>
            </w:pPr>
          </w:p>
        </w:tc>
        <w:tc>
          <w:tcPr>
            <w:tcW w:w="1976" w:type="dxa"/>
          </w:tcPr>
          <w:p w14:paraId="43B37461" w14:textId="77777777" w:rsidR="00097E98" w:rsidRPr="00442838" w:rsidRDefault="00097E98" w:rsidP="000F163C">
            <w:pPr>
              <w:spacing w:line="360" w:lineRule="auto"/>
            </w:pPr>
          </w:p>
        </w:tc>
      </w:tr>
      <w:tr w:rsidR="00097E98" w:rsidRPr="00442838" w14:paraId="6FCD6128" w14:textId="77777777" w:rsidTr="000F163C">
        <w:trPr>
          <w:trHeight w:val="441"/>
        </w:trPr>
        <w:tc>
          <w:tcPr>
            <w:tcW w:w="1251" w:type="dxa"/>
          </w:tcPr>
          <w:p w14:paraId="33677126" w14:textId="77777777" w:rsidR="00097E98" w:rsidRPr="00442838" w:rsidRDefault="00097E98" w:rsidP="000F163C">
            <w:pPr>
              <w:spacing w:line="360" w:lineRule="auto"/>
            </w:pPr>
          </w:p>
        </w:tc>
        <w:tc>
          <w:tcPr>
            <w:tcW w:w="1652" w:type="dxa"/>
          </w:tcPr>
          <w:p w14:paraId="226C8983" w14:textId="77777777" w:rsidR="00097E98" w:rsidRPr="00442838" w:rsidRDefault="00097E98" w:rsidP="000F163C">
            <w:pPr>
              <w:spacing w:line="360" w:lineRule="auto"/>
            </w:pPr>
          </w:p>
        </w:tc>
        <w:tc>
          <w:tcPr>
            <w:tcW w:w="3719" w:type="dxa"/>
          </w:tcPr>
          <w:p w14:paraId="38E41DBD" w14:textId="77777777" w:rsidR="00097E98" w:rsidRPr="00442838" w:rsidRDefault="00097E98" w:rsidP="000F163C">
            <w:pPr>
              <w:spacing w:line="360" w:lineRule="auto"/>
            </w:pPr>
          </w:p>
        </w:tc>
        <w:tc>
          <w:tcPr>
            <w:tcW w:w="880" w:type="dxa"/>
          </w:tcPr>
          <w:p w14:paraId="2255A983" w14:textId="77777777" w:rsidR="00097E98" w:rsidRPr="00442838" w:rsidRDefault="00097E98" w:rsidP="000F163C">
            <w:pPr>
              <w:spacing w:line="360" w:lineRule="auto"/>
            </w:pPr>
          </w:p>
        </w:tc>
        <w:tc>
          <w:tcPr>
            <w:tcW w:w="724" w:type="dxa"/>
          </w:tcPr>
          <w:p w14:paraId="4B54D5DD" w14:textId="77777777" w:rsidR="00097E98" w:rsidRPr="00442838" w:rsidRDefault="00097E98" w:rsidP="000F163C">
            <w:pPr>
              <w:spacing w:line="360" w:lineRule="auto"/>
            </w:pPr>
          </w:p>
        </w:tc>
        <w:tc>
          <w:tcPr>
            <w:tcW w:w="724" w:type="dxa"/>
          </w:tcPr>
          <w:p w14:paraId="109D5FDF" w14:textId="77777777" w:rsidR="00097E98" w:rsidRPr="00442838" w:rsidRDefault="00097E98" w:rsidP="000F163C">
            <w:pPr>
              <w:spacing w:line="360" w:lineRule="auto"/>
            </w:pPr>
          </w:p>
        </w:tc>
        <w:tc>
          <w:tcPr>
            <w:tcW w:w="1976" w:type="dxa"/>
          </w:tcPr>
          <w:p w14:paraId="0073A6A9" w14:textId="77777777" w:rsidR="00097E98" w:rsidRPr="00442838" w:rsidRDefault="00097E98" w:rsidP="000F163C">
            <w:pPr>
              <w:spacing w:line="360" w:lineRule="auto"/>
            </w:pPr>
          </w:p>
        </w:tc>
      </w:tr>
      <w:tr w:rsidR="00097E98" w:rsidRPr="00442838" w14:paraId="299B6B81" w14:textId="77777777" w:rsidTr="000F163C">
        <w:trPr>
          <w:trHeight w:val="441"/>
        </w:trPr>
        <w:tc>
          <w:tcPr>
            <w:tcW w:w="1251" w:type="dxa"/>
          </w:tcPr>
          <w:p w14:paraId="35152B7A" w14:textId="77777777" w:rsidR="00097E98" w:rsidRPr="00442838" w:rsidRDefault="00097E98" w:rsidP="000F163C">
            <w:pPr>
              <w:spacing w:line="360" w:lineRule="auto"/>
            </w:pPr>
          </w:p>
        </w:tc>
        <w:tc>
          <w:tcPr>
            <w:tcW w:w="1652" w:type="dxa"/>
          </w:tcPr>
          <w:p w14:paraId="0831B493" w14:textId="77777777" w:rsidR="00097E98" w:rsidRPr="00442838" w:rsidRDefault="00097E98" w:rsidP="000F163C">
            <w:pPr>
              <w:spacing w:line="360" w:lineRule="auto"/>
            </w:pPr>
          </w:p>
        </w:tc>
        <w:tc>
          <w:tcPr>
            <w:tcW w:w="3719" w:type="dxa"/>
          </w:tcPr>
          <w:p w14:paraId="75E9294A" w14:textId="77777777" w:rsidR="00097E98" w:rsidRPr="00442838" w:rsidRDefault="00097E98" w:rsidP="000F163C">
            <w:pPr>
              <w:spacing w:line="360" w:lineRule="auto"/>
            </w:pPr>
          </w:p>
        </w:tc>
        <w:tc>
          <w:tcPr>
            <w:tcW w:w="880" w:type="dxa"/>
          </w:tcPr>
          <w:p w14:paraId="0CE1FD70" w14:textId="77777777" w:rsidR="00097E98" w:rsidRPr="00442838" w:rsidRDefault="00097E98" w:rsidP="000F163C">
            <w:pPr>
              <w:spacing w:line="360" w:lineRule="auto"/>
            </w:pPr>
          </w:p>
        </w:tc>
        <w:tc>
          <w:tcPr>
            <w:tcW w:w="724" w:type="dxa"/>
          </w:tcPr>
          <w:p w14:paraId="54C46769" w14:textId="77777777" w:rsidR="00097E98" w:rsidRPr="00442838" w:rsidRDefault="00097E98" w:rsidP="000F163C">
            <w:pPr>
              <w:spacing w:line="360" w:lineRule="auto"/>
            </w:pPr>
          </w:p>
        </w:tc>
        <w:tc>
          <w:tcPr>
            <w:tcW w:w="724" w:type="dxa"/>
          </w:tcPr>
          <w:p w14:paraId="0DC00A0E" w14:textId="77777777" w:rsidR="00097E98" w:rsidRPr="00442838" w:rsidRDefault="00097E98" w:rsidP="000F163C">
            <w:pPr>
              <w:spacing w:line="360" w:lineRule="auto"/>
            </w:pPr>
          </w:p>
        </w:tc>
        <w:tc>
          <w:tcPr>
            <w:tcW w:w="1976" w:type="dxa"/>
          </w:tcPr>
          <w:p w14:paraId="1B4E6593" w14:textId="77777777" w:rsidR="00097E98" w:rsidRPr="00442838" w:rsidRDefault="00097E98" w:rsidP="000F163C">
            <w:pPr>
              <w:spacing w:line="360" w:lineRule="auto"/>
            </w:pPr>
          </w:p>
        </w:tc>
      </w:tr>
      <w:tr w:rsidR="00097E98" w:rsidRPr="00442838" w14:paraId="0C251F84" w14:textId="77777777" w:rsidTr="000F163C">
        <w:trPr>
          <w:trHeight w:val="896"/>
        </w:trPr>
        <w:tc>
          <w:tcPr>
            <w:tcW w:w="1251" w:type="dxa"/>
          </w:tcPr>
          <w:p w14:paraId="4A78090E" w14:textId="77777777" w:rsidR="00097E98" w:rsidRPr="00442838" w:rsidRDefault="00097E98" w:rsidP="000F163C">
            <w:pPr>
              <w:spacing w:line="360" w:lineRule="auto"/>
            </w:pPr>
          </w:p>
        </w:tc>
        <w:tc>
          <w:tcPr>
            <w:tcW w:w="1652" w:type="dxa"/>
          </w:tcPr>
          <w:p w14:paraId="7A004C14" w14:textId="77777777" w:rsidR="00097E98" w:rsidRPr="00442838" w:rsidRDefault="00097E98" w:rsidP="000F163C">
            <w:pPr>
              <w:spacing w:line="360" w:lineRule="auto"/>
            </w:pPr>
          </w:p>
        </w:tc>
        <w:tc>
          <w:tcPr>
            <w:tcW w:w="3719" w:type="dxa"/>
          </w:tcPr>
          <w:p w14:paraId="78738DFA" w14:textId="77777777" w:rsidR="00097E98" w:rsidRPr="00442838" w:rsidRDefault="00097E98" w:rsidP="000F163C">
            <w:pPr>
              <w:spacing w:line="360" w:lineRule="auto"/>
            </w:pPr>
          </w:p>
        </w:tc>
        <w:tc>
          <w:tcPr>
            <w:tcW w:w="880" w:type="dxa"/>
          </w:tcPr>
          <w:p w14:paraId="041AB3A0" w14:textId="77777777" w:rsidR="00097E98" w:rsidRPr="00442838" w:rsidRDefault="00097E98" w:rsidP="000F163C">
            <w:pPr>
              <w:spacing w:line="360" w:lineRule="auto"/>
            </w:pPr>
          </w:p>
        </w:tc>
        <w:tc>
          <w:tcPr>
            <w:tcW w:w="724" w:type="dxa"/>
          </w:tcPr>
          <w:p w14:paraId="0F69A1B9" w14:textId="77777777" w:rsidR="00097E98" w:rsidRPr="00442838" w:rsidRDefault="00097E98" w:rsidP="000F163C">
            <w:pPr>
              <w:spacing w:line="360" w:lineRule="auto"/>
            </w:pPr>
          </w:p>
        </w:tc>
        <w:tc>
          <w:tcPr>
            <w:tcW w:w="724" w:type="dxa"/>
          </w:tcPr>
          <w:p w14:paraId="626DEA35" w14:textId="77777777" w:rsidR="00097E98" w:rsidRPr="00442838" w:rsidRDefault="00097E98" w:rsidP="000F163C">
            <w:pPr>
              <w:spacing w:line="360" w:lineRule="auto"/>
            </w:pPr>
          </w:p>
        </w:tc>
        <w:tc>
          <w:tcPr>
            <w:tcW w:w="1976" w:type="dxa"/>
          </w:tcPr>
          <w:p w14:paraId="2DBECF58" w14:textId="77777777" w:rsidR="00097E98" w:rsidRPr="00442838" w:rsidRDefault="00097E98" w:rsidP="000F163C">
            <w:pPr>
              <w:spacing w:line="360" w:lineRule="auto"/>
            </w:pPr>
          </w:p>
        </w:tc>
      </w:tr>
    </w:tbl>
    <w:p w14:paraId="0736B571" w14:textId="77777777" w:rsidR="00097E98" w:rsidRPr="00442838" w:rsidRDefault="00097E98" w:rsidP="00097E98">
      <w:pPr>
        <w:rPr>
          <w:sz w:val="24"/>
        </w:rPr>
      </w:pPr>
    </w:p>
    <w:p w14:paraId="58DB632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B7AC12" w14:textId="77777777" w:rsidTr="000F163C">
        <w:tc>
          <w:tcPr>
            <w:tcW w:w="3596" w:type="dxa"/>
          </w:tcPr>
          <w:p w14:paraId="7377A45C" w14:textId="77777777" w:rsidR="00097E98" w:rsidRPr="00442838" w:rsidRDefault="00097E98" w:rsidP="000F163C">
            <w:pPr>
              <w:rPr>
                <w:sz w:val="24"/>
              </w:rPr>
            </w:pPr>
          </w:p>
        </w:tc>
        <w:tc>
          <w:tcPr>
            <w:tcW w:w="3597" w:type="dxa"/>
          </w:tcPr>
          <w:p w14:paraId="4FE94B6A" w14:textId="77777777" w:rsidR="00097E98" w:rsidRPr="00442838" w:rsidRDefault="00097E98" w:rsidP="000F163C">
            <w:pPr>
              <w:rPr>
                <w:sz w:val="24"/>
              </w:rPr>
            </w:pPr>
          </w:p>
        </w:tc>
        <w:tc>
          <w:tcPr>
            <w:tcW w:w="3597" w:type="dxa"/>
          </w:tcPr>
          <w:p w14:paraId="43FF1439" w14:textId="77777777" w:rsidR="00097E98" w:rsidRPr="00442838" w:rsidRDefault="00097E98" w:rsidP="000F163C">
            <w:pPr>
              <w:rPr>
                <w:sz w:val="24"/>
              </w:rPr>
            </w:pPr>
          </w:p>
        </w:tc>
      </w:tr>
      <w:tr w:rsidR="00097E98" w:rsidRPr="00442838" w14:paraId="651CC769" w14:textId="77777777" w:rsidTr="000F163C">
        <w:tc>
          <w:tcPr>
            <w:tcW w:w="3596" w:type="dxa"/>
          </w:tcPr>
          <w:p w14:paraId="4050EE74" w14:textId="77777777" w:rsidR="00097E98" w:rsidRPr="00442838" w:rsidRDefault="00097E98" w:rsidP="000F163C">
            <w:pPr>
              <w:rPr>
                <w:sz w:val="24"/>
              </w:rPr>
            </w:pPr>
          </w:p>
        </w:tc>
        <w:tc>
          <w:tcPr>
            <w:tcW w:w="3597" w:type="dxa"/>
          </w:tcPr>
          <w:p w14:paraId="7BD8AFA7" w14:textId="77777777" w:rsidR="00097E98" w:rsidRPr="00442838" w:rsidRDefault="00097E98" w:rsidP="000F163C">
            <w:pPr>
              <w:rPr>
                <w:sz w:val="24"/>
              </w:rPr>
            </w:pPr>
          </w:p>
        </w:tc>
        <w:tc>
          <w:tcPr>
            <w:tcW w:w="3597" w:type="dxa"/>
          </w:tcPr>
          <w:p w14:paraId="42D79FDD" w14:textId="77777777" w:rsidR="00097E98" w:rsidRPr="00442838" w:rsidRDefault="00097E98" w:rsidP="000F163C">
            <w:pPr>
              <w:rPr>
                <w:sz w:val="24"/>
              </w:rPr>
            </w:pPr>
          </w:p>
        </w:tc>
      </w:tr>
    </w:tbl>
    <w:p w14:paraId="1C1AF717" w14:textId="77777777" w:rsidR="00097E98" w:rsidRPr="00442838" w:rsidRDefault="00097E98" w:rsidP="00097E98">
      <w:pPr>
        <w:rPr>
          <w:sz w:val="24"/>
        </w:rPr>
      </w:pPr>
    </w:p>
    <w:p w14:paraId="5185EF11" w14:textId="77777777" w:rsidR="00097E98" w:rsidRPr="00442838" w:rsidRDefault="00097E98" w:rsidP="00097E98">
      <w:pPr>
        <w:rPr>
          <w:sz w:val="24"/>
        </w:rPr>
      </w:pPr>
      <w:r w:rsidRPr="00442838">
        <w:rPr>
          <w:sz w:val="24"/>
        </w:rPr>
        <w:t>Sprites:</w:t>
      </w:r>
    </w:p>
    <w:p w14:paraId="1A31447B" w14:textId="77777777" w:rsidR="00097E98" w:rsidRPr="00442838" w:rsidRDefault="00097E98" w:rsidP="00097E98">
      <w:pPr>
        <w:rPr>
          <w:sz w:val="24"/>
        </w:rPr>
      </w:pPr>
      <w:r w:rsidRPr="00442838">
        <w:rPr>
          <w:sz w:val="24"/>
        </w:rPr>
        <w:br w:type="page"/>
      </w:r>
    </w:p>
    <w:p w14:paraId="6F1CEC56" w14:textId="77777777" w:rsidR="00097E98" w:rsidRPr="00442838" w:rsidRDefault="00097E98" w:rsidP="00097E98">
      <w:pPr>
        <w:rPr>
          <w:sz w:val="24"/>
        </w:rPr>
      </w:pPr>
      <w:r w:rsidRPr="00442838">
        <w:rPr>
          <w:sz w:val="24"/>
        </w:rPr>
        <w:lastRenderedPageBreak/>
        <w:t>Family Page</w:t>
      </w:r>
    </w:p>
    <w:p w14:paraId="43A38E4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49667D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730B4C7" w14:textId="77777777" w:rsidTr="000F163C">
        <w:trPr>
          <w:trHeight w:val="896"/>
        </w:trPr>
        <w:tc>
          <w:tcPr>
            <w:tcW w:w="1251" w:type="dxa"/>
          </w:tcPr>
          <w:p w14:paraId="491AEE29" w14:textId="77777777" w:rsidR="00097E98" w:rsidRPr="00442838" w:rsidRDefault="00097E98" w:rsidP="000F163C">
            <w:pPr>
              <w:spacing w:line="360" w:lineRule="auto"/>
            </w:pPr>
            <w:r w:rsidRPr="00442838">
              <w:t>Pokemon</w:t>
            </w:r>
          </w:p>
          <w:p w14:paraId="292F7E53" w14:textId="77777777" w:rsidR="00097E98" w:rsidRPr="00442838" w:rsidRDefault="00097E98" w:rsidP="000F163C">
            <w:pPr>
              <w:spacing w:line="360" w:lineRule="auto"/>
            </w:pPr>
            <w:r w:rsidRPr="00442838">
              <w:t>Name</w:t>
            </w:r>
          </w:p>
        </w:tc>
        <w:tc>
          <w:tcPr>
            <w:tcW w:w="1652" w:type="dxa"/>
          </w:tcPr>
          <w:p w14:paraId="1E0E116B" w14:textId="77777777" w:rsidR="00097E98" w:rsidRPr="00442838" w:rsidRDefault="00097E98" w:rsidP="000F163C">
            <w:pPr>
              <w:spacing w:line="360" w:lineRule="auto"/>
            </w:pPr>
            <w:r w:rsidRPr="00442838">
              <w:t>Pokemon Number</w:t>
            </w:r>
          </w:p>
        </w:tc>
        <w:tc>
          <w:tcPr>
            <w:tcW w:w="3719" w:type="dxa"/>
          </w:tcPr>
          <w:p w14:paraId="1CBEF27E" w14:textId="77777777" w:rsidR="00097E98" w:rsidRPr="00442838" w:rsidRDefault="00097E98" w:rsidP="000F163C">
            <w:pPr>
              <w:spacing w:line="360" w:lineRule="auto"/>
            </w:pPr>
            <w:r w:rsidRPr="00442838">
              <w:t>Base Stats</w:t>
            </w:r>
          </w:p>
          <w:p w14:paraId="64697D3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DF5EF6A" w14:textId="77777777" w:rsidR="00097E98" w:rsidRPr="00442838" w:rsidRDefault="00097E98" w:rsidP="000F163C">
            <w:pPr>
              <w:spacing w:line="360" w:lineRule="auto"/>
            </w:pPr>
            <w:r w:rsidRPr="00442838">
              <w:t>Ability</w:t>
            </w:r>
          </w:p>
        </w:tc>
        <w:tc>
          <w:tcPr>
            <w:tcW w:w="724" w:type="dxa"/>
          </w:tcPr>
          <w:p w14:paraId="1EEE8B14" w14:textId="77777777" w:rsidR="00097E98" w:rsidRPr="00442838" w:rsidRDefault="00097E98" w:rsidP="000F163C">
            <w:pPr>
              <w:spacing w:line="360" w:lineRule="auto"/>
            </w:pPr>
            <w:r w:rsidRPr="00442838">
              <w:t>Type 1</w:t>
            </w:r>
          </w:p>
        </w:tc>
        <w:tc>
          <w:tcPr>
            <w:tcW w:w="724" w:type="dxa"/>
          </w:tcPr>
          <w:p w14:paraId="405A4260" w14:textId="77777777" w:rsidR="00097E98" w:rsidRPr="00442838" w:rsidRDefault="00097E98" w:rsidP="000F163C">
            <w:pPr>
              <w:spacing w:line="360" w:lineRule="auto"/>
            </w:pPr>
            <w:r w:rsidRPr="00442838">
              <w:t>Type 2</w:t>
            </w:r>
          </w:p>
        </w:tc>
        <w:tc>
          <w:tcPr>
            <w:tcW w:w="1976" w:type="dxa"/>
          </w:tcPr>
          <w:p w14:paraId="61B13AFC" w14:textId="77777777" w:rsidR="00097E98" w:rsidRPr="00442838" w:rsidRDefault="00097E98" w:rsidP="000F163C">
            <w:pPr>
              <w:spacing w:line="360" w:lineRule="auto"/>
            </w:pPr>
            <w:r w:rsidRPr="00442838">
              <w:t>Evolution</w:t>
            </w:r>
          </w:p>
        </w:tc>
      </w:tr>
      <w:tr w:rsidR="00097E98" w:rsidRPr="00442838" w14:paraId="76A137A3" w14:textId="77777777" w:rsidTr="000F163C">
        <w:trPr>
          <w:trHeight w:val="454"/>
        </w:trPr>
        <w:tc>
          <w:tcPr>
            <w:tcW w:w="1251" w:type="dxa"/>
          </w:tcPr>
          <w:p w14:paraId="52943153" w14:textId="77777777" w:rsidR="00097E98" w:rsidRPr="00442838" w:rsidRDefault="00097E98" w:rsidP="000F163C">
            <w:pPr>
              <w:spacing w:line="360" w:lineRule="auto"/>
            </w:pPr>
          </w:p>
        </w:tc>
        <w:tc>
          <w:tcPr>
            <w:tcW w:w="1652" w:type="dxa"/>
          </w:tcPr>
          <w:p w14:paraId="1A3520BC" w14:textId="77777777" w:rsidR="00097E98" w:rsidRPr="00442838" w:rsidRDefault="00097E98" w:rsidP="000F163C">
            <w:pPr>
              <w:spacing w:line="360" w:lineRule="auto"/>
            </w:pPr>
          </w:p>
        </w:tc>
        <w:tc>
          <w:tcPr>
            <w:tcW w:w="3719" w:type="dxa"/>
          </w:tcPr>
          <w:p w14:paraId="03358F23" w14:textId="77777777" w:rsidR="00097E98" w:rsidRPr="00442838" w:rsidRDefault="00097E98" w:rsidP="000F163C">
            <w:pPr>
              <w:spacing w:line="360" w:lineRule="auto"/>
            </w:pPr>
          </w:p>
        </w:tc>
        <w:tc>
          <w:tcPr>
            <w:tcW w:w="880" w:type="dxa"/>
          </w:tcPr>
          <w:p w14:paraId="38C0E617" w14:textId="77777777" w:rsidR="00097E98" w:rsidRPr="00442838" w:rsidRDefault="00097E98" w:rsidP="000F163C">
            <w:pPr>
              <w:spacing w:line="360" w:lineRule="auto"/>
            </w:pPr>
          </w:p>
        </w:tc>
        <w:tc>
          <w:tcPr>
            <w:tcW w:w="724" w:type="dxa"/>
          </w:tcPr>
          <w:p w14:paraId="5B47D8EC" w14:textId="77777777" w:rsidR="00097E98" w:rsidRPr="00442838" w:rsidRDefault="00097E98" w:rsidP="000F163C">
            <w:pPr>
              <w:spacing w:line="360" w:lineRule="auto"/>
            </w:pPr>
          </w:p>
        </w:tc>
        <w:tc>
          <w:tcPr>
            <w:tcW w:w="724" w:type="dxa"/>
          </w:tcPr>
          <w:p w14:paraId="6E59BB09" w14:textId="77777777" w:rsidR="00097E98" w:rsidRPr="00442838" w:rsidRDefault="00097E98" w:rsidP="000F163C">
            <w:pPr>
              <w:spacing w:line="360" w:lineRule="auto"/>
            </w:pPr>
          </w:p>
        </w:tc>
        <w:tc>
          <w:tcPr>
            <w:tcW w:w="1976" w:type="dxa"/>
          </w:tcPr>
          <w:p w14:paraId="0369384B" w14:textId="77777777" w:rsidR="00097E98" w:rsidRPr="00442838" w:rsidRDefault="00097E98" w:rsidP="000F163C">
            <w:pPr>
              <w:spacing w:line="360" w:lineRule="auto"/>
            </w:pPr>
          </w:p>
        </w:tc>
      </w:tr>
      <w:tr w:rsidR="00097E98" w:rsidRPr="00442838" w14:paraId="11936F54" w14:textId="77777777" w:rsidTr="000F163C">
        <w:trPr>
          <w:trHeight w:val="441"/>
        </w:trPr>
        <w:tc>
          <w:tcPr>
            <w:tcW w:w="1251" w:type="dxa"/>
          </w:tcPr>
          <w:p w14:paraId="21E0505E" w14:textId="77777777" w:rsidR="00097E98" w:rsidRPr="00442838" w:rsidRDefault="00097E98" w:rsidP="000F163C">
            <w:pPr>
              <w:spacing w:line="360" w:lineRule="auto"/>
            </w:pPr>
          </w:p>
        </w:tc>
        <w:tc>
          <w:tcPr>
            <w:tcW w:w="1652" w:type="dxa"/>
          </w:tcPr>
          <w:p w14:paraId="3577EC35" w14:textId="77777777" w:rsidR="00097E98" w:rsidRPr="00442838" w:rsidRDefault="00097E98" w:rsidP="000F163C">
            <w:pPr>
              <w:spacing w:line="360" w:lineRule="auto"/>
            </w:pPr>
          </w:p>
        </w:tc>
        <w:tc>
          <w:tcPr>
            <w:tcW w:w="3719" w:type="dxa"/>
          </w:tcPr>
          <w:p w14:paraId="54AD80B9" w14:textId="77777777" w:rsidR="00097E98" w:rsidRPr="00442838" w:rsidRDefault="00097E98" w:rsidP="000F163C">
            <w:pPr>
              <w:spacing w:line="360" w:lineRule="auto"/>
            </w:pPr>
          </w:p>
        </w:tc>
        <w:tc>
          <w:tcPr>
            <w:tcW w:w="880" w:type="dxa"/>
          </w:tcPr>
          <w:p w14:paraId="1F302063" w14:textId="77777777" w:rsidR="00097E98" w:rsidRPr="00442838" w:rsidRDefault="00097E98" w:rsidP="000F163C">
            <w:pPr>
              <w:spacing w:line="360" w:lineRule="auto"/>
            </w:pPr>
          </w:p>
        </w:tc>
        <w:tc>
          <w:tcPr>
            <w:tcW w:w="724" w:type="dxa"/>
          </w:tcPr>
          <w:p w14:paraId="14572E04" w14:textId="77777777" w:rsidR="00097E98" w:rsidRPr="00442838" w:rsidRDefault="00097E98" w:rsidP="000F163C">
            <w:pPr>
              <w:spacing w:line="360" w:lineRule="auto"/>
            </w:pPr>
          </w:p>
        </w:tc>
        <w:tc>
          <w:tcPr>
            <w:tcW w:w="724" w:type="dxa"/>
          </w:tcPr>
          <w:p w14:paraId="6F8CFDD5" w14:textId="77777777" w:rsidR="00097E98" w:rsidRPr="00442838" w:rsidRDefault="00097E98" w:rsidP="000F163C">
            <w:pPr>
              <w:spacing w:line="360" w:lineRule="auto"/>
            </w:pPr>
          </w:p>
        </w:tc>
        <w:tc>
          <w:tcPr>
            <w:tcW w:w="1976" w:type="dxa"/>
          </w:tcPr>
          <w:p w14:paraId="0EF2BEEE" w14:textId="77777777" w:rsidR="00097E98" w:rsidRPr="00442838" w:rsidRDefault="00097E98" w:rsidP="000F163C">
            <w:pPr>
              <w:spacing w:line="360" w:lineRule="auto"/>
            </w:pPr>
          </w:p>
        </w:tc>
      </w:tr>
      <w:tr w:rsidR="00097E98" w:rsidRPr="00442838" w14:paraId="1DA78FA2" w14:textId="77777777" w:rsidTr="000F163C">
        <w:trPr>
          <w:trHeight w:val="441"/>
        </w:trPr>
        <w:tc>
          <w:tcPr>
            <w:tcW w:w="1251" w:type="dxa"/>
          </w:tcPr>
          <w:p w14:paraId="6022AC33" w14:textId="77777777" w:rsidR="00097E98" w:rsidRPr="00442838" w:rsidRDefault="00097E98" w:rsidP="000F163C">
            <w:pPr>
              <w:spacing w:line="360" w:lineRule="auto"/>
            </w:pPr>
          </w:p>
        </w:tc>
        <w:tc>
          <w:tcPr>
            <w:tcW w:w="1652" w:type="dxa"/>
          </w:tcPr>
          <w:p w14:paraId="2D3513B2" w14:textId="77777777" w:rsidR="00097E98" w:rsidRPr="00442838" w:rsidRDefault="00097E98" w:rsidP="000F163C">
            <w:pPr>
              <w:spacing w:line="360" w:lineRule="auto"/>
            </w:pPr>
          </w:p>
        </w:tc>
        <w:tc>
          <w:tcPr>
            <w:tcW w:w="3719" w:type="dxa"/>
          </w:tcPr>
          <w:p w14:paraId="68414E1B" w14:textId="77777777" w:rsidR="00097E98" w:rsidRPr="00442838" w:rsidRDefault="00097E98" w:rsidP="000F163C">
            <w:pPr>
              <w:spacing w:line="360" w:lineRule="auto"/>
            </w:pPr>
          </w:p>
        </w:tc>
        <w:tc>
          <w:tcPr>
            <w:tcW w:w="880" w:type="dxa"/>
          </w:tcPr>
          <w:p w14:paraId="2C5E55B9" w14:textId="77777777" w:rsidR="00097E98" w:rsidRPr="00442838" w:rsidRDefault="00097E98" w:rsidP="000F163C">
            <w:pPr>
              <w:spacing w:line="360" w:lineRule="auto"/>
            </w:pPr>
          </w:p>
        </w:tc>
        <w:tc>
          <w:tcPr>
            <w:tcW w:w="724" w:type="dxa"/>
          </w:tcPr>
          <w:p w14:paraId="3A0B73F9" w14:textId="77777777" w:rsidR="00097E98" w:rsidRPr="00442838" w:rsidRDefault="00097E98" w:rsidP="000F163C">
            <w:pPr>
              <w:spacing w:line="360" w:lineRule="auto"/>
            </w:pPr>
          </w:p>
        </w:tc>
        <w:tc>
          <w:tcPr>
            <w:tcW w:w="724" w:type="dxa"/>
          </w:tcPr>
          <w:p w14:paraId="646CE229" w14:textId="77777777" w:rsidR="00097E98" w:rsidRPr="00442838" w:rsidRDefault="00097E98" w:rsidP="000F163C">
            <w:pPr>
              <w:spacing w:line="360" w:lineRule="auto"/>
            </w:pPr>
          </w:p>
        </w:tc>
        <w:tc>
          <w:tcPr>
            <w:tcW w:w="1976" w:type="dxa"/>
          </w:tcPr>
          <w:p w14:paraId="402D1C68" w14:textId="77777777" w:rsidR="00097E98" w:rsidRPr="00442838" w:rsidRDefault="00097E98" w:rsidP="000F163C">
            <w:pPr>
              <w:spacing w:line="360" w:lineRule="auto"/>
            </w:pPr>
          </w:p>
        </w:tc>
      </w:tr>
      <w:tr w:rsidR="00097E98" w:rsidRPr="00442838" w14:paraId="20F92BC5" w14:textId="77777777" w:rsidTr="000F163C">
        <w:trPr>
          <w:trHeight w:val="896"/>
        </w:trPr>
        <w:tc>
          <w:tcPr>
            <w:tcW w:w="1251" w:type="dxa"/>
          </w:tcPr>
          <w:p w14:paraId="403E0920" w14:textId="77777777" w:rsidR="00097E98" w:rsidRPr="00442838" w:rsidRDefault="00097E98" w:rsidP="000F163C">
            <w:pPr>
              <w:spacing w:line="360" w:lineRule="auto"/>
            </w:pPr>
          </w:p>
        </w:tc>
        <w:tc>
          <w:tcPr>
            <w:tcW w:w="1652" w:type="dxa"/>
          </w:tcPr>
          <w:p w14:paraId="26F0F136" w14:textId="77777777" w:rsidR="00097E98" w:rsidRPr="00442838" w:rsidRDefault="00097E98" w:rsidP="000F163C">
            <w:pPr>
              <w:spacing w:line="360" w:lineRule="auto"/>
            </w:pPr>
          </w:p>
        </w:tc>
        <w:tc>
          <w:tcPr>
            <w:tcW w:w="3719" w:type="dxa"/>
          </w:tcPr>
          <w:p w14:paraId="04625D44" w14:textId="77777777" w:rsidR="00097E98" w:rsidRPr="00442838" w:rsidRDefault="00097E98" w:rsidP="000F163C">
            <w:pPr>
              <w:spacing w:line="360" w:lineRule="auto"/>
            </w:pPr>
          </w:p>
        </w:tc>
        <w:tc>
          <w:tcPr>
            <w:tcW w:w="880" w:type="dxa"/>
          </w:tcPr>
          <w:p w14:paraId="4CA0B977" w14:textId="77777777" w:rsidR="00097E98" w:rsidRPr="00442838" w:rsidRDefault="00097E98" w:rsidP="000F163C">
            <w:pPr>
              <w:spacing w:line="360" w:lineRule="auto"/>
            </w:pPr>
          </w:p>
        </w:tc>
        <w:tc>
          <w:tcPr>
            <w:tcW w:w="724" w:type="dxa"/>
          </w:tcPr>
          <w:p w14:paraId="4CF7FA2C" w14:textId="77777777" w:rsidR="00097E98" w:rsidRPr="00442838" w:rsidRDefault="00097E98" w:rsidP="000F163C">
            <w:pPr>
              <w:spacing w:line="360" w:lineRule="auto"/>
            </w:pPr>
          </w:p>
        </w:tc>
        <w:tc>
          <w:tcPr>
            <w:tcW w:w="724" w:type="dxa"/>
          </w:tcPr>
          <w:p w14:paraId="6045520F" w14:textId="77777777" w:rsidR="00097E98" w:rsidRPr="00442838" w:rsidRDefault="00097E98" w:rsidP="000F163C">
            <w:pPr>
              <w:spacing w:line="360" w:lineRule="auto"/>
            </w:pPr>
          </w:p>
        </w:tc>
        <w:tc>
          <w:tcPr>
            <w:tcW w:w="1976" w:type="dxa"/>
          </w:tcPr>
          <w:p w14:paraId="5E69EEC0" w14:textId="77777777" w:rsidR="00097E98" w:rsidRPr="00442838" w:rsidRDefault="00097E98" w:rsidP="000F163C">
            <w:pPr>
              <w:spacing w:line="360" w:lineRule="auto"/>
            </w:pPr>
          </w:p>
        </w:tc>
      </w:tr>
    </w:tbl>
    <w:p w14:paraId="1210ED40" w14:textId="77777777" w:rsidR="00097E98" w:rsidRPr="00442838" w:rsidRDefault="00097E98" w:rsidP="00097E98">
      <w:pPr>
        <w:rPr>
          <w:sz w:val="24"/>
        </w:rPr>
      </w:pPr>
    </w:p>
    <w:p w14:paraId="2E6A6B1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2201B7" w14:textId="77777777" w:rsidTr="000F163C">
        <w:tc>
          <w:tcPr>
            <w:tcW w:w="3596" w:type="dxa"/>
          </w:tcPr>
          <w:p w14:paraId="439A5B91" w14:textId="77777777" w:rsidR="00097E98" w:rsidRPr="00442838" w:rsidRDefault="00097E98" w:rsidP="000F163C">
            <w:pPr>
              <w:rPr>
                <w:sz w:val="24"/>
              </w:rPr>
            </w:pPr>
          </w:p>
        </w:tc>
        <w:tc>
          <w:tcPr>
            <w:tcW w:w="3597" w:type="dxa"/>
          </w:tcPr>
          <w:p w14:paraId="13B7B533" w14:textId="77777777" w:rsidR="00097E98" w:rsidRPr="00442838" w:rsidRDefault="00097E98" w:rsidP="000F163C">
            <w:pPr>
              <w:rPr>
                <w:sz w:val="24"/>
              </w:rPr>
            </w:pPr>
          </w:p>
        </w:tc>
        <w:tc>
          <w:tcPr>
            <w:tcW w:w="3597" w:type="dxa"/>
          </w:tcPr>
          <w:p w14:paraId="09AF321C" w14:textId="77777777" w:rsidR="00097E98" w:rsidRPr="00442838" w:rsidRDefault="00097E98" w:rsidP="000F163C">
            <w:pPr>
              <w:rPr>
                <w:sz w:val="24"/>
              </w:rPr>
            </w:pPr>
          </w:p>
        </w:tc>
      </w:tr>
      <w:tr w:rsidR="00097E98" w:rsidRPr="00442838" w14:paraId="68526496" w14:textId="77777777" w:rsidTr="000F163C">
        <w:tc>
          <w:tcPr>
            <w:tcW w:w="3596" w:type="dxa"/>
          </w:tcPr>
          <w:p w14:paraId="30A87D08" w14:textId="77777777" w:rsidR="00097E98" w:rsidRPr="00442838" w:rsidRDefault="00097E98" w:rsidP="000F163C">
            <w:pPr>
              <w:rPr>
                <w:sz w:val="24"/>
              </w:rPr>
            </w:pPr>
          </w:p>
        </w:tc>
        <w:tc>
          <w:tcPr>
            <w:tcW w:w="3597" w:type="dxa"/>
          </w:tcPr>
          <w:p w14:paraId="4AD1748C" w14:textId="77777777" w:rsidR="00097E98" w:rsidRPr="00442838" w:rsidRDefault="00097E98" w:rsidP="000F163C">
            <w:pPr>
              <w:rPr>
                <w:sz w:val="24"/>
              </w:rPr>
            </w:pPr>
          </w:p>
        </w:tc>
        <w:tc>
          <w:tcPr>
            <w:tcW w:w="3597" w:type="dxa"/>
          </w:tcPr>
          <w:p w14:paraId="6070F420" w14:textId="77777777" w:rsidR="00097E98" w:rsidRPr="00442838" w:rsidRDefault="00097E98" w:rsidP="000F163C">
            <w:pPr>
              <w:rPr>
                <w:sz w:val="24"/>
              </w:rPr>
            </w:pPr>
          </w:p>
        </w:tc>
      </w:tr>
    </w:tbl>
    <w:p w14:paraId="3BE9BD16" w14:textId="77777777" w:rsidR="00097E98" w:rsidRPr="00442838" w:rsidRDefault="00097E98" w:rsidP="00097E98">
      <w:pPr>
        <w:rPr>
          <w:sz w:val="24"/>
        </w:rPr>
      </w:pPr>
    </w:p>
    <w:p w14:paraId="1107D2BB" w14:textId="77777777" w:rsidR="00097E98" w:rsidRPr="00442838" w:rsidRDefault="00097E98" w:rsidP="00097E98">
      <w:pPr>
        <w:rPr>
          <w:sz w:val="24"/>
        </w:rPr>
      </w:pPr>
      <w:r w:rsidRPr="00442838">
        <w:rPr>
          <w:sz w:val="24"/>
        </w:rPr>
        <w:t>Sprites:</w:t>
      </w:r>
    </w:p>
    <w:p w14:paraId="742C0C53" w14:textId="77777777" w:rsidR="00097E98" w:rsidRPr="00442838" w:rsidRDefault="00097E98" w:rsidP="00097E98">
      <w:pPr>
        <w:rPr>
          <w:sz w:val="24"/>
        </w:rPr>
      </w:pPr>
      <w:r w:rsidRPr="00442838">
        <w:rPr>
          <w:sz w:val="24"/>
        </w:rPr>
        <w:br w:type="page"/>
      </w:r>
    </w:p>
    <w:p w14:paraId="58E1B56D" w14:textId="77777777" w:rsidR="00097E98" w:rsidRPr="00442838" w:rsidRDefault="00097E98" w:rsidP="00097E98">
      <w:pPr>
        <w:rPr>
          <w:sz w:val="24"/>
        </w:rPr>
      </w:pPr>
      <w:r w:rsidRPr="00442838">
        <w:rPr>
          <w:sz w:val="24"/>
        </w:rPr>
        <w:lastRenderedPageBreak/>
        <w:t>Family Page</w:t>
      </w:r>
    </w:p>
    <w:p w14:paraId="65F9F86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1BA7CA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C0A0F2B" w14:textId="77777777" w:rsidTr="000F163C">
        <w:trPr>
          <w:trHeight w:val="896"/>
        </w:trPr>
        <w:tc>
          <w:tcPr>
            <w:tcW w:w="1251" w:type="dxa"/>
          </w:tcPr>
          <w:p w14:paraId="2A4CDD39" w14:textId="77777777" w:rsidR="00097E98" w:rsidRPr="00442838" w:rsidRDefault="00097E98" w:rsidP="000F163C">
            <w:pPr>
              <w:spacing w:line="360" w:lineRule="auto"/>
            </w:pPr>
            <w:r w:rsidRPr="00442838">
              <w:t>Pokemon</w:t>
            </w:r>
          </w:p>
          <w:p w14:paraId="61CFA347" w14:textId="77777777" w:rsidR="00097E98" w:rsidRPr="00442838" w:rsidRDefault="00097E98" w:rsidP="000F163C">
            <w:pPr>
              <w:spacing w:line="360" w:lineRule="auto"/>
            </w:pPr>
            <w:r w:rsidRPr="00442838">
              <w:t>Name</w:t>
            </w:r>
          </w:p>
        </w:tc>
        <w:tc>
          <w:tcPr>
            <w:tcW w:w="1652" w:type="dxa"/>
          </w:tcPr>
          <w:p w14:paraId="75B7D73F" w14:textId="77777777" w:rsidR="00097E98" w:rsidRPr="00442838" w:rsidRDefault="00097E98" w:rsidP="000F163C">
            <w:pPr>
              <w:spacing w:line="360" w:lineRule="auto"/>
            </w:pPr>
            <w:r w:rsidRPr="00442838">
              <w:t>Pokemon Number</w:t>
            </w:r>
          </w:p>
        </w:tc>
        <w:tc>
          <w:tcPr>
            <w:tcW w:w="3719" w:type="dxa"/>
          </w:tcPr>
          <w:p w14:paraId="28C980C7" w14:textId="77777777" w:rsidR="00097E98" w:rsidRPr="00442838" w:rsidRDefault="00097E98" w:rsidP="000F163C">
            <w:pPr>
              <w:spacing w:line="360" w:lineRule="auto"/>
            </w:pPr>
            <w:r w:rsidRPr="00442838">
              <w:t>Base Stats</w:t>
            </w:r>
          </w:p>
          <w:p w14:paraId="555E138E"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5211072" w14:textId="77777777" w:rsidR="00097E98" w:rsidRPr="00442838" w:rsidRDefault="00097E98" w:rsidP="000F163C">
            <w:pPr>
              <w:spacing w:line="360" w:lineRule="auto"/>
            </w:pPr>
            <w:r w:rsidRPr="00442838">
              <w:t>Ability</w:t>
            </w:r>
          </w:p>
        </w:tc>
        <w:tc>
          <w:tcPr>
            <w:tcW w:w="724" w:type="dxa"/>
          </w:tcPr>
          <w:p w14:paraId="3080A16F" w14:textId="77777777" w:rsidR="00097E98" w:rsidRPr="00442838" w:rsidRDefault="00097E98" w:rsidP="000F163C">
            <w:pPr>
              <w:spacing w:line="360" w:lineRule="auto"/>
            </w:pPr>
            <w:r w:rsidRPr="00442838">
              <w:t>Type 1</w:t>
            </w:r>
          </w:p>
        </w:tc>
        <w:tc>
          <w:tcPr>
            <w:tcW w:w="724" w:type="dxa"/>
          </w:tcPr>
          <w:p w14:paraId="51BDE5C2" w14:textId="77777777" w:rsidR="00097E98" w:rsidRPr="00442838" w:rsidRDefault="00097E98" w:rsidP="000F163C">
            <w:pPr>
              <w:spacing w:line="360" w:lineRule="auto"/>
            </w:pPr>
            <w:r w:rsidRPr="00442838">
              <w:t>Type 2</w:t>
            </w:r>
          </w:p>
        </w:tc>
        <w:tc>
          <w:tcPr>
            <w:tcW w:w="1976" w:type="dxa"/>
          </w:tcPr>
          <w:p w14:paraId="7D24136C" w14:textId="77777777" w:rsidR="00097E98" w:rsidRPr="00442838" w:rsidRDefault="00097E98" w:rsidP="000F163C">
            <w:pPr>
              <w:spacing w:line="360" w:lineRule="auto"/>
            </w:pPr>
            <w:r w:rsidRPr="00442838">
              <w:t>Evolution</w:t>
            </w:r>
          </w:p>
        </w:tc>
      </w:tr>
      <w:tr w:rsidR="00097E98" w:rsidRPr="00442838" w14:paraId="1642687A" w14:textId="77777777" w:rsidTr="000F163C">
        <w:trPr>
          <w:trHeight w:val="454"/>
        </w:trPr>
        <w:tc>
          <w:tcPr>
            <w:tcW w:w="1251" w:type="dxa"/>
          </w:tcPr>
          <w:p w14:paraId="58F4C50D" w14:textId="77777777" w:rsidR="00097E98" w:rsidRPr="00442838" w:rsidRDefault="00097E98" w:rsidP="000F163C">
            <w:pPr>
              <w:spacing w:line="360" w:lineRule="auto"/>
            </w:pPr>
          </w:p>
        </w:tc>
        <w:tc>
          <w:tcPr>
            <w:tcW w:w="1652" w:type="dxa"/>
          </w:tcPr>
          <w:p w14:paraId="41387B3C" w14:textId="77777777" w:rsidR="00097E98" w:rsidRPr="00442838" w:rsidRDefault="00097E98" w:rsidP="000F163C">
            <w:pPr>
              <w:spacing w:line="360" w:lineRule="auto"/>
            </w:pPr>
          </w:p>
        </w:tc>
        <w:tc>
          <w:tcPr>
            <w:tcW w:w="3719" w:type="dxa"/>
          </w:tcPr>
          <w:p w14:paraId="2EDC7BC6" w14:textId="77777777" w:rsidR="00097E98" w:rsidRPr="00442838" w:rsidRDefault="00097E98" w:rsidP="000F163C">
            <w:pPr>
              <w:spacing w:line="360" w:lineRule="auto"/>
            </w:pPr>
          </w:p>
        </w:tc>
        <w:tc>
          <w:tcPr>
            <w:tcW w:w="880" w:type="dxa"/>
          </w:tcPr>
          <w:p w14:paraId="5B851FA3" w14:textId="77777777" w:rsidR="00097E98" w:rsidRPr="00442838" w:rsidRDefault="00097E98" w:rsidP="000F163C">
            <w:pPr>
              <w:spacing w:line="360" w:lineRule="auto"/>
            </w:pPr>
          </w:p>
        </w:tc>
        <w:tc>
          <w:tcPr>
            <w:tcW w:w="724" w:type="dxa"/>
          </w:tcPr>
          <w:p w14:paraId="1D1B9FB6" w14:textId="77777777" w:rsidR="00097E98" w:rsidRPr="00442838" w:rsidRDefault="00097E98" w:rsidP="000F163C">
            <w:pPr>
              <w:spacing w:line="360" w:lineRule="auto"/>
            </w:pPr>
          </w:p>
        </w:tc>
        <w:tc>
          <w:tcPr>
            <w:tcW w:w="724" w:type="dxa"/>
          </w:tcPr>
          <w:p w14:paraId="47CAC762" w14:textId="77777777" w:rsidR="00097E98" w:rsidRPr="00442838" w:rsidRDefault="00097E98" w:rsidP="000F163C">
            <w:pPr>
              <w:spacing w:line="360" w:lineRule="auto"/>
            </w:pPr>
          </w:p>
        </w:tc>
        <w:tc>
          <w:tcPr>
            <w:tcW w:w="1976" w:type="dxa"/>
          </w:tcPr>
          <w:p w14:paraId="494FD244" w14:textId="77777777" w:rsidR="00097E98" w:rsidRPr="00442838" w:rsidRDefault="00097E98" w:rsidP="000F163C">
            <w:pPr>
              <w:spacing w:line="360" w:lineRule="auto"/>
            </w:pPr>
          </w:p>
        </w:tc>
      </w:tr>
      <w:tr w:rsidR="00097E98" w:rsidRPr="00442838" w14:paraId="6EF0FE10" w14:textId="77777777" w:rsidTr="000F163C">
        <w:trPr>
          <w:trHeight w:val="441"/>
        </w:trPr>
        <w:tc>
          <w:tcPr>
            <w:tcW w:w="1251" w:type="dxa"/>
          </w:tcPr>
          <w:p w14:paraId="0CAEC7C5" w14:textId="77777777" w:rsidR="00097E98" w:rsidRPr="00442838" w:rsidRDefault="00097E98" w:rsidP="000F163C">
            <w:pPr>
              <w:spacing w:line="360" w:lineRule="auto"/>
            </w:pPr>
          </w:p>
        </w:tc>
        <w:tc>
          <w:tcPr>
            <w:tcW w:w="1652" w:type="dxa"/>
          </w:tcPr>
          <w:p w14:paraId="283293EE" w14:textId="77777777" w:rsidR="00097E98" w:rsidRPr="00442838" w:rsidRDefault="00097E98" w:rsidP="000F163C">
            <w:pPr>
              <w:spacing w:line="360" w:lineRule="auto"/>
            </w:pPr>
          </w:p>
        </w:tc>
        <w:tc>
          <w:tcPr>
            <w:tcW w:w="3719" w:type="dxa"/>
          </w:tcPr>
          <w:p w14:paraId="3761D040" w14:textId="77777777" w:rsidR="00097E98" w:rsidRPr="00442838" w:rsidRDefault="00097E98" w:rsidP="000F163C">
            <w:pPr>
              <w:spacing w:line="360" w:lineRule="auto"/>
            </w:pPr>
          </w:p>
        </w:tc>
        <w:tc>
          <w:tcPr>
            <w:tcW w:w="880" w:type="dxa"/>
          </w:tcPr>
          <w:p w14:paraId="3E7F0955" w14:textId="77777777" w:rsidR="00097E98" w:rsidRPr="00442838" w:rsidRDefault="00097E98" w:rsidP="000F163C">
            <w:pPr>
              <w:spacing w:line="360" w:lineRule="auto"/>
            </w:pPr>
          </w:p>
        </w:tc>
        <w:tc>
          <w:tcPr>
            <w:tcW w:w="724" w:type="dxa"/>
          </w:tcPr>
          <w:p w14:paraId="2A95D2CE" w14:textId="77777777" w:rsidR="00097E98" w:rsidRPr="00442838" w:rsidRDefault="00097E98" w:rsidP="000F163C">
            <w:pPr>
              <w:spacing w:line="360" w:lineRule="auto"/>
            </w:pPr>
          </w:p>
        </w:tc>
        <w:tc>
          <w:tcPr>
            <w:tcW w:w="724" w:type="dxa"/>
          </w:tcPr>
          <w:p w14:paraId="50C4E2E8" w14:textId="77777777" w:rsidR="00097E98" w:rsidRPr="00442838" w:rsidRDefault="00097E98" w:rsidP="000F163C">
            <w:pPr>
              <w:spacing w:line="360" w:lineRule="auto"/>
            </w:pPr>
          </w:p>
        </w:tc>
        <w:tc>
          <w:tcPr>
            <w:tcW w:w="1976" w:type="dxa"/>
          </w:tcPr>
          <w:p w14:paraId="2C41AF5B" w14:textId="77777777" w:rsidR="00097E98" w:rsidRPr="00442838" w:rsidRDefault="00097E98" w:rsidP="000F163C">
            <w:pPr>
              <w:spacing w:line="360" w:lineRule="auto"/>
            </w:pPr>
          </w:p>
        </w:tc>
      </w:tr>
      <w:tr w:rsidR="00097E98" w:rsidRPr="00442838" w14:paraId="53AB1022" w14:textId="77777777" w:rsidTr="000F163C">
        <w:trPr>
          <w:trHeight w:val="441"/>
        </w:trPr>
        <w:tc>
          <w:tcPr>
            <w:tcW w:w="1251" w:type="dxa"/>
          </w:tcPr>
          <w:p w14:paraId="2E4F9B02" w14:textId="77777777" w:rsidR="00097E98" w:rsidRPr="00442838" w:rsidRDefault="00097E98" w:rsidP="000F163C">
            <w:pPr>
              <w:spacing w:line="360" w:lineRule="auto"/>
            </w:pPr>
          </w:p>
        </w:tc>
        <w:tc>
          <w:tcPr>
            <w:tcW w:w="1652" w:type="dxa"/>
          </w:tcPr>
          <w:p w14:paraId="3EFA647B" w14:textId="77777777" w:rsidR="00097E98" w:rsidRPr="00442838" w:rsidRDefault="00097E98" w:rsidP="000F163C">
            <w:pPr>
              <w:spacing w:line="360" w:lineRule="auto"/>
            </w:pPr>
          </w:p>
        </w:tc>
        <w:tc>
          <w:tcPr>
            <w:tcW w:w="3719" w:type="dxa"/>
          </w:tcPr>
          <w:p w14:paraId="26EDAAD6" w14:textId="77777777" w:rsidR="00097E98" w:rsidRPr="00442838" w:rsidRDefault="00097E98" w:rsidP="000F163C">
            <w:pPr>
              <w:spacing w:line="360" w:lineRule="auto"/>
            </w:pPr>
          </w:p>
        </w:tc>
        <w:tc>
          <w:tcPr>
            <w:tcW w:w="880" w:type="dxa"/>
          </w:tcPr>
          <w:p w14:paraId="06BF99A7" w14:textId="77777777" w:rsidR="00097E98" w:rsidRPr="00442838" w:rsidRDefault="00097E98" w:rsidP="000F163C">
            <w:pPr>
              <w:spacing w:line="360" w:lineRule="auto"/>
            </w:pPr>
          </w:p>
        </w:tc>
        <w:tc>
          <w:tcPr>
            <w:tcW w:w="724" w:type="dxa"/>
          </w:tcPr>
          <w:p w14:paraId="7F766133" w14:textId="77777777" w:rsidR="00097E98" w:rsidRPr="00442838" w:rsidRDefault="00097E98" w:rsidP="000F163C">
            <w:pPr>
              <w:spacing w:line="360" w:lineRule="auto"/>
            </w:pPr>
          </w:p>
        </w:tc>
        <w:tc>
          <w:tcPr>
            <w:tcW w:w="724" w:type="dxa"/>
          </w:tcPr>
          <w:p w14:paraId="7B7BD0F1" w14:textId="77777777" w:rsidR="00097E98" w:rsidRPr="00442838" w:rsidRDefault="00097E98" w:rsidP="000F163C">
            <w:pPr>
              <w:spacing w:line="360" w:lineRule="auto"/>
            </w:pPr>
          </w:p>
        </w:tc>
        <w:tc>
          <w:tcPr>
            <w:tcW w:w="1976" w:type="dxa"/>
          </w:tcPr>
          <w:p w14:paraId="580BB1A6" w14:textId="77777777" w:rsidR="00097E98" w:rsidRPr="00442838" w:rsidRDefault="00097E98" w:rsidP="000F163C">
            <w:pPr>
              <w:spacing w:line="360" w:lineRule="auto"/>
            </w:pPr>
          </w:p>
        </w:tc>
      </w:tr>
      <w:tr w:rsidR="00097E98" w:rsidRPr="00442838" w14:paraId="3D0A326F" w14:textId="77777777" w:rsidTr="000F163C">
        <w:trPr>
          <w:trHeight w:val="896"/>
        </w:trPr>
        <w:tc>
          <w:tcPr>
            <w:tcW w:w="1251" w:type="dxa"/>
          </w:tcPr>
          <w:p w14:paraId="6496D898" w14:textId="77777777" w:rsidR="00097E98" w:rsidRPr="00442838" w:rsidRDefault="00097E98" w:rsidP="000F163C">
            <w:pPr>
              <w:spacing w:line="360" w:lineRule="auto"/>
            </w:pPr>
          </w:p>
        </w:tc>
        <w:tc>
          <w:tcPr>
            <w:tcW w:w="1652" w:type="dxa"/>
          </w:tcPr>
          <w:p w14:paraId="0A001CCF" w14:textId="77777777" w:rsidR="00097E98" w:rsidRPr="00442838" w:rsidRDefault="00097E98" w:rsidP="000F163C">
            <w:pPr>
              <w:spacing w:line="360" w:lineRule="auto"/>
            </w:pPr>
          </w:p>
        </w:tc>
        <w:tc>
          <w:tcPr>
            <w:tcW w:w="3719" w:type="dxa"/>
          </w:tcPr>
          <w:p w14:paraId="415DDFA8" w14:textId="77777777" w:rsidR="00097E98" w:rsidRPr="00442838" w:rsidRDefault="00097E98" w:rsidP="000F163C">
            <w:pPr>
              <w:spacing w:line="360" w:lineRule="auto"/>
            </w:pPr>
          </w:p>
        </w:tc>
        <w:tc>
          <w:tcPr>
            <w:tcW w:w="880" w:type="dxa"/>
          </w:tcPr>
          <w:p w14:paraId="4959FB2F" w14:textId="77777777" w:rsidR="00097E98" w:rsidRPr="00442838" w:rsidRDefault="00097E98" w:rsidP="000F163C">
            <w:pPr>
              <w:spacing w:line="360" w:lineRule="auto"/>
            </w:pPr>
          </w:p>
        </w:tc>
        <w:tc>
          <w:tcPr>
            <w:tcW w:w="724" w:type="dxa"/>
          </w:tcPr>
          <w:p w14:paraId="1C061B09" w14:textId="77777777" w:rsidR="00097E98" w:rsidRPr="00442838" w:rsidRDefault="00097E98" w:rsidP="000F163C">
            <w:pPr>
              <w:spacing w:line="360" w:lineRule="auto"/>
            </w:pPr>
          </w:p>
        </w:tc>
        <w:tc>
          <w:tcPr>
            <w:tcW w:w="724" w:type="dxa"/>
          </w:tcPr>
          <w:p w14:paraId="3147DD65" w14:textId="77777777" w:rsidR="00097E98" w:rsidRPr="00442838" w:rsidRDefault="00097E98" w:rsidP="000F163C">
            <w:pPr>
              <w:spacing w:line="360" w:lineRule="auto"/>
            </w:pPr>
          </w:p>
        </w:tc>
        <w:tc>
          <w:tcPr>
            <w:tcW w:w="1976" w:type="dxa"/>
          </w:tcPr>
          <w:p w14:paraId="2D053D37" w14:textId="77777777" w:rsidR="00097E98" w:rsidRPr="00442838" w:rsidRDefault="00097E98" w:rsidP="000F163C">
            <w:pPr>
              <w:spacing w:line="360" w:lineRule="auto"/>
            </w:pPr>
          </w:p>
        </w:tc>
      </w:tr>
    </w:tbl>
    <w:p w14:paraId="4B3DA2CB" w14:textId="77777777" w:rsidR="00097E98" w:rsidRPr="00442838" w:rsidRDefault="00097E98" w:rsidP="00097E98">
      <w:pPr>
        <w:rPr>
          <w:sz w:val="24"/>
        </w:rPr>
      </w:pPr>
    </w:p>
    <w:p w14:paraId="169B10C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C07DF19" w14:textId="77777777" w:rsidTr="000F163C">
        <w:tc>
          <w:tcPr>
            <w:tcW w:w="3596" w:type="dxa"/>
          </w:tcPr>
          <w:p w14:paraId="55DE68C5" w14:textId="77777777" w:rsidR="00097E98" w:rsidRPr="00442838" w:rsidRDefault="00097E98" w:rsidP="000F163C">
            <w:pPr>
              <w:rPr>
                <w:sz w:val="24"/>
              </w:rPr>
            </w:pPr>
          </w:p>
        </w:tc>
        <w:tc>
          <w:tcPr>
            <w:tcW w:w="3597" w:type="dxa"/>
          </w:tcPr>
          <w:p w14:paraId="5066314C" w14:textId="77777777" w:rsidR="00097E98" w:rsidRPr="00442838" w:rsidRDefault="00097E98" w:rsidP="000F163C">
            <w:pPr>
              <w:rPr>
                <w:sz w:val="24"/>
              </w:rPr>
            </w:pPr>
          </w:p>
        </w:tc>
        <w:tc>
          <w:tcPr>
            <w:tcW w:w="3597" w:type="dxa"/>
          </w:tcPr>
          <w:p w14:paraId="7B7E0161" w14:textId="77777777" w:rsidR="00097E98" w:rsidRPr="00442838" w:rsidRDefault="00097E98" w:rsidP="000F163C">
            <w:pPr>
              <w:rPr>
                <w:sz w:val="24"/>
              </w:rPr>
            </w:pPr>
          </w:p>
        </w:tc>
      </w:tr>
      <w:tr w:rsidR="00097E98" w:rsidRPr="00442838" w14:paraId="58D8C5FE" w14:textId="77777777" w:rsidTr="000F163C">
        <w:tc>
          <w:tcPr>
            <w:tcW w:w="3596" w:type="dxa"/>
          </w:tcPr>
          <w:p w14:paraId="45069B79" w14:textId="77777777" w:rsidR="00097E98" w:rsidRPr="00442838" w:rsidRDefault="00097E98" w:rsidP="000F163C">
            <w:pPr>
              <w:rPr>
                <w:sz w:val="24"/>
              </w:rPr>
            </w:pPr>
          </w:p>
        </w:tc>
        <w:tc>
          <w:tcPr>
            <w:tcW w:w="3597" w:type="dxa"/>
          </w:tcPr>
          <w:p w14:paraId="29873F2F" w14:textId="77777777" w:rsidR="00097E98" w:rsidRPr="00442838" w:rsidRDefault="00097E98" w:rsidP="000F163C">
            <w:pPr>
              <w:rPr>
                <w:sz w:val="24"/>
              </w:rPr>
            </w:pPr>
          </w:p>
        </w:tc>
        <w:tc>
          <w:tcPr>
            <w:tcW w:w="3597" w:type="dxa"/>
          </w:tcPr>
          <w:p w14:paraId="448FB9D4" w14:textId="77777777" w:rsidR="00097E98" w:rsidRPr="00442838" w:rsidRDefault="00097E98" w:rsidP="000F163C">
            <w:pPr>
              <w:rPr>
                <w:sz w:val="24"/>
              </w:rPr>
            </w:pPr>
          </w:p>
        </w:tc>
      </w:tr>
    </w:tbl>
    <w:p w14:paraId="0F308229" w14:textId="77777777" w:rsidR="00097E98" w:rsidRPr="00442838" w:rsidRDefault="00097E98" w:rsidP="00097E98">
      <w:pPr>
        <w:rPr>
          <w:sz w:val="24"/>
        </w:rPr>
      </w:pPr>
    </w:p>
    <w:p w14:paraId="52FE0D0D" w14:textId="77777777" w:rsidR="00097E98" w:rsidRPr="00442838" w:rsidRDefault="00097E98" w:rsidP="00097E98">
      <w:pPr>
        <w:rPr>
          <w:sz w:val="24"/>
        </w:rPr>
      </w:pPr>
      <w:r w:rsidRPr="00442838">
        <w:rPr>
          <w:sz w:val="24"/>
        </w:rPr>
        <w:t>Sprites:</w:t>
      </w:r>
    </w:p>
    <w:p w14:paraId="7747815D" w14:textId="77777777" w:rsidR="00097E98" w:rsidRPr="00442838" w:rsidRDefault="00097E98" w:rsidP="00097E98">
      <w:pPr>
        <w:rPr>
          <w:sz w:val="24"/>
        </w:rPr>
      </w:pPr>
      <w:r w:rsidRPr="00442838">
        <w:rPr>
          <w:sz w:val="24"/>
        </w:rPr>
        <w:br w:type="page"/>
      </w:r>
    </w:p>
    <w:p w14:paraId="0D3ABE3B" w14:textId="77777777" w:rsidR="00097E98" w:rsidRPr="00442838" w:rsidRDefault="00097E98" w:rsidP="00097E98">
      <w:pPr>
        <w:rPr>
          <w:sz w:val="24"/>
        </w:rPr>
      </w:pPr>
      <w:r w:rsidRPr="00442838">
        <w:rPr>
          <w:sz w:val="24"/>
        </w:rPr>
        <w:lastRenderedPageBreak/>
        <w:t>Family Page</w:t>
      </w:r>
    </w:p>
    <w:p w14:paraId="21A091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7EF8BC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DAC54C" w14:textId="77777777" w:rsidTr="000F163C">
        <w:trPr>
          <w:trHeight w:val="896"/>
        </w:trPr>
        <w:tc>
          <w:tcPr>
            <w:tcW w:w="1251" w:type="dxa"/>
          </w:tcPr>
          <w:p w14:paraId="2BD30061" w14:textId="77777777" w:rsidR="00097E98" w:rsidRPr="00442838" w:rsidRDefault="00097E98" w:rsidP="000F163C">
            <w:pPr>
              <w:spacing w:line="360" w:lineRule="auto"/>
            </w:pPr>
            <w:r w:rsidRPr="00442838">
              <w:t>Pokemon</w:t>
            </w:r>
          </w:p>
          <w:p w14:paraId="58C258F6" w14:textId="77777777" w:rsidR="00097E98" w:rsidRPr="00442838" w:rsidRDefault="00097E98" w:rsidP="000F163C">
            <w:pPr>
              <w:spacing w:line="360" w:lineRule="auto"/>
            </w:pPr>
            <w:r w:rsidRPr="00442838">
              <w:t>Name</w:t>
            </w:r>
          </w:p>
        </w:tc>
        <w:tc>
          <w:tcPr>
            <w:tcW w:w="1652" w:type="dxa"/>
          </w:tcPr>
          <w:p w14:paraId="32DBB966" w14:textId="77777777" w:rsidR="00097E98" w:rsidRPr="00442838" w:rsidRDefault="00097E98" w:rsidP="000F163C">
            <w:pPr>
              <w:spacing w:line="360" w:lineRule="auto"/>
            </w:pPr>
            <w:r w:rsidRPr="00442838">
              <w:t>Pokemon Number</w:t>
            </w:r>
          </w:p>
        </w:tc>
        <w:tc>
          <w:tcPr>
            <w:tcW w:w="3719" w:type="dxa"/>
          </w:tcPr>
          <w:p w14:paraId="32644457" w14:textId="77777777" w:rsidR="00097E98" w:rsidRPr="00442838" w:rsidRDefault="00097E98" w:rsidP="000F163C">
            <w:pPr>
              <w:spacing w:line="360" w:lineRule="auto"/>
            </w:pPr>
            <w:r w:rsidRPr="00442838">
              <w:t>Base Stats</w:t>
            </w:r>
          </w:p>
          <w:p w14:paraId="4B9E7F9E"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A92AB37" w14:textId="77777777" w:rsidR="00097E98" w:rsidRPr="00442838" w:rsidRDefault="00097E98" w:rsidP="000F163C">
            <w:pPr>
              <w:spacing w:line="360" w:lineRule="auto"/>
            </w:pPr>
            <w:r w:rsidRPr="00442838">
              <w:t>Ability</w:t>
            </w:r>
          </w:p>
        </w:tc>
        <w:tc>
          <w:tcPr>
            <w:tcW w:w="724" w:type="dxa"/>
          </w:tcPr>
          <w:p w14:paraId="07BF1628" w14:textId="77777777" w:rsidR="00097E98" w:rsidRPr="00442838" w:rsidRDefault="00097E98" w:rsidP="000F163C">
            <w:pPr>
              <w:spacing w:line="360" w:lineRule="auto"/>
            </w:pPr>
            <w:r w:rsidRPr="00442838">
              <w:t>Type 1</w:t>
            </w:r>
          </w:p>
        </w:tc>
        <w:tc>
          <w:tcPr>
            <w:tcW w:w="724" w:type="dxa"/>
          </w:tcPr>
          <w:p w14:paraId="48C1A059" w14:textId="77777777" w:rsidR="00097E98" w:rsidRPr="00442838" w:rsidRDefault="00097E98" w:rsidP="000F163C">
            <w:pPr>
              <w:spacing w:line="360" w:lineRule="auto"/>
            </w:pPr>
            <w:r w:rsidRPr="00442838">
              <w:t>Type 2</w:t>
            </w:r>
          </w:p>
        </w:tc>
        <w:tc>
          <w:tcPr>
            <w:tcW w:w="1976" w:type="dxa"/>
          </w:tcPr>
          <w:p w14:paraId="4731496D" w14:textId="77777777" w:rsidR="00097E98" w:rsidRPr="00442838" w:rsidRDefault="00097E98" w:rsidP="000F163C">
            <w:pPr>
              <w:spacing w:line="360" w:lineRule="auto"/>
            </w:pPr>
            <w:r w:rsidRPr="00442838">
              <w:t>Evolution</w:t>
            </w:r>
          </w:p>
        </w:tc>
      </w:tr>
      <w:tr w:rsidR="00097E98" w:rsidRPr="00442838" w14:paraId="7C6AB75F" w14:textId="77777777" w:rsidTr="000F163C">
        <w:trPr>
          <w:trHeight w:val="454"/>
        </w:trPr>
        <w:tc>
          <w:tcPr>
            <w:tcW w:w="1251" w:type="dxa"/>
          </w:tcPr>
          <w:p w14:paraId="0BCFC144" w14:textId="77777777" w:rsidR="00097E98" w:rsidRPr="00442838" w:rsidRDefault="00097E98" w:rsidP="000F163C">
            <w:pPr>
              <w:spacing w:line="360" w:lineRule="auto"/>
            </w:pPr>
          </w:p>
        </w:tc>
        <w:tc>
          <w:tcPr>
            <w:tcW w:w="1652" w:type="dxa"/>
          </w:tcPr>
          <w:p w14:paraId="3C35FA36" w14:textId="77777777" w:rsidR="00097E98" w:rsidRPr="00442838" w:rsidRDefault="00097E98" w:rsidP="000F163C">
            <w:pPr>
              <w:spacing w:line="360" w:lineRule="auto"/>
            </w:pPr>
          </w:p>
        </w:tc>
        <w:tc>
          <w:tcPr>
            <w:tcW w:w="3719" w:type="dxa"/>
          </w:tcPr>
          <w:p w14:paraId="7DCCBF68" w14:textId="77777777" w:rsidR="00097E98" w:rsidRPr="00442838" w:rsidRDefault="00097E98" w:rsidP="000F163C">
            <w:pPr>
              <w:spacing w:line="360" w:lineRule="auto"/>
            </w:pPr>
          </w:p>
        </w:tc>
        <w:tc>
          <w:tcPr>
            <w:tcW w:w="880" w:type="dxa"/>
          </w:tcPr>
          <w:p w14:paraId="32D7F829" w14:textId="77777777" w:rsidR="00097E98" w:rsidRPr="00442838" w:rsidRDefault="00097E98" w:rsidP="000F163C">
            <w:pPr>
              <w:spacing w:line="360" w:lineRule="auto"/>
            </w:pPr>
          </w:p>
        </w:tc>
        <w:tc>
          <w:tcPr>
            <w:tcW w:w="724" w:type="dxa"/>
          </w:tcPr>
          <w:p w14:paraId="22580EA5" w14:textId="77777777" w:rsidR="00097E98" w:rsidRPr="00442838" w:rsidRDefault="00097E98" w:rsidP="000F163C">
            <w:pPr>
              <w:spacing w:line="360" w:lineRule="auto"/>
            </w:pPr>
          </w:p>
        </w:tc>
        <w:tc>
          <w:tcPr>
            <w:tcW w:w="724" w:type="dxa"/>
          </w:tcPr>
          <w:p w14:paraId="273689F0" w14:textId="77777777" w:rsidR="00097E98" w:rsidRPr="00442838" w:rsidRDefault="00097E98" w:rsidP="000F163C">
            <w:pPr>
              <w:spacing w:line="360" w:lineRule="auto"/>
            </w:pPr>
          </w:p>
        </w:tc>
        <w:tc>
          <w:tcPr>
            <w:tcW w:w="1976" w:type="dxa"/>
          </w:tcPr>
          <w:p w14:paraId="7256864A" w14:textId="77777777" w:rsidR="00097E98" w:rsidRPr="00442838" w:rsidRDefault="00097E98" w:rsidP="000F163C">
            <w:pPr>
              <w:spacing w:line="360" w:lineRule="auto"/>
            </w:pPr>
          </w:p>
        </w:tc>
      </w:tr>
      <w:tr w:rsidR="00097E98" w:rsidRPr="00442838" w14:paraId="100F7127" w14:textId="77777777" w:rsidTr="000F163C">
        <w:trPr>
          <w:trHeight w:val="441"/>
        </w:trPr>
        <w:tc>
          <w:tcPr>
            <w:tcW w:w="1251" w:type="dxa"/>
          </w:tcPr>
          <w:p w14:paraId="2509A655" w14:textId="77777777" w:rsidR="00097E98" w:rsidRPr="00442838" w:rsidRDefault="00097E98" w:rsidP="000F163C">
            <w:pPr>
              <w:spacing w:line="360" w:lineRule="auto"/>
            </w:pPr>
          </w:p>
        </w:tc>
        <w:tc>
          <w:tcPr>
            <w:tcW w:w="1652" w:type="dxa"/>
          </w:tcPr>
          <w:p w14:paraId="7E3ED73A" w14:textId="77777777" w:rsidR="00097E98" w:rsidRPr="00442838" w:rsidRDefault="00097E98" w:rsidP="000F163C">
            <w:pPr>
              <w:spacing w:line="360" w:lineRule="auto"/>
            </w:pPr>
          </w:p>
        </w:tc>
        <w:tc>
          <w:tcPr>
            <w:tcW w:w="3719" w:type="dxa"/>
          </w:tcPr>
          <w:p w14:paraId="4BD3CFCB" w14:textId="77777777" w:rsidR="00097E98" w:rsidRPr="00442838" w:rsidRDefault="00097E98" w:rsidP="000F163C">
            <w:pPr>
              <w:spacing w:line="360" w:lineRule="auto"/>
            </w:pPr>
          </w:p>
        </w:tc>
        <w:tc>
          <w:tcPr>
            <w:tcW w:w="880" w:type="dxa"/>
          </w:tcPr>
          <w:p w14:paraId="17D7852D" w14:textId="77777777" w:rsidR="00097E98" w:rsidRPr="00442838" w:rsidRDefault="00097E98" w:rsidP="000F163C">
            <w:pPr>
              <w:spacing w:line="360" w:lineRule="auto"/>
            </w:pPr>
          </w:p>
        </w:tc>
        <w:tc>
          <w:tcPr>
            <w:tcW w:w="724" w:type="dxa"/>
          </w:tcPr>
          <w:p w14:paraId="421CCE70" w14:textId="77777777" w:rsidR="00097E98" w:rsidRPr="00442838" w:rsidRDefault="00097E98" w:rsidP="000F163C">
            <w:pPr>
              <w:spacing w:line="360" w:lineRule="auto"/>
            </w:pPr>
          </w:p>
        </w:tc>
        <w:tc>
          <w:tcPr>
            <w:tcW w:w="724" w:type="dxa"/>
          </w:tcPr>
          <w:p w14:paraId="66287647" w14:textId="77777777" w:rsidR="00097E98" w:rsidRPr="00442838" w:rsidRDefault="00097E98" w:rsidP="000F163C">
            <w:pPr>
              <w:spacing w:line="360" w:lineRule="auto"/>
            </w:pPr>
          </w:p>
        </w:tc>
        <w:tc>
          <w:tcPr>
            <w:tcW w:w="1976" w:type="dxa"/>
          </w:tcPr>
          <w:p w14:paraId="394E6898" w14:textId="77777777" w:rsidR="00097E98" w:rsidRPr="00442838" w:rsidRDefault="00097E98" w:rsidP="000F163C">
            <w:pPr>
              <w:spacing w:line="360" w:lineRule="auto"/>
            </w:pPr>
          </w:p>
        </w:tc>
      </w:tr>
      <w:tr w:rsidR="00097E98" w:rsidRPr="00442838" w14:paraId="26C87106" w14:textId="77777777" w:rsidTr="000F163C">
        <w:trPr>
          <w:trHeight w:val="441"/>
        </w:trPr>
        <w:tc>
          <w:tcPr>
            <w:tcW w:w="1251" w:type="dxa"/>
          </w:tcPr>
          <w:p w14:paraId="3B74A828" w14:textId="77777777" w:rsidR="00097E98" w:rsidRPr="00442838" w:rsidRDefault="00097E98" w:rsidP="000F163C">
            <w:pPr>
              <w:spacing w:line="360" w:lineRule="auto"/>
            </w:pPr>
          </w:p>
        </w:tc>
        <w:tc>
          <w:tcPr>
            <w:tcW w:w="1652" w:type="dxa"/>
          </w:tcPr>
          <w:p w14:paraId="0563C8D9" w14:textId="77777777" w:rsidR="00097E98" w:rsidRPr="00442838" w:rsidRDefault="00097E98" w:rsidP="000F163C">
            <w:pPr>
              <w:spacing w:line="360" w:lineRule="auto"/>
            </w:pPr>
          </w:p>
        </w:tc>
        <w:tc>
          <w:tcPr>
            <w:tcW w:w="3719" w:type="dxa"/>
          </w:tcPr>
          <w:p w14:paraId="601CD6CA" w14:textId="77777777" w:rsidR="00097E98" w:rsidRPr="00442838" w:rsidRDefault="00097E98" w:rsidP="000F163C">
            <w:pPr>
              <w:spacing w:line="360" w:lineRule="auto"/>
            </w:pPr>
          </w:p>
        </w:tc>
        <w:tc>
          <w:tcPr>
            <w:tcW w:w="880" w:type="dxa"/>
          </w:tcPr>
          <w:p w14:paraId="4D68F8CC" w14:textId="77777777" w:rsidR="00097E98" w:rsidRPr="00442838" w:rsidRDefault="00097E98" w:rsidP="000F163C">
            <w:pPr>
              <w:spacing w:line="360" w:lineRule="auto"/>
            </w:pPr>
          </w:p>
        </w:tc>
        <w:tc>
          <w:tcPr>
            <w:tcW w:w="724" w:type="dxa"/>
          </w:tcPr>
          <w:p w14:paraId="4F1D75C9" w14:textId="77777777" w:rsidR="00097E98" w:rsidRPr="00442838" w:rsidRDefault="00097E98" w:rsidP="000F163C">
            <w:pPr>
              <w:spacing w:line="360" w:lineRule="auto"/>
            </w:pPr>
          </w:p>
        </w:tc>
        <w:tc>
          <w:tcPr>
            <w:tcW w:w="724" w:type="dxa"/>
          </w:tcPr>
          <w:p w14:paraId="383C8B64" w14:textId="77777777" w:rsidR="00097E98" w:rsidRPr="00442838" w:rsidRDefault="00097E98" w:rsidP="000F163C">
            <w:pPr>
              <w:spacing w:line="360" w:lineRule="auto"/>
            </w:pPr>
          </w:p>
        </w:tc>
        <w:tc>
          <w:tcPr>
            <w:tcW w:w="1976" w:type="dxa"/>
          </w:tcPr>
          <w:p w14:paraId="05BC6056" w14:textId="77777777" w:rsidR="00097E98" w:rsidRPr="00442838" w:rsidRDefault="00097E98" w:rsidP="000F163C">
            <w:pPr>
              <w:spacing w:line="360" w:lineRule="auto"/>
            </w:pPr>
          </w:p>
        </w:tc>
      </w:tr>
      <w:tr w:rsidR="00097E98" w:rsidRPr="00442838" w14:paraId="7F59224D" w14:textId="77777777" w:rsidTr="000F163C">
        <w:trPr>
          <w:trHeight w:val="896"/>
        </w:trPr>
        <w:tc>
          <w:tcPr>
            <w:tcW w:w="1251" w:type="dxa"/>
          </w:tcPr>
          <w:p w14:paraId="72A4CC57" w14:textId="77777777" w:rsidR="00097E98" w:rsidRPr="00442838" w:rsidRDefault="00097E98" w:rsidP="000F163C">
            <w:pPr>
              <w:spacing w:line="360" w:lineRule="auto"/>
            </w:pPr>
          </w:p>
        </w:tc>
        <w:tc>
          <w:tcPr>
            <w:tcW w:w="1652" w:type="dxa"/>
          </w:tcPr>
          <w:p w14:paraId="37402BA7" w14:textId="77777777" w:rsidR="00097E98" w:rsidRPr="00442838" w:rsidRDefault="00097E98" w:rsidP="000F163C">
            <w:pPr>
              <w:spacing w:line="360" w:lineRule="auto"/>
            </w:pPr>
          </w:p>
        </w:tc>
        <w:tc>
          <w:tcPr>
            <w:tcW w:w="3719" w:type="dxa"/>
          </w:tcPr>
          <w:p w14:paraId="33D77DDC" w14:textId="77777777" w:rsidR="00097E98" w:rsidRPr="00442838" w:rsidRDefault="00097E98" w:rsidP="000F163C">
            <w:pPr>
              <w:spacing w:line="360" w:lineRule="auto"/>
            </w:pPr>
          </w:p>
        </w:tc>
        <w:tc>
          <w:tcPr>
            <w:tcW w:w="880" w:type="dxa"/>
          </w:tcPr>
          <w:p w14:paraId="6D0432BE" w14:textId="77777777" w:rsidR="00097E98" w:rsidRPr="00442838" w:rsidRDefault="00097E98" w:rsidP="000F163C">
            <w:pPr>
              <w:spacing w:line="360" w:lineRule="auto"/>
            </w:pPr>
          </w:p>
        </w:tc>
        <w:tc>
          <w:tcPr>
            <w:tcW w:w="724" w:type="dxa"/>
          </w:tcPr>
          <w:p w14:paraId="551B8A59" w14:textId="77777777" w:rsidR="00097E98" w:rsidRPr="00442838" w:rsidRDefault="00097E98" w:rsidP="000F163C">
            <w:pPr>
              <w:spacing w:line="360" w:lineRule="auto"/>
            </w:pPr>
          </w:p>
        </w:tc>
        <w:tc>
          <w:tcPr>
            <w:tcW w:w="724" w:type="dxa"/>
          </w:tcPr>
          <w:p w14:paraId="1C9764C1" w14:textId="77777777" w:rsidR="00097E98" w:rsidRPr="00442838" w:rsidRDefault="00097E98" w:rsidP="000F163C">
            <w:pPr>
              <w:spacing w:line="360" w:lineRule="auto"/>
            </w:pPr>
          </w:p>
        </w:tc>
        <w:tc>
          <w:tcPr>
            <w:tcW w:w="1976" w:type="dxa"/>
          </w:tcPr>
          <w:p w14:paraId="77011395" w14:textId="77777777" w:rsidR="00097E98" w:rsidRPr="00442838" w:rsidRDefault="00097E98" w:rsidP="000F163C">
            <w:pPr>
              <w:spacing w:line="360" w:lineRule="auto"/>
            </w:pPr>
          </w:p>
        </w:tc>
      </w:tr>
    </w:tbl>
    <w:p w14:paraId="1985E8D3" w14:textId="77777777" w:rsidR="00097E98" w:rsidRPr="00442838" w:rsidRDefault="00097E98" w:rsidP="00097E98">
      <w:pPr>
        <w:rPr>
          <w:sz w:val="24"/>
        </w:rPr>
      </w:pPr>
    </w:p>
    <w:p w14:paraId="41419C1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DC4A3B" w14:textId="77777777" w:rsidTr="000F163C">
        <w:tc>
          <w:tcPr>
            <w:tcW w:w="3596" w:type="dxa"/>
          </w:tcPr>
          <w:p w14:paraId="0D0D724D" w14:textId="77777777" w:rsidR="00097E98" w:rsidRPr="00442838" w:rsidRDefault="00097E98" w:rsidP="000F163C">
            <w:pPr>
              <w:rPr>
                <w:sz w:val="24"/>
              </w:rPr>
            </w:pPr>
          </w:p>
        </w:tc>
        <w:tc>
          <w:tcPr>
            <w:tcW w:w="3597" w:type="dxa"/>
          </w:tcPr>
          <w:p w14:paraId="57E6AEF1" w14:textId="77777777" w:rsidR="00097E98" w:rsidRPr="00442838" w:rsidRDefault="00097E98" w:rsidP="000F163C">
            <w:pPr>
              <w:rPr>
                <w:sz w:val="24"/>
              </w:rPr>
            </w:pPr>
          </w:p>
        </w:tc>
        <w:tc>
          <w:tcPr>
            <w:tcW w:w="3597" w:type="dxa"/>
          </w:tcPr>
          <w:p w14:paraId="47D22B84" w14:textId="77777777" w:rsidR="00097E98" w:rsidRPr="00442838" w:rsidRDefault="00097E98" w:rsidP="000F163C">
            <w:pPr>
              <w:rPr>
                <w:sz w:val="24"/>
              </w:rPr>
            </w:pPr>
          </w:p>
        </w:tc>
      </w:tr>
      <w:tr w:rsidR="00097E98" w:rsidRPr="00442838" w14:paraId="6043C1CA" w14:textId="77777777" w:rsidTr="000F163C">
        <w:tc>
          <w:tcPr>
            <w:tcW w:w="3596" w:type="dxa"/>
          </w:tcPr>
          <w:p w14:paraId="7218AD1F" w14:textId="77777777" w:rsidR="00097E98" w:rsidRPr="00442838" w:rsidRDefault="00097E98" w:rsidP="000F163C">
            <w:pPr>
              <w:rPr>
                <w:sz w:val="24"/>
              </w:rPr>
            </w:pPr>
          </w:p>
        </w:tc>
        <w:tc>
          <w:tcPr>
            <w:tcW w:w="3597" w:type="dxa"/>
          </w:tcPr>
          <w:p w14:paraId="37B6697C" w14:textId="77777777" w:rsidR="00097E98" w:rsidRPr="00442838" w:rsidRDefault="00097E98" w:rsidP="000F163C">
            <w:pPr>
              <w:rPr>
                <w:sz w:val="24"/>
              </w:rPr>
            </w:pPr>
          </w:p>
        </w:tc>
        <w:tc>
          <w:tcPr>
            <w:tcW w:w="3597" w:type="dxa"/>
          </w:tcPr>
          <w:p w14:paraId="6BF99130" w14:textId="77777777" w:rsidR="00097E98" w:rsidRPr="00442838" w:rsidRDefault="00097E98" w:rsidP="000F163C">
            <w:pPr>
              <w:rPr>
                <w:sz w:val="24"/>
              </w:rPr>
            </w:pPr>
          </w:p>
        </w:tc>
      </w:tr>
    </w:tbl>
    <w:p w14:paraId="226E5D31" w14:textId="77777777" w:rsidR="00097E98" w:rsidRPr="00442838" w:rsidRDefault="00097E98" w:rsidP="00097E98">
      <w:pPr>
        <w:rPr>
          <w:sz w:val="24"/>
        </w:rPr>
      </w:pPr>
    </w:p>
    <w:p w14:paraId="7EF9EF79" w14:textId="77777777" w:rsidR="00097E98" w:rsidRPr="00442838" w:rsidRDefault="00097E98" w:rsidP="00097E98">
      <w:pPr>
        <w:rPr>
          <w:sz w:val="24"/>
        </w:rPr>
      </w:pPr>
      <w:r w:rsidRPr="00442838">
        <w:rPr>
          <w:sz w:val="24"/>
        </w:rPr>
        <w:t>Sprites:</w:t>
      </w:r>
    </w:p>
    <w:p w14:paraId="5564EA85" w14:textId="77777777" w:rsidR="00097E98" w:rsidRPr="00442838" w:rsidRDefault="00097E98" w:rsidP="00097E98">
      <w:pPr>
        <w:rPr>
          <w:sz w:val="24"/>
        </w:rPr>
      </w:pPr>
      <w:r w:rsidRPr="00442838">
        <w:rPr>
          <w:sz w:val="24"/>
        </w:rPr>
        <w:br w:type="page"/>
      </w:r>
    </w:p>
    <w:p w14:paraId="1B85CA02" w14:textId="77777777" w:rsidR="00097E98" w:rsidRPr="00442838" w:rsidRDefault="00097E98" w:rsidP="00097E98">
      <w:pPr>
        <w:rPr>
          <w:sz w:val="24"/>
        </w:rPr>
      </w:pPr>
      <w:r w:rsidRPr="00442838">
        <w:rPr>
          <w:sz w:val="24"/>
        </w:rPr>
        <w:lastRenderedPageBreak/>
        <w:t>Family Page</w:t>
      </w:r>
    </w:p>
    <w:p w14:paraId="76A3727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6AFA7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6DAB00A" w14:textId="77777777" w:rsidTr="000F163C">
        <w:trPr>
          <w:trHeight w:val="896"/>
        </w:trPr>
        <w:tc>
          <w:tcPr>
            <w:tcW w:w="1251" w:type="dxa"/>
          </w:tcPr>
          <w:p w14:paraId="5E18CE0D" w14:textId="77777777" w:rsidR="00097E98" w:rsidRPr="00442838" w:rsidRDefault="00097E98" w:rsidP="000F163C">
            <w:pPr>
              <w:spacing w:line="360" w:lineRule="auto"/>
            </w:pPr>
            <w:r w:rsidRPr="00442838">
              <w:t>Pokemon</w:t>
            </w:r>
          </w:p>
          <w:p w14:paraId="78A5A28F" w14:textId="77777777" w:rsidR="00097E98" w:rsidRPr="00442838" w:rsidRDefault="00097E98" w:rsidP="000F163C">
            <w:pPr>
              <w:spacing w:line="360" w:lineRule="auto"/>
            </w:pPr>
            <w:r w:rsidRPr="00442838">
              <w:t>Name</w:t>
            </w:r>
          </w:p>
        </w:tc>
        <w:tc>
          <w:tcPr>
            <w:tcW w:w="1652" w:type="dxa"/>
          </w:tcPr>
          <w:p w14:paraId="055A3FFD" w14:textId="77777777" w:rsidR="00097E98" w:rsidRPr="00442838" w:rsidRDefault="00097E98" w:rsidP="000F163C">
            <w:pPr>
              <w:spacing w:line="360" w:lineRule="auto"/>
            </w:pPr>
            <w:r w:rsidRPr="00442838">
              <w:t>Pokemon Number</w:t>
            </w:r>
          </w:p>
        </w:tc>
        <w:tc>
          <w:tcPr>
            <w:tcW w:w="3719" w:type="dxa"/>
          </w:tcPr>
          <w:p w14:paraId="72558015" w14:textId="77777777" w:rsidR="00097E98" w:rsidRPr="00442838" w:rsidRDefault="00097E98" w:rsidP="000F163C">
            <w:pPr>
              <w:spacing w:line="360" w:lineRule="auto"/>
            </w:pPr>
            <w:r w:rsidRPr="00442838">
              <w:t>Base Stats</w:t>
            </w:r>
          </w:p>
          <w:p w14:paraId="551FA82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A82CA31" w14:textId="77777777" w:rsidR="00097E98" w:rsidRPr="00442838" w:rsidRDefault="00097E98" w:rsidP="000F163C">
            <w:pPr>
              <w:spacing w:line="360" w:lineRule="auto"/>
            </w:pPr>
            <w:r w:rsidRPr="00442838">
              <w:t>Ability</w:t>
            </w:r>
          </w:p>
        </w:tc>
        <w:tc>
          <w:tcPr>
            <w:tcW w:w="724" w:type="dxa"/>
          </w:tcPr>
          <w:p w14:paraId="46939477" w14:textId="77777777" w:rsidR="00097E98" w:rsidRPr="00442838" w:rsidRDefault="00097E98" w:rsidP="000F163C">
            <w:pPr>
              <w:spacing w:line="360" w:lineRule="auto"/>
            </w:pPr>
            <w:r w:rsidRPr="00442838">
              <w:t>Type 1</w:t>
            </w:r>
          </w:p>
        </w:tc>
        <w:tc>
          <w:tcPr>
            <w:tcW w:w="724" w:type="dxa"/>
          </w:tcPr>
          <w:p w14:paraId="26B36AD4" w14:textId="77777777" w:rsidR="00097E98" w:rsidRPr="00442838" w:rsidRDefault="00097E98" w:rsidP="000F163C">
            <w:pPr>
              <w:spacing w:line="360" w:lineRule="auto"/>
            </w:pPr>
            <w:r w:rsidRPr="00442838">
              <w:t>Type 2</w:t>
            </w:r>
          </w:p>
        </w:tc>
        <w:tc>
          <w:tcPr>
            <w:tcW w:w="1976" w:type="dxa"/>
          </w:tcPr>
          <w:p w14:paraId="4C161970" w14:textId="77777777" w:rsidR="00097E98" w:rsidRPr="00442838" w:rsidRDefault="00097E98" w:rsidP="000F163C">
            <w:pPr>
              <w:spacing w:line="360" w:lineRule="auto"/>
            </w:pPr>
            <w:r w:rsidRPr="00442838">
              <w:t>Evolution</w:t>
            </w:r>
          </w:p>
        </w:tc>
      </w:tr>
      <w:tr w:rsidR="00097E98" w:rsidRPr="00442838" w14:paraId="47A42853" w14:textId="77777777" w:rsidTr="000F163C">
        <w:trPr>
          <w:trHeight w:val="454"/>
        </w:trPr>
        <w:tc>
          <w:tcPr>
            <w:tcW w:w="1251" w:type="dxa"/>
          </w:tcPr>
          <w:p w14:paraId="0EA014A7" w14:textId="77777777" w:rsidR="00097E98" w:rsidRPr="00442838" w:rsidRDefault="00097E98" w:rsidP="000F163C">
            <w:pPr>
              <w:spacing w:line="360" w:lineRule="auto"/>
            </w:pPr>
          </w:p>
        </w:tc>
        <w:tc>
          <w:tcPr>
            <w:tcW w:w="1652" w:type="dxa"/>
          </w:tcPr>
          <w:p w14:paraId="2E44F3CE" w14:textId="77777777" w:rsidR="00097E98" w:rsidRPr="00442838" w:rsidRDefault="00097E98" w:rsidP="000F163C">
            <w:pPr>
              <w:spacing w:line="360" w:lineRule="auto"/>
            </w:pPr>
          </w:p>
        </w:tc>
        <w:tc>
          <w:tcPr>
            <w:tcW w:w="3719" w:type="dxa"/>
          </w:tcPr>
          <w:p w14:paraId="2649F4F6" w14:textId="77777777" w:rsidR="00097E98" w:rsidRPr="00442838" w:rsidRDefault="00097E98" w:rsidP="000F163C">
            <w:pPr>
              <w:spacing w:line="360" w:lineRule="auto"/>
            </w:pPr>
          </w:p>
        </w:tc>
        <w:tc>
          <w:tcPr>
            <w:tcW w:w="880" w:type="dxa"/>
          </w:tcPr>
          <w:p w14:paraId="7E475402" w14:textId="77777777" w:rsidR="00097E98" w:rsidRPr="00442838" w:rsidRDefault="00097E98" w:rsidP="000F163C">
            <w:pPr>
              <w:spacing w:line="360" w:lineRule="auto"/>
            </w:pPr>
          </w:p>
        </w:tc>
        <w:tc>
          <w:tcPr>
            <w:tcW w:w="724" w:type="dxa"/>
          </w:tcPr>
          <w:p w14:paraId="116EDE58" w14:textId="77777777" w:rsidR="00097E98" w:rsidRPr="00442838" w:rsidRDefault="00097E98" w:rsidP="000F163C">
            <w:pPr>
              <w:spacing w:line="360" w:lineRule="auto"/>
            </w:pPr>
          </w:p>
        </w:tc>
        <w:tc>
          <w:tcPr>
            <w:tcW w:w="724" w:type="dxa"/>
          </w:tcPr>
          <w:p w14:paraId="65549522" w14:textId="77777777" w:rsidR="00097E98" w:rsidRPr="00442838" w:rsidRDefault="00097E98" w:rsidP="000F163C">
            <w:pPr>
              <w:spacing w:line="360" w:lineRule="auto"/>
            </w:pPr>
          </w:p>
        </w:tc>
        <w:tc>
          <w:tcPr>
            <w:tcW w:w="1976" w:type="dxa"/>
          </w:tcPr>
          <w:p w14:paraId="78EA17E8" w14:textId="77777777" w:rsidR="00097E98" w:rsidRPr="00442838" w:rsidRDefault="00097E98" w:rsidP="000F163C">
            <w:pPr>
              <w:spacing w:line="360" w:lineRule="auto"/>
            </w:pPr>
          </w:p>
        </w:tc>
      </w:tr>
      <w:tr w:rsidR="00097E98" w:rsidRPr="00442838" w14:paraId="797481B6" w14:textId="77777777" w:rsidTr="000F163C">
        <w:trPr>
          <w:trHeight w:val="441"/>
        </w:trPr>
        <w:tc>
          <w:tcPr>
            <w:tcW w:w="1251" w:type="dxa"/>
          </w:tcPr>
          <w:p w14:paraId="7FABDA88" w14:textId="77777777" w:rsidR="00097E98" w:rsidRPr="00442838" w:rsidRDefault="00097E98" w:rsidP="000F163C">
            <w:pPr>
              <w:spacing w:line="360" w:lineRule="auto"/>
            </w:pPr>
          </w:p>
        </w:tc>
        <w:tc>
          <w:tcPr>
            <w:tcW w:w="1652" w:type="dxa"/>
          </w:tcPr>
          <w:p w14:paraId="7EEB8033" w14:textId="77777777" w:rsidR="00097E98" w:rsidRPr="00442838" w:rsidRDefault="00097E98" w:rsidP="000F163C">
            <w:pPr>
              <w:spacing w:line="360" w:lineRule="auto"/>
            </w:pPr>
          </w:p>
        </w:tc>
        <w:tc>
          <w:tcPr>
            <w:tcW w:w="3719" w:type="dxa"/>
          </w:tcPr>
          <w:p w14:paraId="2BA21AD7" w14:textId="77777777" w:rsidR="00097E98" w:rsidRPr="00442838" w:rsidRDefault="00097E98" w:rsidP="000F163C">
            <w:pPr>
              <w:spacing w:line="360" w:lineRule="auto"/>
            </w:pPr>
          </w:p>
        </w:tc>
        <w:tc>
          <w:tcPr>
            <w:tcW w:w="880" w:type="dxa"/>
          </w:tcPr>
          <w:p w14:paraId="04EC7CC1" w14:textId="77777777" w:rsidR="00097E98" w:rsidRPr="00442838" w:rsidRDefault="00097E98" w:rsidP="000F163C">
            <w:pPr>
              <w:spacing w:line="360" w:lineRule="auto"/>
            </w:pPr>
          </w:p>
        </w:tc>
        <w:tc>
          <w:tcPr>
            <w:tcW w:w="724" w:type="dxa"/>
          </w:tcPr>
          <w:p w14:paraId="7F7AB8FF" w14:textId="77777777" w:rsidR="00097E98" w:rsidRPr="00442838" w:rsidRDefault="00097E98" w:rsidP="000F163C">
            <w:pPr>
              <w:spacing w:line="360" w:lineRule="auto"/>
            </w:pPr>
          </w:p>
        </w:tc>
        <w:tc>
          <w:tcPr>
            <w:tcW w:w="724" w:type="dxa"/>
          </w:tcPr>
          <w:p w14:paraId="22181A61" w14:textId="77777777" w:rsidR="00097E98" w:rsidRPr="00442838" w:rsidRDefault="00097E98" w:rsidP="000F163C">
            <w:pPr>
              <w:spacing w:line="360" w:lineRule="auto"/>
            </w:pPr>
          </w:p>
        </w:tc>
        <w:tc>
          <w:tcPr>
            <w:tcW w:w="1976" w:type="dxa"/>
          </w:tcPr>
          <w:p w14:paraId="11B8CBF0" w14:textId="77777777" w:rsidR="00097E98" w:rsidRPr="00442838" w:rsidRDefault="00097E98" w:rsidP="000F163C">
            <w:pPr>
              <w:spacing w:line="360" w:lineRule="auto"/>
            </w:pPr>
          </w:p>
        </w:tc>
      </w:tr>
      <w:tr w:rsidR="00097E98" w:rsidRPr="00442838" w14:paraId="63138D98" w14:textId="77777777" w:rsidTr="000F163C">
        <w:trPr>
          <w:trHeight w:val="441"/>
        </w:trPr>
        <w:tc>
          <w:tcPr>
            <w:tcW w:w="1251" w:type="dxa"/>
          </w:tcPr>
          <w:p w14:paraId="05A126EC" w14:textId="77777777" w:rsidR="00097E98" w:rsidRPr="00442838" w:rsidRDefault="00097E98" w:rsidP="000F163C">
            <w:pPr>
              <w:spacing w:line="360" w:lineRule="auto"/>
            </w:pPr>
          </w:p>
        </w:tc>
        <w:tc>
          <w:tcPr>
            <w:tcW w:w="1652" w:type="dxa"/>
          </w:tcPr>
          <w:p w14:paraId="125ECC55" w14:textId="77777777" w:rsidR="00097E98" w:rsidRPr="00442838" w:rsidRDefault="00097E98" w:rsidP="000F163C">
            <w:pPr>
              <w:spacing w:line="360" w:lineRule="auto"/>
            </w:pPr>
          </w:p>
        </w:tc>
        <w:tc>
          <w:tcPr>
            <w:tcW w:w="3719" w:type="dxa"/>
          </w:tcPr>
          <w:p w14:paraId="59D18CE1" w14:textId="77777777" w:rsidR="00097E98" w:rsidRPr="00442838" w:rsidRDefault="00097E98" w:rsidP="000F163C">
            <w:pPr>
              <w:spacing w:line="360" w:lineRule="auto"/>
            </w:pPr>
          </w:p>
        </w:tc>
        <w:tc>
          <w:tcPr>
            <w:tcW w:w="880" w:type="dxa"/>
          </w:tcPr>
          <w:p w14:paraId="57166FD3" w14:textId="77777777" w:rsidR="00097E98" w:rsidRPr="00442838" w:rsidRDefault="00097E98" w:rsidP="000F163C">
            <w:pPr>
              <w:spacing w:line="360" w:lineRule="auto"/>
            </w:pPr>
          </w:p>
        </w:tc>
        <w:tc>
          <w:tcPr>
            <w:tcW w:w="724" w:type="dxa"/>
          </w:tcPr>
          <w:p w14:paraId="12CCD490" w14:textId="77777777" w:rsidR="00097E98" w:rsidRPr="00442838" w:rsidRDefault="00097E98" w:rsidP="000F163C">
            <w:pPr>
              <w:spacing w:line="360" w:lineRule="auto"/>
            </w:pPr>
          </w:p>
        </w:tc>
        <w:tc>
          <w:tcPr>
            <w:tcW w:w="724" w:type="dxa"/>
          </w:tcPr>
          <w:p w14:paraId="570342CC" w14:textId="77777777" w:rsidR="00097E98" w:rsidRPr="00442838" w:rsidRDefault="00097E98" w:rsidP="000F163C">
            <w:pPr>
              <w:spacing w:line="360" w:lineRule="auto"/>
            </w:pPr>
          </w:p>
        </w:tc>
        <w:tc>
          <w:tcPr>
            <w:tcW w:w="1976" w:type="dxa"/>
          </w:tcPr>
          <w:p w14:paraId="33266593" w14:textId="77777777" w:rsidR="00097E98" w:rsidRPr="00442838" w:rsidRDefault="00097E98" w:rsidP="000F163C">
            <w:pPr>
              <w:spacing w:line="360" w:lineRule="auto"/>
            </w:pPr>
          </w:p>
        </w:tc>
      </w:tr>
      <w:tr w:rsidR="00097E98" w:rsidRPr="00442838" w14:paraId="2C6DECCD" w14:textId="77777777" w:rsidTr="000F163C">
        <w:trPr>
          <w:trHeight w:val="896"/>
        </w:trPr>
        <w:tc>
          <w:tcPr>
            <w:tcW w:w="1251" w:type="dxa"/>
          </w:tcPr>
          <w:p w14:paraId="002BEE38" w14:textId="77777777" w:rsidR="00097E98" w:rsidRPr="00442838" w:rsidRDefault="00097E98" w:rsidP="000F163C">
            <w:pPr>
              <w:spacing w:line="360" w:lineRule="auto"/>
            </w:pPr>
          </w:p>
        </w:tc>
        <w:tc>
          <w:tcPr>
            <w:tcW w:w="1652" w:type="dxa"/>
          </w:tcPr>
          <w:p w14:paraId="305E8055" w14:textId="77777777" w:rsidR="00097E98" w:rsidRPr="00442838" w:rsidRDefault="00097E98" w:rsidP="000F163C">
            <w:pPr>
              <w:spacing w:line="360" w:lineRule="auto"/>
            </w:pPr>
          </w:p>
        </w:tc>
        <w:tc>
          <w:tcPr>
            <w:tcW w:w="3719" w:type="dxa"/>
          </w:tcPr>
          <w:p w14:paraId="346E1A3E" w14:textId="77777777" w:rsidR="00097E98" w:rsidRPr="00442838" w:rsidRDefault="00097E98" w:rsidP="000F163C">
            <w:pPr>
              <w:spacing w:line="360" w:lineRule="auto"/>
            </w:pPr>
          </w:p>
        </w:tc>
        <w:tc>
          <w:tcPr>
            <w:tcW w:w="880" w:type="dxa"/>
          </w:tcPr>
          <w:p w14:paraId="7EF18AD2" w14:textId="77777777" w:rsidR="00097E98" w:rsidRPr="00442838" w:rsidRDefault="00097E98" w:rsidP="000F163C">
            <w:pPr>
              <w:spacing w:line="360" w:lineRule="auto"/>
            </w:pPr>
          </w:p>
        </w:tc>
        <w:tc>
          <w:tcPr>
            <w:tcW w:w="724" w:type="dxa"/>
          </w:tcPr>
          <w:p w14:paraId="13679360" w14:textId="77777777" w:rsidR="00097E98" w:rsidRPr="00442838" w:rsidRDefault="00097E98" w:rsidP="000F163C">
            <w:pPr>
              <w:spacing w:line="360" w:lineRule="auto"/>
            </w:pPr>
          </w:p>
        </w:tc>
        <w:tc>
          <w:tcPr>
            <w:tcW w:w="724" w:type="dxa"/>
          </w:tcPr>
          <w:p w14:paraId="078D91BC" w14:textId="77777777" w:rsidR="00097E98" w:rsidRPr="00442838" w:rsidRDefault="00097E98" w:rsidP="000F163C">
            <w:pPr>
              <w:spacing w:line="360" w:lineRule="auto"/>
            </w:pPr>
          </w:p>
        </w:tc>
        <w:tc>
          <w:tcPr>
            <w:tcW w:w="1976" w:type="dxa"/>
          </w:tcPr>
          <w:p w14:paraId="5D1C9430" w14:textId="77777777" w:rsidR="00097E98" w:rsidRPr="00442838" w:rsidRDefault="00097E98" w:rsidP="000F163C">
            <w:pPr>
              <w:spacing w:line="360" w:lineRule="auto"/>
            </w:pPr>
          </w:p>
        </w:tc>
      </w:tr>
    </w:tbl>
    <w:p w14:paraId="10223583" w14:textId="77777777" w:rsidR="00097E98" w:rsidRPr="00442838" w:rsidRDefault="00097E98" w:rsidP="00097E98">
      <w:pPr>
        <w:rPr>
          <w:sz w:val="24"/>
        </w:rPr>
      </w:pPr>
    </w:p>
    <w:p w14:paraId="0B6BAF8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CC8B308" w14:textId="77777777" w:rsidTr="000F163C">
        <w:tc>
          <w:tcPr>
            <w:tcW w:w="3596" w:type="dxa"/>
          </w:tcPr>
          <w:p w14:paraId="3D3A2FE1" w14:textId="77777777" w:rsidR="00097E98" w:rsidRPr="00442838" w:rsidRDefault="00097E98" w:rsidP="000F163C">
            <w:pPr>
              <w:rPr>
                <w:sz w:val="24"/>
              </w:rPr>
            </w:pPr>
          </w:p>
        </w:tc>
        <w:tc>
          <w:tcPr>
            <w:tcW w:w="3597" w:type="dxa"/>
          </w:tcPr>
          <w:p w14:paraId="7C4B900B" w14:textId="77777777" w:rsidR="00097E98" w:rsidRPr="00442838" w:rsidRDefault="00097E98" w:rsidP="000F163C">
            <w:pPr>
              <w:rPr>
                <w:sz w:val="24"/>
              </w:rPr>
            </w:pPr>
          </w:p>
        </w:tc>
        <w:tc>
          <w:tcPr>
            <w:tcW w:w="3597" w:type="dxa"/>
          </w:tcPr>
          <w:p w14:paraId="79E1F6DF" w14:textId="77777777" w:rsidR="00097E98" w:rsidRPr="00442838" w:rsidRDefault="00097E98" w:rsidP="000F163C">
            <w:pPr>
              <w:rPr>
                <w:sz w:val="24"/>
              </w:rPr>
            </w:pPr>
          </w:p>
        </w:tc>
      </w:tr>
      <w:tr w:rsidR="00097E98" w:rsidRPr="00442838" w14:paraId="6B2F6A78" w14:textId="77777777" w:rsidTr="000F163C">
        <w:tc>
          <w:tcPr>
            <w:tcW w:w="3596" w:type="dxa"/>
          </w:tcPr>
          <w:p w14:paraId="6A893B01" w14:textId="77777777" w:rsidR="00097E98" w:rsidRPr="00442838" w:rsidRDefault="00097E98" w:rsidP="000F163C">
            <w:pPr>
              <w:rPr>
                <w:sz w:val="24"/>
              </w:rPr>
            </w:pPr>
          </w:p>
        </w:tc>
        <w:tc>
          <w:tcPr>
            <w:tcW w:w="3597" w:type="dxa"/>
          </w:tcPr>
          <w:p w14:paraId="2DA9945E" w14:textId="77777777" w:rsidR="00097E98" w:rsidRPr="00442838" w:rsidRDefault="00097E98" w:rsidP="000F163C">
            <w:pPr>
              <w:rPr>
                <w:sz w:val="24"/>
              </w:rPr>
            </w:pPr>
          </w:p>
        </w:tc>
        <w:tc>
          <w:tcPr>
            <w:tcW w:w="3597" w:type="dxa"/>
          </w:tcPr>
          <w:p w14:paraId="5DADAF6A" w14:textId="77777777" w:rsidR="00097E98" w:rsidRPr="00442838" w:rsidRDefault="00097E98" w:rsidP="000F163C">
            <w:pPr>
              <w:rPr>
                <w:sz w:val="24"/>
              </w:rPr>
            </w:pPr>
          </w:p>
        </w:tc>
      </w:tr>
    </w:tbl>
    <w:p w14:paraId="15146C31" w14:textId="77777777" w:rsidR="00097E98" w:rsidRPr="00442838" w:rsidRDefault="00097E98" w:rsidP="00097E98">
      <w:pPr>
        <w:rPr>
          <w:sz w:val="24"/>
        </w:rPr>
      </w:pPr>
    </w:p>
    <w:p w14:paraId="4B874B2C" w14:textId="77777777" w:rsidR="00097E98" w:rsidRPr="00442838" w:rsidRDefault="00097E98" w:rsidP="00097E98">
      <w:pPr>
        <w:rPr>
          <w:sz w:val="24"/>
        </w:rPr>
      </w:pPr>
      <w:r w:rsidRPr="00442838">
        <w:rPr>
          <w:sz w:val="24"/>
        </w:rPr>
        <w:t>Sprites:</w:t>
      </w:r>
    </w:p>
    <w:p w14:paraId="205BB9BE" w14:textId="77777777" w:rsidR="00097E98" w:rsidRPr="00442838" w:rsidRDefault="00097E98" w:rsidP="00097E98">
      <w:pPr>
        <w:rPr>
          <w:sz w:val="24"/>
        </w:rPr>
      </w:pPr>
      <w:r w:rsidRPr="00442838">
        <w:rPr>
          <w:sz w:val="24"/>
        </w:rPr>
        <w:br w:type="page"/>
      </w:r>
    </w:p>
    <w:p w14:paraId="79F170EE" w14:textId="77777777" w:rsidR="00097E98" w:rsidRPr="00442838" w:rsidRDefault="00097E98" w:rsidP="00097E98">
      <w:pPr>
        <w:rPr>
          <w:sz w:val="24"/>
        </w:rPr>
      </w:pPr>
      <w:r w:rsidRPr="00442838">
        <w:rPr>
          <w:sz w:val="24"/>
        </w:rPr>
        <w:lastRenderedPageBreak/>
        <w:t>Family Page</w:t>
      </w:r>
    </w:p>
    <w:p w14:paraId="3E86628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47ECFD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56D682" w14:textId="77777777" w:rsidTr="000F163C">
        <w:trPr>
          <w:trHeight w:val="896"/>
        </w:trPr>
        <w:tc>
          <w:tcPr>
            <w:tcW w:w="1251" w:type="dxa"/>
          </w:tcPr>
          <w:p w14:paraId="4FF8ACDF" w14:textId="77777777" w:rsidR="00097E98" w:rsidRPr="00442838" w:rsidRDefault="00097E98" w:rsidP="000F163C">
            <w:pPr>
              <w:spacing w:line="360" w:lineRule="auto"/>
            </w:pPr>
            <w:r w:rsidRPr="00442838">
              <w:t>Pokemon</w:t>
            </w:r>
          </w:p>
          <w:p w14:paraId="120CB637" w14:textId="77777777" w:rsidR="00097E98" w:rsidRPr="00442838" w:rsidRDefault="00097E98" w:rsidP="000F163C">
            <w:pPr>
              <w:spacing w:line="360" w:lineRule="auto"/>
            </w:pPr>
            <w:r w:rsidRPr="00442838">
              <w:t>Name</w:t>
            </w:r>
          </w:p>
        </w:tc>
        <w:tc>
          <w:tcPr>
            <w:tcW w:w="1652" w:type="dxa"/>
          </w:tcPr>
          <w:p w14:paraId="0CB70F3C" w14:textId="77777777" w:rsidR="00097E98" w:rsidRPr="00442838" w:rsidRDefault="00097E98" w:rsidP="000F163C">
            <w:pPr>
              <w:spacing w:line="360" w:lineRule="auto"/>
            </w:pPr>
            <w:r w:rsidRPr="00442838">
              <w:t>Pokemon Number</w:t>
            </w:r>
          </w:p>
        </w:tc>
        <w:tc>
          <w:tcPr>
            <w:tcW w:w="3719" w:type="dxa"/>
          </w:tcPr>
          <w:p w14:paraId="65D02D90" w14:textId="77777777" w:rsidR="00097E98" w:rsidRPr="00442838" w:rsidRDefault="00097E98" w:rsidP="000F163C">
            <w:pPr>
              <w:spacing w:line="360" w:lineRule="auto"/>
            </w:pPr>
            <w:r w:rsidRPr="00442838">
              <w:t>Base Stats</w:t>
            </w:r>
          </w:p>
          <w:p w14:paraId="7E70D31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95E0047" w14:textId="77777777" w:rsidR="00097E98" w:rsidRPr="00442838" w:rsidRDefault="00097E98" w:rsidP="000F163C">
            <w:pPr>
              <w:spacing w:line="360" w:lineRule="auto"/>
            </w:pPr>
            <w:r w:rsidRPr="00442838">
              <w:t>Ability</w:t>
            </w:r>
          </w:p>
        </w:tc>
        <w:tc>
          <w:tcPr>
            <w:tcW w:w="724" w:type="dxa"/>
          </w:tcPr>
          <w:p w14:paraId="363D7A30" w14:textId="77777777" w:rsidR="00097E98" w:rsidRPr="00442838" w:rsidRDefault="00097E98" w:rsidP="000F163C">
            <w:pPr>
              <w:spacing w:line="360" w:lineRule="auto"/>
            </w:pPr>
            <w:r w:rsidRPr="00442838">
              <w:t>Type 1</w:t>
            </w:r>
          </w:p>
        </w:tc>
        <w:tc>
          <w:tcPr>
            <w:tcW w:w="724" w:type="dxa"/>
          </w:tcPr>
          <w:p w14:paraId="6F854778" w14:textId="77777777" w:rsidR="00097E98" w:rsidRPr="00442838" w:rsidRDefault="00097E98" w:rsidP="000F163C">
            <w:pPr>
              <w:spacing w:line="360" w:lineRule="auto"/>
            </w:pPr>
            <w:r w:rsidRPr="00442838">
              <w:t>Type 2</w:t>
            </w:r>
          </w:p>
        </w:tc>
        <w:tc>
          <w:tcPr>
            <w:tcW w:w="1976" w:type="dxa"/>
          </w:tcPr>
          <w:p w14:paraId="6713C419" w14:textId="77777777" w:rsidR="00097E98" w:rsidRPr="00442838" w:rsidRDefault="00097E98" w:rsidP="000F163C">
            <w:pPr>
              <w:spacing w:line="360" w:lineRule="auto"/>
            </w:pPr>
            <w:r w:rsidRPr="00442838">
              <w:t>Evolution</w:t>
            </w:r>
          </w:p>
        </w:tc>
      </w:tr>
      <w:tr w:rsidR="00097E98" w:rsidRPr="00442838" w14:paraId="54312B6D" w14:textId="77777777" w:rsidTr="000F163C">
        <w:trPr>
          <w:trHeight w:val="454"/>
        </w:trPr>
        <w:tc>
          <w:tcPr>
            <w:tcW w:w="1251" w:type="dxa"/>
          </w:tcPr>
          <w:p w14:paraId="2A703ADB" w14:textId="77777777" w:rsidR="00097E98" w:rsidRPr="00442838" w:rsidRDefault="00097E98" w:rsidP="000F163C">
            <w:pPr>
              <w:spacing w:line="360" w:lineRule="auto"/>
            </w:pPr>
          </w:p>
        </w:tc>
        <w:tc>
          <w:tcPr>
            <w:tcW w:w="1652" w:type="dxa"/>
          </w:tcPr>
          <w:p w14:paraId="2E8EA054" w14:textId="77777777" w:rsidR="00097E98" w:rsidRPr="00442838" w:rsidRDefault="00097E98" w:rsidP="000F163C">
            <w:pPr>
              <w:spacing w:line="360" w:lineRule="auto"/>
            </w:pPr>
          </w:p>
        </w:tc>
        <w:tc>
          <w:tcPr>
            <w:tcW w:w="3719" w:type="dxa"/>
          </w:tcPr>
          <w:p w14:paraId="30A975E8" w14:textId="77777777" w:rsidR="00097E98" w:rsidRPr="00442838" w:rsidRDefault="00097E98" w:rsidP="000F163C">
            <w:pPr>
              <w:spacing w:line="360" w:lineRule="auto"/>
            </w:pPr>
          </w:p>
        </w:tc>
        <w:tc>
          <w:tcPr>
            <w:tcW w:w="880" w:type="dxa"/>
          </w:tcPr>
          <w:p w14:paraId="701D1261" w14:textId="77777777" w:rsidR="00097E98" w:rsidRPr="00442838" w:rsidRDefault="00097E98" w:rsidP="000F163C">
            <w:pPr>
              <w:spacing w:line="360" w:lineRule="auto"/>
            </w:pPr>
          </w:p>
        </w:tc>
        <w:tc>
          <w:tcPr>
            <w:tcW w:w="724" w:type="dxa"/>
          </w:tcPr>
          <w:p w14:paraId="26570FEC" w14:textId="77777777" w:rsidR="00097E98" w:rsidRPr="00442838" w:rsidRDefault="00097E98" w:rsidP="000F163C">
            <w:pPr>
              <w:spacing w:line="360" w:lineRule="auto"/>
            </w:pPr>
          </w:p>
        </w:tc>
        <w:tc>
          <w:tcPr>
            <w:tcW w:w="724" w:type="dxa"/>
          </w:tcPr>
          <w:p w14:paraId="750A8DCC" w14:textId="77777777" w:rsidR="00097E98" w:rsidRPr="00442838" w:rsidRDefault="00097E98" w:rsidP="000F163C">
            <w:pPr>
              <w:spacing w:line="360" w:lineRule="auto"/>
            </w:pPr>
          </w:p>
        </w:tc>
        <w:tc>
          <w:tcPr>
            <w:tcW w:w="1976" w:type="dxa"/>
          </w:tcPr>
          <w:p w14:paraId="30EECCBD" w14:textId="77777777" w:rsidR="00097E98" w:rsidRPr="00442838" w:rsidRDefault="00097E98" w:rsidP="000F163C">
            <w:pPr>
              <w:spacing w:line="360" w:lineRule="auto"/>
            </w:pPr>
          </w:p>
        </w:tc>
      </w:tr>
      <w:tr w:rsidR="00097E98" w:rsidRPr="00442838" w14:paraId="7498A008" w14:textId="77777777" w:rsidTr="000F163C">
        <w:trPr>
          <w:trHeight w:val="441"/>
        </w:trPr>
        <w:tc>
          <w:tcPr>
            <w:tcW w:w="1251" w:type="dxa"/>
          </w:tcPr>
          <w:p w14:paraId="7D5BDA59" w14:textId="77777777" w:rsidR="00097E98" w:rsidRPr="00442838" w:rsidRDefault="00097E98" w:rsidP="000F163C">
            <w:pPr>
              <w:spacing w:line="360" w:lineRule="auto"/>
            </w:pPr>
          </w:p>
        </w:tc>
        <w:tc>
          <w:tcPr>
            <w:tcW w:w="1652" w:type="dxa"/>
          </w:tcPr>
          <w:p w14:paraId="47D47BCC" w14:textId="77777777" w:rsidR="00097E98" w:rsidRPr="00442838" w:rsidRDefault="00097E98" w:rsidP="000F163C">
            <w:pPr>
              <w:spacing w:line="360" w:lineRule="auto"/>
            </w:pPr>
          </w:p>
        </w:tc>
        <w:tc>
          <w:tcPr>
            <w:tcW w:w="3719" w:type="dxa"/>
          </w:tcPr>
          <w:p w14:paraId="3D9E1781" w14:textId="77777777" w:rsidR="00097E98" w:rsidRPr="00442838" w:rsidRDefault="00097E98" w:rsidP="000F163C">
            <w:pPr>
              <w:spacing w:line="360" w:lineRule="auto"/>
            </w:pPr>
          </w:p>
        </w:tc>
        <w:tc>
          <w:tcPr>
            <w:tcW w:w="880" w:type="dxa"/>
          </w:tcPr>
          <w:p w14:paraId="74F873E5" w14:textId="77777777" w:rsidR="00097E98" w:rsidRPr="00442838" w:rsidRDefault="00097E98" w:rsidP="000F163C">
            <w:pPr>
              <w:spacing w:line="360" w:lineRule="auto"/>
            </w:pPr>
          </w:p>
        </w:tc>
        <w:tc>
          <w:tcPr>
            <w:tcW w:w="724" w:type="dxa"/>
          </w:tcPr>
          <w:p w14:paraId="7A8315B1" w14:textId="77777777" w:rsidR="00097E98" w:rsidRPr="00442838" w:rsidRDefault="00097E98" w:rsidP="000F163C">
            <w:pPr>
              <w:spacing w:line="360" w:lineRule="auto"/>
            </w:pPr>
          </w:p>
        </w:tc>
        <w:tc>
          <w:tcPr>
            <w:tcW w:w="724" w:type="dxa"/>
          </w:tcPr>
          <w:p w14:paraId="11E43119" w14:textId="77777777" w:rsidR="00097E98" w:rsidRPr="00442838" w:rsidRDefault="00097E98" w:rsidP="000F163C">
            <w:pPr>
              <w:spacing w:line="360" w:lineRule="auto"/>
            </w:pPr>
          </w:p>
        </w:tc>
        <w:tc>
          <w:tcPr>
            <w:tcW w:w="1976" w:type="dxa"/>
          </w:tcPr>
          <w:p w14:paraId="7A3C410E" w14:textId="77777777" w:rsidR="00097E98" w:rsidRPr="00442838" w:rsidRDefault="00097E98" w:rsidP="000F163C">
            <w:pPr>
              <w:spacing w:line="360" w:lineRule="auto"/>
            </w:pPr>
          </w:p>
        </w:tc>
      </w:tr>
      <w:tr w:rsidR="00097E98" w:rsidRPr="00442838" w14:paraId="3F0B5902" w14:textId="77777777" w:rsidTr="000F163C">
        <w:trPr>
          <w:trHeight w:val="441"/>
        </w:trPr>
        <w:tc>
          <w:tcPr>
            <w:tcW w:w="1251" w:type="dxa"/>
          </w:tcPr>
          <w:p w14:paraId="1E404D1E" w14:textId="77777777" w:rsidR="00097E98" w:rsidRPr="00442838" w:rsidRDefault="00097E98" w:rsidP="000F163C">
            <w:pPr>
              <w:spacing w:line="360" w:lineRule="auto"/>
            </w:pPr>
          </w:p>
        </w:tc>
        <w:tc>
          <w:tcPr>
            <w:tcW w:w="1652" w:type="dxa"/>
          </w:tcPr>
          <w:p w14:paraId="23DB3544" w14:textId="77777777" w:rsidR="00097E98" w:rsidRPr="00442838" w:rsidRDefault="00097E98" w:rsidP="000F163C">
            <w:pPr>
              <w:spacing w:line="360" w:lineRule="auto"/>
            </w:pPr>
          </w:p>
        </w:tc>
        <w:tc>
          <w:tcPr>
            <w:tcW w:w="3719" w:type="dxa"/>
          </w:tcPr>
          <w:p w14:paraId="2B97427A" w14:textId="77777777" w:rsidR="00097E98" w:rsidRPr="00442838" w:rsidRDefault="00097E98" w:rsidP="000F163C">
            <w:pPr>
              <w:spacing w:line="360" w:lineRule="auto"/>
            </w:pPr>
          </w:p>
        </w:tc>
        <w:tc>
          <w:tcPr>
            <w:tcW w:w="880" w:type="dxa"/>
          </w:tcPr>
          <w:p w14:paraId="64DE14D0" w14:textId="77777777" w:rsidR="00097E98" w:rsidRPr="00442838" w:rsidRDefault="00097E98" w:rsidP="000F163C">
            <w:pPr>
              <w:spacing w:line="360" w:lineRule="auto"/>
            </w:pPr>
          </w:p>
        </w:tc>
        <w:tc>
          <w:tcPr>
            <w:tcW w:w="724" w:type="dxa"/>
          </w:tcPr>
          <w:p w14:paraId="36D16F3E" w14:textId="77777777" w:rsidR="00097E98" w:rsidRPr="00442838" w:rsidRDefault="00097E98" w:rsidP="000F163C">
            <w:pPr>
              <w:spacing w:line="360" w:lineRule="auto"/>
            </w:pPr>
          </w:p>
        </w:tc>
        <w:tc>
          <w:tcPr>
            <w:tcW w:w="724" w:type="dxa"/>
          </w:tcPr>
          <w:p w14:paraId="1BA564C8" w14:textId="77777777" w:rsidR="00097E98" w:rsidRPr="00442838" w:rsidRDefault="00097E98" w:rsidP="000F163C">
            <w:pPr>
              <w:spacing w:line="360" w:lineRule="auto"/>
            </w:pPr>
          </w:p>
        </w:tc>
        <w:tc>
          <w:tcPr>
            <w:tcW w:w="1976" w:type="dxa"/>
          </w:tcPr>
          <w:p w14:paraId="33181C88" w14:textId="77777777" w:rsidR="00097E98" w:rsidRPr="00442838" w:rsidRDefault="00097E98" w:rsidP="000F163C">
            <w:pPr>
              <w:spacing w:line="360" w:lineRule="auto"/>
            </w:pPr>
          </w:p>
        </w:tc>
      </w:tr>
      <w:tr w:rsidR="00097E98" w:rsidRPr="00442838" w14:paraId="24484D76" w14:textId="77777777" w:rsidTr="000F163C">
        <w:trPr>
          <w:trHeight w:val="896"/>
        </w:trPr>
        <w:tc>
          <w:tcPr>
            <w:tcW w:w="1251" w:type="dxa"/>
          </w:tcPr>
          <w:p w14:paraId="31628622" w14:textId="77777777" w:rsidR="00097E98" w:rsidRPr="00442838" w:rsidRDefault="00097E98" w:rsidP="000F163C">
            <w:pPr>
              <w:spacing w:line="360" w:lineRule="auto"/>
            </w:pPr>
          </w:p>
        </w:tc>
        <w:tc>
          <w:tcPr>
            <w:tcW w:w="1652" w:type="dxa"/>
          </w:tcPr>
          <w:p w14:paraId="2BC0891D" w14:textId="77777777" w:rsidR="00097E98" w:rsidRPr="00442838" w:rsidRDefault="00097E98" w:rsidP="000F163C">
            <w:pPr>
              <w:spacing w:line="360" w:lineRule="auto"/>
            </w:pPr>
          </w:p>
        </w:tc>
        <w:tc>
          <w:tcPr>
            <w:tcW w:w="3719" w:type="dxa"/>
          </w:tcPr>
          <w:p w14:paraId="1458F14F" w14:textId="77777777" w:rsidR="00097E98" w:rsidRPr="00442838" w:rsidRDefault="00097E98" w:rsidP="000F163C">
            <w:pPr>
              <w:spacing w:line="360" w:lineRule="auto"/>
            </w:pPr>
          </w:p>
        </w:tc>
        <w:tc>
          <w:tcPr>
            <w:tcW w:w="880" w:type="dxa"/>
          </w:tcPr>
          <w:p w14:paraId="332E1A06" w14:textId="77777777" w:rsidR="00097E98" w:rsidRPr="00442838" w:rsidRDefault="00097E98" w:rsidP="000F163C">
            <w:pPr>
              <w:spacing w:line="360" w:lineRule="auto"/>
            </w:pPr>
          </w:p>
        </w:tc>
        <w:tc>
          <w:tcPr>
            <w:tcW w:w="724" w:type="dxa"/>
          </w:tcPr>
          <w:p w14:paraId="0AA9261C" w14:textId="77777777" w:rsidR="00097E98" w:rsidRPr="00442838" w:rsidRDefault="00097E98" w:rsidP="000F163C">
            <w:pPr>
              <w:spacing w:line="360" w:lineRule="auto"/>
            </w:pPr>
          </w:p>
        </w:tc>
        <w:tc>
          <w:tcPr>
            <w:tcW w:w="724" w:type="dxa"/>
          </w:tcPr>
          <w:p w14:paraId="1627B00E" w14:textId="77777777" w:rsidR="00097E98" w:rsidRPr="00442838" w:rsidRDefault="00097E98" w:rsidP="000F163C">
            <w:pPr>
              <w:spacing w:line="360" w:lineRule="auto"/>
            </w:pPr>
          </w:p>
        </w:tc>
        <w:tc>
          <w:tcPr>
            <w:tcW w:w="1976" w:type="dxa"/>
          </w:tcPr>
          <w:p w14:paraId="0B99BF30" w14:textId="77777777" w:rsidR="00097E98" w:rsidRPr="00442838" w:rsidRDefault="00097E98" w:rsidP="000F163C">
            <w:pPr>
              <w:spacing w:line="360" w:lineRule="auto"/>
            </w:pPr>
          </w:p>
        </w:tc>
      </w:tr>
    </w:tbl>
    <w:p w14:paraId="04D0641D" w14:textId="77777777" w:rsidR="00097E98" w:rsidRPr="00442838" w:rsidRDefault="00097E98" w:rsidP="00097E98">
      <w:pPr>
        <w:rPr>
          <w:sz w:val="24"/>
        </w:rPr>
      </w:pPr>
    </w:p>
    <w:p w14:paraId="499D618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9E1B987" w14:textId="77777777" w:rsidTr="000F163C">
        <w:tc>
          <w:tcPr>
            <w:tcW w:w="3596" w:type="dxa"/>
          </w:tcPr>
          <w:p w14:paraId="35B2A22D" w14:textId="77777777" w:rsidR="00097E98" w:rsidRPr="00442838" w:rsidRDefault="00097E98" w:rsidP="000F163C">
            <w:pPr>
              <w:rPr>
                <w:sz w:val="24"/>
              </w:rPr>
            </w:pPr>
          </w:p>
        </w:tc>
        <w:tc>
          <w:tcPr>
            <w:tcW w:w="3597" w:type="dxa"/>
          </w:tcPr>
          <w:p w14:paraId="21046C0B" w14:textId="77777777" w:rsidR="00097E98" w:rsidRPr="00442838" w:rsidRDefault="00097E98" w:rsidP="000F163C">
            <w:pPr>
              <w:rPr>
                <w:sz w:val="24"/>
              </w:rPr>
            </w:pPr>
          </w:p>
        </w:tc>
        <w:tc>
          <w:tcPr>
            <w:tcW w:w="3597" w:type="dxa"/>
          </w:tcPr>
          <w:p w14:paraId="41B1B7B7" w14:textId="77777777" w:rsidR="00097E98" w:rsidRPr="00442838" w:rsidRDefault="00097E98" w:rsidP="000F163C">
            <w:pPr>
              <w:rPr>
                <w:sz w:val="24"/>
              </w:rPr>
            </w:pPr>
          </w:p>
        </w:tc>
      </w:tr>
      <w:tr w:rsidR="00097E98" w:rsidRPr="00442838" w14:paraId="2853A245" w14:textId="77777777" w:rsidTr="000F163C">
        <w:tc>
          <w:tcPr>
            <w:tcW w:w="3596" w:type="dxa"/>
          </w:tcPr>
          <w:p w14:paraId="439745E9" w14:textId="77777777" w:rsidR="00097E98" w:rsidRPr="00442838" w:rsidRDefault="00097E98" w:rsidP="000F163C">
            <w:pPr>
              <w:rPr>
                <w:sz w:val="24"/>
              </w:rPr>
            </w:pPr>
          </w:p>
        </w:tc>
        <w:tc>
          <w:tcPr>
            <w:tcW w:w="3597" w:type="dxa"/>
          </w:tcPr>
          <w:p w14:paraId="1D61DBA1" w14:textId="77777777" w:rsidR="00097E98" w:rsidRPr="00442838" w:rsidRDefault="00097E98" w:rsidP="000F163C">
            <w:pPr>
              <w:rPr>
                <w:sz w:val="24"/>
              </w:rPr>
            </w:pPr>
          </w:p>
        </w:tc>
        <w:tc>
          <w:tcPr>
            <w:tcW w:w="3597" w:type="dxa"/>
          </w:tcPr>
          <w:p w14:paraId="4E337D1D" w14:textId="77777777" w:rsidR="00097E98" w:rsidRPr="00442838" w:rsidRDefault="00097E98" w:rsidP="000F163C">
            <w:pPr>
              <w:rPr>
                <w:sz w:val="24"/>
              </w:rPr>
            </w:pPr>
          </w:p>
        </w:tc>
      </w:tr>
    </w:tbl>
    <w:p w14:paraId="2B84F7A7" w14:textId="77777777" w:rsidR="00097E98" w:rsidRPr="00442838" w:rsidRDefault="00097E98" w:rsidP="00097E98">
      <w:pPr>
        <w:rPr>
          <w:sz w:val="24"/>
        </w:rPr>
      </w:pPr>
    </w:p>
    <w:p w14:paraId="271D7931" w14:textId="77777777" w:rsidR="00097E98" w:rsidRPr="00442838" w:rsidRDefault="00097E98" w:rsidP="00097E98">
      <w:pPr>
        <w:rPr>
          <w:sz w:val="24"/>
        </w:rPr>
      </w:pPr>
      <w:r w:rsidRPr="00442838">
        <w:rPr>
          <w:sz w:val="24"/>
        </w:rPr>
        <w:t>Sprites:</w:t>
      </w:r>
    </w:p>
    <w:p w14:paraId="30BF1722" w14:textId="77777777" w:rsidR="00097E98" w:rsidRPr="00442838" w:rsidRDefault="00097E98" w:rsidP="00097E98">
      <w:pPr>
        <w:rPr>
          <w:sz w:val="24"/>
        </w:rPr>
      </w:pPr>
      <w:r w:rsidRPr="00442838">
        <w:rPr>
          <w:sz w:val="24"/>
        </w:rPr>
        <w:br w:type="page"/>
      </w:r>
    </w:p>
    <w:p w14:paraId="2DE72E06" w14:textId="77777777" w:rsidR="00097E98" w:rsidRPr="00442838" w:rsidRDefault="00097E98" w:rsidP="00097E98">
      <w:pPr>
        <w:rPr>
          <w:sz w:val="24"/>
        </w:rPr>
      </w:pPr>
      <w:r w:rsidRPr="00442838">
        <w:rPr>
          <w:sz w:val="24"/>
        </w:rPr>
        <w:lastRenderedPageBreak/>
        <w:t>Family Page</w:t>
      </w:r>
    </w:p>
    <w:p w14:paraId="18DD584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9042D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59AC8DB" w14:textId="77777777" w:rsidTr="000F163C">
        <w:trPr>
          <w:trHeight w:val="896"/>
        </w:trPr>
        <w:tc>
          <w:tcPr>
            <w:tcW w:w="1251" w:type="dxa"/>
          </w:tcPr>
          <w:p w14:paraId="7F60B134" w14:textId="77777777" w:rsidR="00097E98" w:rsidRPr="00442838" w:rsidRDefault="00097E98" w:rsidP="000F163C">
            <w:pPr>
              <w:spacing w:line="360" w:lineRule="auto"/>
            </w:pPr>
            <w:r w:rsidRPr="00442838">
              <w:t>Pokemon</w:t>
            </w:r>
          </w:p>
          <w:p w14:paraId="3B7B1133" w14:textId="77777777" w:rsidR="00097E98" w:rsidRPr="00442838" w:rsidRDefault="00097E98" w:rsidP="000F163C">
            <w:pPr>
              <w:spacing w:line="360" w:lineRule="auto"/>
            </w:pPr>
            <w:r w:rsidRPr="00442838">
              <w:t>Name</w:t>
            </w:r>
          </w:p>
        </w:tc>
        <w:tc>
          <w:tcPr>
            <w:tcW w:w="1652" w:type="dxa"/>
          </w:tcPr>
          <w:p w14:paraId="7B4FAE5C" w14:textId="77777777" w:rsidR="00097E98" w:rsidRPr="00442838" w:rsidRDefault="00097E98" w:rsidP="000F163C">
            <w:pPr>
              <w:spacing w:line="360" w:lineRule="auto"/>
            </w:pPr>
            <w:r w:rsidRPr="00442838">
              <w:t>Pokemon Number</w:t>
            </w:r>
          </w:p>
        </w:tc>
        <w:tc>
          <w:tcPr>
            <w:tcW w:w="3719" w:type="dxa"/>
          </w:tcPr>
          <w:p w14:paraId="3AE101A6" w14:textId="77777777" w:rsidR="00097E98" w:rsidRPr="00442838" w:rsidRDefault="00097E98" w:rsidP="000F163C">
            <w:pPr>
              <w:spacing w:line="360" w:lineRule="auto"/>
            </w:pPr>
            <w:r w:rsidRPr="00442838">
              <w:t>Base Stats</w:t>
            </w:r>
          </w:p>
          <w:p w14:paraId="65090B7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7094C4A" w14:textId="77777777" w:rsidR="00097E98" w:rsidRPr="00442838" w:rsidRDefault="00097E98" w:rsidP="000F163C">
            <w:pPr>
              <w:spacing w:line="360" w:lineRule="auto"/>
            </w:pPr>
            <w:r w:rsidRPr="00442838">
              <w:t>Ability</w:t>
            </w:r>
          </w:p>
        </w:tc>
        <w:tc>
          <w:tcPr>
            <w:tcW w:w="724" w:type="dxa"/>
          </w:tcPr>
          <w:p w14:paraId="2AC082FC" w14:textId="77777777" w:rsidR="00097E98" w:rsidRPr="00442838" w:rsidRDefault="00097E98" w:rsidP="000F163C">
            <w:pPr>
              <w:spacing w:line="360" w:lineRule="auto"/>
            </w:pPr>
            <w:r w:rsidRPr="00442838">
              <w:t>Type 1</w:t>
            </w:r>
          </w:p>
        </w:tc>
        <w:tc>
          <w:tcPr>
            <w:tcW w:w="724" w:type="dxa"/>
          </w:tcPr>
          <w:p w14:paraId="366DB7B1" w14:textId="77777777" w:rsidR="00097E98" w:rsidRPr="00442838" w:rsidRDefault="00097E98" w:rsidP="000F163C">
            <w:pPr>
              <w:spacing w:line="360" w:lineRule="auto"/>
            </w:pPr>
            <w:r w:rsidRPr="00442838">
              <w:t>Type 2</w:t>
            </w:r>
          </w:p>
        </w:tc>
        <w:tc>
          <w:tcPr>
            <w:tcW w:w="1976" w:type="dxa"/>
          </w:tcPr>
          <w:p w14:paraId="2A2CD958" w14:textId="77777777" w:rsidR="00097E98" w:rsidRPr="00442838" w:rsidRDefault="00097E98" w:rsidP="000F163C">
            <w:pPr>
              <w:spacing w:line="360" w:lineRule="auto"/>
            </w:pPr>
            <w:r w:rsidRPr="00442838">
              <w:t>Evolution</w:t>
            </w:r>
          </w:p>
        </w:tc>
      </w:tr>
      <w:tr w:rsidR="00097E98" w:rsidRPr="00442838" w14:paraId="551389EB" w14:textId="77777777" w:rsidTr="000F163C">
        <w:trPr>
          <w:trHeight w:val="454"/>
        </w:trPr>
        <w:tc>
          <w:tcPr>
            <w:tcW w:w="1251" w:type="dxa"/>
          </w:tcPr>
          <w:p w14:paraId="6E1842C3" w14:textId="77777777" w:rsidR="00097E98" w:rsidRPr="00442838" w:rsidRDefault="00097E98" w:rsidP="000F163C">
            <w:pPr>
              <w:spacing w:line="360" w:lineRule="auto"/>
            </w:pPr>
          </w:p>
        </w:tc>
        <w:tc>
          <w:tcPr>
            <w:tcW w:w="1652" w:type="dxa"/>
          </w:tcPr>
          <w:p w14:paraId="33C61E70" w14:textId="77777777" w:rsidR="00097E98" w:rsidRPr="00442838" w:rsidRDefault="00097E98" w:rsidP="000F163C">
            <w:pPr>
              <w:spacing w:line="360" w:lineRule="auto"/>
            </w:pPr>
          </w:p>
        </w:tc>
        <w:tc>
          <w:tcPr>
            <w:tcW w:w="3719" w:type="dxa"/>
          </w:tcPr>
          <w:p w14:paraId="528A823B" w14:textId="77777777" w:rsidR="00097E98" w:rsidRPr="00442838" w:rsidRDefault="00097E98" w:rsidP="000F163C">
            <w:pPr>
              <w:spacing w:line="360" w:lineRule="auto"/>
            </w:pPr>
          </w:p>
        </w:tc>
        <w:tc>
          <w:tcPr>
            <w:tcW w:w="880" w:type="dxa"/>
          </w:tcPr>
          <w:p w14:paraId="26B2FF94" w14:textId="77777777" w:rsidR="00097E98" w:rsidRPr="00442838" w:rsidRDefault="00097E98" w:rsidP="000F163C">
            <w:pPr>
              <w:spacing w:line="360" w:lineRule="auto"/>
            </w:pPr>
          </w:p>
        </w:tc>
        <w:tc>
          <w:tcPr>
            <w:tcW w:w="724" w:type="dxa"/>
          </w:tcPr>
          <w:p w14:paraId="3C03AB0E" w14:textId="77777777" w:rsidR="00097E98" w:rsidRPr="00442838" w:rsidRDefault="00097E98" w:rsidP="000F163C">
            <w:pPr>
              <w:spacing w:line="360" w:lineRule="auto"/>
            </w:pPr>
          </w:p>
        </w:tc>
        <w:tc>
          <w:tcPr>
            <w:tcW w:w="724" w:type="dxa"/>
          </w:tcPr>
          <w:p w14:paraId="73C60D34" w14:textId="77777777" w:rsidR="00097E98" w:rsidRPr="00442838" w:rsidRDefault="00097E98" w:rsidP="000F163C">
            <w:pPr>
              <w:spacing w:line="360" w:lineRule="auto"/>
            </w:pPr>
          </w:p>
        </w:tc>
        <w:tc>
          <w:tcPr>
            <w:tcW w:w="1976" w:type="dxa"/>
          </w:tcPr>
          <w:p w14:paraId="0FF56AEC" w14:textId="77777777" w:rsidR="00097E98" w:rsidRPr="00442838" w:rsidRDefault="00097E98" w:rsidP="000F163C">
            <w:pPr>
              <w:spacing w:line="360" w:lineRule="auto"/>
            </w:pPr>
          </w:p>
        </w:tc>
      </w:tr>
      <w:tr w:rsidR="00097E98" w:rsidRPr="00442838" w14:paraId="5E569A74" w14:textId="77777777" w:rsidTr="000F163C">
        <w:trPr>
          <w:trHeight w:val="441"/>
        </w:trPr>
        <w:tc>
          <w:tcPr>
            <w:tcW w:w="1251" w:type="dxa"/>
          </w:tcPr>
          <w:p w14:paraId="699EE053" w14:textId="77777777" w:rsidR="00097E98" w:rsidRPr="00442838" w:rsidRDefault="00097E98" w:rsidP="000F163C">
            <w:pPr>
              <w:spacing w:line="360" w:lineRule="auto"/>
            </w:pPr>
          </w:p>
        </w:tc>
        <w:tc>
          <w:tcPr>
            <w:tcW w:w="1652" w:type="dxa"/>
          </w:tcPr>
          <w:p w14:paraId="0F10B5D5" w14:textId="77777777" w:rsidR="00097E98" w:rsidRPr="00442838" w:rsidRDefault="00097E98" w:rsidP="000F163C">
            <w:pPr>
              <w:spacing w:line="360" w:lineRule="auto"/>
            </w:pPr>
          </w:p>
        </w:tc>
        <w:tc>
          <w:tcPr>
            <w:tcW w:w="3719" w:type="dxa"/>
          </w:tcPr>
          <w:p w14:paraId="0F1C7284" w14:textId="77777777" w:rsidR="00097E98" w:rsidRPr="00442838" w:rsidRDefault="00097E98" w:rsidP="000F163C">
            <w:pPr>
              <w:spacing w:line="360" w:lineRule="auto"/>
            </w:pPr>
          </w:p>
        </w:tc>
        <w:tc>
          <w:tcPr>
            <w:tcW w:w="880" w:type="dxa"/>
          </w:tcPr>
          <w:p w14:paraId="5161E607" w14:textId="77777777" w:rsidR="00097E98" w:rsidRPr="00442838" w:rsidRDefault="00097E98" w:rsidP="000F163C">
            <w:pPr>
              <w:spacing w:line="360" w:lineRule="auto"/>
            </w:pPr>
          </w:p>
        </w:tc>
        <w:tc>
          <w:tcPr>
            <w:tcW w:w="724" w:type="dxa"/>
          </w:tcPr>
          <w:p w14:paraId="33C27D99" w14:textId="77777777" w:rsidR="00097E98" w:rsidRPr="00442838" w:rsidRDefault="00097E98" w:rsidP="000F163C">
            <w:pPr>
              <w:spacing w:line="360" w:lineRule="auto"/>
            </w:pPr>
          </w:p>
        </w:tc>
        <w:tc>
          <w:tcPr>
            <w:tcW w:w="724" w:type="dxa"/>
          </w:tcPr>
          <w:p w14:paraId="4759355E" w14:textId="77777777" w:rsidR="00097E98" w:rsidRPr="00442838" w:rsidRDefault="00097E98" w:rsidP="000F163C">
            <w:pPr>
              <w:spacing w:line="360" w:lineRule="auto"/>
            </w:pPr>
          </w:p>
        </w:tc>
        <w:tc>
          <w:tcPr>
            <w:tcW w:w="1976" w:type="dxa"/>
          </w:tcPr>
          <w:p w14:paraId="4461285F" w14:textId="77777777" w:rsidR="00097E98" w:rsidRPr="00442838" w:rsidRDefault="00097E98" w:rsidP="000F163C">
            <w:pPr>
              <w:spacing w:line="360" w:lineRule="auto"/>
            </w:pPr>
          </w:p>
        </w:tc>
      </w:tr>
      <w:tr w:rsidR="00097E98" w:rsidRPr="00442838" w14:paraId="588B9D8A" w14:textId="77777777" w:rsidTr="000F163C">
        <w:trPr>
          <w:trHeight w:val="441"/>
        </w:trPr>
        <w:tc>
          <w:tcPr>
            <w:tcW w:w="1251" w:type="dxa"/>
          </w:tcPr>
          <w:p w14:paraId="3B703B18" w14:textId="77777777" w:rsidR="00097E98" w:rsidRPr="00442838" w:rsidRDefault="00097E98" w:rsidP="000F163C">
            <w:pPr>
              <w:spacing w:line="360" w:lineRule="auto"/>
            </w:pPr>
          </w:p>
        </w:tc>
        <w:tc>
          <w:tcPr>
            <w:tcW w:w="1652" w:type="dxa"/>
          </w:tcPr>
          <w:p w14:paraId="5B97D139" w14:textId="77777777" w:rsidR="00097E98" w:rsidRPr="00442838" w:rsidRDefault="00097E98" w:rsidP="000F163C">
            <w:pPr>
              <w:spacing w:line="360" w:lineRule="auto"/>
            </w:pPr>
          </w:p>
        </w:tc>
        <w:tc>
          <w:tcPr>
            <w:tcW w:w="3719" w:type="dxa"/>
          </w:tcPr>
          <w:p w14:paraId="6A4258D0" w14:textId="77777777" w:rsidR="00097E98" w:rsidRPr="00442838" w:rsidRDefault="00097E98" w:rsidP="000F163C">
            <w:pPr>
              <w:spacing w:line="360" w:lineRule="auto"/>
            </w:pPr>
          </w:p>
        </w:tc>
        <w:tc>
          <w:tcPr>
            <w:tcW w:w="880" w:type="dxa"/>
          </w:tcPr>
          <w:p w14:paraId="0E560CFD" w14:textId="77777777" w:rsidR="00097E98" w:rsidRPr="00442838" w:rsidRDefault="00097E98" w:rsidP="000F163C">
            <w:pPr>
              <w:spacing w:line="360" w:lineRule="auto"/>
            </w:pPr>
          </w:p>
        </w:tc>
        <w:tc>
          <w:tcPr>
            <w:tcW w:w="724" w:type="dxa"/>
          </w:tcPr>
          <w:p w14:paraId="163D0F31" w14:textId="77777777" w:rsidR="00097E98" w:rsidRPr="00442838" w:rsidRDefault="00097E98" w:rsidP="000F163C">
            <w:pPr>
              <w:spacing w:line="360" w:lineRule="auto"/>
            </w:pPr>
          </w:p>
        </w:tc>
        <w:tc>
          <w:tcPr>
            <w:tcW w:w="724" w:type="dxa"/>
          </w:tcPr>
          <w:p w14:paraId="3F7C9701" w14:textId="77777777" w:rsidR="00097E98" w:rsidRPr="00442838" w:rsidRDefault="00097E98" w:rsidP="000F163C">
            <w:pPr>
              <w:spacing w:line="360" w:lineRule="auto"/>
            </w:pPr>
          </w:p>
        </w:tc>
        <w:tc>
          <w:tcPr>
            <w:tcW w:w="1976" w:type="dxa"/>
          </w:tcPr>
          <w:p w14:paraId="29B9D0CA" w14:textId="77777777" w:rsidR="00097E98" w:rsidRPr="00442838" w:rsidRDefault="00097E98" w:rsidP="000F163C">
            <w:pPr>
              <w:spacing w:line="360" w:lineRule="auto"/>
            </w:pPr>
          </w:p>
        </w:tc>
      </w:tr>
      <w:tr w:rsidR="00097E98" w:rsidRPr="00442838" w14:paraId="1E4F79E5" w14:textId="77777777" w:rsidTr="000F163C">
        <w:trPr>
          <w:trHeight w:val="896"/>
        </w:trPr>
        <w:tc>
          <w:tcPr>
            <w:tcW w:w="1251" w:type="dxa"/>
          </w:tcPr>
          <w:p w14:paraId="7F278DE5" w14:textId="77777777" w:rsidR="00097E98" w:rsidRPr="00442838" w:rsidRDefault="00097E98" w:rsidP="000F163C">
            <w:pPr>
              <w:spacing w:line="360" w:lineRule="auto"/>
            </w:pPr>
          </w:p>
        </w:tc>
        <w:tc>
          <w:tcPr>
            <w:tcW w:w="1652" w:type="dxa"/>
          </w:tcPr>
          <w:p w14:paraId="2B7B976F" w14:textId="77777777" w:rsidR="00097E98" w:rsidRPr="00442838" w:rsidRDefault="00097E98" w:rsidP="000F163C">
            <w:pPr>
              <w:spacing w:line="360" w:lineRule="auto"/>
            </w:pPr>
          </w:p>
        </w:tc>
        <w:tc>
          <w:tcPr>
            <w:tcW w:w="3719" w:type="dxa"/>
          </w:tcPr>
          <w:p w14:paraId="3F6D3FF0" w14:textId="77777777" w:rsidR="00097E98" w:rsidRPr="00442838" w:rsidRDefault="00097E98" w:rsidP="000F163C">
            <w:pPr>
              <w:spacing w:line="360" w:lineRule="auto"/>
            </w:pPr>
          </w:p>
        </w:tc>
        <w:tc>
          <w:tcPr>
            <w:tcW w:w="880" w:type="dxa"/>
          </w:tcPr>
          <w:p w14:paraId="5D3AA005" w14:textId="77777777" w:rsidR="00097E98" w:rsidRPr="00442838" w:rsidRDefault="00097E98" w:rsidP="000F163C">
            <w:pPr>
              <w:spacing w:line="360" w:lineRule="auto"/>
            </w:pPr>
          </w:p>
        </w:tc>
        <w:tc>
          <w:tcPr>
            <w:tcW w:w="724" w:type="dxa"/>
          </w:tcPr>
          <w:p w14:paraId="2D19C4BF" w14:textId="77777777" w:rsidR="00097E98" w:rsidRPr="00442838" w:rsidRDefault="00097E98" w:rsidP="000F163C">
            <w:pPr>
              <w:spacing w:line="360" w:lineRule="auto"/>
            </w:pPr>
          </w:p>
        </w:tc>
        <w:tc>
          <w:tcPr>
            <w:tcW w:w="724" w:type="dxa"/>
          </w:tcPr>
          <w:p w14:paraId="509DA090" w14:textId="77777777" w:rsidR="00097E98" w:rsidRPr="00442838" w:rsidRDefault="00097E98" w:rsidP="000F163C">
            <w:pPr>
              <w:spacing w:line="360" w:lineRule="auto"/>
            </w:pPr>
          </w:p>
        </w:tc>
        <w:tc>
          <w:tcPr>
            <w:tcW w:w="1976" w:type="dxa"/>
          </w:tcPr>
          <w:p w14:paraId="4A259199" w14:textId="77777777" w:rsidR="00097E98" w:rsidRPr="00442838" w:rsidRDefault="00097E98" w:rsidP="000F163C">
            <w:pPr>
              <w:spacing w:line="360" w:lineRule="auto"/>
            </w:pPr>
          </w:p>
        </w:tc>
      </w:tr>
    </w:tbl>
    <w:p w14:paraId="6A03FB77" w14:textId="77777777" w:rsidR="00097E98" w:rsidRPr="00442838" w:rsidRDefault="00097E98" w:rsidP="00097E98">
      <w:pPr>
        <w:rPr>
          <w:sz w:val="24"/>
        </w:rPr>
      </w:pPr>
    </w:p>
    <w:p w14:paraId="35D2E3B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33F211" w14:textId="77777777" w:rsidTr="000F163C">
        <w:tc>
          <w:tcPr>
            <w:tcW w:w="3596" w:type="dxa"/>
          </w:tcPr>
          <w:p w14:paraId="7675C082" w14:textId="77777777" w:rsidR="00097E98" w:rsidRPr="00442838" w:rsidRDefault="00097E98" w:rsidP="000F163C">
            <w:pPr>
              <w:rPr>
                <w:sz w:val="24"/>
              </w:rPr>
            </w:pPr>
          </w:p>
        </w:tc>
        <w:tc>
          <w:tcPr>
            <w:tcW w:w="3597" w:type="dxa"/>
          </w:tcPr>
          <w:p w14:paraId="1E6738CF" w14:textId="77777777" w:rsidR="00097E98" w:rsidRPr="00442838" w:rsidRDefault="00097E98" w:rsidP="000F163C">
            <w:pPr>
              <w:rPr>
                <w:sz w:val="24"/>
              </w:rPr>
            </w:pPr>
          </w:p>
        </w:tc>
        <w:tc>
          <w:tcPr>
            <w:tcW w:w="3597" w:type="dxa"/>
          </w:tcPr>
          <w:p w14:paraId="78FB2128" w14:textId="77777777" w:rsidR="00097E98" w:rsidRPr="00442838" w:rsidRDefault="00097E98" w:rsidP="000F163C">
            <w:pPr>
              <w:rPr>
                <w:sz w:val="24"/>
              </w:rPr>
            </w:pPr>
          </w:p>
        </w:tc>
      </w:tr>
      <w:tr w:rsidR="00097E98" w:rsidRPr="00442838" w14:paraId="3F1990FD" w14:textId="77777777" w:rsidTr="000F163C">
        <w:tc>
          <w:tcPr>
            <w:tcW w:w="3596" w:type="dxa"/>
          </w:tcPr>
          <w:p w14:paraId="44DA5DCD" w14:textId="77777777" w:rsidR="00097E98" w:rsidRPr="00442838" w:rsidRDefault="00097E98" w:rsidP="000F163C">
            <w:pPr>
              <w:rPr>
                <w:sz w:val="24"/>
              </w:rPr>
            </w:pPr>
          </w:p>
        </w:tc>
        <w:tc>
          <w:tcPr>
            <w:tcW w:w="3597" w:type="dxa"/>
          </w:tcPr>
          <w:p w14:paraId="084D6355" w14:textId="77777777" w:rsidR="00097E98" w:rsidRPr="00442838" w:rsidRDefault="00097E98" w:rsidP="000F163C">
            <w:pPr>
              <w:rPr>
                <w:sz w:val="24"/>
              </w:rPr>
            </w:pPr>
          </w:p>
        </w:tc>
        <w:tc>
          <w:tcPr>
            <w:tcW w:w="3597" w:type="dxa"/>
          </w:tcPr>
          <w:p w14:paraId="1BE86FE6" w14:textId="77777777" w:rsidR="00097E98" w:rsidRPr="00442838" w:rsidRDefault="00097E98" w:rsidP="000F163C">
            <w:pPr>
              <w:rPr>
                <w:sz w:val="24"/>
              </w:rPr>
            </w:pPr>
          </w:p>
        </w:tc>
      </w:tr>
    </w:tbl>
    <w:p w14:paraId="52DC09DC" w14:textId="77777777" w:rsidR="00097E98" w:rsidRPr="00442838" w:rsidRDefault="00097E98" w:rsidP="00097E98">
      <w:pPr>
        <w:rPr>
          <w:sz w:val="24"/>
        </w:rPr>
      </w:pPr>
    </w:p>
    <w:p w14:paraId="5E730F7E" w14:textId="77777777" w:rsidR="00097E98" w:rsidRPr="00442838" w:rsidRDefault="00097E98" w:rsidP="00097E98">
      <w:pPr>
        <w:rPr>
          <w:sz w:val="24"/>
        </w:rPr>
      </w:pPr>
      <w:r w:rsidRPr="00442838">
        <w:rPr>
          <w:sz w:val="24"/>
        </w:rPr>
        <w:t>Sprites:</w:t>
      </w:r>
    </w:p>
    <w:p w14:paraId="7F26350E" w14:textId="77777777" w:rsidR="00097E98" w:rsidRPr="00442838" w:rsidRDefault="00097E98" w:rsidP="00097E98">
      <w:pPr>
        <w:rPr>
          <w:sz w:val="24"/>
        </w:rPr>
      </w:pPr>
      <w:r w:rsidRPr="00442838">
        <w:rPr>
          <w:sz w:val="24"/>
        </w:rPr>
        <w:br w:type="page"/>
      </w:r>
    </w:p>
    <w:p w14:paraId="77CE4395" w14:textId="77777777" w:rsidR="00097E98" w:rsidRPr="00442838" w:rsidRDefault="00097E98" w:rsidP="00097E98">
      <w:pPr>
        <w:rPr>
          <w:sz w:val="24"/>
        </w:rPr>
      </w:pPr>
      <w:r w:rsidRPr="00442838">
        <w:rPr>
          <w:sz w:val="24"/>
        </w:rPr>
        <w:lastRenderedPageBreak/>
        <w:t>Family Page</w:t>
      </w:r>
    </w:p>
    <w:p w14:paraId="3F03A1B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60BE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D894608" w14:textId="77777777" w:rsidTr="000F163C">
        <w:trPr>
          <w:trHeight w:val="896"/>
        </w:trPr>
        <w:tc>
          <w:tcPr>
            <w:tcW w:w="1251" w:type="dxa"/>
          </w:tcPr>
          <w:p w14:paraId="5F6CC17A" w14:textId="77777777" w:rsidR="00097E98" w:rsidRPr="00442838" w:rsidRDefault="00097E98" w:rsidP="000F163C">
            <w:pPr>
              <w:spacing w:line="360" w:lineRule="auto"/>
            </w:pPr>
            <w:r w:rsidRPr="00442838">
              <w:t>Pokemon</w:t>
            </w:r>
          </w:p>
          <w:p w14:paraId="6A474C32" w14:textId="77777777" w:rsidR="00097E98" w:rsidRPr="00442838" w:rsidRDefault="00097E98" w:rsidP="000F163C">
            <w:pPr>
              <w:spacing w:line="360" w:lineRule="auto"/>
            </w:pPr>
            <w:r w:rsidRPr="00442838">
              <w:t>Name</w:t>
            </w:r>
          </w:p>
        </w:tc>
        <w:tc>
          <w:tcPr>
            <w:tcW w:w="1652" w:type="dxa"/>
          </w:tcPr>
          <w:p w14:paraId="4C430310" w14:textId="77777777" w:rsidR="00097E98" w:rsidRPr="00442838" w:rsidRDefault="00097E98" w:rsidP="000F163C">
            <w:pPr>
              <w:spacing w:line="360" w:lineRule="auto"/>
            </w:pPr>
            <w:r w:rsidRPr="00442838">
              <w:t>Pokemon Number</w:t>
            </w:r>
          </w:p>
        </w:tc>
        <w:tc>
          <w:tcPr>
            <w:tcW w:w="3719" w:type="dxa"/>
          </w:tcPr>
          <w:p w14:paraId="41D9620A" w14:textId="77777777" w:rsidR="00097E98" w:rsidRPr="00442838" w:rsidRDefault="00097E98" w:rsidP="000F163C">
            <w:pPr>
              <w:spacing w:line="360" w:lineRule="auto"/>
            </w:pPr>
            <w:r w:rsidRPr="00442838">
              <w:t>Base Stats</w:t>
            </w:r>
          </w:p>
          <w:p w14:paraId="4B9302A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1DAC060" w14:textId="77777777" w:rsidR="00097E98" w:rsidRPr="00442838" w:rsidRDefault="00097E98" w:rsidP="000F163C">
            <w:pPr>
              <w:spacing w:line="360" w:lineRule="auto"/>
            </w:pPr>
            <w:r w:rsidRPr="00442838">
              <w:t>Ability</w:t>
            </w:r>
          </w:p>
        </w:tc>
        <w:tc>
          <w:tcPr>
            <w:tcW w:w="724" w:type="dxa"/>
          </w:tcPr>
          <w:p w14:paraId="201303AF" w14:textId="77777777" w:rsidR="00097E98" w:rsidRPr="00442838" w:rsidRDefault="00097E98" w:rsidP="000F163C">
            <w:pPr>
              <w:spacing w:line="360" w:lineRule="auto"/>
            </w:pPr>
            <w:r w:rsidRPr="00442838">
              <w:t>Type 1</w:t>
            </w:r>
          </w:p>
        </w:tc>
        <w:tc>
          <w:tcPr>
            <w:tcW w:w="724" w:type="dxa"/>
          </w:tcPr>
          <w:p w14:paraId="14811E21" w14:textId="77777777" w:rsidR="00097E98" w:rsidRPr="00442838" w:rsidRDefault="00097E98" w:rsidP="000F163C">
            <w:pPr>
              <w:spacing w:line="360" w:lineRule="auto"/>
            </w:pPr>
            <w:r w:rsidRPr="00442838">
              <w:t>Type 2</w:t>
            </w:r>
          </w:p>
        </w:tc>
        <w:tc>
          <w:tcPr>
            <w:tcW w:w="1976" w:type="dxa"/>
          </w:tcPr>
          <w:p w14:paraId="386D8B64" w14:textId="77777777" w:rsidR="00097E98" w:rsidRPr="00442838" w:rsidRDefault="00097E98" w:rsidP="000F163C">
            <w:pPr>
              <w:spacing w:line="360" w:lineRule="auto"/>
            </w:pPr>
            <w:r w:rsidRPr="00442838">
              <w:t>Evolution</w:t>
            </w:r>
          </w:p>
        </w:tc>
      </w:tr>
      <w:tr w:rsidR="00097E98" w:rsidRPr="00442838" w14:paraId="01518C37" w14:textId="77777777" w:rsidTr="000F163C">
        <w:trPr>
          <w:trHeight w:val="454"/>
        </w:trPr>
        <w:tc>
          <w:tcPr>
            <w:tcW w:w="1251" w:type="dxa"/>
          </w:tcPr>
          <w:p w14:paraId="76507E6A" w14:textId="77777777" w:rsidR="00097E98" w:rsidRPr="00442838" w:rsidRDefault="00097E98" w:rsidP="000F163C">
            <w:pPr>
              <w:spacing w:line="360" w:lineRule="auto"/>
            </w:pPr>
          </w:p>
        </w:tc>
        <w:tc>
          <w:tcPr>
            <w:tcW w:w="1652" w:type="dxa"/>
          </w:tcPr>
          <w:p w14:paraId="090E9CBA" w14:textId="77777777" w:rsidR="00097E98" w:rsidRPr="00442838" w:rsidRDefault="00097E98" w:rsidP="000F163C">
            <w:pPr>
              <w:spacing w:line="360" w:lineRule="auto"/>
            </w:pPr>
          </w:p>
        </w:tc>
        <w:tc>
          <w:tcPr>
            <w:tcW w:w="3719" w:type="dxa"/>
          </w:tcPr>
          <w:p w14:paraId="109F348F" w14:textId="77777777" w:rsidR="00097E98" w:rsidRPr="00442838" w:rsidRDefault="00097E98" w:rsidP="000F163C">
            <w:pPr>
              <w:spacing w:line="360" w:lineRule="auto"/>
            </w:pPr>
          </w:p>
        </w:tc>
        <w:tc>
          <w:tcPr>
            <w:tcW w:w="880" w:type="dxa"/>
          </w:tcPr>
          <w:p w14:paraId="46B01323" w14:textId="77777777" w:rsidR="00097E98" w:rsidRPr="00442838" w:rsidRDefault="00097E98" w:rsidP="000F163C">
            <w:pPr>
              <w:spacing w:line="360" w:lineRule="auto"/>
            </w:pPr>
          </w:p>
        </w:tc>
        <w:tc>
          <w:tcPr>
            <w:tcW w:w="724" w:type="dxa"/>
          </w:tcPr>
          <w:p w14:paraId="6BDB009A" w14:textId="77777777" w:rsidR="00097E98" w:rsidRPr="00442838" w:rsidRDefault="00097E98" w:rsidP="000F163C">
            <w:pPr>
              <w:spacing w:line="360" w:lineRule="auto"/>
            </w:pPr>
          </w:p>
        </w:tc>
        <w:tc>
          <w:tcPr>
            <w:tcW w:w="724" w:type="dxa"/>
          </w:tcPr>
          <w:p w14:paraId="4BB2FA72" w14:textId="77777777" w:rsidR="00097E98" w:rsidRPr="00442838" w:rsidRDefault="00097E98" w:rsidP="000F163C">
            <w:pPr>
              <w:spacing w:line="360" w:lineRule="auto"/>
            </w:pPr>
          </w:p>
        </w:tc>
        <w:tc>
          <w:tcPr>
            <w:tcW w:w="1976" w:type="dxa"/>
          </w:tcPr>
          <w:p w14:paraId="2C3ED3D6" w14:textId="77777777" w:rsidR="00097E98" w:rsidRPr="00442838" w:rsidRDefault="00097E98" w:rsidP="000F163C">
            <w:pPr>
              <w:spacing w:line="360" w:lineRule="auto"/>
            </w:pPr>
          </w:p>
        </w:tc>
      </w:tr>
      <w:tr w:rsidR="00097E98" w:rsidRPr="00442838" w14:paraId="6C9BE923" w14:textId="77777777" w:rsidTr="000F163C">
        <w:trPr>
          <w:trHeight w:val="441"/>
        </w:trPr>
        <w:tc>
          <w:tcPr>
            <w:tcW w:w="1251" w:type="dxa"/>
          </w:tcPr>
          <w:p w14:paraId="307CDACB" w14:textId="77777777" w:rsidR="00097E98" w:rsidRPr="00442838" w:rsidRDefault="00097E98" w:rsidP="000F163C">
            <w:pPr>
              <w:spacing w:line="360" w:lineRule="auto"/>
            </w:pPr>
          </w:p>
        </w:tc>
        <w:tc>
          <w:tcPr>
            <w:tcW w:w="1652" w:type="dxa"/>
          </w:tcPr>
          <w:p w14:paraId="40E27C28" w14:textId="77777777" w:rsidR="00097E98" w:rsidRPr="00442838" w:rsidRDefault="00097E98" w:rsidP="000F163C">
            <w:pPr>
              <w:spacing w:line="360" w:lineRule="auto"/>
            </w:pPr>
          </w:p>
        </w:tc>
        <w:tc>
          <w:tcPr>
            <w:tcW w:w="3719" w:type="dxa"/>
          </w:tcPr>
          <w:p w14:paraId="4BC1EAC7" w14:textId="77777777" w:rsidR="00097E98" w:rsidRPr="00442838" w:rsidRDefault="00097E98" w:rsidP="000F163C">
            <w:pPr>
              <w:spacing w:line="360" w:lineRule="auto"/>
            </w:pPr>
          </w:p>
        </w:tc>
        <w:tc>
          <w:tcPr>
            <w:tcW w:w="880" w:type="dxa"/>
          </w:tcPr>
          <w:p w14:paraId="6958A729" w14:textId="77777777" w:rsidR="00097E98" w:rsidRPr="00442838" w:rsidRDefault="00097E98" w:rsidP="000F163C">
            <w:pPr>
              <w:spacing w:line="360" w:lineRule="auto"/>
            </w:pPr>
          </w:p>
        </w:tc>
        <w:tc>
          <w:tcPr>
            <w:tcW w:w="724" w:type="dxa"/>
          </w:tcPr>
          <w:p w14:paraId="0911CC0E" w14:textId="77777777" w:rsidR="00097E98" w:rsidRPr="00442838" w:rsidRDefault="00097E98" w:rsidP="000F163C">
            <w:pPr>
              <w:spacing w:line="360" w:lineRule="auto"/>
            </w:pPr>
          </w:p>
        </w:tc>
        <w:tc>
          <w:tcPr>
            <w:tcW w:w="724" w:type="dxa"/>
          </w:tcPr>
          <w:p w14:paraId="0ACDE7BE" w14:textId="77777777" w:rsidR="00097E98" w:rsidRPr="00442838" w:rsidRDefault="00097E98" w:rsidP="000F163C">
            <w:pPr>
              <w:spacing w:line="360" w:lineRule="auto"/>
            </w:pPr>
          </w:p>
        </w:tc>
        <w:tc>
          <w:tcPr>
            <w:tcW w:w="1976" w:type="dxa"/>
          </w:tcPr>
          <w:p w14:paraId="18400F69" w14:textId="77777777" w:rsidR="00097E98" w:rsidRPr="00442838" w:rsidRDefault="00097E98" w:rsidP="000F163C">
            <w:pPr>
              <w:spacing w:line="360" w:lineRule="auto"/>
            </w:pPr>
          </w:p>
        </w:tc>
      </w:tr>
      <w:tr w:rsidR="00097E98" w:rsidRPr="00442838" w14:paraId="10384AFD" w14:textId="77777777" w:rsidTr="000F163C">
        <w:trPr>
          <w:trHeight w:val="441"/>
        </w:trPr>
        <w:tc>
          <w:tcPr>
            <w:tcW w:w="1251" w:type="dxa"/>
          </w:tcPr>
          <w:p w14:paraId="344BD42F" w14:textId="77777777" w:rsidR="00097E98" w:rsidRPr="00442838" w:rsidRDefault="00097E98" w:rsidP="000F163C">
            <w:pPr>
              <w:spacing w:line="360" w:lineRule="auto"/>
            </w:pPr>
          </w:p>
        </w:tc>
        <w:tc>
          <w:tcPr>
            <w:tcW w:w="1652" w:type="dxa"/>
          </w:tcPr>
          <w:p w14:paraId="5C17DB46" w14:textId="77777777" w:rsidR="00097E98" w:rsidRPr="00442838" w:rsidRDefault="00097E98" w:rsidP="000F163C">
            <w:pPr>
              <w:spacing w:line="360" w:lineRule="auto"/>
            </w:pPr>
          </w:p>
        </w:tc>
        <w:tc>
          <w:tcPr>
            <w:tcW w:w="3719" w:type="dxa"/>
          </w:tcPr>
          <w:p w14:paraId="1A440238" w14:textId="77777777" w:rsidR="00097E98" w:rsidRPr="00442838" w:rsidRDefault="00097E98" w:rsidP="000F163C">
            <w:pPr>
              <w:spacing w:line="360" w:lineRule="auto"/>
            </w:pPr>
          </w:p>
        </w:tc>
        <w:tc>
          <w:tcPr>
            <w:tcW w:w="880" w:type="dxa"/>
          </w:tcPr>
          <w:p w14:paraId="3E15E680" w14:textId="77777777" w:rsidR="00097E98" w:rsidRPr="00442838" w:rsidRDefault="00097E98" w:rsidP="000F163C">
            <w:pPr>
              <w:spacing w:line="360" w:lineRule="auto"/>
            </w:pPr>
          </w:p>
        </w:tc>
        <w:tc>
          <w:tcPr>
            <w:tcW w:w="724" w:type="dxa"/>
          </w:tcPr>
          <w:p w14:paraId="69389344" w14:textId="77777777" w:rsidR="00097E98" w:rsidRPr="00442838" w:rsidRDefault="00097E98" w:rsidP="000F163C">
            <w:pPr>
              <w:spacing w:line="360" w:lineRule="auto"/>
            </w:pPr>
          </w:p>
        </w:tc>
        <w:tc>
          <w:tcPr>
            <w:tcW w:w="724" w:type="dxa"/>
          </w:tcPr>
          <w:p w14:paraId="3A767E95" w14:textId="77777777" w:rsidR="00097E98" w:rsidRPr="00442838" w:rsidRDefault="00097E98" w:rsidP="000F163C">
            <w:pPr>
              <w:spacing w:line="360" w:lineRule="auto"/>
            </w:pPr>
          </w:p>
        </w:tc>
        <w:tc>
          <w:tcPr>
            <w:tcW w:w="1976" w:type="dxa"/>
          </w:tcPr>
          <w:p w14:paraId="6EE2DCAA" w14:textId="77777777" w:rsidR="00097E98" w:rsidRPr="00442838" w:rsidRDefault="00097E98" w:rsidP="000F163C">
            <w:pPr>
              <w:spacing w:line="360" w:lineRule="auto"/>
            </w:pPr>
          </w:p>
        </w:tc>
      </w:tr>
      <w:tr w:rsidR="00097E98" w:rsidRPr="00442838" w14:paraId="71012816" w14:textId="77777777" w:rsidTr="000F163C">
        <w:trPr>
          <w:trHeight w:val="896"/>
        </w:trPr>
        <w:tc>
          <w:tcPr>
            <w:tcW w:w="1251" w:type="dxa"/>
          </w:tcPr>
          <w:p w14:paraId="5AA18EAC" w14:textId="77777777" w:rsidR="00097E98" w:rsidRPr="00442838" w:rsidRDefault="00097E98" w:rsidP="000F163C">
            <w:pPr>
              <w:spacing w:line="360" w:lineRule="auto"/>
            </w:pPr>
          </w:p>
        </w:tc>
        <w:tc>
          <w:tcPr>
            <w:tcW w:w="1652" w:type="dxa"/>
          </w:tcPr>
          <w:p w14:paraId="02EB3042" w14:textId="77777777" w:rsidR="00097E98" w:rsidRPr="00442838" w:rsidRDefault="00097E98" w:rsidP="000F163C">
            <w:pPr>
              <w:spacing w:line="360" w:lineRule="auto"/>
            </w:pPr>
          </w:p>
        </w:tc>
        <w:tc>
          <w:tcPr>
            <w:tcW w:w="3719" w:type="dxa"/>
          </w:tcPr>
          <w:p w14:paraId="13A70A4D" w14:textId="77777777" w:rsidR="00097E98" w:rsidRPr="00442838" w:rsidRDefault="00097E98" w:rsidP="000F163C">
            <w:pPr>
              <w:spacing w:line="360" w:lineRule="auto"/>
            </w:pPr>
          </w:p>
        </w:tc>
        <w:tc>
          <w:tcPr>
            <w:tcW w:w="880" w:type="dxa"/>
          </w:tcPr>
          <w:p w14:paraId="0A42F9E7" w14:textId="77777777" w:rsidR="00097E98" w:rsidRPr="00442838" w:rsidRDefault="00097E98" w:rsidP="000F163C">
            <w:pPr>
              <w:spacing w:line="360" w:lineRule="auto"/>
            </w:pPr>
          </w:p>
        </w:tc>
        <w:tc>
          <w:tcPr>
            <w:tcW w:w="724" w:type="dxa"/>
          </w:tcPr>
          <w:p w14:paraId="4679D9CD" w14:textId="77777777" w:rsidR="00097E98" w:rsidRPr="00442838" w:rsidRDefault="00097E98" w:rsidP="000F163C">
            <w:pPr>
              <w:spacing w:line="360" w:lineRule="auto"/>
            </w:pPr>
          </w:p>
        </w:tc>
        <w:tc>
          <w:tcPr>
            <w:tcW w:w="724" w:type="dxa"/>
          </w:tcPr>
          <w:p w14:paraId="4BA560DE" w14:textId="77777777" w:rsidR="00097E98" w:rsidRPr="00442838" w:rsidRDefault="00097E98" w:rsidP="000F163C">
            <w:pPr>
              <w:spacing w:line="360" w:lineRule="auto"/>
            </w:pPr>
          </w:p>
        </w:tc>
        <w:tc>
          <w:tcPr>
            <w:tcW w:w="1976" w:type="dxa"/>
          </w:tcPr>
          <w:p w14:paraId="228204DC" w14:textId="77777777" w:rsidR="00097E98" w:rsidRPr="00442838" w:rsidRDefault="00097E98" w:rsidP="000F163C">
            <w:pPr>
              <w:spacing w:line="360" w:lineRule="auto"/>
            </w:pPr>
          </w:p>
        </w:tc>
      </w:tr>
    </w:tbl>
    <w:p w14:paraId="546BCEB9" w14:textId="77777777" w:rsidR="00097E98" w:rsidRPr="00442838" w:rsidRDefault="00097E98" w:rsidP="00097E98">
      <w:pPr>
        <w:rPr>
          <w:sz w:val="24"/>
        </w:rPr>
      </w:pPr>
    </w:p>
    <w:p w14:paraId="46E67D6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918B9DD" w14:textId="77777777" w:rsidTr="000F163C">
        <w:tc>
          <w:tcPr>
            <w:tcW w:w="3596" w:type="dxa"/>
          </w:tcPr>
          <w:p w14:paraId="13669FDC" w14:textId="77777777" w:rsidR="00097E98" w:rsidRPr="00442838" w:rsidRDefault="00097E98" w:rsidP="000F163C">
            <w:pPr>
              <w:rPr>
                <w:sz w:val="24"/>
              </w:rPr>
            </w:pPr>
          </w:p>
        </w:tc>
        <w:tc>
          <w:tcPr>
            <w:tcW w:w="3597" w:type="dxa"/>
          </w:tcPr>
          <w:p w14:paraId="630F658E" w14:textId="77777777" w:rsidR="00097E98" w:rsidRPr="00442838" w:rsidRDefault="00097E98" w:rsidP="000F163C">
            <w:pPr>
              <w:rPr>
                <w:sz w:val="24"/>
              </w:rPr>
            </w:pPr>
          </w:p>
        </w:tc>
        <w:tc>
          <w:tcPr>
            <w:tcW w:w="3597" w:type="dxa"/>
          </w:tcPr>
          <w:p w14:paraId="60B7DFFC" w14:textId="77777777" w:rsidR="00097E98" w:rsidRPr="00442838" w:rsidRDefault="00097E98" w:rsidP="000F163C">
            <w:pPr>
              <w:rPr>
                <w:sz w:val="24"/>
              </w:rPr>
            </w:pPr>
          </w:p>
        </w:tc>
      </w:tr>
      <w:tr w:rsidR="00097E98" w:rsidRPr="00442838" w14:paraId="49751DFB" w14:textId="77777777" w:rsidTr="000F163C">
        <w:tc>
          <w:tcPr>
            <w:tcW w:w="3596" w:type="dxa"/>
          </w:tcPr>
          <w:p w14:paraId="149F1BAB" w14:textId="77777777" w:rsidR="00097E98" w:rsidRPr="00442838" w:rsidRDefault="00097E98" w:rsidP="000F163C">
            <w:pPr>
              <w:rPr>
                <w:sz w:val="24"/>
              </w:rPr>
            </w:pPr>
          </w:p>
        </w:tc>
        <w:tc>
          <w:tcPr>
            <w:tcW w:w="3597" w:type="dxa"/>
          </w:tcPr>
          <w:p w14:paraId="36F5346E" w14:textId="77777777" w:rsidR="00097E98" w:rsidRPr="00442838" w:rsidRDefault="00097E98" w:rsidP="000F163C">
            <w:pPr>
              <w:rPr>
                <w:sz w:val="24"/>
              </w:rPr>
            </w:pPr>
          </w:p>
        </w:tc>
        <w:tc>
          <w:tcPr>
            <w:tcW w:w="3597" w:type="dxa"/>
          </w:tcPr>
          <w:p w14:paraId="77E93A79" w14:textId="77777777" w:rsidR="00097E98" w:rsidRPr="00442838" w:rsidRDefault="00097E98" w:rsidP="000F163C">
            <w:pPr>
              <w:rPr>
                <w:sz w:val="24"/>
              </w:rPr>
            </w:pPr>
          </w:p>
        </w:tc>
      </w:tr>
    </w:tbl>
    <w:p w14:paraId="2D0C00EC" w14:textId="77777777" w:rsidR="00097E98" w:rsidRPr="00442838" w:rsidRDefault="00097E98" w:rsidP="00097E98">
      <w:pPr>
        <w:rPr>
          <w:sz w:val="24"/>
        </w:rPr>
      </w:pPr>
    </w:p>
    <w:p w14:paraId="408C364D" w14:textId="77777777" w:rsidR="00097E98" w:rsidRPr="00442838" w:rsidRDefault="00097E98" w:rsidP="00097E98">
      <w:pPr>
        <w:rPr>
          <w:sz w:val="24"/>
        </w:rPr>
      </w:pPr>
      <w:r w:rsidRPr="00442838">
        <w:rPr>
          <w:sz w:val="24"/>
        </w:rPr>
        <w:t>Sprites:</w:t>
      </w:r>
    </w:p>
    <w:p w14:paraId="5E0BF645" w14:textId="77777777" w:rsidR="00097E98" w:rsidRPr="00442838" w:rsidRDefault="00097E98" w:rsidP="00097E98">
      <w:pPr>
        <w:rPr>
          <w:sz w:val="24"/>
        </w:rPr>
      </w:pPr>
      <w:r w:rsidRPr="00442838">
        <w:rPr>
          <w:sz w:val="24"/>
        </w:rPr>
        <w:br w:type="page"/>
      </w:r>
    </w:p>
    <w:p w14:paraId="0BF3AE27" w14:textId="77777777" w:rsidR="00097E98" w:rsidRPr="00442838" w:rsidRDefault="00097E98" w:rsidP="00097E98">
      <w:pPr>
        <w:rPr>
          <w:sz w:val="24"/>
        </w:rPr>
      </w:pPr>
      <w:r w:rsidRPr="00442838">
        <w:rPr>
          <w:sz w:val="24"/>
        </w:rPr>
        <w:lastRenderedPageBreak/>
        <w:t>Family Page</w:t>
      </w:r>
    </w:p>
    <w:p w14:paraId="1E6CD60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5B857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99C257F" w14:textId="77777777" w:rsidTr="000F163C">
        <w:trPr>
          <w:trHeight w:val="896"/>
        </w:trPr>
        <w:tc>
          <w:tcPr>
            <w:tcW w:w="1251" w:type="dxa"/>
          </w:tcPr>
          <w:p w14:paraId="621AEAAF" w14:textId="77777777" w:rsidR="00097E98" w:rsidRPr="00442838" w:rsidRDefault="00097E98" w:rsidP="000F163C">
            <w:pPr>
              <w:spacing w:line="360" w:lineRule="auto"/>
            </w:pPr>
            <w:r w:rsidRPr="00442838">
              <w:t>Pokemon</w:t>
            </w:r>
          </w:p>
          <w:p w14:paraId="3DAA22FA" w14:textId="77777777" w:rsidR="00097E98" w:rsidRPr="00442838" w:rsidRDefault="00097E98" w:rsidP="000F163C">
            <w:pPr>
              <w:spacing w:line="360" w:lineRule="auto"/>
            </w:pPr>
            <w:r w:rsidRPr="00442838">
              <w:t>Name</w:t>
            </w:r>
          </w:p>
        </w:tc>
        <w:tc>
          <w:tcPr>
            <w:tcW w:w="1652" w:type="dxa"/>
          </w:tcPr>
          <w:p w14:paraId="430C9DC6" w14:textId="77777777" w:rsidR="00097E98" w:rsidRPr="00442838" w:rsidRDefault="00097E98" w:rsidP="000F163C">
            <w:pPr>
              <w:spacing w:line="360" w:lineRule="auto"/>
            </w:pPr>
            <w:r w:rsidRPr="00442838">
              <w:t>Pokemon Number</w:t>
            </w:r>
          </w:p>
        </w:tc>
        <w:tc>
          <w:tcPr>
            <w:tcW w:w="3719" w:type="dxa"/>
          </w:tcPr>
          <w:p w14:paraId="560D7D4F" w14:textId="77777777" w:rsidR="00097E98" w:rsidRPr="00442838" w:rsidRDefault="00097E98" w:rsidP="000F163C">
            <w:pPr>
              <w:spacing w:line="360" w:lineRule="auto"/>
            </w:pPr>
            <w:r w:rsidRPr="00442838">
              <w:t>Base Stats</w:t>
            </w:r>
          </w:p>
          <w:p w14:paraId="5E8D2B5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8C5B606" w14:textId="77777777" w:rsidR="00097E98" w:rsidRPr="00442838" w:rsidRDefault="00097E98" w:rsidP="000F163C">
            <w:pPr>
              <w:spacing w:line="360" w:lineRule="auto"/>
            </w:pPr>
            <w:r w:rsidRPr="00442838">
              <w:t>Ability</w:t>
            </w:r>
          </w:p>
        </w:tc>
        <w:tc>
          <w:tcPr>
            <w:tcW w:w="724" w:type="dxa"/>
          </w:tcPr>
          <w:p w14:paraId="03E4EE35" w14:textId="77777777" w:rsidR="00097E98" w:rsidRPr="00442838" w:rsidRDefault="00097E98" w:rsidP="000F163C">
            <w:pPr>
              <w:spacing w:line="360" w:lineRule="auto"/>
            </w:pPr>
            <w:r w:rsidRPr="00442838">
              <w:t>Type 1</w:t>
            </w:r>
          </w:p>
        </w:tc>
        <w:tc>
          <w:tcPr>
            <w:tcW w:w="724" w:type="dxa"/>
          </w:tcPr>
          <w:p w14:paraId="00931B8F" w14:textId="77777777" w:rsidR="00097E98" w:rsidRPr="00442838" w:rsidRDefault="00097E98" w:rsidP="000F163C">
            <w:pPr>
              <w:spacing w:line="360" w:lineRule="auto"/>
            </w:pPr>
            <w:r w:rsidRPr="00442838">
              <w:t>Type 2</w:t>
            </w:r>
          </w:p>
        </w:tc>
        <w:tc>
          <w:tcPr>
            <w:tcW w:w="1976" w:type="dxa"/>
          </w:tcPr>
          <w:p w14:paraId="2694E82F" w14:textId="77777777" w:rsidR="00097E98" w:rsidRPr="00442838" w:rsidRDefault="00097E98" w:rsidP="000F163C">
            <w:pPr>
              <w:spacing w:line="360" w:lineRule="auto"/>
            </w:pPr>
            <w:r w:rsidRPr="00442838">
              <w:t>Evolution</w:t>
            </w:r>
          </w:p>
        </w:tc>
      </w:tr>
      <w:tr w:rsidR="00097E98" w:rsidRPr="00442838" w14:paraId="76062560" w14:textId="77777777" w:rsidTr="000F163C">
        <w:trPr>
          <w:trHeight w:val="454"/>
        </w:trPr>
        <w:tc>
          <w:tcPr>
            <w:tcW w:w="1251" w:type="dxa"/>
          </w:tcPr>
          <w:p w14:paraId="365756FC" w14:textId="77777777" w:rsidR="00097E98" w:rsidRPr="00442838" w:rsidRDefault="00097E98" w:rsidP="000F163C">
            <w:pPr>
              <w:spacing w:line="360" w:lineRule="auto"/>
            </w:pPr>
          </w:p>
        </w:tc>
        <w:tc>
          <w:tcPr>
            <w:tcW w:w="1652" w:type="dxa"/>
          </w:tcPr>
          <w:p w14:paraId="4FB0DB9C" w14:textId="77777777" w:rsidR="00097E98" w:rsidRPr="00442838" w:rsidRDefault="00097E98" w:rsidP="000F163C">
            <w:pPr>
              <w:spacing w:line="360" w:lineRule="auto"/>
            </w:pPr>
          </w:p>
        </w:tc>
        <w:tc>
          <w:tcPr>
            <w:tcW w:w="3719" w:type="dxa"/>
          </w:tcPr>
          <w:p w14:paraId="4EE5D640" w14:textId="77777777" w:rsidR="00097E98" w:rsidRPr="00442838" w:rsidRDefault="00097E98" w:rsidP="000F163C">
            <w:pPr>
              <w:spacing w:line="360" w:lineRule="auto"/>
            </w:pPr>
          </w:p>
        </w:tc>
        <w:tc>
          <w:tcPr>
            <w:tcW w:w="880" w:type="dxa"/>
          </w:tcPr>
          <w:p w14:paraId="62592246" w14:textId="77777777" w:rsidR="00097E98" w:rsidRPr="00442838" w:rsidRDefault="00097E98" w:rsidP="000F163C">
            <w:pPr>
              <w:spacing w:line="360" w:lineRule="auto"/>
            </w:pPr>
          </w:p>
        </w:tc>
        <w:tc>
          <w:tcPr>
            <w:tcW w:w="724" w:type="dxa"/>
          </w:tcPr>
          <w:p w14:paraId="1084CD25" w14:textId="77777777" w:rsidR="00097E98" w:rsidRPr="00442838" w:rsidRDefault="00097E98" w:rsidP="000F163C">
            <w:pPr>
              <w:spacing w:line="360" w:lineRule="auto"/>
            </w:pPr>
          </w:p>
        </w:tc>
        <w:tc>
          <w:tcPr>
            <w:tcW w:w="724" w:type="dxa"/>
          </w:tcPr>
          <w:p w14:paraId="51BEC5A1" w14:textId="77777777" w:rsidR="00097E98" w:rsidRPr="00442838" w:rsidRDefault="00097E98" w:rsidP="000F163C">
            <w:pPr>
              <w:spacing w:line="360" w:lineRule="auto"/>
            </w:pPr>
          </w:p>
        </w:tc>
        <w:tc>
          <w:tcPr>
            <w:tcW w:w="1976" w:type="dxa"/>
          </w:tcPr>
          <w:p w14:paraId="1EB08C61" w14:textId="77777777" w:rsidR="00097E98" w:rsidRPr="00442838" w:rsidRDefault="00097E98" w:rsidP="000F163C">
            <w:pPr>
              <w:spacing w:line="360" w:lineRule="auto"/>
            </w:pPr>
          </w:p>
        </w:tc>
      </w:tr>
      <w:tr w:rsidR="00097E98" w:rsidRPr="00442838" w14:paraId="1DC22B81" w14:textId="77777777" w:rsidTr="000F163C">
        <w:trPr>
          <w:trHeight w:val="441"/>
        </w:trPr>
        <w:tc>
          <w:tcPr>
            <w:tcW w:w="1251" w:type="dxa"/>
          </w:tcPr>
          <w:p w14:paraId="64D4C04B" w14:textId="77777777" w:rsidR="00097E98" w:rsidRPr="00442838" w:rsidRDefault="00097E98" w:rsidP="000F163C">
            <w:pPr>
              <w:spacing w:line="360" w:lineRule="auto"/>
            </w:pPr>
          </w:p>
        </w:tc>
        <w:tc>
          <w:tcPr>
            <w:tcW w:w="1652" w:type="dxa"/>
          </w:tcPr>
          <w:p w14:paraId="50E1F727" w14:textId="77777777" w:rsidR="00097E98" w:rsidRPr="00442838" w:rsidRDefault="00097E98" w:rsidP="000F163C">
            <w:pPr>
              <w:spacing w:line="360" w:lineRule="auto"/>
            </w:pPr>
          </w:p>
        </w:tc>
        <w:tc>
          <w:tcPr>
            <w:tcW w:w="3719" w:type="dxa"/>
          </w:tcPr>
          <w:p w14:paraId="07D38151" w14:textId="77777777" w:rsidR="00097E98" w:rsidRPr="00442838" w:rsidRDefault="00097E98" w:rsidP="000F163C">
            <w:pPr>
              <w:spacing w:line="360" w:lineRule="auto"/>
            </w:pPr>
          </w:p>
        </w:tc>
        <w:tc>
          <w:tcPr>
            <w:tcW w:w="880" w:type="dxa"/>
          </w:tcPr>
          <w:p w14:paraId="5814B45A" w14:textId="77777777" w:rsidR="00097E98" w:rsidRPr="00442838" w:rsidRDefault="00097E98" w:rsidP="000F163C">
            <w:pPr>
              <w:spacing w:line="360" w:lineRule="auto"/>
            </w:pPr>
          </w:p>
        </w:tc>
        <w:tc>
          <w:tcPr>
            <w:tcW w:w="724" w:type="dxa"/>
          </w:tcPr>
          <w:p w14:paraId="2D57B5D1" w14:textId="77777777" w:rsidR="00097E98" w:rsidRPr="00442838" w:rsidRDefault="00097E98" w:rsidP="000F163C">
            <w:pPr>
              <w:spacing w:line="360" w:lineRule="auto"/>
            </w:pPr>
          </w:p>
        </w:tc>
        <w:tc>
          <w:tcPr>
            <w:tcW w:w="724" w:type="dxa"/>
          </w:tcPr>
          <w:p w14:paraId="18E6D397" w14:textId="77777777" w:rsidR="00097E98" w:rsidRPr="00442838" w:rsidRDefault="00097E98" w:rsidP="000F163C">
            <w:pPr>
              <w:spacing w:line="360" w:lineRule="auto"/>
            </w:pPr>
          </w:p>
        </w:tc>
        <w:tc>
          <w:tcPr>
            <w:tcW w:w="1976" w:type="dxa"/>
          </w:tcPr>
          <w:p w14:paraId="6A501854" w14:textId="77777777" w:rsidR="00097E98" w:rsidRPr="00442838" w:rsidRDefault="00097E98" w:rsidP="000F163C">
            <w:pPr>
              <w:spacing w:line="360" w:lineRule="auto"/>
            </w:pPr>
          </w:p>
        </w:tc>
      </w:tr>
      <w:tr w:rsidR="00097E98" w:rsidRPr="00442838" w14:paraId="0313A12B" w14:textId="77777777" w:rsidTr="000F163C">
        <w:trPr>
          <w:trHeight w:val="441"/>
        </w:trPr>
        <w:tc>
          <w:tcPr>
            <w:tcW w:w="1251" w:type="dxa"/>
          </w:tcPr>
          <w:p w14:paraId="3D0BB74D" w14:textId="77777777" w:rsidR="00097E98" w:rsidRPr="00442838" w:rsidRDefault="00097E98" w:rsidP="000F163C">
            <w:pPr>
              <w:spacing w:line="360" w:lineRule="auto"/>
            </w:pPr>
          </w:p>
        </w:tc>
        <w:tc>
          <w:tcPr>
            <w:tcW w:w="1652" w:type="dxa"/>
          </w:tcPr>
          <w:p w14:paraId="0583CABC" w14:textId="77777777" w:rsidR="00097E98" w:rsidRPr="00442838" w:rsidRDefault="00097E98" w:rsidP="000F163C">
            <w:pPr>
              <w:spacing w:line="360" w:lineRule="auto"/>
            </w:pPr>
          </w:p>
        </w:tc>
        <w:tc>
          <w:tcPr>
            <w:tcW w:w="3719" w:type="dxa"/>
          </w:tcPr>
          <w:p w14:paraId="2C0545E5" w14:textId="77777777" w:rsidR="00097E98" w:rsidRPr="00442838" w:rsidRDefault="00097E98" w:rsidP="000F163C">
            <w:pPr>
              <w:spacing w:line="360" w:lineRule="auto"/>
            </w:pPr>
          </w:p>
        </w:tc>
        <w:tc>
          <w:tcPr>
            <w:tcW w:w="880" w:type="dxa"/>
          </w:tcPr>
          <w:p w14:paraId="6157337D" w14:textId="77777777" w:rsidR="00097E98" w:rsidRPr="00442838" w:rsidRDefault="00097E98" w:rsidP="000F163C">
            <w:pPr>
              <w:spacing w:line="360" w:lineRule="auto"/>
            </w:pPr>
          </w:p>
        </w:tc>
        <w:tc>
          <w:tcPr>
            <w:tcW w:w="724" w:type="dxa"/>
          </w:tcPr>
          <w:p w14:paraId="695F1F52" w14:textId="77777777" w:rsidR="00097E98" w:rsidRPr="00442838" w:rsidRDefault="00097E98" w:rsidP="000F163C">
            <w:pPr>
              <w:spacing w:line="360" w:lineRule="auto"/>
            </w:pPr>
          </w:p>
        </w:tc>
        <w:tc>
          <w:tcPr>
            <w:tcW w:w="724" w:type="dxa"/>
          </w:tcPr>
          <w:p w14:paraId="01416FA0" w14:textId="77777777" w:rsidR="00097E98" w:rsidRPr="00442838" w:rsidRDefault="00097E98" w:rsidP="000F163C">
            <w:pPr>
              <w:spacing w:line="360" w:lineRule="auto"/>
            </w:pPr>
          </w:p>
        </w:tc>
        <w:tc>
          <w:tcPr>
            <w:tcW w:w="1976" w:type="dxa"/>
          </w:tcPr>
          <w:p w14:paraId="4663F0A4" w14:textId="77777777" w:rsidR="00097E98" w:rsidRPr="00442838" w:rsidRDefault="00097E98" w:rsidP="000F163C">
            <w:pPr>
              <w:spacing w:line="360" w:lineRule="auto"/>
            </w:pPr>
          </w:p>
        </w:tc>
      </w:tr>
      <w:tr w:rsidR="00097E98" w:rsidRPr="00442838" w14:paraId="0A8B8420" w14:textId="77777777" w:rsidTr="000F163C">
        <w:trPr>
          <w:trHeight w:val="896"/>
        </w:trPr>
        <w:tc>
          <w:tcPr>
            <w:tcW w:w="1251" w:type="dxa"/>
          </w:tcPr>
          <w:p w14:paraId="231AA88B" w14:textId="77777777" w:rsidR="00097E98" w:rsidRPr="00442838" w:rsidRDefault="00097E98" w:rsidP="000F163C">
            <w:pPr>
              <w:spacing w:line="360" w:lineRule="auto"/>
            </w:pPr>
          </w:p>
        </w:tc>
        <w:tc>
          <w:tcPr>
            <w:tcW w:w="1652" w:type="dxa"/>
          </w:tcPr>
          <w:p w14:paraId="50C09FA2" w14:textId="77777777" w:rsidR="00097E98" w:rsidRPr="00442838" w:rsidRDefault="00097E98" w:rsidP="000F163C">
            <w:pPr>
              <w:spacing w:line="360" w:lineRule="auto"/>
            </w:pPr>
          </w:p>
        </w:tc>
        <w:tc>
          <w:tcPr>
            <w:tcW w:w="3719" w:type="dxa"/>
          </w:tcPr>
          <w:p w14:paraId="08B8F11B" w14:textId="77777777" w:rsidR="00097E98" w:rsidRPr="00442838" w:rsidRDefault="00097E98" w:rsidP="000F163C">
            <w:pPr>
              <w:spacing w:line="360" w:lineRule="auto"/>
            </w:pPr>
          </w:p>
        </w:tc>
        <w:tc>
          <w:tcPr>
            <w:tcW w:w="880" w:type="dxa"/>
          </w:tcPr>
          <w:p w14:paraId="3A0657D3" w14:textId="77777777" w:rsidR="00097E98" w:rsidRPr="00442838" w:rsidRDefault="00097E98" w:rsidP="000F163C">
            <w:pPr>
              <w:spacing w:line="360" w:lineRule="auto"/>
            </w:pPr>
          </w:p>
        </w:tc>
        <w:tc>
          <w:tcPr>
            <w:tcW w:w="724" w:type="dxa"/>
          </w:tcPr>
          <w:p w14:paraId="20640A47" w14:textId="77777777" w:rsidR="00097E98" w:rsidRPr="00442838" w:rsidRDefault="00097E98" w:rsidP="000F163C">
            <w:pPr>
              <w:spacing w:line="360" w:lineRule="auto"/>
            </w:pPr>
          </w:p>
        </w:tc>
        <w:tc>
          <w:tcPr>
            <w:tcW w:w="724" w:type="dxa"/>
          </w:tcPr>
          <w:p w14:paraId="38EB0A5A" w14:textId="77777777" w:rsidR="00097E98" w:rsidRPr="00442838" w:rsidRDefault="00097E98" w:rsidP="000F163C">
            <w:pPr>
              <w:spacing w:line="360" w:lineRule="auto"/>
            </w:pPr>
          </w:p>
        </w:tc>
        <w:tc>
          <w:tcPr>
            <w:tcW w:w="1976" w:type="dxa"/>
          </w:tcPr>
          <w:p w14:paraId="2BF90041" w14:textId="77777777" w:rsidR="00097E98" w:rsidRPr="00442838" w:rsidRDefault="00097E98" w:rsidP="000F163C">
            <w:pPr>
              <w:spacing w:line="360" w:lineRule="auto"/>
            </w:pPr>
          </w:p>
        </w:tc>
      </w:tr>
    </w:tbl>
    <w:p w14:paraId="2558702E" w14:textId="77777777" w:rsidR="00097E98" w:rsidRPr="00442838" w:rsidRDefault="00097E98" w:rsidP="00097E98">
      <w:pPr>
        <w:rPr>
          <w:sz w:val="24"/>
        </w:rPr>
      </w:pPr>
    </w:p>
    <w:p w14:paraId="4CD4632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2DD6ABA" w14:textId="77777777" w:rsidTr="000F163C">
        <w:tc>
          <w:tcPr>
            <w:tcW w:w="3596" w:type="dxa"/>
          </w:tcPr>
          <w:p w14:paraId="0AECFC8E" w14:textId="77777777" w:rsidR="00097E98" w:rsidRPr="00442838" w:rsidRDefault="00097E98" w:rsidP="000F163C">
            <w:pPr>
              <w:rPr>
                <w:sz w:val="24"/>
              </w:rPr>
            </w:pPr>
          </w:p>
        </w:tc>
        <w:tc>
          <w:tcPr>
            <w:tcW w:w="3597" w:type="dxa"/>
          </w:tcPr>
          <w:p w14:paraId="40A19333" w14:textId="77777777" w:rsidR="00097E98" w:rsidRPr="00442838" w:rsidRDefault="00097E98" w:rsidP="000F163C">
            <w:pPr>
              <w:rPr>
                <w:sz w:val="24"/>
              </w:rPr>
            </w:pPr>
          </w:p>
        </w:tc>
        <w:tc>
          <w:tcPr>
            <w:tcW w:w="3597" w:type="dxa"/>
          </w:tcPr>
          <w:p w14:paraId="1198ED89" w14:textId="77777777" w:rsidR="00097E98" w:rsidRPr="00442838" w:rsidRDefault="00097E98" w:rsidP="000F163C">
            <w:pPr>
              <w:rPr>
                <w:sz w:val="24"/>
              </w:rPr>
            </w:pPr>
          </w:p>
        </w:tc>
      </w:tr>
      <w:tr w:rsidR="00097E98" w:rsidRPr="00442838" w14:paraId="07CAB1C8" w14:textId="77777777" w:rsidTr="000F163C">
        <w:tc>
          <w:tcPr>
            <w:tcW w:w="3596" w:type="dxa"/>
          </w:tcPr>
          <w:p w14:paraId="73541FC2" w14:textId="77777777" w:rsidR="00097E98" w:rsidRPr="00442838" w:rsidRDefault="00097E98" w:rsidP="000F163C">
            <w:pPr>
              <w:rPr>
                <w:sz w:val="24"/>
              </w:rPr>
            </w:pPr>
          </w:p>
        </w:tc>
        <w:tc>
          <w:tcPr>
            <w:tcW w:w="3597" w:type="dxa"/>
          </w:tcPr>
          <w:p w14:paraId="7D534C89" w14:textId="77777777" w:rsidR="00097E98" w:rsidRPr="00442838" w:rsidRDefault="00097E98" w:rsidP="000F163C">
            <w:pPr>
              <w:rPr>
                <w:sz w:val="24"/>
              </w:rPr>
            </w:pPr>
          </w:p>
        </w:tc>
        <w:tc>
          <w:tcPr>
            <w:tcW w:w="3597" w:type="dxa"/>
          </w:tcPr>
          <w:p w14:paraId="7FAC15BB" w14:textId="77777777" w:rsidR="00097E98" w:rsidRPr="00442838" w:rsidRDefault="00097E98" w:rsidP="000F163C">
            <w:pPr>
              <w:rPr>
                <w:sz w:val="24"/>
              </w:rPr>
            </w:pPr>
          </w:p>
        </w:tc>
      </w:tr>
    </w:tbl>
    <w:p w14:paraId="0612E91A" w14:textId="77777777" w:rsidR="00097E98" w:rsidRPr="00442838" w:rsidRDefault="00097E98" w:rsidP="00097E98">
      <w:pPr>
        <w:rPr>
          <w:sz w:val="24"/>
        </w:rPr>
      </w:pPr>
    </w:p>
    <w:p w14:paraId="1E853AB4" w14:textId="77777777" w:rsidR="00097E98" w:rsidRPr="00442838" w:rsidRDefault="00097E98" w:rsidP="00097E98">
      <w:pPr>
        <w:rPr>
          <w:sz w:val="24"/>
        </w:rPr>
      </w:pPr>
      <w:r w:rsidRPr="00442838">
        <w:rPr>
          <w:sz w:val="24"/>
        </w:rPr>
        <w:t>Sprites:</w:t>
      </w:r>
    </w:p>
    <w:p w14:paraId="7829BDF7" w14:textId="77777777" w:rsidR="00097E98" w:rsidRPr="00442838" w:rsidRDefault="00097E98" w:rsidP="00097E98">
      <w:pPr>
        <w:rPr>
          <w:sz w:val="24"/>
        </w:rPr>
      </w:pPr>
      <w:r w:rsidRPr="00442838">
        <w:rPr>
          <w:sz w:val="24"/>
        </w:rPr>
        <w:br w:type="page"/>
      </w:r>
    </w:p>
    <w:p w14:paraId="74699DDF" w14:textId="77777777" w:rsidR="00097E98" w:rsidRPr="00442838" w:rsidRDefault="00097E98" w:rsidP="00097E98">
      <w:pPr>
        <w:rPr>
          <w:sz w:val="24"/>
        </w:rPr>
      </w:pPr>
      <w:r w:rsidRPr="00442838">
        <w:rPr>
          <w:sz w:val="24"/>
        </w:rPr>
        <w:lastRenderedPageBreak/>
        <w:t>Family Page</w:t>
      </w:r>
    </w:p>
    <w:p w14:paraId="12DA58A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87635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5D986C" w14:textId="77777777" w:rsidTr="000F163C">
        <w:trPr>
          <w:trHeight w:val="896"/>
        </w:trPr>
        <w:tc>
          <w:tcPr>
            <w:tcW w:w="1251" w:type="dxa"/>
          </w:tcPr>
          <w:p w14:paraId="2DFA0F2A" w14:textId="77777777" w:rsidR="00097E98" w:rsidRPr="00442838" w:rsidRDefault="00097E98" w:rsidP="000F163C">
            <w:pPr>
              <w:spacing w:line="360" w:lineRule="auto"/>
            </w:pPr>
            <w:r w:rsidRPr="00442838">
              <w:t>Pokemon</w:t>
            </w:r>
          </w:p>
          <w:p w14:paraId="6D2497F2" w14:textId="77777777" w:rsidR="00097E98" w:rsidRPr="00442838" w:rsidRDefault="00097E98" w:rsidP="000F163C">
            <w:pPr>
              <w:spacing w:line="360" w:lineRule="auto"/>
            </w:pPr>
            <w:r w:rsidRPr="00442838">
              <w:t>Name</w:t>
            </w:r>
          </w:p>
        </w:tc>
        <w:tc>
          <w:tcPr>
            <w:tcW w:w="1652" w:type="dxa"/>
          </w:tcPr>
          <w:p w14:paraId="2FE60904" w14:textId="77777777" w:rsidR="00097E98" w:rsidRPr="00442838" w:rsidRDefault="00097E98" w:rsidP="000F163C">
            <w:pPr>
              <w:spacing w:line="360" w:lineRule="auto"/>
            </w:pPr>
            <w:r w:rsidRPr="00442838">
              <w:t>Pokemon Number</w:t>
            </w:r>
          </w:p>
        </w:tc>
        <w:tc>
          <w:tcPr>
            <w:tcW w:w="3719" w:type="dxa"/>
          </w:tcPr>
          <w:p w14:paraId="26F499B9" w14:textId="77777777" w:rsidR="00097E98" w:rsidRPr="00442838" w:rsidRDefault="00097E98" w:rsidP="000F163C">
            <w:pPr>
              <w:spacing w:line="360" w:lineRule="auto"/>
            </w:pPr>
            <w:r w:rsidRPr="00442838">
              <w:t>Base Stats</w:t>
            </w:r>
          </w:p>
          <w:p w14:paraId="10BA1BB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EC4DB5F" w14:textId="77777777" w:rsidR="00097E98" w:rsidRPr="00442838" w:rsidRDefault="00097E98" w:rsidP="000F163C">
            <w:pPr>
              <w:spacing w:line="360" w:lineRule="auto"/>
            </w:pPr>
            <w:r w:rsidRPr="00442838">
              <w:t>Ability</w:t>
            </w:r>
          </w:p>
        </w:tc>
        <w:tc>
          <w:tcPr>
            <w:tcW w:w="724" w:type="dxa"/>
          </w:tcPr>
          <w:p w14:paraId="71209A55" w14:textId="77777777" w:rsidR="00097E98" w:rsidRPr="00442838" w:rsidRDefault="00097E98" w:rsidP="000F163C">
            <w:pPr>
              <w:spacing w:line="360" w:lineRule="auto"/>
            </w:pPr>
            <w:r w:rsidRPr="00442838">
              <w:t>Type 1</w:t>
            </w:r>
          </w:p>
        </w:tc>
        <w:tc>
          <w:tcPr>
            <w:tcW w:w="724" w:type="dxa"/>
          </w:tcPr>
          <w:p w14:paraId="0ACDB262" w14:textId="77777777" w:rsidR="00097E98" w:rsidRPr="00442838" w:rsidRDefault="00097E98" w:rsidP="000F163C">
            <w:pPr>
              <w:spacing w:line="360" w:lineRule="auto"/>
            </w:pPr>
            <w:r w:rsidRPr="00442838">
              <w:t>Type 2</w:t>
            </w:r>
          </w:p>
        </w:tc>
        <w:tc>
          <w:tcPr>
            <w:tcW w:w="1976" w:type="dxa"/>
          </w:tcPr>
          <w:p w14:paraId="104104B0" w14:textId="77777777" w:rsidR="00097E98" w:rsidRPr="00442838" w:rsidRDefault="00097E98" w:rsidP="000F163C">
            <w:pPr>
              <w:spacing w:line="360" w:lineRule="auto"/>
            </w:pPr>
            <w:r w:rsidRPr="00442838">
              <w:t>Evolution</w:t>
            </w:r>
          </w:p>
        </w:tc>
      </w:tr>
      <w:tr w:rsidR="00097E98" w:rsidRPr="00442838" w14:paraId="4EA16BF5" w14:textId="77777777" w:rsidTr="000F163C">
        <w:trPr>
          <w:trHeight w:val="454"/>
        </w:trPr>
        <w:tc>
          <w:tcPr>
            <w:tcW w:w="1251" w:type="dxa"/>
          </w:tcPr>
          <w:p w14:paraId="06AD41D4" w14:textId="77777777" w:rsidR="00097E98" w:rsidRPr="00442838" w:rsidRDefault="00097E98" w:rsidP="000F163C">
            <w:pPr>
              <w:spacing w:line="360" w:lineRule="auto"/>
            </w:pPr>
          </w:p>
        </w:tc>
        <w:tc>
          <w:tcPr>
            <w:tcW w:w="1652" w:type="dxa"/>
          </w:tcPr>
          <w:p w14:paraId="3FC30648" w14:textId="77777777" w:rsidR="00097E98" w:rsidRPr="00442838" w:rsidRDefault="00097E98" w:rsidP="000F163C">
            <w:pPr>
              <w:spacing w:line="360" w:lineRule="auto"/>
            </w:pPr>
          </w:p>
        </w:tc>
        <w:tc>
          <w:tcPr>
            <w:tcW w:w="3719" w:type="dxa"/>
          </w:tcPr>
          <w:p w14:paraId="37D4CEB3" w14:textId="77777777" w:rsidR="00097E98" w:rsidRPr="00442838" w:rsidRDefault="00097E98" w:rsidP="000F163C">
            <w:pPr>
              <w:spacing w:line="360" w:lineRule="auto"/>
            </w:pPr>
          </w:p>
        </w:tc>
        <w:tc>
          <w:tcPr>
            <w:tcW w:w="880" w:type="dxa"/>
          </w:tcPr>
          <w:p w14:paraId="7A0A7AFF" w14:textId="77777777" w:rsidR="00097E98" w:rsidRPr="00442838" w:rsidRDefault="00097E98" w:rsidP="000F163C">
            <w:pPr>
              <w:spacing w:line="360" w:lineRule="auto"/>
            </w:pPr>
          </w:p>
        </w:tc>
        <w:tc>
          <w:tcPr>
            <w:tcW w:w="724" w:type="dxa"/>
          </w:tcPr>
          <w:p w14:paraId="7F1D7DE5" w14:textId="77777777" w:rsidR="00097E98" w:rsidRPr="00442838" w:rsidRDefault="00097E98" w:rsidP="000F163C">
            <w:pPr>
              <w:spacing w:line="360" w:lineRule="auto"/>
            </w:pPr>
          </w:p>
        </w:tc>
        <w:tc>
          <w:tcPr>
            <w:tcW w:w="724" w:type="dxa"/>
          </w:tcPr>
          <w:p w14:paraId="2973C4BC" w14:textId="77777777" w:rsidR="00097E98" w:rsidRPr="00442838" w:rsidRDefault="00097E98" w:rsidP="000F163C">
            <w:pPr>
              <w:spacing w:line="360" w:lineRule="auto"/>
            </w:pPr>
          </w:p>
        </w:tc>
        <w:tc>
          <w:tcPr>
            <w:tcW w:w="1976" w:type="dxa"/>
          </w:tcPr>
          <w:p w14:paraId="594F3497" w14:textId="77777777" w:rsidR="00097E98" w:rsidRPr="00442838" w:rsidRDefault="00097E98" w:rsidP="000F163C">
            <w:pPr>
              <w:spacing w:line="360" w:lineRule="auto"/>
            </w:pPr>
          </w:p>
        </w:tc>
      </w:tr>
      <w:tr w:rsidR="00097E98" w:rsidRPr="00442838" w14:paraId="5B8A6495" w14:textId="77777777" w:rsidTr="000F163C">
        <w:trPr>
          <w:trHeight w:val="441"/>
        </w:trPr>
        <w:tc>
          <w:tcPr>
            <w:tcW w:w="1251" w:type="dxa"/>
          </w:tcPr>
          <w:p w14:paraId="21B76D73" w14:textId="77777777" w:rsidR="00097E98" w:rsidRPr="00442838" w:rsidRDefault="00097E98" w:rsidP="000F163C">
            <w:pPr>
              <w:spacing w:line="360" w:lineRule="auto"/>
            </w:pPr>
          </w:p>
        </w:tc>
        <w:tc>
          <w:tcPr>
            <w:tcW w:w="1652" w:type="dxa"/>
          </w:tcPr>
          <w:p w14:paraId="14EE8748" w14:textId="77777777" w:rsidR="00097E98" w:rsidRPr="00442838" w:rsidRDefault="00097E98" w:rsidP="000F163C">
            <w:pPr>
              <w:spacing w:line="360" w:lineRule="auto"/>
            </w:pPr>
          </w:p>
        </w:tc>
        <w:tc>
          <w:tcPr>
            <w:tcW w:w="3719" w:type="dxa"/>
          </w:tcPr>
          <w:p w14:paraId="1DC898F8" w14:textId="77777777" w:rsidR="00097E98" w:rsidRPr="00442838" w:rsidRDefault="00097E98" w:rsidP="000F163C">
            <w:pPr>
              <w:spacing w:line="360" w:lineRule="auto"/>
            </w:pPr>
          </w:p>
        </w:tc>
        <w:tc>
          <w:tcPr>
            <w:tcW w:w="880" w:type="dxa"/>
          </w:tcPr>
          <w:p w14:paraId="33A12455" w14:textId="77777777" w:rsidR="00097E98" w:rsidRPr="00442838" w:rsidRDefault="00097E98" w:rsidP="000F163C">
            <w:pPr>
              <w:spacing w:line="360" w:lineRule="auto"/>
            </w:pPr>
          </w:p>
        </w:tc>
        <w:tc>
          <w:tcPr>
            <w:tcW w:w="724" w:type="dxa"/>
          </w:tcPr>
          <w:p w14:paraId="47FB9A3C" w14:textId="77777777" w:rsidR="00097E98" w:rsidRPr="00442838" w:rsidRDefault="00097E98" w:rsidP="000F163C">
            <w:pPr>
              <w:spacing w:line="360" w:lineRule="auto"/>
            </w:pPr>
          </w:p>
        </w:tc>
        <w:tc>
          <w:tcPr>
            <w:tcW w:w="724" w:type="dxa"/>
          </w:tcPr>
          <w:p w14:paraId="1A58C2F8" w14:textId="77777777" w:rsidR="00097E98" w:rsidRPr="00442838" w:rsidRDefault="00097E98" w:rsidP="000F163C">
            <w:pPr>
              <w:spacing w:line="360" w:lineRule="auto"/>
            </w:pPr>
          </w:p>
        </w:tc>
        <w:tc>
          <w:tcPr>
            <w:tcW w:w="1976" w:type="dxa"/>
          </w:tcPr>
          <w:p w14:paraId="5A3C6F65" w14:textId="77777777" w:rsidR="00097E98" w:rsidRPr="00442838" w:rsidRDefault="00097E98" w:rsidP="000F163C">
            <w:pPr>
              <w:spacing w:line="360" w:lineRule="auto"/>
            </w:pPr>
          </w:p>
        </w:tc>
      </w:tr>
      <w:tr w:rsidR="00097E98" w:rsidRPr="00442838" w14:paraId="0F61C626" w14:textId="77777777" w:rsidTr="000F163C">
        <w:trPr>
          <w:trHeight w:val="441"/>
        </w:trPr>
        <w:tc>
          <w:tcPr>
            <w:tcW w:w="1251" w:type="dxa"/>
          </w:tcPr>
          <w:p w14:paraId="6741A1BC" w14:textId="77777777" w:rsidR="00097E98" w:rsidRPr="00442838" w:rsidRDefault="00097E98" w:rsidP="000F163C">
            <w:pPr>
              <w:spacing w:line="360" w:lineRule="auto"/>
            </w:pPr>
          </w:p>
        </w:tc>
        <w:tc>
          <w:tcPr>
            <w:tcW w:w="1652" w:type="dxa"/>
          </w:tcPr>
          <w:p w14:paraId="5BE6A1EE" w14:textId="77777777" w:rsidR="00097E98" w:rsidRPr="00442838" w:rsidRDefault="00097E98" w:rsidP="000F163C">
            <w:pPr>
              <w:spacing w:line="360" w:lineRule="auto"/>
            </w:pPr>
          </w:p>
        </w:tc>
        <w:tc>
          <w:tcPr>
            <w:tcW w:w="3719" w:type="dxa"/>
          </w:tcPr>
          <w:p w14:paraId="39DF123C" w14:textId="77777777" w:rsidR="00097E98" w:rsidRPr="00442838" w:rsidRDefault="00097E98" w:rsidP="000F163C">
            <w:pPr>
              <w:spacing w:line="360" w:lineRule="auto"/>
            </w:pPr>
          </w:p>
        </w:tc>
        <w:tc>
          <w:tcPr>
            <w:tcW w:w="880" w:type="dxa"/>
          </w:tcPr>
          <w:p w14:paraId="3DCB5B6B" w14:textId="77777777" w:rsidR="00097E98" w:rsidRPr="00442838" w:rsidRDefault="00097E98" w:rsidP="000F163C">
            <w:pPr>
              <w:spacing w:line="360" w:lineRule="auto"/>
            </w:pPr>
          </w:p>
        </w:tc>
        <w:tc>
          <w:tcPr>
            <w:tcW w:w="724" w:type="dxa"/>
          </w:tcPr>
          <w:p w14:paraId="3D7EE69F" w14:textId="77777777" w:rsidR="00097E98" w:rsidRPr="00442838" w:rsidRDefault="00097E98" w:rsidP="000F163C">
            <w:pPr>
              <w:spacing w:line="360" w:lineRule="auto"/>
            </w:pPr>
          </w:p>
        </w:tc>
        <w:tc>
          <w:tcPr>
            <w:tcW w:w="724" w:type="dxa"/>
          </w:tcPr>
          <w:p w14:paraId="486237EE" w14:textId="77777777" w:rsidR="00097E98" w:rsidRPr="00442838" w:rsidRDefault="00097E98" w:rsidP="000F163C">
            <w:pPr>
              <w:spacing w:line="360" w:lineRule="auto"/>
            </w:pPr>
          </w:p>
        </w:tc>
        <w:tc>
          <w:tcPr>
            <w:tcW w:w="1976" w:type="dxa"/>
          </w:tcPr>
          <w:p w14:paraId="7B087AF3" w14:textId="77777777" w:rsidR="00097E98" w:rsidRPr="00442838" w:rsidRDefault="00097E98" w:rsidP="000F163C">
            <w:pPr>
              <w:spacing w:line="360" w:lineRule="auto"/>
            </w:pPr>
          </w:p>
        </w:tc>
      </w:tr>
      <w:tr w:rsidR="00097E98" w:rsidRPr="00442838" w14:paraId="441CE1B3" w14:textId="77777777" w:rsidTr="000F163C">
        <w:trPr>
          <w:trHeight w:val="896"/>
        </w:trPr>
        <w:tc>
          <w:tcPr>
            <w:tcW w:w="1251" w:type="dxa"/>
          </w:tcPr>
          <w:p w14:paraId="34FB5BAC" w14:textId="77777777" w:rsidR="00097E98" w:rsidRPr="00442838" w:rsidRDefault="00097E98" w:rsidP="000F163C">
            <w:pPr>
              <w:spacing w:line="360" w:lineRule="auto"/>
            </w:pPr>
          </w:p>
        </w:tc>
        <w:tc>
          <w:tcPr>
            <w:tcW w:w="1652" w:type="dxa"/>
          </w:tcPr>
          <w:p w14:paraId="29F8B458" w14:textId="77777777" w:rsidR="00097E98" w:rsidRPr="00442838" w:rsidRDefault="00097E98" w:rsidP="000F163C">
            <w:pPr>
              <w:spacing w:line="360" w:lineRule="auto"/>
            </w:pPr>
          </w:p>
        </w:tc>
        <w:tc>
          <w:tcPr>
            <w:tcW w:w="3719" w:type="dxa"/>
          </w:tcPr>
          <w:p w14:paraId="452B6C29" w14:textId="77777777" w:rsidR="00097E98" w:rsidRPr="00442838" w:rsidRDefault="00097E98" w:rsidP="000F163C">
            <w:pPr>
              <w:spacing w:line="360" w:lineRule="auto"/>
            </w:pPr>
          </w:p>
        </w:tc>
        <w:tc>
          <w:tcPr>
            <w:tcW w:w="880" w:type="dxa"/>
          </w:tcPr>
          <w:p w14:paraId="2DE132B8" w14:textId="77777777" w:rsidR="00097E98" w:rsidRPr="00442838" w:rsidRDefault="00097E98" w:rsidP="000F163C">
            <w:pPr>
              <w:spacing w:line="360" w:lineRule="auto"/>
            </w:pPr>
          </w:p>
        </w:tc>
        <w:tc>
          <w:tcPr>
            <w:tcW w:w="724" w:type="dxa"/>
          </w:tcPr>
          <w:p w14:paraId="33637DCF" w14:textId="77777777" w:rsidR="00097E98" w:rsidRPr="00442838" w:rsidRDefault="00097E98" w:rsidP="000F163C">
            <w:pPr>
              <w:spacing w:line="360" w:lineRule="auto"/>
            </w:pPr>
          </w:p>
        </w:tc>
        <w:tc>
          <w:tcPr>
            <w:tcW w:w="724" w:type="dxa"/>
          </w:tcPr>
          <w:p w14:paraId="0ADE3430" w14:textId="77777777" w:rsidR="00097E98" w:rsidRPr="00442838" w:rsidRDefault="00097E98" w:rsidP="000F163C">
            <w:pPr>
              <w:spacing w:line="360" w:lineRule="auto"/>
            </w:pPr>
          </w:p>
        </w:tc>
        <w:tc>
          <w:tcPr>
            <w:tcW w:w="1976" w:type="dxa"/>
          </w:tcPr>
          <w:p w14:paraId="0984BB94" w14:textId="77777777" w:rsidR="00097E98" w:rsidRPr="00442838" w:rsidRDefault="00097E98" w:rsidP="000F163C">
            <w:pPr>
              <w:spacing w:line="360" w:lineRule="auto"/>
            </w:pPr>
          </w:p>
        </w:tc>
      </w:tr>
    </w:tbl>
    <w:p w14:paraId="230B6E10" w14:textId="77777777" w:rsidR="00097E98" w:rsidRPr="00442838" w:rsidRDefault="00097E98" w:rsidP="00097E98">
      <w:pPr>
        <w:rPr>
          <w:sz w:val="24"/>
        </w:rPr>
      </w:pPr>
    </w:p>
    <w:p w14:paraId="088A341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9EEA24A" w14:textId="77777777" w:rsidTr="000F163C">
        <w:tc>
          <w:tcPr>
            <w:tcW w:w="3596" w:type="dxa"/>
          </w:tcPr>
          <w:p w14:paraId="38FCBC0E" w14:textId="77777777" w:rsidR="00097E98" w:rsidRPr="00442838" w:rsidRDefault="00097E98" w:rsidP="000F163C">
            <w:pPr>
              <w:rPr>
                <w:sz w:val="24"/>
              </w:rPr>
            </w:pPr>
          </w:p>
        </w:tc>
        <w:tc>
          <w:tcPr>
            <w:tcW w:w="3597" w:type="dxa"/>
          </w:tcPr>
          <w:p w14:paraId="52C7484A" w14:textId="77777777" w:rsidR="00097E98" w:rsidRPr="00442838" w:rsidRDefault="00097E98" w:rsidP="000F163C">
            <w:pPr>
              <w:rPr>
                <w:sz w:val="24"/>
              </w:rPr>
            </w:pPr>
          </w:p>
        </w:tc>
        <w:tc>
          <w:tcPr>
            <w:tcW w:w="3597" w:type="dxa"/>
          </w:tcPr>
          <w:p w14:paraId="422D2B9B" w14:textId="77777777" w:rsidR="00097E98" w:rsidRPr="00442838" w:rsidRDefault="00097E98" w:rsidP="000F163C">
            <w:pPr>
              <w:rPr>
                <w:sz w:val="24"/>
              </w:rPr>
            </w:pPr>
          </w:p>
        </w:tc>
      </w:tr>
      <w:tr w:rsidR="00097E98" w:rsidRPr="00442838" w14:paraId="4AAB90B2" w14:textId="77777777" w:rsidTr="000F163C">
        <w:tc>
          <w:tcPr>
            <w:tcW w:w="3596" w:type="dxa"/>
          </w:tcPr>
          <w:p w14:paraId="32D4C793" w14:textId="77777777" w:rsidR="00097E98" w:rsidRPr="00442838" w:rsidRDefault="00097E98" w:rsidP="000F163C">
            <w:pPr>
              <w:rPr>
                <w:sz w:val="24"/>
              </w:rPr>
            </w:pPr>
          </w:p>
        </w:tc>
        <w:tc>
          <w:tcPr>
            <w:tcW w:w="3597" w:type="dxa"/>
          </w:tcPr>
          <w:p w14:paraId="27F93250" w14:textId="77777777" w:rsidR="00097E98" w:rsidRPr="00442838" w:rsidRDefault="00097E98" w:rsidP="000F163C">
            <w:pPr>
              <w:rPr>
                <w:sz w:val="24"/>
              </w:rPr>
            </w:pPr>
          </w:p>
        </w:tc>
        <w:tc>
          <w:tcPr>
            <w:tcW w:w="3597" w:type="dxa"/>
          </w:tcPr>
          <w:p w14:paraId="1E0BEDB9" w14:textId="77777777" w:rsidR="00097E98" w:rsidRPr="00442838" w:rsidRDefault="00097E98" w:rsidP="000F163C">
            <w:pPr>
              <w:rPr>
                <w:sz w:val="24"/>
              </w:rPr>
            </w:pPr>
          </w:p>
        </w:tc>
      </w:tr>
    </w:tbl>
    <w:p w14:paraId="32DAE93C" w14:textId="77777777" w:rsidR="00097E98" w:rsidRPr="00442838" w:rsidRDefault="00097E98" w:rsidP="00097E98">
      <w:pPr>
        <w:rPr>
          <w:sz w:val="24"/>
        </w:rPr>
      </w:pPr>
    </w:p>
    <w:p w14:paraId="13328435" w14:textId="77777777" w:rsidR="00097E98" w:rsidRPr="00442838" w:rsidRDefault="00097E98" w:rsidP="00097E98">
      <w:pPr>
        <w:rPr>
          <w:sz w:val="24"/>
        </w:rPr>
      </w:pPr>
      <w:r w:rsidRPr="00442838">
        <w:rPr>
          <w:sz w:val="24"/>
        </w:rPr>
        <w:t>Sprites:</w:t>
      </w:r>
    </w:p>
    <w:p w14:paraId="14069DD4" w14:textId="77777777" w:rsidR="00097E98" w:rsidRPr="00442838" w:rsidRDefault="00097E98" w:rsidP="00097E98">
      <w:pPr>
        <w:rPr>
          <w:sz w:val="24"/>
        </w:rPr>
      </w:pPr>
      <w:r w:rsidRPr="00442838">
        <w:rPr>
          <w:sz w:val="24"/>
        </w:rPr>
        <w:br w:type="page"/>
      </w:r>
    </w:p>
    <w:p w14:paraId="5CE186CF" w14:textId="77777777" w:rsidR="00097E98" w:rsidRPr="00442838" w:rsidRDefault="00097E98" w:rsidP="00097E98">
      <w:pPr>
        <w:rPr>
          <w:sz w:val="24"/>
        </w:rPr>
      </w:pPr>
      <w:r w:rsidRPr="00442838">
        <w:rPr>
          <w:sz w:val="24"/>
        </w:rPr>
        <w:lastRenderedPageBreak/>
        <w:t>Family Page</w:t>
      </w:r>
    </w:p>
    <w:p w14:paraId="52FDA74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8069D0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AA800D6" w14:textId="77777777" w:rsidTr="000F163C">
        <w:trPr>
          <w:trHeight w:val="896"/>
        </w:trPr>
        <w:tc>
          <w:tcPr>
            <w:tcW w:w="1251" w:type="dxa"/>
          </w:tcPr>
          <w:p w14:paraId="60C37175" w14:textId="77777777" w:rsidR="00097E98" w:rsidRPr="00442838" w:rsidRDefault="00097E98" w:rsidP="000F163C">
            <w:pPr>
              <w:spacing w:line="360" w:lineRule="auto"/>
            </w:pPr>
            <w:r w:rsidRPr="00442838">
              <w:t>Pokemon</w:t>
            </w:r>
          </w:p>
          <w:p w14:paraId="44E473C4" w14:textId="77777777" w:rsidR="00097E98" w:rsidRPr="00442838" w:rsidRDefault="00097E98" w:rsidP="000F163C">
            <w:pPr>
              <w:spacing w:line="360" w:lineRule="auto"/>
            </w:pPr>
            <w:r w:rsidRPr="00442838">
              <w:t>Name</w:t>
            </w:r>
          </w:p>
        </w:tc>
        <w:tc>
          <w:tcPr>
            <w:tcW w:w="1652" w:type="dxa"/>
          </w:tcPr>
          <w:p w14:paraId="0B39ED04" w14:textId="77777777" w:rsidR="00097E98" w:rsidRPr="00442838" w:rsidRDefault="00097E98" w:rsidP="000F163C">
            <w:pPr>
              <w:spacing w:line="360" w:lineRule="auto"/>
            </w:pPr>
            <w:r w:rsidRPr="00442838">
              <w:t>Pokemon Number</w:t>
            </w:r>
          </w:p>
        </w:tc>
        <w:tc>
          <w:tcPr>
            <w:tcW w:w="3719" w:type="dxa"/>
          </w:tcPr>
          <w:p w14:paraId="48465884" w14:textId="77777777" w:rsidR="00097E98" w:rsidRPr="00442838" w:rsidRDefault="00097E98" w:rsidP="000F163C">
            <w:pPr>
              <w:spacing w:line="360" w:lineRule="auto"/>
            </w:pPr>
            <w:r w:rsidRPr="00442838">
              <w:t>Base Stats</w:t>
            </w:r>
          </w:p>
          <w:p w14:paraId="4DBEA448"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5B14050" w14:textId="77777777" w:rsidR="00097E98" w:rsidRPr="00442838" w:rsidRDefault="00097E98" w:rsidP="000F163C">
            <w:pPr>
              <w:spacing w:line="360" w:lineRule="auto"/>
            </w:pPr>
            <w:r w:rsidRPr="00442838">
              <w:t>Ability</w:t>
            </w:r>
          </w:p>
        </w:tc>
        <w:tc>
          <w:tcPr>
            <w:tcW w:w="724" w:type="dxa"/>
          </w:tcPr>
          <w:p w14:paraId="1BFD14F5" w14:textId="77777777" w:rsidR="00097E98" w:rsidRPr="00442838" w:rsidRDefault="00097E98" w:rsidP="000F163C">
            <w:pPr>
              <w:spacing w:line="360" w:lineRule="auto"/>
            </w:pPr>
            <w:r w:rsidRPr="00442838">
              <w:t>Type 1</w:t>
            </w:r>
          </w:p>
        </w:tc>
        <w:tc>
          <w:tcPr>
            <w:tcW w:w="724" w:type="dxa"/>
          </w:tcPr>
          <w:p w14:paraId="5719B0F4" w14:textId="77777777" w:rsidR="00097E98" w:rsidRPr="00442838" w:rsidRDefault="00097E98" w:rsidP="000F163C">
            <w:pPr>
              <w:spacing w:line="360" w:lineRule="auto"/>
            </w:pPr>
            <w:r w:rsidRPr="00442838">
              <w:t>Type 2</w:t>
            </w:r>
          </w:p>
        </w:tc>
        <w:tc>
          <w:tcPr>
            <w:tcW w:w="1976" w:type="dxa"/>
          </w:tcPr>
          <w:p w14:paraId="0FA65217" w14:textId="77777777" w:rsidR="00097E98" w:rsidRPr="00442838" w:rsidRDefault="00097E98" w:rsidP="000F163C">
            <w:pPr>
              <w:spacing w:line="360" w:lineRule="auto"/>
            </w:pPr>
            <w:r w:rsidRPr="00442838">
              <w:t>Evolution</w:t>
            </w:r>
          </w:p>
        </w:tc>
      </w:tr>
      <w:tr w:rsidR="00097E98" w:rsidRPr="00442838" w14:paraId="594C35EB" w14:textId="77777777" w:rsidTr="000F163C">
        <w:trPr>
          <w:trHeight w:val="454"/>
        </w:trPr>
        <w:tc>
          <w:tcPr>
            <w:tcW w:w="1251" w:type="dxa"/>
          </w:tcPr>
          <w:p w14:paraId="1A3512B2" w14:textId="77777777" w:rsidR="00097E98" w:rsidRPr="00442838" w:rsidRDefault="00097E98" w:rsidP="000F163C">
            <w:pPr>
              <w:spacing w:line="360" w:lineRule="auto"/>
            </w:pPr>
          </w:p>
        </w:tc>
        <w:tc>
          <w:tcPr>
            <w:tcW w:w="1652" w:type="dxa"/>
          </w:tcPr>
          <w:p w14:paraId="011B015F" w14:textId="77777777" w:rsidR="00097E98" w:rsidRPr="00442838" w:rsidRDefault="00097E98" w:rsidP="000F163C">
            <w:pPr>
              <w:spacing w:line="360" w:lineRule="auto"/>
            </w:pPr>
          </w:p>
        </w:tc>
        <w:tc>
          <w:tcPr>
            <w:tcW w:w="3719" w:type="dxa"/>
          </w:tcPr>
          <w:p w14:paraId="041050AA" w14:textId="77777777" w:rsidR="00097E98" w:rsidRPr="00442838" w:rsidRDefault="00097E98" w:rsidP="000F163C">
            <w:pPr>
              <w:spacing w:line="360" w:lineRule="auto"/>
            </w:pPr>
          </w:p>
        </w:tc>
        <w:tc>
          <w:tcPr>
            <w:tcW w:w="880" w:type="dxa"/>
          </w:tcPr>
          <w:p w14:paraId="00F33140" w14:textId="77777777" w:rsidR="00097E98" w:rsidRPr="00442838" w:rsidRDefault="00097E98" w:rsidP="000F163C">
            <w:pPr>
              <w:spacing w:line="360" w:lineRule="auto"/>
            </w:pPr>
          </w:p>
        </w:tc>
        <w:tc>
          <w:tcPr>
            <w:tcW w:w="724" w:type="dxa"/>
          </w:tcPr>
          <w:p w14:paraId="0CB518A9" w14:textId="77777777" w:rsidR="00097E98" w:rsidRPr="00442838" w:rsidRDefault="00097E98" w:rsidP="000F163C">
            <w:pPr>
              <w:spacing w:line="360" w:lineRule="auto"/>
            </w:pPr>
          </w:p>
        </w:tc>
        <w:tc>
          <w:tcPr>
            <w:tcW w:w="724" w:type="dxa"/>
          </w:tcPr>
          <w:p w14:paraId="1A7FCCA3" w14:textId="77777777" w:rsidR="00097E98" w:rsidRPr="00442838" w:rsidRDefault="00097E98" w:rsidP="000F163C">
            <w:pPr>
              <w:spacing w:line="360" w:lineRule="auto"/>
            </w:pPr>
          </w:p>
        </w:tc>
        <w:tc>
          <w:tcPr>
            <w:tcW w:w="1976" w:type="dxa"/>
          </w:tcPr>
          <w:p w14:paraId="33DA506D" w14:textId="77777777" w:rsidR="00097E98" w:rsidRPr="00442838" w:rsidRDefault="00097E98" w:rsidP="000F163C">
            <w:pPr>
              <w:spacing w:line="360" w:lineRule="auto"/>
            </w:pPr>
          </w:p>
        </w:tc>
      </w:tr>
      <w:tr w:rsidR="00097E98" w:rsidRPr="00442838" w14:paraId="745F299C" w14:textId="77777777" w:rsidTr="000F163C">
        <w:trPr>
          <w:trHeight w:val="441"/>
        </w:trPr>
        <w:tc>
          <w:tcPr>
            <w:tcW w:w="1251" w:type="dxa"/>
          </w:tcPr>
          <w:p w14:paraId="5BBD6DC8" w14:textId="77777777" w:rsidR="00097E98" w:rsidRPr="00442838" w:rsidRDefault="00097E98" w:rsidP="000F163C">
            <w:pPr>
              <w:spacing w:line="360" w:lineRule="auto"/>
            </w:pPr>
          </w:p>
        </w:tc>
        <w:tc>
          <w:tcPr>
            <w:tcW w:w="1652" w:type="dxa"/>
          </w:tcPr>
          <w:p w14:paraId="0D2983B3" w14:textId="77777777" w:rsidR="00097E98" w:rsidRPr="00442838" w:rsidRDefault="00097E98" w:rsidP="000F163C">
            <w:pPr>
              <w:spacing w:line="360" w:lineRule="auto"/>
            </w:pPr>
          </w:p>
        </w:tc>
        <w:tc>
          <w:tcPr>
            <w:tcW w:w="3719" w:type="dxa"/>
          </w:tcPr>
          <w:p w14:paraId="0CAE2F0A" w14:textId="77777777" w:rsidR="00097E98" w:rsidRPr="00442838" w:rsidRDefault="00097E98" w:rsidP="000F163C">
            <w:pPr>
              <w:spacing w:line="360" w:lineRule="auto"/>
            </w:pPr>
          </w:p>
        </w:tc>
        <w:tc>
          <w:tcPr>
            <w:tcW w:w="880" w:type="dxa"/>
          </w:tcPr>
          <w:p w14:paraId="114F5147" w14:textId="77777777" w:rsidR="00097E98" w:rsidRPr="00442838" w:rsidRDefault="00097E98" w:rsidP="000F163C">
            <w:pPr>
              <w:spacing w:line="360" w:lineRule="auto"/>
            </w:pPr>
          </w:p>
        </w:tc>
        <w:tc>
          <w:tcPr>
            <w:tcW w:w="724" w:type="dxa"/>
          </w:tcPr>
          <w:p w14:paraId="2AEDBE93" w14:textId="77777777" w:rsidR="00097E98" w:rsidRPr="00442838" w:rsidRDefault="00097E98" w:rsidP="000F163C">
            <w:pPr>
              <w:spacing w:line="360" w:lineRule="auto"/>
            </w:pPr>
          </w:p>
        </w:tc>
        <w:tc>
          <w:tcPr>
            <w:tcW w:w="724" w:type="dxa"/>
          </w:tcPr>
          <w:p w14:paraId="7DB4E690" w14:textId="77777777" w:rsidR="00097E98" w:rsidRPr="00442838" w:rsidRDefault="00097E98" w:rsidP="000F163C">
            <w:pPr>
              <w:spacing w:line="360" w:lineRule="auto"/>
            </w:pPr>
          </w:p>
        </w:tc>
        <w:tc>
          <w:tcPr>
            <w:tcW w:w="1976" w:type="dxa"/>
          </w:tcPr>
          <w:p w14:paraId="1FFE285D" w14:textId="77777777" w:rsidR="00097E98" w:rsidRPr="00442838" w:rsidRDefault="00097E98" w:rsidP="000F163C">
            <w:pPr>
              <w:spacing w:line="360" w:lineRule="auto"/>
            </w:pPr>
          </w:p>
        </w:tc>
      </w:tr>
      <w:tr w:rsidR="00097E98" w:rsidRPr="00442838" w14:paraId="6C97084A" w14:textId="77777777" w:rsidTr="000F163C">
        <w:trPr>
          <w:trHeight w:val="441"/>
        </w:trPr>
        <w:tc>
          <w:tcPr>
            <w:tcW w:w="1251" w:type="dxa"/>
          </w:tcPr>
          <w:p w14:paraId="01CC3DDC" w14:textId="77777777" w:rsidR="00097E98" w:rsidRPr="00442838" w:rsidRDefault="00097E98" w:rsidP="000F163C">
            <w:pPr>
              <w:spacing w:line="360" w:lineRule="auto"/>
            </w:pPr>
          </w:p>
        </w:tc>
        <w:tc>
          <w:tcPr>
            <w:tcW w:w="1652" w:type="dxa"/>
          </w:tcPr>
          <w:p w14:paraId="136DE1E3" w14:textId="77777777" w:rsidR="00097E98" w:rsidRPr="00442838" w:rsidRDefault="00097E98" w:rsidP="000F163C">
            <w:pPr>
              <w:spacing w:line="360" w:lineRule="auto"/>
            </w:pPr>
          </w:p>
        </w:tc>
        <w:tc>
          <w:tcPr>
            <w:tcW w:w="3719" w:type="dxa"/>
          </w:tcPr>
          <w:p w14:paraId="797F8772" w14:textId="77777777" w:rsidR="00097E98" w:rsidRPr="00442838" w:rsidRDefault="00097E98" w:rsidP="000F163C">
            <w:pPr>
              <w:spacing w:line="360" w:lineRule="auto"/>
            </w:pPr>
          </w:p>
        </w:tc>
        <w:tc>
          <w:tcPr>
            <w:tcW w:w="880" w:type="dxa"/>
          </w:tcPr>
          <w:p w14:paraId="2C7C2A49" w14:textId="77777777" w:rsidR="00097E98" w:rsidRPr="00442838" w:rsidRDefault="00097E98" w:rsidP="000F163C">
            <w:pPr>
              <w:spacing w:line="360" w:lineRule="auto"/>
            </w:pPr>
          </w:p>
        </w:tc>
        <w:tc>
          <w:tcPr>
            <w:tcW w:w="724" w:type="dxa"/>
          </w:tcPr>
          <w:p w14:paraId="326EEE63" w14:textId="77777777" w:rsidR="00097E98" w:rsidRPr="00442838" w:rsidRDefault="00097E98" w:rsidP="000F163C">
            <w:pPr>
              <w:spacing w:line="360" w:lineRule="auto"/>
            </w:pPr>
          </w:p>
        </w:tc>
        <w:tc>
          <w:tcPr>
            <w:tcW w:w="724" w:type="dxa"/>
          </w:tcPr>
          <w:p w14:paraId="64BC2AD2" w14:textId="77777777" w:rsidR="00097E98" w:rsidRPr="00442838" w:rsidRDefault="00097E98" w:rsidP="000F163C">
            <w:pPr>
              <w:spacing w:line="360" w:lineRule="auto"/>
            </w:pPr>
          </w:p>
        </w:tc>
        <w:tc>
          <w:tcPr>
            <w:tcW w:w="1976" w:type="dxa"/>
          </w:tcPr>
          <w:p w14:paraId="21C3B8D8" w14:textId="77777777" w:rsidR="00097E98" w:rsidRPr="00442838" w:rsidRDefault="00097E98" w:rsidP="000F163C">
            <w:pPr>
              <w:spacing w:line="360" w:lineRule="auto"/>
            </w:pPr>
          </w:p>
        </w:tc>
      </w:tr>
      <w:tr w:rsidR="00097E98" w:rsidRPr="00442838" w14:paraId="7FECA4CC" w14:textId="77777777" w:rsidTr="000F163C">
        <w:trPr>
          <w:trHeight w:val="896"/>
        </w:trPr>
        <w:tc>
          <w:tcPr>
            <w:tcW w:w="1251" w:type="dxa"/>
          </w:tcPr>
          <w:p w14:paraId="7925E635" w14:textId="77777777" w:rsidR="00097E98" w:rsidRPr="00442838" w:rsidRDefault="00097E98" w:rsidP="000F163C">
            <w:pPr>
              <w:spacing w:line="360" w:lineRule="auto"/>
            </w:pPr>
          </w:p>
        </w:tc>
        <w:tc>
          <w:tcPr>
            <w:tcW w:w="1652" w:type="dxa"/>
          </w:tcPr>
          <w:p w14:paraId="3DFD6BAD" w14:textId="77777777" w:rsidR="00097E98" w:rsidRPr="00442838" w:rsidRDefault="00097E98" w:rsidP="000F163C">
            <w:pPr>
              <w:spacing w:line="360" w:lineRule="auto"/>
            </w:pPr>
          </w:p>
        </w:tc>
        <w:tc>
          <w:tcPr>
            <w:tcW w:w="3719" w:type="dxa"/>
          </w:tcPr>
          <w:p w14:paraId="3E189F65" w14:textId="77777777" w:rsidR="00097E98" w:rsidRPr="00442838" w:rsidRDefault="00097E98" w:rsidP="000F163C">
            <w:pPr>
              <w:spacing w:line="360" w:lineRule="auto"/>
            </w:pPr>
          </w:p>
        </w:tc>
        <w:tc>
          <w:tcPr>
            <w:tcW w:w="880" w:type="dxa"/>
          </w:tcPr>
          <w:p w14:paraId="51A7AD79" w14:textId="77777777" w:rsidR="00097E98" w:rsidRPr="00442838" w:rsidRDefault="00097E98" w:rsidP="000F163C">
            <w:pPr>
              <w:spacing w:line="360" w:lineRule="auto"/>
            </w:pPr>
          </w:p>
        </w:tc>
        <w:tc>
          <w:tcPr>
            <w:tcW w:w="724" w:type="dxa"/>
          </w:tcPr>
          <w:p w14:paraId="28B6D53F" w14:textId="77777777" w:rsidR="00097E98" w:rsidRPr="00442838" w:rsidRDefault="00097E98" w:rsidP="000F163C">
            <w:pPr>
              <w:spacing w:line="360" w:lineRule="auto"/>
            </w:pPr>
          </w:p>
        </w:tc>
        <w:tc>
          <w:tcPr>
            <w:tcW w:w="724" w:type="dxa"/>
          </w:tcPr>
          <w:p w14:paraId="091FA702" w14:textId="77777777" w:rsidR="00097E98" w:rsidRPr="00442838" w:rsidRDefault="00097E98" w:rsidP="000F163C">
            <w:pPr>
              <w:spacing w:line="360" w:lineRule="auto"/>
            </w:pPr>
          </w:p>
        </w:tc>
        <w:tc>
          <w:tcPr>
            <w:tcW w:w="1976" w:type="dxa"/>
          </w:tcPr>
          <w:p w14:paraId="1E56B864" w14:textId="77777777" w:rsidR="00097E98" w:rsidRPr="00442838" w:rsidRDefault="00097E98" w:rsidP="000F163C">
            <w:pPr>
              <w:spacing w:line="360" w:lineRule="auto"/>
            </w:pPr>
          </w:p>
        </w:tc>
      </w:tr>
    </w:tbl>
    <w:p w14:paraId="347B2976" w14:textId="77777777" w:rsidR="00097E98" w:rsidRPr="00442838" w:rsidRDefault="00097E98" w:rsidP="00097E98">
      <w:pPr>
        <w:rPr>
          <w:sz w:val="24"/>
        </w:rPr>
      </w:pPr>
    </w:p>
    <w:p w14:paraId="73F2576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48FE82" w14:textId="77777777" w:rsidTr="000F163C">
        <w:tc>
          <w:tcPr>
            <w:tcW w:w="3596" w:type="dxa"/>
          </w:tcPr>
          <w:p w14:paraId="330EF0F7" w14:textId="77777777" w:rsidR="00097E98" w:rsidRPr="00442838" w:rsidRDefault="00097E98" w:rsidP="000F163C">
            <w:pPr>
              <w:rPr>
                <w:sz w:val="24"/>
              </w:rPr>
            </w:pPr>
          </w:p>
        </w:tc>
        <w:tc>
          <w:tcPr>
            <w:tcW w:w="3597" w:type="dxa"/>
          </w:tcPr>
          <w:p w14:paraId="5F3F0D91" w14:textId="77777777" w:rsidR="00097E98" w:rsidRPr="00442838" w:rsidRDefault="00097E98" w:rsidP="000F163C">
            <w:pPr>
              <w:rPr>
                <w:sz w:val="24"/>
              </w:rPr>
            </w:pPr>
          </w:p>
        </w:tc>
        <w:tc>
          <w:tcPr>
            <w:tcW w:w="3597" w:type="dxa"/>
          </w:tcPr>
          <w:p w14:paraId="10F86BB7" w14:textId="77777777" w:rsidR="00097E98" w:rsidRPr="00442838" w:rsidRDefault="00097E98" w:rsidP="000F163C">
            <w:pPr>
              <w:rPr>
                <w:sz w:val="24"/>
              </w:rPr>
            </w:pPr>
          </w:p>
        </w:tc>
      </w:tr>
      <w:tr w:rsidR="00097E98" w:rsidRPr="00442838" w14:paraId="18DEDB74" w14:textId="77777777" w:rsidTr="000F163C">
        <w:tc>
          <w:tcPr>
            <w:tcW w:w="3596" w:type="dxa"/>
          </w:tcPr>
          <w:p w14:paraId="7C588F73" w14:textId="77777777" w:rsidR="00097E98" w:rsidRPr="00442838" w:rsidRDefault="00097E98" w:rsidP="000F163C">
            <w:pPr>
              <w:rPr>
                <w:sz w:val="24"/>
              </w:rPr>
            </w:pPr>
          </w:p>
        </w:tc>
        <w:tc>
          <w:tcPr>
            <w:tcW w:w="3597" w:type="dxa"/>
          </w:tcPr>
          <w:p w14:paraId="6C8420E4" w14:textId="77777777" w:rsidR="00097E98" w:rsidRPr="00442838" w:rsidRDefault="00097E98" w:rsidP="000F163C">
            <w:pPr>
              <w:rPr>
                <w:sz w:val="24"/>
              </w:rPr>
            </w:pPr>
          </w:p>
        </w:tc>
        <w:tc>
          <w:tcPr>
            <w:tcW w:w="3597" w:type="dxa"/>
          </w:tcPr>
          <w:p w14:paraId="23EEBD3F" w14:textId="77777777" w:rsidR="00097E98" w:rsidRPr="00442838" w:rsidRDefault="00097E98" w:rsidP="000F163C">
            <w:pPr>
              <w:rPr>
                <w:sz w:val="24"/>
              </w:rPr>
            </w:pPr>
          </w:p>
        </w:tc>
      </w:tr>
    </w:tbl>
    <w:p w14:paraId="3895A225" w14:textId="77777777" w:rsidR="00097E98" w:rsidRPr="00442838" w:rsidRDefault="00097E98" w:rsidP="00097E98">
      <w:pPr>
        <w:rPr>
          <w:sz w:val="24"/>
        </w:rPr>
      </w:pPr>
    </w:p>
    <w:p w14:paraId="5F7A3756" w14:textId="77777777" w:rsidR="00097E98" w:rsidRPr="00442838" w:rsidRDefault="00097E98" w:rsidP="00097E98">
      <w:pPr>
        <w:rPr>
          <w:sz w:val="24"/>
        </w:rPr>
      </w:pPr>
      <w:r w:rsidRPr="00442838">
        <w:rPr>
          <w:sz w:val="24"/>
        </w:rPr>
        <w:t>Sprites:</w:t>
      </w:r>
    </w:p>
    <w:p w14:paraId="6EA9CC89" w14:textId="77777777" w:rsidR="00097E98" w:rsidRPr="00442838" w:rsidRDefault="00097E98" w:rsidP="00097E98">
      <w:pPr>
        <w:rPr>
          <w:sz w:val="24"/>
        </w:rPr>
      </w:pPr>
      <w:r w:rsidRPr="00442838">
        <w:rPr>
          <w:sz w:val="24"/>
        </w:rPr>
        <w:br w:type="page"/>
      </w:r>
    </w:p>
    <w:p w14:paraId="03188C00" w14:textId="77777777" w:rsidR="00097E98" w:rsidRPr="00442838" w:rsidRDefault="00097E98" w:rsidP="00097E98">
      <w:pPr>
        <w:rPr>
          <w:sz w:val="24"/>
        </w:rPr>
      </w:pPr>
      <w:r w:rsidRPr="00442838">
        <w:rPr>
          <w:sz w:val="24"/>
        </w:rPr>
        <w:lastRenderedPageBreak/>
        <w:t>Family Page</w:t>
      </w:r>
    </w:p>
    <w:p w14:paraId="5FBF829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101A33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BF26525" w14:textId="77777777" w:rsidTr="000F163C">
        <w:trPr>
          <w:trHeight w:val="896"/>
        </w:trPr>
        <w:tc>
          <w:tcPr>
            <w:tcW w:w="1251" w:type="dxa"/>
          </w:tcPr>
          <w:p w14:paraId="46E03779" w14:textId="77777777" w:rsidR="00097E98" w:rsidRPr="00442838" w:rsidRDefault="00097E98" w:rsidP="000F163C">
            <w:pPr>
              <w:spacing w:line="360" w:lineRule="auto"/>
            </w:pPr>
            <w:r w:rsidRPr="00442838">
              <w:t>Pokemon</w:t>
            </w:r>
          </w:p>
          <w:p w14:paraId="22BCEE68" w14:textId="77777777" w:rsidR="00097E98" w:rsidRPr="00442838" w:rsidRDefault="00097E98" w:rsidP="000F163C">
            <w:pPr>
              <w:spacing w:line="360" w:lineRule="auto"/>
            </w:pPr>
            <w:r w:rsidRPr="00442838">
              <w:t>Name</w:t>
            </w:r>
          </w:p>
        </w:tc>
        <w:tc>
          <w:tcPr>
            <w:tcW w:w="1652" w:type="dxa"/>
          </w:tcPr>
          <w:p w14:paraId="4512D044" w14:textId="77777777" w:rsidR="00097E98" w:rsidRPr="00442838" w:rsidRDefault="00097E98" w:rsidP="000F163C">
            <w:pPr>
              <w:spacing w:line="360" w:lineRule="auto"/>
            </w:pPr>
            <w:r w:rsidRPr="00442838">
              <w:t>Pokemon Number</w:t>
            </w:r>
          </w:p>
        </w:tc>
        <w:tc>
          <w:tcPr>
            <w:tcW w:w="3719" w:type="dxa"/>
          </w:tcPr>
          <w:p w14:paraId="7DCC9B4A" w14:textId="77777777" w:rsidR="00097E98" w:rsidRPr="00442838" w:rsidRDefault="00097E98" w:rsidP="000F163C">
            <w:pPr>
              <w:spacing w:line="360" w:lineRule="auto"/>
            </w:pPr>
            <w:r w:rsidRPr="00442838">
              <w:t>Base Stats</w:t>
            </w:r>
          </w:p>
          <w:p w14:paraId="2D6E56E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D07A5EA" w14:textId="77777777" w:rsidR="00097E98" w:rsidRPr="00442838" w:rsidRDefault="00097E98" w:rsidP="000F163C">
            <w:pPr>
              <w:spacing w:line="360" w:lineRule="auto"/>
            </w:pPr>
            <w:r w:rsidRPr="00442838">
              <w:t>Ability</w:t>
            </w:r>
          </w:p>
        </w:tc>
        <w:tc>
          <w:tcPr>
            <w:tcW w:w="724" w:type="dxa"/>
          </w:tcPr>
          <w:p w14:paraId="2974FA58" w14:textId="77777777" w:rsidR="00097E98" w:rsidRPr="00442838" w:rsidRDefault="00097E98" w:rsidP="000F163C">
            <w:pPr>
              <w:spacing w:line="360" w:lineRule="auto"/>
            </w:pPr>
            <w:r w:rsidRPr="00442838">
              <w:t>Type 1</w:t>
            </w:r>
          </w:p>
        </w:tc>
        <w:tc>
          <w:tcPr>
            <w:tcW w:w="724" w:type="dxa"/>
          </w:tcPr>
          <w:p w14:paraId="07B4D106" w14:textId="77777777" w:rsidR="00097E98" w:rsidRPr="00442838" w:rsidRDefault="00097E98" w:rsidP="000F163C">
            <w:pPr>
              <w:spacing w:line="360" w:lineRule="auto"/>
            </w:pPr>
            <w:r w:rsidRPr="00442838">
              <w:t>Type 2</w:t>
            </w:r>
          </w:p>
        </w:tc>
        <w:tc>
          <w:tcPr>
            <w:tcW w:w="1976" w:type="dxa"/>
          </w:tcPr>
          <w:p w14:paraId="3EC3787F" w14:textId="77777777" w:rsidR="00097E98" w:rsidRPr="00442838" w:rsidRDefault="00097E98" w:rsidP="000F163C">
            <w:pPr>
              <w:spacing w:line="360" w:lineRule="auto"/>
            </w:pPr>
            <w:r w:rsidRPr="00442838">
              <w:t>Evolution</w:t>
            </w:r>
          </w:p>
        </w:tc>
      </w:tr>
      <w:tr w:rsidR="00097E98" w:rsidRPr="00442838" w14:paraId="217CDEDB" w14:textId="77777777" w:rsidTr="000F163C">
        <w:trPr>
          <w:trHeight w:val="454"/>
        </w:trPr>
        <w:tc>
          <w:tcPr>
            <w:tcW w:w="1251" w:type="dxa"/>
          </w:tcPr>
          <w:p w14:paraId="4D1F2172" w14:textId="77777777" w:rsidR="00097E98" w:rsidRPr="00442838" w:rsidRDefault="00097E98" w:rsidP="000F163C">
            <w:pPr>
              <w:spacing w:line="360" w:lineRule="auto"/>
            </w:pPr>
          </w:p>
        </w:tc>
        <w:tc>
          <w:tcPr>
            <w:tcW w:w="1652" w:type="dxa"/>
          </w:tcPr>
          <w:p w14:paraId="3E52E68F" w14:textId="77777777" w:rsidR="00097E98" w:rsidRPr="00442838" w:rsidRDefault="00097E98" w:rsidP="000F163C">
            <w:pPr>
              <w:spacing w:line="360" w:lineRule="auto"/>
            </w:pPr>
          </w:p>
        </w:tc>
        <w:tc>
          <w:tcPr>
            <w:tcW w:w="3719" w:type="dxa"/>
          </w:tcPr>
          <w:p w14:paraId="0D63D51E" w14:textId="77777777" w:rsidR="00097E98" w:rsidRPr="00442838" w:rsidRDefault="00097E98" w:rsidP="000F163C">
            <w:pPr>
              <w:spacing w:line="360" w:lineRule="auto"/>
            </w:pPr>
          </w:p>
        </w:tc>
        <w:tc>
          <w:tcPr>
            <w:tcW w:w="880" w:type="dxa"/>
          </w:tcPr>
          <w:p w14:paraId="49F39938" w14:textId="77777777" w:rsidR="00097E98" w:rsidRPr="00442838" w:rsidRDefault="00097E98" w:rsidP="000F163C">
            <w:pPr>
              <w:spacing w:line="360" w:lineRule="auto"/>
            </w:pPr>
          </w:p>
        </w:tc>
        <w:tc>
          <w:tcPr>
            <w:tcW w:w="724" w:type="dxa"/>
          </w:tcPr>
          <w:p w14:paraId="2149D176" w14:textId="77777777" w:rsidR="00097E98" w:rsidRPr="00442838" w:rsidRDefault="00097E98" w:rsidP="000F163C">
            <w:pPr>
              <w:spacing w:line="360" w:lineRule="auto"/>
            </w:pPr>
          </w:p>
        </w:tc>
        <w:tc>
          <w:tcPr>
            <w:tcW w:w="724" w:type="dxa"/>
          </w:tcPr>
          <w:p w14:paraId="27F566B9" w14:textId="77777777" w:rsidR="00097E98" w:rsidRPr="00442838" w:rsidRDefault="00097E98" w:rsidP="000F163C">
            <w:pPr>
              <w:spacing w:line="360" w:lineRule="auto"/>
            </w:pPr>
          </w:p>
        </w:tc>
        <w:tc>
          <w:tcPr>
            <w:tcW w:w="1976" w:type="dxa"/>
          </w:tcPr>
          <w:p w14:paraId="0C728C4B" w14:textId="77777777" w:rsidR="00097E98" w:rsidRPr="00442838" w:rsidRDefault="00097E98" w:rsidP="000F163C">
            <w:pPr>
              <w:spacing w:line="360" w:lineRule="auto"/>
            </w:pPr>
          </w:p>
        </w:tc>
      </w:tr>
      <w:tr w:rsidR="00097E98" w:rsidRPr="00442838" w14:paraId="6565D7FF" w14:textId="77777777" w:rsidTr="000F163C">
        <w:trPr>
          <w:trHeight w:val="441"/>
        </w:trPr>
        <w:tc>
          <w:tcPr>
            <w:tcW w:w="1251" w:type="dxa"/>
          </w:tcPr>
          <w:p w14:paraId="4E7E4795" w14:textId="77777777" w:rsidR="00097E98" w:rsidRPr="00442838" w:rsidRDefault="00097E98" w:rsidP="000F163C">
            <w:pPr>
              <w:spacing w:line="360" w:lineRule="auto"/>
            </w:pPr>
          </w:p>
        </w:tc>
        <w:tc>
          <w:tcPr>
            <w:tcW w:w="1652" w:type="dxa"/>
          </w:tcPr>
          <w:p w14:paraId="5D8CF8AB" w14:textId="77777777" w:rsidR="00097E98" w:rsidRPr="00442838" w:rsidRDefault="00097E98" w:rsidP="000F163C">
            <w:pPr>
              <w:spacing w:line="360" w:lineRule="auto"/>
            </w:pPr>
          </w:p>
        </w:tc>
        <w:tc>
          <w:tcPr>
            <w:tcW w:w="3719" w:type="dxa"/>
          </w:tcPr>
          <w:p w14:paraId="042C9449" w14:textId="77777777" w:rsidR="00097E98" w:rsidRPr="00442838" w:rsidRDefault="00097E98" w:rsidP="000F163C">
            <w:pPr>
              <w:spacing w:line="360" w:lineRule="auto"/>
            </w:pPr>
          </w:p>
        </w:tc>
        <w:tc>
          <w:tcPr>
            <w:tcW w:w="880" w:type="dxa"/>
          </w:tcPr>
          <w:p w14:paraId="3D417808" w14:textId="77777777" w:rsidR="00097E98" w:rsidRPr="00442838" w:rsidRDefault="00097E98" w:rsidP="000F163C">
            <w:pPr>
              <w:spacing w:line="360" w:lineRule="auto"/>
            </w:pPr>
          </w:p>
        </w:tc>
        <w:tc>
          <w:tcPr>
            <w:tcW w:w="724" w:type="dxa"/>
          </w:tcPr>
          <w:p w14:paraId="13A697A3" w14:textId="77777777" w:rsidR="00097E98" w:rsidRPr="00442838" w:rsidRDefault="00097E98" w:rsidP="000F163C">
            <w:pPr>
              <w:spacing w:line="360" w:lineRule="auto"/>
            </w:pPr>
          </w:p>
        </w:tc>
        <w:tc>
          <w:tcPr>
            <w:tcW w:w="724" w:type="dxa"/>
          </w:tcPr>
          <w:p w14:paraId="7913FBB0" w14:textId="77777777" w:rsidR="00097E98" w:rsidRPr="00442838" w:rsidRDefault="00097E98" w:rsidP="000F163C">
            <w:pPr>
              <w:spacing w:line="360" w:lineRule="auto"/>
            </w:pPr>
          </w:p>
        </w:tc>
        <w:tc>
          <w:tcPr>
            <w:tcW w:w="1976" w:type="dxa"/>
          </w:tcPr>
          <w:p w14:paraId="0EAB86FA" w14:textId="77777777" w:rsidR="00097E98" w:rsidRPr="00442838" w:rsidRDefault="00097E98" w:rsidP="000F163C">
            <w:pPr>
              <w:spacing w:line="360" w:lineRule="auto"/>
            </w:pPr>
          </w:p>
        </w:tc>
      </w:tr>
      <w:tr w:rsidR="00097E98" w:rsidRPr="00442838" w14:paraId="26905508" w14:textId="77777777" w:rsidTr="000F163C">
        <w:trPr>
          <w:trHeight w:val="441"/>
        </w:trPr>
        <w:tc>
          <w:tcPr>
            <w:tcW w:w="1251" w:type="dxa"/>
          </w:tcPr>
          <w:p w14:paraId="0F1C2DCD" w14:textId="77777777" w:rsidR="00097E98" w:rsidRPr="00442838" w:rsidRDefault="00097E98" w:rsidP="000F163C">
            <w:pPr>
              <w:spacing w:line="360" w:lineRule="auto"/>
            </w:pPr>
          </w:p>
        </w:tc>
        <w:tc>
          <w:tcPr>
            <w:tcW w:w="1652" w:type="dxa"/>
          </w:tcPr>
          <w:p w14:paraId="4715D4FC" w14:textId="77777777" w:rsidR="00097E98" w:rsidRPr="00442838" w:rsidRDefault="00097E98" w:rsidP="000F163C">
            <w:pPr>
              <w:spacing w:line="360" w:lineRule="auto"/>
            </w:pPr>
          </w:p>
        </w:tc>
        <w:tc>
          <w:tcPr>
            <w:tcW w:w="3719" w:type="dxa"/>
          </w:tcPr>
          <w:p w14:paraId="2B989446" w14:textId="77777777" w:rsidR="00097E98" w:rsidRPr="00442838" w:rsidRDefault="00097E98" w:rsidP="000F163C">
            <w:pPr>
              <w:spacing w:line="360" w:lineRule="auto"/>
            </w:pPr>
          </w:p>
        </w:tc>
        <w:tc>
          <w:tcPr>
            <w:tcW w:w="880" w:type="dxa"/>
          </w:tcPr>
          <w:p w14:paraId="177D1B46" w14:textId="77777777" w:rsidR="00097E98" w:rsidRPr="00442838" w:rsidRDefault="00097E98" w:rsidP="000F163C">
            <w:pPr>
              <w:spacing w:line="360" w:lineRule="auto"/>
            </w:pPr>
          </w:p>
        </w:tc>
        <w:tc>
          <w:tcPr>
            <w:tcW w:w="724" w:type="dxa"/>
          </w:tcPr>
          <w:p w14:paraId="358BF7BD" w14:textId="77777777" w:rsidR="00097E98" w:rsidRPr="00442838" w:rsidRDefault="00097E98" w:rsidP="000F163C">
            <w:pPr>
              <w:spacing w:line="360" w:lineRule="auto"/>
            </w:pPr>
          </w:p>
        </w:tc>
        <w:tc>
          <w:tcPr>
            <w:tcW w:w="724" w:type="dxa"/>
          </w:tcPr>
          <w:p w14:paraId="55ABE70C" w14:textId="77777777" w:rsidR="00097E98" w:rsidRPr="00442838" w:rsidRDefault="00097E98" w:rsidP="000F163C">
            <w:pPr>
              <w:spacing w:line="360" w:lineRule="auto"/>
            </w:pPr>
          </w:p>
        </w:tc>
        <w:tc>
          <w:tcPr>
            <w:tcW w:w="1976" w:type="dxa"/>
          </w:tcPr>
          <w:p w14:paraId="3ECBABF3" w14:textId="77777777" w:rsidR="00097E98" w:rsidRPr="00442838" w:rsidRDefault="00097E98" w:rsidP="000F163C">
            <w:pPr>
              <w:spacing w:line="360" w:lineRule="auto"/>
            </w:pPr>
          </w:p>
        </w:tc>
      </w:tr>
      <w:tr w:rsidR="00097E98" w:rsidRPr="00442838" w14:paraId="35B2882C" w14:textId="77777777" w:rsidTr="000F163C">
        <w:trPr>
          <w:trHeight w:val="896"/>
        </w:trPr>
        <w:tc>
          <w:tcPr>
            <w:tcW w:w="1251" w:type="dxa"/>
          </w:tcPr>
          <w:p w14:paraId="0A1ADFE3" w14:textId="77777777" w:rsidR="00097E98" w:rsidRPr="00442838" w:rsidRDefault="00097E98" w:rsidP="000F163C">
            <w:pPr>
              <w:spacing w:line="360" w:lineRule="auto"/>
            </w:pPr>
          </w:p>
        </w:tc>
        <w:tc>
          <w:tcPr>
            <w:tcW w:w="1652" w:type="dxa"/>
          </w:tcPr>
          <w:p w14:paraId="440BC1FC" w14:textId="77777777" w:rsidR="00097E98" w:rsidRPr="00442838" w:rsidRDefault="00097E98" w:rsidP="000F163C">
            <w:pPr>
              <w:spacing w:line="360" w:lineRule="auto"/>
            </w:pPr>
          </w:p>
        </w:tc>
        <w:tc>
          <w:tcPr>
            <w:tcW w:w="3719" w:type="dxa"/>
          </w:tcPr>
          <w:p w14:paraId="121DB512" w14:textId="77777777" w:rsidR="00097E98" w:rsidRPr="00442838" w:rsidRDefault="00097E98" w:rsidP="000F163C">
            <w:pPr>
              <w:spacing w:line="360" w:lineRule="auto"/>
            </w:pPr>
          </w:p>
        </w:tc>
        <w:tc>
          <w:tcPr>
            <w:tcW w:w="880" w:type="dxa"/>
          </w:tcPr>
          <w:p w14:paraId="18B822D2" w14:textId="77777777" w:rsidR="00097E98" w:rsidRPr="00442838" w:rsidRDefault="00097E98" w:rsidP="000F163C">
            <w:pPr>
              <w:spacing w:line="360" w:lineRule="auto"/>
            </w:pPr>
          </w:p>
        </w:tc>
        <w:tc>
          <w:tcPr>
            <w:tcW w:w="724" w:type="dxa"/>
          </w:tcPr>
          <w:p w14:paraId="6B1C9D5D" w14:textId="77777777" w:rsidR="00097E98" w:rsidRPr="00442838" w:rsidRDefault="00097E98" w:rsidP="000F163C">
            <w:pPr>
              <w:spacing w:line="360" w:lineRule="auto"/>
            </w:pPr>
          </w:p>
        </w:tc>
        <w:tc>
          <w:tcPr>
            <w:tcW w:w="724" w:type="dxa"/>
          </w:tcPr>
          <w:p w14:paraId="43CDF923" w14:textId="77777777" w:rsidR="00097E98" w:rsidRPr="00442838" w:rsidRDefault="00097E98" w:rsidP="000F163C">
            <w:pPr>
              <w:spacing w:line="360" w:lineRule="auto"/>
            </w:pPr>
          </w:p>
        </w:tc>
        <w:tc>
          <w:tcPr>
            <w:tcW w:w="1976" w:type="dxa"/>
          </w:tcPr>
          <w:p w14:paraId="4FDB9366" w14:textId="77777777" w:rsidR="00097E98" w:rsidRPr="00442838" w:rsidRDefault="00097E98" w:rsidP="000F163C">
            <w:pPr>
              <w:spacing w:line="360" w:lineRule="auto"/>
            </w:pPr>
          </w:p>
        </w:tc>
      </w:tr>
    </w:tbl>
    <w:p w14:paraId="1D1ECAD7" w14:textId="77777777" w:rsidR="00097E98" w:rsidRPr="00442838" w:rsidRDefault="00097E98" w:rsidP="00097E98">
      <w:pPr>
        <w:rPr>
          <w:sz w:val="24"/>
        </w:rPr>
      </w:pPr>
    </w:p>
    <w:p w14:paraId="41585F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B684C0F" w14:textId="77777777" w:rsidTr="000F163C">
        <w:tc>
          <w:tcPr>
            <w:tcW w:w="3596" w:type="dxa"/>
          </w:tcPr>
          <w:p w14:paraId="7648A068" w14:textId="77777777" w:rsidR="00097E98" w:rsidRPr="00442838" w:rsidRDefault="00097E98" w:rsidP="000F163C">
            <w:pPr>
              <w:rPr>
                <w:sz w:val="24"/>
              </w:rPr>
            </w:pPr>
          </w:p>
        </w:tc>
        <w:tc>
          <w:tcPr>
            <w:tcW w:w="3597" w:type="dxa"/>
          </w:tcPr>
          <w:p w14:paraId="5B3EAC2B" w14:textId="77777777" w:rsidR="00097E98" w:rsidRPr="00442838" w:rsidRDefault="00097E98" w:rsidP="000F163C">
            <w:pPr>
              <w:rPr>
                <w:sz w:val="24"/>
              </w:rPr>
            </w:pPr>
          </w:p>
        </w:tc>
        <w:tc>
          <w:tcPr>
            <w:tcW w:w="3597" w:type="dxa"/>
          </w:tcPr>
          <w:p w14:paraId="0E5FC72A" w14:textId="77777777" w:rsidR="00097E98" w:rsidRPr="00442838" w:rsidRDefault="00097E98" w:rsidP="000F163C">
            <w:pPr>
              <w:rPr>
                <w:sz w:val="24"/>
              </w:rPr>
            </w:pPr>
          </w:p>
        </w:tc>
      </w:tr>
      <w:tr w:rsidR="00097E98" w:rsidRPr="00442838" w14:paraId="691D399E" w14:textId="77777777" w:rsidTr="000F163C">
        <w:tc>
          <w:tcPr>
            <w:tcW w:w="3596" w:type="dxa"/>
          </w:tcPr>
          <w:p w14:paraId="3B3A9EF6" w14:textId="77777777" w:rsidR="00097E98" w:rsidRPr="00442838" w:rsidRDefault="00097E98" w:rsidP="000F163C">
            <w:pPr>
              <w:rPr>
                <w:sz w:val="24"/>
              </w:rPr>
            </w:pPr>
          </w:p>
        </w:tc>
        <w:tc>
          <w:tcPr>
            <w:tcW w:w="3597" w:type="dxa"/>
          </w:tcPr>
          <w:p w14:paraId="52F11018" w14:textId="77777777" w:rsidR="00097E98" w:rsidRPr="00442838" w:rsidRDefault="00097E98" w:rsidP="000F163C">
            <w:pPr>
              <w:rPr>
                <w:sz w:val="24"/>
              </w:rPr>
            </w:pPr>
          </w:p>
        </w:tc>
        <w:tc>
          <w:tcPr>
            <w:tcW w:w="3597" w:type="dxa"/>
          </w:tcPr>
          <w:p w14:paraId="05034290" w14:textId="77777777" w:rsidR="00097E98" w:rsidRPr="00442838" w:rsidRDefault="00097E98" w:rsidP="000F163C">
            <w:pPr>
              <w:rPr>
                <w:sz w:val="24"/>
              </w:rPr>
            </w:pPr>
          </w:p>
        </w:tc>
      </w:tr>
    </w:tbl>
    <w:p w14:paraId="21386227" w14:textId="77777777" w:rsidR="00097E98" w:rsidRPr="00442838" w:rsidRDefault="00097E98" w:rsidP="00097E98">
      <w:pPr>
        <w:rPr>
          <w:sz w:val="24"/>
        </w:rPr>
      </w:pPr>
    </w:p>
    <w:p w14:paraId="0B1A4066" w14:textId="77777777" w:rsidR="00097E98" w:rsidRPr="00442838" w:rsidRDefault="00097E98" w:rsidP="00097E98">
      <w:pPr>
        <w:rPr>
          <w:sz w:val="24"/>
        </w:rPr>
      </w:pPr>
      <w:r w:rsidRPr="00442838">
        <w:rPr>
          <w:sz w:val="24"/>
        </w:rPr>
        <w:t>Sprites:</w:t>
      </w:r>
    </w:p>
    <w:p w14:paraId="09252E73" w14:textId="77777777" w:rsidR="00097E98" w:rsidRPr="00442838" w:rsidRDefault="00097E98" w:rsidP="00097E98">
      <w:pPr>
        <w:rPr>
          <w:sz w:val="24"/>
        </w:rPr>
      </w:pPr>
      <w:r w:rsidRPr="00442838">
        <w:rPr>
          <w:sz w:val="24"/>
        </w:rPr>
        <w:br w:type="page"/>
      </w:r>
    </w:p>
    <w:p w14:paraId="72739763" w14:textId="77777777" w:rsidR="00097E98" w:rsidRPr="00442838" w:rsidRDefault="00097E98" w:rsidP="00097E98">
      <w:pPr>
        <w:rPr>
          <w:sz w:val="24"/>
        </w:rPr>
      </w:pPr>
      <w:r w:rsidRPr="00442838">
        <w:rPr>
          <w:sz w:val="24"/>
        </w:rPr>
        <w:lastRenderedPageBreak/>
        <w:t>Family Page</w:t>
      </w:r>
    </w:p>
    <w:p w14:paraId="5783B8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33EC43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4422A6" w14:textId="77777777" w:rsidTr="000F163C">
        <w:trPr>
          <w:trHeight w:val="896"/>
        </w:trPr>
        <w:tc>
          <w:tcPr>
            <w:tcW w:w="1251" w:type="dxa"/>
          </w:tcPr>
          <w:p w14:paraId="49FA283A" w14:textId="77777777" w:rsidR="00097E98" w:rsidRPr="00442838" w:rsidRDefault="00097E98" w:rsidP="000F163C">
            <w:pPr>
              <w:spacing w:line="360" w:lineRule="auto"/>
            </w:pPr>
            <w:r w:rsidRPr="00442838">
              <w:t>Pokemon</w:t>
            </w:r>
          </w:p>
          <w:p w14:paraId="1CE62665" w14:textId="77777777" w:rsidR="00097E98" w:rsidRPr="00442838" w:rsidRDefault="00097E98" w:rsidP="000F163C">
            <w:pPr>
              <w:spacing w:line="360" w:lineRule="auto"/>
            </w:pPr>
            <w:r w:rsidRPr="00442838">
              <w:t>Name</w:t>
            </w:r>
          </w:p>
        </w:tc>
        <w:tc>
          <w:tcPr>
            <w:tcW w:w="1652" w:type="dxa"/>
          </w:tcPr>
          <w:p w14:paraId="445BA4B1" w14:textId="77777777" w:rsidR="00097E98" w:rsidRPr="00442838" w:rsidRDefault="00097E98" w:rsidP="000F163C">
            <w:pPr>
              <w:spacing w:line="360" w:lineRule="auto"/>
            </w:pPr>
            <w:r w:rsidRPr="00442838">
              <w:t>Pokemon Number</w:t>
            </w:r>
          </w:p>
        </w:tc>
        <w:tc>
          <w:tcPr>
            <w:tcW w:w="3719" w:type="dxa"/>
          </w:tcPr>
          <w:p w14:paraId="0AC9F664" w14:textId="77777777" w:rsidR="00097E98" w:rsidRPr="00442838" w:rsidRDefault="00097E98" w:rsidP="000F163C">
            <w:pPr>
              <w:spacing w:line="360" w:lineRule="auto"/>
            </w:pPr>
            <w:r w:rsidRPr="00442838">
              <w:t>Base Stats</w:t>
            </w:r>
          </w:p>
          <w:p w14:paraId="00FE16E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EC039DC" w14:textId="77777777" w:rsidR="00097E98" w:rsidRPr="00442838" w:rsidRDefault="00097E98" w:rsidP="000F163C">
            <w:pPr>
              <w:spacing w:line="360" w:lineRule="auto"/>
            </w:pPr>
            <w:r w:rsidRPr="00442838">
              <w:t>Ability</w:t>
            </w:r>
          </w:p>
        </w:tc>
        <w:tc>
          <w:tcPr>
            <w:tcW w:w="724" w:type="dxa"/>
          </w:tcPr>
          <w:p w14:paraId="1F788664" w14:textId="77777777" w:rsidR="00097E98" w:rsidRPr="00442838" w:rsidRDefault="00097E98" w:rsidP="000F163C">
            <w:pPr>
              <w:spacing w:line="360" w:lineRule="auto"/>
            </w:pPr>
            <w:r w:rsidRPr="00442838">
              <w:t>Type 1</w:t>
            </w:r>
          </w:p>
        </w:tc>
        <w:tc>
          <w:tcPr>
            <w:tcW w:w="724" w:type="dxa"/>
          </w:tcPr>
          <w:p w14:paraId="6DC864A8" w14:textId="77777777" w:rsidR="00097E98" w:rsidRPr="00442838" w:rsidRDefault="00097E98" w:rsidP="000F163C">
            <w:pPr>
              <w:spacing w:line="360" w:lineRule="auto"/>
            </w:pPr>
            <w:r w:rsidRPr="00442838">
              <w:t>Type 2</w:t>
            </w:r>
          </w:p>
        </w:tc>
        <w:tc>
          <w:tcPr>
            <w:tcW w:w="1976" w:type="dxa"/>
          </w:tcPr>
          <w:p w14:paraId="3BCA7DAD" w14:textId="77777777" w:rsidR="00097E98" w:rsidRPr="00442838" w:rsidRDefault="00097E98" w:rsidP="000F163C">
            <w:pPr>
              <w:spacing w:line="360" w:lineRule="auto"/>
            </w:pPr>
            <w:r w:rsidRPr="00442838">
              <w:t>Evolution</w:t>
            </w:r>
          </w:p>
        </w:tc>
      </w:tr>
      <w:tr w:rsidR="00097E98" w:rsidRPr="00442838" w14:paraId="609B5432" w14:textId="77777777" w:rsidTr="000F163C">
        <w:trPr>
          <w:trHeight w:val="454"/>
        </w:trPr>
        <w:tc>
          <w:tcPr>
            <w:tcW w:w="1251" w:type="dxa"/>
          </w:tcPr>
          <w:p w14:paraId="6AF21B1C" w14:textId="77777777" w:rsidR="00097E98" w:rsidRPr="00442838" w:rsidRDefault="00097E98" w:rsidP="000F163C">
            <w:pPr>
              <w:spacing w:line="360" w:lineRule="auto"/>
            </w:pPr>
          </w:p>
        </w:tc>
        <w:tc>
          <w:tcPr>
            <w:tcW w:w="1652" w:type="dxa"/>
          </w:tcPr>
          <w:p w14:paraId="6506F516" w14:textId="77777777" w:rsidR="00097E98" w:rsidRPr="00442838" w:rsidRDefault="00097E98" w:rsidP="000F163C">
            <w:pPr>
              <w:spacing w:line="360" w:lineRule="auto"/>
            </w:pPr>
          </w:p>
        </w:tc>
        <w:tc>
          <w:tcPr>
            <w:tcW w:w="3719" w:type="dxa"/>
          </w:tcPr>
          <w:p w14:paraId="56F526D5" w14:textId="77777777" w:rsidR="00097E98" w:rsidRPr="00442838" w:rsidRDefault="00097E98" w:rsidP="000F163C">
            <w:pPr>
              <w:spacing w:line="360" w:lineRule="auto"/>
            </w:pPr>
          </w:p>
        </w:tc>
        <w:tc>
          <w:tcPr>
            <w:tcW w:w="880" w:type="dxa"/>
          </w:tcPr>
          <w:p w14:paraId="15DF8B0E" w14:textId="77777777" w:rsidR="00097E98" w:rsidRPr="00442838" w:rsidRDefault="00097E98" w:rsidP="000F163C">
            <w:pPr>
              <w:spacing w:line="360" w:lineRule="auto"/>
            </w:pPr>
          </w:p>
        </w:tc>
        <w:tc>
          <w:tcPr>
            <w:tcW w:w="724" w:type="dxa"/>
          </w:tcPr>
          <w:p w14:paraId="3BE64B1D" w14:textId="77777777" w:rsidR="00097E98" w:rsidRPr="00442838" w:rsidRDefault="00097E98" w:rsidP="000F163C">
            <w:pPr>
              <w:spacing w:line="360" w:lineRule="auto"/>
            </w:pPr>
          </w:p>
        </w:tc>
        <w:tc>
          <w:tcPr>
            <w:tcW w:w="724" w:type="dxa"/>
          </w:tcPr>
          <w:p w14:paraId="0CDC65C4" w14:textId="77777777" w:rsidR="00097E98" w:rsidRPr="00442838" w:rsidRDefault="00097E98" w:rsidP="000F163C">
            <w:pPr>
              <w:spacing w:line="360" w:lineRule="auto"/>
            </w:pPr>
          </w:p>
        </w:tc>
        <w:tc>
          <w:tcPr>
            <w:tcW w:w="1976" w:type="dxa"/>
          </w:tcPr>
          <w:p w14:paraId="7E38B597" w14:textId="77777777" w:rsidR="00097E98" w:rsidRPr="00442838" w:rsidRDefault="00097E98" w:rsidP="000F163C">
            <w:pPr>
              <w:spacing w:line="360" w:lineRule="auto"/>
            </w:pPr>
          </w:p>
        </w:tc>
      </w:tr>
      <w:tr w:rsidR="00097E98" w:rsidRPr="00442838" w14:paraId="1BFACB00" w14:textId="77777777" w:rsidTr="000F163C">
        <w:trPr>
          <w:trHeight w:val="441"/>
        </w:trPr>
        <w:tc>
          <w:tcPr>
            <w:tcW w:w="1251" w:type="dxa"/>
          </w:tcPr>
          <w:p w14:paraId="41F9E332" w14:textId="77777777" w:rsidR="00097E98" w:rsidRPr="00442838" w:rsidRDefault="00097E98" w:rsidP="000F163C">
            <w:pPr>
              <w:spacing w:line="360" w:lineRule="auto"/>
            </w:pPr>
          </w:p>
        </w:tc>
        <w:tc>
          <w:tcPr>
            <w:tcW w:w="1652" w:type="dxa"/>
          </w:tcPr>
          <w:p w14:paraId="2A8DD79F" w14:textId="77777777" w:rsidR="00097E98" w:rsidRPr="00442838" w:rsidRDefault="00097E98" w:rsidP="000F163C">
            <w:pPr>
              <w:spacing w:line="360" w:lineRule="auto"/>
            </w:pPr>
          </w:p>
        </w:tc>
        <w:tc>
          <w:tcPr>
            <w:tcW w:w="3719" w:type="dxa"/>
          </w:tcPr>
          <w:p w14:paraId="1E95BC2A" w14:textId="77777777" w:rsidR="00097E98" w:rsidRPr="00442838" w:rsidRDefault="00097E98" w:rsidP="000F163C">
            <w:pPr>
              <w:spacing w:line="360" w:lineRule="auto"/>
            </w:pPr>
          </w:p>
        </w:tc>
        <w:tc>
          <w:tcPr>
            <w:tcW w:w="880" w:type="dxa"/>
          </w:tcPr>
          <w:p w14:paraId="71606315" w14:textId="77777777" w:rsidR="00097E98" w:rsidRPr="00442838" w:rsidRDefault="00097E98" w:rsidP="000F163C">
            <w:pPr>
              <w:spacing w:line="360" w:lineRule="auto"/>
            </w:pPr>
          </w:p>
        </w:tc>
        <w:tc>
          <w:tcPr>
            <w:tcW w:w="724" w:type="dxa"/>
          </w:tcPr>
          <w:p w14:paraId="19C615F1" w14:textId="77777777" w:rsidR="00097E98" w:rsidRPr="00442838" w:rsidRDefault="00097E98" w:rsidP="000F163C">
            <w:pPr>
              <w:spacing w:line="360" w:lineRule="auto"/>
            </w:pPr>
          </w:p>
        </w:tc>
        <w:tc>
          <w:tcPr>
            <w:tcW w:w="724" w:type="dxa"/>
          </w:tcPr>
          <w:p w14:paraId="5F447506" w14:textId="77777777" w:rsidR="00097E98" w:rsidRPr="00442838" w:rsidRDefault="00097E98" w:rsidP="000F163C">
            <w:pPr>
              <w:spacing w:line="360" w:lineRule="auto"/>
            </w:pPr>
          </w:p>
        </w:tc>
        <w:tc>
          <w:tcPr>
            <w:tcW w:w="1976" w:type="dxa"/>
          </w:tcPr>
          <w:p w14:paraId="604A430A" w14:textId="77777777" w:rsidR="00097E98" w:rsidRPr="00442838" w:rsidRDefault="00097E98" w:rsidP="000F163C">
            <w:pPr>
              <w:spacing w:line="360" w:lineRule="auto"/>
            </w:pPr>
          </w:p>
        </w:tc>
      </w:tr>
      <w:tr w:rsidR="00097E98" w:rsidRPr="00442838" w14:paraId="0C1F8045" w14:textId="77777777" w:rsidTr="000F163C">
        <w:trPr>
          <w:trHeight w:val="441"/>
        </w:trPr>
        <w:tc>
          <w:tcPr>
            <w:tcW w:w="1251" w:type="dxa"/>
          </w:tcPr>
          <w:p w14:paraId="7F4A75D8" w14:textId="77777777" w:rsidR="00097E98" w:rsidRPr="00442838" w:rsidRDefault="00097E98" w:rsidP="000F163C">
            <w:pPr>
              <w:spacing w:line="360" w:lineRule="auto"/>
            </w:pPr>
          </w:p>
        </w:tc>
        <w:tc>
          <w:tcPr>
            <w:tcW w:w="1652" w:type="dxa"/>
          </w:tcPr>
          <w:p w14:paraId="6697DE2C" w14:textId="77777777" w:rsidR="00097E98" w:rsidRPr="00442838" w:rsidRDefault="00097E98" w:rsidP="000F163C">
            <w:pPr>
              <w:spacing w:line="360" w:lineRule="auto"/>
            </w:pPr>
          </w:p>
        </w:tc>
        <w:tc>
          <w:tcPr>
            <w:tcW w:w="3719" w:type="dxa"/>
          </w:tcPr>
          <w:p w14:paraId="6B331DD1" w14:textId="77777777" w:rsidR="00097E98" w:rsidRPr="00442838" w:rsidRDefault="00097E98" w:rsidP="000F163C">
            <w:pPr>
              <w:spacing w:line="360" w:lineRule="auto"/>
            </w:pPr>
          </w:p>
        </w:tc>
        <w:tc>
          <w:tcPr>
            <w:tcW w:w="880" w:type="dxa"/>
          </w:tcPr>
          <w:p w14:paraId="230BC0FB" w14:textId="77777777" w:rsidR="00097E98" w:rsidRPr="00442838" w:rsidRDefault="00097E98" w:rsidP="000F163C">
            <w:pPr>
              <w:spacing w:line="360" w:lineRule="auto"/>
            </w:pPr>
          </w:p>
        </w:tc>
        <w:tc>
          <w:tcPr>
            <w:tcW w:w="724" w:type="dxa"/>
          </w:tcPr>
          <w:p w14:paraId="14F71FF3" w14:textId="77777777" w:rsidR="00097E98" w:rsidRPr="00442838" w:rsidRDefault="00097E98" w:rsidP="000F163C">
            <w:pPr>
              <w:spacing w:line="360" w:lineRule="auto"/>
            </w:pPr>
          </w:p>
        </w:tc>
        <w:tc>
          <w:tcPr>
            <w:tcW w:w="724" w:type="dxa"/>
          </w:tcPr>
          <w:p w14:paraId="67915AAF" w14:textId="77777777" w:rsidR="00097E98" w:rsidRPr="00442838" w:rsidRDefault="00097E98" w:rsidP="000F163C">
            <w:pPr>
              <w:spacing w:line="360" w:lineRule="auto"/>
            </w:pPr>
          </w:p>
        </w:tc>
        <w:tc>
          <w:tcPr>
            <w:tcW w:w="1976" w:type="dxa"/>
          </w:tcPr>
          <w:p w14:paraId="4E50C843" w14:textId="77777777" w:rsidR="00097E98" w:rsidRPr="00442838" w:rsidRDefault="00097E98" w:rsidP="000F163C">
            <w:pPr>
              <w:spacing w:line="360" w:lineRule="auto"/>
            </w:pPr>
          </w:p>
        </w:tc>
      </w:tr>
      <w:tr w:rsidR="00097E98" w:rsidRPr="00442838" w14:paraId="58740380" w14:textId="77777777" w:rsidTr="000F163C">
        <w:trPr>
          <w:trHeight w:val="896"/>
        </w:trPr>
        <w:tc>
          <w:tcPr>
            <w:tcW w:w="1251" w:type="dxa"/>
          </w:tcPr>
          <w:p w14:paraId="2F8886F2" w14:textId="77777777" w:rsidR="00097E98" w:rsidRPr="00442838" w:rsidRDefault="00097E98" w:rsidP="000F163C">
            <w:pPr>
              <w:spacing w:line="360" w:lineRule="auto"/>
            </w:pPr>
          </w:p>
        </w:tc>
        <w:tc>
          <w:tcPr>
            <w:tcW w:w="1652" w:type="dxa"/>
          </w:tcPr>
          <w:p w14:paraId="23ADCE61" w14:textId="77777777" w:rsidR="00097E98" w:rsidRPr="00442838" w:rsidRDefault="00097E98" w:rsidP="000F163C">
            <w:pPr>
              <w:spacing w:line="360" w:lineRule="auto"/>
            </w:pPr>
          </w:p>
        </w:tc>
        <w:tc>
          <w:tcPr>
            <w:tcW w:w="3719" w:type="dxa"/>
          </w:tcPr>
          <w:p w14:paraId="5DD31842" w14:textId="77777777" w:rsidR="00097E98" w:rsidRPr="00442838" w:rsidRDefault="00097E98" w:rsidP="000F163C">
            <w:pPr>
              <w:spacing w:line="360" w:lineRule="auto"/>
            </w:pPr>
          </w:p>
        </w:tc>
        <w:tc>
          <w:tcPr>
            <w:tcW w:w="880" w:type="dxa"/>
          </w:tcPr>
          <w:p w14:paraId="06567E96" w14:textId="77777777" w:rsidR="00097E98" w:rsidRPr="00442838" w:rsidRDefault="00097E98" w:rsidP="000F163C">
            <w:pPr>
              <w:spacing w:line="360" w:lineRule="auto"/>
            </w:pPr>
          </w:p>
        </w:tc>
        <w:tc>
          <w:tcPr>
            <w:tcW w:w="724" w:type="dxa"/>
          </w:tcPr>
          <w:p w14:paraId="3F42F578" w14:textId="77777777" w:rsidR="00097E98" w:rsidRPr="00442838" w:rsidRDefault="00097E98" w:rsidP="000F163C">
            <w:pPr>
              <w:spacing w:line="360" w:lineRule="auto"/>
            </w:pPr>
          </w:p>
        </w:tc>
        <w:tc>
          <w:tcPr>
            <w:tcW w:w="724" w:type="dxa"/>
          </w:tcPr>
          <w:p w14:paraId="06CFC02F" w14:textId="77777777" w:rsidR="00097E98" w:rsidRPr="00442838" w:rsidRDefault="00097E98" w:rsidP="000F163C">
            <w:pPr>
              <w:spacing w:line="360" w:lineRule="auto"/>
            </w:pPr>
          </w:p>
        </w:tc>
        <w:tc>
          <w:tcPr>
            <w:tcW w:w="1976" w:type="dxa"/>
          </w:tcPr>
          <w:p w14:paraId="6B0C7867" w14:textId="77777777" w:rsidR="00097E98" w:rsidRPr="00442838" w:rsidRDefault="00097E98" w:rsidP="000F163C">
            <w:pPr>
              <w:spacing w:line="360" w:lineRule="auto"/>
            </w:pPr>
          </w:p>
        </w:tc>
      </w:tr>
    </w:tbl>
    <w:p w14:paraId="75B7178B" w14:textId="77777777" w:rsidR="00097E98" w:rsidRPr="00442838" w:rsidRDefault="00097E98" w:rsidP="00097E98">
      <w:pPr>
        <w:rPr>
          <w:sz w:val="24"/>
        </w:rPr>
      </w:pPr>
    </w:p>
    <w:p w14:paraId="0C0F2BB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4174EAF" w14:textId="77777777" w:rsidTr="000F163C">
        <w:tc>
          <w:tcPr>
            <w:tcW w:w="3596" w:type="dxa"/>
          </w:tcPr>
          <w:p w14:paraId="3D0D5EB4" w14:textId="77777777" w:rsidR="00097E98" w:rsidRPr="00442838" w:rsidRDefault="00097E98" w:rsidP="000F163C">
            <w:pPr>
              <w:rPr>
                <w:sz w:val="24"/>
              </w:rPr>
            </w:pPr>
          </w:p>
        </w:tc>
        <w:tc>
          <w:tcPr>
            <w:tcW w:w="3597" w:type="dxa"/>
          </w:tcPr>
          <w:p w14:paraId="44F6FAF4" w14:textId="77777777" w:rsidR="00097E98" w:rsidRPr="00442838" w:rsidRDefault="00097E98" w:rsidP="000F163C">
            <w:pPr>
              <w:rPr>
                <w:sz w:val="24"/>
              </w:rPr>
            </w:pPr>
          </w:p>
        </w:tc>
        <w:tc>
          <w:tcPr>
            <w:tcW w:w="3597" w:type="dxa"/>
          </w:tcPr>
          <w:p w14:paraId="52063B21" w14:textId="77777777" w:rsidR="00097E98" w:rsidRPr="00442838" w:rsidRDefault="00097E98" w:rsidP="000F163C">
            <w:pPr>
              <w:rPr>
                <w:sz w:val="24"/>
              </w:rPr>
            </w:pPr>
          </w:p>
        </w:tc>
      </w:tr>
      <w:tr w:rsidR="00097E98" w:rsidRPr="00442838" w14:paraId="20F59290" w14:textId="77777777" w:rsidTr="000F163C">
        <w:tc>
          <w:tcPr>
            <w:tcW w:w="3596" w:type="dxa"/>
          </w:tcPr>
          <w:p w14:paraId="1D32666B" w14:textId="77777777" w:rsidR="00097E98" w:rsidRPr="00442838" w:rsidRDefault="00097E98" w:rsidP="000F163C">
            <w:pPr>
              <w:rPr>
                <w:sz w:val="24"/>
              </w:rPr>
            </w:pPr>
          </w:p>
        </w:tc>
        <w:tc>
          <w:tcPr>
            <w:tcW w:w="3597" w:type="dxa"/>
          </w:tcPr>
          <w:p w14:paraId="318FDE5B" w14:textId="77777777" w:rsidR="00097E98" w:rsidRPr="00442838" w:rsidRDefault="00097E98" w:rsidP="000F163C">
            <w:pPr>
              <w:rPr>
                <w:sz w:val="24"/>
              </w:rPr>
            </w:pPr>
          </w:p>
        </w:tc>
        <w:tc>
          <w:tcPr>
            <w:tcW w:w="3597" w:type="dxa"/>
          </w:tcPr>
          <w:p w14:paraId="77520779" w14:textId="77777777" w:rsidR="00097E98" w:rsidRPr="00442838" w:rsidRDefault="00097E98" w:rsidP="000F163C">
            <w:pPr>
              <w:rPr>
                <w:sz w:val="24"/>
              </w:rPr>
            </w:pPr>
          </w:p>
        </w:tc>
      </w:tr>
    </w:tbl>
    <w:p w14:paraId="08045D7B" w14:textId="77777777" w:rsidR="00097E98" w:rsidRPr="00442838" w:rsidRDefault="00097E98" w:rsidP="00097E98">
      <w:pPr>
        <w:rPr>
          <w:sz w:val="24"/>
        </w:rPr>
      </w:pPr>
    </w:p>
    <w:p w14:paraId="2A82EFE2" w14:textId="77777777" w:rsidR="00097E98" w:rsidRPr="00442838" w:rsidRDefault="00097E98" w:rsidP="00097E98">
      <w:pPr>
        <w:rPr>
          <w:sz w:val="24"/>
        </w:rPr>
      </w:pPr>
      <w:r w:rsidRPr="00442838">
        <w:rPr>
          <w:sz w:val="24"/>
        </w:rPr>
        <w:t>Sprites:</w:t>
      </w:r>
    </w:p>
    <w:p w14:paraId="7C396D6A" w14:textId="77777777" w:rsidR="00097E98" w:rsidRPr="00442838" w:rsidRDefault="00097E98" w:rsidP="00097E98">
      <w:pPr>
        <w:rPr>
          <w:sz w:val="24"/>
        </w:rPr>
      </w:pPr>
      <w:r w:rsidRPr="00442838">
        <w:rPr>
          <w:sz w:val="24"/>
        </w:rPr>
        <w:br w:type="page"/>
      </w:r>
    </w:p>
    <w:p w14:paraId="4227842D" w14:textId="77777777" w:rsidR="00097E98" w:rsidRPr="00442838" w:rsidRDefault="00097E98" w:rsidP="00097E98">
      <w:pPr>
        <w:rPr>
          <w:sz w:val="24"/>
        </w:rPr>
      </w:pPr>
      <w:r w:rsidRPr="00442838">
        <w:rPr>
          <w:sz w:val="24"/>
        </w:rPr>
        <w:lastRenderedPageBreak/>
        <w:t>Family Page</w:t>
      </w:r>
    </w:p>
    <w:p w14:paraId="0106982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08CA6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83B48A3" w14:textId="77777777" w:rsidTr="000F163C">
        <w:trPr>
          <w:trHeight w:val="896"/>
        </w:trPr>
        <w:tc>
          <w:tcPr>
            <w:tcW w:w="1251" w:type="dxa"/>
          </w:tcPr>
          <w:p w14:paraId="6D4A3D11" w14:textId="77777777" w:rsidR="00097E98" w:rsidRPr="00442838" w:rsidRDefault="00097E98" w:rsidP="000F163C">
            <w:pPr>
              <w:spacing w:line="360" w:lineRule="auto"/>
            </w:pPr>
            <w:r w:rsidRPr="00442838">
              <w:t>Pokemon</w:t>
            </w:r>
          </w:p>
          <w:p w14:paraId="5415A498" w14:textId="77777777" w:rsidR="00097E98" w:rsidRPr="00442838" w:rsidRDefault="00097E98" w:rsidP="000F163C">
            <w:pPr>
              <w:spacing w:line="360" w:lineRule="auto"/>
            </w:pPr>
            <w:r w:rsidRPr="00442838">
              <w:t>Name</w:t>
            </w:r>
          </w:p>
        </w:tc>
        <w:tc>
          <w:tcPr>
            <w:tcW w:w="1652" w:type="dxa"/>
          </w:tcPr>
          <w:p w14:paraId="5D5838F4" w14:textId="77777777" w:rsidR="00097E98" w:rsidRPr="00442838" w:rsidRDefault="00097E98" w:rsidP="000F163C">
            <w:pPr>
              <w:spacing w:line="360" w:lineRule="auto"/>
            </w:pPr>
            <w:r w:rsidRPr="00442838">
              <w:t>Pokemon Number</w:t>
            </w:r>
          </w:p>
        </w:tc>
        <w:tc>
          <w:tcPr>
            <w:tcW w:w="3719" w:type="dxa"/>
          </w:tcPr>
          <w:p w14:paraId="1C8DCB66" w14:textId="77777777" w:rsidR="00097E98" w:rsidRPr="00442838" w:rsidRDefault="00097E98" w:rsidP="000F163C">
            <w:pPr>
              <w:spacing w:line="360" w:lineRule="auto"/>
            </w:pPr>
            <w:r w:rsidRPr="00442838">
              <w:t>Base Stats</w:t>
            </w:r>
          </w:p>
          <w:p w14:paraId="06C0CAF8"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D374770" w14:textId="77777777" w:rsidR="00097E98" w:rsidRPr="00442838" w:rsidRDefault="00097E98" w:rsidP="000F163C">
            <w:pPr>
              <w:spacing w:line="360" w:lineRule="auto"/>
            </w:pPr>
            <w:r w:rsidRPr="00442838">
              <w:t>Ability</w:t>
            </w:r>
          </w:p>
        </w:tc>
        <w:tc>
          <w:tcPr>
            <w:tcW w:w="724" w:type="dxa"/>
          </w:tcPr>
          <w:p w14:paraId="3CBC6822" w14:textId="77777777" w:rsidR="00097E98" w:rsidRPr="00442838" w:rsidRDefault="00097E98" w:rsidP="000F163C">
            <w:pPr>
              <w:spacing w:line="360" w:lineRule="auto"/>
            </w:pPr>
            <w:r w:rsidRPr="00442838">
              <w:t>Type 1</w:t>
            </w:r>
          </w:p>
        </w:tc>
        <w:tc>
          <w:tcPr>
            <w:tcW w:w="724" w:type="dxa"/>
          </w:tcPr>
          <w:p w14:paraId="22F3AF07" w14:textId="77777777" w:rsidR="00097E98" w:rsidRPr="00442838" w:rsidRDefault="00097E98" w:rsidP="000F163C">
            <w:pPr>
              <w:spacing w:line="360" w:lineRule="auto"/>
            </w:pPr>
            <w:r w:rsidRPr="00442838">
              <w:t>Type 2</w:t>
            </w:r>
          </w:p>
        </w:tc>
        <w:tc>
          <w:tcPr>
            <w:tcW w:w="1976" w:type="dxa"/>
          </w:tcPr>
          <w:p w14:paraId="798E6EBD" w14:textId="77777777" w:rsidR="00097E98" w:rsidRPr="00442838" w:rsidRDefault="00097E98" w:rsidP="000F163C">
            <w:pPr>
              <w:spacing w:line="360" w:lineRule="auto"/>
            </w:pPr>
            <w:r w:rsidRPr="00442838">
              <w:t>Evolution</w:t>
            </w:r>
          </w:p>
        </w:tc>
      </w:tr>
      <w:tr w:rsidR="00097E98" w:rsidRPr="00442838" w14:paraId="4F8C5E05" w14:textId="77777777" w:rsidTr="000F163C">
        <w:trPr>
          <w:trHeight w:val="454"/>
        </w:trPr>
        <w:tc>
          <w:tcPr>
            <w:tcW w:w="1251" w:type="dxa"/>
          </w:tcPr>
          <w:p w14:paraId="455E7858" w14:textId="77777777" w:rsidR="00097E98" w:rsidRPr="00442838" w:rsidRDefault="00097E98" w:rsidP="000F163C">
            <w:pPr>
              <w:spacing w:line="360" w:lineRule="auto"/>
            </w:pPr>
          </w:p>
        </w:tc>
        <w:tc>
          <w:tcPr>
            <w:tcW w:w="1652" w:type="dxa"/>
          </w:tcPr>
          <w:p w14:paraId="543BADB8" w14:textId="77777777" w:rsidR="00097E98" w:rsidRPr="00442838" w:rsidRDefault="00097E98" w:rsidP="000F163C">
            <w:pPr>
              <w:spacing w:line="360" w:lineRule="auto"/>
            </w:pPr>
          </w:p>
        </w:tc>
        <w:tc>
          <w:tcPr>
            <w:tcW w:w="3719" w:type="dxa"/>
          </w:tcPr>
          <w:p w14:paraId="10845F50" w14:textId="77777777" w:rsidR="00097E98" w:rsidRPr="00442838" w:rsidRDefault="00097E98" w:rsidP="000F163C">
            <w:pPr>
              <w:spacing w:line="360" w:lineRule="auto"/>
            </w:pPr>
          </w:p>
        </w:tc>
        <w:tc>
          <w:tcPr>
            <w:tcW w:w="880" w:type="dxa"/>
          </w:tcPr>
          <w:p w14:paraId="41493004" w14:textId="77777777" w:rsidR="00097E98" w:rsidRPr="00442838" w:rsidRDefault="00097E98" w:rsidP="000F163C">
            <w:pPr>
              <w:spacing w:line="360" w:lineRule="auto"/>
            </w:pPr>
          </w:p>
        </w:tc>
        <w:tc>
          <w:tcPr>
            <w:tcW w:w="724" w:type="dxa"/>
          </w:tcPr>
          <w:p w14:paraId="2FC3ECE2" w14:textId="77777777" w:rsidR="00097E98" w:rsidRPr="00442838" w:rsidRDefault="00097E98" w:rsidP="000F163C">
            <w:pPr>
              <w:spacing w:line="360" w:lineRule="auto"/>
            </w:pPr>
          </w:p>
        </w:tc>
        <w:tc>
          <w:tcPr>
            <w:tcW w:w="724" w:type="dxa"/>
          </w:tcPr>
          <w:p w14:paraId="0A63755E" w14:textId="77777777" w:rsidR="00097E98" w:rsidRPr="00442838" w:rsidRDefault="00097E98" w:rsidP="000F163C">
            <w:pPr>
              <w:spacing w:line="360" w:lineRule="auto"/>
            </w:pPr>
          </w:p>
        </w:tc>
        <w:tc>
          <w:tcPr>
            <w:tcW w:w="1976" w:type="dxa"/>
          </w:tcPr>
          <w:p w14:paraId="249A53C4" w14:textId="77777777" w:rsidR="00097E98" w:rsidRPr="00442838" w:rsidRDefault="00097E98" w:rsidP="000F163C">
            <w:pPr>
              <w:spacing w:line="360" w:lineRule="auto"/>
            </w:pPr>
          </w:p>
        </w:tc>
      </w:tr>
      <w:tr w:rsidR="00097E98" w:rsidRPr="00442838" w14:paraId="0D6336CE" w14:textId="77777777" w:rsidTr="000F163C">
        <w:trPr>
          <w:trHeight w:val="441"/>
        </w:trPr>
        <w:tc>
          <w:tcPr>
            <w:tcW w:w="1251" w:type="dxa"/>
          </w:tcPr>
          <w:p w14:paraId="56FFBB29" w14:textId="77777777" w:rsidR="00097E98" w:rsidRPr="00442838" w:rsidRDefault="00097E98" w:rsidP="000F163C">
            <w:pPr>
              <w:spacing w:line="360" w:lineRule="auto"/>
            </w:pPr>
          </w:p>
        </w:tc>
        <w:tc>
          <w:tcPr>
            <w:tcW w:w="1652" w:type="dxa"/>
          </w:tcPr>
          <w:p w14:paraId="2BBBE977" w14:textId="77777777" w:rsidR="00097E98" w:rsidRPr="00442838" w:rsidRDefault="00097E98" w:rsidP="000F163C">
            <w:pPr>
              <w:spacing w:line="360" w:lineRule="auto"/>
            </w:pPr>
          </w:p>
        </w:tc>
        <w:tc>
          <w:tcPr>
            <w:tcW w:w="3719" w:type="dxa"/>
          </w:tcPr>
          <w:p w14:paraId="62F83E57" w14:textId="77777777" w:rsidR="00097E98" w:rsidRPr="00442838" w:rsidRDefault="00097E98" w:rsidP="000F163C">
            <w:pPr>
              <w:spacing w:line="360" w:lineRule="auto"/>
            </w:pPr>
          </w:p>
        </w:tc>
        <w:tc>
          <w:tcPr>
            <w:tcW w:w="880" w:type="dxa"/>
          </w:tcPr>
          <w:p w14:paraId="687C6DB7" w14:textId="77777777" w:rsidR="00097E98" w:rsidRPr="00442838" w:rsidRDefault="00097E98" w:rsidP="000F163C">
            <w:pPr>
              <w:spacing w:line="360" w:lineRule="auto"/>
            </w:pPr>
          </w:p>
        </w:tc>
        <w:tc>
          <w:tcPr>
            <w:tcW w:w="724" w:type="dxa"/>
          </w:tcPr>
          <w:p w14:paraId="0889E4B8" w14:textId="77777777" w:rsidR="00097E98" w:rsidRPr="00442838" w:rsidRDefault="00097E98" w:rsidP="000F163C">
            <w:pPr>
              <w:spacing w:line="360" w:lineRule="auto"/>
            </w:pPr>
          </w:p>
        </w:tc>
        <w:tc>
          <w:tcPr>
            <w:tcW w:w="724" w:type="dxa"/>
          </w:tcPr>
          <w:p w14:paraId="2D181527" w14:textId="77777777" w:rsidR="00097E98" w:rsidRPr="00442838" w:rsidRDefault="00097E98" w:rsidP="000F163C">
            <w:pPr>
              <w:spacing w:line="360" w:lineRule="auto"/>
            </w:pPr>
          </w:p>
        </w:tc>
        <w:tc>
          <w:tcPr>
            <w:tcW w:w="1976" w:type="dxa"/>
          </w:tcPr>
          <w:p w14:paraId="0FF03663" w14:textId="77777777" w:rsidR="00097E98" w:rsidRPr="00442838" w:rsidRDefault="00097E98" w:rsidP="000F163C">
            <w:pPr>
              <w:spacing w:line="360" w:lineRule="auto"/>
            </w:pPr>
          </w:p>
        </w:tc>
      </w:tr>
      <w:tr w:rsidR="00097E98" w:rsidRPr="00442838" w14:paraId="26CF4E13" w14:textId="77777777" w:rsidTr="000F163C">
        <w:trPr>
          <w:trHeight w:val="441"/>
        </w:trPr>
        <w:tc>
          <w:tcPr>
            <w:tcW w:w="1251" w:type="dxa"/>
          </w:tcPr>
          <w:p w14:paraId="323A3136" w14:textId="77777777" w:rsidR="00097E98" w:rsidRPr="00442838" w:rsidRDefault="00097E98" w:rsidP="000F163C">
            <w:pPr>
              <w:spacing w:line="360" w:lineRule="auto"/>
            </w:pPr>
          </w:p>
        </w:tc>
        <w:tc>
          <w:tcPr>
            <w:tcW w:w="1652" w:type="dxa"/>
          </w:tcPr>
          <w:p w14:paraId="7D7EBD2E" w14:textId="77777777" w:rsidR="00097E98" w:rsidRPr="00442838" w:rsidRDefault="00097E98" w:rsidP="000F163C">
            <w:pPr>
              <w:spacing w:line="360" w:lineRule="auto"/>
            </w:pPr>
          </w:p>
        </w:tc>
        <w:tc>
          <w:tcPr>
            <w:tcW w:w="3719" w:type="dxa"/>
          </w:tcPr>
          <w:p w14:paraId="022C8261" w14:textId="77777777" w:rsidR="00097E98" w:rsidRPr="00442838" w:rsidRDefault="00097E98" w:rsidP="000F163C">
            <w:pPr>
              <w:spacing w:line="360" w:lineRule="auto"/>
            </w:pPr>
          </w:p>
        </w:tc>
        <w:tc>
          <w:tcPr>
            <w:tcW w:w="880" w:type="dxa"/>
          </w:tcPr>
          <w:p w14:paraId="00926FAD" w14:textId="77777777" w:rsidR="00097E98" w:rsidRPr="00442838" w:rsidRDefault="00097E98" w:rsidP="000F163C">
            <w:pPr>
              <w:spacing w:line="360" w:lineRule="auto"/>
            </w:pPr>
          </w:p>
        </w:tc>
        <w:tc>
          <w:tcPr>
            <w:tcW w:w="724" w:type="dxa"/>
          </w:tcPr>
          <w:p w14:paraId="0CD2E851" w14:textId="77777777" w:rsidR="00097E98" w:rsidRPr="00442838" w:rsidRDefault="00097E98" w:rsidP="000F163C">
            <w:pPr>
              <w:spacing w:line="360" w:lineRule="auto"/>
            </w:pPr>
          </w:p>
        </w:tc>
        <w:tc>
          <w:tcPr>
            <w:tcW w:w="724" w:type="dxa"/>
          </w:tcPr>
          <w:p w14:paraId="122712D6" w14:textId="77777777" w:rsidR="00097E98" w:rsidRPr="00442838" w:rsidRDefault="00097E98" w:rsidP="000F163C">
            <w:pPr>
              <w:spacing w:line="360" w:lineRule="auto"/>
            </w:pPr>
          </w:p>
        </w:tc>
        <w:tc>
          <w:tcPr>
            <w:tcW w:w="1976" w:type="dxa"/>
          </w:tcPr>
          <w:p w14:paraId="000A50ED" w14:textId="77777777" w:rsidR="00097E98" w:rsidRPr="00442838" w:rsidRDefault="00097E98" w:rsidP="000F163C">
            <w:pPr>
              <w:spacing w:line="360" w:lineRule="auto"/>
            </w:pPr>
          </w:p>
        </w:tc>
      </w:tr>
      <w:tr w:rsidR="00097E98" w:rsidRPr="00442838" w14:paraId="1187525B" w14:textId="77777777" w:rsidTr="000F163C">
        <w:trPr>
          <w:trHeight w:val="896"/>
        </w:trPr>
        <w:tc>
          <w:tcPr>
            <w:tcW w:w="1251" w:type="dxa"/>
          </w:tcPr>
          <w:p w14:paraId="79F300DA" w14:textId="77777777" w:rsidR="00097E98" w:rsidRPr="00442838" w:rsidRDefault="00097E98" w:rsidP="000F163C">
            <w:pPr>
              <w:spacing w:line="360" w:lineRule="auto"/>
            </w:pPr>
          </w:p>
        </w:tc>
        <w:tc>
          <w:tcPr>
            <w:tcW w:w="1652" w:type="dxa"/>
          </w:tcPr>
          <w:p w14:paraId="7A74B5F6" w14:textId="77777777" w:rsidR="00097E98" w:rsidRPr="00442838" w:rsidRDefault="00097E98" w:rsidP="000F163C">
            <w:pPr>
              <w:spacing w:line="360" w:lineRule="auto"/>
            </w:pPr>
          </w:p>
        </w:tc>
        <w:tc>
          <w:tcPr>
            <w:tcW w:w="3719" w:type="dxa"/>
          </w:tcPr>
          <w:p w14:paraId="6A75877D" w14:textId="77777777" w:rsidR="00097E98" w:rsidRPr="00442838" w:rsidRDefault="00097E98" w:rsidP="000F163C">
            <w:pPr>
              <w:spacing w:line="360" w:lineRule="auto"/>
            </w:pPr>
          </w:p>
        </w:tc>
        <w:tc>
          <w:tcPr>
            <w:tcW w:w="880" w:type="dxa"/>
          </w:tcPr>
          <w:p w14:paraId="39DBC09E" w14:textId="77777777" w:rsidR="00097E98" w:rsidRPr="00442838" w:rsidRDefault="00097E98" w:rsidP="000F163C">
            <w:pPr>
              <w:spacing w:line="360" w:lineRule="auto"/>
            </w:pPr>
          </w:p>
        </w:tc>
        <w:tc>
          <w:tcPr>
            <w:tcW w:w="724" w:type="dxa"/>
          </w:tcPr>
          <w:p w14:paraId="3E79510E" w14:textId="77777777" w:rsidR="00097E98" w:rsidRPr="00442838" w:rsidRDefault="00097E98" w:rsidP="000F163C">
            <w:pPr>
              <w:spacing w:line="360" w:lineRule="auto"/>
            </w:pPr>
          </w:p>
        </w:tc>
        <w:tc>
          <w:tcPr>
            <w:tcW w:w="724" w:type="dxa"/>
          </w:tcPr>
          <w:p w14:paraId="4F274FE4" w14:textId="77777777" w:rsidR="00097E98" w:rsidRPr="00442838" w:rsidRDefault="00097E98" w:rsidP="000F163C">
            <w:pPr>
              <w:spacing w:line="360" w:lineRule="auto"/>
            </w:pPr>
          </w:p>
        </w:tc>
        <w:tc>
          <w:tcPr>
            <w:tcW w:w="1976" w:type="dxa"/>
          </w:tcPr>
          <w:p w14:paraId="3230B472" w14:textId="77777777" w:rsidR="00097E98" w:rsidRPr="00442838" w:rsidRDefault="00097E98" w:rsidP="000F163C">
            <w:pPr>
              <w:spacing w:line="360" w:lineRule="auto"/>
            </w:pPr>
          </w:p>
        </w:tc>
      </w:tr>
    </w:tbl>
    <w:p w14:paraId="0F6F37D7" w14:textId="77777777" w:rsidR="00097E98" w:rsidRPr="00442838" w:rsidRDefault="00097E98" w:rsidP="00097E98">
      <w:pPr>
        <w:rPr>
          <w:sz w:val="24"/>
        </w:rPr>
      </w:pPr>
    </w:p>
    <w:p w14:paraId="38BDF13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D7AF7BE" w14:textId="77777777" w:rsidTr="000F163C">
        <w:tc>
          <w:tcPr>
            <w:tcW w:w="3596" w:type="dxa"/>
          </w:tcPr>
          <w:p w14:paraId="69DBE16F" w14:textId="77777777" w:rsidR="00097E98" w:rsidRPr="00442838" w:rsidRDefault="00097E98" w:rsidP="000F163C">
            <w:pPr>
              <w:rPr>
                <w:sz w:val="24"/>
              </w:rPr>
            </w:pPr>
          </w:p>
        </w:tc>
        <w:tc>
          <w:tcPr>
            <w:tcW w:w="3597" w:type="dxa"/>
          </w:tcPr>
          <w:p w14:paraId="33645556" w14:textId="77777777" w:rsidR="00097E98" w:rsidRPr="00442838" w:rsidRDefault="00097E98" w:rsidP="000F163C">
            <w:pPr>
              <w:rPr>
                <w:sz w:val="24"/>
              </w:rPr>
            </w:pPr>
          </w:p>
        </w:tc>
        <w:tc>
          <w:tcPr>
            <w:tcW w:w="3597" w:type="dxa"/>
          </w:tcPr>
          <w:p w14:paraId="2B2AA14E" w14:textId="77777777" w:rsidR="00097E98" w:rsidRPr="00442838" w:rsidRDefault="00097E98" w:rsidP="000F163C">
            <w:pPr>
              <w:rPr>
                <w:sz w:val="24"/>
              </w:rPr>
            </w:pPr>
          </w:p>
        </w:tc>
      </w:tr>
      <w:tr w:rsidR="00097E98" w:rsidRPr="00442838" w14:paraId="105AF76D" w14:textId="77777777" w:rsidTr="000F163C">
        <w:tc>
          <w:tcPr>
            <w:tcW w:w="3596" w:type="dxa"/>
          </w:tcPr>
          <w:p w14:paraId="117EF5AA" w14:textId="77777777" w:rsidR="00097E98" w:rsidRPr="00442838" w:rsidRDefault="00097E98" w:rsidP="000F163C">
            <w:pPr>
              <w:rPr>
                <w:sz w:val="24"/>
              </w:rPr>
            </w:pPr>
          </w:p>
        </w:tc>
        <w:tc>
          <w:tcPr>
            <w:tcW w:w="3597" w:type="dxa"/>
          </w:tcPr>
          <w:p w14:paraId="4EA332BB" w14:textId="77777777" w:rsidR="00097E98" w:rsidRPr="00442838" w:rsidRDefault="00097E98" w:rsidP="000F163C">
            <w:pPr>
              <w:rPr>
                <w:sz w:val="24"/>
              </w:rPr>
            </w:pPr>
          </w:p>
        </w:tc>
        <w:tc>
          <w:tcPr>
            <w:tcW w:w="3597" w:type="dxa"/>
          </w:tcPr>
          <w:p w14:paraId="65DDFDB5" w14:textId="77777777" w:rsidR="00097E98" w:rsidRPr="00442838" w:rsidRDefault="00097E98" w:rsidP="000F163C">
            <w:pPr>
              <w:rPr>
                <w:sz w:val="24"/>
              </w:rPr>
            </w:pPr>
          </w:p>
        </w:tc>
      </w:tr>
    </w:tbl>
    <w:p w14:paraId="0CD2CEF1" w14:textId="77777777" w:rsidR="00097E98" w:rsidRPr="00442838" w:rsidRDefault="00097E98" w:rsidP="00097E98">
      <w:pPr>
        <w:rPr>
          <w:sz w:val="24"/>
        </w:rPr>
      </w:pPr>
    </w:p>
    <w:p w14:paraId="0E59ABD3" w14:textId="77777777" w:rsidR="00097E98" w:rsidRPr="00442838" w:rsidRDefault="00097E98" w:rsidP="00097E98">
      <w:pPr>
        <w:rPr>
          <w:sz w:val="24"/>
        </w:rPr>
      </w:pPr>
      <w:r w:rsidRPr="00442838">
        <w:rPr>
          <w:sz w:val="24"/>
        </w:rPr>
        <w:t>Sprites:</w:t>
      </w:r>
    </w:p>
    <w:p w14:paraId="212180F1" w14:textId="77777777" w:rsidR="00097E98" w:rsidRPr="00442838" w:rsidRDefault="00097E98" w:rsidP="00097E98">
      <w:pPr>
        <w:rPr>
          <w:sz w:val="24"/>
        </w:rPr>
      </w:pPr>
      <w:r w:rsidRPr="00442838">
        <w:rPr>
          <w:sz w:val="24"/>
        </w:rPr>
        <w:br w:type="page"/>
      </w:r>
    </w:p>
    <w:p w14:paraId="1D5C5560" w14:textId="77777777" w:rsidR="00097E98" w:rsidRPr="00442838" w:rsidRDefault="00097E98" w:rsidP="00097E98">
      <w:pPr>
        <w:rPr>
          <w:sz w:val="24"/>
        </w:rPr>
      </w:pPr>
      <w:r w:rsidRPr="00442838">
        <w:rPr>
          <w:sz w:val="24"/>
        </w:rPr>
        <w:lastRenderedPageBreak/>
        <w:t>Family Page</w:t>
      </w:r>
    </w:p>
    <w:p w14:paraId="7A4403B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4F540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E72172F" w14:textId="77777777" w:rsidTr="000F163C">
        <w:trPr>
          <w:trHeight w:val="896"/>
        </w:trPr>
        <w:tc>
          <w:tcPr>
            <w:tcW w:w="1251" w:type="dxa"/>
          </w:tcPr>
          <w:p w14:paraId="64577492" w14:textId="77777777" w:rsidR="00097E98" w:rsidRPr="00442838" w:rsidRDefault="00097E98" w:rsidP="000F163C">
            <w:pPr>
              <w:spacing w:line="360" w:lineRule="auto"/>
            </w:pPr>
            <w:r w:rsidRPr="00442838">
              <w:t>Pokemon</w:t>
            </w:r>
          </w:p>
          <w:p w14:paraId="0A1FF1B0" w14:textId="77777777" w:rsidR="00097E98" w:rsidRPr="00442838" w:rsidRDefault="00097E98" w:rsidP="000F163C">
            <w:pPr>
              <w:spacing w:line="360" w:lineRule="auto"/>
            </w:pPr>
            <w:r w:rsidRPr="00442838">
              <w:t>Name</w:t>
            </w:r>
          </w:p>
        </w:tc>
        <w:tc>
          <w:tcPr>
            <w:tcW w:w="1652" w:type="dxa"/>
          </w:tcPr>
          <w:p w14:paraId="0687AEF4" w14:textId="77777777" w:rsidR="00097E98" w:rsidRPr="00442838" w:rsidRDefault="00097E98" w:rsidP="000F163C">
            <w:pPr>
              <w:spacing w:line="360" w:lineRule="auto"/>
            </w:pPr>
            <w:r w:rsidRPr="00442838">
              <w:t>Pokemon Number</w:t>
            </w:r>
          </w:p>
        </w:tc>
        <w:tc>
          <w:tcPr>
            <w:tcW w:w="3719" w:type="dxa"/>
          </w:tcPr>
          <w:p w14:paraId="1E4F7B18" w14:textId="77777777" w:rsidR="00097E98" w:rsidRPr="00442838" w:rsidRDefault="00097E98" w:rsidP="000F163C">
            <w:pPr>
              <w:spacing w:line="360" w:lineRule="auto"/>
            </w:pPr>
            <w:r w:rsidRPr="00442838">
              <w:t>Base Stats</w:t>
            </w:r>
          </w:p>
          <w:p w14:paraId="6A3200E3"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B58F502" w14:textId="77777777" w:rsidR="00097E98" w:rsidRPr="00442838" w:rsidRDefault="00097E98" w:rsidP="000F163C">
            <w:pPr>
              <w:spacing w:line="360" w:lineRule="auto"/>
            </w:pPr>
            <w:r w:rsidRPr="00442838">
              <w:t>Ability</w:t>
            </w:r>
          </w:p>
        </w:tc>
        <w:tc>
          <w:tcPr>
            <w:tcW w:w="724" w:type="dxa"/>
          </w:tcPr>
          <w:p w14:paraId="3EBC20D3" w14:textId="77777777" w:rsidR="00097E98" w:rsidRPr="00442838" w:rsidRDefault="00097E98" w:rsidP="000F163C">
            <w:pPr>
              <w:spacing w:line="360" w:lineRule="auto"/>
            </w:pPr>
            <w:r w:rsidRPr="00442838">
              <w:t>Type 1</w:t>
            </w:r>
          </w:p>
        </w:tc>
        <w:tc>
          <w:tcPr>
            <w:tcW w:w="724" w:type="dxa"/>
          </w:tcPr>
          <w:p w14:paraId="524402FC" w14:textId="77777777" w:rsidR="00097E98" w:rsidRPr="00442838" w:rsidRDefault="00097E98" w:rsidP="000F163C">
            <w:pPr>
              <w:spacing w:line="360" w:lineRule="auto"/>
            </w:pPr>
            <w:r w:rsidRPr="00442838">
              <w:t>Type 2</w:t>
            </w:r>
          </w:p>
        </w:tc>
        <w:tc>
          <w:tcPr>
            <w:tcW w:w="1976" w:type="dxa"/>
          </w:tcPr>
          <w:p w14:paraId="16337091" w14:textId="77777777" w:rsidR="00097E98" w:rsidRPr="00442838" w:rsidRDefault="00097E98" w:rsidP="000F163C">
            <w:pPr>
              <w:spacing w:line="360" w:lineRule="auto"/>
            </w:pPr>
            <w:r w:rsidRPr="00442838">
              <w:t>Evolution</w:t>
            </w:r>
          </w:p>
        </w:tc>
      </w:tr>
      <w:tr w:rsidR="00097E98" w:rsidRPr="00442838" w14:paraId="0747360A" w14:textId="77777777" w:rsidTr="000F163C">
        <w:trPr>
          <w:trHeight w:val="454"/>
        </w:trPr>
        <w:tc>
          <w:tcPr>
            <w:tcW w:w="1251" w:type="dxa"/>
          </w:tcPr>
          <w:p w14:paraId="09F03BDF" w14:textId="77777777" w:rsidR="00097E98" w:rsidRPr="00442838" w:rsidRDefault="00097E98" w:rsidP="000F163C">
            <w:pPr>
              <w:spacing w:line="360" w:lineRule="auto"/>
            </w:pPr>
          </w:p>
        </w:tc>
        <w:tc>
          <w:tcPr>
            <w:tcW w:w="1652" w:type="dxa"/>
          </w:tcPr>
          <w:p w14:paraId="60358CA9" w14:textId="77777777" w:rsidR="00097E98" w:rsidRPr="00442838" w:rsidRDefault="00097E98" w:rsidP="000F163C">
            <w:pPr>
              <w:spacing w:line="360" w:lineRule="auto"/>
            </w:pPr>
          </w:p>
        </w:tc>
        <w:tc>
          <w:tcPr>
            <w:tcW w:w="3719" w:type="dxa"/>
          </w:tcPr>
          <w:p w14:paraId="01622782" w14:textId="77777777" w:rsidR="00097E98" w:rsidRPr="00442838" w:rsidRDefault="00097E98" w:rsidP="000F163C">
            <w:pPr>
              <w:spacing w:line="360" w:lineRule="auto"/>
            </w:pPr>
          </w:p>
        </w:tc>
        <w:tc>
          <w:tcPr>
            <w:tcW w:w="880" w:type="dxa"/>
          </w:tcPr>
          <w:p w14:paraId="2D926039" w14:textId="77777777" w:rsidR="00097E98" w:rsidRPr="00442838" w:rsidRDefault="00097E98" w:rsidP="000F163C">
            <w:pPr>
              <w:spacing w:line="360" w:lineRule="auto"/>
            </w:pPr>
          </w:p>
        </w:tc>
        <w:tc>
          <w:tcPr>
            <w:tcW w:w="724" w:type="dxa"/>
          </w:tcPr>
          <w:p w14:paraId="638234CF" w14:textId="77777777" w:rsidR="00097E98" w:rsidRPr="00442838" w:rsidRDefault="00097E98" w:rsidP="000F163C">
            <w:pPr>
              <w:spacing w:line="360" w:lineRule="auto"/>
            </w:pPr>
          </w:p>
        </w:tc>
        <w:tc>
          <w:tcPr>
            <w:tcW w:w="724" w:type="dxa"/>
          </w:tcPr>
          <w:p w14:paraId="1530E732" w14:textId="77777777" w:rsidR="00097E98" w:rsidRPr="00442838" w:rsidRDefault="00097E98" w:rsidP="000F163C">
            <w:pPr>
              <w:spacing w:line="360" w:lineRule="auto"/>
            </w:pPr>
          </w:p>
        </w:tc>
        <w:tc>
          <w:tcPr>
            <w:tcW w:w="1976" w:type="dxa"/>
          </w:tcPr>
          <w:p w14:paraId="102219DF" w14:textId="77777777" w:rsidR="00097E98" w:rsidRPr="00442838" w:rsidRDefault="00097E98" w:rsidP="000F163C">
            <w:pPr>
              <w:spacing w:line="360" w:lineRule="auto"/>
            </w:pPr>
          </w:p>
        </w:tc>
      </w:tr>
      <w:tr w:rsidR="00097E98" w:rsidRPr="00442838" w14:paraId="5B0F2350" w14:textId="77777777" w:rsidTr="000F163C">
        <w:trPr>
          <w:trHeight w:val="441"/>
        </w:trPr>
        <w:tc>
          <w:tcPr>
            <w:tcW w:w="1251" w:type="dxa"/>
          </w:tcPr>
          <w:p w14:paraId="51F0CFAF" w14:textId="77777777" w:rsidR="00097E98" w:rsidRPr="00442838" w:rsidRDefault="00097E98" w:rsidP="000F163C">
            <w:pPr>
              <w:spacing w:line="360" w:lineRule="auto"/>
            </w:pPr>
          </w:p>
        </w:tc>
        <w:tc>
          <w:tcPr>
            <w:tcW w:w="1652" w:type="dxa"/>
          </w:tcPr>
          <w:p w14:paraId="1E5C534E" w14:textId="77777777" w:rsidR="00097E98" w:rsidRPr="00442838" w:rsidRDefault="00097E98" w:rsidP="000F163C">
            <w:pPr>
              <w:spacing w:line="360" w:lineRule="auto"/>
            </w:pPr>
          </w:p>
        </w:tc>
        <w:tc>
          <w:tcPr>
            <w:tcW w:w="3719" w:type="dxa"/>
          </w:tcPr>
          <w:p w14:paraId="56F48BEF" w14:textId="77777777" w:rsidR="00097E98" w:rsidRPr="00442838" w:rsidRDefault="00097E98" w:rsidP="000F163C">
            <w:pPr>
              <w:spacing w:line="360" w:lineRule="auto"/>
            </w:pPr>
          </w:p>
        </w:tc>
        <w:tc>
          <w:tcPr>
            <w:tcW w:w="880" w:type="dxa"/>
          </w:tcPr>
          <w:p w14:paraId="7EA93D4A" w14:textId="77777777" w:rsidR="00097E98" w:rsidRPr="00442838" w:rsidRDefault="00097E98" w:rsidP="000F163C">
            <w:pPr>
              <w:spacing w:line="360" w:lineRule="auto"/>
            </w:pPr>
          </w:p>
        </w:tc>
        <w:tc>
          <w:tcPr>
            <w:tcW w:w="724" w:type="dxa"/>
          </w:tcPr>
          <w:p w14:paraId="3DA14E8C" w14:textId="77777777" w:rsidR="00097E98" w:rsidRPr="00442838" w:rsidRDefault="00097E98" w:rsidP="000F163C">
            <w:pPr>
              <w:spacing w:line="360" w:lineRule="auto"/>
            </w:pPr>
          </w:p>
        </w:tc>
        <w:tc>
          <w:tcPr>
            <w:tcW w:w="724" w:type="dxa"/>
          </w:tcPr>
          <w:p w14:paraId="704F24B4" w14:textId="77777777" w:rsidR="00097E98" w:rsidRPr="00442838" w:rsidRDefault="00097E98" w:rsidP="000F163C">
            <w:pPr>
              <w:spacing w:line="360" w:lineRule="auto"/>
            </w:pPr>
          </w:p>
        </w:tc>
        <w:tc>
          <w:tcPr>
            <w:tcW w:w="1976" w:type="dxa"/>
          </w:tcPr>
          <w:p w14:paraId="273FF10C" w14:textId="77777777" w:rsidR="00097E98" w:rsidRPr="00442838" w:rsidRDefault="00097E98" w:rsidP="000F163C">
            <w:pPr>
              <w:spacing w:line="360" w:lineRule="auto"/>
            </w:pPr>
          </w:p>
        </w:tc>
      </w:tr>
      <w:tr w:rsidR="00097E98" w:rsidRPr="00442838" w14:paraId="21A0CCA3" w14:textId="77777777" w:rsidTr="000F163C">
        <w:trPr>
          <w:trHeight w:val="441"/>
        </w:trPr>
        <w:tc>
          <w:tcPr>
            <w:tcW w:w="1251" w:type="dxa"/>
          </w:tcPr>
          <w:p w14:paraId="6ECA989D" w14:textId="77777777" w:rsidR="00097E98" w:rsidRPr="00442838" w:rsidRDefault="00097E98" w:rsidP="000F163C">
            <w:pPr>
              <w:spacing w:line="360" w:lineRule="auto"/>
            </w:pPr>
          </w:p>
        </w:tc>
        <w:tc>
          <w:tcPr>
            <w:tcW w:w="1652" w:type="dxa"/>
          </w:tcPr>
          <w:p w14:paraId="6D4DB618" w14:textId="77777777" w:rsidR="00097E98" w:rsidRPr="00442838" w:rsidRDefault="00097E98" w:rsidP="000F163C">
            <w:pPr>
              <w:spacing w:line="360" w:lineRule="auto"/>
            </w:pPr>
          </w:p>
        </w:tc>
        <w:tc>
          <w:tcPr>
            <w:tcW w:w="3719" w:type="dxa"/>
          </w:tcPr>
          <w:p w14:paraId="594FA8AF" w14:textId="77777777" w:rsidR="00097E98" w:rsidRPr="00442838" w:rsidRDefault="00097E98" w:rsidP="000F163C">
            <w:pPr>
              <w:spacing w:line="360" w:lineRule="auto"/>
            </w:pPr>
          </w:p>
        </w:tc>
        <w:tc>
          <w:tcPr>
            <w:tcW w:w="880" w:type="dxa"/>
          </w:tcPr>
          <w:p w14:paraId="6007260D" w14:textId="77777777" w:rsidR="00097E98" w:rsidRPr="00442838" w:rsidRDefault="00097E98" w:rsidP="000F163C">
            <w:pPr>
              <w:spacing w:line="360" w:lineRule="auto"/>
            </w:pPr>
          </w:p>
        </w:tc>
        <w:tc>
          <w:tcPr>
            <w:tcW w:w="724" w:type="dxa"/>
          </w:tcPr>
          <w:p w14:paraId="0D4BB0D2" w14:textId="77777777" w:rsidR="00097E98" w:rsidRPr="00442838" w:rsidRDefault="00097E98" w:rsidP="000F163C">
            <w:pPr>
              <w:spacing w:line="360" w:lineRule="auto"/>
            </w:pPr>
          </w:p>
        </w:tc>
        <w:tc>
          <w:tcPr>
            <w:tcW w:w="724" w:type="dxa"/>
          </w:tcPr>
          <w:p w14:paraId="2BCB1193" w14:textId="77777777" w:rsidR="00097E98" w:rsidRPr="00442838" w:rsidRDefault="00097E98" w:rsidP="000F163C">
            <w:pPr>
              <w:spacing w:line="360" w:lineRule="auto"/>
            </w:pPr>
          </w:p>
        </w:tc>
        <w:tc>
          <w:tcPr>
            <w:tcW w:w="1976" w:type="dxa"/>
          </w:tcPr>
          <w:p w14:paraId="286E1177" w14:textId="77777777" w:rsidR="00097E98" w:rsidRPr="00442838" w:rsidRDefault="00097E98" w:rsidP="000F163C">
            <w:pPr>
              <w:spacing w:line="360" w:lineRule="auto"/>
            </w:pPr>
          </w:p>
        </w:tc>
      </w:tr>
      <w:tr w:rsidR="00097E98" w:rsidRPr="00442838" w14:paraId="63657164" w14:textId="77777777" w:rsidTr="000F163C">
        <w:trPr>
          <w:trHeight w:val="896"/>
        </w:trPr>
        <w:tc>
          <w:tcPr>
            <w:tcW w:w="1251" w:type="dxa"/>
          </w:tcPr>
          <w:p w14:paraId="30D74ADA" w14:textId="77777777" w:rsidR="00097E98" w:rsidRPr="00442838" w:rsidRDefault="00097E98" w:rsidP="000F163C">
            <w:pPr>
              <w:spacing w:line="360" w:lineRule="auto"/>
            </w:pPr>
          </w:p>
        </w:tc>
        <w:tc>
          <w:tcPr>
            <w:tcW w:w="1652" w:type="dxa"/>
          </w:tcPr>
          <w:p w14:paraId="4E5F6B88" w14:textId="77777777" w:rsidR="00097E98" w:rsidRPr="00442838" w:rsidRDefault="00097E98" w:rsidP="000F163C">
            <w:pPr>
              <w:spacing w:line="360" w:lineRule="auto"/>
            </w:pPr>
          </w:p>
        </w:tc>
        <w:tc>
          <w:tcPr>
            <w:tcW w:w="3719" w:type="dxa"/>
          </w:tcPr>
          <w:p w14:paraId="3DAD0E2F" w14:textId="77777777" w:rsidR="00097E98" w:rsidRPr="00442838" w:rsidRDefault="00097E98" w:rsidP="000F163C">
            <w:pPr>
              <w:spacing w:line="360" w:lineRule="auto"/>
            </w:pPr>
          </w:p>
        </w:tc>
        <w:tc>
          <w:tcPr>
            <w:tcW w:w="880" w:type="dxa"/>
          </w:tcPr>
          <w:p w14:paraId="3305E962" w14:textId="77777777" w:rsidR="00097E98" w:rsidRPr="00442838" w:rsidRDefault="00097E98" w:rsidP="000F163C">
            <w:pPr>
              <w:spacing w:line="360" w:lineRule="auto"/>
            </w:pPr>
          </w:p>
        </w:tc>
        <w:tc>
          <w:tcPr>
            <w:tcW w:w="724" w:type="dxa"/>
          </w:tcPr>
          <w:p w14:paraId="04D712F2" w14:textId="77777777" w:rsidR="00097E98" w:rsidRPr="00442838" w:rsidRDefault="00097E98" w:rsidP="000F163C">
            <w:pPr>
              <w:spacing w:line="360" w:lineRule="auto"/>
            </w:pPr>
          </w:p>
        </w:tc>
        <w:tc>
          <w:tcPr>
            <w:tcW w:w="724" w:type="dxa"/>
          </w:tcPr>
          <w:p w14:paraId="49FE862F" w14:textId="77777777" w:rsidR="00097E98" w:rsidRPr="00442838" w:rsidRDefault="00097E98" w:rsidP="000F163C">
            <w:pPr>
              <w:spacing w:line="360" w:lineRule="auto"/>
            </w:pPr>
          </w:p>
        </w:tc>
        <w:tc>
          <w:tcPr>
            <w:tcW w:w="1976" w:type="dxa"/>
          </w:tcPr>
          <w:p w14:paraId="446EA2B9" w14:textId="77777777" w:rsidR="00097E98" w:rsidRPr="00442838" w:rsidRDefault="00097E98" w:rsidP="000F163C">
            <w:pPr>
              <w:spacing w:line="360" w:lineRule="auto"/>
            </w:pPr>
          </w:p>
        </w:tc>
      </w:tr>
    </w:tbl>
    <w:p w14:paraId="45BBEF88" w14:textId="77777777" w:rsidR="00097E98" w:rsidRPr="00442838" w:rsidRDefault="00097E98" w:rsidP="00097E98">
      <w:pPr>
        <w:rPr>
          <w:sz w:val="24"/>
        </w:rPr>
      </w:pPr>
    </w:p>
    <w:p w14:paraId="55E104F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43F760" w14:textId="77777777" w:rsidTr="000F163C">
        <w:tc>
          <w:tcPr>
            <w:tcW w:w="3596" w:type="dxa"/>
          </w:tcPr>
          <w:p w14:paraId="3487E899" w14:textId="77777777" w:rsidR="00097E98" w:rsidRPr="00442838" w:rsidRDefault="00097E98" w:rsidP="000F163C">
            <w:pPr>
              <w:rPr>
                <w:sz w:val="24"/>
              </w:rPr>
            </w:pPr>
          </w:p>
        </w:tc>
        <w:tc>
          <w:tcPr>
            <w:tcW w:w="3597" w:type="dxa"/>
          </w:tcPr>
          <w:p w14:paraId="5CF2F4E5" w14:textId="77777777" w:rsidR="00097E98" w:rsidRPr="00442838" w:rsidRDefault="00097E98" w:rsidP="000F163C">
            <w:pPr>
              <w:rPr>
                <w:sz w:val="24"/>
              </w:rPr>
            </w:pPr>
          </w:p>
        </w:tc>
        <w:tc>
          <w:tcPr>
            <w:tcW w:w="3597" w:type="dxa"/>
          </w:tcPr>
          <w:p w14:paraId="6FA9E1AF" w14:textId="77777777" w:rsidR="00097E98" w:rsidRPr="00442838" w:rsidRDefault="00097E98" w:rsidP="000F163C">
            <w:pPr>
              <w:rPr>
                <w:sz w:val="24"/>
              </w:rPr>
            </w:pPr>
          </w:p>
        </w:tc>
      </w:tr>
      <w:tr w:rsidR="00097E98" w:rsidRPr="00442838" w14:paraId="1FCDE352" w14:textId="77777777" w:rsidTr="000F163C">
        <w:tc>
          <w:tcPr>
            <w:tcW w:w="3596" w:type="dxa"/>
          </w:tcPr>
          <w:p w14:paraId="41760101" w14:textId="77777777" w:rsidR="00097E98" w:rsidRPr="00442838" w:rsidRDefault="00097E98" w:rsidP="000F163C">
            <w:pPr>
              <w:rPr>
                <w:sz w:val="24"/>
              </w:rPr>
            </w:pPr>
          </w:p>
        </w:tc>
        <w:tc>
          <w:tcPr>
            <w:tcW w:w="3597" w:type="dxa"/>
          </w:tcPr>
          <w:p w14:paraId="6711691D" w14:textId="77777777" w:rsidR="00097E98" w:rsidRPr="00442838" w:rsidRDefault="00097E98" w:rsidP="000F163C">
            <w:pPr>
              <w:rPr>
                <w:sz w:val="24"/>
              </w:rPr>
            </w:pPr>
          </w:p>
        </w:tc>
        <w:tc>
          <w:tcPr>
            <w:tcW w:w="3597" w:type="dxa"/>
          </w:tcPr>
          <w:p w14:paraId="21FA7100" w14:textId="77777777" w:rsidR="00097E98" w:rsidRPr="00442838" w:rsidRDefault="00097E98" w:rsidP="000F163C">
            <w:pPr>
              <w:rPr>
                <w:sz w:val="24"/>
              </w:rPr>
            </w:pPr>
          </w:p>
        </w:tc>
      </w:tr>
    </w:tbl>
    <w:p w14:paraId="38967DDB" w14:textId="77777777" w:rsidR="00097E98" w:rsidRPr="00442838" w:rsidRDefault="00097E98" w:rsidP="00097E98">
      <w:pPr>
        <w:rPr>
          <w:sz w:val="24"/>
        </w:rPr>
      </w:pPr>
    </w:p>
    <w:p w14:paraId="006715D3" w14:textId="77777777" w:rsidR="00097E98" w:rsidRPr="00442838" w:rsidRDefault="00097E98" w:rsidP="00097E98">
      <w:pPr>
        <w:rPr>
          <w:sz w:val="24"/>
        </w:rPr>
      </w:pPr>
      <w:r w:rsidRPr="00442838">
        <w:rPr>
          <w:sz w:val="24"/>
        </w:rPr>
        <w:t>Sprites:</w:t>
      </w:r>
    </w:p>
    <w:p w14:paraId="0DBCFC46" w14:textId="77777777" w:rsidR="00097E98" w:rsidRPr="00442838" w:rsidRDefault="00097E98" w:rsidP="00097E98">
      <w:pPr>
        <w:rPr>
          <w:sz w:val="24"/>
        </w:rPr>
      </w:pPr>
      <w:r w:rsidRPr="00442838">
        <w:rPr>
          <w:sz w:val="24"/>
        </w:rPr>
        <w:br w:type="page"/>
      </w:r>
    </w:p>
    <w:p w14:paraId="2626BAE3" w14:textId="77777777" w:rsidR="00097E98" w:rsidRPr="00442838" w:rsidRDefault="00097E98" w:rsidP="00097E98">
      <w:pPr>
        <w:rPr>
          <w:sz w:val="24"/>
        </w:rPr>
      </w:pPr>
      <w:r w:rsidRPr="00442838">
        <w:rPr>
          <w:sz w:val="24"/>
        </w:rPr>
        <w:lastRenderedPageBreak/>
        <w:t>Family Page</w:t>
      </w:r>
    </w:p>
    <w:p w14:paraId="36DC53D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882B3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9895DA" w14:textId="77777777" w:rsidTr="000F163C">
        <w:trPr>
          <w:trHeight w:val="896"/>
        </w:trPr>
        <w:tc>
          <w:tcPr>
            <w:tcW w:w="1251" w:type="dxa"/>
          </w:tcPr>
          <w:p w14:paraId="2BEE3F29" w14:textId="77777777" w:rsidR="00097E98" w:rsidRPr="00442838" w:rsidRDefault="00097E98" w:rsidP="000F163C">
            <w:pPr>
              <w:spacing w:line="360" w:lineRule="auto"/>
            </w:pPr>
            <w:r w:rsidRPr="00442838">
              <w:t>Pokemon</w:t>
            </w:r>
          </w:p>
          <w:p w14:paraId="6DF9D67E" w14:textId="77777777" w:rsidR="00097E98" w:rsidRPr="00442838" w:rsidRDefault="00097E98" w:rsidP="000F163C">
            <w:pPr>
              <w:spacing w:line="360" w:lineRule="auto"/>
            </w:pPr>
            <w:r w:rsidRPr="00442838">
              <w:t>Name</w:t>
            </w:r>
          </w:p>
        </w:tc>
        <w:tc>
          <w:tcPr>
            <w:tcW w:w="1652" w:type="dxa"/>
          </w:tcPr>
          <w:p w14:paraId="24A68E5F" w14:textId="77777777" w:rsidR="00097E98" w:rsidRPr="00442838" w:rsidRDefault="00097E98" w:rsidP="000F163C">
            <w:pPr>
              <w:spacing w:line="360" w:lineRule="auto"/>
            </w:pPr>
            <w:r w:rsidRPr="00442838">
              <w:t>Pokemon Number</w:t>
            </w:r>
          </w:p>
        </w:tc>
        <w:tc>
          <w:tcPr>
            <w:tcW w:w="3719" w:type="dxa"/>
          </w:tcPr>
          <w:p w14:paraId="24B089E3" w14:textId="77777777" w:rsidR="00097E98" w:rsidRPr="00442838" w:rsidRDefault="00097E98" w:rsidP="000F163C">
            <w:pPr>
              <w:spacing w:line="360" w:lineRule="auto"/>
            </w:pPr>
            <w:r w:rsidRPr="00442838">
              <w:t>Base Stats</w:t>
            </w:r>
          </w:p>
          <w:p w14:paraId="23A685DC"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66A0BD5" w14:textId="77777777" w:rsidR="00097E98" w:rsidRPr="00442838" w:rsidRDefault="00097E98" w:rsidP="000F163C">
            <w:pPr>
              <w:spacing w:line="360" w:lineRule="auto"/>
            </w:pPr>
            <w:r w:rsidRPr="00442838">
              <w:t>Ability</w:t>
            </w:r>
          </w:p>
        </w:tc>
        <w:tc>
          <w:tcPr>
            <w:tcW w:w="724" w:type="dxa"/>
          </w:tcPr>
          <w:p w14:paraId="6D54CC15" w14:textId="77777777" w:rsidR="00097E98" w:rsidRPr="00442838" w:rsidRDefault="00097E98" w:rsidP="000F163C">
            <w:pPr>
              <w:spacing w:line="360" w:lineRule="auto"/>
            </w:pPr>
            <w:r w:rsidRPr="00442838">
              <w:t>Type 1</w:t>
            </w:r>
          </w:p>
        </w:tc>
        <w:tc>
          <w:tcPr>
            <w:tcW w:w="724" w:type="dxa"/>
          </w:tcPr>
          <w:p w14:paraId="69263C6F" w14:textId="77777777" w:rsidR="00097E98" w:rsidRPr="00442838" w:rsidRDefault="00097E98" w:rsidP="000F163C">
            <w:pPr>
              <w:spacing w:line="360" w:lineRule="auto"/>
            </w:pPr>
            <w:r w:rsidRPr="00442838">
              <w:t>Type 2</w:t>
            </w:r>
          </w:p>
        </w:tc>
        <w:tc>
          <w:tcPr>
            <w:tcW w:w="1976" w:type="dxa"/>
          </w:tcPr>
          <w:p w14:paraId="7AE9636F" w14:textId="77777777" w:rsidR="00097E98" w:rsidRPr="00442838" w:rsidRDefault="00097E98" w:rsidP="000F163C">
            <w:pPr>
              <w:spacing w:line="360" w:lineRule="auto"/>
            </w:pPr>
            <w:r w:rsidRPr="00442838">
              <w:t>Evolution</w:t>
            </w:r>
          </w:p>
        </w:tc>
      </w:tr>
      <w:tr w:rsidR="00097E98" w:rsidRPr="00442838" w14:paraId="5AD39814" w14:textId="77777777" w:rsidTr="000F163C">
        <w:trPr>
          <w:trHeight w:val="454"/>
        </w:trPr>
        <w:tc>
          <w:tcPr>
            <w:tcW w:w="1251" w:type="dxa"/>
          </w:tcPr>
          <w:p w14:paraId="06B9C835" w14:textId="77777777" w:rsidR="00097E98" w:rsidRPr="00442838" w:rsidRDefault="00097E98" w:rsidP="000F163C">
            <w:pPr>
              <w:spacing w:line="360" w:lineRule="auto"/>
            </w:pPr>
          </w:p>
        </w:tc>
        <w:tc>
          <w:tcPr>
            <w:tcW w:w="1652" w:type="dxa"/>
          </w:tcPr>
          <w:p w14:paraId="20423DF9" w14:textId="77777777" w:rsidR="00097E98" w:rsidRPr="00442838" w:rsidRDefault="00097E98" w:rsidP="000F163C">
            <w:pPr>
              <w:spacing w:line="360" w:lineRule="auto"/>
            </w:pPr>
          </w:p>
        </w:tc>
        <w:tc>
          <w:tcPr>
            <w:tcW w:w="3719" w:type="dxa"/>
          </w:tcPr>
          <w:p w14:paraId="28502D16" w14:textId="77777777" w:rsidR="00097E98" w:rsidRPr="00442838" w:rsidRDefault="00097E98" w:rsidP="000F163C">
            <w:pPr>
              <w:spacing w:line="360" w:lineRule="auto"/>
            </w:pPr>
          </w:p>
        </w:tc>
        <w:tc>
          <w:tcPr>
            <w:tcW w:w="880" w:type="dxa"/>
          </w:tcPr>
          <w:p w14:paraId="26DE5E3D" w14:textId="77777777" w:rsidR="00097E98" w:rsidRPr="00442838" w:rsidRDefault="00097E98" w:rsidP="000F163C">
            <w:pPr>
              <w:spacing w:line="360" w:lineRule="auto"/>
            </w:pPr>
          </w:p>
        </w:tc>
        <w:tc>
          <w:tcPr>
            <w:tcW w:w="724" w:type="dxa"/>
          </w:tcPr>
          <w:p w14:paraId="3BD21B4F" w14:textId="77777777" w:rsidR="00097E98" w:rsidRPr="00442838" w:rsidRDefault="00097E98" w:rsidP="000F163C">
            <w:pPr>
              <w:spacing w:line="360" w:lineRule="auto"/>
            </w:pPr>
          </w:p>
        </w:tc>
        <w:tc>
          <w:tcPr>
            <w:tcW w:w="724" w:type="dxa"/>
          </w:tcPr>
          <w:p w14:paraId="066E74AD" w14:textId="77777777" w:rsidR="00097E98" w:rsidRPr="00442838" w:rsidRDefault="00097E98" w:rsidP="000F163C">
            <w:pPr>
              <w:spacing w:line="360" w:lineRule="auto"/>
            </w:pPr>
          </w:p>
        </w:tc>
        <w:tc>
          <w:tcPr>
            <w:tcW w:w="1976" w:type="dxa"/>
          </w:tcPr>
          <w:p w14:paraId="567ED58E" w14:textId="77777777" w:rsidR="00097E98" w:rsidRPr="00442838" w:rsidRDefault="00097E98" w:rsidP="000F163C">
            <w:pPr>
              <w:spacing w:line="360" w:lineRule="auto"/>
            </w:pPr>
          </w:p>
        </w:tc>
      </w:tr>
      <w:tr w:rsidR="00097E98" w:rsidRPr="00442838" w14:paraId="01C274D5" w14:textId="77777777" w:rsidTr="000F163C">
        <w:trPr>
          <w:trHeight w:val="441"/>
        </w:trPr>
        <w:tc>
          <w:tcPr>
            <w:tcW w:w="1251" w:type="dxa"/>
          </w:tcPr>
          <w:p w14:paraId="027E1BE6" w14:textId="77777777" w:rsidR="00097E98" w:rsidRPr="00442838" w:rsidRDefault="00097E98" w:rsidP="000F163C">
            <w:pPr>
              <w:spacing w:line="360" w:lineRule="auto"/>
            </w:pPr>
          </w:p>
        </w:tc>
        <w:tc>
          <w:tcPr>
            <w:tcW w:w="1652" w:type="dxa"/>
          </w:tcPr>
          <w:p w14:paraId="3B00F7DC" w14:textId="77777777" w:rsidR="00097E98" w:rsidRPr="00442838" w:rsidRDefault="00097E98" w:rsidP="000F163C">
            <w:pPr>
              <w:spacing w:line="360" w:lineRule="auto"/>
            </w:pPr>
          </w:p>
        </w:tc>
        <w:tc>
          <w:tcPr>
            <w:tcW w:w="3719" w:type="dxa"/>
          </w:tcPr>
          <w:p w14:paraId="2F317A55" w14:textId="77777777" w:rsidR="00097E98" w:rsidRPr="00442838" w:rsidRDefault="00097E98" w:rsidP="000F163C">
            <w:pPr>
              <w:spacing w:line="360" w:lineRule="auto"/>
            </w:pPr>
          </w:p>
        </w:tc>
        <w:tc>
          <w:tcPr>
            <w:tcW w:w="880" w:type="dxa"/>
          </w:tcPr>
          <w:p w14:paraId="182EDD55" w14:textId="77777777" w:rsidR="00097E98" w:rsidRPr="00442838" w:rsidRDefault="00097E98" w:rsidP="000F163C">
            <w:pPr>
              <w:spacing w:line="360" w:lineRule="auto"/>
            </w:pPr>
          </w:p>
        </w:tc>
        <w:tc>
          <w:tcPr>
            <w:tcW w:w="724" w:type="dxa"/>
          </w:tcPr>
          <w:p w14:paraId="58EDC02C" w14:textId="77777777" w:rsidR="00097E98" w:rsidRPr="00442838" w:rsidRDefault="00097E98" w:rsidP="000F163C">
            <w:pPr>
              <w:spacing w:line="360" w:lineRule="auto"/>
            </w:pPr>
          </w:p>
        </w:tc>
        <w:tc>
          <w:tcPr>
            <w:tcW w:w="724" w:type="dxa"/>
          </w:tcPr>
          <w:p w14:paraId="33F23DF6" w14:textId="77777777" w:rsidR="00097E98" w:rsidRPr="00442838" w:rsidRDefault="00097E98" w:rsidP="000F163C">
            <w:pPr>
              <w:spacing w:line="360" w:lineRule="auto"/>
            </w:pPr>
          </w:p>
        </w:tc>
        <w:tc>
          <w:tcPr>
            <w:tcW w:w="1976" w:type="dxa"/>
          </w:tcPr>
          <w:p w14:paraId="6F3FE85F" w14:textId="77777777" w:rsidR="00097E98" w:rsidRPr="00442838" w:rsidRDefault="00097E98" w:rsidP="000F163C">
            <w:pPr>
              <w:spacing w:line="360" w:lineRule="auto"/>
            </w:pPr>
          </w:p>
        </w:tc>
      </w:tr>
      <w:tr w:rsidR="00097E98" w:rsidRPr="00442838" w14:paraId="3D18F2E3" w14:textId="77777777" w:rsidTr="000F163C">
        <w:trPr>
          <w:trHeight w:val="441"/>
        </w:trPr>
        <w:tc>
          <w:tcPr>
            <w:tcW w:w="1251" w:type="dxa"/>
          </w:tcPr>
          <w:p w14:paraId="1C08CDA6" w14:textId="77777777" w:rsidR="00097E98" w:rsidRPr="00442838" w:rsidRDefault="00097E98" w:rsidP="000F163C">
            <w:pPr>
              <w:spacing w:line="360" w:lineRule="auto"/>
            </w:pPr>
          </w:p>
        </w:tc>
        <w:tc>
          <w:tcPr>
            <w:tcW w:w="1652" w:type="dxa"/>
          </w:tcPr>
          <w:p w14:paraId="18C60A9D" w14:textId="77777777" w:rsidR="00097E98" w:rsidRPr="00442838" w:rsidRDefault="00097E98" w:rsidP="000F163C">
            <w:pPr>
              <w:spacing w:line="360" w:lineRule="auto"/>
            </w:pPr>
          </w:p>
        </w:tc>
        <w:tc>
          <w:tcPr>
            <w:tcW w:w="3719" w:type="dxa"/>
          </w:tcPr>
          <w:p w14:paraId="0091E116" w14:textId="77777777" w:rsidR="00097E98" w:rsidRPr="00442838" w:rsidRDefault="00097E98" w:rsidP="000F163C">
            <w:pPr>
              <w:spacing w:line="360" w:lineRule="auto"/>
            </w:pPr>
          </w:p>
        </w:tc>
        <w:tc>
          <w:tcPr>
            <w:tcW w:w="880" w:type="dxa"/>
          </w:tcPr>
          <w:p w14:paraId="7774B75F" w14:textId="77777777" w:rsidR="00097E98" w:rsidRPr="00442838" w:rsidRDefault="00097E98" w:rsidP="000F163C">
            <w:pPr>
              <w:spacing w:line="360" w:lineRule="auto"/>
            </w:pPr>
          </w:p>
        </w:tc>
        <w:tc>
          <w:tcPr>
            <w:tcW w:w="724" w:type="dxa"/>
          </w:tcPr>
          <w:p w14:paraId="53ABA20F" w14:textId="77777777" w:rsidR="00097E98" w:rsidRPr="00442838" w:rsidRDefault="00097E98" w:rsidP="000F163C">
            <w:pPr>
              <w:spacing w:line="360" w:lineRule="auto"/>
            </w:pPr>
          </w:p>
        </w:tc>
        <w:tc>
          <w:tcPr>
            <w:tcW w:w="724" w:type="dxa"/>
          </w:tcPr>
          <w:p w14:paraId="7A750A10" w14:textId="77777777" w:rsidR="00097E98" w:rsidRPr="00442838" w:rsidRDefault="00097E98" w:rsidP="000F163C">
            <w:pPr>
              <w:spacing w:line="360" w:lineRule="auto"/>
            </w:pPr>
          </w:p>
        </w:tc>
        <w:tc>
          <w:tcPr>
            <w:tcW w:w="1976" w:type="dxa"/>
          </w:tcPr>
          <w:p w14:paraId="7710083D" w14:textId="77777777" w:rsidR="00097E98" w:rsidRPr="00442838" w:rsidRDefault="00097E98" w:rsidP="000F163C">
            <w:pPr>
              <w:spacing w:line="360" w:lineRule="auto"/>
            </w:pPr>
          </w:p>
        </w:tc>
      </w:tr>
      <w:tr w:rsidR="00097E98" w:rsidRPr="00442838" w14:paraId="725E3407" w14:textId="77777777" w:rsidTr="000F163C">
        <w:trPr>
          <w:trHeight w:val="896"/>
        </w:trPr>
        <w:tc>
          <w:tcPr>
            <w:tcW w:w="1251" w:type="dxa"/>
          </w:tcPr>
          <w:p w14:paraId="012AC982" w14:textId="77777777" w:rsidR="00097E98" w:rsidRPr="00442838" w:rsidRDefault="00097E98" w:rsidP="000F163C">
            <w:pPr>
              <w:spacing w:line="360" w:lineRule="auto"/>
            </w:pPr>
          </w:p>
        </w:tc>
        <w:tc>
          <w:tcPr>
            <w:tcW w:w="1652" w:type="dxa"/>
          </w:tcPr>
          <w:p w14:paraId="618127F0" w14:textId="77777777" w:rsidR="00097E98" w:rsidRPr="00442838" w:rsidRDefault="00097E98" w:rsidP="000F163C">
            <w:pPr>
              <w:spacing w:line="360" w:lineRule="auto"/>
            </w:pPr>
          </w:p>
        </w:tc>
        <w:tc>
          <w:tcPr>
            <w:tcW w:w="3719" w:type="dxa"/>
          </w:tcPr>
          <w:p w14:paraId="32E6065E" w14:textId="77777777" w:rsidR="00097E98" w:rsidRPr="00442838" w:rsidRDefault="00097E98" w:rsidP="000F163C">
            <w:pPr>
              <w:spacing w:line="360" w:lineRule="auto"/>
            </w:pPr>
          </w:p>
        </w:tc>
        <w:tc>
          <w:tcPr>
            <w:tcW w:w="880" w:type="dxa"/>
          </w:tcPr>
          <w:p w14:paraId="3D8F23D5" w14:textId="77777777" w:rsidR="00097E98" w:rsidRPr="00442838" w:rsidRDefault="00097E98" w:rsidP="000F163C">
            <w:pPr>
              <w:spacing w:line="360" w:lineRule="auto"/>
            </w:pPr>
          </w:p>
        </w:tc>
        <w:tc>
          <w:tcPr>
            <w:tcW w:w="724" w:type="dxa"/>
          </w:tcPr>
          <w:p w14:paraId="375E7A7F" w14:textId="77777777" w:rsidR="00097E98" w:rsidRPr="00442838" w:rsidRDefault="00097E98" w:rsidP="000F163C">
            <w:pPr>
              <w:spacing w:line="360" w:lineRule="auto"/>
            </w:pPr>
          </w:p>
        </w:tc>
        <w:tc>
          <w:tcPr>
            <w:tcW w:w="724" w:type="dxa"/>
          </w:tcPr>
          <w:p w14:paraId="3E8E24FE" w14:textId="77777777" w:rsidR="00097E98" w:rsidRPr="00442838" w:rsidRDefault="00097E98" w:rsidP="000F163C">
            <w:pPr>
              <w:spacing w:line="360" w:lineRule="auto"/>
            </w:pPr>
          </w:p>
        </w:tc>
        <w:tc>
          <w:tcPr>
            <w:tcW w:w="1976" w:type="dxa"/>
          </w:tcPr>
          <w:p w14:paraId="6E2DE95B" w14:textId="77777777" w:rsidR="00097E98" w:rsidRPr="00442838" w:rsidRDefault="00097E98" w:rsidP="000F163C">
            <w:pPr>
              <w:spacing w:line="360" w:lineRule="auto"/>
            </w:pPr>
          </w:p>
        </w:tc>
      </w:tr>
    </w:tbl>
    <w:p w14:paraId="22FEE702" w14:textId="77777777" w:rsidR="00097E98" w:rsidRPr="00442838" w:rsidRDefault="00097E98" w:rsidP="00097E98">
      <w:pPr>
        <w:rPr>
          <w:sz w:val="24"/>
        </w:rPr>
      </w:pPr>
    </w:p>
    <w:p w14:paraId="27F0F1F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FB1F75C" w14:textId="77777777" w:rsidTr="000F163C">
        <w:tc>
          <w:tcPr>
            <w:tcW w:w="3596" w:type="dxa"/>
          </w:tcPr>
          <w:p w14:paraId="617EAFEC" w14:textId="77777777" w:rsidR="00097E98" w:rsidRPr="00442838" w:rsidRDefault="00097E98" w:rsidP="000F163C">
            <w:pPr>
              <w:rPr>
                <w:sz w:val="24"/>
              </w:rPr>
            </w:pPr>
          </w:p>
        </w:tc>
        <w:tc>
          <w:tcPr>
            <w:tcW w:w="3597" w:type="dxa"/>
          </w:tcPr>
          <w:p w14:paraId="542FD6DC" w14:textId="77777777" w:rsidR="00097E98" w:rsidRPr="00442838" w:rsidRDefault="00097E98" w:rsidP="000F163C">
            <w:pPr>
              <w:rPr>
                <w:sz w:val="24"/>
              </w:rPr>
            </w:pPr>
          </w:p>
        </w:tc>
        <w:tc>
          <w:tcPr>
            <w:tcW w:w="3597" w:type="dxa"/>
          </w:tcPr>
          <w:p w14:paraId="4A52A5DD" w14:textId="77777777" w:rsidR="00097E98" w:rsidRPr="00442838" w:rsidRDefault="00097E98" w:rsidP="000F163C">
            <w:pPr>
              <w:rPr>
                <w:sz w:val="24"/>
              </w:rPr>
            </w:pPr>
          </w:p>
        </w:tc>
      </w:tr>
      <w:tr w:rsidR="00097E98" w:rsidRPr="00442838" w14:paraId="74BF59EE" w14:textId="77777777" w:rsidTr="000F163C">
        <w:tc>
          <w:tcPr>
            <w:tcW w:w="3596" w:type="dxa"/>
          </w:tcPr>
          <w:p w14:paraId="496B69BA" w14:textId="77777777" w:rsidR="00097E98" w:rsidRPr="00442838" w:rsidRDefault="00097E98" w:rsidP="000F163C">
            <w:pPr>
              <w:rPr>
                <w:sz w:val="24"/>
              </w:rPr>
            </w:pPr>
          </w:p>
        </w:tc>
        <w:tc>
          <w:tcPr>
            <w:tcW w:w="3597" w:type="dxa"/>
          </w:tcPr>
          <w:p w14:paraId="38C3CE3A" w14:textId="77777777" w:rsidR="00097E98" w:rsidRPr="00442838" w:rsidRDefault="00097E98" w:rsidP="000F163C">
            <w:pPr>
              <w:rPr>
                <w:sz w:val="24"/>
              </w:rPr>
            </w:pPr>
          </w:p>
        </w:tc>
        <w:tc>
          <w:tcPr>
            <w:tcW w:w="3597" w:type="dxa"/>
          </w:tcPr>
          <w:p w14:paraId="4ACB4FC0" w14:textId="77777777" w:rsidR="00097E98" w:rsidRPr="00442838" w:rsidRDefault="00097E98" w:rsidP="000F163C">
            <w:pPr>
              <w:rPr>
                <w:sz w:val="24"/>
              </w:rPr>
            </w:pPr>
          </w:p>
        </w:tc>
      </w:tr>
    </w:tbl>
    <w:p w14:paraId="6BE9EFDA" w14:textId="77777777" w:rsidR="00097E98" w:rsidRPr="00442838" w:rsidRDefault="00097E98" w:rsidP="00097E98">
      <w:pPr>
        <w:rPr>
          <w:sz w:val="24"/>
        </w:rPr>
      </w:pPr>
    </w:p>
    <w:p w14:paraId="08A369B9" w14:textId="77777777" w:rsidR="00097E98" w:rsidRPr="00442838" w:rsidRDefault="00097E98" w:rsidP="00097E98">
      <w:pPr>
        <w:rPr>
          <w:sz w:val="24"/>
        </w:rPr>
      </w:pPr>
      <w:r w:rsidRPr="00442838">
        <w:rPr>
          <w:sz w:val="24"/>
        </w:rPr>
        <w:t>Sprites:</w:t>
      </w:r>
    </w:p>
    <w:p w14:paraId="001B8480" w14:textId="77777777" w:rsidR="00097E98" w:rsidRPr="00442838" w:rsidRDefault="00097E98" w:rsidP="00097E98">
      <w:pPr>
        <w:rPr>
          <w:sz w:val="24"/>
        </w:rPr>
      </w:pPr>
      <w:r w:rsidRPr="00442838">
        <w:rPr>
          <w:sz w:val="24"/>
        </w:rPr>
        <w:br w:type="page"/>
      </w:r>
    </w:p>
    <w:p w14:paraId="3AB6CF02" w14:textId="77777777" w:rsidR="00097E98" w:rsidRPr="00442838" w:rsidRDefault="00097E98" w:rsidP="00097E98">
      <w:pPr>
        <w:rPr>
          <w:sz w:val="24"/>
        </w:rPr>
      </w:pPr>
      <w:r w:rsidRPr="00442838">
        <w:rPr>
          <w:sz w:val="24"/>
        </w:rPr>
        <w:lastRenderedPageBreak/>
        <w:t>Family Page</w:t>
      </w:r>
    </w:p>
    <w:p w14:paraId="1230558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34DB6B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1C925C" w14:textId="77777777" w:rsidTr="000F163C">
        <w:trPr>
          <w:trHeight w:val="896"/>
        </w:trPr>
        <w:tc>
          <w:tcPr>
            <w:tcW w:w="1251" w:type="dxa"/>
          </w:tcPr>
          <w:p w14:paraId="37677DCC" w14:textId="77777777" w:rsidR="00097E98" w:rsidRPr="00442838" w:rsidRDefault="00097E98" w:rsidP="000F163C">
            <w:pPr>
              <w:spacing w:line="360" w:lineRule="auto"/>
            </w:pPr>
            <w:r w:rsidRPr="00442838">
              <w:t>Pokemon</w:t>
            </w:r>
          </w:p>
          <w:p w14:paraId="1851C37E" w14:textId="77777777" w:rsidR="00097E98" w:rsidRPr="00442838" w:rsidRDefault="00097E98" w:rsidP="000F163C">
            <w:pPr>
              <w:spacing w:line="360" w:lineRule="auto"/>
            </w:pPr>
            <w:r w:rsidRPr="00442838">
              <w:t>Name</w:t>
            </w:r>
          </w:p>
        </w:tc>
        <w:tc>
          <w:tcPr>
            <w:tcW w:w="1652" w:type="dxa"/>
          </w:tcPr>
          <w:p w14:paraId="13C57E16" w14:textId="77777777" w:rsidR="00097E98" w:rsidRPr="00442838" w:rsidRDefault="00097E98" w:rsidP="000F163C">
            <w:pPr>
              <w:spacing w:line="360" w:lineRule="auto"/>
            </w:pPr>
            <w:r w:rsidRPr="00442838">
              <w:t>Pokemon Number</w:t>
            </w:r>
          </w:p>
        </w:tc>
        <w:tc>
          <w:tcPr>
            <w:tcW w:w="3719" w:type="dxa"/>
          </w:tcPr>
          <w:p w14:paraId="1A82C625" w14:textId="77777777" w:rsidR="00097E98" w:rsidRPr="00442838" w:rsidRDefault="00097E98" w:rsidP="000F163C">
            <w:pPr>
              <w:spacing w:line="360" w:lineRule="auto"/>
            </w:pPr>
            <w:r w:rsidRPr="00442838">
              <w:t>Base Stats</w:t>
            </w:r>
          </w:p>
          <w:p w14:paraId="25F83D1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F4CE91C" w14:textId="77777777" w:rsidR="00097E98" w:rsidRPr="00442838" w:rsidRDefault="00097E98" w:rsidP="000F163C">
            <w:pPr>
              <w:spacing w:line="360" w:lineRule="auto"/>
            </w:pPr>
            <w:r w:rsidRPr="00442838">
              <w:t>Ability</w:t>
            </w:r>
          </w:p>
        </w:tc>
        <w:tc>
          <w:tcPr>
            <w:tcW w:w="724" w:type="dxa"/>
          </w:tcPr>
          <w:p w14:paraId="0497A8C6" w14:textId="77777777" w:rsidR="00097E98" w:rsidRPr="00442838" w:rsidRDefault="00097E98" w:rsidP="000F163C">
            <w:pPr>
              <w:spacing w:line="360" w:lineRule="auto"/>
            </w:pPr>
            <w:r w:rsidRPr="00442838">
              <w:t>Type 1</w:t>
            </w:r>
          </w:p>
        </w:tc>
        <w:tc>
          <w:tcPr>
            <w:tcW w:w="724" w:type="dxa"/>
          </w:tcPr>
          <w:p w14:paraId="49325FFD" w14:textId="77777777" w:rsidR="00097E98" w:rsidRPr="00442838" w:rsidRDefault="00097E98" w:rsidP="000F163C">
            <w:pPr>
              <w:spacing w:line="360" w:lineRule="auto"/>
            </w:pPr>
            <w:r w:rsidRPr="00442838">
              <w:t>Type 2</w:t>
            </w:r>
          </w:p>
        </w:tc>
        <w:tc>
          <w:tcPr>
            <w:tcW w:w="1976" w:type="dxa"/>
          </w:tcPr>
          <w:p w14:paraId="2C993F42" w14:textId="77777777" w:rsidR="00097E98" w:rsidRPr="00442838" w:rsidRDefault="00097E98" w:rsidP="000F163C">
            <w:pPr>
              <w:spacing w:line="360" w:lineRule="auto"/>
            </w:pPr>
            <w:r w:rsidRPr="00442838">
              <w:t>Evolution</w:t>
            </w:r>
          </w:p>
        </w:tc>
      </w:tr>
      <w:tr w:rsidR="00097E98" w:rsidRPr="00442838" w14:paraId="55FCD841" w14:textId="77777777" w:rsidTr="000F163C">
        <w:trPr>
          <w:trHeight w:val="454"/>
        </w:trPr>
        <w:tc>
          <w:tcPr>
            <w:tcW w:w="1251" w:type="dxa"/>
          </w:tcPr>
          <w:p w14:paraId="79277C8E" w14:textId="77777777" w:rsidR="00097E98" w:rsidRPr="00442838" w:rsidRDefault="00097E98" w:rsidP="000F163C">
            <w:pPr>
              <w:spacing w:line="360" w:lineRule="auto"/>
            </w:pPr>
          </w:p>
        </w:tc>
        <w:tc>
          <w:tcPr>
            <w:tcW w:w="1652" w:type="dxa"/>
          </w:tcPr>
          <w:p w14:paraId="7AE24912" w14:textId="77777777" w:rsidR="00097E98" w:rsidRPr="00442838" w:rsidRDefault="00097E98" w:rsidP="000F163C">
            <w:pPr>
              <w:spacing w:line="360" w:lineRule="auto"/>
            </w:pPr>
          </w:p>
        </w:tc>
        <w:tc>
          <w:tcPr>
            <w:tcW w:w="3719" w:type="dxa"/>
          </w:tcPr>
          <w:p w14:paraId="561A308C" w14:textId="77777777" w:rsidR="00097E98" w:rsidRPr="00442838" w:rsidRDefault="00097E98" w:rsidP="000F163C">
            <w:pPr>
              <w:spacing w:line="360" w:lineRule="auto"/>
            </w:pPr>
          </w:p>
        </w:tc>
        <w:tc>
          <w:tcPr>
            <w:tcW w:w="880" w:type="dxa"/>
          </w:tcPr>
          <w:p w14:paraId="45C5522F" w14:textId="77777777" w:rsidR="00097E98" w:rsidRPr="00442838" w:rsidRDefault="00097E98" w:rsidP="000F163C">
            <w:pPr>
              <w:spacing w:line="360" w:lineRule="auto"/>
            </w:pPr>
          </w:p>
        </w:tc>
        <w:tc>
          <w:tcPr>
            <w:tcW w:w="724" w:type="dxa"/>
          </w:tcPr>
          <w:p w14:paraId="3DEEC16C" w14:textId="77777777" w:rsidR="00097E98" w:rsidRPr="00442838" w:rsidRDefault="00097E98" w:rsidP="000F163C">
            <w:pPr>
              <w:spacing w:line="360" w:lineRule="auto"/>
            </w:pPr>
          </w:p>
        </w:tc>
        <w:tc>
          <w:tcPr>
            <w:tcW w:w="724" w:type="dxa"/>
          </w:tcPr>
          <w:p w14:paraId="0B7F18BD" w14:textId="77777777" w:rsidR="00097E98" w:rsidRPr="00442838" w:rsidRDefault="00097E98" w:rsidP="000F163C">
            <w:pPr>
              <w:spacing w:line="360" w:lineRule="auto"/>
            </w:pPr>
          </w:p>
        </w:tc>
        <w:tc>
          <w:tcPr>
            <w:tcW w:w="1976" w:type="dxa"/>
          </w:tcPr>
          <w:p w14:paraId="25E4CF99" w14:textId="77777777" w:rsidR="00097E98" w:rsidRPr="00442838" w:rsidRDefault="00097E98" w:rsidP="000F163C">
            <w:pPr>
              <w:spacing w:line="360" w:lineRule="auto"/>
            </w:pPr>
          </w:p>
        </w:tc>
      </w:tr>
      <w:tr w:rsidR="00097E98" w:rsidRPr="00442838" w14:paraId="1011C231" w14:textId="77777777" w:rsidTr="000F163C">
        <w:trPr>
          <w:trHeight w:val="441"/>
        </w:trPr>
        <w:tc>
          <w:tcPr>
            <w:tcW w:w="1251" w:type="dxa"/>
          </w:tcPr>
          <w:p w14:paraId="60010DE1" w14:textId="77777777" w:rsidR="00097E98" w:rsidRPr="00442838" w:rsidRDefault="00097E98" w:rsidP="000F163C">
            <w:pPr>
              <w:spacing w:line="360" w:lineRule="auto"/>
            </w:pPr>
          </w:p>
        </w:tc>
        <w:tc>
          <w:tcPr>
            <w:tcW w:w="1652" w:type="dxa"/>
          </w:tcPr>
          <w:p w14:paraId="237E4988" w14:textId="77777777" w:rsidR="00097E98" w:rsidRPr="00442838" w:rsidRDefault="00097E98" w:rsidP="000F163C">
            <w:pPr>
              <w:spacing w:line="360" w:lineRule="auto"/>
            </w:pPr>
          </w:p>
        </w:tc>
        <w:tc>
          <w:tcPr>
            <w:tcW w:w="3719" w:type="dxa"/>
          </w:tcPr>
          <w:p w14:paraId="3ED7A340" w14:textId="77777777" w:rsidR="00097E98" w:rsidRPr="00442838" w:rsidRDefault="00097E98" w:rsidP="000F163C">
            <w:pPr>
              <w:spacing w:line="360" w:lineRule="auto"/>
            </w:pPr>
          </w:p>
        </w:tc>
        <w:tc>
          <w:tcPr>
            <w:tcW w:w="880" w:type="dxa"/>
          </w:tcPr>
          <w:p w14:paraId="719E949B" w14:textId="77777777" w:rsidR="00097E98" w:rsidRPr="00442838" w:rsidRDefault="00097E98" w:rsidP="000F163C">
            <w:pPr>
              <w:spacing w:line="360" w:lineRule="auto"/>
            </w:pPr>
          </w:p>
        </w:tc>
        <w:tc>
          <w:tcPr>
            <w:tcW w:w="724" w:type="dxa"/>
          </w:tcPr>
          <w:p w14:paraId="6BB7EDA6" w14:textId="77777777" w:rsidR="00097E98" w:rsidRPr="00442838" w:rsidRDefault="00097E98" w:rsidP="000F163C">
            <w:pPr>
              <w:spacing w:line="360" w:lineRule="auto"/>
            </w:pPr>
          </w:p>
        </w:tc>
        <w:tc>
          <w:tcPr>
            <w:tcW w:w="724" w:type="dxa"/>
          </w:tcPr>
          <w:p w14:paraId="0A24F683" w14:textId="77777777" w:rsidR="00097E98" w:rsidRPr="00442838" w:rsidRDefault="00097E98" w:rsidP="000F163C">
            <w:pPr>
              <w:spacing w:line="360" w:lineRule="auto"/>
            </w:pPr>
          </w:p>
        </w:tc>
        <w:tc>
          <w:tcPr>
            <w:tcW w:w="1976" w:type="dxa"/>
          </w:tcPr>
          <w:p w14:paraId="4711C725" w14:textId="77777777" w:rsidR="00097E98" w:rsidRPr="00442838" w:rsidRDefault="00097E98" w:rsidP="000F163C">
            <w:pPr>
              <w:spacing w:line="360" w:lineRule="auto"/>
            </w:pPr>
          </w:p>
        </w:tc>
      </w:tr>
      <w:tr w:rsidR="00097E98" w:rsidRPr="00442838" w14:paraId="23F3353A" w14:textId="77777777" w:rsidTr="000F163C">
        <w:trPr>
          <w:trHeight w:val="441"/>
        </w:trPr>
        <w:tc>
          <w:tcPr>
            <w:tcW w:w="1251" w:type="dxa"/>
          </w:tcPr>
          <w:p w14:paraId="14538CEC" w14:textId="77777777" w:rsidR="00097E98" w:rsidRPr="00442838" w:rsidRDefault="00097E98" w:rsidP="000F163C">
            <w:pPr>
              <w:spacing w:line="360" w:lineRule="auto"/>
            </w:pPr>
          </w:p>
        </w:tc>
        <w:tc>
          <w:tcPr>
            <w:tcW w:w="1652" w:type="dxa"/>
          </w:tcPr>
          <w:p w14:paraId="6451F946" w14:textId="77777777" w:rsidR="00097E98" w:rsidRPr="00442838" w:rsidRDefault="00097E98" w:rsidP="000F163C">
            <w:pPr>
              <w:spacing w:line="360" w:lineRule="auto"/>
            </w:pPr>
          </w:p>
        </w:tc>
        <w:tc>
          <w:tcPr>
            <w:tcW w:w="3719" w:type="dxa"/>
          </w:tcPr>
          <w:p w14:paraId="37D4CD78" w14:textId="77777777" w:rsidR="00097E98" w:rsidRPr="00442838" w:rsidRDefault="00097E98" w:rsidP="000F163C">
            <w:pPr>
              <w:spacing w:line="360" w:lineRule="auto"/>
            </w:pPr>
          </w:p>
        </w:tc>
        <w:tc>
          <w:tcPr>
            <w:tcW w:w="880" w:type="dxa"/>
          </w:tcPr>
          <w:p w14:paraId="79DB42AA" w14:textId="77777777" w:rsidR="00097E98" w:rsidRPr="00442838" w:rsidRDefault="00097E98" w:rsidP="000F163C">
            <w:pPr>
              <w:spacing w:line="360" w:lineRule="auto"/>
            </w:pPr>
          </w:p>
        </w:tc>
        <w:tc>
          <w:tcPr>
            <w:tcW w:w="724" w:type="dxa"/>
          </w:tcPr>
          <w:p w14:paraId="6B997E4C" w14:textId="77777777" w:rsidR="00097E98" w:rsidRPr="00442838" w:rsidRDefault="00097E98" w:rsidP="000F163C">
            <w:pPr>
              <w:spacing w:line="360" w:lineRule="auto"/>
            </w:pPr>
          </w:p>
        </w:tc>
        <w:tc>
          <w:tcPr>
            <w:tcW w:w="724" w:type="dxa"/>
          </w:tcPr>
          <w:p w14:paraId="7A8F2444" w14:textId="77777777" w:rsidR="00097E98" w:rsidRPr="00442838" w:rsidRDefault="00097E98" w:rsidP="000F163C">
            <w:pPr>
              <w:spacing w:line="360" w:lineRule="auto"/>
            </w:pPr>
          </w:p>
        </w:tc>
        <w:tc>
          <w:tcPr>
            <w:tcW w:w="1976" w:type="dxa"/>
          </w:tcPr>
          <w:p w14:paraId="606F2BE1" w14:textId="77777777" w:rsidR="00097E98" w:rsidRPr="00442838" w:rsidRDefault="00097E98" w:rsidP="000F163C">
            <w:pPr>
              <w:spacing w:line="360" w:lineRule="auto"/>
            </w:pPr>
          </w:p>
        </w:tc>
      </w:tr>
      <w:tr w:rsidR="00097E98" w:rsidRPr="00442838" w14:paraId="7E2E87B4" w14:textId="77777777" w:rsidTr="000F163C">
        <w:trPr>
          <w:trHeight w:val="896"/>
        </w:trPr>
        <w:tc>
          <w:tcPr>
            <w:tcW w:w="1251" w:type="dxa"/>
          </w:tcPr>
          <w:p w14:paraId="444DA76B" w14:textId="77777777" w:rsidR="00097E98" w:rsidRPr="00442838" w:rsidRDefault="00097E98" w:rsidP="000F163C">
            <w:pPr>
              <w:spacing w:line="360" w:lineRule="auto"/>
            </w:pPr>
          </w:p>
        </w:tc>
        <w:tc>
          <w:tcPr>
            <w:tcW w:w="1652" w:type="dxa"/>
          </w:tcPr>
          <w:p w14:paraId="721C9A4C" w14:textId="77777777" w:rsidR="00097E98" w:rsidRPr="00442838" w:rsidRDefault="00097E98" w:rsidP="000F163C">
            <w:pPr>
              <w:spacing w:line="360" w:lineRule="auto"/>
            </w:pPr>
          </w:p>
        </w:tc>
        <w:tc>
          <w:tcPr>
            <w:tcW w:w="3719" w:type="dxa"/>
          </w:tcPr>
          <w:p w14:paraId="4E583B10" w14:textId="77777777" w:rsidR="00097E98" w:rsidRPr="00442838" w:rsidRDefault="00097E98" w:rsidP="000F163C">
            <w:pPr>
              <w:spacing w:line="360" w:lineRule="auto"/>
            </w:pPr>
          </w:p>
        </w:tc>
        <w:tc>
          <w:tcPr>
            <w:tcW w:w="880" w:type="dxa"/>
          </w:tcPr>
          <w:p w14:paraId="29DEAC8E" w14:textId="77777777" w:rsidR="00097E98" w:rsidRPr="00442838" w:rsidRDefault="00097E98" w:rsidP="000F163C">
            <w:pPr>
              <w:spacing w:line="360" w:lineRule="auto"/>
            </w:pPr>
          </w:p>
        </w:tc>
        <w:tc>
          <w:tcPr>
            <w:tcW w:w="724" w:type="dxa"/>
          </w:tcPr>
          <w:p w14:paraId="5E8E91F6" w14:textId="77777777" w:rsidR="00097E98" w:rsidRPr="00442838" w:rsidRDefault="00097E98" w:rsidP="000F163C">
            <w:pPr>
              <w:spacing w:line="360" w:lineRule="auto"/>
            </w:pPr>
          </w:p>
        </w:tc>
        <w:tc>
          <w:tcPr>
            <w:tcW w:w="724" w:type="dxa"/>
          </w:tcPr>
          <w:p w14:paraId="1E82640F" w14:textId="77777777" w:rsidR="00097E98" w:rsidRPr="00442838" w:rsidRDefault="00097E98" w:rsidP="000F163C">
            <w:pPr>
              <w:spacing w:line="360" w:lineRule="auto"/>
            </w:pPr>
          </w:p>
        </w:tc>
        <w:tc>
          <w:tcPr>
            <w:tcW w:w="1976" w:type="dxa"/>
          </w:tcPr>
          <w:p w14:paraId="0B455730" w14:textId="77777777" w:rsidR="00097E98" w:rsidRPr="00442838" w:rsidRDefault="00097E98" w:rsidP="000F163C">
            <w:pPr>
              <w:spacing w:line="360" w:lineRule="auto"/>
            </w:pPr>
          </w:p>
        </w:tc>
      </w:tr>
    </w:tbl>
    <w:p w14:paraId="5A18F83A" w14:textId="77777777" w:rsidR="00097E98" w:rsidRPr="00442838" w:rsidRDefault="00097E98" w:rsidP="00097E98">
      <w:pPr>
        <w:rPr>
          <w:sz w:val="24"/>
        </w:rPr>
      </w:pPr>
    </w:p>
    <w:p w14:paraId="0AF7C26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8D64E6" w14:textId="77777777" w:rsidTr="000F163C">
        <w:tc>
          <w:tcPr>
            <w:tcW w:w="3596" w:type="dxa"/>
          </w:tcPr>
          <w:p w14:paraId="5DE8DFFF" w14:textId="77777777" w:rsidR="00097E98" w:rsidRPr="00442838" w:rsidRDefault="00097E98" w:rsidP="000F163C">
            <w:pPr>
              <w:rPr>
                <w:sz w:val="24"/>
              </w:rPr>
            </w:pPr>
          </w:p>
        </w:tc>
        <w:tc>
          <w:tcPr>
            <w:tcW w:w="3597" w:type="dxa"/>
          </w:tcPr>
          <w:p w14:paraId="49E634E5" w14:textId="77777777" w:rsidR="00097E98" w:rsidRPr="00442838" w:rsidRDefault="00097E98" w:rsidP="000F163C">
            <w:pPr>
              <w:rPr>
                <w:sz w:val="24"/>
              </w:rPr>
            </w:pPr>
          </w:p>
        </w:tc>
        <w:tc>
          <w:tcPr>
            <w:tcW w:w="3597" w:type="dxa"/>
          </w:tcPr>
          <w:p w14:paraId="1F880751" w14:textId="77777777" w:rsidR="00097E98" w:rsidRPr="00442838" w:rsidRDefault="00097E98" w:rsidP="000F163C">
            <w:pPr>
              <w:rPr>
                <w:sz w:val="24"/>
              </w:rPr>
            </w:pPr>
          </w:p>
        </w:tc>
      </w:tr>
      <w:tr w:rsidR="00097E98" w:rsidRPr="00442838" w14:paraId="17A6D40D" w14:textId="77777777" w:rsidTr="000F163C">
        <w:tc>
          <w:tcPr>
            <w:tcW w:w="3596" w:type="dxa"/>
          </w:tcPr>
          <w:p w14:paraId="0B64A76C" w14:textId="77777777" w:rsidR="00097E98" w:rsidRPr="00442838" w:rsidRDefault="00097E98" w:rsidP="000F163C">
            <w:pPr>
              <w:rPr>
                <w:sz w:val="24"/>
              </w:rPr>
            </w:pPr>
          </w:p>
        </w:tc>
        <w:tc>
          <w:tcPr>
            <w:tcW w:w="3597" w:type="dxa"/>
          </w:tcPr>
          <w:p w14:paraId="2F7781DF" w14:textId="77777777" w:rsidR="00097E98" w:rsidRPr="00442838" w:rsidRDefault="00097E98" w:rsidP="000F163C">
            <w:pPr>
              <w:rPr>
                <w:sz w:val="24"/>
              </w:rPr>
            </w:pPr>
          </w:p>
        </w:tc>
        <w:tc>
          <w:tcPr>
            <w:tcW w:w="3597" w:type="dxa"/>
          </w:tcPr>
          <w:p w14:paraId="16BE253A" w14:textId="77777777" w:rsidR="00097E98" w:rsidRPr="00442838" w:rsidRDefault="00097E98" w:rsidP="000F163C">
            <w:pPr>
              <w:rPr>
                <w:sz w:val="24"/>
              </w:rPr>
            </w:pPr>
          </w:p>
        </w:tc>
      </w:tr>
    </w:tbl>
    <w:p w14:paraId="7621B01D" w14:textId="77777777" w:rsidR="00097E98" w:rsidRPr="00442838" w:rsidRDefault="00097E98" w:rsidP="00097E98">
      <w:pPr>
        <w:rPr>
          <w:sz w:val="24"/>
        </w:rPr>
      </w:pPr>
    </w:p>
    <w:p w14:paraId="056E4DFD" w14:textId="77777777" w:rsidR="00097E98" w:rsidRPr="00442838" w:rsidRDefault="00097E98" w:rsidP="00097E98">
      <w:pPr>
        <w:rPr>
          <w:sz w:val="24"/>
        </w:rPr>
      </w:pPr>
      <w:r w:rsidRPr="00442838">
        <w:rPr>
          <w:sz w:val="24"/>
        </w:rPr>
        <w:t>Sprites:</w:t>
      </w:r>
    </w:p>
    <w:p w14:paraId="73B2835A" w14:textId="77777777" w:rsidR="00097E98" w:rsidRPr="00442838" w:rsidRDefault="00097E98" w:rsidP="00097E98">
      <w:pPr>
        <w:rPr>
          <w:sz w:val="24"/>
        </w:rPr>
      </w:pPr>
      <w:r w:rsidRPr="00442838">
        <w:rPr>
          <w:sz w:val="24"/>
        </w:rPr>
        <w:br w:type="page"/>
      </w:r>
    </w:p>
    <w:p w14:paraId="2266067D" w14:textId="77777777" w:rsidR="00097E98" w:rsidRPr="00442838" w:rsidRDefault="00097E98" w:rsidP="00097E98">
      <w:pPr>
        <w:rPr>
          <w:sz w:val="24"/>
        </w:rPr>
      </w:pPr>
      <w:r w:rsidRPr="00442838">
        <w:rPr>
          <w:sz w:val="24"/>
        </w:rPr>
        <w:lastRenderedPageBreak/>
        <w:t>Family Page</w:t>
      </w:r>
    </w:p>
    <w:p w14:paraId="3F13A76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08F00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21F5BBF" w14:textId="77777777" w:rsidTr="000F163C">
        <w:trPr>
          <w:trHeight w:val="896"/>
        </w:trPr>
        <w:tc>
          <w:tcPr>
            <w:tcW w:w="1251" w:type="dxa"/>
          </w:tcPr>
          <w:p w14:paraId="21ED3ACD" w14:textId="77777777" w:rsidR="00097E98" w:rsidRPr="00442838" w:rsidRDefault="00097E98" w:rsidP="000F163C">
            <w:pPr>
              <w:spacing w:line="360" w:lineRule="auto"/>
            </w:pPr>
            <w:r w:rsidRPr="00442838">
              <w:t>Pokemon</w:t>
            </w:r>
          </w:p>
          <w:p w14:paraId="24F5807F" w14:textId="77777777" w:rsidR="00097E98" w:rsidRPr="00442838" w:rsidRDefault="00097E98" w:rsidP="000F163C">
            <w:pPr>
              <w:spacing w:line="360" w:lineRule="auto"/>
            </w:pPr>
            <w:r w:rsidRPr="00442838">
              <w:t>Name</w:t>
            </w:r>
          </w:p>
        </w:tc>
        <w:tc>
          <w:tcPr>
            <w:tcW w:w="1652" w:type="dxa"/>
          </w:tcPr>
          <w:p w14:paraId="794F608D" w14:textId="77777777" w:rsidR="00097E98" w:rsidRPr="00442838" w:rsidRDefault="00097E98" w:rsidP="000F163C">
            <w:pPr>
              <w:spacing w:line="360" w:lineRule="auto"/>
            </w:pPr>
            <w:r w:rsidRPr="00442838">
              <w:t>Pokemon Number</w:t>
            </w:r>
          </w:p>
        </w:tc>
        <w:tc>
          <w:tcPr>
            <w:tcW w:w="3719" w:type="dxa"/>
          </w:tcPr>
          <w:p w14:paraId="7537E7F2" w14:textId="77777777" w:rsidR="00097E98" w:rsidRPr="00442838" w:rsidRDefault="00097E98" w:rsidP="000F163C">
            <w:pPr>
              <w:spacing w:line="360" w:lineRule="auto"/>
            </w:pPr>
            <w:r w:rsidRPr="00442838">
              <w:t>Base Stats</w:t>
            </w:r>
          </w:p>
          <w:p w14:paraId="7CCA3050"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3AC6193" w14:textId="77777777" w:rsidR="00097E98" w:rsidRPr="00442838" w:rsidRDefault="00097E98" w:rsidP="000F163C">
            <w:pPr>
              <w:spacing w:line="360" w:lineRule="auto"/>
            </w:pPr>
            <w:r w:rsidRPr="00442838">
              <w:t>Ability</w:t>
            </w:r>
          </w:p>
        </w:tc>
        <w:tc>
          <w:tcPr>
            <w:tcW w:w="724" w:type="dxa"/>
          </w:tcPr>
          <w:p w14:paraId="37282FA0" w14:textId="77777777" w:rsidR="00097E98" w:rsidRPr="00442838" w:rsidRDefault="00097E98" w:rsidP="000F163C">
            <w:pPr>
              <w:spacing w:line="360" w:lineRule="auto"/>
            </w:pPr>
            <w:r w:rsidRPr="00442838">
              <w:t>Type 1</w:t>
            </w:r>
          </w:p>
        </w:tc>
        <w:tc>
          <w:tcPr>
            <w:tcW w:w="724" w:type="dxa"/>
          </w:tcPr>
          <w:p w14:paraId="1BB7E445" w14:textId="77777777" w:rsidR="00097E98" w:rsidRPr="00442838" w:rsidRDefault="00097E98" w:rsidP="000F163C">
            <w:pPr>
              <w:spacing w:line="360" w:lineRule="auto"/>
            </w:pPr>
            <w:r w:rsidRPr="00442838">
              <w:t>Type 2</w:t>
            </w:r>
          </w:p>
        </w:tc>
        <w:tc>
          <w:tcPr>
            <w:tcW w:w="1976" w:type="dxa"/>
          </w:tcPr>
          <w:p w14:paraId="78BCE80E" w14:textId="77777777" w:rsidR="00097E98" w:rsidRPr="00442838" w:rsidRDefault="00097E98" w:rsidP="000F163C">
            <w:pPr>
              <w:spacing w:line="360" w:lineRule="auto"/>
            </w:pPr>
            <w:r w:rsidRPr="00442838">
              <w:t>Evolution</w:t>
            </w:r>
          </w:p>
        </w:tc>
      </w:tr>
      <w:tr w:rsidR="00097E98" w:rsidRPr="00442838" w14:paraId="4DE5C6FF" w14:textId="77777777" w:rsidTr="000F163C">
        <w:trPr>
          <w:trHeight w:val="454"/>
        </w:trPr>
        <w:tc>
          <w:tcPr>
            <w:tcW w:w="1251" w:type="dxa"/>
          </w:tcPr>
          <w:p w14:paraId="080F6F34" w14:textId="77777777" w:rsidR="00097E98" w:rsidRPr="00442838" w:rsidRDefault="00097E98" w:rsidP="000F163C">
            <w:pPr>
              <w:spacing w:line="360" w:lineRule="auto"/>
            </w:pPr>
          </w:p>
        </w:tc>
        <w:tc>
          <w:tcPr>
            <w:tcW w:w="1652" w:type="dxa"/>
          </w:tcPr>
          <w:p w14:paraId="5329D5F0" w14:textId="77777777" w:rsidR="00097E98" w:rsidRPr="00442838" w:rsidRDefault="00097E98" w:rsidP="000F163C">
            <w:pPr>
              <w:spacing w:line="360" w:lineRule="auto"/>
            </w:pPr>
          </w:p>
        </w:tc>
        <w:tc>
          <w:tcPr>
            <w:tcW w:w="3719" w:type="dxa"/>
          </w:tcPr>
          <w:p w14:paraId="070143EE" w14:textId="77777777" w:rsidR="00097E98" w:rsidRPr="00442838" w:rsidRDefault="00097E98" w:rsidP="000F163C">
            <w:pPr>
              <w:spacing w:line="360" w:lineRule="auto"/>
            </w:pPr>
          </w:p>
        </w:tc>
        <w:tc>
          <w:tcPr>
            <w:tcW w:w="880" w:type="dxa"/>
          </w:tcPr>
          <w:p w14:paraId="5697AD4B" w14:textId="77777777" w:rsidR="00097E98" w:rsidRPr="00442838" w:rsidRDefault="00097E98" w:rsidP="000F163C">
            <w:pPr>
              <w:spacing w:line="360" w:lineRule="auto"/>
            </w:pPr>
          </w:p>
        </w:tc>
        <w:tc>
          <w:tcPr>
            <w:tcW w:w="724" w:type="dxa"/>
          </w:tcPr>
          <w:p w14:paraId="13DFFA0E" w14:textId="77777777" w:rsidR="00097E98" w:rsidRPr="00442838" w:rsidRDefault="00097E98" w:rsidP="000F163C">
            <w:pPr>
              <w:spacing w:line="360" w:lineRule="auto"/>
            </w:pPr>
          </w:p>
        </w:tc>
        <w:tc>
          <w:tcPr>
            <w:tcW w:w="724" w:type="dxa"/>
          </w:tcPr>
          <w:p w14:paraId="12889C77" w14:textId="77777777" w:rsidR="00097E98" w:rsidRPr="00442838" w:rsidRDefault="00097E98" w:rsidP="000F163C">
            <w:pPr>
              <w:spacing w:line="360" w:lineRule="auto"/>
            </w:pPr>
          </w:p>
        </w:tc>
        <w:tc>
          <w:tcPr>
            <w:tcW w:w="1976" w:type="dxa"/>
          </w:tcPr>
          <w:p w14:paraId="1DE74F9C" w14:textId="77777777" w:rsidR="00097E98" w:rsidRPr="00442838" w:rsidRDefault="00097E98" w:rsidP="000F163C">
            <w:pPr>
              <w:spacing w:line="360" w:lineRule="auto"/>
            </w:pPr>
          </w:p>
        </w:tc>
      </w:tr>
      <w:tr w:rsidR="00097E98" w:rsidRPr="00442838" w14:paraId="63F38E02" w14:textId="77777777" w:rsidTr="000F163C">
        <w:trPr>
          <w:trHeight w:val="441"/>
        </w:trPr>
        <w:tc>
          <w:tcPr>
            <w:tcW w:w="1251" w:type="dxa"/>
          </w:tcPr>
          <w:p w14:paraId="03100EBD" w14:textId="77777777" w:rsidR="00097E98" w:rsidRPr="00442838" w:rsidRDefault="00097E98" w:rsidP="000F163C">
            <w:pPr>
              <w:spacing w:line="360" w:lineRule="auto"/>
            </w:pPr>
          </w:p>
        </w:tc>
        <w:tc>
          <w:tcPr>
            <w:tcW w:w="1652" w:type="dxa"/>
          </w:tcPr>
          <w:p w14:paraId="1A1223EE" w14:textId="77777777" w:rsidR="00097E98" w:rsidRPr="00442838" w:rsidRDefault="00097E98" w:rsidP="000F163C">
            <w:pPr>
              <w:spacing w:line="360" w:lineRule="auto"/>
            </w:pPr>
          </w:p>
        </w:tc>
        <w:tc>
          <w:tcPr>
            <w:tcW w:w="3719" w:type="dxa"/>
          </w:tcPr>
          <w:p w14:paraId="44F92EF0" w14:textId="77777777" w:rsidR="00097E98" w:rsidRPr="00442838" w:rsidRDefault="00097E98" w:rsidP="000F163C">
            <w:pPr>
              <w:spacing w:line="360" w:lineRule="auto"/>
            </w:pPr>
          </w:p>
        </w:tc>
        <w:tc>
          <w:tcPr>
            <w:tcW w:w="880" w:type="dxa"/>
          </w:tcPr>
          <w:p w14:paraId="268A96FD" w14:textId="77777777" w:rsidR="00097E98" w:rsidRPr="00442838" w:rsidRDefault="00097E98" w:rsidP="000F163C">
            <w:pPr>
              <w:spacing w:line="360" w:lineRule="auto"/>
            </w:pPr>
          </w:p>
        </w:tc>
        <w:tc>
          <w:tcPr>
            <w:tcW w:w="724" w:type="dxa"/>
          </w:tcPr>
          <w:p w14:paraId="2DCF2DAB" w14:textId="77777777" w:rsidR="00097E98" w:rsidRPr="00442838" w:rsidRDefault="00097E98" w:rsidP="000F163C">
            <w:pPr>
              <w:spacing w:line="360" w:lineRule="auto"/>
            </w:pPr>
          </w:p>
        </w:tc>
        <w:tc>
          <w:tcPr>
            <w:tcW w:w="724" w:type="dxa"/>
          </w:tcPr>
          <w:p w14:paraId="0017D716" w14:textId="77777777" w:rsidR="00097E98" w:rsidRPr="00442838" w:rsidRDefault="00097E98" w:rsidP="000F163C">
            <w:pPr>
              <w:spacing w:line="360" w:lineRule="auto"/>
            </w:pPr>
          </w:p>
        </w:tc>
        <w:tc>
          <w:tcPr>
            <w:tcW w:w="1976" w:type="dxa"/>
          </w:tcPr>
          <w:p w14:paraId="2DA311ED" w14:textId="77777777" w:rsidR="00097E98" w:rsidRPr="00442838" w:rsidRDefault="00097E98" w:rsidP="000F163C">
            <w:pPr>
              <w:spacing w:line="360" w:lineRule="auto"/>
            </w:pPr>
          </w:p>
        </w:tc>
      </w:tr>
      <w:tr w:rsidR="00097E98" w:rsidRPr="00442838" w14:paraId="572EACEA" w14:textId="77777777" w:rsidTr="000F163C">
        <w:trPr>
          <w:trHeight w:val="441"/>
        </w:trPr>
        <w:tc>
          <w:tcPr>
            <w:tcW w:w="1251" w:type="dxa"/>
          </w:tcPr>
          <w:p w14:paraId="119BD332" w14:textId="77777777" w:rsidR="00097E98" w:rsidRPr="00442838" w:rsidRDefault="00097E98" w:rsidP="000F163C">
            <w:pPr>
              <w:spacing w:line="360" w:lineRule="auto"/>
            </w:pPr>
          </w:p>
        </w:tc>
        <w:tc>
          <w:tcPr>
            <w:tcW w:w="1652" w:type="dxa"/>
          </w:tcPr>
          <w:p w14:paraId="2201F14B" w14:textId="77777777" w:rsidR="00097E98" w:rsidRPr="00442838" w:rsidRDefault="00097E98" w:rsidP="000F163C">
            <w:pPr>
              <w:spacing w:line="360" w:lineRule="auto"/>
            </w:pPr>
          </w:p>
        </w:tc>
        <w:tc>
          <w:tcPr>
            <w:tcW w:w="3719" w:type="dxa"/>
          </w:tcPr>
          <w:p w14:paraId="3F9292B4" w14:textId="77777777" w:rsidR="00097E98" w:rsidRPr="00442838" w:rsidRDefault="00097E98" w:rsidP="000F163C">
            <w:pPr>
              <w:spacing w:line="360" w:lineRule="auto"/>
            </w:pPr>
          </w:p>
        </w:tc>
        <w:tc>
          <w:tcPr>
            <w:tcW w:w="880" w:type="dxa"/>
          </w:tcPr>
          <w:p w14:paraId="7512CFAA" w14:textId="77777777" w:rsidR="00097E98" w:rsidRPr="00442838" w:rsidRDefault="00097E98" w:rsidP="000F163C">
            <w:pPr>
              <w:spacing w:line="360" w:lineRule="auto"/>
            </w:pPr>
          </w:p>
        </w:tc>
        <w:tc>
          <w:tcPr>
            <w:tcW w:w="724" w:type="dxa"/>
          </w:tcPr>
          <w:p w14:paraId="6DB5A983" w14:textId="77777777" w:rsidR="00097E98" w:rsidRPr="00442838" w:rsidRDefault="00097E98" w:rsidP="000F163C">
            <w:pPr>
              <w:spacing w:line="360" w:lineRule="auto"/>
            </w:pPr>
          </w:p>
        </w:tc>
        <w:tc>
          <w:tcPr>
            <w:tcW w:w="724" w:type="dxa"/>
          </w:tcPr>
          <w:p w14:paraId="6D34F10F" w14:textId="77777777" w:rsidR="00097E98" w:rsidRPr="00442838" w:rsidRDefault="00097E98" w:rsidP="000F163C">
            <w:pPr>
              <w:spacing w:line="360" w:lineRule="auto"/>
            </w:pPr>
          </w:p>
        </w:tc>
        <w:tc>
          <w:tcPr>
            <w:tcW w:w="1976" w:type="dxa"/>
          </w:tcPr>
          <w:p w14:paraId="2310D100" w14:textId="77777777" w:rsidR="00097E98" w:rsidRPr="00442838" w:rsidRDefault="00097E98" w:rsidP="000F163C">
            <w:pPr>
              <w:spacing w:line="360" w:lineRule="auto"/>
            </w:pPr>
          </w:p>
        </w:tc>
      </w:tr>
      <w:tr w:rsidR="00097E98" w:rsidRPr="00442838" w14:paraId="766BA3BD" w14:textId="77777777" w:rsidTr="000F163C">
        <w:trPr>
          <w:trHeight w:val="896"/>
        </w:trPr>
        <w:tc>
          <w:tcPr>
            <w:tcW w:w="1251" w:type="dxa"/>
          </w:tcPr>
          <w:p w14:paraId="34AC6486" w14:textId="77777777" w:rsidR="00097E98" w:rsidRPr="00442838" w:rsidRDefault="00097E98" w:rsidP="000F163C">
            <w:pPr>
              <w:spacing w:line="360" w:lineRule="auto"/>
            </w:pPr>
          </w:p>
        </w:tc>
        <w:tc>
          <w:tcPr>
            <w:tcW w:w="1652" w:type="dxa"/>
          </w:tcPr>
          <w:p w14:paraId="54994883" w14:textId="77777777" w:rsidR="00097E98" w:rsidRPr="00442838" w:rsidRDefault="00097E98" w:rsidP="000F163C">
            <w:pPr>
              <w:spacing w:line="360" w:lineRule="auto"/>
            </w:pPr>
          </w:p>
        </w:tc>
        <w:tc>
          <w:tcPr>
            <w:tcW w:w="3719" w:type="dxa"/>
          </w:tcPr>
          <w:p w14:paraId="177FAFA5" w14:textId="77777777" w:rsidR="00097E98" w:rsidRPr="00442838" w:rsidRDefault="00097E98" w:rsidP="000F163C">
            <w:pPr>
              <w:spacing w:line="360" w:lineRule="auto"/>
            </w:pPr>
          </w:p>
        </w:tc>
        <w:tc>
          <w:tcPr>
            <w:tcW w:w="880" w:type="dxa"/>
          </w:tcPr>
          <w:p w14:paraId="18820F8E" w14:textId="77777777" w:rsidR="00097E98" w:rsidRPr="00442838" w:rsidRDefault="00097E98" w:rsidP="000F163C">
            <w:pPr>
              <w:spacing w:line="360" w:lineRule="auto"/>
            </w:pPr>
          </w:p>
        </w:tc>
        <w:tc>
          <w:tcPr>
            <w:tcW w:w="724" w:type="dxa"/>
          </w:tcPr>
          <w:p w14:paraId="509B806B" w14:textId="77777777" w:rsidR="00097E98" w:rsidRPr="00442838" w:rsidRDefault="00097E98" w:rsidP="000F163C">
            <w:pPr>
              <w:spacing w:line="360" w:lineRule="auto"/>
            </w:pPr>
          </w:p>
        </w:tc>
        <w:tc>
          <w:tcPr>
            <w:tcW w:w="724" w:type="dxa"/>
          </w:tcPr>
          <w:p w14:paraId="789A6DCC" w14:textId="77777777" w:rsidR="00097E98" w:rsidRPr="00442838" w:rsidRDefault="00097E98" w:rsidP="000F163C">
            <w:pPr>
              <w:spacing w:line="360" w:lineRule="auto"/>
            </w:pPr>
          </w:p>
        </w:tc>
        <w:tc>
          <w:tcPr>
            <w:tcW w:w="1976" w:type="dxa"/>
          </w:tcPr>
          <w:p w14:paraId="57731EA6" w14:textId="77777777" w:rsidR="00097E98" w:rsidRPr="00442838" w:rsidRDefault="00097E98" w:rsidP="000F163C">
            <w:pPr>
              <w:spacing w:line="360" w:lineRule="auto"/>
            </w:pPr>
          </w:p>
        </w:tc>
      </w:tr>
    </w:tbl>
    <w:p w14:paraId="1A7576E9" w14:textId="77777777" w:rsidR="00097E98" w:rsidRPr="00442838" w:rsidRDefault="00097E98" w:rsidP="00097E98">
      <w:pPr>
        <w:rPr>
          <w:sz w:val="24"/>
        </w:rPr>
      </w:pPr>
    </w:p>
    <w:p w14:paraId="275F75D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ED27202" w14:textId="77777777" w:rsidTr="000F163C">
        <w:tc>
          <w:tcPr>
            <w:tcW w:w="3596" w:type="dxa"/>
          </w:tcPr>
          <w:p w14:paraId="14380DCD" w14:textId="77777777" w:rsidR="00097E98" w:rsidRPr="00442838" w:rsidRDefault="00097E98" w:rsidP="000F163C">
            <w:pPr>
              <w:rPr>
                <w:sz w:val="24"/>
              </w:rPr>
            </w:pPr>
          </w:p>
        </w:tc>
        <w:tc>
          <w:tcPr>
            <w:tcW w:w="3597" w:type="dxa"/>
          </w:tcPr>
          <w:p w14:paraId="45762566" w14:textId="77777777" w:rsidR="00097E98" w:rsidRPr="00442838" w:rsidRDefault="00097E98" w:rsidP="000F163C">
            <w:pPr>
              <w:rPr>
                <w:sz w:val="24"/>
              </w:rPr>
            </w:pPr>
          </w:p>
        </w:tc>
        <w:tc>
          <w:tcPr>
            <w:tcW w:w="3597" w:type="dxa"/>
          </w:tcPr>
          <w:p w14:paraId="60858F2C" w14:textId="77777777" w:rsidR="00097E98" w:rsidRPr="00442838" w:rsidRDefault="00097E98" w:rsidP="000F163C">
            <w:pPr>
              <w:rPr>
                <w:sz w:val="24"/>
              </w:rPr>
            </w:pPr>
          </w:p>
        </w:tc>
      </w:tr>
      <w:tr w:rsidR="00097E98" w:rsidRPr="00442838" w14:paraId="07AA68B0" w14:textId="77777777" w:rsidTr="000F163C">
        <w:tc>
          <w:tcPr>
            <w:tcW w:w="3596" w:type="dxa"/>
          </w:tcPr>
          <w:p w14:paraId="6A6CAD90" w14:textId="77777777" w:rsidR="00097E98" w:rsidRPr="00442838" w:rsidRDefault="00097E98" w:rsidP="000F163C">
            <w:pPr>
              <w:rPr>
                <w:sz w:val="24"/>
              </w:rPr>
            </w:pPr>
          </w:p>
        </w:tc>
        <w:tc>
          <w:tcPr>
            <w:tcW w:w="3597" w:type="dxa"/>
          </w:tcPr>
          <w:p w14:paraId="664B4A72" w14:textId="77777777" w:rsidR="00097E98" w:rsidRPr="00442838" w:rsidRDefault="00097E98" w:rsidP="000F163C">
            <w:pPr>
              <w:rPr>
                <w:sz w:val="24"/>
              </w:rPr>
            </w:pPr>
          </w:p>
        </w:tc>
        <w:tc>
          <w:tcPr>
            <w:tcW w:w="3597" w:type="dxa"/>
          </w:tcPr>
          <w:p w14:paraId="7173EF26" w14:textId="77777777" w:rsidR="00097E98" w:rsidRPr="00442838" w:rsidRDefault="00097E98" w:rsidP="000F163C">
            <w:pPr>
              <w:rPr>
                <w:sz w:val="24"/>
              </w:rPr>
            </w:pPr>
          </w:p>
        </w:tc>
      </w:tr>
    </w:tbl>
    <w:p w14:paraId="2F7EE05C" w14:textId="77777777" w:rsidR="00097E98" w:rsidRPr="00442838" w:rsidRDefault="00097E98" w:rsidP="00097E98">
      <w:pPr>
        <w:rPr>
          <w:sz w:val="24"/>
        </w:rPr>
      </w:pPr>
    </w:p>
    <w:p w14:paraId="3171FAA5" w14:textId="77777777" w:rsidR="00097E98" w:rsidRPr="00442838" w:rsidRDefault="00097E98" w:rsidP="00097E98">
      <w:pPr>
        <w:rPr>
          <w:sz w:val="24"/>
        </w:rPr>
      </w:pPr>
      <w:r w:rsidRPr="00442838">
        <w:rPr>
          <w:sz w:val="24"/>
        </w:rPr>
        <w:t>Sprites:</w:t>
      </w:r>
    </w:p>
    <w:p w14:paraId="7CA961E1" w14:textId="77777777" w:rsidR="00097E98" w:rsidRPr="00442838" w:rsidRDefault="00097E98" w:rsidP="00097E98">
      <w:pPr>
        <w:rPr>
          <w:sz w:val="24"/>
        </w:rPr>
      </w:pPr>
      <w:r w:rsidRPr="00442838">
        <w:rPr>
          <w:sz w:val="24"/>
        </w:rPr>
        <w:br w:type="page"/>
      </w:r>
    </w:p>
    <w:p w14:paraId="091D020F" w14:textId="77777777" w:rsidR="00097E98" w:rsidRPr="00442838" w:rsidRDefault="00097E98" w:rsidP="00097E98">
      <w:pPr>
        <w:rPr>
          <w:sz w:val="24"/>
        </w:rPr>
      </w:pPr>
      <w:r w:rsidRPr="00442838">
        <w:rPr>
          <w:sz w:val="24"/>
        </w:rPr>
        <w:lastRenderedPageBreak/>
        <w:t>Family Page</w:t>
      </w:r>
    </w:p>
    <w:p w14:paraId="38E49CB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5DEDB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17D9C1A" w14:textId="77777777" w:rsidTr="000F163C">
        <w:trPr>
          <w:trHeight w:val="896"/>
        </w:trPr>
        <w:tc>
          <w:tcPr>
            <w:tcW w:w="1251" w:type="dxa"/>
          </w:tcPr>
          <w:p w14:paraId="6F74F392" w14:textId="77777777" w:rsidR="00097E98" w:rsidRPr="00442838" w:rsidRDefault="00097E98" w:rsidP="000F163C">
            <w:pPr>
              <w:spacing w:line="360" w:lineRule="auto"/>
            </w:pPr>
            <w:r w:rsidRPr="00442838">
              <w:t>Pokemon</w:t>
            </w:r>
          </w:p>
          <w:p w14:paraId="74B1186E" w14:textId="77777777" w:rsidR="00097E98" w:rsidRPr="00442838" w:rsidRDefault="00097E98" w:rsidP="000F163C">
            <w:pPr>
              <w:spacing w:line="360" w:lineRule="auto"/>
            </w:pPr>
            <w:r w:rsidRPr="00442838">
              <w:t>Name</w:t>
            </w:r>
          </w:p>
        </w:tc>
        <w:tc>
          <w:tcPr>
            <w:tcW w:w="1652" w:type="dxa"/>
          </w:tcPr>
          <w:p w14:paraId="49031F7C" w14:textId="77777777" w:rsidR="00097E98" w:rsidRPr="00442838" w:rsidRDefault="00097E98" w:rsidP="000F163C">
            <w:pPr>
              <w:spacing w:line="360" w:lineRule="auto"/>
            </w:pPr>
            <w:r w:rsidRPr="00442838">
              <w:t>Pokemon Number</w:t>
            </w:r>
          </w:p>
        </w:tc>
        <w:tc>
          <w:tcPr>
            <w:tcW w:w="3719" w:type="dxa"/>
          </w:tcPr>
          <w:p w14:paraId="17DBA4B4" w14:textId="77777777" w:rsidR="00097E98" w:rsidRPr="00442838" w:rsidRDefault="00097E98" w:rsidP="000F163C">
            <w:pPr>
              <w:spacing w:line="360" w:lineRule="auto"/>
            </w:pPr>
            <w:r w:rsidRPr="00442838">
              <w:t>Base Stats</w:t>
            </w:r>
          </w:p>
          <w:p w14:paraId="604A39E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A9C025A" w14:textId="77777777" w:rsidR="00097E98" w:rsidRPr="00442838" w:rsidRDefault="00097E98" w:rsidP="000F163C">
            <w:pPr>
              <w:spacing w:line="360" w:lineRule="auto"/>
            </w:pPr>
            <w:r w:rsidRPr="00442838">
              <w:t>Ability</w:t>
            </w:r>
          </w:p>
        </w:tc>
        <w:tc>
          <w:tcPr>
            <w:tcW w:w="724" w:type="dxa"/>
          </w:tcPr>
          <w:p w14:paraId="6E12E958" w14:textId="77777777" w:rsidR="00097E98" w:rsidRPr="00442838" w:rsidRDefault="00097E98" w:rsidP="000F163C">
            <w:pPr>
              <w:spacing w:line="360" w:lineRule="auto"/>
            </w:pPr>
            <w:r w:rsidRPr="00442838">
              <w:t>Type 1</w:t>
            </w:r>
          </w:p>
        </w:tc>
        <w:tc>
          <w:tcPr>
            <w:tcW w:w="724" w:type="dxa"/>
          </w:tcPr>
          <w:p w14:paraId="668ECD14" w14:textId="77777777" w:rsidR="00097E98" w:rsidRPr="00442838" w:rsidRDefault="00097E98" w:rsidP="000F163C">
            <w:pPr>
              <w:spacing w:line="360" w:lineRule="auto"/>
            </w:pPr>
            <w:r w:rsidRPr="00442838">
              <w:t>Type 2</w:t>
            </w:r>
          </w:p>
        </w:tc>
        <w:tc>
          <w:tcPr>
            <w:tcW w:w="1976" w:type="dxa"/>
          </w:tcPr>
          <w:p w14:paraId="0F5E58B4" w14:textId="77777777" w:rsidR="00097E98" w:rsidRPr="00442838" w:rsidRDefault="00097E98" w:rsidP="000F163C">
            <w:pPr>
              <w:spacing w:line="360" w:lineRule="auto"/>
            </w:pPr>
            <w:r w:rsidRPr="00442838">
              <w:t>Evolution</w:t>
            </w:r>
          </w:p>
        </w:tc>
      </w:tr>
      <w:tr w:rsidR="00097E98" w:rsidRPr="00442838" w14:paraId="21E3BDB3" w14:textId="77777777" w:rsidTr="000F163C">
        <w:trPr>
          <w:trHeight w:val="454"/>
        </w:trPr>
        <w:tc>
          <w:tcPr>
            <w:tcW w:w="1251" w:type="dxa"/>
          </w:tcPr>
          <w:p w14:paraId="3ADA5974" w14:textId="77777777" w:rsidR="00097E98" w:rsidRPr="00442838" w:rsidRDefault="00097E98" w:rsidP="000F163C">
            <w:pPr>
              <w:spacing w:line="360" w:lineRule="auto"/>
            </w:pPr>
          </w:p>
        </w:tc>
        <w:tc>
          <w:tcPr>
            <w:tcW w:w="1652" w:type="dxa"/>
          </w:tcPr>
          <w:p w14:paraId="65A67FF8" w14:textId="77777777" w:rsidR="00097E98" w:rsidRPr="00442838" w:rsidRDefault="00097E98" w:rsidP="000F163C">
            <w:pPr>
              <w:spacing w:line="360" w:lineRule="auto"/>
            </w:pPr>
          </w:p>
        </w:tc>
        <w:tc>
          <w:tcPr>
            <w:tcW w:w="3719" w:type="dxa"/>
          </w:tcPr>
          <w:p w14:paraId="3F883C36" w14:textId="77777777" w:rsidR="00097E98" w:rsidRPr="00442838" w:rsidRDefault="00097E98" w:rsidP="000F163C">
            <w:pPr>
              <w:spacing w:line="360" w:lineRule="auto"/>
            </w:pPr>
          </w:p>
        </w:tc>
        <w:tc>
          <w:tcPr>
            <w:tcW w:w="880" w:type="dxa"/>
          </w:tcPr>
          <w:p w14:paraId="687ACBC4" w14:textId="77777777" w:rsidR="00097E98" w:rsidRPr="00442838" w:rsidRDefault="00097E98" w:rsidP="000F163C">
            <w:pPr>
              <w:spacing w:line="360" w:lineRule="auto"/>
            </w:pPr>
          </w:p>
        </w:tc>
        <w:tc>
          <w:tcPr>
            <w:tcW w:w="724" w:type="dxa"/>
          </w:tcPr>
          <w:p w14:paraId="49E80A79" w14:textId="77777777" w:rsidR="00097E98" w:rsidRPr="00442838" w:rsidRDefault="00097E98" w:rsidP="000F163C">
            <w:pPr>
              <w:spacing w:line="360" w:lineRule="auto"/>
            </w:pPr>
          </w:p>
        </w:tc>
        <w:tc>
          <w:tcPr>
            <w:tcW w:w="724" w:type="dxa"/>
          </w:tcPr>
          <w:p w14:paraId="65E6AFDA" w14:textId="77777777" w:rsidR="00097E98" w:rsidRPr="00442838" w:rsidRDefault="00097E98" w:rsidP="000F163C">
            <w:pPr>
              <w:spacing w:line="360" w:lineRule="auto"/>
            </w:pPr>
          </w:p>
        </w:tc>
        <w:tc>
          <w:tcPr>
            <w:tcW w:w="1976" w:type="dxa"/>
          </w:tcPr>
          <w:p w14:paraId="5DF52D9D" w14:textId="77777777" w:rsidR="00097E98" w:rsidRPr="00442838" w:rsidRDefault="00097E98" w:rsidP="000F163C">
            <w:pPr>
              <w:spacing w:line="360" w:lineRule="auto"/>
            </w:pPr>
          </w:p>
        </w:tc>
      </w:tr>
      <w:tr w:rsidR="00097E98" w:rsidRPr="00442838" w14:paraId="7C7971FC" w14:textId="77777777" w:rsidTr="000F163C">
        <w:trPr>
          <w:trHeight w:val="441"/>
        </w:trPr>
        <w:tc>
          <w:tcPr>
            <w:tcW w:w="1251" w:type="dxa"/>
          </w:tcPr>
          <w:p w14:paraId="38F13174" w14:textId="77777777" w:rsidR="00097E98" w:rsidRPr="00442838" w:rsidRDefault="00097E98" w:rsidP="000F163C">
            <w:pPr>
              <w:spacing w:line="360" w:lineRule="auto"/>
            </w:pPr>
          </w:p>
        </w:tc>
        <w:tc>
          <w:tcPr>
            <w:tcW w:w="1652" w:type="dxa"/>
          </w:tcPr>
          <w:p w14:paraId="1802F62D" w14:textId="77777777" w:rsidR="00097E98" w:rsidRPr="00442838" w:rsidRDefault="00097E98" w:rsidP="000F163C">
            <w:pPr>
              <w:spacing w:line="360" w:lineRule="auto"/>
            </w:pPr>
          </w:p>
        </w:tc>
        <w:tc>
          <w:tcPr>
            <w:tcW w:w="3719" w:type="dxa"/>
          </w:tcPr>
          <w:p w14:paraId="44AAD751" w14:textId="77777777" w:rsidR="00097E98" w:rsidRPr="00442838" w:rsidRDefault="00097E98" w:rsidP="000F163C">
            <w:pPr>
              <w:spacing w:line="360" w:lineRule="auto"/>
            </w:pPr>
          </w:p>
        </w:tc>
        <w:tc>
          <w:tcPr>
            <w:tcW w:w="880" w:type="dxa"/>
          </w:tcPr>
          <w:p w14:paraId="69131664" w14:textId="77777777" w:rsidR="00097E98" w:rsidRPr="00442838" w:rsidRDefault="00097E98" w:rsidP="000F163C">
            <w:pPr>
              <w:spacing w:line="360" w:lineRule="auto"/>
            </w:pPr>
          </w:p>
        </w:tc>
        <w:tc>
          <w:tcPr>
            <w:tcW w:w="724" w:type="dxa"/>
          </w:tcPr>
          <w:p w14:paraId="1C4EDD9C" w14:textId="77777777" w:rsidR="00097E98" w:rsidRPr="00442838" w:rsidRDefault="00097E98" w:rsidP="000F163C">
            <w:pPr>
              <w:spacing w:line="360" w:lineRule="auto"/>
            </w:pPr>
          </w:p>
        </w:tc>
        <w:tc>
          <w:tcPr>
            <w:tcW w:w="724" w:type="dxa"/>
          </w:tcPr>
          <w:p w14:paraId="18987700" w14:textId="77777777" w:rsidR="00097E98" w:rsidRPr="00442838" w:rsidRDefault="00097E98" w:rsidP="000F163C">
            <w:pPr>
              <w:spacing w:line="360" w:lineRule="auto"/>
            </w:pPr>
          </w:p>
        </w:tc>
        <w:tc>
          <w:tcPr>
            <w:tcW w:w="1976" w:type="dxa"/>
          </w:tcPr>
          <w:p w14:paraId="2C19FFDC" w14:textId="77777777" w:rsidR="00097E98" w:rsidRPr="00442838" w:rsidRDefault="00097E98" w:rsidP="000F163C">
            <w:pPr>
              <w:spacing w:line="360" w:lineRule="auto"/>
            </w:pPr>
          </w:p>
        </w:tc>
      </w:tr>
      <w:tr w:rsidR="00097E98" w:rsidRPr="00442838" w14:paraId="5B6444B2" w14:textId="77777777" w:rsidTr="000F163C">
        <w:trPr>
          <w:trHeight w:val="441"/>
        </w:trPr>
        <w:tc>
          <w:tcPr>
            <w:tcW w:w="1251" w:type="dxa"/>
          </w:tcPr>
          <w:p w14:paraId="5A16D34C" w14:textId="77777777" w:rsidR="00097E98" w:rsidRPr="00442838" w:rsidRDefault="00097E98" w:rsidP="000F163C">
            <w:pPr>
              <w:spacing w:line="360" w:lineRule="auto"/>
            </w:pPr>
          </w:p>
        </w:tc>
        <w:tc>
          <w:tcPr>
            <w:tcW w:w="1652" w:type="dxa"/>
          </w:tcPr>
          <w:p w14:paraId="38B4E31A" w14:textId="77777777" w:rsidR="00097E98" w:rsidRPr="00442838" w:rsidRDefault="00097E98" w:rsidP="000F163C">
            <w:pPr>
              <w:spacing w:line="360" w:lineRule="auto"/>
            </w:pPr>
          </w:p>
        </w:tc>
        <w:tc>
          <w:tcPr>
            <w:tcW w:w="3719" w:type="dxa"/>
          </w:tcPr>
          <w:p w14:paraId="0E7923C8" w14:textId="77777777" w:rsidR="00097E98" w:rsidRPr="00442838" w:rsidRDefault="00097E98" w:rsidP="000F163C">
            <w:pPr>
              <w:spacing w:line="360" w:lineRule="auto"/>
            </w:pPr>
          </w:p>
        </w:tc>
        <w:tc>
          <w:tcPr>
            <w:tcW w:w="880" w:type="dxa"/>
          </w:tcPr>
          <w:p w14:paraId="585E6022" w14:textId="77777777" w:rsidR="00097E98" w:rsidRPr="00442838" w:rsidRDefault="00097E98" w:rsidP="000F163C">
            <w:pPr>
              <w:spacing w:line="360" w:lineRule="auto"/>
            </w:pPr>
          </w:p>
        </w:tc>
        <w:tc>
          <w:tcPr>
            <w:tcW w:w="724" w:type="dxa"/>
          </w:tcPr>
          <w:p w14:paraId="379AE633" w14:textId="77777777" w:rsidR="00097E98" w:rsidRPr="00442838" w:rsidRDefault="00097E98" w:rsidP="000F163C">
            <w:pPr>
              <w:spacing w:line="360" w:lineRule="auto"/>
            </w:pPr>
          </w:p>
        </w:tc>
        <w:tc>
          <w:tcPr>
            <w:tcW w:w="724" w:type="dxa"/>
          </w:tcPr>
          <w:p w14:paraId="4C7DF0F1" w14:textId="77777777" w:rsidR="00097E98" w:rsidRPr="00442838" w:rsidRDefault="00097E98" w:rsidP="000F163C">
            <w:pPr>
              <w:spacing w:line="360" w:lineRule="auto"/>
            </w:pPr>
          </w:p>
        </w:tc>
        <w:tc>
          <w:tcPr>
            <w:tcW w:w="1976" w:type="dxa"/>
          </w:tcPr>
          <w:p w14:paraId="16913328" w14:textId="77777777" w:rsidR="00097E98" w:rsidRPr="00442838" w:rsidRDefault="00097E98" w:rsidP="000F163C">
            <w:pPr>
              <w:spacing w:line="360" w:lineRule="auto"/>
            </w:pPr>
          </w:p>
        </w:tc>
      </w:tr>
      <w:tr w:rsidR="00097E98" w:rsidRPr="00442838" w14:paraId="0D349D57" w14:textId="77777777" w:rsidTr="000F163C">
        <w:trPr>
          <w:trHeight w:val="896"/>
        </w:trPr>
        <w:tc>
          <w:tcPr>
            <w:tcW w:w="1251" w:type="dxa"/>
          </w:tcPr>
          <w:p w14:paraId="30AC3F3A" w14:textId="77777777" w:rsidR="00097E98" w:rsidRPr="00442838" w:rsidRDefault="00097E98" w:rsidP="000F163C">
            <w:pPr>
              <w:spacing w:line="360" w:lineRule="auto"/>
            </w:pPr>
          </w:p>
        </w:tc>
        <w:tc>
          <w:tcPr>
            <w:tcW w:w="1652" w:type="dxa"/>
          </w:tcPr>
          <w:p w14:paraId="5B025063" w14:textId="77777777" w:rsidR="00097E98" w:rsidRPr="00442838" w:rsidRDefault="00097E98" w:rsidP="000F163C">
            <w:pPr>
              <w:spacing w:line="360" w:lineRule="auto"/>
            </w:pPr>
          </w:p>
        </w:tc>
        <w:tc>
          <w:tcPr>
            <w:tcW w:w="3719" w:type="dxa"/>
          </w:tcPr>
          <w:p w14:paraId="02D2C846" w14:textId="77777777" w:rsidR="00097E98" w:rsidRPr="00442838" w:rsidRDefault="00097E98" w:rsidP="000F163C">
            <w:pPr>
              <w:spacing w:line="360" w:lineRule="auto"/>
            </w:pPr>
          </w:p>
        </w:tc>
        <w:tc>
          <w:tcPr>
            <w:tcW w:w="880" w:type="dxa"/>
          </w:tcPr>
          <w:p w14:paraId="6B59E4E4" w14:textId="77777777" w:rsidR="00097E98" w:rsidRPr="00442838" w:rsidRDefault="00097E98" w:rsidP="000F163C">
            <w:pPr>
              <w:spacing w:line="360" w:lineRule="auto"/>
            </w:pPr>
          </w:p>
        </w:tc>
        <w:tc>
          <w:tcPr>
            <w:tcW w:w="724" w:type="dxa"/>
          </w:tcPr>
          <w:p w14:paraId="72AEF943" w14:textId="77777777" w:rsidR="00097E98" w:rsidRPr="00442838" w:rsidRDefault="00097E98" w:rsidP="000F163C">
            <w:pPr>
              <w:spacing w:line="360" w:lineRule="auto"/>
            </w:pPr>
          </w:p>
        </w:tc>
        <w:tc>
          <w:tcPr>
            <w:tcW w:w="724" w:type="dxa"/>
          </w:tcPr>
          <w:p w14:paraId="3D9D689D" w14:textId="77777777" w:rsidR="00097E98" w:rsidRPr="00442838" w:rsidRDefault="00097E98" w:rsidP="000F163C">
            <w:pPr>
              <w:spacing w:line="360" w:lineRule="auto"/>
            </w:pPr>
          </w:p>
        </w:tc>
        <w:tc>
          <w:tcPr>
            <w:tcW w:w="1976" w:type="dxa"/>
          </w:tcPr>
          <w:p w14:paraId="5AC330D1" w14:textId="77777777" w:rsidR="00097E98" w:rsidRPr="00442838" w:rsidRDefault="00097E98" w:rsidP="000F163C">
            <w:pPr>
              <w:spacing w:line="360" w:lineRule="auto"/>
            </w:pPr>
          </w:p>
        </w:tc>
      </w:tr>
    </w:tbl>
    <w:p w14:paraId="3684DD29" w14:textId="77777777" w:rsidR="00097E98" w:rsidRPr="00442838" w:rsidRDefault="00097E98" w:rsidP="00097E98">
      <w:pPr>
        <w:rPr>
          <w:sz w:val="24"/>
        </w:rPr>
      </w:pPr>
    </w:p>
    <w:p w14:paraId="22253D7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0D41A1" w14:textId="77777777" w:rsidTr="000F163C">
        <w:tc>
          <w:tcPr>
            <w:tcW w:w="3596" w:type="dxa"/>
          </w:tcPr>
          <w:p w14:paraId="09B3FAB1" w14:textId="77777777" w:rsidR="00097E98" w:rsidRPr="00442838" w:rsidRDefault="00097E98" w:rsidP="000F163C">
            <w:pPr>
              <w:rPr>
                <w:sz w:val="24"/>
              </w:rPr>
            </w:pPr>
          </w:p>
        </w:tc>
        <w:tc>
          <w:tcPr>
            <w:tcW w:w="3597" w:type="dxa"/>
          </w:tcPr>
          <w:p w14:paraId="58A50076" w14:textId="77777777" w:rsidR="00097E98" w:rsidRPr="00442838" w:rsidRDefault="00097E98" w:rsidP="000F163C">
            <w:pPr>
              <w:rPr>
                <w:sz w:val="24"/>
              </w:rPr>
            </w:pPr>
          </w:p>
        </w:tc>
        <w:tc>
          <w:tcPr>
            <w:tcW w:w="3597" w:type="dxa"/>
          </w:tcPr>
          <w:p w14:paraId="4D0F967E" w14:textId="77777777" w:rsidR="00097E98" w:rsidRPr="00442838" w:rsidRDefault="00097E98" w:rsidP="000F163C">
            <w:pPr>
              <w:rPr>
                <w:sz w:val="24"/>
              </w:rPr>
            </w:pPr>
          </w:p>
        </w:tc>
      </w:tr>
      <w:tr w:rsidR="00097E98" w:rsidRPr="00442838" w14:paraId="06A8875D" w14:textId="77777777" w:rsidTr="000F163C">
        <w:tc>
          <w:tcPr>
            <w:tcW w:w="3596" w:type="dxa"/>
          </w:tcPr>
          <w:p w14:paraId="199B9FDF" w14:textId="77777777" w:rsidR="00097E98" w:rsidRPr="00442838" w:rsidRDefault="00097E98" w:rsidP="000F163C">
            <w:pPr>
              <w:rPr>
                <w:sz w:val="24"/>
              </w:rPr>
            </w:pPr>
          </w:p>
        </w:tc>
        <w:tc>
          <w:tcPr>
            <w:tcW w:w="3597" w:type="dxa"/>
          </w:tcPr>
          <w:p w14:paraId="0250F473" w14:textId="77777777" w:rsidR="00097E98" w:rsidRPr="00442838" w:rsidRDefault="00097E98" w:rsidP="000F163C">
            <w:pPr>
              <w:rPr>
                <w:sz w:val="24"/>
              </w:rPr>
            </w:pPr>
          </w:p>
        </w:tc>
        <w:tc>
          <w:tcPr>
            <w:tcW w:w="3597" w:type="dxa"/>
          </w:tcPr>
          <w:p w14:paraId="76BE895C" w14:textId="77777777" w:rsidR="00097E98" w:rsidRPr="00442838" w:rsidRDefault="00097E98" w:rsidP="000F163C">
            <w:pPr>
              <w:rPr>
                <w:sz w:val="24"/>
              </w:rPr>
            </w:pPr>
          </w:p>
        </w:tc>
      </w:tr>
    </w:tbl>
    <w:p w14:paraId="0A5DA56C" w14:textId="77777777" w:rsidR="00097E98" w:rsidRPr="00442838" w:rsidRDefault="00097E98" w:rsidP="00097E98">
      <w:pPr>
        <w:rPr>
          <w:sz w:val="24"/>
        </w:rPr>
      </w:pPr>
    </w:p>
    <w:p w14:paraId="459FE146" w14:textId="77777777" w:rsidR="00097E98" w:rsidRPr="00442838" w:rsidRDefault="00097E98" w:rsidP="00097E98">
      <w:pPr>
        <w:rPr>
          <w:sz w:val="24"/>
        </w:rPr>
      </w:pPr>
      <w:r w:rsidRPr="00442838">
        <w:rPr>
          <w:sz w:val="24"/>
        </w:rPr>
        <w:t>Sprites:</w:t>
      </w:r>
    </w:p>
    <w:p w14:paraId="21920762" w14:textId="77777777" w:rsidR="00097E98" w:rsidRPr="00442838" w:rsidRDefault="00097E98" w:rsidP="00097E98">
      <w:pPr>
        <w:rPr>
          <w:sz w:val="24"/>
        </w:rPr>
      </w:pPr>
      <w:r w:rsidRPr="00442838">
        <w:rPr>
          <w:sz w:val="24"/>
        </w:rPr>
        <w:br w:type="page"/>
      </w:r>
    </w:p>
    <w:p w14:paraId="7A3202FB" w14:textId="77777777" w:rsidR="00097E98" w:rsidRPr="00442838" w:rsidRDefault="00097E98" w:rsidP="00097E98">
      <w:pPr>
        <w:rPr>
          <w:sz w:val="24"/>
        </w:rPr>
      </w:pPr>
      <w:r w:rsidRPr="00442838">
        <w:rPr>
          <w:sz w:val="24"/>
        </w:rPr>
        <w:lastRenderedPageBreak/>
        <w:t>Family Page</w:t>
      </w:r>
    </w:p>
    <w:p w14:paraId="6BA942D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76A62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C5B1194" w14:textId="77777777" w:rsidTr="000F163C">
        <w:trPr>
          <w:trHeight w:val="896"/>
        </w:trPr>
        <w:tc>
          <w:tcPr>
            <w:tcW w:w="1251" w:type="dxa"/>
          </w:tcPr>
          <w:p w14:paraId="7DD0CA81" w14:textId="77777777" w:rsidR="00097E98" w:rsidRPr="00442838" w:rsidRDefault="00097E98" w:rsidP="000F163C">
            <w:pPr>
              <w:spacing w:line="360" w:lineRule="auto"/>
            </w:pPr>
            <w:r w:rsidRPr="00442838">
              <w:t>Pokemon</w:t>
            </w:r>
          </w:p>
          <w:p w14:paraId="4DF5BABD" w14:textId="77777777" w:rsidR="00097E98" w:rsidRPr="00442838" w:rsidRDefault="00097E98" w:rsidP="000F163C">
            <w:pPr>
              <w:spacing w:line="360" w:lineRule="auto"/>
            </w:pPr>
            <w:r w:rsidRPr="00442838">
              <w:t>Name</w:t>
            </w:r>
          </w:p>
        </w:tc>
        <w:tc>
          <w:tcPr>
            <w:tcW w:w="1652" w:type="dxa"/>
          </w:tcPr>
          <w:p w14:paraId="6709B282" w14:textId="77777777" w:rsidR="00097E98" w:rsidRPr="00442838" w:rsidRDefault="00097E98" w:rsidP="000F163C">
            <w:pPr>
              <w:spacing w:line="360" w:lineRule="auto"/>
            </w:pPr>
            <w:r w:rsidRPr="00442838">
              <w:t>Pokemon Number</w:t>
            </w:r>
          </w:p>
        </w:tc>
        <w:tc>
          <w:tcPr>
            <w:tcW w:w="3719" w:type="dxa"/>
          </w:tcPr>
          <w:p w14:paraId="7A121ADC" w14:textId="77777777" w:rsidR="00097E98" w:rsidRPr="00442838" w:rsidRDefault="00097E98" w:rsidP="000F163C">
            <w:pPr>
              <w:spacing w:line="360" w:lineRule="auto"/>
            </w:pPr>
            <w:r w:rsidRPr="00442838">
              <w:t>Base Stats</w:t>
            </w:r>
          </w:p>
          <w:p w14:paraId="239D70D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9FFD3BB" w14:textId="77777777" w:rsidR="00097E98" w:rsidRPr="00442838" w:rsidRDefault="00097E98" w:rsidP="000F163C">
            <w:pPr>
              <w:spacing w:line="360" w:lineRule="auto"/>
            </w:pPr>
            <w:r w:rsidRPr="00442838">
              <w:t>Ability</w:t>
            </w:r>
          </w:p>
        </w:tc>
        <w:tc>
          <w:tcPr>
            <w:tcW w:w="724" w:type="dxa"/>
          </w:tcPr>
          <w:p w14:paraId="166A9A08" w14:textId="77777777" w:rsidR="00097E98" w:rsidRPr="00442838" w:rsidRDefault="00097E98" w:rsidP="000F163C">
            <w:pPr>
              <w:spacing w:line="360" w:lineRule="auto"/>
            </w:pPr>
            <w:r w:rsidRPr="00442838">
              <w:t>Type 1</w:t>
            </w:r>
          </w:p>
        </w:tc>
        <w:tc>
          <w:tcPr>
            <w:tcW w:w="724" w:type="dxa"/>
          </w:tcPr>
          <w:p w14:paraId="12A3EA5E" w14:textId="77777777" w:rsidR="00097E98" w:rsidRPr="00442838" w:rsidRDefault="00097E98" w:rsidP="000F163C">
            <w:pPr>
              <w:spacing w:line="360" w:lineRule="auto"/>
            </w:pPr>
            <w:r w:rsidRPr="00442838">
              <w:t>Type 2</w:t>
            </w:r>
          </w:p>
        </w:tc>
        <w:tc>
          <w:tcPr>
            <w:tcW w:w="1976" w:type="dxa"/>
          </w:tcPr>
          <w:p w14:paraId="3562DA3C" w14:textId="77777777" w:rsidR="00097E98" w:rsidRPr="00442838" w:rsidRDefault="00097E98" w:rsidP="000F163C">
            <w:pPr>
              <w:spacing w:line="360" w:lineRule="auto"/>
            </w:pPr>
            <w:r w:rsidRPr="00442838">
              <w:t>Evolution</w:t>
            </w:r>
          </w:p>
        </w:tc>
      </w:tr>
      <w:tr w:rsidR="00097E98" w:rsidRPr="00442838" w14:paraId="508F8281" w14:textId="77777777" w:rsidTr="000F163C">
        <w:trPr>
          <w:trHeight w:val="454"/>
        </w:trPr>
        <w:tc>
          <w:tcPr>
            <w:tcW w:w="1251" w:type="dxa"/>
          </w:tcPr>
          <w:p w14:paraId="3CBE362E" w14:textId="77777777" w:rsidR="00097E98" w:rsidRPr="00442838" w:rsidRDefault="00097E98" w:rsidP="000F163C">
            <w:pPr>
              <w:spacing w:line="360" w:lineRule="auto"/>
            </w:pPr>
          </w:p>
        </w:tc>
        <w:tc>
          <w:tcPr>
            <w:tcW w:w="1652" w:type="dxa"/>
          </w:tcPr>
          <w:p w14:paraId="68314D43" w14:textId="77777777" w:rsidR="00097E98" w:rsidRPr="00442838" w:rsidRDefault="00097E98" w:rsidP="000F163C">
            <w:pPr>
              <w:spacing w:line="360" w:lineRule="auto"/>
            </w:pPr>
          </w:p>
        </w:tc>
        <w:tc>
          <w:tcPr>
            <w:tcW w:w="3719" w:type="dxa"/>
          </w:tcPr>
          <w:p w14:paraId="466DF947" w14:textId="77777777" w:rsidR="00097E98" w:rsidRPr="00442838" w:rsidRDefault="00097E98" w:rsidP="000F163C">
            <w:pPr>
              <w:spacing w:line="360" w:lineRule="auto"/>
            </w:pPr>
          </w:p>
        </w:tc>
        <w:tc>
          <w:tcPr>
            <w:tcW w:w="880" w:type="dxa"/>
          </w:tcPr>
          <w:p w14:paraId="0400EEE4" w14:textId="77777777" w:rsidR="00097E98" w:rsidRPr="00442838" w:rsidRDefault="00097E98" w:rsidP="000F163C">
            <w:pPr>
              <w:spacing w:line="360" w:lineRule="auto"/>
            </w:pPr>
          </w:p>
        </w:tc>
        <w:tc>
          <w:tcPr>
            <w:tcW w:w="724" w:type="dxa"/>
          </w:tcPr>
          <w:p w14:paraId="32D948FE" w14:textId="77777777" w:rsidR="00097E98" w:rsidRPr="00442838" w:rsidRDefault="00097E98" w:rsidP="000F163C">
            <w:pPr>
              <w:spacing w:line="360" w:lineRule="auto"/>
            </w:pPr>
          </w:p>
        </w:tc>
        <w:tc>
          <w:tcPr>
            <w:tcW w:w="724" w:type="dxa"/>
          </w:tcPr>
          <w:p w14:paraId="54D1F989" w14:textId="77777777" w:rsidR="00097E98" w:rsidRPr="00442838" w:rsidRDefault="00097E98" w:rsidP="000F163C">
            <w:pPr>
              <w:spacing w:line="360" w:lineRule="auto"/>
            </w:pPr>
          </w:p>
        </w:tc>
        <w:tc>
          <w:tcPr>
            <w:tcW w:w="1976" w:type="dxa"/>
          </w:tcPr>
          <w:p w14:paraId="165EDEA1" w14:textId="77777777" w:rsidR="00097E98" w:rsidRPr="00442838" w:rsidRDefault="00097E98" w:rsidP="000F163C">
            <w:pPr>
              <w:spacing w:line="360" w:lineRule="auto"/>
            </w:pPr>
          </w:p>
        </w:tc>
      </w:tr>
      <w:tr w:rsidR="00097E98" w:rsidRPr="00442838" w14:paraId="3A3AB863" w14:textId="77777777" w:rsidTr="000F163C">
        <w:trPr>
          <w:trHeight w:val="441"/>
        </w:trPr>
        <w:tc>
          <w:tcPr>
            <w:tcW w:w="1251" w:type="dxa"/>
          </w:tcPr>
          <w:p w14:paraId="2C8E7BA9" w14:textId="77777777" w:rsidR="00097E98" w:rsidRPr="00442838" w:rsidRDefault="00097E98" w:rsidP="000F163C">
            <w:pPr>
              <w:spacing w:line="360" w:lineRule="auto"/>
            </w:pPr>
          </w:p>
        </w:tc>
        <w:tc>
          <w:tcPr>
            <w:tcW w:w="1652" w:type="dxa"/>
          </w:tcPr>
          <w:p w14:paraId="712AD257" w14:textId="77777777" w:rsidR="00097E98" w:rsidRPr="00442838" w:rsidRDefault="00097E98" w:rsidP="000F163C">
            <w:pPr>
              <w:spacing w:line="360" w:lineRule="auto"/>
            </w:pPr>
          </w:p>
        </w:tc>
        <w:tc>
          <w:tcPr>
            <w:tcW w:w="3719" w:type="dxa"/>
          </w:tcPr>
          <w:p w14:paraId="12D44C8B" w14:textId="77777777" w:rsidR="00097E98" w:rsidRPr="00442838" w:rsidRDefault="00097E98" w:rsidP="000F163C">
            <w:pPr>
              <w:spacing w:line="360" w:lineRule="auto"/>
            </w:pPr>
          </w:p>
        </w:tc>
        <w:tc>
          <w:tcPr>
            <w:tcW w:w="880" w:type="dxa"/>
          </w:tcPr>
          <w:p w14:paraId="75892A90" w14:textId="77777777" w:rsidR="00097E98" w:rsidRPr="00442838" w:rsidRDefault="00097E98" w:rsidP="000F163C">
            <w:pPr>
              <w:spacing w:line="360" w:lineRule="auto"/>
            </w:pPr>
          </w:p>
        </w:tc>
        <w:tc>
          <w:tcPr>
            <w:tcW w:w="724" w:type="dxa"/>
          </w:tcPr>
          <w:p w14:paraId="2A32CDC0" w14:textId="77777777" w:rsidR="00097E98" w:rsidRPr="00442838" w:rsidRDefault="00097E98" w:rsidP="000F163C">
            <w:pPr>
              <w:spacing w:line="360" w:lineRule="auto"/>
            </w:pPr>
          </w:p>
        </w:tc>
        <w:tc>
          <w:tcPr>
            <w:tcW w:w="724" w:type="dxa"/>
          </w:tcPr>
          <w:p w14:paraId="7A0C06E7" w14:textId="77777777" w:rsidR="00097E98" w:rsidRPr="00442838" w:rsidRDefault="00097E98" w:rsidP="000F163C">
            <w:pPr>
              <w:spacing w:line="360" w:lineRule="auto"/>
            </w:pPr>
          </w:p>
        </w:tc>
        <w:tc>
          <w:tcPr>
            <w:tcW w:w="1976" w:type="dxa"/>
          </w:tcPr>
          <w:p w14:paraId="3A71C90D" w14:textId="77777777" w:rsidR="00097E98" w:rsidRPr="00442838" w:rsidRDefault="00097E98" w:rsidP="000F163C">
            <w:pPr>
              <w:spacing w:line="360" w:lineRule="auto"/>
            </w:pPr>
          </w:p>
        </w:tc>
      </w:tr>
      <w:tr w:rsidR="00097E98" w:rsidRPr="00442838" w14:paraId="4762B6D3" w14:textId="77777777" w:rsidTr="000F163C">
        <w:trPr>
          <w:trHeight w:val="441"/>
        </w:trPr>
        <w:tc>
          <w:tcPr>
            <w:tcW w:w="1251" w:type="dxa"/>
          </w:tcPr>
          <w:p w14:paraId="79C07E6F" w14:textId="77777777" w:rsidR="00097E98" w:rsidRPr="00442838" w:rsidRDefault="00097E98" w:rsidP="000F163C">
            <w:pPr>
              <w:spacing w:line="360" w:lineRule="auto"/>
            </w:pPr>
          </w:p>
        </w:tc>
        <w:tc>
          <w:tcPr>
            <w:tcW w:w="1652" w:type="dxa"/>
          </w:tcPr>
          <w:p w14:paraId="68BF6BAC" w14:textId="77777777" w:rsidR="00097E98" w:rsidRPr="00442838" w:rsidRDefault="00097E98" w:rsidP="000F163C">
            <w:pPr>
              <w:spacing w:line="360" w:lineRule="auto"/>
            </w:pPr>
          </w:p>
        </w:tc>
        <w:tc>
          <w:tcPr>
            <w:tcW w:w="3719" w:type="dxa"/>
          </w:tcPr>
          <w:p w14:paraId="12928F5C" w14:textId="77777777" w:rsidR="00097E98" w:rsidRPr="00442838" w:rsidRDefault="00097E98" w:rsidP="000F163C">
            <w:pPr>
              <w:spacing w:line="360" w:lineRule="auto"/>
            </w:pPr>
          </w:p>
        </w:tc>
        <w:tc>
          <w:tcPr>
            <w:tcW w:w="880" w:type="dxa"/>
          </w:tcPr>
          <w:p w14:paraId="1B928927" w14:textId="77777777" w:rsidR="00097E98" w:rsidRPr="00442838" w:rsidRDefault="00097E98" w:rsidP="000F163C">
            <w:pPr>
              <w:spacing w:line="360" w:lineRule="auto"/>
            </w:pPr>
          </w:p>
        </w:tc>
        <w:tc>
          <w:tcPr>
            <w:tcW w:w="724" w:type="dxa"/>
          </w:tcPr>
          <w:p w14:paraId="5FA450A4" w14:textId="77777777" w:rsidR="00097E98" w:rsidRPr="00442838" w:rsidRDefault="00097E98" w:rsidP="000F163C">
            <w:pPr>
              <w:spacing w:line="360" w:lineRule="auto"/>
            </w:pPr>
          </w:p>
        </w:tc>
        <w:tc>
          <w:tcPr>
            <w:tcW w:w="724" w:type="dxa"/>
          </w:tcPr>
          <w:p w14:paraId="3DB69B9D" w14:textId="77777777" w:rsidR="00097E98" w:rsidRPr="00442838" w:rsidRDefault="00097E98" w:rsidP="000F163C">
            <w:pPr>
              <w:spacing w:line="360" w:lineRule="auto"/>
            </w:pPr>
          </w:p>
        </w:tc>
        <w:tc>
          <w:tcPr>
            <w:tcW w:w="1976" w:type="dxa"/>
          </w:tcPr>
          <w:p w14:paraId="217CAF6D" w14:textId="77777777" w:rsidR="00097E98" w:rsidRPr="00442838" w:rsidRDefault="00097E98" w:rsidP="000F163C">
            <w:pPr>
              <w:spacing w:line="360" w:lineRule="auto"/>
            </w:pPr>
          </w:p>
        </w:tc>
      </w:tr>
      <w:tr w:rsidR="00097E98" w:rsidRPr="00442838" w14:paraId="0FE66A34" w14:textId="77777777" w:rsidTr="000F163C">
        <w:trPr>
          <w:trHeight w:val="896"/>
        </w:trPr>
        <w:tc>
          <w:tcPr>
            <w:tcW w:w="1251" w:type="dxa"/>
          </w:tcPr>
          <w:p w14:paraId="310C8868" w14:textId="77777777" w:rsidR="00097E98" w:rsidRPr="00442838" w:rsidRDefault="00097E98" w:rsidP="000F163C">
            <w:pPr>
              <w:spacing w:line="360" w:lineRule="auto"/>
            </w:pPr>
          </w:p>
        </w:tc>
        <w:tc>
          <w:tcPr>
            <w:tcW w:w="1652" w:type="dxa"/>
          </w:tcPr>
          <w:p w14:paraId="48D9C9C2" w14:textId="77777777" w:rsidR="00097E98" w:rsidRPr="00442838" w:rsidRDefault="00097E98" w:rsidP="000F163C">
            <w:pPr>
              <w:spacing w:line="360" w:lineRule="auto"/>
            </w:pPr>
          </w:p>
        </w:tc>
        <w:tc>
          <w:tcPr>
            <w:tcW w:w="3719" w:type="dxa"/>
          </w:tcPr>
          <w:p w14:paraId="661DF85B" w14:textId="77777777" w:rsidR="00097E98" w:rsidRPr="00442838" w:rsidRDefault="00097E98" w:rsidP="000F163C">
            <w:pPr>
              <w:spacing w:line="360" w:lineRule="auto"/>
            </w:pPr>
          </w:p>
        </w:tc>
        <w:tc>
          <w:tcPr>
            <w:tcW w:w="880" w:type="dxa"/>
          </w:tcPr>
          <w:p w14:paraId="26CDB5F1" w14:textId="77777777" w:rsidR="00097E98" w:rsidRPr="00442838" w:rsidRDefault="00097E98" w:rsidP="000F163C">
            <w:pPr>
              <w:spacing w:line="360" w:lineRule="auto"/>
            </w:pPr>
          </w:p>
        </w:tc>
        <w:tc>
          <w:tcPr>
            <w:tcW w:w="724" w:type="dxa"/>
          </w:tcPr>
          <w:p w14:paraId="3CC9B432" w14:textId="77777777" w:rsidR="00097E98" w:rsidRPr="00442838" w:rsidRDefault="00097E98" w:rsidP="000F163C">
            <w:pPr>
              <w:spacing w:line="360" w:lineRule="auto"/>
            </w:pPr>
          </w:p>
        </w:tc>
        <w:tc>
          <w:tcPr>
            <w:tcW w:w="724" w:type="dxa"/>
          </w:tcPr>
          <w:p w14:paraId="2112AD3F" w14:textId="77777777" w:rsidR="00097E98" w:rsidRPr="00442838" w:rsidRDefault="00097E98" w:rsidP="000F163C">
            <w:pPr>
              <w:spacing w:line="360" w:lineRule="auto"/>
            </w:pPr>
          </w:p>
        </w:tc>
        <w:tc>
          <w:tcPr>
            <w:tcW w:w="1976" w:type="dxa"/>
          </w:tcPr>
          <w:p w14:paraId="648CFD83" w14:textId="77777777" w:rsidR="00097E98" w:rsidRPr="00442838" w:rsidRDefault="00097E98" w:rsidP="000F163C">
            <w:pPr>
              <w:spacing w:line="360" w:lineRule="auto"/>
            </w:pPr>
          </w:p>
        </w:tc>
      </w:tr>
    </w:tbl>
    <w:p w14:paraId="1584F7AD" w14:textId="77777777" w:rsidR="00097E98" w:rsidRPr="00442838" w:rsidRDefault="00097E98" w:rsidP="00097E98">
      <w:pPr>
        <w:rPr>
          <w:sz w:val="24"/>
        </w:rPr>
      </w:pPr>
    </w:p>
    <w:p w14:paraId="291E76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55002E2" w14:textId="77777777" w:rsidTr="000F163C">
        <w:tc>
          <w:tcPr>
            <w:tcW w:w="3596" w:type="dxa"/>
          </w:tcPr>
          <w:p w14:paraId="10C1415D" w14:textId="77777777" w:rsidR="00097E98" w:rsidRPr="00442838" w:rsidRDefault="00097E98" w:rsidP="000F163C">
            <w:pPr>
              <w:rPr>
                <w:sz w:val="24"/>
              </w:rPr>
            </w:pPr>
          </w:p>
        </w:tc>
        <w:tc>
          <w:tcPr>
            <w:tcW w:w="3597" w:type="dxa"/>
          </w:tcPr>
          <w:p w14:paraId="60F555EA" w14:textId="77777777" w:rsidR="00097E98" w:rsidRPr="00442838" w:rsidRDefault="00097E98" w:rsidP="000F163C">
            <w:pPr>
              <w:rPr>
                <w:sz w:val="24"/>
              </w:rPr>
            </w:pPr>
          </w:p>
        </w:tc>
        <w:tc>
          <w:tcPr>
            <w:tcW w:w="3597" w:type="dxa"/>
          </w:tcPr>
          <w:p w14:paraId="3EEDD6A3" w14:textId="77777777" w:rsidR="00097E98" w:rsidRPr="00442838" w:rsidRDefault="00097E98" w:rsidP="000F163C">
            <w:pPr>
              <w:rPr>
                <w:sz w:val="24"/>
              </w:rPr>
            </w:pPr>
          </w:p>
        </w:tc>
      </w:tr>
      <w:tr w:rsidR="00097E98" w:rsidRPr="00442838" w14:paraId="2138AB6E" w14:textId="77777777" w:rsidTr="000F163C">
        <w:tc>
          <w:tcPr>
            <w:tcW w:w="3596" w:type="dxa"/>
          </w:tcPr>
          <w:p w14:paraId="298B5F83" w14:textId="77777777" w:rsidR="00097E98" w:rsidRPr="00442838" w:rsidRDefault="00097E98" w:rsidP="000F163C">
            <w:pPr>
              <w:rPr>
                <w:sz w:val="24"/>
              </w:rPr>
            </w:pPr>
          </w:p>
        </w:tc>
        <w:tc>
          <w:tcPr>
            <w:tcW w:w="3597" w:type="dxa"/>
          </w:tcPr>
          <w:p w14:paraId="62DBDC09" w14:textId="77777777" w:rsidR="00097E98" w:rsidRPr="00442838" w:rsidRDefault="00097E98" w:rsidP="000F163C">
            <w:pPr>
              <w:rPr>
                <w:sz w:val="24"/>
              </w:rPr>
            </w:pPr>
          </w:p>
        </w:tc>
        <w:tc>
          <w:tcPr>
            <w:tcW w:w="3597" w:type="dxa"/>
          </w:tcPr>
          <w:p w14:paraId="27952EFF" w14:textId="77777777" w:rsidR="00097E98" w:rsidRPr="00442838" w:rsidRDefault="00097E98" w:rsidP="000F163C">
            <w:pPr>
              <w:rPr>
                <w:sz w:val="24"/>
              </w:rPr>
            </w:pPr>
          </w:p>
        </w:tc>
      </w:tr>
    </w:tbl>
    <w:p w14:paraId="161556AF" w14:textId="77777777" w:rsidR="00097E98" w:rsidRPr="00442838" w:rsidRDefault="00097E98" w:rsidP="00097E98">
      <w:pPr>
        <w:rPr>
          <w:sz w:val="24"/>
        </w:rPr>
      </w:pPr>
    </w:p>
    <w:p w14:paraId="4BAB2222" w14:textId="77777777" w:rsidR="00097E98" w:rsidRPr="00442838" w:rsidRDefault="00097E98" w:rsidP="00097E98">
      <w:pPr>
        <w:rPr>
          <w:sz w:val="24"/>
        </w:rPr>
      </w:pPr>
      <w:r w:rsidRPr="00442838">
        <w:rPr>
          <w:sz w:val="24"/>
        </w:rPr>
        <w:t>Sprites:</w:t>
      </w:r>
    </w:p>
    <w:p w14:paraId="7F4952C8" w14:textId="77777777" w:rsidR="00097E98" w:rsidRPr="00442838" w:rsidRDefault="00097E98" w:rsidP="00097E98">
      <w:pPr>
        <w:rPr>
          <w:sz w:val="24"/>
        </w:rPr>
      </w:pPr>
      <w:r w:rsidRPr="00442838">
        <w:rPr>
          <w:sz w:val="24"/>
        </w:rPr>
        <w:br w:type="page"/>
      </w:r>
    </w:p>
    <w:p w14:paraId="3AF9BA18" w14:textId="77777777" w:rsidR="00097E98" w:rsidRPr="00442838" w:rsidRDefault="00097E98" w:rsidP="00097E98">
      <w:pPr>
        <w:rPr>
          <w:sz w:val="24"/>
        </w:rPr>
      </w:pPr>
      <w:r w:rsidRPr="00442838">
        <w:rPr>
          <w:sz w:val="24"/>
        </w:rPr>
        <w:lastRenderedPageBreak/>
        <w:t>Family Page</w:t>
      </w:r>
    </w:p>
    <w:p w14:paraId="1964F2E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C652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4E3237" w14:textId="77777777" w:rsidTr="000F163C">
        <w:trPr>
          <w:trHeight w:val="896"/>
        </w:trPr>
        <w:tc>
          <w:tcPr>
            <w:tcW w:w="1251" w:type="dxa"/>
          </w:tcPr>
          <w:p w14:paraId="634A15F4" w14:textId="77777777" w:rsidR="00097E98" w:rsidRPr="00442838" w:rsidRDefault="00097E98" w:rsidP="000F163C">
            <w:pPr>
              <w:spacing w:line="360" w:lineRule="auto"/>
            </w:pPr>
            <w:r w:rsidRPr="00442838">
              <w:t>Pokemon</w:t>
            </w:r>
          </w:p>
          <w:p w14:paraId="2C391A8B" w14:textId="77777777" w:rsidR="00097E98" w:rsidRPr="00442838" w:rsidRDefault="00097E98" w:rsidP="000F163C">
            <w:pPr>
              <w:spacing w:line="360" w:lineRule="auto"/>
            </w:pPr>
            <w:r w:rsidRPr="00442838">
              <w:t>Name</w:t>
            </w:r>
          </w:p>
        </w:tc>
        <w:tc>
          <w:tcPr>
            <w:tcW w:w="1652" w:type="dxa"/>
          </w:tcPr>
          <w:p w14:paraId="25BC055D" w14:textId="77777777" w:rsidR="00097E98" w:rsidRPr="00442838" w:rsidRDefault="00097E98" w:rsidP="000F163C">
            <w:pPr>
              <w:spacing w:line="360" w:lineRule="auto"/>
            </w:pPr>
            <w:r w:rsidRPr="00442838">
              <w:t>Pokemon Number</w:t>
            </w:r>
          </w:p>
        </w:tc>
        <w:tc>
          <w:tcPr>
            <w:tcW w:w="3719" w:type="dxa"/>
          </w:tcPr>
          <w:p w14:paraId="39268379" w14:textId="77777777" w:rsidR="00097E98" w:rsidRPr="00442838" w:rsidRDefault="00097E98" w:rsidP="000F163C">
            <w:pPr>
              <w:spacing w:line="360" w:lineRule="auto"/>
            </w:pPr>
            <w:r w:rsidRPr="00442838">
              <w:t>Base Stats</w:t>
            </w:r>
          </w:p>
          <w:p w14:paraId="158E85C3"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7AE4449" w14:textId="77777777" w:rsidR="00097E98" w:rsidRPr="00442838" w:rsidRDefault="00097E98" w:rsidP="000F163C">
            <w:pPr>
              <w:spacing w:line="360" w:lineRule="auto"/>
            </w:pPr>
            <w:r w:rsidRPr="00442838">
              <w:t>Ability</w:t>
            </w:r>
          </w:p>
        </w:tc>
        <w:tc>
          <w:tcPr>
            <w:tcW w:w="724" w:type="dxa"/>
          </w:tcPr>
          <w:p w14:paraId="137E7213" w14:textId="77777777" w:rsidR="00097E98" w:rsidRPr="00442838" w:rsidRDefault="00097E98" w:rsidP="000F163C">
            <w:pPr>
              <w:spacing w:line="360" w:lineRule="auto"/>
            </w:pPr>
            <w:r w:rsidRPr="00442838">
              <w:t>Type 1</w:t>
            </w:r>
          </w:p>
        </w:tc>
        <w:tc>
          <w:tcPr>
            <w:tcW w:w="724" w:type="dxa"/>
          </w:tcPr>
          <w:p w14:paraId="74EAF64D" w14:textId="77777777" w:rsidR="00097E98" w:rsidRPr="00442838" w:rsidRDefault="00097E98" w:rsidP="000F163C">
            <w:pPr>
              <w:spacing w:line="360" w:lineRule="auto"/>
            </w:pPr>
            <w:r w:rsidRPr="00442838">
              <w:t>Type 2</w:t>
            </w:r>
          </w:p>
        </w:tc>
        <w:tc>
          <w:tcPr>
            <w:tcW w:w="1976" w:type="dxa"/>
          </w:tcPr>
          <w:p w14:paraId="74F7D909" w14:textId="77777777" w:rsidR="00097E98" w:rsidRPr="00442838" w:rsidRDefault="00097E98" w:rsidP="000F163C">
            <w:pPr>
              <w:spacing w:line="360" w:lineRule="auto"/>
            </w:pPr>
            <w:r w:rsidRPr="00442838">
              <w:t>Evolution</w:t>
            </w:r>
          </w:p>
        </w:tc>
      </w:tr>
      <w:tr w:rsidR="00097E98" w:rsidRPr="00442838" w14:paraId="35B1A556" w14:textId="77777777" w:rsidTr="000F163C">
        <w:trPr>
          <w:trHeight w:val="454"/>
        </w:trPr>
        <w:tc>
          <w:tcPr>
            <w:tcW w:w="1251" w:type="dxa"/>
          </w:tcPr>
          <w:p w14:paraId="49E9633D" w14:textId="77777777" w:rsidR="00097E98" w:rsidRPr="00442838" w:rsidRDefault="00097E98" w:rsidP="000F163C">
            <w:pPr>
              <w:spacing w:line="360" w:lineRule="auto"/>
            </w:pPr>
          </w:p>
        </w:tc>
        <w:tc>
          <w:tcPr>
            <w:tcW w:w="1652" w:type="dxa"/>
          </w:tcPr>
          <w:p w14:paraId="1990ED49" w14:textId="77777777" w:rsidR="00097E98" w:rsidRPr="00442838" w:rsidRDefault="00097E98" w:rsidP="000F163C">
            <w:pPr>
              <w:spacing w:line="360" w:lineRule="auto"/>
            </w:pPr>
          </w:p>
        </w:tc>
        <w:tc>
          <w:tcPr>
            <w:tcW w:w="3719" w:type="dxa"/>
          </w:tcPr>
          <w:p w14:paraId="67EBBFFE" w14:textId="77777777" w:rsidR="00097E98" w:rsidRPr="00442838" w:rsidRDefault="00097E98" w:rsidP="000F163C">
            <w:pPr>
              <w:spacing w:line="360" w:lineRule="auto"/>
            </w:pPr>
          </w:p>
        </w:tc>
        <w:tc>
          <w:tcPr>
            <w:tcW w:w="880" w:type="dxa"/>
          </w:tcPr>
          <w:p w14:paraId="5A314F22" w14:textId="77777777" w:rsidR="00097E98" w:rsidRPr="00442838" w:rsidRDefault="00097E98" w:rsidP="000F163C">
            <w:pPr>
              <w:spacing w:line="360" w:lineRule="auto"/>
            </w:pPr>
          </w:p>
        </w:tc>
        <w:tc>
          <w:tcPr>
            <w:tcW w:w="724" w:type="dxa"/>
          </w:tcPr>
          <w:p w14:paraId="30B5BFB7" w14:textId="77777777" w:rsidR="00097E98" w:rsidRPr="00442838" w:rsidRDefault="00097E98" w:rsidP="000F163C">
            <w:pPr>
              <w:spacing w:line="360" w:lineRule="auto"/>
            </w:pPr>
          </w:p>
        </w:tc>
        <w:tc>
          <w:tcPr>
            <w:tcW w:w="724" w:type="dxa"/>
          </w:tcPr>
          <w:p w14:paraId="4788ACB1" w14:textId="77777777" w:rsidR="00097E98" w:rsidRPr="00442838" w:rsidRDefault="00097E98" w:rsidP="000F163C">
            <w:pPr>
              <w:spacing w:line="360" w:lineRule="auto"/>
            </w:pPr>
          </w:p>
        </w:tc>
        <w:tc>
          <w:tcPr>
            <w:tcW w:w="1976" w:type="dxa"/>
          </w:tcPr>
          <w:p w14:paraId="6155DAA4" w14:textId="77777777" w:rsidR="00097E98" w:rsidRPr="00442838" w:rsidRDefault="00097E98" w:rsidP="000F163C">
            <w:pPr>
              <w:spacing w:line="360" w:lineRule="auto"/>
            </w:pPr>
          </w:p>
        </w:tc>
      </w:tr>
      <w:tr w:rsidR="00097E98" w:rsidRPr="00442838" w14:paraId="772038BE" w14:textId="77777777" w:rsidTr="000F163C">
        <w:trPr>
          <w:trHeight w:val="441"/>
        </w:trPr>
        <w:tc>
          <w:tcPr>
            <w:tcW w:w="1251" w:type="dxa"/>
          </w:tcPr>
          <w:p w14:paraId="7B20B353" w14:textId="77777777" w:rsidR="00097E98" w:rsidRPr="00442838" w:rsidRDefault="00097E98" w:rsidP="000F163C">
            <w:pPr>
              <w:spacing w:line="360" w:lineRule="auto"/>
            </w:pPr>
          </w:p>
        </w:tc>
        <w:tc>
          <w:tcPr>
            <w:tcW w:w="1652" w:type="dxa"/>
          </w:tcPr>
          <w:p w14:paraId="308C6440" w14:textId="77777777" w:rsidR="00097E98" w:rsidRPr="00442838" w:rsidRDefault="00097E98" w:rsidP="000F163C">
            <w:pPr>
              <w:spacing w:line="360" w:lineRule="auto"/>
            </w:pPr>
          </w:p>
        </w:tc>
        <w:tc>
          <w:tcPr>
            <w:tcW w:w="3719" w:type="dxa"/>
          </w:tcPr>
          <w:p w14:paraId="14EEB0B6" w14:textId="77777777" w:rsidR="00097E98" w:rsidRPr="00442838" w:rsidRDefault="00097E98" w:rsidP="000F163C">
            <w:pPr>
              <w:spacing w:line="360" w:lineRule="auto"/>
            </w:pPr>
          </w:p>
        </w:tc>
        <w:tc>
          <w:tcPr>
            <w:tcW w:w="880" w:type="dxa"/>
          </w:tcPr>
          <w:p w14:paraId="23FDF835" w14:textId="77777777" w:rsidR="00097E98" w:rsidRPr="00442838" w:rsidRDefault="00097E98" w:rsidP="000F163C">
            <w:pPr>
              <w:spacing w:line="360" w:lineRule="auto"/>
            </w:pPr>
          </w:p>
        </w:tc>
        <w:tc>
          <w:tcPr>
            <w:tcW w:w="724" w:type="dxa"/>
          </w:tcPr>
          <w:p w14:paraId="6127C4AC" w14:textId="77777777" w:rsidR="00097E98" w:rsidRPr="00442838" w:rsidRDefault="00097E98" w:rsidP="000F163C">
            <w:pPr>
              <w:spacing w:line="360" w:lineRule="auto"/>
            </w:pPr>
          </w:p>
        </w:tc>
        <w:tc>
          <w:tcPr>
            <w:tcW w:w="724" w:type="dxa"/>
          </w:tcPr>
          <w:p w14:paraId="4DB0D5E5" w14:textId="77777777" w:rsidR="00097E98" w:rsidRPr="00442838" w:rsidRDefault="00097E98" w:rsidP="000F163C">
            <w:pPr>
              <w:spacing w:line="360" w:lineRule="auto"/>
            </w:pPr>
          </w:p>
        </w:tc>
        <w:tc>
          <w:tcPr>
            <w:tcW w:w="1976" w:type="dxa"/>
          </w:tcPr>
          <w:p w14:paraId="140AA31D" w14:textId="77777777" w:rsidR="00097E98" w:rsidRPr="00442838" w:rsidRDefault="00097E98" w:rsidP="000F163C">
            <w:pPr>
              <w:spacing w:line="360" w:lineRule="auto"/>
            </w:pPr>
          </w:p>
        </w:tc>
      </w:tr>
      <w:tr w:rsidR="00097E98" w:rsidRPr="00442838" w14:paraId="2F9A471C" w14:textId="77777777" w:rsidTr="000F163C">
        <w:trPr>
          <w:trHeight w:val="441"/>
        </w:trPr>
        <w:tc>
          <w:tcPr>
            <w:tcW w:w="1251" w:type="dxa"/>
          </w:tcPr>
          <w:p w14:paraId="2A2DCD7B" w14:textId="77777777" w:rsidR="00097E98" w:rsidRPr="00442838" w:rsidRDefault="00097E98" w:rsidP="000F163C">
            <w:pPr>
              <w:spacing w:line="360" w:lineRule="auto"/>
            </w:pPr>
          </w:p>
        </w:tc>
        <w:tc>
          <w:tcPr>
            <w:tcW w:w="1652" w:type="dxa"/>
          </w:tcPr>
          <w:p w14:paraId="3A30B649" w14:textId="77777777" w:rsidR="00097E98" w:rsidRPr="00442838" w:rsidRDefault="00097E98" w:rsidP="000F163C">
            <w:pPr>
              <w:spacing w:line="360" w:lineRule="auto"/>
            </w:pPr>
          </w:p>
        </w:tc>
        <w:tc>
          <w:tcPr>
            <w:tcW w:w="3719" w:type="dxa"/>
          </w:tcPr>
          <w:p w14:paraId="79CDD6BF" w14:textId="77777777" w:rsidR="00097E98" w:rsidRPr="00442838" w:rsidRDefault="00097E98" w:rsidP="000F163C">
            <w:pPr>
              <w:spacing w:line="360" w:lineRule="auto"/>
            </w:pPr>
          </w:p>
        </w:tc>
        <w:tc>
          <w:tcPr>
            <w:tcW w:w="880" w:type="dxa"/>
          </w:tcPr>
          <w:p w14:paraId="68B4617C" w14:textId="77777777" w:rsidR="00097E98" w:rsidRPr="00442838" w:rsidRDefault="00097E98" w:rsidP="000F163C">
            <w:pPr>
              <w:spacing w:line="360" w:lineRule="auto"/>
            </w:pPr>
          </w:p>
        </w:tc>
        <w:tc>
          <w:tcPr>
            <w:tcW w:w="724" w:type="dxa"/>
          </w:tcPr>
          <w:p w14:paraId="6B0CB4E0" w14:textId="77777777" w:rsidR="00097E98" w:rsidRPr="00442838" w:rsidRDefault="00097E98" w:rsidP="000F163C">
            <w:pPr>
              <w:spacing w:line="360" w:lineRule="auto"/>
            </w:pPr>
          </w:p>
        </w:tc>
        <w:tc>
          <w:tcPr>
            <w:tcW w:w="724" w:type="dxa"/>
          </w:tcPr>
          <w:p w14:paraId="6183E59E" w14:textId="77777777" w:rsidR="00097E98" w:rsidRPr="00442838" w:rsidRDefault="00097E98" w:rsidP="000F163C">
            <w:pPr>
              <w:spacing w:line="360" w:lineRule="auto"/>
            </w:pPr>
          </w:p>
        </w:tc>
        <w:tc>
          <w:tcPr>
            <w:tcW w:w="1976" w:type="dxa"/>
          </w:tcPr>
          <w:p w14:paraId="1C0CBC23" w14:textId="77777777" w:rsidR="00097E98" w:rsidRPr="00442838" w:rsidRDefault="00097E98" w:rsidP="000F163C">
            <w:pPr>
              <w:spacing w:line="360" w:lineRule="auto"/>
            </w:pPr>
          </w:p>
        </w:tc>
      </w:tr>
      <w:tr w:rsidR="00097E98" w:rsidRPr="00442838" w14:paraId="63BD0B2E" w14:textId="77777777" w:rsidTr="000F163C">
        <w:trPr>
          <w:trHeight w:val="896"/>
        </w:trPr>
        <w:tc>
          <w:tcPr>
            <w:tcW w:w="1251" w:type="dxa"/>
          </w:tcPr>
          <w:p w14:paraId="4CA6C015" w14:textId="77777777" w:rsidR="00097E98" w:rsidRPr="00442838" w:rsidRDefault="00097E98" w:rsidP="000F163C">
            <w:pPr>
              <w:spacing w:line="360" w:lineRule="auto"/>
            </w:pPr>
          </w:p>
        </w:tc>
        <w:tc>
          <w:tcPr>
            <w:tcW w:w="1652" w:type="dxa"/>
          </w:tcPr>
          <w:p w14:paraId="3423C756" w14:textId="77777777" w:rsidR="00097E98" w:rsidRPr="00442838" w:rsidRDefault="00097E98" w:rsidP="000F163C">
            <w:pPr>
              <w:spacing w:line="360" w:lineRule="auto"/>
            </w:pPr>
          </w:p>
        </w:tc>
        <w:tc>
          <w:tcPr>
            <w:tcW w:w="3719" w:type="dxa"/>
          </w:tcPr>
          <w:p w14:paraId="5BA302AF" w14:textId="77777777" w:rsidR="00097E98" w:rsidRPr="00442838" w:rsidRDefault="00097E98" w:rsidP="000F163C">
            <w:pPr>
              <w:spacing w:line="360" w:lineRule="auto"/>
            </w:pPr>
          </w:p>
        </w:tc>
        <w:tc>
          <w:tcPr>
            <w:tcW w:w="880" w:type="dxa"/>
          </w:tcPr>
          <w:p w14:paraId="17AAE89D" w14:textId="77777777" w:rsidR="00097E98" w:rsidRPr="00442838" w:rsidRDefault="00097E98" w:rsidP="000F163C">
            <w:pPr>
              <w:spacing w:line="360" w:lineRule="auto"/>
            </w:pPr>
          </w:p>
        </w:tc>
        <w:tc>
          <w:tcPr>
            <w:tcW w:w="724" w:type="dxa"/>
          </w:tcPr>
          <w:p w14:paraId="12AA9E3D" w14:textId="77777777" w:rsidR="00097E98" w:rsidRPr="00442838" w:rsidRDefault="00097E98" w:rsidP="000F163C">
            <w:pPr>
              <w:spacing w:line="360" w:lineRule="auto"/>
            </w:pPr>
          </w:p>
        </w:tc>
        <w:tc>
          <w:tcPr>
            <w:tcW w:w="724" w:type="dxa"/>
          </w:tcPr>
          <w:p w14:paraId="36853D69" w14:textId="77777777" w:rsidR="00097E98" w:rsidRPr="00442838" w:rsidRDefault="00097E98" w:rsidP="000F163C">
            <w:pPr>
              <w:spacing w:line="360" w:lineRule="auto"/>
            </w:pPr>
          </w:p>
        </w:tc>
        <w:tc>
          <w:tcPr>
            <w:tcW w:w="1976" w:type="dxa"/>
          </w:tcPr>
          <w:p w14:paraId="3091C847" w14:textId="77777777" w:rsidR="00097E98" w:rsidRPr="00442838" w:rsidRDefault="00097E98" w:rsidP="000F163C">
            <w:pPr>
              <w:spacing w:line="360" w:lineRule="auto"/>
            </w:pPr>
          </w:p>
        </w:tc>
      </w:tr>
    </w:tbl>
    <w:p w14:paraId="6662D72C" w14:textId="77777777" w:rsidR="00097E98" w:rsidRPr="00442838" w:rsidRDefault="00097E98" w:rsidP="00097E98">
      <w:pPr>
        <w:rPr>
          <w:sz w:val="24"/>
        </w:rPr>
      </w:pPr>
    </w:p>
    <w:p w14:paraId="78E5AFA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B2C86E" w14:textId="77777777" w:rsidTr="000F163C">
        <w:tc>
          <w:tcPr>
            <w:tcW w:w="3596" w:type="dxa"/>
          </w:tcPr>
          <w:p w14:paraId="1E90F031" w14:textId="77777777" w:rsidR="00097E98" w:rsidRPr="00442838" w:rsidRDefault="00097E98" w:rsidP="000F163C">
            <w:pPr>
              <w:rPr>
                <w:sz w:val="24"/>
              </w:rPr>
            </w:pPr>
          </w:p>
        </w:tc>
        <w:tc>
          <w:tcPr>
            <w:tcW w:w="3597" w:type="dxa"/>
          </w:tcPr>
          <w:p w14:paraId="395B3CC7" w14:textId="77777777" w:rsidR="00097E98" w:rsidRPr="00442838" w:rsidRDefault="00097E98" w:rsidP="000F163C">
            <w:pPr>
              <w:rPr>
                <w:sz w:val="24"/>
              </w:rPr>
            </w:pPr>
          </w:p>
        </w:tc>
        <w:tc>
          <w:tcPr>
            <w:tcW w:w="3597" w:type="dxa"/>
          </w:tcPr>
          <w:p w14:paraId="7C3761E0" w14:textId="77777777" w:rsidR="00097E98" w:rsidRPr="00442838" w:rsidRDefault="00097E98" w:rsidP="000F163C">
            <w:pPr>
              <w:rPr>
                <w:sz w:val="24"/>
              </w:rPr>
            </w:pPr>
          </w:p>
        </w:tc>
      </w:tr>
      <w:tr w:rsidR="00097E98" w:rsidRPr="00442838" w14:paraId="54FA3F5C" w14:textId="77777777" w:rsidTr="000F163C">
        <w:tc>
          <w:tcPr>
            <w:tcW w:w="3596" w:type="dxa"/>
          </w:tcPr>
          <w:p w14:paraId="2CC0201E" w14:textId="77777777" w:rsidR="00097E98" w:rsidRPr="00442838" w:rsidRDefault="00097E98" w:rsidP="000F163C">
            <w:pPr>
              <w:rPr>
                <w:sz w:val="24"/>
              </w:rPr>
            </w:pPr>
          </w:p>
        </w:tc>
        <w:tc>
          <w:tcPr>
            <w:tcW w:w="3597" w:type="dxa"/>
          </w:tcPr>
          <w:p w14:paraId="619CF7FD" w14:textId="77777777" w:rsidR="00097E98" w:rsidRPr="00442838" w:rsidRDefault="00097E98" w:rsidP="000F163C">
            <w:pPr>
              <w:rPr>
                <w:sz w:val="24"/>
              </w:rPr>
            </w:pPr>
          </w:p>
        </w:tc>
        <w:tc>
          <w:tcPr>
            <w:tcW w:w="3597" w:type="dxa"/>
          </w:tcPr>
          <w:p w14:paraId="5DE27DA0" w14:textId="77777777" w:rsidR="00097E98" w:rsidRPr="00442838" w:rsidRDefault="00097E98" w:rsidP="000F163C">
            <w:pPr>
              <w:rPr>
                <w:sz w:val="24"/>
              </w:rPr>
            </w:pPr>
          </w:p>
        </w:tc>
      </w:tr>
    </w:tbl>
    <w:p w14:paraId="1F5D9D44" w14:textId="77777777" w:rsidR="00097E98" w:rsidRPr="00442838" w:rsidRDefault="00097E98" w:rsidP="00097E98">
      <w:pPr>
        <w:rPr>
          <w:sz w:val="24"/>
        </w:rPr>
      </w:pPr>
    </w:p>
    <w:p w14:paraId="6567024F" w14:textId="77777777" w:rsidR="00097E98" w:rsidRPr="00442838" w:rsidRDefault="00097E98" w:rsidP="00097E98">
      <w:pPr>
        <w:rPr>
          <w:sz w:val="24"/>
        </w:rPr>
      </w:pPr>
      <w:r w:rsidRPr="00442838">
        <w:rPr>
          <w:sz w:val="24"/>
        </w:rPr>
        <w:t>Sprites:</w:t>
      </w:r>
    </w:p>
    <w:p w14:paraId="3BD06AEA" w14:textId="77777777" w:rsidR="00097E98" w:rsidRPr="00442838" w:rsidRDefault="00097E98" w:rsidP="00097E98">
      <w:pPr>
        <w:rPr>
          <w:sz w:val="24"/>
        </w:rPr>
      </w:pPr>
      <w:r w:rsidRPr="00442838">
        <w:rPr>
          <w:sz w:val="24"/>
        </w:rPr>
        <w:br w:type="page"/>
      </w:r>
    </w:p>
    <w:p w14:paraId="45A26128" w14:textId="77777777" w:rsidR="00097E98" w:rsidRPr="00442838" w:rsidRDefault="00097E98" w:rsidP="00097E98">
      <w:pPr>
        <w:rPr>
          <w:sz w:val="24"/>
        </w:rPr>
      </w:pPr>
      <w:r w:rsidRPr="00442838">
        <w:rPr>
          <w:sz w:val="24"/>
        </w:rPr>
        <w:lastRenderedPageBreak/>
        <w:t>Family Page</w:t>
      </w:r>
    </w:p>
    <w:p w14:paraId="017626A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CB6B15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1374B8" w14:textId="77777777" w:rsidTr="000F163C">
        <w:trPr>
          <w:trHeight w:val="896"/>
        </w:trPr>
        <w:tc>
          <w:tcPr>
            <w:tcW w:w="1251" w:type="dxa"/>
          </w:tcPr>
          <w:p w14:paraId="77BD0434" w14:textId="77777777" w:rsidR="00097E98" w:rsidRPr="00442838" w:rsidRDefault="00097E98" w:rsidP="000F163C">
            <w:pPr>
              <w:spacing w:line="360" w:lineRule="auto"/>
            </w:pPr>
            <w:r w:rsidRPr="00442838">
              <w:t>Pokemon</w:t>
            </w:r>
          </w:p>
          <w:p w14:paraId="295748CC" w14:textId="77777777" w:rsidR="00097E98" w:rsidRPr="00442838" w:rsidRDefault="00097E98" w:rsidP="000F163C">
            <w:pPr>
              <w:spacing w:line="360" w:lineRule="auto"/>
            </w:pPr>
            <w:r w:rsidRPr="00442838">
              <w:t>Name</w:t>
            </w:r>
          </w:p>
        </w:tc>
        <w:tc>
          <w:tcPr>
            <w:tcW w:w="1652" w:type="dxa"/>
          </w:tcPr>
          <w:p w14:paraId="14908CC2" w14:textId="77777777" w:rsidR="00097E98" w:rsidRPr="00442838" w:rsidRDefault="00097E98" w:rsidP="000F163C">
            <w:pPr>
              <w:spacing w:line="360" w:lineRule="auto"/>
            </w:pPr>
            <w:r w:rsidRPr="00442838">
              <w:t>Pokemon Number</w:t>
            </w:r>
          </w:p>
        </w:tc>
        <w:tc>
          <w:tcPr>
            <w:tcW w:w="3719" w:type="dxa"/>
          </w:tcPr>
          <w:p w14:paraId="0874AF5E" w14:textId="77777777" w:rsidR="00097E98" w:rsidRPr="00442838" w:rsidRDefault="00097E98" w:rsidP="000F163C">
            <w:pPr>
              <w:spacing w:line="360" w:lineRule="auto"/>
            </w:pPr>
            <w:r w:rsidRPr="00442838">
              <w:t>Base Stats</w:t>
            </w:r>
          </w:p>
          <w:p w14:paraId="7F786829"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940E3E1" w14:textId="77777777" w:rsidR="00097E98" w:rsidRPr="00442838" w:rsidRDefault="00097E98" w:rsidP="000F163C">
            <w:pPr>
              <w:spacing w:line="360" w:lineRule="auto"/>
            </w:pPr>
            <w:r w:rsidRPr="00442838">
              <w:t>Ability</w:t>
            </w:r>
          </w:p>
        </w:tc>
        <w:tc>
          <w:tcPr>
            <w:tcW w:w="724" w:type="dxa"/>
          </w:tcPr>
          <w:p w14:paraId="597319A9" w14:textId="77777777" w:rsidR="00097E98" w:rsidRPr="00442838" w:rsidRDefault="00097E98" w:rsidP="000F163C">
            <w:pPr>
              <w:spacing w:line="360" w:lineRule="auto"/>
            </w:pPr>
            <w:r w:rsidRPr="00442838">
              <w:t>Type 1</w:t>
            </w:r>
          </w:p>
        </w:tc>
        <w:tc>
          <w:tcPr>
            <w:tcW w:w="724" w:type="dxa"/>
          </w:tcPr>
          <w:p w14:paraId="2FAC49F4" w14:textId="77777777" w:rsidR="00097E98" w:rsidRPr="00442838" w:rsidRDefault="00097E98" w:rsidP="000F163C">
            <w:pPr>
              <w:spacing w:line="360" w:lineRule="auto"/>
            </w:pPr>
            <w:r w:rsidRPr="00442838">
              <w:t>Type 2</w:t>
            </w:r>
          </w:p>
        </w:tc>
        <w:tc>
          <w:tcPr>
            <w:tcW w:w="1976" w:type="dxa"/>
          </w:tcPr>
          <w:p w14:paraId="7F9DDC25" w14:textId="77777777" w:rsidR="00097E98" w:rsidRPr="00442838" w:rsidRDefault="00097E98" w:rsidP="000F163C">
            <w:pPr>
              <w:spacing w:line="360" w:lineRule="auto"/>
            </w:pPr>
            <w:r w:rsidRPr="00442838">
              <w:t>Evolution</w:t>
            </w:r>
          </w:p>
        </w:tc>
      </w:tr>
      <w:tr w:rsidR="00097E98" w:rsidRPr="00442838" w14:paraId="6A723914" w14:textId="77777777" w:rsidTr="000F163C">
        <w:trPr>
          <w:trHeight w:val="454"/>
        </w:trPr>
        <w:tc>
          <w:tcPr>
            <w:tcW w:w="1251" w:type="dxa"/>
          </w:tcPr>
          <w:p w14:paraId="1371ABA9" w14:textId="77777777" w:rsidR="00097E98" w:rsidRPr="00442838" w:rsidRDefault="00097E98" w:rsidP="000F163C">
            <w:pPr>
              <w:spacing w:line="360" w:lineRule="auto"/>
            </w:pPr>
          </w:p>
        </w:tc>
        <w:tc>
          <w:tcPr>
            <w:tcW w:w="1652" w:type="dxa"/>
          </w:tcPr>
          <w:p w14:paraId="0AD32CB1" w14:textId="77777777" w:rsidR="00097E98" w:rsidRPr="00442838" w:rsidRDefault="00097E98" w:rsidP="000F163C">
            <w:pPr>
              <w:spacing w:line="360" w:lineRule="auto"/>
            </w:pPr>
          </w:p>
        </w:tc>
        <w:tc>
          <w:tcPr>
            <w:tcW w:w="3719" w:type="dxa"/>
          </w:tcPr>
          <w:p w14:paraId="626641EA" w14:textId="77777777" w:rsidR="00097E98" w:rsidRPr="00442838" w:rsidRDefault="00097E98" w:rsidP="000F163C">
            <w:pPr>
              <w:spacing w:line="360" w:lineRule="auto"/>
            </w:pPr>
          </w:p>
        </w:tc>
        <w:tc>
          <w:tcPr>
            <w:tcW w:w="880" w:type="dxa"/>
          </w:tcPr>
          <w:p w14:paraId="07FB9005" w14:textId="77777777" w:rsidR="00097E98" w:rsidRPr="00442838" w:rsidRDefault="00097E98" w:rsidP="000F163C">
            <w:pPr>
              <w:spacing w:line="360" w:lineRule="auto"/>
            </w:pPr>
          </w:p>
        </w:tc>
        <w:tc>
          <w:tcPr>
            <w:tcW w:w="724" w:type="dxa"/>
          </w:tcPr>
          <w:p w14:paraId="58D0B368" w14:textId="77777777" w:rsidR="00097E98" w:rsidRPr="00442838" w:rsidRDefault="00097E98" w:rsidP="000F163C">
            <w:pPr>
              <w:spacing w:line="360" w:lineRule="auto"/>
            </w:pPr>
          </w:p>
        </w:tc>
        <w:tc>
          <w:tcPr>
            <w:tcW w:w="724" w:type="dxa"/>
          </w:tcPr>
          <w:p w14:paraId="597F8155" w14:textId="77777777" w:rsidR="00097E98" w:rsidRPr="00442838" w:rsidRDefault="00097E98" w:rsidP="000F163C">
            <w:pPr>
              <w:spacing w:line="360" w:lineRule="auto"/>
            </w:pPr>
          </w:p>
        </w:tc>
        <w:tc>
          <w:tcPr>
            <w:tcW w:w="1976" w:type="dxa"/>
          </w:tcPr>
          <w:p w14:paraId="0B9190F2" w14:textId="77777777" w:rsidR="00097E98" w:rsidRPr="00442838" w:rsidRDefault="00097E98" w:rsidP="000F163C">
            <w:pPr>
              <w:spacing w:line="360" w:lineRule="auto"/>
            </w:pPr>
          </w:p>
        </w:tc>
      </w:tr>
      <w:tr w:rsidR="00097E98" w:rsidRPr="00442838" w14:paraId="0C9A96EF" w14:textId="77777777" w:rsidTr="000F163C">
        <w:trPr>
          <w:trHeight w:val="441"/>
        </w:trPr>
        <w:tc>
          <w:tcPr>
            <w:tcW w:w="1251" w:type="dxa"/>
          </w:tcPr>
          <w:p w14:paraId="3B0491B4" w14:textId="77777777" w:rsidR="00097E98" w:rsidRPr="00442838" w:rsidRDefault="00097E98" w:rsidP="000F163C">
            <w:pPr>
              <w:spacing w:line="360" w:lineRule="auto"/>
            </w:pPr>
          </w:p>
        </w:tc>
        <w:tc>
          <w:tcPr>
            <w:tcW w:w="1652" w:type="dxa"/>
          </w:tcPr>
          <w:p w14:paraId="39566D46" w14:textId="77777777" w:rsidR="00097E98" w:rsidRPr="00442838" w:rsidRDefault="00097E98" w:rsidP="000F163C">
            <w:pPr>
              <w:spacing w:line="360" w:lineRule="auto"/>
            </w:pPr>
          </w:p>
        </w:tc>
        <w:tc>
          <w:tcPr>
            <w:tcW w:w="3719" w:type="dxa"/>
          </w:tcPr>
          <w:p w14:paraId="43AAE9D3" w14:textId="77777777" w:rsidR="00097E98" w:rsidRPr="00442838" w:rsidRDefault="00097E98" w:rsidP="000F163C">
            <w:pPr>
              <w:spacing w:line="360" w:lineRule="auto"/>
            </w:pPr>
          </w:p>
        </w:tc>
        <w:tc>
          <w:tcPr>
            <w:tcW w:w="880" w:type="dxa"/>
          </w:tcPr>
          <w:p w14:paraId="0ED923DD" w14:textId="77777777" w:rsidR="00097E98" w:rsidRPr="00442838" w:rsidRDefault="00097E98" w:rsidP="000F163C">
            <w:pPr>
              <w:spacing w:line="360" w:lineRule="auto"/>
            </w:pPr>
          </w:p>
        </w:tc>
        <w:tc>
          <w:tcPr>
            <w:tcW w:w="724" w:type="dxa"/>
          </w:tcPr>
          <w:p w14:paraId="3B419174" w14:textId="77777777" w:rsidR="00097E98" w:rsidRPr="00442838" w:rsidRDefault="00097E98" w:rsidP="000F163C">
            <w:pPr>
              <w:spacing w:line="360" w:lineRule="auto"/>
            </w:pPr>
          </w:p>
        </w:tc>
        <w:tc>
          <w:tcPr>
            <w:tcW w:w="724" w:type="dxa"/>
          </w:tcPr>
          <w:p w14:paraId="5D75E382" w14:textId="77777777" w:rsidR="00097E98" w:rsidRPr="00442838" w:rsidRDefault="00097E98" w:rsidP="000F163C">
            <w:pPr>
              <w:spacing w:line="360" w:lineRule="auto"/>
            </w:pPr>
          </w:p>
        </w:tc>
        <w:tc>
          <w:tcPr>
            <w:tcW w:w="1976" w:type="dxa"/>
          </w:tcPr>
          <w:p w14:paraId="0EA5E04D" w14:textId="77777777" w:rsidR="00097E98" w:rsidRPr="00442838" w:rsidRDefault="00097E98" w:rsidP="000F163C">
            <w:pPr>
              <w:spacing w:line="360" w:lineRule="auto"/>
            </w:pPr>
          </w:p>
        </w:tc>
      </w:tr>
      <w:tr w:rsidR="00097E98" w:rsidRPr="00442838" w14:paraId="3289B957" w14:textId="77777777" w:rsidTr="000F163C">
        <w:trPr>
          <w:trHeight w:val="441"/>
        </w:trPr>
        <w:tc>
          <w:tcPr>
            <w:tcW w:w="1251" w:type="dxa"/>
          </w:tcPr>
          <w:p w14:paraId="219D01B4" w14:textId="77777777" w:rsidR="00097E98" w:rsidRPr="00442838" w:rsidRDefault="00097E98" w:rsidP="000F163C">
            <w:pPr>
              <w:spacing w:line="360" w:lineRule="auto"/>
            </w:pPr>
          </w:p>
        </w:tc>
        <w:tc>
          <w:tcPr>
            <w:tcW w:w="1652" w:type="dxa"/>
          </w:tcPr>
          <w:p w14:paraId="1F5716AE" w14:textId="77777777" w:rsidR="00097E98" w:rsidRPr="00442838" w:rsidRDefault="00097E98" w:rsidP="000F163C">
            <w:pPr>
              <w:spacing w:line="360" w:lineRule="auto"/>
            </w:pPr>
          </w:p>
        </w:tc>
        <w:tc>
          <w:tcPr>
            <w:tcW w:w="3719" w:type="dxa"/>
          </w:tcPr>
          <w:p w14:paraId="6B0DE534" w14:textId="77777777" w:rsidR="00097E98" w:rsidRPr="00442838" w:rsidRDefault="00097E98" w:rsidP="000F163C">
            <w:pPr>
              <w:spacing w:line="360" w:lineRule="auto"/>
            </w:pPr>
          </w:p>
        </w:tc>
        <w:tc>
          <w:tcPr>
            <w:tcW w:w="880" w:type="dxa"/>
          </w:tcPr>
          <w:p w14:paraId="0F1EED7C" w14:textId="77777777" w:rsidR="00097E98" w:rsidRPr="00442838" w:rsidRDefault="00097E98" w:rsidP="000F163C">
            <w:pPr>
              <w:spacing w:line="360" w:lineRule="auto"/>
            </w:pPr>
          </w:p>
        </w:tc>
        <w:tc>
          <w:tcPr>
            <w:tcW w:w="724" w:type="dxa"/>
          </w:tcPr>
          <w:p w14:paraId="30896F9C" w14:textId="77777777" w:rsidR="00097E98" w:rsidRPr="00442838" w:rsidRDefault="00097E98" w:rsidP="000F163C">
            <w:pPr>
              <w:spacing w:line="360" w:lineRule="auto"/>
            </w:pPr>
          </w:p>
        </w:tc>
        <w:tc>
          <w:tcPr>
            <w:tcW w:w="724" w:type="dxa"/>
          </w:tcPr>
          <w:p w14:paraId="238B8B0A" w14:textId="77777777" w:rsidR="00097E98" w:rsidRPr="00442838" w:rsidRDefault="00097E98" w:rsidP="000F163C">
            <w:pPr>
              <w:spacing w:line="360" w:lineRule="auto"/>
            </w:pPr>
          </w:p>
        </w:tc>
        <w:tc>
          <w:tcPr>
            <w:tcW w:w="1976" w:type="dxa"/>
          </w:tcPr>
          <w:p w14:paraId="3B61D088" w14:textId="77777777" w:rsidR="00097E98" w:rsidRPr="00442838" w:rsidRDefault="00097E98" w:rsidP="000F163C">
            <w:pPr>
              <w:spacing w:line="360" w:lineRule="auto"/>
            </w:pPr>
          </w:p>
        </w:tc>
      </w:tr>
      <w:tr w:rsidR="00097E98" w:rsidRPr="00442838" w14:paraId="055D3571" w14:textId="77777777" w:rsidTr="000F163C">
        <w:trPr>
          <w:trHeight w:val="896"/>
        </w:trPr>
        <w:tc>
          <w:tcPr>
            <w:tcW w:w="1251" w:type="dxa"/>
          </w:tcPr>
          <w:p w14:paraId="68980077" w14:textId="77777777" w:rsidR="00097E98" w:rsidRPr="00442838" w:rsidRDefault="00097E98" w:rsidP="000F163C">
            <w:pPr>
              <w:spacing w:line="360" w:lineRule="auto"/>
            </w:pPr>
          </w:p>
        </w:tc>
        <w:tc>
          <w:tcPr>
            <w:tcW w:w="1652" w:type="dxa"/>
          </w:tcPr>
          <w:p w14:paraId="2A56C879" w14:textId="77777777" w:rsidR="00097E98" w:rsidRPr="00442838" w:rsidRDefault="00097E98" w:rsidP="000F163C">
            <w:pPr>
              <w:spacing w:line="360" w:lineRule="auto"/>
            </w:pPr>
          </w:p>
        </w:tc>
        <w:tc>
          <w:tcPr>
            <w:tcW w:w="3719" w:type="dxa"/>
          </w:tcPr>
          <w:p w14:paraId="5E558B5E" w14:textId="77777777" w:rsidR="00097E98" w:rsidRPr="00442838" w:rsidRDefault="00097E98" w:rsidP="000F163C">
            <w:pPr>
              <w:spacing w:line="360" w:lineRule="auto"/>
            </w:pPr>
          </w:p>
        </w:tc>
        <w:tc>
          <w:tcPr>
            <w:tcW w:w="880" w:type="dxa"/>
          </w:tcPr>
          <w:p w14:paraId="12D084F2" w14:textId="77777777" w:rsidR="00097E98" w:rsidRPr="00442838" w:rsidRDefault="00097E98" w:rsidP="000F163C">
            <w:pPr>
              <w:spacing w:line="360" w:lineRule="auto"/>
            </w:pPr>
          </w:p>
        </w:tc>
        <w:tc>
          <w:tcPr>
            <w:tcW w:w="724" w:type="dxa"/>
          </w:tcPr>
          <w:p w14:paraId="6488EBB0" w14:textId="77777777" w:rsidR="00097E98" w:rsidRPr="00442838" w:rsidRDefault="00097E98" w:rsidP="000F163C">
            <w:pPr>
              <w:spacing w:line="360" w:lineRule="auto"/>
            </w:pPr>
          </w:p>
        </w:tc>
        <w:tc>
          <w:tcPr>
            <w:tcW w:w="724" w:type="dxa"/>
          </w:tcPr>
          <w:p w14:paraId="73C6AC7B" w14:textId="77777777" w:rsidR="00097E98" w:rsidRPr="00442838" w:rsidRDefault="00097E98" w:rsidP="000F163C">
            <w:pPr>
              <w:spacing w:line="360" w:lineRule="auto"/>
            </w:pPr>
          </w:p>
        </w:tc>
        <w:tc>
          <w:tcPr>
            <w:tcW w:w="1976" w:type="dxa"/>
          </w:tcPr>
          <w:p w14:paraId="27D3D9F4" w14:textId="77777777" w:rsidR="00097E98" w:rsidRPr="00442838" w:rsidRDefault="00097E98" w:rsidP="000F163C">
            <w:pPr>
              <w:spacing w:line="360" w:lineRule="auto"/>
            </w:pPr>
          </w:p>
        </w:tc>
      </w:tr>
    </w:tbl>
    <w:p w14:paraId="63D7F4AF" w14:textId="77777777" w:rsidR="00097E98" w:rsidRPr="00442838" w:rsidRDefault="00097E98" w:rsidP="00097E98">
      <w:pPr>
        <w:rPr>
          <w:sz w:val="24"/>
        </w:rPr>
      </w:pPr>
    </w:p>
    <w:p w14:paraId="6ED2C61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196A57" w14:textId="77777777" w:rsidTr="000F163C">
        <w:tc>
          <w:tcPr>
            <w:tcW w:w="3596" w:type="dxa"/>
          </w:tcPr>
          <w:p w14:paraId="270695D5" w14:textId="77777777" w:rsidR="00097E98" w:rsidRPr="00442838" w:rsidRDefault="00097E98" w:rsidP="000F163C">
            <w:pPr>
              <w:rPr>
                <w:sz w:val="24"/>
              </w:rPr>
            </w:pPr>
          </w:p>
        </w:tc>
        <w:tc>
          <w:tcPr>
            <w:tcW w:w="3597" w:type="dxa"/>
          </w:tcPr>
          <w:p w14:paraId="42AEE3D2" w14:textId="77777777" w:rsidR="00097E98" w:rsidRPr="00442838" w:rsidRDefault="00097E98" w:rsidP="000F163C">
            <w:pPr>
              <w:rPr>
                <w:sz w:val="24"/>
              </w:rPr>
            </w:pPr>
          </w:p>
        </w:tc>
        <w:tc>
          <w:tcPr>
            <w:tcW w:w="3597" w:type="dxa"/>
          </w:tcPr>
          <w:p w14:paraId="4A66C827" w14:textId="77777777" w:rsidR="00097E98" w:rsidRPr="00442838" w:rsidRDefault="00097E98" w:rsidP="000F163C">
            <w:pPr>
              <w:rPr>
                <w:sz w:val="24"/>
              </w:rPr>
            </w:pPr>
          </w:p>
        </w:tc>
      </w:tr>
      <w:tr w:rsidR="00097E98" w:rsidRPr="00442838" w14:paraId="2274FEC6" w14:textId="77777777" w:rsidTr="000F163C">
        <w:tc>
          <w:tcPr>
            <w:tcW w:w="3596" w:type="dxa"/>
          </w:tcPr>
          <w:p w14:paraId="3E117435" w14:textId="77777777" w:rsidR="00097E98" w:rsidRPr="00442838" w:rsidRDefault="00097E98" w:rsidP="000F163C">
            <w:pPr>
              <w:rPr>
                <w:sz w:val="24"/>
              </w:rPr>
            </w:pPr>
          </w:p>
        </w:tc>
        <w:tc>
          <w:tcPr>
            <w:tcW w:w="3597" w:type="dxa"/>
          </w:tcPr>
          <w:p w14:paraId="3EA3DE9C" w14:textId="77777777" w:rsidR="00097E98" w:rsidRPr="00442838" w:rsidRDefault="00097E98" w:rsidP="000F163C">
            <w:pPr>
              <w:rPr>
                <w:sz w:val="24"/>
              </w:rPr>
            </w:pPr>
          </w:p>
        </w:tc>
        <w:tc>
          <w:tcPr>
            <w:tcW w:w="3597" w:type="dxa"/>
          </w:tcPr>
          <w:p w14:paraId="2F9FD9D8" w14:textId="77777777" w:rsidR="00097E98" w:rsidRPr="00442838" w:rsidRDefault="00097E98" w:rsidP="000F163C">
            <w:pPr>
              <w:rPr>
                <w:sz w:val="24"/>
              </w:rPr>
            </w:pPr>
          </w:p>
        </w:tc>
      </w:tr>
    </w:tbl>
    <w:p w14:paraId="7D5EBA75" w14:textId="77777777" w:rsidR="00097E98" w:rsidRPr="00442838" w:rsidRDefault="00097E98" w:rsidP="00097E98">
      <w:pPr>
        <w:rPr>
          <w:sz w:val="24"/>
        </w:rPr>
      </w:pPr>
    </w:p>
    <w:p w14:paraId="3624141D" w14:textId="77777777" w:rsidR="00097E98" w:rsidRPr="00442838" w:rsidRDefault="00097E98" w:rsidP="00097E98">
      <w:pPr>
        <w:rPr>
          <w:sz w:val="24"/>
        </w:rPr>
      </w:pPr>
      <w:r w:rsidRPr="00442838">
        <w:rPr>
          <w:sz w:val="24"/>
        </w:rPr>
        <w:t>Sprites:</w:t>
      </w:r>
    </w:p>
    <w:p w14:paraId="21246EE2" w14:textId="77777777" w:rsidR="00097E98" w:rsidRPr="00442838" w:rsidRDefault="00097E98" w:rsidP="00097E98">
      <w:pPr>
        <w:rPr>
          <w:sz w:val="24"/>
        </w:rPr>
      </w:pPr>
      <w:r w:rsidRPr="00442838">
        <w:rPr>
          <w:sz w:val="24"/>
        </w:rPr>
        <w:br w:type="page"/>
      </w:r>
    </w:p>
    <w:p w14:paraId="0DBE9F7C" w14:textId="77777777" w:rsidR="00097E98" w:rsidRPr="00442838" w:rsidRDefault="00097E98" w:rsidP="00097E98">
      <w:pPr>
        <w:rPr>
          <w:sz w:val="24"/>
        </w:rPr>
      </w:pPr>
      <w:r w:rsidRPr="00442838">
        <w:rPr>
          <w:sz w:val="24"/>
        </w:rPr>
        <w:lastRenderedPageBreak/>
        <w:t>Family Page</w:t>
      </w:r>
    </w:p>
    <w:p w14:paraId="64F9012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FAF373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A57BA02" w14:textId="77777777" w:rsidTr="000F163C">
        <w:trPr>
          <w:trHeight w:val="896"/>
        </w:trPr>
        <w:tc>
          <w:tcPr>
            <w:tcW w:w="1251" w:type="dxa"/>
          </w:tcPr>
          <w:p w14:paraId="3FE5722C" w14:textId="77777777" w:rsidR="00097E98" w:rsidRPr="00442838" w:rsidRDefault="00097E98" w:rsidP="000F163C">
            <w:pPr>
              <w:spacing w:line="360" w:lineRule="auto"/>
            </w:pPr>
            <w:r w:rsidRPr="00442838">
              <w:t>Pokemon</w:t>
            </w:r>
          </w:p>
          <w:p w14:paraId="6059E93C" w14:textId="77777777" w:rsidR="00097E98" w:rsidRPr="00442838" w:rsidRDefault="00097E98" w:rsidP="000F163C">
            <w:pPr>
              <w:spacing w:line="360" w:lineRule="auto"/>
            </w:pPr>
            <w:r w:rsidRPr="00442838">
              <w:t>Name</w:t>
            </w:r>
          </w:p>
        </w:tc>
        <w:tc>
          <w:tcPr>
            <w:tcW w:w="1652" w:type="dxa"/>
          </w:tcPr>
          <w:p w14:paraId="7455882C" w14:textId="77777777" w:rsidR="00097E98" w:rsidRPr="00442838" w:rsidRDefault="00097E98" w:rsidP="000F163C">
            <w:pPr>
              <w:spacing w:line="360" w:lineRule="auto"/>
            </w:pPr>
            <w:r w:rsidRPr="00442838">
              <w:t>Pokemon Number</w:t>
            </w:r>
          </w:p>
        </w:tc>
        <w:tc>
          <w:tcPr>
            <w:tcW w:w="3719" w:type="dxa"/>
          </w:tcPr>
          <w:p w14:paraId="1055F6F9" w14:textId="77777777" w:rsidR="00097E98" w:rsidRPr="00442838" w:rsidRDefault="00097E98" w:rsidP="000F163C">
            <w:pPr>
              <w:spacing w:line="360" w:lineRule="auto"/>
            </w:pPr>
            <w:r w:rsidRPr="00442838">
              <w:t>Base Stats</w:t>
            </w:r>
          </w:p>
          <w:p w14:paraId="4CF07304"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F794203" w14:textId="77777777" w:rsidR="00097E98" w:rsidRPr="00442838" w:rsidRDefault="00097E98" w:rsidP="000F163C">
            <w:pPr>
              <w:spacing w:line="360" w:lineRule="auto"/>
            </w:pPr>
            <w:r w:rsidRPr="00442838">
              <w:t>Ability</w:t>
            </w:r>
          </w:p>
        </w:tc>
        <w:tc>
          <w:tcPr>
            <w:tcW w:w="724" w:type="dxa"/>
          </w:tcPr>
          <w:p w14:paraId="29E63399" w14:textId="77777777" w:rsidR="00097E98" w:rsidRPr="00442838" w:rsidRDefault="00097E98" w:rsidP="000F163C">
            <w:pPr>
              <w:spacing w:line="360" w:lineRule="auto"/>
            </w:pPr>
            <w:r w:rsidRPr="00442838">
              <w:t>Type 1</w:t>
            </w:r>
          </w:p>
        </w:tc>
        <w:tc>
          <w:tcPr>
            <w:tcW w:w="724" w:type="dxa"/>
          </w:tcPr>
          <w:p w14:paraId="7F564B7F" w14:textId="77777777" w:rsidR="00097E98" w:rsidRPr="00442838" w:rsidRDefault="00097E98" w:rsidP="000F163C">
            <w:pPr>
              <w:spacing w:line="360" w:lineRule="auto"/>
            </w:pPr>
            <w:r w:rsidRPr="00442838">
              <w:t>Type 2</w:t>
            </w:r>
          </w:p>
        </w:tc>
        <w:tc>
          <w:tcPr>
            <w:tcW w:w="1976" w:type="dxa"/>
          </w:tcPr>
          <w:p w14:paraId="2C9B3BF4" w14:textId="77777777" w:rsidR="00097E98" w:rsidRPr="00442838" w:rsidRDefault="00097E98" w:rsidP="000F163C">
            <w:pPr>
              <w:spacing w:line="360" w:lineRule="auto"/>
            </w:pPr>
            <w:r w:rsidRPr="00442838">
              <w:t>Evolution</w:t>
            </w:r>
          </w:p>
        </w:tc>
      </w:tr>
      <w:tr w:rsidR="00097E98" w:rsidRPr="00442838" w14:paraId="2F8A92AD" w14:textId="77777777" w:rsidTr="000F163C">
        <w:trPr>
          <w:trHeight w:val="454"/>
        </w:trPr>
        <w:tc>
          <w:tcPr>
            <w:tcW w:w="1251" w:type="dxa"/>
          </w:tcPr>
          <w:p w14:paraId="7287CBAB" w14:textId="77777777" w:rsidR="00097E98" w:rsidRPr="00442838" w:rsidRDefault="00097E98" w:rsidP="000F163C">
            <w:pPr>
              <w:spacing w:line="360" w:lineRule="auto"/>
            </w:pPr>
          </w:p>
        </w:tc>
        <w:tc>
          <w:tcPr>
            <w:tcW w:w="1652" w:type="dxa"/>
          </w:tcPr>
          <w:p w14:paraId="5E9D635E" w14:textId="77777777" w:rsidR="00097E98" w:rsidRPr="00442838" w:rsidRDefault="00097E98" w:rsidP="000F163C">
            <w:pPr>
              <w:spacing w:line="360" w:lineRule="auto"/>
            </w:pPr>
          </w:p>
        </w:tc>
        <w:tc>
          <w:tcPr>
            <w:tcW w:w="3719" w:type="dxa"/>
          </w:tcPr>
          <w:p w14:paraId="56F9FDEA" w14:textId="77777777" w:rsidR="00097E98" w:rsidRPr="00442838" w:rsidRDefault="00097E98" w:rsidP="000F163C">
            <w:pPr>
              <w:spacing w:line="360" w:lineRule="auto"/>
            </w:pPr>
          </w:p>
        </w:tc>
        <w:tc>
          <w:tcPr>
            <w:tcW w:w="880" w:type="dxa"/>
          </w:tcPr>
          <w:p w14:paraId="4F8EE202" w14:textId="77777777" w:rsidR="00097E98" w:rsidRPr="00442838" w:rsidRDefault="00097E98" w:rsidP="000F163C">
            <w:pPr>
              <w:spacing w:line="360" w:lineRule="auto"/>
            </w:pPr>
          </w:p>
        </w:tc>
        <w:tc>
          <w:tcPr>
            <w:tcW w:w="724" w:type="dxa"/>
          </w:tcPr>
          <w:p w14:paraId="37814510" w14:textId="77777777" w:rsidR="00097E98" w:rsidRPr="00442838" w:rsidRDefault="00097E98" w:rsidP="000F163C">
            <w:pPr>
              <w:spacing w:line="360" w:lineRule="auto"/>
            </w:pPr>
          </w:p>
        </w:tc>
        <w:tc>
          <w:tcPr>
            <w:tcW w:w="724" w:type="dxa"/>
          </w:tcPr>
          <w:p w14:paraId="75434496" w14:textId="77777777" w:rsidR="00097E98" w:rsidRPr="00442838" w:rsidRDefault="00097E98" w:rsidP="000F163C">
            <w:pPr>
              <w:spacing w:line="360" w:lineRule="auto"/>
            </w:pPr>
          </w:p>
        </w:tc>
        <w:tc>
          <w:tcPr>
            <w:tcW w:w="1976" w:type="dxa"/>
          </w:tcPr>
          <w:p w14:paraId="30AB1D2A" w14:textId="77777777" w:rsidR="00097E98" w:rsidRPr="00442838" w:rsidRDefault="00097E98" w:rsidP="000F163C">
            <w:pPr>
              <w:spacing w:line="360" w:lineRule="auto"/>
            </w:pPr>
          </w:p>
        </w:tc>
      </w:tr>
      <w:tr w:rsidR="00097E98" w:rsidRPr="00442838" w14:paraId="586E130C" w14:textId="77777777" w:rsidTr="000F163C">
        <w:trPr>
          <w:trHeight w:val="441"/>
        </w:trPr>
        <w:tc>
          <w:tcPr>
            <w:tcW w:w="1251" w:type="dxa"/>
          </w:tcPr>
          <w:p w14:paraId="7229B616" w14:textId="77777777" w:rsidR="00097E98" w:rsidRPr="00442838" w:rsidRDefault="00097E98" w:rsidP="000F163C">
            <w:pPr>
              <w:spacing w:line="360" w:lineRule="auto"/>
            </w:pPr>
          </w:p>
        </w:tc>
        <w:tc>
          <w:tcPr>
            <w:tcW w:w="1652" w:type="dxa"/>
          </w:tcPr>
          <w:p w14:paraId="453B4F85" w14:textId="77777777" w:rsidR="00097E98" w:rsidRPr="00442838" w:rsidRDefault="00097E98" w:rsidP="000F163C">
            <w:pPr>
              <w:spacing w:line="360" w:lineRule="auto"/>
            </w:pPr>
          </w:p>
        </w:tc>
        <w:tc>
          <w:tcPr>
            <w:tcW w:w="3719" w:type="dxa"/>
          </w:tcPr>
          <w:p w14:paraId="0F667FF4" w14:textId="77777777" w:rsidR="00097E98" w:rsidRPr="00442838" w:rsidRDefault="00097E98" w:rsidP="000F163C">
            <w:pPr>
              <w:spacing w:line="360" w:lineRule="auto"/>
            </w:pPr>
          </w:p>
        </w:tc>
        <w:tc>
          <w:tcPr>
            <w:tcW w:w="880" w:type="dxa"/>
          </w:tcPr>
          <w:p w14:paraId="6A4776ED" w14:textId="77777777" w:rsidR="00097E98" w:rsidRPr="00442838" w:rsidRDefault="00097E98" w:rsidP="000F163C">
            <w:pPr>
              <w:spacing w:line="360" w:lineRule="auto"/>
            </w:pPr>
          </w:p>
        </w:tc>
        <w:tc>
          <w:tcPr>
            <w:tcW w:w="724" w:type="dxa"/>
          </w:tcPr>
          <w:p w14:paraId="52AA4048" w14:textId="77777777" w:rsidR="00097E98" w:rsidRPr="00442838" w:rsidRDefault="00097E98" w:rsidP="000F163C">
            <w:pPr>
              <w:spacing w:line="360" w:lineRule="auto"/>
            </w:pPr>
          </w:p>
        </w:tc>
        <w:tc>
          <w:tcPr>
            <w:tcW w:w="724" w:type="dxa"/>
          </w:tcPr>
          <w:p w14:paraId="6870F05B" w14:textId="77777777" w:rsidR="00097E98" w:rsidRPr="00442838" w:rsidRDefault="00097E98" w:rsidP="000F163C">
            <w:pPr>
              <w:spacing w:line="360" w:lineRule="auto"/>
            </w:pPr>
          </w:p>
        </w:tc>
        <w:tc>
          <w:tcPr>
            <w:tcW w:w="1976" w:type="dxa"/>
          </w:tcPr>
          <w:p w14:paraId="4FC1C9F8" w14:textId="77777777" w:rsidR="00097E98" w:rsidRPr="00442838" w:rsidRDefault="00097E98" w:rsidP="000F163C">
            <w:pPr>
              <w:spacing w:line="360" w:lineRule="auto"/>
            </w:pPr>
          </w:p>
        </w:tc>
      </w:tr>
      <w:tr w:rsidR="00097E98" w:rsidRPr="00442838" w14:paraId="4E7FF0AE" w14:textId="77777777" w:rsidTr="000F163C">
        <w:trPr>
          <w:trHeight w:val="441"/>
        </w:trPr>
        <w:tc>
          <w:tcPr>
            <w:tcW w:w="1251" w:type="dxa"/>
          </w:tcPr>
          <w:p w14:paraId="11DD990A" w14:textId="77777777" w:rsidR="00097E98" w:rsidRPr="00442838" w:rsidRDefault="00097E98" w:rsidP="000F163C">
            <w:pPr>
              <w:spacing w:line="360" w:lineRule="auto"/>
            </w:pPr>
          </w:p>
        </w:tc>
        <w:tc>
          <w:tcPr>
            <w:tcW w:w="1652" w:type="dxa"/>
          </w:tcPr>
          <w:p w14:paraId="7D44DAC3" w14:textId="77777777" w:rsidR="00097E98" w:rsidRPr="00442838" w:rsidRDefault="00097E98" w:rsidP="000F163C">
            <w:pPr>
              <w:spacing w:line="360" w:lineRule="auto"/>
            </w:pPr>
          </w:p>
        </w:tc>
        <w:tc>
          <w:tcPr>
            <w:tcW w:w="3719" w:type="dxa"/>
          </w:tcPr>
          <w:p w14:paraId="55896BA4" w14:textId="77777777" w:rsidR="00097E98" w:rsidRPr="00442838" w:rsidRDefault="00097E98" w:rsidP="000F163C">
            <w:pPr>
              <w:spacing w:line="360" w:lineRule="auto"/>
            </w:pPr>
          </w:p>
        </w:tc>
        <w:tc>
          <w:tcPr>
            <w:tcW w:w="880" w:type="dxa"/>
          </w:tcPr>
          <w:p w14:paraId="13F355B6" w14:textId="77777777" w:rsidR="00097E98" w:rsidRPr="00442838" w:rsidRDefault="00097E98" w:rsidP="000F163C">
            <w:pPr>
              <w:spacing w:line="360" w:lineRule="auto"/>
            </w:pPr>
          </w:p>
        </w:tc>
        <w:tc>
          <w:tcPr>
            <w:tcW w:w="724" w:type="dxa"/>
          </w:tcPr>
          <w:p w14:paraId="792BE681" w14:textId="77777777" w:rsidR="00097E98" w:rsidRPr="00442838" w:rsidRDefault="00097E98" w:rsidP="000F163C">
            <w:pPr>
              <w:spacing w:line="360" w:lineRule="auto"/>
            </w:pPr>
          </w:p>
        </w:tc>
        <w:tc>
          <w:tcPr>
            <w:tcW w:w="724" w:type="dxa"/>
          </w:tcPr>
          <w:p w14:paraId="2436D654" w14:textId="77777777" w:rsidR="00097E98" w:rsidRPr="00442838" w:rsidRDefault="00097E98" w:rsidP="000F163C">
            <w:pPr>
              <w:spacing w:line="360" w:lineRule="auto"/>
            </w:pPr>
          </w:p>
        </w:tc>
        <w:tc>
          <w:tcPr>
            <w:tcW w:w="1976" w:type="dxa"/>
          </w:tcPr>
          <w:p w14:paraId="66C92AE8" w14:textId="77777777" w:rsidR="00097E98" w:rsidRPr="00442838" w:rsidRDefault="00097E98" w:rsidP="000F163C">
            <w:pPr>
              <w:spacing w:line="360" w:lineRule="auto"/>
            </w:pPr>
          </w:p>
        </w:tc>
      </w:tr>
      <w:tr w:rsidR="00097E98" w:rsidRPr="00442838" w14:paraId="658A413D" w14:textId="77777777" w:rsidTr="000F163C">
        <w:trPr>
          <w:trHeight w:val="896"/>
        </w:trPr>
        <w:tc>
          <w:tcPr>
            <w:tcW w:w="1251" w:type="dxa"/>
          </w:tcPr>
          <w:p w14:paraId="1D411A5B" w14:textId="77777777" w:rsidR="00097E98" w:rsidRPr="00442838" w:rsidRDefault="00097E98" w:rsidP="000F163C">
            <w:pPr>
              <w:spacing w:line="360" w:lineRule="auto"/>
            </w:pPr>
          </w:p>
        </w:tc>
        <w:tc>
          <w:tcPr>
            <w:tcW w:w="1652" w:type="dxa"/>
          </w:tcPr>
          <w:p w14:paraId="659CD20C" w14:textId="77777777" w:rsidR="00097E98" w:rsidRPr="00442838" w:rsidRDefault="00097E98" w:rsidP="000F163C">
            <w:pPr>
              <w:spacing w:line="360" w:lineRule="auto"/>
            </w:pPr>
          </w:p>
        </w:tc>
        <w:tc>
          <w:tcPr>
            <w:tcW w:w="3719" w:type="dxa"/>
          </w:tcPr>
          <w:p w14:paraId="4C331104" w14:textId="77777777" w:rsidR="00097E98" w:rsidRPr="00442838" w:rsidRDefault="00097E98" w:rsidP="000F163C">
            <w:pPr>
              <w:spacing w:line="360" w:lineRule="auto"/>
            </w:pPr>
          </w:p>
        </w:tc>
        <w:tc>
          <w:tcPr>
            <w:tcW w:w="880" w:type="dxa"/>
          </w:tcPr>
          <w:p w14:paraId="5E20AD8E" w14:textId="77777777" w:rsidR="00097E98" w:rsidRPr="00442838" w:rsidRDefault="00097E98" w:rsidP="000F163C">
            <w:pPr>
              <w:spacing w:line="360" w:lineRule="auto"/>
            </w:pPr>
          </w:p>
        </w:tc>
        <w:tc>
          <w:tcPr>
            <w:tcW w:w="724" w:type="dxa"/>
          </w:tcPr>
          <w:p w14:paraId="26AEF807" w14:textId="77777777" w:rsidR="00097E98" w:rsidRPr="00442838" w:rsidRDefault="00097E98" w:rsidP="000F163C">
            <w:pPr>
              <w:spacing w:line="360" w:lineRule="auto"/>
            </w:pPr>
          </w:p>
        </w:tc>
        <w:tc>
          <w:tcPr>
            <w:tcW w:w="724" w:type="dxa"/>
          </w:tcPr>
          <w:p w14:paraId="216DFD69" w14:textId="77777777" w:rsidR="00097E98" w:rsidRPr="00442838" w:rsidRDefault="00097E98" w:rsidP="000F163C">
            <w:pPr>
              <w:spacing w:line="360" w:lineRule="auto"/>
            </w:pPr>
          </w:p>
        </w:tc>
        <w:tc>
          <w:tcPr>
            <w:tcW w:w="1976" w:type="dxa"/>
          </w:tcPr>
          <w:p w14:paraId="139F68F5" w14:textId="77777777" w:rsidR="00097E98" w:rsidRPr="00442838" w:rsidRDefault="00097E98" w:rsidP="000F163C">
            <w:pPr>
              <w:spacing w:line="360" w:lineRule="auto"/>
            </w:pPr>
          </w:p>
        </w:tc>
      </w:tr>
    </w:tbl>
    <w:p w14:paraId="03F5B0E2" w14:textId="77777777" w:rsidR="00097E98" w:rsidRPr="00442838" w:rsidRDefault="00097E98" w:rsidP="00097E98">
      <w:pPr>
        <w:rPr>
          <w:sz w:val="24"/>
        </w:rPr>
      </w:pPr>
    </w:p>
    <w:p w14:paraId="038F7AE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434C4AF" w14:textId="77777777" w:rsidTr="000F163C">
        <w:tc>
          <w:tcPr>
            <w:tcW w:w="3596" w:type="dxa"/>
          </w:tcPr>
          <w:p w14:paraId="326B07F3" w14:textId="77777777" w:rsidR="00097E98" w:rsidRPr="00442838" w:rsidRDefault="00097E98" w:rsidP="000F163C">
            <w:pPr>
              <w:rPr>
                <w:sz w:val="24"/>
              </w:rPr>
            </w:pPr>
          </w:p>
        </w:tc>
        <w:tc>
          <w:tcPr>
            <w:tcW w:w="3597" w:type="dxa"/>
          </w:tcPr>
          <w:p w14:paraId="4F1CBDCF" w14:textId="77777777" w:rsidR="00097E98" w:rsidRPr="00442838" w:rsidRDefault="00097E98" w:rsidP="000F163C">
            <w:pPr>
              <w:rPr>
                <w:sz w:val="24"/>
              </w:rPr>
            </w:pPr>
          </w:p>
        </w:tc>
        <w:tc>
          <w:tcPr>
            <w:tcW w:w="3597" w:type="dxa"/>
          </w:tcPr>
          <w:p w14:paraId="1CAA8172" w14:textId="77777777" w:rsidR="00097E98" w:rsidRPr="00442838" w:rsidRDefault="00097E98" w:rsidP="000F163C">
            <w:pPr>
              <w:rPr>
                <w:sz w:val="24"/>
              </w:rPr>
            </w:pPr>
          </w:p>
        </w:tc>
      </w:tr>
      <w:tr w:rsidR="00097E98" w:rsidRPr="00442838" w14:paraId="40C83E7F" w14:textId="77777777" w:rsidTr="000F163C">
        <w:tc>
          <w:tcPr>
            <w:tcW w:w="3596" w:type="dxa"/>
          </w:tcPr>
          <w:p w14:paraId="076A585A" w14:textId="77777777" w:rsidR="00097E98" w:rsidRPr="00442838" w:rsidRDefault="00097E98" w:rsidP="000F163C">
            <w:pPr>
              <w:rPr>
                <w:sz w:val="24"/>
              </w:rPr>
            </w:pPr>
          </w:p>
        </w:tc>
        <w:tc>
          <w:tcPr>
            <w:tcW w:w="3597" w:type="dxa"/>
          </w:tcPr>
          <w:p w14:paraId="15CC21F4" w14:textId="77777777" w:rsidR="00097E98" w:rsidRPr="00442838" w:rsidRDefault="00097E98" w:rsidP="000F163C">
            <w:pPr>
              <w:rPr>
                <w:sz w:val="24"/>
              </w:rPr>
            </w:pPr>
          </w:p>
        </w:tc>
        <w:tc>
          <w:tcPr>
            <w:tcW w:w="3597" w:type="dxa"/>
          </w:tcPr>
          <w:p w14:paraId="533F5C64" w14:textId="77777777" w:rsidR="00097E98" w:rsidRPr="00442838" w:rsidRDefault="00097E98" w:rsidP="000F163C">
            <w:pPr>
              <w:rPr>
                <w:sz w:val="24"/>
              </w:rPr>
            </w:pPr>
          </w:p>
        </w:tc>
      </w:tr>
    </w:tbl>
    <w:p w14:paraId="5D1263A1" w14:textId="77777777" w:rsidR="00097E98" w:rsidRPr="00442838" w:rsidRDefault="00097E98" w:rsidP="00097E98">
      <w:pPr>
        <w:rPr>
          <w:sz w:val="24"/>
        </w:rPr>
      </w:pPr>
    </w:p>
    <w:p w14:paraId="2584FAFF" w14:textId="77777777" w:rsidR="00097E98" w:rsidRPr="00442838" w:rsidRDefault="00097E98" w:rsidP="00097E98">
      <w:pPr>
        <w:rPr>
          <w:sz w:val="24"/>
        </w:rPr>
      </w:pPr>
      <w:r w:rsidRPr="00442838">
        <w:rPr>
          <w:sz w:val="24"/>
        </w:rPr>
        <w:t>Sprites:</w:t>
      </w:r>
    </w:p>
    <w:p w14:paraId="799DC480" w14:textId="77777777" w:rsidR="00097E98" w:rsidRPr="00442838" w:rsidRDefault="00097E98" w:rsidP="00097E98">
      <w:pPr>
        <w:rPr>
          <w:sz w:val="24"/>
        </w:rPr>
      </w:pPr>
      <w:r w:rsidRPr="00442838">
        <w:rPr>
          <w:sz w:val="24"/>
        </w:rPr>
        <w:br w:type="page"/>
      </w:r>
    </w:p>
    <w:p w14:paraId="348867B9" w14:textId="77777777" w:rsidR="00097E98" w:rsidRPr="00442838" w:rsidRDefault="00097E98" w:rsidP="00097E98">
      <w:pPr>
        <w:rPr>
          <w:sz w:val="24"/>
        </w:rPr>
      </w:pPr>
      <w:r w:rsidRPr="00442838">
        <w:rPr>
          <w:sz w:val="24"/>
        </w:rPr>
        <w:lastRenderedPageBreak/>
        <w:t>Family Page</w:t>
      </w:r>
    </w:p>
    <w:p w14:paraId="6FFFFC8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88669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854478A" w14:textId="77777777" w:rsidTr="000F163C">
        <w:trPr>
          <w:trHeight w:val="896"/>
        </w:trPr>
        <w:tc>
          <w:tcPr>
            <w:tcW w:w="1251" w:type="dxa"/>
          </w:tcPr>
          <w:p w14:paraId="6DD59AA1" w14:textId="77777777" w:rsidR="00097E98" w:rsidRPr="00442838" w:rsidRDefault="00097E98" w:rsidP="000F163C">
            <w:pPr>
              <w:spacing w:line="360" w:lineRule="auto"/>
            </w:pPr>
            <w:r w:rsidRPr="00442838">
              <w:t>Pokemon</w:t>
            </w:r>
          </w:p>
          <w:p w14:paraId="369A0D85" w14:textId="77777777" w:rsidR="00097E98" w:rsidRPr="00442838" w:rsidRDefault="00097E98" w:rsidP="000F163C">
            <w:pPr>
              <w:spacing w:line="360" w:lineRule="auto"/>
            </w:pPr>
            <w:r w:rsidRPr="00442838">
              <w:t>Name</w:t>
            </w:r>
          </w:p>
        </w:tc>
        <w:tc>
          <w:tcPr>
            <w:tcW w:w="1652" w:type="dxa"/>
          </w:tcPr>
          <w:p w14:paraId="4F058B0C" w14:textId="77777777" w:rsidR="00097E98" w:rsidRPr="00442838" w:rsidRDefault="00097E98" w:rsidP="000F163C">
            <w:pPr>
              <w:spacing w:line="360" w:lineRule="auto"/>
            </w:pPr>
            <w:r w:rsidRPr="00442838">
              <w:t>Pokemon Number</w:t>
            </w:r>
          </w:p>
        </w:tc>
        <w:tc>
          <w:tcPr>
            <w:tcW w:w="3719" w:type="dxa"/>
          </w:tcPr>
          <w:p w14:paraId="22B41C22" w14:textId="77777777" w:rsidR="00097E98" w:rsidRPr="00442838" w:rsidRDefault="00097E98" w:rsidP="000F163C">
            <w:pPr>
              <w:spacing w:line="360" w:lineRule="auto"/>
            </w:pPr>
            <w:r w:rsidRPr="00442838">
              <w:t>Base Stats</w:t>
            </w:r>
          </w:p>
          <w:p w14:paraId="72A816D8"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35815C26" w14:textId="77777777" w:rsidR="00097E98" w:rsidRPr="00442838" w:rsidRDefault="00097E98" w:rsidP="000F163C">
            <w:pPr>
              <w:spacing w:line="360" w:lineRule="auto"/>
            </w:pPr>
            <w:r w:rsidRPr="00442838">
              <w:t>Ability</w:t>
            </w:r>
          </w:p>
        </w:tc>
        <w:tc>
          <w:tcPr>
            <w:tcW w:w="724" w:type="dxa"/>
          </w:tcPr>
          <w:p w14:paraId="3EB8E510" w14:textId="77777777" w:rsidR="00097E98" w:rsidRPr="00442838" w:rsidRDefault="00097E98" w:rsidP="000F163C">
            <w:pPr>
              <w:spacing w:line="360" w:lineRule="auto"/>
            </w:pPr>
            <w:r w:rsidRPr="00442838">
              <w:t>Type 1</w:t>
            </w:r>
          </w:p>
        </w:tc>
        <w:tc>
          <w:tcPr>
            <w:tcW w:w="724" w:type="dxa"/>
          </w:tcPr>
          <w:p w14:paraId="563866AF" w14:textId="77777777" w:rsidR="00097E98" w:rsidRPr="00442838" w:rsidRDefault="00097E98" w:rsidP="000F163C">
            <w:pPr>
              <w:spacing w:line="360" w:lineRule="auto"/>
            </w:pPr>
            <w:r w:rsidRPr="00442838">
              <w:t>Type 2</w:t>
            </w:r>
          </w:p>
        </w:tc>
        <w:tc>
          <w:tcPr>
            <w:tcW w:w="1976" w:type="dxa"/>
          </w:tcPr>
          <w:p w14:paraId="4CC8398A" w14:textId="77777777" w:rsidR="00097E98" w:rsidRPr="00442838" w:rsidRDefault="00097E98" w:rsidP="000F163C">
            <w:pPr>
              <w:spacing w:line="360" w:lineRule="auto"/>
            </w:pPr>
            <w:r w:rsidRPr="00442838">
              <w:t>Evolution</w:t>
            </w:r>
          </w:p>
        </w:tc>
      </w:tr>
      <w:tr w:rsidR="00097E98" w:rsidRPr="00442838" w14:paraId="3332C685" w14:textId="77777777" w:rsidTr="000F163C">
        <w:trPr>
          <w:trHeight w:val="454"/>
        </w:trPr>
        <w:tc>
          <w:tcPr>
            <w:tcW w:w="1251" w:type="dxa"/>
          </w:tcPr>
          <w:p w14:paraId="14493BE6" w14:textId="77777777" w:rsidR="00097E98" w:rsidRPr="00442838" w:rsidRDefault="00097E98" w:rsidP="000F163C">
            <w:pPr>
              <w:spacing w:line="360" w:lineRule="auto"/>
            </w:pPr>
          </w:p>
        </w:tc>
        <w:tc>
          <w:tcPr>
            <w:tcW w:w="1652" w:type="dxa"/>
          </w:tcPr>
          <w:p w14:paraId="588B93F6" w14:textId="77777777" w:rsidR="00097E98" w:rsidRPr="00442838" w:rsidRDefault="00097E98" w:rsidP="000F163C">
            <w:pPr>
              <w:spacing w:line="360" w:lineRule="auto"/>
            </w:pPr>
          </w:p>
        </w:tc>
        <w:tc>
          <w:tcPr>
            <w:tcW w:w="3719" w:type="dxa"/>
          </w:tcPr>
          <w:p w14:paraId="7DB8210D" w14:textId="77777777" w:rsidR="00097E98" w:rsidRPr="00442838" w:rsidRDefault="00097E98" w:rsidP="000F163C">
            <w:pPr>
              <w:spacing w:line="360" w:lineRule="auto"/>
            </w:pPr>
          </w:p>
        </w:tc>
        <w:tc>
          <w:tcPr>
            <w:tcW w:w="880" w:type="dxa"/>
          </w:tcPr>
          <w:p w14:paraId="1BD8E404" w14:textId="77777777" w:rsidR="00097E98" w:rsidRPr="00442838" w:rsidRDefault="00097E98" w:rsidP="000F163C">
            <w:pPr>
              <w:spacing w:line="360" w:lineRule="auto"/>
            </w:pPr>
          </w:p>
        </w:tc>
        <w:tc>
          <w:tcPr>
            <w:tcW w:w="724" w:type="dxa"/>
          </w:tcPr>
          <w:p w14:paraId="6AB01D54" w14:textId="77777777" w:rsidR="00097E98" w:rsidRPr="00442838" w:rsidRDefault="00097E98" w:rsidP="000F163C">
            <w:pPr>
              <w:spacing w:line="360" w:lineRule="auto"/>
            </w:pPr>
          </w:p>
        </w:tc>
        <w:tc>
          <w:tcPr>
            <w:tcW w:w="724" w:type="dxa"/>
          </w:tcPr>
          <w:p w14:paraId="01622258" w14:textId="77777777" w:rsidR="00097E98" w:rsidRPr="00442838" w:rsidRDefault="00097E98" w:rsidP="000F163C">
            <w:pPr>
              <w:spacing w:line="360" w:lineRule="auto"/>
            </w:pPr>
          </w:p>
        </w:tc>
        <w:tc>
          <w:tcPr>
            <w:tcW w:w="1976" w:type="dxa"/>
          </w:tcPr>
          <w:p w14:paraId="2CCC42FE" w14:textId="77777777" w:rsidR="00097E98" w:rsidRPr="00442838" w:rsidRDefault="00097E98" w:rsidP="000F163C">
            <w:pPr>
              <w:spacing w:line="360" w:lineRule="auto"/>
            </w:pPr>
          </w:p>
        </w:tc>
      </w:tr>
      <w:tr w:rsidR="00097E98" w:rsidRPr="00442838" w14:paraId="082EACF2" w14:textId="77777777" w:rsidTr="000F163C">
        <w:trPr>
          <w:trHeight w:val="441"/>
        </w:trPr>
        <w:tc>
          <w:tcPr>
            <w:tcW w:w="1251" w:type="dxa"/>
          </w:tcPr>
          <w:p w14:paraId="3DF69CCB" w14:textId="77777777" w:rsidR="00097E98" w:rsidRPr="00442838" w:rsidRDefault="00097E98" w:rsidP="000F163C">
            <w:pPr>
              <w:spacing w:line="360" w:lineRule="auto"/>
            </w:pPr>
          </w:p>
        </w:tc>
        <w:tc>
          <w:tcPr>
            <w:tcW w:w="1652" w:type="dxa"/>
          </w:tcPr>
          <w:p w14:paraId="38E9E9FB" w14:textId="77777777" w:rsidR="00097E98" w:rsidRPr="00442838" w:rsidRDefault="00097E98" w:rsidP="000F163C">
            <w:pPr>
              <w:spacing w:line="360" w:lineRule="auto"/>
            </w:pPr>
          </w:p>
        </w:tc>
        <w:tc>
          <w:tcPr>
            <w:tcW w:w="3719" w:type="dxa"/>
          </w:tcPr>
          <w:p w14:paraId="00C21642" w14:textId="77777777" w:rsidR="00097E98" w:rsidRPr="00442838" w:rsidRDefault="00097E98" w:rsidP="000F163C">
            <w:pPr>
              <w:spacing w:line="360" w:lineRule="auto"/>
            </w:pPr>
          </w:p>
        </w:tc>
        <w:tc>
          <w:tcPr>
            <w:tcW w:w="880" w:type="dxa"/>
          </w:tcPr>
          <w:p w14:paraId="30DC8DD0" w14:textId="77777777" w:rsidR="00097E98" w:rsidRPr="00442838" w:rsidRDefault="00097E98" w:rsidP="000F163C">
            <w:pPr>
              <w:spacing w:line="360" w:lineRule="auto"/>
            </w:pPr>
          </w:p>
        </w:tc>
        <w:tc>
          <w:tcPr>
            <w:tcW w:w="724" w:type="dxa"/>
          </w:tcPr>
          <w:p w14:paraId="18392202" w14:textId="77777777" w:rsidR="00097E98" w:rsidRPr="00442838" w:rsidRDefault="00097E98" w:rsidP="000F163C">
            <w:pPr>
              <w:spacing w:line="360" w:lineRule="auto"/>
            </w:pPr>
          </w:p>
        </w:tc>
        <w:tc>
          <w:tcPr>
            <w:tcW w:w="724" w:type="dxa"/>
          </w:tcPr>
          <w:p w14:paraId="62DA639B" w14:textId="77777777" w:rsidR="00097E98" w:rsidRPr="00442838" w:rsidRDefault="00097E98" w:rsidP="000F163C">
            <w:pPr>
              <w:spacing w:line="360" w:lineRule="auto"/>
            </w:pPr>
          </w:p>
        </w:tc>
        <w:tc>
          <w:tcPr>
            <w:tcW w:w="1976" w:type="dxa"/>
          </w:tcPr>
          <w:p w14:paraId="6F2C0E54" w14:textId="77777777" w:rsidR="00097E98" w:rsidRPr="00442838" w:rsidRDefault="00097E98" w:rsidP="000F163C">
            <w:pPr>
              <w:spacing w:line="360" w:lineRule="auto"/>
            </w:pPr>
          </w:p>
        </w:tc>
      </w:tr>
      <w:tr w:rsidR="00097E98" w:rsidRPr="00442838" w14:paraId="1B30F5AB" w14:textId="77777777" w:rsidTr="000F163C">
        <w:trPr>
          <w:trHeight w:val="441"/>
        </w:trPr>
        <w:tc>
          <w:tcPr>
            <w:tcW w:w="1251" w:type="dxa"/>
          </w:tcPr>
          <w:p w14:paraId="01AD8048" w14:textId="77777777" w:rsidR="00097E98" w:rsidRPr="00442838" w:rsidRDefault="00097E98" w:rsidP="000F163C">
            <w:pPr>
              <w:spacing w:line="360" w:lineRule="auto"/>
            </w:pPr>
          </w:p>
        </w:tc>
        <w:tc>
          <w:tcPr>
            <w:tcW w:w="1652" w:type="dxa"/>
          </w:tcPr>
          <w:p w14:paraId="781EFEC1" w14:textId="77777777" w:rsidR="00097E98" w:rsidRPr="00442838" w:rsidRDefault="00097E98" w:rsidP="000F163C">
            <w:pPr>
              <w:spacing w:line="360" w:lineRule="auto"/>
            </w:pPr>
          </w:p>
        </w:tc>
        <w:tc>
          <w:tcPr>
            <w:tcW w:w="3719" w:type="dxa"/>
          </w:tcPr>
          <w:p w14:paraId="58201F96" w14:textId="77777777" w:rsidR="00097E98" w:rsidRPr="00442838" w:rsidRDefault="00097E98" w:rsidP="000F163C">
            <w:pPr>
              <w:spacing w:line="360" w:lineRule="auto"/>
            </w:pPr>
          </w:p>
        </w:tc>
        <w:tc>
          <w:tcPr>
            <w:tcW w:w="880" w:type="dxa"/>
          </w:tcPr>
          <w:p w14:paraId="6368966E" w14:textId="77777777" w:rsidR="00097E98" w:rsidRPr="00442838" w:rsidRDefault="00097E98" w:rsidP="000F163C">
            <w:pPr>
              <w:spacing w:line="360" w:lineRule="auto"/>
            </w:pPr>
          </w:p>
        </w:tc>
        <w:tc>
          <w:tcPr>
            <w:tcW w:w="724" w:type="dxa"/>
          </w:tcPr>
          <w:p w14:paraId="3E5FEB1A" w14:textId="77777777" w:rsidR="00097E98" w:rsidRPr="00442838" w:rsidRDefault="00097E98" w:rsidP="000F163C">
            <w:pPr>
              <w:spacing w:line="360" w:lineRule="auto"/>
            </w:pPr>
          </w:p>
        </w:tc>
        <w:tc>
          <w:tcPr>
            <w:tcW w:w="724" w:type="dxa"/>
          </w:tcPr>
          <w:p w14:paraId="00CB28EE" w14:textId="77777777" w:rsidR="00097E98" w:rsidRPr="00442838" w:rsidRDefault="00097E98" w:rsidP="000F163C">
            <w:pPr>
              <w:spacing w:line="360" w:lineRule="auto"/>
            </w:pPr>
          </w:p>
        </w:tc>
        <w:tc>
          <w:tcPr>
            <w:tcW w:w="1976" w:type="dxa"/>
          </w:tcPr>
          <w:p w14:paraId="0CEDD5D5" w14:textId="77777777" w:rsidR="00097E98" w:rsidRPr="00442838" w:rsidRDefault="00097E98" w:rsidP="000F163C">
            <w:pPr>
              <w:spacing w:line="360" w:lineRule="auto"/>
            </w:pPr>
          </w:p>
        </w:tc>
      </w:tr>
      <w:tr w:rsidR="00097E98" w:rsidRPr="00442838" w14:paraId="59E06089" w14:textId="77777777" w:rsidTr="000F163C">
        <w:trPr>
          <w:trHeight w:val="896"/>
        </w:trPr>
        <w:tc>
          <w:tcPr>
            <w:tcW w:w="1251" w:type="dxa"/>
          </w:tcPr>
          <w:p w14:paraId="404D6352" w14:textId="77777777" w:rsidR="00097E98" w:rsidRPr="00442838" w:rsidRDefault="00097E98" w:rsidP="000F163C">
            <w:pPr>
              <w:spacing w:line="360" w:lineRule="auto"/>
            </w:pPr>
          </w:p>
        </w:tc>
        <w:tc>
          <w:tcPr>
            <w:tcW w:w="1652" w:type="dxa"/>
          </w:tcPr>
          <w:p w14:paraId="73E819D7" w14:textId="77777777" w:rsidR="00097E98" w:rsidRPr="00442838" w:rsidRDefault="00097E98" w:rsidP="000F163C">
            <w:pPr>
              <w:spacing w:line="360" w:lineRule="auto"/>
            </w:pPr>
          </w:p>
        </w:tc>
        <w:tc>
          <w:tcPr>
            <w:tcW w:w="3719" w:type="dxa"/>
          </w:tcPr>
          <w:p w14:paraId="2A34358F" w14:textId="77777777" w:rsidR="00097E98" w:rsidRPr="00442838" w:rsidRDefault="00097E98" w:rsidP="000F163C">
            <w:pPr>
              <w:spacing w:line="360" w:lineRule="auto"/>
            </w:pPr>
          </w:p>
        </w:tc>
        <w:tc>
          <w:tcPr>
            <w:tcW w:w="880" w:type="dxa"/>
          </w:tcPr>
          <w:p w14:paraId="2FF76A85" w14:textId="77777777" w:rsidR="00097E98" w:rsidRPr="00442838" w:rsidRDefault="00097E98" w:rsidP="000F163C">
            <w:pPr>
              <w:spacing w:line="360" w:lineRule="auto"/>
            </w:pPr>
          </w:p>
        </w:tc>
        <w:tc>
          <w:tcPr>
            <w:tcW w:w="724" w:type="dxa"/>
          </w:tcPr>
          <w:p w14:paraId="41BE334D" w14:textId="77777777" w:rsidR="00097E98" w:rsidRPr="00442838" w:rsidRDefault="00097E98" w:rsidP="000F163C">
            <w:pPr>
              <w:spacing w:line="360" w:lineRule="auto"/>
            </w:pPr>
          </w:p>
        </w:tc>
        <w:tc>
          <w:tcPr>
            <w:tcW w:w="724" w:type="dxa"/>
          </w:tcPr>
          <w:p w14:paraId="38C2F9A6" w14:textId="77777777" w:rsidR="00097E98" w:rsidRPr="00442838" w:rsidRDefault="00097E98" w:rsidP="000F163C">
            <w:pPr>
              <w:spacing w:line="360" w:lineRule="auto"/>
            </w:pPr>
          </w:p>
        </w:tc>
        <w:tc>
          <w:tcPr>
            <w:tcW w:w="1976" w:type="dxa"/>
          </w:tcPr>
          <w:p w14:paraId="2AF025A1" w14:textId="77777777" w:rsidR="00097E98" w:rsidRPr="00442838" w:rsidRDefault="00097E98" w:rsidP="000F163C">
            <w:pPr>
              <w:spacing w:line="360" w:lineRule="auto"/>
            </w:pPr>
          </w:p>
        </w:tc>
      </w:tr>
    </w:tbl>
    <w:p w14:paraId="0FE459D0" w14:textId="77777777" w:rsidR="00097E98" w:rsidRPr="00442838" w:rsidRDefault="00097E98" w:rsidP="00097E98">
      <w:pPr>
        <w:rPr>
          <w:sz w:val="24"/>
        </w:rPr>
      </w:pPr>
    </w:p>
    <w:p w14:paraId="4656459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EC8D14" w14:textId="77777777" w:rsidTr="000F163C">
        <w:tc>
          <w:tcPr>
            <w:tcW w:w="3596" w:type="dxa"/>
          </w:tcPr>
          <w:p w14:paraId="76B7D70A" w14:textId="77777777" w:rsidR="00097E98" w:rsidRPr="00442838" w:rsidRDefault="00097E98" w:rsidP="000F163C">
            <w:pPr>
              <w:rPr>
                <w:sz w:val="24"/>
              </w:rPr>
            </w:pPr>
          </w:p>
        </w:tc>
        <w:tc>
          <w:tcPr>
            <w:tcW w:w="3597" w:type="dxa"/>
          </w:tcPr>
          <w:p w14:paraId="05C19525" w14:textId="77777777" w:rsidR="00097E98" w:rsidRPr="00442838" w:rsidRDefault="00097E98" w:rsidP="000F163C">
            <w:pPr>
              <w:rPr>
                <w:sz w:val="24"/>
              </w:rPr>
            </w:pPr>
          </w:p>
        </w:tc>
        <w:tc>
          <w:tcPr>
            <w:tcW w:w="3597" w:type="dxa"/>
          </w:tcPr>
          <w:p w14:paraId="6E835F51" w14:textId="77777777" w:rsidR="00097E98" w:rsidRPr="00442838" w:rsidRDefault="00097E98" w:rsidP="000F163C">
            <w:pPr>
              <w:rPr>
                <w:sz w:val="24"/>
              </w:rPr>
            </w:pPr>
          </w:p>
        </w:tc>
      </w:tr>
      <w:tr w:rsidR="00097E98" w:rsidRPr="00442838" w14:paraId="478CDEB8" w14:textId="77777777" w:rsidTr="000F163C">
        <w:tc>
          <w:tcPr>
            <w:tcW w:w="3596" w:type="dxa"/>
          </w:tcPr>
          <w:p w14:paraId="4DED0C69" w14:textId="77777777" w:rsidR="00097E98" w:rsidRPr="00442838" w:rsidRDefault="00097E98" w:rsidP="000F163C">
            <w:pPr>
              <w:rPr>
                <w:sz w:val="24"/>
              </w:rPr>
            </w:pPr>
          </w:p>
        </w:tc>
        <w:tc>
          <w:tcPr>
            <w:tcW w:w="3597" w:type="dxa"/>
          </w:tcPr>
          <w:p w14:paraId="1A01F150" w14:textId="77777777" w:rsidR="00097E98" w:rsidRPr="00442838" w:rsidRDefault="00097E98" w:rsidP="000F163C">
            <w:pPr>
              <w:rPr>
                <w:sz w:val="24"/>
              </w:rPr>
            </w:pPr>
          </w:p>
        </w:tc>
        <w:tc>
          <w:tcPr>
            <w:tcW w:w="3597" w:type="dxa"/>
          </w:tcPr>
          <w:p w14:paraId="57934362" w14:textId="77777777" w:rsidR="00097E98" w:rsidRPr="00442838" w:rsidRDefault="00097E98" w:rsidP="000F163C">
            <w:pPr>
              <w:rPr>
                <w:sz w:val="24"/>
              </w:rPr>
            </w:pPr>
          </w:p>
        </w:tc>
      </w:tr>
    </w:tbl>
    <w:p w14:paraId="024903B4" w14:textId="77777777" w:rsidR="00097E98" w:rsidRPr="00442838" w:rsidRDefault="00097E98" w:rsidP="00097E98">
      <w:pPr>
        <w:rPr>
          <w:sz w:val="24"/>
        </w:rPr>
      </w:pPr>
    </w:p>
    <w:p w14:paraId="461FAF1C" w14:textId="77777777" w:rsidR="00097E98" w:rsidRPr="00442838" w:rsidRDefault="00097E98" w:rsidP="00097E98">
      <w:pPr>
        <w:rPr>
          <w:sz w:val="24"/>
        </w:rPr>
      </w:pPr>
      <w:r w:rsidRPr="00442838">
        <w:rPr>
          <w:sz w:val="24"/>
        </w:rPr>
        <w:t>Sprites:</w:t>
      </w:r>
    </w:p>
    <w:p w14:paraId="488DB125" w14:textId="77777777" w:rsidR="00097E98" w:rsidRPr="00442838" w:rsidRDefault="00097E98" w:rsidP="00097E98">
      <w:pPr>
        <w:rPr>
          <w:sz w:val="24"/>
        </w:rPr>
      </w:pPr>
      <w:r w:rsidRPr="00442838">
        <w:rPr>
          <w:sz w:val="24"/>
        </w:rPr>
        <w:br w:type="page"/>
      </w:r>
    </w:p>
    <w:p w14:paraId="7ED1BF77" w14:textId="77777777" w:rsidR="00097E98" w:rsidRPr="00442838" w:rsidRDefault="00097E98" w:rsidP="00097E98">
      <w:pPr>
        <w:rPr>
          <w:sz w:val="24"/>
        </w:rPr>
      </w:pPr>
      <w:r w:rsidRPr="00442838">
        <w:rPr>
          <w:sz w:val="24"/>
        </w:rPr>
        <w:lastRenderedPageBreak/>
        <w:t>Family Page</w:t>
      </w:r>
    </w:p>
    <w:p w14:paraId="4FAB2F1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397C4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01D158" w14:textId="77777777" w:rsidTr="000F163C">
        <w:trPr>
          <w:trHeight w:val="896"/>
        </w:trPr>
        <w:tc>
          <w:tcPr>
            <w:tcW w:w="1251" w:type="dxa"/>
          </w:tcPr>
          <w:p w14:paraId="3962DA6F" w14:textId="77777777" w:rsidR="00097E98" w:rsidRPr="00442838" w:rsidRDefault="00097E98" w:rsidP="000F163C">
            <w:pPr>
              <w:spacing w:line="360" w:lineRule="auto"/>
            </w:pPr>
            <w:r w:rsidRPr="00442838">
              <w:t>Pokemon</w:t>
            </w:r>
          </w:p>
          <w:p w14:paraId="2062B85B" w14:textId="77777777" w:rsidR="00097E98" w:rsidRPr="00442838" w:rsidRDefault="00097E98" w:rsidP="000F163C">
            <w:pPr>
              <w:spacing w:line="360" w:lineRule="auto"/>
            </w:pPr>
            <w:r w:rsidRPr="00442838">
              <w:t>Name</w:t>
            </w:r>
          </w:p>
        </w:tc>
        <w:tc>
          <w:tcPr>
            <w:tcW w:w="1652" w:type="dxa"/>
          </w:tcPr>
          <w:p w14:paraId="06474158" w14:textId="77777777" w:rsidR="00097E98" w:rsidRPr="00442838" w:rsidRDefault="00097E98" w:rsidP="000F163C">
            <w:pPr>
              <w:spacing w:line="360" w:lineRule="auto"/>
            </w:pPr>
            <w:r w:rsidRPr="00442838">
              <w:t>Pokemon Number</w:t>
            </w:r>
          </w:p>
        </w:tc>
        <w:tc>
          <w:tcPr>
            <w:tcW w:w="3719" w:type="dxa"/>
          </w:tcPr>
          <w:p w14:paraId="76A28EFA" w14:textId="77777777" w:rsidR="00097E98" w:rsidRPr="00442838" w:rsidRDefault="00097E98" w:rsidP="000F163C">
            <w:pPr>
              <w:spacing w:line="360" w:lineRule="auto"/>
            </w:pPr>
            <w:r w:rsidRPr="00442838">
              <w:t>Base Stats</w:t>
            </w:r>
          </w:p>
          <w:p w14:paraId="55540DF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4A9CF2C" w14:textId="77777777" w:rsidR="00097E98" w:rsidRPr="00442838" w:rsidRDefault="00097E98" w:rsidP="000F163C">
            <w:pPr>
              <w:spacing w:line="360" w:lineRule="auto"/>
            </w:pPr>
            <w:r w:rsidRPr="00442838">
              <w:t>Ability</w:t>
            </w:r>
          </w:p>
        </w:tc>
        <w:tc>
          <w:tcPr>
            <w:tcW w:w="724" w:type="dxa"/>
          </w:tcPr>
          <w:p w14:paraId="517D952A" w14:textId="77777777" w:rsidR="00097E98" w:rsidRPr="00442838" w:rsidRDefault="00097E98" w:rsidP="000F163C">
            <w:pPr>
              <w:spacing w:line="360" w:lineRule="auto"/>
            </w:pPr>
            <w:r w:rsidRPr="00442838">
              <w:t>Type 1</w:t>
            </w:r>
          </w:p>
        </w:tc>
        <w:tc>
          <w:tcPr>
            <w:tcW w:w="724" w:type="dxa"/>
          </w:tcPr>
          <w:p w14:paraId="59D03F5A" w14:textId="77777777" w:rsidR="00097E98" w:rsidRPr="00442838" w:rsidRDefault="00097E98" w:rsidP="000F163C">
            <w:pPr>
              <w:spacing w:line="360" w:lineRule="auto"/>
            </w:pPr>
            <w:r w:rsidRPr="00442838">
              <w:t>Type 2</w:t>
            </w:r>
          </w:p>
        </w:tc>
        <w:tc>
          <w:tcPr>
            <w:tcW w:w="1976" w:type="dxa"/>
          </w:tcPr>
          <w:p w14:paraId="251B4A65" w14:textId="77777777" w:rsidR="00097E98" w:rsidRPr="00442838" w:rsidRDefault="00097E98" w:rsidP="000F163C">
            <w:pPr>
              <w:spacing w:line="360" w:lineRule="auto"/>
            </w:pPr>
            <w:r w:rsidRPr="00442838">
              <w:t>Evolution</w:t>
            </w:r>
          </w:p>
        </w:tc>
      </w:tr>
      <w:tr w:rsidR="00097E98" w:rsidRPr="00442838" w14:paraId="0379C4E3" w14:textId="77777777" w:rsidTr="000F163C">
        <w:trPr>
          <w:trHeight w:val="454"/>
        </w:trPr>
        <w:tc>
          <w:tcPr>
            <w:tcW w:w="1251" w:type="dxa"/>
          </w:tcPr>
          <w:p w14:paraId="17C8EFD8" w14:textId="77777777" w:rsidR="00097E98" w:rsidRPr="00442838" w:rsidRDefault="00097E98" w:rsidP="000F163C">
            <w:pPr>
              <w:spacing w:line="360" w:lineRule="auto"/>
            </w:pPr>
          </w:p>
        </w:tc>
        <w:tc>
          <w:tcPr>
            <w:tcW w:w="1652" w:type="dxa"/>
          </w:tcPr>
          <w:p w14:paraId="12A5E0E7" w14:textId="77777777" w:rsidR="00097E98" w:rsidRPr="00442838" w:rsidRDefault="00097E98" w:rsidP="000F163C">
            <w:pPr>
              <w:spacing w:line="360" w:lineRule="auto"/>
            </w:pPr>
          </w:p>
        </w:tc>
        <w:tc>
          <w:tcPr>
            <w:tcW w:w="3719" w:type="dxa"/>
          </w:tcPr>
          <w:p w14:paraId="00B1B093" w14:textId="77777777" w:rsidR="00097E98" w:rsidRPr="00442838" w:rsidRDefault="00097E98" w:rsidP="000F163C">
            <w:pPr>
              <w:spacing w:line="360" w:lineRule="auto"/>
            </w:pPr>
          </w:p>
        </w:tc>
        <w:tc>
          <w:tcPr>
            <w:tcW w:w="880" w:type="dxa"/>
          </w:tcPr>
          <w:p w14:paraId="3BCFA2C9" w14:textId="77777777" w:rsidR="00097E98" w:rsidRPr="00442838" w:rsidRDefault="00097E98" w:rsidP="000F163C">
            <w:pPr>
              <w:spacing w:line="360" w:lineRule="auto"/>
            </w:pPr>
          </w:p>
        </w:tc>
        <w:tc>
          <w:tcPr>
            <w:tcW w:w="724" w:type="dxa"/>
          </w:tcPr>
          <w:p w14:paraId="27A4D961" w14:textId="77777777" w:rsidR="00097E98" w:rsidRPr="00442838" w:rsidRDefault="00097E98" w:rsidP="000F163C">
            <w:pPr>
              <w:spacing w:line="360" w:lineRule="auto"/>
            </w:pPr>
          </w:p>
        </w:tc>
        <w:tc>
          <w:tcPr>
            <w:tcW w:w="724" w:type="dxa"/>
          </w:tcPr>
          <w:p w14:paraId="7A3433CE" w14:textId="77777777" w:rsidR="00097E98" w:rsidRPr="00442838" w:rsidRDefault="00097E98" w:rsidP="000F163C">
            <w:pPr>
              <w:spacing w:line="360" w:lineRule="auto"/>
            </w:pPr>
          </w:p>
        </w:tc>
        <w:tc>
          <w:tcPr>
            <w:tcW w:w="1976" w:type="dxa"/>
          </w:tcPr>
          <w:p w14:paraId="3FB4504F" w14:textId="77777777" w:rsidR="00097E98" w:rsidRPr="00442838" w:rsidRDefault="00097E98" w:rsidP="000F163C">
            <w:pPr>
              <w:spacing w:line="360" w:lineRule="auto"/>
            </w:pPr>
          </w:p>
        </w:tc>
      </w:tr>
      <w:tr w:rsidR="00097E98" w:rsidRPr="00442838" w14:paraId="52163ECC" w14:textId="77777777" w:rsidTr="000F163C">
        <w:trPr>
          <w:trHeight w:val="441"/>
        </w:trPr>
        <w:tc>
          <w:tcPr>
            <w:tcW w:w="1251" w:type="dxa"/>
          </w:tcPr>
          <w:p w14:paraId="7182F84D" w14:textId="77777777" w:rsidR="00097E98" w:rsidRPr="00442838" w:rsidRDefault="00097E98" w:rsidP="000F163C">
            <w:pPr>
              <w:spacing w:line="360" w:lineRule="auto"/>
            </w:pPr>
          </w:p>
        </w:tc>
        <w:tc>
          <w:tcPr>
            <w:tcW w:w="1652" w:type="dxa"/>
          </w:tcPr>
          <w:p w14:paraId="487C98E2" w14:textId="77777777" w:rsidR="00097E98" w:rsidRPr="00442838" w:rsidRDefault="00097E98" w:rsidP="000F163C">
            <w:pPr>
              <w:spacing w:line="360" w:lineRule="auto"/>
            </w:pPr>
          </w:p>
        </w:tc>
        <w:tc>
          <w:tcPr>
            <w:tcW w:w="3719" w:type="dxa"/>
          </w:tcPr>
          <w:p w14:paraId="6F01FA21" w14:textId="77777777" w:rsidR="00097E98" w:rsidRPr="00442838" w:rsidRDefault="00097E98" w:rsidP="000F163C">
            <w:pPr>
              <w:spacing w:line="360" w:lineRule="auto"/>
            </w:pPr>
          </w:p>
        </w:tc>
        <w:tc>
          <w:tcPr>
            <w:tcW w:w="880" w:type="dxa"/>
          </w:tcPr>
          <w:p w14:paraId="39E5B0A3" w14:textId="77777777" w:rsidR="00097E98" w:rsidRPr="00442838" w:rsidRDefault="00097E98" w:rsidP="000F163C">
            <w:pPr>
              <w:spacing w:line="360" w:lineRule="auto"/>
            </w:pPr>
          </w:p>
        </w:tc>
        <w:tc>
          <w:tcPr>
            <w:tcW w:w="724" w:type="dxa"/>
          </w:tcPr>
          <w:p w14:paraId="3BB61F61" w14:textId="77777777" w:rsidR="00097E98" w:rsidRPr="00442838" w:rsidRDefault="00097E98" w:rsidP="000F163C">
            <w:pPr>
              <w:spacing w:line="360" w:lineRule="auto"/>
            </w:pPr>
          </w:p>
        </w:tc>
        <w:tc>
          <w:tcPr>
            <w:tcW w:w="724" w:type="dxa"/>
          </w:tcPr>
          <w:p w14:paraId="54DE8EA0" w14:textId="77777777" w:rsidR="00097E98" w:rsidRPr="00442838" w:rsidRDefault="00097E98" w:rsidP="000F163C">
            <w:pPr>
              <w:spacing w:line="360" w:lineRule="auto"/>
            </w:pPr>
          </w:p>
        </w:tc>
        <w:tc>
          <w:tcPr>
            <w:tcW w:w="1976" w:type="dxa"/>
          </w:tcPr>
          <w:p w14:paraId="7912676A" w14:textId="77777777" w:rsidR="00097E98" w:rsidRPr="00442838" w:rsidRDefault="00097E98" w:rsidP="000F163C">
            <w:pPr>
              <w:spacing w:line="360" w:lineRule="auto"/>
            </w:pPr>
          </w:p>
        </w:tc>
      </w:tr>
      <w:tr w:rsidR="00097E98" w:rsidRPr="00442838" w14:paraId="7DB851DB" w14:textId="77777777" w:rsidTr="000F163C">
        <w:trPr>
          <w:trHeight w:val="441"/>
        </w:trPr>
        <w:tc>
          <w:tcPr>
            <w:tcW w:w="1251" w:type="dxa"/>
          </w:tcPr>
          <w:p w14:paraId="3A740A87" w14:textId="77777777" w:rsidR="00097E98" w:rsidRPr="00442838" w:rsidRDefault="00097E98" w:rsidP="000F163C">
            <w:pPr>
              <w:spacing w:line="360" w:lineRule="auto"/>
            </w:pPr>
          </w:p>
        </w:tc>
        <w:tc>
          <w:tcPr>
            <w:tcW w:w="1652" w:type="dxa"/>
          </w:tcPr>
          <w:p w14:paraId="10C49E89" w14:textId="77777777" w:rsidR="00097E98" w:rsidRPr="00442838" w:rsidRDefault="00097E98" w:rsidP="000F163C">
            <w:pPr>
              <w:spacing w:line="360" w:lineRule="auto"/>
            </w:pPr>
          </w:p>
        </w:tc>
        <w:tc>
          <w:tcPr>
            <w:tcW w:w="3719" w:type="dxa"/>
          </w:tcPr>
          <w:p w14:paraId="620297CD" w14:textId="77777777" w:rsidR="00097E98" w:rsidRPr="00442838" w:rsidRDefault="00097E98" w:rsidP="000F163C">
            <w:pPr>
              <w:spacing w:line="360" w:lineRule="auto"/>
            </w:pPr>
          </w:p>
        </w:tc>
        <w:tc>
          <w:tcPr>
            <w:tcW w:w="880" w:type="dxa"/>
          </w:tcPr>
          <w:p w14:paraId="18868FDB" w14:textId="77777777" w:rsidR="00097E98" w:rsidRPr="00442838" w:rsidRDefault="00097E98" w:rsidP="000F163C">
            <w:pPr>
              <w:spacing w:line="360" w:lineRule="auto"/>
            </w:pPr>
          </w:p>
        </w:tc>
        <w:tc>
          <w:tcPr>
            <w:tcW w:w="724" w:type="dxa"/>
          </w:tcPr>
          <w:p w14:paraId="7D498C1D" w14:textId="77777777" w:rsidR="00097E98" w:rsidRPr="00442838" w:rsidRDefault="00097E98" w:rsidP="000F163C">
            <w:pPr>
              <w:spacing w:line="360" w:lineRule="auto"/>
            </w:pPr>
          </w:p>
        </w:tc>
        <w:tc>
          <w:tcPr>
            <w:tcW w:w="724" w:type="dxa"/>
          </w:tcPr>
          <w:p w14:paraId="09912049" w14:textId="77777777" w:rsidR="00097E98" w:rsidRPr="00442838" w:rsidRDefault="00097E98" w:rsidP="000F163C">
            <w:pPr>
              <w:spacing w:line="360" w:lineRule="auto"/>
            </w:pPr>
          </w:p>
        </w:tc>
        <w:tc>
          <w:tcPr>
            <w:tcW w:w="1976" w:type="dxa"/>
          </w:tcPr>
          <w:p w14:paraId="1F904BCA" w14:textId="77777777" w:rsidR="00097E98" w:rsidRPr="00442838" w:rsidRDefault="00097E98" w:rsidP="000F163C">
            <w:pPr>
              <w:spacing w:line="360" w:lineRule="auto"/>
            </w:pPr>
          </w:p>
        </w:tc>
      </w:tr>
      <w:tr w:rsidR="00097E98" w:rsidRPr="00442838" w14:paraId="7E83C1C8" w14:textId="77777777" w:rsidTr="000F163C">
        <w:trPr>
          <w:trHeight w:val="896"/>
        </w:trPr>
        <w:tc>
          <w:tcPr>
            <w:tcW w:w="1251" w:type="dxa"/>
          </w:tcPr>
          <w:p w14:paraId="232937B8" w14:textId="77777777" w:rsidR="00097E98" w:rsidRPr="00442838" w:rsidRDefault="00097E98" w:rsidP="000F163C">
            <w:pPr>
              <w:spacing w:line="360" w:lineRule="auto"/>
            </w:pPr>
          </w:p>
        </w:tc>
        <w:tc>
          <w:tcPr>
            <w:tcW w:w="1652" w:type="dxa"/>
          </w:tcPr>
          <w:p w14:paraId="7F4B5CBD" w14:textId="77777777" w:rsidR="00097E98" w:rsidRPr="00442838" w:rsidRDefault="00097E98" w:rsidP="000F163C">
            <w:pPr>
              <w:spacing w:line="360" w:lineRule="auto"/>
            </w:pPr>
          </w:p>
        </w:tc>
        <w:tc>
          <w:tcPr>
            <w:tcW w:w="3719" w:type="dxa"/>
          </w:tcPr>
          <w:p w14:paraId="0931C922" w14:textId="77777777" w:rsidR="00097E98" w:rsidRPr="00442838" w:rsidRDefault="00097E98" w:rsidP="000F163C">
            <w:pPr>
              <w:spacing w:line="360" w:lineRule="auto"/>
            </w:pPr>
          </w:p>
        </w:tc>
        <w:tc>
          <w:tcPr>
            <w:tcW w:w="880" w:type="dxa"/>
          </w:tcPr>
          <w:p w14:paraId="55FDC43D" w14:textId="77777777" w:rsidR="00097E98" w:rsidRPr="00442838" w:rsidRDefault="00097E98" w:rsidP="000F163C">
            <w:pPr>
              <w:spacing w:line="360" w:lineRule="auto"/>
            </w:pPr>
          </w:p>
        </w:tc>
        <w:tc>
          <w:tcPr>
            <w:tcW w:w="724" w:type="dxa"/>
          </w:tcPr>
          <w:p w14:paraId="035E3C6B" w14:textId="77777777" w:rsidR="00097E98" w:rsidRPr="00442838" w:rsidRDefault="00097E98" w:rsidP="000F163C">
            <w:pPr>
              <w:spacing w:line="360" w:lineRule="auto"/>
            </w:pPr>
          </w:p>
        </w:tc>
        <w:tc>
          <w:tcPr>
            <w:tcW w:w="724" w:type="dxa"/>
          </w:tcPr>
          <w:p w14:paraId="514089B2" w14:textId="77777777" w:rsidR="00097E98" w:rsidRPr="00442838" w:rsidRDefault="00097E98" w:rsidP="000F163C">
            <w:pPr>
              <w:spacing w:line="360" w:lineRule="auto"/>
            </w:pPr>
          </w:p>
        </w:tc>
        <w:tc>
          <w:tcPr>
            <w:tcW w:w="1976" w:type="dxa"/>
          </w:tcPr>
          <w:p w14:paraId="33EF4DAD" w14:textId="77777777" w:rsidR="00097E98" w:rsidRPr="00442838" w:rsidRDefault="00097E98" w:rsidP="000F163C">
            <w:pPr>
              <w:spacing w:line="360" w:lineRule="auto"/>
            </w:pPr>
          </w:p>
        </w:tc>
      </w:tr>
    </w:tbl>
    <w:p w14:paraId="1FAE10FE" w14:textId="77777777" w:rsidR="00097E98" w:rsidRPr="00442838" w:rsidRDefault="00097E98" w:rsidP="00097E98">
      <w:pPr>
        <w:rPr>
          <w:sz w:val="24"/>
        </w:rPr>
      </w:pPr>
    </w:p>
    <w:p w14:paraId="73CE932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F34747" w14:textId="77777777" w:rsidTr="000F163C">
        <w:tc>
          <w:tcPr>
            <w:tcW w:w="3596" w:type="dxa"/>
          </w:tcPr>
          <w:p w14:paraId="56EFFF75" w14:textId="77777777" w:rsidR="00097E98" w:rsidRPr="00442838" w:rsidRDefault="00097E98" w:rsidP="000F163C">
            <w:pPr>
              <w:rPr>
                <w:sz w:val="24"/>
              </w:rPr>
            </w:pPr>
          </w:p>
        </w:tc>
        <w:tc>
          <w:tcPr>
            <w:tcW w:w="3597" w:type="dxa"/>
          </w:tcPr>
          <w:p w14:paraId="5027FFA6" w14:textId="77777777" w:rsidR="00097E98" w:rsidRPr="00442838" w:rsidRDefault="00097E98" w:rsidP="000F163C">
            <w:pPr>
              <w:rPr>
                <w:sz w:val="24"/>
              </w:rPr>
            </w:pPr>
          </w:p>
        </w:tc>
        <w:tc>
          <w:tcPr>
            <w:tcW w:w="3597" w:type="dxa"/>
          </w:tcPr>
          <w:p w14:paraId="29875C79" w14:textId="77777777" w:rsidR="00097E98" w:rsidRPr="00442838" w:rsidRDefault="00097E98" w:rsidP="000F163C">
            <w:pPr>
              <w:rPr>
                <w:sz w:val="24"/>
              </w:rPr>
            </w:pPr>
          </w:p>
        </w:tc>
      </w:tr>
      <w:tr w:rsidR="00097E98" w:rsidRPr="00442838" w14:paraId="60A20219" w14:textId="77777777" w:rsidTr="000F163C">
        <w:tc>
          <w:tcPr>
            <w:tcW w:w="3596" w:type="dxa"/>
          </w:tcPr>
          <w:p w14:paraId="380246E9" w14:textId="77777777" w:rsidR="00097E98" w:rsidRPr="00442838" w:rsidRDefault="00097E98" w:rsidP="000F163C">
            <w:pPr>
              <w:rPr>
                <w:sz w:val="24"/>
              </w:rPr>
            </w:pPr>
          </w:p>
        </w:tc>
        <w:tc>
          <w:tcPr>
            <w:tcW w:w="3597" w:type="dxa"/>
          </w:tcPr>
          <w:p w14:paraId="4A67237F" w14:textId="77777777" w:rsidR="00097E98" w:rsidRPr="00442838" w:rsidRDefault="00097E98" w:rsidP="000F163C">
            <w:pPr>
              <w:rPr>
                <w:sz w:val="24"/>
              </w:rPr>
            </w:pPr>
          </w:p>
        </w:tc>
        <w:tc>
          <w:tcPr>
            <w:tcW w:w="3597" w:type="dxa"/>
          </w:tcPr>
          <w:p w14:paraId="71C9AA95" w14:textId="77777777" w:rsidR="00097E98" w:rsidRPr="00442838" w:rsidRDefault="00097E98" w:rsidP="000F163C">
            <w:pPr>
              <w:rPr>
                <w:sz w:val="24"/>
              </w:rPr>
            </w:pPr>
          </w:p>
        </w:tc>
      </w:tr>
    </w:tbl>
    <w:p w14:paraId="42376F8B" w14:textId="77777777" w:rsidR="00097E98" w:rsidRPr="00442838" w:rsidRDefault="00097E98" w:rsidP="00097E98">
      <w:pPr>
        <w:rPr>
          <w:sz w:val="24"/>
        </w:rPr>
      </w:pPr>
    </w:p>
    <w:p w14:paraId="63BF0800" w14:textId="77777777" w:rsidR="00097E98" w:rsidRPr="00442838" w:rsidRDefault="00097E98" w:rsidP="00097E98">
      <w:pPr>
        <w:rPr>
          <w:sz w:val="24"/>
        </w:rPr>
      </w:pPr>
      <w:r w:rsidRPr="00442838">
        <w:rPr>
          <w:sz w:val="24"/>
        </w:rPr>
        <w:t>Sprites:</w:t>
      </w:r>
    </w:p>
    <w:p w14:paraId="32A2E668" w14:textId="77777777" w:rsidR="00097E98" w:rsidRPr="00442838" w:rsidRDefault="00097E98" w:rsidP="00097E98">
      <w:pPr>
        <w:rPr>
          <w:sz w:val="24"/>
        </w:rPr>
      </w:pPr>
      <w:r w:rsidRPr="00442838">
        <w:rPr>
          <w:sz w:val="24"/>
        </w:rPr>
        <w:br w:type="page"/>
      </w:r>
    </w:p>
    <w:p w14:paraId="2E6DE7AB" w14:textId="77777777" w:rsidR="00097E98" w:rsidRPr="00442838" w:rsidRDefault="00097E98" w:rsidP="00097E98">
      <w:pPr>
        <w:rPr>
          <w:sz w:val="24"/>
        </w:rPr>
      </w:pPr>
      <w:r w:rsidRPr="00442838">
        <w:rPr>
          <w:sz w:val="24"/>
        </w:rPr>
        <w:lastRenderedPageBreak/>
        <w:t>Family Page</w:t>
      </w:r>
    </w:p>
    <w:p w14:paraId="495D545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78DFC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F052C4" w14:textId="77777777" w:rsidTr="000F163C">
        <w:trPr>
          <w:trHeight w:val="896"/>
        </w:trPr>
        <w:tc>
          <w:tcPr>
            <w:tcW w:w="1251" w:type="dxa"/>
          </w:tcPr>
          <w:p w14:paraId="642C9C4B" w14:textId="77777777" w:rsidR="00097E98" w:rsidRPr="00442838" w:rsidRDefault="00097E98" w:rsidP="000F163C">
            <w:pPr>
              <w:spacing w:line="360" w:lineRule="auto"/>
            </w:pPr>
            <w:r w:rsidRPr="00442838">
              <w:t>Pokemon</w:t>
            </w:r>
          </w:p>
          <w:p w14:paraId="1E74D765" w14:textId="77777777" w:rsidR="00097E98" w:rsidRPr="00442838" w:rsidRDefault="00097E98" w:rsidP="000F163C">
            <w:pPr>
              <w:spacing w:line="360" w:lineRule="auto"/>
            </w:pPr>
            <w:r w:rsidRPr="00442838">
              <w:t>Name</w:t>
            </w:r>
          </w:p>
        </w:tc>
        <w:tc>
          <w:tcPr>
            <w:tcW w:w="1652" w:type="dxa"/>
          </w:tcPr>
          <w:p w14:paraId="0377F19F" w14:textId="77777777" w:rsidR="00097E98" w:rsidRPr="00442838" w:rsidRDefault="00097E98" w:rsidP="000F163C">
            <w:pPr>
              <w:spacing w:line="360" w:lineRule="auto"/>
            </w:pPr>
            <w:r w:rsidRPr="00442838">
              <w:t>Pokemon Number</w:t>
            </w:r>
          </w:p>
        </w:tc>
        <w:tc>
          <w:tcPr>
            <w:tcW w:w="3719" w:type="dxa"/>
          </w:tcPr>
          <w:p w14:paraId="2B7D0F85" w14:textId="77777777" w:rsidR="00097E98" w:rsidRPr="00442838" w:rsidRDefault="00097E98" w:rsidP="000F163C">
            <w:pPr>
              <w:spacing w:line="360" w:lineRule="auto"/>
            </w:pPr>
            <w:r w:rsidRPr="00442838">
              <w:t>Base Stats</w:t>
            </w:r>
          </w:p>
          <w:p w14:paraId="77C921F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7A296AA7" w14:textId="77777777" w:rsidR="00097E98" w:rsidRPr="00442838" w:rsidRDefault="00097E98" w:rsidP="000F163C">
            <w:pPr>
              <w:spacing w:line="360" w:lineRule="auto"/>
            </w:pPr>
            <w:r w:rsidRPr="00442838">
              <w:t>Ability</w:t>
            </w:r>
          </w:p>
        </w:tc>
        <w:tc>
          <w:tcPr>
            <w:tcW w:w="724" w:type="dxa"/>
          </w:tcPr>
          <w:p w14:paraId="21ED8C2B" w14:textId="77777777" w:rsidR="00097E98" w:rsidRPr="00442838" w:rsidRDefault="00097E98" w:rsidP="000F163C">
            <w:pPr>
              <w:spacing w:line="360" w:lineRule="auto"/>
            </w:pPr>
            <w:r w:rsidRPr="00442838">
              <w:t>Type 1</w:t>
            </w:r>
          </w:p>
        </w:tc>
        <w:tc>
          <w:tcPr>
            <w:tcW w:w="724" w:type="dxa"/>
          </w:tcPr>
          <w:p w14:paraId="31271F12" w14:textId="77777777" w:rsidR="00097E98" w:rsidRPr="00442838" w:rsidRDefault="00097E98" w:rsidP="000F163C">
            <w:pPr>
              <w:spacing w:line="360" w:lineRule="auto"/>
            </w:pPr>
            <w:r w:rsidRPr="00442838">
              <w:t>Type 2</w:t>
            </w:r>
          </w:p>
        </w:tc>
        <w:tc>
          <w:tcPr>
            <w:tcW w:w="1976" w:type="dxa"/>
          </w:tcPr>
          <w:p w14:paraId="44DFBA06" w14:textId="77777777" w:rsidR="00097E98" w:rsidRPr="00442838" w:rsidRDefault="00097E98" w:rsidP="000F163C">
            <w:pPr>
              <w:spacing w:line="360" w:lineRule="auto"/>
            </w:pPr>
            <w:r w:rsidRPr="00442838">
              <w:t>Evolution</w:t>
            </w:r>
          </w:p>
        </w:tc>
      </w:tr>
      <w:tr w:rsidR="00097E98" w:rsidRPr="00442838" w14:paraId="086D3859" w14:textId="77777777" w:rsidTr="000F163C">
        <w:trPr>
          <w:trHeight w:val="454"/>
        </w:trPr>
        <w:tc>
          <w:tcPr>
            <w:tcW w:w="1251" w:type="dxa"/>
          </w:tcPr>
          <w:p w14:paraId="7FA41A31" w14:textId="77777777" w:rsidR="00097E98" w:rsidRPr="00442838" w:rsidRDefault="00097E98" w:rsidP="000F163C">
            <w:pPr>
              <w:spacing w:line="360" w:lineRule="auto"/>
            </w:pPr>
          </w:p>
        </w:tc>
        <w:tc>
          <w:tcPr>
            <w:tcW w:w="1652" w:type="dxa"/>
          </w:tcPr>
          <w:p w14:paraId="558DC6B5" w14:textId="77777777" w:rsidR="00097E98" w:rsidRPr="00442838" w:rsidRDefault="00097E98" w:rsidP="000F163C">
            <w:pPr>
              <w:spacing w:line="360" w:lineRule="auto"/>
            </w:pPr>
          </w:p>
        </w:tc>
        <w:tc>
          <w:tcPr>
            <w:tcW w:w="3719" w:type="dxa"/>
          </w:tcPr>
          <w:p w14:paraId="3B0CDFCD" w14:textId="77777777" w:rsidR="00097E98" w:rsidRPr="00442838" w:rsidRDefault="00097E98" w:rsidP="000F163C">
            <w:pPr>
              <w:spacing w:line="360" w:lineRule="auto"/>
            </w:pPr>
          </w:p>
        </w:tc>
        <w:tc>
          <w:tcPr>
            <w:tcW w:w="880" w:type="dxa"/>
          </w:tcPr>
          <w:p w14:paraId="77F29156" w14:textId="77777777" w:rsidR="00097E98" w:rsidRPr="00442838" w:rsidRDefault="00097E98" w:rsidP="000F163C">
            <w:pPr>
              <w:spacing w:line="360" w:lineRule="auto"/>
            </w:pPr>
          </w:p>
        </w:tc>
        <w:tc>
          <w:tcPr>
            <w:tcW w:w="724" w:type="dxa"/>
          </w:tcPr>
          <w:p w14:paraId="2FBE9697" w14:textId="77777777" w:rsidR="00097E98" w:rsidRPr="00442838" w:rsidRDefault="00097E98" w:rsidP="000F163C">
            <w:pPr>
              <w:spacing w:line="360" w:lineRule="auto"/>
            </w:pPr>
          </w:p>
        </w:tc>
        <w:tc>
          <w:tcPr>
            <w:tcW w:w="724" w:type="dxa"/>
          </w:tcPr>
          <w:p w14:paraId="3DA3EC8E" w14:textId="77777777" w:rsidR="00097E98" w:rsidRPr="00442838" w:rsidRDefault="00097E98" w:rsidP="000F163C">
            <w:pPr>
              <w:spacing w:line="360" w:lineRule="auto"/>
            </w:pPr>
          </w:p>
        </w:tc>
        <w:tc>
          <w:tcPr>
            <w:tcW w:w="1976" w:type="dxa"/>
          </w:tcPr>
          <w:p w14:paraId="54B6EB49" w14:textId="77777777" w:rsidR="00097E98" w:rsidRPr="00442838" w:rsidRDefault="00097E98" w:rsidP="000F163C">
            <w:pPr>
              <w:spacing w:line="360" w:lineRule="auto"/>
            </w:pPr>
          </w:p>
        </w:tc>
      </w:tr>
      <w:tr w:rsidR="00097E98" w:rsidRPr="00442838" w14:paraId="6326EED9" w14:textId="77777777" w:rsidTr="000F163C">
        <w:trPr>
          <w:trHeight w:val="441"/>
        </w:trPr>
        <w:tc>
          <w:tcPr>
            <w:tcW w:w="1251" w:type="dxa"/>
          </w:tcPr>
          <w:p w14:paraId="6117663A" w14:textId="77777777" w:rsidR="00097E98" w:rsidRPr="00442838" w:rsidRDefault="00097E98" w:rsidP="000F163C">
            <w:pPr>
              <w:spacing w:line="360" w:lineRule="auto"/>
            </w:pPr>
          </w:p>
        </w:tc>
        <w:tc>
          <w:tcPr>
            <w:tcW w:w="1652" w:type="dxa"/>
          </w:tcPr>
          <w:p w14:paraId="59B9AC3D" w14:textId="77777777" w:rsidR="00097E98" w:rsidRPr="00442838" w:rsidRDefault="00097E98" w:rsidP="000F163C">
            <w:pPr>
              <w:spacing w:line="360" w:lineRule="auto"/>
            </w:pPr>
          </w:p>
        </w:tc>
        <w:tc>
          <w:tcPr>
            <w:tcW w:w="3719" w:type="dxa"/>
          </w:tcPr>
          <w:p w14:paraId="431192F3" w14:textId="77777777" w:rsidR="00097E98" w:rsidRPr="00442838" w:rsidRDefault="00097E98" w:rsidP="000F163C">
            <w:pPr>
              <w:spacing w:line="360" w:lineRule="auto"/>
            </w:pPr>
          </w:p>
        </w:tc>
        <w:tc>
          <w:tcPr>
            <w:tcW w:w="880" w:type="dxa"/>
          </w:tcPr>
          <w:p w14:paraId="143F589C" w14:textId="77777777" w:rsidR="00097E98" w:rsidRPr="00442838" w:rsidRDefault="00097E98" w:rsidP="000F163C">
            <w:pPr>
              <w:spacing w:line="360" w:lineRule="auto"/>
            </w:pPr>
          </w:p>
        </w:tc>
        <w:tc>
          <w:tcPr>
            <w:tcW w:w="724" w:type="dxa"/>
          </w:tcPr>
          <w:p w14:paraId="5D371477" w14:textId="77777777" w:rsidR="00097E98" w:rsidRPr="00442838" w:rsidRDefault="00097E98" w:rsidP="000F163C">
            <w:pPr>
              <w:spacing w:line="360" w:lineRule="auto"/>
            </w:pPr>
          </w:p>
        </w:tc>
        <w:tc>
          <w:tcPr>
            <w:tcW w:w="724" w:type="dxa"/>
          </w:tcPr>
          <w:p w14:paraId="2518F120" w14:textId="77777777" w:rsidR="00097E98" w:rsidRPr="00442838" w:rsidRDefault="00097E98" w:rsidP="000F163C">
            <w:pPr>
              <w:spacing w:line="360" w:lineRule="auto"/>
            </w:pPr>
          </w:p>
        </w:tc>
        <w:tc>
          <w:tcPr>
            <w:tcW w:w="1976" w:type="dxa"/>
          </w:tcPr>
          <w:p w14:paraId="48E70E93" w14:textId="77777777" w:rsidR="00097E98" w:rsidRPr="00442838" w:rsidRDefault="00097E98" w:rsidP="000F163C">
            <w:pPr>
              <w:spacing w:line="360" w:lineRule="auto"/>
            </w:pPr>
          </w:p>
        </w:tc>
      </w:tr>
      <w:tr w:rsidR="00097E98" w:rsidRPr="00442838" w14:paraId="7B5E5942" w14:textId="77777777" w:rsidTr="000F163C">
        <w:trPr>
          <w:trHeight w:val="441"/>
        </w:trPr>
        <w:tc>
          <w:tcPr>
            <w:tcW w:w="1251" w:type="dxa"/>
          </w:tcPr>
          <w:p w14:paraId="67A5E5AD" w14:textId="77777777" w:rsidR="00097E98" w:rsidRPr="00442838" w:rsidRDefault="00097E98" w:rsidP="000F163C">
            <w:pPr>
              <w:spacing w:line="360" w:lineRule="auto"/>
            </w:pPr>
          </w:p>
        </w:tc>
        <w:tc>
          <w:tcPr>
            <w:tcW w:w="1652" w:type="dxa"/>
          </w:tcPr>
          <w:p w14:paraId="62691ECC" w14:textId="77777777" w:rsidR="00097E98" w:rsidRPr="00442838" w:rsidRDefault="00097E98" w:rsidP="000F163C">
            <w:pPr>
              <w:spacing w:line="360" w:lineRule="auto"/>
            </w:pPr>
          </w:p>
        </w:tc>
        <w:tc>
          <w:tcPr>
            <w:tcW w:w="3719" w:type="dxa"/>
          </w:tcPr>
          <w:p w14:paraId="75CF6919" w14:textId="77777777" w:rsidR="00097E98" w:rsidRPr="00442838" w:rsidRDefault="00097E98" w:rsidP="000F163C">
            <w:pPr>
              <w:spacing w:line="360" w:lineRule="auto"/>
            </w:pPr>
          </w:p>
        </w:tc>
        <w:tc>
          <w:tcPr>
            <w:tcW w:w="880" w:type="dxa"/>
          </w:tcPr>
          <w:p w14:paraId="30FFE0FD" w14:textId="77777777" w:rsidR="00097E98" w:rsidRPr="00442838" w:rsidRDefault="00097E98" w:rsidP="000F163C">
            <w:pPr>
              <w:spacing w:line="360" w:lineRule="auto"/>
            </w:pPr>
          </w:p>
        </w:tc>
        <w:tc>
          <w:tcPr>
            <w:tcW w:w="724" w:type="dxa"/>
          </w:tcPr>
          <w:p w14:paraId="63671BF4" w14:textId="77777777" w:rsidR="00097E98" w:rsidRPr="00442838" w:rsidRDefault="00097E98" w:rsidP="000F163C">
            <w:pPr>
              <w:spacing w:line="360" w:lineRule="auto"/>
            </w:pPr>
          </w:p>
        </w:tc>
        <w:tc>
          <w:tcPr>
            <w:tcW w:w="724" w:type="dxa"/>
          </w:tcPr>
          <w:p w14:paraId="05A85BE0" w14:textId="77777777" w:rsidR="00097E98" w:rsidRPr="00442838" w:rsidRDefault="00097E98" w:rsidP="000F163C">
            <w:pPr>
              <w:spacing w:line="360" w:lineRule="auto"/>
            </w:pPr>
          </w:p>
        </w:tc>
        <w:tc>
          <w:tcPr>
            <w:tcW w:w="1976" w:type="dxa"/>
          </w:tcPr>
          <w:p w14:paraId="26D959FF" w14:textId="77777777" w:rsidR="00097E98" w:rsidRPr="00442838" w:rsidRDefault="00097E98" w:rsidP="000F163C">
            <w:pPr>
              <w:spacing w:line="360" w:lineRule="auto"/>
            </w:pPr>
          </w:p>
        </w:tc>
      </w:tr>
      <w:tr w:rsidR="00097E98" w:rsidRPr="00442838" w14:paraId="77C6382A" w14:textId="77777777" w:rsidTr="000F163C">
        <w:trPr>
          <w:trHeight w:val="896"/>
        </w:trPr>
        <w:tc>
          <w:tcPr>
            <w:tcW w:w="1251" w:type="dxa"/>
          </w:tcPr>
          <w:p w14:paraId="6D934012" w14:textId="77777777" w:rsidR="00097E98" w:rsidRPr="00442838" w:rsidRDefault="00097E98" w:rsidP="000F163C">
            <w:pPr>
              <w:spacing w:line="360" w:lineRule="auto"/>
            </w:pPr>
          </w:p>
        </w:tc>
        <w:tc>
          <w:tcPr>
            <w:tcW w:w="1652" w:type="dxa"/>
          </w:tcPr>
          <w:p w14:paraId="450DDF8F" w14:textId="77777777" w:rsidR="00097E98" w:rsidRPr="00442838" w:rsidRDefault="00097E98" w:rsidP="000F163C">
            <w:pPr>
              <w:spacing w:line="360" w:lineRule="auto"/>
            </w:pPr>
          </w:p>
        </w:tc>
        <w:tc>
          <w:tcPr>
            <w:tcW w:w="3719" w:type="dxa"/>
          </w:tcPr>
          <w:p w14:paraId="404655E1" w14:textId="77777777" w:rsidR="00097E98" w:rsidRPr="00442838" w:rsidRDefault="00097E98" w:rsidP="000F163C">
            <w:pPr>
              <w:spacing w:line="360" w:lineRule="auto"/>
            </w:pPr>
          </w:p>
        </w:tc>
        <w:tc>
          <w:tcPr>
            <w:tcW w:w="880" w:type="dxa"/>
          </w:tcPr>
          <w:p w14:paraId="655965EA" w14:textId="77777777" w:rsidR="00097E98" w:rsidRPr="00442838" w:rsidRDefault="00097E98" w:rsidP="000F163C">
            <w:pPr>
              <w:spacing w:line="360" w:lineRule="auto"/>
            </w:pPr>
          </w:p>
        </w:tc>
        <w:tc>
          <w:tcPr>
            <w:tcW w:w="724" w:type="dxa"/>
          </w:tcPr>
          <w:p w14:paraId="31A79F4B" w14:textId="77777777" w:rsidR="00097E98" w:rsidRPr="00442838" w:rsidRDefault="00097E98" w:rsidP="000F163C">
            <w:pPr>
              <w:spacing w:line="360" w:lineRule="auto"/>
            </w:pPr>
          </w:p>
        </w:tc>
        <w:tc>
          <w:tcPr>
            <w:tcW w:w="724" w:type="dxa"/>
          </w:tcPr>
          <w:p w14:paraId="0696DF8F" w14:textId="77777777" w:rsidR="00097E98" w:rsidRPr="00442838" w:rsidRDefault="00097E98" w:rsidP="000F163C">
            <w:pPr>
              <w:spacing w:line="360" w:lineRule="auto"/>
            </w:pPr>
          </w:p>
        </w:tc>
        <w:tc>
          <w:tcPr>
            <w:tcW w:w="1976" w:type="dxa"/>
          </w:tcPr>
          <w:p w14:paraId="650B2639" w14:textId="77777777" w:rsidR="00097E98" w:rsidRPr="00442838" w:rsidRDefault="00097E98" w:rsidP="000F163C">
            <w:pPr>
              <w:spacing w:line="360" w:lineRule="auto"/>
            </w:pPr>
          </w:p>
        </w:tc>
      </w:tr>
    </w:tbl>
    <w:p w14:paraId="0A658CD6" w14:textId="77777777" w:rsidR="00097E98" w:rsidRPr="00442838" w:rsidRDefault="00097E98" w:rsidP="00097E98">
      <w:pPr>
        <w:rPr>
          <w:sz w:val="24"/>
        </w:rPr>
      </w:pPr>
    </w:p>
    <w:p w14:paraId="74D89EA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FB0DADF" w14:textId="77777777" w:rsidTr="000F163C">
        <w:tc>
          <w:tcPr>
            <w:tcW w:w="3596" w:type="dxa"/>
          </w:tcPr>
          <w:p w14:paraId="354BF76A" w14:textId="77777777" w:rsidR="00097E98" w:rsidRPr="00442838" w:rsidRDefault="00097E98" w:rsidP="000F163C">
            <w:pPr>
              <w:rPr>
                <w:sz w:val="24"/>
              </w:rPr>
            </w:pPr>
          </w:p>
        </w:tc>
        <w:tc>
          <w:tcPr>
            <w:tcW w:w="3597" w:type="dxa"/>
          </w:tcPr>
          <w:p w14:paraId="3E5F698F" w14:textId="77777777" w:rsidR="00097E98" w:rsidRPr="00442838" w:rsidRDefault="00097E98" w:rsidP="000F163C">
            <w:pPr>
              <w:rPr>
                <w:sz w:val="24"/>
              </w:rPr>
            </w:pPr>
          </w:p>
        </w:tc>
        <w:tc>
          <w:tcPr>
            <w:tcW w:w="3597" w:type="dxa"/>
          </w:tcPr>
          <w:p w14:paraId="6D617ACC" w14:textId="77777777" w:rsidR="00097E98" w:rsidRPr="00442838" w:rsidRDefault="00097E98" w:rsidP="000F163C">
            <w:pPr>
              <w:rPr>
                <w:sz w:val="24"/>
              </w:rPr>
            </w:pPr>
          </w:p>
        </w:tc>
      </w:tr>
      <w:tr w:rsidR="00097E98" w:rsidRPr="00442838" w14:paraId="4DBD33B8" w14:textId="77777777" w:rsidTr="000F163C">
        <w:tc>
          <w:tcPr>
            <w:tcW w:w="3596" w:type="dxa"/>
          </w:tcPr>
          <w:p w14:paraId="4EC9731B" w14:textId="77777777" w:rsidR="00097E98" w:rsidRPr="00442838" w:rsidRDefault="00097E98" w:rsidP="000F163C">
            <w:pPr>
              <w:rPr>
                <w:sz w:val="24"/>
              </w:rPr>
            </w:pPr>
          </w:p>
        </w:tc>
        <w:tc>
          <w:tcPr>
            <w:tcW w:w="3597" w:type="dxa"/>
          </w:tcPr>
          <w:p w14:paraId="2151A156" w14:textId="77777777" w:rsidR="00097E98" w:rsidRPr="00442838" w:rsidRDefault="00097E98" w:rsidP="000F163C">
            <w:pPr>
              <w:rPr>
                <w:sz w:val="24"/>
              </w:rPr>
            </w:pPr>
          </w:p>
        </w:tc>
        <w:tc>
          <w:tcPr>
            <w:tcW w:w="3597" w:type="dxa"/>
          </w:tcPr>
          <w:p w14:paraId="53A72181" w14:textId="77777777" w:rsidR="00097E98" w:rsidRPr="00442838" w:rsidRDefault="00097E98" w:rsidP="000F163C">
            <w:pPr>
              <w:rPr>
                <w:sz w:val="24"/>
              </w:rPr>
            </w:pPr>
          </w:p>
        </w:tc>
      </w:tr>
    </w:tbl>
    <w:p w14:paraId="6E75FC39" w14:textId="77777777" w:rsidR="00097E98" w:rsidRPr="00442838" w:rsidRDefault="00097E98" w:rsidP="00097E98">
      <w:pPr>
        <w:rPr>
          <w:sz w:val="24"/>
        </w:rPr>
      </w:pPr>
    </w:p>
    <w:p w14:paraId="3F5A0381" w14:textId="77777777" w:rsidR="00097E98" w:rsidRPr="00442838" w:rsidRDefault="00097E98" w:rsidP="00097E98">
      <w:pPr>
        <w:rPr>
          <w:sz w:val="24"/>
        </w:rPr>
      </w:pPr>
      <w:r w:rsidRPr="00442838">
        <w:rPr>
          <w:sz w:val="24"/>
        </w:rPr>
        <w:t>Sprites:</w:t>
      </w:r>
    </w:p>
    <w:p w14:paraId="7B453BCF" w14:textId="77777777" w:rsidR="00097E98" w:rsidRPr="00442838" w:rsidRDefault="00097E98" w:rsidP="00097E98">
      <w:pPr>
        <w:rPr>
          <w:sz w:val="24"/>
        </w:rPr>
      </w:pPr>
      <w:r w:rsidRPr="00442838">
        <w:rPr>
          <w:sz w:val="24"/>
        </w:rPr>
        <w:br w:type="page"/>
      </w:r>
    </w:p>
    <w:p w14:paraId="2A146D23" w14:textId="77777777" w:rsidR="00097E98" w:rsidRPr="00442838" w:rsidRDefault="00097E98" w:rsidP="00097E98">
      <w:pPr>
        <w:rPr>
          <w:sz w:val="24"/>
        </w:rPr>
      </w:pPr>
      <w:r w:rsidRPr="00442838">
        <w:rPr>
          <w:sz w:val="24"/>
        </w:rPr>
        <w:lastRenderedPageBreak/>
        <w:t>Family Page</w:t>
      </w:r>
    </w:p>
    <w:p w14:paraId="6CAB91C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D049D1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8DB114E" w14:textId="77777777" w:rsidTr="000F163C">
        <w:trPr>
          <w:trHeight w:val="896"/>
        </w:trPr>
        <w:tc>
          <w:tcPr>
            <w:tcW w:w="1251" w:type="dxa"/>
          </w:tcPr>
          <w:p w14:paraId="050B69E1" w14:textId="77777777" w:rsidR="00097E98" w:rsidRPr="00442838" w:rsidRDefault="00097E98" w:rsidP="000F163C">
            <w:pPr>
              <w:spacing w:line="360" w:lineRule="auto"/>
            </w:pPr>
            <w:r w:rsidRPr="00442838">
              <w:t>Pokemon</w:t>
            </w:r>
          </w:p>
          <w:p w14:paraId="21E98D25" w14:textId="77777777" w:rsidR="00097E98" w:rsidRPr="00442838" w:rsidRDefault="00097E98" w:rsidP="000F163C">
            <w:pPr>
              <w:spacing w:line="360" w:lineRule="auto"/>
            </w:pPr>
            <w:r w:rsidRPr="00442838">
              <w:t>Name</w:t>
            </w:r>
          </w:p>
        </w:tc>
        <w:tc>
          <w:tcPr>
            <w:tcW w:w="1652" w:type="dxa"/>
          </w:tcPr>
          <w:p w14:paraId="17D884F5" w14:textId="77777777" w:rsidR="00097E98" w:rsidRPr="00442838" w:rsidRDefault="00097E98" w:rsidP="000F163C">
            <w:pPr>
              <w:spacing w:line="360" w:lineRule="auto"/>
            </w:pPr>
            <w:r w:rsidRPr="00442838">
              <w:t>Pokemon Number</w:t>
            </w:r>
          </w:p>
        </w:tc>
        <w:tc>
          <w:tcPr>
            <w:tcW w:w="3719" w:type="dxa"/>
          </w:tcPr>
          <w:p w14:paraId="68716D8A" w14:textId="77777777" w:rsidR="00097E98" w:rsidRPr="00442838" w:rsidRDefault="00097E98" w:rsidP="000F163C">
            <w:pPr>
              <w:spacing w:line="360" w:lineRule="auto"/>
            </w:pPr>
            <w:r w:rsidRPr="00442838">
              <w:t>Base Stats</w:t>
            </w:r>
          </w:p>
          <w:p w14:paraId="62842C5C"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3A6AE7A" w14:textId="77777777" w:rsidR="00097E98" w:rsidRPr="00442838" w:rsidRDefault="00097E98" w:rsidP="000F163C">
            <w:pPr>
              <w:spacing w:line="360" w:lineRule="auto"/>
            </w:pPr>
            <w:r w:rsidRPr="00442838">
              <w:t>Ability</w:t>
            </w:r>
          </w:p>
        </w:tc>
        <w:tc>
          <w:tcPr>
            <w:tcW w:w="724" w:type="dxa"/>
          </w:tcPr>
          <w:p w14:paraId="2C8024C3" w14:textId="77777777" w:rsidR="00097E98" w:rsidRPr="00442838" w:rsidRDefault="00097E98" w:rsidP="000F163C">
            <w:pPr>
              <w:spacing w:line="360" w:lineRule="auto"/>
            </w:pPr>
            <w:r w:rsidRPr="00442838">
              <w:t>Type 1</w:t>
            </w:r>
          </w:p>
        </w:tc>
        <w:tc>
          <w:tcPr>
            <w:tcW w:w="724" w:type="dxa"/>
          </w:tcPr>
          <w:p w14:paraId="4B0F0749" w14:textId="77777777" w:rsidR="00097E98" w:rsidRPr="00442838" w:rsidRDefault="00097E98" w:rsidP="000F163C">
            <w:pPr>
              <w:spacing w:line="360" w:lineRule="auto"/>
            </w:pPr>
            <w:r w:rsidRPr="00442838">
              <w:t>Type 2</w:t>
            </w:r>
          </w:p>
        </w:tc>
        <w:tc>
          <w:tcPr>
            <w:tcW w:w="1976" w:type="dxa"/>
          </w:tcPr>
          <w:p w14:paraId="1A974913" w14:textId="77777777" w:rsidR="00097E98" w:rsidRPr="00442838" w:rsidRDefault="00097E98" w:rsidP="000F163C">
            <w:pPr>
              <w:spacing w:line="360" w:lineRule="auto"/>
            </w:pPr>
            <w:r w:rsidRPr="00442838">
              <w:t>Evolution</w:t>
            </w:r>
          </w:p>
        </w:tc>
      </w:tr>
      <w:tr w:rsidR="00097E98" w:rsidRPr="00442838" w14:paraId="3E6F4509" w14:textId="77777777" w:rsidTr="000F163C">
        <w:trPr>
          <w:trHeight w:val="454"/>
        </w:trPr>
        <w:tc>
          <w:tcPr>
            <w:tcW w:w="1251" w:type="dxa"/>
          </w:tcPr>
          <w:p w14:paraId="4733A80A" w14:textId="77777777" w:rsidR="00097E98" w:rsidRPr="00442838" w:rsidRDefault="00097E98" w:rsidP="000F163C">
            <w:pPr>
              <w:spacing w:line="360" w:lineRule="auto"/>
            </w:pPr>
          </w:p>
        </w:tc>
        <w:tc>
          <w:tcPr>
            <w:tcW w:w="1652" w:type="dxa"/>
          </w:tcPr>
          <w:p w14:paraId="23C26525" w14:textId="77777777" w:rsidR="00097E98" w:rsidRPr="00442838" w:rsidRDefault="00097E98" w:rsidP="000F163C">
            <w:pPr>
              <w:spacing w:line="360" w:lineRule="auto"/>
            </w:pPr>
          </w:p>
        </w:tc>
        <w:tc>
          <w:tcPr>
            <w:tcW w:w="3719" w:type="dxa"/>
          </w:tcPr>
          <w:p w14:paraId="73AF0A4A" w14:textId="77777777" w:rsidR="00097E98" w:rsidRPr="00442838" w:rsidRDefault="00097E98" w:rsidP="000F163C">
            <w:pPr>
              <w:spacing w:line="360" w:lineRule="auto"/>
            </w:pPr>
          </w:p>
        </w:tc>
        <w:tc>
          <w:tcPr>
            <w:tcW w:w="880" w:type="dxa"/>
          </w:tcPr>
          <w:p w14:paraId="1D2AAE86" w14:textId="77777777" w:rsidR="00097E98" w:rsidRPr="00442838" w:rsidRDefault="00097E98" w:rsidP="000F163C">
            <w:pPr>
              <w:spacing w:line="360" w:lineRule="auto"/>
            </w:pPr>
          </w:p>
        </w:tc>
        <w:tc>
          <w:tcPr>
            <w:tcW w:w="724" w:type="dxa"/>
          </w:tcPr>
          <w:p w14:paraId="0976050D" w14:textId="77777777" w:rsidR="00097E98" w:rsidRPr="00442838" w:rsidRDefault="00097E98" w:rsidP="000F163C">
            <w:pPr>
              <w:spacing w:line="360" w:lineRule="auto"/>
            </w:pPr>
          </w:p>
        </w:tc>
        <w:tc>
          <w:tcPr>
            <w:tcW w:w="724" w:type="dxa"/>
          </w:tcPr>
          <w:p w14:paraId="0FAC8A4F" w14:textId="77777777" w:rsidR="00097E98" w:rsidRPr="00442838" w:rsidRDefault="00097E98" w:rsidP="000F163C">
            <w:pPr>
              <w:spacing w:line="360" w:lineRule="auto"/>
            </w:pPr>
          </w:p>
        </w:tc>
        <w:tc>
          <w:tcPr>
            <w:tcW w:w="1976" w:type="dxa"/>
          </w:tcPr>
          <w:p w14:paraId="6942B038" w14:textId="77777777" w:rsidR="00097E98" w:rsidRPr="00442838" w:rsidRDefault="00097E98" w:rsidP="000F163C">
            <w:pPr>
              <w:spacing w:line="360" w:lineRule="auto"/>
            </w:pPr>
          </w:p>
        </w:tc>
      </w:tr>
      <w:tr w:rsidR="00097E98" w:rsidRPr="00442838" w14:paraId="3539AA36" w14:textId="77777777" w:rsidTr="000F163C">
        <w:trPr>
          <w:trHeight w:val="441"/>
        </w:trPr>
        <w:tc>
          <w:tcPr>
            <w:tcW w:w="1251" w:type="dxa"/>
          </w:tcPr>
          <w:p w14:paraId="4DB84B4D" w14:textId="77777777" w:rsidR="00097E98" w:rsidRPr="00442838" w:rsidRDefault="00097E98" w:rsidP="000F163C">
            <w:pPr>
              <w:spacing w:line="360" w:lineRule="auto"/>
            </w:pPr>
          </w:p>
        </w:tc>
        <w:tc>
          <w:tcPr>
            <w:tcW w:w="1652" w:type="dxa"/>
          </w:tcPr>
          <w:p w14:paraId="322DAB6E" w14:textId="77777777" w:rsidR="00097E98" w:rsidRPr="00442838" w:rsidRDefault="00097E98" w:rsidP="000F163C">
            <w:pPr>
              <w:spacing w:line="360" w:lineRule="auto"/>
            </w:pPr>
          </w:p>
        </w:tc>
        <w:tc>
          <w:tcPr>
            <w:tcW w:w="3719" w:type="dxa"/>
          </w:tcPr>
          <w:p w14:paraId="1D16685D" w14:textId="77777777" w:rsidR="00097E98" w:rsidRPr="00442838" w:rsidRDefault="00097E98" w:rsidP="000F163C">
            <w:pPr>
              <w:spacing w:line="360" w:lineRule="auto"/>
            </w:pPr>
          </w:p>
        </w:tc>
        <w:tc>
          <w:tcPr>
            <w:tcW w:w="880" w:type="dxa"/>
          </w:tcPr>
          <w:p w14:paraId="7FAE839C" w14:textId="77777777" w:rsidR="00097E98" w:rsidRPr="00442838" w:rsidRDefault="00097E98" w:rsidP="000F163C">
            <w:pPr>
              <w:spacing w:line="360" w:lineRule="auto"/>
            </w:pPr>
          </w:p>
        </w:tc>
        <w:tc>
          <w:tcPr>
            <w:tcW w:w="724" w:type="dxa"/>
          </w:tcPr>
          <w:p w14:paraId="64FBF0FB" w14:textId="77777777" w:rsidR="00097E98" w:rsidRPr="00442838" w:rsidRDefault="00097E98" w:rsidP="000F163C">
            <w:pPr>
              <w:spacing w:line="360" w:lineRule="auto"/>
            </w:pPr>
          </w:p>
        </w:tc>
        <w:tc>
          <w:tcPr>
            <w:tcW w:w="724" w:type="dxa"/>
          </w:tcPr>
          <w:p w14:paraId="3058AA05" w14:textId="77777777" w:rsidR="00097E98" w:rsidRPr="00442838" w:rsidRDefault="00097E98" w:rsidP="000F163C">
            <w:pPr>
              <w:spacing w:line="360" w:lineRule="auto"/>
            </w:pPr>
          </w:p>
        </w:tc>
        <w:tc>
          <w:tcPr>
            <w:tcW w:w="1976" w:type="dxa"/>
          </w:tcPr>
          <w:p w14:paraId="547F5DAD" w14:textId="77777777" w:rsidR="00097E98" w:rsidRPr="00442838" w:rsidRDefault="00097E98" w:rsidP="000F163C">
            <w:pPr>
              <w:spacing w:line="360" w:lineRule="auto"/>
            </w:pPr>
          </w:p>
        </w:tc>
      </w:tr>
      <w:tr w:rsidR="00097E98" w:rsidRPr="00442838" w14:paraId="65C1ED8A" w14:textId="77777777" w:rsidTr="000F163C">
        <w:trPr>
          <w:trHeight w:val="441"/>
        </w:trPr>
        <w:tc>
          <w:tcPr>
            <w:tcW w:w="1251" w:type="dxa"/>
          </w:tcPr>
          <w:p w14:paraId="0043B6D5" w14:textId="77777777" w:rsidR="00097E98" w:rsidRPr="00442838" w:rsidRDefault="00097E98" w:rsidP="000F163C">
            <w:pPr>
              <w:spacing w:line="360" w:lineRule="auto"/>
            </w:pPr>
          </w:p>
        </w:tc>
        <w:tc>
          <w:tcPr>
            <w:tcW w:w="1652" w:type="dxa"/>
          </w:tcPr>
          <w:p w14:paraId="40C9BB5B" w14:textId="77777777" w:rsidR="00097E98" w:rsidRPr="00442838" w:rsidRDefault="00097E98" w:rsidP="000F163C">
            <w:pPr>
              <w:spacing w:line="360" w:lineRule="auto"/>
            </w:pPr>
          </w:p>
        </w:tc>
        <w:tc>
          <w:tcPr>
            <w:tcW w:w="3719" w:type="dxa"/>
          </w:tcPr>
          <w:p w14:paraId="162571D2" w14:textId="77777777" w:rsidR="00097E98" w:rsidRPr="00442838" w:rsidRDefault="00097E98" w:rsidP="000F163C">
            <w:pPr>
              <w:spacing w:line="360" w:lineRule="auto"/>
            </w:pPr>
          </w:p>
        </w:tc>
        <w:tc>
          <w:tcPr>
            <w:tcW w:w="880" w:type="dxa"/>
          </w:tcPr>
          <w:p w14:paraId="358C4C66" w14:textId="77777777" w:rsidR="00097E98" w:rsidRPr="00442838" w:rsidRDefault="00097E98" w:rsidP="000F163C">
            <w:pPr>
              <w:spacing w:line="360" w:lineRule="auto"/>
            </w:pPr>
          </w:p>
        </w:tc>
        <w:tc>
          <w:tcPr>
            <w:tcW w:w="724" w:type="dxa"/>
          </w:tcPr>
          <w:p w14:paraId="625BA6FD" w14:textId="77777777" w:rsidR="00097E98" w:rsidRPr="00442838" w:rsidRDefault="00097E98" w:rsidP="000F163C">
            <w:pPr>
              <w:spacing w:line="360" w:lineRule="auto"/>
            </w:pPr>
          </w:p>
        </w:tc>
        <w:tc>
          <w:tcPr>
            <w:tcW w:w="724" w:type="dxa"/>
          </w:tcPr>
          <w:p w14:paraId="7122321E" w14:textId="77777777" w:rsidR="00097E98" w:rsidRPr="00442838" w:rsidRDefault="00097E98" w:rsidP="000F163C">
            <w:pPr>
              <w:spacing w:line="360" w:lineRule="auto"/>
            </w:pPr>
          </w:p>
        </w:tc>
        <w:tc>
          <w:tcPr>
            <w:tcW w:w="1976" w:type="dxa"/>
          </w:tcPr>
          <w:p w14:paraId="47E98C8E" w14:textId="77777777" w:rsidR="00097E98" w:rsidRPr="00442838" w:rsidRDefault="00097E98" w:rsidP="000F163C">
            <w:pPr>
              <w:spacing w:line="360" w:lineRule="auto"/>
            </w:pPr>
          </w:p>
        </w:tc>
      </w:tr>
      <w:tr w:rsidR="00097E98" w:rsidRPr="00442838" w14:paraId="3BD5DC4D" w14:textId="77777777" w:rsidTr="000F163C">
        <w:trPr>
          <w:trHeight w:val="896"/>
        </w:trPr>
        <w:tc>
          <w:tcPr>
            <w:tcW w:w="1251" w:type="dxa"/>
          </w:tcPr>
          <w:p w14:paraId="5BC2ABAF" w14:textId="77777777" w:rsidR="00097E98" w:rsidRPr="00442838" w:rsidRDefault="00097E98" w:rsidP="000F163C">
            <w:pPr>
              <w:spacing w:line="360" w:lineRule="auto"/>
            </w:pPr>
          </w:p>
        </w:tc>
        <w:tc>
          <w:tcPr>
            <w:tcW w:w="1652" w:type="dxa"/>
          </w:tcPr>
          <w:p w14:paraId="56414FA2" w14:textId="77777777" w:rsidR="00097E98" w:rsidRPr="00442838" w:rsidRDefault="00097E98" w:rsidP="000F163C">
            <w:pPr>
              <w:spacing w:line="360" w:lineRule="auto"/>
            </w:pPr>
          </w:p>
        </w:tc>
        <w:tc>
          <w:tcPr>
            <w:tcW w:w="3719" w:type="dxa"/>
          </w:tcPr>
          <w:p w14:paraId="2298EBBF" w14:textId="77777777" w:rsidR="00097E98" w:rsidRPr="00442838" w:rsidRDefault="00097E98" w:rsidP="000F163C">
            <w:pPr>
              <w:spacing w:line="360" w:lineRule="auto"/>
            </w:pPr>
          </w:p>
        </w:tc>
        <w:tc>
          <w:tcPr>
            <w:tcW w:w="880" w:type="dxa"/>
          </w:tcPr>
          <w:p w14:paraId="5F98B575" w14:textId="77777777" w:rsidR="00097E98" w:rsidRPr="00442838" w:rsidRDefault="00097E98" w:rsidP="000F163C">
            <w:pPr>
              <w:spacing w:line="360" w:lineRule="auto"/>
            </w:pPr>
          </w:p>
        </w:tc>
        <w:tc>
          <w:tcPr>
            <w:tcW w:w="724" w:type="dxa"/>
          </w:tcPr>
          <w:p w14:paraId="007636C1" w14:textId="77777777" w:rsidR="00097E98" w:rsidRPr="00442838" w:rsidRDefault="00097E98" w:rsidP="000F163C">
            <w:pPr>
              <w:spacing w:line="360" w:lineRule="auto"/>
            </w:pPr>
          </w:p>
        </w:tc>
        <w:tc>
          <w:tcPr>
            <w:tcW w:w="724" w:type="dxa"/>
          </w:tcPr>
          <w:p w14:paraId="521F3725" w14:textId="77777777" w:rsidR="00097E98" w:rsidRPr="00442838" w:rsidRDefault="00097E98" w:rsidP="000F163C">
            <w:pPr>
              <w:spacing w:line="360" w:lineRule="auto"/>
            </w:pPr>
          </w:p>
        </w:tc>
        <w:tc>
          <w:tcPr>
            <w:tcW w:w="1976" w:type="dxa"/>
          </w:tcPr>
          <w:p w14:paraId="129366A7" w14:textId="77777777" w:rsidR="00097E98" w:rsidRPr="00442838" w:rsidRDefault="00097E98" w:rsidP="000F163C">
            <w:pPr>
              <w:spacing w:line="360" w:lineRule="auto"/>
            </w:pPr>
          </w:p>
        </w:tc>
      </w:tr>
    </w:tbl>
    <w:p w14:paraId="16714254" w14:textId="77777777" w:rsidR="00097E98" w:rsidRPr="00442838" w:rsidRDefault="00097E98" w:rsidP="00097E98">
      <w:pPr>
        <w:rPr>
          <w:sz w:val="24"/>
        </w:rPr>
      </w:pPr>
    </w:p>
    <w:p w14:paraId="120A478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588D69" w14:textId="77777777" w:rsidTr="000F163C">
        <w:tc>
          <w:tcPr>
            <w:tcW w:w="3596" w:type="dxa"/>
          </w:tcPr>
          <w:p w14:paraId="2F6652DE" w14:textId="77777777" w:rsidR="00097E98" w:rsidRPr="00442838" w:rsidRDefault="00097E98" w:rsidP="000F163C">
            <w:pPr>
              <w:rPr>
                <w:sz w:val="24"/>
              </w:rPr>
            </w:pPr>
          </w:p>
        </w:tc>
        <w:tc>
          <w:tcPr>
            <w:tcW w:w="3597" w:type="dxa"/>
          </w:tcPr>
          <w:p w14:paraId="0385E62B" w14:textId="77777777" w:rsidR="00097E98" w:rsidRPr="00442838" w:rsidRDefault="00097E98" w:rsidP="000F163C">
            <w:pPr>
              <w:rPr>
                <w:sz w:val="24"/>
              </w:rPr>
            </w:pPr>
          </w:p>
        </w:tc>
        <w:tc>
          <w:tcPr>
            <w:tcW w:w="3597" w:type="dxa"/>
          </w:tcPr>
          <w:p w14:paraId="42DBB917" w14:textId="77777777" w:rsidR="00097E98" w:rsidRPr="00442838" w:rsidRDefault="00097E98" w:rsidP="000F163C">
            <w:pPr>
              <w:rPr>
                <w:sz w:val="24"/>
              </w:rPr>
            </w:pPr>
          </w:p>
        </w:tc>
      </w:tr>
      <w:tr w:rsidR="00097E98" w:rsidRPr="00442838" w14:paraId="51AC7FF6" w14:textId="77777777" w:rsidTr="000F163C">
        <w:tc>
          <w:tcPr>
            <w:tcW w:w="3596" w:type="dxa"/>
          </w:tcPr>
          <w:p w14:paraId="1A35B7C2" w14:textId="77777777" w:rsidR="00097E98" w:rsidRPr="00442838" w:rsidRDefault="00097E98" w:rsidP="000F163C">
            <w:pPr>
              <w:rPr>
                <w:sz w:val="24"/>
              </w:rPr>
            </w:pPr>
          </w:p>
        </w:tc>
        <w:tc>
          <w:tcPr>
            <w:tcW w:w="3597" w:type="dxa"/>
          </w:tcPr>
          <w:p w14:paraId="19D75351" w14:textId="77777777" w:rsidR="00097E98" w:rsidRPr="00442838" w:rsidRDefault="00097E98" w:rsidP="000F163C">
            <w:pPr>
              <w:rPr>
                <w:sz w:val="24"/>
              </w:rPr>
            </w:pPr>
          </w:p>
        </w:tc>
        <w:tc>
          <w:tcPr>
            <w:tcW w:w="3597" w:type="dxa"/>
          </w:tcPr>
          <w:p w14:paraId="74A3F9A1" w14:textId="77777777" w:rsidR="00097E98" w:rsidRPr="00442838" w:rsidRDefault="00097E98" w:rsidP="000F163C">
            <w:pPr>
              <w:rPr>
                <w:sz w:val="24"/>
              </w:rPr>
            </w:pPr>
          </w:p>
        </w:tc>
      </w:tr>
    </w:tbl>
    <w:p w14:paraId="61B5DE8D" w14:textId="77777777" w:rsidR="00097E98" w:rsidRPr="00442838" w:rsidRDefault="00097E98" w:rsidP="00097E98">
      <w:pPr>
        <w:rPr>
          <w:sz w:val="24"/>
        </w:rPr>
      </w:pPr>
    </w:p>
    <w:p w14:paraId="1927AD6D" w14:textId="77777777" w:rsidR="00097E98" w:rsidRPr="00442838" w:rsidRDefault="00097E98" w:rsidP="00097E98">
      <w:pPr>
        <w:rPr>
          <w:sz w:val="24"/>
        </w:rPr>
      </w:pPr>
      <w:r w:rsidRPr="00442838">
        <w:rPr>
          <w:sz w:val="24"/>
        </w:rPr>
        <w:t>Sprites:</w:t>
      </w:r>
    </w:p>
    <w:p w14:paraId="2234FF26" w14:textId="77777777" w:rsidR="00097E98" w:rsidRPr="00442838" w:rsidRDefault="00097E98" w:rsidP="00097E98">
      <w:pPr>
        <w:rPr>
          <w:sz w:val="24"/>
        </w:rPr>
      </w:pPr>
      <w:r w:rsidRPr="00442838">
        <w:rPr>
          <w:sz w:val="24"/>
        </w:rPr>
        <w:br w:type="page"/>
      </w:r>
    </w:p>
    <w:p w14:paraId="662D1265" w14:textId="77777777" w:rsidR="00097E98" w:rsidRPr="00442838" w:rsidRDefault="00097E98" w:rsidP="00097E98">
      <w:pPr>
        <w:rPr>
          <w:sz w:val="24"/>
        </w:rPr>
      </w:pPr>
      <w:r w:rsidRPr="00442838">
        <w:rPr>
          <w:sz w:val="24"/>
        </w:rPr>
        <w:lastRenderedPageBreak/>
        <w:t>Family Page</w:t>
      </w:r>
    </w:p>
    <w:p w14:paraId="6A27925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270CA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F33E6FB" w14:textId="77777777" w:rsidTr="000F163C">
        <w:trPr>
          <w:trHeight w:val="896"/>
        </w:trPr>
        <w:tc>
          <w:tcPr>
            <w:tcW w:w="1251" w:type="dxa"/>
          </w:tcPr>
          <w:p w14:paraId="741CF061" w14:textId="77777777" w:rsidR="00097E98" w:rsidRPr="00442838" w:rsidRDefault="00097E98" w:rsidP="000F163C">
            <w:pPr>
              <w:spacing w:line="360" w:lineRule="auto"/>
            </w:pPr>
            <w:r w:rsidRPr="00442838">
              <w:t>Pokemon</w:t>
            </w:r>
          </w:p>
          <w:p w14:paraId="153E9C4C" w14:textId="77777777" w:rsidR="00097E98" w:rsidRPr="00442838" w:rsidRDefault="00097E98" w:rsidP="000F163C">
            <w:pPr>
              <w:spacing w:line="360" w:lineRule="auto"/>
            </w:pPr>
            <w:r w:rsidRPr="00442838">
              <w:t>Name</w:t>
            </w:r>
          </w:p>
        </w:tc>
        <w:tc>
          <w:tcPr>
            <w:tcW w:w="1652" w:type="dxa"/>
          </w:tcPr>
          <w:p w14:paraId="1DFEC82F" w14:textId="77777777" w:rsidR="00097E98" w:rsidRPr="00442838" w:rsidRDefault="00097E98" w:rsidP="000F163C">
            <w:pPr>
              <w:spacing w:line="360" w:lineRule="auto"/>
            </w:pPr>
            <w:r w:rsidRPr="00442838">
              <w:t>Pokemon Number</w:t>
            </w:r>
          </w:p>
        </w:tc>
        <w:tc>
          <w:tcPr>
            <w:tcW w:w="3719" w:type="dxa"/>
          </w:tcPr>
          <w:p w14:paraId="52526BDE" w14:textId="77777777" w:rsidR="00097E98" w:rsidRPr="00442838" w:rsidRDefault="00097E98" w:rsidP="000F163C">
            <w:pPr>
              <w:spacing w:line="360" w:lineRule="auto"/>
            </w:pPr>
            <w:r w:rsidRPr="00442838">
              <w:t>Base Stats</w:t>
            </w:r>
          </w:p>
          <w:p w14:paraId="3F0117B6"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7F788D2" w14:textId="77777777" w:rsidR="00097E98" w:rsidRPr="00442838" w:rsidRDefault="00097E98" w:rsidP="000F163C">
            <w:pPr>
              <w:spacing w:line="360" w:lineRule="auto"/>
            </w:pPr>
            <w:r w:rsidRPr="00442838">
              <w:t>Ability</w:t>
            </w:r>
          </w:p>
        </w:tc>
        <w:tc>
          <w:tcPr>
            <w:tcW w:w="724" w:type="dxa"/>
          </w:tcPr>
          <w:p w14:paraId="5E48A2C0" w14:textId="77777777" w:rsidR="00097E98" w:rsidRPr="00442838" w:rsidRDefault="00097E98" w:rsidP="000F163C">
            <w:pPr>
              <w:spacing w:line="360" w:lineRule="auto"/>
            </w:pPr>
            <w:r w:rsidRPr="00442838">
              <w:t>Type 1</w:t>
            </w:r>
          </w:p>
        </w:tc>
        <w:tc>
          <w:tcPr>
            <w:tcW w:w="724" w:type="dxa"/>
          </w:tcPr>
          <w:p w14:paraId="23987E03" w14:textId="77777777" w:rsidR="00097E98" w:rsidRPr="00442838" w:rsidRDefault="00097E98" w:rsidP="000F163C">
            <w:pPr>
              <w:spacing w:line="360" w:lineRule="auto"/>
            </w:pPr>
            <w:r w:rsidRPr="00442838">
              <w:t>Type 2</w:t>
            </w:r>
          </w:p>
        </w:tc>
        <w:tc>
          <w:tcPr>
            <w:tcW w:w="1976" w:type="dxa"/>
          </w:tcPr>
          <w:p w14:paraId="2C26FFE6" w14:textId="77777777" w:rsidR="00097E98" w:rsidRPr="00442838" w:rsidRDefault="00097E98" w:rsidP="000F163C">
            <w:pPr>
              <w:spacing w:line="360" w:lineRule="auto"/>
            </w:pPr>
            <w:r w:rsidRPr="00442838">
              <w:t>Evolution</w:t>
            </w:r>
          </w:p>
        </w:tc>
      </w:tr>
      <w:tr w:rsidR="00097E98" w:rsidRPr="00442838" w14:paraId="5B76127D" w14:textId="77777777" w:rsidTr="000F163C">
        <w:trPr>
          <w:trHeight w:val="454"/>
        </w:trPr>
        <w:tc>
          <w:tcPr>
            <w:tcW w:w="1251" w:type="dxa"/>
          </w:tcPr>
          <w:p w14:paraId="35310F83" w14:textId="77777777" w:rsidR="00097E98" w:rsidRPr="00442838" w:rsidRDefault="00097E98" w:rsidP="000F163C">
            <w:pPr>
              <w:spacing w:line="360" w:lineRule="auto"/>
            </w:pPr>
          </w:p>
        </w:tc>
        <w:tc>
          <w:tcPr>
            <w:tcW w:w="1652" w:type="dxa"/>
          </w:tcPr>
          <w:p w14:paraId="362CF6D2" w14:textId="77777777" w:rsidR="00097E98" w:rsidRPr="00442838" w:rsidRDefault="00097E98" w:rsidP="000F163C">
            <w:pPr>
              <w:spacing w:line="360" w:lineRule="auto"/>
            </w:pPr>
          </w:p>
        </w:tc>
        <w:tc>
          <w:tcPr>
            <w:tcW w:w="3719" w:type="dxa"/>
          </w:tcPr>
          <w:p w14:paraId="7605B525" w14:textId="77777777" w:rsidR="00097E98" w:rsidRPr="00442838" w:rsidRDefault="00097E98" w:rsidP="000F163C">
            <w:pPr>
              <w:spacing w:line="360" w:lineRule="auto"/>
            </w:pPr>
          </w:p>
        </w:tc>
        <w:tc>
          <w:tcPr>
            <w:tcW w:w="880" w:type="dxa"/>
          </w:tcPr>
          <w:p w14:paraId="54034AFF" w14:textId="77777777" w:rsidR="00097E98" w:rsidRPr="00442838" w:rsidRDefault="00097E98" w:rsidP="000F163C">
            <w:pPr>
              <w:spacing w:line="360" w:lineRule="auto"/>
            </w:pPr>
          </w:p>
        </w:tc>
        <w:tc>
          <w:tcPr>
            <w:tcW w:w="724" w:type="dxa"/>
          </w:tcPr>
          <w:p w14:paraId="1D60EA89" w14:textId="77777777" w:rsidR="00097E98" w:rsidRPr="00442838" w:rsidRDefault="00097E98" w:rsidP="000F163C">
            <w:pPr>
              <w:spacing w:line="360" w:lineRule="auto"/>
            </w:pPr>
          </w:p>
        </w:tc>
        <w:tc>
          <w:tcPr>
            <w:tcW w:w="724" w:type="dxa"/>
          </w:tcPr>
          <w:p w14:paraId="2A1251B4" w14:textId="77777777" w:rsidR="00097E98" w:rsidRPr="00442838" w:rsidRDefault="00097E98" w:rsidP="000F163C">
            <w:pPr>
              <w:spacing w:line="360" w:lineRule="auto"/>
            </w:pPr>
          </w:p>
        </w:tc>
        <w:tc>
          <w:tcPr>
            <w:tcW w:w="1976" w:type="dxa"/>
          </w:tcPr>
          <w:p w14:paraId="1BD52841" w14:textId="77777777" w:rsidR="00097E98" w:rsidRPr="00442838" w:rsidRDefault="00097E98" w:rsidP="000F163C">
            <w:pPr>
              <w:spacing w:line="360" w:lineRule="auto"/>
            </w:pPr>
          </w:p>
        </w:tc>
      </w:tr>
      <w:tr w:rsidR="00097E98" w:rsidRPr="00442838" w14:paraId="226B215B" w14:textId="77777777" w:rsidTr="000F163C">
        <w:trPr>
          <w:trHeight w:val="441"/>
        </w:trPr>
        <w:tc>
          <w:tcPr>
            <w:tcW w:w="1251" w:type="dxa"/>
          </w:tcPr>
          <w:p w14:paraId="5BB02D2F" w14:textId="77777777" w:rsidR="00097E98" w:rsidRPr="00442838" w:rsidRDefault="00097E98" w:rsidP="000F163C">
            <w:pPr>
              <w:spacing w:line="360" w:lineRule="auto"/>
            </w:pPr>
          </w:p>
        </w:tc>
        <w:tc>
          <w:tcPr>
            <w:tcW w:w="1652" w:type="dxa"/>
          </w:tcPr>
          <w:p w14:paraId="10C253DF" w14:textId="77777777" w:rsidR="00097E98" w:rsidRPr="00442838" w:rsidRDefault="00097E98" w:rsidP="000F163C">
            <w:pPr>
              <w:spacing w:line="360" w:lineRule="auto"/>
            </w:pPr>
          </w:p>
        </w:tc>
        <w:tc>
          <w:tcPr>
            <w:tcW w:w="3719" w:type="dxa"/>
          </w:tcPr>
          <w:p w14:paraId="0A1845CA" w14:textId="77777777" w:rsidR="00097E98" w:rsidRPr="00442838" w:rsidRDefault="00097E98" w:rsidP="000F163C">
            <w:pPr>
              <w:spacing w:line="360" w:lineRule="auto"/>
            </w:pPr>
          </w:p>
        </w:tc>
        <w:tc>
          <w:tcPr>
            <w:tcW w:w="880" w:type="dxa"/>
          </w:tcPr>
          <w:p w14:paraId="603A1D90" w14:textId="77777777" w:rsidR="00097E98" w:rsidRPr="00442838" w:rsidRDefault="00097E98" w:rsidP="000F163C">
            <w:pPr>
              <w:spacing w:line="360" w:lineRule="auto"/>
            </w:pPr>
          </w:p>
        </w:tc>
        <w:tc>
          <w:tcPr>
            <w:tcW w:w="724" w:type="dxa"/>
          </w:tcPr>
          <w:p w14:paraId="308D0C95" w14:textId="77777777" w:rsidR="00097E98" w:rsidRPr="00442838" w:rsidRDefault="00097E98" w:rsidP="000F163C">
            <w:pPr>
              <w:spacing w:line="360" w:lineRule="auto"/>
            </w:pPr>
          </w:p>
        </w:tc>
        <w:tc>
          <w:tcPr>
            <w:tcW w:w="724" w:type="dxa"/>
          </w:tcPr>
          <w:p w14:paraId="2E287FDB" w14:textId="77777777" w:rsidR="00097E98" w:rsidRPr="00442838" w:rsidRDefault="00097E98" w:rsidP="000F163C">
            <w:pPr>
              <w:spacing w:line="360" w:lineRule="auto"/>
            </w:pPr>
          </w:p>
        </w:tc>
        <w:tc>
          <w:tcPr>
            <w:tcW w:w="1976" w:type="dxa"/>
          </w:tcPr>
          <w:p w14:paraId="62BDB239" w14:textId="77777777" w:rsidR="00097E98" w:rsidRPr="00442838" w:rsidRDefault="00097E98" w:rsidP="000F163C">
            <w:pPr>
              <w:spacing w:line="360" w:lineRule="auto"/>
            </w:pPr>
          </w:p>
        </w:tc>
      </w:tr>
      <w:tr w:rsidR="00097E98" w:rsidRPr="00442838" w14:paraId="4394F036" w14:textId="77777777" w:rsidTr="000F163C">
        <w:trPr>
          <w:trHeight w:val="441"/>
        </w:trPr>
        <w:tc>
          <w:tcPr>
            <w:tcW w:w="1251" w:type="dxa"/>
          </w:tcPr>
          <w:p w14:paraId="02EB6213" w14:textId="77777777" w:rsidR="00097E98" w:rsidRPr="00442838" w:rsidRDefault="00097E98" w:rsidP="000F163C">
            <w:pPr>
              <w:spacing w:line="360" w:lineRule="auto"/>
            </w:pPr>
          </w:p>
        </w:tc>
        <w:tc>
          <w:tcPr>
            <w:tcW w:w="1652" w:type="dxa"/>
          </w:tcPr>
          <w:p w14:paraId="1B1E275B" w14:textId="77777777" w:rsidR="00097E98" w:rsidRPr="00442838" w:rsidRDefault="00097E98" w:rsidP="000F163C">
            <w:pPr>
              <w:spacing w:line="360" w:lineRule="auto"/>
            </w:pPr>
          </w:p>
        </w:tc>
        <w:tc>
          <w:tcPr>
            <w:tcW w:w="3719" w:type="dxa"/>
          </w:tcPr>
          <w:p w14:paraId="6ED8873B" w14:textId="77777777" w:rsidR="00097E98" w:rsidRPr="00442838" w:rsidRDefault="00097E98" w:rsidP="000F163C">
            <w:pPr>
              <w:spacing w:line="360" w:lineRule="auto"/>
            </w:pPr>
          </w:p>
        </w:tc>
        <w:tc>
          <w:tcPr>
            <w:tcW w:w="880" w:type="dxa"/>
          </w:tcPr>
          <w:p w14:paraId="03C8C39F" w14:textId="77777777" w:rsidR="00097E98" w:rsidRPr="00442838" w:rsidRDefault="00097E98" w:rsidP="000F163C">
            <w:pPr>
              <w:spacing w:line="360" w:lineRule="auto"/>
            </w:pPr>
          </w:p>
        </w:tc>
        <w:tc>
          <w:tcPr>
            <w:tcW w:w="724" w:type="dxa"/>
          </w:tcPr>
          <w:p w14:paraId="48054E81" w14:textId="77777777" w:rsidR="00097E98" w:rsidRPr="00442838" w:rsidRDefault="00097E98" w:rsidP="000F163C">
            <w:pPr>
              <w:spacing w:line="360" w:lineRule="auto"/>
            </w:pPr>
          </w:p>
        </w:tc>
        <w:tc>
          <w:tcPr>
            <w:tcW w:w="724" w:type="dxa"/>
          </w:tcPr>
          <w:p w14:paraId="0EA176FE" w14:textId="77777777" w:rsidR="00097E98" w:rsidRPr="00442838" w:rsidRDefault="00097E98" w:rsidP="000F163C">
            <w:pPr>
              <w:spacing w:line="360" w:lineRule="auto"/>
            </w:pPr>
          </w:p>
        </w:tc>
        <w:tc>
          <w:tcPr>
            <w:tcW w:w="1976" w:type="dxa"/>
          </w:tcPr>
          <w:p w14:paraId="635EB6BA" w14:textId="77777777" w:rsidR="00097E98" w:rsidRPr="00442838" w:rsidRDefault="00097E98" w:rsidP="000F163C">
            <w:pPr>
              <w:spacing w:line="360" w:lineRule="auto"/>
            </w:pPr>
          </w:p>
        </w:tc>
      </w:tr>
      <w:tr w:rsidR="00097E98" w:rsidRPr="00442838" w14:paraId="1F04F49E" w14:textId="77777777" w:rsidTr="000F163C">
        <w:trPr>
          <w:trHeight w:val="896"/>
        </w:trPr>
        <w:tc>
          <w:tcPr>
            <w:tcW w:w="1251" w:type="dxa"/>
          </w:tcPr>
          <w:p w14:paraId="43D01E02" w14:textId="77777777" w:rsidR="00097E98" w:rsidRPr="00442838" w:rsidRDefault="00097E98" w:rsidP="000F163C">
            <w:pPr>
              <w:spacing w:line="360" w:lineRule="auto"/>
            </w:pPr>
          </w:p>
        </w:tc>
        <w:tc>
          <w:tcPr>
            <w:tcW w:w="1652" w:type="dxa"/>
          </w:tcPr>
          <w:p w14:paraId="221C1D20" w14:textId="77777777" w:rsidR="00097E98" w:rsidRPr="00442838" w:rsidRDefault="00097E98" w:rsidP="000F163C">
            <w:pPr>
              <w:spacing w:line="360" w:lineRule="auto"/>
            </w:pPr>
          </w:p>
        </w:tc>
        <w:tc>
          <w:tcPr>
            <w:tcW w:w="3719" w:type="dxa"/>
          </w:tcPr>
          <w:p w14:paraId="2B962BC5" w14:textId="77777777" w:rsidR="00097E98" w:rsidRPr="00442838" w:rsidRDefault="00097E98" w:rsidP="000F163C">
            <w:pPr>
              <w:spacing w:line="360" w:lineRule="auto"/>
            </w:pPr>
          </w:p>
        </w:tc>
        <w:tc>
          <w:tcPr>
            <w:tcW w:w="880" w:type="dxa"/>
          </w:tcPr>
          <w:p w14:paraId="3B19E18F" w14:textId="77777777" w:rsidR="00097E98" w:rsidRPr="00442838" w:rsidRDefault="00097E98" w:rsidP="000F163C">
            <w:pPr>
              <w:spacing w:line="360" w:lineRule="auto"/>
            </w:pPr>
          </w:p>
        </w:tc>
        <w:tc>
          <w:tcPr>
            <w:tcW w:w="724" w:type="dxa"/>
          </w:tcPr>
          <w:p w14:paraId="6AEEFF3E" w14:textId="77777777" w:rsidR="00097E98" w:rsidRPr="00442838" w:rsidRDefault="00097E98" w:rsidP="000F163C">
            <w:pPr>
              <w:spacing w:line="360" w:lineRule="auto"/>
            </w:pPr>
          </w:p>
        </w:tc>
        <w:tc>
          <w:tcPr>
            <w:tcW w:w="724" w:type="dxa"/>
          </w:tcPr>
          <w:p w14:paraId="6DC2D49F" w14:textId="77777777" w:rsidR="00097E98" w:rsidRPr="00442838" w:rsidRDefault="00097E98" w:rsidP="000F163C">
            <w:pPr>
              <w:spacing w:line="360" w:lineRule="auto"/>
            </w:pPr>
          </w:p>
        </w:tc>
        <w:tc>
          <w:tcPr>
            <w:tcW w:w="1976" w:type="dxa"/>
          </w:tcPr>
          <w:p w14:paraId="6663D590" w14:textId="77777777" w:rsidR="00097E98" w:rsidRPr="00442838" w:rsidRDefault="00097E98" w:rsidP="000F163C">
            <w:pPr>
              <w:spacing w:line="360" w:lineRule="auto"/>
            </w:pPr>
          </w:p>
        </w:tc>
      </w:tr>
    </w:tbl>
    <w:p w14:paraId="1C291C2E" w14:textId="77777777" w:rsidR="00097E98" w:rsidRPr="00442838" w:rsidRDefault="00097E98" w:rsidP="00097E98">
      <w:pPr>
        <w:rPr>
          <w:sz w:val="24"/>
        </w:rPr>
      </w:pPr>
    </w:p>
    <w:p w14:paraId="702ACE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365406F" w14:textId="77777777" w:rsidTr="000F163C">
        <w:tc>
          <w:tcPr>
            <w:tcW w:w="3596" w:type="dxa"/>
          </w:tcPr>
          <w:p w14:paraId="354D64BF" w14:textId="77777777" w:rsidR="00097E98" w:rsidRPr="00442838" w:rsidRDefault="00097E98" w:rsidP="000F163C">
            <w:pPr>
              <w:rPr>
                <w:sz w:val="24"/>
              </w:rPr>
            </w:pPr>
          </w:p>
        </w:tc>
        <w:tc>
          <w:tcPr>
            <w:tcW w:w="3597" w:type="dxa"/>
          </w:tcPr>
          <w:p w14:paraId="751EC308" w14:textId="77777777" w:rsidR="00097E98" w:rsidRPr="00442838" w:rsidRDefault="00097E98" w:rsidP="000F163C">
            <w:pPr>
              <w:rPr>
                <w:sz w:val="24"/>
              </w:rPr>
            </w:pPr>
          </w:p>
        </w:tc>
        <w:tc>
          <w:tcPr>
            <w:tcW w:w="3597" w:type="dxa"/>
          </w:tcPr>
          <w:p w14:paraId="382D0D55" w14:textId="77777777" w:rsidR="00097E98" w:rsidRPr="00442838" w:rsidRDefault="00097E98" w:rsidP="000F163C">
            <w:pPr>
              <w:rPr>
                <w:sz w:val="24"/>
              </w:rPr>
            </w:pPr>
          </w:p>
        </w:tc>
      </w:tr>
      <w:tr w:rsidR="00097E98" w:rsidRPr="00442838" w14:paraId="23F1CCA5" w14:textId="77777777" w:rsidTr="000F163C">
        <w:tc>
          <w:tcPr>
            <w:tcW w:w="3596" w:type="dxa"/>
          </w:tcPr>
          <w:p w14:paraId="4E65B1E6" w14:textId="77777777" w:rsidR="00097E98" w:rsidRPr="00442838" w:rsidRDefault="00097E98" w:rsidP="000F163C">
            <w:pPr>
              <w:rPr>
                <w:sz w:val="24"/>
              </w:rPr>
            </w:pPr>
          </w:p>
        </w:tc>
        <w:tc>
          <w:tcPr>
            <w:tcW w:w="3597" w:type="dxa"/>
          </w:tcPr>
          <w:p w14:paraId="2E669AA6" w14:textId="77777777" w:rsidR="00097E98" w:rsidRPr="00442838" w:rsidRDefault="00097E98" w:rsidP="000F163C">
            <w:pPr>
              <w:rPr>
                <w:sz w:val="24"/>
              </w:rPr>
            </w:pPr>
          </w:p>
        </w:tc>
        <w:tc>
          <w:tcPr>
            <w:tcW w:w="3597" w:type="dxa"/>
          </w:tcPr>
          <w:p w14:paraId="3147A0D5" w14:textId="77777777" w:rsidR="00097E98" w:rsidRPr="00442838" w:rsidRDefault="00097E98" w:rsidP="000F163C">
            <w:pPr>
              <w:rPr>
                <w:sz w:val="24"/>
              </w:rPr>
            </w:pPr>
          </w:p>
        </w:tc>
      </w:tr>
    </w:tbl>
    <w:p w14:paraId="0E449170" w14:textId="77777777" w:rsidR="00097E98" w:rsidRPr="00442838" w:rsidRDefault="00097E98" w:rsidP="00097E98">
      <w:pPr>
        <w:rPr>
          <w:sz w:val="24"/>
        </w:rPr>
      </w:pPr>
    </w:p>
    <w:p w14:paraId="778C31B4" w14:textId="77777777" w:rsidR="00097E98" w:rsidRPr="00442838" w:rsidRDefault="00097E98" w:rsidP="00097E98">
      <w:pPr>
        <w:rPr>
          <w:sz w:val="24"/>
        </w:rPr>
      </w:pPr>
      <w:r w:rsidRPr="00442838">
        <w:rPr>
          <w:sz w:val="24"/>
        </w:rPr>
        <w:t>Sprites:</w:t>
      </w:r>
    </w:p>
    <w:p w14:paraId="585BB32F" w14:textId="77777777" w:rsidR="00097E98" w:rsidRPr="00442838" w:rsidRDefault="00097E98" w:rsidP="00097E98">
      <w:pPr>
        <w:rPr>
          <w:sz w:val="24"/>
        </w:rPr>
      </w:pPr>
      <w:r w:rsidRPr="00442838">
        <w:rPr>
          <w:sz w:val="24"/>
        </w:rPr>
        <w:br w:type="page"/>
      </w:r>
    </w:p>
    <w:p w14:paraId="50F60863" w14:textId="77777777" w:rsidR="00097E98" w:rsidRPr="00442838" w:rsidRDefault="00097E98" w:rsidP="00097E98">
      <w:pPr>
        <w:rPr>
          <w:sz w:val="24"/>
        </w:rPr>
      </w:pPr>
      <w:r w:rsidRPr="00442838">
        <w:rPr>
          <w:sz w:val="24"/>
        </w:rPr>
        <w:lastRenderedPageBreak/>
        <w:t>Family Page</w:t>
      </w:r>
    </w:p>
    <w:p w14:paraId="09AC908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31B80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7C1E59" w14:textId="77777777" w:rsidTr="000F163C">
        <w:trPr>
          <w:trHeight w:val="896"/>
        </w:trPr>
        <w:tc>
          <w:tcPr>
            <w:tcW w:w="1251" w:type="dxa"/>
          </w:tcPr>
          <w:p w14:paraId="5A6EB438" w14:textId="77777777" w:rsidR="00097E98" w:rsidRPr="00442838" w:rsidRDefault="00097E98" w:rsidP="000F163C">
            <w:pPr>
              <w:spacing w:line="360" w:lineRule="auto"/>
            </w:pPr>
            <w:r w:rsidRPr="00442838">
              <w:t>Pokemon</w:t>
            </w:r>
          </w:p>
          <w:p w14:paraId="6404BEF4" w14:textId="77777777" w:rsidR="00097E98" w:rsidRPr="00442838" w:rsidRDefault="00097E98" w:rsidP="000F163C">
            <w:pPr>
              <w:spacing w:line="360" w:lineRule="auto"/>
            </w:pPr>
            <w:r w:rsidRPr="00442838">
              <w:t>Name</w:t>
            </w:r>
          </w:p>
        </w:tc>
        <w:tc>
          <w:tcPr>
            <w:tcW w:w="1652" w:type="dxa"/>
          </w:tcPr>
          <w:p w14:paraId="251E8516" w14:textId="77777777" w:rsidR="00097E98" w:rsidRPr="00442838" w:rsidRDefault="00097E98" w:rsidP="000F163C">
            <w:pPr>
              <w:spacing w:line="360" w:lineRule="auto"/>
            </w:pPr>
            <w:r w:rsidRPr="00442838">
              <w:t>Pokemon Number</w:t>
            </w:r>
          </w:p>
        </w:tc>
        <w:tc>
          <w:tcPr>
            <w:tcW w:w="3719" w:type="dxa"/>
          </w:tcPr>
          <w:p w14:paraId="1EE46CCB" w14:textId="77777777" w:rsidR="00097E98" w:rsidRPr="00442838" w:rsidRDefault="00097E98" w:rsidP="000F163C">
            <w:pPr>
              <w:spacing w:line="360" w:lineRule="auto"/>
            </w:pPr>
            <w:r w:rsidRPr="00442838">
              <w:t>Base Stats</w:t>
            </w:r>
          </w:p>
          <w:p w14:paraId="3C2E6C62"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C00ADC3" w14:textId="77777777" w:rsidR="00097E98" w:rsidRPr="00442838" w:rsidRDefault="00097E98" w:rsidP="000F163C">
            <w:pPr>
              <w:spacing w:line="360" w:lineRule="auto"/>
            </w:pPr>
            <w:r w:rsidRPr="00442838">
              <w:t>Ability</w:t>
            </w:r>
          </w:p>
        </w:tc>
        <w:tc>
          <w:tcPr>
            <w:tcW w:w="724" w:type="dxa"/>
          </w:tcPr>
          <w:p w14:paraId="2116FA98" w14:textId="77777777" w:rsidR="00097E98" w:rsidRPr="00442838" w:rsidRDefault="00097E98" w:rsidP="000F163C">
            <w:pPr>
              <w:spacing w:line="360" w:lineRule="auto"/>
            </w:pPr>
            <w:r w:rsidRPr="00442838">
              <w:t>Type 1</w:t>
            </w:r>
          </w:p>
        </w:tc>
        <w:tc>
          <w:tcPr>
            <w:tcW w:w="724" w:type="dxa"/>
          </w:tcPr>
          <w:p w14:paraId="09984A27" w14:textId="77777777" w:rsidR="00097E98" w:rsidRPr="00442838" w:rsidRDefault="00097E98" w:rsidP="000F163C">
            <w:pPr>
              <w:spacing w:line="360" w:lineRule="auto"/>
            </w:pPr>
            <w:r w:rsidRPr="00442838">
              <w:t>Type 2</w:t>
            </w:r>
          </w:p>
        </w:tc>
        <w:tc>
          <w:tcPr>
            <w:tcW w:w="1976" w:type="dxa"/>
          </w:tcPr>
          <w:p w14:paraId="32615EBC" w14:textId="77777777" w:rsidR="00097E98" w:rsidRPr="00442838" w:rsidRDefault="00097E98" w:rsidP="000F163C">
            <w:pPr>
              <w:spacing w:line="360" w:lineRule="auto"/>
            </w:pPr>
            <w:r w:rsidRPr="00442838">
              <w:t>Evolution</w:t>
            </w:r>
          </w:p>
        </w:tc>
      </w:tr>
      <w:tr w:rsidR="00097E98" w:rsidRPr="00442838" w14:paraId="6FC5E3A2" w14:textId="77777777" w:rsidTr="000F163C">
        <w:trPr>
          <w:trHeight w:val="454"/>
        </w:trPr>
        <w:tc>
          <w:tcPr>
            <w:tcW w:w="1251" w:type="dxa"/>
          </w:tcPr>
          <w:p w14:paraId="20A5242F" w14:textId="77777777" w:rsidR="00097E98" w:rsidRPr="00442838" w:rsidRDefault="00097E98" w:rsidP="000F163C">
            <w:pPr>
              <w:spacing w:line="360" w:lineRule="auto"/>
            </w:pPr>
          </w:p>
        </w:tc>
        <w:tc>
          <w:tcPr>
            <w:tcW w:w="1652" w:type="dxa"/>
          </w:tcPr>
          <w:p w14:paraId="7A69EF78" w14:textId="77777777" w:rsidR="00097E98" w:rsidRPr="00442838" w:rsidRDefault="00097E98" w:rsidP="000F163C">
            <w:pPr>
              <w:spacing w:line="360" w:lineRule="auto"/>
            </w:pPr>
          </w:p>
        </w:tc>
        <w:tc>
          <w:tcPr>
            <w:tcW w:w="3719" w:type="dxa"/>
          </w:tcPr>
          <w:p w14:paraId="4D14CAF9" w14:textId="77777777" w:rsidR="00097E98" w:rsidRPr="00442838" w:rsidRDefault="00097E98" w:rsidP="000F163C">
            <w:pPr>
              <w:spacing w:line="360" w:lineRule="auto"/>
            </w:pPr>
          </w:p>
        </w:tc>
        <w:tc>
          <w:tcPr>
            <w:tcW w:w="880" w:type="dxa"/>
          </w:tcPr>
          <w:p w14:paraId="31BBA061" w14:textId="77777777" w:rsidR="00097E98" w:rsidRPr="00442838" w:rsidRDefault="00097E98" w:rsidP="000F163C">
            <w:pPr>
              <w:spacing w:line="360" w:lineRule="auto"/>
            </w:pPr>
          </w:p>
        </w:tc>
        <w:tc>
          <w:tcPr>
            <w:tcW w:w="724" w:type="dxa"/>
          </w:tcPr>
          <w:p w14:paraId="06046EA0" w14:textId="77777777" w:rsidR="00097E98" w:rsidRPr="00442838" w:rsidRDefault="00097E98" w:rsidP="000F163C">
            <w:pPr>
              <w:spacing w:line="360" w:lineRule="auto"/>
            </w:pPr>
          </w:p>
        </w:tc>
        <w:tc>
          <w:tcPr>
            <w:tcW w:w="724" w:type="dxa"/>
          </w:tcPr>
          <w:p w14:paraId="7314AB3E" w14:textId="77777777" w:rsidR="00097E98" w:rsidRPr="00442838" w:rsidRDefault="00097E98" w:rsidP="000F163C">
            <w:pPr>
              <w:spacing w:line="360" w:lineRule="auto"/>
            </w:pPr>
          </w:p>
        </w:tc>
        <w:tc>
          <w:tcPr>
            <w:tcW w:w="1976" w:type="dxa"/>
          </w:tcPr>
          <w:p w14:paraId="7AFA4F6C" w14:textId="77777777" w:rsidR="00097E98" w:rsidRPr="00442838" w:rsidRDefault="00097E98" w:rsidP="000F163C">
            <w:pPr>
              <w:spacing w:line="360" w:lineRule="auto"/>
            </w:pPr>
          </w:p>
        </w:tc>
      </w:tr>
      <w:tr w:rsidR="00097E98" w:rsidRPr="00442838" w14:paraId="456F76B4" w14:textId="77777777" w:rsidTr="000F163C">
        <w:trPr>
          <w:trHeight w:val="441"/>
        </w:trPr>
        <w:tc>
          <w:tcPr>
            <w:tcW w:w="1251" w:type="dxa"/>
          </w:tcPr>
          <w:p w14:paraId="15BAB25E" w14:textId="77777777" w:rsidR="00097E98" w:rsidRPr="00442838" w:rsidRDefault="00097E98" w:rsidP="000F163C">
            <w:pPr>
              <w:spacing w:line="360" w:lineRule="auto"/>
            </w:pPr>
          </w:p>
        </w:tc>
        <w:tc>
          <w:tcPr>
            <w:tcW w:w="1652" w:type="dxa"/>
          </w:tcPr>
          <w:p w14:paraId="36598502" w14:textId="77777777" w:rsidR="00097E98" w:rsidRPr="00442838" w:rsidRDefault="00097E98" w:rsidP="000F163C">
            <w:pPr>
              <w:spacing w:line="360" w:lineRule="auto"/>
            </w:pPr>
          </w:p>
        </w:tc>
        <w:tc>
          <w:tcPr>
            <w:tcW w:w="3719" w:type="dxa"/>
          </w:tcPr>
          <w:p w14:paraId="235074CC" w14:textId="77777777" w:rsidR="00097E98" w:rsidRPr="00442838" w:rsidRDefault="00097E98" w:rsidP="000F163C">
            <w:pPr>
              <w:spacing w:line="360" w:lineRule="auto"/>
            </w:pPr>
          </w:p>
        </w:tc>
        <w:tc>
          <w:tcPr>
            <w:tcW w:w="880" w:type="dxa"/>
          </w:tcPr>
          <w:p w14:paraId="609D6C22" w14:textId="77777777" w:rsidR="00097E98" w:rsidRPr="00442838" w:rsidRDefault="00097E98" w:rsidP="000F163C">
            <w:pPr>
              <w:spacing w:line="360" w:lineRule="auto"/>
            </w:pPr>
          </w:p>
        </w:tc>
        <w:tc>
          <w:tcPr>
            <w:tcW w:w="724" w:type="dxa"/>
          </w:tcPr>
          <w:p w14:paraId="124A2CC5" w14:textId="77777777" w:rsidR="00097E98" w:rsidRPr="00442838" w:rsidRDefault="00097E98" w:rsidP="000F163C">
            <w:pPr>
              <w:spacing w:line="360" w:lineRule="auto"/>
            </w:pPr>
          </w:p>
        </w:tc>
        <w:tc>
          <w:tcPr>
            <w:tcW w:w="724" w:type="dxa"/>
          </w:tcPr>
          <w:p w14:paraId="42A441EE" w14:textId="77777777" w:rsidR="00097E98" w:rsidRPr="00442838" w:rsidRDefault="00097E98" w:rsidP="000F163C">
            <w:pPr>
              <w:spacing w:line="360" w:lineRule="auto"/>
            </w:pPr>
          </w:p>
        </w:tc>
        <w:tc>
          <w:tcPr>
            <w:tcW w:w="1976" w:type="dxa"/>
          </w:tcPr>
          <w:p w14:paraId="3282226D" w14:textId="77777777" w:rsidR="00097E98" w:rsidRPr="00442838" w:rsidRDefault="00097E98" w:rsidP="000F163C">
            <w:pPr>
              <w:spacing w:line="360" w:lineRule="auto"/>
            </w:pPr>
          </w:p>
        </w:tc>
      </w:tr>
      <w:tr w:rsidR="00097E98" w:rsidRPr="00442838" w14:paraId="425E4A68" w14:textId="77777777" w:rsidTr="000F163C">
        <w:trPr>
          <w:trHeight w:val="441"/>
        </w:trPr>
        <w:tc>
          <w:tcPr>
            <w:tcW w:w="1251" w:type="dxa"/>
          </w:tcPr>
          <w:p w14:paraId="6029BFB0" w14:textId="77777777" w:rsidR="00097E98" w:rsidRPr="00442838" w:rsidRDefault="00097E98" w:rsidP="000F163C">
            <w:pPr>
              <w:spacing w:line="360" w:lineRule="auto"/>
            </w:pPr>
          </w:p>
        </w:tc>
        <w:tc>
          <w:tcPr>
            <w:tcW w:w="1652" w:type="dxa"/>
          </w:tcPr>
          <w:p w14:paraId="3CABBD25" w14:textId="77777777" w:rsidR="00097E98" w:rsidRPr="00442838" w:rsidRDefault="00097E98" w:rsidP="000F163C">
            <w:pPr>
              <w:spacing w:line="360" w:lineRule="auto"/>
            </w:pPr>
          </w:p>
        </w:tc>
        <w:tc>
          <w:tcPr>
            <w:tcW w:w="3719" w:type="dxa"/>
          </w:tcPr>
          <w:p w14:paraId="23841819" w14:textId="77777777" w:rsidR="00097E98" w:rsidRPr="00442838" w:rsidRDefault="00097E98" w:rsidP="000F163C">
            <w:pPr>
              <w:spacing w:line="360" w:lineRule="auto"/>
            </w:pPr>
          </w:p>
        </w:tc>
        <w:tc>
          <w:tcPr>
            <w:tcW w:w="880" w:type="dxa"/>
          </w:tcPr>
          <w:p w14:paraId="1D9D40E4" w14:textId="77777777" w:rsidR="00097E98" w:rsidRPr="00442838" w:rsidRDefault="00097E98" w:rsidP="000F163C">
            <w:pPr>
              <w:spacing w:line="360" w:lineRule="auto"/>
            </w:pPr>
          </w:p>
        </w:tc>
        <w:tc>
          <w:tcPr>
            <w:tcW w:w="724" w:type="dxa"/>
          </w:tcPr>
          <w:p w14:paraId="34CF1B15" w14:textId="77777777" w:rsidR="00097E98" w:rsidRPr="00442838" w:rsidRDefault="00097E98" w:rsidP="000F163C">
            <w:pPr>
              <w:spacing w:line="360" w:lineRule="auto"/>
            </w:pPr>
          </w:p>
        </w:tc>
        <w:tc>
          <w:tcPr>
            <w:tcW w:w="724" w:type="dxa"/>
          </w:tcPr>
          <w:p w14:paraId="084ECD93" w14:textId="77777777" w:rsidR="00097E98" w:rsidRPr="00442838" w:rsidRDefault="00097E98" w:rsidP="000F163C">
            <w:pPr>
              <w:spacing w:line="360" w:lineRule="auto"/>
            </w:pPr>
          </w:p>
        </w:tc>
        <w:tc>
          <w:tcPr>
            <w:tcW w:w="1976" w:type="dxa"/>
          </w:tcPr>
          <w:p w14:paraId="523124D1" w14:textId="77777777" w:rsidR="00097E98" w:rsidRPr="00442838" w:rsidRDefault="00097E98" w:rsidP="000F163C">
            <w:pPr>
              <w:spacing w:line="360" w:lineRule="auto"/>
            </w:pPr>
          </w:p>
        </w:tc>
      </w:tr>
      <w:tr w:rsidR="00097E98" w:rsidRPr="00442838" w14:paraId="1BC9B5FC" w14:textId="77777777" w:rsidTr="000F163C">
        <w:trPr>
          <w:trHeight w:val="896"/>
        </w:trPr>
        <w:tc>
          <w:tcPr>
            <w:tcW w:w="1251" w:type="dxa"/>
          </w:tcPr>
          <w:p w14:paraId="36594183" w14:textId="77777777" w:rsidR="00097E98" w:rsidRPr="00442838" w:rsidRDefault="00097E98" w:rsidP="000F163C">
            <w:pPr>
              <w:spacing w:line="360" w:lineRule="auto"/>
            </w:pPr>
          </w:p>
        </w:tc>
        <w:tc>
          <w:tcPr>
            <w:tcW w:w="1652" w:type="dxa"/>
          </w:tcPr>
          <w:p w14:paraId="19330E3E" w14:textId="77777777" w:rsidR="00097E98" w:rsidRPr="00442838" w:rsidRDefault="00097E98" w:rsidP="000F163C">
            <w:pPr>
              <w:spacing w:line="360" w:lineRule="auto"/>
            </w:pPr>
          </w:p>
        </w:tc>
        <w:tc>
          <w:tcPr>
            <w:tcW w:w="3719" w:type="dxa"/>
          </w:tcPr>
          <w:p w14:paraId="56B61738" w14:textId="77777777" w:rsidR="00097E98" w:rsidRPr="00442838" w:rsidRDefault="00097E98" w:rsidP="000F163C">
            <w:pPr>
              <w:spacing w:line="360" w:lineRule="auto"/>
            </w:pPr>
          </w:p>
        </w:tc>
        <w:tc>
          <w:tcPr>
            <w:tcW w:w="880" w:type="dxa"/>
          </w:tcPr>
          <w:p w14:paraId="22A5B01D" w14:textId="77777777" w:rsidR="00097E98" w:rsidRPr="00442838" w:rsidRDefault="00097E98" w:rsidP="000F163C">
            <w:pPr>
              <w:spacing w:line="360" w:lineRule="auto"/>
            </w:pPr>
          </w:p>
        </w:tc>
        <w:tc>
          <w:tcPr>
            <w:tcW w:w="724" w:type="dxa"/>
          </w:tcPr>
          <w:p w14:paraId="49620A2C" w14:textId="77777777" w:rsidR="00097E98" w:rsidRPr="00442838" w:rsidRDefault="00097E98" w:rsidP="000F163C">
            <w:pPr>
              <w:spacing w:line="360" w:lineRule="auto"/>
            </w:pPr>
          </w:p>
        </w:tc>
        <w:tc>
          <w:tcPr>
            <w:tcW w:w="724" w:type="dxa"/>
          </w:tcPr>
          <w:p w14:paraId="512D1852" w14:textId="77777777" w:rsidR="00097E98" w:rsidRPr="00442838" w:rsidRDefault="00097E98" w:rsidP="000F163C">
            <w:pPr>
              <w:spacing w:line="360" w:lineRule="auto"/>
            </w:pPr>
          </w:p>
        </w:tc>
        <w:tc>
          <w:tcPr>
            <w:tcW w:w="1976" w:type="dxa"/>
          </w:tcPr>
          <w:p w14:paraId="4A0ACF90" w14:textId="77777777" w:rsidR="00097E98" w:rsidRPr="00442838" w:rsidRDefault="00097E98" w:rsidP="000F163C">
            <w:pPr>
              <w:spacing w:line="360" w:lineRule="auto"/>
            </w:pPr>
          </w:p>
        </w:tc>
      </w:tr>
    </w:tbl>
    <w:p w14:paraId="245742E4" w14:textId="77777777" w:rsidR="00097E98" w:rsidRPr="00442838" w:rsidRDefault="00097E98" w:rsidP="00097E98">
      <w:pPr>
        <w:rPr>
          <w:sz w:val="24"/>
        </w:rPr>
      </w:pPr>
    </w:p>
    <w:p w14:paraId="42ADDD1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3F1FFF" w14:textId="77777777" w:rsidTr="000F163C">
        <w:tc>
          <w:tcPr>
            <w:tcW w:w="3596" w:type="dxa"/>
          </w:tcPr>
          <w:p w14:paraId="2307F1BC" w14:textId="77777777" w:rsidR="00097E98" w:rsidRPr="00442838" w:rsidRDefault="00097E98" w:rsidP="000F163C">
            <w:pPr>
              <w:rPr>
                <w:sz w:val="24"/>
              </w:rPr>
            </w:pPr>
          </w:p>
        </w:tc>
        <w:tc>
          <w:tcPr>
            <w:tcW w:w="3597" w:type="dxa"/>
          </w:tcPr>
          <w:p w14:paraId="02D1711F" w14:textId="77777777" w:rsidR="00097E98" w:rsidRPr="00442838" w:rsidRDefault="00097E98" w:rsidP="000F163C">
            <w:pPr>
              <w:rPr>
                <w:sz w:val="24"/>
              </w:rPr>
            </w:pPr>
          </w:p>
        </w:tc>
        <w:tc>
          <w:tcPr>
            <w:tcW w:w="3597" w:type="dxa"/>
          </w:tcPr>
          <w:p w14:paraId="37ED721A" w14:textId="77777777" w:rsidR="00097E98" w:rsidRPr="00442838" w:rsidRDefault="00097E98" w:rsidP="000F163C">
            <w:pPr>
              <w:rPr>
                <w:sz w:val="24"/>
              </w:rPr>
            </w:pPr>
          </w:p>
        </w:tc>
      </w:tr>
      <w:tr w:rsidR="00097E98" w:rsidRPr="00442838" w14:paraId="3CBD3ECA" w14:textId="77777777" w:rsidTr="000F163C">
        <w:tc>
          <w:tcPr>
            <w:tcW w:w="3596" w:type="dxa"/>
          </w:tcPr>
          <w:p w14:paraId="2FBB4E3B" w14:textId="77777777" w:rsidR="00097E98" w:rsidRPr="00442838" w:rsidRDefault="00097E98" w:rsidP="000F163C">
            <w:pPr>
              <w:rPr>
                <w:sz w:val="24"/>
              </w:rPr>
            </w:pPr>
          </w:p>
        </w:tc>
        <w:tc>
          <w:tcPr>
            <w:tcW w:w="3597" w:type="dxa"/>
          </w:tcPr>
          <w:p w14:paraId="3FB50A0C" w14:textId="77777777" w:rsidR="00097E98" w:rsidRPr="00442838" w:rsidRDefault="00097E98" w:rsidP="000F163C">
            <w:pPr>
              <w:rPr>
                <w:sz w:val="24"/>
              </w:rPr>
            </w:pPr>
          </w:p>
        </w:tc>
        <w:tc>
          <w:tcPr>
            <w:tcW w:w="3597" w:type="dxa"/>
          </w:tcPr>
          <w:p w14:paraId="1F4F3552" w14:textId="77777777" w:rsidR="00097E98" w:rsidRPr="00442838" w:rsidRDefault="00097E98" w:rsidP="000F163C">
            <w:pPr>
              <w:rPr>
                <w:sz w:val="24"/>
              </w:rPr>
            </w:pPr>
          </w:p>
        </w:tc>
      </w:tr>
    </w:tbl>
    <w:p w14:paraId="431EA778" w14:textId="77777777" w:rsidR="00097E98" w:rsidRPr="00442838" w:rsidRDefault="00097E98" w:rsidP="00097E98">
      <w:pPr>
        <w:rPr>
          <w:sz w:val="24"/>
        </w:rPr>
      </w:pPr>
    </w:p>
    <w:p w14:paraId="0A0B8981" w14:textId="77777777" w:rsidR="00097E98" w:rsidRPr="00442838" w:rsidRDefault="00097E98" w:rsidP="00097E98">
      <w:pPr>
        <w:rPr>
          <w:sz w:val="24"/>
        </w:rPr>
      </w:pPr>
      <w:r w:rsidRPr="00442838">
        <w:rPr>
          <w:sz w:val="24"/>
        </w:rPr>
        <w:t>Sprites:</w:t>
      </w:r>
    </w:p>
    <w:p w14:paraId="77A6C458" w14:textId="77777777" w:rsidR="00097E98" w:rsidRPr="00442838" w:rsidRDefault="00097E98" w:rsidP="00097E98">
      <w:pPr>
        <w:rPr>
          <w:sz w:val="24"/>
        </w:rPr>
      </w:pPr>
      <w:r w:rsidRPr="00442838">
        <w:rPr>
          <w:sz w:val="24"/>
        </w:rPr>
        <w:br w:type="page"/>
      </w:r>
    </w:p>
    <w:p w14:paraId="53C763CC" w14:textId="77777777" w:rsidR="00097E98" w:rsidRPr="00442838" w:rsidRDefault="00097E98" w:rsidP="00097E98">
      <w:pPr>
        <w:rPr>
          <w:sz w:val="24"/>
        </w:rPr>
      </w:pPr>
      <w:r w:rsidRPr="00442838">
        <w:rPr>
          <w:sz w:val="24"/>
        </w:rPr>
        <w:lastRenderedPageBreak/>
        <w:t>Family Page</w:t>
      </w:r>
    </w:p>
    <w:p w14:paraId="234C5E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3D05D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9B5EA82" w14:textId="77777777" w:rsidTr="000F163C">
        <w:trPr>
          <w:trHeight w:val="896"/>
        </w:trPr>
        <w:tc>
          <w:tcPr>
            <w:tcW w:w="1251" w:type="dxa"/>
          </w:tcPr>
          <w:p w14:paraId="2BA7D33B" w14:textId="77777777" w:rsidR="00097E98" w:rsidRPr="00442838" w:rsidRDefault="00097E98" w:rsidP="000F163C">
            <w:pPr>
              <w:spacing w:line="360" w:lineRule="auto"/>
            </w:pPr>
            <w:r w:rsidRPr="00442838">
              <w:t>Pokemon</w:t>
            </w:r>
          </w:p>
          <w:p w14:paraId="605F362E" w14:textId="77777777" w:rsidR="00097E98" w:rsidRPr="00442838" w:rsidRDefault="00097E98" w:rsidP="000F163C">
            <w:pPr>
              <w:spacing w:line="360" w:lineRule="auto"/>
            </w:pPr>
            <w:r w:rsidRPr="00442838">
              <w:t>Name</w:t>
            </w:r>
          </w:p>
        </w:tc>
        <w:tc>
          <w:tcPr>
            <w:tcW w:w="1652" w:type="dxa"/>
          </w:tcPr>
          <w:p w14:paraId="3FAE61F2" w14:textId="77777777" w:rsidR="00097E98" w:rsidRPr="00442838" w:rsidRDefault="00097E98" w:rsidP="000F163C">
            <w:pPr>
              <w:spacing w:line="360" w:lineRule="auto"/>
            </w:pPr>
            <w:r w:rsidRPr="00442838">
              <w:t>Pokemon Number</w:t>
            </w:r>
          </w:p>
        </w:tc>
        <w:tc>
          <w:tcPr>
            <w:tcW w:w="3719" w:type="dxa"/>
          </w:tcPr>
          <w:p w14:paraId="1FF05596" w14:textId="77777777" w:rsidR="00097E98" w:rsidRPr="00442838" w:rsidRDefault="00097E98" w:rsidP="000F163C">
            <w:pPr>
              <w:spacing w:line="360" w:lineRule="auto"/>
            </w:pPr>
            <w:r w:rsidRPr="00442838">
              <w:t>Base Stats</w:t>
            </w:r>
          </w:p>
          <w:p w14:paraId="621018B5"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E90C0F5" w14:textId="77777777" w:rsidR="00097E98" w:rsidRPr="00442838" w:rsidRDefault="00097E98" w:rsidP="000F163C">
            <w:pPr>
              <w:spacing w:line="360" w:lineRule="auto"/>
            </w:pPr>
            <w:r w:rsidRPr="00442838">
              <w:t>Ability</w:t>
            </w:r>
          </w:p>
        </w:tc>
        <w:tc>
          <w:tcPr>
            <w:tcW w:w="724" w:type="dxa"/>
          </w:tcPr>
          <w:p w14:paraId="32472B61" w14:textId="77777777" w:rsidR="00097E98" w:rsidRPr="00442838" w:rsidRDefault="00097E98" w:rsidP="000F163C">
            <w:pPr>
              <w:spacing w:line="360" w:lineRule="auto"/>
            </w:pPr>
            <w:r w:rsidRPr="00442838">
              <w:t>Type 1</w:t>
            </w:r>
          </w:p>
        </w:tc>
        <w:tc>
          <w:tcPr>
            <w:tcW w:w="724" w:type="dxa"/>
          </w:tcPr>
          <w:p w14:paraId="6F5800CD" w14:textId="77777777" w:rsidR="00097E98" w:rsidRPr="00442838" w:rsidRDefault="00097E98" w:rsidP="000F163C">
            <w:pPr>
              <w:spacing w:line="360" w:lineRule="auto"/>
            </w:pPr>
            <w:r w:rsidRPr="00442838">
              <w:t>Type 2</w:t>
            </w:r>
          </w:p>
        </w:tc>
        <w:tc>
          <w:tcPr>
            <w:tcW w:w="1976" w:type="dxa"/>
          </w:tcPr>
          <w:p w14:paraId="1E23AD23" w14:textId="77777777" w:rsidR="00097E98" w:rsidRPr="00442838" w:rsidRDefault="00097E98" w:rsidP="000F163C">
            <w:pPr>
              <w:spacing w:line="360" w:lineRule="auto"/>
            </w:pPr>
            <w:r w:rsidRPr="00442838">
              <w:t>Evolution</w:t>
            </w:r>
          </w:p>
        </w:tc>
      </w:tr>
      <w:tr w:rsidR="00097E98" w:rsidRPr="00442838" w14:paraId="17891DBC" w14:textId="77777777" w:rsidTr="000F163C">
        <w:trPr>
          <w:trHeight w:val="454"/>
        </w:trPr>
        <w:tc>
          <w:tcPr>
            <w:tcW w:w="1251" w:type="dxa"/>
          </w:tcPr>
          <w:p w14:paraId="32F2726A" w14:textId="77777777" w:rsidR="00097E98" w:rsidRPr="00442838" w:rsidRDefault="00097E98" w:rsidP="000F163C">
            <w:pPr>
              <w:spacing w:line="360" w:lineRule="auto"/>
            </w:pPr>
          </w:p>
        </w:tc>
        <w:tc>
          <w:tcPr>
            <w:tcW w:w="1652" w:type="dxa"/>
          </w:tcPr>
          <w:p w14:paraId="1A1C29A5" w14:textId="77777777" w:rsidR="00097E98" w:rsidRPr="00442838" w:rsidRDefault="00097E98" w:rsidP="000F163C">
            <w:pPr>
              <w:spacing w:line="360" w:lineRule="auto"/>
            </w:pPr>
          </w:p>
        </w:tc>
        <w:tc>
          <w:tcPr>
            <w:tcW w:w="3719" w:type="dxa"/>
          </w:tcPr>
          <w:p w14:paraId="45767050" w14:textId="77777777" w:rsidR="00097E98" w:rsidRPr="00442838" w:rsidRDefault="00097E98" w:rsidP="000F163C">
            <w:pPr>
              <w:spacing w:line="360" w:lineRule="auto"/>
            </w:pPr>
          </w:p>
        </w:tc>
        <w:tc>
          <w:tcPr>
            <w:tcW w:w="880" w:type="dxa"/>
          </w:tcPr>
          <w:p w14:paraId="6BBF90F1" w14:textId="77777777" w:rsidR="00097E98" w:rsidRPr="00442838" w:rsidRDefault="00097E98" w:rsidP="000F163C">
            <w:pPr>
              <w:spacing w:line="360" w:lineRule="auto"/>
            </w:pPr>
          </w:p>
        </w:tc>
        <w:tc>
          <w:tcPr>
            <w:tcW w:w="724" w:type="dxa"/>
          </w:tcPr>
          <w:p w14:paraId="2F284C43" w14:textId="77777777" w:rsidR="00097E98" w:rsidRPr="00442838" w:rsidRDefault="00097E98" w:rsidP="000F163C">
            <w:pPr>
              <w:spacing w:line="360" w:lineRule="auto"/>
            </w:pPr>
          </w:p>
        </w:tc>
        <w:tc>
          <w:tcPr>
            <w:tcW w:w="724" w:type="dxa"/>
          </w:tcPr>
          <w:p w14:paraId="38027098" w14:textId="77777777" w:rsidR="00097E98" w:rsidRPr="00442838" w:rsidRDefault="00097E98" w:rsidP="000F163C">
            <w:pPr>
              <w:spacing w:line="360" w:lineRule="auto"/>
            </w:pPr>
          </w:p>
        </w:tc>
        <w:tc>
          <w:tcPr>
            <w:tcW w:w="1976" w:type="dxa"/>
          </w:tcPr>
          <w:p w14:paraId="50A65148" w14:textId="77777777" w:rsidR="00097E98" w:rsidRPr="00442838" w:rsidRDefault="00097E98" w:rsidP="000F163C">
            <w:pPr>
              <w:spacing w:line="360" w:lineRule="auto"/>
            </w:pPr>
          </w:p>
        </w:tc>
      </w:tr>
      <w:tr w:rsidR="00097E98" w:rsidRPr="00442838" w14:paraId="3A15E699" w14:textId="77777777" w:rsidTr="000F163C">
        <w:trPr>
          <w:trHeight w:val="441"/>
        </w:trPr>
        <w:tc>
          <w:tcPr>
            <w:tcW w:w="1251" w:type="dxa"/>
          </w:tcPr>
          <w:p w14:paraId="02468254" w14:textId="77777777" w:rsidR="00097E98" w:rsidRPr="00442838" w:rsidRDefault="00097E98" w:rsidP="000F163C">
            <w:pPr>
              <w:spacing w:line="360" w:lineRule="auto"/>
            </w:pPr>
          </w:p>
        </w:tc>
        <w:tc>
          <w:tcPr>
            <w:tcW w:w="1652" w:type="dxa"/>
          </w:tcPr>
          <w:p w14:paraId="66027980" w14:textId="77777777" w:rsidR="00097E98" w:rsidRPr="00442838" w:rsidRDefault="00097E98" w:rsidP="000F163C">
            <w:pPr>
              <w:spacing w:line="360" w:lineRule="auto"/>
            </w:pPr>
          </w:p>
        </w:tc>
        <w:tc>
          <w:tcPr>
            <w:tcW w:w="3719" w:type="dxa"/>
          </w:tcPr>
          <w:p w14:paraId="07FC0B0F" w14:textId="77777777" w:rsidR="00097E98" w:rsidRPr="00442838" w:rsidRDefault="00097E98" w:rsidP="000F163C">
            <w:pPr>
              <w:spacing w:line="360" w:lineRule="auto"/>
            </w:pPr>
          </w:p>
        </w:tc>
        <w:tc>
          <w:tcPr>
            <w:tcW w:w="880" w:type="dxa"/>
          </w:tcPr>
          <w:p w14:paraId="6B40E39D" w14:textId="77777777" w:rsidR="00097E98" w:rsidRPr="00442838" w:rsidRDefault="00097E98" w:rsidP="000F163C">
            <w:pPr>
              <w:spacing w:line="360" w:lineRule="auto"/>
            </w:pPr>
          </w:p>
        </w:tc>
        <w:tc>
          <w:tcPr>
            <w:tcW w:w="724" w:type="dxa"/>
          </w:tcPr>
          <w:p w14:paraId="3368DB79" w14:textId="77777777" w:rsidR="00097E98" w:rsidRPr="00442838" w:rsidRDefault="00097E98" w:rsidP="000F163C">
            <w:pPr>
              <w:spacing w:line="360" w:lineRule="auto"/>
            </w:pPr>
          </w:p>
        </w:tc>
        <w:tc>
          <w:tcPr>
            <w:tcW w:w="724" w:type="dxa"/>
          </w:tcPr>
          <w:p w14:paraId="58B877EA" w14:textId="77777777" w:rsidR="00097E98" w:rsidRPr="00442838" w:rsidRDefault="00097E98" w:rsidP="000F163C">
            <w:pPr>
              <w:spacing w:line="360" w:lineRule="auto"/>
            </w:pPr>
          </w:p>
        </w:tc>
        <w:tc>
          <w:tcPr>
            <w:tcW w:w="1976" w:type="dxa"/>
          </w:tcPr>
          <w:p w14:paraId="37DD265F" w14:textId="77777777" w:rsidR="00097E98" w:rsidRPr="00442838" w:rsidRDefault="00097E98" w:rsidP="000F163C">
            <w:pPr>
              <w:spacing w:line="360" w:lineRule="auto"/>
            </w:pPr>
          </w:p>
        </w:tc>
      </w:tr>
      <w:tr w:rsidR="00097E98" w:rsidRPr="00442838" w14:paraId="5B0E81F1" w14:textId="77777777" w:rsidTr="000F163C">
        <w:trPr>
          <w:trHeight w:val="441"/>
        </w:trPr>
        <w:tc>
          <w:tcPr>
            <w:tcW w:w="1251" w:type="dxa"/>
          </w:tcPr>
          <w:p w14:paraId="753C5E7C" w14:textId="77777777" w:rsidR="00097E98" w:rsidRPr="00442838" w:rsidRDefault="00097E98" w:rsidP="000F163C">
            <w:pPr>
              <w:spacing w:line="360" w:lineRule="auto"/>
            </w:pPr>
          </w:p>
        </w:tc>
        <w:tc>
          <w:tcPr>
            <w:tcW w:w="1652" w:type="dxa"/>
          </w:tcPr>
          <w:p w14:paraId="2801B242" w14:textId="77777777" w:rsidR="00097E98" w:rsidRPr="00442838" w:rsidRDefault="00097E98" w:rsidP="000F163C">
            <w:pPr>
              <w:spacing w:line="360" w:lineRule="auto"/>
            </w:pPr>
          </w:p>
        </w:tc>
        <w:tc>
          <w:tcPr>
            <w:tcW w:w="3719" w:type="dxa"/>
          </w:tcPr>
          <w:p w14:paraId="64206784" w14:textId="77777777" w:rsidR="00097E98" w:rsidRPr="00442838" w:rsidRDefault="00097E98" w:rsidP="000F163C">
            <w:pPr>
              <w:spacing w:line="360" w:lineRule="auto"/>
            </w:pPr>
          </w:p>
        </w:tc>
        <w:tc>
          <w:tcPr>
            <w:tcW w:w="880" w:type="dxa"/>
          </w:tcPr>
          <w:p w14:paraId="4A300F1D" w14:textId="77777777" w:rsidR="00097E98" w:rsidRPr="00442838" w:rsidRDefault="00097E98" w:rsidP="000F163C">
            <w:pPr>
              <w:spacing w:line="360" w:lineRule="auto"/>
            </w:pPr>
          </w:p>
        </w:tc>
        <w:tc>
          <w:tcPr>
            <w:tcW w:w="724" w:type="dxa"/>
          </w:tcPr>
          <w:p w14:paraId="30C0B569" w14:textId="77777777" w:rsidR="00097E98" w:rsidRPr="00442838" w:rsidRDefault="00097E98" w:rsidP="000F163C">
            <w:pPr>
              <w:spacing w:line="360" w:lineRule="auto"/>
            </w:pPr>
          </w:p>
        </w:tc>
        <w:tc>
          <w:tcPr>
            <w:tcW w:w="724" w:type="dxa"/>
          </w:tcPr>
          <w:p w14:paraId="6BFC49DE" w14:textId="77777777" w:rsidR="00097E98" w:rsidRPr="00442838" w:rsidRDefault="00097E98" w:rsidP="000F163C">
            <w:pPr>
              <w:spacing w:line="360" w:lineRule="auto"/>
            </w:pPr>
          </w:p>
        </w:tc>
        <w:tc>
          <w:tcPr>
            <w:tcW w:w="1976" w:type="dxa"/>
          </w:tcPr>
          <w:p w14:paraId="48AAC9DA" w14:textId="77777777" w:rsidR="00097E98" w:rsidRPr="00442838" w:rsidRDefault="00097E98" w:rsidP="000F163C">
            <w:pPr>
              <w:spacing w:line="360" w:lineRule="auto"/>
            </w:pPr>
          </w:p>
        </w:tc>
      </w:tr>
      <w:tr w:rsidR="00097E98" w:rsidRPr="00442838" w14:paraId="439739EB" w14:textId="77777777" w:rsidTr="000F163C">
        <w:trPr>
          <w:trHeight w:val="896"/>
        </w:trPr>
        <w:tc>
          <w:tcPr>
            <w:tcW w:w="1251" w:type="dxa"/>
          </w:tcPr>
          <w:p w14:paraId="569BDAE8" w14:textId="77777777" w:rsidR="00097E98" w:rsidRPr="00442838" w:rsidRDefault="00097E98" w:rsidP="000F163C">
            <w:pPr>
              <w:spacing w:line="360" w:lineRule="auto"/>
            </w:pPr>
          </w:p>
        </w:tc>
        <w:tc>
          <w:tcPr>
            <w:tcW w:w="1652" w:type="dxa"/>
          </w:tcPr>
          <w:p w14:paraId="3429E6C0" w14:textId="77777777" w:rsidR="00097E98" w:rsidRPr="00442838" w:rsidRDefault="00097E98" w:rsidP="000F163C">
            <w:pPr>
              <w:spacing w:line="360" w:lineRule="auto"/>
            </w:pPr>
          </w:p>
        </w:tc>
        <w:tc>
          <w:tcPr>
            <w:tcW w:w="3719" w:type="dxa"/>
          </w:tcPr>
          <w:p w14:paraId="46861FE1" w14:textId="77777777" w:rsidR="00097E98" w:rsidRPr="00442838" w:rsidRDefault="00097E98" w:rsidP="000F163C">
            <w:pPr>
              <w:spacing w:line="360" w:lineRule="auto"/>
            </w:pPr>
          </w:p>
        </w:tc>
        <w:tc>
          <w:tcPr>
            <w:tcW w:w="880" w:type="dxa"/>
          </w:tcPr>
          <w:p w14:paraId="2281C332" w14:textId="77777777" w:rsidR="00097E98" w:rsidRPr="00442838" w:rsidRDefault="00097E98" w:rsidP="000F163C">
            <w:pPr>
              <w:spacing w:line="360" w:lineRule="auto"/>
            </w:pPr>
          </w:p>
        </w:tc>
        <w:tc>
          <w:tcPr>
            <w:tcW w:w="724" w:type="dxa"/>
          </w:tcPr>
          <w:p w14:paraId="672A2170" w14:textId="77777777" w:rsidR="00097E98" w:rsidRPr="00442838" w:rsidRDefault="00097E98" w:rsidP="000F163C">
            <w:pPr>
              <w:spacing w:line="360" w:lineRule="auto"/>
            </w:pPr>
          </w:p>
        </w:tc>
        <w:tc>
          <w:tcPr>
            <w:tcW w:w="724" w:type="dxa"/>
          </w:tcPr>
          <w:p w14:paraId="5651C271" w14:textId="77777777" w:rsidR="00097E98" w:rsidRPr="00442838" w:rsidRDefault="00097E98" w:rsidP="000F163C">
            <w:pPr>
              <w:spacing w:line="360" w:lineRule="auto"/>
            </w:pPr>
          </w:p>
        </w:tc>
        <w:tc>
          <w:tcPr>
            <w:tcW w:w="1976" w:type="dxa"/>
          </w:tcPr>
          <w:p w14:paraId="199D5374" w14:textId="77777777" w:rsidR="00097E98" w:rsidRPr="00442838" w:rsidRDefault="00097E98" w:rsidP="000F163C">
            <w:pPr>
              <w:spacing w:line="360" w:lineRule="auto"/>
            </w:pPr>
          </w:p>
        </w:tc>
      </w:tr>
    </w:tbl>
    <w:p w14:paraId="1B95CFBB" w14:textId="77777777" w:rsidR="00097E98" w:rsidRPr="00442838" w:rsidRDefault="00097E98" w:rsidP="00097E98">
      <w:pPr>
        <w:rPr>
          <w:sz w:val="24"/>
        </w:rPr>
      </w:pPr>
    </w:p>
    <w:p w14:paraId="5D4EE6D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E034E44" w14:textId="77777777" w:rsidTr="000F163C">
        <w:tc>
          <w:tcPr>
            <w:tcW w:w="3596" w:type="dxa"/>
          </w:tcPr>
          <w:p w14:paraId="36FB9363" w14:textId="77777777" w:rsidR="00097E98" w:rsidRPr="00442838" w:rsidRDefault="00097E98" w:rsidP="000F163C">
            <w:pPr>
              <w:rPr>
                <w:sz w:val="24"/>
              </w:rPr>
            </w:pPr>
          </w:p>
        </w:tc>
        <w:tc>
          <w:tcPr>
            <w:tcW w:w="3597" w:type="dxa"/>
          </w:tcPr>
          <w:p w14:paraId="6C521467" w14:textId="77777777" w:rsidR="00097E98" w:rsidRPr="00442838" w:rsidRDefault="00097E98" w:rsidP="000F163C">
            <w:pPr>
              <w:rPr>
                <w:sz w:val="24"/>
              </w:rPr>
            </w:pPr>
          </w:p>
        </w:tc>
        <w:tc>
          <w:tcPr>
            <w:tcW w:w="3597" w:type="dxa"/>
          </w:tcPr>
          <w:p w14:paraId="23E5B2A6" w14:textId="77777777" w:rsidR="00097E98" w:rsidRPr="00442838" w:rsidRDefault="00097E98" w:rsidP="000F163C">
            <w:pPr>
              <w:rPr>
                <w:sz w:val="24"/>
              </w:rPr>
            </w:pPr>
          </w:p>
        </w:tc>
      </w:tr>
      <w:tr w:rsidR="00097E98" w:rsidRPr="00442838" w14:paraId="1E0E4C29" w14:textId="77777777" w:rsidTr="000F163C">
        <w:tc>
          <w:tcPr>
            <w:tcW w:w="3596" w:type="dxa"/>
          </w:tcPr>
          <w:p w14:paraId="1FDE56E1" w14:textId="77777777" w:rsidR="00097E98" w:rsidRPr="00442838" w:rsidRDefault="00097E98" w:rsidP="000F163C">
            <w:pPr>
              <w:rPr>
                <w:sz w:val="24"/>
              </w:rPr>
            </w:pPr>
          </w:p>
        </w:tc>
        <w:tc>
          <w:tcPr>
            <w:tcW w:w="3597" w:type="dxa"/>
          </w:tcPr>
          <w:p w14:paraId="2FB7B6DA" w14:textId="77777777" w:rsidR="00097E98" w:rsidRPr="00442838" w:rsidRDefault="00097E98" w:rsidP="000F163C">
            <w:pPr>
              <w:rPr>
                <w:sz w:val="24"/>
              </w:rPr>
            </w:pPr>
          </w:p>
        </w:tc>
        <w:tc>
          <w:tcPr>
            <w:tcW w:w="3597" w:type="dxa"/>
          </w:tcPr>
          <w:p w14:paraId="35EE9D1E" w14:textId="77777777" w:rsidR="00097E98" w:rsidRPr="00442838" w:rsidRDefault="00097E98" w:rsidP="000F163C">
            <w:pPr>
              <w:rPr>
                <w:sz w:val="24"/>
              </w:rPr>
            </w:pPr>
          </w:p>
        </w:tc>
      </w:tr>
    </w:tbl>
    <w:p w14:paraId="258C8694" w14:textId="77777777" w:rsidR="00097E98" w:rsidRPr="00442838" w:rsidRDefault="00097E98" w:rsidP="00097E98">
      <w:pPr>
        <w:rPr>
          <w:sz w:val="24"/>
        </w:rPr>
      </w:pPr>
    </w:p>
    <w:p w14:paraId="1B13B2C3" w14:textId="77777777" w:rsidR="00097E98" w:rsidRPr="00442838" w:rsidRDefault="00097E98" w:rsidP="00097E98">
      <w:pPr>
        <w:rPr>
          <w:sz w:val="24"/>
        </w:rPr>
      </w:pPr>
      <w:r w:rsidRPr="00442838">
        <w:rPr>
          <w:sz w:val="24"/>
        </w:rPr>
        <w:t>Sprites:</w:t>
      </w:r>
    </w:p>
    <w:p w14:paraId="5DBD91E5" w14:textId="77777777" w:rsidR="00097E98" w:rsidRPr="00442838" w:rsidRDefault="00097E98" w:rsidP="00097E98">
      <w:pPr>
        <w:rPr>
          <w:sz w:val="24"/>
        </w:rPr>
      </w:pPr>
      <w:r w:rsidRPr="00442838">
        <w:rPr>
          <w:sz w:val="24"/>
        </w:rPr>
        <w:br w:type="page"/>
      </w:r>
    </w:p>
    <w:p w14:paraId="4C92DABA" w14:textId="77777777" w:rsidR="00097E98" w:rsidRPr="00442838" w:rsidRDefault="00097E98" w:rsidP="00097E98">
      <w:pPr>
        <w:rPr>
          <w:sz w:val="24"/>
        </w:rPr>
      </w:pPr>
      <w:r w:rsidRPr="00442838">
        <w:rPr>
          <w:sz w:val="24"/>
        </w:rPr>
        <w:lastRenderedPageBreak/>
        <w:t>Family Page</w:t>
      </w:r>
    </w:p>
    <w:p w14:paraId="38DDF7E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67CF73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1032D89" w14:textId="77777777" w:rsidTr="000F163C">
        <w:trPr>
          <w:trHeight w:val="896"/>
        </w:trPr>
        <w:tc>
          <w:tcPr>
            <w:tcW w:w="1251" w:type="dxa"/>
          </w:tcPr>
          <w:p w14:paraId="7324FB0E" w14:textId="77777777" w:rsidR="00097E98" w:rsidRPr="00442838" w:rsidRDefault="00097E98" w:rsidP="000F163C">
            <w:pPr>
              <w:spacing w:line="360" w:lineRule="auto"/>
            </w:pPr>
            <w:r w:rsidRPr="00442838">
              <w:t>Pokemon</w:t>
            </w:r>
          </w:p>
          <w:p w14:paraId="6CC02E83" w14:textId="77777777" w:rsidR="00097E98" w:rsidRPr="00442838" w:rsidRDefault="00097E98" w:rsidP="000F163C">
            <w:pPr>
              <w:spacing w:line="360" w:lineRule="auto"/>
            </w:pPr>
            <w:r w:rsidRPr="00442838">
              <w:t>Name</w:t>
            </w:r>
          </w:p>
        </w:tc>
        <w:tc>
          <w:tcPr>
            <w:tcW w:w="1652" w:type="dxa"/>
          </w:tcPr>
          <w:p w14:paraId="23C53D1F" w14:textId="77777777" w:rsidR="00097E98" w:rsidRPr="00442838" w:rsidRDefault="00097E98" w:rsidP="000F163C">
            <w:pPr>
              <w:spacing w:line="360" w:lineRule="auto"/>
            </w:pPr>
            <w:r w:rsidRPr="00442838">
              <w:t>Pokemon Number</w:t>
            </w:r>
          </w:p>
        </w:tc>
        <w:tc>
          <w:tcPr>
            <w:tcW w:w="3719" w:type="dxa"/>
          </w:tcPr>
          <w:p w14:paraId="60C68688" w14:textId="77777777" w:rsidR="00097E98" w:rsidRPr="00442838" w:rsidRDefault="00097E98" w:rsidP="000F163C">
            <w:pPr>
              <w:spacing w:line="360" w:lineRule="auto"/>
            </w:pPr>
            <w:r w:rsidRPr="00442838">
              <w:t>Base Stats</w:t>
            </w:r>
          </w:p>
          <w:p w14:paraId="3B23F90E"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6E166C45" w14:textId="77777777" w:rsidR="00097E98" w:rsidRPr="00442838" w:rsidRDefault="00097E98" w:rsidP="000F163C">
            <w:pPr>
              <w:spacing w:line="360" w:lineRule="auto"/>
            </w:pPr>
            <w:r w:rsidRPr="00442838">
              <w:t>Ability</w:t>
            </w:r>
          </w:p>
        </w:tc>
        <w:tc>
          <w:tcPr>
            <w:tcW w:w="724" w:type="dxa"/>
          </w:tcPr>
          <w:p w14:paraId="6D447944" w14:textId="77777777" w:rsidR="00097E98" w:rsidRPr="00442838" w:rsidRDefault="00097E98" w:rsidP="000F163C">
            <w:pPr>
              <w:spacing w:line="360" w:lineRule="auto"/>
            </w:pPr>
            <w:r w:rsidRPr="00442838">
              <w:t>Type 1</w:t>
            </w:r>
          </w:p>
        </w:tc>
        <w:tc>
          <w:tcPr>
            <w:tcW w:w="724" w:type="dxa"/>
          </w:tcPr>
          <w:p w14:paraId="76ED1C9C" w14:textId="77777777" w:rsidR="00097E98" w:rsidRPr="00442838" w:rsidRDefault="00097E98" w:rsidP="000F163C">
            <w:pPr>
              <w:spacing w:line="360" w:lineRule="auto"/>
            </w:pPr>
            <w:r w:rsidRPr="00442838">
              <w:t>Type 2</w:t>
            </w:r>
          </w:p>
        </w:tc>
        <w:tc>
          <w:tcPr>
            <w:tcW w:w="1976" w:type="dxa"/>
          </w:tcPr>
          <w:p w14:paraId="016F9712" w14:textId="77777777" w:rsidR="00097E98" w:rsidRPr="00442838" w:rsidRDefault="00097E98" w:rsidP="000F163C">
            <w:pPr>
              <w:spacing w:line="360" w:lineRule="auto"/>
            </w:pPr>
            <w:r w:rsidRPr="00442838">
              <w:t>Evolution</w:t>
            </w:r>
          </w:p>
        </w:tc>
      </w:tr>
      <w:tr w:rsidR="00097E98" w:rsidRPr="00442838" w14:paraId="4920FDAB" w14:textId="77777777" w:rsidTr="000F163C">
        <w:trPr>
          <w:trHeight w:val="454"/>
        </w:trPr>
        <w:tc>
          <w:tcPr>
            <w:tcW w:w="1251" w:type="dxa"/>
          </w:tcPr>
          <w:p w14:paraId="61F6A9C0" w14:textId="77777777" w:rsidR="00097E98" w:rsidRPr="00442838" w:rsidRDefault="00097E98" w:rsidP="000F163C">
            <w:pPr>
              <w:spacing w:line="360" w:lineRule="auto"/>
            </w:pPr>
          </w:p>
        </w:tc>
        <w:tc>
          <w:tcPr>
            <w:tcW w:w="1652" w:type="dxa"/>
          </w:tcPr>
          <w:p w14:paraId="4EDB0CF1" w14:textId="77777777" w:rsidR="00097E98" w:rsidRPr="00442838" w:rsidRDefault="00097E98" w:rsidP="000F163C">
            <w:pPr>
              <w:spacing w:line="360" w:lineRule="auto"/>
            </w:pPr>
          </w:p>
        </w:tc>
        <w:tc>
          <w:tcPr>
            <w:tcW w:w="3719" w:type="dxa"/>
          </w:tcPr>
          <w:p w14:paraId="448C6825" w14:textId="77777777" w:rsidR="00097E98" w:rsidRPr="00442838" w:rsidRDefault="00097E98" w:rsidP="000F163C">
            <w:pPr>
              <w:spacing w:line="360" w:lineRule="auto"/>
            </w:pPr>
          </w:p>
        </w:tc>
        <w:tc>
          <w:tcPr>
            <w:tcW w:w="880" w:type="dxa"/>
          </w:tcPr>
          <w:p w14:paraId="5984312D" w14:textId="77777777" w:rsidR="00097E98" w:rsidRPr="00442838" w:rsidRDefault="00097E98" w:rsidP="000F163C">
            <w:pPr>
              <w:spacing w:line="360" w:lineRule="auto"/>
            </w:pPr>
          </w:p>
        </w:tc>
        <w:tc>
          <w:tcPr>
            <w:tcW w:w="724" w:type="dxa"/>
          </w:tcPr>
          <w:p w14:paraId="3F5F6E1A" w14:textId="77777777" w:rsidR="00097E98" w:rsidRPr="00442838" w:rsidRDefault="00097E98" w:rsidP="000F163C">
            <w:pPr>
              <w:spacing w:line="360" w:lineRule="auto"/>
            </w:pPr>
          </w:p>
        </w:tc>
        <w:tc>
          <w:tcPr>
            <w:tcW w:w="724" w:type="dxa"/>
          </w:tcPr>
          <w:p w14:paraId="4B0FC4B8" w14:textId="77777777" w:rsidR="00097E98" w:rsidRPr="00442838" w:rsidRDefault="00097E98" w:rsidP="000F163C">
            <w:pPr>
              <w:spacing w:line="360" w:lineRule="auto"/>
            </w:pPr>
          </w:p>
        </w:tc>
        <w:tc>
          <w:tcPr>
            <w:tcW w:w="1976" w:type="dxa"/>
          </w:tcPr>
          <w:p w14:paraId="36FAA88D" w14:textId="77777777" w:rsidR="00097E98" w:rsidRPr="00442838" w:rsidRDefault="00097E98" w:rsidP="000F163C">
            <w:pPr>
              <w:spacing w:line="360" w:lineRule="auto"/>
            </w:pPr>
          </w:p>
        </w:tc>
      </w:tr>
      <w:tr w:rsidR="00097E98" w:rsidRPr="00442838" w14:paraId="6CD2900A" w14:textId="77777777" w:rsidTr="000F163C">
        <w:trPr>
          <w:trHeight w:val="441"/>
        </w:trPr>
        <w:tc>
          <w:tcPr>
            <w:tcW w:w="1251" w:type="dxa"/>
          </w:tcPr>
          <w:p w14:paraId="11B057CD" w14:textId="77777777" w:rsidR="00097E98" w:rsidRPr="00442838" w:rsidRDefault="00097E98" w:rsidP="000F163C">
            <w:pPr>
              <w:spacing w:line="360" w:lineRule="auto"/>
            </w:pPr>
          </w:p>
        </w:tc>
        <w:tc>
          <w:tcPr>
            <w:tcW w:w="1652" w:type="dxa"/>
          </w:tcPr>
          <w:p w14:paraId="3524FC4F" w14:textId="77777777" w:rsidR="00097E98" w:rsidRPr="00442838" w:rsidRDefault="00097E98" w:rsidP="000F163C">
            <w:pPr>
              <w:spacing w:line="360" w:lineRule="auto"/>
            </w:pPr>
          </w:p>
        </w:tc>
        <w:tc>
          <w:tcPr>
            <w:tcW w:w="3719" w:type="dxa"/>
          </w:tcPr>
          <w:p w14:paraId="66F03C50" w14:textId="77777777" w:rsidR="00097E98" w:rsidRPr="00442838" w:rsidRDefault="00097E98" w:rsidP="000F163C">
            <w:pPr>
              <w:spacing w:line="360" w:lineRule="auto"/>
            </w:pPr>
          </w:p>
        </w:tc>
        <w:tc>
          <w:tcPr>
            <w:tcW w:w="880" w:type="dxa"/>
          </w:tcPr>
          <w:p w14:paraId="2946AC32" w14:textId="77777777" w:rsidR="00097E98" w:rsidRPr="00442838" w:rsidRDefault="00097E98" w:rsidP="000F163C">
            <w:pPr>
              <w:spacing w:line="360" w:lineRule="auto"/>
            </w:pPr>
          </w:p>
        </w:tc>
        <w:tc>
          <w:tcPr>
            <w:tcW w:w="724" w:type="dxa"/>
          </w:tcPr>
          <w:p w14:paraId="1748B98E" w14:textId="77777777" w:rsidR="00097E98" w:rsidRPr="00442838" w:rsidRDefault="00097E98" w:rsidP="000F163C">
            <w:pPr>
              <w:spacing w:line="360" w:lineRule="auto"/>
            </w:pPr>
          </w:p>
        </w:tc>
        <w:tc>
          <w:tcPr>
            <w:tcW w:w="724" w:type="dxa"/>
          </w:tcPr>
          <w:p w14:paraId="5C0349B0" w14:textId="77777777" w:rsidR="00097E98" w:rsidRPr="00442838" w:rsidRDefault="00097E98" w:rsidP="000F163C">
            <w:pPr>
              <w:spacing w:line="360" w:lineRule="auto"/>
            </w:pPr>
          </w:p>
        </w:tc>
        <w:tc>
          <w:tcPr>
            <w:tcW w:w="1976" w:type="dxa"/>
          </w:tcPr>
          <w:p w14:paraId="052EBB42" w14:textId="77777777" w:rsidR="00097E98" w:rsidRPr="00442838" w:rsidRDefault="00097E98" w:rsidP="000F163C">
            <w:pPr>
              <w:spacing w:line="360" w:lineRule="auto"/>
            </w:pPr>
          </w:p>
        </w:tc>
      </w:tr>
      <w:tr w:rsidR="00097E98" w:rsidRPr="00442838" w14:paraId="7C15488B" w14:textId="77777777" w:rsidTr="000F163C">
        <w:trPr>
          <w:trHeight w:val="441"/>
        </w:trPr>
        <w:tc>
          <w:tcPr>
            <w:tcW w:w="1251" w:type="dxa"/>
          </w:tcPr>
          <w:p w14:paraId="64ECD142" w14:textId="77777777" w:rsidR="00097E98" w:rsidRPr="00442838" w:rsidRDefault="00097E98" w:rsidP="000F163C">
            <w:pPr>
              <w:spacing w:line="360" w:lineRule="auto"/>
            </w:pPr>
          </w:p>
        </w:tc>
        <w:tc>
          <w:tcPr>
            <w:tcW w:w="1652" w:type="dxa"/>
          </w:tcPr>
          <w:p w14:paraId="6C24B41B" w14:textId="77777777" w:rsidR="00097E98" w:rsidRPr="00442838" w:rsidRDefault="00097E98" w:rsidP="000F163C">
            <w:pPr>
              <w:spacing w:line="360" w:lineRule="auto"/>
            </w:pPr>
          </w:p>
        </w:tc>
        <w:tc>
          <w:tcPr>
            <w:tcW w:w="3719" w:type="dxa"/>
          </w:tcPr>
          <w:p w14:paraId="571E558F" w14:textId="77777777" w:rsidR="00097E98" w:rsidRPr="00442838" w:rsidRDefault="00097E98" w:rsidP="000F163C">
            <w:pPr>
              <w:spacing w:line="360" w:lineRule="auto"/>
            </w:pPr>
          </w:p>
        </w:tc>
        <w:tc>
          <w:tcPr>
            <w:tcW w:w="880" w:type="dxa"/>
          </w:tcPr>
          <w:p w14:paraId="41C54290" w14:textId="77777777" w:rsidR="00097E98" w:rsidRPr="00442838" w:rsidRDefault="00097E98" w:rsidP="000F163C">
            <w:pPr>
              <w:spacing w:line="360" w:lineRule="auto"/>
            </w:pPr>
          </w:p>
        </w:tc>
        <w:tc>
          <w:tcPr>
            <w:tcW w:w="724" w:type="dxa"/>
          </w:tcPr>
          <w:p w14:paraId="47977291" w14:textId="77777777" w:rsidR="00097E98" w:rsidRPr="00442838" w:rsidRDefault="00097E98" w:rsidP="000F163C">
            <w:pPr>
              <w:spacing w:line="360" w:lineRule="auto"/>
            </w:pPr>
          </w:p>
        </w:tc>
        <w:tc>
          <w:tcPr>
            <w:tcW w:w="724" w:type="dxa"/>
          </w:tcPr>
          <w:p w14:paraId="1812FFDE" w14:textId="77777777" w:rsidR="00097E98" w:rsidRPr="00442838" w:rsidRDefault="00097E98" w:rsidP="000F163C">
            <w:pPr>
              <w:spacing w:line="360" w:lineRule="auto"/>
            </w:pPr>
          </w:p>
        </w:tc>
        <w:tc>
          <w:tcPr>
            <w:tcW w:w="1976" w:type="dxa"/>
          </w:tcPr>
          <w:p w14:paraId="2BEE9D4C" w14:textId="77777777" w:rsidR="00097E98" w:rsidRPr="00442838" w:rsidRDefault="00097E98" w:rsidP="000F163C">
            <w:pPr>
              <w:spacing w:line="360" w:lineRule="auto"/>
            </w:pPr>
          </w:p>
        </w:tc>
      </w:tr>
      <w:tr w:rsidR="00097E98" w:rsidRPr="00442838" w14:paraId="762ABD65" w14:textId="77777777" w:rsidTr="000F163C">
        <w:trPr>
          <w:trHeight w:val="896"/>
        </w:trPr>
        <w:tc>
          <w:tcPr>
            <w:tcW w:w="1251" w:type="dxa"/>
          </w:tcPr>
          <w:p w14:paraId="578CF7D4" w14:textId="77777777" w:rsidR="00097E98" w:rsidRPr="00442838" w:rsidRDefault="00097E98" w:rsidP="000F163C">
            <w:pPr>
              <w:spacing w:line="360" w:lineRule="auto"/>
            </w:pPr>
          </w:p>
        </w:tc>
        <w:tc>
          <w:tcPr>
            <w:tcW w:w="1652" w:type="dxa"/>
          </w:tcPr>
          <w:p w14:paraId="560C5941" w14:textId="77777777" w:rsidR="00097E98" w:rsidRPr="00442838" w:rsidRDefault="00097E98" w:rsidP="000F163C">
            <w:pPr>
              <w:spacing w:line="360" w:lineRule="auto"/>
            </w:pPr>
          </w:p>
        </w:tc>
        <w:tc>
          <w:tcPr>
            <w:tcW w:w="3719" w:type="dxa"/>
          </w:tcPr>
          <w:p w14:paraId="32C8F944" w14:textId="77777777" w:rsidR="00097E98" w:rsidRPr="00442838" w:rsidRDefault="00097E98" w:rsidP="000F163C">
            <w:pPr>
              <w:spacing w:line="360" w:lineRule="auto"/>
            </w:pPr>
          </w:p>
        </w:tc>
        <w:tc>
          <w:tcPr>
            <w:tcW w:w="880" w:type="dxa"/>
          </w:tcPr>
          <w:p w14:paraId="630F79B2" w14:textId="77777777" w:rsidR="00097E98" w:rsidRPr="00442838" w:rsidRDefault="00097E98" w:rsidP="000F163C">
            <w:pPr>
              <w:spacing w:line="360" w:lineRule="auto"/>
            </w:pPr>
          </w:p>
        </w:tc>
        <w:tc>
          <w:tcPr>
            <w:tcW w:w="724" w:type="dxa"/>
          </w:tcPr>
          <w:p w14:paraId="63BC9341" w14:textId="77777777" w:rsidR="00097E98" w:rsidRPr="00442838" w:rsidRDefault="00097E98" w:rsidP="000F163C">
            <w:pPr>
              <w:spacing w:line="360" w:lineRule="auto"/>
            </w:pPr>
          </w:p>
        </w:tc>
        <w:tc>
          <w:tcPr>
            <w:tcW w:w="724" w:type="dxa"/>
          </w:tcPr>
          <w:p w14:paraId="546A0C8A" w14:textId="77777777" w:rsidR="00097E98" w:rsidRPr="00442838" w:rsidRDefault="00097E98" w:rsidP="000F163C">
            <w:pPr>
              <w:spacing w:line="360" w:lineRule="auto"/>
            </w:pPr>
          </w:p>
        </w:tc>
        <w:tc>
          <w:tcPr>
            <w:tcW w:w="1976" w:type="dxa"/>
          </w:tcPr>
          <w:p w14:paraId="036FE181" w14:textId="77777777" w:rsidR="00097E98" w:rsidRPr="00442838" w:rsidRDefault="00097E98" w:rsidP="000F163C">
            <w:pPr>
              <w:spacing w:line="360" w:lineRule="auto"/>
            </w:pPr>
          </w:p>
        </w:tc>
      </w:tr>
    </w:tbl>
    <w:p w14:paraId="60B0B9FC" w14:textId="77777777" w:rsidR="00097E98" w:rsidRPr="00442838" w:rsidRDefault="00097E98" w:rsidP="00097E98">
      <w:pPr>
        <w:rPr>
          <w:sz w:val="24"/>
        </w:rPr>
      </w:pPr>
    </w:p>
    <w:p w14:paraId="76DBE0C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6822106" w14:textId="77777777" w:rsidTr="000F163C">
        <w:tc>
          <w:tcPr>
            <w:tcW w:w="3596" w:type="dxa"/>
          </w:tcPr>
          <w:p w14:paraId="6C4AD8CE" w14:textId="77777777" w:rsidR="00097E98" w:rsidRPr="00442838" w:rsidRDefault="00097E98" w:rsidP="000F163C">
            <w:pPr>
              <w:rPr>
                <w:sz w:val="24"/>
              </w:rPr>
            </w:pPr>
          </w:p>
        </w:tc>
        <w:tc>
          <w:tcPr>
            <w:tcW w:w="3597" w:type="dxa"/>
          </w:tcPr>
          <w:p w14:paraId="0E6C3EC4" w14:textId="77777777" w:rsidR="00097E98" w:rsidRPr="00442838" w:rsidRDefault="00097E98" w:rsidP="000F163C">
            <w:pPr>
              <w:rPr>
                <w:sz w:val="24"/>
              </w:rPr>
            </w:pPr>
          </w:p>
        </w:tc>
        <w:tc>
          <w:tcPr>
            <w:tcW w:w="3597" w:type="dxa"/>
          </w:tcPr>
          <w:p w14:paraId="69B09647" w14:textId="77777777" w:rsidR="00097E98" w:rsidRPr="00442838" w:rsidRDefault="00097E98" w:rsidP="000F163C">
            <w:pPr>
              <w:rPr>
                <w:sz w:val="24"/>
              </w:rPr>
            </w:pPr>
          </w:p>
        </w:tc>
      </w:tr>
      <w:tr w:rsidR="00097E98" w:rsidRPr="00442838" w14:paraId="4D74B929" w14:textId="77777777" w:rsidTr="000F163C">
        <w:tc>
          <w:tcPr>
            <w:tcW w:w="3596" w:type="dxa"/>
          </w:tcPr>
          <w:p w14:paraId="3939A6FE" w14:textId="77777777" w:rsidR="00097E98" w:rsidRPr="00442838" w:rsidRDefault="00097E98" w:rsidP="000F163C">
            <w:pPr>
              <w:rPr>
                <w:sz w:val="24"/>
              </w:rPr>
            </w:pPr>
          </w:p>
        </w:tc>
        <w:tc>
          <w:tcPr>
            <w:tcW w:w="3597" w:type="dxa"/>
          </w:tcPr>
          <w:p w14:paraId="73C82082" w14:textId="77777777" w:rsidR="00097E98" w:rsidRPr="00442838" w:rsidRDefault="00097E98" w:rsidP="000F163C">
            <w:pPr>
              <w:rPr>
                <w:sz w:val="24"/>
              </w:rPr>
            </w:pPr>
          </w:p>
        </w:tc>
        <w:tc>
          <w:tcPr>
            <w:tcW w:w="3597" w:type="dxa"/>
          </w:tcPr>
          <w:p w14:paraId="5F940AF1" w14:textId="77777777" w:rsidR="00097E98" w:rsidRPr="00442838" w:rsidRDefault="00097E98" w:rsidP="000F163C">
            <w:pPr>
              <w:rPr>
                <w:sz w:val="24"/>
              </w:rPr>
            </w:pPr>
          </w:p>
        </w:tc>
      </w:tr>
    </w:tbl>
    <w:p w14:paraId="11F02C2B" w14:textId="77777777" w:rsidR="00097E98" w:rsidRPr="00442838" w:rsidRDefault="00097E98" w:rsidP="00097E98">
      <w:pPr>
        <w:rPr>
          <w:sz w:val="24"/>
        </w:rPr>
      </w:pPr>
    </w:p>
    <w:p w14:paraId="45DB3208" w14:textId="77777777" w:rsidR="00097E98" w:rsidRPr="00442838" w:rsidRDefault="00097E98" w:rsidP="00097E98">
      <w:pPr>
        <w:rPr>
          <w:sz w:val="24"/>
        </w:rPr>
      </w:pPr>
      <w:r w:rsidRPr="00442838">
        <w:rPr>
          <w:sz w:val="24"/>
        </w:rPr>
        <w:t>Sprites:</w:t>
      </w:r>
    </w:p>
    <w:p w14:paraId="051B3088" w14:textId="77777777" w:rsidR="00097E98" w:rsidRPr="00442838" w:rsidRDefault="00097E98" w:rsidP="00097E98">
      <w:pPr>
        <w:rPr>
          <w:sz w:val="24"/>
        </w:rPr>
      </w:pPr>
      <w:r w:rsidRPr="00442838">
        <w:rPr>
          <w:sz w:val="24"/>
        </w:rPr>
        <w:br w:type="page"/>
      </w:r>
    </w:p>
    <w:p w14:paraId="7F2179CA" w14:textId="77777777" w:rsidR="00097E98" w:rsidRPr="00442838" w:rsidRDefault="00097E98" w:rsidP="00097E98">
      <w:pPr>
        <w:rPr>
          <w:sz w:val="24"/>
        </w:rPr>
      </w:pPr>
      <w:r w:rsidRPr="00442838">
        <w:rPr>
          <w:sz w:val="24"/>
        </w:rPr>
        <w:lastRenderedPageBreak/>
        <w:t>Family Page</w:t>
      </w:r>
    </w:p>
    <w:p w14:paraId="424A36E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42984A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E7B3EB2" w14:textId="77777777" w:rsidTr="000F163C">
        <w:trPr>
          <w:trHeight w:val="896"/>
        </w:trPr>
        <w:tc>
          <w:tcPr>
            <w:tcW w:w="1251" w:type="dxa"/>
          </w:tcPr>
          <w:p w14:paraId="37D2C5BF" w14:textId="77777777" w:rsidR="00097E98" w:rsidRPr="00442838" w:rsidRDefault="00097E98" w:rsidP="000F163C">
            <w:pPr>
              <w:spacing w:line="360" w:lineRule="auto"/>
            </w:pPr>
            <w:r w:rsidRPr="00442838">
              <w:t>Pokemon</w:t>
            </w:r>
          </w:p>
          <w:p w14:paraId="2BF90A61" w14:textId="77777777" w:rsidR="00097E98" w:rsidRPr="00442838" w:rsidRDefault="00097E98" w:rsidP="000F163C">
            <w:pPr>
              <w:spacing w:line="360" w:lineRule="auto"/>
            </w:pPr>
            <w:r w:rsidRPr="00442838">
              <w:t>Name</w:t>
            </w:r>
          </w:p>
        </w:tc>
        <w:tc>
          <w:tcPr>
            <w:tcW w:w="1652" w:type="dxa"/>
          </w:tcPr>
          <w:p w14:paraId="0C0FE47D" w14:textId="77777777" w:rsidR="00097E98" w:rsidRPr="00442838" w:rsidRDefault="00097E98" w:rsidP="000F163C">
            <w:pPr>
              <w:spacing w:line="360" w:lineRule="auto"/>
            </w:pPr>
            <w:r w:rsidRPr="00442838">
              <w:t>Pokemon Number</w:t>
            </w:r>
          </w:p>
        </w:tc>
        <w:tc>
          <w:tcPr>
            <w:tcW w:w="3719" w:type="dxa"/>
          </w:tcPr>
          <w:p w14:paraId="58BD3A31" w14:textId="77777777" w:rsidR="00097E98" w:rsidRPr="00442838" w:rsidRDefault="00097E98" w:rsidP="000F163C">
            <w:pPr>
              <w:spacing w:line="360" w:lineRule="auto"/>
            </w:pPr>
            <w:r w:rsidRPr="00442838">
              <w:t>Base Stats</w:t>
            </w:r>
          </w:p>
          <w:p w14:paraId="6E6E5F23"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B44ACCA" w14:textId="77777777" w:rsidR="00097E98" w:rsidRPr="00442838" w:rsidRDefault="00097E98" w:rsidP="000F163C">
            <w:pPr>
              <w:spacing w:line="360" w:lineRule="auto"/>
            </w:pPr>
            <w:r w:rsidRPr="00442838">
              <w:t>Ability</w:t>
            </w:r>
          </w:p>
        </w:tc>
        <w:tc>
          <w:tcPr>
            <w:tcW w:w="724" w:type="dxa"/>
          </w:tcPr>
          <w:p w14:paraId="34A58A97" w14:textId="77777777" w:rsidR="00097E98" w:rsidRPr="00442838" w:rsidRDefault="00097E98" w:rsidP="000F163C">
            <w:pPr>
              <w:spacing w:line="360" w:lineRule="auto"/>
            </w:pPr>
            <w:r w:rsidRPr="00442838">
              <w:t>Type 1</w:t>
            </w:r>
          </w:p>
        </w:tc>
        <w:tc>
          <w:tcPr>
            <w:tcW w:w="724" w:type="dxa"/>
          </w:tcPr>
          <w:p w14:paraId="4DC28817" w14:textId="77777777" w:rsidR="00097E98" w:rsidRPr="00442838" w:rsidRDefault="00097E98" w:rsidP="000F163C">
            <w:pPr>
              <w:spacing w:line="360" w:lineRule="auto"/>
            </w:pPr>
            <w:r w:rsidRPr="00442838">
              <w:t>Type 2</w:t>
            </w:r>
          </w:p>
        </w:tc>
        <w:tc>
          <w:tcPr>
            <w:tcW w:w="1976" w:type="dxa"/>
          </w:tcPr>
          <w:p w14:paraId="3AEBADE7" w14:textId="77777777" w:rsidR="00097E98" w:rsidRPr="00442838" w:rsidRDefault="00097E98" w:rsidP="000F163C">
            <w:pPr>
              <w:spacing w:line="360" w:lineRule="auto"/>
            </w:pPr>
            <w:r w:rsidRPr="00442838">
              <w:t>Evolution</w:t>
            </w:r>
          </w:p>
        </w:tc>
      </w:tr>
      <w:tr w:rsidR="00097E98" w:rsidRPr="00442838" w14:paraId="22CEA950" w14:textId="77777777" w:rsidTr="000F163C">
        <w:trPr>
          <w:trHeight w:val="454"/>
        </w:trPr>
        <w:tc>
          <w:tcPr>
            <w:tcW w:w="1251" w:type="dxa"/>
          </w:tcPr>
          <w:p w14:paraId="59213351" w14:textId="77777777" w:rsidR="00097E98" w:rsidRPr="00442838" w:rsidRDefault="00097E98" w:rsidP="000F163C">
            <w:pPr>
              <w:spacing w:line="360" w:lineRule="auto"/>
            </w:pPr>
          </w:p>
        </w:tc>
        <w:tc>
          <w:tcPr>
            <w:tcW w:w="1652" w:type="dxa"/>
          </w:tcPr>
          <w:p w14:paraId="69BA7F9E" w14:textId="77777777" w:rsidR="00097E98" w:rsidRPr="00442838" w:rsidRDefault="00097E98" w:rsidP="000F163C">
            <w:pPr>
              <w:spacing w:line="360" w:lineRule="auto"/>
            </w:pPr>
          </w:p>
        </w:tc>
        <w:tc>
          <w:tcPr>
            <w:tcW w:w="3719" w:type="dxa"/>
          </w:tcPr>
          <w:p w14:paraId="32BEBE65" w14:textId="77777777" w:rsidR="00097E98" w:rsidRPr="00442838" w:rsidRDefault="00097E98" w:rsidP="000F163C">
            <w:pPr>
              <w:spacing w:line="360" w:lineRule="auto"/>
            </w:pPr>
          </w:p>
        </w:tc>
        <w:tc>
          <w:tcPr>
            <w:tcW w:w="880" w:type="dxa"/>
          </w:tcPr>
          <w:p w14:paraId="5A9AF50B" w14:textId="77777777" w:rsidR="00097E98" w:rsidRPr="00442838" w:rsidRDefault="00097E98" w:rsidP="000F163C">
            <w:pPr>
              <w:spacing w:line="360" w:lineRule="auto"/>
            </w:pPr>
          </w:p>
        </w:tc>
        <w:tc>
          <w:tcPr>
            <w:tcW w:w="724" w:type="dxa"/>
          </w:tcPr>
          <w:p w14:paraId="05B7845C" w14:textId="77777777" w:rsidR="00097E98" w:rsidRPr="00442838" w:rsidRDefault="00097E98" w:rsidP="000F163C">
            <w:pPr>
              <w:spacing w:line="360" w:lineRule="auto"/>
            </w:pPr>
          </w:p>
        </w:tc>
        <w:tc>
          <w:tcPr>
            <w:tcW w:w="724" w:type="dxa"/>
          </w:tcPr>
          <w:p w14:paraId="6C5D7D55" w14:textId="77777777" w:rsidR="00097E98" w:rsidRPr="00442838" w:rsidRDefault="00097E98" w:rsidP="000F163C">
            <w:pPr>
              <w:spacing w:line="360" w:lineRule="auto"/>
            </w:pPr>
          </w:p>
        </w:tc>
        <w:tc>
          <w:tcPr>
            <w:tcW w:w="1976" w:type="dxa"/>
          </w:tcPr>
          <w:p w14:paraId="599E23C2" w14:textId="77777777" w:rsidR="00097E98" w:rsidRPr="00442838" w:rsidRDefault="00097E98" w:rsidP="000F163C">
            <w:pPr>
              <w:spacing w:line="360" w:lineRule="auto"/>
            </w:pPr>
          </w:p>
        </w:tc>
      </w:tr>
      <w:tr w:rsidR="00097E98" w:rsidRPr="00442838" w14:paraId="15AC2EDD" w14:textId="77777777" w:rsidTr="000F163C">
        <w:trPr>
          <w:trHeight w:val="441"/>
        </w:trPr>
        <w:tc>
          <w:tcPr>
            <w:tcW w:w="1251" w:type="dxa"/>
          </w:tcPr>
          <w:p w14:paraId="6D4221C0" w14:textId="77777777" w:rsidR="00097E98" w:rsidRPr="00442838" w:rsidRDefault="00097E98" w:rsidP="000F163C">
            <w:pPr>
              <w:spacing w:line="360" w:lineRule="auto"/>
            </w:pPr>
          </w:p>
        </w:tc>
        <w:tc>
          <w:tcPr>
            <w:tcW w:w="1652" w:type="dxa"/>
          </w:tcPr>
          <w:p w14:paraId="1D15ABBA" w14:textId="77777777" w:rsidR="00097E98" w:rsidRPr="00442838" w:rsidRDefault="00097E98" w:rsidP="000F163C">
            <w:pPr>
              <w:spacing w:line="360" w:lineRule="auto"/>
            </w:pPr>
          </w:p>
        </w:tc>
        <w:tc>
          <w:tcPr>
            <w:tcW w:w="3719" w:type="dxa"/>
          </w:tcPr>
          <w:p w14:paraId="6369C47A" w14:textId="77777777" w:rsidR="00097E98" w:rsidRPr="00442838" w:rsidRDefault="00097E98" w:rsidP="000F163C">
            <w:pPr>
              <w:spacing w:line="360" w:lineRule="auto"/>
            </w:pPr>
          </w:p>
        </w:tc>
        <w:tc>
          <w:tcPr>
            <w:tcW w:w="880" w:type="dxa"/>
          </w:tcPr>
          <w:p w14:paraId="6BA36837" w14:textId="77777777" w:rsidR="00097E98" w:rsidRPr="00442838" w:rsidRDefault="00097E98" w:rsidP="000F163C">
            <w:pPr>
              <w:spacing w:line="360" w:lineRule="auto"/>
            </w:pPr>
          </w:p>
        </w:tc>
        <w:tc>
          <w:tcPr>
            <w:tcW w:w="724" w:type="dxa"/>
          </w:tcPr>
          <w:p w14:paraId="76E1F565" w14:textId="77777777" w:rsidR="00097E98" w:rsidRPr="00442838" w:rsidRDefault="00097E98" w:rsidP="000F163C">
            <w:pPr>
              <w:spacing w:line="360" w:lineRule="auto"/>
            </w:pPr>
          </w:p>
        </w:tc>
        <w:tc>
          <w:tcPr>
            <w:tcW w:w="724" w:type="dxa"/>
          </w:tcPr>
          <w:p w14:paraId="559027CA" w14:textId="77777777" w:rsidR="00097E98" w:rsidRPr="00442838" w:rsidRDefault="00097E98" w:rsidP="000F163C">
            <w:pPr>
              <w:spacing w:line="360" w:lineRule="auto"/>
            </w:pPr>
          </w:p>
        </w:tc>
        <w:tc>
          <w:tcPr>
            <w:tcW w:w="1976" w:type="dxa"/>
          </w:tcPr>
          <w:p w14:paraId="16535337" w14:textId="77777777" w:rsidR="00097E98" w:rsidRPr="00442838" w:rsidRDefault="00097E98" w:rsidP="000F163C">
            <w:pPr>
              <w:spacing w:line="360" w:lineRule="auto"/>
            </w:pPr>
          </w:p>
        </w:tc>
      </w:tr>
      <w:tr w:rsidR="00097E98" w:rsidRPr="00442838" w14:paraId="6416438E" w14:textId="77777777" w:rsidTr="000F163C">
        <w:trPr>
          <w:trHeight w:val="441"/>
        </w:trPr>
        <w:tc>
          <w:tcPr>
            <w:tcW w:w="1251" w:type="dxa"/>
          </w:tcPr>
          <w:p w14:paraId="098E8B83" w14:textId="77777777" w:rsidR="00097E98" w:rsidRPr="00442838" w:rsidRDefault="00097E98" w:rsidP="000F163C">
            <w:pPr>
              <w:spacing w:line="360" w:lineRule="auto"/>
            </w:pPr>
          </w:p>
        </w:tc>
        <w:tc>
          <w:tcPr>
            <w:tcW w:w="1652" w:type="dxa"/>
          </w:tcPr>
          <w:p w14:paraId="3C8ACF0C" w14:textId="77777777" w:rsidR="00097E98" w:rsidRPr="00442838" w:rsidRDefault="00097E98" w:rsidP="000F163C">
            <w:pPr>
              <w:spacing w:line="360" w:lineRule="auto"/>
            </w:pPr>
          </w:p>
        </w:tc>
        <w:tc>
          <w:tcPr>
            <w:tcW w:w="3719" w:type="dxa"/>
          </w:tcPr>
          <w:p w14:paraId="3435CA83" w14:textId="77777777" w:rsidR="00097E98" w:rsidRPr="00442838" w:rsidRDefault="00097E98" w:rsidP="000F163C">
            <w:pPr>
              <w:spacing w:line="360" w:lineRule="auto"/>
            </w:pPr>
          </w:p>
        </w:tc>
        <w:tc>
          <w:tcPr>
            <w:tcW w:w="880" w:type="dxa"/>
          </w:tcPr>
          <w:p w14:paraId="0EA6E48D" w14:textId="77777777" w:rsidR="00097E98" w:rsidRPr="00442838" w:rsidRDefault="00097E98" w:rsidP="000F163C">
            <w:pPr>
              <w:spacing w:line="360" w:lineRule="auto"/>
            </w:pPr>
          </w:p>
        </w:tc>
        <w:tc>
          <w:tcPr>
            <w:tcW w:w="724" w:type="dxa"/>
          </w:tcPr>
          <w:p w14:paraId="339AAA59" w14:textId="77777777" w:rsidR="00097E98" w:rsidRPr="00442838" w:rsidRDefault="00097E98" w:rsidP="000F163C">
            <w:pPr>
              <w:spacing w:line="360" w:lineRule="auto"/>
            </w:pPr>
          </w:p>
        </w:tc>
        <w:tc>
          <w:tcPr>
            <w:tcW w:w="724" w:type="dxa"/>
          </w:tcPr>
          <w:p w14:paraId="4F85E9DA" w14:textId="77777777" w:rsidR="00097E98" w:rsidRPr="00442838" w:rsidRDefault="00097E98" w:rsidP="000F163C">
            <w:pPr>
              <w:spacing w:line="360" w:lineRule="auto"/>
            </w:pPr>
          </w:p>
        </w:tc>
        <w:tc>
          <w:tcPr>
            <w:tcW w:w="1976" w:type="dxa"/>
          </w:tcPr>
          <w:p w14:paraId="5F694203" w14:textId="77777777" w:rsidR="00097E98" w:rsidRPr="00442838" w:rsidRDefault="00097E98" w:rsidP="000F163C">
            <w:pPr>
              <w:spacing w:line="360" w:lineRule="auto"/>
            </w:pPr>
          </w:p>
        </w:tc>
      </w:tr>
      <w:tr w:rsidR="00097E98" w:rsidRPr="00442838" w14:paraId="5E4FCB33" w14:textId="77777777" w:rsidTr="000F163C">
        <w:trPr>
          <w:trHeight w:val="896"/>
        </w:trPr>
        <w:tc>
          <w:tcPr>
            <w:tcW w:w="1251" w:type="dxa"/>
          </w:tcPr>
          <w:p w14:paraId="452A8FF4" w14:textId="77777777" w:rsidR="00097E98" w:rsidRPr="00442838" w:rsidRDefault="00097E98" w:rsidP="000F163C">
            <w:pPr>
              <w:spacing w:line="360" w:lineRule="auto"/>
            </w:pPr>
          </w:p>
        </w:tc>
        <w:tc>
          <w:tcPr>
            <w:tcW w:w="1652" w:type="dxa"/>
          </w:tcPr>
          <w:p w14:paraId="0CE156AA" w14:textId="77777777" w:rsidR="00097E98" w:rsidRPr="00442838" w:rsidRDefault="00097E98" w:rsidP="000F163C">
            <w:pPr>
              <w:spacing w:line="360" w:lineRule="auto"/>
            </w:pPr>
          </w:p>
        </w:tc>
        <w:tc>
          <w:tcPr>
            <w:tcW w:w="3719" w:type="dxa"/>
          </w:tcPr>
          <w:p w14:paraId="3BC67520" w14:textId="77777777" w:rsidR="00097E98" w:rsidRPr="00442838" w:rsidRDefault="00097E98" w:rsidP="000F163C">
            <w:pPr>
              <w:spacing w:line="360" w:lineRule="auto"/>
            </w:pPr>
          </w:p>
        </w:tc>
        <w:tc>
          <w:tcPr>
            <w:tcW w:w="880" w:type="dxa"/>
          </w:tcPr>
          <w:p w14:paraId="47881D66" w14:textId="77777777" w:rsidR="00097E98" w:rsidRPr="00442838" w:rsidRDefault="00097E98" w:rsidP="000F163C">
            <w:pPr>
              <w:spacing w:line="360" w:lineRule="auto"/>
            </w:pPr>
          </w:p>
        </w:tc>
        <w:tc>
          <w:tcPr>
            <w:tcW w:w="724" w:type="dxa"/>
          </w:tcPr>
          <w:p w14:paraId="4BDCA48D" w14:textId="77777777" w:rsidR="00097E98" w:rsidRPr="00442838" w:rsidRDefault="00097E98" w:rsidP="000F163C">
            <w:pPr>
              <w:spacing w:line="360" w:lineRule="auto"/>
            </w:pPr>
          </w:p>
        </w:tc>
        <w:tc>
          <w:tcPr>
            <w:tcW w:w="724" w:type="dxa"/>
          </w:tcPr>
          <w:p w14:paraId="6AA18E89" w14:textId="77777777" w:rsidR="00097E98" w:rsidRPr="00442838" w:rsidRDefault="00097E98" w:rsidP="000F163C">
            <w:pPr>
              <w:spacing w:line="360" w:lineRule="auto"/>
            </w:pPr>
          </w:p>
        </w:tc>
        <w:tc>
          <w:tcPr>
            <w:tcW w:w="1976" w:type="dxa"/>
          </w:tcPr>
          <w:p w14:paraId="52E60B64" w14:textId="77777777" w:rsidR="00097E98" w:rsidRPr="00442838" w:rsidRDefault="00097E98" w:rsidP="000F163C">
            <w:pPr>
              <w:spacing w:line="360" w:lineRule="auto"/>
            </w:pPr>
          </w:p>
        </w:tc>
      </w:tr>
    </w:tbl>
    <w:p w14:paraId="3633557F" w14:textId="77777777" w:rsidR="00097E98" w:rsidRPr="00442838" w:rsidRDefault="00097E98" w:rsidP="00097E98">
      <w:pPr>
        <w:rPr>
          <w:sz w:val="24"/>
        </w:rPr>
      </w:pPr>
    </w:p>
    <w:p w14:paraId="6A63A72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60F4E7" w14:textId="77777777" w:rsidTr="000F163C">
        <w:tc>
          <w:tcPr>
            <w:tcW w:w="3596" w:type="dxa"/>
          </w:tcPr>
          <w:p w14:paraId="0C11527A" w14:textId="77777777" w:rsidR="00097E98" w:rsidRPr="00442838" w:rsidRDefault="00097E98" w:rsidP="000F163C">
            <w:pPr>
              <w:rPr>
                <w:sz w:val="24"/>
              </w:rPr>
            </w:pPr>
          </w:p>
        </w:tc>
        <w:tc>
          <w:tcPr>
            <w:tcW w:w="3597" w:type="dxa"/>
          </w:tcPr>
          <w:p w14:paraId="0F95BFBB" w14:textId="77777777" w:rsidR="00097E98" w:rsidRPr="00442838" w:rsidRDefault="00097E98" w:rsidP="000F163C">
            <w:pPr>
              <w:rPr>
                <w:sz w:val="24"/>
              </w:rPr>
            </w:pPr>
          </w:p>
        </w:tc>
        <w:tc>
          <w:tcPr>
            <w:tcW w:w="3597" w:type="dxa"/>
          </w:tcPr>
          <w:p w14:paraId="7EE91F41" w14:textId="77777777" w:rsidR="00097E98" w:rsidRPr="00442838" w:rsidRDefault="00097E98" w:rsidP="000F163C">
            <w:pPr>
              <w:rPr>
                <w:sz w:val="24"/>
              </w:rPr>
            </w:pPr>
          </w:p>
        </w:tc>
      </w:tr>
      <w:tr w:rsidR="00097E98" w:rsidRPr="00442838" w14:paraId="43944CA8" w14:textId="77777777" w:rsidTr="000F163C">
        <w:tc>
          <w:tcPr>
            <w:tcW w:w="3596" w:type="dxa"/>
          </w:tcPr>
          <w:p w14:paraId="32A01829" w14:textId="77777777" w:rsidR="00097E98" w:rsidRPr="00442838" w:rsidRDefault="00097E98" w:rsidP="000F163C">
            <w:pPr>
              <w:rPr>
                <w:sz w:val="24"/>
              </w:rPr>
            </w:pPr>
          </w:p>
        </w:tc>
        <w:tc>
          <w:tcPr>
            <w:tcW w:w="3597" w:type="dxa"/>
          </w:tcPr>
          <w:p w14:paraId="42CBB95B" w14:textId="77777777" w:rsidR="00097E98" w:rsidRPr="00442838" w:rsidRDefault="00097E98" w:rsidP="000F163C">
            <w:pPr>
              <w:rPr>
                <w:sz w:val="24"/>
              </w:rPr>
            </w:pPr>
          </w:p>
        </w:tc>
        <w:tc>
          <w:tcPr>
            <w:tcW w:w="3597" w:type="dxa"/>
          </w:tcPr>
          <w:p w14:paraId="1C92B772" w14:textId="77777777" w:rsidR="00097E98" w:rsidRPr="00442838" w:rsidRDefault="00097E98" w:rsidP="000F163C">
            <w:pPr>
              <w:rPr>
                <w:sz w:val="24"/>
              </w:rPr>
            </w:pPr>
          </w:p>
        </w:tc>
      </w:tr>
    </w:tbl>
    <w:p w14:paraId="2B4DA45F" w14:textId="77777777" w:rsidR="00097E98" w:rsidRPr="00442838" w:rsidRDefault="00097E98" w:rsidP="00097E98">
      <w:pPr>
        <w:rPr>
          <w:sz w:val="24"/>
        </w:rPr>
      </w:pPr>
    </w:p>
    <w:p w14:paraId="5CA79418" w14:textId="77777777" w:rsidR="00097E98" w:rsidRPr="00442838" w:rsidRDefault="00097E98" w:rsidP="00097E98">
      <w:pPr>
        <w:rPr>
          <w:sz w:val="24"/>
        </w:rPr>
      </w:pPr>
      <w:r w:rsidRPr="00442838">
        <w:rPr>
          <w:sz w:val="24"/>
        </w:rPr>
        <w:t>Sprites:</w:t>
      </w:r>
    </w:p>
    <w:p w14:paraId="23E956C7" w14:textId="77777777" w:rsidR="00097E98" w:rsidRPr="00442838" w:rsidRDefault="00097E98" w:rsidP="00097E98">
      <w:pPr>
        <w:rPr>
          <w:sz w:val="24"/>
        </w:rPr>
      </w:pPr>
      <w:r w:rsidRPr="00442838">
        <w:rPr>
          <w:sz w:val="24"/>
        </w:rPr>
        <w:br w:type="page"/>
      </w:r>
    </w:p>
    <w:p w14:paraId="49B2E603" w14:textId="77777777" w:rsidR="00097E98" w:rsidRPr="00442838" w:rsidRDefault="00097E98" w:rsidP="00097E98">
      <w:pPr>
        <w:rPr>
          <w:sz w:val="24"/>
        </w:rPr>
      </w:pPr>
      <w:r w:rsidRPr="00442838">
        <w:rPr>
          <w:sz w:val="24"/>
        </w:rPr>
        <w:lastRenderedPageBreak/>
        <w:t>Family Page</w:t>
      </w:r>
    </w:p>
    <w:p w14:paraId="6F2ED32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266BB9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5EB780" w14:textId="77777777" w:rsidTr="000F163C">
        <w:trPr>
          <w:trHeight w:val="896"/>
        </w:trPr>
        <w:tc>
          <w:tcPr>
            <w:tcW w:w="1251" w:type="dxa"/>
          </w:tcPr>
          <w:p w14:paraId="6A372342" w14:textId="77777777" w:rsidR="00097E98" w:rsidRPr="00442838" w:rsidRDefault="00097E98" w:rsidP="000F163C">
            <w:pPr>
              <w:spacing w:line="360" w:lineRule="auto"/>
            </w:pPr>
            <w:r w:rsidRPr="00442838">
              <w:t>Pokemon</w:t>
            </w:r>
          </w:p>
          <w:p w14:paraId="60509CFA" w14:textId="77777777" w:rsidR="00097E98" w:rsidRPr="00442838" w:rsidRDefault="00097E98" w:rsidP="000F163C">
            <w:pPr>
              <w:spacing w:line="360" w:lineRule="auto"/>
            </w:pPr>
            <w:r w:rsidRPr="00442838">
              <w:t>Name</w:t>
            </w:r>
          </w:p>
        </w:tc>
        <w:tc>
          <w:tcPr>
            <w:tcW w:w="1652" w:type="dxa"/>
          </w:tcPr>
          <w:p w14:paraId="0FA30248" w14:textId="77777777" w:rsidR="00097E98" w:rsidRPr="00442838" w:rsidRDefault="00097E98" w:rsidP="000F163C">
            <w:pPr>
              <w:spacing w:line="360" w:lineRule="auto"/>
            </w:pPr>
            <w:r w:rsidRPr="00442838">
              <w:t>Pokemon Number</w:t>
            </w:r>
          </w:p>
        </w:tc>
        <w:tc>
          <w:tcPr>
            <w:tcW w:w="3719" w:type="dxa"/>
          </w:tcPr>
          <w:p w14:paraId="7B9B475D" w14:textId="77777777" w:rsidR="00097E98" w:rsidRPr="00442838" w:rsidRDefault="00097E98" w:rsidP="000F163C">
            <w:pPr>
              <w:spacing w:line="360" w:lineRule="auto"/>
            </w:pPr>
            <w:r w:rsidRPr="00442838">
              <w:t>Base Stats</w:t>
            </w:r>
          </w:p>
          <w:p w14:paraId="0F0DB85E"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C66B21C" w14:textId="77777777" w:rsidR="00097E98" w:rsidRPr="00442838" w:rsidRDefault="00097E98" w:rsidP="000F163C">
            <w:pPr>
              <w:spacing w:line="360" w:lineRule="auto"/>
            </w:pPr>
            <w:r w:rsidRPr="00442838">
              <w:t>Ability</w:t>
            </w:r>
          </w:p>
        </w:tc>
        <w:tc>
          <w:tcPr>
            <w:tcW w:w="724" w:type="dxa"/>
          </w:tcPr>
          <w:p w14:paraId="2ACBAC59" w14:textId="77777777" w:rsidR="00097E98" w:rsidRPr="00442838" w:rsidRDefault="00097E98" w:rsidP="000F163C">
            <w:pPr>
              <w:spacing w:line="360" w:lineRule="auto"/>
            </w:pPr>
            <w:r w:rsidRPr="00442838">
              <w:t>Type 1</w:t>
            </w:r>
          </w:p>
        </w:tc>
        <w:tc>
          <w:tcPr>
            <w:tcW w:w="724" w:type="dxa"/>
          </w:tcPr>
          <w:p w14:paraId="629F9371" w14:textId="77777777" w:rsidR="00097E98" w:rsidRPr="00442838" w:rsidRDefault="00097E98" w:rsidP="000F163C">
            <w:pPr>
              <w:spacing w:line="360" w:lineRule="auto"/>
            </w:pPr>
            <w:r w:rsidRPr="00442838">
              <w:t>Type 2</w:t>
            </w:r>
          </w:p>
        </w:tc>
        <w:tc>
          <w:tcPr>
            <w:tcW w:w="1976" w:type="dxa"/>
          </w:tcPr>
          <w:p w14:paraId="1EE85056" w14:textId="77777777" w:rsidR="00097E98" w:rsidRPr="00442838" w:rsidRDefault="00097E98" w:rsidP="000F163C">
            <w:pPr>
              <w:spacing w:line="360" w:lineRule="auto"/>
            </w:pPr>
            <w:r w:rsidRPr="00442838">
              <w:t>Evolution</w:t>
            </w:r>
          </w:p>
        </w:tc>
      </w:tr>
      <w:tr w:rsidR="00097E98" w:rsidRPr="00442838" w14:paraId="067DF0DC" w14:textId="77777777" w:rsidTr="000F163C">
        <w:trPr>
          <w:trHeight w:val="454"/>
        </w:trPr>
        <w:tc>
          <w:tcPr>
            <w:tcW w:w="1251" w:type="dxa"/>
          </w:tcPr>
          <w:p w14:paraId="39B2958C" w14:textId="77777777" w:rsidR="00097E98" w:rsidRPr="00442838" w:rsidRDefault="00097E98" w:rsidP="000F163C">
            <w:pPr>
              <w:spacing w:line="360" w:lineRule="auto"/>
            </w:pPr>
          </w:p>
        </w:tc>
        <w:tc>
          <w:tcPr>
            <w:tcW w:w="1652" w:type="dxa"/>
          </w:tcPr>
          <w:p w14:paraId="131FF2DB" w14:textId="77777777" w:rsidR="00097E98" w:rsidRPr="00442838" w:rsidRDefault="00097E98" w:rsidP="000F163C">
            <w:pPr>
              <w:spacing w:line="360" w:lineRule="auto"/>
            </w:pPr>
          </w:p>
        </w:tc>
        <w:tc>
          <w:tcPr>
            <w:tcW w:w="3719" w:type="dxa"/>
          </w:tcPr>
          <w:p w14:paraId="4BB46A9D" w14:textId="77777777" w:rsidR="00097E98" w:rsidRPr="00442838" w:rsidRDefault="00097E98" w:rsidP="000F163C">
            <w:pPr>
              <w:spacing w:line="360" w:lineRule="auto"/>
            </w:pPr>
          </w:p>
        </w:tc>
        <w:tc>
          <w:tcPr>
            <w:tcW w:w="880" w:type="dxa"/>
          </w:tcPr>
          <w:p w14:paraId="636AE592" w14:textId="77777777" w:rsidR="00097E98" w:rsidRPr="00442838" w:rsidRDefault="00097E98" w:rsidP="000F163C">
            <w:pPr>
              <w:spacing w:line="360" w:lineRule="auto"/>
            </w:pPr>
          </w:p>
        </w:tc>
        <w:tc>
          <w:tcPr>
            <w:tcW w:w="724" w:type="dxa"/>
          </w:tcPr>
          <w:p w14:paraId="16F5F865" w14:textId="77777777" w:rsidR="00097E98" w:rsidRPr="00442838" w:rsidRDefault="00097E98" w:rsidP="000F163C">
            <w:pPr>
              <w:spacing w:line="360" w:lineRule="auto"/>
            </w:pPr>
          </w:p>
        </w:tc>
        <w:tc>
          <w:tcPr>
            <w:tcW w:w="724" w:type="dxa"/>
          </w:tcPr>
          <w:p w14:paraId="7546F2CF" w14:textId="77777777" w:rsidR="00097E98" w:rsidRPr="00442838" w:rsidRDefault="00097E98" w:rsidP="000F163C">
            <w:pPr>
              <w:spacing w:line="360" w:lineRule="auto"/>
            </w:pPr>
          </w:p>
        </w:tc>
        <w:tc>
          <w:tcPr>
            <w:tcW w:w="1976" w:type="dxa"/>
          </w:tcPr>
          <w:p w14:paraId="3DDDF146" w14:textId="77777777" w:rsidR="00097E98" w:rsidRPr="00442838" w:rsidRDefault="00097E98" w:rsidP="000F163C">
            <w:pPr>
              <w:spacing w:line="360" w:lineRule="auto"/>
            </w:pPr>
          </w:p>
        </w:tc>
      </w:tr>
      <w:tr w:rsidR="00097E98" w:rsidRPr="00442838" w14:paraId="6FC570EE" w14:textId="77777777" w:rsidTr="000F163C">
        <w:trPr>
          <w:trHeight w:val="441"/>
        </w:trPr>
        <w:tc>
          <w:tcPr>
            <w:tcW w:w="1251" w:type="dxa"/>
          </w:tcPr>
          <w:p w14:paraId="288DE703" w14:textId="77777777" w:rsidR="00097E98" w:rsidRPr="00442838" w:rsidRDefault="00097E98" w:rsidP="000F163C">
            <w:pPr>
              <w:spacing w:line="360" w:lineRule="auto"/>
            </w:pPr>
          </w:p>
        </w:tc>
        <w:tc>
          <w:tcPr>
            <w:tcW w:w="1652" w:type="dxa"/>
          </w:tcPr>
          <w:p w14:paraId="66E435AE" w14:textId="77777777" w:rsidR="00097E98" w:rsidRPr="00442838" w:rsidRDefault="00097E98" w:rsidP="000F163C">
            <w:pPr>
              <w:spacing w:line="360" w:lineRule="auto"/>
            </w:pPr>
          </w:p>
        </w:tc>
        <w:tc>
          <w:tcPr>
            <w:tcW w:w="3719" w:type="dxa"/>
          </w:tcPr>
          <w:p w14:paraId="5BEC3B03" w14:textId="77777777" w:rsidR="00097E98" w:rsidRPr="00442838" w:rsidRDefault="00097E98" w:rsidP="000F163C">
            <w:pPr>
              <w:spacing w:line="360" w:lineRule="auto"/>
            </w:pPr>
          </w:p>
        </w:tc>
        <w:tc>
          <w:tcPr>
            <w:tcW w:w="880" w:type="dxa"/>
          </w:tcPr>
          <w:p w14:paraId="10A0C406" w14:textId="77777777" w:rsidR="00097E98" w:rsidRPr="00442838" w:rsidRDefault="00097E98" w:rsidP="000F163C">
            <w:pPr>
              <w:spacing w:line="360" w:lineRule="auto"/>
            </w:pPr>
          </w:p>
        </w:tc>
        <w:tc>
          <w:tcPr>
            <w:tcW w:w="724" w:type="dxa"/>
          </w:tcPr>
          <w:p w14:paraId="028CDD2B" w14:textId="77777777" w:rsidR="00097E98" w:rsidRPr="00442838" w:rsidRDefault="00097E98" w:rsidP="000F163C">
            <w:pPr>
              <w:spacing w:line="360" w:lineRule="auto"/>
            </w:pPr>
          </w:p>
        </w:tc>
        <w:tc>
          <w:tcPr>
            <w:tcW w:w="724" w:type="dxa"/>
          </w:tcPr>
          <w:p w14:paraId="710D7CEE" w14:textId="77777777" w:rsidR="00097E98" w:rsidRPr="00442838" w:rsidRDefault="00097E98" w:rsidP="000F163C">
            <w:pPr>
              <w:spacing w:line="360" w:lineRule="auto"/>
            </w:pPr>
          </w:p>
        </w:tc>
        <w:tc>
          <w:tcPr>
            <w:tcW w:w="1976" w:type="dxa"/>
          </w:tcPr>
          <w:p w14:paraId="2D7EAD27" w14:textId="77777777" w:rsidR="00097E98" w:rsidRPr="00442838" w:rsidRDefault="00097E98" w:rsidP="000F163C">
            <w:pPr>
              <w:spacing w:line="360" w:lineRule="auto"/>
            </w:pPr>
          </w:p>
        </w:tc>
      </w:tr>
      <w:tr w:rsidR="00097E98" w:rsidRPr="00442838" w14:paraId="50241659" w14:textId="77777777" w:rsidTr="000F163C">
        <w:trPr>
          <w:trHeight w:val="441"/>
        </w:trPr>
        <w:tc>
          <w:tcPr>
            <w:tcW w:w="1251" w:type="dxa"/>
          </w:tcPr>
          <w:p w14:paraId="048A4A68" w14:textId="77777777" w:rsidR="00097E98" w:rsidRPr="00442838" w:rsidRDefault="00097E98" w:rsidP="000F163C">
            <w:pPr>
              <w:spacing w:line="360" w:lineRule="auto"/>
            </w:pPr>
          </w:p>
        </w:tc>
        <w:tc>
          <w:tcPr>
            <w:tcW w:w="1652" w:type="dxa"/>
          </w:tcPr>
          <w:p w14:paraId="485539A5" w14:textId="77777777" w:rsidR="00097E98" w:rsidRPr="00442838" w:rsidRDefault="00097E98" w:rsidP="000F163C">
            <w:pPr>
              <w:spacing w:line="360" w:lineRule="auto"/>
            </w:pPr>
          </w:p>
        </w:tc>
        <w:tc>
          <w:tcPr>
            <w:tcW w:w="3719" w:type="dxa"/>
          </w:tcPr>
          <w:p w14:paraId="08913BD2" w14:textId="77777777" w:rsidR="00097E98" w:rsidRPr="00442838" w:rsidRDefault="00097E98" w:rsidP="000F163C">
            <w:pPr>
              <w:spacing w:line="360" w:lineRule="auto"/>
            </w:pPr>
          </w:p>
        </w:tc>
        <w:tc>
          <w:tcPr>
            <w:tcW w:w="880" w:type="dxa"/>
          </w:tcPr>
          <w:p w14:paraId="46B0A8B4" w14:textId="77777777" w:rsidR="00097E98" w:rsidRPr="00442838" w:rsidRDefault="00097E98" w:rsidP="000F163C">
            <w:pPr>
              <w:spacing w:line="360" w:lineRule="auto"/>
            </w:pPr>
          </w:p>
        </w:tc>
        <w:tc>
          <w:tcPr>
            <w:tcW w:w="724" w:type="dxa"/>
          </w:tcPr>
          <w:p w14:paraId="0244CAD3" w14:textId="77777777" w:rsidR="00097E98" w:rsidRPr="00442838" w:rsidRDefault="00097E98" w:rsidP="000F163C">
            <w:pPr>
              <w:spacing w:line="360" w:lineRule="auto"/>
            </w:pPr>
          </w:p>
        </w:tc>
        <w:tc>
          <w:tcPr>
            <w:tcW w:w="724" w:type="dxa"/>
          </w:tcPr>
          <w:p w14:paraId="2425B46E" w14:textId="77777777" w:rsidR="00097E98" w:rsidRPr="00442838" w:rsidRDefault="00097E98" w:rsidP="000F163C">
            <w:pPr>
              <w:spacing w:line="360" w:lineRule="auto"/>
            </w:pPr>
          </w:p>
        </w:tc>
        <w:tc>
          <w:tcPr>
            <w:tcW w:w="1976" w:type="dxa"/>
          </w:tcPr>
          <w:p w14:paraId="5587A725" w14:textId="77777777" w:rsidR="00097E98" w:rsidRPr="00442838" w:rsidRDefault="00097E98" w:rsidP="000F163C">
            <w:pPr>
              <w:spacing w:line="360" w:lineRule="auto"/>
            </w:pPr>
          </w:p>
        </w:tc>
      </w:tr>
      <w:tr w:rsidR="00097E98" w:rsidRPr="00442838" w14:paraId="58E27754" w14:textId="77777777" w:rsidTr="000F163C">
        <w:trPr>
          <w:trHeight w:val="896"/>
        </w:trPr>
        <w:tc>
          <w:tcPr>
            <w:tcW w:w="1251" w:type="dxa"/>
          </w:tcPr>
          <w:p w14:paraId="137A415B" w14:textId="77777777" w:rsidR="00097E98" w:rsidRPr="00442838" w:rsidRDefault="00097E98" w:rsidP="000F163C">
            <w:pPr>
              <w:spacing w:line="360" w:lineRule="auto"/>
            </w:pPr>
          </w:p>
        </w:tc>
        <w:tc>
          <w:tcPr>
            <w:tcW w:w="1652" w:type="dxa"/>
          </w:tcPr>
          <w:p w14:paraId="5429FE8C" w14:textId="77777777" w:rsidR="00097E98" w:rsidRPr="00442838" w:rsidRDefault="00097E98" w:rsidP="000F163C">
            <w:pPr>
              <w:spacing w:line="360" w:lineRule="auto"/>
            </w:pPr>
          </w:p>
        </w:tc>
        <w:tc>
          <w:tcPr>
            <w:tcW w:w="3719" w:type="dxa"/>
          </w:tcPr>
          <w:p w14:paraId="6A172D6E" w14:textId="77777777" w:rsidR="00097E98" w:rsidRPr="00442838" w:rsidRDefault="00097E98" w:rsidP="000F163C">
            <w:pPr>
              <w:spacing w:line="360" w:lineRule="auto"/>
            </w:pPr>
          </w:p>
        </w:tc>
        <w:tc>
          <w:tcPr>
            <w:tcW w:w="880" w:type="dxa"/>
          </w:tcPr>
          <w:p w14:paraId="1636B65F" w14:textId="77777777" w:rsidR="00097E98" w:rsidRPr="00442838" w:rsidRDefault="00097E98" w:rsidP="000F163C">
            <w:pPr>
              <w:spacing w:line="360" w:lineRule="auto"/>
            </w:pPr>
          </w:p>
        </w:tc>
        <w:tc>
          <w:tcPr>
            <w:tcW w:w="724" w:type="dxa"/>
          </w:tcPr>
          <w:p w14:paraId="4BFF1315" w14:textId="77777777" w:rsidR="00097E98" w:rsidRPr="00442838" w:rsidRDefault="00097E98" w:rsidP="000F163C">
            <w:pPr>
              <w:spacing w:line="360" w:lineRule="auto"/>
            </w:pPr>
          </w:p>
        </w:tc>
        <w:tc>
          <w:tcPr>
            <w:tcW w:w="724" w:type="dxa"/>
          </w:tcPr>
          <w:p w14:paraId="138BEBCA" w14:textId="77777777" w:rsidR="00097E98" w:rsidRPr="00442838" w:rsidRDefault="00097E98" w:rsidP="000F163C">
            <w:pPr>
              <w:spacing w:line="360" w:lineRule="auto"/>
            </w:pPr>
          </w:p>
        </w:tc>
        <w:tc>
          <w:tcPr>
            <w:tcW w:w="1976" w:type="dxa"/>
          </w:tcPr>
          <w:p w14:paraId="79E17215" w14:textId="77777777" w:rsidR="00097E98" w:rsidRPr="00442838" w:rsidRDefault="00097E98" w:rsidP="000F163C">
            <w:pPr>
              <w:spacing w:line="360" w:lineRule="auto"/>
            </w:pPr>
          </w:p>
        </w:tc>
      </w:tr>
    </w:tbl>
    <w:p w14:paraId="0308BA58" w14:textId="77777777" w:rsidR="00097E98" w:rsidRPr="00442838" w:rsidRDefault="00097E98" w:rsidP="00097E98">
      <w:pPr>
        <w:rPr>
          <w:sz w:val="24"/>
        </w:rPr>
      </w:pPr>
    </w:p>
    <w:p w14:paraId="00E179D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2CBF12A" w14:textId="77777777" w:rsidTr="000F163C">
        <w:tc>
          <w:tcPr>
            <w:tcW w:w="3596" w:type="dxa"/>
          </w:tcPr>
          <w:p w14:paraId="650D0075" w14:textId="77777777" w:rsidR="00097E98" w:rsidRPr="00442838" w:rsidRDefault="00097E98" w:rsidP="000F163C">
            <w:pPr>
              <w:rPr>
                <w:sz w:val="24"/>
              </w:rPr>
            </w:pPr>
          </w:p>
        </w:tc>
        <w:tc>
          <w:tcPr>
            <w:tcW w:w="3597" w:type="dxa"/>
          </w:tcPr>
          <w:p w14:paraId="3ED76BEE" w14:textId="77777777" w:rsidR="00097E98" w:rsidRPr="00442838" w:rsidRDefault="00097E98" w:rsidP="000F163C">
            <w:pPr>
              <w:rPr>
                <w:sz w:val="24"/>
              </w:rPr>
            </w:pPr>
          </w:p>
        </w:tc>
        <w:tc>
          <w:tcPr>
            <w:tcW w:w="3597" w:type="dxa"/>
          </w:tcPr>
          <w:p w14:paraId="6954519D" w14:textId="77777777" w:rsidR="00097E98" w:rsidRPr="00442838" w:rsidRDefault="00097E98" w:rsidP="000F163C">
            <w:pPr>
              <w:rPr>
                <w:sz w:val="24"/>
              </w:rPr>
            </w:pPr>
          </w:p>
        </w:tc>
      </w:tr>
      <w:tr w:rsidR="00097E98" w:rsidRPr="00442838" w14:paraId="2678C15F" w14:textId="77777777" w:rsidTr="000F163C">
        <w:tc>
          <w:tcPr>
            <w:tcW w:w="3596" w:type="dxa"/>
          </w:tcPr>
          <w:p w14:paraId="44EFBF22" w14:textId="77777777" w:rsidR="00097E98" w:rsidRPr="00442838" w:rsidRDefault="00097E98" w:rsidP="000F163C">
            <w:pPr>
              <w:rPr>
                <w:sz w:val="24"/>
              </w:rPr>
            </w:pPr>
          </w:p>
        </w:tc>
        <w:tc>
          <w:tcPr>
            <w:tcW w:w="3597" w:type="dxa"/>
          </w:tcPr>
          <w:p w14:paraId="3C846440" w14:textId="77777777" w:rsidR="00097E98" w:rsidRPr="00442838" w:rsidRDefault="00097E98" w:rsidP="000F163C">
            <w:pPr>
              <w:rPr>
                <w:sz w:val="24"/>
              </w:rPr>
            </w:pPr>
          </w:p>
        </w:tc>
        <w:tc>
          <w:tcPr>
            <w:tcW w:w="3597" w:type="dxa"/>
          </w:tcPr>
          <w:p w14:paraId="3E06D07B" w14:textId="77777777" w:rsidR="00097E98" w:rsidRPr="00442838" w:rsidRDefault="00097E98" w:rsidP="000F163C">
            <w:pPr>
              <w:rPr>
                <w:sz w:val="24"/>
              </w:rPr>
            </w:pPr>
          </w:p>
        </w:tc>
      </w:tr>
    </w:tbl>
    <w:p w14:paraId="019F2651" w14:textId="77777777" w:rsidR="00097E98" w:rsidRPr="00442838" w:rsidRDefault="00097E98" w:rsidP="00097E98">
      <w:pPr>
        <w:rPr>
          <w:sz w:val="24"/>
        </w:rPr>
      </w:pPr>
    </w:p>
    <w:p w14:paraId="518DABDE" w14:textId="77777777" w:rsidR="00097E98" w:rsidRPr="00442838" w:rsidRDefault="00097E98" w:rsidP="00097E98">
      <w:pPr>
        <w:rPr>
          <w:sz w:val="24"/>
        </w:rPr>
      </w:pPr>
      <w:r w:rsidRPr="00442838">
        <w:rPr>
          <w:sz w:val="24"/>
        </w:rPr>
        <w:t>Sprites:</w:t>
      </w:r>
    </w:p>
    <w:p w14:paraId="43075790" w14:textId="77777777" w:rsidR="00097E98" w:rsidRPr="00442838" w:rsidRDefault="00097E98" w:rsidP="00097E98">
      <w:pPr>
        <w:rPr>
          <w:sz w:val="24"/>
        </w:rPr>
      </w:pPr>
      <w:r w:rsidRPr="00442838">
        <w:rPr>
          <w:sz w:val="24"/>
        </w:rPr>
        <w:br w:type="page"/>
      </w:r>
    </w:p>
    <w:p w14:paraId="0BB7148B" w14:textId="77777777" w:rsidR="00097E98" w:rsidRPr="00442838" w:rsidRDefault="00097E98" w:rsidP="00097E98">
      <w:pPr>
        <w:rPr>
          <w:sz w:val="24"/>
        </w:rPr>
      </w:pPr>
      <w:r w:rsidRPr="00442838">
        <w:rPr>
          <w:sz w:val="24"/>
        </w:rPr>
        <w:lastRenderedPageBreak/>
        <w:t>Family Page</w:t>
      </w:r>
    </w:p>
    <w:p w14:paraId="099BDB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B3466E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3774BE" w14:textId="77777777" w:rsidTr="000F163C">
        <w:trPr>
          <w:trHeight w:val="896"/>
        </w:trPr>
        <w:tc>
          <w:tcPr>
            <w:tcW w:w="1251" w:type="dxa"/>
          </w:tcPr>
          <w:p w14:paraId="645B802E" w14:textId="77777777" w:rsidR="00097E98" w:rsidRPr="00442838" w:rsidRDefault="00097E98" w:rsidP="000F163C">
            <w:pPr>
              <w:spacing w:line="360" w:lineRule="auto"/>
            </w:pPr>
            <w:r w:rsidRPr="00442838">
              <w:t>Pokemon</w:t>
            </w:r>
          </w:p>
          <w:p w14:paraId="255158A1" w14:textId="77777777" w:rsidR="00097E98" w:rsidRPr="00442838" w:rsidRDefault="00097E98" w:rsidP="000F163C">
            <w:pPr>
              <w:spacing w:line="360" w:lineRule="auto"/>
            </w:pPr>
            <w:r w:rsidRPr="00442838">
              <w:t>Name</w:t>
            </w:r>
          </w:p>
        </w:tc>
        <w:tc>
          <w:tcPr>
            <w:tcW w:w="1652" w:type="dxa"/>
          </w:tcPr>
          <w:p w14:paraId="3CC1CBE4" w14:textId="77777777" w:rsidR="00097E98" w:rsidRPr="00442838" w:rsidRDefault="00097E98" w:rsidP="000F163C">
            <w:pPr>
              <w:spacing w:line="360" w:lineRule="auto"/>
            </w:pPr>
            <w:r w:rsidRPr="00442838">
              <w:t>Pokemon Number</w:t>
            </w:r>
          </w:p>
        </w:tc>
        <w:tc>
          <w:tcPr>
            <w:tcW w:w="3719" w:type="dxa"/>
          </w:tcPr>
          <w:p w14:paraId="71B7B487" w14:textId="77777777" w:rsidR="00097E98" w:rsidRPr="00442838" w:rsidRDefault="00097E98" w:rsidP="000F163C">
            <w:pPr>
              <w:spacing w:line="360" w:lineRule="auto"/>
            </w:pPr>
            <w:r w:rsidRPr="00442838">
              <w:t>Base Stats</w:t>
            </w:r>
          </w:p>
          <w:p w14:paraId="2F95A2EB"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A97DF39" w14:textId="77777777" w:rsidR="00097E98" w:rsidRPr="00442838" w:rsidRDefault="00097E98" w:rsidP="000F163C">
            <w:pPr>
              <w:spacing w:line="360" w:lineRule="auto"/>
            </w:pPr>
            <w:r w:rsidRPr="00442838">
              <w:t>Ability</w:t>
            </w:r>
          </w:p>
        </w:tc>
        <w:tc>
          <w:tcPr>
            <w:tcW w:w="724" w:type="dxa"/>
          </w:tcPr>
          <w:p w14:paraId="4F5B5CFB" w14:textId="77777777" w:rsidR="00097E98" w:rsidRPr="00442838" w:rsidRDefault="00097E98" w:rsidP="000F163C">
            <w:pPr>
              <w:spacing w:line="360" w:lineRule="auto"/>
            </w:pPr>
            <w:r w:rsidRPr="00442838">
              <w:t>Type 1</w:t>
            </w:r>
          </w:p>
        </w:tc>
        <w:tc>
          <w:tcPr>
            <w:tcW w:w="724" w:type="dxa"/>
          </w:tcPr>
          <w:p w14:paraId="7F0AE9C3" w14:textId="77777777" w:rsidR="00097E98" w:rsidRPr="00442838" w:rsidRDefault="00097E98" w:rsidP="000F163C">
            <w:pPr>
              <w:spacing w:line="360" w:lineRule="auto"/>
            </w:pPr>
            <w:r w:rsidRPr="00442838">
              <w:t>Type 2</w:t>
            </w:r>
          </w:p>
        </w:tc>
        <w:tc>
          <w:tcPr>
            <w:tcW w:w="1976" w:type="dxa"/>
          </w:tcPr>
          <w:p w14:paraId="60B6E336" w14:textId="77777777" w:rsidR="00097E98" w:rsidRPr="00442838" w:rsidRDefault="00097E98" w:rsidP="000F163C">
            <w:pPr>
              <w:spacing w:line="360" w:lineRule="auto"/>
            </w:pPr>
            <w:r w:rsidRPr="00442838">
              <w:t>Evolution</w:t>
            </w:r>
          </w:p>
        </w:tc>
      </w:tr>
      <w:tr w:rsidR="00097E98" w:rsidRPr="00442838" w14:paraId="0E03DCDD" w14:textId="77777777" w:rsidTr="000F163C">
        <w:trPr>
          <w:trHeight w:val="454"/>
        </w:trPr>
        <w:tc>
          <w:tcPr>
            <w:tcW w:w="1251" w:type="dxa"/>
          </w:tcPr>
          <w:p w14:paraId="61868CF7" w14:textId="77777777" w:rsidR="00097E98" w:rsidRPr="00442838" w:rsidRDefault="00097E98" w:rsidP="000F163C">
            <w:pPr>
              <w:spacing w:line="360" w:lineRule="auto"/>
            </w:pPr>
          </w:p>
        </w:tc>
        <w:tc>
          <w:tcPr>
            <w:tcW w:w="1652" w:type="dxa"/>
          </w:tcPr>
          <w:p w14:paraId="01DAC7CF" w14:textId="77777777" w:rsidR="00097E98" w:rsidRPr="00442838" w:rsidRDefault="00097E98" w:rsidP="000F163C">
            <w:pPr>
              <w:spacing w:line="360" w:lineRule="auto"/>
            </w:pPr>
          </w:p>
        </w:tc>
        <w:tc>
          <w:tcPr>
            <w:tcW w:w="3719" w:type="dxa"/>
          </w:tcPr>
          <w:p w14:paraId="41300F24" w14:textId="77777777" w:rsidR="00097E98" w:rsidRPr="00442838" w:rsidRDefault="00097E98" w:rsidP="000F163C">
            <w:pPr>
              <w:spacing w:line="360" w:lineRule="auto"/>
            </w:pPr>
          </w:p>
        </w:tc>
        <w:tc>
          <w:tcPr>
            <w:tcW w:w="880" w:type="dxa"/>
          </w:tcPr>
          <w:p w14:paraId="6BC1A1BC" w14:textId="77777777" w:rsidR="00097E98" w:rsidRPr="00442838" w:rsidRDefault="00097E98" w:rsidP="000F163C">
            <w:pPr>
              <w:spacing w:line="360" w:lineRule="auto"/>
            </w:pPr>
          </w:p>
        </w:tc>
        <w:tc>
          <w:tcPr>
            <w:tcW w:w="724" w:type="dxa"/>
          </w:tcPr>
          <w:p w14:paraId="7E6688FA" w14:textId="77777777" w:rsidR="00097E98" w:rsidRPr="00442838" w:rsidRDefault="00097E98" w:rsidP="000F163C">
            <w:pPr>
              <w:spacing w:line="360" w:lineRule="auto"/>
            </w:pPr>
          </w:p>
        </w:tc>
        <w:tc>
          <w:tcPr>
            <w:tcW w:w="724" w:type="dxa"/>
          </w:tcPr>
          <w:p w14:paraId="3EA1DD60" w14:textId="77777777" w:rsidR="00097E98" w:rsidRPr="00442838" w:rsidRDefault="00097E98" w:rsidP="000F163C">
            <w:pPr>
              <w:spacing w:line="360" w:lineRule="auto"/>
            </w:pPr>
          </w:p>
        </w:tc>
        <w:tc>
          <w:tcPr>
            <w:tcW w:w="1976" w:type="dxa"/>
          </w:tcPr>
          <w:p w14:paraId="62B67DC5" w14:textId="77777777" w:rsidR="00097E98" w:rsidRPr="00442838" w:rsidRDefault="00097E98" w:rsidP="000F163C">
            <w:pPr>
              <w:spacing w:line="360" w:lineRule="auto"/>
            </w:pPr>
          </w:p>
        </w:tc>
      </w:tr>
      <w:tr w:rsidR="00097E98" w:rsidRPr="00442838" w14:paraId="2EC25C61" w14:textId="77777777" w:rsidTr="000F163C">
        <w:trPr>
          <w:trHeight w:val="441"/>
        </w:trPr>
        <w:tc>
          <w:tcPr>
            <w:tcW w:w="1251" w:type="dxa"/>
          </w:tcPr>
          <w:p w14:paraId="453CCC26" w14:textId="77777777" w:rsidR="00097E98" w:rsidRPr="00442838" w:rsidRDefault="00097E98" w:rsidP="000F163C">
            <w:pPr>
              <w:spacing w:line="360" w:lineRule="auto"/>
            </w:pPr>
          </w:p>
        </w:tc>
        <w:tc>
          <w:tcPr>
            <w:tcW w:w="1652" w:type="dxa"/>
          </w:tcPr>
          <w:p w14:paraId="48709AAE" w14:textId="77777777" w:rsidR="00097E98" w:rsidRPr="00442838" w:rsidRDefault="00097E98" w:rsidP="000F163C">
            <w:pPr>
              <w:spacing w:line="360" w:lineRule="auto"/>
            </w:pPr>
          </w:p>
        </w:tc>
        <w:tc>
          <w:tcPr>
            <w:tcW w:w="3719" w:type="dxa"/>
          </w:tcPr>
          <w:p w14:paraId="22EAECFD" w14:textId="77777777" w:rsidR="00097E98" w:rsidRPr="00442838" w:rsidRDefault="00097E98" w:rsidP="000F163C">
            <w:pPr>
              <w:spacing w:line="360" w:lineRule="auto"/>
            </w:pPr>
          </w:p>
        </w:tc>
        <w:tc>
          <w:tcPr>
            <w:tcW w:w="880" w:type="dxa"/>
          </w:tcPr>
          <w:p w14:paraId="29926F57" w14:textId="77777777" w:rsidR="00097E98" w:rsidRPr="00442838" w:rsidRDefault="00097E98" w:rsidP="000F163C">
            <w:pPr>
              <w:spacing w:line="360" w:lineRule="auto"/>
            </w:pPr>
          </w:p>
        </w:tc>
        <w:tc>
          <w:tcPr>
            <w:tcW w:w="724" w:type="dxa"/>
          </w:tcPr>
          <w:p w14:paraId="71C636BE" w14:textId="77777777" w:rsidR="00097E98" w:rsidRPr="00442838" w:rsidRDefault="00097E98" w:rsidP="000F163C">
            <w:pPr>
              <w:spacing w:line="360" w:lineRule="auto"/>
            </w:pPr>
          </w:p>
        </w:tc>
        <w:tc>
          <w:tcPr>
            <w:tcW w:w="724" w:type="dxa"/>
          </w:tcPr>
          <w:p w14:paraId="5C2F0491" w14:textId="77777777" w:rsidR="00097E98" w:rsidRPr="00442838" w:rsidRDefault="00097E98" w:rsidP="000F163C">
            <w:pPr>
              <w:spacing w:line="360" w:lineRule="auto"/>
            </w:pPr>
          </w:p>
        </w:tc>
        <w:tc>
          <w:tcPr>
            <w:tcW w:w="1976" w:type="dxa"/>
          </w:tcPr>
          <w:p w14:paraId="12CF1E19" w14:textId="77777777" w:rsidR="00097E98" w:rsidRPr="00442838" w:rsidRDefault="00097E98" w:rsidP="000F163C">
            <w:pPr>
              <w:spacing w:line="360" w:lineRule="auto"/>
            </w:pPr>
          </w:p>
        </w:tc>
      </w:tr>
      <w:tr w:rsidR="00097E98" w:rsidRPr="00442838" w14:paraId="4CCE8674" w14:textId="77777777" w:rsidTr="000F163C">
        <w:trPr>
          <w:trHeight w:val="441"/>
        </w:trPr>
        <w:tc>
          <w:tcPr>
            <w:tcW w:w="1251" w:type="dxa"/>
          </w:tcPr>
          <w:p w14:paraId="715ED106" w14:textId="77777777" w:rsidR="00097E98" w:rsidRPr="00442838" w:rsidRDefault="00097E98" w:rsidP="000F163C">
            <w:pPr>
              <w:spacing w:line="360" w:lineRule="auto"/>
            </w:pPr>
          </w:p>
        </w:tc>
        <w:tc>
          <w:tcPr>
            <w:tcW w:w="1652" w:type="dxa"/>
          </w:tcPr>
          <w:p w14:paraId="5D85C093" w14:textId="77777777" w:rsidR="00097E98" w:rsidRPr="00442838" w:rsidRDefault="00097E98" w:rsidP="000F163C">
            <w:pPr>
              <w:spacing w:line="360" w:lineRule="auto"/>
            </w:pPr>
          </w:p>
        </w:tc>
        <w:tc>
          <w:tcPr>
            <w:tcW w:w="3719" w:type="dxa"/>
          </w:tcPr>
          <w:p w14:paraId="6F39A8BB" w14:textId="77777777" w:rsidR="00097E98" w:rsidRPr="00442838" w:rsidRDefault="00097E98" w:rsidP="000F163C">
            <w:pPr>
              <w:spacing w:line="360" w:lineRule="auto"/>
            </w:pPr>
          </w:p>
        </w:tc>
        <w:tc>
          <w:tcPr>
            <w:tcW w:w="880" w:type="dxa"/>
          </w:tcPr>
          <w:p w14:paraId="120B0C44" w14:textId="77777777" w:rsidR="00097E98" w:rsidRPr="00442838" w:rsidRDefault="00097E98" w:rsidP="000F163C">
            <w:pPr>
              <w:spacing w:line="360" w:lineRule="auto"/>
            </w:pPr>
          </w:p>
        </w:tc>
        <w:tc>
          <w:tcPr>
            <w:tcW w:w="724" w:type="dxa"/>
          </w:tcPr>
          <w:p w14:paraId="4CE249C5" w14:textId="77777777" w:rsidR="00097E98" w:rsidRPr="00442838" w:rsidRDefault="00097E98" w:rsidP="000F163C">
            <w:pPr>
              <w:spacing w:line="360" w:lineRule="auto"/>
            </w:pPr>
          </w:p>
        </w:tc>
        <w:tc>
          <w:tcPr>
            <w:tcW w:w="724" w:type="dxa"/>
          </w:tcPr>
          <w:p w14:paraId="2034E5D5" w14:textId="77777777" w:rsidR="00097E98" w:rsidRPr="00442838" w:rsidRDefault="00097E98" w:rsidP="000F163C">
            <w:pPr>
              <w:spacing w:line="360" w:lineRule="auto"/>
            </w:pPr>
          </w:p>
        </w:tc>
        <w:tc>
          <w:tcPr>
            <w:tcW w:w="1976" w:type="dxa"/>
          </w:tcPr>
          <w:p w14:paraId="2861D8FF" w14:textId="77777777" w:rsidR="00097E98" w:rsidRPr="00442838" w:rsidRDefault="00097E98" w:rsidP="000F163C">
            <w:pPr>
              <w:spacing w:line="360" w:lineRule="auto"/>
            </w:pPr>
          </w:p>
        </w:tc>
      </w:tr>
      <w:tr w:rsidR="00097E98" w:rsidRPr="00442838" w14:paraId="13F9B681" w14:textId="77777777" w:rsidTr="000F163C">
        <w:trPr>
          <w:trHeight w:val="896"/>
        </w:trPr>
        <w:tc>
          <w:tcPr>
            <w:tcW w:w="1251" w:type="dxa"/>
          </w:tcPr>
          <w:p w14:paraId="2A08E57C" w14:textId="77777777" w:rsidR="00097E98" w:rsidRPr="00442838" w:rsidRDefault="00097E98" w:rsidP="000F163C">
            <w:pPr>
              <w:spacing w:line="360" w:lineRule="auto"/>
            </w:pPr>
          </w:p>
        </w:tc>
        <w:tc>
          <w:tcPr>
            <w:tcW w:w="1652" w:type="dxa"/>
          </w:tcPr>
          <w:p w14:paraId="32589B9E" w14:textId="77777777" w:rsidR="00097E98" w:rsidRPr="00442838" w:rsidRDefault="00097E98" w:rsidP="000F163C">
            <w:pPr>
              <w:spacing w:line="360" w:lineRule="auto"/>
            </w:pPr>
          </w:p>
        </w:tc>
        <w:tc>
          <w:tcPr>
            <w:tcW w:w="3719" w:type="dxa"/>
          </w:tcPr>
          <w:p w14:paraId="0C56C083" w14:textId="77777777" w:rsidR="00097E98" w:rsidRPr="00442838" w:rsidRDefault="00097E98" w:rsidP="000F163C">
            <w:pPr>
              <w:spacing w:line="360" w:lineRule="auto"/>
            </w:pPr>
          </w:p>
        </w:tc>
        <w:tc>
          <w:tcPr>
            <w:tcW w:w="880" w:type="dxa"/>
          </w:tcPr>
          <w:p w14:paraId="77241955" w14:textId="77777777" w:rsidR="00097E98" w:rsidRPr="00442838" w:rsidRDefault="00097E98" w:rsidP="000F163C">
            <w:pPr>
              <w:spacing w:line="360" w:lineRule="auto"/>
            </w:pPr>
          </w:p>
        </w:tc>
        <w:tc>
          <w:tcPr>
            <w:tcW w:w="724" w:type="dxa"/>
          </w:tcPr>
          <w:p w14:paraId="3EECD77A" w14:textId="77777777" w:rsidR="00097E98" w:rsidRPr="00442838" w:rsidRDefault="00097E98" w:rsidP="000F163C">
            <w:pPr>
              <w:spacing w:line="360" w:lineRule="auto"/>
            </w:pPr>
          </w:p>
        </w:tc>
        <w:tc>
          <w:tcPr>
            <w:tcW w:w="724" w:type="dxa"/>
          </w:tcPr>
          <w:p w14:paraId="1F133811" w14:textId="77777777" w:rsidR="00097E98" w:rsidRPr="00442838" w:rsidRDefault="00097E98" w:rsidP="000F163C">
            <w:pPr>
              <w:spacing w:line="360" w:lineRule="auto"/>
            </w:pPr>
          </w:p>
        </w:tc>
        <w:tc>
          <w:tcPr>
            <w:tcW w:w="1976" w:type="dxa"/>
          </w:tcPr>
          <w:p w14:paraId="3F5AA85C" w14:textId="77777777" w:rsidR="00097E98" w:rsidRPr="00442838" w:rsidRDefault="00097E98" w:rsidP="000F163C">
            <w:pPr>
              <w:spacing w:line="360" w:lineRule="auto"/>
            </w:pPr>
          </w:p>
        </w:tc>
      </w:tr>
    </w:tbl>
    <w:p w14:paraId="6DDB279C" w14:textId="77777777" w:rsidR="00097E98" w:rsidRPr="00442838" w:rsidRDefault="00097E98" w:rsidP="00097E98">
      <w:pPr>
        <w:rPr>
          <w:sz w:val="24"/>
        </w:rPr>
      </w:pPr>
    </w:p>
    <w:p w14:paraId="0B8B871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99F3029" w14:textId="77777777" w:rsidTr="000F163C">
        <w:tc>
          <w:tcPr>
            <w:tcW w:w="3596" w:type="dxa"/>
          </w:tcPr>
          <w:p w14:paraId="02C9EA67" w14:textId="77777777" w:rsidR="00097E98" w:rsidRPr="00442838" w:rsidRDefault="00097E98" w:rsidP="000F163C">
            <w:pPr>
              <w:rPr>
                <w:sz w:val="24"/>
              </w:rPr>
            </w:pPr>
          </w:p>
        </w:tc>
        <w:tc>
          <w:tcPr>
            <w:tcW w:w="3597" w:type="dxa"/>
          </w:tcPr>
          <w:p w14:paraId="1732269F" w14:textId="77777777" w:rsidR="00097E98" w:rsidRPr="00442838" w:rsidRDefault="00097E98" w:rsidP="000F163C">
            <w:pPr>
              <w:rPr>
                <w:sz w:val="24"/>
              </w:rPr>
            </w:pPr>
          </w:p>
        </w:tc>
        <w:tc>
          <w:tcPr>
            <w:tcW w:w="3597" w:type="dxa"/>
          </w:tcPr>
          <w:p w14:paraId="7A0053E3" w14:textId="77777777" w:rsidR="00097E98" w:rsidRPr="00442838" w:rsidRDefault="00097E98" w:rsidP="000F163C">
            <w:pPr>
              <w:rPr>
                <w:sz w:val="24"/>
              </w:rPr>
            </w:pPr>
          </w:p>
        </w:tc>
      </w:tr>
      <w:tr w:rsidR="00097E98" w:rsidRPr="00442838" w14:paraId="4800D668" w14:textId="77777777" w:rsidTr="000F163C">
        <w:tc>
          <w:tcPr>
            <w:tcW w:w="3596" w:type="dxa"/>
          </w:tcPr>
          <w:p w14:paraId="6B07891B" w14:textId="77777777" w:rsidR="00097E98" w:rsidRPr="00442838" w:rsidRDefault="00097E98" w:rsidP="000F163C">
            <w:pPr>
              <w:rPr>
                <w:sz w:val="24"/>
              </w:rPr>
            </w:pPr>
          </w:p>
        </w:tc>
        <w:tc>
          <w:tcPr>
            <w:tcW w:w="3597" w:type="dxa"/>
          </w:tcPr>
          <w:p w14:paraId="1B23C686" w14:textId="77777777" w:rsidR="00097E98" w:rsidRPr="00442838" w:rsidRDefault="00097E98" w:rsidP="000F163C">
            <w:pPr>
              <w:rPr>
                <w:sz w:val="24"/>
              </w:rPr>
            </w:pPr>
          </w:p>
        </w:tc>
        <w:tc>
          <w:tcPr>
            <w:tcW w:w="3597" w:type="dxa"/>
          </w:tcPr>
          <w:p w14:paraId="4683C3F1" w14:textId="77777777" w:rsidR="00097E98" w:rsidRPr="00442838" w:rsidRDefault="00097E98" w:rsidP="000F163C">
            <w:pPr>
              <w:rPr>
                <w:sz w:val="24"/>
              </w:rPr>
            </w:pPr>
          </w:p>
        </w:tc>
      </w:tr>
    </w:tbl>
    <w:p w14:paraId="632E3629" w14:textId="77777777" w:rsidR="00097E98" w:rsidRPr="00442838" w:rsidRDefault="00097E98" w:rsidP="00097E98">
      <w:pPr>
        <w:rPr>
          <w:sz w:val="24"/>
        </w:rPr>
      </w:pPr>
    </w:p>
    <w:p w14:paraId="7EE0AFB0" w14:textId="77777777" w:rsidR="00097E98" w:rsidRPr="00442838" w:rsidRDefault="00097E98" w:rsidP="00097E98">
      <w:pPr>
        <w:rPr>
          <w:sz w:val="24"/>
        </w:rPr>
      </w:pPr>
      <w:r w:rsidRPr="00442838">
        <w:rPr>
          <w:sz w:val="24"/>
        </w:rPr>
        <w:t>Sprites:</w:t>
      </w:r>
    </w:p>
    <w:p w14:paraId="0CC0E941" w14:textId="77777777" w:rsidR="00097E98" w:rsidRPr="00442838" w:rsidRDefault="00097E98" w:rsidP="00097E98">
      <w:pPr>
        <w:rPr>
          <w:sz w:val="24"/>
        </w:rPr>
      </w:pPr>
      <w:r w:rsidRPr="00442838">
        <w:rPr>
          <w:sz w:val="24"/>
        </w:rPr>
        <w:br w:type="page"/>
      </w:r>
    </w:p>
    <w:p w14:paraId="5FC10EE5" w14:textId="77777777" w:rsidR="00097E98" w:rsidRPr="00442838" w:rsidRDefault="00097E98" w:rsidP="00097E98">
      <w:pPr>
        <w:rPr>
          <w:sz w:val="24"/>
        </w:rPr>
      </w:pPr>
      <w:r w:rsidRPr="00442838">
        <w:rPr>
          <w:sz w:val="24"/>
        </w:rPr>
        <w:lastRenderedPageBreak/>
        <w:t>Family Page</w:t>
      </w:r>
    </w:p>
    <w:p w14:paraId="0C654E7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57F2A6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6866D9B" w14:textId="77777777" w:rsidTr="000F163C">
        <w:trPr>
          <w:trHeight w:val="896"/>
        </w:trPr>
        <w:tc>
          <w:tcPr>
            <w:tcW w:w="1251" w:type="dxa"/>
          </w:tcPr>
          <w:p w14:paraId="1A8B8E96" w14:textId="77777777" w:rsidR="00097E98" w:rsidRPr="00442838" w:rsidRDefault="00097E98" w:rsidP="000F163C">
            <w:pPr>
              <w:spacing w:line="360" w:lineRule="auto"/>
            </w:pPr>
            <w:r w:rsidRPr="00442838">
              <w:t>Pokemon</w:t>
            </w:r>
          </w:p>
          <w:p w14:paraId="76E9D50C" w14:textId="77777777" w:rsidR="00097E98" w:rsidRPr="00442838" w:rsidRDefault="00097E98" w:rsidP="000F163C">
            <w:pPr>
              <w:spacing w:line="360" w:lineRule="auto"/>
            </w:pPr>
            <w:r w:rsidRPr="00442838">
              <w:t>Name</w:t>
            </w:r>
          </w:p>
        </w:tc>
        <w:tc>
          <w:tcPr>
            <w:tcW w:w="1652" w:type="dxa"/>
          </w:tcPr>
          <w:p w14:paraId="039F3549" w14:textId="77777777" w:rsidR="00097E98" w:rsidRPr="00442838" w:rsidRDefault="00097E98" w:rsidP="000F163C">
            <w:pPr>
              <w:spacing w:line="360" w:lineRule="auto"/>
            </w:pPr>
            <w:r w:rsidRPr="00442838">
              <w:t>Pokemon Number</w:t>
            </w:r>
          </w:p>
        </w:tc>
        <w:tc>
          <w:tcPr>
            <w:tcW w:w="3719" w:type="dxa"/>
          </w:tcPr>
          <w:p w14:paraId="0DCBD1D1" w14:textId="77777777" w:rsidR="00097E98" w:rsidRPr="00442838" w:rsidRDefault="00097E98" w:rsidP="000F163C">
            <w:pPr>
              <w:spacing w:line="360" w:lineRule="auto"/>
            </w:pPr>
            <w:r w:rsidRPr="00442838">
              <w:t>Base Stats</w:t>
            </w:r>
          </w:p>
          <w:p w14:paraId="5F3CFD6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41D2B814" w14:textId="77777777" w:rsidR="00097E98" w:rsidRPr="00442838" w:rsidRDefault="00097E98" w:rsidP="000F163C">
            <w:pPr>
              <w:spacing w:line="360" w:lineRule="auto"/>
            </w:pPr>
            <w:r w:rsidRPr="00442838">
              <w:t>Ability</w:t>
            </w:r>
          </w:p>
        </w:tc>
        <w:tc>
          <w:tcPr>
            <w:tcW w:w="724" w:type="dxa"/>
          </w:tcPr>
          <w:p w14:paraId="4BECB8AC" w14:textId="77777777" w:rsidR="00097E98" w:rsidRPr="00442838" w:rsidRDefault="00097E98" w:rsidP="000F163C">
            <w:pPr>
              <w:spacing w:line="360" w:lineRule="auto"/>
            </w:pPr>
            <w:r w:rsidRPr="00442838">
              <w:t>Type 1</w:t>
            </w:r>
          </w:p>
        </w:tc>
        <w:tc>
          <w:tcPr>
            <w:tcW w:w="724" w:type="dxa"/>
          </w:tcPr>
          <w:p w14:paraId="53757D6B" w14:textId="77777777" w:rsidR="00097E98" w:rsidRPr="00442838" w:rsidRDefault="00097E98" w:rsidP="000F163C">
            <w:pPr>
              <w:spacing w:line="360" w:lineRule="auto"/>
            </w:pPr>
            <w:r w:rsidRPr="00442838">
              <w:t>Type 2</w:t>
            </w:r>
          </w:p>
        </w:tc>
        <w:tc>
          <w:tcPr>
            <w:tcW w:w="1976" w:type="dxa"/>
          </w:tcPr>
          <w:p w14:paraId="5D595107" w14:textId="77777777" w:rsidR="00097E98" w:rsidRPr="00442838" w:rsidRDefault="00097E98" w:rsidP="000F163C">
            <w:pPr>
              <w:spacing w:line="360" w:lineRule="auto"/>
            </w:pPr>
            <w:r w:rsidRPr="00442838">
              <w:t>Evolution</w:t>
            </w:r>
          </w:p>
        </w:tc>
      </w:tr>
      <w:tr w:rsidR="00097E98" w:rsidRPr="00442838" w14:paraId="4C406280" w14:textId="77777777" w:rsidTr="000F163C">
        <w:trPr>
          <w:trHeight w:val="454"/>
        </w:trPr>
        <w:tc>
          <w:tcPr>
            <w:tcW w:w="1251" w:type="dxa"/>
          </w:tcPr>
          <w:p w14:paraId="2E27BB03" w14:textId="77777777" w:rsidR="00097E98" w:rsidRPr="00442838" w:rsidRDefault="00097E98" w:rsidP="000F163C">
            <w:pPr>
              <w:spacing w:line="360" w:lineRule="auto"/>
            </w:pPr>
          </w:p>
        </w:tc>
        <w:tc>
          <w:tcPr>
            <w:tcW w:w="1652" w:type="dxa"/>
          </w:tcPr>
          <w:p w14:paraId="453E248D" w14:textId="77777777" w:rsidR="00097E98" w:rsidRPr="00442838" w:rsidRDefault="00097E98" w:rsidP="000F163C">
            <w:pPr>
              <w:spacing w:line="360" w:lineRule="auto"/>
            </w:pPr>
          </w:p>
        </w:tc>
        <w:tc>
          <w:tcPr>
            <w:tcW w:w="3719" w:type="dxa"/>
          </w:tcPr>
          <w:p w14:paraId="7C0D137B" w14:textId="77777777" w:rsidR="00097E98" w:rsidRPr="00442838" w:rsidRDefault="00097E98" w:rsidP="000F163C">
            <w:pPr>
              <w:spacing w:line="360" w:lineRule="auto"/>
            </w:pPr>
          </w:p>
        </w:tc>
        <w:tc>
          <w:tcPr>
            <w:tcW w:w="880" w:type="dxa"/>
          </w:tcPr>
          <w:p w14:paraId="1CB142DB" w14:textId="77777777" w:rsidR="00097E98" w:rsidRPr="00442838" w:rsidRDefault="00097E98" w:rsidP="000F163C">
            <w:pPr>
              <w:spacing w:line="360" w:lineRule="auto"/>
            </w:pPr>
          </w:p>
        </w:tc>
        <w:tc>
          <w:tcPr>
            <w:tcW w:w="724" w:type="dxa"/>
          </w:tcPr>
          <w:p w14:paraId="575E980F" w14:textId="77777777" w:rsidR="00097E98" w:rsidRPr="00442838" w:rsidRDefault="00097E98" w:rsidP="000F163C">
            <w:pPr>
              <w:spacing w:line="360" w:lineRule="auto"/>
            </w:pPr>
          </w:p>
        </w:tc>
        <w:tc>
          <w:tcPr>
            <w:tcW w:w="724" w:type="dxa"/>
          </w:tcPr>
          <w:p w14:paraId="62FC62BF" w14:textId="77777777" w:rsidR="00097E98" w:rsidRPr="00442838" w:rsidRDefault="00097E98" w:rsidP="000F163C">
            <w:pPr>
              <w:spacing w:line="360" w:lineRule="auto"/>
            </w:pPr>
          </w:p>
        </w:tc>
        <w:tc>
          <w:tcPr>
            <w:tcW w:w="1976" w:type="dxa"/>
          </w:tcPr>
          <w:p w14:paraId="0765176D" w14:textId="77777777" w:rsidR="00097E98" w:rsidRPr="00442838" w:rsidRDefault="00097E98" w:rsidP="000F163C">
            <w:pPr>
              <w:spacing w:line="360" w:lineRule="auto"/>
            </w:pPr>
          </w:p>
        </w:tc>
      </w:tr>
      <w:tr w:rsidR="00097E98" w:rsidRPr="00442838" w14:paraId="4EF5E2B2" w14:textId="77777777" w:rsidTr="000F163C">
        <w:trPr>
          <w:trHeight w:val="441"/>
        </w:trPr>
        <w:tc>
          <w:tcPr>
            <w:tcW w:w="1251" w:type="dxa"/>
          </w:tcPr>
          <w:p w14:paraId="5D0FA14A" w14:textId="77777777" w:rsidR="00097E98" w:rsidRPr="00442838" w:rsidRDefault="00097E98" w:rsidP="000F163C">
            <w:pPr>
              <w:spacing w:line="360" w:lineRule="auto"/>
            </w:pPr>
          </w:p>
        </w:tc>
        <w:tc>
          <w:tcPr>
            <w:tcW w:w="1652" w:type="dxa"/>
          </w:tcPr>
          <w:p w14:paraId="3BAB7717" w14:textId="77777777" w:rsidR="00097E98" w:rsidRPr="00442838" w:rsidRDefault="00097E98" w:rsidP="000F163C">
            <w:pPr>
              <w:spacing w:line="360" w:lineRule="auto"/>
            </w:pPr>
          </w:p>
        </w:tc>
        <w:tc>
          <w:tcPr>
            <w:tcW w:w="3719" w:type="dxa"/>
          </w:tcPr>
          <w:p w14:paraId="3C0473B7" w14:textId="77777777" w:rsidR="00097E98" w:rsidRPr="00442838" w:rsidRDefault="00097E98" w:rsidP="000F163C">
            <w:pPr>
              <w:spacing w:line="360" w:lineRule="auto"/>
            </w:pPr>
          </w:p>
        </w:tc>
        <w:tc>
          <w:tcPr>
            <w:tcW w:w="880" w:type="dxa"/>
          </w:tcPr>
          <w:p w14:paraId="11D7FC77" w14:textId="77777777" w:rsidR="00097E98" w:rsidRPr="00442838" w:rsidRDefault="00097E98" w:rsidP="000F163C">
            <w:pPr>
              <w:spacing w:line="360" w:lineRule="auto"/>
            </w:pPr>
          </w:p>
        </w:tc>
        <w:tc>
          <w:tcPr>
            <w:tcW w:w="724" w:type="dxa"/>
          </w:tcPr>
          <w:p w14:paraId="25FD1190" w14:textId="77777777" w:rsidR="00097E98" w:rsidRPr="00442838" w:rsidRDefault="00097E98" w:rsidP="000F163C">
            <w:pPr>
              <w:spacing w:line="360" w:lineRule="auto"/>
            </w:pPr>
          </w:p>
        </w:tc>
        <w:tc>
          <w:tcPr>
            <w:tcW w:w="724" w:type="dxa"/>
          </w:tcPr>
          <w:p w14:paraId="78977ADB" w14:textId="77777777" w:rsidR="00097E98" w:rsidRPr="00442838" w:rsidRDefault="00097E98" w:rsidP="000F163C">
            <w:pPr>
              <w:spacing w:line="360" w:lineRule="auto"/>
            </w:pPr>
          </w:p>
        </w:tc>
        <w:tc>
          <w:tcPr>
            <w:tcW w:w="1976" w:type="dxa"/>
          </w:tcPr>
          <w:p w14:paraId="66511094" w14:textId="77777777" w:rsidR="00097E98" w:rsidRPr="00442838" w:rsidRDefault="00097E98" w:rsidP="000F163C">
            <w:pPr>
              <w:spacing w:line="360" w:lineRule="auto"/>
            </w:pPr>
          </w:p>
        </w:tc>
      </w:tr>
      <w:tr w:rsidR="00097E98" w:rsidRPr="00442838" w14:paraId="5429FEFC" w14:textId="77777777" w:rsidTr="000F163C">
        <w:trPr>
          <w:trHeight w:val="441"/>
        </w:trPr>
        <w:tc>
          <w:tcPr>
            <w:tcW w:w="1251" w:type="dxa"/>
          </w:tcPr>
          <w:p w14:paraId="4A0693D7" w14:textId="77777777" w:rsidR="00097E98" w:rsidRPr="00442838" w:rsidRDefault="00097E98" w:rsidP="000F163C">
            <w:pPr>
              <w:spacing w:line="360" w:lineRule="auto"/>
            </w:pPr>
          </w:p>
        </w:tc>
        <w:tc>
          <w:tcPr>
            <w:tcW w:w="1652" w:type="dxa"/>
          </w:tcPr>
          <w:p w14:paraId="79627C63" w14:textId="77777777" w:rsidR="00097E98" w:rsidRPr="00442838" w:rsidRDefault="00097E98" w:rsidP="000F163C">
            <w:pPr>
              <w:spacing w:line="360" w:lineRule="auto"/>
            </w:pPr>
          </w:p>
        </w:tc>
        <w:tc>
          <w:tcPr>
            <w:tcW w:w="3719" w:type="dxa"/>
          </w:tcPr>
          <w:p w14:paraId="524AE7A3" w14:textId="77777777" w:rsidR="00097E98" w:rsidRPr="00442838" w:rsidRDefault="00097E98" w:rsidP="000F163C">
            <w:pPr>
              <w:spacing w:line="360" w:lineRule="auto"/>
            </w:pPr>
          </w:p>
        </w:tc>
        <w:tc>
          <w:tcPr>
            <w:tcW w:w="880" w:type="dxa"/>
          </w:tcPr>
          <w:p w14:paraId="1EA533DB" w14:textId="77777777" w:rsidR="00097E98" w:rsidRPr="00442838" w:rsidRDefault="00097E98" w:rsidP="000F163C">
            <w:pPr>
              <w:spacing w:line="360" w:lineRule="auto"/>
            </w:pPr>
          </w:p>
        </w:tc>
        <w:tc>
          <w:tcPr>
            <w:tcW w:w="724" w:type="dxa"/>
          </w:tcPr>
          <w:p w14:paraId="42C311A7" w14:textId="77777777" w:rsidR="00097E98" w:rsidRPr="00442838" w:rsidRDefault="00097E98" w:rsidP="000F163C">
            <w:pPr>
              <w:spacing w:line="360" w:lineRule="auto"/>
            </w:pPr>
          </w:p>
        </w:tc>
        <w:tc>
          <w:tcPr>
            <w:tcW w:w="724" w:type="dxa"/>
          </w:tcPr>
          <w:p w14:paraId="50891D3E" w14:textId="77777777" w:rsidR="00097E98" w:rsidRPr="00442838" w:rsidRDefault="00097E98" w:rsidP="000F163C">
            <w:pPr>
              <w:spacing w:line="360" w:lineRule="auto"/>
            </w:pPr>
          </w:p>
        </w:tc>
        <w:tc>
          <w:tcPr>
            <w:tcW w:w="1976" w:type="dxa"/>
          </w:tcPr>
          <w:p w14:paraId="3733AABE" w14:textId="77777777" w:rsidR="00097E98" w:rsidRPr="00442838" w:rsidRDefault="00097E98" w:rsidP="000F163C">
            <w:pPr>
              <w:spacing w:line="360" w:lineRule="auto"/>
            </w:pPr>
          </w:p>
        </w:tc>
      </w:tr>
      <w:tr w:rsidR="00097E98" w:rsidRPr="00442838" w14:paraId="7488123A" w14:textId="77777777" w:rsidTr="000F163C">
        <w:trPr>
          <w:trHeight w:val="896"/>
        </w:trPr>
        <w:tc>
          <w:tcPr>
            <w:tcW w:w="1251" w:type="dxa"/>
          </w:tcPr>
          <w:p w14:paraId="6A27D9B8" w14:textId="77777777" w:rsidR="00097E98" w:rsidRPr="00442838" w:rsidRDefault="00097E98" w:rsidP="000F163C">
            <w:pPr>
              <w:spacing w:line="360" w:lineRule="auto"/>
            </w:pPr>
          </w:p>
        </w:tc>
        <w:tc>
          <w:tcPr>
            <w:tcW w:w="1652" w:type="dxa"/>
          </w:tcPr>
          <w:p w14:paraId="15D84F53" w14:textId="77777777" w:rsidR="00097E98" w:rsidRPr="00442838" w:rsidRDefault="00097E98" w:rsidP="000F163C">
            <w:pPr>
              <w:spacing w:line="360" w:lineRule="auto"/>
            </w:pPr>
          </w:p>
        </w:tc>
        <w:tc>
          <w:tcPr>
            <w:tcW w:w="3719" w:type="dxa"/>
          </w:tcPr>
          <w:p w14:paraId="2667D0B6" w14:textId="77777777" w:rsidR="00097E98" w:rsidRPr="00442838" w:rsidRDefault="00097E98" w:rsidP="000F163C">
            <w:pPr>
              <w:spacing w:line="360" w:lineRule="auto"/>
            </w:pPr>
          </w:p>
        </w:tc>
        <w:tc>
          <w:tcPr>
            <w:tcW w:w="880" w:type="dxa"/>
          </w:tcPr>
          <w:p w14:paraId="77BE9A60" w14:textId="77777777" w:rsidR="00097E98" w:rsidRPr="00442838" w:rsidRDefault="00097E98" w:rsidP="000F163C">
            <w:pPr>
              <w:spacing w:line="360" w:lineRule="auto"/>
            </w:pPr>
          </w:p>
        </w:tc>
        <w:tc>
          <w:tcPr>
            <w:tcW w:w="724" w:type="dxa"/>
          </w:tcPr>
          <w:p w14:paraId="663540EB" w14:textId="77777777" w:rsidR="00097E98" w:rsidRPr="00442838" w:rsidRDefault="00097E98" w:rsidP="000F163C">
            <w:pPr>
              <w:spacing w:line="360" w:lineRule="auto"/>
            </w:pPr>
          </w:p>
        </w:tc>
        <w:tc>
          <w:tcPr>
            <w:tcW w:w="724" w:type="dxa"/>
          </w:tcPr>
          <w:p w14:paraId="240874E1" w14:textId="77777777" w:rsidR="00097E98" w:rsidRPr="00442838" w:rsidRDefault="00097E98" w:rsidP="000F163C">
            <w:pPr>
              <w:spacing w:line="360" w:lineRule="auto"/>
            </w:pPr>
          </w:p>
        </w:tc>
        <w:tc>
          <w:tcPr>
            <w:tcW w:w="1976" w:type="dxa"/>
          </w:tcPr>
          <w:p w14:paraId="737898BA" w14:textId="77777777" w:rsidR="00097E98" w:rsidRPr="00442838" w:rsidRDefault="00097E98" w:rsidP="000F163C">
            <w:pPr>
              <w:spacing w:line="360" w:lineRule="auto"/>
            </w:pPr>
          </w:p>
        </w:tc>
      </w:tr>
    </w:tbl>
    <w:p w14:paraId="23302240" w14:textId="77777777" w:rsidR="00097E98" w:rsidRPr="00442838" w:rsidRDefault="00097E98" w:rsidP="00097E98">
      <w:pPr>
        <w:rPr>
          <w:sz w:val="24"/>
        </w:rPr>
      </w:pPr>
    </w:p>
    <w:p w14:paraId="089EA96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D53C993" w14:textId="77777777" w:rsidTr="000F163C">
        <w:tc>
          <w:tcPr>
            <w:tcW w:w="3596" w:type="dxa"/>
          </w:tcPr>
          <w:p w14:paraId="49D47D39" w14:textId="77777777" w:rsidR="00097E98" w:rsidRPr="00442838" w:rsidRDefault="00097E98" w:rsidP="000F163C">
            <w:pPr>
              <w:rPr>
                <w:sz w:val="24"/>
              </w:rPr>
            </w:pPr>
          </w:p>
        </w:tc>
        <w:tc>
          <w:tcPr>
            <w:tcW w:w="3597" w:type="dxa"/>
          </w:tcPr>
          <w:p w14:paraId="77D4DA22" w14:textId="77777777" w:rsidR="00097E98" w:rsidRPr="00442838" w:rsidRDefault="00097E98" w:rsidP="000F163C">
            <w:pPr>
              <w:rPr>
                <w:sz w:val="24"/>
              </w:rPr>
            </w:pPr>
          </w:p>
        </w:tc>
        <w:tc>
          <w:tcPr>
            <w:tcW w:w="3597" w:type="dxa"/>
          </w:tcPr>
          <w:p w14:paraId="3BC12FCE" w14:textId="77777777" w:rsidR="00097E98" w:rsidRPr="00442838" w:rsidRDefault="00097E98" w:rsidP="000F163C">
            <w:pPr>
              <w:rPr>
                <w:sz w:val="24"/>
              </w:rPr>
            </w:pPr>
          </w:p>
        </w:tc>
      </w:tr>
      <w:tr w:rsidR="00097E98" w:rsidRPr="00442838" w14:paraId="4FC57763" w14:textId="77777777" w:rsidTr="000F163C">
        <w:tc>
          <w:tcPr>
            <w:tcW w:w="3596" w:type="dxa"/>
          </w:tcPr>
          <w:p w14:paraId="12690125" w14:textId="77777777" w:rsidR="00097E98" w:rsidRPr="00442838" w:rsidRDefault="00097E98" w:rsidP="000F163C">
            <w:pPr>
              <w:rPr>
                <w:sz w:val="24"/>
              </w:rPr>
            </w:pPr>
          </w:p>
        </w:tc>
        <w:tc>
          <w:tcPr>
            <w:tcW w:w="3597" w:type="dxa"/>
          </w:tcPr>
          <w:p w14:paraId="615D9BEA" w14:textId="77777777" w:rsidR="00097E98" w:rsidRPr="00442838" w:rsidRDefault="00097E98" w:rsidP="000F163C">
            <w:pPr>
              <w:rPr>
                <w:sz w:val="24"/>
              </w:rPr>
            </w:pPr>
          </w:p>
        </w:tc>
        <w:tc>
          <w:tcPr>
            <w:tcW w:w="3597" w:type="dxa"/>
          </w:tcPr>
          <w:p w14:paraId="5F33580B" w14:textId="77777777" w:rsidR="00097E98" w:rsidRPr="00442838" w:rsidRDefault="00097E98" w:rsidP="000F163C">
            <w:pPr>
              <w:rPr>
                <w:sz w:val="24"/>
              </w:rPr>
            </w:pPr>
          </w:p>
        </w:tc>
      </w:tr>
    </w:tbl>
    <w:p w14:paraId="6581DF30" w14:textId="77777777" w:rsidR="00097E98" w:rsidRPr="00442838" w:rsidRDefault="00097E98" w:rsidP="00097E98">
      <w:pPr>
        <w:rPr>
          <w:sz w:val="24"/>
        </w:rPr>
      </w:pPr>
    </w:p>
    <w:p w14:paraId="425C268E" w14:textId="77777777" w:rsidR="00097E98" w:rsidRPr="00442838" w:rsidRDefault="00097E98" w:rsidP="00097E98">
      <w:pPr>
        <w:rPr>
          <w:sz w:val="24"/>
        </w:rPr>
      </w:pPr>
      <w:r w:rsidRPr="00442838">
        <w:rPr>
          <w:sz w:val="24"/>
        </w:rPr>
        <w:t>Sprites:</w:t>
      </w:r>
    </w:p>
    <w:p w14:paraId="643FE190" w14:textId="77777777" w:rsidR="00097E98" w:rsidRPr="00442838" w:rsidRDefault="00097E98" w:rsidP="00097E98">
      <w:pPr>
        <w:rPr>
          <w:sz w:val="24"/>
        </w:rPr>
      </w:pPr>
      <w:r w:rsidRPr="00442838">
        <w:rPr>
          <w:sz w:val="24"/>
        </w:rPr>
        <w:br w:type="page"/>
      </w:r>
    </w:p>
    <w:p w14:paraId="01BD3233" w14:textId="77777777" w:rsidR="00097E98" w:rsidRPr="00442838" w:rsidRDefault="00097E98" w:rsidP="00097E98">
      <w:pPr>
        <w:rPr>
          <w:sz w:val="24"/>
        </w:rPr>
      </w:pPr>
      <w:r w:rsidRPr="00442838">
        <w:rPr>
          <w:sz w:val="24"/>
        </w:rPr>
        <w:lastRenderedPageBreak/>
        <w:t>Family Page</w:t>
      </w:r>
    </w:p>
    <w:p w14:paraId="523B7CA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F2B1B3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F3C0EBC" w14:textId="77777777" w:rsidTr="000F163C">
        <w:trPr>
          <w:trHeight w:val="896"/>
        </w:trPr>
        <w:tc>
          <w:tcPr>
            <w:tcW w:w="1251" w:type="dxa"/>
          </w:tcPr>
          <w:p w14:paraId="43C0156D" w14:textId="77777777" w:rsidR="00097E98" w:rsidRPr="00442838" w:rsidRDefault="00097E98" w:rsidP="000F163C">
            <w:pPr>
              <w:spacing w:line="360" w:lineRule="auto"/>
            </w:pPr>
            <w:r w:rsidRPr="00442838">
              <w:t>Pokemon</w:t>
            </w:r>
          </w:p>
          <w:p w14:paraId="3B02C785" w14:textId="77777777" w:rsidR="00097E98" w:rsidRPr="00442838" w:rsidRDefault="00097E98" w:rsidP="000F163C">
            <w:pPr>
              <w:spacing w:line="360" w:lineRule="auto"/>
            </w:pPr>
            <w:r w:rsidRPr="00442838">
              <w:t>Name</w:t>
            </w:r>
          </w:p>
        </w:tc>
        <w:tc>
          <w:tcPr>
            <w:tcW w:w="1652" w:type="dxa"/>
          </w:tcPr>
          <w:p w14:paraId="74AD19BF" w14:textId="77777777" w:rsidR="00097E98" w:rsidRPr="00442838" w:rsidRDefault="00097E98" w:rsidP="000F163C">
            <w:pPr>
              <w:spacing w:line="360" w:lineRule="auto"/>
            </w:pPr>
            <w:r w:rsidRPr="00442838">
              <w:t>Pokemon Number</w:t>
            </w:r>
          </w:p>
        </w:tc>
        <w:tc>
          <w:tcPr>
            <w:tcW w:w="3719" w:type="dxa"/>
          </w:tcPr>
          <w:p w14:paraId="2FC1ABD3" w14:textId="77777777" w:rsidR="00097E98" w:rsidRPr="00442838" w:rsidRDefault="00097E98" w:rsidP="000F163C">
            <w:pPr>
              <w:spacing w:line="360" w:lineRule="auto"/>
            </w:pPr>
            <w:r w:rsidRPr="00442838">
              <w:t>Base Stats</w:t>
            </w:r>
          </w:p>
          <w:p w14:paraId="33E985CF"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20BF2CF8" w14:textId="77777777" w:rsidR="00097E98" w:rsidRPr="00442838" w:rsidRDefault="00097E98" w:rsidP="000F163C">
            <w:pPr>
              <w:spacing w:line="360" w:lineRule="auto"/>
            </w:pPr>
            <w:r w:rsidRPr="00442838">
              <w:t>Ability</w:t>
            </w:r>
          </w:p>
        </w:tc>
        <w:tc>
          <w:tcPr>
            <w:tcW w:w="724" w:type="dxa"/>
          </w:tcPr>
          <w:p w14:paraId="612CE69B" w14:textId="77777777" w:rsidR="00097E98" w:rsidRPr="00442838" w:rsidRDefault="00097E98" w:rsidP="000F163C">
            <w:pPr>
              <w:spacing w:line="360" w:lineRule="auto"/>
            </w:pPr>
            <w:r w:rsidRPr="00442838">
              <w:t>Type 1</w:t>
            </w:r>
          </w:p>
        </w:tc>
        <w:tc>
          <w:tcPr>
            <w:tcW w:w="724" w:type="dxa"/>
          </w:tcPr>
          <w:p w14:paraId="1297B136" w14:textId="77777777" w:rsidR="00097E98" w:rsidRPr="00442838" w:rsidRDefault="00097E98" w:rsidP="000F163C">
            <w:pPr>
              <w:spacing w:line="360" w:lineRule="auto"/>
            </w:pPr>
            <w:r w:rsidRPr="00442838">
              <w:t>Type 2</w:t>
            </w:r>
          </w:p>
        </w:tc>
        <w:tc>
          <w:tcPr>
            <w:tcW w:w="1976" w:type="dxa"/>
          </w:tcPr>
          <w:p w14:paraId="6076237B" w14:textId="77777777" w:rsidR="00097E98" w:rsidRPr="00442838" w:rsidRDefault="00097E98" w:rsidP="000F163C">
            <w:pPr>
              <w:spacing w:line="360" w:lineRule="auto"/>
            </w:pPr>
            <w:r w:rsidRPr="00442838">
              <w:t>Evolution</w:t>
            </w:r>
          </w:p>
        </w:tc>
      </w:tr>
      <w:tr w:rsidR="00097E98" w:rsidRPr="00442838" w14:paraId="2A409807" w14:textId="77777777" w:rsidTr="000F163C">
        <w:trPr>
          <w:trHeight w:val="454"/>
        </w:trPr>
        <w:tc>
          <w:tcPr>
            <w:tcW w:w="1251" w:type="dxa"/>
          </w:tcPr>
          <w:p w14:paraId="2E0E0F1A" w14:textId="77777777" w:rsidR="00097E98" w:rsidRPr="00442838" w:rsidRDefault="00097E98" w:rsidP="000F163C">
            <w:pPr>
              <w:spacing w:line="360" w:lineRule="auto"/>
            </w:pPr>
          </w:p>
        </w:tc>
        <w:tc>
          <w:tcPr>
            <w:tcW w:w="1652" w:type="dxa"/>
          </w:tcPr>
          <w:p w14:paraId="6C6612E3" w14:textId="77777777" w:rsidR="00097E98" w:rsidRPr="00442838" w:rsidRDefault="00097E98" w:rsidP="000F163C">
            <w:pPr>
              <w:spacing w:line="360" w:lineRule="auto"/>
            </w:pPr>
          </w:p>
        </w:tc>
        <w:tc>
          <w:tcPr>
            <w:tcW w:w="3719" w:type="dxa"/>
          </w:tcPr>
          <w:p w14:paraId="22EF8262" w14:textId="77777777" w:rsidR="00097E98" w:rsidRPr="00442838" w:rsidRDefault="00097E98" w:rsidP="000F163C">
            <w:pPr>
              <w:spacing w:line="360" w:lineRule="auto"/>
            </w:pPr>
          </w:p>
        </w:tc>
        <w:tc>
          <w:tcPr>
            <w:tcW w:w="880" w:type="dxa"/>
          </w:tcPr>
          <w:p w14:paraId="59699D13" w14:textId="77777777" w:rsidR="00097E98" w:rsidRPr="00442838" w:rsidRDefault="00097E98" w:rsidP="000F163C">
            <w:pPr>
              <w:spacing w:line="360" w:lineRule="auto"/>
            </w:pPr>
          </w:p>
        </w:tc>
        <w:tc>
          <w:tcPr>
            <w:tcW w:w="724" w:type="dxa"/>
          </w:tcPr>
          <w:p w14:paraId="43BBD9F0" w14:textId="77777777" w:rsidR="00097E98" w:rsidRPr="00442838" w:rsidRDefault="00097E98" w:rsidP="000F163C">
            <w:pPr>
              <w:spacing w:line="360" w:lineRule="auto"/>
            </w:pPr>
          </w:p>
        </w:tc>
        <w:tc>
          <w:tcPr>
            <w:tcW w:w="724" w:type="dxa"/>
          </w:tcPr>
          <w:p w14:paraId="18A4A594" w14:textId="77777777" w:rsidR="00097E98" w:rsidRPr="00442838" w:rsidRDefault="00097E98" w:rsidP="000F163C">
            <w:pPr>
              <w:spacing w:line="360" w:lineRule="auto"/>
            </w:pPr>
          </w:p>
        </w:tc>
        <w:tc>
          <w:tcPr>
            <w:tcW w:w="1976" w:type="dxa"/>
          </w:tcPr>
          <w:p w14:paraId="7F70ECFD" w14:textId="77777777" w:rsidR="00097E98" w:rsidRPr="00442838" w:rsidRDefault="00097E98" w:rsidP="000F163C">
            <w:pPr>
              <w:spacing w:line="360" w:lineRule="auto"/>
            </w:pPr>
          </w:p>
        </w:tc>
      </w:tr>
      <w:tr w:rsidR="00097E98" w:rsidRPr="00442838" w14:paraId="36C79F98" w14:textId="77777777" w:rsidTr="000F163C">
        <w:trPr>
          <w:trHeight w:val="441"/>
        </w:trPr>
        <w:tc>
          <w:tcPr>
            <w:tcW w:w="1251" w:type="dxa"/>
          </w:tcPr>
          <w:p w14:paraId="0B151099" w14:textId="77777777" w:rsidR="00097E98" w:rsidRPr="00442838" w:rsidRDefault="00097E98" w:rsidP="000F163C">
            <w:pPr>
              <w:spacing w:line="360" w:lineRule="auto"/>
            </w:pPr>
          </w:p>
        </w:tc>
        <w:tc>
          <w:tcPr>
            <w:tcW w:w="1652" w:type="dxa"/>
          </w:tcPr>
          <w:p w14:paraId="422A7F12" w14:textId="77777777" w:rsidR="00097E98" w:rsidRPr="00442838" w:rsidRDefault="00097E98" w:rsidP="000F163C">
            <w:pPr>
              <w:spacing w:line="360" w:lineRule="auto"/>
            </w:pPr>
          </w:p>
        </w:tc>
        <w:tc>
          <w:tcPr>
            <w:tcW w:w="3719" w:type="dxa"/>
          </w:tcPr>
          <w:p w14:paraId="7359A5EF" w14:textId="77777777" w:rsidR="00097E98" w:rsidRPr="00442838" w:rsidRDefault="00097E98" w:rsidP="000F163C">
            <w:pPr>
              <w:spacing w:line="360" w:lineRule="auto"/>
            </w:pPr>
          </w:p>
        </w:tc>
        <w:tc>
          <w:tcPr>
            <w:tcW w:w="880" w:type="dxa"/>
          </w:tcPr>
          <w:p w14:paraId="513FBE34" w14:textId="77777777" w:rsidR="00097E98" w:rsidRPr="00442838" w:rsidRDefault="00097E98" w:rsidP="000F163C">
            <w:pPr>
              <w:spacing w:line="360" w:lineRule="auto"/>
            </w:pPr>
          </w:p>
        </w:tc>
        <w:tc>
          <w:tcPr>
            <w:tcW w:w="724" w:type="dxa"/>
          </w:tcPr>
          <w:p w14:paraId="1570BED0" w14:textId="77777777" w:rsidR="00097E98" w:rsidRPr="00442838" w:rsidRDefault="00097E98" w:rsidP="000F163C">
            <w:pPr>
              <w:spacing w:line="360" w:lineRule="auto"/>
            </w:pPr>
          </w:p>
        </w:tc>
        <w:tc>
          <w:tcPr>
            <w:tcW w:w="724" w:type="dxa"/>
          </w:tcPr>
          <w:p w14:paraId="2154F6F3" w14:textId="77777777" w:rsidR="00097E98" w:rsidRPr="00442838" w:rsidRDefault="00097E98" w:rsidP="000F163C">
            <w:pPr>
              <w:spacing w:line="360" w:lineRule="auto"/>
            </w:pPr>
          </w:p>
        </w:tc>
        <w:tc>
          <w:tcPr>
            <w:tcW w:w="1976" w:type="dxa"/>
          </w:tcPr>
          <w:p w14:paraId="53928365" w14:textId="77777777" w:rsidR="00097E98" w:rsidRPr="00442838" w:rsidRDefault="00097E98" w:rsidP="000F163C">
            <w:pPr>
              <w:spacing w:line="360" w:lineRule="auto"/>
            </w:pPr>
          </w:p>
        </w:tc>
      </w:tr>
      <w:tr w:rsidR="00097E98" w:rsidRPr="00442838" w14:paraId="5AC39225" w14:textId="77777777" w:rsidTr="000F163C">
        <w:trPr>
          <w:trHeight w:val="441"/>
        </w:trPr>
        <w:tc>
          <w:tcPr>
            <w:tcW w:w="1251" w:type="dxa"/>
          </w:tcPr>
          <w:p w14:paraId="23426542" w14:textId="77777777" w:rsidR="00097E98" w:rsidRPr="00442838" w:rsidRDefault="00097E98" w:rsidP="000F163C">
            <w:pPr>
              <w:spacing w:line="360" w:lineRule="auto"/>
            </w:pPr>
          </w:p>
        </w:tc>
        <w:tc>
          <w:tcPr>
            <w:tcW w:w="1652" w:type="dxa"/>
          </w:tcPr>
          <w:p w14:paraId="4533630D" w14:textId="77777777" w:rsidR="00097E98" w:rsidRPr="00442838" w:rsidRDefault="00097E98" w:rsidP="000F163C">
            <w:pPr>
              <w:spacing w:line="360" w:lineRule="auto"/>
            </w:pPr>
          </w:p>
        </w:tc>
        <w:tc>
          <w:tcPr>
            <w:tcW w:w="3719" w:type="dxa"/>
          </w:tcPr>
          <w:p w14:paraId="5F6BCDE6" w14:textId="77777777" w:rsidR="00097E98" w:rsidRPr="00442838" w:rsidRDefault="00097E98" w:rsidP="000F163C">
            <w:pPr>
              <w:spacing w:line="360" w:lineRule="auto"/>
            </w:pPr>
          </w:p>
        </w:tc>
        <w:tc>
          <w:tcPr>
            <w:tcW w:w="880" w:type="dxa"/>
          </w:tcPr>
          <w:p w14:paraId="45C6EB23" w14:textId="77777777" w:rsidR="00097E98" w:rsidRPr="00442838" w:rsidRDefault="00097E98" w:rsidP="000F163C">
            <w:pPr>
              <w:spacing w:line="360" w:lineRule="auto"/>
            </w:pPr>
          </w:p>
        </w:tc>
        <w:tc>
          <w:tcPr>
            <w:tcW w:w="724" w:type="dxa"/>
          </w:tcPr>
          <w:p w14:paraId="7B377DD8" w14:textId="77777777" w:rsidR="00097E98" w:rsidRPr="00442838" w:rsidRDefault="00097E98" w:rsidP="000F163C">
            <w:pPr>
              <w:spacing w:line="360" w:lineRule="auto"/>
            </w:pPr>
          </w:p>
        </w:tc>
        <w:tc>
          <w:tcPr>
            <w:tcW w:w="724" w:type="dxa"/>
          </w:tcPr>
          <w:p w14:paraId="1AE3C966" w14:textId="77777777" w:rsidR="00097E98" w:rsidRPr="00442838" w:rsidRDefault="00097E98" w:rsidP="000F163C">
            <w:pPr>
              <w:spacing w:line="360" w:lineRule="auto"/>
            </w:pPr>
          </w:p>
        </w:tc>
        <w:tc>
          <w:tcPr>
            <w:tcW w:w="1976" w:type="dxa"/>
          </w:tcPr>
          <w:p w14:paraId="2FB20055" w14:textId="77777777" w:rsidR="00097E98" w:rsidRPr="00442838" w:rsidRDefault="00097E98" w:rsidP="000F163C">
            <w:pPr>
              <w:spacing w:line="360" w:lineRule="auto"/>
            </w:pPr>
          </w:p>
        </w:tc>
      </w:tr>
      <w:tr w:rsidR="00097E98" w:rsidRPr="00442838" w14:paraId="70AB6C9F" w14:textId="77777777" w:rsidTr="000F163C">
        <w:trPr>
          <w:trHeight w:val="896"/>
        </w:trPr>
        <w:tc>
          <w:tcPr>
            <w:tcW w:w="1251" w:type="dxa"/>
          </w:tcPr>
          <w:p w14:paraId="1BCA8A68" w14:textId="77777777" w:rsidR="00097E98" w:rsidRPr="00442838" w:rsidRDefault="00097E98" w:rsidP="000F163C">
            <w:pPr>
              <w:spacing w:line="360" w:lineRule="auto"/>
            </w:pPr>
          </w:p>
        </w:tc>
        <w:tc>
          <w:tcPr>
            <w:tcW w:w="1652" w:type="dxa"/>
          </w:tcPr>
          <w:p w14:paraId="442C8003" w14:textId="77777777" w:rsidR="00097E98" w:rsidRPr="00442838" w:rsidRDefault="00097E98" w:rsidP="000F163C">
            <w:pPr>
              <w:spacing w:line="360" w:lineRule="auto"/>
            </w:pPr>
          </w:p>
        </w:tc>
        <w:tc>
          <w:tcPr>
            <w:tcW w:w="3719" w:type="dxa"/>
          </w:tcPr>
          <w:p w14:paraId="7A37D0D2" w14:textId="77777777" w:rsidR="00097E98" w:rsidRPr="00442838" w:rsidRDefault="00097E98" w:rsidP="000F163C">
            <w:pPr>
              <w:spacing w:line="360" w:lineRule="auto"/>
            </w:pPr>
          </w:p>
        </w:tc>
        <w:tc>
          <w:tcPr>
            <w:tcW w:w="880" w:type="dxa"/>
          </w:tcPr>
          <w:p w14:paraId="4A531168" w14:textId="77777777" w:rsidR="00097E98" w:rsidRPr="00442838" w:rsidRDefault="00097E98" w:rsidP="000F163C">
            <w:pPr>
              <w:spacing w:line="360" w:lineRule="auto"/>
            </w:pPr>
          </w:p>
        </w:tc>
        <w:tc>
          <w:tcPr>
            <w:tcW w:w="724" w:type="dxa"/>
          </w:tcPr>
          <w:p w14:paraId="6FCFAC34" w14:textId="77777777" w:rsidR="00097E98" w:rsidRPr="00442838" w:rsidRDefault="00097E98" w:rsidP="000F163C">
            <w:pPr>
              <w:spacing w:line="360" w:lineRule="auto"/>
            </w:pPr>
          </w:p>
        </w:tc>
        <w:tc>
          <w:tcPr>
            <w:tcW w:w="724" w:type="dxa"/>
          </w:tcPr>
          <w:p w14:paraId="0D0E368A" w14:textId="77777777" w:rsidR="00097E98" w:rsidRPr="00442838" w:rsidRDefault="00097E98" w:rsidP="000F163C">
            <w:pPr>
              <w:spacing w:line="360" w:lineRule="auto"/>
            </w:pPr>
          </w:p>
        </w:tc>
        <w:tc>
          <w:tcPr>
            <w:tcW w:w="1976" w:type="dxa"/>
          </w:tcPr>
          <w:p w14:paraId="754EF21E" w14:textId="77777777" w:rsidR="00097E98" w:rsidRPr="00442838" w:rsidRDefault="00097E98" w:rsidP="000F163C">
            <w:pPr>
              <w:spacing w:line="360" w:lineRule="auto"/>
            </w:pPr>
          </w:p>
        </w:tc>
      </w:tr>
    </w:tbl>
    <w:p w14:paraId="7B72F62F" w14:textId="77777777" w:rsidR="00097E98" w:rsidRPr="00442838" w:rsidRDefault="00097E98" w:rsidP="00097E98">
      <w:pPr>
        <w:rPr>
          <w:sz w:val="24"/>
        </w:rPr>
      </w:pPr>
    </w:p>
    <w:p w14:paraId="045B74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00606D" w14:textId="77777777" w:rsidTr="000F163C">
        <w:tc>
          <w:tcPr>
            <w:tcW w:w="3596" w:type="dxa"/>
          </w:tcPr>
          <w:p w14:paraId="43A3065D" w14:textId="77777777" w:rsidR="00097E98" w:rsidRPr="00442838" w:rsidRDefault="00097E98" w:rsidP="000F163C">
            <w:pPr>
              <w:rPr>
                <w:sz w:val="24"/>
              </w:rPr>
            </w:pPr>
          </w:p>
        </w:tc>
        <w:tc>
          <w:tcPr>
            <w:tcW w:w="3597" w:type="dxa"/>
          </w:tcPr>
          <w:p w14:paraId="6038076F" w14:textId="77777777" w:rsidR="00097E98" w:rsidRPr="00442838" w:rsidRDefault="00097E98" w:rsidP="000F163C">
            <w:pPr>
              <w:rPr>
                <w:sz w:val="24"/>
              </w:rPr>
            </w:pPr>
          </w:p>
        </w:tc>
        <w:tc>
          <w:tcPr>
            <w:tcW w:w="3597" w:type="dxa"/>
          </w:tcPr>
          <w:p w14:paraId="60820B82" w14:textId="77777777" w:rsidR="00097E98" w:rsidRPr="00442838" w:rsidRDefault="00097E98" w:rsidP="000F163C">
            <w:pPr>
              <w:rPr>
                <w:sz w:val="24"/>
              </w:rPr>
            </w:pPr>
          </w:p>
        </w:tc>
      </w:tr>
      <w:tr w:rsidR="00097E98" w:rsidRPr="00442838" w14:paraId="10FD0181" w14:textId="77777777" w:rsidTr="000F163C">
        <w:tc>
          <w:tcPr>
            <w:tcW w:w="3596" w:type="dxa"/>
          </w:tcPr>
          <w:p w14:paraId="41802C82" w14:textId="77777777" w:rsidR="00097E98" w:rsidRPr="00442838" w:rsidRDefault="00097E98" w:rsidP="000F163C">
            <w:pPr>
              <w:rPr>
                <w:sz w:val="24"/>
              </w:rPr>
            </w:pPr>
          </w:p>
        </w:tc>
        <w:tc>
          <w:tcPr>
            <w:tcW w:w="3597" w:type="dxa"/>
          </w:tcPr>
          <w:p w14:paraId="6D385B41" w14:textId="77777777" w:rsidR="00097E98" w:rsidRPr="00442838" w:rsidRDefault="00097E98" w:rsidP="000F163C">
            <w:pPr>
              <w:rPr>
                <w:sz w:val="24"/>
              </w:rPr>
            </w:pPr>
          </w:p>
        </w:tc>
        <w:tc>
          <w:tcPr>
            <w:tcW w:w="3597" w:type="dxa"/>
          </w:tcPr>
          <w:p w14:paraId="2611B943" w14:textId="77777777" w:rsidR="00097E98" w:rsidRPr="00442838" w:rsidRDefault="00097E98" w:rsidP="000F163C">
            <w:pPr>
              <w:rPr>
                <w:sz w:val="24"/>
              </w:rPr>
            </w:pPr>
          </w:p>
        </w:tc>
      </w:tr>
    </w:tbl>
    <w:p w14:paraId="552F7440" w14:textId="77777777" w:rsidR="00097E98" w:rsidRPr="00442838" w:rsidRDefault="00097E98" w:rsidP="00097E98">
      <w:pPr>
        <w:rPr>
          <w:sz w:val="24"/>
        </w:rPr>
      </w:pPr>
    </w:p>
    <w:p w14:paraId="188B928B" w14:textId="77777777" w:rsidR="00097E98" w:rsidRPr="00442838" w:rsidRDefault="00097E98" w:rsidP="00097E98">
      <w:pPr>
        <w:rPr>
          <w:sz w:val="24"/>
        </w:rPr>
      </w:pPr>
      <w:r w:rsidRPr="00442838">
        <w:rPr>
          <w:sz w:val="24"/>
        </w:rPr>
        <w:t>Sprites:</w:t>
      </w:r>
    </w:p>
    <w:p w14:paraId="3D81A96D" w14:textId="77777777" w:rsidR="00097E98" w:rsidRPr="00442838" w:rsidRDefault="00097E98" w:rsidP="00097E98">
      <w:pPr>
        <w:rPr>
          <w:sz w:val="24"/>
        </w:rPr>
      </w:pPr>
      <w:r w:rsidRPr="00442838">
        <w:rPr>
          <w:sz w:val="24"/>
        </w:rPr>
        <w:br w:type="page"/>
      </w:r>
    </w:p>
    <w:p w14:paraId="324D86A7" w14:textId="77777777" w:rsidR="00097E98" w:rsidRPr="00442838" w:rsidRDefault="00097E98" w:rsidP="00097E98">
      <w:pPr>
        <w:rPr>
          <w:sz w:val="24"/>
        </w:rPr>
      </w:pPr>
      <w:r w:rsidRPr="00442838">
        <w:rPr>
          <w:sz w:val="24"/>
        </w:rPr>
        <w:lastRenderedPageBreak/>
        <w:t>Family Page</w:t>
      </w:r>
    </w:p>
    <w:p w14:paraId="6333762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848ACE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DDF656" w14:textId="77777777" w:rsidTr="000F163C">
        <w:trPr>
          <w:trHeight w:val="896"/>
        </w:trPr>
        <w:tc>
          <w:tcPr>
            <w:tcW w:w="1251" w:type="dxa"/>
          </w:tcPr>
          <w:p w14:paraId="271EFC7B" w14:textId="77777777" w:rsidR="00097E98" w:rsidRPr="00442838" w:rsidRDefault="00097E98" w:rsidP="000F163C">
            <w:pPr>
              <w:spacing w:line="360" w:lineRule="auto"/>
            </w:pPr>
            <w:r w:rsidRPr="00442838">
              <w:t>Pokemon</w:t>
            </w:r>
          </w:p>
          <w:p w14:paraId="6AC8C23D" w14:textId="77777777" w:rsidR="00097E98" w:rsidRPr="00442838" w:rsidRDefault="00097E98" w:rsidP="000F163C">
            <w:pPr>
              <w:spacing w:line="360" w:lineRule="auto"/>
            </w:pPr>
            <w:r w:rsidRPr="00442838">
              <w:t>Name</w:t>
            </w:r>
          </w:p>
        </w:tc>
        <w:tc>
          <w:tcPr>
            <w:tcW w:w="1652" w:type="dxa"/>
          </w:tcPr>
          <w:p w14:paraId="32D089E8" w14:textId="77777777" w:rsidR="00097E98" w:rsidRPr="00442838" w:rsidRDefault="00097E98" w:rsidP="000F163C">
            <w:pPr>
              <w:spacing w:line="360" w:lineRule="auto"/>
            </w:pPr>
            <w:r w:rsidRPr="00442838">
              <w:t>Pokemon Number</w:t>
            </w:r>
          </w:p>
        </w:tc>
        <w:tc>
          <w:tcPr>
            <w:tcW w:w="3719" w:type="dxa"/>
          </w:tcPr>
          <w:p w14:paraId="05476AEB" w14:textId="77777777" w:rsidR="00097E98" w:rsidRPr="00442838" w:rsidRDefault="00097E98" w:rsidP="000F163C">
            <w:pPr>
              <w:spacing w:line="360" w:lineRule="auto"/>
            </w:pPr>
            <w:r w:rsidRPr="00442838">
              <w:t>Base Stats</w:t>
            </w:r>
          </w:p>
          <w:p w14:paraId="1FDD607C"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0ACB47D9" w14:textId="77777777" w:rsidR="00097E98" w:rsidRPr="00442838" w:rsidRDefault="00097E98" w:rsidP="000F163C">
            <w:pPr>
              <w:spacing w:line="360" w:lineRule="auto"/>
            </w:pPr>
            <w:r w:rsidRPr="00442838">
              <w:t>Ability</w:t>
            </w:r>
          </w:p>
        </w:tc>
        <w:tc>
          <w:tcPr>
            <w:tcW w:w="724" w:type="dxa"/>
          </w:tcPr>
          <w:p w14:paraId="338FF84B" w14:textId="77777777" w:rsidR="00097E98" w:rsidRPr="00442838" w:rsidRDefault="00097E98" w:rsidP="000F163C">
            <w:pPr>
              <w:spacing w:line="360" w:lineRule="auto"/>
            </w:pPr>
            <w:r w:rsidRPr="00442838">
              <w:t>Type 1</w:t>
            </w:r>
          </w:p>
        </w:tc>
        <w:tc>
          <w:tcPr>
            <w:tcW w:w="724" w:type="dxa"/>
          </w:tcPr>
          <w:p w14:paraId="35353262" w14:textId="77777777" w:rsidR="00097E98" w:rsidRPr="00442838" w:rsidRDefault="00097E98" w:rsidP="000F163C">
            <w:pPr>
              <w:spacing w:line="360" w:lineRule="auto"/>
            </w:pPr>
            <w:r w:rsidRPr="00442838">
              <w:t>Type 2</w:t>
            </w:r>
          </w:p>
        </w:tc>
        <w:tc>
          <w:tcPr>
            <w:tcW w:w="1976" w:type="dxa"/>
          </w:tcPr>
          <w:p w14:paraId="54DAAAF9" w14:textId="77777777" w:rsidR="00097E98" w:rsidRPr="00442838" w:rsidRDefault="00097E98" w:rsidP="000F163C">
            <w:pPr>
              <w:spacing w:line="360" w:lineRule="auto"/>
            </w:pPr>
            <w:r w:rsidRPr="00442838">
              <w:t>Evolution</w:t>
            </w:r>
          </w:p>
        </w:tc>
      </w:tr>
      <w:tr w:rsidR="00097E98" w:rsidRPr="00442838" w14:paraId="1708C948" w14:textId="77777777" w:rsidTr="000F163C">
        <w:trPr>
          <w:trHeight w:val="454"/>
        </w:trPr>
        <w:tc>
          <w:tcPr>
            <w:tcW w:w="1251" w:type="dxa"/>
          </w:tcPr>
          <w:p w14:paraId="55401FF3" w14:textId="77777777" w:rsidR="00097E98" w:rsidRPr="00442838" w:rsidRDefault="00097E98" w:rsidP="000F163C">
            <w:pPr>
              <w:spacing w:line="360" w:lineRule="auto"/>
            </w:pPr>
          </w:p>
        </w:tc>
        <w:tc>
          <w:tcPr>
            <w:tcW w:w="1652" w:type="dxa"/>
          </w:tcPr>
          <w:p w14:paraId="18169DE6" w14:textId="77777777" w:rsidR="00097E98" w:rsidRPr="00442838" w:rsidRDefault="00097E98" w:rsidP="000F163C">
            <w:pPr>
              <w:spacing w:line="360" w:lineRule="auto"/>
            </w:pPr>
          </w:p>
        </w:tc>
        <w:tc>
          <w:tcPr>
            <w:tcW w:w="3719" w:type="dxa"/>
          </w:tcPr>
          <w:p w14:paraId="36B43442" w14:textId="77777777" w:rsidR="00097E98" w:rsidRPr="00442838" w:rsidRDefault="00097E98" w:rsidP="000F163C">
            <w:pPr>
              <w:spacing w:line="360" w:lineRule="auto"/>
            </w:pPr>
          </w:p>
        </w:tc>
        <w:tc>
          <w:tcPr>
            <w:tcW w:w="880" w:type="dxa"/>
          </w:tcPr>
          <w:p w14:paraId="3A458831" w14:textId="77777777" w:rsidR="00097E98" w:rsidRPr="00442838" w:rsidRDefault="00097E98" w:rsidP="000F163C">
            <w:pPr>
              <w:spacing w:line="360" w:lineRule="auto"/>
            </w:pPr>
          </w:p>
        </w:tc>
        <w:tc>
          <w:tcPr>
            <w:tcW w:w="724" w:type="dxa"/>
          </w:tcPr>
          <w:p w14:paraId="18868CD4" w14:textId="77777777" w:rsidR="00097E98" w:rsidRPr="00442838" w:rsidRDefault="00097E98" w:rsidP="000F163C">
            <w:pPr>
              <w:spacing w:line="360" w:lineRule="auto"/>
            </w:pPr>
          </w:p>
        </w:tc>
        <w:tc>
          <w:tcPr>
            <w:tcW w:w="724" w:type="dxa"/>
          </w:tcPr>
          <w:p w14:paraId="7CD5705C" w14:textId="77777777" w:rsidR="00097E98" w:rsidRPr="00442838" w:rsidRDefault="00097E98" w:rsidP="000F163C">
            <w:pPr>
              <w:spacing w:line="360" w:lineRule="auto"/>
            </w:pPr>
          </w:p>
        </w:tc>
        <w:tc>
          <w:tcPr>
            <w:tcW w:w="1976" w:type="dxa"/>
          </w:tcPr>
          <w:p w14:paraId="23448757" w14:textId="77777777" w:rsidR="00097E98" w:rsidRPr="00442838" w:rsidRDefault="00097E98" w:rsidP="000F163C">
            <w:pPr>
              <w:spacing w:line="360" w:lineRule="auto"/>
            </w:pPr>
          </w:p>
        </w:tc>
      </w:tr>
      <w:tr w:rsidR="00097E98" w:rsidRPr="00442838" w14:paraId="73808E57" w14:textId="77777777" w:rsidTr="000F163C">
        <w:trPr>
          <w:trHeight w:val="441"/>
        </w:trPr>
        <w:tc>
          <w:tcPr>
            <w:tcW w:w="1251" w:type="dxa"/>
          </w:tcPr>
          <w:p w14:paraId="471E9D3B" w14:textId="77777777" w:rsidR="00097E98" w:rsidRPr="00442838" w:rsidRDefault="00097E98" w:rsidP="000F163C">
            <w:pPr>
              <w:spacing w:line="360" w:lineRule="auto"/>
            </w:pPr>
          </w:p>
        </w:tc>
        <w:tc>
          <w:tcPr>
            <w:tcW w:w="1652" w:type="dxa"/>
          </w:tcPr>
          <w:p w14:paraId="7C82C49C" w14:textId="77777777" w:rsidR="00097E98" w:rsidRPr="00442838" w:rsidRDefault="00097E98" w:rsidP="000F163C">
            <w:pPr>
              <w:spacing w:line="360" w:lineRule="auto"/>
            </w:pPr>
          </w:p>
        </w:tc>
        <w:tc>
          <w:tcPr>
            <w:tcW w:w="3719" w:type="dxa"/>
          </w:tcPr>
          <w:p w14:paraId="3FBD8F41" w14:textId="77777777" w:rsidR="00097E98" w:rsidRPr="00442838" w:rsidRDefault="00097E98" w:rsidP="000F163C">
            <w:pPr>
              <w:spacing w:line="360" w:lineRule="auto"/>
            </w:pPr>
          </w:p>
        </w:tc>
        <w:tc>
          <w:tcPr>
            <w:tcW w:w="880" w:type="dxa"/>
          </w:tcPr>
          <w:p w14:paraId="662D90BF" w14:textId="77777777" w:rsidR="00097E98" w:rsidRPr="00442838" w:rsidRDefault="00097E98" w:rsidP="000F163C">
            <w:pPr>
              <w:spacing w:line="360" w:lineRule="auto"/>
            </w:pPr>
          </w:p>
        </w:tc>
        <w:tc>
          <w:tcPr>
            <w:tcW w:w="724" w:type="dxa"/>
          </w:tcPr>
          <w:p w14:paraId="7D16CAF2" w14:textId="77777777" w:rsidR="00097E98" w:rsidRPr="00442838" w:rsidRDefault="00097E98" w:rsidP="000F163C">
            <w:pPr>
              <w:spacing w:line="360" w:lineRule="auto"/>
            </w:pPr>
          </w:p>
        </w:tc>
        <w:tc>
          <w:tcPr>
            <w:tcW w:w="724" w:type="dxa"/>
          </w:tcPr>
          <w:p w14:paraId="6E74A4C4" w14:textId="77777777" w:rsidR="00097E98" w:rsidRPr="00442838" w:rsidRDefault="00097E98" w:rsidP="000F163C">
            <w:pPr>
              <w:spacing w:line="360" w:lineRule="auto"/>
            </w:pPr>
          </w:p>
        </w:tc>
        <w:tc>
          <w:tcPr>
            <w:tcW w:w="1976" w:type="dxa"/>
          </w:tcPr>
          <w:p w14:paraId="0BE1E0FA" w14:textId="77777777" w:rsidR="00097E98" w:rsidRPr="00442838" w:rsidRDefault="00097E98" w:rsidP="000F163C">
            <w:pPr>
              <w:spacing w:line="360" w:lineRule="auto"/>
            </w:pPr>
          </w:p>
        </w:tc>
      </w:tr>
      <w:tr w:rsidR="00097E98" w:rsidRPr="00442838" w14:paraId="7296574D" w14:textId="77777777" w:rsidTr="000F163C">
        <w:trPr>
          <w:trHeight w:val="441"/>
        </w:trPr>
        <w:tc>
          <w:tcPr>
            <w:tcW w:w="1251" w:type="dxa"/>
          </w:tcPr>
          <w:p w14:paraId="25E1904D" w14:textId="77777777" w:rsidR="00097E98" w:rsidRPr="00442838" w:rsidRDefault="00097E98" w:rsidP="000F163C">
            <w:pPr>
              <w:spacing w:line="360" w:lineRule="auto"/>
            </w:pPr>
          </w:p>
        </w:tc>
        <w:tc>
          <w:tcPr>
            <w:tcW w:w="1652" w:type="dxa"/>
          </w:tcPr>
          <w:p w14:paraId="596994A4" w14:textId="77777777" w:rsidR="00097E98" w:rsidRPr="00442838" w:rsidRDefault="00097E98" w:rsidP="000F163C">
            <w:pPr>
              <w:spacing w:line="360" w:lineRule="auto"/>
            </w:pPr>
          </w:p>
        </w:tc>
        <w:tc>
          <w:tcPr>
            <w:tcW w:w="3719" w:type="dxa"/>
          </w:tcPr>
          <w:p w14:paraId="42783A09" w14:textId="77777777" w:rsidR="00097E98" w:rsidRPr="00442838" w:rsidRDefault="00097E98" w:rsidP="000F163C">
            <w:pPr>
              <w:spacing w:line="360" w:lineRule="auto"/>
            </w:pPr>
          </w:p>
        </w:tc>
        <w:tc>
          <w:tcPr>
            <w:tcW w:w="880" w:type="dxa"/>
          </w:tcPr>
          <w:p w14:paraId="195738AC" w14:textId="77777777" w:rsidR="00097E98" w:rsidRPr="00442838" w:rsidRDefault="00097E98" w:rsidP="000F163C">
            <w:pPr>
              <w:spacing w:line="360" w:lineRule="auto"/>
            </w:pPr>
          </w:p>
        </w:tc>
        <w:tc>
          <w:tcPr>
            <w:tcW w:w="724" w:type="dxa"/>
          </w:tcPr>
          <w:p w14:paraId="4225EA50" w14:textId="77777777" w:rsidR="00097E98" w:rsidRPr="00442838" w:rsidRDefault="00097E98" w:rsidP="000F163C">
            <w:pPr>
              <w:spacing w:line="360" w:lineRule="auto"/>
            </w:pPr>
          </w:p>
        </w:tc>
        <w:tc>
          <w:tcPr>
            <w:tcW w:w="724" w:type="dxa"/>
          </w:tcPr>
          <w:p w14:paraId="439AD202" w14:textId="77777777" w:rsidR="00097E98" w:rsidRPr="00442838" w:rsidRDefault="00097E98" w:rsidP="000F163C">
            <w:pPr>
              <w:spacing w:line="360" w:lineRule="auto"/>
            </w:pPr>
          </w:p>
        </w:tc>
        <w:tc>
          <w:tcPr>
            <w:tcW w:w="1976" w:type="dxa"/>
          </w:tcPr>
          <w:p w14:paraId="2577737D" w14:textId="77777777" w:rsidR="00097E98" w:rsidRPr="00442838" w:rsidRDefault="00097E98" w:rsidP="000F163C">
            <w:pPr>
              <w:spacing w:line="360" w:lineRule="auto"/>
            </w:pPr>
          </w:p>
        </w:tc>
      </w:tr>
      <w:tr w:rsidR="00097E98" w:rsidRPr="00442838" w14:paraId="73FF38C1" w14:textId="77777777" w:rsidTr="000F163C">
        <w:trPr>
          <w:trHeight w:val="896"/>
        </w:trPr>
        <w:tc>
          <w:tcPr>
            <w:tcW w:w="1251" w:type="dxa"/>
          </w:tcPr>
          <w:p w14:paraId="0CA01D76" w14:textId="77777777" w:rsidR="00097E98" w:rsidRPr="00442838" w:rsidRDefault="00097E98" w:rsidP="000F163C">
            <w:pPr>
              <w:spacing w:line="360" w:lineRule="auto"/>
            </w:pPr>
          </w:p>
        </w:tc>
        <w:tc>
          <w:tcPr>
            <w:tcW w:w="1652" w:type="dxa"/>
          </w:tcPr>
          <w:p w14:paraId="7596EE56" w14:textId="77777777" w:rsidR="00097E98" w:rsidRPr="00442838" w:rsidRDefault="00097E98" w:rsidP="000F163C">
            <w:pPr>
              <w:spacing w:line="360" w:lineRule="auto"/>
            </w:pPr>
          </w:p>
        </w:tc>
        <w:tc>
          <w:tcPr>
            <w:tcW w:w="3719" w:type="dxa"/>
          </w:tcPr>
          <w:p w14:paraId="3A425B78" w14:textId="77777777" w:rsidR="00097E98" w:rsidRPr="00442838" w:rsidRDefault="00097E98" w:rsidP="000F163C">
            <w:pPr>
              <w:spacing w:line="360" w:lineRule="auto"/>
            </w:pPr>
          </w:p>
        </w:tc>
        <w:tc>
          <w:tcPr>
            <w:tcW w:w="880" w:type="dxa"/>
          </w:tcPr>
          <w:p w14:paraId="1EBBD8BF" w14:textId="77777777" w:rsidR="00097E98" w:rsidRPr="00442838" w:rsidRDefault="00097E98" w:rsidP="000F163C">
            <w:pPr>
              <w:spacing w:line="360" w:lineRule="auto"/>
            </w:pPr>
          </w:p>
        </w:tc>
        <w:tc>
          <w:tcPr>
            <w:tcW w:w="724" w:type="dxa"/>
          </w:tcPr>
          <w:p w14:paraId="2776DC2C" w14:textId="77777777" w:rsidR="00097E98" w:rsidRPr="00442838" w:rsidRDefault="00097E98" w:rsidP="000F163C">
            <w:pPr>
              <w:spacing w:line="360" w:lineRule="auto"/>
            </w:pPr>
          </w:p>
        </w:tc>
        <w:tc>
          <w:tcPr>
            <w:tcW w:w="724" w:type="dxa"/>
          </w:tcPr>
          <w:p w14:paraId="15E95416" w14:textId="77777777" w:rsidR="00097E98" w:rsidRPr="00442838" w:rsidRDefault="00097E98" w:rsidP="000F163C">
            <w:pPr>
              <w:spacing w:line="360" w:lineRule="auto"/>
            </w:pPr>
          </w:p>
        </w:tc>
        <w:tc>
          <w:tcPr>
            <w:tcW w:w="1976" w:type="dxa"/>
          </w:tcPr>
          <w:p w14:paraId="334B8A23" w14:textId="77777777" w:rsidR="00097E98" w:rsidRPr="00442838" w:rsidRDefault="00097E98" w:rsidP="000F163C">
            <w:pPr>
              <w:spacing w:line="360" w:lineRule="auto"/>
            </w:pPr>
          </w:p>
        </w:tc>
      </w:tr>
    </w:tbl>
    <w:p w14:paraId="21312E5D" w14:textId="77777777" w:rsidR="00097E98" w:rsidRPr="00442838" w:rsidRDefault="00097E98" w:rsidP="00097E98">
      <w:pPr>
        <w:rPr>
          <w:sz w:val="24"/>
        </w:rPr>
      </w:pPr>
    </w:p>
    <w:p w14:paraId="76CC6F2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F59EED" w14:textId="77777777" w:rsidTr="000F163C">
        <w:tc>
          <w:tcPr>
            <w:tcW w:w="3596" w:type="dxa"/>
          </w:tcPr>
          <w:p w14:paraId="1BD08B40" w14:textId="77777777" w:rsidR="00097E98" w:rsidRPr="00442838" w:rsidRDefault="00097E98" w:rsidP="000F163C">
            <w:pPr>
              <w:rPr>
                <w:sz w:val="24"/>
              </w:rPr>
            </w:pPr>
          </w:p>
        </w:tc>
        <w:tc>
          <w:tcPr>
            <w:tcW w:w="3597" w:type="dxa"/>
          </w:tcPr>
          <w:p w14:paraId="2A7AE1B4" w14:textId="77777777" w:rsidR="00097E98" w:rsidRPr="00442838" w:rsidRDefault="00097E98" w:rsidP="000F163C">
            <w:pPr>
              <w:rPr>
                <w:sz w:val="24"/>
              </w:rPr>
            </w:pPr>
          </w:p>
        </w:tc>
        <w:tc>
          <w:tcPr>
            <w:tcW w:w="3597" w:type="dxa"/>
          </w:tcPr>
          <w:p w14:paraId="47318CDC" w14:textId="77777777" w:rsidR="00097E98" w:rsidRPr="00442838" w:rsidRDefault="00097E98" w:rsidP="000F163C">
            <w:pPr>
              <w:rPr>
                <w:sz w:val="24"/>
              </w:rPr>
            </w:pPr>
          </w:p>
        </w:tc>
      </w:tr>
      <w:tr w:rsidR="00097E98" w:rsidRPr="00442838" w14:paraId="754A0CD6" w14:textId="77777777" w:rsidTr="000F163C">
        <w:tc>
          <w:tcPr>
            <w:tcW w:w="3596" w:type="dxa"/>
          </w:tcPr>
          <w:p w14:paraId="33DEBD1F" w14:textId="77777777" w:rsidR="00097E98" w:rsidRPr="00442838" w:rsidRDefault="00097E98" w:rsidP="000F163C">
            <w:pPr>
              <w:rPr>
                <w:sz w:val="24"/>
              </w:rPr>
            </w:pPr>
          </w:p>
        </w:tc>
        <w:tc>
          <w:tcPr>
            <w:tcW w:w="3597" w:type="dxa"/>
          </w:tcPr>
          <w:p w14:paraId="030A0BA2" w14:textId="77777777" w:rsidR="00097E98" w:rsidRPr="00442838" w:rsidRDefault="00097E98" w:rsidP="000F163C">
            <w:pPr>
              <w:rPr>
                <w:sz w:val="24"/>
              </w:rPr>
            </w:pPr>
          </w:p>
        </w:tc>
        <w:tc>
          <w:tcPr>
            <w:tcW w:w="3597" w:type="dxa"/>
          </w:tcPr>
          <w:p w14:paraId="336CF043" w14:textId="77777777" w:rsidR="00097E98" w:rsidRPr="00442838" w:rsidRDefault="00097E98" w:rsidP="000F163C">
            <w:pPr>
              <w:rPr>
                <w:sz w:val="24"/>
              </w:rPr>
            </w:pPr>
          </w:p>
        </w:tc>
      </w:tr>
    </w:tbl>
    <w:p w14:paraId="34DB5E10" w14:textId="77777777" w:rsidR="00097E98" w:rsidRPr="00442838" w:rsidRDefault="00097E98" w:rsidP="00097E98">
      <w:pPr>
        <w:rPr>
          <w:sz w:val="24"/>
        </w:rPr>
      </w:pPr>
    </w:p>
    <w:p w14:paraId="5EB44A14" w14:textId="77777777" w:rsidR="00097E98" w:rsidRPr="00442838" w:rsidRDefault="00097E98" w:rsidP="00097E98">
      <w:pPr>
        <w:rPr>
          <w:sz w:val="24"/>
        </w:rPr>
      </w:pPr>
      <w:r w:rsidRPr="00442838">
        <w:rPr>
          <w:sz w:val="24"/>
        </w:rPr>
        <w:t>Sprites:</w:t>
      </w:r>
    </w:p>
    <w:p w14:paraId="458AB8EF" w14:textId="77777777" w:rsidR="00097E98" w:rsidRPr="00442838" w:rsidRDefault="00097E98" w:rsidP="00097E98">
      <w:pPr>
        <w:rPr>
          <w:sz w:val="24"/>
        </w:rPr>
      </w:pPr>
      <w:r w:rsidRPr="00442838">
        <w:rPr>
          <w:sz w:val="24"/>
        </w:rPr>
        <w:br w:type="page"/>
      </w:r>
    </w:p>
    <w:p w14:paraId="75E5703A" w14:textId="77777777" w:rsidR="00097E98" w:rsidRPr="00442838" w:rsidRDefault="00097E98" w:rsidP="00097E98">
      <w:pPr>
        <w:rPr>
          <w:sz w:val="24"/>
        </w:rPr>
      </w:pPr>
      <w:r w:rsidRPr="00442838">
        <w:rPr>
          <w:sz w:val="24"/>
        </w:rPr>
        <w:lastRenderedPageBreak/>
        <w:t>Family Page</w:t>
      </w:r>
    </w:p>
    <w:p w14:paraId="7E0F653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FABE54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72B0C2" w14:textId="77777777" w:rsidTr="000F163C">
        <w:trPr>
          <w:trHeight w:val="896"/>
        </w:trPr>
        <w:tc>
          <w:tcPr>
            <w:tcW w:w="1251" w:type="dxa"/>
          </w:tcPr>
          <w:p w14:paraId="7086871D" w14:textId="77777777" w:rsidR="00097E98" w:rsidRPr="00442838" w:rsidRDefault="00097E98" w:rsidP="000F163C">
            <w:pPr>
              <w:spacing w:line="360" w:lineRule="auto"/>
            </w:pPr>
            <w:r w:rsidRPr="00442838">
              <w:t>Pokemon</w:t>
            </w:r>
          </w:p>
          <w:p w14:paraId="73FA4C95" w14:textId="77777777" w:rsidR="00097E98" w:rsidRPr="00442838" w:rsidRDefault="00097E98" w:rsidP="000F163C">
            <w:pPr>
              <w:spacing w:line="360" w:lineRule="auto"/>
            </w:pPr>
            <w:r w:rsidRPr="00442838">
              <w:t>Name</w:t>
            </w:r>
          </w:p>
        </w:tc>
        <w:tc>
          <w:tcPr>
            <w:tcW w:w="1652" w:type="dxa"/>
          </w:tcPr>
          <w:p w14:paraId="6458E371" w14:textId="77777777" w:rsidR="00097E98" w:rsidRPr="00442838" w:rsidRDefault="00097E98" w:rsidP="000F163C">
            <w:pPr>
              <w:spacing w:line="360" w:lineRule="auto"/>
            </w:pPr>
            <w:r w:rsidRPr="00442838">
              <w:t>Pokemon Number</w:t>
            </w:r>
          </w:p>
        </w:tc>
        <w:tc>
          <w:tcPr>
            <w:tcW w:w="3719" w:type="dxa"/>
          </w:tcPr>
          <w:p w14:paraId="411A54DF" w14:textId="77777777" w:rsidR="00097E98" w:rsidRPr="00442838" w:rsidRDefault="00097E98" w:rsidP="000F163C">
            <w:pPr>
              <w:spacing w:line="360" w:lineRule="auto"/>
            </w:pPr>
            <w:r w:rsidRPr="00442838">
              <w:t>Base Stats</w:t>
            </w:r>
          </w:p>
          <w:p w14:paraId="2A36BB4A"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0BBDC47" w14:textId="77777777" w:rsidR="00097E98" w:rsidRPr="00442838" w:rsidRDefault="00097E98" w:rsidP="000F163C">
            <w:pPr>
              <w:spacing w:line="360" w:lineRule="auto"/>
            </w:pPr>
            <w:r w:rsidRPr="00442838">
              <w:t>Ability</w:t>
            </w:r>
          </w:p>
        </w:tc>
        <w:tc>
          <w:tcPr>
            <w:tcW w:w="724" w:type="dxa"/>
          </w:tcPr>
          <w:p w14:paraId="11FE53D5" w14:textId="77777777" w:rsidR="00097E98" w:rsidRPr="00442838" w:rsidRDefault="00097E98" w:rsidP="000F163C">
            <w:pPr>
              <w:spacing w:line="360" w:lineRule="auto"/>
            </w:pPr>
            <w:r w:rsidRPr="00442838">
              <w:t>Type 1</w:t>
            </w:r>
          </w:p>
        </w:tc>
        <w:tc>
          <w:tcPr>
            <w:tcW w:w="724" w:type="dxa"/>
          </w:tcPr>
          <w:p w14:paraId="64E2C328" w14:textId="77777777" w:rsidR="00097E98" w:rsidRPr="00442838" w:rsidRDefault="00097E98" w:rsidP="000F163C">
            <w:pPr>
              <w:spacing w:line="360" w:lineRule="auto"/>
            </w:pPr>
            <w:r w:rsidRPr="00442838">
              <w:t>Type 2</w:t>
            </w:r>
          </w:p>
        </w:tc>
        <w:tc>
          <w:tcPr>
            <w:tcW w:w="1976" w:type="dxa"/>
          </w:tcPr>
          <w:p w14:paraId="6A65B8E2" w14:textId="77777777" w:rsidR="00097E98" w:rsidRPr="00442838" w:rsidRDefault="00097E98" w:rsidP="000F163C">
            <w:pPr>
              <w:spacing w:line="360" w:lineRule="auto"/>
            </w:pPr>
            <w:r w:rsidRPr="00442838">
              <w:t>Evolution</w:t>
            </w:r>
          </w:p>
        </w:tc>
      </w:tr>
      <w:tr w:rsidR="00097E98" w:rsidRPr="00442838" w14:paraId="10867D2E" w14:textId="77777777" w:rsidTr="000F163C">
        <w:trPr>
          <w:trHeight w:val="454"/>
        </w:trPr>
        <w:tc>
          <w:tcPr>
            <w:tcW w:w="1251" w:type="dxa"/>
          </w:tcPr>
          <w:p w14:paraId="59F3E994" w14:textId="77777777" w:rsidR="00097E98" w:rsidRPr="00442838" w:rsidRDefault="00097E98" w:rsidP="000F163C">
            <w:pPr>
              <w:spacing w:line="360" w:lineRule="auto"/>
            </w:pPr>
          </w:p>
        </w:tc>
        <w:tc>
          <w:tcPr>
            <w:tcW w:w="1652" w:type="dxa"/>
          </w:tcPr>
          <w:p w14:paraId="7D54AA34" w14:textId="77777777" w:rsidR="00097E98" w:rsidRPr="00442838" w:rsidRDefault="00097E98" w:rsidP="000F163C">
            <w:pPr>
              <w:spacing w:line="360" w:lineRule="auto"/>
            </w:pPr>
          </w:p>
        </w:tc>
        <w:tc>
          <w:tcPr>
            <w:tcW w:w="3719" w:type="dxa"/>
          </w:tcPr>
          <w:p w14:paraId="34128C1F" w14:textId="77777777" w:rsidR="00097E98" w:rsidRPr="00442838" w:rsidRDefault="00097E98" w:rsidP="000F163C">
            <w:pPr>
              <w:spacing w:line="360" w:lineRule="auto"/>
            </w:pPr>
          </w:p>
        </w:tc>
        <w:tc>
          <w:tcPr>
            <w:tcW w:w="880" w:type="dxa"/>
          </w:tcPr>
          <w:p w14:paraId="46964539" w14:textId="77777777" w:rsidR="00097E98" w:rsidRPr="00442838" w:rsidRDefault="00097E98" w:rsidP="000F163C">
            <w:pPr>
              <w:spacing w:line="360" w:lineRule="auto"/>
            </w:pPr>
          </w:p>
        </w:tc>
        <w:tc>
          <w:tcPr>
            <w:tcW w:w="724" w:type="dxa"/>
          </w:tcPr>
          <w:p w14:paraId="0DEA6BE2" w14:textId="77777777" w:rsidR="00097E98" w:rsidRPr="00442838" w:rsidRDefault="00097E98" w:rsidP="000F163C">
            <w:pPr>
              <w:spacing w:line="360" w:lineRule="auto"/>
            </w:pPr>
          </w:p>
        </w:tc>
        <w:tc>
          <w:tcPr>
            <w:tcW w:w="724" w:type="dxa"/>
          </w:tcPr>
          <w:p w14:paraId="75397E36" w14:textId="77777777" w:rsidR="00097E98" w:rsidRPr="00442838" w:rsidRDefault="00097E98" w:rsidP="000F163C">
            <w:pPr>
              <w:spacing w:line="360" w:lineRule="auto"/>
            </w:pPr>
          </w:p>
        </w:tc>
        <w:tc>
          <w:tcPr>
            <w:tcW w:w="1976" w:type="dxa"/>
          </w:tcPr>
          <w:p w14:paraId="39ABD7E7" w14:textId="77777777" w:rsidR="00097E98" w:rsidRPr="00442838" w:rsidRDefault="00097E98" w:rsidP="000F163C">
            <w:pPr>
              <w:spacing w:line="360" w:lineRule="auto"/>
            </w:pPr>
          </w:p>
        </w:tc>
      </w:tr>
      <w:tr w:rsidR="00097E98" w:rsidRPr="00442838" w14:paraId="79703AA7" w14:textId="77777777" w:rsidTr="000F163C">
        <w:trPr>
          <w:trHeight w:val="441"/>
        </w:trPr>
        <w:tc>
          <w:tcPr>
            <w:tcW w:w="1251" w:type="dxa"/>
          </w:tcPr>
          <w:p w14:paraId="127D1366" w14:textId="77777777" w:rsidR="00097E98" w:rsidRPr="00442838" w:rsidRDefault="00097E98" w:rsidP="000F163C">
            <w:pPr>
              <w:spacing w:line="360" w:lineRule="auto"/>
            </w:pPr>
          </w:p>
        </w:tc>
        <w:tc>
          <w:tcPr>
            <w:tcW w:w="1652" w:type="dxa"/>
          </w:tcPr>
          <w:p w14:paraId="635DE0AE" w14:textId="77777777" w:rsidR="00097E98" w:rsidRPr="00442838" w:rsidRDefault="00097E98" w:rsidP="000F163C">
            <w:pPr>
              <w:spacing w:line="360" w:lineRule="auto"/>
            </w:pPr>
          </w:p>
        </w:tc>
        <w:tc>
          <w:tcPr>
            <w:tcW w:w="3719" w:type="dxa"/>
          </w:tcPr>
          <w:p w14:paraId="23816EFF" w14:textId="77777777" w:rsidR="00097E98" w:rsidRPr="00442838" w:rsidRDefault="00097E98" w:rsidP="000F163C">
            <w:pPr>
              <w:spacing w:line="360" w:lineRule="auto"/>
            </w:pPr>
          </w:p>
        </w:tc>
        <w:tc>
          <w:tcPr>
            <w:tcW w:w="880" w:type="dxa"/>
          </w:tcPr>
          <w:p w14:paraId="378BE2D0" w14:textId="77777777" w:rsidR="00097E98" w:rsidRPr="00442838" w:rsidRDefault="00097E98" w:rsidP="000F163C">
            <w:pPr>
              <w:spacing w:line="360" w:lineRule="auto"/>
            </w:pPr>
          </w:p>
        </w:tc>
        <w:tc>
          <w:tcPr>
            <w:tcW w:w="724" w:type="dxa"/>
          </w:tcPr>
          <w:p w14:paraId="0C89058E" w14:textId="77777777" w:rsidR="00097E98" w:rsidRPr="00442838" w:rsidRDefault="00097E98" w:rsidP="000F163C">
            <w:pPr>
              <w:spacing w:line="360" w:lineRule="auto"/>
            </w:pPr>
          </w:p>
        </w:tc>
        <w:tc>
          <w:tcPr>
            <w:tcW w:w="724" w:type="dxa"/>
          </w:tcPr>
          <w:p w14:paraId="7FA6D0B4" w14:textId="77777777" w:rsidR="00097E98" w:rsidRPr="00442838" w:rsidRDefault="00097E98" w:rsidP="000F163C">
            <w:pPr>
              <w:spacing w:line="360" w:lineRule="auto"/>
            </w:pPr>
          </w:p>
        </w:tc>
        <w:tc>
          <w:tcPr>
            <w:tcW w:w="1976" w:type="dxa"/>
          </w:tcPr>
          <w:p w14:paraId="3DA18B77" w14:textId="77777777" w:rsidR="00097E98" w:rsidRPr="00442838" w:rsidRDefault="00097E98" w:rsidP="000F163C">
            <w:pPr>
              <w:spacing w:line="360" w:lineRule="auto"/>
            </w:pPr>
          </w:p>
        </w:tc>
      </w:tr>
      <w:tr w:rsidR="00097E98" w:rsidRPr="00442838" w14:paraId="19D93C17" w14:textId="77777777" w:rsidTr="000F163C">
        <w:trPr>
          <w:trHeight w:val="441"/>
        </w:trPr>
        <w:tc>
          <w:tcPr>
            <w:tcW w:w="1251" w:type="dxa"/>
          </w:tcPr>
          <w:p w14:paraId="6187247C" w14:textId="77777777" w:rsidR="00097E98" w:rsidRPr="00442838" w:rsidRDefault="00097E98" w:rsidP="000F163C">
            <w:pPr>
              <w:spacing w:line="360" w:lineRule="auto"/>
            </w:pPr>
          </w:p>
        </w:tc>
        <w:tc>
          <w:tcPr>
            <w:tcW w:w="1652" w:type="dxa"/>
          </w:tcPr>
          <w:p w14:paraId="188F80CA" w14:textId="77777777" w:rsidR="00097E98" w:rsidRPr="00442838" w:rsidRDefault="00097E98" w:rsidP="000F163C">
            <w:pPr>
              <w:spacing w:line="360" w:lineRule="auto"/>
            </w:pPr>
          </w:p>
        </w:tc>
        <w:tc>
          <w:tcPr>
            <w:tcW w:w="3719" w:type="dxa"/>
          </w:tcPr>
          <w:p w14:paraId="544C93C2" w14:textId="77777777" w:rsidR="00097E98" w:rsidRPr="00442838" w:rsidRDefault="00097E98" w:rsidP="000F163C">
            <w:pPr>
              <w:spacing w:line="360" w:lineRule="auto"/>
            </w:pPr>
          </w:p>
        </w:tc>
        <w:tc>
          <w:tcPr>
            <w:tcW w:w="880" w:type="dxa"/>
          </w:tcPr>
          <w:p w14:paraId="18CD532B" w14:textId="77777777" w:rsidR="00097E98" w:rsidRPr="00442838" w:rsidRDefault="00097E98" w:rsidP="000F163C">
            <w:pPr>
              <w:spacing w:line="360" w:lineRule="auto"/>
            </w:pPr>
          </w:p>
        </w:tc>
        <w:tc>
          <w:tcPr>
            <w:tcW w:w="724" w:type="dxa"/>
          </w:tcPr>
          <w:p w14:paraId="17FC5C5C" w14:textId="77777777" w:rsidR="00097E98" w:rsidRPr="00442838" w:rsidRDefault="00097E98" w:rsidP="000F163C">
            <w:pPr>
              <w:spacing w:line="360" w:lineRule="auto"/>
            </w:pPr>
          </w:p>
        </w:tc>
        <w:tc>
          <w:tcPr>
            <w:tcW w:w="724" w:type="dxa"/>
          </w:tcPr>
          <w:p w14:paraId="476FF0B1" w14:textId="77777777" w:rsidR="00097E98" w:rsidRPr="00442838" w:rsidRDefault="00097E98" w:rsidP="000F163C">
            <w:pPr>
              <w:spacing w:line="360" w:lineRule="auto"/>
            </w:pPr>
          </w:p>
        </w:tc>
        <w:tc>
          <w:tcPr>
            <w:tcW w:w="1976" w:type="dxa"/>
          </w:tcPr>
          <w:p w14:paraId="2C7183C7" w14:textId="77777777" w:rsidR="00097E98" w:rsidRPr="00442838" w:rsidRDefault="00097E98" w:rsidP="000F163C">
            <w:pPr>
              <w:spacing w:line="360" w:lineRule="auto"/>
            </w:pPr>
          </w:p>
        </w:tc>
      </w:tr>
      <w:tr w:rsidR="00097E98" w:rsidRPr="00442838" w14:paraId="03084BF7" w14:textId="77777777" w:rsidTr="000F163C">
        <w:trPr>
          <w:trHeight w:val="896"/>
        </w:trPr>
        <w:tc>
          <w:tcPr>
            <w:tcW w:w="1251" w:type="dxa"/>
          </w:tcPr>
          <w:p w14:paraId="3DE30D2E" w14:textId="77777777" w:rsidR="00097E98" w:rsidRPr="00442838" w:rsidRDefault="00097E98" w:rsidP="000F163C">
            <w:pPr>
              <w:spacing w:line="360" w:lineRule="auto"/>
            </w:pPr>
          </w:p>
        </w:tc>
        <w:tc>
          <w:tcPr>
            <w:tcW w:w="1652" w:type="dxa"/>
          </w:tcPr>
          <w:p w14:paraId="4A7D7AD9" w14:textId="77777777" w:rsidR="00097E98" w:rsidRPr="00442838" w:rsidRDefault="00097E98" w:rsidP="000F163C">
            <w:pPr>
              <w:spacing w:line="360" w:lineRule="auto"/>
            </w:pPr>
          </w:p>
        </w:tc>
        <w:tc>
          <w:tcPr>
            <w:tcW w:w="3719" w:type="dxa"/>
          </w:tcPr>
          <w:p w14:paraId="4ADEA834" w14:textId="77777777" w:rsidR="00097E98" w:rsidRPr="00442838" w:rsidRDefault="00097E98" w:rsidP="000F163C">
            <w:pPr>
              <w:spacing w:line="360" w:lineRule="auto"/>
            </w:pPr>
          </w:p>
        </w:tc>
        <w:tc>
          <w:tcPr>
            <w:tcW w:w="880" w:type="dxa"/>
          </w:tcPr>
          <w:p w14:paraId="5AE7B6C5" w14:textId="77777777" w:rsidR="00097E98" w:rsidRPr="00442838" w:rsidRDefault="00097E98" w:rsidP="000F163C">
            <w:pPr>
              <w:spacing w:line="360" w:lineRule="auto"/>
            </w:pPr>
          </w:p>
        </w:tc>
        <w:tc>
          <w:tcPr>
            <w:tcW w:w="724" w:type="dxa"/>
          </w:tcPr>
          <w:p w14:paraId="065B8248" w14:textId="77777777" w:rsidR="00097E98" w:rsidRPr="00442838" w:rsidRDefault="00097E98" w:rsidP="000F163C">
            <w:pPr>
              <w:spacing w:line="360" w:lineRule="auto"/>
            </w:pPr>
          </w:p>
        </w:tc>
        <w:tc>
          <w:tcPr>
            <w:tcW w:w="724" w:type="dxa"/>
          </w:tcPr>
          <w:p w14:paraId="7FA1A80B" w14:textId="77777777" w:rsidR="00097E98" w:rsidRPr="00442838" w:rsidRDefault="00097E98" w:rsidP="000F163C">
            <w:pPr>
              <w:spacing w:line="360" w:lineRule="auto"/>
            </w:pPr>
          </w:p>
        </w:tc>
        <w:tc>
          <w:tcPr>
            <w:tcW w:w="1976" w:type="dxa"/>
          </w:tcPr>
          <w:p w14:paraId="77B8AE6C" w14:textId="77777777" w:rsidR="00097E98" w:rsidRPr="00442838" w:rsidRDefault="00097E98" w:rsidP="000F163C">
            <w:pPr>
              <w:spacing w:line="360" w:lineRule="auto"/>
            </w:pPr>
          </w:p>
        </w:tc>
      </w:tr>
    </w:tbl>
    <w:p w14:paraId="7056F767" w14:textId="77777777" w:rsidR="00097E98" w:rsidRPr="00442838" w:rsidRDefault="00097E98" w:rsidP="00097E98">
      <w:pPr>
        <w:rPr>
          <w:sz w:val="24"/>
        </w:rPr>
      </w:pPr>
    </w:p>
    <w:p w14:paraId="535E1ED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5E77D08" w14:textId="77777777" w:rsidTr="000F163C">
        <w:tc>
          <w:tcPr>
            <w:tcW w:w="3596" w:type="dxa"/>
          </w:tcPr>
          <w:p w14:paraId="5CD2B2D0" w14:textId="77777777" w:rsidR="00097E98" w:rsidRPr="00442838" w:rsidRDefault="00097E98" w:rsidP="000F163C">
            <w:pPr>
              <w:rPr>
                <w:sz w:val="24"/>
              </w:rPr>
            </w:pPr>
          </w:p>
        </w:tc>
        <w:tc>
          <w:tcPr>
            <w:tcW w:w="3597" w:type="dxa"/>
          </w:tcPr>
          <w:p w14:paraId="1A22CE0D" w14:textId="77777777" w:rsidR="00097E98" w:rsidRPr="00442838" w:rsidRDefault="00097E98" w:rsidP="000F163C">
            <w:pPr>
              <w:rPr>
                <w:sz w:val="24"/>
              </w:rPr>
            </w:pPr>
          </w:p>
        </w:tc>
        <w:tc>
          <w:tcPr>
            <w:tcW w:w="3597" w:type="dxa"/>
          </w:tcPr>
          <w:p w14:paraId="44477F32" w14:textId="77777777" w:rsidR="00097E98" w:rsidRPr="00442838" w:rsidRDefault="00097E98" w:rsidP="000F163C">
            <w:pPr>
              <w:rPr>
                <w:sz w:val="24"/>
              </w:rPr>
            </w:pPr>
          </w:p>
        </w:tc>
      </w:tr>
      <w:tr w:rsidR="00097E98" w:rsidRPr="00442838" w14:paraId="4063D87A" w14:textId="77777777" w:rsidTr="000F163C">
        <w:tc>
          <w:tcPr>
            <w:tcW w:w="3596" w:type="dxa"/>
          </w:tcPr>
          <w:p w14:paraId="1CB4438C" w14:textId="77777777" w:rsidR="00097E98" w:rsidRPr="00442838" w:rsidRDefault="00097E98" w:rsidP="000F163C">
            <w:pPr>
              <w:rPr>
                <w:sz w:val="24"/>
              </w:rPr>
            </w:pPr>
          </w:p>
        </w:tc>
        <w:tc>
          <w:tcPr>
            <w:tcW w:w="3597" w:type="dxa"/>
          </w:tcPr>
          <w:p w14:paraId="4A9008B5" w14:textId="77777777" w:rsidR="00097E98" w:rsidRPr="00442838" w:rsidRDefault="00097E98" w:rsidP="000F163C">
            <w:pPr>
              <w:rPr>
                <w:sz w:val="24"/>
              </w:rPr>
            </w:pPr>
          </w:p>
        </w:tc>
        <w:tc>
          <w:tcPr>
            <w:tcW w:w="3597" w:type="dxa"/>
          </w:tcPr>
          <w:p w14:paraId="12AAE019" w14:textId="77777777" w:rsidR="00097E98" w:rsidRPr="00442838" w:rsidRDefault="00097E98" w:rsidP="000F163C">
            <w:pPr>
              <w:rPr>
                <w:sz w:val="24"/>
              </w:rPr>
            </w:pPr>
          </w:p>
        </w:tc>
      </w:tr>
    </w:tbl>
    <w:p w14:paraId="51749F67" w14:textId="77777777" w:rsidR="00097E98" w:rsidRPr="00442838" w:rsidRDefault="00097E98" w:rsidP="00097E98">
      <w:pPr>
        <w:rPr>
          <w:sz w:val="24"/>
        </w:rPr>
      </w:pPr>
    </w:p>
    <w:p w14:paraId="02141F85" w14:textId="77777777" w:rsidR="00097E98" w:rsidRPr="00442838" w:rsidRDefault="00097E98" w:rsidP="00097E98">
      <w:pPr>
        <w:rPr>
          <w:sz w:val="24"/>
        </w:rPr>
      </w:pPr>
      <w:r w:rsidRPr="00442838">
        <w:rPr>
          <w:sz w:val="24"/>
        </w:rPr>
        <w:t>Sprites:</w:t>
      </w:r>
    </w:p>
    <w:p w14:paraId="5909D069" w14:textId="77777777" w:rsidR="00097E98" w:rsidRPr="00442838" w:rsidRDefault="00097E98" w:rsidP="00097E98">
      <w:pPr>
        <w:rPr>
          <w:sz w:val="24"/>
        </w:rPr>
      </w:pPr>
      <w:r w:rsidRPr="00442838">
        <w:rPr>
          <w:sz w:val="24"/>
        </w:rPr>
        <w:br w:type="page"/>
      </w:r>
    </w:p>
    <w:p w14:paraId="688D3498" w14:textId="77777777" w:rsidR="00097E98" w:rsidRPr="00442838" w:rsidRDefault="00097E98" w:rsidP="00097E98">
      <w:pPr>
        <w:rPr>
          <w:sz w:val="24"/>
        </w:rPr>
      </w:pPr>
      <w:r w:rsidRPr="00442838">
        <w:rPr>
          <w:sz w:val="24"/>
        </w:rPr>
        <w:lastRenderedPageBreak/>
        <w:t>Family Page</w:t>
      </w:r>
    </w:p>
    <w:p w14:paraId="0C27A40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7CB8C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7A1AB8E" w14:textId="77777777" w:rsidTr="000F163C">
        <w:trPr>
          <w:trHeight w:val="896"/>
        </w:trPr>
        <w:tc>
          <w:tcPr>
            <w:tcW w:w="1251" w:type="dxa"/>
          </w:tcPr>
          <w:p w14:paraId="06E1ED80" w14:textId="77777777" w:rsidR="00097E98" w:rsidRPr="00442838" w:rsidRDefault="00097E98" w:rsidP="000F163C">
            <w:pPr>
              <w:spacing w:line="360" w:lineRule="auto"/>
            </w:pPr>
            <w:r w:rsidRPr="00442838">
              <w:t>Pokemon</w:t>
            </w:r>
          </w:p>
          <w:p w14:paraId="2460F0A3" w14:textId="77777777" w:rsidR="00097E98" w:rsidRPr="00442838" w:rsidRDefault="00097E98" w:rsidP="000F163C">
            <w:pPr>
              <w:spacing w:line="360" w:lineRule="auto"/>
            </w:pPr>
            <w:r w:rsidRPr="00442838">
              <w:t>Name</w:t>
            </w:r>
          </w:p>
        </w:tc>
        <w:tc>
          <w:tcPr>
            <w:tcW w:w="1652" w:type="dxa"/>
          </w:tcPr>
          <w:p w14:paraId="35FC6C57" w14:textId="77777777" w:rsidR="00097E98" w:rsidRPr="00442838" w:rsidRDefault="00097E98" w:rsidP="000F163C">
            <w:pPr>
              <w:spacing w:line="360" w:lineRule="auto"/>
            </w:pPr>
            <w:r w:rsidRPr="00442838">
              <w:t>Pokemon Number</w:t>
            </w:r>
          </w:p>
        </w:tc>
        <w:tc>
          <w:tcPr>
            <w:tcW w:w="3719" w:type="dxa"/>
          </w:tcPr>
          <w:p w14:paraId="2FD51841" w14:textId="77777777" w:rsidR="00097E98" w:rsidRPr="00442838" w:rsidRDefault="00097E98" w:rsidP="000F163C">
            <w:pPr>
              <w:spacing w:line="360" w:lineRule="auto"/>
            </w:pPr>
            <w:r w:rsidRPr="00442838">
              <w:t>Base Stats</w:t>
            </w:r>
          </w:p>
          <w:p w14:paraId="1D103681"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207B1E2" w14:textId="77777777" w:rsidR="00097E98" w:rsidRPr="00442838" w:rsidRDefault="00097E98" w:rsidP="000F163C">
            <w:pPr>
              <w:spacing w:line="360" w:lineRule="auto"/>
            </w:pPr>
            <w:r w:rsidRPr="00442838">
              <w:t>Ability</w:t>
            </w:r>
          </w:p>
        </w:tc>
        <w:tc>
          <w:tcPr>
            <w:tcW w:w="724" w:type="dxa"/>
          </w:tcPr>
          <w:p w14:paraId="4C3FD55C" w14:textId="77777777" w:rsidR="00097E98" w:rsidRPr="00442838" w:rsidRDefault="00097E98" w:rsidP="000F163C">
            <w:pPr>
              <w:spacing w:line="360" w:lineRule="auto"/>
            </w:pPr>
            <w:r w:rsidRPr="00442838">
              <w:t>Type 1</w:t>
            </w:r>
          </w:p>
        </w:tc>
        <w:tc>
          <w:tcPr>
            <w:tcW w:w="724" w:type="dxa"/>
          </w:tcPr>
          <w:p w14:paraId="47E91558" w14:textId="77777777" w:rsidR="00097E98" w:rsidRPr="00442838" w:rsidRDefault="00097E98" w:rsidP="000F163C">
            <w:pPr>
              <w:spacing w:line="360" w:lineRule="auto"/>
            </w:pPr>
            <w:r w:rsidRPr="00442838">
              <w:t>Type 2</w:t>
            </w:r>
          </w:p>
        </w:tc>
        <w:tc>
          <w:tcPr>
            <w:tcW w:w="1976" w:type="dxa"/>
          </w:tcPr>
          <w:p w14:paraId="53E4B286" w14:textId="77777777" w:rsidR="00097E98" w:rsidRPr="00442838" w:rsidRDefault="00097E98" w:rsidP="000F163C">
            <w:pPr>
              <w:spacing w:line="360" w:lineRule="auto"/>
            </w:pPr>
            <w:r w:rsidRPr="00442838">
              <w:t>Evolution</w:t>
            </w:r>
          </w:p>
        </w:tc>
      </w:tr>
      <w:tr w:rsidR="00097E98" w:rsidRPr="00442838" w14:paraId="7152E7BB" w14:textId="77777777" w:rsidTr="000F163C">
        <w:trPr>
          <w:trHeight w:val="454"/>
        </w:trPr>
        <w:tc>
          <w:tcPr>
            <w:tcW w:w="1251" w:type="dxa"/>
          </w:tcPr>
          <w:p w14:paraId="603F1723" w14:textId="77777777" w:rsidR="00097E98" w:rsidRPr="00442838" w:rsidRDefault="00097E98" w:rsidP="000F163C">
            <w:pPr>
              <w:spacing w:line="360" w:lineRule="auto"/>
            </w:pPr>
          </w:p>
        </w:tc>
        <w:tc>
          <w:tcPr>
            <w:tcW w:w="1652" w:type="dxa"/>
          </w:tcPr>
          <w:p w14:paraId="6F678E87" w14:textId="77777777" w:rsidR="00097E98" w:rsidRPr="00442838" w:rsidRDefault="00097E98" w:rsidP="000F163C">
            <w:pPr>
              <w:spacing w:line="360" w:lineRule="auto"/>
            </w:pPr>
          </w:p>
        </w:tc>
        <w:tc>
          <w:tcPr>
            <w:tcW w:w="3719" w:type="dxa"/>
          </w:tcPr>
          <w:p w14:paraId="72D3B1B3" w14:textId="77777777" w:rsidR="00097E98" w:rsidRPr="00442838" w:rsidRDefault="00097E98" w:rsidP="000F163C">
            <w:pPr>
              <w:spacing w:line="360" w:lineRule="auto"/>
            </w:pPr>
          </w:p>
        </w:tc>
        <w:tc>
          <w:tcPr>
            <w:tcW w:w="880" w:type="dxa"/>
          </w:tcPr>
          <w:p w14:paraId="3E550628" w14:textId="77777777" w:rsidR="00097E98" w:rsidRPr="00442838" w:rsidRDefault="00097E98" w:rsidP="000F163C">
            <w:pPr>
              <w:spacing w:line="360" w:lineRule="auto"/>
            </w:pPr>
          </w:p>
        </w:tc>
        <w:tc>
          <w:tcPr>
            <w:tcW w:w="724" w:type="dxa"/>
          </w:tcPr>
          <w:p w14:paraId="5ED9F62F" w14:textId="77777777" w:rsidR="00097E98" w:rsidRPr="00442838" w:rsidRDefault="00097E98" w:rsidP="000F163C">
            <w:pPr>
              <w:spacing w:line="360" w:lineRule="auto"/>
            </w:pPr>
          </w:p>
        </w:tc>
        <w:tc>
          <w:tcPr>
            <w:tcW w:w="724" w:type="dxa"/>
          </w:tcPr>
          <w:p w14:paraId="6AC6581E" w14:textId="77777777" w:rsidR="00097E98" w:rsidRPr="00442838" w:rsidRDefault="00097E98" w:rsidP="000F163C">
            <w:pPr>
              <w:spacing w:line="360" w:lineRule="auto"/>
            </w:pPr>
          </w:p>
        </w:tc>
        <w:tc>
          <w:tcPr>
            <w:tcW w:w="1976" w:type="dxa"/>
          </w:tcPr>
          <w:p w14:paraId="562F5814" w14:textId="77777777" w:rsidR="00097E98" w:rsidRPr="00442838" w:rsidRDefault="00097E98" w:rsidP="000F163C">
            <w:pPr>
              <w:spacing w:line="360" w:lineRule="auto"/>
            </w:pPr>
          </w:p>
        </w:tc>
      </w:tr>
      <w:tr w:rsidR="00097E98" w:rsidRPr="00442838" w14:paraId="4BFB9DA5" w14:textId="77777777" w:rsidTr="000F163C">
        <w:trPr>
          <w:trHeight w:val="441"/>
        </w:trPr>
        <w:tc>
          <w:tcPr>
            <w:tcW w:w="1251" w:type="dxa"/>
          </w:tcPr>
          <w:p w14:paraId="1490E36D" w14:textId="77777777" w:rsidR="00097E98" w:rsidRPr="00442838" w:rsidRDefault="00097E98" w:rsidP="000F163C">
            <w:pPr>
              <w:spacing w:line="360" w:lineRule="auto"/>
            </w:pPr>
          </w:p>
        </w:tc>
        <w:tc>
          <w:tcPr>
            <w:tcW w:w="1652" w:type="dxa"/>
          </w:tcPr>
          <w:p w14:paraId="1571950E" w14:textId="77777777" w:rsidR="00097E98" w:rsidRPr="00442838" w:rsidRDefault="00097E98" w:rsidP="000F163C">
            <w:pPr>
              <w:spacing w:line="360" w:lineRule="auto"/>
            </w:pPr>
          </w:p>
        </w:tc>
        <w:tc>
          <w:tcPr>
            <w:tcW w:w="3719" w:type="dxa"/>
          </w:tcPr>
          <w:p w14:paraId="4170065D" w14:textId="77777777" w:rsidR="00097E98" w:rsidRPr="00442838" w:rsidRDefault="00097E98" w:rsidP="000F163C">
            <w:pPr>
              <w:spacing w:line="360" w:lineRule="auto"/>
            </w:pPr>
          </w:p>
        </w:tc>
        <w:tc>
          <w:tcPr>
            <w:tcW w:w="880" w:type="dxa"/>
          </w:tcPr>
          <w:p w14:paraId="01B0F42E" w14:textId="77777777" w:rsidR="00097E98" w:rsidRPr="00442838" w:rsidRDefault="00097E98" w:rsidP="000F163C">
            <w:pPr>
              <w:spacing w:line="360" w:lineRule="auto"/>
            </w:pPr>
          </w:p>
        </w:tc>
        <w:tc>
          <w:tcPr>
            <w:tcW w:w="724" w:type="dxa"/>
          </w:tcPr>
          <w:p w14:paraId="7C944CBE" w14:textId="77777777" w:rsidR="00097E98" w:rsidRPr="00442838" w:rsidRDefault="00097E98" w:rsidP="000F163C">
            <w:pPr>
              <w:spacing w:line="360" w:lineRule="auto"/>
            </w:pPr>
          </w:p>
        </w:tc>
        <w:tc>
          <w:tcPr>
            <w:tcW w:w="724" w:type="dxa"/>
          </w:tcPr>
          <w:p w14:paraId="60511287" w14:textId="77777777" w:rsidR="00097E98" w:rsidRPr="00442838" w:rsidRDefault="00097E98" w:rsidP="000F163C">
            <w:pPr>
              <w:spacing w:line="360" w:lineRule="auto"/>
            </w:pPr>
          </w:p>
        </w:tc>
        <w:tc>
          <w:tcPr>
            <w:tcW w:w="1976" w:type="dxa"/>
          </w:tcPr>
          <w:p w14:paraId="2140BF67" w14:textId="77777777" w:rsidR="00097E98" w:rsidRPr="00442838" w:rsidRDefault="00097E98" w:rsidP="000F163C">
            <w:pPr>
              <w:spacing w:line="360" w:lineRule="auto"/>
            </w:pPr>
          </w:p>
        </w:tc>
      </w:tr>
      <w:tr w:rsidR="00097E98" w:rsidRPr="00442838" w14:paraId="62D8BF5B" w14:textId="77777777" w:rsidTr="000F163C">
        <w:trPr>
          <w:trHeight w:val="441"/>
        </w:trPr>
        <w:tc>
          <w:tcPr>
            <w:tcW w:w="1251" w:type="dxa"/>
          </w:tcPr>
          <w:p w14:paraId="0EDBAADF" w14:textId="77777777" w:rsidR="00097E98" w:rsidRPr="00442838" w:rsidRDefault="00097E98" w:rsidP="000F163C">
            <w:pPr>
              <w:spacing w:line="360" w:lineRule="auto"/>
            </w:pPr>
          </w:p>
        </w:tc>
        <w:tc>
          <w:tcPr>
            <w:tcW w:w="1652" w:type="dxa"/>
          </w:tcPr>
          <w:p w14:paraId="1C36DE04" w14:textId="77777777" w:rsidR="00097E98" w:rsidRPr="00442838" w:rsidRDefault="00097E98" w:rsidP="000F163C">
            <w:pPr>
              <w:spacing w:line="360" w:lineRule="auto"/>
            </w:pPr>
          </w:p>
        </w:tc>
        <w:tc>
          <w:tcPr>
            <w:tcW w:w="3719" w:type="dxa"/>
          </w:tcPr>
          <w:p w14:paraId="7FF01159" w14:textId="77777777" w:rsidR="00097E98" w:rsidRPr="00442838" w:rsidRDefault="00097E98" w:rsidP="000F163C">
            <w:pPr>
              <w:spacing w:line="360" w:lineRule="auto"/>
            </w:pPr>
          </w:p>
        </w:tc>
        <w:tc>
          <w:tcPr>
            <w:tcW w:w="880" w:type="dxa"/>
          </w:tcPr>
          <w:p w14:paraId="37D671A1" w14:textId="77777777" w:rsidR="00097E98" w:rsidRPr="00442838" w:rsidRDefault="00097E98" w:rsidP="000F163C">
            <w:pPr>
              <w:spacing w:line="360" w:lineRule="auto"/>
            </w:pPr>
          </w:p>
        </w:tc>
        <w:tc>
          <w:tcPr>
            <w:tcW w:w="724" w:type="dxa"/>
          </w:tcPr>
          <w:p w14:paraId="38D1EF5A" w14:textId="77777777" w:rsidR="00097E98" w:rsidRPr="00442838" w:rsidRDefault="00097E98" w:rsidP="000F163C">
            <w:pPr>
              <w:spacing w:line="360" w:lineRule="auto"/>
            </w:pPr>
          </w:p>
        </w:tc>
        <w:tc>
          <w:tcPr>
            <w:tcW w:w="724" w:type="dxa"/>
          </w:tcPr>
          <w:p w14:paraId="68D81C92" w14:textId="77777777" w:rsidR="00097E98" w:rsidRPr="00442838" w:rsidRDefault="00097E98" w:rsidP="000F163C">
            <w:pPr>
              <w:spacing w:line="360" w:lineRule="auto"/>
            </w:pPr>
          </w:p>
        </w:tc>
        <w:tc>
          <w:tcPr>
            <w:tcW w:w="1976" w:type="dxa"/>
          </w:tcPr>
          <w:p w14:paraId="45CCF4D1" w14:textId="77777777" w:rsidR="00097E98" w:rsidRPr="00442838" w:rsidRDefault="00097E98" w:rsidP="000F163C">
            <w:pPr>
              <w:spacing w:line="360" w:lineRule="auto"/>
            </w:pPr>
          </w:p>
        </w:tc>
      </w:tr>
      <w:tr w:rsidR="00097E98" w:rsidRPr="00442838" w14:paraId="275E38F8" w14:textId="77777777" w:rsidTr="000F163C">
        <w:trPr>
          <w:trHeight w:val="896"/>
        </w:trPr>
        <w:tc>
          <w:tcPr>
            <w:tcW w:w="1251" w:type="dxa"/>
          </w:tcPr>
          <w:p w14:paraId="3031E033" w14:textId="77777777" w:rsidR="00097E98" w:rsidRPr="00442838" w:rsidRDefault="00097E98" w:rsidP="000F163C">
            <w:pPr>
              <w:spacing w:line="360" w:lineRule="auto"/>
            </w:pPr>
          </w:p>
        </w:tc>
        <w:tc>
          <w:tcPr>
            <w:tcW w:w="1652" w:type="dxa"/>
          </w:tcPr>
          <w:p w14:paraId="0472CBB7" w14:textId="77777777" w:rsidR="00097E98" w:rsidRPr="00442838" w:rsidRDefault="00097E98" w:rsidP="000F163C">
            <w:pPr>
              <w:spacing w:line="360" w:lineRule="auto"/>
            </w:pPr>
          </w:p>
        </w:tc>
        <w:tc>
          <w:tcPr>
            <w:tcW w:w="3719" w:type="dxa"/>
          </w:tcPr>
          <w:p w14:paraId="42FDCE06" w14:textId="77777777" w:rsidR="00097E98" w:rsidRPr="00442838" w:rsidRDefault="00097E98" w:rsidP="000F163C">
            <w:pPr>
              <w:spacing w:line="360" w:lineRule="auto"/>
            </w:pPr>
          </w:p>
        </w:tc>
        <w:tc>
          <w:tcPr>
            <w:tcW w:w="880" w:type="dxa"/>
          </w:tcPr>
          <w:p w14:paraId="1DD58BE8" w14:textId="77777777" w:rsidR="00097E98" w:rsidRPr="00442838" w:rsidRDefault="00097E98" w:rsidP="000F163C">
            <w:pPr>
              <w:spacing w:line="360" w:lineRule="auto"/>
            </w:pPr>
          </w:p>
        </w:tc>
        <w:tc>
          <w:tcPr>
            <w:tcW w:w="724" w:type="dxa"/>
          </w:tcPr>
          <w:p w14:paraId="246500F3" w14:textId="77777777" w:rsidR="00097E98" w:rsidRPr="00442838" w:rsidRDefault="00097E98" w:rsidP="000F163C">
            <w:pPr>
              <w:spacing w:line="360" w:lineRule="auto"/>
            </w:pPr>
          </w:p>
        </w:tc>
        <w:tc>
          <w:tcPr>
            <w:tcW w:w="724" w:type="dxa"/>
          </w:tcPr>
          <w:p w14:paraId="51E2308F" w14:textId="77777777" w:rsidR="00097E98" w:rsidRPr="00442838" w:rsidRDefault="00097E98" w:rsidP="000F163C">
            <w:pPr>
              <w:spacing w:line="360" w:lineRule="auto"/>
            </w:pPr>
          </w:p>
        </w:tc>
        <w:tc>
          <w:tcPr>
            <w:tcW w:w="1976" w:type="dxa"/>
          </w:tcPr>
          <w:p w14:paraId="6D6DC652" w14:textId="77777777" w:rsidR="00097E98" w:rsidRPr="00442838" w:rsidRDefault="00097E98" w:rsidP="000F163C">
            <w:pPr>
              <w:spacing w:line="360" w:lineRule="auto"/>
            </w:pPr>
          </w:p>
        </w:tc>
      </w:tr>
    </w:tbl>
    <w:p w14:paraId="64BC3B43" w14:textId="77777777" w:rsidR="00097E98" w:rsidRPr="00442838" w:rsidRDefault="00097E98" w:rsidP="00097E98">
      <w:pPr>
        <w:rPr>
          <w:sz w:val="24"/>
        </w:rPr>
      </w:pPr>
    </w:p>
    <w:p w14:paraId="243A69E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88A20F" w14:textId="77777777" w:rsidTr="000F163C">
        <w:tc>
          <w:tcPr>
            <w:tcW w:w="3596" w:type="dxa"/>
          </w:tcPr>
          <w:p w14:paraId="6FFCD632" w14:textId="77777777" w:rsidR="00097E98" w:rsidRPr="00442838" w:rsidRDefault="00097E98" w:rsidP="000F163C">
            <w:pPr>
              <w:rPr>
                <w:sz w:val="24"/>
              </w:rPr>
            </w:pPr>
          </w:p>
        </w:tc>
        <w:tc>
          <w:tcPr>
            <w:tcW w:w="3597" w:type="dxa"/>
          </w:tcPr>
          <w:p w14:paraId="51B226DC" w14:textId="77777777" w:rsidR="00097E98" w:rsidRPr="00442838" w:rsidRDefault="00097E98" w:rsidP="000F163C">
            <w:pPr>
              <w:rPr>
                <w:sz w:val="24"/>
              </w:rPr>
            </w:pPr>
          </w:p>
        </w:tc>
        <w:tc>
          <w:tcPr>
            <w:tcW w:w="3597" w:type="dxa"/>
          </w:tcPr>
          <w:p w14:paraId="3A89B8F0" w14:textId="77777777" w:rsidR="00097E98" w:rsidRPr="00442838" w:rsidRDefault="00097E98" w:rsidP="000F163C">
            <w:pPr>
              <w:rPr>
                <w:sz w:val="24"/>
              </w:rPr>
            </w:pPr>
          </w:p>
        </w:tc>
      </w:tr>
      <w:tr w:rsidR="00097E98" w:rsidRPr="00442838" w14:paraId="3FD9E119" w14:textId="77777777" w:rsidTr="000F163C">
        <w:tc>
          <w:tcPr>
            <w:tcW w:w="3596" w:type="dxa"/>
          </w:tcPr>
          <w:p w14:paraId="24BDEF3E" w14:textId="77777777" w:rsidR="00097E98" w:rsidRPr="00442838" w:rsidRDefault="00097E98" w:rsidP="000F163C">
            <w:pPr>
              <w:rPr>
                <w:sz w:val="24"/>
              </w:rPr>
            </w:pPr>
          </w:p>
        </w:tc>
        <w:tc>
          <w:tcPr>
            <w:tcW w:w="3597" w:type="dxa"/>
          </w:tcPr>
          <w:p w14:paraId="258FF68A" w14:textId="77777777" w:rsidR="00097E98" w:rsidRPr="00442838" w:rsidRDefault="00097E98" w:rsidP="000F163C">
            <w:pPr>
              <w:rPr>
                <w:sz w:val="24"/>
              </w:rPr>
            </w:pPr>
          </w:p>
        </w:tc>
        <w:tc>
          <w:tcPr>
            <w:tcW w:w="3597" w:type="dxa"/>
          </w:tcPr>
          <w:p w14:paraId="1EF1DDE2" w14:textId="77777777" w:rsidR="00097E98" w:rsidRPr="00442838" w:rsidRDefault="00097E98" w:rsidP="000F163C">
            <w:pPr>
              <w:rPr>
                <w:sz w:val="24"/>
              </w:rPr>
            </w:pPr>
          </w:p>
        </w:tc>
      </w:tr>
    </w:tbl>
    <w:p w14:paraId="249D4630" w14:textId="77777777" w:rsidR="00097E98" w:rsidRPr="00442838" w:rsidRDefault="00097E98" w:rsidP="00097E98">
      <w:pPr>
        <w:rPr>
          <w:sz w:val="24"/>
        </w:rPr>
      </w:pPr>
    </w:p>
    <w:p w14:paraId="409A6B91" w14:textId="77777777" w:rsidR="00097E98" w:rsidRPr="00442838" w:rsidRDefault="00097E98" w:rsidP="00097E98">
      <w:pPr>
        <w:rPr>
          <w:sz w:val="24"/>
        </w:rPr>
      </w:pPr>
      <w:r w:rsidRPr="00442838">
        <w:rPr>
          <w:sz w:val="24"/>
        </w:rPr>
        <w:t>Sprites:</w:t>
      </w:r>
    </w:p>
    <w:p w14:paraId="7F1D6221" w14:textId="77777777" w:rsidR="00097E98" w:rsidRPr="00442838" w:rsidRDefault="00097E98" w:rsidP="00097E98">
      <w:pPr>
        <w:rPr>
          <w:sz w:val="24"/>
        </w:rPr>
      </w:pPr>
      <w:r w:rsidRPr="00442838">
        <w:rPr>
          <w:sz w:val="24"/>
        </w:rPr>
        <w:br w:type="page"/>
      </w:r>
    </w:p>
    <w:p w14:paraId="254A7EA1" w14:textId="77777777" w:rsidR="00097E98" w:rsidRPr="00442838" w:rsidRDefault="00097E98" w:rsidP="00097E98">
      <w:pPr>
        <w:rPr>
          <w:sz w:val="24"/>
        </w:rPr>
      </w:pPr>
      <w:r w:rsidRPr="00442838">
        <w:rPr>
          <w:sz w:val="24"/>
        </w:rPr>
        <w:lastRenderedPageBreak/>
        <w:t>Family Page</w:t>
      </w:r>
    </w:p>
    <w:p w14:paraId="35E8BD0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A8ADE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B2A188" w14:textId="77777777" w:rsidTr="000F163C">
        <w:trPr>
          <w:trHeight w:val="896"/>
        </w:trPr>
        <w:tc>
          <w:tcPr>
            <w:tcW w:w="1251" w:type="dxa"/>
          </w:tcPr>
          <w:p w14:paraId="2E235FA4" w14:textId="77777777" w:rsidR="00097E98" w:rsidRPr="00442838" w:rsidRDefault="00097E98" w:rsidP="000F163C">
            <w:pPr>
              <w:spacing w:line="360" w:lineRule="auto"/>
            </w:pPr>
            <w:r w:rsidRPr="00442838">
              <w:t>Pokemon</w:t>
            </w:r>
          </w:p>
          <w:p w14:paraId="1E18D452" w14:textId="77777777" w:rsidR="00097E98" w:rsidRPr="00442838" w:rsidRDefault="00097E98" w:rsidP="000F163C">
            <w:pPr>
              <w:spacing w:line="360" w:lineRule="auto"/>
            </w:pPr>
            <w:r w:rsidRPr="00442838">
              <w:t>Name</w:t>
            </w:r>
          </w:p>
        </w:tc>
        <w:tc>
          <w:tcPr>
            <w:tcW w:w="1652" w:type="dxa"/>
          </w:tcPr>
          <w:p w14:paraId="39961B0A" w14:textId="77777777" w:rsidR="00097E98" w:rsidRPr="00442838" w:rsidRDefault="00097E98" w:rsidP="000F163C">
            <w:pPr>
              <w:spacing w:line="360" w:lineRule="auto"/>
            </w:pPr>
            <w:r w:rsidRPr="00442838">
              <w:t>Pokemon Number</w:t>
            </w:r>
          </w:p>
        </w:tc>
        <w:tc>
          <w:tcPr>
            <w:tcW w:w="3719" w:type="dxa"/>
          </w:tcPr>
          <w:p w14:paraId="4E9832E3" w14:textId="77777777" w:rsidR="00097E98" w:rsidRPr="00442838" w:rsidRDefault="00097E98" w:rsidP="000F163C">
            <w:pPr>
              <w:spacing w:line="360" w:lineRule="auto"/>
            </w:pPr>
            <w:r w:rsidRPr="00442838">
              <w:t>Base Stats</w:t>
            </w:r>
          </w:p>
          <w:p w14:paraId="3FE509A7"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50B027AE" w14:textId="77777777" w:rsidR="00097E98" w:rsidRPr="00442838" w:rsidRDefault="00097E98" w:rsidP="000F163C">
            <w:pPr>
              <w:spacing w:line="360" w:lineRule="auto"/>
            </w:pPr>
            <w:r w:rsidRPr="00442838">
              <w:t>Ability</w:t>
            </w:r>
          </w:p>
        </w:tc>
        <w:tc>
          <w:tcPr>
            <w:tcW w:w="724" w:type="dxa"/>
          </w:tcPr>
          <w:p w14:paraId="10EF1A27" w14:textId="77777777" w:rsidR="00097E98" w:rsidRPr="00442838" w:rsidRDefault="00097E98" w:rsidP="000F163C">
            <w:pPr>
              <w:spacing w:line="360" w:lineRule="auto"/>
            </w:pPr>
            <w:r w:rsidRPr="00442838">
              <w:t>Type 1</w:t>
            </w:r>
          </w:p>
        </w:tc>
        <w:tc>
          <w:tcPr>
            <w:tcW w:w="724" w:type="dxa"/>
          </w:tcPr>
          <w:p w14:paraId="3FCAF8C6" w14:textId="77777777" w:rsidR="00097E98" w:rsidRPr="00442838" w:rsidRDefault="00097E98" w:rsidP="000F163C">
            <w:pPr>
              <w:spacing w:line="360" w:lineRule="auto"/>
            </w:pPr>
            <w:r w:rsidRPr="00442838">
              <w:t>Type 2</w:t>
            </w:r>
          </w:p>
        </w:tc>
        <w:tc>
          <w:tcPr>
            <w:tcW w:w="1976" w:type="dxa"/>
          </w:tcPr>
          <w:p w14:paraId="68B69D04" w14:textId="77777777" w:rsidR="00097E98" w:rsidRPr="00442838" w:rsidRDefault="00097E98" w:rsidP="000F163C">
            <w:pPr>
              <w:spacing w:line="360" w:lineRule="auto"/>
            </w:pPr>
            <w:r w:rsidRPr="00442838">
              <w:t>Evolution</w:t>
            </w:r>
          </w:p>
        </w:tc>
      </w:tr>
      <w:tr w:rsidR="00097E98" w:rsidRPr="00442838" w14:paraId="4E97591D" w14:textId="77777777" w:rsidTr="000F163C">
        <w:trPr>
          <w:trHeight w:val="454"/>
        </w:trPr>
        <w:tc>
          <w:tcPr>
            <w:tcW w:w="1251" w:type="dxa"/>
          </w:tcPr>
          <w:p w14:paraId="1FEBBAA5" w14:textId="77777777" w:rsidR="00097E98" w:rsidRPr="00442838" w:rsidRDefault="00097E98" w:rsidP="000F163C">
            <w:pPr>
              <w:spacing w:line="360" w:lineRule="auto"/>
            </w:pPr>
          </w:p>
        </w:tc>
        <w:tc>
          <w:tcPr>
            <w:tcW w:w="1652" w:type="dxa"/>
          </w:tcPr>
          <w:p w14:paraId="3164166C" w14:textId="77777777" w:rsidR="00097E98" w:rsidRPr="00442838" w:rsidRDefault="00097E98" w:rsidP="000F163C">
            <w:pPr>
              <w:spacing w:line="360" w:lineRule="auto"/>
            </w:pPr>
          </w:p>
        </w:tc>
        <w:tc>
          <w:tcPr>
            <w:tcW w:w="3719" w:type="dxa"/>
          </w:tcPr>
          <w:p w14:paraId="67BCF5D6" w14:textId="77777777" w:rsidR="00097E98" w:rsidRPr="00442838" w:rsidRDefault="00097E98" w:rsidP="000F163C">
            <w:pPr>
              <w:spacing w:line="360" w:lineRule="auto"/>
            </w:pPr>
          </w:p>
        </w:tc>
        <w:tc>
          <w:tcPr>
            <w:tcW w:w="880" w:type="dxa"/>
          </w:tcPr>
          <w:p w14:paraId="57301351" w14:textId="77777777" w:rsidR="00097E98" w:rsidRPr="00442838" w:rsidRDefault="00097E98" w:rsidP="000F163C">
            <w:pPr>
              <w:spacing w:line="360" w:lineRule="auto"/>
            </w:pPr>
          </w:p>
        </w:tc>
        <w:tc>
          <w:tcPr>
            <w:tcW w:w="724" w:type="dxa"/>
          </w:tcPr>
          <w:p w14:paraId="6A61FEF0" w14:textId="77777777" w:rsidR="00097E98" w:rsidRPr="00442838" w:rsidRDefault="00097E98" w:rsidP="000F163C">
            <w:pPr>
              <w:spacing w:line="360" w:lineRule="auto"/>
            </w:pPr>
          </w:p>
        </w:tc>
        <w:tc>
          <w:tcPr>
            <w:tcW w:w="724" w:type="dxa"/>
          </w:tcPr>
          <w:p w14:paraId="4C7E2856" w14:textId="77777777" w:rsidR="00097E98" w:rsidRPr="00442838" w:rsidRDefault="00097E98" w:rsidP="000F163C">
            <w:pPr>
              <w:spacing w:line="360" w:lineRule="auto"/>
            </w:pPr>
          </w:p>
        </w:tc>
        <w:tc>
          <w:tcPr>
            <w:tcW w:w="1976" w:type="dxa"/>
          </w:tcPr>
          <w:p w14:paraId="1EDE3B58" w14:textId="77777777" w:rsidR="00097E98" w:rsidRPr="00442838" w:rsidRDefault="00097E98" w:rsidP="000F163C">
            <w:pPr>
              <w:spacing w:line="360" w:lineRule="auto"/>
            </w:pPr>
          </w:p>
        </w:tc>
      </w:tr>
      <w:tr w:rsidR="00097E98" w:rsidRPr="00442838" w14:paraId="78B3B220" w14:textId="77777777" w:rsidTr="000F163C">
        <w:trPr>
          <w:trHeight w:val="441"/>
        </w:trPr>
        <w:tc>
          <w:tcPr>
            <w:tcW w:w="1251" w:type="dxa"/>
          </w:tcPr>
          <w:p w14:paraId="1F428594" w14:textId="77777777" w:rsidR="00097E98" w:rsidRPr="00442838" w:rsidRDefault="00097E98" w:rsidP="000F163C">
            <w:pPr>
              <w:spacing w:line="360" w:lineRule="auto"/>
            </w:pPr>
          </w:p>
        </w:tc>
        <w:tc>
          <w:tcPr>
            <w:tcW w:w="1652" w:type="dxa"/>
          </w:tcPr>
          <w:p w14:paraId="560B42A6" w14:textId="77777777" w:rsidR="00097E98" w:rsidRPr="00442838" w:rsidRDefault="00097E98" w:rsidP="000F163C">
            <w:pPr>
              <w:spacing w:line="360" w:lineRule="auto"/>
            </w:pPr>
          </w:p>
        </w:tc>
        <w:tc>
          <w:tcPr>
            <w:tcW w:w="3719" w:type="dxa"/>
          </w:tcPr>
          <w:p w14:paraId="0908C9E0" w14:textId="77777777" w:rsidR="00097E98" w:rsidRPr="00442838" w:rsidRDefault="00097E98" w:rsidP="000F163C">
            <w:pPr>
              <w:spacing w:line="360" w:lineRule="auto"/>
            </w:pPr>
          </w:p>
        </w:tc>
        <w:tc>
          <w:tcPr>
            <w:tcW w:w="880" w:type="dxa"/>
          </w:tcPr>
          <w:p w14:paraId="31355B9C" w14:textId="77777777" w:rsidR="00097E98" w:rsidRPr="00442838" w:rsidRDefault="00097E98" w:rsidP="000F163C">
            <w:pPr>
              <w:spacing w:line="360" w:lineRule="auto"/>
            </w:pPr>
          </w:p>
        </w:tc>
        <w:tc>
          <w:tcPr>
            <w:tcW w:w="724" w:type="dxa"/>
          </w:tcPr>
          <w:p w14:paraId="67084337" w14:textId="77777777" w:rsidR="00097E98" w:rsidRPr="00442838" w:rsidRDefault="00097E98" w:rsidP="000F163C">
            <w:pPr>
              <w:spacing w:line="360" w:lineRule="auto"/>
            </w:pPr>
          </w:p>
        </w:tc>
        <w:tc>
          <w:tcPr>
            <w:tcW w:w="724" w:type="dxa"/>
          </w:tcPr>
          <w:p w14:paraId="43078320" w14:textId="77777777" w:rsidR="00097E98" w:rsidRPr="00442838" w:rsidRDefault="00097E98" w:rsidP="000F163C">
            <w:pPr>
              <w:spacing w:line="360" w:lineRule="auto"/>
            </w:pPr>
          </w:p>
        </w:tc>
        <w:tc>
          <w:tcPr>
            <w:tcW w:w="1976" w:type="dxa"/>
          </w:tcPr>
          <w:p w14:paraId="123E3CEB" w14:textId="77777777" w:rsidR="00097E98" w:rsidRPr="00442838" w:rsidRDefault="00097E98" w:rsidP="000F163C">
            <w:pPr>
              <w:spacing w:line="360" w:lineRule="auto"/>
            </w:pPr>
          </w:p>
        </w:tc>
      </w:tr>
      <w:tr w:rsidR="00097E98" w:rsidRPr="00442838" w14:paraId="4E010DCA" w14:textId="77777777" w:rsidTr="000F163C">
        <w:trPr>
          <w:trHeight w:val="441"/>
        </w:trPr>
        <w:tc>
          <w:tcPr>
            <w:tcW w:w="1251" w:type="dxa"/>
          </w:tcPr>
          <w:p w14:paraId="20C55CA7" w14:textId="77777777" w:rsidR="00097E98" w:rsidRPr="00442838" w:rsidRDefault="00097E98" w:rsidP="000F163C">
            <w:pPr>
              <w:spacing w:line="360" w:lineRule="auto"/>
            </w:pPr>
          </w:p>
        </w:tc>
        <w:tc>
          <w:tcPr>
            <w:tcW w:w="1652" w:type="dxa"/>
          </w:tcPr>
          <w:p w14:paraId="4E804337" w14:textId="77777777" w:rsidR="00097E98" w:rsidRPr="00442838" w:rsidRDefault="00097E98" w:rsidP="000F163C">
            <w:pPr>
              <w:spacing w:line="360" w:lineRule="auto"/>
            </w:pPr>
          </w:p>
        </w:tc>
        <w:tc>
          <w:tcPr>
            <w:tcW w:w="3719" w:type="dxa"/>
          </w:tcPr>
          <w:p w14:paraId="299F78F0" w14:textId="77777777" w:rsidR="00097E98" w:rsidRPr="00442838" w:rsidRDefault="00097E98" w:rsidP="000F163C">
            <w:pPr>
              <w:spacing w:line="360" w:lineRule="auto"/>
            </w:pPr>
          </w:p>
        </w:tc>
        <w:tc>
          <w:tcPr>
            <w:tcW w:w="880" w:type="dxa"/>
          </w:tcPr>
          <w:p w14:paraId="65EF4E80" w14:textId="77777777" w:rsidR="00097E98" w:rsidRPr="00442838" w:rsidRDefault="00097E98" w:rsidP="000F163C">
            <w:pPr>
              <w:spacing w:line="360" w:lineRule="auto"/>
            </w:pPr>
          </w:p>
        </w:tc>
        <w:tc>
          <w:tcPr>
            <w:tcW w:w="724" w:type="dxa"/>
          </w:tcPr>
          <w:p w14:paraId="28A370FF" w14:textId="77777777" w:rsidR="00097E98" w:rsidRPr="00442838" w:rsidRDefault="00097E98" w:rsidP="000F163C">
            <w:pPr>
              <w:spacing w:line="360" w:lineRule="auto"/>
            </w:pPr>
          </w:p>
        </w:tc>
        <w:tc>
          <w:tcPr>
            <w:tcW w:w="724" w:type="dxa"/>
          </w:tcPr>
          <w:p w14:paraId="2132C114" w14:textId="77777777" w:rsidR="00097E98" w:rsidRPr="00442838" w:rsidRDefault="00097E98" w:rsidP="000F163C">
            <w:pPr>
              <w:spacing w:line="360" w:lineRule="auto"/>
            </w:pPr>
          </w:p>
        </w:tc>
        <w:tc>
          <w:tcPr>
            <w:tcW w:w="1976" w:type="dxa"/>
          </w:tcPr>
          <w:p w14:paraId="3325D8F5" w14:textId="77777777" w:rsidR="00097E98" w:rsidRPr="00442838" w:rsidRDefault="00097E98" w:rsidP="000F163C">
            <w:pPr>
              <w:spacing w:line="360" w:lineRule="auto"/>
            </w:pPr>
          </w:p>
        </w:tc>
      </w:tr>
      <w:tr w:rsidR="00097E98" w:rsidRPr="00442838" w14:paraId="627F2320" w14:textId="77777777" w:rsidTr="000F163C">
        <w:trPr>
          <w:trHeight w:val="896"/>
        </w:trPr>
        <w:tc>
          <w:tcPr>
            <w:tcW w:w="1251" w:type="dxa"/>
          </w:tcPr>
          <w:p w14:paraId="197ACF9C" w14:textId="77777777" w:rsidR="00097E98" w:rsidRPr="00442838" w:rsidRDefault="00097E98" w:rsidP="000F163C">
            <w:pPr>
              <w:spacing w:line="360" w:lineRule="auto"/>
            </w:pPr>
          </w:p>
        </w:tc>
        <w:tc>
          <w:tcPr>
            <w:tcW w:w="1652" w:type="dxa"/>
          </w:tcPr>
          <w:p w14:paraId="177B4341" w14:textId="77777777" w:rsidR="00097E98" w:rsidRPr="00442838" w:rsidRDefault="00097E98" w:rsidP="000F163C">
            <w:pPr>
              <w:spacing w:line="360" w:lineRule="auto"/>
            </w:pPr>
          </w:p>
        </w:tc>
        <w:tc>
          <w:tcPr>
            <w:tcW w:w="3719" w:type="dxa"/>
          </w:tcPr>
          <w:p w14:paraId="6ECFD533" w14:textId="77777777" w:rsidR="00097E98" w:rsidRPr="00442838" w:rsidRDefault="00097E98" w:rsidP="000F163C">
            <w:pPr>
              <w:spacing w:line="360" w:lineRule="auto"/>
            </w:pPr>
          </w:p>
        </w:tc>
        <w:tc>
          <w:tcPr>
            <w:tcW w:w="880" w:type="dxa"/>
          </w:tcPr>
          <w:p w14:paraId="3632F565" w14:textId="77777777" w:rsidR="00097E98" w:rsidRPr="00442838" w:rsidRDefault="00097E98" w:rsidP="000F163C">
            <w:pPr>
              <w:spacing w:line="360" w:lineRule="auto"/>
            </w:pPr>
          </w:p>
        </w:tc>
        <w:tc>
          <w:tcPr>
            <w:tcW w:w="724" w:type="dxa"/>
          </w:tcPr>
          <w:p w14:paraId="5BFD04DF" w14:textId="77777777" w:rsidR="00097E98" w:rsidRPr="00442838" w:rsidRDefault="00097E98" w:rsidP="000F163C">
            <w:pPr>
              <w:spacing w:line="360" w:lineRule="auto"/>
            </w:pPr>
          </w:p>
        </w:tc>
        <w:tc>
          <w:tcPr>
            <w:tcW w:w="724" w:type="dxa"/>
          </w:tcPr>
          <w:p w14:paraId="14B0CF68" w14:textId="77777777" w:rsidR="00097E98" w:rsidRPr="00442838" w:rsidRDefault="00097E98" w:rsidP="000F163C">
            <w:pPr>
              <w:spacing w:line="360" w:lineRule="auto"/>
            </w:pPr>
          </w:p>
        </w:tc>
        <w:tc>
          <w:tcPr>
            <w:tcW w:w="1976" w:type="dxa"/>
          </w:tcPr>
          <w:p w14:paraId="5E118DF0" w14:textId="77777777" w:rsidR="00097E98" w:rsidRPr="00442838" w:rsidRDefault="00097E98" w:rsidP="000F163C">
            <w:pPr>
              <w:spacing w:line="360" w:lineRule="auto"/>
            </w:pPr>
          </w:p>
        </w:tc>
      </w:tr>
    </w:tbl>
    <w:p w14:paraId="427374E4" w14:textId="77777777" w:rsidR="00097E98" w:rsidRPr="00442838" w:rsidRDefault="00097E98" w:rsidP="00097E98">
      <w:pPr>
        <w:rPr>
          <w:sz w:val="24"/>
        </w:rPr>
      </w:pPr>
    </w:p>
    <w:p w14:paraId="625828B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30E66A" w14:textId="77777777" w:rsidTr="000F163C">
        <w:tc>
          <w:tcPr>
            <w:tcW w:w="3596" w:type="dxa"/>
          </w:tcPr>
          <w:p w14:paraId="6B1FD9A9" w14:textId="77777777" w:rsidR="00097E98" w:rsidRPr="00442838" w:rsidRDefault="00097E98" w:rsidP="000F163C">
            <w:pPr>
              <w:rPr>
                <w:sz w:val="24"/>
              </w:rPr>
            </w:pPr>
          </w:p>
        </w:tc>
        <w:tc>
          <w:tcPr>
            <w:tcW w:w="3597" w:type="dxa"/>
          </w:tcPr>
          <w:p w14:paraId="3FEE2407" w14:textId="77777777" w:rsidR="00097E98" w:rsidRPr="00442838" w:rsidRDefault="00097E98" w:rsidP="000F163C">
            <w:pPr>
              <w:rPr>
                <w:sz w:val="24"/>
              </w:rPr>
            </w:pPr>
          </w:p>
        </w:tc>
        <w:tc>
          <w:tcPr>
            <w:tcW w:w="3597" w:type="dxa"/>
          </w:tcPr>
          <w:p w14:paraId="2DE8EF4B" w14:textId="77777777" w:rsidR="00097E98" w:rsidRPr="00442838" w:rsidRDefault="00097E98" w:rsidP="000F163C">
            <w:pPr>
              <w:rPr>
                <w:sz w:val="24"/>
              </w:rPr>
            </w:pPr>
          </w:p>
        </w:tc>
      </w:tr>
      <w:tr w:rsidR="00097E98" w:rsidRPr="00442838" w14:paraId="2B690B94" w14:textId="77777777" w:rsidTr="000F163C">
        <w:tc>
          <w:tcPr>
            <w:tcW w:w="3596" w:type="dxa"/>
          </w:tcPr>
          <w:p w14:paraId="5B044600" w14:textId="77777777" w:rsidR="00097E98" w:rsidRPr="00442838" w:rsidRDefault="00097E98" w:rsidP="000F163C">
            <w:pPr>
              <w:rPr>
                <w:sz w:val="24"/>
              </w:rPr>
            </w:pPr>
          </w:p>
        </w:tc>
        <w:tc>
          <w:tcPr>
            <w:tcW w:w="3597" w:type="dxa"/>
          </w:tcPr>
          <w:p w14:paraId="4DFE5181" w14:textId="77777777" w:rsidR="00097E98" w:rsidRPr="00442838" w:rsidRDefault="00097E98" w:rsidP="000F163C">
            <w:pPr>
              <w:rPr>
                <w:sz w:val="24"/>
              </w:rPr>
            </w:pPr>
          </w:p>
        </w:tc>
        <w:tc>
          <w:tcPr>
            <w:tcW w:w="3597" w:type="dxa"/>
          </w:tcPr>
          <w:p w14:paraId="3089A418" w14:textId="77777777" w:rsidR="00097E98" w:rsidRPr="00442838" w:rsidRDefault="00097E98" w:rsidP="000F163C">
            <w:pPr>
              <w:rPr>
                <w:sz w:val="24"/>
              </w:rPr>
            </w:pPr>
          </w:p>
        </w:tc>
      </w:tr>
    </w:tbl>
    <w:p w14:paraId="77EE04F4" w14:textId="77777777" w:rsidR="00097E98" w:rsidRPr="00442838" w:rsidRDefault="00097E98" w:rsidP="00097E98">
      <w:pPr>
        <w:rPr>
          <w:sz w:val="24"/>
        </w:rPr>
      </w:pPr>
    </w:p>
    <w:p w14:paraId="0140FCD4" w14:textId="77777777" w:rsidR="00097E98" w:rsidRPr="00442838" w:rsidRDefault="00097E98" w:rsidP="00097E98">
      <w:pPr>
        <w:rPr>
          <w:sz w:val="24"/>
        </w:rPr>
      </w:pPr>
      <w:r w:rsidRPr="00442838">
        <w:rPr>
          <w:sz w:val="24"/>
        </w:rPr>
        <w:t>Sprites:</w:t>
      </w:r>
    </w:p>
    <w:p w14:paraId="353011FB" w14:textId="77777777" w:rsidR="00097E98" w:rsidRPr="00442838" w:rsidRDefault="00097E98" w:rsidP="00097E98">
      <w:pPr>
        <w:rPr>
          <w:sz w:val="24"/>
        </w:rPr>
      </w:pPr>
      <w:r w:rsidRPr="00442838">
        <w:rPr>
          <w:sz w:val="24"/>
        </w:rPr>
        <w:br w:type="page"/>
      </w:r>
    </w:p>
    <w:p w14:paraId="102E902C" w14:textId="77777777" w:rsidR="00097E98" w:rsidRPr="00442838" w:rsidRDefault="00097E98" w:rsidP="00097E98">
      <w:pPr>
        <w:rPr>
          <w:sz w:val="24"/>
        </w:rPr>
      </w:pPr>
      <w:r w:rsidRPr="00442838">
        <w:rPr>
          <w:sz w:val="24"/>
        </w:rPr>
        <w:lastRenderedPageBreak/>
        <w:t>Family Page</w:t>
      </w:r>
    </w:p>
    <w:p w14:paraId="655D999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DB62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E24A1CD" w14:textId="77777777" w:rsidTr="000F163C">
        <w:trPr>
          <w:trHeight w:val="896"/>
        </w:trPr>
        <w:tc>
          <w:tcPr>
            <w:tcW w:w="1251" w:type="dxa"/>
          </w:tcPr>
          <w:p w14:paraId="4566982A" w14:textId="77777777" w:rsidR="00097E98" w:rsidRPr="00442838" w:rsidRDefault="00097E98" w:rsidP="000F163C">
            <w:pPr>
              <w:spacing w:line="360" w:lineRule="auto"/>
            </w:pPr>
            <w:r w:rsidRPr="00442838">
              <w:t>Pokemon</w:t>
            </w:r>
          </w:p>
          <w:p w14:paraId="0BE85801" w14:textId="77777777" w:rsidR="00097E98" w:rsidRPr="00442838" w:rsidRDefault="00097E98" w:rsidP="000F163C">
            <w:pPr>
              <w:spacing w:line="360" w:lineRule="auto"/>
            </w:pPr>
            <w:r w:rsidRPr="00442838">
              <w:t>Name</w:t>
            </w:r>
          </w:p>
        </w:tc>
        <w:tc>
          <w:tcPr>
            <w:tcW w:w="1652" w:type="dxa"/>
          </w:tcPr>
          <w:p w14:paraId="6B84E28C" w14:textId="77777777" w:rsidR="00097E98" w:rsidRPr="00442838" w:rsidRDefault="00097E98" w:rsidP="000F163C">
            <w:pPr>
              <w:spacing w:line="360" w:lineRule="auto"/>
            </w:pPr>
            <w:r w:rsidRPr="00442838">
              <w:t>Pokemon Number</w:t>
            </w:r>
          </w:p>
        </w:tc>
        <w:tc>
          <w:tcPr>
            <w:tcW w:w="3719" w:type="dxa"/>
          </w:tcPr>
          <w:p w14:paraId="63F3F9F0" w14:textId="77777777" w:rsidR="00097E98" w:rsidRPr="00442838" w:rsidRDefault="00097E98" w:rsidP="000F163C">
            <w:pPr>
              <w:spacing w:line="360" w:lineRule="auto"/>
            </w:pPr>
            <w:r w:rsidRPr="00442838">
              <w:t>Base Stats</w:t>
            </w:r>
          </w:p>
          <w:p w14:paraId="21C84761" w14:textId="77777777" w:rsidR="00097E98" w:rsidRPr="00442838" w:rsidRDefault="00097E98" w:rsidP="000F163C">
            <w:pPr>
              <w:spacing w:line="360" w:lineRule="auto"/>
            </w:pPr>
            <w:r w:rsidRPr="00442838">
              <w:t>(</w:t>
            </w:r>
            <w:proofErr w:type="gramStart"/>
            <w:r w:rsidRPr="00442838">
              <w:t>HP,ATK</w:t>
            </w:r>
            <w:proofErr w:type="gramEnd"/>
            <w:r w:rsidRPr="00442838">
              <w:t>,DEF,SPEED,SPATK,SPDEF)</w:t>
            </w:r>
          </w:p>
        </w:tc>
        <w:tc>
          <w:tcPr>
            <w:tcW w:w="880" w:type="dxa"/>
          </w:tcPr>
          <w:p w14:paraId="1B6709E4" w14:textId="77777777" w:rsidR="00097E98" w:rsidRPr="00442838" w:rsidRDefault="00097E98" w:rsidP="000F163C">
            <w:pPr>
              <w:spacing w:line="360" w:lineRule="auto"/>
            </w:pPr>
            <w:r w:rsidRPr="00442838">
              <w:t>Ability</w:t>
            </w:r>
          </w:p>
        </w:tc>
        <w:tc>
          <w:tcPr>
            <w:tcW w:w="724" w:type="dxa"/>
          </w:tcPr>
          <w:p w14:paraId="5AF32567" w14:textId="77777777" w:rsidR="00097E98" w:rsidRPr="00442838" w:rsidRDefault="00097E98" w:rsidP="000F163C">
            <w:pPr>
              <w:spacing w:line="360" w:lineRule="auto"/>
            </w:pPr>
            <w:r w:rsidRPr="00442838">
              <w:t>Type 1</w:t>
            </w:r>
          </w:p>
        </w:tc>
        <w:tc>
          <w:tcPr>
            <w:tcW w:w="724" w:type="dxa"/>
          </w:tcPr>
          <w:p w14:paraId="3CEEB563" w14:textId="77777777" w:rsidR="00097E98" w:rsidRPr="00442838" w:rsidRDefault="00097E98" w:rsidP="000F163C">
            <w:pPr>
              <w:spacing w:line="360" w:lineRule="auto"/>
            </w:pPr>
            <w:r w:rsidRPr="00442838">
              <w:t>Type 2</w:t>
            </w:r>
          </w:p>
        </w:tc>
        <w:tc>
          <w:tcPr>
            <w:tcW w:w="1976" w:type="dxa"/>
          </w:tcPr>
          <w:p w14:paraId="2CB1700E" w14:textId="77777777" w:rsidR="00097E98" w:rsidRPr="00442838" w:rsidRDefault="00097E98" w:rsidP="000F163C">
            <w:pPr>
              <w:spacing w:line="360" w:lineRule="auto"/>
            </w:pPr>
            <w:r w:rsidRPr="00442838">
              <w:t>Evolution</w:t>
            </w:r>
          </w:p>
        </w:tc>
      </w:tr>
      <w:tr w:rsidR="00097E98" w:rsidRPr="00442838" w14:paraId="4680BC82" w14:textId="77777777" w:rsidTr="000F163C">
        <w:trPr>
          <w:trHeight w:val="454"/>
        </w:trPr>
        <w:tc>
          <w:tcPr>
            <w:tcW w:w="1251" w:type="dxa"/>
          </w:tcPr>
          <w:p w14:paraId="4E6011B5" w14:textId="77777777" w:rsidR="00097E98" w:rsidRPr="00442838" w:rsidRDefault="00097E98" w:rsidP="000F163C">
            <w:pPr>
              <w:spacing w:line="360" w:lineRule="auto"/>
            </w:pPr>
          </w:p>
        </w:tc>
        <w:tc>
          <w:tcPr>
            <w:tcW w:w="1652" w:type="dxa"/>
          </w:tcPr>
          <w:p w14:paraId="56943D98" w14:textId="77777777" w:rsidR="00097E98" w:rsidRPr="00442838" w:rsidRDefault="00097E98" w:rsidP="000F163C">
            <w:pPr>
              <w:spacing w:line="360" w:lineRule="auto"/>
            </w:pPr>
          </w:p>
        </w:tc>
        <w:tc>
          <w:tcPr>
            <w:tcW w:w="3719" w:type="dxa"/>
          </w:tcPr>
          <w:p w14:paraId="100BDF31" w14:textId="77777777" w:rsidR="00097E98" w:rsidRPr="00442838" w:rsidRDefault="00097E98" w:rsidP="000F163C">
            <w:pPr>
              <w:spacing w:line="360" w:lineRule="auto"/>
            </w:pPr>
          </w:p>
        </w:tc>
        <w:tc>
          <w:tcPr>
            <w:tcW w:w="880" w:type="dxa"/>
          </w:tcPr>
          <w:p w14:paraId="327E0EA7" w14:textId="77777777" w:rsidR="00097E98" w:rsidRPr="00442838" w:rsidRDefault="00097E98" w:rsidP="000F163C">
            <w:pPr>
              <w:spacing w:line="360" w:lineRule="auto"/>
            </w:pPr>
          </w:p>
        </w:tc>
        <w:tc>
          <w:tcPr>
            <w:tcW w:w="724" w:type="dxa"/>
          </w:tcPr>
          <w:p w14:paraId="2904EAD2" w14:textId="77777777" w:rsidR="00097E98" w:rsidRPr="00442838" w:rsidRDefault="00097E98" w:rsidP="000F163C">
            <w:pPr>
              <w:spacing w:line="360" w:lineRule="auto"/>
            </w:pPr>
          </w:p>
        </w:tc>
        <w:tc>
          <w:tcPr>
            <w:tcW w:w="724" w:type="dxa"/>
          </w:tcPr>
          <w:p w14:paraId="3CB13F13" w14:textId="77777777" w:rsidR="00097E98" w:rsidRPr="00442838" w:rsidRDefault="00097E98" w:rsidP="000F163C">
            <w:pPr>
              <w:spacing w:line="360" w:lineRule="auto"/>
            </w:pPr>
          </w:p>
        </w:tc>
        <w:tc>
          <w:tcPr>
            <w:tcW w:w="1976" w:type="dxa"/>
          </w:tcPr>
          <w:p w14:paraId="76CD8BFF" w14:textId="77777777" w:rsidR="00097E98" w:rsidRPr="00442838" w:rsidRDefault="00097E98" w:rsidP="000F163C">
            <w:pPr>
              <w:spacing w:line="360" w:lineRule="auto"/>
            </w:pPr>
          </w:p>
        </w:tc>
      </w:tr>
      <w:tr w:rsidR="00097E98" w:rsidRPr="00442838" w14:paraId="1E165B05" w14:textId="77777777" w:rsidTr="000F163C">
        <w:trPr>
          <w:trHeight w:val="441"/>
        </w:trPr>
        <w:tc>
          <w:tcPr>
            <w:tcW w:w="1251" w:type="dxa"/>
          </w:tcPr>
          <w:p w14:paraId="53CC9F44" w14:textId="77777777" w:rsidR="00097E98" w:rsidRPr="00442838" w:rsidRDefault="00097E98" w:rsidP="000F163C">
            <w:pPr>
              <w:spacing w:line="360" w:lineRule="auto"/>
            </w:pPr>
          </w:p>
        </w:tc>
        <w:tc>
          <w:tcPr>
            <w:tcW w:w="1652" w:type="dxa"/>
          </w:tcPr>
          <w:p w14:paraId="6C06DDF3" w14:textId="77777777" w:rsidR="00097E98" w:rsidRPr="00442838" w:rsidRDefault="00097E98" w:rsidP="000F163C">
            <w:pPr>
              <w:spacing w:line="360" w:lineRule="auto"/>
            </w:pPr>
          </w:p>
        </w:tc>
        <w:tc>
          <w:tcPr>
            <w:tcW w:w="3719" w:type="dxa"/>
          </w:tcPr>
          <w:p w14:paraId="5E7DA2D8" w14:textId="77777777" w:rsidR="00097E98" w:rsidRPr="00442838" w:rsidRDefault="00097E98" w:rsidP="000F163C">
            <w:pPr>
              <w:spacing w:line="360" w:lineRule="auto"/>
            </w:pPr>
          </w:p>
        </w:tc>
        <w:tc>
          <w:tcPr>
            <w:tcW w:w="880" w:type="dxa"/>
          </w:tcPr>
          <w:p w14:paraId="14DD2425" w14:textId="77777777" w:rsidR="00097E98" w:rsidRPr="00442838" w:rsidRDefault="00097E98" w:rsidP="000F163C">
            <w:pPr>
              <w:spacing w:line="360" w:lineRule="auto"/>
            </w:pPr>
          </w:p>
        </w:tc>
        <w:tc>
          <w:tcPr>
            <w:tcW w:w="724" w:type="dxa"/>
          </w:tcPr>
          <w:p w14:paraId="02C05398" w14:textId="77777777" w:rsidR="00097E98" w:rsidRPr="00442838" w:rsidRDefault="00097E98" w:rsidP="000F163C">
            <w:pPr>
              <w:spacing w:line="360" w:lineRule="auto"/>
            </w:pPr>
          </w:p>
        </w:tc>
        <w:tc>
          <w:tcPr>
            <w:tcW w:w="724" w:type="dxa"/>
          </w:tcPr>
          <w:p w14:paraId="2753B1E1" w14:textId="77777777" w:rsidR="00097E98" w:rsidRPr="00442838" w:rsidRDefault="00097E98" w:rsidP="000F163C">
            <w:pPr>
              <w:spacing w:line="360" w:lineRule="auto"/>
            </w:pPr>
          </w:p>
        </w:tc>
        <w:tc>
          <w:tcPr>
            <w:tcW w:w="1976" w:type="dxa"/>
          </w:tcPr>
          <w:p w14:paraId="50DBDF67" w14:textId="77777777" w:rsidR="00097E98" w:rsidRPr="00442838" w:rsidRDefault="00097E98" w:rsidP="000F163C">
            <w:pPr>
              <w:spacing w:line="360" w:lineRule="auto"/>
            </w:pPr>
          </w:p>
        </w:tc>
      </w:tr>
      <w:tr w:rsidR="00097E98" w:rsidRPr="00442838" w14:paraId="71781778" w14:textId="77777777" w:rsidTr="000F163C">
        <w:trPr>
          <w:trHeight w:val="441"/>
        </w:trPr>
        <w:tc>
          <w:tcPr>
            <w:tcW w:w="1251" w:type="dxa"/>
          </w:tcPr>
          <w:p w14:paraId="5AAE982B" w14:textId="77777777" w:rsidR="00097E98" w:rsidRPr="00442838" w:rsidRDefault="00097E98" w:rsidP="000F163C">
            <w:pPr>
              <w:spacing w:line="360" w:lineRule="auto"/>
            </w:pPr>
          </w:p>
        </w:tc>
        <w:tc>
          <w:tcPr>
            <w:tcW w:w="1652" w:type="dxa"/>
          </w:tcPr>
          <w:p w14:paraId="7710A327" w14:textId="77777777" w:rsidR="00097E98" w:rsidRPr="00442838" w:rsidRDefault="00097E98" w:rsidP="000F163C">
            <w:pPr>
              <w:spacing w:line="360" w:lineRule="auto"/>
            </w:pPr>
          </w:p>
        </w:tc>
        <w:tc>
          <w:tcPr>
            <w:tcW w:w="3719" w:type="dxa"/>
          </w:tcPr>
          <w:p w14:paraId="545000D5" w14:textId="77777777" w:rsidR="00097E98" w:rsidRPr="00442838" w:rsidRDefault="00097E98" w:rsidP="000F163C">
            <w:pPr>
              <w:spacing w:line="360" w:lineRule="auto"/>
            </w:pPr>
          </w:p>
        </w:tc>
        <w:tc>
          <w:tcPr>
            <w:tcW w:w="880" w:type="dxa"/>
          </w:tcPr>
          <w:p w14:paraId="1C3CDA5A" w14:textId="77777777" w:rsidR="00097E98" w:rsidRPr="00442838" w:rsidRDefault="00097E98" w:rsidP="000F163C">
            <w:pPr>
              <w:spacing w:line="360" w:lineRule="auto"/>
            </w:pPr>
          </w:p>
        </w:tc>
        <w:tc>
          <w:tcPr>
            <w:tcW w:w="724" w:type="dxa"/>
          </w:tcPr>
          <w:p w14:paraId="6591628B" w14:textId="77777777" w:rsidR="00097E98" w:rsidRPr="00442838" w:rsidRDefault="00097E98" w:rsidP="000F163C">
            <w:pPr>
              <w:spacing w:line="360" w:lineRule="auto"/>
            </w:pPr>
          </w:p>
        </w:tc>
        <w:tc>
          <w:tcPr>
            <w:tcW w:w="724" w:type="dxa"/>
          </w:tcPr>
          <w:p w14:paraId="157E6303" w14:textId="77777777" w:rsidR="00097E98" w:rsidRPr="00442838" w:rsidRDefault="00097E98" w:rsidP="000F163C">
            <w:pPr>
              <w:spacing w:line="360" w:lineRule="auto"/>
            </w:pPr>
          </w:p>
        </w:tc>
        <w:tc>
          <w:tcPr>
            <w:tcW w:w="1976" w:type="dxa"/>
          </w:tcPr>
          <w:p w14:paraId="2CA92EE0" w14:textId="77777777" w:rsidR="00097E98" w:rsidRPr="00442838" w:rsidRDefault="00097E98" w:rsidP="000F163C">
            <w:pPr>
              <w:spacing w:line="360" w:lineRule="auto"/>
            </w:pPr>
          </w:p>
        </w:tc>
      </w:tr>
      <w:tr w:rsidR="00097E98" w:rsidRPr="00442838" w14:paraId="09D20D0A" w14:textId="77777777" w:rsidTr="000F163C">
        <w:trPr>
          <w:trHeight w:val="896"/>
        </w:trPr>
        <w:tc>
          <w:tcPr>
            <w:tcW w:w="1251" w:type="dxa"/>
          </w:tcPr>
          <w:p w14:paraId="27295D77" w14:textId="77777777" w:rsidR="00097E98" w:rsidRPr="00442838" w:rsidRDefault="00097E98" w:rsidP="000F163C">
            <w:pPr>
              <w:spacing w:line="360" w:lineRule="auto"/>
            </w:pPr>
          </w:p>
        </w:tc>
        <w:tc>
          <w:tcPr>
            <w:tcW w:w="1652" w:type="dxa"/>
          </w:tcPr>
          <w:p w14:paraId="78F37645" w14:textId="77777777" w:rsidR="00097E98" w:rsidRPr="00442838" w:rsidRDefault="00097E98" w:rsidP="000F163C">
            <w:pPr>
              <w:spacing w:line="360" w:lineRule="auto"/>
            </w:pPr>
          </w:p>
        </w:tc>
        <w:tc>
          <w:tcPr>
            <w:tcW w:w="3719" w:type="dxa"/>
          </w:tcPr>
          <w:p w14:paraId="2F0D1F51" w14:textId="77777777" w:rsidR="00097E98" w:rsidRPr="00442838" w:rsidRDefault="00097E98" w:rsidP="000F163C">
            <w:pPr>
              <w:spacing w:line="360" w:lineRule="auto"/>
            </w:pPr>
          </w:p>
        </w:tc>
        <w:tc>
          <w:tcPr>
            <w:tcW w:w="880" w:type="dxa"/>
          </w:tcPr>
          <w:p w14:paraId="25772FC8" w14:textId="77777777" w:rsidR="00097E98" w:rsidRPr="00442838" w:rsidRDefault="00097E98" w:rsidP="000F163C">
            <w:pPr>
              <w:spacing w:line="360" w:lineRule="auto"/>
            </w:pPr>
          </w:p>
        </w:tc>
        <w:tc>
          <w:tcPr>
            <w:tcW w:w="724" w:type="dxa"/>
          </w:tcPr>
          <w:p w14:paraId="6870DED3" w14:textId="77777777" w:rsidR="00097E98" w:rsidRPr="00442838" w:rsidRDefault="00097E98" w:rsidP="000F163C">
            <w:pPr>
              <w:spacing w:line="360" w:lineRule="auto"/>
            </w:pPr>
          </w:p>
        </w:tc>
        <w:tc>
          <w:tcPr>
            <w:tcW w:w="724" w:type="dxa"/>
          </w:tcPr>
          <w:p w14:paraId="4D213651" w14:textId="77777777" w:rsidR="00097E98" w:rsidRPr="00442838" w:rsidRDefault="00097E98" w:rsidP="000F163C">
            <w:pPr>
              <w:spacing w:line="360" w:lineRule="auto"/>
            </w:pPr>
          </w:p>
        </w:tc>
        <w:tc>
          <w:tcPr>
            <w:tcW w:w="1976" w:type="dxa"/>
          </w:tcPr>
          <w:p w14:paraId="0E2DB053" w14:textId="77777777" w:rsidR="00097E98" w:rsidRPr="00442838" w:rsidRDefault="00097E98" w:rsidP="000F163C">
            <w:pPr>
              <w:spacing w:line="360" w:lineRule="auto"/>
            </w:pPr>
          </w:p>
        </w:tc>
      </w:tr>
    </w:tbl>
    <w:p w14:paraId="5A4AE48A" w14:textId="77777777" w:rsidR="00097E98" w:rsidRPr="00442838" w:rsidRDefault="00097E98" w:rsidP="00097E98">
      <w:pPr>
        <w:rPr>
          <w:sz w:val="24"/>
        </w:rPr>
      </w:pPr>
    </w:p>
    <w:p w14:paraId="062E6CE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CCB561" w14:textId="77777777" w:rsidTr="000F163C">
        <w:tc>
          <w:tcPr>
            <w:tcW w:w="3596" w:type="dxa"/>
          </w:tcPr>
          <w:p w14:paraId="3E14D3E7" w14:textId="77777777" w:rsidR="00097E98" w:rsidRPr="00442838" w:rsidRDefault="00097E98" w:rsidP="000F163C">
            <w:pPr>
              <w:rPr>
                <w:sz w:val="24"/>
              </w:rPr>
            </w:pPr>
          </w:p>
        </w:tc>
        <w:tc>
          <w:tcPr>
            <w:tcW w:w="3597" w:type="dxa"/>
          </w:tcPr>
          <w:p w14:paraId="401213AB" w14:textId="77777777" w:rsidR="00097E98" w:rsidRPr="00442838" w:rsidRDefault="00097E98" w:rsidP="000F163C">
            <w:pPr>
              <w:rPr>
                <w:sz w:val="24"/>
              </w:rPr>
            </w:pPr>
          </w:p>
        </w:tc>
        <w:tc>
          <w:tcPr>
            <w:tcW w:w="3597" w:type="dxa"/>
          </w:tcPr>
          <w:p w14:paraId="10895D4B" w14:textId="77777777" w:rsidR="00097E98" w:rsidRPr="00442838" w:rsidRDefault="00097E98" w:rsidP="000F163C">
            <w:pPr>
              <w:rPr>
                <w:sz w:val="24"/>
              </w:rPr>
            </w:pPr>
          </w:p>
        </w:tc>
      </w:tr>
      <w:tr w:rsidR="00097E98" w:rsidRPr="00442838" w14:paraId="13185E8C" w14:textId="77777777" w:rsidTr="000F163C">
        <w:tc>
          <w:tcPr>
            <w:tcW w:w="3596" w:type="dxa"/>
          </w:tcPr>
          <w:p w14:paraId="48570761" w14:textId="77777777" w:rsidR="00097E98" w:rsidRPr="00442838" w:rsidRDefault="00097E98" w:rsidP="000F163C">
            <w:pPr>
              <w:rPr>
                <w:sz w:val="24"/>
              </w:rPr>
            </w:pPr>
          </w:p>
        </w:tc>
        <w:tc>
          <w:tcPr>
            <w:tcW w:w="3597" w:type="dxa"/>
          </w:tcPr>
          <w:p w14:paraId="4DC2F678" w14:textId="77777777" w:rsidR="00097E98" w:rsidRPr="00442838" w:rsidRDefault="00097E98" w:rsidP="000F163C">
            <w:pPr>
              <w:rPr>
                <w:sz w:val="24"/>
              </w:rPr>
            </w:pPr>
          </w:p>
        </w:tc>
        <w:tc>
          <w:tcPr>
            <w:tcW w:w="3597" w:type="dxa"/>
          </w:tcPr>
          <w:p w14:paraId="4B7643EB" w14:textId="77777777" w:rsidR="00097E98" w:rsidRPr="00442838" w:rsidRDefault="00097E98" w:rsidP="000F163C">
            <w:pPr>
              <w:rPr>
                <w:sz w:val="24"/>
              </w:rPr>
            </w:pPr>
          </w:p>
        </w:tc>
      </w:tr>
    </w:tbl>
    <w:p w14:paraId="28EFE1F9" w14:textId="77777777" w:rsidR="00097E98" w:rsidRPr="00442838" w:rsidRDefault="00097E98" w:rsidP="00097E98">
      <w:pPr>
        <w:rPr>
          <w:sz w:val="24"/>
        </w:rPr>
      </w:pPr>
    </w:p>
    <w:p w14:paraId="15BCE161" w14:textId="77777777" w:rsidR="00097E98" w:rsidRPr="00442838" w:rsidRDefault="00097E98" w:rsidP="00097E98">
      <w:pPr>
        <w:rPr>
          <w:sz w:val="24"/>
        </w:rPr>
      </w:pPr>
      <w:r w:rsidRPr="00442838">
        <w:rPr>
          <w:sz w:val="24"/>
        </w:rPr>
        <w:t>Sprites:</w:t>
      </w:r>
    </w:p>
    <w:p w14:paraId="0A1F0A80" w14:textId="77777777" w:rsidR="00F34ED6" w:rsidRPr="00442838" w:rsidRDefault="00F34ED6">
      <w:pPr>
        <w:rPr>
          <w:sz w:val="24"/>
        </w:rPr>
      </w:pPr>
      <w:r w:rsidRPr="00442838">
        <w:rPr>
          <w:sz w:val="24"/>
        </w:rPr>
        <w:br w:type="page"/>
      </w:r>
    </w:p>
    <w:p w14:paraId="63E2962E" w14:textId="77777777" w:rsidR="00A80CA7" w:rsidRPr="00442838" w:rsidRDefault="00A80CA7">
      <w:pPr>
        <w:rPr>
          <w:sz w:val="24"/>
        </w:rPr>
      </w:pPr>
    </w:p>
    <w:p w14:paraId="06A86012" w14:textId="77777777" w:rsidR="00A80CA7" w:rsidRPr="00442838" w:rsidRDefault="00A80CA7" w:rsidP="00A80CA7">
      <w:pPr>
        <w:spacing w:line="360" w:lineRule="auto"/>
        <w:jc w:val="center"/>
        <w:rPr>
          <w:sz w:val="28"/>
          <w:u w:val="single"/>
        </w:rPr>
      </w:pPr>
      <w:commentRangeStart w:id="1"/>
      <w:r w:rsidRPr="00442838">
        <w:rPr>
          <w:sz w:val="28"/>
          <w:u w:val="single"/>
        </w:rPr>
        <w:t>Itemdex</w:t>
      </w:r>
      <w:commentRangeEnd w:id="1"/>
      <w:r w:rsidR="00227386" w:rsidRPr="00442838">
        <w:rPr>
          <w:rStyle w:val="CommentReference"/>
          <w:u w:val="single"/>
        </w:rPr>
        <w:commentReference w:id="1"/>
      </w:r>
    </w:p>
    <w:tbl>
      <w:tblPr>
        <w:tblStyle w:val="TableGrid"/>
        <w:tblW w:w="5000" w:type="pct"/>
        <w:tblLook w:val="04A0" w:firstRow="1" w:lastRow="0" w:firstColumn="1" w:lastColumn="0" w:noHBand="0" w:noVBand="1"/>
      </w:tblPr>
      <w:tblGrid>
        <w:gridCol w:w="2697"/>
        <w:gridCol w:w="2695"/>
        <w:gridCol w:w="2700"/>
        <w:gridCol w:w="2698"/>
      </w:tblGrid>
      <w:tr w:rsidR="008A1961" w:rsidRPr="00442838" w14:paraId="15C17132" w14:textId="77777777" w:rsidTr="008A1961">
        <w:tc>
          <w:tcPr>
            <w:tcW w:w="1250" w:type="pct"/>
          </w:tcPr>
          <w:p w14:paraId="047A4199" w14:textId="77777777" w:rsidR="008A1961" w:rsidRPr="00442838" w:rsidRDefault="008A1961" w:rsidP="008A1961">
            <w:pPr>
              <w:spacing w:line="360" w:lineRule="auto"/>
              <w:jc w:val="center"/>
              <w:rPr>
                <w:sz w:val="24"/>
              </w:rPr>
            </w:pPr>
            <w:r w:rsidRPr="00442838">
              <w:rPr>
                <w:sz w:val="24"/>
              </w:rPr>
              <w:t>Item Name</w:t>
            </w:r>
          </w:p>
        </w:tc>
        <w:tc>
          <w:tcPr>
            <w:tcW w:w="1249" w:type="pct"/>
          </w:tcPr>
          <w:p w14:paraId="613340C1" w14:textId="77777777" w:rsidR="008A1961" w:rsidRPr="00442838" w:rsidRDefault="008A1961" w:rsidP="008A1961">
            <w:pPr>
              <w:spacing w:line="360" w:lineRule="auto"/>
              <w:jc w:val="center"/>
              <w:rPr>
                <w:sz w:val="24"/>
              </w:rPr>
            </w:pPr>
            <w:r w:rsidRPr="00442838">
              <w:rPr>
                <w:sz w:val="24"/>
              </w:rPr>
              <w:t>Effect</w:t>
            </w:r>
          </w:p>
        </w:tc>
        <w:tc>
          <w:tcPr>
            <w:tcW w:w="1251" w:type="pct"/>
          </w:tcPr>
          <w:p w14:paraId="06481278" w14:textId="77777777" w:rsidR="008A1961" w:rsidRPr="00442838" w:rsidRDefault="008A1961" w:rsidP="008A1961">
            <w:pPr>
              <w:spacing w:line="360" w:lineRule="auto"/>
              <w:jc w:val="center"/>
              <w:rPr>
                <w:sz w:val="24"/>
              </w:rPr>
            </w:pPr>
            <w:r w:rsidRPr="00442838">
              <w:rPr>
                <w:sz w:val="24"/>
              </w:rPr>
              <w:t>Locations</w:t>
            </w:r>
          </w:p>
        </w:tc>
        <w:tc>
          <w:tcPr>
            <w:tcW w:w="1250" w:type="pct"/>
          </w:tcPr>
          <w:p w14:paraId="15F93DB8" w14:textId="77777777" w:rsidR="008A1961" w:rsidRPr="00442838" w:rsidRDefault="008A1961" w:rsidP="008A1961">
            <w:pPr>
              <w:spacing w:line="360" w:lineRule="auto"/>
              <w:jc w:val="center"/>
              <w:rPr>
                <w:sz w:val="24"/>
              </w:rPr>
            </w:pPr>
            <w:r w:rsidRPr="00442838">
              <w:rPr>
                <w:sz w:val="24"/>
              </w:rPr>
              <w:t>Price</w:t>
            </w:r>
          </w:p>
        </w:tc>
      </w:tr>
      <w:tr w:rsidR="008A1961" w:rsidRPr="00442838" w14:paraId="1CE8C495" w14:textId="77777777" w:rsidTr="008A1961">
        <w:tc>
          <w:tcPr>
            <w:tcW w:w="1250" w:type="pct"/>
          </w:tcPr>
          <w:p w14:paraId="39204B3A" w14:textId="39EA363D" w:rsidR="008A1961" w:rsidRPr="00442838" w:rsidRDefault="00442838" w:rsidP="008A1961">
            <w:pPr>
              <w:spacing w:line="360" w:lineRule="auto"/>
              <w:rPr>
                <w:sz w:val="24"/>
              </w:rPr>
            </w:pPr>
            <w:r w:rsidRPr="00442838">
              <w:rPr>
                <w:sz w:val="24"/>
              </w:rPr>
              <w:t>Repel</w:t>
            </w:r>
          </w:p>
        </w:tc>
        <w:tc>
          <w:tcPr>
            <w:tcW w:w="1249" w:type="pct"/>
          </w:tcPr>
          <w:p w14:paraId="26F2D586" w14:textId="77777777" w:rsidR="008A1961" w:rsidRPr="00442838" w:rsidRDefault="008A1961" w:rsidP="008A1961">
            <w:pPr>
              <w:spacing w:line="360" w:lineRule="auto"/>
              <w:rPr>
                <w:sz w:val="24"/>
              </w:rPr>
            </w:pPr>
          </w:p>
        </w:tc>
        <w:tc>
          <w:tcPr>
            <w:tcW w:w="1251" w:type="pct"/>
          </w:tcPr>
          <w:p w14:paraId="4CF64D45" w14:textId="77777777" w:rsidR="008A1961" w:rsidRPr="00442838" w:rsidRDefault="008A1961" w:rsidP="008A1961">
            <w:pPr>
              <w:spacing w:line="360" w:lineRule="auto"/>
              <w:rPr>
                <w:sz w:val="24"/>
              </w:rPr>
            </w:pPr>
          </w:p>
        </w:tc>
        <w:tc>
          <w:tcPr>
            <w:tcW w:w="1250" w:type="pct"/>
          </w:tcPr>
          <w:p w14:paraId="1FFF36DF" w14:textId="77777777" w:rsidR="008A1961" w:rsidRPr="00442838" w:rsidRDefault="008A1961" w:rsidP="008A1961">
            <w:pPr>
              <w:spacing w:line="360" w:lineRule="auto"/>
              <w:rPr>
                <w:sz w:val="24"/>
              </w:rPr>
            </w:pPr>
          </w:p>
        </w:tc>
      </w:tr>
      <w:tr w:rsidR="008A1961" w:rsidRPr="00442838" w14:paraId="70587A9F" w14:textId="77777777" w:rsidTr="008A1961">
        <w:tc>
          <w:tcPr>
            <w:tcW w:w="1250" w:type="pct"/>
          </w:tcPr>
          <w:p w14:paraId="28CA4B1E" w14:textId="6A5A862F" w:rsidR="008A1961" w:rsidRPr="00442838" w:rsidRDefault="00442838" w:rsidP="008A1961">
            <w:pPr>
              <w:spacing w:line="360" w:lineRule="auto"/>
              <w:rPr>
                <w:sz w:val="24"/>
              </w:rPr>
            </w:pPr>
            <w:r w:rsidRPr="00442838">
              <w:rPr>
                <w:sz w:val="24"/>
              </w:rPr>
              <w:t>Super Repel</w:t>
            </w:r>
          </w:p>
        </w:tc>
        <w:tc>
          <w:tcPr>
            <w:tcW w:w="1249" w:type="pct"/>
          </w:tcPr>
          <w:p w14:paraId="73B08035" w14:textId="77777777" w:rsidR="008A1961" w:rsidRPr="00442838" w:rsidRDefault="008A1961" w:rsidP="008A1961">
            <w:pPr>
              <w:spacing w:line="360" w:lineRule="auto"/>
              <w:rPr>
                <w:sz w:val="24"/>
              </w:rPr>
            </w:pPr>
          </w:p>
        </w:tc>
        <w:tc>
          <w:tcPr>
            <w:tcW w:w="1251" w:type="pct"/>
          </w:tcPr>
          <w:p w14:paraId="553367F0" w14:textId="77777777" w:rsidR="008A1961" w:rsidRPr="00442838" w:rsidRDefault="008A1961" w:rsidP="008A1961">
            <w:pPr>
              <w:spacing w:line="360" w:lineRule="auto"/>
              <w:rPr>
                <w:sz w:val="24"/>
              </w:rPr>
            </w:pPr>
          </w:p>
        </w:tc>
        <w:tc>
          <w:tcPr>
            <w:tcW w:w="1250" w:type="pct"/>
          </w:tcPr>
          <w:p w14:paraId="3027579A" w14:textId="77777777" w:rsidR="008A1961" w:rsidRPr="00442838" w:rsidRDefault="008A1961" w:rsidP="008A1961">
            <w:pPr>
              <w:spacing w:line="360" w:lineRule="auto"/>
              <w:rPr>
                <w:sz w:val="24"/>
              </w:rPr>
            </w:pPr>
          </w:p>
        </w:tc>
      </w:tr>
      <w:tr w:rsidR="008A1961" w:rsidRPr="00442838" w14:paraId="75311E0B" w14:textId="77777777" w:rsidTr="008A1961">
        <w:tc>
          <w:tcPr>
            <w:tcW w:w="1250" w:type="pct"/>
          </w:tcPr>
          <w:p w14:paraId="0D651123" w14:textId="073C31D7" w:rsidR="008A1961" w:rsidRPr="00442838" w:rsidRDefault="00442838" w:rsidP="008A1961">
            <w:pPr>
              <w:spacing w:line="360" w:lineRule="auto"/>
              <w:rPr>
                <w:sz w:val="24"/>
              </w:rPr>
            </w:pPr>
            <w:r w:rsidRPr="00442838">
              <w:rPr>
                <w:sz w:val="24"/>
              </w:rPr>
              <w:t>Max Repel</w:t>
            </w:r>
          </w:p>
        </w:tc>
        <w:tc>
          <w:tcPr>
            <w:tcW w:w="1249" w:type="pct"/>
          </w:tcPr>
          <w:p w14:paraId="794F2A6D" w14:textId="77777777" w:rsidR="008A1961" w:rsidRPr="00442838" w:rsidRDefault="008A1961" w:rsidP="008A1961">
            <w:pPr>
              <w:spacing w:line="360" w:lineRule="auto"/>
              <w:rPr>
                <w:sz w:val="24"/>
              </w:rPr>
            </w:pPr>
          </w:p>
        </w:tc>
        <w:tc>
          <w:tcPr>
            <w:tcW w:w="1251" w:type="pct"/>
          </w:tcPr>
          <w:p w14:paraId="6D1B9912" w14:textId="77777777" w:rsidR="008A1961" w:rsidRPr="00442838" w:rsidRDefault="008A1961" w:rsidP="008A1961">
            <w:pPr>
              <w:spacing w:line="360" w:lineRule="auto"/>
              <w:rPr>
                <w:sz w:val="24"/>
              </w:rPr>
            </w:pPr>
          </w:p>
        </w:tc>
        <w:tc>
          <w:tcPr>
            <w:tcW w:w="1250" w:type="pct"/>
          </w:tcPr>
          <w:p w14:paraId="56CC42F2" w14:textId="77777777" w:rsidR="008A1961" w:rsidRPr="00442838" w:rsidRDefault="008A1961" w:rsidP="008A1961">
            <w:pPr>
              <w:spacing w:line="360" w:lineRule="auto"/>
              <w:rPr>
                <w:sz w:val="24"/>
              </w:rPr>
            </w:pPr>
          </w:p>
        </w:tc>
      </w:tr>
      <w:tr w:rsidR="008A1961" w:rsidRPr="00442838" w14:paraId="45DBAD1E" w14:textId="77777777" w:rsidTr="008A1961">
        <w:tc>
          <w:tcPr>
            <w:tcW w:w="1250" w:type="pct"/>
          </w:tcPr>
          <w:p w14:paraId="785A8DEB" w14:textId="6DF15251" w:rsidR="008A1961" w:rsidRPr="00442838" w:rsidRDefault="00442838" w:rsidP="008A1961">
            <w:pPr>
              <w:spacing w:line="360" w:lineRule="auto"/>
              <w:rPr>
                <w:sz w:val="24"/>
              </w:rPr>
            </w:pPr>
            <w:r w:rsidRPr="00442838">
              <w:rPr>
                <w:sz w:val="24"/>
              </w:rPr>
              <w:t>Black Flute</w:t>
            </w:r>
          </w:p>
        </w:tc>
        <w:tc>
          <w:tcPr>
            <w:tcW w:w="1249" w:type="pct"/>
          </w:tcPr>
          <w:p w14:paraId="45036F60" w14:textId="77777777" w:rsidR="008A1961" w:rsidRPr="00442838" w:rsidRDefault="008A1961" w:rsidP="008A1961">
            <w:pPr>
              <w:spacing w:line="360" w:lineRule="auto"/>
              <w:rPr>
                <w:sz w:val="24"/>
              </w:rPr>
            </w:pPr>
          </w:p>
        </w:tc>
        <w:tc>
          <w:tcPr>
            <w:tcW w:w="1251" w:type="pct"/>
          </w:tcPr>
          <w:p w14:paraId="2FD48B38" w14:textId="77777777" w:rsidR="008A1961" w:rsidRPr="00442838" w:rsidRDefault="008A1961" w:rsidP="008A1961">
            <w:pPr>
              <w:spacing w:line="360" w:lineRule="auto"/>
              <w:rPr>
                <w:sz w:val="24"/>
              </w:rPr>
            </w:pPr>
          </w:p>
        </w:tc>
        <w:tc>
          <w:tcPr>
            <w:tcW w:w="1250" w:type="pct"/>
          </w:tcPr>
          <w:p w14:paraId="07EDB8EA" w14:textId="77777777" w:rsidR="008A1961" w:rsidRPr="00442838" w:rsidRDefault="008A1961" w:rsidP="008A1961">
            <w:pPr>
              <w:spacing w:line="360" w:lineRule="auto"/>
              <w:rPr>
                <w:sz w:val="24"/>
              </w:rPr>
            </w:pPr>
          </w:p>
        </w:tc>
      </w:tr>
      <w:tr w:rsidR="008A1961" w:rsidRPr="00442838" w14:paraId="718CE91B" w14:textId="77777777" w:rsidTr="008A1961">
        <w:tc>
          <w:tcPr>
            <w:tcW w:w="1250" w:type="pct"/>
          </w:tcPr>
          <w:p w14:paraId="178D3603" w14:textId="3FCAFA67" w:rsidR="008A1961" w:rsidRPr="00442838" w:rsidRDefault="00442838" w:rsidP="008A1961">
            <w:pPr>
              <w:spacing w:line="360" w:lineRule="auto"/>
              <w:rPr>
                <w:sz w:val="24"/>
              </w:rPr>
            </w:pPr>
            <w:r w:rsidRPr="00442838">
              <w:rPr>
                <w:sz w:val="24"/>
              </w:rPr>
              <w:t>White Flute</w:t>
            </w:r>
          </w:p>
        </w:tc>
        <w:tc>
          <w:tcPr>
            <w:tcW w:w="1249" w:type="pct"/>
          </w:tcPr>
          <w:p w14:paraId="1F5DC9F6" w14:textId="77777777" w:rsidR="008A1961" w:rsidRPr="00442838" w:rsidRDefault="008A1961" w:rsidP="008A1961">
            <w:pPr>
              <w:spacing w:line="360" w:lineRule="auto"/>
              <w:rPr>
                <w:sz w:val="24"/>
              </w:rPr>
            </w:pPr>
          </w:p>
        </w:tc>
        <w:tc>
          <w:tcPr>
            <w:tcW w:w="1251" w:type="pct"/>
          </w:tcPr>
          <w:p w14:paraId="6C19B709" w14:textId="77777777" w:rsidR="008A1961" w:rsidRPr="00442838" w:rsidRDefault="008A1961" w:rsidP="008A1961">
            <w:pPr>
              <w:spacing w:line="360" w:lineRule="auto"/>
              <w:rPr>
                <w:sz w:val="24"/>
              </w:rPr>
            </w:pPr>
          </w:p>
        </w:tc>
        <w:tc>
          <w:tcPr>
            <w:tcW w:w="1250" w:type="pct"/>
          </w:tcPr>
          <w:p w14:paraId="318FB7DA" w14:textId="77777777" w:rsidR="008A1961" w:rsidRPr="00442838" w:rsidRDefault="008A1961" w:rsidP="008A1961">
            <w:pPr>
              <w:spacing w:line="360" w:lineRule="auto"/>
              <w:rPr>
                <w:sz w:val="24"/>
              </w:rPr>
            </w:pPr>
          </w:p>
        </w:tc>
      </w:tr>
      <w:tr w:rsidR="008A1961" w:rsidRPr="00442838" w14:paraId="4DD35FB5" w14:textId="77777777" w:rsidTr="008A1961">
        <w:tc>
          <w:tcPr>
            <w:tcW w:w="1250" w:type="pct"/>
          </w:tcPr>
          <w:p w14:paraId="45D79284" w14:textId="2897CE85" w:rsidR="008A1961" w:rsidRPr="00442838" w:rsidRDefault="00442838" w:rsidP="008A1961">
            <w:pPr>
              <w:spacing w:line="360" w:lineRule="auto"/>
              <w:rPr>
                <w:sz w:val="24"/>
              </w:rPr>
            </w:pPr>
            <w:r>
              <w:rPr>
                <w:sz w:val="24"/>
              </w:rPr>
              <w:t>Honey</w:t>
            </w:r>
          </w:p>
        </w:tc>
        <w:tc>
          <w:tcPr>
            <w:tcW w:w="1249" w:type="pct"/>
          </w:tcPr>
          <w:p w14:paraId="7A1CA665" w14:textId="77777777" w:rsidR="008A1961" w:rsidRPr="00442838" w:rsidRDefault="008A1961" w:rsidP="008A1961">
            <w:pPr>
              <w:spacing w:line="360" w:lineRule="auto"/>
              <w:rPr>
                <w:sz w:val="24"/>
              </w:rPr>
            </w:pPr>
          </w:p>
        </w:tc>
        <w:tc>
          <w:tcPr>
            <w:tcW w:w="1251" w:type="pct"/>
          </w:tcPr>
          <w:p w14:paraId="382865BB" w14:textId="77777777" w:rsidR="008A1961" w:rsidRPr="00442838" w:rsidRDefault="008A1961" w:rsidP="008A1961">
            <w:pPr>
              <w:spacing w:line="360" w:lineRule="auto"/>
              <w:rPr>
                <w:sz w:val="24"/>
              </w:rPr>
            </w:pPr>
          </w:p>
        </w:tc>
        <w:tc>
          <w:tcPr>
            <w:tcW w:w="1250" w:type="pct"/>
          </w:tcPr>
          <w:p w14:paraId="00D38649" w14:textId="77777777" w:rsidR="008A1961" w:rsidRPr="00442838" w:rsidRDefault="008A1961" w:rsidP="008A1961">
            <w:pPr>
              <w:spacing w:line="360" w:lineRule="auto"/>
              <w:rPr>
                <w:sz w:val="24"/>
              </w:rPr>
            </w:pPr>
          </w:p>
        </w:tc>
      </w:tr>
      <w:tr w:rsidR="008A1961" w:rsidRPr="00442838" w14:paraId="4E3DE4FB" w14:textId="77777777" w:rsidTr="008A1961">
        <w:tc>
          <w:tcPr>
            <w:tcW w:w="1250" w:type="pct"/>
          </w:tcPr>
          <w:p w14:paraId="410B7DA5" w14:textId="143CA05A" w:rsidR="008A1961" w:rsidRPr="00442838" w:rsidRDefault="00442838" w:rsidP="008A1961">
            <w:pPr>
              <w:spacing w:line="360" w:lineRule="auto"/>
              <w:rPr>
                <w:sz w:val="24"/>
              </w:rPr>
            </w:pPr>
            <w:r>
              <w:rPr>
                <w:sz w:val="24"/>
              </w:rPr>
              <w:t>Escape Rope</w:t>
            </w:r>
          </w:p>
        </w:tc>
        <w:tc>
          <w:tcPr>
            <w:tcW w:w="1249" w:type="pct"/>
          </w:tcPr>
          <w:p w14:paraId="70DFEE8B" w14:textId="77777777" w:rsidR="008A1961" w:rsidRPr="00442838" w:rsidRDefault="008A1961" w:rsidP="008A1961">
            <w:pPr>
              <w:spacing w:line="360" w:lineRule="auto"/>
              <w:rPr>
                <w:sz w:val="24"/>
              </w:rPr>
            </w:pPr>
          </w:p>
        </w:tc>
        <w:tc>
          <w:tcPr>
            <w:tcW w:w="1251" w:type="pct"/>
          </w:tcPr>
          <w:p w14:paraId="59CF2EE6" w14:textId="77777777" w:rsidR="008A1961" w:rsidRPr="00442838" w:rsidRDefault="008A1961" w:rsidP="008A1961">
            <w:pPr>
              <w:spacing w:line="360" w:lineRule="auto"/>
              <w:rPr>
                <w:sz w:val="24"/>
              </w:rPr>
            </w:pPr>
          </w:p>
        </w:tc>
        <w:tc>
          <w:tcPr>
            <w:tcW w:w="1250" w:type="pct"/>
          </w:tcPr>
          <w:p w14:paraId="7C4716AD" w14:textId="77777777" w:rsidR="008A1961" w:rsidRPr="00442838" w:rsidRDefault="008A1961" w:rsidP="008A1961">
            <w:pPr>
              <w:spacing w:line="360" w:lineRule="auto"/>
              <w:rPr>
                <w:sz w:val="24"/>
              </w:rPr>
            </w:pPr>
          </w:p>
        </w:tc>
      </w:tr>
      <w:tr w:rsidR="008A1961" w:rsidRPr="00442838" w14:paraId="7A089F5A" w14:textId="77777777" w:rsidTr="008A1961">
        <w:tc>
          <w:tcPr>
            <w:tcW w:w="1250" w:type="pct"/>
          </w:tcPr>
          <w:p w14:paraId="37864E05" w14:textId="483BC644" w:rsidR="008A1961" w:rsidRPr="00442838" w:rsidRDefault="00442838" w:rsidP="008A1961">
            <w:pPr>
              <w:spacing w:line="360" w:lineRule="auto"/>
              <w:rPr>
                <w:sz w:val="24"/>
              </w:rPr>
            </w:pPr>
            <w:r>
              <w:rPr>
                <w:sz w:val="24"/>
              </w:rPr>
              <w:t>Red Shard</w:t>
            </w:r>
          </w:p>
        </w:tc>
        <w:tc>
          <w:tcPr>
            <w:tcW w:w="1249" w:type="pct"/>
          </w:tcPr>
          <w:p w14:paraId="366BF1AE" w14:textId="77777777" w:rsidR="008A1961" w:rsidRPr="00442838" w:rsidRDefault="008A1961" w:rsidP="008A1961">
            <w:pPr>
              <w:spacing w:line="360" w:lineRule="auto"/>
              <w:rPr>
                <w:sz w:val="24"/>
              </w:rPr>
            </w:pPr>
          </w:p>
        </w:tc>
        <w:tc>
          <w:tcPr>
            <w:tcW w:w="1251" w:type="pct"/>
          </w:tcPr>
          <w:p w14:paraId="66236E36" w14:textId="77777777" w:rsidR="008A1961" w:rsidRPr="00442838" w:rsidRDefault="008A1961" w:rsidP="008A1961">
            <w:pPr>
              <w:spacing w:line="360" w:lineRule="auto"/>
              <w:rPr>
                <w:sz w:val="24"/>
              </w:rPr>
            </w:pPr>
          </w:p>
        </w:tc>
        <w:tc>
          <w:tcPr>
            <w:tcW w:w="1250" w:type="pct"/>
          </w:tcPr>
          <w:p w14:paraId="7847EAD3" w14:textId="77777777" w:rsidR="008A1961" w:rsidRPr="00442838" w:rsidRDefault="008A1961" w:rsidP="008A1961">
            <w:pPr>
              <w:spacing w:line="360" w:lineRule="auto"/>
              <w:rPr>
                <w:sz w:val="24"/>
              </w:rPr>
            </w:pPr>
          </w:p>
        </w:tc>
      </w:tr>
      <w:tr w:rsidR="008A1961" w:rsidRPr="00442838" w14:paraId="7F43A144" w14:textId="77777777" w:rsidTr="008A1961">
        <w:tc>
          <w:tcPr>
            <w:tcW w:w="1250" w:type="pct"/>
          </w:tcPr>
          <w:p w14:paraId="37D645E5" w14:textId="1EBCD16F" w:rsidR="008A1961" w:rsidRPr="00442838" w:rsidRDefault="00442838" w:rsidP="008A1961">
            <w:pPr>
              <w:spacing w:line="360" w:lineRule="auto"/>
              <w:rPr>
                <w:sz w:val="24"/>
              </w:rPr>
            </w:pPr>
            <w:r>
              <w:rPr>
                <w:sz w:val="24"/>
              </w:rPr>
              <w:t>Yellow Shard</w:t>
            </w:r>
          </w:p>
        </w:tc>
        <w:tc>
          <w:tcPr>
            <w:tcW w:w="1249" w:type="pct"/>
          </w:tcPr>
          <w:p w14:paraId="324421F5" w14:textId="77777777" w:rsidR="008A1961" w:rsidRPr="00442838" w:rsidRDefault="008A1961" w:rsidP="008A1961">
            <w:pPr>
              <w:spacing w:line="360" w:lineRule="auto"/>
              <w:rPr>
                <w:sz w:val="24"/>
              </w:rPr>
            </w:pPr>
          </w:p>
        </w:tc>
        <w:tc>
          <w:tcPr>
            <w:tcW w:w="1251" w:type="pct"/>
          </w:tcPr>
          <w:p w14:paraId="7AD77D95" w14:textId="77777777" w:rsidR="008A1961" w:rsidRPr="00442838" w:rsidRDefault="008A1961" w:rsidP="008A1961">
            <w:pPr>
              <w:spacing w:line="360" w:lineRule="auto"/>
              <w:rPr>
                <w:sz w:val="24"/>
              </w:rPr>
            </w:pPr>
          </w:p>
        </w:tc>
        <w:tc>
          <w:tcPr>
            <w:tcW w:w="1250" w:type="pct"/>
          </w:tcPr>
          <w:p w14:paraId="37F9A535" w14:textId="77777777" w:rsidR="008A1961" w:rsidRPr="00442838" w:rsidRDefault="008A1961" w:rsidP="008A1961">
            <w:pPr>
              <w:spacing w:line="360" w:lineRule="auto"/>
              <w:rPr>
                <w:sz w:val="24"/>
              </w:rPr>
            </w:pPr>
          </w:p>
        </w:tc>
      </w:tr>
      <w:tr w:rsidR="008A1961" w:rsidRPr="00442838" w14:paraId="1E8126B8" w14:textId="77777777" w:rsidTr="008A1961">
        <w:tc>
          <w:tcPr>
            <w:tcW w:w="1250" w:type="pct"/>
          </w:tcPr>
          <w:p w14:paraId="608EA4B0" w14:textId="3BB40FAC" w:rsidR="008A1961" w:rsidRPr="00442838" w:rsidRDefault="00442838" w:rsidP="008A1961">
            <w:pPr>
              <w:spacing w:line="360" w:lineRule="auto"/>
              <w:rPr>
                <w:sz w:val="24"/>
              </w:rPr>
            </w:pPr>
            <w:r>
              <w:rPr>
                <w:sz w:val="24"/>
              </w:rPr>
              <w:t>Blue Shard</w:t>
            </w:r>
          </w:p>
        </w:tc>
        <w:tc>
          <w:tcPr>
            <w:tcW w:w="1249" w:type="pct"/>
          </w:tcPr>
          <w:p w14:paraId="5B50DEDC" w14:textId="77777777" w:rsidR="008A1961" w:rsidRPr="00442838" w:rsidRDefault="008A1961" w:rsidP="008A1961">
            <w:pPr>
              <w:spacing w:line="360" w:lineRule="auto"/>
              <w:rPr>
                <w:sz w:val="24"/>
              </w:rPr>
            </w:pPr>
          </w:p>
        </w:tc>
        <w:tc>
          <w:tcPr>
            <w:tcW w:w="1251" w:type="pct"/>
          </w:tcPr>
          <w:p w14:paraId="48827F7A" w14:textId="77777777" w:rsidR="008A1961" w:rsidRPr="00442838" w:rsidRDefault="008A1961" w:rsidP="008A1961">
            <w:pPr>
              <w:spacing w:line="360" w:lineRule="auto"/>
              <w:rPr>
                <w:sz w:val="24"/>
              </w:rPr>
            </w:pPr>
          </w:p>
        </w:tc>
        <w:tc>
          <w:tcPr>
            <w:tcW w:w="1250" w:type="pct"/>
          </w:tcPr>
          <w:p w14:paraId="51615831" w14:textId="77777777" w:rsidR="008A1961" w:rsidRPr="00442838" w:rsidRDefault="008A1961" w:rsidP="008A1961">
            <w:pPr>
              <w:spacing w:line="360" w:lineRule="auto"/>
              <w:rPr>
                <w:sz w:val="24"/>
              </w:rPr>
            </w:pPr>
          </w:p>
        </w:tc>
      </w:tr>
      <w:tr w:rsidR="008A1961" w:rsidRPr="00442838" w14:paraId="5F67C07B" w14:textId="77777777" w:rsidTr="008A1961">
        <w:tc>
          <w:tcPr>
            <w:tcW w:w="1250" w:type="pct"/>
          </w:tcPr>
          <w:p w14:paraId="5BB72F4B" w14:textId="7B04BE18" w:rsidR="008A1961" w:rsidRPr="00442838" w:rsidRDefault="00442838" w:rsidP="008A1961">
            <w:pPr>
              <w:spacing w:line="360" w:lineRule="auto"/>
              <w:rPr>
                <w:sz w:val="24"/>
              </w:rPr>
            </w:pPr>
            <w:r>
              <w:rPr>
                <w:sz w:val="24"/>
              </w:rPr>
              <w:t>Green Shard</w:t>
            </w:r>
          </w:p>
        </w:tc>
        <w:tc>
          <w:tcPr>
            <w:tcW w:w="1249" w:type="pct"/>
          </w:tcPr>
          <w:p w14:paraId="1D9E30E8" w14:textId="77777777" w:rsidR="008A1961" w:rsidRPr="00442838" w:rsidRDefault="008A1961" w:rsidP="008A1961">
            <w:pPr>
              <w:spacing w:line="360" w:lineRule="auto"/>
              <w:rPr>
                <w:sz w:val="24"/>
              </w:rPr>
            </w:pPr>
          </w:p>
        </w:tc>
        <w:tc>
          <w:tcPr>
            <w:tcW w:w="1251" w:type="pct"/>
          </w:tcPr>
          <w:p w14:paraId="58C6F3E5" w14:textId="77777777" w:rsidR="008A1961" w:rsidRPr="00442838" w:rsidRDefault="008A1961" w:rsidP="008A1961">
            <w:pPr>
              <w:spacing w:line="360" w:lineRule="auto"/>
              <w:rPr>
                <w:sz w:val="24"/>
              </w:rPr>
            </w:pPr>
          </w:p>
        </w:tc>
        <w:tc>
          <w:tcPr>
            <w:tcW w:w="1250" w:type="pct"/>
          </w:tcPr>
          <w:p w14:paraId="63877A32" w14:textId="77777777" w:rsidR="008A1961" w:rsidRPr="00442838" w:rsidRDefault="008A1961" w:rsidP="008A1961">
            <w:pPr>
              <w:spacing w:line="360" w:lineRule="auto"/>
              <w:rPr>
                <w:sz w:val="24"/>
              </w:rPr>
            </w:pPr>
          </w:p>
        </w:tc>
      </w:tr>
      <w:tr w:rsidR="008A1961" w:rsidRPr="00442838" w14:paraId="76B17BDC" w14:textId="77777777" w:rsidTr="008A1961">
        <w:tc>
          <w:tcPr>
            <w:tcW w:w="1250" w:type="pct"/>
          </w:tcPr>
          <w:p w14:paraId="2A50133D" w14:textId="084E6BEF" w:rsidR="008A1961" w:rsidRPr="00442838" w:rsidRDefault="00442838" w:rsidP="008A1961">
            <w:pPr>
              <w:spacing w:line="360" w:lineRule="auto"/>
              <w:rPr>
                <w:sz w:val="24"/>
              </w:rPr>
            </w:pPr>
            <w:r>
              <w:rPr>
                <w:sz w:val="24"/>
              </w:rPr>
              <w:t>Fire Stone</w:t>
            </w:r>
          </w:p>
        </w:tc>
        <w:tc>
          <w:tcPr>
            <w:tcW w:w="1249" w:type="pct"/>
          </w:tcPr>
          <w:p w14:paraId="5CFEDBDB" w14:textId="77777777" w:rsidR="008A1961" w:rsidRPr="00442838" w:rsidRDefault="008A1961" w:rsidP="008A1961">
            <w:pPr>
              <w:spacing w:line="360" w:lineRule="auto"/>
              <w:rPr>
                <w:sz w:val="24"/>
              </w:rPr>
            </w:pPr>
          </w:p>
        </w:tc>
        <w:tc>
          <w:tcPr>
            <w:tcW w:w="1251" w:type="pct"/>
          </w:tcPr>
          <w:p w14:paraId="38455273" w14:textId="77777777" w:rsidR="008A1961" w:rsidRPr="00442838" w:rsidRDefault="008A1961" w:rsidP="008A1961">
            <w:pPr>
              <w:spacing w:line="360" w:lineRule="auto"/>
              <w:rPr>
                <w:sz w:val="24"/>
              </w:rPr>
            </w:pPr>
          </w:p>
        </w:tc>
        <w:tc>
          <w:tcPr>
            <w:tcW w:w="1250" w:type="pct"/>
          </w:tcPr>
          <w:p w14:paraId="5678E336" w14:textId="77777777" w:rsidR="008A1961" w:rsidRPr="00442838" w:rsidRDefault="008A1961" w:rsidP="008A1961">
            <w:pPr>
              <w:spacing w:line="360" w:lineRule="auto"/>
              <w:rPr>
                <w:sz w:val="24"/>
              </w:rPr>
            </w:pPr>
          </w:p>
        </w:tc>
      </w:tr>
      <w:tr w:rsidR="008A1961" w:rsidRPr="00442838" w14:paraId="7F97964A" w14:textId="77777777" w:rsidTr="008A1961">
        <w:tc>
          <w:tcPr>
            <w:tcW w:w="1250" w:type="pct"/>
          </w:tcPr>
          <w:p w14:paraId="11E9A0AF" w14:textId="5868D9F4" w:rsidR="008A1961" w:rsidRPr="00442838" w:rsidRDefault="00442838" w:rsidP="008A1961">
            <w:pPr>
              <w:spacing w:line="360" w:lineRule="auto"/>
              <w:rPr>
                <w:sz w:val="24"/>
              </w:rPr>
            </w:pPr>
            <w:r>
              <w:rPr>
                <w:sz w:val="24"/>
              </w:rPr>
              <w:t>Thunder Stone</w:t>
            </w:r>
          </w:p>
        </w:tc>
        <w:tc>
          <w:tcPr>
            <w:tcW w:w="1249" w:type="pct"/>
          </w:tcPr>
          <w:p w14:paraId="4AC6137E" w14:textId="77777777" w:rsidR="008A1961" w:rsidRPr="00442838" w:rsidRDefault="008A1961" w:rsidP="008A1961">
            <w:pPr>
              <w:spacing w:line="360" w:lineRule="auto"/>
              <w:rPr>
                <w:sz w:val="24"/>
              </w:rPr>
            </w:pPr>
          </w:p>
        </w:tc>
        <w:tc>
          <w:tcPr>
            <w:tcW w:w="1251" w:type="pct"/>
          </w:tcPr>
          <w:p w14:paraId="2BE6B246" w14:textId="77777777" w:rsidR="008A1961" w:rsidRPr="00442838" w:rsidRDefault="008A1961" w:rsidP="008A1961">
            <w:pPr>
              <w:spacing w:line="360" w:lineRule="auto"/>
              <w:rPr>
                <w:sz w:val="24"/>
              </w:rPr>
            </w:pPr>
          </w:p>
        </w:tc>
        <w:tc>
          <w:tcPr>
            <w:tcW w:w="1250" w:type="pct"/>
          </w:tcPr>
          <w:p w14:paraId="4C51F7AD" w14:textId="77777777" w:rsidR="008A1961" w:rsidRPr="00442838" w:rsidRDefault="008A1961" w:rsidP="008A1961">
            <w:pPr>
              <w:spacing w:line="360" w:lineRule="auto"/>
              <w:rPr>
                <w:sz w:val="24"/>
              </w:rPr>
            </w:pPr>
          </w:p>
        </w:tc>
      </w:tr>
      <w:tr w:rsidR="008A1961" w:rsidRPr="00442838" w14:paraId="4CE8DE4E" w14:textId="77777777" w:rsidTr="008A1961">
        <w:tc>
          <w:tcPr>
            <w:tcW w:w="1250" w:type="pct"/>
          </w:tcPr>
          <w:p w14:paraId="756D8B0B" w14:textId="61A2AFE8" w:rsidR="008A1961" w:rsidRPr="00442838" w:rsidRDefault="00442838" w:rsidP="008A1961">
            <w:pPr>
              <w:spacing w:line="360" w:lineRule="auto"/>
              <w:rPr>
                <w:sz w:val="24"/>
              </w:rPr>
            </w:pPr>
            <w:r>
              <w:rPr>
                <w:sz w:val="24"/>
              </w:rPr>
              <w:t>Water Stone</w:t>
            </w:r>
          </w:p>
        </w:tc>
        <w:tc>
          <w:tcPr>
            <w:tcW w:w="1249" w:type="pct"/>
          </w:tcPr>
          <w:p w14:paraId="067C1013" w14:textId="77777777" w:rsidR="008A1961" w:rsidRPr="00442838" w:rsidRDefault="008A1961" w:rsidP="008A1961">
            <w:pPr>
              <w:spacing w:line="360" w:lineRule="auto"/>
              <w:rPr>
                <w:sz w:val="24"/>
              </w:rPr>
            </w:pPr>
          </w:p>
        </w:tc>
        <w:tc>
          <w:tcPr>
            <w:tcW w:w="1251" w:type="pct"/>
          </w:tcPr>
          <w:p w14:paraId="60814BBE" w14:textId="77777777" w:rsidR="008A1961" w:rsidRPr="00442838" w:rsidRDefault="008A1961" w:rsidP="008A1961">
            <w:pPr>
              <w:spacing w:line="360" w:lineRule="auto"/>
              <w:rPr>
                <w:sz w:val="24"/>
              </w:rPr>
            </w:pPr>
          </w:p>
        </w:tc>
        <w:tc>
          <w:tcPr>
            <w:tcW w:w="1250" w:type="pct"/>
          </w:tcPr>
          <w:p w14:paraId="5B43A39E" w14:textId="77777777" w:rsidR="008A1961" w:rsidRPr="00442838" w:rsidRDefault="008A1961" w:rsidP="008A1961">
            <w:pPr>
              <w:spacing w:line="360" w:lineRule="auto"/>
              <w:rPr>
                <w:sz w:val="24"/>
              </w:rPr>
            </w:pPr>
          </w:p>
        </w:tc>
      </w:tr>
      <w:tr w:rsidR="008A1961" w:rsidRPr="00442838" w14:paraId="51F6BB6F" w14:textId="77777777" w:rsidTr="008A1961">
        <w:tc>
          <w:tcPr>
            <w:tcW w:w="1250" w:type="pct"/>
          </w:tcPr>
          <w:p w14:paraId="1CA5447C" w14:textId="5E991B61" w:rsidR="008A1961" w:rsidRPr="00442838" w:rsidRDefault="00442838" w:rsidP="008A1961">
            <w:pPr>
              <w:spacing w:line="360" w:lineRule="auto"/>
              <w:rPr>
                <w:sz w:val="24"/>
              </w:rPr>
            </w:pPr>
            <w:r>
              <w:rPr>
                <w:sz w:val="24"/>
              </w:rPr>
              <w:t>Leaf Stone</w:t>
            </w:r>
          </w:p>
        </w:tc>
        <w:tc>
          <w:tcPr>
            <w:tcW w:w="1249" w:type="pct"/>
          </w:tcPr>
          <w:p w14:paraId="0B40FCFA" w14:textId="77777777" w:rsidR="008A1961" w:rsidRPr="00442838" w:rsidRDefault="008A1961" w:rsidP="008A1961">
            <w:pPr>
              <w:spacing w:line="360" w:lineRule="auto"/>
              <w:rPr>
                <w:sz w:val="24"/>
              </w:rPr>
            </w:pPr>
          </w:p>
        </w:tc>
        <w:tc>
          <w:tcPr>
            <w:tcW w:w="1251" w:type="pct"/>
          </w:tcPr>
          <w:p w14:paraId="5735B193" w14:textId="77777777" w:rsidR="008A1961" w:rsidRPr="00442838" w:rsidRDefault="008A1961" w:rsidP="008A1961">
            <w:pPr>
              <w:spacing w:line="360" w:lineRule="auto"/>
              <w:rPr>
                <w:sz w:val="24"/>
              </w:rPr>
            </w:pPr>
          </w:p>
        </w:tc>
        <w:tc>
          <w:tcPr>
            <w:tcW w:w="1250" w:type="pct"/>
          </w:tcPr>
          <w:p w14:paraId="41EA3B6E" w14:textId="77777777" w:rsidR="008A1961" w:rsidRPr="00442838" w:rsidRDefault="008A1961" w:rsidP="008A1961">
            <w:pPr>
              <w:spacing w:line="360" w:lineRule="auto"/>
              <w:rPr>
                <w:sz w:val="24"/>
              </w:rPr>
            </w:pPr>
          </w:p>
        </w:tc>
      </w:tr>
      <w:tr w:rsidR="008A1961" w:rsidRPr="00442838" w14:paraId="6F75D3C5" w14:textId="77777777" w:rsidTr="008A1961">
        <w:tc>
          <w:tcPr>
            <w:tcW w:w="1250" w:type="pct"/>
          </w:tcPr>
          <w:p w14:paraId="01816E50" w14:textId="370612BE" w:rsidR="008A1961" w:rsidRPr="00442838" w:rsidRDefault="00442838" w:rsidP="008A1961">
            <w:pPr>
              <w:spacing w:line="360" w:lineRule="auto"/>
              <w:rPr>
                <w:sz w:val="24"/>
              </w:rPr>
            </w:pPr>
            <w:r>
              <w:rPr>
                <w:sz w:val="24"/>
              </w:rPr>
              <w:t>Moon Stone</w:t>
            </w:r>
          </w:p>
        </w:tc>
        <w:tc>
          <w:tcPr>
            <w:tcW w:w="1249" w:type="pct"/>
          </w:tcPr>
          <w:p w14:paraId="5D71B67F" w14:textId="77777777" w:rsidR="008A1961" w:rsidRPr="00442838" w:rsidRDefault="008A1961" w:rsidP="008A1961">
            <w:pPr>
              <w:spacing w:line="360" w:lineRule="auto"/>
              <w:rPr>
                <w:sz w:val="24"/>
              </w:rPr>
            </w:pPr>
          </w:p>
        </w:tc>
        <w:tc>
          <w:tcPr>
            <w:tcW w:w="1251" w:type="pct"/>
          </w:tcPr>
          <w:p w14:paraId="6E731242" w14:textId="77777777" w:rsidR="008A1961" w:rsidRPr="00442838" w:rsidRDefault="008A1961" w:rsidP="008A1961">
            <w:pPr>
              <w:spacing w:line="360" w:lineRule="auto"/>
              <w:rPr>
                <w:sz w:val="24"/>
              </w:rPr>
            </w:pPr>
          </w:p>
        </w:tc>
        <w:tc>
          <w:tcPr>
            <w:tcW w:w="1250" w:type="pct"/>
          </w:tcPr>
          <w:p w14:paraId="4F905766" w14:textId="77777777" w:rsidR="008A1961" w:rsidRPr="00442838" w:rsidRDefault="008A1961" w:rsidP="008A1961">
            <w:pPr>
              <w:spacing w:line="360" w:lineRule="auto"/>
              <w:rPr>
                <w:sz w:val="24"/>
              </w:rPr>
            </w:pPr>
          </w:p>
        </w:tc>
      </w:tr>
      <w:tr w:rsidR="008A1961" w:rsidRPr="00442838" w14:paraId="56B3DF19" w14:textId="77777777" w:rsidTr="008A1961">
        <w:tc>
          <w:tcPr>
            <w:tcW w:w="1250" w:type="pct"/>
          </w:tcPr>
          <w:p w14:paraId="164A261A" w14:textId="6E266B79" w:rsidR="008A1961" w:rsidRPr="00442838" w:rsidRDefault="00442838" w:rsidP="008A1961">
            <w:pPr>
              <w:spacing w:line="360" w:lineRule="auto"/>
              <w:rPr>
                <w:sz w:val="24"/>
              </w:rPr>
            </w:pPr>
            <w:r>
              <w:rPr>
                <w:sz w:val="24"/>
              </w:rPr>
              <w:t>Sun Stone</w:t>
            </w:r>
          </w:p>
        </w:tc>
        <w:tc>
          <w:tcPr>
            <w:tcW w:w="1249" w:type="pct"/>
          </w:tcPr>
          <w:p w14:paraId="35A47EE6" w14:textId="77777777" w:rsidR="008A1961" w:rsidRPr="00442838" w:rsidRDefault="008A1961" w:rsidP="008A1961">
            <w:pPr>
              <w:spacing w:line="360" w:lineRule="auto"/>
              <w:rPr>
                <w:sz w:val="24"/>
              </w:rPr>
            </w:pPr>
          </w:p>
        </w:tc>
        <w:tc>
          <w:tcPr>
            <w:tcW w:w="1251" w:type="pct"/>
          </w:tcPr>
          <w:p w14:paraId="02A51407" w14:textId="77777777" w:rsidR="008A1961" w:rsidRPr="00442838" w:rsidRDefault="008A1961" w:rsidP="008A1961">
            <w:pPr>
              <w:spacing w:line="360" w:lineRule="auto"/>
              <w:rPr>
                <w:sz w:val="24"/>
              </w:rPr>
            </w:pPr>
          </w:p>
        </w:tc>
        <w:tc>
          <w:tcPr>
            <w:tcW w:w="1250" w:type="pct"/>
          </w:tcPr>
          <w:p w14:paraId="11FDF530" w14:textId="77777777" w:rsidR="008A1961" w:rsidRPr="00442838" w:rsidRDefault="008A1961" w:rsidP="008A1961">
            <w:pPr>
              <w:spacing w:line="360" w:lineRule="auto"/>
              <w:rPr>
                <w:sz w:val="24"/>
              </w:rPr>
            </w:pPr>
          </w:p>
        </w:tc>
      </w:tr>
      <w:tr w:rsidR="008A1961" w:rsidRPr="00442838" w14:paraId="2454246F" w14:textId="77777777" w:rsidTr="008A1961">
        <w:tc>
          <w:tcPr>
            <w:tcW w:w="1250" w:type="pct"/>
          </w:tcPr>
          <w:p w14:paraId="4D829673" w14:textId="496369AE" w:rsidR="008A1961" w:rsidRPr="00442838" w:rsidRDefault="00442838" w:rsidP="008A1961">
            <w:pPr>
              <w:spacing w:line="360" w:lineRule="auto"/>
              <w:rPr>
                <w:sz w:val="24"/>
              </w:rPr>
            </w:pPr>
            <w:r>
              <w:rPr>
                <w:sz w:val="24"/>
              </w:rPr>
              <w:t>Dusk Stone</w:t>
            </w:r>
          </w:p>
        </w:tc>
        <w:tc>
          <w:tcPr>
            <w:tcW w:w="1249" w:type="pct"/>
          </w:tcPr>
          <w:p w14:paraId="25D2A7D9" w14:textId="77777777" w:rsidR="008A1961" w:rsidRPr="00442838" w:rsidRDefault="008A1961" w:rsidP="008A1961">
            <w:pPr>
              <w:spacing w:line="360" w:lineRule="auto"/>
              <w:rPr>
                <w:sz w:val="24"/>
              </w:rPr>
            </w:pPr>
          </w:p>
        </w:tc>
        <w:tc>
          <w:tcPr>
            <w:tcW w:w="1251" w:type="pct"/>
          </w:tcPr>
          <w:p w14:paraId="1D7E0328" w14:textId="77777777" w:rsidR="008A1961" w:rsidRPr="00442838" w:rsidRDefault="008A1961" w:rsidP="008A1961">
            <w:pPr>
              <w:spacing w:line="360" w:lineRule="auto"/>
              <w:rPr>
                <w:sz w:val="24"/>
              </w:rPr>
            </w:pPr>
          </w:p>
        </w:tc>
        <w:tc>
          <w:tcPr>
            <w:tcW w:w="1250" w:type="pct"/>
          </w:tcPr>
          <w:p w14:paraId="064BC869" w14:textId="77777777" w:rsidR="008A1961" w:rsidRPr="00442838" w:rsidRDefault="008A1961" w:rsidP="008A1961">
            <w:pPr>
              <w:spacing w:line="360" w:lineRule="auto"/>
              <w:rPr>
                <w:sz w:val="24"/>
              </w:rPr>
            </w:pPr>
          </w:p>
        </w:tc>
      </w:tr>
      <w:tr w:rsidR="008A1961" w:rsidRPr="00442838" w14:paraId="09EF4835" w14:textId="77777777" w:rsidTr="008A1961">
        <w:tc>
          <w:tcPr>
            <w:tcW w:w="1250" w:type="pct"/>
          </w:tcPr>
          <w:p w14:paraId="4B068A52" w14:textId="0F6AC4CE" w:rsidR="008A1961" w:rsidRPr="00442838" w:rsidRDefault="00442838" w:rsidP="008A1961">
            <w:pPr>
              <w:spacing w:line="360" w:lineRule="auto"/>
              <w:rPr>
                <w:sz w:val="24"/>
              </w:rPr>
            </w:pPr>
            <w:r>
              <w:rPr>
                <w:sz w:val="24"/>
              </w:rPr>
              <w:t>Dawn Stone</w:t>
            </w:r>
          </w:p>
        </w:tc>
        <w:tc>
          <w:tcPr>
            <w:tcW w:w="1249" w:type="pct"/>
          </w:tcPr>
          <w:p w14:paraId="54F53704" w14:textId="77777777" w:rsidR="008A1961" w:rsidRPr="00442838" w:rsidRDefault="008A1961" w:rsidP="008A1961">
            <w:pPr>
              <w:spacing w:line="360" w:lineRule="auto"/>
              <w:rPr>
                <w:sz w:val="24"/>
              </w:rPr>
            </w:pPr>
          </w:p>
        </w:tc>
        <w:tc>
          <w:tcPr>
            <w:tcW w:w="1251" w:type="pct"/>
          </w:tcPr>
          <w:p w14:paraId="5E4C7C61" w14:textId="77777777" w:rsidR="008A1961" w:rsidRPr="00442838" w:rsidRDefault="008A1961" w:rsidP="008A1961">
            <w:pPr>
              <w:spacing w:line="360" w:lineRule="auto"/>
              <w:rPr>
                <w:sz w:val="24"/>
              </w:rPr>
            </w:pPr>
          </w:p>
        </w:tc>
        <w:tc>
          <w:tcPr>
            <w:tcW w:w="1250" w:type="pct"/>
          </w:tcPr>
          <w:p w14:paraId="374C6C9B" w14:textId="77777777" w:rsidR="008A1961" w:rsidRPr="00442838" w:rsidRDefault="008A1961" w:rsidP="008A1961">
            <w:pPr>
              <w:spacing w:line="360" w:lineRule="auto"/>
              <w:rPr>
                <w:sz w:val="24"/>
              </w:rPr>
            </w:pPr>
          </w:p>
        </w:tc>
      </w:tr>
      <w:tr w:rsidR="008A1961" w:rsidRPr="00442838" w14:paraId="74415C2C" w14:textId="77777777" w:rsidTr="008A1961">
        <w:tc>
          <w:tcPr>
            <w:tcW w:w="1250" w:type="pct"/>
          </w:tcPr>
          <w:p w14:paraId="3BB1E130" w14:textId="3235B67D" w:rsidR="008A1961" w:rsidRPr="00442838" w:rsidRDefault="00442838" w:rsidP="008A1961">
            <w:pPr>
              <w:spacing w:line="360" w:lineRule="auto"/>
              <w:rPr>
                <w:sz w:val="24"/>
              </w:rPr>
            </w:pPr>
            <w:r>
              <w:rPr>
                <w:sz w:val="24"/>
              </w:rPr>
              <w:t>Shiny Stone</w:t>
            </w:r>
          </w:p>
        </w:tc>
        <w:tc>
          <w:tcPr>
            <w:tcW w:w="1249" w:type="pct"/>
          </w:tcPr>
          <w:p w14:paraId="3218B04D" w14:textId="77777777" w:rsidR="008A1961" w:rsidRPr="00442838" w:rsidRDefault="008A1961" w:rsidP="008A1961">
            <w:pPr>
              <w:spacing w:line="360" w:lineRule="auto"/>
              <w:rPr>
                <w:sz w:val="24"/>
              </w:rPr>
            </w:pPr>
          </w:p>
        </w:tc>
        <w:tc>
          <w:tcPr>
            <w:tcW w:w="1251" w:type="pct"/>
          </w:tcPr>
          <w:p w14:paraId="783046D9" w14:textId="77777777" w:rsidR="008A1961" w:rsidRPr="00442838" w:rsidRDefault="008A1961" w:rsidP="008A1961">
            <w:pPr>
              <w:spacing w:line="360" w:lineRule="auto"/>
              <w:rPr>
                <w:sz w:val="24"/>
              </w:rPr>
            </w:pPr>
          </w:p>
        </w:tc>
        <w:tc>
          <w:tcPr>
            <w:tcW w:w="1250" w:type="pct"/>
          </w:tcPr>
          <w:p w14:paraId="6F1ADA9B" w14:textId="77777777" w:rsidR="008A1961" w:rsidRPr="00442838" w:rsidRDefault="008A1961" w:rsidP="008A1961">
            <w:pPr>
              <w:spacing w:line="360" w:lineRule="auto"/>
              <w:rPr>
                <w:sz w:val="24"/>
              </w:rPr>
            </w:pPr>
          </w:p>
        </w:tc>
      </w:tr>
      <w:tr w:rsidR="008A1961" w:rsidRPr="00442838" w14:paraId="707FCC52" w14:textId="77777777" w:rsidTr="008A1961">
        <w:tc>
          <w:tcPr>
            <w:tcW w:w="1250" w:type="pct"/>
          </w:tcPr>
          <w:p w14:paraId="0A7A0B89" w14:textId="3D160220" w:rsidR="008A1961" w:rsidRPr="00442838" w:rsidRDefault="00442838" w:rsidP="008A1961">
            <w:pPr>
              <w:spacing w:line="360" w:lineRule="auto"/>
              <w:rPr>
                <w:sz w:val="24"/>
              </w:rPr>
            </w:pPr>
            <w:r>
              <w:rPr>
                <w:sz w:val="24"/>
              </w:rPr>
              <w:t>Red Apricorn</w:t>
            </w:r>
          </w:p>
        </w:tc>
        <w:tc>
          <w:tcPr>
            <w:tcW w:w="1249" w:type="pct"/>
          </w:tcPr>
          <w:p w14:paraId="07192A84" w14:textId="77777777" w:rsidR="008A1961" w:rsidRPr="00442838" w:rsidRDefault="008A1961" w:rsidP="008A1961">
            <w:pPr>
              <w:spacing w:line="360" w:lineRule="auto"/>
              <w:rPr>
                <w:sz w:val="24"/>
              </w:rPr>
            </w:pPr>
          </w:p>
        </w:tc>
        <w:tc>
          <w:tcPr>
            <w:tcW w:w="1251" w:type="pct"/>
          </w:tcPr>
          <w:p w14:paraId="6B80AFB7" w14:textId="77777777" w:rsidR="008A1961" w:rsidRPr="00442838" w:rsidRDefault="008A1961" w:rsidP="008A1961">
            <w:pPr>
              <w:spacing w:line="360" w:lineRule="auto"/>
              <w:rPr>
                <w:sz w:val="24"/>
              </w:rPr>
            </w:pPr>
          </w:p>
        </w:tc>
        <w:tc>
          <w:tcPr>
            <w:tcW w:w="1250" w:type="pct"/>
          </w:tcPr>
          <w:p w14:paraId="42E1EE4D" w14:textId="77777777" w:rsidR="008A1961" w:rsidRPr="00442838" w:rsidRDefault="008A1961" w:rsidP="008A1961">
            <w:pPr>
              <w:spacing w:line="360" w:lineRule="auto"/>
              <w:rPr>
                <w:sz w:val="24"/>
              </w:rPr>
            </w:pPr>
          </w:p>
        </w:tc>
      </w:tr>
      <w:tr w:rsidR="008A1961" w:rsidRPr="00442838" w14:paraId="500559B4" w14:textId="77777777" w:rsidTr="008A1961">
        <w:tc>
          <w:tcPr>
            <w:tcW w:w="1250" w:type="pct"/>
          </w:tcPr>
          <w:p w14:paraId="71CE6983" w14:textId="01921F67" w:rsidR="008A1961" w:rsidRPr="00442838" w:rsidRDefault="00442838" w:rsidP="008A1961">
            <w:pPr>
              <w:spacing w:line="360" w:lineRule="auto"/>
              <w:rPr>
                <w:sz w:val="24"/>
              </w:rPr>
            </w:pPr>
            <w:r>
              <w:rPr>
                <w:sz w:val="24"/>
              </w:rPr>
              <w:t>Ylw Apricorn</w:t>
            </w:r>
          </w:p>
        </w:tc>
        <w:tc>
          <w:tcPr>
            <w:tcW w:w="1249" w:type="pct"/>
          </w:tcPr>
          <w:p w14:paraId="16B2AD05" w14:textId="77777777" w:rsidR="008A1961" w:rsidRPr="00442838" w:rsidRDefault="008A1961" w:rsidP="008A1961">
            <w:pPr>
              <w:spacing w:line="360" w:lineRule="auto"/>
              <w:rPr>
                <w:sz w:val="24"/>
              </w:rPr>
            </w:pPr>
          </w:p>
        </w:tc>
        <w:tc>
          <w:tcPr>
            <w:tcW w:w="1251" w:type="pct"/>
          </w:tcPr>
          <w:p w14:paraId="5FA457FB" w14:textId="77777777" w:rsidR="008A1961" w:rsidRPr="00442838" w:rsidRDefault="008A1961" w:rsidP="008A1961">
            <w:pPr>
              <w:spacing w:line="360" w:lineRule="auto"/>
              <w:rPr>
                <w:sz w:val="24"/>
              </w:rPr>
            </w:pPr>
          </w:p>
        </w:tc>
        <w:tc>
          <w:tcPr>
            <w:tcW w:w="1250" w:type="pct"/>
          </w:tcPr>
          <w:p w14:paraId="3ED016BE" w14:textId="77777777" w:rsidR="008A1961" w:rsidRPr="00442838" w:rsidRDefault="008A1961" w:rsidP="008A1961">
            <w:pPr>
              <w:spacing w:line="360" w:lineRule="auto"/>
              <w:rPr>
                <w:sz w:val="24"/>
              </w:rPr>
            </w:pPr>
          </w:p>
        </w:tc>
      </w:tr>
      <w:tr w:rsidR="008A1961" w:rsidRPr="00442838" w14:paraId="3A495E74" w14:textId="77777777" w:rsidTr="008A1961">
        <w:tc>
          <w:tcPr>
            <w:tcW w:w="1250" w:type="pct"/>
          </w:tcPr>
          <w:p w14:paraId="784F30B2" w14:textId="4C1C50CE" w:rsidR="008A1961" w:rsidRPr="00442838" w:rsidRDefault="00442838" w:rsidP="008A1961">
            <w:pPr>
              <w:spacing w:line="360" w:lineRule="auto"/>
              <w:rPr>
                <w:sz w:val="24"/>
              </w:rPr>
            </w:pPr>
            <w:r>
              <w:rPr>
                <w:sz w:val="24"/>
              </w:rPr>
              <w:t>Blu Apricorn</w:t>
            </w:r>
          </w:p>
        </w:tc>
        <w:tc>
          <w:tcPr>
            <w:tcW w:w="1249" w:type="pct"/>
          </w:tcPr>
          <w:p w14:paraId="110C027F" w14:textId="77777777" w:rsidR="008A1961" w:rsidRPr="00442838" w:rsidRDefault="008A1961" w:rsidP="008A1961">
            <w:pPr>
              <w:spacing w:line="360" w:lineRule="auto"/>
              <w:rPr>
                <w:sz w:val="24"/>
              </w:rPr>
            </w:pPr>
          </w:p>
        </w:tc>
        <w:tc>
          <w:tcPr>
            <w:tcW w:w="1251" w:type="pct"/>
          </w:tcPr>
          <w:p w14:paraId="14C86FEC" w14:textId="77777777" w:rsidR="008A1961" w:rsidRPr="00442838" w:rsidRDefault="008A1961" w:rsidP="008A1961">
            <w:pPr>
              <w:spacing w:line="360" w:lineRule="auto"/>
              <w:rPr>
                <w:sz w:val="24"/>
              </w:rPr>
            </w:pPr>
          </w:p>
        </w:tc>
        <w:tc>
          <w:tcPr>
            <w:tcW w:w="1250" w:type="pct"/>
          </w:tcPr>
          <w:p w14:paraId="687A6389" w14:textId="77777777" w:rsidR="008A1961" w:rsidRPr="00442838" w:rsidRDefault="008A1961" w:rsidP="008A1961">
            <w:pPr>
              <w:spacing w:line="360" w:lineRule="auto"/>
              <w:rPr>
                <w:sz w:val="24"/>
              </w:rPr>
            </w:pPr>
          </w:p>
        </w:tc>
      </w:tr>
      <w:tr w:rsidR="008A1961" w:rsidRPr="00442838" w14:paraId="15860723" w14:textId="77777777" w:rsidTr="008A1961">
        <w:tc>
          <w:tcPr>
            <w:tcW w:w="1250" w:type="pct"/>
          </w:tcPr>
          <w:p w14:paraId="2BB96042" w14:textId="6AFD0153" w:rsidR="00442838" w:rsidRPr="00442838" w:rsidRDefault="00442838" w:rsidP="008A1961">
            <w:pPr>
              <w:spacing w:line="360" w:lineRule="auto"/>
              <w:rPr>
                <w:sz w:val="24"/>
              </w:rPr>
            </w:pPr>
            <w:r>
              <w:rPr>
                <w:sz w:val="24"/>
              </w:rPr>
              <w:t>Grn Apricorn</w:t>
            </w:r>
          </w:p>
        </w:tc>
        <w:tc>
          <w:tcPr>
            <w:tcW w:w="1249" w:type="pct"/>
          </w:tcPr>
          <w:p w14:paraId="01AE8ED6" w14:textId="77777777" w:rsidR="008A1961" w:rsidRPr="00442838" w:rsidRDefault="008A1961" w:rsidP="008A1961">
            <w:pPr>
              <w:spacing w:line="360" w:lineRule="auto"/>
              <w:rPr>
                <w:sz w:val="24"/>
              </w:rPr>
            </w:pPr>
          </w:p>
        </w:tc>
        <w:tc>
          <w:tcPr>
            <w:tcW w:w="1251" w:type="pct"/>
          </w:tcPr>
          <w:p w14:paraId="20AA4677" w14:textId="77777777" w:rsidR="008A1961" w:rsidRPr="00442838" w:rsidRDefault="008A1961" w:rsidP="008A1961">
            <w:pPr>
              <w:spacing w:line="360" w:lineRule="auto"/>
              <w:rPr>
                <w:sz w:val="24"/>
              </w:rPr>
            </w:pPr>
          </w:p>
        </w:tc>
        <w:tc>
          <w:tcPr>
            <w:tcW w:w="1250" w:type="pct"/>
          </w:tcPr>
          <w:p w14:paraId="3F5E08D7" w14:textId="77777777" w:rsidR="008A1961" w:rsidRPr="00442838" w:rsidRDefault="008A1961" w:rsidP="008A1961">
            <w:pPr>
              <w:spacing w:line="360" w:lineRule="auto"/>
              <w:rPr>
                <w:sz w:val="24"/>
              </w:rPr>
            </w:pPr>
          </w:p>
        </w:tc>
      </w:tr>
      <w:tr w:rsidR="008A1961" w:rsidRPr="00442838" w14:paraId="48BC1194" w14:textId="77777777" w:rsidTr="008A1961">
        <w:tc>
          <w:tcPr>
            <w:tcW w:w="1250" w:type="pct"/>
          </w:tcPr>
          <w:p w14:paraId="51CC73D3" w14:textId="7C9D90FE" w:rsidR="008A1961" w:rsidRPr="00442838" w:rsidRDefault="00442838" w:rsidP="008A1961">
            <w:pPr>
              <w:spacing w:line="360" w:lineRule="auto"/>
              <w:rPr>
                <w:sz w:val="24"/>
              </w:rPr>
            </w:pPr>
            <w:r>
              <w:rPr>
                <w:sz w:val="24"/>
              </w:rPr>
              <w:t>Pnk Apricorn</w:t>
            </w:r>
          </w:p>
        </w:tc>
        <w:tc>
          <w:tcPr>
            <w:tcW w:w="1249" w:type="pct"/>
          </w:tcPr>
          <w:p w14:paraId="2B8442A4" w14:textId="77777777" w:rsidR="008A1961" w:rsidRPr="00442838" w:rsidRDefault="008A1961" w:rsidP="008A1961">
            <w:pPr>
              <w:spacing w:line="360" w:lineRule="auto"/>
              <w:rPr>
                <w:sz w:val="24"/>
              </w:rPr>
            </w:pPr>
          </w:p>
        </w:tc>
        <w:tc>
          <w:tcPr>
            <w:tcW w:w="1251" w:type="pct"/>
          </w:tcPr>
          <w:p w14:paraId="0BFD5104" w14:textId="77777777" w:rsidR="008A1961" w:rsidRPr="00442838" w:rsidRDefault="008A1961" w:rsidP="008A1961">
            <w:pPr>
              <w:spacing w:line="360" w:lineRule="auto"/>
              <w:rPr>
                <w:sz w:val="24"/>
              </w:rPr>
            </w:pPr>
          </w:p>
        </w:tc>
        <w:tc>
          <w:tcPr>
            <w:tcW w:w="1250" w:type="pct"/>
          </w:tcPr>
          <w:p w14:paraId="1019CC37" w14:textId="77777777" w:rsidR="008A1961" w:rsidRPr="00442838" w:rsidRDefault="008A1961" w:rsidP="008A1961">
            <w:pPr>
              <w:spacing w:line="360" w:lineRule="auto"/>
              <w:rPr>
                <w:sz w:val="24"/>
              </w:rPr>
            </w:pPr>
          </w:p>
        </w:tc>
      </w:tr>
      <w:tr w:rsidR="008A1961" w:rsidRPr="00442838" w14:paraId="35D4B653" w14:textId="77777777" w:rsidTr="008A1961">
        <w:tc>
          <w:tcPr>
            <w:tcW w:w="1250" w:type="pct"/>
          </w:tcPr>
          <w:p w14:paraId="71FB2C0F" w14:textId="57A6C546" w:rsidR="008A1961" w:rsidRPr="00442838" w:rsidRDefault="00442838" w:rsidP="008A1961">
            <w:pPr>
              <w:spacing w:line="360" w:lineRule="auto"/>
              <w:rPr>
                <w:sz w:val="24"/>
              </w:rPr>
            </w:pPr>
            <w:r>
              <w:rPr>
                <w:sz w:val="24"/>
              </w:rPr>
              <w:t>Wht Apricorn</w:t>
            </w:r>
          </w:p>
        </w:tc>
        <w:tc>
          <w:tcPr>
            <w:tcW w:w="1249" w:type="pct"/>
          </w:tcPr>
          <w:p w14:paraId="4BD63EB9" w14:textId="77777777" w:rsidR="008A1961" w:rsidRPr="00442838" w:rsidRDefault="008A1961" w:rsidP="008A1961">
            <w:pPr>
              <w:spacing w:line="360" w:lineRule="auto"/>
              <w:rPr>
                <w:sz w:val="24"/>
              </w:rPr>
            </w:pPr>
          </w:p>
        </w:tc>
        <w:tc>
          <w:tcPr>
            <w:tcW w:w="1251" w:type="pct"/>
          </w:tcPr>
          <w:p w14:paraId="75312209" w14:textId="77777777" w:rsidR="008A1961" w:rsidRPr="00442838" w:rsidRDefault="008A1961" w:rsidP="008A1961">
            <w:pPr>
              <w:spacing w:line="360" w:lineRule="auto"/>
              <w:rPr>
                <w:sz w:val="24"/>
              </w:rPr>
            </w:pPr>
          </w:p>
        </w:tc>
        <w:tc>
          <w:tcPr>
            <w:tcW w:w="1250" w:type="pct"/>
          </w:tcPr>
          <w:p w14:paraId="78F3A382" w14:textId="77777777" w:rsidR="008A1961" w:rsidRPr="00442838" w:rsidRDefault="008A1961" w:rsidP="008A1961">
            <w:pPr>
              <w:spacing w:line="360" w:lineRule="auto"/>
              <w:rPr>
                <w:sz w:val="24"/>
              </w:rPr>
            </w:pPr>
          </w:p>
        </w:tc>
      </w:tr>
      <w:tr w:rsidR="008A1961" w:rsidRPr="00442838" w14:paraId="56785B58" w14:textId="77777777" w:rsidTr="008A1961">
        <w:tc>
          <w:tcPr>
            <w:tcW w:w="1250" w:type="pct"/>
          </w:tcPr>
          <w:p w14:paraId="3C6370FC" w14:textId="40F836E8" w:rsidR="008A1961" w:rsidRPr="00442838" w:rsidRDefault="00442838" w:rsidP="008A1961">
            <w:pPr>
              <w:spacing w:line="360" w:lineRule="auto"/>
              <w:rPr>
                <w:sz w:val="24"/>
              </w:rPr>
            </w:pPr>
            <w:r>
              <w:rPr>
                <w:sz w:val="24"/>
              </w:rPr>
              <w:t>Blk Apricorn</w:t>
            </w:r>
          </w:p>
        </w:tc>
        <w:tc>
          <w:tcPr>
            <w:tcW w:w="1249" w:type="pct"/>
          </w:tcPr>
          <w:p w14:paraId="4DF23D6D" w14:textId="77777777" w:rsidR="008A1961" w:rsidRPr="00442838" w:rsidRDefault="008A1961" w:rsidP="008A1961">
            <w:pPr>
              <w:spacing w:line="360" w:lineRule="auto"/>
              <w:rPr>
                <w:sz w:val="24"/>
              </w:rPr>
            </w:pPr>
          </w:p>
        </w:tc>
        <w:tc>
          <w:tcPr>
            <w:tcW w:w="1251" w:type="pct"/>
          </w:tcPr>
          <w:p w14:paraId="612B5C2E" w14:textId="77777777" w:rsidR="008A1961" w:rsidRPr="00442838" w:rsidRDefault="008A1961" w:rsidP="008A1961">
            <w:pPr>
              <w:spacing w:line="360" w:lineRule="auto"/>
              <w:rPr>
                <w:sz w:val="24"/>
              </w:rPr>
            </w:pPr>
          </w:p>
        </w:tc>
        <w:tc>
          <w:tcPr>
            <w:tcW w:w="1250" w:type="pct"/>
          </w:tcPr>
          <w:p w14:paraId="577C4BE4" w14:textId="77777777" w:rsidR="008A1961" w:rsidRPr="00442838" w:rsidRDefault="008A1961" w:rsidP="008A1961">
            <w:pPr>
              <w:spacing w:line="360" w:lineRule="auto"/>
              <w:rPr>
                <w:sz w:val="24"/>
              </w:rPr>
            </w:pPr>
          </w:p>
        </w:tc>
      </w:tr>
      <w:tr w:rsidR="008A1961" w:rsidRPr="00442838" w14:paraId="03D8C4C1" w14:textId="77777777" w:rsidTr="008A1961">
        <w:tc>
          <w:tcPr>
            <w:tcW w:w="1250" w:type="pct"/>
          </w:tcPr>
          <w:p w14:paraId="62551FED" w14:textId="758F9A4F" w:rsidR="008A1961" w:rsidRPr="00442838" w:rsidRDefault="00442838" w:rsidP="008A1961">
            <w:pPr>
              <w:spacing w:line="360" w:lineRule="auto"/>
              <w:rPr>
                <w:sz w:val="24"/>
              </w:rPr>
            </w:pPr>
            <w:r>
              <w:rPr>
                <w:sz w:val="24"/>
              </w:rPr>
              <w:lastRenderedPageBreak/>
              <w:t>Helix Fossil</w:t>
            </w:r>
          </w:p>
        </w:tc>
        <w:tc>
          <w:tcPr>
            <w:tcW w:w="1249" w:type="pct"/>
          </w:tcPr>
          <w:p w14:paraId="76B6A295" w14:textId="77777777" w:rsidR="008A1961" w:rsidRPr="00442838" w:rsidRDefault="008A1961" w:rsidP="008A1961">
            <w:pPr>
              <w:spacing w:line="360" w:lineRule="auto"/>
              <w:rPr>
                <w:sz w:val="24"/>
              </w:rPr>
            </w:pPr>
          </w:p>
        </w:tc>
        <w:tc>
          <w:tcPr>
            <w:tcW w:w="1251" w:type="pct"/>
          </w:tcPr>
          <w:p w14:paraId="57882603" w14:textId="77777777" w:rsidR="008A1961" w:rsidRPr="00442838" w:rsidRDefault="008A1961" w:rsidP="008A1961">
            <w:pPr>
              <w:spacing w:line="360" w:lineRule="auto"/>
              <w:rPr>
                <w:sz w:val="24"/>
              </w:rPr>
            </w:pPr>
          </w:p>
        </w:tc>
        <w:tc>
          <w:tcPr>
            <w:tcW w:w="1250" w:type="pct"/>
          </w:tcPr>
          <w:p w14:paraId="1D2732E9" w14:textId="77777777" w:rsidR="008A1961" w:rsidRPr="00442838" w:rsidRDefault="008A1961" w:rsidP="008A1961">
            <w:pPr>
              <w:spacing w:line="360" w:lineRule="auto"/>
              <w:rPr>
                <w:sz w:val="24"/>
              </w:rPr>
            </w:pPr>
          </w:p>
        </w:tc>
      </w:tr>
      <w:tr w:rsidR="008A1961" w:rsidRPr="00442838" w14:paraId="4A1F1AC9" w14:textId="77777777" w:rsidTr="008A1961">
        <w:tc>
          <w:tcPr>
            <w:tcW w:w="1250" w:type="pct"/>
          </w:tcPr>
          <w:p w14:paraId="2E00C4C1" w14:textId="2C1E77E1" w:rsidR="008A1961" w:rsidRPr="00442838" w:rsidRDefault="00442838" w:rsidP="008A1961">
            <w:pPr>
              <w:spacing w:line="360" w:lineRule="auto"/>
              <w:rPr>
                <w:sz w:val="24"/>
              </w:rPr>
            </w:pPr>
            <w:r>
              <w:rPr>
                <w:sz w:val="24"/>
              </w:rPr>
              <w:t>Dome Fossil</w:t>
            </w:r>
          </w:p>
        </w:tc>
        <w:tc>
          <w:tcPr>
            <w:tcW w:w="1249" w:type="pct"/>
          </w:tcPr>
          <w:p w14:paraId="6E88F322" w14:textId="77777777" w:rsidR="008A1961" w:rsidRPr="00442838" w:rsidRDefault="008A1961" w:rsidP="008A1961">
            <w:pPr>
              <w:spacing w:line="360" w:lineRule="auto"/>
              <w:rPr>
                <w:sz w:val="24"/>
              </w:rPr>
            </w:pPr>
          </w:p>
        </w:tc>
        <w:tc>
          <w:tcPr>
            <w:tcW w:w="1251" w:type="pct"/>
          </w:tcPr>
          <w:p w14:paraId="16E44315" w14:textId="77777777" w:rsidR="008A1961" w:rsidRPr="00442838" w:rsidRDefault="008A1961" w:rsidP="008A1961">
            <w:pPr>
              <w:spacing w:line="360" w:lineRule="auto"/>
              <w:rPr>
                <w:sz w:val="24"/>
              </w:rPr>
            </w:pPr>
          </w:p>
        </w:tc>
        <w:tc>
          <w:tcPr>
            <w:tcW w:w="1250" w:type="pct"/>
          </w:tcPr>
          <w:p w14:paraId="4DEE4D7A" w14:textId="77777777" w:rsidR="008A1961" w:rsidRPr="00442838" w:rsidRDefault="008A1961" w:rsidP="008A1961">
            <w:pPr>
              <w:spacing w:line="360" w:lineRule="auto"/>
              <w:rPr>
                <w:sz w:val="24"/>
              </w:rPr>
            </w:pPr>
          </w:p>
        </w:tc>
      </w:tr>
      <w:tr w:rsidR="008A1961" w:rsidRPr="00442838" w14:paraId="48F8E76E" w14:textId="77777777" w:rsidTr="008A1961">
        <w:tc>
          <w:tcPr>
            <w:tcW w:w="1250" w:type="pct"/>
          </w:tcPr>
          <w:p w14:paraId="26536637" w14:textId="2F6BA4EE" w:rsidR="008A1961" w:rsidRPr="00442838" w:rsidRDefault="00442838" w:rsidP="008A1961">
            <w:pPr>
              <w:spacing w:line="360" w:lineRule="auto"/>
              <w:rPr>
                <w:sz w:val="24"/>
              </w:rPr>
            </w:pPr>
            <w:r>
              <w:rPr>
                <w:sz w:val="24"/>
              </w:rPr>
              <w:t>Old Amber</w:t>
            </w:r>
          </w:p>
        </w:tc>
        <w:tc>
          <w:tcPr>
            <w:tcW w:w="1249" w:type="pct"/>
          </w:tcPr>
          <w:p w14:paraId="6885139C" w14:textId="77777777" w:rsidR="008A1961" w:rsidRPr="00442838" w:rsidRDefault="008A1961" w:rsidP="008A1961">
            <w:pPr>
              <w:spacing w:line="360" w:lineRule="auto"/>
              <w:rPr>
                <w:sz w:val="24"/>
              </w:rPr>
            </w:pPr>
          </w:p>
        </w:tc>
        <w:tc>
          <w:tcPr>
            <w:tcW w:w="1251" w:type="pct"/>
          </w:tcPr>
          <w:p w14:paraId="544E3A63" w14:textId="77777777" w:rsidR="008A1961" w:rsidRPr="00442838" w:rsidRDefault="008A1961" w:rsidP="008A1961">
            <w:pPr>
              <w:spacing w:line="360" w:lineRule="auto"/>
              <w:rPr>
                <w:sz w:val="24"/>
              </w:rPr>
            </w:pPr>
          </w:p>
        </w:tc>
        <w:tc>
          <w:tcPr>
            <w:tcW w:w="1250" w:type="pct"/>
          </w:tcPr>
          <w:p w14:paraId="5822C553" w14:textId="77777777" w:rsidR="008A1961" w:rsidRPr="00442838" w:rsidRDefault="008A1961" w:rsidP="008A1961">
            <w:pPr>
              <w:spacing w:line="360" w:lineRule="auto"/>
              <w:rPr>
                <w:sz w:val="24"/>
              </w:rPr>
            </w:pPr>
          </w:p>
        </w:tc>
      </w:tr>
      <w:tr w:rsidR="008A1961" w:rsidRPr="00442838" w14:paraId="75849C9F" w14:textId="77777777" w:rsidTr="008A1961">
        <w:tc>
          <w:tcPr>
            <w:tcW w:w="1250" w:type="pct"/>
          </w:tcPr>
          <w:p w14:paraId="0FD33E7B" w14:textId="010CCA7B" w:rsidR="008A1961" w:rsidRPr="00442838" w:rsidRDefault="00442838" w:rsidP="008A1961">
            <w:pPr>
              <w:spacing w:line="360" w:lineRule="auto"/>
              <w:rPr>
                <w:sz w:val="24"/>
              </w:rPr>
            </w:pPr>
            <w:r>
              <w:rPr>
                <w:sz w:val="24"/>
              </w:rPr>
              <w:t>Root Fossil</w:t>
            </w:r>
          </w:p>
        </w:tc>
        <w:tc>
          <w:tcPr>
            <w:tcW w:w="1249" w:type="pct"/>
          </w:tcPr>
          <w:p w14:paraId="3610AE28" w14:textId="77777777" w:rsidR="008A1961" w:rsidRPr="00442838" w:rsidRDefault="008A1961" w:rsidP="008A1961">
            <w:pPr>
              <w:spacing w:line="360" w:lineRule="auto"/>
              <w:rPr>
                <w:sz w:val="24"/>
              </w:rPr>
            </w:pPr>
          </w:p>
        </w:tc>
        <w:tc>
          <w:tcPr>
            <w:tcW w:w="1251" w:type="pct"/>
          </w:tcPr>
          <w:p w14:paraId="38F5F439" w14:textId="77777777" w:rsidR="008A1961" w:rsidRPr="00442838" w:rsidRDefault="008A1961" w:rsidP="008A1961">
            <w:pPr>
              <w:spacing w:line="360" w:lineRule="auto"/>
              <w:rPr>
                <w:sz w:val="24"/>
              </w:rPr>
            </w:pPr>
          </w:p>
        </w:tc>
        <w:tc>
          <w:tcPr>
            <w:tcW w:w="1250" w:type="pct"/>
          </w:tcPr>
          <w:p w14:paraId="4EA6F151" w14:textId="77777777" w:rsidR="008A1961" w:rsidRPr="00442838" w:rsidRDefault="008A1961" w:rsidP="008A1961">
            <w:pPr>
              <w:spacing w:line="360" w:lineRule="auto"/>
              <w:rPr>
                <w:sz w:val="24"/>
              </w:rPr>
            </w:pPr>
          </w:p>
        </w:tc>
      </w:tr>
      <w:tr w:rsidR="008A1961" w:rsidRPr="00442838" w14:paraId="78458812" w14:textId="77777777" w:rsidTr="008A1961">
        <w:tc>
          <w:tcPr>
            <w:tcW w:w="1250" w:type="pct"/>
          </w:tcPr>
          <w:p w14:paraId="7B7964B0" w14:textId="06EEA378" w:rsidR="00442838" w:rsidRPr="00442838" w:rsidRDefault="00442838" w:rsidP="008A1961">
            <w:pPr>
              <w:spacing w:line="360" w:lineRule="auto"/>
              <w:rPr>
                <w:sz w:val="24"/>
              </w:rPr>
            </w:pPr>
            <w:r>
              <w:rPr>
                <w:sz w:val="24"/>
              </w:rPr>
              <w:t>Claw Fossil</w:t>
            </w:r>
          </w:p>
        </w:tc>
        <w:tc>
          <w:tcPr>
            <w:tcW w:w="1249" w:type="pct"/>
          </w:tcPr>
          <w:p w14:paraId="7B18A78C" w14:textId="77777777" w:rsidR="008A1961" w:rsidRPr="00442838" w:rsidRDefault="008A1961" w:rsidP="008A1961">
            <w:pPr>
              <w:spacing w:line="360" w:lineRule="auto"/>
              <w:rPr>
                <w:sz w:val="24"/>
              </w:rPr>
            </w:pPr>
          </w:p>
        </w:tc>
        <w:tc>
          <w:tcPr>
            <w:tcW w:w="1251" w:type="pct"/>
          </w:tcPr>
          <w:p w14:paraId="7BE0B08C" w14:textId="77777777" w:rsidR="008A1961" w:rsidRPr="00442838" w:rsidRDefault="008A1961" w:rsidP="008A1961">
            <w:pPr>
              <w:spacing w:line="360" w:lineRule="auto"/>
              <w:rPr>
                <w:sz w:val="24"/>
              </w:rPr>
            </w:pPr>
          </w:p>
        </w:tc>
        <w:tc>
          <w:tcPr>
            <w:tcW w:w="1250" w:type="pct"/>
          </w:tcPr>
          <w:p w14:paraId="75E1F373" w14:textId="77777777" w:rsidR="008A1961" w:rsidRPr="00442838" w:rsidRDefault="008A1961" w:rsidP="008A1961">
            <w:pPr>
              <w:spacing w:line="360" w:lineRule="auto"/>
              <w:rPr>
                <w:sz w:val="24"/>
              </w:rPr>
            </w:pPr>
          </w:p>
        </w:tc>
      </w:tr>
      <w:tr w:rsidR="008A1961" w:rsidRPr="00442838" w14:paraId="48978415" w14:textId="77777777" w:rsidTr="008A1961">
        <w:tc>
          <w:tcPr>
            <w:tcW w:w="1250" w:type="pct"/>
          </w:tcPr>
          <w:p w14:paraId="1E822023" w14:textId="2CD094AA" w:rsidR="008A1961" w:rsidRPr="00442838" w:rsidRDefault="00442838" w:rsidP="008A1961">
            <w:pPr>
              <w:spacing w:line="360" w:lineRule="auto"/>
              <w:rPr>
                <w:sz w:val="24"/>
              </w:rPr>
            </w:pPr>
            <w:r>
              <w:rPr>
                <w:sz w:val="24"/>
              </w:rPr>
              <w:t>Skull Fossil</w:t>
            </w:r>
          </w:p>
        </w:tc>
        <w:tc>
          <w:tcPr>
            <w:tcW w:w="1249" w:type="pct"/>
          </w:tcPr>
          <w:p w14:paraId="0117B377" w14:textId="77777777" w:rsidR="008A1961" w:rsidRPr="00442838" w:rsidRDefault="008A1961" w:rsidP="008A1961">
            <w:pPr>
              <w:spacing w:line="360" w:lineRule="auto"/>
              <w:rPr>
                <w:sz w:val="24"/>
              </w:rPr>
            </w:pPr>
          </w:p>
        </w:tc>
        <w:tc>
          <w:tcPr>
            <w:tcW w:w="1251" w:type="pct"/>
          </w:tcPr>
          <w:p w14:paraId="054C7A0E" w14:textId="77777777" w:rsidR="008A1961" w:rsidRPr="00442838" w:rsidRDefault="008A1961" w:rsidP="008A1961">
            <w:pPr>
              <w:spacing w:line="360" w:lineRule="auto"/>
              <w:rPr>
                <w:sz w:val="24"/>
              </w:rPr>
            </w:pPr>
          </w:p>
        </w:tc>
        <w:tc>
          <w:tcPr>
            <w:tcW w:w="1250" w:type="pct"/>
          </w:tcPr>
          <w:p w14:paraId="61F329CD" w14:textId="77777777" w:rsidR="008A1961" w:rsidRPr="00442838" w:rsidRDefault="008A1961" w:rsidP="008A1961">
            <w:pPr>
              <w:spacing w:line="360" w:lineRule="auto"/>
              <w:rPr>
                <w:sz w:val="24"/>
              </w:rPr>
            </w:pPr>
          </w:p>
        </w:tc>
      </w:tr>
      <w:tr w:rsidR="008A1961" w:rsidRPr="00442838" w14:paraId="0B3B98BD" w14:textId="77777777" w:rsidTr="008A1961">
        <w:tc>
          <w:tcPr>
            <w:tcW w:w="1250" w:type="pct"/>
          </w:tcPr>
          <w:p w14:paraId="77B2F5B6" w14:textId="1645BDA4" w:rsidR="008A1961" w:rsidRPr="00442838" w:rsidRDefault="00442838" w:rsidP="008A1961">
            <w:pPr>
              <w:spacing w:line="360" w:lineRule="auto"/>
              <w:rPr>
                <w:sz w:val="24"/>
              </w:rPr>
            </w:pPr>
            <w:r>
              <w:rPr>
                <w:sz w:val="24"/>
              </w:rPr>
              <w:t>Armor Fossil</w:t>
            </w:r>
          </w:p>
        </w:tc>
        <w:tc>
          <w:tcPr>
            <w:tcW w:w="1249" w:type="pct"/>
          </w:tcPr>
          <w:p w14:paraId="27895063" w14:textId="77777777" w:rsidR="008A1961" w:rsidRPr="00442838" w:rsidRDefault="008A1961" w:rsidP="008A1961">
            <w:pPr>
              <w:spacing w:line="360" w:lineRule="auto"/>
              <w:rPr>
                <w:sz w:val="24"/>
              </w:rPr>
            </w:pPr>
          </w:p>
        </w:tc>
        <w:tc>
          <w:tcPr>
            <w:tcW w:w="1251" w:type="pct"/>
          </w:tcPr>
          <w:p w14:paraId="59DDB6D0" w14:textId="77777777" w:rsidR="008A1961" w:rsidRPr="00442838" w:rsidRDefault="008A1961" w:rsidP="008A1961">
            <w:pPr>
              <w:spacing w:line="360" w:lineRule="auto"/>
              <w:rPr>
                <w:sz w:val="24"/>
              </w:rPr>
            </w:pPr>
          </w:p>
        </w:tc>
        <w:tc>
          <w:tcPr>
            <w:tcW w:w="1250" w:type="pct"/>
          </w:tcPr>
          <w:p w14:paraId="29BB2307" w14:textId="77777777" w:rsidR="008A1961" w:rsidRPr="00442838" w:rsidRDefault="008A1961" w:rsidP="008A1961">
            <w:pPr>
              <w:spacing w:line="360" w:lineRule="auto"/>
              <w:rPr>
                <w:sz w:val="24"/>
              </w:rPr>
            </w:pPr>
          </w:p>
        </w:tc>
      </w:tr>
      <w:tr w:rsidR="008A1961" w:rsidRPr="00442838" w14:paraId="5CF86C88" w14:textId="77777777" w:rsidTr="008A1961">
        <w:tc>
          <w:tcPr>
            <w:tcW w:w="1250" w:type="pct"/>
          </w:tcPr>
          <w:p w14:paraId="085F524C" w14:textId="6051EDE7" w:rsidR="008A1961" w:rsidRPr="00442838" w:rsidRDefault="00442838" w:rsidP="008A1961">
            <w:pPr>
              <w:spacing w:line="360" w:lineRule="auto"/>
              <w:rPr>
                <w:sz w:val="24"/>
              </w:rPr>
            </w:pPr>
            <w:r>
              <w:rPr>
                <w:sz w:val="24"/>
              </w:rPr>
              <w:t>Cover Fossil</w:t>
            </w:r>
          </w:p>
        </w:tc>
        <w:tc>
          <w:tcPr>
            <w:tcW w:w="1249" w:type="pct"/>
          </w:tcPr>
          <w:p w14:paraId="4BE4D399" w14:textId="77777777" w:rsidR="008A1961" w:rsidRPr="00442838" w:rsidRDefault="008A1961" w:rsidP="008A1961">
            <w:pPr>
              <w:spacing w:line="360" w:lineRule="auto"/>
              <w:rPr>
                <w:sz w:val="24"/>
              </w:rPr>
            </w:pPr>
          </w:p>
        </w:tc>
        <w:tc>
          <w:tcPr>
            <w:tcW w:w="1251" w:type="pct"/>
          </w:tcPr>
          <w:p w14:paraId="249671F2" w14:textId="77777777" w:rsidR="008A1961" w:rsidRPr="00442838" w:rsidRDefault="008A1961" w:rsidP="008A1961">
            <w:pPr>
              <w:spacing w:line="360" w:lineRule="auto"/>
              <w:rPr>
                <w:sz w:val="24"/>
              </w:rPr>
            </w:pPr>
          </w:p>
        </w:tc>
        <w:tc>
          <w:tcPr>
            <w:tcW w:w="1250" w:type="pct"/>
          </w:tcPr>
          <w:p w14:paraId="3A9E10D4" w14:textId="77777777" w:rsidR="008A1961" w:rsidRPr="00442838" w:rsidRDefault="008A1961" w:rsidP="008A1961">
            <w:pPr>
              <w:spacing w:line="360" w:lineRule="auto"/>
              <w:rPr>
                <w:sz w:val="24"/>
              </w:rPr>
            </w:pPr>
          </w:p>
        </w:tc>
      </w:tr>
      <w:tr w:rsidR="008A1961" w:rsidRPr="00442838" w14:paraId="103B4FA8" w14:textId="77777777" w:rsidTr="008A1961">
        <w:tc>
          <w:tcPr>
            <w:tcW w:w="1250" w:type="pct"/>
          </w:tcPr>
          <w:p w14:paraId="41687D3D" w14:textId="79E9C5F0" w:rsidR="008A1961" w:rsidRPr="00442838" w:rsidRDefault="00442838" w:rsidP="008A1961">
            <w:pPr>
              <w:spacing w:line="360" w:lineRule="auto"/>
              <w:rPr>
                <w:sz w:val="24"/>
              </w:rPr>
            </w:pPr>
            <w:r>
              <w:rPr>
                <w:sz w:val="24"/>
              </w:rPr>
              <w:t>Plume Fossil</w:t>
            </w:r>
          </w:p>
        </w:tc>
        <w:tc>
          <w:tcPr>
            <w:tcW w:w="1249" w:type="pct"/>
          </w:tcPr>
          <w:p w14:paraId="60997336" w14:textId="77777777" w:rsidR="008A1961" w:rsidRPr="00442838" w:rsidRDefault="008A1961" w:rsidP="008A1961">
            <w:pPr>
              <w:spacing w:line="360" w:lineRule="auto"/>
              <w:rPr>
                <w:sz w:val="24"/>
              </w:rPr>
            </w:pPr>
          </w:p>
        </w:tc>
        <w:tc>
          <w:tcPr>
            <w:tcW w:w="1251" w:type="pct"/>
          </w:tcPr>
          <w:p w14:paraId="79E5C797" w14:textId="77777777" w:rsidR="008A1961" w:rsidRPr="00442838" w:rsidRDefault="008A1961" w:rsidP="008A1961">
            <w:pPr>
              <w:spacing w:line="360" w:lineRule="auto"/>
              <w:rPr>
                <w:sz w:val="24"/>
              </w:rPr>
            </w:pPr>
          </w:p>
        </w:tc>
        <w:tc>
          <w:tcPr>
            <w:tcW w:w="1250" w:type="pct"/>
          </w:tcPr>
          <w:p w14:paraId="7F26D80C" w14:textId="77777777" w:rsidR="008A1961" w:rsidRPr="00442838" w:rsidRDefault="008A1961" w:rsidP="008A1961">
            <w:pPr>
              <w:spacing w:line="360" w:lineRule="auto"/>
              <w:rPr>
                <w:sz w:val="24"/>
              </w:rPr>
            </w:pPr>
          </w:p>
        </w:tc>
      </w:tr>
      <w:tr w:rsidR="008A1961" w:rsidRPr="00442838" w14:paraId="7633B3D6" w14:textId="77777777" w:rsidTr="008A1961">
        <w:tc>
          <w:tcPr>
            <w:tcW w:w="1250" w:type="pct"/>
          </w:tcPr>
          <w:p w14:paraId="4E6B86EB" w14:textId="3A025002" w:rsidR="008A1961" w:rsidRPr="00442838" w:rsidRDefault="00442838" w:rsidP="008A1961">
            <w:pPr>
              <w:spacing w:line="360" w:lineRule="auto"/>
              <w:rPr>
                <w:sz w:val="24"/>
              </w:rPr>
            </w:pPr>
            <w:r>
              <w:rPr>
                <w:sz w:val="24"/>
              </w:rPr>
              <w:t>Pretty Wing</w:t>
            </w:r>
          </w:p>
        </w:tc>
        <w:tc>
          <w:tcPr>
            <w:tcW w:w="1249" w:type="pct"/>
          </w:tcPr>
          <w:p w14:paraId="0E23C9A1" w14:textId="77777777" w:rsidR="008A1961" w:rsidRPr="00442838" w:rsidRDefault="008A1961" w:rsidP="008A1961">
            <w:pPr>
              <w:spacing w:line="360" w:lineRule="auto"/>
              <w:rPr>
                <w:sz w:val="24"/>
              </w:rPr>
            </w:pPr>
          </w:p>
        </w:tc>
        <w:tc>
          <w:tcPr>
            <w:tcW w:w="1251" w:type="pct"/>
          </w:tcPr>
          <w:p w14:paraId="0DFADA51" w14:textId="77777777" w:rsidR="008A1961" w:rsidRPr="00442838" w:rsidRDefault="008A1961" w:rsidP="008A1961">
            <w:pPr>
              <w:spacing w:line="360" w:lineRule="auto"/>
              <w:rPr>
                <w:sz w:val="24"/>
              </w:rPr>
            </w:pPr>
          </w:p>
        </w:tc>
        <w:tc>
          <w:tcPr>
            <w:tcW w:w="1250" w:type="pct"/>
          </w:tcPr>
          <w:p w14:paraId="6B960B12" w14:textId="77777777" w:rsidR="008A1961" w:rsidRPr="00442838" w:rsidRDefault="008A1961" w:rsidP="008A1961">
            <w:pPr>
              <w:spacing w:line="360" w:lineRule="auto"/>
              <w:rPr>
                <w:sz w:val="24"/>
              </w:rPr>
            </w:pPr>
          </w:p>
        </w:tc>
      </w:tr>
      <w:tr w:rsidR="008A1961" w:rsidRPr="00442838" w14:paraId="43FF82DB" w14:textId="77777777" w:rsidTr="008A1961">
        <w:tc>
          <w:tcPr>
            <w:tcW w:w="1250" w:type="pct"/>
          </w:tcPr>
          <w:p w14:paraId="38871426" w14:textId="4D097D25" w:rsidR="008A1961" w:rsidRPr="00442838" w:rsidRDefault="00442838" w:rsidP="008A1961">
            <w:pPr>
              <w:spacing w:line="360" w:lineRule="auto"/>
              <w:rPr>
                <w:sz w:val="24"/>
              </w:rPr>
            </w:pPr>
            <w:r>
              <w:rPr>
                <w:sz w:val="24"/>
              </w:rPr>
              <w:t>Tiny Mushroom</w:t>
            </w:r>
          </w:p>
        </w:tc>
        <w:tc>
          <w:tcPr>
            <w:tcW w:w="1249" w:type="pct"/>
          </w:tcPr>
          <w:p w14:paraId="311CD5F0" w14:textId="77777777" w:rsidR="008A1961" w:rsidRPr="00442838" w:rsidRDefault="008A1961" w:rsidP="008A1961">
            <w:pPr>
              <w:spacing w:line="360" w:lineRule="auto"/>
              <w:rPr>
                <w:sz w:val="24"/>
              </w:rPr>
            </w:pPr>
          </w:p>
        </w:tc>
        <w:tc>
          <w:tcPr>
            <w:tcW w:w="1251" w:type="pct"/>
          </w:tcPr>
          <w:p w14:paraId="3A4833C0" w14:textId="77777777" w:rsidR="008A1961" w:rsidRPr="00442838" w:rsidRDefault="008A1961" w:rsidP="008A1961">
            <w:pPr>
              <w:spacing w:line="360" w:lineRule="auto"/>
              <w:rPr>
                <w:sz w:val="24"/>
              </w:rPr>
            </w:pPr>
          </w:p>
        </w:tc>
        <w:tc>
          <w:tcPr>
            <w:tcW w:w="1250" w:type="pct"/>
          </w:tcPr>
          <w:p w14:paraId="7EF6253D" w14:textId="77777777" w:rsidR="008A1961" w:rsidRPr="00442838" w:rsidRDefault="008A1961" w:rsidP="008A1961">
            <w:pPr>
              <w:spacing w:line="360" w:lineRule="auto"/>
              <w:rPr>
                <w:sz w:val="24"/>
              </w:rPr>
            </w:pPr>
          </w:p>
        </w:tc>
      </w:tr>
      <w:tr w:rsidR="008A1961" w:rsidRPr="00442838" w14:paraId="4A34FA36" w14:textId="77777777" w:rsidTr="008A1961">
        <w:tc>
          <w:tcPr>
            <w:tcW w:w="1250" w:type="pct"/>
          </w:tcPr>
          <w:p w14:paraId="3C4BE267" w14:textId="1E566A63" w:rsidR="008A1961" w:rsidRPr="00442838" w:rsidRDefault="00442838" w:rsidP="008A1961">
            <w:pPr>
              <w:spacing w:line="360" w:lineRule="auto"/>
              <w:rPr>
                <w:sz w:val="24"/>
              </w:rPr>
            </w:pPr>
            <w:r>
              <w:rPr>
                <w:sz w:val="24"/>
              </w:rPr>
              <w:t>Big Mushroom</w:t>
            </w:r>
          </w:p>
        </w:tc>
        <w:tc>
          <w:tcPr>
            <w:tcW w:w="1249" w:type="pct"/>
          </w:tcPr>
          <w:p w14:paraId="463950E6" w14:textId="77777777" w:rsidR="008A1961" w:rsidRPr="00442838" w:rsidRDefault="008A1961" w:rsidP="008A1961">
            <w:pPr>
              <w:spacing w:line="360" w:lineRule="auto"/>
              <w:rPr>
                <w:sz w:val="24"/>
              </w:rPr>
            </w:pPr>
          </w:p>
        </w:tc>
        <w:tc>
          <w:tcPr>
            <w:tcW w:w="1251" w:type="pct"/>
          </w:tcPr>
          <w:p w14:paraId="1FE16C56" w14:textId="77777777" w:rsidR="008A1961" w:rsidRPr="00442838" w:rsidRDefault="008A1961" w:rsidP="008A1961">
            <w:pPr>
              <w:spacing w:line="360" w:lineRule="auto"/>
              <w:rPr>
                <w:sz w:val="24"/>
              </w:rPr>
            </w:pPr>
          </w:p>
        </w:tc>
        <w:tc>
          <w:tcPr>
            <w:tcW w:w="1250" w:type="pct"/>
          </w:tcPr>
          <w:p w14:paraId="2605DE7C" w14:textId="77777777" w:rsidR="008A1961" w:rsidRPr="00442838" w:rsidRDefault="008A1961" w:rsidP="008A1961">
            <w:pPr>
              <w:spacing w:line="360" w:lineRule="auto"/>
              <w:rPr>
                <w:sz w:val="24"/>
              </w:rPr>
            </w:pPr>
          </w:p>
        </w:tc>
      </w:tr>
      <w:tr w:rsidR="008A1961" w:rsidRPr="00442838" w14:paraId="21353E3A" w14:textId="77777777" w:rsidTr="008A1961">
        <w:tc>
          <w:tcPr>
            <w:tcW w:w="1250" w:type="pct"/>
          </w:tcPr>
          <w:p w14:paraId="6D6FC82D" w14:textId="3272F182" w:rsidR="008A1961" w:rsidRPr="00442838" w:rsidRDefault="00442838" w:rsidP="008A1961">
            <w:pPr>
              <w:spacing w:line="360" w:lineRule="auto"/>
              <w:rPr>
                <w:sz w:val="24"/>
              </w:rPr>
            </w:pPr>
            <w:r>
              <w:rPr>
                <w:sz w:val="24"/>
              </w:rPr>
              <w:t>Balm Mushroom</w:t>
            </w:r>
          </w:p>
        </w:tc>
        <w:tc>
          <w:tcPr>
            <w:tcW w:w="1249" w:type="pct"/>
          </w:tcPr>
          <w:p w14:paraId="745F4906" w14:textId="77777777" w:rsidR="008A1961" w:rsidRPr="00442838" w:rsidRDefault="008A1961" w:rsidP="008A1961">
            <w:pPr>
              <w:spacing w:line="360" w:lineRule="auto"/>
              <w:rPr>
                <w:sz w:val="24"/>
              </w:rPr>
            </w:pPr>
          </w:p>
        </w:tc>
        <w:tc>
          <w:tcPr>
            <w:tcW w:w="1251" w:type="pct"/>
          </w:tcPr>
          <w:p w14:paraId="068173ED" w14:textId="77777777" w:rsidR="008A1961" w:rsidRPr="00442838" w:rsidRDefault="008A1961" w:rsidP="008A1961">
            <w:pPr>
              <w:spacing w:line="360" w:lineRule="auto"/>
              <w:rPr>
                <w:sz w:val="24"/>
              </w:rPr>
            </w:pPr>
          </w:p>
        </w:tc>
        <w:tc>
          <w:tcPr>
            <w:tcW w:w="1250" w:type="pct"/>
          </w:tcPr>
          <w:p w14:paraId="2F49119B" w14:textId="77777777" w:rsidR="008A1961" w:rsidRPr="00442838" w:rsidRDefault="008A1961" w:rsidP="008A1961">
            <w:pPr>
              <w:spacing w:line="360" w:lineRule="auto"/>
              <w:rPr>
                <w:sz w:val="24"/>
              </w:rPr>
            </w:pPr>
          </w:p>
        </w:tc>
      </w:tr>
      <w:tr w:rsidR="008A1961" w:rsidRPr="00442838" w14:paraId="1DC0FBD6" w14:textId="77777777" w:rsidTr="008A1961">
        <w:tc>
          <w:tcPr>
            <w:tcW w:w="1250" w:type="pct"/>
          </w:tcPr>
          <w:p w14:paraId="12A10586" w14:textId="3C328B15" w:rsidR="008A1961" w:rsidRPr="00442838" w:rsidRDefault="00442838" w:rsidP="008A1961">
            <w:pPr>
              <w:spacing w:line="360" w:lineRule="auto"/>
              <w:rPr>
                <w:sz w:val="24"/>
              </w:rPr>
            </w:pPr>
            <w:r>
              <w:rPr>
                <w:sz w:val="24"/>
              </w:rPr>
              <w:t>Pearl</w:t>
            </w:r>
          </w:p>
        </w:tc>
        <w:tc>
          <w:tcPr>
            <w:tcW w:w="1249" w:type="pct"/>
          </w:tcPr>
          <w:p w14:paraId="465D9FF9" w14:textId="77777777" w:rsidR="008A1961" w:rsidRPr="00442838" w:rsidRDefault="008A1961" w:rsidP="008A1961">
            <w:pPr>
              <w:spacing w:line="360" w:lineRule="auto"/>
              <w:rPr>
                <w:sz w:val="24"/>
              </w:rPr>
            </w:pPr>
          </w:p>
        </w:tc>
        <w:tc>
          <w:tcPr>
            <w:tcW w:w="1251" w:type="pct"/>
          </w:tcPr>
          <w:p w14:paraId="10CEF970" w14:textId="77777777" w:rsidR="008A1961" w:rsidRPr="00442838" w:rsidRDefault="008A1961" w:rsidP="008A1961">
            <w:pPr>
              <w:spacing w:line="360" w:lineRule="auto"/>
              <w:rPr>
                <w:sz w:val="24"/>
              </w:rPr>
            </w:pPr>
          </w:p>
        </w:tc>
        <w:tc>
          <w:tcPr>
            <w:tcW w:w="1250" w:type="pct"/>
          </w:tcPr>
          <w:p w14:paraId="6F43F954" w14:textId="77777777" w:rsidR="008A1961" w:rsidRPr="00442838" w:rsidRDefault="008A1961" w:rsidP="008A1961">
            <w:pPr>
              <w:spacing w:line="360" w:lineRule="auto"/>
              <w:rPr>
                <w:sz w:val="24"/>
              </w:rPr>
            </w:pPr>
          </w:p>
        </w:tc>
      </w:tr>
      <w:tr w:rsidR="008A1961" w:rsidRPr="00442838" w14:paraId="6EB05D8D" w14:textId="77777777" w:rsidTr="008A1961">
        <w:tc>
          <w:tcPr>
            <w:tcW w:w="1250" w:type="pct"/>
          </w:tcPr>
          <w:p w14:paraId="0F89FF03" w14:textId="2941E4BA" w:rsidR="008A1961" w:rsidRPr="00442838" w:rsidRDefault="00442838" w:rsidP="008A1961">
            <w:pPr>
              <w:spacing w:line="360" w:lineRule="auto"/>
              <w:rPr>
                <w:sz w:val="24"/>
              </w:rPr>
            </w:pPr>
            <w:r>
              <w:rPr>
                <w:sz w:val="24"/>
              </w:rPr>
              <w:t>Big Pearl</w:t>
            </w:r>
          </w:p>
        </w:tc>
        <w:tc>
          <w:tcPr>
            <w:tcW w:w="1249" w:type="pct"/>
          </w:tcPr>
          <w:p w14:paraId="3C08C765" w14:textId="77777777" w:rsidR="008A1961" w:rsidRPr="00442838" w:rsidRDefault="008A1961" w:rsidP="008A1961">
            <w:pPr>
              <w:spacing w:line="360" w:lineRule="auto"/>
              <w:rPr>
                <w:sz w:val="24"/>
              </w:rPr>
            </w:pPr>
          </w:p>
        </w:tc>
        <w:tc>
          <w:tcPr>
            <w:tcW w:w="1251" w:type="pct"/>
          </w:tcPr>
          <w:p w14:paraId="37D63519" w14:textId="77777777" w:rsidR="008A1961" w:rsidRPr="00442838" w:rsidRDefault="008A1961" w:rsidP="008A1961">
            <w:pPr>
              <w:spacing w:line="360" w:lineRule="auto"/>
              <w:rPr>
                <w:sz w:val="24"/>
              </w:rPr>
            </w:pPr>
          </w:p>
        </w:tc>
        <w:tc>
          <w:tcPr>
            <w:tcW w:w="1250" w:type="pct"/>
          </w:tcPr>
          <w:p w14:paraId="2FBFDDE5" w14:textId="77777777" w:rsidR="008A1961" w:rsidRPr="00442838" w:rsidRDefault="008A1961" w:rsidP="008A1961">
            <w:pPr>
              <w:spacing w:line="360" w:lineRule="auto"/>
              <w:rPr>
                <w:sz w:val="24"/>
              </w:rPr>
            </w:pPr>
          </w:p>
        </w:tc>
      </w:tr>
      <w:tr w:rsidR="008A1961" w:rsidRPr="00442838" w14:paraId="6E65E2EC" w14:textId="77777777" w:rsidTr="008A1961">
        <w:tc>
          <w:tcPr>
            <w:tcW w:w="1250" w:type="pct"/>
          </w:tcPr>
          <w:p w14:paraId="7F01CF5F" w14:textId="31E844CD" w:rsidR="008A1961" w:rsidRPr="00442838" w:rsidRDefault="00442838" w:rsidP="008A1961">
            <w:pPr>
              <w:spacing w:line="360" w:lineRule="auto"/>
              <w:rPr>
                <w:sz w:val="24"/>
              </w:rPr>
            </w:pPr>
            <w:r>
              <w:rPr>
                <w:sz w:val="24"/>
              </w:rPr>
              <w:t>Pearl String</w:t>
            </w:r>
          </w:p>
        </w:tc>
        <w:tc>
          <w:tcPr>
            <w:tcW w:w="1249" w:type="pct"/>
          </w:tcPr>
          <w:p w14:paraId="037D781C" w14:textId="77777777" w:rsidR="008A1961" w:rsidRPr="00442838" w:rsidRDefault="008A1961" w:rsidP="008A1961">
            <w:pPr>
              <w:spacing w:line="360" w:lineRule="auto"/>
              <w:rPr>
                <w:sz w:val="24"/>
              </w:rPr>
            </w:pPr>
          </w:p>
        </w:tc>
        <w:tc>
          <w:tcPr>
            <w:tcW w:w="1251" w:type="pct"/>
          </w:tcPr>
          <w:p w14:paraId="7F7582BD" w14:textId="77777777" w:rsidR="008A1961" w:rsidRPr="00442838" w:rsidRDefault="008A1961" w:rsidP="008A1961">
            <w:pPr>
              <w:spacing w:line="360" w:lineRule="auto"/>
              <w:rPr>
                <w:sz w:val="24"/>
              </w:rPr>
            </w:pPr>
          </w:p>
        </w:tc>
        <w:tc>
          <w:tcPr>
            <w:tcW w:w="1250" w:type="pct"/>
          </w:tcPr>
          <w:p w14:paraId="5A25922E" w14:textId="77777777" w:rsidR="008A1961" w:rsidRPr="00442838" w:rsidRDefault="008A1961" w:rsidP="008A1961">
            <w:pPr>
              <w:spacing w:line="360" w:lineRule="auto"/>
              <w:rPr>
                <w:sz w:val="24"/>
              </w:rPr>
            </w:pPr>
          </w:p>
        </w:tc>
      </w:tr>
      <w:tr w:rsidR="008A1961" w:rsidRPr="00442838" w14:paraId="00E8CB17" w14:textId="77777777" w:rsidTr="008A1961">
        <w:tc>
          <w:tcPr>
            <w:tcW w:w="1250" w:type="pct"/>
          </w:tcPr>
          <w:p w14:paraId="55BF6D5F" w14:textId="0F409ED7" w:rsidR="008A1961" w:rsidRPr="00442838" w:rsidRDefault="00442838" w:rsidP="008A1961">
            <w:pPr>
              <w:spacing w:line="360" w:lineRule="auto"/>
              <w:rPr>
                <w:sz w:val="24"/>
              </w:rPr>
            </w:pPr>
            <w:r>
              <w:rPr>
                <w:sz w:val="24"/>
              </w:rPr>
              <w:t>Star Dust</w:t>
            </w:r>
          </w:p>
        </w:tc>
        <w:tc>
          <w:tcPr>
            <w:tcW w:w="1249" w:type="pct"/>
          </w:tcPr>
          <w:p w14:paraId="2BD3B63F" w14:textId="77777777" w:rsidR="008A1961" w:rsidRPr="00442838" w:rsidRDefault="008A1961" w:rsidP="008A1961">
            <w:pPr>
              <w:spacing w:line="360" w:lineRule="auto"/>
              <w:rPr>
                <w:sz w:val="24"/>
              </w:rPr>
            </w:pPr>
          </w:p>
        </w:tc>
        <w:tc>
          <w:tcPr>
            <w:tcW w:w="1251" w:type="pct"/>
          </w:tcPr>
          <w:p w14:paraId="74035577" w14:textId="77777777" w:rsidR="008A1961" w:rsidRPr="00442838" w:rsidRDefault="008A1961" w:rsidP="008A1961">
            <w:pPr>
              <w:spacing w:line="360" w:lineRule="auto"/>
              <w:rPr>
                <w:sz w:val="24"/>
              </w:rPr>
            </w:pPr>
          </w:p>
        </w:tc>
        <w:tc>
          <w:tcPr>
            <w:tcW w:w="1250" w:type="pct"/>
          </w:tcPr>
          <w:p w14:paraId="3EF2BA7B" w14:textId="77777777" w:rsidR="008A1961" w:rsidRPr="00442838" w:rsidRDefault="008A1961" w:rsidP="008A1961">
            <w:pPr>
              <w:spacing w:line="360" w:lineRule="auto"/>
              <w:rPr>
                <w:sz w:val="24"/>
              </w:rPr>
            </w:pPr>
          </w:p>
        </w:tc>
      </w:tr>
      <w:tr w:rsidR="008A1961" w:rsidRPr="00442838" w14:paraId="44D4F163" w14:textId="77777777" w:rsidTr="008A1961">
        <w:tc>
          <w:tcPr>
            <w:tcW w:w="1250" w:type="pct"/>
          </w:tcPr>
          <w:p w14:paraId="7DC3F2FD" w14:textId="066AE7BD" w:rsidR="008A1961" w:rsidRPr="00442838" w:rsidRDefault="00442838" w:rsidP="008A1961">
            <w:pPr>
              <w:spacing w:line="360" w:lineRule="auto"/>
              <w:rPr>
                <w:sz w:val="24"/>
              </w:rPr>
            </w:pPr>
            <w:r>
              <w:rPr>
                <w:sz w:val="24"/>
              </w:rPr>
              <w:t>Star Piece</w:t>
            </w:r>
          </w:p>
        </w:tc>
        <w:tc>
          <w:tcPr>
            <w:tcW w:w="1249" w:type="pct"/>
          </w:tcPr>
          <w:p w14:paraId="614DD89C" w14:textId="77777777" w:rsidR="008A1961" w:rsidRPr="00442838" w:rsidRDefault="008A1961" w:rsidP="008A1961">
            <w:pPr>
              <w:spacing w:line="360" w:lineRule="auto"/>
              <w:rPr>
                <w:sz w:val="24"/>
              </w:rPr>
            </w:pPr>
          </w:p>
        </w:tc>
        <w:tc>
          <w:tcPr>
            <w:tcW w:w="1251" w:type="pct"/>
          </w:tcPr>
          <w:p w14:paraId="027BB211" w14:textId="77777777" w:rsidR="008A1961" w:rsidRPr="00442838" w:rsidRDefault="008A1961" w:rsidP="008A1961">
            <w:pPr>
              <w:spacing w:line="360" w:lineRule="auto"/>
              <w:rPr>
                <w:sz w:val="24"/>
              </w:rPr>
            </w:pPr>
          </w:p>
        </w:tc>
        <w:tc>
          <w:tcPr>
            <w:tcW w:w="1250" w:type="pct"/>
          </w:tcPr>
          <w:p w14:paraId="5E6ADE09" w14:textId="77777777" w:rsidR="008A1961" w:rsidRPr="00442838" w:rsidRDefault="008A1961" w:rsidP="008A1961">
            <w:pPr>
              <w:spacing w:line="360" w:lineRule="auto"/>
              <w:rPr>
                <w:sz w:val="24"/>
              </w:rPr>
            </w:pPr>
          </w:p>
        </w:tc>
      </w:tr>
      <w:tr w:rsidR="008A1961" w:rsidRPr="00442838" w14:paraId="273077E6" w14:textId="77777777" w:rsidTr="008A1961">
        <w:tc>
          <w:tcPr>
            <w:tcW w:w="1250" w:type="pct"/>
          </w:tcPr>
          <w:p w14:paraId="383D45F2" w14:textId="0307CA7A" w:rsidR="008A1961" w:rsidRPr="00442838" w:rsidRDefault="00442838" w:rsidP="008A1961">
            <w:pPr>
              <w:spacing w:line="360" w:lineRule="auto"/>
              <w:rPr>
                <w:sz w:val="24"/>
              </w:rPr>
            </w:pPr>
            <w:r>
              <w:rPr>
                <w:sz w:val="24"/>
              </w:rPr>
              <w:t>Comet Shard</w:t>
            </w:r>
          </w:p>
        </w:tc>
        <w:tc>
          <w:tcPr>
            <w:tcW w:w="1249" w:type="pct"/>
          </w:tcPr>
          <w:p w14:paraId="21B12CBB" w14:textId="77777777" w:rsidR="008A1961" w:rsidRPr="00442838" w:rsidRDefault="008A1961" w:rsidP="008A1961">
            <w:pPr>
              <w:spacing w:line="360" w:lineRule="auto"/>
              <w:rPr>
                <w:sz w:val="24"/>
              </w:rPr>
            </w:pPr>
          </w:p>
        </w:tc>
        <w:tc>
          <w:tcPr>
            <w:tcW w:w="1251" w:type="pct"/>
          </w:tcPr>
          <w:p w14:paraId="250DD747" w14:textId="77777777" w:rsidR="008A1961" w:rsidRPr="00442838" w:rsidRDefault="008A1961" w:rsidP="008A1961">
            <w:pPr>
              <w:spacing w:line="360" w:lineRule="auto"/>
              <w:rPr>
                <w:sz w:val="24"/>
              </w:rPr>
            </w:pPr>
          </w:p>
        </w:tc>
        <w:tc>
          <w:tcPr>
            <w:tcW w:w="1250" w:type="pct"/>
          </w:tcPr>
          <w:p w14:paraId="1F08945D" w14:textId="77777777" w:rsidR="008A1961" w:rsidRPr="00442838" w:rsidRDefault="008A1961" w:rsidP="008A1961">
            <w:pPr>
              <w:spacing w:line="360" w:lineRule="auto"/>
              <w:rPr>
                <w:sz w:val="24"/>
              </w:rPr>
            </w:pPr>
          </w:p>
        </w:tc>
      </w:tr>
      <w:tr w:rsidR="008A1961" w:rsidRPr="00442838" w14:paraId="2C38C743" w14:textId="77777777" w:rsidTr="008A1961">
        <w:tc>
          <w:tcPr>
            <w:tcW w:w="1250" w:type="pct"/>
          </w:tcPr>
          <w:p w14:paraId="09746A4E" w14:textId="7C0F792F" w:rsidR="008A1961" w:rsidRPr="00442838" w:rsidRDefault="00442838" w:rsidP="008A1961">
            <w:pPr>
              <w:spacing w:line="360" w:lineRule="auto"/>
              <w:rPr>
                <w:sz w:val="24"/>
              </w:rPr>
            </w:pPr>
            <w:r>
              <w:rPr>
                <w:sz w:val="24"/>
              </w:rPr>
              <w:t>Nugget</w:t>
            </w:r>
          </w:p>
        </w:tc>
        <w:tc>
          <w:tcPr>
            <w:tcW w:w="1249" w:type="pct"/>
          </w:tcPr>
          <w:p w14:paraId="521EEB35" w14:textId="77777777" w:rsidR="008A1961" w:rsidRPr="00442838" w:rsidRDefault="008A1961" w:rsidP="008A1961">
            <w:pPr>
              <w:spacing w:line="360" w:lineRule="auto"/>
              <w:rPr>
                <w:sz w:val="24"/>
              </w:rPr>
            </w:pPr>
          </w:p>
        </w:tc>
        <w:tc>
          <w:tcPr>
            <w:tcW w:w="1251" w:type="pct"/>
          </w:tcPr>
          <w:p w14:paraId="073224ED" w14:textId="77777777" w:rsidR="008A1961" w:rsidRPr="00442838" w:rsidRDefault="008A1961" w:rsidP="008A1961">
            <w:pPr>
              <w:spacing w:line="360" w:lineRule="auto"/>
              <w:rPr>
                <w:sz w:val="24"/>
              </w:rPr>
            </w:pPr>
          </w:p>
        </w:tc>
        <w:tc>
          <w:tcPr>
            <w:tcW w:w="1250" w:type="pct"/>
          </w:tcPr>
          <w:p w14:paraId="29BF5551" w14:textId="77777777" w:rsidR="008A1961" w:rsidRPr="00442838" w:rsidRDefault="008A1961" w:rsidP="008A1961">
            <w:pPr>
              <w:spacing w:line="360" w:lineRule="auto"/>
              <w:rPr>
                <w:sz w:val="24"/>
              </w:rPr>
            </w:pPr>
          </w:p>
        </w:tc>
      </w:tr>
      <w:tr w:rsidR="008A1961" w:rsidRPr="00442838" w14:paraId="14D44D8E" w14:textId="77777777" w:rsidTr="008A1961">
        <w:tc>
          <w:tcPr>
            <w:tcW w:w="1250" w:type="pct"/>
          </w:tcPr>
          <w:p w14:paraId="19413015" w14:textId="01B73FF6" w:rsidR="008A1961" w:rsidRPr="00442838" w:rsidRDefault="00442838" w:rsidP="008A1961">
            <w:pPr>
              <w:spacing w:line="360" w:lineRule="auto"/>
              <w:rPr>
                <w:sz w:val="24"/>
              </w:rPr>
            </w:pPr>
            <w:r>
              <w:rPr>
                <w:sz w:val="24"/>
              </w:rPr>
              <w:t>Big Nugget</w:t>
            </w:r>
          </w:p>
        </w:tc>
        <w:tc>
          <w:tcPr>
            <w:tcW w:w="1249" w:type="pct"/>
          </w:tcPr>
          <w:p w14:paraId="74DE47D4" w14:textId="77777777" w:rsidR="008A1961" w:rsidRPr="00442838" w:rsidRDefault="008A1961" w:rsidP="008A1961">
            <w:pPr>
              <w:spacing w:line="360" w:lineRule="auto"/>
              <w:rPr>
                <w:sz w:val="24"/>
              </w:rPr>
            </w:pPr>
          </w:p>
        </w:tc>
        <w:tc>
          <w:tcPr>
            <w:tcW w:w="1251" w:type="pct"/>
          </w:tcPr>
          <w:p w14:paraId="0E7684AF" w14:textId="77777777" w:rsidR="008A1961" w:rsidRPr="00442838" w:rsidRDefault="008A1961" w:rsidP="008A1961">
            <w:pPr>
              <w:spacing w:line="360" w:lineRule="auto"/>
              <w:rPr>
                <w:sz w:val="24"/>
              </w:rPr>
            </w:pPr>
          </w:p>
        </w:tc>
        <w:tc>
          <w:tcPr>
            <w:tcW w:w="1250" w:type="pct"/>
          </w:tcPr>
          <w:p w14:paraId="73CCDA01" w14:textId="77777777" w:rsidR="008A1961" w:rsidRPr="00442838" w:rsidRDefault="008A1961" w:rsidP="008A1961">
            <w:pPr>
              <w:spacing w:line="360" w:lineRule="auto"/>
              <w:rPr>
                <w:sz w:val="24"/>
              </w:rPr>
            </w:pPr>
          </w:p>
        </w:tc>
      </w:tr>
      <w:tr w:rsidR="008A1961" w:rsidRPr="00442838" w14:paraId="07D20400" w14:textId="77777777" w:rsidTr="008A1961">
        <w:tc>
          <w:tcPr>
            <w:tcW w:w="1250" w:type="pct"/>
          </w:tcPr>
          <w:p w14:paraId="2FAFF75C" w14:textId="1A3D822D" w:rsidR="008A1961" w:rsidRPr="00442838" w:rsidRDefault="00442838" w:rsidP="008A1961">
            <w:pPr>
              <w:spacing w:line="360" w:lineRule="auto"/>
              <w:rPr>
                <w:sz w:val="24"/>
              </w:rPr>
            </w:pPr>
            <w:r>
              <w:rPr>
                <w:sz w:val="24"/>
              </w:rPr>
              <w:t>Heart Scale</w:t>
            </w:r>
          </w:p>
        </w:tc>
        <w:tc>
          <w:tcPr>
            <w:tcW w:w="1249" w:type="pct"/>
          </w:tcPr>
          <w:p w14:paraId="0CB155CC" w14:textId="77777777" w:rsidR="008A1961" w:rsidRPr="00442838" w:rsidRDefault="008A1961" w:rsidP="008A1961">
            <w:pPr>
              <w:spacing w:line="360" w:lineRule="auto"/>
              <w:rPr>
                <w:sz w:val="24"/>
              </w:rPr>
            </w:pPr>
          </w:p>
        </w:tc>
        <w:tc>
          <w:tcPr>
            <w:tcW w:w="1251" w:type="pct"/>
          </w:tcPr>
          <w:p w14:paraId="0A3530A1" w14:textId="77777777" w:rsidR="008A1961" w:rsidRPr="00442838" w:rsidRDefault="008A1961" w:rsidP="008A1961">
            <w:pPr>
              <w:spacing w:line="360" w:lineRule="auto"/>
              <w:rPr>
                <w:sz w:val="24"/>
              </w:rPr>
            </w:pPr>
          </w:p>
        </w:tc>
        <w:tc>
          <w:tcPr>
            <w:tcW w:w="1250" w:type="pct"/>
          </w:tcPr>
          <w:p w14:paraId="359748D6" w14:textId="77777777" w:rsidR="008A1961" w:rsidRPr="00442838" w:rsidRDefault="008A1961" w:rsidP="008A1961">
            <w:pPr>
              <w:spacing w:line="360" w:lineRule="auto"/>
              <w:rPr>
                <w:sz w:val="24"/>
              </w:rPr>
            </w:pPr>
          </w:p>
        </w:tc>
      </w:tr>
      <w:tr w:rsidR="008A1961" w:rsidRPr="00442838" w14:paraId="32692568" w14:textId="77777777" w:rsidTr="008A1961">
        <w:tc>
          <w:tcPr>
            <w:tcW w:w="1250" w:type="pct"/>
          </w:tcPr>
          <w:p w14:paraId="1EF027B4" w14:textId="39E2CB0C" w:rsidR="008A1961" w:rsidRPr="00442838" w:rsidRDefault="00442838" w:rsidP="008A1961">
            <w:pPr>
              <w:spacing w:line="360" w:lineRule="auto"/>
              <w:rPr>
                <w:sz w:val="24"/>
              </w:rPr>
            </w:pPr>
            <w:r>
              <w:rPr>
                <w:sz w:val="24"/>
              </w:rPr>
              <w:t>Slow Poke Tail</w:t>
            </w:r>
          </w:p>
        </w:tc>
        <w:tc>
          <w:tcPr>
            <w:tcW w:w="1249" w:type="pct"/>
          </w:tcPr>
          <w:p w14:paraId="7E2FE49A" w14:textId="77777777" w:rsidR="008A1961" w:rsidRPr="00442838" w:rsidRDefault="008A1961" w:rsidP="008A1961">
            <w:pPr>
              <w:spacing w:line="360" w:lineRule="auto"/>
              <w:rPr>
                <w:sz w:val="24"/>
              </w:rPr>
            </w:pPr>
          </w:p>
        </w:tc>
        <w:tc>
          <w:tcPr>
            <w:tcW w:w="1251" w:type="pct"/>
          </w:tcPr>
          <w:p w14:paraId="0E61DB57" w14:textId="77777777" w:rsidR="008A1961" w:rsidRPr="00442838" w:rsidRDefault="008A1961" w:rsidP="008A1961">
            <w:pPr>
              <w:spacing w:line="360" w:lineRule="auto"/>
              <w:rPr>
                <w:sz w:val="24"/>
              </w:rPr>
            </w:pPr>
          </w:p>
        </w:tc>
        <w:tc>
          <w:tcPr>
            <w:tcW w:w="1250" w:type="pct"/>
          </w:tcPr>
          <w:p w14:paraId="5B284197" w14:textId="77777777" w:rsidR="008A1961" w:rsidRPr="00442838" w:rsidRDefault="008A1961" w:rsidP="008A1961">
            <w:pPr>
              <w:spacing w:line="360" w:lineRule="auto"/>
              <w:rPr>
                <w:sz w:val="24"/>
              </w:rPr>
            </w:pPr>
          </w:p>
        </w:tc>
      </w:tr>
      <w:tr w:rsidR="008A1961" w:rsidRPr="00442838" w14:paraId="4426508B" w14:textId="77777777" w:rsidTr="008A1961">
        <w:tc>
          <w:tcPr>
            <w:tcW w:w="1250" w:type="pct"/>
          </w:tcPr>
          <w:p w14:paraId="06CCE1AC" w14:textId="740C2E77" w:rsidR="008A1961" w:rsidRPr="00442838" w:rsidRDefault="00442838" w:rsidP="008A1961">
            <w:pPr>
              <w:spacing w:line="360" w:lineRule="auto"/>
              <w:rPr>
                <w:sz w:val="24"/>
              </w:rPr>
            </w:pPr>
            <w:r>
              <w:rPr>
                <w:sz w:val="24"/>
              </w:rPr>
              <w:t>Rare Bone</w:t>
            </w:r>
          </w:p>
        </w:tc>
        <w:tc>
          <w:tcPr>
            <w:tcW w:w="1249" w:type="pct"/>
          </w:tcPr>
          <w:p w14:paraId="7CFA439F" w14:textId="77777777" w:rsidR="008A1961" w:rsidRPr="00442838" w:rsidRDefault="008A1961" w:rsidP="008A1961">
            <w:pPr>
              <w:spacing w:line="360" w:lineRule="auto"/>
              <w:rPr>
                <w:sz w:val="24"/>
              </w:rPr>
            </w:pPr>
          </w:p>
        </w:tc>
        <w:tc>
          <w:tcPr>
            <w:tcW w:w="1251" w:type="pct"/>
          </w:tcPr>
          <w:p w14:paraId="2801172F" w14:textId="77777777" w:rsidR="008A1961" w:rsidRPr="00442838" w:rsidRDefault="008A1961" w:rsidP="008A1961">
            <w:pPr>
              <w:spacing w:line="360" w:lineRule="auto"/>
              <w:rPr>
                <w:sz w:val="24"/>
              </w:rPr>
            </w:pPr>
          </w:p>
        </w:tc>
        <w:tc>
          <w:tcPr>
            <w:tcW w:w="1250" w:type="pct"/>
          </w:tcPr>
          <w:p w14:paraId="4CE3399E" w14:textId="77777777" w:rsidR="008A1961" w:rsidRPr="00442838" w:rsidRDefault="008A1961" w:rsidP="008A1961">
            <w:pPr>
              <w:spacing w:line="360" w:lineRule="auto"/>
              <w:rPr>
                <w:sz w:val="24"/>
              </w:rPr>
            </w:pPr>
          </w:p>
        </w:tc>
      </w:tr>
      <w:tr w:rsidR="008A1961" w:rsidRPr="00442838" w14:paraId="1BB838FF" w14:textId="77777777" w:rsidTr="008A1961">
        <w:tc>
          <w:tcPr>
            <w:tcW w:w="1250" w:type="pct"/>
          </w:tcPr>
          <w:p w14:paraId="0CECBECA" w14:textId="6B2946A6" w:rsidR="008A1961" w:rsidRPr="00442838" w:rsidRDefault="00442838" w:rsidP="008A1961">
            <w:pPr>
              <w:spacing w:line="360" w:lineRule="auto"/>
              <w:rPr>
                <w:sz w:val="24"/>
              </w:rPr>
            </w:pPr>
            <w:r>
              <w:rPr>
                <w:sz w:val="24"/>
              </w:rPr>
              <w:t>Relic Copper</w:t>
            </w:r>
          </w:p>
        </w:tc>
        <w:tc>
          <w:tcPr>
            <w:tcW w:w="1249" w:type="pct"/>
          </w:tcPr>
          <w:p w14:paraId="715FFA23" w14:textId="77777777" w:rsidR="008A1961" w:rsidRPr="00442838" w:rsidRDefault="008A1961" w:rsidP="008A1961">
            <w:pPr>
              <w:spacing w:line="360" w:lineRule="auto"/>
              <w:rPr>
                <w:sz w:val="24"/>
              </w:rPr>
            </w:pPr>
          </w:p>
        </w:tc>
        <w:tc>
          <w:tcPr>
            <w:tcW w:w="1251" w:type="pct"/>
          </w:tcPr>
          <w:p w14:paraId="0A0BF7BF" w14:textId="77777777" w:rsidR="008A1961" w:rsidRPr="00442838" w:rsidRDefault="008A1961" w:rsidP="008A1961">
            <w:pPr>
              <w:spacing w:line="360" w:lineRule="auto"/>
              <w:rPr>
                <w:sz w:val="24"/>
              </w:rPr>
            </w:pPr>
          </w:p>
        </w:tc>
        <w:tc>
          <w:tcPr>
            <w:tcW w:w="1250" w:type="pct"/>
          </w:tcPr>
          <w:p w14:paraId="082C0493" w14:textId="77777777" w:rsidR="008A1961" w:rsidRPr="00442838" w:rsidRDefault="008A1961" w:rsidP="008A1961">
            <w:pPr>
              <w:spacing w:line="360" w:lineRule="auto"/>
              <w:rPr>
                <w:sz w:val="24"/>
              </w:rPr>
            </w:pPr>
          </w:p>
        </w:tc>
      </w:tr>
      <w:tr w:rsidR="008A1961" w:rsidRPr="00442838" w14:paraId="7527DFAC" w14:textId="77777777" w:rsidTr="008A1961">
        <w:tc>
          <w:tcPr>
            <w:tcW w:w="1250" w:type="pct"/>
          </w:tcPr>
          <w:p w14:paraId="056F4DF4" w14:textId="33ABA133" w:rsidR="008A1961" w:rsidRPr="00442838" w:rsidRDefault="00442838" w:rsidP="008A1961">
            <w:pPr>
              <w:spacing w:line="360" w:lineRule="auto"/>
              <w:rPr>
                <w:sz w:val="24"/>
              </w:rPr>
            </w:pPr>
            <w:r>
              <w:rPr>
                <w:sz w:val="24"/>
              </w:rPr>
              <w:t>Relic Silver</w:t>
            </w:r>
          </w:p>
        </w:tc>
        <w:tc>
          <w:tcPr>
            <w:tcW w:w="1249" w:type="pct"/>
          </w:tcPr>
          <w:p w14:paraId="1A0E4FC7" w14:textId="77777777" w:rsidR="008A1961" w:rsidRPr="00442838" w:rsidRDefault="008A1961" w:rsidP="008A1961">
            <w:pPr>
              <w:spacing w:line="360" w:lineRule="auto"/>
              <w:rPr>
                <w:sz w:val="24"/>
              </w:rPr>
            </w:pPr>
          </w:p>
        </w:tc>
        <w:tc>
          <w:tcPr>
            <w:tcW w:w="1251" w:type="pct"/>
          </w:tcPr>
          <w:p w14:paraId="3217395F" w14:textId="77777777" w:rsidR="008A1961" w:rsidRPr="00442838" w:rsidRDefault="008A1961" w:rsidP="008A1961">
            <w:pPr>
              <w:spacing w:line="360" w:lineRule="auto"/>
              <w:rPr>
                <w:sz w:val="24"/>
              </w:rPr>
            </w:pPr>
          </w:p>
        </w:tc>
        <w:tc>
          <w:tcPr>
            <w:tcW w:w="1250" w:type="pct"/>
          </w:tcPr>
          <w:p w14:paraId="4000AE34" w14:textId="77777777" w:rsidR="008A1961" w:rsidRPr="00442838" w:rsidRDefault="008A1961" w:rsidP="008A1961">
            <w:pPr>
              <w:spacing w:line="360" w:lineRule="auto"/>
              <w:rPr>
                <w:sz w:val="24"/>
              </w:rPr>
            </w:pPr>
          </w:p>
        </w:tc>
      </w:tr>
      <w:tr w:rsidR="008A1961" w:rsidRPr="00442838" w14:paraId="685A07F3" w14:textId="77777777" w:rsidTr="008A1961">
        <w:tc>
          <w:tcPr>
            <w:tcW w:w="1250" w:type="pct"/>
          </w:tcPr>
          <w:p w14:paraId="15BCC113" w14:textId="19DB3FCC" w:rsidR="008A1961" w:rsidRPr="00442838" w:rsidRDefault="00442838" w:rsidP="008A1961">
            <w:pPr>
              <w:spacing w:line="360" w:lineRule="auto"/>
              <w:rPr>
                <w:sz w:val="24"/>
              </w:rPr>
            </w:pPr>
            <w:r>
              <w:rPr>
                <w:sz w:val="24"/>
              </w:rPr>
              <w:t>Relic Gold</w:t>
            </w:r>
          </w:p>
        </w:tc>
        <w:tc>
          <w:tcPr>
            <w:tcW w:w="1249" w:type="pct"/>
          </w:tcPr>
          <w:p w14:paraId="0547A57C" w14:textId="77777777" w:rsidR="008A1961" w:rsidRPr="00442838" w:rsidRDefault="008A1961" w:rsidP="008A1961">
            <w:pPr>
              <w:spacing w:line="360" w:lineRule="auto"/>
              <w:rPr>
                <w:sz w:val="24"/>
              </w:rPr>
            </w:pPr>
          </w:p>
        </w:tc>
        <w:tc>
          <w:tcPr>
            <w:tcW w:w="1251" w:type="pct"/>
          </w:tcPr>
          <w:p w14:paraId="28A446A3" w14:textId="77777777" w:rsidR="008A1961" w:rsidRPr="00442838" w:rsidRDefault="008A1961" w:rsidP="008A1961">
            <w:pPr>
              <w:spacing w:line="360" w:lineRule="auto"/>
              <w:rPr>
                <w:sz w:val="24"/>
              </w:rPr>
            </w:pPr>
          </w:p>
        </w:tc>
        <w:tc>
          <w:tcPr>
            <w:tcW w:w="1250" w:type="pct"/>
          </w:tcPr>
          <w:p w14:paraId="4136A4B8" w14:textId="77777777" w:rsidR="008A1961" w:rsidRPr="00442838" w:rsidRDefault="008A1961" w:rsidP="008A1961">
            <w:pPr>
              <w:spacing w:line="360" w:lineRule="auto"/>
              <w:rPr>
                <w:sz w:val="24"/>
              </w:rPr>
            </w:pPr>
          </w:p>
        </w:tc>
      </w:tr>
      <w:tr w:rsidR="008A1961" w:rsidRPr="00442838" w14:paraId="65E354CF" w14:textId="77777777" w:rsidTr="008A1961">
        <w:tc>
          <w:tcPr>
            <w:tcW w:w="1250" w:type="pct"/>
          </w:tcPr>
          <w:p w14:paraId="60EFDEB3" w14:textId="633392E6" w:rsidR="008A1961" w:rsidRPr="00442838" w:rsidRDefault="00442838" w:rsidP="008A1961">
            <w:pPr>
              <w:spacing w:line="360" w:lineRule="auto"/>
              <w:rPr>
                <w:sz w:val="24"/>
              </w:rPr>
            </w:pPr>
            <w:r>
              <w:rPr>
                <w:sz w:val="24"/>
              </w:rPr>
              <w:t>Relic Vase</w:t>
            </w:r>
          </w:p>
        </w:tc>
        <w:tc>
          <w:tcPr>
            <w:tcW w:w="1249" w:type="pct"/>
          </w:tcPr>
          <w:p w14:paraId="6D3F68AB" w14:textId="77777777" w:rsidR="008A1961" w:rsidRPr="00442838" w:rsidRDefault="008A1961" w:rsidP="008A1961">
            <w:pPr>
              <w:spacing w:line="360" w:lineRule="auto"/>
              <w:rPr>
                <w:sz w:val="24"/>
              </w:rPr>
            </w:pPr>
          </w:p>
        </w:tc>
        <w:tc>
          <w:tcPr>
            <w:tcW w:w="1251" w:type="pct"/>
          </w:tcPr>
          <w:p w14:paraId="349F5AB0" w14:textId="77777777" w:rsidR="008A1961" w:rsidRPr="00442838" w:rsidRDefault="008A1961" w:rsidP="008A1961">
            <w:pPr>
              <w:spacing w:line="360" w:lineRule="auto"/>
              <w:rPr>
                <w:sz w:val="24"/>
              </w:rPr>
            </w:pPr>
          </w:p>
        </w:tc>
        <w:tc>
          <w:tcPr>
            <w:tcW w:w="1250" w:type="pct"/>
          </w:tcPr>
          <w:p w14:paraId="6066E16F" w14:textId="77777777" w:rsidR="008A1961" w:rsidRPr="00442838" w:rsidRDefault="008A1961" w:rsidP="008A1961">
            <w:pPr>
              <w:spacing w:line="360" w:lineRule="auto"/>
              <w:rPr>
                <w:sz w:val="24"/>
              </w:rPr>
            </w:pPr>
          </w:p>
        </w:tc>
      </w:tr>
      <w:tr w:rsidR="008A1961" w:rsidRPr="00442838" w14:paraId="6EA5405D" w14:textId="77777777" w:rsidTr="008A1961">
        <w:tc>
          <w:tcPr>
            <w:tcW w:w="1250" w:type="pct"/>
          </w:tcPr>
          <w:p w14:paraId="5D398235" w14:textId="16A8A3AC" w:rsidR="008A1961" w:rsidRPr="00442838" w:rsidRDefault="00442838" w:rsidP="008A1961">
            <w:pPr>
              <w:spacing w:line="360" w:lineRule="auto"/>
              <w:rPr>
                <w:sz w:val="24"/>
              </w:rPr>
            </w:pPr>
            <w:r>
              <w:rPr>
                <w:sz w:val="24"/>
              </w:rPr>
              <w:t>Relic Band</w:t>
            </w:r>
          </w:p>
        </w:tc>
        <w:tc>
          <w:tcPr>
            <w:tcW w:w="1249" w:type="pct"/>
          </w:tcPr>
          <w:p w14:paraId="02451282" w14:textId="77777777" w:rsidR="008A1961" w:rsidRPr="00442838" w:rsidRDefault="008A1961" w:rsidP="008A1961">
            <w:pPr>
              <w:spacing w:line="360" w:lineRule="auto"/>
              <w:rPr>
                <w:sz w:val="24"/>
              </w:rPr>
            </w:pPr>
          </w:p>
        </w:tc>
        <w:tc>
          <w:tcPr>
            <w:tcW w:w="1251" w:type="pct"/>
          </w:tcPr>
          <w:p w14:paraId="2EE3C43E" w14:textId="77777777" w:rsidR="008A1961" w:rsidRPr="00442838" w:rsidRDefault="008A1961" w:rsidP="008A1961">
            <w:pPr>
              <w:spacing w:line="360" w:lineRule="auto"/>
              <w:rPr>
                <w:sz w:val="24"/>
              </w:rPr>
            </w:pPr>
          </w:p>
        </w:tc>
        <w:tc>
          <w:tcPr>
            <w:tcW w:w="1250" w:type="pct"/>
          </w:tcPr>
          <w:p w14:paraId="72EC4F25" w14:textId="77777777" w:rsidR="008A1961" w:rsidRPr="00442838" w:rsidRDefault="008A1961" w:rsidP="008A1961">
            <w:pPr>
              <w:spacing w:line="360" w:lineRule="auto"/>
              <w:rPr>
                <w:sz w:val="24"/>
              </w:rPr>
            </w:pPr>
          </w:p>
        </w:tc>
      </w:tr>
      <w:tr w:rsidR="008A1961" w:rsidRPr="00442838" w14:paraId="313C218C" w14:textId="77777777" w:rsidTr="008A1961">
        <w:tc>
          <w:tcPr>
            <w:tcW w:w="1250" w:type="pct"/>
          </w:tcPr>
          <w:p w14:paraId="54A32ECA" w14:textId="0F01E599" w:rsidR="008A1961" w:rsidRPr="00442838" w:rsidRDefault="00442838" w:rsidP="008A1961">
            <w:pPr>
              <w:spacing w:line="360" w:lineRule="auto"/>
              <w:rPr>
                <w:sz w:val="24"/>
              </w:rPr>
            </w:pPr>
            <w:r>
              <w:rPr>
                <w:sz w:val="24"/>
              </w:rPr>
              <w:t>Relic Statue</w:t>
            </w:r>
          </w:p>
        </w:tc>
        <w:tc>
          <w:tcPr>
            <w:tcW w:w="1249" w:type="pct"/>
          </w:tcPr>
          <w:p w14:paraId="1346D0BB" w14:textId="77777777" w:rsidR="008A1961" w:rsidRPr="00442838" w:rsidRDefault="008A1961" w:rsidP="008A1961">
            <w:pPr>
              <w:spacing w:line="360" w:lineRule="auto"/>
              <w:rPr>
                <w:sz w:val="24"/>
              </w:rPr>
            </w:pPr>
          </w:p>
        </w:tc>
        <w:tc>
          <w:tcPr>
            <w:tcW w:w="1251" w:type="pct"/>
          </w:tcPr>
          <w:p w14:paraId="1EC24524" w14:textId="77777777" w:rsidR="008A1961" w:rsidRPr="00442838" w:rsidRDefault="008A1961" w:rsidP="008A1961">
            <w:pPr>
              <w:spacing w:line="360" w:lineRule="auto"/>
              <w:rPr>
                <w:sz w:val="24"/>
              </w:rPr>
            </w:pPr>
          </w:p>
        </w:tc>
        <w:tc>
          <w:tcPr>
            <w:tcW w:w="1250" w:type="pct"/>
          </w:tcPr>
          <w:p w14:paraId="1DE33A31" w14:textId="77777777" w:rsidR="008A1961" w:rsidRPr="00442838" w:rsidRDefault="008A1961" w:rsidP="008A1961">
            <w:pPr>
              <w:spacing w:line="360" w:lineRule="auto"/>
              <w:rPr>
                <w:sz w:val="24"/>
              </w:rPr>
            </w:pPr>
          </w:p>
        </w:tc>
      </w:tr>
      <w:tr w:rsidR="008A1961" w:rsidRPr="00442838" w14:paraId="0016ED56" w14:textId="77777777" w:rsidTr="008A1961">
        <w:tc>
          <w:tcPr>
            <w:tcW w:w="1250" w:type="pct"/>
          </w:tcPr>
          <w:p w14:paraId="6ADFD717" w14:textId="2DC1B936" w:rsidR="008A1961" w:rsidRPr="00442838" w:rsidRDefault="00442838" w:rsidP="008A1961">
            <w:pPr>
              <w:spacing w:line="360" w:lineRule="auto"/>
              <w:rPr>
                <w:sz w:val="24"/>
              </w:rPr>
            </w:pPr>
            <w:r>
              <w:rPr>
                <w:sz w:val="24"/>
              </w:rPr>
              <w:lastRenderedPageBreak/>
              <w:t>Relic Crown</w:t>
            </w:r>
          </w:p>
        </w:tc>
        <w:tc>
          <w:tcPr>
            <w:tcW w:w="1249" w:type="pct"/>
          </w:tcPr>
          <w:p w14:paraId="284B8864" w14:textId="77777777" w:rsidR="008A1961" w:rsidRPr="00442838" w:rsidRDefault="008A1961" w:rsidP="008A1961">
            <w:pPr>
              <w:spacing w:line="360" w:lineRule="auto"/>
              <w:rPr>
                <w:sz w:val="24"/>
              </w:rPr>
            </w:pPr>
          </w:p>
        </w:tc>
        <w:tc>
          <w:tcPr>
            <w:tcW w:w="1251" w:type="pct"/>
          </w:tcPr>
          <w:p w14:paraId="74BC21B1" w14:textId="77777777" w:rsidR="008A1961" w:rsidRPr="00442838" w:rsidRDefault="008A1961" w:rsidP="008A1961">
            <w:pPr>
              <w:spacing w:line="360" w:lineRule="auto"/>
              <w:rPr>
                <w:sz w:val="24"/>
              </w:rPr>
            </w:pPr>
          </w:p>
        </w:tc>
        <w:tc>
          <w:tcPr>
            <w:tcW w:w="1250" w:type="pct"/>
          </w:tcPr>
          <w:p w14:paraId="70657A6F" w14:textId="77777777" w:rsidR="008A1961" w:rsidRPr="00442838" w:rsidRDefault="008A1961" w:rsidP="008A1961">
            <w:pPr>
              <w:spacing w:line="360" w:lineRule="auto"/>
              <w:rPr>
                <w:sz w:val="24"/>
              </w:rPr>
            </w:pPr>
          </w:p>
        </w:tc>
      </w:tr>
      <w:tr w:rsidR="008A1961" w:rsidRPr="00442838" w14:paraId="2ADA1CE4" w14:textId="77777777" w:rsidTr="008A1961">
        <w:tc>
          <w:tcPr>
            <w:tcW w:w="1250" w:type="pct"/>
          </w:tcPr>
          <w:p w14:paraId="0A9BBD35" w14:textId="57D9356B" w:rsidR="008A1961" w:rsidRPr="00442838" w:rsidRDefault="00442838" w:rsidP="008A1961">
            <w:pPr>
              <w:spacing w:line="360" w:lineRule="auto"/>
              <w:rPr>
                <w:sz w:val="24"/>
              </w:rPr>
            </w:pPr>
            <w:r>
              <w:rPr>
                <w:sz w:val="24"/>
              </w:rPr>
              <w:t>Growth Mulch</w:t>
            </w:r>
          </w:p>
        </w:tc>
        <w:tc>
          <w:tcPr>
            <w:tcW w:w="1249" w:type="pct"/>
          </w:tcPr>
          <w:p w14:paraId="13B6603E" w14:textId="77777777" w:rsidR="008A1961" w:rsidRPr="00442838" w:rsidRDefault="008A1961" w:rsidP="008A1961">
            <w:pPr>
              <w:spacing w:line="360" w:lineRule="auto"/>
              <w:rPr>
                <w:sz w:val="24"/>
              </w:rPr>
            </w:pPr>
          </w:p>
        </w:tc>
        <w:tc>
          <w:tcPr>
            <w:tcW w:w="1251" w:type="pct"/>
          </w:tcPr>
          <w:p w14:paraId="5696DE51" w14:textId="77777777" w:rsidR="008A1961" w:rsidRPr="00442838" w:rsidRDefault="008A1961" w:rsidP="008A1961">
            <w:pPr>
              <w:spacing w:line="360" w:lineRule="auto"/>
              <w:rPr>
                <w:sz w:val="24"/>
              </w:rPr>
            </w:pPr>
          </w:p>
        </w:tc>
        <w:tc>
          <w:tcPr>
            <w:tcW w:w="1250" w:type="pct"/>
          </w:tcPr>
          <w:p w14:paraId="74DBAF1F" w14:textId="77777777" w:rsidR="008A1961" w:rsidRPr="00442838" w:rsidRDefault="008A1961" w:rsidP="008A1961">
            <w:pPr>
              <w:spacing w:line="360" w:lineRule="auto"/>
              <w:rPr>
                <w:sz w:val="24"/>
              </w:rPr>
            </w:pPr>
          </w:p>
        </w:tc>
      </w:tr>
      <w:tr w:rsidR="008A1961" w:rsidRPr="00442838" w14:paraId="565C48F8" w14:textId="77777777" w:rsidTr="008A1961">
        <w:tc>
          <w:tcPr>
            <w:tcW w:w="1250" w:type="pct"/>
          </w:tcPr>
          <w:p w14:paraId="0C932E93" w14:textId="03BBC3F7" w:rsidR="008A1961" w:rsidRPr="00442838" w:rsidRDefault="00442838" w:rsidP="008A1961">
            <w:pPr>
              <w:spacing w:line="360" w:lineRule="auto"/>
              <w:rPr>
                <w:sz w:val="24"/>
              </w:rPr>
            </w:pPr>
            <w:r>
              <w:rPr>
                <w:sz w:val="24"/>
              </w:rPr>
              <w:t>Damp Mulch</w:t>
            </w:r>
          </w:p>
        </w:tc>
        <w:tc>
          <w:tcPr>
            <w:tcW w:w="1249" w:type="pct"/>
          </w:tcPr>
          <w:p w14:paraId="056E656B" w14:textId="77777777" w:rsidR="008A1961" w:rsidRPr="00442838" w:rsidRDefault="008A1961" w:rsidP="008A1961">
            <w:pPr>
              <w:spacing w:line="360" w:lineRule="auto"/>
              <w:rPr>
                <w:sz w:val="24"/>
              </w:rPr>
            </w:pPr>
          </w:p>
        </w:tc>
        <w:tc>
          <w:tcPr>
            <w:tcW w:w="1251" w:type="pct"/>
          </w:tcPr>
          <w:p w14:paraId="77356D32" w14:textId="77777777" w:rsidR="008A1961" w:rsidRPr="00442838" w:rsidRDefault="008A1961" w:rsidP="008A1961">
            <w:pPr>
              <w:spacing w:line="360" w:lineRule="auto"/>
              <w:rPr>
                <w:sz w:val="24"/>
              </w:rPr>
            </w:pPr>
          </w:p>
        </w:tc>
        <w:tc>
          <w:tcPr>
            <w:tcW w:w="1250" w:type="pct"/>
          </w:tcPr>
          <w:p w14:paraId="57AB0143" w14:textId="77777777" w:rsidR="008A1961" w:rsidRPr="00442838" w:rsidRDefault="008A1961" w:rsidP="008A1961">
            <w:pPr>
              <w:spacing w:line="360" w:lineRule="auto"/>
              <w:rPr>
                <w:sz w:val="24"/>
              </w:rPr>
            </w:pPr>
          </w:p>
        </w:tc>
      </w:tr>
      <w:tr w:rsidR="008A1961" w:rsidRPr="00442838" w14:paraId="757142DC" w14:textId="77777777" w:rsidTr="008A1961">
        <w:tc>
          <w:tcPr>
            <w:tcW w:w="1250" w:type="pct"/>
          </w:tcPr>
          <w:p w14:paraId="2D6845EF" w14:textId="2402E9D4" w:rsidR="008A1961" w:rsidRPr="00442838" w:rsidRDefault="00442838" w:rsidP="008A1961">
            <w:pPr>
              <w:spacing w:line="360" w:lineRule="auto"/>
              <w:rPr>
                <w:sz w:val="24"/>
              </w:rPr>
            </w:pPr>
            <w:r>
              <w:rPr>
                <w:sz w:val="24"/>
              </w:rPr>
              <w:t>Stable Mulch</w:t>
            </w:r>
          </w:p>
        </w:tc>
        <w:tc>
          <w:tcPr>
            <w:tcW w:w="1249" w:type="pct"/>
          </w:tcPr>
          <w:p w14:paraId="144FB49F" w14:textId="77777777" w:rsidR="008A1961" w:rsidRPr="00442838" w:rsidRDefault="008A1961" w:rsidP="008A1961">
            <w:pPr>
              <w:spacing w:line="360" w:lineRule="auto"/>
              <w:rPr>
                <w:sz w:val="24"/>
              </w:rPr>
            </w:pPr>
          </w:p>
        </w:tc>
        <w:tc>
          <w:tcPr>
            <w:tcW w:w="1251" w:type="pct"/>
          </w:tcPr>
          <w:p w14:paraId="50D10696" w14:textId="77777777" w:rsidR="008A1961" w:rsidRPr="00442838" w:rsidRDefault="008A1961" w:rsidP="008A1961">
            <w:pPr>
              <w:spacing w:line="360" w:lineRule="auto"/>
              <w:rPr>
                <w:sz w:val="24"/>
              </w:rPr>
            </w:pPr>
          </w:p>
        </w:tc>
        <w:tc>
          <w:tcPr>
            <w:tcW w:w="1250" w:type="pct"/>
          </w:tcPr>
          <w:p w14:paraId="7DF685A0" w14:textId="77777777" w:rsidR="008A1961" w:rsidRPr="00442838" w:rsidRDefault="008A1961" w:rsidP="008A1961">
            <w:pPr>
              <w:spacing w:line="360" w:lineRule="auto"/>
              <w:rPr>
                <w:sz w:val="24"/>
              </w:rPr>
            </w:pPr>
          </w:p>
        </w:tc>
      </w:tr>
      <w:tr w:rsidR="008A1961" w:rsidRPr="00442838" w14:paraId="6D12D848" w14:textId="77777777" w:rsidTr="008A1961">
        <w:tc>
          <w:tcPr>
            <w:tcW w:w="1250" w:type="pct"/>
          </w:tcPr>
          <w:p w14:paraId="151ED5F4" w14:textId="352AAC23" w:rsidR="008A1961" w:rsidRPr="00442838" w:rsidRDefault="00442838" w:rsidP="008A1961">
            <w:pPr>
              <w:spacing w:line="360" w:lineRule="auto"/>
              <w:rPr>
                <w:sz w:val="24"/>
              </w:rPr>
            </w:pPr>
            <w:r>
              <w:rPr>
                <w:sz w:val="24"/>
              </w:rPr>
              <w:t>Gooey Mulch</w:t>
            </w:r>
          </w:p>
        </w:tc>
        <w:tc>
          <w:tcPr>
            <w:tcW w:w="1249" w:type="pct"/>
          </w:tcPr>
          <w:p w14:paraId="5B02B7FF" w14:textId="77777777" w:rsidR="008A1961" w:rsidRPr="00442838" w:rsidRDefault="008A1961" w:rsidP="008A1961">
            <w:pPr>
              <w:spacing w:line="360" w:lineRule="auto"/>
              <w:rPr>
                <w:sz w:val="24"/>
              </w:rPr>
            </w:pPr>
          </w:p>
        </w:tc>
        <w:tc>
          <w:tcPr>
            <w:tcW w:w="1251" w:type="pct"/>
          </w:tcPr>
          <w:p w14:paraId="1259A0FC" w14:textId="77777777" w:rsidR="008A1961" w:rsidRPr="00442838" w:rsidRDefault="008A1961" w:rsidP="008A1961">
            <w:pPr>
              <w:spacing w:line="360" w:lineRule="auto"/>
              <w:rPr>
                <w:sz w:val="24"/>
              </w:rPr>
            </w:pPr>
          </w:p>
        </w:tc>
        <w:tc>
          <w:tcPr>
            <w:tcW w:w="1250" w:type="pct"/>
          </w:tcPr>
          <w:p w14:paraId="138193E1" w14:textId="77777777" w:rsidR="008A1961" w:rsidRPr="00442838" w:rsidRDefault="008A1961" w:rsidP="008A1961">
            <w:pPr>
              <w:spacing w:line="360" w:lineRule="auto"/>
              <w:rPr>
                <w:sz w:val="24"/>
              </w:rPr>
            </w:pPr>
          </w:p>
        </w:tc>
      </w:tr>
      <w:tr w:rsidR="008A1961" w:rsidRPr="00442838" w14:paraId="6E32718B" w14:textId="77777777" w:rsidTr="008A1961">
        <w:tc>
          <w:tcPr>
            <w:tcW w:w="1250" w:type="pct"/>
          </w:tcPr>
          <w:p w14:paraId="07002F2E" w14:textId="4289D906" w:rsidR="008A1961" w:rsidRPr="00442838" w:rsidRDefault="00442838" w:rsidP="008A1961">
            <w:pPr>
              <w:spacing w:line="360" w:lineRule="auto"/>
              <w:rPr>
                <w:sz w:val="24"/>
              </w:rPr>
            </w:pPr>
            <w:r>
              <w:rPr>
                <w:sz w:val="24"/>
              </w:rPr>
              <w:t>Shoal Salt</w:t>
            </w:r>
          </w:p>
        </w:tc>
        <w:tc>
          <w:tcPr>
            <w:tcW w:w="1249" w:type="pct"/>
          </w:tcPr>
          <w:p w14:paraId="2D1EB647" w14:textId="77777777" w:rsidR="008A1961" w:rsidRPr="00442838" w:rsidRDefault="008A1961" w:rsidP="008A1961">
            <w:pPr>
              <w:spacing w:line="360" w:lineRule="auto"/>
              <w:rPr>
                <w:sz w:val="24"/>
              </w:rPr>
            </w:pPr>
          </w:p>
        </w:tc>
        <w:tc>
          <w:tcPr>
            <w:tcW w:w="1251" w:type="pct"/>
          </w:tcPr>
          <w:p w14:paraId="0E438EF9" w14:textId="77777777" w:rsidR="008A1961" w:rsidRPr="00442838" w:rsidRDefault="008A1961" w:rsidP="008A1961">
            <w:pPr>
              <w:spacing w:line="360" w:lineRule="auto"/>
              <w:rPr>
                <w:sz w:val="24"/>
              </w:rPr>
            </w:pPr>
          </w:p>
        </w:tc>
        <w:tc>
          <w:tcPr>
            <w:tcW w:w="1250" w:type="pct"/>
          </w:tcPr>
          <w:p w14:paraId="50D09D61" w14:textId="77777777" w:rsidR="008A1961" w:rsidRPr="00442838" w:rsidRDefault="008A1961" w:rsidP="008A1961">
            <w:pPr>
              <w:spacing w:line="360" w:lineRule="auto"/>
              <w:rPr>
                <w:sz w:val="24"/>
              </w:rPr>
            </w:pPr>
          </w:p>
        </w:tc>
      </w:tr>
      <w:tr w:rsidR="008A1961" w:rsidRPr="00442838" w14:paraId="1B7617E5" w14:textId="77777777" w:rsidTr="008A1961">
        <w:tc>
          <w:tcPr>
            <w:tcW w:w="1250" w:type="pct"/>
          </w:tcPr>
          <w:p w14:paraId="203AE380" w14:textId="7C03C95B" w:rsidR="008A1961" w:rsidRPr="00442838" w:rsidRDefault="00442838" w:rsidP="008A1961">
            <w:pPr>
              <w:spacing w:line="360" w:lineRule="auto"/>
              <w:rPr>
                <w:sz w:val="24"/>
              </w:rPr>
            </w:pPr>
            <w:r>
              <w:rPr>
                <w:sz w:val="24"/>
              </w:rPr>
              <w:t>Odd Keystone</w:t>
            </w:r>
          </w:p>
        </w:tc>
        <w:tc>
          <w:tcPr>
            <w:tcW w:w="1249" w:type="pct"/>
          </w:tcPr>
          <w:p w14:paraId="0E365EAC" w14:textId="77777777" w:rsidR="008A1961" w:rsidRPr="00442838" w:rsidRDefault="008A1961" w:rsidP="008A1961">
            <w:pPr>
              <w:spacing w:line="360" w:lineRule="auto"/>
              <w:rPr>
                <w:sz w:val="24"/>
              </w:rPr>
            </w:pPr>
          </w:p>
        </w:tc>
        <w:tc>
          <w:tcPr>
            <w:tcW w:w="1251" w:type="pct"/>
          </w:tcPr>
          <w:p w14:paraId="56DAB6AA" w14:textId="77777777" w:rsidR="008A1961" w:rsidRPr="00442838" w:rsidRDefault="008A1961" w:rsidP="008A1961">
            <w:pPr>
              <w:spacing w:line="360" w:lineRule="auto"/>
              <w:rPr>
                <w:sz w:val="24"/>
              </w:rPr>
            </w:pPr>
          </w:p>
        </w:tc>
        <w:tc>
          <w:tcPr>
            <w:tcW w:w="1250" w:type="pct"/>
          </w:tcPr>
          <w:p w14:paraId="1F9E6ADB" w14:textId="77777777" w:rsidR="008A1961" w:rsidRPr="00442838" w:rsidRDefault="008A1961" w:rsidP="008A1961">
            <w:pPr>
              <w:spacing w:line="360" w:lineRule="auto"/>
              <w:rPr>
                <w:sz w:val="24"/>
              </w:rPr>
            </w:pPr>
          </w:p>
        </w:tc>
      </w:tr>
      <w:tr w:rsidR="008A1961" w:rsidRPr="00442838" w14:paraId="29C9E24A" w14:textId="77777777" w:rsidTr="008A1961">
        <w:tc>
          <w:tcPr>
            <w:tcW w:w="1250" w:type="pct"/>
          </w:tcPr>
          <w:p w14:paraId="1C7F78D8" w14:textId="01ACCD5C" w:rsidR="008A1961" w:rsidRPr="00442838" w:rsidRDefault="00442838" w:rsidP="008A1961">
            <w:pPr>
              <w:spacing w:line="360" w:lineRule="auto"/>
              <w:rPr>
                <w:sz w:val="24"/>
              </w:rPr>
            </w:pPr>
            <w:r>
              <w:rPr>
                <w:sz w:val="24"/>
              </w:rPr>
              <w:t>Air Balloon</w:t>
            </w:r>
          </w:p>
        </w:tc>
        <w:tc>
          <w:tcPr>
            <w:tcW w:w="1249" w:type="pct"/>
          </w:tcPr>
          <w:p w14:paraId="614BC956" w14:textId="77777777" w:rsidR="008A1961" w:rsidRPr="00442838" w:rsidRDefault="008A1961" w:rsidP="008A1961">
            <w:pPr>
              <w:spacing w:line="360" w:lineRule="auto"/>
              <w:rPr>
                <w:sz w:val="24"/>
              </w:rPr>
            </w:pPr>
          </w:p>
        </w:tc>
        <w:tc>
          <w:tcPr>
            <w:tcW w:w="1251" w:type="pct"/>
          </w:tcPr>
          <w:p w14:paraId="3377E466" w14:textId="77777777" w:rsidR="008A1961" w:rsidRPr="00442838" w:rsidRDefault="008A1961" w:rsidP="008A1961">
            <w:pPr>
              <w:spacing w:line="360" w:lineRule="auto"/>
              <w:rPr>
                <w:sz w:val="24"/>
              </w:rPr>
            </w:pPr>
          </w:p>
        </w:tc>
        <w:tc>
          <w:tcPr>
            <w:tcW w:w="1250" w:type="pct"/>
          </w:tcPr>
          <w:p w14:paraId="1981F612" w14:textId="77777777" w:rsidR="008A1961" w:rsidRPr="00442838" w:rsidRDefault="008A1961" w:rsidP="008A1961">
            <w:pPr>
              <w:spacing w:line="360" w:lineRule="auto"/>
              <w:rPr>
                <w:sz w:val="24"/>
              </w:rPr>
            </w:pPr>
          </w:p>
        </w:tc>
      </w:tr>
      <w:tr w:rsidR="008A1961" w:rsidRPr="00442838" w14:paraId="3932F2E9" w14:textId="77777777" w:rsidTr="008A1961">
        <w:tc>
          <w:tcPr>
            <w:tcW w:w="1250" w:type="pct"/>
          </w:tcPr>
          <w:p w14:paraId="40FAEAE1" w14:textId="536762A9" w:rsidR="008A1961" w:rsidRPr="00442838" w:rsidRDefault="00442838" w:rsidP="008A1961">
            <w:pPr>
              <w:spacing w:line="360" w:lineRule="auto"/>
              <w:rPr>
                <w:sz w:val="24"/>
              </w:rPr>
            </w:pPr>
            <w:r>
              <w:rPr>
                <w:sz w:val="24"/>
              </w:rPr>
              <w:t>Bright Powder</w:t>
            </w:r>
          </w:p>
        </w:tc>
        <w:tc>
          <w:tcPr>
            <w:tcW w:w="1249" w:type="pct"/>
          </w:tcPr>
          <w:p w14:paraId="751183D7" w14:textId="77777777" w:rsidR="008A1961" w:rsidRPr="00442838" w:rsidRDefault="008A1961" w:rsidP="008A1961">
            <w:pPr>
              <w:spacing w:line="360" w:lineRule="auto"/>
              <w:rPr>
                <w:sz w:val="24"/>
              </w:rPr>
            </w:pPr>
          </w:p>
        </w:tc>
        <w:tc>
          <w:tcPr>
            <w:tcW w:w="1251" w:type="pct"/>
          </w:tcPr>
          <w:p w14:paraId="3BFBC199" w14:textId="77777777" w:rsidR="008A1961" w:rsidRPr="00442838" w:rsidRDefault="008A1961" w:rsidP="008A1961">
            <w:pPr>
              <w:spacing w:line="360" w:lineRule="auto"/>
              <w:rPr>
                <w:sz w:val="24"/>
              </w:rPr>
            </w:pPr>
          </w:p>
        </w:tc>
        <w:tc>
          <w:tcPr>
            <w:tcW w:w="1250" w:type="pct"/>
          </w:tcPr>
          <w:p w14:paraId="443ED30A" w14:textId="77777777" w:rsidR="008A1961" w:rsidRPr="00442838" w:rsidRDefault="008A1961" w:rsidP="008A1961">
            <w:pPr>
              <w:spacing w:line="360" w:lineRule="auto"/>
              <w:rPr>
                <w:sz w:val="24"/>
              </w:rPr>
            </w:pPr>
          </w:p>
        </w:tc>
      </w:tr>
      <w:tr w:rsidR="008A1961" w:rsidRPr="00442838" w14:paraId="20DCF2F6" w14:textId="77777777" w:rsidTr="008A1961">
        <w:tc>
          <w:tcPr>
            <w:tcW w:w="1250" w:type="pct"/>
          </w:tcPr>
          <w:p w14:paraId="729DAB09" w14:textId="00D08A9F" w:rsidR="008A1961" w:rsidRPr="00442838" w:rsidRDefault="00442838" w:rsidP="008A1961">
            <w:pPr>
              <w:spacing w:line="360" w:lineRule="auto"/>
              <w:rPr>
                <w:sz w:val="24"/>
              </w:rPr>
            </w:pPr>
            <w:r>
              <w:rPr>
                <w:sz w:val="24"/>
              </w:rPr>
              <w:t>Eviolite</w:t>
            </w:r>
          </w:p>
        </w:tc>
        <w:tc>
          <w:tcPr>
            <w:tcW w:w="1249" w:type="pct"/>
          </w:tcPr>
          <w:p w14:paraId="25B762AB" w14:textId="77777777" w:rsidR="008A1961" w:rsidRPr="00442838" w:rsidRDefault="008A1961" w:rsidP="008A1961">
            <w:pPr>
              <w:spacing w:line="360" w:lineRule="auto"/>
              <w:rPr>
                <w:sz w:val="24"/>
              </w:rPr>
            </w:pPr>
          </w:p>
        </w:tc>
        <w:tc>
          <w:tcPr>
            <w:tcW w:w="1251" w:type="pct"/>
          </w:tcPr>
          <w:p w14:paraId="07511144" w14:textId="77777777" w:rsidR="008A1961" w:rsidRPr="00442838" w:rsidRDefault="008A1961" w:rsidP="008A1961">
            <w:pPr>
              <w:spacing w:line="360" w:lineRule="auto"/>
              <w:rPr>
                <w:sz w:val="24"/>
              </w:rPr>
            </w:pPr>
          </w:p>
        </w:tc>
        <w:tc>
          <w:tcPr>
            <w:tcW w:w="1250" w:type="pct"/>
          </w:tcPr>
          <w:p w14:paraId="4C101AB2" w14:textId="77777777" w:rsidR="008A1961" w:rsidRPr="00442838" w:rsidRDefault="008A1961" w:rsidP="008A1961">
            <w:pPr>
              <w:spacing w:line="360" w:lineRule="auto"/>
              <w:rPr>
                <w:sz w:val="24"/>
              </w:rPr>
            </w:pPr>
          </w:p>
        </w:tc>
      </w:tr>
      <w:tr w:rsidR="008A1961" w:rsidRPr="00442838" w14:paraId="4B8B695A" w14:textId="77777777" w:rsidTr="008A1961">
        <w:tc>
          <w:tcPr>
            <w:tcW w:w="1250" w:type="pct"/>
          </w:tcPr>
          <w:p w14:paraId="5761881B" w14:textId="049F0D6F" w:rsidR="008A1961" w:rsidRPr="00442838" w:rsidRDefault="00442838" w:rsidP="008A1961">
            <w:pPr>
              <w:spacing w:line="360" w:lineRule="auto"/>
              <w:rPr>
                <w:sz w:val="24"/>
              </w:rPr>
            </w:pPr>
            <w:r>
              <w:rPr>
                <w:sz w:val="24"/>
              </w:rPr>
              <w:t>Float Stone</w:t>
            </w:r>
          </w:p>
        </w:tc>
        <w:tc>
          <w:tcPr>
            <w:tcW w:w="1249" w:type="pct"/>
          </w:tcPr>
          <w:p w14:paraId="53AF4B40" w14:textId="77777777" w:rsidR="008A1961" w:rsidRPr="00442838" w:rsidRDefault="008A1961" w:rsidP="008A1961">
            <w:pPr>
              <w:spacing w:line="360" w:lineRule="auto"/>
              <w:rPr>
                <w:sz w:val="24"/>
              </w:rPr>
            </w:pPr>
          </w:p>
        </w:tc>
        <w:tc>
          <w:tcPr>
            <w:tcW w:w="1251" w:type="pct"/>
          </w:tcPr>
          <w:p w14:paraId="06E6AF1E" w14:textId="77777777" w:rsidR="008A1961" w:rsidRPr="00442838" w:rsidRDefault="008A1961" w:rsidP="008A1961">
            <w:pPr>
              <w:spacing w:line="360" w:lineRule="auto"/>
              <w:rPr>
                <w:sz w:val="24"/>
              </w:rPr>
            </w:pPr>
          </w:p>
        </w:tc>
        <w:tc>
          <w:tcPr>
            <w:tcW w:w="1250" w:type="pct"/>
          </w:tcPr>
          <w:p w14:paraId="5AD8D5B5" w14:textId="77777777" w:rsidR="008A1961" w:rsidRPr="00442838" w:rsidRDefault="008A1961" w:rsidP="008A1961">
            <w:pPr>
              <w:spacing w:line="360" w:lineRule="auto"/>
              <w:rPr>
                <w:sz w:val="24"/>
              </w:rPr>
            </w:pPr>
          </w:p>
        </w:tc>
      </w:tr>
      <w:tr w:rsidR="008A1961" w:rsidRPr="00442838" w14:paraId="05EAD02B" w14:textId="77777777" w:rsidTr="008A1961">
        <w:tc>
          <w:tcPr>
            <w:tcW w:w="1250" w:type="pct"/>
          </w:tcPr>
          <w:p w14:paraId="3E55916A" w14:textId="73466366" w:rsidR="008A1961" w:rsidRPr="00442838" w:rsidRDefault="00442838" w:rsidP="008A1961">
            <w:pPr>
              <w:spacing w:line="360" w:lineRule="auto"/>
              <w:rPr>
                <w:sz w:val="24"/>
              </w:rPr>
            </w:pPr>
            <w:r>
              <w:rPr>
                <w:sz w:val="24"/>
              </w:rPr>
              <w:t>Destiny Knot</w:t>
            </w:r>
          </w:p>
        </w:tc>
        <w:tc>
          <w:tcPr>
            <w:tcW w:w="1249" w:type="pct"/>
          </w:tcPr>
          <w:p w14:paraId="73B862AD" w14:textId="77777777" w:rsidR="008A1961" w:rsidRPr="00442838" w:rsidRDefault="008A1961" w:rsidP="008A1961">
            <w:pPr>
              <w:spacing w:line="360" w:lineRule="auto"/>
              <w:rPr>
                <w:sz w:val="24"/>
              </w:rPr>
            </w:pPr>
          </w:p>
        </w:tc>
        <w:tc>
          <w:tcPr>
            <w:tcW w:w="1251" w:type="pct"/>
          </w:tcPr>
          <w:p w14:paraId="03AE7885" w14:textId="77777777" w:rsidR="008A1961" w:rsidRPr="00442838" w:rsidRDefault="008A1961" w:rsidP="008A1961">
            <w:pPr>
              <w:spacing w:line="360" w:lineRule="auto"/>
              <w:rPr>
                <w:sz w:val="24"/>
              </w:rPr>
            </w:pPr>
          </w:p>
        </w:tc>
        <w:tc>
          <w:tcPr>
            <w:tcW w:w="1250" w:type="pct"/>
          </w:tcPr>
          <w:p w14:paraId="5752288F" w14:textId="77777777" w:rsidR="008A1961" w:rsidRPr="00442838" w:rsidRDefault="008A1961" w:rsidP="008A1961">
            <w:pPr>
              <w:spacing w:line="360" w:lineRule="auto"/>
              <w:rPr>
                <w:sz w:val="24"/>
              </w:rPr>
            </w:pPr>
          </w:p>
        </w:tc>
      </w:tr>
      <w:tr w:rsidR="008A1961" w:rsidRPr="00442838" w14:paraId="37A4D96B" w14:textId="77777777" w:rsidTr="008A1961">
        <w:tc>
          <w:tcPr>
            <w:tcW w:w="1250" w:type="pct"/>
          </w:tcPr>
          <w:p w14:paraId="1C40A969" w14:textId="1BBCB9C2" w:rsidR="008A1961" w:rsidRPr="00442838" w:rsidRDefault="00442838" w:rsidP="008A1961">
            <w:pPr>
              <w:spacing w:line="360" w:lineRule="auto"/>
              <w:rPr>
                <w:sz w:val="24"/>
              </w:rPr>
            </w:pPr>
            <w:r>
              <w:rPr>
                <w:sz w:val="24"/>
              </w:rPr>
              <w:t>Rocky Helmet</w:t>
            </w:r>
          </w:p>
        </w:tc>
        <w:tc>
          <w:tcPr>
            <w:tcW w:w="1249" w:type="pct"/>
          </w:tcPr>
          <w:p w14:paraId="77AFE5ED" w14:textId="77777777" w:rsidR="008A1961" w:rsidRPr="00442838" w:rsidRDefault="008A1961" w:rsidP="008A1961">
            <w:pPr>
              <w:spacing w:line="360" w:lineRule="auto"/>
              <w:rPr>
                <w:sz w:val="24"/>
              </w:rPr>
            </w:pPr>
          </w:p>
        </w:tc>
        <w:tc>
          <w:tcPr>
            <w:tcW w:w="1251" w:type="pct"/>
          </w:tcPr>
          <w:p w14:paraId="3214AB8F" w14:textId="77777777" w:rsidR="008A1961" w:rsidRPr="00442838" w:rsidRDefault="008A1961" w:rsidP="008A1961">
            <w:pPr>
              <w:spacing w:line="360" w:lineRule="auto"/>
              <w:rPr>
                <w:sz w:val="24"/>
              </w:rPr>
            </w:pPr>
          </w:p>
        </w:tc>
        <w:tc>
          <w:tcPr>
            <w:tcW w:w="1250" w:type="pct"/>
          </w:tcPr>
          <w:p w14:paraId="5E066D88" w14:textId="77777777" w:rsidR="008A1961" w:rsidRPr="00442838" w:rsidRDefault="008A1961" w:rsidP="008A1961">
            <w:pPr>
              <w:spacing w:line="360" w:lineRule="auto"/>
              <w:rPr>
                <w:sz w:val="24"/>
              </w:rPr>
            </w:pPr>
          </w:p>
        </w:tc>
      </w:tr>
      <w:tr w:rsidR="008A1961" w:rsidRPr="00442838" w14:paraId="3234BFE0" w14:textId="77777777" w:rsidTr="008A1961">
        <w:tc>
          <w:tcPr>
            <w:tcW w:w="1250" w:type="pct"/>
          </w:tcPr>
          <w:p w14:paraId="4A359DA3" w14:textId="032B290A" w:rsidR="008A1961" w:rsidRPr="00442838" w:rsidRDefault="00442838" w:rsidP="008A1961">
            <w:pPr>
              <w:spacing w:line="360" w:lineRule="auto"/>
              <w:rPr>
                <w:sz w:val="24"/>
              </w:rPr>
            </w:pPr>
            <w:r>
              <w:rPr>
                <w:sz w:val="24"/>
              </w:rPr>
              <w:t>Eject Button</w:t>
            </w:r>
          </w:p>
        </w:tc>
        <w:tc>
          <w:tcPr>
            <w:tcW w:w="1249" w:type="pct"/>
          </w:tcPr>
          <w:p w14:paraId="05ED3FCC" w14:textId="77777777" w:rsidR="008A1961" w:rsidRPr="00442838" w:rsidRDefault="008A1961" w:rsidP="008A1961">
            <w:pPr>
              <w:spacing w:line="360" w:lineRule="auto"/>
              <w:rPr>
                <w:sz w:val="24"/>
              </w:rPr>
            </w:pPr>
          </w:p>
        </w:tc>
        <w:tc>
          <w:tcPr>
            <w:tcW w:w="1251" w:type="pct"/>
          </w:tcPr>
          <w:p w14:paraId="79B536D1" w14:textId="77777777" w:rsidR="008A1961" w:rsidRPr="00442838" w:rsidRDefault="008A1961" w:rsidP="008A1961">
            <w:pPr>
              <w:spacing w:line="360" w:lineRule="auto"/>
              <w:rPr>
                <w:sz w:val="24"/>
              </w:rPr>
            </w:pPr>
          </w:p>
        </w:tc>
        <w:tc>
          <w:tcPr>
            <w:tcW w:w="1250" w:type="pct"/>
          </w:tcPr>
          <w:p w14:paraId="3804FB98" w14:textId="77777777" w:rsidR="008A1961" w:rsidRPr="00442838" w:rsidRDefault="008A1961" w:rsidP="008A1961">
            <w:pPr>
              <w:spacing w:line="360" w:lineRule="auto"/>
              <w:rPr>
                <w:sz w:val="24"/>
              </w:rPr>
            </w:pPr>
          </w:p>
        </w:tc>
      </w:tr>
      <w:tr w:rsidR="008A1961" w:rsidRPr="00442838" w14:paraId="43F5232D" w14:textId="77777777" w:rsidTr="008A1961">
        <w:tc>
          <w:tcPr>
            <w:tcW w:w="1250" w:type="pct"/>
          </w:tcPr>
          <w:p w14:paraId="2CB1BD0F" w14:textId="619CCC29" w:rsidR="008A1961" w:rsidRPr="00442838" w:rsidRDefault="00442838" w:rsidP="008A1961">
            <w:pPr>
              <w:spacing w:line="360" w:lineRule="auto"/>
              <w:rPr>
                <w:sz w:val="24"/>
              </w:rPr>
            </w:pPr>
            <w:r>
              <w:rPr>
                <w:sz w:val="24"/>
              </w:rPr>
              <w:t>Red Card</w:t>
            </w:r>
          </w:p>
        </w:tc>
        <w:tc>
          <w:tcPr>
            <w:tcW w:w="1249" w:type="pct"/>
          </w:tcPr>
          <w:p w14:paraId="39AEA345" w14:textId="77777777" w:rsidR="008A1961" w:rsidRPr="00442838" w:rsidRDefault="008A1961" w:rsidP="008A1961">
            <w:pPr>
              <w:spacing w:line="360" w:lineRule="auto"/>
              <w:rPr>
                <w:sz w:val="24"/>
              </w:rPr>
            </w:pPr>
          </w:p>
        </w:tc>
        <w:tc>
          <w:tcPr>
            <w:tcW w:w="1251" w:type="pct"/>
          </w:tcPr>
          <w:p w14:paraId="7BBA5818" w14:textId="77777777" w:rsidR="008A1961" w:rsidRPr="00442838" w:rsidRDefault="008A1961" w:rsidP="008A1961">
            <w:pPr>
              <w:spacing w:line="360" w:lineRule="auto"/>
              <w:rPr>
                <w:sz w:val="24"/>
              </w:rPr>
            </w:pPr>
          </w:p>
        </w:tc>
        <w:tc>
          <w:tcPr>
            <w:tcW w:w="1250" w:type="pct"/>
          </w:tcPr>
          <w:p w14:paraId="36D27C3E" w14:textId="77777777" w:rsidR="008A1961" w:rsidRPr="00442838" w:rsidRDefault="008A1961" w:rsidP="008A1961">
            <w:pPr>
              <w:spacing w:line="360" w:lineRule="auto"/>
              <w:rPr>
                <w:sz w:val="24"/>
              </w:rPr>
            </w:pPr>
          </w:p>
        </w:tc>
      </w:tr>
      <w:tr w:rsidR="008A1961" w:rsidRPr="00442838" w14:paraId="0CC60792" w14:textId="77777777" w:rsidTr="008A1961">
        <w:tc>
          <w:tcPr>
            <w:tcW w:w="1250" w:type="pct"/>
          </w:tcPr>
          <w:p w14:paraId="2E534838" w14:textId="3E0575F6" w:rsidR="008A1961" w:rsidRPr="00442838" w:rsidRDefault="00442838" w:rsidP="008A1961">
            <w:pPr>
              <w:spacing w:line="360" w:lineRule="auto"/>
              <w:rPr>
                <w:sz w:val="24"/>
              </w:rPr>
            </w:pPr>
            <w:r>
              <w:rPr>
                <w:sz w:val="24"/>
              </w:rPr>
              <w:t>Shed Shell</w:t>
            </w:r>
          </w:p>
        </w:tc>
        <w:tc>
          <w:tcPr>
            <w:tcW w:w="1249" w:type="pct"/>
          </w:tcPr>
          <w:p w14:paraId="4C066223" w14:textId="77777777" w:rsidR="008A1961" w:rsidRPr="00442838" w:rsidRDefault="008A1961" w:rsidP="008A1961">
            <w:pPr>
              <w:spacing w:line="360" w:lineRule="auto"/>
              <w:rPr>
                <w:sz w:val="24"/>
              </w:rPr>
            </w:pPr>
          </w:p>
        </w:tc>
        <w:tc>
          <w:tcPr>
            <w:tcW w:w="1251" w:type="pct"/>
          </w:tcPr>
          <w:p w14:paraId="2BEFB1BB" w14:textId="77777777" w:rsidR="008A1961" w:rsidRPr="00442838" w:rsidRDefault="008A1961" w:rsidP="008A1961">
            <w:pPr>
              <w:spacing w:line="360" w:lineRule="auto"/>
              <w:rPr>
                <w:sz w:val="24"/>
              </w:rPr>
            </w:pPr>
          </w:p>
        </w:tc>
        <w:tc>
          <w:tcPr>
            <w:tcW w:w="1250" w:type="pct"/>
          </w:tcPr>
          <w:p w14:paraId="258224AF" w14:textId="77777777" w:rsidR="008A1961" w:rsidRPr="00442838" w:rsidRDefault="008A1961" w:rsidP="008A1961">
            <w:pPr>
              <w:spacing w:line="360" w:lineRule="auto"/>
              <w:rPr>
                <w:sz w:val="24"/>
              </w:rPr>
            </w:pPr>
          </w:p>
        </w:tc>
      </w:tr>
      <w:tr w:rsidR="008A1961" w:rsidRPr="00442838" w14:paraId="380736E7" w14:textId="77777777" w:rsidTr="008A1961">
        <w:tc>
          <w:tcPr>
            <w:tcW w:w="1250" w:type="pct"/>
          </w:tcPr>
          <w:p w14:paraId="241D3625" w14:textId="3A3387A9" w:rsidR="008A1961" w:rsidRPr="00442838" w:rsidRDefault="00442838" w:rsidP="008A1961">
            <w:pPr>
              <w:spacing w:line="360" w:lineRule="auto"/>
              <w:rPr>
                <w:sz w:val="24"/>
              </w:rPr>
            </w:pPr>
            <w:r>
              <w:rPr>
                <w:sz w:val="24"/>
              </w:rPr>
              <w:t>Smoke Ball</w:t>
            </w:r>
          </w:p>
        </w:tc>
        <w:tc>
          <w:tcPr>
            <w:tcW w:w="1249" w:type="pct"/>
          </w:tcPr>
          <w:p w14:paraId="0FB2F592" w14:textId="77777777" w:rsidR="008A1961" w:rsidRPr="00442838" w:rsidRDefault="008A1961" w:rsidP="008A1961">
            <w:pPr>
              <w:spacing w:line="360" w:lineRule="auto"/>
              <w:rPr>
                <w:sz w:val="24"/>
              </w:rPr>
            </w:pPr>
          </w:p>
        </w:tc>
        <w:tc>
          <w:tcPr>
            <w:tcW w:w="1251" w:type="pct"/>
          </w:tcPr>
          <w:p w14:paraId="5F83AA7E" w14:textId="77777777" w:rsidR="008A1961" w:rsidRPr="00442838" w:rsidRDefault="008A1961" w:rsidP="008A1961">
            <w:pPr>
              <w:spacing w:line="360" w:lineRule="auto"/>
              <w:rPr>
                <w:sz w:val="24"/>
              </w:rPr>
            </w:pPr>
          </w:p>
        </w:tc>
        <w:tc>
          <w:tcPr>
            <w:tcW w:w="1250" w:type="pct"/>
          </w:tcPr>
          <w:p w14:paraId="5930966A" w14:textId="77777777" w:rsidR="008A1961" w:rsidRPr="00442838" w:rsidRDefault="008A1961" w:rsidP="008A1961">
            <w:pPr>
              <w:spacing w:line="360" w:lineRule="auto"/>
              <w:rPr>
                <w:sz w:val="24"/>
              </w:rPr>
            </w:pPr>
          </w:p>
        </w:tc>
      </w:tr>
      <w:tr w:rsidR="008A1961" w:rsidRPr="00442838" w14:paraId="4A044FB4" w14:textId="77777777" w:rsidTr="008A1961">
        <w:tc>
          <w:tcPr>
            <w:tcW w:w="1250" w:type="pct"/>
          </w:tcPr>
          <w:p w14:paraId="07D1FFF5" w14:textId="392AA451" w:rsidR="008A1961" w:rsidRPr="00442838" w:rsidRDefault="00442838" w:rsidP="008A1961">
            <w:pPr>
              <w:spacing w:line="360" w:lineRule="auto"/>
              <w:rPr>
                <w:sz w:val="24"/>
              </w:rPr>
            </w:pPr>
            <w:r>
              <w:rPr>
                <w:sz w:val="24"/>
              </w:rPr>
              <w:t>Lucky Egg</w:t>
            </w:r>
          </w:p>
        </w:tc>
        <w:tc>
          <w:tcPr>
            <w:tcW w:w="1249" w:type="pct"/>
          </w:tcPr>
          <w:p w14:paraId="1E550AC9" w14:textId="77777777" w:rsidR="008A1961" w:rsidRPr="00442838" w:rsidRDefault="008A1961" w:rsidP="008A1961">
            <w:pPr>
              <w:spacing w:line="360" w:lineRule="auto"/>
              <w:rPr>
                <w:sz w:val="24"/>
              </w:rPr>
            </w:pPr>
          </w:p>
        </w:tc>
        <w:tc>
          <w:tcPr>
            <w:tcW w:w="1251" w:type="pct"/>
          </w:tcPr>
          <w:p w14:paraId="3F8B7E03" w14:textId="77777777" w:rsidR="008A1961" w:rsidRPr="00442838" w:rsidRDefault="008A1961" w:rsidP="008A1961">
            <w:pPr>
              <w:spacing w:line="360" w:lineRule="auto"/>
              <w:rPr>
                <w:sz w:val="24"/>
              </w:rPr>
            </w:pPr>
          </w:p>
        </w:tc>
        <w:tc>
          <w:tcPr>
            <w:tcW w:w="1250" w:type="pct"/>
          </w:tcPr>
          <w:p w14:paraId="656E0D62" w14:textId="77777777" w:rsidR="008A1961" w:rsidRPr="00442838" w:rsidRDefault="008A1961" w:rsidP="008A1961">
            <w:pPr>
              <w:spacing w:line="360" w:lineRule="auto"/>
              <w:rPr>
                <w:sz w:val="24"/>
              </w:rPr>
            </w:pPr>
          </w:p>
        </w:tc>
      </w:tr>
      <w:tr w:rsidR="008A1961" w:rsidRPr="00442838" w14:paraId="6C9AB60E" w14:textId="77777777" w:rsidTr="008A1961">
        <w:tc>
          <w:tcPr>
            <w:tcW w:w="1250" w:type="pct"/>
          </w:tcPr>
          <w:p w14:paraId="227283D6" w14:textId="77BD2256" w:rsidR="008A1961" w:rsidRPr="00442838" w:rsidRDefault="00442838" w:rsidP="008A1961">
            <w:pPr>
              <w:spacing w:line="360" w:lineRule="auto"/>
              <w:rPr>
                <w:sz w:val="24"/>
              </w:rPr>
            </w:pPr>
            <w:r>
              <w:rPr>
                <w:sz w:val="24"/>
              </w:rPr>
              <w:t>EXP Share</w:t>
            </w:r>
          </w:p>
        </w:tc>
        <w:tc>
          <w:tcPr>
            <w:tcW w:w="1249" w:type="pct"/>
          </w:tcPr>
          <w:p w14:paraId="1E385B3F" w14:textId="77777777" w:rsidR="008A1961" w:rsidRPr="00442838" w:rsidRDefault="008A1961" w:rsidP="008A1961">
            <w:pPr>
              <w:spacing w:line="360" w:lineRule="auto"/>
              <w:rPr>
                <w:sz w:val="24"/>
              </w:rPr>
            </w:pPr>
          </w:p>
        </w:tc>
        <w:tc>
          <w:tcPr>
            <w:tcW w:w="1251" w:type="pct"/>
          </w:tcPr>
          <w:p w14:paraId="731143B2" w14:textId="77777777" w:rsidR="008A1961" w:rsidRPr="00442838" w:rsidRDefault="008A1961" w:rsidP="008A1961">
            <w:pPr>
              <w:spacing w:line="360" w:lineRule="auto"/>
              <w:rPr>
                <w:sz w:val="24"/>
              </w:rPr>
            </w:pPr>
          </w:p>
        </w:tc>
        <w:tc>
          <w:tcPr>
            <w:tcW w:w="1250" w:type="pct"/>
          </w:tcPr>
          <w:p w14:paraId="785EEC43" w14:textId="77777777" w:rsidR="008A1961" w:rsidRPr="00442838" w:rsidRDefault="008A1961" w:rsidP="008A1961">
            <w:pPr>
              <w:spacing w:line="360" w:lineRule="auto"/>
              <w:rPr>
                <w:sz w:val="24"/>
              </w:rPr>
            </w:pPr>
          </w:p>
        </w:tc>
      </w:tr>
      <w:tr w:rsidR="008A1961" w:rsidRPr="00442838" w14:paraId="21FF3F96" w14:textId="77777777" w:rsidTr="008A1961">
        <w:tc>
          <w:tcPr>
            <w:tcW w:w="1250" w:type="pct"/>
          </w:tcPr>
          <w:p w14:paraId="064730B3" w14:textId="623F257E" w:rsidR="008A1961" w:rsidRPr="00442838" w:rsidRDefault="00442838" w:rsidP="008A1961">
            <w:pPr>
              <w:spacing w:line="360" w:lineRule="auto"/>
              <w:rPr>
                <w:sz w:val="24"/>
              </w:rPr>
            </w:pPr>
            <w:r>
              <w:rPr>
                <w:sz w:val="24"/>
              </w:rPr>
              <w:t>Amulet Coin</w:t>
            </w:r>
          </w:p>
        </w:tc>
        <w:tc>
          <w:tcPr>
            <w:tcW w:w="1249" w:type="pct"/>
          </w:tcPr>
          <w:p w14:paraId="7423EF02" w14:textId="77777777" w:rsidR="008A1961" w:rsidRPr="00442838" w:rsidRDefault="008A1961" w:rsidP="008A1961">
            <w:pPr>
              <w:spacing w:line="360" w:lineRule="auto"/>
              <w:rPr>
                <w:sz w:val="24"/>
              </w:rPr>
            </w:pPr>
          </w:p>
        </w:tc>
        <w:tc>
          <w:tcPr>
            <w:tcW w:w="1251" w:type="pct"/>
          </w:tcPr>
          <w:p w14:paraId="21951178" w14:textId="77777777" w:rsidR="008A1961" w:rsidRPr="00442838" w:rsidRDefault="008A1961" w:rsidP="008A1961">
            <w:pPr>
              <w:spacing w:line="360" w:lineRule="auto"/>
              <w:rPr>
                <w:sz w:val="24"/>
              </w:rPr>
            </w:pPr>
          </w:p>
        </w:tc>
        <w:tc>
          <w:tcPr>
            <w:tcW w:w="1250" w:type="pct"/>
          </w:tcPr>
          <w:p w14:paraId="6ECBF83D" w14:textId="77777777" w:rsidR="008A1961" w:rsidRPr="00442838" w:rsidRDefault="008A1961" w:rsidP="008A1961">
            <w:pPr>
              <w:spacing w:line="360" w:lineRule="auto"/>
              <w:rPr>
                <w:sz w:val="24"/>
              </w:rPr>
            </w:pPr>
          </w:p>
        </w:tc>
      </w:tr>
      <w:tr w:rsidR="008A1961" w:rsidRPr="00442838" w14:paraId="21A00ED2" w14:textId="77777777" w:rsidTr="008A1961">
        <w:tc>
          <w:tcPr>
            <w:tcW w:w="1250" w:type="pct"/>
          </w:tcPr>
          <w:p w14:paraId="5837280B" w14:textId="676B483B" w:rsidR="008A1961" w:rsidRPr="00442838" w:rsidRDefault="00442838" w:rsidP="008A1961">
            <w:pPr>
              <w:spacing w:line="360" w:lineRule="auto"/>
              <w:rPr>
                <w:sz w:val="24"/>
              </w:rPr>
            </w:pPr>
            <w:r>
              <w:rPr>
                <w:sz w:val="24"/>
              </w:rPr>
              <w:t>Soothe Bell</w:t>
            </w:r>
          </w:p>
        </w:tc>
        <w:tc>
          <w:tcPr>
            <w:tcW w:w="1249" w:type="pct"/>
          </w:tcPr>
          <w:p w14:paraId="570823EF" w14:textId="77777777" w:rsidR="008A1961" w:rsidRPr="00442838" w:rsidRDefault="008A1961" w:rsidP="008A1961">
            <w:pPr>
              <w:spacing w:line="360" w:lineRule="auto"/>
              <w:rPr>
                <w:sz w:val="24"/>
              </w:rPr>
            </w:pPr>
          </w:p>
        </w:tc>
        <w:tc>
          <w:tcPr>
            <w:tcW w:w="1251" w:type="pct"/>
          </w:tcPr>
          <w:p w14:paraId="6E575DEA" w14:textId="77777777" w:rsidR="008A1961" w:rsidRPr="00442838" w:rsidRDefault="008A1961" w:rsidP="008A1961">
            <w:pPr>
              <w:spacing w:line="360" w:lineRule="auto"/>
              <w:rPr>
                <w:sz w:val="24"/>
              </w:rPr>
            </w:pPr>
          </w:p>
        </w:tc>
        <w:tc>
          <w:tcPr>
            <w:tcW w:w="1250" w:type="pct"/>
          </w:tcPr>
          <w:p w14:paraId="28BACEE6" w14:textId="77777777" w:rsidR="008A1961" w:rsidRPr="00442838" w:rsidRDefault="008A1961" w:rsidP="008A1961">
            <w:pPr>
              <w:spacing w:line="360" w:lineRule="auto"/>
              <w:rPr>
                <w:sz w:val="24"/>
              </w:rPr>
            </w:pPr>
          </w:p>
        </w:tc>
      </w:tr>
      <w:tr w:rsidR="008A1961" w:rsidRPr="00442838" w14:paraId="442EE032" w14:textId="77777777" w:rsidTr="008A1961">
        <w:tc>
          <w:tcPr>
            <w:tcW w:w="1250" w:type="pct"/>
          </w:tcPr>
          <w:p w14:paraId="146549C9" w14:textId="20E725E7" w:rsidR="008A1961" w:rsidRPr="00442838" w:rsidRDefault="00442838" w:rsidP="008A1961">
            <w:pPr>
              <w:spacing w:line="360" w:lineRule="auto"/>
              <w:rPr>
                <w:sz w:val="24"/>
              </w:rPr>
            </w:pPr>
            <w:r>
              <w:rPr>
                <w:sz w:val="24"/>
              </w:rPr>
              <w:t>Cleanse Tag</w:t>
            </w:r>
          </w:p>
        </w:tc>
        <w:tc>
          <w:tcPr>
            <w:tcW w:w="1249" w:type="pct"/>
          </w:tcPr>
          <w:p w14:paraId="0CCC600A" w14:textId="77777777" w:rsidR="008A1961" w:rsidRPr="00442838" w:rsidRDefault="008A1961" w:rsidP="008A1961">
            <w:pPr>
              <w:spacing w:line="360" w:lineRule="auto"/>
              <w:rPr>
                <w:sz w:val="24"/>
              </w:rPr>
            </w:pPr>
          </w:p>
        </w:tc>
        <w:tc>
          <w:tcPr>
            <w:tcW w:w="1251" w:type="pct"/>
          </w:tcPr>
          <w:p w14:paraId="178D2611" w14:textId="77777777" w:rsidR="008A1961" w:rsidRPr="00442838" w:rsidRDefault="008A1961" w:rsidP="008A1961">
            <w:pPr>
              <w:spacing w:line="360" w:lineRule="auto"/>
              <w:rPr>
                <w:sz w:val="24"/>
              </w:rPr>
            </w:pPr>
          </w:p>
        </w:tc>
        <w:tc>
          <w:tcPr>
            <w:tcW w:w="1250" w:type="pct"/>
          </w:tcPr>
          <w:p w14:paraId="1CFA2A20" w14:textId="77777777" w:rsidR="008A1961" w:rsidRPr="00442838" w:rsidRDefault="008A1961" w:rsidP="008A1961">
            <w:pPr>
              <w:spacing w:line="360" w:lineRule="auto"/>
              <w:rPr>
                <w:sz w:val="24"/>
              </w:rPr>
            </w:pPr>
          </w:p>
        </w:tc>
      </w:tr>
      <w:tr w:rsidR="008A1961" w:rsidRPr="00442838" w14:paraId="09E64867" w14:textId="77777777" w:rsidTr="008A1961">
        <w:tc>
          <w:tcPr>
            <w:tcW w:w="1250" w:type="pct"/>
          </w:tcPr>
          <w:p w14:paraId="555BBE72" w14:textId="14FAB04A" w:rsidR="008A1961" w:rsidRPr="00442838" w:rsidRDefault="00442838" w:rsidP="008A1961">
            <w:pPr>
              <w:spacing w:line="360" w:lineRule="auto"/>
              <w:rPr>
                <w:sz w:val="24"/>
              </w:rPr>
            </w:pPr>
            <w:r>
              <w:rPr>
                <w:sz w:val="24"/>
              </w:rPr>
              <w:t>Choice Band</w:t>
            </w:r>
          </w:p>
        </w:tc>
        <w:tc>
          <w:tcPr>
            <w:tcW w:w="1249" w:type="pct"/>
          </w:tcPr>
          <w:p w14:paraId="3BA604EA" w14:textId="77777777" w:rsidR="008A1961" w:rsidRPr="00442838" w:rsidRDefault="008A1961" w:rsidP="008A1961">
            <w:pPr>
              <w:spacing w:line="360" w:lineRule="auto"/>
              <w:rPr>
                <w:sz w:val="24"/>
              </w:rPr>
            </w:pPr>
          </w:p>
        </w:tc>
        <w:tc>
          <w:tcPr>
            <w:tcW w:w="1251" w:type="pct"/>
          </w:tcPr>
          <w:p w14:paraId="6B175541" w14:textId="77777777" w:rsidR="008A1961" w:rsidRPr="00442838" w:rsidRDefault="008A1961" w:rsidP="008A1961">
            <w:pPr>
              <w:spacing w:line="360" w:lineRule="auto"/>
              <w:rPr>
                <w:sz w:val="24"/>
              </w:rPr>
            </w:pPr>
          </w:p>
        </w:tc>
        <w:tc>
          <w:tcPr>
            <w:tcW w:w="1250" w:type="pct"/>
          </w:tcPr>
          <w:p w14:paraId="792E8D0E" w14:textId="77777777" w:rsidR="008A1961" w:rsidRPr="00442838" w:rsidRDefault="008A1961" w:rsidP="008A1961">
            <w:pPr>
              <w:spacing w:line="360" w:lineRule="auto"/>
              <w:rPr>
                <w:sz w:val="24"/>
              </w:rPr>
            </w:pPr>
          </w:p>
        </w:tc>
      </w:tr>
      <w:tr w:rsidR="008A1961" w:rsidRPr="00442838" w14:paraId="1636D33C" w14:textId="77777777" w:rsidTr="008A1961">
        <w:tc>
          <w:tcPr>
            <w:tcW w:w="1250" w:type="pct"/>
          </w:tcPr>
          <w:p w14:paraId="627443B3" w14:textId="5BD1F107" w:rsidR="008A1961" w:rsidRPr="00442838" w:rsidRDefault="00442838" w:rsidP="008A1961">
            <w:pPr>
              <w:spacing w:line="360" w:lineRule="auto"/>
              <w:rPr>
                <w:sz w:val="24"/>
              </w:rPr>
            </w:pPr>
            <w:r>
              <w:rPr>
                <w:sz w:val="24"/>
              </w:rPr>
              <w:t>Choice Specs</w:t>
            </w:r>
          </w:p>
        </w:tc>
        <w:tc>
          <w:tcPr>
            <w:tcW w:w="1249" w:type="pct"/>
          </w:tcPr>
          <w:p w14:paraId="21561148" w14:textId="77777777" w:rsidR="008A1961" w:rsidRPr="00442838" w:rsidRDefault="008A1961" w:rsidP="008A1961">
            <w:pPr>
              <w:spacing w:line="360" w:lineRule="auto"/>
              <w:rPr>
                <w:sz w:val="24"/>
              </w:rPr>
            </w:pPr>
          </w:p>
        </w:tc>
        <w:tc>
          <w:tcPr>
            <w:tcW w:w="1251" w:type="pct"/>
          </w:tcPr>
          <w:p w14:paraId="7DE1B62B" w14:textId="77777777" w:rsidR="008A1961" w:rsidRPr="00442838" w:rsidRDefault="008A1961" w:rsidP="008A1961">
            <w:pPr>
              <w:spacing w:line="360" w:lineRule="auto"/>
              <w:rPr>
                <w:sz w:val="24"/>
              </w:rPr>
            </w:pPr>
          </w:p>
        </w:tc>
        <w:tc>
          <w:tcPr>
            <w:tcW w:w="1250" w:type="pct"/>
          </w:tcPr>
          <w:p w14:paraId="5716869B" w14:textId="77777777" w:rsidR="008A1961" w:rsidRPr="00442838" w:rsidRDefault="008A1961" w:rsidP="008A1961">
            <w:pPr>
              <w:spacing w:line="360" w:lineRule="auto"/>
              <w:rPr>
                <w:sz w:val="24"/>
              </w:rPr>
            </w:pPr>
          </w:p>
        </w:tc>
      </w:tr>
      <w:tr w:rsidR="008A1961" w:rsidRPr="00442838" w14:paraId="3B8947DB" w14:textId="77777777" w:rsidTr="008A1961">
        <w:tc>
          <w:tcPr>
            <w:tcW w:w="1250" w:type="pct"/>
          </w:tcPr>
          <w:p w14:paraId="50525FFD" w14:textId="7F07F1BC" w:rsidR="008A1961" w:rsidRPr="00442838" w:rsidRDefault="00442838" w:rsidP="008A1961">
            <w:pPr>
              <w:spacing w:line="360" w:lineRule="auto"/>
              <w:rPr>
                <w:sz w:val="24"/>
              </w:rPr>
            </w:pPr>
            <w:r>
              <w:rPr>
                <w:sz w:val="24"/>
              </w:rPr>
              <w:t>Choice Scarf</w:t>
            </w:r>
          </w:p>
        </w:tc>
        <w:tc>
          <w:tcPr>
            <w:tcW w:w="1249" w:type="pct"/>
          </w:tcPr>
          <w:p w14:paraId="033959C9" w14:textId="77777777" w:rsidR="008A1961" w:rsidRPr="00442838" w:rsidRDefault="008A1961" w:rsidP="008A1961">
            <w:pPr>
              <w:spacing w:line="360" w:lineRule="auto"/>
              <w:rPr>
                <w:sz w:val="24"/>
              </w:rPr>
            </w:pPr>
          </w:p>
        </w:tc>
        <w:tc>
          <w:tcPr>
            <w:tcW w:w="1251" w:type="pct"/>
          </w:tcPr>
          <w:p w14:paraId="4A362493" w14:textId="77777777" w:rsidR="008A1961" w:rsidRPr="00442838" w:rsidRDefault="008A1961" w:rsidP="008A1961">
            <w:pPr>
              <w:spacing w:line="360" w:lineRule="auto"/>
              <w:rPr>
                <w:sz w:val="24"/>
              </w:rPr>
            </w:pPr>
          </w:p>
        </w:tc>
        <w:tc>
          <w:tcPr>
            <w:tcW w:w="1250" w:type="pct"/>
          </w:tcPr>
          <w:p w14:paraId="1A25E9DB" w14:textId="77777777" w:rsidR="008A1961" w:rsidRPr="00442838" w:rsidRDefault="008A1961" w:rsidP="008A1961">
            <w:pPr>
              <w:spacing w:line="360" w:lineRule="auto"/>
              <w:rPr>
                <w:sz w:val="24"/>
              </w:rPr>
            </w:pPr>
          </w:p>
        </w:tc>
      </w:tr>
      <w:tr w:rsidR="008A1961" w:rsidRPr="00442838" w14:paraId="2050801A" w14:textId="77777777" w:rsidTr="008A1961">
        <w:tc>
          <w:tcPr>
            <w:tcW w:w="1250" w:type="pct"/>
          </w:tcPr>
          <w:p w14:paraId="1C967979" w14:textId="489676F5" w:rsidR="008A1961" w:rsidRPr="00442838" w:rsidRDefault="00442838" w:rsidP="008A1961">
            <w:pPr>
              <w:spacing w:line="360" w:lineRule="auto"/>
              <w:rPr>
                <w:sz w:val="24"/>
              </w:rPr>
            </w:pPr>
            <w:r>
              <w:rPr>
                <w:sz w:val="24"/>
              </w:rPr>
              <w:t>Heat Rock</w:t>
            </w:r>
          </w:p>
        </w:tc>
        <w:tc>
          <w:tcPr>
            <w:tcW w:w="1249" w:type="pct"/>
          </w:tcPr>
          <w:p w14:paraId="53BED36C" w14:textId="77777777" w:rsidR="008A1961" w:rsidRPr="00442838" w:rsidRDefault="008A1961" w:rsidP="008A1961">
            <w:pPr>
              <w:spacing w:line="360" w:lineRule="auto"/>
              <w:rPr>
                <w:sz w:val="24"/>
              </w:rPr>
            </w:pPr>
          </w:p>
        </w:tc>
        <w:tc>
          <w:tcPr>
            <w:tcW w:w="1251" w:type="pct"/>
          </w:tcPr>
          <w:p w14:paraId="5AC1C67A" w14:textId="77777777" w:rsidR="008A1961" w:rsidRPr="00442838" w:rsidRDefault="008A1961" w:rsidP="008A1961">
            <w:pPr>
              <w:spacing w:line="360" w:lineRule="auto"/>
              <w:rPr>
                <w:sz w:val="24"/>
              </w:rPr>
            </w:pPr>
          </w:p>
        </w:tc>
        <w:tc>
          <w:tcPr>
            <w:tcW w:w="1250" w:type="pct"/>
          </w:tcPr>
          <w:p w14:paraId="56E813E8" w14:textId="77777777" w:rsidR="008A1961" w:rsidRPr="00442838" w:rsidRDefault="008A1961" w:rsidP="008A1961">
            <w:pPr>
              <w:spacing w:line="360" w:lineRule="auto"/>
              <w:rPr>
                <w:sz w:val="24"/>
              </w:rPr>
            </w:pPr>
          </w:p>
        </w:tc>
      </w:tr>
      <w:tr w:rsidR="008A1961" w:rsidRPr="00442838" w14:paraId="50F873F9" w14:textId="77777777" w:rsidTr="008A1961">
        <w:tc>
          <w:tcPr>
            <w:tcW w:w="1250" w:type="pct"/>
          </w:tcPr>
          <w:p w14:paraId="4B4F3099" w14:textId="07444FC9" w:rsidR="008A1961" w:rsidRPr="00442838" w:rsidRDefault="00442838" w:rsidP="008A1961">
            <w:pPr>
              <w:spacing w:line="360" w:lineRule="auto"/>
              <w:rPr>
                <w:sz w:val="24"/>
              </w:rPr>
            </w:pPr>
            <w:r>
              <w:rPr>
                <w:sz w:val="24"/>
              </w:rPr>
              <w:t>Damp Rock</w:t>
            </w:r>
          </w:p>
        </w:tc>
        <w:tc>
          <w:tcPr>
            <w:tcW w:w="1249" w:type="pct"/>
          </w:tcPr>
          <w:p w14:paraId="38083E8A" w14:textId="77777777" w:rsidR="008A1961" w:rsidRPr="00442838" w:rsidRDefault="008A1961" w:rsidP="008A1961">
            <w:pPr>
              <w:spacing w:line="360" w:lineRule="auto"/>
              <w:rPr>
                <w:sz w:val="24"/>
              </w:rPr>
            </w:pPr>
          </w:p>
        </w:tc>
        <w:tc>
          <w:tcPr>
            <w:tcW w:w="1251" w:type="pct"/>
          </w:tcPr>
          <w:p w14:paraId="2F540F9F" w14:textId="77777777" w:rsidR="008A1961" w:rsidRPr="00442838" w:rsidRDefault="008A1961" w:rsidP="008A1961">
            <w:pPr>
              <w:spacing w:line="360" w:lineRule="auto"/>
              <w:rPr>
                <w:sz w:val="24"/>
              </w:rPr>
            </w:pPr>
          </w:p>
        </w:tc>
        <w:tc>
          <w:tcPr>
            <w:tcW w:w="1250" w:type="pct"/>
          </w:tcPr>
          <w:p w14:paraId="46E81849" w14:textId="77777777" w:rsidR="008A1961" w:rsidRPr="00442838" w:rsidRDefault="008A1961" w:rsidP="008A1961">
            <w:pPr>
              <w:spacing w:line="360" w:lineRule="auto"/>
              <w:rPr>
                <w:sz w:val="24"/>
              </w:rPr>
            </w:pPr>
          </w:p>
        </w:tc>
      </w:tr>
      <w:tr w:rsidR="008A1961" w:rsidRPr="00442838" w14:paraId="7CFE0623" w14:textId="77777777" w:rsidTr="008A1961">
        <w:tc>
          <w:tcPr>
            <w:tcW w:w="1250" w:type="pct"/>
          </w:tcPr>
          <w:p w14:paraId="6685EDEC" w14:textId="2CA38A17" w:rsidR="008A1961" w:rsidRPr="00442838" w:rsidRDefault="00442838" w:rsidP="008A1961">
            <w:pPr>
              <w:spacing w:line="360" w:lineRule="auto"/>
              <w:rPr>
                <w:sz w:val="24"/>
              </w:rPr>
            </w:pPr>
            <w:r>
              <w:rPr>
                <w:sz w:val="24"/>
              </w:rPr>
              <w:t>Smooth Rock</w:t>
            </w:r>
          </w:p>
        </w:tc>
        <w:tc>
          <w:tcPr>
            <w:tcW w:w="1249" w:type="pct"/>
          </w:tcPr>
          <w:p w14:paraId="3B05681A" w14:textId="77777777" w:rsidR="008A1961" w:rsidRPr="00442838" w:rsidRDefault="008A1961" w:rsidP="008A1961">
            <w:pPr>
              <w:spacing w:line="360" w:lineRule="auto"/>
              <w:rPr>
                <w:sz w:val="24"/>
              </w:rPr>
            </w:pPr>
          </w:p>
        </w:tc>
        <w:tc>
          <w:tcPr>
            <w:tcW w:w="1251" w:type="pct"/>
          </w:tcPr>
          <w:p w14:paraId="59778077" w14:textId="77777777" w:rsidR="008A1961" w:rsidRPr="00442838" w:rsidRDefault="008A1961" w:rsidP="008A1961">
            <w:pPr>
              <w:spacing w:line="360" w:lineRule="auto"/>
              <w:rPr>
                <w:sz w:val="24"/>
              </w:rPr>
            </w:pPr>
          </w:p>
        </w:tc>
        <w:tc>
          <w:tcPr>
            <w:tcW w:w="1250" w:type="pct"/>
          </w:tcPr>
          <w:p w14:paraId="588838F5" w14:textId="77777777" w:rsidR="008A1961" w:rsidRPr="00442838" w:rsidRDefault="008A1961" w:rsidP="008A1961">
            <w:pPr>
              <w:spacing w:line="360" w:lineRule="auto"/>
              <w:rPr>
                <w:sz w:val="24"/>
              </w:rPr>
            </w:pPr>
          </w:p>
        </w:tc>
      </w:tr>
      <w:tr w:rsidR="008A1961" w:rsidRPr="00442838" w14:paraId="3DB7A598" w14:textId="77777777" w:rsidTr="008A1961">
        <w:tc>
          <w:tcPr>
            <w:tcW w:w="1250" w:type="pct"/>
          </w:tcPr>
          <w:p w14:paraId="383E6593" w14:textId="1C3E2DDB" w:rsidR="008A1961" w:rsidRPr="00442838" w:rsidRDefault="00442838" w:rsidP="008A1961">
            <w:pPr>
              <w:spacing w:line="360" w:lineRule="auto"/>
              <w:rPr>
                <w:sz w:val="24"/>
              </w:rPr>
            </w:pPr>
            <w:r>
              <w:rPr>
                <w:sz w:val="24"/>
              </w:rPr>
              <w:t>Icy Rock</w:t>
            </w:r>
          </w:p>
        </w:tc>
        <w:tc>
          <w:tcPr>
            <w:tcW w:w="1249" w:type="pct"/>
          </w:tcPr>
          <w:p w14:paraId="4CCB91CB" w14:textId="77777777" w:rsidR="008A1961" w:rsidRPr="00442838" w:rsidRDefault="008A1961" w:rsidP="008A1961">
            <w:pPr>
              <w:spacing w:line="360" w:lineRule="auto"/>
              <w:rPr>
                <w:sz w:val="24"/>
              </w:rPr>
            </w:pPr>
          </w:p>
        </w:tc>
        <w:tc>
          <w:tcPr>
            <w:tcW w:w="1251" w:type="pct"/>
          </w:tcPr>
          <w:p w14:paraId="38A4E6F9" w14:textId="77777777" w:rsidR="008A1961" w:rsidRPr="00442838" w:rsidRDefault="008A1961" w:rsidP="008A1961">
            <w:pPr>
              <w:spacing w:line="360" w:lineRule="auto"/>
              <w:rPr>
                <w:sz w:val="24"/>
              </w:rPr>
            </w:pPr>
          </w:p>
        </w:tc>
        <w:tc>
          <w:tcPr>
            <w:tcW w:w="1250" w:type="pct"/>
          </w:tcPr>
          <w:p w14:paraId="293DAA36" w14:textId="77777777" w:rsidR="008A1961" w:rsidRPr="00442838" w:rsidRDefault="008A1961" w:rsidP="008A1961">
            <w:pPr>
              <w:spacing w:line="360" w:lineRule="auto"/>
              <w:rPr>
                <w:sz w:val="24"/>
              </w:rPr>
            </w:pPr>
          </w:p>
        </w:tc>
      </w:tr>
      <w:tr w:rsidR="008A1961" w:rsidRPr="00442838" w14:paraId="44D6AAA1" w14:textId="77777777" w:rsidTr="008A1961">
        <w:tc>
          <w:tcPr>
            <w:tcW w:w="1250" w:type="pct"/>
          </w:tcPr>
          <w:p w14:paraId="4958991A" w14:textId="21212925" w:rsidR="008A1961" w:rsidRPr="00442838" w:rsidRDefault="00442838" w:rsidP="008A1961">
            <w:pPr>
              <w:spacing w:line="360" w:lineRule="auto"/>
              <w:rPr>
                <w:sz w:val="24"/>
              </w:rPr>
            </w:pPr>
            <w:r>
              <w:rPr>
                <w:sz w:val="24"/>
              </w:rPr>
              <w:t>Light Clay</w:t>
            </w:r>
          </w:p>
        </w:tc>
        <w:tc>
          <w:tcPr>
            <w:tcW w:w="1249" w:type="pct"/>
          </w:tcPr>
          <w:p w14:paraId="66F64EF6" w14:textId="77777777" w:rsidR="008A1961" w:rsidRPr="00442838" w:rsidRDefault="008A1961" w:rsidP="008A1961">
            <w:pPr>
              <w:spacing w:line="360" w:lineRule="auto"/>
              <w:rPr>
                <w:sz w:val="24"/>
              </w:rPr>
            </w:pPr>
          </w:p>
        </w:tc>
        <w:tc>
          <w:tcPr>
            <w:tcW w:w="1251" w:type="pct"/>
          </w:tcPr>
          <w:p w14:paraId="12402F60" w14:textId="77777777" w:rsidR="008A1961" w:rsidRPr="00442838" w:rsidRDefault="008A1961" w:rsidP="008A1961">
            <w:pPr>
              <w:spacing w:line="360" w:lineRule="auto"/>
              <w:rPr>
                <w:sz w:val="24"/>
              </w:rPr>
            </w:pPr>
          </w:p>
        </w:tc>
        <w:tc>
          <w:tcPr>
            <w:tcW w:w="1250" w:type="pct"/>
          </w:tcPr>
          <w:p w14:paraId="436640F4" w14:textId="77777777" w:rsidR="008A1961" w:rsidRPr="00442838" w:rsidRDefault="008A1961" w:rsidP="008A1961">
            <w:pPr>
              <w:spacing w:line="360" w:lineRule="auto"/>
              <w:rPr>
                <w:sz w:val="24"/>
              </w:rPr>
            </w:pPr>
          </w:p>
        </w:tc>
      </w:tr>
      <w:tr w:rsidR="008A1961" w:rsidRPr="00442838" w14:paraId="56F70C94" w14:textId="77777777" w:rsidTr="008A1961">
        <w:tc>
          <w:tcPr>
            <w:tcW w:w="1250" w:type="pct"/>
          </w:tcPr>
          <w:p w14:paraId="7A5CC218" w14:textId="0841ABDF" w:rsidR="008A1961" w:rsidRPr="00442838" w:rsidRDefault="00442838" w:rsidP="008A1961">
            <w:pPr>
              <w:spacing w:line="360" w:lineRule="auto"/>
              <w:rPr>
                <w:sz w:val="24"/>
              </w:rPr>
            </w:pPr>
            <w:r>
              <w:rPr>
                <w:sz w:val="24"/>
              </w:rPr>
              <w:lastRenderedPageBreak/>
              <w:t>Grip Claw</w:t>
            </w:r>
          </w:p>
        </w:tc>
        <w:tc>
          <w:tcPr>
            <w:tcW w:w="1249" w:type="pct"/>
          </w:tcPr>
          <w:p w14:paraId="538F0A3A" w14:textId="77777777" w:rsidR="008A1961" w:rsidRPr="00442838" w:rsidRDefault="008A1961" w:rsidP="008A1961">
            <w:pPr>
              <w:spacing w:line="360" w:lineRule="auto"/>
              <w:rPr>
                <w:sz w:val="24"/>
              </w:rPr>
            </w:pPr>
          </w:p>
        </w:tc>
        <w:tc>
          <w:tcPr>
            <w:tcW w:w="1251" w:type="pct"/>
          </w:tcPr>
          <w:p w14:paraId="3188487C" w14:textId="77777777" w:rsidR="008A1961" w:rsidRPr="00442838" w:rsidRDefault="008A1961" w:rsidP="008A1961">
            <w:pPr>
              <w:spacing w:line="360" w:lineRule="auto"/>
              <w:rPr>
                <w:sz w:val="24"/>
              </w:rPr>
            </w:pPr>
          </w:p>
        </w:tc>
        <w:tc>
          <w:tcPr>
            <w:tcW w:w="1250" w:type="pct"/>
          </w:tcPr>
          <w:p w14:paraId="545188B9" w14:textId="77777777" w:rsidR="008A1961" w:rsidRPr="00442838" w:rsidRDefault="008A1961" w:rsidP="008A1961">
            <w:pPr>
              <w:spacing w:line="360" w:lineRule="auto"/>
              <w:rPr>
                <w:sz w:val="24"/>
              </w:rPr>
            </w:pPr>
          </w:p>
        </w:tc>
      </w:tr>
      <w:tr w:rsidR="008A1961" w:rsidRPr="00442838" w14:paraId="1C00574C" w14:textId="77777777" w:rsidTr="008A1961">
        <w:tc>
          <w:tcPr>
            <w:tcW w:w="1250" w:type="pct"/>
          </w:tcPr>
          <w:p w14:paraId="5EAA6EC4" w14:textId="74336930" w:rsidR="008A1961" w:rsidRPr="00442838" w:rsidRDefault="00442838" w:rsidP="008A1961">
            <w:pPr>
              <w:spacing w:line="360" w:lineRule="auto"/>
              <w:rPr>
                <w:sz w:val="24"/>
              </w:rPr>
            </w:pPr>
            <w:r>
              <w:rPr>
                <w:sz w:val="24"/>
              </w:rPr>
              <w:t>Binding Band</w:t>
            </w:r>
          </w:p>
        </w:tc>
        <w:tc>
          <w:tcPr>
            <w:tcW w:w="1249" w:type="pct"/>
          </w:tcPr>
          <w:p w14:paraId="4B684FB6" w14:textId="77777777" w:rsidR="008A1961" w:rsidRPr="00442838" w:rsidRDefault="008A1961" w:rsidP="008A1961">
            <w:pPr>
              <w:spacing w:line="360" w:lineRule="auto"/>
              <w:rPr>
                <w:sz w:val="24"/>
              </w:rPr>
            </w:pPr>
          </w:p>
        </w:tc>
        <w:tc>
          <w:tcPr>
            <w:tcW w:w="1251" w:type="pct"/>
          </w:tcPr>
          <w:p w14:paraId="7BC6D247" w14:textId="77777777" w:rsidR="008A1961" w:rsidRPr="00442838" w:rsidRDefault="008A1961" w:rsidP="008A1961">
            <w:pPr>
              <w:spacing w:line="360" w:lineRule="auto"/>
              <w:rPr>
                <w:sz w:val="24"/>
              </w:rPr>
            </w:pPr>
          </w:p>
        </w:tc>
        <w:tc>
          <w:tcPr>
            <w:tcW w:w="1250" w:type="pct"/>
          </w:tcPr>
          <w:p w14:paraId="157DF3D8" w14:textId="77777777" w:rsidR="008A1961" w:rsidRPr="00442838" w:rsidRDefault="008A1961" w:rsidP="008A1961">
            <w:pPr>
              <w:spacing w:line="360" w:lineRule="auto"/>
              <w:rPr>
                <w:sz w:val="24"/>
              </w:rPr>
            </w:pPr>
          </w:p>
        </w:tc>
      </w:tr>
      <w:tr w:rsidR="008A1961" w:rsidRPr="00442838" w14:paraId="38B2451A" w14:textId="77777777" w:rsidTr="008A1961">
        <w:tc>
          <w:tcPr>
            <w:tcW w:w="1250" w:type="pct"/>
          </w:tcPr>
          <w:p w14:paraId="5421D06E" w14:textId="2EF0DC52" w:rsidR="008A1961" w:rsidRPr="00442838" w:rsidRDefault="00442838" w:rsidP="008A1961">
            <w:pPr>
              <w:spacing w:line="360" w:lineRule="auto"/>
              <w:rPr>
                <w:sz w:val="24"/>
              </w:rPr>
            </w:pPr>
            <w:r>
              <w:rPr>
                <w:sz w:val="24"/>
              </w:rPr>
              <w:t>Big Root</w:t>
            </w:r>
          </w:p>
        </w:tc>
        <w:tc>
          <w:tcPr>
            <w:tcW w:w="1249" w:type="pct"/>
          </w:tcPr>
          <w:p w14:paraId="3045F34A" w14:textId="77777777" w:rsidR="008A1961" w:rsidRPr="00442838" w:rsidRDefault="008A1961" w:rsidP="008A1961">
            <w:pPr>
              <w:spacing w:line="360" w:lineRule="auto"/>
              <w:rPr>
                <w:sz w:val="24"/>
              </w:rPr>
            </w:pPr>
          </w:p>
        </w:tc>
        <w:tc>
          <w:tcPr>
            <w:tcW w:w="1251" w:type="pct"/>
          </w:tcPr>
          <w:p w14:paraId="069323DF" w14:textId="77777777" w:rsidR="008A1961" w:rsidRPr="00442838" w:rsidRDefault="008A1961" w:rsidP="008A1961">
            <w:pPr>
              <w:spacing w:line="360" w:lineRule="auto"/>
              <w:rPr>
                <w:sz w:val="24"/>
              </w:rPr>
            </w:pPr>
          </w:p>
        </w:tc>
        <w:tc>
          <w:tcPr>
            <w:tcW w:w="1250" w:type="pct"/>
          </w:tcPr>
          <w:p w14:paraId="55D3C826" w14:textId="77777777" w:rsidR="008A1961" w:rsidRPr="00442838" w:rsidRDefault="008A1961" w:rsidP="008A1961">
            <w:pPr>
              <w:spacing w:line="360" w:lineRule="auto"/>
              <w:rPr>
                <w:sz w:val="24"/>
              </w:rPr>
            </w:pPr>
          </w:p>
        </w:tc>
      </w:tr>
      <w:tr w:rsidR="008A1961" w:rsidRPr="00442838" w14:paraId="1C7BD5F6" w14:textId="77777777" w:rsidTr="008A1961">
        <w:tc>
          <w:tcPr>
            <w:tcW w:w="1250" w:type="pct"/>
          </w:tcPr>
          <w:p w14:paraId="2A11D47B" w14:textId="0AB43673" w:rsidR="008A1961" w:rsidRPr="00442838" w:rsidRDefault="00442838" w:rsidP="008A1961">
            <w:pPr>
              <w:spacing w:line="360" w:lineRule="auto"/>
              <w:rPr>
                <w:sz w:val="24"/>
              </w:rPr>
            </w:pPr>
            <w:r>
              <w:rPr>
                <w:sz w:val="24"/>
              </w:rPr>
              <w:t>Black Sludge</w:t>
            </w:r>
          </w:p>
        </w:tc>
        <w:tc>
          <w:tcPr>
            <w:tcW w:w="1249" w:type="pct"/>
          </w:tcPr>
          <w:p w14:paraId="09114AF4" w14:textId="77777777" w:rsidR="008A1961" w:rsidRPr="00442838" w:rsidRDefault="008A1961" w:rsidP="008A1961">
            <w:pPr>
              <w:spacing w:line="360" w:lineRule="auto"/>
              <w:rPr>
                <w:sz w:val="24"/>
              </w:rPr>
            </w:pPr>
          </w:p>
        </w:tc>
        <w:tc>
          <w:tcPr>
            <w:tcW w:w="1251" w:type="pct"/>
          </w:tcPr>
          <w:p w14:paraId="77752510" w14:textId="77777777" w:rsidR="008A1961" w:rsidRPr="00442838" w:rsidRDefault="008A1961" w:rsidP="008A1961">
            <w:pPr>
              <w:spacing w:line="360" w:lineRule="auto"/>
              <w:rPr>
                <w:sz w:val="24"/>
              </w:rPr>
            </w:pPr>
          </w:p>
        </w:tc>
        <w:tc>
          <w:tcPr>
            <w:tcW w:w="1250" w:type="pct"/>
          </w:tcPr>
          <w:p w14:paraId="641BE061" w14:textId="77777777" w:rsidR="008A1961" w:rsidRPr="00442838" w:rsidRDefault="008A1961" w:rsidP="008A1961">
            <w:pPr>
              <w:spacing w:line="360" w:lineRule="auto"/>
              <w:rPr>
                <w:sz w:val="24"/>
              </w:rPr>
            </w:pPr>
          </w:p>
        </w:tc>
      </w:tr>
      <w:tr w:rsidR="008A1961" w:rsidRPr="00442838" w14:paraId="0F741AF2" w14:textId="77777777" w:rsidTr="008A1961">
        <w:tc>
          <w:tcPr>
            <w:tcW w:w="1250" w:type="pct"/>
          </w:tcPr>
          <w:p w14:paraId="55CC0759" w14:textId="6A75D9DD" w:rsidR="008A1961" w:rsidRPr="00442838" w:rsidRDefault="00442838" w:rsidP="008A1961">
            <w:pPr>
              <w:spacing w:line="360" w:lineRule="auto"/>
              <w:rPr>
                <w:sz w:val="24"/>
              </w:rPr>
            </w:pPr>
            <w:r>
              <w:rPr>
                <w:sz w:val="24"/>
              </w:rPr>
              <w:t>Leftovers</w:t>
            </w:r>
          </w:p>
        </w:tc>
        <w:tc>
          <w:tcPr>
            <w:tcW w:w="1249" w:type="pct"/>
          </w:tcPr>
          <w:p w14:paraId="0F42B807" w14:textId="77777777" w:rsidR="008A1961" w:rsidRPr="00442838" w:rsidRDefault="008A1961" w:rsidP="008A1961">
            <w:pPr>
              <w:spacing w:line="360" w:lineRule="auto"/>
              <w:rPr>
                <w:sz w:val="24"/>
              </w:rPr>
            </w:pPr>
          </w:p>
        </w:tc>
        <w:tc>
          <w:tcPr>
            <w:tcW w:w="1251" w:type="pct"/>
          </w:tcPr>
          <w:p w14:paraId="0D9A9E17" w14:textId="77777777" w:rsidR="008A1961" w:rsidRPr="00442838" w:rsidRDefault="008A1961" w:rsidP="008A1961">
            <w:pPr>
              <w:spacing w:line="360" w:lineRule="auto"/>
              <w:rPr>
                <w:sz w:val="24"/>
              </w:rPr>
            </w:pPr>
          </w:p>
        </w:tc>
        <w:tc>
          <w:tcPr>
            <w:tcW w:w="1250" w:type="pct"/>
          </w:tcPr>
          <w:p w14:paraId="7FAF9F02" w14:textId="77777777" w:rsidR="008A1961" w:rsidRPr="00442838" w:rsidRDefault="008A1961" w:rsidP="008A1961">
            <w:pPr>
              <w:spacing w:line="360" w:lineRule="auto"/>
              <w:rPr>
                <w:sz w:val="24"/>
              </w:rPr>
            </w:pPr>
          </w:p>
        </w:tc>
      </w:tr>
      <w:tr w:rsidR="008A1961" w:rsidRPr="00442838" w14:paraId="25CC811D" w14:textId="77777777" w:rsidTr="008A1961">
        <w:tc>
          <w:tcPr>
            <w:tcW w:w="1250" w:type="pct"/>
          </w:tcPr>
          <w:p w14:paraId="743A7C45" w14:textId="52D957E1" w:rsidR="008A1961" w:rsidRPr="00442838" w:rsidRDefault="00442838" w:rsidP="008A1961">
            <w:pPr>
              <w:spacing w:line="360" w:lineRule="auto"/>
              <w:rPr>
                <w:sz w:val="24"/>
              </w:rPr>
            </w:pPr>
            <w:r>
              <w:rPr>
                <w:sz w:val="24"/>
              </w:rPr>
              <w:t>Shell Bell</w:t>
            </w:r>
          </w:p>
        </w:tc>
        <w:tc>
          <w:tcPr>
            <w:tcW w:w="1249" w:type="pct"/>
          </w:tcPr>
          <w:p w14:paraId="02BE526A" w14:textId="77777777" w:rsidR="008A1961" w:rsidRPr="00442838" w:rsidRDefault="008A1961" w:rsidP="008A1961">
            <w:pPr>
              <w:spacing w:line="360" w:lineRule="auto"/>
              <w:rPr>
                <w:sz w:val="24"/>
              </w:rPr>
            </w:pPr>
          </w:p>
        </w:tc>
        <w:tc>
          <w:tcPr>
            <w:tcW w:w="1251" w:type="pct"/>
          </w:tcPr>
          <w:p w14:paraId="5A6C5CFC" w14:textId="77777777" w:rsidR="008A1961" w:rsidRPr="00442838" w:rsidRDefault="008A1961" w:rsidP="008A1961">
            <w:pPr>
              <w:spacing w:line="360" w:lineRule="auto"/>
              <w:rPr>
                <w:sz w:val="24"/>
              </w:rPr>
            </w:pPr>
          </w:p>
        </w:tc>
        <w:tc>
          <w:tcPr>
            <w:tcW w:w="1250" w:type="pct"/>
          </w:tcPr>
          <w:p w14:paraId="0A381D66" w14:textId="77777777" w:rsidR="008A1961" w:rsidRPr="00442838" w:rsidRDefault="008A1961" w:rsidP="008A1961">
            <w:pPr>
              <w:spacing w:line="360" w:lineRule="auto"/>
              <w:rPr>
                <w:sz w:val="24"/>
              </w:rPr>
            </w:pPr>
          </w:p>
        </w:tc>
      </w:tr>
      <w:tr w:rsidR="008A1961" w:rsidRPr="00442838" w14:paraId="28A2086F" w14:textId="77777777" w:rsidTr="008A1961">
        <w:tc>
          <w:tcPr>
            <w:tcW w:w="1250" w:type="pct"/>
          </w:tcPr>
          <w:p w14:paraId="3181EBB6" w14:textId="439BF2C0" w:rsidR="008A1961" w:rsidRPr="00442838" w:rsidRDefault="00442838" w:rsidP="008A1961">
            <w:pPr>
              <w:spacing w:line="360" w:lineRule="auto"/>
              <w:rPr>
                <w:sz w:val="24"/>
              </w:rPr>
            </w:pPr>
            <w:r>
              <w:rPr>
                <w:sz w:val="24"/>
              </w:rPr>
              <w:t>Mental Herb</w:t>
            </w:r>
          </w:p>
        </w:tc>
        <w:tc>
          <w:tcPr>
            <w:tcW w:w="1249" w:type="pct"/>
          </w:tcPr>
          <w:p w14:paraId="603C651B" w14:textId="77777777" w:rsidR="008A1961" w:rsidRPr="00442838" w:rsidRDefault="008A1961" w:rsidP="008A1961">
            <w:pPr>
              <w:spacing w:line="360" w:lineRule="auto"/>
              <w:rPr>
                <w:sz w:val="24"/>
              </w:rPr>
            </w:pPr>
          </w:p>
        </w:tc>
        <w:tc>
          <w:tcPr>
            <w:tcW w:w="1251" w:type="pct"/>
          </w:tcPr>
          <w:p w14:paraId="07FF9B4C" w14:textId="77777777" w:rsidR="008A1961" w:rsidRPr="00442838" w:rsidRDefault="008A1961" w:rsidP="008A1961">
            <w:pPr>
              <w:spacing w:line="360" w:lineRule="auto"/>
              <w:rPr>
                <w:sz w:val="24"/>
              </w:rPr>
            </w:pPr>
          </w:p>
        </w:tc>
        <w:tc>
          <w:tcPr>
            <w:tcW w:w="1250" w:type="pct"/>
          </w:tcPr>
          <w:p w14:paraId="73F567F5" w14:textId="77777777" w:rsidR="008A1961" w:rsidRPr="00442838" w:rsidRDefault="008A1961" w:rsidP="008A1961">
            <w:pPr>
              <w:spacing w:line="360" w:lineRule="auto"/>
              <w:rPr>
                <w:sz w:val="24"/>
              </w:rPr>
            </w:pPr>
          </w:p>
        </w:tc>
      </w:tr>
      <w:tr w:rsidR="008A1961" w:rsidRPr="00442838" w14:paraId="5B5E4F8E" w14:textId="77777777" w:rsidTr="008A1961">
        <w:tc>
          <w:tcPr>
            <w:tcW w:w="1250" w:type="pct"/>
          </w:tcPr>
          <w:p w14:paraId="6B2A497D" w14:textId="5DE875F6" w:rsidR="008A1961" w:rsidRPr="00442838" w:rsidRDefault="00442838" w:rsidP="008A1961">
            <w:pPr>
              <w:spacing w:line="360" w:lineRule="auto"/>
              <w:rPr>
                <w:sz w:val="24"/>
              </w:rPr>
            </w:pPr>
            <w:r>
              <w:rPr>
                <w:sz w:val="24"/>
              </w:rPr>
              <w:t>White Herb</w:t>
            </w:r>
          </w:p>
        </w:tc>
        <w:tc>
          <w:tcPr>
            <w:tcW w:w="1249" w:type="pct"/>
          </w:tcPr>
          <w:p w14:paraId="50521EF8" w14:textId="77777777" w:rsidR="008A1961" w:rsidRPr="00442838" w:rsidRDefault="008A1961" w:rsidP="008A1961">
            <w:pPr>
              <w:spacing w:line="360" w:lineRule="auto"/>
              <w:rPr>
                <w:sz w:val="24"/>
              </w:rPr>
            </w:pPr>
          </w:p>
        </w:tc>
        <w:tc>
          <w:tcPr>
            <w:tcW w:w="1251" w:type="pct"/>
          </w:tcPr>
          <w:p w14:paraId="797AF2EC" w14:textId="77777777" w:rsidR="008A1961" w:rsidRPr="00442838" w:rsidRDefault="008A1961" w:rsidP="008A1961">
            <w:pPr>
              <w:spacing w:line="360" w:lineRule="auto"/>
              <w:rPr>
                <w:sz w:val="24"/>
              </w:rPr>
            </w:pPr>
          </w:p>
        </w:tc>
        <w:tc>
          <w:tcPr>
            <w:tcW w:w="1250" w:type="pct"/>
          </w:tcPr>
          <w:p w14:paraId="7CC637F9" w14:textId="77777777" w:rsidR="008A1961" w:rsidRPr="00442838" w:rsidRDefault="008A1961" w:rsidP="008A1961">
            <w:pPr>
              <w:spacing w:line="360" w:lineRule="auto"/>
              <w:rPr>
                <w:sz w:val="24"/>
              </w:rPr>
            </w:pPr>
          </w:p>
        </w:tc>
      </w:tr>
      <w:tr w:rsidR="008A1961" w:rsidRPr="00442838" w14:paraId="447C8AF7" w14:textId="77777777" w:rsidTr="008A1961">
        <w:tc>
          <w:tcPr>
            <w:tcW w:w="1250" w:type="pct"/>
          </w:tcPr>
          <w:p w14:paraId="4C1EDD6A" w14:textId="707F1B6C" w:rsidR="008A1961" w:rsidRPr="00442838" w:rsidRDefault="00442838" w:rsidP="008A1961">
            <w:pPr>
              <w:spacing w:line="360" w:lineRule="auto"/>
              <w:rPr>
                <w:sz w:val="24"/>
              </w:rPr>
            </w:pPr>
            <w:r>
              <w:rPr>
                <w:sz w:val="24"/>
              </w:rPr>
              <w:t>Power Herb</w:t>
            </w:r>
          </w:p>
        </w:tc>
        <w:tc>
          <w:tcPr>
            <w:tcW w:w="1249" w:type="pct"/>
          </w:tcPr>
          <w:p w14:paraId="57211BC0" w14:textId="77777777" w:rsidR="008A1961" w:rsidRPr="00442838" w:rsidRDefault="008A1961" w:rsidP="008A1961">
            <w:pPr>
              <w:spacing w:line="360" w:lineRule="auto"/>
              <w:rPr>
                <w:sz w:val="24"/>
              </w:rPr>
            </w:pPr>
          </w:p>
        </w:tc>
        <w:tc>
          <w:tcPr>
            <w:tcW w:w="1251" w:type="pct"/>
          </w:tcPr>
          <w:p w14:paraId="2C327256" w14:textId="77777777" w:rsidR="008A1961" w:rsidRPr="00442838" w:rsidRDefault="008A1961" w:rsidP="008A1961">
            <w:pPr>
              <w:spacing w:line="360" w:lineRule="auto"/>
              <w:rPr>
                <w:sz w:val="24"/>
              </w:rPr>
            </w:pPr>
          </w:p>
        </w:tc>
        <w:tc>
          <w:tcPr>
            <w:tcW w:w="1250" w:type="pct"/>
          </w:tcPr>
          <w:p w14:paraId="26592210" w14:textId="77777777" w:rsidR="008A1961" w:rsidRPr="00442838" w:rsidRDefault="008A1961" w:rsidP="008A1961">
            <w:pPr>
              <w:spacing w:line="360" w:lineRule="auto"/>
              <w:rPr>
                <w:sz w:val="24"/>
              </w:rPr>
            </w:pPr>
          </w:p>
        </w:tc>
      </w:tr>
      <w:tr w:rsidR="008A1961" w:rsidRPr="00442838" w14:paraId="1C0A08D7" w14:textId="77777777" w:rsidTr="008A1961">
        <w:tc>
          <w:tcPr>
            <w:tcW w:w="1250" w:type="pct"/>
          </w:tcPr>
          <w:p w14:paraId="78EC06AF" w14:textId="65D1762F" w:rsidR="008A1961" w:rsidRPr="00442838" w:rsidRDefault="00442838" w:rsidP="008A1961">
            <w:pPr>
              <w:spacing w:line="360" w:lineRule="auto"/>
              <w:rPr>
                <w:sz w:val="24"/>
              </w:rPr>
            </w:pPr>
            <w:r>
              <w:rPr>
                <w:sz w:val="24"/>
              </w:rPr>
              <w:t>Absorb Bulb</w:t>
            </w:r>
          </w:p>
        </w:tc>
        <w:tc>
          <w:tcPr>
            <w:tcW w:w="1249" w:type="pct"/>
          </w:tcPr>
          <w:p w14:paraId="11C9696E" w14:textId="77777777" w:rsidR="008A1961" w:rsidRPr="00442838" w:rsidRDefault="008A1961" w:rsidP="008A1961">
            <w:pPr>
              <w:spacing w:line="360" w:lineRule="auto"/>
              <w:rPr>
                <w:sz w:val="24"/>
              </w:rPr>
            </w:pPr>
          </w:p>
        </w:tc>
        <w:tc>
          <w:tcPr>
            <w:tcW w:w="1251" w:type="pct"/>
          </w:tcPr>
          <w:p w14:paraId="76DE4C31" w14:textId="77777777" w:rsidR="008A1961" w:rsidRPr="00442838" w:rsidRDefault="008A1961" w:rsidP="008A1961">
            <w:pPr>
              <w:spacing w:line="360" w:lineRule="auto"/>
              <w:rPr>
                <w:sz w:val="24"/>
              </w:rPr>
            </w:pPr>
          </w:p>
        </w:tc>
        <w:tc>
          <w:tcPr>
            <w:tcW w:w="1250" w:type="pct"/>
          </w:tcPr>
          <w:p w14:paraId="491DEC96" w14:textId="77777777" w:rsidR="008A1961" w:rsidRPr="00442838" w:rsidRDefault="008A1961" w:rsidP="008A1961">
            <w:pPr>
              <w:spacing w:line="360" w:lineRule="auto"/>
              <w:rPr>
                <w:sz w:val="24"/>
              </w:rPr>
            </w:pPr>
          </w:p>
        </w:tc>
      </w:tr>
      <w:tr w:rsidR="008A1961" w:rsidRPr="00442838" w14:paraId="1D7F5D0E" w14:textId="77777777" w:rsidTr="008A1961">
        <w:tc>
          <w:tcPr>
            <w:tcW w:w="1250" w:type="pct"/>
          </w:tcPr>
          <w:p w14:paraId="4801EB7C" w14:textId="14011DBA" w:rsidR="008A1961" w:rsidRPr="00442838" w:rsidRDefault="00442838" w:rsidP="008A1961">
            <w:pPr>
              <w:spacing w:line="360" w:lineRule="auto"/>
              <w:rPr>
                <w:sz w:val="24"/>
              </w:rPr>
            </w:pPr>
            <w:r>
              <w:rPr>
                <w:sz w:val="24"/>
              </w:rPr>
              <w:t>Cell Battery</w:t>
            </w:r>
          </w:p>
        </w:tc>
        <w:tc>
          <w:tcPr>
            <w:tcW w:w="1249" w:type="pct"/>
          </w:tcPr>
          <w:p w14:paraId="0CB3C38D" w14:textId="77777777" w:rsidR="008A1961" w:rsidRPr="00442838" w:rsidRDefault="008A1961" w:rsidP="008A1961">
            <w:pPr>
              <w:spacing w:line="360" w:lineRule="auto"/>
              <w:rPr>
                <w:sz w:val="24"/>
              </w:rPr>
            </w:pPr>
          </w:p>
        </w:tc>
        <w:tc>
          <w:tcPr>
            <w:tcW w:w="1251" w:type="pct"/>
          </w:tcPr>
          <w:p w14:paraId="6761A0FB" w14:textId="77777777" w:rsidR="008A1961" w:rsidRPr="00442838" w:rsidRDefault="008A1961" w:rsidP="008A1961">
            <w:pPr>
              <w:spacing w:line="360" w:lineRule="auto"/>
              <w:rPr>
                <w:sz w:val="24"/>
              </w:rPr>
            </w:pPr>
          </w:p>
        </w:tc>
        <w:tc>
          <w:tcPr>
            <w:tcW w:w="1250" w:type="pct"/>
          </w:tcPr>
          <w:p w14:paraId="2769B632" w14:textId="77777777" w:rsidR="008A1961" w:rsidRPr="00442838" w:rsidRDefault="008A1961" w:rsidP="008A1961">
            <w:pPr>
              <w:spacing w:line="360" w:lineRule="auto"/>
              <w:rPr>
                <w:sz w:val="24"/>
              </w:rPr>
            </w:pPr>
          </w:p>
        </w:tc>
      </w:tr>
      <w:tr w:rsidR="008A1961" w:rsidRPr="00442838" w14:paraId="0FADE817" w14:textId="77777777" w:rsidTr="008A1961">
        <w:tc>
          <w:tcPr>
            <w:tcW w:w="1250" w:type="pct"/>
          </w:tcPr>
          <w:p w14:paraId="3A21A11A" w14:textId="334F3D67" w:rsidR="008A1961" w:rsidRPr="00442838" w:rsidRDefault="00442838" w:rsidP="008A1961">
            <w:pPr>
              <w:spacing w:line="360" w:lineRule="auto"/>
              <w:rPr>
                <w:sz w:val="24"/>
              </w:rPr>
            </w:pPr>
            <w:r>
              <w:rPr>
                <w:sz w:val="24"/>
              </w:rPr>
              <w:t>Life Orb</w:t>
            </w:r>
          </w:p>
        </w:tc>
        <w:tc>
          <w:tcPr>
            <w:tcW w:w="1249" w:type="pct"/>
          </w:tcPr>
          <w:p w14:paraId="372E3312" w14:textId="77777777" w:rsidR="008A1961" w:rsidRPr="00442838" w:rsidRDefault="008A1961" w:rsidP="008A1961">
            <w:pPr>
              <w:spacing w:line="360" w:lineRule="auto"/>
              <w:rPr>
                <w:sz w:val="24"/>
              </w:rPr>
            </w:pPr>
          </w:p>
        </w:tc>
        <w:tc>
          <w:tcPr>
            <w:tcW w:w="1251" w:type="pct"/>
          </w:tcPr>
          <w:p w14:paraId="0269FE1A" w14:textId="77777777" w:rsidR="008A1961" w:rsidRPr="00442838" w:rsidRDefault="008A1961" w:rsidP="008A1961">
            <w:pPr>
              <w:spacing w:line="360" w:lineRule="auto"/>
              <w:rPr>
                <w:sz w:val="24"/>
              </w:rPr>
            </w:pPr>
          </w:p>
        </w:tc>
        <w:tc>
          <w:tcPr>
            <w:tcW w:w="1250" w:type="pct"/>
          </w:tcPr>
          <w:p w14:paraId="3745E6A4" w14:textId="77777777" w:rsidR="008A1961" w:rsidRPr="00442838" w:rsidRDefault="008A1961" w:rsidP="008A1961">
            <w:pPr>
              <w:spacing w:line="360" w:lineRule="auto"/>
              <w:rPr>
                <w:sz w:val="24"/>
              </w:rPr>
            </w:pPr>
          </w:p>
        </w:tc>
      </w:tr>
      <w:tr w:rsidR="008A1961" w:rsidRPr="00442838" w14:paraId="2F9D237C" w14:textId="77777777" w:rsidTr="008A1961">
        <w:tc>
          <w:tcPr>
            <w:tcW w:w="1250" w:type="pct"/>
          </w:tcPr>
          <w:p w14:paraId="1DAD81EA" w14:textId="3EAF1609" w:rsidR="008A1961" w:rsidRPr="00442838" w:rsidRDefault="00442838" w:rsidP="008A1961">
            <w:pPr>
              <w:spacing w:line="360" w:lineRule="auto"/>
              <w:rPr>
                <w:sz w:val="24"/>
              </w:rPr>
            </w:pPr>
            <w:r>
              <w:rPr>
                <w:sz w:val="24"/>
              </w:rPr>
              <w:t>Expert Belt</w:t>
            </w:r>
          </w:p>
        </w:tc>
        <w:tc>
          <w:tcPr>
            <w:tcW w:w="1249" w:type="pct"/>
          </w:tcPr>
          <w:p w14:paraId="245DB365" w14:textId="77777777" w:rsidR="008A1961" w:rsidRPr="00442838" w:rsidRDefault="008A1961" w:rsidP="008A1961">
            <w:pPr>
              <w:spacing w:line="360" w:lineRule="auto"/>
              <w:rPr>
                <w:sz w:val="24"/>
              </w:rPr>
            </w:pPr>
          </w:p>
        </w:tc>
        <w:tc>
          <w:tcPr>
            <w:tcW w:w="1251" w:type="pct"/>
          </w:tcPr>
          <w:p w14:paraId="39B7E4CF" w14:textId="77777777" w:rsidR="008A1961" w:rsidRPr="00442838" w:rsidRDefault="008A1961" w:rsidP="008A1961">
            <w:pPr>
              <w:spacing w:line="360" w:lineRule="auto"/>
              <w:rPr>
                <w:sz w:val="24"/>
              </w:rPr>
            </w:pPr>
          </w:p>
        </w:tc>
        <w:tc>
          <w:tcPr>
            <w:tcW w:w="1250" w:type="pct"/>
          </w:tcPr>
          <w:p w14:paraId="5ED1BF1A" w14:textId="77777777" w:rsidR="008A1961" w:rsidRPr="00442838" w:rsidRDefault="008A1961" w:rsidP="008A1961">
            <w:pPr>
              <w:spacing w:line="360" w:lineRule="auto"/>
              <w:rPr>
                <w:sz w:val="24"/>
              </w:rPr>
            </w:pPr>
          </w:p>
        </w:tc>
      </w:tr>
      <w:tr w:rsidR="008A1961" w:rsidRPr="00442838" w14:paraId="34047D17" w14:textId="77777777" w:rsidTr="008A1961">
        <w:tc>
          <w:tcPr>
            <w:tcW w:w="1250" w:type="pct"/>
          </w:tcPr>
          <w:p w14:paraId="3A671A1F" w14:textId="326D2FFE" w:rsidR="008A1961" w:rsidRPr="00442838" w:rsidRDefault="00442838" w:rsidP="008A1961">
            <w:pPr>
              <w:spacing w:line="360" w:lineRule="auto"/>
              <w:rPr>
                <w:sz w:val="24"/>
              </w:rPr>
            </w:pPr>
            <w:r>
              <w:rPr>
                <w:sz w:val="24"/>
              </w:rPr>
              <w:t>Metronome</w:t>
            </w:r>
          </w:p>
        </w:tc>
        <w:tc>
          <w:tcPr>
            <w:tcW w:w="1249" w:type="pct"/>
          </w:tcPr>
          <w:p w14:paraId="2061FB71" w14:textId="77777777" w:rsidR="008A1961" w:rsidRPr="00442838" w:rsidRDefault="008A1961" w:rsidP="008A1961">
            <w:pPr>
              <w:spacing w:line="360" w:lineRule="auto"/>
              <w:rPr>
                <w:sz w:val="24"/>
              </w:rPr>
            </w:pPr>
          </w:p>
        </w:tc>
        <w:tc>
          <w:tcPr>
            <w:tcW w:w="1251" w:type="pct"/>
          </w:tcPr>
          <w:p w14:paraId="69F7F245" w14:textId="77777777" w:rsidR="008A1961" w:rsidRPr="00442838" w:rsidRDefault="008A1961" w:rsidP="008A1961">
            <w:pPr>
              <w:spacing w:line="360" w:lineRule="auto"/>
              <w:rPr>
                <w:sz w:val="24"/>
              </w:rPr>
            </w:pPr>
          </w:p>
        </w:tc>
        <w:tc>
          <w:tcPr>
            <w:tcW w:w="1250" w:type="pct"/>
          </w:tcPr>
          <w:p w14:paraId="68162133" w14:textId="77777777" w:rsidR="008A1961" w:rsidRPr="00442838" w:rsidRDefault="008A1961" w:rsidP="008A1961">
            <w:pPr>
              <w:spacing w:line="360" w:lineRule="auto"/>
              <w:rPr>
                <w:sz w:val="24"/>
              </w:rPr>
            </w:pPr>
          </w:p>
        </w:tc>
      </w:tr>
      <w:tr w:rsidR="008A1961" w:rsidRPr="00442838" w14:paraId="092F35E1" w14:textId="77777777" w:rsidTr="008A1961">
        <w:tc>
          <w:tcPr>
            <w:tcW w:w="1250" w:type="pct"/>
          </w:tcPr>
          <w:p w14:paraId="2B3FB3D9" w14:textId="43122EAB" w:rsidR="008A1961" w:rsidRPr="00442838" w:rsidRDefault="00442838" w:rsidP="008A1961">
            <w:pPr>
              <w:spacing w:line="360" w:lineRule="auto"/>
              <w:rPr>
                <w:sz w:val="24"/>
              </w:rPr>
            </w:pPr>
            <w:r>
              <w:rPr>
                <w:sz w:val="24"/>
              </w:rPr>
              <w:t>Muscle Band</w:t>
            </w:r>
          </w:p>
        </w:tc>
        <w:tc>
          <w:tcPr>
            <w:tcW w:w="1249" w:type="pct"/>
          </w:tcPr>
          <w:p w14:paraId="45E3532A" w14:textId="77777777" w:rsidR="008A1961" w:rsidRPr="00442838" w:rsidRDefault="008A1961" w:rsidP="008A1961">
            <w:pPr>
              <w:spacing w:line="360" w:lineRule="auto"/>
              <w:rPr>
                <w:sz w:val="24"/>
              </w:rPr>
            </w:pPr>
          </w:p>
        </w:tc>
        <w:tc>
          <w:tcPr>
            <w:tcW w:w="1251" w:type="pct"/>
          </w:tcPr>
          <w:p w14:paraId="3CFA491A" w14:textId="77777777" w:rsidR="008A1961" w:rsidRPr="00442838" w:rsidRDefault="008A1961" w:rsidP="008A1961">
            <w:pPr>
              <w:spacing w:line="360" w:lineRule="auto"/>
              <w:rPr>
                <w:sz w:val="24"/>
              </w:rPr>
            </w:pPr>
          </w:p>
        </w:tc>
        <w:tc>
          <w:tcPr>
            <w:tcW w:w="1250" w:type="pct"/>
          </w:tcPr>
          <w:p w14:paraId="68D331ED" w14:textId="77777777" w:rsidR="008A1961" w:rsidRPr="00442838" w:rsidRDefault="008A1961" w:rsidP="008A1961">
            <w:pPr>
              <w:spacing w:line="360" w:lineRule="auto"/>
              <w:rPr>
                <w:sz w:val="24"/>
              </w:rPr>
            </w:pPr>
          </w:p>
        </w:tc>
      </w:tr>
      <w:tr w:rsidR="008A1961" w:rsidRPr="00442838" w14:paraId="594A674B" w14:textId="77777777" w:rsidTr="008A1961">
        <w:tc>
          <w:tcPr>
            <w:tcW w:w="1250" w:type="pct"/>
          </w:tcPr>
          <w:p w14:paraId="7332B7FA" w14:textId="4F6002B4" w:rsidR="008A1961" w:rsidRPr="00442838" w:rsidRDefault="00503274" w:rsidP="008A1961">
            <w:pPr>
              <w:spacing w:line="360" w:lineRule="auto"/>
              <w:rPr>
                <w:sz w:val="24"/>
              </w:rPr>
            </w:pPr>
            <w:r>
              <w:rPr>
                <w:sz w:val="24"/>
              </w:rPr>
              <w:t>Wise Glasses</w:t>
            </w:r>
          </w:p>
        </w:tc>
        <w:tc>
          <w:tcPr>
            <w:tcW w:w="1249" w:type="pct"/>
          </w:tcPr>
          <w:p w14:paraId="7BC8D758" w14:textId="77777777" w:rsidR="008A1961" w:rsidRPr="00442838" w:rsidRDefault="008A1961" w:rsidP="008A1961">
            <w:pPr>
              <w:spacing w:line="360" w:lineRule="auto"/>
              <w:rPr>
                <w:sz w:val="24"/>
              </w:rPr>
            </w:pPr>
          </w:p>
        </w:tc>
        <w:tc>
          <w:tcPr>
            <w:tcW w:w="1251" w:type="pct"/>
          </w:tcPr>
          <w:p w14:paraId="62FA4FF7" w14:textId="77777777" w:rsidR="008A1961" w:rsidRPr="00442838" w:rsidRDefault="008A1961" w:rsidP="008A1961">
            <w:pPr>
              <w:spacing w:line="360" w:lineRule="auto"/>
              <w:rPr>
                <w:sz w:val="24"/>
              </w:rPr>
            </w:pPr>
          </w:p>
        </w:tc>
        <w:tc>
          <w:tcPr>
            <w:tcW w:w="1250" w:type="pct"/>
          </w:tcPr>
          <w:p w14:paraId="37DAA075" w14:textId="77777777" w:rsidR="008A1961" w:rsidRPr="00442838" w:rsidRDefault="008A1961" w:rsidP="008A1961">
            <w:pPr>
              <w:spacing w:line="360" w:lineRule="auto"/>
              <w:rPr>
                <w:sz w:val="24"/>
              </w:rPr>
            </w:pPr>
          </w:p>
        </w:tc>
      </w:tr>
      <w:tr w:rsidR="008A1961" w:rsidRPr="00442838" w14:paraId="16AAE740" w14:textId="77777777" w:rsidTr="008A1961">
        <w:tc>
          <w:tcPr>
            <w:tcW w:w="1250" w:type="pct"/>
          </w:tcPr>
          <w:p w14:paraId="16698A55" w14:textId="521AE226" w:rsidR="008A1961" w:rsidRPr="00442838" w:rsidRDefault="00503274" w:rsidP="008A1961">
            <w:pPr>
              <w:spacing w:line="360" w:lineRule="auto"/>
              <w:rPr>
                <w:sz w:val="24"/>
              </w:rPr>
            </w:pPr>
            <w:r>
              <w:rPr>
                <w:sz w:val="24"/>
              </w:rPr>
              <w:t>Razor Claw</w:t>
            </w:r>
          </w:p>
        </w:tc>
        <w:tc>
          <w:tcPr>
            <w:tcW w:w="1249" w:type="pct"/>
          </w:tcPr>
          <w:p w14:paraId="69EC8970" w14:textId="77777777" w:rsidR="008A1961" w:rsidRPr="00442838" w:rsidRDefault="008A1961" w:rsidP="008A1961">
            <w:pPr>
              <w:spacing w:line="360" w:lineRule="auto"/>
              <w:rPr>
                <w:sz w:val="24"/>
              </w:rPr>
            </w:pPr>
          </w:p>
        </w:tc>
        <w:tc>
          <w:tcPr>
            <w:tcW w:w="1251" w:type="pct"/>
          </w:tcPr>
          <w:p w14:paraId="32616E1F" w14:textId="77777777" w:rsidR="008A1961" w:rsidRPr="00442838" w:rsidRDefault="008A1961" w:rsidP="008A1961">
            <w:pPr>
              <w:spacing w:line="360" w:lineRule="auto"/>
              <w:rPr>
                <w:sz w:val="24"/>
              </w:rPr>
            </w:pPr>
          </w:p>
        </w:tc>
        <w:tc>
          <w:tcPr>
            <w:tcW w:w="1250" w:type="pct"/>
          </w:tcPr>
          <w:p w14:paraId="5ECA6C55" w14:textId="77777777" w:rsidR="008A1961" w:rsidRPr="00442838" w:rsidRDefault="008A1961" w:rsidP="008A1961">
            <w:pPr>
              <w:spacing w:line="360" w:lineRule="auto"/>
              <w:rPr>
                <w:sz w:val="24"/>
              </w:rPr>
            </w:pPr>
          </w:p>
        </w:tc>
      </w:tr>
      <w:tr w:rsidR="008A1961" w:rsidRPr="00442838" w14:paraId="3AC3C5B7" w14:textId="77777777" w:rsidTr="008A1961">
        <w:tc>
          <w:tcPr>
            <w:tcW w:w="1250" w:type="pct"/>
          </w:tcPr>
          <w:p w14:paraId="35764B15" w14:textId="7BA70AA0" w:rsidR="008A1961" w:rsidRPr="00442838" w:rsidRDefault="00503274" w:rsidP="008A1961">
            <w:pPr>
              <w:spacing w:line="360" w:lineRule="auto"/>
              <w:rPr>
                <w:sz w:val="24"/>
              </w:rPr>
            </w:pPr>
            <w:r>
              <w:rPr>
                <w:sz w:val="24"/>
              </w:rPr>
              <w:t>Scope Lens</w:t>
            </w:r>
          </w:p>
        </w:tc>
        <w:tc>
          <w:tcPr>
            <w:tcW w:w="1249" w:type="pct"/>
          </w:tcPr>
          <w:p w14:paraId="162B2D63" w14:textId="77777777" w:rsidR="008A1961" w:rsidRPr="00442838" w:rsidRDefault="008A1961" w:rsidP="008A1961">
            <w:pPr>
              <w:spacing w:line="360" w:lineRule="auto"/>
              <w:rPr>
                <w:sz w:val="24"/>
              </w:rPr>
            </w:pPr>
          </w:p>
        </w:tc>
        <w:tc>
          <w:tcPr>
            <w:tcW w:w="1251" w:type="pct"/>
          </w:tcPr>
          <w:p w14:paraId="1178F0C1" w14:textId="77777777" w:rsidR="008A1961" w:rsidRPr="00442838" w:rsidRDefault="008A1961" w:rsidP="008A1961">
            <w:pPr>
              <w:spacing w:line="360" w:lineRule="auto"/>
              <w:rPr>
                <w:sz w:val="24"/>
              </w:rPr>
            </w:pPr>
          </w:p>
        </w:tc>
        <w:tc>
          <w:tcPr>
            <w:tcW w:w="1250" w:type="pct"/>
          </w:tcPr>
          <w:p w14:paraId="67B8E205" w14:textId="77777777" w:rsidR="008A1961" w:rsidRPr="00442838" w:rsidRDefault="008A1961" w:rsidP="008A1961">
            <w:pPr>
              <w:spacing w:line="360" w:lineRule="auto"/>
              <w:rPr>
                <w:sz w:val="24"/>
              </w:rPr>
            </w:pPr>
          </w:p>
        </w:tc>
      </w:tr>
      <w:tr w:rsidR="008A1961" w:rsidRPr="00442838" w14:paraId="68EDA3FC" w14:textId="77777777" w:rsidTr="008A1961">
        <w:tc>
          <w:tcPr>
            <w:tcW w:w="1250" w:type="pct"/>
          </w:tcPr>
          <w:p w14:paraId="0384C68A" w14:textId="4FFC1899" w:rsidR="008A1961" w:rsidRPr="00442838" w:rsidRDefault="00503274" w:rsidP="008A1961">
            <w:pPr>
              <w:spacing w:line="360" w:lineRule="auto"/>
              <w:rPr>
                <w:sz w:val="24"/>
              </w:rPr>
            </w:pPr>
            <w:r>
              <w:rPr>
                <w:sz w:val="24"/>
              </w:rPr>
              <w:t>Wide Lens</w:t>
            </w:r>
          </w:p>
        </w:tc>
        <w:tc>
          <w:tcPr>
            <w:tcW w:w="1249" w:type="pct"/>
          </w:tcPr>
          <w:p w14:paraId="17C1536F" w14:textId="77777777" w:rsidR="008A1961" w:rsidRPr="00442838" w:rsidRDefault="008A1961" w:rsidP="008A1961">
            <w:pPr>
              <w:spacing w:line="360" w:lineRule="auto"/>
              <w:rPr>
                <w:sz w:val="24"/>
              </w:rPr>
            </w:pPr>
          </w:p>
        </w:tc>
        <w:tc>
          <w:tcPr>
            <w:tcW w:w="1251" w:type="pct"/>
          </w:tcPr>
          <w:p w14:paraId="6EAA7EBF" w14:textId="77777777" w:rsidR="008A1961" w:rsidRPr="00442838" w:rsidRDefault="008A1961" w:rsidP="008A1961">
            <w:pPr>
              <w:spacing w:line="360" w:lineRule="auto"/>
              <w:rPr>
                <w:sz w:val="24"/>
              </w:rPr>
            </w:pPr>
          </w:p>
        </w:tc>
        <w:tc>
          <w:tcPr>
            <w:tcW w:w="1250" w:type="pct"/>
          </w:tcPr>
          <w:p w14:paraId="1DCD52C9" w14:textId="77777777" w:rsidR="008A1961" w:rsidRPr="00442838" w:rsidRDefault="008A1961" w:rsidP="008A1961">
            <w:pPr>
              <w:spacing w:line="360" w:lineRule="auto"/>
              <w:rPr>
                <w:sz w:val="24"/>
              </w:rPr>
            </w:pPr>
          </w:p>
        </w:tc>
      </w:tr>
      <w:tr w:rsidR="008A1961" w:rsidRPr="00442838" w14:paraId="53D086FC" w14:textId="77777777" w:rsidTr="008A1961">
        <w:tc>
          <w:tcPr>
            <w:tcW w:w="1250" w:type="pct"/>
          </w:tcPr>
          <w:p w14:paraId="7FB8F8DF" w14:textId="2E1C3CB2" w:rsidR="008A1961" w:rsidRPr="00442838" w:rsidRDefault="00503274" w:rsidP="008A1961">
            <w:pPr>
              <w:spacing w:line="360" w:lineRule="auto"/>
              <w:rPr>
                <w:sz w:val="24"/>
              </w:rPr>
            </w:pPr>
            <w:r>
              <w:rPr>
                <w:sz w:val="24"/>
              </w:rPr>
              <w:t>Zoom Lens</w:t>
            </w:r>
          </w:p>
        </w:tc>
        <w:tc>
          <w:tcPr>
            <w:tcW w:w="1249" w:type="pct"/>
          </w:tcPr>
          <w:p w14:paraId="76308CA7" w14:textId="77777777" w:rsidR="008A1961" w:rsidRPr="00442838" w:rsidRDefault="008A1961" w:rsidP="008A1961">
            <w:pPr>
              <w:spacing w:line="360" w:lineRule="auto"/>
              <w:rPr>
                <w:sz w:val="24"/>
              </w:rPr>
            </w:pPr>
          </w:p>
        </w:tc>
        <w:tc>
          <w:tcPr>
            <w:tcW w:w="1251" w:type="pct"/>
          </w:tcPr>
          <w:p w14:paraId="3F90D66F" w14:textId="77777777" w:rsidR="008A1961" w:rsidRPr="00442838" w:rsidRDefault="008A1961" w:rsidP="008A1961">
            <w:pPr>
              <w:spacing w:line="360" w:lineRule="auto"/>
              <w:rPr>
                <w:sz w:val="24"/>
              </w:rPr>
            </w:pPr>
          </w:p>
        </w:tc>
        <w:tc>
          <w:tcPr>
            <w:tcW w:w="1250" w:type="pct"/>
          </w:tcPr>
          <w:p w14:paraId="327F2C3A" w14:textId="77777777" w:rsidR="008A1961" w:rsidRPr="00442838" w:rsidRDefault="008A1961" w:rsidP="008A1961">
            <w:pPr>
              <w:spacing w:line="360" w:lineRule="auto"/>
              <w:rPr>
                <w:sz w:val="24"/>
              </w:rPr>
            </w:pPr>
          </w:p>
        </w:tc>
      </w:tr>
      <w:tr w:rsidR="008A1961" w:rsidRPr="00442838" w14:paraId="3FB2B1EA" w14:textId="77777777" w:rsidTr="008A1961">
        <w:tc>
          <w:tcPr>
            <w:tcW w:w="1250" w:type="pct"/>
          </w:tcPr>
          <w:p w14:paraId="01D74A31" w14:textId="149F31F6" w:rsidR="008A1961" w:rsidRPr="00442838" w:rsidRDefault="00503274" w:rsidP="008A1961">
            <w:pPr>
              <w:spacing w:line="360" w:lineRule="auto"/>
              <w:rPr>
                <w:sz w:val="24"/>
              </w:rPr>
            </w:pPr>
            <w:r>
              <w:rPr>
                <w:sz w:val="24"/>
              </w:rPr>
              <w:t>Kings Rock</w:t>
            </w:r>
          </w:p>
        </w:tc>
        <w:tc>
          <w:tcPr>
            <w:tcW w:w="1249" w:type="pct"/>
          </w:tcPr>
          <w:p w14:paraId="3B45E8B5" w14:textId="77777777" w:rsidR="008A1961" w:rsidRPr="00442838" w:rsidRDefault="008A1961" w:rsidP="008A1961">
            <w:pPr>
              <w:spacing w:line="360" w:lineRule="auto"/>
              <w:rPr>
                <w:sz w:val="24"/>
              </w:rPr>
            </w:pPr>
          </w:p>
        </w:tc>
        <w:tc>
          <w:tcPr>
            <w:tcW w:w="1251" w:type="pct"/>
          </w:tcPr>
          <w:p w14:paraId="03FD365C" w14:textId="77777777" w:rsidR="008A1961" w:rsidRPr="00442838" w:rsidRDefault="008A1961" w:rsidP="008A1961">
            <w:pPr>
              <w:spacing w:line="360" w:lineRule="auto"/>
              <w:rPr>
                <w:sz w:val="24"/>
              </w:rPr>
            </w:pPr>
          </w:p>
        </w:tc>
        <w:tc>
          <w:tcPr>
            <w:tcW w:w="1250" w:type="pct"/>
          </w:tcPr>
          <w:p w14:paraId="241B204B" w14:textId="77777777" w:rsidR="008A1961" w:rsidRPr="00442838" w:rsidRDefault="008A1961" w:rsidP="008A1961">
            <w:pPr>
              <w:spacing w:line="360" w:lineRule="auto"/>
              <w:rPr>
                <w:sz w:val="24"/>
              </w:rPr>
            </w:pPr>
          </w:p>
        </w:tc>
      </w:tr>
      <w:tr w:rsidR="008A1961" w:rsidRPr="00442838" w14:paraId="17A793D5" w14:textId="77777777" w:rsidTr="008A1961">
        <w:tc>
          <w:tcPr>
            <w:tcW w:w="1250" w:type="pct"/>
          </w:tcPr>
          <w:p w14:paraId="45604196" w14:textId="6F400E6D" w:rsidR="008A1961" w:rsidRPr="00442838" w:rsidRDefault="00503274" w:rsidP="008A1961">
            <w:pPr>
              <w:spacing w:line="360" w:lineRule="auto"/>
              <w:rPr>
                <w:sz w:val="24"/>
              </w:rPr>
            </w:pPr>
            <w:r>
              <w:rPr>
                <w:sz w:val="24"/>
              </w:rPr>
              <w:t>Razor Fang</w:t>
            </w:r>
          </w:p>
        </w:tc>
        <w:tc>
          <w:tcPr>
            <w:tcW w:w="1249" w:type="pct"/>
          </w:tcPr>
          <w:p w14:paraId="18C100B2" w14:textId="77777777" w:rsidR="008A1961" w:rsidRPr="00442838" w:rsidRDefault="008A1961" w:rsidP="008A1961">
            <w:pPr>
              <w:spacing w:line="360" w:lineRule="auto"/>
              <w:rPr>
                <w:sz w:val="24"/>
              </w:rPr>
            </w:pPr>
          </w:p>
        </w:tc>
        <w:tc>
          <w:tcPr>
            <w:tcW w:w="1251" w:type="pct"/>
          </w:tcPr>
          <w:p w14:paraId="3F44610A" w14:textId="77777777" w:rsidR="008A1961" w:rsidRPr="00442838" w:rsidRDefault="008A1961" w:rsidP="008A1961">
            <w:pPr>
              <w:spacing w:line="360" w:lineRule="auto"/>
              <w:rPr>
                <w:sz w:val="24"/>
              </w:rPr>
            </w:pPr>
          </w:p>
        </w:tc>
        <w:tc>
          <w:tcPr>
            <w:tcW w:w="1250" w:type="pct"/>
          </w:tcPr>
          <w:p w14:paraId="3D4B9533" w14:textId="77777777" w:rsidR="008A1961" w:rsidRPr="00442838" w:rsidRDefault="008A1961" w:rsidP="008A1961">
            <w:pPr>
              <w:spacing w:line="360" w:lineRule="auto"/>
              <w:rPr>
                <w:sz w:val="24"/>
              </w:rPr>
            </w:pPr>
          </w:p>
        </w:tc>
      </w:tr>
      <w:tr w:rsidR="008A1961" w:rsidRPr="00442838" w14:paraId="7EF3476F" w14:textId="77777777" w:rsidTr="008A1961">
        <w:tc>
          <w:tcPr>
            <w:tcW w:w="1250" w:type="pct"/>
          </w:tcPr>
          <w:p w14:paraId="12DEFEBD" w14:textId="70232067" w:rsidR="008A1961" w:rsidRPr="00442838" w:rsidRDefault="00503274" w:rsidP="008A1961">
            <w:pPr>
              <w:spacing w:line="360" w:lineRule="auto"/>
              <w:rPr>
                <w:sz w:val="24"/>
              </w:rPr>
            </w:pPr>
            <w:r>
              <w:rPr>
                <w:sz w:val="24"/>
              </w:rPr>
              <w:t>Lagging Tail</w:t>
            </w:r>
          </w:p>
        </w:tc>
        <w:tc>
          <w:tcPr>
            <w:tcW w:w="1249" w:type="pct"/>
          </w:tcPr>
          <w:p w14:paraId="0FDF6085" w14:textId="77777777" w:rsidR="008A1961" w:rsidRPr="00442838" w:rsidRDefault="008A1961" w:rsidP="008A1961">
            <w:pPr>
              <w:spacing w:line="360" w:lineRule="auto"/>
              <w:rPr>
                <w:sz w:val="24"/>
              </w:rPr>
            </w:pPr>
          </w:p>
        </w:tc>
        <w:tc>
          <w:tcPr>
            <w:tcW w:w="1251" w:type="pct"/>
          </w:tcPr>
          <w:p w14:paraId="07868937" w14:textId="77777777" w:rsidR="008A1961" w:rsidRPr="00442838" w:rsidRDefault="008A1961" w:rsidP="008A1961">
            <w:pPr>
              <w:spacing w:line="360" w:lineRule="auto"/>
              <w:rPr>
                <w:sz w:val="24"/>
              </w:rPr>
            </w:pPr>
          </w:p>
        </w:tc>
        <w:tc>
          <w:tcPr>
            <w:tcW w:w="1250" w:type="pct"/>
          </w:tcPr>
          <w:p w14:paraId="4F4AAD9D" w14:textId="77777777" w:rsidR="008A1961" w:rsidRPr="00442838" w:rsidRDefault="008A1961" w:rsidP="008A1961">
            <w:pPr>
              <w:spacing w:line="360" w:lineRule="auto"/>
              <w:rPr>
                <w:sz w:val="24"/>
              </w:rPr>
            </w:pPr>
          </w:p>
        </w:tc>
      </w:tr>
      <w:tr w:rsidR="008A1961" w:rsidRPr="00442838" w14:paraId="6CE2A7A5" w14:textId="77777777" w:rsidTr="008A1961">
        <w:tc>
          <w:tcPr>
            <w:tcW w:w="1250" w:type="pct"/>
          </w:tcPr>
          <w:p w14:paraId="560860A3" w14:textId="1D4124F8" w:rsidR="008A1961" w:rsidRPr="00442838" w:rsidRDefault="00503274" w:rsidP="008A1961">
            <w:pPr>
              <w:spacing w:line="360" w:lineRule="auto"/>
              <w:rPr>
                <w:sz w:val="24"/>
              </w:rPr>
            </w:pPr>
            <w:r>
              <w:rPr>
                <w:sz w:val="24"/>
              </w:rPr>
              <w:t>Quick Claw</w:t>
            </w:r>
          </w:p>
        </w:tc>
        <w:tc>
          <w:tcPr>
            <w:tcW w:w="1249" w:type="pct"/>
          </w:tcPr>
          <w:p w14:paraId="1A703C09" w14:textId="77777777" w:rsidR="008A1961" w:rsidRPr="00442838" w:rsidRDefault="008A1961" w:rsidP="008A1961">
            <w:pPr>
              <w:spacing w:line="360" w:lineRule="auto"/>
              <w:rPr>
                <w:sz w:val="24"/>
              </w:rPr>
            </w:pPr>
          </w:p>
        </w:tc>
        <w:tc>
          <w:tcPr>
            <w:tcW w:w="1251" w:type="pct"/>
          </w:tcPr>
          <w:p w14:paraId="5EBBF18C" w14:textId="77777777" w:rsidR="008A1961" w:rsidRPr="00442838" w:rsidRDefault="008A1961" w:rsidP="008A1961">
            <w:pPr>
              <w:spacing w:line="360" w:lineRule="auto"/>
              <w:rPr>
                <w:sz w:val="24"/>
              </w:rPr>
            </w:pPr>
          </w:p>
        </w:tc>
        <w:tc>
          <w:tcPr>
            <w:tcW w:w="1250" w:type="pct"/>
          </w:tcPr>
          <w:p w14:paraId="6B2E5E40" w14:textId="77777777" w:rsidR="008A1961" w:rsidRPr="00442838" w:rsidRDefault="008A1961" w:rsidP="008A1961">
            <w:pPr>
              <w:spacing w:line="360" w:lineRule="auto"/>
              <w:rPr>
                <w:sz w:val="24"/>
              </w:rPr>
            </w:pPr>
          </w:p>
        </w:tc>
      </w:tr>
      <w:tr w:rsidR="008A1961" w:rsidRPr="00442838" w14:paraId="1E528BA4" w14:textId="77777777" w:rsidTr="008A1961">
        <w:tc>
          <w:tcPr>
            <w:tcW w:w="1250" w:type="pct"/>
          </w:tcPr>
          <w:p w14:paraId="4E466272" w14:textId="14A3349F" w:rsidR="008A1961" w:rsidRPr="00442838" w:rsidRDefault="00503274" w:rsidP="008A1961">
            <w:pPr>
              <w:spacing w:line="360" w:lineRule="auto"/>
              <w:rPr>
                <w:sz w:val="24"/>
              </w:rPr>
            </w:pPr>
            <w:r>
              <w:rPr>
                <w:sz w:val="24"/>
              </w:rPr>
              <w:t>Focus Band</w:t>
            </w:r>
          </w:p>
        </w:tc>
        <w:tc>
          <w:tcPr>
            <w:tcW w:w="1249" w:type="pct"/>
          </w:tcPr>
          <w:p w14:paraId="7D3B92D7" w14:textId="77777777" w:rsidR="008A1961" w:rsidRPr="00442838" w:rsidRDefault="008A1961" w:rsidP="008A1961">
            <w:pPr>
              <w:spacing w:line="360" w:lineRule="auto"/>
              <w:rPr>
                <w:sz w:val="24"/>
              </w:rPr>
            </w:pPr>
          </w:p>
        </w:tc>
        <w:tc>
          <w:tcPr>
            <w:tcW w:w="1251" w:type="pct"/>
          </w:tcPr>
          <w:p w14:paraId="717D43BB" w14:textId="77777777" w:rsidR="008A1961" w:rsidRPr="00442838" w:rsidRDefault="008A1961" w:rsidP="008A1961">
            <w:pPr>
              <w:spacing w:line="360" w:lineRule="auto"/>
              <w:rPr>
                <w:sz w:val="24"/>
              </w:rPr>
            </w:pPr>
          </w:p>
        </w:tc>
        <w:tc>
          <w:tcPr>
            <w:tcW w:w="1250" w:type="pct"/>
          </w:tcPr>
          <w:p w14:paraId="6D9C4010" w14:textId="77777777" w:rsidR="008A1961" w:rsidRPr="00442838" w:rsidRDefault="008A1961" w:rsidP="008A1961">
            <w:pPr>
              <w:spacing w:line="360" w:lineRule="auto"/>
              <w:rPr>
                <w:sz w:val="24"/>
              </w:rPr>
            </w:pPr>
          </w:p>
        </w:tc>
      </w:tr>
      <w:tr w:rsidR="008A1961" w:rsidRPr="00442838" w14:paraId="768A4EE1" w14:textId="77777777" w:rsidTr="008A1961">
        <w:tc>
          <w:tcPr>
            <w:tcW w:w="1250" w:type="pct"/>
          </w:tcPr>
          <w:p w14:paraId="5FC3E6B9" w14:textId="73B1221E" w:rsidR="008A1961" w:rsidRPr="00442838" w:rsidRDefault="00503274" w:rsidP="008A1961">
            <w:pPr>
              <w:spacing w:line="360" w:lineRule="auto"/>
              <w:rPr>
                <w:sz w:val="24"/>
              </w:rPr>
            </w:pPr>
            <w:r>
              <w:rPr>
                <w:sz w:val="24"/>
              </w:rPr>
              <w:t>Focus Sash</w:t>
            </w:r>
          </w:p>
        </w:tc>
        <w:tc>
          <w:tcPr>
            <w:tcW w:w="1249" w:type="pct"/>
          </w:tcPr>
          <w:p w14:paraId="7977205E" w14:textId="77777777" w:rsidR="008A1961" w:rsidRPr="00442838" w:rsidRDefault="008A1961" w:rsidP="008A1961">
            <w:pPr>
              <w:spacing w:line="360" w:lineRule="auto"/>
              <w:rPr>
                <w:sz w:val="24"/>
              </w:rPr>
            </w:pPr>
          </w:p>
        </w:tc>
        <w:tc>
          <w:tcPr>
            <w:tcW w:w="1251" w:type="pct"/>
          </w:tcPr>
          <w:p w14:paraId="6A21BC31" w14:textId="77777777" w:rsidR="008A1961" w:rsidRPr="00442838" w:rsidRDefault="008A1961" w:rsidP="008A1961">
            <w:pPr>
              <w:spacing w:line="360" w:lineRule="auto"/>
              <w:rPr>
                <w:sz w:val="24"/>
              </w:rPr>
            </w:pPr>
          </w:p>
        </w:tc>
        <w:tc>
          <w:tcPr>
            <w:tcW w:w="1250" w:type="pct"/>
          </w:tcPr>
          <w:p w14:paraId="2B3DA25B" w14:textId="77777777" w:rsidR="008A1961" w:rsidRPr="00442838" w:rsidRDefault="008A1961" w:rsidP="008A1961">
            <w:pPr>
              <w:spacing w:line="360" w:lineRule="auto"/>
              <w:rPr>
                <w:sz w:val="24"/>
              </w:rPr>
            </w:pPr>
          </w:p>
        </w:tc>
      </w:tr>
      <w:tr w:rsidR="008A1961" w:rsidRPr="00442838" w14:paraId="6A21A925" w14:textId="77777777" w:rsidTr="008A1961">
        <w:tc>
          <w:tcPr>
            <w:tcW w:w="1250" w:type="pct"/>
          </w:tcPr>
          <w:p w14:paraId="3300F511" w14:textId="4000543A" w:rsidR="008A1961" w:rsidRPr="00442838" w:rsidRDefault="00503274" w:rsidP="008A1961">
            <w:pPr>
              <w:spacing w:line="360" w:lineRule="auto"/>
              <w:rPr>
                <w:sz w:val="24"/>
              </w:rPr>
            </w:pPr>
            <w:r>
              <w:rPr>
                <w:sz w:val="24"/>
              </w:rPr>
              <w:t>Flame Orb</w:t>
            </w:r>
          </w:p>
        </w:tc>
        <w:tc>
          <w:tcPr>
            <w:tcW w:w="1249" w:type="pct"/>
          </w:tcPr>
          <w:p w14:paraId="46C6533C" w14:textId="77777777" w:rsidR="008A1961" w:rsidRPr="00442838" w:rsidRDefault="008A1961" w:rsidP="008A1961">
            <w:pPr>
              <w:spacing w:line="360" w:lineRule="auto"/>
              <w:rPr>
                <w:sz w:val="24"/>
              </w:rPr>
            </w:pPr>
          </w:p>
        </w:tc>
        <w:tc>
          <w:tcPr>
            <w:tcW w:w="1251" w:type="pct"/>
          </w:tcPr>
          <w:p w14:paraId="4173F844" w14:textId="77777777" w:rsidR="008A1961" w:rsidRPr="00442838" w:rsidRDefault="008A1961" w:rsidP="008A1961">
            <w:pPr>
              <w:spacing w:line="360" w:lineRule="auto"/>
              <w:rPr>
                <w:sz w:val="24"/>
              </w:rPr>
            </w:pPr>
          </w:p>
        </w:tc>
        <w:tc>
          <w:tcPr>
            <w:tcW w:w="1250" w:type="pct"/>
          </w:tcPr>
          <w:p w14:paraId="19082FE2" w14:textId="77777777" w:rsidR="008A1961" w:rsidRPr="00442838" w:rsidRDefault="008A1961" w:rsidP="008A1961">
            <w:pPr>
              <w:spacing w:line="360" w:lineRule="auto"/>
              <w:rPr>
                <w:sz w:val="24"/>
              </w:rPr>
            </w:pPr>
          </w:p>
        </w:tc>
      </w:tr>
      <w:tr w:rsidR="008A1961" w:rsidRPr="00442838" w14:paraId="0456D330" w14:textId="77777777" w:rsidTr="008A1961">
        <w:tc>
          <w:tcPr>
            <w:tcW w:w="1250" w:type="pct"/>
          </w:tcPr>
          <w:p w14:paraId="2862EB8D" w14:textId="277B7704" w:rsidR="008A1961" w:rsidRPr="00442838" w:rsidRDefault="00503274" w:rsidP="008A1961">
            <w:pPr>
              <w:spacing w:line="360" w:lineRule="auto"/>
              <w:rPr>
                <w:sz w:val="24"/>
              </w:rPr>
            </w:pPr>
            <w:r>
              <w:rPr>
                <w:sz w:val="24"/>
              </w:rPr>
              <w:t>Toxic Orb</w:t>
            </w:r>
          </w:p>
        </w:tc>
        <w:tc>
          <w:tcPr>
            <w:tcW w:w="1249" w:type="pct"/>
          </w:tcPr>
          <w:p w14:paraId="75F34468" w14:textId="77777777" w:rsidR="008A1961" w:rsidRPr="00442838" w:rsidRDefault="008A1961" w:rsidP="008A1961">
            <w:pPr>
              <w:spacing w:line="360" w:lineRule="auto"/>
              <w:rPr>
                <w:sz w:val="24"/>
              </w:rPr>
            </w:pPr>
          </w:p>
        </w:tc>
        <w:tc>
          <w:tcPr>
            <w:tcW w:w="1251" w:type="pct"/>
          </w:tcPr>
          <w:p w14:paraId="10942EDD" w14:textId="77777777" w:rsidR="008A1961" w:rsidRPr="00442838" w:rsidRDefault="008A1961" w:rsidP="008A1961">
            <w:pPr>
              <w:spacing w:line="360" w:lineRule="auto"/>
              <w:rPr>
                <w:sz w:val="24"/>
              </w:rPr>
            </w:pPr>
          </w:p>
        </w:tc>
        <w:tc>
          <w:tcPr>
            <w:tcW w:w="1250" w:type="pct"/>
          </w:tcPr>
          <w:p w14:paraId="1FD6891D" w14:textId="77777777" w:rsidR="008A1961" w:rsidRPr="00442838" w:rsidRDefault="008A1961" w:rsidP="008A1961">
            <w:pPr>
              <w:spacing w:line="360" w:lineRule="auto"/>
              <w:rPr>
                <w:sz w:val="24"/>
              </w:rPr>
            </w:pPr>
          </w:p>
        </w:tc>
      </w:tr>
      <w:tr w:rsidR="008A1961" w:rsidRPr="00442838" w14:paraId="29D93D12" w14:textId="77777777" w:rsidTr="008A1961">
        <w:tc>
          <w:tcPr>
            <w:tcW w:w="1250" w:type="pct"/>
          </w:tcPr>
          <w:p w14:paraId="11F08E04" w14:textId="1856C833" w:rsidR="008A1961" w:rsidRPr="00442838" w:rsidRDefault="00503274" w:rsidP="008A1961">
            <w:pPr>
              <w:spacing w:line="360" w:lineRule="auto"/>
              <w:rPr>
                <w:sz w:val="24"/>
              </w:rPr>
            </w:pPr>
            <w:r>
              <w:rPr>
                <w:sz w:val="24"/>
              </w:rPr>
              <w:t>Sticky Barb</w:t>
            </w:r>
          </w:p>
        </w:tc>
        <w:tc>
          <w:tcPr>
            <w:tcW w:w="1249" w:type="pct"/>
          </w:tcPr>
          <w:p w14:paraId="5484DE0F" w14:textId="77777777" w:rsidR="008A1961" w:rsidRPr="00442838" w:rsidRDefault="008A1961" w:rsidP="008A1961">
            <w:pPr>
              <w:spacing w:line="360" w:lineRule="auto"/>
              <w:rPr>
                <w:sz w:val="24"/>
              </w:rPr>
            </w:pPr>
          </w:p>
        </w:tc>
        <w:tc>
          <w:tcPr>
            <w:tcW w:w="1251" w:type="pct"/>
          </w:tcPr>
          <w:p w14:paraId="0847BE8B" w14:textId="77777777" w:rsidR="008A1961" w:rsidRPr="00442838" w:rsidRDefault="008A1961" w:rsidP="008A1961">
            <w:pPr>
              <w:spacing w:line="360" w:lineRule="auto"/>
              <w:rPr>
                <w:sz w:val="24"/>
              </w:rPr>
            </w:pPr>
          </w:p>
        </w:tc>
        <w:tc>
          <w:tcPr>
            <w:tcW w:w="1250" w:type="pct"/>
          </w:tcPr>
          <w:p w14:paraId="43658CD9" w14:textId="77777777" w:rsidR="008A1961" w:rsidRPr="00442838" w:rsidRDefault="008A1961" w:rsidP="008A1961">
            <w:pPr>
              <w:spacing w:line="360" w:lineRule="auto"/>
              <w:rPr>
                <w:sz w:val="24"/>
              </w:rPr>
            </w:pPr>
          </w:p>
        </w:tc>
      </w:tr>
      <w:tr w:rsidR="008A1961" w:rsidRPr="00442838" w14:paraId="3C3DF33F" w14:textId="77777777" w:rsidTr="008A1961">
        <w:tc>
          <w:tcPr>
            <w:tcW w:w="1250" w:type="pct"/>
          </w:tcPr>
          <w:p w14:paraId="0E08A605" w14:textId="34FB6C5C" w:rsidR="008A1961" w:rsidRPr="00442838" w:rsidRDefault="00503274" w:rsidP="008A1961">
            <w:pPr>
              <w:spacing w:line="360" w:lineRule="auto"/>
              <w:rPr>
                <w:sz w:val="24"/>
              </w:rPr>
            </w:pPr>
            <w:r>
              <w:rPr>
                <w:sz w:val="24"/>
              </w:rPr>
              <w:t>Iron Ball</w:t>
            </w:r>
          </w:p>
        </w:tc>
        <w:tc>
          <w:tcPr>
            <w:tcW w:w="1249" w:type="pct"/>
          </w:tcPr>
          <w:p w14:paraId="7CD5D66B" w14:textId="77777777" w:rsidR="008A1961" w:rsidRPr="00442838" w:rsidRDefault="008A1961" w:rsidP="008A1961">
            <w:pPr>
              <w:spacing w:line="360" w:lineRule="auto"/>
              <w:rPr>
                <w:sz w:val="24"/>
              </w:rPr>
            </w:pPr>
          </w:p>
        </w:tc>
        <w:tc>
          <w:tcPr>
            <w:tcW w:w="1251" w:type="pct"/>
          </w:tcPr>
          <w:p w14:paraId="328FC773" w14:textId="77777777" w:rsidR="008A1961" w:rsidRPr="00442838" w:rsidRDefault="008A1961" w:rsidP="008A1961">
            <w:pPr>
              <w:spacing w:line="360" w:lineRule="auto"/>
              <w:rPr>
                <w:sz w:val="24"/>
              </w:rPr>
            </w:pPr>
          </w:p>
        </w:tc>
        <w:tc>
          <w:tcPr>
            <w:tcW w:w="1250" w:type="pct"/>
          </w:tcPr>
          <w:p w14:paraId="50E354ED" w14:textId="77777777" w:rsidR="008A1961" w:rsidRPr="00442838" w:rsidRDefault="008A1961" w:rsidP="008A1961">
            <w:pPr>
              <w:spacing w:line="360" w:lineRule="auto"/>
              <w:rPr>
                <w:sz w:val="24"/>
              </w:rPr>
            </w:pPr>
          </w:p>
        </w:tc>
      </w:tr>
      <w:tr w:rsidR="008A1961" w:rsidRPr="00442838" w14:paraId="69F8BF94" w14:textId="77777777" w:rsidTr="008A1961">
        <w:tc>
          <w:tcPr>
            <w:tcW w:w="1250" w:type="pct"/>
          </w:tcPr>
          <w:p w14:paraId="2FA987FD" w14:textId="68F123EC" w:rsidR="008A1961" w:rsidRPr="00442838" w:rsidRDefault="00503274" w:rsidP="008A1961">
            <w:pPr>
              <w:spacing w:line="360" w:lineRule="auto"/>
              <w:rPr>
                <w:sz w:val="24"/>
              </w:rPr>
            </w:pPr>
            <w:r>
              <w:rPr>
                <w:sz w:val="24"/>
              </w:rPr>
              <w:lastRenderedPageBreak/>
              <w:t>Ring Target</w:t>
            </w:r>
          </w:p>
        </w:tc>
        <w:tc>
          <w:tcPr>
            <w:tcW w:w="1249" w:type="pct"/>
          </w:tcPr>
          <w:p w14:paraId="15D2AF0F" w14:textId="77777777" w:rsidR="008A1961" w:rsidRPr="00442838" w:rsidRDefault="008A1961" w:rsidP="008A1961">
            <w:pPr>
              <w:spacing w:line="360" w:lineRule="auto"/>
              <w:rPr>
                <w:sz w:val="24"/>
              </w:rPr>
            </w:pPr>
          </w:p>
        </w:tc>
        <w:tc>
          <w:tcPr>
            <w:tcW w:w="1251" w:type="pct"/>
          </w:tcPr>
          <w:p w14:paraId="4E928420" w14:textId="77777777" w:rsidR="008A1961" w:rsidRPr="00442838" w:rsidRDefault="008A1961" w:rsidP="008A1961">
            <w:pPr>
              <w:spacing w:line="360" w:lineRule="auto"/>
              <w:rPr>
                <w:sz w:val="24"/>
              </w:rPr>
            </w:pPr>
          </w:p>
        </w:tc>
        <w:tc>
          <w:tcPr>
            <w:tcW w:w="1250" w:type="pct"/>
          </w:tcPr>
          <w:p w14:paraId="65E3A9DF" w14:textId="77777777" w:rsidR="008A1961" w:rsidRPr="00442838" w:rsidRDefault="008A1961" w:rsidP="008A1961">
            <w:pPr>
              <w:spacing w:line="360" w:lineRule="auto"/>
              <w:rPr>
                <w:sz w:val="24"/>
              </w:rPr>
            </w:pPr>
          </w:p>
        </w:tc>
      </w:tr>
      <w:tr w:rsidR="008A1961" w:rsidRPr="00442838" w14:paraId="655116B1" w14:textId="77777777" w:rsidTr="008A1961">
        <w:tc>
          <w:tcPr>
            <w:tcW w:w="1250" w:type="pct"/>
          </w:tcPr>
          <w:p w14:paraId="06DA7C5E" w14:textId="1CFCD6C7" w:rsidR="008A1961" w:rsidRPr="00442838" w:rsidRDefault="00503274" w:rsidP="008A1961">
            <w:pPr>
              <w:spacing w:line="360" w:lineRule="auto"/>
              <w:rPr>
                <w:sz w:val="24"/>
              </w:rPr>
            </w:pPr>
            <w:r>
              <w:rPr>
                <w:sz w:val="24"/>
              </w:rPr>
              <w:t>Macho Brace</w:t>
            </w:r>
          </w:p>
        </w:tc>
        <w:tc>
          <w:tcPr>
            <w:tcW w:w="1249" w:type="pct"/>
          </w:tcPr>
          <w:p w14:paraId="06E1CF56" w14:textId="77777777" w:rsidR="008A1961" w:rsidRPr="00442838" w:rsidRDefault="008A1961" w:rsidP="008A1961">
            <w:pPr>
              <w:spacing w:line="360" w:lineRule="auto"/>
              <w:rPr>
                <w:sz w:val="24"/>
              </w:rPr>
            </w:pPr>
          </w:p>
        </w:tc>
        <w:tc>
          <w:tcPr>
            <w:tcW w:w="1251" w:type="pct"/>
          </w:tcPr>
          <w:p w14:paraId="1FDBB7AA" w14:textId="77777777" w:rsidR="008A1961" w:rsidRPr="00442838" w:rsidRDefault="008A1961" w:rsidP="008A1961">
            <w:pPr>
              <w:spacing w:line="360" w:lineRule="auto"/>
              <w:rPr>
                <w:sz w:val="24"/>
              </w:rPr>
            </w:pPr>
          </w:p>
        </w:tc>
        <w:tc>
          <w:tcPr>
            <w:tcW w:w="1250" w:type="pct"/>
          </w:tcPr>
          <w:p w14:paraId="4B21A8AF" w14:textId="77777777" w:rsidR="008A1961" w:rsidRPr="00442838" w:rsidRDefault="008A1961" w:rsidP="008A1961">
            <w:pPr>
              <w:spacing w:line="360" w:lineRule="auto"/>
              <w:rPr>
                <w:sz w:val="24"/>
              </w:rPr>
            </w:pPr>
          </w:p>
        </w:tc>
      </w:tr>
      <w:tr w:rsidR="008A1961" w:rsidRPr="00442838" w14:paraId="51028AF6" w14:textId="77777777" w:rsidTr="008A1961">
        <w:tc>
          <w:tcPr>
            <w:tcW w:w="1250" w:type="pct"/>
          </w:tcPr>
          <w:p w14:paraId="72E06B53" w14:textId="307BE172" w:rsidR="008A1961" w:rsidRPr="00442838" w:rsidRDefault="00503274" w:rsidP="008A1961">
            <w:pPr>
              <w:spacing w:line="360" w:lineRule="auto"/>
              <w:rPr>
                <w:sz w:val="24"/>
              </w:rPr>
            </w:pPr>
            <w:r>
              <w:rPr>
                <w:sz w:val="24"/>
              </w:rPr>
              <w:t>Power Weight</w:t>
            </w:r>
          </w:p>
        </w:tc>
        <w:tc>
          <w:tcPr>
            <w:tcW w:w="1249" w:type="pct"/>
          </w:tcPr>
          <w:p w14:paraId="268245FE" w14:textId="77777777" w:rsidR="008A1961" w:rsidRPr="00442838" w:rsidRDefault="008A1961" w:rsidP="008A1961">
            <w:pPr>
              <w:spacing w:line="360" w:lineRule="auto"/>
              <w:rPr>
                <w:sz w:val="24"/>
              </w:rPr>
            </w:pPr>
          </w:p>
        </w:tc>
        <w:tc>
          <w:tcPr>
            <w:tcW w:w="1251" w:type="pct"/>
          </w:tcPr>
          <w:p w14:paraId="6EC3D80B" w14:textId="77777777" w:rsidR="008A1961" w:rsidRPr="00442838" w:rsidRDefault="008A1961" w:rsidP="008A1961">
            <w:pPr>
              <w:spacing w:line="360" w:lineRule="auto"/>
              <w:rPr>
                <w:sz w:val="24"/>
              </w:rPr>
            </w:pPr>
          </w:p>
        </w:tc>
        <w:tc>
          <w:tcPr>
            <w:tcW w:w="1250" w:type="pct"/>
          </w:tcPr>
          <w:p w14:paraId="6A4415BB" w14:textId="77777777" w:rsidR="008A1961" w:rsidRPr="00442838" w:rsidRDefault="008A1961" w:rsidP="008A1961">
            <w:pPr>
              <w:spacing w:line="360" w:lineRule="auto"/>
              <w:rPr>
                <w:sz w:val="24"/>
              </w:rPr>
            </w:pPr>
          </w:p>
        </w:tc>
      </w:tr>
      <w:tr w:rsidR="008A1961" w:rsidRPr="00442838" w14:paraId="76261F95" w14:textId="77777777" w:rsidTr="008A1961">
        <w:tc>
          <w:tcPr>
            <w:tcW w:w="1250" w:type="pct"/>
          </w:tcPr>
          <w:p w14:paraId="6999EC03" w14:textId="20DBAA8A" w:rsidR="008A1961" w:rsidRPr="00442838" w:rsidRDefault="00503274" w:rsidP="008A1961">
            <w:pPr>
              <w:spacing w:line="360" w:lineRule="auto"/>
              <w:rPr>
                <w:sz w:val="24"/>
              </w:rPr>
            </w:pPr>
            <w:r>
              <w:rPr>
                <w:sz w:val="24"/>
              </w:rPr>
              <w:t>Power Bracer</w:t>
            </w:r>
          </w:p>
        </w:tc>
        <w:tc>
          <w:tcPr>
            <w:tcW w:w="1249" w:type="pct"/>
          </w:tcPr>
          <w:p w14:paraId="51001777" w14:textId="77777777" w:rsidR="008A1961" w:rsidRPr="00442838" w:rsidRDefault="008A1961" w:rsidP="008A1961">
            <w:pPr>
              <w:spacing w:line="360" w:lineRule="auto"/>
              <w:rPr>
                <w:sz w:val="24"/>
              </w:rPr>
            </w:pPr>
          </w:p>
        </w:tc>
        <w:tc>
          <w:tcPr>
            <w:tcW w:w="1251" w:type="pct"/>
          </w:tcPr>
          <w:p w14:paraId="0B910B0C" w14:textId="77777777" w:rsidR="008A1961" w:rsidRPr="00442838" w:rsidRDefault="008A1961" w:rsidP="008A1961">
            <w:pPr>
              <w:spacing w:line="360" w:lineRule="auto"/>
              <w:rPr>
                <w:sz w:val="24"/>
              </w:rPr>
            </w:pPr>
          </w:p>
        </w:tc>
        <w:tc>
          <w:tcPr>
            <w:tcW w:w="1250" w:type="pct"/>
          </w:tcPr>
          <w:p w14:paraId="56618487" w14:textId="77777777" w:rsidR="008A1961" w:rsidRPr="00442838" w:rsidRDefault="008A1961" w:rsidP="008A1961">
            <w:pPr>
              <w:spacing w:line="360" w:lineRule="auto"/>
              <w:rPr>
                <w:sz w:val="24"/>
              </w:rPr>
            </w:pPr>
          </w:p>
        </w:tc>
      </w:tr>
      <w:tr w:rsidR="008A1961" w:rsidRPr="00442838" w14:paraId="4D09A716" w14:textId="77777777" w:rsidTr="008A1961">
        <w:tc>
          <w:tcPr>
            <w:tcW w:w="1250" w:type="pct"/>
          </w:tcPr>
          <w:p w14:paraId="2F969097" w14:textId="207D857E" w:rsidR="008A1961" w:rsidRPr="00442838" w:rsidRDefault="00503274" w:rsidP="008A1961">
            <w:pPr>
              <w:spacing w:line="360" w:lineRule="auto"/>
              <w:rPr>
                <w:sz w:val="24"/>
              </w:rPr>
            </w:pPr>
            <w:r>
              <w:rPr>
                <w:sz w:val="24"/>
              </w:rPr>
              <w:t>Power Belt</w:t>
            </w:r>
          </w:p>
        </w:tc>
        <w:tc>
          <w:tcPr>
            <w:tcW w:w="1249" w:type="pct"/>
          </w:tcPr>
          <w:p w14:paraId="3E35B544" w14:textId="77777777" w:rsidR="008A1961" w:rsidRPr="00442838" w:rsidRDefault="008A1961" w:rsidP="008A1961">
            <w:pPr>
              <w:spacing w:line="360" w:lineRule="auto"/>
              <w:rPr>
                <w:sz w:val="24"/>
              </w:rPr>
            </w:pPr>
          </w:p>
        </w:tc>
        <w:tc>
          <w:tcPr>
            <w:tcW w:w="1251" w:type="pct"/>
          </w:tcPr>
          <w:p w14:paraId="2D77C553" w14:textId="77777777" w:rsidR="008A1961" w:rsidRPr="00442838" w:rsidRDefault="008A1961" w:rsidP="008A1961">
            <w:pPr>
              <w:spacing w:line="360" w:lineRule="auto"/>
              <w:rPr>
                <w:sz w:val="24"/>
              </w:rPr>
            </w:pPr>
          </w:p>
        </w:tc>
        <w:tc>
          <w:tcPr>
            <w:tcW w:w="1250" w:type="pct"/>
          </w:tcPr>
          <w:p w14:paraId="66D9CFE6" w14:textId="77777777" w:rsidR="008A1961" w:rsidRPr="00442838" w:rsidRDefault="008A1961" w:rsidP="008A1961">
            <w:pPr>
              <w:spacing w:line="360" w:lineRule="auto"/>
              <w:rPr>
                <w:sz w:val="24"/>
              </w:rPr>
            </w:pPr>
          </w:p>
        </w:tc>
      </w:tr>
      <w:tr w:rsidR="008A1961" w:rsidRPr="00442838" w14:paraId="3EFEB431" w14:textId="77777777" w:rsidTr="008A1961">
        <w:tc>
          <w:tcPr>
            <w:tcW w:w="1250" w:type="pct"/>
          </w:tcPr>
          <w:p w14:paraId="065BCC7D" w14:textId="30B1A68B" w:rsidR="008A1961" w:rsidRPr="00442838" w:rsidRDefault="00503274" w:rsidP="008A1961">
            <w:pPr>
              <w:spacing w:line="360" w:lineRule="auto"/>
              <w:rPr>
                <w:sz w:val="24"/>
              </w:rPr>
            </w:pPr>
            <w:r>
              <w:rPr>
                <w:sz w:val="24"/>
              </w:rPr>
              <w:t>Power Lens</w:t>
            </w:r>
          </w:p>
        </w:tc>
        <w:tc>
          <w:tcPr>
            <w:tcW w:w="1249" w:type="pct"/>
          </w:tcPr>
          <w:p w14:paraId="0AC0948E" w14:textId="77777777" w:rsidR="008A1961" w:rsidRPr="00442838" w:rsidRDefault="008A1961" w:rsidP="008A1961">
            <w:pPr>
              <w:spacing w:line="360" w:lineRule="auto"/>
              <w:rPr>
                <w:sz w:val="24"/>
              </w:rPr>
            </w:pPr>
          </w:p>
        </w:tc>
        <w:tc>
          <w:tcPr>
            <w:tcW w:w="1251" w:type="pct"/>
          </w:tcPr>
          <w:p w14:paraId="190FC775" w14:textId="77777777" w:rsidR="008A1961" w:rsidRPr="00442838" w:rsidRDefault="008A1961" w:rsidP="008A1961">
            <w:pPr>
              <w:spacing w:line="360" w:lineRule="auto"/>
              <w:rPr>
                <w:sz w:val="24"/>
              </w:rPr>
            </w:pPr>
          </w:p>
        </w:tc>
        <w:tc>
          <w:tcPr>
            <w:tcW w:w="1250" w:type="pct"/>
          </w:tcPr>
          <w:p w14:paraId="0D638C01" w14:textId="77777777" w:rsidR="008A1961" w:rsidRPr="00442838" w:rsidRDefault="008A1961" w:rsidP="008A1961">
            <w:pPr>
              <w:spacing w:line="360" w:lineRule="auto"/>
              <w:rPr>
                <w:sz w:val="24"/>
              </w:rPr>
            </w:pPr>
          </w:p>
        </w:tc>
      </w:tr>
      <w:tr w:rsidR="008A1961" w:rsidRPr="00442838" w14:paraId="330C711B" w14:textId="77777777" w:rsidTr="008A1961">
        <w:tc>
          <w:tcPr>
            <w:tcW w:w="1250" w:type="pct"/>
          </w:tcPr>
          <w:p w14:paraId="4C538D9F" w14:textId="3A9DE5FD" w:rsidR="008A1961" w:rsidRPr="00442838" w:rsidRDefault="00503274" w:rsidP="008A1961">
            <w:pPr>
              <w:spacing w:line="360" w:lineRule="auto"/>
              <w:rPr>
                <w:sz w:val="24"/>
              </w:rPr>
            </w:pPr>
            <w:r>
              <w:rPr>
                <w:sz w:val="24"/>
              </w:rPr>
              <w:t>Power Band</w:t>
            </w:r>
          </w:p>
        </w:tc>
        <w:tc>
          <w:tcPr>
            <w:tcW w:w="1249" w:type="pct"/>
          </w:tcPr>
          <w:p w14:paraId="3C6CF417" w14:textId="77777777" w:rsidR="008A1961" w:rsidRPr="00442838" w:rsidRDefault="008A1961" w:rsidP="008A1961">
            <w:pPr>
              <w:spacing w:line="360" w:lineRule="auto"/>
              <w:rPr>
                <w:sz w:val="24"/>
              </w:rPr>
            </w:pPr>
          </w:p>
        </w:tc>
        <w:tc>
          <w:tcPr>
            <w:tcW w:w="1251" w:type="pct"/>
          </w:tcPr>
          <w:p w14:paraId="3ADCDC57" w14:textId="77777777" w:rsidR="008A1961" w:rsidRPr="00442838" w:rsidRDefault="008A1961" w:rsidP="008A1961">
            <w:pPr>
              <w:spacing w:line="360" w:lineRule="auto"/>
              <w:rPr>
                <w:sz w:val="24"/>
              </w:rPr>
            </w:pPr>
          </w:p>
        </w:tc>
        <w:tc>
          <w:tcPr>
            <w:tcW w:w="1250" w:type="pct"/>
          </w:tcPr>
          <w:p w14:paraId="45FDC21B" w14:textId="77777777" w:rsidR="008A1961" w:rsidRPr="00442838" w:rsidRDefault="008A1961" w:rsidP="008A1961">
            <w:pPr>
              <w:spacing w:line="360" w:lineRule="auto"/>
              <w:rPr>
                <w:sz w:val="24"/>
              </w:rPr>
            </w:pPr>
          </w:p>
        </w:tc>
      </w:tr>
      <w:tr w:rsidR="008A1961" w:rsidRPr="00442838" w14:paraId="208222AB" w14:textId="77777777" w:rsidTr="008A1961">
        <w:tc>
          <w:tcPr>
            <w:tcW w:w="1250" w:type="pct"/>
          </w:tcPr>
          <w:p w14:paraId="7F5BF6D7" w14:textId="7935504B" w:rsidR="008A1961" w:rsidRPr="00442838" w:rsidRDefault="00503274" w:rsidP="008A1961">
            <w:pPr>
              <w:spacing w:line="360" w:lineRule="auto"/>
              <w:rPr>
                <w:sz w:val="24"/>
              </w:rPr>
            </w:pPr>
            <w:r>
              <w:rPr>
                <w:sz w:val="24"/>
              </w:rPr>
              <w:t>Power Anklet</w:t>
            </w:r>
          </w:p>
        </w:tc>
        <w:tc>
          <w:tcPr>
            <w:tcW w:w="1249" w:type="pct"/>
          </w:tcPr>
          <w:p w14:paraId="061994BD" w14:textId="77777777" w:rsidR="008A1961" w:rsidRPr="00442838" w:rsidRDefault="008A1961" w:rsidP="008A1961">
            <w:pPr>
              <w:spacing w:line="360" w:lineRule="auto"/>
              <w:rPr>
                <w:sz w:val="24"/>
              </w:rPr>
            </w:pPr>
          </w:p>
        </w:tc>
        <w:tc>
          <w:tcPr>
            <w:tcW w:w="1251" w:type="pct"/>
          </w:tcPr>
          <w:p w14:paraId="1E6BC93D" w14:textId="77777777" w:rsidR="008A1961" w:rsidRPr="00442838" w:rsidRDefault="008A1961" w:rsidP="008A1961">
            <w:pPr>
              <w:spacing w:line="360" w:lineRule="auto"/>
              <w:rPr>
                <w:sz w:val="24"/>
              </w:rPr>
            </w:pPr>
          </w:p>
        </w:tc>
        <w:tc>
          <w:tcPr>
            <w:tcW w:w="1250" w:type="pct"/>
          </w:tcPr>
          <w:p w14:paraId="2813F3F1" w14:textId="77777777" w:rsidR="008A1961" w:rsidRPr="00442838" w:rsidRDefault="008A1961" w:rsidP="008A1961">
            <w:pPr>
              <w:spacing w:line="360" w:lineRule="auto"/>
              <w:rPr>
                <w:sz w:val="24"/>
              </w:rPr>
            </w:pPr>
          </w:p>
        </w:tc>
      </w:tr>
      <w:tr w:rsidR="008A1961" w:rsidRPr="00442838" w14:paraId="43EC7433" w14:textId="77777777" w:rsidTr="008A1961">
        <w:tc>
          <w:tcPr>
            <w:tcW w:w="1250" w:type="pct"/>
          </w:tcPr>
          <w:p w14:paraId="3B78C3DA" w14:textId="0F4E609A" w:rsidR="008A1961" w:rsidRPr="00442838" w:rsidRDefault="00503274" w:rsidP="008A1961">
            <w:pPr>
              <w:spacing w:line="360" w:lineRule="auto"/>
              <w:rPr>
                <w:sz w:val="24"/>
              </w:rPr>
            </w:pPr>
            <w:r>
              <w:rPr>
                <w:sz w:val="24"/>
              </w:rPr>
              <w:t>Lax Incense</w:t>
            </w:r>
          </w:p>
        </w:tc>
        <w:tc>
          <w:tcPr>
            <w:tcW w:w="1249" w:type="pct"/>
          </w:tcPr>
          <w:p w14:paraId="22FE51D9" w14:textId="77777777" w:rsidR="008A1961" w:rsidRPr="00442838" w:rsidRDefault="008A1961" w:rsidP="008A1961">
            <w:pPr>
              <w:spacing w:line="360" w:lineRule="auto"/>
              <w:rPr>
                <w:sz w:val="24"/>
              </w:rPr>
            </w:pPr>
          </w:p>
        </w:tc>
        <w:tc>
          <w:tcPr>
            <w:tcW w:w="1251" w:type="pct"/>
          </w:tcPr>
          <w:p w14:paraId="1196A888" w14:textId="77777777" w:rsidR="008A1961" w:rsidRPr="00442838" w:rsidRDefault="008A1961" w:rsidP="008A1961">
            <w:pPr>
              <w:spacing w:line="360" w:lineRule="auto"/>
              <w:rPr>
                <w:sz w:val="24"/>
              </w:rPr>
            </w:pPr>
          </w:p>
        </w:tc>
        <w:tc>
          <w:tcPr>
            <w:tcW w:w="1250" w:type="pct"/>
          </w:tcPr>
          <w:p w14:paraId="5BCC33CF" w14:textId="77777777" w:rsidR="008A1961" w:rsidRPr="00442838" w:rsidRDefault="008A1961" w:rsidP="008A1961">
            <w:pPr>
              <w:spacing w:line="360" w:lineRule="auto"/>
              <w:rPr>
                <w:sz w:val="24"/>
              </w:rPr>
            </w:pPr>
          </w:p>
        </w:tc>
      </w:tr>
      <w:tr w:rsidR="008A1961" w:rsidRPr="00442838" w14:paraId="32740974" w14:textId="77777777" w:rsidTr="008A1961">
        <w:tc>
          <w:tcPr>
            <w:tcW w:w="1250" w:type="pct"/>
          </w:tcPr>
          <w:p w14:paraId="6132A6DC" w14:textId="02F3B18C" w:rsidR="008A1961" w:rsidRPr="00442838" w:rsidRDefault="00503274" w:rsidP="008A1961">
            <w:pPr>
              <w:spacing w:line="360" w:lineRule="auto"/>
              <w:rPr>
                <w:sz w:val="24"/>
              </w:rPr>
            </w:pPr>
            <w:r>
              <w:rPr>
                <w:sz w:val="24"/>
              </w:rPr>
              <w:t>Full Incense</w:t>
            </w:r>
          </w:p>
        </w:tc>
        <w:tc>
          <w:tcPr>
            <w:tcW w:w="1249" w:type="pct"/>
          </w:tcPr>
          <w:p w14:paraId="6F383A0F" w14:textId="77777777" w:rsidR="008A1961" w:rsidRPr="00442838" w:rsidRDefault="008A1961" w:rsidP="008A1961">
            <w:pPr>
              <w:spacing w:line="360" w:lineRule="auto"/>
              <w:rPr>
                <w:sz w:val="24"/>
              </w:rPr>
            </w:pPr>
          </w:p>
        </w:tc>
        <w:tc>
          <w:tcPr>
            <w:tcW w:w="1251" w:type="pct"/>
          </w:tcPr>
          <w:p w14:paraId="5B18401E" w14:textId="77777777" w:rsidR="008A1961" w:rsidRPr="00442838" w:rsidRDefault="008A1961" w:rsidP="008A1961">
            <w:pPr>
              <w:spacing w:line="360" w:lineRule="auto"/>
              <w:rPr>
                <w:sz w:val="24"/>
              </w:rPr>
            </w:pPr>
          </w:p>
        </w:tc>
        <w:tc>
          <w:tcPr>
            <w:tcW w:w="1250" w:type="pct"/>
          </w:tcPr>
          <w:p w14:paraId="4C60A3AD" w14:textId="77777777" w:rsidR="008A1961" w:rsidRPr="00442838" w:rsidRDefault="008A1961" w:rsidP="008A1961">
            <w:pPr>
              <w:spacing w:line="360" w:lineRule="auto"/>
              <w:rPr>
                <w:sz w:val="24"/>
              </w:rPr>
            </w:pPr>
          </w:p>
        </w:tc>
      </w:tr>
      <w:tr w:rsidR="008A1961" w:rsidRPr="00442838" w14:paraId="4564F920" w14:textId="77777777" w:rsidTr="008A1961">
        <w:tc>
          <w:tcPr>
            <w:tcW w:w="1250" w:type="pct"/>
          </w:tcPr>
          <w:p w14:paraId="289B664F" w14:textId="1AD6C5B6" w:rsidR="008A1961" w:rsidRPr="00442838" w:rsidRDefault="00503274" w:rsidP="008A1961">
            <w:pPr>
              <w:spacing w:line="360" w:lineRule="auto"/>
              <w:rPr>
                <w:sz w:val="24"/>
              </w:rPr>
            </w:pPr>
            <w:r>
              <w:rPr>
                <w:sz w:val="24"/>
              </w:rPr>
              <w:t>Luck Incense</w:t>
            </w:r>
          </w:p>
        </w:tc>
        <w:tc>
          <w:tcPr>
            <w:tcW w:w="1249" w:type="pct"/>
          </w:tcPr>
          <w:p w14:paraId="6CB09CE5" w14:textId="77777777" w:rsidR="008A1961" w:rsidRPr="00442838" w:rsidRDefault="008A1961" w:rsidP="008A1961">
            <w:pPr>
              <w:spacing w:line="360" w:lineRule="auto"/>
              <w:rPr>
                <w:sz w:val="24"/>
              </w:rPr>
            </w:pPr>
          </w:p>
        </w:tc>
        <w:tc>
          <w:tcPr>
            <w:tcW w:w="1251" w:type="pct"/>
          </w:tcPr>
          <w:p w14:paraId="4E7FDFDF" w14:textId="77777777" w:rsidR="008A1961" w:rsidRPr="00442838" w:rsidRDefault="008A1961" w:rsidP="008A1961">
            <w:pPr>
              <w:spacing w:line="360" w:lineRule="auto"/>
              <w:rPr>
                <w:sz w:val="24"/>
              </w:rPr>
            </w:pPr>
          </w:p>
        </w:tc>
        <w:tc>
          <w:tcPr>
            <w:tcW w:w="1250" w:type="pct"/>
          </w:tcPr>
          <w:p w14:paraId="1ABC5065" w14:textId="77777777" w:rsidR="008A1961" w:rsidRPr="00442838" w:rsidRDefault="008A1961" w:rsidP="008A1961">
            <w:pPr>
              <w:spacing w:line="360" w:lineRule="auto"/>
              <w:rPr>
                <w:sz w:val="24"/>
              </w:rPr>
            </w:pPr>
          </w:p>
        </w:tc>
      </w:tr>
      <w:tr w:rsidR="008A1961" w:rsidRPr="00442838" w14:paraId="1E16BE25" w14:textId="77777777" w:rsidTr="008A1961">
        <w:tc>
          <w:tcPr>
            <w:tcW w:w="1250" w:type="pct"/>
          </w:tcPr>
          <w:p w14:paraId="4DB61093" w14:textId="797388F4" w:rsidR="008A1961" w:rsidRPr="00442838" w:rsidRDefault="00503274" w:rsidP="008A1961">
            <w:pPr>
              <w:spacing w:line="360" w:lineRule="auto"/>
              <w:rPr>
                <w:sz w:val="24"/>
              </w:rPr>
            </w:pPr>
            <w:r>
              <w:rPr>
                <w:sz w:val="24"/>
              </w:rPr>
              <w:t>Pure Incense</w:t>
            </w:r>
          </w:p>
        </w:tc>
        <w:tc>
          <w:tcPr>
            <w:tcW w:w="1249" w:type="pct"/>
          </w:tcPr>
          <w:p w14:paraId="5CA6A9F9" w14:textId="77777777" w:rsidR="008A1961" w:rsidRPr="00442838" w:rsidRDefault="008A1961" w:rsidP="008A1961">
            <w:pPr>
              <w:spacing w:line="360" w:lineRule="auto"/>
              <w:rPr>
                <w:sz w:val="24"/>
              </w:rPr>
            </w:pPr>
          </w:p>
        </w:tc>
        <w:tc>
          <w:tcPr>
            <w:tcW w:w="1251" w:type="pct"/>
          </w:tcPr>
          <w:p w14:paraId="00D395BE" w14:textId="77777777" w:rsidR="008A1961" w:rsidRPr="00442838" w:rsidRDefault="008A1961" w:rsidP="008A1961">
            <w:pPr>
              <w:spacing w:line="360" w:lineRule="auto"/>
              <w:rPr>
                <w:sz w:val="24"/>
              </w:rPr>
            </w:pPr>
          </w:p>
        </w:tc>
        <w:tc>
          <w:tcPr>
            <w:tcW w:w="1250" w:type="pct"/>
          </w:tcPr>
          <w:p w14:paraId="50245D29" w14:textId="77777777" w:rsidR="008A1961" w:rsidRPr="00442838" w:rsidRDefault="008A1961" w:rsidP="008A1961">
            <w:pPr>
              <w:spacing w:line="360" w:lineRule="auto"/>
              <w:rPr>
                <w:sz w:val="24"/>
              </w:rPr>
            </w:pPr>
          </w:p>
        </w:tc>
      </w:tr>
      <w:tr w:rsidR="008A1961" w:rsidRPr="00442838" w14:paraId="33E8317C" w14:textId="77777777" w:rsidTr="008A1961">
        <w:tc>
          <w:tcPr>
            <w:tcW w:w="1250" w:type="pct"/>
          </w:tcPr>
          <w:p w14:paraId="698964FC" w14:textId="314D20F7" w:rsidR="008A1961" w:rsidRPr="00442838" w:rsidRDefault="00503274" w:rsidP="008A1961">
            <w:pPr>
              <w:spacing w:line="360" w:lineRule="auto"/>
              <w:rPr>
                <w:sz w:val="24"/>
              </w:rPr>
            </w:pPr>
            <w:r>
              <w:rPr>
                <w:sz w:val="24"/>
              </w:rPr>
              <w:t>Sea Incense</w:t>
            </w:r>
          </w:p>
        </w:tc>
        <w:tc>
          <w:tcPr>
            <w:tcW w:w="1249" w:type="pct"/>
          </w:tcPr>
          <w:p w14:paraId="56F405B1" w14:textId="77777777" w:rsidR="008A1961" w:rsidRPr="00442838" w:rsidRDefault="008A1961" w:rsidP="008A1961">
            <w:pPr>
              <w:spacing w:line="360" w:lineRule="auto"/>
              <w:rPr>
                <w:sz w:val="24"/>
              </w:rPr>
            </w:pPr>
          </w:p>
        </w:tc>
        <w:tc>
          <w:tcPr>
            <w:tcW w:w="1251" w:type="pct"/>
          </w:tcPr>
          <w:p w14:paraId="6A8B3196" w14:textId="77777777" w:rsidR="008A1961" w:rsidRPr="00442838" w:rsidRDefault="008A1961" w:rsidP="008A1961">
            <w:pPr>
              <w:spacing w:line="360" w:lineRule="auto"/>
              <w:rPr>
                <w:sz w:val="24"/>
              </w:rPr>
            </w:pPr>
          </w:p>
        </w:tc>
        <w:tc>
          <w:tcPr>
            <w:tcW w:w="1250" w:type="pct"/>
          </w:tcPr>
          <w:p w14:paraId="78FA42F9" w14:textId="77777777" w:rsidR="008A1961" w:rsidRPr="00442838" w:rsidRDefault="008A1961" w:rsidP="008A1961">
            <w:pPr>
              <w:spacing w:line="360" w:lineRule="auto"/>
              <w:rPr>
                <w:sz w:val="24"/>
              </w:rPr>
            </w:pPr>
          </w:p>
        </w:tc>
      </w:tr>
      <w:tr w:rsidR="008A1961" w:rsidRPr="00442838" w14:paraId="07110A0D" w14:textId="77777777" w:rsidTr="008A1961">
        <w:tc>
          <w:tcPr>
            <w:tcW w:w="1250" w:type="pct"/>
          </w:tcPr>
          <w:p w14:paraId="6DBF3298" w14:textId="26809FC8" w:rsidR="008A1961" w:rsidRPr="00442838" w:rsidRDefault="00503274" w:rsidP="008A1961">
            <w:pPr>
              <w:spacing w:line="360" w:lineRule="auto"/>
              <w:rPr>
                <w:sz w:val="24"/>
              </w:rPr>
            </w:pPr>
            <w:r>
              <w:rPr>
                <w:sz w:val="24"/>
              </w:rPr>
              <w:t>Wave Incense</w:t>
            </w:r>
          </w:p>
        </w:tc>
        <w:tc>
          <w:tcPr>
            <w:tcW w:w="1249" w:type="pct"/>
          </w:tcPr>
          <w:p w14:paraId="5B04D52C" w14:textId="77777777" w:rsidR="008A1961" w:rsidRPr="00442838" w:rsidRDefault="008A1961" w:rsidP="008A1961">
            <w:pPr>
              <w:spacing w:line="360" w:lineRule="auto"/>
              <w:rPr>
                <w:sz w:val="24"/>
              </w:rPr>
            </w:pPr>
          </w:p>
        </w:tc>
        <w:tc>
          <w:tcPr>
            <w:tcW w:w="1251" w:type="pct"/>
          </w:tcPr>
          <w:p w14:paraId="6372DECF" w14:textId="77777777" w:rsidR="008A1961" w:rsidRPr="00442838" w:rsidRDefault="008A1961" w:rsidP="008A1961">
            <w:pPr>
              <w:spacing w:line="360" w:lineRule="auto"/>
              <w:rPr>
                <w:sz w:val="24"/>
              </w:rPr>
            </w:pPr>
          </w:p>
        </w:tc>
        <w:tc>
          <w:tcPr>
            <w:tcW w:w="1250" w:type="pct"/>
          </w:tcPr>
          <w:p w14:paraId="48DAA5A2" w14:textId="77777777" w:rsidR="008A1961" w:rsidRPr="00442838" w:rsidRDefault="008A1961" w:rsidP="008A1961">
            <w:pPr>
              <w:spacing w:line="360" w:lineRule="auto"/>
              <w:rPr>
                <w:sz w:val="24"/>
              </w:rPr>
            </w:pPr>
          </w:p>
        </w:tc>
      </w:tr>
      <w:tr w:rsidR="008A1961" w:rsidRPr="00442838" w14:paraId="0FB6A96A" w14:textId="77777777" w:rsidTr="008A1961">
        <w:tc>
          <w:tcPr>
            <w:tcW w:w="1250" w:type="pct"/>
          </w:tcPr>
          <w:p w14:paraId="33BB522A" w14:textId="607E7061" w:rsidR="008A1961" w:rsidRPr="00442838" w:rsidRDefault="00503274" w:rsidP="008A1961">
            <w:pPr>
              <w:spacing w:line="360" w:lineRule="auto"/>
              <w:rPr>
                <w:sz w:val="24"/>
              </w:rPr>
            </w:pPr>
            <w:r>
              <w:rPr>
                <w:sz w:val="24"/>
              </w:rPr>
              <w:t>Rose Incense</w:t>
            </w:r>
          </w:p>
        </w:tc>
        <w:tc>
          <w:tcPr>
            <w:tcW w:w="1249" w:type="pct"/>
          </w:tcPr>
          <w:p w14:paraId="344BED00" w14:textId="77777777" w:rsidR="008A1961" w:rsidRPr="00442838" w:rsidRDefault="008A1961" w:rsidP="008A1961">
            <w:pPr>
              <w:spacing w:line="360" w:lineRule="auto"/>
              <w:rPr>
                <w:sz w:val="24"/>
              </w:rPr>
            </w:pPr>
          </w:p>
        </w:tc>
        <w:tc>
          <w:tcPr>
            <w:tcW w:w="1251" w:type="pct"/>
          </w:tcPr>
          <w:p w14:paraId="5FCFE760" w14:textId="77777777" w:rsidR="008A1961" w:rsidRPr="00442838" w:rsidRDefault="008A1961" w:rsidP="008A1961">
            <w:pPr>
              <w:spacing w:line="360" w:lineRule="auto"/>
              <w:rPr>
                <w:sz w:val="24"/>
              </w:rPr>
            </w:pPr>
          </w:p>
        </w:tc>
        <w:tc>
          <w:tcPr>
            <w:tcW w:w="1250" w:type="pct"/>
          </w:tcPr>
          <w:p w14:paraId="45EC2790" w14:textId="77777777" w:rsidR="008A1961" w:rsidRPr="00442838" w:rsidRDefault="008A1961" w:rsidP="008A1961">
            <w:pPr>
              <w:spacing w:line="360" w:lineRule="auto"/>
              <w:rPr>
                <w:sz w:val="24"/>
              </w:rPr>
            </w:pPr>
          </w:p>
        </w:tc>
      </w:tr>
      <w:tr w:rsidR="008A1961" w:rsidRPr="00442838" w14:paraId="3CA0CC76" w14:textId="77777777" w:rsidTr="008A1961">
        <w:tc>
          <w:tcPr>
            <w:tcW w:w="1250" w:type="pct"/>
          </w:tcPr>
          <w:p w14:paraId="6D8E02C6" w14:textId="5C20FF92" w:rsidR="008A1961" w:rsidRPr="00442838" w:rsidRDefault="00503274" w:rsidP="008A1961">
            <w:pPr>
              <w:spacing w:line="360" w:lineRule="auto"/>
              <w:rPr>
                <w:sz w:val="24"/>
              </w:rPr>
            </w:pPr>
            <w:r>
              <w:rPr>
                <w:sz w:val="24"/>
              </w:rPr>
              <w:t>Odd Incense</w:t>
            </w:r>
          </w:p>
        </w:tc>
        <w:tc>
          <w:tcPr>
            <w:tcW w:w="1249" w:type="pct"/>
          </w:tcPr>
          <w:p w14:paraId="7C0D59C4" w14:textId="77777777" w:rsidR="008A1961" w:rsidRPr="00442838" w:rsidRDefault="008A1961" w:rsidP="008A1961">
            <w:pPr>
              <w:spacing w:line="360" w:lineRule="auto"/>
              <w:rPr>
                <w:sz w:val="24"/>
              </w:rPr>
            </w:pPr>
          </w:p>
        </w:tc>
        <w:tc>
          <w:tcPr>
            <w:tcW w:w="1251" w:type="pct"/>
          </w:tcPr>
          <w:p w14:paraId="2739AD84" w14:textId="77777777" w:rsidR="008A1961" w:rsidRPr="00442838" w:rsidRDefault="008A1961" w:rsidP="008A1961">
            <w:pPr>
              <w:spacing w:line="360" w:lineRule="auto"/>
              <w:rPr>
                <w:sz w:val="24"/>
              </w:rPr>
            </w:pPr>
          </w:p>
        </w:tc>
        <w:tc>
          <w:tcPr>
            <w:tcW w:w="1250" w:type="pct"/>
          </w:tcPr>
          <w:p w14:paraId="6AC2576C" w14:textId="77777777" w:rsidR="008A1961" w:rsidRPr="00442838" w:rsidRDefault="008A1961" w:rsidP="008A1961">
            <w:pPr>
              <w:spacing w:line="360" w:lineRule="auto"/>
              <w:rPr>
                <w:sz w:val="24"/>
              </w:rPr>
            </w:pPr>
          </w:p>
        </w:tc>
      </w:tr>
      <w:tr w:rsidR="008A1961" w:rsidRPr="00442838" w14:paraId="3DCAB8AB" w14:textId="77777777" w:rsidTr="008A1961">
        <w:tc>
          <w:tcPr>
            <w:tcW w:w="1250" w:type="pct"/>
          </w:tcPr>
          <w:p w14:paraId="7FD098DD" w14:textId="32C43629" w:rsidR="008A1961" w:rsidRPr="00442838" w:rsidRDefault="00503274" w:rsidP="008A1961">
            <w:pPr>
              <w:spacing w:line="360" w:lineRule="auto"/>
              <w:rPr>
                <w:sz w:val="24"/>
              </w:rPr>
            </w:pPr>
            <w:r>
              <w:rPr>
                <w:sz w:val="24"/>
              </w:rPr>
              <w:t>Rock Incense</w:t>
            </w:r>
          </w:p>
        </w:tc>
        <w:tc>
          <w:tcPr>
            <w:tcW w:w="1249" w:type="pct"/>
          </w:tcPr>
          <w:p w14:paraId="008559DD" w14:textId="77777777" w:rsidR="008A1961" w:rsidRPr="00442838" w:rsidRDefault="008A1961" w:rsidP="008A1961">
            <w:pPr>
              <w:spacing w:line="360" w:lineRule="auto"/>
              <w:rPr>
                <w:sz w:val="24"/>
              </w:rPr>
            </w:pPr>
          </w:p>
        </w:tc>
        <w:tc>
          <w:tcPr>
            <w:tcW w:w="1251" w:type="pct"/>
          </w:tcPr>
          <w:p w14:paraId="16D52544" w14:textId="77777777" w:rsidR="008A1961" w:rsidRPr="00442838" w:rsidRDefault="008A1961" w:rsidP="008A1961">
            <w:pPr>
              <w:spacing w:line="360" w:lineRule="auto"/>
              <w:rPr>
                <w:sz w:val="24"/>
              </w:rPr>
            </w:pPr>
          </w:p>
        </w:tc>
        <w:tc>
          <w:tcPr>
            <w:tcW w:w="1250" w:type="pct"/>
          </w:tcPr>
          <w:p w14:paraId="0A035B1A" w14:textId="77777777" w:rsidR="008A1961" w:rsidRPr="00442838" w:rsidRDefault="008A1961" w:rsidP="008A1961">
            <w:pPr>
              <w:spacing w:line="360" w:lineRule="auto"/>
              <w:rPr>
                <w:sz w:val="24"/>
              </w:rPr>
            </w:pPr>
          </w:p>
        </w:tc>
      </w:tr>
      <w:tr w:rsidR="008A1961" w:rsidRPr="00442838" w14:paraId="6753FC20" w14:textId="77777777" w:rsidTr="008A1961">
        <w:tc>
          <w:tcPr>
            <w:tcW w:w="1250" w:type="pct"/>
          </w:tcPr>
          <w:p w14:paraId="251B4D81" w14:textId="11E57FB5" w:rsidR="008A1961" w:rsidRPr="00442838" w:rsidRDefault="00503274" w:rsidP="008A1961">
            <w:pPr>
              <w:spacing w:line="360" w:lineRule="auto"/>
              <w:rPr>
                <w:sz w:val="24"/>
              </w:rPr>
            </w:pPr>
            <w:r>
              <w:rPr>
                <w:sz w:val="24"/>
              </w:rPr>
              <w:t>Charcoal</w:t>
            </w:r>
          </w:p>
        </w:tc>
        <w:tc>
          <w:tcPr>
            <w:tcW w:w="1249" w:type="pct"/>
          </w:tcPr>
          <w:p w14:paraId="237913B3" w14:textId="77777777" w:rsidR="008A1961" w:rsidRPr="00442838" w:rsidRDefault="008A1961" w:rsidP="008A1961">
            <w:pPr>
              <w:spacing w:line="360" w:lineRule="auto"/>
              <w:rPr>
                <w:sz w:val="24"/>
              </w:rPr>
            </w:pPr>
          </w:p>
        </w:tc>
        <w:tc>
          <w:tcPr>
            <w:tcW w:w="1251" w:type="pct"/>
          </w:tcPr>
          <w:p w14:paraId="76F57897" w14:textId="77777777" w:rsidR="008A1961" w:rsidRPr="00442838" w:rsidRDefault="008A1961" w:rsidP="008A1961">
            <w:pPr>
              <w:spacing w:line="360" w:lineRule="auto"/>
              <w:rPr>
                <w:sz w:val="24"/>
              </w:rPr>
            </w:pPr>
          </w:p>
        </w:tc>
        <w:tc>
          <w:tcPr>
            <w:tcW w:w="1250" w:type="pct"/>
          </w:tcPr>
          <w:p w14:paraId="42202C65" w14:textId="77777777" w:rsidR="008A1961" w:rsidRPr="00442838" w:rsidRDefault="008A1961" w:rsidP="008A1961">
            <w:pPr>
              <w:spacing w:line="360" w:lineRule="auto"/>
              <w:rPr>
                <w:sz w:val="24"/>
              </w:rPr>
            </w:pPr>
          </w:p>
        </w:tc>
      </w:tr>
      <w:tr w:rsidR="008A1961" w:rsidRPr="00442838" w14:paraId="3839766C" w14:textId="77777777" w:rsidTr="008A1961">
        <w:tc>
          <w:tcPr>
            <w:tcW w:w="1250" w:type="pct"/>
          </w:tcPr>
          <w:p w14:paraId="1BFC44DF" w14:textId="49FD065A" w:rsidR="008A1961" w:rsidRPr="00442838" w:rsidRDefault="00503274" w:rsidP="008A1961">
            <w:pPr>
              <w:spacing w:line="360" w:lineRule="auto"/>
              <w:rPr>
                <w:sz w:val="24"/>
              </w:rPr>
            </w:pPr>
            <w:r>
              <w:rPr>
                <w:sz w:val="24"/>
              </w:rPr>
              <w:t>Mystic Water</w:t>
            </w:r>
          </w:p>
        </w:tc>
        <w:tc>
          <w:tcPr>
            <w:tcW w:w="1249" w:type="pct"/>
          </w:tcPr>
          <w:p w14:paraId="37EAF268" w14:textId="77777777" w:rsidR="008A1961" w:rsidRPr="00442838" w:rsidRDefault="008A1961" w:rsidP="008A1961">
            <w:pPr>
              <w:spacing w:line="360" w:lineRule="auto"/>
              <w:rPr>
                <w:sz w:val="24"/>
              </w:rPr>
            </w:pPr>
          </w:p>
        </w:tc>
        <w:tc>
          <w:tcPr>
            <w:tcW w:w="1251" w:type="pct"/>
          </w:tcPr>
          <w:p w14:paraId="4B625FFD" w14:textId="77777777" w:rsidR="008A1961" w:rsidRPr="00442838" w:rsidRDefault="008A1961" w:rsidP="008A1961">
            <w:pPr>
              <w:spacing w:line="360" w:lineRule="auto"/>
              <w:rPr>
                <w:sz w:val="24"/>
              </w:rPr>
            </w:pPr>
          </w:p>
        </w:tc>
        <w:tc>
          <w:tcPr>
            <w:tcW w:w="1250" w:type="pct"/>
          </w:tcPr>
          <w:p w14:paraId="18094F72" w14:textId="77777777" w:rsidR="008A1961" w:rsidRPr="00442838" w:rsidRDefault="008A1961" w:rsidP="008A1961">
            <w:pPr>
              <w:spacing w:line="360" w:lineRule="auto"/>
              <w:rPr>
                <w:sz w:val="24"/>
              </w:rPr>
            </w:pPr>
          </w:p>
        </w:tc>
      </w:tr>
      <w:tr w:rsidR="008A1961" w:rsidRPr="00442838" w14:paraId="155E02EA" w14:textId="77777777" w:rsidTr="008A1961">
        <w:tc>
          <w:tcPr>
            <w:tcW w:w="1250" w:type="pct"/>
          </w:tcPr>
          <w:p w14:paraId="0F80D4F2" w14:textId="7D5F6BCC" w:rsidR="008A1961" w:rsidRPr="00442838" w:rsidRDefault="00503274" w:rsidP="008A1961">
            <w:pPr>
              <w:spacing w:line="360" w:lineRule="auto"/>
              <w:rPr>
                <w:sz w:val="24"/>
              </w:rPr>
            </w:pPr>
            <w:r>
              <w:rPr>
                <w:sz w:val="24"/>
              </w:rPr>
              <w:t>Magnet</w:t>
            </w:r>
          </w:p>
        </w:tc>
        <w:tc>
          <w:tcPr>
            <w:tcW w:w="1249" w:type="pct"/>
          </w:tcPr>
          <w:p w14:paraId="5C75F4DF" w14:textId="77777777" w:rsidR="008A1961" w:rsidRPr="00442838" w:rsidRDefault="008A1961" w:rsidP="008A1961">
            <w:pPr>
              <w:spacing w:line="360" w:lineRule="auto"/>
              <w:rPr>
                <w:sz w:val="24"/>
              </w:rPr>
            </w:pPr>
          </w:p>
        </w:tc>
        <w:tc>
          <w:tcPr>
            <w:tcW w:w="1251" w:type="pct"/>
          </w:tcPr>
          <w:p w14:paraId="343FE841" w14:textId="77777777" w:rsidR="008A1961" w:rsidRPr="00442838" w:rsidRDefault="008A1961" w:rsidP="008A1961">
            <w:pPr>
              <w:spacing w:line="360" w:lineRule="auto"/>
              <w:rPr>
                <w:sz w:val="24"/>
              </w:rPr>
            </w:pPr>
          </w:p>
        </w:tc>
        <w:tc>
          <w:tcPr>
            <w:tcW w:w="1250" w:type="pct"/>
          </w:tcPr>
          <w:p w14:paraId="12BDC5E8" w14:textId="77777777" w:rsidR="008A1961" w:rsidRPr="00442838" w:rsidRDefault="008A1961" w:rsidP="008A1961">
            <w:pPr>
              <w:spacing w:line="360" w:lineRule="auto"/>
              <w:rPr>
                <w:sz w:val="24"/>
              </w:rPr>
            </w:pPr>
          </w:p>
        </w:tc>
      </w:tr>
      <w:tr w:rsidR="008A1961" w:rsidRPr="00442838" w14:paraId="5A8C25E7" w14:textId="77777777" w:rsidTr="008A1961">
        <w:tc>
          <w:tcPr>
            <w:tcW w:w="1250" w:type="pct"/>
          </w:tcPr>
          <w:p w14:paraId="52A2963C" w14:textId="496E9764" w:rsidR="008A1961" w:rsidRPr="00442838" w:rsidRDefault="00503274" w:rsidP="008A1961">
            <w:pPr>
              <w:spacing w:line="360" w:lineRule="auto"/>
              <w:rPr>
                <w:sz w:val="24"/>
              </w:rPr>
            </w:pPr>
            <w:r>
              <w:rPr>
                <w:sz w:val="24"/>
              </w:rPr>
              <w:t>Miracle Seed</w:t>
            </w:r>
          </w:p>
        </w:tc>
        <w:tc>
          <w:tcPr>
            <w:tcW w:w="1249" w:type="pct"/>
          </w:tcPr>
          <w:p w14:paraId="426A63B9" w14:textId="77777777" w:rsidR="008A1961" w:rsidRPr="00442838" w:rsidRDefault="008A1961" w:rsidP="008A1961">
            <w:pPr>
              <w:spacing w:line="360" w:lineRule="auto"/>
              <w:rPr>
                <w:sz w:val="24"/>
              </w:rPr>
            </w:pPr>
          </w:p>
        </w:tc>
        <w:tc>
          <w:tcPr>
            <w:tcW w:w="1251" w:type="pct"/>
          </w:tcPr>
          <w:p w14:paraId="06808794" w14:textId="77777777" w:rsidR="008A1961" w:rsidRPr="00442838" w:rsidRDefault="008A1961" w:rsidP="008A1961">
            <w:pPr>
              <w:spacing w:line="360" w:lineRule="auto"/>
              <w:rPr>
                <w:sz w:val="24"/>
              </w:rPr>
            </w:pPr>
          </w:p>
        </w:tc>
        <w:tc>
          <w:tcPr>
            <w:tcW w:w="1250" w:type="pct"/>
          </w:tcPr>
          <w:p w14:paraId="0BDDE44D" w14:textId="77777777" w:rsidR="008A1961" w:rsidRPr="00442838" w:rsidRDefault="008A1961" w:rsidP="008A1961">
            <w:pPr>
              <w:spacing w:line="360" w:lineRule="auto"/>
              <w:rPr>
                <w:sz w:val="24"/>
              </w:rPr>
            </w:pPr>
          </w:p>
        </w:tc>
      </w:tr>
      <w:tr w:rsidR="008A1961" w:rsidRPr="00442838" w14:paraId="520FE9ED" w14:textId="77777777" w:rsidTr="008A1961">
        <w:tc>
          <w:tcPr>
            <w:tcW w:w="1250" w:type="pct"/>
          </w:tcPr>
          <w:p w14:paraId="4D96F725" w14:textId="299DB46D" w:rsidR="008A1961" w:rsidRPr="00442838" w:rsidRDefault="00503274" w:rsidP="008A1961">
            <w:pPr>
              <w:spacing w:line="360" w:lineRule="auto"/>
              <w:rPr>
                <w:sz w:val="24"/>
              </w:rPr>
            </w:pPr>
            <w:r>
              <w:rPr>
                <w:sz w:val="24"/>
              </w:rPr>
              <w:t>Never Melt Ice</w:t>
            </w:r>
          </w:p>
        </w:tc>
        <w:tc>
          <w:tcPr>
            <w:tcW w:w="1249" w:type="pct"/>
          </w:tcPr>
          <w:p w14:paraId="33941352" w14:textId="77777777" w:rsidR="008A1961" w:rsidRPr="00442838" w:rsidRDefault="008A1961" w:rsidP="008A1961">
            <w:pPr>
              <w:spacing w:line="360" w:lineRule="auto"/>
              <w:rPr>
                <w:sz w:val="24"/>
              </w:rPr>
            </w:pPr>
          </w:p>
        </w:tc>
        <w:tc>
          <w:tcPr>
            <w:tcW w:w="1251" w:type="pct"/>
          </w:tcPr>
          <w:p w14:paraId="52B5F233" w14:textId="77777777" w:rsidR="008A1961" w:rsidRPr="00442838" w:rsidRDefault="008A1961" w:rsidP="008A1961">
            <w:pPr>
              <w:spacing w:line="360" w:lineRule="auto"/>
              <w:rPr>
                <w:sz w:val="24"/>
              </w:rPr>
            </w:pPr>
          </w:p>
        </w:tc>
        <w:tc>
          <w:tcPr>
            <w:tcW w:w="1250" w:type="pct"/>
          </w:tcPr>
          <w:p w14:paraId="29197E52" w14:textId="77777777" w:rsidR="008A1961" w:rsidRPr="00442838" w:rsidRDefault="008A1961" w:rsidP="008A1961">
            <w:pPr>
              <w:spacing w:line="360" w:lineRule="auto"/>
              <w:rPr>
                <w:sz w:val="24"/>
              </w:rPr>
            </w:pPr>
          </w:p>
        </w:tc>
      </w:tr>
      <w:tr w:rsidR="008A1961" w:rsidRPr="00442838" w14:paraId="53B086AE" w14:textId="77777777" w:rsidTr="008A1961">
        <w:tc>
          <w:tcPr>
            <w:tcW w:w="1250" w:type="pct"/>
          </w:tcPr>
          <w:p w14:paraId="478E16A5" w14:textId="632D51A2" w:rsidR="008A1961" w:rsidRPr="00442838" w:rsidRDefault="00503274" w:rsidP="008A1961">
            <w:pPr>
              <w:spacing w:line="360" w:lineRule="auto"/>
              <w:rPr>
                <w:sz w:val="24"/>
              </w:rPr>
            </w:pPr>
            <w:r>
              <w:rPr>
                <w:sz w:val="24"/>
              </w:rPr>
              <w:t>Black Belt</w:t>
            </w:r>
          </w:p>
        </w:tc>
        <w:tc>
          <w:tcPr>
            <w:tcW w:w="1249" w:type="pct"/>
          </w:tcPr>
          <w:p w14:paraId="310780D9" w14:textId="77777777" w:rsidR="008A1961" w:rsidRPr="00442838" w:rsidRDefault="008A1961" w:rsidP="008A1961">
            <w:pPr>
              <w:spacing w:line="360" w:lineRule="auto"/>
              <w:rPr>
                <w:sz w:val="24"/>
              </w:rPr>
            </w:pPr>
          </w:p>
        </w:tc>
        <w:tc>
          <w:tcPr>
            <w:tcW w:w="1251" w:type="pct"/>
          </w:tcPr>
          <w:p w14:paraId="07E6D48F" w14:textId="77777777" w:rsidR="008A1961" w:rsidRPr="00442838" w:rsidRDefault="008A1961" w:rsidP="008A1961">
            <w:pPr>
              <w:spacing w:line="360" w:lineRule="auto"/>
              <w:rPr>
                <w:sz w:val="24"/>
              </w:rPr>
            </w:pPr>
          </w:p>
        </w:tc>
        <w:tc>
          <w:tcPr>
            <w:tcW w:w="1250" w:type="pct"/>
          </w:tcPr>
          <w:p w14:paraId="3D752F9E" w14:textId="77777777" w:rsidR="008A1961" w:rsidRPr="00442838" w:rsidRDefault="008A1961" w:rsidP="008A1961">
            <w:pPr>
              <w:spacing w:line="360" w:lineRule="auto"/>
              <w:rPr>
                <w:sz w:val="24"/>
              </w:rPr>
            </w:pPr>
          </w:p>
        </w:tc>
      </w:tr>
      <w:tr w:rsidR="008A1961" w:rsidRPr="00442838" w14:paraId="0B5354E6" w14:textId="77777777" w:rsidTr="008A1961">
        <w:tc>
          <w:tcPr>
            <w:tcW w:w="1250" w:type="pct"/>
          </w:tcPr>
          <w:p w14:paraId="362BA996" w14:textId="54C80B98" w:rsidR="008A1961" w:rsidRPr="00442838" w:rsidRDefault="00503274" w:rsidP="008A1961">
            <w:pPr>
              <w:spacing w:line="360" w:lineRule="auto"/>
              <w:rPr>
                <w:sz w:val="24"/>
              </w:rPr>
            </w:pPr>
            <w:r>
              <w:rPr>
                <w:sz w:val="24"/>
              </w:rPr>
              <w:t>Poison Barb</w:t>
            </w:r>
          </w:p>
        </w:tc>
        <w:tc>
          <w:tcPr>
            <w:tcW w:w="1249" w:type="pct"/>
          </w:tcPr>
          <w:p w14:paraId="4415BA4E" w14:textId="77777777" w:rsidR="008A1961" w:rsidRPr="00442838" w:rsidRDefault="008A1961" w:rsidP="008A1961">
            <w:pPr>
              <w:spacing w:line="360" w:lineRule="auto"/>
              <w:rPr>
                <w:sz w:val="24"/>
              </w:rPr>
            </w:pPr>
          </w:p>
        </w:tc>
        <w:tc>
          <w:tcPr>
            <w:tcW w:w="1251" w:type="pct"/>
          </w:tcPr>
          <w:p w14:paraId="109921DF" w14:textId="77777777" w:rsidR="008A1961" w:rsidRPr="00442838" w:rsidRDefault="008A1961" w:rsidP="008A1961">
            <w:pPr>
              <w:spacing w:line="360" w:lineRule="auto"/>
              <w:rPr>
                <w:sz w:val="24"/>
              </w:rPr>
            </w:pPr>
          </w:p>
        </w:tc>
        <w:tc>
          <w:tcPr>
            <w:tcW w:w="1250" w:type="pct"/>
          </w:tcPr>
          <w:p w14:paraId="5DB53230" w14:textId="77777777" w:rsidR="008A1961" w:rsidRPr="00442838" w:rsidRDefault="008A1961" w:rsidP="008A1961">
            <w:pPr>
              <w:spacing w:line="360" w:lineRule="auto"/>
              <w:rPr>
                <w:sz w:val="24"/>
              </w:rPr>
            </w:pPr>
          </w:p>
        </w:tc>
      </w:tr>
      <w:tr w:rsidR="008A1961" w:rsidRPr="00442838" w14:paraId="0A58B642" w14:textId="77777777" w:rsidTr="008A1961">
        <w:tc>
          <w:tcPr>
            <w:tcW w:w="1250" w:type="pct"/>
          </w:tcPr>
          <w:p w14:paraId="16ECBFE4" w14:textId="1E2A123D" w:rsidR="008A1961" w:rsidRPr="00442838" w:rsidRDefault="00503274" w:rsidP="008A1961">
            <w:pPr>
              <w:spacing w:line="360" w:lineRule="auto"/>
              <w:rPr>
                <w:sz w:val="24"/>
              </w:rPr>
            </w:pPr>
            <w:r>
              <w:rPr>
                <w:sz w:val="24"/>
              </w:rPr>
              <w:t>Soft Sand</w:t>
            </w:r>
          </w:p>
        </w:tc>
        <w:tc>
          <w:tcPr>
            <w:tcW w:w="1249" w:type="pct"/>
          </w:tcPr>
          <w:p w14:paraId="138A5A7C" w14:textId="77777777" w:rsidR="008A1961" w:rsidRPr="00442838" w:rsidRDefault="008A1961" w:rsidP="008A1961">
            <w:pPr>
              <w:spacing w:line="360" w:lineRule="auto"/>
              <w:rPr>
                <w:sz w:val="24"/>
              </w:rPr>
            </w:pPr>
          </w:p>
        </w:tc>
        <w:tc>
          <w:tcPr>
            <w:tcW w:w="1251" w:type="pct"/>
          </w:tcPr>
          <w:p w14:paraId="3DBDF38E" w14:textId="77777777" w:rsidR="008A1961" w:rsidRPr="00442838" w:rsidRDefault="008A1961" w:rsidP="008A1961">
            <w:pPr>
              <w:spacing w:line="360" w:lineRule="auto"/>
              <w:rPr>
                <w:sz w:val="24"/>
              </w:rPr>
            </w:pPr>
          </w:p>
        </w:tc>
        <w:tc>
          <w:tcPr>
            <w:tcW w:w="1250" w:type="pct"/>
          </w:tcPr>
          <w:p w14:paraId="3B356461" w14:textId="77777777" w:rsidR="008A1961" w:rsidRPr="00442838" w:rsidRDefault="008A1961" w:rsidP="008A1961">
            <w:pPr>
              <w:spacing w:line="360" w:lineRule="auto"/>
              <w:rPr>
                <w:sz w:val="24"/>
              </w:rPr>
            </w:pPr>
          </w:p>
        </w:tc>
      </w:tr>
      <w:tr w:rsidR="008A1961" w:rsidRPr="00442838" w14:paraId="7F23428C" w14:textId="77777777" w:rsidTr="008A1961">
        <w:tc>
          <w:tcPr>
            <w:tcW w:w="1250" w:type="pct"/>
          </w:tcPr>
          <w:p w14:paraId="0854AD5D" w14:textId="028E7E20" w:rsidR="008A1961" w:rsidRPr="00442838" w:rsidRDefault="00503274" w:rsidP="008A1961">
            <w:pPr>
              <w:spacing w:line="360" w:lineRule="auto"/>
              <w:rPr>
                <w:sz w:val="24"/>
              </w:rPr>
            </w:pPr>
            <w:r>
              <w:rPr>
                <w:sz w:val="24"/>
              </w:rPr>
              <w:t>Sharp Beak</w:t>
            </w:r>
          </w:p>
        </w:tc>
        <w:tc>
          <w:tcPr>
            <w:tcW w:w="1249" w:type="pct"/>
          </w:tcPr>
          <w:p w14:paraId="338B82C8" w14:textId="77777777" w:rsidR="008A1961" w:rsidRPr="00442838" w:rsidRDefault="008A1961" w:rsidP="008A1961">
            <w:pPr>
              <w:spacing w:line="360" w:lineRule="auto"/>
              <w:rPr>
                <w:sz w:val="24"/>
              </w:rPr>
            </w:pPr>
          </w:p>
        </w:tc>
        <w:tc>
          <w:tcPr>
            <w:tcW w:w="1251" w:type="pct"/>
          </w:tcPr>
          <w:p w14:paraId="0A24FCC4" w14:textId="77777777" w:rsidR="008A1961" w:rsidRPr="00442838" w:rsidRDefault="008A1961" w:rsidP="008A1961">
            <w:pPr>
              <w:spacing w:line="360" w:lineRule="auto"/>
              <w:rPr>
                <w:sz w:val="24"/>
              </w:rPr>
            </w:pPr>
          </w:p>
        </w:tc>
        <w:tc>
          <w:tcPr>
            <w:tcW w:w="1250" w:type="pct"/>
          </w:tcPr>
          <w:p w14:paraId="480190F8" w14:textId="77777777" w:rsidR="008A1961" w:rsidRPr="00442838" w:rsidRDefault="008A1961" w:rsidP="008A1961">
            <w:pPr>
              <w:spacing w:line="360" w:lineRule="auto"/>
              <w:rPr>
                <w:sz w:val="24"/>
              </w:rPr>
            </w:pPr>
          </w:p>
        </w:tc>
      </w:tr>
      <w:tr w:rsidR="008A1961" w:rsidRPr="00442838" w14:paraId="28122B61" w14:textId="77777777" w:rsidTr="008A1961">
        <w:tc>
          <w:tcPr>
            <w:tcW w:w="1250" w:type="pct"/>
          </w:tcPr>
          <w:p w14:paraId="06BCE781" w14:textId="7CD6F166" w:rsidR="008A1961" w:rsidRPr="00442838" w:rsidRDefault="00503274" w:rsidP="008A1961">
            <w:pPr>
              <w:spacing w:line="360" w:lineRule="auto"/>
              <w:rPr>
                <w:sz w:val="24"/>
              </w:rPr>
            </w:pPr>
            <w:r>
              <w:rPr>
                <w:sz w:val="24"/>
              </w:rPr>
              <w:t>Twisted Spoon</w:t>
            </w:r>
          </w:p>
        </w:tc>
        <w:tc>
          <w:tcPr>
            <w:tcW w:w="1249" w:type="pct"/>
          </w:tcPr>
          <w:p w14:paraId="1809F00C" w14:textId="77777777" w:rsidR="008A1961" w:rsidRPr="00442838" w:rsidRDefault="008A1961" w:rsidP="008A1961">
            <w:pPr>
              <w:spacing w:line="360" w:lineRule="auto"/>
              <w:rPr>
                <w:sz w:val="24"/>
              </w:rPr>
            </w:pPr>
          </w:p>
        </w:tc>
        <w:tc>
          <w:tcPr>
            <w:tcW w:w="1251" w:type="pct"/>
          </w:tcPr>
          <w:p w14:paraId="504AA7F8" w14:textId="77777777" w:rsidR="008A1961" w:rsidRPr="00442838" w:rsidRDefault="008A1961" w:rsidP="008A1961">
            <w:pPr>
              <w:spacing w:line="360" w:lineRule="auto"/>
              <w:rPr>
                <w:sz w:val="24"/>
              </w:rPr>
            </w:pPr>
          </w:p>
        </w:tc>
        <w:tc>
          <w:tcPr>
            <w:tcW w:w="1250" w:type="pct"/>
          </w:tcPr>
          <w:p w14:paraId="5B1AA3FE" w14:textId="77777777" w:rsidR="008A1961" w:rsidRPr="00442838" w:rsidRDefault="008A1961" w:rsidP="008A1961">
            <w:pPr>
              <w:spacing w:line="360" w:lineRule="auto"/>
              <w:rPr>
                <w:sz w:val="24"/>
              </w:rPr>
            </w:pPr>
          </w:p>
        </w:tc>
      </w:tr>
      <w:tr w:rsidR="008A1961" w:rsidRPr="00442838" w14:paraId="63E896E7" w14:textId="77777777" w:rsidTr="008A1961">
        <w:tc>
          <w:tcPr>
            <w:tcW w:w="1250" w:type="pct"/>
          </w:tcPr>
          <w:p w14:paraId="5C16F57D" w14:textId="7D53A302" w:rsidR="008A1961" w:rsidRPr="00442838" w:rsidRDefault="00503274" w:rsidP="008A1961">
            <w:pPr>
              <w:spacing w:line="360" w:lineRule="auto"/>
              <w:rPr>
                <w:sz w:val="24"/>
              </w:rPr>
            </w:pPr>
            <w:r>
              <w:rPr>
                <w:sz w:val="24"/>
              </w:rPr>
              <w:t>Silver Powder</w:t>
            </w:r>
          </w:p>
        </w:tc>
        <w:tc>
          <w:tcPr>
            <w:tcW w:w="1249" w:type="pct"/>
          </w:tcPr>
          <w:p w14:paraId="77D4A0A9" w14:textId="77777777" w:rsidR="008A1961" w:rsidRPr="00442838" w:rsidRDefault="008A1961" w:rsidP="008A1961">
            <w:pPr>
              <w:spacing w:line="360" w:lineRule="auto"/>
              <w:rPr>
                <w:sz w:val="24"/>
              </w:rPr>
            </w:pPr>
          </w:p>
        </w:tc>
        <w:tc>
          <w:tcPr>
            <w:tcW w:w="1251" w:type="pct"/>
          </w:tcPr>
          <w:p w14:paraId="332474F2" w14:textId="77777777" w:rsidR="008A1961" w:rsidRPr="00442838" w:rsidRDefault="008A1961" w:rsidP="008A1961">
            <w:pPr>
              <w:spacing w:line="360" w:lineRule="auto"/>
              <w:rPr>
                <w:sz w:val="24"/>
              </w:rPr>
            </w:pPr>
          </w:p>
        </w:tc>
        <w:tc>
          <w:tcPr>
            <w:tcW w:w="1250" w:type="pct"/>
          </w:tcPr>
          <w:p w14:paraId="18A74401" w14:textId="77777777" w:rsidR="008A1961" w:rsidRPr="00442838" w:rsidRDefault="008A1961" w:rsidP="008A1961">
            <w:pPr>
              <w:spacing w:line="360" w:lineRule="auto"/>
              <w:rPr>
                <w:sz w:val="24"/>
              </w:rPr>
            </w:pPr>
          </w:p>
        </w:tc>
      </w:tr>
      <w:tr w:rsidR="008A1961" w:rsidRPr="00442838" w14:paraId="37D59C82" w14:textId="77777777" w:rsidTr="008A1961">
        <w:tc>
          <w:tcPr>
            <w:tcW w:w="1250" w:type="pct"/>
          </w:tcPr>
          <w:p w14:paraId="6CF21320" w14:textId="2528A686" w:rsidR="008A1961" w:rsidRPr="00442838" w:rsidRDefault="00503274" w:rsidP="008A1961">
            <w:pPr>
              <w:spacing w:line="360" w:lineRule="auto"/>
              <w:rPr>
                <w:sz w:val="24"/>
              </w:rPr>
            </w:pPr>
            <w:r>
              <w:rPr>
                <w:sz w:val="24"/>
              </w:rPr>
              <w:t>Hard Stone</w:t>
            </w:r>
          </w:p>
        </w:tc>
        <w:tc>
          <w:tcPr>
            <w:tcW w:w="1249" w:type="pct"/>
          </w:tcPr>
          <w:p w14:paraId="1DD4B275" w14:textId="77777777" w:rsidR="008A1961" w:rsidRPr="00442838" w:rsidRDefault="008A1961" w:rsidP="008A1961">
            <w:pPr>
              <w:spacing w:line="360" w:lineRule="auto"/>
              <w:rPr>
                <w:sz w:val="24"/>
              </w:rPr>
            </w:pPr>
          </w:p>
        </w:tc>
        <w:tc>
          <w:tcPr>
            <w:tcW w:w="1251" w:type="pct"/>
          </w:tcPr>
          <w:p w14:paraId="03CEE17D" w14:textId="77777777" w:rsidR="008A1961" w:rsidRPr="00442838" w:rsidRDefault="008A1961" w:rsidP="008A1961">
            <w:pPr>
              <w:spacing w:line="360" w:lineRule="auto"/>
              <w:rPr>
                <w:sz w:val="24"/>
              </w:rPr>
            </w:pPr>
          </w:p>
        </w:tc>
        <w:tc>
          <w:tcPr>
            <w:tcW w:w="1250" w:type="pct"/>
          </w:tcPr>
          <w:p w14:paraId="32AD279E" w14:textId="77777777" w:rsidR="008A1961" w:rsidRPr="00442838" w:rsidRDefault="008A1961" w:rsidP="008A1961">
            <w:pPr>
              <w:spacing w:line="360" w:lineRule="auto"/>
              <w:rPr>
                <w:sz w:val="24"/>
              </w:rPr>
            </w:pPr>
          </w:p>
        </w:tc>
      </w:tr>
      <w:tr w:rsidR="008A1961" w:rsidRPr="00442838" w14:paraId="1BB4F89D" w14:textId="77777777" w:rsidTr="008A1961">
        <w:tc>
          <w:tcPr>
            <w:tcW w:w="1250" w:type="pct"/>
          </w:tcPr>
          <w:p w14:paraId="18E20557" w14:textId="0CCDFC53" w:rsidR="008A1961" w:rsidRPr="00442838" w:rsidRDefault="00503274" w:rsidP="008A1961">
            <w:pPr>
              <w:spacing w:line="360" w:lineRule="auto"/>
              <w:rPr>
                <w:sz w:val="24"/>
              </w:rPr>
            </w:pPr>
            <w:r>
              <w:rPr>
                <w:sz w:val="24"/>
              </w:rPr>
              <w:t>Spell Tag</w:t>
            </w:r>
          </w:p>
        </w:tc>
        <w:tc>
          <w:tcPr>
            <w:tcW w:w="1249" w:type="pct"/>
          </w:tcPr>
          <w:p w14:paraId="31F3937A" w14:textId="77777777" w:rsidR="008A1961" w:rsidRPr="00442838" w:rsidRDefault="008A1961" w:rsidP="008A1961">
            <w:pPr>
              <w:spacing w:line="360" w:lineRule="auto"/>
              <w:rPr>
                <w:sz w:val="24"/>
              </w:rPr>
            </w:pPr>
          </w:p>
        </w:tc>
        <w:tc>
          <w:tcPr>
            <w:tcW w:w="1251" w:type="pct"/>
          </w:tcPr>
          <w:p w14:paraId="686D83FD" w14:textId="77777777" w:rsidR="008A1961" w:rsidRPr="00442838" w:rsidRDefault="008A1961" w:rsidP="008A1961">
            <w:pPr>
              <w:spacing w:line="360" w:lineRule="auto"/>
              <w:rPr>
                <w:sz w:val="24"/>
              </w:rPr>
            </w:pPr>
          </w:p>
        </w:tc>
        <w:tc>
          <w:tcPr>
            <w:tcW w:w="1250" w:type="pct"/>
          </w:tcPr>
          <w:p w14:paraId="4C6D647D" w14:textId="77777777" w:rsidR="008A1961" w:rsidRPr="00442838" w:rsidRDefault="008A1961" w:rsidP="008A1961">
            <w:pPr>
              <w:spacing w:line="360" w:lineRule="auto"/>
              <w:rPr>
                <w:sz w:val="24"/>
              </w:rPr>
            </w:pPr>
          </w:p>
        </w:tc>
      </w:tr>
      <w:tr w:rsidR="008A1961" w:rsidRPr="00442838" w14:paraId="22867914" w14:textId="77777777" w:rsidTr="008A1961">
        <w:tc>
          <w:tcPr>
            <w:tcW w:w="1250" w:type="pct"/>
          </w:tcPr>
          <w:p w14:paraId="08B2536A" w14:textId="6E95EF73" w:rsidR="008A1961" w:rsidRPr="00442838" w:rsidRDefault="00503274" w:rsidP="008A1961">
            <w:pPr>
              <w:spacing w:line="360" w:lineRule="auto"/>
              <w:rPr>
                <w:sz w:val="24"/>
              </w:rPr>
            </w:pPr>
            <w:r>
              <w:rPr>
                <w:sz w:val="24"/>
              </w:rPr>
              <w:lastRenderedPageBreak/>
              <w:t>Dragon Fang</w:t>
            </w:r>
          </w:p>
        </w:tc>
        <w:tc>
          <w:tcPr>
            <w:tcW w:w="1249" w:type="pct"/>
          </w:tcPr>
          <w:p w14:paraId="3C36BBB6" w14:textId="77777777" w:rsidR="008A1961" w:rsidRPr="00442838" w:rsidRDefault="008A1961" w:rsidP="008A1961">
            <w:pPr>
              <w:spacing w:line="360" w:lineRule="auto"/>
              <w:rPr>
                <w:sz w:val="24"/>
              </w:rPr>
            </w:pPr>
          </w:p>
        </w:tc>
        <w:tc>
          <w:tcPr>
            <w:tcW w:w="1251" w:type="pct"/>
          </w:tcPr>
          <w:p w14:paraId="1ACC036B" w14:textId="77777777" w:rsidR="008A1961" w:rsidRPr="00442838" w:rsidRDefault="008A1961" w:rsidP="008A1961">
            <w:pPr>
              <w:spacing w:line="360" w:lineRule="auto"/>
              <w:rPr>
                <w:sz w:val="24"/>
              </w:rPr>
            </w:pPr>
          </w:p>
        </w:tc>
        <w:tc>
          <w:tcPr>
            <w:tcW w:w="1250" w:type="pct"/>
          </w:tcPr>
          <w:p w14:paraId="1FABF298" w14:textId="77777777" w:rsidR="008A1961" w:rsidRPr="00442838" w:rsidRDefault="008A1961" w:rsidP="008A1961">
            <w:pPr>
              <w:spacing w:line="360" w:lineRule="auto"/>
              <w:rPr>
                <w:sz w:val="24"/>
              </w:rPr>
            </w:pPr>
          </w:p>
        </w:tc>
      </w:tr>
      <w:tr w:rsidR="008A1961" w:rsidRPr="00442838" w14:paraId="155CFC59" w14:textId="77777777" w:rsidTr="008A1961">
        <w:tc>
          <w:tcPr>
            <w:tcW w:w="1250" w:type="pct"/>
          </w:tcPr>
          <w:p w14:paraId="1BDFAF29" w14:textId="08382D57" w:rsidR="008A1961" w:rsidRPr="00442838" w:rsidRDefault="00503274" w:rsidP="008A1961">
            <w:pPr>
              <w:spacing w:line="360" w:lineRule="auto"/>
              <w:rPr>
                <w:sz w:val="24"/>
              </w:rPr>
            </w:pPr>
            <w:r>
              <w:rPr>
                <w:sz w:val="24"/>
              </w:rPr>
              <w:t>Black Glasses</w:t>
            </w:r>
          </w:p>
        </w:tc>
        <w:tc>
          <w:tcPr>
            <w:tcW w:w="1249" w:type="pct"/>
          </w:tcPr>
          <w:p w14:paraId="6F4F88E4" w14:textId="77777777" w:rsidR="008A1961" w:rsidRPr="00442838" w:rsidRDefault="008A1961" w:rsidP="008A1961">
            <w:pPr>
              <w:spacing w:line="360" w:lineRule="auto"/>
              <w:rPr>
                <w:sz w:val="24"/>
              </w:rPr>
            </w:pPr>
          </w:p>
        </w:tc>
        <w:tc>
          <w:tcPr>
            <w:tcW w:w="1251" w:type="pct"/>
          </w:tcPr>
          <w:p w14:paraId="59437A3A" w14:textId="77777777" w:rsidR="008A1961" w:rsidRPr="00442838" w:rsidRDefault="008A1961" w:rsidP="008A1961">
            <w:pPr>
              <w:spacing w:line="360" w:lineRule="auto"/>
              <w:rPr>
                <w:sz w:val="24"/>
              </w:rPr>
            </w:pPr>
          </w:p>
        </w:tc>
        <w:tc>
          <w:tcPr>
            <w:tcW w:w="1250" w:type="pct"/>
          </w:tcPr>
          <w:p w14:paraId="0CB4F663" w14:textId="77777777" w:rsidR="008A1961" w:rsidRPr="00442838" w:rsidRDefault="008A1961" w:rsidP="008A1961">
            <w:pPr>
              <w:spacing w:line="360" w:lineRule="auto"/>
              <w:rPr>
                <w:sz w:val="24"/>
              </w:rPr>
            </w:pPr>
          </w:p>
        </w:tc>
      </w:tr>
      <w:tr w:rsidR="008A1961" w:rsidRPr="00442838" w14:paraId="45961FAA" w14:textId="77777777" w:rsidTr="008A1961">
        <w:tc>
          <w:tcPr>
            <w:tcW w:w="1250" w:type="pct"/>
          </w:tcPr>
          <w:p w14:paraId="2B49A7A4" w14:textId="61BF009E" w:rsidR="008A1961" w:rsidRPr="00442838" w:rsidRDefault="00503274" w:rsidP="008A1961">
            <w:pPr>
              <w:spacing w:line="360" w:lineRule="auto"/>
              <w:rPr>
                <w:sz w:val="24"/>
              </w:rPr>
            </w:pPr>
            <w:r>
              <w:rPr>
                <w:sz w:val="24"/>
              </w:rPr>
              <w:t>Metal Coat</w:t>
            </w:r>
          </w:p>
        </w:tc>
        <w:tc>
          <w:tcPr>
            <w:tcW w:w="1249" w:type="pct"/>
          </w:tcPr>
          <w:p w14:paraId="43B11917" w14:textId="77777777" w:rsidR="008A1961" w:rsidRPr="00442838" w:rsidRDefault="008A1961" w:rsidP="008A1961">
            <w:pPr>
              <w:spacing w:line="360" w:lineRule="auto"/>
              <w:rPr>
                <w:sz w:val="24"/>
              </w:rPr>
            </w:pPr>
          </w:p>
        </w:tc>
        <w:tc>
          <w:tcPr>
            <w:tcW w:w="1251" w:type="pct"/>
          </w:tcPr>
          <w:p w14:paraId="7C1C7160" w14:textId="77777777" w:rsidR="008A1961" w:rsidRPr="00442838" w:rsidRDefault="008A1961" w:rsidP="008A1961">
            <w:pPr>
              <w:spacing w:line="360" w:lineRule="auto"/>
              <w:rPr>
                <w:sz w:val="24"/>
              </w:rPr>
            </w:pPr>
          </w:p>
        </w:tc>
        <w:tc>
          <w:tcPr>
            <w:tcW w:w="1250" w:type="pct"/>
          </w:tcPr>
          <w:p w14:paraId="6A3670E6" w14:textId="77777777" w:rsidR="008A1961" w:rsidRPr="00442838" w:rsidRDefault="008A1961" w:rsidP="008A1961">
            <w:pPr>
              <w:spacing w:line="360" w:lineRule="auto"/>
              <w:rPr>
                <w:sz w:val="24"/>
              </w:rPr>
            </w:pPr>
          </w:p>
        </w:tc>
      </w:tr>
      <w:tr w:rsidR="008A1961" w:rsidRPr="00442838" w14:paraId="4B4901C9" w14:textId="77777777" w:rsidTr="008A1961">
        <w:tc>
          <w:tcPr>
            <w:tcW w:w="1250" w:type="pct"/>
          </w:tcPr>
          <w:p w14:paraId="2B499D1E" w14:textId="7FA52BB1" w:rsidR="008A1961" w:rsidRPr="00442838" w:rsidRDefault="00503274" w:rsidP="008A1961">
            <w:pPr>
              <w:spacing w:line="360" w:lineRule="auto"/>
              <w:rPr>
                <w:sz w:val="24"/>
              </w:rPr>
            </w:pPr>
            <w:r>
              <w:rPr>
                <w:sz w:val="24"/>
              </w:rPr>
              <w:t>Silk Scarf</w:t>
            </w:r>
          </w:p>
        </w:tc>
        <w:tc>
          <w:tcPr>
            <w:tcW w:w="1249" w:type="pct"/>
          </w:tcPr>
          <w:p w14:paraId="421D5201" w14:textId="77777777" w:rsidR="008A1961" w:rsidRPr="00442838" w:rsidRDefault="008A1961" w:rsidP="008A1961">
            <w:pPr>
              <w:spacing w:line="360" w:lineRule="auto"/>
              <w:rPr>
                <w:sz w:val="24"/>
              </w:rPr>
            </w:pPr>
          </w:p>
        </w:tc>
        <w:tc>
          <w:tcPr>
            <w:tcW w:w="1251" w:type="pct"/>
          </w:tcPr>
          <w:p w14:paraId="79DFBC7D" w14:textId="77777777" w:rsidR="008A1961" w:rsidRPr="00442838" w:rsidRDefault="008A1961" w:rsidP="008A1961">
            <w:pPr>
              <w:spacing w:line="360" w:lineRule="auto"/>
              <w:rPr>
                <w:sz w:val="24"/>
              </w:rPr>
            </w:pPr>
          </w:p>
        </w:tc>
        <w:tc>
          <w:tcPr>
            <w:tcW w:w="1250" w:type="pct"/>
          </w:tcPr>
          <w:p w14:paraId="174EF63B" w14:textId="77777777" w:rsidR="008A1961" w:rsidRPr="00442838" w:rsidRDefault="008A1961" w:rsidP="008A1961">
            <w:pPr>
              <w:spacing w:line="360" w:lineRule="auto"/>
              <w:rPr>
                <w:sz w:val="24"/>
              </w:rPr>
            </w:pPr>
          </w:p>
        </w:tc>
      </w:tr>
      <w:tr w:rsidR="008A1961" w:rsidRPr="00442838" w14:paraId="76E375B9" w14:textId="77777777" w:rsidTr="008A1961">
        <w:tc>
          <w:tcPr>
            <w:tcW w:w="1250" w:type="pct"/>
          </w:tcPr>
          <w:p w14:paraId="4AD65961" w14:textId="090C6B48" w:rsidR="008A1961" w:rsidRPr="00442838" w:rsidRDefault="00503274" w:rsidP="008A1961">
            <w:pPr>
              <w:spacing w:line="360" w:lineRule="auto"/>
              <w:rPr>
                <w:sz w:val="24"/>
              </w:rPr>
            </w:pPr>
            <w:r>
              <w:rPr>
                <w:sz w:val="24"/>
              </w:rPr>
              <w:t>Flame Plate</w:t>
            </w:r>
          </w:p>
        </w:tc>
        <w:tc>
          <w:tcPr>
            <w:tcW w:w="1249" w:type="pct"/>
          </w:tcPr>
          <w:p w14:paraId="1C2FC485" w14:textId="77777777" w:rsidR="008A1961" w:rsidRPr="00442838" w:rsidRDefault="008A1961" w:rsidP="008A1961">
            <w:pPr>
              <w:spacing w:line="360" w:lineRule="auto"/>
              <w:rPr>
                <w:sz w:val="24"/>
              </w:rPr>
            </w:pPr>
          </w:p>
        </w:tc>
        <w:tc>
          <w:tcPr>
            <w:tcW w:w="1251" w:type="pct"/>
          </w:tcPr>
          <w:p w14:paraId="6F92D377" w14:textId="77777777" w:rsidR="008A1961" w:rsidRPr="00442838" w:rsidRDefault="008A1961" w:rsidP="008A1961">
            <w:pPr>
              <w:spacing w:line="360" w:lineRule="auto"/>
              <w:rPr>
                <w:sz w:val="24"/>
              </w:rPr>
            </w:pPr>
          </w:p>
        </w:tc>
        <w:tc>
          <w:tcPr>
            <w:tcW w:w="1250" w:type="pct"/>
          </w:tcPr>
          <w:p w14:paraId="6EC7826D" w14:textId="77777777" w:rsidR="008A1961" w:rsidRPr="00442838" w:rsidRDefault="008A1961" w:rsidP="008A1961">
            <w:pPr>
              <w:spacing w:line="360" w:lineRule="auto"/>
              <w:rPr>
                <w:sz w:val="24"/>
              </w:rPr>
            </w:pPr>
          </w:p>
        </w:tc>
      </w:tr>
      <w:tr w:rsidR="008A1961" w:rsidRPr="00442838" w14:paraId="74E2D5EB" w14:textId="77777777" w:rsidTr="008A1961">
        <w:tc>
          <w:tcPr>
            <w:tcW w:w="1250" w:type="pct"/>
          </w:tcPr>
          <w:p w14:paraId="0F282A3A" w14:textId="1FD0614D" w:rsidR="008A1961" w:rsidRPr="00442838" w:rsidRDefault="00503274" w:rsidP="008A1961">
            <w:pPr>
              <w:spacing w:line="360" w:lineRule="auto"/>
              <w:rPr>
                <w:sz w:val="24"/>
              </w:rPr>
            </w:pPr>
            <w:r>
              <w:rPr>
                <w:sz w:val="24"/>
              </w:rPr>
              <w:t>Splash Plate</w:t>
            </w:r>
          </w:p>
        </w:tc>
        <w:tc>
          <w:tcPr>
            <w:tcW w:w="1249" w:type="pct"/>
          </w:tcPr>
          <w:p w14:paraId="12E8BBD4" w14:textId="77777777" w:rsidR="008A1961" w:rsidRPr="00442838" w:rsidRDefault="008A1961" w:rsidP="008A1961">
            <w:pPr>
              <w:spacing w:line="360" w:lineRule="auto"/>
              <w:rPr>
                <w:sz w:val="24"/>
              </w:rPr>
            </w:pPr>
          </w:p>
        </w:tc>
        <w:tc>
          <w:tcPr>
            <w:tcW w:w="1251" w:type="pct"/>
          </w:tcPr>
          <w:p w14:paraId="057A75CE" w14:textId="77777777" w:rsidR="008A1961" w:rsidRPr="00442838" w:rsidRDefault="008A1961" w:rsidP="008A1961">
            <w:pPr>
              <w:spacing w:line="360" w:lineRule="auto"/>
              <w:rPr>
                <w:sz w:val="24"/>
              </w:rPr>
            </w:pPr>
          </w:p>
        </w:tc>
        <w:tc>
          <w:tcPr>
            <w:tcW w:w="1250" w:type="pct"/>
          </w:tcPr>
          <w:p w14:paraId="460625BE" w14:textId="77777777" w:rsidR="008A1961" w:rsidRPr="00442838" w:rsidRDefault="008A1961" w:rsidP="008A1961">
            <w:pPr>
              <w:spacing w:line="360" w:lineRule="auto"/>
              <w:rPr>
                <w:sz w:val="24"/>
              </w:rPr>
            </w:pPr>
          </w:p>
        </w:tc>
      </w:tr>
      <w:tr w:rsidR="008A1961" w:rsidRPr="00442838" w14:paraId="03E8E143" w14:textId="77777777" w:rsidTr="008A1961">
        <w:tc>
          <w:tcPr>
            <w:tcW w:w="1250" w:type="pct"/>
          </w:tcPr>
          <w:p w14:paraId="3D3587CA" w14:textId="0C7C7E87" w:rsidR="008A1961" w:rsidRPr="00442838" w:rsidRDefault="00503274" w:rsidP="008A1961">
            <w:pPr>
              <w:spacing w:line="360" w:lineRule="auto"/>
              <w:rPr>
                <w:sz w:val="24"/>
              </w:rPr>
            </w:pPr>
            <w:r>
              <w:rPr>
                <w:sz w:val="24"/>
              </w:rPr>
              <w:t>Zap Plate</w:t>
            </w:r>
          </w:p>
        </w:tc>
        <w:tc>
          <w:tcPr>
            <w:tcW w:w="1249" w:type="pct"/>
          </w:tcPr>
          <w:p w14:paraId="49A72E1E" w14:textId="77777777" w:rsidR="008A1961" w:rsidRPr="00442838" w:rsidRDefault="008A1961" w:rsidP="008A1961">
            <w:pPr>
              <w:spacing w:line="360" w:lineRule="auto"/>
              <w:rPr>
                <w:sz w:val="24"/>
              </w:rPr>
            </w:pPr>
          </w:p>
        </w:tc>
        <w:tc>
          <w:tcPr>
            <w:tcW w:w="1251" w:type="pct"/>
          </w:tcPr>
          <w:p w14:paraId="2DA117A8" w14:textId="77777777" w:rsidR="008A1961" w:rsidRPr="00442838" w:rsidRDefault="008A1961" w:rsidP="008A1961">
            <w:pPr>
              <w:spacing w:line="360" w:lineRule="auto"/>
              <w:rPr>
                <w:sz w:val="24"/>
              </w:rPr>
            </w:pPr>
          </w:p>
        </w:tc>
        <w:tc>
          <w:tcPr>
            <w:tcW w:w="1250" w:type="pct"/>
          </w:tcPr>
          <w:p w14:paraId="18154AF2" w14:textId="77777777" w:rsidR="008A1961" w:rsidRPr="00442838" w:rsidRDefault="008A1961" w:rsidP="008A1961">
            <w:pPr>
              <w:spacing w:line="360" w:lineRule="auto"/>
              <w:rPr>
                <w:sz w:val="24"/>
              </w:rPr>
            </w:pPr>
          </w:p>
        </w:tc>
      </w:tr>
      <w:tr w:rsidR="008A1961" w:rsidRPr="00442838" w14:paraId="537C17C2" w14:textId="77777777" w:rsidTr="008A1961">
        <w:tc>
          <w:tcPr>
            <w:tcW w:w="1250" w:type="pct"/>
          </w:tcPr>
          <w:p w14:paraId="1816756C" w14:textId="3ED9BBAC" w:rsidR="008A1961" w:rsidRPr="00442838" w:rsidRDefault="00503274" w:rsidP="008A1961">
            <w:pPr>
              <w:spacing w:line="360" w:lineRule="auto"/>
              <w:rPr>
                <w:sz w:val="24"/>
              </w:rPr>
            </w:pPr>
            <w:r>
              <w:rPr>
                <w:sz w:val="24"/>
              </w:rPr>
              <w:t>Meadow Plate</w:t>
            </w:r>
          </w:p>
        </w:tc>
        <w:tc>
          <w:tcPr>
            <w:tcW w:w="1249" w:type="pct"/>
          </w:tcPr>
          <w:p w14:paraId="30A37EE9" w14:textId="77777777" w:rsidR="008A1961" w:rsidRPr="00442838" w:rsidRDefault="008A1961" w:rsidP="008A1961">
            <w:pPr>
              <w:spacing w:line="360" w:lineRule="auto"/>
              <w:rPr>
                <w:sz w:val="24"/>
              </w:rPr>
            </w:pPr>
          </w:p>
        </w:tc>
        <w:tc>
          <w:tcPr>
            <w:tcW w:w="1251" w:type="pct"/>
          </w:tcPr>
          <w:p w14:paraId="0B487FD9" w14:textId="77777777" w:rsidR="008A1961" w:rsidRPr="00442838" w:rsidRDefault="008A1961" w:rsidP="008A1961">
            <w:pPr>
              <w:spacing w:line="360" w:lineRule="auto"/>
              <w:rPr>
                <w:sz w:val="24"/>
              </w:rPr>
            </w:pPr>
          </w:p>
        </w:tc>
        <w:tc>
          <w:tcPr>
            <w:tcW w:w="1250" w:type="pct"/>
          </w:tcPr>
          <w:p w14:paraId="775D5B14" w14:textId="77777777" w:rsidR="008A1961" w:rsidRPr="00442838" w:rsidRDefault="008A1961" w:rsidP="008A1961">
            <w:pPr>
              <w:spacing w:line="360" w:lineRule="auto"/>
              <w:rPr>
                <w:sz w:val="24"/>
              </w:rPr>
            </w:pPr>
          </w:p>
        </w:tc>
      </w:tr>
      <w:tr w:rsidR="008A1961" w:rsidRPr="00442838" w14:paraId="278EB9DE" w14:textId="77777777" w:rsidTr="008A1961">
        <w:tc>
          <w:tcPr>
            <w:tcW w:w="1250" w:type="pct"/>
          </w:tcPr>
          <w:p w14:paraId="5AA8534E" w14:textId="2987B1C5" w:rsidR="008A1961" w:rsidRPr="00442838" w:rsidRDefault="00503274" w:rsidP="008A1961">
            <w:pPr>
              <w:spacing w:line="360" w:lineRule="auto"/>
              <w:rPr>
                <w:sz w:val="24"/>
              </w:rPr>
            </w:pPr>
            <w:r>
              <w:rPr>
                <w:sz w:val="24"/>
              </w:rPr>
              <w:t>Icicle Plate</w:t>
            </w:r>
          </w:p>
        </w:tc>
        <w:tc>
          <w:tcPr>
            <w:tcW w:w="1249" w:type="pct"/>
          </w:tcPr>
          <w:p w14:paraId="0690AB69" w14:textId="77777777" w:rsidR="008A1961" w:rsidRPr="00442838" w:rsidRDefault="008A1961" w:rsidP="008A1961">
            <w:pPr>
              <w:spacing w:line="360" w:lineRule="auto"/>
              <w:rPr>
                <w:sz w:val="24"/>
              </w:rPr>
            </w:pPr>
          </w:p>
        </w:tc>
        <w:tc>
          <w:tcPr>
            <w:tcW w:w="1251" w:type="pct"/>
          </w:tcPr>
          <w:p w14:paraId="770C86F9" w14:textId="77777777" w:rsidR="008A1961" w:rsidRPr="00442838" w:rsidRDefault="008A1961" w:rsidP="008A1961">
            <w:pPr>
              <w:spacing w:line="360" w:lineRule="auto"/>
              <w:rPr>
                <w:sz w:val="24"/>
              </w:rPr>
            </w:pPr>
          </w:p>
        </w:tc>
        <w:tc>
          <w:tcPr>
            <w:tcW w:w="1250" w:type="pct"/>
          </w:tcPr>
          <w:p w14:paraId="36A308A0" w14:textId="77777777" w:rsidR="008A1961" w:rsidRPr="00442838" w:rsidRDefault="008A1961" w:rsidP="008A1961">
            <w:pPr>
              <w:spacing w:line="360" w:lineRule="auto"/>
              <w:rPr>
                <w:sz w:val="24"/>
              </w:rPr>
            </w:pPr>
          </w:p>
        </w:tc>
      </w:tr>
      <w:tr w:rsidR="008A1961" w:rsidRPr="00442838" w14:paraId="5C3C0B4A" w14:textId="77777777" w:rsidTr="008A1961">
        <w:tc>
          <w:tcPr>
            <w:tcW w:w="1250" w:type="pct"/>
          </w:tcPr>
          <w:p w14:paraId="297D4806" w14:textId="04A82598" w:rsidR="008A1961" w:rsidRPr="00442838" w:rsidRDefault="00503274" w:rsidP="008A1961">
            <w:pPr>
              <w:spacing w:line="360" w:lineRule="auto"/>
              <w:rPr>
                <w:sz w:val="24"/>
              </w:rPr>
            </w:pPr>
            <w:r>
              <w:rPr>
                <w:sz w:val="24"/>
              </w:rPr>
              <w:t>Fist Plate</w:t>
            </w:r>
          </w:p>
        </w:tc>
        <w:tc>
          <w:tcPr>
            <w:tcW w:w="1249" w:type="pct"/>
          </w:tcPr>
          <w:p w14:paraId="4640E7DE" w14:textId="77777777" w:rsidR="008A1961" w:rsidRPr="00442838" w:rsidRDefault="008A1961" w:rsidP="008A1961">
            <w:pPr>
              <w:spacing w:line="360" w:lineRule="auto"/>
              <w:rPr>
                <w:sz w:val="24"/>
              </w:rPr>
            </w:pPr>
          </w:p>
        </w:tc>
        <w:tc>
          <w:tcPr>
            <w:tcW w:w="1251" w:type="pct"/>
          </w:tcPr>
          <w:p w14:paraId="430C19BF" w14:textId="77777777" w:rsidR="008A1961" w:rsidRPr="00442838" w:rsidRDefault="008A1961" w:rsidP="008A1961">
            <w:pPr>
              <w:spacing w:line="360" w:lineRule="auto"/>
              <w:rPr>
                <w:sz w:val="24"/>
              </w:rPr>
            </w:pPr>
          </w:p>
        </w:tc>
        <w:tc>
          <w:tcPr>
            <w:tcW w:w="1250" w:type="pct"/>
          </w:tcPr>
          <w:p w14:paraId="42449605" w14:textId="77777777" w:rsidR="008A1961" w:rsidRPr="00442838" w:rsidRDefault="008A1961" w:rsidP="008A1961">
            <w:pPr>
              <w:spacing w:line="360" w:lineRule="auto"/>
              <w:rPr>
                <w:sz w:val="24"/>
              </w:rPr>
            </w:pPr>
          </w:p>
        </w:tc>
      </w:tr>
      <w:tr w:rsidR="008A1961" w:rsidRPr="00442838" w14:paraId="74A6FBD7" w14:textId="77777777" w:rsidTr="008A1961">
        <w:tc>
          <w:tcPr>
            <w:tcW w:w="1250" w:type="pct"/>
          </w:tcPr>
          <w:p w14:paraId="068A0F0C" w14:textId="184311F4" w:rsidR="008A1961" w:rsidRPr="00442838" w:rsidRDefault="00503274" w:rsidP="008A1961">
            <w:pPr>
              <w:spacing w:line="360" w:lineRule="auto"/>
              <w:rPr>
                <w:sz w:val="24"/>
              </w:rPr>
            </w:pPr>
            <w:r>
              <w:rPr>
                <w:sz w:val="24"/>
              </w:rPr>
              <w:t>Toxic Plate</w:t>
            </w:r>
          </w:p>
        </w:tc>
        <w:tc>
          <w:tcPr>
            <w:tcW w:w="1249" w:type="pct"/>
          </w:tcPr>
          <w:p w14:paraId="796FE7D1" w14:textId="77777777" w:rsidR="008A1961" w:rsidRPr="00442838" w:rsidRDefault="008A1961" w:rsidP="008A1961">
            <w:pPr>
              <w:spacing w:line="360" w:lineRule="auto"/>
              <w:rPr>
                <w:sz w:val="24"/>
              </w:rPr>
            </w:pPr>
          </w:p>
        </w:tc>
        <w:tc>
          <w:tcPr>
            <w:tcW w:w="1251" w:type="pct"/>
          </w:tcPr>
          <w:p w14:paraId="551D406D" w14:textId="77777777" w:rsidR="008A1961" w:rsidRPr="00442838" w:rsidRDefault="008A1961" w:rsidP="008A1961">
            <w:pPr>
              <w:spacing w:line="360" w:lineRule="auto"/>
              <w:rPr>
                <w:sz w:val="24"/>
              </w:rPr>
            </w:pPr>
          </w:p>
        </w:tc>
        <w:tc>
          <w:tcPr>
            <w:tcW w:w="1250" w:type="pct"/>
          </w:tcPr>
          <w:p w14:paraId="5E3D670B" w14:textId="77777777" w:rsidR="008A1961" w:rsidRPr="00442838" w:rsidRDefault="008A1961" w:rsidP="008A1961">
            <w:pPr>
              <w:spacing w:line="360" w:lineRule="auto"/>
              <w:rPr>
                <w:sz w:val="24"/>
              </w:rPr>
            </w:pPr>
          </w:p>
        </w:tc>
      </w:tr>
      <w:tr w:rsidR="008A1961" w:rsidRPr="00442838" w14:paraId="19C62917" w14:textId="77777777" w:rsidTr="008A1961">
        <w:tc>
          <w:tcPr>
            <w:tcW w:w="1250" w:type="pct"/>
          </w:tcPr>
          <w:p w14:paraId="4518680F" w14:textId="2A8126B3" w:rsidR="008A1961" w:rsidRPr="00442838" w:rsidRDefault="00503274" w:rsidP="008A1961">
            <w:pPr>
              <w:spacing w:line="360" w:lineRule="auto"/>
              <w:rPr>
                <w:sz w:val="24"/>
              </w:rPr>
            </w:pPr>
            <w:r>
              <w:rPr>
                <w:sz w:val="24"/>
              </w:rPr>
              <w:t>Earth Plate</w:t>
            </w:r>
          </w:p>
        </w:tc>
        <w:tc>
          <w:tcPr>
            <w:tcW w:w="1249" w:type="pct"/>
          </w:tcPr>
          <w:p w14:paraId="545CD227" w14:textId="77777777" w:rsidR="008A1961" w:rsidRPr="00442838" w:rsidRDefault="008A1961" w:rsidP="008A1961">
            <w:pPr>
              <w:spacing w:line="360" w:lineRule="auto"/>
              <w:rPr>
                <w:sz w:val="24"/>
              </w:rPr>
            </w:pPr>
          </w:p>
        </w:tc>
        <w:tc>
          <w:tcPr>
            <w:tcW w:w="1251" w:type="pct"/>
          </w:tcPr>
          <w:p w14:paraId="07F6FFAF" w14:textId="77777777" w:rsidR="008A1961" w:rsidRPr="00442838" w:rsidRDefault="008A1961" w:rsidP="008A1961">
            <w:pPr>
              <w:spacing w:line="360" w:lineRule="auto"/>
              <w:rPr>
                <w:sz w:val="24"/>
              </w:rPr>
            </w:pPr>
          </w:p>
        </w:tc>
        <w:tc>
          <w:tcPr>
            <w:tcW w:w="1250" w:type="pct"/>
          </w:tcPr>
          <w:p w14:paraId="29BB8410" w14:textId="77777777" w:rsidR="008A1961" w:rsidRPr="00442838" w:rsidRDefault="008A1961" w:rsidP="008A1961">
            <w:pPr>
              <w:spacing w:line="360" w:lineRule="auto"/>
              <w:rPr>
                <w:sz w:val="24"/>
              </w:rPr>
            </w:pPr>
          </w:p>
        </w:tc>
      </w:tr>
      <w:tr w:rsidR="008A1961" w:rsidRPr="00442838" w14:paraId="69FA70AC" w14:textId="77777777" w:rsidTr="008A1961">
        <w:tc>
          <w:tcPr>
            <w:tcW w:w="1250" w:type="pct"/>
          </w:tcPr>
          <w:p w14:paraId="62231193" w14:textId="441B7A49" w:rsidR="008A1961" w:rsidRPr="00442838" w:rsidRDefault="00503274" w:rsidP="008A1961">
            <w:pPr>
              <w:spacing w:line="360" w:lineRule="auto"/>
              <w:rPr>
                <w:sz w:val="24"/>
              </w:rPr>
            </w:pPr>
            <w:r>
              <w:rPr>
                <w:sz w:val="24"/>
              </w:rPr>
              <w:t>Sky Plate</w:t>
            </w:r>
          </w:p>
        </w:tc>
        <w:tc>
          <w:tcPr>
            <w:tcW w:w="1249" w:type="pct"/>
          </w:tcPr>
          <w:p w14:paraId="76661369" w14:textId="77777777" w:rsidR="008A1961" w:rsidRPr="00442838" w:rsidRDefault="008A1961" w:rsidP="008A1961">
            <w:pPr>
              <w:spacing w:line="360" w:lineRule="auto"/>
              <w:rPr>
                <w:sz w:val="24"/>
              </w:rPr>
            </w:pPr>
          </w:p>
        </w:tc>
        <w:tc>
          <w:tcPr>
            <w:tcW w:w="1251" w:type="pct"/>
          </w:tcPr>
          <w:p w14:paraId="45038946" w14:textId="77777777" w:rsidR="008A1961" w:rsidRPr="00442838" w:rsidRDefault="008A1961" w:rsidP="008A1961">
            <w:pPr>
              <w:spacing w:line="360" w:lineRule="auto"/>
              <w:rPr>
                <w:sz w:val="24"/>
              </w:rPr>
            </w:pPr>
          </w:p>
        </w:tc>
        <w:tc>
          <w:tcPr>
            <w:tcW w:w="1250" w:type="pct"/>
          </w:tcPr>
          <w:p w14:paraId="33B60C16" w14:textId="77777777" w:rsidR="008A1961" w:rsidRPr="00442838" w:rsidRDefault="008A1961" w:rsidP="008A1961">
            <w:pPr>
              <w:spacing w:line="360" w:lineRule="auto"/>
              <w:rPr>
                <w:sz w:val="24"/>
              </w:rPr>
            </w:pPr>
          </w:p>
        </w:tc>
      </w:tr>
      <w:tr w:rsidR="008A1961" w:rsidRPr="00442838" w14:paraId="01EAB9A0" w14:textId="77777777" w:rsidTr="008A1961">
        <w:tc>
          <w:tcPr>
            <w:tcW w:w="1250" w:type="pct"/>
          </w:tcPr>
          <w:p w14:paraId="47C157AB" w14:textId="7AC3E31C" w:rsidR="008A1961" w:rsidRPr="00442838" w:rsidRDefault="00503274" w:rsidP="008A1961">
            <w:pPr>
              <w:spacing w:line="360" w:lineRule="auto"/>
              <w:rPr>
                <w:sz w:val="24"/>
              </w:rPr>
            </w:pPr>
            <w:r>
              <w:rPr>
                <w:sz w:val="24"/>
              </w:rPr>
              <w:t>Mind Plate</w:t>
            </w:r>
          </w:p>
        </w:tc>
        <w:tc>
          <w:tcPr>
            <w:tcW w:w="1249" w:type="pct"/>
          </w:tcPr>
          <w:p w14:paraId="5F4D0526" w14:textId="77777777" w:rsidR="008A1961" w:rsidRPr="00442838" w:rsidRDefault="008A1961" w:rsidP="008A1961">
            <w:pPr>
              <w:spacing w:line="360" w:lineRule="auto"/>
              <w:rPr>
                <w:sz w:val="24"/>
              </w:rPr>
            </w:pPr>
          </w:p>
        </w:tc>
        <w:tc>
          <w:tcPr>
            <w:tcW w:w="1251" w:type="pct"/>
          </w:tcPr>
          <w:p w14:paraId="28CB6E54" w14:textId="77777777" w:rsidR="008A1961" w:rsidRPr="00442838" w:rsidRDefault="008A1961" w:rsidP="008A1961">
            <w:pPr>
              <w:spacing w:line="360" w:lineRule="auto"/>
              <w:rPr>
                <w:sz w:val="24"/>
              </w:rPr>
            </w:pPr>
          </w:p>
        </w:tc>
        <w:tc>
          <w:tcPr>
            <w:tcW w:w="1250" w:type="pct"/>
          </w:tcPr>
          <w:p w14:paraId="1F545918" w14:textId="77777777" w:rsidR="008A1961" w:rsidRPr="00442838" w:rsidRDefault="008A1961" w:rsidP="008A1961">
            <w:pPr>
              <w:spacing w:line="360" w:lineRule="auto"/>
              <w:rPr>
                <w:sz w:val="24"/>
              </w:rPr>
            </w:pPr>
          </w:p>
        </w:tc>
      </w:tr>
      <w:tr w:rsidR="008A1961" w:rsidRPr="00442838" w14:paraId="249A183B" w14:textId="77777777" w:rsidTr="008A1961">
        <w:tc>
          <w:tcPr>
            <w:tcW w:w="1250" w:type="pct"/>
          </w:tcPr>
          <w:p w14:paraId="24DFE2AD" w14:textId="67FC3971" w:rsidR="008A1961" w:rsidRPr="00442838" w:rsidRDefault="00503274" w:rsidP="008A1961">
            <w:pPr>
              <w:spacing w:line="360" w:lineRule="auto"/>
              <w:rPr>
                <w:sz w:val="24"/>
              </w:rPr>
            </w:pPr>
            <w:r>
              <w:rPr>
                <w:sz w:val="24"/>
              </w:rPr>
              <w:t>Insect Plate</w:t>
            </w:r>
          </w:p>
        </w:tc>
        <w:tc>
          <w:tcPr>
            <w:tcW w:w="1249" w:type="pct"/>
          </w:tcPr>
          <w:p w14:paraId="3C07DF7E" w14:textId="77777777" w:rsidR="008A1961" w:rsidRPr="00442838" w:rsidRDefault="008A1961" w:rsidP="008A1961">
            <w:pPr>
              <w:spacing w:line="360" w:lineRule="auto"/>
              <w:rPr>
                <w:sz w:val="24"/>
              </w:rPr>
            </w:pPr>
          </w:p>
        </w:tc>
        <w:tc>
          <w:tcPr>
            <w:tcW w:w="1251" w:type="pct"/>
          </w:tcPr>
          <w:p w14:paraId="1515AAAF" w14:textId="77777777" w:rsidR="008A1961" w:rsidRPr="00442838" w:rsidRDefault="008A1961" w:rsidP="008A1961">
            <w:pPr>
              <w:spacing w:line="360" w:lineRule="auto"/>
              <w:rPr>
                <w:sz w:val="24"/>
              </w:rPr>
            </w:pPr>
          </w:p>
        </w:tc>
        <w:tc>
          <w:tcPr>
            <w:tcW w:w="1250" w:type="pct"/>
          </w:tcPr>
          <w:p w14:paraId="7B41C11B" w14:textId="77777777" w:rsidR="008A1961" w:rsidRPr="00442838" w:rsidRDefault="008A1961" w:rsidP="008A1961">
            <w:pPr>
              <w:spacing w:line="360" w:lineRule="auto"/>
              <w:rPr>
                <w:sz w:val="24"/>
              </w:rPr>
            </w:pPr>
          </w:p>
        </w:tc>
      </w:tr>
      <w:tr w:rsidR="008A1961" w:rsidRPr="00442838" w14:paraId="46626D1C" w14:textId="77777777" w:rsidTr="008A1961">
        <w:tc>
          <w:tcPr>
            <w:tcW w:w="1250" w:type="pct"/>
          </w:tcPr>
          <w:p w14:paraId="46A046CE" w14:textId="58FC4CFE" w:rsidR="008A1961" w:rsidRPr="00442838" w:rsidRDefault="00503274" w:rsidP="008A1961">
            <w:pPr>
              <w:spacing w:line="360" w:lineRule="auto"/>
              <w:rPr>
                <w:sz w:val="24"/>
              </w:rPr>
            </w:pPr>
            <w:r>
              <w:rPr>
                <w:sz w:val="24"/>
              </w:rPr>
              <w:t>Stone Plate</w:t>
            </w:r>
          </w:p>
        </w:tc>
        <w:tc>
          <w:tcPr>
            <w:tcW w:w="1249" w:type="pct"/>
          </w:tcPr>
          <w:p w14:paraId="0DC92F98" w14:textId="77777777" w:rsidR="008A1961" w:rsidRPr="00442838" w:rsidRDefault="008A1961" w:rsidP="008A1961">
            <w:pPr>
              <w:spacing w:line="360" w:lineRule="auto"/>
              <w:rPr>
                <w:sz w:val="24"/>
              </w:rPr>
            </w:pPr>
          </w:p>
        </w:tc>
        <w:tc>
          <w:tcPr>
            <w:tcW w:w="1251" w:type="pct"/>
          </w:tcPr>
          <w:p w14:paraId="7A339D20" w14:textId="77777777" w:rsidR="008A1961" w:rsidRPr="00442838" w:rsidRDefault="008A1961" w:rsidP="008A1961">
            <w:pPr>
              <w:spacing w:line="360" w:lineRule="auto"/>
              <w:rPr>
                <w:sz w:val="24"/>
              </w:rPr>
            </w:pPr>
          </w:p>
        </w:tc>
        <w:tc>
          <w:tcPr>
            <w:tcW w:w="1250" w:type="pct"/>
          </w:tcPr>
          <w:p w14:paraId="291FDCB2" w14:textId="77777777" w:rsidR="008A1961" w:rsidRPr="00442838" w:rsidRDefault="008A1961" w:rsidP="008A1961">
            <w:pPr>
              <w:spacing w:line="360" w:lineRule="auto"/>
              <w:rPr>
                <w:sz w:val="24"/>
              </w:rPr>
            </w:pPr>
          </w:p>
        </w:tc>
      </w:tr>
      <w:tr w:rsidR="008A1961" w:rsidRPr="00442838" w14:paraId="0A81E12C" w14:textId="77777777" w:rsidTr="008A1961">
        <w:tc>
          <w:tcPr>
            <w:tcW w:w="1250" w:type="pct"/>
          </w:tcPr>
          <w:p w14:paraId="490099D9" w14:textId="2DEB2639" w:rsidR="008A1961" w:rsidRPr="00442838" w:rsidRDefault="00503274" w:rsidP="008A1961">
            <w:pPr>
              <w:spacing w:line="360" w:lineRule="auto"/>
              <w:rPr>
                <w:sz w:val="24"/>
              </w:rPr>
            </w:pPr>
            <w:r>
              <w:rPr>
                <w:sz w:val="24"/>
              </w:rPr>
              <w:t>Spooky Plate</w:t>
            </w:r>
          </w:p>
        </w:tc>
        <w:tc>
          <w:tcPr>
            <w:tcW w:w="1249" w:type="pct"/>
          </w:tcPr>
          <w:p w14:paraId="371AE908" w14:textId="77777777" w:rsidR="008A1961" w:rsidRPr="00442838" w:rsidRDefault="008A1961" w:rsidP="008A1961">
            <w:pPr>
              <w:spacing w:line="360" w:lineRule="auto"/>
              <w:rPr>
                <w:sz w:val="24"/>
              </w:rPr>
            </w:pPr>
          </w:p>
        </w:tc>
        <w:tc>
          <w:tcPr>
            <w:tcW w:w="1251" w:type="pct"/>
          </w:tcPr>
          <w:p w14:paraId="1E6AB186" w14:textId="77777777" w:rsidR="008A1961" w:rsidRPr="00442838" w:rsidRDefault="008A1961" w:rsidP="008A1961">
            <w:pPr>
              <w:spacing w:line="360" w:lineRule="auto"/>
              <w:rPr>
                <w:sz w:val="24"/>
              </w:rPr>
            </w:pPr>
          </w:p>
        </w:tc>
        <w:tc>
          <w:tcPr>
            <w:tcW w:w="1250" w:type="pct"/>
          </w:tcPr>
          <w:p w14:paraId="7E291E71" w14:textId="77777777" w:rsidR="008A1961" w:rsidRPr="00442838" w:rsidRDefault="008A1961" w:rsidP="008A1961">
            <w:pPr>
              <w:spacing w:line="360" w:lineRule="auto"/>
              <w:rPr>
                <w:sz w:val="24"/>
              </w:rPr>
            </w:pPr>
          </w:p>
        </w:tc>
      </w:tr>
      <w:tr w:rsidR="008A1961" w:rsidRPr="00442838" w14:paraId="681D5B0A" w14:textId="77777777" w:rsidTr="008A1961">
        <w:tc>
          <w:tcPr>
            <w:tcW w:w="1250" w:type="pct"/>
          </w:tcPr>
          <w:p w14:paraId="33A7FBE0" w14:textId="68632D0D" w:rsidR="008A1961" w:rsidRPr="00442838" w:rsidRDefault="00503274" w:rsidP="008A1961">
            <w:pPr>
              <w:spacing w:line="360" w:lineRule="auto"/>
              <w:rPr>
                <w:sz w:val="24"/>
              </w:rPr>
            </w:pPr>
            <w:r>
              <w:rPr>
                <w:sz w:val="24"/>
              </w:rPr>
              <w:t>Draco Plate</w:t>
            </w:r>
          </w:p>
        </w:tc>
        <w:tc>
          <w:tcPr>
            <w:tcW w:w="1249" w:type="pct"/>
          </w:tcPr>
          <w:p w14:paraId="4E767E44" w14:textId="77777777" w:rsidR="008A1961" w:rsidRPr="00442838" w:rsidRDefault="008A1961" w:rsidP="008A1961">
            <w:pPr>
              <w:spacing w:line="360" w:lineRule="auto"/>
              <w:rPr>
                <w:sz w:val="24"/>
              </w:rPr>
            </w:pPr>
          </w:p>
        </w:tc>
        <w:tc>
          <w:tcPr>
            <w:tcW w:w="1251" w:type="pct"/>
          </w:tcPr>
          <w:p w14:paraId="32D6D1E4" w14:textId="77777777" w:rsidR="008A1961" w:rsidRPr="00442838" w:rsidRDefault="008A1961" w:rsidP="008A1961">
            <w:pPr>
              <w:spacing w:line="360" w:lineRule="auto"/>
              <w:rPr>
                <w:sz w:val="24"/>
              </w:rPr>
            </w:pPr>
          </w:p>
        </w:tc>
        <w:tc>
          <w:tcPr>
            <w:tcW w:w="1250" w:type="pct"/>
          </w:tcPr>
          <w:p w14:paraId="763EF3D6" w14:textId="77777777" w:rsidR="008A1961" w:rsidRPr="00442838" w:rsidRDefault="008A1961" w:rsidP="008A1961">
            <w:pPr>
              <w:spacing w:line="360" w:lineRule="auto"/>
              <w:rPr>
                <w:sz w:val="24"/>
              </w:rPr>
            </w:pPr>
          </w:p>
        </w:tc>
      </w:tr>
      <w:tr w:rsidR="008A1961" w:rsidRPr="00442838" w14:paraId="26252DCC" w14:textId="77777777" w:rsidTr="008A1961">
        <w:tc>
          <w:tcPr>
            <w:tcW w:w="1250" w:type="pct"/>
          </w:tcPr>
          <w:p w14:paraId="493A8A0A" w14:textId="76CF579C" w:rsidR="008A1961" w:rsidRPr="00442838" w:rsidRDefault="00503274" w:rsidP="008A1961">
            <w:pPr>
              <w:spacing w:line="360" w:lineRule="auto"/>
              <w:rPr>
                <w:sz w:val="24"/>
              </w:rPr>
            </w:pPr>
            <w:r>
              <w:rPr>
                <w:sz w:val="24"/>
              </w:rPr>
              <w:t>Dread Plate</w:t>
            </w:r>
          </w:p>
        </w:tc>
        <w:tc>
          <w:tcPr>
            <w:tcW w:w="1249" w:type="pct"/>
          </w:tcPr>
          <w:p w14:paraId="65CE81B0" w14:textId="77777777" w:rsidR="008A1961" w:rsidRPr="00442838" w:rsidRDefault="008A1961" w:rsidP="008A1961">
            <w:pPr>
              <w:spacing w:line="360" w:lineRule="auto"/>
              <w:rPr>
                <w:sz w:val="24"/>
              </w:rPr>
            </w:pPr>
          </w:p>
        </w:tc>
        <w:tc>
          <w:tcPr>
            <w:tcW w:w="1251" w:type="pct"/>
          </w:tcPr>
          <w:p w14:paraId="3E5237E5" w14:textId="77777777" w:rsidR="008A1961" w:rsidRPr="00442838" w:rsidRDefault="008A1961" w:rsidP="008A1961">
            <w:pPr>
              <w:spacing w:line="360" w:lineRule="auto"/>
              <w:rPr>
                <w:sz w:val="24"/>
              </w:rPr>
            </w:pPr>
          </w:p>
        </w:tc>
        <w:tc>
          <w:tcPr>
            <w:tcW w:w="1250" w:type="pct"/>
          </w:tcPr>
          <w:p w14:paraId="733728CD" w14:textId="77777777" w:rsidR="008A1961" w:rsidRPr="00442838" w:rsidRDefault="008A1961" w:rsidP="008A1961">
            <w:pPr>
              <w:spacing w:line="360" w:lineRule="auto"/>
              <w:rPr>
                <w:sz w:val="24"/>
              </w:rPr>
            </w:pPr>
          </w:p>
        </w:tc>
      </w:tr>
      <w:tr w:rsidR="008A1961" w:rsidRPr="00442838" w14:paraId="0A71AFE5" w14:textId="77777777" w:rsidTr="008A1961">
        <w:tc>
          <w:tcPr>
            <w:tcW w:w="1250" w:type="pct"/>
          </w:tcPr>
          <w:p w14:paraId="7B5A9F2E" w14:textId="5EED6A09" w:rsidR="008A1961" w:rsidRPr="00442838" w:rsidRDefault="00503274" w:rsidP="008A1961">
            <w:pPr>
              <w:spacing w:line="360" w:lineRule="auto"/>
              <w:rPr>
                <w:sz w:val="24"/>
              </w:rPr>
            </w:pPr>
            <w:r>
              <w:rPr>
                <w:sz w:val="24"/>
              </w:rPr>
              <w:t>Iron Plate</w:t>
            </w:r>
          </w:p>
        </w:tc>
        <w:tc>
          <w:tcPr>
            <w:tcW w:w="1249" w:type="pct"/>
          </w:tcPr>
          <w:p w14:paraId="5E99B121" w14:textId="77777777" w:rsidR="008A1961" w:rsidRPr="00442838" w:rsidRDefault="008A1961" w:rsidP="008A1961">
            <w:pPr>
              <w:spacing w:line="360" w:lineRule="auto"/>
              <w:rPr>
                <w:sz w:val="24"/>
              </w:rPr>
            </w:pPr>
          </w:p>
        </w:tc>
        <w:tc>
          <w:tcPr>
            <w:tcW w:w="1251" w:type="pct"/>
          </w:tcPr>
          <w:p w14:paraId="492D1DEC" w14:textId="77777777" w:rsidR="008A1961" w:rsidRPr="00442838" w:rsidRDefault="008A1961" w:rsidP="008A1961">
            <w:pPr>
              <w:spacing w:line="360" w:lineRule="auto"/>
              <w:rPr>
                <w:sz w:val="24"/>
              </w:rPr>
            </w:pPr>
          </w:p>
        </w:tc>
        <w:tc>
          <w:tcPr>
            <w:tcW w:w="1250" w:type="pct"/>
          </w:tcPr>
          <w:p w14:paraId="62E1C5E4" w14:textId="77777777" w:rsidR="008A1961" w:rsidRPr="00442838" w:rsidRDefault="008A1961" w:rsidP="008A1961">
            <w:pPr>
              <w:spacing w:line="360" w:lineRule="auto"/>
              <w:rPr>
                <w:sz w:val="24"/>
              </w:rPr>
            </w:pPr>
          </w:p>
        </w:tc>
      </w:tr>
      <w:tr w:rsidR="008A1961" w:rsidRPr="00442838" w14:paraId="13769192" w14:textId="77777777" w:rsidTr="008A1961">
        <w:tc>
          <w:tcPr>
            <w:tcW w:w="1250" w:type="pct"/>
          </w:tcPr>
          <w:p w14:paraId="4675A587" w14:textId="617E1FBC" w:rsidR="008A1961" w:rsidRPr="00442838" w:rsidRDefault="00503274" w:rsidP="008A1961">
            <w:pPr>
              <w:spacing w:line="360" w:lineRule="auto"/>
              <w:rPr>
                <w:sz w:val="24"/>
              </w:rPr>
            </w:pPr>
            <w:r>
              <w:rPr>
                <w:sz w:val="24"/>
              </w:rPr>
              <w:t>Fire Gem</w:t>
            </w:r>
          </w:p>
        </w:tc>
        <w:tc>
          <w:tcPr>
            <w:tcW w:w="1249" w:type="pct"/>
          </w:tcPr>
          <w:p w14:paraId="2A5C14DF" w14:textId="77777777" w:rsidR="008A1961" w:rsidRPr="00442838" w:rsidRDefault="008A1961" w:rsidP="008A1961">
            <w:pPr>
              <w:spacing w:line="360" w:lineRule="auto"/>
              <w:rPr>
                <w:sz w:val="24"/>
              </w:rPr>
            </w:pPr>
          </w:p>
        </w:tc>
        <w:tc>
          <w:tcPr>
            <w:tcW w:w="1251" w:type="pct"/>
          </w:tcPr>
          <w:p w14:paraId="299966E9" w14:textId="77777777" w:rsidR="008A1961" w:rsidRPr="00442838" w:rsidRDefault="008A1961" w:rsidP="008A1961">
            <w:pPr>
              <w:spacing w:line="360" w:lineRule="auto"/>
              <w:rPr>
                <w:sz w:val="24"/>
              </w:rPr>
            </w:pPr>
          </w:p>
        </w:tc>
        <w:tc>
          <w:tcPr>
            <w:tcW w:w="1250" w:type="pct"/>
          </w:tcPr>
          <w:p w14:paraId="7D0DBF73" w14:textId="77777777" w:rsidR="008A1961" w:rsidRPr="00442838" w:rsidRDefault="008A1961" w:rsidP="008A1961">
            <w:pPr>
              <w:spacing w:line="360" w:lineRule="auto"/>
              <w:rPr>
                <w:sz w:val="24"/>
              </w:rPr>
            </w:pPr>
          </w:p>
        </w:tc>
      </w:tr>
      <w:tr w:rsidR="008A1961" w:rsidRPr="00442838" w14:paraId="2906AF20" w14:textId="77777777" w:rsidTr="008A1961">
        <w:tc>
          <w:tcPr>
            <w:tcW w:w="1250" w:type="pct"/>
          </w:tcPr>
          <w:p w14:paraId="46BB4C01" w14:textId="1A16AD48" w:rsidR="008A1961" w:rsidRPr="00442838" w:rsidRDefault="00503274" w:rsidP="008A1961">
            <w:pPr>
              <w:spacing w:line="360" w:lineRule="auto"/>
              <w:rPr>
                <w:sz w:val="24"/>
              </w:rPr>
            </w:pPr>
            <w:r>
              <w:rPr>
                <w:sz w:val="24"/>
              </w:rPr>
              <w:t>Water Gem</w:t>
            </w:r>
          </w:p>
        </w:tc>
        <w:tc>
          <w:tcPr>
            <w:tcW w:w="1249" w:type="pct"/>
          </w:tcPr>
          <w:p w14:paraId="1A5FA486" w14:textId="77777777" w:rsidR="008A1961" w:rsidRPr="00442838" w:rsidRDefault="008A1961" w:rsidP="008A1961">
            <w:pPr>
              <w:spacing w:line="360" w:lineRule="auto"/>
              <w:rPr>
                <w:sz w:val="24"/>
              </w:rPr>
            </w:pPr>
          </w:p>
        </w:tc>
        <w:tc>
          <w:tcPr>
            <w:tcW w:w="1251" w:type="pct"/>
          </w:tcPr>
          <w:p w14:paraId="62375A35" w14:textId="77777777" w:rsidR="008A1961" w:rsidRPr="00442838" w:rsidRDefault="008A1961" w:rsidP="008A1961">
            <w:pPr>
              <w:spacing w:line="360" w:lineRule="auto"/>
              <w:rPr>
                <w:sz w:val="24"/>
              </w:rPr>
            </w:pPr>
          </w:p>
        </w:tc>
        <w:tc>
          <w:tcPr>
            <w:tcW w:w="1250" w:type="pct"/>
          </w:tcPr>
          <w:p w14:paraId="008C7F92" w14:textId="77777777" w:rsidR="008A1961" w:rsidRPr="00442838" w:rsidRDefault="008A1961" w:rsidP="008A1961">
            <w:pPr>
              <w:spacing w:line="360" w:lineRule="auto"/>
              <w:rPr>
                <w:sz w:val="24"/>
              </w:rPr>
            </w:pPr>
          </w:p>
        </w:tc>
      </w:tr>
      <w:tr w:rsidR="008A1961" w:rsidRPr="00442838" w14:paraId="164ED7F6" w14:textId="77777777" w:rsidTr="008A1961">
        <w:tc>
          <w:tcPr>
            <w:tcW w:w="1250" w:type="pct"/>
          </w:tcPr>
          <w:p w14:paraId="0079231D" w14:textId="15F937D1" w:rsidR="008A1961" w:rsidRPr="00442838" w:rsidRDefault="00503274" w:rsidP="008A1961">
            <w:pPr>
              <w:spacing w:line="360" w:lineRule="auto"/>
              <w:rPr>
                <w:sz w:val="24"/>
              </w:rPr>
            </w:pPr>
            <w:r>
              <w:rPr>
                <w:sz w:val="24"/>
              </w:rPr>
              <w:t>Electric Gem</w:t>
            </w:r>
          </w:p>
        </w:tc>
        <w:tc>
          <w:tcPr>
            <w:tcW w:w="1249" w:type="pct"/>
          </w:tcPr>
          <w:p w14:paraId="4244CF43" w14:textId="77777777" w:rsidR="008A1961" w:rsidRPr="00442838" w:rsidRDefault="008A1961" w:rsidP="008A1961">
            <w:pPr>
              <w:spacing w:line="360" w:lineRule="auto"/>
              <w:rPr>
                <w:sz w:val="24"/>
              </w:rPr>
            </w:pPr>
          </w:p>
        </w:tc>
        <w:tc>
          <w:tcPr>
            <w:tcW w:w="1251" w:type="pct"/>
          </w:tcPr>
          <w:p w14:paraId="64D0169E" w14:textId="77777777" w:rsidR="008A1961" w:rsidRPr="00442838" w:rsidRDefault="008A1961" w:rsidP="008A1961">
            <w:pPr>
              <w:spacing w:line="360" w:lineRule="auto"/>
              <w:rPr>
                <w:sz w:val="24"/>
              </w:rPr>
            </w:pPr>
          </w:p>
        </w:tc>
        <w:tc>
          <w:tcPr>
            <w:tcW w:w="1250" w:type="pct"/>
          </w:tcPr>
          <w:p w14:paraId="1E008DDB" w14:textId="77777777" w:rsidR="008A1961" w:rsidRPr="00442838" w:rsidRDefault="008A1961" w:rsidP="008A1961">
            <w:pPr>
              <w:spacing w:line="360" w:lineRule="auto"/>
              <w:rPr>
                <w:sz w:val="24"/>
              </w:rPr>
            </w:pPr>
          </w:p>
        </w:tc>
      </w:tr>
      <w:tr w:rsidR="008A1961" w:rsidRPr="00442838" w14:paraId="252AACB5" w14:textId="77777777" w:rsidTr="008A1961">
        <w:tc>
          <w:tcPr>
            <w:tcW w:w="1250" w:type="pct"/>
          </w:tcPr>
          <w:p w14:paraId="69BFC431" w14:textId="65F3D0C2" w:rsidR="008A1961" w:rsidRPr="00442838" w:rsidRDefault="00503274" w:rsidP="008A1961">
            <w:pPr>
              <w:spacing w:line="360" w:lineRule="auto"/>
              <w:rPr>
                <w:sz w:val="24"/>
              </w:rPr>
            </w:pPr>
            <w:r>
              <w:rPr>
                <w:sz w:val="24"/>
              </w:rPr>
              <w:t>Grass Gem</w:t>
            </w:r>
          </w:p>
        </w:tc>
        <w:tc>
          <w:tcPr>
            <w:tcW w:w="1249" w:type="pct"/>
          </w:tcPr>
          <w:p w14:paraId="7CD6851B" w14:textId="77777777" w:rsidR="008A1961" w:rsidRPr="00442838" w:rsidRDefault="008A1961" w:rsidP="008A1961">
            <w:pPr>
              <w:spacing w:line="360" w:lineRule="auto"/>
              <w:rPr>
                <w:sz w:val="24"/>
              </w:rPr>
            </w:pPr>
          </w:p>
        </w:tc>
        <w:tc>
          <w:tcPr>
            <w:tcW w:w="1251" w:type="pct"/>
          </w:tcPr>
          <w:p w14:paraId="4CBD5FEF" w14:textId="77777777" w:rsidR="008A1961" w:rsidRPr="00442838" w:rsidRDefault="008A1961" w:rsidP="008A1961">
            <w:pPr>
              <w:spacing w:line="360" w:lineRule="auto"/>
              <w:rPr>
                <w:sz w:val="24"/>
              </w:rPr>
            </w:pPr>
          </w:p>
        </w:tc>
        <w:tc>
          <w:tcPr>
            <w:tcW w:w="1250" w:type="pct"/>
          </w:tcPr>
          <w:p w14:paraId="181628DF" w14:textId="77777777" w:rsidR="008A1961" w:rsidRPr="00442838" w:rsidRDefault="008A1961" w:rsidP="008A1961">
            <w:pPr>
              <w:spacing w:line="360" w:lineRule="auto"/>
              <w:rPr>
                <w:sz w:val="24"/>
              </w:rPr>
            </w:pPr>
          </w:p>
        </w:tc>
      </w:tr>
      <w:tr w:rsidR="008A1961" w:rsidRPr="00442838" w14:paraId="773993F5" w14:textId="77777777" w:rsidTr="008A1961">
        <w:tc>
          <w:tcPr>
            <w:tcW w:w="1250" w:type="pct"/>
          </w:tcPr>
          <w:p w14:paraId="71307058" w14:textId="4FAE0BD5" w:rsidR="008A1961" w:rsidRPr="00442838" w:rsidRDefault="00503274" w:rsidP="008A1961">
            <w:pPr>
              <w:spacing w:line="360" w:lineRule="auto"/>
              <w:rPr>
                <w:sz w:val="24"/>
              </w:rPr>
            </w:pPr>
            <w:r>
              <w:rPr>
                <w:sz w:val="24"/>
              </w:rPr>
              <w:t>Ice Gem</w:t>
            </w:r>
          </w:p>
        </w:tc>
        <w:tc>
          <w:tcPr>
            <w:tcW w:w="1249" w:type="pct"/>
          </w:tcPr>
          <w:p w14:paraId="6A52E2F1" w14:textId="77777777" w:rsidR="008A1961" w:rsidRPr="00442838" w:rsidRDefault="008A1961" w:rsidP="008A1961">
            <w:pPr>
              <w:spacing w:line="360" w:lineRule="auto"/>
              <w:rPr>
                <w:sz w:val="24"/>
              </w:rPr>
            </w:pPr>
          </w:p>
        </w:tc>
        <w:tc>
          <w:tcPr>
            <w:tcW w:w="1251" w:type="pct"/>
          </w:tcPr>
          <w:p w14:paraId="08D924E0" w14:textId="77777777" w:rsidR="008A1961" w:rsidRPr="00442838" w:rsidRDefault="008A1961" w:rsidP="008A1961">
            <w:pPr>
              <w:spacing w:line="360" w:lineRule="auto"/>
              <w:rPr>
                <w:sz w:val="24"/>
              </w:rPr>
            </w:pPr>
          </w:p>
        </w:tc>
        <w:tc>
          <w:tcPr>
            <w:tcW w:w="1250" w:type="pct"/>
          </w:tcPr>
          <w:p w14:paraId="0D685961" w14:textId="77777777" w:rsidR="008A1961" w:rsidRPr="00442838" w:rsidRDefault="008A1961" w:rsidP="008A1961">
            <w:pPr>
              <w:spacing w:line="360" w:lineRule="auto"/>
              <w:rPr>
                <w:sz w:val="24"/>
              </w:rPr>
            </w:pPr>
          </w:p>
        </w:tc>
      </w:tr>
      <w:tr w:rsidR="008A1961" w:rsidRPr="00442838" w14:paraId="704E8081" w14:textId="77777777" w:rsidTr="008A1961">
        <w:tc>
          <w:tcPr>
            <w:tcW w:w="1250" w:type="pct"/>
          </w:tcPr>
          <w:p w14:paraId="76EE2745" w14:textId="1E079C19" w:rsidR="008A1961" w:rsidRPr="00442838" w:rsidRDefault="00503274" w:rsidP="008A1961">
            <w:pPr>
              <w:spacing w:line="360" w:lineRule="auto"/>
              <w:rPr>
                <w:sz w:val="24"/>
              </w:rPr>
            </w:pPr>
            <w:r>
              <w:rPr>
                <w:sz w:val="24"/>
              </w:rPr>
              <w:t>Fight Gem</w:t>
            </w:r>
          </w:p>
        </w:tc>
        <w:tc>
          <w:tcPr>
            <w:tcW w:w="1249" w:type="pct"/>
          </w:tcPr>
          <w:p w14:paraId="29657947" w14:textId="77777777" w:rsidR="008A1961" w:rsidRPr="00442838" w:rsidRDefault="008A1961" w:rsidP="008A1961">
            <w:pPr>
              <w:spacing w:line="360" w:lineRule="auto"/>
              <w:rPr>
                <w:sz w:val="24"/>
              </w:rPr>
            </w:pPr>
          </w:p>
        </w:tc>
        <w:tc>
          <w:tcPr>
            <w:tcW w:w="1251" w:type="pct"/>
          </w:tcPr>
          <w:p w14:paraId="34EA7255" w14:textId="77777777" w:rsidR="008A1961" w:rsidRPr="00442838" w:rsidRDefault="008A1961" w:rsidP="008A1961">
            <w:pPr>
              <w:spacing w:line="360" w:lineRule="auto"/>
              <w:rPr>
                <w:sz w:val="24"/>
              </w:rPr>
            </w:pPr>
          </w:p>
        </w:tc>
        <w:tc>
          <w:tcPr>
            <w:tcW w:w="1250" w:type="pct"/>
          </w:tcPr>
          <w:p w14:paraId="2131030B" w14:textId="77777777" w:rsidR="008A1961" w:rsidRPr="00442838" w:rsidRDefault="008A1961" w:rsidP="008A1961">
            <w:pPr>
              <w:spacing w:line="360" w:lineRule="auto"/>
              <w:rPr>
                <w:sz w:val="24"/>
              </w:rPr>
            </w:pPr>
          </w:p>
        </w:tc>
      </w:tr>
      <w:tr w:rsidR="008A1961" w:rsidRPr="00442838" w14:paraId="214CDF14" w14:textId="77777777" w:rsidTr="008A1961">
        <w:tc>
          <w:tcPr>
            <w:tcW w:w="1250" w:type="pct"/>
          </w:tcPr>
          <w:p w14:paraId="0EA4C7F5" w14:textId="022FB8FB" w:rsidR="008A1961" w:rsidRPr="00442838" w:rsidRDefault="00503274" w:rsidP="008A1961">
            <w:pPr>
              <w:spacing w:line="360" w:lineRule="auto"/>
              <w:rPr>
                <w:sz w:val="24"/>
              </w:rPr>
            </w:pPr>
            <w:r>
              <w:rPr>
                <w:sz w:val="24"/>
              </w:rPr>
              <w:t>Poison Gem</w:t>
            </w:r>
          </w:p>
        </w:tc>
        <w:tc>
          <w:tcPr>
            <w:tcW w:w="1249" w:type="pct"/>
          </w:tcPr>
          <w:p w14:paraId="6297B57A" w14:textId="77777777" w:rsidR="008A1961" w:rsidRPr="00442838" w:rsidRDefault="008A1961" w:rsidP="008A1961">
            <w:pPr>
              <w:spacing w:line="360" w:lineRule="auto"/>
              <w:rPr>
                <w:sz w:val="24"/>
              </w:rPr>
            </w:pPr>
          </w:p>
        </w:tc>
        <w:tc>
          <w:tcPr>
            <w:tcW w:w="1251" w:type="pct"/>
          </w:tcPr>
          <w:p w14:paraId="711A015A" w14:textId="77777777" w:rsidR="008A1961" w:rsidRPr="00442838" w:rsidRDefault="008A1961" w:rsidP="008A1961">
            <w:pPr>
              <w:spacing w:line="360" w:lineRule="auto"/>
              <w:rPr>
                <w:sz w:val="24"/>
              </w:rPr>
            </w:pPr>
          </w:p>
        </w:tc>
        <w:tc>
          <w:tcPr>
            <w:tcW w:w="1250" w:type="pct"/>
          </w:tcPr>
          <w:p w14:paraId="0DB2D974" w14:textId="77777777" w:rsidR="008A1961" w:rsidRPr="00442838" w:rsidRDefault="008A1961" w:rsidP="008A1961">
            <w:pPr>
              <w:spacing w:line="360" w:lineRule="auto"/>
              <w:rPr>
                <w:sz w:val="24"/>
              </w:rPr>
            </w:pPr>
          </w:p>
        </w:tc>
      </w:tr>
      <w:tr w:rsidR="008A1961" w:rsidRPr="00442838" w14:paraId="35BCF1B0" w14:textId="77777777" w:rsidTr="008A1961">
        <w:tc>
          <w:tcPr>
            <w:tcW w:w="1250" w:type="pct"/>
          </w:tcPr>
          <w:p w14:paraId="1D16D4FD" w14:textId="45631C55" w:rsidR="008A1961" w:rsidRPr="00442838" w:rsidRDefault="00503274" w:rsidP="008A1961">
            <w:pPr>
              <w:spacing w:line="360" w:lineRule="auto"/>
              <w:rPr>
                <w:sz w:val="24"/>
              </w:rPr>
            </w:pPr>
            <w:r>
              <w:rPr>
                <w:sz w:val="24"/>
              </w:rPr>
              <w:t>Ground Gem</w:t>
            </w:r>
          </w:p>
        </w:tc>
        <w:tc>
          <w:tcPr>
            <w:tcW w:w="1249" w:type="pct"/>
          </w:tcPr>
          <w:p w14:paraId="0FF5B5C5" w14:textId="77777777" w:rsidR="008A1961" w:rsidRPr="00442838" w:rsidRDefault="008A1961" w:rsidP="008A1961">
            <w:pPr>
              <w:spacing w:line="360" w:lineRule="auto"/>
              <w:rPr>
                <w:sz w:val="24"/>
              </w:rPr>
            </w:pPr>
          </w:p>
        </w:tc>
        <w:tc>
          <w:tcPr>
            <w:tcW w:w="1251" w:type="pct"/>
          </w:tcPr>
          <w:p w14:paraId="604B0175" w14:textId="77777777" w:rsidR="008A1961" w:rsidRPr="00442838" w:rsidRDefault="008A1961" w:rsidP="008A1961">
            <w:pPr>
              <w:spacing w:line="360" w:lineRule="auto"/>
              <w:rPr>
                <w:sz w:val="24"/>
              </w:rPr>
            </w:pPr>
          </w:p>
        </w:tc>
        <w:tc>
          <w:tcPr>
            <w:tcW w:w="1250" w:type="pct"/>
          </w:tcPr>
          <w:p w14:paraId="3883DCDE" w14:textId="77777777" w:rsidR="008A1961" w:rsidRPr="00442838" w:rsidRDefault="008A1961" w:rsidP="008A1961">
            <w:pPr>
              <w:spacing w:line="360" w:lineRule="auto"/>
              <w:rPr>
                <w:sz w:val="24"/>
              </w:rPr>
            </w:pPr>
          </w:p>
        </w:tc>
      </w:tr>
      <w:tr w:rsidR="008A1961" w:rsidRPr="00442838" w14:paraId="32CFF4B2" w14:textId="77777777" w:rsidTr="008A1961">
        <w:tc>
          <w:tcPr>
            <w:tcW w:w="1250" w:type="pct"/>
          </w:tcPr>
          <w:p w14:paraId="2C90B9E4" w14:textId="081FBBB1" w:rsidR="008A1961" w:rsidRPr="00442838" w:rsidRDefault="00503274" w:rsidP="008A1961">
            <w:pPr>
              <w:spacing w:line="360" w:lineRule="auto"/>
              <w:rPr>
                <w:sz w:val="24"/>
              </w:rPr>
            </w:pPr>
            <w:r>
              <w:rPr>
                <w:sz w:val="24"/>
              </w:rPr>
              <w:t>Flying Gem</w:t>
            </w:r>
          </w:p>
        </w:tc>
        <w:tc>
          <w:tcPr>
            <w:tcW w:w="1249" w:type="pct"/>
          </w:tcPr>
          <w:p w14:paraId="47382835" w14:textId="77777777" w:rsidR="008A1961" w:rsidRPr="00442838" w:rsidRDefault="008A1961" w:rsidP="008A1961">
            <w:pPr>
              <w:spacing w:line="360" w:lineRule="auto"/>
              <w:rPr>
                <w:sz w:val="24"/>
              </w:rPr>
            </w:pPr>
          </w:p>
        </w:tc>
        <w:tc>
          <w:tcPr>
            <w:tcW w:w="1251" w:type="pct"/>
          </w:tcPr>
          <w:p w14:paraId="506B64ED" w14:textId="77777777" w:rsidR="008A1961" w:rsidRPr="00442838" w:rsidRDefault="008A1961" w:rsidP="008A1961">
            <w:pPr>
              <w:spacing w:line="360" w:lineRule="auto"/>
              <w:rPr>
                <w:sz w:val="24"/>
              </w:rPr>
            </w:pPr>
          </w:p>
        </w:tc>
        <w:tc>
          <w:tcPr>
            <w:tcW w:w="1250" w:type="pct"/>
          </w:tcPr>
          <w:p w14:paraId="430BB29C" w14:textId="77777777" w:rsidR="008A1961" w:rsidRPr="00442838" w:rsidRDefault="008A1961" w:rsidP="008A1961">
            <w:pPr>
              <w:spacing w:line="360" w:lineRule="auto"/>
              <w:rPr>
                <w:sz w:val="24"/>
              </w:rPr>
            </w:pPr>
          </w:p>
        </w:tc>
      </w:tr>
      <w:tr w:rsidR="008A1961" w:rsidRPr="00442838" w14:paraId="2C3B93F8" w14:textId="77777777" w:rsidTr="008A1961">
        <w:tc>
          <w:tcPr>
            <w:tcW w:w="1250" w:type="pct"/>
          </w:tcPr>
          <w:p w14:paraId="6EEB2B53" w14:textId="3FCF33D4" w:rsidR="008A1961" w:rsidRPr="00442838" w:rsidRDefault="00503274" w:rsidP="008A1961">
            <w:pPr>
              <w:spacing w:line="360" w:lineRule="auto"/>
              <w:rPr>
                <w:sz w:val="24"/>
              </w:rPr>
            </w:pPr>
            <w:r>
              <w:rPr>
                <w:sz w:val="24"/>
              </w:rPr>
              <w:t>Psychic Gem</w:t>
            </w:r>
          </w:p>
        </w:tc>
        <w:tc>
          <w:tcPr>
            <w:tcW w:w="1249" w:type="pct"/>
          </w:tcPr>
          <w:p w14:paraId="4EEA071D" w14:textId="77777777" w:rsidR="008A1961" w:rsidRPr="00442838" w:rsidRDefault="008A1961" w:rsidP="008A1961">
            <w:pPr>
              <w:spacing w:line="360" w:lineRule="auto"/>
              <w:rPr>
                <w:sz w:val="24"/>
              </w:rPr>
            </w:pPr>
          </w:p>
        </w:tc>
        <w:tc>
          <w:tcPr>
            <w:tcW w:w="1251" w:type="pct"/>
          </w:tcPr>
          <w:p w14:paraId="031FB609" w14:textId="77777777" w:rsidR="008A1961" w:rsidRPr="00442838" w:rsidRDefault="008A1961" w:rsidP="008A1961">
            <w:pPr>
              <w:spacing w:line="360" w:lineRule="auto"/>
              <w:rPr>
                <w:sz w:val="24"/>
              </w:rPr>
            </w:pPr>
          </w:p>
        </w:tc>
        <w:tc>
          <w:tcPr>
            <w:tcW w:w="1250" w:type="pct"/>
          </w:tcPr>
          <w:p w14:paraId="72972A38" w14:textId="77777777" w:rsidR="008A1961" w:rsidRPr="00442838" w:rsidRDefault="008A1961" w:rsidP="008A1961">
            <w:pPr>
              <w:spacing w:line="360" w:lineRule="auto"/>
              <w:rPr>
                <w:sz w:val="24"/>
              </w:rPr>
            </w:pPr>
          </w:p>
        </w:tc>
      </w:tr>
      <w:tr w:rsidR="008A1961" w:rsidRPr="00442838" w14:paraId="2DDD6A1A" w14:textId="77777777" w:rsidTr="008A1961">
        <w:tc>
          <w:tcPr>
            <w:tcW w:w="1250" w:type="pct"/>
          </w:tcPr>
          <w:p w14:paraId="04A8519C" w14:textId="734CED05" w:rsidR="008A1961" w:rsidRPr="00442838" w:rsidRDefault="00503274" w:rsidP="008A1961">
            <w:pPr>
              <w:spacing w:line="360" w:lineRule="auto"/>
              <w:rPr>
                <w:sz w:val="24"/>
              </w:rPr>
            </w:pPr>
            <w:r>
              <w:rPr>
                <w:sz w:val="24"/>
              </w:rPr>
              <w:lastRenderedPageBreak/>
              <w:t>Bug Gem</w:t>
            </w:r>
          </w:p>
        </w:tc>
        <w:tc>
          <w:tcPr>
            <w:tcW w:w="1249" w:type="pct"/>
          </w:tcPr>
          <w:p w14:paraId="484F9035" w14:textId="77777777" w:rsidR="008A1961" w:rsidRPr="00442838" w:rsidRDefault="008A1961" w:rsidP="008A1961">
            <w:pPr>
              <w:spacing w:line="360" w:lineRule="auto"/>
              <w:rPr>
                <w:sz w:val="24"/>
              </w:rPr>
            </w:pPr>
          </w:p>
        </w:tc>
        <w:tc>
          <w:tcPr>
            <w:tcW w:w="1251" w:type="pct"/>
          </w:tcPr>
          <w:p w14:paraId="2F5C267C" w14:textId="77777777" w:rsidR="008A1961" w:rsidRPr="00442838" w:rsidRDefault="008A1961" w:rsidP="008A1961">
            <w:pPr>
              <w:spacing w:line="360" w:lineRule="auto"/>
              <w:rPr>
                <w:sz w:val="24"/>
              </w:rPr>
            </w:pPr>
          </w:p>
        </w:tc>
        <w:tc>
          <w:tcPr>
            <w:tcW w:w="1250" w:type="pct"/>
          </w:tcPr>
          <w:p w14:paraId="7D3D25BB" w14:textId="77777777" w:rsidR="008A1961" w:rsidRPr="00442838" w:rsidRDefault="008A1961" w:rsidP="008A1961">
            <w:pPr>
              <w:spacing w:line="360" w:lineRule="auto"/>
              <w:rPr>
                <w:sz w:val="24"/>
              </w:rPr>
            </w:pPr>
          </w:p>
        </w:tc>
      </w:tr>
      <w:tr w:rsidR="008A1961" w:rsidRPr="00442838" w14:paraId="24CD31EE" w14:textId="77777777" w:rsidTr="008A1961">
        <w:tc>
          <w:tcPr>
            <w:tcW w:w="1250" w:type="pct"/>
          </w:tcPr>
          <w:p w14:paraId="223C21F7" w14:textId="2DB8872A" w:rsidR="008A1961" w:rsidRPr="00442838" w:rsidRDefault="00503274" w:rsidP="008A1961">
            <w:pPr>
              <w:spacing w:line="360" w:lineRule="auto"/>
              <w:rPr>
                <w:sz w:val="24"/>
              </w:rPr>
            </w:pPr>
            <w:r>
              <w:rPr>
                <w:sz w:val="24"/>
              </w:rPr>
              <w:t>Rock Gem</w:t>
            </w:r>
          </w:p>
        </w:tc>
        <w:tc>
          <w:tcPr>
            <w:tcW w:w="1249" w:type="pct"/>
          </w:tcPr>
          <w:p w14:paraId="77EFD53F" w14:textId="77777777" w:rsidR="008A1961" w:rsidRPr="00442838" w:rsidRDefault="008A1961" w:rsidP="008A1961">
            <w:pPr>
              <w:spacing w:line="360" w:lineRule="auto"/>
              <w:rPr>
                <w:sz w:val="24"/>
              </w:rPr>
            </w:pPr>
          </w:p>
        </w:tc>
        <w:tc>
          <w:tcPr>
            <w:tcW w:w="1251" w:type="pct"/>
          </w:tcPr>
          <w:p w14:paraId="46D4CDE5" w14:textId="77777777" w:rsidR="008A1961" w:rsidRPr="00442838" w:rsidRDefault="008A1961" w:rsidP="008A1961">
            <w:pPr>
              <w:spacing w:line="360" w:lineRule="auto"/>
              <w:rPr>
                <w:sz w:val="24"/>
              </w:rPr>
            </w:pPr>
          </w:p>
        </w:tc>
        <w:tc>
          <w:tcPr>
            <w:tcW w:w="1250" w:type="pct"/>
          </w:tcPr>
          <w:p w14:paraId="6CEB9558" w14:textId="77777777" w:rsidR="008A1961" w:rsidRPr="00442838" w:rsidRDefault="008A1961" w:rsidP="008A1961">
            <w:pPr>
              <w:spacing w:line="360" w:lineRule="auto"/>
              <w:rPr>
                <w:sz w:val="24"/>
              </w:rPr>
            </w:pPr>
          </w:p>
        </w:tc>
      </w:tr>
      <w:tr w:rsidR="008A1961" w:rsidRPr="00442838" w14:paraId="0A2FF147" w14:textId="77777777" w:rsidTr="008A1961">
        <w:tc>
          <w:tcPr>
            <w:tcW w:w="1250" w:type="pct"/>
          </w:tcPr>
          <w:p w14:paraId="6F012CBB" w14:textId="502088AF" w:rsidR="008A1961" w:rsidRPr="00442838" w:rsidRDefault="00503274" w:rsidP="008A1961">
            <w:pPr>
              <w:spacing w:line="360" w:lineRule="auto"/>
              <w:rPr>
                <w:sz w:val="24"/>
              </w:rPr>
            </w:pPr>
            <w:r>
              <w:rPr>
                <w:sz w:val="24"/>
              </w:rPr>
              <w:t>Ghost Gem</w:t>
            </w:r>
          </w:p>
        </w:tc>
        <w:tc>
          <w:tcPr>
            <w:tcW w:w="1249" w:type="pct"/>
          </w:tcPr>
          <w:p w14:paraId="1B1E07C2" w14:textId="77777777" w:rsidR="008A1961" w:rsidRPr="00442838" w:rsidRDefault="008A1961" w:rsidP="008A1961">
            <w:pPr>
              <w:spacing w:line="360" w:lineRule="auto"/>
              <w:rPr>
                <w:sz w:val="24"/>
              </w:rPr>
            </w:pPr>
          </w:p>
        </w:tc>
        <w:tc>
          <w:tcPr>
            <w:tcW w:w="1251" w:type="pct"/>
          </w:tcPr>
          <w:p w14:paraId="6A1C60D6" w14:textId="77777777" w:rsidR="008A1961" w:rsidRPr="00442838" w:rsidRDefault="008A1961" w:rsidP="008A1961">
            <w:pPr>
              <w:spacing w:line="360" w:lineRule="auto"/>
              <w:rPr>
                <w:sz w:val="24"/>
              </w:rPr>
            </w:pPr>
          </w:p>
        </w:tc>
        <w:tc>
          <w:tcPr>
            <w:tcW w:w="1250" w:type="pct"/>
          </w:tcPr>
          <w:p w14:paraId="5DBBD6E5" w14:textId="77777777" w:rsidR="008A1961" w:rsidRPr="00442838" w:rsidRDefault="008A1961" w:rsidP="008A1961">
            <w:pPr>
              <w:spacing w:line="360" w:lineRule="auto"/>
              <w:rPr>
                <w:sz w:val="24"/>
              </w:rPr>
            </w:pPr>
          </w:p>
        </w:tc>
      </w:tr>
      <w:tr w:rsidR="008A1961" w:rsidRPr="00442838" w14:paraId="707FBB02" w14:textId="77777777" w:rsidTr="008A1961">
        <w:tc>
          <w:tcPr>
            <w:tcW w:w="1250" w:type="pct"/>
          </w:tcPr>
          <w:p w14:paraId="6C47DB5A" w14:textId="34A5A1EC" w:rsidR="008A1961" w:rsidRPr="00442838" w:rsidRDefault="00503274" w:rsidP="008A1961">
            <w:pPr>
              <w:spacing w:line="360" w:lineRule="auto"/>
              <w:rPr>
                <w:sz w:val="24"/>
              </w:rPr>
            </w:pPr>
            <w:r>
              <w:rPr>
                <w:sz w:val="24"/>
              </w:rPr>
              <w:t>Dragon Gem</w:t>
            </w:r>
          </w:p>
        </w:tc>
        <w:tc>
          <w:tcPr>
            <w:tcW w:w="1249" w:type="pct"/>
          </w:tcPr>
          <w:p w14:paraId="1BB6EC21" w14:textId="77777777" w:rsidR="008A1961" w:rsidRPr="00442838" w:rsidRDefault="008A1961" w:rsidP="008A1961">
            <w:pPr>
              <w:spacing w:line="360" w:lineRule="auto"/>
              <w:rPr>
                <w:sz w:val="24"/>
              </w:rPr>
            </w:pPr>
          </w:p>
        </w:tc>
        <w:tc>
          <w:tcPr>
            <w:tcW w:w="1251" w:type="pct"/>
          </w:tcPr>
          <w:p w14:paraId="538D7F22" w14:textId="77777777" w:rsidR="008A1961" w:rsidRPr="00442838" w:rsidRDefault="008A1961" w:rsidP="008A1961">
            <w:pPr>
              <w:spacing w:line="360" w:lineRule="auto"/>
              <w:rPr>
                <w:sz w:val="24"/>
              </w:rPr>
            </w:pPr>
          </w:p>
        </w:tc>
        <w:tc>
          <w:tcPr>
            <w:tcW w:w="1250" w:type="pct"/>
          </w:tcPr>
          <w:p w14:paraId="765330B0" w14:textId="77777777" w:rsidR="008A1961" w:rsidRPr="00442838" w:rsidRDefault="008A1961" w:rsidP="008A1961">
            <w:pPr>
              <w:spacing w:line="360" w:lineRule="auto"/>
              <w:rPr>
                <w:sz w:val="24"/>
              </w:rPr>
            </w:pPr>
          </w:p>
        </w:tc>
      </w:tr>
      <w:tr w:rsidR="008A1961" w:rsidRPr="00442838" w14:paraId="348FF42E" w14:textId="77777777" w:rsidTr="008A1961">
        <w:tc>
          <w:tcPr>
            <w:tcW w:w="1250" w:type="pct"/>
          </w:tcPr>
          <w:p w14:paraId="6F362B4B" w14:textId="294BCAB2" w:rsidR="008A1961" w:rsidRPr="00442838" w:rsidRDefault="00503274" w:rsidP="008A1961">
            <w:pPr>
              <w:spacing w:line="360" w:lineRule="auto"/>
              <w:rPr>
                <w:sz w:val="24"/>
              </w:rPr>
            </w:pPr>
            <w:r>
              <w:rPr>
                <w:sz w:val="24"/>
              </w:rPr>
              <w:t>Dark Gem</w:t>
            </w:r>
          </w:p>
        </w:tc>
        <w:tc>
          <w:tcPr>
            <w:tcW w:w="1249" w:type="pct"/>
          </w:tcPr>
          <w:p w14:paraId="0C27C7EC" w14:textId="77777777" w:rsidR="008A1961" w:rsidRPr="00442838" w:rsidRDefault="008A1961" w:rsidP="008A1961">
            <w:pPr>
              <w:spacing w:line="360" w:lineRule="auto"/>
              <w:rPr>
                <w:sz w:val="24"/>
              </w:rPr>
            </w:pPr>
          </w:p>
        </w:tc>
        <w:tc>
          <w:tcPr>
            <w:tcW w:w="1251" w:type="pct"/>
          </w:tcPr>
          <w:p w14:paraId="6D2D5CF5" w14:textId="77777777" w:rsidR="008A1961" w:rsidRPr="00442838" w:rsidRDefault="008A1961" w:rsidP="008A1961">
            <w:pPr>
              <w:spacing w:line="360" w:lineRule="auto"/>
              <w:rPr>
                <w:sz w:val="24"/>
              </w:rPr>
            </w:pPr>
          </w:p>
        </w:tc>
        <w:tc>
          <w:tcPr>
            <w:tcW w:w="1250" w:type="pct"/>
          </w:tcPr>
          <w:p w14:paraId="00541400" w14:textId="77777777" w:rsidR="008A1961" w:rsidRPr="00442838" w:rsidRDefault="008A1961" w:rsidP="008A1961">
            <w:pPr>
              <w:spacing w:line="360" w:lineRule="auto"/>
              <w:rPr>
                <w:sz w:val="24"/>
              </w:rPr>
            </w:pPr>
          </w:p>
        </w:tc>
      </w:tr>
      <w:tr w:rsidR="008A1961" w:rsidRPr="00442838" w14:paraId="76F65012" w14:textId="77777777" w:rsidTr="008A1961">
        <w:tc>
          <w:tcPr>
            <w:tcW w:w="1250" w:type="pct"/>
          </w:tcPr>
          <w:p w14:paraId="11975AB0" w14:textId="26CB90EE" w:rsidR="008A1961" w:rsidRPr="00442838" w:rsidRDefault="00503274" w:rsidP="008A1961">
            <w:pPr>
              <w:spacing w:line="360" w:lineRule="auto"/>
              <w:rPr>
                <w:sz w:val="24"/>
              </w:rPr>
            </w:pPr>
            <w:r>
              <w:rPr>
                <w:sz w:val="24"/>
              </w:rPr>
              <w:t>Steel Gem</w:t>
            </w:r>
          </w:p>
        </w:tc>
        <w:tc>
          <w:tcPr>
            <w:tcW w:w="1249" w:type="pct"/>
          </w:tcPr>
          <w:p w14:paraId="767EC8DB" w14:textId="77777777" w:rsidR="008A1961" w:rsidRPr="00442838" w:rsidRDefault="008A1961" w:rsidP="008A1961">
            <w:pPr>
              <w:spacing w:line="360" w:lineRule="auto"/>
              <w:rPr>
                <w:sz w:val="24"/>
              </w:rPr>
            </w:pPr>
          </w:p>
        </w:tc>
        <w:tc>
          <w:tcPr>
            <w:tcW w:w="1251" w:type="pct"/>
          </w:tcPr>
          <w:p w14:paraId="78EC7F3A" w14:textId="77777777" w:rsidR="008A1961" w:rsidRPr="00442838" w:rsidRDefault="008A1961" w:rsidP="008A1961">
            <w:pPr>
              <w:spacing w:line="360" w:lineRule="auto"/>
              <w:rPr>
                <w:sz w:val="24"/>
              </w:rPr>
            </w:pPr>
          </w:p>
        </w:tc>
        <w:tc>
          <w:tcPr>
            <w:tcW w:w="1250" w:type="pct"/>
          </w:tcPr>
          <w:p w14:paraId="23D9D613" w14:textId="77777777" w:rsidR="008A1961" w:rsidRPr="00442838" w:rsidRDefault="008A1961" w:rsidP="008A1961">
            <w:pPr>
              <w:spacing w:line="360" w:lineRule="auto"/>
              <w:rPr>
                <w:sz w:val="24"/>
              </w:rPr>
            </w:pPr>
          </w:p>
        </w:tc>
      </w:tr>
      <w:tr w:rsidR="008A1961" w:rsidRPr="00442838" w14:paraId="11E08A1B" w14:textId="77777777" w:rsidTr="008A1961">
        <w:tc>
          <w:tcPr>
            <w:tcW w:w="1250" w:type="pct"/>
          </w:tcPr>
          <w:p w14:paraId="626AB314" w14:textId="417BC41D" w:rsidR="008A1961" w:rsidRPr="00442838" w:rsidRDefault="00503274" w:rsidP="008A1961">
            <w:pPr>
              <w:spacing w:line="360" w:lineRule="auto"/>
              <w:rPr>
                <w:sz w:val="24"/>
              </w:rPr>
            </w:pPr>
            <w:r>
              <w:rPr>
                <w:sz w:val="24"/>
              </w:rPr>
              <w:t>Normal Gem</w:t>
            </w:r>
          </w:p>
        </w:tc>
        <w:tc>
          <w:tcPr>
            <w:tcW w:w="1249" w:type="pct"/>
          </w:tcPr>
          <w:p w14:paraId="3264FFE0" w14:textId="77777777" w:rsidR="008A1961" w:rsidRPr="00442838" w:rsidRDefault="008A1961" w:rsidP="008A1961">
            <w:pPr>
              <w:spacing w:line="360" w:lineRule="auto"/>
              <w:rPr>
                <w:sz w:val="24"/>
              </w:rPr>
            </w:pPr>
          </w:p>
        </w:tc>
        <w:tc>
          <w:tcPr>
            <w:tcW w:w="1251" w:type="pct"/>
          </w:tcPr>
          <w:p w14:paraId="67B906A5" w14:textId="77777777" w:rsidR="008A1961" w:rsidRPr="00442838" w:rsidRDefault="008A1961" w:rsidP="008A1961">
            <w:pPr>
              <w:spacing w:line="360" w:lineRule="auto"/>
              <w:rPr>
                <w:sz w:val="24"/>
              </w:rPr>
            </w:pPr>
          </w:p>
        </w:tc>
        <w:tc>
          <w:tcPr>
            <w:tcW w:w="1250" w:type="pct"/>
          </w:tcPr>
          <w:p w14:paraId="4040D2B7" w14:textId="77777777" w:rsidR="008A1961" w:rsidRPr="00442838" w:rsidRDefault="008A1961" w:rsidP="008A1961">
            <w:pPr>
              <w:spacing w:line="360" w:lineRule="auto"/>
              <w:rPr>
                <w:sz w:val="24"/>
              </w:rPr>
            </w:pPr>
          </w:p>
        </w:tc>
      </w:tr>
      <w:tr w:rsidR="008A1961" w:rsidRPr="00442838" w14:paraId="215EEB78" w14:textId="77777777" w:rsidTr="008A1961">
        <w:tc>
          <w:tcPr>
            <w:tcW w:w="1250" w:type="pct"/>
          </w:tcPr>
          <w:p w14:paraId="6E1ED631" w14:textId="5E4B62DC" w:rsidR="008A1961" w:rsidRPr="00442838" w:rsidRDefault="00503274" w:rsidP="008A1961">
            <w:pPr>
              <w:spacing w:line="360" w:lineRule="auto"/>
              <w:rPr>
                <w:sz w:val="24"/>
              </w:rPr>
            </w:pPr>
            <w:r>
              <w:rPr>
                <w:sz w:val="24"/>
              </w:rPr>
              <w:t>Light Ball</w:t>
            </w:r>
          </w:p>
        </w:tc>
        <w:tc>
          <w:tcPr>
            <w:tcW w:w="1249" w:type="pct"/>
          </w:tcPr>
          <w:p w14:paraId="300C1255" w14:textId="77777777" w:rsidR="008A1961" w:rsidRPr="00442838" w:rsidRDefault="008A1961" w:rsidP="008A1961">
            <w:pPr>
              <w:spacing w:line="360" w:lineRule="auto"/>
              <w:rPr>
                <w:sz w:val="24"/>
              </w:rPr>
            </w:pPr>
          </w:p>
        </w:tc>
        <w:tc>
          <w:tcPr>
            <w:tcW w:w="1251" w:type="pct"/>
          </w:tcPr>
          <w:p w14:paraId="5A281C85" w14:textId="77777777" w:rsidR="008A1961" w:rsidRPr="00442838" w:rsidRDefault="008A1961" w:rsidP="008A1961">
            <w:pPr>
              <w:spacing w:line="360" w:lineRule="auto"/>
              <w:rPr>
                <w:sz w:val="24"/>
              </w:rPr>
            </w:pPr>
          </w:p>
        </w:tc>
        <w:tc>
          <w:tcPr>
            <w:tcW w:w="1250" w:type="pct"/>
          </w:tcPr>
          <w:p w14:paraId="4FDB0BC2" w14:textId="77777777" w:rsidR="008A1961" w:rsidRPr="00442838" w:rsidRDefault="008A1961" w:rsidP="008A1961">
            <w:pPr>
              <w:spacing w:line="360" w:lineRule="auto"/>
              <w:rPr>
                <w:sz w:val="24"/>
              </w:rPr>
            </w:pPr>
          </w:p>
        </w:tc>
      </w:tr>
      <w:tr w:rsidR="008A1961" w:rsidRPr="00442838" w14:paraId="09E5D0E2" w14:textId="77777777" w:rsidTr="008A1961">
        <w:tc>
          <w:tcPr>
            <w:tcW w:w="1250" w:type="pct"/>
          </w:tcPr>
          <w:p w14:paraId="517C13D7" w14:textId="2DD21CFD" w:rsidR="008A1961" w:rsidRPr="00442838" w:rsidRDefault="00503274" w:rsidP="008A1961">
            <w:pPr>
              <w:spacing w:line="360" w:lineRule="auto"/>
              <w:rPr>
                <w:sz w:val="24"/>
              </w:rPr>
            </w:pPr>
            <w:r>
              <w:rPr>
                <w:sz w:val="24"/>
              </w:rPr>
              <w:t>Lucky Punch</w:t>
            </w:r>
          </w:p>
        </w:tc>
        <w:tc>
          <w:tcPr>
            <w:tcW w:w="1249" w:type="pct"/>
          </w:tcPr>
          <w:p w14:paraId="2011F041" w14:textId="77777777" w:rsidR="008A1961" w:rsidRPr="00442838" w:rsidRDefault="008A1961" w:rsidP="008A1961">
            <w:pPr>
              <w:spacing w:line="360" w:lineRule="auto"/>
              <w:rPr>
                <w:sz w:val="24"/>
              </w:rPr>
            </w:pPr>
          </w:p>
        </w:tc>
        <w:tc>
          <w:tcPr>
            <w:tcW w:w="1251" w:type="pct"/>
          </w:tcPr>
          <w:p w14:paraId="6B3ABC96" w14:textId="77777777" w:rsidR="008A1961" w:rsidRPr="00442838" w:rsidRDefault="008A1961" w:rsidP="008A1961">
            <w:pPr>
              <w:spacing w:line="360" w:lineRule="auto"/>
              <w:rPr>
                <w:sz w:val="24"/>
              </w:rPr>
            </w:pPr>
          </w:p>
        </w:tc>
        <w:tc>
          <w:tcPr>
            <w:tcW w:w="1250" w:type="pct"/>
          </w:tcPr>
          <w:p w14:paraId="4761B191" w14:textId="77777777" w:rsidR="008A1961" w:rsidRPr="00442838" w:rsidRDefault="008A1961" w:rsidP="008A1961">
            <w:pPr>
              <w:spacing w:line="360" w:lineRule="auto"/>
              <w:rPr>
                <w:sz w:val="24"/>
              </w:rPr>
            </w:pPr>
          </w:p>
        </w:tc>
      </w:tr>
      <w:tr w:rsidR="008A1961" w:rsidRPr="00442838" w14:paraId="5BD4A6FA" w14:textId="77777777" w:rsidTr="008A1961">
        <w:tc>
          <w:tcPr>
            <w:tcW w:w="1250" w:type="pct"/>
          </w:tcPr>
          <w:p w14:paraId="508B3356" w14:textId="3DB4F88F" w:rsidR="008A1961" w:rsidRPr="00442838" w:rsidRDefault="00503274" w:rsidP="008A1961">
            <w:pPr>
              <w:spacing w:line="360" w:lineRule="auto"/>
              <w:rPr>
                <w:sz w:val="24"/>
              </w:rPr>
            </w:pPr>
            <w:r>
              <w:rPr>
                <w:sz w:val="24"/>
              </w:rPr>
              <w:t>Metal Powder</w:t>
            </w:r>
          </w:p>
        </w:tc>
        <w:tc>
          <w:tcPr>
            <w:tcW w:w="1249" w:type="pct"/>
          </w:tcPr>
          <w:p w14:paraId="073D3DCB" w14:textId="77777777" w:rsidR="008A1961" w:rsidRPr="00442838" w:rsidRDefault="008A1961" w:rsidP="008A1961">
            <w:pPr>
              <w:spacing w:line="360" w:lineRule="auto"/>
              <w:rPr>
                <w:sz w:val="24"/>
              </w:rPr>
            </w:pPr>
          </w:p>
        </w:tc>
        <w:tc>
          <w:tcPr>
            <w:tcW w:w="1251" w:type="pct"/>
          </w:tcPr>
          <w:p w14:paraId="5378362A" w14:textId="77777777" w:rsidR="008A1961" w:rsidRPr="00442838" w:rsidRDefault="008A1961" w:rsidP="008A1961">
            <w:pPr>
              <w:spacing w:line="360" w:lineRule="auto"/>
              <w:rPr>
                <w:sz w:val="24"/>
              </w:rPr>
            </w:pPr>
          </w:p>
        </w:tc>
        <w:tc>
          <w:tcPr>
            <w:tcW w:w="1250" w:type="pct"/>
          </w:tcPr>
          <w:p w14:paraId="45C2C38C" w14:textId="77777777" w:rsidR="008A1961" w:rsidRPr="00442838" w:rsidRDefault="008A1961" w:rsidP="008A1961">
            <w:pPr>
              <w:spacing w:line="360" w:lineRule="auto"/>
              <w:rPr>
                <w:sz w:val="24"/>
              </w:rPr>
            </w:pPr>
          </w:p>
        </w:tc>
      </w:tr>
      <w:tr w:rsidR="008A1961" w:rsidRPr="00442838" w14:paraId="64D5E69D" w14:textId="77777777" w:rsidTr="008A1961">
        <w:tc>
          <w:tcPr>
            <w:tcW w:w="1250" w:type="pct"/>
          </w:tcPr>
          <w:p w14:paraId="0816ABDA" w14:textId="3B70DFE4" w:rsidR="008A1961" w:rsidRPr="00442838" w:rsidRDefault="00503274" w:rsidP="008A1961">
            <w:pPr>
              <w:spacing w:line="360" w:lineRule="auto"/>
              <w:rPr>
                <w:sz w:val="24"/>
              </w:rPr>
            </w:pPr>
            <w:r>
              <w:rPr>
                <w:sz w:val="24"/>
              </w:rPr>
              <w:t>Quick Powder</w:t>
            </w:r>
          </w:p>
        </w:tc>
        <w:tc>
          <w:tcPr>
            <w:tcW w:w="1249" w:type="pct"/>
          </w:tcPr>
          <w:p w14:paraId="68CB744E" w14:textId="77777777" w:rsidR="008A1961" w:rsidRPr="00442838" w:rsidRDefault="008A1961" w:rsidP="008A1961">
            <w:pPr>
              <w:spacing w:line="360" w:lineRule="auto"/>
              <w:rPr>
                <w:sz w:val="24"/>
              </w:rPr>
            </w:pPr>
          </w:p>
        </w:tc>
        <w:tc>
          <w:tcPr>
            <w:tcW w:w="1251" w:type="pct"/>
          </w:tcPr>
          <w:p w14:paraId="6039B152" w14:textId="77777777" w:rsidR="008A1961" w:rsidRPr="00442838" w:rsidRDefault="008A1961" w:rsidP="008A1961">
            <w:pPr>
              <w:spacing w:line="360" w:lineRule="auto"/>
              <w:rPr>
                <w:sz w:val="24"/>
              </w:rPr>
            </w:pPr>
          </w:p>
        </w:tc>
        <w:tc>
          <w:tcPr>
            <w:tcW w:w="1250" w:type="pct"/>
          </w:tcPr>
          <w:p w14:paraId="20548097" w14:textId="77777777" w:rsidR="008A1961" w:rsidRPr="00442838" w:rsidRDefault="008A1961" w:rsidP="008A1961">
            <w:pPr>
              <w:spacing w:line="360" w:lineRule="auto"/>
              <w:rPr>
                <w:sz w:val="24"/>
              </w:rPr>
            </w:pPr>
          </w:p>
        </w:tc>
      </w:tr>
      <w:tr w:rsidR="008A1961" w:rsidRPr="00442838" w14:paraId="15C422C3" w14:textId="77777777" w:rsidTr="008A1961">
        <w:tc>
          <w:tcPr>
            <w:tcW w:w="1250" w:type="pct"/>
          </w:tcPr>
          <w:p w14:paraId="7CFCF2FE" w14:textId="6A508268" w:rsidR="008A1961" w:rsidRPr="00442838" w:rsidRDefault="00503274" w:rsidP="008A1961">
            <w:pPr>
              <w:spacing w:line="360" w:lineRule="auto"/>
              <w:rPr>
                <w:sz w:val="24"/>
              </w:rPr>
            </w:pPr>
            <w:r>
              <w:rPr>
                <w:sz w:val="24"/>
              </w:rPr>
              <w:t>Thick Club</w:t>
            </w:r>
          </w:p>
        </w:tc>
        <w:tc>
          <w:tcPr>
            <w:tcW w:w="1249" w:type="pct"/>
          </w:tcPr>
          <w:p w14:paraId="0F02F1F0" w14:textId="77777777" w:rsidR="008A1961" w:rsidRPr="00442838" w:rsidRDefault="008A1961" w:rsidP="008A1961">
            <w:pPr>
              <w:spacing w:line="360" w:lineRule="auto"/>
              <w:rPr>
                <w:sz w:val="24"/>
              </w:rPr>
            </w:pPr>
          </w:p>
        </w:tc>
        <w:tc>
          <w:tcPr>
            <w:tcW w:w="1251" w:type="pct"/>
          </w:tcPr>
          <w:p w14:paraId="7F083ACF" w14:textId="77777777" w:rsidR="008A1961" w:rsidRPr="00442838" w:rsidRDefault="008A1961" w:rsidP="008A1961">
            <w:pPr>
              <w:spacing w:line="360" w:lineRule="auto"/>
              <w:rPr>
                <w:sz w:val="24"/>
              </w:rPr>
            </w:pPr>
          </w:p>
        </w:tc>
        <w:tc>
          <w:tcPr>
            <w:tcW w:w="1250" w:type="pct"/>
          </w:tcPr>
          <w:p w14:paraId="79C500FF" w14:textId="77777777" w:rsidR="008A1961" w:rsidRPr="00442838" w:rsidRDefault="008A1961" w:rsidP="008A1961">
            <w:pPr>
              <w:spacing w:line="360" w:lineRule="auto"/>
              <w:rPr>
                <w:sz w:val="24"/>
              </w:rPr>
            </w:pPr>
          </w:p>
        </w:tc>
      </w:tr>
      <w:tr w:rsidR="008A1961" w:rsidRPr="00442838" w14:paraId="35004A5D" w14:textId="77777777" w:rsidTr="008A1961">
        <w:tc>
          <w:tcPr>
            <w:tcW w:w="1250" w:type="pct"/>
          </w:tcPr>
          <w:p w14:paraId="20764A84" w14:textId="0E43D950" w:rsidR="008A1961" w:rsidRPr="00442838" w:rsidRDefault="00503274" w:rsidP="008A1961">
            <w:pPr>
              <w:spacing w:line="360" w:lineRule="auto"/>
              <w:rPr>
                <w:sz w:val="24"/>
              </w:rPr>
            </w:pPr>
            <w:r>
              <w:rPr>
                <w:sz w:val="24"/>
              </w:rPr>
              <w:t>Stick</w:t>
            </w:r>
          </w:p>
        </w:tc>
        <w:tc>
          <w:tcPr>
            <w:tcW w:w="1249" w:type="pct"/>
          </w:tcPr>
          <w:p w14:paraId="75155BDA" w14:textId="77777777" w:rsidR="008A1961" w:rsidRPr="00442838" w:rsidRDefault="008A1961" w:rsidP="008A1961">
            <w:pPr>
              <w:spacing w:line="360" w:lineRule="auto"/>
              <w:rPr>
                <w:sz w:val="24"/>
              </w:rPr>
            </w:pPr>
          </w:p>
        </w:tc>
        <w:tc>
          <w:tcPr>
            <w:tcW w:w="1251" w:type="pct"/>
          </w:tcPr>
          <w:p w14:paraId="4F71B959" w14:textId="77777777" w:rsidR="008A1961" w:rsidRPr="00442838" w:rsidRDefault="008A1961" w:rsidP="008A1961">
            <w:pPr>
              <w:spacing w:line="360" w:lineRule="auto"/>
              <w:rPr>
                <w:sz w:val="24"/>
              </w:rPr>
            </w:pPr>
          </w:p>
        </w:tc>
        <w:tc>
          <w:tcPr>
            <w:tcW w:w="1250" w:type="pct"/>
          </w:tcPr>
          <w:p w14:paraId="58E06E9C" w14:textId="77777777" w:rsidR="008A1961" w:rsidRPr="00442838" w:rsidRDefault="008A1961" w:rsidP="008A1961">
            <w:pPr>
              <w:spacing w:line="360" w:lineRule="auto"/>
              <w:rPr>
                <w:sz w:val="24"/>
              </w:rPr>
            </w:pPr>
          </w:p>
        </w:tc>
      </w:tr>
      <w:tr w:rsidR="008A1961" w:rsidRPr="00442838" w14:paraId="60061CE0" w14:textId="77777777" w:rsidTr="008A1961">
        <w:tc>
          <w:tcPr>
            <w:tcW w:w="1250" w:type="pct"/>
          </w:tcPr>
          <w:p w14:paraId="673196A4" w14:textId="144C58E3" w:rsidR="008A1961" w:rsidRPr="00442838" w:rsidRDefault="00503274" w:rsidP="008A1961">
            <w:pPr>
              <w:spacing w:line="360" w:lineRule="auto"/>
              <w:rPr>
                <w:sz w:val="24"/>
              </w:rPr>
            </w:pPr>
            <w:r>
              <w:rPr>
                <w:sz w:val="24"/>
              </w:rPr>
              <w:t>Soul Dew</w:t>
            </w:r>
          </w:p>
        </w:tc>
        <w:tc>
          <w:tcPr>
            <w:tcW w:w="1249" w:type="pct"/>
          </w:tcPr>
          <w:p w14:paraId="746D0F01" w14:textId="77777777" w:rsidR="008A1961" w:rsidRPr="00442838" w:rsidRDefault="008A1961" w:rsidP="008A1961">
            <w:pPr>
              <w:spacing w:line="360" w:lineRule="auto"/>
              <w:rPr>
                <w:sz w:val="24"/>
              </w:rPr>
            </w:pPr>
          </w:p>
        </w:tc>
        <w:tc>
          <w:tcPr>
            <w:tcW w:w="1251" w:type="pct"/>
          </w:tcPr>
          <w:p w14:paraId="16E59C1E" w14:textId="77777777" w:rsidR="008A1961" w:rsidRPr="00442838" w:rsidRDefault="008A1961" w:rsidP="008A1961">
            <w:pPr>
              <w:spacing w:line="360" w:lineRule="auto"/>
              <w:rPr>
                <w:sz w:val="24"/>
              </w:rPr>
            </w:pPr>
          </w:p>
        </w:tc>
        <w:tc>
          <w:tcPr>
            <w:tcW w:w="1250" w:type="pct"/>
          </w:tcPr>
          <w:p w14:paraId="01A2DD08" w14:textId="77777777" w:rsidR="008A1961" w:rsidRPr="00442838" w:rsidRDefault="008A1961" w:rsidP="008A1961">
            <w:pPr>
              <w:spacing w:line="360" w:lineRule="auto"/>
              <w:rPr>
                <w:sz w:val="24"/>
              </w:rPr>
            </w:pPr>
          </w:p>
        </w:tc>
      </w:tr>
      <w:tr w:rsidR="008A1961" w:rsidRPr="00442838" w14:paraId="026F2BDE" w14:textId="77777777" w:rsidTr="008A1961">
        <w:tc>
          <w:tcPr>
            <w:tcW w:w="1250" w:type="pct"/>
          </w:tcPr>
          <w:p w14:paraId="658E9437" w14:textId="4C791FEE" w:rsidR="008A1961" w:rsidRPr="00442838" w:rsidRDefault="00503274" w:rsidP="008A1961">
            <w:pPr>
              <w:spacing w:line="360" w:lineRule="auto"/>
              <w:rPr>
                <w:sz w:val="24"/>
              </w:rPr>
            </w:pPr>
            <w:r>
              <w:rPr>
                <w:sz w:val="24"/>
              </w:rPr>
              <w:t>Deep Sea Tooth</w:t>
            </w:r>
          </w:p>
        </w:tc>
        <w:tc>
          <w:tcPr>
            <w:tcW w:w="1249" w:type="pct"/>
          </w:tcPr>
          <w:p w14:paraId="29D8FB4B" w14:textId="77777777" w:rsidR="008A1961" w:rsidRPr="00442838" w:rsidRDefault="008A1961" w:rsidP="008A1961">
            <w:pPr>
              <w:spacing w:line="360" w:lineRule="auto"/>
              <w:rPr>
                <w:sz w:val="24"/>
              </w:rPr>
            </w:pPr>
          </w:p>
        </w:tc>
        <w:tc>
          <w:tcPr>
            <w:tcW w:w="1251" w:type="pct"/>
          </w:tcPr>
          <w:p w14:paraId="042D22A6" w14:textId="77777777" w:rsidR="008A1961" w:rsidRPr="00442838" w:rsidRDefault="008A1961" w:rsidP="008A1961">
            <w:pPr>
              <w:spacing w:line="360" w:lineRule="auto"/>
              <w:rPr>
                <w:sz w:val="24"/>
              </w:rPr>
            </w:pPr>
          </w:p>
        </w:tc>
        <w:tc>
          <w:tcPr>
            <w:tcW w:w="1250" w:type="pct"/>
          </w:tcPr>
          <w:p w14:paraId="5296E8D6" w14:textId="77777777" w:rsidR="008A1961" w:rsidRPr="00442838" w:rsidRDefault="008A1961" w:rsidP="008A1961">
            <w:pPr>
              <w:spacing w:line="360" w:lineRule="auto"/>
              <w:rPr>
                <w:sz w:val="24"/>
              </w:rPr>
            </w:pPr>
          </w:p>
        </w:tc>
      </w:tr>
      <w:tr w:rsidR="008A1961" w:rsidRPr="00442838" w14:paraId="38089CE8" w14:textId="77777777" w:rsidTr="008A1961">
        <w:tc>
          <w:tcPr>
            <w:tcW w:w="1250" w:type="pct"/>
          </w:tcPr>
          <w:p w14:paraId="7DF29A1E" w14:textId="6F20F788" w:rsidR="008A1961" w:rsidRPr="00442838" w:rsidRDefault="00503274" w:rsidP="008A1961">
            <w:pPr>
              <w:spacing w:line="360" w:lineRule="auto"/>
              <w:rPr>
                <w:sz w:val="24"/>
              </w:rPr>
            </w:pPr>
            <w:r>
              <w:rPr>
                <w:sz w:val="24"/>
              </w:rPr>
              <w:t>Deep Sea Scale</w:t>
            </w:r>
          </w:p>
        </w:tc>
        <w:tc>
          <w:tcPr>
            <w:tcW w:w="1249" w:type="pct"/>
          </w:tcPr>
          <w:p w14:paraId="5F0F7320" w14:textId="77777777" w:rsidR="008A1961" w:rsidRPr="00442838" w:rsidRDefault="008A1961" w:rsidP="008A1961">
            <w:pPr>
              <w:spacing w:line="360" w:lineRule="auto"/>
              <w:rPr>
                <w:sz w:val="24"/>
              </w:rPr>
            </w:pPr>
          </w:p>
        </w:tc>
        <w:tc>
          <w:tcPr>
            <w:tcW w:w="1251" w:type="pct"/>
          </w:tcPr>
          <w:p w14:paraId="6EC077B3" w14:textId="77777777" w:rsidR="008A1961" w:rsidRPr="00442838" w:rsidRDefault="008A1961" w:rsidP="008A1961">
            <w:pPr>
              <w:spacing w:line="360" w:lineRule="auto"/>
              <w:rPr>
                <w:sz w:val="24"/>
              </w:rPr>
            </w:pPr>
          </w:p>
        </w:tc>
        <w:tc>
          <w:tcPr>
            <w:tcW w:w="1250" w:type="pct"/>
          </w:tcPr>
          <w:p w14:paraId="68BD0F80" w14:textId="77777777" w:rsidR="008A1961" w:rsidRPr="00442838" w:rsidRDefault="008A1961" w:rsidP="008A1961">
            <w:pPr>
              <w:spacing w:line="360" w:lineRule="auto"/>
              <w:rPr>
                <w:sz w:val="24"/>
              </w:rPr>
            </w:pPr>
          </w:p>
        </w:tc>
      </w:tr>
      <w:tr w:rsidR="008A1961" w:rsidRPr="00442838" w14:paraId="16E11EA3" w14:textId="77777777" w:rsidTr="008A1961">
        <w:tc>
          <w:tcPr>
            <w:tcW w:w="1250" w:type="pct"/>
          </w:tcPr>
          <w:p w14:paraId="3D785057" w14:textId="4C88EC2E" w:rsidR="008A1961" w:rsidRPr="00442838" w:rsidRDefault="00503274" w:rsidP="008A1961">
            <w:pPr>
              <w:spacing w:line="360" w:lineRule="auto"/>
              <w:rPr>
                <w:sz w:val="24"/>
              </w:rPr>
            </w:pPr>
            <w:r>
              <w:rPr>
                <w:sz w:val="24"/>
              </w:rPr>
              <w:t>Adamant Orb</w:t>
            </w:r>
          </w:p>
        </w:tc>
        <w:tc>
          <w:tcPr>
            <w:tcW w:w="1249" w:type="pct"/>
          </w:tcPr>
          <w:p w14:paraId="4BAEEE33" w14:textId="77777777" w:rsidR="008A1961" w:rsidRPr="00442838" w:rsidRDefault="008A1961" w:rsidP="008A1961">
            <w:pPr>
              <w:spacing w:line="360" w:lineRule="auto"/>
              <w:rPr>
                <w:sz w:val="24"/>
              </w:rPr>
            </w:pPr>
          </w:p>
        </w:tc>
        <w:tc>
          <w:tcPr>
            <w:tcW w:w="1251" w:type="pct"/>
          </w:tcPr>
          <w:p w14:paraId="10F4F724" w14:textId="77777777" w:rsidR="008A1961" w:rsidRPr="00442838" w:rsidRDefault="008A1961" w:rsidP="008A1961">
            <w:pPr>
              <w:spacing w:line="360" w:lineRule="auto"/>
              <w:rPr>
                <w:sz w:val="24"/>
              </w:rPr>
            </w:pPr>
          </w:p>
        </w:tc>
        <w:tc>
          <w:tcPr>
            <w:tcW w:w="1250" w:type="pct"/>
          </w:tcPr>
          <w:p w14:paraId="20B9E70A" w14:textId="77777777" w:rsidR="008A1961" w:rsidRPr="00442838" w:rsidRDefault="008A1961" w:rsidP="008A1961">
            <w:pPr>
              <w:spacing w:line="360" w:lineRule="auto"/>
              <w:rPr>
                <w:sz w:val="24"/>
              </w:rPr>
            </w:pPr>
          </w:p>
        </w:tc>
      </w:tr>
      <w:tr w:rsidR="008A1961" w:rsidRPr="00442838" w14:paraId="6BB53945" w14:textId="77777777" w:rsidTr="008A1961">
        <w:tc>
          <w:tcPr>
            <w:tcW w:w="1250" w:type="pct"/>
          </w:tcPr>
          <w:p w14:paraId="556108F0" w14:textId="353CC490" w:rsidR="008A1961" w:rsidRPr="00442838" w:rsidRDefault="00503274" w:rsidP="008A1961">
            <w:pPr>
              <w:spacing w:line="360" w:lineRule="auto"/>
              <w:rPr>
                <w:sz w:val="24"/>
              </w:rPr>
            </w:pPr>
            <w:r>
              <w:rPr>
                <w:sz w:val="24"/>
              </w:rPr>
              <w:t>Lustrous Orb</w:t>
            </w:r>
          </w:p>
        </w:tc>
        <w:tc>
          <w:tcPr>
            <w:tcW w:w="1249" w:type="pct"/>
          </w:tcPr>
          <w:p w14:paraId="06A0C219" w14:textId="77777777" w:rsidR="008A1961" w:rsidRPr="00442838" w:rsidRDefault="008A1961" w:rsidP="008A1961">
            <w:pPr>
              <w:spacing w:line="360" w:lineRule="auto"/>
              <w:rPr>
                <w:sz w:val="24"/>
              </w:rPr>
            </w:pPr>
          </w:p>
        </w:tc>
        <w:tc>
          <w:tcPr>
            <w:tcW w:w="1251" w:type="pct"/>
          </w:tcPr>
          <w:p w14:paraId="6042E391" w14:textId="77777777" w:rsidR="008A1961" w:rsidRPr="00442838" w:rsidRDefault="008A1961" w:rsidP="008A1961">
            <w:pPr>
              <w:spacing w:line="360" w:lineRule="auto"/>
              <w:rPr>
                <w:sz w:val="24"/>
              </w:rPr>
            </w:pPr>
          </w:p>
        </w:tc>
        <w:tc>
          <w:tcPr>
            <w:tcW w:w="1250" w:type="pct"/>
          </w:tcPr>
          <w:p w14:paraId="01210B25" w14:textId="77777777" w:rsidR="008A1961" w:rsidRPr="00442838" w:rsidRDefault="008A1961" w:rsidP="008A1961">
            <w:pPr>
              <w:spacing w:line="360" w:lineRule="auto"/>
              <w:rPr>
                <w:sz w:val="24"/>
              </w:rPr>
            </w:pPr>
          </w:p>
        </w:tc>
      </w:tr>
      <w:tr w:rsidR="008A1961" w:rsidRPr="00442838" w14:paraId="617CE697" w14:textId="77777777" w:rsidTr="008A1961">
        <w:tc>
          <w:tcPr>
            <w:tcW w:w="1250" w:type="pct"/>
          </w:tcPr>
          <w:p w14:paraId="2262FA10" w14:textId="2F31CC87" w:rsidR="008A1961" w:rsidRPr="00442838" w:rsidRDefault="00503274" w:rsidP="008A1961">
            <w:pPr>
              <w:spacing w:line="360" w:lineRule="auto"/>
              <w:rPr>
                <w:sz w:val="24"/>
              </w:rPr>
            </w:pPr>
            <w:r>
              <w:rPr>
                <w:sz w:val="24"/>
              </w:rPr>
              <w:t>Griseous Orb</w:t>
            </w:r>
          </w:p>
        </w:tc>
        <w:tc>
          <w:tcPr>
            <w:tcW w:w="1249" w:type="pct"/>
          </w:tcPr>
          <w:p w14:paraId="4A200FB4" w14:textId="77777777" w:rsidR="008A1961" w:rsidRPr="00442838" w:rsidRDefault="008A1961" w:rsidP="008A1961">
            <w:pPr>
              <w:spacing w:line="360" w:lineRule="auto"/>
              <w:rPr>
                <w:sz w:val="24"/>
              </w:rPr>
            </w:pPr>
          </w:p>
        </w:tc>
        <w:tc>
          <w:tcPr>
            <w:tcW w:w="1251" w:type="pct"/>
          </w:tcPr>
          <w:p w14:paraId="4B0748B4" w14:textId="77777777" w:rsidR="008A1961" w:rsidRPr="00442838" w:rsidRDefault="008A1961" w:rsidP="008A1961">
            <w:pPr>
              <w:spacing w:line="360" w:lineRule="auto"/>
              <w:rPr>
                <w:sz w:val="24"/>
              </w:rPr>
            </w:pPr>
          </w:p>
        </w:tc>
        <w:tc>
          <w:tcPr>
            <w:tcW w:w="1250" w:type="pct"/>
          </w:tcPr>
          <w:p w14:paraId="717CF2D6" w14:textId="77777777" w:rsidR="008A1961" w:rsidRPr="00442838" w:rsidRDefault="008A1961" w:rsidP="008A1961">
            <w:pPr>
              <w:spacing w:line="360" w:lineRule="auto"/>
              <w:rPr>
                <w:sz w:val="24"/>
              </w:rPr>
            </w:pPr>
          </w:p>
        </w:tc>
      </w:tr>
      <w:tr w:rsidR="008A1961" w:rsidRPr="00442838" w14:paraId="0AFC1E73" w14:textId="77777777" w:rsidTr="008A1961">
        <w:tc>
          <w:tcPr>
            <w:tcW w:w="1250" w:type="pct"/>
          </w:tcPr>
          <w:p w14:paraId="0FA70999" w14:textId="529AA777" w:rsidR="008A1961" w:rsidRPr="00442838" w:rsidRDefault="00503274" w:rsidP="008A1961">
            <w:pPr>
              <w:spacing w:line="360" w:lineRule="auto"/>
              <w:rPr>
                <w:sz w:val="24"/>
              </w:rPr>
            </w:pPr>
            <w:r>
              <w:rPr>
                <w:sz w:val="24"/>
              </w:rPr>
              <w:t>Douse Drive</w:t>
            </w:r>
          </w:p>
        </w:tc>
        <w:tc>
          <w:tcPr>
            <w:tcW w:w="1249" w:type="pct"/>
          </w:tcPr>
          <w:p w14:paraId="1627E4C9" w14:textId="77777777" w:rsidR="008A1961" w:rsidRPr="00442838" w:rsidRDefault="008A1961" w:rsidP="008A1961">
            <w:pPr>
              <w:spacing w:line="360" w:lineRule="auto"/>
              <w:rPr>
                <w:sz w:val="24"/>
              </w:rPr>
            </w:pPr>
          </w:p>
        </w:tc>
        <w:tc>
          <w:tcPr>
            <w:tcW w:w="1251" w:type="pct"/>
          </w:tcPr>
          <w:p w14:paraId="1380C153" w14:textId="77777777" w:rsidR="008A1961" w:rsidRPr="00442838" w:rsidRDefault="008A1961" w:rsidP="008A1961">
            <w:pPr>
              <w:spacing w:line="360" w:lineRule="auto"/>
              <w:rPr>
                <w:sz w:val="24"/>
              </w:rPr>
            </w:pPr>
          </w:p>
        </w:tc>
        <w:tc>
          <w:tcPr>
            <w:tcW w:w="1250" w:type="pct"/>
          </w:tcPr>
          <w:p w14:paraId="4D853982" w14:textId="77777777" w:rsidR="008A1961" w:rsidRPr="00442838" w:rsidRDefault="008A1961" w:rsidP="008A1961">
            <w:pPr>
              <w:spacing w:line="360" w:lineRule="auto"/>
              <w:rPr>
                <w:sz w:val="24"/>
              </w:rPr>
            </w:pPr>
          </w:p>
        </w:tc>
      </w:tr>
      <w:tr w:rsidR="008A1961" w:rsidRPr="00442838" w14:paraId="354AD94C" w14:textId="77777777" w:rsidTr="008A1961">
        <w:tc>
          <w:tcPr>
            <w:tcW w:w="1250" w:type="pct"/>
          </w:tcPr>
          <w:p w14:paraId="0528DCAD" w14:textId="1F1B8F22" w:rsidR="008A1961" w:rsidRPr="00442838" w:rsidRDefault="00503274" w:rsidP="008A1961">
            <w:pPr>
              <w:spacing w:line="360" w:lineRule="auto"/>
              <w:rPr>
                <w:sz w:val="24"/>
              </w:rPr>
            </w:pPr>
            <w:r>
              <w:rPr>
                <w:sz w:val="24"/>
              </w:rPr>
              <w:t>Shock Drive</w:t>
            </w:r>
          </w:p>
        </w:tc>
        <w:tc>
          <w:tcPr>
            <w:tcW w:w="1249" w:type="pct"/>
          </w:tcPr>
          <w:p w14:paraId="0BA6837C" w14:textId="77777777" w:rsidR="008A1961" w:rsidRPr="00442838" w:rsidRDefault="008A1961" w:rsidP="008A1961">
            <w:pPr>
              <w:spacing w:line="360" w:lineRule="auto"/>
              <w:rPr>
                <w:sz w:val="24"/>
              </w:rPr>
            </w:pPr>
          </w:p>
        </w:tc>
        <w:tc>
          <w:tcPr>
            <w:tcW w:w="1251" w:type="pct"/>
          </w:tcPr>
          <w:p w14:paraId="0E0EED17" w14:textId="77777777" w:rsidR="008A1961" w:rsidRPr="00442838" w:rsidRDefault="008A1961" w:rsidP="008A1961">
            <w:pPr>
              <w:spacing w:line="360" w:lineRule="auto"/>
              <w:rPr>
                <w:sz w:val="24"/>
              </w:rPr>
            </w:pPr>
          </w:p>
        </w:tc>
        <w:tc>
          <w:tcPr>
            <w:tcW w:w="1250" w:type="pct"/>
          </w:tcPr>
          <w:p w14:paraId="6DAA31F1" w14:textId="77777777" w:rsidR="008A1961" w:rsidRPr="00442838" w:rsidRDefault="008A1961" w:rsidP="008A1961">
            <w:pPr>
              <w:spacing w:line="360" w:lineRule="auto"/>
              <w:rPr>
                <w:sz w:val="24"/>
              </w:rPr>
            </w:pPr>
          </w:p>
        </w:tc>
      </w:tr>
      <w:tr w:rsidR="008A1961" w:rsidRPr="00442838" w14:paraId="7079CF37" w14:textId="77777777" w:rsidTr="008A1961">
        <w:tc>
          <w:tcPr>
            <w:tcW w:w="1250" w:type="pct"/>
          </w:tcPr>
          <w:p w14:paraId="137EFE12" w14:textId="1326854B" w:rsidR="008A1961" w:rsidRPr="00442838" w:rsidRDefault="00503274" w:rsidP="008A1961">
            <w:pPr>
              <w:spacing w:line="360" w:lineRule="auto"/>
              <w:rPr>
                <w:sz w:val="24"/>
              </w:rPr>
            </w:pPr>
            <w:r>
              <w:rPr>
                <w:sz w:val="24"/>
              </w:rPr>
              <w:t>Burn Drive</w:t>
            </w:r>
          </w:p>
        </w:tc>
        <w:tc>
          <w:tcPr>
            <w:tcW w:w="1249" w:type="pct"/>
          </w:tcPr>
          <w:p w14:paraId="09E5BAA1" w14:textId="77777777" w:rsidR="008A1961" w:rsidRPr="00442838" w:rsidRDefault="008A1961" w:rsidP="008A1961">
            <w:pPr>
              <w:spacing w:line="360" w:lineRule="auto"/>
              <w:rPr>
                <w:sz w:val="24"/>
              </w:rPr>
            </w:pPr>
          </w:p>
        </w:tc>
        <w:tc>
          <w:tcPr>
            <w:tcW w:w="1251" w:type="pct"/>
          </w:tcPr>
          <w:p w14:paraId="4D356DE8" w14:textId="77777777" w:rsidR="008A1961" w:rsidRPr="00442838" w:rsidRDefault="008A1961" w:rsidP="008A1961">
            <w:pPr>
              <w:spacing w:line="360" w:lineRule="auto"/>
              <w:rPr>
                <w:sz w:val="24"/>
              </w:rPr>
            </w:pPr>
          </w:p>
        </w:tc>
        <w:tc>
          <w:tcPr>
            <w:tcW w:w="1250" w:type="pct"/>
          </w:tcPr>
          <w:p w14:paraId="15C638B2" w14:textId="77777777" w:rsidR="008A1961" w:rsidRPr="00442838" w:rsidRDefault="008A1961" w:rsidP="008A1961">
            <w:pPr>
              <w:spacing w:line="360" w:lineRule="auto"/>
              <w:rPr>
                <w:sz w:val="24"/>
              </w:rPr>
            </w:pPr>
          </w:p>
        </w:tc>
      </w:tr>
      <w:tr w:rsidR="008A1961" w:rsidRPr="00442838" w14:paraId="4F5EFDEC" w14:textId="77777777" w:rsidTr="008A1961">
        <w:tc>
          <w:tcPr>
            <w:tcW w:w="1250" w:type="pct"/>
          </w:tcPr>
          <w:p w14:paraId="0C0F66EC" w14:textId="23852EC4" w:rsidR="008A1961" w:rsidRPr="00442838" w:rsidRDefault="00503274" w:rsidP="008A1961">
            <w:pPr>
              <w:spacing w:line="360" w:lineRule="auto"/>
              <w:rPr>
                <w:sz w:val="24"/>
              </w:rPr>
            </w:pPr>
            <w:r>
              <w:rPr>
                <w:sz w:val="24"/>
              </w:rPr>
              <w:t>Chill Drive</w:t>
            </w:r>
          </w:p>
        </w:tc>
        <w:tc>
          <w:tcPr>
            <w:tcW w:w="1249" w:type="pct"/>
          </w:tcPr>
          <w:p w14:paraId="45EC1B9D" w14:textId="77777777" w:rsidR="008A1961" w:rsidRPr="00442838" w:rsidRDefault="008A1961" w:rsidP="008A1961">
            <w:pPr>
              <w:spacing w:line="360" w:lineRule="auto"/>
              <w:rPr>
                <w:sz w:val="24"/>
              </w:rPr>
            </w:pPr>
          </w:p>
        </w:tc>
        <w:tc>
          <w:tcPr>
            <w:tcW w:w="1251" w:type="pct"/>
          </w:tcPr>
          <w:p w14:paraId="0DEC3280" w14:textId="77777777" w:rsidR="008A1961" w:rsidRPr="00442838" w:rsidRDefault="008A1961" w:rsidP="008A1961">
            <w:pPr>
              <w:spacing w:line="360" w:lineRule="auto"/>
              <w:rPr>
                <w:sz w:val="24"/>
              </w:rPr>
            </w:pPr>
          </w:p>
        </w:tc>
        <w:tc>
          <w:tcPr>
            <w:tcW w:w="1250" w:type="pct"/>
          </w:tcPr>
          <w:p w14:paraId="395A1185" w14:textId="77777777" w:rsidR="008A1961" w:rsidRPr="00442838" w:rsidRDefault="008A1961" w:rsidP="008A1961">
            <w:pPr>
              <w:spacing w:line="360" w:lineRule="auto"/>
              <w:rPr>
                <w:sz w:val="24"/>
              </w:rPr>
            </w:pPr>
          </w:p>
        </w:tc>
      </w:tr>
      <w:tr w:rsidR="008A1961" w:rsidRPr="00442838" w14:paraId="743ADF16" w14:textId="77777777" w:rsidTr="008A1961">
        <w:tc>
          <w:tcPr>
            <w:tcW w:w="1250" w:type="pct"/>
          </w:tcPr>
          <w:p w14:paraId="0A402213" w14:textId="28928900" w:rsidR="008A1961" w:rsidRPr="00442838" w:rsidRDefault="00503274" w:rsidP="008A1961">
            <w:pPr>
              <w:spacing w:line="360" w:lineRule="auto"/>
              <w:rPr>
                <w:sz w:val="24"/>
              </w:rPr>
            </w:pPr>
            <w:r>
              <w:rPr>
                <w:sz w:val="24"/>
              </w:rPr>
              <w:t>Everstone</w:t>
            </w:r>
          </w:p>
        </w:tc>
        <w:tc>
          <w:tcPr>
            <w:tcW w:w="1249" w:type="pct"/>
          </w:tcPr>
          <w:p w14:paraId="5967F67D" w14:textId="77777777" w:rsidR="008A1961" w:rsidRPr="00442838" w:rsidRDefault="008A1961" w:rsidP="008A1961">
            <w:pPr>
              <w:spacing w:line="360" w:lineRule="auto"/>
              <w:rPr>
                <w:sz w:val="24"/>
              </w:rPr>
            </w:pPr>
          </w:p>
        </w:tc>
        <w:tc>
          <w:tcPr>
            <w:tcW w:w="1251" w:type="pct"/>
          </w:tcPr>
          <w:p w14:paraId="0467ED1C" w14:textId="77777777" w:rsidR="008A1961" w:rsidRPr="00442838" w:rsidRDefault="008A1961" w:rsidP="008A1961">
            <w:pPr>
              <w:spacing w:line="360" w:lineRule="auto"/>
              <w:rPr>
                <w:sz w:val="24"/>
              </w:rPr>
            </w:pPr>
          </w:p>
        </w:tc>
        <w:tc>
          <w:tcPr>
            <w:tcW w:w="1250" w:type="pct"/>
          </w:tcPr>
          <w:p w14:paraId="21FFFA87" w14:textId="77777777" w:rsidR="008A1961" w:rsidRPr="00442838" w:rsidRDefault="008A1961" w:rsidP="008A1961">
            <w:pPr>
              <w:spacing w:line="360" w:lineRule="auto"/>
              <w:rPr>
                <w:sz w:val="24"/>
              </w:rPr>
            </w:pPr>
          </w:p>
        </w:tc>
      </w:tr>
      <w:tr w:rsidR="008A1961" w:rsidRPr="00442838" w14:paraId="2620DE1C" w14:textId="77777777" w:rsidTr="008A1961">
        <w:tc>
          <w:tcPr>
            <w:tcW w:w="1250" w:type="pct"/>
          </w:tcPr>
          <w:p w14:paraId="118D4B3A" w14:textId="3B527D4C" w:rsidR="008A1961" w:rsidRPr="00442838" w:rsidRDefault="00503274" w:rsidP="008A1961">
            <w:pPr>
              <w:spacing w:line="360" w:lineRule="auto"/>
              <w:rPr>
                <w:sz w:val="24"/>
              </w:rPr>
            </w:pPr>
            <w:r>
              <w:rPr>
                <w:sz w:val="24"/>
              </w:rPr>
              <w:t>Dragon Scale</w:t>
            </w:r>
          </w:p>
        </w:tc>
        <w:tc>
          <w:tcPr>
            <w:tcW w:w="1249" w:type="pct"/>
          </w:tcPr>
          <w:p w14:paraId="748BA9D6" w14:textId="77777777" w:rsidR="008A1961" w:rsidRPr="00442838" w:rsidRDefault="008A1961" w:rsidP="008A1961">
            <w:pPr>
              <w:spacing w:line="360" w:lineRule="auto"/>
              <w:rPr>
                <w:sz w:val="24"/>
              </w:rPr>
            </w:pPr>
          </w:p>
        </w:tc>
        <w:tc>
          <w:tcPr>
            <w:tcW w:w="1251" w:type="pct"/>
          </w:tcPr>
          <w:p w14:paraId="2CFF78AB" w14:textId="77777777" w:rsidR="008A1961" w:rsidRPr="00442838" w:rsidRDefault="008A1961" w:rsidP="008A1961">
            <w:pPr>
              <w:spacing w:line="360" w:lineRule="auto"/>
              <w:rPr>
                <w:sz w:val="24"/>
              </w:rPr>
            </w:pPr>
          </w:p>
        </w:tc>
        <w:tc>
          <w:tcPr>
            <w:tcW w:w="1250" w:type="pct"/>
          </w:tcPr>
          <w:p w14:paraId="5FC510C2" w14:textId="77777777" w:rsidR="008A1961" w:rsidRPr="00442838" w:rsidRDefault="008A1961" w:rsidP="008A1961">
            <w:pPr>
              <w:spacing w:line="360" w:lineRule="auto"/>
              <w:rPr>
                <w:sz w:val="24"/>
              </w:rPr>
            </w:pPr>
          </w:p>
        </w:tc>
      </w:tr>
      <w:tr w:rsidR="008A1961" w:rsidRPr="00442838" w14:paraId="502BA6F2" w14:textId="77777777" w:rsidTr="008A1961">
        <w:tc>
          <w:tcPr>
            <w:tcW w:w="1250" w:type="pct"/>
          </w:tcPr>
          <w:p w14:paraId="55F5A6C5" w14:textId="226F8F7A" w:rsidR="008A1961" w:rsidRPr="00442838" w:rsidRDefault="00503274" w:rsidP="008A1961">
            <w:pPr>
              <w:spacing w:line="360" w:lineRule="auto"/>
              <w:rPr>
                <w:sz w:val="24"/>
              </w:rPr>
            </w:pPr>
            <w:r>
              <w:rPr>
                <w:sz w:val="24"/>
              </w:rPr>
              <w:t>Up Grade</w:t>
            </w:r>
          </w:p>
        </w:tc>
        <w:tc>
          <w:tcPr>
            <w:tcW w:w="1249" w:type="pct"/>
          </w:tcPr>
          <w:p w14:paraId="4C0BC229" w14:textId="77777777" w:rsidR="008A1961" w:rsidRPr="00442838" w:rsidRDefault="008A1961" w:rsidP="008A1961">
            <w:pPr>
              <w:spacing w:line="360" w:lineRule="auto"/>
              <w:rPr>
                <w:sz w:val="24"/>
              </w:rPr>
            </w:pPr>
          </w:p>
        </w:tc>
        <w:tc>
          <w:tcPr>
            <w:tcW w:w="1251" w:type="pct"/>
          </w:tcPr>
          <w:p w14:paraId="7A247CA0" w14:textId="77777777" w:rsidR="008A1961" w:rsidRPr="00442838" w:rsidRDefault="008A1961" w:rsidP="008A1961">
            <w:pPr>
              <w:spacing w:line="360" w:lineRule="auto"/>
              <w:rPr>
                <w:sz w:val="24"/>
              </w:rPr>
            </w:pPr>
          </w:p>
        </w:tc>
        <w:tc>
          <w:tcPr>
            <w:tcW w:w="1250" w:type="pct"/>
          </w:tcPr>
          <w:p w14:paraId="64CE0F3E" w14:textId="77777777" w:rsidR="008A1961" w:rsidRPr="00442838" w:rsidRDefault="008A1961" w:rsidP="008A1961">
            <w:pPr>
              <w:spacing w:line="360" w:lineRule="auto"/>
              <w:rPr>
                <w:sz w:val="24"/>
              </w:rPr>
            </w:pPr>
          </w:p>
        </w:tc>
      </w:tr>
      <w:tr w:rsidR="008A1961" w:rsidRPr="00442838" w14:paraId="6A2BBEA4" w14:textId="77777777" w:rsidTr="008A1961">
        <w:tc>
          <w:tcPr>
            <w:tcW w:w="1250" w:type="pct"/>
          </w:tcPr>
          <w:p w14:paraId="35B0818F" w14:textId="06BA0858" w:rsidR="008A1961" w:rsidRPr="00442838" w:rsidRDefault="00503274" w:rsidP="008A1961">
            <w:pPr>
              <w:spacing w:line="360" w:lineRule="auto"/>
              <w:rPr>
                <w:sz w:val="24"/>
              </w:rPr>
            </w:pPr>
            <w:r>
              <w:rPr>
                <w:sz w:val="24"/>
              </w:rPr>
              <w:t>Dubious Disk</w:t>
            </w:r>
          </w:p>
        </w:tc>
        <w:tc>
          <w:tcPr>
            <w:tcW w:w="1249" w:type="pct"/>
          </w:tcPr>
          <w:p w14:paraId="4F671727" w14:textId="77777777" w:rsidR="008A1961" w:rsidRPr="00442838" w:rsidRDefault="008A1961" w:rsidP="008A1961">
            <w:pPr>
              <w:spacing w:line="360" w:lineRule="auto"/>
              <w:rPr>
                <w:sz w:val="24"/>
              </w:rPr>
            </w:pPr>
          </w:p>
        </w:tc>
        <w:tc>
          <w:tcPr>
            <w:tcW w:w="1251" w:type="pct"/>
          </w:tcPr>
          <w:p w14:paraId="40F00298" w14:textId="77777777" w:rsidR="008A1961" w:rsidRPr="00442838" w:rsidRDefault="008A1961" w:rsidP="008A1961">
            <w:pPr>
              <w:spacing w:line="360" w:lineRule="auto"/>
              <w:rPr>
                <w:sz w:val="24"/>
              </w:rPr>
            </w:pPr>
          </w:p>
        </w:tc>
        <w:tc>
          <w:tcPr>
            <w:tcW w:w="1250" w:type="pct"/>
          </w:tcPr>
          <w:p w14:paraId="52A04960" w14:textId="77777777" w:rsidR="008A1961" w:rsidRPr="00442838" w:rsidRDefault="008A1961" w:rsidP="008A1961">
            <w:pPr>
              <w:spacing w:line="360" w:lineRule="auto"/>
              <w:rPr>
                <w:sz w:val="24"/>
              </w:rPr>
            </w:pPr>
          </w:p>
        </w:tc>
      </w:tr>
      <w:tr w:rsidR="008A1961" w:rsidRPr="00442838" w14:paraId="5324D821" w14:textId="77777777" w:rsidTr="008A1961">
        <w:tc>
          <w:tcPr>
            <w:tcW w:w="1250" w:type="pct"/>
          </w:tcPr>
          <w:p w14:paraId="2B3D8075" w14:textId="5700136C" w:rsidR="008A1961" w:rsidRPr="00442838" w:rsidRDefault="00503274" w:rsidP="008A1961">
            <w:pPr>
              <w:spacing w:line="360" w:lineRule="auto"/>
              <w:rPr>
                <w:sz w:val="24"/>
              </w:rPr>
            </w:pPr>
            <w:r>
              <w:rPr>
                <w:sz w:val="24"/>
              </w:rPr>
              <w:t>Protector</w:t>
            </w:r>
          </w:p>
        </w:tc>
        <w:tc>
          <w:tcPr>
            <w:tcW w:w="1249" w:type="pct"/>
          </w:tcPr>
          <w:p w14:paraId="7175CB0A" w14:textId="77777777" w:rsidR="008A1961" w:rsidRPr="00442838" w:rsidRDefault="008A1961" w:rsidP="008A1961">
            <w:pPr>
              <w:spacing w:line="360" w:lineRule="auto"/>
              <w:rPr>
                <w:sz w:val="24"/>
              </w:rPr>
            </w:pPr>
          </w:p>
        </w:tc>
        <w:tc>
          <w:tcPr>
            <w:tcW w:w="1251" w:type="pct"/>
          </w:tcPr>
          <w:p w14:paraId="4EFB23DC" w14:textId="77777777" w:rsidR="008A1961" w:rsidRPr="00442838" w:rsidRDefault="008A1961" w:rsidP="008A1961">
            <w:pPr>
              <w:spacing w:line="360" w:lineRule="auto"/>
              <w:rPr>
                <w:sz w:val="24"/>
              </w:rPr>
            </w:pPr>
          </w:p>
        </w:tc>
        <w:tc>
          <w:tcPr>
            <w:tcW w:w="1250" w:type="pct"/>
          </w:tcPr>
          <w:p w14:paraId="139B980D" w14:textId="77777777" w:rsidR="008A1961" w:rsidRPr="00442838" w:rsidRDefault="008A1961" w:rsidP="008A1961">
            <w:pPr>
              <w:spacing w:line="360" w:lineRule="auto"/>
              <w:rPr>
                <w:sz w:val="24"/>
              </w:rPr>
            </w:pPr>
          </w:p>
        </w:tc>
      </w:tr>
      <w:tr w:rsidR="008A1961" w:rsidRPr="00442838" w14:paraId="7AF9F2CB" w14:textId="77777777" w:rsidTr="008A1961">
        <w:tc>
          <w:tcPr>
            <w:tcW w:w="1250" w:type="pct"/>
          </w:tcPr>
          <w:p w14:paraId="478446AD" w14:textId="18B175BA" w:rsidR="008A1961" w:rsidRPr="00442838" w:rsidRDefault="00503274" w:rsidP="008A1961">
            <w:pPr>
              <w:spacing w:line="360" w:lineRule="auto"/>
              <w:rPr>
                <w:sz w:val="24"/>
              </w:rPr>
            </w:pPr>
            <w:r>
              <w:rPr>
                <w:sz w:val="24"/>
              </w:rPr>
              <w:t>Electirizer</w:t>
            </w:r>
          </w:p>
        </w:tc>
        <w:tc>
          <w:tcPr>
            <w:tcW w:w="1249" w:type="pct"/>
          </w:tcPr>
          <w:p w14:paraId="389828C6" w14:textId="77777777" w:rsidR="008A1961" w:rsidRPr="00442838" w:rsidRDefault="008A1961" w:rsidP="008A1961">
            <w:pPr>
              <w:spacing w:line="360" w:lineRule="auto"/>
              <w:rPr>
                <w:sz w:val="24"/>
              </w:rPr>
            </w:pPr>
          </w:p>
        </w:tc>
        <w:tc>
          <w:tcPr>
            <w:tcW w:w="1251" w:type="pct"/>
          </w:tcPr>
          <w:p w14:paraId="40610A2C" w14:textId="77777777" w:rsidR="008A1961" w:rsidRPr="00442838" w:rsidRDefault="008A1961" w:rsidP="008A1961">
            <w:pPr>
              <w:spacing w:line="360" w:lineRule="auto"/>
              <w:rPr>
                <w:sz w:val="24"/>
              </w:rPr>
            </w:pPr>
          </w:p>
        </w:tc>
        <w:tc>
          <w:tcPr>
            <w:tcW w:w="1250" w:type="pct"/>
          </w:tcPr>
          <w:p w14:paraId="65D01672" w14:textId="77777777" w:rsidR="008A1961" w:rsidRPr="00442838" w:rsidRDefault="008A1961" w:rsidP="008A1961">
            <w:pPr>
              <w:spacing w:line="360" w:lineRule="auto"/>
              <w:rPr>
                <w:sz w:val="24"/>
              </w:rPr>
            </w:pPr>
          </w:p>
        </w:tc>
      </w:tr>
      <w:tr w:rsidR="008A1961" w:rsidRPr="00442838" w14:paraId="71B5AD41" w14:textId="77777777" w:rsidTr="008A1961">
        <w:tc>
          <w:tcPr>
            <w:tcW w:w="1250" w:type="pct"/>
          </w:tcPr>
          <w:p w14:paraId="61E45EB7" w14:textId="23301D91" w:rsidR="008A1961" w:rsidRPr="00442838" w:rsidRDefault="00503274" w:rsidP="008A1961">
            <w:pPr>
              <w:spacing w:line="360" w:lineRule="auto"/>
              <w:rPr>
                <w:sz w:val="24"/>
              </w:rPr>
            </w:pPr>
            <w:r>
              <w:rPr>
                <w:sz w:val="24"/>
              </w:rPr>
              <w:t>Magmarizer</w:t>
            </w:r>
          </w:p>
        </w:tc>
        <w:tc>
          <w:tcPr>
            <w:tcW w:w="1249" w:type="pct"/>
          </w:tcPr>
          <w:p w14:paraId="11126DD2" w14:textId="77777777" w:rsidR="008A1961" w:rsidRPr="00442838" w:rsidRDefault="008A1961" w:rsidP="008A1961">
            <w:pPr>
              <w:spacing w:line="360" w:lineRule="auto"/>
              <w:rPr>
                <w:sz w:val="24"/>
              </w:rPr>
            </w:pPr>
          </w:p>
        </w:tc>
        <w:tc>
          <w:tcPr>
            <w:tcW w:w="1251" w:type="pct"/>
          </w:tcPr>
          <w:p w14:paraId="0B0BD4E1" w14:textId="77777777" w:rsidR="008A1961" w:rsidRPr="00442838" w:rsidRDefault="008A1961" w:rsidP="008A1961">
            <w:pPr>
              <w:spacing w:line="360" w:lineRule="auto"/>
              <w:rPr>
                <w:sz w:val="24"/>
              </w:rPr>
            </w:pPr>
          </w:p>
        </w:tc>
        <w:tc>
          <w:tcPr>
            <w:tcW w:w="1250" w:type="pct"/>
          </w:tcPr>
          <w:p w14:paraId="5FF26911" w14:textId="77777777" w:rsidR="008A1961" w:rsidRPr="00442838" w:rsidRDefault="008A1961" w:rsidP="008A1961">
            <w:pPr>
              <w:spacing w:line="360" w:lineRule="auto"/>
              <w:rPr>
                <w:sz w:val="24"/>
              </w:rPr>
            </w:pPr>
          </w:p>
        </w:tc>
      </w:tr>
      <w:tr w:rsidR="008A1961" w:rsidRPr="00442838" w14:paraId="37165828" w14:textId="77777777" w:rsidTr="008A1961">
        <w:tc>
          <w:tcPr>
            <w:tcW w:w="1250" w:type="pct"/>
          </w:tcPr>
          <w:p w14:paraId="61C48F05" w14:textId="41DDC6A6" w:rsidR="008A1961" w:rsidRPr="00442838" w:rsidRDefault="00503274" w:rsidP="008A1961">
            <w:pPr>
              <w:spacing w:line="360" w:lineRule="auto"/>
              <w:rPr>
                <w:sz w:val="24"/>
              </w:rPr>
            </w:pPr>
            <w:r>
              <w:rPr>
                <w:sz w:val="24"/>
              </w:rPr>
              <w:lastRenderedPageBreak/>
              <w:t>Reaper Cloth</w:t>
            </w:r>
          </w:p>
        </w:tc>
        <w:tc>
          <w:tcPr>
            <w:tcW w:w="1249" w:type="pct"/>
          </w:tcPr>
          <w:p w14:paraId="4CAFAF1F" w14:textId="77777777" w:rsidR="008A1961" w:rsidRPr="00442838" w:rsidRDefault="008A1961" w:rsidP="008A1961">
            <w:pPr>
              <w:spacing w:line="360" w:lineRule="auto"/>
              <w:rPr>
                <w:sz w:val="24"/>
              </w:rPr>
            </w:pPr>
          </w:p>
        </w:tc>
        <w:tc>
          <w:tcPr>
            <w:tcW w:w="1251" w:type="pct"/>
          </w:tcPr>
          <w:p w14:paraId="0ADE1F37" w14:textId="77777777" w:rsidR="008A1961" w:rsidRPr="00442838" w:rsidRDefault="008A1961" w:rsidP="008A1961">
            <w:pPr>
              <w:spacing w:line="360" w:lineRule="auto"/>
              <w:rPr>
                <w:sz w:val="24"/>
              </w:rPr>
            </w:pPr>
          </w:p>
        </w:tc>
        <w:tc>
          <w:tcPr>
            <w:tcW w:w="1250" w:type="pct"/>
          </w:tcPr>
          <w:p w14:paraId="06604A7D" w14:textId="77777777" w:rsidR="008A1961" w:rsidRPr="00442838" w:rsidRDefault="008A1961" w:rsidP="008A1961">
            <w:pPr>
              <w:spacing w:line="360" w:lineRule="auto"/>
              <w:rPr>
                <w:sz w:val="24"/>
              </w:rPr>
            </w:pPr>
          </w:p>
        </w:tc>
      </w:tr>
      <w:tr w:rsidR="008A1961" w:rsidRPr="00442838" w14:paraId="2901B8DD" w14:textId="77777777" w:rsidTr="008A1961">
        <w:tc>
          <w:tcPr>
            <w:tcW w:w="1250" w:type="pct"/>
          </w:tcPr>
          <w:p w14:paraId="6F40B997" w14:textId="11114301" w:rsidR="008A1961" w:rsidRPr="00442838" w:rsidRDefault="00503274" w:rsidP="008A1961">
            <w:pPr>
              <w:spacing w:line="360" w:lineRule="auto"/>
              <w:rPr>
                <w:sz w:val="24"/>
              </w:rPr>
            </w:pPr>
            <w:r>
              <w:rPr>
                <w:sz w:val="24"/>
              </w:rPr>
              <w:t>Prism Scale</w:t>
            </w:r>
          </w:p>
        </w:tc>
        <w:tc>
          <w:tcPr>
            <w:tcW w:w="1249" w:type="pct"/>
          </w:tcPr>
          <w:p w14:paraId="211CC580" w14:textId="77777777" w:rsidR="008A1961" w:rsidRPr="00442838" w:rsidRDefault="008A1961" w:rsidP="008A1961">
            <w:pPr>
              <w:spacing w:line="360" w:lineRule="auto"/>
              <w:rPr>
                <w:sz w:val="24"/>
              </w:rPr>
            </w:pPr>
          </w:p>
        </w:tc>
        <w:tc>
          <w:tcPr>
            <w:tcW w:w="1251" w:type="pct"/>
          </w:tcPr>
          <w:p w14:paraId="67D18BDA" w14:textId="77777777" w:rsidR="008A1961" w:rsidRPr="00442838" w:rsidRDefault="008A1961" w:rsidP="008A1961">
            <w:pPr>
              <w:spacing w:line="360" w:lineRule="auto"/>
              <w:rPr>
                <w:sz w:val="24"/>
              </w:rPr>
            </w:pPr>
          </w:p>
        </w:tc>
        <w:tc>
          <w:tcPr>
            <w:tcW w:w="1250" w:type="pct"/>
          </w:tcPr>
          <w:p w14:paraId="6CEF078E" w14:textId="77777777" w:rsidR="008A1961" w:rsidRPr="00442838" w:rsidRDefault="008A1961" w:rsidP="008A1961">
            <w:pPr>
              <w:spacing w:line="360" w:lineRule="auto"/>
              <w:rPr>
                <w:sz w:val="24"/>
              </w:rPr>
            </w:pPr>
          </w:p>
        </w:tc>
      </w:tr>
      <w:tr w:rsidR="008A1961" w:rsidRPr="00442838" w14:paraId="668EDBC0" w14:textId="77777777" w:rsidTr="008A1961">
        <w:tc>
          <w:tcPr>
            <w:tcW w:w="1250" w:type="pct"/>
          </w:tcPr>
          <w:p w14:paraId="421DCDE0" w14:textId="637548E8" w:rsidR="008A1961" w:rsidRPr="00442838" w:rsidRDefault="00503274" w:rsidP="008A1961">
            <w:pPr>
              <w:spacing w:line="360" w:lineRule="auto"/>
              <w:rPr>
                <w:sz w:val="24"/>
              </w:rPr>
            </w:pPr>
            <w:r>
              <w:rPr>
                <w:sz w:val="24"/>
              </w:rPr>
              <w:t>Oval Stone</w:t>
            </w:r>
          </w:p>
        </w:tc>
        <w:tc>
          <w:tcPr>
            <w:tcW w:w="1249" w:type="pct"/>
          </w:tcPr>
          <w:p w14:paraId="0C6FF12E" w14:textId="77777777" w:rsidR="008A1961" w:rsidRPr="00442838" w:rsidRDefault="008A1961" w:rsidP="008A1961">
            <w:pPr>
              <w:spacing w:line="360" w:lineRule="auto"/>
              <w:rPr>
                <w:sz w:val="24"/>
              </w:rPr>
            </w:pPr>
          </w:p>
        </w:tc>
        <w:tc>
          <w:tcPr>
            <w:tcW w:w="1251" w:type="pct"/>
          </w:tcPr>
          <w:p w14:paraId="3D842D48" w14:textId="77777777" w:rsidR="008A1961" w:rsidRPr="00442838" w:rsidRDefault="008A1961" w:rsidP="008A1961">
            <w:pPr>
              <w:spacing w:line="360" w:lineRule="auto"/>
              <w:rPr>
                <w:sz w:val="24"/>
              </w:rPr>
            </w:pPr>
          </w:p>
        </w:tc>
        <w:tc>
          <w:tcPr>
            <w:tcW w:w="1250" w:type="pct"/>
          </w:tcPr>
          <w:p w14:paraId="12C9E625" w14:textId="77777777" w:rsidR="008A1961" w:rsidRPr="00442838" w:rsidRDefault="008A1961" w:rsidP="008A1961">
            <w:pPr>
              <w:spacing w:line="360" w:lineRule="auto"/>
              <w:rPr>
                <w:sz w:val="24"/>
              </w:rPr>
            </w:pPr>
          </w:p>
        </w:tc>
      </w:tr>
      <w:tr w:rsidR="008A1961" w:rsidRPr="00442838" w14:paraId="1FDDFE0A" w14:textId="77777777" w:rsidTr="008A1961">
        <w:tc>
          <w:tcPr>
            <w:tcW w:w="1250" w:type="pct"/>
          </w:tcPr>
          <w:p w14:paraId="11914B71" w14:textId="6DD86305" w:rsidR="008A1961" w:rsidRPr="00442838" w:rsidRDefault="00503274" w:rsidP="008A1961">
            <w:pPr>
              <w:spacing w:line="360" w:lineRule="auto"/>
              <w:rPr>
                <w:sz w:val="24"/>
              </w:rPr>
            </w:pPr>
            <w:r>
              <w:rPr>
                <w:sz w:val="24"/>
              </w:rPr>
              <w:t>Red Scarf</w:t>
            </w:r>
          </w:p>
        </w:tc>
        <w:tc>
          <w:tcPr>
            <w:tcW w:w="1249" w:type="pct"/>
          </w:tcPr>
          <w:p w14:paraId="0E07D6BD" w14:textId="77777777" w:rsidR="008A1961" w:rsidRPr="00442838" w:rsidRDefault="008A1961" w:rsidP="008A1961">
            <w:pPr>
              <w:spacing w:line="360" w:lineRule="auto"/>
              <w:rPr>
                <w:sz w:val="24"/>
              </w:rPr>
            </w:pPr>
          </w:p>
        </w:tc>
        <w:tc>
          <w:tcPr>
            <w:tcW w:w="1251" w:type="pct"/>
          </w:tcPr>
          <w:p w14:paraId="5DC5DC56" w14:textId="77777777" w:rsidR="008A1961" w:rsidRPr="00442838" w:rsidRDefault="008A1961" w:rsidP="008A1961">
            <w:pPr>
              <w:spacing w:line="360" w:lineRule="auto"/>
              <w:rPr>
                <w:sz w:val="24"/>
              </w:rPr>
            </w:pPr>
          </w:p>
        </w:tc>
        <w:tc>
          <w:tcPr>
            <w:tcW w:w="1250" w:type="pct"/>
          </w:tcPr>
          <w:p w14:paraId="0AA2BA9E" w14:textId="77777777" w:rsidR="008A1961" w:rsidRPr="00442838" w:rsidRDefault="008A1961" w:rsidP="008A1961">
            <w:pPr>
              <w:spacing w:line="360" w:lineRule="auto"/>
              <w:rPr>
                <w:sz w:val="24"/>
              </w:rPr>
            </w:pPr>
          </w:p>
        </w:tc>
      </w:tr>
      <w:tr w:rsidR="008A1961" w:rsidRPr="00442838" w14:paraId="73FA1F62" w14:textId="77777777" w:rsidTr="008A1961">
        <w:tc>
          <w:tcPr>
            <w:tcW w:w="1250" w:type="pct"/>
          </w:tcPr>
          <w:p w14:paraId="226799C8" w14:textId="1E1ED412" w:rsidR="008A1961" w:rsidRPr="00442838" w:rsidRDefault="00503274" w:rsidP="008A1961">
            <w:pPr>
              <w:spacing w:line="360" w:lineRule="auto"/>
              <w:rPr>
                <w:sz w:val="24"/>
              </w:rPr>
            </w:pPr>
            <w:r>
              <w:rPr>
                <w:sz w:val="24"/>
              </w:rPr>
              <w:t>Blue Scarf</w:t>
            </w:r>
          </w:p>
        </w:tc>
        <w:tc>
          <w:tcPr>
            <w:tcW w:w="1249" w:type="pct"/>
          </w:tcPr>
          <w:p w14:paraId="7B834074" w14:textId="77777777" w:rsidR="008A1961" w:rsidRPr="00442838" w:rsidRDefault="008A1961" w:rsidP="008A1961">
            <w:pPr>
              <w:spacing w:line="360" w:lineRule="auto"/>
              <w:rPr>
                <w:sz w:val="24"/>
              </w:rPr>
            </w:pPr>
          </w:p>
        </w:tc>
        <w:tc>
          <w:tcPr>
            <w:tcW w:w="1251" w:type="pct"/>
          </w:tcPr>
          <w:p w14:paraId="754CA82F" w14:textId="77777777" w:rsidR="008A1961" w:rsidRPr="00442838" w:rsidRDefault="008A1961" w:rsidP="008A1961">
            <w:pPr>
              <w:spacing w:line="360" w:lineRule="auto"/>
              <w:rPr>
                <w:sz w:val="24"/>
              </w:rPr>
            </w:pPr>
          </w:p>
        </w:tc>
        <w:tc>
          <w:tcPr>
            <w:tcW w:w="1250" w:type="pct"/>
          </w:tcPr>
          <w:p w14:paraId="18DD11A1" w14:textId="77777777" w:rsidR="008A1961" w:rsidRPr="00442838" w:rsidRDefault="008A1961" w:rsidP="008A1961">
            <w:pPr>
              <w:spacing w:line="360" w:lineRule="auto"/>
              <w:rPr>
                <w:sz w:val="24"/>
              </w:rPr>
            </w:pPr>
          </w:p>
        </w:tc>
      </w:tr>
      <w:tr w:rsidR="008A1961" w:rsidRPr="00442838" w14:paraId="059459B1" w14:textId="77777777" w:rsidTr="008A1961">
        <w:tc>
          <w:tcPr>
            <w:tcW w:w="1250" w:type="pct"/>
          </w:tcPr>
          <w:p w14:paraId="5D92E0E5" w14:textId="3E5C8CD4" w:rsidR="008A1961" w:rsidRPr="00442838" w:rsidRDefault="00503274" w:rsidP="008A1961">
            <w:pPr>
              <w:spacing w:line="360" w:lineRule="auto"/>
              <w:rPr>
                <w:sz w:val="24"/>
              </w:rPr>
            </w:pPr>
            <w:r>
              <w:rPr>
                <w:sz w:val="24"/>
              </w:rPr>
              <w:t>Pink Scarf</w:t>
            </w:r>
          </w:p>
        </w:tc>
        <w:tc>
          <w:tcPr>
            <w:tcW w:w="1249" w:type="pct"/>
          </w:tcPr>
          <w:p w14:paraId="66CA996A" w14:textId="77777777" w:rsidR="008A1961" w:rsidRPr="00442838" w:rsidRDefault="008A1961" w:rsidP="008A1961">
            <w:pPr>
              <w:spacing w:line="360" w:lineRule="auto"/>
              <w:rPr>
                <w:sz w:val="24"/>
              </w:rPr>
            </w:pPr>
          </w:p>
        </w:tc>
        <w:tc>
          <w:tcPr>
            <w:tcW w:w="1251" w:type="pct"/>
          </w:tcPr>
          <w:p w14:paraId="056C6AC0" w14:textId="77777777" w:rsidR="008A1961" w:rsidRPr="00442838" w:rsidRDefault="008A1961" w:rsidP="008A1961">
            <w:pPr>
              <w:spacing w:line="360" w:lineRule="auto"/>
              <w:rPr>
                <w:sz w:val="24"/>
              </w:rPr>
            </w:pPr>
          </w:p>
        </w:tc>
        <w:tc>
          <w:tcPr>
            <w:tcW w:w="1250" w:type="pct"/>
          </w:tcPr>
          <w:p w14:paraId="2B48092A" w14:textId="77777777" w:rsidR="008A1961" w:rsidRPr="00442838" w:rsidRDefault="008A1961" w:rsidP="008A1961">
            <w:pPr>
              <w:spacing w:line="360" w:lineRule="auto"/>
              <w:rPr>
                <w:sz w:val="24"/>
              </w:rPr>
            </w:pPr>
          </w:p>
        </w:tc>
      </w:tr>
      <w:tr w:rsidR="008A1961" w:rsidRPr="00442838" w14:paraId="0C2F4DA4" w14:textId="77777777" w:rsidTr="008A1961">
        <w:tc>
          <w:tcPr>
            <w:tcW w:w="1250" w:type="pct"/>
          </w:tcPr>
          <w:p w14:paraId="27418F14" w14:textId="130F92E4" w:rsidR="008A1961" w:rsidRPr="00442838" w:rsidRDefault="00503274" w:rsidP="008A1961">
            <w:pPr>
              <w:spacing w:line="360" w:lineRule="auto"/>
              <w:rPr>
                <w:sz w:val="24"/>
              </w:rPr>
            </w:pPr>
            <w:r>
              <w:rPr>
                <w:sz w:val="24"/>
              </w:rPr>
              <w:t>Green Scarf</w:t>
            </w:r>
          </w:p>
        </w:tc>
        <w:tc>
          <w:tcPr>
            <w:tcW w:w="1249" w:type="pct"/>
          </w:tcPr>
          <w:p w14:paraId="191AB973" w14:textId="77777777" w:rsidR="008A1961" w:rsidRPr="00442838" w:rsidRDefault="008A1961" w:rsidP="008A1961">
            <w:pPr>
              <w:spacing w:line="360" w:lineRule="auto"/>
              <w:rPr>
                <w:sz w:val="24"/>
              </w:rPr>
            </w:pPr>
          </w:p>
        </w:tc>
        <w:tc>
          <w:tcPr>
            <w:tcW w:w="1251" w:type="pct"/>
          </w:tcPr>
          <w:p w14:paraId="314939AF" w14:textId="77777777" w:rsidR="008A1961" w:rsidRPr="00442838" w:rsidRDefault="008A1961" w:rsidP="008A1961">
            <w:pPr>
              <w:spacing w:line="360" w:lineRule="auto"/>
              <w:rPr>
                <w:sz w:val="24"/>
              </w:rPr>
            </w:pPr>
          </w:p>
        </w:tc>
        <w:tc>
          <w:tcPr>
            <w:tcW w:w="1250" w:type="pct"/>
          </w:tcPr>
          <w:p w14:paraId="6136BE4C" w14:textId="77777777" w:rsidR="008A1961" w:rsidRPr="00442838" w:rsidRDefault="008A1961" w:rsidP="008A1961">
            <w:pPr>
              <w:spacing w:line="360" w:lineRule="auto"/>
              <w:rPr>
                <w:sz w:val="24"/>
              </w:rPr>
            </w:pPr>
          </w:p>
        </w:tc>
      </w:tr>
      <w:tr w:rsidR="008A1961" w:rsidRPr="00442838" w14:paraId="5C2365BE" w14:textId="77777777" w:rsidTr="008A1961">
        <w:tc>
          <w:tcPr>
            <w:tcW w:w="1250" w:type="pct"/>
          </w:tcPr>
          <w:p w14:paraId="0DC252DD" w14:textId="3F37D3F3" w:rsidR="008A1961" w:rsidRPr="00442838" w:rsidRDefault="00503274" w:rsidP="008A1961">
            <w:pPr>
              <w:spacing w:line="360" w:lineRule="auto"/>
              <w:rPr>
                <w:sz w:val="24"/>
              </w:rPr>
            </w:pPr>
            <w:r>
              <w:rPr>
                <w:sz w:val="24"/>
              </w:rPr>
              <w:t>Yellow Scarf</w:t>
            </w:r>
          </w:p>
        </w:tc>
        <w:tc>
          <w:tcPr>
            <w:tcW w:w="1249" w:type="pct"/>
          </w:tcPr>
          <w:p w14:paraId="72F1AA4B" w14:textId="77777777" w:rsidR="008A1961" w:rsidRPr="00442838" w:rsidRDefault="008A1961" w:rsidP="008A1961">
            <w:pPr>
              <w:spacing w:line="360" w:lineRule="auto"/>
              <w:rPr>
                <w:sz w:val="24"/>
              </w:rPr>
            </w:pPr>
          </w:p>
        </w:tc>
        <w:tc>
          <w:tcPr>
            <w:tcW w:w="1251" w:type="pct"/>
          </w:tcPr>
          <w:p w14:paraId="3C1F006C" w14:textId="77777777" w:rsidR="008A1961" w:rsidRPr="00442838" w:rsidRDefault="008A1961" w:rsidP="008A1961">
            <w:pPr>
              <w:spacing w:line="360" w:lineRule="auto"/>
              <w:rPr>
                <w:sz w:val="24"/>
              </w:rPr>
            </w:pPr>
          </w:p>
        </w:tc>
        <w:tc>
          <w:tcPr>
            <w:tcW w:w="1250" w:type="pct"/>
          </w:tcPr>
          <w:p w14:paraId="0C600EC5" w14:textId="77777777" w:rsidR="008A1961" w:rsidRPr="00442838" w:rsidRDefault="008A1961" w:rsidP="008A1961">
            <w:pPr>
              <w:spacing w:line="360" w:lineRule="auto"/>
              <w:rPr>
                <w:sz w:val="24"/>
              </w:rPr>
            </w:pPr>
          </w:p>
        </w:tc>
      </w:tr>
      <w:tr w:rsidR="008A1961" w:rsidRPr="00442838" w14:paraId="4D9E46B6" w14:textId="77777777" w:rsidTr="008A1961">
        <w:tc>
          <w:tcPr>
            <w:tcW w:w="1250" w:type="pct"/>
          </w:tcPr>
          <w:p w14:paraId="5503237B" w14:textId="34A73D14" w:rsidR="008A1961" w:rsidRPr="00442838" w:rsidRDefault="00503274" w:rsidP="008A1961">
            <w:pPr>
              <w:spacing w:line="360" w:lineRule="auto"/>
              <w:rPr>
                <w:sz w:val="24"/>
              </w:rPr>
            </w:pPr>
            <w:r>
              <w:rPr>
                <w:sz w:val="24"/>
              </w:rPr>
              <w:t>Potion</w:t>
            </w:r>
          </w:p>
        </w:tc>
        <w:tc>
          <w:tcPr>
            <w:tcW w:w="1249" w:type="pct"/>
          </w:tcPr>
          <w:p w14:paraId="74751061" w14:textId="77777777" w:rsidR="008A1961" w:rsidRPr="00442838" w:rsidRDefault="008A1961" w:rsidP="008A1961">
            <w:pPr>
              <w:spacing w:line="360" w:lineRule="auto"/>
              <w:rPr>
                <w:sz w:val="24"/>
              </w:rPr>
            </w:pPr>
          </w:p>
        </w:tc>
        <w:tc>
          <w:tcPr>
            <w:tcW w:w="1251" w:type="pct"/>
          </w:tcPr>
          <w:p w14:paraId="4A024C41" w14:textId="77777777" w:rsidR="008A1961" w:rsidRPr="00442838" w:rsidRDefault="008A1961" w:rsidP="008A1961">
            <w:pPr>
              <w:spacing w:line="360" w:lineRule="auto"/>
              <w:rPr>
                <w:sz w:val="24"/>
              </w:rPr>
            </w:pPr>
          </w:p>
        </w:tc>
        <w:tc>
          <w:tcPr>
            <w:tcW w:w="1250" w:type="pct"/>
          </w:tcPr>
          <w:p w14:paraId="55342C8F" w14:textId="77777777" w:rsidR="008A1961" w:rsidRPr="00442838" w:rsidRDefault="008A1961" w:rsidP="008A1961">
            <w:pPr>
              <w:spacing w:line="360" w:lineRule="auto"/>
              <w:rPr>
                <w:sz w:val="24"/>
              </w:rPr>
            </w:pPr>
          </w:p>
        </w:tc>
      </w:tr>
      <w:tr w:rsidR="008A1961" w:rsidRPr="00442838" w14:paraId="578C203C" w14:textId="77777777" w:rsidTr="008A1961">
        <w:tc>
          <w:tcPr>
            <w:tcW w:w="1250" w:type="pct"/>
          </w:tcPr>
          <w:p w14:paraId="4C0B8903" w14:textId="67A2406D" w:rsidR="008A1961" w:rsidRPr="00442838" w:rsidRDefault="00503274" w:rsidP="008A1961">
            <w:pPr>
              <w:spacing w:line="360" w:lineRule="auto"/>
              <w:rPr>
                <w:sz w:val="24"/>
              </w:rPr>
            </w:pPr>
            <w:r>
              <w:rPr>
                <w:sz w:val="24"/>
              </w:rPr>
              <w:t>Super Potion</w:t>
            </w:r>
          </w:p>
        </w:tc>
        <w:tc>
          <w:tcPr>
            <w:tcW w:w="1249" w:type="pct"/>
          </w:tcPr>
          <w:p w14:paraId="71940A35" w14:textId="77777777" w:rsidR="008A1961" w:rsidRPr="00442838" w:rsidRDefault="008A1961" w:rsidP="008A1961">
            <w:pPr>
              <w:spacing w:line="360" w:lineRule="auto"/>
              <w:rPr>
                <w:sz w:val="24"/>
              </w:rPr>
            </w:pPr>
          </w:p>
        </w:tc>
        <w:tc>
          <w:tcPr>
            <w:tcW w:w="1251" w:type="pct"/>
          </w:tcPr>
          <w:p w14:paraId="57589674" w14:textId="77777777" w:rsidR="008A1961" w:rsidRPr="00442838" w:rsidRDefault="008A1961" w:rsidP="008A1961">
            <w:pPr>
              <w:spacing w:line="360" w:lineRule="auto"/>
              <w:rPr>
                <w:sz w:val="24"/>
              </w:rPr>
            </w:pPr>
          </w:p>
        </w:tc>
        <w:tc>
          <w:tcPr>
            <w:tcW w:w="1250" w:type="pct"/>
          </w:tcPr>
          <w:p w14:paraId="7C90BC13" w14:textId="77777777" w:rsidR="008A1961" w:rsidRPr="00442838" w:rsidRDefault="008A1961" w:rsidP="008A1961">
            <w:pPr>
              <w:spacing w:line="360" w:lineRule="auto"/>
              <w:rPr>
                <w:sz w:val="24"/>
              </w:rPr>
            </w:pPr>
          </w:p>
        </w:tc>
      </w:tr>
      <w:tr w:rsidR="008A1961" w:rsidRPr="00442838" w14:paraId="13FED4D3" w14:textId="77777777" w:rsidTr="008A1961">
        <w:tc>
          <w:tcPr>
            <w:tcW w:w="1250" w:type="pct"/>
          </w:tcPr>
          <w:p w14:paraId="35BD770A" w14:textId="68ABBF76" w:rsidR="008A1961" w:rsidRPr="00442838" w:rsidRDefault="00503274" w:rsidP="008A1961">
            <w:pPr>
              <w:spacing w:line="360" w:lineRule="auto"/>
              <w:rPr>
                <w:sz w:val="24"/>
              </w:rPr>
            </w:pPr>
            <w:r>
              <w:rPr>
                <w:sz w:val="24"/>
              </w:rPr>
              <w:t>Hyper Potion</w:t>
            </w:r>
          </w:p>
        </w:tc>
        <w:tc>
          <w:tcPr>
            <w:tcW w:w="1249" w:type="pct"/>
          </w:tcPr>
          <w:p w14:paraId="408C7AEC" w14:textId="77777777" w:rsidR="008A1961" w:rsidRPr="00442838" w:rsidRDefault="008A1961" w:rsidP="008A1961">
            <w:pPr>
              <w:spacing w:line="360" w:lineRule="auto"/>
              <w:rPr>
                <w:sz w:val="24"/>
              </w:rPr>
            </w:pPr>
          </w:p>
        </w:tc>
        <w:tc>
          <w:tcPr>
            <w:tcW w:w="1251" w:type="pct"/>
          </w:tcPr>
          <w:p w14:paraId="685483BA" w14:textId="77777777" w:rsidR="008A1961" w:rsidRPr="00442838" w:rsidRDefault="008A1961" w:rsidP="008A1961">
            <w:pPr>
              <w:spacing w:line="360" w:lineRule="auto"/>
              <w:rPr>
                <w:sz w:val="24"/>
              </w:rPr>
            </w:pPr>
          </w:p>
        </w:tc>
        <w:tc>
          <w:tcPr>
            <w:tcW w:w="1250" w:type="pct"/>
          </w:tcPr>
          <w:p w14:paraId="0D4E682A" w14:textId="77777777" w:rsidR="008A1961" w:rsidRPr="00442838" w:rsidRDefault="008A1961" w:rsidP="008A1961">
            <w:pPr>
              <w:spacing w:line="360" w:lineRule="auto"/>
              <w:rPr>
                <w:sz w:val="24"/>
              </w:rPr>
            </w:pPr>
          </w:p>
        </w:tc>
      </w:tr>
      <w:tr w:rsidR="008A1961" w:rsidRPr="00442838" w14:paraId="750D2376" w14:textId="77777777" w:rsidTr="008A1961">
        <w:tc>
          <w:tcPr>
            <w:tcW w:w="1250" w:type="pct"/>
          </w:tcPr>
          <w:p w14:paraId="323753A8" w14:textId="7E498122" w:rsidR="008A1961" w:rsidRPr="00442838" w:rsidRDefault="00503274" w:rsidP="008A1961">
            <w:pPr>
              <w:spacing w:line="360" w:lineRule="auto"/>
              <w:rPr>
                <w:sz w:val="24"/>
              </w:rPr>
            </w:pPr>
            <w:r>
              <w:rPr>
                <w:sz w:val="24"/>
              </w:rPr>
              <w:t>Max Potion</w:t>
            </w:r>
          </w:p>
        </w:tc>
        <w:tc>
          <w:tcPr>
            <w:tcW w:w="1249" w:type="pct"/>
          </w:tcPr>
          <w:p w14:paraId="0F9125EE" w14:textId="77777777" w:rsidR="008A1961" w:rsidRPr="00442838" w:rsidRDefault="008A1961" w:rsidP="008A1961">
            <w:pPr>
              <w:spacing w:line="360" w:lineRule="auto"/>
              <w:rPr>
                <w:sz w:val="24"/>
              </w:rPr>
            </w:pPr>
          </w:p>
        </w:tc>
        <w:tc>
          <w:tcPr>
            <w:tcW w:w="1251" w:type="pct"/>
          </w:tcPr>
          <w:p w14:paraId="4E68E364" w14:textId="77777777" w:rsidR="008A1961" w:rsidRPr="00442838" w:rsidRDefault="008A1961" w:rsidP="008A1961">
            <w:pPr>
              <w:spacing w:line="360" w:lineRule="auto"/>
              <w:rPr>
                <w:sz w:val="24"/>
              </w:rPr>
            </w:pPr>
          </w:p>
        </w:tc>
        <w:tc>
          <w:tcPr>
            <w:tcW w:w="1250" w:type="pct"/>
          </w:tcPr>
          <w:p w14:paraId="28E85B8E" w14:textId="77777777" w:rsidR="008A1961" w:rsidRPr="00442838" w:rsidRDefault="008A1961" w:rsidP="008A1961">
            <w:pPr>
              <w:spacing w:line="360" w:lineRule="auto"/>
              <w:rPr>
                <w:sz w:val="24"/>
              </w:rPr>
            </w:pPr>
          </w:p>
        </w:tc>
      </w:tr>
      <w:tr w:rsidR="008A1961" w:rsidRPr="00442838" w14:paraId="1768EF4E" w14:textId="77777777" w:rsidTr="008A1961">
        <w:tc>
          <w:tcPr>
            <w:tcW w:w="1250" w:type="pct"/>
          </w:tcPr>
          <w:p w14:paraId="14164DA5" w14:textId="41CE17FA" w:rsidR="008A1961" w:rsidRPr="00442838" w:rsidRDefault="00503274" w:rsidP="008A1961">
            <w:pPr>
              <w:spacing w:line="360" w:lineRule="auto"/>
              <w:rPr>
                <w:sz w:val="24"/>
              </w:rPr>
            </w:pPr>
            <w:r>
              <w:rPr>
                <w:sz w:val="24"/>
              </w:rPr>
              <w:t>Full Restore</w:t>
            </w:r>
          </w:p>
        </w:tc>
        <w:tc>
          <w:tcPr>
            <w:tcW w:w="1249" w:type="pct"/>
          </w:tcPr>
          <w:p w14:paraId="36AD7C72" w14:textId="77777777" w:rsidR="008A1961" w:rsidRPr="00442838" w:rsidRDefault="008A1961" w:rsidP="008A1961">
            <w:pPr>
              <w:spacing w:line="360" w:lineRule="auto"/>
              <w:rPr>
                <w:sz w:val="24"/>
              </w:rPr>
            </w:pPr>
          </w:p>
        </w:tc>
        <w:tc>
          <w:tcPr>
            <w:tcW w:w="1251" w:type="pct"/>
          </w:tcPr>
          <w:p w14:paraId="388C0286" w14:textId="77777777" w:rsidR="008A1961" w:rsidRPr="00442838" w:rsidRDefault="008A1961" w:rsidP="008A1961">
            <w:pPr>
              <w:spacing w:line="360" w:lineRule="auto"/>
              <w:rPr>
                <w:sz w:val="24"/>
              </w:rPr>
            </w:pPr>
          </w:p>
        </w:tc>
        <w:tc>
          <w:tcPr>
            <w:tcW w:w="1250" w:type="pct"/>
          </w:tcPr>
          <w:p w14:paraId="6E4991BD" w14:textId="77777777" w:rsidR="008A1961" w:rsidRPr="00442838" w:rsidRDefault="008A1961" w:rsidP="008A1961">
            <w:pPr>
              <w:spacing w:line="360" w:lineRule="auto"/>
              <w:rPr>
                <w:sz w:val="24"/>
              </w:rPr>
            </w:pPr>
          </w:p>
        </w:tc>
      </w:tr>
      <w:tr w:rsidR="008A1961" w:rsidRPr="00442838" w14:paraId="37A70D05" w14:textId="77777777" w:rsidTr="008A1961">
        <w:tc>
          <w:tcPr>
            <w:tcW w:w="1250" w:type="pct"/>
          </w:tcPr>
          <w:p w14:paraId="2FB14FB0" w14:textId="09A12415" w:rsidR="008A1961" w:rsidRPr="00442838" w:rsidRDefault="005829AF" w:rsidP="008A1961">
            <w:pPr>
              <w:spacing w:line="360" w:lineRule="auto"/>
              <w:rPr>
                <w:sz w:val="24"/>
              </w:rPr>
            </w:pPr>
            <w:r>
              <w:rPr>
                <w:sz w:val="24"/>
              </w:rPr>
              <w:t>Sacred Ash</w:t>
            </w:r>
          </w:p>
        </w:tc>
        <w:tc>
          <w:tcPr>
            <w:tcW w:w="1249" w:type="pct"/>
          </w:tcPr>
          <w:p w14:paraId="404AF04C" w14:textId="77777777" w:rsidR="008A1961" w:rsidRPr="00442838" w:rsidRDefault="008A1961" w:rsidP="008A1961">
            <w:pPr>
              <w:spacing w:line="360" w:lineRule="auto"/>
              <w:rPr>
                <w:sz w:val="24"/>
              </w:rPr>
            </w:pPr>
          </w:p>
        </w:tc>
        <w:tc>
          <w:tcPr>
            <w:tcW w:w="1251" w:type="pct"/>
          </w:tcPr>
          <w:p w14:paraId="15F179E4" w14:textId="77777777" w:rsidR="008A1961" w:rsidRPr="00442838" w:rsidRDefault="008A1961" w:rsidP="008A1961">
            <w:pPr>
              <w:spacing w:line="360" w:lineRule="auto"/>
              <w:rPr>
                <w:sz w:val="24"/>
              </w:rPr>
            </w:pPr>
          </w:p>
        </w:tc>
        <w:tc>
          <w:tcPr>
            <w:tcW w:w="1250" w:type="pct"/>
          </w:tcPr>
          <w:p w14:paraId="6BDDD0FB" w14:textId="77777777" w:rsidR="008A1961" w:rsidRPr="00442838" w:rsidRDefault="008A1961" w:rsidP="008A1961">
            <w:pPr>
              <w:spacing w:line="360" w:lineRule="auto"/>
              <w:rPr>
                <w:sz w:val="24"/>
              </w:rPr>
            </w:pPr>
          </w:p>
        </w:tc>
      </w:tr>
      <w:tr w:rsidR="008A1961" w:rsidRPr="00442838" w14:paraId="7ECF9D71" w14:textId="77777777" w:rsidTr="008A1961">
        <w:tc>
          <w:tcPr>
            <w:tcW w:w="1250" w:type="pct"/>
          </w:tcPr>
          <w:p w14:paraId="1EAB3895" w14:textId="02C791ED" w:rsidR="008A1961" w:rsidRPr="00442838" w:rsidRDefault="005829AF" w:rsidP="008A1961">
            <w:pPr>
              <w:spacing w:line="360" w:lineRule="auto"/>
              <w:rPr>
                <w:sz w:val="24"/>
              </w:rPr>
            </w:pPr>
            <w:r>
              <w:rPr>
                <w:sz w:val="24"/>
              </w:rPr>
              <w:t>Awakening</w:t>
            </w:r>
          </w:p>
        </w:tc>
        <w:tc>
          <w:tcPr>
            <w:tcW w:w="1249" w:type="pct"/>
          </w:tcPr>
          <w:p w14:paraId="29A675B6" w14:textId="77777777" w:rsidR="008A1961" w:rsidRPr="00442838" w:rsidRDefault="008A1961" w:rsidP="008A1961">
            <w:pPr>
              <w:spacing w:line="360" w:lineRule="auto"/>
              <w:rPr>
                <w:sz w:val="24"/>
              </w:rPr>
            </w:pPr>
          </w:p>
        </w:tc>
        <w:tc>
          <w:tcPr>
            <w:tcW w:w="1251" w:type="pct"/>
          </w:tcPr>
          <w:p w14:paraId="71FE88D4" w14:textId="77777777" w:rsidR="008A1961" w:rsidRPr="00442838" w:rsidRDefault="008A1961" w:rsidP="008A1961">
            <w:pPr>
              <w:spacing w:line="360" w:lineRule="auto"/>
              <w:rPr>
                <w:sz w:val="24"/>
              </w:rPr>
            </w:pPr>
          </w:p>
        </w:tc>
        <w:tc>
          <w:tcPr>
            <w:tcW w:w="1250" w:type="pct"/>
          </w:tcPr>
          <w:p w14:paraId="4CD41251" w14:textId="77777777" w:rsidR="008A1961" w:rsidRPr="00442838" w:rsidRDefault="008A1961" w:rsidP="008A1961">
            <w:pPr>
              <w:spacing w:line="360" w:lineRule="auto"/>
              <w:rPr>
                <w:sz w:val="24"/>
              </w:rPr>
            </w:pPr>
          </w:p>
        </w:tc>
      </w:tr>
      <w:tr w:rsidR="008A1961" w:rsidRPr="00442838" w14:paraId="0A2685B7" w14:textId="77777777" w:rsidTr="008A1961">
        <w:tc>
          <w:tcPr>
            <w:tcW w:w="1250" w:type="pct"/>
          </w:tcPr>
          <w:p w14:paraId="7DD7E717" w14:textId="5150BAA9" w:rsidR="008A1961" w:rsidRPr="00442838" w:rsidRDefault="005829AF" w:rsidP="008A1961">
            <w:pPr>
              <w:spacing w:line="360" w:lineRule="auto"/>
              <w:rPr>
                <w:sz w:val="24"/>
              </w:rPr>
            </w:pPr>
            <w:r>
              <w:rPr>
                <w:sz w:val="24"/>
              </w:rPr>
              <w:t>Antidote</w:t>
            </w:r>
          </w:p>
        </w:tc>
        <w:tc>
          <w:tcPr>
            <w:tcW w:w="1249" w:type="pct"/>
          </w:tcPr>
          <w:p w14:paraId="5EC9650D" w14:textId="77777777" w:rsidR="008A1961" w:rsidRPr="00442838" w:rsidRDefault="008A1961" w:rsidP="008A1961">
            <w:pPr>
              <w:spacing w:line="360" w:lineRule="auto"/>
              <w:rPr>
                <w:sz w:val="24"/>
              </w:rPr>
            </w:pPr>
          </w:p>
        </w:tc>
        <w:tc>
          <w:tcPr>
            <w:tcW w:w="1251" w:type="pct"/>
          </w:tcPr>
          <w:p w14:paraId="6F367BC3" w14:textId="77777777" w:rsidR="008A1961" w:rsidRPr="00442838" w:rsidRDefault="008A1961" w:rsidP="008A1961">
            <w:pPr>
              <w:spacing w:line="360" w:lineRule="auto"/>
              <w:rPr>
                <w:sz w:val="24"/>
              </w:rPr>
            </w:pPr>
          </w:p>
        </w:tc>
        <w:tc>
          <w:tcPr>
            <w:tcW w:w="1250" w:type="pct"/>
          </w:tcPr>
          <w:p w14:paraId="1836D217" w14:textId="77777777" w:rsidR="008A1961" w:rsidRPr="00442838" w:rsidRDefault="008A1961" w:rsidP="008A1961">
            <w:pPr>
              <w:spacing w:line="360" w:lineRule="auto"/>
              <w:rPr>
                <w:sz w:val="24"/>
              </w:rPr>
            </w:pPr>
          </w:p>
        </w:tc>
      </w:tr>
      <w:tr w:rsidR="008A1961" w:rsidRPr="00442838" w14:paraId="2CEEB253" w14:textId="77777777" w:rsidTr="008A1961">
        <w:tc>
          <w:tcPr>
            <w:tcW w:w="1250" w:type="pct"/>
          </w:tcPr>
          <w:p w14:paraId="02E46A4B" w14:textId="414F0657" w:rsidR="008A1961" w:rsidRPr="00442838" w:rsidRDefault="005829AF" w:rsidP="008A1961">
            <w:pPr>
              <w:spacing w:line="360" w:lineRule="auto"/>
              <w:rPr>
                <w:sz w:val="24"/>
              </w:rPr>
            </w:pPr>
            <w:r>
              <w:rPr>
                <w:sz w:val="24"/>
              </w:rPr>
              <w:t>Burn Heal</w:t>
            </w:r>
          </w:p>
        </w:tc>
        <w:tc>
          <w:tcPr>
            <w:tcW w:w="1249" w:type="pct"/>
          </w:tcPr>
          <w:p w14:paraId="0FCE6430" w14:textId="77777777" w:rsidR="008A1961" w:rsidRPr="00442838" w:rsidRDefault="008A1961" w:rsidP="008A1961">
            <w:pPr>
              <w:spacing w:line="360" w:lineRule="auto"/>
              <w:rPr>
                <w:sz w:val="24"/>
              </w:rPr>
            </w:pPr>
          </w:p>
        </w:tc>
        <w:tc>
          <w:tcPr>
            <w:tcW w:w="1251" w:type="pct"/>
          </w:tcPr>
          <w:p w14:paraId="7BE64DF8" w14:textId="77777777" w:rsidR="008A1961" w:rsidRPr="00442838" w:rsidRDefault="008A1961" w:rsidP="008A1961">
            <w:pPr>
              <w:spacing w:line="360" w:lineRule="auto"/>
              <w:rPr>
                <w:sz w:val="24"/>
              </w:rPr>
            </w:pPr>
          </w:p>
        </w:tc>
        <w:tc>
          <w:tcPr>
            <w:tcW w:w="1250" w:type="pct"/>
          </w:tcPr>
          <w:p w14:paraId="4D4A0D57" w14:textId="77777777" w:rsidR="008A1961" w:rsidRPr="00442838" w:rsidRDefault="008A1961" w:rsidP="008A1961">
            <w:pPr>
              <w:spacing w:line="360" w:lineRule="auto"/>
              <w:rPr>
                <w:sz w:val="24"/>
              </w:rPr>
            </w:pPr>
          </w:p>
        </w:tc>
      </w:tr>
      <w:tr w:rsidR="008A1961" w:rsidRPr="00442838" w14:paraId="0D46EA3B" w14:textId="77777777" w:rsidTr="008A1961">
        <w:tc>
          <w:tcPr>
            <w:tcW w:w="1250" w:type="pct"/>
          </w:tcPr>
          <w:p w14:paraId="5C3BED52" w14:textId="296BEEBA" w:rsidR="008A1961" w:rsidRPr="00442838" w:rsidRDefault="005829AF" w:rsidP="008A1961">
            <w:pPr>
              <w:spacing w:line="360" w:lineRule="auto"/>
              <w:rPr>
                <w:sz w:val="24"/>
              </w:rPr>
            </w:pPr>
            <w:r>
              <w:rPr>
                <w:sz w:val="24"/>
              </w:rPr>
              <w:t>Paralyze Heal</w:t>
            </w:r>
          </w:p>
        </w:tc>
        <w:tc>
          <w:tcPr>
            <w:tcW w:w="1249" w:type="pct"/>
          </w:tcPr>
          <w:p w14:paraId="020C5476" w14:textId="77777777" w:rsidR="008A1961" w:rsidRPr="00442838" w:rsidRDefault="008A1961" w:rsidP="008A1961">
            <w:pPr>
              <w:spacing w:line="360" w:lineRule="auto"/>
              <w:rPr>
                <w:sz w:val="24"/>
              </w:rPr>
            </w:pPr>
          </w:p>
        </w:tc>
        <w:tc>
          <w:tcPr>
            <w:tcW w:w="1251" w:type="pct"/>
          </w:tcPr>
          <w:p w14:paraId="2E10D509" w14:textId="77777777" w:rsidR="008A1961" w:rsidRPr="00442838" w:rsidRDefault="008A1961" w:rsidP="008A1961">
            <w:pPr>
              <w:spacing w:line="360" w:lineRule="auto"/>
              <w:rPr>
                <w:sz w:val="24"/>
              </w:rPr>
            </w:pPr>
          </w:p>
        </w:tc>
        <w:tc>
          <w:tcPr>
            <w:tcW w:w="1250" w:type="pct"/>
          </w:tcPr>
          <w:p w14:paraId="56C98D84" w14:textId="77777777" w:rsidR="008A1961" w:rsidRPr="00442838" w:rsidRDefault="008A1961" w:rsidP="008A1961">
            <w:pPr>
              <w:spacing w:line="360" w:lineRule="auto"/>
              <w:rPr>
                <w:sz w:val="24"/>
              </w:rPr>
            </w:pPr>
          </w:p>
        </w:tc>
      </w:tr>
      <w:tr w:rsidR="008A1961" w:rsidRPr="00442838" w14:paraId="222BEEA3" w14:textId="77777777" w:rsidTr="008A1961">
        <w:tc>
          <w:tcPr>
            <w:tcW w:w="1250" w:type="pct"/>
          </w:tcPr>
          <w:p w14:paraId="749494C6" w14:textId="2E06A4C4" w:rsidR="008A1961" w:rsidRPr="00442838" w:rsidRDefault="005829AF" w:rsidP="008A1961">
            <w:pPr>
              <w:spacing w:line="360" w:lineRule="auto"/>
              <w:rPr>
                <w:sz w:val="24"/>
              </w:rPr>
            </w:pPr>
            <w:r>
              <w:rPr>
                <w:sz w:val="24"/>
              </w:rPr>
              <w:t>Ice Heal</w:t>
            </w:r>
          </w:p>
        </w:tc>
        <w:tc>
          <w:tcPr>
            <w:tcW w:w="1249" w:type="pct"/>
          </w:tcPr>
          <w:p w14:paraId="031C6ABE" w14:textId="77777777" w:rsidR="008A1961" w:rsidRPr="00442838" w:rsidRDefault="008A1961" w:rsidP="008A1961">
            <w:pPr>
              <w:spacing w:line="360" w:lineRule="auto"/>
              <w:rPr>
                <w:sz w:val="24"/>
              </w:rPr>
            </w:pPr>
          </w:p>
        </w:tc>
        <w:tc>
          <w:tcPr>
            <w:tcW w:w="1251" w:type="pct"/>
          </w:tcPr>
          <w:p w14:paraId="7437A368" w14:textId="77777777" w:rsidR="008A1961" w:rsidRPr="00442838" w:rsidRDefault="008A1961" w:rsidP="008A1961">
            <w:pPr>
              <w:spacing w:line="360" w:lineRule="auto"/>
              <w:rPr>
                <w:sz w:val="24"/>
              </w:rPr>
            </w:pPr>
          </w:p>
        </w:tc>
        <w:tc>
          <w:tcPr>
            <w:tcW w:w="1250" w:type="pct"/>
          </w:tcPr>
          <w:p w14:paraId="1584C951" w14:textId="77777777" w:rsidR="008A1961" w:rsidRPr="00442838" w:rsidRDefault="008A1961" w:rsidP="008A1961">
            <w:pPr>
              <w:spacing w:line="360" w:lineRule="auto"/>
              <w:rPr>
                <w:sz w:val="24"/>
              </w:rPr>
            </w:pPr>
          </w:p>
        </w:tc>
      </w:tr>
      <w:tr w:rsidR="008A1961" w:rsidRPr="00442838" w14:paraId="07538479" w14:textId="77777777" w:rsidTr="008A1961">
        <w:tc>
          <w:tcPr>
            <w:tcW w:w="1250" w:type="pct"/>
          </w:tcPr>
          <w:p w14:paraId="0A6E9E43" w14:textId="318ED154" w:rsidR="008A1961" w:rsidRPr="00442838" w:rsidRDefault="005829AF" w:rsidP="008A1961">
            <w:pPr>
              <w:spacing w:line="360" w:lineRule="auto"/>
              <w:rPr>
                <w:sz w:val="24"/>
              </w:rPr>
            </w:pPr>
            <w:r>
              <w:rPr>
                <w:sz w:val="24"/>
              </w:rPr>
              <w:t>Full Heal</w:t>
            </w:r>
          </w:p>
        </w:tc>
        <w:tc>
          <w:tcPr>
            <w:tcW w:w="1249" w:type="pct"/>
          </w:tcPr>
          <w:p w14:paraId="50BA28E9" w14:textId="77777777" w:rsidR="008A1961" w:rsidRPr="00442838" w:rsidRDefault="008A1961" w:rsidP="008A1961">
            <w:pPr>
              <w:spacing w:line="360" w:lineRule="auto"/>
              <w:rPr>
                <w:sz w:val="24"/>
              </w:rPr>
            </w:pPr>
          </w:p>
        </w:tc>
        <w:tc>
          <w:tcPr>
            <w:tcW w:w="1251" w:type="pct"/>
          </w:tcPr>
          <w:p w14:paraId="10C051CF" w14:textId="77777777" w:rsidR="008A1961" w:rsidRPr="00442838" w:rsidRDefault="008A1961" w:rsidP="008A1961">
            <w:pPr>
              <w:spacing w:line="360" w:lineRule="auto"/>
              <w:rPr>
                <w:sz w:val="24"/>
              </w:rPr>
            </w:pPr>
          </w:p>
        </w:tc>
        <w:tc>
          <w:tcPr>
            <w:tcW w:w="1250" w:type="pct"/>
          </w:tcPr>
          <w:p w14:paraId="3D0F1989" w14:textId="77777777" w:rsidR="008A1961" w:rsidRPr="00442838" w:rsidRDefault="008A1961" w:rsidP="008A1961">
            <w:pPr>
              <w:spacing w:line="360" w:lineRule="auto"/>
              <w:rPr>
                <w:sz w:val="24"/>
              </w:rPr>
            </w:pPr>
          </w:p>
        </w:tc>
      </w:tr>
      <w:tr w:rsidR="008A1961" w:rsidRPr="00442838" w14:paraId="7CAC8CFC" w14:textId="77777777" w:rsidTr="008A1961">
        <w:tc>
          <w:tcPr>
            <w:tcW w:w="1250" w:type="pct"/>
          </w:tcPr>
          <w:p w14:paraId="2A0DD86C" w14:textId="3F97AFC5" w:rsidR="008A1961" w:rsidRPr="00442838" w:rsidRDefault="005829AF" w:rsidP="008A1961">
            <w:pPr>
              <w:spacing w:line="360" w:lineRule="auto"/>
              <w:rPr>
                <w:sz w:val="24"/>
              </w:rPr>
            </w:pPr>
            <w:r>
              <w:rPr>
                <w:sz w:val="24"/>
              </w:rPr>
              <w:t>Lava Cookie</w:t>
            </w:r>
          </w:p>
        </w:tc>
        <w:tc>
          <w:tcPr>
            <w:tcW w:w="1249" w:type="pct"/>
          </w:tcPr>
          <w:p w14:paraId="70345F21" w14:textId="77777777" w:rsidR="008A1961" w:rsidRPr="00442838" w:rsidRDefault="008A1961" w:rsidP="008A1961">
            <w:pPr>
              <w:spacing w:line="360" w:lineRule="auto"/>
              <w:rPr>
                <w:sz w:val="24"/>
              </w:rPr>
            </w:pPr>
          </w:p>
        </w:tc>
        <w:tc>
          <w:tcPr>
            <w:tcW w:w="1251" w:type="pct"/>
          </w:tcPr>
          <w:p w14:paraId="24326229" w14:textId="77777777" w:rsidR="008A1961" w:rsidRPr="00442838" w:rsidRDefault="008A1961" w:rsidP="008A1961">
            <w:pPr>
              <w:spacing w:line="360" w:lineRule="auto"/>
              <w:rPr>
                <w:sz w:val="24"/>
              </w:rPr>
            </w:pPr>
          </w:p>
        </w:tc>
        <w:tc>
          <w:tcPr>
            <w:tcW w:w="1250" w:type="pct"/>
          </w:tcPr>
          <w:p w14:paraId="3BEC8B66" w14:textId="77777777" w:rsidR="008A1961" w:rsidRPr="00442838" w:rsidRDefault="008A1961" w:rsidP="008A1961">
            <w:pPr>
              <w:spacing w:line="360" w:lineRule="auto"/>
              <w:rPr>
                <w:sz w:val="24"/>
              </w:rPr>
            </w:pPr>
          </w:p>
        </w:tc>
      </w:tr>
      <w:tr w:rsidR="008A1961" w:rsidRPr="00442838" w14:paraId="5E03DF9C" w14:textId="77777777" w:rsidTr="008A1961">
        <w:tc>
          <w:tcPr>
            <w:tcW w:w="1250" w:type="pct"/>
          </w:tcPr>
          <w:p w14:paraId="02A9A3F3" w14:textId="76E858FC" w:rsidR="008A1961" w:rsidRPr="00442838" w:rsidRDefault="005829AF" w:rsidP="008A1961">
            <w:pPr>
              <w:spacing w:line="360" w:lineRule="auto"/>
              <w:rPr>
                <w:sz w:val="24"/>
              </w:rPr>
            </w:pPr>
            <w:r>
              <w:rPr>
                <w:sz w:val="24"/>
              </w:rPr>
              <w:t>Old Gateau</w:t>
            </w:r>
          </w:p>
        </w:tc>
        <w:tc>
          <w:tcPr>
            <w:tcW w:w="1249" w:type="pct"/>
          </w:tcPr>
          <w:p w14:paraId="41035341" w14:textId="77777777" w:rsidR="008A1961" w:rsidRPr="00442838" w:rsidRDefault="008A1961" w:rsidP="008A1961">
            <w:pPr>
              <w:spacing w:line="360" w:lineRule="auto"/>
              <w:rPr>
                <w:sz w:val="24"/>
              </w:rPr>
            </w:pPr>
          </w:p>
        </w:tc>
        <w:tc>
          <w:tcPr>
            <w:tcW w:w="1251" w:type="pct"/>
          </w:tcPr>
          <w:p w14:paraId="379DC460" w14:textId="77777777" w:rsidR="008A1961" w:rsidRPr="00442838" w:rsidRDefault="008A1961" w:rsidP="008A1961">
            <w:pPr>
              <w:spacing w:line="360" w:lineRule="auto"/>
              <w:rPr>
                <w:sz w:val="24"/>
              </w:rPr>
            </w:pPr>
          </w:p>
        </w:tc>
        <w:tc>
          <w:tcPr>
            <w:tcW w:w="1250" w:type="pct"/>
          </w:tcPr>
          <w:p w14:paraId="3A836699" w14:textId="77777777" w:rsidR="008A1961" w:rsidRPr="00442838" w:rsidRDefault="008A1961" w:rsidP="008A1961">
            <w:pPr>
              <w:spacing w:line="360" w:lineRule="auto"/>
              <w:rPr>
                <w:sz w:val="24"/>
              </w:rPr>
            </w:pPr>
          </w:p>
        </w:tc>
      </w:tr>
      <w:tr w:rsidR="008A1961" w:rsidRPr="00442838" w14:paraId="295F6544" w14:textId="77777777" w:rsidTr="008A1961">
        <w:tc>
          <w:tcPr>
            <w:tcW w:w="1250" w:type="pct"/>
          </w:tcPr>
          <w:p w14:paraId="55A65051" w14:textId="77060CD8" w:rsidR="008A1961" w:rsidRPr="00442838" w:rsidRDefault="005829AF" w:rsidP="008A1961">
            <w:pPr>
              <w:spacing w:line="360" w:lineRule="auto"/>
              <w:rPr>
                <w:sz w:val="24"/>
              </w:rPr>
            </w:pPr>
            <w:r>
              <w:rPr>
                <w:sz w:val="24"/>
              </w:rPr>
              <w:t>Casteliacone</w:t>
            </w:r>
          </w:p>
        </w:tc>
        <w:tc>
          <w:tcPr>
            <w:tcW w:w="1249" w:type="pct"/>
          </w:tcPr>
          <w:p w14:paraId="68641BCC" w14:textId="77777777" w:rsidR="008A1961" w:rsidRPr="00442838" w:rsidRDefault="008A1961" w:rsidP="008A1961">
            <w:pPr>
              <w:spacing w:line="360" w:lineRule="auto"/>
              <w:rPr>
                <w:sz w:val="24"/>
              </w:rPr>
            </w:pPr>
          </w:p>
        </w:tc>
        <w:tc>
          <w:tcPr>
            <w:tcW w:w="1251" w:type="pct"/>
          </w:tcPr>
          <w:p w14:paraId="638B6249" w14:textId="77777777" w:rsidR="008A1961" w:rsidRPr="00442838" w:rsidRDefault="008A1961" w:rsidP="008A1961">
            <w:pPr>
              <w:spacing w:line="360" w:lineRule="auto"/>
              <w:rPr>
                <w:sz w:val="24"/>
              </w:rPr>
            </w:pPr>
          </w:p>
        </w:tc>
        <w:tc>
          <w:tcPr>
            <w:tcW w:w="1250" w:type="pct"/>
          </w:tcPr>
          <w:p w14:paraId="75466A0D" w14:textId="77777777" w:rsidR="008A1961" w:rsidRPr="00442838" w:rsidRDefault="008A1961" w:rsidP="008A1961">
            <w:pPr>
              <w:spacing w:line="360" w:lineRule="auto"/>
              <w:rPr>
                <w:sz w:val="24"/>
              </w:rPr>
            </w:pPr>
          </w:p>
        </w:tc>
      </w:tr>
      <w:tr w:rsidR="008A1961" w:rsidRPr="00442838" w14:paraId="5C744FB5" w14:textId="77777777" w:rsidTr="008A1961">
        <w:tc>
          <w:tcPr>
            <w:tcW w:w="1250" w:type="pct"/>
          </w:tcPr>
          <w:p w14:paraId="4BBCB4F3" w14:textId="656CDB0E" w:rsidR="008A1961" w:rsidRPr="00442838" w:rsidRDefault="005829AF" w:rsidP="008A1961">
            <w:pPr>
              <w:spacing w:line="360" w:lineRule="auto"/>
              <w:rPr>
                <w:sz w:val="24"/>
              </w:rPr>
            </w:pPr>
            <w:r>
              <w:rPr>
                <w:sz w:val="24"/>
              </w:rPr>
              <w:t>Revive</w:t>
            </w:r>
          </w:p>
        </w:tc>
        <w:tc>
          <w:tcPr>
            <w:tcW w:w="1249" w:type="pct"/>
          </w:tcPr>
          <w:p w14:paraId="2176A08D" w14:textId="77777777" w:rsidR="008A1961" w:rsidRPr="00442838" w:rsidRDefault="008A1961" w:rsidP="008A1961">
            <w:pPr>
              <w:spacing w:line="360" w:lineRule="auto"/>
              <w:rPr>
                <w:sz w:val="24"/>
              </w:rPr>
            </w:pPr>
          </w:p>
        </w:tc>
        <w:tc>
          <w:tcPr>
            <w:tcW w:w="1251" w:type="pct"/>
          </w:tcPr>
          <w:p w14:paraId="5EFA05A1" w14:textId="77777777" w:rsidR="008A1961" w:rsidRPr="00442838" w:rsidRDefault="008A1961" w:rsidP="008A1961">
            <w:pPr>
              <w:spacing w:line="360" w:lineRule="auto"/>
              <w:rPr>
                <w:sz w:val="24"/>
              </w:rPr>
            </w:pPr>
          </w:p>
        </w:tc>
        <w:tc>
          <w:tcPr>
            <w:tcW w:w="1250" w:type="pct"/>
          </w:tcPr>
          <w:p w14:paraId="38B6EB79" w14:textId="77777777" w:rsidR="008A1961" w:rsidRPr="00442838" w:rsidRDefault="008A1961" w:rsidP="008A1961">
            <w:pPr>
              <w:spacing w:line="360" w:lineRule="auto"/>
              <w:rPr>
                <w:sz w:val="24"/>
              </w:rPr>
            </w:pPr>
          </w:p>
        </w:tc>
      </w:tr>
      <w:tr w:rsidR="008A1961" w:rsidRPr="00442838" w14:paraId="7D918F99" w14:textId="77777777" w:rsidTr="008A1961">
        <w:tc>
          <w:tcPr>
            <w:tcW w:w="1250" w:type="pct"/>
          </w:tcPr>
          <w:p w14:paraId="7522A8EB" w14:textId="5D59D58B" w:rsidR="008A1961" w:rsidRPr="00442838" w:rsidRDefault="005829AF" w:rsidP="008A1961">
            <w:pPr>
              <w:spacing w:line="360" w:lineRule="auto"/>
              <w:rPr>
                <w:sz w:val="24"/>
              </w:rPr>
            </w:pPr>
            <w:r>
              <w:rPr>
                <w:sz w:val="24"/>
              </w:rPr>
              <w:t>Max Revive</w:t>
            </w:r>
          </w:p>
        </w:tc>
        <w:tc>
          <w:tcPr>
            <w:tcW w:w="1249" w:type="pct"/>
          </w:tcPr>
          <w:p w14:paraId="4DB73B3A" w14:textId="77777777" w:rsidR="008A1961" w:rsidRPr="00442838" w:rsidRDefault="008A1961" w:rsidP="008A1961">
            <w:pPr>
              <w:spacing w:line="360" w:lineRule="auto"/>
              <w:rPr>
                <w:sz w:val="24"/>
              </w:rPr>
            </w:pPr>
          </w:p>
        </w:tc>
        <w:tc>
          <w:tcPr>
            <w:tcW w:w="1251" w:type="pct"/>
          </w:tcPr>
          <w:p w14:paraId="096803A7" w14:textId="77777777" w:rsidR="008A1961" w:rsidRPr="00442838" w:rsidRDefault="008A1961" w:rsidP="008A1961">
            <w:pPr>
              <w:spacing w:line="360" w:lineRule="auto"/>
              <w:rPr>
                <w:sz w:val="24"/>
              </w:rPr>
            </w:pPr>
          </w:p>
        </w:tc>
        <w:tc>
          <w:tcPr>
            <w:tcW w:w="1250" w:type="pct"/>
          </w:tcPr>
          <w:p w14:paraId="7660E080" w14:textId="77777777" w:rsidR="008A1961" w:rsidRPr="00442838" w:rsidRDefault="008A1961" w:rsidP="008A1961">
            <w:pPr>
              <w:spacing w:line="360" w:lineRule="auto"/>
              <w:rPr>
                <w:sz w:val="24"/>
              </w:rPr>
            </w:pPr>
          </w:p>
        </w:tc>
      </w:tr>
      <w:tr w:rsidR="008A1961" w:rsidRPr="00442838" w14:paraId="22F98C19" w14:textId="77777777" w:rsidTr="008A1961">
        <w:tc>
          <w:tcPr>
            <w:tcW w:w="1250" w:type="pct"/>
          </w:tcPr>
          <w:p w14:paraId="543EDF96" w14:textId="7FA067F8" w:rsidR="008A1961" w:rsidRPr="00442838" w:rsidRDefault="005829AF" w:rsidP="008A1961">
            <w:pPr>
              <w:spacing w:line="360" w:lineRule="auto"/>
              <w:rPr>
                <w:sz w:val="24"/>
              </w:rPr>
            </w:pPr>
            <w:r>
              <w:rPr>
                <w:sz w:val="24"/>
              </w:rPr>
              <w:t>Berry Juice</w:t>
            </w:r>
          </w:p>
        </w:tc>
        <w:tc>
          <w:tcPr>
            <w:tcW w:w="1249" w:type="pct"/>
          </w:tcPr>
          <w:p w14:paraId="0B1452D7" w14:textId="77777777" w:rsidR="008A1961" w:rsidRPr="00442838" w:rsidRDefault="008A1961" w:rsidP="008A1961">
            <w:pPr>
              <w:spacing w:line="360" w:lineRule="auto"/>
              <w:rPr>
                <w:sz w:val="24"/>
              </w:rPr>
            </w:pPr>
          </w:p>
        </w:tc>
        <w:tc>
          <w:tcPr>
            <w:tcW w:w="1251" w:type="pct"/>
          </w:tcPr>
          <w:p w14:paraId="25BAB150" w14:textId="77777777" w:rsidR="008A1961" w:rsidRPr="00442838" w:rsidRDefault="008A1961" w:rsidP="008A1961">
            <w:pPr>
              <w:spacing w:line="360" w:lineRule="auto"/>
              <w:rPr>
                <w:sz w:val="24"/>
              </w:rPr>
            </w:pPr>
          </w:p>
        </w:tc>
        <w:tc>
          <w:tcPr>
            <w:tcW w:w="1250" w:type="pct"/>
          </w:tcPr>
          <w:p w14:paraId="06310E2D" w14:textId="77777777" w:rsidR="008A1961" w:rsidRPr="00442838" w:rsidRDefault="008A1961" w:rsidP="008A1961">
            <w:pPr>
              <w:spacing w:line="360" w:lineRule="auto"/>
              <w:rPr>
                <w:sz w:val="24"/>
              </w:rPr>
            </w:pPr>
          </w:p>
        </w:tc>
      </w:tr>
      <w:tr w:rsidR="008A1961" w:rsidRPr="00442838" w14:paraId="014C8D04" w14:textId="77777777" w:rsidTr="008A1961">
        <w:tc>
          <w:tcPr>
            <w:tcW w:w="1250" w:type="pct"/>
          </w:tcPr>
          <w:p w14:paraId="5A8053F4" w14:textId="69631438" w:rsidR="008A1961" w:rsidRPr="00442838" w:rsidRDefault="005829AF" w:rsidP="008A1961">
            <w:pPr>
              <w:spacing w:line="360" w:lineRule="auto"/>
              <w:rPr>
                <w:sz w:val="24"/>
              </w:rPr>
            </w:pPr>
            <w:r>
              <w:rPr>
                <w:sz w:val="24"/>
              </w:rPr>
              <w:t>Rage Candy Bar</w:t>
            </w:r>
          </w:p>
        </w:tc>
        <w:tc>
          <w:tcPr>
            <w:tcW w:w="1249" w:type="pct"/>
          </w:tcPr>
          <w:p w14:paraId="08218C50" w14:textId="77777777" w:rsidR="008A1961" w:rsidRPr="00442838" w:rsidRDefault="008A1961" w:rsidP="008A1961">
            <w:pPr>
              <w:spacing w:line="360" w:lineRule="auto"/>
              <w:rPr>
                <w:sz w:val="24"/>
              </w:rPr>
            </w:pPr>
          </w:p>
        </w:tc>
        <w:tc>
          <w:tcPr>
            <w:tcW w:w="1251" w:type="pct"/>
          </w:tcPr>
          <w:p w14:paraId="0A109648" w14:textId="77777777" w:rsidR="008A1961" w:rsidRPr="00442838" w:rsidRDefault="008A1961" w:rsidP="008A1961">
            <w:pPr>
              <w:spacing w:line="360" w:lineRule="auto"/>
              <w:rPr>
                <w:sz w:val="24"/>
              </w:rPr>
            </w:pPr>
          </w:p>
        </w:tc>
        <w:tc>
          <w:tcPr>
            <w:tcW w:w="1250" w:type="pct"/>
          </w:tcPr>
          <w:p w14:paraId="39620AFE" w14:textId="77777777" w:rsidR="008A1961" w:rsidRPr="00442838" w:rsidRDefault="008A1961" w:rsidP="008A1961">
            <w:pPr>
              <w:spacing w:line="360" w:lineRule="auto"/>
              <w:rPr>
                <w:sz w:val="24"/>
              </w:rPr>
            </w:pPr>
          </w:p>
        </w:tc>
      </w:tr>
      <w:tr w:rsidR="008A1961" w:rsidRPr="00442838" w14:paraId="0A4237C9" w14:textId="77777777" w:rsidTr="008A1961">
        <w:tc>
          <w:tcPr>
            <w:tcW w:w="1250" w:type="pct"/>
          </w:tcPr>
          <w:p w14:paraId="70CA84A7" w14:textId="4120713F" w:rsidR="008A1961" w:rsidRPr="00442838" w:rsidRDefault="005829AF" w:rsidP="008A1961">
            <w:pPr>
              <w:spacing w:line="360" w:lineRule="auto"/>
              <w:rPr>
                <w:sz w:val="24"/>
              </w:rPr>
            </w:pPr>
            <w:r>
              <w:rPr>
                <w:sz w:val="24"/>
              </w:rPr>
              <w:t>Sweet Heart</w:t>
            </w:r>
          </w:p>
        </w:tc>
        <w:tc>
          <w:tcPr>
            <w:tcW w:w="1249" w:type="pct"/>
          </w:tcPr>
          <w:p w14:paraId="244FEF56" w14:textId="77777777" w:rsidR="008A1961" w:rsidRPr="00442838" w:rsidRDefault="008A1961" w:rsidP="008A1961">
            <w:pPr>
              <w:spacing w:line="360" w:lineRule="auto"/>
              <w:rPr>
                <w:sz w:val="24"/>
              </w:rPr>
            </w:pPr>
          </w:p>
        </w:tc>
        <w:tc>
          <w:tcPr>
            <w:tcW w:w="1251" w:type="pct"/>
          </w:tcPr>
          <w:p w14:paraId="299D6E37" w14:textId="77777777" w:rsidR="008A1961" w:rsidRPr="00442838" w:rsidRDefault="008A1961" w:rsidP="008A1961">
            <w:pPr>
              <w:spacing w:line="360" w:lineRule="auto"/>
              <w:rPr>
                <w:sz w:val="24"/>
              </w:rPr>
            </w:pPr>
          </w:p>
        </w:tc>
        <w:tc>
          <w:tcPr>
            <w:tcW w:w="1250" w:type="pct"/>
          </w:tcPr>
          <w:p w14:paraId="179A01C2" w14:textId="77777777" w:rsidR="008A1961" w:rsidRPr="00442838" w:rsidRDefault="008A1961" w:rsidP="008A1961">
            <w:pPr>
              <w:spacing w:line="360" w:lineRule="auto"/>
              <w:rPr>
                <w:sz w:val="24"/>
              </w:rPr>
            </w:pPr>
          </w:p>
        </w:tc>
      </w:tr>
      <w:tr w:rsidR="008A1961" w:rsidRPr="00442838" w14:paraId="432628E3" w14:textId="77777777" w:rsidTr="008A1961">
        <w:tc>
          <w:tcPr>
            <w:tcW w:w="1250" w:type="pct"/>
          </w:tcPr>
          <w:p w14:paraId="2962D85D" w14:textId="1E8A9420" w:rsidR="008A1961" w:rsidRPr="00442838" w:rsidRDefault="005829AF" w:rsidP="008A1961">
            <w:pPr>
              <w:spacing w:line="360" w:lineRule="auto"/>
              <w:rPr>
                <w:sz w:val="24"/>
              </w:rPr>
            </w:pPr>
            <w:r>
              <w:rPr>
                <w:sz w:val="24"/>
              </w:rPr>
              <w:t>Freshwater</w:t>
            </w:r>
          </w:p>
        </w:tc>
        <w:tc>
          <w:tcPr>
            <w:tcW w:w="1249" w:type="pct"/>
          </w:tcPr>
          <w:p w14:paraId="5013200E" w14:textId="77777777" w:rsidR="008A1961" w:rsidRPr="00442838" w:rsidRDefault="008A1961" w:rsidP="008A1961">
            <w:pPr>
              <w:spacing w:line="360" w:lineRule="auto"/>
              <w:rPr>
                <w:sz w:val="24"/>
              </w:rPr>
            </w:pPr>
          </w:p>
        </w:tc>
        <w:tc>
          <w:tcPr>
            <w:tcW w:w="1251" w:type="pct"/>
          </w:tcPr>
          <w:p w14:paraId="08C1A2BD" w14:textId="77777777" w:rsidR="008A1961" w:rsidRPr="00442838" w:rsidRDefault="008A1961" w:rsidP="008A1961">
            <w:pPr>
              <w:spacing w:line="360" w:lineRule="auto"/>
              <w:rPr>
                <w:sz w:val="24"/>
              </w:rPr>
            </w:pPr>
          </w:p>
        </w:tc>
        <w:tc>
          <w:tcPr>
            <w:tcW w:w="1250" w:type="pct"/>
          </w:tcPr>
          <w:p w14:paraId="078CE47C" w14:textId="77777777" w:rsidR="008A1961" w:rsidRPr="00442838" w:rsidRDefault="008A1961" w:rsidP="008A1961">
            <w:pPr>
              <w:spacing w:line="360" w:lineRule="auto"/>
              <w:rPr>
                <w:sz w:val="24"/>
              </w:rPr>
            </w:pPr>
          </w:p>
        </w:tc>
      </w:tr>
      <w:tr w:rsidR="008A1961" w:rsidRPr="00442838" w14:paraId="1793E4A0" w14:textId="77777777" w:rsidTr="008A1961">
        <w:tc>
          <w:tcPr>
            <w:tcW w:w="1250" w:type="pct"/>
          </w:tcPr>
          <w:p w14:paraId="29FB5D04" w14:textId="62D2FDFA" w:rsidR="008A1961" w:rsidRPr="00442838" w:rsidRDefault="005829AF" w:rsidP="008A1961">
            <w:pPr>
              <w:spacing w:line="360" w:lineRule="auto"/>
              <w:rPr>
                <w:sz w:val="24"/>
              </w:rPr>
            </w:pPr>
            <w:r>
              <w:rPr>
                <w:sz w:val="24"/>
              </w:rPr>
              <w:t>Soda Pop</w:t>
            </w:r>
          </w:p>
        </w:tc>
        <w:tc>
          <w:tcPr>
            <w:tcW w:w="1249" w:type="pct"/>
          </w:tcPr>
          <w:p w14:paraId="2B2C200C" w14:textId="77777777" w:rsidR="008A1961" w:rsidRPr="00442838" w:rsidRDefault="008A1961" w:rsidP="008A1961">
            <w:pPr>
              <w:spacing w:line="360" w:lineRule="auto"/>
              <w:rPr>
                <w:sz w:val="24"/>
              </w:rPr>
            </w:pPr>
          </w:p>
        </w:tc>
        <w:tc>
          <w:tcPr>
            <w:tcW w:w="1251" w:type="pct"/>
          </w:tcPr>
          <w:p w14:paraId="56D62BAC" w14:textId="77777777" w:rsidR="008A1961" w:rsidRPr="00442838" w:rsidRDefault="008A1961" w:rsidP="008A1961">
            <w:pPr>
              <w:spacing w:line="360" w:lineRule="auto"/>
              <w:rPr>
                <w:sz w:val="24"/>
              </w:rPr>
            </w:pPr>
          </w:p>
        </w:tc>
        <w:tc>
          <w:tcPr>
            <w:tcW w:w="1250" w:type="pct"/>
          </w:tcPr>
          <w:p w14:paraId="715651FA" w14:textId="77777777" w:rsidR="008A1961" w:rsidRPr="00442838" w:rsidRDefault="008A1961" w:rsidP="008A1961">
            <w:pPr>
              <w:spacing w:line="360" w:lineRule="auto"/>
              <w:rPr>
                <w:sz w:val="24"/>
              </w:rPr>
            </w:pPr>
          </w:p>
        </w:tc>
      </w:tr>
      <w:tr w:rsidR="008A1961" w:rsidRPr="00442838" w14:paraId="18A1652F" w14:textId="77777777" w:rsidTr="008A1961">
        <w:tc>
          <w:tcPr>
            <w:tcW w:w="1250" w:type="pct"/>
          </w:tcPr>
          <w:p w14:paraId="1FB68AE5" w14:textId="384AF078" w:rsidR="008A1961" w:rsidRPr="00442838" w:rsidRDefault="005829AF" w:rsidP="008A1961">
            <w:pPr>
              <w:spacing w:line="360" w:lineRule="auto"/>
              <w:rPr>
                <w:sz w:val="24"/>
              </w:rPr>
            </w:pPr>
            <w:r>
              <w:rPr>
                <w:sz w:val="24"/>
              </w:rPr>
              <w:lastRenderedPageBreak/>
              <w:t>Lemonade</w:t>
            </w:r>
          </w:p>
        </w:tc>
        <w:tc>
          <w:tcPr>
            <w:tcW w:w="1249" w:type="pct"/>
          </w:tcPr>
          <w:p w14:paraId="38FB3295" w14:textId="77777777" w:rsidR="008A1961" w:rsidRPr="00442838" w:rsidRDefault="008A1961" w:rsidP="008A1961">
            <w:pPr>
              <w:spacing w:line="360" w:lineRule="auto"/>
              <w:rPr>
                <w:sz w:val="24"/>
              </w:rPr>
            </w:pPr>
          </w:p>
        </w:tc>
        <w:tc>
          <w:tcPr>
            <w:tcW w:w="1251" w:type="pct"/>
          </w:tcPr>
          <w:p w14:paraId="17D04B3C" w14:textId="77777777" w:rsidR="008A1961" w:rsidRPr="00442838" w:rsidRDefault="008A1961" w:rsidP="008A1961">
            <w:pPr>
              <w:spacing w:line="360" w:lineRule="auto"/>
              <w:rPr>
                <w:sz w:val="24"/>
              </w:rPr>
            </w:pPr>
          </w:p>
        </w:tc>
        <w:tc>
          <w:tcPr>
            <w:tcW w:w="1250" w:type="pct"/>
          </w:tcPr>
          <w:p w14:paraId="2CE2ECC1" w14:textId="77777777" w:rsidR="008A1961" w:rsidRPr="00442838" w:rsidRDefault="008A1961" w:rsidP="008A1961">
            <w:pPr>
              <w:spacing w:line="360" w:lineRule="auto"/>
              <w:rPr>
                <w:sz w:val="24"/>
              </w:rPr>
            </w:pPr>
          </w:p>
        </w:tc>
      </w:tr>
      <w:tr w:rsidR="008A1961" w:rsidRPr="00442838" w14:paraId="7836901E" w14:textId="77777777" w:rsidTr="008A1961">
        <w:tc>
          <w:tcPr>
            <w:tcW w:w="1250" w:type="pct"/>
          </w:tcPr>
          <w:p w14:paraId="02B370FA" w14:textId="3EE68129" w:rsidR="008A1961" w:rsidRPr="00442838" w:rsidRDefault="005829AF" w:rsidP="008A1961">
            <w:pPr>
              <w:spacing w:line="360" w:lineRule="auto"/>
              <w:rPr>
                <w:sz w:val="24"/>
              </w:rPr>
            </w:pPr>
            <w:r>
              <w:rPr>
                <w:sz w:val="24"/>
              </w:rPr>
              <w:t>Moo Moo Milk</w:t>
            </w:r>
          </w:p>
        </w:tc>
        <w:tc>
          <w:tcPr>
            <w:tcW w:w="1249" w:type="pct"/>
          </w:tcPr>
          <w:p w14:paraId="3901E370" w14:textId="77777777" w:rsidR="008A1961" w:rsidRPr="00442838" w:rsidRDefault="008A1961" w:rsidP="008A1961">
            <w:pPr>
              <w:spacing w:line="360" w:lineRule="auto"/>
              <w:rPr>
                <w:sz w:val="24"/>
              </w:rPr>
            </w:pPr>
          </w:p>
        </w:tc>
        <w:tc>
          <w:tcPr>
            <w:tcW w:w="1251" w:type="pct"/>
          </w:tcPr>
          <w:p w14:paraId="187F1782" w14:textId="77777777" w:rsidR="008A1961" w:rsidRPr="00442838" w:rsidRDefault="008A1961" w:rsidP="008A1961">
            <w:pPr>
              <w:spacing w:line="360" w:lineRule="auto"/>
              <w:rPr>
                <w:sz w:val="24"/>
              </w:rPr>
            </w:pPr>
          </w:p>
        </w:tc>
        <w:tc>
          <w:tcPr>
            <w:tcW w:w="1250" w:type="pct"/>
          </w:tcPr>
          <w:p w14:paraId="5EB59C35" w14:textId="77777777" w:rsidR="008A1961" w:rsidRPr="00442838" w:rsidRDefault="008A1961" w:rsidP="008A1961">
            <w:pPr>
              <w:spacing w:line="360" w:lineRule="auto"/>
              <w:rPr>
                <w:sz w:val="24"/>
              </w:rPr>
            </w:pPr>
          </w:p>
        </w:tc>
      </w:tr>
      <w:tr w:rsidR="008A1961" w:rsidRPr="00442838" w14:paraId="26F920FA" w14:textId="77777777" w:rsidTr="008A1961">
        <w:tc>
          <w:tcPr>
            <w:tcW w:w="1250" w:type="pct"/>
          </w:tcPr>
          <w:p w14:paraId="6043BA32" w14:textId="3A1027A6" w:rsidR="008A1961" w:rsidRPr="00442838" w:rsidRDefault="005829AF" w:rsidP="008A1961">
            <w:pPr>
              <w:spacing w:line="360" w:lineRule="auto"/>
              <w:rPr>
                <w:sz w:val="24"/>
              </w:rPr>
            </w:pPr>
            <w:r>
              <w:rPr>
                <w:sz w:val="24"/>
              </w:rPr>
              <w:t>Energy Powder</w:t>
            </w:r>
          </w:p>
        </w:tc>
        <w:tc>
          <w:tcPr>
            <w:tcW w:w="1249" w:type="pct"/>
          </w:tcPr>
          <w:p w14:paraId="214AEE34" w14:textId="77777777" w:rsidR="008A1961" w:rsidRPr="00442838" w:rsidRDefault="008A1961" w:rsidP="008A1961">
            <w:pPr>
              <w:spacing w:line="360" w:lineRule="auto"/>
              <w:rPr>
                <w:sz w:val="24"/>
              </w:rPr>
            </w:pPr>
          </w:p>
        </w:tc>
        <w:tc>
          <w:tcPr>
            <w:tcW w:w="1251" w:type="pct"/>
          </w:tcPr>
          <w:p w14:paraId="52A0F2CB" w14:textId="77777777" w:rsidR="008A1961" w:rsidRPr="00442838" w:rsidRDefault="008A1961" w:rsidP="008A1961">
            <w:pPr>
              <w:spacing w:line="360" w:lineRule="auto"/>
              <w:rPr>
                <w:sz w:val="24"/>
              </w:rPr>
            </w:pPr>
          </w:p>
        </w:tc>
        <w:tc>
          <w:tcPr>
            <w:tcW w:w="1250" w:type="pct"/>
          </w:tcPr>
          <w:p w14:paraId="038F2E8A" w14:textId="77777777" w:rsidR="008A1961" w:rsidRPr="00442838" w:rsidRDefault="008A1961" w:rsidP="008A1961">
            <w:pPr>
              <w:spacing w:line="360" w:lineRule="auto"/>
              <w:rPr>
                <w:sz w:val="24"/>
              </w:rPr>
            </w:pPr>
          </w:p>
        </w:tc>
      </w:tr>
      <w:tr w:rsidR="008A1961" w:rsidRPr="00442838" w14:paraId="61440BBB" w14:textId="77777777" w:rsidTr="008A1961">
        <w:tc>
          <w:tcPr>
            <w:tcW w:w="1250" w:type="pct"/>
          </w:tcPr>
          <w:p w14:paraId="3E72DD2E" w14:textId="5200E9BC" w:rsidR="008A1961" w:rsidRPr="00442838" w:rsidRDefault="005829AF" w:rsidP="008A1961">
            <w:pPr>
              <w:spacing w:line="360" w:lineRule="auto"/>
              <w:rPr>
                <w:sz w:val="24"/>
              </w:rPr>
            </w:pPr>
            <w:r>
              <w:rPr>
                <w:sz w:val="24"/>
              </w:rPr>
              <w:t>Energy Root</w:t>
            </w:r>
          </w:p>
        </w:tc>
        <w:tc>
          <w:tcPr>
            <w:tcW w:w="1249" w:type="pct"/>
          </w:tcPr>
          <w:p w14:paraId="579BF6B1" w14:textId="77777777" w:rsidR="008A1961" w:rsidRPr="00442838" w:rsidRDefault="008A1961" w:rsidP="008A1961">
            <w:pPr>
              <w:spacing w:line="360" w:lineRule="auto"/>
              <w:rPr>
                <w:sz w:val="24"/>
              </w:rPr>
            </w:pPr>
          </w:p>
        </w:tc>
        <w:tc>
          <w:tcPr>
            <w:tcW w:w="1251" w:type="pct"/>
          </w:tcPr>
          <w:p w14:paraId="1553BAFF" w14:textId="77777777" w:rsidR="008A1961" w:rsidRPr="00442838" w:rsidRDefault="008A1961" w:rsidP="008A1961">
            <w:pPr>
              <w:spacing w:line="360" w:lineRule="auto"/>
              <w:rPr>
                <w:sz w:val="24"/>
              </w:rPr>
            </w:pPr>
          </w:p>
        </w:tc>
        <w:tc>
          <w:tcPr>
            <w:tcW w:w="1250" w:type="pct"/>
          </w:tcPr>
          <w:p w14:paraId="4839822E" w14:textId="77777777" w:rsidR="008A1961" w:rsidRPr="00442838" w:rsidRDefault="008A1961" w:rsidP="008A1961">
            <w:pPr>
              <w:spacing w:line="360" w:lineRule="auto"/>
              <w:rPr>
                <w:sz w:val="24"/>
              </w:rPr>
            </w:pPr>
          </w:p>
        </w:tc>
      </w:tr>
      <w:tr w:rsidR="008A1961" w:rsidRPr="00442838" w14:paraId="76E98396" w14:textId="77777777" w:rsidTr="008A1961">
        <w:tc>
          <w:tcPr>
            <w:tcW w:w="1250" w:type="pct"/>
          </w:tcPr>
          <w:p w14:paraId="0A82E9CA" w14:textId="11F2E433" w:rsidR="008A1961" w:rsidRPr="00442838" w:rsidRDefault="005829AF" w:rsidP="008A1961">
            <w:pPr>
              <w:spacing w:line="360" w:lineRule="auto"/>
              <w:rPr>
                <w:sz w:val="24"/>
              </w:rPr>
            </w:pPr>
            <w:r>
              <w:rPr>
                <w:sz w:val="24"/>
              </w:rPr>
              <w:t>Heal Powder</w:t>
            </w:r>
          </w:p>
        </w:tc>
        <w:tc>
          <w:tcPr>
            <w:tcW w:w="1249" w:type="pct"/>
          </w:tcPr>
          <w:p w14:paraId="5B4FB097" w14:textId="77777777" w:rsidR="008A1961" w:rsidRPr="00442838" w:rsidRDefault="008A1961" w:rsidP="008A1961">
            <w:pPr>
              <w:spacing w:line="360" w:lineRule="auto"/>
              <w:rPr>
                <w:sz w:val="24"/>
              </w:rPr>
            </w:pPr>
          </w:p>
        </w:tc>
        <w:tc>
          <w:tcPr>
            <w:tcW w:w="1251" w:type="pct"/>
          </w:tcPr>
          <w:p w14:paraId="1B367244" w14:textId="77777777" w:rsidR="008A1961" w:rsidRPr="00442838" w:rsidRDefault="008A1961" w:rsidP="008A1961">
            <w:pPr>
              <w:spacing w:line="360" w:lineRule="auto"/>
              <w:rPr>
                <w:sz w:val="24"/>
              </w:rPr>
            </w:pPr>
          </w:p>
        </w:tc>
        <w:tc>
          <w:tcPr>
            <w:tcW w:w="1250" w:type="pct"/>
          </w:tcPr>
          <w:p w14:paraId="12CA5347" w14:textId="77777777" w:rsidR="008A1961" w:rsidRPr="00442838" w:rsidRDefault="008A1961" w:rsidP="008A1961">
            <w:pPr>
              <w:spacing w:line="360" w:lineRule="auto"/>
              <w:rPr>
                <w:sz w:val="24"/>
              </w:rPr>
            </w:pPr>
          </w:p>
        </w:tc>
      </w:tr>
      <w:tr w:rsidR="008A1961" w:rsidRPr="00442838" w14:paraId="4A15CF55" w14:textId="77777777" w:rsidTr="008A1961">
        <w:tc>
          <w:tcPr>
            <w:tcW w:w="1250" w:type="pct"/>
          </w:tcPr>
          <w:p w14:paraId="776A058E" w14:textId="735E48BE" w:rsidR="008A1961" w:rsidRPr="00442838" w:rsidRDefault="005829AF" w:rsidP="008A1961">
            <w:pPr>
              <w:spacing w:line="360" w:lineRule="auto"/>
              <w:rPr>
                <w:sz w:val="24"/>
              </w:rPr>
            </w:pPr>
            <w:r>
              <w:rPr>
                <w:sz w:val="24"/>
              </w:rPr>
              <w:t>Revival Herb</w:t>
            </w:r>
          </w:p>
        </w:tc>
        <w:tc>
          <w:tcPr>
            <w:tcW w:w="1249" w:type="pct"/>
          </w:tcPr>
          <w:p w14:paraId="3964005D" w14:textId="77777777" w:rsidR="008A1961" w:rsidRPr="00442838" w:rsidRDefault="008A1961" w:rsidP="008A1961">
            <w:pPr>
              <w:spacing w:line="360" w:lineRule="auto"/>
              <w:rPr>
                <w:sz w:val="24"/>
              </w:rPr>
            </w:pPr>
          </w:p>
        </w:tc>
        <w:tc>
          <w:tcPr>
            <w:tcW w:w="1251" w:type="pct"/>
          </w:tcPr>
          <w:p w14:paraId="4C6EB94A" w14:textId="77777777" w:rsidR="008A1961" w:rsidRPr="00442838" w:rsidRDefault="008A1961" w:rsidP="008A1961">
            <w:pPr>
              <w:spacing w:line="360" w:lineRule="auto"/>
              <w:rPr>
                <w:sz w:val="24"/>
              </w:rPr>
            </w:pPr>
          </w:p>
        </w:tc>
        <w:tc>
          <w:tcPr>
            <w:tcW w:w="1250" w:type="pct"/>
          </w:tcPr>
          <w:p w14:paraId="4EC72CFD" w14:textId="77777777" w:rsidR="008A1961" w:rsidRPr="00442838" w:rsidRDefault="008A1961" w:rsidP="008A1961">
            <w:pPr>
              <w:spacing w:line="360" w:lineRule="auto"/>
              <w:rPr>
                <w:sz w:val="24"/>
              </w:rPr>
            </w:pPr>
          </w:p>
        </w:tc>
      </w:tr>
      <w:tr w:rsidR="008A1961" w:rsidRPr="00442838" w14:paraId="53E5D65E" w14:textId="77777777" w:rsidTr="008A1961">
        <w:tc>
          <w:tcPr>
            <w:tcW w:w="1250" w:type="pct"/>
          </w:tcPr>
          <w:p w14:paraId="41BFDF86" w14:textId="252F0FCA" w:rsidR="008A1961" w:rsidRPr="00442838" w:rsidRDefault="005829AF" w:rsidP="008A1961">
            <w:pPr>
              <w:spacing w:line="360" w:lineRule="auto"/>
              <w:rPr>
                <w:sz w:val="24"/>
              </w:rPr>
            </w:pPr>
            <w:r>
              <w:rPr>
                <w:sz w:val="24"/>
              </w:rPr>
              <w:t>Ether</w:t>
            </w:r>
          </w:p>
        </w:tc>
        <w:tc>
          <w:tcPr>
            <w:tcW w:w="1249" w:type="pct"/>
          </w:tcPr>
          <w:p w14:paraId="78EEE3E1" w14:textId="77777777" w:rsidR="008A1961" w:rsidRPr="00442838" w:rsidRDefault="008A1961" w:rsidP="008A1961">
            <w:pPr>
              <w:spacing w:line="360" w:lineRule="auto"/>
              <w:rPr>
                <w:sz w:val="24"/>
              </w:rPr>
            </w:pPr>
          </w:p>
        </w:tc>
        <w:tc>
          <w:tcPr>
            <w:tcW w:w="1251" w:type="pct"/>
          </w:tcPr>
          <w:p w14:paraId="7FA92486" w14:textId="77777777" w:rsidR="008A1961" w:rsidRPr="00442838" w:rsidRDefault="008A1961" w:rsidP="008A1961">
            <w:pPr>
              <w:spacing w:line="360" w:lineRule="auto"/>
              <w:rPr>
                <w:sz w:val="24"/>
              </w:rPr>
            </w:pPr>
          </w:p>
        </w:tc>
        <w:tc>
          <w:tcPr>
            <w:tcW w:w="1250" w:type="pct"/>
          </w:tcPr>
          <w:p w14:paraId="16EB1734" w14:textId="77777777" w:rsidR="008A1961" w:rsidRPr="00442838" w:rsidRDefault="008A1961" w:rsidP="008A1961">
            <w:pPr>
              <w:spacing w:line="360" w:lineRule="auto"/>
              <w:rPr>
                <w:sz w:val="24"/>
              </w:rPr>
            </w:pPr>
          </w:p>
        </w:tc>
      </w:tr>
      <w:tr w:rsidR="008A1961" w:rsidRPr="00442838" w14:paraId="20B0C4C6" w14:textId="77777777" w:rsidTr="008A1961">
        <w:tc>
          <w:tcPr>
            <w:tcW w:w="1250" w:type="pct"/>
          </w:tcPr>
          <w:p w14:paraId="335DC1FF" w14:textId="6C7FF830" w:rsidR="008A1961" w:rsidRPr="00442838" w:rsidRDefault="005829AF" w:rsidP="008A1961">
            <w:pPr>
              <w:spacing w:line="360" w:lineRule="auto"/>
              <w:rPr>
                <w:sz w:val="24"/>
              </w:rPr>
            </w:pPr>
            <w:r>
              <w:rPr>
                <w:sz w:val="24"/>
              </w:rPr>
              <w:t>Max Elixir</w:t>
            </w:r>
          </w:p>
        </w:tc>
        <w:tc>
          <w:tcPr>
            <w:tcW w:w="1249" w:type="pct"/>
          </w:tcPr>
          <w:p w14:paraId="2EE8120E" w14:textId="77777777" w:rsidR="008A1961" w:rsidRPr="00442838" w:rsidRDefault="008A1961" w:rsidP="008A1961">
            <w:pPr>
              <w:spacing w:line="360" w:lineRule="auto"/>
              <w:rPr>
                <w:sz w:val="24"/>
              </w:rPr>
            </w:pPr>
          </w:p>
        </w:tc>
        <w:tc>
          <w:tcPr>
            <w:tcW w:w="1251" w:type="pct"/>
          </w:tcPr>
          <w:p w14:paraId="18096254" w14:textId="77777777" w:rsidR="008A1961" w:rsidRPr="00442838" w:rsidRDefault="008A1961" w:rsidP="008A1961">
            <w:pPr>
              <w:spacing w:line="360" w:lineRule="auto"/>
              <w:rPr>
                <w:sz w:val="24"/>
              </w:rPr>
            </w:pPr>
          </w:p>
        </w:tc>
        <w:tc>
          <w:tcPr>
            <w:tcW w:w="1250" w:type="pct"/>
          </w:tcPr>
          <w:p w14:paraId="3B0DEFAE" w14:textId="77777777" w:rsidR="008A1961" w:rsidRPr="00442838" w:rsidRDefault="008A1961" w:rsidP="008A1961">
            <w:pPr>
              <w:spacing w:line="360" w:lineRule="auto"/>
              <w:rPr>
                <w:sz w:val="24"/>
              </w:rPr>
            </w:pPr>
          </w:p>
        </w:tc>
      </w:tr>
      <w:tr w:rsidR="008A1961" w:rsidRPr="00442838" w14:paraId="1507C426" w14:textId="77777777" w:rsidTr="008A1961">
        <w:tc>
          <w:tcPr>
            <w:tcW w:w="1250" w:type="pct"/>
          </w:tcPr>
          <w:p w14:paraId="38799C3F" w14:textId="16695C9A" w:rsidR="008A1961" w:rsidRPr="00442838" w:rsidRDefault="005829AF" w:rsidP="008A1961">
            <w:pPr>
              <w:spacing w:line="360" w:lineRule="auto"/>
              <w:rPr>
                <w:sz w:val="24"/>
              </w:rPr>
            </w:pPr>
            <w:r>
              <w:rPr>
                <w:sz w:val="24"/>
              </w:rPr>
              <w:t>PP UP</w:t>
            </w:r>
          </w:p>
        </w:tc>
        <w:tc>
          <w:tcPr>
            <w:tcW w:w="1249" w:type="pct"/>
          </w:tcPr>
          <w:p w14:paraId="2C6BFF32" w14:textId="77777777" w:rsidR="008A1961" w:rsidRPr="00442838" w:rsidRDefault="008A1961" w:rsidP="008A1961">
            <w:pPr>
              <w:spacing w:line="360" w:lineRule="auto"/>
              <w:rPr>
                <w:sz w:val="24"/>
              </w:rPr>
            </w:pPr>
          </w:p>
        </w:tc>
        <w:tc>
          <w:tcPr>
            <w:tcW w:w="1251" w:type="pct"/>
          </w:tcPr>
          <w:p w14:paraId="4629E0A1" w14:textId="77777777" w:rsidR="008A1961" w:rsidRPr="00442838" w:rsidRDefault="008A1961" w:rsidP="008A1961">
            <w:pPr>
              <w:spacing w:line="360" w:lineRule="auto"/>
              <w:rPr>
                <w:sz w:val="24"/>
              </w:rPr>
            </w:pPr>
          </w:p>
        </w:tc>
        <w:tc>
          <w:tcPr>
            <w:tcW w:w="1250" w:type="pct"/>
          </w:tcPr>
          <w:p w14:paraId="4F9B548F" w14:textId="77777777" w:rsidR="008A1961" w:rsidRPr="00442838" w:rsidRDefault="008A1961" w:rsidP="008A1961">
            <w:pPr>
              <w:spacing w:line="360" w:lineRule="auto"/>
              <w:rPr>
                <w:sz w:val="24"/>
              </w:rPr>
            </w:pPr>
          </w:p>
        </w:tc>
      </w:tr>
      <w:tr w:rsidR="008A1961" w:rsidRPr="00442838" w14:paraId="03C94EA2" w14:textId="77777777" w:rsidTr="008A1961">
        <w:tc>
          <w:tcPr>
            <w:tcW w:w="1250" w:type="pct"/>
          </w:tcPr>
          <w:p w14:paraId="65FCA33E" w14:textId="3FDFEC97" w:rsidR="008A1961" w:rsidRPr="00442838" w:rsidRDefault="005829AF" w:rsidP="008A1961">
            <w:pPr>
              <w:spacing w:line="360" w:lineRule="auto"/>
              <w:rPr>
                <w:sz w:val="24"/>
              </w:rPr>
            </w:pPr>
            <w:r>
              <w:rPr>
                <w:sz w:val="24"/>
              </w:rPr>
              <w:t>PP Max</w:t>
            </w:r>
          </w:p>
        </w:tc>
        <w:tc>
          <w:tcPr>
            <w:tcW w:w="1249" w:type="pct"/>
          </w:tcPr>
          <w:p w14:paraId="280F7FA1" w14:textId="77777777" w:rsidR="008A1961" w:rsidRPr="00442838" w:rsidRDefault="008A1961" w:rsidP="008A1961">
            <w:pPr>
              <w:spacing w:line="360" w:lineRule="auto"/>
              <w:rPr>
                <w:sz w:val="24"/>
              </w:rPr>
            </w:pPr>
          </w:p>
        </w:tc>
        <w:tc>
          <w:tcPr>
            <w:tcW w:w="1251" w:type="pct"/>
          </w:tcPr>
          <w:p w14:paraId="75A011DC" w14:textId="77777777" w:rsidR="008A1961" w:rsidRPr="00442838" w:rsidRDefault="008A1961" w:rsidP="008A1961">
            <w:pPr>
              <w:spacing w:line="360" w:lineRule="auto"/>
              <w:rPr>
                <w:sz w:val="24"/>
              </w:rPr>
            </w:pPr>
          </w:p>
        </w:tc>
        <w:tc>
          <w:tcPr>
            <w:tcW w:w="1250" w:type="pct"/>
          </w:tcPr>
          <w:p w14:paraId="18DA24FA" w14:textId="77777777" w:rsidR="008A1961" w:rsidRPr="00442838" w:rsidRDefault="008A1961" w:rsidP="008A1961">
            <w:pPr>
              <w:spacing w:line="360" w:lineRule="auto"/>
              <w:rPr>
                <w:sz w:val="24"/>
              </w:rPr>
            </w:pPr>
          </w:p>
        </w:tc>
      </w:tr>
      <w:tr w:rsidR="008A1961" w:rsidRPr="00442838" w14:paraId="73276AF7" w14:textId="77777777" w:rsidTr="008A1961">
        <w:tc>
          <w:tcPr>
            <w:tcW w:w="1250" w:type="pct"/>
          </w:tcPr>
          <w:p w14:paraId="5CDA5F16" w14:textId="668700AE" w:rsidR="008A1961" w:rsidRPr="00442838" w:rsidRDefault="005829AF" w:rsidP="008A1961">
            <w:pPr>
              <w:spacing w:line="360" w:lineRule="auto"/>
              <w:rPr>
                <w:sz w:val="24"/>
              </w:rPr>
            </w:pPr>
            <w:r>
              <w:rPr>
                <w:sz w:val="24"/>
              </w:rPr>
              <w:t>HO UP</w:t>
            </w:r>
          </w:p>
        </w:tc>
        <w:tc>
          <w:tcPr>
            <w:tcW w:w="1249" w:type="pct"/>
          </w:tcPr>
          <w:p w14:paraId="407EBEB6" w14:textId="77777777" w:rsidR="008A1961" w:rsidRPr="00442838" w:rsidRDefault="008A1961" w:rsidP="008A1961">
            <w:pPr>
              <w:spacing w:line="360" w:lineRule="auto"/>
              <w:rPr>
                <w:sz w:val="24"/>
              </w:rPr>
            </w:pPr>
          </w:p>
        </w:tc>
        <w:tc>
          <w:tcPr>
            <w:tcW w:w="1251" w:type="pct"/>
          </w:tcPr>
          <w:p w14:paraId="59671F49" w14:textId="77777777" w:rsidR="008A1961" w:rsidRPr="00442838" w:rsidRDefault="008A1961" w:rsidP="008A1961">
            <w:pPr>
              <w:spacing w:line="360" w:lineRule="auto"/>
              <w:rPr>
                <w:sz w:val="24"/>
              </w:rPr>
            </w:pPr>
          </w:p>
        </w:tc>
        <w:tc>
          <w:tcPr>
            <w:tcW w:w="1250" w:type="pct"/>
          </w:tcPr>
          <w:p w14:paraId="6428252F" w14:textId="77777777" w:rsidR="008A1961" w:rsidRPr="00442838" w:rsidRDefault="008A1961" w:rsidP="008A1961">
            <w:pPr>
              <w:spacing w:line="360" w:lineRule="auto"/>
              <w:rPr>
                <w:sz w:val="24"/>
              </w:rPr>
            </w:pPr>
          </w:p>
        </w:tc>
      </w:tr>
      <w:tr w:rsidR="008A1961" w:rsidRPr="00442838" w14:paraId="26762304" w14:textId="77777777" w:rsidTr="008A1961">
        <w:tc>
          <w:tcPr>
            <w:tcW w:w="1250" w:type="pct"/>
          </w:tcPr>
          <w:p w14:paraId="4A3F7F57" w14:textId="28B4EFBB" w:rsidR="008A1961" w:rsidRPr="00442838" w:rsidRDefault="005829AF" w:rsidP="008A1961">
            <w:pPr>
              <w:spacing w:line="360" w:lineRule="auto"/>
              <w:rPr>
                <w:sz w:val="24"/>
              </w:rPr>
            </w:pPr>
            <w:r>
              <w:rPr>
                <w:sz w:val="24"/>
              </w:rPr>
              <w:t>Protein</w:t>
            </w:r>
          </w:p>
        </w:tc>
        <w:tc>
          <w:tcPr>
            <w:tcW w:w="1249" w:type="pct"/>
          </w:tcPr>
          <w:p w14:paraId="0104FEF5" w14:textId="77777777" w:rsidR="008A1961" w:rsidRPr="00442838" w:rsidRDefault="008A1961" w:rsidP="008A1961">
            <w:pPr>
              <w:spacing w:line="360" w:lineRule="auto"/>
              <w:rPr>
                <w:sz w:val="24"/>
              </w:rPr>
            </w:pPr>
          </w:p>
        </w:tc>
        <w:tc>
          <w:tcPr>
            <w:tcW w:w="1251" w:type="pct"/>
          </w:tcPr>
          <w:p w14:paraId="37B5A205" w14:textId="77777777" w:rsidR="008A1961" w:rsidRPr="00442838" w:rsidRDefault="008A1961" w:rsidP="008A1961">
            <w:pPr>
              <w:spacing w:line="360" w:lineRule="auto"/>
              <w:rPr>
                <w:sz w:val="24"/>
              </w:rPr>
            </w:pPr>
          </w:p>
        </w:tc>
        <w:tc>
          <w:tcPr>
            <w:tcW w:w="1250" w:type="pct"/>
          </w:tcPr>
          <w:p w14:paraId="4E156951" w14:textId="77777777" w:rsidR="008A1961" w:rsidRPr="00442838" w:rsidRDefault="008A1961" w:rsidP="008A1961">
            <w:pPr>
              <w:spacing w:line="360" w:lineRule="auto"/>
              <w:rPr>
                <w:sz w:val="24"/>
              </w:rPr>
            </w:pPr>
          </w:p>
        </w:tc>
      </w:tr>
      <w:tr w:rsidR="008A1961" w:rsidRPr="00442838" w14:paraId="1C1FFAD7" w14:textId="77777777" w:rsidTr="008A1961">
        <w:tc>
          <w:tcPr>
            <w:tcW w:w="1250" w:type="pct"/>
          </w:tcPr>
          <w:p w14:paraId="1D2A1B16" w14:textId="0ABA9E69" w:rsidR="008A1961" w:rsidRPr="00442838" w:rsidRDefault="005829AF" w:rsidP="008A1961">
            <w:pPr>
              <w:spacing w:line="360" w:lineRule="auto"/>
              <w:rPr>
                <w:sz w:val="24"/>
              </w:rPr>
            </w:pPr>
            <w:r>
              <w:rPr>
                <w:sz w:val="24"/>
              </w:rPr>
              <w:t>Iron</w:t>
            </w:r>
          </w:p>
        </w:tc>
        <w:tc>
          <w:tcPr>
            <w:tcW w:w="1249" w:type="pct"/>
          </w:tcPr>
          <w:p w14:paraId="735DCB2B" w14:textId="77777777" w:rsidR="008A1961" w:rsidRPr="00442838" w:rsidRDefault="008A1961" w:rsidP="008A1961">
            <w:pPr>
              <w:spacing w:line="360" w:lineRule="auto"/>
              <w:rPr>
                <w:sz w:val="24"/>
              </w:rPr>
            </w:pPr>
          </w:p>
        </w:tc>
        <w:tc>
          <w:tcPr>
            <w:tcW w:w="1251" w:type="pct"/>
          </w:tcPr>
          <w:p w14:paraId="704828F4" w14:textId="77777777" w:rsidR="008A1961" w:rsidRPr="00442838" w:rsidRDefault="008A1961" w:rsidP="008A1961">
            <w:pPr>
              <w:spacing w:line="360" w:lineRule="auto"/>
              <w:rPr>
                <w:sz w:val="24"/>
              </w:rPr>
            </w:pPr>
          </w:p>
        </w:tc>
        <w:tc>
          <w:tcPr>
            <w:tcW w:w="1250" w:type="pct"/>
          </w:tcPr>
          <w:p w14:paraId="1B580E0E" w14:textId="77777777" w:rsidR="008A1961" w:rsidRPr="00442838" w:rsidRDefault="008A1961" w:rsidP="008A1961">
            <w:pPr>
              <w:spacing w:line="360" w:lineRule="auto"/>
              <w:rPr>
                <w:sz w:val="24"/>
              </w:rPr>
            </w:pPr>
          </w:p>
        </w:tc>
      </w:tr>
      <w:tr w:rsidR="008A1961" w:rsidRPr="00442838" w14:paraId="008F2215" w14:textId="77777777" w:rsidTr="008A1961">
        <w:tc>
          <w:tcPr>
            <w:tcW w:w="1250" w:type="pct"/>
          </w:tcPr>
          <w:p w14:paraId="11E6D616" w14:textId="39919F24" w:rsidR="008A1961" w:rsidRPr="00442838" w:rsidRDefault="005829AF" w:rsidP="008A1961">
            <w:pPr>
              <w:spacing w:line="360" w:lineRule="auto"/>
              <w:rPr>
                <w:sz w:val="24"/>
              </w:rPr>
            </w:pPr>
            <w:r>
              <w:rPr>
                <w:sz w:val="24"/>
              </w:rPr>
              <w:t>Calcium</w:t>
            </w:r>
          </w:p>
        </w:tc>
        <w:tc>
          <w:tcPr>
            <w:tcW w:w="1249" w:type="pct"/>
          </w:tcPr>
          <w:p w14:paraId="5FAFC482" w14:textId="77777777" w:rsidR="008A1961" w:rsidRPr="00442838" w:rsidRDefault="008A1961" w:rsidP="008A1961">
            <w:pPr>
              <w:spacing w:line="360" w:lineRule="auto"/>
              <w:rPr>
                <w:sz w:val="24"/>
              </w:rPr>
            </w:pPr>
          </w:p>
        </w:tc>
        <w:tc>
          <w:tcPr>
            <w:tcW w:w="1251" w:type="pct"/>
          </w:tcPr>
          <w:p w14:paraId="7512AA1B" w14:textId="77777777" w:rsidR="008A1961" w:rsidRPr="00442838" w:rsidRDefault="008A1961" w:rsidP="008A1961">
            <w:pPr>
              <w:spacing w:line="360" w:lineRule="auto"/>
              <w:rPr>
                <w:sz w:val="24"/>
              </w:rPr>
            </w:pPr>
          </w:p>
        </w:tc>
        <w:tc>
          <w:tcPr>
            <w:tcW w:w="1250" w:type="pct"/>
          </w:tcPr>
          <w:p w14:paraId="6814C9D0" w14:textId="77777777" w:rsidR="008A1961" w:rsidRPr="00442838" w:rsidRDefault="008A1961" w:rsidP="008A1961">
            <w:pPr>
              <w:spacing w:line="360" w:lineRule="auto"/>
              <w:rPr>
                <w:sz w:val="24"/>
              </w:rPr>
            </w:pPr>
          </w:p>
        </w:tc>
      </w:tr>
      <w:tr w:rsidR="008A1961" w:rsidRPr="00442838" w14:paraId="23DFDF14" w14:textId="77777777" w:rsidTr="008A1961">
        <w:tc>
          <w:tcPr>
            <w:tcW w:w="1250" w:type="pct"/>
          </w:tcPr>
          <w:p w14:paraId="0E1B3A3A" w14:textId="03F000F3" w:rsidR="008A1961" w:rsidRPr="00442838" w:rsidRDefault="005829AF" w:rsidP="008A1961">
            <w:pPr>
              <w:spacing w:line="360" w:lineRule="auto"/>
              <w:rPr>
                <w:sz w:val="24"/>
              </w:rPr>
            </w:pPr>
            <w:r>
              <w:rPr>
                <w:sz w:val="24"/>
              </w:rPr>
              <w:t>Zinc</w:t>
            </w:r>
          </w:p>
        </w:tc>
        <w:tc>
          <w:tcPr>
            <w:tcW w:w="1249" w:type="pct"/>
          </w:tcPr>
          <w:p w14:paraId="45957832" w14:textId="77777777" w:rsidR="008A1961" w:rsidRPr="00442838" w:rsidRDefault="008A1961" w:rsidP="008A1961">
            <w:pPr>
              <w:spacing w:line="360" w:lineRule="auto"/>
              <w:rPr>
                <w:sz w:val="24"/>
              </w:rPr>
            </w:pPr>
          </w:p>
        </w:tc>
        <w:tc>
          <w:tcPr>
            <w:tcW w:w="1251" w:type="pct"/>
          </w:tcPr>
          <w:p w14:paraId="1230F331" w14:textId="77777777" w:rsidR="008A1961" w:rsidRPr="00442838" w:rsidRDefault="008A1961" w:rsidP="008A1961">
            <w:pPr>
              <w:spacing w:line="360" w:lineRule="auto"/>
              <w:rPr>
                <w:sz w:val="24"/>
              </w:rPr>
            </w:pPr>
          </w:p>
        </w:tc>
        <w:tc>
          <w:tcPr>
            <w:tcW w:w="1250" w:type="pct"/>
          </w:tcPr>
          <w:p w14:paraId="7AEE527F" w14:textId="77777777" w:rsidR="008A1961" w:rsidRPr="00442838" w:rsidRDefault="008A1961" w:rsidP="008A1961">
            <w:pPr>
              <w:spacing w:line="360" w:lineRule="auto"/>
              <w:rPr>
                <w:sz w:val="24"/>
              </w:rPr>
            </w:pPr>
          </w:p>
        </w:tc>
      </w:tr>
      <w:tr w:rsidR="008A1961" w:rsidRPr="00442838" w14:paraId="1AB4D92A" w14:textId="77777777" w:rsidTr="008A1961">
        <w:tc>
          <w:tcPr>
            <w:tcW w:w="1250" w:type="pct"/>
          </w:tcPr>
          <w:p w14:paraId="5E7DCF5E" w14:textId="4C4C6E1F" w:rsidR="008A1961" w:rsidRPr="00442838" w:rsidRDefault="005829AF" w:rsidP="008A1961">
            <w:pPr>
              <w:spacing w:line="360" w:lineRule="auto"/>
              <w:rPr>
                <w:sz w:val="24"/>
              </w:rPr>
            </w:pPr>
            <w:r>
              <w:rPr>
                <w:sz w:val="24"/>
              </w:rPr>
              <w:t>Carbos</w:t>
            </w:r>
          </w:p>
        </w:tc>
        <w:tc>
          <w:tcPr>
            <w:tcW w:w="1249" w:type="pct"/>
          </w:tcPr>
          <w:p w14:paraId="1B891F78" w14:textId="77777777" w:rsidR="008A1961" w:rsidRPr="00442838" w:rsidRDefault="008A1961" w:rsidP="008A1961">
            <w:pPr>
              <w:spacing w:line="360" w:lineRule="auto"/>
              <w:rPr>
                <w:sz w:val="24"/>
              </w:rPr>
            </w:pPr>
          </w:p>
        </w:tc>
        <w:tc>
          <w:tcPr>
            <w:tcW w:w="1251" w:type="pct"/>
          </w:tcPr>
          <w:p w14:paraId="7688FBA8" w14:textId="77777777" w:rsidR="008A1961" w:rsidRPr="00442838" w:rsidRDefault="008A1961" w:rsidP="008A1961">
            <w:pPr>
              <w:spacing w:line="360" w:lineRule="auto"/>
              <w:rPr>
                <w:sz w:val="24"/>
              </w:rPr>
            </w:pPr>
          </w:p>
        </w:tc>
        <w:tc>
          <w:tcPr>
            <w:tcW w:w="1250" w:type="pct"/>
          </w:tcPr>
          <w:p w14:paraId="002B5DA9" w14:textId="77777777" w:rsidR="008A1961" w:rsidRPr="00442838" w:rsidRDefault="008A1961" w:rsidP="008A1961">
            <w:pPr>
              <w:spacing w:line="360" w:lineRule="auto"/>
              <w:rPr>
                <w:sz w:val="24"/>
              </w:rPr>
            </w:pPr>
          </w:p>
        </w:tc>
      </w:tr>
      <w:tr w:rsidR="008A1961" w:rsidRPr="00442838" w14:paraId="52BEB9C9" w14:textId="77777777" w:rsidTr="008A1961">
        <w:tc>
          <w:tcPr>
            <w:tcW w:w="1250" w:type="pct"/>
          </w:tcPr>
          <w:p w14:paraId="26FBDFA7" w14:textId="05B2CDF8" w:rsidR="008A1961" w:rsidRPr="00442838" w:rsidRDefault="005829AF" w:rsidP="008A1961">
            <w:pPr>
              <w:spacing w:line="360" w:lineRule="auto"/>
              <w:rPr>
                <w:sz w:val="24"/>
              </w:rPr>
            </w:pPr>
            <w:r>
              <w:rPr>
                <w:sz w:val="24"/>
              </w:rPr>
              <w:t>Health Wing</w:t>
            </w:r>
          </w:p>
        </w:tc>
        <w:tc>
          <w:tcPr>
            <w:tcW w:w="1249" w:type="pct"/>
          </w:tcPr>
          <w:p w14:paraId="27BFBECB" w14:textId="77777777" w:rsidR="008A1961" w:rsidRPr="00442838" w:rsidRDefault="008A1961" w:rsidP="008A1961">
            <w:pPr>
              <w:spacing w:line="360" w:lineRule="auto"/>
              <w:rPr>
                <w:sz w:val="24"/>
              </w:rPr>
            </w:pPr>
          </w:p>
        </w:tc>
        <w:tc>
          <w:tcPr>
            <w:tcW w:w="1251" w:type="pct"/>
          </w:tcPr>
          <w:p w14:paraId="02074346" w14:textId="77777777" w:rsidR="008A1961" w:rsidRPr="00442838" w:rsidRDefault="008A1961" w:rsidP="008A1961">
            <w:pPr>
              <w:spacing w:line="360" w:lineRule="auto"/>
              <w:rPr>
                <w:sz w:val="24"/>
              </w:rPr>
            </w:pPr>
          </w:p>
        </w:tc>
        <w:tc>
          <w:tcPr>
            <w:tcW w:w="1250" w:type="pct"/>
          </w:tcPr>
          <w:p w14:paraId="6BAC7984" w14:textId="77777777" w:rsidR="008A1961" w:rsidRPr="00442838" w:rsidRDefault="008A1961" w:rsidP="008A1961">
            <w:pPr>
              <w:spacing w:line="360" w:lineRule="auto"/>
              <w:rPr>
                <w:sz w:val="24"/>
              </w:rPr>
            </w:pPr>
          </w:p>
        </w:tc>
      </w:tr>
      <w:tr w:rsidR="008A1961" w:rsidRPr="00442838" w14:paraId="0393CDE7" w14:textId="77777777" w:rsidTr="008A1961">
        <w:tc>
          <w:tcPr>
            <w:tcW w:w="1250" w:type="pct"/>
          </w:tcPr>
          <w:p w14:paraId="79EA3619" w14:textId="1BDF79B7" w:rsidR="008A1961" w:rsidRPr="00442838" w:rsidRDefault="005829AF" w:rsidP="008A1961">
            <w:pPr>
              <w:spacing w:line="360" w:lineRule="auto"/>
              <w:rPr>
                <w:sz w:val="24"/>
              </w:rPr>
            </w:pPr>
            <w:r>
              <w:rPr>
                <w:sz w:val="24"/>
              </w:rPr>
              <w:t>Muscle Wing</w:t>
            </w:r>
          </w:p>
        </w:tc>
        <w:tc>
          <w:tcPr>
            <w:tcW w:w="1249" w:type="pct"/>
          </w:tcPr>
          <w:p w14:paraId="292A545F" w14:textId="77777777" w:rsidR="008A1961" w:rsidRPr="00442838" w:rsidRDefault="008A1961" w:rsidP="008A1961">
            <w:pPr>
              <w:spacing w:line="360" w:lineRule="auto"/>
              <w:rPr>
                <w:sz w:val="24"/>
              </w:rPr>
            </w:pPr>
          </w:p>
        </w:tc>
        <w:tc>
          <w:tcPr>
            <w:tcW w:w="1251" w:type="pct"/>
          </w:tcPr>
          <w:p w14:paraId="57F37A94" w14:textId="77777777" w:rsidR="008A1961" w:rsidRPr="00442838" w:rsidRDefault="008A1961" w:rsidP="008A1961">
            <w:pPr>
              <w:spacing w:line="360" w:lineRule="auto"/>
              <w:rPr>
                <w:sz w:val="24"/>
              </w:rPr>
            </w:pPr>
          </w:p>
        </w:tc>
        <w:tc>
          <w:tcPr>
            <w:tcW w:w="1250" w:type="pct"/>
          </w:tcPr>
          <w:p w14:paraId="32B27734" w14:textId="77777777" w:rsidR="008A1961" w:rsidRPr="00442838" w:rsidRDefault="008A1961" w:rsidP="008A1961">
            <w:pPr>
              <w:spacing w:line="360" w:lineRule="auto"/>
              <w:rPr>
                <w:sz w:val="24"/>
              </w:rPr>
            </w:pPr>
          </w:p>
        </w:tc>
      </w:tr>
      <w:tr w:rsidR="008A1961" w:rsidRPr="00442838" w14:paraId="02973566" w14:textId="77777777" w:rsidTr="008A1961">
        <w:tc>
          <w:tcPr>
            <w:tcW w:w="1250" w:type="pct"/>
          </w:tcPr>
          <w:p w14:paraId="584EB962" w14:textId="6222DFC1" w:rsidR="008A1961" w:rsidRPr="00442838" w:rsidRDefault="005829AF" w:rsidP="008A1961">
            <w:pPr>
              <w:spacing w:line="360" w:lineRule="auto"/>
              <w:rPr>
                <w:sz w:val="24"/>
              </w:rPr>
            </w:pPr>
            <w:r>
              <w:rPr>
                <w:sz w:val="24"/>
              </w:rPr>
              <w:t>Resist Wing</w:t>
            </w:r>
          </w:p>
        </w:tc>
        <w:tc>
          <w:tcPr>
            <w:tcW w:w="1249" w:type="pct"/>
          </w:tcPr>
          <w:p w14:paraId="5F2AD3B8" w14:textId="77777777" w:rsidR="008A1961" w:rsidRPr="00442838" w:rsidRDefault="008A1961" w:rsidP="008A1961">
            <w:pPr>
              <w:spacing w:line="360" w:lineRule="auto"/>
              <w:rPr>
                <w:sz w:val="24"/>
              </w:rPr>
            </w:pPr>
          </w:p>
        </w:tc>
        <w:tc>
          <w:tcPr>
            <w:tcW w:w="1251" w:type="pct"/>
          </w:tcPr>
          <w:p w14:paraId="090921FF" w14:textId="77777777" w:rsidR="008A1961" w:rsidRPr="00442838" w:rsidRDefault="008A1961" w:rsidP="008A1961">
            <w:pPr>
              <w:spacing w:line="360" w:lineRule="auto"/>
              <w:rPr>
                <w:sz w:val="24"/>
              </w:rPr>
            </w:pPr>
          </w:p>
        </w:tc>
        <w:tc>
          <w:tcPr>
            <w:tcW w:w="1250" w:type="pct"/>
          </w:tcPr>
          <w:p w14:paraId="3E69F98C" w14:textId="77777777" w:rsidR="008A1961" w:rsidRPr="00442838" w:rsidRDefault="008A1961" w:rsidP="008A1961">
            <w:pPr>
              <w:spacing w:line="360" w:lineRule="auto"/>
              <w:rPr>
                <w:sz w:val="24"/>
              </w:rPr>
            </w:pPr>
          </w:p>
        </w:tc>
      </w:tr>
      <w:tr w:rsidR="008A1961" w:rsidRPr="00442838" w14:paraId="70AB3665" w14:textId="77777777" w:rsidTr="008A1961">
        <w:tc>
          <w:tcPr>
            <w:tcW w:w="1250" w:type="pct"/>
          </w:tcPr>
          <w:p w14:paraId="7DE82CBE" w14:textId="59B9BD84" w:rsidR="008A1961" w:rsidRPr="00442838" w:rsidRDefault="005829AF" w:rsidP="008A1961">
            <w:pPr>
              <w:spacing w:line="360" w:lineRule="auto"/>
              <w:rPr>
                <w:sz w:val="24"/>
              </w:rPr>
            </w:pPr>
            <w:r>
              <w:rPr>
                <w:sz w:val="24"/>
              </w:rPr>
              <w:t>Genius Wing</w:t>
            </w:r>
          </w:p>
        </w:tc>
        <w:tc>
          <w:tcPr>
            <w:tcW w:w="1249" w:type="pct"/>
          </w:tcPr>
          <w:p w14:paraId="4F09790D" w14:textId="77777777" w:rsidR="008A1961" w:rsidRPr="00442838" w:rsidRDefault="008A1961" w:rsidP="008A1961">
            <w:pPr>
              <w:spacing w:line="360" w:lineRule="auto"/>
              <w:rPr>
                <w:sz w:val="24"/>
              </w:rPr>
            </w:pPr>
          </w:p>
        </w:tc>
        <w:tc>
          <w:tcPr>
            <w:tcW w:w="1251" w:type="pct"/>
          </w:tcPr>
          <w:p w14:paraId="3975B43A" w14:textId="77777777" w:rsidR="008A1961" w:rsidRPr="00442838" w:rsidRDefault="008A1961" w:rsidP="008A1961">
            <w:pPr>
              <w:spacing w:line="360" w:lineRule="auto"/>
              <w:rPr>
                <w:sz w:val="24"/>
              </w:rPr>
            </w:pPr>
          </w:p>
        </w:tc>
        <w:tc>
          <w:tcPr>
            <w:tcW w:w="1250" w:type="pct"/>
          </w:tcPr>
          <w:p w14:paraId="738FDA00" w14:textId="77777777" w:rsidR="008A1961" w:rsidRPr="00442838" w:rsidRDefault="008A1961" w:rsidP="008A1961">
            <w:pPr>
              <w:spacing w:line="360" w:lineRule="auto"/>
              <w:rPr>
                <w:sz w:val="24"/>
              </w:rPr>
            </w:pPr>
          </w:p>
        </w:tc>
      </w:tr>
      <w:tr w:rsidR="008A1961" w:rsidRPr="00442838" w14:paraId="06A1D35F" w14:textId="77777777" w:rsidTr="008A1961">
        <w:tc>
          <w:tcPr>
            <w:tcW w:w="1250" w:type="pct"/>
          </w:tcPr>
          <w:p w14:paraId="7352BF64" w14:textId="6CB51F97" w:rsidR="008A1961" w:rsidRPr="00442838" w:rsidRDefault="005829AF" w:rsidP="008A1961">
            <w:pPr>
              <w:spacing w:line="360" w:lineRule="auto"/>
              <w:rPr>
                <w:sz w:val="24"/>
              </w:rPr>
            </w:pPr>
            <w:r>
              <w:rPr>
                <w:sz w:val="24"/>
              </w:rPr>
              <w:t>Clever Wing</w:t>
            </w:r>
          </w:p>
        </w:tc>
        <w:tc>
          <w:tcPr>
            <w:tcW w:w="1249" w:type="pct"/>
          </w:tcPr>
          <w:p w14:paraId="48856586" w14:textId="77777777" w:rsidR="008A1961" w:rsidRPr="00442838" w:rsidRDefault="008A1961" w:rsidP="008A1961">
            <w:pPr>
              <w:spacing w:line="360" w:lineRule="auto"/>
              <w:rPr>
                <w:sz w:val="24"/>
              </w:rPr>
            </w:pPr>
          </w:p>
        </w:tc>
        <w:tc>
          <w:tcPr>
            <w:tcW w:w="1251" w:type="pct"/>
          </w:tcPr>
          <w:p w14:paraId="4094ABCF" w14:textId="77777777" w:rsidR="008A1961" w:rsidRPr="00442838" w:rsidRDefault="008A1961" w:rsidP="008A1961">
            <w:pPr>
              <w:spacing w:line="360" w:lineRule="auto"/>
              <w:rPr>
                <w:sz w:val="24"/>
              </w:rPr>
            </w:pPr>
          </w:p>
        </w:tc>
        <w:tc>
          <w:tcPr>
            <w:tcW w:w="1250" w:type="pct"/>
          </w:tcPr>
          <w:p w14:paraId="228FEDC8" w14:textId="77777777" w:rsidR="008A1961" w:rsidRPr="00442838" w:rsidRDefault="008A1961" w:rsidP="008A1961">
            <w:pPr>
              <w:spacing w:line="360" w:lineRule="auto"/>
              <w:rPr>
                <w:sz w:val="24"/>
              </w:rPr>
            </w:pPr>
          </w:p>
        </w:tc>
      </w:tr>
      <w:tr w:rsidR="008A1961" w:rsidRPr="00442838" w14:paraId="28E615B5" w14:textId="77777777" w:rsidTr="008A1961">
        <w:tc>
          <w:tcPr>
            <w:tcW w:w="1250" w:type="pct"/>
          </w:tcPr>
          <w:p w14:paraId="0936A275" w14:textId="67D74F6D" w:rsidR="008A1961" w:rsidRPr="00442838" w:rsidRDefault="005829AF" w:rsidP="008A1961">
            <w:pPr>
              <w:spacing w:line="360" w:lineRule="auto"/>
              <w:rPr>
                <w:sz w:val="24"/>
              </w:rPr>
            </w:pPr>
            <w:r>
              <w:rPr>
                <w:sz w:val="24"/>
              </w:rPr>
              <w:t>Swift Wing</w:t>
            </w:r>
          </w:p>
        </w:tc>
        <w:tc>
          <w:tcPr>
            <w:tcW w:w="1249" w:type="pct"/>
          </w:tcPr>
          <w:p w14:paraId="100305CC" w14:textId="77777777" w:rsidR="008A1961" w:rsidRPr="00442838" w:rsidRDefault="008A1961" w:rsidP="008A1961">
            <w:pPr>
              <w:spacing w:line="360" w:lineRule="auto"/>
              <w:rPr>
                <w:sz w:val="24"/>
              </w:rPr>
            </w:pPr>
          </w:p>
        </w:tc>
        <w:tc>
          <w:tcPr>
            <w:tcW w:w="1251" w:type="pct"/>
          </w:tcPr>
          <w:p w14:paraId="5F022BCA" w14:textId="77777777" w:rsidR="008A1961" w:rsidRPr="00442838" w:rsidRDefault="008A1961" w:rsidP="008A1961">
            <w:pPr>
              <w:spacing w:line="360" w:lineRule="auto"/>
              <w:rPr>
                <w:sz w:val="24"/>
              </w:rPr>
            </w:pPr>
          </w:p>
        </w:tc>
        <w:tc>
          <w:tcPr>
            <w:tcW w:w="1250" w:type="pct"/>
          </w:tcPr>
          <w:p w14:paraId="7156C590" w14:textId="77777777" w:rsidR="008A1961" w:rsidRPr="00442838" w:rsidRDefault="008A1961" w:rsidP="008A1961">
            <w:pPr>
              <w:spacing w:line="360" w:lineRule="auto"/>
              <w:rPr>
                <w:sz w:val="24"/>
              </w:rPr>
            </w:pPr>
          </w:p>
        </w:tc>
      </w:tr>
      <w:tr w:rsidR="008A1961" w:rsidRPr="00442838" w14:paraId="15687AF4" w14:textId="77777777" w:rsidTr="008A1961">
        <w:tc>
          <w:tcPr>
            <w:tcW w:w="1250" w:type="pct"/>
          </w:tcPr>
          <w:p w14:paraId="1DDB85EA" w14:textId="0FE2C0C5" w:rsidR="008A1961" w:rsidRPr="00442838" w:rsidRDefault="005829AF" w:rsidP="008A1961">
            <w:pPr>
              <w:spacing w:line="360" w:lineRule="auto"/>
              <w:rPr>
                <w:sz w:val="24"/>
              </w:rPr>
            </w:pPr>
            <w:r>
              <w:rPr>
                <w:sz w:val="24"/>
              </w:rPr>
              <w:t>Rare Candy</w:t>
            </w:r>
          </w:p>
        </w:tc>
        <w:tc>
          <w:tcPr>
            <w:tcW w:w="1249" w:type="pct"/>
          </w:tcPr>
          <w:p w14:paraId="09AD2E97" w14:textId="77777777" w:rsidR="008A1961" w:rsidRPr="00442838" w:rsidRDefault="008A1961" w:rsidP="008A1961">
            <w:pPr>
              <w:spacing w:line="360" w:lineRule="auto"/>
              <w:rPr>
                <w:sz w:val="24"/>
              </w:rPr>
            </w:pPr>
          </w:p>
        </w:tc>
        <w:tc>
          <w:tcPr>
            <w:tcW w:w="1251" w:type="pct"/>
          </w:tcPr>
          <w:p w14:paraId="53E0FC65" w14:textId="77777777" w:rsidR="008A1961" w:rsidRPr="00442838" w:rsidRDefault="008A1961" w:rsidP="008A1961">
            <w:pPr>
              <w:spacing w:line="360" w:lineRule="auto"/>
              <w:rPr>
                <w:sz w:val="24"/>
              </w:rPr>
            </w:pPr>
          </w:p>
        </w:tc>
        <w:tc>
          <w:tcPr>
            <w:tcW w:w="1250" w:type="pct"/>
          </w:tcPr>
          <w:p w14:paraId="793F889A" w14:textId="77777777" w:rsidR="008A1961" w:rsidRPr="00442838" w:rsidRDefault="008A1961" w:rsidP="008A1961">
            <w:pPr>
              <w:spacing w:line="360" w:lineRule="auto"/>
              <w:rPr>
                <w:sz w:val="24"/>
              </w:rPr>
            </w:pPr>
          </w:p>
        </w:tc>
      </w:tr>
      <w:tr w:rsidR="008A1961" w:rsidRPr="00442838" w14:paraId="7253750C" w14:textId="77777777" w:rsidTr="008A1961">
        <w:tc>
          <w:tcPr>
            <w:tcW w:w="1250" w:type="pct"/>
          </w:tcPr>
          <w:p w14:paraId="6441919E" w14:textId="0230FF46" w:rsidR="008A1961" w:rsidRPr="00442838" w:rsidRDefault="005829AF" w:rsidP="008A1961">
            <w:pPr>
              <w:spacing w:line="360" w:lineRule="auto"/>
              <w:rPr>
                <w:sz w:val="24"/>
              </w:rPr>
            </w:pPr>
            <w:r>
              <w:rPr>
                <w:sz w:val="24"/>
              </w:rPr>
              <w:t>Master Ball</w:t>
            </w:r>
          </w:p>
        </w:tc>
        <w:tc>
          <w:tcPr>
            <w:tcW w:w="1249" w:type="pct"/>
          </w:tcPr>
          <w:p w14:paraId="427C5654" w14:textId="77777777" w:rsidR="008A1961" w:rsidRPr="00442838" w:rsidRDefault="008A1961" w:rsidP="008A1961">
            <w:pPr>
              <w:spacing w:line="360" w:lineRule="auto"/>
              <w:rPr>
                <w:sz w:val="24"/>
              </w:rPr>
            </w:pPr>
          </w:p>
        </w:tc>
        <w:tc>
          <w:tcPr>
            <w:tcW w:w="1251" w:type="pct"/>
          </w:tcPr>
          <w:p w14:paraId="3708BEFD" w14:textId="77777777" w:rsidR="008A1961" w:rsidRPr="00442838" w:rsidRDefault="008A1961" w:rsidP="008A1961">
            <w:pPr>
              <w:spacing w:line="360" w:lineRule="auto"/>
              <w:rPr>
                <w:sz w:val="24"/>
              </w:rPr>
            </w:pPr>
          </w:p>
        </w:tc>
        <w:tc>
          <w:tcPr>
            <w:tcW w:w="1250" w:type="pct"/>
          </w:tcPr>
          <w:p w14:paraId="6593CE05" w14:textId="77777777" w:rsidR="008A1961" w:rsidRPr="00442838" w:rsidRDefault="008A1961" w:rsidP="008A1961">
            <w:pPr>
              <w:spacing w:line="360" w:lineRule="auto"/>
              <w:rPr>
                <w:sz w:val="24"/>
              </w:rPr>
            </w:pPr>
          </w:p>
        </w:tc>
      </w:tr>
      <w:tr w:rsidR="008A1961" w:rsidRPr="00442838" w14:paraId="6A252534" w14:textId="77777777" w:rsidTr="008A1961">
        <w:tc>
          <w:tcPr>
            <w:tcW w:w="1250" w:type="pct"/>
          </w:tcPr>
          <w:p w14:paraId="06BE4865" w14:textId="22911A01" w:rsidR="008A1961" w:rsidRPr="00442838" w:rsidRDefault="005829AF" w:rsidP="008A1961">
            <w:pPr>
              <w:spacing w:line="360" w:lineRule="auto"/>
              <w:rPr>
                <w:sz w:val="24"/>
              </w:rPr>
            </w:pPr>
            <w:r>
              <w:rPr>
                <w:sz w:val="24"/>
              </w:rPr>
              <w:t>Ultra Ball</w:t>
            </w:r>
          </w:p>
        </w:tc>
        <w:tc>
          <w:tcPr>
            <w:tcW w:w="1249" w:type="pct"/>
          </w:tcPr>
          <w:p w14:paraId="4CEC080F" w14:textId="77777777" w:rsidR="008A1961" w:rsidRPr="00442838" w:rsidRDefault="008A1961" w:rsidP="008A1961">
            <w:pPr>
              <w:spacing w:line="360" w:lineRule="auto"/>
              <w:rPr>
                <w:sz w:val="24"/>
              </w:rPr>
            </w:pPr>
          </w:p>
        </w:tc>
        <w:tc>
          <w:tcPr>
            <w:tcW w:w="1251" w:type="pct"/>
          </w:tcPr>
          <w:p w14:paraId="15FDF83A" w14:textId="77777777" w:rsidR="008A1961" w:rsidRPr="00442838" w:rsidRDefault="008A1961" w:rsidP="008A1961">
            <w:pPr>
              <w:spacing w:line="360" w:lineRule="auto"/>
              <w:rPr>
                <w:sz w:val="24"/>
              </w:rPr>
            </w:pPr>
          </w:p>
        </w:tc>
        <w:tc>
          <w:tcPr>
            <w:tcW w:w="1250" w:type="pct"/>
          </w:tcPr>
          <w:p w14:paraId="4B287534" w14:textId="77777777" w:rsidR="008A1961" w:rsidRPr="00442838" w:rsidRDefault="008A1961" w:rsidP="008A1961">
            <w:pPr>
              <w:spacing w:line="360" w:lineRule="auto"/>
              <w:rPr>
                <w:sz w:val="24"/>
              </w:rPr>
            </w:pPr>
          </w:p>
        </w:tc>
      </w:tr>
      <w:tr w:rsidR="008A1961" w:rsidRPr="00442838" w14:paraId="0EC362C9" w14:textId="77777777" w:rsidTr="008A1961">
        <w:tc>
          <w:tcPr>
            <w:tcW w:w="1250" w:type="pct"/>
          </w:tcPr>
          <w:p w14:paraId="2E112983" w14:textId="2A7705E4" w:rsidR="008A1961" w:rsidRPr="00442838" w:rsidRDefault="005829AF" w:rsidP="008A1961">
            <w:pPr>
              <w:spacing w:line="360" w:lineRule="auto"/>
              <w:rPr>
                <w:sz w:val="24"/>
              </w:rPr>
            </w:pPr>
            <w:r>
              <w:rPr>
                <w:sz w:val="24"/>
              </w:rPr>
              <w:t>Great Ball</w:t>
            </w:r>
          </w:p>
        </w:tc>
        <w:tc>
          <w:tcPr>
            <w:tcW w:w="1249" w:type="pct"/>
          </w:tcPr>
          <w:p w14:paraId="63725676" w14:textId="77777777" w:rsidR="008A1961" w:rsidRPr="00442838" w:rsidRDefault="008A1961" w:rsidP="008A1961">
            <w:pPr>
              <w:spacing w:line="360" w:lineRule="auto"/>
              <w:rPr>
                <w:sz w:val="24"/>
              </w:rPr>
            </w:pPr>
          </w:p>
        </w:tc>
        <w:tc>
          <w:tcPr>
            <w:tcW w:w="1251" w:type="pct"/>
          </w:tcPr>
          <w:p w14:paraId="346BDED6" w14:textId="77777777" w:rsidR="008A1961" w:rsidRPr="00442838" w:rsidRDefault="008A1961" w:rsidP="008A1961">
            <w:pPr>
              <w:spacing w:line="360" w:lineRule="auto"/>
              <w:rPr>
                <w:sz w:val="24"/>
              </w:rPr>
            </w:pPr>
          </w:p>
        </w:tc>
        <w:tc>
          <w:tcPr>
            <w:tcW w:w="1250" w:type="pct"/>
          </w:tcPr>
          <w:p w14:paraId="295075C9" w14:textId="77777777" w:rsidR="008A1961" w:rsidRPr="00442838" w:rsidRDefault="008A1961" w:rsidP="008A1961">
            <w:pPr>
              <w:spacing w:line="360" w:lineRule="auto"/>
              <w:rPr>
                <w:sz w:val="24"/>
              </w:rPr>
            </w:pPr>
          </w:p>
        </w:tc>
      </w:tr>
      <w:tr w:rsidR="008A1961" w:rsidRPr="00442838" w14:paraId="18974063" w14:textId="77777777" w:rsidTr="008A1961">
        <w:tc>
          <w:tcPr>
            <w:tcW w:w="1250" w:type="pct"/>
          </w:tcPr>
          <w:p w14:paraId="78B1666C" w14:textId="62502F37" w:rsidR="008A1961" w:rsidRPr="00442838" w:rsidRDefault="005829AF" w:rsidP="008A1961">
            <w:pPr>
              <w:spacing w:line="360" w:lineRule="auto"/>
              <w:rPr>
                <w:sz w:val="24"/>
              </w:rPr>
            </w:pPr>
            <w:r>
              <w:rPr>
                <w:sz w:val="24"/>
              </w:rPr>
              <w:t>Poke Ball</w:t>
            </w:r>
          </w:p>
        </w:tc>
        <w:tc>
          <w:tcPr>
            <w:tcW w:w="1249" w:type="pct"/>
          </w:tcPr>
          <w:p w14:paraId="48B34049" w14:textId="77777777" w:rsidR="008A1961" w:rsidRPr="00442838" w:rsidRDefault="008A1961" w:rsidP="008A1961">
            <w:pPr>
              <w:spacing w:line="360" w:lineRule="auto"/>
              <w:rPr>
                <w:sz w:val="24"/>
              </w:rPr>
            </w:pPr>
          </w:p>
        </w:tc>
        <w:tc>
          <w:tcPr>
            <w:tcW w:w="1251" w:type="pct"/>
          </w:tcPr>
          <w:p w14:paraId="1FB5FE86" w14:textId="77777777" w:rsidR="008A1961" w:rsidRPr="00442838" w:rsidRDefault="008A1961" w:rsidP="008A1961">
            <w:pPr>
              <w:spacing w:line="360" w:lineRule="auto"/>
              <w:rPr>
                <w:sz w:val="24"/>
              </w:rPr>
            </w:pPr>
          </w:p>
        </w:tc>
        <w:tc>
          <w:tcPr>
            <w:tcW w:w="1250" w:type="pct"/>
          </w:tcPr>
          <w:p w14:paraId="23F21187" w14:textId="77777777" w:rsidR="008A1961" w:rsidRPr="00442838" w:rsidRDefault="008A1961" w:rsidP="008A1961">
            <w:pPr>
              <w:spacing w:line="360" w:lineRule="auto"/>
              <w:rPr>
                <w:sz w:val="24"/>
              </w:rPr>
            </w:pPr>
          </w:p>
        </w:tc>
      </w:tr>
      <w:tr w:rsidR="008A1961" w:rsidRPr="00442838" w14:paraId="25AB1AFF" w14:textId="77777777" w:rsidTr="008A1961">
        <w:tc>
          <w:tcPr>
            <w:tcW w:w="1250" w:type="pct"/>
          </w:tcPr>
          <w:p w14:paraId="7D8DCF5B" w14:textId="326E741C" w:rsidR="008A1961" w:rsidRPr="00442838" w:rsidRDefault="005829AF" w:rsidP="008A1961">
            <w:pPr>
              <w:spacing w:line="360" w:lineRule="auto"/>
              <w:rPr>
                <w:sz w:val="24"/>
              </w:rPr>
            </w:pPr>
            <w:r>
              <w:rPr>
                <w:sz w:val="24"/>
              </w:rPr>
              <w:t>Safari Ball</w:t>
            </w:r>
          </w:p>
        </w:tc>
        <w:tc>
          <w:tcPr>
            <w:tcW w:w="1249" w:type="pct"/>
          </w:tcPr>
          <w:p w14:paraId="4458DB82" w14:textId="77777777" w:rsidR="008A1961" w:rsidRPr="00442838" w:rsidRDefault="008A1961" w:rsidP="008A1961">
            <w:pPr>
              <w:spacing w:line="360" w:lineRule="auto"/>
              <w:rPr>
                <w:sz w:val="24"/>
              </w:rPr>
            </w:pPr>
          </w:p>
        </w:tc>
        <w:tc>
          <w:tcPr>
            <w:tcW w:w="1251" w:type="pct"/>
          </w:tcPr>
          <w:p w14:paraId="1FE9D109" w14:textId="77777777" w:rsidR="008A1961" w:rsidRPr="00442838" w:rsidRDefault="008A1961" w:rsidP="008A1961">
            <w:pPr>
              <w:spacing w:line="360" w:lineRule="auto"/>
              <w:rPr>
                <w:sz w:val="24"/>
              </w:rPr>
            </w:pPr>
          </w:p>
        </w:tc>
        <w:tc>
          <w:tcPr>
            <w:tcW w:w="1250" w:type="pct"/>
          </w:tcPr>
          <w:p w14:paraId="680512B2" w14:textId="77777777" w:rsidR="008A1961" w:rsidRPr="00442838" w:rsidRDefault="008A1961" w:rsidP="008A1961">
            <w:pPr>
              <w:spacing w:line="360" w:lineRule="auto"/>
              <w:rPr>
                <w:sz w:val="24"/>
              </w:rPr>
            </w:pPr>
          </w:p>
        </w:tc>
      </w:tr>
      <w:tr w:rsidR="008A1961" w:rsidRPr="00442838" w14:paraId="6D738F54" w14:textId="77777777" w:rsidTr="008A1961">
        <w:tc>
          <w:tcPr>
            <w:tcW w:w="1250" w:type="pct"/>
          </w:tcPr>
          <w:p w14:paraId="3037646E" w14:textId="6677FBEC" w:rsidR="008A1961" w:rsidRPr="00442838" w:rsidRDefault="005829AF" w:rsidP="008A1961">
            <w:pPr>
              <w:spacing w:line="360" w:lineRule="auto"/>
              <w:rPr>
                <w:sz w:val="24"/>
              </w:rPr>
            </w:pPr>
            <w:r>
              <w:rPr>
                <w:sz w:val="24"/>
              </w:rPr>
              <w:t>Sport Ball</w:t>
            </w:r>
          </w:p>
        </w:tc>
        <w:tc>
          <w:tcPr>
            <w:tcW w:w="1249" w:type="pct"/>
          </w:tcPr>
          <w:p w14:paraId="5814A7DA" w14:textId="77777777" w:rsidR="008A1961" w:rsidRPr="00442838" w:rsidRDefault="008A1961" w:rsidP="008A1961">
            <w:pPr>
              <w:spacing w:line="360" w:lineRule="auto"/>
              <w:rPr>
                <w:sz w:val="24"/>
              </w:rPr>
            </w:pPr>
          </w:p>
        </w:tc>
        <w:tc>
          <w:tcPr>
            <w:tcW w:w="1251" w:type="pct"/>
          </w:tcPr>
          <w:p w14:paraId="2B783282" w14:textId="77777777" w:rsidR="008A1961" w:rsidRPr="00442838" w:rsidRDefault="008A1961" w:rsidP="008A1961">
            <w:pPr>
              <w:spacing w:line="360" w:lineRule="auto"/>
              <w:rPr>
                <w:sz w:val="24"/>
              </w:rPr>
            </w:pPr>
          </w:p>
        </w:tc>
        <w:tc>
          <w:tcPr>
            <w:tcW w:w="1250" w:type="pct"/>
          </w:tcPr>
          <w:p w14:paraId="3D3676AD" w14:textId="77777777" w:rsidR="008A1961" w:rsidRPr="00442838" w:rsidRDefault="008A1961" w:rsidP="008A1961">
            <w:pPr>
              <w:spacing w:line="360" w:lineRule="auto"/>
              <w:rPr>
                <w:sz w:val="24"/>
              </w:rPr>
            </w:pPr>
          </w:p>
        </w:tc>
      </w:tr>
      <w:tr w:rsidR="008A1961" w:rsidRPr="00442838" w14:paraId="27707FD0" w14:textId="77777777" w:rsidTr="008A1961">
        <w:tc>
          <w:tcPr>
            <w:tcW w:w="1250" w:type="pct"/>
          </w:tcPr>
          <w:p w14:paraId="054E8A79" w14:textId="6A3C54BA" w:rsidR="008A1961" w:rsidRPr="00442838" w:rsidRDefault="005829AF" w:rsidP="008A1961">
            <w:pPr>
              <w:spacing w:line="360" w:lineRule="auto"/>
              <w:rPr>
                <w:sz w:val="24"/>
              </w:rPr>
            </w:pPr>
            <w:r>
              <w:rPr>
                <w:sz w:val="24"/>
              </w:rPr>
              <w:t>Net Ball</w:t>
            </w:r>
          </w:p>
        </w:tc>
        <w:tc>
          <w:tcPr>
            <w:tcW w:w="1249" w:type="pct"/>
          </w:tcPr>
          <w:p w14:paraId="3122E84C" w14:textId="77777777" w:rsidR="008A1961" w:rsidRPr="00442838" w:rsidRDefault="008A1961" w:rsidP="008A1961">
            <w:pPr>
              <w:spacing w:line="360" w:lineRule="auto"/>
              <w:rPr>
                <w:sz w:val="24"/>
              </w:rPr>
            </w:pPr>
          </w:p>
        </w:tc>
        <w:tc>
          <w:tcPr>
            <w:tcW w:w="1251" w:type="pct"/>
          </w:tcPr>
          <w:p w14:paraId="2336891F" w14:textId="77777777" w:rsidR="008A1961" w:rsidRPr="00442838" w:rsidRDefault="008A1961" w:rsidP="008A1961">
            <w:pPr>
              <w:spacing w:line="360" w:lineRule="auto"/>
              <w:rPr>
                <w:sz w:val="24"/>
              </w:rPr>
            </w:pPr>
          </w:p>
        </w:tc>
        <w:tc>
          <w:tcPr>
            <w:tcW w:w="1250" w:type="pct"/>
          </w:tcPr>
          <w:p w14:paraId="7E37381C" w14:textId="77777777" w:rsidR="008A1961" w:rsidRPr="00442838" w:rsidRDefault="008A1961" w:rsidP="008A1961">
            <w:pPr>
              <w:spacing w:line="360" w:lineRule="auto"/>
              <w:rPr>
                <w:sz w:val="24"/>
              </w:rPr>
            </w:pPr>
          </w:p>
        </w:tc>
      </w:tr>
      <w:tr w:rsidR="008A1961" w:rsidRPr="00442838" w14:paraId="205964D0" w14:textId="77777777" w:rsidTr="008A1961">
        <w:tc>
          <w:tcPr>
            <w:tcW w:w="1250" w:type="pct"/>
          </w:tcPr>
          <w:p w14:paraId="21E408EF" w14:textId="7D357D7B" w:rsidR="008A1961" w:rsidRPr="00442838" w:rsidRDefault="005829AF" w:rsidP="008A1961">
            <w:pPr>
              <w:spacing w:line="360" w:lineRule="auto"/>
              <w:rPr>
                <w:sz w:val="24"/>
              </w:rPr>
            </w:pPr>
            <w:r>
              <w:rPr>
                <w:sz w:val="24"/>
              </w:rPr>
              <w:lastRenderedPageBreak/>
              <w:t>Dive Ball</w:t>
            </w:r>
          </w:p>
        </w:tc>
        <w:tc>
          <w:tcPr>
            <w:tcW w:w="1249" w:type="pct"/>
          </w:tcPr>
          <w:p w14:paraId="44377F68" w14:textId="77777777" w:rsidR="008A1961" w:rsidRPr="00442838" w:rsidRDefault="008A1961" w:rsidP="008A1961">
            <w:pPr>
              <w:spacing w:line="360" w:lineRule="auto"/>
              <w:rPr>
                <w:sz w:val="24"/>
              </w:rPr>
            </w:pPr>
          </w:p>
        </w:tc>
        <w:tc>
          <w:tcPr>
            <w:tcW w:w="1251" w:type="pct"/>
          </w:tcPr>
          <w:p w14:paraId="201F96AB" w14:textId="77777777" w:rsidR="008A1961" w:rsidRPr="00442838" w:rsidRDefault="008A1961" w:rsidP="008A1961">
            <w:pPr>
              <w:spacing w:line="360" w:lineRule="auto"/>
              <w:rPr>
                <w:sz w:val="24"/>
              </w:rPr>
            </w:pPr>
          </w:p>
        </w:tc>
        <w:tc>
          <w:tcPr>
            <w:tcW w:w="1250" w:type="pct"/>
          </w:tcPr>
          <w:p w14:paraId="76E3E872" w14:textId="77777777" w:rsidR="008A1961" w:rsidRPr="00442838" w:rsidRDefault="008A1961" w:rsidP="008A1961">
            <w:pPr>
              <w:spacing w:line="360" w:lineRule="auto"/>
              <w:rPr>
                <w:sz w:val="24"/>
              </w:rPr>
            </w:pPr>
          </w:p>
        </w:tc>
      </w:tr>
      <w:tr w:rsidR="008A1961" w:rsidRPr="00442838" w14:paraId="5D387689" w14:textId="77777777" w:rsidTr="008A1961">
        <w:tc>
          <w:tcPr>
            <w:tcW w:w="1250" w:type="pct"/>
          </w:tcPr>
          <w:p w14:paraId="207D3BBB" w14:textId="4BD40003" w:rsidR="008A1961" w:rsidRPr="00442838" w:rsidRDefault="005829AF" w:rsidP="008A1961">
            <w:pPr>
              <w:spacing w:line="360" w:lineRule="auto"/>
              <w:rPr>
                <w:sz w:val="24"/>
              </w:rPr>
            </w:pPr>
            <w:r>
              <w:rPr>
                <w:sz w:val="24"/>
              </w:rPr>
              <w:t>Nest Ball</w:t>
            </w:r>
          </w:p>
        </w:tc>
        <w:tc>
          <w:tcPr>
            <w:tcW w:w="1249" w:type="pct"/>
          </w:tcPr>
          <w:p w14:paraId="7F69494D" w14:textId="77777777" w:rsidR="008A1961" w:rsidRPr="00442838" w:rsidRDefault="008A1961" w:rsidP="008A1961">
            <w:pPr>
              <w:spacing w:line="360" w:lineRule="auto"/>
              <w:rPr>
                <w:sz w:val="24"/>
              </w:rPr>
            </w:pPr>
          </w:p>
        </w:tc>
        <w:tc>
          <w:tcPr>
            <w:tcW w:w="1251" w:type="pct"/>
          </w:tcPr>
          <w:p w14:paraId="052DFD0C" w14:textId="77777777" w:rsidR="008A1961" w:rsidRPr="00442838" w:rsidRDefault="008A1961" w:rsidP="008A1961">
            <w:pPr>
              <w:spacing w:line="360" w:lineRule="auto"/>
              <w:rPr>
                <w:sz w:val="24"/>
              </w:rPr>
            </w:pPr>
          </w:p>
        </w:tc>
        <w:tc>
          <w:tcPr>
            <w:tcW w:w="1250" w:type="pct"/>
          </w:tcPr>
          <w:p w14:paraId="50516264" w14:textId="77777777" w:rsidR="008A1961" w:rsidRPr="00442838" w:rsidRDefault="008A1961" w:rsidP="008A1961">
            <w:pPr>
              <w:spacing w:line="360" w:lineRule="auto"/>
              <w:rPr>
                <w:sz w:val="24"/>
              </w:rPr>
            </w:pPr>
          </w:p>
        </w:tc>
      </w:tr>
      <w:tr w:rsidR="008A1961" w:rsidRPr="00442838" w14:paraId="4F2997DC" w14:textId="77777777" w:rsidTr="008A1961">
        <w:tc>
          <w:tcPr>
            <w:tcW w:w="1250" w:type="pct"/>
          </w:tcPr>
          <w:p w14:paraId="5A28484D" w14:textId="48E0368A" w:rsidR="008A1961" w:rsidRPr="00442838" w:rsidRDefault="005829AF" w:rsidP="008A1961">
            <w:pPr>
              <w:spacing w:line="360" w:lineRule="auto"/>
              <w:rPr>
                <w:sz w:val="24"/>
              </w:rPr>
            </w:pPr>
            <w:r>
              <w:rPr>
                <w:sz w:val="24"/>
              </w:rPr>
              <w:t>Repeat Ball</w:t>
            </w:r>
          </w:p>
        </w:tc>
        <w:tc>
          <w:tcPr>
            <w:tcW w:w="1249" w:type="pct"/>
          </w:tcPr>
          <w:p w14:paraId="566A8657" w14:textId="77777777" w:rsidR="008A1961" w:rsidRPr="00442838" w:rsidRDefault="008A1961" w:rsidP="008A1961">
            <w:pPr>
              <w:spacing w:line="360" w:lineRule="auto"/>
              <w:rPr>
                <w:sz w:val="24"/>
              </w:rPr>
            </w:pPr>
          </w:p>
        </w:tc>
        <w:tc>
          <w:tcPr>
            <w:tcW w:w="1251" w:type="pct"/>
          </w:tcPr>
          <w:p w14:paraId="4FB0A5AD" w14:textId="77777777" w:rsidR="008A1961" w:rsidRPr="00442838" w:rsidRDefault="008A1961" w:rsidP="008A1961">
            <w:pPr>
              <w:spacing w:line="360" w:lineRule="auto"/>
              <w:rPr>
                <w:sz w:val="24"/>
              </w:rPr>
            </w:pPr>
          </w:p>
        </w:tc>
        <w:tc>
          <w:tcPr>
            <w:tcW w:w="1250" w:type="pct"/>
          </w:tcPr>
          <w:p w14:paraId="46D0B12B" w14:textId="77777777" w:rsidR="008A1961" w:rsidRPr="00442838" w:rsidRDefault="008A1961" w:rsidP="008A1961">
            <w:pPr>
              <w:spacing w:line="360" w:lineRule="auto"/>
              <w:rPr>
                <w:sz w:val="24"/>
              </w:rPr>
            </w:pPr>
          </w:p>
        </w:tc>
      </w:tr>
      <w:tr w:rsidR="008A1961" w:rsidRPr="00442838" w14:paraId="05D6AB13" w14:textId="77777777" w:rsidTr="008A1961">
        <w:tc>
          <w:tcPr>
            <w:tcW w:w="1250" w:type="pct"/>
          </w:tcPr>
          <w:p w14:paraId="09B3B994" w14:textId="53E0F6F5" w:rsidR="008A1961" w:rsidRPr="00442838" w:rsidRDefault="005829AF" w:rsidP="008A1961">
            <w:pPr>
              <w:spacing w:line="360" w:lineRule="auto"/>
              <w:rPr>
                <w:sz w:val="24"/>
              </w:rPr>
            </w:pPr>
            <w:r>
              <w:rPr>
                <w:sz w:val="24"/>
              </w:rPr>
              <w:t>Timer Ball</w:t>
            </w:r>
          </w:p>
        </w:tc>
        <w:tc>
          <w:tcPr>
            <w:tcW w:w="1249" w:type="pct"/>
          </w:tcPr>
          <w:p w14:paraId="4EE31065" w14:textId="77777777" w:rsidR="008A1961" w:rsidRPr="00442838" w:rsidRDefault="008A1961" w:rsidP="008A1961">
            <w:pPr>
              <w:spacing w:line="360" w:lineRule="auto"/>
              <w:rPr>
                <w:sz w:val="24"/>
              </w:rPr>
            </w:pPr>
          </w:p>
        </w:tc>
        <w:tc>
          <w:tcPr>
            <w:tcW w:w="1251" w:type="pct"/>
          </w:tcPr>
          <w:p w14:paraId="77F8E448" w14:textId="77777777" w:rsidR="008A1961" w:rsidRPr="00442838" w:rsidRDefault="008A1961" w:rsidP="008A1961">
            <w:pPr>
              <w:spacing w:line="360" w:lineRule="auto"/>
              <w:rPr>
                <w:sz w:val="24"/>
              </w:rPr>
            </w:pPr>
          </w:p>
        </w:tc>
        <w:tc>
          <w:tcPr>
            <w:tcW w:w="1250" w:type="pct"/>
          </w:tcPr>
          <w:p w14:paraId="225A8615" w14:textId="77777777" w:rsidR="008A1961" w:rsidRPr="00442838" w:rsidRDefault="008A1961" w:rsidP="008A1961">
            <w:pPr>
              <w:spacing w:line="360" w:lineRule="auto"/>
              <w:rPr>
                <w:sz w:val="24"/>
              </w:rPr>
            </w:pPr>
          </w:p>
        </w:tc>
      </w:tr>
      <w:tr w:rsidR="008A1961" w:rsidRPr="00442838" w14:paraId="3F465018" w14:textId="77777777" w:rsidTr="008A1961">
        <w:tc>
          <w:tcPr>
            <w:tcW w:w="1250" w:type="pct"/>
          </w:tcPr>
          <w:p w14:paraId="176DAA68" w14:textId="1B2CA6BC" w:rsidR="008A1961" w:rsidRPr="00442838" w:rsidRDefault="005829AF" w:rsidP="008A1961">
            <w:pPr>
              <w:spacing w:line="360" w:lineRule="auto"/>
              <w:rPr>
                <w:sz w:val="24"/>
              </w:rPr>
            </w:pPr>
            <w:r>
              <w:rPr>
                <w:sz w:val="24"/>
              </w:rPr>
              <w:t>Luxury Ball</w:t>
            </w:r>
          </w:p>
        </w:tc>
        <w:tc>
          <w:tcPr>
            <w:tcW w:w="1249" w:type="pct"/>
          </w:tcPr>
          <w:p w14:paraId="652F1B97" w14:textId="77777777" w:rsidR="008A1961" w:rsidRPr="00442838" w:rsidRDefault="008A1961" w:rsidP="008A1961">
            <w:pPr>
              <w:spacing w:line="360" w:lineRule="auto"/>
              <w:rPr>
                <w:sz w:val="24"/>
              </w:rPr>
            </w:pPr>
          </w:p>
        </w:tc>
        <w:tc>
          <w:tcPr>
            <w:tcW w:w="1251" w:type="pct"/>
          </w:tcPr>
          <w:p w14:paraId="5B425874" w14:textId="77777777" w:rsidR="008A1961" w:rsidRPr="00442838" w:rsidRDefault="008A1961" w:rsidP="008A1961">
            <w:pPr>
              <w:spacing w:line="360" w:lineRule="auto"/>
              <w:rPr>
                <w:sz w:val="24"/>
              </w:rPr>
            </w:pPr>
          </w:p>
        </w:tc>
        <w:tc>
          <w:tcPr>
            <w:tcW w:w="1250" w:type="pct"/>
          </w:tcPr>
          <w:p w14:paraId="1B4849DC" w14:textId="77777777" w:rsidR="008A1961" w:rsidRPr="00442838" w:rsidRDefault="008A1961" w:rsidP="008A1961">
            <w:pPr>
              <w:spacing w:line="360" w:lineRule="auto"/>
              <w:rPr>
                <w:sz w:val="24"/>
              </w:rPr>
            </w:pPr>
          </w:p>
        </w:tc>
      </w:tr>
      <w:tr w:rsidR="008A1961" w:rsidRPr="00442838" w14:paraId="692E38DB" w14:textId="77777777" w:rsidTr="008A1961">
        <w:tc>
          <w:tcPr>
            <w:tcW w:w="1250" w:type="pct"/>
          </w:tcPr>
          <w:p w14:paraId="077B7407" w14:textId="5ED9F094" w:rsidR="008A1961" w:rsidRPr="00442838" w:rsidRDefault="005829AF" w:rsidP="008A1961">
            <w:pPr>
              <w:spacing w:line="360" w:lineRule="auto"/>
              <w:rPr>
                <w:sz w:val="24"/>
              </w:rPr>
            </w:pPr>
            <w:r>
              <w:rPr>
                <w:sz w:val="24"/>
              </w:rPr>
              <w:t>Premier Ball</w:t>
            </w:r>
          </w:p>
        </w:tc>
        <w:tc>
          <w:tcPr>
            <w:tcW w:w="1249" w:type="pct"/>
          </w:tcPr>
          <w:p w14:paraId="261ED2B6" w14:textId="77777777" w:rsidR="008A1961" w:rsidRPr="00442838" w:rsidRDefault="008A1961" w:rsidP="008A1961">
            <w:pPr>
              <w:spacing w:line="360" w:lineRule="auto"/>
              <w:rPr>
                <w:sz w:val="24"/>
              </w:rPr>
            </w:pPr>
          </w:p>
        </w:tc>
        <w:tc>
          <w:tcPr>
            <w:tcW w:w="1251" w:type="pct"/>
          </w:tcPr>
          <w:p w14:paraId="0786635E" w14:textId="77777777" w:rsidR="008A1961" w:rsidRPr="00442838" w:rsidRDefault="008A1961" w:rsidP="008A1961">
            <w:pPr>
              <w:spacing w:line="360" w:lineRule="auto"/>
              <w:rPr>
                <w:sz w:val="24"/>
              </w:rPr>
            </w:pPr>
          </w:p>
        </w:tc>
        <w:tc>
          <w:tcPr>
            <w:tcW w:w="1250" w:type="pct"/>
          </w:tcPr>
          <w:p w14:paraId="499EB90E" w14:textId="77777777" w:rsidR="008A1961" w:rsidRPr="00442838" w:rsidRDefault="008A1961" w:rsidP="008A1961">
            <w:pPr>
              <w:spacing w:line="360" w:lineRule="auto"/>
              <w:rPr>
                <w:sz w:val="24"/>
              </w:rPr>
            </w:pPr>
          </w:p>
        </w:tc>
      </w:tr>
      <w:tr w:rsidR="008A1961" w:rsidRPr="00442838" w14:paraId="5CC60845" w14:textId="77777777" w:rsidTr="008A1961">
        <w:tc>
          <w:tcPr>
            <w:tcW w:w="1250" w:type="pct"/>
          </w:tcPr>
          <w:p w14:paraId="2D48238B" w14:textId="36E35CD9" w:rsidR="008A1961" w:rsidRPr="00442838" w:rsidRDefault="005829AF" w:rsidP="008A1961">
            <w:pPr>
              <w:spacing w:line="360" w:lineRule="auto"/>
              <w:rPr>
                <w:sz w:val="24"/>
              </w:rPr>
            </w:pPr>
            <w:r>
              <w:rPr>
                <w:sz w:val="24"/>
              </w:rPr>
              <w:t>Dusk Ball</w:t>
            </w:r>
          </w:p>
        </w:tc>
        <w:tc>
          <w:tcPr>
            <w:tcW w:w="1249" w:type="pct"/>
          </w:tcPr>
          <w:p w14:paraId="43885A3F" w14:textId="77777777" w:rsidR="008A1961" w:rsidRPr="00442838" w:rsidRDefault="008A1961" w:rsidP="008A1961">
            <w:pPr>
              <w:spacing w:line="360" w:lineRule="auto"/>
              <w:rPr>
                <w:sz w:val="24"/>
              </w:rPr>
            </w:pPr>
          </w:p>
        </w:tc>
        <w:tc>
          <w:tcPr>
            <w:tcW w:w="1251" w:type="pct"/>
          </w:tcPr>
          <w:p w14:paraId="60FAF90D" w14:textId="77777777" w:rsidR="008A1961" w:rsidRPr="00442838" w:rsidRDefault="008A1961" w:rsidP="008A1961">
            <w:pPr>
              <w:spacing w:line="360" w:lineRule="auto"/>
              <w:rPr>
                <w:sz w:val="24"/>
              </w:rPr>
            </w:pPr>
          </w:p>
        </w:tc>
        <w:tc>
          <w:tcPr>
            <w:tcW w:w="1250" w:type="pct"/>
          </w:tcPr>
          <w:p w14:paraId="17316395" w14:textId="77777777" w:rsidR="008A1961" w:rsidRPr="00442838" w:rsidRDefault="008A1961" w:rsidP="008A1961">
            <w:pPr>
              <w:spacing w:line="360" w:lineRule="auto"/>
              <w:rPr>
                <w:sz w:val="24"/>
              </w:rPr>
            </w:pPr>
          </w:p>
        </w:tc>
      </w:tr>
      <w:tr w:rsidR="008A1961" w:rsidRPr="00442838" w14:paraId="0B84356F" w14:textId="77777777" w:rsidTr="008A1961">
        <w:tc>
          <w:tcPr>
            <w:tcW w:w="1250" w:type="pct"/>
          </w:tcPr>
          <w:p w14:paraId="3438214C" w14:textId="75489677" w:rsidR="008A1961" w:rsidRPr="00442838" w:rsidRDefault="005829AF" w:rsidP="008A1961">
            <w:pPr>
              <w:spacing w:line="360" w:lineRule="auto"/>
              <w:rPr>
                <w:sz w:val="24"/>
              </w:rPr>
            </w:pPr>
            <w:r>
              <w:rPr>
                <w:sz w:val="24"/>
              </w:rPr>
              <w:t>Heal Ball</w:t>
            </w:r>
          </w:p>
        </w:tc>
        <w:tc>
          <w:tcPr>
            <w:tcW w:w="1249" w:type="pct"/>
          </w:tcPr>
          <w:p w14:paraId="68623F77" w14:textId="77777777" w:rsidR="008A1961" w:rsidRPr="00442838" w:rsidRDefault="008A1961" w:rsidP="008A1961">
            <w:pPr>
              <w:spacing w:line="360" w:lineRule="auto"/>
              <w:rPr>
                <w:sz w:val="24"/>
              </w:rPr>
            </w:pPr>
          </w:p>
        </w:tc>
        <w:tc>
          <w:tcPr>
            <w:tcW w:w="1251" w:type="pct"/>
          </w:tcPr>
          <w:p w14:paraId="1C29B6C9" w14:textId="77777777" w:rsidR="008A1961" w:rsidRPr="00442838" w:rsidRDefault="008A1961" w:rsidP="008A1961">
            <w:pPr>
              <w:spacing w:line="360" w:lineRule="auto"/>
              <w:rPr>
                <w:sz w:val="24"/>
              </w:rPr>
            </w:pPr>
          </w:p>
        </w:tc>
        <w:tc>
          <w:tcPr>
            <w:tcW w:w="1250" w:type="pct"/>
          </w:tcPr>
          <w:p w14:paraId="07560ED8" w14:textId="77777777" w:rsidR="008A1961" w:rsidRPr="00442838" w:rsidRDefault="008A1961" w:rsidP="008A1961">
            <w:pPr>
              <w:spacing w:line="360" w:lineRule="auto"/>
              <w:rPr>
                <w:sz w:val="24"/>
              </w:rPr>
            </w:pPr>
          </w:p>
        </w:tc>
      </w:tr>
      <w:tr w:rsidR="008A1961" w:rsidRPr="00442838" w14:paraId="146DCA36" w14:textId="77777777" w:rsidTr="008A1961">
        <w:tc>
          <w:tcPr>
            <w:tcW w:w="1250" w:type="pct"/>
          </w:tcPr>
          <w:p w14:paraId="6A02A94E" w14:textId="083E22B6" w:rsidR="008A1961" w:rsidRPr="00442838" w:rsidRDefault="005829AF" w:rsidP="008A1961">
            <w:pPr>
              <w:spacing w:line="360" w:lineRule="auto"/>
              <w:rPr>
                <w:sz w:val="24"/>
              </w:rPr>
            </w:pPr>
            <w:r>
              <w:rPr>
                <w:sz w:val="24"/>
              </w:rPr>
              <w:t>Quick Ball</w:t>
            </w:r>
          </w:p>
        </w:tc>
        <w:tc>
          <w:tcPr>
            <w:tcW w:w="1249" w:type="pct"/>
          </w:tcPr>
          <w:p w14:paraId="03260834" w14:textId="77777777" w:rsidR="008A1961" w:rsidRPr="00442838" w:rsidRDefault="008A1961" w:rsidP="008A1961">
            <w:pPr>
              <w:spacing w:line="360" w:lineRule="auto"/>
              <w:rPr>
                <w:sz w:val="24"/>
              </w:rPr>
            </w:pPr>
          </w:p>
        </w:tc>
        <w:tc>
          <w:tcPr>
            <w:tcW w:w="1251" w:type="pct"/>
          </w:tcPr>
          <w:p w14:paraId="651577D3" w14:textId="77777777" w:rsidR="008A1961" w:rsidRPr="00442838" w:rsidRDefault="008A1961" w:rsidP="008A1961">
            <w:pPr>
              <w:spacing w:line="360" w:lineRule="auto"/>
              <w:rPr>
                <w:sz w:val="24"/>
              </w:rPr>
            </w:pPr>
          </w:p>
        </w:tc>
        <w:tc>
          <w:tcPr>
            <w:tcW w:w="1250" w:type="pct"/>
          </w:tcPr>
          <w:p w14:paraId="03A2B7B2" w14:textId="77777777" w:rsidR="008A1961" w:rsidRPr="00442838" w:rsidRDefault="008A1961" w:rsidP="008A1961">
            <w:pPr>
              <w:spacing w:line="360" w:lineRule="auto"/>
              <w:rPr>
                <w:sz w:val="24"/>
              </w:rPr>
            </w:pPr>
          </w:p>
        </w:tc>
      </w:tr>
      <w:tr w:rsidR="008A1961" w:rsidRPr="00442838" w14:paraId="202F348E" w14:textId="77777777" w:rsidTr="008A1961">
        <w:tc>
          <w:tcPr>
            <w:tcW w:w="1250" w:type="pct"/>
          </w:tcPr>
          <w:p w14:paraId="52F322FA" w14:textId="461609BD" w:rsidR="008A1961" w:rsidRPr="00442838" w:rsidRDefault="005829AF" w:rsidP="008A1961">
            <w:pPr>
              <w:spacing w:line="360" w:lineRule="auto"/>
              <w:rPr>
                <w:sz w:val="24"/>
              </w:rPr>
            </w:pPr>
            <w:r>
              <w:rPr>
                <w:sz w:val="24"/>
              </w:rPr>
              <w:t>Cherish Ball</w:t>
            </w:r>
          </w:p>
        </w:tc>
        <w:tc>
          <w:tcPr>
            <w:tcW w:w="1249" w:type="pct"/>
          </w:tcPr>
          <w:p w14:paraId="5491B4D9" w14:textId="77777777" w:rsidR="008A1961" w:rsidRPr="00442838" w:rsidRDefault="008A1961" w:rsidP="008A1961">
            <w:pPr>
              <w:spacing w:line="360" w:lineRule="auto"/>
              <w:rPr>
                <w:sz w:val="24"/>
              </w:rPr>
            </w:pPr>
          </w:p>
        </w:tc>
        <w:tc>
          <w:tcPr>
            <w:tcW w:w="1251" w:type="pct"/>
          </w:tcPr>
          <w:p w14:paraId="74D3D57A" w14:textId="77777777" w:rsidR="008A1961" w:rsidRPr="00442838" w:rsidRDefault="008A1961" w:rsidP="008A1961">
            <w:pPr>
              <w:spacing w:line="360" w:lineRule="auto"/>
              <w:rPr>
                <w:sz w:val="24"/>
              </w:rPr>
            </w:pPr>
          </w:p>
        </w:tc>
        <w:tc>
          <w:tcPr>
            <w:tcW w:w="1250" w:type="pct"/>
          </w:tcPr>
          <w:p w14:paraId="7DB191B1" w14:textId="77777777" w:rsidR="008A1961" w:rsidRPr="00442838" w:rsidRDefault="008A1961" w:rsidP="008A1961">
            <w:pPr>
              <w:spacing w:line="360" w:lineRule="auto"/>
              <w:rPr>
                <w:sz w:val="24"/>
              </w:rPr>
            </w:pPr>
          </w:p>
        </w:tc>
      </w:tr>
      <w:tr w:rsidR="008A1961" w:rsidRPr="00442838" w14:paraId="11CABF70" w14:textId="77777777" w:rsidTr="008A1961">
        <w:tc>
          <w:tcPr>
            <w:tcW w:w="1250" w:type="pct"/>
          </w:tcPr>
          <w:p w14:paraId="4DFFEBCD" w14:textId="499FF2B1" w:rsidR="008A1961" w:rsidRPr="00442838" w:rsidRDefault="005829AF" w:rsidP="008A1961">
            <w:pPr>
              <w:spacing w:line="360" w:lineRule="auto"/>
              <w:rPr>
                <w:sz w:val="24"/>
              </w:rPr>
            </w:pPr>
            <w:r>
              <w:rPr>
                <w:sz w:val="24"/>
              </w:rPr>
              <w:t>Fast Ball</w:t>
            </w:r>
          </w:p>
        </w:tc>
        <w:tc>
          <w:tcPr>
            <w:tcW w:w="1249" w:type="pct"/>
          </w:tcPr>
          <w:p w14:paraId="6E05E47F" w14:textId="77777777" w:rsidR="008A1961" w:rsidRPr="00442838" w:rsidRDefault="008A1961" w:rsidP="008A1961">
            <w:pPr>
              <w:spacing w:line="360" w:lineRule="auto"/>
              <w:rPr>
                <w:sz w:val="24"/>
              </w:rPr>
            </w:pPr>
          </w:p>
        </w:tc>
        <w:tc>
          <w:tcPr>
            <w:tcW w:w="1251" w:type="pct"/>
          </w:tcPr>
          <w:p w14:paraId="731BD1D9" w14:textId="77777777" w:rsidR="008A1961" w:rsidRPr="00442838" w:rsidRDefault="008A1961" w:rsidP="008A1961">
            <w:pPr>
              <w:spacing w:line="360" w:lineRule="auto"/>
              <w:rPr>
                <w:sz w:val="24"/>
              </w:rPr>
            </w:pPr>
          </w:p>
        </w:tc>
        <w:tc>
          <w:tcPr>
            <w:tcW w:w="1250" w:type="pct"/>
          </w:tcPr>
          <w:p w14:paraId="0D4E5976" w14:textId="77777777" w:rsidR="008A1961" w:rsidRPr="00442838" w:rsidRDefault="008A1961" w:rsidP="008A1961">
            <w:pPr>
              <w:spacing w:line="360" w:lineRule="auto"/>
              <w:rPr>
                <w:sz w:val="24"/>
              </w:rPr>
            </w:pPr>
          </w:p>
        </w:tc>
      </w:tr>
      <w:tr w:rsidR="008A1961" w:rsidRPr="00442838" w14:paraId="35A08B5F" w14:textId="77777777" w:rsidTr="008A1961">
        <w:tc>
          <w:tcPr>
            <w:tcW w:w="1250" w:type="pct"/>
          </w:tcPr>
          <w:p w14:paraId="2A1EEEAD" w14:textId="1186CF57" w:rsidR="008A1961" w:rsidRPr="00442838" w:rsidRDefault="005829AF" w:rsidP="008A1961">
            <w:pPr>
              <w:spacing w:line="360" w:lineRule="auto"/>
              <w:rPr>
                <w:sz w:val="24"/>
              </w:rPr>
            </w:pPr>
            <w:r>
              <w:rPr>
                <w:sz w:val="24"/>
              </w:rPr>
              <w:t>Level Ball</w:t>
            </w:r>
          </w:p>
        </w:tc>
        <w:tc>
          <w:tcPr>
            <w:tcW w:w="1249" w:type="pct"/>
          </w:tcPr>
          <w:p w14:paraId="7FB72528" w14:textId="77777777" w:rsidR="008A1961" w:rsidRPr="00442838" w:rsidRDefault="008A1961" w:rsidP="008A1961">
            <w:pPr>
              <w:spacing w:line="360" w:lineRule="auto"/>
              <w:rPr>
                <w:sz w:val="24"/>
              </w:rPr>
            </w:pPr>
          </w:p>
        </w:tc>
        <w:tc>
          <w:tcPr>
            <w:tcW w:w="1251" w:type="pct"/>
          </w:tcPr>
          <w:p w14:paraId="30196638" w14:textId="77777777" w:rsidR="008A1961" w:rsidRPr="00442838" w:rsidRDefault="008A1961" w:rsidP="008A1961">
            <w:pPr>
              <w:spacing w:line="360" w:lineRule="auto"/>
              <w:rPr>
                <w:sz w:val="24"/>
              </w:rPr>
            </w:pPr>
          </w:p>
        </w:tc>
        <w:tc>
          <w:tcPr>
            <w:tcW w:w="1250" w:type="pct"/>
          </w:tcPr>
          <w:p w14:paraId="59734164" w14:textId="77777777" w:rsidR="008A1961" w:rsidRPr="00442838" w:rsidRDefault="008A1961" w:rsidP="008A1961">
            <w:pPr>
              <w:spacing w:line="360" w:lineRule="auto"/>
              <w:rPr>
                <w:sz w:val="24"/>
              </w:rPr>
            </w:pPr>
          </w:p>
        </w:tc>
      </w:tr>
      <w:tr w:rsidR="008A1961" w:rsidRPr="00442838" w14:paraId="62BA9297" w14:textId="77777777" w:rsidTr="008A1961">
        <w:tc>
          <w:tcPr>
            <w:tcW w:w="1250" w:type="pct"/>
          </w:tcPr>
          <w:p w14:paraId="6B0F8085" w14:textId="0A8DEE8E" w:rsidR="008A1961" w:rsidRPr="00442838" w:rsidRDefault="005829AF" w:rsidP="008A1961">
            <w:pPr>
              <w:spacing w:line="360" w:lineRule="auto"/>
              <w:rPr>
                <w:sz w:val="24"/>
              </w:rPr>
            </w:pPr>
            <w:r>
              <w:rPr>
                <w:sz w:val="24"/>
              </w:rPr>
              <w:t>Lure Ball</w:t>
            </w:r>
          </w:p>
        </w:tc>
        <w:tc>
          <w:tcPr>
            <w:tcW w:w="1249" w:type="pct"/>
          </w:tcPr>
          <w:p w14:paraId="4CC25352" w14:textId="77777777" w:rsidR="008A1961" w:rsidRPr="00442838" w:rsidRDefault="008A1961" w:rsidP="008A1961">
            <w:pPr>
              <w:spacing w:line="360" w:lineRule="auto"/>
              <w:rPr>
                <w:sz w:val="24"/>
              </w:rPr>
            </w:pPr>
          </w:p>
        </w:tc>
        <w:tc>
          <w:tcPr>
            <w:tcW w:w="1251" w:type="pct"/>
          </w:tcPr>
          <w:p w14:paraId="560344EF" w14:textId="77777777" w:rsidR="008A1961" w:rsidRPr="00442838" w:rsidRDefault="008A1961" w:rsidP="008A1961">
            <w:pPr>
              <w:spacing w:line="360" w:lineRule="auto"/>
              <w:rPr>
                <w:sz w:val="24"/>
              </w:rPr>
            </w:pPr>
          </w:p>
        </w:tc>
        <w:tc>
          <w:tcPr>
            <w:tcW w:w="1250" w:type="pct"/>
          </w:tcPr>
          <w:p w14:paraId="56785DFD" w14:textId="77777777" w:rsidR="008A1961" w:rsidRPr="00442838" w:rsidRDefault="008A1961" w:rsidP="008A1961">
            <w:pPr>
              <w:spacing w:line="360" w:lineRule="auto"/>
              <w:rPr>
                <w:sz w:val="24"/>
              </w:rPr>
            </w:pPr>
          </w:p>
        </w:tc>
      </w:tr>
      <w:tr w:rsidR="008A1961" w:rsidRPr="00442838" w14:paraId="3D1B6533" w14:textId="77777777" w:rsidTr="008A1961">
        <w:tc>
          <w:tcPr>
            <w:tcW w:w="1250" w:type="pct"/>
          </w:tcPr>
          <w:p w14:paraId="2A96A956" w14:textId="6C869A6E" w:rsidR="008A1961" w:rsidRPr="00442838" w:rsidRDefault="005829AF" w:rsidP="008A1961">
            <w:pPr>
              <w:spacing w:line="360" w:lineRule="auto"/>
              <w:rPr>
                <w:sz w:val="24"/>
              </w:rPr>
            </w:pPr>
            <w:r>
              <w:rPr>
                <w:sz w:val="24"/>
              </w:rPr>
              <w:t>Heavy Ball</w:t>
            </w:r>
          </w:p>
        </w:tc>
        <w:tc>
          <w:tcPr>
            <w:tcW w:w="1249" w:type="pct"/>
          </w:tcPr>
          <w:p w14:paraId="70EB1318" w14:textId="77777777" w:rsidR="008A1961" w:rsidRPr="00442838" w:rsidRDefault="008A1961" w:rsidP="008A1961">
            <w:pPr>
              <w:spacing w:line="360" w:lineRule="auto"/>
              <w:rPr>
                <w:sz w:val="24"/>
              </w:rPr>
            </w:pPr>
          </w:p>
        </w:tc>
        <w:tc>
          <w:tcPr>
            <w:tcW w:w="1251" w:type="pct"/>
          </w:tcPr>
          <w:p w14:paraId="05486B2B" w14:textId="77777777" w:rsidR="008A1961" w:rsidRPr="00442838" w:rsidRDefault="008A1961" w:rsidP="008A1961">
            <w:pPr>
              <w:spacing w:line="360" w:lineRule="auto"/>
              <w:rPr>
                <w:sz w:val="24"/>
              </w:rPr>
            </w:pPr>
          </w:p>
        </w:tc>
        <w:tc>
          <w:tcPr>
            <w:tcW w:w="1250" w:type="pct"/>
          </w:tcPr>
          <w:p w14:paraId="46441661" w14:textId="77777777" w:rsidR="008A1961" w:rsidRPr="00442838" w:rsidRDefault="008A1961" w:rsidP="008A1961">
            <w:pPr>
              <w:spacing w:line="360" w:lineRule="auto"/>
              <w:rPr>
                <w:sz w:val="24"/>
              </w:rPr>
            </w:pPr>
          </w:p>
        </w:tc>
      </w:tr>
      <w:tr w:rsidR="008A1961" w:rsidRPr="00442838" w14:paraId="288FE460" w14:textId="77777777" w:rsidTr="008A1961">
        <w:tc>
          <w:tcPr>
            <w:tcW w:w="1250" w:type="pct"/>
          </w:tcPr>
          <w:p w14:paraId="5F0626D3" w14:textId="62D72286" w:rsidR="008A1961" w:rsidRPr="00442838" w:rsidRDefault="005829AF" w:rsidP="008A1961">
            <w:pPr>
              <w:spacing w:line="360" w:lineRule="auto"/>
              <w:rPr>
                <w:sz w:val="24"/>
              </w:rPr>
            </w:pPr>
            <w:r>
              <w:rPr>
                <w:sz w:val="24"/>
              </w:rPr>
              <w:t>Love Ball</w:t>
            </w:r>
          </w:p>
        </w:tc>
        <w:tc>
          <w:tcPr>
            <w:tcW w:w="1249" w:type="pct"/>
          </w:tcPr>
          <w:p w14:paraId="0A0C4991" w14:textId="77777777" w:rsidR="008A1961" w:rsidRPr="00442838" w:rsidRDefault="008A1961" w:rsidP="008A1961">
            <w:pPr>
              <w:spacing w:line="360" w:lineRule="auto"/>
              <w:rPr>
                <w:sz w:val="24"/>
              </w:rPr>
            </w:pPr>
          </w:p>
        </w:tc>
        <w:tc>
          <w:tcPr>
            <w:tcW w:w="1251" w:type="pct"/>
          </w:tcPr>
          <w:p w14:paraId="146EFC25" w14:textId="77777777" w:rsidR="008A1961" w:rsidRPr="00442838" w:rsidRDefault="008A1961" w:rsidP="008A1961">
            <w:pPr>
              <w:spacing w:line="360" w:lineRule="auto"/>
              <w:rPr>
                <w:sz w:val="24"/>
              </w:rPr>
            </w:pPr>
          </w:p>
        </w:tc>
        <w:tc>
          <w:tcPr>
            <w:tcW w:w="1250" w:type="pct"/>
          </w:tcPr>
          <w:p w14:paraId="00CBE153" w14:textId="77777777" w:rsidR="008A1961" w:rsidRPr="00442838" w:rsidRDefault="008A1961" w:rsidP="008A1961">
            <w:pPr>
              <w:spacing w:line="360" w:lineRule="auto"/>
              <w:rPr>
                <w:sz w:val="24"/>
              </w:rPr>
            </w:pPr>
          </w:p>
        </w:tc>
      </w:tr>
      <w:tr w:rsidR="008A1961" w:rsidRPr="00442838" w14:paraId="002E4E8B" w14:textId="77777777" w:rsidTr="008A1961">
        <w:tc>
          <w:tcPr>
            <w:tcW w:w="1250" w:type="pct"/>
          </w:tcPr>
          <w:p w14:paraId="33390BB2" w14:textId="03A68CA5" w:rsidR="008A1961" w:rsidRPr="00442838" w:rsidRDefault="005829AF" w:rsidP="008A1961">
            <w:pPr>
              <w:spacing w:line="360" w:lineRule="auto"/>
              <w:rPr>
                <w:sz w:val="24"/>
              </w:rPr>
            </w:pPr>
            <w:r>
              <w:rPr>
                <w:sz w:val="24"/>
              </w:rPr>
              <w:t>Friend Ball</w:t>
            </w:r>
          </w:p>
        </w:tc>
        <w:tc>
          <w:tcPr>
            <w:tcW w:w="1249" w:type="pct"/>
          </w:tcPr>
          <w:p w14:paraId="2E828252" w14:textId="77777777" w:rsidR="008A1961" w:rsidRPr="00442838" w:rsidRDefault="008A1961" w:rsidP="008A1961">
            <w:pPr>
              <w:spacing w:line="360" w:lineRule="auto"/>
              <w:rPr>
                <w:sz w:val="24"/>
              </w:rPr>
            </w:pPr>
          </w:p>
        </w:tc>
        <w:tc>
          <w:tcPr>
            <w:tcW w:w="1251" w:type="pct"/>
          </w:tcPr>
          <w:p w14:paraId="5FCE4D08" w14:textId="77777777" w:rsidR="008A1961" w:rsidRPr="00442838" w:rsidRDefault="008A1961" w:rsidP="008A1961">
            <w:pPr>
              <w:spacing w:line="360" w:lineRule="auto"/>
              <w:rPr>
                <w:sz w:val="24"/>
              </w:rPr>
            </w:pPr>
          </w:p>
        </w:tc>
        <w:tc>
          <w:tcPr>
            <w:tcW w:w="1250" w:type="pct"/>
          </w:tcPr>
          <w:p w14:paraId="086E07CF" w14:textId="77777777" w:rsidR="008A1961" w:rsidRPr="00442838" w:rsidRDefault="008A1961" w:rsidP="008A1961">
            <w:pPr>
              <w:spacing w:line="360" w:lineRule="auto"/>
              <w:rPr>
                <w:sz w:val="24"/>
              </w:rPr>
            </w:pPr>
          </w:p>
        </w:tc>
      </w:tr>
      <w:tr w:rsidR="008A1961" w:rsidRPr="00442838" w14:paraId="176DF74B" w14:textId="77777777" w:rsidTr="008A1961">
        <w:tc>
          <w:tcPr>
            <w:tcW w:w="1250" w:type="pct"/>
          </w:tcPr>
          <w:p w14:paraId="0B87E2C5" w14:textId="245BCA55" w:rsidR="008A1961" w:rsidRPr="00442838" w:rsidRDefault="005829AF" w:rsidP="008A1961">
            <w:pPr>
              <w:spacing w:line="360" w:lineRule="auto"/>
              <w:rPr>
                <w:sz w:val="24"/>
              </w:rPr>
            </w:pPr>
            <w:r>
              <w:rPr>
                <w:sz w:val="24"/>
              </w:rPr>
              <w:t>Moon Ball</w:t>
            </w:r>
          </w:p>
        </w:tc>
        <w:tc>
          <w:tcPr>
            <w:tcW w:w="1249" w:type="pct"/>
          </w:tcPr>
          <w:p w14:paraId="771362DA" w14:textId="77777777" w:rsidR="008A1961" w:rsidRPr="00442838" w:rsidRDefault="008A1961" w:rsidP="008A1961">
            <w:pPr>
              <w:spacing w:line="360" w:lineRule="auto"/>
              <w:rPr>
                <w:sz w:val="24"/>
              </w:rPr>
            </w:pPr>
          </w:p>
        </w:tc>
        <w:tc>
          <w:tcPr>
            <w:tcW w:w="1251" w:type="pct"/>
          </w:tcPr>
          <w:p w14:paraId="3DC431C2" w14:textId="77777777" w:rsidR="008A1961" w:rsidRPr="00442838" w:rsidRDefault="008A1961" w:rsidP="008A1961">
            <w:pPr>
              <w:spacing w:line="360" w:lineRule="auto"/>
              <w:rPr>
                <w:sz w:val="24"/>
              </w:rPr>
            </w:pPr>
          </w:p>
        </w:tc>
        <w:tc>
          <w:tcPr>
            <w:tcW w:w="1250" w:type="pct"/>
          </w:tcPr>
          <w:p w14:paraId="2AB5B1AD" w14:textId="77777777" w:rsidR="008A1961" w:rsidRPr="00442838" w:rsidRDefault="008A1961" w:rsidP="008A1961">
            <w:pPr>
              <w:spacing w:line="360" w:lineRule="auto"/>
              <w:rPr>
                <w:sz w:val="24"/>
              </w:rPr>
            </w:pPr>
          </w:p>
        </w:tc>
      </w:tr>
      <w:tr w:rsidR="008A1961" w:rsidRPr="00442838" w14:paraId="2381352F" w14:textId="77777777" w:rsidTr="008A1961">
        <w:tc>
          <w:tcPr>
            <w:tcW w:w="1250" w:type="pct"/>
          </w:tcPr>
          <w:p w14:paraId="70B4A99F" w14:textId="6FE03038" w:rsidR="008A1961" w:rsidRPr="00442838" w:rsidRDefault="0040250A" w:rsidP="008A1961">
            <w:pPr>
              <w:spacing w:line="360" w:lineRule="auto"/>
              <w:rPr>
                <w:sz w:val="24"/>
              </w:rPr>
            </w:pPr>
            <w:r>
              <w:rPr>
                <w:sz w:val="24"/>
              </w:rPr>
              <w:t>Cheri Berry</w:t>
            </w:r>
          </w:p>
        </w:tc>
        <w:tc>
          <w:tcPr>
            <w:tcW w:w="1249" w:type="pct"/>
          </w:tcPr>
          <w:p w14:paraId="5DDC2D80" w14:textId="77777777" w:rsidR="008A1961" w:rsidRPr="00442838" w:rsidRDefault="008A1961" w:rsidP="008A1961">
            <w:pPr>
              <w:spacing w:line="360" w:lineRule="auto"/>
              <w:rPr>
                <w:sz w:val="24"/>
              </w:rPr>
            </w:pPr>
          </w:p>
        </w:tc>
        <w:tc>
          <w:tcPr>
            <w:tcW w:w="1251" w:type="pct"/>
          </w:tcPr>
          <w:p w14:paraId="62CA6156" w14:textId="77777777" w:rsidR="008A1961" w:rsidRPr="00442838" w:rsidRDefault="008A1961" w:rsidP="008A1961">
            <w:pPr>
              <w:spacing w:line="360" w:lineRule="auto"/>
              <w:rPr>
                <w:sz w:val="24"/>
              </w:rPr>
            </w:pPr>
          </w:p>
        </w:tc>
        <w:tc>
          <w:tcPr>
            <w:tcW w:w="1250" w:type="pct"/>
          </w:tcPr>
          <w:p w14:paraId="09051848" w14:textId="77777777" w:rsidR="008A1961" w:rsidRPr="00442838" w:rsidRDefault="008A1961" w:rsidP="008A1961">
            <w:pPr>
              <w:spacing w:line="360" w:lineRule="auto"/>
              <w:rPr>
                <w:sz w:val="24"/>
              </w:rPr>
            </w:pPr>
          </w:p>
        </w:tc>
      </w:tr>
      <w:tr w:rsidR="008A1961" w:rsidRPr="00442838" w14:paraId="0314028C" w14:textId="77777777" w:rsidTr="008A1961">
        <w:tc>
          <w:tcPr>
            <w:tcW w:w="1250" w:type="pct"/>
          </w:tcPr>
          <w:p w14:paraId="2EE21A4D" w14:textId="71CC6EAE" w:rsidR="008A1961" w:rsidRPr="00442838" w:rsidRDefault="0040250A" w:rsidP="008A1961">
            <w:pPr>
              <w:spacing w:line="360" w:lineRule="auto"/>
              <w:rPr>
                <w:sz w:val="24"/>
              </w:rPr>
            </w:pPr>
            <w:r>
              <w:rPr>
                <w:sz w:val="24"/>
              </w:rPr>
              <w:t>Chesto Berry</w:t>
            </w:r>
          </w:p>
        </w:tc>
        <w:tc>
          <w:tcPr>
            <w:tcW w:w="1249" w:type="pct"/>
          </w:tcPr>
          <w:p w14:paraId="3317C7BA" w14:textId="77777777" w:rsidR="008A1961" w:rsidRPr="00442838" w:rsidRDefault="008A1961" w:rsidP="008A1961">
            <w:pPr>
              <w:spacing w:line="360" w:lineRule="auto"/>
              <w:rPr>
                <w:sz w:val="24"/>
              </w:rPr>
            </w:pPr>
          </w:p>
        </w:tc>
        <w:tc>
          <w:tcPr>
            <w:tcW w:w="1251" w:type="pct"/>
          </w:tcPr>
          <w:p w14:paraId="3255F68C" w14:textId="77777777" w:rsidR="008A1961" w:rsidRPr="00442838" w:rsidRDefault="008A1961" w:rsidP="008A1961">
            <w:pPr>
              <w:spacing w:line="360" w:lineRule="auto"/>
              <w:rPr>
                <w:sz w:val="24"/>
              </w:rPr>
            </w:pPr>
          </w:p>
        </w:tc>
        <w:tc>
          <w:tcPr>
            <w:tcW w:w="1250" w:type="pct"/>
          </w:tcPr>
          <w:p w14:paraId="26E039BE" w14:textId="77777777" w:rsidR="008A1961" w:rsidRPr="00442838" w:rsidRDefault="008A1961" w:rsidP="008A1961">
            <w:pPr>
              <w:spacing w:line="360" w:lineRule="auto"/>
              <w:rPr>
                <w:sz w:val="24"/>
              </w:rPr>
            </w:pPr>
          </w:p>
        </w:tc>
      </w:tr>
      <w:tr w:rsidR="008A1961" w:rsidRPr="00442838" w14:paraId="0BF7F6C2" w14:textId="77777777" w:rsidTr="008A1961">
        <w:tc>
          <w:tcPr>
            <w:tcW w:w="1250" w:type="pct"/>
          </w:tcPr>
          <w:p w14:paraId="31B26424" w14:textId="3A105ED1" w:rsidR="008A1961" w:rsidRPr="00442838" w:rsidRDefault="0040250A" w:rsidP="008A1961">
            <w:pPr>
              <w:spacing w:line="360" w:lineRule="auto"/>
              <w:rPr>
                <w:sz w:val="24"/>
              </w:rPr>
            </w:pPr>
            <w:r>
              <w:rPr>
                <w:sz w:val="24"/>
              </w:rPr>
              <w:t>Pecha Berry</w:t>
            </w:r>
          </w:p>
        </w:tc>
        <w:tc>
          <w:tcPr>
            <w:tcW w:w="1249" w:type="pct"/>
          </w:tcPr>
          <w:p w14:paraId="23B88429" w14:textId="77777777" w:rsidR="008A1961" w:rsidRPr="00442838" w:rsidRDefault="008A1961" w:rsidP="008A1961">
            <w:pPr>
              <w:spacing w:line="360" w:lineRule="auto"/>
              <w:rPr>
                <w:sz w:val="24"/>
              </w:rPr>
            </w:pPr>
          </w:p>
        </w:tc>
        <w:tc>
          <w:tcPr>
            <w:tcW w:w="1251" w:type="pct"/>
          </w:tcPr>
          <w:p w14:paraId="78B2E385" w14:textId="77777777" w:rsidR="008A1961" w:rsidRPr="00442838" w:rsidRDefault="008A1961" w:rsidP="008A1961">
            <w:pPr>
              <w:spacing w:line="360" w:lineRule="auto"/>
              <w:rPr>
                <w:sz w:val="24"/>
              </w:rPr>
            </w:pPr>
          </w:p>
        </w:tc>
        <w:tc>
          <w:tcPr>
            <w:tcW w:w="1250" w:type="pct"/>
          </w:tcPr>
          <w:p w14:paraId="01CF623A" w14:textId="77777777" w:rsidR="008A1961" w:rsidRPr="00442838" w:rsidRDefault="008A1961" w:rsidP="008A1961">
            <w:pPr>
              <w:spacing w:line="360" w:lineRule="auto"/>
              <w:rPr>
                <w:sz w:val="24"/>
              </w:rPr>
            </w:pPr>
          </w:p>
        </w:tc>
      </w:tr>
      <w:tr w:rsidR="008A1961" w:rsidRPr="00442838" w14:paraId="313E7ADC" w14:textId="77777777" w:rsidTr="008A1961">
        <w:tc>
          <w:tcPr>
            <w:tcW w:w="1250" w:type="pct"/>
          </w:tcPr>
          <w:p w14:paraId="42C21FFC" w14:textId="7284D09C" w:rsidR="008A1961" w:rsidRPr="00442838" w:rsidRDefault="0040250A" w:rsidP="008A1961">
            <w:pPr>
              <w:spacing w:line="360" w:lineRule="auto"/>
              <w:rPr>
                <w:sz w:val="24"/>
              </w:rPr>
            </w:pPr>
            <w:r>
              <w:rPr>
                <w:sz w:val="24"/>
              </w:rPr>
              <w:t>Rawst Berry</w:t>
            </w:r>
          </w:p>
        </w:tc>
        <w:tc>
          <w:tcPr>
            <w:tcW w:w="1249" w:type="pct"/>
          </w:tcPr>
          <w:p w14:paraId="2C51D729" w14:textId="77777777" w:rsidR="008A1961" w:rsidRPr="00442838" w:rsidRDefault="008A1961" w:rsidP="008A1961">
            <w:pPr>
              <w:spacing w:line="360" w:lineRule="auto"/>
              <w:rPr>
                <w:sz w:val="24"/>
              </w:rPr>
            </w:pPr>
          </w:p>
        </w:tc>
        <w:tc>
          <w:tcPr>
            <w:tcW w:w="1251" w:type="pct"/>
          </w:tcPr>
          <w:p w14:paraId="5AB81B88" w14:textId="77777777" w:rsidR="008A1961" w:rsidRPr="00442838" w:rsidRDefault="008A1961" w:rsidP="008A1961">
            <w:pPr>
              <w:spacing w:line="360" w:lineRule="auto"/>
              <w:rPr>
                <w:sz w:val="24"/>
              </w:rPr>
            </w:pPr>
          </w:p>
        </w:tc>
        <w:tc>
          <w:tcPr>
            <w:tcW w:w="1250" w:type="pct"/>
          </w:tcPr>
          <w:p w14:paraId="64050FDD" w14:textId="77777777" w:rsidR="008A1961" w:rsidRPr="00442838" w:rsidRDefault="008A1961" w:rsidP="008A1961">
            <w:pPr>
              <w:spacing w:line="360" w:lineRule="auto"/>
              <w:rPr>
                <w:sz w:val="24"/>
              </w:rPr>
            </w:pPr>
          </w:p>
        </w:tc>
      </w:tr>
      <w:tr w:rsidR="008A1961" w:rsidRPr="00442838" w14:paraId="1E7383FC" w14:textId="77777777" w:rsidTr="008A1961">
        <w:tc>
          <w:tcPr>
            <w:tcW w:w="1250" w:type="pct"/>
          </w:tcPr>
          <w:p w14:paraId="44FC2123" w14:textId="37E6A382" w:rsidR="008A1961" w:rsidRPr="00442838" w:rsidRDefault="0040250A" w:rsidP="008A1961">
            <w:pPr>
              <w:spacing w:line="360" w:lineRule="auto"/>
              <w:rPr>
                <w:sz w:val="24"/>
              </w:rPr>
            </w:pPr>
            <w:r>
              <w:rPr>
                <w:sz w:val="24"/>
              </w:rPr>
              <w:t>Aspear Berry</w:t>
            </w:r>
          </w:p>
        </w:tc>
        <w:tc>
          <w:tcPr>
            <w:tcW w:w="1249" w:type="pct"/>
          </w:tcPr>
          <w:p w14:paraId="1790260A" w14:textId="77777777" w:rsidR="008A1961" w:rsidRPr="00442838" w:rsidRDefault="008A1961" w:rsidP="008A1961">
            <w:pPr>
              <w:spacing w:line="360" w:lineRule="auto"/>
              <w:rPr>
                <w:sz w:val="24"/>
              </w:rPr>
            </w:pPr>
          </w:p>
        </w:tc>
        <w:tc>
          <w:tcPr>
            <w:tcW w:w="1251" w:type="pct"/>
          </w:tcPr>
          <w:p w14:paraId="10101DCF" w14:textId="77777777" w:rsidR="008A1961" w:rsidRPr="00442838" w:rsidRDefault="008A1961" w:rsidP="008A1961">
            <w:pPr>
              <w:spacing w:line="360" w:lineRule="auto"/>
              <w:rPr>
                <w:sz w:val="24"/>
              </w:rPr>
            </w:pPr>
          </w:p>
        </w:tc>
        <w:tc>
          <w:tcPr>
            <w:tcW w:w="1250" w:type="pct"/>
          </w:tcPr>
          <w:p w14:paraId="55544F50" w14:textId="77777777" w:rsidR="008A1961" w:rsidRPr="00442838" w:rsidRDefault="008A1961" w:rsidP="008A1961">
            <w:pPr>
              <w:spacing w:line="360" w:lineRule="auto"/>
              <w:rPr>
                <w:sz w:val="24"/>
              </w:rPr>
            </w:pPr>
          </w:p>
        </w:tc>
      </w:tr>
      <w:tr w:rsidR="008A1961" w:rsidRPr="00442838" w14:paraId="720B9E40" w14:textId="77777777" w:rsidTr="008A1961">
        <w:tc>
          <w:tcPr>
            <w:tcW w:w="1250" w:type="pct"/>
          </w:tcPr>
          <w:p w14:paraId="509B1ECE" w14:textId="0C7DD9D1" w:rsidR="008A1961" w:rsidRPr="00442838" w:rsidRDefault="0040250A" w:rsidP="008A1961">
            <w:pPr>
              <w:spacing w:line="360" w:lineRule="auto"/>
              <w:rPr>
                <w:sz w:val="24"/>
              </w:rPr>
            </w:pPr>
            <w:r>
              <w:rPr>
                <w:sz w:val="24"/>
              </w:rPr>
              <w:t>Leppa Berry</w:t>
            </w:r>
          </w:p>
        </w:tc>
        <w:tc>
          <w:tcPr>
            <w:tcW w:w="1249" w:type="pct"/>
          </w:tcPr>
          <w:p w14:paraId="69F9B0E1" w14:textId="77777777" w:rsidR="008A1961" w:rsidRPr="00442838" w:rsidRDefault="008A1961" w:rsidP="008A1961">
            <w:pPr>
              <w:spacing w:line="360" w:lineRule="auto"/>
              <w:rPr>
                <w:sz w:val="24"/>
              </w:rPr>
            </w:pPr>
          </w:p>
        </w:tc>
        <w:tc>
          <w:tcPr>
            <w:tcW w:w="1251" w:type="pct"/>
          </w:tcPr>
          <w:p w14:paraId="2B03A518" w14:textId="77777777" w:rsidR="008A1961" w:rsidRPr="00442838" w:rsidRDefault="008A1961" w:rsidP="008A1961">
            <w:pPr>
              <w:spacing w:line="360" w:lineRule="auto"/>
              <w:rPr>
                <w:sz w:val="24"/>
              </w:rPr>
            </w:pPr>
          </w:p>
        </w:tc>
        <w:tc>
          <w:tcPr>
            <w:tcW w:w="1250" w:type="pct"/>
          </w:tcPr>
          <w:p w14:paraId="45E15F23" w14:textId="77777777" w:rsidR="008A1961" w:rsidRPr="00442838" w:rsidRDefault="008A1961" w:rsidP="008A1961">
            <w:pPr>
              <w:spacing w:line="360" w:lineRule="auto"/>
              <w:rPr>
                <w:sz w:val="24"/>
              </w:rPr>
            </w:pPr>
          </w:p>
        </w:tc>
      </w:tr>
      <w:tr w:rsidR="008A1961" w:rsidRPr="00442838" w14:paraId="75D54893" w14:textId="77777777" w:rsidTr="008A1961">
        <w:tc>
          <w:tcPr>
            <w:tcW w:w="1250" w:type="pct"/>
          </w:tcPr>
          <w:p w14:paraId="42C2E39A" w14:textId="28BAFDC7" w:rsidR="008A1961" w:rsidRPr="00442838" w:rsidRDefault="0040250A" w:rsidP="008A1961">
            <w:pPr>
              <w:spacing w:line="360" w:lineRule="auto"/>
              <w:rPr>
                <w:sz w:val="24"/>
              </w:rPr>
            </w:pPr>
            <w:r>
              <w:rPr>
                <w:sz w:val="24"/>
              </w:rPr>
              <w:t>Oran Berry</w:t>
            </w:r>
          </w:p>
        </w:tc>
        <w:tc>
          <w:tcPr>
            <w:tcW w:w="1249" w:type="pct"/>
          </w:tcPr>
          <w:p w14:paraId="49A26994" w14:textId="77777777" w:rsidR="008A1961" w:rsidRPr="00442838" w:rsidRDefault="008A1961" w:rsidP="008A1961">
            <w:pPr>
              <w:spacing w:line="360" w:lineRule="auto"/>
              <w:rPr>
                <w:sz w:val="24"/>
              </w:rPr>
            </w:pPr>
          </w:p>
        </w:tc>
        <w:tc>
          <w:tcPr>
            <w:tcW w:w="1251" w:type="pct"/>
          </w:tcPr>
          <w:p w14:paraId="76B93C69" w14:textId="77777777" w:rsidR="008A1961" w:rsidRPr="00442838" w:rsidRDefault="008A1961" w:rsidP="008A1961">
            <w:pPr>
              <w:spacing w:line="360" w:lineRule="auto"/>
              <w:rPr>
                <w:sz w:val="24"/>
              </w:rPr>
            </w:pPr>
          </w:p>
        </w:tc>
        <w:tc>
          <w:tcPr>
            <w:tcW w:w="1250" w:type="pct"/>
          </w:tcPr>
          <w:p w14:paraId="3B4F8CB1" w14:textId="77777777" w:rsidR="008A1961" w:rsidRPr="00442838" w:rsidRDefault="008A1961" w:rsidP="008A1961">
            <w:pPr>
              <w:spacing w:line="360" w:lineRule="auto"/>
              <w:rPr>
                <w:sz w:val="24"/>
              </w:rPr>
            </w:pPr>
          </w:p>
        </w:tc>
      </w:tr>
      <w:tr w:rsidR="008A1961" w:rsidRPr="00442838" w14:paraId="02B674CE" w14:textId="77777777" w:rsidTr="008A1961">
        <w:tc>
          <w:tcPr>
            <w:tcW w:w="1250" w:type="pct"/>
          </w:tcPr>
          <w:p w14:paraId="124E2D49" w14:textId="6F15D925" w:rsidR="008A1961" w:rsidRPr="00442838" w:rsidRDefault="0040250A" w:rsidP="008A1961">
            <w:pPr>
              <w:spacing w:line="360" w:lineRule="auto"/>
              <w:rPr>
                <w:sz w:val="24"/>
              </w:rPr>
            </w:pPr>
            <w:r>
              <w:rPr>
                <w:sz w:val="24"/>
              </w:rPr>
              <w:t>Persim Berry</w:t>
            </w:r>
          </w:p>
        </w:tc>
        <w:tc>
          <w:tcPr>
            <w:tcW w:w="1249" w:type="pct"/>
          </w:tcPr>
          <w:p w14:paraId="5C2C02FD" w14:textId="77777777" w:rsidR="008A1961" w:rsidRPr="00442838" w:rsidRDefault="008A1961" w:rsidP="008A1961">
            <w:pPr>
              <w:spacing w:line="360" w:lineRule="auto"/>
              <w:rPr>
                <w:sz w:val="24"/>
              </w:rPr>
            </w:pPr>
          </w:p>
        </w:tc>
        <w:tc>
          <w:tcPr>
            <w:tcW w:w="1251" w:type="pct"/>
          </w:tcPr>
          <w:p w14:paraId="1F7B89F7" w14:textId="77777777" w:rsidR="008A1961" w:rsidRPr="00442838" w:rsidRDefault="008A1961" w:rsidP="008A1961">
            <w:pPr>
              <w:spacing w:line="360" w:lineRule="auto"/>
              <w:rPr>
                <w:sz w:val="24"/>
              </w:rPr>
            </w:pPr>
          </w:p>
        </w:tc>
        <w:tc>
          <w:tcPr>
            <w:tcW w:w="1250" w:type="pct"/>
          </w:tcPr>
          <w:p w14:paraId="61688B57" w14:textId="77777777" w:rsidR="008A1961" w:rsidRPr="00442838" w:rsidRDefault="008A1961" w:rsidP="008A1961">
            <w:pPr>
              <w:spacing w:line="360" w:lineRule="auto"/>
              <w:rPr>
                <w:sz w:val="24"/>
              </w:rPr>
            </w:pPr>
          </w:p>
        </w:tc>
      </w:tr>
      <w:tr w:rsidR="008A1961" w:rsidRPr="00442838" w14:paraId="344BD50E" w14:textId="77777777" w:rsidTr="008A1961">
        <w:tc>
          <w:tcPr>
            <w:tcW w:w="1250" w:type="pct"/>
          </w:tcPr>
          <w:p w14:paraId="2CABC167" w14:textId="2055AAAC" w:rsidR="008A1961" w:rsidRPr="00442838" w:rsidRDefault="0040250A" w:rsidP="008A1961">
            <w:pPr>
              <w:spacing w:line="360" w:lineRule="auto"/>
              <w:rPr>
                <w:sz w:val="24"/>
              </w:rPr>
            </w:pPr>
            <w:r>
              <w:rPr>
                <w:sz w:val="24"/>
              </w:rPr>
              <w:t>Lum Berry</w:t>
            </w:r>
          </w:p>
        </w:tc>
        <w:tc>
          <w:tcPr>
            <w:tcW w:w="1249" w:type="pct"/>
          </w:tcPr>
          <w:p w14:paraId="54275998" w14:textId="77777777" w:rsidR="008A1961" w:rsidRPr="00442838" w:rsidRDefault="008A1961" w:rsidP="008A1961">
            <w:pPr>
              <w:spacing w:line="360" w:lineRule="auto"/>
              <w:rPr>
                <w:sz w:val="24"/>
              </w:rPr>
            </w:pPr>
          </w:p>
        </w:tc>
        <w:tc>
          <w:tcPr>
            <w:tcW w:w="1251" w:type="pct"/>
          </w:tcPr>
          <w:p w14:paraId="04A51083" w14:textId="77777777" w:rsidR="008A1961" w:rsidRPr="00442838" w:rsidRDefault="008A1961" w:rsidP="008A1961">
            <w:pPr>
              <w:spacing w:line="360" w:lineRule="auto"/>
              <w:rPr>
                <w:sz w:val="24"/>
              </w:rPr>
            </w:pPr>
          </w:p>
        </w:tc>
        <w:tc>
          <w:tcPr>
            <w:tcW w:w="1250" w:type="pct"/>
          </w:tcPr>
          <w:p w14:paraId="4B772178" w14:textId="77777777" w:rsidR="008A1961" w:rsidRPr="00442838" w:rsidRDefault="008A1961" w:rsidP="008A1961">
            <w:pPr>
              <w:spacing w:line="360" w:lineRule="auto"/>
              <w:rPr>
                <w:sz w:val="24"/>
              </w:rPr>
            </w:pPr>
          </w:p>
        </w:tc>
      </w:tr>
      <w:tr w:rsidR="008A1961" w:rsidRPr="00442838" w14:paraId="12846F7F" w14:textId="77777777" w:rsidTr="008A1961">
        <w:tc>
          <w:tcPr>
            <w:tcW w:w="1250" w:type="pct"/>
          </w:tcPr>
          <w:p w14:paraId="5C395978" w14:textId="365CD847" w:rsidR="008A1961" w:rsidRPr="00442838" w:rsidRDefault="0040250A" w:rsidP="008A1961">
            <w:pPr>
              <w:spacing w:line="360" w:lineRule="auto"/>
              <w:rPr>
                <w:sz w:val="24"/>
              </w:rPr>
            </w:pPr>
            <w:r>
              <w:rPr>
                <w:sz w:val="24"/>
              </w:rPr>
              <w:t>398</w:t>
            </w:r>
          </w:p>
        </w:tc>
        <w:tc>
          <w:tcPr>
            <w:tcW w:w="1249" w:type="pct"/>
          </w:tcPr>
          <w:p w14:paraId="1F2A3334" w14:textId="77777777" w:rsidR="008A1961" w:rsidRPr="00442838" w:rsidRDefault="008A1961" w:rsidP="008A1961">
            <w:pPr>
              <w:spacing w:line="360" w:lineRule="auto"/>
              <w:rPr>
                <w:sz w:val="24"/>
              </w:rPr>
            </w:pPr>
          </w:p>
        </w:tc>
        <w:tc>
          <w:tcPr>
            <w:tcW w:w="1251" w:type="pct"/>
          </w:tcPr>
          <w:p w14:paraId="30FB06DE" w14:textId="77777777" w:rsidR="008A1961" w:rsidRPr="00442838" w:rsidRDefault="008A1961" w:rsidP="008A1961">
            <w:pPr>
              <w:spacing w:line="360" w:lineRule="auto"/>
              <w:rPr>
                <w:sz w:val="24"/>
              </w:rPr>
            </w:pPr>
          </w:p>
        </w:tc>
        <w:tc>
          <w:tcPr>
            <w:tcW w:w="1250" w:type="pct"/>
          </w:tcPr>
          <w:p w14:paraId="2943363C" w14:textId="77777777" w:rsidR="008A1961" w:rsidRPr="00442838" w:rsidRDefault="008A1961" w:rsidP="008A1961">
            <w:pPr>
              <w:spacing w:line="360" w:lineRule="auto"/>
              <w:rPr>
                <w:sz w:val="24"/>
              </w:rPr>
            </w:pPr>
          </w:p>
        </w:tc>
      </w:tr>
      <w:tr w:rsidR="008A1961" w:rsidRPr="00442838" w14:paraId="5DAF8C78" w14:textId="77777777" w:rsidTr="008A1961">
        <w:tc>
          <w:tcPr>
            <w:tcW w:w="1250" w:type="pct"/>
          </w:tcPr>
          <w:p w14:paraId="7DB60A7D" w14:textId="77777777" w:rsidR="008A1961" w:rsidRPr="00442838" w:rsidRDefault="008A1961" w:rsidP="008A1961">
            <w:pPr>
              <w:spacing w:line="360" w:lineRule="auto"/>
              <w:rPr>
                <w:sz w:val="24"/>
              </w:rPr>
            </w:pPr>
          </w:p>
        </w:tc>
        <w:tc>
          <w:tcPr>
            <w:tcW w:w="1249" w:type="pct"/>
          </w:tcPr>
          <w:p w14:paraId="4BBD55D2" w14:textId="77777777" w:rsidR="008A1961" w:rsidRPr="00442838" w:rsidRDefault="008A1961" w:rsidP="008A1961">
            <w:pPr>
              <w:spacing w:line="360" w:lineRule="auto"/>
              <w:rPr>
                <w:sz w:val="24"/>
              </w:rPr>
            </w:pPr>
          </w:p>
        </w:tc>
        <w:tc>
          <w:tcPr>
            <w:tcW w:w="1251" w:type="pct"/>
          </w:tcPr>
          <w:p w14:paraId="39922F3C" w14:textId="77777777" w:rsidR="008A1961" w:rsidRPr="00442838" w:rsidRDefault="008A1961" w:rsidP="008A1961">
            <w:pPr>
              <w:spacing w:line="360" w:lineRule="auto"/>
              <w:rPr>
                <w:sz w:val="24"/>
              </w:rPr>
            </w:pPr>
          </w:p>
        </w:tc>
        <w:tc>
          <w:tcPr>
            <w:tcW w:w="1250" w:type="pct"/>
          </w:tcPr>
          <w:p w14:paraId="382AD163" w14:textId="77777777" w:rsidR="008A1961" w:rsidRPr="00442838" w:rsidRDefault="008A1961" w:rsidP="008A1961">
            <w:pPr>
              <w:spacing w:line="360" w:lineRule="auto"/>
              <w:rPr>
                <w:sz w:val="24"/>
              </w:rPr>
            </w:pPr>
          </w:p>
        </w:tc>
      </w:tr>
      <w:tr w:rsidR="008A1961" w:rsidRPr="00442838" w14:paraId="4B066E30" w14:textId="77777777" w:rsidTr="008A1961">
        <w:tc>
          <w:tcPr>
            <w:tcW w:w="1250" w:type="pct"/>
          </w:tcPr>
          <w:p w14:paraId="32ACB8B4" w14:textId="77777777" w:rsidR="008A1961" w:rsidRPr="00442838" w:rsidRDefault="008A1961" w:rsidP="008A1961">
            <w:pPr>
              <w:spacing w:line="360" w:lineRule="auto"/>
              <w:rPr>
                <w:sz w:val="24"/>
              </w:rPr>
            </w:pPr>
          </w:p>
        </w:tc>
        <w:tc>
          <w:tcPr>
            <w:tcW w:w="1249" w:type="pct"/>
          </w:tcPr>
          <w:p w14:paraId="27369474" w14:textId="77777777" w:rsidR="008A1961" w:rsidRPr="00442838" w:rsidRDefault="008A1961" w:rsidP="008A1961">
            <w:pPr>
              <w:spacing w:line="360" w:lineRule="auto"/>
              <w:rPr>
                <w:sz w:val="24"/>
              </w:rPr>
            </w:pPr>
          </w:p>
        </w:tc>
        <w:tc>
          <w:tcPr>
            <w:tcW w:w="1251" w:type="pct"/>
          </w:tcPr>
          <w:p w14:paraId="73E9EF6B" w14:textId="77777777" w:rsidR="008A1961" w:rsidRPr="00442838" w:rsidRDefault="008A1961" w:rsidP="008A1961">
            <w:pPr>
              <w:spacing w:line="360" w:lineRule="auto"/>
              <w:rPr>
                <w:sz w:val="24"/>
              </w:rPr>
            </w:pPr>
          </w:p>
        </w:tc>
        <w:tc>
          <w:tcPr>
            <w:tcW w:w="1250" w:type="pct"/>
          </w:tcPr>
          <w:p w14:paraId="7092CE6F" w14:textId="77777777" w:rsidR="008A1961" w:rsidRPr="00442838" w:rsidRDefault="008A1961" w:rsidP="008A1961">
            <w:pPr>
              <w:spacing w:line="360" w:lineRule="auto"/>
              <w:rPr>
                <w:sz w:val="24"/>
              </w:rPr>
            </w:pPr>
          </w:p>
        </w:tc>
      </w:tr>
      <w:tr w:rsidR="008A1961" w:rsidRPr="00442838" w14:paraId="451F7444" w14:textId="77777777" w:rsidTr="008A1961">
        <w:tc>
          <w:tcPr>
            <w:tcW w:w="1250" w:type="pct"/>
          </w:tcPr>
          <w:p w14:paraId="50BDF6A3" w14:textId="77777777" w:rsidR="008A1961" w:rsidRPr="00442838" w:rsidRDefault="008A1961" w:rsidP="008A1961">
            <w:pPr>
              <w:spacing w:line="360" w:lineRule="auto"/>
              <w:rPr>
                <w:sz w:val="24"/>
              </w:rPr>
            </w:pPr>
          </w:p>
        </w:tc>
        <w:tc>
          <w:tcPr>
            <w:tcW w:w="1249" w:type="pct"/>
          </w:tcPr>
          <w:p w14:paraId="22ABA4D5" w14:textId="77777777" w:rsidR="008A1961" w:rsidRPr="00442838" w:rsidRDefault="008A1961" w:rsidP="008A1961">
            <w:pPr>
              <w:spacing w:line="360" w:lineRule="auto"/>
              <w:rPr>
                <w:sz w:val="24"/>
              </w:rPr>
            </w:pPr>
          </w:p>
        </w:tc>
        <w:tc>
          <w:tcPr>
            <w:tcW w:w="1251" w:type="pct"/>
          </w:tcPr>
          <w:p w14:paraId="2DDF3C26" w14:textId="77777777" w:rsidR="008A1961" w:rsidRPr="00442838" w:rsidRDefault="008A1961" w:rsidP="008A1961">
            <w:pPr>
              <w:spacing w:line="360" w:lineRule="auto"/>
              <w:rPr>
                <w:sz w:val="24"/>
              </w:rPr>
            </w:pPr>
          </w:p>
        </w:tc>
        <w:tc>
          <w:tcPr>
            <w:tcW w:w="1250" w:type="pct"/>
          </w:tcPr>
          <w:p w14:paraId="68133D31" w14:textId="77777777" w:rsidR="008A1961" w:rsidRPr="00442838" w:rsidRDefault="008A1961" w:rsidP="008A1961">
            <w:pPr>
              <w:spacing w:line="360" w:lineRule="auto"/>
              <w:rPr>
                <w:sz w:val="24"/>
              </w:rPr>
            </w:pPr>
          </w:p>
        </w:tc>
      </w:tr>
      <w:tr w:rsidR="008A1961" w:rsidRPr="00442838" w14:paraId="5A08B0E9" w14:textId="77777777" w:rsidTr="008A1961">
        <w:tc>
          <w:tcPr>
            <w:tcW w:w="1250" w:type="pct"/>
          </w:tcPr>
          <w:p w14:paraId="62BC2B05" w14:textId="77777777" w:rsidR="008A1961" w:rsidRPr="00442838" w:rsidRDefault="008A1961" w:rsidP="008A1961">
            <w:pPr>
              <w:spacing w:line="360" w:lineRule="auto"/>
              <w:rPr>
                <w:sz w:val="24"/>
              </w:rPr>
            </w:pPr>
          </w:p>
        </w:tc>
        <w:tc>
          <w:tcPr>
            <w:tcW w:w="1249" w:type="pct"/>
          </w:tcPr>
          <w:p w14:paraId="67CB423F" w14:textId="77777777" w:rsidR="008A1961" w:rsidRPr="00442838" w:rsidRDefault="008A1961" w:rsidP="008A1961">
            <w:pPr>
              <w:spacing w:line="360" w:lineRule="auto"/>
              <w:rPr>
                <w:sz w:val="24"/>
              </w:rPr>
            </w:pPr>
          </w:p>
        </w:tc>
        <w:tc>
          <w:tcPr>
            <w:tcW w:w="1251" w:type="pct"/>
          </w:tcPr>
          <w:p w14:paraId="7BB94625" w14:textId="77777777" w:rsidR="008A1961" w:rsidRPr="00442838" w:rsidRDefault="008A1961" w:rsidP="008A1961">
            <w:pPr>
              <w:spacing w:line="360" w:lineRule="auto"/>
              <w:rPr>
                <w:sz w:val="24"/>
              </w:rPr>
            </w:pPr>
          </w:p>
        </w:tc>
        <w:tc>
          <w:tcPr>
            <w:tcW w:w="1250" w:type="pct"/>
          </w:tcPr>
          <w:p w14:paraId="0DC502CA" w14:textId="77777777" w:rsidR="008A1961" w:rsidRPr="00442838" w:rsidRDefault="008A1961" w:rsidP="008A1961">
            <w:pPr>
              <w:spacing w:line="360" w:lineRule="auto"/>
              <w:rPr>
                <w:sz w:val="24"/>
              </w:rPr>
            </w:pPr>
          </w:p>
        </w:tc>
      </w:tr>
      <w:tr w:rsidR="008A1961" w:rsidRPr="00442838" w14:paraId="2DEE0EDA" w14:textId="77777777" w:rsidTr="008A1961">
        <w:tc>
          <w:tcPr>
            <w:tcW w:w="1250" w:type="pct"/>
          </w:tcPr>
          <w:p w14:paraId="1A77B6F5" w14:textId="77777777" w:rsidR="008A1961" w:rsidRPr="00442838" w:rsidRDefault="008A1961" w:rsidP="008A1961">
            <w:pPr>
              <w:spacing w:line="360" w:lineRule="auto"/>
              <w:rPr>
                <w:sz w:val="24"/>
              </w:rPr>
            </w:pPr>
          </w:p>
        </w:tc>
        <w:tc>
          <w:tcPr>
            <w:tcW w:w="1249" w:type="pct"/>
          </w:tcPr>
          <w:p w14:paraId="7DB2A673" w14:textId="77777777" w:rsidR="008A1961" w:rsidRPr="00442838" w:rsidRDefault="008A1961" w:rsidP="008A1961">
            <w:pPr>
              <w:spacing w:line="360" w:lineRule="auto"/>
              <w:rPr>
                <w:sz w:val="24"/>
              </w:rPr>
            </w:pPr>
          </w:p>
        </w:tc>
        <w:tc>
          <w:tcPr>
            <w:tcW w:w="1251" w:type="pct"/>
          </w:tcPr>
          <w:p w14:paraId="49A874A0" w14:textId="77777777" w:rsidR="008A1961" w:rsidRPr="00442838" w:rsidRDefault="008A1961" w:rsidP="008A1961">
            <w:pPr>
              <w:spacing w:line="360" w:lineRule="auto"/>
              <w:rPr>
                <w:sz w:val="24"/>
              </w:rPr>
            </w:pPr>
          </w:p>
        </w:tc>
        <w:tc>
          <w:tcPr>
            <w:tcW w:w="1250" w:type="pct"/>
          </w:tcPr>
          <w:p w14:paraId="5E8EF8DD" w14:textId="77777777" w:rsidR="008A1961" w:rsidRPr="00442838" w:rsidRDefault="008A1961" w:rsidP="008A1961">
            <w:pPr>
              <w:spacing w:line="360" w:lineRule="auto"/>
              <w:rPr>
                <w:sz w:val="24"/>
              </w:rPr>
            </w:pPr>
          </w:p>
        </w:tc>
      </w:tr>
      <w:tr w:rsidR="008A1961" w:rsidRPr="00442838" w14:paraId="7D90D116" w14:textId="77777777" w:rsidTr="008A1961">
        <w:tc>
          <w:tcPr>
            <w:tcW w:w="1250" w:type="pct"/>
          </w:tcPr>
          <w:p w14:paraId="20BC8F7F" w14:textId="77777777" w:rsidR="008A1961" w:rsidRPr="00442838" w:rsidRDefault="008A1961" w:rsidP="008A1961">
            <w:pPr>
              <w:spacing w:line="360" w:lineRule="auto"/>
              <w:rPr>
                <w:sz w:val="24"/>
              </w:rPr>
            </w:pPr>
          </w:p>
        </w:tc>
        <w:tc>
          <w:tcPr>
            <w:tcW w:w="1249" w:type="pct"/>
          </w:tcPr>
          <w:p w14:paraId="7CD9CDDB" w14:textId="77777777" w:rsidR="008A1961" w:rsidRPr="00442838" w:rsidRDefault="008A1961" w:rsidP="008A1961">
            <w:pPr>
              <w:spacing w:line="360" w:lineRule="auto"/>
              <w:rPr>
                <w:sz w:val="24"/>
              </w:rPr>
            </w:pPr>
          </w:p>
        </w:tc>
        <w:tc>
          <w:tcPr>
            <w:tcW w:w="1251" w:type="pct"/>
          </w:tcPr>
          <w:p w14:paraId="4ABB38C7" w14:textId="77777777" w:rsidR="008A1961" w:rsidRPr="00442838" w:rsidRDefault="008A1961" w:rsidP="008A1961">
            <w:pPr>
              <w:spacing w:line="360" w:lineRule="auto"/>
              <w:rPr>
                <w:sz w:val="24"/>
              </w:rPr>
            </w:pPr>
          </w:p>
        </w:tc>
        <w:tc>
          <w:tcPr>
            <w:tcW w:w="1250" w:type="pct"/>
          </w:tcPr>
          <w:p w14:paraId="0B7E0BA1" w14:textId="77777777" w:rsidR="008A1961" w:rsidRPr="00442838" w:rsidRDefault="008A1961" w:rsidP="008A1961">
            <w:pPr>
              <w:spacing w:line="360" w:lineRule="auto"/>
              <w:rPr>
                <w:sz w:val="24"/>
              </w:rPr>
            </w:pPr>
          </w:p>
        </w:tc>
      </w:tr>
      <w:tr w:rsidR="008A1961" w:rsidRPr="00442838" w14:paraId="038E6F38" w14:textId="77777777" w:rsidTr="008A1961">
        <w:tc>
          <w:tcPr>
            <w:tcW w:w="1250" w:type="pct"/>
          </w:tcPr>
          <w:p w14:paraId="37B242A3" w14:textId="77777777" w:rsidR="008A1961" w:rsidRPr="00442838" w:rsidRDefault="008A1961" w:rsidP="008A1961">
            <w:pPr>
              <w:spacing w:line="360" w:lineRule="auto"/>
              <w:rPr>
                <w:sz w:val="24"/>
              </w:rPr>
            </w:pPr>
          </w:p>
        </w:tc>
        <w:tc>
          <w:tcPr>
            <w:tcW w:w="1249" w:type="pct"/>
          </w:tcPr>
          <w:p w14:paraId="4CB3349E" w14:textId="77777777" w:rsidR="008A1961" w:rsidRPr="00442838" w:rsidRDefault="008A1961" w:rsidP="008A1961">
            <w:pPr>
              <w:spacing w:line="360" w:lineRule="auto"/>
              <w:rPr>
                <w:sz w:val="24"/>
              </w:rPr>
            </w:pPr>
          </w:p>
        </w:tc>
        <w:tc>
          <w:tcPr>
            <w:tcW w:w="1251" w:type="pct"/>
          </w:tcPr>
          <w:p w14:paraId="11F65D3B" w14:textId="77777777" w:rsidR="008A1961" w:rsidRPr="00442838" w:rsidRDefault="008A1961" w:rsidP="008A1961">
            <w:pPr>
              <w:spacing w:line="360" w:lineRule="auto"/>
              <w:rPr>
                <w:sz w:val="24"/>
              </w:rPr>
            </w:pPr>
          </w:p>
        </w:tc>
        <w:tc>
          <w:tcPr>
            <w:tcW w:w="1250" w:type="pct"/>
          </w:tcPr>
          <w:p w14:paraId="33634D04" w14:textId="77777777" w:rsidR="008A1961" w:rsidRPr="00442838" w:rsidRDefault="008A1961" w:rsidP="008A1961">
            <w:pPr>
              <w:spacing w:line="360" w:lineRule="auto"/>
              <w:rPr>
                <w:sz w:val="24"/>
              </w:rPr>
            </w:pPr>
          </w:p>
        </w:tc>
      </w:tr>
      <w:tr w:rsidR="008A1961" w:rsidRPr="00442838" w14:paraId="6D4B7BF0" w14:textId="77777777" w:rsidTr="008A1961">
        <w:tc>
          <w:tcPr>
            <w:tcW w:w="1250" w:type="pct"/>
          </w:tcPr>
          <w:p w14:paraId="0A4D65E1" w14:textId="77777777" w:rsidR="008A1961" w:rsidRPr="00442838" w:rsidRDefault="008A1961" w:rsidP="008A1961">
            <w:pPr>
              <w:spacing w:line="360" w:lineRule="auto"/>
              <w:rPr>
                <w:sz w:val="24"/>
              </w:rPr>
            </w:pPr>
          </w:p>
        </w:tc>
        <w:tc>
          <w:tcPr>
            <w:tcW w:w="1249" w:type="pct"/>
          </w:tcPr>
          <w:p w14:paraId="564A147F" w14:textId="77777777" w:rsidR="008A1961" w:rsidRPr="00442838" w:rsidRDefault="008A1961" w:rsidP="008A1961">
            <w:pPr>
              <w:spacing w:line="360" w:lineRule="auto"/>
              <w:rPr>
                <w:sz w:val="24"/>
              </w:rPr>
            </w:pPr>
          </w:p>
        </w:tc>
        <w:tc>
          <w:tcPr>
            <w:tcW w:w="1251" w:type="pct"/>
          </w:tcPr>
          <w:p w14:paraId="730128F8" w14:textId="77777777" w:rsidR="008A1961" w:rsidRPr="00442838" w:rsidRDefault="008A1961" w:rsidP="008A1961">
            <w:pPr>
              <w:spacing w:line="360" w:lineRule="auto"/>
              <w:rPr>
                <w:sz w:val="24"/>
              </w:rPr>
            </w:pPr>
          </w:p>
        </w:tc>
        <w:tc>
          <w:tcPr>
            <w:tcW w:w="1250" w:type="pct"/>
          </w:tcPr>
          <w:p w14:paraId="0E8DB453" w14:textId="77777777" w:rsidR="008A1961" w:rsidRPr="00442838" w:rsidRDefault="008A1961" w:rsidP="008A1961">
            <w:pPr>
              <w:spacing w:line="360" w:lineRule="auto"/>
              <w:rPr>
                <w:sz w:val="24"/>
              </w:rPr>
            </w:pPr>
          </w:p>
        </w:tc>
      </w:tr>
      <w:tr w:rsidR="008A1961" w:rsidRPr="00442838" w14:paraId="7C989C0E" w14:textId="77777777" w:rsidTr="008A1961">
        <w:tc>
          <w:tcPr>
            <w:tcW w:w="1250" w:type="pct"/>
          </w:tcPr>
          <w:p w14:paraId="03DE9157" w14:textId="77777777" w:rsidR="008A1961" w:rsidRPr="00442838" w:rsidRDefault="008A1961" w:rsidP="008A1961">
            <w:pPr>
              <w:spacing w:line="360" w:lineRule="auto"/>
              <w:rPr>
                <w:sz w:val="24"/>
              </w:rPr>
            </w:pPr>
          </w:p>
        </w:tc>
        <w:tc>
          <w:tcPr>
            <w:tcW w:w="1249" w:type="pct"/>
          </w:tcPr>
          <w:p w14:paraId="0C7A607E" w14:textId="77777777" w:rsidR="008A1961" w:rsidRPr="00442838" w:rsidRDefault="008A1961" w:rsidP="008A1961">
            <w:pPr>
              <w:spacing w:line="360" w:lineRule="auto"/>
              <w:rPr>
                <w:sz w:val="24"/>
              </w:rPr>
            </w:pPr>
          </w:p>
        </w:tc>
        <w:tc>
          <w:tcPr>
            <w:tcW w:w="1251" w:type="pct"/>
          </w:tcPr>
          <w:p w14:paraId="4DD489DB" w14:textId="77777777" w:rsidR="008A1961" w:rsidRPr="00442838" w:rsidRDefault="008A1961" w:rsidP="008A1961">
            <w:pPr>
              <w:spacing w:line="360" w:lineRule="auto"/>
              <w:rPr>
                <w:sz w:val="24"/>
              </w:rPr>
            </w:pPr>
          </w:p>
        </w:tc>
        <w:tc>
          <w:tcPr>
            <w:tcW w:w="1250" w:type="pct"/>
          </w:tcPr>
          <w:p w14:paraId="6DB9665B" w14:textId="77777777" w:rsidR="008A1961" w:rsidRPr="00442838" w:rsidRDefault="008A1961" w:rsidP="008A1961">
            <w:pPr>
              <w:spacing w:line="360" w:lineRule="auto"/>
              <w:rPr>
                <w:sz w:val="24"/>
              </w:rPr>
            </w:pPr>
          </w:p>
        </w:tc>
      </w:tr>
      <w:tr w:rsidR="008A1961" w:rsidRPr="00442838" w14:paraId="51AF9DB6" w14:textId="77777777" w:rsidTr="008A1961">
        <w:tc>
          <w:tcPr>
            <w:tcW w:w="1250" w:type="pct"/>
          </w:tcPr>
          <w:p w14:paraId="05A7AD9D" w14:textId="77777777" w:rsidR="008A1961" w:rsidRPr="00442838" w:rsidRDefault="008A1961" w:rsidP="008A1961">
            <w:pPr>
              <w:spacing w:line="360" w:lineRule="auto"/>
              <w:rPr>
                <w:sz w:val="24"/>
              </w:rPr>
            </w:pPr>
          </w:p>
        </w:tc>
        <w:tc>
          <w:tcPr>
            <w:tcW w:w="1249" w:type="pct"/>
          </w:tcPr>
          <w:p w14:paraId="0CBC2280" w14:textId="77777777" w:rsidR="008A1961" w:rsidRPr="00442838" w:rsidRDefault="008A1961" w:rsidP="008A1961">
            <w:pPr>
              <w:spacing w:line="360" w:lineRule="auto"/>
              <w:rPr>
                <w:sz w:val="24"/>
              </w:rPr>
            </w:pPr>
          </w:p>
        </w:tc>
        <w:tc>
          <w:tcPr>
            <w:tcW w:w="1251" w:type="pct"/>
          </w:tcPr>
          <w:p w14:paraId="28844066" w14:textId="77777777" w:rsidR="008A1961" w:rsidRPr="00442838" w:rsidRDefault="008A1961" w:rsidP="008A1961">
            <w:pPr>
              <w:spacing w:line="360" w:lineRule="auto"/>
              <w:rPr>
                <w:sz w:val="24"/>
              </w:rPr>
            </w:pPr>
          </w:p>
        </w:tc>
        <w:tc>
          <w:tcPr>
            <w:tcW w:w="1250" w:type="pct"/>
          </w:tcPr>
          <w:p w14:paraId="74A74FDC" w14:textId="77777777" w:rsidR="008A1961" w:rsidRPr="00442838" w:rsidRDefault="008A1961" w:rsidP="008A1961">
            <w:pPr>
              <w:spacing w:line="360" w:lineRule="auto"/>
              <w:rPr>
                <w:sz w:val="24"/>
              </w:rPr>
            </w:pPr>
          </w:p>
        </w:tc>
      </w:tr>
      <w:tr w:rsidR="008A1961" w:rsidRPr="00442838" w14:paraId="4EE81960" w14:textId="77777777" w:rsidTr="008A1961">
        <w:tc>
          <w:tcPr>
            <w:tcW w:w="1250" w:type="pct"/>
          </w:tcPr>
          <w:p w14:paraId="59423372" w14:textId="77777777" w:rsidR="008A1961" w:rsidRPr="00442838" w:rsidRDefault="008A1961" w:rsidP="008A1961">
            <w:pPr>
              <w:spacing w:line="360" w:lineRule="auto"/>
              <w:rPr>
                <w:sz w:val="24"/>
              </w:rPr>
            </w:pPr>
          </w:p>
        </w:tc>
        <w:tc>
          <w:tcPr>
            <w:tcW w:w="1249" w:type="pct"/>
          </w:tcPr>
          <w:p w14:paraId="5BBC7E92" w14:textId="77777777" w:rsidR="008A1961" w:rsidRPr="00442838" w:rsidRDefault="008A1961" w:rsidP="008A1961">
            <w:pPr>
              <w:spacing w:line="360" w:lineRule="auto"/>
              <w:rPr>
                <w:sz w:val="24"/>
              </w:rPr>
            </w:pPr>
          </w:p>
        </w:tc>
        <w:tc>
          <w:tcPr>
            <w:tcW w:w="1251" w:type="pct"/>
          </w:tcPr>
          <w:p w14:paraId="69507EEE" w14:textId="77777777" w:rsidR="008A1961" w:rsidRPr="00442838" w:rsidRDefault="008A1961" w:rsidP="008A1961">
            <w:pPr>
              <w:spacing w:line="360" w:lineRule="auto"/>
              <w:rPr>
                <w:sz w:val="24"/>
              </w:rPr>
            </w:pPr>
          </w:p>
        </w:tc>
        <w:tc>
          <w:tcPr>
            <w:tcW w:w="1250" w:type="pct"/>
          </w:tcPr>
          <w:p w14:paraId="50224CC6" w14:textId="77777777" w:rsidR="008A1961" w:rsidRPr="00442838" w:rsidRDefault="008A1961" w:rsidP="008A1961">
            <w:pPr>
              <w:spacing w:line="360" w:lineRule="auto"/>
              <w:rPr>
                <w:sz w:val="24"/>
              </w:rPr>
            </w:pPr>
          </w:p>
        </w:tc>
      </w:tr>
      <w:tr w:rsidR="008A1961" w:rsidRPr="00442838" w14:paraId="2F389EDD" w14:textId="77777777" w:rsidTr="008A1961">
        <w:tc>
          <w:tcPr>
            <w:tcW w:w="1250" w:type="pct"/>
          </w:tcPr>
          <w:p w14:paraId="392262B9" w14:textId="77777777" w:rsidR="008A1961" w:rsidRPr="00442838" w:rsidRDefault="008A1961" w:rsidP="008A1961">
            <w:pPr>
              <w:spacing w:line="360" w:lineRule="auto"/>
              <w:rPr>
                <w:sz w:val="24"/>
              </w:rPr>
            </w:pPr>
          </w:p>
        </w:tc>
        <w:tc>
          <w:tcPr>
            <w:tcW w:w="1249" w:type="pct"/>
          </w:tcPr>
          <w:p w14:paraId="77322DCB" w14:textId="77777777" w:rsidR="008A1961" w:rsidRPr="00442838" w:rsidRDefault="008A1961" w:rsidP="008A1961">
            <w:pPr>
              <w:spacing w:line="360" w:lineRule="auto"/>
              <w:rPr>
                <w:sz w:val="24"/>
              </w:rPr>
            </w:pPr>
          </w:p>
        </w:tc>
        <w:tc>
          <w:tcPr>
            <w:tcW w:w="1251" w:type="pct"/>
          </w:tcPr>
          <w:p w14:paraId="5B13B5BD" w14:textId="77777777" w:rsidR="008A1961" w:rsidRPr="00442838" w:rsidRDefault="008A1961" w:rsidP="008A1961">
            <w:pPr>
              <w:spacing w:line="360" w:lineRule="auto"/>
              <w:rPr>
                <w:sz w:val="24"/>
              </w:rPr>
            </w:pPr>
          </w:p>
        </w:tc>
        <w:tc>
          <w:tcPr>
            <w:tcW w:w="1250" w:type="pct"/>
          </w:tcPr>
          <w:p w14:paraId="1E2FEA34" w14:textId="77777777" w:rsidR="008A1961" w:rsidRPr="00442838" w:rsidRDefault="008A1961" w:rsidP="008A1961">
            <w:pPr>
              <w:spacing w:line="360" w:lineRule="auto"/>
              <w:rPr>
                <w:sz w:val="24"/>
              </w:rPr>
            </w:pPr>
          </w:p>
        </w:tc>
      </w:tr>
      <w:tr w:rsidR="008A1961" w:rsidRPr="00442838" w14:paraId="4B6832F3" w14:textId="77777777" w:rsidTr="008A1961">
        <w:tc>
          <w:tcPr>
            <w:tcW w:w="1250" w:type="pct"/>
          </w:tcPr>
          <w:p w14:paraId="2A335330" w14:textId="77777777" w:rsidR="008A1961" w:rsidRPr="00442838" w:rsidRDefault="008A1961" w:rsidP="008A1961">
            <w:pPr>
              <w:spacing w:line="360" w:lineRule="auto"/>
              <w:rPr>
                <w:sz w:val="24"/>
              </w:rPr>
            </w:pPr>
          </w:p>
        </w:tc>
        <w:tc>
          <w:tcPr>
            <w:tcW w:w="1249" w:type="pct"/>
          </w:tcPr>
          <w:p w14:paraId="0E0B162F" w14:textId="77777777" w:rsidR="008A1961" w:rsidRPr="00442838" w:rsidRDefault="008A1961" w:rsidP="008A1961">
            <w:pPr>
              <w:spacing w:line="360" w:lineRule="auto"/>
              <w:rPr>
                <w:sz w:val="24"/>
              </w:rPr>
            </w:pPr>
          </w:p>
        </w:tc>
        <w:tc>
          <w:tcPr>
            <w:tcW w:w="1251" w:type="pct"/>
          </w:tcPr>
          <w:p w14:paraId="5A5EAFF6" w14:textId="77777777" w:rsidR="008A1961" w:rsidRPr="00442838" w:rsidRDefault="008A1961" w:rsidP="008A1961">
            <w:pPr>
              <w:spacing w:line="360" w:lineRule="auto"/>
              <w:rPr>
                <w:sz w:val="24"/>
              </w:rPr>
            </w:pPr>
          </w:p>
        </w:tc>
        <w:tc>
          <w:tcPr>
            <w:tcW w:w="1250" w:type="pct"/>
          </w:tcPr>
          <w:p w14:paraId="7D91549E" w14:textId="77777777" w:rsidR="008A1961" w:rsidRPr="00442838" w:rsidRDefault="008A1961" w:rsidP="008A1961">
            <w:pPr>
              <w:spacing w:line="360" w:lineRule="auto"/>
              <w:rPr>
                <w:sz w:val="24"/>
              </w:rPr>
            </w:pPr>
          </w:p>
        </w:tc>
      </w:tr>
      <w:tr w:rsidR="008A1961" w:rsidRPr="00442838" w14:paraId="1FBC8469" w14:textId="77777777" w:rsidTr="008A1961">
        <w:tc>
          <w:tcPr>
            <w:tcW w:w="1250" w:type="pct"/>
          </w:tcPr>
          <w:p w14:paraId="7777705C" w14:textId="77777777" w:rsidR="008A1961" w:rsidRPr="00442838" w:rsidRDefault="008A1961" w:rsidP="008A1961">
            <w:pPr>
              <w:spacing w:line="360" w:lineRule="auto"/>
              <w:rPr>
                <w:sz w:val="24"/>
              </w:rPr>
            </w:pPr>
          </w:p>
        </w:tc>
        <w:tc>
          <w:tcPr>
            <w:tcW w:w="1249" w:type="pct"/>
          </w:tcPr>
          <w:p w14:paraId="3C1E82B1" w14:textId="77777777" w:rsidR="008A1961" w:rsidRPr="00442838" w:rsidRDefault="008A1961" w:rsidP="008A1961">
            <w:pPr>
              <w:spacing w:line="360" w:lineRule="auto"/>
              <w:rPr>
                <w:sz w:val="24"/>
              </w:rPr>
            </w:pPr>
          </w:p>
        </w:tc>
        <w:tc>
          <w:tcPr>
            <w:tcW w:w="1251" w:type="pct"/>
          </w:tcPr>
          <w:p w14:paraId="79889125" w14:textId="77777777" w:rsidR="008A1961" w:rsidRPr="00442838" w:rsidRDefault="008A1961" w:rsidP="008A1961">
            <w:pPr>
              <w:spacing w:line="360" w:lineRule="auto"/>
              <w:rPr>
                <w:sz w:val="24"/>
              </w:rPr>
            </w:pPr>
          </w:p>
        </w:tc>
        <w:tc>
          <w:tcPr>
            <w:tcW w:w="1250" w:type="pct"/>
          </w:tcPr>
          <w:p w14:paraId="07353846" w14:textId="77777777" w:rsidR="008A1961" w:rsidRPr="00442838" w:rsidRDefault="008A1961" w:rsidP="008A1961">
            <w:pPr>
              <w:spacing w:line="360" w:lineRule="auto"/>
              <w:rPr>
                <w:sz w:val="24"/>
              </w:rPr>
            </w:pPr>
          </w:p>
        </w:tc>
      </w:tr>
      <w:tr w:rsidR="008A1961" w:rsidRPr="00442838" w14:paraId="31296567" w14:textId="77777777" w:rsidTr="008A1961">
        <w:tc>
          <w:tcPr>
            <w:tcW w:w="1250" w:type="pct"/>
          </w:tcPr>
          <w:p w14:paraId="1E3085B7" w14:textId="77777777" w:rsidR="008A1961" w:rsidRPr="00442838" w:rsidRDefault="008A1961" w:rsidP="008A1961">
            <w:pPr>
              <w:spacing w:line="360" w:lineRule="auto"/>
              <w:rPr>
                <w:sz w:val="24"/>
              </w:rPr>
            </w:pPr>
          </w:p>
        </w:tc>
        <w:tc>
          <w:tcPr>
            <w:tcW w:w="1249" w:type="pct"/>
          </w:tcPr>
          <w:p w14:paraId="46868197" w14:textId="77777777" w:rsidR="008A1961" w:rsidRPr="00442838" w:rsidRDefault="008A1961" w:rsidP="008A1961">
            <w:pPr>
              <w:spacing w:line="360" w:lineRule="auto"/>
              <w:rPr>
                <w:sz w:val="24"/>
              </w:rPr>
            </w:pPr>
          </w:p>
        </w:tc>
        <w:tc>
          <w:tcPr>
            <w:tcW w:w="1251" w:type="pct"/>
          </w:tcPr>
          <w:p w14:paraId="31265BF7" w14:textId="77777777" w:rsidR="008A1961" w:rsidRPr="00442838" w:rsidRDefault="008A1961" w:rsidP="008A1961">
            <w:pPr>
              <w:spacing w:line="360" w:lineRule="auto"/>
              <w:rPr>
                <w:sz w:val="24"/>
              </w:rPr>
            </w:pPr>
          </w:p>
        </w:tc>
        <w:tc>
          <w:tcPr>
            <w:tcW w:w="1250" w:type="pct"/>
          </w:tcPr>
          <w:p w14:paraId="27A2F1F7" w14:textId="77777777" w:rsidR="008A1961" w:rsidRPr="00442838" w:rsidRDefault="008A1961" w:rsidP="008A1961">
            <w:pPr>
              <w:spacing w:line="360" w:lineRule="auto"/>
              <w:rPr>
                <w:sz w:val="24"/>
              </w:rPr>
            </w:pPr>
          </w:p>
        </w:tc>
      </w:tr>
      <w:tr w:rsidR="008A1961" w:rsidRPr="00442838" w14:paraId="48A2CDC6" w14:textId="77777777" w:rsidTr="008A1961">
        <w:tc>
          <w:tcPr>
            <w:tcW w:w="1250" w:type="pct"/>
          </w:tcPr>
          <w:p w14:paraId="1C23DDA3" w14:textId="77777777" w:rsidR="008A1961" w:rsidRPr="00442838" w:rsidRDefault="008A1961" w:rsidP="008A1961">
            <w:pPr>
              <w:spacing w:line="360" w:lineRule="auto"/>
              <w:rPr>
                <w:sz w:val="24"/>
              </w:rPr>
            </w:pPr>
          </w:p>
        </w:tc>
        <w:tc>
          <w:tcPr>
            <w:tcW w:w="1249" w:type="pct"/>
          </w:tcPr>
          <w:p w14:paraId="26FA790E" w14:textId="77777777" w:rsidR="008A1961" w:rsidRPr="00442838" w:rsidRDefault="008A1961" w:rsidP="008A1961">
            <w:pPr>
              <w:spacing w:line="360" w:lineRule="auto"/>
              <w:rPr>
                <w:sz w:val="24"/>
              </w:rPr>
            </w:pPr>
          </w:p>
        </w:tc>
        <w:tc>
          <w:tcPr>
            <w:tcW w:w="1251" w:type="pct"/>
          </w:tcPr>
          <w:p w14:paraId="7202C275" w14:textId="77777777" w:rsidR="008A1961" w:rsidRPr="00442838" w:rsidRDefault="008A1961" w:rsidP="008A1961">
            <w:pPr>
              <w:spacing w:line="360" w:lineRule="auto"/>
              <w:rPr>
                <w:sz w:val="24"/>
              </w:rPr>
            </w:pPr>
          </w:p>
        </w:tc>
        <w:tc>
          <w:tcPr>
            <w:tcW w:w="1250" w:type="pct"/>
          </w:tcPr>
          <w:p w14:paraId="6EEB016E" w14:textId="77777777" w:rsidR="008A1961" w:rsidRPr="00442838" w:rsidRDefault="008A1961" w:rsidP="008A1961">
            <w:pPr>
              <w:spacing w:line="360" w:lineRule="auto"/>
              <w:rPr>
                <w:sz w:val="24"/>
              </w:rPr>
            </w:pPr>
          </w:p>
        </w:tc>
      </w:tr>
      <w:tr w:rsidR="008A1961" w:rsidRPr="00442838" w14:paraId="0211D65A" w14:textId="77777777" w:rsidTr="008A1961">
        <w:tc>
          <w:tcPr>
            <w:tcW w:w="1250" w:type="pct"/>
          </w:tcPr>
          <w:p w14:paraId="28BD05AA" w14:textId="77777777" w:rsidR="008A1961" w:rsidRPr="00442838" w:rsidRDefault="008A1961" w:rsidP="008A1961">
            <w:pPr>
              <w:spacing w:line="360" w:lineRule="auto"/>
              <w:rPr>
                <w:sz w:val="24"/>
              </w:rPr>
            </w:pPr>
          </w:p>
        </w:tc>
        <w:tc>
          <w:tcPr>
            <w:tcW w:w="1249" w:type="pct"/>
          </w:tcPr>
          <w:p w14:paraId="768F1156" w14:textId="77777777" w:rsidR="008A1961" w:rsidRPr="00442838" w:rsidRDefault="008A1961" w:rsidP="008A1961">
            <w:pPr>
              <w:spacing w:line="360" w:lineRule="auto"/>
              <w:rPr>
                <w:sz w:val="24"/>
              </w:rPr>
            </w:pPr>
          </w:p>
        </w:tc>
        <w:tc>
          <w:tcPr>
            <w:tcW w:w="1251" w:type="pct"/>
          </w:tcPr>
          <w:p w14:paraId="6999147D" w14:textId="77777777" w:rsidR="008A1961" w:rsidRPr="00442838" w:rsidRDefault="008A1961" w:rsidP="008A1961">
            <w:pPr>
              <w:spacing w:line="360" w:lineRule="auto"/>
              <w:rPr>
                <w:sz w:val="24"/>
              </w:rPr>
            </w:pPr>
          </w:p>
        </w:tc>
        <w:tc>
          <w:tcPr>
            <w:tcW w:w="1250" w:type="pct"/>
          </w:tcPr>
          <w:p w14:paraId="30B3F02E" w14:textId="77777777" w:rsidR="008A1961" w:rsidRPr="00442838" w:rsidRDefault="008A1961" w:rsidP="008A1961">
            <w:pPr>
              <w:spacing w:line="360" w:lineRule="auto"/>
              <w:rPr>
                <w:sz w:val="24"/>
              </w:rPr>
            </w:pPr>
          </w:p>
        </w:tc>
      </w:tr>
      <w:tr w:rsidR="008A1961" w:rsidRPr="00442838" w14:paraId="40C92E63" w14:textId="77777777" w:rsidTr="008A1961">
        <w:tc>
          <w:tcPr>
            <w:tcW w:w="1250" w:type="pct"/>
          </w:tcPr>
          <w:p w14:paraId="0158F2AC" w14:textId="77777777" w:rsidR="008A1961" w:rsidRPr="00442838" w:rsidRDefault="008A1961" w:rsidP="008A1961">
            <w:pPr>
              <w:spacing w:line="360" w:lineRule="auto"/>
              <w:rPr>
                <w:sz w:val="24"/>
              </w:rPr>
            </w:pPr>
          </w:p>
        </w:tc>
        <w:tc>
          <w:tcPr>
            <w:tcW w:w="1249" w:type="pct"/>
          </w:tcPr>
          <w:p w14:paraId="4C6257E6" w14:textId="77777777" w:rsidR="008A1961" w:rsidRPr="00442838" w:rsidRDefault="008A1961" w:rsidP="008A1961">
            <w:pPr>
              <w:spacing w:line="360" w:lineRule="auto"/>
              <w:rPr>
                <w:sz w:val="24"/>
              </w:rPr>
            </w:pPr>
          </w:p>
        </w:tc>
        <w:tc>
          <w:tcPr>
            <w:tcW w:w="1251" w:type="pct"/>
          </w:tcPr>
          <w:p w14:paraId="73D2F1DB" w14:textId="77777777" w:rsidR="008A1961" w:rsidRPr="00442838" w:rsidRDefault="008A1961" w:rsidP="008A1961">
            <w:pPr>
              <w:spacing w:line="360" w:lineRule="auto"/>
              <w:rPr>
                <w:sz w:val="24"/>
              </w:rPr>
            </w:pPr>
          </w:p>
        </w:tc>
        <w:tc>
          <w:tcPr>
            <w:tcW w:w="1250" w:type="pct"/>
          </w:tcPr>
          <w:p w14:paraId="7E954D73" w14:textId="77777777" w:rsidR="008A1961" w:rsidRPr="00442838" w:rsidRDefault="008A1961" w:rsidP="008A1961">
            <w:pPr>
              <w:spacing w:line="360" w:lineRule="auto"/>
              <w:rPr>
                <w:sz w:val="24"/>
              </w:rPr>
            </w:pPr>
          </w:p>
        </w:tc>
      </w:tr>
      <w:tr w:rsidR="008A1961" w:rsidRPr="00442838" w14:paraId="7D55F930" w14:textId="77777777" w:rsidTr="008A1961">
        <w:tc>
          <w:tcPr>
            <w:tcW w:w="1250" w:type="pct"/>
          </w:tcPr>
          <w:p w14:paraId="01055E51" w14:textId="77777777" w:rsidR="008A1961" w:rsidRPr="00442838" w:rsidRDefault="008A1961" w:rsidP="008A1961">
            <w:pPr>
              <w:spacing w:line="360" w:lineRule="auto"/>
              <w:rPr>
                <w:sz w:val="24"/>
              </w:rPr>
            </w:pPr>
          </w:p>
        </w:tc>
        <w:tc>
          <w:tcPr>
            <w:tcW w:w="1249" w:type="pct"/>
          </w:tcPr>
          <w:p w14:paraId="45FFEE71" w14:textId="77777777" w:rsidR="008A1961" w:rsidRPr="00442838" w:rsidRDefault="008A1961" w:rsidP="008A1961">
            <w:pPr>
              <w:spacing w:line="360" w:lineRule="auto"/>
              <w:rPr>
                <w:sz w:val="24"/>
              </w:rPr>
            </w:pPr>
          </w:p>
        </w:tc>
        <w:tc>
          <w:tcPr>
            <w:tcW w:w="1251" w:type="pct"/>
          </w:tcPr>
          <w:p w14:paraId="066B348E" w14:textId="77777777" w:rsidR="008A1961" w:rsidRPr="00442838" w:rsidRDefault="008A1961" w:rsidP="008A1961">
            <w:pPr>
              <w:spacing w:line="360" w:lineRule="auto"/>
              <w:rPr>
                <w:sz w:val="24"/>
              </w:rPr>
            </w:pPr>
          </w:p>
        </w:tc>
        <w:tc>
          <w:tcPr>
            <w:tcW w:w="1250" w:type="pct"/>
          </w:tcPr>
          <w:p w14:paraId="59CBDFCF" w14:textId="77777777" w:rsidR="008A1961" w:rsidRPr="00442838" w:rsidRDefault="008A1961" w:rsidP="008A1961">
            <w:pPr>
              <w:spacing w:line="360" w:lineRule="auto"/>
              <w:rPr>
                <w:sz w:val="24"/>
              </w:rPr>
            </w:pPr>
          </w:p>
        </w:tc>
      </w:tr>
      <w:tr w:rsidR="008A1961" w:rsidRPr="00442838" w14:paraId="0B64A28F" w14:textId="77777777" w:rsidTr="008A1961">
        <w:tc>
          <w:tcPr>
            <w:tcW w:w="1250" w:type="pct"/>
          </w:tcPr>
          <w:p w14:paraId="6645A357" w14:textId="77777777" w:rsidR="008A1961" w:rsidRPr="00442838" w:rsidRDefault="008A1961" w:rsidP="008A1961">
            <w:pPr>
              <w:spacing w:line="360" w:lineRule="auto"/>
              <w:rPr>
                <w:sz w:val="24"/>
              </w:rPr>
            </w:pPr>
          </w:p>
        </w:tc>
        <w:tc>
          <w:tcPr>
            <w:tcW w:w="1249" w:type="pct"/>
          </w:tcPr>
          <w:p w14:paraId="18983905" w14:textId="77777777" w:rsidR="008A1961" w:rsidRPr="00442838" w:rsidRDefault="008A1961" w:rsidP="008A1961">
            <w:pPr>
              <w:spacing w:line="360" w:lineRule="auto"/>
              <w:rPr>
                <w:sz w:val="24"/>
              </w:rPr>
            </w:pPr>
          </w:p>
        </w:tc>
        <w:tc>
          <w:tcPr>
            <w:tcW w:w="1251" w:type="pct"/>
          </w:tcPr>
          <w:p w14:paraId="22D02453" w14:textId="77777777" w:rsidR="008A1961" w:rsidRPr="00442838" w:rsidRDefault="008A1961" w:rsidP="008A1961">
            <w:pPr>
              <w:spacing w:line="360" w:lineRule="auto"/>
              <w:rPr>
                <w:sz w:val="24"/>
              </w:rPr>
            </w:pPr>
          </w:p>
        </w:tc>
        <w:tc>
          <w:tcPr>
            <w:tcW w:w="1250" w:type="pct"/>
          </w:tcPr>
          <w:p w14:paraId="260E3DC6" w14:textId="77777777" w:rsidR="008A1961" w:rsidRPr="00442838" w:rsidRDefault="008A1961" w:rsidP="008A1961">
            <w:pPr>
              <w:spacing w:line="360" w:lineRule="auto"/>
              <w:rPr>
                <w:sz w:val="24"/>
              </w:rPr>
            </w:pPr>
          </w:p>
        </w:tc>
      </w:tr>
      <w:tr w:rsidR="008A1961" w:rsidRPr="00442838" w14:paraId="0FB3D3A3" w14:textId="77777777" w:rsidTr="008A1961">
        <w:tc>
          <w:tcPr>
            <w:tcW w:w="1250" w:type="pct"/>
          </w:tcPr>
          <w:p w14:paraId="2EBD0252" w14:textId="77777777" w:rsidR="008A1961" w:rsidRPr="00442838" w:rsidRDefault="008A1961" w:rsidP="008A1961">
            <w:pPr>
              <w:spacing w:line="360" w:lineRule="auto"/>
              <w:rPr>
                <w:sz w:val="24"/>
              </w:rPr>
            </w:pPr>
          </w:p>
        </w:tc>
        <w:tc>
          <w:tcPr>
            <w:tcW w:w="1249" w:type="pct"/>
          </w:tcPr>
          <w:p w14:paraId="240ECA60" w14:textId="77777777" w:rsidR="008A1961" w:rsidRPr="00442838" w:rsidRDefault="008A1961" w:rsidP="008A1961">
            <w:pPr>
              <w:spacing w:line="360" w:lineRule="auto"/>
              <w:rPr>
                <w:sz w:val="24"/>
              </w:rPr>
            </w:pPr>
          </w:p>
        </w:tc>
        <w:tc>
          <w:tcPr>
            <w:tcW w:w="1251" w:type="pct"/>
          </w:tcPr>
          <w:p w14:paraId="66767C65" w14:textId="77777777" w:rsidR="008A1961" w:rsidRPr="00442838" w:rsidRDefault="008A1961" w:rsidP="008A1961">
            <w:pPr>
              <w:spacing w:line="360" w:lineRule="auto"/>
              <w:rPr>
                <w:sz w:val="24"/>
              </w:rPr>
            </w:pPr>
          </w:p>
        </w:tc>
        <w:tc>
          <w:tcPr>
            <w:tcW w:w="1250" w:type="pct"/>
          </w:tcPr>
          <w:p w14:paraId="6A8F1F62" w14:textId="77777777" w:rsidR="008A1961" w:rsidRPr="00442838" w:rsidRDefault="008A1961" w:rsidP="008A1961">
            <w:pPr>
              <w:spacing w:line="360" w:lineRule="auto"/>
              <w:rPr>
                <w:sz w:val="24"/>
              </w:rPr>
            </w:pPr>
          </w:p>
        </w:tc>
      </w:tr>
      <w:tr w:rsidR="008A1961" w:rsidRPr="00442838" w14:paraId="3ED4F8B8" w14:textId="77777777" w:rsidTr="008A1961">
        <w:tc>
          <w:tcPr>
            <w:tcW w:w="1250" w:type="pct"/>
          </w:tcPr>
          <w:p w14:paraId="00CAD050" w14:textId="77777777" w:rsidR="008A1961" w:rsidRPr="00442838" w:rsidRDefault="008A1961" w:rsidP="008A1961">
            <w:pPr>
              <w:spacing w:line="360" w:lineRule="auto"/>
              <w:rPr>
                <w:sz w:val="24"/>
              </w:rPr>
            </w:pPr>
          </w:p>
        </w:tc>
        <w:tc>
          <w:tcPr>
            <w:tcW w:w="1249" w:type="pct"/>
          </w:tcPr>
          <w:p w14:paraId="7FA63419" w14:textId="77777777" w:rsidR="008A1961" w:rsidRPr="00442838" w:rsidRDefault="008A1961" w:rsidP="008A1961">
            <w:pPr>
              <w:spacing w:line="360" w:lineRule="auto"/>
              <w:rPr>
                <w:sz w:val="24"/>
              </w:rPr>
            </w:pPr>
          </w:p>
        </w:tc>
        <w:tc>
          <w:tcPr>
            <w:tcW w:w="1251" w:type="pct"/>
          </w:tcPr>
          <w:p w14:paraId="26299547" w14:textId="77777777" w:rsidR="008A1961" w:rsidRPr="00442838" w:rsidRDefault="008A1961" w:rsidP="008A1961">
            <w:pPr>
              <w:spacing w:line="360" w:lineRule="auto"/>
              <w:rPr>
                <w:sz w:val="24"/>
              </w:rPr>
            </w:pPr>
          </w:p>
        </w:tc>
        <w:tc>
          <w:tcPr>
            <w:tcW w:w="1250" w:type="pct"/>
          </w:tcPr>
          <w:p w14:paraId="24507CEB" w14:textId="77777777" w:rsidR="008A1961" w:rsidRPr="00442838" w:rsidRDefault="008A1961" w:rsidP="008A1961">
            <w:pPr>
              <w:spacing w:line="360" w:lineRule="auto"/>
              <w:rPr>
                <w:sz w:val="24"/>
              </w:rPr>
            </w:pPr>
          </w:p>
        </w:tc>
      </w:tr>
      <w:tr w:rsidR="008A1961" w:rsidRPr="00442838" w14:paraId="6046608F" w14:textId="77777777" w:rsidTr="008A1961">
        <w:tc>
          <w:tcPr>
            <w:tcW w:w="1250" w:type="pct"/>
          </w:tcPr>
          <w:p w14:paraId="0B569146" w14:textId="77777777" w:rsidR="008A1961" w:rsidRPr="00442838" w:rsidRDefault="008A1961" w:rsidP="008A1961">
            <w:pPr>
              <w:spacing w:line="360" w:lineRule="auto"/>
              <w:rPr>
                <w:sz w:val="24"/>
              </w:rPr>
            </w:pPr>
          </w:p>
        </w:tc>
        <w:tc>
          <w:tcPr>
            <w:tcW w:w="1249" w:type="pct"/>
          </w:tcPr>
          <w:p w14:paraId="130FE986" w14:textId="77777777" w:rsidR="008A1961" w:rsidRPr="00442838" w:rsidRDefault="008A1961" w:rsidP="008A1961">
            <w:pPr>
              <w:spacing w:line="360" w:lineRule="auto"/>
              <w:rPr>
                <w:sz w:val="24"/>
              </w:rPr>
            </w:pPr>
          </w:p>
        </w:tc>
        <w:tc>
          <w:tcPr>
            <w:tcW w:w="1251" w:type="pct"/>
          </w:tcPr>
          <w:p w14:paraId="647E6AE8" w14:textId="77777777" w:rsidR="008A1961" w:rsidRPr="00442838" w:rsidRDefault="008A1961" w:rsidP="008A1961">
            <w:pPr>
              <w:spacing w:line="360" w:lineRule="auto"/>
              <w:rPr>
                <w:sz w:val="24"/>
              </w:rPr>
            </w:pPr>
          </w:p>
        </w:tc>
        <w:tc>
          <w:tcPr>
            <w:tcW w:w="1250" w:type="pct"/>
          </w:tcPr>
          <w:p w14:paraId="60D82D15" w14:textId="77777777" w:rsidR="008A1961" w:rsidRPr="00442838" w:rsidRDefault="008A1961" w:rsidP="008A1961">
            <w:pPr>
              <w:spacing w:line="360" w:lineRule="auto"/>
              <w:rPr>
                <w:sz w:val="24"/>
              </w:rPr>
            </w:pPr>
          </w:p>
        </w:tc>
      </w:tr>
      <w:tr w:rsidR="008A1961" w:rsidRPr="00442838" w14:paraId="4C2835FE" w14:textId="77777777" w:rsidTr="008A1961">
        <w:tc>
          <w:tcPr>
            <w:tcW w:w="1250" w:type="pct"/>
          </w:tcPr>
          <w:p w14:paraId="06F3374D" w14:textId="77777777" w:rsidR="008A1961" w:rsidRPr="00442838" w:rsidRDefault="008A1961" w:rsidP="008A1961">
            <w:pPr>
              <w:spacing w:line="360" w:lineRule="auto"/>
              <w:rPr>
                <w:sz w:val="24"/>
              </w:rPr>
            </w:pPr>
          </w:p>
        </w:tc>
        <w:tc>
          <w:tcPr>
            <w:tcW w:w="1249" w:type="pct"/>
          </w:tcPr>
          <w:p w14:paraId="3B9D4749" w14:textId="77777777" w:rsidR="008A1961" w:rsidRPr="00442838" w:rsidRDefault="008A1961" w:rsidP="008A1961">
            <w:pPr>
              <w:spacing w:line="360" w:lineRule="auto"/>
              <w:rPr>
                <w:sz w:val="24"/>
              </w:rPr>
            </w:pPr>
          </w:p>
        </w:tc>
        <w:tc>
          <w:tcPr>
            <w:tcW w:w="1251" w:type="pct"/>
          </w:tcPr>
          <w:p w14:paraId="1BC48BD8" w14:textId="77777777" w:rsidR="008A1961" w:rsidRPr="00442838" w:rsidRDefault="008A1961" w:rsidP="008A1961">
            <w:pPr>
              <w:spacing w:line="360" w:lineRule="auto"/>
              <w:rPr>
                <w:sz w:val="24"/>
              </w:rPr>
            </w:pPr>
          </w:p>
        </w:tc>
        <w:tc>
          <w:tcPr>
            <w:tcW w:w="1250" w:type="pct"/>
          </w:tcPr>
          <w:p w14:paraId="5E35AC84" w14:textId="77777777" w:rsidR="008A1961" w:rsidRPr="00442838" w:rsidRDefault="008A1961" w:rsidP="008A1961">
            <w:pPr>
              <w:spacing w:line="360" w:lineRule="auto"/>
              <w:rPr>
                <w:sz w:val="24"/>
              </w:rPr>
            </w:pPr>
          </w:p>
        </w:tc>
      </w:tr>
      <w:tr w:rsidR="008A1961" w:rsidRPr="00442838" w14:paraId="786108B7" w14:textId="77777777" w:rsidTr="008A1961">
        <w:tc>
          <w:tcPr>
            <w:tcW w:w="1250" w:type="pct"/>
          </w:tcPr>
          <w:p w14:paraId="3DAC3CA5" w14:textId="77777777" w:rsidR="008A1961" w:rsidRPr="00442838" w:rsidRDefault="008A1961" w:rsidP="008A1961">
            <w:pPr>
              <w:spacing w:line="360" w:lineRule="auto"/>
              <w:rPr>
                <w:sz w:val="24"/>
              </w:rPr>
            </w:pPr>
          </w:p>
        </w:tc>
        <w:tc>
          <w:tcPr>
            <w:tcW w:w="1249" w:type="pct"/>
          </w:tcPr>
          <w:p w14:paraId="139F6AF3" w14:textId="77777777" w:rsidR="008A1961" w:rsidRPr="00442838" w:rsidRDefault="008A1961" w:rsidP="008A1961">
            <w:pPr>
              <w:spacing w:line="360" w:lineRule="auto"/>
              <w:rPr>
                <w:sz w:val="24"/>
              </w:rPr>
            </w:pPr>
          </w:p>
        </w:tc>
        <w:tc>
          <w:tcPr>
            <w:tcW w:w="1251" w:type="pct"/>
          </w:tcPr>
          <w:p w14:paraId="65D69A0E" w14:textId="77777777" w:rsidR="008A1961" w:rsidRPr="00442838" w:rsidRDefault="008A1961" w:rsidP="008A1961">
            <w:pPr>
              <w:spacing w:line="360" w:lineRule="auto"/>
              <w:rPr>
                <w:sz w:val="24"/>
              </w:rPr>
            </w:pPr>
          </w:p>
        </w:tc>
        <w:tc>
          <w:tcPr>
            <w:tcW w:w="1250" w:type="pct"/>
          </w:tcPr>
          <w:p w14:paraId="74E10A9C" w14:textId="77777777" w:rsidR="008A1961" w:rsidRPr="00442838" w:rsidRDefault="008A1961" w:rsidP="008A1961">
            <w:pPr>
              <w:spacing w:line="360" w:lineRule="auto"/>
              <w:rPr>
                <w:sz w:val="24"/>
              </w:rPr>
            </w:pPr>
          </w:p>
        </w:tc>
      </w:tr>
      <w:tr w:rsidR="008A1961" w:rsidRPr="00442838" w14:paraId="7A9DA8A7" w14:textId="77777777" w:rsidTr="008A1961">
        <w:tc>
          <w:tcPr>
            <w:tcW w:w="1250" w:type="pct"/>
          </w:tcPr>
          <w:p w14:paraId="3D985309" w14:textId="77777777" w:rsidR="008A1961" w:rsidRPr="00442838" w:rsidRDefault="008A1961" w:rsidP="008A1961">
            <w:pPr>
              <w:spacing w:line="360" w:lineRule="auto"/>
              <w:rPr>
                <w:sz w:val="24"/>
              </w:rPr>
            </w:pPr>
          </w:p>
        </w:tc>
        <w:tc>
          <w:tcPr>
            <w:tcW w:w="1249" w:type="pct"/>
          </w:tcPr>
          <w:p w14:paraId="17B6522B" w14:textId="77777777" w:rsidR="008A1961" w:rsidRPr="00442838" w:rsidRDefault="008A1961" w:rsidP="008A1961">
            <w:pPr>
              <w:spacing w:line="360" w:lineRule="auto"/>
              <w:rPr>
                <w:sz w:val="24"/>
              </w:rPr>
            </w:pPr>
          </w:p>
        </w:tc>
        <w:tc>
          <w:tcPr>
            <w:tcW w:w="1251" w:type="pct"/>
          </w:tcPr>
          <w:p w14:paraId="487B038D" w14:textId="77777777" w:rsidR="008A1961" w:rsidRPr="00442838" w:rsidRDefault="008A1961" w:rsidP="008A1961">
            <w:pPr>
              <w:spacing w:line="360" w:lineRule="auto"/>
              <w:rPr>
                <w:sz w:val="24"/>
              </w:rPr>
            </w:pPr>
          </w:p>
        </w:tc>
        <w:tc>
          <w:tcPr>
            <w:tcW w:w="1250" w:type="pct"/>
          </w:tcPr>
          <w:p w14:paraId="32442073" w14:textId="77777777" w:rsidR="008A1961" w:rsidRPr="00442838" w:rsidRDefault="008A1961" w:rsidP="008A1961">
            <w:pPr>
              <w:spacing w:line="360" w:lineRule="auto"/>
              <w:rPr>
                <w:sz w:val="24"/>
              </w:rPr>
            </w:pPr>
          </w:p>
        </w:tc>
      </w:tr>
      <w:tr w:rsidR="008A1961" w:rsidRPr="00442838" w14:paraId="585239AA" w14:textId="77777777" w:rsidTr="008A1961">
        <w:tc>
          <w:tcPr>
            <w:tcW w:w="1250" w:type="pct"/>
          </w:tcPr>
          <w:p w14:paraId="0D5BF672" w14:textId="77777777" w:rsidR="008A1961" w:rsidRPr="00442838" w:rsidRDefault="008A1961" w:rsidP="008A1961">
            <w:pPr>
              <w:spacing w:line="360" w:lineRule="auto"/>
              <w:rPr>
                <w:sz w:val="24"/>
              </w:rPr>
            </w:pPr>
          </w:p>
        </w:tc>
        <w:tc>
          <w:tcPr>
            <w:tcW w:w="1249" w:type="pct"/>
          </w:tcPr>
          <w:p w14:paraId="1C0A3CEC" w14:textId="77777777" w:rsidR="008A1961" w:rsidRPr="00442838" w:rsidRDefault="008A1961" w:rsidP="008A1961">
            <w:pPr>
              <w:spacing w:line="360" w:lineRule="auto"/>
              <w:rPr>
                <w:sz w:val="24"/>
              </w:rPr>
            </w:pPr>
          </w:p>
        </w:tc>
        <w:tc>
          <w:tcPr>
            <w:tcW w:w="1251" w:type="pct"/>
          </w:tcPr>
          <w:p w14:paraId="4FCFE47A" w14:textId="77777777" w:rsidR="008A1961" w:rsidRPr="00442838" w:rsidRDefault="008A1961" w:rsidP="008A1961">
            <w:pPr>
              <w:spacing w:line="360" w:lineRule="auto"/>
              <w:rPr>
                <w:sz w:val="24"/>
              </w:rPr>
            </w:pPr>
          </w:p>
        </w:tc>
        <w:tc>
          <w:tcPr>
            <w:tcW w:w="1250" w:type="pct"/>
          </w:tcPr>
          <w:p w14:paraId="757D05BE" w14:textId="77777777" w:rsidR="008A1961" w:rsidRPr="00442838" w:rsidRDefault="008A1961" w:rsidP="008A1961">
            <w:pPr>
              <w:spacing w:line="360" w:lineRule="auto"/>
              <w:rPr>
                <w:sz w:val="24"/>
              </w:rPr>
            </w:pPr>
          </w:p>
        </w:tc>
      </w:tr>
      <w:tr w:rsidR="008A1961" w:rsidRPr="00442838" w14:paraId="4A73311D" w14:textId="77777777" w:rsidTr="008A1961">
        <w:tc>
          <w:tcPr>
            <w:tcW w:w="1250" w:type="pct"/>
          </w:tcPr>
          <w:p w14:paraId="657B2179" w14:textId="77777777" w:rsidR="008A1961" w:rsidRPr="00442838" w:rsidRDefault="008A1961" w:rsidP="008A1961">
            <w:pPr>
              <w:spacing w:line="360" w:lineRule="auto"/>
              <w:rPr>
                <w:sz w:val="24"/>
              </w:rPr>
            </w:pPr>
          </w:p>
        </w:tc>
        <w:tc>
          <w:tcPr>
            <w:tcW w:w="1249" w:type="pct"/>
          </w:tcPr>
          <w:p w14:paraId="3FBFFC51" w14:textId="77777777" w:rsidR="008A1961" w:rsidRPr="00442838" w:rsidRDefault="008A1961" w:rsidP="008A1961">
            <w:pPr>
              <w:spacing w:line="360" w:lineRule="auto"/>
              <w:rPr>
                <w:sz w:val="24"/>
              </w:rPr>
            </w:pPr>
          </w:p>
        </w:tc>
        <w:tc>
          <w:tcPr>
            <w:tcW w:w="1251" w:type="pct"/>
          </w:tcPr>
          <w:p w14:paraId="433F95B4" w14:textId="77777777" w:rsidR="008A1961" w:rsidRPr="00442838" w:rsidRDefault="008A1961" w:rsidP="008A1961">
            <w:pPr>
              <w:spacing w:line="360" w:lineRule="auto"/>
              <w:rPr>
                <w:sz w:val="24"/>
              </w:rPr>
            </w:pPr>
          </w:p>
        </w:tc>
        <w:tc>
          <w:tcPr>
            <w:tcW w:w="1250" w:type="pct"/>
          </w:tcPr>
          <w:p w14:paraId="795EF1E7" w14:textId="77777777" w:rsidR="008A1961" w:rsidRPr="00442838" w:rsidRDefault="008A1961" w:rsidP="008A1961">
            <w:pPr>
              <w:spacing w:line="360" w:lineRule="auto"/>
              <w:rPr>
                <w:sz w:val="24"/>
              </w:rPr>
            </w:pPr>
          </w:p>
        </w:tc>
      </w:tr>
      <w:tr w:rsidR="008A1961" w:rsidRPr="00442838" w14:paraId="324D6497" w14:textId="77777777" w:rsidTr="008A1961">
        <w:tc>
          <w:tcPr>
            <w:tcW w:w="1250" w:type="pct"/>
          </w:tcPr>
          <w:p w14:paraId="40300BAA" w14:textId="77777777" w:rsidR="008A1961" w:rsidRPr="00442838" w:rsidRDefault="008A1961" w:rsidP="008A1961">
            <w:pPr>
              <w:spacing w:line="360" w:lineRule="auto"/>
              <w:rPr>
                <w:sz w:val="24"/>
              </w:rPr>
            </w:pPr>
          </w:p>
        </w:tc>
        <w:tc>
          <w:tcPr>
            <w:tcW w:w="1249" w:type="pct"/>
          </w:tcPr>
          <w:p w14:paraId="0E3C4257" w14:textId="77777777" w:rsidR="008A1961" w:rsidRPr="00442838" w:rsidRDefault="008A1961" w:rsidP="008A1961">
            <w:pPr>
              <w:spacing w:line="360" w:lineRule="auto"/>
              <w:rPr>
                <w:sz w:val="24"/>
              </w:rPr>
            </w:pPr>
          </w:p>
        </w:tc>
        <w:tc>
          <w:tcPr>
            <w:tcW w:w="1251" w:type="pct"/>
          </w:tcPr>
          <w:p w14:paraId="38C9C551" w14:textId="77777777" w:rsidR="008A1961" w:rsidRPr="00442838" w:rsidRDefault="008A1961" w:rsidP="008A1961">
            <w:pPr>
              <w:spacing w:line="360" w:lineRule="auto"/>
              <w:rPr>
                <w:sz w:val="24"/>
              </w:rPr>
            </w:pPr>
          </w:p>
        </w:tc>
        <w:tc>
          <w:tcPr>
            <w:tcW w:w="1250" w:type="pct"/>
          </w:tcPr>
          <w:p w14:paraId="2FA399BB" w14:textId="77777777" w:rsidR="008A1961" w:rsidRPr="00442838" w:rsidRDefault="008A1961" w:rsidP="008A1961">
            <w:pPr>
              <w:spacing w:line="360" w:lineRule="auto"/>
              <w:rPr>
                <w:sz w:val="24"/>
              </w:rPr>
            </w:pPr>
          </w:p>
        </w:tc>
      </w:tr>
      <w:tr w:rsidR="008A1961" w:rsidRPr="00442838" w14:paraId="5F1E0484" w14:textId="77777777" w:rsidTr="008A1961">
        <w:tc>
          <w:tcPr>
            <w:tcW w:w="1250" w:type="pct"/>
          </w:tcPr>
          <w:p w14:paraId="5E18BD89" w14:textId="77777777" w:rsidR="008A1961" w:rsidRPr="00442838" w:rsidRDefault="008A1961" w:rsidP="008A1961">
            <w:pPr>
              <w:spacing w:line="360" w:lineRule="auto"/>
              <w:rPr>
                <w:sz w:val="24"/>
              </w:rPr>
            </w:pPr>
          </w:p>
        </w:tc>
        <w:tc>
          <w:tcPr>
            <w:tcW w:w="1249" w:type="pct"/>
          </w:tcPr>
          <w:p w14:paraId="762C11F3" w14:textId="77777777" w:rsidR="008A1961" w:rsidRPr="00442838" w:rsidRDefault="008A1961" w:rsidP="008A1961">
            <w:pPr>
              <w:spacing w:line="360" w:lineRule="auto"/>
              <w:rPr>
                <w:sz w:val="24"/>
              </w:rPr>
            </w:pPr>
          </w:p>
        </w:tc>
        <w:tc>
          <w:tcPr>
            <w:tcW w:w="1251" w:type="pct"/>
          </w:tcPr>
          <w:p w14:paraId="13B987AC" w14:textId="77777777" w:rsidR="008A1961" w:rsidRPr="00442838" w:rsidRDefault="008A1961" w:rsidP="008A1961">
            <w:pPr>
              <w:spacing w:line="360" w:lineRule="auto"/>
              <w:rPr>
                <w:sz w:val="24"/>
              </w:rPr>
            </w:pPr>
          </w:p>
        </w:tc>
        <w:tc>
          <w:tcPr>
            <w:tcW w:w="1250" w:type="pct"/>
          </w:tcPr>
          <w:p w14:paraId="4F9696A4" w14:textId="77777777" w:rsidR="008A1961" w:rsidRPr="00442838" w:rsidRDefault="008A1961" w:rsidP="008A1961">
            <w:pPr>
              <w:spacing w:line="360" w:lineRule="auto"/>
              <w:rPr>
                <w:sz w:val="24"/>
              </w:rPr>
            </w:pPr>
          </w:p>
        </w:tc>
      </w:tr>
      <w:tr w:rsidR="008A1961" w:rsidRPr="00442838" w14:paraId="507D08DF" w14:textId="77777777" w:rsidTr="008A1961">
        <w:tc>
          <w:tcPr>
            <w:tcW w:w="1250" w:type="pct"/>
          </w:tcPr>
          <w:p w14:paraId="1DA02E39" w14:textId="77777777" w:rsidR="008A1961" w:rsidRPr="00442838" w:rsidRDefault="008A1961" w:rsidP="008A1961">
            <w:pPr>
              <w:spacing w:line="360" w:lineRule="auto"/>
              <w:rPr>
                <w:sz w:val="24"/>
              </w:rPr>
            </w:pPr>
          </w:p>
        </w:tc>
        <w:tc>
          <w:tcPr>
            <w:tcW w:w="1249" w:type="pct"/>
          </w:tcPr>
          <w:p w14:paraId="2519F442" w14:textId="77777777" w:rsidR="008A1961" w:rsidRPr="00442838" w:rsidRDefault="008A1961" w:rsidP="008A1961">
            <w:pPr>
              <w:spacing w:line="360" w:lineRule="auto"/>
              <w:rPr>
                <w:sz w:val="24"/>
              </w:rPr>
            </w:pPr>
          </w:p>
        </w:tc>
        <w:tc>
          <w:tcPr>
            <w:tcW w:w="1251" w:type="pct"/>
          </w:tcPr>
          <w:p w14:paraId="6FBC609D" w14:textId="77777777" w:rsidR="008A1961" w:rsidRPr="00442838" w:rsidRDefault="008A1961" w:rsidP="008A1961">
            <w:pPr>
              <w:spacing w:line="360" w:lineRule="auto"/>
              <w:rPr>
                <w:sz w:val="24"/>
              </w:rPr>
            </w:pPr>
          </w:p>
        </w:tc>
        <w:tc>
          <w:tcPr>
            <w:tcW w:w="1250" w:type="pct"/>
          </w:tcPr>
          <w:p w14:paraId="28D362AB" w14:textId="77777777" w:rsidR="008A1961" w:rsidRPr="00442838" w:rsidRDefault="008A1961" w:rsidP="008A1961">
            <w:pPr>
              <w:spacing w:line="360" w:lineRule="auto"/>
              <w:rPr>
                <w:sz w:val="24"/>
              </w:rPr>
            </w:pPr>
          </w:p>
        </w:tc>
      </w:tr>
      <w:tr w:rsidR="008A1961" w:rsidRPr="00442838" w14:paraId="67E56997" w14:textId="77777777" w:rsidTr="008A1961">
        <w:tc>
          <w:tcPr>
            <w:tcW w:w="1250" w:type="pct"/>
          </w:tcPr>
          <w:p w14:paraId="67CA292D" w14:textId="77777777" w:rsidR="008A1961" w:rsidRPr="00442838" w:rsidRDefault="008A1961" w:rsidP="008A1961">
            <w:pPr>
              <w:spacing w:line="360" w:lineRule="auto"/>
              <w:rPr>
                <w:sz w:val="24"/>
              </w:rPr>
            </w:pPr>
          </w:p>
        </w:tc>
        <w:tc>
          <w:tcPr>
            <w:tcW w:w="1249" w:type="pct"/>
          </w:tcPr>
          <w:p w14:paraId="519A9F34" w14:textId="77777777" w:rsidR="008A1961" w:rsidRPr="00442838" w:rsidRDefault="008A1961" w:rsidP="008A1961">
            <w:pPr>
              <w:spacing w:line="360" w:lineRule="auto"/>
              <w:rPr>
                <w:sz w:val="24"/>
              </w:rPr>
            </w:pPr>
          </w:p>
        </w:tc>
        <w:tc>
          <w:tcPr>
            <w:tcW w:w="1251" w:type="pct"/>
          </w:tcPr>
          <w:p w14:paraId="33DA7165" w14:textId="77777777" w:rsidR="008A1961" w:rsidRPr="00442838" w:rsidRDefault="008A1961" w:rsidP="008A1961">
            <w:pPr>
              <w:spacing w:line="360" w:lineRule="auto"/>
              <w:rPr>
                <w:sz w:val="24"/>
              </w:rPr>
            </w:pPr>
          </w:p>
        </w:tc>
        <w:tc>
          <w:tcPr>
            <w:tcW w:w="1250" w:type="pct"/>
          </w:tcPr>
          <w:p w14:paraId="5E3D11EC" w14:textId="77777777" w:rsidR="008A1961" w:rsidRPr="00442838" w:rsidRDefault="008A1961" w:rsidP="008A1961">
            <w:pPr>
              <w:spacing w:line="360" w:lineRule="auto"/>
              <w:rPr>
                <w:sz w:val="24"/>
              </w:rPr>
            </w:pPr>
          </w:p>
        </w:tc>
      </w:tr>
      <w:tr w:rsidR="008A1961" w:rsidRPr="00442838" w14:paraId="244387D4" w14:textId="77777777" w:rsidTr="008A1961">
        <w:tc>
          <w:tcPr>
            <w:tcW w:w="1250" w:type="pct"/>
          </w:tcPr>
          <w:p w14:paraId="6710C468" w14:textId="77777777" w:rsidR="008A1961" w:rsidRPr="00442838" w:rsidRDefault="008A1961" w:rsidP="008A1961">
            <w:pPr>
              <w:spacing w:line="360" w:lineRule="auto"/>
              <w:rPr>
                <w:sz w:val="24"/>
              </w:rPr>
            </w:pPr>
          </w:p>
        </w:tc>
        <w:tc>
          <w:tcPr>
            <w:tcW w:w="1249" w:type="pct"/>
          </w:tcPr>
          <w:p w14:paraId="094BC1F8" w14:textId="77777777" w:rsidR="008A1961" w:rsidRPr="00442838" w:rsidRDefault="008A1961" w:rsidP="008A1961">
            <w:pPr>
              <w:spacing w:line="360" w:lineRule="auto"/>
              <w:rPr>
                <w:sz w:val="24"/>
              </w:rPr>
            </w:pPr>
          </w:p>
        </w:tc>
        <w:tc>
          <w:tcPr>
            <w:tcW w:w="1251" w:type="pct"/>
          </w:tcPr>
          <w:p w14:paraId="3A5D080F" w14:textId="77777777" w:rsidR="008A1961" w:rsidRPr="00442838" w:rsidRDefault="008A1961" w:rsidP="008A1961">
            <w:pPr>
              <w:spacing w:line="360" w:lineRule="auto"/>
              <w:rPr>
                <w:sz w:val="24"/>
              </w:rPr>
            </w:pPr>
          </w:p>
        </w:tc>
        <w:tc>
          <w:tcPr>
            <w:tcW w:w="1250" w:type="pct"/>
          </w:tcPr>
          <w:p w14:paraId="1E0AED6F" w14:textId="77777777" w:rsidR="008A1961" w:rsidRPr="00442838" w:rsidRDefault="008A1961" w:rsidP="008A1961">
            <w:pPr>
              <w:spacing w:line="360" w:lineRule="auto"/>
              <w:rPr>
                <w:sz w:val="24"/>
              </w:rPr>
            </w:pPr>
          </w:p>
        </w:tc>
      </w:tr>
      <w:tr w:rsidR="008A1961" w:rsidRPr="00442838" w14:paraId="46E95F9E" w14:textId="77777777" w:rsidTr="008A1961">
        <w:tc>
          <w:tcPr>
            <w:tcW w:w="1250" w:type="pct"/>
          </w:tcPr>
          <w:p w14:paraId="4DBE94F3" w14:textId="77777777" w:rsidR="008A1961" w:rsidRPr="00442838" w:rsidRDefault="008A1961" w:rsidP="008A1961">
            <w:pPr>
              <w:spacing w:line="360" w:lineRule="auto"/>
              <w:rPr>
                <w:sz w:val="24"/>
              </w:rPr>
            </w:pPr>
          </w:p>
        </w:tc>
        <w:tc>
          <w:tcPr>
            <w:tcW w:w="1249" w:type="pct"/>
          </w:tcPr>
          <w:p w14:paraId="23650C50" w14:textId="77777777" w:rsidR="008A1961" w:rsidRPr="00442838" w:rsidRDefault="008A1961" w:rsidP="008A1961">
            <w:pPr>
              <w:spacing w:line="360" w:lineRule="auto"/>
              <w:rPr>
                <w:sz w:val="24"/>
              </w:rPr>
            </w:pPr>
          </w:p>
        </w:tc>
        <w:tc>
          <w:tcPr>
            <w:tcW w:w="1251" w:type="pct"/>
          </w:tcPr>
          <w:p w14:paraId="76963153" w14:textId="77777777" w:rsidR="008A1961" w:rsidRPr="00442838" w:rsidRDefault="008A1961" w:rsidP="008A1961">
            <w:pPr>
              <w:spacing w:line="360" w:lineRule="auto"/>
              <w:rPr>
                <w:sz w:val="24"/>
              </w:rPr>
            </w:pPr>
          </w:p>
        </w:tc>
        <w:tc>
          <w:tcPr>
            <w:tcW w:w="1250" w:type="pct"/>
          </w:tcPr>
          <w:p w14:paraId="7AEF3C4D" w14:textId="77777777" w:rsidR="008A1961" w:rsidRPr="00442838" w:rsidRDefault="008A1961" w:rsidP="008A1961">
            <w:pPr>
              <w:spacing w:line="360" w:lineRule="auto"/>
              <w:rPr>
                <w:sz w:val="24"/>
              </w:rPr>
            </w:pPr>
          </w:p>
        </w:tc>
      </w:tr>
      <w:tr w:rsidR="008A1961" w:rsidRPr="00442838" w14:paraId="0AA8068C" w14:textId="77777777" w:rsidTr="008A1961">
        <w:tc>
          <w:tcPr>
            <w:tcW w:w="1250" w:type="pct"/>
          </w:tcPr>
          <w:p w14:paraId="0205FDCE" w14:textId="77777777" w:rsidR="008A1961" w:rsidRPr="00442838" w:rsidRDefault="008A1961" w:rsidP="008A1961">
            <w:pPr>
              <w:spacing w:line="360" w:lineRule="auto"/>
              <w:rPr>
                <w:sz w:val="24"/>
              </w:rPr>
            </w:pPr>
          </w:p>
        </w:tc>
        <w:tc>
          <w:tcPr>
            <w:tcW w:w="1249" w:type="pct"/>
          </w:tcPr>
          <w:p w14:paraId="3AE66D4D" w14:textId="77777777" w:rsidR="008A1961" w:rsidRPr="00442838" w:rsidRDefault="008A1961" w:rsidP="008A1961">
            <w:pPr>
              <w:spacing w:line="360" w:lineRule="auto"/>
              <w:rPr>
                <w:sz w:val="24"/>
              </w:rPr>
            </w:pPr>
          </w:p>
        </w:tc>
        <w:tc>
          <w:tcPr>
            <w:tcW w:w="1251" w:type="pct"/>
          </w:tcPr>
          <w:p w14:paraId="34FBF5EC" w14:textId="77777777" w:rsidR="008A1961" w:rsidRPr="00442838" w:rsidRDefault="008A1961" w:rsidP="008A1961">
            <w:pPr>
              <w:spacing w:line="360" w:lineRule="auto"/>
              <w:rPr>
                <w:sz w:val="24"/>
              </w:rPr>
            </w:pPr>
          </w:p>
        </w:tc>
        <w:tc>
          <w:tcPr>
            <w:tcW w:w="1250" w:type="pct"/>
          </w:tcPr>
          <w:p w14:paraId="41162C23" w14:textId="77777777" w:rsidR="008A1961" w:rsidRPr="00442838" w:rsidRDefault="008A1961" w:rsidP="008A1961">
            <w:pPr>
              <w:spacing w:line="360" w:lineRule="auto"/>
              <w:rPr>
                <w:sz w:val="24"/>
              </w:rPr>
            </w:pPr>
          </w:p>
        </w:tc>
      </w:tr>
      <w:tr w:rsidR="008A1961" w:rsidRPr="00442838" w14:paraId="2A6D38BE" w14:textId="77777777" w:rsidTr="008A1961">
        <w:tc>
          <w:tcPr>
            <w:tcW w:w="1250" w:type="pct"/>
          </w:tcPr>
          <w:p w14:paraId="6B0FD570" w14:textId="77777777" w:rsidR="008A1961" w:rsidRPr="00442838" w:rsidRDefault="008A1961" w:rsidP="008A1961">
            <w:pPr>
              <w:spacing w:line="360" w:lineRule="auto"/>
              <w:rPr>
                <w:sz w:val="24"/>
              </w:rPr>
            </w:pPr>
          </w:p>
        </w:tc>
        <w:tc>
          <w:tcPr>
            <w:tcW w:w="1249" w:type="pct"/>
          </w:tcPr>
          <w:p w14:paraId="597C2CD0" w14:textId="77777777" w:rsidR="008A1961" w:rsidRPr="00442838" w:rsidRDefault="008A1961" w:rsidP="008A1961">
            <w:pPr>
              <w:spacing w:line="360" w:lineRule="auto"/>
              <w:rPr>
                <w:sz w:val="24"/>
              </w:rPr>
            </w:pPr>
          </w:p>
        </w:tc>
        <w:tc>
          <w:tcPr>
            <w:tcW w:w="1251" w:type="pct"/>
          </w:tcPr>
          <w:p w14:paraId="0BCFFC9C" w14:textId="77777777" w:rsidR="008A1961" w:rsidRPr="00442838" w:rsidRDefault="008A1961" w:rsidP="008A1961">
            <w:pPr>
              <w:spacing w:line="360" w:lineRule="auto"/>
              <w:rPr>
                <w:sz w:val="24"/>
              </w:rPr>
            </w:pPr>
          </w:p>
        </w:tc>
        <w:tc>
          <w:tcPr>
            <w:tcW w:w="1250" w:type="pct"/>
          </w:tcPr>
          <w:p w14:paraId="451AA65E" w14:textId="77777777" w:rsidR="008A1961" w:rsidRPr="00442838" w:rsidRDefault="008A1961" w:rsidP="008A1961">
            <w:pPr>
              <w:spacing w:line="360" w:lineRule="auto"/>
              <w:rPr>
                <w:sz w:val="24"/>
              </w:rPr>
            </w:pPr>
          </w:p>
        </w:tc>
      </w:tr>
      <w:tr w:rsidR="008A1961" w:rsidRPr="00442838" w14:paraId="7103D8C6" w14:textId="77777777" w:rsidTr="008A1961">
        <w:tc>
          <w:tcPr>
            <w:tcW w:w="1250" w:type="pct"/>
          </w:tcPr>
          <w:p w14:paraId="3B26ADA3" w14:textId="77777777" w:rsidR="008A1961" w:rsidRPr="00442838" w:rsidRDefault="008A1961" w:rsidP="008A1961">
            <w:pPr>
              <w:spacing w:line="360" w:lineRule="auto"/>
              <w:rPr>
                <w:sz w:val="24"/>
              </w:rPr>
            </w:pPr>
          </w:p>
        </w:tc>
        <w:tc>
          <w:tcPr>
            <w:tcW w:w="1249" w:type="pct"/>
          </w:tcPr>
          <w:p w14:paraId="55E00D2C" w14:textId="77777777" w:rsidR="008A1961" w:rsidRPr="00442838" w:rsidRDefault="008A1961" w:rsidP="008A1961">
            <w:pPr>
              <w:spacing w:line="360" w:lineRule="auto"/>
              <w:rPr>
                <w:sz w:val="24"/>
              </w:rPr>
            </w:pPr>
          </w:p>
        </w:tc>
        <w:tc>
          <w:tcPr>
            <w:tcW w:w="1251" w:type="pct"/>
          </w:tcPr>
          <w:p w14:paraId="0F662B5A" w14:textId="77777777" w:rsidR="008A1961" w:rsidRPr="00442838" w:rsidRDefault="008A1961" w:rsidP="008A1961">
            <w:pPr>
              <w:spacing w:line="360" w:lineRule="auto"/>
              <w:rPr>
                <w:sz w:val="24"/>
              </w:rPr>
            </w:pPr>
          </w:p>
        </w:tc>
        <w:tc>
          <w:tcPr>
            <w:tcW w:w="1250" w:type="pct"/>
          </w:tcPr>
          <w:p w14:paraId="5D99D16B" w14:textId="77777777" w:rsidR="008A1961" w:rsidRPr="00442838" w:rsidRDefault="008A1961" w:rsidP="008A1961">
            <w:pPr>
              <w:spacing w:line="360" w:lineRule="auto"/>
              <w:rPr>
                <w:sz w:val="24"/>
              </w:rPr>
            </w:pPr>
          </w:p>
        </w:tc>
      </w:tr>
      <w:tr w:rsidR="008A1961" w:rsidRPr="00442838" w14:paraId="69C2D860" w14:textId="77777777" w:rsidTr="008A1961">
        <w:tc>
          <w:tcPr>
            <w:tcW w:w="1250" w:type="pct"/>
          </w:tcPr>
          <w:p w14:paraId="3BA01B24" w14:textId="77777777" w:rsidR="008A1961" w:rsidRPr="00442838" w:rsidRDefault="008A1961" w:rsidP="008A1961">
            <w:pPr>
              <w:spacing w:line="360" w:lineRule="auto"/>
              <w:rPr>
                <w:sz w:val="24"/>
              </w:rPr>
            </w:pPr>
          </w:p>
        </w:tc>
        <w:tc>
          <w:tcPr>
            <w:tcW w:w="1249" w:type="pct"/>
          </w:tcPr>
          <w:p w14:paraId="083E0D9F" w14:textId="77777777" w:rsidR="008A1961" w:rsidRPr="00442838" w:rsidRDefault="008A1961" w:rsidP="008A1961">
            <w:pPr>
              <w:spacing w:line="360" w:lineRule="auto"/>
              <w:rPr>
                <w:sz w:val="24"/>
              </w:rPr>
            </w:pPr>
          </w:p>
        </w:tc>
        <w:tc>
          <w:tcPr>
            <w:tcW w:w="1251" w:type="pct"/>
          </w:tcPr>
          <w:p w14:paraId="4F9D428F" w14:textId="77777777" w:rsidR="008A1961" w:rsidRPr="00442838" w:rsidRDefault="008A1961" w:rsidP="008A1961">
            <w:pPr>
              <w:spacing w:line="360" w:lineRule="auto"/>
              <w:rPr>
                <w:sz w:val="24"/>
              </w:rPr>
            </w:pPr>
          </w:p>
        </w:tc>
        <w:tc>
          <w:tcPr>
            <w:tcW w:w="1250" w:type="pct"/>
          </w:tcPr>
          <w:p w14:paraId="5F0F51D2" w14:textId="77777777" w:rsidR="008A1961" w:rsidRPr="00442838" w:rsidRDefault="008A1961" w:rsidP="008A1961">
            <w:pPr>
              <w:spacing w:line="360" w:lineRule="auto"/>
              <w:rPr>
                <w:sz w:val="24"/>
              </w:rPr>
            </w:pPr>
          </w:p>
        </w:tc>
      </w:tr>
      <w:tr w:rsidR="008A1961" w:rsidRPr="00442838" w14:paraId="3F9C09F5" w14:textId="77777777" w:rsidTr="008A1961">
        <w:tc>
          <w:tcPr>
            <w:tcW w:w="1250" w:type="pct"/>
          </w:tcPr>
          <w:p w14:paraId="72F3DB13" w14:textId="77777777" w:rsidR="008A1961" w:rsidRPr="00442838" w:rsidRDefault="008A1961" w:rsidP="008A1961">
            <w:pPr>
              <w:spacing w:line="360" w:lineRule="auto"/>
              <w:rPr>
                <w:sz w:val="24"/>
              </w:rPr>
            </w:pPr>
          </w:p>
        </w:tc>
        <w:tc>
          <w:tcPr>
            <w:tcW w:w="1249" w:type="pct"/>
          </w:tcPr>
          <w:p w14:paraId="10285FF1" w14:textId="77777777" w:rsidR="008A1961" w:rsidRPr="00442838" w:rsidRDefault="008A1961" w:rsidP="008A1961">
            <w:pPr>
              <w:spacing w:line="360" w:lineRule="auto"/>
              <w:rPr>
                <w:sz w:val="24"/>
              </w:rPr>
            </w:pPr>
          </w:p>
        </w:tc>
        <w:tc>
          <w:tcPr>
            <w:tcW w:w="1251" w:type="pct"/>
          </w:tcPr>
          <w:p w14:paraId="77F553B9" w14:textId="77777777" w:rsidR="008A1961" w:rsidRPr="00442838" w:rsidRDefault="008A1961" w:rsidP="008A1961">
            <w:pPr>
              <w:spacing w:line="360" w:lineRule="auto"/>
              <w:rPr>
                <w:sz w:val="24"/>
              </w:rPr>
            </w:pPr>
          </w:p>
        </w:tc>
        <w:tc>
          <w:tcPr>
            <w:tcW w:w="1250" w:type="pct"/>
          </w:tcPr>
          <w:p w14:paraId="1999E2BC" w14:textId="77777777" w:rsidR="008A1961" w:rsidRPr="00442838" w:rsidRDefault="008A1961" w:rsidP="008A1961">
            <w:pPr>
              <w:spacing w:line="360" w:lineRule="auto"/>
              <w:rPr>
                <w:sz w:val="24"/>
              </w:rPr>
            </w:pPr>
          </w:p>
        </w:tc>
      </w:tr>
      <w:tr w:rsidR="008A1961" w:rsidRPr="00442838" w14:paraId="6D0C0D19" w14:textId="77777777" w:rsidTr="008A1961">
        <w:tc>
          <w:tcPr>
            <w:tcW w:w="1250" w:type="pct"/>
          </w:tcPr>
          <w:p w14:paraId="6036D6AA" w14:textId="77777777" w:rsidR="008A1961" w:rsidRPr="00442838" w:rsidRDefault="008A1961" w:rsidP="008A1961">
            <w:pPr>
              <w:spacing w:line="360" w:lineRule="auto"/>
              <w:rPr>
                <w:sz w:val="24"/>
              </w:rPr>
            </w:pPr>
          </w:p>
        </w:tc>
        <w:tc>
          <w:tcPr>
            <w:tcW w:w="1249" w:type="pct"/>
          </w:tcPr>
          <w:p w14:paraId="32D62FB8" w14:textId="77777777" w:rsidR="008A1961" w:rsidRPr="00442838" w:rsidRDefault="008A1961" w:rsidP="008A1961">
            <w:pPr>
              <w:spacing w:line="360" w:lineRule="auto"/>
              <w:rPr>
                <w:sz w:val="24"/>
              </w:rPr>
            </w:pPr>
          </w:p>
        </w:tc>
        <w:tc>
          <w:tcPr>
            <w:tcW w:w="1251" w:type="pct"/>
          </w:tcPr>
          <w:p w14:paraId="5DF17843" w14:textId="77777777" w:rsidR="008A1961" w:rsidRPr="00442838" w:rsidRDefault="008A1961" w:rsidP="008A1961">
            <w:pPr>
              <w:spacing w:line="360" w:lineRule="auto"/>
              <w:rPr>
                <w:sz w:val="24"/>
              </w:rPr>
            </w:pPr>
          </w:p>
        </w:tc>
        <w:tc>
          <w:tcPr>
            <w:tcW w:w="1250" w:type="pct"/>
          </w:tcPr>
          <w:p w14:paraId="139F9B0D" w14:textId="77777777" w:rsidR="008A1961" w:rsidRPr="00442838" w:rsidRDefault="008A1961" w:rsidP="008A1961">
            <w:pPr>
              <w:spacing w:line="360" w:lineRule="auto"/>
              <w:rPr>
                <w:sz w:val="24"/>
              </w:rPr>
            </w:pPr>
          </w:p>
        </w:tc>
      </w:tr>
      <w:tr w:rsidR="008A1961" w:rsidRPr="00442838" w14:paraId="735590DF" w14:textId="77777777" w:rsidTr="008A1961">
        <w:tc>
          <w:tcPr>
            <w:tcW w:w="1250" w:type="pct"/>
          </w:tcPr>
          <w:p w14:paraId="025F6DF3" w14:textId="77777777" w:rsidR="008A1961" w:rsidRPr="00442838" w:rsidRDefault="008A1961" w:rsidP="008A1961">
            <w:pPr>
              <w:spacing w:line="360" w:lineRule="auto"/>
              <w:rPr>
                <w:sz w:val="24"/>
              </w:rPr>
            </w:pPr>
          </w:p>
        </w:tc>
        <w:tc>
          <w:tcPr>
            <w:tcW w:w="1249" w:type="pct"/>
          </w:tcPr>
          <w:p w14:paraId="2209AC1E" w14:textId="77777777" w:rsidR="008A1961" w:rsidRPr="00442838" w:rsidRDefault="008A1961" w:rsidP="008A1961">
            <w:pPr>
              <w:spacing w:line="360" w:lineRule="auto"/>
              <w:rPr>
                <w:sz w:val="24"/>
              </w:rPr>
            </w:pPr>
          </w:p>
        </w:tc>
        <w:tc>
          <w:tcPr>
            <w:tcW w:w="1251" w:type="pct"/>
          </w:tcPr>
          <w:p w14:paraId="681CAE26" w14:textId="77777777" w:rsidR="008A1961" w:rsidRPr="00442838" w:rsidRDefault="008A1961" w:rsidP="008A1961">
            <w:pPr>
              <w:spacing w:line="360" w:lineRule="auto"/>
              <w:rPr>
                <w:sz w:val="24"/>
              </w:rPr>
            </w:pPr>
          </w:p>
        </w:tc>
        <w:tc>
          <w:tcPr>
            <w:tcW w:w="1250" w:type="pct"/>
          </w:tcPr>
          <w:p w14:paraId="2F51E1F0" w14:textId="77777777" w:rsidR="008A1961" w:rsidRPr="00442838" w:rsidRDefault="008A1961" w:rsidP="008A1961">
            <w:pPr>
              <w:spacing w:line="360" w:lineRule="auto"/>
              <w:rPr>
                <w:sz w:val="24"/>
              </w:rPr>
            </w:pPr>
          </w:p>
        </w:tc>
      </w:tr>
      <w:tr w:rsidR="008A1961" w:rsidRPr="00442838" w14:paraId="06CD83EF" w14:textId="77777777" w:rsidTr="008A1961">
        <w:tc>
          <w:tcPr>
            <w:tcW w:w="1250" w:type="pct"/>
          </w:tcPr>
          <w:p w14:paraId="34A3AF4D" w14:textId="77777777" w:rsidR="008A1961" w:rsidRPr="00442838" w:rsidRDefault="008A1961" w:rsidP="008A1961">
            <w:pPr>
              <w:spacing w:line="360" w:lineRule="auto"/>
              <w:rPr>
                <w:sz w:val="24"/>
              </w:rPr>
            </w:pPr>
          </w:p>
        </w:tc>
        <w:tc>
          <w:tcPr>
            <w:tcW w:w="1249" w:type="pct"/>
          </w:tcPr>
          <w:p w14:paraId="0688F338" w14:textId="77777777" w:rsidR="008A1961" w:rsidRPr="00442838" w:rsidRDefault="008A1961" w:rsidP="008A1961">
            <w:pPr>
              <w:spacing w:line="360" w:lineRule="auto"/>
              <w:rPr>
                <w:sz w:val="24"/>
              </w:rPr>
            </w:pPr>
          </w:p>
        </w:tc>
        <w:tc>
          <w:tcPr>
            <w:tcW w:w="1251" w:type="pct"/>
          </w:tcPr>
          <w:p w14:paraId="4EE76171" w14:textId="77777777" w:rsidR="008A1961" w:rsidRPr="00442838" w:rsidRDefault="008A1961" w:rsidP="008A1961">
            <w:pPr>
              <w:spacing w:line="360" w:lineRule="auto"/>
              <w:rPr>
                <w:sz w:val="24"/>
              </w:rPr>
            </w:pPr>
          </w:p>
        </w:tc>
        <w:tc>
          <w:tcPr>
            <w:tcW w:w="1250" w:type="pct"/>
          </w:tcPr>
          <w:p w14:paraId="1D920B70" w14:textId="77777777" w:rsidR="008A1961" w:rsidRPr="00442838" w:rsidRDefault="008A1961" w:rsidP="008A1961">
            <w:pPr>
              <w:spacing w:line="360" w:lineRule="auto"/>
              <w:rPr>
                <w:sz w:val="24"/>
              </w:rPr>
            </w:pPr>
          </w:p>
        </w:tc>
      </w:tr>
      <w:tr w:rsidR="008A1961" w:rsidRPr="00442838" w14:paraId="075546E4" w14:textId="77777777" w:rsidTr="008A1961">
        <w:tc>
          <w:tcPr>
            <w:tcW w:w="1250" w:type="pct"/>
          </w:tcPr>
          <w:p w14:paraId="154B1CCD" w14:textId="77777777" w:rsidR="008A1961" w:rsidRPr="00442838" w:rsidRDefault="008A1961" w:rsidP="008A1961">
            <w:pPr>
              <w:spacing w:line="360" w:lineRule="auto"/>
              <w:rPr>
                <w:sz w:val="24"/>
              </w:rPr>
            </w:pPr>
          </w:p>
        </w:tc>
        <w:tc>
          <w:tcPr>
            <w:tcW w:w="1249" w:type="pct"/>
          </w:tcPr>
          <w:p w14:paraId="7D9CA80E" w14:textId="77777777" w:rsidR="008A1961" w:rsidRPr="00442838" w:rsidRDefault="008A1961" w:rsidP="008A1961">
            <w:pPr>
              <w:spacing w:line="360" w:lineRule="auto"/>
              <w:rPr>
                <w:sz w:val="24"/>
              </w:rPr>
            </w:pPr>
          </w:p>
        </w:tc>
        <w:tc>
          <w:tcPr>
            <w:tcW w:w="1251" w:type="pct"/>
          </w:tcPr>
          <w:p w14:paraId="7DE81B24" w14:textId="77777777" w:rsidR="008A1961" w:rsidRPr="00442838" w:rsidRDefault="008A1961" w:rsidP="008A1961">
            <w:pPr>
              <w:spacing w:line="360" w:lineRule="auto"/>
              <w:rPr>
                <w:sz w:val="24"/>
              </w:rPr>
            </w:pPr>
          </w:p>
        </w:tc>
        <w:tc>
          <w:tcPr>
            <w:tcW w:w="1250" w:type="pct"/>
          </w:tcPr>
          <w:p w14:paraId="4C66303C" w14:textId="77777777" w:rsidR="008A1961" w:rsidRPr="00442838" w:rsidRDefault="008A1961" w:rsidP="008A1961">
            <w:pPr>
              <w:spacing w:line="360" w:lineRule="auto"/>
              <w:rPr>
                <w:sz w:val="24"/>
              </w:rPr>
            </w:pPr>
          </w:p>
        </w:tc>
      </w:tr>
      <w:tr w:rsidR="008A1961" w:rsidRPr="00442838" w14:paraId="75FCC7BB" w14:textId="77777777" w:rsidTr="008A1961">
        <w:tc>
          <w:tcPr>
            <w:tcW w:w="1250" w:type="pct"/>
          </w:tcPr>
          <w:p w14:paraId="6D8D4B2D" w14:textId="77777777" w:rsidR="008A1961" w:rsidRPr="00442838" w:rsidRDefault="008A1961" w:rsidP="008A1961">
            <w:pPr>
              <w:spacing w:line="360" w:lineRule="auto"/>
              <w:rPr>
                <w:sz w:val="24"/>
              </w:rPr>
            </w:pPr>
          </w:p>
        </w:tc>
        <w:tc>
          <w:tcPr>
            <w:tcW w:w="1249" w:type="pct"/>
          </w:tcPr>
          <w:p w14:paraId="6089FFF2" w14:textId="77777777" w:rsidR="008A1961" w:rsidRPr="00442838" w:rsidRDefault="008A1961" w:rsidP="008A1961">
            <w:pPr>
              <w:spacing w:line="360" w:lineRule="auto"/>
              <w:rPr>
                <w:sz w:val="24"/>
              </w:rPr>
            </w:pPr>
          </w:p>
        </w:tc>
        <w:tc>
          <w:tcPr>
            <w:tcW w:w="1251" w:type="pct"/>
          </w:tcPr>
          <w:p w14:paraId="292CD7D5" w14:textId="77777777" w:rsidR="008A1961" w:rsidRPr="00442838" w:rsidRDefault="008A1961" w:rsidP="008A1961">
            <w:pPr>
              <w:spacing w:line="360" w:lineRule="auto"/>
              <w:rPr>
                <w:sz w:val="24"/>
              </w:rPr>
            </w:pPr>
          </w:p>
        </w:tc>
        <w:tc>
          <w:tcPr>
            <w:tcW w:w="1250" w:type="pct"/>
          </w:tcPr>
          <w:p w14:paraId="3860D5F4" w14:textId="77777777" w:rsidR="008A1961" w:rsidRPr="00442838" w:rsidRDefault="008A1961" w:rsidP="008A1961">
            <w:pPr>
              <w:spacing w:line="360" w:lineRule="auto"/>
              <w:rPr>
                <w:sz w:val="24"/>
              </w:rPr>
            </w:pPr>
          </w:p>
        </w:tc>
      </w:tr>
      <w:tr w:rsidR="008A1961" w:rsidRPr="00442838" w14:paraId="10BA0299" w14:textId="77777777" w:rsidTr="008A1961">
        <w:tc>
          <w:tcPr>
            <w:tcW w:w="1250" w:type="pct"/>
          </w:tcPr>
          <w:p w14:paraId="7D8745D1" w14:textId="77777777" w:rsidR="008A1961" w:rsidRPr="00442838" w:rsidRDefault="008A1961" w:rsidP="008A1961">
            <w:pPr>
              <w:spacing w:line="360" w:lineRule="auto"/>
              <w:rPr>
                <w:sz w:val="24"/>
              </w:rPr>
            </w:pPr>
          </w:p>
        </w:tc>
        <w:tc>
          <w:tcPr>
            <w:tcW w:w="1249" w:type="pct"/>
          </w:tcPr>
          <w:p w14:paraId="498E70EA" w14:textId="77777777" w:rsidR="008A1961" w:rsidRPr="00442838" w:rsidRDefault="008A1961" w:rsidP="008A1961">
            <w:pPr>
              <w:spacing w:line="360" w:lineRule="auto"/>
              <w:rPr>
                <w:sz w:val="24"/>
              </w:rPr>
            </w:pPr>
          </w:p>
        </w:tc>
        <w:tc>
          <w:tcPr>
            <w:tcW w:w="1251" w:type="pct"/>
          </w:tcPr>
          <w:p w14:paraId="788EA2F0" w14:textId="77777777" w:rsidR="008A1961" w:rsidRPr="00442838" w:rsidRDefault="008A1961" w:rsidP="008A1961">
            <w:pPr>
              <w:spacing w:line="360" w:lineRule="auto"/>
              <w:rPr>
                <w:sz w:val="24"/>
              </w:rPr>
            </w:pPr>
          </w:p>
        </w:tc>
        <w:tc>
          <w:tcPr>
            <w:tcW w:w="1250" w:type="pct"/>
          </w:tcPr>
          <w:p w14:paraId="130DBA8A" w14:textId="77777777" w:rsidR="008A1961" w:rsidRPr="00442838" w:rsidRDefault="008A1961" w:rsidP="008A1961">
            <w:pPr>
              <w:spacing w:line="360" w:lineRule="auto"/>
              <w:rPr>
                <w:sz w:val="24"/>
              </w:rPr>
            </w:pPr>
          </w:p>
        </w:tc>
      </w:tr>
      <w:tr w:rsidR="008A1961" w:rsidRPr="00442838" w14:paraId="285551B7" w14:textId="77777777" w:rsidTr="008A1961">
        <w:tc>
          <w:tcPr>
            <w:tcW w:w="1250" w:type="pct"/>
          </w:tcPr>
          <w:p w14:paraId="4B025F7A" w14:textId="77777777" w:rsidR="008A1961" w:rsidRPr="00442838" w:rsidRDefault="008A1961" w:rsidP="008A1961">
            <w:pPr>
              <w:spacing w:line="360" w:lineRule="auto"/>
              <w:rPr>
                <w:sz w:val="24"/>
              </w:rPr>
            </w:pPr>
          </w:p>
        </w:tc>
        <w:tc>
          <w:tcPr>
            <w:tcW w:w="1249" w:type="pct"/>
          </w:tcPr>
          <w:p w14:paraId="3515B87E" w14:textId="77777777" w:rsidR="008A1961" w:rsidRPr="00442838" w:rsidRDefault="008A1961" w:rsidP="008A1961">
            <w:pPr>
              <w:spacing w:line="360" w:lineRule="auto"/>
              <w:rPr>
                <w:sz w:val="24"/>
              </w:rPr>
            </w:pPr>
          </w:p>
        </w:tc>
        <w:tc>
          <w:tcPr>
            <w:tcW w:w="1251" w:type="pct"/>
          </w:tcPr>
          <w:p w14:paraId="1D538634" w14:textId="77777777" w:rsidR="008A1961" w:rsidRPr="00442838" w:rsidRDefault="008A1961" w:rsidP="008A1961">
            <w:pPr>
              <w:spacing w:line="360" w:lineRule="auto"/>
              <w:rPr>
                <w:sz w:val="24"/>
              </w:rPr>
            </w:pPr>
          </w:p>
        </w:tc>
        <w:tc>
          <w:tcPr>
            <w:tcW w:w="1250" w:type="pct"/>
          </w:tcPr>
          <w:p w14:paraId="285036DC" w14:textId="77777777" w:rsidR="008A1961" w:rsidRPr="00442838" w:rsidRDefault="008A1961" w:rsidP="008A1961">
            <w:pPr>
              <w:spacing w:line="360" w:lineRule="auto"/>
              <w:rPr>
                <w:sz w:val="24"/>
              </w:rPr>
            </w:pPr>
          </w:p>
        </w:tc>
      </w:tr>
      <w:tr w:rsidR="008A1961" w:rsidRPr="00442838" w14:paraId="03E2D334" w14:textId="77777777" w:rsidTr="008A1961">
        <w:tc>
          <w:tcPr>
            <w:tcW w:w="1250" w:type="pct"/>
          </w:tcPr>
          <w:p w14:paraId="6C2CB15E" w14:textId="77777777" w:rsidR="008A1961" w:rsidRPr="00442838" w:rsidRDefault="008A1961" w:rsidP="008A1961">
            <w:pPr>
              <w:spacing w:line="360" w:lineRule="auto"/>
              <w:rPr>
                <w:sz w:val="24"/>
              </w:rPr>
            </w:pPr>
          </w:p>
        </w:tc>
        <w:tc>
          <w:tcPr>
            <w:tcW w:w="1249" w:type="pct"/>
          </w:tcPr>
          <w:p w14:paraId="099D65D4" w14:textId="77777777" w:rsidR="008A1961" w:rsidRPr="00442838" w:rsidRDefault="008A1961" w:rsidP="008A1961">
            <w:pPr>
              <w:spacing w:line="360" w:lineRule="auto"/>
              <w:rPr>
                <w:sz w:val="24"/>
              </w:rPr>
            </w:pPr>
          </w:p>
        </w:tc>
        <w:tc>
          <w:tcPr>
            <w:tcW w:w="1251" w:type="pct"/>
          </w:tcPr>
          <w:p w14:paraId="76582119" w14:textId="77777777" w:rsidR="008A1961" w:rsidRPr="00442838" w:rsidRDefault="008A1961" w:rsidP="008A1961">
            <w:pPr>
              <w:spacing w:line="360" w:lineRule="auto"/>
              <w:rPr>
                <w:sz w:val="24"/>
              </w:rPr>
            </w:pPr>
          </w:p>
        </w:tc>
        <w:tc>
          <w:tcPr>
            <w:tcW w:w="1250" w:type="pct"/>
          </w:tcPr>
          <w:p w14:paraId="2DFAA6EE" w14:textId="77777777" w:rsidR="008A1961" w:rsidRPr="00442838" w:rsidRDefault="008A1961" w:rsidP="008A1961">
            <w:pPr>
              <w:spacing w:line="360" w:lineRule="auto"/>
              <w:rPr>
                <w:sz w:val="24"/>
              </w:rPr>
            </w:pPr>
          </w:p>
        </w:tc>
      </w:tr>
      <w:tr w:rsidR="008A1961" w:rsidRPr="00442838" w14:paraId="6AEA552A" w14:textId="77777777" w:rsidTr="008A1961">
        <w:tc>
          <w:tcPr>
            <w:tcW w:w="1250" w:type="pct"/>
          </w:tcPr>
          <w:p w14:paraId="2FCD2418" w14:textId="77777777" w:rsidR="008A1961" w:rsidRPr="00442838" w:rsidRDefault="008A1961" w:rsidP="008A1961">
            <w:pPr>
              <w:spacing w:line="360" w:lineRule="auto"/>
              <w:rPr>
                <w:sz w:val="24"/>
              </w:rPr>
            </w:pPr>
          </w:p>
        </w:tc>
        <w:tc>
          <w:tcPr>
            <w:tcW w:w="1249" w:type="pct"/>
          </w:tcPr>
          <w:p w14:paraId="6BEE7B04" w14:textId="77777777" w:rsidR="008A1961" w:rsidRPr="00442838" w:rsidRDefault="008A1961" w:rsidP="008A1961">
            <w:pPr>
              <w:spacing w:line="360" w:lineRule="auto"/>
              <w:rPr>
                <w:sz w:val="24"/>
              </w:rPr>
            </w:pPr>
          </w:p>
        </w:tc>
        <w:tc>
          <w:tcPr>
            <w:tcW w:w="1251" w:type="pct"/>
          </w:tcPr>
          <w:p w14:paraId="36F2418A" w14:textId="77777777" w:rsidR="008A1961" w:rsidRPr="00442838" w:rsidRDefault="008A1961" w:rsidP="008A1961">
            <w:pPr>
              <w:spacing w:line="360" w:lineRule="auto"/>
              <w:rPr>
                <w:sz w:val="24"/>
              </w:rPr>
            </w:pPr>
          </w:p>
        </w:tc>
        <w:tc>
          <w:tcPr>
            <w:tcW w:w="1250" w:type="pct"/>
          </w:tcPr>
          <w:p w14:paraId="06C912FE" w14:textId="77777777" w:rsidR="008A1961" w:rsidRPr="00442838" w:rsidRDefault="008A1961" w:rsidP="008A1961">
            <w:pPr>
              <w:spacing w:line="360" w:lineRule="auto"/>
              <w:rPr>
                <w:sz w:val="24"/>
              </w:rPr>
            </w:pPr>
          </w:p>
        </w:tc>
      </w:tr>
      <w:tr w:rsidR="008A1961" w:rsidRPr="00442838" w14:paraId="04B71FB3" w14:textId="77777777" w:rsidTr="008A1961">
        <w:tc>
          <w:tcPr>
            <w:tcW w:w="1250" w:type="pct"/>
          </w:tcPr>
          <w:p w14:paraId="3AD2239F" w14:textId="77777777" w:rsidR="008A1961" w:rsidRPr="00442838" w:rsidRDefault="008A1961" w:rsidP="008A1961">
            <w:pPr>
              <w:spacing w:line="360" w:lineRule="auto"/>
              <w:rPr>
                <w:sz w:val="24"/>
              </w:rPr>
            </w:pPr>
          </w:p>
        </w:tc>
        <w:tc>
          <w:tcPr>
            <w:tcW w:w="1249" w:type="pct"/>
          </w:tcPr>
          <w:p w14:paraId="2AAD4BE0" w14:textId="77777777" w:rsidR="008A1961" w:rsidRPr="00442838" w:rsidRDefault="008A1961" w:rsidP="008A1961">
            <w:pPr>
              <w:spacing w:line="360" w:lineRule="auto"/>
              <w:rPr>
                <w:sz w:val="24"/>
              </w:rPr>
            </w:pPr>
          </w:p>
        </w:tc>
        <w:tc>
          <w:tcPr>
            <w:tcW w:w="1251" w:type="pct"/>
          </w:tcPr>
          <w:p w14:paraId="5544A44B" w14:textId="77777777" w:rsidR="008A1961" w:rsidRPr="00442838" w:rsidRDefault="008A1961" w:rsidP="008A1961">
            <w:pPr>
              <w:spacing w:line="360" w:lineRule="auto"/>
              <w:rPr>
                <w:sz w:val="24"/>
              </w:rPr>
            </w:pPr>
          </w:p>
        </w:tc>
        <w:tc>
          <w:tcPr>
            <w:tcW w:w="1250" w:type="pct"/>
          </w:tcPr>
          <w:p w14:paraId="455FBBDE" w14:textId="77777777" w:rsidR="008A1961" w:rsidRPr="00442838" w:rsidRDefault="008A1961" w:rsidP="008A1961">
            <w:pPr>
              <w:spacing w:line="360" w:lineRule="auto"/>
              <w:rPr>
                <w:sz w:val="24"/>
              </w:rPr>
            </w:pPr>
          </w:p>
        </w:tc>
      </w:tr>
      <w:tr w:rsidR="008A1961" w:rsidRPr="00442838" w14:paraId="4BEAA729" w14:textId="77777777" w:rsidTr="008A1961">
        <w:tc>
          <w:tcPr>
            <w:tcW w:w="1250" w:type="pct"/>
          </w:tcPr>
          <w:p w14:paraId="0047C6A9" w14:textId="77777777" w:rsidR="008A1961" w:rsidRPr="00442838" w:rsidRDefault="008A1961" w:rsidP="008A1961">
            <w:pPr>
              <w:spacing w:line="360" w:lineRule="auto"/>
              <w:rPr>
                <w:sz w:val="24"/>
              </w:rPr>
            </w:pPr>
          </w:p>
        </w:tc>
        <w:tc>
          <w:tcPr>
            <w:tcW w:w="1249" w:type="pct"/>
          </w:tcPr>
          <w:p w14:paraId="5C9CF073" w14:textId="77777777" w:rsidR="008A1961" w:rsidRPr="00442838" w:rsidRDefault="008A1961" w:rsidP="008A1961">
            <w:pPr>
              <w:spacing w:line="360" w:lineRule="auto"/>
              <w:rPr>
                <w:sz w:val="24"/>
              </w:rPr>
            </w:pPr>
          </w:p>
        </w:tc>
        <w:tc>
          <w:tcPr>
            <w:tcW w:w="1251" w:type="pct"/>
          </w:tcPr>
          <w:p w14:paraId="0BC14852" w14:textId="77777777" w:rsidR="008A1961" w:rsidRPr="00442838" w:rsidRDefault="008A1961" w:rsidP="008A1961">
            <w:pPr>
              <w:spacing w:line="360" w:lineRule="auto"/>
              <w:rPr>
                <w:sz w:val="24"/>
              </w:rPr>
            </w:pPr>
          </w:p>
        </w:tc>
        <w:tc>
          <w:tcPr>
            <w:tcW w:w="1250" w:type="pct"/>
          </w:tcPr>
          <w:p w14:paraId="110019CE" w14:textId="77777777" w:rsidR="008A1961" w:rsidRPr="00442838" w:rsidRDefault="008A1961" w:rsidP="008A1961">
            <w:pPr>
              <w:spacing w:line="360" w:lineRule="auto"/>
              <w:rPr>
                <w:sz w:val="24"/>
              </w:rPr>
            </w:pPr>
          </w:p>
        </w:tc>
      </w:tr>
      <w:tr w:rsidR="008A1961" w:rsidRPr="00442838" w14:paraId="700B1440" w14:textId="77777777" w:rsidTr="008A1961">
        <w:tc>
          <w:tcPr>
            <w:tcW w:w="1250" w:type="pct"/>
          </w:tcPr>
          <w:p w14:paraId="041BB9FF" w14:textId="77777777" w:rsidR="008A1961" w:rsidRPr="00442838" w:rsidRDefault="008A1961" w:rsidP="008A1961">
            <w:pPr>
              <w:spacing w:line="360" w:lineRule="auto"/>
              <w:rPr>
                <w:sz w:val="24"/>
              </w:rPr>
            </w:pPr>
          </w:p>
        </w:tc>
        <w:tc>
          <w:tcPr>
            <w:tcW w:w="1249" w:type="pct"/>
          </w:tcPr>
          <w:p w14:paraId="36BB26E8" w14:textId="77777777" w:rsidR="008A1961" w:rsidRPr="00442838" w:rsidRDefault="008A1961" w:rsidP="008A1961">
            <w:pPr>
              <w:spacing w:line="360" w:lineRule="auto"/>
              <w:rPr>
                <w:sz w:val="24"/>
              </w:rPr>
            </w:pPr>
          </w:p>
        </w:tc>
        <w:tc>
          <w:tcPr>
            <w:tcW w:w="1251" w:type="pct"/>
          </w:tcPr>
          <w:p w14:paraId="44D05FC2" w14:textId="77777777" w:rsidR="008A1961" w:rsidRPr="00442838" w:rsidRDefault="008A1961" w:rsidP="008A1961">
            <w:pPr>
              <w:spacing w:line="360" w:lineRule="auto"/>
              <w:rPr>
                <w:sz w:val="24"/>
              </w:rPr>
            </w:pPr>
          </w:p>
        </w:tc>
        <w:tc>
          <w:tcPr>
            <w:tcW w:w="1250" w:type="pct"/>
          </w:tcPr>
          <w:p w14:paraId="08F66847" w14:textId="77777777" w:rsidR="008A1961" w:rsidRPr="00442838" w:rsidRDefault="008A1961" w:rsidP="008A1961">
            <w:pPr>
              <w:spacing w:line="360" w:lineRule="auto"/>
              <w:rPr>
                <w:sz w:val="24"/>
              </w:rPr>
            </w:pPr>
          </w:p>
        </w:tc>
      </w:tr>
      <w:tr w:rsidR="008A1961" w:rsidRPr="00442838" w14:paraId="675EE2BA" w14:textId="77777777" w:rsidTr="008A1961">
        <w:tc>
          <w:tcPr>
            <w:tcW w:w="1250" w:type="pct"/>
          </w:tcPr>
          <w:p w14:paraId="7414DEBF" w14:textId="77777777" w:rsidR="008A1961" w:rsidRPr="00442838" w:rsidRDefault="008A1961" w:rsidP="008A1961">
            <w:pPr>
              <w:spacing w:line="360" w:lineRule="auto"/>
              <w:rPr>
                <w:sz w:val="24"/>
              </w:rPr>
            </w:pPr>
          </w:p>
        </w:tc>
        <w:tc>
          <w:tcPr>
            <w:tcW w:w="1249" w:type="pct"/>
          </w:tcPr>
          <w:p w14:paraId="5FB23D32" w14:textId="77777777" w:rsidR="008A1961" w:rsidRPr="00442838" w:rsidRDefault="008A1961" w:rsidP="008A1961">
            <w:pPr>
              <w:spacing w:line="360" w:lineRule="auto"/>
              <w:rPr>
                <w:sz w:val="24"/>
              </w:rPr>
            </w:pPr>
          </w:p>
        </w:tc>
        <w:tc>
          <w:tcPr>
            <w:tcW w:w="1251" w:type="pct"/>
          </w:tcPr>
          <w:p w14:paraId="53E29216" w14:textId="77777777" w:rsidR="008A1961" w:rsidRPr="00442838" w:rsidRDefault="008A1961" w:rsidP="008A1961">
            <w:pPr>
              <w:spacing w:line="360" w:lineRule="auto"/>
              <w:rPr>
                <w:sz w:val="24"/>
              </w:rPr>
            </w:pPr>
          </w:p>
        </w:tc>
        <w:tc>
          <w:tcPr>
            <w:tcW w:w="1250" w:type="pct"/>
          </w:tcPr>
          <w:p w14:paraId="360B378D" w14:textId="77777777" w:rsidR="008A1961" w:rsidRPr="00442838" w:rsidRDefault="008A1961" w:rsidP="008A1961">
            <w:pPr>
              <w:spacing w:line="360" w:lineRule="auto"/>
              <w:rPr>
                <w:sz w:val="24"/>
              </w:rPr>
            </w:pPr>
          </w:p>
        </w:tc>
      </w:tr>
      <w:tr w:rsidR="008A1961" w:rsidRPr="00442838" w14:paraId="24CA13F5" w14:textId="77777777" w:rsidTr="008A1961">
        <w:tc>
          <w:tcPr>
            <w:tcW w:w="1250" w:type="pct"/>
          </w:tcPr>
          <w:p w14:paraId="3E2CF6DA" w14:textId="77777777" w:rsidR="008A1961" w:rsidRPr="00442838" w:rsidRDefault="008A1961" w:rsidP="008A1961">
            <w:pPr>
              <w:spacing w:line="360" w:lineRule="auto"/>
              <w:rPr>
                <w:sz w:val="24"/>
              </w:rPr>
            </w:pPr>
          </w:p>
        </w:tc>
        <w:tc>
          <w:tcPr>
            <w:tcW w:w="1249" w:type="pct"/>
          </w:tcPr>
          <w:p w14:paraId="5E06D7A5" w14:textId="77777777" w:rsidR="008A1961" w:rsidRPr="00442838" w:rsidRDefault="008A1961" w:rsidP="008A1961">
            <w:pPr>
              <w:spacing w:line="360" w:lineRule="auto"/>
              <w:rPr>
                <w:sz w:val="24"/>
              </w:rPr>
            </w:pPr>
          </w:p>
        </w:tc>
        <w:tc>
          <w:tcPr>
            <w:tcW w:w="1251" w:type="pct"/>
          </w:tcPr>
          <w:p w14:paraId="478BB599" w14:textId="77777777" w:rsidR="008A1961" w:rsidRPr="00442838" w:rsidRDefault="008A1961" w:rsidP="008A1961">
            <w:pPr>
              <w:spacing w:line="360" w:lineRule="auto"/>
              <w:rPr>
                <w:sz w:val="24"/>
              </w:rPr>
            </w:pPr>
          </w:p>
        </w:tc>
        <w:tc>
          <w:tcPr>
            <w:tcW w:w="1250" w:type="pct"/>
          </w:tcPr>
          <w:p w14:paraId="55C2948F" w14:textId="77777777" w:rsidR="008A1961" w:rsidRPr="00442838" w:rsidRDefault="008A1961" w:rsidP="008A1961">
            <w:pPr>
              <w:spacing w:line="360" w:lineRule="auto"/>
              <w:rPr>
                <w:sz w:val="24"/>
              </w:rPr>
            </w:pPr>
          </w:p>
        </w:tc>
      </w:tr>
      <w:tr w:rsidR="008A1961" w:rsidRPr="00442838" w14:paraId="4A7487BF" w14:textId="77777777" w:rsidTr="008A1961">
        <w:tc>
          <w:tcPr>
            <w:tcW w:w="1250" w:type="pct"/>
          </w:tcPr>
          <w:p w14:paraId="776C67F4" w14:textId="77777777" w:rsidR="008A1961" w:rsidRPr="00442838" w:rsidRDefault="008A1961" w:rsidP="008A1961">
            <w:pPr>
              <w:spacing w:line="360" w:lineRule="auto"/>
              <w:rPr>
                <w:sz w:val="24"/>
              </w:rPr>
            </w:pPr>
          </w:p>
        </w:tc>
        <w:tc>
          <w:tcPr>
            <w:tcW w:w="1249" w:type="pct"/>
          </w:tcPr>
          <w:p w14:paraId="14DD0690" w14:textId="77777777" w:rsidR="008A1961" w:rsidRPr="00442838" w:rsidRDefault="008A1961" w:rsidP="008A1961">
            <w:pPr>
              <w:spacing w:line="360" w:lineRule="auto"/>
              <w:rPr>
                <w:sz w:val="24"/>
              </w:rPr>
            </w:pPr>
          </w:p>
        </w:tc>
        <w:tc>
          <w:tcPr>
            <w:tcW w:w="1251" w:type="pct"/>
          </w:tcPr>
          <w:p w14:paraId="7E516CCB" w14:textId="77777777" w:rsidR="008A1961" w:rsidRPr="00442838" w:rsidRDefault="008A1961" w:rsidP="008A1961">
            <w:pPr>
              <w:spacing w:line="360" w:lineRule="auto"/>
              <w:rPr>
                <w:sz w:val="24"/>
              </w:rPr>
            </w:pPr>
          </w:p>
        </w:tc>
        <w:tc>
          <w:tcPr>
            <w:tcW w:w="1250" w:type="pct"/>
          </w:tcPr>
          <w:p w14:paraId="14C7A794" w14:textId="77777777" w:rsidR="008A1961" w:rsidRPr="00442838" w:rsidRDefault="008A1961" w:rsidP="008A1961">
            <w:pPr>
              <w:spacing w:line="360" w:lineRule="auto"/>
              <w:rPr>
                <w:sz w:val="24"/>
              </w:rPr>
            </w:pPr>
          </w:p>
        </w:tc>
      </w:tr>
      <w:tr w:rsidR="008A1961" w:rsidRPr="00442838" w14:paraId="68B20DE8" w14:textId="77777777" w:rsidTr="008A1961">
        <w:tc>
          <w:tcPr>
            <w:tcW w:w="1250" w:type="pct"/>
          </w:tcPr>
          <w:p w14:paraId="73887FF4" w14:textId="77777777" w:rsidR="008A1961" w:rsidRPr="00442838" w:rsidRDefault="008A1961" w:rsidP="008A1961">
            <w:pPr>
              <w:spacing w:line="360" w:lineRule="auto"/>
              <w:rPr>
                <w:sz w:val="24"/>
              </w:rPr>
            </w:pPr>
          </w:p>
        </w:tc>
        <w:tc>
          <w:tcPr>
            <w:tcW w:w="1249" w:type="pct"/>
          </w:tcPr>
          <w:p w14:paraId="56A19E1D" w14:textId="77777777" w:rsidR="008A1961" w:rsidRPr="00442838" w:rsidRDefault="008A1961" w:rsidP="008A1961">
            <w:pPr>
              <w:spacing w:line="360" w:lineRule="auto"/>
              <w:rPr>
                <w:sz w:val="24"/>
              </w:rPr>
            </w:pPr>
          </w:p>
        </w:tc>
        <w:tc>
          <w:tcPr>
            <w:tcW w:w="1251" w:type="pct"/>
          </w:tcPr>
          <w:p w14:paraId="113B9CB9" w14:textId="77777777" w:rsidR="008A1961" w:rsidRPr="00442838" w:rsidRDefault="008A1961" w:rsidP="008A1961">
            <w:pPr>
              <w:spacing w:line="360" w:lineRule="auto"/>
              <w:rPr>
                <w:sz w:val="24"/>
              </w:rPr>
            </w:pPr>
          </w:p>
        </w:tc>
        <w:tc>
          <w:tcPr>
            <w:tcW w:w="1250" w:type="pct"/>
          </w:tcPr>
          <w:p w14:paraId="36F8250C" w14:textId="77777777" w:rsidR="008A1961" w:rsidRPr="00442838" w:rsidRDefault="008A1961" w:rsidP="008A1961">
            <w:pPr>
              <w:spacing w:line="360" w:lineRule="auto"/>
              <w:rPr>
                <w:sz w:val="24"/>
              </w:rPr>
            </w:pPr>
          </w:p>
        </w:tc>
      </w:tr>
      <w:tr w:rsidR="008A1961" w:rsidRPr="00442838" w14:paraId="39667AE5" w14:textId="77777777" w:rsidTr="008A1961">
        <w:tc>
          <w:tcPr>
            <w:tcW w:w="1250" w:type="pct"/>
          </w:tcPr>
          <w:p w14:paraId="11CC613D" w14:textId="77777777" w:rsidR="008A1961" w:rsidRPr="00442838" w:rsidRDefault="008A1961" w:rsidP="008A1961">
            <w:pPr>
              <w:spacing w:line="360" w:lineRule="auto"/>
              <w:rPr>
                <w:sz w:val="24"/>
              </w:rPr>
            </w:pPr>
          </w:p>
        </w:tc>
        <w:tc>
          <w:tcPr>
            <w:tcW w:w="1249" w:type="pct"/>
          </w:tcPr>
          <w:p w14:paraId="68BB2079" w14:textId="77777777" w:rsidR="008A1961" w:rsidRPr="00442838" w:rsidRDefault="008A1961" w:rsidP="008A1961">
            <w:pPr>
              <w:spacing w:line="360" w:lineRule="auto"/>
              <w:rPr>
                <w:sz w:val="24"/>
              </w:rPr>
            </w:pPr>
          </w:p>
        </w:tc>
        <w:tc>
          <w:tcPr>
            <w:tcW w:w="1251" w:type="pct"/>
          </w:tcPr>
          <w:p w14:paraId="6DD9AE73" w14:textId="77777777" w:rsidR="008A1961" w:rsidRPr="00442838" w:rsidRDefault="008A1961" w:rsidP="008A1961">
            <w:pPr>
              <w:spacing w:line="360" w:lineRule="auto"/>
              <w:rPr>
                <w:sz w:val="24"/>
              </w:rPr>
            </w:pPr>
          </w:p>
        </w:tc>
        <w:tc>
          <w:tcPr>
            <w:tcW w:w="1250" w:type="pct"/>
          </w:tcPr>
          <w:p w14:paraId="53067294" w14:textId="77777777" w:rsidR="008A1961" w:rsidRPr="00442838" w:rsidRDefault="008A1961" w:rsidP="008A1961">
            <w:pPr>
              <w:spacing w:line="360" w:lineRule="auto"/>
              <w:rPr>
                <w:sz w:val="24"/>
              </w:rPr>
            </w:pPr>
          </w:p>
        </w:tc>
      </w:tr>
      <w:tr w:rsidR="008A1961" w:rsidRPr="00442838" w14:paraId="60835DF9" w14:textId="77777777" w:rsidTr="008A1961">
        <w:tc>
          <w:tcPr>
            <w:tcW w:w="1250" w:type="pct"/>
          </w:tcPr>
          <w:p w14:paraId="2B8588F2" w14:textId="77777777" w:rsidR="008A1961" w:rsidRPr="00442838" w:rsidRDefault="008A1961" w:rsidP="008A1961">
            <w:pPr>
              <w:spacing w:line="360" w:lineRule="auto"/>
              <w:rPr>
                <w:sz w:val="24"/>
              </w:rPr>
            </w:pPr>
          </w:p>
        </w:tc>
        <w:tc>
          <w:tcPr>
            <w:tcW w:w="1249" w:type="pct"/>
          </w:tcPr>
          <w:p w14:paraId="3CE37904" w14:textId="77777777" w:rsidR="008A1961" w:rsidRPr="00442838" w:rsidRDefault="008A1961" w:rsidP="008A1961">
            <w:pPr>
              <w:spacing w:line="360" w:lineRule="auto"/>
              <w:rPr>
                <w:sz w:val="24"/>
              </w:rPr>
            </w:pPr>
          </w:p>
        </w:tc>
        <w:tc>
          <w:tcPr>
            <w:tcW w:w="1251" w:type="pct"/>
          </w:tcPr>
          <w:p w14:paraId="7DA664C4" w14:textId="77777777" w:rsidR="008A1961" w:rsidRPr="00442838" w:rsidRDefault="008A1961" w:rsidP="008A1961">
            <w:pPr>
              <w:spacing w:line="360" w:lineRule="auto"/>
              <w:rPr>
                <w:sz w:val="24"/>
              </w:rPr>
            </w:pPr>
          </w:p>
        </w:tc>
        <w:tc>
          <w:tcPr>
            <w:tcW w:w="1250" w:type="pct"/>
          </w:tcPr>
          <w:p w14:paraId="7374BCFE" w14:textId="77777777" w:rsidR="008A1961" w:rsidRPr="00442838" w:rsidRDefault="008A1961" w:rsidP="008A1961">
            <w:pPr>
              <w:spacing w:line="360" w:lineRule="auto"/>
              <w:rPr>
                <w:sz w:val="24"/>
              </w:rPr>
            </w:pPr>
          </w:p>
        </w:tc>
      </w:tr>
      <w:tr w:rsidR="008A1961" w:rsidRPr="00442838" w14:paraId="326C3B73" w14:textId="77777777" w:rsidTr="008A1961">
        <w:tc>
          <w:tcPr>
            <w:tcW w:w="1250" w:type="pct"/>
          </w:tcPr>
          <w:p w14:paraId="2AB9037B" w14:textId="77777777" w:rsidR="008A1961" w:rsidRPr="00442838" w:rsidRDefault="008A1961" w:rsidP="008A1961">
            <w:pPr>
              <w:spacing w:line="360" w:lineRule="auto"/>
              <w:rPr>
                <w:sz w:val="24"/>
              </w:rPr>
            </w:pPr>
          </w:p>
        </w:tc>
        <w:tc>
          <w:tcPr>
            <w:tcW w:w="1249" w:type="pct"/>
          </w:tcPr>
          <w:p w14:paraId="16C7605A" w14:textId="77777777" w:rsidR="008A1961" w:rsidRPr="00442838" w:rsidRDefault="008A1961" w:rsidP="008A1961">
            <w:pPr>
              <w:spacing w:line="360" w:lineRule="auto"/>
              <w:rPr>
                <w:sz w:val="24"/>
              </w:rPr>
            </w:pPr>
          </w:p>
        </w:tc>
        <w:tc>
          <w:tcPr>
            <w:tcW w:w="1251" w:type="pct"/>
          </w:tcPr>
          <w:p w14:paraId="79C807ED" w14:textId="77777777" w:rsidR="008A1961" w:rsidRPr="00442838" w:rsidRDefault="008A1961" w:rsidP="008A1961">
            <w:pPr>
              <w:spacing w:line="360" w:lineRule="auto"/>
              <w:rPr>
                <w:sz w:val="24"/>
              </w:rPr>
            </w:pPr>
          </w:p>
        </w:tc>
        <w:tc>
          <w:tcPr>
            <w:tcW w:w="1250" w:type="pct"/>
          </w:tcPr>
          <w:p w14:paraId="09E507E3" w14:textId="77777777" w:rsidR="008A1961" w:rsidRPr="00442838" w:rsidRDefault="008A1961" w:rsidP="008A1961">
            <w:pPr>
              <w:spacing w:line="360" w:lineRule="auto"/>
              <w:rPr>
                <w:sz w:val="24"/>
              </w:rPr>
            </w:pPr>
          </w:p>
        </w:tc>
      </w:tr>
      <w:tr w:rsidR="008A1961" w:rsidRPr="00442838" w14:paraId="63E4113C" w14:textId="77777777" w:rsidTr="008A1961">
        <w:tc>
          <w:tcPr>
            <w:tcW w:w="1250" w:type="pct"/>
          </w:tcPr>
          <w:p w14:paraId="7D317627" w14:textId="77777777" w:rsidR="008A1961" w:rsidRPr="00442838" w:rsidRDefault="008A1961" w:rsidP="008A1961">
            <w:pPr>
              <w:spacing w:line="360" w:lineRule="auto"/>
              <w:rPr>
                <w:sz w:val="24"/>
              </w:rPr>
            </w:pPr>
          </w:p>
        </w:tc>
        <w:tc>
          <w:tcPr>
            <w:tcW w:w="1249" w:type="pct"/>
          </w:tcPr>
          <w:p w14:paraId="6D8EAC07" w14:textId="77777777" w:rsidR="008A1961" w:rsidRPr="00442838" w:rsidRDefault="008A1961" w:rsidP="008A1961">
            <w:pPr>
              <w:spacing w:line="360" w:lineRule="auto"/>
              <w:rPr>
                <w:sz w:val="24"/>
              </w:rPr>
            </w:pPr>
          </w:p>
        </w:tc>
        <w:tc>
          <w:tcPr>
            <w:tcW w:w="1251" w:type="pct"/>
          </w:tcPr>
          <w:p w14:paraId="156A7E1C" w14:textId="77777777" w:rsidR="008A1961" w:rsidRPr="00442838" w:rsidRDefault="008A1961" w:rsidP="008A1961">
            <w:pPr>
              <w:spacing w:line="360" w:lineRule="auto"/>
              <w:rPr>
                <w:sz w:val="24"/>
              </w:rPr>
            </w:pPr>
          </w:p>
        </w:tc>
        <w:tc>
          <w:tcPr>
            <w:tcW w:w="1250" w:type="pct"/>
          </w:tcPr>
          <w:p w14:paraId="3174AB80" w14:textId="77777777" w:rsidR="008A1961" w:rsidRPr="00442838" w:rsidRDefault="008A1961" w:rsidP="008A1961">
            <w:pPr>
              <w:spacing w:line="360" w:lineRule="auto"/>
              <w:rPr>
                <w:sz w:val="24"/>
              </w:rPr>
            </w:pPr>
          </w:p>
        </w:tc>
      </w:tr>
      <w:tr w:rsidR="008A1961" w:rsidRPr="00442838" w14:paraId="4AC32B26" w14:textId="77777777" w:rsidTr="008A1961">
        <w:tc>
          <w:tcPr>
            <w:tcW w:w="1250" w:type="pct"/>
          </w:tcPr>
          <w:p w14:paraId="3F760C6E" w14:textId="77777777" w:rsidR="008A1961" w:rsidRPr="00442838" w:rsidRDefault="008A1961" w:rsidP="008A1961">
            <w:pPr>
              <w:spacing w:line="360" w:lineRule="auto"/>
              <w:rPr>
                <w:sz w:val="24"/>
              </w:rPr>
            </w:pPr>
          </w:p>
        </w:tc>
        <w:tc>
          <w:tcPr>
            <w:tcW w:w="1249" w:type="pct"/>
          </w:tcPr>
          <w:p w14:paraId="2EC7A570" w14:textId="77777777" w:rsidR="008A1961" w:rsidRPr="00442838" w:rsidRDefault="008A1961" w:rsidP="008A1961">
            <w:pPr>
              <w:spacing w:line="360" w:lineRule="auto"/>
              <w:rPr>
                <w:sz w:val="24"/>
              </w:rPr>
            </w:pPr>
          </w:p>
        </w:tc>
        <w:tc>
          <w:tcPr>
            <w:tcW w:w="1251" w:type="pct"/>
          </w:tcPr>
          <w:p w14:paraId="3C228C7C" w14:textId="77777777" w:rsidR="008A1961" w:rsidRPr="00442838" w:rsidRDefault="008A1961" w:rsidP="008A1961">
            <w:pPr>
              <w:spacing w:line="360" w:lineRule="auto"/>
              <w:rPr>
                <w:sz w:val="24"/>
              </w:rPr>
            </w:pPr>
          </w:p>
        </w:tc>
        <w:tc>
          <w:tcPr>
            <w:tcW w:w="1250" w:type="pct"/>
          </w:tcPr>
          <w:p w14:paraId="14743FE0" w14:textId="77777777" w:rsidR="008A1961" w:rsidRPr="00442838" w:rsidRDefault="008A1961" w:rsidP="008A1961">
            <w:pPr>
              <w:spacing w:line="360" w:lineRule="auto"/>
              <w:rPr>
                <w:sz w:val="24"/>
              </w:rPr>
            </w:pPr>
          </w:p>
        </w:tc>
      </w:tr>
      <w:tr w:rsidR="008A1961" w:rsidRPr="00442838" w14:paraId="470B71B5" w14:textId="77777777" w:rsidTr="008A1961">
        <w:tc>
          <w:tcPr>
            <w:tcW w:w="1250" w:type="pct"/>
          </w:tcPr>
          <w:p w14:paraId="3C5B222D" w14:textId="77777777" w:rsidR="008A1961" w:rsidRPr="00442838" w:rsidRDefault="008A1961" w:rsidP="008A1961">
            <w:pPr>
              <w:spacing w:line="360" w:lineRule="auto"/>
              <w:rPr>
                <w:sz w:val="24"/>
              </w:rPr>
            </w:pPr>
          </w:p>
        </w:tc>
        <w:tc>
          <w:tcPr>
            <w:tcW w:w="1249" w:type="pct"/>
          </w:tcPr>
          <w:p w14:paraId="0F3AFC3B" w14:textId="77777777" w:rsidR="008A1961" w:rsidRPr="00442838" w:rsidRDefault="008A1961" w:rsidP="008A1961">
            <w:pPr>
              <w:spacing w:line="360" w:lineRule="auto"/>
              <w:rPr>
                <w:sz w:val="24"/>
              </w:rPr>
            </w:pPr>
          </w:p>
        </w:tc>
        <w:tc>
          <w:tcPr>
            <w:tcW w:w="1251" w:type="pct"/>
          </w:tcPr>
          <w:p w14:paraId="64EB1BC7" w14:textId="77777777" w:rsidR="008A1961" w:rsidRPr="00442838" w:rsidRDefault="008A1961" w:rsidP="008A1961">
            <w:pPr>
              <w:spacing w:line="360" w:lineRule="auto"/>
              <w:rPr>
                <w:sz w:val="24"/>
              </w:rPr>
            </w:pPr>
          </w:p>
        </w:tc>
        <w:tc>
          <w:tcPr>
            <w:tcW w:w="1250" w:type="pct"/>
          </w:tcPr>
          <w:p w14:paraId="2A9591E9" w14:textId="77777777" w:rsidR="008A1961" w:rsidRPr="00442838" w:rsidRDefault="008A1961" w:rsidP="008A1961">
            <w:pPr>
              <w:spacing w:line="360" w:lineRule="auto"/>
              <w:rPr>
                <w:sz w:val="24"/>
              </w:rPr>
            </w:pPr>
          </w:p>
        </w:tc>
      </w:tr>
      <w:tr w:rsidR="008A1961" w:rsidRPr="00442838" w14:paraId="01C8BD65" w14:textId="77777777" w:rsidTr="008A1961">
        <w:tc>
          <w:tcPr>
            <w:tcW w:w="1250" w:type="pct"/>
          </w:tcPr>
          <w:p w14:paraId="1D161355" w14:textId="77777777" w:rsidR="008A1961" w:rsidRPr="00442838" w:rsidRDefault="008A1961" w:rsidP="008A1961">
            <w:pPr>
              <w:spacing w:line="360" w:lineRule="auto"/>
              <w:rPr>
                <w:sz w:val="24"/>
              </w:rPr>
            </w:pPr>
          </w:p>
        </w:tc>
        <w:tc>
          <w:tcPr>
            <w:tcW w:w="1249" w:type="pct"/>
          </w:tcPr>
          <w:p w14:paraId="72F070E7" w14:textId="77777777" w:rsidR="008A1961" w:rsidRPr="00442838" w:rsidRDefault="008A1961" w:rsidP="008A1961">
            <w:pPr>
              <w:spacing w:line="360" w:lineRule="auto"/>
              <w:rPr>
                <w:sz w:val="24"/>
              </w:rPr>
            </w:pPr>
          </w:p>
        </w:tc>
        <w:tc>
          <w:tcPr>
            <w:tcW w:w="1251" w:type="pct"/>
          </w:tcPr>
          <w:p w14:paraId="0D2843A2" w14:textId="77777777" w:rsidR="008A1961" w:rsidRPr="00442838" w:rsidRDefault="008A1961" w:rsidP="008A1961">
            <w:pPr>
              <w:spacing w:line="360" w:lineRule="auto"/>
              <w:rPr>
                <w:sz w:val="24"/>
              </w:rPr>
            </w:pPr>
          </w:p>
        </w:tc>
        <w:tc>
          <w:tcPr>
            <w:tcW w:w="1250" w:type="pct"/>
          </w:tcPr>
          <w:p w14:paraId="5CB75F1D" w14:textId="77777777" w:rsidR="008A1961" w:rsidRPr="00442838" w:rsidRDefault="008A1961" w:rsidP="008A1961">
            <w:pPr>
              <w:spacing w:line="360" w:lineRule="auto"/>
              <w:rPr>
                <w:sz w:val="24"/>
              </w:rPr>
            </w:pPr>
          </w:p>
        </w:tc>
      </w:tr>
      <w:tr w:rsidR="008A1961" w:rsidRPr="00442838" w14:paraId="0404E10E" w14:textId="77777777" w:rsidTr="008A1961">
        <w:tc>
          <w:tcPr>
            <w:tcW w:w="1250" w:type="pct"/>
          </w:tcPr>
          <w:p w14:paraId="0D1687B6" w14:textId="77777777" w:rsidR="008A1961" w:rsidRPr="00442838" w:rsidRDefault="008A1961" w:rsidP="008A1961">
            <w:pPr>
              <w:spacing w:line="360" w:lineRule="auto"/>
              <w:rPr>
                <w:sz w:val="24"/>
              </w:rPr>
            </w:pPr>
          </w:p>
        </w:tc>
        <w:tc>
          <w:tcPr>
            <w:tcW w:w="1249" w:type="pct"/>
          </w:tcPr>
          <w:p w14:paraId="3461178E" w14:textId="77777777" w:rsidR="008A1961" w:rsidRPr="00442838" w:rsidRDefault="008A1961" w:rsidP="008A1961">
            <w:pPr>
              <w:spacing w:line="360" w:lineRule="auto"/>
              <w:rPr>
                <w:sz w:val="24"/>
              </w:rPr>
            </w:pPr>
          </w:p>
        </w:tc>
        <w:tc>
          <w:tcPr>
            <w:tcW w:w="1251" w:type="pct"/>
          </w:tcPr>
          <w:p w14:paraId="0BD1632B" w14:textId="77777777" w:rsidR="008A1961" w:rsidRPr="00442838" w:rsidRDefault="008A1961" w:rsidP="008A1961">
            <w:pPr>
              <w:spacing w:line="360" w:lineRule="auto"/>
              <w:rPr>
                <w:sz w:val="24"/>
              </w:rPr>
            </w:pPr>
          </w:p>
        </w:tc>
        <w:tc>
          <w:tcPr>
            <w:tcW w:w="1250" w:type="pct"/>
          </w:tcPr>
          <w:p w14:paraId="7AD622E0" w14:textId="77777777" w:rsidR="008A1961" w:rsidRPr="00442838" w:rsidRDefault="008A1961" w:rsidP="008A1961">
            <w:pPr>
              <w:spacing w:line="360" w:lineRule="auto"/>
              <w:rPr>
                <w:sz w:val="24"/>
              </w:rPr>
            </w:pPr>
          </w:p>
        </w:tc>
      </w:tr>
      <w:tr w:rsidR="008A1961" w:rsidRPr="00442838" w14:paraId="335447DF" w14:textId="77777777" w:rsidTr="008A1961">
        <w:tc>
          <w:tcPr>
            <w:tcW w:w="1250" w:type="pct"/>
          </w:tcPr>
          <w:p w14:paraId="4A3A80B8" w14:textId="77777777" w:rsidR="008A1961" w:rsidRPr="00442838" w:rsidRDefault="008A1961" w:rsidP="008A1961">
            <w:pPr>
              <w:spacing w:line="360" w:lineRule="auto"/>
              <w:rPr>
                <w:sz w:val="24"/>
              </w:rPr>
            </w:pPr>
          </w:p>
        </w:tc>
        <w:tc>
          <w:tcPr>
            <w:tcW w:w="1249" w:type="pct"/>
          </w:tcPr>
          <w:p w14:paraId="4168FA3F" w14:textId="77777777" w:rsidR="008A1961" w:rsidRPr="00442838" w:rsidRDefault="008A1961" w:rsidP="008A1961">
            <w:pPr>
              <w:spacing w:line="360" w:lineRule="auto"/>
              <w:rPr>
                <w:sz w:val="24"/>
              </w:rPr>
            </w:pPr>
          </w:p>
        </w:tc>
        <w:tc>
          <w:tcPr>
            <w:tcW w:w="1251" w:type="pct"/>
          </w:tcPr>
          <w:p w14:paraId="73550FD6" w14:textId="77777777" w:rsidR="008A1961" w:rsidRPr="00442838" w:rsidRDefault="008A1961" w:rsidP="008A1961">
            <w:pPr>
              <w:spacing w:line="360" w:lineRule="auto"/>
              <w:rPr>
                <w:sz w:val="24"/>
              </w:rPr>
            </w:pPr>
          </w:p>
        </w:tc>
        <w:tc>
          <w:tcPr>
            <w:tcW w:w="1250" w:type="pct"/>
          </w:tcPr>
          <w:p w14:paraId="214D737D" w14:textId="77777777" w:rsidR="008A1961" w:rsidRPr="00442838" w:rsidRDefault="008A1961" w:rsidP="008A1961">
            <w:pPr>
              <w:spacing w:line="360" w:lineRule="auto"/>
              <w:rPr>
                <w:sz w:val="24"/>
              </w:rPr>
            </w:pPr>
          </w:p>
        </w:tc>
      </w:tr>
      <w:tr w:rsidR="008A1961" w:rsidRPr="00442838" w14:paraId="5D0D45B4" w14:textId="77777777" w:rsidTr="008A1961">
        <w:tc>
          <w:tcPr>
            <w:tcW w:w="1250" w:type="pct"/>
          </w:tcPr>
          <w:p w14:paraId="4355F819" w14:textId="77777777" w:rsidR="008A1961" w:rsidRPr="00442838" w:rsidRDefault="008A1961" w:rsidP="008A1961">
            <w:pPr>
              <w:spacing w:line="360" w:lineRule="auto"/>
              <w:rPr>
                <w:sz w:val="24"/>
              </w:rPr>
            </w:pPr>
          </w:p>
        </w:tc>
        <w:tc>
          <w:tcPr>
            <w:tcW w:w="1249" w:type="pct"/>
          </w:tcPr>
          <w:p w14:paraId="541BB8DD" w14:textId="77777777" w:rsidR="008A1961" w:rsidRPr="00442838" w:rsidRDefault="008A1961" w:rsidP="008A1961">
            <w:pPr>
              <w:spacing w:line="360" w:lineRule="auto"/>
              <w:rPr>
                <w:sz w:val="24"/>
              </w:rPr>
            </w:pPr>
          </w:p>
        </w:tc>
        <w:tc>
          <w:tcPr>
            <w:tcW w:w="1251" w:type="pct"/>
          </w:tcPr>
          <w:p w14:paraId="468FD1B3" w14:textId="77777777" w:rsidR="008A1961" w:rsidRPr="00442838" w:rsidRDefault="008A1961" w:rsidP="008A1961">
            <w:pPr>
              <w:spacing w:line="360" w:lineRule="auto"/>
              <w:rPr>
                <w:sz w:val="24"/>
              </w:rPr>
            </w:pPr>
          </w:p>
        </w:tc>
        <w:tc>
          <w:tcPr>
            <w:tcW w:w="1250" w:type="pct"/>
          </w:tcPr>
          <w:p w14:paraId="166C8A95" w14:textId="77777777" w:rsidR="008A1961" w:rsidRPr="00442838" w:rsidRDefault="008A1961" w:rsidP="008A1961">
            <w:pPr>
              <w:spacing w:line="360" w:lineRule="auto"/>
              <w:rPr>
                <w:sz w:val="24"/>
              </w:rPr>
            </w:pPr>
          </w:p>
        </w:tc>
      </w:tr>
      <w:tr w:rsidR="008A1961" w:rsidRPr="00442838" w14:paraId="5D3F4F6A" w14:textId="77777777" w:rsidTr="008A1961">
        <w:tc>
          <w:tcPr>
            <w:tcW w:w="1250" w:type="pct"/>
          </w:tcPr>
          <w:p w14:paraId="6137E07B" w14:textId="77777777" w:rsidR="008A1961" w:rsidRPr="00442838" w:rsidRDefault="008A1961" w:rsidP="008A1961">
            <w:pPr>
              <w:spacing w:line="360" w:lineRule="auto"/>
              <w:rPr>
                <w:sz w:val="24"/>
              </w:rPr>
            </w:pPr>
          </w:p>
        </w:tc>
        <w:tc>
          <w:tcPr>
            <w:tcW w:w="1249" w:type="pct"/>
          </w:tcPr>
          <w:p w14:paraId="37ABC393" w14:textId="77777777" w:rsidR="008A1961" w:rsidRPr="00442838" w:rsidRDefault="008A1961" w:rsidP="008A1961">
            <w:pPr>
              <w:spacing w:line="360" w:lineRule="auto"/>
              <w:rPr>
                <w:sz w:val="24"/>
              </w:rPr>
            </w:pPr>
          </w:p>
        </w:tc>
        <w:tc>
          <w:tcPr>
            <w:tcW w:w="1251" w:type="pct"/>
          </w:tcPr>
          <w:p w14:paraId="537A9FAA" w14:textId="77777777" w:rsidR="008A1961" w:rsidRPr="00442838" w:rsidRDefault="008A1961" w:rsidP="008A1961">
            <w:pPr>
              <w:spacing w:line="360" w:lineRule="auto"/>
              <w:rPr>
                <w:sz w:val="24"/>
              </w:rPr>
            </w:pPr>
          </w:p>
        </w:tc>
        <w:tc>
          <w:tcPr>
            <w:tcW w:w="1250" w:type="pct"/>
          </w:tcPr>
          <w:p w14:paraId="224C1E9E" w14:textId="77777777" w:rsidR="008A1961" w:rsidRPr="00442838" w:rsidRDefault="008A1961" w:rsidP="008A1961">
            <w:pPr>
              <w:spacing w:line="360" w:lineRule="auto"/>
              <w:rPr>
                <w:sz w:val="24"/>
              </w:rPr>
            </w:pPr>
          </w:p>
        </w:tc>
      </w:tr>
      <w:tr w:rsidR="008A1961" w:rsidRPr="00442838" w14:paraId="72C6DDC9" w14:textId="77777777" w:rsidTr="008A1961">
        <w:tc>
          <w:tcPr>
            <w:tcW w:w="1250" w:type="pct"/>
          </w:tcPr>
          <w:p w14:paraId="60D6824D" w14:textId="77777777" w:rsidR="008A1961" w:rsidRPr="00442838" w:rsidRDefault="008A1961" w:rsidP="008A1961">
            <w:pPr>
              <w:spacing w:line="360" w:lineRule="auto"/>
              <w:rPr>
                <w:sz w:val="24"/>
              </w:rPr>
            </w:pPr>
          </w:p>
        </w:tc>
        <w:tc>
          <w:tcPr>
            <w:tcW w:w="1249" w:type="pct"/>
          </w:tcPr>
          <w:p w14:paraId="2051BA49" w14:textId="77777777" w:rsidR="008A1961" w:rsidRPr="00442838" w:rsidRDefault="008A1961" w:rsidP="008A1961">
            <w:pPr>
              <w:spacing w:line="360" w:lineRule="auto"/>
              <w:rPr>
                <w:sz w:val="24"/>
              </w:rPr>
            </w:pPr>
          </w:p>
        </w:tc>
        <w:tc>
          <w:tcPr>
            <w:tcW w:w="1251" w:type="pct"/>
          </w:tcPr>
          <w:p w14:paraId="7A645516" w14:textId="77777777" w:rsidR="008A1961" w:rsidRPr="00442838" w:rsidRDefault="008A1961" w:rsidP="008A1961">
            <w:pPr>
              <w:spacing w:line="360" w:lineRule="auto"/>
              <w:rPr>
                <w:sz w:val="24"/>
              </w:rPr>
            </w:pPr>
          </w:p>
        </w:tc>
        <w:tc>
          <w:tcPr>
            <w:tcW w:w="1250" w:type="pct"/>
          </w:tcPr>
          <w:p w14:paraId="762133A3" w14:textId="77777777" w:rsidR="008A1961" w:rsidRPr="00442838" w:rsidRDefault="008A1961" w:rsidP="008A1961">
            <w:pPr>
              <w:spacing w:line="360" w:lineRule="auto"/>
              <w:rPr>
                <w:sz w:val="24"/>
              </w:rPr>
            </w:pPr>
          </w:p>
        </w:tc>
      </w:tr>
      <w:tr w:rsidR="008A1961" w:rsidRPr="00442838" w14:paraId="280F09E4" w14:textId="77777777" w:rsidTr="008A1961">
        <w:tc>
          <w:tcPr>
            <w:tcW w:w="1250" w:type="pct"/>
          </w:tcPr>
          <w:p w14:paraId="523765AC" w14:textId="77777777" w:rsidR="008A1961" w:rsidRPr="00442838" w:rsidRDefault="008A1961" w:rsidP="008A1961">
            <w:pPr>
              <w:spacing w:line="360" w:lineRule="auto"/>
              <w:rPr>
                <w:sz w:val="24"/>
              </w:rPr>
            </w:pPr>
          </w:p>
        </w:tc>
        <w:tc>
          <w:tcPr>
            <w:tcW w:w="1249" w:type="pct"/>
          </w:tcPr>
          <w:p w14:paraId="324468DA" w14:textId="77777777" w:rsidR="008A1961" w:rsidRPr="00442838" w:rsidRDefault="008A1961" w:rsidP="008A1961">
            <w:pPr>
              <w:spacing w:line="360" w:lineRule="auto"/>
              <w:rPr>
                <w:sz w:val="24"/>
              </w:rPr>
            </w:pPr>
          </w:p>
        </w:tc>
        <w:tc>
          <w:tcPr>
            <w:tcW w:w="1251" w:type="pct"/>
          </w:tcPr>
          <w:p w14:paraId="05774638" w14:textId="77777777" w:rsidR="008A1961" w:rsidRPr="00442838" w:rsidRDefault="008A1961" w:rsidP="008A1961">
            <w:pPr>
              <w:spacing w:line="360" w:lineRule="auto"/>
              <w:rPr>
                <w:sz w:val="24"/>
              </w:rPr>
            </w:pPr>
          </w:p>
        </w:tc>
        <w:tc>
          <w:tcPr>
            <w:tcW w:w="1250" w:type="pct"/>
          </w:tcPr>
          <w:p w14:paraId="4BCD8FB6" w14:textId="77777777" w:rsidR="008A1961" w:rsidRPr="00442838" w:rsidRDefault="008A1961" w:rsidP="008A1961">
            <w:pPr>
              <w:spacing w:line="360" w:lineRule="auto"/>
              <w:rPr>
                <w:sz w:val="24"/>
              </w:rPr>
            </w:pPr>
          </w:p>
        </w:tc>
      </w:tr>
      <w:tr w:rsidR="008A1961" w:rsidRPr="00442838" w14:paraId="646CCE4A" w14:textId="77777777" w:rsidTr="008A1961">
        <w:tc>
          <w:tcPr>
            <w:tcW w:w="1250" w:type="pct"/>
          </w:tcPr>
          <w:p w14:paraId="63FB4253" w14:textId="77777777" w:rsidR="008A1961" w:rsidRPr="00442838" w:rsidRDefault="008A1961" w:rsidP="008A1961">
            <w:pPr>
              <w:spacing w:line="360" w:lineRule="auto"/>
              <w:rPr>
                <w:sz w:val="24"/>
              </w:rPr>
            </w:pPr>
          </w:p>
        </w:tc>
        <w:tc>
          <w:tcPr>
            <w:tcW w:w="1249" w:type="pct"/>
          </w:tcPr>
          <w:p w14:paraId="392C4378" w14:textId="77777777" w:rsidR="008A1961" w:rsidRPr="00442838" w:rsidRDefault="008A1961" w:rsidP="008A1961">
            <w:pPr>
              <w:spacing w:line="360" w:lineRule="auto"/>
              <w:rPr>
                <w:sz w:val="24"/>
              </w:rPr>
            </w:pPr>
          </w:p>
        </w:tc>
        <w:tc>
          <w:tcPr>
            <w:tcW w:w="1251" w:type="pct"/>
          </w:tcPr>
          <w:p w14:paraId="722519D9" w14:textId="77777777" w:rsidR="008A1961" w:rsidRPr="00442838" w:rsidRDefault="008A1961" w:rsidP="008A1961">
            <w:pPr>
              <w:spacing w:line="360" w:lineRule="auto"/>
              <w:rPr>
                <w:sz w:val="24"/>
              </w:rPr>
            </w:pPr>
          </w:p>
        </w:tc>
        <w:tc>
          <w:tcPr>
            <w:tcW w:w="1250" w:type="pct"/>
          </w:tcPr>
          <w:p w14:paraId="145D9012" w14:textId="77777777" w:rsidR="008A1961" w:rsidRPr="00442838" w:rsidRDefault="008A1961" w:rsidP="008A1961">
            <w:pPr>
              <w:spacing w:line="360" w:lineRule="auto"/>
              <w:rPr>
                <w:sz w:val="24"/>
              </w:rPr>
            </w:pPr>
          </w:p>
        </w:tc>
      </w:tr>
      <w:tr w:rsidR="008A1961" w:rsidRPr="00442838" w14:paraId="07D01466" w14:textId="77777777" w:rsidTr="008A1961">
        <w:tc>
          <w:tcPr>
            <w:tcW w:w="1250" w:type="pct"/>
          </w:tcPr>
          <w:p w14:paraId="3D32DF39" w14:textId="77777777" w:rsidR="008A1961" w:rsidRPr="00442838" w:rsidRDefault="008A1961" w:rsidP="008A1961">
            <w:pPr>
              <w:spacing w:line="360" w:lineRule="auto"/>
              <w:rPr>
                <w:sz w:val="24"/>
              </w:rPr>
            </w:pPr>
          </w:p>
        </w:tc>
        <w:tc>
          <w:tcPr>
            <w:tcW w:w="1249" w:type="pct"/>
          </w:tcPr>
          <w:p w14:paraId="63AA6E96" w14:textId="77777777" w:rsidR="008A1961" w:rsidRPr="00442838" w:rsidRDefault="008A1961" w:rsidP="008A1961">
            <w:pPr>
              <w:spacing w:line="360" w:lineRule="auto"/>
              <w:rPr>
                <w:sz w:val="24"/>
              </w:rPr>
            </w:pPr>
          </w:p>
        </w:tc>
        <w:tc>
          <w:tcPr>
            <w:tcW w:w="1251" w:type="pct"/>
          </w:tcPr>
          <w:p w14:paraId="1C616B61" w14:textId="77777777" w:rsidR="008A1961" w:rsidRPr="00442838" w:rsidRDefault="008A1961" w:rsidP="008A1961">
            <w:pPr>
              <w:spacing w:line="360" w:lineRule="auto"/>
              <w:rPr>
                <w:sz w:val="24"/>
              </w:rPr>
            </w:pPr>
          </w:p>
        </w:tc>
        <w:tc>
          <w:tcPr>
            <w:tcW w:w="1250" w:type="pct"/>
          </w:tcPr>
          <w:p w14:paraId="60611784" w14:textId="77777777" w:rsidR="008A1961" w:rsidRPr="00442838" w:rsidRDefault="008A1961" w:rsidP="008A1961">
            <w:pPr>
              <w:spacing w:line="360" w:lineRule="auto"/>
              <w:rPr>
                <w:sz w:val="24"/>
              </w:rPr>
            </w:pPr>
          </w:p>
        </w:tc>
      </w:tr>
      <w:tr w:rsidR="008A1961" w:rsidRPr="00442838" w14:paraId="495C6478" w14:textId="77777777" w:rsidTr="008A1961">
        <w:tc>
          <w:tcPr>
            <w:tcW w:w="1250" w:type="pct"/>
          </w:tcPr>
          <w:p w14:paraId="54AB40AE" w14:textId="77777777" w:rsidR="008A1961" w:rsidRPr="00442838" w:rsidRDefault="008A1961" w:rsidP="008A1961">
            <w:pPr>
              <w:spacing w:line="360" w:lineRule="auto"/>
              <w:rPr>
                <w:sz w:val="24"/>
              </w:rPr>
            </w:pPr>
          </w:p>
        </w:tc>
        <w:tc>
          <w:tcPr>
            <w:tcW w:w="1249" w:type="pct"/>
          </w:tcPr>
          <w:p w14:paraId="48DD32D2" w14:textId="77777777" w:rsidR="008A1961" w:rsidRPr="00442838" w:rsidRDefault="008A1961" w:rsidP="008A1961">
            <w:pPr>
              <w:spacing w:line="360" w:lineRule="auto"/>
              <w:rPr>
                <w:sz w:val="24"/>
              </w:rPr>
            </w:pPr>
          </w:p>
        </w:tc>
        <w:tc>
          <w:tcPr>
            <w:tcW w:w="1251" w:type="pct"/>
          </w:tcPr>
          <w:p w14:paraId="68F3736F" w14:textId="77777777" w:rsidR="008A1961" w:rsidRPr="00442838" w:rsidRDefault="008A1961" w:rsidP="008A1961">
            <w:pPr>
              <w:spacing w:line="360" w:lineRule="auto"/>
              <w:rPr>
                <w:sz w:val="24"/>
              </w:rPr>
            </w:pPr>
          </w:p>
        </w:tc>
        <w:tc>
          <w:tcPr>
            <w:tcW w:w="1250" w:type="pct"/>
          </w:tcPr>
          <w:p w14:paraId="5EA05EA9" w14:textId="77777777" w:rsidR="008A1961" w:rsidRPr="00442838" w:rsidRDefault="008A1961" w:rsidP="008A1961">
            <w:pPr>
              <w:spacing w:line="360" w:lineRule="auto"/>
              <w:rPr>
                <w:sz w:val="24"/>
              </w:rPr>
            </w:pPr>
          </w:p>
        </w:tc>
      </w:tr>
      <w:tr w:rsidR="008A1961" w:rsidRPr="00442838" w14:paraId="5DE679CB" w14:textId="77777777" w:rsidTr="008A1961">
        <w:tc>
          <w:tcPr>
            <w:tcW w:w="1250" w:type="pct"/>
          </w:tcPr>
          <w:p w14:paraId="788718B8" w14:textId="77777777" w:rsidR="008A1961" w:rsidRPr="00442838" w:rsidRDefault="008A1961" w:rsidP="008A1961">
            <w:pPr>
              <w:spacing w:line="360" w:lineRule="auto"/>
              <w:rPr>
                <w:sz w:val="24"/>
              </w:rPr>
            </w:pPr>
          </w:p>
        </w:tc>
        <w:tc>
          <w:tcPr>
            <w:tcW w:w="1249" w:type="pct"/>
          </w:tcPr>
          <w:p w14:paraId="71CC55D5" w14:textId="77777777" w:rsidR="008A1961" w:rsidRPr="00442838" w:rsidRDefault="008A1961" w:rsidP="008A1961">
            <w:pPr>
              <w:spacing w:line="360" w:lineRule="auto"/>
              <w:rPr>
                <w:sz w:val="24"/>
              </w:rPr>
            </w:pPr>
          </w:p>
        </w:tc>
        <w:tc>
          <w:tcPr>
            <w:tcW w:w="1251" w:type="pct"/>
          </w:tcPr>
          <w:p w14:paraId="4705CA7C" w14:textId="77777777" w:rsidR="008A1961" w:rsidRPr="00442838" w:rsidRDefault="008A1961" w:rsidP="008A1961">
            <w:pPr>
              <w:spacing w:line="360" w:lineRule="auto"/>
              <w:rPr>
                <w:sz w:val="24"/>
              </w:rPr>
            </w:pPr>
          </w:p>
        </w:tc>
        <w:tc>
          <w:tcPr>
            <w:tcW w:w="1250" w:type="pct"/>
          </w:tcPr>
          <w:p w14:paraId="4435C57F" w14:textId="77777777" w:rsidR="008A1961" w:rsidRPr="00442838" w:rsidRDefault="008A1961" w:rsidP="008A1961">
            <w:pPr>
              <w:spacing w:line="360" w:lineRule="auto"/>
              <w:rPr>
                <w:sz w:val="24"/>
              </w:rPr>
            </w:pPr>
          </w:p>
        </w:tc>
      </w:tr>
      <w:tr w:rsidR="008A1961" w:rsidRPr="00442838" w14:paraId="6469C6EF" w14:textId="77777777" w:rsidTr="008A1961">
        <w:tc>
          <w:tcPr>
            <w:tcW w:w="1250" w:type="pct"/>
          </w:tcPr>
          <w:p w14:paraId="6DDB46B9" w14:textId="77777777" w:rsidR="008A1961" w:rsidRPr="00442838" w:rsidRDefault="008A1961" w:rsidP="008A1961">
            <w:pPr>
              <w:spacing w:line="360" w:lineRule="auto"/>
              <w:rPr>
                <w:sz w:val="24"/>
              </w:rPr>
            </w:pPr>
          </w:p>
        </w:tc>
        <w:tc>
          <w:tcPr>
            <w:tcW w:w="1249" w:type="pct"/>
          </w:tcPr>
          <w:p w14:paraId="10350937" w14:textId="77777777" w:rsidR="008A1961" w:rsidRPr="00442838" w:rsidRDefault="008A1961" w:rsidP="008A1961">
            <w:pPr>
              <w:spacing w:line="360" w:lineRule="auto"/>
              <w:rPr>
                <w:sz w:val="24"/>
              </w:rPr>
            </w:pPr>
          </w:p>
        </w:tc>
        <w:tc>
          <w:tcPr>
            <w:tcW w:w="1251" w:type="pct"/>
          </w:tcPr>
          <w:p w14:paraId="5DAF4CEF" w14:textId="77777777" w:rsidR="008A1961" w:rsidRPr="00442838" w:rsidRDefault="008A1961" w:rsidP="008A1961">
            <w:pPr>
              <w:spacing w:line="360" w:lineRule="auto"/>
              <w:rPr>
                <w:sz w:val="24"/>
              </w:rPr>
            </w:pPr>
          </w:p>
        </w:tc>
        <w:tc>
          <w:tcPr>
            <w:tcW w:w="1250" w:type="pct"/>
          </w:tcPr>
          <w:p w14:paraId="29275161" w14:textId="77777777" w:rsidR="008A1961" w:rsidRPr="00442838" w:rsidRDefault="008A1961" w:rsidP="008A1961">
            <w:pPr>
              <w:spacing w:line="360" w:lineRule="auto"/>
              <w:rPr>
                <w:sz w:val="24"/>
              </w:rPr>
            </w:pPr>
          </w:p>
        </w:tc>
      </w:tr>
      <w:tr w:rsidR="008A1961" w:rsidRPr="00442838" w14:paraId="08FC64F0" w14:textId="77777777" w:rsidTr="008A1961">
        <w:tc>
          <w:tcPr>
            <w:tcW w:w="1250" w:type="pct"/>
          </w:tcPr>
          <w:p w14:paraId="4901B0B7" w14:textId="77777777" w:rsidR="008A1961" w:rsidRPr="00442838" w:rsidRDefault="008A1961" w:rsidP="008A1961">
            <w:pPr>
              <w:spacing w:line="360" w:lineRule="auto"/>
              <w:rPr>
                <w:sz w:val="24"/>
              </w:rPr>
            </w:pPr>
          </w:p>
        </w:tc>
        <w:tc>
          <w:tcPr>
            <w:tcW w:w="1249" w:type="pct"/>
          </w:tcPr>
          <w:p w14:paraId="60E539EA" w14:textId="77777777" w:rsidR="008A1961" w:rsidRPr="00442838" w:rsidRDefault="008A1961" w:rsidP="008A1961">
            <w:pPr>
              <w:spacing w:line="360" w:lineRule="auto"/>
              <w:rPr>
                <w:sz w:val="24"/>
              </w:rPr>
            </w:pPr>
          </w:p>
        </w:tc>
        <w:tc>
          <w:tcPr>
            <w:tcW w:w="1251" w:type="pct"/>
          </w:tcPr>
          <w:p w14:paraId="54EBB341" w14:textId="77777777" w:rsidR="008A1961" w:rsidRPr="00442838" w:rsidRDefault="008A1961" w:rsidP="008A1961">
            <w:pPr>
              <w:spacing w:line="360" w:lineRule="auto"/>
              <w:rPr>
                <w:sz w:val="24"/>
              </w:rPr>
            </w:pPr>
          </w:p>
        </w:tc>
        <w:tc>
          <w:tcPr>
            <w:tcW w:w="1250" w:type="pct"/>
          </w:tcPr>
          <w:p w14:paraId="71489801" w14:textId="77777777" w:rsidR="008A1961" w:rsidRPr="00442838" w:rsidRDefault="008A1961" w:rsidP="008A1961">
            <w:pPr>
              <w:spacing w:line="360" w:lineRule="auto"/>
              <w:rPr>
                <w:sz w:val="24"/>
              </w:rPr>
            </w:pPr>
          </w:p>
        </w:tc>
      </w:tr>
      <w:tr w:rsidR="008A1961" w:rsidRPr="00442838" w14:paraId="25F4344B" w14:textId="77777777" w:rsidTr="008A1961">
        <w:tc>
          <w:tcPr>
            <w:tcW w:w="1250" w:type="pct"/>
          </w:tcPr>
          <w:p w14:paraId="55B9075B" w14:textId="77777777" w:rsidR="008A1961" w:rsidRPr="00442838" w:rsidRDefault="008A1961" w:rsidP="008A1961">
            <w:pPr>
              <w:spacing w:line="360" w:lineRule="auto"/>
              <w:rPr>
                <w:sz w:val="24"/>
              </w:rPr>
            </w:pPr>
          </w:p>
        </w:tc>
        <w:tc>
          <w:tcPr>
            <w:tcW w:w="1249" w:type="pct"/>
          </w:tcPr>
          <w:p w14:paraId="365C026E" w14:textId="77777777" w:rsidR="008A1961" w:rsidRPr="00442838" w:rsidRDefault="008A1961" w:rsidP="008A1961">
            <w:pPr>
              <w:spacing w:line="360" w:lineRule="auto"/>
              <w:rPr>
                <w:sz w:val="24"/>
              </w:rPr>
            </w:pPr>
          </w:p>
        </w:tc>
        <w:tc>
          <w:tcPr>
            <w:tcW w:w="1251" w:type="pct"/>
          </w:tcPr>
          <w:p w14:paraId="02D5FDAC" w14:textId="77777777" w:rsidR="008A1961" w:rsidRPr="00442838" w:rsidRDefault="008A1961" w:rsidP="008A1961">
            <w:pPr>
              <w:spacing w:line="360" w:lineRule="auto"/>
              <w:rPr>
                <w:sz w:val="24"/>
              </w:rPr>
            </w:pPr>
          </w:p>
        </w:tc>
        <w:tc>
          <w:tcPr>
            <w:tcW w:w="1250" w:type="pct"/>
          </w:tcPr>
          <w:p w14:paraId="66715C70" w14:textId="77777777" w:rsidR="008A1961" w:rsidRPr="00442838" w:rsidRDefault="008A1961" w:rsidP="008A1961">
            <w:pPr>
              <w:spacing w:line="360" w:lineRule="auto"/>
              <w:rPr>
                <w:sz w:val="24"/>
              </w:rPr>
            </w:pPr>
          </w:p>
        </w:tc>
      </w:tr>
      <w:tr w:rsidR="008A1961" w:rsidRPr="00442838" w14:paraId="5DF08B1D" w14:textId="77777777" w:rsidTr="008A1961">
        <w:tc>
          <w:tcPr>
            <w:tcW w:w="1250" w:type="pct"/>
          </w:tcPr>
          <w:p w14:paraId="2486F88A" w14:textId="77777777" w:rsidR="008A1961" w:rsidRPr="00442838" w:rsidRDefault="008A1961" w:rsidP="008A1961">
            <w:pPr>
              <w:spacing w:line="360" w:lineRule="auto"/>
              <w:rPr>
                <w:sz w:val="24"/>
              </w:rPr>
            </w:pPr>
          </w:p>
        </w:tc>
        <w:tc>
          <w:tcPr>
            <w:tcW w:w="1249" w:type="pct"/>
          </w:tcPr>
          <w:p w14:paraId="68F9910F" w14:textId="77777777" w:rsidR="008A1961" w:rsidRPr="00442838" w:rsidRDefault="008A1961" w:rsidP="008A1961">
            <w:pPr>
              <w:spacing w:line="360" w:lineRule="auto"/>
              <w:rPr>
                <w:sz w:val="24"/>
              </w:rPr>
            </w:pPr>
          </w:p>
        </w:tc>
        <w:tc>
          <w:tcPr>
            <w:tcW w:w="1251" w:type="pct"/>
          </w:tcPr>
          <w:p w14:paraId="493EDEDD" w14:textId="77777777" w:rsidR="008A1961" w:rsidRPr="00442838" w:rsidRDefault="008A1961" w:rsidP="008A1961">
            <w:pPr>
              <w:spacing w:line="360" w:lineRule="auto"/>
              <w:rPr>
                <w:sz w:val="24"/>
              </w:rPr>
            </w:pPr>
          </w:p>
        </w:tc>
        <w:tc>
          <w:tcPr>
            <w:tcW w:w="1250" w:type="pct"/>
          </w:tcPr>
          <w:p w14:paraId="0BF8AC24" w14:textId="77777777" w:rsidR="008A1961" w:rsidRPr="00442838" w:rsidRDefault="008A1961" w:rsidP="008A1961">
            <w:pPr>
              <w:spacing w:line="360" w:lineRule="auto"/>
              <w:rPr>
                <w:sz w:val="24"/>
              </w:rPr>
            </w:pPr>
          </w:p>
        </w:tc>
      </w:tr>
      <w:tr w:rsidR="008A1961" w:rsidRPr="00442838" w14:paraId="54A34025" w14:textId="77777777" w:rsidTr="008A1961">
        <w:tc>
          <w:tcPr>
            <w:tcW w:w="1250" w:type="pct"/>
          </w:tcPr>
          <w:p w14:paraId="7015AD8D" w14:textId="77777777" w:rsidR="008A1961" w:rsidRPr="00442838" w:rsidRDefault="008A1961" w:rsidP="008A1961">
            <w:pPr>
              <w:spacing w:line="360" w:lineRule="auto"/>
              <w:rPr>
                <w:sz w:val="24"/>
              </w:rPr>
            </w:pPr>
          </w:p>
        </w:tc>
        <w:tc>
          <w:tcPr>
            <w:tcW w:w="1249" w:type="pct"/>
          </w:tcPr>
          <w:p w14:paraId="0AAFE825" w14:textId="77777777" w:rsidR="008A1961" w:rsidRPr="00442838" w:rsidRDefault="008A1961" w:rsidP="008A1961">
            <w:pPr>
              <w:spacing w:line="360" w:lineRule="auto"/>
              <w:rPr>
                <w:sz w:val="24"/>
              </w:rPr>
            </w:pPr>
          </w:p>
        </w:tc>
        <w:tc>
          <w:tcPr>
            <w:tcW w:w="1251" w:type="pct"/>
          </w:tcPr>
          <w:p w14:paraId="196998E7" w14:textId="77777777" w:rsidR="008A1961" w:rsidRPr="00442838" w:rsidRDefault="008A1961" w:rsidP="008A1961">
            <w:pPr>
              <w:spacing w:line="360" w:lineRule="auto"/>
              <w:rPr>
                <w:sz w:val="24"/>
              </w:rPr>
            </w:pPr>
          </w:p>
        </w:tc>
        <w:tc>
          <w:tcPr>
            <w:tcW w:w="1250" w:type="pct"/>
          </w:tcPr>
          <w:p w14:paraId="031B9802" w14:textId="77777777" w:rsidR="008A1961" w:rsidRPr="00442838" w:rsidRDefault="008A1961" w:rsidP="008A1961">
            <w:pPr>
              <w:spacing w:line="360" w:lineRule="auto"/>
              <w:rPr>
                <w:sz w:val="24"/>
              </w:rPr>
            </w:pPr>
          </w:p>
        </w:tc>
      </w:tr>
      <w:tr w:rsidR="008A1961" w:rsidRPr="00442838" w14:paraId="6BF10F7A" w14:textId="77777777" w:rsidTr="008A1961">
        <w:tc>
          <w:tcPr>
            <w:tcW w:w="1250" w:type="pct"/>
          </w:tcPr>
          <w:p w14:paraId="15E0A6DC" w14:textId="77777777" w:rsidR="008A1961" w:rsidRPr="00442838" w:rsidRDefault="008A1961" w:rsidP="008A1961">
            <w:pPr>
              <w:spacing w:line="360" w:lineRule="auto"/>
              <w:rPr>
                <w:sz w:val="24"/>
              </w:rPr>
            </w:pPr>
          </w:p>
        </w:tc>
        <w:tc>
          <w:tcPr>
            <w:tcW w:w="1249" w:type="pct"/>
          </w:tcPr>
          <w:p w14:paraId="666E011D" w14:textId="77777777" w:rsidR="008A1961" w:rsidRPr="00442838" w:rsidRDefault="008A1961" w:rsidP="008A1961">
            <w:pPr>
              <w:spacing w:line="360" w:lineRule="auto"/>
              <w:rPr>
                <w:sz w:val="24"/>
              </w:rPr>
            </w:pPr>
          </w:p>
        </w:tc>
        <w:tc>
          <w:tcPr>
            <w:tcW w:w="1251" w:type="pct"/>
          </w:tcPr>
          <w:p w14:paraId="252DA268" w14:textId="77777777" w:rsidR="008A1961" w:rsidRPr="00442838" w:rsidRDefault="008A1961" w:rsidP="008A1961">
            <w:pPr>
              <w:spacing w:line="360" w:lineRule="auto"/>
              <w:rPr>
                <w:sz w:val="24"/>
              </w:rPr>
            </w:pPr>
          </w:p>
        </w:tc>
        <w:tc>
          <w:tcPr>
            <w:tcW w:w="1250" w:type="pct"/>
          </w:tcPr>
          <w:p w14:paraId="62BC46B2" w14:textId="77777777" w:rsidR="008A1961" w:rsidRPr="00442838" w:rsidRDefault="008A1961" w:rsidP="008A1961">
            <w:pPr>
              <w:spacing w:line="360" w:lineRule="auto"/>
              <w:rPr>
                <w:sz w:val="24"/>
              </w:rPr>
            </w:pPr>
          </w:p>
        </w:tc>
      </w:tr>
      <w:tr w:rsidR="008A1961" w:rsidRPr="00442838" w14:paraId="061782E6" w14:textId="77777777" w:rsidTr="008A1961">
        <w:tc>
          <w:tcPr>
            <w:tcW w:w="1250" w:type="pct"/>
          </w:tcPr>
          <w:p w14:paraId="19EB9BFB" w14:textId="77777777" w:rsidR="008A1961" w:rsidRPr="00442838" w:rsidRDefault="008A1961" w:rsidP="008A1961">
            <w:pPr>
              <w:spacing w:line="360" w:lineRule="auto"/>
              <w:rPr>
                <w:sz w:val="24"/>
              </w:rPr>
            </w:pPr>
          </w:p>
        </w:tc>
        <w:tc>
          <w:tcPr>
            <w:tcW w:w="1249" w:type="pct"/>
          </w:tcPr>
          <w:p w14:paraId="7ECBABF2" w14:textId="77777777" w:rsidR="008A1961" w:rsidRPr="00442838" w:rsidRDefault="008A1961" w:rsidP="008A1961">
            <w:pPr>
              <w:spacing w:line="360" w:lineRule="auto"/>
              <w:rPr>
                <w:sz w:val="24"/>
              </w:rPr>
            </w:pPr>
          </w:p>
        </w:tc>
        <w:tc>
          <w:tcPr>
            <w:tcW w:w="1251" w:type="pct"/>
          </w:tcPr>
          <w:p w14:paraId="669052DB" w14:textId="77777777" w:rsidR="008A1961" w:rsidRPr="00442838" w:rsidRDefault="008A1961" w:rsidP="008A1961">
            <w:pPr>
              <w:spacing w:line="360" w:lineRule="auto"/>
              <w:rPr>
                <w:sz w:val="24"/>
              </w:rPr>
            </w:pPr>
          </w:p>
        </w:tc>
        <w:tc>
          <w:tcPr>
            <w:tcW w:w="1250" w:type="pct"/>
          </w:tcPr>
          <w:p w14:paraId="49C783C9" w14:textId="77777777" w:rsidR="008A1961" w:rsidRPr="00442838" w:rsidRDefault="008A1961" w:rsidP="008A1961">
            <w:pPr>
              <w:spacing w:line="360" w:lineRule="auto"/>
              <w:rPr>
                <w:sz w:val="24"/>
              </w:rPr>
            </w:pPr>
          </w:p>
        </w:tc>
      </w:tr>
      <w:tr w:rsidR="008A1961" w:rsidRPr="00442838" w14:paraId="053E7CDE" w14:textId="77777777" w:rsidTr="008A1961">
        <w:tc>
          <w:tcPr>
            <w:tcW w:w="1250" w:type="pct"/>
          </w:tcPr>
          <w:p w14:paraId="4F0572F7" w14:textId="77777777" w:rsidR="008A1961" w:rsidRPr="00442838" w:rsidRDefault="008A1961" w:rsidP="008A1961">
            <w:pPr>
              <w:spacing w:line="360" w:lineRule="auto"/>
              <w:rPr>
                <w:sz w:val="24"/>
              </w:rPr>
            </w:pPr>
          </w:p>
        </w:tc>
        <w:tc>
          <w:tcPr>
            <w:tcW w:w="1249" w:type="pct"/>
          </w:tcPr>
          <w:p w14:paraId="1F185D87" w14:textId="77777777" w:rsidR="008A1961" w:rsidRPr="00442838" w:rsidRDefault="008A1961" w:rsidP="008A1961">
            <w:pPr>
              <w:spacing w:line="360" w:lineRule="auto"/>
              <w:rPr>
                <w:sz w:val="24"/>
              </w:rPr>
            </w:pPr>
          </w:p>
        </w:tc>
        <w:tc>
          <w:tcPr>
            <w:tcW w:w="1251" w:type="pct"/>
          </w:tcPr>
          <w:p w14:paraId="04C8B7D3" w14:textId="77777777" w:rsidR="008A1961" w:rsidRPr="00442838" w:rsidRDefault="008A1961" w:rsidP="008A1961">
            <w:pPr>
              <w:spacing w:line="360" w:lineRule="auto"/>
              <w:rPr>
                <w:sz w:val="24"/>
              </w:rPr>
            </w:pPr>
          </w:p>
        </w:tc>
        <w:tc>
          <w:tcPr>
            <w:tcW w:w="1250" w:type="pct"/>
          </w:tcPr>
          <w:p w14:paraId="2340BA79" w14:textId="77777777" w:rsidR="008A1961" w:rsidRPr="00442838" w:rsidRDefault="008A1961" w:rsidP="008A1961">
            <w:pPr>
              <w:spacing w:line="360" w:lineRule="auto"/>
              <w:rPr>
                <w:sz w:val="24"/>
              </w:rPr>
            </w:pPr>
          </w:p>
        </w:tc>
      </w:tr>
      <w:tr w:rsidR="008A1961" w:rsidRPr="00442838" w14:paraId="6AC7FA02" w14:textId="77777777" w:rsidTr="008A1961">
        <w:tc>
          <w:tcPr>
            <w:tcW w:w="1250" w:type="pct"/>
          </w:tcPr>
          <w:p w14:paraId="4948FA02" w14:textId="77777777" w:rsidR="008A1961" w:rsidRPr="00442838" w:rsidRDefault="008A1961" w:rsidP="008A1961">
            <w:pPr>
              <w:spacing w:line="360" w:lineRule="auto"/>
              <w:rPr>
                <w:sz w:val="24"/>
              </w:rPr>
            </w:pPr>
          </w:p>
        </w:tc>
        <w:tc>
          <w:tcPr>
            <w:tcW w:w="1249" w:type="pct"/>
          </w:tcPr>
          <w:p w14:paraId="0FAC02C2" w14:textId="77777777" w:rsidR="008A1961" w:rsidRPr="00442838" w:rsidRDefault="008A1961" w:rsidP="008A1961">
            <w:pPr>
              <w:spacing w:line="360" w:lineRule="auto"/>
              <w:rPr>
                <w:sz w:val="24"/>
              </w:rPr>
            </w:pPr>
          </w:p>
        </w:tc>
        <w:tc>
          <w:tcPr>
            <w:tcW w:w="1251" w:type="pct"/>
          </w:tcPr>
          <w:p w14:paraId="54F292C2" w14:textId="77777777" w:rsidR="008A1961" w:rsidRPr="00442838" w:rsidRDefault="008A1961" w:rsidP="008A1961">
            <w:pPr>
              <w:spacing w:line="360" w:lineRule="auto"/>
              <w:rPr>
                <w:sz w:val="24"/>
              </w:rPr>
            </w:pPr>
          </w:p>
        </w:tc>
        <w:tc>
          <w:tcPr>
            <w:tcW w:w="1250" w:type="pct"/>
          </w:tcPr>
          <w:p w14:paraId="78F504D9" w14:textId="77777777" w:rsidR="008A1961" w:rsidRPr="00442838" w:rsidRDefault="008A1961" w:rsidP="008A1961">
            <w:pPr>
              <w:spacing w:line="360" w:lineRule="auto"/>
              <w:rPr>
                <w:sz w:val="24"/>
              </w:rPr>
            </w:pPr>
          </w:p>
        </w:tc>
      </w:tr>
      <w:tr w:rsidR="008A1961" w:rsidRPr="00442838" w14:paraId="50FBD466" w14:textId="77777777" w:rsidTr="008A1961">
        <w:tc>
          <w:tcPr>
            <w:tcW w:w="1250" w:type="pct"/>
          </w:tcPr>
          <w:p w14:paraId="14CEFE43" w14:textId="77777777" w:rsidR="008A1961" w:rsidRPr="00442838" w:rsidRDefault="008A1961" w:rsidP="008A1961">
            <w:pPr>
              <w:spacing w:line="360" w:lineRule="auto"/>
              <w:rPr>
                <w:sz w:val="24"/>
              </w:rPr>
            </w:pPr>
          </w:p>
        </w:tc>
        <w:tc>
          <w:tcPr>
            <w:tcW w:w="1249" w:type="pct"/>
          </w:tcPr>
          <w:p w14:paraId="63FD1A98" w14:textId="77777777" w:rsidR="008A1961" w:rsidRPr="00442838" w:rsidRDefault="008A1961" w:rsidP="008A1961">
            <w:pPr>
              <w:spacing w:line="360" w:lineRule="auto"/>
              <w:rPr>
                <w:sz w:val="24"/>
              </w:rPr>
            </w:pPr>
          </w:p>
        </w:tc>
        <w:tc>
          <w:tcPr>
            <w:tcW w:w="1251" w:type="pct"/>
          </w:tcPr>
          <w:p w14:paraId="7FF21347" w14:textId="77777777" w:rsidR="008A1961" w:rsidRPr="00442838" w:rsidRDefault="008A1961" w:rsidP="008A1961">
            <w:pPr>
              <w:spacing w:line="360" w:lineRule="auto"/>
              <w:rPr>
                <w:sz w:val="24"/>
              </w:rPr>
            </w:pPr>
          </w:p>
        </w:tc>
        <w:tc>
          <w:tcPr>
            <w:tcW w:w="1250" w:type="pct"/>
          </w:tcPr>
          <w:p w14:paraId="04DA97BD" w14:textId="77777777" w:rsidR="008A1961" w:rsidRPr="00442838" w:rsidRDefault="008A1961" w:rsidP="008A1961">
            <w:pPr>
              <w:spacing w:line="360" w:lineRule="auto"/>
              <w:rPr>
                <w:sz w:val="24"/>
              </w:rPr>
            </w:pPr>
          </w:p>
        </w:tc>
      </w:tr>
      <w:tr w:rsidR="008A1961" w:rsidRPr="00442838" w14:paraId="24C2A850" w14:textId="77777777" w:rsidTr="008A1961">
        <w:tc>
          <w:tcPr>
            <w:tcW w:w="1250" w:type="pct"/>
          </w:tcPr>
          <w:p w14:paraId="6810235F" w14:textId="77777777" w:rsidR="008A1961" w:rsidRPr="00442838" w:rsidRDefault="008A1961" w:rsidP="008A1961">
            <w:pPr>
              <w:spacing w:line="360" w:lineRule="auto"/>
              <w:rPr>
                <w:sz w:val="24"/>
              </w:rPr>
            </w:pPr>
          </w:p>
        </w:tc>
        <w:tc>
          <w:tcPr>
            <w:tcW w:w="1249" w:type="pct"/>
          </w:tcPr>
          <w:p w14:paraId="4E29D6F1" w14:textId="77777777" w:rsidR="008A1961" w:rsidRPr="00442838" w:rsidRDefault="008A1961" w:rsidP="008A1961">
            <w:pPr>
              <w:spacing w:line="360" w:lineRule="auto"/>
              <w:rPr>
                <w:sz w:val="24"/>
              </w:rPr>
            </w:pPr>
          </w:p>
        </w:tc>
        <w:tc>
          <w:tcPr>
            <w:tcW w:w="1251" w:type="pct"/>
          </w:tcPr>
          <w:p w14:paraId="3627B6D0" w14:textId="77777777" w:rsidR="008A1961" w:rsidRPr="00442838" w:rsidRDefault="008A1961" w:rsidP="008A1961">
            <w:pPr>
              <w:spacing w:line="360" w:lineRule="auto"/>
              <w:rPr>
                <w:sz w:val="24"/>
              </w:rPr>
            </w:pPr>
          </w:p>
        </w:tc>
        <w:tc>
          <w:tcPr>
            <w:tcW w:w="1250" w:type="pct"/>
          </w:tcPr>
          <w:p w14:paraId="2C9D2C8B" w14:textId="77777777" w:rsidR="008A1961" w:rsidRPr="00442838" w:rsidRDefault="008A1961" w:rsidP="008A1961">
            <w:pPr>
              <w:spacing w:line="360" w:lineRule="auto"/>
              <w:rPr>
                <w:sz w:val="24"/>
              </w:rPr>
            </w:pPr>
          </w:p>
        </w:tc>
      </w:tr>
      <w:tr w:rsidR="008A1961" w:rsidRPr="00442838" w14:paraId="5455C026" w14:textId="77777777" w:rsidTr="008A1961">
        <w:tc>
          <w:tcPr>
            <w:tcW w:w="1250" w:type="pct"/>
          </w:tcPr>
          <w:p w14:paraId="5ABFDA68" w14:textId="77777777" w:rsidR="008A1961" w:rsidRPr="00442838" w:rsidRDefault="008A1961" w:rsidP="008A1961">
            <w:pPr>
              <w:spacing w:line="360" w:lineRule="auto"/>
              <w:rPr>
                <w:sz w:val="24"/>
              </w:rPr>
            </w:pPr>
          </w:p>
        </w:tc>
        <w:tc>
          <w:tcPr>
            <w:tcW w:w="1249" w:type="pct"/>
          </w:tcPr>
          <w:p w14:paraId="0D2A9D5A" w14:textId="77777777" w:rsidR="008A1961" w:rsidRPr="00442838" w:rsidRDefault="008A1961" w:rsidP="008A1961">
            <w:pPr>
              <w:spacing w:line="360" w:lineRule="auto"/>
              <w:rPr>
                <w:sz w:val="24"/>
              </w:rPr>
            </w:pPr>
          </w:p>
        </w:tc>
        <w:tc>
          <w:tcPr>
            <w:tcW w:w="1251" w:type="pct"/>
          </w:tcPr>
          <w:p w14:paraId="36E349CE" w14:textId="77777777" w:rsidR="008A1961" w:rsidRPr="00442838" w:rsidRDefault="008A1961" w:rsidP="008A1961">
            <w:pPr>
              <w:spacing w:line="360" w:lineRule="auto"/>
              <w:rPr>
                <w:sz w:val="24"/>
              </w:rPr>
            </w:pPr>
          </w:p>
        </w:tc>
        <w:tc>
          <w:tcPr>
            <w:tcW w:w="1250" w:type="pct"/>
          </w:tcPr>
          <w:p w14:paraId="489341F2" w14:textId="77777777" w:rsidR="008A1961" w:rsidRPr="00442838" w:rsidRDefault="008A1961" w:rsidP="008A1961">
            <w:pPr>
              <w:spacing w:line="360" w:lineRule="auto"/>
              <w:rPr>
                <w:sz w:val="24"/>
              </w:rPr>
            </w:pPr>
          </w:p>
        </w:tc>
      </w:tr>
      <w:tr w:rsidR="008A1961" w:rsidRPr="00442838" w14:paraId="2119B0B5" w14:textId="77777777" w:rsidTr="008A1961">
        <w:tc>
          <w:tcPr>
            <w:tcW w:w="1250" w:type="pct"/>
          </w:tcPr>
          <w:p w14:paraId="78B94678" w14:textId="77777777" w:rsidR="008A1961" w:rsidRPr="00442838" w:rsidRDefault="008A1961" w:rsidP="008A1961">
            <w:pPr>
              <w:spacing w:line="360" w:lineRule="auto"/>
              <w:rPr>
                <w:sz w:val="24"/>
              </w:rPr>
            </w:pPr>
          </w:p>
        </w:tc>
        <w:tc>
          <w:tcPr>
            <w:tcW w:w="1249" w:type="pct"/>
          </w:tcPr>
          <w:p w14:paraId="76D17389" w14:textId="77777777" w:rsidR="008A1961" w:rsidRPr="00442838" w:rsidRDefault="008A1961" w:rsidP="008A1961">
            <w:pPr>
              <w:spacing w:line="360" w:lineRule="auto"/>
              <w:rPr>
                <w:sz w:val="24"/>
              </w:rPr>
            </w:pPr>
          </w:p>
        </w:tc>
        <w:tc>
          <w:tcPr>
            <w:tcW w:w="1251" w:type="pct"/>
          </w:tcPr>
          <w:p w14:paraId="5C4A380B" w14:textId="77777777" w:rsidR="008A1961" w:rsidRPr="00442838" w:rsidRDefault="008A1961" w:rsidP="008A1961">
            <w:pPr>
              <w:spacing w:line="360" w:lineRule="auto"/>
              <w:rPr>
                <w:sz w:val="24"/>
              </w:rPr>
            </w:pPr>
          </w:p>
        </w:tc>
        <w:tc>
          <w:tcPr>
            <w:tcW w:w="1250" w:type="pct"/>
          </w:tcPr>
          <w:p w14:paraId="2654DFC8" w14:textId="77777777" w:rsidR="008A1961" w:rsidRPr="00442838" w:rsidRDefault="008A1961" w:rsidP="008A1961">
            <w:pPr>
              <w:spacing w:line="360" w:lineRule="auto"/>
              <w:rPr>
                <w:sz w:val="24"/>
              </w:rPr>
            </w:pPr>
          </w:p>
        </w:tc>
      </w:tr>
      <w:tr w:rsidR="008A1961" w:rsidRPr="00442838" w14:paraId="56CC604C" w14:textId="77777777" w:rsidTr="008A1961">
        <w:tc>
          <w:tcPr>
            <w:tcW w:w="1250" w:type="pct"/>
          </w:tcPr>
          <w:p w14:paraId="719CDA4E" w14:textId="77777777" w:rsidR="008A1961" w:rsidRPr="00442838" w:rsidRDefault="008A1961" w:rsidP="008A1961">
            <w:pPr>
              <w:spacing w:line="360" w:lineRule="auto"/>
              <w:rPr>
                <w:sz w:val="24"/>
              </w:rPr>
            </w:pPr>
          </w:p>
        </w:tc>
        <w:tc>
          <w:tcPr>
            <w:tcW w:w="1249" w:type="pct"/>
          </w:tcPr>
          <w:p w14:paraId="296FD846" w14:textId="77777777" w:rsidR="008A1961" w:rsidRPr="00442838" w:rsidRDefault="008A1961" w:rsidP="008A1961">
            <w:pPr>
              <w:spacing w:line="360" w:lineRule="auto"/>
              <w:rPr>
                <w:sz w:val="24"/>
              </w:rPr>
            </w:pPr>
          </w:p>
        </w:tc>
        <w:tc>
          <w:tcPr>
            <w:tcW w:w="1251" w:type="pct"/>
          </w:tcPr>
          <w:p w14:paraId="42C8CBAC" w14:textId="77777777" w:rsidR="008A1961" w:rsidRPr="00442838" w:rsidRDefault="008A1961" w:rsidP="008A1961">
            <w:pPr>
              <w:spacing w:line="360" w:lineRule="auto"/>
              <w:rPr>
                <w:sz w:val="24"/>
              </w:rPr>
            </w:pPr>
          </w:p>
        </w:tc>
        <w:tc>
          <w:tcPr>
            <w:tcW w:w="1250" w:type="pct"/>
          </w:tcPr>
          <w:p w14:paraId="2C3A61F3" w14:textId="77777777" w:rsidR="008A1961" w:rsidRPr="00442838" w:rsidRDefault="008A1961" w:rsidP="008A1961">
            <w:pPr>
              <w:spacing w:line="360" w:lineRule="auto"/>
              <w:rPr>
                <w:sz w:val="24"/>
              </w:rPr>
            </w:pPr>
          </w:p>
        </w:tc>
      </w:tr>
      <w:tr w:rsidR="008A1961" w:rsidRPr="00442838" w14:paraId="573576CC" w14:textId="77777777" w:rsidTr="008A1961">
        <w:tc>
          <w:tcPr>
            <w:tcW w:w="1250" w:type="pct"/>
          </w:tcPr>
          <w:p w14:paraId="79972636" w14:textId="77777777" w:rsidR="008A1961" w:rsidRPr="00442838" w:rsidRDefault="008A1961" w:rsidP="008A1961">
            <w:pPr>
              <w:spacing w:line="360" w:lineRule="auto"/>
              <w:rPr>
                <w:sz w:val="24"/>
              </w:rPr>
            </w:pPr>
          </w:p>
        </w:tc>
        <w:tc>
          <w:tcPr>
            <w:tcW w:w="1249" w:type="pct"/>
          </w:tcPr>
          <w:p w14:paraId="36A1E752" w14:textId="77777777" w:rsidR="008A1961" w:rsidRPr="00442838" w:rsidRDefault="008A1961" w:rsidP="008A1961">
            <w:pPr>
              <w:spacing w:line="360" w:lineRule="auto"/>
              <w:rPr>
                <w:sz w:val="24"/>
              </w:rPr>
            </w:pPr>
          </w:p>
        </w:tc>
        <w:tc>
          <w:tcPr>
            <w:tcW w:w="1251" w:type="pct"/>
          </w:tcPr>
          <w:p w14:paraId="7C33F872" w14:textId="77777777" w:rsidR="008A1961" w:rsidRPr="00442838" w:rsidRDefault="008A1961" w:rsidP="008A1961">
            <w:pPr>
              <w:spacing w:line="360" w:lineRule="auto"/>
              <w:rPr>
                <w:sz w:val="24"/>
              </w:rPr>
            </w:pPr>
          </w:p>
        </w:tc>
        <w:tc>
          <w:tcPr>
            <w:tcW w:w="1250" w:type="pct"/>
          </w:tcPr>
          <w:p w14:paraId="70CF2E70" w14:textId="77777777" w:rsidR="008A1961" w:rsidRPr="00442838" w:rsidRDefault="008A1961" w:rsidP="008A1961">
            <w:pPr>
              <w:spacing w:line="360" w:lineRule="auto"/>
              <w:rPr>
                <w:sz w:val="24"/>
              </w:rPr>
            </w:pPr>
          </w:p>
        </w:tc>
      </w:tr>
      <w:tr w:rsidR="008A1961" w:rsidRPr="00442838" w14:paraId="01867B8F" w14:textId="77777777" w:rsidTr="008A1961">
        <w:tc>
          <w:tcPr>
            <w:tcW w:w="1250" w:type="pct"/>
          </w:tcPr>
          <w:p w14:paraId="391B508B" w14:textId="77777777" w:rsidR="008A1961" w:rsidRPr="00442838" w:rsidRDefault="008A1961" w:rsidP="008A1961">
            <w:pPr>
              <w:spacing w:line="360" w:lineRule="auto"/>
              <w:rPr>
                <w:sz w:val="24"/>
              </w:rPr>
            </w:pPr>
          </w:p>
        </w:tc>
        <w:tc>
          <w:tcPr>
            <w:tcW w:w="1249" w:type="pct"/>
          </w:tcPr>
          <w:p w14:paraId="67EDB591" w14:textId="77777777" w:rsidR="008A1961" w:rsidRPr="00442838" w:rsidRDefault="008A1961" w:rsidP="008A1961">
            <w:pPr>
              <w:spacing w:line="360" w:lineRule="auto"/>
              <w:rPr>
                <w:sz w:val="24"/>
              </w:rPr>
            </w:pPr>
          </w:p>
        </w:tc>
        <w:tc>
          <w:tcPr>
            <w:tcW w:w="1251" w:type="pct"/>
          </w:tcPr>
          <w:p w14:paraId="255B6A0C" w14:textId="77777777" w:rsidR="008A1961" w:rsidRPr="00442838" w:rsidRDefault="008A1961" w:rsidP="008A1961">
            <w:pPr>
              <w:spacing w:line="360" w:lineRule="auto"/>
              <w:rPr>
                <w:sz w:val="24"/>
              </w:rPr>
            </w:pPr>
          </w:p>
        </w:tc>
        <w:tc>
          <w:tcPr>
            <w:tcW w:w="1250" w:type="pct"/>
          </w:tcPr>
          <w:p w14:paraId="3F001731" w14:textId="77777777" w:rsidR="008A1961" w:rsidRPr="00442838" w:rsidRDefault="008A1961" w:rsidP="008A1961">
            <w:pPr>
              <w:spacing w:line="360" w:lineRule="auto"/>
              <w:rPr>
                <w:sz w:val="24"/>
              </w:rPr>
            </w:pPr>
          </w:p>
        </w:tc>
      </w:tr>
      <w:tr w:rsidR="008A1961" w:rsidRPr="00442838" w14:paraId="75D01071" w14:textId="77777777" w:rsidTr="008A1961">
        <w:tc>
          <w:tcPr>
            <w:tcW w:w="1250" w:type="pct"/>
          </w:tcPr>
          <w:p w14:paraId="1F3EDEBD" w14:textId="77777777" w:rsidR="008A1961" w:rsidRPr="00442838" w:rsidRDefault="008A1961" w:rsidP="008A1961">
            <w:pPr>
              <w:spacing w:line="360" w:lineRule="auto"/>
              <w:rPr>
                <w:sz w:val="24"/>
              </w:rPr>
            </w:pPr>
          </w:p>
        </w:tc>
        <w:tc>
          <w:tcPr>
            <w:tcW w:w="1249" w:type="pct"/>
          </w:tcPr>
          <w:p w14:paraId="49F3BE92" w14:textId="77777777" w:rsidR="008A1961" w:rsidRPr="00442838" w:rsidRDefault="008A1961" w:rsidP="008A1961">
            <w:pPr>
              <w:spacing w:line="360" w:lineRule="auto"/>
              <w:rPr>
                <w:sz w:val="24"/>
              </w:rPr>
            </w:pPr>
          </w:p>
        </w:tc>
        <w:tc>
          <w:tcPr>
            <w:tcW w:w="1251" w:type="pct"/>
          </w:tcPr>
          <w:p w14:paraId="26E2B813" w14:textId="77777777" w:rsidR="008A1961" w:rsidRPr="00442838" w:rsidRDefault="008A1961" w:rsidP="008A1961">
            <w:pPr>
              <w:spacing w:line="360" w:lineRule="auto"/>
              <w:rPr>
                <w:sz w:val="24"/>
              </w:rPr>
            </w:pPr>
          </w:p>
        </w:tc>
        <w:tc>
          <w:tcPr>
            <w:tcW w:w="1250" w:type="pct"/>
          </w:tcPr>
          <w:p w14:paraId="62BC8891" w14:textId="77777777" w:rsidR="008A1961" w:rsidRPr="00442838" w:rsidRDefault="008A1961" w:rsidP="008A1961">
            <w:pPr>
              <w:spacing w:line="360" w:lineRule="auto"/>
              <w:rPr>
                <w:sz w:val="24"/>
              </w:rPr>
            </w:pPr>
          </w:p>
        </w:tc>
      </w:tr>
      <w:tr w:rsidR="008A1961" w:rsidRPr="00442838" w14:paraId="0C58F011" w14:textId="77777777" w:rsidTr="008A1961">
        <w:tc>
          <w:tcPr>
            <w:tcW w:w="1250" w:type="pct"/>
          </w:tcPr>
          <w:p w14:paraId="4A13C339" w14:textId="77777777" w:rsidR="008A1961" w:rsidRPr="00442838" w:rsidRDefault="008A1961" w:rsidP="008A1961">
            <w:pPr>
              <w:spacing w:line="360" w:lineRule="auto"/>
              <w:rPr>
                <w:sz w:val="24"/>
              </w:rPr>
            </w:pPr>
          </w:p>
        </w:tc>
        <w:tc>
          <w:tcPr>
            <w:tcW w:w="1249" w:type="pct"/>
          </w:tcPr>
          <w:p w14:paraId="73354B6E" w14:textId="77777777" w:rsidR="008A1961" w:rsidRPr="00442838" w:rsidRDefault="008A1961" w:rsidP="008A1961">
            <w:pPr>
              <w:spacing w:line="360" w:lineRule="auto"/>
              <w:rPr>
                <w:sz w:val="24"/>
              </w:rPr>
            </w:pPr>
          </w:p>
        </w:tc>
        <w:tc>
          <w:tcPr>
            <w:tcW w:w="1251" w:type="pct"/>
          </w:tcPr>
          <w:p w14:paraId="5E9BA01D" w14:textId="77777777" w:rsidR="008A1961" w:rsidRPr="00442838" w:rsidRDefault="008A1961" w:rsidP="008A1961">
            <w:pPr>
              <w:spacing w:line="360" w:lineRule="auto"/>
              <w:rPr>
                <w:sz w:val="24"/>
              </w:rPr>
            </w:pPr>
          </w:p>
        </w:tc>
        <w:tc>
          <w:tcPr>
            <w:tcW w:w="1250" w:type="pct"/>
          </w:tcPr>
          <w:p w14:paraId="135A5AC5" w14:textId="77777777" w:rsidR="008A1961" w:rsidRPr="00442838" w:rsidRDefault="008A1961" w:rsidP="008A1961">
            <w:pPr>
              <w:spacing w:line="360" w:lineRule="auto"/>
              <w:rPr>
                <w:sz w:val="24"/>
              </w:rPr>
            </w:pPr>
          </w:p>
        </w:tc>
      </w:tr>
      <w:tr w:rsidR="008A1961" w:rsidRPr="00442838" w14:paraId="178724EC" w14:textId="77777777" w:rsidTr="008A1961">
        <w:tc>
          <w:tcPr>
            <w:tcW w:w="1250" w:type="pct"/>
          </w:tcPr>
          <w:p w14:paraId="4AFE6E01" w14:textId="77777777" w:rsidR="008A1961" w:rsidRPr="00442838" w:rsidRDefault="008A1961" w:rsidP="008A1961">
            <w:pPr>
              <w:spacing w:line="360" w:lineRule="auto"/>
              <w:rPr>
                <w:sz w:val="24"/>
              </w:rPr>
            </w:pPr>
          </w:p>
        </w:tc>
        <w:tc>
          <w:tcPr>
            <w:tcW w:w="1249" w:type="pct"/>
          </w:tcPr>
          <w:p w14:paraId="1DCEEE30" w14:textId="77777777" w:rsidR="008A1961" w:rsidRPr="00442838" w:rsidRDefault="008A1961" w:rsidP="008A1961">
            <w:pPr>
              <w:spacing w:line="360" w:lineRule="auto"/>
              <w:rPr>
                <w:sz w:val="24"/>
              </w:rPr>
            </w:pPr>
          </w:p>
        </w:tc>
        <w:tc>
          <w:tcPr>
            <w:tcW w:w="1251" w:type="pct"/>
          </w:tcPr>
          <w:p w14:paraId="26946867" w14:textId="77777777" w:rsidR="008A1961" w:rsidRPr="00442838" w:rsidRDefault="008A1961" w:rsidP="008A1961">
            <w:pPr>
              <w:spacing w:line="360" w:lineRule="auto"/>
              <w:rPr>
                <w:sz w:val="24"/>
              </w:rPr>
            </w:pPr>
          </w:p>
        </w:tc>
        <w:tc>
          <w:tcPr>
            <w:tcW w:w="1250" w:type="pct"/>
          </w:tcPr>
          <w:p w14:paraId="2675FD67" w14:textId="77777777" w:rsidR="008A1961" w:rsidRPr="00442838" w:rsidRDefault="008A1961" w:rsidP="008A1961">
            <w:pPr>
              <w:spacing w:line="360" w:lineRule="auto"/>
              <w:rPr>
                <w:sz w:val="24"/>
              </w:rPr>
            </w:pPr>
          </w:p>
        </w:tc>
      </w:tr>
      <w:tr w:rsidR="008A1961" w:rsidRPr="00442838" w14:paraId="022F6EC4" w14:textId="77777777" w:rsidTr="008A1961">
        <w:tc>
          <w:tcPr>
            <w:tcW w:w="1250" w:type="pct"/>
          </w:tcPr>
          <w:p w14:paraId="36A036AB" w14:textId="77777777" w:rsidR="008A1961" w:rsidRPr="00442838" w:rsidRDefault="008A1961" w:rsidP="008A1961">
            <w:pPr>
              <w:spacing w:line="360" w:lineRule="auto"/>
              <w:rPr>
                <w:sz w:val="24"/>
              </w:rPr>
            </w:pPr>
          </w:p>
        </w:tc>
        <w:tc>
          <w:tcPr>
            <w:tcW w:w="1249" w:type="pct"/>
          </w:tcPr>
          <w:p w14:paraId="3B5E1C28" w14:textId="77777777" w:rsidR="008A1961" w:rsidRPr="00442838" w:rsidRDefault="008A1961" w:rsidP="008A1961">
            <w:pPr>
              <w:spacing w:line="360" w:lineRule="auto"/>
              <w:rPr>
                <w:sz w:val="24"/>
              </w:rPr>
            </w:pPr>
          </w:p>
        </w:tc>
        <w:tc>
          <w:tcPr>
            <w:tcW w:w="1251" w:type="pct"/>
          </w:tcPr>
          <w:p w14:paraId="246B02CC" w14:textId="77777777" w:rsidR="008A1961" w:rsidRPr="00442838" w:rsidRDefault="008A1961" w:rsidP="008A1961">
            <w:pPr>
              <w:spacing w:line="360" w:lineRule="auto"/>
              <w:rPr>
                <w:sz w:val="24"/>
              </w:rPr>
            </w:pPr>
          </w:p>
        </w:tc>
        <w:tc>
          <w:tcPr>
            <w:tcW w:w="1250" w:type="pct"/>
          </w:tcPr>
          <w:p w14:paraId="385724E6" w14:textId="77777777" w:rsidR="008A1961" w:rsidRPr="00442838" w:rsidRDefault="008A1961" w:rsidP="008A1961">
            <w:pPr>
              <w:spacing w:line="360" w:lineRule="auto"/>
              <w:rPr>
                <w:sz w:val="24"/>
              </w:rPr>
            </w:pPr>
          </w:p>
        </w:tc>
      </w:tr>
      <w:tr w:rsidR="008A1961" w:rsidRPr="00442838" w14:paraId="47FF2824" w14:textId="77777777" w:rsidTr="008A1961">
        <w:tc>
          <w:tcPr>
            <w:tcW w:w="1250" w:type="pct"/>
          </w:tcPr>
          <w:p w14:paraId="70B8F532" w14:textId="77777777" w:rsidR="008A1961" w:rsidRPr="00442838" w:rsidRDefault="008A1961" w:rsidP="008A1961">
            <w:pPr>
              <w:spacing w:line="360" w:lineRule="auto"/>
              <w:rPr>
                <w:sz w:val="24"/>
              </w:rPr>
            </w:pPr>
          </w:p>
        </w:tc>
        <w:tc>
          <w:tcPr>
            <w:tcW w:w="1249" w:type="pct"/>
          </w:tcPr>
          <w:p w14:paraId="02A36E84" w14:textId="77777777" w:rsidR="008A1961" w:rsidRPr="00442838" w:rsidRDefault="008A1961" w:rsidP="008A1961">
            <w:pPr>
              <w:spacing w:line="360" w:lineRule="auto"/>
              <w:rPr>
                <w:sz w:val="24"/>
              </w:rPr>
            </w:pPr>
          </w:p>
        </w:tc>
        <w:tc>
          <w:tcPr>
            <w:tcW w:w="1251" w:type="pct"/>
          </w:tcPr>
          <w:p w14:paraId="52D35EFF" w14:textId="77777777" w:rsidR="008A1961" w:rsidRPr="00442838" w:rsidRDefault="008A1961" w:rsidP="008A1961">
            <w:pPr>
              <w:spacing w:line="360" w:lineRule="auto"/>
              <w:rPr>
                <w:sz w:val="24"/>
              </w:rPr>
            </w:pPr>
          </w:p>
        </w:tc>
        <w:tc>
          <w:tcPr>
            <w:tcW w:w="1250" w:type="pct"/>
          </w:tcPr>
          <w:p w14:paraId="11F03A74" w14:textId="77777777" w:rsidR="008A1961" w:rsidRPr="00442838" w:rsidRDefault="008A1961" w:rsidP="008A1961">
            <w:pPr>
              <w:spacing w:line="360" w:lineRule="auto"/>
              <w:rPr>
                <w:sz w:val="24"/>
              </w:rPr>
            </w:pPr>
          </w:p>
        </w:tc>
      </w:tr>
      <w:tr w:rsidR="008A1961" w:rsidRPr="00442838" w14:paraId="6BDB7E9F" w14:textId="77777777" w:rsidTr="008A1961">
        <w:tc>
          <w:tcPr>
            <w:tcW w:w="1250" w:type="pct"/>
          </w:tcPr>
          <w:p w14:paraId="22B3C92B" w14:textId="77777777" w:rsidR="008A1961" w:rsidRPr="00442838" w:rsidRDefault="008A1961" w:rsidP="008A1961">
            <w:pPr>
              <w:spacing w:line="360" w:lineRule="auto"/>
              <w:rPr>
                <w:sz w:val="24"/>
              </w:rPr>
            </w:pPr>
          </w:p>
        </w:tc>
        <w:tc>
          <w:tcPr>
            <w:tcW w:w="1249" w:type="pct"/>
          </w:tcPr>
          <w:p w14:paraId="66393329" w14:textId="77777777" w:rsidR="008A1961" w:rsidRPr="00442838" w:rsidRDefault="008A1961" w:rsidP="008A1961">
            <w:pPr>
              <w:spacing w:line="360" w:lineRule="auto"/>
              <w:rPr>
                <w:sz w:val="24"/>
              </w:rPr>
            </w:pPr>
          </w:p>
        </w:tc>
        <w:tc>
          <w:tcPr>
            <w:tcW w:w="1251" w:type="pct"/>
          </w:tcPr>
          <w:p w14:paraId="3B6CA31B" w14:textId="77777777" w:rsidR="008A1961" w:rsidRPr="00442838" w:rsidRDefault="008A1961" w:rsidP="008A1961">
            <w:pPr>
              <w:spacing w:line="360" w:lineRule="auto"/>
              <w:rPr>
                <w:sz w:val="24"/>
              </w:rPr>
            </w:pPr>
          </w:p>
        </w:tc>
        <w:tc>
          <w:tcPr>
            <w:tcW w:w="1250" w:type="pct"/>
          </w:tcPr>
          <w:p w14:paraId="51BA1C46" w14:textId="77777777" w:rsidR="008A1961" w:rsidRPr="00442838" w:rsidRDefault="008A1961" w:rsidP="008A1961">
            <w:pPr>
              <w:spacing w:line="360" w:lineRule="auto"/>
              <w:rPr>
                <w:sz w:val="24"/>
              </w:rPr>
            </w:pPr>
          </w:p>
        </w:tc>
      </w:tr>
      <w:tr w:rsidR="008A1961" w:rsidRPr="00442838" w14:paraId="211CF3B0" w14:textId="77777777" w:rsidTr="008A1961">
        <w:tc>
          <w:tcPr>
            <w:tcW w:w="1250" w:type="pct"/>
          </w:tcPr>
          <w:p w14:paraId="5E9587C1" w14:textId="77777777" w:rsidR="008A1961" w:rsidRPr="00442838" w:rsidRDefault="008A1961" w:rsidP="008A1961">
            <w:pPr>
              <w:spacing w:line="360" w:lineRule="auto"/>
              <w:rPr>
                <w:sz w:val="24"/>
              </w:rPr>
            </w:pPr>
          </w:p>
        </w:tc>
        <w:tc>
          <w:tcPr>
            <w:tcW w:w="1249" w:type="pct"/>
          </w:tcPr>
          <w:p w14:paraId="2985E9D5" w14:textId="77777777" w:rsidR="008A1961" w:rsidRPr="00442838" w:rsidRDefault="008A1961" w:rsidP="008A1961">
            <w:pPr>
              <w:spacing w:line="360" w:lineRule="auto"/>
              <w:rPr>
                <w:sz w:val="24"/>
              </w:rPr>
            </w:pPr>
          </w:p>
        </w:tc>
        <w:tc>
          <w:tcPr>
            <w:tcW w:w="1251" w:type="pct"/>
          </w:tcPr>
          <w:p w14:paraId="11684761" w14:textId="77777777" w:rsidR="008A1961" w:rsidRPr="00442838" w:rsidRDefault="008A1961" w:rsidP="008A1961">
            <w:pPr>
              <w:spacing w:line="360" w:lineRule="auto"/>
              <w:rPr>
                <w:sz w:val="24"/>
              </w:rPr>
            </w:pPr>
          </w:p>
        </w:tc>
        <w:tc>
          <w:tcPr>
            <w:tcW w:w="1250" w:type="pct"/>
          </w:tcPr>
          <w:p w14:paraId="68871426" w14:textId="77777777" w:rsidR="008A1961" w:rsidRPr="00442838" w:rsidRDefault="008A1961" w:rsidP="008A1961">
            <w:pPr>
              <w:spacing w:line="360" w:lineRule="auto"/>
              <w:rPr>
                <w:sz w:val="24"/>
              </w:rPr>
            </w:pPr>
          </w:p>
        </w:tc>
      </w:tr>
      <w:tr w:rsidR="008A1961" w:rsidRPr="00442838" w14:paraId="195EC669" w14:textId="77777777" w:rsidTr="008A1961">
        <w:tc>
          <w:tcPr>
            <w:tcW w:w="1250" w:type="pct"/>
          </w:tcPr>
          <w:p w14:paraId="6EBD6068" w14:textId="77777777" w:rsidR="008A1961" w:rsidRPr="00442838" w:rsidRDefault="008A1961" w:rsidP="008A1961">
            <w:pPr>
              <w:spacing w:line="360" w:lineRule="auto"/>
              <w:rPr>
                <w:sz w:val="24"/>
              </w:rPr>
            </w:pPr>
          </w:p>
        </w:tc>
        <w:tc>
          <w:tcPr>
            <w:tcW w:w="1249" w:type="pct"/>
          </w:tcPr>
          <w:p w14:paraId="72285BD5" w14:textId="77777777" w:rsidR="008A1961" w:rsidRPr="00442838" w:rsidRDefault="008A1961" w:rsidP="008A1961">
            <w:pPr>
              <w:spacing w:line="360" w:lineRule="auto"/>
              <w:rPr>
                <w:sz w:val="24"/>
              </w:rPr>
            </w:pPr>
          </w:p>
        </w:tc>
        <w:tc>
          <w:tcPr>
            <w:tcW w:w="1251" w:type="pct"/>
          </w:tcPr>
          <w:p w14:paraId="1157E382" w14:textId="77777777" w:rsidR="008A1961" w:rsidRPr="00442838" w:rsidRDefault="008A1961" w:rsidP="008A1961">
            <w:pPr>
              <w:spacing w:line="360" w:lineRule="auto"/>
              <w:rPr>
                <w:sz w:val="24"/>
              </w:rPr>
            </w:pPr>
          </w:p>
        </w:tc>
        <w:tc>
          <w:tcPr>
            <w:tcW w:w="1250" w:type="pct"/>
          </w:tcPr>
          <w:p w14:paraId="73BF9FB5" w14:textId="77777777" w:rsidR="008A1961" w:rsidRPr="00442838" w:rsidRDefault="008A1961" w:rsidP="008A1961">
            <w:pPr>
              <w:spacing w:line="360" w:lineRule="auto"/>
              <w:rPr>
                <w:sz w:val="24"/>
              </w:rPr>
            </w:pPr>
          </w:p>
        </w:tc>
      </w:tr>
      <w:tr w:rsidR="008A1961" w:rsidRPr="00442838" w14:paraId="4D761934" w14:textId="77777777" w:rsidTr="008A1961">
        <w:tc>
          <w:tcPr>
            <w:tcW w:w="1250" w:type="pct"/>
          </w:tcPr>
          <w:p w14:paraId="63EE7419" w14:textId="77777777" w:rsidR="008A1961" w:rsidRPr="00442838" w:rsidRDefault="008A1961" w:rsidP="008A1961">
            <w:pPr>
              <w:spacing w:line="360" w:lineRule="auto"/>
              <w:rPr>
                <w:sz w:val="24"/>
              </w:rPr>
            </w:pPr>
          </w:p>
        </w:tc>
        <w:tc>
          <w:tcPr>
            <w:tcW w:w="1249" w:type="pct"/>
          </w:tcPr>
          <w:p w14:paraId="4DE8C7A3" w14:textId="77777777" w:rsidR="008A1961" w:rsidRPr="00442838" w:rsidRDefault="008A1961" w:rsidP="008A1961">
            <w:pPr>
              <w:spacing w:line="360" w:lineRule="auto"/>
              <w:rPr>
                <w:sz w:val="24"/>
              </w:rPr>
            </w:pPr>
          </w:p>
        </w:tc>
        <w:tc>
          <w:tcPr>
            <w:tcW w:w="1251" w:type="pct"/>
          </w:tcPr>
          <w:p w14:paraId="763F88E9" w14:textId="77777777" w:rsidR="008A1961" w:rsidRPr="00442838" w:rsidRDefault="008A1961" w:rsidP="008A1961">
            <w:pPr>
              <w:spacing w:line="360" w:lineRule="auto"/>
              <w:rPr>
                <w:sz w:val="24"/>
              </w:rPr>
            </w:pPr>
          </w:p>
        </w:tc>
        <w:tc>
          <w:tcPr>
            <w:tcW w:w="1250" w:type="pct"/>
          </w:tcPr>
          <w:p w14:paraId="7E744488" w14:textId="77777777" w:rsidR="008A1961" w:rsidRPr="00442838" w:rsidRDefault="008A1961" w:rsidP="008A1961">
            <w:pPr>
              <w:spacing w:line="360" w:lineRule="auto"/>
              <w:rPr>
                <w:sz w:val="24"/>
              </w:rPr>
            </w:pPr>
          </w:p>
        </w:tc>
      </w:tr>
      <w:tr w:rsidR="008A1961" w:rsidRPr="00442838" w14:paraId="3161E94E" w14:textId="77777777" w:rsidTr="008A1961">
        <w:tc>
          <w:tcPr>
            <w:tcW w:w="1250" w:type="pct"/>
          </w:tcPr>
          <w:p w14:paraId="46B1CD36" w14:textId="77777777" w:rsidR="008A1961" w:rsidRPr="00442838" w:rsidRDefault="008A1961" w:rsidP="008A1961">
            <w:pPr>
              <w:spacing w:line="360" w:lineRule="auto"/>
              <w:rPr>
                <w:sz w:val="24"/>
              </w:rPr>
            </w:pPr>
          </w:p>
        </w:tc>
        <w:tc>
          <w:tcPr>
            <w:tcW w:w="1249" w:type="pct"/>
          </w:tcPr>
          <w:p w14:paraId="2E1A6AFB" w14:textId="77777777" w:rsidR="008A1961" w:rsidRPr="00442838" w:rsidRDefault="008A1961" w:rsidP="008A1961">
            <w:pPr>
              <w:spacing w:line="360" w:lineRule="auto"/>
              <w:rPr>
                <w:sz w:val="24"/>
              </w:rPr>
            </w:pPr>
          </w:p>
        </w:tc>
        <w:tc>
          <w:tcPr>
            <w:tcW w:w="1251" w:type="pct"/>
          </w:tcPr>
          <w:p w14:paraId="4686FB45" w14:textId="77777777" w:rsidR="008A1961" w:rsidRPr="00442838" w:rsidRDefault="008A1961" w:rsidP="008A1961">
            <w:pPr>
              <w:spacing w:line="360" w:lineRule="auto"/>
              <w:rPr>
                <w:sz w:val="24"/>
              </w:rPr>
            </w:pPr>
          </w:p>
        </w:tc>
        <w:tc>
          <w:tcPr>
            <w:tcW w:w="1250" w:type="pct"/>
          </w:tcPr>
          <w:p w14:paraId="436268F9" w14:textId="77777777" w:rsidR="008A1961" w:rsidRPr="00442838" w:rsidRDefault="008A1961" w:rsidP="008A1961">
            <w:pPr>
              <w:spacing w:line="360" w:lineRule="auto"/>
              <w:rPr>
                <w:sz w:val="24"/>
              </w:rPr>
            </w:pPr>
          </w:p>
        </w:tc>
      </w:tr>
      <w:tr w:rsidR="008A1961" w:rsidRPr="00442838" w14:paraId="0EB1B898" w14:textId="77777777" w:rsidTr="008A1961">
        <w:tc>
          <w:tcPr>
            <w:tcW w:w="1250" w:type="pct"/>
          </w:tcPr>
          <w:p w14:paraId="14402ECE" w14:textId="77777777" w:rsidR="008A1961" w:rsidRPr="00442838" w:rsidRDefault="008A1961" w:rsidP="008A1961">
            <w:pPr>
              <w:spacing w:line="360" w:lineRule="auto"/>
              <w:rPr>
                <w:sz w:val="24"/>
              </w:rPr>
            </w:pPr>
          </w:p>
        </w:tc>
        <w:tc>
          <w:tcPr>
            <w:tcW w:w="1249" w:type="pct"/>
          </w:tcPr>
          <w:p w14:paraId="7D5043AA" w14:textId="77777777" w:rsidR="008A1961" w:rsidRPr="00442838" w:rsidRDefault="008A1961" w:rsidP="008A1961">
            <w:pPr>
              <w:spacing w:line="360" w:lineRule="auto"/>
              <w:rPr>
                <w:sz w:val="24"/>
              </w:rPr>
            </w:pPr>
          </w:p>
        </w:tc>
        <w:tc>
          <w:tcPr>
            <w:tcW w:w="1251" w:type="pct"/>
          </w:tcPr>
          <w:p w14:paraId="0B40BEC2" w14:textId="77777777" w:rsidR="008A1961" w:rsidRPr="00442838" w:rsidRDefault="008A1961" w:rsidP="008A1961">
            <w:pPr>
              <w:spacing w:line="360" w:lineRule="auto"/>
              <w:rPr>
                <w:sz w:val="24"/>
              </w:rPr>
            </w:pPr>
          </w:p>
        </w:tc>
        <w:tc>
          <w:tcPr>
            <w:tcW w:w="1250" w:type="pct"/>
          </w:tcPr>
          <w:p w14:paraId="4DE2BE77" w14:textId="77777777" w:rsidR="008A1961" w:rsidRPr="00442838" w:rsidRDefault="008A1961" w:rsidP="008A1961">
            <w:pPr>
              <w:spacing w:line="360" w:lineRule="auto"/>
              <w:rPr>
                <w:sz w:val="24"/>
              </w:rPr>
            </w:pPr>
          </w:p>
        </w:tc>
      </w:tr>
      <w:tr w:rsidR="008A1961" w:rsidRPr="00442838" w14:paraId="67DC1745" w14:textId="77777777" w:rsidTr="008A1961">
        <w:tc>
          <w:tcPr>
            <w:tcW w:w="1250" w:type="pct"/>
          </w:tcPr>
          <w:p w14:paraId="53035F22" w14:textId="77777777" w:rsidR="008A1961" w:rsidRPr="00442838" w:rsidRDefault="008A1961" w:rsidP="008A1961">
            <w:pPr>
              <w:spacing w:line="360" w:lineRule="auto"/>
              <w:rPr>
                <w:sz w:val="24"/>
              </w:rPr>
            </w:pPr>
          </w:p>
        </w:tc>
        <w:tc>
          <w:tcPr>
            <w:tcW w:w="1249" w:type="pct"/>
          </w:tcPr>
          <w:p w14:paraId="436572DE" w14:textId="77777777" w:rsidR="008A1961" w:rsidRPr="00442838" w:rsidRDefault="008A1961" w:rsidP="008A1961">
            <w:pPr>
              <w:spacing w:line="360" w:lineRule="auto"/>
              <w:rPr>
                <w:sz w:val="24"/>
              </w:rPr>
            </w:pPr>
          </w:p>
        </w:tc>
        <w:tc>
          <w:tcPr>
            <w:tcW w:w="1251" w:type="pct"/>
          </w:tcPr>
          <w:p w14:paraId="25F48E7C" w14:textId="77777777" w:rsidR="008A1961" w:rsidRPr="00442838" w:rsidRDefault="008A1961" w:rsidP="008A1961">
            <w:pPr>
              <w:spacing w:line="360" w:lineRule="auto"/>
              <w:rPr>
                <w:sz w:val="24"/>
              </w:rPr>
            </w:pPr>
          </w:p>
        </w:tc>
        <w:tc>
          <w:tcPr>
            <w:tcW w:w="1250" w:type="pct"/>
          </w:tcPr>
          <w:p w14:paraId="320AEABD" w14:textId="77777777" w:rsidR="008A1961" w:rsidRPr="00442838" w:rsidRDefault="008A1961" w:rsidP="008A1961">
            <w:pPr>
              <w:spacing w:line="360" w:lineRule="auto"/>
              <w:rPr>
                <w:sz w:val="24"/>
              </w:rPr>
            </w:pPr>
          </w:p>
        </w:tc>
      </w:tr>
      <w:tr w:rsidR="008A1961" w:rsidRPr="00442838" w14:paraId="273D38B2" w14:textId="77777777" w:rsidTr="008A1961">
        <w:tc>
          <w:tcPr>
            <w:tcW w:w="1250" w:type="pct"/>
          </w:tcPr>
          <w:p w14:paraId="01759E44" w14:textId="77777777" w:rsidR="008A1961" w:rsidRPr="00442838" w:rsidRDefault="008A1961" w:rsidP="008A1961">
            <w:pPr>
              <w:spacing w:line="360" w:lineRule="auto"/>
              <w:rPr>
                <w:sz w:val="24"/>
              </w:rPr>
            </w:pPr>
          </w:p>
        </w:tc>
        <w:tc>
          <w:tcPr>
            <w:tcW w:w="1249" w:type="pct"/>
          </w:tcPr>
          <w:p w14:paraId="18455545" w14:textId="77777777" w:rsidR="008A1961" w:rsidRPr="00442838" w:rsidRDefault="008A1961" w:rsidP="008A1961">
            <w:pPr>
              <w:spacing w:line="360" w:lineRule="auto"/>
              <w:rPr>
                <w:sz w:val="24"/>
              </w:rPr>
            </w:pPr>
          </w:p>
        </w:tc>
        <w:tc>
          <w:tcPr>
            <w:tcW w:w="1251" w:type="pct"/>
          </w:tcPr>
          <w:p w14:paraId="36E5053F" w14:textId="77777777" w:rsidR="008A1961" w:rsidRPr="00442838" w:rsidRDefault="008A1961" w:rsidP="008A1961">
            <w:pPr>
              <w:spacing w:line="360" w:lineRule="auto"/>
              <w:rPr>
                <w:sz w:val="24"/>
              </w:rPr>
            </w:pPr>
          </w:p>
        </w:tc>
        <w:tc>
          <w:tcPr>
            <w:tcW w:w="1250" w:type="pct"/>
          </w:tcPr>
          <w:p w14:paraId="0B070450" w14:textId="77777777" w:rsidR="008A1961" w:rsidRPr="00442838" w:rsidRDefault="008A1961" w:rsidP="008A1961">
            <w:pPr>
              <w:spacing w:line="360" w:lineRule="auto"/>
              <w:rPr>
                <w:sz w:val="24"/>
              </w:rPr>
            </w:pPr>
          </w:p>
        </w:tc>
      </w:tr>
      <w:tr w:rsidR="008A1961" w:rsidRPr="00442838" w14:paraId="67994286" w14:textId="77777777" w:rsidTr="008A1961">
        <w:tc>
          <w:tcPr>
            <w:tcW w:w="1250" w:type="pct"/>
          </w:tcPr>
          <w:p w14:paraId="72B4D103" w14:textId="77777777" w:rsidR="008A1961" w:rsidRPr="00442838" w:rsidRDefault="008A1961" w:rsidP="008A1961">
            <w:pPr>
              <w:spacing w:line="360" w:lineRule="auto"/>
              <w:rPr>
                <w:sz w:val="24"/>
              </w:rPr>
            </w:pPr>
          </w:p>
        </w:tc>
        <w:tc>
          <w:tcPr>
            <w:tcW w:w="1249" w:type="pct"/>
          </w:tcPr>
          <w:p w14:paraId="1DC363D1" w14:textId="77777777" w:rsidR="008A1961" w:rsidRPr="00442838" w:rsidRDefault="008A1961" w:rsidP="008A1961">
            <w:pPr>
              <w:spacing w:line="360" w:lineRule="auto"/>
              <w:rPr>
                <w:sz w:val="24"/>
              </w:rPr>
            </w:pPr>
          </w:p>
        </w:tc>
        <w:tc>
          <w:tcPr>
            <w:tcW w:w="1251" w:type="pct"/>
          </w:tcPr>
          <w:p w14:paraId="6BD908FD" w14:textId="77777777" w:rsidR="008A1961" w:rsidRPr="00442838" w:rsidRDefault="008A1961" w:rsidP="008A1961">
            <w:pPr>
              <w:spacing w:line="360" w:lineRule="auto"/>
              <w:rPr>
                <w:sz w:val="24"/>
              </w:rPr>
            </w:pPr>
          </w:p>
        </w:tc>
        <w:tc>
          <w:tcPr>
            <w:tcW w:w="1250" w:type="pct"/>
          </w:tcPr>
          <w:p w14:paraId="003AB75E" w14:textId="77777777" w:rsidR="008A1961" w:rsidRPr="00442838" w:rsidRDefault="008A1961" w:rsidP="008A1961">
            <w:pPr>
              <w:spacing w:line="360" w:lineRule="auto"/>
              <w:rPr>
                <w:sz w:val="24"/>
              </w:rPr>
            </w:pPr>
          </w:p>
        </w:tc>
      </w:tr>
      <w:tr w:rsidR="008A1961" w:rsidRPr="00442838" w14:paraId="15B93C93" w14:textId="77777777" w:rsidTr="008A1961">
        <w:tc>
          <w:tcPr>
            <w:tcW w:w="1250" w:type="pct"/>
          </w:tcPr>
          <w:p w14:paraId="7D9A036A" w14:textId="77777777" w:rsidR="008A1961" w:rsidRPr="00442838" w:rsidRDefault="008A1961" w:rsidP="008A1961">
            <w:pPr>
              <w:spacing w:line="360" w:lineRule="auto"/>
              <w:rPr>
                <w:sz w:val="24"/>
              </w:rPr>
            </w:pPr>
          </w:p>
        </w:tc>
        <w:tc>
          <w:tcPr>
            <w:tcW w:w="1249" w:type="pct"/>
          </w:tcPr>
          <w:p w14:paraId="188207F3" w14:textId="77777777" w:rsidR="008A1961" w:rsidRPr="00442838" w:rsidRDefault="008A1961" w:rsidP="008A1961">
            <w:pPr>
              <w:spacing w:line="360" w:lineRule="auto"/>
              <w:rPr>
                <w:sz w:val="24"/>
              </w:rPr>
            </w:pPr>
          </w:p>
        </w:tc>
        <w:tc>
          <w:tcPr>
            <w:tcW w:w="1251" w:type="pct"/>
          </w:tcPr>
          <w:p w14:paraId="4F77B44B" w14:textId="77777777" w:rsidR="008A1961" w:rsidRPr="00442838" w:rsidRDefault="008A1961" w:rsidP="008A1961">
            <w:pPr>
              <w:spacing w:line="360" w:lineRule="auto"/>
              <w:rPr>
                <w:sz w:val="24"/>
              </w:rPr>
            </w:pPr>
          </w:p>
        </w:tc>
        <w:tc>
          <w:tcPr>
            <w:tcW w:w="1250" w:type="pct"/>
          </w:tcPr>
          <w:p w14:paraId="3E4C71DF" w14:textId="77777777" w:rsidR="008A1961" w:rsidRPr="00442838" w:rsidRDefault="008A1961" w:rsidP="008A1961">
            <w:pPr>
              <w:spacing w:line="360" w:lineRule="auto"/>
              <w:rPr>
                <w:sz w:val="24"/>
              </w:rPr>
            </w:pPr>
          </w:p>
        </w:tc>
      </w:tr>
      <w:tr w:rsidR="008A1961" w:rsidRPr="00442838" w14:paraId="2B09044A" w14:textId="77777777" w:rsidTr="008A1961">
        <w:tc>
          <w:tcPr>
            <w:tcW w:w="1250" w:type="pct"/>
          </w:tcPr>
          <w:p w14:paraId="7E558E98" w14:textId="77777777" w:rsidR="008A1961" w:rsidRPr="00442838" w:rsidRDefault="008A1961" w:rsidP="008A1961">
            <w:pPr>
              <w:spacing w:line="360" w:lineRule="auto"/>
              <w:rPr>
                <w:sz w:val="24"/>
              </w:rPr>
            </w:pPr>
          </w:p>
        </w:tc>
        <w:tc>
          <w:tcPr>
            <w:tcW w:w="1249" w:type="pct"/>
          </w:tcPr>
          <w:p w14:paraId="334C4A17" w14:textId="77777777" w:rsidR="008A1961" w:rsidRPr="00442838" w:rsidRDefault="008A1961" w:rsidP="008A1961">
            <w:pPr>
              <w:spacing w:line="360" w:lineRule="auto"/>
              <w:rPr>
                <w:sz w:val="24"/>
              </w:rPr>
            </w:pPr>
          </w:p>
        </w:tc>
        <w:tc>
          <w:tcPr>
            <w:tcW w:w="1251" w:type="pct"/>
          </w:tcPr>
          <w:p w14:paraId="10C32B5A" w14:textId="77777777" w:rsidR="008A1961" w:rsidRPr="00442838" w:rsidRDefault="008A1961" w:rsidP="008A1961">
            <w:pPr>
              <w:spacing w:line="360" w:lineRule="auto"/>
              <w:rPr>
                <w:sz w:val="24"/>
              </w:rPr>
            </w:pPr>
          </w:p>
        </w:tc>
        <w:tc>
          <w:tcPr>
            <w:tcW w:w="1250" w:type="pct"/>
          </w:tcPr>
          <w:p w14:paraId="2A62CAC0" w14:textId="77777777" w:rsidR="008A1961" w:rsidRPr="00442838" w:rsidRDefault="008A1961" w:rsidP="008A1961">
            <w:pPr>
              <w:spacing w:line="360" w:lineRule="auto"/>
              <w:rPr>
                <w:sz w:val="24"/>
              </w:rPr>
            </w:pPr>
          </w:p>
        </w:tc>
      </w:tr>
      <w:tr w:rsidR="008A1961" w:rsidRPr="00442838" w14:paraId="6BE0BA6D" w14:textId="77777777" w:rsidTr="008A1961">
        <w:tc>
          <w:tcPr>
            <w:tcW w:w="1250" w:type="pct"/>
          </w:tcPr>
          <w:p w14:paraId="13F64AE0" w14:textId="77777777" w:rsidR="008A1961" w:rsidRPr="00442838" w:rsidRDefault="008A1961" w:rsidP="008A1961">
            <w:pPr>
              <w:spacing w:line="360" w:lineRule="auto"/>
              <w:rPr>
                <w:sz w:val="24"/>
              </w:rPr>
            </w:pPr>
          </w:p>
        </w:tc>
        <w:tc>
          <w:tcPr>
            <w:tcW w:w="1249" w:type="pct"/>
          </w:tcPr>
          <w:p w14:paraId="6AA32B7E" w14:textId="77777777" w:rsidR="008A1961" w:rsidRPr="00442838" w:rsidRDefault="008A1961" w:rsidP="008A1961">
            <w:pPr>
              <w:spacing w:line="360" w:lineRule="auto"/>
              <w:rPr>
                <w:sz w:val="24"/>
              </w:rPr>
            </w:pPr>
          </w:p>
        </w:tc>
        <w:tc>
          <w:tcPr>
            <w:tcW w:w="1251" w:type="pct"/>
          </w:tcPr>
          <w:p w14:paraId="10C882DA" w14:textId="77777777" w:rsidR="008A1961" w:rsidRPr="00442838" w:rsidRDefault="008A1961" w:rsidP="008A1961">
            <w:pPr>
              <w:spacing w:line="360" w:lineRule="auto"/>
              <w:rPr>
                <w:sz w:val="24"/>
              </w:rPr>
            </w:pPr>
          </w:p>
        </w:tc>
        <w:tc>
          <w:tcPr>
            <w:tcW w:w="1250" w:type="pct"/>
          </w:tcPr>
          <w:p w14:paraId="7750A542" w14:textId="77777777" w:rsidR="008A1961" w:rsidRPr="00442838" w:rsidRDefault="008A1961" w:rsidP="008A1961">
            <w:pPr>
              <w:spacing w:line="360" w:lineRule="auto"/>
              <w:rPr>
                <w:sz w:val="24"/>
              </w:rPr>
            </w:pPr>
          </w:p>
        </w:tc>
      </w:tr>
      <w:tr w:rsidR="008A1961" w:rsidRPr="00442838" w14:paraId="0645C9F0" w14:textId="77777777" w:rsidTr="008A1961">
        <w:tc>
          <w:tcPr>
            <w:tcW w:w="1250" w:type="pct"/>
          </w:tcPr>
          <w:p w14:paraId="275CE5B4" w14:textId="77777777" w:rsidR="008A1961" w:rsidRPr="00442838" w:rsidRDefault="008A1961" w:rsidP="008A1961">
            <w:pPr>
              <w:spacing w:line="360" w:lineRule="auto"/>
              <w:rPr>
                <w:sz w:val="24"/>
              </w:rPr>
            </w:pPr>
          </w:p>
        </w:tc>
        <w:tc>
          <w:tcPr>
            <w:tcW w:w="1249" w:type="pct"/>
          </w:tcPr>
          <w:p w14:paraId="31E4F8D7" w14:textId="77777777" w:rsidR="008A1961" w:rsidRPr="00442838" w:rsidRDefault="008A1961" w:rsidP="008A1961">
            <w:pPr>
              <w:spacing w:line="360" w:lineRule="auto"/>
              <w:rPr>
                <w:sz w:val="24"/>
              </w:rPr>
            </w:pPr>
          </w:p>
        </w:tc>
        <w:tc>
          <w:tcPr>
            <w:tcW w:w="1251" w:type="pct"/>
          </w:tcPr>
          <w:p w14:paraId="382B30C4" w14:textId="77777777" w:rsidR="008A1961" w:rsidRPr="00442838" w:rsidRDefault="008A1961" w:rsidP="008A1961">
            <w:pPr>
              <w:spacing w:line="360" w:lineRule="auto"/>
              <w:rPr>
                <w:sz w:val="24"/>
              </w:rPr>
            </w:pPr>
          </w:p>
        </w:tc>
        <w:tc>
          <w:tcPr>
            <w:tcW w:w="1250" w:type="pct"/>
          </w:tcPr>
          <w:p w14:paraId="6BFA8ED1" w14:textId="77777777" w:rsidR="008A1961" w:rsidRPr="00442838" w:rsidRDefault="008A1961" w:rsidP="008A1961">
            <w:pPr>
              <w:spacing w:line="360" w:lineRule="auto"/>
              <w:rPr>
                <w:sz w:val="24"/>
              </w:rPr>
            </w:pPr>
          </w:p>
        </w:tc>
      </w:tr>
      <w:tr w:rsidR="008A1961" w:rsidRPr="00442838" w14:paraId="30FEC443" w14:textId="77777777" w:rsidTr="008A1961">
        <w:tc>
          <w:tcPr>
            <w:tcW w:w="1250" w:type="pct"/>
          </w:tcPr>
          <w:p w14:paraId="3E609FC7" w14:textId="77777777" w:rsidR="008A1961" w:rsidRPr="00442838" w:rsidRDefault="008A1961" w:rsidP="008A1961">
            <w:pPr>
              <w:spacing w:line="360" w:lineRule="auto"/>
              <w:rPr>
                <w:sz w:val="24"/>
              </w:rPr>
            </w:pPr>
          </w:p>
        </w:tc>
        <w:tc>
          <w:tcPr>
            <w:tcW w:w="1249" w:type="pct"/>
          </w:tcPr>
          <w:p w14:paraId="1BDE79D9" w14:textId="77777777" w:rsidR="008A1961" w:rsidRPr="00442838" w:rsidRDefault="008A1961" w:rsidP="008A1961">
            <w:pPr>
              <w:spacing w:line="360" w:lineRule="auto"/>
              <w:rPr>
                <w:sz w:val="24"/>
              </w:rPr>
            </w:pPr>
          </w:p>
        </w:tc>
        <w:tc>
          <w:tcPr>
            <w:tcW w:w="1251" w:type="pct"/>
          </w:tcPr>
          <w:p w14:paraId="40F54A88" w14:textId="77777777" w:rsidR="008A1961" w:rsidRPr="00442838" w:rsidRDefault="008A1961" w:rsidP="008A1961">
            <w:pPr>
              <w:spacing w:line="360" w:lineRule="auto"/>
              <w:rPr>
                <w:sz w:val="24"/>
              </w:rPr>
            </w:pPr>
          </w:p>
        </w:tc>
        <w:tc>
          <w:tcPr>
            <w:tcW w:w="1250" w:type="pct"/>
          </w:tcPr>
          <w:p w14:paraId="1D390EF0" w14:textId="77777777" w:rsidR="008A1961" w:rsidRPr="00442838" w:rsidRDefault="008A1961" w:rsidP="008A1961">
            <w:pPr>
              <w:spacing w:line="360" w:lineRule="auto"/>
              <w:rPr>
                <w:sz w:val="24"/>
              </w:rPr>
            </w:pPr>
          </w:p>
        </w:tc>
      </w:tr>
      <w:tr w:rsidR="008A1961" w:rsidRPr="00442838" w14:paraId="7F69B5E5" w14:textId="77777777" w:rsidTr="008A1961">
        <w:tc>
          <w:tcPr>
            <w:tcW w:w="1250" w:type="pct"/>
          </w:tcPr>
          <w:p w14:paraId="38BC0539" w14:textId="77777777" w:rsidR="008A1961" w:rsidRPr="00442838" w:rsidRDefault="008A1961" w:rsidP="008A1961">
            <w:pPr>
              <w:spacing w:line="360" w:lineRule="auto"/>
              <w:rPr>
                <w:sz w:val="24"/>
              </w:rPr>
            </w:pPr>
          </w:p>
        </w:tc>
        <w:tc>
          <w:tcPr>
            <w:tcW w:w="1249" w:type="pct"/>
          </w:tcPr>
          <w:p w14:paraId="20212F1B" w14:textId="77777777" w:rsidR="008A1961" w:rsidRPr="00442838" w:rsidRDefault="008A1961" w:rsidP="008A1961">
            <w:pPr>
              <w:spacing w:line="360" w:lineRule="auto"/>
              <w:rPr>
                <w:sz w:val="24"/>
              </w:rPr>
            </w:pPr>
          </w:p>
        </w:tc>
        <w:tc>
          <w:tcPr>
            <w:tcW w:w="1251" w:type="pct"/>
          </w:tcPr>
          <w:p w14:paraId="3418D8A7" w14:textId="77777777" w:rsidR="008A1961" w:rsidRPr="00442838" w:rsidRDefault="008A1961" w:rsidP="008A1961">
            <w:pPr>
              <w:spacing w:line="360" w:lineRule="auto"/>
              <w:rPr>
                <w:sz w:val="24"/>
              </w:rPr>
            </w:pPr>
          </w:p>
        </w:tc>
        <w:tc>
          <w:tcPr>
            <w:tcW w:w="1250" w:type="pct"/>
          </w:tcPr>
          <w:p w14:paraId="383C6133" w14:textId="77777777" w:rsidR="008A1961" w:rsidRPr="00442838" w:rsidRDefault="008A1961" w:rsidP="008A1961">
            <w:pPr>
              <w:spacing w:line="360" w:lineRule="auto"/>
              <w:rPr>
                <w:sz w:val="24"/>
              </w:rPr>
            </w:pPr>
          </w:p>
        </w:tc>
      </w:tr>
      <w:tr w:rsidR="008A1961" w:rsidRPr="00442838" w14:paraId="0DDEAF10" w14:textId="77777777" w:rsidTr="008A1961">
        <w:tc>
          <w:tcPr>
            <w:tcW w:w="1250" w:type="pct"/>
          </w:tcPr>
          <w:p w14:paraId="15740044" w14:textId="77777777" w:rsidR="008A1961" w:rsidRPr="00442838" w:rsidRDefault="008A1961" w:rsidP="008A1961">
            <w:pPr>
              <w:spacing w:line="360" w:lineRule="auto"/>
              <w:rPr>
                <w:sz w:val="24"/>
              </w:rPr>
            </w:pPr>
          </w:p>
        </w:tc>
        <w:tc>
          <w:tcPr>
            <w:tcW w:w="1249" w:type="pct"/>
          </w:tcPr>
          <w:p w14:paraId="1E3ADDBD" w14:textId="77777777" w:rsidR="008A1961" w:rsidRPr="00442838" w:rsidRDefault="008A1961" w:rsidP="008A1961">
            <w:pPr>
              <w:spacing w:line="360" w:lineRule="auto"/>
              <w:rPr>
                <w:sz w:val="24"/>
              </w:rPr>
            </w:pPr>
          </w:p>
        </w:tc>
        <w:tc>
          <w:tcPr>
            <w:tcW w:w="1251" w:type="pct"/>
          </w:tcPr>
          <w:p w14:paraId="53595581" w14:textId="77777777" w:rsidR="008A1961" w:rsidRPr="00442838" w:rsidRDefault="008A1961" w:rsidP="008A1961">
            <w:pPr>
              <w:spacing w:line="360" w:lineRule="auto"/>
              <w:rPr>
                <w:sz w:val="24"/>
              </w:rPr>
            </w:pPr>
          </w:p>
        </w:tc>
        <w:tc>
          <w:tcPr>
            <w:tcW w:w="1250" w:type="pct"/>
          </w:tcPr>
          <w:p w14:paraId="25321865" w14:textId="77777777" w:rsidR="008A1961" w:rsidRPr="00442838" w:rsidRDefault="008A1961" w:rsidP="008A1961">
            <w:pPr>
              <w:spacing w:line="360" w:lineRule="auto"/>
              <w:rPr>
                <w:sz w:val="24"/>
              </w:rPr>
            </w:pPr>
          </w:p>
        </w:tc>
      </w:tr>
      <w:tr w:rsidR="008A1961" w:rsidRPr="00442838" w14:paraId="5863E2BD" w14:textId="77777777" w:rsidTr="008A1961">
        <w:tc>
          <w:tcPr>
            <w:tcW w:w="1250" w:type="pct"/>
          </w:tcPr>
          <w:p w14:paraId="32EEC085" w14:textId="77777777" w:rsidR="008A1961" w:rsidRPr="00442838" w:rsidRDefault="008A1961" w:rsidP="008A1961">
            <w:pPr>
              <w:spacing w:line="360" w:lineRule="auto"/>
              <w:rPr>
                <w:sz w:val="24"/>
              </w:rPr>
            </w:pPr>
          </w:p>
        </w:tc>
        <w:tc>
          <w:tcPr>
            <w:tcW w:w="1249" w:type="pct"/>
          </w:tcPr>
          <w:p w14:paraId="0C5C81A4" w14:textId="77777777" w:rsidR="008A1961" w:rsidRPr="00442838" w:rsidRDefault="008A1961" w:rsidP="008A1961">
            <w:pPr>
              <w:spacing w:line="360" w:lineRule="auto"/>
              <w:rPr>
                <w:sz w:val="24"/>
              </w:rPr>
            </w:pPr>
          </w:p>
        </w:tc>
        <w:tc>
          <w:tcPr>
            <w:tcW w:w="1251" w:type="pct"/>
          </w:tcPr>
          <w:p w14:paraId="53E62374" w14:textId="77777777" w:rsidR="008A1961" w:rsidRPr="00442838" w:rsidRDefault="008A1961" w:rsidP="008A1961">
            <w:pPr>
              <w:spacing w:line="360" w:lineRule="auto"/>
              <w:rPr>
                <w:sz w:val="24"/>
              </w:rPr>
            </w:pPr>
          </w:p>
        </w:tc>
        <w:tc>
          <w:tcPr>
            <w:tcW w:w="1250" w:type="pct"/>
          </w:tcPr>
          <w:p w14:paraId="3EEAFFCB" w14:textId="77777777" w:rsidR="008A1961" w:rsidRPr="00442838" w:rsidRDefault="008A1961" w:rsidP="008A1961">
            <w:pPr>
              <w:spacing w:line="360" w:lineRule="auto"/>
              <w:rPr>
                <w:sz w:val="24"/>
              </w:rPr>
            </w:pPr>
          </w:p>
        </w:tc>
      </w:tr>
      <w:tr w:rsidR="008A1961" w:rsidRPr="00442838" w14:paraId="2D740D2C" w14:textId="77777777" w:rsidTr="008A1961">
        <w:tc>
          <w:tcPr>
            <w:tcW w:w="1250" w:type="pct"/>
          </w:tcPr>
          <w:p w14:paraId="0AFE5E41" w14:textId="77777777" w:rsidR="008A1961" w:rsidRPr="00442838" w:rsidRDefault="008A1961" w:rsidP="008A1961">
            <w:pPr>
              <w:spacing w:line="360" w:lineRule="auto"/>
              <w:rPr>
                <w:sz w:val="24"/>
              </w:rPr>
            </w:pPr>
          </w:p>
        </w:tc>
        <w:tc>
          <w:tcPr>
            <w:tcW w:w="1249" w:type="pct"/>
          </w:tcPr>
          <w:p w14:paraId="5B72A52D" w14:textId="77777777" w:rsidR="008A1961" w:rsidRPr="00442838" w:rsidRDefault="008A1961" w:rsidP="008A1961">
            <w:pPr>
              <w:spacing w:line="360" w:lineRule="auto"/>
              <w:rPr>
                <w:sz w:val="24"/>
              </w:rPr>
            </w:pPr>
          </w:p>
        </w:tc>
        <w:tc>
          <w:tcPr>
            <w:tcW w:w="1251" w:type="pct"/>
          </w:tcPr>
          <w:p w14:paraId="583786B7" w14:textId="77777777" w:rsidR="008A1961" w:rsidRPr="00442838" w:rsidRDefault="008A1961" w:rsidP="008A1961">
            <w:pPr>
              <w:spacing w:line="360" w:lineRule="auto"/>
              <w:rPr>
                <w:sz w:val="24"/>
              </w:rPr>
            </w:pPr>
          </w:p>
        </w:tc>
        <w:tc>
          <w:tcPr>
            <w:tcW w:w="1250" w:type="pct"/>
          </w:tcPr>
          <w:p w14:paraId="6537EC60" w14:textId="77777777" w:rsidR="008A1961" w:rsidRPr="00442838" w:rsidRDefault="008A1961" w:rsidP="008A1961">
            <w:pPr>
              <w:spacing w:line="360" w:lineRule="auto"/>
              <w:rPr>
                <w:sz w:val="24"/>
              </w:rPr>
            </w:pPr>
          </w:p>
        </w:tc>
      </w:tr>
      <w:tr w:rsidR="008A1961" w:rsidRPr="00442838" w14:paraId="54CEF3E1" w14:textId="77777777" w:rsidTr="008A1961">
        <w:tc>
          <w:tcPr>
            <w:tcW w:w="1250" w:type="pct"/>
          </w:tcPr>
          <w:p w14:paraId="582A12D8" w14:textId="77777777" w:rsidR="008A1961" w:rsidRPr="00442838" w:rsidRDefault="008A1961" w:rsidP="008A1961">
            <w:pPr>
              <w:spacing w:line="360" w:lineRule="auto"/>
              <w:rPr>
                <w:sz w:val="24"/>
              </w:rPr>
            </w:pPr>
          </w:p>
        </w:tc>
        <w:tc>
          <w:tcPr>
            <w:tcW w:w="1249" w:type="pct"/>
          </w:tcPr>
          <w:p w14:paraId="6121DBB5" w14:textId="77777777" w:rsidR="008A1961" w:rsidRPr="00442838" w:rsidRDefault="008A1961" w:rsidP="008A1961">
            <w:pPr>
              <w:spacing w:line="360" w:lineRule="auto"/>
              <w:rPr>
                <w:sz w:val="24"/>
              </w:rPr>
            </w:pPr>
          </w:p>
        </w:tc>
        <w:tc>
          <w:tcPr>
            <w:tcW w:w="1251" w:type="pct"/>
          </w:tcPr>
          <w:p w14:paraId="6AF69687" w14:textId="77777777" w:rsidR="008A1961" w:rsidRPr="00442838" w:rsidRDefault="008A1961" w:rsidP="008A1961">
            <w:pPr>
              <w:spacing w:line="360" w:lineRule="auto"/>
              <w:rPr>
                <w:sz w:val="24"/>
              </w:rPr>
            </w:pPr>
          </w:p>
        </w:tc>
        <w:tc>
          <w:tcPr>
            <w:tcW w:w="1250" w:type="pct"/>
          </w:tcPr>
          <w:p w14:paraId="10F9A8D7" w14:textId="77777777" w:rsidR="008A1961" w:rsidRPr="00442838" w:rsidRDefault="008A1961" w:rsidP="008A1961">
            <w:pPr>
              <w:spacing w:line="360" w:lineRule="auto"/>
              <w:rPr>
                <w:sz w:val="24"/>
              </w:rPr>
            </w:pPr>
          </w:p>
        </w:tc>
      </w:tr>
      <w:tr w:rsidR="008A1961" w:rsidRPr="00442838" w14:paraId="61B3EDA5" w14:textId="77777777" w:rsidTr="008A1961">
        <w:tc>
          <w:tcPr>
            <w:tcW w:w="1250" w:type="pct"/>
          </w:tcPr>
          <w:p w14:paraId="226EEC49" w14:textId="77777777" w:rsidR="008A1961" w:rsidRPr="00442838" w:rsidRDefault="008A1961" w:rsidP="008A1961">
            <w:pPr>
              <w:spacing w:line="360" w:lineRule="auto"/>
              <w:rPr>
                <w:sz w:val="24"/>
              </w:rPr>
            </w:pPr>
          </w:p>
        </w:tc>
        <w:tc>
          <w:tcPr>
            <w:tcW w:w="1249" w:type="pct"/>
          </w:tcPr>
          <w:p w14:paraId="146B756E" w14:textId="77777777" w:rsidR="008A1961" w:rsidRPr="00442838" w:rsidRDefault="008A1961" w:rsidP="008A1961">
            <w:pPr>
              <w:spacing w:line="360" w:lineRule="auto"/>
              <w:rPr>
                <w:sz w:val="24"/>
              </w:rPr>
            </w:pPr>
          </w:p>
        </w:tc>
        <w:tc>
          <w:tcPr>
            <w:tcW w:w="1251" w:type="pct"/>
          </w:tcPr>
          <w:p w14:paraId="7984A651" w14:textId="77777777" w:rsidR="008A1961" w:rsidRPr="00442838" w:rsidRDefault="008A1961" w:rsidP="008A1961">
            <w:pPr>
              <w:spacing w:line="360" w:lineRule="auto"/>
              <w:rPr>
                <w:sz w:val="24"/>
              </w:rPr>
            </w:pPr>
          </w:p>
        </w:tc>
        <w:tc>
          <w:tcPr>
            <w:tcW w:w="1250" w:type="pct"/>
          </w:tcPr>
          <w:p w14:paraId="70ED7BD1" w14:textId="77777777" w:rsidR="008A1961" w:rsidRPr="00442838" w:rsidRDefault="008A1961" w:rsidP="008A1961">
            <w:pPr>
              <w:spacing w:line="360" w:lineRule="auto"/>
              <w:rPr>
                <w:sz w:val="24"/>
              </w:rPr>
            </w:pPr>
          </w:p>
        </w:tc>
      </w:tr>
      <w:tr w:rsidR="008A1961" w:rsidRPr="00442838" w14:paraId="260B0033" w14:textId="77777777" w:rsidTr="008A1961">
        <w:tc>
          <w:tcPr>
            <w:tcW w:w="1250" w:type="pct"/>
          </w:tcPr>
          <w:p w14:paraId="4EB0C25C" w14:textId="77777777" w:rsidR="008A1961" w:rsidRPr="00442838" w:rsidRDefault="008A1961" w:rsidP="008A1961">
            <w:pPr>
              <w:spacing w:line="360" w:lineRule="auto"/>
              <w:rPr>
                <w:sz w:val="24"/>
              </w:rPr>
            </w:pPr>
          </w:p>
        </w:tc>
        <w:tc>
          <w:tcPr>
            <w:tcW w:w="1249" w:type="pct"/>
          </w:tcPr>
          <w:p w14:paraId="6E1D2114" w14:textId="77777777" w:rsidR="008A1961" w:rsidRPr="00442838" w:rsidRDefault="008A1961" w:rsidP="008A1961">
            <w:pPr>
              <w:spacing w:line="360" w:lineRule="auto"/>
              <w:rPr>
                <w:sz w:val="24"/>
              </w:rPr>
            </w:pPr>
          </w:p>
        </w:tc>
        <w:tc>
          <w:tcPr>
            <w:tcW w:w="1251" w:type="pct"/>
          </w:tcPr>
          <w:p w14:paraId="6E8AFE6A" w14:textId="77777777" w:rsidR="008A1961" w:rsidRPr="00442838" w:rsidRDefault="008A1961" w:rsidP="008A1961">
            <w:pPr>
              <w:spacing w:line="360" w:lineRule="auto"/>
              <w:rPr>
                <w:sz w:val="24"/>
              </w:rPr>
            </w:pPr>
          </w:p>
        </w:tc>
        <w:tc>
          <w:tcPr>
            <w:tcW w:w="1250" w:type="pct"/>
          </w:tcPr>
          <w:p w14:paraId="654F15FA" w14:textId="77777777" w:rsidR="008A1961" w:rsidRPr="00442838" w:rsidRDefault="008A1961" w:rsidP="008A1961">
            <w:pPr>
              <w:spacing w:line="360" w:lineRule="auto"/>
              <w:rPr>
                <w:sz w:val="24"/>
              </w:rPr>
            </w:pPr>
          </w:p>
        </w:tc>
      </w:tr>
      <w:tr w:rsidR="008A1961" w:rsidRPr="00442838" w14:paraId="26583E0E" w14:textId="77777777" w:rsidTr="008A1961">
        <w:tc>
          <w:tcPr>
            <w:tcW w:w="1250" w:type="pct"/>
          </w:tcPr>
          <w:p w14:paraId="0F1358FB" w14:textId="77777777" w:rsidR="008A1961" w:rsidRPr="00442838" w:rsidRDefault="008A1961" w:rsidP="008A1961">
            <w:pPr>
              <w:spacing w:line="360" w:lineRule="auto"/>
              <w:rPr>
                <w:sz w:val="24"/>
              </w:rPr>
            </w:pPr>
          </w:p>
        </w:tc>
        <w:tc>
          <w:tcPr>
            <w:tcW w:w="1249" w:type="pct"/>
          </w:tcPr>
          <w:p w14:paraId="74494E5A" w14:textId="77777777" w:rsidR="008A1961" w:rsidRPr="00442838" w:rsidRDefault="008A1961" w:rsidP="008A1961">
            <w:pPr>
              <w:spacing w:line="360" w:lineRule="auto"/>
              <w:rPr>
                <w:sz w:val="24"/>
              </w:rPr>
            </w:pPr>
          </w:p>
        </w:tc>
        <w:tc>
          <w:tcPr>
            <w:tcW w:w="1251" w:type="pct"/>
          </w:tcPr>
          <w:p w14:paraId="3B4FC33D" w14:textId="77777777" w:rsidR="008A1961" w:rsidRPr="00442838" w:rsidRDefault="008A1961" w:rsidP="008A1961">
            <w:pPr>
              <w:spacing w:line="360" w:lineRule="auto"/>
              <w:rPr>
                <w:sz w:val="24"/>
              </w:rPr>
            </w:pPr>
          </w:p>
        </w:tc>
        <w:tc>
          <w:tcPr>
            <w:tcW w:w="1250" w:type="pct"/>
          </w:tcPr>
          <w:p w14:paraId="7E01CE67" w14:textId="77777777" w:rsidR="008A1961" w:rsidRPr="00442838" w:rsidRDefault="008A1961" w:rsidP="008A1961">
            <w:pPr>
              <w:spacing w:line="360" w:lineRule="auto"/>
              <w:rPr>
                <w:sz w:val="24"/>
              </w:rPr>
            </w:pPr>
          </w:p>
        </w:tc>
      </w:tr>
      <w:tr w:rsidR="008A1961" w:rsidRPr="00442838" w14:paraId="5E307664" w14:textId="77777777" w:rsidTr="008A1961">
        <w:tc>
          <w:tcPr>
            <w:tcW w:w="1250" w:type="pct"/>
          </w:tcPr>
          <w:p w14:paraId="225163A6" w14:textId="77777777" w:rsidR="008A1961" w:rsidRPr="00442838" w:rsidRDefault="008A1961" w:rsidP="008A1961">
            <w:pPr>
              <w:spacing w:line="360" w:lineRule="auto"/>
              <w:rPr>
                <w:sz w:val="24"/>
              </w:rPr>
            </w:pPr>
          </w:p>
        </w:tc>
        <w:tc>
          <w:tcPr>
            <w:tcW w:w="1249" w:type="pct"/>
          </w:tcPr>
          <w:p w14:paraId="27689280" w14:textId="77777777" w:rsidR="008A1961" w:rsidRPr="00442838" w:rsidRDefault="008A1961" w:rsidP="008A1961">
            <w:pPr>
              <w:spacing w:line="360" w:lineRule="auto"/>
              <w:rPr>
                <w:sz w:val="24"/>
              </w:rPr>
            </w:pPr>
          </w:p>
        </w:tc>
        <w:tc>
          <w:tcPr>
            <w:tcW w:w="1251" w:type="pct"/>
          </w:tcPr>
          <w:p w14:paraId="71C8FF01" w14:textId="77777777" w:rsidR="008A1961" w:rsidRPr="00442838" w:rsidRDefault="008A1961" w:rsidP="008A1961">
            <w:pPr>
              <w:spacing w:line="360" w:lineRule="auto"/>
              <w:rPr>
                <w:sz w:val="24"/>
              </w:rPr>
            </w:pPr>
          </w:p>
        </w:tc>
        <w:tc>
          <w:tcPr>
            <w:tcW w:w="1250" w:type="pct"/>
          </w:tcPr>
          <w:p w14:paraId="46EBC6A5" w14:textId="77777777" w:rsidR="008A1961" w:rsidRPr="00442838" w:rsidRDefault="008A1961" w:rsidP="008A1961">
            <w:pPr>
              <w:spacing w:line="360" w:lineRule="auto"/>
              <w:rPr>
                <w:sz w:val="24"/>
              </w:rPr>
            </w:pPr>
          </w:p>
        </w:tc>
      </w:tr>
      <w:tr w:rsidR="008A1961" w:rsidRPr="00442838" w14:paraId="30CB4175" w14:textId="77777777" w:rsidTr="008A1961">
        <w:tc>
          <w:tcPr>
            <w:tcW w:w="1250" w:type="pct"/>
          </w:tcPr>
          <w:p w14:paraId="043ABAFD" w14:textId="77777777" w:rsidR="008A1961" w:rsidRPr="00442838" w:rsidRDefault="008A1961" w:rsidP="008A1961">
            <w:pPr>
              <w:spacing w:line="360" w:lineRule="auto"/>
              <w:rPr>
                <w:sz w:val="24"/>
              </w:rPr>
            </w:pPr>
          </w:p>
        </w:tc>
        <w:tc>
          <w:tcPr>
            <w:tcW w:w="1249" w:type="pct"/>
          </w:tcPr>
          <w:p w14:paraId="5C243B86" w14:textId="77777777" w:rsidR="008A1961" w:rsidRPr="00442838" w:rsidRDefault="008A1961" w:rsidP="008A1961">
            <w:pPr>
              <w:spacing w:line="360" w:lineRule="auto"/>
              <w:rPr>
                <w:sz w:val="24"/>
              </w:rPr>
            </w:pPr>
          </w:p>
        </w:tc>
        <w:tc>
          <w:tcPr>
            <w:tcW w:w="1251" w:type="pct"/>
          </w:tcPr>
          <w:p w14:paraId="750C65AF" w14:textId="77777777" w:rsidR="008A1961" w:rsidRPr="00442838" w:rsidRDefault="008A1961" w:rsidP="008A1961">
            <w:pPr>
              <w:spacing w:line="360" w:lineRule="auto"/>
              <w:rPr>
                <w:sz w:val="24"/>
              </w:rPr>
            </w:pPr>
          </w:p>
        </w:tc>
        <w:tc>
          <w:tcPr>
            <w:tcW w:w="1250" w:type="pct"/>
          </w:tcPr>
          <w:p w14:paraId="77A5DAE3" w14:textId="77777777" w:rsidR="008A1961" w:rsidRPr="00442838" w:rsidRDefault="008A1961" w:rsidP="008A1961">
            <w:pPr>
              <w:spacing w:line="360" w:lineRule="auto"/>
              <w:rPr>
                <w:sz w:val="24"/>
              </w:rPr>
            </w:pPr>
          </w:p>
        </w:tc>
      </w:tr>
      <w:tr w:rsidR="008A1961" w:rsidRPr="00442838" w14:paraId="1ABB6B6D" w14:textId="77777777" w:rsidTr="008A1961">
        <w:tc>
          <w:tcPr>
            <w:tcW w:w="1250" w:type="pct"/>
          </w:tcPr>
          <w:p w14:paraId="009AFD40" w14:textId="77777777" w:rsidR="008A1961" w:rsidRPr="00442838" w:rsidRDefault="008A1961" w:rsidP="008A1961">
            <w:pPr>
              <w:spacing w:line="360" w:lineRule="auto"/>
              <w:rPr>
                <w:sz w:val="24"/>
              </w:rPr>
            </w:pPr>
          </w:p>
        </w:tc>
        <w:tc>
          <w:tcPr>
            <w:tcW w:w="1249" w:type="pct"/>
          </w:tcPr>
          <w:p w14:paraId="54F22843" w14:textId="77777777" w:rsidR="008A1961" w:rsidRPr="00442838" w:rsidRDefault="008A1961" w:rsidP="008A1961">
            <w:pPr>
              <w:spacing w:line="360" w:lineRule="auto"/>
              <w:rPr>
                <w:sz w:val="24"/>
              </w:rPr>
            </w:pPr>
          </w:p>
        </w:tc>
        <w:tc>
          <w:tcPr>
            <w:tcW w:w="1251" w:type="pct"/>
          </w:tcPr>
          <w:p w14:paraId="68FF6C07" w14:textId="77777777" w:rsidR="008A1961" w:rsidRPr="00442838" w:rsidRDefault="008A1961" w:rsidP="008A1961">
            <w:pPr>
              <w:spacing w:line="360" w:lineRule="auto"/>
              <w:rPr>
                <w:sz w:val="24"/>
              </w:rPr>
            </w:pPr>
          </w:p>
        </w:tc>
        <w:tc>
          <w:tcPr>
            <w:tcW w:w="1250" w:type="pct"/>
          </w:tcPr>
          <w:p w14:paraId="29E03E1B" w14:textId="77777777" w:rsidR="008A1961" w:rsidRPr="00442838" w:rsidRDefault="008A1961" w:rsidP="008A1961">
            <w:pPr>
              <w:spacing w:line="360" w:lineRule="auto"/>
              <w:rPr>
                <w:sz w:val="24"/>
              </w:rPr>
            </w:pPr>
          </w:p>
        </w:tc>
      </w:tr>
      <w:tr w:rsidR="008A1961" w:rsidRPr="00442838" w14:paraId="37909CD6" w14:textId="77777777" w:rsidTr="008A1961">
        <w:tc>
          <w:tcPr>
            <w:tcW w:w="1250" w:type="pct"/>
          </w:tcPr>
          <w:p w14:paraId="2314F15E" w14:textId="77777777" w:rsidR="008A1961" w:rsidRPr="00442838" w:rsidRDefault="008A1961" w:rsidP="008A1961">
            <w:pPr>
              <w:spacing w:line="360" w:lineRule="auto"/>
              <w:rPr>
                <w:sz w:val="24"/>
              </w:rPr>
            </w:pPr>
          </w:p>
        </w:tc>
        <w:tc>
          <w:tcPr>
            <w:tcW w:w="1249" w:type="pct"/>
          </w:tcPr>
          <w:p w14:paraId="757C6289" w14:textId="77777777" w:rsidR="008A1961" w:rsidRPr="00442838" w:rsidRDefault="008A1961" w:rsidP="008A1961">
            <w:pPr>
              <w:spacing w:line="360" w:lineRule="auto"/>
              <w:rPr>
                <w:sz w:val="24"/>
              </w:rPr>
            </w:pPr>
          </w:p>
        </w:tc>
        <w:tc>
          <w:tcPr>
            <w:tcW w:w="1251" w:type="pct"/>
          </w:tcPr>
          <w:p w14:paraId="3FDD153C" w14:textId="77777777" w:rsidR="008A1961" w:rsidRPr="00442838" w:rsidRDefault="008A1961" w:rsidP="008A1961">
            <w:pPr>
              <w:spacing w:line="360" w:lineRule="auto"/>
              <w:rPr>
                <w:sz w:val="24"/>
              </w:rPr>
            </w:pPr>
          </w:p>
        </w:tc>
        <w:tc>
          <w:tcPr>
            <w:tcW w:w="1250" w:type="pct"/>
          </w:tcPr>
          <w:p w14:paraId="1F847531" w14:textId="77777777" w:rsidR="008A1961" w:rsidRPr="00442838" w:rsidRDefault="008A1961" w:rsidP="008A1961">
            <w:pPr>
              <w:spacing w:line="360" w:lineRule="auto"/>
              <w:rPr>
                <w:sz w:val="24"/>
              </w:rPr>
            </w:pPr>
          </w:p>
        </w:tc>
      </w:tr>
      <w:tr w:rsidR="008A1961" w:rsidRPr="00442838" w14:paraId="54BE98EE" w14:textId="77777777" w:rsidTr="008A1961">
        <w:tc>
          <w:tcPr>
            <w:tcW w:w="1250" w:type="pct"/>
          </w:tcPr>
          <w:p w14:paraId="41DD94E2" w14:textId="77777777" w:rsidR="008A1961" w:rsidRPr="00442838" w:rsidRDefault="008A1961" w:rsidP="008A1961">
            <w:pPr>
              <w:spacing w:line="360" w:lineRule="auto"/>
              <w:rPr>
                <w:sz w:val="24"/>
              </w:rPr>
            </w:pPr>
          </w:p>
        </w:tc>
        <w:tc>
          <w:tcPr>
            <w:tcW w:w="1249" w:type="pct"/>
          </w:tcPr>
          <w:p w14:paraId="6CA58574" w14:textId="77777777" w:rsidR="008A1961" w:rsidRPr="00442838" w:rsidRDefault="008A1961" w:rsidP="008A1961">
            <w:pPr>
              <w:spacing w:line="360" w:lineRule="auto"/>
              <w:rPr>
                <w:sz w:val="24"/>
              </w:rPr>
            </w:pPr>
          </w:p>
        </w:tc>
        <w:tc>
          <w:tcPr>
            <w:tcW w:w="1251" w:type="pct"/>
          </w:tcPr>
          <w:p w14:paraId="24FDADCD" w14:textId="77777777" w:rsidR="008A1961" w:rsidRPr="00442838" w:rsidRDefault="008A1961" w:rsidP="008A1961">
            <w:pPr>
              <w:spacing w:line="360" w:lineRule="auto"/>
              <w:rPr>
                <w:sz w:val="24"/>
              </w:rPr>
            </w:pPr>
          </w:p>
        </w:tc>
        <w:tc>
          <w:tcPr>
            <w:tcW w:w="1250" w:type="pct"/>
          </w:tcPr>
          <w:p w14:paraId="33015249" w14:textId="77777777" w:rsidR="008A1961" w:rsidRPr="00442838" w:rsidRDefault="008A1961" w:rsidP="008A1961">
            <w:pPr>
              <w:spacing w:line="360" w:lineRule="auto"/>
              <w:rPr>
                <w:sz w:val="24"/>
              </w:rPr>
            </w:pPr>
          </w:p>
        </w:tc>
      </w:tr>
      <w:tr w:rsidR="008A1961" w:rsidRPr="00442838" w14:paraId="39A4CF78" w14:textId="77777777" w:rsidTr="008A1961">
        <w:tc>
          <w:tcPr>
            <w:tcW w:w="1250" w:type="pct"/>
          </w:tcPr>
          <w:p w14:paraId="2EFDB735" w14:textId="77777777" w:rsidR="008A1961" w:rsidRPr="00442838" w:rsidRDefault="008A1961" w:rsidP="008A1961">
            <w:pPr>
              <w:spacing w:line="360" w:lineRule="auto"/>
              <w:rPr>
                <w:sz w:val="24"/>
              </w:rPr>
            </w:pPr>
          </w:p>
        </w:tc>
        <w:tc>
          <w:tcPr>
            <w:tcW w:w="1249" w:type="pct"/>
          </w:tcPr>
          <w:p w14:paraId="566A3070" w14:textId="77777777" w:rsidR="008A1961" w:rsidRPr="00442838" w:rsidRDefault="008A1961" w:rsidP="008A1961">
            <w:pPr>
              <w:spacing w:line="360" w:lineRule="auto"/>
              <w:rPr>
                <w:sz w:val="24"/>
              </w:rPr>
            </w:pPr>
          </w:p>
        </w:tc>
        <w:tc>
          <w:tcPr>
            <w:tcW w:w="1251" w:type="pct"/>
          </w:tcPr>
          <w:p w14:paraId="42D11DC4" w14:textId="77777777" w:rsidR="008A1961" w:rsidRPr="00442838" w:rsidRDefault="008A1961" w:rsidP="008A1961">
            <w:pPr>
              <w:spacing w:line="360" w:lineRule="auto"/>
              <w:rPr>
                <w:sz w:val="24"/>
              </w:rPr>
            </w:pPr>
          </w:p>
        </w:tc>
        <w:tc>
          <w:tcPr>
            <w:tcW w:w="1250" w:type="pct"/>
          </w:tcPr>
          <w:p w14:paraId="6B6FC350" w14:textId="77777777" w:rsidR="008A1961" w:rsidRPr="00442838" w:rsidRDefault="008A1961" w:rsidP="008A1961">
            <w:pPr>
              <w:spacing w:line="360" w:lineRule="auto"/>
              <w:rPr>
                <w:sz w:val="24"/>
              </w:rPr>
            </w:pPr>
          </w:p>
        </w:tc>
      </w:tr>
      <w:tr w:rsidR="008A1961" w:rsidRPr="00442838" w14:paraId="4190FDB0" w14:textId="77777777" w:rsidTr="008A1961">
        <w:tc>
          <w:tcPr>
            <w:tcW w:w="1250" w:type="pct"/>
          </w:tcPr>
          <w:p w14:paraId="02B80EBB" w14:textId="77777777" w:rsidR="008A1961" w:rsidRPr="00442838" w:rsidRDefault="008A1961" w:rsidP="008A1961">
            <w:pPr>
              <w:spacing w:line="360" w:lineRule="auto"/>
              <w:rPr>
                <w:sz w:val="24"/>
              </w:rPr>
            </w:pPr>
          </w:p>
        </w:tc>
        <w:tc>
          <w:tcPr>
            <w:tcW w:w="1249" w:type="pct"/>
          </w:tcPr>
          <w:p w14:paraId="6A19D121" w14:textId="77777777" w:rsidR="008A1961" w:rsidRPr="00442838" w:rsidRDefault="008A1961" w:rsidP="008A1961">
            <w:pPr>
              <w:spacing w:line="360" w:lineRule="auto"/>
              <w:rPr>
                <w:sz w:val="24"/>
              </w:rPr>
            </w:pPr>
          </w:p>
        </w:tc>
        <w:tc>
          <w:tcPr>
            <w:tcW w:w="1251" w:type="pct"/>
          </w:tcPr>
          <w:p w14:paraId="7B78DDD7" w14:textId="77777777" w:rsidR="008A1961" w:rsidRPr="00442838" w:rsidRDefault="008A1961" w:rsidP="008A1961">
            <w:pPr>
              <w:spacing w:line="360" w:lineRule="auto"/>
              <w:rPr>
                <w:sz w:val="24"/>
              </w:rPr>
            </w:pPr>
          </w:p>
        </w:tc>
        <w:tc>
          <w:tcPr>
            <w:tcW w:w="1250" w:type="pct"/>
          </w:tcPr>
          <w:p w14:paraId="66E385CD" w14:textId="77777777" w:rsidR="008A1961" w:rsidRPr="00442838" w:rsidRDefault="008A1961" w:rsidP="008A1961">
            <w:pPr>
              <w:spacing w:line="360" w:lineRule="auto"/>
              <w:rPr>
                <w:sz w:val="24"/>
              </w:rPr>
            </w:pPr>
          </w:p>
        </w:tc>
      </w:tr>
      <w:tr w:rsidR="008A1961" w:rsidRPr="00442838" w14:paraId="42AF8F06" w14:textId="77777777" w:rsidTr="008A1961">
        <w:tc>
          <w:tcPr>
            <w:tcW w:w="1250" w:type="pct"/>
          </w:tcPr>
          <w:p w14:paraId="72611835" w14:textId="77777777" w:rsidR="008A1961" w:rsidRPr="00442838" w:rsidRDefault="008A1961" w:rsidP="008A1961">
            <w:pPr>
              <w:spacing w:line="360" w:lineRule="auto"/>
              <w:rPr>
                <w:sz w:val="24"/>
              </w:rPr>
            </w:pPr>
          </w:p>
        </w:tc>
        <w:tc>
          <w:tcPr>
            <w:tcW w:w="1249" w:type="pct"/>
          </w:tcPr>
          <w:p w14:paraId="11EAB034" w14:textId="77777777" w:rsidR="008A1961" w:rsidRPr="00442838" w:rsidRDefault="008A1961" w:rsidP="008A1961">
            <w:pPr>
              <w:spacing w:line="360" w:lineRule="auto"/>
              <w:rPr>
                <w:sz w:val="24"/>
              </w:rPr>
            </w:pPr>
          </w:p>
        </w:tc>
        <w:tc>
          <w:tcPr>
            <w:tcW w:w="1251" w:type="pct"/>
          </w:tcPr>
          <w:p w14:paraId="7376739C" w14:textId="77777777" w:rsidR="008A1961" w:rsidRPr="00442838" w:rsidRDefault="008A1961" w:rsidP="008A1961">
            <w:pPr>
              <w:spacing w:line="360" w:lineRule="auto"/>
              <w:rPr>
                <w:sz w:val="24"/>
              </w:rPr>
            </w:pPr>
          </w:p>
        </w:tc>
        <w:tc>
          <w:tcPr>
            <w:tcW w:w="1250" w:type="pct"/>
          </w:tcPr>
          <w:p w14:paraId="223E14C5" w14:textId="77777777" w:rsidR="008A1961" w:rsidRPr="00442838" w:rsidRDefault="008A1961" w:rsidP="008A1961">
            <w:pPr>
              <w:spacing w:line="360" w:lineRule="auto"/>
              <w:rPr>
                <w:sz w:val="24"/>
              </w:rPr>
            </w:pPr>
          </w:p>
        </w:tc>
      </w:tr>
      <w:tr w:rsidR="008A1961" w:rsidRPr="00442838" w14:paraId="21FF85BC" w14:textId="77777777" w:rsidTr="008A1961">
        <w:tc>
          <w:tcPr>
            <w:tcW w:w="1250" w:type="pct"/>
          </w:tcPr>
          <w:p w14:paraId="640EC1A1" w14:textId="77777777" w:rsidR="008A1961" w:rsidRPr="00442838" w:rsidRDefault="008A1961" w:rsidP="008A1961">
            <w:pPr>
              <w:spacing w:line="360" w:lineRule="auto"/>
              <w:rPr>
                <w:sz w:val="24"/>
              </w:rPr>
            </w:pPr>
          </w:p>
        </w:tc>
        <w:tc>
          <w:tcPr>
            <w:tcW w:w="1249" w:type="pct"/>
          </w:tcPr>
          <w:p w14:paraId="25271F46" w14:textId="77777777" w:rsidR="008A1961" w:rsidRPr="00442838" w:rsidRDefault="008A1961" w:rsidP="008A1961">
            <w:pPr>
              <w:spacing w:line="360" w:lineRule="auto"/>
              <w:rPr>
                <w:sz w:val="24"/>
              </w:rPr>
            </w:pPr>
          </w:p>
        </w:tc>
        <w:tc>
          <w:tcPr>
            <w:tcW w:w="1251" w:type="pct"/>
          </w:tcPr>
          <w:p w14:paraId="68E7757A" w14:textId="77777777" w:rsidR="008A1961" w:rsidRPr="00442838" w:rsidRDefault="008A1961" w:rsidP="008A1961">
            <w:pPr>
              <w:spacing w:line="360" w:lineRule="auto"/>
              <w:rPr>
                <w:sz w:val="24"/>
              </w:rPr>
            </w:pPr>
          </w:p>
        </w:tc>
        <w:tc>
          <w:tcPr>
            <w:tcW w:w="1250" w:type="pct"/>
          </w:tcPr>
          <w:p w14:paraId="1292BA3E" w14:textId="77777777" w:rsidR="008A1961" w:rsidRPr="00442838" w:rsidRDefault="008A1961" w:rsidP="008A1961">
            <w:pPr>
              <w:spacing w:line="360" w:lineRule="auto"/>
              <w:rPr>
                <w:sz w:val="24"/>
              </w:rPr>
            </w:pPr>
          </w:p>
        </w:tc>
      </w:tr>
      <w:tr w:rsidR="008A1961" w:rsidRPr="00442838" w14:paraId="25FA76D3" w14:textId="77777777" w:rsidTr="008A1961">
        <w:tc>
          <w:tcPr>
            <w:tcW w:w="1250" w:type="pct"/>
          </w:tcPr>
          <w:p w14:paraId="62BA5363" w14:textId="77777777" w:rsidR="008A1961" w:rsidRPr="00442838" w:rsidRDefault="008A1961" w:rsidP="008A1961">
            <w:pPr>
              <w:spacing w:line="360" w:lineRule="auto"/>
              <w:rPr>
                <w:sz w:val="24"/>
              </w:rPr>
            </w:pPr>
          </w:p>
        </w:tc>
        <w:tc>
          <w:tcPr>
            <w:tcW w:w="1249" w:type="pct"/>
          </w:tcPr>
          <w:p w14:paraId="211DF1DB" w14:textId="77777777" w:rsidR="008A1961" w:rsidRPr="00442838" w:rsidRDefault="008A1961" w:rsidP="008A1961">
            <w:pPr>
              <w:spacing w:line="360" w:lineRule="auto"/>
              <w:rPr>
                <w:sz w:val="24"/>
              </w:rPr>
            </w:pPr>
          </w:p>
        </w:tc>
        <w:tc>
          <w:tcPr>
            <w:tcW w:w="1251" w:type="pct"/>
          </w:tcPr>
          <w:p w14:paraId="14D41FD3" w14:textId="77777777" w:rsidR="008A1961" w:rsidRPr="00442838" w:rsidRDefault="008A1961" w:rsidP="008A1961">
            <w:pPr>
              <w:spacing w:line="360" w:lineRule="auto"/>
              <w:rPr>
                <w:sz w:val="24"/>
              </w:rPr>
            </w:pPr>
          </w:p>
        </w:tc>
        <w:tc>
          <w:tcPr>
            <w:tcW w:w="1250" w:type="pct"/>
          </w:tcPr>
          <w:p w14:paraId="28D59D26" w14:textId="77777777" w:rsidR="008A1961" w:rsidRPr="00442838" w:rsidRDefault="008A1961" w:rsidP="008A1961">
            <w:pPr>
              <w:spacing w:line="360" w:lineRule="auto"/>
              <w:rPr>
                <w:sz w:val="24"/>
              </w:rPr>
            </w:pPr>
          </w:p>
        </w:tc>
      </w:tr>
      <w:tr w:rsidR="008A1961" w:rsidRPr="00442838" w14:paraId="69AAB911" w14:textId="77777777" w:rsidTr="008A1961">
        <w:tc>
          <w:tcPr>
            <w:tcW w:w="1250" w:type="pct"/>
          </w:tcPr>
          <w:p w14:paraId="14AD4317" w14:textId="77777777" w:rsidR="008A1961" w:rsidRPr="00442838" w:rsidRDefault="008A1961" w:rsidP="008A1961">
            <w:pPr>
              <w:spacing w:line="360" w:lineRule="auto"/>
              <w:rPr>
                <w:sz w:val="24"/>
              </w:rPr>
            </w:pPr>
          </w:p>
        </w:tc>
        <w:tc>
          <w:tcPr>
            <w:tcW w:w="1249" w:type="pct"/>
          </w:tcPr>
          <w:p w14:paraId="55F372F1" w14:textId="77777777" w:rsidR="008A1961" w:rsidRPr="00442838" w:rsidRDefault="008A1961" w:rsidP="008A1961">
            <w:pPr>
              <w:spacing w:line="360" w:lineRule="auto"/>
              <w:rPr>
                <w:sz w:val="24"/>
              </w:rPr>
            </w:pPr>
          </w:p>
        </w:tc>
        <w:tc>
          <w:tcPr>
            <w:tcW w:w="1251" w:type="pct"/>
          </w:tcPr>
          <w:p w14:paraId="778D5A1E" w14:textId="77777777" w:rsidR="008A1961" w:rsidRPr="00442838" w:rsidRDefault="008A1961" w:rsidP="008A1961">
            <w:pPr>
              <w:spacing w:line="360" w:lineRule="auto"/>
              <w:rPr>
                <w:sz w:val="24"/>
              </w:rPr>
            </w:pPr>
          </w:p>
        </w:tc>
        <w:tc>
          <w:tcPr>
            <w:tcW w:w="1250" w:type="pct"/>
          </w:tcPr>
          <w:p w14:paraId="04C7378C" w14:textId="77777777" w:rsidR="008A1961" w:rsidRPr="00442838" w:rsidRDefault="008A1961" w:rsidP="008A1961">
            <w:pPr>
              <w:spacing w:line="360" w:lineRule="auto"/>
              <w:rPr>
                <w:sz w:val="24"/>
              </w:rPr>
            </w:pPr>
          </w:p>
        </w:tc>
      </w:tr>
      <w:tr w:rsidR="008A1961" w:rsidRPr="00442838" w14:paraId="570CC3F9" w14:textId="77777777" w:rsidTr="008A1961">
        <w:tc>
          <w:tcPr>
            <w:tcW w:w="1250" w:type="pct"/>
          </w:tcPr>
          <w:p w14:paraId="558ABEC1" w14:textId="77777777" w:rsidR="008A1961" w:rsidRPr="00442838" w:rsidRDefault="008A1961" w:rsidP="008A1961">
            <w:pPr>
              <w:spacing w:line="360" w:lineRule="auto"/>
              <w:rPr>
                <w:sz w:val="24"/>
              </w:rPr>
            </w:pPr>
          </w:p>
        </w:tc>
        <w:tc>
          <w:tcPr>
            <w:tcW w:w="1249" w:type="pct"/>
          </w:tcPr>
          <w:p w14:paraId="46C4DC70" w14:textId="77777777" w:rsidR="008A1961" w:rsidRPr="00442838" w:rsidRDefault="008A1961" w:rsidP="008A1961">
            <w:pPr>
              <w:spacing w:line="360" w:lineRule="auto"/>
              <w:rPr>
                <w:sz w:val="24"/>
              </w:rPr>
            </w:pPr>
          </w:p>
        </w:tc>
        <w:tc>
          <w:tcPr>
            <w:tcW w:w="1251" w:type="pct"/>
          </w:tcPr>
          <w:p w14:paraId="094984DD" w14:textId="77777777" w:rsidR="008A1961" w:rsidRPr="00442838" w:rsidRDefault="008A1961" w:rsidP="008A1961">
            <w:pPr>
              <w:spacing w:line="360" w:lineRule="auto"/>
              <w:rPr>
                <w:sz w:val="24"/>
              </w:rPr>
            </w:pPr>
          </w:p>
        </w:tc>
        <w:tc>
          <w:tcPr>
            <w:tcW w:w="1250" w:type="pct"/>
          </w:tcPr>
          <w:p w14:paraId="647AD365" w14:textId="77777777" w:rsidR="008A1961" w:rsidRPr="00442838" w:rsidRDefault="008A1961" w:rsidP="008A1961">
            <w:pPr>
              <w:spacing w:line="360" w:lineRule="auto"/>
              <w:rPr>
                <w:sz w:val="24"/>
              </w:rPr>
            </w:pPr>
          </w:p>
        </w:tc>
      </w:tr>
      <w:tr w:rsidR="008A1961" w:rsidRPr="00442838" w14:paraId="5F8E6466" w14:textId="77777777" w:rsidTr="008A1961">
        <w:tc>
          <w:tcPr>
            <w:tcW w:w="1250" w:type="pct"/>
          </w:tcPr>
          <w:p w14:paraId="1FC71215" w14:textId="77777777" w:rsidR="008A1961" w:rsidRPr="00442838" w:rsidRDefault="008A1961" w:rsidP="008A1961">
            <w:pPr>
              <w:spacing w:line="360" w:lineRule="auto"/>
              <w:rPr>
                <w:sz w:val="24"/>
              </w:rPr>
            </w:pPr>
          </w:p>
        </w:tc>
        <w:tc>
          <w:tcPr>
            <w:tcW w:w="1249" w:type="pct"/>
          </w:tcPr>
          <w:p w14:paraId="330D7550" w14:textId="77777777" w:rsidR="008A1961" w:rsidRPr="00442838" w:rsidRDefault="008A1961" w:rsidP="008A1961">
            <w:pPr>
              <w:spacing w:line="360" w:lineRule="auto"/>
              <w:rPr>
                <w:sz w:val="24"/>
              </w:rPr>
            </w:pPr>
          </w:p>
        </w:tc>
        <w:tc>
          <w:tcPr>
            <w:tcW w:w="1251" w:type="pct"/>
          </w:tcPr>
          <w:p w14:paraId="265A550E" w14:textId="77777777" w:rsidR="008A1961" w:rsidRPr="00442838" w:rsidRDefault="008A1961" w:rsidP="008A1961">
            <w:pPr>
              <w:spacing w:line="360" w:lineRule="auto"/>
              <w:rPr>
                <w:sz w:val="24"/>
              </w:rPr>
            </w:pPr>
          </w:p>
        </w:tc>
        <w:tc>
          <w:tcPr>
            <w:tcW w:w="1250" w:type="pct"/>
          </w:tcPr>
          <w:p w14:paraId="727DCF80" w14:textId="77777777" w:rsidR="008A1961" w:rsidRPr="00442838" w:rsidRDefault="008A1961" w:rsidP="008A1961">
            <w:pPr>
              <w:spacing w:line="360" w:lineRule="auto"/>
              <w:rPr>
                <w:sz w:val="24"/>
              </w:rPr>
            </w:pPr>
          </w:p>
        </w:tc>
      </w:tr>
      <w:tr w:rsidR="008A1961" w:rsidRPr="00442838" w14:paraId="11D3AC6E" w14:textId="77777777" w:rsidTr="008A1961">
        <w:tc>
          <w:tcPr>
            <w:tcW w:w="1250" w:type="pct"/>
          </w:tcPr>
          <w:p w14:paraId="74AE837B" w14:textId="77777777" w:rsidR="008A1961" w:rsidRPr="00442838" w:rsidRDefault="008A1961" w:rsidP="008A1961">
            <w:pPr>
              <w:spacing w:line="360" w:lineRule="auto"/>
              <w:rPr>
                <w:sz w:val="24"/>
              </w:rPr>
            </w:pPr>
          </w:p>
        </w:tc>
        <w:tc>
          <w:tcPr>
            <w:tcW w:w="1249" w:type="pct"/>
          </w:tcPr>
          <w:p w14:paraId="65F6EB22" w14:textId="77777777" w:rsidR="008A1961" w:rsidRPr="00442838" w:rsidRDefault="008A1961" w:rsidP="008A1961">
            <w:pPr>
              <w:spacing w:line="360" w:lineRule="auto"/>
              <w:rPr>
                <w:sz w:val="24"/>
              </w:rPr>
            </w:pPr>
          </w:p>
        </w:tc>
        <w:tc>
          <w:tcPr>
            <w:tcW w:w="1251" w:type="pct"/>
          </w:tcPr>
          <w:p w14:paraId="4CA77575" w14:textId="77777777" w:rsidR="008A1961" w:rsidRPr="00442838" w:rsidRDefault="008A1961" w:rsidP="008A1961">
            <w:pPr>
              <w:spacing w:line="360" w:lineRule="auto"/>
              <w:rPr>
                <w:sz w:val="24"/>
              </w:rPr>
            </w:pPr>
          </w:p>
        </w:tc>
        <w:tc>
          <w:tcPr>
            <w:tcW w:w="1250" w:type="pct"/>
          </w:tcPr>
          <w:p w14:paraId="4F51D7E1" w14:textId="77777777" w:rsidR="008A1961" w:rsidRPr="00442838" w:rsidRDefault="008A1961" w:rsidP="008A1961">
            <w:pPr>
              <w:spacing w:line="360" w:lineRule="auto"/>
              <w:rPr>
                <w:sz w:val="24"/>
              </w:rPr>
            </w:pPr>
          </w:p>
        </w:tc>
      </w:tr>
      <w:tr w:rsidR="008A1961" w:rsidRPr="00442838" w14:paraId="2292B06C" w14:textId="77777777" w:rsidTr="008A1961">
        <w:tc>
          <w:tcPr>
            <w:tcW w:w="1250" w:type="pct"/>
          </w:tcPr>
          <w:p w14:paraId="008ABBB3" w14:textId="77777777" w:rsidR="008A1961" w:rsidRPr="00442838" w:rsidRDefault="008A1961" w:rsidP="008A1961">
            <w:pPr>
              <w:spacing w:line="360" w:lineRule="auto"/>
              <w:rPr>
                <w:sz w:val="24"/>
              </w:rPr>
            </w:pPr>
          </w:p>
        </w:tc>
        <w:tc>
          <w:tcPr>
            <w:tcW w:w="1249" w:type="pct"/>
          </w:tcPr>
          <w:p w14:paraId="654F7D4B" w14:textId="77777777" w:rsidR="008A1961" w:rsidRPr="00442838" w:rsidRDefault="008A1961" w:rsidP="008A1961">
            <w:pPr>
              <w:spacing w:line="360" w:lineRule="auto"/>
              <w:rPr>
                <w:sz w:val="24"/>
              </w:rPr>
            </w:pPr>
          </w:p>
        </w:tc>
        <w:tc>
          <w:tcPr>
            <w:tcW w:w="1251" w:type="pct"/>
          </w:tcPr>
          <w:p w14:paraId="35869A16" w14:textId="77777777" w:rsidR="008A1961" w:rsidRPr="00442838" w:rsidRDefault="008A1961" w:rsidP="008A1961">
            <w:pPr>
              <w:spacing w:line="360" w:lineRule="auto"/>
              <w:rPr>
                <w:sz w:val="24"/>
              </w:rPr>
            </w:pPr>
          </w:p>
        </w:tc>
        <w:tc>
          <w:tcPr>
            <w:tcW w:w="1250" w:type="pct"/>
          </w:tcPr>
          <w:p w14:paraId="07D21C41" w14:textId="77777777" w:rsidR="008A1961" w:rsidRPr="00442838" w:rsidRDefault="008A1961" w:rsidP="008A1961">
            <w:pPr>
              <w:spacing w:line="360" w:lineRule="auto"/>
              <w:rPr>
                <w:sz w:val="24"/>
              </w:rPr>
            </w:pPr>
          </w:p>
        </w:tc>
      </w:tr>
      <w:tr w:rsidR="008A1961" w:rsidRPr="00442838" w14:paraId="0C6C3622" w14:textId="77777777" w:rsidTr="008A1961">
        <w:tc>
          <w:tcPr>
            <w:tcW w:w="1250" w:type="pct"/>
          </w:tcPr>
          <w:p w14:paraId="7086EBA9" w14:textId="77777777" w:rsidR="008A1961" w:rsidRPr="00442838" w:rsidRDefault="008A1961" w:rsidP="008A1961">
            <w:pPr>
              <w:spacing w:line="360" w:lineRule="auto"/>
              <w:rPr>
                <w:sz w:val="24"/>
              </w:rPr>
            </w:pPr>
          </w:p>
        </w:tc>
        <w:tc>
          <w:tcPr>
            <w:tcW w:w="1249" w:type="pct"/>
          </w:tcPr>
          <w:p w14:paraId="030B96BA" w14:textId="77777777" w:rsidR="008A1961" w:rsidRPr="00442838" w:rsidRDefault="008A1961" w:rsidP="008A1961">
            <w:pPr>
              <w:spacing w:line="360" w:lineRule="auto"/>
              <w:rPr>
                <w:sz w:val="24"/>
              </w:rPr>
            </w:pPr>
          </w:p>
        </w:tc>
        <w:tc>
          <w:tcPr>
            <w:tcW w:w="1251" w:type="pct"/>
          </w:tcPr>
          <w:p w14:paraId="6EA2196F" w14:textId="77777777" w:rsidR="008A1961" w:rsidRPr="00442838" w:rsidRDefault="008A1961" w:rsidP="008A1961">
            <w:pPr>
              <w:spacing w:line="360" w:lineRule="auto"/>
              <w:rPr>
                <w:sz w:val="24"/>
              </w:rPr>
            </w:pPr>
          </w:p>
        </w:tc>
        <w:tc>
          <w:tcPr>
            <w:tcW w:w="1250" w:type="pct"/>
          </w:tcPr>
          <w:p w14:paraId="5BB6BC8C" w14:textId="77777777" w:rsidR="008A1961" w:rsidRPr="00442838" w:rsidRDefault="008A1961" w:rsidP="008A1961">
            <w:pPr>
              <w:spacing w:line="360" w:lineRule="auto"/>
              <w:rPr>
                <w:sz w:val="24"/>
              </w:rPr>
            </w:pPr>
          </w:p>
        </w:tc>
      </w:tr>
      <w:tr w:rsidR="008A1961" w:rsidRPr="00442838" w14:paraId="546284F7" w14:textId="77777777" w:rsidTr="008A1961">
        <w:tc>
          <w:tcPr>
            <w:tcW w:w="1250" w:type="pct"/>
          </w:tcPr>
          <w:p w14:paraId="2E655FB7" w14:textId="77777777" w:rsidR="008A1961" w:rsidRPr="00442838" w:rsidRDefault="008A1961" w:rsidP="008A1961">
            <w:pPr>
              <w:spacing w:line="360" w:lineRule="auto"/>
              <w:rPr>
                <w:sz w:val="24"/>
              </w:rPr>
            </w:pPr>
          </w:p>
        </w:tc>
        <w:tc>
          <w:tcPr>
            <w:tcW w:w="1249" w:type="pct"/>
          </w:tcPr>
          <w:p w14:paraId="0215AD27" w14:textId="77777777" w:rsidR="008A1961" w:rsidRPr="00442838" w:rsidRDefault="008A1961" w:rsidP="008A1961">
            <w:pPr>
              <w:spacing w:line="360" w:lineRule="auto"/>
              <w:rPr>
                <w:sz w:val="24"/>
              </w:rPr>
            </w:pPr>
          </w:p>
        </w:tc>
        <w:tc>
          <w:tcPr>
            <w:tcW w:w="1251" w:type="pct"/>
          </w:tcPr>
          <w:p w14:paraId="14A05117" w14:textId="77777777" w:rsidR="008A1961" w:rsidRPr="00442838" w:rsidRDefault="008A1961" w:rsidP="008A1961">
            <w:pPr>
              <w:spacing w:line="360" w:lineRule="auto"/>
              <w:rPr>
                <w:sz w:val="24"/>
              </w:rPr>
            </w:pPr>
          </w:p>
        </w:tc>
        <w:tc>
          <w:tcPr>
            <w:tcW w:w="1250" w:type="pct"/>
          </w:tcPr>
          <w:p w14:paraId="6553A15E" w14:textId="77777777" w:rsidR="008A1961" w:rsidRPr="00442838" w:rsidRDefault="008A1961" w:rsidP="008A1961">
            <w:pPr>
              <w:spacing w:line="360" w:lineRule="auto"/>
              <w:rPr>
                <w:sz w:val="24"/>
              </w:rPr>
            </w:pPr>
          </w:p>
        </w:tc>
      </w:tr>
      <w:tr w:rsidR="008A1961" w:rsidRPr="00442838" w14:paraId="154E494B" w14:textId="77777777" w:rsidTr="008A1961">
        <w:tc>
          <w:tcPr>
            <w:tcW w:w="1250" w:type="pct"/>
          </w:tcPr>
          <w:p w14:paraId="6293CE32" w14:textId="77777777" w:rsidR="008A1961" w:rsidRPr="00442838" w:rsidRDefault="008A1961" w:rsidP="008A1961">
            <w:pPr>
              <w:spacing w:line="360" w:lineRule="auto"/>
              <w:rPr>
                <w:sz w:val="24"/>
              </w:rPr>
            </w:pPr>
          </w:p>
        </w:tc>
        <w:tc>
          <w:tcPr>
            <w:tcW w:w="1249" w:type="pct"/>
          </w:tcPr>
          <w:p w14:paraId="5B5A4587" w14:textId="77777777" w:rsidR="008A1961" w:rsidRPr="00442838" w:rsidRDefault="008A1961" w:rsidP="008A1961">
            <w:pPr>
              <w:spacing w:line="360" w:lineRule="auto"/>
              <w:rPr>
                <w:sz w:val="24"/>
              </w:rPr>
            </w:pPr>
          </w:p>
        </w:tc>
        <w:tc>
          <w:tcPr>
            <w:tcW w:w="1251" w:type="pct"/>
          </w:tcPr>
          <w:p w14:paraId="312A456E" w14:textId="77777777" w:rsidR="008A1961" w:rsidRPr="00442838" w:rsidRDefault="008A1961" w:rsidP="008A1961">
            <w:pPr>
              <w:spacing w:line="360" w:lineRule="auto"/>
              <w:rPr>
                <w:sz w:val="24"/>
              </w:rPr>
            </w:pPr>
          </w:p>
        </w:tc>
        <w:tc>
          <w:tcPr>
            <w:tcW w:w="1250" w:type="pct"/>
          </w:tcPr>
          <w:p w14:paraId="3DB64A54" w14:textId="77777777" w:rsidR="008A1961" w:rsidRPr="00442838" w:rsidRDefault="008A1961" w:rsidP="008A1961">
            <w:pPr>
              <w:spacing w:line="360" w:lineRule="auto"/>
              <w:rPr>
                <w:sz w:val="24"/>
              </w:rPr>
            </w:pPr>
          </w:p>
        </w:tc>
      </w:tr>
      <w:tr w:rsidR="008A1961" w:rsidRPr="00442838" w14:paraId="77E04770" w14:textId="77777777" w:rsidTr="008A1961">
        <w:tc>
          <w:tcPr>
            <w:tcW w:w="1250" w:type="pct"/>
          </w:tcPr>
          <w:p w14:paraId="775E6E60" w14:textId="77777777" w:rsidR="008A1961" w:rsidRPr="00442838" w:rsidRDefault="008A1961" w:rsidP="008A1961">
            <w:pPr>
              <w:spacing w:line="360" w:lineRule="auto"/>
              <w:rPr>
                <w:sz w:val="24"/>
              </w:rPr>
            </w:pPr>
          </w:p>
        </w:tc>
        <w:tc>
          <w:tcPr>
            <w:tcW w:w="1249" w:type="pct"/>
          </w:tcPr>
          <w:p w14:paraId="7CBD588D" w14:textId="77777777" w:rsidR="008A1961" w:rsidRPr="00442838" w:rsidRDefault="008A1961" w:rsidP="008A1961">
            <w:pPr>
              <w:spacing w:line="360" w:lineRule="auto"/>
              <w:rPr>
                <w:sz w:val="24"/>
              </w:rPr>
            </w:pPr>
          </w:p>
        </w:tc>
        <w:tc>
          <w:tcPr>
            <w:tcW w:w="1251" w:type="pct"/>
          </w:tcPr>
          <w:p w14:paraId="06FB06D9" w14:textId="77777777" w:rsidR="008A1961" w:rsidRPr="00442838" w:rsidRDefault="008A1961" w:rsidP="008A1961">
            <w:pPr>
              <w:spacing w:line="360" w:lineRule="auto"/>
              <w:rPr>
                <w:sz w:val="24"/>
              </w:rPr>
            </w:pPr>
          </w:p>
        </w:tc>
        <w:tc>
          <w:tcPr>
            <w:tcW w:w="1250" w:type="pct"/>
          </w:tcPr>
          <w:p w14:paraId="67425C6A" w14:textId="77777777" w:rsidR="008A1961" w:rsidRPr="00442838" w:rsidRDefault="008A1961" w:rsidP="008A1961">
            <w:pPr>
              <w:spacing w:line="360" w:lineRule="auto"/>
              <w:rPr>
                <w:sz w:val="24"/>
              </w:rPr>
            </w:pPr>
          </w:p>
        </w:tc>
      </w:tr>
      <w:tr w:rsidR="008A1961" w:rsidRPr="00442838" w14:paraId="4A59DBAA" w14:textId="77777777" w:rsidTr="008A1961">
        <w:tc>
          <w:tcPr>
            <w:tcW w:w="1250" w:type="pct"/>
          </w:tcPr>
          <w:p w14:paraId="72219A55" w14:textId="77777777" w:rsidR="008A1961" w:rsidRPr="00442838" w:rsidRDefault="008A1961" w:rsidP="008A1961">
            <w:pPr>
              <w:spacing w:line="360" w:lineRule="auto"/>
              <w:rPr>
                <w:sz w:val="24"/>
              </w:rPr>
            </w:pPr>
          </w:p>
        </w:tc>
        <w:tc>
          <w:tcPr>
            <w:tcW w:w="1249" w:type="pct"/>
          </w:tcPr>
          <w:p w14:paraId="0E2A9875" w14:textId="77777777" w:rsidR="008A1961" w:rsidRPr="00442838" w:rsidRDefault="008A1961" w:rsidP="008A1961">
            <w:pPr>
              <w:spacing w:line="360" w:lineRule="auto"/>
              <w:rPr>
                <w:sz w:val="24"/>
              </w:rPr>
            </w:pPr>
          </w:p>
        </w:tc>
        <w:tc>
          <w:tcPr>
            <w:tcW w:w="1251" w:type="pct"/>
          </w:tcPr>
          <w:p w14:paraId="1327716F" w14:textId="77777777" w:rsidR="008A1961" w:rsidRPr="00442838" w:rsidRDefault="008A1961" w:rsidP="008A1961">
            <w:pPr>
              <w:spacing w:line="360" w:lineRule="auto"/>
              <w:rPr>
                <w:sz w:val="24"/>
              </w:rPr>
            </w:pPr>
          </w:p>
        </w:tc>
        <w:tc>
          <w:tcPr>
            <w:tcW w:w="1250" w:type="pct"/>
          </w:tcPr>
          <w:p w14:paraId="6B377A40" w14:textId="77777777" w:rsidR="008A1961" w:rsidRPr="00442838" w:rsidRDefault="008A1961" w:rsidP="008A1961">
            <w:pPr>
              <w:spacing w:line="360" w:lineRule="auto"/>
              <w:rPr>
                <w:sz w:val="24"/>
              </w:rPr>
            </w:pPr>
          </w:p>
        </w:tc>
      </w:tr>
      <w:tr w:rsidR="008A1961" w:rsidRPr="00442838" w14:paraId="348FD9E9" w14:textId="77777777" w:rsidTr="008A1961">
        <w:tc>
          <w:tcPr>
            <w:tcW w:w="1250" w:type="pct"/>
          </w:tcPr>
          <w:p w14:paraId="744CF0AE" w14:textId="77777777" w:rsidR="008A1961" w:rsidRPr="00442838" w:rsidRDefault="008A1961" w:rsidP="008A1961">
            <w:pPr>
              <w:spacing w:line="360" w:lineRule="auto"/>
              <w:rPr>
                <w:sz w:val="24"/>
              </w:rPr>
            </w:pPr>
          </w:p>
        </w:tc>
        <w:tc>
          <w:tcPr>
            <w:tcW w:w="1249" w:type="pct"/>
          </w:tcPr>
          <w:p w14:paraId="46BA40F1" w14:textId="77777777" w:rsidR="008A1961" w:rsidRPr="00442838" w:rsidRDefault="008A1961" w:rsidP="008A1961">
            <w:pPr>
              <w:spacing w:line="360" w:lineRule="auto"/>
              <w:rPr>
                <w:sz w:val="24"/>
              </w:rPr>
            </w:pPr>
          </w:p>
        </w:tc>
        <w:tc>
          <w:tcPr>
            <w:tcW w:w="1251" w:type="pct"/>
          </w:tcPr>
          <w:p w14:paraId="725A2F98" w14:textId="77777777" w:rsidR="008A1961" w:rsidRPr="00442838" w:rsidRDefault="008A1961" w:rsidP="008A1961">
            <w:pPr>
              <w:spacing w:line="360" w:lineRule="auto"/>
              <w:rPr>
                <w:sz w:val="24"/>
              </w:rPr>
            </w:pPr>
          </w:p>
        </w:tc>
        <w:tc>
          <w:tcPr>
            <w:tcW w:w="1250" w:type="pct"/>
          </w:tcPr>
          <w:p w14:paraId="08E0D674" w14:textId="77777777" w:rsidR="008A1961" w:rsidRPr="00442838" w:rsidRDefault="008A1961" w:rsidP="008A1961">
            <w:pPr>
              <w:spacing w:line="360" w:lineRule="auto"/>
              <w:rPr>
                <w:sz w:val="24"/>
              </w:rPr>
            </w:pPr>
          </w:p>
        </w:tc>
      </w:tr>
      <w:tr w:rsidR="008A1961" w:rsidRPr="00442838" w14:paraId="5ADCDA6B" w14:textId="77777777" w:rsidTr="008A1961">
        <w:tc>
          <w:tcPr>
            <w:tcW w:w="1250" w:type="pct"/>
          </w:tcPr>
          <w:p w14:paraId="0DA79B36" w14:textId="77777777" w:rsidR="008A1961" w:rsidRPr="00442838" w:rsidRDefault="008A1961" w:rsidP="008A1961">
            <w:pPr>
              <w:spacing w:line="360" w:lineRule="auto"/>
              <w:rPr>
                <w:sz w:val="24"/>
              </w:rPr>
            </w:pPr>
          </w:p>
        </w:tc>
        <w:tc>
          <w:tcPr>
            <w:tcW w:w="1249" w:type="pct"/>
          </w:tcPr>
          <w:p w14:paraId="71FA18BE" w14:textId="77777777" w:rsidR="008A1961" w:rsidRPr="00442838" w:rsidRDefault="008A1961" w:rsidP="008A1961">
            <w:pPr>
              <w:spacing w:line="360" w:lineRule="auto"/>
              <w:rPr>
                <w:sz w:val="24"/>
              </w:rPr>
            </w:pPr>
          </w:p>
        </w:tc>
        <w:tc>
          <w:tcPr>
            <w:tcW w:w="1251" w:type="pct"/>
          </w:tcPr>
          <w:p w14:paraId="22941EB8" w14:textId="77777777" w:rsidR="008A1961" w:rsidRPr="00442838" w:rsidRDefault="008A1961" w:rsidP="008A1961">
            <w:pPr>
              <w:spacing w:line="360" w:lineRule="auto"/>
              <w:rPr>
                <w:sz w:val="24"/>
              </w:rPr>
            </w:pPr>
          </w:p>
        </w:tc>
        <w:tc>
          <w:tcPr>
            <w:tcW w:w="1250" w:type="pct"/>
          </w:tcPr>
          <w:p w14:paraId="276B4FB0" w14:textId="77777777" w:rsidR="008A1961" w:rsidRPr="00442838" w:rsidRDefault="008A1961" w:rsidP="008A1961">
            <w:pPr>
              <w:spacing w:line="360" w:lineRule="auto"/>
              <w:rPr>
                <w:sz w:val="24"/>
              </w:rPr>
            </w:pPr>
          </w:p>
        </w:tc>
      </w:tr>
      <w:tr w:rsidR="008A1961" w:rsidRPr="00442838" w14:paraId="66294528" w14:textId="77777777" w:rsidTr="008A1961">
        <w:tc>
          <w:tcPr>
            <w:tcW w:w="1250" w:type="pct"/>
          </w:tcPr>
          <w:p w14:paraId="65B41FA6" w14:textId="77777777" w:rsidR="008A1961" w:rsidRPr="00442838" w:rsidRDefault="008A1961" w:rsidP="008A1961">
            <w:pPr>
              <w:spacing w:line="360" w:lineRule="auto"/>
              <w:rPr>
                <w:sz w:val="24"/>
              </w:rPr>
            </w:pPr>
          </w:p>
        </w:tc>
        <w:tc>
          <w:tcPr>
            <w:tcW w:w="1249" w:type="pct"/>
          </w:tcPr>
          <w:p w14:paraId="4A2F08E8" w14:textId="77777777" w:rsidR="008A1961" w:rsidRPr="00442838" w:rsidRDefault="008A1961" w:rsidP="008A1961">
            <w:pPr>
              <w:spacing w:line="360" w:lineRule="auto"/>
              <w:rPr>
                <w:sz w:val="24"/>
              </w:rPr>
            </w:pPr>
          </w:p>
        </w:tc>
        <w:tc>
          <w:tcPr>
            <w:tcW w:w="1251" w:type="pct"/>
          </w:tcPr>
          <w:p w14:paraId="097591D0" w14:textId="77777777" w:rsidR="008A1961" w:rsidRPr="00442838" w:rsidRDefault="008A1961" w:rsidP="008A1961">
            <w:pPr>
              <w:spacing w:line="360" w:lineRule="auto"/>
              <w:rPr>
                <w:sz w:val="24"/>
              </w:rPr>
            </w:pPr>
          </w:p>
        </w:tc>
        <w:tc>
          <w:tcPr>
            <w:tcW w:w="1250" w:type="pct"/>
          </w:tcPr>
          <w:p w14:paraId="7E6790C1" w14:textId="77777777" w:rsidR="008A1961" w:rsidRPr="00442838" w:rsidRDefault="008A1961" w:rsidP="008A1961">
            <w:pPr>
              <w:spacing w:line="360" w:lineRule="auto"/>
              <w:rPr>
                <w:sz w:val="24"/>
              </w:rPr>
            </w:pPr>
          </w:p>
        </w:tc>
      </w:tr>
      <w:tr w:rsidR="008A1961" w:rsidRPr="00442838" w14:paraId="2FA5F653" w14:textId="77777777" w:rsidTr="008A1961">
        <w:tc>
          <w:tcPr>
            <w:tcW w:w="1250" w:type="pct"/>
          </w:tcPr>
          <w:p w14:paraId="584EF1E9" w14:textId="77777777" w:rsidR="008A1961" w:rsidRPr="00442838" w:rsidRDefault="008A1961" w:rsidP="008A1961">
            <w:pPr>
              <w:spacing w:line="360" w:lineRule="auto"/>
              <w:rPr>
                <w:sz w:val="24"/>
              </w:rPr>
            </w:pPr>
          </w:p>
        </w:tc>
        <w:tc>
          <w:tcPr>
            <w:tcW w:w="1249" w:type="pct"/>
          </w:tcPr>
          <w:p w14:paraId="67A36470" w14:textId="77777777" w:rsidR="008A1961" w:rsidRPr="00442838" w:rsidRDefault="008A1961" w:rsidP="008A1961">
            <w:pPr>
              <w:spacing w:line="360" w:lineRule="auto"/>
              <w:rPr>
                <w:sz w:val="24"/>
              </w:rPr>
            </w:pPr>
          </w:p>
        </w:tc>
        <w:tc>
          <w:tcPr>
            <w:tcW w:w="1251" w:type="pct"/>
          </w:tcPr>
          <w:p w14:paraId="02511301" w14:textId="77777777" w:rsidR="008A1961" w:rsidRPr="00442838" w:rsidRDefault="008A1961" w:rsidP="008A1961">
            <w:pPr>
              <w:spacing w:line="360" w:lineRule="auto"/>
              <w:rPr>
                <w:sz w:val="24"/>
              </w:rPr>
            </w:pPr>
          </w:p>
        </w:tc>
        <w:tc>
          <w:tcPr>
            <w:tcW w:w="1250" w:type="pct"/>
          </w:tcPr>
          <w:p w14:paraId="7B52B991" w14:textId="77777777" w:rsidR="008A1961" w:rsidRPr="00442838" w:rsidRDefault="008A1961" w:rsidP="008A1961">
            <w:pPr>
              <w:spacing w:line="360" w:lineRule="auto"/>
              <w:rPr>
                <w:sz w:val="24"/>
              </w:rPr>
            </w:pPr>
          </w:p>
        </w:tc>
      </w:tr>
      <w:tr w:rsidR="008A1961" w:rsidRPr="00442838" w14:paraId="474F048A" w14:textId="77777777" w:rsidTr="008A1961">
        <w:tc>
          <w:tcPr>
            <w:tcW w:w="1250" w:type="pct"/>
          </w:tcPr>
          <w:p w14:paraId="0CE7A84B" w14:textId="77777777" w:rsidR="008A1961" w:rsidRPr="00442838" w:rsidRDefault="008A1961" w:rsidP="008A1961">
            <w:pPr>
              <w:spacing w:line="360" w:lineRule="auto"/>
              <w:rPr>
                <w:sz w:val="24"/>
              </w:rPr>
            </w:pPr>
          </w:p>
        </w:tc>
        <w:tc>
          <w:tcPr>
            <w:tcW w:w="1249" w:type="pct"/>
          </w:tcPr>
          <w:p w14:paraId="2E300C6E" w14:textId="77777777" w:rsidR="008A1961" w:rsidRPr="00442838" w:rsidRDefault="008A1961" w:rsidP="008A1961">
            <w:pPr>
              <w:spacing w:line="360" w:lineRule="auto"/>
              <w:rPr>
                <w:sz w:val="24"/>
              </w:rPr>
            </w:pPr>
          </w:p>
        </w:tc>
        <w:tc>
          <w:tcPr>
            <w:tcW w:w="1251" w:type="pct"/>
          </w:tcPr>
          <w:p w14:paraId="0459A0DF" w14:textId="77777777" w:rsidR="008A1961" w:rsidRPr="00442838" w:rsidRDefault="008A1961" w:rsidP="008A1961">
            <w:pPr>
              <w:spacing w:line="360" w:lineRule="auto"/>
              <w:rPr>
                <w:sz w:val="24"/>
              </w:rPr>
            </w:pPr>
          </w:p>
        </w:tc>
        <w:tc>
          <w:tcPr>
            <w:tcW w:w="1250" w:type="pct"/>
          </w:tcPr>
          <w:p w14:paraId="7D7D345E" w14:textId="77777777" w:rsidR="008A1961" w:rsidRPr="00442838" w:rsidRDefault="008A1961" w:rsidP="008A1961">
            <w:pPr>
              <w:spacing w:line="360" w:lineRule="auto"/>
              <w:rPr>
                <w:sz w:val="24"/>
              </w:rPr>
            </w:pPr>
          </w:p>
        </w:tc>
      </w:tr>
      <w:tr w:rsidR="008A1961" w:rsidRPr="00442838" w14:paraId="617434F8" w14:textId="77777777" w:rsidTr="008A1961">
        <w:tc>
          <w:tcPr>
            <w:tcW w:w="1250" w:type="pct"/>
          </w:tcPr>
          <w:p w14:paraId="3D6E0EDB" w14:textId="77777777" w:rsidR="008A1961" w:rsidRPr="00442838" w:rsidRDefault="008A1961" w:rsidP="008A1961">
            <w:pPr>
              <w:spacing w:line="360" w:lineRule="auto"/>
              <w:rPr>
                <w:sz w:val="24"/>
              </w:rPr>
            </w:pPr>
          </w:p>
        </w:tc>
        <w:tc>
          <w:tcPr>
            <w:tcW w:w="1249" w:type="pct"/>
          </w:tcPr>
          <w:p w14:paraId="423CB08A" w14:textId="77777777" w:rsidR="008A1961" w:rsidRPr="00442838" w:rsidRDefault="008A1961" w:rsidP="008A1961">
            <w:pPr>
              <w:spacing w:line="360" w:lineRule="auto"/>
              <w:rPr>
                <w:sz w:val="24"/>
              </w:rPr>
            </w:pPr>
          </w:p>
        </w:tc>
        <w:tc>
          <w:tcPr>
            <w:tcW w:w="1251" w:type="pct"/>
          </w:tcPr>
          <w:p w14:paraId="2D4D74D4" w14:textId="77777777" w:rsidR="008A1961" w:rsidRPr="00442838" w:rsidRDefault="008A1961" w:rsidP="008A1961">
            <w:pPr>
              <w:spacing w:line="360" w:lineRule="auto"/>
              <w:rPr>
                <w:sz w:val="24"/>
              </w:rPr>
            </w:pPr>
          </w:p>
        </w:tc>
        <w:tc>
          <w:tcPr>
            <w:tcW w:w="1250" w:type="pct"/>
          </w:tcPr>
          <w:p w14:paraId="0F87A290" w14:textId="77777777" w:rsidR="008A1961" w:rsidRPr="00442838" w:rsidRDefault="008A1961" w:rsidP="008A1961">
            <w:pPr>
              <w:spacing w:line="360" w:lineRule="auto"/>
              <w:rPr>
                <w:sz w:val="24"/>
              </w:rPr>
            </w:pPr>
          </w:p>
        </w:tc>
      </w:tr>
      <w:tr w:rsidR="008A1961" w:rsidRPr="00442838" w14:paraId="063E7D11" w14:textId="77777777" w:rsidTr="008A1961">
        <w:tc>
          <w:tcPr>
            <w:tcW w:w="1250" w:type="pct"/>
          </w:tcPr>
          <w:p w14:paraId="4220F2F3" w14:textId="77777777" w:rsidR="008A1961" w:rsidRPr="00442838" w:rsidRDefault="008A1961" w:rsidP="008A1961">
            <w:pPr>
              <w:spacing w:line="360" w:lineRule="auto"/>
              <w:rPr>
                <w:sz w:val="24"/>
              </w:rPr>
            </w:pPr>
          </w:p>
        </w:tc>
        <w:tc>
          <w:tcPr>
            <w:tcW w:w="1249" w:type="pct"/>
          </w:tcPr>
          <w:p w14:paraId="05151A7D" w14:textId="77777777" w:rsidR="008A1961" w:rsidRPr="00442838" w:rsidRDefault="008A1961" w:rsidP="008A1961">
            <w:pPr>
              <w:spacing w:line="360" w:lineRule="auto"/>
              <w:rPr>
                <w:sz w:val="24"/>
              </w:rPr>
            </w:pPr>
          </w:p>
        </w:tc>
        <w:tc>
          <w:tcPr>
            <w:tcW w:w="1251" w:type="pct"/>
          </w:tcPr>
          <w:p w14:paraId="15A5E875" w14:textId="77777777" w:rsidR="008A1961" w:rsidRPr="00442838" w:rsidRDefault="008A1961" w:rsidP="008A1961">
            <w:pPr>
              <w:spacing w:line="360" w:lineRule="auto"/>
              <w:rPr>
                <w:sz w:val="24"/>
              </w:rPr>
            </w:pPr>
          </w:p>
        </w:tc>
        <w:tc>
          <w:tcPr>
            <w:tcW w:w="1250" w:type="pct"/>
          </w:tcPr>
          <w:p w14:paraId="18D38914" w14:textId="77777777" w:rsidR="008A1961" w:rsidRPr="00442838" w:rsidRDefault="008A1961" w:rsidP="008A1961">
            <w:pPr>
              <w:spacing w:line="360" w:lineRule="auto"/>
              <w:rPr>
                <w:sz w:val="24"/>
              </w:rPr>
            </w:pPr>
          </w:p>
        </w:tc>
      </w:tr>
      <w:tr w:rsidR="008A1961" w:rsidRPr="00442838" w14:paraId="3AA3C622" w14:textId="77777777" w:rsidTr="008A1961">
        <w:tc>
          <w:tcPr>
            <w:tcW w:w="1250" w:type="pct"/>
          </w:tcPr>
          <w:p w14:paraId="26509C84" w14:textId="77777777" w:rsidR="008A1961" w:rsidRPr="00442838" w:rsidRDefault="008A1961" w:rsidP="008A1961">
            <w:pPr>
              <w:spacing w:line="360" w:lineRule="auto"/>
              <w:rPr>
                <w:sz w:val="24"/>
              </w:rPr>
            </w:pPr>
          </w:p>
        </w:tc>
        <w:tc>
          <w:tcPr>
            <w:tcW w:w="1249" w:type="pct"/>
          </w:tcPr>
          <w:p w14:paraId="7D91354A" w14:textId="77777777" w:rsidR="008A1961" w:rsidRPr="00442838" w:rsidRDefault="008A1961" w:rsidP="008A1961">
            <w:pPr>
              <w:spacing w:line="360" w:lineRule="auto"/>
              <w:rPr>
                <w:sz w:val="24"/>
              </w:rPr>
            </w:pPr>
          </w:p>
        </w:tc>
        <w:tc>
          <w:tcPr>
            <w:tcW w:w="1251" w:type="pct"/>
          </w:tcPr>
          <w:p w14:paraId="46B640B5" w14:textId="77777777" w:rsidR="008A1961" w:rsidRPr="00442838" w:rsidRDefault="008A1961" w:rsidP="008A1961">
            <w:pPr>
              <w:spacing w:line="360" w:lineRule="auto"/>
              <w:rPr>
                <w:sz w:val="24"/>
              </w:rPr>
            </w:pPr>
          </w:p>
        </w:tc>
        <w:tc>
          <w:tcPr>
            <w:tcW w:w="1250" w:type="pct"/>
          </w:tcPr>
          <w:p w14:paraId="58DD3E16" w14:textId="77777777" w:rsidR="008A1961" w:rsidRPr="00442838" w:rsidRDefault="008A1961" w:rsidP="008A1961">
            <w:pPr>
              <w:spacing w:line="360" w:lineRule="auto"/>
              <w:rPr>
                <w:sz w:val="24"/>
              </w:rPr>
            </w:pPr>
          </w:p>
        </w:tc>
      </w:tr>
      <w:tr w:rsidR="008A1961" w:rsidRPr="00442838" w14:paraId="7D0E3181" w14:textId="77777777" w:rsidTr="008A1961">
        <w:tc>
          <w:tcPr>
            <w:tcW w:w="1250" w:type="pct"/>
          </w:tcPr>
          <w:p w14:paraId="37F4CEA8" w14:textId="77777777" w:rsidR="008A1961" w:rsidRPr="00442838" w:rsidRDefault="008A1961" w:rsidP="008A1961">
            <w:pPr>
              <w:spacing w:line="360" w:lineRule="auto"/>
              <w:rPr>
                <w:sz w:val="24"/>
              </w:rPr>
            </w:pPr>
          </w:p>
        </w:tc>
        <w:tc>
          <w:tcPr>
            <w:tcW w:w="1249" w:type="pct"/>
          </w:tcPr>
          <w:p w14:paraId="45A8E7BC" w14:textId="77777777" w:rsidR="008A1961" w:rsidRPr="00442838" w:rsidRDefault="008A1961" w:rsidP="008A1961">
            <w:pPr>
              <w:spacing w:line="360" w:lineRule="auto"/>
              <w:rPr>
                <w:sz w:val="24"/>
              </w:rPr>
            </w:pPr>
          </w:p>
        </w:tc>
        <w:tc>
          <w:tcPr>
            <w:tcW w:w="1251" w:type="pct"/>
          </w:tcPr>
          <w:p w14:paraId="7BCEF5EE" w14:textId="77777777" w:rsidR="008A1961" w:rsidRPr="00442838" w:rsidRDefault="008A1961" w:rsidP="008A1961">
            <w:pPr>
              <w:spacing w:line="360" w:lineRule="auto"/>
              <w:rPr>
                <w:sz w:val="24"/>
              </w:rPr>
            </w:pPr>
          </w:p>
        </w:tc>
        <w:tc>
          <w:tcPr>
            <w:tcW w:w="1250" w:type="pct"/>
          </w:tcPr>
          <w:p w14:paraId="4DBD951C" w14:textId="77777777" w:rsidR="008A1961" w:rsidRPr="00442838" w:rsidRDefault="008A1961" w:rsidP="008A1961">
            <w:pPr>
              <w:spacing w:line="360" w:lineRule="auto"/>
              <w:rPr>
                <w:sz w:val="24"/>
              </w:rPr>
            </w:pPr>
          </w:p>
        </w:tc>
      </w:tr>
      <w:tr w:rsidR="008A1961" w:rsidRPr="00442838" w14:paraId="6629E350" w14:textId="77777777" w:rsidTr="008A1961">
        <w:tc>
          <w:tcPr>
            <w:tcW w:w="1250" w:type="pct"/>
          </w:tcPr>
          <w:p w14:paraId="248E1601" w14:textId="77777777" w:rsidR="008A1961" w:rsidRPr="00442838" w:rsidRDefault="008A1961" w:rsidP="008A1961">
            <w:pPr>
              <w:spacing w:line="360" w:lineRule="auto"/>
              <w:rPr>
                <w:sz w:val="24"/>
              </w:rPr>
            </w:pPr>
          </w:p>
        </w:tc>
        <w:tc>
          <w:tcPr>
            <w:tcW w:w="1249" w:type="pct"/>
          </w:tcPr>
          <w:p w14:paraId="79EEECD1" w14:textId="77777777" w:rsidR="008A1961" w:rsidRPr="00442838" w:rsidRDefault="008A1961" w:rsidP="008A1961">
            <w:pPr>
              <w:spacing w:line="360" w:lineRule="auto"/>
              <w:rPr>
                <w:sz w:val="24"/>
              </w:rPr>
            </w:pPr>
          </w:p>
        </w:tc>
        <w:tc>
          <w:tcPr>
            <w:tcW w:w="1251" w:type="pct"/>
          </w:tcPr>
          <w:p w14:paraId="5E000091" w14:textId="77777777" w:rsidR="008A1961" w:rsidRPr="00442838" w:rsidRDefault="008A1961" w:rsidP="008A1961">
            <w:pPr>
              <w:spacing w:line="360" w:lineRule="auto"/>
              <w:rPr>
                <w:sz w:val="24"/>
              </w:rPr>
            </w:pPr>
          </w:p>
        </w:tc>
        <w:tc>
          <w:tcPr>
            <w:tcW w:w="1250" w:type="pct"/>
          </w:tcPr>
          <w:p w14:paraId="41229138" w14:textId="77777777" w:rsidR="008A1961" w:rsidRPr="00442838" w:rsidRDefault="008A1961" w:rsidP="008A1961">
            <w:pPr>
              <w:spacing w:line="360" w:lineRule="auto"/>
              <w:rPr>
                <w:sz w:val="24"/>
              </w:rPr>
            </w:pPr>
          </w:p>
        </w:tc>
      </w:tr>
      <w:tr w:rsidR="008A1961" w:rsidRPr="00442838" w14:paraId="51E1C257" w14:textId="77777777" w:rsidTr="008A1961">
        <w:tc>
          <w:tcPr>
            <w:tcW w:w="1250" w:type="pct"/>
          </w:tcPr>
          <w:p w14:paraId="70026953" w14:textId="77777777" w:rsidR="008A1961" w:rsidRPr="00442838" w:rsidRDefault="008A1961" w:rsidP="008A1961">
            <w:pPr>
              <w:spacing w:line="360" w:lineRule="auto"/>
              <w:rPr>
                <w:sz w:val="24"/>
              </w:rPr>
            </w:pPr>
          </w:p>
        </w:tc>
        <w:tc>
          <w:tcPr>
            <w:tcW w:w="1249" w:type="pct"/>
          </w:tcPr>
          <w:p w14:paraId="278F7942" w14:textId="77777777" w:rsidR="008A1961" w:rsidRPr="00442838" w:rsidRDefault="008A1961" w:rsidP="008A1961">
            <w:pPr>
              <w:spacing w:line="360" w:lineRule="auto"/>
              <w:rPr>
                <w:sz w:val="24"/>
              </w:rPr>
            </w:pPr>
          </w:p>
        </w:tc>
        <w:tc>
          <w:tcPr>
            <w:tcW w:w="1251" w:type="pct"/>
          </w:tcPr>
          <w:p w14:paraId="462BA63A" w14:textId="77777777" w:rsidR="008A1961" w:rsidRPr="00442838" w:rsidRDefault="008A1961" w:rsidP="008A1961">
            <w:pPr>
              <w:spacing w:line="360" w:lineRule="auto"/>
              <w:rPr>
                <w:sz w:val="24"/>
              </w:rPr>
            </w:pPr>
          </w:p>
        </w:tc>
        <w:tc>
          <w:tcPr>
            <w:tcW w:w="1250" w:type="pct"/>
          </w:tcPr>
          <w:p w14:paraId="1394E354" w14:textId="77777777" w:rsidR="008A1961" w:rsidRPr="00442838" w:rsidRDefault="008A1961" w:rsidP="008A1961">
            <w:pPr>
              <w:spacing w:line="360" w:lineRule="auto"/>
              <w:rPr>
                <w:sz w:val="24"/>
              </w:rPr>
            </w:pPr>
          </w:p>
        </w:tc>
      </w:tr>
      <w:tr w:rsidR="008A1961" w:rsidRPr="00442838" w14:paraId="36EAEA20" w14:textId="77777777" w:rsidTr="008A1961">
        <w:tc>
          <w:tcPr>
            <w:tcW w:w="1250" w:type="pct"/>
          </w:tcPr>
          <w:p w14:paraId="5CE95F9E" w14:textId="77777777" w:rsidR="008A1961" w:rsidRPr="00442838" w:rsidRDefault="008A1961" w:rsidP="008A1961">
            <w:pPr>
              <w:spacing w:line="360" w:lineRule="auto"/>
              <w:rPr>
                <w:sz w:val="24"/>
              </w:rPr>
            </w:pPr>
          </w:p>
        </w:tc>
        <w:tc>
          <w:tcPr>
            <w:tcW w:w="1249" w:type="pct"/>
          </w:tcPr>
          <w:p w14:paraId="00060C57" w14:textId="77777777" w:rsidR="008A1961" w:rsidRPr="00442838" w:rsidRDefault="008A1961" w:rsidP="008A1961">
            <w:pPr>
              <w:spacing w:line="360" w:lineRule="auto"/>
              <w:rPr>
                <w:sz w:val="24"/>
              </w:rPr>
            </w:pPr>
          </w:p>
        </w:tc>
        <w:tc>
          <w:tcPr>
            <w:tcW w:w="1251" w:type="pct"/>
          </w:tcPr>
          <w:p w14:paraId="03141437" w14:textId="77777777" w:rsidR="008A1961" w:rsidRPr="00442838" w:rsidRDefault="008A1961" w:rsidP="008A1961">
            <w:pPr>
              <w:spacing w:line="360" w:lineRule="auto"/>
              <w:rPr>
                <w:sz w:val="24"/>
              </w:rPr>
            </w:pPr>
          </w:p>
        </w:tc>
        <w:tc>
          <w:tcPr>
            <w:tcW w:w="1250" w:type="pct"/>
          </w:tcPr>
          <w:p w14:paraId="345834B6" w14:textId="77777777" w:rsidR="008A1961" w:rsidRPr="00442838" w:rsidRDefault="008A1961" w:rsidP="008A1961">
            <w:pPr>
              <w:spacing w:line="360" w:lineRule="auto"/>
              <w:rPr>
                <w:sz w:val="24"/>
              </w:rPr>
            </w:pPr>
          </w:p>
        </w:tc>
      </w:tr>
      <w:tr w:rsidR="008A1961" w:rsidRPr="00442838" w14:paraId="1E4424E0" w14:textId="77777777" w:rsidTr="008A1961">
        <w:tc>
          <w:tcPr>
            <w:tcW w:w="1250" w:type="pct"/>
          </w:tcPr>
          <w:p w14:paraId="6D24A43D" w14:textId="77777777" w:rsidR="008A1961" w:rsidRPr="00442838" w:rsidRDefault="008A1961" w:rsidP="008A1961">
            <w:pPr>
              <w:spacing w:line="360" w:lineRule="auto"/>
              <w:rPr>
                <w:sz w:val="24"/>
              </w:rPr>
            </w:pPr>
          </w:p>
        </w:tc>
        <w:tc>
          <w:tcPr>
            <w:tcW w:w="1249" w:type="pct"/>
          </w:tcPr>
          <w:p w14:paraId="31BDB777" w14:textId="77777777" w:rsidR="008A1961" w:rsidRPr="00442838" w:rsidRDefault="008A1961" w:rsidP="008A1961">
            <w:pPr>
              <w:spacing w:line="360" w:lineRule="auto"/>
              <w:rPr>
                <w:sz w:val="24"/>
              </w:rPr>
            </w:pPr>
          </w:p>
        </w:tc>
        <w:tc>
          <w:tcPr>
            <w:tcW w:w="1251" w:type="pct"/>
          </w:tcPr>
          <w:p w14:paraId="56341B15" w14:textId="77777777" w:rsidR="008A1961" w:rsidRPr="00442838" w:rsidRDefault="008A1961" w:rsidP="008A1961">
            <w:pPr>
              <w:spacing w:line="360" w:lineRule="auto"/>
              <w:rPr>
                <w:sz w:val="24"/>
              </w:rPr>
            </w:pPr>
          </w:p>
        </w:tc>
        <w:tc>
          <w:tcPr>
            <w:tcW w:w="1250" w:type="pct"/>
          </w:tcPr>
          <w:p w14:paraId="27FFE014" w14:textId="77777777" w:rsidR="008A1961" w:rsidRPr="00442838" w:rsidRDefault="008A1961" w:rsidP="008A1961">
            <w:pPr>
              <w:spacing w:line="360" w:lineRule="auto"/>
              <w:rPr>
                <w:sz w:val="24"/>
              </w:rPr>
            </w:pPr>
          </w:p>
        </w:tc>
      </w:tr>
      <w:tr w:rsidR="008A1961" w:rsidRPr="00442838" w14:paraId="4BF41643" w14:textId="77777777" w:rsidTr="008A1961">
        <w:tc>
          <w:tcPr>
            <w:tcW w:w="1250" w:type="pct"/>
          </w:tcPr>
          <w:p w14:paraId="37477566" w14:textId="77777777" w:rsidR="008A1961" w:rsidRPr="00442838" w:rsidRDefault="008A1961" w:rsidP="008A1961">
            <w:pPr>
              <w:spacing w:line="360" w:lineRule="auto"/>
              <w:rPr>
                <w:sz w:val="24"/>
              </w:rPr>
            </w:pPr>
          </w:p>
        </w:tc>
        <w:tc>
          <w:tcPr>
            <w:tcW w:w="1249" w:type="pct"/>
          </w:tcPr>
          <w:p w14:paraId="4B6FA398" w14:textId="77777777" w:rsidR="008A1961" w:rsidRPr="00442838" w:rsidRDefault="008A1961" w:rsidP="008A1961">
            <w:pPr>
              <w:spacing w:line="360" w:lineRule="auto"/>
              <w:rPr>
                <w:sz w:val="24"/>
              </w:rPr>
            </w:pPr>
          </w:p>
        </w:tc>
        <w:tc>
          <w:tcPr>
            <w:tcW w:w="1251" w:type="pct"/>
          </w:tcPr>
          <w:p w14:paraId="14E3DA62" w14:textId="77777777" w:rsidR="008A1961" w:rsidRPr="00442838" w:rsidRDefault="008A1961" w:rsidP="008A1961">
            <w:pPr>
              <w:spacing w:line="360" w:lineRule="auto"/>
              <w:rPr>
                <w:sz w:val="24"/>
              </w:rPr>
            </w:pPr>
          </w:p>
        </w:tc>
        <w:tc>
          <w:tcPr>
            <w:tcW w:w="1250" w:type="pct"/>
          </w:tcPr>
          <w:p w14:paraId="043DA51E" w14:textId="77777777" w:rsidR="008A1961" w:rsidRPr="00442838" w:rsidRDefault="008A1961" w:rsidP="008A1961">
            <w:pPr>
              <w:spacing w:line="360" w:lineRule="auto"/>
              <w:rPr>
                <w:sz w:val="24"/>
              </w:rPr>
            </w:pPr>
          </w:p>
        </w:tc>
      </w:tr>
      <w:tr w:rsidR="008A1961" w:rsidRPr="00442838" w14:paraId="42404C2F" w14:textId="77777777" w:rsidTr="008A1961">
        <w:tc>
          <w:tcPr>
            <w:tcW w:w="1250" w:type="pct"/>
          </w:tcPr>
          <w:p w14:paraId="6E06E22D" w14:textId="77777777" w:rsidR="008A1961" w:rsidRPr="00442838" w:rsidRDefault="008A1961" w:rsidP="008A1961">
            <w:pPr>
              <w:spacing w:line="360" w:lineRule="auto"/>
              <w:rPr>
                <w:sz w:val="24"/>
              </w:rPr>
            </w:pPr>
          </w:p>
        </w:tc>
        <w:tc>
          <w:tcPr>
            <w:tcW w:w="1249" w:type="pct"/>
          </w:tcPr>
          <w:p w14:paraId="191FD063" w14:textId="77777777" w:rsidR="008A1961" w:rsidRPr="00442838" w:rsidRDefault="008A1961" w:rsidP="008A1961">
            <w:pPr>
              <w:spacing w:line="360" w:lineRule="auto"/>
              <w:rPr>
                <w:sz w:val="24"/>
              </w:rPr>
            </w:pPr>
          </w:p>
        </w:tc>
        <w:tc>
          <w:tcPr>
            <w:tcW w:w="1251" w:type="pct"/>
          </w:tcPr>
          <w:p w14:paraId="748A1923" w14:textId="77777777" w:rsidR="008A1961" w:rsidRPr="00442838" w:rsidRDefault="008A1961" w:rsidP="008A1961">
            <w:pPr>
              <w:spacing w:line="360" w:lineRule="auto"/>
              <w:rPr>
                <w:sz w:val="24"/>
              </w:rPr>
            </w:pPr>
          </w:p>
        </w:tc>
        <w:tc>
          <w:tcPr>
            <w:tcW w:w="1250" w:type="pct"/>
          </w:tcPr>
          <w:p w14:paraId="70F3563D" w14:textId="77777777" w:rsidR="008A1961" w:rsidRPr="00442838" w:rsidRDefault="008A1961" w:rsidP="008A1961">
            <w:pPr>
              <w:spacing w:line="360" w:lineRule="auto"/>
              <w:rPr>
                <w:sz w:val="24"/>
              </w:rPr>
            </w:pPr>
          </w:p>
        </w:tc>
      </w:tr>
      <w:tr w:rsidR="008A1961" w:rsidRPr="00442838" w14:paraId="43CCCC2A" w14:textId="77777777" w:rsidTr="008A1961">
        <w:tc>
          <w:tcPr>
            <w:tcW w:w="1250" w:type="pct"/>
          </w:tcPr>
          <w:p w14:paraId="37B781D0" w14:textId="77777777" w:rsidR="008A1961" w:rsidRPr="00442838" w:rsidRDefault="008A1961" w:rsidP="008A1961">
            <w:pPr>
              <w:spacing w:line="360" w:lineRule="auto"/>
              <w:rPr>
                <w:sz w:val="24"/>
              </w:rPr>
            </w:pPr>
          </w:p>
        </w:tc>
        <w:tc>
          <w:tcPr>
            <w:tcW w:w="1249" w:type="pct"/>
          </w:tcPr>
          <w:p w14:paraId="15FBE121" w14:textId="77777777" w:rsidR="008A1961" w:rsidRPr="00442838" w:rsidRDefault="008A1961" w:rsidP="008A1961">
            <w:pPr>
              <w:spacing w:line="360" w:lineRule="auto"/>
              <w:rPr>
                <w:sz w:val="24"/>
              </w:rPr>
            </w:pPr>
          </w:p>
        </w:tc>
        <w:tc>
          <w:tcPr>
            <w:tcW w:w="1251" w:type="pct"/>
          </w:tcPr>
          <w:p w14:paraId="7AF87D49" w14:textId="77777777" w:rsidR="008A1961" w:rsidRPr="00442838" w:rsidRDefault="008A1961" w:rsidP="008A1961">
            <w:pPr>
              <w:spacing w:line="360" w:lineRule="auto"/>
              <w:rPr>
                <w:sz w:val="24"/>
              </w:rPr>
            </w:pPr>
          </w:p>
        </w:tc>
        <w:tc>
          <w:tcPr>
            <w:tcW w:w="1250" w:type="pct"/>
          </w:tcPr>
          <w:p w14:paraId="29EB529B" w14:textId="77777777" w:rsidR="008A1961" w:rsidRPr="00442838" w:rsidRDefault="008A1961" w:rsidP="008A1961">
            <w:pPr>
              <w:spacing w:line="360" w:lineRule="auto"/>
              <w:rPr>
                <w:sz w:val="24"/>
              </w:rPr>
            </w:pPr>
          </w:p>
        </w:tc>
      </w:tr>
      <w:tr w:rsidR="008A1961" w:rsidRPr="00442838" w14:paraId="591ECCA3" w14:textId="77777777" w:rsidTr="008A1961">
        <w:tc>
          <w:tcPr>
            <w:tcW w:w="1250" w:type="pct"/>
          </w:tcPr>
          <w:p w14:paraId="22C14884" w14:textId="77777777" w:rsidR="008A1961" w:rsidRPr="00442838" w:rsidRDefault="008A1961" w:rsidP="008A1961">
            <w:pPr>
              <w:spacing w:line="360" w:lineRule="auto"/>
              <w:rPr>
                <w:sz w:val="24"/>
              </w:rPr>
            </w:pPr>
          </w:p>
        </w:tc>
        <w:tc>
          <w:tcPr>
            <w:tcW w:w="1249" w:type="pct"/>
          </w:tcPr>
          <w:p w14:paraId="6C07C0F3" w14:textId="77777777" w:rsidR="008A1961" w:rsidRPr="00442838" w:rsidRDefault="008A1961" w:rsidP="008A1961">
            <w:pPr>
              <w:spacing w:line="360" w:lineRule="auto"/>
              <w:rPr>
                <w:sz w:val="24"/>
              </w:rPr>
            </w:pPr>
          </w:p>
        </w:tc>
        <w:tc>
          <w:tcPr>
            <w:tcW w:w="1251" w:type="pct"/>
          </w:tcPr>
          <w:p w14:paraId="008211AF" w14:textId="77777777" w:rsidR="008A1961" w:rsidRPr="00442838" w:rsidRDefault="008A1961" w:rsidP="008A1961">
            <w:pPr>
              <w:spacing w:line="360" w:lineRule="auto"/>
              <w:rPr>
                <w:sz w:val="24"/>
              </w:rPr>
            </w:pPr>
          </w:p>
        </w:tc>
        <w:tc>
          <w:tcPr>
            <w:tcW w:w="1250" w:type="pct"/>
          </w:tcPr>
          <w:p w14:paraId="18ED0D2A" w14:textId="77777777" w:rsidR="008A1961" w:rsidRPr="00442838" w:rsidRDefault="008A1961" w:rsidP="008A1961">
            <w:pPr>
              <w:spacing w:line="360" w:lineRule="auto"/>
              <w:rPr>
                <w:sz w:val="24"/>
              </w:rPr>
            </w:pPr>
          </w:p>
        </w:tc>
      </w:tr>
      <w:tr w:rsidR="008A1961" w:rsidRPr="00442838" w14:paraId="2E0F3410" w14:textId="77777777" w:rsidTr="008A1961">
        <w:tc>
          <w:tcPr>
            <w:tcW w:w="1250" w:type="pct"/>
          </w:tcPr>
          <w:p w14:paraId="0D9D8064" w14:textId="77777777" w:rsidR="008A1961" w:rsidRPr="00442838" w:rsidRDefault="008A1961" w:rsidP="008A1961">
            <w:pPr>
              <w:spacing w:line="360" w:lineRule="auto"/>
              <w:rPr>
                <w:sz w:val="24"/>
              </w:rPr>
            </w:pPr>
          </w:p>
        </w:tc>
        <w:tc>
          <w:tcPr>
            <w:tcW w:w="1249" w:type="pct"/>
          </w:tcPr>
          <w:p w14:paraId="6E533F29" w14:textId="77777777" w:rsidR="008A1961" w:rsidRPr="00442838" w:rsidRDefault="008A1961" w:rsidP="008A1961">
            <w:pPr>
              <w:spacing w:line="360" w:lineRule="auto"/>
              <w:rPr>
                <w:sz w:val="24"/>
              </w:rPr>
            </w:pPr>
          </w:p>
        </w:tc>
        <w:tc>
          <w:tcPr>
            <w:tcW w:w="1251" w:type="pct"/>
          </w:tcPr>
          <w:p w14:paraId="0AAB0900" w14:textId="77777777" w:rsidR="008A1961" w:rsidRPr="00442838" w:rsidRDefault="008A1961" w:rsidP="008A1961">
            <w:pPr>
              <w:spacing w:line="360" w:lineRule="auto"/>
              <w:rPr>
                <w:sz w:val="24"/>
              </w:rPr>
            </w:pPr>
          </w:p>
        </w:tc>
        <w:tc>
          <w:tcPr>
            <w:tcW w:w="1250" w:type="pct"/>
          </w:tcPr>
          <w:p w14:paraId="5E84F746" w14:textId="77777777" w:rsidR="008A1961" w:rsidRPr="00442838" w:rsidRDefault="008A1961" w:rsidP="008A1961">
            <w:pPr>
              <w:spacing w:line="360" w:lineRule="auto"/>
              <w:rPr>
                <w:sz w:val="24"/>
              </w:rPr>
            </w:pPr>
          </w:p>
        </w:tc>
      </w:tr>
      <w:tr w:rsidR="008A1961" w:rsidRPr="00442838" w14:paraId="0EC869B1" w14:textId="77777777" w:rsidTr="008A1961">
        <w:tc>
          <w:tcPr>
            <w:tcW w:w="1250" w:type="pct"/>
          </w:tcPr>
          <w:p w14:paraId="184D186A" w14:textId="77777777" w:rsidR="008A1961" w:rsidRPr="00442838" w:rsidRDefault="008A1961" w:rsidP="008A1961">
            <w:pPr>
              <w:spacing w:line="360" w:lineRule="auto"/>
              <w:rPr>
                <w:sz w:val="24"/>
              </w:rPr>
            </w:pPr>
          </w:p>
        </w:tc>
        <w:tc>
          <w:tcPr>
            <w:tcW w:w="1249" w:type="pct"/>
          </w:tcPr>
          <w:p w14:paraId="60AE62BD" w14:textId="77777777" w:rsidR="008A1961" w:rsidRPr="00442838" w:rsidRDefault="008A1961" w:rsidP="008A1961">
            <w:pPr>
              <w:spacing w:line="360" w:lineRule="auto"/>
              <w:rPr>
                <w:sz w:val="24"/>
              </w:rPr>
            </w:pPr>
          </w:p>
        </w:tc>
        <w:tc>
          <w:tcPr>
            <w:tcW w:w="1251" w:type="pct"/>
          </w:tcPr>
          <w:p w14:paraId="1D0ECA66" w14:textId="77777777" w:rsidR="008A1961" w:rsidRPr="00442838" w:rsidRDefault="008A1961" w:rsidP="008A1961">
            <w:pPr>
              <w:spacing w:line="360" w:lineRule="auto"/>
              <w:rPr>
                <w:sz w:val="24"/>
              </w:rPr>
            </w:pPr>
          </w:p>
        </w:tc>
        <w:tc>
          <w:tcPr>
            <w:tcW w:w="1250" w:type="pct"/>
          </w:tcPr>
          <w:p w14:paraId="5B776772" w14:textId="77777777" w:rsidR="008A1961" w:rsidRPr="00442838" w:rsidRDefault="008A1961" w:rsidP="008A1961">
            <w:pPr>
              <w:spacing w:line="360" w:lineRule="auto"/>
              <w:rPr>
                <w:sz w:val="24"/>
              </w:rPr>
            </w:pPr>
          </w:p>
        </w:tc>
      </w:tr>
      <w:tr w:rsidR="008A1961" w:rsidRPr="00442838" w14:paraId="4A9715E8" w14:textId="77777777" w:rsidTr="008A1961">
        <w:tc>
          <w:tcPr>
            <w:tcW w:w="1250" w:type="pct"/>
          </w:tcPr>
          <w:p w14:paraId="398B66A5" w14:textId="77777777" w:rsidR="008A1961" w:rsidRPr="00442838" w:rsidRDefault="008A1961" w:rsidP="008A1961">
            <w:pPr>
              <w:spacing w:line="360" w:lineRule="auto"/>
              <w:rPr>
                <w:sz w:val="24"/>
              </w:rPr>
            </w:pPr>
          </w:p>
        </w:tc>
        <w:tc>
          <w:tcPr>
            <w:tcW w:w="1249" w:type="pct"/>
          </w:tcPr>
          <w:p w14:paraId="33ED9C63" w14:textId="77777777" w:rsidR="008A1961" w:rsidRPr="00442838" w:rsidRDefault="008A1961" w:rsidP="008A1961">
            <w:pPr>
              <w:spacing w:line="360" w:lineRule="auto"/>
              <w:rPr>
                <w:sz w:val="24"/>
              </w:rPr>
            </w:pPr>
          </w:p>
        </w:tc>
        <w:tc>
          <w:tcPr>
            <w:tcW w:w="1251" w:type="pct"/>
          </w:tcPr>
          <w:p w14:paraId="3D9550A4" w14:textId="77777777" w:rsidR="008A1961" w:rsidRPr="00442838" w:rsidRDefault="008A1961" w:rsidP="008A1961">
            <w:pPr>
              <w:spacing w:line="360" w:lineRule="auto"/>
              <w:rPr>
                <w:sz w:val="24"/>
              </w:rPr>
            </w:pPr>
          </w:p>
        </w:tc>
        <w:tc>
          <w:tcPr>
            <w:tcW w:w="1250" w:type="pct"/>
          </w:tcPr>
          <w:p w14:paraId="244372C8" w14:textId="77777777" w:rsidR="008A1961" w:rsidRPr="00442838" w:rsidRDefault="008A1961" w:rsidP="008A1961">
            <w:pPr>
              <w:spacing w:line="360" w:lineRule="auto"/>
              <w:rPr>
                <w:sz w:val="24"/>
              </w:rPr>
            </w:pPr>
          </w:p>
        </w:tc>
      </w:tr>
      <w:tr w:rsidR="008A1961" w:rsidRPr="00442838" w14:paraId="3365A1C3" w14:textId="77777777" w:rsidTr="008A1961">
        <w:tc>
          <w:tcPr>
            <w:tcW w:w="1250" w:type="pct"/>
          </w:tcPr>
          <w:p w14:paraId="2130486A" w14:textId="77777777" w:rsidR="008A1961" w:rsidRPr="00442838" w:rsidRDefault="008A1961" w:rsidP="008A1961">
            <w:pPr>
              <w:spacing w:line="360" w:lineRule="auto"/>
              <w:rPr>
                <w:sz w:val="24"/>
              </w:rPr>
            </w:pPr>
          </w:p>
        </w:tc>
        <w:tc>
          <w:tcPr>
            <w:tcW w:w="1249" w:type="pct"/>
          </w:tcPr>
          <w:p w14:paraId="5456C9E5" w14:textId="77777777" w:rsidR="008A1961" w:rsidRPr="00442838" w:rsidRDefault="008A1961" w:rsidP="008A1961">
            <w:pPr>
              <w:spacing w:line="360" w:lineRule="auto"/>
              <w:rPr>
                <w:sz w:val="24"/>
              </w:rPr>
            </w:pPr>
          </w:p>
        </w:tc>
        <w:tc>
          <w:tcPr>
            <w:tcW w:w="1251" w:type="pct"/>
          </w:tcPr>
          <w:p w14:paraId="208C49A8" w14:textId="77777777" w:rsidR="008A1961" w:rsidRPr="00442838" w:rsidRDefault="008A1961" w:rsidP="008A1961">
            <w:pPr>
              <w:spacing w:line="360" w:lineRule="auto"/>
              <w:rPr>
                <w:sz w:val="24"/>
              </w:rPr>
            </w:pPr>
          </w:p>
        </w:tc>
        <w:tc>
          <w:tcPr>
            <w:tcW w:w="1250" w:type="pct"/>
          </w:tcPr>
          <w:p w14:paraId="40F28859" w14:textId="77777777" w:rsidR="008A1961" w:rsidRPr="00442838" w:rsidRDefault="008A1961" w:rsidP="008A1961">
            <w:pPr>
              <w:spacing w:line="360" w:lineRule="auto"/>
              <w:rPr>
                <w:sz w:val="24"/>
              </w:rPr>
            </w:pPr>
          </w:p>
        </w:tc>
      </w:tr>
      <w:tr w:rsidR="008A1961" w:rsidRPr="00442838" w14:paraId="5B3399C3" w14:textId="77777777" w:rsidTr="008A1961">
        <w:tc>
          <w:tcPr>
            <w:tcW w:w="1250" w:type="pct"/>
          </w:tcPr>
          <w:p w14:paraId="5CFB911A" w14:textId="77777777" w:rsidR="008A1961" w:rsidRPr="00442838" w:rsidRDefault="008A1961" w:rsidP="008A1961">
            <w:pPr>
              <w:spacing w:line="360" w:lineRule="auto"/>
              <w:rPr>
                <w:sz w:val="24"/>
              </w:rPr>
            </w:pPr>
          </w:p>
        </w:tc>
        <w:tc>
          <w:tcPr>
            <w:tcW w:w="1249" w:type="pct"/>
          </w:tcPr>
          <w:p w14:paraId="39FA756D" w14:textId="77777777" w:rsidR="008A1961" w:rsidRPr="00442838" w:rsidRDefault="008A1961" w:rsidP="008A1961">
            <w:pPr>
              <w:spacing w:line="360" w:lineRule="auto"/>
              <w:rPr>
                <w:sz w:val="24"/>
              </w:rPr>
            </w:pPr>
          </w:p>
        </w:tc>
        <w:tc>
          <w:tcPr>
            <w:tcW w:w="1251" w:type="pct"/>
          </w:tcPr>
          <w:p w14:paraId="5877AE6A" w14:textId="77777777" w:rsidR="008A1961" w:rsidRPr="00442838" w:rsidRDefault="008A1961" w:rsidP="008A1961">
            <w:pPr>
              <w:spacing w:line="360" w:lineRule="auto"/>
              <w:rPr>
                <w:sz w:val="24"/>
              </w:rPr>
            </w:pPr>
          </w:p>
        </w:tc>
        <w:tc>
          <w:tcPr>
            <w:tcW w:w="1250" w:type="pct"/>
          </w:tcPr>
          <w:p w14:paraId="026AEDDB" w14:textId="77777777" w:rsidR="008A1961" w:rsidRPr="00442838" w:rsidRDefault="008A1961" w:rsidP="008A1961">
            <w:pPr>
              <w:spacing w:line="360" w:lineRule="auto"/>
              <w:rPr>
                <w:sz w:val="24"/>
              </w:rPr>
            </w:pPr>
          </w:p>
        </w:tc>
      </w:tr>
      <w:tr w:rsidR="008A1961" w:rsidRPr="00442838" w14:paraId="3D1127EB" w14:textId="77777777" w:rsidTr="008A1961">
        <w:tc>
          <w:tcPr>
            <w:tcW w:w="1250" w:type="pct"/>
          </w:tcPr>
          <w:p w14:paraId="659EB850" w14:textId="77777777" w:rsidR="008A1961" w:rsidRPr="00442838" w:rsidRDefault="008A1961" w:rsidP="008A1961">
            <w:pPr>
              <w:spacing w:line="360" w:lineRule="auto"/>
              <w:rPr>
                <w:sz w:val="24"/>
              </w:rPr>
            </w:pPr>
          </w:p>
        </w:tc>
        <w:tc>
          <w:tcPr>
            <w:tcW w:w="1249" w:type="pct"/>
          </w:tcPr>
          <w:p w14:paraId="1511CA2E" w14:textId="77777777" w:rsidR="008A1961" w:rsidRPr="00442838" w:rsidRDefault="008A1961" w:rsidP="008A1961">
            <w:pPr>
              <w:spacing w:line="360" w:lineRule="auto"/>
              <w:rPr>
                <w:sz w:val="24"/>
              </w:rPr>
            </w:pPr>
          </w:p>
        </w:tc>
        <w:tc>
          <w:tcPr>
            <w:tcW w:w="1251" w:type="pct"/>
          </w:tcPr>
          <w:p w14:paraId="6685F683" w14:textId="77777777" w:rsidR="008A1961" w:rsidRPr="00442838" w:rsidRDefault="008A1961" w:rsidP="008A1961">
            <w:pPr>
              <w:spacing w:line="360" w:lineRule="auto"/>
              <w:rPr>
                <w:sz w:val="24"/>
              </w:rPr>
            </w:pPr>
          </w:p>
        </w:tc>
        <w:tc>
          <w:tcPr>
            <w:tcW w:w="1250" w:type="pct"/>
          </w:tcPr>
          <w:p w14:paraId="3C4EFB72" w14:textId="77777777" w:rsidR="008A1961" w:rsidRPr="00442838" w:rsidRDefault="008A1961" w:rsidP="008A1961">
            <w:pPr>
              <w:spacing w:line="360" w:lineRule="auto"/>
              <w:rPr>
                <w:sz w:val="24"/>
              </w:rPr>
            </w:pPr>
          </w:p>
        </w:tc>
      </w:tr>
      <w:tr w:rsidR="008A1961" w:rsidRPr="00442838" w14:paraId="05226A1D" w14:textId="77777777" w:rsidTr="008A1961">
        <w:tc>
          <w:tcPr>
            <w:tcW w:w="1250" w:type="pct"/>
          </w:tcPr>
          <w:p w14:paraId="5635449A" w14:textId="77777777" w:rsidR="008A1961" w:rsidRPr="00442838" w:rsidRDefault="008A1961" w:rsidP="008A1961">
            <w:pPr>
              <w:spacing w:line="360" w:lineRule="auto"/>
              <w:rPr>
                <w:sz w:val="24"/>
              </w:rPr>
            </w:pPr>
          </w:p>
        </w:tc>
        <w:tc>
          <w:tcPr>
            <w:tcW w:w="1249" w:type="pct"/>
          </w:tcPr>
          <w:p w14:paraId="5495A6CE" w14:textId="77777777" w:rsidR="008A1961" w:rsidRPr="00442838" w:rsidRDefault="008A1961" w:rsidP="008A1961">
            <w:pPr>
              <w:spacing w:line="360" w:lineRule="auto"/>
              <w:rPr>
                <w:sz w:val="24"/>
              </w:rPr>
            </w:pPr>
          </w:p>
        </w:tc>
        <w:tc>
          <w:tcPr>
            <w:tcW w:w="1251" w:type="pct"/>
          </w:tcPr>
          <w:p w14:paraId="0C2D0508" w14:textId="77777777" w:rsidR="008A1961" w:rsidRPr="00442838" w:rsidRDefault="008A1961" w:rsidP="008A1961">
            <w:pPr>
              <w:spacing w:line="360" w:lineRule="auto"/>
              <w:rPr>
                <w:sz w:val="24"/>
              </w:rPr>
            </w:pPr>
          </w:p>
        </w:tc>
        <w:tc>
          <w:tcPr>
            <w:tcW w:w="1250" w:type="pct"/>
          </w:tcPr>
          <w:p w14:paraId="3626AF5E" w14:textId="77777777" w:rsidR="008A1961" w:rsidRPr="00442838" w:rsidRDefault="008A1961" w:rsidP="008A1961">
            <w:pPr>
              <w:spacing w:line="360" w:lineRule="auto"/>
              <w:rPr>
                <w:sz w:val="24"/>
              </w:rPr>
            </w:pPr>
          </w:p>
        </w:tc>
      </w:tr>
      <w:tr w:rsidR="008A1961" w:rsidRPr="00442838" w14:paraId="56D84BE7" w14:textId="77777777" w:rsidTr="008A1961">
        <w:tc>
          <w:tcPr>
            <w:tcW w:w="1250" w:type="pct"/>
          </w:tcPr>
          <w:p w14:paraId="144DA085" w14:textId="77777777" w:rsidR="008A1961" w:rsidRPr="00442838" w:rsidRDefault="008A1961" w:rsidP="008A1961">
            <w:pPr>
              <w:spacing w:line="360" w:lineRule="auto"/>
              <w:rPr>
                <w:sz w:val="24"/>
              </w:rPr>
            </w:pPr>
          </w:p>
        </w:tc>
        <w:tc>
          <w:tcPr>
            <w:tcW w:w="1249" w:type="pct"/>
          </w:tcPr>
          <w:p w14:paraId="0113DAD3" w14:textId="77777777" w:rsidR="008A1961" w:rsidRPr="00442838" w:rsidRDefault="008A1961" w:rsidP="008A1961">
            <w:pPr>
              <w:spacing w:line="360" w:lineRule="auto"/>
              <w:rPr>
                <w:sz w:val="24"/>
              </w:rPr>
            </w:pPr>
          </w:p>
        </w:tc>
        <w:tc>
          <w:tcPr>
            <w:tcW w:w="1251" w:type="pct"/>
          </w:tcPr>
          <w:p w14:paraId="71BE6F38" w14:textId="77777777" w:rsidR="008A1961" w:rsidRPr="00442838" w:rsidRDefault="008A1961" w:rsidP="008A1961">
            <w:pPr>
              <w:spacing w:line="360" w:lineRule="auto"/>
              <w:rPr>
                <w:sz w:val="24"/>
              </w:rPr>
            </w:pPr>
          </w:p>
        </w:tc>
        <w:tc>
          <w:tcPr>
            <w:tcW w:w="1250" w:type="pct"/>
          </w:tcPr>
          <w:p w14:paraId="31BDBBBF" w14:textId="77777777" w:rsidR="008A1961" w:rsidRPr="00442838" w:rsidRDefault="008A1961" w:rsidP="008A1961">
            <w:pPr>
              <w:spacing w:line="360" w:lineRule="auto"/>
              <w:rPr>
                <w:sz w:val="24"/>
              </w:rPr>
            </w:pPr>
          </w:p>
        </w:tc>
      </w:tr>
      <w:tr w:rsidR="008A1961" w:rsidRPr="00442838" w14:paraId="5AAC4010" w14:textId="77777777" w:rsidTr="008A1961">
        <w:tc>
          <w:tcPr>
            <w:tcW w:w="1250" w:type="pct"/>
          </w:tcPr>
          <w:p w14:paraId="42E4BBA1" w14:textId="77777777" w:rsidR="008A1961" w:rsidRPr="00442838" w:rsidRDefault="008A1961" w:rsidP="008A1961">
            <w:pPr>
              <w:spacing w:line="360" w:lineRule="auto"/>
              <w:rPr>
                <w:sz w:val="24"/>
              </w:rPr>
            </w:pPr>
          </w:p>
        </w:tc>
        <w:tc>
          <w:tcPr>
            <w:tcW w:w="1249" w:type="pct"/>
          </w:tcPr>
          <w:p w14:paraId="5BFED9BE" w14:textId="77777777" w:rsidR="008A1961" w:rsidRPr="00442838" w:rsidRDefault="008A1961" w:rsidP="008A1961">
            <w:pPr>
              <w:spacing w:line="360" w:lineRule="auto"/>
              <w:rPr>
                <w:sz w:val="24"/>
              </w:rPr>
            </w:pPr>
          </w:p>
        </w:tc>
        <w:tc>
          <w:tcPr>
            <w:tcW w:w="1251" w:type="pct"/>
          </w:tcPr>
          <w:p w14:paraId="5AF42816" w14:textId="77777777" w:rsidR="008A1961" w:rsidRPr="00442838" w:rsidRDefault="008A1961" w:rsidP="008A1961">
            <w:pPr>
              <w:spacing w:line="360" w:lineRule="auto"/>
              <w:rPr>
                <w:sz w:val="24"/>
              </w:rPr>
            </w:pPr>
          </w:p>
        </w:tc>
        <w:tc>
          <w:tcPr>
            <w:tcW w:w="1250" w:type="pct"/>
          </w:tcPr>
          <w:p w14:paraId="63B2BA91" w14:textId="77777777" w:rsidR="008A1961" w:rsidRPr="00442838" w:rsidRDefault="008A1961" w:rsidP="008A1961">
            <w:pPr>
              <w:spacing w:line="360" w:lineRule="auto"/>
              <w:rPr>
                <w:sz w:val="24"/>
              </w:rPr>
            </w:pPr>
          </w:p>
        </w:tc>
      </w:tr>
      <w:tr w:rsidR="008A1961" w:rsidRPr="00442838" w14:paraId="5CF3AC4D" w14:textId="77777777" w:rsidTr="008A1961">
        <w:tc>
          <w:tcPr>
            <w:tcW w:w="1250" w:type="pct"/>
          </w:tcPr>
          <w:p w14:paraId="1D229B87" w14:textId="77777777" w:rsidR="008A1961" w:rsidRPr="00442838" w:rsidRDefault="008A1961" w:rsidP="008A1961">
            <w:pPr>
              <w:spacing w:line="360" w:lineRule="auto"/>
              <w:rPr>
                <w:sz w:val="24"/>
              </w:rPr>
            </w:pPr>
          </w:p>
        </w:tc>
        <w:tc>
          <w:tcPr>
            <w:tcW w:w="1249" w:type="pct"/>
          </w:tcPr>
          <w:p w14:paraId="53B54B3B" w14:textId="77777777" w:rsidR="008A1961" w:rsidRPr="00442838" w:rsidRDefault="008A1961" w:rsidP="008A1961">
            <w:pPr>
              <w:spacing w:line="360" w:lineRule="auto"/>
              <w:rPr>
                <w:sz w:val="24"/>
              </w:rPr>
            </w:pPr>
          </w:p>
        </w:tc>
        <w:tc>
          <w:tcPr>
            <w:tcW w:w="1251" w:type="pct"/>
          </w:tcPr>
          <w:p w14:paraId="6D13F152" w14:textId="77777777" w:rsidR="008A1961" w:rsidRPr="00442838" w:rsidRDefault="008A1961" w:rsidP="008A1961">
            <w:pPr>
              <w:spacing w:line="360" w:lineRule="auto"/>
              <w:rPr>
                <w:sz w:val="24"/>
              </w:rPr>
            </w:pPr>
          </w:p>
        </w:tc>
        <w:tc>
          <w:tcPr>
            <w:tcW w:w="1250" w:type="pct"/>
          </w:tcPr>
          <w:p w14:paraId="311DBD4B" w14:textId="77777777" w:rsidR="008A1961" w:rsidRPr="00442838" w:rsidRDefault="008A1961" w:rsidP="008A1961">
            <w:pPr>
              <w:spacing w:line="360" w:lineRule="auto"/>
              <w:rPr>
                <w:sz w:val="24"/>
              </w:rPr>
            </w:pPr>
          </w:p>
        </w:tc>
      </w:tr>
      <w:tr w:rsidR="008A1961" w:rsidRPr="00442838" w14:paraId="6793F212" w14:textId="77777777" w:rsidTr="008A1961">
        <w:tc>
          <w:tcPr>
            <w:tcW w:w="1250" w:type="pct"/>
          </w:tcPr>
          <w:p w14:paraId="0B25FFCF" w14:textId="77777777" w:rsidR="008A1961" w:rsidRPr="00442838" w:rsidRDefault="008A1961" w:rsidP="008A1961">
            <w:pPr>
              <w:spacing w:line="360" w:lineRule="auto"/>
              <w:rPr>
                <w:sz w:val="24"/>
              </w:rPr>
            </w:pPr>
          </w:p>
        </w:tc>
        <w:tc>
          <w:tcPr>
            <w:tcW w:w="1249" w:type="pct"/>
          </w:tcPr>
          <w:p w14:paraId="4BD36903" w14:textId="77777777" w:rsidR="008A1961" w:rsidRPr="00442838" w:rsidRDefault="008A1961" w:rsidP="008A1961">
            <w:pPr>
              <w:spacing w:line="360" w:lineRule="auto"/>
              <w:rPr>
                <w:sz w:val="24"/>
              </w:rPr>
            </w:pPr>
          </w:p>
        </w:tc>
        <w:tc>
          <w:tcPr>
            <w:tcW w:w="1251" w:type="pct"/>
          </w:tcPr>
          <w:p w14:paraId="08707681" w14:textId="77777777" w:rsidR="008A1961" w:rsidRPr="00442838" w:rsidRDefault="008A1961" w:rsidP="008A1961">
            <w:pPr>
              <w:spacing w:line="360" w:lineRule="auto"/>
              <w:rPr>
                <w:sz w:val="24"/>
              </w:rPr>
            </w:pPr>
          </w:p>
        </w:tc>
        <w:tc>
          <w:tcPr>
            <w:tcW w:w="1250" w:type="pct"/>
          </w:tcPr>
          <w:p w14:paraId="5D7EE13E" w14:textId="77777777" w:rsidR="008A1961" w:rsidRPr="00442838" w:rsidRDefault="008A1961" w:rsidP="008A1961">
            <w:pPr>
              <w:spacing w:line="360" w:lineRule="auto"/>
              <w:rPr>
                <w:sz w:val="24"/>
              </w:rPr>
            </w:pPr>
          </w:p>
        </w:tc>
      </w:tr>
      <w:tr w:rsidR="008A1961" w:rsidRPr="00442838" w14:paraId="360E2C3D" w14:textId="77777777" w:rsidTr="008A1961">
        <w:tc>
          <w:tcPr>
            <w:tcW w:w="1250" w:type="pct"/>
          </w:tcPr>
          <w:p w14:paraId="31BA819E" w14:textId="77777777" w:rsidR="008A1961" w:rsidRPr="00442838" w:rsidRDefault="008A1961" w:rsidP="008A1961">
            <w:pPr>
              <w:spacing w:line="360" w:lineRule="auto"/>
              <w:rPr>
                <w:sz w:val="24"/>
              </w:rPr>
            </w:pPr>
          </w:p>
        </w:tc>
        <w:tc>
          <w:tcPr>
            <w:tcW w:w="1249" w:type="pct"/>
          </w:tcPr>
          <w:p w14:paraId="5B0B6583" w14:textId="77777777" w:rsidR="008A1961" w:rsidRPr="00442838" w:rsidRDefault="008A1961" w:rsidP="008A1961">
            <w:pPr>
              <w:spacing w:line="360" w:lineRule="auto"/>
              <w:rPr>
                <w:sz w:val="24"/>
              </w:rPr>
            </w:pPr>
          </w:p>
        </w:tc>
        <w:tc>
          <w:tcPr>
            <w:tcW w:w="1251" w:type="pct"/>
          </w:tcPr>
          <w:p w14:paraId="5F4227A2" w14:textId="77777777" w:rsidR="008A1961" w:rsidRPr="00442838" w:rsidRDefault="008A1961" w:rsidP="008A1961">
            <w:pPr>
              <w:spacing w:line="360" w:lineRule="auto"/>
              <w:rPr>
                <w:sz w:val="24"/>
              </w:rPr>
            </w:pPr>
          </w:p>
        </w:tc>
        <w:tc>
          <w:tcPr>
            <w:tcW w:w="1250" w:type="pct"/>
          </w:tcPr>
          <w:p w14:paraId="07F751EA" w14:textId="77777777" w:rsidR="008A1961" w:rsidRPr="00442838" w:rsidRDefault="008A1961" w:rsidP="008A1961">
            <w:pPr>
              <w:spacing w:line="360" w:lineRule="auto"/>
              <w:rPr>
                <w:sz w:val="24"/>
              </w:rPr>
            </w:pPr>
          </w:p>
        </w:tc>
      </w:tr>
      <w:tr w:rsidR="008A1961" w:rsidRPr="00442838" w14:paraId="272E4918" w14:textId="77777777" w:rsidTr="008A1961">
        <w:tc>
          <w:tcPr>
            <w:tcW w:w="1250" w:type="pct"/>
          </w:tcPr>
          <w:p w14:paraId="58C3FCC5" w14:textId="77777777" w:rsidR="008A1961" w:rsidRPr="00442838" w:rsidRDefault="008A1961" w:rsidP="008A1961">
            <w:pPr>
              <w:spacing w:line="360" w:lineRule="auto"/>
              <w:rPr>
                <w:sz w:val="24"/>
              </w:rPr>
            </w:pPr>
          </w:p>
        </w:tc>
        <w:tc>
          <w:tcPr>
            <w:tcW w:w="1249" w:type="pct"/>
          </w:tcPr>
          <w:p w14:paraId="71C4FEE2" w14:textId="77777777" w:rsidR="008A1961" w:rsidRPr="00442838" w:rsidRDefault="008A1961" w:rsidP="008A1961">
            <w:pPr>
              <w:spacing w:line="360" w:lineRule="auto"/>
              <w:rPr>
                <w:sz w:val="24"/>
              </w:rPr>
            </w:pPr>
          </w:p>
        </w:tc>
        <w:tc>
          <w:tcPr>
            <w:tcW w:w="1251" w:type="pct"/>
          </w:tcPr>
          <w:p w14:paraId="2D7324D4" w14:textId="77777777" w:rsidR="008A1961" w:rsidRPr="00442838" w:rsidRDefault="008A1961" w:rsidP="008A1961">
            <w:pPr>
              <w:spacing w:line="360" w:lineRule="auto"/>
              <w:rPr>
                <w:sz w:val="24"/>
              </w:rPr>
            </w:pPr>
          </w:p>
        </w:tc>
        <w:tc>
          <w:tcPr>
            <w:tcW w:w="1250" w:type="pct"/>
          </w:tcPr>
          <w:p w14:paraId="3558B541" w14:textId="77777777" w:rsidR="008A1961" w:rsidRPr="00442838" w:rsidRDefault="008A1961" w:rsidP="008A1961">
            <w:pPr>
              <w:spacing w:line="360" w:lineRule="auto"/>
              <w:rPr>
                <w:sz w:val="24"/>
              </w:rPr>
            </w:pPr>
          </w:p>
        </w:tc>
      </w:tr>
      <w:tr w:rsidR="008A1961" w:rsidRPr="00442838" w14:paraId="452D7494" w14:textId="77777777" w:rsidTr="008A1961">
        <w:tc>
          <w:tcPr>
            <w:tcW w:w="1250" w:type="pct"/>
          </w:tcPr>
          <w:p w14:paraId="35B6E653" w14:textId="77777777" w:rsidR="008A1961" w:rsidRPr="00442838" w:rsidRDefault="008A1961" w:rsidP="008A1961">
            <w:pPr>
              <w:spacing w:line="360" w:lineRule="auto"/>
              <w:rPr>
                <w:sz w:val="24"/>
              </w:rPr>
            </w:pPr>
          </w:p>
        </w:tc>
        <w:tc>
          <w:tcPr>
            <w:tcW w:w="1249" w:type="pct"/>
          </w:tcPr>
          <w:p w14:paraId="44AED85E" w14:textId="77777777" w:rsidR="008A1961" w:rsidRPr="00442838" w:rsidRDefault="008A1961" w:rsidP="008A1961">
            <w:pPr>
              <w:spacing w:line="360" w:lineRule="auto"/>
              <w:rPr>
                <w:sz w:val="24"/>
              </w:rPr>
            </w:pPr>
          </w:p>
        </w:tc>
        <w:tc>
          <w:tcPr>
            <w:tcW w:w="1251" w:type="pct"/>
          </w:tcPr>
          <w:p w14:paraId="02AF5C4D" w14:textId="77777777" w:rsidR="008A1961" w:rsidRPr="00442838" w:rsidRDefault="008A1961" w:rsidP="008A1961">
            <w:pPr>
              <w:spacing w:line="360" w:lineRule="auto"/>
              <w:rPr>
                <w:sz w:val="24"/>
              </w:rPr>
            </w:pPr>
          </w:p>
        </w:tc>
        <w:tc>
          <w:tcPr>
            <w:tcW w:w="1250" w:type="pct"/>
          </w:tcPr>
          <w:p w14:paraId="1C74BAC2" w14:textId="77777777" w:rsidR="008A1961" w:rsidRPr="00442838" w:rsidRDefault="008A1961" w:rsidP="008A1961">
            <w:pPr>
              <w:spacing w:line="360" w:lineRule="auto"/>
              <w:rPr>
                <w:sz w:val="24"/>
              </w:rPr>
            </w:pPr>
          </w:p>
        </w:tc>
      </w:tr>
      <w:tr w:rsidR="008A1961" w:rsidRPr="00442838" w14:paraId="48CC8238" w14:textId="77777777" w:rsidTr="008A1961">
        <w:tc>
          <w:tcPr>
            <w:tcW w:w="1250" w:type="pct"/>
          </w:tcPr>
          <w:p w14:paraId="7BDE22E9" w14:textId="77777777" w:rsidR="008A1961" w:rsidRPr="00442838" w:rsidRDefault="008A1961" w:rsidP="008A1961">
            <w:pPr>
              <w:spacing w:line="360" w:lineRule="auto"/>
              <w:rPr>
                <w:sz w:val="24"/>
              </w:rPr>
            </w:pPr>
          </w:p>
        </w:tc>
        <w:tc>
          <w:tcPr>
            <w:tcW w:w="1249" w:type="pct"/>
          </w:tcPr>
          <w:p w14:paraId="13EE39FC" w14:textId="77777777" w:rsidR="008A1961" w:rsidRPr="00442838" w:rsidRDefault="008A1961" w:rsidP="008A1961">
            <w:pPr>
              <w:spacing w:line="360" w:lineRule="auto"/>
              <w:rPr>
                <w:sz w:val="24"/>
              </w:rPr>
            </w:pPr>
          </w:p>
        </w:tc>
        <w:tc>
          <w:tcPr>
            <w:tcW w:w="1251" w:type="pct"/>
          </w:tcPr>
          <w:p w14:paraId="35333D68" w14:textId="77777777" w:rsidR="008A1961" w:rsidRPr="00442838" w:rsidRDefault="008A1961" w:rsidP="008A1961">
            <w:pPr>
              <w:spacing w:line="360" w:lineRule="auto"/>
              <w:rPr>
                <w:sz w:val="24"/>
              </w:rPr>
            </w:pPr>
          </w:p>
        </w:tc>
        <w:tc>
          <w:tcPr>
            <w:tcW w:w="1250" w:type="pct"/>
          </w:tcPr>
          <w:p w14:paraId="09C795DA" w14:textId="77777777" w:rsidR="008A1961" w:rsidRPr="00442838" w:rsidRDefault="008A1961" w:rsidP="008A1961">
            <w:pPr>
              <w:spacing w:line="360" w:lineRule="auto"/>
              <w:rPr>
                <w:sz w:val="24"/>
              </w:rPr>
            </w:pPr>
          </w:p>
        </w:tc>
      </w:tr>
      <w:tr w:rsidR="008A1961" w:rsidRPr="00442838" w14:paraId="00ED5A10" w14:textId="77777777" w:rsidTr="008A1961">
        <w:tc>
          <w:tcPr>
            <w:tcW w:w="1250" w:type="pct"/>
          </w:tcPr>
          <w:p w14:paraId="68AC76C2" w14:textId="77777777" w:rsidR="008A1961" w:rsidRPr="00442838" w:rsidRDefault="008A1961" w:rsidP="008A1961">
            <w:pPr>
              <w:spacing w:line="360" w:lineRule="auto"/>
              <w:rPr>
                <w:sz w:val="24"/>
              </w:rPr>
            </w:pPr>
          </w:p>
        </w:tc>
        <w:tc>
          <w:tcPr>
            <w:tcW w:w="1249" w:type="pct"/>
          </w:tcPr>
          <w:p w14:paraId="3B54D734" w14:textId="77777777" w:rsidR="008A1961" w:rsidRPr="00442838" w:rsidRDefault="008A1961" w:rsidP="008A1961">
            <w:pPr>
              <w:spacing w:line="360" w:lineRule="auto"/>
              <w:rPr>
                <w:sz w:val="24"/>
              </w:rPr>
            </w:pPr>
          </w:p>
        </w:tc>
        <w:tc>
          <w:tcPr>
            <w:tcW w:w="1251" w:type="pct"/>
          </w:tcPr>
          <w:p w14:paraId="40D0C0DB" w14:textId="77777777" w:rsidR="008A1961" w:rsidRPr="00442838" w:rsidRDefault="008A1961" w:rsidP="008A1961">
            <w:pPr>
              <w:spacing w:line="360" w:lineRule="auto"/>
              <w:rPr>
                <w:sz w:val="24"/>
              </w:rPr>
            </w:pPr>
          </w:p>
        </w:tc>
        <w:tc>
          <w:tcPr>
            <w:tcW w:w="1250" w:type="pct"/>
          </w:tcPr>
          <w:p w14:paraId="238358AB" w14:textId="77777777" w:rsidR="008A1961" w:rsidRPr="00442838" w:rsidRDefault="008A1961" w:rsidP="008A1961">
            <w:pPr>
              <w:spacing w:line="360" w:lineRule="auto"/>
              <w:rPr>
                <w:sz w:val="24"/>
              </w:rPr>
            </w:pPr>
          </w:p>
        </w:tc>
      </w:tr>
      <w:tr w:rsidR="008A1961" w:rsidRPr="00442838" w14:paraId="6BDFACBE" w14:textId="77777777" w:rsidTr="008A1961">
        <w:tc>
          <w:tcPr>
            <w:tcW w:w="1250" w:type="pct"/>
          </w:tcPr>
          <w:p w14:paraId="2CA4C54C" w14:textId="77777777" w:rsidR="008A1961" w:rsidRPr="00442838" w:rsidRDefault="008A1961" w:rsidP="008A1961">
            <w:pPr>
              <w:spacing w:line="360" w:lineRule="auto"/>
              <w:rPr>
                <w:sz w:val="24"/>
              </w:rPr>
            </w:pPr>
          </w:p>
        </w:tc>
        <w:tc>
          <w:tcPr>
            <w:tcW w:w="1249" w:type="pct"/>
          </w:tcPr>
          <w:p w14:paraId="4831B1E7" w14:textId="77777777" w:rsidR="008A1961" w:rsidRPr="00442838" w:rsidRDefault="008A1961" w:rsidP="008A1961">
            <w:pPr>
              <w:spacing w:line="360" w:lineRule="auto"/>
              <w:rPr>
                <w:sz w:val="24"/>
              </w:rPr>
            </w:pPr>
          </w:p>
        </w:tc>
        <w:tc>
          <w:tcPr>
            <w:tcW w:w="1251" w:type="pct"/>
          </w:tcPr>
          <w:p w14:paraId="3582C03A" w14:textId="77777777" w:rsidR="008A1961" w:rsidRPr="00442838" w:rsidRDefault="008A1961" w:rsidP="008A1961">
            <w:pPr>
              <w:spacing w:line="360" w:lineRule="auto"/>
              <w:rPr>
                <w:sz w:val="24"/>
              </w:rPr>
            </w:pPr>
          </w:p>
        </w:tc>
        <w:tc>
          <w:tcPr>
            <w:tcW w:w="1250" w:type="pct"/>
          </w:tcPr>
          <w:p w14:paraId="74153002" w14:textId="77777777" w:rsidR="008A1961" w:rsidRPr="00442838" w:rsidRDefault="008A1961" w:rsidP="008A1961">
            <w:pPr>
              <w:spacing w:line="360" w:lineRule="auto"/>
              <w:rPr>
                <w:sz w:val="24"/>
              </w:rPr>
            </w:pPr>
          </w:p>
        </w:tc>
      </w:tr>
      <w:tr w:rsidR="008A1961" w:rsidRPr="00442838" w14:paraId="43EBC303" w14:textId="77777777" w:rsidTr="008A1961">
        <w:tc>
          <w:tcPr>
            <w:tcW w:w="1250" w:type="pct"/>
          </w:tcPr>
          <w:p w14:paraId="7EF2E423" w14:textId="77777777" w:rsidR="008A1961" w:rsidRPr="00442838" w:rsidRDefault="008A1961" w:rsidP="008A1961">
            <w:pPr>
              <w:spacing w:line="360" w:lineRule="auto"/>
              <w:rPr>
                <w:sz w:val="24"/>
              </w:rPr>
            </w:pPr>
          </w:p>
        </w:tc>
        <w:tc>
          <w:tcPr>
            <w:tcW w:w="1249" w:type="pct"/>
          </w:tcPr>
          <w:p w14:paraId="4727214E" w14:textId="77777777" w:rsidR="008A1961" w:rsidRPr="00442838" w:rsidRDefault="008A1961" w:rsidP="008A1961">
            <w:pPr>
              <w:spacing w:line="360" w:lineRule="auto"/>
              <w:rPr>
                <w:sz w:val="24"/>
              </w:rPr>
            </w:pPr>
          </w:p>
        </w:tc>
        <w:tc>
          <w:tcPr>
            <w:tcW w:w="1251" w:type="pct"/>
          </w:tcPr>
          <w:p w14:paraId="43357A4A" w14:textId="77777777" w:rsidR="008A1961" w:rsidRPr="00442838" w:rsidRDefault="008A1961" w:rsidP="008A1961">
            <w:pPr>
              <w:spacing w:line="360" w:lineRule="auto"/>
              <w:rPr>
                <w:sz w:val="24"/>
              </w:rPr>
            </w:pPr>
          </w:p>
        </w:tc>
        <w:tc>
          <w:tcPr>
            <w:tcW w:w="1250" w:type="pct"/>
          </w:tcPr>
          <w:p w14:paraId="75A13143" w14:textId="77777777" w:rsidR="008A1961" w:rsidRPr="00442838" w:rsidRDefault="008A1961" w:rsidP="008A1961">
            <w:pPr>
              <w:spacing w:line="360" w:lineRule="auto"/>
              <w:rPr>
                <w:sz w:val="24"/>
              </w:rPr>
            </w:pPr>
          </w:p>
        </w:tc>
      </w:tr>
      <w:tr w:rsidR="008A1961" w:rsidRPr="00442838" w14:paraId="45A3CFD8" w14:textId="77777777" w:rsidTr="008A1961">
        <w:tc>
          <w:tcPr>
            <w:tcW w:w="1250" w:type="pct"/>
          </w:tcPr>
          <w:p w14:paraId="46A524AE" w14:textId="77777777" w:rsidR="008A1961" w:rsidRPr="00442838" w:rsidRDefault="008A1961" w:rsidP="008A1961">
            <w:pPr>
              <w:spacing w:line="360" w:lineRule="auto"/>
              <w:rPr>
                <w:sz w:val="24"/>
              </w:rPr>
            </w:pPr>
          </w:p>
        </w:tc>
        <w:tc>
          <w:tcPr>
            <w:tcW w:w="1249" w:type="pct"/>
          </w:tcPr>
          <w:p w14:paraId="487CF1D7" w14:textId="77777777" w:rsidR="008A1961" w:rsidRPr="00442838" w:rsidRDefault="008A1961" w:rsidP="008A1961">
            <w:pPr>
              <w:spacing w:line="360" w:lineRule="auto"/>
              <w:rPr>
                <w:sz w:val="24"/>
              </w:rPr>
            </w:pPr>
          </w:p>
        </w:tc>
        <w:tc>
          <w:tcPr>
            <w:tcW w:w="1251" w:type="pct"/>
          </w:tcPr>
          <w:p w14:paraId="7C569BA5" w14:textId="77777777" w:rsidR="008A1961" w:rsidRPr="00442838" w:rsidRDefault="008A1961" w:rsidP="008A1961">
            <w:pPr>
              <w:spacing w:line="360" w:lineRule="auto"/>
              <w:rPr>
                <w:sz w:val="24"/>
              </w:rPr>
            </w:pPr>
          </w:p>
        </w:tc>
        <w:tc>
          <w:tcPr>
            <w:tcW w:w="1250" w:type="pct"/>
          </w:tcPr>
          <w:p w14:paraId="219E0147" w14:textId="77777777" w:rsidR="008A1961" w:rsidRPr="00442838" w:rsidRDefault="008A1961" w:rsidP="008A1961">
            <w:pPr>
              <w:spacing w:line="360" w:lineRule="auto"/>
              <w:rPr>
                <w:sz w:val="24"/>
              </w:rPr>
            </w:pPr>
          </w:p>
        </w:tc>
      </w:tr>
      <w:tr w:rsidR="008A1961" w:rsidRPr="00442838" w14:paraId="2D32B275" w14:textId="77777777" w:rsidTr="008A1961">
        <w:tc>
          <w:tcPr>
            <w:tcW w:w="1250" w:type="pct"/>
          </w:tcPr>
          <w:p w14:paraId="38695D26" w14:textId="77777777" w:rsidR="008A1961" w:rsidRPr="00442838" w:rsidRDefault="008A1961" w:rsidP="008A1961">
            <w:pPr>
              <w:spacing w:line="360" w:lineRule="auto"/>
              <w:rPr>
                <w:sz w:val="24"/>
              </w:rPr>
            </w:pPr>
          </w:p>
        </w:tc>
        <w:tc>
          <w:tcPr>
            <w:tcW w:w="1249" w:type="pct"/>
          </w:tcPr>
          <w:p w14:paraId="3D273FD0" w14:textId="77777777" w:rsidR="008A1961" w:rsidRPr="00442838" w:rsidRDefault="008A1961" w:rsidP="008A1961">
            <w:pPr>
              <w:spacing w:line="360" w:lineRule="auto"/>
              <w:rPr>
                <w:sz w:val="24"/>
              </w:rPr>
            </w:pPr>
          </w:p>
        </w:tc>
        <w:tc>
          <w:tcPr>
            <w:tcW w:w="1251" w:type="pct"/>
          </w:tcPr>
          <w:p w14:paraId="25C7F391" w14:textId="77777777" w:rsidR="008A1961" w:rsidRPr="00442838" w:rsidRDefault="008A1961" w:rsidP="008A1961">
            <w:pPr>
              <w:spacing w:line="360" w:lineRule="auto"/>
              <w:rPr>
                <w:sz w:val="24"/>
              </w:rPr>
            </w:pPr>
          </w:p>
        </w:tc>
        <w:tc>
          <w:tcPr>
            <w:tcW w:w="1250" w:type="pct"/>
          </w:tcPr>
          <w:p w14:paraId="02D7D5D3" w14:textId="77777777" w:rsidR="008A1961" w:rsidRPr="00442838" w:rsidRDefault="008A1961" w:rsidP="008A1961">
            <w:pPr>
              <w:spacing w:line="360" w:lineRule="auto"/>
              <w:rPr>
                <w:sz w:val="24"/>
              </w:rPr>
            </w:pPr>
          </w:p>
        </w:tc>
      </w:tr>
      <w:tr w:rsidR="008A1961" w:rsidRPr="00442838" w14:paraId="7B31DAA5" w14:textId="77777777" w:rsidTr="008A1961">
        <w:tc>
          <w:tcPr>
            <w:tcW w:w="1250" w:type="pct"/>
          </w:tcPr>
          <w:p w14:paraId="0CF4EBD4" w14:textId="77777777" w:rsidR="008A1961" w:rsidRPr="00442838" w:rsidRDefault="008A1961" w:rsidP="008A1961">
            <w:pPr>
              <w:spacing w:line="360" w:lineRule="auto"/>
              <w:rPr>
                <w:sz w:val="24"/>
              </w:rPr>
            </w:pPr>
          </w:p>
        </w:tc>
        <w:tc>
          <w:tcPr>
            <w:tcW w:w="1249" w:type="pct"/>
          </w:tcPr>
          <w:p w14:paraId="2B07ECC6" w14:textId="77777777" w:rsidR="008A1961" w:rsidRPr="00442838" w:rsidRDefault="008A1961" w:rsidP="008A1961">
            <w:pPr>
              <w:spacing w:line="360" w:lineRule="auto"/>
              <w:rPr>
                <w:sz w:val="24"/>
              </w:rPr>
            </w:pPr>
          </w:p>
        </w:tc>
        <w:tc>
          <w:tcPr>
            <w:tcW w:w="1251" w:type="pct"/>
          </w:tcPr>
          <w:p w14:paraId="6A1329B7" w14:textId="77777777" w:rsidR="008A1961" w:rsidRPr="00442838" w:rsidRDefault="008A1961" w:rsidP="008A1961">
            <w:pPr>
              <w:spacing w:line="360" w:lineRule="auto"/>
              <w:rPr>
                <w:sz w:val="24"/>
              </w:rPr>
            </w:pPr>
          </w:p>
        </w:tc>
        <w:tc>
          <w:tcPr>
            <w:tcW w:w="1250" w:type="pct"/>
          </w:tcPr>
          <w:p w14:paraId="7C343DC0" w14:textId="77777777" w:rsidR="008A1961" w:rsidRPr="00442838" w:rsidRDefault="008A1961" w:rsidP="008A1961">
            <w:pPr>
              <w:spacing w:line="360" w:lineRule="auto"/>
              <w:rPr>
                <w:sz w:val="24"/>
              </w:rPr>
            </w:pPr>
          </w:p>
        </w:tc>
      </w:tr>
      <w:tr w:rsidR="008A1961" w:rsidRPr="00442838" w14:paraId="52F4D974" w14:textId="77777777" w:rsidTr="008A1961">
        <w:tc>
          <w:tcPr>
            <w:tcW w:w="1250" w:type="pct"/>
          </w:tcPr>
          <w:p w14:paraId="429DDB5C" w14:textId="77777777" w:rsidR="008A1961" w:rsidRPr="00442838" w:rsidRDefault="008A1961" w:rsidP="008A1961">
            <w:pPr>
              <w:spacing w:line="360" w:lineRule="auto"/>
              <w:rPr>
                <w:sz w:val="24"/>
              </w:rPr>
            </w:pPr>
          </w:p>
        </w:tc>
        <w:tc>
          <w:tcPr>
            <w:tcW w:w="1249" w:type="pct"/>
          </w:tcPr>
          <w:p w14:paraId="3CF53628" w14:textId="77777777" w:rsidR="008A1961" w:rsidRPr="00442838" w:rsidRDefault="008A1961" w:rsidP="008A1961">
            <w:pPr>
              <w:spacing w:line="360" w:lineRule="auto"/>
              <w:rPr>
                <w:sz w:val="24"/>
              </w:rPr>
            </w:pPr>
          </w:p>
        </w:tc>
        <w:tc>
          <w:tcPr>
            <w:tcW w:w="1251" w:type="pct"/>
          </w:tcPr>
          <w:p w14:paraId="262B7F4A" w14:textId="77777777" w:rsidR="008A1961" w:rsidRPr="00442838" w:rsidRDefault="008A1961" w:rsidP="008A1961">
            <w:pPr>
              <w:spacing w:line="360" w:lineRule="auto"/>
              <w:rPr>
                <w:sz w:val="24"/>
              </w:rPr>
            </w:pPr>
          </w:p>
        </w:tc>
        <w:tc>
          <w:tcPr>
            <w:tcW w:w="1250" w:type="pct"/>
          </w:tcPr>
          <w:p w14:paraId="6DBEFCCB" w14:textId="77777777" w:rsidR="008A1961" w:rsidRPr="00442838" w:rsidRDefault="008A1961" w:rsidP="008A1961">
            <w:pPr>
              <w:spacing w:line="360" w:lineRule="auto"/>
              <w:rPr>
                <w:sz w:val="24"/>
              </w:rPr>
            </w:pPr>
          </w:p>
        </w:tc>
      </w:tr>
      <w:tr w:rsidR="008A1961" w:rsidRPr="00442838" w14:paraId="2FD1960D" w14:textId="77777777" w:rsidTr="008A1961">
        <w:tc>
          <w:tcPr>
            <w:tcW w:w="1250" w:type="pct"/>
          </w:tcPr>
          <w:p w14:paraId="16470B96" w14:textId="77777777" w:rsidR="008A1961" w:rsidRPr="00442838" w:rsidRDefault="008A1961" w:rsidP="008A1961">
            <w:pPr>
              <w:spacing w:line="360" w:lineRule="auto"/>
              <w:rPr>
                <w:sz w:val="24"/>
              </w:rPr>
            </w:pPr>
          </w:p>
        </w:tc>
        <w:tc>
          <w:tcPr>
            <w:tcW w:w="1249" w:type="pct"/>
          </w:tcPr>
          <w:p w14:paraId="3E94482B" w14:textId="77777777" w:rsidR="008A1961" w:rsidRPr="00442838" w:rsidRDefault="008A1961" w:rsidP="008A1961">
            <w:pPr>
              <w:spacing w:line="360" w:lineRule="auto"/>
              <w:rPr>
                <w:sz w:val="24"/>
              </w:rPr>
            </w:pPr>
          </w:p>
        </w:tc>
        <w:tc>
          <w:tcPr>
            <w:tcW w:w="1251" w:type="pct"/>
          </w:tcPr>
          <w:p w14:paraId="59A168D2" w14:textId="77777777" w:rsidR="008A1961" w:rsidRPr="00442838" w:rsidRDefault="008A1961" w:rsidP="008A1961">
            <w:pPr>
              <w:spacing w:line="360" w:lineRule="auto"/>
              <w:rPr>
                <w:sz w:val="24"/>
              </w:rPr>
            </w:pPr>
          </w:p>
        </w:tc>
        <w:tc>
          <w:tcPr>
            <w:tcW w:w="1250" w:type="pct"/>
          </w:tcPr>
          <w:p w14:paraId="203F19E8" w14:textId="77777777" w:rsidR="008A1961" w:rsidRPr="00442838" w:rsidRDefault="008A1961" w:rsidP="008A1961">
            <w:pPr>
              <w:spacing w:line="360" w:lineRule="auto"/>
              <w:rPr>
                <w:sz w:val="24"/>
              </w:rPr>
            </w:pPr>
          </w:p>
        </w:tc>
      </w:tr>
      <w:tr w:rsidR="008A1961" w:rsidRPr="00442838" w14:paraId="051E2502" w14:textId="77777777" w:rsidTr="008A1961">
        <w:tc>
          <w:tcPr>
            <w:tcW w:w="1250" w:type="pct"/>
          </w:tcPr>
          <w:p w14:paraId="1676301D" w14:textId="77777777" w:rsidR="008A1961" w:rsidRPr="00442838" w:rsidRDefault="008A1961" w:rsidP="008A1961">
            <w:pPr>
              <w:spacing w:line="360" w:lineRule="auto"/>
              <w:rPr>
                <w:sz w:val="24"/>
              </w:rPr>
            </w:pPr>
          </w:p>
        </w:tc>
        <w:tc>
          <w:tcPr>
            <w:tcW w:w="1249" w:type="pct"/>
          </w:tcPr>
          <w:p w14:paraId="4F2095A3" w14:textId="77777777" w:rsidR="008A1961" w:rsidRPr="00442838" w:rsidRDefault="008A1961" w:rsidP="008A1961">
            <w:pPr>
              <w:spacing w:line="360" w:lineRule="auto"/>
              <w:rPr>
                <w:sz w:val="24"/>
              </w:rPr>
            </w:pPr>
          </w:p>
        </w:tc>
        <w:tc>
          <w:tcPr>
            <w:tcW w:w="1251" w:type="pct"/>
          </w:tcPr>
          <w:p w14:paraId="30196489" w14:textId="77777777" w:rsidR="008A1961" w:rsidRPr="00442838" w:rsidRDefault="008A1961" w:rsidP="008A1961">
            <w:pPr>
              <w:spacing w:line="360" w:lineRule="auto"/>
              <w:rPr>
                <w:sz w:val="24"/>
              </w:rPr>
            </w:pPr>
          </w:p>
        </w:tc>
        <w:tc>
          <w:tcPr>
            <w:tcW w:w="1250" w:type="pct"/>
          </w:tcPr>
          <w:p w14:paraId="593298D6" w14:textId="77777777" w:rsidR="008A1961" w:rsidRPr="00442838" w:rsidRDefault="008A1961" w:rsidP="008A1961">
            <w:pPr>
              <w:spacing w:line="360" w:lineRule="auto"/>
              <w:rPr>
                <w:sz w:val="24"/>
              </w:rPr>
            </w:pPr>
          </w:p>
        </w:tc>
      </w:tr>
      <w:tr w:rsidR="008A1961" w:rsidRPr="00442838" w14:paraId="2041492C" w14:textId="77777777" w:rsidTr="008A1961">
        <w:tc>
          <w:tcPr>
            <w:tcW w:w="1250" w:type="pct"/>
          </w:tcPr>
          <w:p w14:paraId="707E7A57" w14:textId="77777777" w:rsidR="008A1961" w:rsidRPr="00442838" w:rsidRDefault="008A1961" w:rsidP="008A1961">
            <w:pPr>
              <w:spacing w:line="360" w:lineRule="auto"/>
              <w:rPr>
                <w:sz w:val="24"/>
              </w:rPr>
            </w:pPr>
          </w:p>
        </w:tc>
        <w:tc>
          <w:tcPr>
            <w:tcW w:w="1249" w:type="pct"/>
          </w:tcPr>
          <w:p w14:paraId="3F2859C9" w14:textId="77777777" w:rsidR="008A1961" w:rsidRPr="00442838" w:rsidRDefault="008A1961" w:rsidP="008A1961">
            <w:pPr>
              <w:spacing w:line="360" w:lineRule="auto"/>
              <w:rPr>
                <w:sz w:val="24"/>
              </w:rPr>
            </w:pPr>
          </w:p>
        </w:tc>
        <w:tc>
          <w:tcPr>
            <w:tcW w:w="1251" w:type="pct"/>
          </w:tcPr>
          <w:p w14:paraId="0A09495E" w14:textId="77777777" w:rsidR="008A1961" w:rsidRPr="00442838" w:rsidRDefault="008A1961" w:rsidP="008A1961">
            <w:pPr>
              <w:spacing w:line="360" w:lineRule="auto"/>
              <w:rPr>
                <w:sz w:val="24"/>
              </w:rPr>
            </w:pPr>
          </w:p>
        </w:tc>
        <w:tc>
          <w:tcPr>
            <w:tcW w:w="1250" w:type="pct"/>
          </w:tcPr>
          <w:p w14:paraId="21504A5B" w14:textId="77777777" w:rsidR="008A1961" w:rsidRPr="00442838" w:rsidRDefault="008A1961" w:rsidP="008A1961">
            <w:pPr>
              <w:spacing w:line="360" w:lineRule="auto"/>
              <w:rPr>
                <w:sz w:val="24"/>
              </w:rPr>
            </w:pPr>
          </w:p>
        </w:tc>
      </w:tr>
      <w:tr w:rsidR="008A1961" w:rsidRPr="00442838" w14:paraId="1E0DED12" w14:textId="77777777" w:rsidTr="008A1961">
        <w:tc>
          <w:tcPr>
            <w:tcW w:w="1250" w:type="pct"/>
          </w:tcPr>
          <w:p w14:paraId="03A0D4BC" w14:textId="77777777" w:rsidR="008A1961" w:rsidRPr="00442838" w:rsidRDefault="008A1961" w:rsidP="008A1961">
            <w:pPr>
              <w:spacing w:line="360" w:lineRule="auto"/>
              <w:rPr>
                <w:sz w:val="24"/>
              </w:rPr>
            </w:pPr>
          </w:p>
        </w:tc>
        <w:tc>
          <w:tcPr>
            <w:tcW w:w="1249" w:type="pct"/>
          </w:tcPr>
          <w:p w14:paraId="4C0DE92B" w14:textId="77777777" w:rsidR="008A1961" w:rsidRPr="00442838" w:rsidRDefault="008A1961" w:rsidP="008A1961">
            <w:pPr>
              <w:spacing w:line="360" w:lineRule="auto"/>
              <w:rPr>
                <w:sz w:val="24"/>
              </w:rPr>
            </w:pPr>
          </w:p>
        </w:tc>
        <w:tc>
          <w:tcPr>
            <w:tcW w:w="1251" w:type="pct"/>
          </w:tcPr>
          <w:p w14:paraId="4CB6EB4A" w14:textId="77777777" w:rsidR="008A1961" w:rsidRPr="00442838" w:rsidRDefault="008A1961" w:rsidP="008A1961">
            <w:pPr>
              <w:spacing w:line="360" w:lineRule="auto"/>
              <w:rPr>
                <w:sz w:val="24"/>
              </w:rPr>
            </w:pPr>
          </w:p>
        </w:tc>
        <w:tc>
          <w:tcPr>
            <w:tcW w:w="1250" w:type="pct"/>
          </w:tcPr>
          <w:p w14:paraId="206D5977" w14:textId="77777777" w:rsidR="008A1961" w:rsidRPr="00442838" w:rsidRDefault="008A1961" w:rsidP="008A1961">
            <w:pPr>
              <w:spacing w:line="360" w:lineRule="auto"/>
              <w:rPr>
                <w:sz w:val="24"/>
              </w:rPr>
            </w:pPr>
          </w:p>
        </w:tc>
      </w:tr>
      <w:tr w:rsidR="008A1961" w:rsidRPr="00442838" w14:paraId="7EEF9542" w14:textId="77777777" w:rsidTr="008A1961">
        <w:tc>
          <w:tcPr>
            <w:tcW w:w="1250" w:type="pct"/>
          </w:tcPr>
          <w:p w14:paraId="174C7FEB" w14:textId="77777777" w:rsidR="008A1961" w:rsidRPr="00442838" w:rsidRDefault="008A1961" w:rsidP="008A1961">
            <w:pPr>
              <w:spacing w:line="360" w:lineRule="auto"/>
              <w:rPr>
                <w:sz w:val="24"/>
              </w:rPr>
            </w:pPr>
          </w:p>
        </w:tc>
        <w:tc>
          <w:tcPr>
            <w:tcW w:w="1249" w:type="pct"/>
          </w:tcPr>
          <w:p w14:paraId="6CD40C92" w14:textId="77777777" w:rsidR="008A1961" w:rsidRPr="00442838" w:rsidRDefault="008A1961" w:rsidP="008A1961">
            <w:pPr>
              <w:spacing w:line="360" w:lineRule="auto"/>
              <w:rPr>
                <w:sz w:val="24"/>
              </w:rPr>
            </w:pPr>
          </w:p>
        </w:tc>
        <w:tc>
          <w:tcPr>
            <w:tcW w:w="1251" w:type="pct"/>
          </w:tcPr>
          <w:p w14:paraId="1DF331B4" w14:textId="77777777" w:rsidR="008A1961" w:rsidRPr="00442838" w:rsidRDefault="008A1961" w:rsidP="008A1961">
            <w:pPr>
              <w:spacing w:line="360" w:lineRule="auto"/>
              <w:rPr>
                <w:sz w:val="24"/>
              </w:rPr>
            </w:pPr>
          </w:p>
        </w:tc>
        <w:tc>
          <w:tcPr>
            <w:tcW w:w="1250" w:type="pct"/>
          </w:tcPr>
          <w:p w14:paraId="15C69930" w14:textId="77777777" w:rsidR="008A1961" w:rsidRPr="00442838" w:rsidRDefault="008A1961" w:rsidP="008A1961">
            <w:pPr>
              <w:spacing w:line="360" w:lineRule="auto"/>
              <w:rPr>
                <w:sz w:val="24"/>
              </w:rPr>
            </w:pPr>
          </w:p>
        </w:tc>
      </w:tr>
      <w:tr w:rsidR="008A1961" w:rsidRPr="00442838" w14:paraId="42BD5FB1" w14:textId="77777777" w:rsidTr="008A1961">
        <w:tc>
          <w:tcPr>
            <w:tcW w:w="1250" w:type="pct"/>
          </w:tcPr>
          <w:p w14:paraId="483E087A" w14:textId="77777777" w:rsidR="008A1961" w:rsidRPr="00442838" w:rsidRDefault="008A1961" w:rsidP="008A1961">
            <w:pPr>
              <w:spacing w:line="360" w:lineRule="auto"/>
              <w:rPr>
                <w:sz w:val="24"/>
              </w:rPr>
            </w:pPr>
          </w:p>
        </w:tc>
        <w:tc>
          <w:tcPr>
            <w:tcW w:w="1249" w:type="pct"/>
          </w:tcPr>
          <w:p w14:paraId="0ED801C5" w14:textId="77777777" w:rsidR="008A1961" w:rsidRPr="00442838" w:rsidRDefault="008A1961" w:rsidP="008A1961">
            <w:pPr>
              <w:spacing w:line="360" w:lineRule="auto"/>
              <w:rPr>
                <w:sz w:val="24"/>
              </w:rPr>
            </w:pPr>
          </w:p>
        </w:tc>
        <w:tc>
          <w:tcPr>
            <w:tcW w:w="1251" w:type="pct"/>
          </w:tcPr>
          <w:p w14:paraId="0FC8A70E" w14:textId="77777777" w:rsidR="008A1961" w:rsidRPr="00442838" w:rsidRDefault="008A1961" w:rsidP="008A1961">
            <w:pPr>
              <w:spacing w:line="360" w:lineRule="auto"/>
              <w:rPr>
                <w:sz w:val="24"/>
              </w:rPr>
            </w:pPr>
          </w:p>
        </w:tc>
        <w:tc>
          <w:tcPr>
            <w:tcW w:w="1250" w:type="pct"/>
          </w:tcPr>
          <w:p w14:paraId="1FBD7850" w14:textId="77777777" w:rsidR="008A1961" w:rsidRPr="00442838" w:rsidRDefault="008A1961" w:rsidP="008A1961">
            <w:pPr>
              <w:spacing w:line="360" w:lineRule="auto"/>
              <w:rPr>
                <w:sz w:val="24"/>
              </w:rPr>
            </w:pPr>
          </w:p>
        </w:tc>
      </w:tr>
      <w:tr w:rsidR="008A1961" w:rsidRPr="00442838" w14:paraId="3FA50AA2" w14:textId="77777777" w:rsidTr="008A1961">
        <w:tc>
          <w:tcPr>
            <w:tcW w:w="1250" w:type="pct"/>
          </w:tcPr>
          <w:p w14:paraId="760CDFD7" w14:textId="77777777" w:rsidR="008A1961" w:rsidRPr="00442838" w:rsidRDefault="008A1961" w:rsidP="008A1961">
            <w:pPr>
              <w:spacing w:line="360" w:lineRule="auto"/>
              <w:rPr>
                <w:sz w:val="24"/>
              </w:rPr>
            </w:pPr>
          </w:p>
        </w:tc>
        <w:tc>
          <w:tcPr>
            <w:tcW w:w="1249" w:type="pct"/>
          </w:tcPr>
          <w:p w14:paraId="66F43370" w14:textId="77777777" w:rsidR="008A1961" w:rsidRPr="00442838" w:rsidRDefault="008A1961" w:rsidP="008A1961">
            <w:pPr>
              <w:spacing w:line="360" w:lineRule="auto"/>
              <w:rPr>
                <w:sz w:val="24"/>
              </w:rPr>
            </w:pPr>
          </w:p>
        </w:tc>
        <w:tc>
          <w:tcPr>
            <w:tcW w:w="1251" w:type="pct"/>
          </w:tcPr>
          <w:p w14:paraId="4166451A" w14:textId="77777777" w:rsidR="008A1961" w:rsidRPr="00442838" w:rsidRDefault="008A1961" w:rsidP="008A1961">
            <w:pPr>
              <w:spacing w:line="360" w:lineRule="auto"/>
              <w:rPr>
                <w:sz w:val="24"/>
              </w:rPr>
            </w:pPr>
          </w:p>
        </w:tc>
        <w:tc>
          <w:tcPr>
            <w:tcW w:w="1250" w:type="pct"/>
          </w:tcPr>
          <w:p w14:paraId="0B75C220" w14:textId="77777777" w:rsidR="008A1961" w:rsidRPr="00442838" w:rsidRDefault="008A1961" w:rsidP="008A1961">
            <w:pPr>
              <w:spacing w:line="360" w:lineRule="auto"/>
              <w:rPr>
                <w:sz w:val="24"/>
              </w:rPr>
            </w:pPr>
          </w:p>
        </w:tc>
      </w:tr>
      <w:tr w:rsidR="008A1961" w:rsidRPr="00442838" w14:paraId="072AD230" w14:textId="77777777" w:rsidTr="008A1961">
        <w:tc>
          <w:tcPr>
            <w:tcW w:w="1250" w:type="pct"/>
          </w:tcPr>
          <w:p w14:paraId="3995CDDB" w14:textId="77777777" w:rsidR="008A1961" w:rsidRPr="00442838" w:rsidRDefault="008A1961" w:rsidP="008A1961">
            <w:pPr>
              <w:spacing w:line="360" w:lineRule="auto"/>
              <w:rPr>
                <w:sz w:val="24"/>
              </w:rPr>
            </w:pPr>
          </w:p>
        </w:tc>
        <w:tc>
          <w:tcPr>
            <w:tcW w:w="1249" w:type="pct"/>
          </w:tcPr>
          <w:p w14:paraId="43071EB4" w14:textId="77777777" w:rsidR="008A1961" w:rsidRPr="00442838" w:rsidRDefault="008A1961" w:rsidP="008A1961">
            <w:pPr>
              <w:spacing w:line="360" w:lineRule="auto"/>
              <w:rPr>
                <w:sz w:val="24"/>
              </w:rPr>
            </w:pPr>
          </w:p>
        </w:tc>
        <w:tc>
          <w:tcPr>
            <w:tcW w:w="1251" w:type="pct"/>
          </w:tcPr>
          <w:p w14:paraId="0331B88F" w14:textId="77777777" w:rsidR="008A1961" w:rsidRPr="00442838" w:rsidRDefault="008A1961" w:rsidP="008A1961">
            <w:pPr>
              <w:spacing w:line="360" w:lineRule="auto"/>
              <w:rPr>
                <w:sz w:val="24"/>
              </w:rPr>
            </w:pPr>
          </w:p>
        </w:tc>
        <w:tc>
          <w:tcPr>
            <w:tcW w:w="1250" w:type="pct"/>
          </w:tcPr>
          <w:p w14:paraId="2581FF45" w14:textId="77777777" w:rsidR="008A1961" w:rsidRPr="00442838" w:rsidRDefault="008A1961" w:rsidP="008A1961">
            <w:pPr>
              <w:spacing w:line="360" w:lineRule="auto"/>
              <w:rPr>
                <w:sz w:val="24"/>
              </w:rPr>
            </w:pPr>
          </w:p>
        </w:tc>
      </w:tr>
      <w:tr w:rsidR="008A1961" w:rsidRPr="00442838" w14:paraId="5502C638" w14:textId="77777777" w:rsidTr="008A1961">
        <w:tc>
          <w:tcPr>
            <w:tcW w:w="1250" w:type="pct"/>
          </w:tcPr>
          <w:p w14:paraId="10CE36EF" w14:textId="77777777" w:rsidR="008A1961" w:rsidRPr="00442838" w:rsidRDefault="008A1961" w:rsidP="008A1961">
            <w:pPr>
              <w:spacing w:line="360" w:lineRule="auto"/>
              <w:rPr>
                <w:sz w:val="24"/>
              </w:rPr>
            </w:pPr>
          </w:p>
        </w:tc>
        <w:tc>
          <w:tcPr>
            <w:tcW w:w="1249" w:type="pct"/>
          </w:tcPr>
          <w:p w14:paraId="521E2AD7" w14:textId="77777777" w:rsidR="008A1961" w:rsidRPr="00442838" w:rsidRDefault="008A1961" w:rsidP="008A1961">
            <w:pPr>
              <w:spacing w:line="360" w:lineRule="auto"/>
              <w:rPr>
                <w:sz w:val="24"/>
              </w:rPr>
            </w:pPr>
          </w:p>
        </w:tc>
        <w:tc>
          <w:tcPr>
            <w:tcW w:w="1251" w:type="pct"/>
          </w:tcPr>
          <w:p w14:paraId="6A5E66E6" w14:textId="77777777" w:rsidR="008A1961" w:rsidRPr="00442838" w:rsidRDefault="008A1961" w:rsidP="008A1961">
            <w:pPr>
              <w:spacing w:line="360" w:lineRule="auto"/>
              <w:rPr>
                <w:sz w:val="24"/>
              </w:rPr>
            </w:pPr>
          </w:p>
        </w:tc>
        <w:tc>
          <w:tcPr>
            <w:tcW w:w="1250" w:type="pct"/>
          </w:tcPr>
          <w:p w14:paraId="429E7BDE" w14:textId="77777777" w:rsidR="008A1961" w:rsidRPr="00442838" w:rsidRDefault="008A1961" w:rsidP="008A1961">
            <w:pPr>
              <w:spacing w:line="360" w:lineRule="auto"/>
              <w:rPr>
                <w:sz w:val="24"/>
              </w:rPr>
            </w:pPr>
          </w:p>
        </w:tc>
      </w:tr>
      <w:tr w:rsidR="008A1961" w:rsidRPr="00442838" w14:paraId="1912A3CE" w14:textId="77777777" w:rsidTr="008A1961">
        <w:tc>
          <w:tcPr>
            <w:tcW w:w="1250" w:type="pct"/>
          </w:tcPr>
          <w:p w14:paraId="667B32A0" w14:textId="77777777" w:rsidR="008A1961" w:rsidRPr="00442838" w:rsidRDefault="008A1961" w:rsidP="008A1961">
            <w:pPr>
              <w:spacing w:line="360" w:lineRule="auto"/>
              <w:rPr>
                <w:sz w:val="24"/>
              </w:rPr>
            </w:pPr>
          </w:p>
        </w:tc>
        <w:tc>
          <w:tcPr>
            <w:tcW w:w="1249" w:type="pct"/>
          </w:tcPr>
          <w:p w14:paraId="1F520DA0" w14:textId="77777777" w:rsidR="008A1961" w:rsidRPr="00442838" w:rsidRDefault="008A1961" w:rsidP="008A1961">
            <w:pPr>
              <w:spacing w:line="360" w:lineRule="auto"/>
              <w:rPr>
                <w:sz w:val="24"/>
              </w:rPr>
            </w:pPr>
          </w:p>
        </w:tc>
        <w:tc>
          <w:tcPr>
            <w:tcW w:w="1251" w:type="pct"/>
          </w:tcPr>
          <w:p w14:paraId="29E18360" w14:textId="77777777" w:rsidR="008A1961" w:rsidRPr="00442838" w:rsidRDefault="008A1961" w:rsidP="008A1961">
            <w:pPr>
              <w:spacing w:line="360" w:lineRule="auto"/>
              <w:rPr>
                <w:sz w:val="24"/>
              </w:rPr>
            </w:pPr>
          </w:p>
        </w:tc>
        <w:tc>
          <w:tcPr>
            <w:tcW w:w="1250" w:type="pct"/>
          </w:tcPr>
          <w:p w14:paraId="4B79C1F5" w14:textId="77777777" w:rsidR="008A1961" w:rsidRPr="00442838" w:rsidRDefault="008A1961" w:rsidP="008A1961">
            <w:pPr>
              <w:spacing w:line="360" w:lineRule="auto"/>
              <w:rPr>
                <w:sz w:val="24"/>
              </w:rPr>
            </w:pPr>
          </w:p>
        </w:tc>
      </w:tr>
      <w:tr w:rsidR="008A1961" w:rsidRPr="00442838" w14:paraId="54E10167" w14:textId="77777777" w:rsidTr="008A1961">
        <w:tc>
          <w:tcPr>
            <w:tcW w:w="1250" w:type="pct"/>
          </w:tcPr>
          <w:p w14:paraId="7B22DA78" w14:textId="77777777" w:rsidR="008A1961" w:rsidRPr="00442838" w:rsidRDefault="008A1961" w:rsidP="008A1961">
            <w:pPr>
              <w:spacing w:line="360" w:lineRule="auto"/>
              <w:rPr>
                <w:sz w:val="24"/>
              </w:rPr>
            </w:pPr>
          </w:p>
        </w:tc>
        <w:tc>
          <w:tcPr>
            <w:tcW w:w="1249" w:type="pct"/>
          </w:tcPr>
          <w:p w14:paraId="0324161F" w14:textId="77777777" w:rsidR="008A1961" w:rsidRPr="00442838" w:rsidRDefault="008A1961" w:rsidP="008A1961">
            <w:pPr>
              <w:spacing w:line="360" w:lineRule="auto"/>
              <w:rPr>
                <w:sz w:val="24"/>
              </w:rPr>
            </w:pPr>
          </w:p>
        </w:tc>
        <w:tc>
          <w:tcPr>
            <w:tcW w:w="1251" w:type="pct"/>
          </w:tcPr>
          <w:p w14:paraId="1A7165BA" w14:textId="77777777" w:rsidR="008A1961" w:rsidRPr="00442838" w:rsidRDefault="008A1961" w:rsidP="008A1961">
            <w:pPr>
              <w:spacing w:line="360" w:lineRule="auto"/>
              <w:rPr>
                <w:sz w:val="24"/>
              </w:rPr>
            </w:pPr>
          </w:p>
        </w:tc>
        <w:tc>
          <w:tcPr>
            <w:tcW w:w="1250" w:type="pct"/>
          </w:tcPr>
          <w:p w14:paraId="0B584879" w14:textId="77777777" w:rsidR="008A1961" w:rsidRPr="00442838" w:rsidRDefault="008A1961" w:rsidP="008A1961">
            <w:pPr>
              <w:spacing w:line="360" w:lineRule="auto"/>
              <w:rPr>
                <w:sz w:val="24"/>
              </w:rPr>
            </w:pPr>
          </w:p>
        </w:tc>
      </w:tr>
      <w:tr w:rsidR="008A1961" w:rsidRPr="00442838" w14:paraId="1961F2CF" w14:textId="77777777" w:rsidTr="008A1961">
        <w:tc>
          <w:tcPr>
            <w:tcW w:w="1250" w:type="pct"/>
          </w:tcPr>
          <w:p w14:paraId="56FFB624" w14:textId="77777777" w:rsidR="008A1961" w:rsidRPr="00442838" w:rsidRDefault="008A1961" w:rsidP="008A1961">
            <w:pPr>
              <w:spacing w:line="360" w:lineRule="auto"/>
              <w:rPr>
                <w:sz w:val="24"/>
              </w:rPr>
            </w:pPr>
          </w:p>
        </w:tc>
        <w:tc>
          <w:tcPr>
            <w:tcW w:w="1249" w:type="pct"/>
          </w:tcPr>
          <w:p w14:paraId="2AFB683C" w14:textId="77777777" w:rsidR="008A1961" w:rsidRPr="00442838" w:rsidRDefault="008A1961" w:rsidP="008A1961">
            <w:pPr>
              <w:spacing w:line="360" w:lineRule="auto"/>
              <w:rPr>
                <w:sz w:val="24"/>
              </w:rPr>
            </w:pPr>
          </w:p>
        </w:tc>
        <w:tc>
          <w:tcPr>
            <w:tcW w:w="1251" w:type="pct"/>
          </w:tcPr>
          <w:p w14:paraId="09DA8185" w14:textId="77777777" w:rsidR="008A1961" w:rsidRPr="00442838" w:rsidRDefault="008A1961" w:rsidP="008A1961">
            <w:pPr>
              <w:spacing w:line="360" w:lineRule="auto"/>
              <w:rPr>
                <w:sz w:val="24"/>
              </w:rPr>
            </w:pPr>
          </w:p>
        </w:tc>
        <w:tc>
          <w:tcPr>
            <w:tcW w:w="1250" w:type="pct"/>
          </w:tcPr>
          <w:p w14:paraId="1EA775E1" w14:textId="77777777" w:rsidR="008A1961" w:rsidRPr="00442838" w:rsidRDefault="008A1961" w:rsidP="008A1961">
            <w:pPr>
              <w:spacing w:line="360" w:lineRule="auto"/>
              <w:rPr>
                <w:sz w:val="24"/>
              </w:rPr>
            </w:pPr>
          </w:p>
        </w:tc>
      </w:tr>
      <w:tr w:rsidR="008A1961" w:rsidRPr="00442838" w14:paraId="2E0507B1" w14:textId="77777777" w:rsidTr="008A1961">
        <w:tc>
          <w:tcPr>
            <w:tcW w:w="1250" w:type="pct"/>
          </w:tcPr>
          <w:p w14:paraId="5DACC045" w14:textId="77777777" w:rsidR="008A1961" w:rsidRPr="00442838" w:rsidRDefault="008A1961" w:rsidP="008A1961">
            <w:pPr>
              <w:spacing w:line="360" w:lineRule="auto"/>
              <w:rPr>
                <w:sz w:val="24"/>
              </w:rPr>
            </w:pPr>
          </w:p>
        </w:tc>
        <w:tc>
          <w:tcPr>
            <w:tcW w:w="1249" w:type="pct"/>
          </w:tcPr>
          <w:p w14:paraId="47590570" w14:textId="77777777" w:rsidR="008A1961" w:rsidRPr="00442838" w:rsidRDefault="008A1961" w:rsidP="008A1961">
            <w:pPr>
              <w:spacing w:line="360" w:lineRule="auto"/>
              <w:rPr>
                <w:sz w:val="24"/>
              </w:rPr>
            </w:pPr>
          </w:p>
        </w:tc>
        <w:tc>
          <w:tcPr>
            <w:tcW w:w="1251" w:type="pct"/>
          </w:tcPr>
          <w:p w14:paraId="3D326285" w14:textId="77777777" w:rsidR="008A1961" w:rsidRPr="00442838" w:rsidRDefault="008A1961" w:rsidP="008A1961">
            <w:pPr>
              <w:spacing w:line="360" w:lineRule="auto"/>
              <w:rPr>
                <w:sz w:val="24"/>
              </w:rPr>
            </w:pPr>
          </w:p>
        </w:tc>
        <w:tc>
          <w:tcPr>
            <w:tcW w:w="1250" w:type="pct"/>
          </w:tcPr>
          <w:p w14:paraId="50FA5112" w14:textId="77777777" w:rsidR="008A1961" w:rsidRPr="00442838" w:rsidRDefault="008A1961" w:rsidP="008A1961">
            <w:pPr>
              <w:spacing w:line="360" w:lineRule="auto"/>
              <w:rPr>
                <w:sz w:val="24"/>
              </w:rPr>
            </w:pPr>
          </w:p>
        </w:tc>
      </w:tr>
      <w:tr w:rsidR="008A1961" w:rsidRPr="00442838" w14:paraId="4453FAF0" w14:textId="77777777" w:rsidTr="008A1961">
        <w:tc>
          <w:tcPr>
            <w:tcW w:w="1250" w:type="pct"/>
          </w:tcPr>
          <w:p w14:paraId="1204D736" w14:textId="77777777" w:rsidR="008A1961" w:rsidRPr="00442838" w:rsidRDefault="008A1961" w:rsidP="008A1961">
            <w:pPr>
              <w:spacing w:line="360" w:lineRule="auto"/>
              <w:rPr>
                <w:sz w:val="24"/>
              </w:rPr>
            </w:pPr>
          </w:p>
        </w:tc>
        <w:tc>
          <w:tcPr>
            <w:tcW w:w="1249" w:type="pct"/>
          </w:tcPr>
          <w:p w14:paraId="5EC0F826" w14:textId="77777777" w:rsidR="008A1961" w:rsidRPr="00442838" w:rsidRDefault="008A1961" w:rsidP="008A1961">
            <w:pPr>
              <w:spacing w:line="360" w:lineRule="auto"/>
              <w:rPr>
                <w:sz w:val="24"/>
              </w:rPr>
            </w:pPr>
          </w:p>
        </w:tc>
        <w:tc>
          <w:tcPr>
            <w:tcW w:w="1251" w:type="pct"/>
          </w:tcPr>
          <w:p w14:paraId="2BFCB939" w14:textId="77777777" w:rsidR="008A1961" w:rsidRPr="00442838" w:rsidRDefault="008A1961" w:rsidP="008A1961">
            <w:pPr>
              <w:spacing w:line="360" w:lineRule="auto"/>
              <w:rPr>
                <w:sz w:val="24"/>
              </w:rPr>
            </w:pPr>
          </w:p>
        </w:tc>
        <w:tc>
          <w:tcPr>
            <w:tcW w:w="1250" w:type="pct"/>
          </w:tcPr>
          <w:p w14:paraId="195A9D5F" w14:textId="77777777" w:rsidR="008A1961" w:rsidRPr="00442838" w:rsidRDefault="008A1961" w:rsidP="008A1961">
            <w:pPr>
              <w:spacing w:line="360" w:lineRule="auto"/>
              <w:rPr>
                <w:sz w:val="24"/>
              </w:rPr>
            </w:pPr>
          </w:p>
        </w:tc>
      </w:tr>
      <w:tr w:rsidR="008A1961" w:rsidRPr="00442838" w14:paraId="1D4C0ECC" w14:textId="77777777" w:rsidTr="008A1961">
        <w:tc>
          <w:tcPr>
            <w:tcW w:w="1250" w:type="pct"/>
          </w:tcPr>
          <w:p w14:paraId="64CE9038" w14:textId="77777777" w:rsidR="008A1961" w:rsidRPr="00442838" w:rsidRDefault="008A1961" w:rsidP="008A1961">
            <w:pPr>
              <w:spacing w:line="360" w:lineRule="auto"/>
              <w:rPr>
                <w:sz w:val="24"/>
              </w:rPr>
            </w:pPr>
          </w:p>
        </w:tc>
        <w:tc>
          <w:tcPr>
            <w:tcW w:w="1249" w:type="pct"/>
          </w:tcPr>
          <w:p w14:paraId="637F95AC" w14:textId="77777777" w:rsidR="008A1961" w:rsidRPr="00442838" w:rsidRDefault="008A1961" w:rsidP="008A1961">
            <w:pPr>
              <w:spacing w:line="360" w:lineRule="auto"/>
              <w:rPr>
                <w:sz w:val="24"/>
              </w:rPr>
            </w:pPr>
          </w:p>
        </w:tc>
        <w:tc>
          <w:tcPr>
            <w:tcW w:w="1251" w:type="pct"/>
          </w:tcPr>
          <w:p w14:paraId="309DE5D1" w14:textId="77777777" w:rsidR="008A1961" w:rsidRPr="00442838" w:rsidRDefault="008A1961" w:rsidP="008A1961">
            <w:pPr>
              <w:spacing w:line="360" w:lineRule="auto"/>
              <w:rPr>
                <w:sz w:val="24"/>
              </w:rPr>
            </w:pPr>
          </w:p>
        </w:tc>
        <w:tc>
          <w:tcPr>
            <w:tcW w:w="1250" w:type="pct"/>
          </w:tcPr>
          <w:p w14:paraId="34863FD8" w14:textId="77777777" w:rsidR="008A1961" w:rsidRPr="00442838" w:rsidRDefault="008A1961" w:rsidP="008A1961">
            <w:pPr>
              <w:spacing w:line="360" w:lineRule="auto"/>
              <w:rPr>
                <w:sz w:val="24"/>
              </w:rPr>
            </w:pPr>
          </w:p>
        </w:tc>
      </w:tr>
      <w:tr w:rsidR="008A1961" w:rsidRPr="00442838" w14:paraId="44DBB2D8" w14:textId="77777777" w:rsidTr="008A1961">
        <w:tc>
          <w:tcPr>
            <w:tcW w:w="1250" w:type="pct"/>
          </w:tcPr>
          <w:p w14:paraId="09E06CF9" w14:textId="77777777" w:rsidR="008A1961" w:rsidRPr="00442838" w:rsidRDefault="008A1961" w:rsidP="008A1961">
            <w:pPr>
              <w:spacing w:line="360" w:lineRule="auto"/>
              <w:rPr>
                <w:sz w:val="24"/>
              </w:rPr>
            </w:pPr>
          </w:p>
        </w:tc>
        <w:tc>
          <w:tcPr>
            <w:tcW w:w="1249" w:type="pct"/>
          </w:tcPr>
          <w:p w14:paraId="01C13D2A" w14:textId="77777777" w:rsidR="008A1961" w:rsidRPr="00442838" w:rsidRDefault="008A1961" w:rsidP="008A1961">
            <w:pPr>
              <w:spacing w:line="360" w:lineRule="auto"/>
              <w:rPr>
                <w:sz w:val="24"/>
              </w:rPr>
            </w:pPr>
          </w:p>
        </w:tc>
        <w:tc>
          <w:tcPr>
            <w:tcW w:w="1251" w:type="pct"/>
          </w:tcPr>
          <w:p w14:paraId="6D542A47" w14:textId="77777777" w:rsidR="008A1961" w:rsidRPr="00442838" w:rsidRDefault="008A1961" w:rsidP="008A1961">
            <w:pPr>
              <w:spacing w:line="360" w:lineRule="auto"/>
              <w:rPr>
                <w:sz w:val="24"/>
              </w:rPr>
            </w:pPr>
          </w:p>
        </w:tc>
        <w:tc>
          <w:tcPr>
            <w:tcW w:w="1250" w:type="pct"/>
          </w:tcPr>
          <w:p w14:paraId="50E6E493" w14:textId="77777777" w:rsidR="008A1961" w:rsidRPr="00442838" w:rsidRDefault="008A1961" w:rsidP="008A1961">
            <w:pPr>
              <w:spacing w:line="360" w:lineRule="auto"/>
              <w:rPr>
                <w:sz w:val="24"/>
              </w:rPr>
            </w:pPr>
          </w:p>
        </w:tc>
      </w:tr>
      <w:tr w:rsidR="008A1961" w:rsidRPr="00442838" w14:paraId="5737EA65" w14:textId="77777777" w:rsidTr="008A1961">
        <w:tc>
          <w:tcPr>
            <w:tcW w:w="1250" w:type="pct"/>
          </w:tcPr>
          <w:p w14:paraId="3B68E156" w14:textId="77777777" w:rsidR="008A1961" w:rsidRPr="00442838" w:rsidRDefault="008A1961" w:rsidP="008A1961">
            <w:pPr>
              <w:spacing w:line="360" w:lineRule="auto"/>
              <w:rPr>
                <w:sz w:val="24"/>
              </w:rPr>
            </w:pPr>
          </w:p>
        </w:tc>
        <w:tc>
          <w:tcPr>
            <w:tcW w:w="1249" w:type="pct"/>
          </w:tcPr>
          <w:p w14:paraId="4199640D" w14:textId="77777777" w:rsidR="008A1961" w:rsidRPr="00442838" w:rsidRDefault="008A1961" w:rsidP="008A1961">
            <w:pPr>
              <w:spacing w:line="360" w:lineRule="auto"/>
              <w:rPr>
                <w:sz w:val="24"/>
              </w:rPr>
            </w:pPr>
          </w:p>
        </w:tc>
        <w:tc>
          <w:tcPr>
            <w:tcW w:w="1251" w:type="pct"/>
          </w:tcPr>
          <w:p w14:paraId="34A02F53" w14:textId="77777777" w:rsidR="008A1961" w:rsidRPr="00442838" w:rsidRDefault="008A1961" w:rsidP="008A1961">
            <w:pPr>
              <w:spacing w:line="360" w:lineRule="auto"/>
              <w:rPr>
                <w:sz w:val="24"/>
              </w:rPr>
            </w:pPr>
          </w:p>
        </w:tc>
        <w:tc>
          <w:tcPr>
            <w:tcW w:w="1250" w:type="pct"/>
          </w:tcPr>
          <w:p w14:paraId="00444C83" w14:textId="77777777" w:rsidR="008A1961" w:rsidRPr="00442838" w:rsidRDefault="008A1961" w:rsidP="008A1961">
            <w:pPr>
              <w:spacing w:line="360" w:lineRule="auto"/>
              <w:rPr>
                <w:sz w:val="24"/>
              </w:rPr>
            </w:pPr>
          </w:p>
        </w:tc>
      </w:tr>
      <w:tr w:rsidR="008A1961" w:rsidRPr="00442838" w14:paraId="296E61E0" w14:textId="77777777" w:rsidTr="008A1961">
        <w:tc>
          <w:tcPr>
            <w:tcW w:w="1250" w:type="pct"/>
          </w:tcPr>
          <w:p w14:paraId="1728165D" w14:textId="77777777" w:rsidR="008A1961" w:rsidRPr="00442838" w:rsidRDefault="008A1961" w:rsidP="008A1961">
            <w:pPr>
              <w:spacing w:line="360" w:lineRule="auto"/>
              <w:rPr>
                <w:sz w:val="24"/>
              </w:rPr>
            </w:pPr>
          </w:p>
        </w:tc>
        <w:tc>
          <w:tcPr>
            <w:tcW w:w="1249" w:type="pct"/>
          </w:tcPr>
          <w:p w14:paraId="77EE9E56" w14:textId="77777777" w:rsidR="008A1961" w:rsidRPr="00442838" w:rsidRDefault="008A1961" w:rsidP="008A1961">
            <w:pPr>
              <w:spacing w:line="360" w:lineRule="auto"/>
              <w:rPr>
                <w:sz w:val="24"/>
              </w:rPr>
            </w:pPr>
          </w:p>
        </w:tc>
        <w:tc>
          <w:tcPr>
            <w:tcW w:w="1251" w:type="pct"/>
          </w:tcPr>
          <w:p w14:paraId="183D3E0F" w14:textId="77777777" w:rsidR="008A1961" w:rsidRPr="00442838" w:rsidRDefault="008A1961" w:rsidP="008A1961">
            <w:pPr>
              <w:spacing w:line="360" w:lineRule="auto"/>
              <w:rPr>
                <w:sz w:val="24"/>
              </w:rPr>
            </w:pPr>
          </w:p>
        </w:tc>
        <w:tc>
          <w:tcPr>
            <w:tcW w:w="1250" w:type="pct"/>
          </w:tcPr>
          <w:p w14:paraId="00827FD3" w14:textId="77777777" w:rsidR="008A1961" w:rsidRPr="00442838" w:rsidRDefault="008A1961" w:rsidP="008A1961">
            <w:pPr>
              <w:spacing w:line="360" w:lineRule="auto"/>
              <w:rPr>
                <w:sz w:val="24"/>
              </w:rPr>
            </w:pPr>
          </w:p>
        </w:tc>
      </w:tr>
      <w:tr w:rsidR="008A1961" w:rsidRPr="00442838" w14:paraId="5FAAFCA9" w14:textId="77777777" w:rsidTr="008A1961">
        <w:tc>
          <w:tcPr>
            <w:tcW w:w="1250" w:type="pct"/>
          </w:tcPr>
          <w:p w14:paraId="0AAD85E7" w14:textId="77777777" w:rsidR="008A1961" w:rsidRPr="00442838" w:rsidRDefault="008A1961" w:rsidP="008A1961">
            <w:pPr>
              <w:spacing w:line="360" w:lineRule="auto"/>
              <w:rPr>
                <w:sz w:val="24"/>
              </w:rPr>
            </w:pPr>
          </w:p>
        </w:tc>
        <w:tc>
          <w:tcPr>
            <w:tcW w:w="1249" w:type="pct"/>
          </w:tcPr>
          <w:p w14:paraId="3DF69E63" w14:textId="77777777" w:rsidR="008A1961" w:rsidRPr="00442838" w:rsidRDefault="008A1961" w:rsidP="008A1961">
            <w:pPr>
              <w:spacing w:line="360" w:lineRule="auto"/>
              <w:rPr>
                <w:sz w:val="24"/>
              </w:rPr>
            </w:pPr>
          </w:p>
        </w:tc>
        <w:tc>
          <w:tcPr>
            <w:tcW w:w="1251" w:type="pct"/>
          </w:tcPr>
          <w:p w14:paraId="39270548" w14:textId="77777777" w:rsidR="008A1961" w:rsidRPr="00442838" w:rsidRDefault="008A1961" w:rsidP="008A1961">
            <w:pPr>
              <w:spacing w:line="360" w:lineRule="auto"/>
              <w:rPr>
                <w:sz w:val="24"/>
              </w:rPr>
            </w:pPr>
          </w:p>
        </w:tc>
        <w:tc>
          <w:tcPr>
            <w:tcW w:w="1250" w:type="pct"/>
          </w:tcPr>
          <w:p w14:paraId="29027E10" w14:textId="77777777" w:rsidR="008A1961" w:rsidRPr="00442838" w:rsidRDefault="008A1961" w:rsidP="008A1961">
            <w:pPr>
              <w:spacing w:line="360" w:lineRule="auto"/>
              <w:rPr>
                <w:sz w:val="24"/>
              </w:rPr>
            </w:pPr>
          </w:p>
        </w:tc>
      </w:tr>
      <w:tr w:rsidR="008A1961" w:rsidRPr="00442838" w14:paraId="556977D6" w14:textId="77777777" w:rsidTr="008A1961">
        <w:tc>
          <w:tcPr>
            <w:tcW w:w="1250" w:type="pct"/>
          </w:tcPr>
          <w:p w14:paraId="3DABB8DC" w14:textId="77777777" w:rsidR="008A1961" w:rsidRPr="00442838" w:rsidRDefault="008A1961" w:rsidP="008A1961">
            <w:pPr>
              <w:spacing w:line="360" w:lineRule="auto"/>
              <w:rPr>
                <w:sz w:val="24"/>
              </w:rPr>
            </w:pPr>
          </w:p>
        </w:tc>
        <w:tc>
          <w:tcPr>
            <w:tcW w:w="1249" w:type="pct"/>
          </w:tcPr>
          <w:p w14:paraId="7FDFA51D" w14:textId="77777777" w:rsidR="008A1961" w:rsidRPr="00442838" w:rsidRDefault="008A1961" w:rsidP="008A1961">
            <w:pPr>
              <w:spacing w:line="360" w:lineRule="auto"/>
              <w:rPr>
                <w:sz w:val="24"/>
              </w:rPr>
            </w:pPr>
          </w:p>
        </w:tc>
        <w:tc>
          <w:tcPr>
            <w:tcW w:w="1251" w:type="pct"/>
          </w:tcPr>
          <w:p w14:paraId="41CE3788" w14:textId="77777777" w:rsidR="008A1961" w:rsidRPr="00442838" w:rsidRDefault="008A1961" w:rsidP="008A1961">
            <w:pPr>
              <w:spacing w:line="360" w:lineRule="auto"/>
              <w:rPr>
                <w:sz w:val="24"/>
              </w:rPr>
            </w:pPr>
          </w:p>
        </w:tc>
        <w:tc>
          <w:tcPr>
            <w:tcW w:w="1250" w:type="pct"/>
          </w:tcPr>
          <w:p w14:paraId="1F3528C3" w14:textId="77777777" w:rsidR="008A1961" w:rsidRPr="00442838" w:rsidRDefault="008A1961" w:rsidP="008A1961">
            <w:pPr>
              <w:spacing w:line="360" w:lineRule="auto"/>
              <w:rPr>
                <w:sz w:val="24"/>
              </w:rPr>
            </w:pPr>
          </w:p>
        </w:tc>
      </w:tr>
      <w:tr w:rsidR="008A1961" w:rsidRPr="00442838" w14:paraId="4C3C6898" w14:textId="77777777" w:rsidTr="008A1961">
        <w:tc>
          <w:tcPr>
            <w:tcW w:w="1250" w:type="pct"/>
          </w:tcPr>
          <w:p w14:paraId="4A273305" w14:textId="77777777" w:rsidR="008A1961" w:rsidRPr="00442838" w:rsidRDefault="008A1961" w:rsidP="008A1961">
            <w:pPr>
              <w:spacing w:line="360" w:lineRule="auto"/>
              <w:rPr>
                <w:sz w:val="24"/>
              </w:rPr>
            </w:pPr>
          </w:p>
        </w:tc>
        <w:tc>
          <w:tcPr>
            <w:tcW w:w="1249" w:type="pct"/>
          </w:tcPr>
          <w:p w14:paraId="5CDD1E55" w14:textId="77777777" w:rsidR="008A1961" w:rsidRPr="00442838" w:rsidRDefault="008A1961" w:rsidP="008A1961">
            <w:pPr>
              <w:spacing w:line="360" w:lineRule="auto"/>
              <w:rPr>
                <w:sz w:val="24"/>
              </w:rPr>
            </w:pPr>
          </w:p>
        </w:tc>
        <w:tc>
          <w:tcPr>
            <w:tcW w:w="1251" w:type="pct"/>
          </w:tcPr>
          <w:p w14:paraId="29E182B7" w14:textId="77777777" w:rsidR="008A1961" w:rsidRPr="00442838" w:rsidRDefault="008A1961" w:rsidP="008A1961">
            <w:pPr>
              <w:spacing w:line="360" w:lineRule="auto"/>
              <w:rPr>
                <w:sz w:val="24"/>
              </w:rPr>
            </w:pPr>
          </w:p>
        </w:tc>
        <w:tc>
          <w:tcPr>
            <w:tcW w:w="1250" w:type="pct"/>
          </w:tcPr>
          <w:p w14:paraId="4B60662B" w14:textId="77777777" w:rsidR="008A1961" w:rsidRPr="00442838" w:rsidRDefault="008A1961" w:rsidP="008A1961">
            <w:pPr>
              <w:spacing w:line="360" w:lineRule="auto"/>
              <w:rPr>
                <w:sz w:val="24"/>
              </w:rPr>
            </w:pPr>
          </w:p>
        </w:tc>
      </w:tr>
      <w:tr w:rsidR="008A1961" w:rsidRPr="00442838" w14:paraId="27D23A5A" w14:textId="77777777" w:rsidTr="008A1961">
        <w:tc>
          <w:tcPr>
            <w:tcW w:w="1250" w:type="pct"/>
          </w:tcPr>
          <w:p w14:paraId="44857B6A" w14:textId="77777777" w:rsidR="008A1961" w:rsidRPr="00442838" w:rsidRDefault="008A1961" w:rsidP="008A1961">
            <w:pPr>
              <w:spacing w:line="360" w:lineRule="auto"/>
              <w:rPr>
                <w:sz w:val="24"/>
              </w:rPr>
            </w:pPr>
          </w:p>
        </w:tc>
        <w:tc>
          <w:tcPr>
            <w:tcW w:w="1249" w:type="pct"/>
          </w:tcPr>
          <w:p w14:paraId="4FDC7670" w14:textId="77777777" w:rsidR="008A1961" w:rsidRPr="00442838" w:rsidRDefault="008A1961" w:rsidP="008A1961">
            <w:pPr>
              <w:spacing w:line="360" w:lineRule="auto"/>
              <w:rPr>
                <w:sz w:val="24"/>
              </w:rPr>
            </w:pPr>
          </w:p>
        </w:tc>
        <w:tc>
          <w:tcPr>
            <w:tcW w:w="1251" w:type="pct"/>
          </w:tcPr>
          <w:p w14:paraId="57B873DD" w14:textId="77777777" w:rsidR="008A1961" w:rsidRPr="00442838" w:rsidRDefault="008A1961" w:rsidP="008A1961">
            <w:pPr>
              <w:spacing w:line="360" w:lineRule="auto"/>
              <w:rPr>
                <w:sz w:val="24"/>
              </w:rPr>
            </w:pPr>
          </w:p>
        </w:tc>
        <w:tc>
          <w:tcPr>
            <w:tcW w:w="1250" w:type="pct"/>
          </w:tcPr>
          <w:p w14:paraId="5A41C292" w14:textId="77777777" w:rsidR="008A1961" w:rsidRPr="00442838" w:rsidRDefault="008A1961" w:rsidP="008A1961">
            <w:pPr>
              <w:spacing w:line="360" w:lineRule="auto"/>
              <w:rPr>
                <w:sz w:val="24"/>
              </w:rPr>
            </w:pPr>
          </w:p>
        </w:tc>
      </w:tr>
      <w:tr w:rsidR="008A1961" w:rsidRPr="00442838" w14:paraId="50E3397A" w14:textId="77777777" w:rsidTr="008A1961">
        <w:tc>
          <w:tcPr>
            <w:tcW w:w="1250" w:type="pct"/>
          </w:tcPr>
          <w:p w14:paraId="471543F8" w14:textId="77777777" w:rsidR="008A1961" w:rsidRPr="00442838" w:rsidRDefault="008A1961" w:rsidP="008A1961">
            <w:pPr>
              <w:spacing w:line="360" w:lineRule="auto"/>
              <w:rPr>
                <w:sz w:val="24"/>
              </w:rPr>
            </w:pPr>
          </w:p>
        </w:tc>
        <w:tc>
          <w:tcPr>
            <w:tcW w:w="1249" w:type="pct"/>
          </w:tcPr>
          <w:p w14:paraId="15DD608E" w14:textId="77777777" w:rsidR="008A1961" w:rsidRPr="00442838" w:rsidRDefault="008A1961" w:rsidP="008A1961">
            <w:pPr>
              <w:spacing w:line="360" w:lineRule="auto"/>
              <w:rPr>
                <w:sz w:val="24"/>
              </w:rPr>
            </w:pPr>
          </w:p>
        </w:tc>
        <w:tc>
          <w:tcPr>
            <w:tcW w:w="1251" w:type="pct"/>
          </w:tcPr>
          <w:p w14:paraId="68CDEACB" w14:textId="77777777" w:rsidR="008A1961" w:rsidRPr="00442838" w:rsidRDefault="008A1961" w:rsidP="008A1961">
            <w:pPr>
              <w:spacing w:line="360" w:lineRule="auto"/>
              <w:rPr>
                <w:sz w:val="24"/>
              </w:rPr>
            </w:pPr>
          </w:p>
        </w:tc>
        <w:tc>
          <w:tcPr>
            <w:tcW w:w="1250" w:type="pct"/>
          </w:tcPr>
          <w:p w14:paraId="3EB56B54" w14:textId="77777777" w:rsidR="008A1961" w:rsidRPr="00442838" w:rsidRDefault="008A1961" w:rsidP="008A1961">
            <w:pPr>
              <w:spacing w:line="360" w:lineRule="auto"/>
              <w:rPr>
                <w:sz w:val="24"/>
              </w:rPr>
            </w:pPr>
          </w:p>
        </w:tc>
      </w:tr>
      <w:tr w:rsidR="008A1961" w:rsidRPr="00442838" w14:paraId="2448EF92" w14:textId="77777777" w:rsidTr="008A1961">
        <w:tc>
          <w:tcPr>
            <w:tcW w:w="1250" w:type="pct"/>
          </w:tcPr>
          <w:p w14:paraId="3820CD7F" w14:textId="77777777" w:rsidR="008A1961" w:rsidRPr="00442838" w:rsidRDefault="008A1961" w:rsidP="008A1961">
            <w:pPr>
              <w:spacing w:line="360" w:lineRule="auto"/>
              <w:rPr>
                <w:sz w:val="24"/>
              </w:rPr>
            </w:pPr>
          </w:p>
        </w:tc>
        <w:tc>
          <w:tcPr>
            <w:tcW w:w="1249" w:type="pct"/>
          </w:tcPr>
          <w:p w14:paraId="5D78423F" w14:textId="77777777" w:rsidR="008A1961" w:rsidRPr="00442838" w:rsidRDefault="008A1961" w:rsidP="008A1961">
            <w:pPr>
              <w:spacing w:line="360" w:lineRule="auto"/>
              <w:rPr>
                <w:sz w:val="24"/>
              </w:rPr>
            </w:pPr>
          </w:p>
        </w:tc>
        <w:tc>
          <w:tcPr>
            <w:tcW w:w="1251" w:type="pct"/>
          </w:tcPr>
          <w:p w14:paraId="6992652B" w14:textId="77777777" w:rsidR="008A1961" w:rsidRPr="00442838" w:rsidRDefault="008A1961" w:rsidP="008A1961">
            <w:pPr>
              <w:spacing w:line="360" w:lineRule="auto"/>
              <w:rPr>
                <w:sz w:val="24"/>
              </w:rPr>
            </w:pPr>
          </w:p>
        </w:tc>
        <w:tc>
          <w:tcPr>
            <w:tcW w:w="1250" w:type="pct"/>
          </w:tcPr>
          <w:p w14:paraId="30400D3F" w14:textId="77777777" w:rsidR="008A1961" w:rsidRPr="00442838" w:rsidRDefault="008A1961" w:rsidP="008A1961">
            <w:pPr>
              <w:spacing w:line="360" w:lineRule="auto"/>
              <w:rPr>
                <w:sz w:val="24"/>
              </w:rPr>
            </w:pPr>
          </w:p>
        </w:tc>
      </w:tr>
      <w:tr w:rsidR="008A1961" w:rsidRPr="00442838" w14:paraId="42A8B25E" w14:textId="77777777" w:rsidTr="008A1961">
        <w:tc>
          <w:tcPr>
            <w:tcW w:w="1250" w:type="pct"/>
          </w:tcPr>
          <w:p w14:paraId="1D1B8B09" w14:textId="77777777" w:rsidR="008A1961" w:rsidRPr="00442838" w:rsidRDefault="008A1961" w:rsidP="008A1961">
            <w:pPr>
              <w:spacing w:line="360" w:lineRule="auto"/>
              <w:rPr>
                <w:sz w:val="24"/>
              </w:rPr>
            </w:pPr>
          </w:p>
        </w:tc>
        <w:tc>
          <w:tcPr>
            <w:tcW w:w="1249" w:type="pct"/>
          </w:tcPr>
          <w:p w14:paraId="44B18753" w14:textId="77777777" w:rsidR="008A1961" w:rsidRPr="00442838" w:rsidRDefault="008A1961" w:rsidP="008A1961">
            <w:pPr>
              <w:spacing w:line="360" w:lineRule="auto"/>
              <w:rPr>
                <w:sz w:val="24"/>
              </w:rPr>
            </w:pPr>
          </w:p>
        </w:tc>
        <w:tc>
          <w:tcPr>
            <w:tcW w:w="1251" w:type="pct"/>
          </w:tcPr>
          <w:p w14:paraId="69A157B0" w14:textId="77777777" w:rsidR="008A1961" w:rsidRPr="00442838" w:rsidRDefault="008A1961" w:rsidP="008A1961">
            <w:pPr>
              <w:spacing w:line="360" w:lineRule="auto"/>
              <w:rPr>
                <w:sz w:val="24"/>
              </w:rPr>
            </w:pPr>
          </w:p>
        </w:tc>
        <w:tc>
          <w:tcPr>
            <w:tcW w:w="1250" w:type="pct"/>
          </w:tcPr>
          <w:p w14:paraId="6DADE149" w14:textId="77777777" w:rsidR="008A1961" w:rsidRPr="00442838" w:rsidRDefault="008A1961" w:rsidP="008A1961">
            <w:pPr>
              <w:spacing w:line="360" w:lineRule="auto"/>
              <w:rPr>
                <w:sz w:val="24"/>
              </w:rPr>
            </w:pPr>
          </w:p>
        </w:tc>
      </w:tr>
      <w:tr w:rsidR="008A1961" w:rsidRPr="00442838" w14:paraId="0F3BB0D9" w14:textId="77777777" w:rsidTr="008A1961">
        <w:tc>
          <w:tcPr>
            <w:tcW w:w="1250" w:type="pct"/>
          </w:tcPr>
          <w:p w14:paraId="5CCF9BEF" w14:textId="77777777" w:rsidR="008A1961" w:rsidRPr="00442838" w:rsidRDefault="008A1961" w:rsidP="008A1961">
            <w:pPr>
              <w:spacing w:line="360" w:lineRule="auto"/>
              <w:rPr>
                <w:sz w:val="24"/>
              </w:rPr>
            </w:pPr>
          </w:p>
        </w:tc>
        <w:tc>
          <w:tcPr>
            <w:tcW w:w="1249" w:type="pct"/>
          </w:tcPr>
          <w:p w14:paraId="239E0D39" w14:textId="77777777" w:rsidR="008A1961" w:rsidRPr="00442838" w:rsidRDefault="008A1961" w:rsidP="008A1961">
            <w:pPr>
              <w:spacing w:line="360" w:lineRule="auto"/>
              <w:rPr>
                <w:sz w:val="24"/>
              </w:rPr>
            </w:pPr>
          </w:p>
        </w:tc>
        <w:tc>
          <w:tcPr>
            <w:tcW w:w="1251" w:type="pct"/>
          </w:tcPr>
          <w:p w14:paraId="016DFEAE" w14:textId="77777777" w:rsidR="008A1961" w:rsidRPr="00442838" w:rsidRDefault="008A1961" w:rsidP="008A1961">
            <w:pPr>
              <w:spacing w:line="360" w:lineRule="auto"/>
              <w:rPr>
                <w:sz w:val="24"/>
              </w:rPr>
            </w:pPr>
          </w:p>
        </w:tc>
        <w:tc>
          <w:tcPr>
            <w:tcW w:w="1250" w:type="pct"/>
          </w:tcPr>
          <w:p w14:paraId="73D00AD0" w14:textId="77777777" w:rsidR="008A1961" w:rsidRPr="00442838" w:rsidRDefault="008A1961" w:rsidP="008A1961">
            <w:pPr>
              <w:spacing w:line="360" w:lineRule="auto"/>
              <w:rPr>
                <w:sz w:val="24"/>
              </w:rPr>
            </w:pPr>
          </w:p>
        </w:tc>
      </w:tr>
      <w:tr w:rsidR="008A1961" w:rsidRPr="00442838" w14:paraId="37CBBBB3" w14:textId="77777777" w:rsidTr="008A1961">
        <w:tc>
          <w:tcPr>
            <w:tcW w:w="1250" w:type="pct"/>
          </w:tcPr>
          <w:p w14:paraId="7FFC2768" w14:textId="77777777" w:rsidR="008A1961" w:rsidRPr="00442838" w:rsidRDefault="008A1961" w:rsidP="008A1961">
            <w:pPr>
              <w:spacing w:line="360" w:lineRule="auto"/>
              <w:rPr>
                <w:sz w:val="24"/>
              </w:rPr>
            </w:pPr>
          </w:p>
        </w:tc>
        <w:tc>
          <w:tcPr>
            <w:tcW w:w="1249" w:type="pct"/>
          </w:tcPr>
          <w:p w14:paraId="0780B1ED" w14:textId="77777777" w:rsidR="008A1961" w:rsidRPr="00442838" w:rsidRDefault="008A1961" w:rsidP="008A1961">
            <w:pPr>
              <w:spacing w:line="360" w:lineRule="auto"/>
              <w:rPr>
                <w:sz w:val="24"/>
              </w:rPr>
            </w:pPr>
          </w:p>
        </w:tc>
        <w:tc>
          <w:tcPr>
            <w:tcW w:w="1251" w:type="pct"/>
          </w:tcPr>
          <w:p w14:paraId="6F368F5C" w14:textId="77777777" w:rsidR="008A1961" w:rsidRPr="00442838" w:rsidRDefault="008A1961" w:rsidP="008A1961">
            <w:pPr>
              <w:spacing w:line="360" w:lineRule="auto"/>
              <w:rPr>
                <w:sz w:val="24"/>
              </w:rPr>
            </w:pPr>
          </w:p>
        </w:tc>
        <w:tc>
          <w:tcPr>
            <w:tcW w:w="1250" w:type="pct"/>
          </w:tcPr>
          <w:p w14:paraId="1B26BA74" w14:textId="77777777" w:rsidR="008A1961" w:rsidRPr="00442838" w:rsidRDefault="008A1961" w:rsidP="008A1961">
            <w:pPr>
              <w:spacing w:line="360" w:lineRule="auto"/>
              <w:rPr>
                <w:sz w:val="24"/>
              </w:rPr>
            </w:pPr>
          </w:p>
        </w:tc>
      </w:tr>
      <w:tr w:rsidR="008A1961" w:rsidRPr="00442838" w14:paraId="6A703534" w14:textId="77777777" w:rsidTr="008A1961">
        <w:tc>
          <w:tcPr>
            <w:tcW w:w="1250" w:type="pct"/>
          </w:tcPr>
          <w:p w14:paraId="1DEC876A" w14:textId="77777777" w:rsidR="008A1961" w:rsidRPr="00442838" w:rsidRDefault="008A1961" w:rsidP="008A1961">
            <w:pPr>
              <w:spacing w:line="360" w:lineRule="auto"/>
              <w:rPr>
                <w:sz w:val="24"/>
              </w:rPr>
            </w:pPr>
          </w:p>
        </w:tc>
        <w:tc>
          <w:tcPr>
            <w:tcW w:w="1249" w:type="pct"/>
          </w:tcPr>
          <w:p w14:paraId="1613A8A1" w14:textId="77777777" w:rsidR="008A1961" w:rsidRPr="00442838" w:rsidRDefault="008A1961" w:rsidP="008A1961">
            <w:pPr>
              <w:spacing w:line="360" w:lineRule="auto"/>
              <w:rPr>
                <w:sz w:val="24"/>
              </w:rPr>
            </w:pPr>
          </w:p>
        </w:tc>
        <w:tc>
          <w:tcPr>
            <w:tcW w:w="1251" w:type="pct"/>
          </w:tcPr>
          <w:p w14:paraId="0B38E808" w14:textId="77777777" w:rsidR="008A1961" w:rsidRPr="00442838" w:rsidRDefault="008A1961" w:rsidP="008A1961">
            <w:pPr>
              <w:spacing w:line="360" w:lineRule="auto"/>
              <w:rPr>
                <w:sz w:val="24"/>
              </w:rPr>
            </w:pPr>
          </w:p>
        </w:tc>
        <w:tc>
          <w:tcPr>
            <w:tcW w:w="1250" w:type="pct"/>
          </w:tcPr>
          <w:p w14:paraId="212A2F95" w14:textId="77777777" w:rsidR="008A1961" w:rsidRPr="00442838" w:rsidRDefault="008A1961" w:rsidP="008A1961">
            <w:pPr>
              <w:spacing w:line="360" w:lineRule="auto"/>
              <w:rPr>
                <w:sz w:val="24"/>
              </w:rPr>
            </w:pPr>
          </w:p>
        </w:tc>
      </w:tr>
      <w:tr w:rsidR="008A1961" w:rsidRPr="00442838" w14:paraId="10DA1229" w14:textId="77777777" w:rsidTr="008A1961">
        <w:tc>
          <w:tcPr>
            <w:tcW w:w="1250" w:type="pct"/>
          </w:tcPr>
          <w:p w14:paraId="6DB5F011" w14:textId="77777777" w:rsidR="008A1961" w:rsidRPr="00442838" w:rsidRDefault="008A1961" w:rsidP="008A1961">
            <w:pPr>
              <w:spacing w:line="360" w:lineRule="auto"/>
              <w:rPr>
                <w:sz w:val="24"/>
              </w:rPr>
            </w:pPr>
          </w:p>
        </w:tc>
        <w:tc>
          <w:tcPr>
            <w:tcW w:w="1249" w:type="pct"/>
          </w:tcPr>
          <w:p w14:paraId="77C7B6C1" w14:textId="77777777" w:rsidR="008A1961" w:rsidRPr="00442838" w:rsidRDefault="008A1961" w:rsidP="008A1961">
            <w:pPr>
              <w:spacing w:line="360" w:lineRule="auto"/>
              <w:rPr>
                <w:sz w:val="24"/>
              </w:rPr>
            </w:pPr>
          </w:p>
        </w:tc>
        <w:tc>
          <w:tcPr>
            <w:tcW w:w="1251" w:type="pct"/>
          </w:tcPr>
          <w:p w14:paraId="43BB109C" w14:textId="77777777" w:rsidR="008A1961" w:rsidRPr="00442838" w:rsidRDefault="008A1961" w:rsidP="008A1961">
            <w:pPr>
              <w:spacing w:line="360" w:lineRule="auto"/>
              <w:rPr>
                <w:sz w:val="24"/>
              </w:rPr>
            </w:pPr>
          </w:p>
        </w:tc>
        <w:tc>
          <w:tcPr>
            <w:tcW w:w="1250" w:type="pct"/>
          </w:tcPr>
          <w:p w14:paraId="7A790C4E" w14:textId="77777777" w:rsidR="008A1961" w:rsidRPr="00442838" w:rsidRDefault="008A1961" w:rsidP="008A1961">
            <w:pPr>
              <w:spacing w:line="360" w:lineRule="auto"/>
              <w:rPr>
                <w:sz w:val="24"/>
              </w:rPr>
            </w:pPr>
          </w:p>
        </w:tc>
      </w:tr>
      <w:tr w:rsidR="008A1961" w:rsidRPr="00442838" w14:paraId="6B72317B" w14:textId="77777777" w:rsidTr="008A1961">
        <w:tc>
          <w:tcPr>
            <w:tcW w:w="1250" w:type="pct"/>
          </w:tcPr>
          <w:p w14:paraId="18F77242" w14:textId="77777777" w:rsidR="008A1961" w:rsidRPr="00442838" w:rsidRDefault="008A1961" w:rsidP="008A1961">
            <w:pPr>
              <w:spacing w:line="360" w:lineRule="auto"/>
              <w:rPr>
                <w:sz w:val="24"/>
              </w:rPr>
            </w:pPr>
          </w:p>
        </w:tc>
        <w:tc>
          <w:tcPr>
            <w:tcW w:w="1249" w:type="pct"/>
          </w:tcPr>
          <w:p w14:paraId="67E70CC4" w14:textId="77777777" w:rsidR="008A1961" w:rsidRPr="00442838" w:rsidRDefault="008A1961" w:rsidP="008A1961">
            <w:pPr>
              <w:spacing w:line="360" w:lineRule="auto"/>
              <w:rPr>
                <w:sz w:val="24"/>
              </w:rPr>
            </w:pPr>
          </w:p>
        </w:tc>
        <w:tc>
          <w:tcPr>
            <w:tcW w:w="1251" w:type="pct"/>
          </w:tcPr>
          <w:p w14:paraId="25E19D49" w14:textId="77777777" w:rsidR="008A1961" w:rsidRPr="00442838" w:rsidRDefault="008A1961" w:rsidP="008A1961">
            <w:pPr>
              <w:spacing w:line="360" w:lineRule="auto"/>
              <w:rPr>
                <w:sz w:val="24"/>
              </w:rPr>
            </w:pPr>
          </w:p>
        </w:tc>
        <w:tc>
          <w:tcPr>
            <w:tcW w:w="1250" w:type="pct"/>
          </w:tcPr>
          <w:p w14:paraId="5B5BCA71" w14:textId="77777777" w:rsidR="008A1961" w:rsidRPr="00442838" w:rsidRDefault="008A1961" w:rsidP="008A1961">
            <w:pPr>
              <w:spacing w:line="360" w:lineRule="auto"/>
              <w:rPr>
                <w:sz w:val="24"/>
              </w:rPr>
            </w:pPr>
          </w:p>
        </w:tc>
      </w:tr>
      <w:tr w:rsidR="008A1961" w:rsidRPr="00442838" w14:paraId="2244BA42" w14:textId="77777777" w:rsidTr="008A1961">
        <w:tc>
          <w:tcPr>
            <w:tcW w:w="1250" w:type="pct"/>
          </w:tcPr>
          <w:p w14:paraId="16E1331F" w14:textId="77777777" w:rsidR="008A1961" w:rsidRPr="00442838" w:rsidRDefault="008A1961" w:rsidP="008A1961">
            <w:pPr>
              <w:spacing w:line="360" w:lineRule="auto"/>
              <w:rPr>
                <w:sz w:val="24"/>
              </w:rPr>
            </w:pPr>
          </w:p>
        </w:tc>
        <w:tc>
          <w:tcPr>
            <w:tcW w:w="1249" w:type="pct"/>
          </w:tcPr>
          <w:p w14:paraId="5872F46B" w14:textId="77777777" w:rsidR="008A1961" w:rsidRPr="00442838" w:rsidRDefault="008A1961" w:rsidP="008A1961">
            <w:pPr>
              <w:spacing w:line="360" w:lineRule="auto"/>
              <w:rPr>
                <w:sz w:val="24"/>
              </w:rPr>
            </w:pPr>
          </w:p>
        </w:tc>
        <w:tc>
          <w:tcPr>
            <w:tcW w:w="1251" w:type="pct"/>
          </w:tcPr>
          <w:p w14:paraId="4D1783A3" w14:textId="77777777" w:rsidR="008A1961" w:rsidRPr="00442838" w:rsidRDefault="008A1961" w:rsidP="008A1961">
            <w:pPr>
              <w:spacing w:line="360" w:lineRule="auto"/>
              <w:rPr>
                <w:sz w:val="24"/>
              </w:rPr>
            </w:pPr>
          </w:p>
        </w:tc>
        <w:tc>
          <w:tcPr>
            <w:tcW w:w="1250" w:type="pct"/>
          </w:tcPr>
          <w:p w14:paraId="1A21EB18" w14:textId="77777777" w:rsidR="008A1961" w:rsidRPr="00442838" w:rsidRDefault="008A1961" w:rsidP="008A1961">
            <w:pPr>
              <w:spacing w:line="360" w:lineRule="auto"/>
              <w:rPr>
                <w:sz w:val="24"/>
              </w:rPr>
            </w:pPr>
          </w:p>
        </w:tc>
      </w:tr>
      <w:tr w:rsidR="008A1961" w:rsidRPr="00442838" w14:paraId="6AEDB27C" w14:textId="77777777" w:rsidTr="008A1961">
        <w:tc>
          <w:tcPr>
            <w:tcW w:w="1250" w:type="pct"/>
          </w:tcPr>
          <w:p w14:paraId="41AA34D7" w14:textId="77777777" w:rsidR="008A1961" w:rsidRPr="00442838" w:rsidRDefault="008A1961" w:rsidP="008A1961">
            <w:pPr>
              <w:spacing w:line="360" w:lineRule="auto"/>
              <w:rPr>
                <w:sz w:val="24"/>
              </w:rPr>
            </w:pPr>
          </w:p>
        </w:tc>
        <w:tc>
          <w:tcPr>
            <w:tcW w:w="1249" w:type="pct"/>
          </w:tcPr>
          <w:p w14:paraId="39BA0528" w14:textId="77777777" w:rsidR="008A1961" w:rsidRPr="00442838" w:rsidRDefault="008A1961" w:rsidP="008A1961">
            <w:pPr>
              <w:spacing w:line="360" w:lineRule="auto"/>
              <w:rPr>
                <w:sz w:val="24"/>
              </w:rPr>
            </w:pPr>
          </w:p>
        </w:tc>
        <w:tc>
          <w:tcPr>
            <w:tcW w:w="1251" w:type="pct"/>
          </w:tcPr>
          <w:p w14:paraId="30649C56" w14:textId="77777777" w:rsidR="008A1961" w:rsidRPr="00442838" w:rsidRDefault="008A1961" w:rsidP="008A1961">
            <w:pPr>
              <w:spacing w:line="360" w:lineRule="auto"/>
              <w:rPr>
                <w:sz w:val="24"/>
              </w:rPr>
            </w:pPr>
          </w:p>
        </w:tc>
        <w:tc>
          <w:tcPr>
            <w:tcW w:w="1250" w:type="pct"/>
          </w:tcPr>
          <w:p w14:paraId="1ECE49B0" w14:textId="77777777" w:rsidR="008A1961" w:rsidRPr="00442838" w:rsidRDefault="008A1961" w:rsidP="008A1961">
            <w:pPr>
              <w:spacing w:line="360" w:lineRule="auto"/>
              <w:rPr>
                <w:sz w:val="24"/>
              </w:rPr>
            </w:pPr>
          </w:p>
        </w:tc>
      </w:tr>
      <w:tr w:rsidR="008A1961" w:rsidRPr="00442838" w14:paraId="4AE77AFC" w14:textId="77777777" w:rsidTr="008A1961">
        <w:tc>
          <w:tcPr>
            <w:tcW w:w="1250" w:type="pct"/>
          </w:tcPr>
          <w:p w14:paraId="3BE53F2D" w14:textId="77777777" w:rsidR="008A1961" w:rsidRPr="00442838" w:rsidRDefault="008A1961" w:rsidP="008A1961">
            <w:pPr>
              <w:spacing w:line="360" w:lineRule="auto"/>
              <w:rPr>
                <w:sz w:val="24"/>
              </w:rPr>
            </w:pPr>
          </w:p>
        </w:tc>
        <w:tc>
          <w:tcPr>
            <w:tcW w:w="1249" w:type="pct"/>
          </w:tcPr>
          <w:p w14:paraId="64B56C33" w14:textId="77777777" w:rsidR="008A1961" w:rsidRPr="00442838" w:rsidRDefault="008A1961" w:rsidP="008A1961">
            <w:pPr>
              <w:spacing w:line="360" w:lineRule="auto"/>
              <w:rPr>
                <w:sz w:val="24"/>
              </w:rPr>
            </w:pPr>
          </w:p>
        </w:tc>
        <w:tc>
          <w:tcPr>
            <w:tcW w:w="1251" w:type="pct"/>
          </w:tcPr>
          <w:p w14:paraId="1F04CBFA" w14:textId="77777777" w:rsidR="008A1961" w:rsidRPr="00442838" w:rsidRDefault="008A1961" w:rsidP="008A1961">
            <w:pPr>
              <w:spacing w:line="360" w:lineRule="auto"/>
              <w:rPr>
                <w:sz w:val="24"/>
              </w:rPr>
            </w:pPr>
          </w:p>
        </w:tc>
        <w:tc>
          <w:tcPr>
            <w:tcW w:w="1250" w:type="pct"/>
          </w:tcPr>
          <w:p w14:paraId="1611FB6E" w14:textId="77777777" w:rsidR="008A1961" w:rsidRPr="00442838" w:rsidRDefault="008A1961" w:rsidP="008A1961">
            <w:pPr>
              <w:spacing w:line="360" w:lineRule="auto"/>
              <w:rPr>
                <w:sz w:val="24"/>
              </w:rPr>
            </w:pPr>
          </w:p>
        </w:tc>
      </w:tr>
      <w:tr w:rsidR="008A1961" w:rsidRPr="00442838" w14:paraId="7F3A360B" w14:textId="77777777" w:rsidTr="008A1961">
        <w:tc>
          <w:tcPr>
            <w:tcW w:w="1250" w:type="pct"/>
          </w:tcPr>
          <w:p w14:paraId="2D65EF16" w14:textId="77777777" w:rsidR="008A1961" w:rsidRPr="00442838" w:rsidRDefault="008A1961" w:rsidP="008A1961">
            <w:pPr>
              <w:spacing w:line="360" w:lineRule="auto"/>
              <w:rPr>
                <w:sz w:val="24"/>
              </w:rPr>
            </w:pPr>
          </w:p>
        </w:tc>
        <w:tc>
          <w:tcPr>
            <w:tcW w:w="1249" w:type="pct"/>
          </w:tcPr>
          <w:p w14:paraId="3A91FB28" w14:textId="77777777" w:rsidR="008A1961" w:rsidRPr="00442838" w:rsidRDefault="008A1961" w:rsidP="008A1961">
            <w:pPr>
              <w:spacing w:line="360" w:lineRule="auto"/>
              <w:rPr>
                <w:sz w:val="24"/>
              </w:rPr>
            </w:pPr>
          </w:p>
        </w:tc>
        <w:tc>
          <w:tcPr>
            <w:tcW w:w="1251" w:type="pct"/>
          </w:tcPr>
          <w:p w14:paraId="0D5CF10C" w14:textId="77777777" w:rsidR="008A1961" w:rsidRPr="00442838" w:rsidRDefault="008A1961" w:rsidP="008A1961">
            <w:pPr>
              <w:spacing w:line="360" w:lineRule="auto"/>
              <w:rPr>
                <w:sz w:val="24"/>
              </w:rPr>
            </w:pPr>
          </w:p>
        </w:tc>
        <w:tc>
          <w:tcPr>
            <w:tcW w:w="1250" w:type="pct"/>
          </w:tcPr>
          <w:p w14:paraId="4197FFB9" w14:textId="77777777" w:rsidR="008A1961" w:rsidRPr="00442838" w:rsidRDefault="008A1961" w:rsidP="008A1961">
            <w:pPr>
              <w:spacing w:line="360" w:lineRule="auto"/>
              <w:rPr>
                <w:sz w:val="24"/>
              </w:rPr>
            </w:pPr>
          </w:p>
        </w:tc>
      </w:tr>
      <w:tr w:rsidR="008A1961" w:rsidRPr="00442838" w14:paraId="22F7D86A" w14:textId="77777777" w:rsidTr="008A1961">
        <w:tc>
          <w:tcPr>
            <w:tcW w:w="1250" w:type="pct"/>
          </w:tcPr>
          <w:p w14:paraId="77383C07" w14:textId="77777777" w:rsidR="008A1961" w:rsidRPr="00442838" w:rsidRDefault="008A1961" w:rsidP="008A1961">
            <w:pPr>
              <w:spacing w:line="360" w:lineRule="auto"/>
              <w:rPr>
                <w:sz w:val="24"/>
              </w:rPr>
            </w:pPr>
          </w:p>
        </w:tc>
        <w:tc>
          <w:tcPr>
            <w:tcW w:w="1249" w:type="pct"/>
          </w:tcPr>
          <w:p w14:paraId="4363D872" w14:textId="77777777" w:rsidR="008A1961" w:rsidRPr="00442838" w:rsidRDefault="008A1961" w:rsidP="008A1961">
            <w:pPr>
              <w:spacing w:line="360" w:lineRule="auto"/>
              <w:rPr>
                <w:sz w:val="24"/>
              </w:rPr>
            </w:pPr>
          </w:p>
        </w:tc>
        <w:tc>
          <w:tcPr>
            <w:tcW w:w="1251" w:type="pct"/>
          </w:tcPr>
          <w:p w14:paraId="687369A6" w14:textId="77777777" w:rsidR="008A1961" w:rsidRPr="00442838" w:rsidRDefault="008A1961" w:rsidP="008A1961">
            <w:pPr>
              <w:spacing w:line="360" w:lineRule="auto"/>
              <w:rPr>
                <w:sz w:val="24"/>
              </w:rPr>
            </w:pPr>
          </w:p>
        </w:tc>
        <w:tc>
          <w:tcPr>
            <w:tcW w:w="1250" w:type="pct"/>
          </w:tcPr>
          <w:p w14:paraId="2EA8F626" w14:textId="77777777" w:rsidR="008A1961" w:rsidRPr="00442838" w:rsidRDefault="008A1961" w:rsidP="008A1961">
            <w:pPr>
              <w:spacing w:line="360" w:lineRule="auto"/>
              <w:rPr>
                <w:sz w:val="24"/>
              </w:rPr>
            </w:pPr>
          </w:p>
        </w:tc>
      </w:tr>
      <w:tr w:rsidR="008A1961" w:rsidRPr="00442838" w14:paraId="73BA5246" w14:textId="77777777" w:rsidTr="008A1961">
        <w:tc>
          <w:tcPr>
            <w:tcW w:w="1250" w:type="pct"/>
          </w:tcPr>
          <w:p w14:paraId="19360E5C" w14:textId="77777777" w:rsidR="008A1961" w:rsidRPr="00442838" w:rsidRDefault="008A1961" w:rsidP="008A1961">
            <w:pPr>
              <w:spacing w:line="360" w:lineRule="auto"/>
              <w:rPr>
                <w:sz w:val="24"/>
              </w:rPr>
            </w:pPr>
          </w:p>
        </w:tc>
        <w:tc>
          <w:tcPr>
            <w:tcW w:w="1249" w:type="pct"/>
          </w:tcPr>
          <w:p w14:paraId="49D1AD92" w14:textId="77777777" w:rsidR="008A1961" w:rsidRPr="00442838" w:rsidRDefault="008A1961" w:rsidP="008A1961">
            <w:pPr>
              <w:spacing w:line="360" w:lineRule="auto"/>
              <w:rPr>
                <w:sz w:val="24"/>
              </w:rPr>
            </w:pPr>
          </w:p>
        </w:tc>
        <w:tc>
          <w:tcPr>
            <w:tcW w:w="1251" w:type="pct"/>
          </w:tcPr>
          <w:p w14:paraId="0BFCA531" w14:textId="77777777" w:rsidR="008A1961" w:rsidRPr="00442838" w:rsidRDefault="008A1961" w:rsidP="008A1961">
            <w:pPr>
              <w:spacing w:line="360" w:lineRule="auto"/>
              <w:rPr>
                <w:sz w:val="24"/>
              </w:rPr>
            </w:pPr>
          </w:p>
        </w:tc>
        <w:tc>
          <w:tcPr>
            <w:tcW w:w="1250" w:type="pct"/>
          </w:tcPr>
          <w:p w14:paraId="7659F288" w14:textId="77777777" w:rsidR="008A1961" w:rsidRPr="00442838" w:rsidRDefault="008A1961" w:rsidP="008A1961">
            <w:pPr>
              <w:spacing w:line="360" w:lineRule="auto"/>
              <w:rPr>
                <w:sz w:val="24"/>
              </w:rPr>
            </w:pPr>
          </w:p>
        </w:tc>
      </w:tr>
      <w:tr w:rsidR="008A1961" w:rsidRPr="00442838" w14:paraId="7F3C1760" w14:textId="77777777" w:rsidTr="008A1961">
        <w:tc>
          <w:tcPr>
            <w:tcW w:w="1250" w:type="pct"/>
          </w:tcPr>
          <w:p w14:paraId="4DF345D5" w14:textId="77777777" w:rsidR="008A1961" w:rsidRPr="00442838" w:rsidRDefault="008A1961" w:rsidP="008A1961">
            <w:pPr>
              <w:spacing w:line="360" w:lineRule="auto"/>
              <w:rPr>
                <w:sz w:val="24"/>
              </w:rPr>
            </w:pPr>
          </w:p>
        </w:tc>
        <w:tc>
          <w:tcPr>
            <w:tcW w:w="1249" w:type="pct"/>
          </w:tcPr>
          <w:p w14:paraId="08CAE6B5" w14:textId="77777777" w:rsidR="008A1961" w:rsidRPr="00442838" w:rsidRDefault="008A1961" w:rsidP="008A1961">
            <w:pPr>
              <w:spacing w:line="360" w:lineRule="auto"/>
              <w:rPr>
                <w:sz w:val="24"/>
              </w:rPr>
            </w:pPr>
          </w:p>
        </w:tc>
        <w:tc>
          <w:tcPr>
            <w:tcW w:w="1251" w:type="pct"/>
          </w:tcPr>
          <w:p w14:paraId="6B015790" w14:textId="77777777" w:rsidR="008A1961" w:rsidRPr="00442838" w:rsidRDefault="008A1961" w:rsidP="008A1961">
            <w:pPr>
              <w:spacing w:line="360" w:lineRule="auto"/>
              <w:rPr>
                <w:sz w:val="24"/>
              </w:rPr>
            </w:pPr>
          </w:p>
        </w:tc>
        <w:tc>
          <w:tcPr>
            <w:tcW w:w="1250" w:type="pct"/>
          </w:tcPr>
          <w:p w14:paraId="2D8916CA" w14:textId="77777777" w:rsidR="008A1961" w:rsidRPr="00442838" w:rsidRDefault="008A1961" w:rsidP="008A1961">
            <w:pPr>
              <w:spacing w:line="360" w:lineRule="auto"/>
              <w:rPr>
                <w:sz w:val="24"/>
              </w:rPr>
            </w:pPr>
          </w:p>
        </w:tc>
      </w:tr>
      <w:tr w:rsidR="008A1961" w:rsidRPr="00442838" w14:paraId="14143BD1" w14:textId="77777777" w:rsidTr="008A1961">
        <w:tc>
          <w:tcPr>
            <w:tcW w:w="1250" w:type="pct"/>
          </w:tcPr>
          <w:p w14:paraId="3F59AF77" w14:textId="77777777" w:rsidR="008A1961" w:rsidRPr="00442838" w:rsidRDefault="008A1961" w:rsidP="008A1961">
            <w:pPr>
              <w:spacing w:line="360" w:lineRule="auto"/>
              <w:rPr>
                <w:sz w:val="24"/>
              </w:rPr>
            </w:pPr>
          </w:p>
        </w:tc>
        <w:tc>
          <w:tcPr>
            <w:tcW w:w="1249" w:type="pct"/>
          </w:tcPr>
          <w:p w14:paraId="6EAD5027" w14:textId="77777777" w:rsidR="008A1961" w:rsidRPr="00442838" w:rsidRDefault="008A1961" w:rsidP="008A1961">
            <w:pPr>
              <w:spacing w:line="360" w:lineRule="auto"/>
              <w:rPr>
                <w:sz w:val="24"/>
              </w:rPr>
            </w:pPr>
          </w:p>
        </w:tc>
        <w:tc>
          <w:tcPr>
            <w:tcW w:w="1251" w:type="pct"/>
          </w:tcPr>
          <w:p w14:paraId="09E8E5E7" w14:textId="77777777" w:rsidR="008A1961" w:rsidRPr="00442838" w:rsidRDefault="008A1961" w:rsidP="008A1961">
            <w:pPr>
              <w:spacing w:line="360" w:lineRule="auto"/>
              <w:rPr>
                <w:sz w:val="24"/>
              </w:rPr>
            </w:pPr>
          </w:p>
        </w:tc>
        <w:tc>
          <w:tcPr>
            <w:tcW w:w="1250" w:type="pct"/>
          </w:tcPr>
          <w:p w14:paraId="46C87A9A" w14:textId="77777777" w:rsidR="008A1961" w:rsidRPr="00442838" w:rsidRDefault="008A1961" w:rsidP="008A1961">
            <w:pPr>
              <w:spacing w:line="360" w:lineRule="auto"/>
              <w:rPr>
                <w:sz w:val="24"/>
              </w:rPr>
            </w:pPr>
          </w:p>
        </w:tc>
      </w:tr>
      <w:tr w:rsidR="008A1961" w:rsidRPr="00442838" w14:paraId="3964C40C" w14:textId="77777777" w:rsidTr="008A1961">
        <w:tc>
          <w:tcPr>
            <w:tcW w:w="1250" w:type="pct"/>
          </w:tcPr>
          <w:p w14:paraId="67477A8B" w14:textId="77777777" w:rsidR="008A1961" w:rsidRPr="00442838" w:rsidRDefault="008A1961" w:rsidP="008A1961">
            <w:pPr>
              <w:spacing w:line="360" w:lineRule="auto"/>
              <w:rPr>
                <w:sz w:val="24"/>
              </w:rPr>
            </w:pPr>
          </w:p>
        </w:tc>
        <w:tc>
          <w:tcPr>
            <w:tcW w:w="1249" w:type="pct"/>
          </w:tcPr>
          <w:p w14:paraId="3C351A7C" w14:textId="77777777" w:rsidR="008A1961" w:rsidRPr="00442838" w:rsidRDefault="008A1961" w:rsidP="008A1961">
            <w:pPr>
              <w:spacing w:line="360" w:lineRule="auto"/>
              <w:rPr>
                <w:sz w:val="24"/>
              </w:rPr>
            </w:pPr>
          </w:p>
        </w:tc>
        <w:tc>
          <w:tcPr>
            <w:tcW w:w="1251" w:type="pct"/>
          </w:tcPr>
          <w:p w14:paraId="5C45E7C7" w14:textId="77777777" w:rsidR="008A1961" w:rsidRPr="00442838" w:rsidRDefault="008A1961" w:rsidP="008A1961">
            <w:pPr>
              <w:spacing w:line="360" w:lineRule="auto"/>
              <w:rPr>
                <w:sz w:val="24"/>
              </w:rPr>
            </w:pPr>
          </w:p>
        </w:tc>
        <w:tc>
          <w:tcPr>
            <w:tcW w:w="1250" w:type="pct"/>
          </w:tcPr>
          <w:p w14:paraId="00D9AA3E" w14:textId="77777777" w:rsidR="008A1961" w:rsidRPr="00442838" w:rsidRDefault="008A1961" w:rsidP="008A1961">
            <w:pPr>
              <w:spacing w:line="360" w:lineRule="auto"/>
              <w:rPr>
                <w:sz w:val="24"/>
              </w:rPr>
            </w:pPr>
          </w:p>
        </w:tc>
      </w:tr>
      <w:tr w:rsidR="008A1961" w:rsidRPr="00442838" w14:paraId="3ACFC0FA" w14:textId="77777777" w:rsidTr="008A1961">
        <w:tc>
          <w:tcPr>
            <w:tcW w:w="1250" w:type="pct"/>
          </w:tcPr>
          <w:p w14:paraId="69C1CAB0" w14:textId="77777777" w:rsidR="008A1961" w:rsidRPr="00442838" w:rsidRDefault="008A1961" w:rsidP="008A1961">
            <w:pPr>
              <w:spacing w:line="360" w:lineRule="auto"/>
              <w:rPr>
                <w:sz w:val="24"/>
              </w:rPr>
            </w:pPr>
          </w:p>
        </w:tc>
        <w:tc>
          <w:tcPr>
            <w:tcW w:w="1249" w:type="pct"/>
          </w:tcPr>
          <w:p w14:paraId="4A89AE6F" w14:textId="77777777" w:rsidR="008A1961" w:rsidRPr="00442838" w:rsidRDefault="008A1961" w:rsidP="008A1961">
            <w:pPr>
              <w:spacing w:line="360" w:lineRule="auto"/>
              <w:rPr>
                <w:sz w:val="24"/>
              </w:rPr>
            </w:pPr>
          </w:p>
        </w:tc>
        <w:tc>
          <w:tcPr>
            <w:tcW w:w="1251" w:type="pct"/>
          </w:tcPr>
          <w:p w14:paraId="1EF5B2C4" w14:textId="77777777" w:rsidR="008A1961" w:rsidRPr="00442838" w:rsidRDefault="008A1961" w:rsidP="008A1961">
            <w:pPr>
              <w:spacing w:line="360" w:lineRule="auto"/>
              <w:rPr>
                <w:sz w:val="24"/>
              </w:rPr>
            </w:pPr>
          </w:p>
        </w:tc>
        <w:tc>
          <w:tcPr>
            <w:tcW w:w="1250" w:type="pct"/>
          </w:tcPr>
          <w:p w14:paraId="52D7C5E5" w14:textId="77777777" w:rsidR="008A1961" w:rsidRPr="00442838" w:rsidRDefault="008A1961" w:rsidP="008A1961">
            <w:pPr>
              <w:spacing w:line="360" w:lineRule="auto"/>
              <w:rPr>
                <w:sz w:val="24"/>
              </w:rPr>
            </w:pPr>
          </w:p>
        </w:tc>
      </w:tr>
      <w:tr w:rsidR="008A1961" w:rsidRPr="00442838" w14:paraId="5D90284F" w14:textId="77777777" w:rsidTr="008A1961">
        <w:tc>
          <w:tcPr>
            <w:tcW w:w="1250" w:type="pct"/>
          </w:tcPr>
          <w:p w14:paraId="4F2B080B" w14:textId="77777777" w:rsidR="008A1961" w:rsidRPr="00442838" w:rsidRDefault="008A1961" w:rsidP="008A1961">
            <w:pPr>
              <w:spacing w:line="360" w:lineRule="auto"/>
              <w:rPr>
                <w:sz w:val="24"/>
              </w:rPr>
            </w:pPr>
          </w:p>
        </w:tc>
        <w:tc>
          <w:tcPr>
            <w:tcW w:w="1249" w:type="pct"/>
          </w:tcPr>
          <w:p w14:paraId="40E063F0" w14:textId="77777777" w:rsidR="008A1961" w:rsidRPr="00442838" w:rsidRDefault="008A1961" w:rsidP="008A1961">
            <w:pPr>
              <w:spacing w:line="360" w:lineRule="auto"/>
              <w:rPr>
                <w:sz w:val="24"/>
              </w:rPr>
            </w:pPr>
          </w:p>
        </w:tc>
        <w:tc>
          <w:tcPr>
            <w:tcW w:w="1251" w:type="pct"/>
          </w:tcPr>
          <w:p w14:paraId="7B66D523" w14:textId="77777777" w:rsidR="008A1961" w:rsidRPr="00442838" w:rsidRDefault="008A1961" w:rsidP="008A1961">
            <w:pPr>
              <w:spacing w:line="360" w:lineRule="auto"/>
              <w:rPr>
                <w:sz w:val="24"/>
              </w:rPr>
            </w:pPr>
          </w:p>
        </w:tc>
        <w:tc>
          <w:tcPr>
            <w:tcW w:w="1250" w:type="pct"/>
          </w:tcPr>
          <w:p w14:paraId="330B8F95" w14:textId="77777777" w:rsidR="008A1961" w:rsidRPr="00442838" w:rsidRDefault="008A1961" w:rsidP="008A1961">
            <w:pPr>
              <w:spacing w:line="360" w:lineRule="auto"/>
              <w:rPr>
                <w:sz w:val="24"/>
              </w:rPr>
            </w:pPr>
          </w:p>
        </w:tc>
      </w:tr>
      <w:tr w:rsidR="008A1961" w:rsidRPr="00442838" w14:paraId="59FCA152" w14:textId="77777777" w:rsidTr="008A1961">
        <w:tc>
          <w:tcPr>
            <w:tcW w:w="1250" w:type="pct"/>
          </w:tcPr>
          <w:p w14:paraId="7E674F17" w14:textId="77777777" w:rsidR="008A1961" w:rsidRPr="00442838" w:rsidRDefault="008A1961" w:rsidP="008A1961">
            <w:pPr>
              <w:spacing w:line="360" w:lineRule="auto"/>
              <w:rPr>
                <w:sz w:val="24"/>
              </w:rPr>
            </w:pPr>
          </w:p>
        </w:tc>
        <w:tc>
          <w:tcPr>
            <w:tcW w:w="1249" w:type="pct"/>
          </w:tcPr>
          <w:p w14:paraId="5C5210E0" w14:textId="77777777" w:rsidR="008A1961" w:rsidRPr="00442838" w:rsidRDefault="008A1961" w:rsidP="008A1961">
            <w:pPr>
              <w:spacing w:line="360" w:lineRule="auto"/>
              <w:rPr>
                <w:sz w:val="24"/>
              </w:rPr>
            </w:pPr>
          </w:p>
        </w:tc>
        <w:tc>
          <w:tcPr>
            <w:tcW w:w="1251" w:type="pct"/>
          </w:tcPr>
          <w:p w14:paraId="535E5464" w14:textId="77777777" w:rsidR="008A1961" w:rsidRPr="00442838" w:rsidRDefault="008A1961" w:rsidP="008A1961">
            <w:pPr>
              <w:spacing w:line="360" w:lineRule="auto"/>
              <w:rPr>
                <w:sz w:val="24"/>
              </w:rPr>
            </w:pPr>
          </w:p>
        </w:tc>
        <w:tc>
          <w:tcPr>
            <w:tcW w:w="1250" w:type="pct"/>
          </w:tcPr>
          <w:p w14:paraId="64D85332" w14:textId="77777777" w:rsidR="008A1961" w:rsidRPr="00442838" w:rsidRDefault="008A1961" w:rsidP="008A1961">
            <w:pPr>
              <w:spacing w:line="360" w:lineRule="auto"/>
              <w:rPr>
                <w:sz w:val="24"/>
              </w:rPr>
            </w:pPr>
          </w:p>
        </w:tc>
      </w:tr>
      <w:tr w:rsidR="008A1961" w:rsidRPr="00442838" w14:paraId="3409B7E6" w14:textId="77777777" w:rsidTr="008A1961">
        <w:tc>
          <w:tcPr>
            <w:tcW w:w="1250" w:type="pct"/>
          </w:tcPr>
          <w:p w14:paraId="4BC59FCE" w14:textId="77777777" w:rsidR="008A1961" w:rsidRPr="00442838" w:rsidRDefault="008A1961" w:rsidP="008A1961">
            <w:pPr>
              <w:spacing w:line="360" w:lineRule="auto"/>
              <w:rPr>
                <w:sz w:val="24"/>
              </w:rPr>
            </w:pPr>
          </w:p>
        </w:tc>
        <w:tc>
          <w:tcPr>
            <w:tcW w:w="1249" w:type="pct"/>
          </w:tcPr>
          <w:p w14:paraId="77907394" w14:textId="77777777" w:rsidR="008A1961" w:rsidRPr="00442838" w:rsidRDefault="008A1961" w:rsidP="008A1961">
            <w:pPr>
              <w:spacing w:line="360" w:lineRule="auto"/>
              <w:rPr>
                <w:sz w:val="24"/>
              </w:rPr>
            </w:pPr>
          </w:p>
        </w:tc>
        <w:tc>
          <w:tcPr>
            <w:tcW w:w="1251" w:type="pct"/>
          </w:tcPr>
          <w:p w14:paraId="7BAEFB7C" w14:textId="77777777" w:rsidR="008A1961" w:rsidRPr="00442838" w:rsidRDefault="008A1961" w:rsidP="008A1961">
            <w:pPr>
              <w:spacing w:line="360" w:lineRule="auto"/>
              <w:rPr>
                <w:sz w:val="24"/>
              </w:rPr>
            </w:pPr>
          </w:p>
        </w:tc>
        <w:tc>
          <w:tcPr>
            <w:tcW w:w="1250" w:type="pct"/>
          </w:tcPr>
          <w:p w14:paraId="02F2B4AB" w14:textId="77777777" w:rsidR="008A1961" w:rsidRPr="00442838" w:rsidRDefault="008A1961" w:rsidP="008A1961">
            <w:pPr>
              <w:spacing w:line="360" w:lineRule="auto"/>
              <w:rPr>
                <w:sz w:val="24"/>
              </w:rPr>
            </w:pPr>
          </w:p>
        </w:tc>
      </w:tr>
      <w:tr w:rsidR="008A1961" w:rsidRPr="00442838" w14:paraId="664A8386" w14:textId="77777777" w:rsidTr="008A1961">
        <w:tc>
          <w:tcPr>
            <w:tcW w:w="1250" w:type="pct"/>
          </w:tcPr>
          <w:p w14:paraId="73E0B9BC" w14:textId="77777777" w:rsidR="008A1961" w:rsidRPr="00442838" w:rsidRDefault="008A1961" w:rsidP="008A1961">
            <w:pPr>
              <w:spacing w:line="360" w:lineRule="auto"/>
              <w:rPr>
                <w:sz w:val="24"/>
              </w:rPr>
            </w:pPr>
          </w:p>
        </w:tc>
        <w:tc>
          <w:tcPr>
            <w:tcW w:w="1249" w:type="pct"/>
          </w:tcPr>
          <w:p w14:paraId="0F426792" w14:textId="77777777" w:rsidR="008A1961" w:rsidRPr="00442838" w:rsidRDefault="008A1961" w:rsidP="008A1961">
            <w:pPr>
              <w:spacing w:line="360" w:lineRule="auto"/>
              <w:rPr>
                <w:sz w:val="24"/>
              </w:rPr>
            </w:pPr>
          </w:p>
        </w:tc>
        <w:tc>
          <w:tcPr>
            <w:tcW w:w="1251" w:type="pct"/>
          </w:tcPr>
          <w:p w14:paraId="018C12B3" w14:textId="77777777" w:rsidR="008A1961" w:rsidRPr="00442838" w:rsidRDefault="008A1961" w:rsidP="008A1961">
            <w:pPr>
              <w:spacing w:line="360" w:lineRule="auto"/>
              <w:rPr>
                <w:sz w:val="24"/>
              </w:rPr>
            </w:pPr>
          </w:p>
        </w:tc>
        <w:tc>
          <w:tcPr>
            <w:tcW w:w="1250" w:type="pct"/>
          </w:tcPr>
          <w:p w14:paraId="75B61B84" w14:textId="77777777" w:rsidR="008A1961" w:rsidRPr="00442838" w:rsidRDefault="008A1961" w:rsidP="008A1961">
            <w:pPr>
              <w:spacing w:line="360" w:lineRule="auto"/>
              <w:rPr>
                <w:sz w:val="24"/>
              </w:rPr>
            </w:pPr>
          </w:p>
        </w:tc>
      </w:tr>
      <w:tr w:rsidR="008A1961" w:rsidRPr="00442838" w14:paraId="275811B1" w14:textId="77777777" w:rsidTr="008A1961">
        <w:tc>
          <w:tcPr>
            <w:tcW w:w="1250" w:type="pct"/>
          </w:tcPr>
          <w:p w14:paraId="53A498B3" w14:textId="77777777" w:rsidR="008A1961" w:rsidRPr="00442838" w:rsidRDefault="008A1961" w:rsidP="008A1961">
            <w:pPr>
              <w:spacing w:line="360" w:lineRule="auto"/>
              <w:rPr>
                <w:sz w:val="24"/>
              </w:rPr>
            </w:pPr>
          </w:p>
        </w:tc>
        <w:tc>
          <w:tcPr>
            <w:tcW w:w="1249" w:type="pct"/>
          </w:tcPr>
          <w:p w14:paraId="6C82EFE1" w14:textId="77777777" w:rsidR="008A1961" w:rsidRPr="00442838" w:rsidRDefault="008A1961" w:rsidP="008A1961">
            <w:pPr>
              <w:spacing w:line="360" w:lineRule="auto"/>
              <w:rPr>
                <w:sz w:val="24"/>
              </w:rPr>
            </w:pPr>
          </w:p>
        </w:tc>
        <w:tc>
          <w:tcPr>
            <w:tcW w:w="1251" w:type="pct"/>
          </w:tcPr>
          <w:p w14:paraId="7639774E" w14:textId="77777777" w:rsidR="008A1961" w:rsidRPr="00442838" w:rsidRDefault="008A1961" w:rsidP="008A1961">
            <w:pPr>
              <w:spacing w:line="360" w:lineRule="auto"/>
              <w:rPr>
                <w:sz w:val="24"/>
              </w:rPr>
            </w:pPr>
          </w:p>
        </w:tc>
        <w:tc>
          <w:tcPr>
            <w:tcW w:w="1250" w:type="pct"/>
          </w:tcPr>
          <w:p w14:paraId="15A2F32F" w14:textId="77777777" w:rsidR="008A1961" w:rsidRPr="00442838" w:rsidRDefault="008A1961" w:rsidP="008A1961">
            <w:pPr>
              <w:spacing w:line="360" w:lineRule="auto"/>
              <w:rPr>
                <w:sz w:val="24"/>
              </w:rPr>
            </w:pPr>
          </w:p>
        </w:tc>
      </w:tr>
      <w:tr w:rsidR="008A1961" w:rsidRPr="00442838" w14:paraId="3FBF6546" w14:textId="77777777" w:rsidTr="008A1961">
        <w:tc>
          <w:tcPr>
            <w:tcW w:w="1250" w:type="pct"/>
          </w:tcPr>
          <w:p w14:paraId="78AB6EF1" w14:textId="77777777" w:rsidR="008A1961" w:rsidRPr="00442838" w:rsidRDefault="008A1961" w:rsidP="008A1961">
            <w:pPr>
              <w:spacing w:line="360" w:lineRule="auto"/>
              <w:rPr>
                <w:sz w:val="24"/>
              </w:rPr>
            </w:pPr>
          </w:p>
        </w:tc>
        <w:tc>
          <w:tcPr>
            <w:tcW w:w="1249" w:type="pct"/>
          </w:tcPr>
          <w:p w14:paraId="63CC03DE" w14:textId="77777777" w:rsidR="008A1961" w:rsidRPr="00442838" w:rsidRDefault="008A1961" w:rsidP="008A1961">
            <w:pPr>
              <w:spacing w:line="360" w:lineRule="auto"/>
              <w:rPr>
                <w:sz w:val="24"/>
              </w:rPr>
            </w:pPr>
          </w:p>
        </w:tc>
        <w:tc>
          <w:tcPr>
            <w:tcW w:w="1251" w:type="pct"/>
          </w:tcPr>
          <w:p w14:paraId="24BD4047" w14:textId="77777777" w:rsidR="008A1961" w:rsidRPr="00442838" w:rsidRDefault="008A1961" w:rsidP="008A1961">
            <w:pPr>
              <w:spacing w:line="360" w:lineRule="auto"/>
              <w:rPr>
                <w:sz w:val="24"/>
              </w:rPr>
            </w:pPr>
          </w:p>
        </w:tc>
        <w:tc>
          <w:tcPr>
            <w:tcW w:w="1250" w:type="pct"/>
          </w:tcPr>
          <w:p w14:paraId="0B57BB76" w14:textId="77777777" w:rsidR="008A1961" w:rsidRPr="00442838" w:rsidRDefault="008A1961" w:rsidP="008A1961">
            <w:pPr>
              <w:spacing w:line="360" w:lineRule="auto"/>
              <w:rPr>
                <w:sz w:val="24"/>
              </w:rPr>
            </w:pPr>
          </w:p>
        </w:tc>
      </w:tr>
      <w:tr w:rsidR="008A1961" w:rsidRPr="00442838" w14:paraId="3D486896" w14:textId="77777777" w:rsidTr="008A1961">
        <w:tc>
          <w:tcPr>
            <w:tcW w:w="1250" w:type="pct"/>
          </w:tcPr>
          <w:p w14:paraId="2C9D0C3E" w14:textId="77777777" w:rsidR="008A1961" w:rsidRPr="00442838" w:rsidRDefault="008A1961" w:rsidP="008A1961">
            <w:pPr>
              <w:spacing w:line="360" w:lineRule="auto"/>
              <w:rPr>
                <w:sz w:val="24"/>
              </w:rPr>
            </w:pPr>
          </w:p>
        </w:tc>
        <w:tc>
          <w:tcPr>
            <w:tcW w:w="1249" w:type="pct"/>
          </w:tcPr>
          <w:p w14:paraId="1FEB69E3" w14:textId="77777777" w:rsidR="008A1961" w:rsidRPr="00442838" w:rsidRDefault="008A1961" w:rsidP="008A1961">
            <w:pPr>
              <w:spacing w:line="360" w:lineRule="auto"/>
              <w:rPr>
                <w:sz w:val="24"/>
              </w:rPr>
            </w:pPr>
          </w:p>
        </w:tc>
        <w:tc>
          <w:tcPr>
            <w:tcW w:w="1251" w:type="pct"/>
          </w:tcPr>
          <w:p w14:paraId="2549E842" w14:textId="77777777" w:rsidR="008A1961" w:rsidRPr="00442838" w:rsidRDefault="008A1961" w:rsidP="008A1961">
            <w:pPr>
              <w:spacing w:line="360" w:lineRule="auto"/>
              <w:rPr>
                <w:sz w:val="24"/>
              </w:rPr>
            </w:pPr>
          </w:p>
        </w:tc>
        <w:tc>
          <w:tcPr>
            <w:tcW w:w="1250" w:type="pct"/>
          </w:tcPr>
          <w:p w14:paraId="1F5FE7B2" w14:textId="77777777" w:rsidR="008A1961" w:rsidRPr="00442838" w:rsidRDefault="008A1961" w:rsidP="008A1961">
            <w:pPr>
              <w:spacing w:line="360" w:lineRule="auto"/>
              <w:rPr>
                <w:sz w:val="24"/>
              </w:rPr>
            </w:pPr>
          </w:p>
        </w:tc>
      </w:tr>
      <w:tr w:rsidR="008A1961" w:rsidRPr="00442838" w14:paraId="0BECAB91" w14:textId="77777777" w:rsidTr="008A1961">
        <w:tc>
          <w:tcPr>
            <w:tcW w:w="1250" w:type="pct"/>
          </w:tcPr>
          <w:p w14:paraId="1DE122ED" w14:textId="77777777" w:rsidR="008A1961" w:rsidRPr="00442838" w:rsidRDefault="008A1961" w:rsidP="008A1961">
            <w:pPr>
              <w:spacing w:line="360" w:lineRule="auto"/>
              <w:rPr>
                <w:sz w:val="24"/>
              </w:rPr>
            </w:pPr>
          </w:p>
        </w:tc>
        <w:tc>
          <w:tcPr>
            <w:tcW w:w="1249" w:type="pct"/>
          </w:tcPr>
          <w:p w14:paraId="6105AF2B" w14:textId="77777777" w:rsidR="008A1961" w:rsidRPr="00442838" w:rsidRDefault="008A1961" w:rsidP="008A1961">
            <w:pPr>
              <w:spacing w:line="360" w:lineRule="auto"/>
              <w:rPr>
                <w:sz w:val="24"/>
              </w:rPr>
            </w:pPr>
          </w:p>
        </w:tc>
        <w:tc>
          <w:tcPr>
            <w:tcW w:w="1251" w:type="pct"/>
          </w:tcPr>
          <w:p w14:paraId="321DF2FE" w14:textId="77777777" w:rsidR="008A1961" w:rsidRPr="00442838" w:rsidRDefault="008A1961" w:rsidP="008A1961">
            <w:pPr>
              <w:spacing w:line="360" w:lineRule="auto"/>
              <w:rPr>
                <w:sz w:val="24"/>
              </w:rPr>
            </w:pPr>
          </w:p>
        </w:tc>
        <w:tc>
          <w:tcPr>
            <w:tcW w:w="1250" w:type="pct"/>
          </w:tcPr>
          <w:p w14:paraId="41FFC31B" w14:textId="77777777" w:rsidR="008A1961" w:rsidRPr="00442838" w:rsidRDefault="008A1961" w:rsidP="008A1961">
            <w:pPr>
              <w:spacing w:line="360" w:lineRule="auto"/>
              <w:rPr>
                <w:sz w:val="24"/>
              </w:rPr>
            </w:pPr>
          </w:p>
        </w:tc>
      </w:tr>
      <w:tr w:rsidR="008A1961" w:rsidRPr="00442838" w14:paraId="25D0EC05" w14:textId="77777777" w:rsidTr="008A1961">
        <w:tc>
          <w:tcPr>
            <w:tcW w:w="1250" w:type="pct"/>
          </w:tcPr>
          <w:p w14:paraId="117E9B77" w14:textId="77777777" w:rsidR="008A1961" w:rsidRPr="00442838" w:rsidRDefault="008A1961" w:rsidP="008A1961">
            <w:pPr>
              <w:spacing w:line="360" w:lineRule="auto"/>
              <w:rPr>
                <w:sz w:val="24"/>
              </w:rPr>
            </w:pPr>
          </w:p>
        </w:tc>
        <w:tc>
          <w:tcPr>
            <w:tcW w:w="1249" w:type="pct"/>
          </w:tcPr>
          <w:p w14:paraId="411EEA24" w14:textId="77777777" w:rsidR="008A1961" w:rsidRPr="00442838" w:rsidRDefault="008A1961" w:rsidP="008A1961">
            <w:pPr>
              <w:spacing w:line="360" w:lineRule="auto"/>
              <w:rPr>
                <w:sz w:val="24"/>
              </w:rPr>
            </w:pPr>
          </w:p>
        </w:tc>
        <w:tc>
          <w:tcPr>
            <w:tcW w:w="1251" w:type="pct"/>
          </w:tcPr>
          <w:p w14:paraId="5A092C9C" w14:textId="77777777" w:rsidR="008A1961" w:rsidRPr="00442838" w:rsidRDefault="008A1961" w:rsidP="008A1961">
            <w:pPr>
              <w:spacing w:line="360" w:lineRule="auto"/>
              <w:rPr>
                <w:sz w:val="24"/>
              </w:rPr>
            </w:pPr>
          </w:p>
        </w:tc>
        <w:tc>
          <w:tcPr>
            <w:tcW w:w="1250" w:type="pct"/>
          </w:tcPr>
          <w:p w14:paraId="2D014C17" w14:textId="77777777" w:rsidR="008A1961" w:rsidRPr="00442838" w:rsidRDefault="008A1961" w:rsidP="008A1961">
            <w:pPr>
              <w:spacing w:line="360" w:lineRule="auto"/>
              <w:rPr>
                <w:sz w:val="24"/>
              </w:rPr>
            </w:pPr>
          </w:p>
        </w:tc>
      </w:tr>
      <w:tr w:rsidR="008A1961" w:rsidRPr="00442838" w14:paraId="3AA5D765" w14:textId="77777777" w:rsidTr="008A1961">
        <w:tc>
          <w:tcPr>
            <w:tcW w:w="1250" w:type="pct"/>
          </w:tcPr>
          <w:p w14:paraId="5AFB313D" w14:textId="77777777" w:rsidR="008A1961" w:rsidRPr="00442838" w:rsidRDefault="008A1961" w:rsidP="008A1961">
            <w:pPr>
              <w:spacing w:line="360" w:lineRule="auto"/>
              <w:rPr>
                <w:sz w:val="24"/>
              </w:rPr>
            </w:pPr>
          </w:p>
        </w:tc>
        <w:tc>
          <w:tcPr>
            <w:tcW w:w="1249" w:type="pct"/>
          </w:tcPr>
          <w:p w14:paraId="719CDE8E" w14:textId="77777777" w:rsidR="008A1961" w:rsidRPr="00442838" w:rsidRDefault="008A1961" w:rsidP="008A1961">
            <w:pPr>
              <w:spacing w:line="360" w:lineRule="auto"/>
              <w:rPr>
                <w:sz w:val="24"/>
              </w:rPr>
            </w:pPr>
          </w:p>
        </w:tc>
        <w:tc>
          <w:tcPr>
            <w:tcW w:w="1251" w:type="pct"/>
          </w:tcPr>
          <w:p w14:paraId="2A12CEEB" w14:textId="77777777" w:rsidR="008A1961" w:rsidRPr="00442838" w:rsidRDefault="008A1961" w:rsidP="008A1961">
            <w:pPr>
              <w:spacing w:line="360" w:lineRule="auto"/>
              <w:rPr>
                <w:sz w:val="24"/>
              </w:rPr>
            </w:pPr>
          </w:p>
        </w:tc>
        <w:tc>
          <w:tcPr>
            <w:tcW w:w="1250" w:type="pct"/>
          </w:tcPr>
          <w:p w14:paraId="2E98E56A" w14:textId="77777777" w:rsidR="008A1961" w:rsidRPr="00442838" w:rsidRDefault="008A1961" w:rsidP="008A1961">
            <w:pPr>
              <w:spacing w:line="360" w:lineRule="auto"/>
              <w:rPr>
                <w:sz w:val="24"/>
              </w:rPr>
            </w:pPr>
          </w:p>
        </w:tc>
      </w:tr>
      <w:tr w:rsidR="008A1961" w:rsidRPr="00442838" w14:paraId="11BC58B0" w14:textId="77777777" w:rsidTr="008A1961">
        <w:tc>
          <w:tcPr>
            <w:tcW w:w="1250" w:type="pct"/>
          </w:tcPr>
          <w:p w14:paraId="074506E6" w14:textId="77777777" w:rsidR="008A1961" w:rsidRPr="00442838" w:rsidRDefault="008A1961" w:rsidP="008A1961">
            <w:pPr>
              <w:spacing w:line="360" w:lineRule="auto"/>
              <w:rPr>
                <w:sz w:val="24"/>
              </w:rPr>
            </w:pPr>
          </w:p>
        </w:tc>
        <w:tc>
          <w:tcPr>
            <w:tcW w:w="1249" w:type="pct"/>
          </w:tcPr>
          <w:p w14:paraId="7E266AC9" w14:textId="77777777" w:rsidR="008A1961" w:rsidRPr="00442838" w:rsidRDefault="008A1961" w:rsidP="008A1961">
            <w:pPr>
              <w:spacing w:line="360" w:lineRule="auto"/>
              <w:rPr>
                <w:sz w:val="24"/>
              </w:rPr>
            </w:pPr>
          </w:p>
        </w:tc>
        <w:tc>
          <w:tcPr>
            <w:tcW w:w="1251" w:type="pct"/>
          </w:tcPr>
          <w:p w14:paraId="22DB9AEE" w14:textId="77777777" w:rsidR="008A1961" w:rsidRPr="00442838" w:rsidRDefault="008A1961" w:rsidP="008A1961">
            <w:pPr>
              <w:spacing w:line="360" w:lineRule="auto"/>
              <w:rPr>
                <w:sz w:val="24"/>
              </w:rPr>
            </w:pPr>
          </w:p>
        </w:tc>
        <w:tc>
          <w:tcPr>
            <w:tcW w:w="1250" w:type="pct"/>
          </w:tcPr>
          <w:p w14:paraId="5DD36451" w14:textId="77777777" w:rsidR="008A1961" w:rsidRPr="00442838" w:rsidRDefault="008A1961" w:rsidP="008A1961">
            <w:pPr>
              <w:spacing w:line="360" w:lineRule="auto"/>
              <w:rPr>
                <w:sz w:val="24"/>
              </w:rPr>
            </w:pPr>
          </w:p>
        </w:tc>
      </w:tr>
      <w:tr w:rsidR="008A1961" w:rsidRPr="00442838" w14:paraId="15DCCCE9" w14:textId="77777777" w:rsidTr="008A1961">
        <w:tc>
          <w:tcPr>
            <w:tcW w:w="1250" w:type="pct"/>
          </w:tcPr>
          <w:p w14:paraId="01A30293" w14:textId="77777777" w:rsidR="008A1961" w:rsidRPr="00442838" w:rsidRDefault="008A1961" w:rsidP="008A1961">
            <w:pPr>
              <w:spacing w:line="360" w:lineRule="auto"/>
              <w:rPr>
                <w:sz w:val="24"/>
              </w:rPr>
            </w:pPr>
          </w:p>
        </w:tc>
        <w:tc>
          <w:tcPr>
            <w:tcW w:w="1249" w:type="pct"/>
          </w:tcPr>
          <w:p w14:paraId="65A68270" w14:textId="77777777" w:rsidR="008A1961" w:rsidRPr="00442838" w:rsidRDefault="008A1961" w:rsidP="008A1961">
            <w:pPr>
              <w:spacing w:line="360" w:lineRule="auto"/>
              <w:rPr>
                <w:sz w:val="24"/>
              </w:rPr>
            </w:pPr>
          </w:p>
        </w:tc>
        <w:tc>
          <w:tcPr>
            <w:tcW w:w="1251" w:type="pct"/>
          </w:tcPr>
          <w:p w14:paraId="3FE6F601" w14:textId="77777777" w:rsidR="008A1961" w:rsidRPr="00442838" w:rsidRDefault="008A1961" w:rsidP="008A1961">
            <w:pPr>
              <w:spacing w:line="360" w:lineRule="auto"/>
              <w:rPr>
                <w:sz w:val="24"/>
              </w:rPr>
            </w:pPr>
          </w:p>
        </w:tc>
        <w:tc>
          <w:tcPr>
            <w:tcW w:w="1250" w:type="pct"/>
          </w:tcPr>
          <w:p w14:paraId="1A785836" w14:textId="77777777" w:rsidR="008A1961" w:rsidRPr="00442838" w:rsidRDefault="008A1961" w:rsidP="008A1961">
            <w:pPr>
              <w:spacing w:line="360" w:lineRule="auto"/>
              <w:rPr>
                <w:sz w:val="24"/>
              </w:rPr>
            </w:pPr>
          </w:p>
        </w:tc>
      </w:tr>
      <w:tr w:rsidR="008A1961" w:rsidRPr="00442838" w14:paraId="78A94ED6" w14:textId="77777777" w:rsidTr="008A1961">
        <w:tc>
          <w:tcPr>
            <w:tcW w:w="1250" w:type="pct"/>
          </w:tcPr>
          <w:p w14:paraId="52ADD073" w14:textId="77777777" w:rsidR="008A1961" w:rsidRPr="00442838" w:rsidRDefault="008A1961" w:rsidP="008A1961">
            <w:pPr>
              <w:spacing w:line="360" w:lineRule="auto"/>
              <w:rPr>
                <w:sz w:val="24"/>
              </w:rPr>
            </w:pPr>
          </w:p>
        </w:tc>
        <w:tc>
          <w:tcPr>
            <w:tcW w:w="1249" w:type="pct"/>
          </w:tcPr>
          <w:p w14:paraId="7122A264" w14:textId="77777777" w:rsidR="008A1961" w:rsidRPr="00442838" w:rsidRDefault="008A1961" w:rsidP="008A1961">
            <w:pPr>
              <w:spacing w:line="360" w:lineRule="auto"/>
              <w:rPr>
                <w:sz w:val="24"/>
              </w:rPr>
            </w:pPr>
          </w:p>
        </w:tc>
        <w:tc>
          <w:tcPr>
            <w:tcW w:w="1251" w:type="pct"/>
          </w:tcPr>
          <w:p w14:paraId="58BCD5A1" w14:textId="77777777" w:rsidR="008A1961" w:rsidRPr="00442838" w:rsidRDefault="008A1961" w:rsidP="008A1961">
            <w:pPr>
              <w:spacing w:line="360" w:lineRule="auto"/>
              <w:rPr>
                <w:sz w:val="24"/>
              </w:rPr>
            </w:pPr>
          </w:p>
        </w:tc>
        <w:tc>
          <w:tcPr>
            <w:tcW w:w="1250" w:type="pct"/>
          </w:tcPr>
          <w:p w14:paraId="5F5C72B4" w14:textId="77777777" w:rsidR="008A1961" w:rsidRPr="00442838" w:rsidRDefault="008A1961" w:rsidP="008A1961">
            <w:pPr>
              <w:spacing w:line="360" w:lineRule="auto"/>
              <w:rPr>
                <w:sz w:val="24"/>
              </w:rPr>
            </w:pPr>
          </w:p>
        </w:tc>
      </w:tr>
      <w:tr w:rsidR="008A1961" w:rsidRPr="00442838" w14:paraId="6D46B3D7" w14:textId="77777777" w:rsidTr="008A1961">
        <w:tc>
          <w:tcPr>
            <w:tcW w:w="1250" w:type="pct"/>
          </w:tcPr>
          <w:p w14:paraId="124253B8" w14:textId="77777777" w:rsidR="008A1961" w:rsidRPr="00442838" w:rsidRDefault="008A1961" w:rsidP="008A1961">
            <w:pPr>
              <w:spacing w:line="360" w:lineRule="auto"/>
              <w:rPr>
                <w:sz w:val="24"/>
              </w:rPr>
            </w:pPr>
          </w:p>
        </w:tc>
        <w:tc>
          <w:tcPr>
            <w:tcW w:w="1249" w:type="pct"/>
          </w:tcPr>
          <w:p w14:paraId="15926395" w14:textId="77777777" w:rsidR="008A1961" w:rsidRPr="00442838" w:rsidRDefault="008A1961" w:rsidP="008A1961">
            <w:pPr>
              <w:spacing w:line="360" w:lineRule="auto"/>
              <w:rPr>
                <w:sz w:val="24"/>
              </w:rPr>
            </w:pPr>
          </w:p>
        </w:tc>
        <w:tc>
          <w:tcPr>
            <w:tcW w:w="1251" w:type="pct"/>
          </w:tcPr>
          <w:p w14:paraId="2C030546" w14:textId="77777777" w:rsidR="008A1961" w:rsidRPr="00442838" w:rsidRDefault="008A1961" w:rsidP="008A1961">
            <w:pPr>
              <w:spacing w:line="360" w:lineRule="auto"/>
              <w:rPr>
                <w:sz w:val="24"/>
              </w:rPr>
            </w:pPr>
          </w:p>
        </w:tc>
        <w:tc>
          <w:tcPr>
            <w:tcW w:w="1250" w:type="pct"/>
          </w:tcPr>
          <w:p w14:paraId="0AEE2679" w14:textId="77777777" w:rsidR="008A1961" w:rsidRPr="00442838" w:rsidRDefault="008A1961" w:rsidP="008A1961">
            <w:pPr>
              <w:spacing w:line="360" w:lineRule="auto"/>
              <w:rPr>
                <w:sz w:val="24"/>
              </w:rPr>
            </w:pPr>
          </w:p>
        </w:tc>
      </w:tr>
      <w:tr w:rsidR="008A1961" w:rsidRPr="00442838" w14:paraId="1F00537B" w14:textId="77777777" w:rsidTr="008A1961">
        <w:tc>
          <w:tcPr>
            <w:tcW w:w="1250" w:type="pct"/>
          </w:tcPr>
          <w:p w14:paraId="4C6E2EAC" w14:textId="77777777" w:rsidR="008A1961" w:rsidRPr="00442838" w:rsidRDefault="008A1961" w:rsidP="008A1961">
            <w:pPr>
              <w:spacing w:line="360" w:lineRule="auto"/>
              <w:rPr>
                <w:sz w:val="24"/>
              </w:rPr>
            </w:pPr>
          </w:p>
        </w:tc>
        <w:tc>
          <w:tcPr>
            <w:tcW w:w="1249" w:type="pct"/>
          </w:tcPr>
          <w:p w14:paraId="3A016828" w14:textId="77777777" w:rsidR="008A1961" w:rsidRPr="00442838" w:rsidRDefault="008A1961" w:rsidP="008A1961">
            <w:pPr>
              <w:spacing w:line="360" w:lineRule="auto"/>
              <w:rPr>
                <w:sz w:val="24"/>
              </w:rPr>
            </w:pPr>
          </w:p>
        </w:tc>
        <w:tc>
          <w:tcPr>
            <w:tcW w:w="1251" w:type="pct"/>
          </w:tcPr>
          <w:p w14:paraId="6305A10B" w14:textId="77777777" w:rsidR="008A1961" w:rsidRPr="00442838" w:rsidRDefault="008A1961" w:rsidP="008A1961">
            <w:pPr>
              <w:spacing w:line="360" w:lineRule="auto"/>
              <w:rPr>
                <w:sz w:val="24"/>
              </w:rPr>
            </w:pPr>
          </w:p>
        </w:tc>
        <w:tc>
          <w:tcPr>
            <w:tcW w:w="1250" w:type="pct"/>
          </w:tcPr>
          <w:p w14:paraId="6A000D04" w14:textId="77777777" w:rsidR="008A1961" w:rsidRPr="00442838" w:rsidRDefault="008A1961" w:rsidP="008A1961">
            <w:pPr>
              <w:spacing w:line="360" w:lineRule="auto"/>
              <w:rPr>
                <w:sz w:val="24"/>
              </w:rPr>
            </w:pPr>
          </w:p>
        </w:tc>
      </w:tr>
      <w:tr w:rsidR="008A1961" w:rsidRPr="00442838" w14:paraId="3FF0BA82" w14:textId="77777777" w:rsidTr="008A1961">
        <w:tc>
          <w:tcPr>
            <w:tcW w:w="1250" w:type="pct"/>
          </w:tcPr>
          <w:p w14:paraId="6A8F6747" w14:textId="77777777" w:rsidR="008A1961" w:rsidRPr="00442838" w:rsidRDefault="008A1961" w:rsidP="008A1961">
            <w:pPr>
              <w:spacing w:line="360" w:lineRule="auto"/>
              <w:rPr>
                <w:sz w:val="24"/>
              </w:rPr>
            </w:pPr>
          </w:p>
        </w:tc>
        <w:tc>
          <w:tcPr>
            <w:tcW w:w="1249" w:type="pct"/>
          </w:tcPr>
          <w:p w14:paraId="1A7A0794" w14:textId="77777777" w:rsidR="008A1961" w:rsidRPr="00442838" w:rsidRDefault="008A1961" w:rsidP="008A1961">
            <w:pPr>
              <w:spacing w:line="360" w:lineRule="auto"/>
              <w:rPr>
                <w:sz w:val="24"/>
              </w:rPr>
            </w:pPr>
          </w:p>
        </w:tc>
        <w:tc>
          <w:tcPr>
            <w:tcW w:w="1251" w:type="pct"/>
          </w:tcPr>
          <w:p w14:paraId="56818B1C" w14:textId="77777777" w:rsidR="008A1961" w:rsidRPr="00442838" w:rsidRDefault="008A1961" w:rsidP="008A1961">
            <w:pPr>
              <w:spacing w:line="360" w:lineRule="auto"/>
              <w:rPr>
                <w:sz w:val="24"/>
              </w:rPr>
            </w:pPr>
          </w:p>
        </w:tc>
        <w:tc>
          <w:tcPr>
            <w:tcW w:w="1250" w:type="pct"/>
          </w:tcPr>
          <w:p w14:paraId="42C2A2EA" w14:textId="77777777" w:rsidR="008A1961" w:rsidRPr="00442838" w:rsidRDefault="008A1961" w:rsidP="008A1961">
            <w:pPr>
              <w:spacing w:line="360" w:lineRule="auto"/>
              <w:rPr>
                <w:sz w:val="24"/>
              </w:rPr>
            </w:pPr>
          </w:p>
        </w:tc>
      </w:tr>
      <w:tr w:rsidR="008A1961" w:rsidRPr="00442838" w14:paraId="3D353C8D" w14:textId="77777777" w:rsidTr="008A1961">
        <w:tc>
          <w:tcPr>
            <w:tcW w:w="1250" w:type="pct"/>
          </w:tcPr>
          <w:p w14:paraId="112FDC5B" w14:textId="77777777" w:rsidR="008A1961" w:rsidRPr="00442838" w:rsidRDefault="008A1961" w:rsidP="008A1961">
            <w:pPr>
              <w:spacing w:line="360" w:lineRule="auto"/>
              <w:rPr>
                <w:sz w:val="24"/>
              </w:rPr>
            </w:pPr>
          </w:p>
        </w:tc>
        <w:tc>
          <w:tcPr>
            <w:tcW w:w="1249" w:type="pct"/>
          </w:tcPr>
          <w:p w14:paraId="74253B57" w14:textId="77777777" w:rsidR="008A1961" w:rsidRPr="00442838" w:rsidRDefault="008A1961" w:rsidP="008A1961">
            <w:pPr>
              <w:spacing w:line="360" w:lineRule="auto"/>
              <w:rPr>
                <w:sz w:val="24"/>
              </w:rPr>
            </w:pPr>
          </w:p>
        </w:tc>
        <w:tc>
          <w:tcPr>
            <w:tcW w:w="1251" w:type="pct"/>
          </w:tcPr>
          <w:p w14:paraId="53625FDB" w14:textId="77777777" w:rsidR="008A1961" w:rsidRPr="00442838" w:rsidRDefault="008A1961" w:rsidP="008A1961">
            <w:pPr>
              <w:spacing w:line="360" w:lineRule="auto"/>
              <w:rPr>
                <w:sz w:val="24"/>
              </w:rPr>
            </w:pPr>
          </w:p>
        </w:tc>
        <w:tc>
          <w:tcPr>
            <w:tcW w:w="1250" w:type="pct"/>
          </w:tcPr>
          <w:p w14:paraId="00043A17" w14:textId="77777777" w:rsidR="008A1961" w:rsidRPr="00442838" w:rsidRDefault="008A1961" w:rsidP="008A1961">
            <w:pPr>
              <w:spacing w:line="360" w:lineRule="auto"/>
              <w:rPr>
                <w:sz w:val="24"/>
              </w:rPr>
            </w:pPr>
          </w:p>
        </w:tc>
      </w:tr>
      <w:tr w:rsidR="008A1961" w:rsidRPr="00442838" w14:paraId="57B77DE3" w14:textId="77777777" w:rsidTr="008A1961">
        <w:tc>
          <w:tcPr>
            <w:tcW w:w="1250" w:type="pct"/>
          </w:tcPr>
          <w:p w14:paraId="3E60CFE8" w14:textId="77777777" w:rsidR="008A1961" w:rsidRPr="00442838" w:rsidRDefault="008A1961" w:rsidP="008A1961">
            <w:pPr>
              <w:spacing w:line="360" w:lineRule="auto"/>
              <w:rPr>
                <w:sz w:val="24"/>
              </w:rPr>
            </w:pPr>
          </w:p>
        </w:tc>
        <w:tc>
          <w:tcPr>
            <w:tcW w:w="1249" w:type="pct"/>
          </w:tcPr>
          <w:p w14:paraId="2314C116" w14:textId="77777777" w:rsidR="008A1961" w:rsidRPr="00442838" w:rsidRDefault="008A1961" w:rsidP="008A1961">
            <w:pPr>
              <w:spacing w:line="360" w:lineRule="auto"/>
              <w:rPr>
                <w:sz w:val="24"/>
              </w:rPr>
            </w:pPr>
          </w:p>
        </w:tc>
        <w:tc>
          <w:tcPr>
            <w:tcW w:w="1251" w:type="pct"/>
          </w:tcPr>
          <w:p w14:paraId="6E403F9B" w14:textId="77777777" w:rsidR="008A1961" w:rsidRPr="00442838" w:rsidRDefault="008A1961" w:rsidP="008A1961">
            <w:pPr>
              <w:spacing w:line="360" w:lineRule="auto"/>
              <w:rPr>
                <w:sz w:val="24"/>
              </w:rPr>
            </w:pPr>
          </w:p>
        </w:tc>
        <w:tc>
          <w:tcPr>
            <w:tcW w:w="1250" w:type="pct"/>
          </w:tcPr>
          <w:p w14:paraId="31D51C9D" w14:textId="77777777" w:rsidR="008A1961" w:rsidRPr="00442838" w:rsidRDefault="008A1961" w:rsidP="008A1961">
            <w:pPr>
              <w:spacing w:line="360" w:lineRule="auto"/>
              <w:rPr>
                <w:sz w:val="24"/>
              </w:rPr>
            </w:pPr>
          </w:p>
        </w:tc>
      </w:tr>
      <w:tr w:rsidR="008A1961" w:rsidRPr="00442838" w14:paraId="6E199B2A" w14:textId="77777777" w:rsidTr="008A1961">
        <w:tc>
          <w:tcPr>
            <w:tcW w:w="1250" w:type="pct"/>
          </w:tcPr>
          <w:p w14:paraId="356558EA" w14:textId="77777777" w:rsidR="008A1961" w:rsidRPr="00442838" w:rsidRDefault="008A1961" w:rsidP="008A1961">
            <w:pPr>
              <w:spacing w:line="360" w:lineRule="auto"/>
              <w:rPr>
                <w:sz w:val="24"/>
              </w:rPr>
            </w:pPr>
          </w:p>
        </w:tc>
        <w:tc>
          <w:tcPr>
            <w:tcW w:w="1249" w:type="pct"/>
          </w:tcPr>
          <w:p w14:paraId="0C10CE9F" w14:textId="77777777" w:rsidR="008A1961" w:rsidRPr="00442838" w:rsidRDefault="008A1961" w:rsidP="008A1961">
            <w:pPr>
              <w:spacing w:line="360" w:lineRule="auto"/>
              <w:rPr>
                <w:sz w:val="24"/>
              </w:rPr>
            </w:pPr>
          </w:p>
        </w:tc>
        <w:tc>
          <w:tcPr>
            <w:tcW w:w="1251" w:type="pct"/>
          </w:tcPr>
          <w:p w14:paraId="7BD3536B" w14:textId="77777777" w:rsidR="008A1961" w:rsidRPr="00442838" w:rsidRDefault="008A1961" w:rsidP="008A1961">
            <w:pPr>
              <w:spacing w:line="360" w:lineRule="auto"/>
              <w:rPr>
                <w:sz w:val="24"/>
              </w:rPr>
            </w:pPr>
          </w:p>
        </w:tc>
        <w:tc>
          <w:tcPr>
            <w:tcW w:w="1250" w:type="pct"/>
          </w:tcPr>
          <w:p w14:paraId="75342FC5" w14:textId="77777777" w:rsidR="008A1961" w:rsidRPr="00442838" w:rsidRDefault="008A1961" w:rsidP="008A1961">
            <w:pPr>
              <w:spacing w:line="360" w:lineRule="auto"/>
              <w:rPr>
                <w:sz w:val="24"/>
              </w:rPr>
            </w:pPr>
          </w:p>
        </w:tc>
      </w:tr>
      <w:tr w:rsidR="008A1961" w:rsidRPr="00442838" w14:paraId="08DA940A" w14:textId="77777777" w:rsidTr="008A1961">
        <w:tc>
          <w:tcPr>
            <w:tcW w:w="1250" w:type="pct"/>
          </w:tcPr>
          <w:p w14:paraId="67628B2C" w14:textId="77777777" w:rsidR="008A1961" w:rsidRPr="00442838" w:rsidRDefault="008A1961" w:rsidP="008A1961">
            <w:pPr>
              <w:spacing w:line="360" w:lineRule="auto"/>
              <w:rPr>
                <w:sz w:val="24"/>
              </w:rPr>
            </w:pPr>
          </w:p>
        </w:tc>
        <w:tc>
          <w:tcPr>
            <w:tcW w:w="1249" w:type="pct"/>
          </w:tcPr>
          <w:p w14:paraId="4A820CFF" w14:textId="77777777" w:rsidR="008A1961" w:rsidRPr="00442838" w:rsidRDefault="008A1961" w:rsidP="008A1961">
            <w:pPr>
              <w:spacing w:line="360" w:lineRule="auto"/>
              <w:rPr>
                <w:sz w:val="24"/>
              </w:rPr>
            </w:pPr>
          </w:p>
        </w:tc>
        <w:tc>
          <w:tcPr>
            <w:tcW w:w="1251" w:type="pct"/>
          </w:tcPr>
          <w:p w14:paraId="7A396FB2" w14:textId="77777777" w:rsidR="008A1961" w:rsidRPr="00442838" w:rsidRDefault="008A1961" w:rsidP="008A1961">
            <w:pPr>
              <w:spacing w:line="360" w:lineRule="auto"/>
              <w:rPr>
                <w:sz w:val="24"/>
              </w:rPr>
            </w:pPr>
          </w:p>
        </w:tc>
        <w:tc>
          <w:tcPr>
            <w:tcW w:w="1250" w:type="pct"/>
          </w:tcPr>
          <w:p w14:paraId="087EF06F" w14:textId="77777777" w:rsidR="008A1961" w:rsidRPr="00442838" w:rsidRDefault="008A1961" w:rsidP="008A1961">
            <w:pPr>
              <w:spacing w:line="360" w:lineRule="auto"/>
              <w:rPr>
                <w:sz w:val="24"/>
              </w:rPr>
            </w:pPr>
          </w:p>
        </w:tc>
      </w:tr>
      <w:tr w:rsidR="008A1961" w:rsidRPr="00442838" w14:paraId="44280803" w14:textId="77777777" w:rsidTr="008A1961">
        <w:tc>
          <w:tcPr>
            <w:tcW w:w="1250" w:type="pct"/>
          </w:tcPr>
          <w:p w14:paraId="446E0293" w14:textId="77777777" w:rsidR="008A1961" w:rsidRPr="00442838" w:rsidRDefault="008A1961" w:rsidP="008A1961">
            <w:pPr>
              <w:spacing w:line="360" w:lineRule="auto"/>
              <w:rPr>
                <w:sz w:val="24"/>
              </w:rPr>
            </w:pPr>
          </w:p>
        </w:tc>
        <w:tc>
          <w:tcPr>
            <w:tcW w:w="1249" w:type="pct"/>
          </w:tcPr>
          <w:p w14:paraId="4B658B0E" w14:textId="77777777" w:rsidR="008A1961" w:rsidRPr="00442838" w:rsidRDefault="008A1961" w:rsidP="008A1961">
            <w:pPr>
              <w:spacing w:line="360" w:lineRule="auto"/>
              <w:rPr>
                <w:sz w:val="24"/>
              </w:rPr>
            </w:pPr>
          </w:p>
        </w:tc>
        <w:tc>
          <w:tcPr>
            <w:tcW w:w="1251" w:type="pct"/>
          </w:tcPr>
          <w:p w14:paraId="11948722" w14:textId="77777777" w:rsidR="008A1961" w:rsidRPr="00442838" w:rsidRDefault="008A1961" w:rsidP="008A1961">
            <w:pPr>
              <w:spacing w:line="360" w:lineRule="auto"/>
              <w:rPr>
                <w:sz w:val="24"/>
              </w:rPr>
            </w:pPr>
          </w:p>
        </w:tc>
        <w:tc>
          <w:tcPr>
            <w:tcW w:w="1250" w:type="pct"/>
          </w:tcPr>
          <w:p w14:paraId="0A10DE2D" w14:textId="77777777" w:rsidR="008A1961" w:rsidRPr="00442838" w:rsidRDefault="008A1961" w:rsidP="008A1961">
            <w:pPr>
              <w:spacing w:line="360" w:lineRule="auto"/>
              <w:rPr>
                <w:sz w:val="24"/>
              </w:rPr>
            </w:pPr>
          </w:p>
        </w:tc>
      </w:tr>
      <w:tr w:rsidR="008A1961" w:rsidRPr="00442838" w14:paraId="001CB1F6" w14:textId="77777777" w:rsidTr="008A1961">
        <w:tc>
          <w:tcPr>
            <w:tcW w:w="1250" w:type="pct"/>
          </w:tcPr>
          <w:p w14:paraId="4EC8469D" w14:textId="77777777" w:rsidR="008A1961" w:rsidRPr="00442838" w:rsidRDefault="008A1961" w:rsidP="008A1961">
            <w:pPr>
              <w:spacing w:line="360" w:lineRule="auto"/>
              <w:rPr>
                <w:sz w:val="24"/>
              </w:rPr>
            </w:pPr>
          </w:p>
        </w:tc>
        <w:tc>
          <w:tcPr>
            <w:tcW w:w="1249" w:type="pct"/>
          </w:tcPr>
          <w:p w14:paraId="7449C19C" w14:textId="77777777" w:rsidR="008A1961" w:rsidRPr="00442838" w:rsidRDefault="008A1961" w:rsidP="008A1961">
            <w:pPr>
              <w:spacing w:line="360" w:lineRule="auto"/>
              <w:rPr>
                <w:sz w:val="24"/>
              </w:rPr>
            </w:pPr>
          </w:p>
        </w:tc>
        <w:tc>
          <w:tcPr>
            <w:tcW w:w="1251" w:type="pct"/>
          </w:tcPr>
          <w:p w14:paraId="4C956FF0" w14:textId="77777777" w:rsidR="008A1961" w:rsidRPr="00442838" w:rsidRDefault="008A1961" w:rsidP="008A1961">
            <w:pPr>
              <w:spacing w:line="360" w:lineRule="auto"/>
              <w:rPr>
                <w:sz w:val="24"/>
              </w:rPr>
            </w:pPr>
          </w:p>
        </w:tc>
        <w:tc>
          <w:tcPr>
            <w:tcW w:w="1250" w:type="pct"/>
          </w:tcPr>
          <w:p w14:paraId="1BF4242E" w14:textId="77777777" w:rsidR="008A1961" w:rsidRPr="00442838" w:rsidRDefault="008A1961" w:rsidP="008A1961">
            <w:pPr>
              <w:spacing w:line="360" w:lineRule="auto"/>
              <w:rPr>
                <w:sz w:val="24"/>
              </w:rPr>
            </w:pPr>
          </w:p>
        </w:tc>
      </w:tr>
      <w:tr w:rsidR="008A1961" w:rsidRPr="00442838" w14:paraId="3A8C283F" w14:textId="77777777" w:rsidTr="008A1961">
        <w:tc>
          <w:tcPr>
            <w:tcW w:w="1250" w:type="pct"/>
          </w:tcPr>
          <w:p w14:paraId="67E3D526" w14:textId="77777777" w:rsidR="008A1961" w:rsidRPr="00442838" w:rsidRDefault="008A1961" w:rsidP="008A1961">
            <w:pPr>
              <w:spacing w:line="360" w:lineRule="auto"/>
              <w:rPr>
                <w:sz w:val="24"/>
              </w:rPr>
            </w:pPr>
          </w:p>
        </w:tc>
        <w:tc>
          <w:tcPr>
            <w:tcW w:w="1249" w:type="pct"/>
          </w:tcPr>
          <w:p w14:paraId="2A750825" w14:textId="77777777" w:rsidR="008A1961" w:rsidRPr="00442838" w:rsidRDefault="008A1961" w:rsidP="008A1961">
            <w:pPr>
              <w:spacing w:line="360" w:lineRule="auto"/>
              <w:rPr>
                <w:sz w:val="24"/>
              </w:rPr>
            </w:pPr>
          </w:p>
        </w:tc>
        <w:tc>
          <w:tcPr>
            <w:tcW w:w="1251" w:type="pct"/>
          </w:tcPr>
          <w:p w14:paraId="66C64689" w14:textId="77777777" w:rsidR="008A1961" w:rsidRPr="00442838" w:rsidRDefault="008A1961" w:rsidP="008A1961">
            <w:pPr>
              <w:spacing w:line="360" w:lineRule="auto"/>
              <w:rPr>
                <w:sz w:val="24"/>
              </w:rPr>
            </w:pPr>
          </w:p>
        </w:tc>
        <w:tc>
          <w:tcPr>
            <w:tcW w:w="1250" w:type="pct"/>
          </w:tcPr>
          <w:p w14:paraId="5F8CE077" w14:textId="77777777" w:rsidR="008A1961" w:rsidRPr="00442838" w:rsidRDefault="008A1961" w:rsidP="008A1961">
            <w:pPr>
              <w:spacing w:line="360" w:lineRule="auto"/>
              <w:rPr>
                <w:sz w:val="24"/>
              </w:rPr>
            </w:pPr>
          </w:p>
        </w:tc>
      </w:tr>
      <w:tr w:rsidR="008A1961" w:rsidRPr="00442838" w14:paraId="428AF14F" w14:textId="77777777" w:rsidTr="008A1961">
        <w:tc>
          <w:tcPr>
            <w:tcW w:w="1250" w:type="pct"/>
          </w:tcPr>
          <w:p w14:paraId="2DF0CBC2" w14:textId="77777777" w:rsidR="008A1961" w:rsidRPr="00442838" w:rsidRDefault="008A1961" w:rsidP="008A1961">
            <w:pPr>
              <w:spacing w:line="360" w:lineRule="auto"/>
              <w:rPr>
                <w:sz w:val="24"/>
              </w:rPr>
            </w:pPr>
          </w:p>
        </w:tc>
        <w:tc>
          <w:tcPr>
            <w:tcW w:w="1249" w:type="pct"/>
          </w:tcPr>
          <w:p w14:paraId="09C5A746" w14:textId="77777777" w:rsidR="008A1961" w:rsidRPr="00442838" w:rsidRDefault="008A1961" w:rsidP="008A1961">
            <w:pPr>
              <w:spacing w:line="360" w:lineRule="auto"/>
              <w:rPr>
                <w:sz w:val="24"/>
              </w:rPr>
            </w:pPr>
          </w:p>
        </w:tc>
        <w:tc>
          <w:tcPr>
            <w:tcW w:w="1251" w:type="pct"/>
          </w:tcPr>
          <w:p w14:paraId="7EAEDB14" w14:textId="77777777" w:rsidR="008A1961" w:rsidRPr="00442838" w:rsidRDefault="008A1961" w:rsidP="008A1961">
            <w:pPr>
              <w:spacing w:line="360" w:lineRule="auto"/>
              <w:rPr>
                <w:sz w:val="24"/>
              </w:rPr>
            </w:pPr>
          </w:p>
        </w:tc>
        <w:tc>
          <w:tcPr>
            <w:tcW w:w="1250" w:type="pct"/>
          </w:tcPr>
          <w:p w14:paraId="15178661" w14:textId="77777777" w:rsidR="008A1961" w:rsidRPr="00442838" w:rsidRDefault="008A1961" w:rsidP="008A1961">
            <w:pPr>
              <w:spacing w:line="360" w:lineRule="auto"/>
              <w:rPr>
                <w:sz w:val="24"/>
              </w:rPr>
            </w:pPr>
          </w:p>
        </w:tc>
      </w:tr>
      <w:tr w:rsidR="008A1961" w:rsidRPr="00442838" w14:paraId="5EDEA430" w14:textId="77777777" w:rsidTr="008A1961">
        <w:tc>
          <w:tcPr>
            <w:tcW w:w="1250" w:type="pct"/>
          </w:tcPr>
          <w:p w14:paraId="675834C5" w14:textId="77777777" w:rsidR="008A1961" w:rsidRPr="00442838" w:rsidRDefault="008A1961" w:rsidP="008A1961">
            <w:pPr>
              <w:spacing w:line="360" w:lineRule="auto"/>
              <w:rPr>
                <w:sz w:val="24"/>
              </w:rPr>
            </w:pPr>
          </w:p>
        </w:tc>
        <w:tc>
          <w:tcPr>
            <w:tcW w:w="1249" w:type="pct"/>
          </w:tcPr>
          <w:p w14:paraId="3DED57F0" w14:textId="77777777" w:rsidR="008A1961" w:rsidRPr="00442838" w:rsidRDefault="008A1961" w:rsidP="008A1961">
            <w:pPr>
              <w:spacing w:line="360" w:lineRule="auto"/>
              <w:rPr>
                <w:sz w:val="24"/>
              </w:rPr>
            </w:pPr>
          </w:p>
        </w:tc>
        <w:tc>
          <w:tcPr>
            <w:tcW w:w="1251" w:type="pct"/>
          </w:tcPr>
          <w:p w14:paraId="55535B04" w14:textId="77777777" w:rsidR="008A1961" w:rsidRPr="00442838" w:rsidRDefault="008A1961" w:rsidP="008A1961">
            <w:pPr>
              <w:spacing w:line="360" w:lineRule="auto"/>
              <w:rPr>
                <w:sz w:val="24"/>
              </w:rPr>
            </w:pPr>
          </w:p>
        </w:tc>
        <w:tc>
          <w:tcPr>
            <w:tcW w:w="1250" w:type="pct"/>
          </w:tcPr>
          <w:p w14:paraId="79D79792" w14:textId="77777777" w:rsidR="008A1961" w:rsidRPr="00442838" w:rsidRDefault="008A1961" w:rsidP="008A1961">
            <w:pPr>
              <w:spacing w:line="360" w:lineRule="auto"/>
              <w:rPr>
                <w:sz w:val="24"/>
              </w:rPr>
            </w:pPr>
          </w:p>
        </w:tc>
      </w:tr>
      <w:tr w:rsidR="008A1961" w:rsidRPr="00442838" w14:paraId="38F98C2D" w14:textId="77777777" w:rsidTr="008A1961">
        <w:tc>
          <w:tcPr>
            <w:tcW w:w="1250" w:type="pct"/>
          </w:tcPr>
          <w:p w14:paraId="1E4DB1DC" w14:textId="77777777" w:rsidR="008A1961" w:rsidRPr="00442838" w:rsidRDefault="008A1961" w:rsidP="008A1961">
            <w:pPr>
              <w:spacing w:line="360" w:lineRule="auto"/>
              <w:rPr>
                <w:sz w:val="24"/>
              </w:rPr>
            </w:pPr>
          </w:p>
        </w:tc>
        <w:tc>
          <w:tcPr>
            <w:tcW w:w="1249" w:type="pct"/>
          </w:tcPr>
          <w:p w14:paraId="25AD1865" w14:textId="77777777" w:rsidR="008A1961" w:rsidRPr="00442838" w:rsidRDefault="008A1961" w:rsidP="008A1961">
            <w:pPr>
              <w:spacing w:line="360" w:lineRule="auto"/>
              <w:rPr>
                <w:sz w:val="24"/>
              </w:rPr>
            </w:pPr>
          </w:p>
        </w:tc>
        <w:tc>
          <w:tcPr>
            <w:tcW w:w="1251" w:type="pct"/>
          </w:tcPr>
          <w:p w14:paraId="7C8D9B80" w14:textId="77777777" w:rsidR="008A1961" w:rsidRPr="00442838" w:rsidRDefault="008A1961" w:rsidP="008A1961">
            <w:pPr>
              <w:spacing w:line="360" w:lineRule="auto"/>
              <w:rPr>
                <w:sz w:val="24"/>
              </w:rPr>
            </w:pPr>
          </w:p>
        </w:tc>
        <w:tc>
          <w:tcPr>
            <w:tcW w:w="1250" w:type="pct"/>
          </w:tcPr>
          <w:p w14:paraId="5F938245" w14:textId="77777777" w:rsidR="008A1961" w:rsidRPr="00442838" w:rsidRDefault="008A1961" w:rsidP="008A1961">
            <w:pPr>
              <w:spacing w:line="360" w:lineRule="auto"/>
              <w:rPr>
                <w:sz w:val="24"/>
              </w:rPr>
            </w:pPr>
          </w:p>
        </w:tc>
      </w:tr>
      <w:tr w:rsidR="008A1961" w:rsidRPr="00442838" w14:paraId="69D2583E" w14:textId="77777777" w:rsidTr="008A1961">
        <w:tc>
          <w:tcPr>
            <w:tcW w:w="1250" w:type="pct"/>
          </w:tcPr>
          <w:p w14:paraId="58835E88" w14:textId="77777777" w:rsidR="008A1961" w:rsidRPr="00442838" w:rsidRDefault="008A1961" w:rsidP="008A1961">
            <w:pPr>
              <w:spacing w:line="360" w:lineRule="auto"/>
              <w:rPr>
                <w:sz w:val="24"/>
              </w:rPr>
            </w:pPr>
          </w:p>
        </w:tc>
        <w:tc>
          <w:tcPr>
            <w:tcW w:w="1249" w:type="pct"/>
          </w:tcPr>
          <w:p w14:paraId="42CE6C7C" w14:textId="77777777" w:rsidR="008A1961" w:rsidRPr="00442838" w:rsidRDefault="008A1961" w:rsidP="008A1961">
            <w:pPr>
              <w:spacing w:line="360" w:lineRule="auto"/>
              <w:rPr>
                <w:sz w:val="24"/>
              </w:rPr>
            </w:pPr>
          </w:p>
        </w:tc>
        <w:tc>
          <w:tcPr>
            <w:tcW w:w="1251" w:type="pct"/>
          </w:tcPr>
          <w:p w14:paraId="0424AC2A" w14:textId="77777777" w:rsidR="008A1961" w:rsidRPr="00442838" w:rsidRDefault="008A1961" w:rsidP="008A1961">
            <w:pPr>
              <w:spacing w:line="360" w:lineRule="auto"/>
              <w:rPr>
                <w:sz w:val="24"/>
              </w:rPr>
            </w:pPr>
          </w:p>
        </w:tc>
        <w:tc>
          <w:tcPr>
            <w:tcW w:w="1250" w:type="pct"/>
          </w:tcPr>
          <w:p w14:paraId="0DED75F1" w14:textId="77777777" w:rsidR="008A1961" w:rsidRPr="00442838" w:rsidRDefault="008A1961" w:rsidP="008A1961">
            <w:pPr>
              <w:spacing w:line="360" w:lineRule="auto"/>
              <w:rPr>
                <w:sz w:val="24"/>
              </w:rPr>
            </w:pPr>
          </w:p>
        </w:tc>
      </w:tr>
      <w:tr w:rsidR="008A1961" w:rsidRPr="00442838" w14:paraId="4A38BAB8" w14:textId="77777777" w:rsidTr="008A1961">
        <w:tc>
          <w:tcPr>
            <w:tcW w:w="1250" w:type="pct"/>
          </w:tcPr>
          <w:p w14:paraId="45903D7B" w14:textId="77777777" w:rsidR="008A1961" w:rsidRPr="00442838" w:rsidRDefault="008A1961" w:rsidP="008A1961">
            <w:pPr>
              <w:spacing w:line="360" w:lineRule="auto"/>
              <w:rPr>
                <w:sz w:val="24"/>
              </w:rPr>
            </w:pPr>
          </w:p>
        </w:tc>
        <w:tc>
          <w:tcPr>
            <w:tcW w:w="1249" w:type="pct"/>
          </w:tcPr>
          <w:p w14:paraId="4993744B" w14:textId="77777777" w:rsidR="008A1961" w:rsidRPr="00442838" w:rsidRDefault="008A1961" w:rsidP="008A1961">
            <w:pPr>
              <w:spacing w:line="360" w:lineRule="auto"/>
              <w:rPr>
                <w:sz w:val="24"/>
              </w:rPr>
            </w:pPr>
          </w:p>
        </w:tc>
        <w:tc>
          <w:tcPr>
            <w:tcW w:w="1251" w:type="pct"/>
          </w:tcPr>
          <w:p w14:paraId="38E14E91" w14:textId="77777777" w:rsidR="008A1961" w:rsidRPr="00442838" w:rsidRDefault="008A1961" w:rsidP="008A1961">
            <w:pPr>
              <w:spacing w:line="360" w:lineRule="auto"/>
              <w:rPr>
                <w:sz w:val="24"/>
              </w:rPr>
            </w:pPr>
          </w:p>
        </w:tc>
        <w:tc>
          <w:tcPr>
            <w:tcW w:w="1250" w:type="pct"/>
          </w:tcPr>
          <w:p w14:paraId="368FEB0A" w14:textId="77777777" w:rsidR="008A1961" w:rsidRPr="00442838" w:rsidRDefault="008A1961" w:rsidP="008A1961">
            <w:pPr>
              <w:spacing w:line="360" w:lineRule="auto"/>
              <w:rPr>
                <w:sz w:val="24"/>
              </w:rPr>
            </w:pPr>
          </w:p>
        </w:tc>
      </w:tr>
      <w:tr w:rsidR="008A1961" w:rsidRPr="00442838" w14:paraId="40D7DA1C" w14:textId="77777777" w:rsidTr="008A1961">
        <w:tc>
          <w:tcPr>
            <w:tcW w:w="1250" w:type="pct"/>
          </w:tcPr>
          <w:p w14:paraId="7D6007BF" w14:textId="77777777" w:rsidR="008A1961" w:rsidRPr="00442838" w:rsidRDefault="008A1961" w:rsidP="008A1961">
            <w:pPr>
              <w:spacing w:line="360" w:lineRule="auto"/>
              <w:rPr>
                <w:sz w:val="24"/>
              </w:rPr>
            </w:pPr>
          </w:p>
        </w:tc>
        <w:tc>
          <w:tcPr>
            <w:tcW w:w="1249" w:type="pct"/>
          </w:tcPr>
          <w:p w14:paraId="68162198" w14:textId="77777777" w:rsidR="008A1961" w:rsidRPr="00442838" w:rsidRDefault="008A1961" w:rsidP="008A1961">
            <w:pPr>
              <w:spacing w:line="360" w:lineRule="auto"/>
              <w:rPr>
                <w:sz w:val="24"/>
              </w:rPr>
            </w:pPr>
          </w:p>
        </w:tc>
        <w:tc>
          <w:tcPr>
            <w:tcW w:w="1251" w:type="pct"/>
          </w:tcPr>
          <w:p w14:paraId="3413C41F" w14:textId="77777777" w:rsidR="008A1961" w:rsidRPr="00442838" w:rsidRDefault="008A1961" w:rsidP="008A1961">
            <w:pPr>
              <w:spacing w:line="360" w:lineRule="auto"/>
              <w:rPr>
                <w:sz w:val="24"/>
              </w:rPr>
            </w:pPr>
          </w:p>
        </w:tc>
        <w:tc>
          <w:tcPr>
            <w:tcW w:w="1250" w:type="pct"/>
          </w:tcPr>
          <w:p w14:paraId="7557B56C" w14:textId="77777777" w:rsidR="008A1961" w:rsidRPr="00442838" w:rsidRDefault="008A1961" w:rsidP="008A1961">
            <w:pPr>
              <w:spacing w:line="360" w:lineRule="auto"/>
              <w:rPr>
                <w:sz w:val="24"/>
              </w:rPr>
            </w:pPr>
          </w:p>
        </w:tc>
      </w:tr>
      <w:tr w:rsidR="008A1961" w:rsidRPr="00442838" w14:paraId="158EC1F2" w14:textId="77777777" w:rsidTr="008A1961">
        <w:tc>
          <w:tcPr>
            <w:tcW w:w="1250" w:type="pct"/>
          </w:tcPr>
          <w:p w14:paraId="33D730F9" w14:textId="77777777" w:rsidR="008A1961" w:rsidRPr="00442838" w:rsidRDefault="008A1961" w:rsidP="008A1961">
            <w:pPr>
              <w:spacing w:line="360" w:lineRule="auto"/>
              <w:rPr>
                <w:sz w:val="24"/>
              </w:rPr>
            </w:pPr>
          </w:p>
        </w:tc>
        <w:tc>
          <w:tcPr>
            <w:tcW w:w="1249" w:type="pct"/>
          </w:tcPr>
          <w:p w14:paraId="617EA143" w14:textId="77777777" w:rsidR="008A1961" w:rsidRPr="00442838" w:rsidRDefault="008A1961" w:rsidP="008A1961">
            <w:pPr>
              <w:spacing w:line="360" w:lineRule="auto"/>
              <w:rPr>
                <w:sz w:val="24"/>
              </w:rPr>
            </w:pPr>
          </w:p>
        </w:tc>
        <w:tc>
          <w:tcPr>
            <w:tcW w:w="1251" w:type="pct"/>
          </w:tcPr>
          <w:p w14:paraId="51FD7B41" w14:textId="77777777" w:rsidR="008A1961" w:rsidRPr="00442838" w:rsidRDefault="008A1961" w:rsidP="008A1961">
            <w:pPr>
              <w:spacing w:line="360" w:lineRule="auto"/>
              <w:rPr>
                <w:sz w:val="24"/>
              </w:rPr>
            </w:pPr>
          </w:p>
        </w:tc>
        <w:tc>
          <w:tcPr>
            <w:tcW w:w="1250" w:type="pct"/>
          </w:tcPr>
          <w:p w14:paraId="046E4662" w14:textId="77777777" w:rsidR="008A1961" w:rsidRPr="00442838" w:rsidRDefault="008A1961" w:rsidP="008A1961">
            <w:pPr>
              <w:spacing w:line="360" w:lineRule="auto"/>
              <w:rPr>
                <w:sz w:val="24"/>
              </w:rPr>
            </w:pPr>
          </w:p>
        </w:tc>
      </w:tr>
      <w:tr w:rsidR="008A1961" w:rsidRPr="00442838" w14:paraId="4305697F" w14:textId="77777777" w:rsidTr="008A1961">
        <w:tc>
          <w:tcPr>
            <w:tcW w:w="1250" w:type="pct"/>
          </w:tcPr>
          <w:p w14:paraId="20B31810" w14:textId="77777777" w:rsidR="008A1961" w:rsidRPr="00442838" w:rsidRDefault="008A1961" w:rsidP="008A1961">
            <w:pPr>
              <w:spacing w:line="360" w:lineRule="auto"/>
              <w:rPr>
                <w:sz w:val="24"/>
              </w:rPr>
            </w:pPr>
          </w:p>
        </w:tc>
        <w:tc>
          <w:tcPr>
            <w:tcW w:w="1249" w:type="pct"/>
          </w:tcPr>
          <w:p w14:paraId="11AEEBAB" w14:textId="77777777" w:rsidR="008A1961" w:rsidRPr="00442838" w:rsidRDefault="008A1961" w:rsidP="008A1961">
            <w:pPr>
              <w:spacing w:line="360" w:lineRule="auto"/>
              <w:rPr>
                <w:sz w:val="24"/>
              </w:rPr>
            </w:pPr>
          </w:p>
        </w:tc>
        <w:tc>
          <w:tcPr>
            <w:tcW w:w="1251" w:type="pct"/>
          </w:tcPr>
          <w:p w14:paraId="7E93A807" w14:textId="77777777" w:rsidR="008A1961" w:rsidRPr="00442838" w:rsidRDefault="008A1961" w:rsidP="008A1961">
            <w:pPr>
              <w:spacing w:line="360" w:lineRule="auto"/>
              <w:rPr>
                <w:sz w:val="24"/>
              </w:rPr>
            </w:pPr>
          </w:p>
        </w:tc>
        <w:tc>
          <w:tcPr>
            <w:tcW w:w="1250" w:type="pct"/>
          </w:tcPr>
          <w:p w14:paraId="01A21B7E" w14:textId="77777777" w:rsidR="008A1961" w:rsidRPr="00442838" w:rsidRDefault="008A1961" w:rsidP="008A1961">
            <w:pPr>
              <w:spacing w:line="360" w:lineRule="auto"/>
              <w:rPr>
                <w:sz w:val="24"/>
              </w:rPr>
            </w:pPr>
          </w:p>
        </w:tc>
      </w:tr>
      <w:tr w:rsidR="008A1961" w:rsidRPr="00442838" w14:paraId="070AFEBC" w14:textId="77777777" w:rsidTr="008A1961">
        <w:tc>
          <w:tcPr>
            <w:tcW w:w="1250" w:type="pct"/>
          </w:tcPr>
          <w:p w14:paraId="41ACF3DF" w14:textId="77777777" w:rsidR="008A1961" w:rsidRPr="00442838" w:rsidRDefault="008A1961" w:rsidP="008A1961">
            <w:pPr>
              <w:spacing w:line="360" w:lineRule="auto"/>
              <w:rPr>
                <w:sz w:val="24"/>
              </w:rPr>
            </w:pPr>
          </w:p>
        </w:tc>
        <w:tc>
          <w:tcPr>
            <w:tcW w:w="1249" w:type="pct"/>
          </w:tcPr>
          <w:p w14:paraId="231482F0" w14:textId="77777777" w:rsidR="008A1961" w:rsidRPr="00442838" w:rsidRDefault="008A1961" w:rsidP="008A1961">
            <w:pPr>
              <w:spacing w:line="360" w:lineRule="auto"/>
              <w:rPr>
                <w:sz w:val="24"/>
              </w:rPr>
            </w:pPr>
          </w:p>
        </w:tc>
        <w:tc>
          <w:tcPr>
            <w:tcW w:w="1251" w:type="pct"/>
          </w:tcPr>
          <w:p w14:paraId="64EFEB41" w14:textId="77777777" w:rsidR="008A1961" w:rsidRPr="00442838" w:rsidRDefault="008A1961" w:rsidP="008A1961">
            <w:pPr>
              <w:spacing w:line="360" w:lineRule="auto"/>
              <w:rPr>
                <w:sz w:val="24"/>
              </w:rPr>
            </w:pPr>
          </w:p>
        </w:tc>
        <w:tc>
          <w:tcPr>
            <w:tcW w:w="1250" w:type="pct"/>
          </w:tcPr>
          <w:p w14:paraId="6321140C" w14:textId="77777777" w:rsidR="008A1961" w:rsidRPr="00442838" w:rsidRDefault="008A1961" w:rsidP="008A1961">
            <w:pPr>
              <w:spacing w:line="360" w:lineRule="auto"/>
              <w:rPr>
                <w:sz w:val="24"/>
              </w:rPr>
            </w:pPr>
          </w:p>
        </w:tc>
      </w:tr>
      <w:tr w:rsidR="008A1961" w:rsidRPr="00442838" w14:paraId="0591D6AA" w14:textId="77777777" w:rsidTr="008A1961">
        <w:tc>
          <w:tcPr>
            <w:tcW w:w="1250" w:type="pct"/>
          </w:tcPr>
          <w:p w14:paraId="4BDB14C3" w14:textId="77777777" w:rsidR="008A1961" w:rsidRPr="00442838" w:rsidRDefault="008A1961" w:rsidP="008A1961">
            <w:pPr>
              <w:spacing w:line="360" w:lineRule="auto"/>
              <w:rPr>
                <w:sz w:val="24"/>
              </w:rPr>
            </w:pPr>
          </w:p>
        </w:tc>
        <w:tc>
          <w:tcPr>
            <w:tcW w:w="1249" w:type="pct"/>
          </w:tcPr>
          <w:p w14:paraId="2EB86BF6" w14:textId="77777777" w:rsidR="008A1961" w:rsidRPr="00442838" w:rsidRDefault="008A1961" w:rsidP="008A1961">
            <w:pPr>
              <w:spacing w:line="360" w:lineRule="auto"/>
              <w:rPr>
                <w:sz w:val="24"/>
              </w:rPr>
            </w:pPr>
          </w:p>
        </w:tc>
        <w:tc>
          <w:tcPr>
            <w:tcW w:w="1251" w:type="pct"/>
          </w:tcPr>
          <w:p w14:paraId="74127E27" w14:textId="77777777" w:rsidR="008A1961" w:rsidRPr="00442838" w:rsidRDefault="008A1961" w:rsidP="008A1961">
            <w:pPr>
              <w:spacing w:line="360" w:lineRule="auto"/>
              <w:rPr>
                <w:sz w:val="24"/>
              </w:rPr>
            </w:pPr>
          </w:p>
        </w:tc>
        <w:tc>
          <w:tcPr>
            <w:tcW w:w="1250" w:type="pct"/>
          </w:tcPr>
          <w:p w14:paraId="047E8A71" w14:textId="77777777" w:rsidR="008A1961" w:rsidRPr="00442838" w:rsidRDefault="008A1961" w:rsidP="008A1961">
            <w:pPr>
              <w:spacing w:line="360" w:lineRule="auto"/>
              <w:rPr>
                <w:sz w:val="24"/>
              </w:rPr>
            </w:pPr>
          </w:p>
        </w:tc>
      </w:tr>
      <w:tr w:rsidR="008A1961" w:rsidRPr="00442838" w14:paraId="5D0F4958" w14:textId="77777777" w:rsidTr="008A1961">
        <w:tc>
          <w:tcPr>
            <w:tcW w:w="1250" w:type="pct"/>
          </w:tcPr>
          <w:p w14:paraId="46E4E16B" w14:textId="77777777" w:rsidR="008A1961" w:rsidRPr="00442838" w:rsidRDefault="008A1961" w:rsidP="008A1961">
            <w:pPr>
              <w:spacing w:line="360" w:lineRule="auto"/>
              <w:rPr>
                <w:sz w:val="24"/>
              </w:rPr>
            </w:pPr>
          </w:p>
        </w:tc>
        <w:tc>
          <w:tcPr>
            <w:tcW w:w="1249" w:type="pct"/>
          </w:tcPr>
          <w:p w14:paraId="55A89F69" w14:textId="77777777" w:rsidR="008A1961" w:rsidRPr="00442838" w:rsidRDefault="008A1961" w:rsidP="008A1961">
            <w:pPr>
              <w:spacing w:line="360" w:lineRule="auto"/>
              <w:rPr>
                <w:sz w:val="24"/>
              </w:rPr>
            </w:pPr>
          </w:p>
        </w:tc>
        <w:tc>
          <w:tcPr>
            <w:tcW w:w="1251" w:type="pct"/>
          </w:tcPr>
          <w:p w14:paraId="40F85B4E" w14:textId="77777777" w:rsidR="008A1961" w:rsidRPr="00442838" w:rsidRDefault="008A1961" w:rsidP="008A1961">
            <w:pPr>
              <w:spacing w:line="360" w:lineRule="auto"/>
              <w:rPr>
                <w:sz w:val="24"/>
              </w:rPr>
            </w:pPr>
          </w:p>
        </w:tc>
        <w:tc>
          <w:tcPr>
            <w:tcW w:w="1250" w:type="pct"/>
          </w:tcPr>
          <w:p w14:paraId="12D3A936" w14:textId="77777777" w:rsidR="008A1961" w:rsidRPr="00442838" w:rsidRDefault="008A1961" w:rsidP="008A1961">
            <w:pPr>
              <w:spacing w:line="360" w:lineRule="auto"/>
              <w:rPr>
                <w:sz w:val="24"/>
              </w:rPr>
            </w:pPr>
          </w:p>
        </w:tc>
      </w:tr>
      <w:tr w:rsidR="008A1961" w:rsidRPr="00442838" w14:paraId="42AB2EB2" w14:textId="77777777" w:rsidTr="008A1961">
        <w:tc>
          <w:tcPr>
            <w:tcW w:w="1250" w:type="pct"/>
          </w:tcPr>
          <w:p w14:paraId="2E7D8ECF" w14:textId="77777777" w:rsidR="008A1961" w:rsidRPr="00442838" w:rsidRDefault="008A1961" w:rsidP="008A1961">
            <w:pPr>
              <w:spacing w:line="360" w:lineRule="auto"/>
              <w:rPr>
                <w:sz w:val="24"/>
              </w:rPr>
            </w:pPr>
          </w:p>
        </w:tc>
        <w:tc>
          <w:tcPr>
            <w:tcW w:w="1249" w:type="pct"/>
          </w:tcPr>
          <w:p w14:paraId="21DC6CE0" w14:textId="77777777" w:rsidR="008A1961" w:rsidRPr="00442838" w:rsidRDefault="008A1961" w:rsidP="008A1961">
            <w:pPr>
              <w:spacing w:line="360" w:lineRule="auto"/>
              <w:rPr>
                <w:sz w:val="24"/>
              </w:rPr>
            </w:pPr>
          </w:p>
        </w:tc>
        <w:tc>
          <w:tcPr>
            <w:tcW w:w="1251" w:type="pct"/>
          </w:tcPr>
          <w:p w14:paraId="20498067" w14:textId="77777777" w:rsidR="008A1961" w:rsidRPr="00442838" w:rsidRDefault="008A1961" w:rsidP="008A1961">
            <w:pPr>
              <w:spacing w:line="360" w:lineRule="auto"/>
              <w:rPr>
                <w:sz w:val="24"/>
              </w:rPr>
            </w:pPr>
          </w:p>
        </w:tc>
        <w:tc>
          <w:tcPr>
            <w:tcW w:w="1250" w:type="pct"/>
          </w:tcPr>
          <w:p w14:paraId="3ECFBDA5" w14:textId="77777777" w:rsidR="008A1961" w:rsidRPr="00442838" w:rsidRDefault="008A1961" w:rsidP="008A1961">
            <w:pPr>
              <w:spacing w:line="360" w:lineRule="auto"/>
              <w:rPr>
                <w:sz w:val="24"/>
              </w:rPr>
            </w:pPr>
          </w:p>
        </w:tc>
      </w:tr>
      <w:tr w:rsidR="008A1961" w:rsidRPr="00442838" w14:paraId="435CF7D3" w14:textId="77777777" w:rsidTr="008A1961">
        <w:tc>
          <w:tcPr>
            <w:tcW w:w="1250" w:type="pct"/>
          </w:tcPr>
          <w:p w14:paraId="3C2B2EA4" w14:textId="77777777" w:rsidR="008A1961" w:rsidRPr="00442838" w:rsidRDefault="008A1961" w:rsidP="008A1961">
            <w:pPr>
              <w:spacing w:line="360" w:lineRule="auto"/>
              <w:rPr>
                <w:sz w:val="24"/>
              </w:rPr>
            </w:pPr>
          </w:p>
        </w:tc>
        <w:tc>
          <w:tcPr>
            <w:tcW w:w="1249" w:type="pct"/>
          </w:tcPr>
          <w:p w14:paraId="5FA92A75" w14:textId="77777777" w:rsidR="008A1961" w:rsidRPr="00442838" w:rsidRDefault="008A1961" w:rsidP="008A1961">
            <w:pPr>
              <w:spacing w:line="360" w:lineRule="auto"/>
              <w:rPr>
                <w:sz w:val="24"/>
              </w:rPr>
            </w:pPr>
          </w:p>
        </w:tc>
        <w:tc>
          <w:tcPr>
            <w:tcW w:w="1251" w:type="pct"/>
          </w:tcPr>
          <w:p w14:paraId="77CEC562" w14:textId="77777777" w:rsidR="008A1961" w:rsidRPr="00442838" w:rsidRDefault="008A1961" w:rsidP="008A1961">
            <w:pPr>
              <w:spacing w:line="360" w:lineRule="auto"/>
              <w:rPr>
                <w:sz w:val="24"/>
              </w:rPr>
            </w:pPr>
          </w:p>
        </w:tc>
        <w:tc>
          <w:tcPr>
            <w:tcW w:w="1250" w:type="pct"/>
          </w:tcPr>
          <w:p w14:paraId="52773C9B" w14:textId="77777777" w:rsidR="008A1961" w:rsidRPr="00442838" w:rsidRDefault="008A1961" w:rsidP="008A1961">
            <w:pPr>
              <w:spacing w:line="360" w:lineRule="auto"/>
              <w:rPr>
                <w:sz w:val="24"/>
              </w:rPr>
            </w:pPr>
          </w:p>
        </w:tc>
      </w:tr>
      <w:tr w:rsidR="008A1961" w:rsidRPr="00442838" w14:paraId="4D01F69E" w14:textId="77777777" w:rsidTr="008A1961">
        <w:tc>
          <w:tcPr>
            <w:tcW w:w="1250" w:type="pct"/>
          </w:tcPr>
          <w:p w14:paraId="609C3A9C" w14:textId="77777777" w:rsidR="008A1961" w:rsidRPr="00442838" w:rsidRDefault="008A1961" w:rsidP="008A1961">
            <w:pPr>
              <w:spacing w:line="360" w:lineRule="auto"/>
              <w:rPr>
                <w:sz w:val="24"/>
              </w:rPr>
            </w:pPr>
          </w:p>
        </w:tc>
        <w:tc>
          <w:tcPr>
            <w:tcW w:w="1249" w:type="pct"/>
          </w:tcPr>
          <w:p w14:paraId="64814E28" w14:textId="77777777" w:rsidR="008A1961" w:rsidRPr="00442838" w:rsidRDefault="008A1961" w:rsidP="008A1961">
            <w:pPr>
              <w:spacing w:line="360" w:lineRule="auto"/>
              <w:rPr>
                <w:sz w:val="24"/>
              </w:rPr>
            </w:pPr>
          </w:p>
        </w:tc>
        <w:tc>
          <w:tcPr>
            <w:tcW w:w="1251" w:type="pct"/>
          </w:tcPr>
          <w:p w14:paraId="4FA04C6A" w14:textId="77777777" w:rsidR="008A1961" w:rsidRPr="00442838" w:rsidRDefault="008A1961" w:rsidP="008A1961">
            <w:pPr>
              <w:spacing w:line="360" w:lineRule="auto"/>
              <w:rPr>
                <w:sz w:val="24"/>
              </w:rPr>
            </w:pPr>
          </w:p>
        </w:tc>
        <w:tc>
          <w:tcPr>
            <w:tcW w:w="1250" w:type="pct"/>
          </w:tcPr>
          <w:p w14:paraId="53A07053" w14:textId="77777777" w:rsidR="008A1961" w:rsidRPr="00442838" w:rsidRDefault="008A1961" w:rsidP="008A1961">
            <w:pPr>
              <w:spacing w:line="360" w:lineRule="auto"/>
              <w:rPr>
                <w:sz w:val="24"/>
              </w:rPr>
            </w:pPr>
          </w:p>
        </w:tc>
      </w:tr>
      <w:tr w:rsidR="008A1961" w:rsidRPr="00442838" w14:paraId="4A712A5D" w14:textId="77777777" w:rsidTr="008A1961">
        <w:tc>
          <w:tcPr>
            <w:tcW w:w="1250" w:type="pct"/>
          </w:tcPr>
          <w:p w14:paraId="5F5EFCC3" w14:textId="77777777" w:rsidR="008A1961" w:rsidRPr="00442838" w:rsidRDefault="008A1961" w:rsidP="008A1961">
            <w:pPr>
              <w:spacing w:line="360" w:lineRule="auto"/>
              <w:rPr>
                <w:sz w:val="24"/>
              </w:rPr>
            </w:pPr>
          </w:p>
        </w:tc>
        <w:tc>
          <w:tcPr>
            <w:tcW w:w="1249" w:type="pct"/>
          </w:tcPr>
          <w:p w14:paraId="5A13BE39" w14:textId="77777777" w:rsidR="008A1961" w:rsidRPr="00442838" w:rsidRDefault="008A1961" w:rsidP="008A1961">
            <w:pPr>
              <w:spacing w:line="360" w:lineRule="auto"/>
              <w:rPr>
                <w:sz w:val="24"/>
              </w:rPr>
            </w:pPr>
          </w:p>
        </w:tc>
        <w:tc>
          <w:tcPr>
            <w:tcW w:w="1251" w:type="pct"/>
          </w:tcPr>
          <w:p w14:paraId="42757470" w14:textId="77777777" w:rsidR="008A1961" w:rsidRPr="00442838" w:rsidRDefault="008A1961" w:rsidP="008A1961">
            <w:pPr>
              <w:spacing w:line="360" w:lineRule="auto"/>
              <w:rPr>
                <w:sz w:val="24"/>
              </w:rPr>
            </w:pPr>
          </w:p>
        </w:tc>
        <w:tc>
          <w:tcPr>
            <w:tcW w:w="1250" w:type="pct"/>
          </w:tcPr>
          <w:p w14:paraId="2F00BD76" w14:textId="77777777" w:rsidR="008A1961" w:rsidRPr="00442838" w:rsidRDefault="008A1961" w:rsidP="008A1961">
            <w:pPr>
              <w:spacing w:line="360" w:lineRule="auto"/>
              <w:rPr>
                <w:sz w:val="24"/>
              </w:rPr>
            </w:pPr>
          </w:p>
        </w:tc>
      </w:tr>
      <w:tr w:rsidR="008A1961" w:rsidRPr="00442838" w14:paraId="5DCEB2A1" w14:textId="77777777" w:rsidTr="008A1961">
        <w:tc>
          <w:tcPr>
            <w:tcW w:w="1250" w:type="pct"/>
          </w:tcPr>
          <w:p w14:paraId="72730B19" w14:textId="77777777" w:rsidR="008A1961" w:rsidRPr="00442838" w:rsidRDefault="008A1961" w:rsidP="008A1961">
            <w:pPr>
              <w:spacing w:line="360" w:lineRule="auto"/>
              <w:rPr>
                <w:sz w:val="24"/>
              </w:rPr>
            </w:pPr>
          </w:p>
        </w:tc>
        <w:tc>
          <w:tcPr>
            <w:tcW w:w="1249" w:type="pct"/>
          </w:tcPr>
          <w:p w14:paraId="427DABB4" w14:textId="77777777" w:rsidR="008A1961" w:rsidRPr="00442838" w:rsidRDefault="008A1961" w:rsidP="008A1961">
            <w:pPr>
              <w:spacing w:line="360" w:lineRule="auto"/>
              <w:rPr>
                <w:sz w:val="24"/>
              </w:rPr>
            </w:pPr>
          </w:p>
        </w:tc>
        <w:tc>
          <w:tcPr>
            <w:tcW w:w="1251" w:type="pct"/>
          </w:tcPr>
          <w:p w14:paraId="6A30E856" w14:textId="77777777" w:rsidR="008A1961" w:rsidRPr="00442838" w:rsidRDefault="008A1961" w:rsidP="008A1961">
            <w:pPr>
              <w:spacing w:line="360" w:lineRule="auto"/>
              <w:rPr>
                <w:sz w:val="24"/>
              </w:rPr>
            </w:pPr>
          </w:p>
        </w:tc>
        <w:tc>
          <w:tcPr>
            <w:tcW w:w="1250" w:type="pct"/>
          </w:tcPr>
          <w:p w14:paraId="714E242C" w14:textId="77777777" w:rsidR="008A1961" w:rsidRPr="00442838" w:rsidRDefault="008A1961" w:rsidP="008A1961">
            <w:pPr>
              <w:spacing w:line="360" w:lineRule="auto"/>
              <w:rPr>
                <w:sz w:val="24"/>
              </w:rPr>
            </w:pPr>
          </w:p>
        </w:tc>
      </w:tr>
      <w:tr w:rsidR="008A1961" w:rsidRPr="00442838" w14:paraId="0DBFEEC5" w14:textId="77777777" w:rsidTr="008A1961">
        <w:tc>
          <w:tcPr>
            <w:tcW w:w="1250" w:type="pct"/>
          </w:tcPr>
          <w:p w14:paraId="5DA7B410" w14:textId="77777777" w:rsidR="008A1961" w:rsidRPr="00442838" w:rsidRDefault="008A1961" w:rsidP="008A1961">
            <w:pPr>
              <w:spacing w:line="360" w:lineRule="auto"/>
              <w:rPr>
                <w:sz w:val="24"/>
              </w:rPr>
            </w:pPr>
          </w:p>
        </w:tc>
        <w:tc>
          <w:tcPr>
            <w:tcW w:w="1249" w:type="pct"/>
          </w:tcPr>
          <w:p w14:paraId="05B3A108" w14:textId="77777777" w:rsidR="008A1961" w:rsidRPr="00442838" w:rsidRDefault="008A1961" w:rsidP="008A1961">
            <w:pPr>
              <w:spacing w:line="360" w:lineRule="auto"/>
              <w:rPr>
                <w:sz w:val="24"/>
              </w:rPr>
            </w:pPr>
          </w:p>
        </w:tc>
        <w:tc>
          <w:tcPr>
            <w:tcW w:w="1251" w:type="pct"/>
          </w:tcPr>
          <w:p w14:paraId="573573DD" w14:textId="77777777" w:rsidR="008A1961" w:rsidRPr="00442838" w:rsidRDefault="008A1961" w:rsidP="008A1961">
            <w:pPr>
              <w:spacing w:line="360" w:lineRule="auto"/>
              <w:rPr>
                <w:sz w:val="24"/>
              </w:rPr>
            </w:pPr>
          </w:p>
        </w:tc>
        <w:tc>
          <w:tcPr>
            <w:tcW w:w="1250" w:type="pct"/>
          </w:tcPr>
          <w:p w14:paraId="38AADBD3" w14:textId="77777777" w:rsidR="008A1961" w:rsidRPr="00442838" w:rsidRDefault="008A1961" w:rsidP="008A1961">
            <w:pPr>
              <w:spacing w:line="360" w:lineRule="auto"/>
              <w:rPr>
                <w:sz w:val="24"/>
              </w:rPr>
            </w:pPr>
          </w:p>
        </w:tc>
      </w:tr>
      <w:tr w:rsidR="008A1961" w:rsidRPr="00442838" w14:paraId="5F752D9A" w14:textId="77777777" w:rsidTr="008A1961">
        <w:tc>
          <w:tcPr>
            <w:tcW w:w="1250" w:type="pct"/>
          </w:tcPr>
          <w:p w14:paraId="1737A920" w14:textId="77777777" w:rsidR="008A1961" w:rsidRPr="00442838" w:rsidRDefault="008A1961" w:rsidP="008A1961">
            <w:pPr>
              <w:spacing w:line="360" w:lineRule="auto"/>
              <w:rPr>
                <w:sz w:val="24"/>
              </w:rPr>
            </w:pPr>
          </w:p>
        </w:tc>
        <w:tc>
          <w:tcPr>
            <w:tcW w:w="1249" w:type="pct"/>
          </w:tcPr>
          <w:p w14:paraId="4D5FF4E2" w14:textId="77777777" w:rsidR="008A1961" w:rsidRPr="00442838" w:rsidRDefault="008A1961" w:rsidP="008A1961">
            <w:pPr>
              <w:spacing w:line="360" w:lineRule="auto"/>
              <w:rPr>
                <w:sz w:val="24"/>
              </w:rPr>
            </w:pPr>
          </w:p>
        </w:tc>
        <w:tc>
          <w:tcPr>
            <w:tcW w:w="1251" w:type="pct"/>
          </w:tcPr>
          <w:p w14:paraId="75426E25" w14:textId="77777777" w:rsidR="008A1961" w:rsidRPr="00442838" w:rsidRDefault="008A1961" w:rsidP="008A1961">
            <w:pPr>
              <w:spacing w:line="360" w:lineRule="auto"/>
              <w:rPr>
                <w:sz w:val="24"/>
              </w:rPr>
            </w:pPr>
          </w:p>
        </w:tc>
        <w:tc>
          <w:tcPr>
            <w:tcW w:w="1250" w:type="pct"/>
          </w:tcPr>
          <w:p w14:paraId="10887ECD" w14:textId="77777777" w:rsidR="008A1961" w:rsidRPr="00442838" w:rsidRDefault="008A1961" w:rsidP="008A1961">
            <w:pPr>
              <w:spacing w:line="360" w:lineRule="auto"/>
              <w:rPr>
                <w:sz w:val="24"/>
              </w:rPr>
            </w:pPr>
          </w:p>
        </w:tc>
      </w:tr>
      <w:tr w:rsidR="008A1961" w:rsidRPr="00442838" w14:paraId="0C887E66" w14:textId="77777777" w:rsidTr="008A1961">
        <w:tc>
          <w:tcPr>
            <w:tcW w:w="1250" w:type="pct"/>
          </w:tcPr>
          <w:p w14:paraId="2D635074" w14:textId="77777777" w:rsidR="008A1961" w:rsidRPr="00442838" w:rsidRDefault="008A1961" w:rsidP="008A1961">
            <w:pPr>
              <w:spacing w:line="360" w:lineRule="auto"/>
              <w:rPr>
                <w:sz w:val="24"/>
              </w:rPr>
            </w:pPr>
          </w:p>
        </w:tc>
        <w:tc>
          <w:tcPr>
            <w:tcW w:w="1249" w:type="pct"/>
          </w:tcPr>
          <w:p w14:paraId="56122E02" w14:textId="77777777" w:rsidR="008A1961" w:rsidRPr="00442838" w:rsidRDefault="008A1961" w:rsidP="008A1961">
            <w:pPr>
              <w:spacing w:line="360" w:lineRule="auto"/>
              <w:rPr>
                <w:sz w:val="24"/>
              </w:rPr>
            </w:pPr>
          </w:p>
        </w:tc>
        <w:tc>
          <w:tcPr>
            <w:tcW w:w="1251" w:type="pct"/>
          </w:tcPr>
          <w:p w14:paraId="127BE197" w14:textId="77777777" w:rsidR="008A1961" w:rsidRPr="00442838" w:rsidRDefault="008A1961" w:rsidP="008A1961">
            <w:pPr>
              <w:spacing w:line="360" w:lineRule="auto"/>
              <w:rPr>
                <w:sz w:val="24"/>
              </w:rPr>
            </w:pPr>
          </w:p>
        </w:tc>
        <w:tc>
          <w:tcPr>
            <w:tcW w:w="1250" w:type="pct"/>
          </w:tcPr>
          <w:p w14:paraId="358A0FAF" w14:textId="77777777" w:rsidR="008A1961" w:rsidRPr="00442838" w:rsidRDefault="008A1961" w:rsidP="008A1961">
            <w:pPr>
              <w:spacing w:line="360" w:lineRule="auto"/>
              <w:rPr>
                <w:sz w:val="24"/>
              </w:rPr>
            </w:pPr>
          </w:p>
        </w:tc>
      </w:tr>
      <w:tr w:rsidR="008A1961" w:rsidRPr="00442838" w14:paraId="1A5119EF" w14:textId="77777777" w:rsidTr="008A1961">
        <w:tc>
          <w:tcPr>
            <w:tcW w:w="1250" w:type="pct"/>
          </w:tcPr>
          <w:p w14:paraId="6B65D004" w14:textId="77777777" w:rsidR="008A1961" w:rsidRPr="00442838" w:rsidRDefault="008A1961" w:rsidP="008A1961">
            <w:pPr>
              <w:spacing w:line="360" w:lineRule="auto"/>
              <w:rPr>
                <w:sz w:val="24"/>
              </w:rPr>
            </w:pPr>
          </w:p>
        </w:tc>
        <w:tc>
          <w:tcPr>
            <w:tcW w:w="1249" w:type="pct"/>
          </w:tcPr>
          <w:p w14:paraId="3BEA15CD" w14:textId="77777777" w:rsidR="008A1961" w:rsidRPr="00442838" w:rsidRDefault="008A1961" w:rsidP="008A1961">
            <w:pPr>
              <w:spacing w:line="360" w:lineRule="auto"/>
              <w:rPr>
                <w:sz w:val="24"/>
              </w:rPr>
            </w:pPr>
          </w:p>
        </w:tc>
        <w:tc>
          <w:tcPr>
            <w:tcW w:w="1251" w:type="pct"/>
          </w:tcPr>
          <w:p w14:paraId="1E532620" w14:textId="77777777" w:rsidR="008A1961" w:rsidRPr="00442838" w:rsidRDefault="008A1961" w:rsidP="008A1961">
            <w:pPr>
              <w:spacing w:line="360" w:lineRule="auto"/>
              <w:rPr>
                <w:sz w:val="24"/>
              </w:rPr>
            </w:pPr>
          </w:p>
        </w:tc>
        <w:tc>
          <w:tcPr>
            <w:tcW w:w="1250" w:type="pct"/>
          </w:tcPr>
          <w:p w14:paraId="76EA6C7E" w14:textId="77777777" w:rsidR="008A1961" w:rsidRPr="00442838" w:rsidRDefault="008A1961" w:rsidP="008A1961">
            <w:pPr>
              <w:spacing w:line="360" w:lineRule="auto"/>
              <w:rPr>
                <w:sz w:val="24"/>
              </w:rPr>
            </w:pPr>
          </w:p>
        </w:tc>
      </w:tr>
      <w:tr w:rsidR="008A1961" w:rsidRPr="00442838" w14:paraId="677307DE" w14:textId="77777777" w:rsidTr="008A1961">
        <w:tc>
          <w:tcPr>
            <w:tcW w:w="1250" w:type="pct"/>
          </w:tcPr>
          <w:p w14:paraId="345C988D" w14:textId="77777777" w:rsidR="008A1961" w:rsidRPr="00442838" w:rsidRDefault="008A1961" w:rsidP="008A1961">
            <w:pPr>
              <w:spacing w:line="360" w:lineRule="auto"/>
              <w:rPr>
                <w:sz w:val="24"/>
              </w:rPr>
            </w:pPr>
          </w:p>
        </w:tc>
        <w:tc>
          <w:tcPr>
            <w:tcW w:w="1249" w:type="pct"/>
          </w:tcPr>
          <w:p w14:paraId="5F5531F0" w14:textId="77777777" w:rsidR="008A1961" w:rsidRPr="00442838" w:rsidRDefault="008A1961" w:rsidP="008A1961">
            <w:pPr>
              <w:spacing w:line="360" w:lineRule="auto"/>
              <w:rPr>
                <w:sz w:val="24"/>
              </w:rPr>
            </w:pPr>
          </w:p>
        </w:tc>
        <w:tc>
          <w:tcPr>
            <w:tcW w:w="1251" w:type="pct"/>
          </w:tcPr>
          <w:p w14:paraId="6269A06C" w14:textId="77777777" w:rsidR="008A1961" w:rsidRPr="00442838" w:rsidRDefault="008A1961" w:rsidP="008A1961">
            <w:pPr>
              <w:spacing w:line="360" w:lineRule="auto"/>
              <w:rPr>
                <w:sz w:val="24"/>
              </w:rPr>
            </w:pPr>
          </w:p>
        </w:tc>
        <w:tc>
          <w:tcPr>
            <w:tcW w:w="1250" w:type="pct"/>
          </w:tcPr>
          <w:p w14:paraId="093C4014" w14:textId="77777777" w:rsidR="008A1961" w:rsidRPr="00442838" w:rsidRDefault="008A1961" w:rsidP="008A1961">
            <w:pPr>
              <w:spacing w:line="360" w:lineRule="auto"/>
              <w:rPr>
                <w:sz w:val="24"/>
              </w:rPr>
            </w:pPr>
          </w:p>
        </w:tc>
      </w:tr>
      <w:tr w:rsidR="008A1961" w:rsidRPr="00442838" w14:paraId="08D3EA86" w14:textId="77777777" w:rsidTr="008A1961">
        <w:tc>
          <w:tcPr>
            <w:tcW w:w="1250" w:type="pct"/>
          </w:tcPr>
          <w:p w14:paraId="4301D03A" w14:textId="77777777" w:rsidR="008A1961" w:rsidRPr="00442838" w:rsidRDefault="008A1961" w:rsidP="008A1961">
            <w:pPr>
              <w:spacing w:line="360" w:lineRule="auto"/>
              <w:rPr>
                <w:sz w:val="24"/>
              </w:rPr>
            </w:pPr>
          </w:p>
        </w:tc>
        <w:tc>
          <w:tcPr>
            <w:tcW w:w="1249" w:type="pct"/>
          </w:tcPr>
          <w:p w14:paraId="379E0F39" w14:textId="77777777" w:rsidR="008A1961" w:rsidRPr="00442838" w:rsidRDefault="008A1961" w:rsidP="008A1961">
            <w:pPr>
              <w:spacing w:line="360" w:lineRule="auto"/>
              <w:rPr>
                <w:sz w:val="24"/>
              </w:rPr>
            </w:pPr>
          </w:p>
        </w:tc>
        <w:tc>
          <w:tcPr>
            <w:tcW w:w="1251" w:type="pct"/>
          </w:tcPr>
          <w:p w14:paraId="45BAC27E" w14:textId="77777777" w:rsidR="008A1961" w:rsidRPr="00442838" w:rsidRDefault="008A1961" w:rsidP="008A1961">
            <w:pPr>
              <w:spacing w:line="360" w:lineRule="auto"/>
              <w:rPr>
                <w:sz w:val="24"/>
              </w:rPr>
            </w:pPr>
          </w:p>
        </w:tc>
        <w:tc>
          <w:tcPr>
            <w:tcW w:w="1250" w:type="pct"/>
          </w:tcPr>
          <w:p w14:paraId="28C42BE0" w14:textId="77777777" w:rsidR="008A1961" w:rsidRPr="00442838" w:rsidRDefault="008A1961" w:rsidP="008A1961">
            <w:pPr>
              <w:spacing w:line="360" w:lineRule="auto"/>
              <w:rPr>
                <w:sz w:val="24"/>
              </w:rPr>
            </w:pPr>
          </w:p>
        </w:tc>
      </w:tr>
      <w:tr w:rsidR="008A1961" w:rsidRPr="00442838" w14:paraId="08934080" w14:textId="77777777" w:rsidTr="008A1961">
        <w:tc>
          <w:tcPr>
            <w:tcW w:w="1250" w:type="pct"/>
          </w:tcPr>
          <w:p w14:paraId="44D8C85B" w14:textId="77777777" w:rsidR="008A1961" w:rsidRPr="00442838" w:rsidRDefault="008A1961" w:rsidP="008A1961">
            <w:pPr>
              <w:spacing w:line="360" w:lineRule="auto"/>
              <w:rPr>
                <w:sz w:val="24"/>
              </w:rPr>
            </w:pPr>
          </w:p>
        </w:tc>
        <w:tc>
          <w:tcPr>
            <w:tcW w:w="1249" w:type="pct"/>
          </w:tcPr>
          <w:p w14:paraId="4B8B354E" w14:textId="77777777" w:rsidR="008A1961" w:rsidRPr="00442838" w:rsidRDefault="008A1961" w:rsidP="008A1961">
            <w:pPr>
              <w:spacing w:line="360" w:lineRule="auto"/>
              <w:rPr>
                <w:sz w:val="24"/>
              </w:rPr>
            </w:pPr>
          </w:p>
        </w:tc>
        <w:tc>
          <w:tcPr>
            <w:tcW w:w="1251" w:type="pct"/>
          </w:tcPr>
          <w:p w14:paraId="3688E0E8" w14:textId="77777777" w:rsidR="008A1961" w:rsidRPr="00442838" w:rsidRDefault="008A1961" w:rsidP="008A1961">
            <w:pPr>
              <w:spacing w:line="360" w:lineRule="auto"/>
              <w:rPr>
                <w:sz w:val="24"/>
              </w:rPr>
            </w:pPr>
          </w:p>
        </w:tc>
        <w:tc>
          <w:tcPr>
            <w:tcW w:w="1250" w:type="pct"/>
          </w:tcPr>
          <w:p w14:paraId="3C28E984" w14:textId="77777777" w:rsidR="008A1961" w:rsidRPr="00442838" w:rsidRDefault="008A1961" w:rsidP="008A1961">
            <w:pPr>
              <w:spacing w:line="360" w:lineRule="auto"/>
              <w:rPr>
                <w:sz w:val="24"/>
              </w:rPr>
            </w:pPr>
          </w:p>
        </w:tc>
      </w:tr>
      <w:tr w:rsidR="008A1961" w:rsidRPr="00442838" w14:paraId="5D1D9ECC" w14:textId="77777777" w:rsidTr="008A1961">
        <w:tc>
          <w:tcPr>
            <w:tcW w:w="1250" w:type="pct"/>
          </w:tcPr>
          <w:p w14:paraId="141E3649" w14:textId="77777777" w:rsidR="008A1961" w:rsidRPr="00442838" w:rsidRDefault="008A1961" w:rsidP="008A1961">
            <w:pPr>
              <w:spacing w:line="360" w:lineRule="auto"/>
              <w:rPr>
                <w:sz w:val="24"/>
              </w:rPr>
            </w:pPr>
          </w:p>
        </w:tc>
        <w:tc>
          <w:tcPr>
            <w:tcW w:w="1249" w:type="pct"/>
          </w:tcPr>
          <w:p w14:paraId="66154271" w14:textId="77777777" w:rsidR="008A1961" w:rsidRPr="00442838" w:rsidRDefault="008A1961" w:rsidP="008A1961">
            <w:pPr>
              <w:spacing w:line="360" w:lineRule="auto"/>
              <w:rPr>
                <w:sz w:val="24"/>
              </w:rPr>
            </w:pPr>
          </w:p>
        </w:tc>
        <w:tc>
          <w:tcPr>
            <w:tcW w:w="1251" w:type="pct"/>
          </w:tcPr>
          <w:p w14:paraId="58A2E488" w14:textId="77777777" w:rsidR="008A1961" w:rsidRPr="00442838" w:rsidRDefault="008A1961" w:rsidP="008A1961">
            <w:pPr>
              <w:spacing w:line="360" w:lineRule="auto"/>
              <w:rPr>
                <w:sz w:val="24"/>
              </w:rPr>
            </w:pPr>
          </w:p>
        </w:tc>
        <w:tc>
          <w:tcPr>
            <w:tcW w:w="1250" w:type="pct"/>
          </w:tcPr>
          <w:p w14:paraId="7C261C6E" w14:textId="77777777" w:rsidR="008A1961" w:rsidRPr="00442838" w:rsidRDefault="008A1961" w:rsidP="008A1961">
            <w:pPr>
              <w:spacing w:line="360" w:lineRule="auto"/>
              <w:rPr>
                <w:sz w:val="24"/>
              </w:rPr>
            </w:pPr>
          </w:p>
        </w:tc>
      </w:tr>
      <w:tr w:rsidR="008A1961" w:rsidRPr="00442838" w14:paraId="032E7F53" w14:textId="77777777" w:rsidTr="008A1961">
        <w:tc>
          <w:tcPr>
            <w:tcW w:w="1250" w:type="pct"/>
          </w:tcPr>
          <w:p w14:paraId="5461D53F" w14:textId="77777777" w:rsidR="008A1961" w:rsidRPr="00442838" w:rsidRDefault="008A1961" w:rsidP="008A1961">
            <w:pPr>
              <w:spacing w:line="360" w:lineRule="auto"/>
              <w:rPr>
                <w:sz w:val="24"/>
              </w:rPr>
            </w:pPr>
          </w:p>
        </w:tc>
        <w:tc>
          <w:tcPr>
            <w:tcW w:w="1249" w:type="pct"/>
          </w:tcPr>
          <w:p w14:paraId="483EA342" w14:textId="77777777" w:rsidR="008A1961" w:rsidRPr="00442838" w:rsidRDefault="008A1961" w:rsidP="008A1961">
            <w:pPr>
              <w:spacing w:line="360" w:lineRule="auto"/>
              <w:rPr>
                <w:sz w:val="24"/>
              </w:rPr>
            </w:pPr>
          </w:p>
        </w:tc>
        <w:tc>
          <w:tcPr>
            <w:tcW w:w="1251" w:type="pct"/>
          </w:tcPr>
          <w:p w14:paraId="2609FEDC" w14:textId="77777777" w:rsidR="008A1961" w:rsidRPr="00442838" w:rsidRDefault="008A1961" w:rsidP="008A1961">
            <w:pPr>
              <w:spacing w:line="360" w:lineRule="auto"/>
              <w:rPr>
                <w:sz w:val="24"/>
              </w:rPr>
            </w:pPr>
          </w:p>
        </w:tc>
        <w:tc>
          <w:tcPr>
            <w:tcW w:w="1250" w:type="pct"/>
          </w:tcPr>
          <w:p w14:paraId="6882F644" w14:textId="77777777" w:rsidR="008A1961" w:rsidRPr="00442838" w:rsidRDefault="008A1961" w:rsidP="008A1961">
            <w:pPr>
              <w:spacing w:line="360" w:lineRule="auto"/>
              <w:rPr>
                <w:sz w:val="24"/>
              </w:rPr>
            </w:pPr>
          </w:p>
        </w:tc>
      </w:tr>
      <w:tr w:rsidR="008A1961" w:rsidRPr="00442838" w14:paraId="757341AD" w14:textId="77777777" w:rsidTr="008A1961">
        <w:tc>
          <w:tcPr>
            <w:tcW w:w="1250" w:type="pct"/>
          </w:tcPr>
          <w:p w14:paraId="29D746DB" w14:textId="77777777" w:rsidR="008A1961" w:rsidRPr="00442838" w:rsidRDefault="008A1961" w:rsidP="008A1961">
            <w:pPr>
              <w:spacing w:line="360" w:lineRule="auto"/>
              <w:rPr>
                <w:sz w:val="24"/>
              </w:rPr>
            </w:pPr>
          </w:p>
        </w:tc>
        <w:tc>
          <w:tcPr>
            <w:tcW w:w="1249" w:type="pct"/>
          </w:tcPr>
          <w:p w14:paraId="42C5FFC6" w14:textId="77777777" w:rsidR="008A1961" w:rsidRPr="00442838" w:rsidRDefault="008A1961" w:rsidP="008A1961">
            <w:pPr>
              <w:spacing w:line="360" w:lineRule="auto"/>
              <w:rPr>
                <w:sz w:val="24"/>
              </w:rPr>
            </w:pPr>
          </w:p>
        </w:tc>
        <w:tc>
          <w:tcPr>
            <w:tcW w:w="1251" w:type="pct"/>
          </w:tcPr>
          <w:p w14:paraId="40F232F6" w14:textId="77777777" w:rsidR="008A1961" w:rsidRPr="00442838" w:rsidRDefault="008A1961" w:rsidP="008A1961">
            <w:pPr>
              <w:spacing w:line="360" w:lineRule="auto"/>
              <w:rPr>
                <w:sz w:val="24"/>
              </w:rPr>
            </w:pPr>
          </w:p>
        </w:tc>
        <w:tc>
          <w:tcPr>
            <w:tcW w:w="1250" w:type="pct"/>
          </w:tcPr>
          <w:p w14:paraId="2699CDA7" w14:textId="77777777" w:rsidR="008A1961" w:rsidRPr="00442838" w:rsidRDefault="008A1961" w:rsidP="008A1961">
            <w:pPr>
              <w:spacing w:line="360" w:lineRule="auto"/>
              <w:rPr>
                <w:sz w:val="24"/>
              </w:rPr>
            </w:pPr>
          </w:p>
        </w:tc>
      </w:tr>
      <w:tr w:rsidR="008A1961" w:rsidRPr="00442838" w14:paraId="38362E1C" w14:textId="77777777" w:rsidTr="008A1961">
        <w:tc>
          <w:tcPr>
            <w:tcW w:w="1250" w:type="pct"/>
          </w:tcPr>
          <w:p w14:paraId="61AB8B06" w14:textId="77777777" w:rsidR="008A1961" w:rsidRPr="00442838" w:rsidRDefault="008A1961" w:rsidP="008A1961">
            <w:pPr>
              <w:spacing w:line="360" w:lineRule="auto"/>
              <w:rPr>
                <w:sz w:val="24"/>
              </w:rPr>
            </w:pPr>
          </w:p>
        </w:tc>
        <w:tc>
          <w:tcPr>
            <w:tcW w:w="1249" w:type="pct"/>
          </w:tcPr>
          <w:p w14:paraId="0D0144B7" w14:textId="77777777" w:rsidR="008A1961" w:rsidRPr="00442838" w:rsidRDefault="008A1961" w:rsidP="008A1961">
            <w:pPr>
              <w:spacing w:line="360" w:lineRule="auto"/>
              <w:rPr>
                <w:sz w:val="24"/>
              </w:rPr>
            </w:pPr>
          </w:p>
        </w:tc>
        <w:tc>
          <w:tcPr>
            <w:tcW w:w="1251" w:type="pct"/>
          </w:tcPr>
          <w:p w14:paraId="04B5EAAA" w14:textId="77777777" w:rsidR="008A1961" w:rsidRPr="00442838" w:rsidRDefault="008A1961" w:rsidP="008A1961">
            <w:pPr>
              <w:spacing w:line="360" w:lineRule="auto"/>
              <w:rPr>
                <w:sz w:val="24"/>
              </w:rPr>
            </w:pPr>
          </w:p>
        </w:tc>
        <w:tc>
          <w:tcPr>
            <w:tcW w:w="1250" w:type="pct"/>
          </w:tcPr>
          <w:p w14:paraId="51F8287D" w14:textId="77777777" w:rsidR="008A1961" w:rsidRPr="00442838" w:rsidRDefault="008A1961" w:rsidP="008A1961">
            <w:pPr>
              <w:spacing w:line="360" w:lineRule="auto"/>
              <w:rPr>
                <w:sz w:val="24"/>
              </w:rPr>
            </w:pPr>
          </w:p>
        </w:tc>
      </w:tr>
      <w:tr w:rsidR="008A1961" w:rsidRPr="00442838" w14:paraId="6850D734" w14:textId="77777777" w:rsidTr="008A1961">
        <w:tc>
          <w:tcPr>
            <w:tcW w:w="1250" w:type="pct"/>
          </w:tcPr>
          <w:p w14:paraId="1193B4D4" w14:textId="77777777" w:rsidR="008A1961" w:rsidRPr="00442838" w:rsidRDefault="008A1961" w:rsidP="008A1961">
            <w:pPr>
              <w:spacing w:line="360" w:lineRule="auto"/>
              <w:rPr>
                <w:sz w:val="24"/>
              </w:rPr>
            </w:pPr>
          </w:p>
        </w:tc>
        <w:tc>
          <w:tcPr>
            <w:tcW w:w="1249" w:type="pct"/>
          </w:tcPr>
          <w:p w14:paraId="6A8CD585" w14:textId="77777777" w:rsidR="008A1961" w:rsidRPr="00442838" w:rsidRDefault="008A1961" w:rsidP="008A1961">
            <w:pPr>
              <w:spacing w:line="360" w:lineRule="auto"/>
              <w:rPr>
                <w:sz w:val="24"/>
              </w:rPr>
            </w:pPr>
          </w:p>
        </w:tc>
        <w:tc>
          <w:tcPr>
            <w:tcW w:w="1251" w:type="pct"/>
          </w:tcPr>
          <w:p w14:paraId="37E84B79" w14:textId="77777777" w:rsidR="008A1961" w:rsidRPr="00442838" w:rsidRDefault="008A1961" w:rsidP="008A1961">
            <w:pPr>
              <w:spacing w:line="360" w:lineRule="auto"/>
              <w:rPr>
                <w:sz w:val="24"/>
              </w:rPr>
            </w:pPr>
          </w:p>
        </w:tc>
        <w:tc>
          <w:tcPr>
            <w:tcW w:w="1250" w:type="pct"/>
          </w:tcPr>
          <w:p w14:paraId="65A439F8" w14:textId="77777777" w:rsidR="008A1961" w:rsidRPr="00442838" w:rsidRDefault="008A1961" w:rsidP="008A1961">
            <w:pPr>
              <w:spacing w:line="360" w:lineRule="auto"/>
              <w:rPr>
                <w:sz w:val="24"/>
              </w:rPr>
            </w:pPr>
          </w:p>
        </w:tc>
      </w:tr>
      <w:tr w:rsidR="008A1961" w:rsidRPr="00442838" w14:paraId="5CE1B89F" w14:textId="77777777" w:rsidTr="008A1961">
        <w:tc>
          <w:tcPr>
            <w:tcW w:w="1250" w:type="pct"/>
          </w:tcPr>
          <w:p w14:paraId="005CC641" w14:textId="77777777" w:rsidR="008A1961" w:rsidRPr="00442838" w:rsidRDefault="008A1961" w:rsidP="008A1961">
            <w:pPr>
              <w:spacing w:line="360" w:lineRule="auto"/>
              <w:rPr>
                <w:sz w:val="24"/>
              </w:rPr>
            </w:pPr>
          </w:p>
        </w:tc>
        <w:tc>
          <w:tcPr>
            <w:tcW w:w="1249" w:type="pct"/>
          </w:tcPr>
          <w:p w14:paraId="022E4F5C" w14:textId="77777777" w:rsidR="008A1961" w:rsidRPr="00442838" w:rsidRDefault="008A1961" w:rsidP="008A1961">
            <w:pPr>
              <w:spacing w:line="360" w:lineRule="auto"/>
              <w:rPr>
                <w:sz w:val="24"/>
              </w:rPr>
            </w:pPr>
          </w:p>
        </w:tc>
        <w:tc>
          <w:tcPr>
            <w:tcW w:w="1251" w:type="pct"/>
          </w:tcPr>
          <w:p w14:paraId="45A72230" w14:textId="77777777" w:rsidR="008A1961" w:rsidRPr="00442838" w:rsidRDefault="008A1961" w:rsidP="008A1961">
            <w:pPr>
              <w:spacing w:line="360" w:lineRule="auto"/>
              <w:rPr>
                <w:sz w:val="24"/>
              </w:rPr>
            </w:pPr>
          </w:p>
        </w:tc>
        <w:tc>
          <w:tcPr>
            <w:tcW w:w="1250" w:type="pct"/>
          </w:tcPr>
          <w:p w14:paraId="37D76245" w14:textId="77777777" w:rsidR="008A1961" w:rsidRPr="00442838" w:rsidRDefault="008A1961" w:rsidP="008A1961">
            <w:pPr>
              <w:spacing w:line="360" w:lineRule="auto"/>
              <w:rPr>
                <w:sz w:val="24"/>
              </w:rPr>
            </w:pPr>
          </w:p>
        </w:tc>
      </w:tr>
      <w:tr w:rsidR="008A1961" w:rsidRPr="00442838" w14:paraId="7B9F689C" w14:textId="77777777" w:rsidTr="008A1961">
        <w:tc>
          <w:tcPr>
            <w:tcW w:w="1250" w:type="pct"/>
          </w:tcPr>
          <w:p w14:paraId="5A749782" w14:textId="77777777" w:rsidR="008A1961" w:rsidRPr="00442838" w:rsidRDefault="008A1961" w:rsidP="008A1961">
            <w:pPr>
              <w:spacing w:line="360" w:lineRule="auto"/>
              <w:rPr>
                <w:sz w:val="24"/>
              </w:rPr>
            </w:pPr>
          </w:p>
        </w:tc>
        <w:tc>
          <w:tcPr>
            <w:tcW w:w="1249" w:type="pct"/>
          </w:tcPr>
          <w:p w14:paraId="45E537B5" w14:textId="77777777" w:rsidR="008A1961" w:rsidRPr="00442838" w:rsidRDefault="008A1961" w:rsidP="008A1961">
            <w:pPr>
              <w:spacing w:line="360" w:lineRule="auto"/>
              <w:rPr>
                <w:sz w:val="24"/>
              </w:rPr>
            </w:pPr>
          </w:p>
        </w:tc>
        <w:tc>
          <w:tcPr>
            <w:tcW w:w="1251" w:type="pct"/>
          </w:tcPr>
          <w:p w14:paraId="059700A9" w14:textId="77777777" w:rsidR="008A1961" w:rsidRPr="00442838" w:rsidRDefault="008A1961" w:rsidP="008A1961">
            <w:pPr>
              <w:spacing w:line="360" w:lineRule="auto"/>
              <w:rPr>
                <w:sz w:val="24"/>
              </w:rPr>
            </w:pPr>
          </w:p>
        </w:tc>
        <w:tc>
          <w:tcPr>
            <w:tcW w:w="1250" w:type="pct"/>
          </w:tcPr>
          <w:p w14:paraId="0D010813" w14:textId="77777777" w:rsidR="008A1961" w:rsidRPr="00442838" w:rsidRDefault="008A1961" w:rsidP="008A1961">
            <w:pPr>
              <w:spacing w:line="360" w:lineRule="auto"/>
              <w:rPr>
                <w:sz w:val="24"/>
              </w:rPr>
            </w:pPr>
          </w:p>
        </w:tc>
      </w:tr>
      <w:tr w:rsidR="008A1961" w:rsidRPr="00442838" w14:paraId="40F536B2" w14:textId="77777777" w:rsidTr="008A1961">
        <w:tc>
          <w:tcPr>
            <w:tcW w:w="1250" w:type="pct"/>
          </w:tcPr>
          <w:p w14:paraId="2D7D3337" w14:textId="77777777" w:rsidR="008A1961" w:rsidRPr="00442838" w:rsidRDefault="008A1961" w:rsidP="008A1961">
            <w:pPr>
              <w:spacing w:line="360" w:lineRule="auto"/>
              <w:rPr>
                <w:sz w:val="24"/>
              </w:rPr>
            </w:pPr>
          </w:p>
        </w:tc>
        <w:tc>
          <w:tcPr>
            <w:tcW w:w="1249" w:type="pct"/>
          </w:tcPr>
          <w:p w14:paraId="37229947" w14:textId="77777777" w:rsidR="008A1961" w:rsidRPr="00442838" w:rsidRDefault="008A1961" w:rsidP="008A1961">
            <w:pPr>
              <w:spacing w:line="360" w:lineRule="auto"/>
              <w:rPr>
                <w:sz w:val="24"/>
              </w:rPr>
            </w:pPr>
          </w:p>
        </w:tc>
        <w:tc>
          <w:tcPr>
            <w:tcW w:w="1251" w:type="pct"/>
          </w:tcPr>
          <w:p w14:paraId="455EF988" w14:textId="77777777" w:rsidR="008A1961" w:rsidRPr="00442838" w:rsidRDefault="008A1961" w:rsidP="008A1961">
            <w:pPr>
              <w:spacing w:line="360" w:lineRule="auto"/>
              <w:rPr>
                <w:sz w:val="24"/>
              </w:rPr>
            </w:pPr>
          </w:p>
        </w:tc>
        <w:tc>
          <w:tcPr>
            <w:tcW w:w="1250" w:type="pct"/>
          </w:tcPr>
          <w:p w14:paraId="6797ADD8" w14:textId="77777777" w:rsidR="008A1961" w:rsidRPr="00442838" w:rsidRDefault="008A1961" w:rsidP="008A1961">
            <w:pPr>
              <w:spacing w:line="360" w:lineRule="auto"/>
              <w:rPr>
                <w:sz w:val="24"/>
              </w:rPr>
            </w:pPr>
          </w:p>
        </w:tc>
      </w:tr>
      <w:tr w:rsidR="008A1961" w:rsidRPr="00442838" w14:paraId="6AF9699A" w14:textId="77777777" w:rsidTr="008A1961">
        <w:tc>
          <w:tcPr>
            <w:tcW w:w="1250" w:type="pct"/>
          </w:tcPr>
          <w:p w14:paraId="1A4034D7" w14:textId="77777777" w:rsidR="008A1961" w:rsidRPr="00442838" w:rsidRDefault="008A1961" w:rsidP="008A1961">
            <w:pPr>
              <w:spacing w:line="360" w:lineRule="auto"/>
              <w:rPr>
                <w:sz w:val="24"/>
              </w:rPr>
            </w:pPr>
          </w:p>
        </w:tc>
        <w:tc>
          <w:tcPr>
            <w:tcW w:w="1249" w:type="pct"/>
          </w:tcPr>
          <w:p w14:paraId="2C37DE58" w14:textId="77777777" w:rsidR="008A1961" w:rsidRPr="00442838" w:rsidRDefault="008A1961" w:rsidP="008A1961">
            <w:pPr>
              <w:spacing w:line="360" w:lineRule="auto"/>
              <w:rPr>
                <w:sz w:val="24"/>
              </w:rPr>
            </w:pPr>
          </w:p>
        </w:tc>
        <w:tc>
          <w:tcPr>
            <w:tcW w:w="1251" w:type="pct"/>
          </w:tcPr>
          <w:p w14:paraId="76599F52" w14:textId="77777777" w:rsidR="008A1961" w:rsidRPr="00442838" w:rsidRDefault="008A1961" w:rsidP="008A1961">
            <w:pPr>
              <w:spacing w:line="360" w:lineRule="auto"/>
              <w:rPr>
                <w:sz w:val="24"/>
              </w:rPr>
            </w:pPr>
          </w:p>
        </w:tc>
        <w:tc>
          <w:tcPr>
            <w:tcW w:w="1250" w:type="pct"/>
          </w:tcPr>
          <w:p w14:paraId="67420652" w14:textId="77777777" w:rsidR="008A1961" w:rsidRPr="00442838" w:rsidRDefault="008A1961" w:rsidP="008A1961">
            <w:pPr>
              <w:spacing w:line="360" w:lineRule="auto"/>
              <w:rPr>
                <w:sz w:val="24"/>
              </w:rPr>
            </w:pPr>
          </w:p>
        </w:tc>
      </w:tr>
      <w:tr w:rsidR="008A1961" w:rsidRPr="00442838" w14:paraId="4F3F6F69" w14:textId="77777777" w:rsidTr="008A1961">
        <w:tc>
          <w:tcPr>
            <w:tcW w:w="1250" w:type="pct"/>
          </w:tcPr>
          <w:p w14:paraId="7D5535C6" w14:textId="77777777" w:rsidR="008A1961" w:rsidRPr="00442838" w:rsidRDefault="008A1961" w:rsidP="008A1961">
            <w:pPr>
              <w:spacing w:line="360" w:lineRule="auto"/>
              <w:rPr>
                <w:sz w:val="24"/>
              </w:rPr>
            </w:pPr>
          </w:p>
        </w:tc>
        <w:tc>
          <w:tcPr>
            <w:tcW w:w="1249" w:type="pct"/>
          </w:tcPr>
          <w:p w14:paraId="48FCDE72" w14:textId="77777777" w:rsidR="008A1961" w:rsidRPr="00442838" w:rsidRDefault="008A1961" w:rsidP="008A1961">
            <w:pPr>
              <w:spacing w:line="360" w:lineRule="auto"/>
              <w:rPr>
                <w:sz w:val="24"/>
              </w:rPr>
            </w:pPr>
          </w:p>
        </w:tc>
        <w:tc>
          <w:tcPr>
            <w:tcW w:w="1251" w:type="pct"/>
          </w:tcPr>
          <w:p w14:paraId="27EE9C73" w14:textId="77777777" w:rsidR="008A1961" w:rsidRPr="00442838" w:rsidRDefault="008A1961" w:rsidP="008A1961">
            <w:pPr>
              <w:spacing w:line="360" w:lineRule="auto"/>
              <w:rPr>
                <w:sz w:val="24"/>
              </w:rPr>
            </w:pPr>
          </w:p>
        </w:tc>
        <w:tc>
          <w:tcPr>
            <w:tcW w:w="1250" w:type="pct"/>
          </w:tcPr>
          <w:p w14:paraId="07F4A3E0" w14:textId="77777777" w:rsidR="008A1961" w:rsidRPr="00442838" w:rsidRDefault="008A1961" w:rsidP="008A1961">
            <w:pPr>
              <w:spacing w:line="360" w:lineRule="auto"/>
              <w:rPr>
                <w:sz w:val="24"/>
              </w:rPr>
            </w:pPr>
          </w:p>
        </w:tc>
      </w:tr>
      <w:tr w:rsidR="008A1961" w:rsidRPr="00442838" w14:paraId="6FF2535A" w14:textId="77777777" w:rsidTr="008A1961">
        <w:tc>
          <w:tcPr>
            <w:tcW w:w="1250" w:type="pct"/>
          </w:tcPr>
          <w:p w14:paraId="4FA20156" w14:textId="77777777" w:rsidR="008A1961" w:rsidRPr="00442838" w:rsidRDefault="008A1961" w:rsidP="008A1961">
            <w:pPr>
              <w:spacing w:line="360" w:lineRule="auto"/>
              <w:rPr>
                <w:sz w:val="24"/>
              </w:rPr>
            </w:pPr>
          </w:p>
        </w:tc>
        <w:tc>
          <w:tcPr>
            <w:tcW w:w="1249" w:type="pct"/>
          </w:tcPr>
          <w:p w14:paraId="151A1331" w14:textId="77777777" w:rsidR="008A1961" w:rsidRPr="00442838" w:rsidRDefault="008A1961" w:rsidP="008A1961">
            <w:pPr>
              <w:spacing w:line="360" w:lineRule="auto"/>
              <w:rPr>
                <w:sz w:val="24"/>
              </w:rPr>
            </w:pPr>
          </w:p>
        </w:tc>
        <w:tc>
          <w:tcPr>
            <w:tcW w:w="1251" w:type="pct"/>
          </w:tcPr>
          <w:p w14:paraId="245EF533" w14:textId="77777777" w:rsidR="008A1961" w:rsidRPr="00442838" w:rsidRDefault="008A1961" w:rsidP="008A1961">
            <w:pPr>
              <w:spacing w:line="360" w:lineRule="auto"/>
              <w:rPr>
                <w:sz w:val="24"/>
              </w:rPr>
            </w:pPr>
          </w:p>
        </w:tc>
        <w:tc>
          <w:tcPr>
            <w:tcW w:w="1250" w:type="pct"/>
          </w:tcPr>
          <w:p w14:paraId="69F17A6B" w14:textId="77777777" w:rsidR="008A1961" w:rsidRPr="00442838" w:rsidRDefault="008A1961" w:rsidP="008A1961">
            <w:pPr>
              <w:spacing w:line="360" w:lineRule="auto"/>
              <w:rPr>
                <w:sz w:val="24"/>
              </w:rPr>
            </w:pPr>
          </w:p>
        </w:tc>
      </w:tr>
      <w:tr w:rsidR="008A1961" w:rsidRPr="00442838" w14:paraId="17AD9E83" w14:textId="77777777" w:rsidTr="008A1961">
        <w:tc>
          <w:tcPr>
            <w:tcW w:w="1250" w:type="pct"/>
          </w:tcPr>
          <w:p w14:paraId="3E74A6E5" w14:textId="77777777" w:rsidR="008A1961" w:rsidRPr="00442838" w:rsidRDefault="008A1961" w:rsidP="008A1961">
            <w:pPr>
              <w:spacing w:line="360" w:lineRule="auto"/>
              <w:rPr>
                <w:sz w:val="24"/>
              </w:rPr>
            </w:pPr>
          </w:p>
        </w:tc>
        <w:tc>
          <w:tcPr>
            <w:tcW w:w="1249" w:type="pct"/>
          </w:tcPr>
          <w:p w14:paraId="1C337B22" w14:textId="77777777" w:rsidR="008A1961" w:rsidRPr="00442838" w:rsidRDefault="008A1961" w:rsidP="008A1961">
            <w:pPr>
              <w:spacing w:line="360" w:lineRule="auto"/>
              <w:rPr>
                <w:sz w:val="24"/>
              </w:rPr>
            </w:pPr>
          </w:p>
        </w:tc>
        <w:tc>
          <w:tcPr>
            <w:tcW w:w="1251" w:type="pct"/>
          </w:tcPr>
          <w:p w14:paraId="7E0775F4" w14:textId="77777777" w:rsidR="008A1961" w:rsidRPr="00442838" w:rsidRDefault="008A1961" w:rsidP="008A1961">
            <w:pPr>
              <w:spacing w:line="360" w:lineRule="auto"/>
              <w:rPr>
                <w:sz w:val="24"/>
              </w:rPr>
            </w:pPr>
          </w:p>
        </w:tc>
        <w:tc>
          <w:tcPr>
            <w:tcW w:w="1250" w:type="pct"/>
          </w:tcPr>
          <w:p w14:paraId="7F451117" w14:textId="77777777" w:rsidR="008A1961" w:rsidRPr="00442838" w:rsidRDefault="008A1961" w:rsidP="008A1961">
            <w:pPr>
              <w:spacing w:line="360" w:lineRule="auto"/>
              <w:rPr>
                <w:sz w:val="24"/>
              </w:rPr>
            </w:pPr>
          </w:p>
        </w:tc>
      </w:tr>
      <w:tr w:rsidR="008A1961" w:rsidRPr="00442838" w14:paraId="1D83BEF1" w14:textId="77777777" w:rsidTr="008A1961">
        <w:tc>
          <w:tcPr>
            <w:tcW w:w="1250" w:type="pct"/>
          </w:tcPr>
          <w:p w14:paraId="7AA6C481" w14:textId="77777777" w:rsidR="008A1961" w:rsidRPr="00442838" w:rsidRDefault="008A1961" w:rsidP="008A1961">
            <w:pPr>
              <w:spacing w:line="360" w:lineRule="auto"/>
              <w:rPr>
                <w:sz w:val="24"/>
              </w:rPr>
            </w:pPr>
          </w:p>
        </w:tc>
        <w:tc>
          <w:tcPr>
            <w:tcW w:w="1249" w:type="pct"/>
          </w:tcPr>
          <w:p w14:paraId="6ACD7C8D" w14:textId="77777777" w:rsidR="008A1961" w:rsidRPr="00442838" w:rsidRDefault="008A1961" w:rsidP="008A1961">
            <w:pPr>
              <w:spacing w:line="360" w:lineRule="auto"/>
              <w:rPr>
                <w:sz w:val="24"/>
              </w:rPr>
            </w:pPr>
          </w:p>
        </w:tc>
        <w:tc>
          <w:tcPr>
            <w:tcW w:w="1251" w:type="pct"/>
          </w:tcPr>
          <w:p w14:paraId="68301871" w14:textId="77777777" w:rsidR="008A1961" w:rsidRPr="00442838" w:rsidRDefault="008A1961" w:rsidP="008A1961">
            <w:pPr>
              <w:spacing w:line="360" w:lineRule="auto"/>
              <w:rPr>
                <w:sz w:val="24"/>
              </w:rPr>
            </w:pPr>
          </w:p>
        </w:tc>
        <w:tc>
          <w:tcPr>
            <w:tcW w:w="1250" w:type="pct"/>
          </w:tcPr>
          <w:p w14:paraId="1826A48F" w14:textId="77777777" w:rsidR="008A1961" w:rsidRPr="00442838" w:rsidRDefault="008A1961" w:rsidP="008A1961">
            <w:pPr>
              <w:spacing w:line="360" w:lineRule="auto"/>
              <w:rPr>
                <w:sz w:val="24"/>
              </w:rPr>
            </w:pPr>
          </w:p>
        </w:tc>
      </w:tr>
      <w:tr w:rsidR="008A1961" w:rsidRPr="00442838" w14:paraId="515B07E7" w14:textId="77777777" w:rsidTr="008A1961">
        <w:tc>
          <w:tcPr>
            <w:tcW w:w="1250" w:type="pct"/>
          </w:tcPr>
          <w:p w14:paraId="6240F7D8" w14:textId="77777777" w:rsidR="008A1961" w:rsidRPr="00442838" w:rsidRDefault="008A1961" w:rsidP="008A1961">
            <w:pPr>
              <w:spacing w:line="360" w:lineRule="auto"/>
              <w:rPr>
                <w:sz w:val="24"/>
              </w:rPr>
            </w:pPr>
          </w:p>
        </w:tc>
        <w:tc>
          <w:tcPr>
            <w:tcW w:w="1249" w:type="pct"/>
          </w:tcPr>
          <w:p w14:paraId="71710091" w14:textId="77777777" w:rsidR="008A1961" w:rsidRPr="00442838" w:rsidRDefault="008A1961" w:rsidP="008A1961">
            <w:pPr>
              <w:spacing w:line="360" w:lineRule="auto"/>
              <w:rPr>
                <w:sz w:val="24"/>
              </w:rPr>
            </w:pPr>
          </w:p>
        </w:tc>
        <w:tc>
          <w:tcPr>
            <w:tcW w:w="1251" w:type="pct"/>
          </w:tcPr>
          <w:p w14:paraId="172FB87C" w14:textId="77777777" w:rsidR="008A1961" w:rsidRPr="00442838" w:rsidRDefault="008A1961" w:rsidP="008A1961">
            <w:pPr>
              <w:spacing w:line="360" w:lineRule="auto"/>
              <w:rPr>
                <w:sz w:val="24"/>
              </w:rPr>
            </w:pPr>
          </w:p>
        </w:tc>
        <w:tc>
          <w:tcPr>
            <w:tcW w:w="1250" w:type="pct"/>
          </w:tcPr>
          <w:p w14:paraId="1CC51FA0" w14:textId="77777777" w:rsidR="008A1961" w:rsidRPr="00442838" w:rsidRDefault="008A1961" w:rsidP="008A1961">
            <w:pPr>
              <w:spacing w:line="360" w:lineRule="auto"/>
              <w:rPr>
                <w:sz w:val="24"/>
              </w:rPr>
            </w:pPr>
          </w:p>
        </w:tc>
      </w:tr>
      <w:tr w:rsidR="008A1961" w:rsidRPr="00442838" w14:paraId="0E25137C" w14:textId="77777777" w:rsidTr="008A1961">
        <w:tc>
          <w:tcPr>
            <w:tcW w:w="1250" w:type="pct"/>
          </w:tcPr>
          <w:p w14:paraId="2C4B0D66" w14:textId="77777777" w:rsidR="008A1961" w:rsidRPr="00442838" w:rsidRDefault="008A1961" w:rsidP="008A1961">
            <w:pPr>
              <w:spacing w:line="360" w:lineRule="auto"/>
              <w:rPr>
                <w:sz w:val="24"/>
              </w:rPr>
            </w:pPr>
          </w:p>
        </w:tc>
        <w:tc>
          <w:tcPr>
            <w:tcW w:w="1249" w:type="pct"/>
          </w:tcPr>
          <w:p w14:paraId="564DCBC8" w14:textId="77777777" w:rsidR="008A1961" w:rsidRPr="00442838" w:rsidRDefault="008A1961" w:rsidP="008A1961">
            <w:pPr>
              <w:spacing w:line="360" w:lineRule="auto"/>
              <w:rPr>
                <w:sz w:val="24"/>
              </w:rPr>
            </w:pPr>
          </w:p>
        </w:tc>
        <w:tc>
          <w:tcPr>
            <w:tcW w:w="1251" w:type="pct"/>
          </w:tcPr>
          <w:p w14:paraId="018FADAC" w14:textId="77777777" w:rsidR="008A1961" w:rsidRPr="00442838" w:rsidRDefault="008A1961" w:rsidP="008A1961">
            <w:pPr>
              <w:spacing w:line="360" w:lineRule="auto"/>
              <w:rPr>
                <w:sz w:val="24"/>
              </w:rPr>
            </w:pPr>
          </w:p>
        </w:tc>
        <w:tc>
          <w:tcPr>
            <w:tcW w:w="1250" w:type="pct"/>
          </w:tcPr>
          <w:p w14:paraId="00065630" w14:textId="77777777" w:rsidR="008A1961" w:rsidRPr="00442838" w:rsidRDefault="008A1961" w:rsidP="008A1961">
            <w:pPr>
              <w:spacing w:line="360" w:lineRule="auto"/>
              <w:rPr>
                <w:sz w:val="24"/>
              </w:rPr>
            </w:pPr>
          </w:p>
        </w:tc>
      </w:tr>
      <w:tr w:rsidR="008A1961" w:rsidRPr="00442838" w14:paraId="4650A529" w14:textId="77777777" w:rsidTr="008A1961">
        <w:tc>
          <w:tcPr>
            <w:tcW w:w="1250" w:type="pct"/>
          </w:tcPr>
          <w:p w14:paraId="3F6922D2" w14:textId="77777777" w:rsidR="008A1961" w:rsidRPr="00442838" w:rsidRDefault="008A1961" w:rsidP="008A1961">
            <w:pPr>
              <w:spacing w:line="360" w:lineRule="auto"/>
              <w:rPr>
                <w:sz w:val="24"/>
              </w:rPr>
            </w:pPr>
          </w:p>
        </w:tc>
        <w:tc>
          <w:tcPr>
            <w:tcW w:w="1249" w:type="pct"/>
          </w:tcPr>
          <w:p w14:paraId="3F69AA6C" w14:textId="77777777" w:rsidR="008A1961" w:rsidRPr="00442838" w:rsidRDefault="008A1961" w:rsidP="008A1961">
            <w:pPr>
              <w:spacing w:line="360" w:lineRule="auto"/>
              <w:rPr>
                <w:sz w:val="24"/>
              </w:rPr>
            </w:pPr>
          </w:p>
        </w:tc>
        <w:tc>
          <w:tcPr>
            <w:tcW w:w="1251" w:type="pct"/>
          </w:tcPr>
          <w:p w14:paraId="53BBDA95" w14:textId="77777777" w:rsidR="008A1961" w:rsidRPr="00442838" w:rsidRDefault="008A1961" w:rsidP="008A1961">
            <w:pPr>
              <w:spacing w:line="360" w:lineRule="auto"/>
              <w:rPr>
                <w:sz w:val="24"/>
              </w:rPr>
            </w:pPr>
          </w:p>
        </w:tc>
        <w:tc>
          <w:tcPr>
            <w:tcW w:w="1250" w:type="pct"/>
          </w:tcPr>
          <w:p w14:paraId="68BD6ECD" w14:textId="77777777" w:rsidR="008A1961" w:rsidRPr="00442838" w:rsidRDefault="008A1961" w:rsidP="008A1961">
            <w:pPr>
              <w:spacing w:line="360" w:lineRule="auto"/>
              <w:rPr>
                <w:sz w:val="24"/>
              </w:rPr>
            </w:pPr>
          </w:p>
        </w:tc>
      </w:tr>
      <w:tr w:rsidR="008A1961" w:rsidRPr="00442838" w14:paraId="722F860B" w14:textId="77777777" w:rsidTr="008A1961">
        <w:tc>
          <w:tcPr>
            <w:tcW w:w="1250" w:type="pct"/>
          </w:tcPr>
          <w:p w14:paraId="1EDCE4F2" w14:textId="77777777" w:rsidR="008A1961" w:rsidRPr="00442838" w:rsidRDefault="008A1961" w:rsidP="008A1961">
            <w:pPr>
              <w:spacing w:line="360" w:lineRule="auto"/>
              <w:rPr>
                <w:sz w:val="24"/>
              </w:rPr>
            </w:pPr>
          </w:p>
        </w:tc>
        <w:tc>
          <w:tcPr>
            <w:tcW w:w="1249" w:type="pct"/>
          </w:tcPr>
          <w:p w14:paraId="1B47E398" w14:textId="77777777" w:rsidR="008A1961" w:rsidRPr="00442838" w:rsidRDefault="008A1961" w:rsidP="008A1961">
            <w:pPr>
              <w:spacing w:line="360" w:lineRule="auto"/>
              <w:rPr>
                <w:sz w:val="24"/>
              </w:rPr>
            </w:pPr>
          </w:p>
        </w:tc>
        <w:tc>
          <w:tcPr>
            <w:tcW w:w="1251" w:type="pct"/>
          </w:tcPr>
          <w:p w14:paraId="2FF3033B" w14:textId="77777777" w:rsidR="008A1961" w:rsidRPr="00442838" w:rsidRDefault="008A1961" w:rsidP="008A1961">
            <w:pPr>
              <w:spacing w:line="360" w:lineRule="auto"/>
              <w:rPr>
                <w:sz w:val="24"/>
              </w:rPr>
            </w:pPr>
          </w:p>
        </w:tc>
        <w:tc>
          <w:tcPr>
            <w:tcW w:w="1250" w:type="pct"/>
          </w:tcPr>
          <w:p w14:paraId="18CFAD14" w14:textId="77777777" w:rsidR="008A1961" w:rsidRPr="00442838" w:rsidRDefault="008A1961" w:rsidP="008A1961">
            <w:pPr>
              <w:spacing w:line="360" w:lineRule="auto"/>
              <w:rPr>
                <w:sz w:val="24"/>
              </w:rPr>
            </w:pPr>
          </w:p>
        </w:tc>
      </w:tr>
      <w:tr w:rsidR="008A1961" w:rsidRPr="00442838" w14:paraId="3F609F6B" w14:textId="77777777" w:rsidTr="008A1961">
        <w:tc>
          <w:tcPr>
            <w:tcW w:w="1250" w:type="pct"/>
          </w:tcPr>
          <w:p w14:paraId="24365387" w14:textId="77777777" w:rsidR="008A1961" w:rsidRPr="00442838" w:rsidRDefault="008A1961" w:rsidP="008A1961">
            <w:pPr>
              <w:spacing w:line="360" w:lineRule="auto"/>
              <w:rPr>
                <w:sz w:val="24"/>
              </w:rPr>
            </w:pPr>
          </w:p>
        </w:tc>
        <w:tc>
          <w:tcPr>
            <w:tcW w:w="1249" w:type="pct"/>
          </w:tcPr>
          <w:p w14:paraId="532F1B83" w14:textId="77777777" w:rsidR="008A1961" w:rsidRPr="00442838" w:rsidRDefault="008A1961" w:rsidP="008A1961">
            <w:pPr>
              <w:spacing w:line="360" w:lineRule="auto"/>
              <w:rPr>
                <w:sz w:val="24"/>
              </w:rPr>
            </w:pPr>
          </w:p>
        </w:tc>
        <w:tc>
          <w:tcPr>
            <w:tcW w:w="1251" w:type="pct"/>
          </w:tcPr>
          <w:p w14:paraId="513F56A4" w14:textId="77777777" w:rsidR="008A1961" w:rsidRPr="00442838" w:rsidRDefault="008A1961" w:rsidP="008A1961">
            <w:pPr>
              <w:spacing w:line="360" w:lineRule="auto"/>
              <w:rPr>
                <w:sz w:val="24"/>
              </w:rPr>
            </w:pPr>
          </w:p>
        </w:tc>
        <w:tc>
          <w:tcPr>
            <w:tcW w:w="1250" w:type="pct"/>
          </w:tcPr>
          <w:p w14:paraId="05EBBA8E" w14:textId="77777777" w:rsidR="008A1961" w:rsidRPr="00442838" w:rsidRDefault="008A1961" w:rsidP="008A1961">
            <w:pPr>
              <w:spacing w:line="360" w:lineRule="auto"/>
              <w:rPr>
                <w:sz w:val="24"/>
              </w:rPr>
            </w:pPr>
          </w:p>
        </w:tc>
      </w:tr>
      <w:tr w:rsidR="008A1961" w:rsidRPr="00442838" w14:paraId="08A4088D" w14:textId="77777777" w:rsidTr="008A1961">
        <w:tc>
          <w:tcPr>
            <w:tcW w:w="1250" w:type="pct"/>
          </w:tcPr>
          <w:p w14:paraId="78D0B0CC" w14:textId="77777777" w:rsidR="008A1961" w:rsidRPr="00442838" w:rsidRDefault="008A1961" w:rsidP="008A1961">
            <w:pPr>
              <w:spacing w:line="360" w:lineRule="auto"/>
              <w:rPr>
                <w:sz w:val="24"/>
              </w:rPr>
            </w:pPr>
          </w:p>
        </w:tc>
        <w:tc>
          <w:tcPr>
            <w:tcW w:w="1249" w:type="pct"/>
          </w:tcPr>
          <w:p w14:paraId="791B75A5" w14:textId="77777777" w:rsidR="008A1961" w:rsidRPr="00442838" w:rsidRDefault="008A1961" w:rsidP="008A1961">
            <w:pPr>
              <w:spacing w:line="360" w:lineRule="auto"/>
              <w:rPr>
                <w:sz w:val="24"/>
              </w:rPr>
            </w:pPr>
          </w:p>
        </w:tc>
        <w:tc>
          <w:tcPr>
            <w:tcW w:w="1251" w:type="pct"/>
          </w:tcPr>
          <w:p w14:paraId="2D7D3EBE" w14:textId="77777777" w:rsidR="008A1961" w:rsidRPr="00442838" w:rsidRDefault="008A1961" w:rsidP="008A1961">
            <w:pPr>
              <w:spacing w:line="360" w:lineRule="auto"/>
              <w:rPr>
                <w:sz w:val="24"/>
              </w:rPr>
            </w:pPr>
          </w:p>
        </w:tc>
        <w:tc>
          <w:tcPr>
            <w:tcW w:w="1250" w:type="pct"/>
          </w:tcPr>
          <w:p w14:paraId="38DCC5FB" w14:textId="77777777" w:rsidR="008A1961" w:rsidRPr="00442838" w:rsidRDefault="008A1961" w:rsidP="008A1961">
            <w:pPr>
              <w:spacing w:line="360" w:lineRule="auto"/>
              <w:rPr>
                <w:sz w:val="24"/>
              </w:rPr>
            </w:pPr>
          </w:p>
        </w:tc>
      </w:tr>
      <w:tr w:rsidR="008A1961" w:rsidRPr="00442838" w14:paraId="47FB9EE7" w14:textId="77777777" w:rsidTr="008A1961">
        <w:tc>
          <w:tcPr>
            <w:tcW w:w="1250" w:type="pct"/>
          </w:tcPr>
          <w:p w14:paraId="17E8BEF3" w14:textId="77777777" w:rsidR="008A1961" w:rsidRPr="00442838" w:rsidRDefault="008A1961" w:rsidP="008A1961">
            <w:pPr>
              <w:spacing w:line="360" w:lineRule="auto"/>
              <w:rPr>
                <w:sz w:val="24"/>
              </w:rPr>
            </w:pPr>
          </w:p>
        </w:tc>
        <w:tc>
          <w:tcPr>
            <w:tcW w:w="1249" w:type="pct"/>
          </w:tcPr>
          <w:p w14:paraId="56F22CD1" w14:textId="77777777" w:rsidR="008A1961" w:rsidRPr="00442838" w:rsidRDefault="008A1961" w:rsidP="008A1961">
            <w:pPr>
              <w:spacing w:line="360" w:lineRule="auto"/>
              <w:rPr>
                <w:sz w:val="24"/>
              </w:rPr>
            </w:pPr>
          </w:p>
        </w:tc>
        <w:tc>
          <w:tcPr>
            <w:tcW w:w="1251" w:type="pct"/>
          </w:tcPr>
          <w:p w14:paraId="23AE4524" w14:textId="77777777" w:rsidR="008A1961" w:rsidRPr="00442838" w:rsidRDefault="008A1961" w:rsidP="008A1961">
            <w:pPr>
              <w:spacing w:line="360" w:lineRule="auto"/>
              <w:rPr>
                <w:sz w:val="24"/>
              </w:rPr>
            </w:pPr>
          </w:p>
        </w:tc>
        <w:tc>
          <w:tcPr>
            <w:tcW w:w="1250" w:type="pct"/>
          </w:tcPr>
          <w:p w14:paraId="6F9F292D" w14:textId="77777777" w:rsidR="008A1961" w:rsidRPr="00442838" w:rsidRDefault="008A1961" w:rsidP="008A1961">
            <w:pPr>
              <w:spacing w:line="360" w:lineRule="auto"/>
              <w:rPr>
                <w:sz w:val="24"/>
              </w:rPr>
            </w:pPr>
          </w:p>
        </w:tc>
      </w:tr>
      <w:tr w:rsidR="008A1961" w:rsidRPr="00442838" w14:paraId="42208DB6" w14:textId="77777777" w:rsidTr="008A1961">
        <w:tc>
          <w:tcPr>
            <w:tcW w:w="1250" w:type="pct"/>
          </w:tcPr>
          <w:p w14:paraId="1B0BF1FD" w14:textId="77777777" w:rsidR="008A1961" w:rsidRPr="00442838" w:rsidRDefault="008A1961" w:rsidP="008A1961">
            <w:pPr>
              <w:spacing w:line="360" w:lineRule="auto"/>
              <w:rPr>
                <w:sz w:val="24"/>
              </w:rPr>
            </w:pPr>
          </w:p>
        </w:tc>
        <w:tc>
          <w:tcPr>
            <w:tcW w:w="1249" w:type="pct"/>
          </w:tcPr>
          <w:p w14:paraId="344F4A3B" w14:textId="77777777" w:rsidR="008A1961" w:rsidRPr="00442838" w:rsidRDefault="008A1961" w:rsidP="008A1961">
            <w:pPr>
              <w:spacing w:line="360" w:lineRule="auto"/>
              <w:rPr>
                <w:sz w:val="24"/>
              </w:rPr>
            </w:pPr>
          </w:p>
        </w:tc>
        <w:tc>
          <w:tcPr>
            <w:tcW w:w="1251" w:type="pct"/>
          </w:tcPr>
          <w:p w14:paraId="60DF92AC" w14:textId="77777777" w:rsidR="008A1961" w:rsidRPr="00442838" w:rsidRDefault="008A1961" w:rsidP="008A1961">
            <w:pPr>
              <w:spacing w:line="360" w:lineRule="auto"/>
              <w:rPr>
                <w:sz w:val="24"/>
              </w:rPr>
            </w:pPr>
          </w:p>
        </w:tc>
        <w:tc>
          <w:tcPr>
            <w:tcW w:w="1250" w:type="pct"/>
          </w:tcPr>
          <w:p w14:paraId="7C0AB722" w14:textId="77777777" w:rsidR="008A1961" w:rsidRPr="00442838" w:rsidRDefault="008A1961" w:rsidP="008A1961">
            <w:pPr>
              <w:spacing w:line="360" w:lineRule="auto"/>
              <w:rPr>
                <w:sz w:val="24"/>
              </w:rPr>
            </w:pPr>
          </w:p>
        </w:tc>
      </w:tr>
      <w:tr w:rsidR="008A1961" w:rsidRPr="00442838" w14:paraId="51DD4C22" w14:textId="77777777" w:rsidTr="008A1961">
        <w:tc>
          <w:tcPr>
            <w:tcW w:w="1250" w:type="pct"/>
          </w:tcPr>
          <w:p w14:paraId="75E94A6B" w14:textId="77777777" w:rsidR="008A1961" w:rsidRPr="00442838" w:rsidRDefault="008A1961" w:rsidP="008A1961">
            <w:pPr>
              <w:spacing w:line="360" w:lineRule="auto"/>
              <w:rPr>
                <w:sz w:val="24"/>
              </w:rPr>
            </w:pPr>
          </w:p>
        </w:tc>
        <w:tc>
          <w:tcPr>
            <w:tcW w:w="1249" w:type="pct"/>
          </w:tcPr>
          <w:p w14:paraId="11D8D9C5" w14:textId="77777777" w:rsidR="008A1961" w:rsidRPr="00442838" w:rsidRDefault="008A1961" w:rsidP="008A1961">
            <w:pPr>
              <w:spacing w:line="360" w:lineRule="auto"/>
              <w:rPr>
                <w:sz w:val="24"/>
              </w:rPr>
            </w:pPr>
          </w:p>
        </w:tc>
        <w:tc>
          <w:tcPr>
            <w:tcW w:w="1251" w:type="pct"/>
          </w:tcPr>
          <w:p w14:paraId="47270773" w14:textId="77777777" w:rsidR="008A1961" w:rsidRPr="00442838" w:rsidRDefault="008A1961" w:rsidP="008A1961">
            <w:pPr>
              <w:spacing w:line="360" w:lineRule="auto"/>
              <w:rPr>
                <w:sz w:val="24"/>
              </w:rPr>
            </w:pPr>
          </w:p>
        </w:tc>
        <w:tc>
          <w:tcPr>
            <w:tcW w:w="1250" w:type="pct"/>
          </w:tcPr>
          <w:p w14:paraId="3F55990D" w14:textId="77777777" w:rsidR="008A1961" w:rsidRPr="00442838" w:rsidRDefault="008A1961" w:rsidP="008A1961">
            <w:pPr>
              <w:spacing w:line="360" w:lineRule="auto"/>
              <w:rPr>
                <w:sz w:val="24"/>
              </w:rPr>
            </w:pPr>
          </w:p>
        </w:tc>
      </w:tr>
      <w:tr w:rsidR="008A1961" w:rsidRPr="00442838" w14:paraId="389C07D1" w14:textId="77777777" w:rsidTr="008A1961">
        <w:tc>
          <w:tcPr>
            <w:tcW w:w="1250" w:type="pct"/>
          </w:tcPr>
          <w:p w14:paraId="31BE87F9" w14:textId="77777777" w:rsidR="008A1961" w:rsidRPr="00442838" w:rsidRDefault="008A1961" w:rsidP="008A1961">
            <w:pPr>
              <w:spacing w:line="360" w:lineRule="auto"/>
              <w:rPr>
                <w:sz w:val="24"/>
              </w:rPr>
            </w:pPr>
          </w:p>
        </w:tc>
        <w:tc>
          <w:tcPr>
            <w:tcW w:w="1249" w:type="pct"/>
          </w:tcPr>
          <w:p w14:paraId="75732A34" w14:textId="77777777" w:rsidR="008A1961" w:rsidRPr="00442838" w:rsidRDefault="008A1961" w:rsidP="008A1961">
            <w:pPr>
              <w:spacing w:line="360" w:lineRule="auto"/>
              <w:rPr>
                <w:sz w:val="24"/>
              </w:rPr>
            </w:pPr>
          </w:p>
        </w:tc>
        <w:tc>
          <w:tcPr>
            <w:tcW w:w="1251" w:type="pct"/>
          </w:tcPr>
          <w:p w14:paraId="5E27096C" w14:textId="77777777" w:rsidR="008A1961" w:rsidRPr="00442838" w:rsidRDefault="008A1961" w:rsidP="008A1961">
            <w:pPr>
              <w:spacing w:line="360" w:lineRule="auto"/>
              <w:rPr>
                <w:sz w:val="24"/>
              </w:rPr>
            </w:pPr>
          </w:p>
        </w:tc>
        <w:tc>
          <w:tcPr>
            <w:tcW w:w="1250" w:type="pct"/>
          </w:tcPr>
          <w:p w14:paraId="1AA149E1" w14:textId="77777777" w:rsidR="008A1961" w:rsidRPr="00442838" w:rsidRDefault="008A1961" w:rsidP="008A1961">
            <w:pPr>
              <w:spacing w:line="360" w:lineRule="auto"/>
              <w:rPr>
                <w:sz w:val="24"/>
              </w:rPr>
            </w:pPr>
          </w:p>
        </w:tc>
      </w:tr>
      <w:tr w:rsidR="008A1961" w:rsidRPr="00442838" w14:paraId="1C580F74" w14:textId="77777777" w:rsidTr="008A1961">
        <w:tc>
          <w:tcPr>
            <w:tcW w:w="1250" w:type="pct"/>
          </w:tcPr>
          <w:p w14:paraId="54E4B6EA" w14:textId="77777777" w:rsidR="008A1961" w:rsidRPr="00442838" w:rsidRDefault="008A1961" w:rsidP="008A1961">
            <w:pPr>
              <w:spacing w:line="360" w:lineRule="auto"/>
              <w:rPr>
                <w:sz w:val="24"/>
              </w:rPr>
            </w:pPr>
          </w:p>
        </w:tc>
        <w:tc>
          <w:tcPr>
            <w:tcW w:w="1249" w:type="pct"/>
          </w:tcPr>
          <w:p w14:paraId="654A0E9D" w14:textId="77777777" w:rsidR="008A1961" w:rsidRPr="00442838" w:rsidRDefault="008A1961" w:rsidP="008A1961">
            <w:pPr>
              <w:spacing w:line="360" w:lineRule="auto"/>
              <w:rPr>
                <w:sz w:val="24"/>
              </w:rPr>
            </w:pPr>
          </w:p>
        </w:tc>
        <w:tc>
          <w:tcPr>
            <w:tcW w:w="1251" w:type="pct"/>
          </w:tcPr>
          <w:p w14:paraId="651F948B" w14:textId="77777777" w:rsidR="008A1961" w:rsidRPr="00442838" w:rsidRDefault="008A1961" w:rsidP="008A1961">
            <w:pPr>
              <w:spacing w:line="360" w:lineRule="auto"/>
              <w:rPr>
                <w:sz w:val="24"/>
              </w:rPr>
            </w:pPr>
          </w:p>
        </w:tc>
        <w:tc>
          <w:tcPr>
            <w:tcW w:w="1250" w:type="pct"/>
          </w:tcPr>
          <w:p w14:paraId="07928DD6" w14:textId="77777777" w:rsidR="008A1961" w:rsidRPr="00442838" w:rsidRDefault="008A1961" w:rsidP="008A1961">
            <w:pPr>
              <w:spacing w:line="360" w:lineRule="auto"/>
              <w:rPr>
                <w:sz w:val="24"/>
              </w:rPr>
            </w:pPr>
          </w:p>
        </w:tc>
      </w:tr>
      <w:tr w:rsidR="008A1961" w:rsidRPr="00442838" w14:paraId="35B9F539" w14:textId="77777777" w:rsidTr="008A1961">
        <w:tc>
          <w:tcPr>
            <w:tcW w:w="1250" w:type="pct"/>
          </w:tcPr>
          <w:p w14:paraId="79559E44" w14:textId="77777777" w:rsidR="008A1961" w:rsidRPr="00442838" w:rsidRDefault="008A1961" w:rsidP="008A1961">
            <w:pPr>
              <w:spacing w:line="360" w:lineRule="auto"/>
              <w:rPr>
                <w:sz w:val="24"/>
              </w:rPr>
            </w:pPr>
          </w:p>
        </w:tc>
        <w:tc>
          <w:tcPr>
            <w:tcW w:w="1249" w:type="pct"/>
          </w:tcPr>
          <w:p w14:paraId="64A5A1B1" w14:textId="77777777" w:rsidR="008A1961" w:rsidRPr="00442838" w:rsidRDefault="008A1961" w:rsidP="008A1961">
            <w:pPr>
              <w:spacing w:line="360" w:lineRule="auto"/>
              <w:rPr>
                <w:sz w:val="24"/>
              </w:rPr>
            </w:pPr>
          </w:p>
        </w:tc>
        <w:tc>
          <w:tcPr>
            <w:tcW w:w="1251" w:type="pct"/>
          </w:tcPr>
          <w:p w14:paraId="41390168" w14:textId="77777777" w:rsidR="008A1961" w:rsidRPr="00442838" w:rsidRDefault="008A1961" w:rsidP="008A1961">
            <w:pPr>
              <w:spacing w:line="360" w:lineRule="auto"/>
              <w:rPr>
                <w:sz w:val="24"/>
              </w:rPr>
            </w:pPr>
          </w:p>
        </w:tc>
        <w:tc>
          <w:tcPr>
            <w:tcW w:w="1250" w:type="pct"/>
          </w:tcPr>
          <w:p w14:paraId="42F7C128" w14:textId="77777777" w:rsidR="008A1961" w:rsidRPr="00442838" w:rsidRDefault="008A1961" w:rsidP="008A1961">
            <w:pPr>
              <w:spacing w:line="360" w:lineRule="auto"/>
              <w:rPr>
                <w:sz w:val="24"/>
              </w:rPr>
            </w:pPr>
          </w:p>
        </w:tc>
      </w:tr>
      <w:tr w:rsidR="008A1961" w:rsidRPr="00442838" w14:paraId="7F7B5C23" w14:textId="77777777" w:rsidTr="008A1961">
        <w:tc>
          <w:tcPr>
            <w:tcW w:w="1250" w:type="pct"/>
          </w:tcPr>
          <w:p w14:paraId="3A014F71" w14:textId="77777777" w:rsidR="008A1961" w:rsidRPr="00442838" w:rsidRDefault="008A1961" w:rsidP="008A1961">
            <w:pPr>
              <w:spacing w:line="360" w:lineRule="auto"/>
              <w:rPr>
                <w:sz w:val="24"/>
              </w:rPr>
            </w:pPr>
          </w:p>
        </w:tc>
        <w:tc>
          <w:tcPr>
            <w:tcW w:w="1249" w:type="pct"/>
          </w:tcPr>
          <w:p w14:paraId="5F5183AE" w14:textId="77777777" w:rsidR="008A1961" w:rsidRPr="00442838" w:rsidRDefault="008A1961" w:rsidP="008A1961">
            <w:pPr>
              <w:spacing w:line="360" w:lineRule="auto"/>
              <w:rPr>
                <w:sz w:val="24"/>
              </w:rPr>
            </w:pPr>
          </w:p>
        </w:tc>
        <w:tc>
          <w:tcPr>
            <w:tcW w:w="1251" w:type="pct"/>
          </w:tcPr>
          <w:p w14:paraId="55359E0D" w14:textId="77777777" w:rsidR="008A1961" w:rsidRPr="00442838" w:rsidRDefault="008A1961" w:rsidP="008A1961">
            <w:pPr>
              <w:spacing w:line="360" w:lineRule="auto"/>
              <w:rPr>
                <w:sz w:val="24"/>
              </w:rPr>
            </w:pPr>
          </w:p>
        </w:tc>
        <w:tc>
          <w:tcPr>
            <w:tcW w:w="1250" w:type="pct"/>
          </w:tcPr>
          <w:p w14:paraId="04FD2B86" w14:textId="77777777" w:rsidR="008A1961" w:rsidRPr="00442838" w:rsidRDefault="008A1961" w:rsidP="008A1961">
            <w:pPr>
              <w:spacing w:line="360" w:lineRule="auto"/>
              <w:rPr>
                <w:sz w:val="24"/>
              </w:rPr>
            </w:pPr>
          </w:p>
        </w:tc>
      </w:tr>
      <w:tr w:rsidR="008A1961" w:rsidRPr="00442838" w14:paraId="382579BC" w14:textId="77777777" w:rsidTr="008A1961">
        <w:tc>
          <w:tcPr>
            <w:tcW w:w="1250" w:type="pct"/>
          </w:tcPr>
          <w:p w14:paraId="3A8AAE37" w14:textId="77777777" w:rsidR="008A1961" w:rsidRPr="00442838" w:rsidRDefault="008A1961" w:rsidP="008A1961">
            <w:pPr>
              <w:spacing w:line="360" w:lineRule="auto"/>
              <w:rPr>
                <w:sz w:val="24"/>
              </w:rPr>
            </w:pPr>
          </w:p>
        </w:tc>
        <w:tc>
          <w:tcPr>
            <w:tcW w:w="1249" w:type="pct"/>
          </w:tcPr>
          <w:p w14:paraId="754A456D" w14:textId="77777777" w:rsidR="008A1961" w:rsidRPr="00442838" w:rsidRDefault="008A1961" w:rsidP="008A1961">
            <w:pPr>
              <w:spacing w:line="360" w:lineRule="auto"/>
              <w:rPr>
                <w:sz w:val="24"/>
              </w:rPr>
            </w:pPr>
          </w:p>
        </w:tc>
        <w:tc>
          <w:tcPr>
            <w:tcW w:w="1251" w:type="pct"/>
          </w:tcPr>
          <w:p w14:paraId="3D565172" w14:textId="77777777" w:rsidR="008A1961" w:rsidRPr="00442838" w:rsidRDefault="008A1961" w:rsidP="008A1961">
            <w:pPr>
              <w:spacing w:line="360" w:lineRule="auto"/>
              <w:rPr>
                <w:sz w:val="24"/>
              </w:rPr>
            </w:pPr>
          </w:p>
        </w:tc>
        <w:tc>
          <w:tcPr>
            <w:tcW w:w="1250" w:type="pct"/>
          </w:tcPr>
          <w:p w14:paraId="337F5D27" w14:textId="77777777" w:rsidR="008A1961" w:rsidRPr="00442838" w:rsidRDefault="008A1961" w:rsidP="008A1961">
            <w:pPr>
              <w:spacing w:line="360" w:lineRule="auto"/>
              <w:rPr>
                <w:sz w:val="24"/>
              </w:rPr>
            </w:pPr>
          </w:p>
        </w:tc>
      </w:tr>
      <w:tr w:rsidR="008A1961" w:rsidRPr="00442838" w14:paraId="2CF5DC99" w14:textId="77777777" w:rsidTr="008A1961">
        <w:tc>
          <w:tcPr>
            <w:tcW w:w="1250" w:type="pct"/>
          </w:tcPr>
          <w:p w14:paraId="10BBEF9A" w14:textId="77777777" w:rsidR="008A1961" w:rsidRPr="00442838" w:rsidRDefault="008A1961" w:rsidP="008A1961">
            <w:pPr>
              <w:spacing w:line="360" w:lineRule="auto"/>
              <w:rPr>
                <w:sz w:val="24"/>
              </w:rPr>
            </w:pPr>
          </w:p>
        </w:tc>
        <w:tc>
          <w:tcPr>
            <w:tcW w:w="1249" w:type="pct"/>
          </w:tcPr>
          <w:p w14:paraId="14E3934E" w14:textId="77777777" w:rsidR="008A1961" w:rsidRPr="00442838" w:rsidRDefault="008A1961" w:rsidP="008A1961">
            <w:pPr>
              <w:spacing w:line="360" w:lineRule="auto"/>
              <w:rPr>
                <w:sz w:val="24"/>
              </w:rPr>
            </w:pPr>
          </w:p>
        </w:tc>
        <w:tc>
          <w:tcPr>
            <w:tcW w:w="1251" w:type="pct"/>
          </w:tcPr>
          <w:p w14:paraId="7996DF30" w14:textId="77777777" w:rsidR="008A1961" w:rsidRPr="00442838" w:rsidRDefault="008A1961" w:rsidP="008A1961">
            <w:pPr>
              <w:spacing w:line="360" w:lineRule="auto"/>
              <w:rPr>
                <w:sz w:val="24"/>
              </w:rPr>
            </w:pPr>
          </w:p>
        </w:tc>
        <w:tc>
          <w:tcPr>
            <w:tcW w:w="1250" w:type="pct"/>
          </w:tcPr>
          <w:p w14:paraId="2BFD3C0F" w14:textId="77777777" w:rsidR="008A1961" w:rsidRPr="00442838" w:rsidRDefault="008A1961" w:rsidP="008A1961">
            <w:pPr>
              <w:spacing w:line="360" w:lineRule="auto"/>
              <w:rPr>
                <w:sz w:val="24"/>
              </w:rPr>
            </w:pPr>
          </w:p>
        </w:tc>
      </w:tr>
      <w:tr w:rsidR="008A1961" w:rsidRPr="00442838" w14:paraId="539FAB41" w14:textId="77777777" w:rsidTr="008A1961">
        <w:tc>
          <w:tcPr>
            <w:tcW w:w="1250" w:type="pct"/>
          </w:tcPr>
          <w:p w14:paraId="6F1CA88E" w14:textId="77777777" w:rsidR="008A1961" w:rsidRPr="00442838" w:rsidRDefault="008A1961" w:rsidP="008A1961">
            <w:pPr>
              <w:spacing w:line="360" w:lineRule="auto"/>
              <w:rPr>
                <w:sz w:val="24"/>
              </w:rPr>
            </w:pPr>
          </w:p>
        </w:tc>
        <w:tc>
          <w:tcPr>
            <w:tcW w:w="1249" w:type="pct"/>
          </w:tcPr>
          <w:p w14:paraId="397B3AA9" w14:textId="77777777" w:rsidR="008A1961" w:rsidRPr="00442838" w:rsidRDefault="008A1961" w:rsidP="008A1961">
            <w:pPr>
              <w:spacing w:line="360" w:lineRule="auto"/>
              <w:rPr>
                <w:sz w:val="24"/>
              </w:rPr>
            </w:pPr>
          </w:p>
        </w:tc>
        <w:tc>
          <w:tcPr>
            <w:tcW w:w="1251" w:type="pct"/>
          </w:tcPr>
          <w:p w14:paraId="47862E99" w14:textId="77777777" w:rsidR="008A1961" w:rsidRPr="00442838" w:rsidRDefault="008A1961" w:rsidP="008A1961">
            <w:pPr>
              <w:spacing w:line="360" w:lineRule="auto"/>
              <w:rPr>
                <w:sz w:val="24"/>
              </w:rPr>
            </w:pPr>
          </w:p>
        </w:tc>
        <w:tc>
          <w:tcPr>
            <w:tcW w:w="1250" w:type="pct"/>
          </w:tcPr>
          <w:p w14:paraId="01B68F2F" w14:textId="77777777" w:rsidR="008A1961" w:rsidRPr="00442838" w:rsidRDefault="008A1961" w:rsidP="008A1961">
            <w:pPr>
              <w:spacing w:line="360" w:lineRule="auto"/>
              <w:rPr>
                <w:sz w:val="24"/>
              </w:rPr>
            </w:pPr>
          </w:p>
        </w:tc>
      </w:tr>
      <w:tr w:rsidR="008A1961" w:rsidRPr="00442838" w14:paraId="3C65FA85" w14:textId="77777777" w:rsidTr="008A1961">
        <w:tc>
          <w:tcPr>
            <w:tcW w:w="1250" w:type="pct"/>
          </w:tcPr>
          <w:p w14:paraId="2F79CAC3" w14:textId="77777777" w:rsidR="008A1961" w:rsidRPr="00442838" w:rsidRDefault="008A1961" w:rsidP="008A1961">
            <w:pPr>
              <w:spacing w:line="360" w:lineRule="auto"/>
              <w:rPr>
                <w:sz w:val="24"/>
              </w:rPr>
            </w:pPr>
          </w:p>
        </w:tc>
        <w:tc>
          <w:tcPr>
            <w:tcW w:w="1249" w:type="pct"/>
          </w:tcPr>
          <w:p w14:paraId="6E6465C4" w14:textId="77777777" w:rsidR="008A1961" w:rsidRPr="00442838" w:rsidRDefault="008A1961" w:rsidP="008A1961">
            <w:pPr>
              <w:spacing w:line="360" w:lineRule="auto"/>
              <w:rPr>
                <w:sz w:val="24"/>
              </w:rPr>
            </w:pPr>
          </w:p>
        </w:tc>
        <w:tc>
          <w:tcPr>
            <w:tcW w:w="1251" w:type="pct"/>
          </w:tcPr>
          <w:p w14:paraId="1CA1029F" w14:textId="77777777" w:rsidR="008A1961" w:rsidRPr="00442838" w:rsidRDefault="008A1961" w:rsidP="008A1961">
            <w:pPr>
              <w:spacing w:line="360" w:lineRule="auto"/>
              <w:rPr>
                <w:sz w:val="24"/>
              </w:rPr>
            </w:pPr>
          </w:p>
        </w:tc>
        <w:tc>
          <w:tcPr>
            <w:tcW w:w="1250" w:type="pct"/>
          </w:tcPr>
          <w:p w14:paraId="67EE4F52" w14:textId="77777777" w:rsidR="008A1961" w:rsidRPr="00442838" w:rsidRDefault="008A1961" w:rsidP="008A1961">
            <w:pPr>
              <w:spacing w:line="360" w:lineRule="auto"/>
              <w:rPr>
                <w:sz w:val="24"/>
              </w:rPr>
            </w:pPr>
          </w:p>
        </w:tc>
      </w:tr>
      <w:tr w:rsidR="008A1961" w:rsidRPr="00442838" w14:paraId="4B07143D" w14:textId="77777777" w:rsidTr="008A1961">
        <w:tc>
          <w:tcPr>
            <w:tcW w:w="1250" w:type="pct"/>
          </w:tcPr>
          <w:p w14:paraId="2F489237" w14:textId="77777777" w:rsidR="008A1961" w:rsidRPr="00442838" w:rsidRDefault="008A1961" w:rsidP="008A1961">
            <w:pPr>
              <w:spacing w:line="360" w:lineRule="auto"/>
              <w:rPr>
                <w:sz w:val="24"/>
              </w:rPr>
            </w:pPr>
          </w:p>
        </w:tc>
        <w:tc>
          <w:tcPr>
            <w:tcW w:w="1249" w:type="pct"/>
          </w:tcPr>
          <w:p w14:paraId="0E1E0FEA" w14:textId="77777777" w:rsidR="008A1961" w:rsidRPr="00442838" w:rsidRDefault="008A1961" w:rsidP="008A1961">
            <w:pPr>
              <w:spacing w:line="360" w:lineRule="auto"/>
              <w:rPr>
                <w:sz w:val="24"/>
              </w:rPr>
            </w:pPr>
          </w:p>
        </w:tc>
        <w:tc>
          <w:tcPr>
            <w:tcW w:w="1251" w:type="pct"/>
          </w:tcPr>
          <w:p w14:paraId="325545DF" w14:textId="77777777" w:rsidR="008A1961" w:rsidRPr="00442838" w:rsidRDefault="008A1961" w:rsidP="008A1961">
            <w:pPr>
              <w:spacing w:line="360" w:lineRule="auto"/>
              <w:rPr>
                <w:sz w:val="24"/>
              </w:rPr>
            </w:pPr>
          </w:p>
        </w:tc>
        <w:tc>
          <w:tcPr>
            <w:tcW w:w="1250" w:type="pct"/>
          </w:tcPr>
          <w:p w14:paraId="0C6648E4" w14:textId="77777777" w:rsidR="008A1961" w:rsidRPr="00442838" w:rsidRDefault="008A1961" w:rsidP="008A1961">
            <w:pPr>
              <w:spacing w:line="360" w:lineRule="auto"/>
              <w:rPr>
                <w:sz w:val="24"/>
              </w:rPr>
            </w:pPr>
          </w:p>
        </w:tc>
      </w:tr>
      <w:tr w:rsidR="008A1961" w:rsidRPr="00442838" w14:paraId="2CCEAFD1" w14:textId="77777777" w:rsidTr="008A1961">
        <w:tc>
          <w:tcPr>
            <w:tcW w:w="1250" w:type="pct"/>
          </w:tcPr>
          <w:p w14:paraId="69A057F3" w14:textId="77777777" w:rsidR="008A1961" w:rsidRPr="00442838" w:rsidRDefault="008A1961" w:rsidP="008A1961">
            <w:pPr>
              <w:spacing w:line="360" w:lineRule="auto"/>
              <w:rPr>
                <w:sz w:val="24"/>
              </w:rPr>
            </w:pPr>
          </w:p>
        </w:tc>
        <w:tc>
          <w:tcPr>
            <w:tcW w:w="1249" w:type="pct"/>
          </w:tcPr>
          <w:p w14:paraId="475B05C7" w14:textId="77777777" w:rsidR="008A1961" w:rsidRPr="00442838" w:rsidRDefault="008A1961" w:rsidP="008A1961">
            <w:pPr>
              <w:spacing w:line="360" w:lineRule="auto"/>
              <w:rPr>
                <w:sz w:val="24"/>
              </w:rPr>
            </w:pPr>
          </w:p>
        </w:tc>
        <w:tc>
          <w:tcPr>
            <w:tcW w:w="1251" w:type="pct"/>
          </w:tcPr>
          <w:p w14:paraId="09F990D7" w14:textId="77777777" w:rsidR="008A1961" w:rsidRPr="00442838" w:rsidRDefault="008A1961" w:rsidP="008A1961">
            <w:pPr>
              <w:spacing w:line="360" w:lineRule="auto"/>
              <w:rPr>
                <w:sz w:val="24"/>
              </w:rPr>
            </w:pPr>
          </w:p>
        </w:tc>
        <w:tc>
          <w:tcPr>
            <w:tcW w:w="1250" w:type="pct"/>
          </w:tcPr>
          <w:p w14:paraId="46365103" w14:textId="77777777" w:rsidR="008A1961" w:rsidRPr="00442838" w:rsidRDefault="008A1961" w:rsidP="008A1961">
            <w:pPr>
              <w:spacing w:line="360" w:lineRule="auto"/>
              <w:rPr>
                <w:sz w:val="24"/>
              </w:rPr>
            </w:pPr>
          </w:p>
        </w:tc>
      </w:tr>
      <w:tr w:rsidR="008A1961" w:rsidRPr="00442838" w14:paraId="491F95F9" w14:textId="77777777" w:rsidTr="008A1961">
        <w:tc>
          <w:tcPr>
            <w:tcW w:w="1250" w:type="pct"/>
          </w:tcPr>
          <w:p w14:paraId="103BA298" w14:textId="77777777" w:rsidR="008A1961" w:rsidRPr="00442838" w:rsidRDefault="008A1961" w:rsidP="008A1961">
            <w:pPr>
              <w:spacing w:line="360" w:lineRule="auto"/>
              <w:rPr>
                <w:sz w:val="24"/>
              </w:rPr>
            </w:pPr>
          </w:p>
        </w:tc>
        <w:tc>
          <w:tcPr>
            <w:tcW w:w="1249" w:type="pct"/>
          </w:tcPr>
          <w:p w14:paraId="5AD96780" w14:textId="77777777" w:rsidR="008A1961" w:rsidRPr="00442838" w:rsidRDefault="008A1961" w:rsidP="008A1961">
            <w:pPr>
              <w:spacing w:line="360" w:lineRule="auto"/>
              <w:rPr>
                <w:sz w:val="24"/>
              </w:rPr>
            </w:pPr>
          </w:p>
        </w:tc>
        <w:tc>
          <w:tcPr>
            <w:tcW w:w="1251" w:type="pct"/>
          </w:tcPr>
          <w:p w14:paraId="616481E0" w14:textId="77777777" w:rsidR="008A1961" w:rsidRPr="00442838" w:rsidRDefault="008A1961" w:rsidP="008A1961">
            <w:pPr>
              <w:spacing w:line="360" w:lineRule="auto"/>
              <w:rPr>
                <w:sz w:val="24"/>
              </w:rPr>
            </w:pPr>
          </w:p>
        </w:tc>
        <w:tc>
          <w:tcPr>
            <w:tcW w:w="1250" w:type="pct"/>
          </w:tcPr>
          <w:p w14:paraId="67D74930" w14:textId="77777777" w:rsidR="008A1961" w:rsidRPr="00442838" w:rsidRDefault="008A1961" w:rsidP="008A1961">
            <w:pPr>
              <w:spacing w:line="360" w:lineRule="auto"/>
              <w:rPr>
                <w:sz w:val="24"/>
              </w:rPr>
            </w:pPr>
          </w:p>
        </w:tc>
      </w:tr>
      <w:tr w:rsidR="008A1961" w:rsidRPr="00442838" w14:paraId="532687A0" w14:textId="77777777" w:rsidTr="008A1961">
        <w:tc>
          <w:tcPr>
            <w:tcW w:w="1250" w:type="pct"/>
          </w:tcPr>
          <w:p w14:paraId="5BC93BA2" w14:textId="77777777" w:rsidR="008A1961" w:rsidRPr="00442838" w:rsidRDefault="008A1961" w:rsidP="008A1961">
            <w:pPr>
              <w:spacing w:line="360" w:lineRule="auto"/>
              <w:rPr>
                <w:sz w:val="24"/>
              </w:rPr>
            </w:pPr>
          </w:p>
        </w:tc>
        <w:tc>
          <w:tcPr>
            <w:tcW w:w="1249" w:type="pct"/>
          </w:tcPr>
          <w:p w14:paraId="5201AF4F" w14:textId="77777777" w:rsidR="008A1961" w:rsidRPr="00442838" w:rsidRDefault="008A1961" w:rsidP="008A1961">
            <w:pPr>
              <w:spacing w:line="360" w:lineRule="auto"/>
              <w:rPr>
                <w:sz w:val="24"/>
              </w:rPr>
            </w:pPr>
          </w:p>
        </w:tc>
        <w:tc>
          <w:tcPr>
            <w:tcW w:w="1251" w:type="pct"/>
          </w:tcPr>
          <w:p w14:paraId="25AF5466" w14:textId="77777777" w:rsidR="008A1961" w:rsidRPr="00442838" w:rsidRDefault="008A1961" w:rsidP="008A1961">
            <w:pPr>
              <w:spacing w:line="360" w:lineRule="auto"/>
              <w:rPr>
                <w:sz w:val="24"/>
              </w:rPr>
            </w:pPr>
          </w:p>
        </w:tc>
        <w:tc>
          <w:tcPr>
            <w:tcW w:w="1250" w:type="pct"/>
          </w:tcPr>
          <w:p w14:paraId="524599B5" w14:textId="77777777" w:rsidR="008A1961" w:rsidRPr="00442838" w:rsidRDefault="008A1961" w:rsidP="008A1961">
            <w:pPr>
              <w:spacing w:line="360" w:lineRule="auto"/>
              <w:rPr>
                <w:sz w:val="24"/>
              </w:rPr>
            </w:pPr>
          </w:p>
        </w:tc>
      </w:tr>
      <w:tr w:rsidR="008A1961" w:rsidRPr="00442838" w14:paraId="5EEF496C" w14:textId="77777777" w:rsidTr="008A1961">
        <w:tc>
          <w:tcPr>
            <w:tcW w:w="1250" w:type="pct"/>
          </w:tcPr>
          <w:p w14:paraId="082DDAEC" w14:textId="77777777" w:rsidR="008A1961" w:rsidRPr="00442838" w:rsidRDefault="008A1961" w:rsidP="008A1961">
            <w:pPr>
              <w:spacing w:line="360" w:lineRule="auto"/>
              <w:rPr>
                <w:sz w:val="24"/>
              </w:rPr>
            </w:pPr>
          </w:p>
        </w:tc>
        <w:tc>
          <w:tcPr>
            <w:tcW w:w="1249" w:type="pct"/>
          </w:tcPr>
          <w:p w14:paraId="62344262" w14:textId="77777777" w:rsidR="008A1961" w:rsidRPr="00442838" w:rsidRDefault="008A1961" w:rsidP="008A1961">
            <w:pPr>
              <w:spacing w:line="360" w:lineRule="auto"/>
              <w:rPr>
                <w:sz w:val="24"/>
              </w:rPr>
            </w:pPr>
          </w:p>
        </w:tc>
        <w:tc>
          <w:tcPr>
            <w:tcW w:w="1251" w:type="pct"/>
          </w:tcPr>
          <w:p w14:paraId="09E3A1B7" w14:textId="77777777" w:rsidR="008A1961" w:rsidRPr="00442838" w:rsidRDefault="008A1961" w:rsidP="008A1961">
            <w:pPr>
              <w:spacing w:line="360" w:lineRule="auto"/>
              <w:rPr>
                <w:sz w:val="24"/>
              </w:rPr>
            </w:pPr>
          </w:p>
        </w:tc>
        <w:tc>
          <w:tcPr>
            <w:tcW w:w="1250" w:type="pct"/>
          </w:tcPr>
          <w:p w14:paraId="7CBFA379" w14:textId="77777777" w:rsidR="008A1961" w:rsidRPr="00442838" w:rsidRDefault="008A1961" w:rsidP="008A1961">
            <w:pPr>
              <w:spacing w:line="360" w:lineRule="auto"/>
              <w:rPr>
                <w:sz w:val="24"/>
              </w:rPr>
            </w:pPr>
          </w:p>
        </w:tc>
      </w:tr>
      <w:tr w:rsidR="008A1961" w:rsidRPr="00442838" w14:paraId="2C0A70DA" w14:textId="77777777" w:rsidTr="008A1961">
        <w:tc>
          <w:tcPr>
            <w:tcW w:w="1250" w:type="pct"/>
          </w:tcPr>
          <w:p w14:paraId="1CE0A6CD" w14:textId="77777777" w:rsidR="008A1961" w:rsidRPr="00442838" w:rsidRDefault="008A1961" w:rsidP="008A1961">
            <w:pPr>
              <w:spacing w:line="360" w:lineRule="auto"/>
              <w:rPr>
                <w:sz w:val="24"/>
              </w:rPr>
            </w:pPr>
          </w:p>
        </w:tc>
        <w:tc>
          <w:tcPr>
            <w:tcW w:w="1249" w:type="pct"/>
          </w:tcPr>
          <w:p w14:paraId="716BD5E5" w14:textId="77777777" w:rsidR="008A1961" w:rsidRPr="00442838" w:rsidRDefault="008A1961" w:rsidP="008A1961">
            <w:pPr>
              <w:spacing w:line="360" w:lineRule="auto"/>
              <w:rPr>
                <w:sz w:val="24"/>
              </w:rPr>
            </w:pPr>
          </w:p>
        </w:tc>
        <w:tc>
          <w:tcPr>
            <w:tcW w:w="1251" w:type="pct"/>
          </w:tcPr>
          <w:p w14:paraId="50F9A0B6" w14:textId="77777777" w:rsidR="008A1961" w:rsidRPr="00442838" w:rsidRDefault="008A1961" w:rsidP="008A1961">
            <w:pPr>
              <w:spacing w:line="360" w:lineRule="auto"/>
              <w:rPr>
                <w:sz w:val="24"/>
              </w:rPr>
            </w:pPr>
          </w:p>
        </w:tc>
        <w:tc>
          <w:tcPr>
            <w:tcW w:w="1250" w:type="pct"/>
          </w:tcPr>
          <w:p w14:paraId="13973CF6" w14:textId="77777777" w:rsidR="008A1961" w:rsidRPr="00442838" w:rsidRDefault="008A1961" w:rsidP="008A1961">
            <w:pPr>
              <w:spacing w:line="360" w:lineRule="auto"/>
              <w:rPr>
                <w:sz w:val="24"/>
              </w:rPr>
            </w:pPr>
          </w:p>
        </w:tc>
      </w:tr>
      <w:tr w:rsidR="008A1961" w:rsidRPr="00442838" w14:paraId="349A50FE" w14:textId="77777777" w:rsidTr="008A1961">
        <w:tc>
          <w:tcPr>
            <w:tcW w:w="1250" w:type="pct"/>
          </w:tcPr>
          <w:p w14:paraId="2798199D" w14:textId="77777777" w:rsidR="008A1961" w:rsidRPr="00442838" w:rsidRDefault="008A1961" w:rsidP="008A1961">
            <w:pPr>
              <w:spacing w:line="360" w:lineRule="auto"/>
              <w:rPr>
                <w:sz w:val="24"/>
              </w:rPr>
            </w:pPr>
          </w:p>
        </w:tc>
        <w:tc>
          <w:tcPr>
            <w:tcW w:w="1249" w:type="pct"/>
          </w:tcPr>
          <w:p w14:paraId="111B5B47" w14:textId="77777777" w:rsidR="008A1961" w:rsidRPr="00442838" w:rsidRDefault="008A1961" w:rsidP="008A1961">
            <w:pPr>
              <w:spacing w:line="360" w:lineRule="auto"/>
              <w:rPr>
                <w:sz w:val="24"/>
              </w:rPr>
            </w:pPr>
          </w:p>
        </w:tc>
        <w:tc>
          <w:tcPr>
            <w:tcW w:w="1251" w:type="pct"/>
          </w:tcPr>
          <w:p w14:paraId="618971F5" w14:textId="77777777" w:rsidR="008A1961" w:rsidRPr="00442838" w:rsidRDefault="008A1961" w:rsidP="008A1961">
            <w:pPr>
              <w:spacing w:line="360" w:lineRule="auto"/>
              <w:rPr>
                <w:sz w:val="24"/>
              </w:rPr>
            </w:pPr>
          </w:p>
        </w:tc>
        <w:tc>
          <w:tcPr>
            <w:tcW w:w="1250" w:type="pct"/>
          </w:tcPr>
          <w:p w14:paraId="70E5A290" w14:textId="77777777" w:rsidR="008A1961" w:rsidRPr="00442838" w:rsidRDefault="008A1961" w:rsidP="008A1961">
            <w:pPr>
              <w:spacing w:line="360" w:lineRule="auto"/>
              <w:rPr>
                <w:sz w:val="24"/>
              </w:rPr>
            </w:pPr>
          </w:p>
        </w:tc>
      </w:tr>
      <w:tr w:rsidR="008A1961" w:rsidRPr="00442838" w14:paraId="3475F350" w14:textId="77777777" w:rsidTr="008A1961">
        <w:tc>
          <w:tcPr>
            <w:tcW w:w="1250" w:type="pct"/>
          </w:tcPr>
          <w:p w14:paraId="1F2202A8" w14:textId="77777777" w:rsidR="008A1961" w:rsidRPr="00442838" w:rsidRDefault="008A1961" w:rsidP="008A1961">
            <w:pPr>
              <w:spacing w:line="360" w:lineRule="auto"/>
              <w:rPr>
                <w:sz w:val="24"/>
              </w:rPr>
            </w:pPr>
          </w:p>
        </w:tc>
        <w:tc>
          <w:tcPr>
            <w:tcW w:w="1249" w:type="pct"/>
          </w:tcPr>
          <w:p w14:paraId="76CCAD76" w14:textId="77777777" w:rsidR="008A1961" w:rsidRPr="00442838" w:rsidRDefault="008A1961" w:rsidP="008A1961">
            <w:pPr>
              <w:spacing w:line="360" w:lineRule="auto"/>
              <w:rPr>
                <w:sz w:val="24"/>
              </w:rPr>
            </w:pPr>
          </w:p>
        </w:tc>
        <w:tc>
          <w:tcPr>
            <w:tcW w:w="1251" w:type="pct"/>
          </w:tcPr>
          <w:p w14:paraId="25277E2E" w14:textId="77777777" w:rsidR="008A1961" w:rsidRPr="00442838" w:rsidRDefault="008A1961" w:rsidP="008A1961">
            <w:pPr>
              <w:spacing w:line="360" w:lineRule="auto"/>
              <w:rPr>
                <w:sz w:val="24"/>
              </w:rPr>
            </w:pPr>
          </w:p>
        </w:tc>
        <w:tc>
          <w:tcPr>
            <w:tcW w:w="1250" w:type="pct"/>
          </w:tcPr>
          <w:p w14:paraId="77207D5B" w14:textId="77777777" w:rsidR="008A1961" w:rsidRPr="00442838" w:rsidRDefault="008A1961" w:rsidP="008A1961">
            <w:pPr>
              <w:spacing w:line="360" w:lineRule="auto"/>
              <w:rPr>
                <w:sz w:val="24"/>
              </w:rPr>
            </w:pPr>
          </w:p>
        </w:tc>
      </w:tr>
      <w:tr w:rsidR="008A1961" w:rsidRPr="00442838" w14:paraId="586D29ED" w14:textId="77777777" w:rsidTr="008A1961">
        <w:tc>
          <w:tcPr>
            <w:tcW w:w="1250" w:type="pct"/>
          </w:tcPr>
          <w:p w14:paraId="2C04033B" w14:textId="77777777" w:rsidR="008A1961" w:rsidRPr="00442838" w:rsidRDefault="008A1961" w:rsidP="008A1961">
            <w:pPr>
              <w:spacing w:line="360" w:lineRule="auto"/>
              <w:rPr>
                <w:sz w:val="24"/>
              </w:rPr>
            </w:pPr>
          </w:p>
        </w:tc>
        <w:tc>
          <w:tcPr>
            <w:tcW w:w="1249" w:type="pct"/>
          </w:tcPr>
          <w:p w14:paraId="30FCA6A2" w14:textId="77777777" w:rsidR="008A1961" w:rsidRPr="00442838" w:rsidRDefault="008A1961" w:rsidP="008A1961">
            <w:pPr>
              <w:spacing w:line="360" w:lineRule="auto"/>
              <w:rPr>
                <w:sz w:val="24"/>
              </w:rPr>
            </w:pPr>
          </w:p>
        </w:tc>
        <w:tc>
          <w:tcPr>
            <w:tcW w:w="1251" w:type="pct"/>
          </w:tcPr>
          <w:p w14:paraId="6791512B" w14:textId="77777777" w:rsidR="008A1961" w:rsidRPr="00442838" w:rsidRDefault="008A1961" w:rsidP="008A1961">
            <w:pPr>
              <w:spacing w:line="360" w:lineRule="auto"/>
              <w:rPr>
                <w:sz w:val="24"/>
              </w:rPr>
            </w:pPr>
          </w:p>
        </w:tc>
        <w:tc>
          <w:tcPr>
            <w:tcW w:w="1250" w:type="pct"/>
          </w:tcPr>
          <w:p w14:paraId="4CE3C0ED" w14:textId="77777777" w:rsidR="008A1961" w:rsidRPr="00442838" w:rsidRDefault="008A1961" w:rsidP="008A1961">
            <w:pPr>
              <w:spacing w:line="360" w:lineRule="auto"/>
              <w:rPr>
                <w:sz w:val="24"/>
              </w:rPr>
            </w:pPr>
          </w:p>
        </w:tc>
      </w:tr>
      <w:tr w:rsidR="008A1961" w:rsidRPr="00442838" w14:paraId="53AD271D" w14:textId="77777777" w:rsidTr="008A1961">
        <w:tc>
          <w:tcPr>
            <w:tcW w:w="1250" w:type="pct"/>
          </w:tcPr>
          <w:p w14:paraId="6EEE3D2A" w14:textId="77777777" w:rsidR="008A1961" w:rsidRPr="00442838" w:rsidRDefault="008A1961" w:rsidP="008A1961">
            <w:pPr>
              <w:spacing w:line="360" w:lineRule="auto"/>
              <w:rPr>
                <w:sz w:val="24"/>
              </w:rPr>
            </w:pPr>
          </w:p>
        </w:tc>
        <w:tc>
          <w:tcPr>
            <w:tcW w:w="1249" w:type="pct"/>
          </w:tcPr>
          <w:p w14:paraId="44AD6CD1" w14:textId="77777777" w:rsidR="008A1961" w:rsidRPr="00442838" w:rsidRDefault="008A1961" w:rsidP="008A1961">
            <w:pPr>
              <w:spacing w:line="360" w:lineRule="auto"/>
              <w:rPr>
                <w:sz w:val="24"/>
              </w:rPr>
            </w:pPr>
          </w:p>
        </w:tc>
        <w:tc>
          <w:tcPr>
            <w:tcW w:w="1251" w:type="pct"/>
          </w:tcPr>
          <w:p w14:paraId="4C3471CE" w14:textId="77777777" w:rsidR="008A1961" w:rsidRPr="00442838" w:rsidRDefault="008A1961" w:rsidP="008A1961">
            <w:pPr>
              <w:spacing w:line="360" w:lineRule="auto"/>
              <w:rPr>
                <w:sz w:val="24"/>
              </w:rPr>
            </w:pPr>
          </w:p>
        </w:tc>
        <w:tc>
          <w:tcPr>
            <w:tcW w:w="1250" w:type="pct"/>
          </w:tcPr>
          <w:p w14:paraId="12FECA8C" w14:textId="77777777" w:rsidR="008A1961" w:rsidRPr="00442838" w:rsidRDefault="008A1961" w:rsidP="008A1961">
            <w:pPr>
              <w:spacing w:line="360" w:lineRule="auto"/>
              <w:rPr>
                <w:sz w:val="24"/>
              </w:rPr>
            </w:pPr>
          </w:p>
        </w:tc>
      </w:tr>
      <w:tr w:rsidR="008A1961" w:rsidRPr="00442838" w14:paraId="5676B02E" w14:textId="77777777" w:rsidTr="008A1961">
        <w:tc>
          <w:tcPr>
            <w:tcW w:w="1250" w:type="pct"/>
          </w:tcPr>
          <w:p w14:paraId="34C25D9A" w14:textId="77777777" w:rsidR="008A1961" w:rsidRPr="00442838" w:rsidRDefault="008A1961" w:rsidP="008A1961">
            <w:pPr>
              <w:spacing w:line="360" w:lineRule="auto"/>
              <w:rPr>
                <w:sz w:val="24"/>
              </w:rPr>
            </w:pPr>
          </w:p>
        </w:tc>
        <w:tc>
          <w:tcPr>
            <w:tcW w:w="1249" w:type="pct"/>
          </w:tcPr>
          <w:p w14:paraId="1F8D9D29" w14:textId="77777777" w:rsidR="008A1961" w:rsidRPr="00442838" w:rsidRDefault="008A1961" w:rsidP="008A1961">
            <w:pPr>
              <w:spacing w:line="360" w:lineRule="auto"/>
              <w:rPr>
                <w:sz w:val="24"/>
              </w:rPr>
            </w:pPr>
          </w:p>
        </w:tc>
        <w:tc>
          <w:tcPr>
            <w:tcW w:w="1251" w:type="pct"/>
          </w:tcPr>
          <w:p w14:paraId="16D2FAEC" w14:textId="77777777" w:rsidR="008A1961" w:rsidRPr="00442838" w:rsidRDefault="008A1961" w:rsidP="008A1961">
            <w:pPr>
              <w:spacing w:line="360" w:lineRule="auto"/>
              <w:rPr>
                <w:sz w:val="24"/>
              </w:rPr>
            </w:pPr>
          </w:p>
        </w:tc>
        <w:tc>
          <w:tcPr>
            <w:tcW w:w="1250" w:type="pct"/>
          </w:tcPr>
          <w:p w14:paraId="36F0FF16" w14:textId="77777777" w:rsidR="008A1961" w:rsidRPr="00442838" w:rsidRDefault="008A1961" w:rsidP="008A1961">
            <w:pPr>
              <w:spacing w:line="360" w:lineRule="auto"/>
              <w:rPr>
                <w:sz w:val="24"/>
              </w:rPr>
            </w:pPr>
          </w:p>
        </w:tc>
      </w:tr>
      <w:tr w:rsidR="008A1961" w:rsidRPr="00442838" w14:paraId="2F2A51FA" w14:textId="77777777" w:rsidTr="008A1961">
        <w:tc>
          <w:tcPr>
            <w:tcW w:w="1250" w:type="pct"/>
          </w:tcPr>
          <w:p w14:paraId="2251AF9A" w14:textId="77777777" w:rsidR="008A1961" w:rsidRPr="00442838" w:rsidRDefault="008A1961" w:rsidP="008A1961">
            <w:pPr>
              <w:spacing w:line="360" w:lineRule="auto"/>
              <w:rPr>
                <w:sz w:val="24"/>
              </w:rPr>
            </w:pPr>
          </w:p>
        </w:tc>
        <w:tc>
          <w:tcPr>
            <w:tcW w:w="1249" w:type="pct"/>
          </w:tcPr>
          <w:p w14:paraId="32CA6716" w14:textId="77777777" w:rsidR="008A1961" w:rsidRPr="00442838" w:rsidRDefault="008A1961" w:rsidP="008A1961">
            <w:pPr>
              <w:spacing w:line="360" w:lineRule="auto"/>
              <w:rPr>
                <w:sz w:val="24"/>
              </w:rPr>
            </w:pPr>
          </w:p>
        </w:tc>
        <w:tc>
          <w:tcPr>
            <w:tcW w:w="1251" w:type="pct"/>
          </w:tcPr>
          <w:p w14:paraId="19E17D0E" w14:textId="77777777" w:rsidR="008A1961" w:rsidRPr="00442838" w:rsidRDefault="008A1961" w:rsidP="008A1961">
            <w:pPr>
              <w:spacing w:line="360" w:lineRule="auto"/>
              <w:rPr>
                <w:sz w:val="24"/>
              </w:rPr>
            </w:pPr>
          </w:p>
        </w:tc>
        <w:tc>
          <w:tcPr>
            <w:tcW w:w="1250" w:type="pct"/>
          </w:tcPr>
          <w:p w14:paraId="7A872F31" w14:textId="77777777" w:rsidR="008A1961" w:rsidRPr="00442838" w:rsidRDefault="008A1961" w:rsidP="008A1961">
            <w:pPr>
              <w:spacing w:line="360" w:lineRule="auto"/>
              <w:rPr>
                <w:sz w:val="24"/>
              </w:rPr>
            </w:pPr>
          </w:p>
        </w:tc>
      </w:tr>
      <w:tr w:rsidR="008A1961" w:rsidRPr="00442838" w14:paraId="3B194D8D" w14:textId="77777777" w:rsidTr="008A1961">
        <w:tc>
          <w:tcPr>
            <w:tcW w:w="1250" w:type="pct"/>
          </w:tcPr>
          <w:p w14:paraId="0597C24F" w14:textId="77777777" w:rsidR="008A1961" w:rsidRPr="00442838" w:rsidRDefault="008A1961" w:rsidP="008A1961">
            <w:pPr>
              <w:spacing w:line="360" w:lineRule="auto"/>
              <w:rPr>
                <w:sz w:val="24"/>
              </w:rPr>
            </w:pPr>
          </w:p>
        </w:tc>
        <w:tc>
          <w:tcPr>
            <w:tcW w:w="1249" w:type="pct"/>
          </w:tcPr>
          <w:p w14:paraId="2A06060D" w14:textId="77777777" w:rsidR="008A1961" w:rsidRPr="00442838" w:rsidRDefault="008A1961" w:rsidP="008A1961">
            <w:pPr>
              <w:spacing w:line="360" w:lineRule="auto"/>
              <w:rPr>
                <w:sz w:val="24"/>
              </w:rPr>
            </w:pPr>
          </w:p>
        </w:tc>
        <w:tc>
          <w:tcPr>
            <w:tcW w:w="1251" w:type="pct"/>
          </w:tcPr>
          <w:p w14:paraId="4422E0C9" w14:textId="77777777" w:rsidR="008A1961" w:rsidRPr="00442838" w:rsidRDefault="008A1961" w:rsidP="008A1961">
            <w:pPr>
              <w:spacing w:line="360" w:lineRule="auto"/>
              <w:rPr>
                <w:sz w:val="24"/>
              </w:rPr>
            </w:pPr>
          </w:p>
        </w:tc>
        <w:tc>
          <w:tcPr>
            <w:tcW w:w="1250" w:type="pct"/>
          </w:tcPr>
          <w:p w14:paraId="0916647A" w14:textId="77777777" w:rsidR="008A1961" w:rsidRPr="00442838" w:rsidRDefault="008A1961" w:rsidP="008A1961">
            <w:pPr>
              <w:spacing w:line="360" w:lineRule="auto"/>
              <w:rPr>
                <w:sz w:val="24"/>
              </w:rPr>
            </w:pPr>
          </w:p>
        </w:tc>
      </w:tr>
      <w:tr w:rsidR="008A1961" w:rsidRPr="00442838" w14:paraId="3710CDAC" w14:textId="77777777" w:rsidTr="008A1961">
        <w:tc>
          <w:tcPr>
            <w:tcW w:w="1250" w:type="pct"/>
          </w:tcPr>
          <w:p w14:paraId="54C0DAA9" w14:textId="77777777" w:rsidR="008A1961" w:rsidRPr="00442838" w:rsidRDefault="008A1961" w:rsidP="008A1961">
            <w:pPr>
              <w:spacing w:line="360" w:lineRule="auto"/>
              <w:rPr>
                <w:sz w:val="24"/>
              </w:rPr>
            </w:pPr>
          </w:p>
        </w:tc>
        <w:tc>
          <w:tcPr>
            <w:tcW w:w="1249" w:type="pct"/>
          </w:tcPr>
          <w:p w14:paraId="05916754" w14:textId="77777777" w:rsidR="008A1961" w:rsidRPr="00442838" w:rsidRDefault="008A1961" w:rsidP="008A1961">
            <w:pPr>
              <w:spacing w:line="360" w:lineRule="auto"/>
              <w:rPr>
                <w:sz w:val="24"/>
              </w:rPr>
            </w:pPr>
          </w:p>
        </w:tc>
        <w:tc>
          <w:tcPr>
            <w:tcW w:w="1251" w:type="pct"/>
          </w:tcPr>
          <w:p w14:paraId="3635C481" w14:textId="77777777" w:rsidR="008A1961" w:rsidRPr="00442838" w:rsidRDefault="008A1961" w:rsidP="008A1961">
            <w:pPr>
              <w:spacing w:line="360" w:lineRule="auto"/>
              <w:rPr>
                <w:sz w:val="24"/>
              </w:rPr>
            </w:pPr>
          </w:p>
        </w:tc>
        <w:tc>
          <w:tcPr>
            <w:tcW w:w="1250" w:type="pct"/>
          </w:tcPr>
          <w:p w14:paraId="47C04B2D" w14:textId="77777777" w:rsidR="008A1961" w:rsidRPr="00442838" w:rsidRDefault="008A1961" w:rsidP="008A1961">
            <w:pPr>
              <w:spacing w:line="360" w:lineRule="auto"/>
              <w:rPr>
                <w:sz w:val="24"/>
              </w:rPr>
            </w:pPr>
          </w:p>
        </w:tc>
      </w:tr>
      <w:tr w:rsidR="008A1961" w:rsidRPr="00442838" w14:paraId="3DDF3B53" w14:textId="77777777" w:rsidTr="008A1961">
        <w:tc>
          <w:tcPr>
            <w:tcW w:w="1250" w:type="pct"/>
          </w:tcPr>
          <w:p w14:paraId="1AAF0E89" w14:textId="77777777" w:rsidR="008A1961" w:rsidRPr="00442838" w:rsidRDefault="008A1961" w:rsidP="008A1961">
            <w:pPr>
              <w:spacing w:line="360" w:lineRule="auto"/>
              <w:rPr>
                <w:sz w:val="24"/>
              </w:rPr>
            </w:pPr>
          </w:p>
        </w:tc>
        <w:tc>
          <w:tcPr>
            <w:tcW w:w="1249" w:type="pct"/>
          </w:tcPr>
          <w:p w14:paraId="48CD6972" w14:textId="77777777" w:rsidR="008A1961" w:rsidRPr="00442838" w:rsidRDefault="008A1961" w:rsidP="008A1961">
            <w:pPr>
              <w:spacing w:line="360" w:lineRule="auto"/>
              <w:rPr>
                <w:sz w:val="24"/>
              </w:rPr>
            </w:pPr>
          </w:p>
        </w:tc>
        <w:tc>
          <w:tcPr>
            <w:tcW w:w="1251" w:type="pct"/>
          </w:tcPr>
          <w:p w14:paraId="0B5325CA" w14:textId="77777777" w:rsidR="008A1961" w:rsidRPr="00442838" w:rsidRDefault="008A1961" w:rsidP="008A1961">
            <w:pPr>
              <w:spacing w:line="360" w:lineRule="auto"/>
              <w:rPr>
                <w:sz w:val="24"/>
              </w:rPr>
            </w:pPr>
          </w:p>
        </w:tc>
        <w:tc>
          <w:tcPr>
            <w:tcW w:w="1250" w:type="pct"/>
          </w:tcPr>
          <w:p w14:paraId="0FDD7507" w14:textId="77777777" w:rsidR="008A1961" w:rsidRPr="00442838" w:rsidRDefault="008A1961" w:rsidP="008A1961">
            <w:pPr>
              <w:spacing w:line="360" w:lineRule="auto"/>
              <w:rPr>
                <w:sz w:val="24"/>
              </w:rPr>
            </w:pPr>
          </w:p>
        </w:tc>
      </w:tr>
      <w:tr w:rsidR="008A1961" w:rsidRPr="00442838" w14:paraId="10D4F5BF" w14:textId="77777777" w:rsidTr="008A1961">
        <w:tc>
          <w:tcPr>
            <w:tcW w:w="1250" w:type="pct"/>
          </w:tcPr>
          <w:p w14:paraId="37F3B851" w14:textId="77777777" w:rsidR="008A1961" w:rsidRPr="00442838" w:rsidRDefault="008A1961" w:rsidP="008A1961">
            <w:pPr>
              <w:spacing w:line="360" w:lineRule="auto"/>
              <w:rPr>
                <w:sz w:val="24"/>
              </w:rPr>
            </w:pPr>
          </w:p>
        </w:tc>
        <w:tc>
          <w:tcPr>
            <w:tcW w:w="1249" w:type="pct"/>
          </w:tcPr>
          <w:p w14:paraId="1BF2DB1D" w14:textId="77777777" w:rsidR="008A1961" w:rsidRPr="00442838" w:rsidRDefault="008A1961" w:rsidP="008A1961">
            <w:pPr>
              <w:spacing w:line="360" w:lineRule="auto"/>
              <w:rPr>
                <w:sz w:val="24"/>
              </w:rPr>
            </w:pPr>
          </w:p>
        </w:tc>
        <w:tc>
          <w:tcPr>
            <w:tcW w:w="1251" w:type="pct"/>
          </w:tcPr>
          <w:p w14:paraId="4ECC9949" w14:textId="77777777" w:rsidR="008A1961" w:rsidRPr="00442838" w:rsidRDefault="008A1961" w:rsidP="008A1961">
            <w:pPr>
              <w:spacing w:line="360" w:lineRule="auto"/>
              <w:rPr>
                <w:sz w:val="24"/>
              </w:rPr>
            </w:pPr>
          </w:p>
        </w:tc>
        <w:tc>
          <w:tcPr>
            <w:tcW w:w="1250" w:type="pct"/>
          </w:tcPr>
          <w:p w14:paraId="1A2176BD" w14:textId="77777777" w:rsidR="008A1961" w:rsidRPr="00442838" w:rsidRDefault="008A1961" w:rsidP="008A1961">
            <w:pPr>
              <w:spacing w:line="360" w:lineRule="auto"/>
              <w:rPr>
                <w:sz w:val="24"/>
              </w:rPr>
            </w:pPr>
          </w:p>
        </w:tc>
      </w:tr>
      <w:tr w:rsidR="008A1961" w:rsidRPr="00442838" w14:paraId="32A6486C" w14:textId="77777777" w:rsidTr="008A1961">
        <w:tc>
          <w:tcPr>
            <w:tcW w:w="1250" w:type="pct"/>
          </w:tcPr>
          <w:p w14:paraId="54E465FF" w14:textId="77777777" w:rsidR="008A1961" w:rsidRPr="00442838" w:rsidRDefault="008A1961" w:rsidP="008A1961">
            <w:pPr>
              <w:spacing w:line="360" w:lineRule="auto"/>
              <w:rPr>
                <w:sz w:val="24"/>
              </w:rPr>
            </w:pPr>
          </w:p>
        </w:tc>
        <w:tc>
          <w:tcPr>
            <w:tcW w:w="1249" w:type="pct"/>
          </w:tcPr>
          <w:p w14:paraId="5929B7A9" w14:textId="77777777" w:rsidR="008A1961" w:rsidRPr="00442838" w:rsidRDefault="008A1961" w:rsidP="008A1961">
            <w:pPr>
              <w:spacing w:line="360" w:lineRule="auto"/>
              <w:rPr>
                <w:sz w:val="24"/>
              </w:rPr>
            </w:pPr>
          </w:p>
        </w:tc>
        <w:tc>
          <w:tcPr>
            <w:tcW w:w="1251" w:type="pct"/>
          </w:tcPr>
          <w:p w14:paraId="3077A7EF" w14:textId="77777777" w:rsidR="008A1961" w:rsidRPr="00442838" w:rsidRDefault="008A1961" w:rsidP="008A1961">
            <w:pPr>
              <w:spacing w:line="360" w:lineRule="auto"/>
              <w:rPr>
                <w:sz w:val="24"/>
              </w:rPr>
            </w:pPr>
          </w:p>
        </w:tc>
        <w:tc>
          <w:tcPr>
            <w:tcW w:w="1250" w:type="pct"/>
          </w:tcPr>
          <w:p w14:paraId="797257FC" w14:textId="77777777" w:rsidR="008A1961" w:rsidRPr="00442838" w:rsidRDefault="008A1961" w:rsidP="008A1961">
            <w:pPr>
              <w:spacing w:line="360" w:lineRule="auto"/>
              <w:rPr>
                <w:sz w:val="24"/>
              </w:rPr>
            </w:pPr>
          </w:p>
        </w:tc>
      </w:tr>
      <w:tr w:rsidR="008A1961" w:rsidRPr="00442838" w14:paraId="550DB915" w14:textId="77777777" w:rsidTr="008A1961">
        <w:tc>
          <w:tcPr>
            <w:tcW w:w="1250" w:type="pct"/>
          </w:tcPr>
          <w:p w14:paraId="3035240A" w14:textId="77777777" w:rsidR="008A1961" w:rsidRPr="00442838" w:rsidRDefault="008A1961" w:rsidP="008A1961">
            <w:pPr>
              <w:spacing w:line="360" w:lineRule="auto"/>
              <w:rPr>
                <w:sz w:val="24"/>
              </w:rPr>
            </w:pPr>
          </w:p>
        </w:tc>
        <w:tc>
          <w:tcPr>
            <w:tcW w:w="1249" w:type="pct"/>
          </w:tcPr>
          <w:p w14:paraId="01B44E15" w14:textId="77777777" w:rsidR="008A1961" w:rsidRPr="00442838" w:rsidRDefault="008A1961" w:rsidP="008A1961">
            <w:pPr>
              <w:spacing w:line="360" w:lineRule="auto"/>
              <w:rPr>
                <w:sz w:val="24"/>
              </w:rPr>
            </w:pPr>
          </w:p>
        </w:tc>
        <w:tc>
          <w:tcPr>
            <w:tcW w:w="1251" w:type="pct"/>
          </w:tcPr>
          <w:p w14:paraId="7D2422D0" w14:textId="77777777" w:rsidR="008A1961" w:rsidRPr="00442838" w:rsidRDefault="008A1961" w:rsidP="008A1961">
            <w:pPr>
              <w:spacing w:line="360" w:lineRule="auto"/>
              <w:rPr>
                <w:sz w:val="24"/>
              </w:rPr>
            </w:pPr>
          </w:p>
        </w:tc>
        <w:tc>
          <w:tcPr>
            <w:tcW w:w="1250" w:type="pct"/>
          </w:tcPr>
          <w:p w14:paraId="6E5885B1" w14:textId="77777777" w:rsidR="008A1961" w:rsidRPr="00442838" w:rsidRDefault="008A1961" w:rsidP="008A1961">
            <w:pPr>
              <w:spacing w:line="360" w:lineRule="auto"/>
              <w:rPr>
                <w:sz w:val="24"/>
              </w:rPr>
            </w:pPr>
          </w:p>
        </w:tc>
      </w:tr>
      <w:tr w:rsidR="008A1961" w:rsidRPr="00442838" w14:paraId="348FEEC9" w14:textId="77777777" w:rsidTr="008A1961">
        <w:tc>
          <w:tcPr>
            <w:tcW w:w="1250" w:type="pct"/>
          </w:tcPr>
          <w:p w14:paraId="0A82361F" w14:textId="77777777" w:rsidR="008A1961" w:rsidRPr="00442838" w:rsidRDefault="008A1961" w:rsidP="008A1961">
            <w:pPr>
              <w:spacing w:line="360" w:lineRule="auto"/>
              <w:rPr>
                <w:sz w:val="24"/>
              </w:rPr>
            </w:pPr>
          </w:p>
        </w:tc>
        <w:tc>
          <w:tcPr>
            <w:tcW w:w="1249" w:type="pct"/>
          </w:tcPr>
          <w:p w14:paraId="4062EE6C" w14:textId="77777777" w:rsidR="008A1961" w:rsidRPr="00442838" w:rsidRDefault="008A1961" w:rsidP="008A1961">
            <w:pPr>
              <w:spacing w:line="360" w:lineRule="auto"/>
              <w:rPr>
                <w:sz w:val="24"/>
              </w:rPr>
            </w:pPr>
          </w:p>
        </w:tc>
        <w:tc>
          <w:tcPr>
            <w:tcW w:w="1251" w:type="pct"/>
          </w:tcPr>
          <w:p w14:paraId="2E6170B0" w14:textId="77777777" w:rsidR="008A1961" w:rsidRPr="00442838" w:rsidRDefault="008A1961" w:rsidP="008A1961">
            <w:pPr>
              <w:spacing w:line="360" w:lineRule="auto"/>
              <w:rPr>
                <w:sz w:val="24"/>
              </w:rPr>
            </w:pPr>
          </w:p>
        </w:tc>
        <w:tc>
          <w:tcPr>
            <w:tcW w:w="1250" w:type="pct"/>
          </w:tcPr>
          <w:p w14:paraId="6B2CE667" w14:textId="77777777" w:rsidR="008A1961" w:rsidRPr="00442838" w:rsidRDefault="008A1961" w:rsidP="008A1961">
            <w:pPr>
              <w:spacing w:line="360" w:lineRule="auto"/>
              <w:rPr>
                <w:sz w:val="24"/>
              </w:rPr>
            </w:pPr>
          </w:p>
        </w:tc>
      </w:tr>
      <w:tr w:rsidR="008A1961" w:rsidRPr="00442838" w14:paraId="0D887CF9" w14:textId="77777777" w:rsidTr="008A1961">
        <w:tc>
          <w:tcPr>
            <w:tcW w:w="1250" w:type="pct"/>
          </w:tcPr>
          <w:p w14:paraId="10C8681E" w14:textId="77777777" w:rsidR="008A1961" w:rsidRPr="00442838" w:rsidRDefault="008A1961" w:rsidP="008A1961">
            <w:pPr>
              <w:spacing w:line="360" w:lineRule="auto"/>
              <w:rPr>
                <w:sz w:val="24"/>
              </w:rPr>
            </w:pPr>
          </w:p>
        </w:tc>
        <w:tc>
          <w:tcPr>
            <w:tcW w:w="1249" w:type="pct"/>
          </w:tcPr>
          <w:p w14:paraId="734F0B3B" w14:textId="77777777" w:rsidR="008A1961" w:rsidRPr="00442838" w:rsidRDefault="008A1961" w:rsidP="008A1961">
            <w:pPr>
              <w:spacing w:line="360" w:lineRule="auto"/>
              <w:rPr>
                <w:sz w:val="24"/>
              </w:rPr>
            </w:pPr>
          </w:p>
        </w:tc>
        <w:tc>
          <w:tcPr>
            <w:tcW w:w="1251" w:type="pct"/>
          </w:tcPr>
          <w:p w14:paraId="3A6EC973" w14:textId="77777777" w:rsidR="008A1961" w:rsidRPr="00442838" w:rsidRDefault="008A1961" w:rsidP="008A1961">
            <w:pPr>
              <w:spacing w:line="360" w:lineRule="auto"/>
              <w:rPr>
                <w:sz w:val="24"/>
              </w:rPr>
            </w:pPr>
          </w:p>
        </w:tc>
        <w:tc>
          <w:tcPr>
            <w:tcW w:w="1250" w:type="pct"/>
          </w:tcPr>
          <w:p w14:paraId="473313B9" w14:textId="77777777" w:rsidR="008A1961" w:rsidRPr="00442838" w:rsidRDefault="008A1961" w:rsidP="008A1961">
            <w:pPr>
              <w:spacing w:line="360" w:lineRule="auto"/>
              <w:rPr>
                <w:sz w:val="24"/>
              </w:rPr>
            </w:pPr>
          </w:p>
        </w:tc>
      </w:tr>
      <w:tr w:rsidR="008A1961" w:rsidRPr="00442838" w14:paraId="2611F378" w14:textId="77777777" w:rsidTr="008A1961">
        <w:tc>
          <w:tcPr>
            <w:tcW w:w="1250" w:type="pct"/>
          </w:tcPr>
          <w:p w14:paraId="482F0AFD" w14:textId="77777777" w:rsidR="008A1961" w:rsidRPr="00442838" w:rsidRDefault="008A1961" w:rsidP="008A1961">
            <w:pPr>
              <w:spacing w:line="360" w:lineRule="auto"/>
              <w:rPr>
                <w:sz w:val="24"/>
              </w:rPr>
            </w:pPr>
          </w:p>
        </w:tc>
        <w:tc>
          <w:tcPr>
            <w:tcW w:w="1249" w:type="pct"/>
          </w:tcPr>
          <w:p w14:paraId="4FC55E08" w14:textId="77777777" w:rsidR="008A1961" w:rsidRPr="00442838" w:rsidRDefault="008A1961" w:rsidP="008A1961">
            <w:pPr>
              <w:spacing w:line="360" w:lineRule="auto"/>
              <w:rPr>
                <w:sz w:val="24"/>
              </w:rPr>
            </w:pPr>
          </w:p>
        </w:tc>
        <w:tc>
          <w:tcPr>
            <w:tcW w:w="1251" w:type="pct"/>
          </w:tcPr>
          <w:p w14:paraId="61B535BE" w14:textId="77777777" w:rsidR="008A1961" w:rsidRPr="00442838" w:rsidRDefault="008A1961" w:rsidP="008A1961">
            <w:pPr>
              <w:spacing w:line="360" w:lineRule="auto"/>
              <w:rPr>
                <w:sz w:val="24"/>
              </w:rPr>
            </w:pPr>
          </w:p>
        </w:tc>
        <w:tc>
          <w:tcPr>
            <w:tcW w:w="1250" w:type="pct"/>
          </w:tcPr>
          <w:p w14:paraId="7FDB95E2" w14:textId="77777777" w:rsidR="008A1961" w:rsidRPr="00442838" w:rsidRDefault="008A1961" w:rsidP="008A1961">
            <w:pPr>
              <w:spacing w:line="360" w:lineRule="auto"/>
              <w:rPr>
                <w:sz w:val="24"/>
              </w:rPr>
            </w:pPr>
          </w:p>
        </w:tc>
      </w:tr>
      <w:tr w:rsidR="008A1961" w:rsidRPr="00442838" w14:paraId="000D043E" w14:textId="77777777" w:rsidTr="008A1961">
        <w:tc>
          <w:tcPr>
            <w:tcW w:w="1250" w:type="pct"/>
          </w:tcPr>
          <w:p w14:paraId="19B5F985" w14:textId="77777777" w:rsidR="008A1961" w:rsidRPr="00442838" w:rsidRDefault="008A1961" w:rsidP="008A1961">
            <w:pPr>
              <w:spacing w:line="360" w:lineRule="auto"/>
              <w:rPr>
                <w:sz w:val="24"/>
              </w:rPr>
            </w:pPr>
          </w:p>
        </w:tc>
        <w:tc>
          <w:tcPr>
            <w:tcW w:w="1249" w:type="pct"/>
          </w:tcPr>
          <w:p w14:paraId="75321C42" w14:textId="77777777" w:rsidR="008A1961" w:rsidRPr="00442838" w:rsidRDefault="008A1961" w:rsidP="008A1961">
            <w:pPr>
              <w:spacing w:line="360" w:lineRule="auto"/>
              <w:rPr>
                <w:sz w:val="24"/>
              </w:rPr>
            </w:pPr>
          </w:p>
        </w:tc>
        <w:tc>
          <w:tcPr>
            <w:tcW w:w="1251" w:type="pct"/>
          </w:tcPr>
          <w:p w14:paraId="1E7311FB" w14:textId="77777777" w:rsidR="008A1961" w:rsidRPr="00442838" w:rsidRDefault="008A1961" w:rsidP="008A1961">
            <w:pPr>
              <w:spacing w:line="360" w:lineRule="auto"/>
              <w:rPr>
                <w:sz w:val="24"/>
              </w:rPr>
            </w:pPr>
          </w:p>
        </w:tc>
        <w:tc>
          <w:tcPr>
            <w:tcW w:w="1250" w:type="pct"/>
          </w:tcPr>
          <w:p w14:paraId="3F85835B" w14:textId="77777777" w:rsidR="008A1961" w:rsidRPr="00442838" w:rsidRDefault="008A1961" w:rsidP="008A1961">
            <w:pPr>
              <w:spacing w:line="360" w:lineRule="auto"/>
              <w:rPr>
                <w:sz w:val="24"/>
              </w:rPr>
            </w:pPr>
          </w:p>
        </w:tc>
      </w:tr>
      <w:tr w:rsidR="008A1961" w:rsidRPr="00442838" w14:paraId="568BD418" w14:textId="77777777" w:rsidTr="008A1961">
        <w:tc>
          <w:tcPr>
            <w:tcW w:w="1250" w:type="pct"/>
          </w:tcPr>
          <w:p w14:paraId="0E686B42" w14:textId="77777777" w:rsidR="008A1961" w:rsidRPr="00442838" w:rsidRDefault="008A1961" w:rsidP="008A1961">
            <w:pPr>
              <w:spacing w:line="360" w:lineRule="auto"/>
              <w:rPr>
                <w:sz w:val="24"/>
              </w:rPr>
            </w:pPr>
          </w:p>
        </w:tc>
        <w:tc>
          <w:tcPr>
            <w:tcW w:w="1249" w:type="pct"/>
          </w:tcPr>
          <w:p w14:paraId="56E78750" w14:textId="77777777" w:rsidR="008A1961" w:rsidRPr="00442838" w:rsidRDefault="008A1961" w:rsidP="008A1961">
            <w:pPr>
              <w:spacing w:line="360" w:lineRule="auto"/>
              <w:rPr>
                <w:sz w:val="24"/>
              </w:rPr>
            </w:pPr>
          </w:p>
        </w:tc>
        <w:tc>
          <w:tcPr>
            <w:tcW w:w="1251" w:type="pct"/>
          </w:tcPr>
          <w:p w14:paraId="0B3EE260" w14:textId="77777777" w:rsidR="008A1961" w:rsidRPr="00442838" w:rsidRDefault="008A1961" w:rsidP="008A1961">
            <w:pPr>
              <w:spacing w:line="360" w:lineRule="auto"/>
              <w:rPr>
                <w:sz w:val="24"/>
              </w:rPr>
            </w:pPr>
          </w:p>
        </w:tc>
        <w:tc>
          <w:tcPr>
            <w:tcW w:w="1250" w:type="pct"/>
          </w:tcPr>
          <w:p w14:paraId="067F23C4" w14:textId="77777777" w:rsidR="008A1961" w:rsidRPr="00442838" w:rsidRDefault="008A1961" w:rsidP="008A1961">
            <w:pPr>
              <w:spacing w:line="360" w:lineRule="auto"/>
              <w:rPr>
                <w:sz w:val="24"/>
              </w:rPr>
            </w:pPr>
          </w:p>
        </w:tc>
      </w:tr>
      <w:tr w:rsidR="008A1961" w:rsidRPr="00442838" w14:paraId="36ABC716" w14:textId="77777777" w:rsidTr="008A1961">
        <w:tc>
          <w:tcPr>
            <w:tcW w:w="1250" w:type="pct"/>
          </w:tcPr>
          <w:p w14:paraId="4D5477E8" w14:textId="77777777" w:rsidR="008A1961" w:rsidRPr="00442838" w:rsidRDefault="008A1961" w:rsidP="008A1961">
            <w:pPr>
              <w:spacing w:line="360" w:lineRule="auto"/>
              <w:rPr>
                <w:sz w:val="24"/>
              </w:rPr>
            </w:pPr>
          </w:p>
        </w:tc>
        <w:tc>
          <w:tcPr>
            <w:tcW w:w="1249" w:type="pct"/>
          </w:tcPr>
          <w:p w14:paraId="3C88DB4B" w14:textId="77777777" w:rsidR="008A1961" w:rsidRPr="00442838" w:rsidRDefault="008A1961" w:rsidP="008A1961">
            <w:pPr>
              <w:spacing w:line="360" w:lineRule="auto"/>
              <w:rPr>
                <w:sz w:val="24"/>
              </w:rPr>
            </w:pPr>
          </w:p>
        </w:tc>
        <w:tc>
          <w:tcPr>
            <w:tcW w:w="1251" w:type="pct"/>
          </w:tcPr>
          <w:p w14:paraId="6951A82E" w14:textId="77777777" w:rsidR="008A1961" w:rsidRPr="00442838" w:rsidRDefault="008A1961" w:rsidP="008A1961">
            <w:pPr>
              <w:spacing w:line="360" w:lineRule="auto"/>
              <w:rPr>
                <w:sz w:val="24"/>
              </w:rPr>
            </w:pPr>
          </w:p>
        </w:tc>
        <w:tc>
          <w:tcPr>
            <w:tcW w:w="1250" w:type="pct"/>
          </w:tcPr>
          <w:p w14:paraId="7CADE80A" w14:textId="77777777" w:rsidR="008A1961" w:rsidRPr="00442838" w:rsidRDefault="008A1961" w:rsidP="008A1961">
            <w:pPr>
              <w:spacing w:line="360" w:lineRule="auto"/>
              <w:rPr>
                <w:sz w:val="24"/>
              </w:rPr>
            </w:pPr>
          </w:p>
        </w:tc>
      </w:tr>
      <w:tr w:rsidR="008A1961" w:rsidRPr="00442838" w14:paraId="7D3B586C" w14:textId="77777777" w:rsidTr="008A1961">
        <w:tc>
          <w:tcPr>
            <w:tcW w:w="1250" w:type="pct"/>
          </w:tcPr>
          <w:p w14:paraId="77016FC7" w14:textId="77777777" w:rsidR="008A1961" w:rsidRPr="00442838" w:rsidRDefault="008A1961" w:rsidP="008A1961">
            <w:pPr>
              <w:spacing w:line="360" w:lineRule="auto"/>
              <w:rPr>
                <w:sz w:val="24"/>
              </w:rPr>
            </w:pPr>
          </w:p>
        </w:tc>
        <w:tc>
          <w:tcPr>
            <w:tcW w:w="1249" w:type="pct"/>
          </w:tcPr>
          <w:p w14:paraId="0D2A2EDD" w14:textId="77777777" w:rsidR="008A1961" w:rsidRPr="00442838" w:rsidRDefault="008A1961" w:rsidP="008A1961">
            <w:pPr>
              <w:spacing w:line="360" w:lineRule="auto"/>
              <w:rPr>
                <w:sz w:val="24"/>
              </w:rPr>
            </w:pPr>
          </w:p>
        </w:tc>
        <w:tc>
          <w:tcPr>
            <w:tcW w:w="1251" w:type="pct"/>
          </w:tcPr>
          <w:p w14:paraId="26549AA5" w14:textId="77777777" w:rsidR="008A1961" w:rsidRPr="00442838" w:rsidRDefault="008A1961" w:rsidP="008A1961">
            <w:pPr>
              <w:spacing w:line="360" w:lineRule="auto"/>
              <w:rPr>
                <w:sz w:val="24"/>
              </w:rPr>
            </w:pPr>
          </w:p>
        </w:tc>
        <w:tc>
          <w:tcPr>
            <w:tcW w:w="1250" w:type="pct"/>
          </w:tcPr>
          <w:p w14:paraId="16BD74ED" w14:textId="77777777" w:rsidR="008A1961" w:rsidRPr="00442838" w:rsidRDefault="008A1961" w:rsidP="008A1961">
            <w:pPr>
              <w:spacing w:line="360" w:lineRule="auto"/>
              <w:rPr>
                <w:sz w:val="24"/>
              </w:rPr>
            </w:pPr>
          </w:p>
        </w:tc>
      </w:tr>
      <w:tr w:rsidR="008A1961" w:rsidRPr="00442838" w14:paraId="14B2B61A" w14:textId="77777777" w:rsidTr="008A1961">
        <w:tc>
          <w:tcPr>
            <w:tcW w:w="1250" w:type="pct"/>
          </w:tcPr>
          <w:p w14:paraId="68BC2D81" w14:textId="77777777" w:rsidR="008A1961" w:rsidRPr="00442838" w:rsidRDefault="008A1961" w:rsidP="008A1961">
            <w:pPr>
              <w:spacing w:line="360" w:lineRule="auto"/>
              <w:rPr>
                <w:sz w:val="24"/>
              </w:rPr>
            </w:pPr>
          </w:p>
        </w:tc>
        <w:tc>
          <w:tcPr>
            <w:tcW w:w="1249" w:type="pct"/>
          </w:tcPr>
          <w:p w14:paraId="162A9AE3" w14:textId="77777777" w:rsidR="008A1961" w:rsidRPr="00442838" w:rsidRDefault="008A1961" w:rsidP="008A1961">
            <w:pPr>
              <w:spacing w:line="360" w:lineRule="auto"/>
              <w:rPr>
                <w:sz w:val="24"/>
              </w:rPr>
            </w:pPr>
          </w:p>
        </w:tc>
        <w:tc>
          <w:tcPr>
            <w:tcW w:w="1251" w:type="pct"/>
          </w:tcPr>
          <w:p w14:paraId="7B84B4F4" w14:textId="77777777" w:rsidR="008A1961" w:rsidRPr="00442838" w:rsidRDefault="008A1961" w:rsidP="008A1961">
            <w:pPr>
              <w:spacing w:line="360" w:lineRule="auto"/>
              <w:rPr>
                <w:sz w:val="24"/>
              </w:rPr>
            </w:pPr>
          </w:p>
        </w:tc>
        <w:tc>
          <w:tcPr>
            <w:tcW w:w="1250" w:type="pct"/>
          </w:tcPr>
          <w:p w14:paraId="2D1EE137" w14:textId="77777777" w:rsidR="008A1961" w:rsidRPr="00442838" w:rsidRDefault="008A1961" w:rsidP="008A1961">
            <w:pPr>
              <w:spacing w:line="360" w:lineRule="auto"/>
              <w:rPr>
                <w:sz w:val="24"/>
              </w:rPr>
            </w:pPr>
          </w:p>
        </w:tc>
      </w:tr>
      <w:tr w:rsidR="008A1961" w:rsidRPr="00442838" w14:paraId="602A0BDA" w14:textId="77777777" w:rsidTr="008A1961">
        <w:tc>
          <w:tcPr>
            <w:tcW w:w="1250" w:type="pct"/>
          </w:tcPr>
          <w:p w14:paraId="2700C2FD" w14:textId="77777777" w:rsidR="008A1961" w:rsidRPr="00442838" w:rsidRDefault="008A1961" w:rsidP="008A1961">
            <w:pPr>
              <w:spacing w:line="360" w:lineRule="auto"/>
              <w:rPr>
                <w:sz w:val="24"/>
              </w:rPr>
            </w:pPr>
          </w:p>
        </w:tc>
        <w:tc>
          <w:tcPr>
            <w:tcW w:w="1249" w:type="pct"/>
          </w:tcPr>
          <w:p w14:paraId="63451895" w14:textId="77777777" w:rsidR="008A1961" w:rsidRPr="00442838" w:rsidRDefault="008A1961" w:rsidP="008A1961">
            <w:pPr>
              <w:spacing w:line="360" w:lineRule="auto"/>
              <w:rPr>
                <w:sz w:val="24"/>
              </w:rPr>
            </w:pPr>
          </w:p>
        </w:tc>
        <w:tc>
          <w:tcPr>
            <w:tcW w:w="1251" w:type="pct"/>
          </w:tcPr>
          <w:p w14:paraId="6CCD0091" w14:textId="77777777" w:rsidR="008A1961" w:rsidRPr="00442838" w:rsidRDefault="008A1961" w:rsidP="008A1961">
            <w:pPr>
              <w:spacing w:line="360" w:lineRule="auto"/>
              <w:rPr>
                <w:sz w:val="24"/>
              </w:rPr>
            </w:pPr>
          </w:p>
        </w:tc>
        <w:tc>
          <w:tcPr>
            <w:tcW w:w="1250" w:type="pct"/>
          </w:tcPr>
          <w:p w14:paraId="0F9B9EDC" w14:textId="77777777" w:rsidR="008A1961" w:rsidRPr="00442838" w:rsidRDefault="008A1961" w:rsidP="008A1961">
            <w:pPr>
              <w:spacing w:line="360" w:lineRule="auto"/>
              <w:rPr>
                <w:sz w:val="24"/>
              </w:rPr>
            </w:pPr>
          </w:p>
        </w:tc>
      </w:tr>
      <w:tr w:rsidR="008A1961" w:rsidRPr="00442838" w14:paraId="14DF611A" w14:textId="77777777" w:rsidTr="008A1961">
        <w:tc>
          <w:tcPr>
            <w:tcW w:w="1250" w:type="pct"/>
          </w:tcPr>
          <w:p w14:paraId="4815914C" w14:textId="77777777" w:rsidR="008A1961" w:rsidRPr="00442838" w:rsidRDefault="008A1961" w:rsidP="008A1961">
            <w:pPr>
              <w:spacing w:line="360" w:lineRule="auto"/>
              <w:rPr>
                <w:sz w:val="24"/>
              </w:rPr>
            </w:pPr>
          </w:p>
        </w:tc>
        <w:tc>
          <w:tcPr>
            <w:tcW w:w="1249" w:type="pct"/>
          </w:tcPr>
          <w:p w14:paraId="7E73E80C" w14:textId="77777777" w:rsidR="008A1961" w:rsidRPr="00442838" w:rsidRDefault="008A1961" w:rsidP="008A1961">
            <w:pPr>
              <w:spacing w:line="360" w:lineRule="auto"/>
              <w:rPr>
                <w:sz w:val="24"/>
              </w:rPr>
            </w:pPr>
          </w:p>
        </w:tc>
        <w:tc>
          <w:tcPr>
            <w:tcW w:w="1251" w:type="pct"/>
          </w:tcPr>
          <w:p w14:paraId="3F9A1397" w14:textId="77777777" w:rsidR="008A1961" w:rsidRPr="00442838" w:rsidRDefault="008A1961" w:rsidP="008A1961">
            <w:pPr>
              <w:spacing w:line="360" w:lineRule="auto"/>
              <w:rPr>
                <w:sz w:val="24"/>
              </w:rPr>
            </w:pPr>
          </w:p>
        </w:tc>
        <w:tc>
          <w:tcPr>
            <w:tcW w:w="1250" w:type="pct"/>
          </w:tcPr>
          <w:p w14:paraId="14EE4BD2" w14:textId="77777777" w:rsidR="008A1961" w:rsidRPr="00442838" w:rsidRDefault="008A1961" w:rsidP="008A1961">
            <w:pPr>
              <w:spacing w:line="360" w:lineRule="auto"/>
              <w:rPr>
                <w:sz w:val="24"/>
              </w:rPr>
            </w:pPr>
          </w:p>
        </w:tc>
      </w:tr>
      <w:tr w:rsidR="008A1961" w:rsidRPr="00442838" w14:paraId="1C4A0588" w14:textId="77777777" w:rsidTr="008A1961">
        <w:tc>
          <w:tcPr>
            <w:tcW w:w="1250" w:type="pct"/>
          </w:tcPr>
          <w:p w14:paraId="589CE38F" w14:textId="77777777" w:rsidR="008A1961" w:rsidRPr="00442838" w:rsidRDefault="008A1961" w:rsidP="008A1961">
            <w:pPr>
              <w:spacing w:line="360" w:lineRule="auto"/>
              <w:rPr>
                <w:sz w:val="24"/>
              </w:rPr>
            </w:pPr>
          </w:p>
        </w:tc>
        <w:tc>
          <w:tcPr>
            <w:tcW w:w="1249" w:type="pct"/>
          </w:tcPr>
          <w:p w14:paraId="15D2B8DF" w14:textId="77777777" w:rsidR="008A1961" w:rsidRPr="00442838" w:rsidRDefault="008A1961" w:rsidP="008A1961">
            <w:pPr>
              <w:spacing w:line="360" w:lineRule="auto"/>
              <w:rPr>
                <w:sz w:val="24"/>
              </w:rPr>
            </w:pPr>
          </w:p>
        </w:tc>
        <w:tc>
          <w:tcPr>
            <w:tcW w:w="1251" w:type="pct"/>
          </w:tcPr>
          <w:p w14:paraId="500B0745" w14:textId="77777777" w:rsidR="008A1961" w:rsidRPr="00442838" w:rsidRDefault="008A1961" w:rsidP="008A1961">
            <w:pPr>
              <w:spacing w:line="360" w:lineRule="auto"/>
              <w:rPr>
                <w:sz w:val="24"/>
              </w:rPr>
            </w:pPr>
          </w:p>
        </w:tc>
        <w:tc>
          <w:tcPr>
            <w:tcW w:w="1250" w:type="pct"/>
          </w:tcPr>
          <w:p w14:paraId="5222CE1D" w14:textId="77777777" w:rsidR="008A1961" w:rsidRPr="00442838" w:rsidRDefault="008A1961" w:rsidP="008A1961">
            <w:pPr>
              <w:spacing w:line="360" w:lineRule="auto"/>
              <w:rPr>
                <w:sz w:val="24"/>
              </w:rPr>
            </w:pPr>
          </w:p>
        </w:tc>
      </w:tr>
      <w:tr w:rsidR="008A1961" w:rsidRPr="00442838" w14:paraId="3E24072D" w14:textId="77777777" w:rsidTr="008A1961">
        <w:tc>
          <w:tcPr>
            <w:tcW w:w="1250" w:type="pct"/>
          </w:tcPr>
          <w:p w14:paraId="5EC2E176" w14:textId="77777777" w:rsidR="008A1961" w:rsidRPr="00442838" w:rsidRDefault="008A1961" w:rsidP="008A1961">
            <w:pPr>
              <w:spacing w:line="360" w:lineRule="auto"/>
              <w:rPr>
                <w:sz w:val="24"/>
              </w:rPr>
            </w:pPr>
          </w:p>
        </w:tc>
        <w:tc>
          <w:tcPr>
            <w:tcW w:w="1249" w:type="pct"/>
          </w:tcPr>
          <w:p w14:paraId="75504867" w14:textId="77777777" w:rsidR="008A1961" w:rsidRPr="00442838" w:rsidRDefault="008A1961" w:rsidP="008A1961">
            <w:pPr>
              <w:spacing w:line="360" w:lineRule="auto"/>
              <w:rPr>
                <w:sz w:val="24"/>
              </w:rPr>
            </w:pPr>
          </w:p>
        </w:tc>
        <w:tc>
          <w:tcPr>
            <w:tcW w:w="1251" w:type="pct"/>
          </w:tcPr>
          <w:p w14:paraId="23F67DC6" w14:textId="77777777" w:rsidR="008A1961" w:rsidRPr="00442838" w:rsidRDefault="008A1961" w:rsidP="008A1961">
            <w:pPr>
              <w:spacing w:line="360" w:lineRule="auto"/>
              <w:rPr>
                <w:sz w:val="24"/>
              </w:rPr>
            </w:pPr>
          </w:p>
        </w:tc>
        <w:tc>
          <w:tcPr>
            <w:tcW w:w="1250" w:type="pct"/>
          </w:tcPr>
          <w:p w14:paraId="4243CD33" w14:textId="77777777" w:rsidR="008A1961" w:rsidRPr="00442838" w:rsidRDefault="008A1961" w:rsidP="008A1961">
            <w:pPr>
              <w:spacing w:line="360" w:lineRule="auto"/>
              <w:rPr>
                <w:sz w:val="24"/>
              </w:rPr>
            </w:pPr>
          </w:p>
        </w:tc>
      </w:tr>
      <w:tr w:rsidR="008A1961" w:rsidRPr="00442838" w14:paraId="7A810428" w14:textId="77777777" w:rsidTr="008A1961">
        <w:tc>
          <w:tcPr>
            <w:tcW w:w="1250" w:type="pct"/>
          </w:tcPr>
          <w:p w14:paraId="07342789" w14:textId="77777777" w:rsidR="008A1961" w:rsidRPr="00442838" w:rsidRDefault="008A1961" w:rsidP="008A1961">
            <w:pPr>
              <w:spacing w:line="360" w:lineRule="auto"/>
              <w:rPr>
                <w:sz w:val="24"/>
              </w:rPr>
            </w:pPr>
          </w:p>
        </w:tc>
        <w:tc>
          <w:tcPr>
            <w:tcW w:w="1249" w:type="pct"/>
          </w:tcPr>
          <w:p w14:paraId="76DD729B" w14:textId="77777777" w:rsidR="008A1961" w:rsidRPr="00442838" w:rsidRDefault="008A1961" w:rsidP="008A1961">
            <w:pPr>
              <w:spacing w:line="360" w:lineRule="auto"/>
              <w:rPr>
                <w:sz w:val="24"/>
              </w:rPr>
            </w:pPr>
          </w:p>
        </w:tc>
        <w:tc>
          <w:tcPr>
            <w:tcW w:w="1251" w:type="pct"/>
          </w:tcPr>
          <w:p w14:paraId="28829B39" w14:textId="77777777" w:rsidR="008A1961" w:rsidRPr="00442838" w:rsidRDefault="008A1961" w:rsidP="008A1961">
            <w:pPr>
              <w:spacing w:line="360" w:lineRule="auto"/>
              <w:rPr>
                <w:sz w:val="24"/>
              </w:rPr>
            </w:pPr>
          </w:p>
        </w:tc>
        <w:tc>
          <w:tcPr>
            <w:tcW w:w="1250" w:type="pct"/>
          </w:tcPr>
          <w:p w14:paraId="35899760" w14:textId="77777777" w:rsidR="008A1961" w:rsidRPr="00442838" w:rsidRDefault="008A1961" w:rsidP="008A1961">
            <w:pPr>
              <w:spacing w:line="360" w:lineRule="auto"/>
              <w:rPr>
                <w:sz w:val="24"/>
              </w:rPr>
            </w:pPr>
          </w:p>
        </w:tc>
      </w:tr>
      <w:tr w:rsidR="008A1961" w:rsidRPr="00442838" w14:paraId="5CB5670B" w14:textId="77777777" w:rsidTr="008A1961">
        <w:tc>
          <w:tcPr>
            <w:tcW w:w="1250" w:type="pct"/>
          </w:tcPr>
          <w:p w14:paraId="42895AE8" w14:textId="77777777" w:rsidR="008A1961" w:rsidRPr="00442838" w:rsidRDefault="008A1961" w:rsidP="008A1961">
            <w:pPr>
              <w:spacing w:line="360" w:lineRule="auto"/>
              <w:rPr>
                <w:sz w:val="24"/>
              </w:rPr>
            </w:pPr>
          </w:p>
        </w:tc>
        <w:tc>
          <w:tcPr>
            <w:tcW w:w="1249" w:type="pct"/>
          </w:tcPr>
          <w:p w14:paraId="2A71512C" w14:textId="77777777" w:rsidR="008A1961" w:rsidRPr="00442838" w:rsidRDefault="008A1961" w:rsidP="008A1961">
            <w:pPr>
              <w:spacing w:line="360" w:lineRule="auto"/>
              <w:rPr>
                <w:sz w:val="24"/>
              </w:rPr>
            </w:pPr>
          </w:p>
        </w:tc>
        <w:tc>
          <w:tcPr>
            <w:tcW w:w="1251" w:type="pct"/>
          </w:tcPr>
          <w:p w14:paraId="5843C51F" w14:textId="77777777" w:rsidR="008A1961" w:rsidRPr="00442838" w:rsidRDefault="008A1961" w:rsidP="008A1961">
            <w:pPr>
              <w:spacing w:line="360" w:lineRule="auto"/>
              <w:rPr>
                <w:sz w:val="24"/>
              </w:rPr>
            </w:pPr>
          </w:p>
        </w:tc>
        <w:tc>
          <w:tcPr>
            <w:tcW w:w="1250" w:type="pct"/>
          </w:tcPr>
          <w:p w14:paraId="3AEE22AF" w14:textId="77777777" w:rsidR="008A1961" w:rsidRPr="00442838" w:rsidRDefault="008A1961" w:rsidP="008A1961">
            <w:pPr>
              <w:spacing w:line="360" w:lineRule="auto"/>
              <w:rPr>
                <w:sz w:val="24"/>
              </w:rPr>
            </w:pPr>
          </w:p>
        </w:tc>
      </w:tr>
      <w:tr w:rsidR="008A1961" w:rsidRPr="00442838" w14:paraId="2BC3E13E" w14:textId="77777777" w:rsidTr="008A1961">
        <w:tc>
          <w:tcPr>
            <w:tcW w:w="1250" w:type="pct"/>
          </w:tcPr>
          <w:p w14:paraId="363EF82C" w14:textId="77777777" w:rsidR="008A1961" w:rsidRPr="00442838" w:rsidRDefault="008A1961" w:rsidP="008A1961">
            <w:pPr>
              <w:spacing w:line="360" w:lineRule="auto"/>
              <w:rPr>
                <w:sz w:val="24"/>
              </w:rPr>
            </w:pPr>
          </w:p>
        </w:tc>
        <w:tc>
          <w:tcPr>
            <w:tcW w:w="1249" w:type="pct"/>
          </w:tcPr>
          <w:p w14:paraId="28C38E65" w14:textId="77777777" w:rsidR="008A1961" w:rsidRPr="00442838" w:rsidRDefault="008A1961" w:rsidP="008A1961">
            <w:pPr>
              <w:spacing w:line="360" w:lineRule="auto"/>
              <w:rPr>
                <w:sz w:val="24"/>
              </w:rPr>
            </w:pPr>
          </w:p>
        </w:tc>
        <w:tc>
          <w:tcPr>
            <w:tcW w:w="1251" w:type="pct"/>
          </w:tcPr>
          <w:p w14:paraId="713A8D6F" w14:textId="77777777" w:rsidR="008A1961" w:rsidRPr="00442838" w:rsidRDefault="008A1961" w:rsidP="008A1961">
            <w:pPr>
              <w:spacing w:line="360" w:lineRule="auto"/>
              <w:rPr>
                <w:sz w:val="24"/>
              </w:rPr>
            </w:pPr>
          </w:p>
        </w:tc>
        <w:tc>
          <w:tcPr>
            <w:tcW w:w="1250" w:type="pct"/>
          </w:tcPr>
          <w:p w14:paraId="6E50C5DF" w14:textId="77777777" w:rsidR="008A1961" w:rsidRPr="00442838" w:rsidRDefault="008A1961" w:rsidP="008A1961">
            <w:pPr>
              <w:spacing w:line="360" w:lineRule="auto"/>
              <w:rPr>
                <w:sz w:val="24"/>
              </w:rPr>
            </w:pPr>
          </w:p>
        </w:tc>
      </w:tr>
      <w:tr w:rsidR="008A1961" w:rsidRPr="00442838" w14:paraId="6A3998F8" w14:textId="77777777" w:rsidTr="008A1961">
        <w:tc>
          <w:tcPr>
            <w:tcW w:w="1250" w:type="pct"/>
          </w:tcPr>
          <w:p w14:paraId="14A4CA4A" w14:textId="77777777" w:rsidR="008A1961" w:rsidRPr="00442838" w:rsidRDefault="008A1961" w:rsidP="008A1961">
            <w:pPr>
              <w:spacing w:line="360" w:lineRule="auto"/>
              <w:rPr>
                <w:sz w:val="24"/>
              </w:rPr>
            </w:pPr>
          </w:p>
        </w:tc>
        <w:tc>
          <w:tcPr>
            <w:tcW w:w="1249" w:type="pct"/>
          </w:tcPr>
          <w:p w14:paraId="10F1264B" w14:textId="77777777" w:rsidR="008A1961" w:rsidRPr="00442838" w:rsidRDefault="008A1961" w:rsidP="008A1961">
            <w:pPr>
              <w:spacing w:line="360" w:lineRule="auto"/>
              <w:rPr>
                <w:sz w:val="24"/>
              </w:rPr>
            </w:pPr>
          </w:p>
        </w:tc>
        <w:tc>
          <w:tcPr>
            <w:tcW w:w="1251" w:type="pct"/>
          </w:tcPr>
          <w:p w14:paraId="0E56C193" w14:textId="77777777" w:rsidR="008A1961" w:rsidRPr="00442838" w:rsidRDefault="008A1961" w:rsidP="008A1961">
            <w:pPr>
              <w:spacing w:line="360" w:lineRule="auto"/>
              <w:rPr>
                <w:sz w:val="24"/>
              </w:rPr>
            </w:pPr>
          </w:p>
        </w:tc>
        <w:tc>
          <w:tcPr>
            <w:tcW w:w="1250" w:type="pct"/>
          </w:tcPr>
          <w:p w14:paraId="314CCBF7" w14:textId="77777777" w:rsidR="008A1961" w:rsidRPr="00442838" w:rsidRDefault="008A1961" w:rsidP="008A1961">
            <w:pPr>
              <w:spacing w:line="360" w:lineRule="auto"/>
              <w:rPr>
                <w:sz w:val="24"/>
              </w:rPr>
            </w:pPr>
          </w:p>
        </w:tc>
      </w:tr>
      <w:tr w:rsidR="008A1961" w:rsidRPr="00442838" w14:paraId="6DBC94A8" w14:textId="77777777" w:rsidTr="008A1961">
        <w:tc>
          <w:tcPr>
            <w:tcW w:w="1250" w:type="pct"/>
          </w:tcPr>
          <w:p w14:paraId="3EAE64EB" w14:textId="77777777" w:rsidR="008A1961" w:rsidRPr="00442838" w:rsidRDefault="008A1961" w:rsidP="008A1961">
            <w:pPr>
              <w:spacing w:line="360" w:lineRule="auto"/>
              <w:rPr>
                <w:sz w:val="24"/>
              </w:rPr>
            </w:pPr>
          </w:p>
        </w:tc>
        <w:tc>
          <w:tcPr>
            <w:tcW w:w="1249" w:type="pct"/>
          </w:tcPr>
          <w:p w14:paraId="43626AC1" w14:textId="77777777" w:rsidR="008A1961" w:rsidRPr="00442838" w:rsidRDefault="008A1961" w:rsidP="008A1961">
            <w:pPr>
              <w:spacing w:line="360" w:lineRule="auto"/>
              <w:rPr>
                <w:sz w:val="24"/>
              </w:rPr>
            </w:pPr>
          </w:p>
        </w:tc>
        <w:tc>
          <w:tcPr>
            <w:tcW w:w="1251" w:type="pct"/>
          </w:tcPr>
          <w:p w14:paraId="31A650B8" w14:textId="77777777" w:rsidR="008A1961" w:rsidRPr="00442838" w:rsidRDefault="008A1961" w:rsidP="008A1961">
            <w:pPr>
              <w:spacing w:line="360" w:lineRule="auto"/>
              <w:rPr>
                <w:sz w:val="24"/>
              </w:rPr>
            </w:pPr>
          </w:p>
        </w:tc>
        <w:tc>
          <w:tcPr>
            <w:tcW w:w="1250" w:type="pct"/>
          </w:tcPr>
          <w:p w14:paraId="54737E2E" w14:textId="77777777" w:rsidR="008A1961" w:rsidRPr="00442838" w:rsidRDefault="008A1961" w:rsidP="008A1961">
            <w:pPr>
              <w:spacing w:line="360" w:lineRule="auto"/>
              <w:rPr>
                <w:sz w:val="24"/>
              </w:rPr>
            </w:pPr>
          </w:p>
        </w:tc>
      </w:tr>
      <w:tr w:rsidR="008A1961" w:rsidRPr="00442838" w14:paraId="0A880264" w14:textId="77777777" w:rsidTr="008A1961">
        <w:tc>
          <w:tcPr>
            <w:tcW w:w="1250" w:type="pct"/>
          </w:tcPr>
          <w:p w14:paraId="769FEB16" w14:textId="77777777" w:rsidR="008A1961" w:rsidRPr="00442838" w:rsidRDefault="008A1961" w:rsidP="008A1961">
            <w:pPr>
              <w:spacing w:line="360" w:lineRule="auto"/>
              <w:rPr>
                <w:sz w:val="24"/>
              </w:rPr>
            </w:pPr>
          </w:p>
        </w:tc>
        <w:tc>
          <w:tcPr>
            <w:tcW w:w="1249" w:type="pct"/>
          </w:tcPr>
          <w:p w14:paraId="700AA725" w14:textId="77777777" w:rsidR="008A1961" w:rsidRPr="00442838" w:rsidRDefault="008A1961" w:rsidP="008A1961">
            <w:pPr>
              <w:spacing w:line="360" w:lineRule="auto"/>
              <w:rPr>
                <w:sz w:val="24"/>
              </w:rPr>
            </w:pPr>
          </w:p>
        </w:tc>
        <w:tc>
          <w:tcPr>
            <w:tcW w:w="1251" w:type="pct"/>
          </w:tcPr>
          <w:p w14:paraId="63BB35E5" w14:textId="77777777" w:rsidR="008A1961" w:rsidRPr="00442838" w:rsidRDefault="008A1961" w:rsidP="008A1961">
            <w:pPr>
              <w:spacing w:line="360" w:lineRule="auto"/>
              <w:rPr>
                <w:sz w:val="24"/>
              </w:rPr>
            </w:pPr>
          </w:p>
        </w:tc>
        <w:tc>
          <w:tcPr>
            <w:tcW w:w="1250" w:type="pct"/>
          </w:tcPr>
          <w:p w14:paraId="200F6AFC" w14:textId="77777777" w:rsidR="008A1961" w:rsidRPr="00442838" w:rsidRDefault="008A1961" w:rsidP="008A1961">
            <w:pPr>
              <w:spacing w:line="360" w:lineRule="auto"/>
              <w:rPr>
                <w:sz w:val="24"/>
              </w:rPr>
            </w:pPr>
          </w:p>
        </w:tc>
      </w:tr>
      <w:tr w:rsidR="008A1961" w:rsidRPr="00442838" w14:paraId="1A2092DE" w14:textId="77777777" w:rsidTr="008A1961">
        <w:tc>
          <w:tcPr>
            <w:tcW w:w="1250" w:type="pct"/>
          </w:tcPr>
          <w:p w14:paraId="1ED07CB0" w14:textId="77777777" w:rsidR="008A1961" w:rsidRPr="00442838" w:rsidRDefault="008A1961" w:rsidP="008A1961">
            <w:pPr>
              <w:spacing w:line="360" w:lineRule="auto"/>
              <w:rPr>
                <w:sz w:val="24"/>
              </w:rPr>
            </w:pPr>
          </w:p>
        </w:tc>
        <w:tc>
          <w:tcPr>
            <w:tcW w:w="1249" w:type="pct"/>
          </w:tcPr>
          <w:p w14:paraId="3F4C34EB" w14:textId="77777777" w:rsidR="008A1961" w:rsidRPr="00442838" w:rsidRDefault="008A1961" w:rsidP="008A1961">
            <w:pPr>
              <w:spacing w:line="360" w:lineRule="auto"/>
              <w:rPr>
                <w:sz w:val="24"/>
              </w:rPr>
            </w:pPr>
          </w:p>
        </w:tc>
        <w:tc>
          <w:tcPr>
            <w:tcW w:w="1251" w:type="pct"/>
          </w:tcPr>
          <w:p w14:paraId="6996F210" w14:textId="77777777" w:rsidR="008A1961" w:rsidRPr="00442838" w:rsidRDefault="008A1961" w:rsidP="008A1961">
            <w:pPr>
              <w:spacing w:line="360" w:lineRule="auto"/>
              <w:rPr>
                <w:sz w:val="24"/>
              </w:rPr>
            </w:pPr>
          </w:p>
        </w:tc>
        <w:tc>
          <w:tcPr>
            <w:tcW w:w="1250" w:type="pct"/>
          </w:tcPr>
          <w:p w14:paraId="5ED12FB8" w14:textId="77777777" w:rsidR="008A1961" w:rsidRPr="00442838" w:rsidRDefault="008A1961" w:rsidP="008A1961">
            <w:pPr>
              <w:spacing w:line="360" w:lineRule="auto"/>
              <w:rPr>
                <w:sz w:val="24"/>
              </w:rPr>
            </w:pPr>
          </w:p>
        </w:tc>
      </w:tr>
      <w:tr w:rsidR="008A1961" w:rsidRPr="00442838" w14:paraId="77B1FFF4" w14:textId="77777777" w:rsidTr="008A1961">
        <w:tc>
          <w:tcPr>
            <w:tcW w:w="1250" w:type="pct"/>
          </w:tcPr>
          <w:p w14:paraId="6EAF0D23" w14:textId="77777777" w:rsidR="008A1961" w:rsidRPr="00442838" w:rsidRDefault="008A1961" w:rsidP="008A1961">
            <w:pPr>
              <w:spacing w:line="360" w:lineRule="auto"/>
              <w:rPr>
                <w:sz w:val="24"/>
              </w:rPr>
            </w:pPr>
          </w:p>
        </w:tc>
        <w:tc>
          <w:tcPr>
            <w:tcW w:w="1249" w:type="pct"/>
          </w:tcPr>
          <w:p w14:paraId="4C97E449" w14:textId="77777777" w:rsidR="008A1961" w:rsidRPr="00442838" w:rsidRDefault="008A1961" w:rsidP="008A1961">
            <w:pPr>
              <w:spacing w:line="360" w:lineRule="auto"/>
              <w:rPr>
                <w:sz w:val="24"/>
              </w:rPr>
            </w:pPr>
          </w:p>
        </w:tc>
        <w:tc>
          <w:tcPr>
            <w:tcW w:w="1251" w:type="pct"/>
          </w:tcPr>
          <w:p w14:paraId="7A1DA5FF" w14:textId="77777777" w:rsidR="008A1961" w:rsidRPr="00442838" w:rsidRDefault="008A1961" w:rsidP="008A1961">
            <w:pPr>
              <w:spacing w:line="360" w:lineRule="auto"/>
              <w:rPr>
                <w:sz w:val="24"/>
              </w:rPr>
            </w:pPr>
          </w:p>
        </w:tc>
        <w:tc>
          <w:tcPr>
            <w:tcW w:w="1250" w:type="pct"/>
          </w:tcPr>
          <w:p w14:paraId="5E7633E7" w14:textId="77777777" w:rsidR="008A1961" w:rsidRPr="00442838" w:rsidRDefault="008A1961" w:rsidP="008A1961">
            <w:pPr>
              <w:spacing w:line="360" w:lineRule="auto"/>
              <w:rPr>
                <w:sz w:val="24"/>
              </w:rPr>
            </w:pPr>
          </w:p>
        </w:tc>
      </w:tr>
      <w:tr w:rsidR="008A1961" w:rsidRPr="00442838" w14:paraId="5E896DAF" w14:textId="77777777" w:rsidTr="008A1961">
        <w:tc>
          <w:tcPr>
            <w:tcW w:w="1250" w:type="pct"/>
          </w:tcPr>
          <w:p w14:paraId="02B52815" w14:textId="77777777" w:rsidR="008A1961" w:rsidRPr="00442838" w:rsidRDefault="008A1961" w:rsidP="008A1961">
            <w:pPr>
              <w:spacing w:line="360" w:lineRule="auto"/>
              <w:rPr>
                <w:sz w:val="24"/>
              </w:rPr>
            </w:pPr>
          </w:p>
        </w:tc>
        <w:tc>
          <w:tcPr>
            <w:tcW w:w="1249" w:type="pct"/>
          </w:tcPr>
          <w:p w14:paraId="7ACF6B97" w14:textId="77777777" w:rsidR="008A1961" w:rsidRPr="00442838" w:rsidRDefault="008A1961" w:rsidP="008A1961">
            <w:pPr>
              <w:spacing w:line="360" w:lineRule="auto"/>
              <w:rPr>
                <w:sz w:val="24"/>
              </w:rPr>
            </w:pPr>
          </w:p>
        </w:tc>
        <w:tc>
          <w:tcPr>
            <w:tcW w:w="1251" w:type="pct"/>
          </w:tcPr>
          <w:p w14:paraId="025F8862" w14:textId="77777777" w:rsidR="008A1961" w:rsidRPr="00442838" w:rsidRDefault="008A1961" w:rsidP="008A1961">
            <w:pPr>
              <w:spacing w:line="360" w:lineRule="auto"/>
              <w:rPr>
                <w:sz w:val="24"/>
              </w:rPr>
            </w:pPr>
          </w:p>
        </w:tc>
        <w:tc>
          <w:tcPr>
            <w:tcW w:w="1250" w:type="pct"/>
          </w:tcPr>
          <w:p w14:paraId="25FFB9D9" w14:textId="77777777" w:rsidR="008A1961" w:rsidRPr="00442838" w:rsidRDefault="008A1961" w:rsidP="008A1961">
            <w:pPr>
              <w:spacing w:line="360" w:lineRule="auto"/>
              <w:rPr>
                <w:sz w:val="24"/>
              </w:rPr>
            </w:pPr>
          </w:p>
        </w:tc>
      </w:tr>
      <w:tr w:rsidR="008A1961" w:rsidRPr="00442838" w14:paraId="066FBFF6" w14:textId="77777777" w:rsidTr="008A1961">
        <w:tc>
          <w:tcPr>
            <w:tcW w:w="1250" w:type="pct"/>
          </w:tcPr>
          <w:p w14:paraId="5941B7BA" w14:textId="77777777" w:rsidR="008A1961" w:rsidRPr="00442838" w:rsidRDefault="008A1961" w:rsidP="008A1961">
            <w:pPr>
              <w:spacing w:line="360" w:lineRule="auto"/>
              <w:rPr>
                <w:sz w:val="24"/>
              </w:rPr>
            </w:pPr>
          </w:p>
        </w:tc>
        <w:tc>
          <w:tcPr>
            <w:tcW w:w="1249" w:type="pct"/>
          </w:tcPr>
          <w:p w14:paraId="49323CA7" w14:textId="77777777" w:rsidR="008A1961" w:rsidRPr="00442838" w:rsidRDefault="008A1961" w:rsidP="008A1961">
            <w:pPr>
              <w:spacing w:line="360" w:lineRule="auto"/>
              <w:rPr>
                <w:sz w:val="24"/>
              </w:rPr>
            </w:pPr>
          </w:p>
        </w:tc>
        <w:tc>
          <w:tcPr>
            <w:tcW w:w="1251" w:type="pct"/>
          </w:tcPr>
          <w:p w14:paraId="274DA398" w14:textId="77777777" w:rsidR="008A1961" w:rsidRPr="00442838" w:rsidRDefault="008A1961" w:rsidP="008A1961">
            <w:pPr>
              <w:spacing w:line="360" w:lineRule="auto"/>
              <w:rPr>
                <w:sz w:val="24"/>
              </w:rPr>
            </w:pPr>
          </w:p>
        </w:tc>
        <w:tc>
          <w:tcPr>
            <w:tcW w:w="1250" w:type="pct"/>
          </w:tcPr>
          <w:p w14:paraId="6889B849" w14:textId="77777777" w:rsidR="008A1961" w:rsidRPr="00442838" w:rsidRDefault="008A1961" w:rsidP="008A1961">
            <w:pPr>
              <w:spacing w:line="360" w:lineRule="auto"/>
              <w:rPr>
                <w:sz w:val="24"/>
              </w:rPr>
            </w:pPr>
          </w:p>
        </w:tc>
      </w:tr>
      <w:tr w:rsidR="008A1961" w:rsidRPr="00442838" w14:paraId="3A421039" w14:textId="77777777" w:rsidTr="008A1961">
        <w:tc>
          <w:tcPr>
            <w:tcW w:w="1250" w:type="pct"/>
          </w:tcPr>
          <w:p w14:paraId="0823E204" w14:textId="77777777" w:rsidR="008A1961" w:rsidRPr="00442838" w:rsidRDefault="008A1961" w:rsidP="008A1961">
            <w:pPr>
              <w:spacing w:line="360" w:lineRule="auto"/>
              <w:rPr>
                <w:sz w:val="24"/>
              </w:rPr>
            </w:pPr>
          </w:p>
        </w:tc>
        <w:tc>
          <w:tcPr>
            <w:tcW w:w="1249" w:type="pct"/>
          </w:tcPr>
          <w:p w14:paraId="63A255EB" w14:textId="77777777" w:rsidR="008A1961" w:rsidRPr="00442838" w:rsidRDefault="008A1961" w:rsidP="008A1961">
            <w:pPr>
              <w:spacing w:line="360" w:lineRule="auto"/>
              <w:rPr>
                <w:sz w:val="24"/>
              </w:rPr>
            </w:pPr>
          </w:p>
        </w:tc>
        <w:tc>
          <w:tcPr>
            <w:tcW w:w="1251" w:type="pct"/>
          </w:tcPr>
          <w:p w14:paraId="65C7077D" w14:textId="77777777" w:rsidR="008A1961" w:rsidRPr="00442838" w:rsidRDefault="008A1961" w:rsidP="008A1961">
            <w:pPr>
              <w:spacing w:line="360" w:lineRule="auto"/>
              <w:rPr>
                <w:sz w:val="24"/>
              </w:rPr>
            </w:pPr>
          </w:p>
        </w:tc>
        <w:tc>
          <w:tcPr>
            <w:tcW w:w="1250" w:type="pct"/>
          </w:tcPr>
          <w:p w14:paraId="1F772E90" w14:textId="77777777" w:rsidR="008A1961" w:rsidRPr="00442838" w:rsidRDefault="008A1961" w:rsidP="008A1961">
            <w:pPr>
              <w:spacing w:line="360" w:lineRule="auto"/>
              <w:rPr>
                <w:sz w:val="24"/>
              </w:rPr>
            </w:pPr>
          </w:p>
        </w:tc>
      </w:tr>
      <w:tr w:rsidR="008A1961" w:rsidRPr="00442838" w14:paraId="1E648C00" w14:textId="77777777" w:rsidTr="008A1961">
        <w:tc>
          <w:tcPr>
            <w:tcW w:w="1250" w:type="pct"/>
          </w:tcPr>
          <w:p w14:paraId="1375203E" w14:textId="77777777" w:rsidR="008A1961" w:rsidRPr="00442838" w:rsidRDefault="008A1961" w:rsidP="008A1961">
            <w:pPr>
              <w:spacing w:line="360" w:lineRule="auto"/>
              <w:rPr>
                <w:sz w:val="24"/>
              </w:rPr>
            </w:pPr>
          </w:p>
        </w:tc>
        <w:tc>
          <w:tcPr>
            <w:tcW w:w="1249" w:type="pct"/>
          </w:tcPr>
          <w:p w14:paraId="0F62B395" w14:textId="77777777" w:rsidR="008A1961" w:rsidRPr="00442838" w:rsidRDefault="008A1961" w:rsidP="008A1961">
            <w:pPr>
              <w:spacing w:line="360" w:lineRule="auto"/>
              <w:rPr>
                <w:sz w:val="24"/>
              </w:rPr>
            </w:pPr>
          </w:p>
        </w:tc>
        <w:tc>
          <w:tcPr>
            <w:tcW w:w="1251" w:type="pct"/>
          </w:tcPr>
          <w:p w14:paraId="5890126D" w14:textId="77777777" w:rsidR="008A1961" w:rsidRPr="00442838" w:rsidRDefault="008A1961" w:rsidP="008A1961">
            <w:pPr>
              <w:spacing w:line="360" w:lineRule="auto"/>
              <w:rPr>
                <w:sz w:val="24"/>
              </w:rPr>
            </w:pPr>
          </w:p>
        </w:tc>
        <w:tc>
          <w:tcPr>
            <w:tcW w:w="1250" w:type="pct"/>
          </w:tcPr>
          <w:p w14:paraId="2A1FBB63" w14:textId="77777777" w:rsidR="008A1961" w:rsidRPr="00442838" w:rsidRDefault="008A1961" w:rsidP="008A1961">
            <w:pPr>
              <w:spacing w:line="360" w:lineRule="auto"/>
              <w:rPr>
                <w:sz w:val="24"/>
              </w:rPr>
            </w:pPr>
          </w:p>
        </w:tc>
      </w:tr>
      <w:tr w:rsidR="008A1961" w:rsidRPr="00442838" w14:paraId="26E2A833" w14:textId="77777777" w:rsidTr="008A1961">
        <w:tc>
          <w:tcPr>
            <w:tcW w:w="1250" w:type="pct"/>
          </w:tcPr>
          <w:p w14:paraId="125B96F9" w14:textId="77777777" w:rsidR="008A1961" w:rsidRPr="00442838" w:rsidRDefault="008A1961" w:rsidP="008A1961">
            <w:pPr>
              <w:spacing w:line="360" w:lineRule="auto"/>
              <w:rPr>
                <w:sz w:val="24"/>
              </w:rPr>
            </w:pPr>
          </w:p>
        </w:tc>
        <w:tc>
          <w:tcPr>
            <w:tcW w:w="1249" w:type="pct"/>
          </w:tcPr>
          <w:p w14:paraId="5EBB800F" w14:textId="77777777" w:rsidR="008A1961" w:rsidRPr="00442838" w:rsidRDefault="008A1961" w:rsidP="008A1961">
            <w:pPr>
              <w:spacing w:line="360" w:lineRule="auto"/>
              <w:rPr>
                <w:sz w:val="24"/>
              </w:rPr>
            </w:pPr>
          </w:p>
        </w:tc>
        <w:tc>
          <w:tcPr>
            <w:tcW w:w="1251" w:type="pct"/>
          </w:tcPr>
          <w:p w14:paraId="5A2CA2BA" w14:textId="77777777" w:rsidR="008A1961" w:rsidRPr="00442838" w:rsidRDefault="008A1961" w:rsidP="008A1961">
            <w:pPr>
              <w:spacing w:line="360" w:lineRule="auto"/>
              <w:rPr>
                <w:sz w:val="24"/>
              </w:rPr>
            </w:pPr>
          </w:p>
        </w:tc>
        <w:tc>
          <w:tcPr>
            <w:tcW w:w="1250" w:type="pct"/>
          </w:tcPr>
          <w:p w14:paraId="7D6BAD42" w14:textId="77777777" w:rsidR="008A1961" w:rsidRPr="00442838" w:rsidRDefault="008A1961" w:rsidP="008A1961">
            <w:pPr>
              <w:spacing w:line="360" w:lineRule="auto"/>
              <w:rPr>
                <w:sz w:val="24"/>
              </w:rPr>
            </w:pPr>
          </w:p>
        </w:tc>
      </w:tr>
      <w:tr w:rsidR="008A1961" w:rsidRPr="00442838" w14:paraId="7A3E8A27" w14:textId="77777777" w:rsidTr="008A1961">
        <w:tc>
          <w:tcPr>
            <w:tcW w:w="1250" w:type="pct"/>
          </w:tcPr>
          <w:p w14:paraId="605B83AB" w14:textId="77777777" w:rsidR="008A1961" w:rsidRPr="00442838" w:rsidRDefault="008A1961" w:rsidP="008A1961">
            <w:pPr>
              <w:spacing w:line="360" w:lineRule="auto"/>
              <w:rPr>
                <w:sz w:val="24"/>
              </w:rPr>
            </w:pPr>
          </w:p>
        </w:tc>
        <w:tc>
          <w:tcPr>
            <w:tcW w:w="1249" w:type="pct"/>
          </w:tcPr>
          <w:p w14:paraId="31D71A7A" w14:textId="77777777" w:rsidR="008A1961" w:rsidRPr="00442838" w:rsidRDefault="008A1961" w:rsidP="008A1961">
            <w:pPr>
              <w:spacing w:line="360" w:lineRule="auto"/>
              <w:rPr>
                <w:sz w:val="24"/>
              </w:rPr>
            </w:pPr>
          </w:p>
        </w:tc>
        <w:tc>
          <w:tcPr>
            <w:tcW w:w="1251" w:type="pct"/>
          </w:tcPr>
          <w:p w14:paraId="241F8E9E" w14:textId="77777777" w:rsidR="008A1961" w:rsidRPr="00442838" w:rsidRDefault="008A1961" w:rsidP="008A1961">
            <w:pPr>
              <w:spacing w:line="360" w:lineRule="auto"/>
              <w:rPr>
                <w:sz w:val="24"/>
              </w:rPr>
            </w:pPr>
          </w:p>
        </w:tc>
        <w:tc>
          <w:tcPr>
            <w:tcW w:w="1250" w:type="pct"/>
          </w:tcPr>
          <w:p w14:paraId="69AF0422" w14:textId="77777777" w:rsidR="008A1961" w:rsidRPr="00442838" w:rsidRDefault="008A1961" w:rsidP="008A1961">
            <w:pPr>
              <w:spacing w:line="360" w:lineRule="auto"/>
              <w:rPr>
                <w:sz w:val="24"/>
              </w:rPr>
            </w:pPr>
          </w:p>
        </w:tc>
      </w:tr>
      <w:tr w:rsidR="008A1961" w:rsidRPr="00442838" w14:paraId="08D09FDE" w14:textId="77777777" w:rsidTr="008A1961">
        <w:tc>
          <w:tcPr>
            <w:tcW w:w="1250" w:type="pct"/>
          </w:tcPr>
          <w:p w14:paraId="4C46F965" w14:textId="77777777" w:rsidR="008A1961" w:rsidRPr="00442838" w:rsidRDefault="008A1961" w:rsidP="008A1961">
            <w:pPr>
              <w:spacing w:line="360" w:lineRule="auto"/>
              <w:rPr>
                <w:sz w:val="24"/>
              </w:rPr>
            </w:pPr>
          </w:p>
        </w:tc>
        <w:tc>
          <w:tcPr>
            <w:tcW w:w="1249" w:type="pct"/>
          </w:tcPr>
          <w:p w14:paraId="59DA8203" w14:textId="77777777" w:rsidR="008A1961" w:rsidRPr="00442838" w:rsidRDefault="008A1961" w:rsidP="008A1961">
            <w:pPr>
              <w:spacing w:line="360" w:lineRule="auto"/>
              <w:rPr>
                <w:sz w:val="24"/>
              </w:rPr>
            </w:pPr>
          </w:p>
        </w:tc>
        <w:tc>
          <w:tcPr>
            <w:tcW w:w="1251" w:type="pct"/>
          </w:tcPr>
          <w:p w14:paraId="2EBAA3A1" w14:textId="77777777" w:rsidR="008A1961" w:rsidRPr="00442838" w:rsidRDefault="008A1961" w:rsidP="008A1961">
            <w:pPr>
              <w:spacing w:line="360" w:lineRule="auto"/>
              <w:rPr>
                <w:sz w:val="24"/>
              </w:rPr>
            </w:pPr>
          </w:p>
        </w:tc>
        <w:tc>
          <w:tcPr>
            <w:tcW w:w="1250" w:type="pct"/>
          </w:tcPr>
          <w:p w14:paraId="4924189A" w14:textId="77777777" w:rsidR="008A1961" w:rsidRPr="00442838" w:rsidRDefault="008A1961" w:rsidP="008A1961">
            <w:pPr>
              <w:spacing w:line="360" w:lineRule="auto"/>
              <w:rPr>
                <w:sz w:val="24"/>
              </w:rPr>
            </w:pPr>
          </w:p>
        </w:tc>
      </w:tr>
      <w:tr w:rsidR="008A1961" w:rsidRPr="00442838" w14:paraId="2054667B" w14:textId="77777777" w:rsidTr="008A1961">
        <w:tc>
          <w:tcPr>
            <w:tcW w:w="1250" w:type="pct"/>
          </w:tcPr>
          <w:p w14:paraId="4691CBE8" w14:textId="77777777" w:rsidR="008A1961" w:rsidRPr="00442838" w:rsidRDefault="008A1961" w:rsidP="008A1961">
            <w:pPr>
              <w:spacing w:line="360" w:lineRule="auto"/>
              <w:rPr>
                <w:sz w:val="24"/>
              </w:rPr>
            </w:pPr>
          </w:p>
        </w:tc>
        <w:tc>
          <w:tcPr>
            <w:tcW w:w="1249" w:type="pct"/>
          </w:tcPr>
          <w:p w14:paraId="62486F53" w14:textId="77777777" w:rsidR="008A1961" w:rsidRPr="00442838" w:rsidRDefault="008A1961" w:rsidP="008A1961">
            <w:pPr>
              <w:spacing w:line="360" w:lineRule="auto"/>
              <w:rPr>
                <w:sz w:val="24"/>
              </w:rPr>
            </w:pPr>
          </w:p>
        </w:tc>
        <w:tc>
          <w:tcPr>
            <w:tcW w:w="1251" w:type="pct"/>
          </w:tcPr>
          <w:p w14:paraId="0FE3C083" w14:textId="77777777" w:rsidR="008A1961" w:rsidRPr="00442838" w:rsidRDefault="008A1961" w:rsidP="008A1961">
            <w:pPr>
              <w:spacing w:line="360" w:lineRule="auto"/>
              <w:rPr>
                <w:sz w:val="24"/>
              </w:rPr>
            </w:pPr>
          </w:p>
        </w:tc>
        <w:tc>
          <w:tcPr>
            <w:tcW w:w="1250" w:type="pct"/>
          </w:tcPr>
          <w:p w14:paraId="2F5D10A5" w14:textId="77777777" w:rsidR="008A1961" w:rsidRPr="00442838" w:rsidRDefault="008A1961" w:rsidP="008A1961">
            <w:pPr>
              <w:spacing w:line="360" w:lineRule="auto"/>
              <w:rPr>
                <w:sz w:val="24"/>
              </w:rPr>
            </w:pPr>
          </w:p>
        </w:tc>
      </w:tr>
      <w:tr w:rsidR="008A1961" w:rsidRPr="00442838" w14:paraId="0D149DDF" w14:textId="77777777" w:rsidTr="008A1961">
        <w:tc>
          <w:tcPr>
            <w:tcW w:w="1250" w:type="pct"/>
          </w:tcPr>
          <w:p w14:paraId="60EC3CAC" w14:textId="77777777" w:rsidR="008A1961" w:rsidRPr="00442838" w:rsidRDefault="008A1961" w:rsidP="008A1961">
            <w:pPr>
              <w:spacing w:line="360" w:lineRule="auto"/>
              <w:rPr>
                <w:sz w:val="24"/>
              </w:rPr>
            </w:pPr>
          </w:p>
        </w:tc>
        <w:tc>
          <w:tcPr>
            <w:tcW w:w="1249" w:type="pct"/>
          </w:tcPr>
          <w:p w14:paraId="61E070F8" w14:textId="77777777" w:rsidR="008A1961" w:rsidRPr="00442838" w:rsidRDefault="008A1961" w:rsidP="008A1961">
            <w:pPr>
              <w:spacing w:line="360" w:lineRule="auto"/>
              <w:rPr>
                <w:sz w:val="24"/>
              </w:rPr>
            </w:pPr>
          </w:p>
        </w:tc>
        <w:tc>
          <w:tcPr>
            <w:tcW w:w="1251" w:type="pct"/>
          </w:tcPr>
          <w:p w14:paraId="7A5AB5CE" w14:textId="77777777" w:rsidR="008A1961" w:rsidRPr="00442838" w:rsidRDefault="008A1961" w:rsidP="008A1961">
            <w:pPr>
              <w:spacing w:line="360" w:lineRule="auto"/>
              <w:rPr>
                <w:sz w:val="24"/>
              </w:rPr>
            </w:pPr>
          </w:p>
        </w:tc>
        <w:tc>
          <w:tcPr>
            <w:tcW w:w="1250" w:type="pct"/>
          </w:tcPr>
          <w:p w14:paraId="04FD8644" w14:textId="77777777" w:rsidR="008A1961" w:rsidRPr="00442838" w:rsidRDefault="008A1961" w:rsidP="008A1961">
            <w:pPr>
              <w:spacing w:line="360" w:lineRule="auto"/>
              <w:rPr>
                <w:sz w:val="24"/>
              </w:rPr>
            </w:pPr>
          </w:p>
        </w:tc>
      </w:tr>
      <w:tr w:rsidR="008A1961" w:rsidRPr="00442838" w14:paraId="2A9F20C2" w14:textId="77777777" w:rsidTr="008A1961">
        <w:tc>
          <w:tcPr>
            <w:tcW w:w="1250" w:type="pct"/>
          </w:tcPr>
          <w:p w14:paraId="6AF92C35" w14:textId="77777777" w:rsidR="008A1961" w:rsidRPr="00442838" w:rsidRDefault="008A1961" w:rsidP="008A1961">
            <w:pPr>
              <w:spacing w:line="360" w:lineRule="auto"/>
              <w:rPr>
                <w:sz w:val="24"/>
              </w:rPr>
            </w:pPr>
          </w:p>
        </w:tc>
        <w:tc>
          <w:tcPr>
            <w:tcW w:w="1249" w:type="pct"/>
          </w:tcPr>
          <w:p w14:paraId="7421CFEE" w14:textId="77777777" w:rsidR="008A1961" w:rsidRPr="00442838" w:rsidRDefault="008A1961" w:rsidP="008A1961">
            <w:pPr>
              <w:spacing w:line="360" w:lineRule="auto"/>
              <w:rPr>
                <w:sz w:val="24"/>
              </w:rPr>
            </w:pPr>
          </w:p>
        </w:tc>
        <w:tc>
          <w:tcPr>
            <w:tcW w:w="1251" w:type="pct"/>
          </w:tcPr>
          <w:p w14:paraId="5032E634" w14:textId="77777777" w:rsidR="008A1961" w:rsidRPr="00442838" w:rsidRDefault="008A1961" w:rsidP="008A1961">
            <w:pPr>
              <w:spacing w:line="360" w:lineRule="auto"/>
              <w:rPr>
                <w:sz w:val="24"/>
              </w:rPr>
            </w:pPr>
          </w:p>
        </w:tc>
        <w:tc>
          <w:tcPr>
            <w:tcW w:w="1250" w:type="pct"/>
          </w:tcPr>
          <w:p w14:paraId="4BB645C3" w14:textId="77777777" w:rsidR="008A1961" w:rsidRPr="00442838" w:rsidRDefault="008A1961" w:rsidP="008A1961">
            <w:pPr>
              <w:spacing w:line="360" w:lineRule="auto"/>
              <w:rPr>
                <w:sz w:val="24"/>
              </w:rPr>
            </w:pPr>
          </w:p>
        </w:tc>
      </w:tr>
      <w:tr w:rsidR="008A1961" w:rsidRPr="00442838" w14:paraId="1793AABF" w14:textId="77777777" w:rsidTr="008A1961">
        <w:tc>
          <w:tcPr>
            <w:tcW w:w="1250" w:type="pct"/>
          </w:tcPr>
          <w:p w14:paraId="35B880ED" w14:textId="77777777" w:rsidR="008A1961" w:rsidRPr="00442838" w:rsidRDefault="008A1961" w:rsidP="008A1961">
            <w:pPr>
              <w:spacing w:line="360" w:lineRule="auto"/>
              <w:rPr>
                <w:sz w:val="24"/>
              </w:rPr>
            </w:pPr>
          </w:p>
        </w:tc>
        <w:tc>
          <w:tcPr>
            <w:tcW w:w="1249" w:type="pct"/>
          </w:tcPr>
          <w:p w14:paraId="0236E4C2" w14:textId="77777777" w:rsidR="008A1961" w:rsidRPr="00442838" w:rsidRDefault="008A1961" w:rsidP="008A1961">
            <w:pPr>
              <w:spacing w:line="360" w:lineRule="auto"/>
              <w:rPr>
                <w:sz w:val="24"/>
              </w:rPr>
            </w:pPr>
          </w:p>
        </w:tc>
        <w:tc>
          <w:tcPr>
            <w:tcW w:w="1251" w:type="pct"/>
          </w:tcPr>
          <w:p w14:paraId="0EF2A618" w14:textId="77777777" w:rsidR="008A1961" w:rsidRPr="00442838" w:rsidRDefault="008A1961" w:rsidP="008A1961">
            <w:pPr>
              <w:spacing w:line="360" w:lineRule="auto"/>
              <w:rPr>
                <w:sz w:val="24"/>
              </w:rPr>
            </w:pPr>
          </w:p>
        </w:tc>
        <w:tc>
          <w:tcPr>
            <w:tcW w:w="1250" w:type="pct"/>
          </w:tcPr>
          <w:p w14:paraId="0DDAA25E" w14:textId="77777777" w:rsidR="008A1961" w:rsidRPr="00442838" w:rsidRDefault="008A1961" w:rsidP="008A1961">
            <w:pPr>
              <w:spacing w:line="360" w:lineRule="auto"/>
              <w:rPr>
                <w:sz w:val="24"/>
              </w:rPr>
            </w:pPr>
          </w:p>
        </w:tc>
      </w:tr>
      <w:tr w:rsidR="008A1961" w:rsidRPr="00442838" w14:paraId="51E9A41D" w14:textId="77777777" w:rsidTr="008A1961">
        <w:tc>
          <w:tcPr>
            <w:tcW w:w="1250" w:type="pct"/>
          </w:tcPr>
          <w:p w14:paraId="170A1684" w14:textId="77777777" w:rsidR="008A1961" w:rsidRPr="00442838" w:rsidRDefault="008A1961" w:rsidP="008A1961">
            <w:pPr>
              <w:spacing w:line="360" w:lineRule="auto"/>
              <w:rPr>
                <w:sz w:val="24"/>
              </w:rPr>
            </w:pPr>
          </w:p>
        </w:tc>
        <w:tc>
          <w:tcPr>
            <w:tcW w:w="1249" w:type="pct"/>
          </w:tcPr>
          <w:p w14:paraId="790E711C" w14:textId="77777777" w:rsidR="008A1961" w:rsidRPr="00442838" w:rsidRDefault="008A1961" w:rsidP="008A1961">
            <w:pPr>
              <w:spacing w:line="360" w:lineRule="auto"/>
              <w:rPr>
                <w:sz w:val="24"/>
              </w:rPr>
            </w:pPr>
          </w:p>
        </w:tc>
        <w:tc>
          <w:tcPr>
            <w:tcW w:w="1251" w:type="pct"/>
          </w:tcPr>
          <w:p w14:paraId="3A1630FD" w14:textId="77777777" w:rsidR="008A1961" w:rsidRPr="00442838" w:rsidRDefault="008A1961" w:rsidP="008A1961">
            <w:pPr>
              <w:spacing w:line="360" w:lineRule="auto"/>
              <w:rPr>
                <w:sz w:val="24"/>
              </w:rPr>
            </w:pPr>
          </w:p>
        </w:tc>
        <w:tc>
          <w:tcPr>
            <w:tcW w:w="1250" w:type="pct"/>
          </w:tcPr>
          <w:p w14:paraId="00623075" w14:textId="77777777" w:rsidR="008A1961" w:rsidRPr="00442838" w:rsidRDefault="008A1961" w:rsidP="008A1961">
            <w:pPr>
              <w:spacing w:line="360" w:lineRule="auto"/>
              <w:rPr>
                <w:sz w:val="24"/>
              </w:rPr>
            </w:pPr>
          </w:p>
        </w:tc>
      </w:tr>
      <w:tr w:rsidR="008A1961" w:rsidRPr="00442838" w14:paraId="33E13622" w14:textId="77777777" w:rsidTr="008A1961">
        <w:tc>
          <w:tcPr>
            <w:tcW w:w="1250" w:type="pct"/>
          </w:tcPr>
          <w:p w14:paraId="0B49BB71" w14:textId="77777777" w:rsidR="008A1961" w:rsidRPr="00442838" w:rsidRDefault="008A1961" w:rsidP="008A1961">
            <w:pPr>
              <w:spacing w:line="360" w:lineRule="auto"/>
              <w:rPr>
                <w:sz w:val="24"/>
              </w:rPr>
            </w:pPr>
          </w:p>
        </w:tc>
        <w:tc>
          <w:tcPr>
            <w:tcW w:w="1249" w:type="pct"/>
          </w:tcPr>
          <w:p w14:paraId="26A883D1" w14:textId="77777777" w:rsidR="008A1961" w:rsidRPr="00442838" w:rsidRDefault="008A1961" w:rsidP="008A1961">
            <w:pPr>
              <w:spacing w:line="360" w:lineRule="auto"/>
              <w:rPr>
                <w:sz w:val="24"/>
              </w:rPr>
            </w:pPr>
          </w:p>
        </w:tc>
        <w:tc>
          <w:tcPr>
            <w:tcW w:w="1251" w:type="pct"/>
          </w:tcPr>
          <w:p w14:paraId="29D5B162" w14:textId="77777777" w:rsidR="008A1961" w:rsidRPr="00442838" w:rsidRDefault="008A1961" w:rsidP="008A1961">
            <w:pPr>
              <w:spacing w:line="360" w:lineRule="auto"/>
              <w:rPr>
                <w:sz w:val="24"/>
              </w:rPr>
            </w:pPr>
          </w:p>
        </w:tc>
        <w:tc>
          <w:tcPr>
            <w:tcW w:w="1250" w:type="pct"/>
          </w:tcPr>
          <w:p w14:paraId="0602C8E2" w14:textId="77777777" w:rsidR="008A1961" w:rsidRPr="00442838" w:rsidRDefault="008A1961" w:rsidP="008A1961">
            <w:pPr>
              <w:spacing w:line="360" w:lineRule="auto"/>
              <w:rPr>
                <w:sz w:val="24"/>
              </w:rPr>
            </w:pPr>
          </w:p>
        </w:tc>
      </w:tr>
      <w:tr w:rsidR="008A1961" w:rsidRPr="00442838" w14:paraId="7F5EED52" w14:textId="77777777" w:rsidTr="008A1961">
        <w:tc>
          <w:tcPr>
            <w:tcW w:w="1250" w:type="pct"/>
          </w:tcPr>
          <w:p w14:paraId="61E67A62" w14:textId="77777777" w:rsidR="008A1961" w:rsidRPr="00442838" w:rsidRDefault="008A1961" w:rsidP="008A1961">
            <w:pPr>
              <w:spacing w:line="360" w:lineRule="auto"/>
              <w:rPr>
                <w:sz w:val="24"/>
              </w:rPr>
            </w:pPr>
          </w:p>
        </w:tc>
        <w:tc>
          <w:tcPr>
            <w:tcW w:w="1249" w:type="pct"/>
          </w:tcPr>
          <w:p w14:paraId="61F1FF1B" w14:textId="77777777" w:rsidR="008A1961" w:rsidRPr="00442838" w:rsidRDefault="008A1961" w:rsidP="008A1961">
            <w:pPr>
              <w:spacing w:line="360" w:lineRule="auto"/>
              <w:rPr>
                <w:sz w:val="24"/>
              </w:rPr>
            </w:pPr>
          </w:p>
        </w:tc>
        <w:tc>
          <w:tcPr>
            <w:tcW w:w="1251" w:type="pct"/>
          </w:tcPr>
          <w:p w14:paraId="1BD4922B" w14:textId="77777777" w:rsidR="008A1961" w:rsidRPr="00442838" w:rsidRDefault="008A1961" w:rsidP="008A1961">
            <w:pPr>
              <w:spacing w:line="360" w:lineRule="auto"/>
              <w:rPr>
                <w:sz w:val="24"/>
              </w:rPr>
            </w:pPr>
          </w:p>
        </w:tc>
        <w:tc>
          <w:tcPr>
            <w:tcW w:w="1250" w:type="pct"/>
          </w:tcPr>
          <w:p w14:paraId="44F8298D" w14:textId="77777777" w:rsidR="008A1961" w:rsidRPr="00442838" w:rsidRDefault="008A1961" w:rsidP="008A1961">
            <w:pPr>
              <w:spacing w:line="360" w:lineRule="auto"/>
              <w:rPr>
                <w:sz w:val="24"/>
              </w:rPr>
            </w:pPr>
          </w:p>
        </w:tc>
      </w:tr>
      <w:tr w:rsidR="008A1961" w:rsidRPr="00442838" w14:paraId="4FE4205A" w14:textId="77777777" w:rsidTr="008A1961">
        <w:tc>
          <w:tcPr>
            <w:tcW w:w="1250" w:type="pct"/>
          </w:tcPr>
          <w:p w14:paraId="77C36097" w14:textId="77777777" w:rsidR="008A1961" w:rsidRPr="00442838" w:rsidRDefault="008A1961" w:rsidP="008A1961">
            <w:pPr>
              <w:spacing w:line="360" w:lineRule="auto"/>
              <w:rPr>
                <w:sz w:val="24"/>
              </w:rPr>
            </w:pPr>
          </w:p>
        </w:tc>
        <w:tc>
          <w:tcPr>
            <w:tcW w:w="1249" w:type="pct"/>
          </w:tcPr>
          <w:p w14:paraId="1D5D8029" w14:textId="77777777" w:rsidR="008A1961" w:rsidRPr="00442838" w:rsidRDefault="008A1961" w:rsidP="008A1961">
            <w:pPr>
              <w:spacing w:line="360" w:lineRule="auto"/>
              <w:rPr>
                <w:sz w:val="24"/>
              </w:rPr>
            </w:pPr>
          </w:p>
        </w:tc>
        <w:tc>
          <w:tcPr>
            <w:tcW w:w="1251" w:type="pct"/>
          </w:tcPr>
          <w:p w14:paraId="270A6FC0" w14:textId="77777777" w:rsidR="008A1961" w:rsidRPr="00442838" w:rsidRDefault="008A1961" w:rsidP="008A1961">
            <w:pPr>
              <w:spacing w:line="360" w:lineRule="auto"/>
              <w:rPr>
                <w:sz w:val="24"/>
              </w:rPr>
            </w:pPr>
          </w:p>
        </w:tc>
        <w:tc>
          <w:tcPr>
            <w:tcW w:w="1250" w:type="pct"/>
          </w:tcPr>
          <w:p w14:paraId="566DDDD5" w14:textId="77777777" w:rsidR="008A1961" w:rsidRPr="00442838" w:rsidRDefault="008A1961" w:rsidP="008A1961">
            <w:pPr>
              <w:spacing w:line="360" w:lineRule="auto"/>
              <w:rPr>
                <w:sz w:val="24"/>
              </w:rPr>
            </w:pPr>
          </w:p>
        </w:tc>
      </w:tr>
      <w:tr w:rsidR="008A1961" w:rsidRPr="00442838" w14:paraId="0EEFE81A" w14:textId="77777777" w:rsidTr="008A1961">
        <w:tc>
          <w:tcPr>
            <w:tcW w:w="1250" w:type="pct"/>
          </w:tcPr>
          <w:p w14:paraId="7DB9ECB7" w14:textId="77777777" w:rsidR="008A1961" w:rsidRPr="00442838" w:rsidRDefault="008A1961" w:rsidP="008A1961">
            <w:pPr>
              <w:spacing w:line="360" w:lineRule="auto"/>
              <w:rPr>
                <w:sz w:val="24"/>
              </w:rPr>
            </w:pPr>
          </w:p>
        </w:tc>
        <w:tc>
          <w:tcPr>
            <w:tcW w:w="1249" w:type="pct"/>
          </w:tcPr>
          <w:p w14:paraId="60BB2862" w14:textId="77777777" w:rsidR="008A1961" w:rsidRPr="00442838" w:rsidRDefault="008A1961" w:rsidP="008A1961">
            <w:pPr>
              <w:spacing w:line="360" w:lineRule="auto"/>
              <w:rPr>
                <w:sz w:val="24"/>
              </w:rPr>
            </w:pPr>
          </w:p>
        </w:tc>
        <w:tc>
          <w:tcPr>
            <w:tcW w:w="1251" w:type="pct"/>
          </w:tcPr>
          <w:p w14:paraId="070913D8" w14:textId="77777777" w:rsidR="008A1961" w:rsidRPr="00442838" w:rsidRDefault="008A1961" w:rsidP="008A1961">
            <w:pPr>
              <w:spacing w:line="360" w:lineRule="auto"/>
              <w:rPr>
                <w:sz w:val="24"/>
              </w:rPr>
            </w:pPr>
          </w:p>
        </w:tc>
        <w:tc>
          <w:tcPr>
            <w:tcW w:w="1250" w:type="pct"/>
          </w:tcPr>
          <w:p w14:paraId="024AE997" w14:textId="77777777" w:rsidR="008A1961" w:rsidRPr="00442838" w:rsidRDefault="008A1961" w:rsidP="008A1961">
            <w:pPr>
              <w:spacing w:line="360" w:lineRule="auto"/>
              <w:rPr>
                <w:sz w:val="24"/>
              </w:rPr>
            </w:pPr>
          </w:p>
        </w:tc>
      </w:tr>
      <w:tr w:rsidR="008A1961" w:rsidRPr="00442838" w14:paraId="620A4676" w14:textId="77777777" w:rsidTr="008A1961">
        <w:tc>
          <w:tcPr>
            <w:tcW w:w="1250" w:type="pct"/>
          </w:tcPr>
          <w:p w14:paraId="24A7E14D" w14:textId="77777777" w:rsidR="008A1961" w:rsidRPr="00442838" w:rsidRDefault="008A1961" w:rsidP="008A1961">
            <w:pPr>
              <w:spacing w:line="360" w:lineRule="auto"/>
              <w:rPr>
                <w:sz w:val="24"/>
              </w:rPr>
            </w:pPr>
          </w:p>
        </w:tc>
        <w:tc>
          <w:tcPr>
            <w:tcW w:w="1249" w:type="pct"/>
          </w:tcPr>
          <w:p w14:paraId="577B05C3" w14:textId="77777777" w:rsidR="008A1961" w:rsidRPr="00442838" w:rsidRDefault="008A1961" w:rsidP="008A1961">
            <w:pPr>
              <w:spacing w:line="360" w:lineRule="auto"/>
              <w:rPr>
                <w:sz w:val="24"/>
              </w:rPr>
            </w:pPr>
          </w:p>
        </w:tc>
        <w:tc>
          <w:tcPr>
            <w:tcW w:w="1251" w:type="pct"/>
          </w:tcPr>
          <w:p w14:paraId="2598EBEC" w14:textId="77777777" w:rsidR="008A1961" w:rsidRPr="00442838" w:rsidRDefault="008A1961" w:rsidP="008A1961">
            <w:pPr>
              <w:spacing w:line="360" w:lineRule="auto"/>
              <w:rPr>
                <w:sz w:val="24"/>
              </w:rPr>
            </w:pPr>
          </w:p>
        </w:tc>
        <w:tc>
          <w:tcPr>
            <w:tcW w:w="1250" w:type="pct"/>
          </w:tcPr>
          <w:p w14:paraId="769F8DA7" w14:textId="77777777" w:rsidR="008A1961" w:rsidRPr="00442838" w:rsidRDefault="008A1961" w:rsidP="008A1961">
            <w:pPr>
              <w:spacing w:line="360" w:lineRule="auto"/>
              <w:rPr>
                <w:sz w:val="24"/>
              </w:rPr>
            </w:pPr>
          </w:p>
        </w:tc>
      </w:tr>
      <w:tr w:rsidR="008A1961" w:rsidRPr="00442838" w14:paraId="1A1AB198" w14:textId="77777777" w:rsidTr="008A1961">
        <w:tc>
          <w:tcPr>
            <w:tcW w:w="1250" w:type="pct"/>
          </w:tcPr>
          <w:p w14:paraId="3F3E1461" w14:textId="77777777" w:rsidR="008A1961" w:rsidRPr="00442838" w:rsidRDefault="008A1961" w:rsidP="008A1961">
            <w:pPr>
              <w:spacing w:line="360" w:lineRule="auto"/>
              <w:rPr>
                <w:sz w:val="24"/>
              </w:rPr>
            </w:pPr>
          </w:p>
        </w:tc>
        <w:tc>
          <w:tcPr>
            <w:tcW w:w="1249" w:type="pct"/>
          </w:tcPr>
          <w:p w14:paraId="4BA09C36" w14:textId="77777777" w:rsidR="008A1961" w:rsidRPr="00442838" w:rsidRDefault="008A1961" w:rsidP="008A1961">
            <w:pPr>
              <w:spacing w:line="360" w:lineRule="auto"/>
              <w:rPr>
                <w:sz w:val="24"/>
              </w:rPr>
            </w:pPr>
          </w:p>
        </w:tc>
        <w:tc>
          <w:tcPr>
            <w:tcW w:w="1251" w:type="pct"/>
          </w:tcPr>
          <w:p w14:paraId="6B95AEB0" w14:textId="77777777" w:rsidR="008A1961" w:rsidRPr="00442838" w:rsidRDefault="008A1961" w:rsidP="008A1961">
            <w:pPr>
              <w:spacing w:line="360" w:lineRule="auto"/>
              <w:rPr>
                <w:sz w:val="24"/>
              </w:rPr>
            </w:pPr>
          </w:p>
        </w:tc>
        <w:tc>
          <w:tcPr>
            <w:tcW w:w="1250" w:type="pct"/>
          </w:tcPr>
          <w:p w14:paraId="685B856E" w14:textId="77777777" w:rsidR="008A1961" w:rsidRPr="00442838" w:rsidRDefault="008A1961" w:rsidP="008A1961">
            <w:pPr>
              <w:spacing w:line="360" w:lineRule="auto"/>
              <w:rPr>
                <w:sz w:val="24"/>
              </w:rPr>
            </w:pPr>
          </w:p>
        </w:tc>
      </w:tr>
      <w:tr w:rsidR="008A1961" w:rsidRPr="00442838" w14:paraId="40628F51" w14:textId="77777777" w:rsidTr="008A1961">
        <w:tc>
          <w:tcPr>
            <w:tcW w:w="1250" w:type="pct"/>
          </w:tcPr>
          <w:p w14:paraId="0D1BC586" w14:textId="77777777" w:rsidR="008A1961" w:rsidRPr="00442838" w:rsidRDefault="008A1961" w:rsidP="008A1961">
            <w:pPr>
              <w:spacing w:line="360" w:lineRule="auto"/>
              <w:rPr>
                <w:sz w:val="24"/>
              </w:rPr>
            </w:pPr>
          </w:p>
        </w:tc>
        <w:tc>
          <w:tcPr>
            <w:tcW w:w="1249" w:type="pct"/>
          </w:tcPr>
          <w:p w14:paraId="7D756D15" w14:textId="77777777" w:rsidR="008A1961" w:rsidRPr="00442838" w:rsidRDefault="008A1961" w:rsidP="008A1961">
            <w:pPr>
              <w:spacing w:line="360" w:lineRule="auto"/>
              <w:rPr>
                <w:sz w:val="24"/>
              </w:rPr>
            </w:pPr>
          </w:p>
        </w:tc>
        <w:tc>
          <w:tcPr>
            <w:tcW w:w="1251" w:type="pct"/>
          </w:tcPr>
          <w:p w14:paraId="1CE6C2CE" w14:textId="77777777" w:rsidR="008A1961" w:rsidRPr="00442838" w:rsidRDefault="008A1961" w:rsidP="008A1961">
            <w:pPr>
              <w:spacing w:line="360" w:lineRule="auto"/>
              <w:rPr>
                <w:sz w:val="24"/>
              </w:rPr>
            </w:pPr>
          </w:p>
        </w:tc>
        <w:tc>
          <w:tcPr>
            <w:tcW w:w="1250" w:type="pct"/>
          </w:tcPr>
          <w:p w14:paraId="5BCC1C32" w14:textId="77777777" w:rsidR="008A1961" w:rsidRPr="00442838" w:rsidRDefault="008A1961" w:rsidP="008A1961">
            <w:pPr>
              <w:spacing w:line="360" w:lineRule="auto"/>
              <w:rPr>
                <w:sz w:val="24"/>
              </w:rPr>
            </w:pPr>
          </w:p>
        </w:tc>
      </w:tr>
      <w:tr w:rsidR="008A1961" w:rsidRPr="00442838" w14:paraId="7F805CCD" w14:textId="77777777" w:rsidTr="008A1961">
        <w:tc>
          <w:tcPr>
            <w:tcW w:w="1250" w:type="pct"/>
          </w:tcPr>
          <w:p w14:paraId="2020F882" w14:textId="77777777" w:rsidR="008A1961" w:rsidRPr="00442838" w:rsidRDefault="008A1961" w:rsidP="008A1961">
            <w:pPr>
              <w:spacing w:line="360" w:lineRule="auto"/>
              <w:rPr>
                <w:sz w:val="24"/>
              </w:rPr>
            </w:pPr>
          </w:p>
        </w:tc>
        <w:tc>
          <w:tcPr>
            <w:tcW w:w="1249" w:type="pct"/>
          </w:tcPr>
          <w:p w14:paraId="2BEA6427" w14:textId="77777777" w:rsidR="008A1961" w:rsidRPr="00442838" w:rsidRDefault="008A1961" w:rsidP="008A1961">
            <w:pPr>
              <w:spacing w:line="360" w:lineRule="auto"/>
              <w:rPr>
                <w:sz w:val="24"/>
              </w:rPr>
            </w:pPr>
          </w:p>
        </w:tc>
        <w:tc>
          <w:tcPr>
            <w:tcW w:w="1251" w:type="pct"/>
          </w:tcPr>
          <w:p w14:paraId="5A10E63C" w14:textId="77777777" w:rsidR="008A1961" w:rsidRPr="00442838" w:rsidRDefault="008A1961" w:rsidP="008A1961">
            <w:pPr>
              <w:spacing w:line="360" w:lineRule="auto"/>
              <w:rPr>
                <w:sz w:val="24"/>
              </w:rPr>
            </w:pPr>
          </w:p>
        </w:tc>
        <w:tc>
          <w:tcPr>
            <w:tcW w:w="1250" w:type="pct"/>
          </w:tcPr>
          <w:p w14:paraId="555D833B" w14:textId="77777777" w:rsidR="008A1961" w:rsidRPr="00442838" w:rsidRDefault="008A1961" w:rsidP="008A1961">
            <w:pPr>
              <w:spacing w:line="360" w:lineRule="auto"/>
              <w:rPr>
                <w:sz w:val="24"/>
              </w:rPr>
            </w:pPr>
          </w:p>
        </w:tc>
      </w:tr>
      <w:tr w:rsidR="008A1961" w:rsidRPr="00442838" w14:paraId="6D832C02" w14:textId="77777777" w:rsidTr="008A1961">
        <w:tc>
          <w:tcPr>
            <w:tcW w:w="1250" w:type="pct"/>
          </w:tcPr>
          <w:p w14:paraId="7A7513AA" w14:textId="77777777" w:rsidR="008A1961" w:rsidRPr="00442838" w:rsidRDefault="008A1961" w:rsidP="008A1961">
            <w:pPr>
              <w:spacing w:line="360" w:lineRule="auto"/>
              <w:rPr>
                <w:sz w:val="24"/>
              </w:rPr>
            </w:pPr>
          </w:p>
        </w:tc>
        <w:tc>
          <w:tcPr>
            <w:tcW w:w="1249" w:type="pct"/>
          </w:tcPr>
          <w:p w14:paraId="78804FE0" w14:textId="77777777" w:rsidR="008A1961" w:rsidRPr="00442838" w:rsidRDefault="008A1961" w:rsidP="008A1961">
            <w:pPr>
              <w:spacing w:line="360" w:lineRule="auto"/>
              <w:rPr>
                <w:sz w:val="24"/>
              </w:rPr>
            </w:pPr>
          </w:p>
        </w:tc>
        <w:tc>
          <w:tcPr>
            <w:tcW w:w="1251" w:type="pct"/>
          </w:tcPr>
          <w:p w14:paraId="6D852C99" w14:textId="77777777" w:rsidR="008A1961" w:rsidRPr="00442838" w:rsidRDefault="008A1961" w:rsidP="008A1961">
            <w:pPr>
              <w:spacing w:line="360" w:lineRule="auto"/>
              <w:rPr>
                <w:sz w:val="24"/>
              </w:rPr>
            </w:pPr>
          </w:p>
        </w:tc>
        <w:tc>
          <w:tcPr>
            <w:tcW w:w="1250" w:type="pct"/>
          </w:tcPr>
          <w:p w14:paraId="290CDCE6" w14:textId="77777777" w:rsidR="008A1961" w:rsidRPr="00442838" w:rsidRDefault="008A1961" w:rsidP="008A1961">
            <w:pPr>
              <w:spacing w:line="360" w:lineRule="auto"/>
              <w:rPr>
                <w:sz w:val="24"/>
              </w:rPr>
            </w:pPr>
          </w:p>
        </w:tc>
      </w:tr>
      <w:tr w:rsidR="008A1961" w:rsidRPr="00442838" w14:paraId="6A83F59E" w14:textId="77777777" w:rsidTr="008A1961">
        <w:tc>
          <w:tcPr>
            <w:tcW w:w="1250" w:type="pct"/>
          </w:tcPr>
          <w:p w14:paraId="5C3C3B5E" w14:textId="77777777" w:rsidR="008A1961" w:rsidRPr="00442838" w:rsidRDefault="008A1961" w:rsidP="008A1961">
            <w:pPr>
              <w:spacing w:line="360" w:lineRule="auto"/>
              <w:rPr>
                <w:sz w:val="24"/>
              </w:rPr>
            </w:pPr>
          </w:p>
        </w:tc>
        <w:tc>
          <w:tcPr>
            <w:tcW w:w="1249" w:type="pct"/>
          </w:tcPr>
          <w:p w14:paraId="0DBE5BB2" w14:textId="77777777" w:rsidR="008A1961" w:rsidRPr="00442838" w:rsidRDefault="008A1961" w:rsidP="008A1961">
            <w:pPr>
              <w:spacing w:line="360" w:lineRule="auto"/>
              <w:rPr>
                <w:sz w:val="24"/>
              </w:rPr>
            </w:pPr>
          </w:p>
        </w:tc>
        <w:tc>
          <w:tcPr>
            <w:tcW w:w="1251" w:type="pct"/>
          </w:tcPr>
          <w:p w14:paraId="5AD06745" w14:textId="77777777" w:rsidR="008A1961" w:rsidRPr="00442838" w:rsidRDefault="008A1961" w:rsidP="008A1961">
            <w:pPr>
              <w:spacing w:line="360" w:lineRule="auto"/>
              <w:rPr>
                <w:sz w:val="24"/>
              </w:rPr>
            </w:pPr>
          </w:p>
        </w:tc>
        <w:tc>
          <w:tcPr>
            <w:tcW w:w="1250" w:type="pct"/>
          </w:tcPr>
          <w:p w14:paraId="0816B755" w14:textId="77777777" w:rsidR="008A1961" w:rsidRPr="00442838" w:rsidRDefault="008A1961" w:rsidP="008A1961">
            <w:pPr>
              <w:spacing w:line="360" w:lineRule="auto"/>
              <w:rPr>
                <w:sz w:val="24"/>
              </w:rPr>
            </w:pPr>
          </w:p>
        </w:tc>
      </w:tr>
      <w:tr w:rsidR="008A1961" w:rsidRPr="00442838" w14:paraId="2BE77A6F" w14:textId="77777777" w:rsidTr="008A1961">
        <w:tc>
          <w:tcPr>
            <w:tcW w:w="1250" w:type="pct"/>
          </w:tcPr>
          <w:p w14:paraId="6372A203" w14:textId="77777777" w:rsidR="008A1961" w:rsidRPr="00442838" w:rsidRDefault="008A1961" w:rsidP="008A1961">
            <w:pPr>
              <w:spacing w:line="360" w:lineRule="auto"/>
              <w:rPr>
                <w:sz w:val="24"/>
              </w:rPr>
            </w:pPr>
          </w:p>
        </w:tc>
        <w:tc>
          <w:tcPr>
            <w:tcW w:w="1249" w:type="pct"/>
          </w:tcPr>
          <w:p w14:paraId="3FBE3158" w14:textId="77777777" w:rsidR="008A1961" w:rsidRPr="00442838" w:rsidRDefault="008A1961" w:rsidP="008A1961">
            <w:pPr>
              <w:spacing w:line="360" w:lineRule="auto"/>
              <w:rPr>
                <w:sz w:val="24"/>
              </w:rPr>
            </w:pPr>
          </w:p>
        </w:tc>
        <w:tc>
          <w:tcPr>
            <w:tcW w:w="1251" w:type="pct"/>
          </w:tcPr>
          <w:p w14:paraId="7E77D827" w14:textId="77777777" w:rsidR="008A1961" w:rsidRPr="00442838" w:rsidRDefault="008A1961" w:rsidP="008A1961">
            <w:pPr>
              <w:spacing w:line="360" w:lineRule="auto"/>
              <w:rPr>
                <w:sz w:val="24"/>
              </w:rPr>
            </w:pPr>
          </w:p>
        </w:tc>
        <w:tc>
          <w:tcPr>
            <w:tcW w:w="1250" w:type="pct"/>
          </w:tcPr>
          <w:p w14:paraId="56AC528B" w14:textId="77777777" w:rsidR="008A1961" w:rsidRPr="00442838" w:rsidRDefault="008A1961" w:rsidP="008A1961">
            <w:pPr>
              <w:spacing w:line="360" w:lineRule="auto"/>
              <w:rPr>
                <w:sz w:val="24"/>
              </w:rPr>
            </w:pPr>
          </w:p>
        </w:tc>
      </w:tr>
      <w:tr w:rsidR="008A1961" w:rsidRPr="00442838" w14:paraId="0AA8D601" w14:textId="77777777" w:rsidTr="008A1961">
        <w:tc>
          <w:tcPr>
            <w:tcW w:w="1250" w:type="pct"/>
          </w:tcPr>
          <w:p w14:paraId="6A50C94A" w14:textId="77777777" w:rsidR="008A1961" w:rsidRPr="00442838" w:rsidRDefault="008A1961" w:rsidP="008A1961">
            <w:pPr>
              <w:spacing w:line="360" w:lineRule="auto"/>
              <w:rPr>
                <w:sz w:val="24"/>
              </w:rPr>
            </w:pPr>
          </w:p>
        </w:tc>
        <w:tc>
          <w:tcPr>
            <w:tcW w:w="1249" w:type="pct"/>
          </w:tcPr>
          <w:p w14:paraId="38471B56" w14:textId="77777777" w:rsidR="008A1961" w:rsidRPr="00442838" w:rsidRDefault="008A1961" w:rsidP="008A1961">
            <w:pPr>
              <w:spacing w:line="360" w:lineRule="auto"/>
              <w:rPr>
                <w:sz w:val="24"/>
              </w:rPr>
            </w:pPr>
          </w:p>
        </w:tc>
        <w:tc>
          <w:tcPr>
            <w:tcW w:w="1251" w:type="pct"/>
          </w:tcPr>
          <w:p w14:paraId="1AF08AF6" w14:textId="77777777" w:rsidR="008A1961" w:rsidRPr="00442838" w:rsidRDefault="008A1961" w:rsidP="008A1961">
            <w:pPr>
              <w:spacing w:line="360" w:lineRule="auto"/>
              <w:rPr>
                <w:sz w:val="24"/>
              </w:rPr>
            </w:pPr>
          </w:p>
        </w:tc>
        <w:tc>
          <w:tcPr>
            <w:tcW w:w="1250" w:type="pct"/>
          </w:tcPr>
          <w:p w14:paraId="190FB53E" w14:textId="77777777" w:rsidR="008A1961" w:rsidRPr="00442838" w:rsidRDefault="008A1961" w:rsidP="008A1961">
            <w:pPr>
              <w:spacing w:line="360" w:lineRule="auto"/>
              <w:rPr>
                <w:sz w:val="24"/>
              </w:rPr>
            </w:pPr>
          </w:p>
        </w:tc>
      </w:tr>
      <w:tr w:rsidR="008A1961" w:rsidRPr="00442838" w14:paraId="4C7B0448" w14:textId="77777777" w:rsidTr="008A1961">
        <w:tc>
          <w:tcPr>
            <w:tcW w:w="1250" w:type="pct"/>
          </w:tcPr>
          <w:p w14:paraId="0A26ACF9" w14:textId="77777777" w:rsidR="008A1961" w:rsidRPr="00442838" w:rsidRDefault="008A1961" w:rsidP="008A1961">
            <w:pPr>
              <w:spacing w:line="360" w:lineRule="auto"/>
              <w:rPr>
                <w:sz w:val="24"/>
              </w:rPr>
            </w:pPr>
          </w:p>
        </w:tc>
        <w:tc>
          <w:tcPr>
            <w:tcW w:w="1249" w:type="pct"/>
          </w:tcPr>
          <w:p w14:paraId="08C68050" w14:textId="77777777" w:rsidR="008A1961" w:rsidRPr="00442838" w:rsidRDefault="008A1961" w:rsidP="008A1961">
            <w:pPr>
              <w:spacing w:line="360" w:lineRule="auto"/>
              <w:rPr>
                <w:sz w:val="24"/>
              </w:rPr>
            </w:pPr>
          </w:p>
        </w:tc>
        <w:tc>
          <w:tcPr>
            <w:tcW w:w="1251" w:type="pct"/>
          </w:tcPr>
          <w:p w14:paraId="423524DA" w14:textId="77777777" w:rsidR="008A1961" w:rsidRPr="00442838" w:rsidRDefault="008A1961" w:rsidP="008A1961">
            <w:pPr>
              <w:spacing w:line="360" w:lineRule="auto"/>
              <w:rPr>
                <w:sz w:val="24"/>
              </w:rPr>
            </w:pPr>
          </w:p>
        </w:tc>
        <w:tc>
          <w:tcPr>
            <w:tcW w:w="1250" w:type="pct"/>
          </w:tcPr>
          <w:p w14:paraId="0BD383FC" w14:textId="77777777" w:rsidR="008A1961" w:rsidRPr="00442838" w:rsidRDefault="008A1961" w:rsidP="008A1961">
            <w:pPr>
              <w:spacing w:line="360" w:lineRule="auto"/>
              <w:rPr>
                <w:sz w:val="24"/>
              </w:rPr>
            </w:pPr>
          </w:p>
        </w:tc>
      </w:tr>
      <w:tr w:rsidR="008A1961" w:rsidRPr="00442838" w14:paraId="53BA5EB9" w14:textId="77777777" w:rsidTr="008A1961">
        <w:tc>
          <w:tcPr>
            <w:tcW w:w="1250" w:type="pct"/>
          </w:tcPr>
          <w:p w14:paraId="26601EAA" w14:textId="77777777" w:rsidR="008A1961" w:rsidRPr="00442838" w:rsidRDefault="008A1961" w:rsidP="008A1961">
            <w:pPr>
              <w:spacing w:line="360" w:lineRule="auto"/>
              <w:rPr>
                <w:sz w:val="24"/>
              </w:rPr>
            </w:pPr>
          </w:p>
        </w:tc>
        <w:tc>
          <w:tcPr>
            <w:tcW w:w="1249" w:type="pct"/>
          </w:tcPr>
          <w:p w14:paraId="508537CC" w14:textId="77777777" w:rsidR="008A1961" w:rsidRPr="00442838" w:rsidRDefault="008A1961" w:rsidP="008A1961">
            <w:pPr>
              <w:spacing w:line="360" w:lineRule="auto"/>
              <w:rPr>
                <w:sz w:val="24"/>
              </w:rPr>
            </w:pPr>
          </w:p>
        </w:tc>
        <w:tc>
          <w:tcPr>
            <w:tcW w:w="1251" w:type="pct"/>
          </w:tcPr>
          <w:p w14:paraId="21BA775C" w14:textId="77777777" w:rsidR="008A1961" w:rsidRPr="00442838" w:rsidRDefault="008A1961" w:rsidP="008A1961">
            <w:pPr>
              <w:spacing w:line="360" w:lineRule="auto"/>
              <w:rPr>
                <w:sz w:val="24"/>
              </w:rPr>
            </w:pPr>
          </w:p>
        </w:tc>
        <w:tc>
          <w:tcPr>
            <w:tcW w:w="1250" w:type="pct"/>
          </w:tcPr>
          <w:p w14:paraId="0981CDA1" w14:textId="77777777" w:rsidR="008A1961" w:rsidRPr="00442838" w:rsidRDefault="008A1961" w:rsidP="008A1961">
            <w:pPr>
              <w:spacing w:line="360" w:lineRule="auto"/>
              <w:rPr>
                <w:sz w:val="24"/>
              </w:rPr>
            </w:pPr>
          </w:p>
        </w:tc>
      </w:tr>
      <w:tr w:rsidR="008A1961" w:rsidRPr="00442838" w14:paraId="3EEB6A5F" w14:textId="77777777" w:rsidTr="008A1961">
        <w:tc>
          <w:tcPr>
            <w:tcW w:w="1250" w:type="pct"/>
          </w:tcPr>
          <w:p w14:paraId="2FD0B2C1" w14:textId="77777777" w:rsidR="008A1961" w:rsidRPr="00442838" w:rsidRDefault="008A1961" w:rsidP="008A1961">
            <w:pPr>
              <w:spacing w:line="360" w:lineRule="auto"/>
              <w:rPr>
                <w:sz w:val="24"/>
              </w:rPr>
            </w:pPr>
          </w:p>
        </w:tc>
        <w:tc>
          <w:tcPr>
            <w:tcW w:w="1249" w:type="pct"/>
          </w:tcPr>
          <w:p w14:paraId="74665DE4" w14:textId="77777777" w:rsidR="008A1961" w:rsidRPr="00442838" w:rsidRDefault="008A1961" w:rsidP="008A1961">
            <w:pPr>
              <w:spacing w:line="360" w:lineRule="auto"/>
              <w:rPr>
                <w:sz w:val="24"/>
              </w:rPr>
            </w:pPr>
          </w:p>
        </w:tc>
        <w:tc>
          <w:tcPr>
            <w:tcW w:w="1251" w:type="pct"/>
          </w:tcPr>
          <w:p w14:paraId="162CF47C" w14:textId="77777777" w:rsidR="008A1961" w:rsidRPr="00442838" w:rsidRDefault="008A1961" w:rsidP="008A1961">
            <w:pPr>
              <w:spacing w:line="360" w:lineRule="auto"/>
              <w:rPr>
                <w:sz w:val="24"/>
              </w:rPr>
            </w:pPr>
          </w:p>
        </w:tc>
        <w:tc>
          <w:tcPr>
            <w:tcW w:w="1250" w:type="pct"/>
          </w:tcPr>
          <w:p w14:paraId="55ABE7E0" w14:textId="77777777" w:rsidR="008A1961" w:rsidRPr="00442838" w:rsidRDefault="008A1961" w:rsidP="008A1961">
            <w:pPr>
              <w:spacing w:line="360" w:lineRule="auto"/>
              <w:rPr>
                <w:sz w:val="24"/>
              </w:rPr>
            </w:pPr>
          </w:p>
        </w:tc>
      </w:tr>
      <w:tr w:rsidR="008A1961" w:rsidRPr="00442838" w14:paraId="146177C2" w14:textId="77777777" w:rsidTr="008A1961">
        <w:tc>
          <w:tcPr>
            <w:tcW w:w="1250" w:type="pct"/>
          </w:tcPr>
          <w:p w14:paraId="685C8ADD" w14:textId="77777777" w:rsidR="008A1961" w:rsidRPr="00442838" w:rsidRDefault="008A1961" w:rsidP="008A1961">
            <w:pPr>
              <w:spacing w:line="360" w:lineRule="auto"/>
              <w:rPr>
                <w:sz w:val="24"/>
              </w:rPr>
            </w:pPr>
          </w:p>
        </w:tc>
        <w:tc>
          <w:tcPr>
            <w:tcW w:w="1249" w:type="pct"/>
          </w:tcPr>
          <w:p w14:paraId="41481DA5" w14:textId="77777777" w:rsidR="008A1961" w:rsidRPr="00442838" w:rsidRDefault="008A1961" w:rsidP="008A1961">
            <w:pPr>
              <w:spacing w:line="360" w:lineRule="auto"/>
              <w:rPr>
                <w:sz w:val="24"/>
              </w:rPr>
            </w:pPr>
          </w:p>
        </w:tc>
        <w:tc>
          <w:tcPr>
            <w:tcW w:w="1251" w:type="pct"/>
          </w:tcPr>
          <w:p w14:paraId="06A62939" w14:textId="77777777" w:rsidR="008A1961" w:rsidRPr="00442838" w:rsidRDefault="008A1961" w:rsidP="008A1961">
            <w:pPr>
              <w:spacing w:line="360" w:lineRule="auto"/>
              <w:rPr>
                <w:sz w:val="24"/>
              </w:rPr>
            </w:pPr>
          </w:p>
        </w:tc>
        <w:tc>
          <w:tcPr>
            <w:tcW w:w="1250" w:type="pct"/>
          </w:tcPr>
          <w:p w14:paraId="2F8820DC" w14:textId="77777777" w:rsidR="008A1961" w:rsidRPr="00442838" w:rsidRDefault="008A1961" w:rsidP="008A1961">
            <w:pPr>
              <w:spacing w:line="360" w:lineRule="auto"/>
              <w:rPr>
                <w:sz w:val="24"/>
              </w:rPr>
            </w:pPr>
          </w:p>
        </w:tc>
      </w:tr>
      <w:tr w:rsidR="008A1961" w:rsidRPr="00442838" w14:paraId="2EE5ACCF" w14:textId="77777777" w:rsidTr="008A1961">
        <w:tc>
          <w:tcPr>
            <w:tcW w:w="1250" w:type="pct"/>
          </w:tcPr>
          <w:p w14:paraId="7A3C0D2A" w14:textId="77777777" w:rsidR="008A1961" w:rsidRPr="00442838" w:rsidRDefault="008A1961" w:rsidP="008A1961">
            <w:pPr>
              <w:spacing w:line="360" w:lineRule="auto"/>
              <w:rPr>
                <w:sz w:val="24"/>
              </w:rPr>
            </w:pPr>
          </w:p>
        </w:tc>
        <w:tc>
          <w:tcPr>
            <w:tcW w:w="1249" w:type="pct"/>
          </w:tcPr>
          <w:p w14:paraId="6CD1ED3B" w14:textId="77777777" w:rsidR="008A1961" w:rsidRPr="00442838" w:rsidRDefault="008A1961" w:rsidP="008A1961">
            <w:pPr>
              <w:spacing w:line="360" w:lineRule="auto"/>
              <w:rPr>
                <w:sz w:val="24"/>
              </w:rPr>
            </w:pPr>
          </w:p>
        </w:tc>
        <w:tc>
          <w:tcPr>
            <w:tcW w:w="1251" w:type="pct"/>
          </w:tcPr>
          <w:p w14:paraId="4C86DCB4" w14:textId="77777777" w:rsidR="008A1961" w:rsidRPr="00442838" w:rsidRDefault="008A1961" w:rsidP="008A1961">
            <w:pPr>
              <w:spacing w:line="360" w:lineRule="auto"/>
              <w:rPr>
                <w:sz w:val="24"/>
              </w:rPr>
            </w:pPr>
          </w:p>
        </w:tc>
        <w:tc>
          <w:tcPr>
            <w:tcW w:w="1250" w:type="pct"/>
          </w:tcPr>
          <w:p w14:paraId="6CCDD15C" w14:textId="77777777" w:rsidR="008A1961" w:rsidRPr="00442838" w:rsidRDefault="008A1961" w:rsidP="008A1961">
            <w:pPr>
              <w:spacing w:line="360" w:lineRule="auto"/>
              <w:rPr>
                <w:sz w:val="24"/>
              </w:rPr>
            </w:pPr>
          </w:p>
        </w:tc>
      </w:tr>
      <w:tr w:rsidR="008A1961" w:rsidRPr="00442838" w14:paraId="2E8F4A63" w14:textId="77777777" w:rsidTr="008A1961">
        <w:tc>
          <w:tcPr>
            <w:tcW w:w="1250" w:type="pct"/>
          </w:tcPr>
          <w:p w14:paraId="3C235ABD" w14:textId="77777777" w:rsidR="008A1961" w:rsidRPr="00442838" w:rsidRDefault="008A1961" w:rsidP="008A1961">
            <w:pPr>
              <w:spacing w:line="360" w:lineRule="auto"/>
              <w:rPr>
                <w:sz w:val="24"/>
              </w:rPr>
            </w:pPr>
          </w:p>
        </w:tc>
        <w:tc>
          <w:tcPr>
            <w:tcW w:w="1249" w:type="pct"/>
          </w:tcPr>
          <w:p w14:paraId="335CE0D3" w14:textId="77777777" w:rsidR="008A1961" w:rsidRPr="00442838" w:rsidRDefault="008A1961" w:rsidP="008A1961">
            <w:pPr>
              <w:spacing w:line="360" w:lineRule="auto"/>
              <w:rPr>
                <w:sz w:val="24"/>
              </w:rPr>
            </w:pPr>
          </w:p>
        </w:tc>
        <w:tc>
          <w:tcPr>
            <w:tcW w:w="1251" w:type="pct"/>
          </w:tcPr>
          <w:p w14:paraId="0D29C22B" w14:textId="77777777" w:rsidR="008A1961" w:rsidRPr="00442838" w:rsidRDefault="008A1961" w:rsidP="008A1961">
            <w:pPr>
              <w:spacing w:line="360" w:lineRule="auto"/>
              <w:rPr>
                <w:sz w:val="24"/>
              </w:rPr>
            </w:pPr>
          </w:p>
        </w:tc>
        <w:tc>
          <w:tcPr>
            <w:tcW w:w="1250" w:type="pct"/>
          </w:tcPr>
          <w:p w14:paraId="160A91FD" w14:textId="77777777" w:rsidR="008A1961" w:rsidRPr="00442838" w:rsidRDefault="008A1961" w:rsidP="008A1961">
            <w:pPr>
              <w:spacing w:line="360" w:lineRule="auto"/>
              <w:rPr>
                <w:sz w:val="24"/>
              </w:rPr>
            </w:pPr>
          </w:p>
        </w:tc>
      </w:tr>
      <w:tr w:rsidR="008A1961" w:rsidRPr="00442838" w14:paraId="64EE86A8" w14:textId="77777777" w:rsidTr="008A1961">
        <w:tc>
          <w:tcPr>
            <w:tcW w:w="1250" w:type="pct"/>
          </w:tcPr>
          <w:p w14:paraId="4A2589A3" w14:textId="77777777" w:rsidR="008A1961" w:rsidRPr="00442838" w:rsidRDefault="008A1961" w:rsidP="008A1961">
            <w:pPr>
              <w:spacing w:line="360" w:lineRule="auto"/>
              <w:rPr>
                <w:sz w:val="24"/>
              </w:rPr>
            </w:pPr>
          </w:p>
        </w:tc>
        <w:tc>
          <w:tcPr>
            <w:tcW w:w="1249" w:type="pct"/>
          </w:tcPr>
          <w:p w14:paraId="1D1E0B9B" w14:textId="77777777" w:rsidR="008A1961" w:rsidRPr="00442838" w:rsidRDefault="008A1961" w:rsidP="008A1961">
            <w:pPr>
              <w:spacing w:line="360" w:lineRule="auto"/>
              <w:rPr>
                <w:sz w:val="24"/>
              </w:rPr>
            </w:pPr>
          </w:p>
        </w:tc>
        <w:tc>
          <w:tcPr>
            <w:tcW w:w="1251" w:type="pct"/>
          </w:tcPr>
          <w:p w14:paraId="24B00789" w14:textId="77777777" w:rsidR="008A1961" w:rsidRPr="00442838" w:rsidRDefault="008A1961" w:rsidP="008A1961">
            <w:pPr>
              <w:spacing w:line="360" w:lineRule="auto"/>
              <w:rPr>
                <w:sz w:val="24"/>
              </w:rPr>
            </w:pPr>
          </w:p>
        </w:tc>
        <w:tc>
          <w:tcPr>
            <w:tcW w:w="1250" w:type="pct"/>
          </w:tcPr>
          <w:p w14:paraId="101DDE86" w14:textId="77777777" w:rsidR="008A1961" w:rsidRPr="00442838" w:rsidRDefault="008A1961" w:rsidP="008A1961">
            <w:pPr>
              <w:spacing w:line="360" w:lineRule="auto"/>
              <w:rPr>
                <w:sz w:val="24"/>
              </w:rPr>
            </w:pPr>
          </w:p>
        </w:tc>
      </w:tr>
      <w:tr w:rsidR="008A1961" w:rsidRPr="00442838" w14:paraId="68CFA663" w14:textId="77777777" w:rsidTr="008A1961">
        <w:tc>
          <w:tcPr>
            <w:tcW w:w="1250" w:type="pct"/>
          </w:tcPr>
          <w:p w14:paraId="2DB0BBEA" w14:textId="77777777" w:rsidR="008A1961" w:rsidRPr="00442838" w:rsidRDefault="008A1961" w:rsidP="008A1961">
            <w:pPr>
              <w:spacing w:line="360" w:lineRule="auto"/>
              <w:rPr>
                <w:sz w:val="24"/>
              </w:rPr>
            </w:pPr>
          </w:p>
        </w:tc>
        <w:tc>
          <w:tcPr>
            <w:tcW w:w="1249" w:type="pct"/>
          </w:tcPr>
          <w:p w14:paraId="7025D486" w14:textId="77777777" w:rsidR="008A1961" w:rsidRPr="00442838" w:rsidRDefault="008A1961" w:rsidP="008A1961">
            <w:pPr>
              <w:spacing w:line="360" w:lineRule="auto"/>
              <w:rPr>
                <w:sz w:val="24"/>
              </w:rPr>
            </w:pPr>
          </w:p>
        </w:tc>
        <w:tc>
          <w:tcPr>
            <w:tcW w:w="1251" w:type="pct"/>
          </w:tcPr>
          <w:p w14:paraId="765714AF" w14:textId="77777777" w:rsidR="008A1961" w:rsidRPr="00442838" w:rsidRDefault="008A1961" w:rsidP="008A1961">
            <w:pPr>
              <w:spacing w:line="360" w:lineRule="auto"/>
              <w:rPr>
                <w:sz w:val="24"/>
              </w:rPr>
            </w:pPr>
          </w:p>
        </w:tc>
        <w:tc>
          <w:tcPr>
            <w:tcW w:w="1250" w:type="pct"/>
          </w:tcPr>
          <w:p w14:paraId="05C16F18" w14:textId="77777777" w:rsidR="008A1961" w:rsidRPr="00442838" w:rsidRDefault="008A1961" w:rsidP="008A1961">
            <w:pPr>
              <w:spacing w:line="360" w:lineRule="auto"/>
              <w:rPr>
                <w:sz w:val="24"/>
              </w:rPr>
            </w:pPr>
          </w:p>
        </w:tc>
      </w:tr>
      <w:tr w:rsidR="008A1961" w:rsidRPr="00442838" w14:paraId="6C89337D" w14:textId="77777777" w:rsidTr="008A1961">
        <w:tc>
          <w:tcPr>
            <w:tcW w:w="1250" w:type="pct"/>
          </w:tcPr>
          <w:p w14:paraId="012F066D" w14:textId="77777777" w:rsidR="008A1961" w:rsidRPr="00442838" w:rsidRDefault="008A1961" w:rsidP="008A1961">
            <w:pPr>
              <w:spacing w:line="360" w:lineRule="auto"/>
              <w:rPr>
                <w:sz w:val="24"/>
              </w:rPr>
            </w:pPr>
          </w:p>
        </w:tc>
        <w:tc>
          <w:tcPr>
            <w:tcW w:w="1249" w:type="pct"/>
          </w:tcPr>
          <w:p w14:paraId="04162AA4" w14:textId="77777777" w:rsidR="008A1961" w:rsidRPr="00442838" w:rsidRDefault="008A1961" w:rsidP="008A1961">
            <w:pPr>
              <w:spacing w:line="360" w:lineRule="auto"/>
              <w:rPr>
                <w:sz w:val="24"/>
              </w:rPr>
            </w:pPr>
          </w:p>
        </w:tc>
        <w:tc>
          <w:tcPr>
            <w:tcW w:w="1251" w:type="pct"/>
          </w:tcPr>
          <w:p w14:paraId="616E7B0B" w14:textId="77777777" w:rsidR="008A1961" w:rsidRPr="00442838" w:rsidRDefault="008A1961" w:rsidP="008A1961">
            <w:pPr>
              <w:spacing w:line="360" w:lineRule="auto"/>
              <w:rPr>
                <w:sz w:val="24"/>
              </w:rPr>
            </w:pPr>
          </w:p>
        </w:tc>
        <w:tc>
          <w:tcPr>
            <w:tcW w:w="1250" w:type="pct"/>
          </w:tcPr>
          <w:p w14:paraId="66733370" w14:textId="77777777" w:rsidR="008A1961" w:rsidRPr="00442838" w:rsidRDefault="008A1961" w:rsidP="008A1961">
            <w:pPr>
              <w:spacing w:line="360" w:lineRule="auto"/>
              <w:rPr>
                <w:sz w:val="24"/>
              </w:rPr>
            </w:pPr>
          </w:p>
        </w:tc>
      </w:tr>
      <w:tr w:rsidR="008A1961" w:rsidRPr="00442838" w14:paraId="34059DBF" w14:textId="77777777" w:rsidTr="008A1961">
        <w:tc>
          <w:tcPr>
            <w:tcW w:w="1250" w:type="pct"/>
          </w:tcPr>
          <w:p w14:paraId="66894083" w14:textId="77777777" w:rsidR="008A1961" w:rsidRPr="00442838" w:rsidRDefault="008A1961" w:rsidP="008A1961">
            <w:pPr>
              <w:spacing w:line="360" w:lineRule="auto"/>
              <w:rPr>
                <w:sz w:val="24"/>
              </w:rPr>
            </w:pPr>
          </w:p>
        </w:tc>
        <w:tc>
          <w:tcPr>
            <w:tcW w:w="1249" w:type="pct"/>
          </w:tcPr>
          <w:p w14:paraId="3A7CD667" w14:textId="77777777" w:rsidR="008A1961" w:rsidRPr="00442838" w:rsidRDefault="008A1961" w:rsidP="008A1961">
            <w:pPr>
              <w:spacing w:line="360" w:lineRule="auto"/>
              <w:rPr>
                <w:sz w:val="24"/>
              </w:rPr>
            </w:pPr>
          </w:p>
        </w:tc>
        <w:tc>
          <w:tcPr>
            <w:tcW w:w="1251" w:type="pct"/>
          </w:tcPr>
          <w:p w14:paraId="623A0E13" w14:textId="77777777" w:rsidR="008A1961" w:rsidRPr="00442838" w:rsidRDefault="008A1961" w:rsidP="008A1961">
            <w:pPr>
              <w:spacing w:line="360" w:lineRule="auto"/>
              <w:rPr>
                <w:sz w:val="24"/>
              </w:rPr>
            </w:pPr>
          </w:p>
        </w:tc>
        <w:tc>
          <w:tcPr>
            <w:tcW w:w="1250" w:type="pct"/>
          </w:tcPr>
          <w:p w14:paraId="683AD4E1" w14:textId="77777777" w:rsidR="008A1961" w:rsidRPr="00442838" w:rsidRDefault="008A1961" w:rsidP="008A1961">
            <w:pPr>
              <w:spacing w:line="360" w:lineRule="auto"/>
              <w:rPr>
                <w:sz w:val="24"/>
              </w:rPr>
            </w:pPr>
          </w:p>
        </w:tc>
      </w:tr>
      <w:tr w:rsidR="008A1961" w:rsidRPr="00442838" w14:paraId="32829BD3" w14:textId="77777777" w:rsidTr="008A1961">
        <w:tc>
          <w:tcPr>
            <w:tcW w:w="1250" w:type="pct"/>
          </w:tcPr>
          <w:p w14:paraId="56817257" w14:textId="77777777" w:rsidR="008A1961" w:rsidRPr="00442838" w:rsidRDefault="008A1961" w:rsidP="008A1961">
            <w:pPr>
              <w:spacing w:line="360" w:lineRule="auto"/>
              <w:rPr>
                <w:sz w:val="24"/>
              </w:rPr>
            </w:pPr>
          </w:p>
        </w:tc>
        <w:tc>
          <w:tcPr>
            <w:tcW w:w="1249" w:type="pct"/>
          </w:tcPr>
          <w:p w14:paraId="3F0C5829" w14:textId="77777777" w:rsidR="008A1961" w:rsidRPr="00442838" w:rsidRDefault="008A1961" w:rsidP="008A1961">
            <w:pPr>
              <w:spacing w:line="360" w:lineRule="auto"/>
              <w:rPr>
                <w:sz w:val="24"/>
              </w:rPr>
            </w:pPr>
          </w:p>
        </w:tc>
        <w:tc>
          <w:tcPr>
            <w:tcW w:w="1251" w:type="pct"/>
          </w:tcPr>
          <w:p w14:paraId="579EED97" w14:textId="77777777" w:rsidR="008A1961" w:rsidRPr="00442838" w:rsidRDefault="008A1961" w:rsidP="008A1961">
            <w:pPr>
              <w:spacing w:line="360" w:lineRule="auto"/>
              <w:rPr>
                <w:sz w:val="24"/>
              </w:rPr>
            </w:pPr>
          </w:p>
        </w:tc>
        <w:tc>
          <w:tcPr>
            <w:tcW w:w="1250" w:type="pct"/>
          </w:tcPr>
          <w:p w14:paraId="070DABC0" w14:textId="77777777" w:rsidR="008A1961" w:rsidRPr="00442838" w:rsidRDefault="008A1961" w:rsidP="008A1961">
            <w:pPr>
              <w:spacing w:line="360" w:lineRule="auto"/>
              <w:rPr>
                <w:sz w:val="24"/>
              </w:rPr>
            </w:pPr>
          </w:p>
        </w:tc>
      </w:tr>
      <w:tr w:rsidR="008A1961" w:rsidRPr="00442838" w14:paraId="4CA60635" w14:textId="77777777" w:rsidTr="008A1961">
        <w:tc>
          <w:tcPr>
            <w:tcW w:w="1250" w:type="pct"/>
          </w:tcPr>
          <w:p w14:paraId="57A0B489" w14:textId="77777777" w:rsidR="008A1961" w:rsidRPr="00442838" w:rsidRDefault="008A1961" w:rsidP="008A1961">
            <w:pPr>
              <w:spacing w:line="360" w:lineRule="auto"/>
              <w:rPr>
                <w:sz w:val="24"/>
              </w:rPr>
            </w:pPr>
          </w:p>
        </w:tc>
        <w:tc>
          <w:tcPr>
            <w:tcW w:w="1249" w:type="pct"/>
          </w:tcPr>
          <w:p w14:paraId="4B3ABF2A" w14:textId="77777777" w:rsidR="008A1961" w:rsidRPr="00442838" w:rsidRDefault="008A1961" w:rsidP="008A1961">
            <w:pPr>
              <w:spacing w:line="360" w:lineRule="auto"/>
              <w:rPr>
                <w:sz w:val="24"/>
              </w:rPr>
            </w:pPr>
          </w:p>
        </w:tc>
        <w:tc>
          <w:tcPr>
            <w:tcW w:w="1251" w:type="pct"/>
          </w:tcPr>
          <w:p w14:paraId="27C48E78" w14:textId="77777777" w:rsidR="008A1961" w:rsidRPr="00442838" w:rsidRDefault="008A1961" w:rsidP="008A1961">
            <w:pPr>
              <w:spacing w:line="360" w:lineRule="auto"/>
              <w:rPr>
                <w:sz w:val="24"/>
              </w:rPr>
            </w:pPr>
          </w:p>
        </w:tc>
        <w:tc>
          <w:tcPr>
            <w:tcW w:w="1250" w:type="pct"/>
          </w:tcPr>
          <w:p w14:paraId="3A9A4DC3" w14:textId="77777777" w:rsidR="008A1961" w:rsidRPr="00442838" w:rsidRDefault="008A1961" w:rsidP="008A1961">
            <w:pPr>
              <w:spacing w:line="360" w:lineRule="auto"/>
              <w:rPr>
                <w:sz w:val="24"/>
              </w:rPr>
            </w:pPr>
          </w:p>
        </w:tc>
      </w:tr>
      <w:tr w:rsidR="008A1961" w:rsidRPr="00442838" w14:paraId="3CC378EC" w14:textId="77777777" w:rsidTr="008A1961">
        <w:tc>
          <w:tcPr>
            <w:tcW w:w="1250" w:type="pct"/>
          </w:tcPr>
          <w:p w14:paraId="18490D54" w14:textId="77777777" w:rsidR="008A1961" w:rsidRPr="00442838" w:rsidRDefault="008A1961" w:rsidP="008A1961">
            <w:pPr>
              <w:spacing w:line="360" w:lineRule="auto"/>
              <w:rPr>
                <w:sz w:val="24"/>
              </w:rPr>
            </w:pPr>
          </w:p>
        </w:tc>
        <w:tc>
          <w:tcPr>
            <w:tcW w:w="1249" w:type="pct"/>
          </w:tcPr>
          <w:p w14:paraId="4590FC79" w14:textId="77777777" w:rsidR="008A1961" w:rsidRPr="00442838" w:rsidRDefault="008A1961" w:rsidP="008A1961">
            <w:pPr>
              <w:spacing w:line="360" w:lineRule="auto"/>
              <w:rPr>
                <w:sz w:val="24"/>
              </w:rPr>
            </w:pPr>
          </w:p>
        </w:tc>
        <w:tc>
          <w:tcPr>
            <w:tcW w:w="1251" w:type="pct"/>
          </w:tcPr>
          <w:p w14:paraId="66328732" w14:textId="77777777" w:rsidR="008A1961" w:rsidRPr="00442838" w:rsidRDefault="008A1961" w:rsidP="008A1961">
            <w:pPr>
              <w:spacing w:line="360" w:lineRule="auto"/>
              <w:rPr>
                <w:sz w:val="24"/>
              </w:rPr>
            </w:pPr>
          </w:p>
        </w:tc>
        <w:tc>
          <w:tcPr>
            <w:tcW w:w="1250" w:type="pct"/>
          </w:tcPr>
          <w:p w14:paraId="3B796FD1" w14:textId="77777777" w:rsidR="008A1961" w:rsidRPr="00442838" w:rsidRDefault="008A1961" w:rsidP="008A1961">
            <w:pPr>
              <w:spacing w:line="360" w:lineRule="auto"/>
              <w:rPr>
                <w:sz w:val="24"/>
              </w:rPr>
            </w:pPr>
          </w:p>
        </w:tc>
      </w:tr>
      <w:tr w:rsidR="008A1961" w:rsidRPr="00442838" w14:paraId="0D7FDDD5" w14:textId="77777777" w:rsidTr="008A1961">
        <w:tc>
          <w:tcPr>
            <w:tcW w:w="1250" w:type="pct"/>
          </w:tcPr>
          <w:p w14:paraId="3202C0F7" w14:textId="77777777" w:rsidR="008A1961" w:rsidRPr="00442838" w:rsidRDefault="008A1961" w:rsidP="008A1961">
            <w:pPr>
              <w:spacing w:line="360" w:lineRule="auto"/>
              <w:rPr>
                <w:sz w:val="24"/>
              </w:rPr>
            </w:pPr>
          </w:p>
        </w:tc>
        <w:tc>
          <w:tcPr>
            <w:tcW w:w="1249" w:type="pct"/>
          </w:tcPr>
          <w:p w14:paraId="2EB1854B" w14:textId="77777777" w:rsidR="008A1961" w:rsidRPr="00442838" w:rsidRDefault="008A1961" w:rsidP="008A1961">
            <w:pPr>
              <w:spacing w:line="360" w:lineRule="auto"/>
              <w:rPr>
                <w:sz w:val="24"/>
              </w:rPr>
            </w:pPr>
          </w:p>
        </w:tc>
        <w:tc>
          <w:tcPr>
            <w:tcW w:w="1251" w:type="pct"/>
          </w:tcPr>
          <w:p w14:paraId="6B53659C" w14:textId="77777777" w:rsidR="008A1961" w:rsidRPr="00442838" w:rsidRDefault="008A1961" w:rsidP="008A1961">
            <w:pPr>
              <w:spacing w:line="360" w:lineRule="auto"/>
              <w:rPr>
                <w:sz w:val="24"/>
              </w:rPr>
            </w:pPr>
          </w:p>
        </w:tc>
        <w:tc>
          <w:tcPr>
            <w:tcW w:w="1250" w:type="pct"/>
          </w:tcPr>
          <w:p w14:paraId="796E09EE" w14:textId="77777777" w:rsidR="008A1961" w:rsidRPr="00442838" w:rsidRDefault="008A1961" w:rsidP="008A1961">
            <w:pPr>
              <w:spacing w:line="360" w:lineRule="auto"/>
              <w:rPr>
                <w:sz w:val="24"/>
              </w:rPr>
            </w:pPr>
          </w:p>
        </w:tc>
      </w:tr>
      <w:tr w:rsidR="008A1961" w:rsidRPr="00442838" w14:paraId="17EB30F9" w14:textId="77777777" w:rsidTr="008A1961">
        <w:tc>
          <w:tcPr>
            <w:tcW w:w="1250" w:type="pct"/>
          </w:tcPr>
          <w:p w14:paraId="7D6DFD48" w14:textId="77777777" w:rsidR="008A1961" w:rsidRPr="00442838" w:rsidRDefault="008A1961" w:rsidP="008A1961">
            <w:pPr>
              <w:spacing w:line="360" w:lineRule="auto"/>
              <w:rPr>
                <w:sz w:val="24"/>
              </w:rPr>
            </w:pPr>
          </w:p>
        </w:tc>
        <w:tc>
          <w:tcPr>
            <w:tcW w:w="1249" w:type="pct"/>
          </w:tcPr>
          <w:p w14:paraId="7F9AA93D" w14:textId="77777777" w:rsidR="008A1961" w:rsidRPr="00442838" w:rsidRDefault="008A1961" w:rsidP="008A1961">
            <w:pPr>
              <w:spacing w:line="360" w:lineRule="auto"/>
              <w:rPr>
                <w:sz w:val="24"/>
              </w:rPr>
            </w:pPr>
          </w:p>
        </w:tc>
        <w:tc>
          <w:tcPr>
            <w:tcW w:w="1251" w:type="pct"/>
          </w:tcPr>
          <w:p w14:paraId="6B5B938D" w14:textId="77777777" w:rsidR="008A1961" w:rsidRPr="00442838" w:rsidRDefault="008A1961" w:rsidP="008A1961">
            <w:pPr>
              <w:spacing w:line="360" w:lineRule="auto"/>
              <w:rPr>
                <w:sz w:val="24"/>
              </w:rPr>
            </w:pPr>
          </w:p>
        </w:tc>
        <w:tc>
          <w:tcPr>
            <w:tcW w:w="1250" w:type="pct"/>
          </w:tcPr>
          <w:p w14:paraId="333874F2" w14:textId="77777777" w:rsidR="008A1961" w:rsidRPr="00442838" w:rsidRDefault="008A1961" w:rsidP="008A1961">
            <w:pPr>
              <w:spacing w:line="360" w:lineRule="auto"/>
              <w:rPr>
                <w:sz w:val="24"/>
              </w:rPr>
            </w:pPr>
          </w:p>
        </w:tc>
      </w:tr>
      <w:tr w:rsidR="008A1961" w:rsidRPr="00442838" w14:paraId="1F2505B7" w14:textId="77777777" w:rsidTr="008A1961">
        <w:tc>
          <w:tcPr>
            <w:tcW w:w="1250" w:type="pct"/>
          </w:tcPr>
          <w:p w14:paraId="34C277C1" w14:textId="77777777" w:rsidR="008A1961" w:rsidRPr="00442838" w:rsidRDefault="008A1961" w:rsidP="008A1961">
            <w:pPr>
              <w:spacing w:line="360" w:lineRule="auto"/>
              <w:rPr>
                <w:sz w:val="24"/>
              </w:rPr>
            </w:pPr>
          </w:p>
        </w:tc>
        <w:tc>
          <w:tcPr>
            <w:tcW w:w="1249" w:type="pct"/>
          </w:tcPr>
          <w:p w14:paraId="237902E7" w14:textId="77777777" w:rsidR="008A1961" w:rsidRPr="00442838" w:rsidRDefault="008A1961" w:rsidP="008A1961">
            <w:pPr>
              <w:spacing w:line="360" w:lineRule="auto"/>
              <w:rPr>
                <w:sz w:val="24"/>
              </w:rPr>
            </w:pPr>
          </w:p>
        </w:tc>
        <w:tc>
          <w:tcPr>
            <w:tcW w:w="1251" w:type="pct"/>
          </w:tcPr>
          <w:p w14:paraId="74711EF2" w14:textId="77777777" w:rsidR="008A1961" w:rsidRPr="00442838" w:rsidRDefault="008A1961" w:rsidP="008A1961">
            <w:pPr>
              <w:spacing w:line="360" w:lineRule="auto"/>
              <w:rPr>
                <w:sz w:val="24"/>
              </w:rPr>
            </w:pPr>
          </w:p>
        </w:tc>
        <w:tc>
          <w:tcPr>
            <w:tcW w:w="1250" w:type="pct"/>
          </w:tcPr>
          <w:p w14:paraId="32BD319C" w14:textId="77777777" w:rsidR="008A1961" w:rsidRPr="00442838" w:rsidRDefault="008A1961" w:rsidP="008A1961">
            <w:pPr>
              <w:spacing w:line="360" w:lineRule="auto"/>
              <w:rPr>
                <w:sz w:val="24"/>
              </w:rPr>
            </w:pPr>
          </w:p>
        </w:tc>
      </w:tr>
      <w:tr w:rsidR="008A1961" w:rsidRPr="00442838" w14:paraId="789BD786" w14:textId="77777777" w:rsidTr="008A1961">
        <w:tc>
          <w:tcPr>
            <w:tcW w:w="1250" w:type="pct"/>
          </w:tcPr>
          <w:p w14:paraId="6A59015D" w14:textId="77777777" w:rsidR="008A1961" w:rsidRPr="00442838" w:rsidRDefault="008A1961" w:rsidP="008A1961">
            <w:pPr>
              <w:spacing w:line="360" w:lineRule="auto"/>
              <w:rPr>
                <w:sz w:val="24"/>
              </w:rPr>
            </w:pPr>
          </w:p>
        </w:tc>
        <w:tc>
          <w:tcPr>
            <w:tcW w:w="1249" w:type="pct"/>
          </w:tcPr>
          <w:p w14:paraId="73963C5A" w14:textId="77777777" w:rsidR="008A1961" w:rsidRPr="00442838" w:rsidRDefault="008A1961" w:rsidP="008A1961">
            <w:pPr>
              <w:spacing w:line="360" w:lineRule="auto"/>
              <w:rPr>
                <w:sz w:val="24"/>
              </w:rPr>
            </w:pPr>
          </w:p>
        </w:tc>
        <w:tc>
          <w:tcPr>
            <w:tcW w:w="1251" w:type="pct"/>
          </w:tcPr>
          <w:p w14:paraId="6596344A" w14:textId="77777777" w:rsidR="008A1961" w:rsidRPr="00442838" w:rsidRDefault="008A1961" w:rsidP="008A1961">
            <w:pPr>
              <w:spacing w:line="360" w:lineRule="auto"/>
              <w:rPr>
                <w:sz w:val="24"/>
              </w:rPr>
            </w:pPr>
          </w:p>
        </w:tc>
        <w:tc>
          <w:tcPr>
            <w:tcW w:w="1250" w:type="pct"/>
          </w:tcPr>
          <w:p w14:paraId="4E60F4CA" w14:textId="77777777" w:rsidR="008A1961" w:rsidRPr="00442838" w:rsidRDefault="008A1961" w:rsidP="008A1961">
            <w:pPr>
              <w:spacing w:line="360" w:lineRule="auto"/>
              <w:rPr>
                <w:sz w:val="24"/>
              </w:rPr>
            </w:pPr>
          </w:p>
        </w:tc>
      </w:tr>
      <w:tr w:rsidR="008A1961" w:rsidRPr="00442838" w14:paraId="3A38B0B3" w14:textId="77777777" w:rsidTr="008A1961">
        <w:tc>
          <w:tcPr>
            <w:tcW w:w="1250" w:type="pct"/>
          </w:tcPr>
          <w:p w14:paraId="0DA83056" w14:textId="77777777" w:rsidR="008A1961" w:rsidRPr="00442838" w:rsidRDefault="008A1961" w:rsidP="008A1961">
            <w:pPr>
              <w:spacing w:line="360" w:lineRule="auto"/>
              <w:rPr>
                <w:sz w:val="24"/>
              </w:rPr>
            </w:pPr>
          </w:p>
        </w:tc>
        <w:tc>
          <w:tcPr>
            <w:tcW w:w="1249" w:type="pct"/>
          </w:tcPr>
          <w:p w14:paraId="08530213" w14:textId="77777777" w:rsidR="008A1961" w:rsidRPr="00442838" w:rsidRDefault="008A1961" w:rsidP="008A1961">
            <w:pPr>
              <w:spacing w:line="360" w:lineRule="auto"/>
              <w:rPr>
                <w:sz w:val="24"/>
              </w:rPr>
            </w:pPr>
          </w:p>
        </w:tc>
        <w:tc>
          <w:tcPr>
            <w:tcW w:w="1251" w:type="pct"/>
          </w:tcPr>
          <w:p w14:paraId="73835A88" w14:textId="77777777" w:rsidR="008A1961" w:rsidRPr="00442838" w:rsidRDefault="008A1961" w:rsidP="008A1961">
            <w:pPr>
              <w:spacing w:line="360" w:lineRule="auto"/>
              <w:rPr>
                <w:sz w:val="24"/>
              </w:rPr>
            </w:pPr>
          </w:p>
        </w:tc>
        <w:tc>
          <w:tcPr>
            <w:tcW w:w="1250" w:type="pct"/>
          </w:tcPr>
          <w:p w14:paraId="11350620" w14:textId="77777777" w:rsidR="008A1961" w:rsidRPr="00442838" w:rsidRDefault="008A1961" w:rsidP="008A1961">
            <w:pPr>
              <w:spacing w:line="360" w:lineRule="auto"/>
              <w:rPr>
                <w:sz w:val="24"/>
              </w:rPr>
            </w:pPr>
          </w:p>
        </w:tc>
      </w:tr>
      <w:tr w:rsidR="008A1961" w:rsidRPr="00442838" w14:paraId="37CBD996" w14:textId="77777777" w:rsidTr="008A1961">
        <w:tc>
          <w:tcPr>
            <w:tcW w:w="1250" w:type="pct"/>
          </w:tcPr>
          <w:p w14:paraId="2BDF89E9" w14:textId="77777777" w:rsidR="008A1961" w:rsidRPr="00442838" w:rsidRDefault="008A1961" w:rsidP="008A1961">
            <w:pPr>
              <w:spacing w:line="360" w:lineRule="auto"/>
              <w:rPr>
                <w:sz w:val="24"/>
              </w:rPr>
            </w:pPr>
          </w:p>
        </w:tc>
        <w:tc>
          <w:tcPr>
            <w:tcW w:w="1249" w:type="pct"/>
          </w:tcPr>
          <w:p w14:paraId="39BA830A" w14:textId="77777777" w:rsidR="008A1961" w:rsidRPr="00442838" w:rsidRDefault="008A1961" w:rsidP="008A1961">
            <w:pPr>
              <w:spacing w:line="360" w:lineRule="auto"/>
              <w:rPr>
                <w:sz w:val="24"/>
              </w:rPr>
            </w:pPr>
          </w:p>
        </w:tc>
        <w:tc>
          <w:tcPr>
            <w:tcW w:w="1251" w:type="pct"/>
          </w:tcPr>
          <w:p w14:paraId="4341F6D7" w14:textId="77777777" w:rsidR="008A1961" w:rsidRPr="00442838" w:rsidRDefault="008A1961" w:rsidP="008A1961">
            <w:pPr>
              <w:spacing w:line="360" w:lineRule="auto"/>
              <w:rPr>
                <w:sz w:val="24"/>
              </w:rPr>
            </w:pPr>
          </w:p>
        </w:tc>
        <w:tc>
          <w:tcPr>
            <w:tcW w:w="1250" w:type="pct"/>
          </w:tcPr>
          <w:p w14:paraId="54A778A3" w14:textId="77777777" w:rsidR="008A1961" w:rsidRPr="00442838" w:rsidRDefault="008A1961" w:rsidP="008A1961">
            <w:pPr>
              <w:spacing w:line="360" w:lineRule="auto"/>
              <w:rPr>
                <w:sz w:val="24"/>
              </w:rPr>
            </w:pPr>
          </w:p>
        </w:tc>
      </w:tr>
      <w:tr w:rsidR="008A1961" w:rsidRPr="00442838" w14:paraId="4142A8CC" w14:textId="77777777" w:rsidTr="008A1961">
        <w:tc>
          <w:tcPr>
            <w:tcW w:w="1250" w:type="pct"/>
          </w:tcPr>
          <w:p w14:paraId="22671733" w14:textId="77777777" w:rsidR="008A1961" w:rsidRPr="00442838" w:rsidRDefault="008A1961" w:rsidP="008A1961">
            <w:pPr>
              <w:spacing w:line="360" w:lineRule="auto"/>
              <w:rPr>
                <w:sz w:val="24"/>
              </w:rPr>
            </w:pPr>
          </w:p>
        </w:tc>
        <w:tc>
          <w:tcPr>
            <w:tcW w:w="1249" w:type="pct"/>
          </w:tcPr>
          <w:p w14:paraId="67F1D2D8" w14:textId="77777777" w:rsidR="008A1961" w:rsidRPr="00442838" w:rsidRDefault="008A1961" w:rsidP="008A1961">
            <w:pPr>
              <w:spacing w:line="360" w:lineRule="auto"/>
              <w:rPr>
                <w:sz w:val="24"/>
              </w:rPr>
            </w:pPr>
          </w:p>
        </w:tc>
        <w:tc>
          <w:tcPr>
            <w:tcW w:w="1251" w:type="pct"/>
          </w:tcPr>
          <w:p w14:paraId="4332A812" w14:textId="77777777" w:rsidR="008A1961" w:rsidRPr="00442838" w:rsidRDefault="008A1961" w:rsidP="008A1961">
            <w:pPr>
              <w:spacing w:line="360" w:lineRule="auto"/>
              <w:rPr>
                <w:sz w:val="24"/>
              </w:rPr>
            </w:pPr>
          </w:p>
        </w:tc>
        <w:tc>
          <w:tcPr>
            <w:tcW w:w="1250" w:type="pct"/>
          </w:tcPr>
          <w:p w14:paraId="0966A132" w14:textId="77777777" w:rsidR="008A1961" w:rsidRPr="00442838" w:rsidRDefault="008A1961" w:rsidP="008A1961">
            <w:pPr>
              <w:spacing w:line="360" w:lineRule="auto"/>
              <w:rPr>
                <w:sz w:val="24"/>
              </w:rPr>
            </w:pPr>
          </w:p>
        </w:tc>
      </w:tr>
      <w:tr w:rsidR="008A1961" w:rsidRPr="00442838" w14:paraId="08A7B022" w14:textId="77777777" w:rsidTr="008A1961">
        <w:tc>
          <w:tcPr>
            <w:tcW w:w="1250" w:type="pct"/>
          </w:tcPr>
          <w:p w14:paraId="35526557" w14:textId="77777777" w:rsidR="008A1961" w:rsidRPr="00442838" w:rsidRDefault="008A1961" w:rsidP="008A1961">
            <w:pPr>
              <w:spacing w:line="360" w:lineRule="auto"/>
              <w:rPr>
                <w:sz w:val="24"/>
              </w:rPr>
            </w:pPr>
          </w:p>
        </w:tc>
        <w:tc>
          <w:tcPr>
            <w:tcW w:w="1249" w:type="pct"/>
          </w:tcPr>
          <w:p w14:paraId="35067C2B" w14:textId="77777777" w:rsidR="008A1961" w:rsidRPr="00442838" w:rsidRDefault="008A1961" w:rsidP="008A1961">
            <w:pPr>
              <w:spacing w:line="360" w:lineRule="auto"/>
              <w:rPr>
                <w:sz w:val="24"/>
              </w:rPr>
            </w:pPr>
          </w:p>
        </w:tc>
        <w:tc>
          <w:tcPr>
            <w:tcW w:w="1251" w:type="pct"/>
          </w:tcPr>
          <w:p w14:paraId="54D654FD" w14:textId="77777777" w:rsidR="008A1961" w:rsidRPr="00442838" w:rsidRDefault="008A1961" w:rsidP="008A1961">
            <w:pPr>
              <w:spacing w:line="360" w:lineRule="auto"/>
              <w:rPr>
                <w:sz w:val="24"/>
              </w:rPr>
            </w:pPr>
          </w:p>
        </w:tc>
        <w:tc>
          <w:tcPr>
            <w:tcW w:w="1250" w:type="pct"/>
          </w:tcPr>
          <w:p w14:paraId="3D873FCF" w14:textId="77777777" w:rsidR="008A1961" w:rsidRPr="00442838" w:rsidRDefault="008A1961" w:rsidP="008A1961">
            <w:pPr>
              <w:spacing w:line="360" w:lineRule="auto"/>
              <w:rPr>
                <w:sz w:val="24"/>
              </w:rPr>
            </w:pPr>
          </w:p>
        </w:tc>
      </w:tr>
      <w:tr w:rsidR="008A1961" w:rsidRPr="00442838" w14:paraId="6880597E" w14:textId="77777777" w:rsidTr="008A1961">
        <w:tc>
          <w:tcPr>
            <w:tcW w:w="1250" w:type="pct"/>
          </w:tcPr>
          <w:p w14:paraId="241CCA37" w14:textId="77777777" w:rsidR="008A1961" w:rsidRPr="00442838" w:rsidRDefault="008A1961" w:rsidP="008A1961">
            <w:pPr>
              <w:spacing w:line="360" w:lineRule="auto"/>
              <w:rPr>
                <w:sz w:val="24"/>
              </w:rPr>
            </w:pPr>
          </w:p>
        </w:tc>
        <w:tc>
          <w:tcPr>
            <w:tcW w:w="1249" w:type="pct"/>
          </w:tcPr>
          <w:p w14:paraId="7F866CDA" w14:textId="77777777" w:rsidR="008A1961" w:rsidRPr="00442838" w:rsidRDefault="008A1961" w:rsidP="008A1961">
            <w:pPr>
              <w:spacing w:line="360" w:lineRule="auto"/>
              <w:rPr>
                <w:sz w:val="24"/>
              </w:rPr>
            </w:pPr>
          </w:p>
        </w:tc>
        <w:tc>
          <w:tcPr>
            <w:tcW w:w="1251" w:type="pct"/>
          </w:tcPr>
          <w:p w14:paraId="630AF555" w14:textId="77777777" w:rsidR="008A1961" w:rsidRPr="00442838" w:rsidRDefault="008A1961" w:rsidP="008A1961">
            <w:pPr>
              <w:spacing w:line="360" w:lineRule="auto"/>
              <w:rPr>
                <w:sz w:val="24"/>
              </w:rPr>
            </w:pPr>
          </w:p>
        </w:tc>
        <w:tc>
          <w:tcPr>
            <w:tcW w:w="1250" w:type="pct"/>
          </w:tcPr>
          <w:p w14:paraId="3672ADBF" w14:textId="77777777" w:rsidR="008A1961" w:rsidRPr="00442838" w:rsidRDefault="008A1961" w:rsidP="008A1961">
            <w:pPr>
              <w:spacing w:line="360" w:lineRule="auto"/>
              <w:rPr>
                <w:sz w:val="24"/>
              </w:rPr>
            </w:pPr>
          </w:p>
        </w:tc>
      </w:tr>
      <w:tr w:rsidR="008A1961" w:rsidRPr="00442838" w14:paraId="64B6069F" w14:textId="77777777" w:rsidTr="008A1961">
        <w:tc>
          <w:tcPr>
            <w:tcW w:w="1250" w:type="pct"/>
          </w:tcPr>
          <w:p w14:paraId="1EF62033" w14:textId="77777777" w:rsidR="008A1961" w:rsidRPr="00442838" w:rsidRDefault="008A1961" w:rsidP="008A1961">
            <w:pPr>
              <w:spacing w:line="360" w:lineRule="auto"/>
              <w:rPr>
                <w:sz w:val="24"/>
              </w:rPr>
            </w:pPr>
          </w:p>
        </w:tc>
        <w:tc>
          <w:tcPr>
            <w:tcW w:w="1249" w:type="pct"/>
          </w:tcPr>
          <w:p w14:paraId="633E0DCE" w14:textId="77777777" w:rsidR="008A1961" w:rsidRPr="00442838" w:rsidRDefault="008A1961" w:rsidP="008A1961">
            <w:pPr>
              <w:spacing w:line="360" w:lineRule="auto"/>
              <w:rPr>
                <w:sz w:val="24"/>
              </w:rPr>
            </w:pPr>
          </w:p>
        </w:tc>
        <w:tc>
          <w:tcPr>
            <w:tcW w:w="1251" w:type="pct"/>
          </w:tcPr>
          <w:p w14:paraId="5EA48A66" w14:textId="77777777" w:rsidR="008A1961" w:rsidRPr="00442838" w:rsidRDefault="008A1961" w:rsidP="008A1961">
            <w:pPr>
              <w:spacing w:line="360" w:lineRule="auto"/>
              <w:rPr>
                <w:sz w:val="24"/>
              </w:rPr>
            </w:pPr>
          </w:p>
        </w:tc>
        <w:tc>
          <w:tcPr>
            <w:tcW w:w="1250" w:type="pct"/>
          </w:tcPr>
          <w:p w14:paraId="695E60D7" w14:textId="77777777" w:rsidR="008A1961" w:rsidRPr="00442838" w:rsidRDefault="008A1961" w:rsidP="008A1961">
            <w:pPr>
              <w:spacing w:line="360" w:lineRule="auto"/>
              <w:rPr>
                <w:sz w:val="24"/>
              </w:rPr>
            </w:pPr>
          </w:p>
        </w:tc>
      </w:tr>
      <w:tr w:rsidR="008A1961" w:rsidRPr="00442838" w14:paraId="2A36CC39" w14:textId="77777777" w:rsidTr="008A1961">
        <w:tc>
          <w:tcPr>
            <w:tcW w:w="1250" w:type="pct"/>
          </w:tcPr>
          <w:p w14:paraId="3628FEE5" w14:textId="77777777" w:rsidR="008A1961" w:rsidRPr="00442838" w:rsidRDefault="008A1961" w:rsidP="008A1961">
            <w:pPr>
              <w:spacing w:line="360" w:lineRule="auto"/>
              <w:rPr>
                <w:sz w:val="24"/>
              </w:rPr>
            </w:pPr>
          </w:p>
        </w:tc>
        <w:tc>
          <w:tcPr>
            <w:tcW w:w="1249" w:type="pct"/>
          </w:tcPr>
          <w:p w14:paraId="5DC757B4" w14:textId="77777777" w:rsidR="008A1961" w:rsidRPr="00442838" w:rsidRDefault="008A1961" w:rsidP="008A1961">
            <w:pPr>
              <w:spacing w:line="360" w:lineRule="auto"/>
              <w:rPr>
                <w:sz w:val="24"/>
              </w:rPr>
            </w:pPr>
          </w:p>
        </w:tc>
        <w:tc>
          <w:tcPr>
            <w:tcW w:w="1251" w:type="pct"/>
          </w:tcPr>
          <w:p w14:paraId="437C7D4A" w14:textId="77777777" w:rsidR="008A1961" w:rsidRPr="00442838" w:rsidRDefault="008A1961" w:rsidP="008A1961">
            <w:pPr>
              <w:spacing w:line="360" w:lineRule="auto"/>
              <w:rPr>
                <w:sz w:val="24"/>
              </w:rPr>
            </w:pPr>
          </w:p>
        </w:tc>
        <w:tc>
          <w:tcPr>
            <w:tcW w:w="1250" w:type="pct"/>
          </w:tcPr>
          <w:p w14:paraId="19DF651D" w14:textId="77777777" w:rsidR="008A1961" w:rsidRPr="00442838" w:rsidRDefault="008A1961" w:rsidP="008A1961">
            <w:pPr>
              <w:spacing w:line="360" w:lineRule="auto"/>
              <w:rPr>
                <w:sz w:val="24"/>
              </w:rPr>
            </w:pPr>
          </w:p>
        </w:tc>
      </w:tr>
      <w:tr w:rsidR="008A1961" w:rsidRPr="00442838" w14:paraId="48F832F0" w14:textId="77777777" w:rsidTr="008A1961">
        <w:tc>
          <w:tcPr>
            <w:tcW w:w="1250" w:type="pct"/>
          </w:tcPr>
          <w:p w14:paraId="13457383" w14:textId="77777777" w:rsidR="008A1961" w:rsidRPr="00442838" w:rsidRDefault="008A1961" w:rsidP="008A1961">
            <w:pPr>
              <w:spacing w:line="360" w:lineRule="auto"/>
              <w:rPr>
                <w:sz w:val="24"/>
              </w:rPr>
            </w:pPr>
          </w:p>
        </w:tc>
        <w:tc>
          <w:tcPr>
            <w:tcW w:w="1249" w:type="pct"/>
          </w:tcPr>
          <w:p w14:paraId="6A6D2308" w14:textId="77777777" w:rsidR="008A1961" w:rsidRPr="00442838" w:rsidRDefault="008A1961" w:rsidP="008A1961">
            <w:pPr>
              <w:spacing w:line="360" w:lineRule="auto"/>
              <w:rPr>
                <w:sz w:val="24"/>
              </w:rPr>
            </w:pPr>
          </w:p>
        </w:tc>
        <w:tc>
          <w:tcPr>
            <w:tcW w:w="1251" w:type="pct"/>
          </w:tcPr>
          <w:p w14:paraId="77E5DDD1" w14:textId="77777777" w:rsidR="008A1961" w:rsidRPr="00442838" w:rsidRDefault="008A1961" w:rsidP="008A1961">
            <w:pPr>
              <w:spacing w:line="360" w:lineRule="auto"/>
              <w:rPr>
                <w:sz w:val="24"/>
              </w:rPr>
            </w:pPr>
          </w:p>
        </w:tc>
        <w:tc>
          <w:tcPr>
            <w:tcW w:w="1250" w:type="pct"/>
          </w:tcPr>
          <w:p w14:paraId="487B9B0E" w14:textId="77777777" w:rsidR="008A1961" w:rsidRPr="00442838" w:rsidRDefault="008A1961" w:rsidP="008A1961">
            <w:pPr>
              <w:spacing w:line="360" w:lineRule="auto"/>
              <w:rPr>
                <w:sz w:val="24"/>
              </w:rPr>
            </w:pPr>
          </w:p>
        </w:tc>
      </w:tr>
      <w:tr w:rsidR="008A1961" w:rsidRPr="00442838" w14:paraId="16132E05" w14:textId="77777777" w:rsidTr="008A1961">
        <w:tc>
          <w:tcPr>
            <w:tcW w:w="1250" w:type="pct"/>
          </w:tcPr>
          <w:p w14:paraId="74C70CA2" w14:textId="77777777" w:rsidR="008A1961" w:rsidRPr="00442838" w:rsidRDefault="008A1961" w:rsidP="008A1961">
            <w:pPr>
              <w:spacing w:line="360" w:lineRule="auto"/>
              <w:rPr>
                <w:sz w:val="24"/>
              </w:rPr>
            </w:pPr>
          </w:p>
        </w:tc>
        <w:tc>
          <w:tcPr>
            <w:tcW w:w="1249" w:type="pct"/>
          </w:tcPr>
          <w:p w14:paraId="133C8ED4" w14:textId="77777777" w:rsidR="008A1961" w:rsidRPr="00442838" w:rsidRDefault="008A1961" w:rsidP="008A1961">
            <w:pPr>
              <w:spacing w:line="360" w:lineRule="auto"/>
              <w:rPr>
                <w:sz w:val="24"/>
              </w:rPr>
            </w:pPr>
          </w:p>
        </w:tc>
        <w:tc>
          <w:tcPr>
            <w:tcW w:w="1251" w:type="pct"/>
          </w:tcPr>
          <w:p w14:paraId="154004C1" w14:textId="77777777" w:rsidR="008A1961" w:rsidRPr="00442838" w:rsidRDefault="008A1961" w:rsidP="008A1961">
            <w:pPr>
              <w:spacing w:line="360" w:lineRule="auto"/>
              <w:rPr>
                <w:sz w:val="24"/>
              </w:rPr>
            </w:pPr>
          </w:p>
        </w:tc>
        <w:tc>
          <w:tcPr>
            <w:tcW w:w="1250" w:type="pct"/>
          </w:tcPr>
          <w:p w14:paraId="54031A42" w14:textId="77777777" w:rsidR="008A1961" w:rsidRPr="00442838" w:rsidRDefault="008A1961" w:rsidP="008A1961">
            <w:pPr>
              <w:spacing w:line="360" w:lineRule="auto"/>
              <w:rPr>
                <w:sz w:val="24"/>
              </w:rPr>
            </w:pPr>
          </w:p>
        </w:tc>
      </w:tr>
      <w:tr w:rsidR="008A1961" w:rsidRPr="00442838" w14:paraId="19FAD9A2" w14:textId="77777777" w:rsidTr="008A1961">
        <w:tc>
          <w:tcPr>
            <w:tcW w:w="1250" w:type="pct"/>
          </w:tcPr>
          <w:p w14:paraId="78D939B3" w14:textId="77777777" w:rsidR="008A1961" w:rsidRPr="00442838" w:rsidRDefault="008A1961" w:rsidP="008A1961">
            <w:pPr>
              <w:spacing w:line="360" w:lineRule="auto"/>
              <w:rPr>
                <w:sz w:val="24"/>
              </w:rPr>
            </w:pPr>
          </w:p>
        </w:tc>
        <w:tc>
          <w:tcPr>
            <w:tcW w:w="1249" w:type="pct"/>
          </w:tcPr>
          <w:p w14:paraId="40877799" w14:textId="77777777" w:rsidR="008A1961" w:rsidRPr="00442838" w:rsidRDefault="008A1961" w:rsidP="008A1961">
            <w:pPr>
              <w:spacing w:line="360" w:lineRule="auto"/>
              <w:rPr>
                <w:sz w:val="24"/>
              </w:rPr>
            </w:pPr>
          </w:p>
        </w:tc>
        <w:tc>
          <w:tcPr>
            <w:tcW w:w="1251" w:type="pct"/>
          </w:tcPr>
          <w:p w14:paraId="2803EDE4" w14:textId="77777777" w:rsidR="008A1961" w:rsidRPr="00442838" w:rsidRDefault="008A1961" w:rsidP="008A1961">
            <w:pPr>
              <w:spacing w:line="360" w:lineRule="auto"/>
              <w:rPr>
                <w:sz w:val="24"/>
              </w:rPr>
            </w:pPr>
          </w:p>
        </w:tc>
        <w:tc>
          <w:tcPr>
            <w:tcW w:w="1250" w:type="pct"/>
          </w:tcPr>
          <w:p w14:paraId="39CA1E58" w14:textId="77777777" w:rsidR="008A1961" w:rsidRPr="00442838" w:rsidRDefault="008A1961" w:rsidP="008A1961">
            <w:pPr>
              <w:spacing w:line="360" w:lineRule="auto"/>
              <w:rPr>
                <w:sz w:val="24"/>
              </w:rPr>
            </w:pPr>
          </w:p>
        </w:tc>
      </w:tr>
      <w:tr w:rsidR="008A1961" w:rsidRPr="00442838" w14:paraId="0A3C9F6A" w14:textId="77777777" w:rsidTr="008A1961">
        <w:tc>
          <w:tcPr>
            <w:tcW w:w="1250" w:type="pct"/>
          </w:tcPr>
          <w:p w14:paraId="477BD027" w14:textId="77777777" w:rsidR="008A1961" w:rsidRPr="00442838" w:rsidRDefault="008A1961" w:rsidP="008A1961">
            <w:pPr>
              <w:spacing w:line="360" w:lineRule="auto"/>
              <w:rPr>
                <w:sz w:val="24"/>
              </w:rPr>
            </w:pPr>
          </w:p>
        </w:tc>
        <w:tc>
          <w:tcPr>
            <w:tcW w:w="1249" w:type="pct"/>
          </w:tcPr>
          <w:p w14:paraId="73ED39C3" w14:textId="77777777" w:rsidR="008A1961" w:rsidRPr="00442838" w:rsidRDefault="008A1961" w:rsidP="008A1961">
            <w:pPr>
              <w:spacing w:line="360" w:lineRule="auto"/>
              <w:rPr>
                <w:sz w:val="24"/>
              </w:rPr>
            </w:pPr>
          </w:p>
        </w:tc>
        <w:tc>
          <w:tcPr>
            <w:tcW w:w="1251" w:type="pct"/>
          </w:tcPr>
          <w:p w14:paraId="6ECDE69F" w14:textId="77777777" w:rsidR="008A1961" w:rsidRPr="00442838" w:rsidRDefault="008A1961" w:rsidP="008A1961">
            <w:pPr>
              <w:spacing w:line="360" w:lineRule="auto"/>
              <w:rPr>
                <w:sz w:val="24"/>
              </w:rPr>
            </w:pPr>
          </w:p>
        </w:tc>
        <w:tc>
          <w:tcPr>
            <w:tcW w:w="1250" w:type="pct"/>
          </w:tcPr>
          <w:p w14:paraId="6C155A78" w14:textId="77777777" w:rsidR="008A1961" w:rsidRPr="00442838" w:rsidRDefault="008A1961" w:rsidP="008A1961">
            <w:pPr>
              <w:spacing w:line="360" w:lineRule="auto"/>
              <w:rPr>
                <w:sz w:val="24"/>
              </w:rPr>
            </w:pPr>
          </w:p>
        </w:tc>
      </w:tr>
      <w:tr w:rsidR="008A1961" w:rsidRPr="00442838" w14:paraId="0DC15433" w14:textId="77777777" w:rsidTr="008A1961">
        <w:tc>
          <w:tcPr>
            <w:tcW w:w="1250" w:type="pct"/>
          </w:tcPr>
          <w:p w14:paraId="52BC55B0" w14:textId="77777777" w:rsidR="008A1961" w:rsidRPr="00442838" w:rsidRDefault="008A1961" w:rsidP="008A1961">
            <w:pPr>
              <w:spacing w:line="360" w:lineRule="auto"/>
              <w:rPr>
                <w:sz w:val="24"/>
              </w:rPr>
            </w:pPr>
          </w:p>
        </w:tc>
        <w:tc>
          <w:tcPr>
            <w:tcW w:w="1249" w:type="pct"/>
          </w:tcPr>
          <w:p w14:paraId="1E3012E9" w14:textId="77777777" w:rsidR="008A1961" w:rsidRPr="00442838" w:rsidRDefault="008A1961" w:rsidP="008A1961">
            <w:pPr>
              <w:spacing w:line="360" w:lineRule="auto"/>
              <w:rPr>
                <w:sz w:val="24"/>
              </w:rPr>
            </w:pPr>
          </w:p>
        </w:tc>
        <w:tc>
          <w:tcPr>
            <w:tcW w:w="1251" w:type="pct"/>
          </w:tcPr>
          <w:p w14:paraId="3552438C" w14:textId="77777777" w:rsidR="008A1961" w:rsidRPr="00442838" w:rsidRDefault="008A1961" w:rsidP="008A1961">
            <w:pPr>
              <w:spacing w:line="360" w:lineRule="auto"/>
              <w:rPr>
                <w:sz w:val="24"/>
              </w:rPr>
            </w:pPr>
          </w:p>
        </w:tc>
        <w:tc>
          <w:tcPr>
            <w:tcW w:w="1250" w:type="pct"/>
          </w:tcPr>
          <w:p w14:paraId="2FF60F9A" w14:textId="77777777" w:rsidR="008A1961" w:rsidRPr="00442838" w:rsidRDefault="008A1961" w:rsidP="008A1961">
            <w:pPr>
              <w:spacing w:line="360" w:lineRule="auto"/>
              <w:rPr>
                <w:sz w:val="24"/>
              </w:rPr>
            </w:pPr>
          </w:p>
        </w:tc>
      </w:tr>
      <w:tr w:rsidR="008A1961" w:rsidRPr="00442838" w14:paraId="6AF842CD" w14:textId="77777777" w:rsidTr="008A1961">
        <w:tc>
          <w:tcPr>
            <w:tcW w:w="1250" w:type="pct"/>
          </w:tcPr>
          <w:p w14:paraId="4CC7E66B" w14:textId="77777777" w:rsidR="008A1961" w:rsidRPr="00442838" w:rsidRDefault="008A1961" w:rsidP="008A1961">
            <w:pPr>
              <w:spacing w:line="360" w:lineRule="auto"/>
              <w:rPr>
                <w:sz w:val="24"/>
              </w:rPr>
            </w:pPr>
          </w:p>
        </w:tc>
        <w:tc>
          <w:tcPr>
            <w:tcW w:w="1249" w:type="pct"/>
          </w:tcPr>
          <w:p w14:paraId="2BDF720F" w14:textId="77777777" w:rsidR="008A1961" w:rsidRPr="00442838" w:rsidRDefault="008A1961" w:rsidP="008A1961">
            <w:pPr>
              <w:spacing w:line="360" w:lineRule="auto"/>
              <w:rPr>
                <w:sz w:val="24"/>
              </w:rPr>
            </w:pPr>
          </w:p>
        </w:tc>
        <w:tc>
          <w:tcPr>
            <w:tcW w:w="1251" w:type="pct"/>
          </w:tcPr>
          <w:p w14:paraId="36278576" w14:textId="77777777" w:rsidR="008A1961" w:rsidRPr="00442838" w:rsidRDefault="008A1961" w:rsidP="008A1961">
            <w:pPr>
              <w:spacing w:line="360" w:lineRule="auto"/>
              <w:rPr>
                <w:sz w:val="24"/>
              </w:rPr>
            </w:pPr>
          </w:p>
        </w:tc>
        <w:tc>
          <w:tcPr>
            <w:tcW w:w="1250" w:type="pct"/>
          </w:tcPr>
          <w:p w14:paraId="2537DBCE" w14:textId="77777777" w:rsidR="008A1961" w:rsidRPr="00442838" w:rsidRDefault="008A1961" w:rsidP="008A1961">
            <w:pPr>
              <w:spacing w:line="360" w:lineRule="auto"/>
              <w:rPr>
                <w:sz w:val="24"/>
              </w:rPr>
            </w:pPr>
          </w:p>
        </w:tc>
      </w:tr>
      <w:tr w:rsidR="008A1961" w:rsidRPr="00442838" w14:paraId="7FC4AF72" w14:textId="77777777" w:rsidTr="008A1961">
        <w:tc>
          <w:tcPr>
            <w:tcW w:w="1250" w:type="pct"/>
          </w:tcPr>
          <w:p w14:paraId="5127B1ED" w14:textId="77777777" w:rsidR="008A1961" w:rsidRPr="00442838" w:rsidRDefault="008A1961" w:rsidP="008A1961">
            <w:pPr>
              <w:spacing w:line="360" w:lineRule="auto"/>
              <w:rPr>
                <w:sz w:val="24"/>
              </w:rPr>
            </w:pPr>
          </w:p>
        </w:tc>
        <w:tc>
          <w:tcPr>
            <w:tcW w:w="1249" w:type="pct"/>
          </w:tcPr>
          <w:p w14:paraId="7AE1A9E2" w14:textId="77777777" w:rsidR="008A1961" w:rsidRPr="00442838" w:rsidRDefault="008A1961" w:rsidP="008A1961">
            <w:pPr>
              <w:spacing w:line="360" w:lineRule="auto"/>
              <w:rPr>
                <w:sz w:val="24"/>
              </w:rPr>
            </w:pPr>
          </w:p>
        </w:tc>
        <w:tc>
          <w:tcPr>
            <w:tcW w:w="1251" w:type="pct"/>
          </w:tcPr>
          <w:p w14:paraId="3E3F4CAC" w14:textId="77777777" w:rsidR="008A1961" w:rsidRPr="00442838" w:rsidRDefault="008A1961" w:rsidP="008A1961">
            <w:pPr>
              <w:spacing w:line="360" w:lineRule="auto"/>
              <w:rPr>
                <w:sz w:val="24"/>
              </w:rPr>
            </w:pPr>
          </w:p>
        </w:tc>
        <w:tc>
          <w:tcPr>
            <w:tcW w:w="1250" w:type="pct"/>
          </w:tcPr>
          <w:p w14:paraId="1D6D28D8" w14:textId="77777777" w:rsidR="008A1961" w:rsidRPr="00442838" w:rsidRDefault="008A1961" w:rsidP="008A1961">
            <w:pPr>
              <w:spacing w:line="360" w:lineRule="auto"/>
              <w:rPr>
                <w:sz w:val="24"/>
              </w:rPr>
            </w:pPr>
          </w:p>
        </w:tc>
      </w:tr>
      <w:tr w:rsidR="008A1961" w:rsidRPr="00442838" w14:paraId="49D98465" w14:textId="77777777" w:rsidTr="008A1961">
        <w:tc>
          <w:tcPr>
            <w:tcW w:w="1250" w:type="pct"/>
          </w:tcPr>
          <w:p w14:paraId="378BA578" w14:textId="77777777" w:rsidR="008A1961" w:rsidRPr="00442838" w:rsidRDefault="008A1961" w:rsidP="008A1961">
            <w:pPr>
              <w:spacing w:line="360" w:lineRule="auto"/>
              <w:rPr>
                <w:sz w:val="24"/>
              </w:rPr>
            </w:pPr>
          </w:p>
        </w:tc>
        <w:tc>
          <w:tcPr>
            <w:tcW w:w="1249" w:type="pct"/>
          </w:tcPr>
          <w:p w14:paraId="0357CC95" w14:textId="77777777" w:rsidR="008A1961" w:rsidRPr="00442838" w:rsidRDefault="008A1961" w:rsidP="008A1961">
            <w:pPr>
              <w:spacing w:line="360" w:lineRule="auto"/>
              <w:rPr>
                <w:sz w:val="24"/>
              </w:rPr>
            </w:pPr>
          </w:p>
        </w:tc>
        <w:tc>
          <w:tcPr>
            <w:tcW w:w="1251" w:type="pct"/>
          </w:tcPr>
          <w:p w14:paraId="5A501764" w14:textId="77777777" w:rsidR="008A1961" w:rsidRPr="00442838" w:rsidRDefault="008A1961" w:rsidP="008A1961">
            <w:pPr>
              <w:spacing w:line="360" w:lineRule="auto"/>
              <w:rPr>
                <w:sz w:val="24"/>
              </w:rPr>
            </w:pPr>
          </w:p>
        </w:tc>
        <w:tc>
          <w:tcPr>
            <w:tcW w:w="1250" w:type="pct"/>
          </w:tcPr>
          <w:p w14:paraId="4D9E380F" w14:textId="77777777" w:rsidR="008A1961" w:rsidRPr="00442838" w:rsidRDefault="008A1961" w:rsidP="008A1961">
            <w:pPr>
              <w:spacing w:line="360" w:lineRule="auto"/>
              <w:rPr>
                <w:sz w:val="24"/>
              </w:rPr>
            </w:pPr>
          </w:p>
        </w:tc>
      </w:tr>
      <w:tr w:rsidR="008A1961" w:rsidRPr="00442838" w14:paraId="5304D3A7" w14:textId="77777777" w:rsidTr="008A1961">
        <w:tc>
          <w:tcPr>
            <w:tcW w:w="1250" w:type="pct"/>
          </w:tcPr>
          <w:p w14:paraId="38B8F494" w14:textId="77777777" w:rsidR="008A1961" w:rsidRPr="00442838" w:rsidRDefault="008A1961" w:rsidP="008A1961">
            <w:pPr>
              <w:spacing w:line="360" w:lineRule="auto"/>
              <w:rPr>
                <w:sz w:val="24"/>
              </w:rPr>
            </w:pPr>
          </w:p>
        </w:tc>
        <w:tc>
          <w:tcPr>
            <w:tcW w:w="1249" w:type="pct"/>
          </w:tcPr>
          <w:p w14:paraId="2A8B9C19" w14:textId="77777777" w:rsidR="008A1961" w:rsidRPr="00442838" w:rsidRDefault="008A1961" w:rsidP="008A1961">
            <w:pPr>
              <w:spacing w:line="360" w:lineRule="auto"/>
              <w:rPr>
                <w:sz w:val="24"/>
              </w:rPr>
            </w:pPr>
          </w:p>
        </w:tc>
        <w:tc>
          <w:tcPr>
            <w:tcW w:w="1251" w:type="pct"/>
          </w:tcPr>
          <w:p w14:paraId="48F025C0" w14:textId="77777777" w:rsidR="008A1961" w:rsidRPr="00442838" w:rsidRDefault="008A1961" w:rsidP="008A1961">
            <w:pPr>
              <w:spacing w:line="360" w:lineRule="auto"/>
              <w:rPr>
                <w:sz w:val="24"/>
              </w:rPr>
            </w:pPr>
          </w:p>
        </w:tc>
        <w:tc>
          <w:tcPr>
            <w:tcW w:w="1250" w:type="pct"/>
          </w:tcPr>
          <w:p w14:paraId="3FE51935" w14:textId="77777777" w:rsidR="008A1961" w:rsidRPr="00442838" w:rsidRDefault="008A1961" w:rsidP="008A1961">
            <w:pPr>
              <w:spacing w:line="360" w:lineRule="auto"/>
              <w:rPr>
                <w:sz w:val="24"/>
              </w:rPr>
            </w:pPr>
          </w:p>
        </w:tc>
      </w:tr>
      <w:tr w:rsidR="008A1961" w:rsidRPr="00442838" w14:paraId="31B812CC" w14:textId="77777777" w:rsidTr="008A1961">
        <w:tc>
          <w:tcPr>
            <w:tcW w:w="1250" w:type="pct"/>
          </w:tcPr>
          <w:p w14:paraId="7B389FDB" w14:textId="77777777" w:rsidR="008A1961" w:rsidRPr="00442838" w:rsidRDefault="008A1961" w:rsidP="008A1961">
            <w:pPr>
              <w:spacing w:line="360" w:lineRule="auto"/>
              <w:rPr>
                <w:sz w:val="24"/>
              </w:rPr>
            </w:pPr>
          </w:p>
        </w:tc>
        <w:tc>
          <w:tcPr>
            <w:tcW w:w="1249" w:type="pct"/>
          </w:tcPr>
          <w:p w14:paraId="46598DDE" w14:textId="77777777" w:rsidR="008A1961" w:rsidRPr="00442838" w:rsidRDefault="008A1961" w:rsidP="008A1961">
            <w:pPr>
              <w:spacing w:line="360" w:lineRule="auto"/>
              <w:rPr>
                <w:sz w:val="24"/>
              </w:rPr>
            </w:pPr>
          </w:p>
        </w:tc>
        <w:tc>
          <w:tcPr>
            <w:tcW w:w="1251" w:type="pct"/>
          </w:tcPr>
          <w:p w14:paraId="74A45A7B" w14:textId="77777777" w:rsidR="008A1961" w:rsidRPr="00442838" w:rsidRDefault="008A1961" w:rsidP="008A1961">
            <w:pPr>
              <w:spacing w:line="360" w:lineRule="auto"/>
              <w:rPr>
                <w:sz w:val="24"/>
              </w:rPr>
            </w:pPr>
          </w:p>
        </w:tc>
        <w:tc>
          <w:tcPr>
            <w:tcW w:w="1250" w:type="pct"/>
          </w:tcPr>
          <w:p w14:paraId="603022E8" w14:textId="77777777" w:rsidR="008A1961" w:rsidRPr="00442838" w:rsidRDefault="008A1961" w:rsidP="008A1961">
            <w:pPr>
              <w:spacing w:line="360" w:lineRule="auto"/>
              <w:rPr>
                <w:sz w:val="24"/>
              </w:rPr>
            </w:pPr>
          </w:p>
        </w:tc>
      </w:tr>
      <w:tr w:rsidR="008A1961" w:rsidRPr="00442838" w14:paraId="1F70E24A" w14:textId="77777777" w:rsidTr="008A1961">
        <w:tc>
          <w:tcPr>
            <w:tcW w:w="1250" w:type="pct"/>
          </w:tcPr>
          <w:p w14:paraId="7DB5E0E4" w14:textId="77777777" w:rsidR="008A1961" w:rsidRPr="00442838" w:rsidRDefault="008A1961" w:rsidP="008A1961">
            <w:pPr>
              <w:spacing w:line="360" w:lineRule="auto"/>
              <w:rPr>
                <w:sz w:val="24"/>
              </w:rPr>
            </w:pPr>
          </w:p>
        </w:tc>
        <w:tc>
          <w:tcPr>
            <w:tcW w:w="1249" w:type="pct"/>
          </w:tcPr>
          <w:p w14:paraId="4581814A" w14:textId="77777777" w:rsidR="008A1961" w:rsidRPr="00442838" w:rsidRDefault="008A1961" w:rsidP="008A1961">
            <w:pPr>
              <w:spacing w:line="360" w:lineRule="auto"/>
              <w:rPr>
                <w:sz w:val="24"/>
              </w:rPr>
            </w:pPr>
          </w:p>
        </w:tc>
        <w:tc>
          <w:tcPr>
            <w:tcW w:w="1251" w:type="pct"/>
          </w:tcPr>
          <w:p w14:paraId="1449D478" w14:textId="77777777" w:rsidR="008A1961" w:rsidRPr="00442838" w:rsidRDefault="008A1961" w:rsidP="008A1961">
            <w:pPr>
              <w:spacing w:line="360" w:lineRule="auto"/>
              <w:rPr>
                <w:sz w:val="24"/>
              </w:rPr>
            </w:pPr>
          </w:p>
        </w:tc>
        <w:tc>
          <w:tcPr>
            <w:tcW w:w="1250" w:type="pct"/>
          </w:tcPr>
          <w:p w14:paraId="6F68B83D" w14:textId="77777777" w:rsidR="008A1961" w:rsidRPr="00442838" w:rsidRDefault="008A1961" w:rsidP="008A1961">
            <w:pPr>
              <w:spacing w:line="360" w:lineRule="auto"/>
              <w:rPr>
                <w:sz w:val="24"/>
              </w:rPr>
            </w:pPr>
          </w:p>
        </w:tc>
      </w:tr>
      <w:tr w:rsidR="008A1961" w:rsidRPr="00442838" w14:paraId="321DC708" w14:textId="77777777" w:rsidTr="008A1961">
        <w:tc>
          <w:tcPr>
            <w:tcW w:w="1250" w:type="pct"/>
          </w:tcPr>
          <w:p w14:paraId="48A5FA8A" w14:textId="77777777" w:rsidR="008A1961" w:rsidRPr="00442838" w:rsidRDefault="008A1961" w:rsidP="008A1961">
            <w:pPr>
              <w:spacing w:line="360" w:lineRule="auto"/>
              <w:rPr>
                <w:sz w:val="24"/>
              </w:rPr>
            </w:pPr>
          </w:p>
        </w:tc>
        <w:tc>
          <w:tcPr>
            <w:tcW w:w="1249" w:type="pct"/>
          </w:tcPr>
          <w:p w14:paraId="228948D1" w14:textId="77777777" w:rsidR="008A1961" w:rsidRPr="00442838" w:rsidRDefault="008A1961" w:rsidP="008A1961">
            <w:pPr>
              <w:spacing w:line="360" w:lineRule="auto"/>
              <w:rPr>
                <w:sz w:val="24"/>
              </w:rPr>
            </w:pPr>
          </w:p>
        </w:tc>
        <w:tc>
          <w:tcPr>
            <w:tcW w:w="1251" w:type="pct"/>
          </w:tcPr>
          <w:p w14:paraId="07BB34C0" w14:textId="77777777" w:rsidR="008A1961" w:rsidRPr="00442838" w:rsidRDefault="008A1961" w:rsidP="008A1961">
            <w:pPr>
              <w:spacing w:line="360" w:lineRule="auto"/>
              <w:rPr>
                <w:sz w:val="24"/>
              </w:rPr>
            </w:pPr>
          </w:p>
        </w:tc>
        <w:tc>
          <w:tcPr>
            <w:tcW w:w="1250" w:type="pct"/>
          </w:tcPr>
          <w:p w14:paraId="33E34D6B" w14:textId="77777777" w:rsidR="008A1961" w:rsidRPr="00442838" w:rsidRDefault="008A1961" w:rsidP="008A1961">
            <w:pPr>
              <w:spacing w:line="360" w:lineRule="auto"/>
              <w:rPr>
                <w:sz w:val="24"/>
              </w:rPr>
            </w:pPr>
          </w:p>
        </w:tc>
      </w:tr>
      <w:tr w:rsidR="008A1961" w:rsidRPr="00442838" w14:paraId="2DCDE252" w14:textId="77777777" w:rsidTr="008A1961">
        <w:tc>
          <w:tcPr>
            <w:tcW w:w="1250" w:type="pct"/>
          </w:tcPr>
          <w:p w14:paraId="3B694A7C" w14:textId="77777777" w:rsidR="008A1961" w:rsidRPr="00442838" w:rsidRDefault="008A1961" w:rsidP="008A1961">
            <w:pPr>
              <w:spacing w:line="360" w:lineRule="auto"/>
              <w:rPr>
                <w:sz w:val="24"/>
              </w:rPr>
            </w:pPr>
          </w:p>
        </w:tc>
        <w:tc>
          <w:tcPr>
            <w:tcW w:w="1249" w:type="pct"/>
          </w:tcPr>
          <w:p w14:paraId="515B42F3" w14:textId="77777777" w:rsidR="008A1961" w:rsidRPr="00442838" w:rsidRDefault="008A1961" w:rsidP="008A1961">
            <w:pPr>
              <w:spacing w:line="360" w:lineRule="auto"/>
              <w:rPr>
                <w:sz w:val="24"/>
              </w:rPr>
            </w:pPr>
          </w:p>
        </w:tc>
        <w:tc>
          <w:tcPr>
            <w:tcW w:w="1251" w:type="pct"/>
          </w:tcPr>
          <w:p w14:paraId="35243E31" w14:textId="77777777" w:rsidR="008A1961" w:rsidRPr="00442838" w:rsidRDefault="008A1961" w:rsidP="008A1961">
            <w:pPr>
              <w:spacing w:line="360" w:lineRule="auto"/>
              <w:rPr>
                <w:sz w:val="24"/>
              </w:rPr>
            </w:pPr>
          </w:p>
        </w:tc>
        <w:tc>
          <w:tcPr>
            <w:tcW w:w="1250" w:type="pct"/>
          </w:tcPr>
          <w:p w14:paraId="4A72B671" w14:textId="77777777" w:rsidR="008A1961" w:rsidRPr="00442838" w:rsidRDefault="008A1961" w:rsidP="008A1961">
            <w:pPr>
              <w:spacing w:line="360" w:lineRule="auto"/>
              <w:rPr>
                <w:sz w:val="24"/>
              </w:rPr>
            </w:pPr>
          </w:p>
        </w:tc>
      </w:tr>
      <w:tr w:rsidR="008A1961" w:rsidRPr="00442838" w14:paraId="0D2434CB" w14:textId="77777777" w:rsidTr="008A1961">
        <w:tc>
          <w:tcPr>
            <w:tcW w:w="1250" w:type="pct"/>
          </w:tcPr>
          <w:p w14:paraId="4E703263" w14:textId="77777777" w:rsidR="008A1961" w:rsidRPr="00442838" w:rsidRDefault="008A1961" w:rsidP="008A1961">
            <w:pPr>
              <w:spacing w:line="360" w:lineRule="auto"/>
              <w:rPr>
                <w:sz w:val="24"/>
              </w:rPr>
            </w:pPr>
          </w:p>
        </w:tc>
        <w:tc>
          <w:tcPr>
            <w:tcW w:w="1249" w:type="pct"/>
          </w:tcPr>
          <w:p w14:paraId="4149EE8F" w14:textId="77777777" w:rsidR="008A1961" w:rsidRPr="00442838" w:rsidRDefault="008A1961" w:rsidP="008A1961">
            <w:pPr>
              <w:spacing w:line="360" w:lineRule="auto"/>
              <w:rPr>
                <w:sz w:val="24"/>
              </w:rPr>
            </w:pPr>
          </w:p>
        </w:tc>
        <w:tc>
          <w:tcPr>
            <w:tcW w:w="1251" w:type="pct"/>
          </w:tcPr>
          <w:p w14:paraId="4C51C1AF" w14:textId="77777777" w:rsidR="008A1961" w:rsidRPr="00442838" w:rsidRDefault="008A1961" w:rsidP="008A1961">
            <w:pPr>
              <w:spacing w:line="360" w:lineRule="auto"/>
              <w:rPr>
                <w:sz w:val="24"/>
              </w:rPr>
            </w:pPr>
          </w:p>
        </w:tc>
        <w:tc>
          <w:tcPr>
            <w:tcW w:w="1250" w:type="pct"/>
          </w:tcPr>
          <w:p w14:paraId="77803954" w14:textId="77777777" w:rsidR="008A1961" w:rsidRPr="00442838" w:rsidRDefault="008A1961" w:rsidP="008A1961">
            <w:pPr>
              <w:spacing w:line="360" w:lineRule="auto"/>
              <w:rPr>
                <w:sz w:val="24"/>
              </w:rPr>
            </w:pPr>
          </w:p>
        </w:tc>
      </w:tr>
      <w:tr w:rsidR="008A1961" w:rsidRPr="00442838" w14:paraId="5B060C7F" w14:textId="77777777" w:rsidTr="008A1961">
        <w:tc>
          <w:tcPr>
            <w:tcW w:w="1250" w:type="pct"/>
          </w:tcPr>
          <w:p w14:paraId="410A0B2A" w14:textId="77777777" w:rsidR="008A1961" w:rsidRPr="00442838" w:rsidRDefault="008A1961" w:rsidP="008A1961">
            <w:pPr>
              <w:spacing w:line="360" w:lineRule="auto"/>
              <w:rPr>
                <w:sz w:val="24"/>
              </w:rPr>
            </w:pPr>
          </w:p>
        </w:tc>
        <w:tc>
          <w:tcPr>
            <w:tcW w:w="1249" w:type="pct"/>
          </w:tcPr>
          <w:p w14:paraId="395B25AC" w14:textId="77777777" w:rsidR="008A1961" w:rsidRPr="00442838" w:rsidRDefault="008A1961" w:rsidP="008A1961">
            <w:pPr>
              <w:spacing w:line="360" w:lineRule="auto"/>
              <w:rPr>
                <w:sz w:val="24"/>
              </w:rPr>
            </w:pPr>
          </w:p>
        </w:tc>
        <w:tc>
          <w:tcPr>
            <w:tcW w:w="1251" w:type="pct"/>
          </w:tcPr>
          <w:p w14:paraId="78C10209" w14:textId="77777777" w:rsidR="008A1961" w:rsidRPr="00442838" w:rsidRDefault="008A1961" w:rsidP="008A1961">
            <w:pPr>
              <w:spacing w:line="360" w:lineRule="auto"/>
              <w:rPr>
                <w:sz w:val="24"/>
              </w:rPr>
            </w:pPr>
          </w:p>
        </w:tc>
        <w:tc>
          <w:tcPr>
            <w:tcW w:w="1250" w:type="pct"/>
          </w:tcPr>
          <w:p w14:paraId="1F780936" w14:textId="77777777" w:rsidR="008A1961" w:rsidRPr="00442838" w:rsidRDefault="008A1961" w:rsidP="008A1961">
            <w:pPr>
              <w:spacing w:line="360" w:lineRule="auto"/>
              <w:rPr>
                <w:sz w:val="24"/>
              </w:rPr>
            </w:pPr>
          </w:p>
        </w:tc>
      </w:tr>
      <w:tr w:rsidR="008A1961" w:rsidRPr="00442838" w14:paraId="0AEDEFB8" w14:textId="77777777" w:rsidTr="008A1961">
        <w:tc>
          <w:tcPr>
            <w:tcW w:w="1250" w:type="pct"/>
          </w:tcPr>
          <w:p w14:paraId="121A409A" w14:textId="77777777" w:rsidR="008A1961" w:rsidRPr="00442838" w:rsidRDefault="008A1961" w:rsidP="008A1961">
            <w:pPr>
              <w:spacing w:line="360" w:lineRule="auto"/>
              <w:rPr>
                <w:sz w:val="24"/>
              </w:rPr>
            </w:pPr>
          </w:p>
        </w:tc>
        <w:tc>
          <w:tcPr>
            <w:tcW w:w="1249" w:type="pct"/>
          </w:tcPr>
          <w:p w14:paraId="142D0CF8" w14:textId="77777777" w:rsidR="008A1961" w:rsidRPr="00442838" w:rsidRDefault="008A1961" w:rsidP="008A1961">
            <w:pPr>
              <w:spacing w:line="360" w:lineRule="auto"/>
              <w:rPr>
                <w:sz w:val="24"/>
              </w:rPr>
            </w:pPr>
          </w:p>
        </w:tc>
        <w:tc>
          <w:tcPr>
            <w:tcW w:w="1251" w:type="pct"/>
          </w:tcPr>
          <w:p w14:paraId="1F574257" w14:textId="77777777" w:rsidR="008A1961" w:rsidRPr="00442838" w:rsidRDefault="008A1961" w:rsidP="008A1961">
            <w:pPr>
              <w:spacing w:line="360" w:lineRule="auto"/>
              <w:rPr>
                <w:sz w:val="24"/>
              </w:rPr>
            </w:pPr>
          </w:p>
        </w:tc>
        <w:tc>
          <w:tcPr>
            <w:tcW w:w="1250" w:type="pct"/>
          </w:tcPr>
          <w:p w14:paraId="7198B894" w14:textId="77777777" w:rsidR="008A1961" w:rsidRPr="00442838" w:rsidRDefault="008A1961" w:rsidP="008A1961">
            <w:pPr>
              <w:spacing w:line="360" w:lineRule="auto"/>
              <w:rPr>
                <w:sz w:val="24"/>
              </w:rPr>
            </w:pPr>
          </w:p>
        </w:tc>
      </w:tr>
      <w:tr w:rsidR="008A1961" w:rsidRPr="00442838" w14:paraId="5D47B6A0" w14:textId="77777777" w:rsidTr="008A1961">
        <w:tc>
          <w:tcPr>
            <w:tcW w:w="1250" w:type="pct"/>
          </w:tcPr>
          <w:p w14:paraId="65121353" w14:textId="77777777" w:rsidR="008A1961" w:rsidRPr="00442838" w:rsidRDefault="008A1961" w:rsidP="008A1961">
            <w:pPr>
              <w:spacing w:line="360" w:lineRule="auto"/>
              <w:rPr>
                <w:sz w:val="24"/>
              </w:rPr>
            </w:pPr>
          </w:p>
        </w:tc>
        <w:tc>
          <w:tcPr>
            <w:tcW w:w="1249" w:type="pct"/>
          </w:tcPr>
          <w:p w14:paraId="017C3AD0" w14:textId="77777777" w:rsidR="008A1961" w:rsidRPr="00442838" w:rsidRDefault="008A1961" w:rsidP="008A1961">
            <w:pPr>
              <w:spacing w:line="360" w:lineRule="auto"/>
              <w:rPr>
                <w:sz w:val="24"/>
              </w:rPr>
            </w:pPr>
          </w:p>
        </w:tc>
        <w:tc>
          <w:tcPr>
            <w:tcW w:w="1251" w:type="pct"/>
          </w:tcPr>
          <w:p w14:paraId="15E8E102" w14:textId="77777777" w:rsidR="008A1961" w:rsidRPr="00442838" w:rsidRDefault="008A1961" w:rsidP="008A1961">
            <w:pPr>
              <w:spacing w:line="360" w:lineRule="auto"/>
              <w:rPr>
                <w:sz w:val="24"/>
              </w:rPr>
            </w:pPr>
          </w:p>
        </w:tc>
        <w:tc>
          <w:tcPr>
            <w:tcW w:w="1250" w:type="pct"/>
          </w:tcPr>
          <w:p w14:paraId="220CB9FC" w14:textId="77777777" w:rsidR="008A1961" w:rsidRPr="00442838" w:rsidRDefault="008A1961" w:rsidP="008A1961">
            <w:pPr>
              <w:spacing w:line="360" w:lineRule="auto"/>
              <w:rPr>
                <w:sz w:val="24"/>
              </w:rPr>
            </w:pPr>
          </w:p>
        </w:tc>
      </w:tr>
      <w:tr w:rsidR="008A1961" w:rsidRPr="00442838" w14:paraId="0FFE71B9" w14:textId="77777777" w:rsidTr="008A1961">
        <w:tc>
          <w:tcPr>
            <w:tcW w:w="1250" w:type="pct"/>
          </w:tcPr>
          <w:p w14:paraId="2335F18E" w14:textId="77777777" w:rsidR="008A1961" w:rsidRPr="00442838" w:rsidRDefault="008A1961" w:rsidP="008A1961">
            <w:pPr>
              <w:spacing w:line="360" w:lineRule="auto"/>
              <w:rPr>
                <w:sz w:val="24"/>
              </w:rPr>
            </w:pPr>
          </w:p>
        </w:tc>
        <w:tc>
          <w:tcPr>
            <w:tcW w:w="1249" w:type="pct"/>
          </w:tcPr>
          <w:p w14:paraId="67809313" w14:textId="77777777" w:rsidR="008A1961" w:rsidRPr="00442838" w:rsidRDefault="008A1961" w:rsidP="008A1961">
            <w:pPr>
              <w:spacing w:line="360" w:lineRule="auto"/>
              <w:rPr>
                <w:sz w:val="24"/>
              </w:rPr>
            </w:pPr>
          </w:p>
        </w:tc>
        <w:tc>
          <w:tcPr>
            <w:tcW w:w="1251" w:type="pct"/>
          </w:tcPr>
          <w:p w14:paraId="4A972C79" w14:textId="77777777" w:rsidR="008A1961" w:rsidRPr="00442838" w:rsidRDefault="008A1961" w:rsidP="008A1961">
            <w:pPr>
              <w:spacing w:line="360" w:lineRule="auto"/>
              <w:rPr>
                <w:sz w:val="24"/>
              </w:rPr>
            </w:pPr>
          </w:p>
        </w:tc>
        <w:tc>
          <w:tcPr>
            <w:tcW w:w="1250" w:type="pct"/>
          </w:tcPr>
          <w:p w14:paraId="2491FF5E" w14:textId="77777777" w:rsidR="008A1961" w:rsidRPr="00442838" w:rsidRDefault="008A1961" w:rsidP="008A1961">
            <w:pPr>
              <w:spacing w:line="360" w:lineRule="auto"/>
              <w:rPr>
                <w:sz w:val="24"/>
              </w:rPr>
            </w:pPr>
          </w:p>
        </w:tc>
      </w:tr>
      <w:tr w:rsidR="008A1961" w:rsidRPr="00442838" w14:paraId="3395CAC5" w14:textId="77777777" w:rsidTr="008A1961">
        <w:tc>
          <w:tcPr>
            <w:tcW w:w="1250" w:type="pct"/>
          </w:tcPr>
          <w:p w14:paraId="2F5D7F01" w14:textId="77777777" w:rsidR="008A1961" w:rsidRPr="00442838" w:rsidRDefault="008A1961" w:rsidP="008A1961">
            <w:pPr>
              <w:spacing w:line="360" w:lineRule="auto"/>
              <w:rPr>
                <w:sz w:val="24"/>
              </w:rPr>
            </w:pPr>
          </w:p>
        </w:tc>
        <w:tc>
          <w:tcPr>
            <w:tcW w:w="1249" w:type="pct"/>
          </w:tcPr>
          <w:p w14:paraId="30DE1711" w14:textId="77777777" w:rsidR="008A1961" w:rsidRPr="00442838" w:rsidRDefault="008A1961" w:rsidP="008A1961">
            <w:pPr>
              <w:spacing w:line="360" w:lineRule="auto"/>
              <w:rPr>
                <w:sz w:val="24"/>
              </w:rPr>
            </w:pPr>
          </w:p>
        </w:tc>
        <w:tc>
          <w:tcPr>
            <w:tcW w:w="1251" w:type="pct"/>
          </w:tcPr>
          <w:p w14:paraId="5327A883" w14:textId="77777777" w:rsidR="008A1961" w:rsidRPr="00442838" w:rsidRDefault="008A1961" w:rsidP="008A1961">
            <w:pPr>
              <w:spacing w:line="360" w:lineRule="auto"/>
              <w:rPr>
                <w:sz w:val="24"/>
              </w:rPr>
            </w:pPr>
          </w:p>
        </w:tc>
        <w:tc>
          <w:tcPr>
            <w:tcW w:w="1250" w:type="pct"/>
          </w:tcPr>
          <w:p w14:paraId="3378926A" w14:textId="77777777" w:rsidR="008A1961" w:rsidRPr="00442838" w:rsidRDefault="008A1961" w:rsidP="008A1961">
            <w:pPr>
              <w:spacing w:line="360" w:lineRule="auto"/>
              <w:rPr>
                <w:sz w:val="24"/>
              </w:rPr>
            </w:pPr>
          </w:p>
        </w:tc>
      </w:tr>
      <w:tr w:rsidR="008A1961" w:rsidRPr="00442838" w14:paraId="35BD5CE1" w14:textId="77777777" w:rsidTr="008A1961">
        <w:tc>
          <w:tcPr>
            <w:tcW w:w="1250" w:type="pct"/>
          </w:tcPr>
          <w:p w14:paraId="1490AE60" w14:textId="77777777" w:rsidR="008A1961" w:rsidRPr="00442838" w:rsidRDefault="008A1961" w:rsidP="008A1961">
            <w:pPr>
              <w:spacing w:line="360" w:lineRule="auto"/>
              <w:rPr>
                <w:sz w:val="24"/>
              </w:rPr>
            </w:pPr>
          </w:p>
        </w:tc>
        <w:tc>
          <w:tcPr>
            <w:tcW w:w="1249" w:type="pct"/>
          </w:tcPr>
          <w:p w14:paraId="0D7E654E" w14:textId="77777777" w:rsidR="008A1961" w:rsidRPr="00442838" w:rsidRDefault="008A1961" w:rsidP="008A1961">
            <w:pPr>
              <w:spacing w:line="360" w:lineRule="auto"/>
              <w:rPr>
                <w:sz w:val="24"/>
              </w:rPr>
            </w:pPr>
          </w:p>
        </w:tc>
        <w:tc>
          <w:tcPr>
            <w:tcW w:w="1251" w:type="pct"/>
          </w:tcPr>
          <w:p w14:paraId="45011F4D" w14:textId="77777777" w:rsidR="008A1961" w:rsidRPr="00442838" w:rsidRDefault="008A1961" w:rsidP="008A1961">
            <w:pPr>
              <w:spacing w:line="360" w:lineRule="auto"/>
              <w:rPr>
                <w:sz w:val="24"/>
              </w:rPr>
            </w:pPr>
          </w:p>
        </w:tc>
        <w:tc>
          <w:tcPr>
            <w:tcW w:w="1250" w:type="pct"/>
          </w:tcPr>
          <w:p w14:paraId="571AAF21" w14:textId="77777777" w:rsidR="008A1961" w:rsidRPr="00442838" w:rsidRDefault="008A1961" w:rsidP="008A1961">
            <w:pPr>
              <w:spacing w:line="360" w:lineRule="auto"/>
              <w:rPr>
                <w:sz w:val="24"/>
              </w:rPr>
            </w:pPr>
          </w:p>
        </w:tc>
      </w:tr>
      <w:tr w:rsidR="008A1961" w:rsidRPr="00442838" w14:paraId="1D05A3B5" w14:textId="77777777" w:rsidTr="008A1961">
        <w:tc>
          <w:tcPr>
            <w:tcW w:w="1250" w:type="pct"/>
          </w:tcPr>
          <w:p w14:paraId="3CA1000D" w14:textId="77777777" w:rsidR="008A1961" w:rsidRPr="00442838" w:rsidRDefault="008A1961" w:rsidP="008A1961">
            <w:pPr>
              <w:spacing w:line="360" w:lineRule="auto"/>
              <w:rPr>
                <w:sz w:val="24"/>
              </w:rPr>
            </w:pPr>
          </w:p>
        </w:tc>
        <w:tc>
          <w:tcPr>
            <w:tcW w:w="1249" w:type="pct"/>
          </w:tcPr>
          <w:p w14:paraId="078BC42C" w14:textId="77777777" w:rsidR="008A1961" w:rsidRPr="00442838" w:rsidRDefault="008A1961" w:rsidP="008A1961">
            <w:pPr>
              <w:spacing w:line="360" w:lineRule="auto"/>
              <w:rPr>
                <w:sz w:val="24"/>
              </w:rPr>
            </w:pPr>
          </w:p>
        </w:tc>
        <w:tc>
          <w:tcPr>
            <w:tcW w:w="1251" w:type="pct"/>
          </w:tcPr>
          <w:p w14:paraId="17F19079" w14:textId="77777777" w:rsidR="008A1961" w:rsidRPr="00442838" w:rsidRDefault="008A1961" w:rsidP="008A1961">
            <w:pPr>
              <w:spacing w:line="360" w:lineRule="auto"/>
              <w:rPr>
                <w:sz w:val="24"/>
              </w:rPr>
            </w:pPr>
          </w:p>
        </w:tc>
        <w:tc>
          <w:tcPr>
            <w:tcW w:w="1250" w:type="pct"/>
          </w:tcPr>
          <w:p w14:paraId="2940262F" w14:textId="77777777" w:rsidR="008A1961" w:rsidRPr="00442838" w:rsidRDefault="008A1961" w:rsidP="008A1961">
            <w:pPr>
              <w:spacing w:line="360" w:lineRule="auto"/>
              <w:rPr>
                <w:sz w:val="24"/>
              </w:rPr>
            </w:pPr>
          </w:p>
        </w:tc>
      </w:tr>
      <w:tr w:rsidR="008A1961" w:rsidRPr="00442838" w14:paraId="638B1548" w14:textId="77777777" w:rsidTr="008A1961">
        <w:tc>
          <w:tcPr>
            <w:tcW w:w="1250" w:type="pct"/>
          </w:tcPr>
          <w:p w14:paraId="7C6606EE" w14:textId="77777777" w:rsidR="008A1961" w:rsidRPr="00442838" w:rsidRDefault="008A1961" w:rsidP="008A1961">
            <w:pPr>
              <w:spacing w:line="360" w:lineRule="auto"/>
              <w:rPr>
                <w:sz w:val="24"/>
              </w:rPr>
            </w:pPr>
          </w:p>
        </w:tc>
        <w:tc>
          <w:tcPr>
            <w:tcW w:w="1249" w:type="pct"/>
          </w:tcPr>
          <w:p w14:paraId="7124D0CB" w14:textId="77777777" w:rsidR="008A1961" w:rsidRPr="00442838" w:rsidRDefault="008A1961" w:rsidP="008A1961">
            <w:pPr>
              <w:spacing w:line="360" w:lineRule="auto"/>
              <w:rPr>
                <w:sz w:val="24"/>
              </w:rPr>
            </w:pPr>
          </w:p>
        </w:tc>
        <w:tc>
          <w:tcPr>
            <w:tcW w:w="1251" w:type="pct"/>
          </w:tcPr>
          <w:p w14:paraId="2C6AF129" w14:textId="77777777" w:rsidR="008A1961" w:rsidRPr="00442838" w:rsidRDefault="008A1961" w:rsidP="008A1961">
            <w:pPr>
              <w:spacing w:line="360" w:lineRule="auto"/>
              <w:rPr>
                <w:sz w:val="24"/>
              </w:rPr>
            </w:pPr>
          </w:p>
        </w:tc>
        <w:tc>
          <w:tcPr>
            <w:tcW w:w="1250" w:type="pct"/>
          </w:tcPr>
          <w:p w14:paraId="1DB27DA6" w14:textId="77777777" w:rsidR="008A1961" w:rsidRPr="00442838" w:rsidRDefault="008A1961" w:rsidP="008A1961">
            <w:pPr>
              <w:spacing w:line="360" w:lineRule="auto"/>
              <w:rPr>
                <w:sz w:val="24"/>
              </w:rPr>
            </w:pPr>
          </w:p>
        </w:tc>
      </w:tr>
      <w:tr w:rsidR="008A1961" w:rsidRPr="00442838" w14:paraId="293D3070" w14:textId="77777777" w:rsidTr="008A1961">
        <w:tc>
          <w:tcPr>
            <w:tcW w:w="1250" w:type="pct"/>
          </w:tcPr>
          <w:p w14:paraId="69BC4C09" w14:textId="77777777" w:rsidR="008A1961" w:rsidRPr="00442838" w:rsidRDefault="008A1961" w:rsidP="008A1961">
            <w:pPr>
              <w:spacing w:line="360" w:lineRule="auto"/>
              <w:rPr>
                <w:sz w:val="24"/>
              </w:rPr>
            </w:pPr>
          </w:p>
        </w:tc>
        <w:tc>
          <w:tcPr>
            <w:tcW w:w="1249" w:type="pct"/>
          </w:tcPr>
          <w:p w14:paraId="77BDF026" w14:textId="77777777" w:rsidR="008A1961" w:rsidRPr="00442838" w:rsidRDefault="008A1961" w:rsidP="008A1961">
            <w:pPr>
              <w:spacing w:line="360" w:lineRule="auto"/>
              <w:rPr>
                <w:sz w:val="24"/>
              </w:rPr>
            </w:pPr>
          </w:p>
        </w:tc>
        <w:tc>
          <w:tcPr>
            <w:tcW w:w="1251" w:type="pct"/>
          </w:tcPr>
          <w:p w14:paraId="4CB2DDD0" w14:textId="77777777" w:rsidR="008A1961" w:rsidRPr="00442838" w:rsidRDefault="008A1961" w:rsidP="008A1961">
            <w:pPr>
              <w:spacing w:line="360" w:lineRule="auto"/>
              <w:rPr>
                <w:sz w:val="24"/>
              </w:rPr>
            </w:pPr>
          </w:p>
        </w:tc>
        <w:tc>
          <w:tcPr>
            <w:tcW w:w="1250" w:type="pct"/>
          </w:tcPr>
          <w:p w14:paraId="04F43FB8" w14:textId="77777777" w:rsidR="008A1961" w:rsidRPr="00442838" w:rsidRDefault="008A1961" w:rsidP="008A1961">
            <w:pPr>
              <w:spacing w:line="360" w:lineRule="auto"/>
              <w:rPr>
                <w:sz w:val="24"/>
              </w:rPr>
            </w:pPr>
          </w:p>
        </w:tc>
      </w:tr>
      <w:tr w:rsidR="008A1961" w:rsidRPr="00442838" w14:paraId="3B024208" w14:textId="77777777" w:rsidTr="008A1961">
        <w:tc>
          <w:tcPr>
            <w:tcW w:w="1250" w:type="pct"/>
          </w:tcPr>
          <w:p w14:paraId="2B78142D" w14:textId="77777777" w:rsidR="008A1961" w:rsidRPr="00442838" w:rsidRDefault="008A1961" w:rsidP="008A1961">
            <w:pPr>
              <w:spacing w:line="360" w:lineRule="auto"/>
              <w:rPr>
                <w:sz w:val="24"/>
              </w:rPr>
            </w:pPr>
          </w:p>
        </w:tc>
        <w:tc>
          <w:tcPr>
            <w:tcW w:w="1249" w:type="pct"/>
          </w:tcPr>
          <w:p w14:paraId="38AAD3DF" w14:textId="77777777" w:rsidR="008A1961" w:rsidRPr="00442838" w:rsidRDefault="008A1961" w:rsidP="008A1961">
            <w:pPr>
              <w:spacing w:line="360" w:lineRule="auto"/>
              <w:rPr>
                <w:sz w:val="24"/>
              </w:rPr>
            </w:pPr>
          </w:p>
        </w:tc>
        <w:tc>
          <w:tcPr>
            <w:tcW w:w="1251" w:type="pct"/>
          </w:tcPr>
          <w:p w14:paraId="0C8EDD78" w14:textId="77777777" w:rsidR="008A1961" w:rsidRPr="00442838" w:rsidRDefault="008A1961" w:rsidP="008A1961">
            <w:pPr>
              <w:spacing w:line="360" w:lineRule="auto"/>
              <w:rPr>
                <w:sz w:val="24"/>
              </w:rPr>
            </w:pPr>
          </w:p>
        </w:tc>
        <w:tc>
          <w:tcPr>
            <w:tcW w:w="1250" w:type="pct"/>
          </w:tcPr>
          <w:p w14:paraId="5FD2F4B2" w14:textId="77777777" w:rsidR="008A1961" w:rsidRPr="00442838" w:rsidRDefault="008A1961" w:rsidP="008A1961">
            <w:pPr>
              <w:spacing w:line="360" w:lineRule="auto"/>
              <w:rPr>
                <w:sz w:val="24"/>
              </w:rPr>
            </w:pPr>
          </w:p>
        </w:tc>
      </w:tr>
      <w:tr w:rsidR="008A1961" w:rsidRPr="00442838" w14:paraId="07B01B0E" w14:textId="77777777" w:rsidTr="008A1961">
        <w:tc>
          <w:tcPr>
            <w:tcW w:w="1250" w:type="pct"/>
          </w:tcPr>
          <w:p w14:paraId="60ABFFED" w14:textId="77777777" w:rsidR="008A1961" w:rsidRPr="00442838" w:rsidRDefault="008A1961" w:rsidP="008A1961">
            <w:pPr>
              <w:spacing w:line="360" w:lineRule="auto"/>
              <w:rPr>
                <w:sz w:val="24"/>
              </w:rPr>
            </w:pPr>
          </w:p>
        </w:tc>
        <w:tc>
          <w:tcPr>
            <w:tcW w:w="1249" w:type="pct"/>
          </w:tcPr>
          <w:p w14:paraId="41860AD4" w14:textId="77777777" w:rsidR="008A1961" w:rsidRPr="00442838" w:rsidRDefault="008A1961" w:rsidP="008A1961">
            <w:pPr>
              <w:spacing w:line="360" w:lineRule="auto"/>
              <w:rPr>
                <w:sz w:val="24"/>
              </w:rPr>
            </w:pPr>
          </w:p>
        </w:tc>
        <w:tc>
          <w:tcPr>
            <w:tcW w:w="1251" w:type="pct"/>
          </w:tcPr>
          <w:p w14:paraId="4E5A37CA" w14:textId="77777777" w:rsidR="008A1961" w:rsidRPr="00442838" w:rsidRDefault="008A1961" w:rsidP="008A1961">
            <w:pPr>
              <w:spacing w:line="360" w:lineRule="auto"/>
              <w:rPr>
                <w:sz w:val="24"/>
              </w:rPr>
            </w:pPr>
          </w:p>
        </w:tc>
        <w:tc>
          <w:tcPr>
            <w:tcW w:w="1250" w:type="pct"/>
          </w:tcPr>
          <w:p w14:paraId="761B12E0" w14:textId="77777777" w:rsidR="008A1961" w:rsidRPr="00442838" w:rsidRDefault="008A1961" w:rsidP="008A1961">
            <w:pPr>
              <w:spacing w:line="360" w:lineRule="auto"/>
              <w:rPr>
                <w:sz w:val="24"/>
              </w:rPr>
            </w:pPr>
          </w:p>
        </w:tc>
      </w:tr>
      <w:tr w:rsidR="008A1961" w:rsidRPr="00442838" w14:paraId="277258AD" w14:textId="77777777" w:rsidTr="008A1961">
        <w:tc>
          <w:tcPr>
            <w:tcW w:w="1250" w:type="pct"/>
          </w:tcPr>
          <w:p w14:paraId="0A0AAF59" w14:textId="77777777" w:rsidR="008A1961" w:rsidRPr="00442838" w:rsidRDefault="008A1961" w:rsidP="008A1961">
            <w:pPr>
              <w:spacing w:line="360" w:lineRule="auto"/>
              <w:rPr>
                <w:sz w:val="24"/>
              </w:rPr>
            </w:pPr>
          </w:p>
        </w:tc>
        <w:tc>
          <w:tcPr>
            <w:tcW w:w="1249" w:type="pct"/>
          </w:tcPr>
          <w:p w14:paraId="56F592D7" w14:textId="77777777" w:rsidR="008A1961" w:rsidRPr="00442838" w:rsidRDefault="008A1961" w:rsidP="008A1961">
            <w:pPr>
              <w:spacing w:line="360" w:lineRule="auto"/>
              <w:rPr>
                <w:sz w:val="24"/>
              </w:rPr>
            </w:pPr>
          </w:p>
        </w:tc>
        <w:tc>
          <w:tcPr>
            <w:tcW w:w="1251" w:type="pct"/>
          </w:tcPr>
          <w:p w14:paraId="260F3413" w14:textId="77777777" w:rsidR="008A1961" w:rsidRPr="00442838" w:rsidRDefault="008A1961" w:rsidP="008A1961">
            <w:pPr>
              <w:spacing w:line="360" w:lineRule="auto"/>
              <w:rPr>
                <w:sz w:val="24"/>
              </w:rPr>
            </w:pPr>
          </w:p>
        </w:tc>
        <w:tc>
          <w:tcPr>
            <w:tcW w:w="1250" w:type="pct"/>
          </w:tcPr>
          <w:p w14:paraId="304D7AF2" w14:textId="77777777" w:rsidR="008A1961" w:rsidRPr="00442838" w:rsidRDefault="008A1961" w:rsidP="008A1961">
            <w:pPr>
              <w:spacing w:line="360" w:lineRule="auto"/>
              <w:rPr>
                <w:sz w:val="24"/>
              </w:rPr>
            </w:pPr>
          </w:p>
        </w:tc>
      </w:tr>
      <w:tr w:rsidR="008A1961" w:rsidRPr="00442838" w14:paraId="4784A77F" w14:textId="77777777" w:rsidTr="008A1961">
        <w:tc>
          <w:tcPr>
            <w:tcW w:w="1250" w:type="pct"/>
          </w:tcPr>
          <w:p w14:paraId="68C0B89E" w14:textId="77777777" w:rsidR="008A1961" w:rsidRPr="00442838" w:rsidRDefault="008A1961" w:rsidP="008A1961">
            <w:pPr>
              <w:spacing w:line="360" w:lineRule="auto"/>
              <w:rPr>
                <w:sz w:val="24"/>
              </w:rPr>
            </w:pPr>
          </w:p>
        </w:tc>
        <w:tc>
          <w:tcPr>
            <w:tcW w:w="1249" w:type="pct"/>
          </w:tcPr>
          <w:p w14:paraId="44776216" w14:textId="77777777" w:rsidR="008A1961" w:rsidRPr="00442838" w:rsidRDefault="008A1961" w:rsidP="008A1961">
            <w:pPr>
              <w:spacing w:line="360" w:lineRule="auto"/>
              <w:rPr>
                <w:sz w:val="24"/>
              </w:rPr>
            </w:pPr>
          </w:p>
        </w:tc>
        <w:tc>
          <w:tcPr>
            <w:tcW w:w="1251" w:type="pct"/>
          </w:tcPr>
          <w:p w14:paraId="32FAB3EB" w14:textId="77777777" w:rsidR="008A1961" w:rsidRPr="00442838" w:rsidRDefault="008A1961" w:rsidP="008A1961">
            <w:pPr>
              <w:spacing w:line="360" w:lineRule="auto"/>
              <w:rPr>
                <w:sz w:val="24"/>
              </w:rPr>
            </w:pPr>
          </w:p>
        </w:tc>
        <w:tc>
          <w:tcPr>
            <w:tcW w:w="1250" w:type="pct"/>
          </w:tcPr>
          <w:p w14:paraId="56D5149D" w14:textId="77777777" w:rsidR="008A1961" w:rsidRPr="00442838" w:rsidRDefault="008A1961" w:rsidP="008A1961">
            <w:pPr>
              <w:spacing w:line="360" w:lineRule="auto"/>
              <w:rPr>
                <w:sz w:val="24"/>
              </w:rPr>
            </w:pPr>
          </w:p>
        </w:tc>
      </w:tr>
      <w:tr w:rsidR="008A1961" w:rsidRPr="00442838" w14:paraId="52783E1B" w14:textId="77777777" w:rsidTr="008A1961">
        <w:tc>
          <w:tcPr>
            <w:tcW w:w="1250" w:type="pct"/>
          </w:tcPr>
          <w:p w14:paraId="471A9285" w14:textId="77777777" w:rsidR="008A1961" w:rsidRPr="00442838" w:rsidRDefault="008A1961" w:rsidP="008A1961">
            <w:pPr>
              <w:spacing w:line="360" w:lineRule="auto"/>
              <w:rPr>
                <w:sz w:val="24"/>
              </w:rPr>
            </w:pPr>
          </w:p>
        </w:tc>
        <w:tc>
          <w:tcPr>
            <w:tcW w:w="1249" w:type="pct"/>
          </w:tcPr>
          <w:p w14:paraId="6173DAEC" w14:textId="77777777" w:rsidR="008A1961" w:rsidRPr="00442838" w:rsidRDefault="008A1961" w:rsidP="008A1961">
            <w:pPr>
              <w:spacing w:line="360" w:lineRule="auto"/>
              <w:rPr>
                <w:sz w:val="24"/>
              </w:rPr>
            </w:pPr>
          </w:p>
        </w:tc>
        <w:tc>
          <w:tcPr>
            <w:tcW w:w="1251" w:type="pct"/>
          </w:tcPr>
          <w:p w14:paraId="34A26B13" w14:textId="77777777" w:rsidR="008A1961" w:rsidRPr="00442838" w:rsidRDefault="008A1961" w:rsidP="008A1961">
            <w:pPr>
              <w:spacing w:line="360" w:lineRule="auto"/>
              <w:rPr>
                <w:sz w:val="24"/>
              </w:rPr>
            </w:pPr>
          </w:p>
        </w:tc>
        <w:tc>
          <w:tcPr>
            <w:tcW w:w="1250" w:type="pct"/>
          </w:tcPr>
          <w:p w14:paraId="55F27B7D" w14:textId="77777777" w:rsidR="008A1961" w:rsidRPr="00442838" w:rsidRDefault="008A1961" w:rsidP="008A1961">
            <w:pPr>
              <w:spacing w:line="360" w:lineRule="auto"/>
              <w:rPr>
                <w:sz w:val="24"/>
              </w:rPr>
            </w:pPr>
          </w:p>
        </w:tc>
      </w:tr>
      <w:tr w:rsidR="00E55724" w:rsidRPr="00442838" w14:paraId="5732C377" w14:textId="77777777" w:rsidTr="008A1961">
        <w:tc>
          <w:tcPr>
            <w:tcW w:w="1250" w:type="pct"/>
          </w:tcPr>
          <w:p w14:paraId="7DA40C2A" w14:textId="77777777" w:rsidR="00E55724" w:rsidRPr="00442838" w:rsidRDefault="00E55724" w:rsidP="008A1961">
            <w:pPr>
              <w:spacing w:line="360" w:lineRule="auto"/>
              <w:rPr>
                <w:sz w:val="24"/>
              </w:rPr>
            </w:pPr>
          </w:p>
        </w:tc>
        <w:tc>
          <w:tcPr>
            <w:tcW w:w="1249" w:type="pct"/>
          </w:tcPr>
          <w:p w14:paraId="197390C2" w14:textId="77777777" w:rsidR="00E55724" w:rsidRPr="00442838" w:rsidRDefault="00E55724" w:rsidP="008A1961">
            <w:pPr>
              <w:spacing w:line="360" w:lineRule="auto"/>
              <w:rPr>
                <w:sz w:val="24"/>
              </w:rPr>
            </w:pPr>
          </w:p>
        </w:tc>
        <w:tc>
          <w:tcPr>
            <w:tcW w:w="1251" w:type="pct"/>
          </w:tcPr>
          <w:p w14:paraId="018532BB" w14:textId="77777777" w:rsidR="00E55724" w:rsidRPr="00442838" w:rsidRDefault="00E55724" w:rsidP="008A1961">
            <w:pPr>
              <w:spacing w:line="360" w:lineRule="auto"/>
              <w:rPr>
                <w:sz w:val="24"/>
              </w:rPr>
            </w:pPr>
          </w:p>
        </w:tc>
        <w:tc>
          <w:tcPr>
            <w:tcW w:w="1250" w:type="pct"/>
          </w:tcPr>
          <w:p w14:paraId="6DF7D1A6" w14:textId="77777777" w:rsidR="00E55724" w:rsidRPr="00442838" w:rsidRDefault="00E55724" w:rsidP="008A1961">
            <w:pPr>
              <w:spacing w:line="360" w:lineRule="auto"/>
              <w:rPr>
                <w:sz w:val="24"/>
              </w:rPr>
            </w:pPr>
          </w:p>
        </w:tc>
      </w:tr>
      <w:tr w:rsidR="00E55724" w:rsidRPr="00442838" w14:paraId="3489EEF6" w14:textId="77777777" w:rsidTr="008A1961">
        <w:tc>
          <w:tcPr>
            <w:tcW w:w="1250" w:type="pct"/>
          </w:tcPr>
          <w:p w14:paraId="5181A2D7" w14:textId="77777777" w:rsidR="00E55724" w:rsidRPr="00442838" w:rsidRDefault="00E55724" w:rsidP="008A1961">
            <w:pPr>
              <w:spacing w:line="360" w:lineRule="auto"/>
              <w:rPr>
                <w:sz w:val="24"/>
              </w:rPr>
            </w:pPr>
          </w:p>
        </w:tc>
        <w:tc>
          <w:tcPr>
            <w:tcW w:w="1249" w:type="pct"/>
          </w:tcPr>
          <w:p w14:paraId="7551008C" w14:textId="77777777" w:rsidR="00E55724" w:rsidRPr="00442838" w:rsidRDefault="00E55724" w:rsidP="008A1961">
            <w:pPr>
              <w:spacing w:line="360" w:lineRule="auto"/>
              <w:rPr>
                <w:sz w:val="24"/>
              </w:rPr>
            </w:pPr>
          </w:p>
        </w:tc>
        <w:tc>
          <w:tcPr>
            <w:tcW w:w="1251" w:type="pct"/>
          </w:tcPr>
          <w:p w14:paraId="3F8EF106" w14:textId="77777777" w:rsidR="00E55724" w:rsidRPr="00442838" w:rsidRDefault="00E55724" w:rsidP="008A1961">
            <w:pPr>
              <w:spacing w:line="360" w:lineRule="auto"/>
              <w:rPr>
                <w:sz w:val="24"/>
              </w:rPr>
            </w:pPr>
          </w:p>
        </w:tc>
        <w:tc>
          <w:tcPr>
            <w:tcW w:w="1250" w:type="pct"/>
          </w:tcPr>
          <w:p w14:paraId="69C137E3" w14:textId="77777777" w:rsidR="00E55724" w:rsidRPr="00442838" w:rsidRDefault="00E55724" w:rsidP="008A1961">
            <w:pPr>
              <w:spacing w:line="360" w:lineRule="auto"/>
              <w:rPr>
                <w:sz w:val="24"/>
              </w:rPr>
            </w:pPr>
          </w:p>
        </w:tc>
      </w:tr>
      <w:tr w:rsidR="00E55724" w:rsidRPr="00442838" w14:paraId="7905008D" w14:textId="77777777" w:rsidTr="008A1961">
        <w:tc>
          <w:tcPr>
            <w:tcW w:w="1250" w:type="pct"/>
          </w:tcPr>
          <w:p w14:paraId="2AA111A2" w14:textId="77777777" w:rsidR="00E55724" w:rsidRPr="00442838" w:rsidRDefault="00E55724" w:rsidP="008A1961">
            <w:pPr>
              <w:spacing w:line="360" w:lineRule="auto"/>
              <w:rPr>
                <w:sz w:val="24"/>
              </w:rPr>
            </w:pPr>
          </w:p>
        </w:tc>
        <w:tc>
          <w:tcPr>
            <w:tcW w:w="1249" w:type="pct"/>
          </w:tcPr>
          <w:p w14:paraId="002E4B86" w14:textId="77777777" w:rsidR="00E55724" w:rsidRPr="00442838" w:rsidRDefault="00E55724" w:rsidP="008A1961">
            <w:pPr>
              <w:spacing w:line="360" w:lineRule="auto"/>
              <w:rPr>
                <w:sz w:val="24"/>
              </w:rPr>
            </w:pPr>
          </w:p>
        </w:tc>
        <w:tc>
          <w:tcPr>
            <w:tcW w:w="1251" w:type="pct"/>
          </w:tcPr>
          <w:p w14:paraId="0B13F4BA" w14:textId="77777777" w:rsidR="00E55724" w:rsidRPr="00442838" w:rsidRDefault="00E55724" w:rsidP="008A1961">
            <w:pPr>
              <w:spacing w:line="360" w:lineRule="auto"/>
              <w:rPr>
                <w:sz w:val="24"/>
              </w:rPr>
            </w:pPr>
          </w:p>
        </w:tc>
        <w:tc>
          <w:tcPr>
            <w:tcW w:w="1250" w:type="pct"/>
          </w:tcPr>
          <w:p w14:paraId="17A03B06" w14:textId="77777777" w:rsidR="00E55724" w:rsidRPr="00442838" w:rsidRDefault="00E55724" w:rsidP="008A1961">
            <w:pPr>
              <w:spacing w:line="360" w:lineRule="auto"/>
              <w:rPr>
                <w:sz w:val="24"/>
              </w:rPr>
            </w:pPr>
          </w:p>
        </w:tc>
      </w:tr>
      <w:tr w:rsidR="00E55724" w:rsidRPr="00442838" w14:paraId="1525E995" w14:textId="77777777" w:rsidTr="008A1961">
        <w:tc>
          <w:tcPr>
            <w:tcW w:w="1250" w:type="pct"/>
          </w:tcPr>
          <w:p w14:paraId="4FF318B2" w14:textId="77777777" w:rsidR="00E55724" w:rsidRPr="00442838" w:rsidRDefault="00E55724" w:rsidP="008A1961">
            <w:pPr>
              <w:spacing w:line="360" w:lineRule="auto"/>
              <w:rPr>
                <w:sz w:val="24"/>
              </w:rPr>
            </w:pPr>
          </w:p>
        </w:tc>
        <w:tc>
          <w:tcPr>
            <w:tcW w:w="1249" w:type="pct"/>
          </w:tcPr>
          <w:p w14:paraId="3C074373" w14:textId="77777777" w:rsidR="00E55724" w:rsidRPr="00442838" w:rsidRDefault="00E55724" w:rsidP="008A1961">
            <w:pPr>
              <w:spacing w:line="360" w:lineRule="auto"/>
              <w:rPr>
                <w:sz w:val="24"/>
              </w:rPr>
            </w:pPr>
          </w:p>
        </w:tc>
        <w:tc>
          <w:tcPr>
            <w:tcW w:w="1251" w:type="pct"/>
          </w:tcPr>
          <w:p w14:paraId="7DB363FF" w14:textId="77777777" w:rsidR="00E55724" w:rsidRPr="00442838" w:rsidRDefault="00E55724" w:rsidP="008A1961">
            <w:pPr>
              <w:spacing w:line="360" w:lineRule="auto"/>
              <w:rPr>
                <w:sz w:val="24"/>
              </w:rPr>
            </w:pPr>
          </w:p>
        </w:tc>
        <w:tc>
          <w:tcPr>
            <w:tcW w:w="1250" w:type="pct"/>
          </w:tcPr>
          <w:p w14:paraId="661029F1" w14:textId="77777777" w:rsidR="00E55724" w:rsidRPr="00442838" w:rsidRDefault="00E55724" w:rsidP="008A1961">
            <w:pPr>
              <w:spacing w:line="360" w:lineRule="auto"/>
              <w:rPr>
                <w:sz w:val="24"/>
              </w:rPr>
            </w:pPr>
          </w:p>
        </w:tc>
      </w:tr>
      <w:tr w:rsidR="00E55724" w:rsidRPr="00442838" w14:paraId="35886D31" w14:textId="77777777" w:rsidTr="008A1961">
        <w:tc>
          <w:tcPr>
            <w:tcW w:w="1250" w:type="pct"/>
          </w:tcPr>
          <w:p w14:paraId="6A7EA33D" w14:textId="77777777" w:rsidR="00E55724" w:rsidRPr="00442838" w:rsidRDefault="00E55724" w:rsidP="008A1961">
            <w:pPr>
              <w:spacing w:line="360" w:lineRule="auto"/>
              <w:rPr>
                <w:sz w:val="24"/>
              </w:rPr>
            </w:pPr>
          </w:p>
        </w:tc>
        <w:tc>
          <w:tcPr>
            <w:tcW w:w="1249" w:type="pct"/>
          </w:tcPr>
          <w:p w14:paraId="17493826" w14:textId="77777777" w:rsidR="00E55724" w:rsidRPr="00442838" w:rsidRDefault="00E55724" w:rsidP="008A1961">
            <w:pPr>
              <w:spacing w:line="360" w:lineRule="auto"/>
              <w:rPr>
                <w:sz w:val="24"/>
              </w:rPr>
            </w:pPr>
          </w:p>
        </w:tc>
        <w:tc>
          <w:tcPr>
            <w:tcW w:w="1251" w:type="pct"/>
          </w:tcPr>
          <w:p w14:paraId="6EFBCD3D" w14:textId="77777777" w:rsidR="00E55724" w:rsidRPr="00442838" w:rsidRDefault="00E55724" w:rsidP="008A1961">
            <w:pPr>
              <w:spacing w:line="360" w:lineRule="auto"/>
              <w:rPr>
                <w:sz w:val="24"/>
              </w:rPr>
            </w:pPr>
          </w:p>
        </w:tc>
        <w:tc>
          <w:tcPr>
            <w:tcW w:w="1250" w:type="pct"/>
          </w:tcPr>
          <w:p w14:paraId="4CFD8948" w14:textId="77777777" w:rsidR="00E55724" w:rsidRPr="00442838" w:rsidRDefault="00E55724" w:rsidP="008A1961">
            <w:pPr>
              <w:spacing w:line="360" w:lineRule="auto"/>
              <w:rPr>
                <w:sz w:val="24"/>
              </w:rPr>
            </w:pPr>
          </w:p>
        </w:tc>
      </w:tr>
      <w:tr w:rsidR="00E55724" w:rsidRPr="00442838" w14:paraId="0C710FD8" w14:textId="77777777" w:rsidTr="008A1961">
        <w:tc>
          <w:tcPr>
            <w:tcW w:w="1250" w:type="pct"/>
          </w:tcPr>
          <w:p w14:paraId="4DD1C911" w14:textId="77777777" w:rsidR="00E55724" w:rsidRPr="00442838" w:rsidRDefault="00E55724" w:rsidP="008A1961">
            <w:pPr>
              <w:spacing w:line="360" w:lineRule="auto"/>
              <w:rPr>
                <w:sz w:val="24"/>
              </w:rPr>
            </w:pPr>
          </w:p>
        </w:tc>
        <w:tc>
          <w:tcPr>
            <w:tcW w:w="1249" w:type="pct"/>
          </w:tcPr>
          <w:p w14:paraId="041B69F8" w14:textId="77777777" w:rsidR="00E55724" w:rsidRPr="00442838" w:rsidRDefault="00E55724" w:rsidP="008A1961">
            <w:pPr>
              <w:spacing w:line="360" w:lineRule="auto"/>
              <w:rPr>
                <w:sz w:val="24"/>
              </w:rPr>
            </w:pPr>
          </w:p>
        </w:tc>
        <w:tc>
          <w:tcPr>
            <w:tcW w:w="1251" w:type="pct"/>
          </w:tcPr>
          <w:p w14:paraId="2ABD0BF0" w14:textId="77777777" w:rsidR="00E55724" w:rsidRPr="00442838" w:rsidRDefault="00E55724" w:rsidP="008A1961">
            <w:pPr>
              <w:spacing w:line="360" w:lineRule="auto"/>
              <w:rPr>
                <w:sz w:val="24"/>
              </w:rPr>
            </w:pPr>
          </w:p>
        </w:tc>
        <w:tc>
          <w:tcPr>
            <w:tcW w:w="1250" w:type="pct"/>
          </w:tcPr>
          <w:p w14:paraId="317FBC8C" w14:textId="77777777" w:rsidR="00E55724" w:rsidRPr="00442838" w:rsidRDefault="00E55724" w:rsidP="008A1961">
            <w:pPr>
              <w:spacing w:line="360" w:lineRule="auto"/>
              <w:rPr>
                <w:sz w:val="24"/>
              </w:rPr>
            </w:pPr>
          </w:p>
        </w:tc>
      </w:tr>
      <w:tr w:rsidR="00E55724" w:rsidRPr="00442838" w14:paraId="00E3E0C6" w14:textId="77777777" w:rsidTr="008A1961">
        <w:tc>
          <w:tcPr>
            <w:tcW w:w="1250" w:type="pct"/>
          </w:tcPr>
          <w:p w14:paraId="687981CC" w14:textId="77777777" w:rsidR="00E55724" w:rsidRPr="00442838" w:rsidRDefault="00E55724" w:rsidP="008A1961">
            <w:pPr>
              <w:spacing w:line="360" w:lineRule="auto"/>
              <w:rPr>
                <w:sz w:val="24"/>
              </w:rPr>
            </w:pPr>
          </w:p>
        </w:tc>
        <w:tc>
          <w:tcPr>
            <w:tcW w:w="1249" w:type="pct"/>
          </w:tcPr>
          <w:p w14:paraId="18754F05" w14:textId="77777777" w:rsidR="00E55724" w:rsidRPr="00442838" w:rsidRDefault="00E55724" w:rsidP="008A1961">
            <w:pPr>
              <w:spacing w:line="360" w:lineRule="auto"/>
              <w:rPr>
                <w:sz w:val="24"/>
              </w:rPr>
            </w:pPr>
          </w:p>
        </w:tc>
        <w:tc>
          <w:tcPr>
            <w:tcW w:w="1251" w:type="pct"/>
          </w:tcPr>
          <w:p w14:paraId="67653979" w14:textId="77777777" w:rsidR="00E55724" w:rsidRPr="00442838" w:rsidRDefault="00E55724" w:rsidP="008A1961">
            <w:pPr>
              <w:spacing w:line="360" w:lineRule="auto"/>
              <w:rPr>
                <w:sz w:val="24"/>
              </w:rPr>
            </w:pPr>
          </w:p>
        </w:tc>
        <w:tc>
          <w:tcPr>
            <w:tcW w:w="1250" w:type="pct"/>
          </w:tcPr>
          <w:p w14:paraId="315ABBD0" w14:textId="77777777" w:rsidR="00E55724" w:rsidRPr="00442838" w:rsidRDefault="00E55724" w:rsidP="008A1961">
            <w:pPr>
              <w:spacing w:line="360" w:lineRule="auto"/>
              <w:rPr>
                <w:sz w:val="24"/>
              </w:rPr>
            </w:pPr>
          </w:p>
        </w:tc>
      </w:tr>
      <w:tr w:rsidR="00E55724" w:rsidRPr="00442838" w14:paraId="2C4FAC25" w14:textId="77777777" w:rsidTr="008A1961">
        <w:tc>
          <w:tcPr>
            <w:tcW w:w="1250" w:type="pct"/>
          </w:tcPr>
          <w:p w14:paraId="4132C6F9" w14:textId="77777777" w:rsidR="00E55724" w:rsidRPr="00442838" w:rsidRDefault="00E55724" w:rsidP="008A1961">
            <w:pPr>
              <w:spacing w:line="360" w:lineRule="auto"/>
              <w:rPr>
                <w:sz w:val="24"/>
              </w:rPr>
            </w:pPr>
          </w:p>
        </w:tc>
        <w:tc>
          <w:tcPr>
            <w:tcW w:w="1249" w:type="pct"/>
          </w:tcPr>
          <w:p w14:paraId="54081D64" w14:textId="77777777" w:rsidR="00E55724" w:rsidRPr="00442838" w:rsidRDefault="00E55724" w:rsidP="008A1961">
            <w:pPr>
              <w:spacing w:line="360" w:lineRule="auto"/>
              <w:rPr>
                <w:sz w:val="24"/>
              </w:rPr>
            </w:pPr>
          </w:p>
        </w:tc>
        <w:tc>
          <w:tcPr>
            <w:tcW w:w="1251" w:type="pct"/>
          </w:tcPr>
          <w:p w14:paraId="565C6FF3" w14:textId="77777777" w:rsidR="00E55724" w:rsidRPr="00442838" w:rsidRDefault="00E55724" w:rsidP="008A1961">
            <w:pPr>
              <w:spacing w:line="360" w:lineRule="auto"/>
              <w:rPr>
                <w:sz w:val="24"/>
              </w:rPr>
            </w:pPr>
          </w:p>
        </w:tc>
        <w:tc>
          <w:tcPr>
            <w:tcW w:w="1250" w:type="pct"/>
          </w:tcPr>
          <w:p w14:paraId="333FA953" w14:textId="77777777" w:rsidR="00E55724" w:rsidRPr="00442838" w:rsidRDefault="00E55724" w:rsidP="008A1961">
            <w:pPr>
              <w:spacing w:line="360" w:lineRule="auto"/>
              <w:rPr>
                <w:sz w:val="24"/>
              </w:rPr>
            </w:pPr>
          </w:p>
        </w:tc>
      </w:tr>
      <w:tr w:rsidR="00E55724" w:rsidRPr="00442838" w14:paraId="17198FB6" w14:textId="77777777" w:rsidTr="008A1961">
        <w:tc>
          <w:tcPr>
            <w:tcW w:w="1250" w:type="pct"/>
          </w:tcPr>
          <w:p w14:paraId="078BDCDD" w14:textId="77777777" w:rsidR="00E55724" w:rsidRPr="00442838" w:rsidRDefault="00E55724" w:rsidP="008A1961">
            <w:pPr>
              <w:spacing w:line="360" w:lineRule="auto"/>
              <w:rPr>
                <w:sz w:val="24"/>
              </w:rPr>
            </w:pPr>
          </w:p>
        </w:tc>
        <w:tc>
          <w:tcPr>
            <w:tcW w:w="1249" w:type="pct"/>
          </w:tcPr>
          <w:p w14:paraId="1BA4C076" w14:textId="77777777" w:rsidR="00E55724" w:rsidRPr="00442838" w:rsidRDefault="00E55724" w:rsidP="008A1961">
            <w:pPr>
              <w:spacing w:line="360" w:lineRule="auto"/>
              <w:rPr>
                <w:sz w:val="24"/>
              </w:rPr>
            </w:pPr>
          </w:p>
        </w:tc>
        <w:tc>
          <w:tcPr>
            <w:tcW w:w="1251" w:type="pct"/>
          </w:tcPr>
          <w:p w14:paraId="1A782EDC" w14:textId="77777777" w:rsidR="00E55724" w:rsidRPr="00442838" w:rsidRDefault="00E55724" w:rsidP="008A1961">
            <w:pPr>
              <w:spacing w:line="360" w:lineRule="auto"/>
              <w:rPr>
                <w:sz w:val="24"/>
              </w:rPr>
            </w:pPr>
          </w:p>
        </w:tc>
        <w:tc>
          <w:tcPr>
            <w:tcW w:w="1250" w:type="pct"/>
          </w:tcPr>
          <w:p w14:paraId="0FAA660C" w14:textId="77777777" w:rsidR="00E55724" w:rsidRPr="00442838" w:rsidRDefault="00E55724" w:rsidP="008A1961">
            <w:pPr>
              <w:spacing w:line="360" w:lineRule="auto"/>
              <w:rPr>
                <w:sz w:val="24"/>
              </w:rPr>
            </w:pPr>
          </w:p>
        </w:tc>
      </w:tr>
    </w:tbl>
    <w:p w14:paraId="69F36786" w14:textId="77777777" w:rsidR="00A80CA7" w:rsidRPr="00442838" w:rsidRDefault="00A80CA7" w:rsidP="008A1961">
      <w:pPr>
        <w:spacing w:line="360" w:lineRule="auto"/>
        <w:rPr>
          <w:sz w:val="24"/>
        </w:rPr>
      </w:pPr>
    </w:p>
    <w:p w14:paraId="39D77817" w14:textId="0CD08DF2" w:rsidR="005829AF" w:rsidRDefault="005829AF">
      <w:pPr>
        <w:rPr>
          <w:sz w:val="28"/>
        </w:rPr>
      </w:pPr>
      <w:r>
        <w:rPr>
          <w:sz w:val="28"/>
        </w:rPr>
        <w:br w:type="page"/>
      </w:r>
    </w:p>
    <w:p w14:paraId="2FE589CD" w14:textId="77777777" w:rsidR="005829AF" w:rsidRDefault="005829AF" w:rsidP="005829AF">
      <w:pPr>
        <w:jc w:val="center"/>
        <w:rPr>
          <w:sz w:val="28"/>
          <w:u w:val="single"/>
        </w:rPr>
      </w:pPr>
      <w:commentRangeStart w:id="2"/>
      <w:r w:rsidRPr="005829AF">
        <w:rPr>
          <w:sz w:val="28"/>
          <w:u w:val="single"/>
        </w:rPr>
        <w:lastRenderedPageBreak/>
        <w:t>TM and HMs</w:t>
      </w:r>
      <w:commentRangeEnd w:id="2"/>
      <w:r>
        <w:rPr>
          <w:rStyle w:val="CommentReference"/>
        </w:rPr>
        <w:commentReference w:id="2"/>
      </w:r>
    </w:p>
    <w:tbl>
      <w:tblPr>
        <w:tblStyle w:val="TableGrid"/>
        <w:tblW w:w="0" w:type="auto"/>
        <w:tblLook w:val="04A0" w:firstRow="1" w:lastRow="0" w:firstColumn="1" w:lastColumn="0" w:noHBand="0" w:noVBand="1"/>
      </w:tblPr>
      <w:tblGrid>
        <w:gridCol w:w="3596"/>
        <w:gridCol w:w="3597"/>
        <w:gridCol w:w="3597"/>
      </w:tblGrid>
      <w:tr w:rsidR="005829AF" w14:paraId="5BD89E54" w14:textId="77777777" w:rsidTr="005829AF">
        <w:tc>
          <w:tcPr>
            <w:tcW w:w="3596" w:type="dxa"/>
          </w:tcPr>
          <w:p w14:paraId="47CE4980" w14:textId="0461AE1A" w:rsidR="005829AF" w:rsidRDefault="005829AF" w:rsidP="005829AF">
            <w:pPr>
              <w:jc w:val="center"/>
              <w:rPr>
                <w:sz w:val="28"/>
                <w:u w:val="single"/>
              </w:rPr>
            </w:pPr>
            <w:r>
              <w:rPr>
                <w:sz w:val="28"/>
                <w:u w:val="single"/>
              </w:rPr>
              <w:t>Number</w:t>
            </w:r>
          </w:p>
        </w:tc>
        <w:tc>
          <w:tcPr>
            <w:tcW w:w="3597" w:type="dxa"/>
          </w:tcPr>
          <w:p w14:paraId="4FE67C1B" w14:textId="27FD2C4B" w:rsidR="005829AF" w:rsidRDefault="005829AF" w:rsidP="005829AF">
            <w:pPr>
              <w:jc w:val="center"/>
              <w:rPr>
                <w:sz w:val="28"/>
                <w:u w:val="single"/>
              </w:rPr>
            </w:pPr>
            <w:r>
              <w:rPr>
                <w:sz w:val="28"/>
                <w:u w:val="single"/>
              </w:rPr>
              <w:t>Name</w:t>
            </w:r>
          </w:p>
        </w:tc>
        <w:tc>
          <w:tcPr>
            <w:tcW w:w="3597" w:type="dxa"/>
          </w:tcPr>
          <w:p w14:paraId="5833F205" w14:textId="0B244517" w:rsidR="005829AF" w:rsidRDefault="005829AF" w:rsidP="005829AF">
            <w:pPr>
              <w:jc w:val="center"/>
              <w:rPr>
                <w:sz w:val="28"/>
                <w:u w:val="single"/>
              </w:rPr>
            </w:pPr>
            <w:r>
              <w:rPr>
                <w:sz w:val="28"/>
                <w:u w:val="single"/>
              </w:rPr>
              <w:t>Location</w:t>
            </w:r>
          </w:p>
        </w:tc>
      </w:tr>
      <w:tr w:rsidR="005829AF" w14:paraId="79BBE237" w14:textId="77777777" w:rsidTr="005829AF">
        <w:tc>
          <w:tcPr>
            <w:tcW w:w="3596" w:type="dxa"/>
          </w:tcPr>
          <w:p w14:paraId="203EE7AA" w14:textId="2D5F32AC" w:rsidR="005829AF" w:rsidRPr="005829AF" w:rsidRDefault="005829AF" w:rsidP="005829AF">
            <w:pPr>
              <w:jc w:val="center"/>
              <w:rPr>
                <w:sz w:val="28"/>
              </w:rPr>
            </w:pPr>
            <w:r>
              <w:rPr>
                <w:sz w:val="28"/>
              </w:rPr>
              <w:t>TM 1</w:t>
            </w:r>
          </w:p>
        </w:tc>
        <w:tc>
          <w:tcPr>
            <w:tcW w:w="3597" w:type="dxa"/>
          </w:tcPr>
          <w:p w14:paraId="284A34DC" w14:textId="48E08D9D" w:rsidR="005829AF" w:rsidRPr="005829AF" w:rsidRDefault="008D3ECA" w:rsidP="005829AF">
            <w:pPr>
              <w:jc w:val="center"/>
              <w:rPr>
                <w:sz w:val="28"/>
              </w:rPr>
            </w:pPr>
            <w:r>
              <w:rPr>
                <w:sz w:val="28"/>
              </w:rPr>
              <w:t>Focus Punch</w:t>
            </w:r>
          </w:p>
        </w:tc>
        <w:tc>
          <w:tcPr>
            <w:tcW w:w="3597" w:type="dxa"/>
          </w:tcPr>
          <w:p w14:paraId="41DA9611" w14:textId="77777777" w:rsidR="005829AF" w:rsidRPr="005829AF" w:rsidRDefault="005829AF" w:rsidP="005829AF">
            <w:pPr>
              <w:jc w:val="center"/>
              <w:rPr>
                <w:sz w:val="28"/>
              </w:rPr>
            </w:pPr>
          </w:p>
        </w:tc>
      </w:tr>
      <w:tr w:rsidR="005829AF" w14:paraId="3B6FB50A" w14:textId="77777777" w:rsidTr="005829AF">
        <w:tc>
          <w:tcPr>
            <w:tcW w:w="3596" w:type="dxa"/>
          </w:tcPr>
          <w:p w14:paraId="37E2423B" w14:textId="2F64E816" w:rsidR="008D3ECA" w:rsidRPr="005829AF" w:rsidRDefault="008D3ECA" w:rsidP="008D3ECA">
            <w:pPr>
              <w:jc w:val="center"/>
              <w:rPr>
                <w:sz w:val="28"/>
              </w:rPr>
            </w:pPr>
            <w:r>
              <w:rPr>
                <w:sz w:val="28"/>
              </w:rPr>
              <w:t>TM 2</w:t>
            </w:r>
          </w:p>
        </w:tc>
        <w:tc>
          <w:tcPr>
            <w:tcW w:w="3597" w:type="dxa"/>
          </w:tcPr>
          <w:p w14:paraId="7E139AC9" w14:textId="77777777" w:rsidR="005829AF" w:rsidRPr="005829AF" w:rsidRDefault="005829AF" w:rsidP="005829AF">
            <w:pPr>
              <w:jc w:val="center"/>
              <w:rPr>
                <w:sz w:val="28"/>
              </w:rPr>
            </w:pPr>
          </w:p>
        </w:tc>
        <w:tc>
          <w:tcPr>
            <w:tcW w:w="3597" w:type="dxa"/>
          </w:tcPr>
          <w:p w14:paraId="51260A8D" w14:textId="77777777" w:rsidR="005829AF" w:rsidRPr="005829AF" w:rsidRDefault="005829AF" w:rsidP="005829AF">
            <w:pPr>
              <w:jc w:val="center"/>
              <w:rPr>
                <w:sz w:val="28"/>
              </w:rPr>
            </w:pPr>
          </w:p>
        </w:tc>
      </w:tr>
      <w:tr w:rsidR="005829AF" w14:paraId="01B22ED8" w14:textId="77777777" w:rsidTr="005829AF">
        <w:tc>
          <w:tcPr>
            <w:tcW w:w="3596" w:type="dxa"/>
          </w:tcPr>
          <w:p w14:paraId="4781171A" w14:textId="1EB6C1B3" w:rsidR="005829AF" w:rsidRPr="005829AF" w:rsidRDefault="008D3ECA" w:rsidP="005829AF">
            <w:pPr>
              <w:jc w:val="center"/>
              <w:rPr>
                <w:sz w:val="28"/>
              </w:rPr>
            </w:pPr>
            <w:r>
              <w:rPr>
                <w:sz w:val="28"/>
              </w:rPr>
              <w:t>TM 3</w:t>
            </w:r>
          </w:p>
        </w:tc>
        <w:tc>
          <w:tcPr>
            <w:tcW w:w="3597" w:type="dxa"/>
          </w:tcPr>
          <w:p w14:paraId="3E600B73" w14:textId="77777777" w:rsidR="005829AF" w:rsidRPr="005829AF" w:rsidRDefault="005829AF" w:rsidP="005829AF">
            <w:pPr>
              <w:jc w:val="center"/>
              <w:rPr>
                <w:sz w:val="28"/>
              </w:rPr>
            </w:pPr>
          </w:p>
        </w:tc>
        <w:tc>
          <w:tcPr>
            <w:tcW w:w="3597" w:type="dxa"/>
          </w:tcPr>
          <w:p w14:paraId="05A40DCD" w14:textId="77777777" w:rsidR="005829AF" w:rsidRPr="005829AF" w:rsidRDefault="005829AF" w:rsidP="005829AF">
            <w:pPr>
              <w:jc w:val="center"/>
              <w:rPr>
                <w:sz w:val="28"/>
              </w:rPr>
            </w:pPr>
          </w:p>
        </w:tc>
      </w:tr>
      <w:tr w:rsidR="005829AF" w14:paraId="7DE3C316" w14:textId="77777777" w:rsidTr="005829AF">
        <w:tc>
          <w:tcPr>
            <w:tcW w:w="3596" w:type="dxa"/>
          </w:tcPr>
          <w:p w14:paraId="2BBBBEE1" w14:textId="046AC5A5" w:rsidR="005829AF" w:rsidRPr="005829AF" w:rsidRDefault="008D3ECA" w:rsidP="005829AF">
            <w:pPr>
              <w:jc w:val="center"/>
              <w:rPr>
                <w:sz w:val="28"/>
              </w:rPr>
            </w:pPr>
            <w:r>
              <w:rPr>
                <w:sz w:val="28"/>
              </w:rPr>
              <w:t>TM 4</w:t>
            </w:r>
          </w:p>
        </w:tc>
        <w:tc>
          <w:tcPr>
            <w:tcW w:w="3597" w:type="dxa"/>
          </w:tcPr>
          <w:p w14:paraId="5C96903C" w14:textId="77777777" w:rsidR="005829AF" w:rsidRPr="005829AF" w:rsidRDefault="005829AF" w:rsidP="005829AF">
            <w:pPr>
              <w:jc w:val="center"/>
              <w:rPr>
                <w:sz w:val="28"/>
              </w:rPr>
            </w:pPr>
          </w:p>
        </w:tc>
        <w:tc>
          <w:tcPr>
            <w:tcW w:w="3597" w:type="dxa"/>
          </w:tcPr>
          <w:p w14:paraId="17283E1E" w14:textId="77777777" w:rsidR="005829AF" w:rsidRPr="005829AF" w:rsidRDefault="005829AF" w:rsidP="005829AF">
            <w:pPr>
              <w:jc w:val="center"/>
              <w:rPr>
                <w:sz w:val="28"/>
              </w:rPr>
            </w:pPr>
          </w:p>
        </w:tc>
      </w:tr>
      <w:tr w:rsidR="005829AF" w14:paraId="648B2CBA" w14:textId="77777777" w:rsidTr="005829AF">
        <w:tc>
          <w:tcPr>
            <w:tcW w:w="3596" w:type="dxa"/>
          </w:tcPr>
          <w:p w14:paraId="25C01A0E" w14:textId="21C3D353" w:rsidR="005829AF" w:rsidRPr="005829AF" w:rsidRDefault="008D3ECA" w:rsidP="005829AF">
            <w:pPr>
              <w:jc w:val="center"/>
              <w:rPr>
                <w:sz w:val="28"/>
              </w:rPr>
            </w:pPr>
            <w:r>
              <w:rPr>
                <w:sz w:val="28"/>
              </w:rPr>
              <w:t>TM 5</w:t>
            </w:r>
          </w:p>
        </w:tc>
        <w:tc>
          <w:tcPr>
            <w:tcW w:w="3597" w:type="dxa"/>
          </w:tcPr>
          <w:p w14:paraId="55B456B0" w14:textId="77777777" w:rsidR="005829AF" w:rsidRPr="005829AF" w:rsidRDefault="005829AF" w:rsidP="005829AF">
            <w:pPr>
              <w:jc w:val="center"/>
              <w:rPr>
                <w:sz w:val="28"/>
              </w:rPr>
            </w:pPr>
          </w:p>
        </w:tc>
        <w:tc>
          <w:tcPr>
            <w:tcW w:w="3597" w:type="dxa"/>
          </w:tcPr>
          <w:p w14:paraId="026E8258" w14:textId="77777777" w:rsidR="005829AF" w:rsidRPr="005829AF" w:rsidRDefault="005829AF" w:rsidP="005829AF">
            <w:pPr>
              <w:jc w:val="center"/>
              <w:rPr>
                <w:sz w:val="28"/>
              </w:rPr>
            </w:pPr>
          </w:p>
        </w:tc>
      </w:tr>
      <w:tr w:rsidR="005829AF" w14:paraId="4C9CD27A" w14:textId="77777777" w:rsidTr="005829AF">
        <w:tc>
          <w:tcPr>
            <w:tcW w:w="3596" w:type="dxa"/>
          </w:tcPr>
          <w:p w14:paraId="4A3FD5B5" w14:textId="5DF2C600" w:rsidR="005829AF" w:rsidRPr="005829AF" w:rsidRDefault="008D3ECA" w:rsidP="005829AF">
            <w:pPr>
              <w:jc w:val="center"/>
              <w:rPr>
                <w:sz w:val="28"/>
              </w:rPr>
            </w:pPr>
            <w:r>
              <w:rPr>
                <w:sz w:val="28"/>
              </w:rPr>
              <w:t>TM 6</w:t>
            </w:r>
          </w:p>
        </w:tc>
        <w:tc>
          <w:tcPr>
            <w:tcW w:w="3597" w:type="dxa"/>
          </w:tcPr>
          <w:p w14:paraId="0DF64E15" w14:textId="77777777" w:rsidR="005829AF" w:rsidRPr="005829AF" w:rsidRDefault="005829AF" w:rsidP="005829AF">
            <w:pPr>
              <w:jc w:val="center"/>
              <w:rPr>
                <w:sz w:val="28"/>
              </w:rPr>
            </w:pPr>
          </w:p>
        </w:tc>
        <w:tc>
          <w:tcPr>
            <w:tcW w:w="3597" w:type="dxa"/>
          </w:tcPr>
          <w:p w14:paraId="3D1E407D" w14:textId="77777777" w:rsidR="005829AF" w:rsidRPr="005829AF" w:rsidRDefault="005829AF" w:rsidP="005829AF">
            <w:pPr>
              <w:jc w:val="center"/>
              <w:rPr>
                <w:sz w:val="28"/>
              </w:rPr>
            </w:pPr>
          </w:p>
        </w:tc>
      </w:tr>
      <w:tr w:rsidR="005829AF" w14:paraId="18EC074C" w14:textId="77777777" w:rsidTr="005829AF">
        <w:tc>
          <w:tcPr>
            <w:tcW w:w="3596" w:type="dxa"/>
          </w:tcPr>
          <w:p w14:paraId="37436EB5" w14:textId="0630FAF6" w:rsidR="005829AF" w:rsidRPr="005829AF" w:rsidRDefault="008D3ECA" w:rsidP="005829AF">
            <w:pPr>
              <w:jc w:val="center"/>
              <w:rPr>
                <w:sz w:val="28"/>
              </w:rPr>
            </w:pPr>
            <w:r>
              <w:rPr>
                <w:sz w:val="28"/>
              </w:rPr>
              <w:t>TM 7</w:t>
            </w:r>
          </w:p>
        </w:tc>
        <w:tc>
          <w:tcPr>
            <w:tcW w:w="3597" w:type="dxa"/>
          </w:tcPr>
          <w:p w14:paraId="30FAEE2C" w14:textId="77777777" w:rsidR="005829AF" w:rsidRPr="005829AF" w:rsidRDefault="005829AF" w:rsidP="005829AF">
            <w:pPr>
              <w:jc w:val="center"/>
              <w:rPr>
                <w:sz w:val="28"/>
              </w:rPr>
            </w:pPr>
          </w:p>
        </w:tc>
        <w:tc>
          <w:tcPr>
            <w:tcW w:w="3597" w:type="dxa"/>
          </w:tcPr>
          <w:p w14:paraId="258FCE5A" w14:textId="77777777" w:rsidR="005829AF" w:rsidRPr="005829AF" w:rsidRDefault="005829AF" w:rsidP="005829AF">
            <w:pPr>
              <w:jc w:val="center"/>
              <w:rPr>
                <w:sz w:val="28"/>
              </w:rPr>
            </w:pPr>
          </w:p>
        </w:tc>
      </w:tr>
      <w:tr w:rsidR="005829AF" w14:paraId="4E6DAB27" w14:textId="77777777" w:rsidTr="005829AF">
        <w:tc>
          <w:tcPr>
            <w:tcW w:w="3596" w:type="dxa"/>
          </w:tcPr>
          <w:p w14:paraId="31E0B5B8" w14:textId="0CA6AA7A" w:rsidR="005829AF" w:rsidRPr="005829AF" w:rsidRDefault="008D3ECA" w:rsidP="005829AF">
            <w:pPr>
              <w:jc w:val="center"/>
              <w:rPr>
                <w:sz w:val="28"/>
              </w:rPr>
            </w:pPr>
            <w:r>
              <w:rPr>
                <w:sz w:val="28"/>
              </w:rPr>
              <w:t>TM 8</w:t>
            </w:r>
          </w:p>
        </w:tc>
        <w:tc>
          <w:tcPr>
            <w:tcW w:w="3597" w:type="dxa"/>
          </w:tcPr>
          <w:p w14:paraId="14A815C9" w14:textId="77777777" w:rsidR="005829AF" w:rsidRPr="005829AF" w:rsidRDefault="005829AF" w:rsidP="005829AF">
            <w:pPr>
              <w:jc w:val="center"/>
              <w:rPr>
                <w:sz w:val="28"/>
              </w:rPr>
            </w:pPr>
          </w:p>
        </w:tc>
        <w:tc>
          <w:tcPr>
            <w:tcW w:w="3597" w:type="dxa"/>
          </w:tcPr>
          <w:p w14:paraId="0F586D81" w14:textId="77777777" w:rsidR="005829AF" w:rsidRPr="005829AF" w:rsidRDefault="005829AF" w:rsidP="005829AF">
            <w:pPr>
              <w:jc w:val="center"/>
              <w:rPr>
                <w:sz w:val="28"/>
              </w:rPr>
            </w:pPr>
          </w:p>
        </w:tc>
      </w:tr>
      <w:tr w:rsidR="005829AF" w14:paraId="266D3D11" w14:textId="77777777" w:rsidTr="005829AF">
        <w:tc>
          <w:tcPr>
            <w:tcW w:w="3596" w:type="dxa"/>
          </w:tcPr>
          <w:p w14:paraId="604BE755" w14:textId="72D757DD" w:rsidR="005829AF" w:rsidRPr="005829AF" w:rsidRDefault="008D3ECA" w:rsidP="005829AF">
            <w:pPr>
              <w:jc w:val="center"/>
              <w:rPr>
                <w:sz w:val="28"/>
              </w:rPr>
            </w:pPr>
            <w:r>
              <w:rPr>
                <w:sz w:val="28"/>
              </w:rPr>
              <w:t>TM 9</w:t>
            </w:r>
          </w:p>
        </w:tc>
        <w:tc>
          <w:tcPr>
            <w:tcW w:w="3597" w:type="dxa"/>
          </w:tcPr>
          <w:p w14:paraId="5AF6A4DC" w14:textId="77777777" w:rsidR="005829AF" w:rsidRPr="005829AF" w:rsidRDefault="005829AF" w:rsidP="005829AF">
            <w:pPr>
              <w:jc w:val="center"/>
              <w:rPr>
                <w:sz w:val="28"/>
              </w:rPr>
            </w:pPr>
          </w:p>
        </w:tc>
        <w:tc>
          <w:tcPr>
            <w:tcW w:w="3597" w:type="dxa"/>
          </w:tcPr>
          <w:p w14:paraId="431F64DD" w14:textId="77777777" w:rsidR="005829AF" w:rsidRPr="005829AF" w:rsidRDefault="005829AF" w:rsidP="005829AF">
            <w:pPr>
              <w:jc w:val="center"/>
              <w:rPr>
                <w:sz w:val="28"/>
              </w:rPr>
            </w:pPr>
          </w:p>
        </w:tc>
      </w:tr>
      <w:tr w:rsidR="005829AF" w14:paraId="58E73BA7" w14:textId="77777777" w:rsidTr="005829AF">
        <w:tc>
          <w:tcPr>
            <w:tcW w:w="3596" w:type="dxa"/>
          </w:tcPr>
          <w:p w14:paraId="47CC734B" w14:textId="21EDA3A7" w:rsidR="005829AF" w:rsidRPr="005829AF" w:rsidRDefault="008D3ECA" w:rsidP="005829AF">
            <w:pPr>
              <w:jc w:val="center"/>
              <w:rPr>
                <w:sz w:val="28"/>
              </w:rPr>
            </w:pPr>
            <w:r>
              <w:rPr>
                <w:sz w:val="28"/>
              </w:rPr>
              <w:t>TM 10</w:t>
            </w:r>
          </w:p>
        </w:tc>
        <w:tc>
          <w:tcPr>
            <w:tcW w:w="3597" w:type="dxa"/>
          </w:tcPr>
          <w:p w14:paraId="096FCDFB" w14:textId="77777777" w:rsidR="005829AF" w:rsidRPr="005829AF" w:rsidRDefault="005829AF" w:rsidP="005829AF">
            <w:pPr>
              <w:jc w:val="center"/>
              <w:rPr>
                <w:sz w:val="28"/>
              </w:rPr>
            </w:pPr>
          </w:p>
        </w:tc>
        <w:tc>
          <w:tcPr>
            <w:tcW w:w="3597" w:type="dxa"/>
          </w:tcPr>
          <w:p w14:paraId="213DBF79" w14:textId="77777777" w:rsidR="005829AF" w:rsidRPr="005829AF" w:rsidRDefault="005829AF" w:rsidP="005829AF">
            <w:pPr>
              <w:jc w:val="center"/>
              <w:rPr>
                <w:sz w:val="28"/>
              </w:rPr>
            </w:pPr>
          </w:p>
        </w:tc>
      </w:tr>
      <w:tr w:rsidR="005829AF" w14:paraId="07323731" w14:textId="77777777" w:rsidTr="005829AF">
        <w:tc>
          <w:tcPr>
            <w:tcW w:w="3596" w:type="dxa"/>
          </w:tcPr>
          <w:p w14:paraId="39E86670" w14:textId="64F2F32C" w:rsidR="005829AF" w:rsidRPr="005829AF" w:rsidRDefault="008D3ECA" w:rsidP="005829AF">
            <w:pPr>
              <w:jc w:val="center"/>
              <w:rPr>
                <w:sz w:val="28"/>
              </w:rPr>
            </w:pPr>
            <w:r>
              <w:rPr>
                <w:sz w:val="28"/>
              </w:rPr>
              <w:t>TM 11</w:t>
            </w:r>
          </w:p>
        </w:tc>
        <w:tc>
          <w:tcPr>
            <w:tcW w:w="3597" w:type="dxa"/>
          </w:tcPr>
          <w:p w14:paraId="23AE9854" w14:textId="77777777" w:rsidR="005829AF" w:rsidRPr="005829AF" w:rsidRDefault="005829AF" w:rsidP="005829AF">
            <w:pPr>
              <w:jc w:val="center"/>
              <w:rPr>
                <w:sz w:val="28"/>
              </w:rPr>
            </w:pPr>
          </w:p>
        </w:tc>
        <w:tc>
          <w:tcPr>
            <w:tcW w:w="3597" w:type="dxa"/>
          </w:tcPr>
          <w:p w14:paraId="7C16867C" w14:textId="77777777" w:rsidR="005829AF" w:rsidRPr="005829AF" w:rsidRDefault="005829AF" w:rsidP="005829AF">
            <w:pPr>
              <w:jc w:val="center"/>
              <w:rPr>
                <w:sz w:val="28"/>
              </w:rPr>
            </w:pPr>
          </w:p>
        </w:tc>
      </w:tr>
      <w:tr w:rsidR="005829AF" w14:paraId="1CDD23F3" w14:textId="77777777" w:rsidTr="005829AF">
        <w:tc>
          <w:tcPr>
            <w:tcW w:w="3596" w:type="dxa"/>
          </w:tcPr>
          <w:p w14:paraId="2C7BF4E5" w14:textId="6EC5D886" w:rsidR="005829AF" w:rsidRPr="005829AF" w:rsidRDefault="008D3ECA" w:rsidP="005829AF">
            <w:pPr>
              <w:jc w:val="center"/>
              <w:rPr>
                <w:sz w:val="28"/>
              </w:rPr>
            </w:pPr>
            <w:r>
              <w:rPr>
                <w:sz w:val="28"/>
              </w:rPr>
              <w:t>TM 12</w:t>
            </w:r>
          </w:p>
        </w:tc>
        <w:tc>
          <w:tcPr>
            <w:tcW w:w="3597" w:type="dxa"/>
          </w:tcPr>
          <w:p w14:paraId="2A6EC178" w14:textId="77777777" w:rsidR="005829AF" w:rsidRPr="005829AF" w:rsidRDefault="005829AF" w:rsidP="005829AF">
            <w:pPr>
              <w:jc w:val="center"/>
              <w:rPr>
                <w:sz w:val="28"/>
              </w:rPr>
            </w:pPr>
          </w:p>
        </w:tc>
        <w:tc>
          <w:tcPr>
            <w:tcW w:w="3597" w:type="dxa"/>
          </w:tcPr>
          <w:p w14:paraId="7600EEFC" w14:textId="77777777" w:rsidR="005829AF" w:rsidRPr="005829AF" w:rsidRDefault="005829AF" w:rsidP="005829AF">
            <w:pPr>
              <w:jc w:val="center"/>
              <w:rPr>
                <w:sz w:val="28"/>
              </w:rPr>
            </w:pPr>
          </w:p>
        </w:tc>
      </w:tr>
      <w:tr w:rsidR="005829AF" w14:paraId="4257E412" w14:textId="77777777" w:rsidTr="005829AF">
        <w:tc>
          <w:tcPr>
            <w:tcW w:w="3596" w:type="dxa"/>
          </w:tcPr>
          <w:p w14:paraId="6AB8D20E" w14:textId="0D6A46B7" w:rsidR="005829AF" w:rsidRPr="005829AF" w:rsidRDefault="008D3ECA" w:rsidP="005829AF">
            <w:pPr>
              <w:jc w:val="center"/>
              <w:rPr>
                <w:sz w:val="28"/>
              </w:rPr>
            </w:pPr>
            <w:r>
              <w:rPr>
                <w:sz w:val="28"/>
              </w:rPr>
              <w:t>TM 13</w:t>
            </w:r>
          </w:p>
        </w:tc>
        <w:tc>
          <w:tcPr>
            <w:tcW w:w="3597" w:type="dxa"/>
          </w:tcPr>
          <w:p w14:paraId="4F5F4671" w14:textId="77777777" w:rsidR="005829AF" w:rsidRPr="005829AF" w:rsidRDefault="005829AF" w:rsidP="005829AF">
            <w:pPr>
              <w:jc w:val="center"/>
              <w:rPr>
                <w:sz w:val="28"/>
              </w:rPr>
            </w:pPr>
          </w:p>
        </w:tc>
        <w:tc>
          <w:tcPr>
            <w:tcW w:w="3597" w:type="dxa"/>
          </w:tcPr>
          <w:p w14:paraId="151E3159" w14:textId="77777777" w:rsidR="005829AF" w:rsidRPr="005829AF" w:rsidRDefault="005829AF" w:rsidP="005829AF">
            <w:pPr>
              <w:jc w:val="center"/>
              <w:rPr>
                <w:sz w:val="28"/>
              </w:rPr>
            </w:pPr>
          </w:p>
        </w:tc>
      </w:tr>
      <w:tr w:rsidR="005829AF" w14:paraId="600CDF01" w14:textId="77777777" w:rsidTr="005829AF">
        <w:tc>
          <w:tcPr>
            <w:tcW w:w="3596" w:type="dxa"/>
          </w:tcPr>
          <w:p w14:paraId="40D55DFB" w14:textId="6C2D0B66" w:rsidR="005829AF" w:rsidRPr="005829AF" w:rsidRDefault="008D3ECA" w:rsidP="005829AF">
            <w:pPr>
              <w:jc w:val="center"/>
              <w:rPr>
                <w:sz w:val="28"/>
              </w:rPr>
            </w:pPr>
            <w:r>
              <w:rPr>
                <w:sz w:val="28"/>
              </w:rPr>
              <w:t>TM 14</w:t>
            </w:r>
          </w:p>
        </w:tc>
        <w:tc>
          <w:tcPr>
            <w:tcW w:w="3597" w:type="dxa"/>
          </w:tcPr>
          <w:p w14:paraId="54833F0C" w14:textId="77777777" w:rsidR="005829AF" w:rsidRPr="005829AF" w:rsidRDefault="005829AF" w:rsidP="005829AF">
            <w:pPr>
              <w:jc w:val="center"/>
              <w:rPr>
                <w:sz w:val="28"/>
              </w:rPr>
            </w:pPr>
          </w:p>
        </w:tc>
        <w:tc>
          <w:tcPr>
            <w:tcW w:w="3597" w:type="dxa"/>
          </w:tcPr>
          <w:p w14:paraId="4A169988" w14:textId="77777777" w:rsidR="005829AF" w:rsidRPr="005829AF" w:rsidRDefault="005829AF" w:rsidP="005829AF">
            <w:pPr>
              <w:jc w:val="center"/>
              <w:rPr>
                <w:sz w:val="28"/>
              </w:rPr>
            </w:pPr>
          </w:p>
        </w:tc>
      </w:tr>
      <w:tr w:rsidR="005829AF" w14:paraId="5BB966D2" w14:textId="77777777" w:rsidTr="005829AF">
        <w:tc>
          <w:tcPr>
            <w:tcW w:w="3596" w:type="dxa"/>
          </w:tcPr>
          <w:p w14:paraId="68D41914" w14:textId="142201B1" w:rsidR="005829AF" w:rsidRPr="005829AF" w:rsidRDefault="008D3ECA" w:rsidP="005829AF">
            <w:pPr>
              <w:jc w:val="center"/>
              <w:rPr>
                <w:sz w:val="28"/>
              </w:rPr>
            </w:pPr>
            <w:r>
              <w:rPr>
                <w:sz w:val="28"/>
              </w:rPr>
              <w:t>TM 15</w:t>
            </w:r>
          </w:p>
        </w:tc>
        <w:tc>
          <w:tcPr>
            <w:tcW w:w="3597" w:type="dxa"/>
          </w:tcPr>
          <w:p w14:paraId="2BD30DCD" w14:textId="77777777" w:rsidR="005829AF" w:rsidRPr="005829AF" w:rsidRDefault="005829AF" w:rsidP="005829AF">
            <w:pPr>
              <w:jc w:val="center"/>
              <w:rPr>
                <w:sz w:val="28"/>
              </w:rPr>
            </w:pPr>
          </w:p>
        </w:tc>
        <w:tc>
          <w:tcPr>
            <w:tcW w:w="3597" w:type="dxa"/>
          </w:tcPr>
          <w:p w14:paraId="5AC53CC6" w14:textId="77777777" w:rsidR="005829AF" w:rsidRPr="005829AF" w:rsidRDefault="005829AF" w:rsidP="005829AF">
            <w:pPr>
              <w:jc w:val="center"/>
              <w:rPr>
                <w:sz w:val="28"/>
              </w:rPr>
            </w:pPr>
          </w:p>
        </w:tc>
      </w:tr>
      <w:tr w:rsidR="005829AF" w14:paraId="6C3879F5" w14:textId="77777777" w:rsidTr="005829AF">
        <w:tc>
          <w:tcPr>
            <w:tcW w:w="3596" w:type="dxa"/>
          </w:tcPr>
          <w:p w14:paraId="72AA7FE5" w14:textId="1D480E5D" w:rsidR="005829AF" w:rsidRPr="005829AF" w:rsidRDefault="008D3ECA" w:rsidP="005829AF">
            <w:pPr>
              <w:jc w:val="center"/>
              <w:rPr>
                <w:sz w:val="28"/>
              </w:rPr>
            </w:pPr>
            <w:r>
              <w:rPr>
                <w:sz w:val="28"/>
              </w:rPr>
              <w:t>TM 16</w:t>
            </w:r>
          </w:p>
        </w:tc>
        <w:tc>
          <w:tcPr>
            <w:tcW w:w="3597" w:type="dxa"/>
          </w:tcPr>
          <w:p w14:paraId="11F96CD4" w14:textId="77777777" w:rsidR="005829AF" w:rsidRPr="005829AF" w:rsidRDefault="005829AF" w:rsidP="005829AF">
            <w:pPr>
              <w:jc w:val="center"/>
              <w:rPr>
                <w:sz w:val="28"/>
              </w:rPr>
            </w:pPr>
          </w:p>
        </w:tc>
        <w:tc>
          <w:tcPr>
            <w:tcW w:w="3597" w:type="dxa"/>
          </w:tcPr>
          <w:p w14:paraId="28D0C594" w14:textId="77777777" w:rsidR="005829AF" w:rsidRPr="005829AF" w:rsidRDefault="005829AF" w:rsidP="005829AF">
            <w:pPr>
              <w:jc w:val="center"/>
              <w:rPr>
                <w:sz w:val="28"/>
              </w:rPr>
            </w:pPr>
          </w:p>
        </w:tc>
      </w:tr>
      <w:tr w:rsidR="005829AF" w14:paraId="001D9637" w14:textId="77777777" w:rsidTr="005829AF">
        <w:tc>
          <w:tcPr>
            <w:tcW w:w="3596" w:type="dxa"/>
          </w:tcPr>
          <w:p w14:paraId="4DAB98E0" w14:textId="575B5175" w:rsidR="005829AF" w:rsidRPr="005829AF" w:rsidRDefault="008D3ECA" w:rsidP="005829AF">
            <w:pPr>
              <w:jc w:val="center"/>
              <w:rPr>
                <w:sz w:val="28"/>
              </w:rPr>
            </w:pPr>
            <w:r>
              <w:rPr>
                <w:sz w:val="28"/>
              </w:rPr>
              <w:t>TM 17</w:t>
            </w:r>
          </w:p>
        </w:tc>
        <w:tc>
          <w:tcPr>
            <w:tcW w:w="3597" w:type="dxa"/>
          </w:tcPr>
          <w:p w14:paraId="4B14A05E" w14:textId="77777777" w:rsidR="005829AF" w:rsidRPr="005829AF" w:rsidRDefault="005829AF" w:rsidP="005829AF">
            <w:pPr>
              <w:jc w:val="center"/>
              <w:rPr>
                <w:sz w:val="28"/>
              </w:rPr>
            </w:pPr>
          </w:p>
        </w:tc>
        <w:tc>
          <w:tcPr>
            <w:tcW w:w="3597" w:type="dxa"/>
          </w:tcPr>
          <w:p w14:paraId="71590B90" w14:textId="77777777" w:rsidR="005829AF" w:rsidRPr="005829AF" w:rsidRDefault="005829AF" w:rsidP="005829AF">
            <w:pPr>
              <w:jc w:val="center"/>
              <w:rPr>
                <w:sz w:val="28"/>
              </w:rPr>
            </w:pPr>
          </w:p>
        </w:tc>
      </w:tr>
      <w:tr w:rsidR="005829AF" w14:paraId="2565FE1C" w14:textId="77777777" w:rsidTr="005829AF">
        <w:tc>
          <w:tcPr>
            <w:tcW w:w="3596" w:type="dxa"/>
          </w:tcPr>
          <w:p w14:paraId="0A187C0C" w14:textId="4C001852" w:rsidR="005829AF" w:rsidRPr="005829AF" w:rsidRDefault="008D3ECA" w:rsidP="005829AF">
            <w:pPr>
              <w:jc w:val="center"/>
              <w:rPr>
                <w:sz w:val="28"/>
              </w:rPr>
            </w:pPr>
            <w:r>
              <w:rPr>
                <w:sz w:val="28"/>
              </w:rPr>
              <w:t>TM 18</w:t>
            </w:r>
          </w:p>
        </w:tc>
        <w:tc>
          <w:tcPr>
            <w:tcW w:w="3597" w:type="dxa"/>
          </w:tcPr>
          <w:p w14:paraId="685B9773" w14:textId="77777777" w:rsidR="005829AF" w:rsidRPr="005829AF" w:rsidRDefault="005829AF" w:rsidP="005829AF">
            <w:pPr>
              <w:jc w:val="center"/>
              <w:rPr>
                <w:sz w:val="28"/>
              </w:rPr>
            </w:pPr>
          </w:p>
        </w:tc>
        <w:tc>
          <w:tcPr>
            <w:tcW w:w="3597" w:type="dxa"/>
          </w:tcPr>
          <w:p w14:paraId="1CCDFCBF" w14:textId="77777777" w:rsidR="005829AF" w:rsidRPr="005829AF" w:rsidRDefault="005829AF" w:rsidP="005829AF">
            <w:pPr>
              <w:jc w:val="center"/>
              <w:rPr>
                <w:sz w:val="28"/>
              </w:rPr>
            </w:pPr>
          </w:p>
        </w:tc>
      </w:tr>
      <w:tr w:rsidR="005829AF" w14:paraId="7348FCFE" w14:textId="77777777" w:rsidTr="005829AF">
        <w:tc>
          <w:tcPr>
            <w:tcW w:w="3596" w:type="dxa"/>
          </w:tcPr>
          <w:p w14:paraId="54D24007" w14:textId="2F72C383" w:rsidR="005829AF" w:rsidRPr="005829AF" w:rsidRDefault="008D3ECA" w:rsidP="005829AF">
            <w:pPr>
              <w:jc w:val="center"/>
              <w:rPr>
                <w:sz w:val="28"/>
              </w:rPr>
            </w:pPr>
            <w:r>
              <w:rPr>
                <w:sz w:val="28"/>
              </w:rPr>
              <w:t>TM 19</w:t>
            </w:r>
          </w:p>
        </w:tc>
        <w:tc>
          <w:tcPr>
            <w:tcW w:w="3597" w:type="dxa"/>
          </w:tcPr>
          <w:p w14:paraId="20EF2DCD" w14:textId="77777777" w:rsidR="005829AF" w:rsidRPr="005829AF" w:rsidRDefault="005829AF" w:rsidP="005829AF">
            <w:pPr>
              <w:jc w:val="center"/>
              <w:rPr>
                <w:sz w:val="28"/>
              </w:rPr>
            </w:pPr>
          </w:p>
        </w:tc>
        <w:tc>
          <w:tcPr>
            <w:tcW w:w="3597" w:type="dxa"/>
          </w:tcPr>
          <w:p w14:paraId="12BCE279" w14:textId="77777777" w:rsidR="005829AF" w:rsidRPr="005829AF" w:rsidRDefault="005829AF" w:rsidP="005829AF">
            <w:pPr>
              <w:jc w:val="center"/>
              <w:rPr>
                <w:sz w:val="28"/>
              </w:rPr>
            </w:pPr>
          </w:p>
        </w:tc>
      </w:tr>
      <w:tr w:rsidR="005829AF" w14:paraId="42942126" w14:textId="77777777" w:rsidTr="005829AF">
        <w:tc>
          <w:tcPr>
            <w:tcW w:w="3596" w:type="dxa"/>
          </w:tcPr>
          <w:p w14:paraId="521E8F96" w14:textId="0C42542A" w:rsidR="005829AF" w:rsidRPr="005829AF" w:rsidRDefault="008D3ECA" w:rsidP="005829AF">
            <w:pPr>
              <w:jc w:val="center"/>
              <w:rPr>
                <w:sz w:val="28"/>
              </w:rPr>
            </w:pPr>
            <w:r>
              <w:rPr>
                <w:sz w:val="28"/>
              </w:rPr>
              <w:t>TM 20</w:t>
            </w:r>
          </w:p>
        </w:tc>
        <w:tc>
          <w:tcPr>
            <w:tcW w:w="3597" w:type="dxa"/>
          </w:tcPr>
          <w:p w14:paraId="79775C4F" w14:textId="77777777" w:rsidR="005829AF" w:rsidRPr="005829AF" w:rsidRDefault="005829AF" w:rsidP="005829AF">
            <w:pPr>
              <w:jc w:val="center"/>
              <w:rPr>
                <w:sz w:val="28"/>
              </w:rPr>
            </w:pPr>
          </w:p>
        </w:tc>
        <w:tc>
          <w:tcPr>
            <w:tcW w:w="3597" w:type="dxa"/>
          </w:tcPr>
          <w:p w14:paraId="731D3556" w14:textId="77777777" w:rsidR="005829AF" w:rsidRPr="005829AF" w:rsidRDefault="005829AF" w:rsidP="005829AF">
            <w:pPr>
              <w:jc w:val="center"/>
              <w:rPr>
                <w:sz w:val="28"/>
              </w:rPr>
            </w:pPr>
          </w:p>
        </w:tc>
      </w:tr>
      <w:tr w:rsidR="005829AF" w14:paraId="6CD739CF" w14:textId="77777777" w:rsidTr="005829AF">
        <w:tc>
          <w:tcPr>
            <w:tcW w:w="3596" w:type="dxa"/>
          </w:tcPr>
          <w:p w14:paraId="47C880DA" w14:textId="77777777" w:rsidR="005829AF" w:rsidRPr="005829AF" w:rsidRDefault="005829AF" w:rsidP="005829AF">
            <w:pPr>
              <w:jc w:val="center"/>
              <w:rPr>
                <w:sz w:val="28"/>
              </w:rPr>
            </w:pPr>
          </w:p>
        </w:tc>
        <w:tc>
          <w:tcPr>
            <w:tcW w:w="3597" w:type="dxa"/>
          </w:tcPr>
          <w:p w14:paraId="7204010F" w14:textId="77777777" w:rsidR="005829AF" w:rsidRPr="005829AF" w:rsidRDefault="005829AF" w:rsidP="005829AF">
            <w:pPr>
              <w:jc w:val="center"/>
              <w:rPr>
                <w:sz w:val="28"/>
              </w:rPr>
            </w:pPr>
          </w:p>
        </w:tc>
        <w:tc>
          <w:tcPr>
            <w:tcW w:w="3597" w:type="dxa"/>
          </w:tcPr>
          <w:p w14:paraId="1EA9A2CC" w14:textId="77777777" w:rsidR="005829AF" w:rsidRPr="005829AF" w:rsidRDefault="005829AF" w:rsidP="005829AF">
            <w:pPr>
              <w:jc w:val="center"/>
              <w:rPr>
                <w:sz w:val="28"/>
              </w:rPr>
            </w:pPr>
          </w:p>
        </w:tc>
      </w:tr>
      <w:tr w:rsidR="005829AF" w14:paraId="6750E54E" w14:textId="77777777" w:rsidTr="005829AF">
        <w:tc>
          <w:tcPr>
            <w:tcW w:w="3596" w:type="dxa"/>
          </w:tcPr>
          <w:p w14:paraId="17D1A1E7" w14:textId="77777777" w:rsidR="005829AF" w:rsidRPr="005829AF" w:rsidRDefault="005829AF" w:rsidP="005829AF">
            <w:pPr>
              <w:jc w:val="center"/>
              <w:rPr>
                <w:sz w:val="28"/>
              </w:rPr>
            </w:pPr>
          </w:p>
        </w:tc>
        <w:tc>
          <w:tcPr>
            <w:tcW w:w="3597" w:type="dxa"/>
          </w:tcPr>
          <w:p w14:paraId="603CDD61" w14:textId="77777777" w:rsidR="005829AF" w:rsidRPr="005829AF" w:rsidRDefault="005829AF" w:rsidP="005829AF">
            <w:pPr>
              <w:jc w:val="center"/>
              <w:rPr>
                <w:sz w:val="28"/>
              </w:rPr>
            </w:pPr>
          </w:p>
        </w:tc>
        <w:tc>
          <w:tcPr>
            <w:tcW w:w="3597" w:type="dxa"/>
          </w:tcPr>
          <w:p w14:paraId="1A05B080" w14:textId="77777777" w:rsidR="005829AF" w:rsidRPr="005829AF" w:rsidRDefault="005829AF" w:rsidP="005829AF">
            <w:pPr>
              <w:jc w:val="center"/>
              <w:rPr>
                <w:sz w:val="28"/>
              </w:rPr>
            </w:pPr>
          </w:p>
        </w:tc>
      </w:tr>
      <w:tr w:rsidR="005829AF" w14:paraId="58245F00" w14:textId="77777777" w:rsidTr="005829AF">
        <w:tc>
          <w:tcPr>
            <w:tcW w:w="3596" w:type="dxa"/>
          </w:tcPr>
          <w:p w14:paraId="2579D421" w14:textId="77777777" w:rsidR="005829AF" w:rsidRPr="005829AF" w:rsidRDefault="005829AF" w:rsidP="005829AF">
            <w:pPr>
              <w:jc w:val="center"/>
              <w:rPr>
                <w:sz w:val="28"/>
              </w:rPr>
            </w:pPr>
          </w:p>
        </w:tc>
        <w:tc>
          <w:tcPr>
            <w:tcW w:w="3597" w:type="dxa"/>
          </w:tcPr>
          <w:p w14:paraId="4DCBB3F4" w14:textId="77777777" w:rsidR="005829AF" w:rsidRPr="005829AF" w:rsidRDefault="005829AF" w:rsidP="005829AF">
            <w:pPr>
              <w:jc w:val="center"/>
              <w:rPr>
                <w:sz w:val="28"/>
              </w:rPr>
            </w:pPr>
          </w:p>
        </w:tc>
        <w:tc>
          <w:tcPr>
            <w:tcW w:w="3597" w:type="dxa"/>
          </w:tcPr>
          <w:p w14:paraId="1AC379CD" w14:textId="77777777" w:rsidR="005829AF" w:rsidRPr="005829AF" w:rsidRDefault="005829AF" w:rsidP="005829AF">
            <w:pPr>
              <w:jc w:val="center"/>
              <w:rPr>
                <w:sz w:val="28"/>
              </w:rPr>
            </w:pPr>
          </w:p>
        </w:tc>
      </w:tr>
      <w:tr w:rsidR="005829AF" w14:paraId="6C935A7D" w14:textId="77777777" w:rsidTr="005829AF">
        <w:tc>
          <w:tcPr>
            <w:tcW w:w="3596" w:type="dxa"/>
          </w:tcPr>
          <w:p w14:paraId="065D5F51" w14:textId="77777777" w:rsidR="005829AF" w:rsidRPr="005829AF" w:rsidRDefault="005829AF" w:rsidP="005829AF">
            <w:pPr>
              <w:jc w:val="center"/>
              <w:rPr>
                <w:sz w:val="28"/>
              </w:rPr>
            </w:pPr>
          </w:p>
        </w:tc>
        <w:tc>
          <w:tcPr>
            <w:tcW w:w="3597" w:type="dxa"/>
          </w:tcPr>
          <w:p w14:paraId="471E5182" w14:textId="77777777" w:rsidR="005829AF" w:rsidRPr="005829AF" w:rsidRDefault="005829AF" w:rsidP="005829AF">
            <w:pPr>
              <w:jc w:val="center"/>
              <w:rPr>
                <w:sz w:val="28"/>
              </w:rPr>
            </w:pPr>
          </w:p>
        </w:tc>
        <w:tc>
          <w:tcPr>
            <w:tcW w:w="3597" w:type="dxa"/>
          </w:tcPr>
          <w:p w14:paraId="7129D312" w14:textId="77777777" w:rsidR="005829AF" w:rsidRPr="005829AF" w:rsidRDefault="005829AF" w:rsidP="005829AF">
            <w:pPr>
              <w:jc w:val="center"/>
              <w:rPr>
                <w:sz w:val="28"/>
              </w:rPr>
            </w:pPr>
          </w:p>
        </w:tc>
      </w:tr>
      <w:tr w:rsidR="005829AF" w14:paraId="285A0879" w14:textId="77777777" w:rsidTr="005829AF">
        <w:tc>
          <w:tcPr>
            <w:tcW w:w="3596" w:type="dxa"/>
          </w:tcPr>
          <w:p w14:paraId="6C035E79" w14:textId="77777777" w:rsidR="005829AF" w:rsidRPr="005829AF" w:rsidRDefault="005829AF" w:rsidP="005829AF">
            <w:pPr>
              <w:jc w:val="center"/>
              <w:rPr>
                <w:sz w:val="28"/>
              </w:rPr>
            </w:pPr>
          </w:p>
        </w:tc>
        <w:tc>
          <w:tcPr>
            <w:tcW w:w="3597" w:type="dxa"/>
          </w:tcPr>
          <w:p w14:paraId="584C4BE8" w14:textId="77777777" w:rsidR="005829AF" w:rsidRPr="005829AF" w:rsidRDefault="005829AF" w:rsidP="005829AF">
            <w:pPr>
              <w:jc w:val="center"/>
              <w:rPr>
                <w:sz w:val="28"/>
              </w:rPr>
            </w:pPr>
          </w:p>
        </w:tc>
        <w:tc>
          <w:tcPr>
            <w:tcW w:w="3597" w:type="dxa"/>
          </w:tcPr>
          <w:p w14:paraId="0208D82E" w14:textId="77777777" w:rsidR="005829AF" w:rsidRPr="005829AF" w:rsidRDefault="005829AF" w:rsidP="005829AF">
            <w:pPr>
              <w:jc w:val="center"/>
              <w:rPr>
                <w:sz w:val="28"/>
              </w:rPr>
            </w:pPr>
          </w:p>
        </w:tc>
      </w:tr>
      <w:tr w:rsidR="005829AF" w14:paraId="00192B51" w14:textId="77777777" w:rsidTr="005829AF">
        <w:tc>
          <w:tcPr>
            <w:tcW w:w="3596" w:type="dxa"/>
          </w:tcPr>
          <w:p w14:paraId="2103C06F" w14:textId="77777777" w:rsidR="005829AF" w:rsidRPr="005829AF" w:rsidRDefault="005829AF" w:rsidP="005829AF">
            <w:pPr>
              <w:jc w:val="center"/>
              <w:rPr>
                <w:sz w:val="28"/>
              </w:rPr>
            </w:pPr>
          </w:p>
        </w:tc>
        <w:tc>
          <w:tcPr>
            <w:tcW w:w="3597" w:type="dxa"/>
          </w:tcPr>
          <w:p w14:paraId="27FA2ED4" w14:textId="77777777" w:rsidR="005829AF" w:rsidRPr="005829AF" w:rsidRDefault="005829AF" w:rsidP="005829AF">
            <w:pPr>
              <w:jc w:val="center"/>
              <w:rPr>
                <w:sz w:val="28"/>
              </w:rPr>
            </w:pPr>
          </w:p>
        </w:tc>
        <w:tc>
          <w:tcPr>
            <w:tcW w:w="3597" w:type="dxa"/>
          </w:tcPr>
          <w:p w14:paraId="43E33FF3" w14:textId="77777777" w:rsidR="005829AF" w:rsidRPr="005829AF" w:rsidRDefault="005829AF" w:rsidP="005829AF">
            <w:pPr>
              <w:jc w:val="center"/>
              <w:rPr>
                <w:sz w:val="28"/>
              </w:rPr>
            </w:pPr>
          </w:p>
        </w:tc>
      </w:tr>
      <w:tr w:rsidR="005829AF" w14:paraId="0B949552" w14:textId="77777777" w:rsidTr="005829AF">
        <w:tc>
          <w:tcPr>
            <w:tcW w:w="3596" w:type="dxa"/>
          </w:tcPr>
          <w:p w14:paraId="609F7454" w14:textId="77777777" w:rsidR="005829AF" w:rsidRPr="005829AF" w:rsidRDefault="005829AF" w:rsidP="005829AF">
            <w:pPr>
              <w:jc w:val="center"/>
              <w:rPr>
                <w:sz w:val="28"/>
              </w:rPr>
            </w:pPr>
          </w:p>
        </w:tc>
        <w:tc>
          <w:tcPr>
            <w:tcW w:w="3597" w:type="dxa"/>
          </w:tcPr>
          <w:p w14:paraId="603E934E" w14:textId="77777777" w:rsidR="005829AF" w:rsidRPr="005829AF" w:rsidRDefault="005829AF" w:rsidP="005829AF">
            <w:pPr>
              <w:jc w:val="center"/>
              <w:rPr>
                <w:sz w:val="28"/>
              </w:rPr>
            </w:pPr>
          </w:p>
        </w:tc>
        <w:tc>
          <w:tcPr>
            <w:tcW w:w="3597" w:type="dxa"/>
          </w:tcPr>
          <w:p w14:paraId="5BA6082D" w14:textId="77777777" w:rsidR="005829AF" w:rsidRPr="005829AF" w:rsidRDefault="005829AF" w:rsidP="005829AF">
            <w:pPr>
              <w:jc w:val="center"/>
              <w:rPr>
                <w:sz w:val="28"/>
              </w:rPr>
            </w:pPr>
          </w:p>
        </w:tc>
      </w:tr>
      <w:tr w:rsidR="005829AF" w14:paraId="3F5183F1" w14:textId="77777777" w:rsidTr="005829AF">
        <w:tc>
          <w:tcPr>
            <w:tcW w:w="3596" w:type="dxa"/>
          </w:tcPr>
          <w:p w14:paraId="5E311EA3" w14:textId="77777777" w:rsidR="005829AF" w:rsidRPr="005829AF" w:rsidRDefault="005829AF" w:rsidP="005829AF">
            <w:pPr>
              <w:jc w:val="center"/>
              <w:rPr>
                <w:sz w:val="28"/>
              </w:rPr>
            </w:pPr>
          </w:p>
        </w:tc>
        <w:tc>
          <w:tcPr>
            <w:tcW w:w="3597" w:type="dxa"/>
          </w:tcPr>
          <w:p w14:paraId="1D7147BB" w14:textId="77777777" w:rsidR="005829AF" w:rsidRPr="005829AF" w:rsidRDefault="005829AF" w:rsidP="005829AF">
            <w:pPr>
              <w:jc w:val="center"/>
              <w:rPr>
                <w:sz w:val="28"/>
              </w:rPr>
            </w:pPr>
          </w:p>
        </w:tc>
        <w:tc>
          <w:tcPr>
            <w:tcW w:w="3597" w:type="dxa"/>
          </w:tcPr>
          <w:p w14:paraId="1DD995B8" w14:textId="77777777" w:rsidR="005829AF" w:rsidRPr="005829AF" w:rsidRDefault="005829AF" w:rsidP="005829AF">
            <w:pPr>
              <w:jc w:val="center"/>
              <w:rPr>
                <w:sz w:val="28"/>
              </w:rPr>
            </w:pPr>
          </w:p>
        </w:tc>
      </w:tr>
      <w:tr w:rsidR="005829AF" w14:paraId="399D059A" w14:textId="77777777" w:rsidTr="005829AF">
        <w:tc>
          <w:tcPr>
            <w:tcW w:w="3596" w:type="dxa"/>
          </w:tcPr>
          <w:p w14:paraId="353F950F" w14:textId="77777777" w:rsidR="005829AF" w:rsidRPr="005829AF" w:rsidRDefault="005829AF" w:rsidP="005829AF">
            <w:pPr>
              <w:jc w:val="center"/>
              <w:rPr>
                <w:sz w:val="28"/>
              </w:rPr>
            </w:pPr>
          </w:p>
        </w:tc>
        <w:tc>
          <w:tcPr>
            <w:tcW w:w="3597" w:type="dxa"/>
          </w:tcPr>
          <w:p w14:paraId="6346387D" w14:textId="77777777" w:rsidR="005829AF" w:rsidRPr="005829AF" w:rsidRDefault="005829AF" w:rsidP="005829AF">
            <w:pPr>
              <w:jc w:val="center"/>
              <w:rPr>
                <w:sz w:val="28"/>
              </w:rPr>
            </w:pPr>
          </w:p>
        </w:tc>
        <w:tc>
          <w:tcPr>
            <w:tcW w:w="3597" w:type="dxa"/>
          </w:tcPr>
          <w:p w14:paraId="17F1FDA9" w14:textId="77777777" w:rsidR="005829AF" w:rsidRPr="005829AF" w:rsidRDefault="005829AF" w:rsidP="005829AF">
            <w:pPr>
              <w:jc w:val="center"/>
              <w:rPr>
                <w:sz w:val="28"/>
              </w:rPr>
            </w:pPr>
          </w:p>
        </w:tc>
      </w:tr>
      <w:tr w:rsidR="005829AF" w14:paraId="238AD5C4" w14:textId="77777777" w:rsidTr="005829AF">
        <w:tc>
          <w:tcPr>
            <w:tcW w:w="3596" w:type="dxa"/>
          </w:tcPr>
          <w:p w14:paraId="57ECAA2E" w14:textId="77777777" w:rsidR="005829AF" w:rsidRPr="005829AF" w:rsidRDefault="005829AF" w:rsidP="005829AF">
            <w:pPr>
              <w:jc w:val="center"/>
              <w:rPr>
                <w:sz w:val="28"/>
              </w:rPr>
            </w:pPr>
          </w:p>
        </w:tc>
        <w:tc>
          <w:tcPr>
            <w:tcW w:w="3597" w:type="dxa"/>
          </w:tcPr>
          <w:p w14:paraId="2D497A42" w14:textId="77777777" w:rsidR="005829AF" w:rsidRPr="005829AF" w:rsidRDefault="005829AF" w:rsidP="005829AF">
            <w:pPr>
              <w:jc w:val="center"/>
              <w:rPr>
                <w:sz w:val="28"/>
              </w:rPr>
            </w:pPr>
          </w:p>
        </w:tc>
        <w:tc>
          <w:tcPr>
            <w:tcW w:w="3597" w:type="dxa"/>
          </w:tcPr>
          <w:p w14:paraId="76E3FDC1" w14:textId="77777777" w:rsidR="005829AF" w:rsidRPr="005829AF" w:rsidRDefault="005829AF" w:rsidP="005829AF">
            <w:pPr>
              <w:jc w:val="center"/>
              <w:rPr>
                <w:sz w:val="28"/>
              </w:rPr>
            </w:pPr>
          </w:p>
        </w:tc>
      </w:tr>
      <w:tr w:rsidR="005829AF" w14:paraId="1631693F" w14:textId="77777777" w:rsidTr="005829AF">
        <w:tc>
          <w:tcPr>
            <w:tcW w:w="3596" w:type="dxa"/>
          </w:tcPr>
          <w:p w14:paraId="20379566" w14:textId="77777777" w:rsidR="005829AF" w:rsidRPr="005829AF" w:rsidRDefault="005829AF" w:rsidP="005829AF">
            <w:pPr>
              <w:jc w:val="center"/>
              <w:rPr>
                <w:sz w:val="28"/>
              </w:rPr>
            </w:pPr>
          </w:p>
        </w:tc>
        <w:tc>
          <w:tcPr>
            <w:tcW w:w="3597" w:type="dxa"/>
          </w:tcPr>
          <w:p w14:paraId="0F6B31B0" w14:textId="77777777" w:rsidR="005829AF" w:rsidRPr="005829AF" w:rsidRDefault="005829AF" w:rsidP="005829AF">
            <w:pPr>
              <w:jc w:val="center"/>
              <w:rPr>
                <w:sz w:val="28"/>
              </w:rPr>
            </w:pPr>
          </w:p>
        </w:tc>
        <w:tc>
          <w:tcPr>
            <w:tcW w:w="3597" w:type="dxa"/>
          </w:tcPr>
          <w:p w14:paraId="1E5DF94B" w14:textId="77777777" w:rsidR="005829AF" w:rsidRPr="005829AF" w:rsidRDefault="005829AF" w:rsidP="005829AF">
            <w:pPr>
              <w:jc w:val="center"/>
              <w:rPr>
                <w:sz w:val="28"/>
              </w:rPr>
            </w:pPr>
          </w:p>
        </w:tc>
      </w:tr>
      <w:tr w:rsidR="005829AF" w14:paraId="41BD5FB1" w14:textId="77777777" w:rsidTr="005829AF">
        <w:tc>
          <w:tcPr>
            <w:tcW w:w="3596" w:type="dxa"/>
          </w:tcPr>
          <w:p w14:paraId="009F55CE" w14:textId="77777777" w:rsidR="005829AF" w:rsidRPr="005829AF" w:rsidRDefault="005829AF" w:rsidP="005829AF">
            <w:pPr>
              <w:jc w:val="center"/>
              <w:rPr>
                <w:sz w:val="28"/>
              </w:rPr>
            </w:pPr>
          </w:p>
        </w:tc>
        <w:tc>
          <w:tcPr>
            <w:tcW w:w="3597" w:type="dxa"/>
          </w:tcPr>
          <w:p w14:paraId="7BAB70FC" w14:textId="77777777" w:rsidR="005829AF" w:rsidRPr="005829AF" w:rsidRDefault="005829AF" w:rsidP="005829AF">
            <w:pPr>
              <w:jc w:val="center"/>
              <w:rPr>
                <w:sz w:val="28"/>
              </w:rPr>
            </w:pPr>
          </w:p>
        </w:tc>
        <w:tc>
          <w:tcPr>
            <w:tcW w:w="3597" w:type="dxa"/>
          </w:tcPr>
          <w:p w14:paraId="7B1A79BE" w14:textId="77777777" w:rsidR="005829AF" w:rsidRPr="005829AF" w:rsidRDefault="005829AF" w:rsidP="005829AF">
            <w:pPr>
              <w:jc w:val="center"/>
              <w:rPr>
                <w:sz w:val="28"/>
              </w:rPr>
            </w:pPr>
          </w:p>
        </w:tc>
      </w:tr>
      <w:tr w:rsidR="005829AF" w14:paraId="54FDBCAB" w14:textId="77777777" w:rsidTr="005829AF">
        <w:tc>
          <w:tcPr>
            <w:tcW w:w="3596" w:type="dxa"/>
          </w:tcPr>
          <w:p w14:paraId="190CD1E9" w14:textId="77777777" w:rsidR="005829AF" w:rsidRPr="005829AF" w:rsidRDefault="005829AF" w:rsidP="005829AF">
            <w:pPr>
              <w:jc w:val="center"/>
              <w:rPr>
                <w:sz w:val="28"/>
              </w:rPr>
            </w:pPr>
          </w:p>
        </w:tc>
        <w:tc>
          <w:tcPr>
            <w:tcW w:w="3597" w:type="dxa"/>
          </w:tcPr>
          <w:p w14:paraId="1BDD8B7F" w14:textId="77777777" w:rsidR="005829AF" w:rsidRPr="005829AF" w:rsidRDefault="005829AF" w:rsidP="005829AF">
            <w:pPr>
              <w:jc w:val="center"/>
              <w:rPr>
                <w:sz w:val="28"/>
              </w:rPr>
            </w:pPr>
          </w:p>
        </w:tc>
        <w:tc>
          <w:tcPr>
            <w:tcW w:w="3597" w:type="dxa"/>
          </w:tcPr>
          <w:p w14:paraId="1D3D554A" w14:textId="77777777" w:rsidR="005829AF" w:rsidRPr="005829AF" w:rsidRDefault="005829AF" w:rsidP="005829AF">
            <w:pPr>
              <w:jc w:val="center"/>
              <w:rPr>
                <w:sz w:val="28"/>
              </w:rPr>
            </w:pPr>
          </w:p>
        </w:tc>
      </w:tr>
      <w:tr w:rsidR="005829AF" w14:paraId="48018F1F" w14:textId="77777777" w:rsidTr="005829AF">
        <w:tc>
          <w:tcPr>
            <w:tcW w:w="3596" w:type="dxa"/>
          </w:tcPr>
          <w:p w14:paraId="253BBC39" w14:textId="77777777" w:rsidR="005829AF" w:rsidRPr="005829AF" w:rsidRDefault="005829AF" w:rsidP="005829AF">
            <w:pPr>
              <w:jc w:val="center"/>
              <w:rPr>
                <w:sz w:val="28"/>
              </w:rPr>
            </w:pPr>
          </w:p>
        </w:tc>
        <w:tc>
          <w:tcPr>
            <w:tcW w:w="3597" w:type="dxa"/>
          </w:tcPr>
          <w:p w14:paraId="7FB090D9" w14:textId="77777777" w:rsidR="005829AF" w:rsidRPr="005829AF" w:rsidRDefault="005829AF" w:rsidP="005829AF">
            <w:pPr>
              <w:jc w:val="center"/>
              <w:rPr>
                <w:sz w:val="28"/>
              </w:rPr>
            </w:pPr>
          </w:p>
        </w:tc>
        <w:tc>
          <w:tcPr>
            <w:tcW w:w="3597" w:type="dxa"/>
          </w:tcPr>
          <w:p w14:paraId="33B1D33D" w14:textId="77777777" w:rsidR="005829AF" w:rsidRPr="005829AF" w:rsidRDefault="005829AF" w:rsidP="005829AF">
            <w:pPr>
              <w:jc w:val="center"/>
              <w:rPr>
                <w:sz w:val="28"/>
              </w:rPr>
            </w:pPr>
          </w:p>
        </w:tc>
      </w:tr>
      <w:tr w:rsidR="005829AF" w14:paraId="239C3BD3" w14:textId="77777777" w:rsidTr="005829AF">
        <w:tc>
          <w:tcPr>
            <w:tcW w:w="3596" w:type="dxa"/>
          </w:tcPr>
          <w:p w14:paraId="7EDC686E" w14:textId="77777777" w:rsidR="005829AF" w:rsidRPr="005829AF" w:rsidRDefault="005829AF" w:rsidP="005829AF">
            <w:pPr>
              <w:jc w:val="center"/>
              <w:rPr>
                <w:sz w:val="28"/>
              </w:rPr>
            </w:pPr>
          </w:p>
        </w:tc>
        <w:tc>
          <w:tcPr>
            <w:tcW w:w="3597" w:type="dxa"/>
          </w:tcPr>
          <w:p w14:paraId="689F51CC" w14:textId="77777777" w:rsidR="005829AF" w:rsidRPr="005829AF" w:rsidRDefault="005829AF" w:rsidP="005829AF">
            <w:pPr>
              <w:jc w:val="center"/>
              <w:rPr>
                <w:sz w:val="28"/>
              </w:rPr>
            </w:pPr>
          </w:p>
        </w:tc>
        <w:tc>
          <w:tcPr>
            <w:tcW w:w="3597" w:type="dxa"/>
          </w:tcPr>
          <w:p w14:paraId="4311F978" w14:textId="77777777" w:rsidR="005829AF" w:rsidRPr="005829AF" w:rsidRDefault="005829AF" w:rsidP="005829AF">
            <w:pPr>
              <w:jc w:val="center"/>
              <w:rPr>
                <w:sz w:val="28"/>
              </w:rPr>
            </w:pPr>
          </w:p>
        </w:tc>
      </w:tr>
      <w:tr w:rsidR="005829AF" w14:paraId="75BBAF5D" w14:textId="77777777" w:rsidTr="005829AF">
        <w:tc>
          <w:tcPr>
            <w:tcW w:w="3596" w:type="dxa"/>
          </w:tcPr>
          <w:p w14:paraId="3BAFCF37" w14:textId="77777777" w:rsidR="005829AF" w:rsidRPr="005829AF" w:rsidRDefault="005829AF" w:rsidP="005829AF">
            <w:pPr>
              <w:jc w:val="center"/>
              <w:rPr>
                <w:sz w:val="28"/>
              </w:rPr>
            </w:pPr>
          </w:p>
        </w:tc>
        <w:tc>
          <w:tcPr>
            <w:tcW w:w="3597" w:type="dxa"/>
          </w:tcPr>
          <w:p w14:paraId="62AD4858" w14:textId="77777777" w:rsidR="005829AF" w:rsidRPr="005829AF" w:rsidRDefault="005829AF" w:rsidP="005829AF">
            <w:pPr>
              <w:jc w:val="center"/>
              <w:rPr>
                <w:sz w:val="28"/>
              </w:rPr>
            </w:pPr>
          </w:p>
        </w:tc>
        <w:tc>
          <w:tcPr>
            <w:tcW w:w="3597" w:type="dxa"/>
          </w:tcPr>
          <w:p w14:paraId="2CBD503B" w14:textId="77777777" w:rsidR="005829AF" w:rsidRPr="005829AF" w:rsidRDefault="005829AF" w:rsidP="005829AF">
            <w:pPr>
              <w:jc w:val="center"/>
              <w:rPr>
                <w:sz w:val="28"/>
              </w:rPr>
            </w:pPr>
          </w:p>
        </w:tc>
      </w:tr>
      <w:tr w:rsidR="005829AF" w14:paraId="633D9B8C" w14:textId="77777777" w:rsidTr="005829AF">
        <w:tc>
          <w:tcPr>
            <w:tcW w:w="3596" w:type="dxa"/>
          </w:tcPr>
          <w:p w14:paraId="3C436B03" w14:textId="77777777" w:rsidR="005829AF" w:rsidRPr="005829AF" w:rsidRDefault="005829AF" w:rsidP="005829AF">
            <w:pPr>
              <w:jc w:val="center"/>
              <w:rPr>
                <w:sz w:val="28"/>
              </w:rPr>
            </w:pPr>
          </w:p>
        </w:tc>
        <w:tc>
          <w:tcPr>
            <w:tcW w:w="3597" w:type="dxa"/>
          </w:tcPr>
          <w:p w14:paraId="016D1F0C" w14:textId="77777777" w:rsidR="005829AF" w:rsidRPr="005829AF" w:rsidRDefault="005829AF" w:rsidP="005829AF">
            <w:pPr>
              <w:jc w:val="center"/>
              <w:rPr>
                <w:sz w:val="28"/>
              </w:rPr>
            </w:pPr>
          </w:p>
        </w:tc>
        <w:tc>
          <w:tcPr>
            <w:tcW w:w="3597" w:type="dxa"/>
          </w:tcPr>
          <w:p w14:paraId="524CB160" w14:textId="77777777" w:rsidR="005829AF" w:rsidRPr="005829AF" w:rsidRDefault="005829AF" w:rsidP="005829AF">
            <w:pPr>
              <w:jc w:val="center"/>
              <w:rPr>
                <w:sz w:val="28"/>
              </w:rPr>
            </w:pPr>
          </w:p>
        </w:tc>
      </w:tr>
      <w:tr w:rsidR="005829AF" w14:paraId="447E86F2" w14:textId="77777777" w:rsidTr="005829AF">
        <w:tc>
          <w:tcPr>
            <w:tcW w:w="3596" w:type="dxa"/>
          </w:tcPr>
          <w:p w14:paraId="4D852FD6" w14:textId="77777777" w:rsidR="005829AF" w:rsidRPr="005829AF" w:rsidRDefault="005829AF" w:rsidP="005829AF">
            <w:pPr>
              <w:jc w:val="center"/>
              <w:rPr>
                <w:sz w:val="28"/>
              </w:rPr>
            </w:pPr>
          </w:p>
        </w:tc>
        <w:tc>
          <w:tcPr>
            <w:tcW w:w="3597" w:type="dxa"/>
          </w:tcPr>
          <w:p w14:paraId="098906C1" w14:textId="77777777" w:rsidR="005829AF" w:rsidRPr="005829AF" w:rsidRDefault="005829AF" w:rsidP="005829AF">
            <w:pPr>
              <w:jc w:val="center"/>
              <w:rPr>
                <w:sz w:val="28"/>
              </w:rPr>
            </w:pPr>
          </w:p>
        </w:tc>
        <w:tc>
          <w:tcPr>
            <w:tcW w:w="3597" w:type="dxa"/>
          </w:tcPr>
          <w:p w14:paraId="68D4BDB4" w14:textId="77777777" w:rsidR="005829AF" w:rsidRPr="005829AF" w:rsidRDefault="005829AF" w:rsidP="005829AF">
            <w:pPr>
              <w:jc w:val="center"/>
              <w:rPr>
                <w:sz w:val="28"/>
              </w:rPr>
            </w:pPr>
          </w:p>
        </w:tc>
      </w:tr>
      <w:tr w:rsidR="005829AF" w14:paraId="504BC5B5" w14:textId="77777777" w:rsidTr="005829AF">
        <w:tc>
          <w:tcPr>
            <w:tcW w:w="3596" w:type="dxa"/>
          </w:tcPr>
          <w:p w14:paraId="450BC29D" w14:textId="77777777" w:rsidR="005829AF" w:rsidRPr="005829AF" w:rsidRDefault="005829AF" w:rsidP="005829AF">
            <w:pPr>
              <w:jc w:val="center"/>
              <w:rPr>
                <w:sz w:val="28"/>
              </w:rPr>
            </w:pPr>
          </w:p>
        </w:tc>
        <w:tc>
          <w:tcPr>
            <w:tcW w:w="3597" w:type="dxa"/>
          </w:tcPr>
          <w:p w14:paraId="6F35CC8F" w14:textId="77777777" w:rsidR="005829AF" w:rsidRPr="005829AF" w:rsidRDefault="005829AF" w:rsidP="005829AF">
            <w:pPr>
              <w:jc w:val="center"/>
              <w:rPr>
                <w:sz w:val="28"/>
              </w:rPr>
            </w:pPr>
          </w:p>
        </w:tc>
        <w:tc>
          <w:tcPr>
            <w:tcW w:w="3597" w:type="dxa"/>
          </w:tcPr>
          <w:p w14:paraId="7DF58DBF" w14:textId="77777777" w:rsidR="005829AF" w:rsidRPr="005829AF" w:rsidRDefault="005829AF" w:rsidP="005829AF">
            <w:pPr>
              <w:jc w:val="center"/>
              <w:rPr>
                <w:sz w:val="28"/>
              </w:rPr>
            </w:pPr>
          </w:p>
        </w:tc>
      </w:tr>
      <w:tr w:rsidR="005829AF" w14:paraId="35BD3231" w14:textId="77777777" w:rsidTr="005829AF">
        <w:tc>
          <w:tcPr>
            <w:tcW w:w="3596" w:type="dxa"/>
          </w:tcPr>
          <w:p w14:paraId="05EC8B32" w14:textId="77777777" w:rsidR="005829AF" w:rsidRPr="005829AF" w:rsidRDefault="005829AF" w:rsidP="005829AF">
            <w:pPr>
              <w:jc w:val="center"/>
              <w:rPr>
                <w:sz w:val="28"/>
              </w:rPr>
            </w:pPr>
          </w:p>
        </w:tc>
        <w:tc>
          <w:tcPr>
            <w:tcW w:w="3597" w:type="dxa"/>
          </w:tcPr>
          <w:p w14:paraId="5EA4B9DB" w14:textId="77777777" w:rsidR="005829AF" w:rsidRPr="005829AF" w:rsidRDefault="005829AF" w:rsidP="005829AF">
            <w:pPr>
              <w:jc w:val="center"/>
              <w:rPr>
                <w:sz w:val="28"/>
              </w:rPr>
            </w:pPr>
          </w:p>
        </w:tc>
        <w:tc>
          <w:tcPr>
            <w:tcW w:w="3597" w:type="dxa"/>
          </w:tcPr>
          <w:p w14:paraId="707AE557" w14:textId="77777777" w:rsidR="005829AF" w:rsidRPr="005829AF" w:rsidRDefault="005829AF" w:rsidP="005829AF">
            <w:pPr>
              <w:jc w:val="center"/>
              <w:rPr>
                <w:sz w:val="28"/>
              </w:rPr>
            </w:pPr>
          </w:p>
        </w:tc>
      </w:tr>
      <w:tr w:rsidR="005829AF" w14:paraId="5199DB42" w14:textId="77777777" w:rsidTr="005829AF">
        <w:tc>
          <w:tcPr>
            <w:tcW w:w="3596" w:type="dxa"/>
          </w:tcPr>
          <w:p w14:paraId="363B57BF" w14:textId="77777777" w:rsidR="005829AF" w:rsidRPr="005829AF" w:rsidRDefault="005829AF" w:rsidP="005829AF">
            <w:pPr>
              <w:jc w:val="center"/>
              <w:rPr>
                <w:sz w:val="28"/>
              </w:rPr>
            </w:pPr>
          </w:p>
        </w:tc>
        <w:tc>
          <w:tcPr>
            <w:tcW w:w="3597" w:type="dxa"/>
          </w:tcPr>
          <w:p w14:paraId="1DA1FAFA" w14:textId="77777777" w:rsidR="005829AF" w:rsidRPr="005829AF" w:rsidRDefault="005829AF" w:rsidP="005829AF">
            <w:pPr>
              <w:jc w:val="center"/>
              <w:rPr>
                <w:sz w:val="28"/>
              </w:rPr>
            </w:pPr>
          </w:p>
        </w:tc>
        <w:tc>
          <w:tcPr>
            <w:tcW w:w="3597" w:type="dxa"/>
          </w:tcPr>
          <w:p w14:paraId="6A261253" w14:textId="77777777" w:rsidR="005829AF" w:rsidRPr="005829AF" w:rsidRDefault="005829AF" w:rsidP="005829AF">
            <w:pPr>
              <w:jc w:val="center"/>
              <w:rPr>
                <w:sz w:val="28"/>
              </w:rPr>
            </w:pPr>
          </w:p>
        </w:tc>
      </w:tr>
      <w:tr w:rsidR="005829AF" w14:paraId="74E72DDB" w14:textId="77777777" w:rsidTr="005829AF">
        <w:tc>
          <w:tcPr>
            <w:tcW w:w="3596" w:type="dxa"/>
          </w:tcPr>
          <w:p w14:paraId="167D5C67" w14:textId="77777777" w:rsidR="005829AF" w:rsidRPr="005829AF" w:rsidRDefault="005829AF" w:rsidP="005829AF">
            <w:pPr>
              <w:jc w:val="center"/>
              <w:rPr>
                <w:sz w:val="28"/>
              </w:rPr>
            </w:pPr>
          </w:p>
        </w:tc>
        <w:tc>
          <w:tcPr>
            <w:tcW w:w="3597" w:type="dxa"/>
          </w:tcPr>
          <w:p w14:paraId="624EA4B2" w14:textId="77777777" w:rsidR="005829AF" w:rsidRPr="005829AF" w:rsidRDefault="005829AF" w:rsidP="005829AF">
            <w:pPr>
              <w:jc w:val="center"/>
              <w:rPr>
                <w:sz w:val="28"/>
              </w:rPr>
            </w:pPr>
          </w:p>
        </w:tc>
        <w:tc>
          <w:tcPr>
            <w:tcW w:w="3597" w:type="dxa"/>
          </w:tcPr>
          <w:p w14:paraId="7E11333A" w14:textId="77777777" w:rsidR="005829AF" w:rsidRPr="005829AF" w:rsidRDefault="005829AF" w:rsidP="005829AF">
            <w:pPr>
              <w:jc w:val="center"/>
              <w:rPr>
                <w:sz w:val="28"/>
              </w:rPr>
            </w:pPr>
          </w:p>
        </w:tc>
      </w:tr>
      <w:tr w:rsidR="005829AF" w14:paraId="296EE373" w14:textId="77777777" w:rsidTr="005829AF">
        <w:tc>
          <w:tcPr>
            <w:tcW w:w="3596" w:type="dxa"/>
          </w:tcPr>
          <w:p w14:paraId="63D71913" w14:textId="77777777" w:rsidR="005829AF" w:rsidRPr="005829AF" w:rsidRDefault="005829AF" w:rsidP="005829AF">
            <w:pPr>
              <w:jc w:val="center"/>
              <w:rPr>
                <w:sz w:val="28"/>
              </w:rPr>
            </w:pPr>
          </w:p>
        </w:tc>
        <w:tc>
          <w:tcPr>
            <w:tcW w:w="3597" w:type="dxa"/>
          </w:tcPr>
          <w:p w14:paraId="4DE9EB1B" w14:textId="77777777" w:rsidR="005829AF" w:rsidRPr="005829AF" w:rsidRDefault="005829AF" w:rsidP="005829AF">
            <w:pPr>
              <w:jc w:val="center"/>
              <w:rPr>
                <w:sz w:val="28"/>
              </w:rPr>
            </w:pPr>
          </w:p>
        </w:tc>
        <w:tc>
          <w:tcPr>
            <w:tcW w:w="3597" w:type="dxa"/>
          </w:tcPr>
          <w:p w14:paraId="21ED58A8" w14:textId="77777777" w:rsidR="005829AF" w:rsidRPr="005829AF" w:rsidRDefault="005829AF" w:rsidP="005829AF">
            <w:pPr>
              <w:jc w:val="center"/>
              <w:rPr>
                <w:sz w:val="28"/>
              </w:rPr>
            </w:pPr>
          </w:p>
        </w:tc>
      </w:tr>
      <w:tr w:rsidR="005829AF" w14:paraId="55EA32B4" w14:textId="77777777" w:rsidTr="005829AF">
        <w:tc>
          <w:tcPr>
            <w:tcW w:w="3596" w:type="dxa"/>
          </w:tcPr>
          <w:p w14:paraId="1E187205" w14:textId="77777777" w:rsidR="005829AF" w:rsidRPr="005829AF" w:rsidRDefault="005829AF" w:rsidP="005829AF">
            <w:pPr>
              <w:jc w:val="center"/>
              <w:rPr>
                <w:sz w:val="28"/>
              </w:rPr>
            </w:pPr>
          </w:p>
        </w:tc>
        <w:tc>
          <w:tcPr>
            <w:tcW w:w="3597" w:type="dxa"/>
          </w:tcPr>
          <w:p w14:paraId="2ADAE8FC" w14:textId="77777777" w:rsidR="005829AF" w:rsidRPr="005829AF" w:rsidRDefault="005829AF" w:rsidP="005829AF">
            <w:pPr>
              <w:jc w:val="center"/>
              <w:rPr>
                <w:sz w:val="28"/>
              </w:rPr>
            </w:pPr>
          </w:p>
        </w:tc>
        <w:tc>
          <w:tcPr>
            <w:tcW w:w="3597" w:type="dxa"/>
          </w:tcPr>
          <w:p w14:paraId="2B28C3BF" w14:textId="77777777" w:rsidR="005829AF" w:rsidRPr="005829AF" w:rsidRDefault="005829AF" w:rsidP="005829AF">
            <w:pPr>
              <w:jc w:val="center"/>
              <w:rPr>
                <w:sz w:val="28"/>
              </w:rPr>
            </w:pPr>
          </w:p>
        </w:tc>
      </w:tr>
      <w:tr w:rsidR="005829AF" w14:paraId="6B9BACAA" w14:textId="77777777" w:rsidTr="005829AF">
        <w:tc>
          <w:tcPr>
            <w:tcW w:w="3596" w:type="dxa"/>
          </w:tcPr>
          <w:p w14:paraId="14A805B3" w14:textId="77777777" w:rsidR="005829AF" w:rsidRPr="005829AF" w:rsidRDefault="005829AF" w:rsidP="005829AF">
            <w:pPr>
              <w:jc w:val="center"/>
              <w:rPr>
                <w:sz w:val="28"/>
              </w:rPr>
            </w:pPr>
          </w:p>
        </w:tc>
        <w:tc>
          <w:tcPr>
            <w:tcW w:w="3597" w:type="dxa"/>
          </w:tcPr>
          <w:p w14:paraId="0CEF637F" w14:textId="77777777" w:rsidR="005829AF" w:rsidRPr="005829AF" w:rsidRDefault="005829AF" w:rsidP="005829AF">
            <w:pPr>
              <w:jc w:val="center"/>
              <w:rPr>
                <w:sz w:val="28"/>
              </w:rPr>
            </w:pPr>
          </w:p>
        </w:tc>
        <w:tc>
          <w:tcPr>
            <w:tcW w:w="3597" w:type="dxa"/>
          </w:tcPr>
          <w:p w14:paraId="56C8ACD8" w14:textId="77777777" w:rsidR="005829AF" w:rsidRPr="005829AF" w:rsidRDefault="005829AF" w:rsidP="005829AF">
            <w:pPr>
              <w:jc w:val="center"/>
              <w:rPr>
                <w:sz w:val="28"/>
              </w:rPr>
            </w:pPr>
          </w:p>
        </w:tc>
      </w:tr>
      <w:tr w:rsidR="005829AF" w14:paraId="15487C8F" w14:textId="77777777" w:rsidTr="005829AF">
        <w:tc>
          <w:tcPr>
            <w:tcW w:w="3596" w:type="dxa"/>
          </w:tcPr>
          <w:p w14:paraId="4E3BD990" w14:textId="77777777" w:rsidR="005829AF" w:rsidRPr="005829AF" w:rsidRDefault="005829AF" w:rsidP="005829AF">
            <w:pPr>
              <w:jc w:val="center"/>
              <w:rPr>
                <w:sz w:val="28"/>
              </w:rPr>
            </w:pPr>
          </w:p>
        </w:tc>
        <w:tc>
          <w:tcPr>
            <w:tcW w:w="3597" w:type="dxa"/>
          </w:tcPr>
          <w:p w14:paraId="6916410D" w14:textId="77777777" w:rsidR="005829AF" w:rsidRPr="005829AF" w:rsidRDefault="005829AF" w:rsidP="005829AF">
            <w:pPr>
              <w:jc w:val="center"/>
              <w:rPr>
                <w:sz w:val="28"/>
              </w:rPr>
            </w:pPr>
          </w:p>
        </w:tc>
        <w:tc>
          <w:tcPr>
            <w:tcW w:w="3597" w:type="dxa"/>
          </w:tcPr>
          <w:p w14:paraId="15CA8477" w14:textId="77777777" w:rsidR="005829AF" w:rsidRPr="005829AF" w:rsidRDefault="005829AF" w:rsidP="005829AF">
            <w:pPr>
              <w:jc w:val="center"/>
              <w:rPr>
                <w:sz w:val="28"/>
              </w:rPr>
            </w:pPr>
          </w:p>
        </w:tc>
      </w:tr>
      <w:tr w:rsidR="005829AF" w14:paraId="068D42BC" w14:textId="77777777" w:rsidTr="005829AF">
        <w:tc>
          <w:tcPr>
            <w:tcW w:w="3596" w:type="dxa"/>
          </w:tcPr>
          <w:p w14:paraId="18DF3DB0" w14:textId="77777777" w:rsidR="005829AF" w:rsidRPr="005829AF" w:rsidRDefault="005829AF" w:rsidP="005829AF">
            <w:pPr>
              <w:jc w:val="center"/>
              <w:rPr>
                <w:sz w:val="28"/>
              </w:rPr>
            </w:pPr>
          </w:p>
        </w:tc>
        <w:tc>
          <w:tcPr>
            <w:tcW w:w="3597" w:type="dxa"/>
          </w:tcPr>
          <w:p w14:paraId="474E4435" w14:textId="77777777" w:rsidR="005829AF" w:rsidRPr="005829AF" w:rsidRDefault="005829AF" w:rsidP="005829AF">
            <w:pPr>
              <w:jc w:val="center"/>
              <w:rPr>
                <w:sz w:val="28"/>
              </w:rPr>
            </w:pPr>
          </w:p>
        </w:tc>
        <w:tc>
          <w:tcPr>
            <w:tcW w:w="3597" w:type="dxa"/>
          </w:tcPr>
          <w:p w14:paraId="209B72BB" w14:textId="77777777" w:rsidR="005829AF" w:rsidRPr="005829AF" w:rsidRDefault="005829AF" w:rsidP="005829AF">
            <w:pPr>
              <w:jc w:val="center"/>
              <w:rPr>
                <w:sz w:val="28"/>
              </w:rPr>
            </w:pPr>
          </w:p>
        </w:tc>
      </w:tr>
      <w:tr w:rsidR="005829AF" w14:paraId="0F0FFE89" w14:textId="77777777" w:rsidTr="005829AF">
        <w:tc>
          <w:tcPr>
            <w:tcW w:w="3596" w:type="dxa"/>
          </w:tcPr>
          <w:p w14:paraId="7445CEC1" w14:textId="77777777" w:rsidR="005829AF" w:rsidRPr="005829AF" w:rsidRDefault="005829AF" w:rsidP="005829AF">
            <w:pPr>
              <w:jc w:val="center"/>
              <w:rPr>
                <w:sz w:val="28"/>
              </w:rPr>
            </w:pPr>
          </w:p>
        </w:tc>
        <w:tc>
          <w:tcPr>
            <w:tcW w:w="3597" w:type="dxa"/>
          </w:tcPr>
          <w:p w14:paraId="3519C59D" w14:textId="77777777" w:rsidR="005829AF" w:rsidRPr="005829AF" w:rsidRDefault="005829AF" w:rsidP="005829AF">
            <w:pPr>
              <w:jc w:val="center"/>
              <w:rPr>
                <w:sz w:val="28"/>
              </w:rPr>
            </w:pPr>
          </w:p>
        </w:tc>
        <w:tc>
          <w:tcPr>
            <w:tcW w:w="3597" w:type="dxa"/>
          </w:tcPr>
          <w:p w14:paraId="38BEE97C" w14:textId="77777777" w:rsidR="005829AF" w:rsidRPr="005829AF" w:rsidRDefault="005829AF" w:rsidP="005829AF">
            <w:pPr>
              <w:jc w:val="center"/>
              <w:rPr>
                <w:sz w:val="28"/>
              </w:rPr>
            </w:pPr>
          </w:p>
        </w:tc>
      </w:tr>
      <w:tr w:rsidR="005829AF" w14:paraId="39451BDC" w14:textId="77777777" w:rsidTr="005829AF">
        <w:tc>
          <w:tcPr>
            <w:tcW w:w="3596" w:type="dxa"/>
          </w:tcPr>
          <w:p w14:paraId="73A481FE" w14:textId="77777777" w:rsidR="005829AF" w:rsidRPr="005829AF" w:rsidRDefault="005829AF" w:rsidP="005829AF">
            <w:pPr>
              <w:jc w:val="center"/>
              <w:rPr>
                <w:sz w:val="28"/>
              </w:rPr>
            </w:pPr>
          </w:p>
        </w:tc>
        <w:tc>
          <w:tcPr>
            <w:tcW w:w="3597" w:type="dxa"/>
          </w:tcPr>
          <w:p w14:paraId="091BDE45" w14:textId="77777777" w:rsidR="005829AF" w:rsidRPr="005829AF" w:rsidRDefault="005829AF" w:rsidP="005829AF">
            <w:pPr>
              <w:jc w:val="center"/>
              <w:rPr>
                <w:sz w:val="28"/>
              </w:rPr>
            </w:pPr>
          </w:p>
        </w:tc>
        <w:tc>
          <w:tcPr>
            <w:tcW w:w="3597" w:type="dxa"/>
          </w:tcPr>
          <w:p w14:paraId="0D2AAD40" w14:textId="77777777" w:rsidR="005829AF" w:rsidRPr="005829AF" w:rsidRDefault="005829AF" w:rsidP="005829AF">
            <w:pPr>
              <w:jc w:val="center"/>
              <w:rPr>
                <w:sz w:val="28"/>
              </w:rPr>
            </w:pPr>
          </w:p>
        </w:tc>
      </w:tr>
      <w:tr w:rsidR="005829AF" w14:paraId="3F6DF9CE" w14:textId="77777777" w:rsidTr="005829AF">
        <w:tc>
          <w:tcPr>
            <w:tcW w:w="3596" w:type="dxa"/>
          </w:tcPr>
          <w:p w14:paraId="2B4A95D3" w14:textId="77777777" w:rsidR="005829AF" w:rsidRPr="005829AF" w:rsidRDefault="005829AF" w:rsidP="005829AF">
            <w:pPr>
              <w:jc w:val="center"/>
              <w:rPr>
                <w:sz w:val="28"/>
              </w:rPr>
            </w:pPr>
          </w:p>
        </w:tc>
        <w:tc>
          <w:tcPr>
            <w:tcW w:w="3597" w:type="dxa"/>
          </w:tcPr>
          <w:p w14:paraId="67627D64" w14:textId="77777777" w:rsidR="005829AF" w:rsidRPr="005829AF" w:rsidRDefault="005829AF" w:rsidP="005829AF">
            <w:pPr>
              <w:jc w:val="center"/>
              <w:rPr>
                <w:sz w:val="28"/>
              </w:rPr>
            </w:pPr>
          </w:p>
        </w:tc>
        <w:tc>
          <w:tcPr>
            <w:tcW w:w="3597" w:type="dxa"/>
          </w:tcPr>
          <w:p w14:paraId="487158F1" w14:textId="77777777" w:rsidR="005829AF" w:rsidRPr="005829AF" w:rsidRDefault="005829AF" w:rsidP="005829AF">
            <w:pPr>
              <w:jc w:val="center"/>
              <w:rPr>
                <w:sz w:val="28"/>
              </w:rPr>
            </w:pPr>
          </w:p>
        </w:tc>
      </w:tr>
      <w:tr w:rsidR="005829AF" w14:paraId="3C3AEBA1" w14:textId="77777777" w:rsidTr="005829AF">
        <w:tc>
          <w:tcPr>
            <w:tcW w:w="3596" w:type="dxa"/>
          </w:tcPr>
          <w:p w14:paraId="79152F05" w14:textId="77777777" w:rsidR="005829AF" w:rsidRPr="005829AF" w:rsidRDefault="005829AF" w:rsidP="005829AF">
            <w:pPr>
              <w:jc w:val="center"/>
              <w:rPr>
                <w:sz w:val="28"/>
              </w:rPr>
            </w:pPr>
          </w:p>
        </w:tc>
        <w:tc>
          <w:tcPr>
            <w:tcW w:w="3597" w:type="dxa"/>
          </w:tcPr>
          <w:p w14:paraId="3CB9D531" w14:textId="77777777" w:rsidR="005829AF" w:rsidRPr="005829AF" w:rsidRDefault="005829AF" w:rsidP="005829AF">
            <w:pPr>
              <w:jc w:val="center"/>
              <w:rPr>
                <w:sz w:val="28"/>
              </w:rPr>
            </w:pPr>
          </w:p>
        </w:tc>
        <w:tc>
          <w:tcPr>
            <w:tcW w:w="3597" w:type="dxa"/>
          </w:tcPr>
          <w:p w14:paraId="403494BD" w14:textId="77777777" w:rsidR="005829AF" w:rsidRPr="005829AF" w:rsidRDefault="005829AF" w:rsidP="005829AF">
            <w:pPr>
              <w:jc w:val="center"/>
              <w:rPr>
                <w:sz w:val="28"/>
              </w:rPr>
            </w:pPr>
          </w:p>
        </w:tc>
      </w:tr>
      <w:tr w:rsidR="005829AF" w14:paraId="245F7837" w14:textId="77777777" w:rsidTr="005829AF">
        <w:tc>
          <w:tcPr>
            <w:tcW w:w="3596" w:type="dxa"/>
          </w:tcPr>
          <w:p w14:paraId="3B6E5894" w14:textId="77777777" w:rsidR="005829AF" w:rsidRPr="005829AF" w:rsidRDefault="005829AF" w:rsidP="005829AF">
            <w:pPr>
              <w:jc w:val="center"/>
              <w:rPr>
                <w:sz w:val="28"/>
              </w:rPr>
            </w:pPr>
          </w:p>
        </w:tc>
        <w:tc>
          <w:tcPr>
            <w:tcW w:w="3597" w:type="dxa"/>
          </w:tcPr>
          <w:p w14:paraId="1348FE7C" w14:textId="77777777" w:rsidR="005829AF" w:rsidRPr="005829AF" w:rsidRDefault="005829AF" w:rsidP="005829AF">
            <w:pPr>
              <w:jc w:val="center"/>
              <w:rPr>
                <w:sz w:val="28"/>
              </w:rPr>
            </w:pPr>
          </w:p>
        </w:tc>
        <w:tc>
          <w:tcPr>
            <w:tcW w:w="3597" w:type="dxa"/>
          </w:tcPr>
          <w:p w14:paraId="725790EB" w14:textId="77777777" w:rsidR="005829AF" w:rsidRPr="005829AF" w:rsidRDefault="005829AF" w:rsidP="005829AF">
            <w:pPr>
              <w:jc w:val="center"/>
              <w:rPr>
                <w:sz w:val="28"/>
              </w:rPr>
            </w:pPr>
          </w:p>
        </w:tc>
      </w:tr>
      <w:tr w:rsidR="005829AF" w14:paraId="7D900C35" w14:textId="77777777" w:rsidTr="005829AF">
        <w:tc>
          <w:tcPr>
            <w:tcW w:w="3596" w:type="dxa"/>
          </w:tcPr>
          <w:p w14:paraId="7D939EBB" w14:textId="77777777" w:rsidR="005829AF" w:rsidRPr="005829AF" w:rsidRDefault="005829AF" w:rsidP="005829AF">
            <w:pPr>
              <w:jc w:val="center"/>
              <w:rPr>
                <w:sz w:val="28"/>
              </w:rPr>
            </w:pPr>
          </w:p>
        </w:tc>
        <w:tc>
          <w:tcPr>
            <w:tcW w:w="3597" w:type="dxa"/>
          </w:tcPr>
          <w:p w14:paraId="233D7A73" w14:textId="77777777" w:rsidR="005829AF" w:rsidRPr="005829AF" w:rsidRDefault="005829AF" w:rsidP="005829AF">
            <w:pPr>
              <w:jc w:val="center"/>
              <w:rPr>
                <w:sz w:val="28"/>
              </w:rPr>
            </w:pPr>
          </w:p>
        </w:tc>
        <w:tc>
          <w:tcPr>
            <w:tcW w:w="3597" w:type="dxa"/>
          </w:tcPr>
          <w:p w14:paraId="088F53D7" w14:textId="77777777" w:rsidR="005829AF" w:rsidRPr="005829AF" w:rsidRDefault="005829AF" w:rsidP="005829AF">
            <w:pPr>
              <w:jc w:val="center"/>
              <w:rPr>
                <w:sz w:val="28"/>
              </w:rPr>
            </w:pPr>
          </w:p>
        </w:tc>
      </w:tr>
      <w:tr w:rsidR="005829AF" w14:paraId="6A6C54DE" w14:textId="77777777" w:rsidTr="005829AF">
        <w:tc>
          <w:tcPr>
            <w:tcW w:w="3596" w:type="dxa"/>
          </w:tcPr>
          <w:p w14:paraId="1A315ACC" w14:textId="77777777" w:rsidR="005829AF" w:rsidRPr="005829AF" w:rsidRDefault="005829AF" w:rsidP="005829AF">
            <w:pPr>
              <w:jc w:val="center"/>
              <w:rPr>
                <w:sz w:val="28"/>
              </w:rPr>
            </w:pPr>
          </w:p>
        </w:tc>
        <w:tc>
          <w:tcPr>
            <w:tcW w:w="3597" w:type="dxa"/>
          </w:tcPr>
          <w:p w14:paraId="7274FC3A" w14:textId="77777777" w:rsidR="005829AF" w:rsidRPr="005829AF" w:rsidRDefault="005829AF" w:rsidP="005829AF">
            <w:pPr>
              <w:jc w:val="center"/>
              <w:rPr>
                <w:sz w:val="28"/>
              </w:rPr>
            </w:pPr>
          </w:p>
        </w:tc>
        <w:tc>
          <w:tcPr>
            <w:tcW w:w="3597" w:type="dxa"/>
          </w:tcPr>
          <w:p w14:paraId="0CFD3F26" w14:textId="77777777" w:rsidR="005829AF" w:rsidRPr="005829AF" w:rsidRDefault="005829AF" w:rsidP="005829AF">
            <w:pPr>
              <w:jc w:val="center"/>
              <w:rPr>
                <w:sz w:val="28"/>
              </w:rPr>
            </w:pPr>
          </w:p>
        </w:tc>
      </w:tr>
      <w:tr w:rsidR="005829AF" w14:paraId="5A5D9F78" w14:textId="77777777" w:rsidTr="005829AF">
        <w:tc>
          <w:tcPr>
            <w:tcW w:w="3596" w:type="dxa"/>
          </w:tcPr>
          <w:p w14:paraId="5900AE1A" w14:textId="77777777" w:rsidR="005829AF" w:rsidRPr="005829AF" w:rsidRDefault="005829AF" w:rsidP="005829AF">
            <w:pPr>
              <w:jc w:val="center"/>
              <w:rPr>
                <w:sz w:val="28"/>
              </w:rPr>
            </w:pPr>
          </w:p>
        </w:tc>
        <w:tc>
          <w:tcPr>
            <w:tcW w:w="3597" w:type="dxa"/>
          </w:tcPr>
          <w:p w14:paraId="0A23F30A" w14:textId="77777777" w:rsidR="005829AF" w:rsidRPr="005829AF" w:rsidRDefault="005829AF" w:rsidP="005829AF">
            <w:pPr>
              <w:jc w:val="center"/>
              <w:rPr>
                <w:sz w:val="28"/>
              </w:rPr>
            </w:pPr>
          </w:p>
        </w:tc>
        <w:tc>
          <w:tcPr>
            <w:tcW w:w="3597" w:type="dxa"/>
          </w:tcPr>
          <w:p w14:paraId="202F8713" w14:textId="77777777" w:rsidR="005829AF" w:rsidRPr="005829AF" w:rsidRDefault="005829AF" w:rsidP="005829AF">
            <w:pPr>
              <w:jc w:val="center"/>
              <w:rPr>
                <w:sz w:val="28"/>
              </w:rPr>
            </w:pPr>
          </w:p>
        </w:tc>
      </w:tr>
      <w:tr w:rsidR="005829AF" w14:paraId="0F1FC7BE" w14:textId="77777777" w:rsidTr="005829AF">
        <w:tc>
          <w:tcPr>
            <w:tcW w:w="3596" w:type="dxa"/>
          </w:tcPr>
          <w:p w14:paraId="54BBA7F1" w14:textId="77777777" w:rsidR="005829AF" w:rsidRPr="005829AF" w:rsidRDefault="005829AF" w:rsidP="005829AF">
            <w:pPr>
              <w:jc w:val="center"/>
              <w:rPr>
                <w:sz w:val="28"/>
              </w:rPr>
            </w:pPr>
          </w:p>
        </w:tc>
        <w:tc>
          <w:tcPr>
            <w:tcW w:w="3597" w:type="dxa"/>
          </w:tcPr>
          <w:p w14:paraId="3E26B13A" w14:textId="77777777" w:rsidR="005829AF" w:rsidRPr="005829AF" w:rsidRDefault="005829AF" w:rsidP="005829AF">
            <w:pPr>
              <w:jc w:val="center"/>
              <w:rPr>
                <w:sz w:val="28"/>
              </w:rPr>
            </w:pPr>
          </w:p>
        </w:tc>
        <w:tc>
          <w:tcPr>
            <w:tcW w:w="3597" w:type="dxa"/>
          </w:tcPr>
          <w:p w14:paraId="6D69CE64" w14:textId="77777777" w:rsidR="005829AF" w:rsidRPr="005829AF" w:rsidRDefault="005829AF" w:rsidP="005829AF">
            <w:pPr>
              <w:jc w:val="center"/>
              <w:rPr>
                <w:sz w:val="28"/>
              </w:rPr>
            </w:pPr>
          </w:p>
        </w:tc>
      </w:tr>
      <w:tr w:rsidR="005829AF" w14:paraId="64D712CB" w14:textId="77777777" w:rsidTr="005829AF">
        <w:tc>
          <w:tcPr>
            <w:tcW w:w="3596" w:type="dxa"/>
          </w:tcPr>
          <w:p w14:paraId="513E8FC6" w14:textId="77777777" w:rsidR="005829AF" w:rsidRPr="005829AF" w:rsidRDefault="005829AF" w:rsidP="005829AF">
            <w:pPr>
              <w:jc w:val="center"/>
              <w:rPr>
                <w:sz w:val="28"/>
              </w:rPr>
            </w:pPr>
          </w:p>
        </w:tc>
        <w:tc>
          <w:tcPr>
            <w:tcW w:w="3597" w:type="dxa"/>
          </w:tcPr>
          <w:p w14:paraId="681E9145" w14:textId="77777777" w:rsidR="005829AF" w:rsidRPr="005829AF" w:rsidRDefault="005829AF" w:rsidP="005829AF">
            <w:pPr>
              <w:jc w:val="center"/>
              <w:rPr>
                <w:sz w:val="28"/>
              </w:rPr>
            </w:pPr>
          </w:p>
        </w:tc>
        <w:tc>
          <w:tcPr>
            <w:tcW w:w="3597" w:type="dxa"/>
          </w:tcPr>
          <w:p w14:paraId="77B7E4F2" w14:textId="77777777" w:rsidR="005829AF" w:rsidRPr="005829AF" w:rsidRDefault="005829AF" w:rsidP="005829AF">
            <w:pPr>
              <w:jc w:val="center"/>
              <w:rPr>
                <w:sz w:val="28"/>
              </w:rPr>
            </w:pPr>
          </w:p>
        </w:tc>
      </w:tr>
      <w:tr w:rsidR="005829AF" w14:paraId="0AC755FF" w14:textId="77777777" w:rsidTr="005829AF">
        <w:tc>
          <w:tcPr>
            <w:tcW w:w="3596" w:type="dxa"/>
          </w:tcPr>
          <w:p w14:paraId="29F8F1C1" w14:textId="77777777" w:rsidR="005829AF" w:rsidRPr="005829AF" w:rsidRDefault="005829AF" w:rsidP="005829AF">
            <w:pPr>
              <w:jc w:val="center"/>
              <w:rPr>
                <w:sz w:val="28"/>
              </w:rPr>
            </w:pPr>
          </w:p>
        </w:tc>
        <w:tc>
          <w:tcPr>
            <w:tcW w:w="3597" w:type="dxa"/>
          </w:tcPr>
          <w:p w14:paraId="4E5F4431" w14:textId="77777777" w:rsidR="005829AF" w:rsidRPr="005829AF" w:rsidRDefault="005829AF" w:rsidP="005829AF">
            <w:pPr>
              <w:jc w:val="center"/>
              <w:rPr>
                <w:sz w:val="28"/>
              </w:rPr>
            </w:pPr>
          </w:p>
        </w:tc>
        <w:tc>
          <w:tcPr>
            <w:tcW w:w="3597" w:type="dxa"/>
          </w:tcPr>
          <w:p w14:paraId="37C7E5CA" w14:textId="77777777" w:rsidR="005829AF" w:rsidRPr="005829AF" w:rsidRDefault="005829AF" w:rsidP="005829AF">
            <w:pPr>
              <w:jc w:val="center"/>
              <w:rPr>
                <w:sz w:val="28"/>
              </w:rPr>
            </w:pPr>
          </w:p>
        </w:tc>
      </w:tr>
      <w:tr w:rsidR="005829AF" w14:paraId="185483A6" w14:textId="77777777" w:rsidTr="005829AF">
        <w:tc>
          <w:tcPr>
            <w:tcW w:w="3596" w:type="dxa"/>
          </w:tcPr>
          <w:p w14:paraId="1C3AC26C" w14:textId="77777777" w:rsidR="005829AF" w:rsidRPr="005829AF" w:rsidRDefault="005829AF" w:rsidP="005829AF">
            <w:pPr>
              <w:jc w:val="center"/>
              <w:rPr>
                <w:sz w:val="28"/>
              </w:rPr>
            </w:pPr>
          </w:p>
        </w:tc>
        <w:tc>
          <w:tcPr>
            <w:tcW w:w="3597" w:type="dxa"/>
          </w:tcPr>
          <w:p w14:paraId="15417836" w14:textId="77777777" w:rsidR="005829AF" w:rsidRPr="005829AF" w:rsidRDefault="005829AF" w:rsidP="005829AF">
            <w:pPr>
              <w:jc w:val="center"/>
              <w:rPr>
                <w:sz w:val="28"/>
              </w:rPr>
            </w:pPr>
          </w:p>
        </w:tc>
        <w:tc>
          <w:tcPr>
            <w:tcW w:w="3597" w:type="dxa"/>
          </w:tcPr>
          <w:p w14:paraId="0BAD7454" w14:textId="77777777" w:rsidR="005829AF" w:rsidRPr="005829AF" w:rsidRDefault="005829AF" w:rsidP="005829AF">
            <w:pPr>
              <w:jc w:val="center"/>
              <w:rPr>
                <w:sz w:val="28"/>
              </w:rPr>
            </w:pPr>
          </w:p>
        </w:tc>
      </w:tr>
      <w:tr w:rsidR="005829AF" w14:paraId="7FDC2E71" w14:textId="77777777" w:rsidTr="005829AF">
        <w:tc>
          <w:tcPr>
            <w:tcW w:w="3596" w:type="dxa"/>
          </w:tcPr>
          <w:p w14:paraId="7D4B3591" w14:textId="77777777" w:rsidR="005829AF" w:rsidRPr="005829AF" w:rsidRDefault="005829AF" w:rsidP="005829AF">
            <w:pPr>
              <w:jc w:val="center"/>
              <w:rPr>
                <w:sz w:val="28"/>
              </w:rPr>
            </w:pPr>
          </w:p>
        </w:tc>
        <w:tc>
          <w:tcPr>
            <w:tcW w:w="3597" w:type="dxa"/>
          </w:tcPr>
          <w:p w14:paraId="4952F9B4" w14:textId="77777777" w:rsidR="005829AF" w:rsidRPr="005829AF" w:rsidRDefault="005829AF" w:rsidP="005829AF">
            <w:pPr>
              <w:jc w:val="center"/>
              <w:rPr>
                <w:sz w:val="28"/>
              </w:rPr>
            </w:pPr>
          </w:p>
        </w:tc>
        <w:tc>
          <w:tcPr>
            <w:tcW w:w="3597" w:type="dxa"/>
          </w:tcPr>
          <w:p w14:paraId="0F425C50" w14:textId="77777777" w:rsidR="005829AF" w:rsidRPr="005829AF" w:rsidRDefault="005829AF" w:rsidP="005829AF">
            <w:pPr>
              <w:jc w:val="center"/>
              <w:rPr>
                <w:sz w:val="28"/>
              </w:rPr>
            </w:pPr>
          </w:p>
        </w:tc>
      </w:tr>
      <w:tr w:rsidR="005829AF" w14:paraId="77329C71" w14:textId="77777777" w:rsidTr="005829AF">
        <w:tc>
          <w:tcPr>
            <w:tcW w:w="3596" w:type="dxa"/>
          </w:tcPr>
          <w:p w14:paraId="3CEEACE5" w14:textId="77777777" w:rsidR="005829AF" w:rsidRPr="005829AF" w:rsidRDefault="005829AF" w:rsidP="005829AF">
            <w:pPr>
              <w:jc w:val="center"/>
              <w:rPr>
                <w:sz w:val="28"/>
              </w:rPr>
            </w:pPr>
          </w:p>
        </w:tc>
        <w:tc>
          <w:tcPr>
            <w:tcW w:w="3597" w:type="dxa"/>
          </w:tcPr>
          <w:p w14:paraId="2B6BB32C" w14:textId="77777777" w:rsidR="005829AF" w:rsidRPr="005829AF" w:rsidRDefault="005829AF" w:rsidP="005829AF">
            <w:pPr>
              <w:jc w:val="center"/>
              <w:rPr>
                <w:sz w:val="28"/>
              </w:rPr>
            </w:pPr>
          </w:p>
        </w:tc>
        <w:tc>
          <w:tcPr>
            <w:tcW w:w="3597" w:type="dxa"/>
          </w:tcPr>
          <w:p w14:paraId="5DC55AA0" w14:textId="77777777" w:rsidR="005829AF" w:rsidRPr="005829AF" w:rsidRDefault="005829AF" w:rsidP="005829AF">
            <w:pPr>
              <w:jc w:val="center"/>
              <w:rPr>
                <w:sz w:val="28"/>
              </w:rPr>
            </w:pPr>
          </w:p>
        </w:tc>
      </w:tr>
      <w:tr w:rsidR="005829AF" w14:paraId="47E624B3" w14:textId="77777777" w:rsidTr="005829AF">
        <w:tc>
          <w:tcPr>
            <w:tcW w:w="3596" w:type="dxa"/>
          </w:tcPr>
          <w:p w14:paraId="6BA87F9A" w14:textId="77777777" w:rsidR="005829AF" w:rsidRPr="005829AF" w:rsidRDefault="005829AF" w:rsidP="005829AF">
            <w:pPr>
              <w:jc w:val="center"/>
              <w:rPr>
                <w:sz w:val="28"/>
              </w:rPr>
            </w:pPr>
          </w:p>
        </w:tc>
        <w:tc>
          <w:tcPr>
            <w:tcW w:w="3597" w:type="dxa"/>
          </w:tcPr>
          <w:p w14:paraId="3A342E28" w14:textId="77777777" w:rsidR="005829AF" w:rsidRPr="005829AF" w:rsidRDefault="005829AF" w:rsidP="005829AF">
            <w:pPr>
              <w:jc w:val="center"/>
              <w:rPr>
                <w:sz w:val="28"/>
              </w:rPr>
            </w:pPr>
          </w:p>
        </w:tc>
        <w:tc>
          <w:tcPr>
            <w:tcW w:w="3597" w:type="dxa"/>
          </w:tcPr>
          <w:p w14:paraId="7EDB8E11" w14:textId="77777777" w:rsidR="005829AF" w:rsidRPr="005829AF" w:rsidRDefault="005829AF" w:rsidP="005829AF">
            <w:pPr>
              <w:jc w:val="center"/>
              <w:rPr>
                <w:sz w:val="28"/>
              </w:rPr>
            </w:pPr>
          </w:p>
        </w:tc>
      </w:tr>
      <w:tr w:rsidR="005829AF" w14:paraId="53BE1BBC" w14:textId="77777777" w:rsidTr="005829AF">
        <w:tc>
          <w:tcPr>
            <w:tcW w:w="3596" w:type="dxa"/>
          </w:tcPr>
          <w:p w14:paraId="631AD10D" w14:textId="77777777" w:rsidR="005829AF" w:rsidRPr="005829AF" w:rsidRDefault="005829AF" w:rsidP="005829AF">
            <w:pPr>
              <w:jc w:val="center"/>
              <w:rPr>
                <w:sz w:val="28"/>
              </w:rPr>
            </w:pPr>
          </w:p>
        </w:tc>
        <w:tc>
          <w:tcPr>
            <w:tcW w:w="3597" w:type="dxa"/>
          </w:tcPr>
          <w:p w14:paraId="16D2BA64" w14:textId="77777777" w:rsidR="005829AF" w:rsidRPr="005829AF" w:rsidRDefault="005829AF" w:rsidP="005829AF">
            <w:pPr>
              <w:jc w:val="center"/>
              <w:rPr>
                <w:sz w:val="28"/>
              </w:rPr>
            </w:pPr>
          </w:p>
        </w:tc>
        <w:tc>
          <w:tcPr>
            <w:tcW w:w="3597" w:type="dxa"/>
          </w:tcPr>
          <w:p w14:paraId="2D453990" w14:textId="77777777" w:rsidR="005829AF" w:rsidRPr="005829AF" w:rsidRDefault="005829AF" w:rsidP="005829AF">
            <w:pPr>
              <w:jc w:val="center"/>
              <w:rPr>
                <w:sz w:val="28"/>
              </w:rPr>
            </w:pPr>
          </w:p>
        </w:tc>
      </w:tr>
      <w:tr w:rsidR="005829AF" w14:paraId="0EE06903" w14:textId="77777777" w:rsidTr="005829AF">
        <w:tc>
          <w:tcPr>
            <w:tcW w:w="3596" w:type="dxa"/>
          </w:tcPr>
          <w:p w14:paraId="3F3ACDA5" w14:textId="77777777" w:rsidR="005829AF" w:rsidRPr="005829AF" w:rsidRDefault="005829AF" w:rsidP="005829AF">
            <w:pPr>
              <w:jc w:val="center"/>
              <w:rPr>
                <w:sz w:val="28"/>
              </w:rPr>
            </w:pPr>
          </w:p>
        </w:tc>
        <w:tc>
          <w:tcPr>
            <w:tcW w:w="3597" w:type="dxa"/>
          </w:tcPr>
          <w:p w14:paraId="4DEFFE52" w14:textId="77777777" w:rsidR="005829AF" w:rsidRPr="005829AF" w:rsidRDefault="005829AF" w:rsidP="005829AF">
            <w:pPr>
              <w:jc w:val="center"/>
              <w:rPr>
                <w:sz w:val="28"/>
              </w:rPr>
            </w:pPr>
          </w:p>
        </w:tc>
        <w:tc>
          <w:tcPr>
            <w:tcW w:w="3597" w:type="dxa"/>
          </w:tcPr>
          <w:p w14:paraId="0AFC5F4B" w14:textId="77777777" w:rsidR="005829AF" w:rsidRPr="005829AF" w:rsidRDefault="005829AF" w:rsidP="005829AF">
            <w:pPr>
              <w:jc w:val="center"/>
              <w:rPr>
                <w:sz w:val="28"/>
              </w:rPr>
            </w:pPr>
          </w:p>
        </w:tc>
      </w:tr>
      <w:tr w:rsidR="005829AF" w14:paraId="0BE9E9F8" w14:textId="77777777" w:rsidTr="005829AF">
        <w:tc>
          <w:tcPr>
            <w:tcW w:w="3596" w:type="dxa"/>
          </w:tcPr>
          <w:p w14:paraId="5229445F" w14:textId="77777777" w:rsidR="005829AF" w:rsidRPr="005829AF" w:rsidRDefault="005829AF" w:rsidP="005829AF">
            <w:pPr>
              <w:jc w:val="center"/>
              <w:rPr>
                <w:sz w:val="28"/>
              </w:rPr>
            </w:pPr>
          </w:p>
        </w:tc>
        <w:tc>
          <w:tcPr>
            <w:tcW w:w="3597" w:type="dxa"/>
          </w:tcPr>
          <w:p w14:paraId="1430D7C4" w14:textId="77777777" w:rsidR="005829AF" w:rsidRPr="005829AF" w:rsidRDefault="005829AF" w:rsidP="005829AF">
            <w:pPr>
              <w:jc w:val="center"/>
              <w:rPr>
                <w:sz w:val="28"/>
              </w:rPr>
            </w:pPr>
          </w:p>
        </w:tc>
        <w:tc>
          <w:tcPr>
            <w:tcW w:w="3597" w:type="dxa"/>
          </w:tcPr>
          <w:p w14:paraId="30D23938" w14:textId="77777777" w:rsidR="005829AF" w:rsidRPr="005829AF" w:rsidRDefault="005829AF" w:rsidP="005829AF">
            <w:pPr>
              <w:jc w:val="center"/>
              <w:rPr>
                <w:sz w:val="28"/>
              </w:rPr>
            </w:pPr>
          </w:p>
        </w:tc>
      </w:tr>
      <w:tr w:rsidR="005829AF" w14:paraId="314446AF" w14:textId="77777777" w:rsidTr="005829AF">
        <w:tc>
          <w:tcPr>
            <w:tcW w:w="3596" w:type="dxa"/>
          </w:tcPr>
          <w:p w14:paraId="27C193A8" w14:textId="77777777" w:rsidR="005829AF" w:rsidRPr="005829AF" w:rsidRDefault="005829AF" w:rsidP="005829AF">
            <w:pPr>
              <w:jc w:val="center"/>
              <w:rPr>
                <w:sz w:val="28"/>
              </w:rPr>
            </w:pPr>
          </w:p>
        </w:tc>
        <w:tc>
          <w:tcPr>
            <w:tcW w:w="3597" w:type="dxa"/>
          </w:tcPr>
          <w:p w14:paraId="484A4F39" w14:textId="77777777" w:rsidR="005829AF" w:rsidRPr="005829AF" w:rsidRDefault="005829AF" w:rsidP="005829AF">
            <w:pPr>
              <w:jc w:val="center"/>
              <w:rPr>
                <w:sz w:val="28"/>
              </w:rPr>
            </w:pPr>
          </w:p>
        </w:tc>
        <w:tc>
          <w:tcPr>
            <w:tcW w:w="3597" w:type="dxa"/>
          </w:tcPr>
          <w:p w14:paraId="65CE2A93" w14:textId="77777777" w:rsidR="005829AF" w:rsidRPr="005829AF" w:rsidRDefault="005829AF" w:rsidP="005829AF">
            <w:pPr>
              <w:jc w:val="center"/>
              <w:rPr>
                <w:sz w:val="28"/>
              </w:rPr>
            </w:pPr>
          </w:p>
        </w:tc>
      </w:tr>
      <w:tr w:rsidR="005829AF" w14:paraId="5910F3D9" w14:textId="77777777" w:rsidTr="005829AF">
        <w:tc>
          <w:tcPr>
            <w:tcW w:w="3596" w:type="dxa"/>
          </w:tcPr>
          <w:p w14:paraId="23587607" w14:textId="77777777" w:rsidR="005829AF" w:rsidRPr="005829AF" w:rsidRDefault="005829AF" w:rsidP="005829AF">
            <w:pPr>
              <w:jc w:val="center"/>
              <w:rPr>
                <w:sz w:val="28"/>
              </w:rPr>
            </w:pPr>
          </w:p>
        </w:tc>
        <w:tc>
          <w:tcPr>
            <w:tcW w:w="3597" w:type="dxa"/>
          </w:tcPr>
          <w:p w14:paraId="13B4A4D7" w14:textId="77777777" w:rsidR="005829AF" w:rsidRPr="005829AF" w:rsidRDefault="005829AF" w:rsidP="005829AF">
            <w:pPr>
              <w:jc w:val="center"/>
              <w:rPr>
                <w:sz w:val="28"/>
              </w:rPr>
            </w:pPr>
          </w:p>
        </w:tc>
        <w:tc>
          <w:tcPr>
            <w:tcW w:w="3597" w:type="dxa"/>
          </w:tcPr>
          <w:p w14:paraId="14248BB9" w14:textId="77777777" w:rsidR="005829AF" w:rsidRPr="005829AF" w:rsidRDefault="005829AF" w:rsidP="005829AF">
            <w:pPr>
              <w:jc w:val="center"/>
              <w:rPr>
                <w:sz w:val="28"/>
              </w:rPr>
            </w:pPr>
          </w:p>
        </w:tc>
      </w:tr>
      <w:tr w:rsidR="005829AF" w14:paraId="2DD9949B" w14:textId="77777777" w:rsidTr="005829AF">
        <w:tc>
          <w:tcPr>
            <w:tcW w:w="3596" w:type="dxa"/>
          </w:tcPr>
          <w:p w14:paraId="7A67BC25" w14:textId="77777777" w:rsidR="005829AF" w:rsidRPr="005829AF" w:rsidRDefault="005829AF" w:rsidP="005829AF">
            <w:pPr>
              <w:jc w:val="center"/>
              <w:rPr>
                <w:sz w:val="28"/>
              </w:rPr>
            </w:pPr>
          </w:p>
        </w:tc>
        <w:tc>
          <w:tcPr>
            <w:tcW w:w="3597" w:type="dxa"/>
          </w:tcPr>
          <w:p w14:paraId="78A9E25B" w14:textId="77777777" w:rsidR="005829AF" w:rsidRPr="005829AF" w:rsidRDefault="005829AF" w:rsidP="005829AF">
            <w:pPr>
              <w:jc w:val="center"/>
              <w:rPr>
                <w:sz w:val="28"/>
              </w:rPr>
            </w:pPr>
          </w:p>
        </w:tc>
        <w:tc>
          <w:tcPr>
            <w:tcW w:w="3597" w:type="dxa"/>
          </w:tcPr>
          <w:p w14:paraId="285DB445" w14:textId="77777777" w:rsidR="005829AF" w:rsidRPr="005829AF" w:rsidRDefault="005829AF" w:rsidP="005829AF">
            <w:pPr>
              <w:jc w:val="center"/>
              <w:rPr>
                <w:sz w:val="28"/>
              </w:rPr>
            </w:pPr>
          </w:p>
        </w:tc>
      </w:tr>
      <w:tr w:rsidR="005829AF" w14:paraId="505CDAA1" w14:textId="77777777" w:rsidTr="005829AF">
        <w:tc>
          <w:tcPr>
            <w:tcW w:w="3596" w:type="dxa"/>
          </w:tcPr>
          <w:p w14:paraId="0F26DA79" w14:textId="77777777" w:rsidR="005829AF" w:rsidRPr="005829AF" w:rsidRDefault="005829AF" w:rsidP="005829AF">
            <w:pPr>
              <w:jc w:val="center"/>
              <w:rPr>
                <w:sz w:val="28"/>
              </w:rPr>
            </w:pPr>
          </w:p>
        </w:tc>
        <w:tc>
          <w:tcPr>
            <w:tcW w:w="3597" w:type="dxa"/>
          </w:tcPr>
          <w:p w14:paraId="60981777" w14:textId="77777777" w:rsidR="005829AF" w:rsidRPr="005829AF" w:rsidRDefault="005829AF" w:rsidP="005829AF">
            <w:pPr>
              <w:jc w:val="center"/>
              <w:rPr>
                <w:sz w:val="28"/>
              </w:rPr>
            </w:pPr>
          </w:p>
        </w:tc>
        <w:tc>
          <w:tcPr>
            <w:tcW w:w="3597" w:type="dxa"/>
          </w:tcPr>
          <w:p w14:paraId="45C92352" w14:textId="77777777" w:rsidR="005829AF" w:rsidRPr="005829AF" w:rsidRDefault="005829AF" w:rsidP="005829AF">
            <w:pPr>
              <w:jc w:val="center"/>
              <w:rPr>
                <w:sz w:val="28"/>
              </w:rPr>
            </w:pPr>
          </w:p>
        </w:tc>
      </w:tr>
      <w:tr w:rsidR="005829AF" w14:paraId="54B99323" w14:textId="77777777" w:rsidTr="005829AF">
        <w:tc>
          <w:tcPr>
            <w:tcW w:w="3596" w:type="dxa"/>
          </w:tcPr>
          <w:p w14:paraId="153C242A" w14:textId="77777777" w:rsidR="005829AF" w:rsidRPr="005829AF" w:rsidRDefault="005829AF" w:rsidP="005829AF">
            <w:pPr>
              <w:jc w:val="center"/>
              <w:rPr>
                <w:sz w:val="28"/>
              </w:rPr>
            </w:pPr>
          </w:p>
        </w:tc>
        <w:tc>
          <w:tcPr>
            <w:tcW w:w="3597" w:type="dxa"/>
          </w:tcPr>
          <w:p w14:paraId="3F441249" w14:textId="77777777" w:rsidR="005829AF" w:rsidRPr="005829AF" w:rsidRDefault="005829AF" w:rsidP="005829AF">
            <w:pPr>
              <w:jc w:val="center"/>
              <w:rPr>
                <w:sz w:val="28"/>
              </w:rPr>
            </w:pPr>
          </w:p>
        </w:tc>
        <w:tc>
          <w:tcPr>
            <w:tcW w:w="3597" w:type="dxa"/>
          </w:tcPr>
          <w:p w14:paraId="317E48BF" w14:textId="77777777" w:rsidR="005829AF" w:rsidRPr="005829AF" w:rsidRDefault="005829AF" w:rsidP="005829AF">
            <w:pPr>
              <w:jc w:val="center"/>
              <w:rPr>
                <w:sz w:val="28"/>
              </w:rPr>
            </w:pPr>
          </w:p>
        </w:tc>
      </w:tr>
      <w:tr w:rsidR="005829AF" w14:paraId="51E3FB8C" w14:textId="77777777" w:rsidTr="005829AF">
        <w:tc>
          <w:tcPr>
            <w:tcW w:w="3596" w:type="dxa"/>
          </w:tcPr>
          <w:p w14:paraId="6E4E980E" w14:textId="77777777" w:rsidR="005829AF" w:rsidRPr="005829AF" w:rsidRDefault="005829AF" w:rsidP="005829AF">
            <w:pPr>
              <w:jc w:val="center"/>
              <w:rPr>
                <w:sz w:val="28"/>
              </w:rPr>
            </w:pPr>
          </w:p>
        </w:tc>
        <w:tc>
          <w:tcPr>
            <w:tcW w:w="3597" w:type="dxa"/>
          </w:tcPr>
          <w:p w14:paraId="582C31F8" w14:textId="77777777" w:rsidR="005829AF" w:rsidRPr="005829AF" w:rsidRDefault="005829AF" w:rsidP="005829AF">
            <w:pPr>
              <w:jc w:val="center"/>
              <w:rPr>
                <w:sz w:val="28"/>
              </w:rPr>
            </w:pPr>
          </w:p>
        </w:tc>
        <w:tc>
          <w:tcPr>
            <w:tcW w:w="3597" w:type="dxa"/>
          </w:tcPr>
          <w:p w14:paraId="3285CBB0" w14:textId="77777777" w:rsidR="005829AF" w:rsidRPr="005829AF" w:rsidRDefault="005829AF" w:rsidP="005829AF">
            <w:pPr>
              <w:jc w:val="center"/>
              <w:rPr>
                <w:sz w:val="28"/>
              </w:rPr>
            </w:pPr>
          </w:p>
        </w:tc>
      </w:tr>
      <w:tr w:rsidR="005829AF" w14:paraId="4E299AD1" w14:textId="77777777" w:rsidTr="005829AF">
        <w:tc>
          <w:tcPr>
            <w:tcW w:w="3596" w:type="dxa"/>
          </w:tcPr>
          <w:p w14:paraId="3236172E" w14:textId="77777777" w:rsidR="005829AF" w:rsidRPr="005829AF" w:rsidRDefault="005829AF" w:rsidP="005829AF">
            <w:pPr>
              <w:jc w:val="center"/>
              <w:rPr>
                <w:sz w:val="28"/>
              </w:rPr>
            </w:pPr>
          </w:p>
        </w:tc>
        <w:tc>
          <w:tcPr>
            <w:tcW w:w="3597" w:type="dxa"/>
          </w:tcPr>
          <w:p w14:paraId="60241A13" w14:textId="77777777" w:rsidR="005829AF" w:rsidRPr="005829AF" w:rsidRDefault="005829AF" w:rsidP="005829AF">
            <w:pPr>
              <w:jc w:val="center"/>
              <w:rPr>
                <w:sz w:val="28"/>
              </w:rPr>
            </w:pPr>
          </w:p>
        </w:tc>
        <w:tc>
          <w:tcPr>
            <w:tcW w:w="3597" w:type="dxa"/>
          </w:tcPr>
          <w:p w14:paraId="640926FD" w14:textId="77777777" w:rsidR="005829AF" w:rsidRPr="005829AF" w:rsidRDefault="005829AF" w:rsidP="005829AF">
            <w:pPr>
              <w:jc w:val="center"/>
              <w:rPr>
                <w:sz w:val="28"/>
              </w:rPr>
            </w:pPr>
          </w:p>
        </w:tc>
      </w:tr>
      <w:tr w:rsidR="005829AF" w14:paraId="63EE5819" w14:textId="77777777" w:rsidTr="005829AF">
        <w:tc>
          <w:tcPr>
            <w:tcW w:w="3596" w:type="dxa"/>
          </w:tcPr>
          <w:p w14:paraId="2D2514C6" w14:textId="77777777" w:rsidR="005829AF" w:rsidRPr="005829AF" w:rsidRDefault="005829AF" w:rsidP="005829AF">
            <w:pPr>
              <w:jc w:val="center"/>
              <w:rPr>
                <w:sz w:val="28"/>
              </w:rPr>
            </w:pPr>
          </w:p>
        </w:tc>
        <w:tc>
          <w:tcPr>
            <w:tcW w:w="3597" w:type="dxa"/>
          </w:tcPr>
          <w:p w14:paraId="029AC966" w14:textId="77777777" w:rsidR="005829AF" w:rsidRPr="005829AF" w:rsidRDefault="005829AF" w:rsidP="005829AF">
            <w:pPr>
              <w:jc w:val="center"/>
              <w:rPr>
                <w:sz w:val="28"/>
              </w:rPr>
            </w:pPr>
          </w:p>
        </w:tc>
        <w:tc>
          <w:tcPr>
            <w:tcW w:w="3597" w:type="dxa"/>
          </w:tcPr>
          <w:p w14:paraId="072CFCE3" w14:textId="77777777" w:rsidR="005829AF" w:rsidRPr="005829AF" w:rsidRDefault="005829AF" w:rsidP="005829AF">
            <w:pPr>
              <w:jc w:val="center"/>
              <w:rPr>
                <w:sz w:val="28"/>
              </w:rPr>
            </w:pPr>
          </w:p>
        </w:tc>
      </w:tr>
      <w:tr w:rsidR="005829AF" w14:paraId="1392483B" w14:textId="77777777" w:rsidTr="005829AF">
        <w:tc>
          <w:tcPr>
            <w:tcW w:w="3596" w:type="dxa"/>
          </w:tcPr>
          <w:p w14:paraId="49B69A6D" w14:textId="77777777" w:rsidR="005829AF" w:rsidRPr="005829AF" w:rsidRDefault="005829AF" w:rsidP="005829AF">
            <w:pPr>
              <w:jc w:val="center"/>
              <w:rPr>
                <w:sz w:val="28"/>
              </w:rPr>
            </w:pPr>
          </w:p>
        </w:tc>
        <w:tc>
          <w:tcPr>
            <w:tcW w:w="3597" w:type="dxa"/>
          </w:tcPr>
          <w:p w14:paraId="7D4F32F7" w14:textId="77777777" w:rsidR="005829AF" w:rsidRPr="005829AF" w:rsidRDefault="005829AF" w:rsidP="005829AF">
            <w:pPr>
              <w:jc w:val="center"/>
              <w:rPr>
                <w:sz w:val="28"/>
              </w:rPr>
            </w:pPr>
          </w:p>
        </w:tc>
        <w:tc>
          <w:tcPr>
            <w:tcW w:w="3597" w:type="dxa"/>
          </w:tcPr>
          <w:p w14:paraId="62633918" w14:textId="77777777" w:rsidR="005829AF" w:rsidRPr="005829AF" w:rsidRDefault="005829AF" w:rsidP="005829AF">
            <w:pPr>
              <w:jc w:val="center"/>
              <w:rPr>
                <w:sz w:val="28"/>
              </w:rPr>
            </w:pPr>
          </w:p>
        </w:tc>
      </w:tr>
      <w:tr w:rsidR="005829AF" w14:paraId="53E2D032" w14:textId="77777777" w:rsidTr="005829AF">
        <w:tc>
          <w:tcPr>
            <w:tcW w:w="3596" w:type="dxa"/>
          </w:tcPr>
          <w:p w14:paraId="6DE9B23C" w14:textId="77777777" w:rsidR="005829AF" w:rsidRPr="005829AF" w:rsidRDefault="005829AF" w:rsidP="005829AF">
            <w:pPr>
              <w:jc w:val="center"/>
              <w:rPr>
                <w:sz w:val="28"/>
              </w:rPr>
            </w:pPr>
          </w:p>
        </w:tc>
        <w:tc>
          <w:tcPr>
            <w:tcW w:w="3597" w:type="dxa"/>
          </w:tcPr>
          <w:p w14:paraId="3967877B" w14:textId="77777777" w:rsidR="005829AF" w:rsidRPr="005829AF" w:rsidRDefault="005829AF" w:rsidP="005829AF">
            <w:pPr>
              <w:jc w:val="center"/>
              <w:rPr>
                <w:sz w:val="28"/>
              </w:rPr>
            </w:pPr>
          </w:p>
        </w:tc>
        <w:tc>
          <w:tcPr>
            <w:tcW w:w="3597" w:type="dxa"/>
          </w:tcPr>
          <w:p w14:paraId="53C551E0" w14:textId="77777777" w:rsidR="005829AF" w:rsidRPr="005829AF" w:rsidRDefault="005829AF" w:rsidP="005829AF">
            <w:pPr>
              <w:jc w:val="center"/>
              <w:rPr>
                <w:sz w:val="28"/>
              </w:rPr>
            </w:pPr>
          </w:p>
        </w:tc>
      </w:tr>
      <w:tr w:rsidR="005829AF" w14:paraId="66AAF031" w14:textId="77777777" w:rsidTr="005829AF">
        <w:tc>
          <w:tcPr>
            <w:tcW w:w="3596" w:type="dxa"/>
          </w:tcPr>
          <w:p w14:paraId="3F59F57E" w14:textId="77777777" w:rsidR="005829AF" w:rsidRPr="005829AF" w:rsidRDefault="005829AF" w:rsidP="005829AF">
            <w:pPr>
              <w:jc w:val="center"/>
              <w:rPr>
                <w:sz w:val="28"/>
              </w:rPr>
            </w:pPr>
          </w:p>
        </w:tc>
        <w:tc>
          <w:tcPr>
            <w:tcW w:w="3597" w:type="dxa"/>
          </w:tcPr>
          <w:p w14:paraId="792BA8C1" w14:textId="77777777" w:rsidR="005829AF" w:rsidRPr="005829AF" w:rsidRDefault="005829AF" w:rsidP="005829AF">
            <w:pPr>
              <w:jc w:val="center"/>
              <w:rPr>
                <w:sz w:val="28"/>
              </w:rPr>
            </w:pPr>
          </w:p>
        </w:tc>
        <w:tc>
          <w:tcPr>
            <w:tcW w:w="3597" w:type="dxa"/>
          </w:tcPr>
          <w:p w14:paraId="1AF5E6FB" w14:textId="77777777" w:rsidR="005829AF" w:rsidRPr="005829AF" w:rsidRDefault="005829AF" w:rsidP="005829AF">
            <w:pPr>
              <w:jc w:val="center"/>
              <w:rPr>
                <w:sz w:val="28"/>
              </w:rPr>
            </w:pPr>
          </w:p>
        </w:tc>
      </w:tr>
      <w:tr w:rsidR="005829AF" w14:paraId="420EF204" w14:textId="77777777" w:rsidTr="005829AF">
        <w:tc>
          <w:tcPr>
            <w:tcW w:w="3596" w:type="dxa"/>
          </w:tcPr>
          <w:p w14:paraId="46CD6CCE" w14:textId="77777777" w:rsidR="005829AF" w:rsidRPr="005829AF" w:rsidRDefault="005829AF" w:rsidP="005829AF">
            <w:pPr>
              <w:jc w:val="center"/>
              <w:rPr>
                <w:sz w:val="28"/>
              </w:rPr>
            </w:pPr>
          </w:p>
        </w:tc>
        <w:tc>
          <w:tcPr>
            <w:tcW w:w="3597" w:type="dxa"/>
          </w:tcPr>
          <w:p w14:paraId="51D3EEFB" w14:textId="77777777" w:rsidR="005829AF" w:rsidRPr="005829AF" w:rsidRDefault="005829AF" w:rsidP="005829AF">
            <w:pPr>
              <w:jc w:val="center"/>
              <w:rPr>
                <w:sz w:val="28"/>
              </w:rPr>
            </w:pPr>
          </w:p>
        </w:tc>
        <w:tc>
          <w:tcPr>
            <w:tcW w:w="3597" w:type="dxa"/>
          </w:tcPr>
          <w:p w14:paraId="4A83EC59" w14:textId="77777777" w:rsidR="005829AF" w:rsidRPr="005829AF" w:rsidRDefault="005829AF" w:rsidP="005829AF">
            <w:pPr>
              <w:jc w:val="center"/>
              <w:rPr>
                <w:sz w:val="28"/>
              </w:rPr>
            </w:pPr>
          </w:p>
        </w:tc>
      </w:tr>
      <w:tr w:rsidR="005829AF" w14:paraId="500A7167" w14:textId="77777777" w:rsidTr="005829AF">
        <w:tc>
          <w:tcPr>
            <w:tcW w:w="3596" w:type="dxa"/>
          </w:tcPr>
          <w:p w14:paraId="52675B91" w14:textId="77777777" w:rsidR="005829AF" w:rsidRPr="005829AF" w:rsidRDefault="005829AF" w:rsidP="005829AF">
            <w:pPr>
              <w:jc w:val="center"/>
              <w:rPr>
                <w:sz w:val="28"/>
              </w:rPr>
            </w:pPr>
          </w:p>
        </w:tc>
        <w:tc>
          <w:tcPr>
            <w:tcW w:w="3597" w:type="dxa"/>
          </w:tcPr>
          <w:p w14:paraId="6230BAE4" w14:textId="77777777" w:rsidR="005829AF" w:rsidRPr="005829AF" w:rsidRDefault="005829AF" w:rsidP="005829AF">
            <w:pPr>
              <w:jc w:val="center"/>
              <w:rPr>
                <w:sz w:val="28"/>
              </w:rPr>
            </w:pPr>
          </w:p>
        </w:tc>
        <w:tc>
          <w:tcPr>
            <w:tcW w:w="3597" w:type="dxa"/>
          </w:tcPr>
          <w:p w14:paraId="027EA848" w14:textId="77777777" w:rsidR="005829AF" w:rsidRPr="005829AF" w:rsidRDefault="005829AF" w:rsidP="005829AF">
            <w:pPr>
              <w:jc w:val="center"/>
              <w:rPr>
                <w:sz w:val="28"/>
              </w:rPr>
            </w:pPr>
          </w:p>
        </w:tc>
      </w:tr>
      <w:tr w:rsidR="005829AF" w14:paraId="2ABD6CC4" w14:textId="77777777" w:rsidTr="005829AF">
        <w:tc>
          <w:tcPr>
            <w:tcW w:w="3596" w:type="dxa"/>
          </w:tcPr>
          <w:p w14:paraId="3BAD4C72" w14:textId="77777777" w:rsidR="005829AF" w:rsidRPr="005829AF" w:rsidRDefault="005829AF" w:rsidP="005829AF">
            <w:pPr>
              <w:jc w:val="center"/>
              <w:rPr>
                <w:sz w:val="28"/>
              </w:rPr>
            </w:pPr>
          </w:p>
        </w:tc>
        <w:tc>
          <w:tcPr>
            <w:tcW w:w="3597" w:type="dxa"/>
          </w:tcPr>
          <w:p w14:paraId="025A7B99" w14:textId="77777777" w:rsidR="005829AF" w:rsidRPr="005829AF" w:rsidRDefault="005829AF" w:rsidP="005829AF">
            <w:pPr>
              <w:jc w:val="center"/>
              <w:rPr>
                <w:sz w:val="28"/>
              </w:rPr>
            </w:pPr>
          </w:p>
        </w:tc>
        <w:tc>
          <w:tcPr>
            <w:tcW w:w="3597" w:type="dxa"/>
          </w:tcPr>
          <w:p w14:paraId="64444950" w14:textId="77777777" w:rsidR="005829AF" w:rsidRPr="005829AF" w:rsidRDefault="005829AF" w:rsidP="005829AF">
            <w:pPr>
              <w:jc w:val="center"/>
              <w:rPr>
                <w:sz w:val="28"/>
              </w:rPr>
            </w:pPr>
          </w:p>
        </w:tc>
      </w:tr>
      <w:tr w:rsidR="005829AF" w14:paraId="1527BF90" w14:textId="77777777" w:rsidTr="005829AF">
        <w:tc>
          <w:tcPr>
            <w:tcW w:w="3596" w:type="dxa"/>
          </w:tcPr>
          <w:p w14:paraId="4002587F" w14:textId="77777777" w:rsidR="005829AF" w:rsidRPr="005829AF" w:rsidRDefault="005829AF" w:rsidP="005829AF">
            <w:pPr>
              <w:jc w:val="center"/>
              <w:rPr>
                <w:sz w:val="28"/>
              </w:rPr>
            </w:pPr>
          </w:p>
        </w:tc>
        <w:tc>
          <w:tcPr>
            <w:tcW w:w="3597" w:type="dxa"/>
          </w:tcPr>
          <w:p w14:paraId="3509C9F1" w14:textId="77777777" w:rsidR="005829AF" w:rsidRPr="005829AF" w:rsidRDefault="005829AF" w:rsidP="005829AF">
            <w:pPr>
              <w:jc w:val="center"/>
              <w:rPr>
                <w:sz w:val="28"/>
              </w:rPr>
            </w:pPr>
          </w:p>
        </w:tc>
        <w:tc>
          <w:tcPr>
            <w:tcW w:w="3597" w:type="dxa"/>
          </w:tcPr>
          <w:p w14:paraId="5394F92B" w14:textId="77777777" w:rsidR="005829AF" w:rsidRPr="005829AF" w:rsidRDefault="005829AF" w:rsidP="005829AF">
            <w:pPr>
              <w:jc w:val="center"/>
              <w:rPr>
                <w:sz w:val="28"/>
              </w:rPr>
            </w:pPr>
          </w:p>
        </w:tc>
      </w:tr>
      <w:tr w:rsidR="005829AF" w14:paraId="6E6DD09A" w14:textId="77777777" w:rsidTr="005829AF">
        <w:tc>
          <w:tcPr>
            <w:tcW w:w="3596" w:type="dxa"/>
          </w:tcPr>
          <w:p w14:paraId="30ECC218" w14:textId="77777777" w:rsidR="005829AF" w:rsidRPr="005829AF" w:rsidRDefault="005829AF" w:rsidP="005829AF">
            <w:pPr>
              <w:jc w:val="center"/>
              <w:rPr>
                <w:sz w:val="28"/>
              </w:rPr>
            </w:pPr>
          </w:p>
        </w:tc>
        <w:tc>
          <w:tcPr>
            <w:tcW w:w="3597" w:type="dxa"/>
          </w:tcPr>
          <w:p w14:paraId="05DED0D7" w14:textId="77777777" w:rsidR="005829AF" w:rsidRPr="005829AF" w:rsidRDefault="005829AF" w:rsidP="005829AF">
            <w:pPr>
              <w:jc w:val="center"/>
              <w:rPr>
                <w:sz w:val="28"/>
              </w:rPr>
            </w:pPr>
          </w:p>
        </w:tc>
        <w:tc>
          <w:tcPr>
            <w:tcW w:w="3597" w:type="dxa"/>
          </w:tcPr>
          <w:p w14:paraId="4FFE6B79" w14:textId="77777777" w:rsidR="005829AF" w:rsidRPr="005829AF" w:rsidRDefault="005829AF" w:rsidP="005829AF">
            <w:pPr>
              <w:jc w:val="center"/>
              <w:rPr>
                <w:sz w:val="28"/>
              </w:rPr>
            </w:pPr>
          </w:p>
        </w:tc>
      </w:tr>
      <w:tr w:rsidR="005829AF" w14:paraId="31A66CD8" w14:textId="77777777" w:rsidTr="005829AF">
        <w:tc>
          <w:tcPr>
            <w:tcW w:w="3596" w:type="dxa"/>
          </w:tcPr>
          <w:p w14:paraId="05E8A760" w14:textId="77777777" w:rsidR="005829AF" w:rsidRPr="005829AF" w:rsidRDefault="005829AF" w:rsidP="005829AF">
            <w:pPr>
              <w:jc w:val="center"/>
              <w:rPr>
                <w:sz w:val="28"/>
              </w:rPr>
            </w:pPr>
          </w:p>
        </w:tc>
        <w:tc>
          <w:tcPr>
            <w:tcW w:w="3597" w:type="dxa"/>
          </w:tcPr>
          <w:p w14:paraId="4969B211" w14:textId="77777777" w:rsidR="005829AF" w:rsidRPr="005829AF" w:rsidRDefault="005829AF" w:rsidP="005829AF">
            <w:pPr>
              <w:jc w:val="center"/>
              <w:rPr>
                <w:sz w:val="28"/>
              </w:rPr>
            </w:pPr>
          </w:p>
        </w:tc>
        <w:tc>
          <w:tcPr>
            <w:tcW w:w="3597" w:type="dxa"/>
          </w:tcPr>
          <w:p w14:paraId="76E105BF" w14:textId="77777777" w:rsidR="005829AF" w:rsidRPr="005829AF" w:rsidRDefault="005829AF" w:rsidP="005829AF">
            <w:pPr>
              <w:jc w:val="center"/>
              <w:rPr>
                <w:sz w:val="28"/>
              </w:rPr>
            </w:pPr>
          </w:p>
        </w:tc>
      </w:tr>
      <w:tr w:rsidR="005829AF" w14:paraId="5EC53ABA" w14:textId="77777777" w:rsidTr="005829AF">
        <w:tc>
          <w:tcPr>
            <w:tcW w:w="3596" w:type="dxa"/>
          </w:tcPr>
          <w:p w14:paraId="58AA6911" w14:textId="77777777" w:rsidR="005829AF" w:rsidRPr="005829AF" w:rsidRDefault="005829AF" w:rsidP="005829AF">
            <w:pPr>
              <w:jc w:val="center"/>
              <w:rPr>
                <w:sz w:val="28"/>
              </w:rPr>
            </w:pPr>
          </w:p>
        </w:tc>
        <w:tc>
          <w:tcPr>
            <w:tcW w:w="3597" w:type="dxa"/>
          </w:tcPr>
          <w:p w14:paraId="1C8D9FC6" w14:textId="77777777" w:rsidR="005829AF" w:rsidRPr="005829AF" w:rsidRDefault="005829AF" w:rsidP="005829AF">
            <w:pPr>
              <w:jc w:val="center"/>
              <w:rPr>
                <w:sz w:val="28"/>
              </w:rPr>
            </w:pPr>
          </w:p>
        </w:tc>
        <w:tc>
          <w:tcPr>
            <w:tcW w:w="3597" w:type="dxa"/>
          </w:tcPr>
          <w:p w14:paraId="0037264E" w14:textId="77777777" w:rsidR="005829AF" w:rsidRPr="005829AF" w:rsidRDefault="005829AF" w:rsidP="005829AF">
            <w:pPr>
              <w:jc w:val="center"/>
              <w:rPr>
                <w:sz w:val="28"/>
              </w:rPr>
            </w:pPr>
          </w:p>
        </w:tc>
      </w:tr>
      <w:tr w:rsidR="005829AF" w14:paraId="41F0316E" w14:textId="77777777" w:rsidTr="005829AF">
        <w:tc>
          <w:tcPr>
            <w:tcW w:w="3596" w:type="dxa"/>
          </w:tcPr>
          <w:p w14:paraId="4F6ADAD8" w14:textId="77777777" w:rsidR="005829AF" w:rsidRPr="005829AF" w:rsidRDefault="005829AF" w:rsidP="005829AF">
            <w:pPr>
              <w:jc w:val="center"/>
              <w:rPr>
                <w:sz w:val="28"/>
              </w:rPr>
            </w:pPr>
          </w:p>
        </w:tc>
        <w:tc>
          <w:tcPr>
            <w:tcW w:w="3597" w:type="dxa"/>
          </w:tcPr>
          <w:p w14:paraId="515A8090" w14:textId="77777777" w:rsidR="005829AF" w:rsidRPr="005829AF" w:rsidRDefault="005829AF" w:rsidP="005829AF">
            <w:pPr>
              <w:jc w:val="center"/>
              <w:rPr>
                <w:sz w:val="28"/>
              </w:rPr>
            </w:pPr>
          </w:p>
        </w:tc>
        <w:tc>
          <w:tcPr>
            <w:tcW w:w="3597" w:type="dxa"/>
          </w:tcPr>
          <w:p w14:paraId="1802E3F7" w14:textId="77777777" w:rsidR="005829AF" w:rsidRPr="005829AF" w:rsidRDefault="005829AF" w:rsidP="005829AF">
            <w:pPr>
              <w:jc w:val="center"/>
              <w:rPr>
                <w:sz w:val="28"/>
              </w:rPr>
            </w:pPr>
          </w:p>
        </w:tc>
      </w:tr>
      <w:tr w:rsidR="005829AF" w14:paraId="0E2587EA" w14:textId="77777777" w:rsidTr="005829AF">
        <w:tc>
          <w:tcPr>
            <w:tcW w:w="3596" w:type="dxa"/>
          </w:tcPr>
          <w:p w14:paraId="36A5135E" w14:textId="77777777" w:rsidR="005829AF" w:rsidRPr="005829AF" w:rsidRDefault="005829AF" w:rsidP="005829AF">
            <w:pPr>
              <w:jc w:val="center"/>
              <w:rPr>
                <w:sz w:val="28"/>
              </w:rPr>
            </w:pPr>
          </w:p>
        </w:tc>
        <w:tc>
          <w:tcPr>
            <w:tcW w:w="3597" w:type="dxa"/>
          </w:tcPr>
          <w:p w14:paraId="75E4BEC8" w14:textId="77777777" w:rsidR="005829AF" w:rsidRPr="005829AF" w:rsidRDefault="005829AF" w:rsidP="005829AF">
            <w:pPr>
              <w:jc w:val="center"/>
              <w:rPr>
                <w:sz w:val="28"/>
              </w:rPr>
            </w:pPr>
          </w:p>
        </w:tc>
        <w:tc>
          <w:tcPr>
            <w:tcW w:w="3597" w:type="dxa"/>
          </w:tcPr>
          <w:p w14:paraId="6378035A" w14:textId="77777777" w:rsidR="005829AF" w:rsidRPr="005829AF" w:rsidRDefault="005829AF" w:rsidP="005829AF">
            <w:pPr>
              <w:jc w:val="center"/>
              <w:rPr>
                <w:sz w:val="28"/>
              </w:rPr>
            </w:pPr>
          </w:p>
        </w:tc>
      </w:tr>
      <w:tr w:rsidR="005829AF" w14:paraId="26BCFC6F" w14:textId="77777777" w:rsidTr="005829AF">
        <w:tc>
          <w:tcPr>
            <w:tcW w:w="3596" w:type="dxa"/>
          </w:tcPr>
          <w:p w14:paraId="50DBC4EB" w14:textId="77777777" w:rsidR="005829AF" w:rsidRPr="005829AF" w:rsidRDefault="005829AF" w:rsidP="005829AF">
            <w:pPr>
              <w:jc w:val="center"/>
              <w:rPr>
                <w:sz w:val="28"/>
              </w:rPr>
            </w:pPr>
          </w:p>
        </w:tc>
        <w:tc>
          <w:tcPr>
            <w:tcW w:w="3597" w:type="dxa"/>
          </w:tcPr>
          <w:p w14:paraId="1A1E4BF5" w14:textId="77777777" w:rsidR="005829AF" w:rsidRPr="005829AF" w:rsidRDefault="005829AF" w:rsidP="005829AF">
            <w:pPr>
              <w:jc w:val="center"/>
              <w:rPr>
                <w:sz w:val="28"/>
              </w:rPr>
            </w:pPr>
          </w:p>
        </w:tc>
        <w:tc>
          <w:tcPr>
            <w:tcW w:w="3597" w:type="dxa"/>
          </w:tcPr>
          <w:p w14:paraId="1754AEA7" w14:textId="77777777" w:rsidR="005829AF" w:rsidRPr="005829AF" w:rsidRDefault="005829AF" w:rsidP="005829AF">
            <w:pPr>
              <w:jc w:val="center"/>
              <w:rPr>
                <w:sz w:val="28"/>
              </w:rPr>
            </w:pPr>
          </w:p>
        </w:tc>
      </w:tr>
      <w:tr w:rsidR="005829AF" w14:paraId="135D386C" w14:textId="77777777" w:rsidTr="005829AF">
        <w:tc>
          <w:tcPr>
            <w:tcW w:w="3596" w:type="dxa"/>
          </w:tcPr>
          <w:p w14:paraId="3B2CF7E8" w14:textId="77777777" w:rsidR="005829AF" w:rsidRPr="005829AF" w:rsidRDefault="005829AF" w:rsidP="005829AF">
            <w:pPr>
              <w:jc w:val="center"/>
              <w:rPr>
                <w:sz w:val="28"/>
              </w:rPr>
            </w:pPr>
          </w:p>
        </w:tc>
        <w:tc>
          <w:tcPr>
            <w:tcW w:w="3597" w:type="dxa"/>
          </w:tcPr>
          <w:p w14:paraId="472F40FE" w14:textId="77777777" w:rsidR="005829AF" w:rsidRPr="005829AF" w:rsidRDefault="005829AF" w:rsidP="005829AF">
            <w:pPr>
              <w:jc w:val="center"/>
              <w:rPr>
                <w:sz w:val="28"/>
              </w:rPr>
            </w:pPr>
          </w:p>
        </w:tc>
        <w:tc>
          <w:tcPr>
            <w:tcW w:w="3597" w:type="dxa"/>
          </w:tcPr>
          <w:p w14:paraId="7ADD3593" w14:textId="77777777" w:rsidR="005829AF" w:rsidRPr="005829AF" w:rsidRDefault="005829AF" w:rsidP="005829AF">
            <w:pPr>
              <w:jc w:val="center"/>
              <w:rPr>
                <w:sz w:val="28"/>
              </w:rPr>
            </w:pPr>
          </w:p>
        </w:tc>
      </w:tr>
      <w:tr w:rsidR="005829AF" w14:paraId="4C2F4A7B" w14:textId="77777777" w:rsidTr="005829AF">
        <w:tc>
          <w:tcPr>
            <w:tcW w:w="3596" w:type="dxa"/>
          </w:tcPr>
          <w:p w14:paraId="7A4A4FFD" w14:textId="77777777" w:rsidR="005829AF" w:rsidRPr="005829AF" w:rsidRDefault="005829AF" w:rsidP="005829AF">
            <w:pPr>
              <w:jc w:val="center"/>
              <w:rPr>
                <w:sz w:val="28"/>
              </w:rPr>
            </w:pPr>
          </w:p>
        </w:tc>
        <w:tc>
          <w:tcPr>
            <w:tcW w:w="3597" w:type="dxa"/>
          </w:tcPr>
          <w:p w14:paraId="0FEB8510" w14:textId="77777777" w:rsidR="005829AF" w:rsidRPr="005829AF" w:rsidRDefault="005829AF" w:rsidP="005829AF">
            <w:pPr>
              <w:jc w:val="center"/>
              <w:rPr>
                <w:sz w:val="28"/>
              </w:rPr>
            </w:pPr>
          </w:p>
        </w:tc>
        <w:tc>
          <w:tcPr>
            <w:tcW w:w="3597" w:type="dxa"/>
          </w:tcPr>
          <w:p w14:paraId="595C7CDF" w14:textId="77777777" w:rsidR="005829AF" w:rsidRPr="005829AF" w:rsidRDefault="005829AF" w:rsidP="005829AF">
            <w:pPr>
              <w:jc w:val="center"/>
              <w:rPr>
                <w:sz w:val="28"/>
              </w:rPr>
            </w:pPr>
          </w:p>
        </w:tc>
      </w:tr>
      <w:tr w:rsidR="005829AF" w14:paraId="21558450" w14:textId="77777777" w:rsidTr="005829AF">
        <w:tc>
          <w:tcPr>
            <w:tcW w:w="3596" w:type="dxa"/>
          </w:tcPr>
          <w:p w14:paraId="4D4937DC" w14:textId="77777777" w:rsidR="005829AF" w:rsidRPr="005829AF" w:rsidRDefault="005829AF" w:rsidP="005829AF">
            <w:pPr>
              <w:jc w:val="center"/>
              <w:rPr>
                <w:sz w:val="28"/>
              </w:rPr>
            </w:pPr>
          </w:p>
        </w:tc>
        <w:tc>
          <w:tcPr>
            <w:tcW w:w="3597" w:type="dxa"/>
          </w:tcPr>
          <w:p w14:paraId="0CF0D156" w14:textId="77777777" w:rsidR="005829AF" w:rsidRPr="005829AF" w:rsidRDefault="005829AF" w:rsidP="005829AF">
            <w:pPr>
              <w:jc w:val="center"/>
              <w:rPr>
                <w:sz w:val="28"/>
              </w:rPr>
            </w:pPr>
          </w:p>
        </w:tc>
        <w:tc>
          <w:tcPr>
            <w:tcW w:w="3597" w:type="dxa"/>
          </w:tcPr>
          <w:p w14:paraId="0D9B7EA0" w14:textId="77777777" w:rsidR="005829AF" w:rsidRPr="005829AF" w:rsidRDefault="005829AF" w:rsidP="005829AF">
            <w:pPr>
              <w:jc w:val="center"/>
              <w:rPr>
                <w:sz w:val="28"/>
              </w:rPr>
            </w:pPr>
          </w:p>
        </w:tc>
      </w:tr>
      <w:tr w:rsidR="005829AF" w14:paraId="2EF640B6" w14:textId="77777777" w:rsidTr="005829AF">
        <w:tc>
          <w:tcPr>
            <w:tcW w:w="3596" w:type="dxa"/>
          </w:tcPr>
          <w:p w14:paraId="68C1AFC6" w14:textId="77777777" w:rsidR="005829AF" w:rsidRPr="005829AF" w:rsidRDefault="005829AF" w:rsidP="005829AF">
            <w:pPr>
              <w:jc w:val="center"/>
              <w:rPr>
                <w:sz w:val="28"/>
              </w:rPr>
            </w:pPr>
          </w:p>
        </w:tc>
        <w:tc>
          <w:tcPr>
            <w:tcW w:w="3597" w:type="dxa"/>
          </w:tcPr>
          <w:p w14:paraId="69814067" w14:textId="77777777" w:rsidR="005829AF" w:rsidRPr="005829AF" w:rsidRDefault="005829AF" w:rsidP="005829AF">
            <w:pPr>
              <w:jc w:val="center"/>
              <w:rPr>
                <w:sz w:val="28"/>
              </w:rPr>
            </w:pPr>
          </w:p>
        </w:tc>
        <w:tc>
          <w:tcPr>
            <w:tcW w:w="3597" w:type="dxa"/>
          </w:tcPr>
          <w:p w14:paraId="1E90AAD4" w14:textId="77777777" w:rsidR="005829AF" w:rsidRPr="005829AF" w:rsidRDefault="005829AF" w:rsidP="005829AF">
            <w:pPr>
              <w:jc w:val="center"/>
              <w:rPr>
                <w:sz w:val="28"/>
              </w:rPr>
            </w:pPr>
          </w:p>
        </w:tc>
      </w:tr>
      <w:tr w:rsidR="005829AF" w14:paraId="0DC89532" w14:textId="77777777" w:rsidTr="005829AF">
        <w:tc>
          <w:tcPr>
            <w:tcW w:w="3596" w:type="dxa"/>
          </w:tcPr>
          <w:p w14:paraId="381D5AB6" w14:textId="77777777" w:rsidR="005829AF" w:rsidRPr="005829AF" w:rsidRDefault="005829AF" w:rsidP="005829AF">
            <w:pPr>
              <w:jc w:val="center"/>
              <w:rPr>
                <w:sz w:val="28"/>
              </w:rPr>
            </w:pPr>
          </w:p>
        </w:tc>
        <w:tc>
          <w:tcPr>
            <w:tcW w:w="3597" w:type="dxa"/>
          </w:tcPr>
          <w:p w14:paraId="592DD4BA" w14:textId="77777777" w:rsidR="005829AF" w:rsidRPr="005829AF" w:rsidRDefault="005829AF" w:rsidP="005829AF">
            <w:pPr>
              <w:jc w:val="center"/>
              <w:rPr>
                <w:sz w:val="28"/>
              </w:rPr>
            </w:pPr>
          </w:p>
        </w:tc>
        <w:tc>
          <w:tcPr>
            <w:tcW w:w="3597" w:type="dxa"/>
          </w:tcPr>
          <w:p w14:paraId="4E46D0E4" w14:textId="77777777" w:rsidR="005829AF" w:rsidRPr="005829AF" w:rsidRDefault="005829AF" w:rsidP="005829AF">
            <w:pPr>
              <w:jc w:val="center"/>
              <w:rPr>
                <w:sz w:val="28"/>
              </w:rPr>
            </w:pPr>
          </w:p>
        </w:tc>
      </w:tr>
      <w:tr w:rsidR="005829AF" w14:paraId="362C5EE3" w14:textId="77777777" w:rsidTr="005829AF">
        <w:tc>
          <w:tcPr>
            <w:tcW w:w="3596" w:type="dxa"/>
          </w:tcPr>
          <w:p w14:paraId="631054E3" w14:textId="77777777" w:rsidR="005829AF" w:rsidRPr="005829AF" w:rsidRDefault="005829AF" w:rsidP="005829AF">
            <w:pPr>
              <w:jc w:val="center"/>
              <w:rPr>
                <w:sz w:val="28"/>
              </w:rPr>
            </w:pPr>
          </w:p>
        </w:tc>
        <w:tc>
          <w:tcPr>
            <w:tcW w:w="3597" w:type="dxa"/>
          </w:tcPr>
          <w:p w14:paraId="04956B60" w14:textId="77777777" w:rsidR="005829AF" w:rsidRPr="005829AF" w:rsidRDefault="005829AF" w:rsidP="005829AF">
            <w:pPr>
              <w:jc w:val="center"/>
              <w:rPr>
                <w:sz w:val="28"/>
              </w:rPr>
            </w:pPr>
          </w:p>
        </w:tc>
        <w:tc>
          <w:tcPr>
            <w:tcW w:w="3597" w:type="dxa"/>
          </w:tcPr>
          <w:p w14:paraId="7344EC5B" w14:textId="77777777" w:rsidR="005829AF" w:rsidRPr="005829AF" w:rsidRDefault="005829AF" w:rsidP="005829AF">
            <w:pPr>
              <w:jc w:val="center"/>
              <w:rPr>
                <w:sz w:val="28"/>
              </w:rPr>
            </w:pPr>
          </w:p>
        </w:tc>
      </w:tr>
      <w:tr w:rsidR="005829AF" w14:paraId="6C3674F5" w14:textId="77777777" w:rsidTr="005829AF">
        <w:tc>
          <w:tcPr>
            <w:tcW w:w="3596" w:type="dxa"/>
          </w:tcPr>
          <w:p w14:paraId="5F40FFCE" w14:textId="77777777" w:rsidR="005829AF" w:rsidRPr="005829AF" w:rsidRDefault="005829AF" w:rsidP="005829AF">
            <w:pPr>
              <w:jc w:val="center"/>
              <w:rPr>
                <w:sz w:val="28"/>
              </w:rPr>
            </w:pPr>
          </w:p>
        </w:tc>
        <w:tc>
          <w:tcPr>
            <w:tcW w:w="3597" w:type="dxa"/>
          </w:tcPr>
          <w:p w14:paraId="5BA27DC4" w14:textId="77777777" w:rsidR="005829AF" w:rsidRPr="005829AF" w:rsidRDefault="005829AF" w:rsidP="005829AF">
            <w:pPr>
              <w:jc w:val="center"/>
              <w:rPr>
                <w:sz w:val="28"/>
              </w:rPr>
            </w:pPr>
          </w:p>
        </w:tc>
        <w:tc>
          <w:tcPr>
            <w:tcW w:w="3597" w:type="dxa"/>
          </w:tcPr>
          <w:p w14:paraId="03BFB2AE" w14:textId="77777777" w:rsidR="005829AF" w:rsidRPr="005829AF" w:rsidRDefault="005829AF" w:rsidP="005829AF">
            <w:pPr>
              <w:jc w:val="center"/>
              <w:rPr>
                <w:sz w:val="28"/>
              </w:rPr>
            </w:pPr>
          </w:p>
        </w:tc>
      </w:tr>
      <w:tr w:rsidR="005829AF" w14:paraId="36338AAD" w14:textId="77777777" w:rsidTr="005829AF">
        <w:tc>
          <w:tcPr>
            <w:tcW w:w="3596" w:type="dxa"/>
          </w:tcPr>
          <w:p w14:paraId="0031BA3E" w14:textId="77777777" w:rsidR="005829AF" w:rsidRPr="005829AF" w:rsidRDefault="005829AF" w:rsidP="005829AF">
            <w:pPr>
              <w:jc w:val="center"/>
              <w:rPr>
                <w:sz w:val="28"/>
              </w:rPr>
            </w:pPr>
          </w:p>
        </w:tc>
        <w:tc>
          <w:tcPr>
            <w:tcW w:w="3597" w:type="dxa"/>
          </w:tcPr>
          <w:p w14:paraId="0EC28AE8" w14:textId="77777777" w:rsidR="005829AF" w:rsidRPr="005829AF" w:rsidRDefault="005829AF" w:rsidP="005829AF">
            <w:pPr>
              <w:jc w:val="center"/>
              <w:rPr>
                <w:sz w:val="28"/>
              </w:rPr>
            </w:pPr>
          </w:p>
        </w:tc>
        <w:tc>
          <w:tcPr>
            <w:tcW w:w="3597" w:type="dxa"/>
          </w:tcPr>
          <w:p w14:paraId="5857AA77" w14:textId="77777777" w:rsidR="005829AF" w:rsidRPr="005829AF" w:rsidRDefault="005829AF" w:rsidP="005829AF">
            <w:pPr>
              <w:jc w:val="center"/>
              <w:rPr>
                <w:sz w:val="28"/>
              </w:rPr>
            </w:pPr>
          </w:p>
        </w:tc>
      </w:tr>
      <w:tr w:rsidR="005829AF" w14:paraId="281C72CD" w14:textId="77777777" w:rsidTr="005829AF">
        <w:tc>
          <w:tcPr>
            <w:tcW w:w="3596" w:type="dxa"/>
          </w:tcPr>
          <w:p w14:paraId="725BED08" w14:textId="77777777" w:rsidR="005829AF" w:rsidRPr="005829AF" w:rsidRDefault="005829AF" w:rsidP="005829AF">
            <w:pPr>
              <w:jc w:val="center"/>
              <w:rPr>
                <w:sz w:val="28"/>
              </w:rPr>
            </w:pPr>
          </w:p>
        </w:tc>
        <w:tc>
          <w:tcPr>
            <w:tcW w:w="3597" w:type="dxa"/>
          </w:tcPr>
          <w:p w14:paraId="4BA1321C" w14:textId="77777777" w:rsidR="005829AF" w:rsidRPr="005829AF" w:rsidRDefault="005829AF" w:rsidP="005829AF">
            <w:pPr>
              <w:jc w:val="center"/>
              <w:rPr>
                <w:sz w:val="28"/>
              </w:rPr>
            </w:pPr>
          </w:p>
        </w:tc>
        <w:tc>
          <w:tcPr>
            <w:tcW w:w="3597" w:type="dxa"/>
          </w:tcPr>
          <w:p w14:paraId="020C2CB9" w14:textId="77777777" w:rsidR="005829AF" w:rsidRPr="005829AF" w:rsidRDefault="005829AF" w:rsidP="005829AF">
            <w:pPr>
              <w:jc w:val="center"/>
              <w:rPr>
                <w:sz w:val="28"/>
              </w:rPr>
            </w:pPr>
          </w:p>
        </w:tc>
      </w:tr>
      <w:tr w:rsidR="005829AF" w14:paraId="6046BDF7" w14:textId="77777777" w:rsidTr="005829AF">
        <w:tc>
          <w:tcPr>
            <w:tcW w:w="3596" w:type="dxa"/>
          </w:tcPr>
          <w:p w14:paraId="666CE1CA" w14:textId="77777777" w:rsidR="005829AF" w:rsidRPr="005829AF" w:rsidRDefault="005829AF" w:rsidP="005829AF">
            <w:pPr>
              <w:jc w:val="center"/>
              <w:rPr>
                <w:sz w:val="28"/>
              </w:rPr>
            </w:pPr>
          </w:p>
        </w:tc>
        <w:tc>
          <w:tcPr>
            <w:tcW w:w="3597" w:type="dxa"/>
          </w:tcPr>
          <w:p w14:paraId="7A1EDF84" w14:textId="77777777" w:rsidR="005829AF" w:rsidRPr="005829AF" w:rsidRDefault="005829AF" w:rsidP="005829AF">
            <w:pPr>
              <w:jc w:val="center"/>
              <w:rPr>
                <w:sz w:val="28"/>
              </w:rPr>
            </w:pPr>
          </w:p>
        </w:tc>
        <w:tc>
          <w:tcPr>
            <w:tcW w:w="3597" w:type="dxa"/>
          </w:tcPr>
          <w:p w14:paraId="0D71C2B1" w14:textId="77777777" w:rsidR="005829AF" w:rsidRPr="005829AF" w:rsidRDefault="005829AF" w:rsidP="005829AF">
            <w:pPr>
              <w:jc w:val="center"/>
              <w:rPr>
                <w:sz w:val="28"/>
              </w:rPr>
            </w:pPr>
          </w:p>
        </w:tc>
      </w:tr>
      <w:tr w:rsidR="005829AF" w14:paraId="36348F59" w14:textId="77777777" w:rsidTr="005829AF">
        <w:tc>
          <w:tcPr>
            <w:tcW w:w="3596" w:type="dxa"/>
          </w:tcPr>
          <w:p w14:paraId="14F29961" w14:textId="77777777" w:rsidR="005829AF" w:rsidRPr="005829AF" w:rsidRDefault="005829AF" w:rsidP="005829AF">
            <w:pPr>
              <w:jc w:val="center"/>
              <w:rPr>
                <w:sz w:val="28"/>
              </w:rPr>
            </w:pPr>
          </w:p>
        </w:tc>
        <w:tc>
          <w:tcPr>
            <w:tcW w:w="3597" w:type="dxa"/>
          </w:tcPr>
          <w:p w14:paraId="39F2E040" w14:textId="77777777" w:rsidR="005829AF" w:rsidRPr="005829AF" w:rsidRDefault="005829AF" w:rsidP="005829AF">
            <w:pPr>
              <w:jc w:val="center"/>
              <w:rPr>
                <w:sz w:val="28"/>
              </w:rPr>
            </w:pPr>
          </w:p>
        </w:tc>
        <w:tc>
          <w:tcPr>
            <w:tcW w:w="3597" w:type="dxa"/>
          </w:tcPr>
          <w:p w14:paraId="3591D210" w14:textId="77777777" w:rsidR="005829AF" w:rsidRPr="005829AF" w:rsidRDefault="005829AF" w:rsidP="005829AF">
            <w:pPr>
              <w:jc w:val="center"/>
              <w:rPr>
                <w:sz w:val="28"/>
              </w:rPr>
            </w:pPr>
          </w:p>
        </w:tc>
      </w:tr>
      <w:tr w:rsidR="005829AF" w14:paraId="2CBAD115" w14:textId="77777777" w:rsidTr="005829AF">
        <w:tc>
          <w:tcPr>
            <w:tcW w:w="3596" w:type="dxa"/>
          </w:tcPr>
          <w:p w14:paraId="196C1384" w14:textId="77777777" w:rsidR="005829AF" w:rsidRPr="005829AF" w:rsidRDefault="005829AF" w:rsidP="005829AF">
            <w:pPr>
              <w:jc w:val="center"/>
              <w:rPr>
                <w:sz w:val="28"/>
              </w:rPr>
            </w:pPr>
          </w:p>
        </w:tc>
        <w:tc>
          <w:tcPr>
            <w:tcW w:w="3597" w:type="dxa"/>
          </w:tcPr>
          <w:p w14:paraId="62355BAF" w14:textId="77777777" w:rsidR="005829AF" w:rsidRPr="005829AF" w:rsidRDefault="005829AF" w:rsidP="005829AF">
            <w:pPr>
              <w:jc w:val="center"/>
              <w:rPr>
                <w:sz w:val="28"/>
              </w:rPr>
            </w:pPr>
          </w:p>
        </w:tc>
        <w:tc>
          <w:tcPr>
            <w:tcW w:w="3597" w:type="dxa"/>
          </w:tcPr>
          <w:p w14:paraId="340B3346" w14:textId="77777777" w:rsidR="005829AF" w:rsidRPr="005829AF" w:rsidRDefault="005829AF" w:rsidP="005829AF">
            <w:pPr>
              <w:jc w:val="center"/>
              <w:rPr>
                <w:sz w:val="28"/>
              </w:rPr>
            </w:pPr>
          </w:p>
        </w:tc>
      </w:tr>
      <w:tr w:rsidR="005829AF" w14:paraId="28DD7717" w14:textId="77777777" w:rsidTr="005829AF">
        <w:tc>
          <w:tcPr>
            <w:tcW w:w="3596" w:type="dxa"/>
          </w:tcPr>
          <w:p w14:paraId="15F3E581" w14:textId="77777777" w:rsidR="005829AF" w:rsidRPr="005829AF" w:rsidRDefault="005829AF" w:rsidP="005829AF">
            <w:pPr>
              <w:jc w:val="center"/>
              <w:rPr>
                <w:sz w:val="28"/>
              </w:rPr>
            </w:pPr>
          </w:p>
        </w:tc>
        <w:tc>
          <w:tcPr>
            <w:tcW w:w="3597" w:type="dxa"/>
          </w:tcPr>
          <w:p w14:paraId="48B8354B" w14:textId="77777777" w:rsidR="005829AF" w:rsidRPr="005829AF" w:rsidRDefault="005829AF" w:rsidP="005829AF">
            <w:pPr>
              <w:jc w:val="center"/>
              <w:rPr>
                <w:sz w:val="28"/>
              </w:rPr>
            </w:pPr>
          </w:p>
        </w:tc>
        <w:tc>
          <w:tcPr>
            <w:tcW w:w="3597" w:type="dxa"/>
          </w:tcPr>
          <w:p w14:paraId="5DE15742" w14:textId="77777777" w:rsidR="005829AF" w:rsidRPr="005829AF" w:rsidRDefault="005829AF" w:rsidP="005829AF">
            <w:pPr>
              <w:jc w:val="center"/>
              <w:rPr>
                <w:sz w:val="28"/>
              </w:rPr>
            </w:pPr>
          </w:p>
        </w:tc>
      </w:tr>
      <w:tr w:rsidR="005829AF" w14:paraId="1C39C967" w14:textId="77777777" w:rsidTr="005829AF">
        <w:tc>
          <w:tcPr>
            <w:tcW w:w="3596" w:type="dxa"/>
          </w:tcPr>
          <w:p w14:paraId="532E6759" w14:textId="77777777" w:rsidR="005829AF" w:rsidRPr="005829AF" w:rsidRDefault="005829AF" w:rsidP="005829AF">
            <w:pPr>
              <w:jc w:val="center"/>
              <w:rPr>
                <w:sz w:val="28"/>
              </w:rPr>
            </w:pPr>
          </w:p>
        </w:tc>
        <w:tc>
          <w:tcPr>
            <w:tcW w:w="3597" w:type="dxa"/>
          </w:tcPr>
          <w:p w14:paraId="363FB1CD" w14:textId="77777777" w:rsidR="005829AF" w:rsidRPr="005829AF" w:rsidRDefault="005829AF" w:rsidP="005829AF">
            <w:pPr>
              <w:jc w:val="center"/>
              <w:rPr>
                <w:sz w:val="28"/>
              </w:rPr>
            </w:pPr>
          </w:p>
        </w:tc>
        <w:tc>
          <w:tcPr>
            <w:tcW w:w="3597" w:type="dxa"/>
          </w:tcPr>
          <w:p w14:paraId="4494D19A" w14:textId="77777777" w:rsidR="005829AF" w:rsidRPr="005829AF" w:rsidRDefault="005829AF" w:rsidP="005829AF">
            <w:pPr>
              <w:jc w:val="center"/>
              <w:rPr>
                <w:sz w:val="28"/>
              </w:rPr>
            </w:pPr>
          </w:p>
        </w:tc>
      </w:tr>
      <w:tr w:rsidR="005829AF" w14:paraId="06767E23" w14:textId="77777777" w:rsidTr="005829AF">
        <w:tc>
          <w:tcPr>
            <w:tcW w:w="3596" w:type="dxa"/>
          </w:tcPr>
          <w:p w14:paraId="6FF040B1" w14:textId="77777777" w:rsidR="005829AF" w:rsidRPr="005829AF" w:rsidRDefault="005829AF" w:rsidP="005829AF">
            <w:pPr>
              <w:jc w:val="center"/>
              <w:rPr>
                <w:sz w:val="28"/>
              </w:rPr>
            </w:pPr>
          </w:p>
        </w:tc>
        <w:tc>
          <w:tcPr>
            <w:tcW w:w="3597" w:type="dxa"/>
          </w:tcPr>
          <w:p w14:paraId="6EEEC30E" w14:textId="77777777" w:rsidR="005829AF" w:rsidRPr="005829AF" w:rsidRDefault="005829AF" w:rsidP="005829AF">
            <w:pPr>
              <w:jc w:val="center"/>
              <w:rPr>
                <w:sz w:val="28"/>
              </w:rPr>
            </w:pPr>
          </w:p>
        </w:tc>
        <w:tc>
          <w:tcPr>
            <w:tcW w:w="3597" w:type="dxa"/>
          </w:tcPr>
          <w:p w14:paraId="58BDDA8F" w14:textId="77777777" w:rsidR="005829AF" w:rsidRPr="005829AF" w:rsidRDefault="005829AF" w:rsidP="005829AF">
            <w:pPr>
              <w:jc w:val="center"/>
              <w:rPr>
                <w:sz w:val="28"/>
              </w:rPr>
            </w:pPr>
          </w:p>
        </w:tc>
      </w:tr>
      <w:tr w:rsidR="005829AF" w14:paraId="20BECE04" w14:textId="77777777" w:rsidTr="005829AF">
        <w:tc>
          <w:tcPr>
            <w:tcW w:w="3596" w:type="dxa"/>
          </w:tcPr>
          <w:p w14:paraId="0AD1C48F" w14:textId="77777777" w:rsidR="005829AF" w:rsidRPr="005829AF" w:rsidRDefault="005829AF" w:rsidP="005829AF">
            <w:pPr>
              <w:jc w:val="center"/>
              <w:rPr>
                <w:sz w:val="28"/>
              </w:rPr>
            </w:pPr>
          </w:p>
        </w:tc>
        <w:tc>
          <w:tcPr>
            <w:tcW w:w="3597" w:type="dxa"/>
          </w:tcPr>
          <w:p w14:paraId="2C6E4C23" w14:textId="77777777" w:rsidR="005829AF" w:rsidRPr="005829AF" w:rsidRDefault="005829AF" w:rsidP="005829AF">
            <w:pPr>
              <w:jc w:val="center"/>
              <w:rPr>
                <w:sz w:val="28"/>
              </w:rPr>
            </w:pPr>
          </w:p>
        </w:tc>
        <w:tc>
          <w:tcPr>
            <w:tcW w:w="3597" w:type="dxa"/>
          </w:tcPr>
          <w:p w14:paraId="1E6B984F" w14:textId="77777777" w:rsidR="005829AF" w:rsidRPr="005829AF" w:rsidRDefault="005829AF" w:rsidP="005829AF">
            <w:pPr>
              <w:jc w:val="center"/>
              <w:rPr>
                <w:sz w:val="28"/>
              </w:rPr>
            </w:pPr>
          </w:p>
        </w:tc>
      </w:tr>
      <w:tr w:rsidR="005829AF" w14:paraId="4795DCBD" w14:textId="77777777" w:rsidTr="005829AF">
        <w:tc>
          <w:tcPr>
            <w:tcW w:w="3596" w:type="dxa"/>
          </w:tcPr>
          <w:p w14:paraId="52F23596" w14:textId="77777777" w:rsidR="005829AF" w:rsidRPr="005829AF" w:rsidRDefault="005829AF" w:rsidP="005829AF">
            <w:pPr>
              <w:jc w:val="center"/>
              <w:rPr>
                <w:sz w:val="28"/>
              </w:rPr>
            </w:pPr>
          </w:p>
        </w:tc>
        <w:tc>
          <w:tcPr>
            <w:tcW w:w="3597" w:type="dxa"/>
          </w:tcPr>
          <w:p w14:paraId="30FE95EF" w14:textId="77777777" w:rsidR="005829AF" w:rsidRPr="005829AF" w:rsidRDefault="005829AF" w:rsidP="005829AF">
            <w:pPr>
              <w:jc w:val="center"/>
              <w:rPr>
                <w:sz w:val="28"/>
              </w:rPr>
            </w:pPr>
          </w:p>
        </w:tc>
        <w:tc>
          <w:tcPr>
            <w:tcW w:w="3597" w:type="dxa"/>
          </w:tcPr>
          <w:p w14:paraId="31CAAE84" w14:textId="77777777" w:rsidR="005829AF" w:rsidRPr="005829AF" w:rsidRDefault="005829AF" w:rsidP="005829AF">
            <w:pPr>
              <w:jc w:val="center"/>
              <w:rPr>
                <w:sz w:val="28"/>
              </w:rPr>
            </w:pPr>
          </w:p>
        </w:tc>
      </w:tr>
      <w:tr w:rsidR="005829AF" w14:paraId="77D3AEC7" w14:textId="77777777" w:rsidTr="005829AF">
        <w:tc>
          <w:tcPr>
            <w:tcW w:w="3596" w:type="dxa"/>
          </w:tcPr>
          <w:p w14:paraId="5B420FE2" w14:textId="77777777" w:rsidR="005829AF" w:rsidRPr="005829AF" w:rsidRDefault="005829AF" w:rsidP="005829AF">
            <w:pPr>
              <w:jc w:val="center"/>
              <w:rPr>
                <w:sz w:val="28"/>
              </w:rPr>
            </w:pPr>
          </w:p>
        </w:tc>
        <w:tc>
          <w:tcPr>
            <w:tcW w:w="3597" w:type="dxa"/>
          </w:tcPr>
          <w:p w14:paraId="1068270C" w14:textId="77777777" w:rsidR="005829AF" w:rsidRPr="005829AF" w:rsidRDefault="005829AF" w:rsidP="005829AF">
            <w:pPr>
              <w:jc w:val="center"/>
              <w:rPr>
                <w:sz w:val="28"/>
              </w:rPr>
            </w:pPr>
          </w:p>
        </w:tc>
        <w:tc>
          <w:tcPr>
            <w:tcW w:w="3597" w:type="dxa"/>
          </w:tcPr>
          <w:p w14:paraId="06AEB7F4" w14:textId="77777777" w:rsidR="005829AF" w:rsidRPr="005829AF" w:rsidRDefault="005829AF" w:rsidP="005829AF">
            <w:pPr>
              <w:jc w:val="center"/>
              <w:rPr>
                <w:sz w:val="28"/>
              </w:rPr>
            </w:pPr>
          </w:p>
        </w:tc>
      </w:tr>
    </w:tbl>
    <w:p w14:paraId="0F19E4DE" w14:textId="4E5EEFA0" w:rsidR="008D3ECA" w:rsidRDefault="008D3ECA" w:rsidP="005829AF">
      <w:pPr>
        <w:jc w:val="center"/>
        <w:rPr>
          <w:sz w:val="28"/>
          <w:u w:val="single"/>
        </w:rPr>
      </w:pPr>
    </w:p>
    <w:p w14:paraId="2B1BA0D3" w14:textId="17E72E52" w:rsidR="008D3ECA" w:rsidRDefault="008D3ECA" w:rsidP="005829AF">
      <w:pPr>
        <w:jc w:val="center"/>
        <w:rPr>
          <w:sz w:val="28"/>
          <w:u w:val="single"/>
        </w:rPr>
      </w:pPr>
    </w:p>
    <w:p w14:paraId="1AE8CBD8" w14:textId="36CBE5AB" w:rsidR="008D3ECA" w:rsidRDefault="008D3ECA" w:rsidP="005829AF">
      <w:pPr>
        <w:jc w:val="center"/>
        <w:rPr>
          <w:sz w:val="28"/>
          <w:u w:val="single"/>
        </w:rPr>
      </w:pPr>
    </w:p>
    <w:p w14:paraId="4736977B" w14:textId="7B04194B" w:rsidR="008D3ECA" w:rsidRDefault="008D3ECA" w:rsidP="005829AF">
      <w:pPr>
        <w:jc w:val="center"/>
        <w:rPr>
          <w:sz w:val="28"/>
          <w:u w:val="single"/>
        </w:rPr>
      </w:pPr>
    </w:p>
    <w:p w14:paraId="674B5CF0" w14:textId="6F093F57" w:rsidR="008D3ECA" w:rsidRDefault="008D3ECA" w:rsidP="005829AF">
      <w:pPr>
        <w:jc w:val="center"/>
        <w:rPr>
          <w:sz w:val="28"/>
          <w:u w:val="single"/>
        </w:rPr>
      </w:pPr>
    </w:p>
    <w:p w14:paraId="50CFD1AF" w14:textId="01F157D9" w:rsidR="008D3ECA" w:rsidRDefault="008D3ECA" w:rsidP="005829AF">
      <w:pPr>
        <w:jc w:val="center"/>
        <w:rPr>
          <w:sz w:val="28"/>
          <w:u w:val="single"/>
        </w:rPr>
      </w:pPr>
    </w:p>
    <w:p w14:paraId="22C3C406" w14:textId="77777777" w:rsidR="008D3ECA" w:rsidRDefault="008D3ECA" w:rsidP="005829AF">
      <w:pPr>
        <w:jc w:val="center"/>
        <w:rPr>
          <w:sz w:val="28"/>
          <w:u w:val="single"/>
        </w:rPr>
      </w:pPr>
    </w:p>
    <w:p w14:paraId="25584400" w14:textId="77777777" w:rsidR="008D3ECA" w:rsidRDefault="008D3ECA" w:rsidP="005829AF">
      <w:pPr>
        <w:jc w:val="center"/>
        <w:rPr>
          <w:sz w:val="28"/>
          <w:u w:val="single"/>
        </w:rPr>
      </w:pPr>
      <w:r>
        <w:rPr>
          <w:sz w:val="28"/>
          <w:u w:val="single"/>
        </w:rPr>
        <w:lastRenderedPageBreak/>
        <w:t xml:space="preserve">Move </w:t>
      </w:r>
      <w:commentRangeStart w:id="3"/>
      <w:r>
        <w:rPr>
          <w:sz w:val="28"/>
          <w:u w:val="single"/>
        </w:rPr>
        <w:t>Tutors</w:t>
      </w:r>
      <w:commentRangeEnd w:id="3"/>
      <w:r>
        <w:rPr>
          <w:rStyle w:val="CommentReference"/>
        </w:rPr>
        <w:commentReference w:id="3"/>
      </w:r>
    </w:p>
    <w:tbl>
      <w:tblPr>
        <w:tblStyle w:val="TableGrid"/>
        <w:tblW w:w="0" w:type="auto"/>
        <w:tblLook w:val="04A0" w:firstRow="1" w:lastRow="0" w:firstColumn="1" w:lastColumn="0" w:noHBand="0" w:noVBand="1"/>
      </w:tblPr>
      <w:tblGrid>
        <w:gridCol w:w="3596"/>
        <w:gridCol w:w="3597"/>
        <w:gridCol w:w="3597"/>
      </w:tblGrid>
      <w:tr w:rsidR="008D3ECA" w14:paraId="21F732F6" w14:textId="77777777" w:rsidTr="008D3ECA">
        <w:tc>
          <w:tcPr>
            <w:tcW w:w="3596" w:type="dxa"/>
          </w:tcPr>
          <w:p w14:paraId="61D26647" w14:textId="77777777" w:rsidR="008D3ECA" w:rsidRDefault="008D3ECA" w:rsidP="005829AF">
            <w:pPr>
              <w:jc w:val="center"/>
              <w:rPr>
                <w:sz w:val="28"/>
                <w:u w:val="single"/>
              </w:rPr>
            </w:pPr>
          </w:p>
        </w:tc>
        <w:tc>
          <w:tcPr>
            <w:tcW w:w="3597" w:type="dxa"/>
          </w:tcPr>
          <w:p w14:paraId="5FAA8BB5" w14:textId="77777777" w:rsidR="008D3ECA" w:rsidRDefault="008D3ECA" w:rsidP="005829AF">
            <w:pPr>
              <w:jc w:val="center"/>
              <w:rPr>
                <w:sz w:val="28"/>
                <w:u w:val="single"/>
              </w:rPr>
            </w:pPr>
          </w:p>
        </w:tc>
        <w:tc>
          <w:tcPr>
            <w:tcW w:w="3597" w:type="dxa"/>
          </w:tcPr>
          <w:p w14:paraId="2CBE7765" w14:textId="77777777" w:rsidR="008D3ECA" w:rsidRDefault="008D3ECA" w:rsidP="005829AF">
            <w:pPr>
              <w:jc w:val="center"/>
              <w:rPr>
                <w:sz w:val="28"/>
                <w:u w:val="single"/>
              </w:rPr>
            </w:pPr>
          </w:p>
        </w:tc>
      </w:tr>
      <w:tr w:rsidR="008D3ECA" w14:paraId="332D0B39" w14:textId="77777777" w:rsidTr="008D3ECA">
        <w:tc>
          <w:tcPr>
            <w:tcW w:w="3596" w:type="dxa"/>
          </w:tcPr>
          <w:p w14:paraId="236AD5F8" w14:textId="77777777" w:rsidR="008D3ECA" w:rsidRDefault="008D3ECA" w:rsidP="005829AF">
            <w:pPr>
              <w:jc w:val="center"/>
              <w:rPr>
                <w:sz w:val="28"/>
                <w:u w:val="single"/>
              </w:rPr>
            </w:pPr>
          </w:p>
        </w:tc>
        <w:tc>
          <w:tcPr>
            <w:tcW w:w="3597" w:type="dxa"/>
          </w:tcPr>
          <w:p w14:paraId="549F5353" w14:textId="77777777" w:rsidR="008D3ECA" w:rsidRDefault="008D3ECA" w:rsidP="005829AF">
            <w:pPr>
              <w:jc w:val="center"/>
              <w:rPr>
                <w:sz w:val="28"/>
                <w:u w:val="single"/>
              </w:rPr>
            </w:pPr>
          </w:p>
        </w:tc>
        <w:tc>
          <w:tcPr>
            <w:tcW w:w="3597" w:type="dxa"/>
          </w:tcPr>
          <w:p w14:paraId="7F4C74E2" w14:textId="77777777" w:rsidR="008D3ECA" w:rsidRDefault="008D3ECA" w:rsidP="005829AF">
            <w:pPr>
              <w:jc w:val="center"/>
              <w:rPr>
                <w:sz w:val="28"/>
                <w:u w:val="single"/>
              </w:rPr>
            </w:pPr>
          </w:p>
        </w:tc>
      </w:tr>
      <w:tr w:rsidR="008D3ECA" w14:paraId="601D4FB1" w14:textId="77777777" w:rsidTr="008D3ECA">
        <w:tc>
          <w:tcPr>
            <w:tcW w:w="3596" w:type="dxa"/>
          </w:tcPr>
          <w:p w14:paraId="62144CC4" w14:textId="77777777" w:rsidR="008D3ECA" w:rsidRDefault="008D3ECA" w:rsidP="005829AF">
            <w:pPr>
              <w:jc w:val="center"/>
              <w:rPr>
                <w:sz w:val="28"/>
                <w:u w:val="single"/>
              </w:rPr>
            </w:pPr>
          </w:p>
        </w:tc>
        <w:tc>
          <w:tcPr>
            <w:tcW w:w="3597" w:type="dxa"/>
          </w:tcPr>
          <w:p w14:paraId="3FD1EAD9" w14:textId="77777777" w:rsidR="008D3ECA" w:rsidRDefault="008D3ECA" w:rsidP="005829AF">
            <w:pPr>
              <w:jc w:val="center"/>
              <w:rPr>
                <w:sz w:val="28"/>
                <w:u w:val="single"/>
              </w:rPr>
            </w:pPr>
          </w:p>
        </w:tc>
        <w:tc>
          <w:tcPr>
            <w:tcW w:w="3597" w:type="dxa"/>
          </w:tcPr>
          <w:p w14:paraId="732B5308" w14:textId="77777777" w:rsidR="008D3ECA" w:rsidRDefault="008D3ECA" w:rsidP="005829AF">
            <w:pPr>
              <w:jc w:val="center"/>
              <w:rPr>
                <w:sz w:val="28"/>
                <w:u w:val="single"/>
              </w:rPr>
            </w:pPr>
          </w:p>
        </w:tc>
      </w:tr>
      <w:tr w:rsidR="008D3ECA" w14:paraId="3FB73344" w14:textId="77777777" w:rsidTr="008D3ECA">
        <w:tc>
          <w:tcPr>
            <w:tcW w:w="3596" w:type="dxa"/>
          </w:tcPr>
          <w:p w14:paraId="5F8727D2" w14:textId="77777777" w:rsidR="008D3ECA" w:rsidRDefault="008D3ECA" w:rsidP="005829AF">
            <w:pPr>
              <w:jc w:val="center"/>
              <w:rPr>
                <w:sz w:val="28"/>
                <w:u w:val="single"/>
              </w:rPr>
            </w:pPr>
          </w:p>
        </w:tc>
        <w:tc>
          <w:tcPr>
            <w:tcW w:w="3597" w:type="dxa"/>
          </w:tcPr>
          <w:p w14:paraId="5F0F7A0E" w14:textId="77777777" w:rsidR="008D3ECA" w:rsidRDefault="008D3ECA" w:rsidP="005829AF">
            <w:pPr>
              <w:jc w:val="center"/>
              <w:rPr>
                <w:sz w:val="28"/>
                <w:u w:val="single"/>
              </w:rPr>
            </w:pPr>
          </w:p>
        </w:tc>
        <w:tc>
          <w:tcPr>
            <w:tcW w:w="3597" w:type="dxa"/>
          </w:tcPr>
          <w:p w14:paraId="6FCA51F6" w14:textId="77777777" w:rsidR="008D3ECA" w:rsidRDefault="008D3ECA" w:rsidP="005829AF">
            <w:pPr>
              <w:jc w:val="center"/>
              <w:rPr>
                <w:sz w:val="28"/>
                <w:u w:val="single"/>
              </w:rPr>
            </w:pPr>
          </w:p>
        </w:tc>
      </w:tr>
      <w:tr w:rsidR="008D3ECA" w14:paraId="21D909E1" w14:textId="77777777" w:rsidTr="008D3ECA">
        <w:tc>
          <w:tcPr>
            <w:tcW w:w="3596" w:type="dxa"/>
          </w:tcPr>
          <w:p w14:paraId="72369CEE" w14:textId="77777777" w:rsidR="008D3ECA" w:rsidRDefault="008D3ECA" w:rsidP="005829AF">
            <w:pPr>
              <w:jc w:val="center"/>
              <w:rPr>
                <w:sz w:val="28"/>
                <w:u w:val="single"/>
              </w:rPr>
            </w:pPr>
          </w:p>
        </w:tc>
        <w:tc>
          <w:tcPr>
            <w:tcW w:w="3597" w:type="dxa"/>
          </w:tcPr>
          <w:p w14:paraId="342F3F83" w14:textId="77777777" w:rsidR="008D3ECA" w:rsidRDefault="008D3ECA" w:rsidP="005829AF">
            <w:pPr>
              <w:jc w:val="center"/>
              <w:rPr>
                <w:sz w:val="28"/>
                <w:u w:val="single"/>
              </w:rPr>
            </w:pPr>
          </w:p>
        </w:tc>
        <w:tc>
          <w:tcPr>
            <w:tcW w:w="3597" w:type="dxa"/>
          </w:tcPr>
          <w:p w14:paraId="13A4518B" w14:textId="77777777" w:rsidR="008D3ECA" w:rsidRDefault="008D3ECA" w:rsidP="005829AF">
            <w:pPr>
              <w:jc w:val="center"/>
              <w:rPr>
                <w:sz w:val="28"/>
                <w:u w:val="single"/>
              </w:rPr>
            </w:pPr>
          </w:p>
        </w:tc>
      </w:tr>
      <w:tr w:rsidR="008D3ECA" w14:paraId="39EF34EF" w14:textId="77777777" w:rsidTr="008D3ECA">
        <w:tc>
          <w:tcPr>
            <w:tcW w:w="3596" w:type="dxa"/>
          </w:tcPr>
          <w:p w14:paraId="1E5CC20D" w14:textId="77777777" w:rsidR="008D3ECA" w:rsidRDefault="008D3ECA" w:rsidP="005829AF">
            <w:pPr>
              <w:jc w:val="center"/>
              <w:rPr>
                <w:sz w:val="28"/>
                <w:u w:val="single"/>
              </w:rPr>
            </w:pPr>
          </w:p>
        </w:tc>
        <w:tc>
          <w:tcPr>
            <w:tcW w:w="3597" w:type="dxa"/>
          </w:tcPr>
          <w:p w14:paraId="678D20DF" w14:textId="77777777" w:rsidR="008D3ECA" w:rsidRDefault="008D3ECA" w:rsidP="005829AF">
            <w:pPr>
              <w:jc w:val="center"/>
              <w:rPr>
                <w:sz w:val="28"/>
                <w:u w:val="single"/>
              </w:rPr>
            </w:pPr>
          </w:p>
        </w:tc>
        <w:tc>
          <w:tcPr>
            <w:tcW w:w="3597" w:type="dxa"/>
          </w:tcPr>
          <w:p w14:paraId="2C32F509" w14:textId="77777777" w:rsidR="008D3ECA" w:rsidRDefault="008D3ECA" w:rsidP="005829AF">
            <w:pPr>
              <w:jc w:val="center"/>
              <w:rPr>
                <w:sz w:val="28"/>
                <w:u w:val="single"/>
              </w:rPr>
            </w:pPr>
          </w:p>
        </w:tc>
      </w:tr>
      <w:tr w:rsidR="008D3ECA" w14:paraId="24FE5E9E" w14:textId="77777777" w:rsidTr="008D3ECA">
        <w:tc>
          <w:tcPr>
            <w:tcW w:w="3596" w:type="dxa"/>
          </w:tcPr>
          <w:p w14:paraId="28CE866C" w14:textId="77777777" w:rsidR="008D3ECA" w:rsidRDefault="008D3ECA" w:rsidP="005829AF">
            <w:pPr>
              <w:jc w:val="center"/>
              <w:rPr>
                <w:sz w:val="28"/>
                <w:u w:val="single"/>
              </w:rPr>
            </w:pPr>
          </w:p>
        </w:tc>
        <w:tc>
          <w:tcPr>
            <w:tcW w:w="3597" w:type="dxa"/>
          </w:tcPr>
          <w:p w14:paraId="1607AFA9" w14:textId="77777777" w:rsidR="008D3ECA" w:rsidRDefault="008D3ECA" w:rsidP="005829AF">
            <w:pPr>
              <w:jc w:val="center"/>
              <w:rPr>
                <w:sz w:val="28"/>
                <w:u w:val="single"/>
              </w:rPr>
            </w:pPr>
          </w:p>
        </w:tc>
        <w:tc>
          <w:tcPr>
            <w:tcW w:w="3597" w:type="dxa"/>
          </w:tcPr>
          <w:p w14:paraId="3FEA9261" w14:textId="77777777" w:rsidR="008D3ECA" w:rsidRDefault="008D3ECA" w:rsidP="005829AF">
            <w:pPr>
              <w:jc w:val="center"/>
              <w:rPr>
                <w:sz w:val="28"/>
                <w:u w:val="single"/>
              </w:rPr>
            </w:pPr>
          </w:p>
        </w:tc>
      </w:tr>
      <w:tr w:rsidR="008D3ECA" w14:paraId="3F2C09CF" w14:textId="77777777" w:rsidTr="008D3ECA">
        <w:tc>
          <w:tcPr>
            <w:tcW w:w="3596" w:type="dxa"/>
          </w:tcPr>
          <w:p w14:paraId="4D80A2E6" w14:textId="77777777" w:rsidR="008D3ECA" w:rsidRDefault="008D3ECA" w:rsidP="005829AF">
            <w:pPr>
              <w:jc w:val="center"/>
              <w:rPr>
                <w:sz w:val="28"/>
                <w:u w:val="single"/>
              </w:rPr>
            </w:pPr>
          </w:p>
        </w:tc>
        <w:tc>
          <w:tcPr>
            <w:tcW w:w="3597" w:type="dxa"/>
          </w:tcPr>
          <w:p w14:paraId="5AF620AD" w14:textId="77777777" w:rsidR="008D3ECA" w:rsidRDefault="008D3ECA" w:rsidP="005829AF">
            <w:pPr>
              <w:jc w:val="center"/>
              <w:rPr>
                <w:sz w:val="28"/>
                <w:u w:val="single"/>
              </w:rPr>
            </w:pPr>
          </w:p>
        </w:tc>
        <w:tc>
          <w:tcPr>
            <w:tcW w:w="3597" w:type="dxa"/>
          </w:tcPr>
          <w:p w14:paraId="2F5085DC" w14:textId="77777777" w:rsidR="008D3ECA" w:rsidRDefault="008D3ECA" w:rsidP="005829AF">
            <w:pPr>
              <w:jc w:val="center"/>
              <w:rPr>
                <w:sz w:val="28"/>
                <w:u w:val="single"/>
              </w:rPr>
            </w:pPr>
          </w:p>
        </w:tc>
      </w:tr>
      <w:tr w:rsidR="008D3ECA" w14:paraId="5800FF05" w14:textId="77777777" w:rsidTr="008D3ECA">
        <w:tc>
          <w:tcPr>
            <w:tcW w:w="3596" w:type="dxa"/>
          </w:tcPr>
          <w:p w14:paraId="17812F94" w14:textId="77777777" w:rsidR="008D3ECA" w:rsidRDefault="008D3ECA" w:rsidP="005829AF">
            <w:pPr>
              <w:jc w:val="center"/>
              <w:rPr>
                <w:sz w:val="28"/>
                <w:u w:val="single"/>
              </w:rPr>
            </w:pPr>
          </w:p>
        </w:tc>
        <w:tc>
          <w:tcPr>
            <w:tcW w:w="3597" w:type="dxa"/>
          </w:tcPr>
          <w:p w14:paraId="520B1163" w14:textId="77777777" w:rsidR="008D3ECA" w:rsidRDefault="008D3ECA" w:rsidP="005829AF">
            <w:pPr>
              <w:jc w:val="center"/>
              <w:rPr>
                <w:sz w:val="28"/>
                <w:u w:val="single"/>
              </w:rPr>
            </w:pPr>
          </w:p>
        </w:tc>
        <w:tc>
          <w:tcPr>
            <w:tcW w:w="3597" w:type="dxa"/>
          </w:tcPr>
          <w:p w14:paraId="0DA6EDE4" w14:textId="77777777" w:rsidR="008D3ECA" w:rsidRDefault="008D3ECA" w:rsidP="005829AF">
            <w:pPr>
              <w:jc w:val="center"/>
              <w:rPr>
                <w:sz w:val="28"/>
                <w:u w:val="single"/>
              </w:rPr>
            </w:pPr>
          </w:p>
        </w:tc>
      </w:tr>
      <w:tr w:rsidR="008D3ECA" w14:paraId="68153E62" w14:textId="77777777" w:rsidTr="008D3ECA">
        <w:tc>
          <w:tcPr>
            <w:tcW w:w="3596" w:type="dxa"/>
          </w:tcPr>
          <w:p w14:paraId="39444FB0" w14:textId="77777777" w:rsidR="008D3ECA" w:rsidRDefault="008D3ECA" w:rsidP="005829AF">
            <w:pPr>
              <w:jc w:val="center"/>
              <w:rPr>
                <w:sz w:val="28"/>
                <w:u w:val="single"/>
              </w:rPr>
            </w:pPr>
          </w:p>
        </w:tc>
        <w:tc>
          <w:tcPr>
            <w:tcW w:w="3597" w:type="dxa"/>
          </w:tcPr>
          <w:p w14:paraId="0CB1E9DC" w14:textId="77777777" w:rsidR="008D3ECA" w:rsidRDefault="008D3ECA" w:rsidP="005829AF">
            <w:pPr>
              <w:jc w:val="center"/>
              <w:rPr>
                <w:sz w:val="28"/>
                <w:u w:val="single"/>
              </w:rPr>
            </w:pPr>
          </w:p>
        </w:tc>
        <w:tc>
          <w:tcPr>
            <w:tcW w:w="3597" w:type="dxa"/>
          </w:tcPr>
          <w:p w14:paraId="20654503" w14:textId="77777777" w:rsidR="008D3ECA" w:rsidRDefault="008D3ECA" w:rsidP="005829AF">
            <w:pPr>
              <w:jc w:val="center"/>
              <w:rPr>
                <w:sz w:val="28"/>
                <w:u w:val="single"/>
              </w:rPr>
            </w:pPr>
          </w:p>
        </w:tc>
      </w:tr>
      <w:tr w:rsidR="008D3ECA" w14:paraId="50CE91A8" w14:textId="77777777" w:rsidTr="008D3ECA">
        <w:tc>
          <w:tcPr>
            <w:tcW w:w="3596" w:type="dxa"/>
          </w:tcPr>
          <w:p w14:paraId="12071B95" w14:textId="77777777" w:rsidR="008D3ECA" w:rsidRDefault="008D3ECA" w:rsidP="005829AF">
            <w:pPr>
              <w:jc w:val="center"/>
              <w:rPr>
                <w:sz w:val="28"/>
                <w:u w:val="single"/>
              </w:rPr>
            </w:pPr>
          </w:p>
        </w:tc>
        <w:tc>
          <w:tcPr>
            <w:tcW w:w="3597" w:type="dxa"/>
          </w:tcPr>
          <w:p w14:paraId="35B9DEC6" w14:textId="77777777" w:rsidR="008D3ECA" w:rsidRDefault="008D3ECA" w:rsidP="005829AF">
            <w:pPr>
              <w:jc w:val="center"/>
              <w:rPr>
                <w:sz w:val="28"/>
                <w:u w:val="single"/>
              </w:rPr>
            </w:pPr>
          </w:p>
        </w:tc>
        <w:tc>
          <w:tcPr>
            <w:tcW w:w="3597" w:type="dxa"/>
          </w:tcPr>
          <w:p w14:paraId="36A41BE3" w14:textId="77777777" w:rsidR="008D3ECA" w:rsidRDefault="008D3ECA" w:rsidP="005829AF">
            <w:pPr>
              <w:jc w:val="center"/>
              <w:rPr>
                <w:sz w:val="28"/>
                <w:u w:val="single"/>
              </w:rPr>
            </w:pPr>
          </w:p>
        </w:tc>
      </w:tr>
      <w:tr w:rsidR="008D3ECA" w14:paraId="53B3BE38" w14:textId="77777777" w:rsidTr="008D3ECA">
        <w:tc>
          <w:tcPr>
            <w:tcW w:w="3596" w:type="dxa"/>
          </w:tcPr>
          <w:p w14:paraId="1FB6AABB" w14:textId="77777777" w:rsidR="008D3ECA" w:rsidRDefault="008D3ECA" w:rsidP="005829AF">
            <w:pPr>
              <w:jc w:val="center"/>
              <w:rPr>
                <w:sz w:val="28"/>
                <w:u w:val="single"/>
              </w:rPr>
            </w:pPr>
          </w:p>
        </w:tc>
        <w:tc>
          <w:tcPr>
            <w:tcW w:w="3597" w:type="dxa"/>
          </w:tcPr>
          <w:p w14:paraId="3DC09376" w14:textId="77777777" w:rsidR="008D3ECA" w:rsidRDefault="008D3ECA" w:rsidP="005829AF">
            <w:pPr>
              <w:jc w:val="center"/>
              <w:rPr>
                <w:sz w:val="28"/>
                <w:u w:val="single"/>
              </w:rPr>
            </w:pPr>
          </w:p>
        </w:tc>
        <w:tc>
          <w:tcPr>
            <w:tcW w:w="3597" w:type="dxa"/>
          </w:tcPr>
          <w:p w14:paraId="1FE5F34E" w14:textId="77777777" w:rsidR="008D3ECA" w:rsidRDefault="008D3ECA" w:rsidP="005829AF">
            <w:pPr>
              <w:jc w:val="center"/>
              <w:rPr>
                <w:sz w:val="28"/>
                <w:u w:val="single"/>
              </w:rPr>
            </w:pPr>
          </w:p>
        </w:tc>
      </w:tr>
      <w:tr w:rsidR="008D3ECA" w14:paraId="36765715" w14:textId="77777777" w:rsidTr="008D3ECA">
        <w:tc>
          <w:tcPr>
            <w:tcW w:w="3596" w:type="dxa"/>
          </w:tcPr>
          <w:p w14:paraId="31953DBD" w14:textId="77777777" w:rsidR="008D3ECA" w:rsidRDefault="008D3ECA" w:rsidP="005829AF">
            <w:pPr>
              <w:jc w:val="center"/>
              <w:rPr>
                <w:sz w:val="28"/>
                <w:u w:val="single"/>
              </w:rPr>
            </w:pPr>
          </w:p>
        </w:tc>
        <w:tc>
          <w:tcPr>
            <w:tcW w:w="3597" w:type="dxa"/>
          </w:tcPr>
          <w:p w14:paraId="456E5BDE" w14:textId="77777777" w:rsidR="008D3ECA" w:rsidRDefault="008D3ECA" w:rsidP="005829AF">
            <w:pPr>
              <w:jc w:val="center"/>
              <w:rPr>
                <w:sz w:val="28"/>
                <w:u w:val="single"/>
              </w:rPr>
            </w:pPr>
          </w:p>
        </w:tc>
        <w:tc>
          <w:tcPr>
            <w:tcW w:w="3597" w:type="dxa"/>
          </w:tcPr>
          <w:p w14:paraId="35C7362E" w14:textId="77777777" w:rsidR="008D3ECA" w:rsidRDefault="008D3ECA" w:rsidP="005829AF">
            <w:pPr>
              <w:jc w:val="center"/>
              <w:rPr>
                <w:sz w:val="28"/>
                <w:u w:val="single"/>
              </w:rPr>
            </w:pPr>
          </w:p>
        </w:tc>
      </w:tr>
      <w:tr w:rsidR="008D3ECA" w14:paraId="62752EDF" w14:textId="77777777" w:rsidTr="008D3ECA">
        <w:tc>
          <w:tcPr>
            <w:tcW w:w="3596" w:type="dxa"/>
          </w:tcPr>
          <w:p w14:paraId="74F78855" w14:textId="77777777" w:rsidR="008D3ECA" w:rsidRDefault="008D3ECA" w:rsidP="005829AF">
            <w:pPr>
              <w:jc w:val="center"/>
              <w:rPr>
                <w:sz w:val="28"/>
                <w:u w:val="single"/>
              </w:rPr>
            </w:pPr>
          </w:p>
        </w:tc>
        <w:tc>
          <w:tcPr>
            <w:tcW w:w="3597" w:type="dxa"/>
          </w:tcPr>
          <w:p w14:paraId="57361E90" w14:textId="77777777" w:rsidR="008D3ECA" w:rsidRDefault="008D3ECA" w:rsidP="005829AF">
            <w:pPr>
              <w:jc w:val="center"/>
              <w:rPr>
                <w:sz w:val="28"/>
                <w:u w:val="single"/>
              </w:rPr>
            </w:pPr>
          </w:p>
        </w:tc>
        <w:tc>
          <w:tcPr>
            <w:tcW w:w="3597" w:type="dxa"/>
          </w:tcPr>
          <w:p w14:paraId="523F538D" w14:textId="77777777" w:rsidR="008D3ECA" w:rsidRDefault="008D3ECA" w:rsidP="005829AF">
            <w:pPr>
              <w:jc w:val="center"/>
              <w:rPr>
                <w:sz w:val="28"/>
                <w:u w:val="single"/>
              </w:rPr>
            </w:pPr>
          </w:p>
        </w:tc>
      </w:tr>
      <w:tr w:rsidR="008D3ECA" w14:paraId="5A1969DC" w14:textId="77777777" w:rsidTr="008D3ECA">
        <w:tc>
          <w:tcPr>
            <w:tcW w:w="3596" w:type="dxa"/>
          </w:tcPr>
          <w:p w14:paraId="44941B5F" w14:textId="77777777" w:rsidR="008D3ECA" w:rsidRDefault="008D3ECA" w:rsidP="005829AF">
            <w:pPr>
              <w:jc w:val="center"/>
              <w:rPr>
                <w:sz w:val="28"/>
                <w:u w:val="single"/>
              </w:rPr>
            </w:pPr>
          </w:p>
        </w:tc>
        <w:tc>
          <w:tcPr>
            <w:tcW w:w="3597" w:type="dxa"/>
          </w:tcPr>
          <w:p w14:paraId="00EAD6BE" w14:textId="77777777" w:rsidR="008D3ECA" w:rsidRDefault="008D3ECA" w:rsidP="005829AF">
            <w:pPr>
              <w:jc w:val="center"/>
              <w:rPr>
                <w:sz w:val="28"/>
                <w:u w:val="single"/>
              </w:rPr>
            </w:pPr>
          </w:p>
        </w:tc>
        <w:tc>
          <w:tcPr>
            <w:tcW w:w="3597" w:type="dxa"/>
          </w:tcPr>
          <w:p w14:paraId="4C3CF896" w14:textId="77777777" w:rsidR="008D3ECA" w:rsidRDefault="008D3ECA" w:rsidP="005829AF">
            <w:pPr>
              <w:jc w:val="center"/>
              <w:rPr>
                <w:sz w:val="28"/>
                <w:u w:val="single"/>
              </w:rPr>
            </w:pPr>
          </w:p>
        </w:tc>
      </w:tr>
      <w:tr w:rsidR="008D3ECA" w14:paraId="34AC1EF1" w14:textId="77777777" w:rsidTr="008D3ECA">
        <w:tc>
          <w:tcPr>
            <w:tcW w:w="3596" w:type="dxa"/>
          </w:tcPr>
          <w:p w14:paraId="1BFEFA49" w14:textId="77777777" w:rsidR="008D3ECA" w:rsidRDefault="008D3ECA" w:rsidP="005829AF">
            <w:pPr>
              <w:jc w:val="center"/>
              <w:rPr>
                <w:sz w:val="28"/>
                <w:u w:val="single"/>
              </w:rPr>
            </w:pPr>
          </w:p>
        </w:tc>
        <w:tc>
          <w:tcPr>
            <w:tcW w:w="3597" w:type="dxa"/>
          </w:tcPr>
          <w:p w14:paraId="1FD48270" w14:textId="77777777" w:rsidR="008D3ECA" w:rsidRDefault="008D3ECA" w:rsidP="005829AF">
            <w:pPr>
              <w:jc w:val="center"/>
              <w:rPr>
                <w:sz w:val="28"/>
                <w:u w:val="single"/>
              </w:rPr>
            </w:pPr>
          </w:p>
        </w:tc>
        <w:tc>
          <w:tcPr>
            <w:tcW w:w="3597" w:type="dxa"/>
          </w:tcPr>
          <w:p w14:paraId="369CB3D7" w14:textId="77777777" w:rsidR="008D3ECA" w:rsidRDefault="008D3ECA" w:rsidP="005829AF">
            <w:pPr>
              <w:jc w:val="center"/>
              <w:rPr>
                <w:sz w:val="28"/>
                <w:u w:val="single"/>
              </w:rPr>
            </w:pPr>
          </w:p>
        </w:tc>
      </w:tr>
      <w:tr w:rsidR="008D3ECA" w14:paraId="386157CA" w14:textId="77777777" w:rsidTr="008D3ECA">
        <w:tc>
          <w:tcPr>
            <w:tcW w:w="3596" w:type="dxa"/>
          </w:tcPr>
          <w:p w14:paraId="4A2BC33D" w14:textId="77777777" w:rsidR="008D3ECA" w:rsidRDefault="008D3ECA" w:rsidP="005829AF">
            <w:pPr>
              <w:jc w:val="center"/>
              <w:rPr>
                <w:sz w:val="28"/>
                <w:u w:val="single"/>
              </w:rPr>
            </w:pPr>
          </w:p>
        </w:tc>
        <w:tc>
          <w:tcPr>
            <w:tcW w:w="3597" w:type="dxa"/>
          </w:tcPr>
          <w:p w14:paraId="0BEDE423" w14:textId="77777777" w:rsidR="008D3ECA" w:rsidRDefault="008D3ECA" w:rsidP="005829AF">
            <w:pPr>
              <w:jc w:val="center"/>
              <w:rPr>
                <w:sz w:val="28"/>
                <w:u w:val="single"/>
              </w:rPr>
            </w:pPr>
          </w:p>
        </w:tc>
        <w:tc>
          <w:tcPr>
            <w:tcW w:w="3597" w:type="dxa"/>
          </w:tcPr>
          <w:p w14:paraId="4055D88C" w14:textId="77777777" w:rsidR="008D3ECA" w:rsidRDefault="008D3ECA" w:rsidP="005829AF">
            <w:pPr>
              <w:jc w:val="center"/>
              <w:rPr>
                <w:sz w:val="28"/>
                <w:u w:val="single"/>
              </w:rPr>
            </w:pPr>
          </w:p>
        </w:tc>
      </w:tr>
      <w:tr w:rsidR="008D3ECA" w14:paraId="5A7C7472" w14:textId="77777777" w:rsidTr="008D3ECA">
        <w:tc>
          <w:tcPr>
            <w:tcW w:w="3596" w:type="dxa"/>
          </w:tcPr>
          <w:p w14:paraId="0971AD90" w14:textId="77777777" w:rsidR="008D3ECA" w:rsidRDefault="008D3ECA" w:rsidP="005829AF">
            <w:pPr>
              <w:jc w:val="center"/>
              <w:rPr>
                <w:sz w:val="28"/>
                <w:u w:val="single"/>
              </w:rPr>
            </w:pPr>
          </w:p>
        </w:tc>
        <w:tc>
          <w:tcPr>
            <w:tcW w:w="3597" w:type="dxa"/>
          </w:tcPr>
          <w:p w14:paraId="691C243C" w14:textId="77777777" w:rsidR="008D3ECA" w:rsidRDefault="008D3ECA" w:rsidP="005829AF">
            <w:pPr>
              <w:jc w:val="center"/>
              <w:rPr>
                <w:sz w:val="28"/>
                <w:u w:val="single"/>
              </w:rPr>
            </w:pPr>
          </w:p>
        </w:tc>
        <w:tc>
          <w:tcPr>
            <w:tcW w:w="3597" w:type="dxa"/>
          </w:tcPr>
          <w:p w14:paraId="77A6F11A" w14:textId="77777777" w:rsidR="008D3ECA" w:rsidRDefault="008D3ECA" w:rsidP="005829AF">
            <w:pPr>
              <w:jc w:val="center"/>
              <w:rPr>
                <w:sz w:val="28"/>
                <w:u w:val="single"/>
              </w:rPr>
            </w:pPr>
          </w:p>
        </w:tc>
      </w:tr>
      <w:tr w:rsidR="008D3ECA" w14:paraId="6C34F305" w14:textId="77777777" w:rsidTr="008D3ECA">
        <w:tc>
          <w:tcPr>
            <w:tcW w:w="3596" w:type="dxa"/>
          </w:tcPr>
          <w:p w14:paraId="738C18F2" w14:textId="77777777" w:rsidR="008D3ECA" w:rsidRDefault="008D3ECA" w:rsidP="005829AF">
            <w:pPr>
              <w:jc w:val="center"/>
              <w:rPr>
                <w:sz w:val="28"/>
                <w:u w:val="single"/>
              </w:rPr>
            </w:pPr>
          </w:p>
        </w:tc>
        <w:tc>
          <w:tcPr>
            <w:tcW w:w="3597" w:type="dxa"/>
          </w:tcPr>
          <w:p w14:paraId="60A5EC74" w14:textId="77777777" w:rsidR="008D3ECA" w:rsidRDefault="008D3ECA" w:rsidP="005829AF">
            <w:pPr>
              <w:jc w:val="center"/>
              <w:rPr>
                <w:sz w:val="28"/>
                <w:u w:val="single"/>
              </w:rPr>
            </w:pPr>
          </w:p>
        </w:tc>
        <w:tc>
          <w:tcPr>
            <w:tcW w:w="3597" w:type="dxa"/>
          </w:tcPr>
          <w:p w14:paraId="586D17C0" w14:textId="77777777" w:rsidR="008D3ECA" w:rsidRDefault="008D3ECA" w:rsidP="005829AF">
            <w:pPr>
              <w:jc w:val="center"/>
              <w:rPr>
                <w:sz w:val="28"/>
                <w:u w:val="single"/>
              </w:rPr>
            </w:pPr>
          </w:p>
        </w:tc>
      </w:tr>
      <w:tr w:rsidR="008D3ECA" w14:paraId="5F991698" w14:textId="77777777" w:rsidTr="008D3ECA">
        <w:tc>
          <w:tcPr>
            <w:tcW w:w="3596" w:type="dxa"/>
          </w:tcPr>
          <w:p w14:paraId="465BF197" w14:textId="77777777" w:rsidR="008D3ECA" w:rsidRDefault="008D3ECA" w:rsidP="005829AF">
            <w:pPr>
              <w:jc w:val="center"/>
              <w:rPr>
                <w:sz w:val="28"/>
                <w:u w:val="single"/>
              </w:rPr>
            </w:pPr>
          </w:p>
        </w:tc>
        <w:tc>
          <w:tcPr>
            <w:tcW w:w="3597" w:type="dxa"/>
          </w:tcPr>
          <w:p w14:paraId="5050018D" w14:textId="77777777" w:rsidR="008D3ECA" w:rsidRDefault="008D3ECA" w:rsidP="005829AF">
            <w:pPr>
              <w:jc w:val="center"/>
              <w:rPr>
                <w:sz w:val="28"/>
                <w:u w:val="single"/>
              </w:rPr>
            </w:pPr>
          </w:p>
        </w:tc>
        <w:tc>
          <w:tcPr>
            <w:tcW w:w="3597" w:type="dxa"/>
          </w:tcPr>
          <w:p w14:paraId="285853F1" w14:textId="77777777" w:rsidR="008D3ECA" w:rsidRDefault="008D3ECA" w:rsidP="005829AF">
            <w:pPr>
              <w:jc w:val="center"/>
              <w:rPr>
                <w:sz w:val="28"/>
                <w:u w:val="single"/>
              </w:rPr>
            </w:pPr>
          </w:p>
        </w:tc>
      </w:tr>
      <w:tr w:rsidR="008D3ECA" w14:paraId="74B8DBF6" w14:textId="77777777" w:rsidTr="008D3ECA">
        <w:tc>
          <w:tcPr>
            <w:tcW w:w="3596" w:type="dxa"/>
          </w:tcPr>
          <w:p w14:paraId="0F04C174" w14:textId="77777777" w:rsidR="008D3ECA" w:rsidRDefault="008D3ECA" w:rsidP="005829AF">
            <w:pPr>
              <w:jc w:val="center"/>
              <w:rPr>
                <w:sz w:val="28"/>
                <w:u w:val="single"/>
              </w:rPr>
            </w:pPr>
          </w:p>
        </w:tc>
        <w:tc>
          <w:tcPr>
            <w:tcW w:w="3597" w:type="dxa"/>
          </w:tcPr>
          <w:p w14:paraId="447E38C3" w14:textId="77777777" w:rsidR="008D3ECA" w:rsidRDefault="008D3ECA" w:rsidP="005829AF">
            <w:pPr>
              <w:jc w:val="center"/>
              <w:rPr>
                <w:sz w:val="28"/>
                <w:u w:val="single"/>
              </w:rPr>
            </w:pPr>
          </w:p>
        </w:tc>
        <w:tc>
          <w:tcPr>
            <w:tcW w:w="3597" w:type="dxa"/>
          </w:tcPr>
          <w:p w14:paraId="39545E77" w14:textId="77777777" w:rsidR="008D3ECA" w:rsidRDefault="008D3ECA" w:rsidP="005829AF">
            <w:pPr>
              <w:jc w:val="center"/>
              <w:rPr>
                <w:sz w:val="28"/>
                <w:u w:val="single"/>
              </w:rPr>
            </w:pPr>
          </w:p>
        </w:tc>
      </w:tr>
      <w:tr w:rsidR="008D3ECA" w14:paraId="629199FE" w14:textId="77777777" w:rsidTr="008D3ECA">
        <w:tc>
          <w:tcPr>
            <w:tcW w:w="3596" w:type="dxa"/>
          </w:tcPr>
          <w:p w14:paraId="72DB594F" w14:textId="77777777" w:rsidR="008D3ECA" w:rsidRDefault="008D3ECA" w:rsidP="005829AF">
            <w:pPr>
              <w:jc w:val="center"/>
              <w:rPr>
                <w:sz w:val="28"/>
                <w:u w:val="single"/>
              </w:rPr>
            </w:pPr>
          </w:p>
        </w:tc>
        <w:tc>
          <w:tcPr>
            <w:tcW w:w="3597" w:type="dxa"/>
          </w:tcPr>
          <w:p w14:paraId="63FE3018" w14:textId="77777777" w:rsidR="008D3ECA" w:rsidRDefault="008D3ECA" w:rsidP="005829AF">
            <w:pPr>
              <w:jc w:val="center"/>
              <w:rPr>
                <w:sz w:val="28"/>
                <w:u w:val="single"/>
              </w:rPr>
            </w:pPr>
          </w:p>
        </w:tc>
        <w:tc>
          <w:tcPr>
            <w:tcW w:w="3597" w:type="dxa"/>
          </w:tcPr>
          <w:p w14:paraId="2988076D" w14:textId="77777777" w:rsidR="008D3ECA" w:rsidRDefault="008D3ECA" w:rsidP="005829AF">
            <w:pPr>
              <w:jc w:val="center"/>
              <w:rPr>
                <w:sz w:val="28"/>
                <w:u w:val="single"/>
              </w:rPr>
            </w:pPr>
          </w:p>
        </w:tc>
      </w:tr>
      <w:tr w:rsidR="008D3ECA" w14:paraId="0B444D5D" w14:textId="77777777" w:rsidTr="008D3ECA">
        <w:tc>
          <w:tcPr>
            <w:tcW w:w="3596" w:type="dxa"/>
          </w:tcPr>
          <w:p w14:paraId="06CD845C" w14:textId="77777777" w:rsidR="008D3ECA" w:rsidRDefault="008D3ECA" w:rsidP="005829AF">
            <w:pPr>
              <w:jc w:val="center"/>
              <w:rPr>
                <w:sz w:val="28"/>
                <w:u w:val="single"/>
              </w:rPr>
            </w:pPr>
          </w:p>
        </w:tc>
        <w:tc>
          <w:tcPr>
            <w:tcW w:w="3597" w:type="dxa"/>
          </w:tcPr>
          <w:p w14:paraId="155B8428" w14:textId="77777777" w:rsidR="008D3ECA" w:rsidRDefault="008D3ECA" w:rsidP="005829AF">
            <w:pPr>
              <w:jc w:val="center"/>
              <w:rPr>
                <w:sz w:val="28"/>
                <w:u w:val="single"/>
              </w:rPr>
            </w:pPr>
          </w:p>
        </w:tc>
        <w:tc>
          <w:tcPr>
            <w:tcW w:w="3597" w:type="dxa"/>
          </w:tcPr>
          <w:p w14:paraId="72E9B7FD" w14:textId="77777777" w:rsidR="008D3ECA" w:rsidRDefault="008D3ECA" w:rsidP="005829AF">
            <w:pPr>
              <w:jc w:val="center"/>
              <w:rPr>
                <w:sz w:val="28"/>
                <w:u w:val="single"/>
              </w:rPr>
            </w:pPr>
          </w:p>
        </w:tc>
      </w:tr>
      <w:tr w:rsidR="008D3ECA" w14:paraId="136776D0" w14:textId="77777777" w:rsidTr="008D3ECA">
        <w:tc>
          <w:tcPr>
            <w:tcW w:w="3596" w:type="dxa"/>
          </w:tcPr>
          <w:p w14:paraId="5658A45A" w14:textId="77777777" w:rsidR="008D3ECA" w:rsidRDefault="008D3ECA" w:rsidP="005829AF">
            <w:pPr>
              <w:jc w:val="center"/>
              <w:rPr>
                <w:sz w:val="28"/>
                <w:u w:val="single"/>
              </w:rPr>
            </w:pPr>
          </w:p>
        </w:tc>
        <w:tc>
          <w:tcPr>
            <w:tcW w:w="3597" w:type="dxa"/>
          </w:tcPr>
          <w:p w14:paraId="21A5FA0C" w14:textId="77777777" w:rsidR="008D3ECA" w:rsidRDefault="008D3ECA" w:rsidP="005829AF">
            <w:pPr>
              <w:jc w:val="center"/>
              <w:rPr>
                <w:sz w:val="28"/>
                <w:u w:val="single"/>
              </w:rPr>
            </w:pPr>
          </w:p>
        </w:tc>
        <w:tc>
          <w:tcPr>
            <w:tcW w:w="3597" w:type="dxa"/>
          </w:tcPr>
          <w:p w14:paraId="777660AB" w14:textId="77777777" w:rsidR="008D3ECA" w:rsidRDefault="008D3ECA" w:rsidP="005829AF">
            <w:pPr>
              <w:jc w:val="center"/>
              <w:rPr>
                <w:sz w:val="28"/>
                <w:u w:val="single"/>
              </w:rPr>
            </w:pPr>
          </w:p>
        </w:tc>
      </w:tr>
      <w:tr w:rsidR="008D3ECA" w14:paraId="4E8AB699" w14:textId="77777777" w:rsidTr="008D3ECA">
        <w:tc>
          <w:tcPr>
            <w:tcW w:w="3596" w:type="dxa"/>
          </w:tcPr>
          <w:p w14:paraId="0345B241" w14:textId="77777777" w:rsidR="008D3ECA" w:rsidRDefault="008D3ECA" w:rsidP="005829AF">
            <w:pPr>
              <w:jc w:val="center"/>
              <w:rPr>
                <w:sz w:val="28"/>
                <w:u w:val="single"/>
              </w:rPr>
            </w:pPr>
          </w:p>
        </w:tc>
        <w:tc>
          <w:tcPr>
            <w:tcW w:w="3597" w:type="dxa"/>
          </w:tcPr>
          <w:p w14:paraId="23D40CEE" w14:textId="77777777" w:rsidR="008D3ECA" w:rsidRDefault="008D3ECA" w:rsidP="005829AF">
            <w:pPr>
              <w:jc w:val="center"/>
              <w:rPr>
                <w:sz w:val="28"/>
                <w:u w:val="single"/>
              </w:rPr>
            </w:pPr>
          </w:p>
        </w:tc>
        <w:tc>
          <w:tcPr>
            <w:tcW w:w="3597" w:type="dxa"/>
          </w:tcPr>
          <w:p w14:paraId="1900CB7A" w14:textId="77777777" w:rsidR="008D3ECA" w:rsidRDefault="008D3ECA" w:rsidP="005829AF">
            <w:pPr>
              <w:jc w:val="center"/>
              <w:rPr>
                <w:sz w:val="28"/>
                <w:u w:val="single"/>
              </w:rPr>
            </w:pPr>
          </w:p>
        </w:tc>
      </w:tr>
      <w:tr w:rsidR="008D3ECA" w14:paraId="7D0FC694" w14:textId="77777777" w:rsidTr="008D3ECA">
        <w:tc>
          <w:tcPr>
            <w:tcW w:w="3596" w:type="dxa"/>
          </w:tcPr>
          <w:p w14:paraId="3A8BFD06" w14:textId="77777777" w:rsidR="008D3ECA" w:rsidRDefault="008D3ECA" w:rsidP="005829AF">
            <w:pPr>
              <w:jc w:val="center"/>
              <w:rPr>
                <w:sz w:val="28"/>
                <w:u w:val="single"/>
              </w:rPr>
            </w:pPr>
          </w:p>
        </w:tc>
        <w:tc>
          <w:tcPr>
            <w:tcW w:w="3597" w:type="dxa"/>
          </w:tcPr>
          <w:p w14:paraId="2776A92C" w14:textId="77777777" w:rsidR="008D3ECA" w:rsidRDefault="008D3ECA" w:rsidP="005829AF">
            <w:pPr>
              <w:jc w:val="center"/>
              <w:rPr>
                <w:sz w:val="28"/>
                <w:u w:val="single"/>
              </w:rPr>
            </w:pPr>
          </w:p>
        </w:tc>
        <w:tc>
          <w:tcPr>
            <w:tcW w:w="3597" w:type="dxa"/>
          </w:tcPr>
          <w:p w14:paraId="0E44B63C" w14:textId="77777777" w:rsidR="008D3ECA" w:rsidRDefault="008D3ECA" w:rsidP="005829AF">
            <w:pPr>
              <w:jc w:val="center"/>
              <w:rPr>
                <w:sz w:val="28"/>
                <w:u w:val="single"/>
              </w:rPr>
            </w:pPr>
          </w:p>
        </w:tc>
      </w:tr>
      <w:tr w:rsidR="008D3ECA" w14:paraId="0E0CEDD4" w14:textId="77777777" w:rsidTr="008D3ECA">
        <w:tc>
          <w:tcPr>
            <w:tcW w:w="3596" w:type="dxa"/>
          </w:tcPr>
          <w:p w14:paraId="6142111A" w14:textId="77777777" w:rsidR="008D3ECA" w:rsidRDefault="008D3ECA" w:rsidP="005829AF">
            <w:pPr>
              <w:jc w:val="center"/>
              <w:rPr>
                <w:sz w:val="28"/>
                <w:u w:val="single"/>
              </w:rPr>
            </w:pPr>
          </w:p>
        </w:tc>
        <w:tc>
          <w:tcPr>
            <w:tcW w:w="3597" w:type="dxa"/>
          </w:tcPr>
          <w:p w14:paraId="3E96FDAB" w14:textId="77777777" w:rsidR="008D3ECA" w:rsidRDefault="008D3ECA" w:rsidP="005829AF">
            <w:pPr>
              <w:jc w:val="center"/>
              <w:rPr>
                <w:sz w:val="28"/>
                <w:u w:val="single"/>
              </w:rPr>
            </w:pPr>
          </w:p>
        </w:tc>
        <w:tc>
          <w:tcPr>
            <w:tcW w:w="3597" w:type="dxa"/>
          </w:tcPr>
          <w:p w14:paraId="418E6030" w14:textId="77777777" w:rsidR="008D3ECA" w:rsidRDefault="008D3ECA" w:rsidP="005829AF">
            <w:pPr>
              <w:jc w:val="center"/>
              <w:rPr>
                <w:sz w:val="28"/>
                <w:u w:val="single"/>
              </w:rPr>
            </w:pPr>
          </w:p>
        </w:tc>
      </w:tr>
      <w:tr w:rsidR="008D3ECA" w14:paraId="61468F5B" w14:textId="77777777" w:rsidTr="008D3ECA">
        <w:tc>
          <w:tcPr>
            <w:tcW w:w="3596" w:type="dxa"/>
          </w:tcPr>
          <w:p w14:paraId="210C9012" w14:textId="77777777" w:rsidR="008D3ECA" w:rsidRDefault="008D3ECA" w:rsidP="005829AF">
            <w:pPr>
              <w:jc w:val="center"/>
              <w:rPr>
                <w:sz w:val="28"/>
                <w:u w:val="single"/>
              </w:rPr>
            </w:pPr>
          </w:p>
        </w:tc>
        <w:tc>
          <w:tcPr>
            <w:tcW w:w="3597" w:type="dxa"/>
          </w:tcPr>
          <w:p w14:paraId="79FFC2E6" w14:textId="77777777" w:rsidR="008D3ECA" w:rsidRDefault="008D3ECA" w:rsidP="005829AF">
            <w:pPr>
              <w:jc w:val="center"/>
              <w:rPr>
                <w:sz w:val="28"/>
                <w:u w:val="single"/>
              </w:rPr>
            </w:pPr>
          </w:p>
        </w:tc>
        <w:tc>
          <w:tcPr>
            <w:tcW w:w="3597" w:type="dxa"/>
          </w:tcPr>
          <w:p w14:paraId="63E4F2E1" w14:textId="77777777" w:rsidR="008D3ECA" w:rsidRDefault="008D3ECA" w:rsidP="005829AF">
            <w:pPr>
              <w:jc w:val="center"/>
              <w:rPr>
                <w:sz w:val="28"/>
                <w:u w:val="single"/>
              </w:rPr>
            </w:pPr>
          </w:p>
        </w:tc>
      </w:tr>
      <w:tr w:rsidR="008D3ECA" w14:paraId="58F8B7CF" w14:textId="77777777" w:rsidTr="008D3ECA">
        <w:tc>
          <w:tcPr>
            <w:tcW w:w="3596" w:type="dxa"/>
          </w:tcPr>
          <w:p w14:paraId="6AF68C4B" w14:textId="77777777" w:rsidR="008D3ECA" w:rsidRDefault="008D3ECA" w:rsidP="005829AF">
            <w:pPr>
              <w:jc w:val="center"/>
              <w:rPr>
                <w:sz w:val="28"/>
                <w:u w:val="single"/>
              </w:rPr>
            </w:pPr>
          </w:p>
        </w:tc>
        <w:tc>
          <w:tcPr>
            <w:tcW w:w="3597" w:type="dxa"/>
          </w:tcPr>
          <w:p w14:paraId="0F710B37" w14:textId="77777777" w:rsidR="008D3ECA" w:rsidRDefault="008D3ECA" w:rsidP="005829AF">
            <w:pPr>
              <w:jc w:val="center"/>
              <w:rPr>
                <w:sz w:val="28"/>
                <w:u w:val="single"/>
              </w:rPr>
            </w:pPr>
          </w:p>
        </w:tc>
        <w:tc>
          <w:tcPr>
            <w:tcW w:w="3597" w:type="dxa"/>
          </w:tcPr>
          <w:p w14:paraId="7EC7FB18" w14:textId="77777777" w:rsidR="008D3ECA" w:rsidRDefault="008D3ECA" w:rsidP="005829AF">
            <w:pPr>
              <w:jc w:val="center"/>
              <w:rPr>
                <w:sz w:val="28"/>
                <w:u w:val="single"/>
              </w:rPr>
            </w:pPr>
          </w:p>
        </w:tc>
      </w:tr>
      <w:tr w:rsidR="008D3ECA" w14:paraId="5E4A9A09" w14:textId="77777777" w:rsidTr="008D3ECA">
        <w:tc>
          <w:tcPr>
            <w:tcW w:w="3596" w:type="dxa"/>
          </w:tcPr>
          <w:p w14:paraId="58B07636" w14:textId="77777777" w:rsidR="008D3ECA" w:rsidRDefault="008D3ECA" w:rsidP="005829AF">
            <w:pPr>
              <w:jc w:val="center"/>
              <w:rPr>
                <w:sz w:val="28"/>
                <w:u w:val="single"/>
              </w:rPr>
            </w:pPr>
          </w:p>
        </w:tc>
        <w:tc>
          <w:tcPr>
            <w:tcW w:w="3597" w:type="dxa"/>
          </w:tcPr>
          <w:p w14:paraId="04B3D2AF" w14:textId="77777777" w:rsidR="008D3ECA" w:rsidRDefault="008D3ECA" w:rsidP="005829AF">
            <w:pPr>
              <w:jc w:val="center"/>
              <w:rPr>
                <w:sz w:val="28"/>
                <w:u w:val="single"/>
              </w:rPr>
            </w:pPr>
          </w:p>
        </w:tc>
        <w:tc>
          <w:tcPr>
            <w:tcW w:w="3597" w:type="dxa"/>
          </w:tcPr>
          <w:p w14:paraId="01A6279E" w14:textId="77777777" w:rsidR="008D3ECA" w:rsidRDefault="008D3ECA" w:rsidP="005829AF">
            <w:pPr>
              <w:jc w:val="center"/>
              <w:rPr>
                <w:sz w:val="28"/>
                <w:u w:val="single"/>
              </w:rPr>
            </w:pPr>
          </w:p>
        </w:tc>
      </w:tr>
      <w:tr w:rsidR="008D3ECA" w14:paraId="524ECA74" w14:textId="77777777" w:rsidTr="008D3ECA">
        <w:tc>
          <w:tcPr>
            <w:tcW w:w="3596" w:type="dxa"/>
          </w:tcPr>
          <w:p w14:paraId="6F04299A" w14:textId="77777777" w:rsidR="008D3ECA" w:rsidRDefault="008D3ECA" w:rsidP="005829AF">
            <w:pPr>
              <w:jc w:val="center"/>
              <w:rPr>
                <w:sz w:val="28"/>
                <w:u w:val="single"/>
              </w:rPr>
            </w:pPr>
          </w:p>
        </w:tc>
        <w:tc>
          <w:tcPr>
            <w:tcW w:w="3597" w:type="dxa"/>
          </w:tcPr>
          <w:p w14:paraId="0DBCF88D" w14:textId="77777777" w:rsidR="008D3ECA" w:rsidRDefault="008D3ECA" w:rsidP="005829AF">
            <w:pPr>
              <w:jc w:val="center"/>
              <w:rPr>
                <w:sz w:val="28"/>
                <w:u w:val="single"/>
              </w:rPr>
            </w:pPr>
          </w:p>
        </w:tc>
        <w:tc>
          <w:tcPr>
            <w:tcW w:w="3597" w:type="dxa"/>
          </w:tcPr>
          <w:p w14:paraId="2597F997" w14:textId="77777777" w:rsidR="008D3ECA" w:rsidRDefault="008D3ECA" w:rsidP="005829AF">
            <w:pPr>
              <w:jc w:val="center"/>
              <w:rPr>
                <w:sz w:val="28"/>
                <w:u w:val="single"/>
              </w:rPr>
            </w:pPr>
          </w:p>
        </w:tc>
      </w:tr>
      <w:tr w:rsidR="008D3ECA" w14:paraId="36347EB4" w14:textId="77777777" w:rsidTr="008D3ECA">
        <w:tc>
          <w:tcPr>
            <w:tcW w:w="3596" w:type="dxa"/>
          </w:tcPr>
          <w:p w14:paraId="33B9B19D" w14:textId="77777777" w:rsidR="008D3ECA" w:rsidRDefault="008D3ECA" w:rsidP="005829AF">
            <w:pPr>
              <w:jc w:val="center"/>
              <w:rPr>
                <w:sz w:val="28"/>
                <w:u w:val="single"/>
              </w:rPr>
            </w:pPr>
          </w:p>
        </w:tc>
        <w:tc>
          <w:tcPr>
            <w:tcW w:w="3597" w:type="dxa"/>
          </w:tcPr>
          <w:p w14:paraId="75DF95F8" w14:textId="77777777" w:rsidR="008D3ECA" w:rsidRDefault="008D3ECA" w:rsidP="005829AF">
            <w:pPr>
              <w:jc w:val="center"/>
              <w:rPr>
                <w:sz w:val="28"/>
                <w:u w:val="single"/>
              </w:rPr>
            </w:pPr>
          </w:p>
        </w:tc>
        <w:tc>
          <w:tcPr>
            <w:tcW w:w="3597" w:type="dxa"/>
          </w:tcPr>
          <w:p w14:paraId="1D89454E" w14:textId="77777777" w:rsidR="008D3ECA" w:rsidRDefault="008D3ECA" w:rsidP="005829AF">
            <w:pPr>
              <w:jc w:val="center"/>
              <w:rPr>
                <w:sz w:val="28"/>
                <w:u w:val="single"/>
              </w:rPr>
            </w:pPr>
          </w:p>
        </w:tc>
      </w:tr>
      <w:tr w:rsidR="008D3ECA" w14:paraId="69166937" w14:textId="77777777" w:rsidTr="008D3ECA">
        <w:tc>
          <w:tcPr>
            <w:tcW w:w="3596" w:type="dxa"/>
          </w:tcPr>
          <w:p w14:paraId="16ED902B" w14:textId="77777777" w:rsidR="008D3ECA" w:rsidRDefault="008D3ECA" w:rsidP="005829AF">
            <w:pPr>
              <w:jc w:val="center"/>
              <w:rPr>
                <w:sz w:val="28"/>
                <w:u w:val="single"/>
              </w:rPr>
            </w:pPr>
          </w:p>
        </w:tc>
        <w:tc>
          <w:tcPr>
            <w:tcW w:w="3597" w:type="dxa"/>
          </w:tcPr>
          <w:p w14:paraId="32C06DC1" w14:textId="77777777" w:rsidR="008D3ECA" w:rsidRDefault="008D3ECA" w:rsidP="005829AF">
            <w:pPr>
              <w:jc w:val="center"/>
              <w:rPr>
                <w:sz w:val="28"/>
                <w:u w:val="single"/>
              </w:rPr>
            </w:pPr>
          </w:p>
        </w:tc>
        <w:tc>
          <w:tcPr>
            <w:tcW w:w="3597" w:type="dxa"/>
          </w:tcPr>
          <w:p w14:paraId="1B3F5E6E" w14:textId="77777777" w:rsidR="008D3ECA" w:rsidRDefault="008D3ECA" w:rsidP="005829AF">
            <w:pPr>
              <w:jc w:val="center"/>
              <w:rPr>
                <w:sz w:val="28"/>
                <w:u w:val="single"/>
              </w:rPr>
            </w:pPr>
          </w:p>
        </w:tc>
      </w:tr>
      <w:tr w:rsidR="008D3ECA" w14:paraId="23CE388D" w14:textId="77777777" w:rsidTr="008D3ECA">
        <w:tc>
          <w:tcPr>
            <w:tcW w:w="3596" w:type="dxa"/>
          </w:tcPr>
          <w:p w14:paraId="1BCF5938" w14:textId="77777777" w:rsidR="008D3ECA" w:rsidRDefault="008D3ECA" w:rsidP="005829AF">
            <w:pPr>
              <w:jc w:val="center"/>
              <w:rPr>
                <w:sz w:val="28"/>
                <w:u w:val="single"/>
              </w:rPr>
            </w:pPr>
          </w:p>
        </w:tc>
        <w:tc>
          <w:tcPr>
            <w:tcW w:w="3597" w:type="dxa"/>
          </w:tcPr>
          <w:p w14:paraId="7C9E84F1" w14:textId="77777777" w:rsidR="008D3ECA" w:rsidRDefault="008D3ECA" w:rsidP="005829AF">
            <w:pPr>
              <w:jc w:val="center"/>
              <w:rPr>
                <w:sz w:val="28"/>
                <w:u w:val="single"/>
              </w:rPr>
            </w:pPr>
          </w:p>
        </w:tc>
        <w:tc>
          <w:tcPr>
            <w:tcW w:w="3597" w:type="dxa"/>
          </w:tcPr>
          <w:p w14:paraId="685F1C51" w14:textId="77777777" w:rsidR="008D3ECA" w:rsidRDefault="008D3ECA" w:rsidP="005829AF">
            <w:pPr>
              <w:jc w:val="center"/>
              <w:rPr>
                <w:sz w:val="28"/>
                <w:u w:val="single"/>
              </w:rPr>
            </w:pPr>
          </w:p>
        </w:tc>
      </w:tr>
      <w:tr w:rsidR="008D3ECA" w14:paraId="40E9FA7D" w14:textId="77777777" w:rsidTr="008D3ECA">
        <w:tc>
          <w:tcPr>
            <w:tcW w:w="3596" w:type="dxa"/>
          </w:tcPr>
          <w:p w14:paraId="395C4CFE" w14:textId="77777777" w:rsidR="008D3ECA" w:rsidRDefault="008D3ECA" w:rsidP="005829AF">
            <w:pPr>
              <w:jc w:val="center"/>
              <w:rPr>
                <w:sz w:val="28"/>
                <w:u w:val="single"/>
              </w:rPr>
            </w:pPr>
          </w:p>
        </w:tc>
        <w:tc>
          <w:tcPr>
            <w:tcW w:w="3597" w:type="dxa"/>
          </w:tcPr>
          <w:p w14:paraId="250288F6" w14:textId="77777777" w:rsidR="008D3ECA" w:rsidRDefault="008D3ECA" w:rsidP="005829AF">
            <w:pPr>
              <w:jc w:val="center"/>
              <w:rPr>
                <w:sz w:val="28"/>
                <w:u w:val="single"/>
              </w:rPr>
            </w:pPr>
          </w:p>
        </w:tc>
        <w:tc>
          <w:tcPr>
            <w:tcW w:w="3597" w:type="dxa"/>
          </w:tcPr>
          <w:p w14:paraId="6D4D134A" w14:textId="77777777" w:rsidR="008D3ECA" w:rsidRDefault="008D3ECA" w:rsidP="005829AF">
            <w:pPr>
              <w:jc w:val="center"/>
              <w:rPr>
                <w:sz w:val="28"/>
                <w:u w:val="single"/>
              </w:rPr>
            </w:pPr>
          </w:p>
        </w:tc>
      </w:tr>
      <w:tr w:rsidR="008D3ECA" w14:paraId="678146E4" w14:textId="77777777" w:rsidTr="008D3ECA">
        <w:tc>
          <w:tcPr>
            <w:tcW w:w="3596" w:type="dxa"/>
          </w:tcPr>
          <w:p w14:paraId="6B3B69F2" w14:textId="77777777" w:rsidR="008D3ECA" w:rsidRDefault="008D3ECA" w:rsidP="005829AF">
            <w:pPr>
              <w:jc w:val="center"/>
              <w:rPr>
                <w:sz w:val="28"/>
                <w:u w:val="single"/>
              </w:rPr>
            </w:pPr>
          </w:p>
        </w:tc>
        <w:tc>
          <w:tcPr>
            <w:tcW w:w="3597" w:type="dxa"/>
          </w:tcPr>
          <w:p w14:paraId="615C4F44" w14:textId="77777777" w:rsidR="008D3ECA" w:rsidRDefault="008D3ECA" w:rsidP="005829AF">
            <w:pPr>
              <w:jc w:val="center"/>
              <w:rPr>
                <w:sz w:val="28"/>
                <w:u w:val="single"/>
              </w:rPr>
            </w:pPr>
          </w:p>
        </w:tc>
        <w:tc>
          <w:tcPr>
            <w:tcW w:w="3597" w:type="dxa"/>
          </w:tcPr>
          <w:p w14:paraId="2D59C257" w14:textId="77777777" w:rsidR="008D3ECA" w:rsidRDefault="008D3ECA" w:rsidP="005829AF">
            <w:pPr>
              <w:jc w:val="center"/>
              <w:rPr>
                <w:sz w:val="28"/>
                <w:u w:val="single"/>
              </w:rPr>
            </w:pPr>
          </w:p>
        </w:tc>
      </w:tr>
      <w:tr w:rsidR="008D3ECA" w14:paraId="79AD3CB2" w14:textId="77777777" w:rsidTr="008D3ECA">
        <w:tc>
          <w:tcPr>
            <w:tcW w:w="3596" w:type="dxa"/>
          </w:tcPr>
          <w:p w14:paraId="65897703" w14:textId="77777777" w:rsidR="008D3ECA" w:rsidRDefault="008D3ECA" w:rsidP="005829AF">
            <w:pPr>
              <w:jc w:val="center"/>
              <w:rPr>
                <w:sz w:val="28"/>
                <w:u w:val="single"/>
              </w:rPr>
            </w:pPr>
          </w:p>
        </w:tc>
        <w:tc>
          <w:tcPr>
            <w:tcW w:w="3597" w:type="dxa"/>
          </w:tcPr>
          <w:p w14:paraId="65A7944A" w14:textId="77777777" w:rsidR="008D3ECA" w:rsidRDefault="008D3ECA" w:rsidP="005829AF">
            <w:pPr>
              <w:jc w:val="center"/>
              <w:rPr>
                <w:sz w:val="28"/>
                <w:u w:val="single"/>
              </w:rPr>
            </w:pPr>
          </w:p>
        </w:tc>
        <w:tc>
          <w:tcPr>
            <w:tcW w:w="3597" w:type="dxa"/>
          </w:tcPr>
          <w:p w14:paraId="68F0D1CB" w14:textId="77777777" w:rsidR="008D3ECA" w:rsidRDefault="008D3ECA" w:rsidP="005829AF">
            <w:pPr>
              <w:jc w:val="center"/>
              <w:rPr>
                <w:sz w:val="28"/>
                <w:u w:val="single"/>
              </w:rPr>
            </w:pPr>
          </w:p>
        </w:tc>
      </w:tr>
      <w:tr w:rsidR="008D3ECA" w14:paraId="40ECF1DD" w14:textId="77777777" w:rsidTr="008D3ECA">
        <w:tc>
          <w:tcPr>
            <w:tcW w:w="3596" w:type="dxa"/>
          </w:tcPr>
          <w:p w14:paraId="05FE84B5" w14:textId="77777777" w:rsidR="008D3ECA" w:rsidRDefault="008D3ECA" w:rsidP="005829AF">
            <w:pPr>
              <w:jc w:val="center"/>
              <w:rPr>
                <w:sz w:val="28"/>
                <w:u w:val="single"/>
              </w:rPr>
            </w:pPr>
          </w:p>
        </w:tc>
        <w:tc>
          <w:tcPr>
            <w:tcW w:w="3597" w:type="dxa"/>
          </w:tcPr>
          <w:p w14:paraId="1035D9F7" w14:textId="77777777" w:rsidR="008D3ECA" w:rsidRDefault="008D3ECA" w:rsidP="005829AF">
            <w:pPr>
              <w:jc w:val="center"/>
              <w:rPr>
                <w:sz w:val="28"/>
                <w:u w:val="single"/>
              </w:rPr>
            </w:pPr>
          </w:p>
        </w:tc>
        <w:tc>
          <w:tcPr>
            <w:tcW w:w="3597" w:type="dxa"/>
          </w:tcPr>
          <w:p w14:paraId="7CF793C5" w14:textId="77777777" w:rsidR="008D3ECA" w:rsidRDefault="008D3ECA" w:rsidP="005829AF">
            <w:pPr>
              <w:jc w:val="center"/>
              <w:rPr>
                <w:sz w:val="28"/>
                <w:u w:val="single"/>
              </w:rPr>
            </w:pPr>
          </w:p>
        </w:tc>
      </w:tr>
      <w:tr w:rsidR="008D3ECA" w14:paraId="2E2A63D3" w14:textId="77777777" w:rsidTr="008D3ECA">
        <w:tc>
          <w:tcPr>
            <w:tcW w:w="3596" w:type="dxa"/>
          </w:tcPr>
          <w:p w14:paraId="5D078A84" w14:textId="77777777" w:rsidR="008D3ECA" w:rsidRDefault="008D3ECA" w:rsidP="005829AF">
            <w:pPr>
              <w:jc w:val="center"/>
              <w:rPr>
                <w:sz w:val="28"/>
                <w:u w:val="single"/>
              </w:rPr>
            </w:pPr>
          </w:p>
        </w:tc>
        <w:tc>
          <w:tcPr>
            <w:tcW w:w="3597" w:type="dxa"/>
          </w:tcPr>
          <w:p w14:paraId="0559E4FD" w14:textId="77777777" w:rsidR="008D3ECA" w:rsidRDefault="008D3ECA" w:rsidP="005829AF">
            <w:pPr>
              <w:jc w:val="center"/>
              <w:rPr>
                <w:sz w:val="28"/>
                <w:u w:val="single"/>
              </w:rPr>
            </w:pPr>
          </w:p>
        </w:tc>
        <w:tc>
          <w:tcPr>
            <w:tcW w:w="3597" w:type="dxa"/>
          </w:tcPr>
          <w:p w14:paraId="64B27B20" w14:textId="77777777" w:rsidR="008D3ECA" w:rsidRDefault="008D3ECA" w:rsidP="005829AF">
            <w:pPr>
              <w:jc w:val="center"/>
              <w:rPr>
                <w:sz w:val="28"/>
                <w:u w:val="single"/>
              </w:rPr>
            </w:pPr>
          </w:p>
        </w:tc>
      </w:tr>
      <w:tr w:rsidR="008D3ECA" w14:paraId="1A0B9B92" w14:textId="77777777" w:rsidTr="008D3ECA">
        <w:tc>
          <w:tcPr>
            <w:tcW w:w="3596" w:type="dxa"/>
          </w:tcPr>
          <w:p w14:paraId="2B447064" w14:textId="77777777" w:rsidR="008D3ECA" w:rsidRDefault="008D3ECA" w:rsidP="005829AF">
            <w:pPr>
              <w:jc w:val="center"/>
              <w:rPr>
                <w:sz w:val="28"/>
                <w:u w:val="single"/>
              </w:rPr>
            </w:pPr>
          </w:p>
        </w:tc>
        <w:tc>
          <w:tcPr>
            <w:tcW w:w="3597" w:type="dxa"/>
          </w:tcPr>
          <w:p w14:paraId="7B9884E4" w14:textId="77777777" w:rsidR="008D3ECA" w:rsidRDefault="008D3ECA" w:rsidP="005829AF">
            <w:pPr>
              <w:jc w:val="center"/>
              <w:rPr>
                <w:sz w:val="28"/>
                <w:u w:val="single"/>
              </w:rPr>
            </w:pPr>
          </w:p>
        </w:tc>
        <w:tc>
          <w:tcPr>
            <w:tcW w:w="3597" w:type="dxa"/>
          </w:tcPr>
          <w:p w14:paraId="252F137E" w14:textId="77777777" w:rsidR="008D3ECA" w:rsidRDefault="008D3ECA" w:rsidP="005829AF">
            <w:pPr>
              <w:jc w:val="center"/>
              <w:rPr>
                <w:sz w:val="28"/>
                <w:u w:val="single"/>
              </w:rPr>
            </w:pPr>
          </w:p>
        </w:tc>
      </w:tr>
      <w:tr w:rsidR="008D3ECA" w14:paraId="7D52272F" w14:textId="77777777" w:rsidTr="008D3ECA">
        <w:tc>
          <w:tcPr>
            <w:tcW w:w="3596" w:type="dxa"/>
          </w:tcPr>
          <w:p w14:paraId="4A5BFEDD" w14:textId="77777777" w:rsidR="008D3ECA" w:rsidRDefault="008D3ECA" w:rsidP="005829AF">
            <w:pPr>
              <w:jc w:val="center"/>
              <w:rPr>
                <w:sz w:val="28"/>
                <w:u w:val="single"/>
              </w:rPr>
            </w:pPr>
          </w:p>
        </w:tc>
        <w:tc>
          <w:tcPr>
            <w:tcW w:w="3597" w:type="dxa"/>
          </w:tcPr>
          <w:p w14:paraId="464D416C" w14:textId="77777777" w:rsidR="008D3ECA" w:rsidRDefault="008D3ECA" w:rsidP="005829AF">
            <w:pPr>
              <w:jc w:val="center"/>
              <w:rPr>
                <w:sz w:val="28"/>
                <w:u w:val="single"/>
              </w:rPr>
            </w:pPr>
          </w:p>
        </w:tc>
        <w:tc>
          <w:tcPr>
            <w:tcW w:w="3597" w:type="dxa"/>
          </w:tcPr>
          <w:p w14:paraId="1CD39D9C" w14:textId="77777777" w:rsidR="008D3ECA" w:rsidRDefault="008D3ECA" w:rsidP="005829AF">
            <w:pPr>
              <w:jc w:val="center"/>
              <w:rPr>
                <w:sz w:val="28"/>
                <w:u w:val="single"/>
              </w:rPr>
            </w:pPr>
          </w:p>
        </w:tc>
      </w:tr>
      <w:tr w:rsidR="008D3ECA" w14:paraId="3A09202B" w14:textId="77777777" w:rsidTr="008D3ECA">
        <w:tc>
          <w:tcPr>
            <w:tcW w:w="3596" w:type="dxa"/>
          </w:tcPr>
          <w:p w14:paraId="53B63B25" w14:textId="77777777" w:rsidR="008D3ECA" w:rsidRDefault="008D3ECA" w:rsidP="005829AF">
            <w:pPr>
              <w:jc w:val="center"/>
              <w:rPr>
                <w:sz w:val="28"/>
                <w:u w:val="single"/>
              </w:rPr>
            </w:pPr>
          </w:p>
        </w:tc>
        <w:tc>
          <w:tcPr>
            <w:tcW w:w="3597" w:type="dxa"/>
          </w:tcPr>
          <w:p w14:paraId="1107EB10" w14:textId="77777777" w:rsidR="008D3ECA" w:rsidRDefault="008D3ECA" w:rsidP="005829AF">
            <w:pPr>
              <w:jc w:val="center"/>
              <w:rPr>
                <w:sz w:val="28"/>
                <w:u w:val="single"/>
              </w:rPr>
            </w:pPr>
          </w:p>
        </w:tc>
        <w:tc>
          <w:tcPr>
            <w:tcW w:w="3597" w:type="dxa"/>
          </w:tcPr>
          <w:p w14:paraId="77D17883" w14:textId="77777777" w:rsidR="008D3ECA" w:rsidRDefault="008D3ECA" w:rsidP="005829AF">
            <w:pPr>
              <w:jc w:val="center"/>
              <w:rPr>
                <w:sz w:val="28"/>
                <w:u w:val="single"/>
              </w:rPr>
            </w:pPr>
          </w:p>
        </w:tc>
      </w:tr>
      <w:tr w:rsidR="008D3ECA" w14:paraId="0769C283" w14:textId="77777777" w:rsidTr="008D3ECA">
        <w:tc>
          <w:tcPr>
            <w:tcW w:w="3596" w:type="dxa"/>
          </w:tcPr>
          <w:p w14:paraId="0B23DEBA" w14:textId="77777777" w:rsidR="008D3ECA" w:rsidRDefault="008D3ECA" w:rsidP="005829AF">
            <w:pPr>
              <w:jc w:val="center"/>
              <w:rPr>
                <w:sz w:val="28"/>
                <w:u w:val="single"/>
              </w:rPr>
            </w:pPr>
          </w:p>
        </w:tc>
        <w:tc>
          <w:tcPr>
            <w:tcW w:w="3597" w:type="dxa"/>
          </w:tcPr>
          <w:p w14:paraId="7A243585" w14:textId="77777777" w:rsidR="008D3ECA" w:rsidRDefault="008D3ECA" w:rsidP="005829AF">
            <w:pPr>
              <w:jc w:val="center"/>
              <w:rPr>
                <w:sz w:val="28"/>
                <w:u w:val="single"/>
              </w:rPr>
            </w:pPr>
          </w:p>
        </w:tc>
        <w:tc>
          <w:tcPr>
            <w:tcW w:w="3597" w:type="dxa"/>
          </w:tcPr>
          <w:p w14:paraId="5A26391C" w14:textId="77777777" w:rsidR="008D3ECA" w:rsidRDefault="008D3ECA" w:rsidP="005829AF">
            <w:pPr>
              <w:jc w:val="center"/>
              <w:rPr>
                <w:sz w:val="28"/>
                <w:u w:val="single"/>
              </w:rPr>
            </w:pPr>
          </w:p>
        </w:tc>
      </w:tr>
      <w:tr w:rsidR="008D3ECA" w14:paraId="28C6CA66" w14:textId="77777777" w:rsidTr="008D3ECA">
        <w:tc>
          <w:tcPr>
            <w:tcW w:w="3596" w:type="dxa"/>
          </w:tcPr>
          <w:p w14:paraId="7F57DF2C" w14:textId="77777777" w:rsidR="008D3ECA" w:rsidRDefault="008D3ECA" w:rsidP="005829AF">
            <w:pPr>
              <w:jc w:val="center"/>
              <w:rPr>
                <w:sz w:val="28"/>
                <w:u w:val="single"/>
              </w:rPr>
            </w:pPr>
          </w:p>
        </w:tc>
        <w:tc>
          <w:tcPr>
            <w:tcW w:w="3597" w:type="dxa"/>
          </w:tcPr>
          <w:p w14:paraId="6919950A" w14:textId="77777777" w:rsidR="008D3ECA" w:rsidRDefault="008D3ECA" w:rsidP="005829AF">
            <w:pPr>
              <w:jc w:val="center"/>
              <w:rPr>
                <w:sz w:val="28"/>
                <w:u w:val="single"/>
              </w:rPr>
            </w:pPr>
          </w:p>
        </w:tc>
        <w:tc>
          <w:tcPr>
            <w:tcW w:w="3597" w:type="dxa"/>
          </w:tcPr>
          <w:p w14:paraId="15779CCB" w14:textId="77777777" w:rsidR="008D3ECA" w:rsidRDefault="008D3ECA" w:rsidP="005829AF">
            <w:pPr>
              <w:jc w:val="center"/>
              <w:rPr>
                <w:sz w:val="28"/>
                <w:u w:val="single"/>
              </w:rPr>
            </w:pPr>
          </w:p>
        </w:tc>
      </w:tr>
      <w:tr w:rsidR="008D3ECA" w14:paraId="7920A5EA" w14:textId="77777777" w:rsidTr="008D3ECA">
        <w:tc>
          <w:tcPr>
            <w:tcW w:w="3596" w:type="dxa"/>
          </w:tcPr>
          <w:p w14:paraId="6D4F7CCD" w14:textId="77777777" w:rsidR="008D3ECA" w:rsidRDefault="008D3ECA" w:rsidP="005829AF">
            <w:pPr>
              <w:jc w:val="center"/>
              <w:rPr>
                <w:sz w:val="28"/>
                <w:u w:val="single"/>
              </w:rPr>
            </w:pPr>
          </w:p>
        </w:tc>
        <w:tc>
          <w:tcPr>
            <w:tcW w:w="3597" w:type="dxa"/>
          </w:tcPr>
          <w:p w14:paraId="1D73A4D5" w14:textId="77777777" w:rsidR="008D3ECA" w:rsidRDefault="008D3ECA" w:rsidP="005829AF">
            <w:pPr>
              <w:jc w:val="center"/>
              <w:rPr>
                <w:sz w:val="28"/>
                <w:u w:val="single"/>
              </w:rPr>
            </w:pPr>
          </w:p>
        </w:tc>
        <w:tc>
          <w:tcPr>
            <w:tcW w:w="3597" w:type="dxa"/>
          </w:tcPr>
          <w:p w14:paraId="788749A1" w14:textId="77777777" w:rsidR="008D3ECA" w:rsidRDefault="008D3ECA" w:rsidP="005829AF">
            <w:pPr>
              <w:jc w:val="center"/>
              <w:rPr>
                <w:sz w:val="28"/>
                <w:u w:val="single"/>
              </w:rPr>
            </w:pPr>
          </w:p>
        </w:tc>
      </w:tr>
      <w:tr w:rsidR="008D3ECA" w14:paraId="560A3B79" w14:textId="77777777" w:rsidTr="008D3ECA">
        <w:tc>
          <w:tcPr>
            <w:tcW w:w="3596" w:type="dxa"/>
          </w:tcPr>
          <w:p w14:paraId="7489E8BB" w14:textId="77777777" w:rsidR="008D3ECA" w:rsidRDefault="008D3ECA" w:rsidP="005829AF">
            <w:pPr>
              <w:jc w:val="center"/>
              <w:rPr>
                <w:sz w:val="28"/>
                <w:u w:val="single"/>
              </w:rPr>
            </w:pPr>
          </w:p>
        </w:tc>
        <w:tc>
          <w:tcPr>
            <w:tcW w:w="3597" w:type="dxa"/>
          </w:tcPr>
          <w:p w14:paraId="69B24F55" w14:textId="77777777" w:rsidR="008D3ECA" w:rsidRDefault="008D3ECA" w:rsidP="005829AF">
            <w:pPr>
              <w:jc w:val="center"/>
              <w:rPr>
                <w:sz w:val="28"/>
                <w:u w:val="single"/>
              </w:rPr>
            </w:pPr>
          </w:p>
        </w:tc>
        <w:tc>
          <w:tcPr>
            <w:tcW w:w="3597" w:type="dxa"/>
          </w:tcPr>
          <w:p w14:paraId="789A6464" w14:textId="77777777" w:rsidR="008D3ECA" w:rsidRDefault="008D3ECA" w:rsidP="005829AF">
            <w:pPr>
              <w:jc w:val="center"/>
              <w:rPr>
                <w:sz w:val="28"/>
                <w:u w:val="single"/>
              </w:rPr>
            </w:pPr>
          </w:p>
        </w:tc>
      </w:tr>
      <w:tr w:rsidR="008D3ECA" w14:paraId="5A32FF72" w14:textId="77777777" w:rsidTr="008D3ECA">
        <w:tc>
          <w:tcPr>
            <w:tcW w:w="3596" w:type="dxa"/>
          </w:tcPr>
          <w:p w14:paraId="61988791" w14:textId="77777777" w:rsidR="008D3ECA" w:rsidRDefault="008D3ECA" w:rsidP="005829AF">
            <w:pPr>
              <w:jc w:val="center"/>
              <w:rPr>
                <w:sz w:val="28"/>
                <w:u w:val="single"/>
              </w:rPr>
            </w:pPr>
          </w:p>
        </w:tc>
        <w:tc>
          <w:tcPr>
            <w:tcW w:w="3597" w:type="dxa"/>
          </w:tcPr>
          <w:p w14:paraId="3395B41F" w14:textId="77777777" w:rsidR="008D3ECA" w:rsidRDefault="008D3ECA" w:rsidP="005829AF">
            <w:pPr>
              <w:jc w:val="center"/>
              <w:rPr>
                <w:sz w:val="28"/>
                <w:u w:val="single"/>
              </w:rPr>
            </w:pPr>
          </w:p>
        </w:tc>
        <w:tc>
          <w:tcPr>
            <w:tcW w:w="3597" w:type="dxa"/>
          </w:tcPr>
          <w:p w14:paraId="112BD910" w14:textId="77777777" w:rsidR="008D3ECA" w:rsidRDefault="008D3ECA" w:rsidP="005829AF">
            <w:pPr>
              <w:jc w:val="center"/>
              <w:rPr>
                <w:sz w:val="28"/>
                <w:u w:val="single"/>
              </w:rPr>
            </w:pPr>
          </w:p>
        </w:tc>
      </w:tr>
      <w:tr w:rsidR="008D3ECA" w14:paraId="0DEF065B" w14:textId="77777777" w:rsidTr="008D3ECA">
        <w:tc>
          <w:tcPr>
            <w:tcW w:w="3596" w:type="dxa"/>
          </w:tcPr>
          <w:p w14:paraId="717EA0F0" w14:textId="77777777" w:rsidR="008D3ECA" w:rsidRDefault="008D3ECA" w:rsidP="005829AF">
            <w:pPr>
              <w:jc w:val="center"/>
              <w:rPr>
                <w:sz w:val="28"/>
                <w:u w:val="single"/>
              </w:rPr>
            </w:pPr>
          </w:p>
        </w:tc>
        <w:tc>
          <w:tcPr>
            <w:tcW w:w="3597" w:type="dxa"/>
          </w:tcPr>
          <w:p w14:paraId="21F0FFF0" w14:textId="77777777" w:rsidR="008D3ECA" w:rsidRDefault="008D3ECA" w:rsidP="005829AF">
            <w:pPr>
              <w:jc w:val="center"/>
              <w:rPr>
                <w:sz w:val="28"/>
                <w:u w:val="single"/>
              </w:rPr>
            </w:pPr>
          </w:p>
        </w:tc>
        <w:tc>
          <w:tcPr>
            <w:tcW w:w="3597" w:type="dxa"/>
          </w:tcPr>
          <w:p w14:paraId="359771A1" w14:textId="77777777" w:rsidR="008D3ECA" w:rsidRDefault="008D3ECA" w:rsidP="005829AF">
            <w:pPr>
              <w:jc w:val="center"/>
              <w:rPr>
                <w:sz w:val="28"/>
                <w:u w:val="single"/>
              </w:rPr>
            </w:pPr>
          </w:p>
        </w:tc>
      </w:tr>
      <w:tr w:rsidR="008D3ECA" w14:paraId="4AC1267B" w14:textId="77777777" w:rsidTr="008D3ECA">
        <w:tc>
          <w:tcPr>
            <w:tcW w:w="3596" w:type="dxa"/>
          </w:tcPr>
          <w:p w14:paraId="25D394DF" w14:textId="77777777" w:rsidR="008D3ECA" w:rsidRDefault="008D3ECA" w:rsidP="005829AF">
            <w:pPr>
              <w:jc w:val="center"/>
              <w:rPr>
                <w:sz w:val="28"/>
                <w:u w:val="single"/>
              </w:rPr>
            </w:pPr>
          </w:p>
        </w:tc>
        <w:tc>
          <w:tcPr>
            <w:tcW w:w="3597" w:type="dxa"/>
          </w:tcPr>
          <w:p w14:paraId="4102F140" w14:textId="77777777" w:rsidR="008D3ECA" w:rsidRDefault="008D3ECA" w:rsidP="005829AF">
            <w:pPr>
              <w:jc w:val="center"/>
              <w:rPr>
                <w:sz w:val="28"/>
                <w:u w:val="single"/>
              </w:rPr>
            </w:pPr>
          </w:p>
        </w:tc>
        <w:tc>
          <w:tcPr>
            <w:tcW w:w="3597" w:type="dxa"/>
          </w:tcPr>
          <w:p w14:paraId="28EDED9B" w14:textId="77777777" w:rsidR="008D3ECA" w:rsidRDefault="008D3ECA" w:rsidP="005829AF">
            <w:pPr>
              <w:jc w:val="center"/>
              <w:rPr>
                <w:sz w:val="28"/>
                <w:u w:val="single"/>
              </w:rPr>
            </w:pPr>
          </w:p>
        </w:tc>
      </w:tr>
      <w:tr w:rsidR="008D3ECA" w14:paraId="5B0994E1" w14:textId="77777777" w:rsidTr="008D3ECA">
        <w:tc>
          <w:tcPr>
            <w:tcW w:w="3596" w:type="dxa"/>
          </w:tcPr>
          <w:p w14:paraId="6EEE07FC" w14:textId="77777777" w:rsidR="008D3ECA" w:rsidRDefault="008D3ECA" w:rsidP="005829AF">
            <w:pPr>
              <w:jc w:val="center"/>
              <w:rPr>
                <w:sz w:val="28"/>
                <w:u w:val="single"/>
              </w:rPr>
            </w:pPr>
          </w:p>
        </w:tc>
        <w:tc>
          <w:tcPr>
            <w:tcW w:w="3597" w:type="dxa"/>
          </w:tcPr>
          <w:p w14:paraId="3CB53D71" w14:textId="77777777" w:rsidR="008D3ECA" w:rsidRDefault="008D3ECA" w:rsidP="005829AF">
            <w:pPr>
              <w:jc w:val="center"/>
              <w:rPr>
                <w:sz w:val="28"/>
                <w:u w:val="single"/>
              </w:rPr>
            </w:pPr>
          </w:p>
        </w:tc>
        <w:tc>
          <w:tcPr>
            <w:tcW w:w="3597" w:type="dxa"/>
          </w:tcPr>
          <w:p w14:paraId="1002EB4D" w14:textId="77777777" w:rsidR="008D3ECA" w:rsidRDefault="008D3ECA" w:rsidP="005829AF">
            <w:pPr>
              <w:jc w:val="center"/>
              <w:rPr>
                <w:sz w:val="28"/>
                <w:u w:val="single"/>
              </w:rPr>
            </w:pPr>
          </w:p>
        </w:tc>
      </w:tr>
    </w:tbl>
    <w:p w14:paraId="37E23436" w14:textId="2FF000B7" w:rsidR="005829AF" w:rsidRPr="005829AF" w:rsidRDefault="005829AF" w:rsidP="005829AF">
      <w:pPr>
        <w:jc w:val="center"/>
        <w:rPr>
          <w:sz w:val="28"/>
          <w:u w:val="single"/>
        </w:rPr>
      </w:pPr>
      <w:r w:rsidRPr="005829AF">
        <w:rPr>
          <w:sz w:val="28"/>
          <w:u w:val="single"/>
        </w:rPr>
        <w:br w:type="page"/>
      </w:r>
    </w:p>
    <w:p w14:paraId="152E9450" w14:textId="77777777" w:rsidR="005829AF" w:rsidRDefault="005829AF" w:rsidP="005829AF">
      <w:pPr>
        <w:rPr>
          <w:sz w:val="28"/>
        </w:rPr>
      </w:pPr>
    </w:p>
    <w:p w14:paraId="4DC8AADF" w14:textId="77777777" w:rsidR="00A80CA7" w:rsidRPr="00442838" w:rsidRDefault="00A80CA7">
      <w:pPr>
        <w:rPr>
          <w:sz w:val="28"/>
        </w:rPr>
      </w:pPr>
    </w:p>
    <w:p w14:paraId="1A26E03A" w14:textId="77777777" w:rsidR="00A80CA7" w:rsidRPr="005829AF" w:rsidRDefault="00A80CA7" w:rsidP="00A80CA7">
      <w:pPr>
        <w:spacing w:line="360" w:lineRule="auto"/>
        <w:jc w:val="center"/>
        <w:rPr>
          <w:sz w:val="28"/>
          <w:u w:val="single"/>
        </w:rPr>
      </w:pPr>
      <w:commentRangeStart w:id="5"/>
      <w:r w:rsidRPr="005829AF">
        <w:rPr>
          <w:sz w:val="28"/>
          <w:u w:val="single"/>
        </w:rPr>
        <w:t>Abilities</w:t>
      </w:r>
      <w:commentRangeEnd w:id="5"/>
      <w:r w:rsidR="00227386" w:rsidRPr="005829AF">
        <w:rPr>
          <w:rStyle w:val="CommentReference"/>
          <w:u w:val="single"/>
        </w:rPr>
        <w:commentReference w:id="5"/>
      </w:r>
    </w:p>
    <w:tbl>
      <w:tblPr>
        <w:tblStyle w:val="TableGrid"/>
        <w:tblW w:w="0" w:type="auto"/>
        <w:tblLook w:val="04A0" w:firstRow="1" w:lastRow="0" w:firstColumn="1" w:lastColumn="0" w:noHBand="0" w:noVBand="1"/>
      </w:tblPr>
      <w:tblGrid>
        <w:gridCol w:w="3596"/>
        <w:gridCol w:w="3597"/>
        <w:gridCol w:w="3597"/>
      </w:tblGrid>
      <w:tr w:rsidR="008A1961" w:rsidRPr="00442838" w14:paraId="0FD8230A" w14:textId="77777777" w:rsidTr="008A1961">
        <w:tc>
          <w:tcPr>
            <w:tcW w:w="3596" w:type="dxa"/>
          </w:tcPr>
          <w:p w14:paraId="6074CAB0" w14:textId="77777777" w:rsidR="008A1961" w:rsidRPr="00442838" w:rsidRDefault="008A1961" w:rsidP="008A1961">
            <w:pPr>
              <w:spacing w:line="360" w:lineRule="auto"/>
              <w:jc w:val="center"/>
              <w:rPr>
                <w:sz w:val="24"/>
              </w:rPr>
            </w:pPr>
            <w:r w:rsidRPr="00442838">
              <w:rPr>
                <w:sz w:val="24"/>
              </w:rPr>
              <w:t>Ability</w:t>
            </w:r>
          </w:p>
        </w:tc>
        <w:tc>
          <w:tcPr>
            <w:tcW w:w="3597" w:type="dxa"/>
          </w:tcPr>
          <w:p w14:paraId="7B90B5EC" w14:textId="77777777" w:rsidR="008A1961" w:rsidRPr="00442838" w:rsidRDefault="008A1961" w:rsidP="008A1961">
            <w:pPr>
              <w:spacing w:line="360" w:lineRule="auto"/>
              <w:jc w:val="center"/>
              <w:rPr>
                <w:sz w:val="24"/>
              </w:rPr>
            </w:pPr>
            <w:r w:rsidRPr="00442838">
              <w:rPr>
                <w:sz w:val="24"/>
              </w:rPr>
              <w:t>Pokemon Who Have It</w:t>
            </w:r>
          </w:p>
        </w:tc>
        <w:tc>
          <w:tcPr>
            <w:tcW w:w="3597" w:type="dxa"/>
          </w:tcPr>
          <w:p w14:paraId="79A025D4" w14:textId="77777777" w:rsidR="008A1961" w:rsidRPr="00442838" w:rsidRDefault="008A1961" w:rsidP="008A1961">
            <w:pPr>
              <w:spacing w:line="360" w:lineRule="auto"/>
              <w:jc w:val="center"/>
              <w:rPr>
                <w:sz w:val="24"/>
              </w:rPr>
            </w:pPr>
            <w:r w:rsidRPr="00442838">
              <w:rPr>
                <w:sz w:val="24"/>
              </w:rPr>
              <w:t>Effect</w:t>
            </w:r>
          </w:p>
        </w:tc>
      </w:tr>
      <w:tr w:rsidR="008A1961" w:rsidRPr="00442838" w14:paraId="1323CBE7" w14:textId="77777777" w:rsidTr="008A1961">
        <w:tc>
          <w:tcPr>
            <w:tcW w:w="3596" w:type="dxa"/>
          </w:tcPr>
          <w:p w14:paraId="71C4F532" w14:textId="77777777" w:rsidR="008A1961" w:rsidRPr="00442838" w:rsidRDefault="008A1961" w:rsidP="008A1961">
            <w:pPr>
              <w:spacing w:line="360" w:lineRule="auto"/>
              <w:rPr>
                <w:sz w:val="24"/>
              </w:rPr>
            </w:pPr>
          </w:p>
        </w:tc>
        <w:tc>
          <w:tcPr>
            <w:tcW w:w="3597" w:type="dxa"/>
          </w:tcPr>
          <w:p w14:paraId="2BFF72B4" w14:textId="77777777" w:rsidR="008A1961" w:rsidRPr="00442838" w:rsidRDefault="008A1961" w:rsidP="008A1961">
            <w:pPr>
              <w:spacing w:line="360" w:lineRule="auto"/>
              <w:rPr>
                <w:sz w:val="24"/>
              </w:rPr>
            </w:pPr>
          </w:p>
        </w:tc>
        <w:tc>
          <w:tcPr>
            <w:tcW w:w="3597" w:type="dxa"/>
          </w:tcPr>
          <w:p w14:paraId="01E040D5" w14:textId="77777777" w:rsidR="008A1961" w:rsidRPr="00442838" w:rsidRDefault="008A1961" w:rsidP="008A1961">
            <w:pPr>
              <w:spacing w:line="360" w:lineRule="auto"/>
              <w:rPr>
                <w:sz w:val="24"/>
              </w:rPr>
            </w:pPr>
          </w:p>
        </w:tc>
      </w:tr>
      <w:tr w:rsidR="008A1961" w:rsidRPr="00442838" w14:paraId="31A38092" w14:textId="77777777" w:rsidTr="008A1961">
        <w:tc>
          <w:tcPr>
            <w:tcW w:w="3596" w:type="dxa"/>
          </w:tcPr>
          <w:p w14:paraId="5F5209F3" w14:textId="77777777" w:rsidR="008A1961" w:rsidRPr="00442838" w:rsidRDefault="008A1961" w:rsidP="008A1961">
            <w:pPr>
              <w:spacing w:line="360" w:lineRule="auto"/>
              <w:rPr>
                <w:sz w:val="24"/>
              </w:rPr>
            </w:pPr>
          </w:p>
        </w:tc>
        <w:tc>
          <w:tcPr>
            <w:tcW w:w="3597" w:type="dxa"/>
          </w:tcPr>
          <w:p w14:paraId="6954A67C" w14:textId="77777777" w:rsidR="008A1961" w:rsidRPr="00442838" w:rsidRDefault="008A1961" w:rsidP="008A1961">
            <w:pPr>
              <w:spacing w:line="360" w:lineRule="auto"/>
              <w:rPr>
                <w:sz w:val="24"/>
              </w:rPr>
            </w:pPr>
          </w:p>
        </w:tc>
        <w:tc>
          <w:tcPr>
            <w:tcW w:w="3597" w:type="dxa"/>
          </w:tcPr>
          <w:p w14:paraId="6F83E2DF" w14:textId="77777777" w:rsidR="008A1961" w:rsidRPr="00442838" w:rsidRDefault="008A1961" w:rsidP="008A1961">
            <w:pPr>
              <w:spacing w:line="360" w:lineRule="auto"/>
              <w:rPr>
                <w:sz w:val="24"/>
              </w:rPr>
            </w:pPr>
          </w:p>
        </w:tc>
      </w:tr>
      <w:tr w:rsidR="008A1961" w:rsidRPr="00442838" w14:paraId="442558ED" w14:textId="77777777" w:rsidTr="008A1961">
        <w:tc>
          <w:tcPr>
            <w:tcW w:w="3596" w:type="dxa"/>
          </w:tcPr>
          <w:p w14:paraId="688828BE" w14:textId="77777777" w:rsidR="008A1961" w:rsidRPr="00442838" w:rsidRDefault="008A1961" w:rsidP="008A1961">
            <w:pPr>
              <w:spacing w:line="360" w:lineRule="auto"/>
              <w:rPr>
                <w:sz w:val="24"/>
              </w:rPr>
            </w:pPr>
          </w:p>
        </w:tc>
        <w:tc>
          <w:tcPr>
            <w:tcW w:w="3597" w:type="dxa"/>
          </w:tcPr>
          <w:p w14:paraId="4A8FFAB5" w14:textId="77777777" w:rsidR="008A1961" w:rsidRPr="00442838" w:rsidRDefault="008A1961" w:rsidP="008A1961">
            <w:pPr>
              <w:spacing w:line="360" w:lineRule="auto"/>
              <w:rPr>
                <w:sz w:val="24"/>
              </w:rPr>
            </w:pPr>
          </w:p>
        </w:tc>
        <w:tc>
          <w:tcPr>
            <w:tcW w:w="3597" w:type="dxa"/>
          </w:tcPr>
          <w:p w14:paraId="1091CAFF" w14:textId="77777777" w:rsidR="008A1961" w:rsidRPr="00442838" w:rsidRDefault="008A1961" w:rsidP="008A1961">
            <w:pPr>
              <w:spacing w:line="360" w:lineRule="auto"/>
              <w:rPr>
                <w:sz w:val="24"/>
              </w:rPr>
            </w:pPr>
          </w:p>
        </w:tc>
      </w:tr>
      <w:tr w:rsidR="008A1961" w:rsidRPr="00442838" w14:paraId="7BF6F978" w14:textId="77777777" w:rsidTr="008A1961">
        <w:tc>
          <w:tcPr>
            <w:tcW w:w="3596" w:type="dxa"/>
          </w:tcPr>
          <w:p w14:paraId="67D15017" w14:textId="77777777" w:rsidR="008A1961" w:rsidRPr="00442838" w:rsidRDefault="008A1961" w:rsidP="008A1961">
            <w:pPr>
              <w:spacing w:line="360" w:lineRule="auto"/>
              <w:rPr>
                <w:sz w:val="24"/>
              </w:rPr>
            </w:pPr>
          </w:p>
        </w:tc>
        <w:tc>
          <w:tcPr>
            <w:tcW w:w="3597" w:type="dxa"/>
          </w:tcPr>
          <w:p w14:paraId="63FA73F2" w14:textId="77777777" w:rsidR="008A1961" w:rsidRPr="00442838" w:rsidRDefault="008A1961" w:rsidP="008A1961">
            <w:pPr>
              <w:spacing w:line="360" w:lineRule="auto"/>
              <w:rPr>
                <w:sz w:val="24"/>
              </w:rPr>
            </w:pPr>
          </w:p>
        </w:tc>
        <w:tc>
          <w:tcPr>
            <w:tcW w:w="3597" w:type="dxa"/>
          </w:tcPr>
          <w:p w14:paraId="1A3EF2D8" w14:textId="77777777" w:rsidR="008A1961" w:rsidRPr="00442838" w:rsidRDefault="008A1961" w:rsidP="008A1961">
            <w:pPr>
              <w:spacing w:line="360" w:lineRule="auto"/>
              <w:rPr>
                <w:sz w:val="24"/>
              </w:rPr>
            </w:pPr>
          </w:p>
        </w:tc>
      </w:tr>
      <w:tr w:rsidR="008A1961" w:rsidRPr="00442838" w14:paraId="6F2103FB" w14:textId="77777777" w:rsidTr="008A1961">
        <w:tc>
          <w:tcPr>
            <w:tcW w:w="3596" w:type="dxa"/>
          </w:tcPr>
          <w:p w14:paraId="4CCD68DA" w14:textId="77777777" w:rsidR="008A1961" w:rsidRPr="00442838" w:rsidRDefault="008A1961" w:rsidP="008A1961">
            <w:pPr>
              <w:spacing w:line="360" w:lineRule="auto"/>
              <w:rPr>
                <w:sz w:val="24"/>
              </w:rPr>
            </w:pPr>
          </w:p>
        </w:tc>
        <w:tc>
          <w:tcPr>
            <w:tcW w:w="3597" w:type="dxa"/>
          </w:tcPr>
          <w:p w14:paraId="7F3C6190" w14:textId="77777777" w:rsidR="008A1961" w:rsidRPr="00442838" w:rsidRDefault="008A1961" w:rsidP="008A1961">
            <w:pPr>
              <w:spacing w:line="360" w:lineRule="auto"/>
              <w:rPr>
                <w:sz w:val="24"/>
              </w:rPr>
            </w:pPr>
          </w:p>
        </w:tc>
        <w:tc>
          <w:tcPr>
            <w:tcW w:w="3597" w:type="dxa"/>
          </w:tcPr>
          <w:p w14:paraId="4A77C081" w14:textId="77777777" w:rsidR="008A1961" w:rsidRPr="00442838" w:rsidRDefault="008A1961" w:rsidP="008A1961">
            <w:pPr>
              <w:spacing w:line="360" w:lineRule="auto"/>
              <w:rPr>
                <w:sz w:val="24"/>
              </w:rPr>
            </w:pPr>
          </w:p>
        </w:tc>
      </w:tr>
      <w:tr w:rsidR="008A1961" w:rsidRPr="00442838" w14:paraId="61BD5C3A" w14:textId="77777777" w:rsidTr="008A1961">
        <w:tc>
          <w:tcPr>
            <w:tcW w:w="3596" w:type="dxa"/>
          </w:tcPr>
          <w:p w14:paraId="60A29C55" w14:textId="77777777" w:rsidR="008A1961" w:rsidRPr="00442838" w:rsidRDefault="008A1961" w:rsidP="008A1961">
            <w:pPr>
              <w:spacing w:line="360" w:lineRule="auto"/>
              <w:rPr>
                <w:sz w:val="24"/>
              </w:rPr>
            </w:pPr>
          </w:p>
        </w:tc>
        <w:tc>
          <w:tcPr>
            <w:tcW w:w="3597" w:type="dxa"/>
          </w:tcPr>
          <w:p w14:paraId="5954554D" w14:textId="77777777" w:rsidR="008A1961" w:rsidRPr="00442838" w:rsidRDefault="008A1961" w:rsidP="008A1961">
            <w:pPr>
              <w:spacing w:line="360" w:lineRule="auto"/>
              <w:rPr>
                <w:sz w:val="24"/>
              </w:rPr>
            </w:pPr>
          </w:p>
        </w:tc>
        <w:tc>
          <w:tcPr>
            <w:tcW w:w="3597" w:type="dxa"/>
          </w:tcPr>
          <w:p w14:paraId="13593E72" w14:textId="77777777" w:rsidR="008A1961" w:rsidRPr="00442838" w:rsidRDefault="008A1961" w:rsidP="008A1961">
            <w:pPr>
              <w:spacing w:line="360" w:lineRule="auto"/>
              <w:rPr>
                <w:sz w:val="24"/>
              </w:rPr>
            </w:pPr>
          </w:p>
        </w:tc>
      </w:tr>
      <w:tr w:rsidR="008A1961" w:rsidRPr="00442838" w14:paraId="60F53285" w14:textId="77777777" w:rsidTr="008A1961">
        <w:tc>
          <w:tcPr>
            <w:tcW w:w="3596" w:type="dxa"/>
          </w:tcPr>
          <w:p w14:paraId="3887FB7B" w14:textId="77777777" w:rsidR="008A1961" w:rsidRPr="00442838" w:rsidRDefault="008A1961" w:rsidP="008A1961">
            <w:pPr>
              <w:spacing w:line="360" w:lineRule="auto"/>
              <w:rPr>
                <w:sz w:val="24"/>
              </w:rPr>
            </w:pPr>
          </w:p>
        </w:tc>
        <w:tc>
          <w:tcPr>
            <w:tcW w:w="3597" w:type="dxa"/>
          </w:tcPr>
          <w:p w14:paraId="53C7726D" w14:textId="77777777" w:rsidR="008A1961" w:rsidRPr="00442838" w:rsidRDefault="008A1961" w:rsidP="008A1961">
            <w:pPr>
              <w:spacing w:line="360" w:lineRule="auto"/>
              <w:rPr>
                <w:sz w:val="24"/>
              </w:rPr>
            </w:pPr>
          </w:p>
        </w:tc>
        <w:tc>
          <w:tcPr>
            <w:tcW w:w="3597" w:type="dxa"/>
          </w:tcPr>
          <w:p w14:paraId="257DAA26" w14:textId="77777777" w:rsidR="008A1961" w:rsidRPr="00442838" w:rsidRDefault="008A1961" w:rsidP="008A1961">
            <w:pPr>
              <w:spacing w:line="360" w:lineRule="auto"/>
              <w:rPr>
                <w:sz w:val="24"/>
              </w:rPr>
            </w:pPr>
          </w:p>
        </w:tc>
      </w:tr>
      <w:tr w:rsidR="008A1961" w:rsidRPr="00442838" w14:paraId="1A8589D5" w14:textId="77777777" w:rsidTr="008A1961">
        <w:tc>
          <w:tcPr>
            <w:tcW w:w="3596" w:type="dxa"/>
          </w:tcPr>
          <w:p w14:paraId="399FF36E" w14:textId="77777777" w:rsidR="008A1961" w:rsidRPr="00442838" w:rsidRDefault="008A1961" w:rsidP="008A1961">
            <w:pPr>
              <w:spacing w:line="360" w:lineRule="auto"/>
              <w:rPr>
                <w:sz w:val="24"/>
              </w:rPr>
            </w:pPr>
          </w:p>
        </w:tc>
        <w:tc>
          <w:tcPr>
            <w:tcW w:w="3597" w:type="dxa"/>
          </w:tcPr>
          <w:p w14:paraId="484A9801" w14:textId="77777777" w:rsidR="008A1961" w:rsidRPr="00442838" w:rsidRDefault="008A1961" w:rsidP="008A1961">
            <w:pPr>
              <w:spacing w:line="360" w:lineRule="auto"/>
              <w:rPr>
                <w:sz w:val="24"/>
              </w:rPr>
            </w:pPr>
          </w:p>
        </w:tc>
        <w:tc>
          <w:tcPr>
            <w:tcW w:w="3597" w:type="dxa"/>
          </w:tcPr>
          <w:p w14:paraId="70B63E6B" w14:textId="77777777" w:rsidR="008A1961" w:rsidRPr="00442838" w:rsidRDefault="008A1961" w:rsidP="008A1961">
            <w:pPr>
              <w:spacing w:line="360" w:lineRule="auto"/>
              <w:rPr>
                <w:sz w:val="24"/>
              </w:rPr>
            </w:pPr>
          </w:p>
        </w:tc>
      </w:tr>
      <w:tr w:rsidR="008A1961" w:rsidRPr="00442838" w14:paraId="6B202E95" w14:textId="77777777" w:rsidTr="008A1961">
        <w:tc>
          <w:tcPr>
            <w:tcW w:w="3596" w:type="dxa"/>
          </w:tcPr>
          <w:p w14:paraId="100566B5" w14:textId="77777777" w:rsidR="008A1961" w:rsidRPr="00442838" w:rsidRDefault="008A1961" w:rsidP="008A1961">
            <w:pPr>
              <w:spacing w:line="360" w:lineRule="auto"/>
              <w:rPr>
                <w:sz w:val="24"/>
              </w:rPr>
            </w:pPr>
          </w:p>
        </w:tc>
        <w:tc>
          <w:tcPr>
            <w:tcW w:w="3597" w:type="dxa"/>
          </w:tcPr>
          <w:p w14:paraId="3A41D551" w14:textId="77777777" w:rsidR="008A1961" w:rsidRPr="00442838" w:rsidRDefault="008A1961" w:rsidP="008A1961">
            <w:pPr>
              <w:spacing w:line="360" w:lineRule="auto"/>
              <w:rPr>
                <w:sz w:val="24"/>
              </w:rPr>
            </w:pPr>
          </w:p>
        </w:tc>
        <w:tc>
          <w:tcPr>
            <w:tcW w:w="3597" w:type="dxa"/>
          </w:tcPr>
          <w:p w14:paraId="0AA15AAC" w14:textId="77777777" w:rsidR="008A1961" w:rsidRPr="00442838" w:rsidRDefault="008A1961" w:rsidP="008A1961">
            <w:pPr>
              <w:spacing w:line="360" w:lineRule="auto"/>
              <w:rPr>
                <w:sz w:val="24"/>
              </w:rPr>
            </w:pPr>
          </w:p>
        </w:tc>
      </w:tr>
      <w:tr w:rsidR="008A1961" w:rsidRPr="00442838" w14:paraId="674C0856" w14:textId="77777777" w:rsidTr="008A1961">
        <w:tc>
          <w:tcPr>
            <w:tcW w:w="3596" w:type="dxa"/>
          </w:tcPr>
          <w:p w14:paraId="4CA7E983" w14:textId="77777777" w:rsidR="008A1961" w:rsidRPr="00442838" w:rsidRDefault="008A1961" w:rsidP="008A1961">
            <w:pPr>
              <w:spacing w:line="360" w:lineRule="auto"/>
              <w:rPr>
                <w:sz w:val="24"/>
              </w:rPr>
            </w:pPr>
          </w:p>
        </w:tc>
        <w:tc>
          <w:tcPr>
            <w:tcW w:w="3597" w:type="dxa"/>
          </w:tcPr>
          <w:p w14:paraId="60B62945" w14:textId="77777777" w:rsidR="008A1961" w:rsidRPr="00442838" w:rsidRDefault="008A1961" w:rsidP="008A1961">
            <w:pPr>
              <w:spacing w:line="360" w:lineRule="auto"/>
              <w:rPr>
                <w:sz w:val="24"/>
              </w:rPr>
            </w:pPr>
          </w:p>
        </w:tc>
        <w:tc>
          <w:tcPr>
            <w:tcW w:w="3597" w:type="dxa"/>
          </w:tcPr>
          <w:p w14:paraId="475A1E5F" w14:textId="77777777" w:rsidR="008A1961" w:rsidRPr="00442838" w:rsidRDefault="008A1961" w:rsidP="008A1961">
            <w:pPr>
              <w:spacing w:line="360" w:lineRule="auto"/>
              <w:rPr>
                <w:sz w:val="24"/>
              </w:rPr>
            </w:pPr>
          </w:p>
        </w:tc>
      </w:tr>
      <w:tr w:rsidR="008A1961" w:rsidRPr="00442838" w14:paraId="54AF0529" w14:textId="77777777" w:rsidTr="008A1961">
        <w:tc>
          <w:tcPr>
            <w:tcW w:w="3596" w:type="dxa"/>
          </w:tcPr>
          <w:p w14:paraId="6AE8C5AC" w14:textId="77777777" w:rsidR="008A1961" w:rsidRPr="00442838" w:rsidRDefault="008A1961" w:rsidP="008A1961">
            <w:pPr>
              <w:spacing w:line="360" w:lineRule="auto"/>
              <w:rPr>
                <w:sz w:val="24"/>
              </w:rPr>
            </w:pPr>
          </w:p>
        </w:tc>
        <w:tc>
          <w:tcPr>
            <w:tcW w:w="3597" w:type="dxa"/>
          </w:tcPr>
          <w:p w14:paraId="7EF4500A" w14:textId="77777777" w:rsidR="008A1961" w:rsidRPr="00442838" w:rsidRDefault="008A1961" w:rsidP="008A1961">
            <w:pPr>
              <w:spacing w:line="360" w:lineRule="auto"/>
              <w:rPr>
                <w:sz w:val="24"/>
              </w:rPr>
            </w:pPr>
          </w:p>
        </w:tc>
        <w:tc>
          <w:tcPr>
            <w:tcW w:w="3597" w:type="dxa"/>
          </w:tcPr>
          <w:p w14:paraId="7DAF99DF" w14:textId="77777777" w:rsidR="008A1961" w:rsidRPr="00442838" w:rsidRDefault="008A1961" w:rsidP="008A1961">
            <w:pPr>
              <w:spacing w:line="360" w:lineRule="auto"/>
              <w:rPr>
                <w:sz w:val="24"/>
              </w:rPr>
            </w:pPr>
          </w:p>
        </w:tc>
      </w:tr>
      <w:tr w:rsidR="008A1961" w:rsidRPr="00442838" w14:paraId="2F6D7328" w14:textId="77777777" w:rsidTr="008A1961">
        <w:tc>
          <w:tcPr>
            <w:tcW w:w="3596" w:type="dxa"/>
          </w:tcPr>
          <w:p w14:paraId="5965C731" w14:textId="77777777" w:rsidR="008A1961" w:rsidRPr="00442838" w:rsidRDefault="008A1961" w:rsidP="008A1961">
            <w:pPr>
              <w:spacing w:line="360" w:lineRule="auto"/>
              <w:rPr>
                <w:sz w:val="24"/>
              </w:rPr>
            </w:pPr>
          </w:p>
        </w:tc>
        <w:tc>
          <w:tcPr>
            <w:tcW w:w="3597" w:type="dxa"/>
          </w:tcPr>
          <w:p w14:paraId="30977FB7" w14:textId="77777777" w:rsidR="008A1961" w:rsidRPr="00442838" w:rsidRDefault="008A1961" w:rsidP="008A1961">
            <w:pPr>
              <w:spacing w:line="360" w:lineRule="auto"/>
              <w:rPr>
                <w:sz w:val="24"/>
              </w:rPr>
            </w:pPr>
          </w:p>
        </w:tc>
        <w:tc>
          <w:tcPr>
            <w:tcW w:w="3597" w:type="dxa"/>
          </w:tcPr>
          <w:p w14:paraId="3F0B4BF3" w14:textId="77777777" w:rsidR="008A1961" w:rsidRPr="00442838" w:rsidRDefault="008A1961" w:rsidP="008A1961">
            <w:pPr>
              <w:spacing w:line="360" w:lineRule="auto"/>
              <w:rPr>
                <w:sz w:val="24"/>
              </w:rPr>
            </w:pPr>
          </w:p>
        </w:tc>
      </w:tr>
      <w:tr w:rsidR="008A1961" w:rsidRPr="00442838" w14:paraId="276A3A99" w14:textId="77777777" w:rsidTr="008A1961">
        <w:tc>
          <w:tcPr>
            <w:tcW w:w="3596" w:type="dxa"/>
          </w:tcPr>
          <w:p w14:paraId="14E7A31F" w14:textId="77777777" w:rsidR="008A1961" w:rsidRPr="00442838" w:rsidRDefault="008A1961" w:rsidP="008A1961">
            <w:pPr>
              <w:spacing w:line="360" w:lineRule="auto"/>
              <w:rPr>
                <w:sz w:val="24"/>
              </w:rPr>
            </w:pPr>
          </w:p>
        </w:tc>
        <w:tc>
          <w:tcPr>
            <w:tcW w:w="3597" w:type="dxa"/>
          </w:tcPr>
          <w:p w14:paraId="15698AB8" w14:textId="77777777" w:rsidR="008A1961" w:rsidRPr="00442838" w:rsidRDefault="008A1961" w:rsidP="008A1961">
            <w:pPr>
              <w:spacing w:line="360" w:lineRule="auto"/>
              <w:rPr>
                <w:sz w:val="24"/>
              </w:rPr>
            </w:pPr>
          </w:p>
        </w:tc>
        <w:tc>
          <w:tcPr>
            <w:tcW w:w="3597" w:type="dxa"/>
          </w:tcPr>
          <w:p w14:paraId="0CFB8000" w14:textId="77777777" w:rsidR="008A1961" w:rsidRPr="00442838" w:rsidRDefault="008A1961" w:rsidP="008A1961">
            <w:pPr>
              <w:spacing w:line="360" w:lineRule="auto"/>
              <w:rPr>
                <w:sz w:val="24"/>
              </w:rPr>
            </w:pPr>
          </w:p>
        </w:tc>
      </w:tr>
      <w:tr w:rsidR="008A1961" w:rsidRPr="00442838" w14:paraId="1AAE575B" w14:textId="77777777" w:rsidTr="008A1961">
        <w:tc>
          <w:tcPr>
            <w:tcW w:w="3596" w:type="dxa"/>
          </w:tcPr>
          <w:p w14:paraId="3156B4B5" w14:textId="77777777" w:rsidR="008A1961" w:rsidRPr="00442838" w:rsidRDefault="008A1961" w:rsidP="008A1961">
            <w:pPr>
              <w:spacing w:line="360" w:lineRule="auto"/>
              <w:rPr>
                <w:sz w:val="24"/>
              </w:rPr>
            </w:pPr>
          </w:p>
        </w:tc>
        <w:tc>
          <w:tcPr>
            <w:tcW w:w="3597" w:type="dxa"/>
          </w:tcPr>
          <w:p w14:paraId="665F5546" w14:textId="77777777" w:rsidR="008A1961" w:rsidRPr="00442838" w:rsidRDefault="008A1961" w:rsidP="008A1961">
            <w:pPr>
              <w:spacing w:line="360" w:lineRule="auto"/>
              <w:rPr>
                <w:sz w:val="24"/>
              </w:rPr>
            </w:pPr>
          </w:p>
        </w:tc>
        <w:tc>
          <w:tcPr>
            <w:tcW w:w="3597" w:type="dxa"/>
          </w:tcPr>
          <w:p w14:paraId="7257503E" w14:textId="77777777" w:rsidR="008A1961" w:rsidRPr="00442838" w:rsidRDefault="008A1961" w:rsidP="008A1961">
            <w:pPr>
              <w:spacing w:line="360" w:lineRule="auto"/>
              <w:rPr>
                <w:sz w:val="24"/>
              </w:rPr>
            </w:pPr>
          </w:p>
        </w:tc>
      </w:tr>
      <w:tr w:rsidR="008A1961" w:rsidRPr="00442838" w14:paraId="0FBFFB6E" w14:textId="77777777" w:rsidTr="008A1961">
        <w:tc>
          <w:tcPr>
            <w:tcW w:w="3596" w:type="dxa"/>
          </w:tcPr>
          <w:p w14:paraId="2D5A0937" w14:textId="77777777" w:rsidR="008A1961" w:rsidRPr="00442838" w:rsidRDefault="008A1961" w:rsidP="008A1961">
            <w:pPr>
              <w:spacing w:line="360" w:lineRule="auto"/>
              <w:rPr>
                <w:sz w:val="24"/>
              </w:rPr>
            </w:pPr>
          </w:p>
        </w:tc>
        <w:tc>
          <w:tcPr>
            <w:tcW w:w="3597" w:type="dxa"/>
          </w:tcPr>
          <w:p w14:paraId="72203D92" w14:textId="77777777" w:rsidR="008A1961" w:rsidRPr="00442838" w:rsidRDefault="008A1961" w:rsidP="008A1961">
            <w:pPr>
              <w:spacing w:line="360" w:lineRule="auto"/>
              <w:rPr>
                <w:sz w:val="24"/>
              </w:rPr>
            </w:pPr>
          </w:p>
        </w:tc>
        <w:tc>
          <w:tcPr>
            <w:tcW w:w="3597" w:type="dxa"/>
          </w:tcPr>
          <w:p w14:paraId="59E70BE3" w14:textId="77777777" w:rsidR="008A1961" w:rsidRPr="00442838" w:rsidRDefault="008A1961" w:rsidP="008A1961">
            <w:pPr>
              <w:spacing w:line="360" w:lineRule="auto"/>
              <w:rPr>
                <w:sz w:val="24"/>
              </w:rPr>
            </w:pPr>
          </w:p>
        </w:tc>
      </w:tr>
      <w:tr w:rsidR="008A1961" w:rsidRPr="00442838" w14:paraId="37548FB7" w14:textId="77777777" w:rsidTr="008A1961">
        <w:tc>
          <w:tcPr>
            <w:tcW w:w="3596" w:type="dxa"/>
          </w:tcPr>
          <w:p w14:paraId="531D5705" w14:textId="77777777" w:rsidR="008A1961" w:rsidRPr="00442838" w:rsidRDefault="008A1961" w:rsidP="008A1961">
            <w:pPr>
              <w:spacing w:line="360" w:lineRule="auto"/>
              <w:rPr>
                <w:sz w:val="24"/>
              </w:rPr>
            </w:pPr>
          </w:p>
        </w:tc>
        <w:tc>
          <w:tcPr>
            <w:tcW w:w="3597" w:type="dxa"/>
          </w:tcPr>
          <w:p w14:paraId="27A02D2A" w14:textId="77777777" w:rsidR="008A1961" w:rsidRPr="00442838" w:rsidRDefault="008A1961" w:rsidP="008A1961">
            <w:pPr>
              <w:spacing w:line="360" w:lineRule="auto"/>
              <w:rPr>
                <w:sz w:val="24"/>
              </w:rPr>
            </w:pPr>
          </w:p>
        </w:tc>
        <w:tc>
          <w:tcPr>
            <w:tcW w:w="3597" w:type="dxa"/>
          </w:tcPr>
          <w:p w14:paraId="46F16FA3" w14:textId="77777777" w:rsidR="008A1961" w:rsidRPr="00442838" w:rsidRDefault="008A1961" w:rsidP="008A1961">
            <w:pPr>
              <w:spacing w:line="360" w:lineRule="auto"/>
              <w:rPr>
                <w:sz w:val="24"/>
              </w:rPr>
            </w:pPr>
          </w:p>
        </w:tc>
      </w:tr>
      <w:tr w:rsidR="008A1961" w:rsidRPr="00442838" w14:paraId="5C6D9D35" w14:textId="77777777" w:rsidTr="008A1961">
        <w:tc>
          <w:tcPr>
            <w:tcW w:w="3596" w:type="dxa"/>
          </w:tcPr>
          <w:p w14:paraId="421A2E9B" w14:textId="77777777" w:rsidR="008A1961" w:rsidRPr="00442838" w:rsidRDefault="008A1961" w:rsidP="008A1961">
            <w:pPr>
              <w:spacing w:line="360" w:lineRule="auto"/>
              <w:rPr>
                <w:sz w:val="24"/>
              </w:rPr>
            </w:pPr>
          </w:p>
        </w:tc>
        <w:tc>
          <w:tcPr>
            <w:tcW w:w="3597" w:type="dxa"/>
          </w:tcPr>
          <w:p w14:paraId="017AC2F5" w14:textId="77777777" w:rsidR="008A1961" w:rsidRPr="00442838" w:rsidRDefault="008A1961" w:rsidP="008A1961">
            <w:pPr>
              <w:spacing w:line="360" w:lineRule="auto"/>
              <w:rPr>
                <w:sz w:val="24"/>
              </w:rPr>
            </w:pPr>
          </w:p>
        </w:tc>
        <w:tc>
          <w:tcPr>
            <w:tcW w:w="3597" w:type="dxa"/>
          </w:tcPr>
          <w:p w14:paraId="5D95F1E4" w14:textId="77777777" w:rsidR="008A1961" w:rsidRPr="00442838" w:rsidRDefault="008A1961" w:rsidP="008A1961">
            <w:pPr>
              <w:spacing w:line="360" w:lineRule="auto"/>
              <w:rPr>
                <w:sz w:val="24"/>
              </w:rPr>
            </w:pPr>
          </w:p>
        </w:tc>
      </w:tr>
      <w:tr w:rsidR="008A1961" w:rsidRPr="00442838" w14:paraId="33A18627" w14:textId="77777777" w:rsidTr="008A1961">
        <w:tc>
          <w:tcPr>
            <w:tcW w:w="3596" w:type="dxa"/>
          </w:tcPr>
          <w:p w14:paraId="7434D657" w14:textId="77777777" w:rsidR="008A1961" w:rsidRPr="00442838" w:rsidRDefault="008A1961" w:rsidP="008A1961">
            <w:pPr>
              <w:spacing w:line="360" w:lineRule="auto"/>
              <w:rPr>
                <w:sz w:val="24"/>
              </w:rPr>
            </w:pPr>
          </w:p>
        </w:tc>
        <w:tc>
          <w:tcPr>
            <w:tcW w:w="3597" w:type="dxa"/>
          </w:tcPr>
          <w:p w14:paraId="2A0FAA83" w14:textId="77777777" w:rsidR="008A1961" w:rsidRPr="00442838" w:rsidRDefault="008A1961" w:rsidP="008A1961">
            <w:pPr>
              <w:spacing w:line="360" w:lineRule="auto"/>
              <w:rPr>
                <w:sz w:val="24"/>
              </w:rPr>
            </w:pPr>
          </w:p>
        </w:tc>
        <w:tc>
          <w:tcPr>
            <w:tcW w:w="3597" w:type="dxa"/>
          </w:tcPr>
          <w:p w14:paraId="360D3470" w14:textId="77777777" w:rsidR="008A1961" w:rsidRPr="00442838" w:rsidRDefault="008A1961" w:rsidP="008A1961">
            <w:pPr>
              <w:spacing w:line="360" w:lineRule="auto"/>
              <w:rPr>
                <w:sz w:val="24"/>
              </w:rPr>
            </w:pPr>
          </w:p>
        </w:tc>
      </w:tr>
      <w:tr w:rsidR="008A1961" w:rsidRPr="00442838" w14:paraId="5F8F3F24" w14:textId="77777777" w:rsidTr="008A1961">
        <w:tc>
          <w:tcPr>
            <w:tcW w:w="3596" w:type="dxa"/>
          </w:tcPr>
          <w:p w14:paraId="56A45B5C" w14:textId="77777777" w:rsidR="008A1961" w:rsidRPr="00442838" w:rsidRDefault="008A1961" w:rsidP="008A1961">
            <w:pPr>
              <w:spacing w:line="360" w:lineRule="auto"/>
              <w:rPr>
                <w:sz w:val="24"/>
              </w:rPr>
            </w:pPr>
          </w:p>
        </w:tc>
        <w:tc>
          <w:tcPr>
            <w:tcW w:w="3597" w:type="dxa"/>
          </w:tcPr>
          <w:p w14:paraId="7A51C66A" w14:textId="77777777" w:rsidR="008A1961" w:rsidRPr="00442838" w:rsidRDefault="008A1961" w:rsidP="008A1961">
            <w:pPr>
              <w:spacing w:line="360" w:lineRule="auto"/>
              <w:rPr>
                <w:sz w:val="24"/>
              </w:rPr>
            </w:pPr>
          </w:p>
        </w:tc>
        <w:tc>
          <w:tcPr>
            <w:tcW w:w="3597" w:type="dxa"/>
          </w:tcPr>
          <w:p w14:paraId="2E35C339" w14:textId="77777777" w:rsidR="008A1961" w:rsidRPr="00442838" w:rsidRDefault="008A1961" w:rsidP="008A1961">
            <w:pPr>
              <w:spacing w:line="360" w:lineRule="auto"/>
              <w:rPr>
                <w:sz w:val="24"/>
              </w:rPr>
            </w:pPr>
          </w:p>
        </w:tc>
      </w:tr>
      <w:tr w:rsidR="008A1961" w:rsidRPr="00442838" w14:paraId="5AE1A1B5" w14:textId="77777777" w:rsidTr="008A1961">
        <w:tc>
          <w:tcPr>
            <w:tcW w:w="3596" w:type="dxa"/>
          </w:tcPr>
          <w:p w14:paraId="15763554" w14:textId="77777777" w:rsidR="008A1961" w:rsidRPr="00442838" w:rsidRDefault="008A1961" w:rsidP="008A1961">
            <w:pPr>
              <w:spacing w:line="360" w:lineRule="auto"/>
              <w:rPr>
                <w:sz w:val="24"/>
              </w:rPr>
            </w:pPr>
          </w:p>
        </w:tc>
        <w:tc>
          <w:tcPr>
            <w:tcW w:w="3597" w:type="dxa"/>
          </w:tcPr>
          <w:p w14:paraId="72E8848B" w14:textId="77777777" w:rsidR="008A1961" w:rsidRPr="00442838" w:rsidRDefault="008A1961" w:rsidP="008A1961">
            <w:pPr>
              <w:spacing w:line="360" w:lineRule="auto"/>
              <w:rPr>
                <w:sz w:val="24"/>
              </w:rPr>
            </w:pPr>
          </w:p>
        </w:tc>
        <w:tc>
          <w:tcPr>
            <w:tcW w:w="3597" w:type="dxa"/>
          </w:tcPr>
          <w:p w14:paraId="5D31CF11" w14:textId="77777777" w:rsidR="008A1961" w:rsidRPr="00442838" w:rsidRDefault="008A1961" w:rsidP="008A1961">
            <w:pPr>
              <w:spacing w:line="360" w:lineRule="auto"/>
              <w:rPr>
                <w:sz w:val="24"/>
              </w:rPr>
            </w:pPr>
          </w:p>
        </w:tc>
      </w:tr>
      <w:tr w:rsidR="008A1961" w:rsidRPr="00442838" w14:paraId="1A746DC5" w14:textId="77777777" w:rsidTr="008A1961">
        <w:tc>
          <w:tcPr>
            <w:tcW w:w="3596" w:type="dxa"/>
          </w:tcPr>
          <w:p w14:paraId="1D057120" w14:textId="77777777" w:rsidR="008A1961" w:rsidRPr="00442838" w:rsidRDefault="008A1961" w:rsidP="008A1961">
            <w:pPr>
              <w:spacing w:line="360" w:lineRule="auto"/>
              <w:rPr>
                <w:sz w:val="24"/>
              </w:rPr>
            </w:pPr>
          </w:p>
        </w:tc>
        <w:tc>
          <w:tcPr>
            <w:tcW w:w="3597" w:type="dxa"/>
          </w:tcPr>
          <w:p w14:paraId="74D1A054" w14:textId="77777777" w:rsidR="008A1961" w:rsidRPr="00442838" w:rsidRDefault="008A1961" w:rsidP="008A1961">
            <w:pPr>
              <w:spacing w:line="360" w:lineRule="auto"/>
              <w:rPr>
                <w:sz w:val="24"/>
              </w:rPr>
            </w:pPr>
          </w:p>
        </w:tc>
        <w:tc>
          <w:tcPr>
            <w:tcW w:w="3597" w:type="dxa"/>
          </w:tcPr>
          <w:p w14:paraId="2900B033" w14:textId="77777777" w:rsidR="008A1961" w:rsidRPr="00442838" w:rsidRDefault="008A1961" w:rsidP="008A1961">
            <w:pPr>
              <w:spacing w:line="360" w:lineRule="auto"/>
              <w:rPr>
                <w:sz w:val="24"/>
              </w:rPr>
            </w:pPr>
          </w:p>
        </w:tc>
      </w:tr>
      <w:tr w:rsidR="008A1961" w:rsidRPr="00442838" w14:paraId="2786605C" w14:textId="77777777" w:rsidTr="008A1961">
        <w:tc>
          <w:tcPr>
            <w:tcW w:w="3596" w:type="dxa"/>
          </w:tcPr>
          <w:p w14:paraId="7FA3DEDA" w14:textId="77777777" w:rsidR="008A1961" w:rsidRPr="00442838" w:rsidRDefault="008A1961" w:rsidP="008A1961">
            <w:pPr>
              <w:spacing w:line="360" w:lineRule="auto"/>
              <w:rPr>
                <w:sz w:val="24"/>
              </w:rPr>
            </w:pPr>
          </w:p>
        </w:tc>
        <w:tc>
          <w:tcPr>
            <w:tcW w:w="3597" w:type="dxa"/>
          </w:tcPr>
          <w:p w14:paraId="4CA94B8E" w14:textId="77777777" w:rsidR="008A1961" w:rsidRPr="00442838" w:rsidRDefault="008A1961" w:rsidP="008A1961">
            <w:pPr>
              <w:spacing w:line="360" w:lineRule="auto"/>
              <w:rPr>
                <w:sz w:val="24"/>
              </w:rPr>
            </w:pPr>
          </w:p>
        </w:tc>
        <w:tc>
          <w:tcPr>
            <w:tcW w:w="3597" w:type="dxa"/>
          </w:tcPr>
          <w:p w14:paraId="15C451E4" w14:textId="77777777" w:rsidR="008A1961" w:rsidRPr="00442838" w:rsidRDefault="008A1961" w:rsidP="008A1961">
            <w:pPr>
              <w:spacing w:line="360" w:lineRule="auto"/>
              <w:rPr>
                <w:sz w:val="24"/>
              </w:rPr>
            </w:pPr>
          </w:p>
        </w:tc>
      </w:tr>
      <w:tr w:rsidR="008A1961" w:rsidRPr="00442838" w14:paraId="14909211" w14:textId="77777777" w:rsidTr="008A1961">
        <w:tc>
          <w:tcPr>
            <w:tcW w:w="3596" w:type="dxa"/>
          </w:tcPr>
          <w:p w14:paraId="692B7CAA" w14:textId="77777777" w:rsidR="008A1961" w:rsidRPr="00442838" w:rsidRDefault="008A1961" w:rsidP="008A1961">
            <w:pPr>
              <w:spacing w:line="360" w:lineRule="auto"/>
              <w:rPr>
                <w:sz w:val="24"/>
              </w:rPr>
            </w:pPr>
          </w:p>
        </w:tc>
        <w:tc>
          <w:tcPr>
            <w:tcW w:w="3597" w:type="dxa"/>
          </w:tcPr>
          <w:p w14:paraId="445A7E64" w14:textId="77777777" w:rsidR="008A1961" w:rsidRPr="00442838" w:rsidRDefault="008A1961" w:rsidP="008A1961">
            <w:pPr>
              <w:spacing w:line="360" w:lineRule="auto"/>
              <w:rPr>
                <w:sz w:val="24"/>
              </w:rPr>
            </w:pPr>
          </w:p>
        </w:tc>
        <w:tc>
          <w:tcPr>
            <w:tcW w:w="3597" w:type="dxa"/>
          </w:tcPr>
          <w:p w14:paraId="5EAFAD19" w14:textId="77777777" w:rsidR="008A1961" w:rsidRPr="00442838" w:rsidRDefault="008A1961" w:rsidP="008A1961">
            <w:pPr>
              <w:spacing w:line="360" w:lineRule="auto"/>
              <w:rPr>
                <w:sz w:val="24"/>
              </w:rPr>
            </w:pPr>
          </w:p>
        </w:tc>
      </w:tr>
      <w:tr w:rsidR="008A1961" w:rsidRPr="00442838" w14:paraId="77202DAA" w14:textId="77777777" w:rsidTr="008A1961">
        <w:tc>
          <w:tcPr>
            <w:tcW w:w="3596" w:type="dxa"/>
          </w:tcPr>
          <w:p w14:paraId="094064EE" w14:textId="77777777" w:rsidR="008A1961" w:rsidRPr="00442838" w:rsidRDefault="008A1961" w:rsidP="008A1961">
            <w:pPr>
              <w:spacing w:line="360" w:lineRule="auto"/>
              <w:rPr>
                <w:sz w:val="24"/>
              </w:rPr>
            </w:pPr>
          </w:p>
        </w:tc>
        <w:tc>
          <w:tcPr>
            <w:tcW w:w="3597" w:type="dxa"/>
          </w:tcPr>
          <w:p w14:paraId="066CAE45" w14:textId="77777777" w:rsidR="008A1961" w:rsidRPr="00442838" w:rsidRDefault="008A1961" w:rsidP="008A1961">
            <w:pPr>
              <w:spacing w:line="360" w:lineRule="auto"/>
              <w:rPr>
                <w:sz w:val="24"/>
              </w:rPr>
            </w:pPr>
          </w:p>
        </w:tc>
        <w:tc>
          <w:tcPr>
            <w:tcW w:w="3597" w:type="dxa"/>
          </w:tcPr>
          <w:p w14:paraId="12663C33" w14:textId="77777777" w:rsidR="008A1961" w:rsidRPr="00442838" w:rsidRDefault="008A1961" w:rsidP="008A1961">
            <w:pPr>
              <w:spacing w:line="360" w:lineRule="auto"/>
              <w:rPr>
                <w:sz w:val="24"/>
              </w:rPr>
            </w:pPr>
          </w:p>
        </w:tc>
      </w:tr>
      <w:tr w:rsidR="008A1961" w:rsidRPr="00442838" w14:paraId="2E010B02" w14:textId="77777777" w:rsidTr="008A1961">
        <w:tc>
          <w:tcPr>
            <w:tcW w:w="3596" w:type="dxa"/>
          </w:tcPr>
          <w:p w14:paraId="2884DB5B" w14:textId="77777777" w:rsidR="008A1961" w:rsidRPr="00442838" w:rsidRDefault="008A1961" w:rsidP="008A1961">
            <w:pPr>
              <w:spacing w:line="360" w:lineRule="auto"/>
              <w:rPr>
                <w:sz w:val="24"/>
              </w:rPr>
            </w:pPr>
          </w:p>
        </w:tc>
        <w:tc>
          <w:tcPr>
            <w:tcW w:w="3597" w:type="dxa"/>
          </w:tcPr>
          <w:p w14:paraId="0BDFEAA2" w14:textId="77777777" w:rsidR="008A1961" w:rsidRPr="00442838" w:rsidRDefault="008A1961" w:rsidP="008A1961">
            <w:pPr>
              <w:spacing w:line="360" w:lineRule="auto"/>
              <w:rPr>
                <w:sz w:val="24"/>
              </w:rPr>
            </w:pPr>
          </w:p>
        </w:tc>
        <w:tc>
          <w:tcPr>
            <w:tcW w:w="3597" w:type="dxa"/>
          </w:tcPr>
          <w:p w14:paraId="283901A6" w14:textId="77777777" w:rsidR="008A1961" w:rsidRPr="00442838" w:rsidRDefault="008A1961" w:rsidP="008A1961">
            <w:pPr>
              <w:spacing w:line="360" w:lineRule="auto"/>
              <w:rPr>
                <w:sz w:val="24"/>
              </w:rPr>
            </w:pPr>
          </w:p>
        </w:tc>
      </w:tr>
      <w:tr w:rsidR="008A1961" w:rsidRPr="00442838" w14:paraId="5CE2AD12" w14:textId="77777777" w:rsidTr="008A1961">
        <w:tc>
          <w:tcPr>
            <w:tcW w:w="3596" w:type="dxa"/>
          </w:tcPr>
          <w:p w14:paraId="79100D10" w14:textId="77777777" w:rsidR="008A1961" w:rsidRPr="00442838" w:rsidRDefault="008A1961" w:rsidP="008A1961">
            <w:pPr>
              <w:spacing w:line="360" w:lineRule="auto"/>
              <w:rPr>
                <w:sz w:val="24"/>
              </w:rPr>
            </w:pPr>
          </w:p>
        </w:tc>
        <w:tc>
          <w:tcPr>
            <w:tcW w:w="3597" w:type="dxa"/>
          </w:tcPr>
          <w:p w14:paraId="77D207A2" w14:textId="77777777" w:rsidR="008A1961" w:rsidRPr="00442838" w:rsidRDefault="008A1961" w:rsidP="008A1961">
            <w:pPr>
              <w:spacing w:line="360" w:lineRule="auto"/>
              <w:rPr>
                <w:sz w:val="24"/>
              </w:rPr>
            </w:pPr>
          </w:p>
        </w:tc>
        <w:tc>
          <w:tcPr>
            <w:tcW w:w="3597" w:type="dxa"/>
          </w:tcPr>
          <w:p w14:paraId="4F7BD68D" w14:textId="77777777" w:rsidR="008A1961" w:rsidRPr="00442838" w:rsidRDefault="008A1961" w:rsidP="008A1961">
            <w:pPr>
              <w:spacing w:line="360" w:lineRule="auto"/>
              <w:rPr>
                <w:sz w:val="24"/>
              </w:rPr>
            </w:pPr>
          </w:p>
        </w:tc>
      </w:tr>
      <w:tr w:rsidR="008A1961" w:rsidRPr="00442838" w14:paraId="335F1998" w14:textId="77777777" w:rsidTr="008A1961">
        <w:tc>
          <w:tcPr>
            <w:tcW w:w="3596" w:type="dxa"/>
          </w:tcPr>
          <w:p w14:paraId="7F16812C" w14:textId="77777777" w:rsidR="008A1961" w:rsidRPr="00442838" w:rsidRDefault="008A1961" w:rsidP="008A1961">
            <w:pPr>
              <w:spacing w:line="360" w:lineRule="auto"/>
              <w:rPr>
                <w:sz w:val="24"/>
              </w:rPr>
            </w:pPr>
          </w:p>
        </w:tc>
        <w:tc>
          <w:tcPr>
            <w:tcW w:w="3597" w:type="dxa"/>
          </w:tcPr>
          <w:p w14:paraId="1D667BEF" w14:textId="77777777" w:rsidR="008A1961" w:rsidRPr="00442838" w:rsidRDefault="008A1961" w:rsidP="008A1961">
            <w:pPr>
              <w:spacing w:line="360" w:lineRule="auto"/>
              <w:rPr>
                <w:sz w:val="24"/>
              </w:rPr>
            </w:pPr>
          </w:p>
        </w:tc>
        <w:tc>
          <w:tcPr>
            <w:tcW w:w="3597" w:type="dxa"/>
          </w:tcPr>
          <w:p w14:paraId="7FAD388B" w14:textId="77777777" w:rsidR="008A1961" w:rsidRPr="00442838" w:rsidRDefault="008A1961" w:rsidP="008A1961">
            <w:pPr>
              <w:spacing w:line="360" w:lineRule="auto"/>
              <w:rPr>
                <w:sz w:val="24"/>
              </w:rPr>
            </w:pPr>
          </w:p>
        </w:tc>
      </w:tr>
      <w:tr w:rsidR="008A1961" w:rsidRPr="00442838" w14:paraId="79AD4AD0" w14:textId="77777777" w:rsidTr="008A1961">
        <w:tc>
          <w:tcPr>
            <w:tcW w:w="3596" w:type="dxa"/>
          </w:tcPr>
          <w:p w14:paraId="6265A1AD" w14:textId="77777777" w:rsidR="008A1961" w:rsidRPr="00442838" w:rsidRDefault="008A1961" w:rsidP="008A1961">
            <w:pPr>
              <w:spacing w:line="360" w:lineRule="auto"/>
              <w:rPr>
                <w:sz w:val="24"/>
              </w:rPr>
            </w:pPr>
          </w:p>
        </w:tc>
        <w:tc>
          <w:tcPr>
            <w:tcW w:w="3597" w:type="dxa"/>
          </w:tcPr>
          <w:p w14:paraId="6FF8524C" w14:textId="77777777" w:rsidR="008A1961" w:rsidRPr="00442838" w:rsidRDefault="008A1961" w:rsidP="008A1961">
            <w:pPr>
              <w:spacing w:line="360" w:lineRule="auto"/>
              <w:rPr>
                <w:sz w:val="24"/>
              </w:rPr>
            </w:pPr>
          </w:p>
        </w:tc>
        <w:tc>
          <w:tcPr>
            <w:tcW w:w="3597" w:type="dxa"/>
          </w:tcPr>
          <w:p w14:paraId="247A0F65" w14:textId="77777777" w:rsidR="008A1961" w:rsidRPr="00442838" w:rsidRDefault="008A1961" w:rsidP="008A1961">
            <w:pPr>
              <w:spacing w:line="360" w:lineRule="auto"/>
              <w:rPr>
                <w:sz w:val="24"/>
              </w:rPr>
            </w:pPr>
          </w:p>
        </w:tc>
      </w:tr>
      <w:tr w:rsidR="008A1961" w:rsidRPr="00442838" w14:paraId="03EFD9ED" w14:textId="77777777" w:rsidTr="008A1961">
        <w:tc>
          <w:tcPr>
            <w:tcW w:w="3596" w:type="dxa"/>
          </w:tcPr>
          <w:p w14:paraId="081C0574" w14:textId="77777777" w:rsidR="008A1961" w:rsidRPr="00442838" w:rsidRDefault="008A1961" w:rsidP="008A1961">
            <w:pPr>
              <w:spacing w:line="360" w:lineRule="auto"/>
              <w:rPr>
                <w:sz w:val="24"/>
              </w:rPr>
            </w:pPr>
          </w:p>
        </w:tc>
        <w:tc>
          <w:tcPr>
            <w:tcW w:w="3597" w:type="dxa"/>
          </w:tcPr>
          <w:p w14:paraId="3609D83B" w14:textId="77777777" w:rsidR="008A1961" w:rsidRPr="00442838" w:rsidRDefault="008A1961" w:rsidP="008A1961">
            <w:pPr>
              <w:spacing w:line="360" w:lineRule="auto"/>
              <w:rPr>
                <w:sz w:val="24"/>
              </w:rPr>
            </w:pPr>
          </w:p>
        </w:tc>
        <w:tc>
          <w:tcPr>
            <w:tcW w:w="3597" w:type="dxa"/>
          </w:tcPr>
          <w:p w14:paraId="32B925E7" w14:textId="77777777" w:rsidR="008A1961" w:rsidRPr="00442838" w:rsidRDefault="008A1961" w:rsidP="008A1961">
            <w:pPr>
              <w:spacing w:line="360" w:lineRule="auto"/>
              <w:rPr>
                <w:sz w:val="24"/>
              </w:rPr>
            </w:pPr>
          </w:p>
        </w:tc>
      </w:tr>
      <w:tr w:rsidR="008A1961" w:rsidRPr="00442838" w14:paraId="66B0D004" w14:textId="77777777" w:rsidTr="008A1961">
        <w:tc>
          <w:tcPr>
            <w:tcW w:w="3596" w:type="dxa"/>
          </w:tcPr>
          <w:p w14:paraId="238805C2" w14:textId="77777777" w:rsidR="008A1961" w:rsidRPr="00442838" w:rsidRDefault="008A1961" w:rsidP="008A1961">
            <w:pPr>
              <w:spacing w:line="360" w:lineRule="auto"/>
              <w:rPr>
                <w:sz w:val="24"/>
              </w:rPr>
            </w:pPr>
          </w:p>
        </w:tc>
        <w:tc>
          <w:tcPr>
            <w:tcW w:w="3597" w:type="dxa"/>
          </w:tcPr>
          <w:p w14:paraId="3451A0D8" w14:textId="77777777" w:rsidR="008A1961" w:rsidRPr="00442838" w:rsidRDefault="008A1961" w:rsidP="008A1961">
            <w:pPr>
              <w:spacing w:line="360" w:lineRule="auto"/>
              <w:rPr>
                <w:sz w:val="24"/>
              </w:rPr>
            </w:pPr>
          </w:p>
        </w:tc>
        <w:tc>
          <w:tcPr>
            <w:tcW w:w="3597" w:type="dxa"/>
          </w:tcPr>
          <w:p w14:paraId="3A944F3E" w14:textId="77777777" w:rsidR="008A1961" w:rsidRPr="00442838" w:rsidRDefault="008A1961" w:rsidP="008A1961">
            <w:pPr>
              <w:spacing w:line="360" w:lineRule="auto"/>
              <w:rPr>
                <w:sz w:val="24"/>
              </w:rPr>
            </w:pPr>
          </w:p>
        </w:tc>
      </w:tr>
      <w:tr w:rsidR="008A1961" w:rsidRPr="00442838" w14:paraId="65E81A76" w14:textId="77777777" w:rsidTr="008A1961">
        <w:tc>
          <w:tcPr>
            <w:tcW w:w="3596" w:type="dxa"/>
          </w:tcPr>
          <w:p w14:paraId="28292922" w14:textId="77777777" w:rsidR="008A1961" w:rsidRPr="00442838" w:rsidRDefault="008A1961" w:rsidP="008A1961">
            <w:pPr>
              <w:spacing w:line="360" w:lineRule="auto"/>
              <w:rPr>
                <w:sz w:val="24"/>
              </w:rPr>
            </w:pPr>
          </w:p>
        </w:tc>
        <w:tc>
          <w:tcPr>
            <w:tcW w:w="3597" w:type="dxa"/>
          </w:tcPr>
          <w:p w14:paraId="4E1BC49C" w14:textId="77777777" w:rsidR="008A1961" w:rsidRPr="00442838" w:rsidRDefault="008A1961" w:rsidP="008A1961">
            <w:pPr>
              <w:spacing w:line="360" w:lineRule="auto"/>
              <w:rPr>
                <w:sz w:val="24"/>
              </w:rPr>
            </w:pPr>
          </w:p>
        </w:tc>
        <w:tc>
          <w:tcPr>
            <w:tcW w:w="3597" w:type="dxa"/>
          </w:tcPr>
          <w:p w14:paraId="1A52648C" w14:textId="77777777" w:rsidR="008A1961" w:rsidRPr="00442838" w:rsidRDefault="008A1961" w:rsidP="008A1961">
            <w:pPr>
              <w:spacing w:line="360" w:lineRule="auto"/>
              <w:rPr>
                <w:sz w:val="24"/>
              </w:rPr>
            </w:pPr>
          </w:p>
        </w:tc>
      </w:tr>
      <w:tr w:rsidR="008A1961" w:rsidRPr="00442838" w14:paraId="07BDB5BB" w14:textId="77777777" w:rsidTr="008A1961">
        <w:tc>
          <w:tcPr>
            <w:tcW w:w="3596" w:type="dxa"/>
          </w:tcPr>
          <w:p w14:paraId="144C0546" w14:textId="77777777" w:rsidR="008A1961" w:rsidRPr="00442838" w:rsidRDefault="008A1961" w:rsidP="008A1961">
            <w:pPr>
              <w:spacing w:line="360" w:lineRule="auto"/>
              <w:rPr>
                <w:sz w:val="24"/>
              </w:rPr>
            </w:pPr>
          </w:p>
        </w:tc>
        <w:tc>
          <w:tcPr>
            <w:tcW w:w="3597" w:type="dxa"/>
          </w:tcPr>
          <w:p w14:paraId="43731131" w14:textId="77777777" w:rsidR="008A1961" w:rsidRPr="00442838" w:rsidRDefault="008A1961" w:rsidP="008A1961">
            <w:pPr>
              <w:spacing w:line="360" w:lineRule="auto"/>
              <w:rPr>
                <w:sz w:val="24"/>
              </w:rPr>
            </w:pPr>
          </w:p>
        </w:tc>
        <w:tc>
          <w:tcPr>
            <w:tcW w:w="3597" w:type="dxa"/>
          </w:tcPr>
          <w:p w14:paraId="30675892" w14:textId="77777777" w:rsidR="008A1961" w:rsidRPr="00442838" w:rsidRDefault="008A1961" w:rsidP="008A1961">
            <w:pPr>
              <w:spacing w:line="360" w:lineRule="auto"/>
              <w:rPr>
                <w:sz w:val="24"/>
              </w:rPr>
            </w:pPr>
          </w:p>
        </w:tc>
      </w:tr>
      <w:tr w:rsidR="008A1961" w:rsidRPr="00442838" w14:paraId="25ABD76A" w14:textId="77777777" w:rsidTr="008A1961">
        <w:tc>
          <w:tcPr>
            <w:tcW w:w="3596" w:type="dxa"/>
          </w:tcPr>
          <w:p w14:paraId="13F16E80" w14:textId="77777777" w:rsidR="008A1961" w:rsidRPr="00442838" w:rsidRDefault="008A1961" w:rsidP="008A1961">
            <w:pPr>
              <w:spacing w:line="360" w:lineRule="auto"/>
              <w:rPr>
                <w:sz w:val="24"/>
              </w:rPr>
            </w:pPr>
          </w:p>
        </w:tc>
        <w:tc>
          <w:tcPr>
            <w:tcW w:w="3597" w:type="dxa"/>
          </w:tcPr>
          <w:p w14:paraId="3028D461" w14:textId="77777777" w:rsidR="008A1961" w:rsidRPr="00442838" w:rsidRDefault="008A1961" w:rsidP="008A1961">
            <w:pPr>
              <w:spacing w:line="360" w:lineRule="auto"/>
              <w:rPr>
                <w:sz w:val="24"/>
              </w:rPr>
            </w:pPr>
          </w:p>
        </w:tc>
        <w:tc>
          <w:tcPr>
            <w:tcW w:w="3597" w:type="dxa"/>
          </w:tcPr>
          <w:p w14:paraId="296869B4" w14:textId="77777777" w:rsidR="008A1961" w:rsidRPr="00442838" w:rsidRDefault="008A1961" w:rsidP="008A1961">
            <w:pPr>
              <w:spacing w:line="360" w:lineRule="auto"/>
              <w:rPr>
                <w:sz w:val="24"/>
              </w:rPr>
            </w:pPr>
          </w:p>
        </w:tc>
      </w:tr>
      <w:tr w:rsidR="008A1961" w:rsidRPr="00442838" w14:paraId="6849383E" w14:textId="77777777" w:rsidTr="008A1961">
        <w:tc>
          <w:tcPr>
            <w:tcW w:w="3596" w:type="dxa"/>
          </w:tcPr>
          <w:p w14:paraId="4C73B9C0" w14:textId="77777777" w:rsidR="008A1961" w:rsidRPr="00442838" w:rsidRDefault="008A1961" w:rsidP="008A1961">
            <w:pPr>
              <w:spacing w:line="360" w:lineRule="auto"/>
              <w:rPr>
                <w:sz w:val="24"/>
              </w:rPr>
            </w:pPr>
          </w:p>
        </w:tc>
        <w:tc>
          <w:tcPr>
            <w:tcW w:w="3597" w:type="dxa"/>
          </w:tcPr>
          <w:p w14:paraId="0EA9D617" w14:textId="77777777" w:rsidR="008A1961" w:rsidRPr="00442838" w:rsidRDefault="008A1961" w:rsidP="008A1961">
            <w:pPr>
              <w:spacing w:line="360" w:lineRule="auto"/>
              <w:rPr>
                <w:sz w:val="24"/>
              </w:rPr>
            </w:pPr>
          </w:p>
        </w:tc>
        <w:tc>
          <w:tcPr>
            <w:tcW w:w="3597" w:type="dxa"/>
          </w:tcPr>
          <w:p w14:paraId="2486F3F1" w14:textId="77777777" w:rsidR="008A1961" w:rsidRPr="00442838" w:rsidRDefault="008A1961" w:rsidP="008A1961">
            <w:pPr>
              <w:spacing w:line="360" w:lineRule="auto"/>
              <w:rPr>
                <w:sz w:val="24"/>
              </w:rPr>
            </w:pPr>
          </w:p>
        </w:tc>
      </w:tr>
      <w:tr w:rsidR="008A1961" w:rsidRPr="00442838" w14:paraId="7B357E3A" w14:textId="77777777" w:rsidTr="008A1961">
        <w:tc>
          <w:tcPr>
            <w:tcW w:w="3596" w:type="dxa"/>
          </w:tcPr>
          <w:p w14:paraId="5BFF9E9A" w14:textId="77777777" w:rsidR="008A1961" w:rsidRPr="00442838" w:rsidRDefault="008A1961" w:rsidP="008A1961">
            <w:pPr>
              <w:spacing w:line="360" w:lineRule="auto"/>
              <w:rPr>
                <w:sz w:val="24"/>
              </w:rPr>
            </w:pPr>
          </w:p>
        </w:tc>
        <w:tc>
          <w:tcPr>
            <w:tcW w:w="3597" w:type="dxa"/>
          </w:tcPr>
          <w:p w14:paraId="7874725A" w14:textId="77777777" w:rsidR="008A1961" w:rsidRPr="00442838" w:rsidRDefault="008A1961" w:rsidP="008A1961">
            <w:pPr>
              <w:spacing w:line="360" w:lineRule="auto"/>
              <w:rPr>
                <w:sz w:val="24"/>
              </w:rPr>
            </w:pPr>
          </w:p>
        </w:tc>
        <w:tc>
          <w:tcPr>
            <w:tcW w:w="3597" w:type="dxa"/>
          </w:tcPr>
          <w:p w14:paraId="2653E2EE" w14:textId="77777777" w:rsidR="008A1961" w:rsidRPr="00442838" w:rsidRDefault="008A1961" w:rsidP="008A1961">
            <w:pPr>
              <w:spacing w:line="360" w:lineRule="auto"/>
              <w:rPr>
                <w:sz w:val="24"/>
              </w:rPr>
            </w:pPr>
          </w:p>
        </w:tc>
      </w:tr>
      <w:tr w:rsidR="008A1961" w:rsidRPr="00442838" w14:paraId="3990486A" w14:textId="77777777" w:rsidTr="008A1961">
        <w:tc>
          <w:tcPr>
            <w:tcW w:w="3596" w:type="dxa"/>
          </w:tcPr>
          <w:p w14:paraId="4E3878FF" w14:textId="77777777" w:rsidR="008A1961" w:rsidRPr="00442838" w:rsidRDefault="008A1961" w:rsidP="008A1961">
            <w:pPr>
              <w:spacing w:line="360" w:lineRule="auto"/>
              <w:rPr>
                <w:sz w:val="24"/>
              </w:rPr>
            </w:pPr>
          </w:p>
        </w:tc>
        <w:tc>
          <w:tcPr>
            <w:tcW w:w="3597" w:type="dxa"/>
          </w:tcPr>
          <w:p w14:paraId="6786A746" w14:textId="77777777" w:rsidR="008A1961" w:rsidRPr="00442838" w:rsidRDefault="008A1961" w:rsidP="008A1961">
            <w:pPr>
              <w:spacing w:line="360" w:lineRule="auto"/>
              <w:rPr>
                <w:sz w:val="24"/>
              </w:rPr>
            </w:pPr>
          </w:p>
        </w:tc>
        <w:tc>
          <w:tcPr>
            <w:tcW w:w="3597" w:type="dxa"/>
          </w:tcPr>
          <w:p w14:paraId="33CC2410" w14:textId="77777777" w:rsidR="008A1961" w:rsidRPr="00442838" w:rsidRDefault="008A1961" w:rsidP="008A1961">
            <w:pPr>
              <w:spacing w:line="360" w:lineRule="auto"/>
              <w:rPr>
                <w:sz w:val="24"/>
              </w:rPr>
            </w:pPr>
          </w:p>
        </w:tc>
      </w:tr>
      <w:tr w:rsidR="008A1961" w:rsidRPr="00442838" w14:paraId="3EF5798F" w14:textId="77777777" w:rsidTr="008A1961">
        <w:tc>
          <w:tcPr>
            <w:tcW w:w="3596" w:type="dxa"/>
          </w:tcPr>
          <w:p w14:paraId="6F36D2BC" w14:textId="77777777" w:rsidR="008A1961" w:rsidRPr="00442838" w:rsidRDefault="008A1961" w:rsidP="008A1961">
            <w:pPr>
              <w:spacing w:line="360" w:lineRule="auto"/>
              <w:rPr>
                <w:sz w:val="24"/>
              </w:rPr>
            </w:pPr>
          </w:p>
        </w:tc>
        <w:tc>
          <w:tcPr>
            <w:tcW w:w="3597" w:type="dxa"/>
          </w:tcPr>
          <w:p w14:paraId="253F7A66" w14:textId="77777777" w:rsidR="008A1961" w:rsidRPr="00442838" w:rsidRDefault="008A1961" w:rsidP="008A1961">
            <w:pPr>
              <w:spacing w:line="360" w:lineRule="auto"/>
              <w:rPr>
                <w:sz w:val="24"/>
              </w:rPr>
            </w:pPr>
          </w:p>
        </w:tc>
        <w:tc>
          <w:tcPr>
            <w:tcW w:w="3597" w:type="dxa"/>
          </w:tcPr>
          <w:p w14:paraId="0F475786" w14:textId="77777777" w:rsidR="008A1961" w:rsidRPr="00442838" w:rsidRDefault="008A1961" w:rsidP="008A1961">
            <w:pPr>
              <w:spacing w:line="360" w:lineRule="auto"/>
              <w:rPr>
                <w:sz w:val="24"/>
              </w:rPr>
            </w:pPr>
          </w:p>
        </w:tc>
      </w:tr>
      <w:tr w:rsidR="008A1961" w:rsidRPr="00442838" w14:paraId="386AE5C2" w14:textId="77777777" w:rsidTr="008A1961">
        <w:tc>
          <w:tcPr>
            <w:tcW w:w="3596" w:type="dxa"/>
          </w:tcPr>
          <w:p w14:paraId="6A454088" w14:textId="77777777" w:rsidR="008A1961" w:rsidRPr="00442838" w:rsidRDefault="008A1961" w:rsidP="008A1961">
            <w:pPr>
              <w:spacing w:line="360" w:lineRule="auto"/>
              <w:rPr>
                <w:sz w:val="24"/>
              </w:rPr>
            </w:pPr>
          </w:p>
        </w:tc>
        <w:tc>
          <w:tcPr>
            <w:tcW w:w="3597" w:type="dxa"/>
          </w:tcPr>
          <w:p w14:paraId="7DC99C96" w14:textId="77777777" w:rsidR="008A1961" w:rsidRPr="00442838" w:rsidRDefault="008A1961" w:rsidP="008A1961">
            <w:pPr>
              <w:spacing w:line="360" w:lineRule="auto"/>
              <w:rPr>
                <w:sz w:val="24"/>
              </w:rPr>
            </w:pPr>
          </w:p>
        </w:tc>
        <w:tc>
          <w:tcPr>
            <w:tcW w:w="3597" w:type="dxa"/>
          </w:tcPr>
          <w:p w14:paraId="3A891802" w14:textId="77777777" w:rsidR="008A1961" w:rsidRPr="00442838" w:rsidRDefault="008A1961" w:rsidP="008A1961">
            <w:pPr>
              <w:spacing w:line="360" w:lineRule="auto"/>
              <w:rPr>
                <w:sz w:val="24"/>
              </w:rPr>
            </w:pPr>
          </w:p>
        </w:tc>
      </w:tr>
      <w:tr w:rsidR="008A1961" w:rsidRPr="00442838" w14:paraId="5E13FD5F" w14:textId="77777777" w:rsidTr="008A1961">
        <w:tc>
          <w:tcPr>
            <w:tcW w:w="3596" w:type="dxa"/>
          </w:tcPr>
          <w:p w14:paraId="77FD25EE" w14:textId="77777777" w:rsidR="008A1961" w:rsidRPr="00442838" w:rsidRDefault="008A1961" w:rsidP="008A1961">
            <w:pPr>
              <w:spacing w:line="360" w:lineRule="auto"/>
              <w:rPr>
                <w:sz w:val="24"/>
              </w:rPr>
            </w:pPr>
          </w:p>
        </w:tc>
        <w:tc>
          <w:tcPr>
            <w:tcW w:w="3597" w:type="dxa"/>
          </w:tcPr>
          <w:p w14:paraId="45A50F3A" w14:textId="77777777" w:rsidR="008A1961" w:rsidRPr="00442838" w:rsidRDefault="008A1961" w:rsidP="008A1961">
            <w:pPr>
              <w:spacing w:line="360" w:lineRule="auto"/>
              <w:rPr>
                <w:sz w:val="24"/>
              </w:rPr>
            </w:pPr>
          </w:p>
        </w:tc>
        <w:tc>
          <w:tcPr>
            <w:tcW w:w="3597" w:type="dxa"/>
          </w:tcPr>
          <w:p w14:paraId="6845EFF8" w14:textId="77777777" w:rsidR="008A1961" w:rsidRPr="00442838" w:rsidRDefault="008A1961" w:rsidP="008A1961">
            <w:pPr>
              <w:spacing w:line="360" w:lineRule="auto"/>
              <w:rPr>
                <w:sz w:val="24"/>
              </w:rPr>
            </w:pPr>
          </w:p>
        </w:tc>
      </w:tr>
      <w:tr w:rsidR="008A1961" w:rsidRPr="00442838" w14:paraId="6FB0851C" w14:textId="77777777" w:rsidTr="008A1961">
        <w:tc>
          <w:tcPr>
            <w:tcW w:w="3596" w:type="dxa"/>
          </w:tcPr>
          <w:p w14:paraId="3FEBFE27" w14:textId="77777777" w:rsidR="008A1961" w:rsidRPr="00442838" w:rsidRDefault="008A1961" w:rsidP="008A1961">
            <w:pPr>
              <w:spacing w:line="360" w:lineRule="auto"/>
              <w:rPr>
                <w:sz w:val="24"/>
              </w:rPr>
            </w:pPr>
          </w:p>
        </w:tc>
        <w:tc>
          <w:tcPr>
            <w:tcW w:w="3597" w:type="dxa"/>
          </w:tcPr>
          <w:p w14:paraId="5B81F36F" w14:textId="77777777" w:rsidR="008A1961" w:rsidRPr="00442838" w:rsidRDefault="008A1961" w:rsidP="008A1961">
            <w:pPr>
              <w:spacing w:line="360" w:lineRule="auto"/>
              <w:rPr>
                <w:sz w:val="24"/>
              </w:rPr>
            </w:pPr>
          </w:p>
        </w:tc>
        <w:tc>
          <w:tcPr>
            <w:tcW w:w="3597" w:type="dxa"/>
          </w:tcPr>
          <w:p w14:paraId="2364DE4A" w14:textId="77777777" w:rsidR="008A1961" w:rsidRPr="00442838" w:rsidRDefault="008A1961" w:rsidP="008A1961">
            <w:pPr>
              <w:spacing w:line="360" w:lineRule="auto"/>
              <w:rPr>
                <w:sz w:val="24"/>
              </w:rPr>
            </w:pPr>
          </w:p>
        </w:tc>
      </w:tr>
      <w:tr w:rsidR="008A1961" w:rsidRPr="00442838" w14:paraId="406480E9" w14:textId="77777777" w:rsidTr="008A1961">
        <w:tc>
          <w:tcPr>
            <w:tcW w:w="3596" w:type="dxa"/>
          </w:tcPr>
          <w:p w14:paraId="61EF8745" w14:textId="77777777" w:rsidR="008A1961" w:rsidRPr="00442838" w:rsidRDefault="008A1961" w:rsidP="008A1961">
            <w:pPr>
              <w:spacing w:line="360" w:lineRule="auto"/>
              <w:rPr>
                <w:sz w:val="24"/>
              </w:rPr>
            </w:pPr>
          </w:p>
        </w:tc>
        <w:tc>
          <w:tcPr>
            <w:tcW w:w="3597" w:type="dxa"/>
          </w:tcPr>
          <w:p w14:paraId="3D2544E6" w14:textId="77777777" w:rsidR="008A1961" w:rsidRPr="00442838" w:rsidRDefault="008A1961" w:rsidP="008A1961">
            <w:pPr>
              <w:spacing w:line="360" w:lineRule="auto"/>
              <w:rPr>
                <w:sz w:val="24"/>
              </w:rPr>
            </w:pPr>
          </w:p>
        </w:tc>
        <w:tc>
          <w:tcPr>
            <w:tcW w:w="3597" w:type="dxa"/>
          </w:tcPr>
          <w:p w14:paraId="59D0F56F" w14:textId="77777777" w:rsidR="008A1961" w:rsidRPr="00442838" w:rsidRDefault="008A1961" w:rsidP="008A1961">
            <w:pPr>
              <w:spacing w:line="360" w:lineRule="auto"/>
              <w:rPr>
                <w:sz w:val="24"/>
              </w:rPr>
            </w:pPr>
          </w:p>
        </w:tc>
      </w:tr>
      <w:tr w:rsidR="008A1961" w:rsidRPr="00442838" w14:paraId="16647471" w14:textId="77777777" w:rsidTr="008A1961">
        <w:tc>
          <w:tcPr>
            <w:tcW w:w="3596" w:type="dxa"/>
          </w:tcPr>
          <w:p w14:paraId="6AB23F76" w14:textId="77777777" w:rsidR="008A1961" w:rsidRPr="00442838" w:rsidRDefault="008A1961" w:rsidP="008A1961">
            <w:pPr>
              <w:spacing w:line="360" w:lineRule="auto"/>
              <w:rPr>
                <w:sz w:val="24"/>
              </w:rPr>
            </w:pPr>
          </w:p>
        </w:tc>
        <w:tc>
          <w:tcPr>
            <w:tcW w:w="3597" w:type="dxa"/>
          </w:tcPr>
          <w:p w14:paraId="53398362" w14:textId="77777777" w:rsidR="008A1961" w:rsidRPr="00442838" w:rsidRDefault="008A1961" w:rsidP="008A1961">
            <w:pPr>
              <w:spacing w:line="360" w:lineRule="auto"/>
              <w:rPr>
                <w:sz w:val="24"/>
              </w:rPr>
            </w:pPr>
          </w:p>
        </w:tc>
        <w:tc>
          <w:tcPr>
            <w:tcW w:w="3597" w:type="dxa"/>
          </w:tcPr>
          <w:p w14:paraId="6072278F" w14:textId="77777777" w:rsidR="008A1961" w:rsidRPr="00442838" w:rsidRDefault="008A1961" w:rsidP="008A1961">
            <w:pPr>
              <w:spacing w:line="360" w:lineRule="auto"/>
              <w:rPr>
                <w:sz w:val="24"/>
              </w:rPr>
            </w:pPr>
          </w:p>
        </w:tc>
      </w:tr>
      <w:tr w:rsidR="008A1961" w:rsidRPr="00442838" w14:paraId="1297CDBC" w14:textId="77777777" w:rsidTr="008A1961">
        <w:tc>
          <w:tcPr>
            <w:tcW w:w="3596" w:type="dxa"/>
          </w:tcPr>
          <w:p w14:paraId="26D3BE36" w14:textId="77777777" w:rsidR="008A1961" w:rsidRPr="00442838" w:rsidRDefault="008A1961" w:rsidP="008A1961">
            <w:pPr>
              <w:spacing w:line="360" w:lineRule="auto"/>
              <w:rPr>
                <w:sz w:val="24"/>
              </w:rPr>
            </w:pPr>
          </w:p>
        </w:tc>
        <w:tc>
          <w:tcPr>
            <w:tcW w:w="3597" w:type="dxa"/>
          </w:tcPr>
          <w:p w14:paraId="2434E912" w14:textId="77777777" w:rsidR="008A1961" w:rsidRPr="00442838" w:rsidRDefault="008A1961" w:rsidP="008A1961">
            <w:pPr>
              <w:spacing w:line="360" w:lineRule="auto"/>
              <w:rPr>
                <w:sz w:val="24"/>
              </w:rPr>
            </w:pPr>
          </w:p>
        </w:tc>
        <w:tc>
          <w:tcPr>
            <w:tcW w:w="3597" w:type="dxa"/>
          </w:tcPr>
          <w:p w14:paraId="1CDE2E02" w14:textId="77777777" w:rsidR="008A1961" w:rsidRPr="00442838" w:rsidRDefault="008A1961" w:rsidP="008A1961">
            <w:pPr>
              <w:spacing w:line="360" w:lineRule="auto"/>
              <w:rPr>
                <w:sz w:val="24"/>
              </w:rPr>
            </w:pPr>
          </w:p>
        </w:tc>
      </w:tr>
      <w:tr w:rsidR="008A1961" w:rsidRPr="00442838" w14:paraId="3A472504" w14:textId="77777777" w:rsidTr="008A1961">
        <w:tc>
          <w:tcPr>
            <w:tcW w:w="3596" w:type="dxa"/>
          </w:tcPr>
          <w:p w14:paraId="64BC51F4" w14:textId="77777777" w:rsidR="008A1961" w:rsidRPr="00442838" w:rsidRDefault="008A1961" w:rsidP="008A1961">
            <w:pPr>
              <w:spacing w:line="360" w:lineRule="auto"/>
              <w:rPr>
                <w:sz w:val="24"/>
              </w:rPr>
            </w:pPr>
          </w:p>
        </w:tc>
        <w:tc>
          <w:tcPr>
            <w:tcW w:w="3597" w:type="dxa"/>
          </w:tcPr>
          <w:p w14:paraId="27A0E15F" w14:textId="77777777" w:rsidR="008A1961" w:rsidRPr="00442838" w:rsidRDefault="008A1961" w:rsidP="008A1961">
            <w:pPr>
              <w:spacing w:line="360" w:lineRule="auto"/>
              <w:rPr>
                <w:sz w:val="24"/>
              </w:rPr>
            </w:pPr>
          </w:p>
        </w:tc>
        <w:tc>
          <w:tcPr>
            <w:tcW w:w="3597" w:type="dxa"/>
          </w:tcPr>
          <w:p w14:paraId="61F2CA48" w14:textId="77777777" w:rsidR="008A1961" w:rsidRPr="00442838" w:rsidRDefault="008A1961" w:rsidP="008A1961">
            <w:pPr>
              <w:spacing w:line="360" w:lineRule="auto"/>
              <w:rPr>
                <w:sz w:val="24"/>
              </w:rPr>
            </w:pPr>
          </w:p>
        </w:tc>
      </w:tr>
      <w:tr w:rsidR="008A1961" w:rsidRPr="00442838" w14:paraId="273617A6" w14:textId="77777777" w:rsidTr="008A1961">
        <w:tc>
          <w:tcPr>
            <w:tcW w:w="3596" w:type="dxa"/>
          </w:tcPr>
          <w:p w14:paraId="5663E3C4" w14:textId="77777777" w:rsidR="008A1961" w:rsidRPr="00442838" w:rsidRDefault="008A1961" w:rsidP="008A1961">
            <w:pPr>
              <w:spacing w:line="360" w:lineRule="auto"/>
              <w:rPr>
                <w:sz w:val="24"/>
              </w:rPr>
            </w:pPr>
          </w:p>
        </w:tc>
        <w:tc>
          <w:tcPr>
            <w:tcW w:w="3597" w:type="dxa"/>
          </w:tcPr>
          <w:p w14:paraId="5125C3D3" w14:textId="77777777" w:rsidR="008A1961" w:rsidRPr="00442838" w:rsidRDefault="008A1961" w:rsidP="008A1961">
            <w:pPr>
              <w:spacing w:line="360" w:lineRule="auto"/>
              <w:rPr>
                <w:sz w:val="24"/>
              </w:rPr>
            </w:pPr>
          </w:p>
        </w:tc>
        <w:tc>
          <w:tcPr>
            <w:tcW w:w="3597" w:type="dxa"/>
          </w:tcPr>
          <w:p w14:paraId="30D64587" w14:textId="77777777" w:rsidR="008A1961" w:rsidRPr="00442838" w:rsidRDefault="008A1961" w:rsidP="008A1961">
            <w:pPr>
              <w:spacing w:line="360" w:lineRule="auto"/>
              <w:rPr>
                <w:sz w:val="24"/>
              </w:rPr>
            </w:pPr>
          </w:p>
        </w:tc>
      </w:tr>
      <w:tr w:rsidR="008A1961" w:rsidRPr="00442838" w14:paraId="5EA7523F" w14:textId="77777777" w:rsidTr="008A1961">
        <w:tc>
          <w:tcPr>
            <w:tcW w:w="3596" w:type="dxa"/>
          </w:tcPr>
          <w:p w14:paraId="6135F958" w14:textId="77777777" w:rsidR="008A1961" w:rsidRPr="00442838" w:rsidRDefault="008A1961" w:rsidP="008A1961">
            <w:pPr>
              <w:spacing w:line="360" w:lineRule="auto"/>
              <w:rPr>
                <w:sz w:val="24"/>
              </w:rPr>
            </w:pPr>
          </w:p>
        </w:tc>
        <w:tc>
          <w:tcPr>
            <w:tcW w:w="3597" w:type="dxa"/>
          </w:tcPr>
          <w:p w14:paraId="6EAB8E17" w14:textId="77777777" w:rsidR="008A1961" w:rsidRPr="00442838" w:rsidRDefault="008A1961" w:rsidP="008A1961">
            <w:pPr>
              <w:spacing w:line="360" w:lineRule="auto"/>
              <w:rPr>
                <w:sz w:val="24"/>
              </w:rPr>
            </w:pPr>
          </w:p>
        </w:tc>
        <w:tc>
          <w:tcPr>
            <w:tcW w:w="3597" w:type="dxa"/>
          </w:tcPr>
          <w:p w14:paraId="4677027D" w14:textId="77777777" w:rsidR="008A1961" w:rsidRPr="00442838" w:rsidRDefault="008A1961" w:rsidP="008A1961">
            <w:pPr>
              <w:spacing w:line="360" w:lineRule="auto"/>
              <w:rPr>
                <w:sz w:val="24"/>
              </w:rPr>
            </w:pPr>
          </w:p>
        </w:tc>
      </w:tr>
      <w:tr w:rsidR="008A1961" w:rsidRPr="00442838" w14:paraId="48F068B5" w14:textId="77777777" w:rsidTr="008A1961">
        <w:tc>
          <w:tcPr>
            <w:tcW w:w="3596" w:type="dxa"/>
          </w:tcPr>
          <w:p w14:paraId="540B16BF" w14:textId="77777777" w:rsidR="008A1961" w:rsidRPr="00442838" w:rsidRDefault="008A1961" w:rsidP="008A1961">
            <w:pPr>
              <w:spacing w:line="360" w:lineRule="auto"/>
              <w:rPr>
                <w:sz w:val="24"/>
              </w:rPr>
            </w:pPr>
          </w:p>
        </w:tc>
        <w:tc>
          <w:tcPr>
            <w:tcW w:w="3597" w:type="dxa"/>
          </w:tcPr>
          <w:p w14:paraId="487491C0" w14:textId="77777777" w:rsidR="008A1961" w:rsidRPr="00442838" w:rsidRDefault="008A1961" w:rsidP="008A1961">
            <w:pPr>
              <w:spacing w:line="360" w:lineRule="auto"/>
              <w:rPr>
                <w:sz w:val="24"/>
              </w:rPr>
            </w:pPr>
          </w:p>
        </w:tc>
        <w:tc>
          <w:tcPr>
            <w:tcW w:w="3597" w:type="dxa"/>
          </w:tcPr>
          <w:p w14:paraId="3B084FF6" w14:textId="77777777" w:rsidR="008A1961" w:rsidRPr="00442838" w:rsidRDefault="008A1961" w:rsidP="008A1961">
            <w:pPr>
              <w:spacing w:line="360" w:lineRule="auto"/>
              <w:rPr>
                <w:sz w:val="24"/>
              </w:rPr>
            </w:pPr>
          </w:p>
        </w:tc>
      </w:tr>
      <w:tr w:rsidR="008A1961" w:rsidRPr="00442838" w14:paraId="3BE58397" w14:textId="77777777" w:rsidTr="008A1961">
        <w:tc>
          <w:tcPr>
            <w:tcW w:w="3596" w:type="dxa"/>
          </w:tcPr>
          <w:p w14:paraId="49EDC783" w14:textId="77777777" w:rsidR="008A1961" w:rsidRPr="00442838" w:rsidRDefault="008A1961" w:rsidP="008A1961">
            <w:pPr>
              <w:spacing w:line="360" w:lineRule="auto"/>
              <w:rPr>
                <w:sz w:val="24"/>
              </w:rPr>
            </w:pPr>
          </w:p>
        </w:tc>
        <w:tc>
          <w:tcPr>
            <w:tcW w:w="3597" w:type="dxa"/>
          </w:tcPr>
          <w:p w14:paraId="420BCBAD" w14:textId="77777777" w:rsidR="008A1961" w:rsidRPr="00442838" w:rsidRDefault="008A1961" w:rsidP="008A1961">
            <w:pPr>
              <w:spacing w:line="360" w:lineRule="auto"/>
              <w:rPr>
                <w:sz w:val="24"/>
              </w:rPr>
            </w:pPr>
          </w:p>
        </w:tc>
        <w:tc>
          <w:tcPr>
            <w:tcW w:w="3597" w:type="dxa"/>
          </w:tcPr>
          <w:p w14:paraId="59917294" w14:textId="77777777" w:rsidR="008A1961" w:rsidRPr="00442838" w:rsidRDefault="008A1961" w:rsidP="008A1961">
            <w:pPr>
              <w:spacing w:line="360" w:lineRule="auto"/>
              <w:rPr>
                <w:sz w:val="24"/>
              </w:rPr>
            </w:pPr>
          </w:p>
        </w:tc>
      </w:tr>
      <w:tr w:rsidR="008A1961" w:rsidRPr="00442838" w14:paraId="170833C0" w14:textId="77777777" w:rsidTr="008A1961">
        <w:tc>
          <w:tcPr>
            <w:tcW w:w="3596" w:type="dxa"/>
          </w:tcPr>
          <w:p w14:paraId="6EF5F9F1" w14:textId="77777777" w:rsidR="008A1961" w:rsidRPr="00442838" w:rsidRDefault="008A1961" w:rsidP="008A1961">
            <w:pPr>
              <w:spacing w:line="360" w:lineRule="auto"/>
              <w:rPr>
                <w:sz w:val="24"/>
              </w:rPr>
            </w:pPr>
          </w:p>
        </w:tc>
        <w:tc>
          <w:tcPr>
            <w:tcW w:w="3597" w:type="dxa"/>
          </w:tcPr>
          <w:p w14:paraId="6D827454" w14:textId="77777777" w:rsidR="008A1961" w:rsidRPr="00442838" w:rsidRDefault="008A1961" w:rsidP="008A1961">
            <w:pPr>
              <w:spacing w:line="360" w:lineRule="auto"/>
              <w:rPr>
                <w:sz w:val="24"/>
              </w:rPr>
            </w:pPr>
          </w:p>
        </w:tc>
        <w:tc>
          <w:tcPr>
            <w:tcW w:w="3597" w:type="dxa"/>
          </w:tcPr>
          <w:p w14:paraId="40B5BC5E" w14:textId="77777777" w:rsidR="008A1961" w:rsidRPr="00442838" w:rsidRDefault="008A1961" w:rsidP="008A1961">
            <w:pPr>
              <w:spacing w:line="360" w:lineRule="auto"/>
              <w:rPr>
                <w:sz w:val="24"/>
              </w:rPr>
            </w:pPr>
          </w:p>
        </w:tc>
      </w:tr>
      <w:tr w:rsidR="008A1961" w:rsidRPr="00442838" w14:paraId="1B3388A9" w14:textId="77777777" w:rsidTr="008A1961">
        <w:tc>
          <w:tcPr>
            <w:tcW w:w="3596" w:type="dxa"/>
          </w:tcPr>
          <w:p w14:paraId="30B5F8CF" w14:textId="77777777" w:rsidR="008A1961" w:rsidRPr="00442838" w:rsidRDefault="008A1961" w:rsidP="008A1961">
            <w:pPr>
              <w:spacing w:line="360" w:lineRule="auto"/>
              <w:rPr>
                <w:sz w:val="24"/>
              </w:rPr>
            </w:pPr>
          </w:p>
        </w:tc>
        <w:tc>
          <w:tcPr>
            <w:tcW w:w="3597" w:type="dxa"/>
          </w:tcPr>
          <w:p w14:paraId="5016EF8B" w14:textId="77777777" w:rsidR="008A1961" w:rsidRPr="00442838" w:rsidRDefault="008A1961" w:rsidP="008A1961">
            <w:pPr>
              <w:spacing w:line="360" w:lineRule="auto"/>
              <w:rPr>
                <w:sz w:val="24"/>
              </w:rPr>
            </w:pPr>
          </w:p>
        </w:tc>
        <w:tc>
          <w:tcPr>
            <w:tcW w:w="3597" w:type="dxa"/>
          </w:tcPr>
          <w:p w14:paraId="1AF0993D" w14:textId="77777777" w:rsidR="008A1961" w:rsidRPr="00442838" w:rsidRDefault="008A1961" w:rsidP="008A1961">
            <w:pPr>
              <w:spacing w:line="360" w:lineRule="auto"/>
              <w:rPr>
                <w:sz w:val="24"/>
              </w:rPr>
            </w:pPr>
          </w:p>
        </w:tc>
      </w:tr>
      <w:tr w:rsidR="008A1961" w:rsidRPr="00442838" w14:paraId="62E038ED" w14:textId="77777777" w:rsidTr="008A1961">
        <w:tc>
          <w:tcPr>
            <w:tcW w:w="3596" w:type="dxa"/>
          </w:tcPr>
          <w:p w14:paraId="230E8A85" w14:textId="77777777" w:rsidR="008A1961" w:rsidRPr="00442838" w:rsidRDefault="008A1961" w:rsidP="008A1961">
            <w:pPr>
              <w:spacing w:line="360" w:lineRule="auto"/>
              <w:rPr>
                <w:sz w:val="24"/>
              </w:rPr>
            </w:pPr>
          </w:p>
        </w:tc>
        <w:tc>
          <w:tcPr>
            <w:tcW w:w="3597" w:type="dxa"/>
          </w:tcPr>
          <w:p w14:paraId="7FE4E2F5" w14:textId="77777777" w:rsidR="008A1961" w:rsidRPr="00442838" w:rsidRDefault="008A1961" w:rsidP="008A1961">
            <w:pPr>
              <w:spacing w:line="360" w:lineRule="auto"/>
              <w:rPr>
                <w:sz w:val="24"/>
              </w:rPr>
            </w:pPr>
          </w:p>
        </w:tc>
        <w:tc>
          <w:tcPr>
            <w:tcW w:w="3597" w:type="dxa"/>
          </w:tcPr>
          <w:p w14:paraId="0AE3DE9F" w14:textId="77777777" w:rsidR="008A1961" w:rsidRPr="00442838" w:rsidRDefault="008A1961" w:rsidP="008A1961">
            <w:pPr>
              <w:spacing w:line="360" w:lineRule="auto"/>
              <w:rPr>
                <w:sz w:val="24"/>
              </w:rPr>
            </w:pPr>
          </w:p>
        </w:tc>
      </w:tr>
      <w:tr w:rsidR="008A1961" w:rsidRPr="00442838" w14:paraId="13B00611" w14:textId="77777777" w:rsidTr="008A1961">
        <w:tc>
          <w:tcPr>
            <w:tcW w:w="3596" w:type="dxa"/>
          </w:tcPr>
          <w:p w14:paraId="4EF4BAA8" w14:textId="77777777" w:rsidR="008A1961" w:rsidRPr="00442838" w:rsidRDefault="008A1961" w:rsidP="008A1961">
            <w:pPr>
              <w:spacing w:line="360" w:lineRule="auto"/>
              <w:rPr>
                <w:sz w:val="24"/>
              </w:rPr>
            </w:pPr>
          </w:p>
        </w:tc>
        <w:tc>
          <w:tcPr>
            <w:tcW w:w="3597" w:type="dxa"/>
          </w:tcPr>
          <w:p w14:paraId="1DA9A1B7" w14:textId="77777777" w:rsidR="008A1961" w:rsidRPr="00442838" w:rsidRDefault="008A1961" w:rsidP="008A1961">
            <w:pPr>
              <w:spacing w:line="360" w:lineRule="auto"/>
              <w:rPr>
                <w:sz w:val="24"/>
              </w:rPr>
            </w:pPr>
          </w:p>
        </w:tc>
        <w:tc>
          <w:tcPr>
            <w:tcW w:w="3597" w:type="dxa"/>
          </w:tcPr>
          <w:p w14:paraId="0FADA56D" w14:textId="77777777" w:rsidR="008A1961" w:rsidRPr="00442838" w:rsidRDefault="008A1961" w:rsidP="008A1961">
            <w:pPr>
              <w:spacing w:line="360" w:lineRule="auto"/>
              <w:rPr>
                <w:sz w:val="24"/>
              </w:rPr>
            </w:pPr>
          </w:p>
        </w:tc>
      </w:tr>
      <w:tr w:rsidR="008A1961" w:rsidRPr="00442838" w14:paraId="3903B840" w14:textId="77777777" w:rsidTr="008A1961">
        <w:tc>
          <w:tcPr>
            <w:tcW w:w="3596" w:type="dxa"/>
          </w:tcPr>
          <w:p w14:paraId="62E567E1" w14:textId="77777777" w:rsidR="008A1961" w:rsidRPr="00442838" w:rsidRDefault="008A1961" w:rsidP="008A1961">
            <w:pPr>
              <w:spacing w:line="360" w:lineRule="auto"/>
              <w:rPr>
                <w:sz w:val="24"/>
              </w:rPr>
            </w:pPr>
          </w:p>
        </w:tc>
        <w:tc>
          <w:tcPr>
            <w:tcW w:w="3597" w:type="dxa"/>
          </w:tcPr>
          <w:p w14:paraId="15CF1B4D" w14:textId="77777777" w:rsidR="008A1961" w:rsidRPr="00442838" w:rsidRDefault="008A1961" w:rsidP="008A1961">
            <w:pPr>
              <w:spacing w:line="360" w:lineRule="auto"/>
              <w:rPr>
                <w:sz w:val="24"/>
              </w:rPr>
            </w:pPr>
          </w:p>
        </w:tc>
        <w:tc>
          <w:tcPr>
            <w:tcW w:w="3597" w:type="dxa"/>
          </w:tcPr>
          <w:p w14:paraId="4557166A" w14:textId="77777777" w:rsidR="008A1961" w:rsidRPr="00442838" w:rsidRDefault="008A1961" w:rsidP="008A1961">
            <w:pPr>
              <w:spacing w:line="360" w:lineRule="auto"/>
              <w:rPr>
                <w:sz w:val="24"/>
              </w:rPr>
            </w:pPr>
          </w:p>
        </w:tc>
      </w:tr>
      <w:tr w:rsidR="008A1961" w:rsidRPr="00442838" w14:paraId="4261B207" w14:textId="77777777" w:rsidTr="008A1961">
        <w:tc>
          <w:tcPr>
            <w:tcW w:w="3596" w:type="dxa"/>
          </w:tcPr>
          <w:p w14:paraId="5EC03DA0" w14:textId="77777777" w:rsidR="008A1961" w:rsidRPr="00442838" w:rsidRDefault="008A1961" w:rsidP="008A1961">
            <w:pPr>
              <w:spacing w:line="360" w:lineRule="auto"/>
              <w:rPr>
                <w:sz w:val="24"/>
              </w:rPr>
            </w:pPr>
          </w:p>
        </w:tc>
        <w:tc>
          <w:tcPr>
            <w:tcW w:w="3597" w:type="dxa"/>
          </w:tcPr>
          <w:p w14:paraId="1008FCD1" w14:textId="77777777" w:rsidR="008A1961" w:rsidRPr="00442838" w:rsidRDefault="008A1961" w:rsidP="008A1961">
            <w:pPr>
              <w:spacing w:line="360" w:lineRule="auto"/>
              <w:rPr>
                <w:sz w:val="24"/>
              </w:rPr>
            </w:pPr>
          </w:p>
        </w:tc>
        <w:tc>
          <w:tcPr>
            <w:tcW w:w="3597" w:type="dxa"/>
          </w:tcPr>
          <w:p w14:paraId="43D7A1A9" w14:textId="77777777" w:rsidR="008A1961" w:rsidRPr="00442838" w:rsidRDefault="008A1961" w:rsidP="008A1961">
            <w:pPr>
              <w:spacing w:line="360" w:lineRule="auto"/>
              <w:rPr>
                <w:sz w:val="24"/>
              </w:rPr>
            </w:pPr>
          </w:p>
        </w:tc>
      </w:tr>
      <w:tr w:rsidR="008A1961" w:rsidRPr="00442838" w14:paraId="5465EC0F" w14:textId="77777777" w:rsidTr="008A1961">
        <w:tc>
          <w:tcPr>
            <w:tcW w:w="3596" w:type="dxa"/>
          </w:tcPr>
          <w:p w14:paraId="38F78405" w14:textId="77777777" w:rsidR="008A1961" w:rsidRPr="00442838" w:rsidRDefault="008A1961" w:rsidP="008A1961">
            <w:pPr>
              <w:spacing w:line="360" w:lineRule="auto"/>
              <w:rPr>
                <w:sz w:val="24"/>
              </w:rPr>
            </w:pPr>
          </w:p>
        </w:tc>
        <w:tc>
          <w:tcPr>
            <w:tcW w:w="3597" w:type="dxa"/>
          </w:tcPr>
          <w:p w14:paraId="0A90869E" w14:textId="77777777" w:rsidR="008A1961" w:rsidRPr="00442838" w:rsidRDefault="008A1961" w:rsidP="008A1961">
            <w:pPr>
              <w:spacing w:line="360" w:lineRule="auto"/>
              <w:rPr>
                <w:sz w:val="24"/>
              </w:rPr>
            </w:pPr>
          </w:p>
        </w:tc>
        <w:tc>
          <w:tcPr>
            <w:tcW w:w="3597" w:type="dxa"/>
          </w:tcPr>
          <w:p w14:paraId="658903DC" w14:textId="77777777" w:rsidR="008A1961" w:rsidRPr="00442838" w:rsidRDefault="008A1961" w:rsidP="008A1961">
            <w:pPr>
              <w:spacing w:line="360" w:lineRule="auto"/>
              <w:rPr>
                <w:sz w:val="24"/>
              </w:rPr>
            </w:pPr>
          </w:p>
        </w:tc>
      </w:tr>
      <w:tr w:rsidR="008A1961" w:rsidRPr="00442838" w14:paraId="6DB2CF21" w14:textId="77777777" w:rsidTr="008A1961">
        <w:tc>
          <w:tcPr>
            <w:tcW w:w="3596" w:type="dxa"/>
          </w:tcPr>
          <w:p w14:paraId="651DCCD2" w14:textId="77777777" w:rsidR="008A1961" w:rsidRPr="00442838" w:rsidRDefault="008A1961" w:rsidP="008A1961">
            <w:pPr>
              <w:spacing w:line="360" w:lineRule="auto"/>
              <w:rPr>
                <w:sz w:val="24"/>
              </w:rPr>
            </w:pPr>
          </w:p>
        </w:tc>
        <w:tc>
          <w:tcPr>
            <w:tcW w:w="3597" w:type="dxa"/>
          </w:tcPr>
          <w:p w14:paraId="4347782B" w14:textId="77777777" w:rsidR="008A1961" w:rsidRPr="00442838" w:rsidRDefault="008A1961" w:rsidP="008A1961">
            <w:pPr>
              <w:spacing w:line="360" w:lineRule="auto"/>
              <w:rPr>
                <w:sz w:val="24"/>
              </w:rPr>
            </w:pPr>
          </w:p>
        </w:tc>
        <w:tc>
          <w:tcPr>
            <w:tcW w:w="3597" w:type="dxa"/>
          </w:tcPr>
          <w:p w14:paraId="27D9E855" w14:textId="77777777" w:rsidR="008A1961" w:rsidRPr="00442838" w:rsidRDefault="008A1961" w:rsidP="008A1961">
            <w:pPr>
              <w:spacing w:line="360" w:lineRule="auto"/>
              <w:rPr>
                <w:sz w:val="24"/>
              </w:rPr>
            </w:pPr>
          </w:p>
        </w:tc>
      </w:tr>
      <w:tr w:rsidR="008A1961" w:rsidRPr="00442838" w14:paraId="13D8E1D2" w14:textId="77777777" w:rsidTr="008A1961">
        <w:tc>
          <w:tcPr>
            <w:tcW w:w="3596" w:type="dxa"/>
          </w:tcPr>
          <w:p w14:paraId="7FC12569" w14:textId="77777777" w:rsidR="008A1961" w:rsidRPr="00442838" w:rsidRDefault="008A1961" w:rsidP="008A1961">
            <w:pPr>
              <w:spacing w:line="360" w:lineRule="auto"/>
              <w:rPr>
                <w:sz w:val="24"/>
              </w:rPr>
            </w:pPr>
          </w:p>
        </w:tc>
        <w:tc>
          <w:tcPr>
            <w:tcW w:w="3597" w:type="dxa"/>
          </w:tcPr>
          <w:p w14:paraId="2FC53A3C" w14:textId="77777777" w:rsidR="008A1961" w:rsidRPr="00442838" w:rsidRDefault="008A1961" w:rsidP="008A1961">
            <w:pPr>
              <w:spacing w:line="360" w:lineRule="auto"/>
              <w:rPr>
                <w:sz w:val="24"/>
              </w:rPr>
            </w:pPr>
          </w:p>
        </w:tc>
        <w:tc>
          <w:tcPr>
            <w:tcW w:w="3597" w:type="dxa"/>
          </w:tcPr>
          <w:p w14:paraId="3C57EAD6" w14:textId="77777777" w:rsidR="008A1961" w:rsidRPr="00442838" w:rsidRDefault="008A1961" w:rsidP="008A1961">
            <w:pPr>
              <w:spacing w:line="360" w:lineRule="auto"/>
              <w:rPr>
                <w:sz w:val="24"/>
              </w:rPr>
            </w:pPr>
          </w:p>
        </w:tc>
      </w:tr>
      <w:tr w:rsidR="008A1961" w:rsidRPr="00442838" w14:paraId="00813A6B" w14:textId="77777777" w:rsidTr="008A1961">
        <w:tc>
          <w:tcPr>
            <w:tcW w:w="3596" w:type="dxa"/>
          </w:tcPr>
          <w:p w14:paraId="025BF31C" w14:textId="77777777" w:rsidR="008A1961" w:rsidRPr="00442838" w:rsidRDefault="008A1961" w:rsidP="008A1961">
            <w:pPr>
              <w:spacing w:line="360" w:lineRule="auto"/>
              <w:rPr>
                <w:sz w:val="24"/>
              </w:rPr>
            </w:pPr>
          </w:p>
        </w:tc>
        <w:tc>
          <w:tcPr>
            <w:tcW w:w="3597" w:type="dxa"/>
          </w:tcPr>
          <w:p w14:paraId="1C8A2708" w14:textId="77777777" w:rsidR="008A1961" w:rsidRPr="00442838" w:rsidRDefault="008A1961" w:rsidP="008A1961">
            <w:pPr>
              <w:spacing w:line="360" w:lineRule="auto"/>
              <w:rPr>
                <w:sz w:val="24"/>
              </w:rPr>
            </w:pPr>
          </w:p>
        </w:tc>
        <w:tc>
          <w:tcPr>
            <w:tcW w:w="3597" w:type="dxa"/>
          </w:tcPr>
          <w:p w14:paraId="7B0817AD" w14:textId="77777777" w:rsidR="008A1961" w:rsidRPr="00442838" w:rsidRDefault="008A1961" w:rsidP="008A1961">
            <w:pPr>
              <w:spacing w:line="360" w:lineRule="auto"/>
              <w:rPr>
                <w:sz w:val="24"/>
              </w:rPr>
            </w:pPr>
          </w:p>
        </w:tc>
      </w:tr>
      <w:tr w:rsidR="008A1961" w:rsidRPr="00442838" w14:paraId="1CAB3B71" w14:textId="77777777" w:rsidTr="008A1961">
        <w:tc>
          <w:tcPr>
            <w:tcW w:w="3596" w:type="dxa"/>
          </w:tcPr>
          <w:p w14:paraId="78AAC401" w14:textId="77777777" w:rsidR="008A1961" w:rsidRPr="00442838" w:rsidRDefault="008A1961" w:rsidP="008A1961">
            <w:pPr>
              <w:spacing w:line="360" w:lineRule="auto"/>
              <w:rPr>
                <w:sz w:val="24"/>
              </w:rPr>
            </w:pPr>
          </w:p>
        </w:tc>
        <w:tc>
          <w:tcPr>
            <w:tcW w:w="3597" w:type="dxa"/>
          </w:tcPr>
          <w:p w14:paraId="4A2E4FDA" w14:textId="77777777" w:rsidR="008A1961" w:rsidRPr="00442838" w:rsidRDefault="008A1961" w:rsidP="008A1961">
            <w:pPr>
              <w:spacing w:line="360" w:lineRule="auto"/>
              <w:rPr>
                <w:sz w:val="24"/>
              </w:rPr>
            </w:pPr>
          </w:p>
        </w:tc>
        <w:tc>
          <w:tcPr>
            <w:tcW w:w="3597" w:type="dxa"/>
          </w:tcPr>
          <w:p w14:paraId="6DBA3C61" w14:textId="77777777" w:rsidR="008A1961" w:rsidRPr="00442838" w:rsidRDefault="008A1961" w:rsidP="008A1961">
            <w:pPr>
              <w:spacing w:line="360" w:lineRule="auto"/>
              <w:rPr>
                <w:sz w:val="24"/>
              </w:rPr>
            </w:pPr>
          </w:p>
        </w:tc>
      </w:tr>
      <w:tr w:rsidR="008A1961" w:rsidRPr="00442838" w14:paraId="7A3759A6" w14:textId="77777777" w:rsidTr="008A1961">
        <w:tc>
          <w:tcPr>
            <w:tcW w:w="3596" w:type="dxa"/>
          </w:tcPr>
          <w:p w14:paraId="70142E99" w14:textId="77777777" w:rsidR="008A1961" w:rsidRPr="00442838" w:rsidRDefault="008A1961" w:rsidP="008A1961">
            <w:pPr>
              <w:spacing w:line="360" w:lineRule="auto"/>
              <w:rPr>
                <w:sz w:val="24"/>
              </w:rPr>
            </w:pPr>
          </w:p>
        </w:tc>
        <w:tc>
          <w:tcPr>
            <w:tcW w:w="3597" w:type="dxa"/>
          </w:tcPr>
          <w:p w14:paraId="514C8789" w14:textId="77777777" w:rsidR="008A1961" w:rsidRPr="00442838" w:rsidRDefault="008A1961" w:rsidP="008A1961">
            <w:pPr>
              <w:spacing w:line="360" w:lineRule="auto"/>
              <w:rPr>
                <w:sz w:val="24"/>
              </w:rPr>
            </w:pPr>
          </w:p>
        </w:tc>
        <w:tc>
          <w:tcPr>
            <w:tcW w:w="3597" w:type="dxa"/>
          </w:tcPr>
          <w:p w14:paraId="7FF87898" w14:textId="77777777" w:rsidR="008A1961" w:rsidRPr="00442838" w:rsidRDefault="008A1961" w:rsidP="008A1961">
            <w:pPr>
              <w:spacing w:line="360" w:lineRule="auto"/>
              <w:rPr>
                <w:sz w:val="24"/>
              </w:rPr>
            </w:pPr>
          </w:p>
        </w:tc>
      </w:tr>
      <w:tr w:rsidR="008A1961" w:rsidRPr="00442838" w14:paraId="68EBECC0" w14:textId="77777777" w:rsidTr="008A1961">
        <w:tc>
          <w:tcPr>
            <w:tcW w:w="3596" w:type="dxa"/>
          </w:tcPr>
          <w:p w14:paraId="38772E04" w14:textId="77777777" w:rsidR="008A1961" w:rsidRPr="00442838" w:rsidRDefault="008A1961" w:rsidP="008A1961">
            <w:pPr>
              <w:spacing w:line="360" w:lineRule="auto"/>
              <w:rPr>
                <w:sz w:val="24"/>
              </w:rPr>
            </w:pPr>
          </w:p>
        </w:tc>
        <w:tc>
          <w:tcPr>
            <w:tcW w:w="3597" w:type="dxa"/>
          </w:tcPr>
          <w:p w14:paraId="4F2D1AE8" w14:textId="77777777" w:rsidR="008A1961" w:rsidRPr="00442838" w:rsidRDefault="008A1961" w:rsidP="008A1961">
            <w:pPr>
              <w:spacing w:line="360" w:lineRule="auto"/>
              <w:rPr>
                <w:sz w:val="24"/>
              </w:rPr>
            </w:pPr>
          </w:p>
        </w:tc>
        <w:tc>
          <w:tcPr>
            <w:tcW w:w="3597" w:type="dxa"/>
          </w:tcPr>
          <w:p w14:paraId="106E0CC0" w14:textId="77777777" w:rsidR="008A1961" w:rsidRPr="00442838" w:rsidRDefault="008A1961" w:rsidP="008A1961">
            <w:pPr>
              <w:spacing w:line="360" w:lineRule="auto"/>
              <w:rPr>
                <w:sz w:val="24"/>
              </w:rPr>
            </w:pPr>
          </w:p>
        </w:tc>
      </w:tr>
      <w:tr w:rsidR="008A1961" w:rsidRPr="00442838" w14:paraId="012FE2EB" w14:textId="77777777" w:rsidTr="008A1961">
        <w:tc>
          <w:tcPr>
            <w:tcW w:w="3596" w:type="dxa"/>
          </w:tcPr>
          <w:p w14:paraId="3DE67B22" w14:textId="77777777" w:rsidR="008A1961" w:rsidRPr="00442838" w:rsidRDefault="008A1961" w:rsidP="008A1961">
            <w:pPr>
              <w:spacing w:line="360" w:lineRule="auto"/>
              <w:rPr>
                <w:sz w:val="24"/>
              </w:rPr>
            </w:pPr>
          </w:p>
        </w:tc>
        <w:tc>
          <w:tcPr>
            <w:tcW w:w="3597" w:type="dxa"/>
          </w:tcPr>
          <w:p w14:paraId="4E0EAB15" w14:textId="77777777" w:rsidR="008A1961" w:rsidRPr="00442838" w:rsidRDefault="008A1961" w:rsidP="008A1961">
            <w:pPr>
              <w:spacing w:line="360" w:lineRule="auto"/>
              <w:rPr>
                <w:sz w:val="24"/>
              </w:rPr>
            </w:pPr>
          </w:p>
        </w:tc>
        <w:tc>
          <w:tcPr>
            <w:tcW w:w="3597" w:type="dxa"/>
          </w:tcPr>
          <w:p w14:paraId="23C61567" w14:textId="77777777" w:rsidR="008A1961" w:rsidRPr="00442838" w:rsidRDefault="008A1961" w:rsidP="008A1961">
            <w:pPr>
              <w:spacing w:line="360" w:lineRule="auto"/>
              <w:rPr>
                <w:sz w:val="24"/>
              </w:rPr>
            </w:pPr>
          </w:p>
        </w:tc>
      </w:tr>
      <w:tr w:rsidR="008A1961" w:rsidRPr="00442838" w14:paraId="7119E69A" w14:textId="77777777" w:rsidTr="008A1961">
        <w:tc>
          <w:tcPr>
            <w:tcW w:w="3596" w:type="dxa"/>
          </w:tcPr>
          <w:p w14:paraId="25210453" w14:textId="77777777" w:rsidR="008A1961" w:rsidRPr="00442838" w:rsidRDefault="008A1961" w:rsidP="008A1961">
            <w:pPr>
              <w:spacing w:line="360" w:lineRule="auto"/>
              <w:rPr>
                <w:sz w:val="24"/>
              </w:rPr>
            </w:pPr>
          </w:p>
        </w:tc>
        <w:tc>
          <w:tcPr>
            <w:tcW w:w="3597" w:type="dxa"/>
          </w:tcPr>
          <w:p w14:paraId="7EAFAB68" w14:textId="77777777" w:rsidR="008A1961" w:rsidRPr="00442838" w:rsidRDefault="008A1961" w:rsidP="008A1961">
            <w:pPr>
              <w:spacing w:line="360" w:lineRule="auto"/>
              <w:rPr>
                <w:sz w:val="24"/>
              </w:rPr>
            </w:pPr>
          </w:p>
        </w:tc>
        <w:tc>
          <w:tcPr>
            <w:tcW w:w="3597" w:type="dxa"/>
          </w:tcPr>
          <w:p w14:paraId="344FB685" w14:textId="77777777" w:rsidR="008A1961" w:rsidRPr="00442838" w:rsidRDefault="008A1961" w:rsidP="008A1961">
            <w:pPr>
              <w:spacing w:line="360" w:lineRule="auto"/>
              <w:rPr>
                <w:sz w:val="24"/>
              </w:rPr>
            </w:pPr>
          </w:p>
        </w:tc>
      </w:tr>
      <w:tr w:rsidR="008A1961" w:rsidRPr="00442838" w14:paraId="22D85992" w14:textId="77777777" w:rsidTr="008A1961">
        <w:tc>
          <w:tcPr>
            <w:tcW w:w="3596" w:type="dxa"/>
          </w:tcPr>
          <w:p w14:paraId="09B09D6E" w14:textId="77777777" w:rsidR="008A1961" w:rsidRPr="00442838" w:rsidRDefault="008A1961" w:rsidP="008A1961">
            <w:pPr>
              <w:spacing w:line="360" w:lineRule="auto"/>
              <w:rPr>
                <w:sz w:val="24"/>
              </w:rPr>
            </w:pPr>
          </w:p>
        </w:tc>
        <w:tc>
          <w:tcPr>
            <w:tcW w:w="3597" w:type="dxa"/>
          </w:tcPr>
          <w:p w14:paraId="5794459F" w14:textId="77777777" w:rsidR="008A1961" w:rsidRPr="00442838" w:rsidRDefault="008A1961" w:rsidP="008A1961">
            <w:pPr>
              <w:spacing w:line="360" w:lineRule="auto"/>
              <w:rPr>
                <w:sz w:val="24"/>
              </w:rPr>
            </w:pPr>
          </w:p>
        </w:tc>
        <w:tc>
          <w:tcPr>
            <w:tcW w:w="3597" w:type="dxa"/>
          </w:tcPr>
          <w:p w14:paraId="6E3FDB98" w14:textId="77777777" w:rsidR="008A1961" w:rsidRPr="00442838" w:rsidRDefault="008A1961" w:rsidP="008A1961">
            <w:pPr>
              <w:spacing w:line="360" w:lineRule="auto"/>
              <w:rPr>
                <w:sz w:val="24"/>
              </w:rPr>
            </w:pPr>
          </w:p>
        </w:tc>
      </w:tr>
      <w:tr w:rsidR="008A1961" w:rsidRPr="00442838" w14:paraId="5AE7F692" w14:textId="77777777" w:rsidTr="008A1961">
        <w:tc>
          <w:tcPr>
            <w:tcW w:w="3596" w:type="dxa"/>
          </w:tcPr>
          <w:p w14:paraId="60F0F98C" w14:textId="77777777" w:rsidR="008A1961" w:rsidRPr="00442838" w:rsidRDefault="008A1961" w:rsidP="008A1961">
            <w:pPr>
              <w:spacing w:line="360" w:lineRule="auto"/>
              <w:rPr>
                <w:sz w:val="24"/>
              </w:rPr>
            </w:pPr>
          </w:p>
        </w:tc>
        <w:tc>
          <w:tcPr>
            <w:tcW w:w="3597" w:type="dxa"/>
          </w:tcPr>
          <w:p w14:paraId="17A262F4" w14:textId="77777777" w:rsidR="008A1961" w:rsidRPr="00442838" w:rsidRDefault="008A1961" w:rsidP="008A1961">
            <w:pPr>
              <w:spacing w:line="360" w:lineRule="auto"/>
              <w:rPr>
                <w:sz w:val="24"/>
              </w:rPr>
            </w:pPr>
          </w:p>
        </w:tc>
        <w:tc>
          <w:tcPr>
            <w:tcW w:w="3597" w:type="dxa"/>
          </w:tcPr>
          <w:p w14:paraId="4BBADE1E" w14:textId="77777777" w:rsidR="008A1961" w:rsidRPr="00442838" w:rsidRDefault="008A1961" w:rsidP="008A1961">
            <w:pPr>
              <w:spacing w:line="360" w:lineRule="auto"/>
              <w:rPr>
                <w:sz w:val="24"/>
              </w:rPr>
            </w:pPr>
          </w:p>
        </w:tc>
      </w:tr>
      <w:tr w:rsidR="008A1961" w:rsidRPr="00442838" w14:paraId="4ADD9EC7" w14:textId="77777777" w:rsidTr="008A1961">
        <w:tc>
          <w:tcPr>
            <w:tcW w:w="3596" w:type="dxa"/>
          </w:tcPr>
          <w:p w14:paraId="0FEB186F" w14:textId="77777777" w:rsidR="008A1961" w:rsidRPr="00442838" w:rsidRDefault="008A1961" w:rsidP="008A1961">
            <w:pPr>
              <w:spacing w:line="360" w:lineRule="auto"/>
              <w:rPr>
                <w:sz w:val="24"/>
              </w:rPr>
            </w:pPr>
          </w:p>
        </w:tc>
        <w:tc>
          <w:tcPr>
            <w:tcW w:w="3597" w:type="dxa"/>
          </w:tcPr>
          <w:p w14:paraId="49150230" w14:textId="77777777" w:rsidR="008A1961" w:rsidRPr="00442838" w:rsidRDefault="008A1961" w:rsidP="008A1961">
            <w:pPr>
              <w:spacing w:line="360" w:lineRule="auto"/>
              <w:rPr>
                <w:sz w:val="24"/>
              </w:rPr>
            </w:pPr>
          </w:p>
        </w:tc>
        <w:tc>
          <w:tcPr>
            <w:tcW w:w="3597" w:type="dxa"/>
          </w:tcPr>
          <w:p w14:paraId="4601B731" w14:textId="77777777" w:rsidR="008A1961" w:rsidRPr="00442838" w:rsidRDefault="008A1961" w:rsidP="008A1961">
            <w:pPr>
              <w:spacing w:line="360" w:lineRule="auto"/>
              <w:rPr>
                <w:sz w:val="24"/>
              </w:rPr>
            </w:pPr>
          </w:p>
        </w:tc>
      </w:tr>
      <w:tr w:rsidR="008A1961" w:rsidRPr="00442838" w14:paraId="6C089952" w14:textId="77777777" w:rsidTr="008A1961">
        <w:tc>
          <w:tcPr>
            <w:tcW w:w="3596" w:type="dxa"/>
          </w:tcPr>
          <w:p w14:paraId="3321192D" w14:textId="77777777" w:rsidR="008A1961" w:rsidRPr="00442838" w:rsidRDefault="008A1961" w:rsidP="008A1961">
            <w:pPr>
              <w:spacing w:line="360" w:lineRule="auto"/>
              <w:rPr>
                <w:sz w:val="24"/>
              </w:rPr>
            </w:pPr>
          </w:p>
        </w:tc>
        <w:tc>
          <w:tcPr>
            <w:tcW w:w="3597" w:type="dxa"/>
          </w:tcPr>
          <w:p w14:paraId="17CFA7DF" w14:textId="77777777" w:rsidR="008A1961" w:rsidRPr="00442838" w:rsidRDefault="008A1961" w:rsidP="008A1961">
            <w:pPr>
              <w:spacing w:line="360" w:lineRule="auto"/>
              <w:rPr>
                <w:sz w:val="24"/>
              </w:rPr>
            </w:pPr>
          </w:p>
        </w:tc>
        <w:tc>
          <w:tcPr>
            <w:tcW w:w="3597" w:type="dxa"/>
          </w:tcPr>
          <w:p w14:paraId="1467C54B" w14:textId="77777777" w:rsidR="008A1961" w:rsidRPr="00442838" w:rsidRDefault="008A1961" w:rsidP="008A1961">
            <w:pPr>
              <w:spacing w:line="360" w:lineRule="auto"/>
              <w:rPr>
                <w:sz w:val="24"/>
              </w:rPr>
            </w:pPr>
          </w:p>
        </w:tc>
      </w:tr>
      <w:tr w:rsidR="008A1961" w:rsidRPr="00442838" w14:paraId="414710DC" w14:textId="77777777" w:rsidTr="008A1961">
        <w:tc>
          <w:tcPr>
            <w:tcW w:w="3596" w:type="dxa"/>
          </w:tcPr>
          <w:p w14:paraId="20EEDF25" w14:textId="77777777" w:rsidR="008A1961" w:rsidRPr="00442838" w:rsidRDefault="008A1961" w:rsidP="008A1961">
            <w:pPr>
              <w:spacing w:line="360" w:lineRule="auto"/>
              <w:rPr>
                <w:sz w:val="24"/>
              </w:rPr>
            </w:pPr>
          </w:p>
        </w:tc>
        <w:tc>
          <w:tcPr>
            <w:tcW w:w="3597" w:type="dxa"/>
          </w:tcPr>
          <w:p w14:paraId="06F347C4" w14:textId="77777777" w:rsidR="008A1961" w:rsidRPr="00442838" w:rsidRDefault="008A1961" w:rsidP="008A1961">
            <w:pPr>
              <w:spacing w:line="360" w:lineRule="auto"/>
              <w:rPr>
                <w:sz w:val="24"/>
              </w:rPr>
            </w:pPr>
          </w:p>
        </w:tc>
        <w:tc>
          <w:tcPr>
            <w:tcW w:w="3597" w:type="dxa"/>
          </w:tcPr>
          <w:p w14:paraId="3E14DBF5" w14:textId="77777777" w:rsidR="008A1961" w:rsidRPr="00442838" w:rsidRDefault="008A1961" w:rsidP="008A1961">
            <w:pPr>
              <w:spacing w:line="360" w:lineRule="auto"/>
              <w:rPr>
                <w:sz w:val="24"/>
              </w:rPr>
            </w:pPr>
          </w:p>
        </w:tc>
      </w:tr>
      <w:tr w:rsidR="008A1961" w:rsidRPr="00442838" w14:paraId="028CF43F" w14:textId="77777777" w:rsidTr="008A1961">
        <w:tc>
          <w:tcPr>
            <w:tcW w:w="3596" w:type="dxa"/>
          </w:tcPr>
          <w:p w14:paraId="5E5E8D01" w14:textId="77777777" w:rsidR="008A1961" w:rsidRPr="00442838" w:rsidRDefault="008A1961" w:rsidP="008A1961">
            <w:pPr>
              <w:spacing w:line="360" w:lineRule="auto"/>
              <w:rPr>
                <w:sz w:val="24"/>
              </w:rPr>
            </w:pPr>
          </w:p>
        </w:tc>
        <w:tc>
          <w:tcPr>
            <w:tcW w:w="3597" w:type="dxa"/>
          </w:tcPr>
          <w:p w14:paraId="6C544B55" w14:textId="77777777" w:rsidR="008A1961" w:rsidRPr="00442838" w:rsidRDefault="008A1961" w:rsidP="008A1961">
            <w:pPr>
              <w:spacing w:line="360" w:lineRule="auto"/>
              <w:rPr>
                <w:sz w:val="24"/>
              </w:rPr>
            </w:pPr>
          </w:p>
        </w:tc>
        <w:tc>
          <w:tcPr>
            <w:tcW w:w="3597" w:type="dxa"/>
          </w:tcPr>
          <w:p w14:paraId="78DAF243" w14:textId="77777777" w:rsidR="008A1961" w:rsidRPr="00442838" w:rsidRDefault="008A1961" w:rsidP="008A1961">
            <w:pPr>
              <w:spacing w:line="360" w:lineRule="auto"/>
              <w:rPr>
                <w:sz w:val="24"/>
              </w:rPr>
            </w:pPr>
          </w:p>
        </w:tc>
      </w:tr>
      <w:tr w:rsidR="008A1961" w:rsidRPr="00442838" w14:paraId="36EA2C13" w14:textId="77777777" w:rsidTr="008A1961">
        <w:tc>
          <w:tcPr>
            <w:tcW w:w="3596" w:type="dxa"/>
          </w:tcPr>
          <w:p w14:paraId="7482CAC2" w14:textId="77777777" w:rsidR="008A1961" w:rsidRPr="00442838" w:rsidRDefault="008A1961" w:rsidP="008A1961">
            <w:pPr>
              <w:spacing w:line="360" w:lineRule="auto"/>
              <w:rPr>
                <w:sz w:val="24"/>
              </w:rPr>
            </w:pPr>
          </w:p>
        </w:tc>
        <w:tc>
          <w:tcPr>
            <w:tcW w:w="3597" w:type="dxa"/>
          </w:tcPr>
          <w:p w14:paraId="58A96552" w14:textId="77777777" w:rsidR="008A1961" w:rsidRPr="00442838" w:rsidRDefault="008A1961" w:rsidP="008A1961">
            <w:pPr>
              <w:spacing w:line="360" w:lineRule="auto"/>
              <w:rPr>
                <w:sz w:val="24"/>
              </w:rPr>
            </w:pPr>
          </w:p>
        </w:tc>
        <w:tc>
          <w:tcPr>
            <w:tcW w:w="3597" w:type="dxa"/>
          </w:tcPr>
          <w:p w14:paraId="75A0DA78" w14:textId="77777777" w:rsidR="008A1961" w:rsidRPr="00442838" w:rsidRDefault="008A1961" w:rsidP="008A1961">
            <w:pPr>
              <w:spacing w:line="360" w:lineRule="auto"/>
              <w:rPr>
                <w:sz w:val="24"/>
              </w:rPr>
            </w:pPr>
          </w:p>
        </w:tc>
      </w:tr>
      <w:tr w:rsidR="008A1961" w:rsidRPr="00442838" w14:paraId="54FD6CC2" w14:textId="77777777" w:rsidTr="008A1961">
        <w:tc>
          <w:tcPr>
            <w:tcW w:w="3596" w:type="dxa"/>
          </w:tcPr>
          <w:p w14:paraId="50A99FC1" w14:textId="77777777" w:rsidR="008A1961" w:rsidRPr="00442838" w:rsidRDefault="008A1961" w:rsidP="008A1961">
            <w:pPr>
              <w:spacing w:line="360" w:lineRule="auto"/>
              <w:rPr>
                <w:sz w:val="24"/>
              </w:rPr>
            </w:pPr>
          </w:p>
        </w:tc>
        <w:tc>
          <w:tcPr>
            <w:tcW w:w="3597" w:type="dxa"/>
          </w:tcPr>
          <w:p w14:paraId="16629A90" w14:textId="77777777" w:rsidR="008A1961" w:rsidRPr="00442838" w:rsidRDefault="008A1961" w:rsidP="008A1961">
            <w:pPr>
              <w:spacing w:line="360" w:lineRule="auto"/>
              <w:rPr>
                <w:sz w:val="24"/>
              </w:rPr>
            </w:pPr>
          </w:p>
        </w:tc>
        <w:tc>
          <w:tcPr>
            <w:tcW w:w="3597" w:type="dxa"/>
          </w:tcPr>
          <w:p w14:paraId="5FD04BEB" w14:textId="77777777" w:rsidR="008A1961" w:rsidRPr="00442838" w:rsidRDefault="008A1961" w:rsidP="008A1961">
            <w:pPr>
              <w:spacing w:line="360" w:lineRule="auto"/>
              <w:rPr>
                <w:sz w:val="24"/>
              </w:rPr>
            </w:pPr>
          </w:p>
        </w:tc>
      </w:tr>
      <w:tr w:rsidR="008A1961" w:rsidRPr="00442838" w14:paraId="7D890C5E" w14:textId="77777777" w:rsidTr="008A1961">
        <w:tc>
          <w:tcPr>
            <w:tcW w:w="3596" w:type="dxa"/>
          </w:tcPr>
          <w:p w14:paraId="19422805" w14:textId="77777777" w:rsidR="008A1961" w:rsidRPr="00442838" w:rsidRDefault="008A1961" w:rsidP="008A1961">
            <w:pPr>
              <w:spacing w:line="360" w:lineRule="auto"/>
              <w:rPr>
                <w:sz w:val="24"/>
              </w:rPr>
            </w:pPr>
          </w:p>
        </w:tc>
        <w:tc>
          <w:tcPr>
            <w:tcW w:w="3597" w:type="dxa"/>
          </w:tcPr>
          <w:p w14:paraId="1A05FD9E" w14:textId="77777777" w:rsidR="008A1961" w:rsidRPr="00442838" w:rsidRDefault="008A1961" w:rsidP="008A1961">
            <w:pPr>
              <w:spacing w:line="360" w:lineRule="auto"/>
              <w:rPr>
                <w:sz w:val="24"/>
              </w:rPr>
            </w:pPr>
          </w:p>
        </w:tc>
        <w:tc>
          <w:tcPr>
            <w:tcW w:w="3597" w:type="dxa"/>
          </w:tcPr>
          <w:p w14:paraId="72DF59E8" w14:textId="77777777" w:rsidR="008A1961" w:rsidRPr="00442838" w:rsidRDefault="008A1961" w:rsidP="008A1961">
            <w:pPr>
              <w:spacing w:line="360" w:lineRule="auto"/>
              <w:rPr>
                <w:sz w:val="24"/>
              </w:rPr>
            </w:pPr>
          </w:p>
        </w:tc>
      </w:tr>
      <w:tr w:rsidR="008A1961" w:rsidRPr="00442838" w14:paraId="3A563140" w14:textId="77777777" w:rsidTr="008A1961">
        <w:tc>
          <w:tcPr>
            <w:tcW w:w="3596" w:type="dxa"/>
          </w:tcPr>
          <w:p w14:paraId="0DAC725B" w14:textId="77777777" w:rsidR="008A1961" w:rsidRPr="00442838" w:rsidRDefault="008A1961" w:rsidP="008A1961">
            <w:pPr>
              <w:spacing w:line="360" w:lineRule="auto"/>
              <w:rPr>
                <w:sz w:val="24"/>
              </w:rPr>
            </w:pPr>
          </w:p>
        </w:tc>
        <w:tc>
          <w:tcPr>
            <w:tcW w:w="3597" w:type="dxa"/>
          </w:tcPr>
          <w:p w14:paraId="2BABB872" w14:textId="77777777" w:rsidR="008A1961" w:rsidRPr="00442838" w:rsidRDefault="008A1961" w:rsidP="008A1961">
            <w:pPr>
              <w:spacing w:line="360" w:lineRule="auto"/>
              <w:rPr>
                <w:sz w:val="24"/>
              </w:rPr>
            </w:pPr>
          </w:p>
        </w:tc>
        <w:tc>
          <w:tcPr>
            <w:tcW w:w="3597" w:type="dxa"/>
          </w:tcPr>
          <w:p w14:paraId="75CFA768" w14:textId="77777777" w:rsidR="008A1961" w:rsidRPr="00442838" w:rsidRDefault="008A1961" w:rsidP="008A1961">
            <w:pPr>
              <w:spacing w:line="360" w:lineRule="auto"/>
              <w:rPr>
                <w:sz w:val="24"/>
              </w:rPr>
            </w:pPr>
          </w:p>
        </w:tc>
      </w:tr>
      <w:tr w:rsidR="008A1961" w:rsidRPr="00442838" w14:paraId="45C06525" w14:textId="77777777" w:rsidTr="008A1961">
        <w:tc>
          <w:tcPr>
            <w:tcW w:w="3596" w:type="dxa"/>
          </w:tcPr>
          <w:p w14:paraId="17AC3074" w14:textId="77777777" w:rsidR="008A1961" w:rsidRPr="00442838" w:rsidRDefault="008A1961" w:rsidP="008A1961">
            <w:pPr>
              <w:spacing w:line="360" w:lineRule="auto"/>
              <w:rPr>
                <w:sz w:val="24"/>
              </w:rPr>
            </w:pPr>
          </w:p>
        </w:tc>
        <w:tc>
          <w:tcPr>
            <w:tcW w:w="3597" w:type="dxa"/>
          </w:tcPr>
          <w:p w14:paraId="43CBA191" w14:textId="77777777" w:rsidR="008A1961" w:rsidRPr="00442838" w:rsidRDefault="008A1961" w:rsidP="008A1961">
            <w:pPr>
              <w:spacing w:line="360" w:lineRule="auto"/>
              <w:rPr>
                <w:sz w:val="24"/>
              </w:rPr>
            </w:pPr>
          </w:p>
        </w:tc>
        <w:tc>
          <w:tcPr>
            <w:tcW w:w="3597" w:type="dxa"/>
          </w:tcPr>
          <w:p w14:paraId="7601FFD4" w14:textId="77777777" w:rsidR="008A1961" w:rsidRPr="00442838" w:rsidRDefault="008A1961" w:rsidP="008A1961">
            <w:pPr>
              <w:spacing w:line="360" w:lineRule="auto"/>
              <w:rPr>
                <w:sz w:val="24"/>
              </w:rPr>
            </w:pPr>
          </w:p>
        </w:tc>
      </w:tr>
      <w:tr w:rsidR="008A1961" w:rsidRPr="00442838" w14:paraId="562E1A28" w14:textId="77777777" w:rsidTr="008A1961">
        <w:tc>
          <w:tcPr>
            <w:tcW w:w="3596" w:type="dxa"/>
          </w:tcPr>
          <w:p w14:paraId="00F52379" w14:textId="77777777" w:rsidR="008A1961" w:rsidRPr="00442838" w:rsidRDefault="008A1961" w:rsidP="008A1961">
            <w:pPr>
              <w:spacing w:line="360" w:lineRule="auto"/>
              <w:rPr>
                <w:sz w:val="24"/>
              </w:rPr>
            </w:pPr>
          </w:p>
        </w:tc>
        <w:tc>
          <w:tcPr>
            <w:tcW w:w="3597" w:type="dxa"/>
          </w:tcPr>
          <w:p w14:paraId="575E8311" w14:textId="77777777" w:rsidR="008A1961" w:rsidRPr="00442838" w:rsidRDefault="008A1961" w:rsidP="008A1961">
            <w:pPr>
              <w:spacing w:line="360" w:lineRule="auto"/>
              <w:rPr>
                <w:sz w:val="24"/>
              </w:rPr>
            </w:pPr>
          </w:p>
        </w:tc>
        <w:tc>
          <w:tcPr>
            <w:tcW w:w="3597" w:type="dxa"/>
          </w:tcPr>
          <w:p w14:paraId="5FD70029" w14:textId="77777777" w:rsidR="008A1961" w:rsidRPr="00442838" w:rsidRDefault="008A1961" w:rsidP="008A1961">
            <w:pPr>
              <w:spacing w:line="360" w:lineRule="auto"/>
              <w:rPr>
                <w:sz w:val="24"/>
              </w:rPr>
            </w:pPr>
          </w:p>
        </w:tc>
      </w:tr>
      <w:tr w:rsidR="008A1961" w:rsidRPr="00442838" w14:paraId="4CD2D33C" w14:textId="77777777" w:rsidTr="008A1961">
        <w:tc>
          <w:tcPr>
            <w:tcW w:w="3596" w:type="dxa"/>
          </w:tcPr>
          <w:p w14:paraId="41AE54A3" w14:textId="77777777" w:rsidR="008A1961" w:rsidRPr="00442838" w:rsidRDefault="008A1961" w:rsidP="008A1961">
            <w:pPr>
              <w:spacing w:line="360" w:lineRule="auto"/>
              <w:rPr>
                <w:sz w:val="24"/>
              </w:rPr>
            </w:pPr>
          </w:p>
        </w:tc>
        <w:tc>
          <w:tcPr>
            <w:tcW w:w="3597" w:type="dxa"/>
          </w:tcPr>
          <w:p w14:paraId="57F1BE77" w14:textId="77777777" w:rsidR="008A1961" w:rsidRPr="00442838" w:rsidRDefault="008A1961" w:rsidP="008A1961">
            <w:pPr>
              <w:spacing w:line="360" w:lineRule="auto"/>
              <w:rPr>
                <w:sz w:val="24"/>
              </w:rPr>
            </w:pPr>
          </w:p>
        </w:tc>
        <w:tc>
          <w:tcPr>
            <w:tcW w:w="3597" w:type="dxa"/>
          </w:tcPr>
          <w:p w14:paraId="7024BF7B" w14:textId="77777777" w:rsidR="008A1961" w:rsidRPr="00442838" w:rsidRDefault="008A1961" w:rsidP="008A1961">
            <w:pPr>
              <w:spacing w:line="360" w:lineRule="auto"/>
              <w:rPr>
                <w:sz w:val="24"/>
              </w:rPr>
            </w:pPr>
          </w:p>
        </w:tc>
      </w:tr>
      <w:tr w:rsidR="008A1961" w:rsidRPr="00442838" w14:paraId="1B5F72DF" w14:textId="77777777" w:rsidTr="008A1961">
        <w:tc>
          <w:tcPr>
            <w:tcW w:w="3596" w:type="dxa"/>
          </w:tcPr>
          <w:p w14:paraId="4EFE80E2" w14:textId="77777777" w:rsidR="008A1961" w:rsidRPr="00442838" w:rsidRDefault="008A1961" w:rsidP="008A1961">
            <w:pPr>
              <w:spacing w:line="360" w:lineRule="auto"/>
              <w:rPr>
                <w:sz w:val="24"/>
              </w:rPr>
            </w:pPr>
          </w:p>
        </w:tc>
        <w:tc>
          <w:tcPr>
            <w:tcW w:w="3597" w:type="dxa"/>
          </w:tcPr>
          <w:p w14:paraId="14A34103" w14:textId="77777777" w:rsidR="008A1961" w:rsidRPr="00442838" w:rsidRDefault="008A1961" w:rsidP="008A1961">
            <w:pPr>
              <w:spacing w:line="360" w:lineRule="auto"/>
              <w:rPr>
                <w:sz w:val="24"/>
              </w:rPr>
            </w:pPr>
          </w:p>
        </w:tc>
        <w:tc>
          <w:tcPr>
            <w:tcW w:w="3597" w:type="dxa"/>
          </w:tcPr>
          <w:p w14:paraId="5601BA93" w14:textId="77777777" w:rsidR="008A1961" w:rsidRPr="00442838" w:rsidRDefault="008A1961" w:rsidP="008A1961">
            <w:pPr>
              <w:spacing w:line="360" w:lineRule="auto"/>
              <w:rPr>
                <w:sz w:val="24"/>
              </w:rPr>
            </w:pPr>
          </w:p>
        </w:tc>
      </w:tr>
      <w:tr w:rsidR="008A1961" w:rsidRPr="00442838" w14:paraId="163B2179" w14:textId="77777777" w:rsidTr="008A1961">
        <w:tc>
          <w:tcPr>
            <w:tcW w:w="3596" w:type="dxa"/>
          </w:tcPr>
          <w:p w14:paraId="37C683D8" w14:textId="77777777" w:rsidR="008A1961" w:rsidRPr="00442838" w:rsidRDefault="008A1961" w:rsidP="008A1961">
            <w:pPr>
              <w:spacing w:line="360" w:lineRule="auto"/>
              <w:rPr>
                <w:sz w:val="24"/>
              </w:rPr>
            </w:pPr>
          </w:p>
        </w:tc>
        <w:tc>
          <w:tcPr>
            <w:tcW w:w="3597" w:type="dxa"/>
          </w:tcPr>
          <w:p w14:paraId="55BCBD19" w14:textId="77777777" w:rsidR="008A1961" w:rsidRPr="00442838" w:rsidRDefault="008A1961" w:rsidP="008A1961">
            <w:pPr>
              <w:spacing w:line="360" w:lineRule="auto"/>
              <w:rPr>
                <w:sz w:val="24"/>
              </w:rPr>
            </w:pPr>
          </w:p>
        </w:tc>
        <w:tc>
          <w:tcPr>
            <w:tcW w:w="3597" w:type="dxa"/>
          </w:tcPr>
          <w:p w14:paraId="44AF5ACC" w14:textId="77777777" w:rsidR="008A1961" w:rsidRPr="00442838" w:rsidRDefault="008A1961" w:rsidP="008A1961">
            <w:pPr>
              <w:spacing w:line="360" w:lineRule="auto"/>
              <w:rPr>
                <w:sz w:val="24"/>
              </w:rPr>
            </w:pPr>
          </w:p>
        </w:tc>
      </w:tr>
      <w:tr w:rsidR="008A1961" w:rsidRPr="00442838" w14:paraId="470C116D" w14:textId="77777777" w:rsidTr="008A1961">
        <w:tc>
          <w:tcPr>
            <w:tcW w:w="3596" w:type="dxa"/>
          </w:tcPr>
          <w:p w14:paraId="757FDEDE" w14:textId="77777777" w:rsidR="008A1961" w:rsidRPr="00442838" w:rsidRDefault="008A1961" w:rsidP="008A1961">
            <w:pPr>
              <w:spacing w:line="360" w:lineRule="auto"/>
              <w:rPr>
                <w:sz w:val="24"/>
              </w:rPr>
            </w:pPr>
          </w:p>
        </w:tc>
        <w:tc>
          <w:tcPr>
            <w:tcW w:w="3597" w:type="dxa"/>
          </w:tcPr>
          <w:p w14:paraId="4595E887" w14:textId="77777777" w:rsidR="008A1961" w:rsidRPr="00442838" w:rsidRDefault="008A1961" w:rsidP="008A1961">
            <w:pPr>
              <w:spacing w:line="360" w:lineRule="auto"/>
              <w:rPr>
                <w:sz w:val="24"/>
              </w:rPr>
            </w:pPr>
          </w:p>
        </w:tc>
        <w:tc>
          <w:tcPr>
            <w:tcW w:w="3597" w:type="dxa"/>
          </w:tcPr>
          <w:p w14:paraId="230662E1" w14:textId="77777777" w:rsidR="008A1961" w:rsidRPr="00442838" w:rsidRDefault="008A1961" w:rsidP="008A1961">
            <w:pPr>
              <w:spacing w:line="360" w:lineRule="auto"/>
              <w:rPr>
                <w:sz w:val="24"/>
              </w:rPr>
            </w:pPr>
          </w:p>
        </w:tc>
      </w:tr>
      <w:tr w:rsidR="008A1961" w:rsidRPr="00442838" w14:paraId="1A06D2C0" w14:textId="77777777" w:rsidTr="008A1961">
        <w:tc>
          <w:tcPr>
            <w:tcW w:w="3596" w:type="dxa"/>
          </w:tcPr>
          <w:p w14:paraId="35056B93" w14:textId="77777777" w:rsidR="008A1961" w:rsidRPr="00442838" w:rsidRDefault="008A1961" w:rsidP="008A1961">
            <w:pPr>
              <w:spacing w:line="360" w:lineRule="auto"/>
              <w:rPr>
                <w:sz w:val="24"/>
              </w:rPr>
            </w:pPr>
          </w:p>
        </w:tc>
        <w:tc>
          <w:tcPr>
            <w:tcW w:w="3597" w:type="dxa"/>
          </w:tcPr>
          <w:p w14:paraId="2BFCAC3D" w14:textId="77777777" w:rsidR="008A1961" w:rsidRPr="00442838" w:rsidRDefault="008A1961" w:rsidP="008A1961">
            <w:pPr>
              <w:spacing w:line="360" w:lineRule="auto"/>
              <w:rPr>
                <w:sz w:val="24"/>
              </w:rPr>
            </w:pPr>
          </w:p>
        </w:tc>
        <w:tc>
          <w:tcPr>
            <w:tcW w:w="3597" w:type="dxa"/>
          </w:tcPr>
          <w:p w14:paraId="17685EBA" w14:textId="77777777" w:rsidR="008A1961" w:rsidRPr="00442838" w:rsidRDefault="008A1961" w:rsidP="008A1961">
            <w:pPr>
              <w:spacing w:line="360" w:lineRule="auto"/>
              <w:rPr>
                <w:sz w:val="24"/>
              </w:rPr>
            </w:pPr>
          </w:p>
        </w:tc>
      </w:tr>
      <w:tr w:rsidR="008A1961" w:rsidRPr="00442838" w14:paraId="3D45C510" w14:textId="77777777" w:rsidTr="008A1961">
        <w:tc>
          <w:tcPr>
            <w:tcW w:w="3596" w:type="dxa"/>
          </w:tcPr>
          <w:p w14:paraId="12CFC6AD" w14:textId="77777777" w:rsidR="008A1961" w:rsidRPr="00442838" w:rsidRDefault="008A1961" w:rsidP="008A1961">
            <w:pPr>
              <w:spacing w:line="360" w:lineRule="auto"/>
              <w:rPr>
                <w:sz w:val="24"/>
              </w:rPr>
            </w:pPr>
          </w:p>
        </w:tc>
        <w:tc>
          <w:tcPr>
            <w:tcW w:w="3597" w:type="dxa"/>
          </w:tcPr>
          <w:p w14:paraId="480593CB" w14:textId="77777777" w:rsidR="008A1961" w:rsidRPr="00442838" w:rsidRDefault="008A1961" w:rsidP="008A1961">
            <w:pPr>
              <w:spacing w:line="360" w:lineRule="auto"/>
              <w:rPr>
                <w:sz w:val="24"/>
              </w:rPr>
            </w:pPr>
          </w:p>
        </w:tc>
        <w:tc>
          <w:tcPr>
            <w:tcW w:w="3597" w:type="dxa"/>
          </w:tcPr>
          <w:p w14:paraId="1903AE63" w14:textId="77777777" w:rsidR="008A1961" w:rsidRPr="00442838" w:rsidRDefault="008A1961" w:rsidP="008A1961">
            <w:pPr>
              <w:spacing w:line="360" w:lineRule="auto"/>
              <w:rPr>
                <w:sz w:val="24"/>
              </w:rPr>
            </w:pPr>
          </w:p>
        </w:tc>
      </w:tr>
      <w:tr w:rsidR="008A1961" w:rsidRPr="00442838" w14:paraId="660B29A0" w14:textId="77777777" w:rsidTr="008A1961">
        <w:tc>
          <w:tcPr>
            <w:tcW w:w="3596" w:type="dxa"/>
          </w:tcPr>
          <w:p w14:paraId="38A5BA06" w14:textId="77777777" w:rsidR="008A1961" w:rsidRPr="00442838" w:rsidRDefault="008A1961" w:rsidP="008A1961">
            <w:pPr>
              <w:spacing w:line="360" w:lineRule="auto"/>
              <w:rPr>
                <w:sz w:val="24"/>
              </w:rPr>
            </w:pPr>
          </w:p>
        </w:tc>
        <w:tc>
          <w:tcPr>
            <w:tcW w:w="3597" w:type="dxa"/>
          </w:tcPr>
          <w:p w14:paraId="48DE4F65" w14:textId="77777777" w:rsidR="008A1961" w:rsidRPr="00442838" w:rsidRDefault="008A1961" w:rsidP="008A1961">
            <w:pPr>
              <w:spacing w:line="360" w:lineRule="auto"/>
              <w:rPr>
                <w:sz w:val="24"/>
              </w:rPr>
            </w:pPr>
          </w:p>
        </w:tc>
        <w:tc>
          <w:tcPr>
            <w:tcW w:w="3597" w:type="dxa"/>
          </w:tcPr>
          <w:p w14:paraId="1398C005" w14:textId="77777777" w:rsidR="008A1961" w:rsidRPr="00442838" w:rsidRDefault="008A1961" w:rsidP="008A1961">
            <w:pPr>
              <w:spacing w:line="360" w:lineRule="auto"/>
              <w:rPr>
                <w:sz w:val="24"/>
              </w:rPr>
            </w:pPr>
          </w:p>
        </w:tc>
      </w:tr>
      <w:tr w:rsidR="008A1961" w:rsidRPr="00442838" w14:paraId="30EFD554" w14:textId="77777777" w:rsidTr="008A1961">
        <w:tc>
          <w:tcPr>
            <w:tcW w:w="3596" w:type="dxa"/>
          </w:tcPr>
          <w:p w14:paraId="5548C69A" w14:textId="77777777" w:rsidR="008A1961" w:rsidRPr="00442838" w:rsidRDefault="008A1961" w:rsidP="008A1961">
            <w:pPr>
              <w:spacing w:line="360" w:lineRule="auto"/>
              <w:rPr>
                <w:sz w:val="24"/>
              </w:rPr>
            </w:pPr>
          </w:p>
        </w:tc>
        <w:tc>
          <w:tcPr>
            <w:tcW w:w="3597" w:type="dxa"/>
          </w:tcPr>
          <w:p w14:paraId="63F7D5DD" w14:textId="77777777" w:rsidR="008A1961" w:rsidRPr="00442838" w:rsidRDefault="008A1961" w:rsidP="008A1961">
            <w:pPr>
              <w:spacing w:line="360" w:lineRule="auto"/>
              <w:rPr>
                <w:sz w:val="24"/>
              </w:rPr>
            </w:pPr>
          </w:p>
        </w:tc>
        <w:tc>
          <w:tcPr>
            <w:tcW w:w="3597" w:type="dxa"/>
          </w:tcPr>
          <w:p w14:paraId="35D469E9" w14:textId="77777777" w:rsidR="008A1961" w:rsidRPr="00442838" w:rsidRDefault="008A1961" w:rsidP="008A1961">
            <w:pPr>
              <w:spacing w:line="360" w:lineRule="auto"/>
              <w:rPr>
                <w:sz w:val="24"/>
              </w:rPr>
            </w:pPr>
          </w:p>
        </w:tc>
      </w:tr>
      <w:tr w:rsidR="008A1961" w:rsidRPr="00442838" w14:paraId="31A082AC" w14:textId="77777777" w:rsidTr="008A1961">
        <w:tc>
          <w:tcPr>
            <w:tcW w:w="3596" w:type="dxa"/>
          </w:tcPr>
          <w:p w14:paraId="7BD7CE81" w14:textId="77777777" w:rsidR="008A1961" w:rsidRPr="00442838" w:rsidRDefault="008A1961" w:rsidP="008A1961">
            <w:pPr>
              <w:spacing w:line="360" w:lineRule="auto"/>
              <w:rPr>
                <w:sz w:val="24"/>
              </w:rPr>
            </w:pPr>
          </w:p>
        </w:tc>
        <w:tc>
          <w:tcPr>
            <w:tcW w:w="3597" w:type="dxa"/>
          </w:tcPr>
          <w:p w14:paraId="211A26A6" w14:textId="77777777" w:rsidR="008A1961" w:rsidRPr="00442838" w:rsidRDefault="008A1961" w:rsidP="008A1961">
            <w:pPr>
              <w:spacing w:line="360" w:lineRule="auto"/>
              <w:rPr>
                <w:sz w:val="24"/>
              </w:rPr>
            </w:pPr>
          </w:p>
        </w:tc>
        <w:tc>
          <w:tcPr>
            <w:tcW w:w="3597" w:type="dxa"/>
          </w:tcPr>
          <w:p w14:paraId="0349647B" w14:textId="77777777" w:rsidR="008A1961" w:rsidRPr="00442838" w:rsidRDefault="008A1961" w:rsidP="008A1961">
            <w:pPr>
              <w:spacing w:line="360" w:lineRule="auto"/>
              <w:rPr>
                <w:sz w:val="24"/>
              </w:rPr>
            </w:pPr>
          </w:p>
        </w:tc>
      </w:tr>
      <w:tr w:rsidR="008A1961" w:rsidRPr="00442838" w14:paraId="76DFA018" w14:textId="77777777" w:rsidTr="008A1961">
        <w:tc>
          <w:tcPr>
            <w:tcW w:w="3596" w:type="dxa"/>
          </w:tcPr>
          <w:p w14:paraId="75C1DEF8" w14:textId="77777777" w:rsidR="008A1961" w:rsidRPr="00442838" w:rsidRDefault="008A1961" w:rsidP="008A1961">
            <w:pPr>
              <w:spacing w:line="360" w:lineRule="auto"/>
              <w:rPr>
                <w:sz w:val="24"/>
              </w:rPr>
            </w:pPr>
          </w:p>
        </w:tc>
        <w:tc>
          <w:tcPr>
            <w:tcW w:w="3597" w:type="dxa"/>
          </w:tcPr>
          <w:p w14:paraId="2993C2D0" w14:textId="77777777" w:rsidR="008A1961" w:rsidRPr="00442838" w:rsidRDefault="008A1961" w:rsidP="008A1961">
            <w:pPr>
              <w:spacing w:line="360" w:lineRule="auto"/>
              <w:rPr>
                <w:sz w:val="24"/>
              </w:rPr>
            </w:pPr>
          </w:p>
        </w:tc>
        <w:tc>
          <w:tcPr>
            <w:tcW w:w="3597" w:type="dxa"/>
          </w:tcPr>
          <w:p w14:paraId="24A55CA3" w14:textId="77777777" w:rsidR="008A1961" w:rsidRPr="00442838" w:rsidRDefault="008A1961" w:rsidP="008A1961">
            <w:pPr>
              <w:spacing w:line="360" w:lineRule="auto"/>
              <w:rPr>
                <w:sz w:val="24"/>
              </w:rPr>
            </w:pPr>
          </w:p>
        </w:tc>
      </w:tr>
      <w:tr w:rsidR="008A1961" w:rsidRPr="00442838" w14:paraId="48149088" w14:textId="77777777" w:rsidTr="008A1961">
        <w:tc>
          <w:tcPr>
            <w:tcW w:w="3596" w:type="dxa"/>
          </w:tcPr>
          <w:p w14:paraId="7C0DB279" w14:textId="77777777" w:rsidR="008A1961" w:rsidRPr="00442838" w:rsidRDefault="008A1961" w:rsidP="008A1961">
            <w:pPr>
              <w:spacing w:line="360" w:lineRule="auto"/>
              <w:rPr>
                <w:sz w:val="24"/>
              </w:rPr>
            </w:pPr>
          </w:p>
        </w:tc>
        <w:tc>
          <w:tcPr>
            <w:tcW w:w="3597" w:type="dxa"/>
          </w:tcPr>
          <w:p w14:paraId="3484D29B" w14:textId="77777777" w:rsidR="008A1961" w:rsidRPr="00442838" w:rsidRDefault="008A1961" w:rsidP="008A1961">
            <w:pPr>
              <w:spacing w:line="360" w:lineRule="auto"/>
              <w:rPr>
                <w:sz w:val="24"/>
              </w:rPr>
            </w:pPr>
          </w:p>
        </w:tc>
        <w:tc>
          <w:tcPr>
            <w:tcW w:w="3597" w:type="dxa"/>
          </w:tcPr>
          <w:p w14:paraId="66904784" w14:textId="77777777" w:rsidR="008A1961" w:rsidRPr="00442838" w:rsidRDefault="008A1961" w:rsidP="008A1961">
            <w:pPr>
              <w:spacing w:line="360" w:lineRule="auto"/>
              <w:rPr>
                <w:sz w:val="24"/>
              </w:rPr>
            </w:pPr>
          </w:p>
        </w:tc>
      </w:tr>
      <w:tr w:rsidR="008A1961" w:rsidRPr="00442838" w14:paraId="11581871" w14:textId="77777777" w:rsidTr="008A1961">
        <w:tc>
          <w:tcPr>
            <w:tcW w:w="3596" w:type="dxa"/>
          </w:tcPr>
          <w:p w14:paraId="57F99BBA" w14:textId="77777777" w:rsidR="008A1961" w:rsidRPr="00442838" w:rsidRDefault="008A1961" w:rsidP="008A1961">
            <w:pPr>
              <w:spacing w:line="360" w:lineRule="auto"/>
              <w:rPr>
                <w:sz w:val="24"/>
              </w:rPr>
            </w:pPr>
          </w:p>
        </w:tc>
        <w:tc>
          <w:tcPr>
            <w:tcW w:w="3597" w:type="dxa"/>
          </w:tcPr>
          <w:p w14:paraId="1DD8251C" w14:textId="77777777" w:rsidR="008A1961" w:rsidRPr="00442838" w:rsidRDefault="008A1961" w:rsidP="008A1961">
            <w:pPr>
              <w:spacing w:line="360" w:lineRule="auto"/>
              <w:rPr>
                <w:sz w:val="24"/>
              </w:rPr>
            </w:pPr>
          </w:p>
        </w:tc>
        <w:tc>
          <w:tcPr>
            <w:tcW w:w="3597" w:type="dxa"/>
          </w:tcPr>
          <w:p w14:paraId="0814644A" w14:textId="77777777" w:rsidR="008A1961" w:rsidRPr="00442838" w:rsidRDefault="008A1961" w:rsidP="008A1961">
            <w:pPr>
              <w:spacing w:line="360" w:lineRule="auto"/>
              <w:rPr>
                <w:sz w:val="24"/>
              </w:rPr>
            </w:pPr>
          </w:p>
        </w:tc>
      </w:tr>
      <w:tr w:rsidR="008A1961" w:rsidRPr="00442838" w14:paraId="4B5F6579" w14:textId="77777777" w:rsidTr="008A1961">
        <w:tc>
          <w:tcPr>
            <w:tcW w:w="3596" w:type="dxa"/>
          </w:tcPr>
          <w:p w14:paraId="7BAE6B4F" w14:textId="77777777" w:rsidR="008A1961" w:rsidRPr="00442838" w:rsidRDefault="008A1961" w:rsidP="008A1961">
            <w:pPr>
              <w:spacing w:line="360" w:lineRule="auto"/>
              <w:rPr>
                <w:sz w:val="24"/>
              </w:rPr>
            </w:pPr>
          </w:p>
        </w:tc>
        <w:tc>
          <w:tcPr>
            <w:tcW w:w="3597" w:type="dxa"/>
          </w:tcPr>
          <w:p w14:paraId="6D57A1BE" w14:textId="77777777" w:rsidR="008A1961" w:rsidRPr="00442838" w:rsidRDefault="008A1961" w:rsidP="008A1961">
            <w:pPr>
              <w:spacing w:line="360" w:lineRule="auto"/>
              <w:rPr>
                <w:sz w:val="24"/>
              </w:rPr>
            </w:pPr>
          </w:p>
        </w:tc>
        <w:tc>
          <w:tcPr>
            <w:tcW w:w="3597" w:type="dxa"/>
          </w:tcPr>
          <w:p w14:paraId="55E4F387" w14:textId="77777777" w:rsidR="008A1961" w:rsidRPr="00442838" w:rsidRDefault="008A1961" w:rsidP="008A1961">
            <w:pPr>
              <w:spacing w:line="360" w:lineRule="auto"/>
              <w:rPr>
                <w:sz w:val="24"/>
              </w:rPr>
            </w:pPr>
          </w:p>
        </w:tc>
      </w:tr>
      <w:tr w:rsidR="008A1961" w:rsidRPr="00442838" w14:paraId="74D1EF6F" w14:textId="77777777" w:rsidTr="008A1961">
        <w:tc>
          <w:tcPr>
            <w:tcW w:w="3596" w:type="dxa"/>
          </w:tcPr>
          <w:p w14:paraId="25C4AE39" w14:textId="77777777" w:rsidR="008A1961" w:rsidRPr="00442838" w:rsidRDefault="008A1961" w:rsidP="008A1961">
            <w:pPr>
              <w:spacing w:line="360" w:lineRule="auto"/>
              <w:rPr>
                <w:sz w:val="24"/>
              </w:rPr>
            </w:pPr>
          </w:p>
        </w:tc>
        <w:tc>
          <w:tcPr>
            <w:tcW w:w="3597" w:type="dxa"/>
          </w:tcPr>
          <w:p w14:paraId="055C7D54" w14:textId="77777777" w:rsidR="008A1961" w:rsidRPr="00442838" w:rsidRDefault="008A1961" w:rsidP="008A1961">
            <w:pPr>
              <w:spacing w:line="360" w:lineRule="auto"/>
              <w:rPr>
                <w:sz w:val="24"/>
              </w:rPr>
            </w:pPr>
          </w:p>
        </w:tc>
        <w:tc>
          <w:tcPr>
            <w:tcW w:w="3597" w:type="dxa"/>
          </w:tcPr>
          <w:p w14:paraId="4840B0F8" w14:textId="77777777" w:rsidR="008A1961" w:rsidRPr="00442838" w:rsidRDefault="008A1961" w:rsidP="008A1961">
            <w:pPr>
              <w:spacing w:line="360" w:lineRule="auto"/>
              <w:rPr>
                <w:sz w:val="24"/>
              </w:rPr>
            </w:pPr>
          </w:p>
        </w:tc>
      </w:tr>
      <w:tr w:rsidR="008A1961" w:rsidRPr="00442838" w14:paraId="251BF776" w14:textId="77777777" w:rsidTr="008A1961">
        <w:tc>
          <w:tcPr>
            <w:tcW w:w="3596" w:type="dxa"/>
          </w:tcPr>
          <w:p w14:paraId="34DB7142" w14:textId="77777777" w:rsidR="008A1961" w:rsidRPr="00442838" w:rsidRDefault="008A1961" w:rsidP="008A1961">
            <w:pPr>
              <w:spacing w:line="360" w:lineRule="auto"/>
              <w:rPr>
                <w:sz w:val="24"/>
              </w:rPr>
            </w:pPr>
          </w:p>
        </w:tc>
        <w:tc>
          <w:tcPr>
            <w:tcW w:w="3597" w:type="dxa"/>
          </w:tcPr>
          <w:p w14:paraId="6194B53C" w14:textId="77777777" w:rsidR="008A1961" w:rsidRPr="00442838" w:rsidRDefault="008A1961" w:rsidP="008A1961">
            <w:pPr>
              <w:spacing w:line="360" w:lineRule="auto"/>
              <w:rPr>
                <w:sz w:val="24"/>
              </w:rPr>
            </w:pPr>
          </w:p>
        </w:tc>
        <w:tc>
          <w:tcPr>
            <w:tcW w:w="3597" w:type="dxa"/>
          </w:tcPr>
          <w:p w14:paraId="20F9AAD8" w14:textId="77777777" w:rsidR="008A1961" w:rsidRPr="00442838" w:rsidRDefault="008A1961" w:rsidP="008A1961">
            <w:pPr>
              <w:spacing w:line="360" w:lineRule="auto"/>
              <w:rPr>
                <w:sz w:val="24"/>
              </w:rPr>
            </w:pPr>
          </w:p>
        </w:tc>
      </w:tr>
      <w:tr w:rsidR="008A1961" w:rsidRPr="00442838" w14:paraId="0B617A2D" w14:textId="77777777" w:rsidTr="008A1961">
        <w:tc>
          <w:tcPr>
            <w:tcW w:w="3596" w:type="dxa"/>
          </w:tcPr>
          <w:p w14:paraId="3CF13F49" w14:textId="77777777" w:rsidR="008A1961" w:rsidRPr="00442838" w:rsidRDefault="008A1961" w:rsidP="008A1961">
            <w:pPr>
              <w:spacing w:line="360" w:lineRule="auto"/>
              <w:rPr>
                <w:sz w:val="24"/>
              </w:rPr>
            </w:pPr>
          </w:p>
        </w:tc>
        <w:tc>
          <w:tcPr>
            <w:tcW w:w="3597" w:type="dxa"/>
          </w:tcPr>
          <w:p w14:paraId="0E15B00F" w14:textId="77777777" w:rsidR="008A1961" w:rsidRPr="00442838" w:rsidRDefault="008A1961" w:rsidP="008A1961">
            <w:pPr>
              <w:spacing w:line="360" w:lineRule="auto"/>
              <w:rPr>
                <w:sz w:val="24"/>
              </w:rPr>
            </w:pPr>
          </w:p>
        </w:tc>
        <w:tc>
          <w:tcPr>
            <w:tcW w:w="3597" w:type="dxa"/>
          </w:tcPr>
          <w:p w14:paraId="710FEF6F" w14:textId="77777777" w:rsidR="008A1961" w:rsidRPr="00442838" w:rsidRDefault="008A1961" w:rsidP="008A1961">
            <w:pPr>
              <w:spacing w:line="360" w:lineRule="auto"/>
              <w:rPr>
                <w:sz w:val="24"/>
              </w:rPr>
            </w:pPr>
          </w:p>
        </w:tc>
      </w:tr>
      <w:tr w:rsidR="008A1961" w:rsidRPr="00442838" w14:paraId="5BCF0BFE" w14:textId="77777777" w:rsidTr="008A1961">
        <w:tc>
          <w:tcPr>
            <w:tcW w:w="3596" w:type="dxa"/>
          </w:tcPr>
          <w:p w14:paraId="3598C5C6" w14:textId="77777777" w:rsidR="008A1961" w:rsidRPr="00442838" w:rsidRDefault="008A1961" w:rsidP="008A1961">
            <w:pPr>
              <w:spacing w:line="360" w:lineRule="auto"/>
              <w:rPr>
                <w:sz w:val="24"/>
              </w:rPr>
            </w:pPr>
          </w:p>
        </w:tc>
        <w:tc>
          <w:tcPr>
            <w:tcW w:w="3597" w:type="dxa"/>
          </w:tcPr>
          <w:p w14:paraId="40E803F6" w14:textId="77777777" w:rsidR="008A1961" w:rsidRPr="00442838" w:rsidRDefault="008A1961" w:rsidP="008A1961">
            <w:pPr>
              <w:spacing w:line="360" w:lineRule="auto"/>
              <w:rPr>
                <w:sz w:val="24"/>
              </w:rPr>
            </w:pPr>
          </w:p>
        </w:tc>
        <w:tc>
          <w:tcPr>
            <w:tcW w:w="3597" w:type="dxa"/>
          </w:tcPr>
          <w:p w14:paraId="1FECD5B4" w14:textId="77777777" w:rsidR="008A1961" w:rsidRPr="00442838" w:rsidRDefault="008A1961" w:rsidP="008A1961">
            <w:pPr>
              <w:spacing w:line="360" w:lineRule="auto"/>
              <w:rPr>
                <w:sz w:val="24"/>
              </w:rPr>
            </w:pPr>
          </w:p>
        </w:tc>
      </w:tr>
      <w:tr w:rsidR="008A1961" w:rsidRPr="00442838" w14:paraId="37FDEAB7" w14:textId="77777777" w:rsidTr="008A1961">
        <w:tc>
          <w:tcPr>
            <w:tcW w:w="3596" w:type="dxa"/>
          </w:tcPr>
          <w:p w14:paraId="310BF28E" w14:textId="77777777" w:rsidR="008A1961" w:rsidRPr="00442838" w:rsidRDefault="008A1961" w:rsidP="008A1961">
            <w:pPr>
              <w:spacing w:line="360" w:lineRule="auto"/>
              <w:rPr>
                <w:sz w:val="24"/>
              </w:rPr>
            </w:pPr>
          </w:p>
        </w:tc>
        <w:tc>
          <w:tcPr>
            <w:tcW w:w="3597" w:type="dxa"/>
          </w:tcPr>
          <w:p w14:paraId="3264FEEA" w14:textId="77777777" w:rsidR="008A1961" w:rsidRPr="00442838" w:rsidRDefault="008A1961" w:rsidP="008A1961">
            <w:pPr>
              <w:spacing w:line="360" w:lineRule="auto"/>
              <w:rPr>
                <w:sz w:val="24"/>
              </w:rPr>
            </w:pPr>
          </w:p>
        </w:tc>
        <w:tc>
          <w:tcPr>
            <w:tcW w:w="3597" w:type="dxa"/>
          </w:tcPr>
          <w:p w14:paraId="67941BDD" w14:textId="77777777" w:rsidR="008A1961" w:rsidRPr="00442838" w:rsidRDefault="008A1961" w:rsidP="008A1961">
            <w:pPr>
              <w:spacing w:line="360" w:lineRule="auto"/>
              <w:rPr>
                <w:sz w:val="24"/>
              </w:rPr>
            </w:pPr>
          </w:p>
        </w:tc>
      </w:tr>
      <w:tr w:rsidR="008A1961" w:rsidRPr="00442838" w14:paraId="32115C2C" w14:textId="77777777" w:rsidTr="008A1961">
        <w:tc>
          <w:tcPr>
            <w:tcW w:w="3596" w:type="dxa"/>
          </w:tcPr>
          <w:p w14:paraId="23224ADE" w14:textId="77777777" w:rsidR="008A1961" w:rsidRPr="00442838" w:rsidRDefault="008A1961" w:rsidP="008A1961">
            <w:pPr>
              <w:spacing w:line="360" w:lineRule="auto"/>
              <w:rPr>
                <w:sz w:val="24"/>
              </w:rPr>
            </w:pPr>
          </w:p>
        </w:tc>
        <w:tc>
          <w:tcPr>
            <w:tcW w:w="3597" w:type="dxa"/>
          </w:tcPr>
          <w:p w14:paraId="759EFF10" w14:textId="77777777" w:rsidR="008A1961" w:rsidRPr="00442838" w:rsidRDefault="008A1961" w:rsidP="008A1961">
            <w:pPr>
              <w:spacing w:line="360" w:lineRule="auto"/>
              <w:rPr>
                <w:sz w:val="24"/>
              </w:rPr>
            </w:pPr>
          </w:p>
        </w:tc>
        <w:tc>
          <w:tcPr>
            <w:tcW w:w="3597" w:type="dxa"/>
          </w:tcPr>
          <w:p w14:paraId="6FABEF89" w14:textId="77777777" w:rsidR="008A1961" w:rsidRPr="00442838" w:rsidRDefault="008A1961" w:rsidP="008A1961">
            <w:pPr>
              <w:spacing w:line="360" w:lineRule="auto"/>
              <w:rPr>
                <w:sz w:val="24"/>
              </w:rPr>
            </w:pPr>
          </w:p>
        </w:tc>
      </w:tr>
      <w:tr w:rsidR="008A1961" w:rsidRPr="00442838" w14:paraId="1D138918" w14:textId="77777777" w:rsidTr="008A1961">
        <w:tc>
          <w:tcPr>
            <w:tcW w:w="3596" w:type="dxa"/>
          </w:tcPr>
          <w:p w14:paraId="5F09D222" w14:textId="77777777" w:rsidR="008A1961" w:rsidRPr="00442838" w:rsidRDefault="008A1961" w:rsidP="008A1961">
            <w:pPr>
              <w:spacing w:line="360" w:lineRule="auto"/>
              <w:rPr>
                <w:sz w:val="24"/>
              </w:rPr>
            </w:pPr>
          </w:p>
        </w:tc>
        <w:tc>
          <w:tcPr>
            <w:tcW w:w="3597" w:type="dxa"/>
          </w:tcPr>
          <w:p w14:paraId="16CF4D80" w14:textId="77777777" w:rsidR="008A1961" w:rsidRPr="00442838" w:rsidRDefault="008A1961" w:rsidP="008A1961">
            <w:pPr>
              <w:spacing w:line="360" w:lineRule="auto"/>
              <w:rPr>
                <w:sz w:val="24"/>
              </w:rPr>
            </w:pPr>
          </w:p>
        </w:tc>
        <w:tc>
          <w:tcPr>
            <w:tcW w:w="3597" w:type="dxa"/>
          </w:tcPr>
          <w:p w14:paraId="29DCF79A" w14:textId="77777777" w:rsidR="008A1961" w:rsidRPr="00442838" w:rsidRDefault="008A1961" w:rsidP="008A1961">
            <w:pPr>
              <w:spacing w:line="360" w:lineRule="auto"/>
              <w:rPr>
                <w:sz w:val="24"/>
              </w:rPr>
            </w:pPr>
          </w:p>
        </w:tc>
      </w:tr>
      <w:tr w:rsidR="008A1961" w:rsidRPr="00442838" w14:paraId="28261CB6" w14:textId="77777777" w:rsidTr="008A1961">
        <w:tc>
          <w:tcPr>
            <w:tcW w:w="3596" w:type="dxa"/>
          </w:tcPr>
          <w:p w14:paraId="117F0F66" w14:textId="77777777" w:rsidR="008A1961" w:rsidRPr="00442838" w:rsidRDefault="008A1961" w:rsidP="008A1961">
            <w:pPr>
              <w:spacing w:line="360" w:lineRule="auto"/>
              <w:rPr>
                <w:sz w:val="24"/>
              </w:rPr>
            </w:pPr>
          </w:p>
        </w:tc>
        <w:tc>
          <w:tcPr>
            <w:tcW w:w="3597" w:type="dxa"/>
          </w:tcPr>
          <w:p w14:paraId="527E7FF0" w14:textId="77777777" w:rsidR="008A1961" w:rsidRPr="00442838" w:rsidRDefault="008A1961" w:rsidP="008A1961">
            <w:pPr>
              <w:spacing w:line="360" w:lineRule="auto"/>
              <w:rPr>
                <w:sz w:val="24"/>
              </w:rPr>
            </w:pPr>
          </w:p>
        </w:tc>
        <w:tc>
          <w:tcPr>
            <w:tcW w:w="3597" w:type="dxa"/>
          </w:tcPr>
          <w:p w14:paraId="59FF09C1" w14:textId="77777777" w:rsidR="008A1961" w:rsidRPr="00442838" w:rsidRDefault="008A1961" w:rsidP="008A1961">
            <w:pPr>
              <w:spacing w:line="360" w:lineRule="auto"/>
              <w:rPr>
                <w:sz w:val="24"/>
              </w:rPr>
            </w:pPr>
          </w:p>
        </w:tc>
      </w:tr>
      <w:tr w:rsidR="008A1961" w:rsidRPr="00442838" w14:paraId="1132CE6E" w14:textId="77777777" w:rsidTr="008A1961">
        <w:tc>
          <w:tcPr>
            <w:tcW w:w="3596" w:type="dxa"/>
          </w:tcPr>
          <w:p w14:paraId="592845A9" w14:textId="77777777" w:rsidR="008A1961" w:rsidRPr="00442838" w:rsidRDefault="008A1961" w:rsidP="008A1961">
            <w:pPr>
              <w:spacing w:line="360" w:lineRule="auto"/>
              <w:rPr>
                <w:sz w:val="24"/>
              </w:rPr>
            </w:pPr>
          </w:p>
        </w:tc>
        <w:tc>
          <w:tcPr>
            <w:tcW w:w="3597" w:type="dxa"/>
          </w:tcPr>
          <w:p w14:paraId="79055289" w14:textId="77777777" w:rsidR="008A1961" w:rsidRPr="00442838" w:rsidRDefault="008A1961" w:rsidP="008A1961">
            <w:pPr>
              <w:spacing w:line="360" w:lineRule="auto"/>
              <w:rPr>
                <w:sz w:val="24"/>
              </w:rPr>
            </w:pPr>
          </w:p>
        </w:tc>
        <w:tc>
          <w:tcPr>
            <w:tcW w:w="3597" w:type="dxa"/>
          </w:tcPr>
          <w:p w14:paraId="5C3C526C" w14:textId="77777777" w:rsidR="008A1961" w:rsidRPr="00442838" w:rsidRDefault="008A1961" w:rsidP="008A1961">
            <w:pPr>
              <w:spacing w:line="360" w:lineRule="auto"/>
              <w:rPr>
                <w:sz w:val="24"/>
              </w:rPr>
            </w:pPr>
          </w:p>
        </w:tc>
      </w:tr>
      <w:tr w:rsidR="008A1961" w:rsidRPr="00442838" w14:paraId="36AB1D56" w14:textId="77777777" w:rsidTr="008A1961">
        <w:tc>
          <w:tcPr>
            <w:tcW w:w="3596" w:type="dxa"/>
          </w:tcPr>
          <w:p w14:paraId="65261997" w14:textId="77777777" w:rsidR="008A1961" w:rsidRPr="00442838" w:rsidRDefault="008A1961" w:rsidP="008A1961">
            <w:pPr>
              <w:spacing w:line="360" w:lineRule="auto"/>
              <w:rPr>
                <w:sz w:val="24"/>
              </w:rPr>
            </w:pPr>
          </w:p>
        </w:tc>
        <w:tc>
          <w:tcPr>
            <w:tcW w:w="3597" w:type="dxa"/>
          </w:tcPr>
          <w:p w14:paraId="01B0A893" w14:textId="77777777" w:rsidR="008A1961" w:rsidRPr="00442838" w:rsidRDefault="008A1961" w:rsidP="008A1961">
            <w:pPr>
              <w:spacing w:line="360" w:lineRule="auto"/>
              <w:rPr>
                <w:sz w:val="24"/>
              </w:rPr>
            </w:pPr>
          </w:p>
        </w:tc>
        <w:tc>
          <w:tcPr>
            <w:tcW w:w="3597" w:type="dxa"/>
          </w:tcPr>
          <w:p w14:paraId="713FC666" w14:textId="77777777" w:rsidR="008A1961" w:rsidRPr="00442838" w:rsidRDefault="008A1961" w:rsidP="008A1961">
            <w:pPr>
              <w:spacing w:line="360" w:lineRule="auto"/>
              <w:rPr>
                <w:sz w:val="24"/>
              </w:rPr>
            </w:pPr>
          </w:p>
        </w:tc>
      </w:tr>
      <w:tr w:rsidR="008A1961" w:rsidRPr="00442838" w14:paraId="5DB91228" w14:textId="77777777" w:rsidTr="008A1961">
        <w:tc>
          <w:tcPr>
            <w:tcW w:w="3596" w:type="dxa"/>
          </w:tcPr>
          <w:p w14:paraId="5D913466" w14:textId="77777777" w:rsidR="008A1961" w:rsidRPr="00442838" w:rsidRDefault="008A1961" w:rsidP="008A1961">
            <w:pPr>
              <w:spacing w:line="360" w:lineRule="auto"/>
              <w:rPr>
                <w:sz w:val="24"/>
              </w:rPr>
            </w:pPr>
          </w:p>
        </w:tc>
        <w:tc>
          <w:tcPr>
            <w:tcW w:w="3597" w:type="dxa"/>
          </w:tcPr>
          <w:p w14:paraId="269403D3" w14:textId="77777777" w:rsidR="008A1961" w:rsidRPr="00442838" w:rsidRDefault="008A1961" w:rsidP="008A1961">
            <w:pPr>
              <w:spacing w:line="360" w:lineRule="auto"/>
              <w:rPr>
                <w:sz w:val="24"/>
              </w:rPr>
            </w:pPr>
          </w:p>
        </w:tc>
        <w:tc>
          <w:tcPr>
            <w:tcW w:w="3597" w:type="dxa"/>
          </w:tcPr>
          <w:p w14:paraId="1763762B" w14:textId="77777777" w:rsidR="008A1961" w:rsidRPr="00442838" w:rsidRDefault="008A1961" w:rsidP="008A1961">
            <w:pPr>
              <w:spacing w:line="360" w:lineRule="auto"/>
              <w:rPr>
                <w:sz w:val="24"/>
              </w:rPr>
            </w:pPr>
          </w:p>
        </w:tc>
      </w:tr>
      <w:tr w:rsidR="008A1961" w:rsidRPr="00442838" w14:paraId="1087FE48" w14:textId="77777777" w:rsidTr="008A1961">
        <w:tc>
          <w:tcPr>
            <w:tcW w:w="3596" w:type="dxa"/>
          </w:tcPr>
          <w:p w14:paraId="1FFA6DC3" w14:textId="77777777" w:rsidR="008A1961" w:rsidRPr="00442838" w:rsidRDefault="008A1961" w:rsidP="008A1961">
            <w:pPr>
              <w:spacing w:line="360" w:lineRule="auto"/>
              <w:rPr>
                <w:sz w:val="24"/>
              </w:rPr>
            </w:pPr>
          </w:p>
        </w:tc>
        <w:tc>
          <w:tcPr>
            <w:tcW w:w="3597" w:type="dxa"/>
          </w:tcPr>
          <w:p w14:paraId="65519486" w14:textId="77777777" w:rsidR="008A1961" w:rsidRPr="00442838" w:rsidRDefault="008A1961" w:rsidP="008A1961">
            <w:pPr>
              <w:spacing w:line="360" w:lineRule="auto"/>
              <w:rPr>
                <w:sz w:val="24"/>
              </w:rPr>
            </w:pPr>
          </w:p>
        </w:tc>
        <w:tc>
          <w:tcPr>
            <w:tcW w:w="3597" w:type="dxa"/>
          </w:tcPr>
          <w:p w14:paraId="05BBCBD9" w14:textId="77777777" w:rsidR="008A1961" w:rsidRPr="00442838" w:rsidRDefault="008A1961" w:rsidP="008A1961">
            <w:pPr>
              <w:spacing w:line="360" w:lineRule="auto"/>
              <w:rPr>
                <w:sz w:val="24"/>
              </w:rPr>
            </w:pPr>
          </w:p>
        </w:tc>
      </w:tr>
      <w:tr w:rsidR="008A1961" w:rsidRPr="00442838" w14:paraId="35A43C83" w14:textId="77777777" w:rsidTr="008A1961">
        <w:tc>
          <w:tcPr>
            <w:tcW w:w="3596" w:type="dxa"/>
          </w:tcPr>
          <w:p w14:paraId="4C32B758" w14:textId="77777777" w:rsidR="008A1961" w:rsidRPr="00442838" w:rsidRDefault="008A1961" w:rsidP="008A1961">
            <w:pPr>
              <w:spacing w:line="360" w:lineRule="auto"/>
              <w:rPr>
                <w:sz w:val="24"/>
              </w:rPr>
            </w:pPr>
          </w:p>
        </w:tc>
        <w:tc>
          <w:tcPr>
            <w:tcW w:w="3597" w:type="dxa"/>
          </w:tcPr>
          <w:p w14:paraId="50B084BB" w14:textId="77777777" w:rsidR="008A1961" w:rsidRPr="00442838" w:rsidRDefault="008A1961" w:rsidP="008A1961">
            <w:pPr>
              <w:spacing w:line="360" w:lineRule="auto"/>
              <w:rPr>
                <w:sz w:val="24"/>
              </w:rPr>
            </w:pPr>
          </w:p>
        </w:tc>
        <w:tc>
          <w:tcPr>
            <w:tcW w:w="3597" w:type="dxa"/>
          </w:tcPr>
          <w:p w14:paraId="1EE0EB01" w14:textId="77777777" w:rsidR="008A1961" w:rsidRPr="00442838" w:rsidRDefault="008A1961" w:rsidP="008A1961">
            <w:pPr>
              <w:spacing w:line="360" w:lineRule="auto"/>
              <w:rPr>
                <w:sz w:val="24"/>
              </w:rPr>
            </w:pPr>
          </w:p>
        </w:tc>
      </w:tr>
      <w:tr w:rsidR="008A1961" w:rsidRPr="00442838" w14:paraId="7174300B" w14:textId="77777777" w:rsidTr="008A1961">
        <w:tc>
          <w:tcPr>
            <w:tcW w:w="3596" w:type="dxa"/>
          </w:tcPr>
          <w:p w14:paraId="78B23B70" w14:textId="77777777" w:rsidR="008A1961" w:rsidRPr="00442838" w:rsidRDefault="008A1961" w:rsidP="008A1961">
            <w:pPr>
              <w:spacing w:line="360" w:lineRule="auto"/>
              <w:rPr>
                <w:sz w:val="24"/>
              </w:rPr>
            </w:pPr>
          </w:p>
        </w:tc>
        <w:tc>
          <w:tcPr>
            <w:tcW w:w="3597" w:type="dxa"/>
          </w:tcPr>
          <w:p w14:paraId="689F2D53" w14:textId="77777777" w:rsidR="008A1961" w:rsidRPr="00442838" w:rsidRDefault="008A1961" w:rsidP="008A1961">
            <w:pPr>
              <w:spacing w:line="360" w:lineRule="auto"/>
              <w:rPr>
                <w:sz w:val="24"/>
              </w:rPr>
            </w:pPr>
          </w:p>
        </w:tc>
        <w:tc>
          <w:tcPr>
            <w:tcW w:w="3597" w:type="dxa"/>
          </w:tcPr>
          <w:p w14:paraId="3D9AA9E3" w14:textId="77777777" w:rsidR="008A1961" w:rsidRPr="00442838" w:rsidRDefault="008A1961" w:rsidP="008A1961">
            <w:pPr>
              <w:spacing w:line="360" w:lineRule="auto"/>
              <w:rPr>
                <w:sz w:val="24"/>
              </w:rPr>
            </w:pPr>
          </w:p>
        </w:tc>
      </w:tr>
      <w:tr w:rsidR="008A1961" w:rsidRPr="00442838" w14:paraId="2EE1D770" w14:textId="77777777" w:rsidTr="008A1961">
        <w:tc>
          <w:tcPr>
            <w:tcW w:w="3596" w:type="dxa"/>
          </w:tcPr>
          <w:p w14:paraId="11641A3F" w14:textId="77777777" w:rsidR="008A1961" w:rsidRPr="00442838" w:rsidRDefault="008A1961" w:rsidP="008A1961">
            <w:pPr>
              <w:spacing w:line="360" w:lineRule="auto"/>
              <w:rPr>
                <w:sz w:val="24"/>
              </w:rPr>
            </w:pPr>
          </w:p>
        </w:tc>
        <w:tc>
          <w:tcPr>
            <w:tcW w:w="3597" w:type="dxa"/>
          </w:tcPr>
          <w:p w14:paraId="484FAD4A" w14:textId="77777777" w:rsidR="008A1961" w:rsidRPr="00442838" w:rsidRDefault="008A1961" w:rsidP="008A1961">
            <w:pPr>
              <w:spacing w:line="360" w:lineRule="auto"/>
              <w:rPr>
                <w:sz w:val="24"/>
              </w:rPr>
            </w:pPr>
          </w:p>
        </w:tc>
        <w:tc>
          <w:tcPr>
            <w:tcW w:w="3597" w:type="dxa"/>
          </w:tcPr>
          <w:p w14:paraId="33B7D7E2" w14:textId="77777777" w:rsidR="008A1961" w:rsidRPr="00442838" w:rsidRDefault="008A1961" w:rsidP="008A1961">
            <w:pPr>
              <w:spacing w:line="360" w:lineRule="auto"/>
              <w:rPr>
                <w:sz w:val="24"/>
              </w:rPr>
            </w:pPr>
          </w:p>
        </w:tc>
      </w:tr>
      <w:tr w:rsidR="008A1961" w:rsidRPr="00442838" w14:paraId="3EE2F698" w14:textId="77777777" w:rsidTr="008A1961">
        <w:tc>
          <w:tcPr>
            <w:tcW w:w="3596" w:type="dxa"/>
          </w:tcPr>
          <w:p w14:paraId="2912B177" w14:textId="77777777" w:rsidR="008A1961" w:rsidRPr="00442838" w:rsidRDefault="008A1961" w:rsidP="008A1961">
            <w:pPr>
              <w:spacing w:line="360" w:lineRule="auto"/>
              <w:rPr>
                <w:sz w:val="24"/>
              </w:rPr>
            </w:pPr>
          </w:p>
        </w:tc>
        <w:tc>
          <w:tcPr>
            <w:tcW w:w="3597" w:type="dxa"/>
          </w:tcPr>
          <w:p w14:paraId="4D2EEA89" w14:textId="77777777" w:rsidR="008A1961" w:rsidRPr="00442838" w:rsidRDefault="008A1961" w:rsidP="008A1961">
            <w:pPr>
              <w:spacing w:line="360" w:lineRule="auto"/>
              <w:rPr>
                <w:sz w:val="24"/>
              </w:rPr>
            </w:pPr>
          </w:p>
        </w:tc>
        <w:tc>
          <w:tcPr>
            <w:tcW w:w="3597" w:type="dxa"/>
          </w:tcPr>
          <w:p w14:paraId="1BE86E7A" w14:textId="77777777" w:rsidR="008A1961" w:rsidRPr="00442838" w:rsidRDefault="008A1961" w:rsidP="008A1961">
            <w:pPr>
              <w:spacing w:line="360" w:lineRule="auto"/>
              <w:rPr>
                <w:sz w:val="24"/>
              </w:rPr>
            </w:pPr>
          </w:p>
        </w:tc>
      </w:tr>
      <w:tr w:rsidR="008A1961" w:rsidRPr="00442838" w14:paraId="2E9AA1DD" w14:textId="77777777" w:rsidTr="008A1961">
        <w:tc>
          <w:tcPr>
            <w:tcW w:w="3596" w:type="dxa"/>
          </w:tcPr>
          <w:p w14:paraId="241AE882" w14:textId="77777777" w:rsidR="008A1961" w:rsidRPr="00442838" w:rsidRDefault="008A1961" w:rsidP="008A1961">
            <w:pPr>
              <w:spacing w:line="360" w:lineRule="auto"/>
              <w:rPr>
                <w:sz w:val="24"/>
              </w:rPr>
            </w:pPr>
          </w:p>
        </w:tc>
        <w:tc>
          <w:tcPr>
            <w:tcW w:w="3597" w:type="dxa"/>
          </w:tcPr>
          <w:p w14:paraId="37567B0D" w14:textId="77777777" w:rsidR="008A1961" w:rsidRPr="00442838" w:rsidRDefault="008A1961" w:rsidP="008A1961">
            <w:pPr>
              <w:spacing w:line="360" w:lineRule="auto"/>
              <w:rPr>
                <w:sz w:val="24"/>
              </w:rPr>
            </w:pPr>
          </w:p>
        </w:tc>
        <w:tc>
          <w:tcPr>
            <w:tcW w:w="3597" w:type="dxa"/>
          </w:tcPr>
          <w:p w14:paraId="0BBB6191" w14:textId="77777777" w:rsidR="008A1961" w:rsidRPr="00442838" w:rsidRDefault="008A1961" w:rsidP="008A1961">
            <w:pPr>
              <w:spacing w:line="360" w:lineRule="auto"/>
              <w:rPr>
                <w:sz w:val="24"/>
              </w:rPr>
            </w:pPr>
          </w:p>
        </w:tc>
      </w:tr>
      <w:tr w:rsidR="008A1961" w:rsidRPr="00442838" w14:paraId="51F148A7" w14:textId="77777777" w:rsidTr="008A1961">
        <w:tc>
          <w:tcPr>
            <w:tcW w:w="3596" w:type="dxa"/>
          </w:tcPr>
          <w:p w14:paraId="7D4058DF" w14:textId="77777777" w:rsidR="008A1961" w:rsidRPr="00442838" w:rsidRDefault="008A1961" w:rsidP="008A1961">
            <w:pPr>
              <w:spacing w:line="360" w:lineRule="auto"/>
              <w:rPr>
                <w:sz w:val="24"/>
              </w:rPr>
            </w:pPr>
          </w:p>
        </w:tc>
        <w:tc>
          <w:tcPr>
            <w:tcW w:w="3597" w:type="dxa"/>
          </w:tcPr>
          <w:p w14:paraId="289E6F0E" w14:textId="77777777" w:rsidR="008A1961" w:rsidRPr="00442838" w:rsidRDefault="008A1961" w:rsidP="008A1961">
            <w:pPr>
              <w:spacing w:line="360" w:lineRule="auto"/>
              <w:rPr>
                <w:sz w:val="24"/>
              </w:rPr>
            </w:pPr>
          </w:p>
        </w:tc>
        <w:tc>
          <w:tcPr>
            <w:tcW w:w="3597" w:type="dxa"/>
          </w:tcPr>
          <w:p w14:paraId="6117324B" w14:textId="77777777" w:rsidR="008A1961" w:rsidRPr="00442838" w:rsidRDefault="008A1961" w:rsidP="008A1961">
            <w:pPr>
              <w:spacing w:line="360" w:lineRule="auto"/>
              <w:rPr>
                <w:sz w:val="24"/>
              </w:rPr>
            </w:pPr>
          </w:p>
        </w:tc>
      </w:tr>
      <w:tr w:rsidR="008A1961" w:rsidRPr="00442838" w14:paraId="72AF43ED" w14:textId="77777777" w:rsidTr="008A1961">
        <w:tc>
          <w:tcPr>
            <w:tcW w:w="3596" w:type="dxa"/>
          </w:tcPr>
          <w:p w14:paraId="307D0D9A" w14:textId="77777777" w:rsidR="008A1961" w:rsidRPr="00442838" w:rsidRDefault="008A1961" w:rsidP="008A1961">
            <w:pPr>
              <w:spacing w:line="360" w:lineRule="auto"/>
              <w:rPr>
                <w:sz w:val="24"/>
              </w:rPr>
            </w:pPr>
          </w:p>
        </w:tc>
        <w:tc>
          <w:tcPr>
            <w:tcW w:w="3597" w:type="dxa"/>
          </w:tcPr>
          <w:p w14:paraId="487FAC1B" w14:textId="77777777" w:rsidR="008A1961" w:rsidRPr="00442838" w:rsidRDefault="008A1961" w:rsidP="008A1961">
            <w:pPr>
              <w:spacing w:line="360" w:lineRule="auto"/>
              <w:rPr>
                <w:sz w:val="24"/>
              </w:rPr>
            </w:pPr>
          </w:p>
        </w:tc>
        <w:tc>
          <w:tcPr>
            <w:tcW w:w="3597" w:type="dxa"/>
          </w:tcPr>
          <w:p w14:paraId="64FA5582" w14:textId="77777777" w:rsidR="008A1961" w:rsidRPr="00442838" w:rsidRDefault="008A1961" w:rsidP="008A1961">
            <w:pPr>
              <w:spacing w:line="360" w:lineRule="auto"/>
              <w:rPr>
                <w:sz w:val="24"/>
              </w:rPr>
            </w:pPr>
          </w:p>
        </w:tc>
      </w:tr>
      <w:tr w:rsidR="008A1961" w:rsidRPr="00442838" w14:paraId="5B4256BB" w14:textId="77777777" w:rsidTr="008A1961">
        <w:tc>
          <w:tcPr>
            <w:tcW w:w="3596" w:type="dxa"/>
          </w:tcPr>
          <w:p w14:paraId="48CDC3EC" w14:textId="77777777" w:rsidR="008A1961" w:rsidRPr="00442838" w:rsidRDefault="008A1961" w:rsidP="008A1961">
            <w:pPr>
              <w:spacing w:line="360" w:lineRule="auto"/>
              <w:rPr>
                <w:sz w:val="24"/>
              </w:rPr>
            </w:pPr>
          </w:p>
        </w:tc>
        <w:tc>
          <w:tcPr>
            <w:tcW w:w="3597" w:type="dxa"/>
          </w:tcPr>
          <w:p w14:paraId="18E21312" w14:textId="77777777" w:rsidR="008A1961" w:rsidRPr="00442838" w:rsidRDefault="008A1961" w:rsidP="008A1961">
            <w:pPr>
              <w:spacing w:line="360" w:lineRule="auto"/>
              <w:rPr>
                <w:sz w:val="24"/>
              </w:rPr>
            </w:pPr>
          </w:p>
        </w:tc>
        <w:tc>
          <w:tcPr>
            <w:tcW w:w="3597" w:type="dxa"/>
          </w:tcPr>
          <w:p w14:paraId="34026751" w14:textId="77777777" w:rsidR="008A1961" w:rsidRPr="00442838" w:rsidRDefault="008A1961" w:rsidP="008A1961">
            <w:pPr>
              <w:spacing w:line="360" w:lineRule="auto"/>
              <w:rPr>
                <w:sz w:val="24"/>
              </w:rPr>
            </w:pPr>
          </w:p>
        </w:tc>
      </w:tr>
      <w:tr w:rsidR="008A1961" w:rsidRPr="00442838" w14:paraId="54F9EDDE" w14:textId="77777777" w:rsidTr="008A1961">
        <w:tc>
          <w:tcPr>
            <w:tcW w:w="3596" w:type="dxa"/>
          </w:tcPr>
          <w:p w14:paraId="1B0628A4" w14:textId="77777777" w:rsidR="008A1961" w:rsidRPr="00442838" w:rsidRDefault="008A1961" w:rsidP="008A1961">
            <w:pPr>
              <w:spacing w:line="360" w:lineRule="auto"/>
              <w:rPr>
                <w:sz w:val="24"/>
              </w:rPr>
            </w:pPr>
          </w:p>
        </w:tc>
        <w:tc>
          <w:tcPr>
            <w:tcW w:w="3597" w:type="dxa"/>
          </w:tcPr>
          <w:p w14:paraId="5651D3D9" w14:textId="77777777" w:rsidR="008A1961" w:rsidRPr="00442838" w:rsidRDefault="008A1961" w:rsidP="008A1961">
            <w:pPr>
              <w:spacing w:line="360" w:lineRule="auto"/>
              <w:rPr>
                <w:sz w:val="24"/>
              </w:rPr>
            </w:pPr>
          </w:p>
        </w:tc>
        <w:tc>
          <w:tcPr>
            <w:tcW w:w="3597" w:type="dxa"/>
          </w:tcPr>
          <w:p w14:paraId="1C39157C" w14:textId="77777777" w:rsidR="008A1961" w:rsidRPr="00442838" w:rsidRDefault="008A1961" w:rsidP="008A1961">
            <w:pPr>
              <w:spacing w:line="360" w:lineRule="auto"/>
              <w:rPr>
                <w:sz w:val="24"/>
              </w:rPr>
            </w:pPr>
          </w:p>
        </w:tc>
      </w:tr>
      <w:tr w:rsidR="008A1961" w:rsidRPr="00442838" w14:paraId="1181AA80" w14:textId="77777777" w:rsidTr="008A1961">
        <w:tc>
          <w:tcPr>
            <w:tcW w:w="3596" w:type="dxa"/>
          </w:tcPr>
          <w:p w14:paraId="132743DB" w14:textId="77777777" w:rsidR="008A1961" w:rsidRPr="00442838" w:rsidRDefault="008A1961" w:rsidP="008A1961">
            <w:pPr>
              <w:spacing w:line="360" w:lineRule="auto"/>
              <w:rPr>
                <w:sz w:val="24"/>
              </w:rPr>
            </w:pPr>
          </w:p>
        </w:tc>
        <w:tc>
          <w:tcPr>
            <w:tcW w:w="3597" w:type="dxa"/>
          </w:tcPr>
          <w:p w14:paraId="6462D2BE" w14:textId="77777777" w:rsidR="008A1961" w:rsidRPr="00442838" w:rsidRDefault="008A1961" w:rsidP="008A1961">
            <w:pPr>
              <w:spacing w:line="360" w:lineRule="auto"/>
              <w:rPr>
                <w:sz w:val="24"/>
              </w:rPr>
            </w:pPr>
          </w:p>
        </w:tc>
        <w:tc>
          <w:tcPr>
            <w:tcW w:w="3597" w:type="dxa"/>
          </w:tcPr>
          <w:p w14:paraId="3E3BA6FA" w14:textId="77777777" w:rsidR="008A1961" w:rsidRPr="00442838" w:rsidRDefault="008A1961" w:rsidP="008A1961">
            <w:pPr>
              <w:spacing w:line="360" w:lineRule="auto"/>
              <w:rPr>
                <w:sz w:val="24"/>
              </w:rPr>
            </w:pPr>
          </w:p>
        </w:tc>
      </w:tr>
      <w:tr w:rsidR="008A1961" w:rsidRPr="00442838" w14:paraId="2AE1C1FA" w14:textId="77777777" w:rsidTr="008A1961">
        <w:tc>
          <w:tcPr>
            <w:tcW w:w="3596" w:type="dxa"/>
          </w:tcPr>
          <w:p w14:paraId="3676B6A2" w14:textId="77777777" w:rsidR="008A1961" w:rsidRPr="00442838" w:rsidRDefault="008A1961" w:rsidP="008A1961">
            <w:pPr>
              <w:spacing w:line="360" w:lineRule="auto"/>
              <w:rPr>
                <w:sz w:val="24"/>
              </w:rPr>
            </w:pPr>
          </w:p>
        </w:tc>
        <w:tc>
          <w:tcPr>
            <w:tcW w:w="3597" w:type="dxa"/>
          </w:tcPr>
          <w:p w14:paraId="03493F4B" w14:textId="77777777" w:rsidR="008A1961" w:rsidRPr="00442838" w:rsidRDefault="008A1961" w:rsidP="008A1961">
            <w:pPr>
              <w:spacing w:line="360" w:lineRule="auto"/>
              <w:rPr>
                <w:sz w:val="24"/>
              </w:rPr>
            </w:pPr>
          </w:p>
        </w:tc>
        <w:tc>
          <w:tcPr>
            <w:tcW w:w="3597" w:type="dxa"/>
          </w:tcPr>
          <w:p w14:paraId="2C0DDCF1" w14:textId="77777777" w:rsidR="008A1961" w:rsidRPr="00442838" w:rsidRDefault="008A1961" w:rsidP="008A1961">
            <w:pPr>
              <w:spacing w:line="360" w:lineRule="auto"/>
              <w:rPr>
                <w:sz w:val="24"/>
              </w:rPr>
            </w:pPr>
          </w:p>
        </w:tc>
      </w:tr>
      <w:tr w:rsidR="008A1961" w:rsidRPr="00442838" w14:paraId="6C092703" w14:textId="77777777" w:rsidTr="008A1961">
        <w:tc>
          <w:tcPr>
            <w:tcW w:w="3596" w:type="dxa"/>
          </w:tcPr>
          <w:p w14:paraId="31DB55AF" w14:textId="77777777" w:rsidR="008A1961" w:rsidRPr="00442838" w:rsidRDefault="008A1961" w:rsidP="008A1961">
            <w:pPr>
              <w:spacing w:line="360" w:lineRule="auto"/>
              <w:rPr>
                <w:sz w:val="24"/>
              </w:rPr>
            </w:pPr>
          </w:p>
        </w:tc>
        <w:tc>
          <w:tcPr>
            <w:tcW w:w="3597" w:type="dxa"/>
          </w:tcPr>
          <w:p w14:paraId="4672E773" w14:textId="77777777" w:rsidR="008A1961" w:rsidRPr="00442838" w:rsidRDefault="008A1961" w:rsidP="008A1961">
            <w:pPr>
              <w:spacing w:line="360" w:lineRule="auto"/>
              <w:rPr>
                <w:sz w:val="24"/>
              </w:rPr>
            </w:pPr>
          </w:p>
        </w:tc>
        <w:tc>
          <w:tcPr>
            <w:tcW w:w="3597" w:type="dxa"/>
          </w:tcPr>
          <w:p w14:paraId="41260E8E" w14:textId="77777777" w:rsidR="008A1961" w:rsidRPr="00442838" w:rsidRDefault="008A1961" w:rsidP="008A1961">
            <w:pPr>
              <w:spacing w:line="360" w:lineRule="auto"/>
              <w:rPr>
                <w:sz w:val="24"/>
              </w:rPr>
            </w:pPr>
          </w:p>
        </w:tc>
      </w:tr>
      <w:tr w:rsidR="008A1961" w:rsidRPr="00442838" w14:paraId="27F595C5" w14:textId="77777777" w:rsidTr="008A1961">
        <w:tc>
          <w:tcPr>
            <w:tcW w:w="3596" w:type="dxa"/>
          </w:tcPr>
          <w:p w14:paraId="362A9E98" w14:textId="77777777" w:rsidR="008A1961" w:rsidRPr="00442838" w:rsidRDefault="008A1961" w:rsidP="008A1961">
            <w:pPr>
              <w:spacing w:line="360" w:lineRule="auto"/>
              <w:rPr>
                <w:sz w:val="24"/>
              </w:rPr>
            </w:pPr>
          </w:p>
        </w:tc>
        <w:tc>
          <w:tcPr>
            <w:tcW w:w="3597" w:type="dxa"/>
          </w:tcPr>
          <w:p w14:paraId="1C12F47A" w14:textId="77777777" w:rsidR="008A1961" w:rsidRPr="00442838" w:rsidRDefault="008A1961" w:rsidP="008A1961">
            <w:pPr>
              <w:spacing w:line="360" w:lineRule="auto"/>
              <w:rPr>
                <w:sz w:val="24"/>
              </w:rPr>
            </w:pPr>
          </w:p>
        </w:tc>
        <w:tc>
          <w:tcPr>
            <w:tcW w:w="3597" w:type="dxa"/>
          </w:tcPr>
          <w:p w14:paraId="1E39BC32" w14:textId="77777777" w:rsidR="008A1961" w:rsidRPr="00442838" w:rsidRDefault="008A1961" w:rsidP="008A1961">
            <w:pPr>
              <w:spacing w:line="360" w:lineRule="auto"/>
              <w:rPr>
                <w:sz w:val="24"/>
              </w:rPr>
            </w:pPr>
          </w:p>
        </w:tc>
      </w:tr>
      <w:tr w:rsidR="008A1961" w:rsidRPr="00442838" w14:paraId="421BC268" w14:textId="77777777" w:rsidTr="008A1961">
        <w:tc>
          <w:tcPr>
            <w:tcW w:w="3596" w:type="dxa"/>
          </w:tcPr>
          <w:p w14:paraId="137F649C" w14:textId="77777777" w:rsidR="008A1961" w:rsidRPr="00442838" w:rsidRDefault="008A1961" w:rsidP="008A1961">
            <w:pPr>
              <w:spacing w:line="360" w:lineRule="auto"/>
              <w:rPr>
                <w:sz w:val="24"/>
              </w:rPr>
            </w:pPr>
          </w:p>
        </w:tc>
        <w:tc>
          <w:tcPr>
            <w:tcW w:w="3597" w:type="dxa"/>
          </w:tcPr>
          <w:p w14:paraId="19437770" w14:textId="77777777" w:rsidR="008A1961" w:rsidRPr="00442838" w:rsidRDefault="008A1961" w:rsidP="008A1961">
            <w:pPr>
              <w:spacing w:line="360" w:lineRule="auto"/>
              <w:rPr>
                <w:sz w:val="24"/>
              </w:rPr>
            </w:pPr>
          </w:p>
        </w:tc>
        <w:tc>
          <w:tcPr>
            <w:tcW w:w="3597" w:type="dxa"/>
          </w:tcPr>
          <w:p w14:paraId="4C49B118" w14:textId="77777777" w:rsidR="008A1961" w:rsidRPr="00442838" w:rsidRDefault="008A1961" w:rsidP="008A1961">
            <w:pPr>
              <w:spacing w:line="360" w:lineRule="auto"/>
              <w:rPr>
                <w:sz w:val="24"/>
              </w:rPr>
            </w:pPr>
          </w:p>
        </w:tc>
      </w:tr>
      <w:tr w:rsidR="008A1961" w:rsidRPr="00442838" w14:paraId="604E3377" w14:textId="77777777" w:rsidTr="008A1961">
        <w:tc>
          <w:tcPr>
            <w:tcW w:w="3596" w:type="dxa"/>
          </w:tcPr>
          <w:p w14:paraId="3DFDDDB5" w14:textId="77777777" w:rsidR="008A1961" w:rsidRPr="00442838" w:rsidRDefault="008A1961" w:rsidP="008A1961">
            <w:pPr>
              <w:spacing w:line="360" w:lineRule="auto"/>
              <w:rPr>
                <w:sz w:val="24"/>
              </w:rPr>
            </w:pPr>
          </w:p>
        </w:tc>
        <w:tc>
          <w:tcPr>
            <w:tcW w:w="3597" w:type="dxa"/>
          </w:tcPr>
          <w:p w14:paraId="4F2F3EFF" w14:textId="77777777" w:rsidR="008A1961" w:rsidRPr="00442838" w:rsidRDefault="008A1961" w:rsidP="008A1961">
            <w:pPr>
              <w:spacing w:line="360" w:lineRule="auto"/>
              <w:rPr>
                <w:sz w:val="24"/>
              </w:rPr>
            </w:pPr>
          </w:p>
        </w:tc>
        <w:tc>
          <w:tcPr>
            <w:tcW w:w="3597" w:type="dxa"/>
          </w:tcPr>
          <w:p w14:paraId="62909919" w14:textId="77777777" w:rsidR="008A1961" w:rsidRPr="00442838" w:rsidRDefault="008A1961" w:rsidP="008A1961">
            <w:pPr>
              <w:spacing w:line="360" w:lineRule="auto"/>
              <w:rPr>
                <w:sz w:val="24"/>
              </w:rPr>
            </w:pPr>
          </w:p>
        </w:tc>
      </w:tr>
      <w:tr w:rsidR="008A1961" w:rsidRPr="00442838" w14:paraId="72A001AC" w14:textId="77777777" w:rsidTr="008A1961">
        <w:tc>
          <w:tcPr>
            <w:tcW w:w="3596" w:type="dxa"/>
          </w:tcPr>
          <w:p w14:paraId="33193ED6" w14:textId="77777777" w:rsidR="008A1961" w:rsidRPr="00442838" w:rsidRDefault="008A1961" w:rsidP="008A1961">
            <w:pPr>
              <w:spacing w:line="360" w:lineRule="auto"/>
              <w:rPr>
                <w:sz w:val="24"/>
              </w:rPr>
            </w:pPr>
          </w:p>
        </w:tc>
        <w:tc>
          <w:tcPr>
            <w:tcW w:w="3597" w:type="dxa"/>
          </w:tcPr>
          <w:p w14:paraId="6A8C7314" w14:textId="77777777" w:rsidR="008A1961" w:rsidRPr="00442838" w:rsidRDefault="008A1961" w:rsidP="008A1961">
            <w:pPr>
              <w:spacing w:line="360" w:lineRule="auto"/>
              <w:rPr>
                <w:sz w:val="24"/>
              </w:rPr>
            </w:pPr>
          </w:p>
        </w:tc>
        <w:tc>
          <w:tcPr>
            <w:tcW w:w="3597" w:type="dxa"/>
          </w:tcPr>
          <w:p w14:paraId="2927B037" w14:textId="77777777" w:rsidR="008A1961" w:rsidRPr="00442838" w:rsidRDefault="008A1961" w:rsidP="008A1961">
            <w:pPr>
              <w:spacing w:line="360" w:lineRule="auto"/>
              <w:rPr>
                <w:sz w:val="24"/>
              </w:rPr>
            </w:pPr>
          </w:p>
        </w:tc>
      </w:tr>
      <w:tr w:rsidR="008A1961" w:rsidRPr="00442838" w14:paraId="0BDE12C2" w14:textId="77777777" w:rsidTr="008A1961">
        <w:tc>
          <w:tcPr>
            <w:tcW w:w="3596" w:type="dxa"/>
          </w:tcPr>
          <w:p w14:paraId="7F6D1F90" w14:textId="77777777" w:rsidR="008A1961" w:rsidRPr="00442838" w:rsidRDefault="008A1961" w:rsidP="008A1961">
            <w:pPr>
              <w:spacing w:line="360" w:lineRule="auto"/>
              <w:rPr>
                <w:sz w:val="24"/>
              </w:rPr>
            </w:pPr>
          </w:p>
        </w:tc>
        <w:tc>
          <w:tcPr>
            <w:tcW w:w="3597" w:type="dxa"/>
          </w:tcPr>
          <w:p w14:paraId="1860CFBA" w14:textId="77777777" w:rsidR="008A1961" w:rsidRPr="00442838" w:rsidRDefault="008A1961" w:rsidP="008A1961">
            <w:pPr>
              <w:spacing w:line="360" w:lineRule="auto"/>
              <w:rPr>
                <w:sz w:val="24"/>
              </w:rPr>
            </w:pPr>
          </w:p>
        </w:tc>
        <w:tc>
          <w:tcPr>
            <w:tcW w:w="3597" w:type="dxa"/>
          </w:tcPr>
          <w:p w14:paraId="550DC226" w14:textId="77777777" w:rsidR="008A1961" w:rsidRPr="00442838" w:rsidRDefault="008A1961" w:rsidP="008A1961">
            <w:pPr>
              <w:spacing w:line="360" w:lineRule="auto"/>
              <w:rPr>
                <w:sz w:val="24"/>
              </w:rPr>
            </w:pPr>
          </w:p>
        </w:tc>
      </w:tr>
      <w:tr w:rsidR="008A1961" w:rsidRPr="00442838" w14:paraId="2BEF86FB" w14:textId="77777777" w:rsidTr="008A1961">
        <w:tc>
          <w:tcPr>
            <w:tcW w:w="3596" w:type="dxa"/>
          </w:tcPr>
          <w:p w14:paraId="618265FB" w14:textId="77777777" w:rsidR="008A1961" w:rsidRPr="00442838" w:rsidRDefault="008A1961" w:rsidP="008A1961">
            <w:pPr>
              <w:spacing w:line="360" w:lineRule="auto"/>
              <w:rPr>
                <w:sz w:val="24"/>
              </w:rPr>
            </w:pPr>
          </w:p>
        </w:tc>
        <w:tc>
          <w:tcPr>
            <w:tcW w:w="3597" w:type="dxa"/>
          </w:tcPr>
          <w:p w14:paraId="628F2F4A" w14:textId="77777777" w:rsidR="008A1961" w:rsidRPr="00442838" w:rsidRDefault="008A1961" w:rsidP="008A1961">
            <w:pPr>
              <w:spacing w:line="360" w:lineRule="auto"/>
              <w:rPr>
                <w:sz w:val="24"/>
              </w:rPr>
            </w:pPr>
          </w:p>
        </w:tc>
        <w:tc>
          <w:tcPr>
            <w:tcW w:w="3597" w:type="dxa"/>
          </w:tcPr>
          <w:p w14:paraId="2A16134F" w14:textId="77777777" w:rsidR="008A1961" w:rsidRPr="00442838" w:rsidRDefault="008A1961" w:rsidP="008A1961">
            <w:pPr>
              <w:spacing w:line="360" w:lineRule="auto"/>
              <w:rPr>
                <w:sz w:val="24"/>
              </w:rPr>
            </w:pPr>
          </w:p>
        </w:tc>
      </w:tr>
      <w:tr w:rsidR="008A1961" w:rsidRPr="00442838" w14:paraId="524D9FD0" w14:textId="77777777" w:rsidTr="008A1961">
        <w:tc>
          <w:tcPr>
            <w:tcW w:w="3596" w:type="dxa"/>
          </w:tcPr>
          <w:p w14:paraId="1F1A1763" w14:textId="77777777" w:rsidR="008A1961" w:rsidRPr="00442838" w:rsidRDefault="008A1961" w:rsidP="008A1961">
            <w:pPr>
              <w:spacing w:line="360" w:lineRule="auto"/>
              <w:rPr>
                <w:sz w:val="24"/>
              </w:rPr>
            </w:pPr>
          </w:p>
        </w:tc>
        <w:tc>
          <w:tcPr>
            <w:tcW w:w="3597" w:type="dxa"/>
          </w:tcPr>
          <w:p w14:paraId="47000064" w14:textId="77777777" w:rsidR="008A1961" w:rsidRPr="00442838" w:rsidRDefault="008A1961" w:rsidP="008A1961">
            <w:pPr>
              <w:spacing w:line="360" w:lineRule="auto"/>
              <w:rPr>
                <w:sz w:val="24"/>
              </w:rPr>
            </w:pPr>
          </w:p>
        </w:tc>
        <w:tc>
          <w:tcPr>
            <w:tcW w:w="3597" w:type="dxa"/>
          </w:tcPr>
          <w:p w14:paraId="661BC47B" w14:textId="77777777" w:rsidR="008A1961" w:rsidRPr="00442838" w:rsidRDefault="008A1961" w:rsidP="008A1961">
            <w:pPr>
              <w:spacing w:line="360" w:lineRule="auto"/>
              <w:rPr>
                <w:sz w:val="24"/>
              </w:rPr>
            </w:pPr>
          </w:p>
        </w:tc>
      </w:tr>
      <w:tr w:rsidR="008A1961" w:rsidRPr="00442838" w14:paraId="145D20E5" w14:textId="77777777" w:rsidTr="008A1961">
        <w:tc>
          <w:tcPr>
            <w:tcW w:w="3596" w:type="dxa"/>
          </w:tcPr>
          <w:p w14:paraId="06F8D571" w14:textId="77777777" w:rsidR="008A1961" w:rsidRPr="00442838" w:rsidRDefault="008A1961" w:rsidP="008A1961">
            <w:pPr>
              <w:spacing w:line="360" w:lineRule="auto"/>
              <w:rPr>
                <w:sz w:val="24"/>
              </w:rPr>
            </w:pPr>
          </w:p>
        </w:tc>
        <w:tc>
          <w:tcPr>
            <w:tcW w:w="3597" w:type="dxa"/>
          </w:tcPr>
          <w:p w14:paraId="13211297" w14:textId="77777777" w:rsidR="008A1961" w:rsidRPr="00442838" w:rsidRDefault="008A1961" w:rsidP="008A1961">
            <w:pPr>
              <w:spacing w:line="360" w:lineRule="auto"/>
              <w:rPr>
                <w:sz w:val="24"/>
              </w:rPr>
            </w:pPr>
          </w:p>
        </w:tc>
        <w:tc>
          <w:tcPr>
            <w:tcW w:w="3597" w:type="dxa"/>
          </w:tcPr>
          <w:p w14:paraId="76D2E9B8" w14:textId="77777777" w:rsidR="008A1961" w:rsidRPr="00442838" w:rsidRDefault="008A1961" w:rsidP="008A1961">
            <w:pPr>
              <w:spacing w:line="360" w:lineRule="auto"/>
              <w:rPr>
                <w:sz w:val="24"/>
              </w:rPr>
            </w:pPr>
          </w:p>
        </w:tc>
      </w:tr>
      <w:tr w:rsidR="008A1961" w:rsidRPr="00442838" w14:paraId="6FF08FE1" w14:textId="77777777" w:rsidTr="008A1961">
        <w:tc>
          <w:tcPr>
            <w:tcW w:w="3596" w:type="dxa"/>
          </w:tcPr>
          <w:p w14:paraId="53C3BE24" w14:textId="77777777" w:rsidR="008A1961" w:rsidRPr="00442838" w:rsidRDefault="008A1961" w:rsidP="008A1961">
            <w:pPr>
              <w:spacing w:line="360" w:lineRule="auto"/>
              <w:rPr>
                <w:sz w:val="24"/>
              </w:rPr>
            </w:pPr>
          </w:p>
        </w:tc>
        <w:tc>
          <w:tcPr>
            <w:tcW w:w="3597" w:type="dxa"/>
          </w:tcPr>
          <w:p w14:paraId="176259D3" w14:textId="77777777" w:rsidR="008A1961" w:rsidRPr="00442838" w:rsidRDefault="008A1961" w:rsidP="008A1961">
            <w:pPr>
              <w:spacing w:line="360" w:lineRule="auto"/>
              <w:rPr>
                <w:sz w:val="24"/>
              </w:rPr>
            </w:pPr>
          </w:p>
        </w:tc>
        <w:tc>
          <w:tcPr>
            <w:tcW w:w="3597" w:type="dxa"/>
          </w:tcPr>
          <w:p w14:paraId="331CB8F6" w14:textId="77777777" w:rsidR="008A1961" w:rsidRPr="00442838" w:rsidRDefault="008A1961" w:rsidP="008A1961">
            <w:pPr>
              <w:spacing w:line="360" w:lineRule="auto"/>
              <w:rPr>
                <w:sz w:val="24"/>
              </w:rPr>
            </w:pPr>
          </w:p>
        </w:tc>
      </w:tr>
      <w:tr w:rsidR="008A1961" w:rsidRPr="00442838" w14:paraId="7068680C" w14:textId="77777777" w:rsidTr="008A1961">
        <w:tc>
          <w:tcPr>
            <w:tcW w:w="3596" w:type="dxa"/>
          </w:tcPr>
          <w:p w14:paraId="7ACC94C2" w14:textId="77777777" w:rsidR="008A1961" w:rsidRPr="00442838" w:rsidRDefault="008A1961" w:rsidP="008A1961">
            <w:pPr>
              <w:spacing w:line="360" w:lineRule="auto"/>
              <w:rPr>
                <w:sz w:val="24"/>
              </w:rPr>
            </w:pPr>
          </w:p>
        </w:tc>
        <w:tc>
          <w:tcPr>
            <w:tcW w:w="3597" w:type="dxa"/>
          </w:tcPr>
          <w:p w14:paraId="1573D795" w14:textId="77777777" w:rsidR="008A1961" w:rsidRPr="00442838" w:rsidRDefault="008A1961" w:rsidP="008A1961">
            <w:pPr>
              <w:spacing w:line="360" w:lineRule="auto"/>
              <w:rPr>
                <w:sz w:val="24"/>
              </w:rPr>
            </w:pPr>
          </w:p>
        </w:tc>
        <w:tc>
          <w:tcPr>
            <w:tcW w:w="3597" w:type="dxa"/>
          </w:tcPr>
          <w:p w14:paraId="18222169" w14:textId="77777777" w:rsidR="008A1961" w:rsidRPr="00442838" w:rsidRDefault="008A1961" w:rsidP="008A1961">
            <w:pPr>
              <w:spacing w:line="360" w:lineRule="auto"/>
              <w:rPr>
                <w:sz w:val="24"/>
              </w:rPr>
            </w:pPr>
          </w:p>
        </w:tc>
      </w:tr>
      <w:tr w:rsidR="008A1961" w:rsidRPr="00442838" w14:paraId="0E9EEDC3" w14:textId="77777777" w:rsidTr="008A1961">
        <w:tc>
          <w:tcPr>
            <w:tcW w:w="3596" w:type="dxa"/>
          </w:tcPr>
          <w:p w14:paraId="706C8952" w14:textId="77777777" w:rsidR="008A1961" w:rsidRPr="00442838" w:rsidRDefault="008A1961" w:rsidP="008A1961">
            <w:pPr>
              <w:spacing w:line="360" w:lineRule="auto"/>
              <w:rPr>
                <w:sz w:val="24"/>
              </w:rPr>
            </w:pPr>
          </w:p>
        </w:tc>
        <w:tc>
          <w:tcPr>
            <w:tcW w:w="3597" w:type="dxa"/>
          </w:tcPr>
          <w:p w14:paraId="0EDCFD76" w14:textId="77777777" w:rsidR="008A1961" w:rsidRPr="00442838" w:rsidRDefault="008A1961" w:rsidP="008A1961">
            <w:pPr>
              <w:spacing w:line="360" w:lineRule="auto"/>
              <w:rPr>
                <w:sz w:val="24"/>
              </w:rPr>
            </w:pPr>
          </w:p>
        </w:tc>
        <w:tc>
          <w:tcPr>
            <w:tcW w:w="3597" w:type="dxa"/>
          </w:tcPr>
          <w:p w14:paraId="4EF45648" w14:textId="77777777" w:rsidR="008A1961" w:rsidRPr="00442838" w:rsidRDefault="008A1961" w:rsidP="008A1961">
            <w:pPr>
              <w:spacing w:line="360" w:lineRule="auto"/>
              <w:rPr>
                <w:sz w:val="24"/>
              </w:rPr>
            </w:pPr>
          </w:p>
        </w:tc>
      </w:tr>
      <w:tr w:rsidR="008A1961" w:rsidRPr="00442838" w14:paraId="34FC94D1" w14:textId="77777777" w:rsidTr="008A1961">
        <w:tc>
          <w:tcPr>
            <w:tcW w:w="3596" w:type="dxa"/>
          </w:tcPr>
          <w:p w14:paraId="02141102" w14:textId="77777777" w:rsidR="008A1961" w:rsidRPr="00442838" w:rsidRDefault="008A1961" w:rsidP="008A1961">
            <w:pPr>
              <w:spacing w:line="360" w:lineRule="auto"/>
              <w:rPr>
                <w:sz w:val="24"/>
              </w:rPr>
            </w:pPr>
          </w:p>
        </w:tc>
        <w:tc>
          <w:tcPr>
            <w:tcW w:w="3597" w:type="dxa"/>
          </w:tcPr>
          <w:p w14:paraId="56DD31EC" w14:textId="77777777" w:rsidR="008A1961" w:rsidRPr="00442838" w:rsidRDefault="008A1961" w:rsidP="008A1961">
            <w:pPr>
              <w:spacing w:line="360" w:lineRule="auto"/>
              <w:rPr>
                <w:sz w:val="24"/>
              </w:rPr>
            </w:pPr>
          </w:p>
        </w:tc>
        <w:tc>
          <w:tcPr>
            <w:tcW w:w="3597" w:type="dxa"/>
          </w:tcPr>
          <w:p w14:paraId="7ED10D6A" w14:textId="77777777" w:rsidR="008A1961" w:rsidRPr="00442838" w:rsidRDefault="008A1961" w:rsidP="008A1961">
            <w:pPr>
              <w:spacing w:line="360" w:lineRule="auto"/>
              <w:rPr>
                <w:sz w:val="24"/>
              </w:rPr>
            </w:pPr>
          </w:p>
        </w:tc>
      </w:tr>
      <w:tr w:rsidR="008A1961" w:rsidRPr="00442838" w14:paraId="0874928B" w14:textId="77777777" w:rsidTr="008A1961">
        <w:tc>
          <w:tcPr>
            <w:tcW w:w="3596" w:type="dxa"/>
          </w:tcPr>
          <w:p w14:paraId="58E5F2C3" w14:textId="77777777" w:rsidR="008A1961" w:rsidRPr="00442838" w:rsidRDefault="008A1961" w:rsidP="008A1961">
            <w:pPr>
              <w:spacing w:line="360" w:lineRule="auto"/>
              <w:rPr>
                <w:sz w:val="24"/>
              </w:rPr>
            </w:pPr>
          </w:p>
        </w:tc>
        <w:tc>
          <w:tcPr>
            <w:tcW w:w="3597" w:type="dxa"/>
          </w:tcPr>
          <w:p w14:paraId="089EFEB5" w14:textId="77777777" w:rsidR="008A1961" w:rsidRPr="00442838" w:rsidRDefault="008A1961" w:rsidP="008A1961">
            <w:pPr>
              <w:spacing w:line="360" w:lineRule="auto"/>
              <w:rPr>
                <w:sz w:val="24"/>
              </w:rPr>
            </w:pPr>
          </w:p>
        </w:tc>
        <w:tc>
          <w:tcPr>
            <w:tcW w:w="3597" w:type="dxa"/>
          </w:tcPr>
          <w:p w14:paraId="569E0D64" w14:textId="77777777" w:rsidR="008A1961" w:rsidRPr="00442838" w:rsidRDefault="008A1961" w:rsidP="008A1961">
            <w:pPr>
              <w:spacing w:line="360" w:lineRule="auto"/>
              <w:rPr>
                <w:sz w:val="24"/>
              </w:rPr>
            </w:pPr>
          </w:p>
        </w:tc>
      </w:tr>
      <w:tr w:rsidR="008A1961" w:rsidRPr="00442838" w14:paraId="1A431927" w14:textId="77777777" w:rsidTr="008A1961">
        <w:tc>
          <w:tcPr>
            <w:tcW w:w="3596" w:type="dxa"/>
          </w:tcPr>
          <w:p w14:paraId="7B269078" w14:textId="77777777" w:rsidR="008A1961" w:rsidRPr="00442838" w:rsidRDefault="008A1961" w:rsidP="008A1961">
            <w:pPr>
              <w:spacing w:line="360" w:lineRule="auto"/>
              <w:rPr>
                <w:sz w:val="24"/>
              </w:rPr>
            </w:pPr>
          </w:p>
        </w:tc>
        <w:tc>
          <w:tcPr>
            <w:tcW w:w="3597" w:type="dxa"/>
          </w:tcPr>
          <w:p w14:paraId="118151B8" w14:textId="77777777" w:rsidR="008A1961" w:rsidRPr="00442838" w:rsidRDefault="008A1961" w:rsidP="008A1961">
            <w:pPr>
              <w:spacing w:line="360" w:lineRule="auto"/>
              <w:rPr>
                <w:sz w:val="24"/>
              </w:rPr>
            </w:pPr>
          </w:p>
        </w:tc>
        <w:tc>
          <w:tcPr>
            <w:tcW w:w="3597" w:type="dxa"/>
          </w:tcPr>
          <w:p w14:paraId="2928B8B7" w14:textId="77777777" w:rsidR="008A1961" w:rsidRPr="00442838" w:rsidRDefault="008A1961" w:rsidP="008A1961">
            <w:pPr>
              <w:spacing w:line="360" w:lineRule="auto"/>
              <w:rPr>
                <w:sz w:val="24"/>
              </w:rPr>
            </w:pPr>
          </w:p>
        </w:tc>
      </w:tr>
      <w:tr w:rsidR="008A1961" w:rsidRPr="00442838" w14:paraId="6C39012F" w14:textId="77777777" w:rsidTr="008A1961">
        <w:tc>
          <w:tcPr>
            <w:tcW w:w="3596" w:type="dxa"/>
          </w:tcPr>
          <w:p w14:paraId="1B28AA63" w14:textId="77777777" w:rsidR="008A1961" w:rsidRPr="00442838" w:rsidRDefault="008A1961" w:rsidP="008A1961">
            <w:pPr>
              <w:spacing w:line="360" w:lineRule="auto"/>
              <w:rPr>
                <w:sz w:val="24"/>
              </w:rPr>
            </w:pPr>
          </w:p>
        </w:tc>
        <w:tc>
          <w:tcPr>
            <w:tcW w:w="3597" w:type="dxa"/>
          </w:tcPr>
          <w:p w14:paraId="021D5ACE" w14:textId="77777777" w:rsidR="008A1961" w:rsidRPr="00442838" w:rsidRDefault="008A1961" w:rsidP="008A1961">
            <w:pPr>
              <w:spacing w:line="360" w:lineRule="auto"/>
              <w:rPr>
                <w:sz w:val="24"/>
              </w:rPr>
            </w:pPr>
          </w:p>
        </w:tc>
        <w:tc>
          <w:tcPr>
            <w:tcW w:w="3597" w:type="dxa"/>
          </w:tcPr>
          <w:p w14:paraId="3B314536" w14:textId="77777777" w:rsidR="008A1961" w:rsidRPr="00442838" w:rsidRDefault="008A1961" w:rsidP="008A1961">
            <w:pPr>
              <w:spacing w:line="360" w:lineRule="auto"/>
              <w:rPr>
                <w:sz w:val="24"/>
              </w:rPr>
            </w:pPr>
          </w:p>
        </w:tc>
      </w:tr>
      <w:tr w:rsidR="008A1961" w:rsidRPr="00442838" w14:paraId="6FD24431" w14:textId="77777777" w:rsidTr="008A1961">
        <w:tc>
          <w:tcPr>
            <w:tcW w:w="3596" w:type="dxa"/>
          </w:tcPr>
          <w:p w14:paraId="61EF4D60" w14:textId="77777777" w:rsidR="008A1961" w:rsidRPr="00442838" w:rsidRDefault="008A1961" w:rsidP="008A1961">
            <w:pPr>
              <w:spacing w:line="360" w:lineRule="auto"/>
              <w:rPr>
                <w:sz w:val="24"/>
              </w:rPr>
            </w:pPr>
          </w:p>
        </w:tc>
        <w:tc>
          <w:tcPr>
            <w:tcW w:w="3597" w:type="dxa"/>
          </w:tcPr>
          <w:p w14:paraId="34784BE5" w14:textId="77777777" w:rsidR="008A1961" w:rsidRPr="00442838" w:rsidRDefault="008A1961" w:rsidP="008A1961">
            <w:pPr>
              <w:spacing w:line="360" w:lineRule="auto"/>
              <w:rPr>
                <w:sz w:val="24"/>
              </w:rPr>
            </w:pPr>
          </w:p>
        </w:tc>
        <w:tc>
          <w:tcPr>
            <w:tcW w:w="3597" w:type="dxa"/>
          </w:tcPr>
          <w:p w14:paraId="060458E0" w14:textId="77777777" w:rsidR="008A1961" w:rsidRPr="00442838" w:rsidRDefault="008A1961" w:rsidP="008A1961">
            <w:pPr>
              <w:spacing w:line="360" w:lineRule="auto"/>
              <w:rPr>
                <w:sz w:val="24"/>
              </w:rPr>
            </w:pPr>
          </w:p>
        </w:tc>
      </w:tr>
      <w:tr w:rsidR="008A1961" w:rsidRPr="00442838" w14:paraId="034904B6" w14:textId="77777777" w:rsidTr="008A1961">
        <w:tc>
          <w:tcPr>
            <w:tcW w:w="3596" w:type="dxa"/>
          </w:tcPr>
          <w:p w14:paraId="708EFC31" w14:textId="77777777" w:rsidR="008A1961" w:rsidRPr="00442838" w:rsidRDefault="008A1961" w:rsidP="008A1961">
            <w:pPr>
              <w:spacing w:line="360" w:lineRule="auto"/>
              <w:rPr>
                <w:sz w:val="24"/>
              </w:rPr>
            </w:pPr>
          </w:p>
        </w:tc>
        <w:tc>
          <w:tcPr>
            <w:tcW w:w="3597" w:type="dxa"/>
          </w:tcPr>
          <w:p w14:paraId="386DCF53" w14:textId="77777777" w:rsidR="008A1961" w:rsidRPr="00442838" w:rsidRDefault="008A1961" w:rsidP="008A1961">
            <w:pPr>
              <w:spacing w:line="360" w:lineRule="auto"/>
              <w:rPr>
                <w:sz w:val="24"/>
              </w:rPr>
            </w:pPr>
          </w:p>
        </w:tc>
        <w:tc>
          <w:tcPr>
            <w:tcW w:w="3597" w:type="dxa"/>
          </w:tcPr>
          <w:p w14:paraId="67B76FCD" w14:textId="77777777" w:rsidR="008A1961" w:rsidRPr="00442838" w:rsidRDefault="008A1961" w:rsidP="008A1961">
            <w:pPr>
              <w:spacing w:line="360" w:lineRule="auto"/>
              <w:rPr>
                <w:sz w:val="24"/>
              </w:rPr>
            </w:pPr>
          </w:p>
        </w:tc>
      </w:tr>
      <w:tr w:rsidR="008A1961" w:rsidRPr="00442838" w14:paraId="51CDACEA" w14:textId="77777777" w:rsidTr="008A1961">
        <w:tc>
          <w:tcPr>
            <w:tcW w:w="3596" w:type="dxa"/>
          </w:tcPr>
          <w:p w14:paraId="2346698D" w14:textId="77777777" w:rsidR="008A1961" w:rsidRPr="00442838" w:rsidRDefault="008A1961" w:rsidP="008A1961">
            <w:pPr>
              <w:spacing w:line="360" w:lineRule="auto"/>
              <w:rPr>
                <w:sz w:val="24"/>
              </w:rPr>
            </w:pPr>
          </w:p>
        </w:tc>
        <w:tc>
          <w:tcPr>
            <w:tcW w:w="3597" w:type="dxa"/>
          </w:tcPr>
          <w:p w14:paraId="5F4BF8E0" w14:textId="77777777" w:rsidR="008A1961" w:rsidRPr="00442838" w:rsidRDefault="008A1961" w:rsidP="008A1961">
            <w:pPr>
              <w:spacing w:line="360" w:lineRule="auto"/>
              <w:rPr>
                <w:sz w:val="24"/>
              </w:rPr>
            </w:pPr>
          </w:p>
        </w:tc>
        <w:tc>
          <w:tcPr>
            <w:tcW w:w="3597" w:type="dxa"/>
          </w:tcPr>
          <w:p w14:paraId="00979221" w14:textId="77777777" w:rsidR="008A1961" w:rsidRPr="00442838" w:rsidRDefault="008A1961" w:rsidP="008A1961">
            <w:pPr>
              <w:spacing w:line="360" w:lineRule="auto"/>
              <w:rPr>
                <w:sz w:val="24"/>
              </w:rPr>
            </w:pPr>
          </w:p>
        </w:tc>
      </w:tr>
      <w:tr w:rsidR="008A1961" w:rsidRPr="00442838" w14:paraId="03F21E95" w14:textId="77777777" w:rsidTr="008A1961">
        <w:tc>
          <w:tcPr>
            <w:tcW w:w="3596" w:type="dxa"/>
          </w:tcPr>
          <w:p w14:paraId="5A6F7E4D" w14:textId="77777777" w:rsidR="008A1961" w:rsidRPr="00442838" w:rsidRDefault="008A1961" w:rsidP="008A1961">
            <w:pPr>
              <w:spacing w:line="360" w:lineRule="auto"/>
              <w:rPr>
                <w:sz w:val="24"/>
              </w:rPr>
            </w:pPr>
          </w:p>
        </w:tc>
        <w:tc>
          <w:tcPr>
            <w:tcW w:w="3597" w:type="dxa"/>
          </w:tcPr>
          <w:p w14:paraId="024D277E" w14:textId="77777777" w:rsidR="008A1961" w:rsidRPr="00442838" w:rsidRDefault="008A1961" w:rsidP="008A1961">
            <w:pPr>
              <w:spacing w:line="360" w:lineRule="auto"/>
              <w:rPr>
                <w:sz w:val="24"/>
              </w:rPr>
            </w:pPr>
          </w:p>
        </w:tc>
        <w:tc>
          <w:tcPr>
            <w:tcW w:w="3597" w:type="dxa"/>
          </w:tcPr>
          <w:p w14:paraId="64F0C63E" w14:textId="77777777" w:rsidR="008A1961" w:rsidRPr="00442838" w:rsidRDefault="008A1961" w:rsidP="008A1961">
            <w:pPr>
              <w:spacing w:line="360" w:lineRule="auto"/>
              <w:rPr>
                <w:sz w:val="24"/>
              </w:rPr>
            </w:pPr>
          </w:p>
        </w:tc>
      </w:tr>
      <w:tr w:rsidR="008A1961" w:rsidRPr="00442838" w14:paraId="1D68E6E4" w14:textId="77777777" w:rsidTr="008A1961">
        <w:tc>
          <w:tcPr>
            <w:tcW w:w="3596" w:type="dxa"/>
          </w:tcPr>
          <w:p w14:paraId="7A8BED60" w14:textId="77777777" w:rsidR="008A1961" w:rsidRPr="00442838" w:rsidRDefault="008A1961" w:rsidP="008A1961">
            <w:pPr>
              <w:spacing w:line="360" w:lineRule="auto"/>
              <w:rPr>
                <w:sz w:val="24"/>
              </w:rPr>
            </w:pPr>
          </w:p>
        </w:tc>
        <w:tc>
          <w:tcPr>
            <w:tcW w:w="3597" w:type="dxa"/>
          </w:tcPr>
          <w:p w14:paraId="651E855E" w14:textId="77777777" w:rsidR="008A1961" w:rsidRPr="00442838" w:rsidRDefault="008A1961" w:rsidP="008A1961">
            <w:pPr>
              <w:spacing w:line="360" w:lineRule="auto"/>
              <w:rPr>
                <w:sz w:val="24"/>
              </w:rPr>
            </w:pPr>
          </w:p>
        </w:tc>
        <w:tc>
          <w:tcPr>
            <w:tcW w:w="3597" w:type="dxa"/>
          </w:tcPr>
          <w:p w14:paraId="5EEF4CF9" w14:textId="77777777" w:rsidR="008A1961" w:rsidRPr="00442838" w:rsidRDefault="008A1961" w:rsidP="008A1961">
            <w:pPr>
              <w:spacing w:line="360" w:lineRule="auto"/>
              <w:rPr>
                <w:sz w:val="24"/>
              </w:rPr>
            </w:pPr>
          </w:p>
        </w:tc>
      </w:tr>
      <w:tr w:rsidR="008A1961" w:rsidRPr="00442838" w14:paraId="1D74BC43" w14:textId="77777777" w:rsidTr="008A1961">
        <w:tc>
          <w:tcPr>
            <w:tcW w:w="3596" w:type="dxa"/>
          </w:tcPr>
          <w:p w14:paraId="5C6E8B06" w14:textId="77777777" w:rsidR="008A1961" w:rsidRPr="00442838" w:rsidRDefault="008A1961" w:rsidP="008A1961">
            <w:pPr>
              <w:spacing w:line="360" w:lineRule="auto"/>
              <w:rPr>
                <w:sz w:val="24"/>
              </w:rPr>
            </w:pPr>
          </w:p>
        </w:tc>
        <w:tc>
          <w:tcPr>
            <w:tcW w:w="3597" w:type="dxa"/>
          </w:tcPr>
          <w:p w14:paraId="17D848FD" w14:textId="77777777" w:rsidR="008A1961" w:rsidRPr="00442838" w:rsidRDefault="008A1961" w:rsidP="008A1961">
            <w:pPr>
              <w:spacing w:line="360" w:lineRule="auto"/>
              <w:rPr>
                <w:sz w:val="24"/>
              </w:rPr>
            </w:pPr>
          </w:p>
        </w:tc>
        <w:tc>
          <w:tcPr>
            <w:tcW w:w="3597" w:type="dxa"/>
          </w:tcPr>
          <w:p w14:paraId="5F74C349" w14:textId="77777777" w:rsidR="008A1961" w:rsidRPr="00442838" w:rsidRDefault="008A1961" w:rsidP="008A1961">
            <w:pPr>
              <w:spacing w:line="360" w:lineRule="auto"/>
              <w:rPr>
                <w:sz w:val="24"/>
              </w:rPr>
            </w:pPr>
          </w:p>
        </w:tc>
      </w:tr>
      <w:tr w:rsidR="008A1961" w:rsidRPr="00442838" w14:paraId="5E861446" w14:textId="77777777" w:rsidTr="008A1961">
        <w:tc>
          <w:tcPr>
            <w:tcW w:w="3596" w:type="dxa"/>
          </w:tcPr>
          <w:p w14:paraId="226709AB" w14:textId="77777777" w:rsidR="008A1961" w:rsidRPr="00442838" w:rsidRDefault="008A1961" w:rsidP="008A1961">
            <w:pPr>
              <w:spacing w:line="360" w:lineRule="auto"/>
              <w:rPr>
                <w:sz w:val="24"/>
              </w:rPr>
            </w:pPr>
          </w:p>
        </w:tc>
        <w:tc>
          <w:tcPr>
            <w:tcW w:w="3597" w:type="dxa"/>
          </w:tcPr>
          <w:p w14:paraId="65EAA8DB" w14:textId="77777777" w:rsidR="008A1961" w:rsidRPr="00442838" w:rsidRDefault="008A1961" w:rsidP="008A1961">
            <w:pPr>
              <w:spacing w:line="360" w:lineRule="auto"/>
              <w:rPr>
                <w:sz w:val="24"/>
              </w:rPr>
            </w:pPr>
          </w:p>
        </w:tc>
        <w:tc>
          <w:tcPr>
            <w:tcW w:w="3597" w:type="dxa"/>
          </w:tcPr>
          <w:p w14:paraId="765CBB30" w14:textId="77777777" w:rsidR="008A1961" w:rsidRPr="00442838" w:rsidRDefault="008A1961" w:rsidP="008A1961">
            <w:pPr>
              <w:spacing w:line="360" w:lineRule="auto"/>
              <w:rPr>
                <w:sz w:val="24"/>
              </w:rPr>
            </w:pPr>
          </w:p>
        </w:tc>
      </w:tr>
      <w:tr w:rsidR="008A1961" w:rsidRPr="00442838" w14:paraId="4A64C11C" w14:textId="77777777" w:rsidTr="008A1961">
        <w:tc>
          <w:tcPr>
            <w:tcW w:w="3596" w:type="dxa"/>
          </w:tcPr>
          <w:p w14:paraId="58C4BABD" w14:textId="77777777" w:rsidR="008A1961" w:rsidRPr="00442838" w:rsidRDefault="008A1961" w:rsidP="008A1961">
            <w:pPr>
              <w:spacing w:line="360" w:lineRule="auto"/>
              <w:rPr>
                <w:sz w:val="24"/>
              </w:rPr>
            </w:pPr>
          </w:p>
        </w:tc>
        <w:tc>
          <w:tcPr>
            <w:tcW w:w="3597" w:type="dxa"/>
          </w:tcPr>
          <w:p w14:paraId="0E3CC16D" w14:textId="77777777" w:rsidR="008A1961" w:rsidRPr="00442838" w:rsidRDefault="008A1961" w:rsidP="008A1961">
            <w:pPr>
              <w:spacing w:line="360" w:lineRule="auto"/>
              <w:rPr>
                <w:sz w:val="24"/>
              </w:rPr>
            </w:pPr>
          </w:p>
        </w:tc>
        <w:tc>
          <w:tcPr>
            <w:tcW w:w="3597" w:type="dxa"/>
          </w:tcPr>
          <w:p w14:paraId="4BD52121" w14:textId="77777777" w:rsidR="008A1961" w:rsidRPr="00442838" w:rsidRDefault="008A1961" w:rsidP="008A1961">
            <w:pPr>
              <w:spacing w:line="360" w:lineRule="auto"/>
              <w:rPr>
                <w:sz w:val="24"/>
              </w:rPr>
            </w:pPr>
          </w:p>
        </w:tc>
      </w:tr>
      <w:tr w:rsidR="008A1961" w:rsidRPr="00442838" w14:paraId="2332E8C5" w14:textId="77777777" w:rsidTr="008A1961">
        <w:tc>
          <w:tcPr>
            <w:tcW w:w="3596" w:type="dxa"/>
          </w:tcPr>
          <w:p w14:paraId="16512C03" w14:textId="77777777" w:rsidR="008A1961" w:rsidRPr="00442838" w:rsidRDefault="008A1961" w:rsidP="008A1961">
            <w:pPr>
              <w:spacing w:line="360" w:lineRule="auto"/>
              <w:rPr>
                <w:sz w:val="24"/>
              </w:rPr>
            </w:pPr>
          </w:p>
        </w:tc>
        <w:tc>
          <w:tcPr>
            <w:tcW w:w="3597" w:type="dxa"/>
          </w:tcPr>
          <w:p w14:paraId="43122497" w14:textId="77777777" w:rsidR="008A1961" w:rsidRPr="00442838" w:rsidRDefault="008A1961" w:rsidP="008A1961">
            <w:pPr>
              <w:spacing w:line="360" w:lineRule="auto"/>
              <w:rPr>
                <w:sz w:val="24"/>
              </w:rPr>
            </w:pPr>
          </w:p>
        </w:tc>
        <w:tc>
          <w:tcPr>
            <w:tcW w:w="3597" w:type="dxa"/>
          </w:tcPr>
          <w:p w14:paraId="2A1282DC" w14:textId="77777777" w:rsidR="008A1961" w:rsidRPr="00442838" w:rsidRDefault="008A1961" w:rsidP="008A1961">
            <w:pPr>
              <w:spacing w:line="360" w:lineRule="auto"/>
              <w:rPr>
                <w:sz w:val="24"/>
              </w:rPr>
            </w:pPr>
          </w:p>
        </w:tc>
      </w:tr>
      <w:tr w:rsidR="008A1961" w:rsidRPr="00442838" w14:paraId="71393C51" w14:textId="77777777" w:rsidTr="008A1961">
        <w:tc>
          <w:tcPr>
            <w:tcW w:w="3596" w:type="dxa"/>
          </w:tcPr>
          <w:p w14:paraId="7318A5E7" w14:textId="77777777" w:rsidR="008A1961" w:rsidRPr="00442838" w:rsidRDefault="008A1961" w:rsidP="008A1961">
            <w:pPr>
              <w:spacing w:line="360" w:lineRule="auto"/>
              <w:rPr>
                <w:sz w:val="24"/>
              </w:rPr>
            </w:pPr>
          </w:p>
        </w:tc>
        <w:tc>
          <w:tcPr>
            <w:tcW w:w="3597" w:type="dxa"/>
          </w:tcPr>
          <w:p w14:paraId="13A1950B" w14:textId="77777777" w:rsidR="008A1961" w:rsidRPr="00442838" w:rsidRDefault="008A1961" w:rsidP="008A1961">
            <w:pPr>
              <w:spacing w:line="360" w:lineRule="auto"/>
              <w:rPr>
                <w:sz w:val="24"/>
              </w:rPr>
            </w:pPr>
          </w:p>
        </w:tc>
        <w:tc>
          <w:tcPr>
            <w:tcW w:w="3597" w:type="dxa"/>
          </w:tcPr>
          <w:p w14:paraId="38DF7FDE" w14:textId="77777777" w:rsidR="008A1961" w:rsidRPr="00442838" w:rsidRDefault="008A1961" w:rsidP="008A1961">
            <w:pPr>
              <w:spacing w:line="360" w:lineRule="auto"/>
              <w:rPr>
                <w:sz w:val="24"/>
              </w:rPr>
            </w:pPr>
          </w:p>
        </w:tc>
      </w:tr>
      <w:tr w:rsidR="008A1961" w:rsidRPr="00442838" w14:paraId="64786E2D" w14:textId="77777777" w:rsidTr="008A1961">
        <w:tc>
          <w:tcPr>
            <w:tcW w:w="3596" w:type="dxa"/>
          </w:tcPr>
          <w:p w14:paraId="3BCBD302" w14:textId="77777777" w:rsidR="008A1961" w:rsidRPr="00442838" w:rsidRDefault="008A1961" w:rsidP="008A1961">
            <w:pPr>
              <w:spacing w:line="360" w:lineRule="auto"/>
              <w:rPr>
                <w:sz w:val="24"/>
              </w:rPr>
            </w:pPr>
          </w:p>
        </w:tc>
        <w:tc>
          <w:tcPr>
            <w:tcW w:w="3597" w:type="dxa"/>
          </w:tcPr>
          <w:p w14:paraId="156AB6A4" w14:textId="77777777" w:rsidR="008A1961" w:rsidRPr="00442838" w:rsidRDefault="008A1961" w:rsidP="008A1961">
            <w:pPr>
              <w:spacing w:line="360" w:lineRule="auto"/>
              <w:rPr>
                <w:sz w:val="24"/>
              </w:rPr>
            </w:pPr>
          </w:p>
        </w:tc>
        <w:tc>
          <w:tcPr>
            <w:tcW w:w="3597" w:type="dxa"/>
          </w:tcPr>
          <w:p w14:paraId="39ED6CEC" w14:textId="77777777" w:rsidR="008A1961" w:rsidRPr="00442838" w:rsidRDefault="008A1961" w:rsidP="008A1961">
            <w:pPr>
              <w:spacing w:line="360" w:lineRule="auto"/>
              <w:rPr>
                <w:sz w:val="24"/>
              </w:rPr>
            </w:pPr>
          </w:p>
        </w:tc>
      </w:tr>
      <w:tr w:rsidR="008A1961" w:rsidRPr="00442838" w14:paraId="43D11C03" w14:textId="77777777" w:rsidTr="008A1961">
        <w:tc>
          <w:tcPr>
            <w:tcW w:w="3596" w:type="dxa"/>
          </w:tcPr>
          <w:p w14:paraId="7B27A962" w14:textId="77777777" w:rsidR="008A1961" w:rsidRPr="00442838" w:rsidRDefault="008A1961" w:rsidP="008A1961">
            <w:pPr>
              <w:spacing w:line="360" w:lineRule="auto"/>
              <w:rPr>
                <w:sz w:val="24"/>
              </w:rPr>
            </w:pPr>
          </w:p>
        </w:tc>
        <w:tc>
          <w:tcPr>
            <w:tcW w:w="3597" w:type="dxa"/>
          </w:tcPr>
          <w:p w14:paraId="3B9A0A2A" w14:textId="77777777" w:rsidR="008A1961" w:rsidRPr="00442838" w:rsidRDefault="008A1961" w:rsidP="008A1961">
            <w:pPr>
              <w:spacing w:line="360" w:lineRule="auto"/>
              <w:rPr>
                <w:sz w:val="24"/>
              </w:rPr>
            </w:pPr>
          </w:p>
        </w:tc>
        <w:tc>
          <w:tcPr>
            <w:tcW w:w="3597" w:type="dxa"/>
          </w:tcPr>
          <w:p w14:paraId="1F84C6F3" w14:textId="77777777" w:rsidR="008A1961" w:rsidRPr="00442838" w:rsidRDefault="008A1961" w:rsidP="008A1961">
            <w:pPr>
              <w:spacing w:line="360" w:lineRule="auto"/>
              <w:rPr>
                <w:sz w:val="24"/>
              </w:rPr>
            </w:pPr>
          </w:p>
        </w:tc>
      </w:tr>
      <w:tr w:rsidR="008A1961" w:rsidRPr="00442838" w14:paraId="28B01D6A" w14:textId="77777777" w:rsidTr="008A1961">
        <w:tc>
          <w:tcPr>
            <w:tcW w:w="3596" w:type="dxa"/>
          </w:tcPr>
          <w:p w14:paraId="482C80B9" w14:textId="77777777" w:rsidR="008A1961" w:rsidRPr="00442838" w:rsidRDefault="008A1961" w:rsidP="008A1961">
            <w:pPr>
              <w:spacing w:line="360" w:lineRule="auto"/>
              <w:rPr>
                <w:sz w:val="24"/>
              </w:rPr>
            </w:pPr>
          </w:p>
        </w:tc>
        <w:tc>
          <w:tcPr>
            <w:tcW w:w="3597" w:type="dxa"/>
          </w:tcPr>
          <w:p w14:paraId="6E5306AE" w14:textId="77777777" w:rsidR="008A1961" w:rsidRPr="00442838" w:rsidRDefault="008A1961" w:rsidP="008A1961">
            <w:pPr>
              <w:spacing w:line="360" w:lineRule="auto"/>
              <w:rPr>
                <w:sz w:val="24"/>
              </w:rPr>
            </w:pPr>
          </w:p>
        </w:tc>
        <w:tc>
          <w:tcPr>
            <w:tcW w:w="3597" w:type="dxa"/>
          </w:tcPr>
          <w:p w14:paraId="02343A60" w14:textId="77777777" w:rsidR="008A1961" w:rsidRPr="00442838" w:rsidRDefault="008A1961" w:rsidP="008A1961">
            <w:pPr>
              <w:spacing w:line="360" w:lineRule="auto"/>
              <w:rPr>
                <w:sz w:val="24"/>
              </w:rPr>
            </w:pPr>
          </w:p>
        </w:tc>
      </w:tr>
      <w:tr w:rsidR="008A1961" w:rsidRPr="00442838" w14:paraId="57579EBC" w14:textId="77777777" w:rsidTr="008A1961">
        <w:tc>
          <w:tcPr>
            <w:tcW w:w="3596" w:type="dxa"/>
          </w:tcPr>
          <w:p w14:paraId="07652941" w14:textId="77777777" w:rsidR="008A1961" w:rsidRPr="00442838" w:rsidRDefault="008A1961" w:rsidP="008A1961">
            <w:pPr>
              <w:spacing w:line="360" w:lineRule="auto"/>
              <w:rPr>
                <w:sz w:val="24"/>
              </w:rPr>
            </w:pPr>
          </w:p>
        </w:tc>
        <w:tc>
          <w:tcPr>
            <w:tcW w:w="3597" w:type="dxa"/>
          </w:tcPr>
          <w:p w14:paraId="4EEC6081" w14:textId="77777777" w:rsidR="008A1961" w:rsidRPr="00442838" w:rsidRDefault="008A1961" w:rsidP="008A1961">
            <w:pPr>
              <w:spacing w:line="360" w:lineRule="auto"/>
              <w:rPr>
                <w:sz w:val="24"/>
              </w:rPr>
            </w:pPr>
          </w:p>
        </w:tc>
        <w:tc>
          <w:tcPr>
            <w:tcW w:w="3597" w:type="dxa"/>
          </w:tcPr>
          <w:p w14:paraId="5D3F100D" w14:textId="77777777" w:rsidR="008A1961" w:rsidRPr="00442838" w:rsidRDefault="008A1961" w:rsidP="008A1961">
            <w:pPr>
              <w:spacing w:line="360" w:lineRule="auto"/>
              <w:rPr>
                <w:sz w:val="24"/>
              </w:rPr>
            </w:pPr>
          </w:p>
        </w:tc>
      </w:tr>
      <w:tr w:rsidR="008A1961" w:rsidRPr="00442838" w14:paraId="491175F6" w14:textId="77777777" w:rsidTr="008A1961">
        <w:tc>
          <w:tcPr>
            <w:tcW w:w="3596" w:type="dxa"/>
          </w:tcPr>
          <w:p w14:paraId="57716E3C" w14:textId="77777777" w:rsidR="008A1961" w:rsidRPr="00442838" w:rsidRDefault="008A1961" w:rsidP="008A1961">
            <w:pPr>
              <w:spacing w:line="360" w:lineRule="auto"/>
              <w:rPr>
                <w:sz w:val="24"/>
              </w:rPr>
            </w:pPr>
          </w:p>
        </w:tc>
        <w:tc>
          <w:tcPr>
            <w:tcW w:w="3597" w:type="dxa"/>
          </w:tcPr>
          <w:p w14:paraId="359EC8C4" w14:textId="77777777" w:rsidR="008A1961" w:rsidRPr="00442838" w:rsidRDefault="008A1961" w:rsidP="008A1961">
            <w:pPr>
              <w:spacing w:line="360" w:lineRule="auto"/>
              <w:rPr>
                <w:sz w:val="24"/>
              </w:rPr>
            </w:pPr>
          </w:p>
        </w:tc>
        <w:tc>
          <w:tcPr>
            <w:tcW w:w="3597" w:type="dxa"/>
          </w:tcPr>
          <w:p w14:paraId="2788E04B" w14:textId="77777777" w:rsidR="008A1961" w:rsidRPr="00442838" w:rsidRDefault="008A1961" w:rsidP="008A1961">
            <w:pPr>
              <w:spacing w:line="360" w:lineRule="auto"/>
              <w:rPr>
                <w:sz w:val="24"/>
              </w:rPr>
            </w:pPr>
          </w:p>
        </w:tc>
      </w:tr>
      <w:tr w:rsidR="008A1961" w:rsidRPr="00442838" w14:paraId="68D3C31F" w14:textId="77777777" w:rsidTr="008A1961">
        <w:tc>
          <w:tcPr>
            <w:tcW w:w="3596" w:type="dxa"/>
          </w:tcPr>
          <w:p w14:paraId="3DE73A9B" w14:textId="77777777" w:rsidR="008A1961" w:rsidRPr="00442838" w:rsidRDefault="008A1961" w:rsidP="008A1961">
            <w:pPr>
              <w:spacing w:line="360" w:lineRule="auto"/>
              <w:rPr>
                <w:sz w:val="24"/>
              </w:rPr>
            </w:pPr>
          </w:p>
        </w:tc>
        <w:tc>
          <w:tcPr>
            <w:tcW w:w="3597" w:type="dxa"/>
          </w:tcPr>
          <w:p w14:paraId="6AC016C9" w14:textId="77777777" w:rsidR="008A1961" w:rsidRPr="00442838" w:rsidRDefault="008A1961" w:rsidP="008A1961">
            <w:pPr>
              <w:spacing w:line="360" w:lineRule="auto"/>
              <w:rPr>
                <w:sz w:val="24"/>
              </w:rPr>
            </w:pPr>
          </w:p>
        </w:tc>
        <w:tc>
          <w:tcPr>
            <w:tcW w:w="3597" w:type="dxa"/>
          </w:tcPr>
          <w:p w14:paraId="66370BFC" w14:textId="77777777" w:rsidR="008A1961" w:rsidRPr="00442838" w:rsidRDefault="008A1961" w:rsidP="008A1961">
            <w:pPr>
              <w:spacing w:line="360" w:lineRule="auto"/>
              <w:rPr>
                <w:sz w:val="24"/>
              </w:rPr>
            </w:pPr>
          </w:p>
        </w:tc>
      </w:tr>
      <w:tr w:rsidR="008A1961" w:rsidRPr="00442838" w14:paraId="41B5C24B" w14:textId="77777777" w:rsidTr="008A1961">
        <w:tc>
          <w:tcPr>
            <w:tcW w:w="3596" w:type="dxa"/>
          </w:tcPr>
          <w:p w14:paraId="1EF170C7" w14:textId="77777777" w:rsidR="008A1961" w:rsidRPr="00442838" w:rsidRDefault="008A1961" w:rsidP="008A1961">
            <w:pPr>
              <w:spacing w:line="360" w:lineRule="auto"/>
              <w:rPr>
                <w:sz w:val="24"/>
              </w:rPr>
            </w:pPr>
          </w:p>
        </w:tc>
        <w:tc>
          <w:tcPr>
            <w:tcW w:w="3597" w:type="dxa"/>
          </w:tcPr>
          <w:p w14:paraId="2F804714" w14:textId="77777777" w:rsidR="008A1961" w:rsidRPr="00442838" w:rsidRDefault="008A1961" w:rsidP="008A1961">
            <w:pPr>
              <w:spacing w:line="360" w:lineRule="auto"/>
              <w:rPr>
                <w:sz w:val="24"/>
              </w:rPr>
            </w:pPr>
          </w:p>
        </w:tc>
        <w:tc>
          <w:tcPr>
            <w:tcW w:w="3597" w:type="dxa"/>
          </w:tcPr>
          <w:p w14:paraId="67339A5D" w14:textId="77777777" w:rsidR="008A1961" w:rsidRPr="00442838" w:rsidRDefault="008A1961" w:rsidP="008A1961">
            <w:pPr>
              <w:spacing w:line="360" w:lineRule="auto"/>
              <w:rPr>
                <w:sz w:val="24"/>
              </w:rPr>
            </w:pPr>
          </w:p>
        </w:tc>
      </w:tr>
      <w:tr w:rsidR="008A1961" w:rsidRPr="00442838" w14:paraId="76207BE7" w14:textId="77777777" w:rsidTr="008A1961">
        <w:tc>
          <w:tcPr>
            <w:tcW w:w="3596" w:type="dxa"/>
          </w:tcPr>
          <w:p w14:paraId="74EB8F49" w14:textId="77777777" w:rsidR="008A1961" w:rsidRPr="00442838" w:rsidRDefault="008A1961" w:rsidP="008A1961">
            <w:pPr>
              <w:spacing w:line="360" w:lineRule="auto"/>
              <w:rPr>
                <w:sz w:val="24"/>
              </w:rPr>
            </w:pPr>
          </w:p>
        </w:tc>
        <w:tc>
          <w:tcPr>
            <w:tcW w:w="3597" w:type="dxa"/>
          </w:tcPr>
          <w:p w14:paraId="0BE4CDC5" w14:textId="77777777" w:rsidR="008A1961" w:rsidRPr="00442838" w:rsidRDefault="008A1961" w:rsidP="008A1961">
            <w:pPr>
              <w:spacing w:line="360" w:lineRule="auto"/>
              <w:rPr>
                <w:sz w:val="24"/>
              </w:rPr>
            </w:pPr>
          </w:p>
        </w:tc>
        <w:tc>
          <w:tcPr>
            <w:tcW w:w="3597" w:type="dxa"/>
          </w:tcPr>
          <w:p w14:paraId="63B6C7EB" w14:textId="77777777" w:rsidR="008A1961" w:rsidRPr="00442838" w:rsidRDefault="008A1961" w:rsidP="008A1961">
            <w:pPr>
              <w:spacing w:line="360" w:lineRule="auto"/>
              <w:rPr>
                <w:sz w:val="24"/>
              </w:rPr>
            </w:pPr>
          </w:p>
        </w:tc>
      </w:tr>
      <w:tr w:rsidR="008A1961" w:rsidRPr="00442838" w14:paraId="29A397C3" w14:textId="77777777" w:rsidTr="008A1961">
        <w:tc>
          <w:tcPr>
            <w:tcW w:w="3596" w:type="dxa"/>
          </w:tcPr>
          <w:p w14:paraId="573E3E95" w14:textId="77777777" w:rsidR="008A1961" w:rsidRPr="00442838" w:rsidRDefault="008A1961" w:rsidP="008A1961">
            <w:pPr>
              <w:spacing w:line="360" w:lineRule="auto"/>
              <w:rPr>
                <w:sz w:val="24"/>
              </w:rPr>
            </w:pPr>
          </w:p>
        </w:tc>
        <w:tc>
          <w:tcPr>
            <w:tcW w:w="3597" w:type="dxa"/>
          </w:tcPr>
          <w:p w14:paraId="09F3C91A" w14:textId="77777777" w:rsidR="008A1961" w:rsidRPr="00442838" w:rsidRDefault="008A1961" w:rsidP="008A1961">
            <w:pPr>
              <w:spacing w:line="360" w:lineRule="auto"/>
              <w:rPr>
                <w:sz w:val="24"/>
              </w:rPr>
            </w:pPr>
          </w:p>
        </w:tc>
        <w:tc>
          <w:tcPr>
            <w:tcW w:w="3597" w:type="dxa"/>
          </w:tcPr>
          <w:p w14:paraId="68769E4B" w14:textId="77777777" w:rsidR="008A1961" w:rsidRPr="00442838" w:rsidRDefault="008A1961" w:rsidP="008A1961">
            <w:pPr>
              <w:spacing w:line="360" w:lineRule="auto"/>
              <w:rPr>
                <w:sz w:val="24"/>
              </w:rPr>
            </w:pPr>
          </w:p>
        </w:tc>
      </w:tr>
      <w:tr w:rsidR="008A1961" w:rsidRPr="00442838" w14:paraId="5B8CC705" w14:textId="77777777" w:rsidTr="008A1961">
        <w:tc>
          <w:tcPr>
            <w:tcW w:w="3596" w:type="dxa"/>
          </w:tcPr>
          <w:p w14:paraId="0401D8A1" w14:textId="77777777" w:rsidR="008A1961" w:rsidRPr="00442838" w:rsidRDefault="008A1961" w:rsidP="008A1961">
            <w:pPr>
              <w:spacing w:line="360" w:lineRule="auto"/>
              <w:rPr>
                <w:sz w:val="24"/>
              </w:rPr>
            </w:pPr>
          </w:p>
        </w:tc>
        <w:tc>
          <w:tcPr>
            <w:tcW w:w="3597" w:type="dxa"/>
          </w:tcPr>
          <w:p w14:paraId="55E04239" w14:textId="77777777" w:rsidR="008A1961" w:rsidRPr="00442838" w:rsidRDefault="008A1961" w:rsidP="008A1961">
            <w:pPr>
              <w:spacing w:line="360" w:lineRule="auto"/>
              <w:rPr>
                <w:sz w:val="24"/>
              </w:rPr>
            </w:pPr>
          </w:p>
        </w:tc>
        <w:tc>
          <w:tcPr>
            <w:tcW w:w="3597" w:type="dxa"/>
          </w:tcPr>
          <w:p w14:paraId="17596538" w14:textId="77777777" w:rsidR="008A1961" w:rsidRPr="00442838" w:rsidRDefault="008A1961" w:rsidP="008A1961">
            <w:pPr>
              <w:spacing w:line="360" w:lineRule="auto"/>
              <w:rPr>
                <w:sz w:val="24"/>
              </w:rPr>
            </w:pPr>
          </w:p>
        </w:tc>
      </w:tr>
      <w:tr w:rsidR="008A1961" w:rsidRPr="00442838" w14:paraId="173C8F4A" w14:textId="77777777" w:rsidTr="008A1961">
        <w:tc>
          <w:tcPr>
            <w:tcW w:w="3596" w:type="dxa"/>
          </w:tcPr>
          <w:p w14:paraId="42BBF511" w14:textId="77777777" w:rsidR="008A1961" w:rsidRPr="00442838" w:rsidRDefault="008A1961" w:rsidP="008A1961">
            <w:pPr>
              <w:spacing w:line="360" w:lineRule="auto"/>
              <w:rPr>
                <w:sz w:val="24"/>
              </w:rPr>
            </w:pPr>
          </w:p>
        </w:tc>
        <w:tc>
          <w:tcPr>
            <w:tcW w:w="3597" w:type="dxa"/>
          </w:tcPr>
          <w:p w14:paraId="3FB55662" w14:textId="77777777" w:rsidR="008A1961" w:rsidRPr="00442838" w:rsidRDefault="008A1961" w:rsidP="008A1961">
            <w:pPr>
              <w:spacing w:line="360" w:lineRule="auto"/>
              <w:rPr>
                <w:sz w:val="24"/>
              </w:rPr>
            </w:pPr>
          </w:p>
        </w:tc>
        <w:tc>
          <w:tcPr>
            <w:tcW w:w="3597" w:type="dxa"/>
          </w:tcPr>
          <w:p w14:paraId="2ABFB2D6" w14:textId="77777777" w:rsidR="008A1961" w:rsidRPr="00442838" w:rsidRDefault="008A1961" w:rsidP="008A1961">
            <w:pPr>
              <w:spacing w:line="360" w:lineRule="auto"/>
              <w:rPr>
                <w:sz w:val="24"/>
              </w:rPr>
            </w:pPr>
          </w:p>
        </w:tc>
      </w:tr>
      <w:tr w:rsidR="008A1961" w:rsidRPr="00442838" w14:paraId="4152B559" w14:textId="77777777" w:rsidTr="008A1961">
        <w:tc>
          <w:tcPr>
            <w:tcW w:w="3596" w:type="dxa"/>
          </w:tcPr>
          <w:p w14:paraId="0951D1AB" w14:textId="77777777" w:rsidR="008A1961" w:rsidRPr="00442838" w:rsidRDefault="008A1961" w:rsidP="008A1961">
            <w:pPr>
              <w:spacing w:line="360" w:lineRule="auto"/>
              <w:rPr>
                <w:sz w:val="24"/>
              </w:rPr>
            </w:pPr>
          </w:p>
        </w:tc>
        <w:tc>
          <w:tcPr>
            <w:tcW w:w="3597" w:type="dxa"/>
          </w:tcPr>
          <w:p w14:paraId="22E5410C" w14:textId="77777777" w:rsidR="008A1961" w:rsidRPr="00442838" w:rsidRDefault="008A1961" w:rsidP="008A1961">
            <w:pPr>
              <w:spacing w:line="360" w:lineRule="auto"/>
              <w:rPr>
                <w:sz w:val="24"/>
              </w:rPr>
            </w:pPr>
          </w:p>
        </w:tc>
        <w:tc>
          <w:tcPr>
            <w:tcW w:w="3597" w:type="dxa"/>
          </w:tcPr>
          <w:p w14:paraId="4FFD3E7A" w14:textId="77777777" w:rsidR="008A1961" w:rsidRPr="00442838" w:rsidRDefault="008A1961" w:rsidP="008A1961">
            <w:pPr>
              <w:spacing w:line="360" w:lineRule="auto"/>
              <w:rPr>
                <w:sz w:val="24"/>
              </w:rPr>
            </w:pPr>
          </w:p>
        </w:tc>
      </w:tr>
      <w:tr w:rsidR="008A1961" w:rsidRPr="00442838" w14:paraId="36AC281D" w14:textId="77777777" w:rsidTr="008A1961">
        <w:tc>
          <w:tcPr>
            <w:tcW w:w="3596" w:type="dxa"/>
          </w:tcPr>
          <w:p w14:paraId="1D03E7CF" w14:textId="77777777" w:rsidR="008A1961" w:rsidRPr="00442838" w:rsidRDefault="008A1961" w:rsidP="008A1961">
            <w:pPr>
              <w:spacing w:line="360" w:lineRule="auto"/>
              <w:rPr>
                <w:sz w:val="24"/>
              </w:rPr>
            </w:pPr>
          </w:p>
        </w:tc>
        <w:tc>
          <w:tcPr>
            <w:tcW w:w="3597" w:type="dxa"/>
          </w:tcPr>
          <w:p w14:paraId="39E0A6D3" w14:textId="77777777" w:rsidR="008A1961" w:rsidRPr="00442838" w:rsidRDefault="008A1961" w:rsidP="008A1961">
            <w:pPr>
              <w:spacing w:line="360" w:lineRule="auto"/>
              <w:rPr>
                <w:sz w:val="24"/>
              </w:rPr>
            </w:pPr>
          </w:p>
        </w:tc>
        <w:tc>
          <w:tcPr>
            <w:tcW w:w="3597" w:type="dxa"/>
          </w:tcPr>
          <w:p w14:paraId="7A6CB016" w14:textId="77777777" w:rsidR="008A1961" w:rsidRPr="00442838" w:rsidRDefault="008A1961" w:rsidP="008A1961">
            <w:pPr>
              <w:spacing w:line="360" w:lineRule="auto"/>
              <w:rPr>
                <w:sz w:val="24"/>
              </w:rPr>
            </w:pPr>
          </w:p>
        </w:tc>
      </w:tr>
      <w:tr w:rsidR="008A1961" w:rsidRPr="00442838" w14:paraId="71546AD4" w14:textId="77777777" w:rsidTr="008A1961">
        <w:tc>
          <w:tcPr>
            <w:tcW w:w="3596" w:type="dxa"/>
          </w:tcPr>
          <w:p w14:paraId="058BBE93" w14:textId="77777777" w:rsidR="008A1961" w:rsidRPr="00442838" w:rsidRDefault="008A1961" w:rsidP="008A1961">
            <w:pPr>
              <w:spacing w:line="360" w:lineRule="auto"/>
              <w:rPr>
                <w:sz w:val="24"/>
              </w:rPr>
            </w:pPr>
          </w:p>
        </w:tc>
        <w:tc>
          <w:tcPr>
            <w:tcW w:w="3597" w:type="dxa"/>
          </w:tcPr>
          <w:p w14:paraId="5D1ABF4E" w14:textId="77777777" w:rsidR="008A1961" w:rsidRPr="00442838" w:rsidRDefault="008A1961" w:rsidP="008A1961">
            <w:pPr>
              <w:spacing w:line="360" w:lineRule="auto"/>
              <w:rPr>
                <w:sz w:val="24"/>
              </w:rPr>
            </w:pPr>
          </w:p>
        </w:tc>
        <w:tc>
          <w:tcPr>
            <w:tcW w:w="3597" w:type="dxa"/>
          </w:tcPr>
          <w:p w14:paraId="6629EC20" w14:textId="77777777" w:rsidR="008A1961" w:rsidRPr="00442838" w:rsidRDefault="008A1961" w:rsidP="008A1961">
            <w:pPr>
              <w:spacing w:line="360" w:lineRule="auto"/>
              <w:rPr>
                <w:sz w:val="24"/>
              </w:rPr>
            </w:pPr>
          </w:p>
        </w:tc>
      </w:tr>
      <w:tr w:rsidR="008A1961" w:rsidRPr="00442838" w14:paraId="569E54DE" w14:textId="77777777" w:rsidTr="008A1961">
        <w:tc>
          <w:tcPr>
            <w:tcW w:w="3596" w:type="dxa"/>
          </w:tcPr>
          <w:p w14:paraId="4E9333BC" w14:textId="77777777" w:rsidR="008A1961" w:rsidRPr="00442838" w:rsidRDefault="008A1961" w:rsidP="008A1961">
            <w:pPr>
              <w:spacing w:line="360" w:lineRule="auto"/>
              <w:rPr>
                <w:sz w:val="24"/>
              </w:rPr>
            </w:pPr>
          </w:p>
        </w:tc>
        <w:tc>
          <w:tcPr>
            <w:tcW w:w="3597" w:type="dxa"/>
          </w:tcPr>
          <w:p w14:paraId="0034A2B8" w14:textId="77777777" w:rsidR="008A1961" w:rsidRPr="00442838" w:rsidRDefault="008A1961" w:rsidP="008A1961">
            <w:pPr>
              <w:spacing w:line="360" w:lineRule="auto"/>
              <w:rPr>
                <w:sz w:val="24"/>
              </w:rPr>
            </w:pPr>
          </w:p>
        </w:tc>
        <w:tc>
          <w:tcPr>
            <w:tcW w:w="3597" w:type="dxa"/>
          </w:tcPr>
          <w:p w14:paraId="7E532423" w14:textId="77777777" w:rsidR="008A1961" w:rsidRPr="00442838" w:rsidRDefault="008A1961" w:rsidP="008A1961">
            <w:pPr>
              <w:spacing w:line="360" w:lineRule="auto"/>
              <w:rPr>
                <w:sz w:val="24"/>
              </w:rPr>
            </w:pPr>
          </w:p>
        </w:tc>
      </w:tr>
      <w:tr w:rsidR="008A1961" w:rsidRPr="00442838" w14:paraId="0EB0E449" w14:textId="77777777" w:rsidTr="008A1961">
        <w:tc>
          <w:tcPr>
            <w:tcW w:w="3596" w:type="dxa"/>
          </w:tcPr>
          <w:p w14:paraId="132A9E25" w14:textId="77777777" w:rsidR="008A1961" w:rsidRPr="00442838" w:rsidRDefault="008A1961" w:rsidP="008A1961">
            <w:pPr>
              <w:spacing w:line="360" w:lineRule="auto"/>
              <w:rPr>
                <w:sz w:val="24"/>
              </w:rPr>
            </w:pPr>
          </w:p>
        </w:tc>
        <w:tc>
          <w:tcPr>
            <w:tcW w:w="3597" w:type="dxa"/>
          </w:tcPr>
          <w:p w14:paraId="6501AE95" w14:textId="77777777" w:rsidR="008A1961" w:rsidRPr="00442838" w:rsidRDefault="008A1961" w:rsidP="008A1961">
            <w:pPr>
              <w:spacing w:line="360" w:lineRule="auto"/>
              <w:rPr>
                <w:sz w:val="24"/>
              </w:rPr>
            </w:pPr>
          </w:p>
        </w:tc>
        <w:tc>
          <w:tcPr>
            <w:tcW w:w="3597" w:type="dxa"/>
          </w:tcPr>
          <w:p w14:paraId="0C936C5D" w14:textId="77777777" w:rsidR="008A1961" w:rsidRPr="00442838" w:rsidRDefault="008A1961" w:rsidP="008A1961">
            <w:pPr>
              <w:spacing w:line="360" w:lineRule="auto"/>
              <w:rPr>
                <w:sz w:val="24"/>
              </w:rPr>
            </w:pPr>
          </w:p>
        </w:tc>
      </w:tr>
      <w:tr w:rsidR="008A1961" w:rsidRPr="00442838" w14:paraId="5686E71E" w14:textId="77777777" w:rsidTr="008A1961">
        <w:tc>
          <w:tcPr>
            <w:tcW w:w="3596" w:type="dxa"/>
          </w:tcPr>
          <w:p w14:paraId="33327659" w14:textId="77777777" w:rsidR="008A1961" w:rsidRPr="00442838" w:rsidRDefault="008A1961" w:rsidP="008A1961">
            <w:pPr>
              <w:spacing w:line="360" w:lineRule="auto"/>
              <w:rPr>
                <w:sz w:val="24"/>
              </w:rPr>
            </w:pPr>
          </w:p>
        </w:tc>
        <w:tc>
          <w:tcPr>
            <w:tcW w:w="3597" w:type="dxa"/>
          </w:tcPr>
          <w:p w14:paraId="31F30628" w14:textId="77777777" w:rsidR="008A1961" w:rsidRPr="00442838" w:rsidRDefault="008A1961" w:rsidP="008A1961">
            <w:pPr>
              <w:spacing w:line="360" w:lineRule="auto"/>
              <w:rPr>
                <w:sz w:val="24"/>
              </w:rPr>
            </w:pPr>
          </w:p>
        </w:tc>
        <w:tc>
          <w:tcPr>
            <w:tcW w:w="3597" w:type="dxa"/>
          </w:tcPr>
          <w:p w14:paraId="533FED7E" w14:textId="77777777" w:rsidR="008A1961" w:rsidRPr="00442838" w:rsidRDefault="008A1961" w:rsidP="008A1961">
            <w:pPr>
              <w:spacing w:line="360" w:lineRule="auto"/>
              <w:rPr>
                <w:sz w:val="24"/>
              </w:rPr>
            </w:pPr>
          </w:p>
        </w:tc>
      </w:tr>
      <w:tr w:rsidR="008A1961" w:rsidRPr="00442838" w14:paraId="0342DA05" w14:textId="77777777" w:rsidTr="008A1961">
        <w:tc>
          <w:tcPr>
            <w:tcW w:w="3596" w:type="dxa"/>
          </w:tcPr>
          <w:p w14:paraId="105D5CC4" w14:textId="77777777" w:rsidR="008A1961" w:rsidRPr="00442838" w:rsidRDefault="008A1961" w:rsidP="008A1961">
            <w:pPr>
              <w:spacing w:line="360" w:lineRule="auto"/>
              <w:rPr>
                <w:sz w:val="24"/>
              </w:rPr>
            </w:pPr>
          </w:p>
        </w:tc>
        <w:tc>
          <w:tcPr>
            <w:tcW w:w="3597" w:type="dxa"/>
          </w:tcPr>
          <w:p w14:paraId="68BC9023" w14:textId="77777777" w:rsidR="008A1961" w:rsidRPr="00442838" w:rsidRDefault="008A1961" w:rsidP="008A1961">
            <w:pPr>
              <w:spacing w:line="360" w:lineRule="auto"/>
              <w:rPr>
                <w:sz w:val="24"/>
              </w:rPr>
            </w:pPr>
          </w:p>
        </w:tc>
        <w:tc>
          <w:tcPr>
            <w:tcW w:w="3597" w:type="dxa"/>
          </w:tcPr>
          <w:p w14:paraId="24F26CC0" w14:textId="77777777" w:rsidR="008A1961" w:rsidRPr="00442838" w:rsidRDefault="008A1961" w:rsidP="008A1961">
            <w:pPr>
              <w:spacing w:line="360" w:lineRule="auto"/>
              <w:rPr>
                <w:sz w:val="24"/>
              </w:rPr>
            </w:pPr>
          </w:p>
        </w:tc>
      </w:tr>
      <w:tr w:rsidR="008A1961" w:rsidRPr="00442838" w14:paraId="0EE423AD" w14:textId="77777777" w:rsidTr="008A1961">
        <w:tc>
          <w:tcPr>
            <w:tcW w:w="3596" w:type="dxa"/>
          </w:tcPr>
          <w:p w14:paraId="36B2A43E" w14:textId="77777777" w:rsidR="008A1961" w:rsidRPr="00442838" w:rsidRDefault="008A1961" w:rsidP="008A1961">
            <w:pPr>
              <w:spacing w:line="360" w:lineRule="auto"/>
              <w:rPr>
                <w:sz w:val="24"/>
              </w:rPr>
            </w:pPr>
          </w:p>
        </w:tc>
        <w:tc>
          <w:tcPr>
            <w:tcW w:w="3597" w:type="dxa"/>
          </w:tcPr>
          <w:p w14:paraId="7E53C1BA" w14:textId="77777777" w:rsidR="008A1961" w:rsidRPr="00442838" w:rsidRDefault="008A1961" w:rsidP="008A1961">
            <w:pPr>
              <w:spacing w:line="360" w:lineRule="auto"/>
              <w:rPr>
                <w:sz w:val="24"/>
              </w:rPr>
            </w:pPr>
          </w:p>
        </w:tc>
        <w:tc>
          <w:tcPr>
            <w:tcW w:w="3597" w:type="dxa"/>
          </w:tcPr>
          <w:p w14:paraId="6E3C004B" w14:textId="77777777" w:rsidR="008A1961" w:rsidRPr="00442838" w:rsidRDefault="008A1961" w:rsidP="008A1961">
            <w:pPr>
              <w:spacing w:line="360" w:lineRule="auto"/>
              <w:rPr>
                <w:sz w:val="24"/>
              </w:rPr>
            </w:pPr>
          </w:p>
        </w:tc>
      </w:tr>
      <w:tr w:rsidR="008A1961" w:rsidRPr="00442838" w14:paraId="686EA7ED" w14:textId="77777777" w:rsidTr="008A1961">
        <w:tc>
          <w:tcPr>
            <w:tcW w:w="3596" w:type="dxa"/>
          </w:tcPr>
          <w:p w14:paraId="61396303" w14:textId="77777777" w:rsidR="008A1961" w:rsidRPr="00442838" w:rsidRDefault="008A1961" w:rsidP="008A1961">
            <w:pPr>
              <w:spacing w:line="360" w:lineRule="auto"/>
              <w:rPr>
                <w:sz w:val="24"/>
              </w:rPr>
            </w:pPr>
          </w:p>
        </w:tc>
        <w:tc>
          <w:tcPr>
            <w:tcW w:w="3597" w:type="dxa"/>
          </w:tcPr>
          <w:p w14:paraId="719848A6" w14:textId="77777777" w:rsidR="008A1961" w:rsidRPr="00442838" w:rsidRDefault="008A1961" w:rsidP="008A1961">
            <w:pPr>
              <w:spacing w:line="360" w:lineRule="auto"/>
              <w:rPr>
                <w:sz w:val="24"/>
              </w:rPr>
            </w:pPr>
          </w:p>
        </w:tc>
        <w:tc>
          <w:tcPr>
            <w:tcW w:w="3597" w:type="dxa"/>
          </w:tcPr>
          <w:p w14:paraId="7A27EAFB" w14:textId="77777777" w:rsidR="008A1961" w:rsidRPr="00442838" w:rsidRDefault="008A1961" w:rsidP="008A1961">
            <w:pPr>
              <w:spacing w:line="360" w:lineRule="auto"/>
              <w:rPr>
                <w:sz w:val="24"/>
              </w:rPr>
            </w:pPr>
          </w:p>
        </w:tc>
      </w:tr>
      <w:tr w:rsidR="008A1961" w:rsidRPr="00442838" w14:paraId="41917BDE" w14:textId="77777777" w:rsidTr="008A1961">
        <w:tc>
          <w:tcPr>
            <w:tcW w:w="3596" w:type="dxa"/>
          </w:tcPr>
          <w:p w14:paraId="782D1BF7" w14:textId="77777777" w:rsidR="008A1961" w:rsidRPr="00442838" w:rsidRDefault="008A1961" w:rsidP="008A1961">
            <w:pPr>
              <w:spacing w:line="360" w:lineRule="auto"/>
              <w:rPr>
                <w:sz w:val="24"/>
              </w:rPr>
            </w:pPr>
          </w:p>
        </w:tc>
        <w:tc>
          <w:tcPr>
            <w:tcW w:w="3597" w:type="dxa"/>
          </w:tcPr>
          <w:p w14:paraId="7596D002" w14:textId="77777777" w:rsidR="008A1961" w:rsidRPr="00442838" w:rsidRDefault="008A1961" w:rsidP="008A1961">
            <w:pPr>
              <w:spacing w:line="360" w:lineRule="auto"/>
              <w:rPr>
                <w:sz w:val="24"/>
              </w:rPr>
            </w:pPr>
          </w:p>
        </w:tc>
        <w:tc>
          <w:tcPr>
            <w:tcW w:w="3597" w:type="dxa"/>
          </w:tcPr>
          <w:p w14:paraId="35B6D18A" w14:textId="77777777" w:rsidR="008A1961" w:rsidRPr="00442838" w:rsidRDefault="008A1961" w:rsidP="008A1961">
            <w:pPr>
              <w:spacing w:line="360" w:lineRule="auto"/>
              <w:rPr>
                <w:sz w:val="24"/>
              </w:rPr>
            </w:pPr>
          </w:p>
        </w:tc>
      </w:tr>
      <w:tr w:rsidR="008A1961" w:rsidRPr="00442838" w14:paraId="039262EF" w14:textId="77777777" w:rsidTr="008A1961">
        <w:tc>
          <w:tcPr>
            <w:tcW w:w="3596" w:type="dxa"/>
          </w:tcPr>
          <w:p w14:paraId="0549BA3C" w14:textId="77777777" w:rsidR="008A1961" w:rsidRPr="00442838" w:rsidRDefault="008A1961" w:rsidP="008A1961">
            <w:pPr>
              <w:spacing w:line="360" w:lineRule="auto"/>
              <w:rPr>
                <w:sz w:val="24"/>
              </w:rPr>
            </w:pPr>
          </w:p>
        </w:tc>
        <w:tc>
          <w:tcPr>
            <w:tcW w:w="3597" w:type="dxa"/>
          </w:tcPr>
          <w:p w14:paraId="787A4751" w14:textId="77777777" w:rsidR="008A1961" w:rsidRPr="00442838" w:rsidRDefault="008A1961" w:rsidP="008A1961">
            <w:pPr>
              <w:spacing w:line="360" w:lineRule="auto"/>
              <w:rPr>
                <w:sz w:val="24"/>
              </w:rPr>
            </w:pPr>
          </w:p>
        </w:tc>
        <w:tc>
          <w:tcPr>
            <w:tcW w:w="3597" w:type="dxa"/>
          </w:tcPr>
          <w:p w14:paraId="060EDF1F" w14:textId="77777777" w:rsidR="008A1961" w:rsidRPr="00442838" w:rsidRDefault="008A1961" w:rsidP="008A1961">
            <w:pPr>
              <w:spacing w:line="360" w:lineRule="auto"/>
              <w:rPr>
                <w:sz w:val="24"/>
              </w:rPr>
            </w:pPr>
          </w:p>
        </w:tc>
      </w:tr>
      <w:tr w:rsidR="008A1961" w:rsidRPr="00442838" w14:paraId="782B026B" w14:textId="77777777" w:rsidTr="008A1961">
        <w:tc>
          <w:tcPr>
            <w:tcW w:w="3596" w:type="dxa"/>
          </w:tcPr>
          <w:p w14:paraId="21EA26EB" w14:textId="77777777" w:rsidR="008A1961" w:rsidRPr="00442838" w:rsidRDefault="008A1961" w:rsidP="008A1961">
            <w:pPr>
              <w:spacing w:line="360" w:lineRule="auto"/>
              <w:rPr>
                <w:sz w:val="24"/>
              </w:rPr>
            </w:pPr>
          </w:p>
        </w:tc>
        <w:tc>
          <w:tcPr>
            <w:tcW w:w="3597" w:type="dxa"/>
          </w:tcPr>
          <w:p w14:paraId="2EE3D2C6" w14:textId="77777777" w:rsidR="008A1961" w:rsidRPr="00442838" w:rsidRDefault="008A1961" w:rsidP="008A1961">
            <w:pPr>
              <w:spacing w:line="360" w:lineRule="auto"/>
              <w:rPr>
                <w:sz w:val="24"/>
              </w:rPr>
            </w:pPr>
          </w:p>
        </w:tc>
        <w:tc>
          <w:tcPr>
            <w:tcW w:w="3597" w:type="dxa"/>
          </w:tcPr>
          <w:p w14:paraId="7519C1C1" w14:textId="77777777" w:rsidR="008A1961" w:rsidRPr="00442838" w:rsidRDefault="008A1961" w:rsidP="008A1961">
            <w:pPr>
              <w:spacing w:line="360" w:lineRule="auto"/>
              <w:rPr>
                <w:sz w:val="24"/>
              </w:rPr>
            </w:pPr>
          </w:p>
        </w:tc>
      </w:tr>
      <w:tr w:rsidR="008A1961" w:rsidRPr="00442838" w14:paraId="069BD4FA" w14:textId="77777777" w:rsidTr="008A1961">
        <w:tc>
          <w:tcPr>
            <w:tcW w:w="3596" w:type="dxa"/>
          </w:tcPr>
          <w:p w14:paraId="2508C613" w14:textId="77777777" w:rsidR="008A1961" w:rsidRPr="00442838" w:rsidRDefault="008A1961" w:rsidP="008A1961">
            <w:pPr>
              <w:spacing w:line="360" w:lineRule="auto"/>
              <w:rPr>
                <w:sz w:val="24"/>
              </w:rPr>
            </w:pPr>
          </w:p>
        </w:tc>
        <w:tc>
          <w:tcPr>
            <w:tcW w:w="3597" w:type="dxa"/>
          </w:tcPr>
          <w:p w14:paraId="5CA37C7A" w14:textId="77777777" w:rsidR="008A1961" w:rsidRPr="00442838" w:rsidRDefault="008A1961" w:rsidP="008A1961">
            <w:pPr>
              <w:spacing w:line="360" w:lineRule="auto"/>
              <w:rPr>
                <w:sz w:val="24"/>
              </w:rPr>
            </w:pPr>
          </w:p>
        </w:tc>
        <w:tc>
          <w:tcPr>
            <w:tcW w:w="3597" w:type="dxa"/>
          </w:tcPr>
          <w:p w14:paraId="06EB294B" w14:textId="77777777" w:rsidR="008A1961" w:rsidRPr="00442838" w:rsidRDefault="008A1961" w:rsidP="008A1961">
            <w:pPr>
              <w:spacing w:line="360" w:lineRule="auto"/>
              <w:rPr>
                <w:sz w:val="24"/>
              </w:rPr>
            </w:pPr>
          </w:p>
        </w:tc>
      </w:tr>
      <w:tr w:rsidR="008A1961" w:rsidRPr="00442838" w14:paraId="61E2D00B" w14:textId="77777777" w:rsidTr="008A1961">
        <w:tc>
          <w:tcPr>
            <w:tcW w:w="3596" w:type="dxa"/>
          </w:tcPr>
          <w:p w14:paraId="23462D2D" w14:textId="77777777" w:rsidR="008A1961" w:rsidRPr="00442838" w:rsidRDefault="008A1961" w:rsidP="008A1961">
            <w:pPr>
              <w:spacing w:line="360" w:lineRule="auto"/>
              <w:rPr>
                <w:sz w:val="24"/>
              </w:rPr>
            </w:pPr>
          </w:p>
        </w:tc>
        <w:tc>
          <w:tcPr>
            <w:tcW w:w="3597" w:type="dxa"/>
          </w:tcPr>
          <w:p w14:paraId="563FCD38" w14:textId="77777777" w:rsidR="008A1961" w:rsidRPr="00442838" w:rsidRDefault="008A1961" w:rsidP="008A1961">
            <w:pPr>
              <w:spacing w:line="360" w:lineRule="auto"/>
              <w:rPr>
                <w:sz w:val="24"/>
              </w:rPr>
            </w:pPr>
          </w:p>
        </w:tc>
        <w:tc>
          <w:tcPr>
            <w:tcW w:w="3597" w:type="dxa"/>
          </w:tcPr>
          <w:p w14:paraId="68B0CE2F" w14:textId="77777777" w:rsidR="008A1961" w:rsidRPr="00442838" w:rsidRDefault="008A1961" w:rsidP="008A1961">
            <w:pPr>
              <w:spacing w:line="360" w:lineRule="auto"/>
              <w:rPr>
                <w:sz w:val="24"/>
              </w:rPr>
            </w:pPr>
          </w:p>
        </w:tc>
      </w:tr>
      <w:tr w:rsidR="008A1961" w:rsidRPr="00442838" w14:paraId="53104BCB" w14:textId="77777777" w:rsidTr="008A1961">
        <w:tc>
          <w:tcPr>
            <w:tcW w:w="3596" w:type="dxa"/>
          </w:tcPr>
          <w:p w14:paraId="55541035" w14:textId="77777777" w:rsidR="008A1961" w:rsidRPr="00442838" w:rsidRDefault="008A1961" w:rsidP="008A1961">
            <w:pPr>
              <w:spacing w:line="360" w:lineRule="auto"/>
              <w:rPr>
                <w:sz w:val="24"/>
              </w:rPr>
            </w:pPr>
          </w:p>
        </w:tc>
        <w:tc>
          <w:tcPr>
            <w:tcW w:w="3597" w:type="dxa"/>
          </w:tcPr>
          <w:p w14:paraId="14FEB5C5" w14:textId="77777777" w:rsidR="008A1961" w:rsidRPr="00442838" w:rsidRDefault="008A1961" w:rsidP="008A1961">
            <w:pPr>
              <w:spacing w:line="360" w:lineRule="auto"/>
              <w:rPr>
                <w:sz w:val="24"/>
              </w:rPr>
            </w:pPr>
          </w:p>
        </w:tc>
        <w:tc>
          <w:tcPr>
            <w:tcW w:w="3597" w:type="dxa"/>
          </w:tcPr>
          <w:p w14:paraId="0A900B5B" w14:textId="77777777" w:rsidR="008A1961" w:rsidRPr="00442838" w:rsidRDefault="008A1961" w:rsidP="008A1961">
            <w:pPr>
              <w:spacing w:line="360" w:lineRule="auto"/>
              <w:rPr>
                <w:sz w:val="24"/>
              </w:rPr>
            </w:pPr>
          </w:p>
        </w:tc>
      </w:tr>
      <w:tr w:rsidR="008A1961" w:rsidRPr="00442838" w14:paraId="7306E493" w14:textId="77777777" w:rsidTr="008A1961">
        <w:tc>
          <w:tcPr>
            <w:tcW w:w="3596" w:type="dxa"/>
          </w:tcPr>
          <w:p w14:paraId="33388B41" w14:textId="77777777" w:rsidR="008A1961" w:rsidRPr="00442838" w:rsidRDefault="008A1961" w:rsidP="008A1961">
            <w:pPr>
              <w:spacing w:line="360" w:lineRule="auto"/>
              <w:rPr>
                <w:sz w:val="24"/>
              </w:rPr>
            </w:pPr>
          </w:p>
        </w:tc>
        <w:tc>
          <w:tcPr>
            <w:tcW w:w="3597" w:type="dxa"/>
          </w:tcPr>
          <w:p w14:paraId="1B4314A8" w14:textId="77777777" w:rsidR="008A1961" w:rsidRPr="00442838" w:rsidRDefault="008A1961" w:rsidP="008A1961">
            <w:pPr>
              <w:spacing w:line="360" w:lineRule="auto"/>
              <w:rPr>
                <w:sz w:val="24"/>
              </w:rPr>
            </w:pPr>
          </w:p>
        </w:tc>
        <w:tc>
          <w:tcPr>
            <w:tcW w:w="3597" w:type="dxa"/>
          </w:tcPr>
          <w:p w14:paraId="777C34EA" w14:textId="77777777" w:rsidR="008A1961" w:rsidRPr="00442838" w:rsidRDefault="008A1961" w:rsidP="008A1961">
            <w:pPr>
              <w:spacing w:line="360" w:lineRule="auto"/>
              <w:rPr>
                <w:sz w:val="24"/>
              </w:rPr>
            </w:pPr>
          </w:p>
        </w:tc>
      </w:tr>
      <w:tr w:rsidR="008A1961" w:rsidRPr="00442838" w14:paraId="59832FF5" w14:textId="77777777" w:rsidTr="008A1961">
        <w:tc>
          <w:tcPr>
            <w:tcW w:w="3596" w:type="dxa"/>
          </w:tcPr>
          <w:p w14:paraId="6A7BC712" w14:textId="77777777" w:rsidR="008A1961" w:rsidRPr="00442838" w:rsidRDefault="008A1961" w:rsidP="008A1961">
            <w:pPr>
              <w:spacing w:line="360" w:lineRule="auto"/>
              <w:rPr>
                <w:sz w:val="24"/>
              </w:rPr>
            </w:pPr>
          </w:p>
        </w:tc>
        <w:tc>
          <w:tcPr>
            <w:tcW w:w="3597" w:type="dxa"/>
          </w:tcPr>
          <w:p w14:paraId="2990FE7E" w14:textId="77777777" w:rsidR="008A1961" w:rsidRPr="00442838" w:rsidRDefault="008A1961" w:rsidP="008A1961">
            <w:pPr>
              <w:spacing w:line="360" w:lineRule="auto"/>
              <w:rPr>
                <w:sz w:val="24"/>
              </w:rPr>
            </w:pPr>
          </w:p>
        </w:tc>
        <w:tc>
          <w:tcPr>
            <w:tcW w:w="3597" w:type="dxa"/>
          </w:tcPr>
          <w:p w14:paraId="3A7FF267" w14:textId="77777777" w:rsidR="008A1961" w:rsidRPr="00442838" w:rsidRDefault="008A1961" w:rsidP="008A1961">
            <w:pPr>
              <w:spacing w:line="360" w:lineRule="auto"/>
              <w:rPr>
                <w:sz w:val="24"/>
              </w:rPr>
            </w:pPr>
          </w:p>
        </w:tc>
      </w:tr>
      <w:tr w:rsidR="008A1961" w:rsidRPr="00442838" w14:paraId="13ABB159" w14:textId="77777777" w:rsidTr="008A1961">
        <w:tc>
          <w:tcPr>
            <w:tcW w:w="3596" w:type="dxa"/>
          </w:tcPr>
          <w:p w14:paraId="18D3C257" w14:textId="77777777" w:rsidR="008A1961" w:rsidRPr="00442838" w:rsidRDefault="008A1961" w:rsidP="008A1961">
            <w:pPr>
              <w:spacing w:line="360" w:lineRule="auto"/>
              <w:rPr>
                <w:sz w:val="24"/>
              </w:rPr>
            </w:pPr>
          </w:p>
        </w:tc>
        <w:tc>
          <w:tcPr>
            <w:tcW w:w="3597" w:type="dxa"/>
          </w:tcPr>
          <w:p w14:paraId="0ED35282" w14:textId="77777777" w:rsidR="008A1961" w:rsidRPr="00442838" w:rsidRDefault="008A1961" w:rsidP="008A1961">
            <w:pPr>
              <w:spacing w:line="360" w:lineRule="auto"/>
              <w:rPr>
                <w:sz w:val="24"/>
              </w:rPr>
            </w:pPr>
          </w:p>
        </w:tc>
        <w:tc>
          <w:tcPr>
            <w:tcW w:w="3597" w:type="dxa"/>
          </w:tcPr>
          <w:p w14:paraId="5C1102F7" w14:textId="77777777" w:rsidR="008A1961" w:rsidRPr="00442838" w:rsidRDefault="008A1961" w:rsidP="008A1961">
            <w:pPr>
              <w:spacing w:line="360" w:lineRule="auto"/>
              <w:rPr>
                <w:sz w:val="24"/>
              </w:rPr>
            </w:pPr>
          </w:p>
        </w:tc>
      </w:tr>
      <w:tr w:rsidR="008A1961" w:rsidRPr="00442838" w14:paraId="0CC831D5" w14:textId="77777777" w:rsidTr="008A1961">
        <w:tc>
          <w:tcPr>
            <w:tcW w:w="3596" w:type="dxa"/>
          </w:tcPr>
          <w:p w14:paraId="3CBF6139" w14:textId="77777777" w:rsidR="008A1961" w:rsidRPr="00442838" w:rsidRDefault="008A1961" w:rsidP="008A1961">
            <w:pPr>
              <w:spacing w:line="360" w:lineRule="auto"/>
              <w:rPr>
                <w:sz w:val="24"/>
              </w:rPr>
            </w:pPr>
          </w:p>
        </w:tc>
        <w:tc>
          <w:tcPr>
            <w:tcW w:w="3597" w:type="dxa"/>
          </w:tcPr>
          <w:p w14:paraId="1501A2E6" w14:textId="77777777" w:rsidR="008A1961" w:rsidRPr="00442838" w:rsidRDefault="008A1961" w:rsidP="008A1961">
            <w:pPr>
              <w:spacing w:line="360" w:lineRule="auto"/>
              <w:rPr>
                <w:sz w:val="24"/>
              </w:rPr>
            </w:pPr>
          </w:p>
        </w:tc>
        <w:tc>
          <w:tcPr>
            <w:tcW w:w="3597" w:type="dxa"/>
          </w:tcPr>
          <w:p w14:paraId="7AD30733" w14:textId="77777777" w:rsidR="008A1961" w:rsidRPr="00442838" w:rsidRDefault="008A1961" w:rsidP="008A1961">
            <w:pPr>
              <w:spacing w:line="360" w:lineRule="auto"/>
              <w:rPr>
                <w:sz w:val="24"/>
              </w:rPr>
            </w:pPr>
          </w:p>
        </w:tc>
      </w:tr>
      <w:tr w:rsidR="008A1961" w:rsidRPr="00442838" w14:paraId="34C121B8" w14:textId="77777777" w:rsidTr="008A1961">
        <w:tc>
          <w:tcPr>
            <w:tcW w:w="3596" w:type="dxa"/>
          </w:tcPr>
          <w:p w14:paraId="772C670E" w14:textId="77777777" w:rsidR="008A1961" w:rsidRPr="00442838" w:rsidRDefault="008A1961" w:rsidP="008A1961">
            <w:pPr>
              <w:spacing w:line="360" w:lineRule="auto"/>
              <w:rPr>
                <w:sz w:val="24"/>
              </w:rPr>
            </w:pPr>
          </w:p>
        </w:tc>
        <w:tc>
          <w:tcPr>
            <w:tcW w:w="3597" w:type="dxa"/>
          </w:tcPr>
          <w:p w14:paraId="7D7A8A81" w14:textId="77777777" w:rsidR="008A1961" w:rsidRPr="00442838" w:rsidRDefault="008A1961" w:rsidP="008A1961">
            <w:pPr>
              <w:spacing w:line="360" w:lineRule="auto"/>
              <w:rPr>
                <w:sz w:val="24"/>
              </w:rPr>
            </w:pPr>
          </w:p>
        </w:tc>
        <w:tc>
          <w:tcPr>
            <w:tcW w:w="3597" w:type="dxa"/>
          </w:tcPr>
          <w:p w14:paraId="612071F8" w14:textId="77777777" w:rsidR="008A1961" w:rsidRPr="00442838" w:rsidRDefault="008A1961" w:rsidP="008A1961">
            <w:pPr>
              <w:spacing w:line="360" w:lineRule="auto"/>
              <w:rPr>
                <w:sz w:val="24"/>
              </w:rPr>
            </w:pPr>
          </w:p>
        </w:tc>
      </w:tr>
      <w:tr w:rsidR="008A1961" w:rsidRPr="00442838" w14:paraId="29E29D59" w14:textId="77777777" w:rsidTr="008A1961">
        <w:tc>
          <w:tcPr>
            <w:tcW w:w="3596" w:type="dxa"/>
          </w:tcPr>
          <w:p w14:paraId="70375586" w14:textId="77777777" w:rsidR="008A1961" w:rsidRPr="00442838" w:rsidRDefault="008A1961" w:rsidP="008A1961">
            <w:pPr>
              <w:spacing w:line="360" w:lineRule="auto"/>
              <w:rPr>
                <w:sz w:val="24"/>
              </w:rPr>
            </w:pPr>
          </w:p>
        </w:tc>
        <w:tc>
          <w:tcPr>
            <w:tcW w:w="3597" w:type="dxa"/>
          </w:tcPr>
          <w:p w14:paraId="15D8F30A" w14:textId="77777777" w:rsidR="008A1961" w:rsidRPr="00442838" w:rsidRDefault="008A1961" w:rsidP="008A1961">
            <w:pPr>
              <w:spacing w:line="360" w:lineRule="auto"/>
              <w:rPr>
                <w:sz w:val="24"/>
              </w:rPr>
            </w:pPr>
          </w:p>
        </w:tc>
        <w:tc>
          <w:tcPr>
            <w:tcW w:w="3597" w:type="dxa"/>
          </w:tcPr>
          <w:p w14:paraId="3EF075C3" w14:textId="77777777" w:rsidR="008A1961" w:rsidRPr="00442838" w:rsidRDefault="008A1961" w:rsidP="008A1961">
            <w:pPr>
              <w:spacing w:line="360" w:lineRule="auto"/>
              <w:rPr>
                <w:sz w:val="24"/>
              </w:rPr>
            </w:pPr>
          </w:p>
        </w:tc>
      </w:tr>
      <w:tr w:rsidR="008A1961" w:rsidRPr="00442838" w14:paraId="6F8C2817" w14:textId="77777777" w:rsidTr="008A1961">
        <w:tc>
          <w:tcPr>
            <w:tcW w:w="3596" w:type="dxa"/>
          </w:tcPr>
          <w:p w14:paraId="75BB1B32" w14:textId="77777777" w:rsidR="008A1961" w:rsidRPr="00442838" w:rsidRDefault="008A1961" w:rsidP="008A1961">
            <w:pPr>
              <w:spacing w:line="360" w:lineRule="auto"/>
              <w:rPr>
                <w:sz w:val="24"/>
              </w:rPr>
            </w:pPr>
          </w:p>
        </w:tc>
        <w:tc>
          <w:tcPr>
            <w:tcW w:w="3597" w:type="dxa"/>
          </w:tcPr>
          <w:p w14:paraId="260F5263" w14:textId="77777777" w:rsidR="008A1961" w:rsidRPr="00442838" w:rsidRDefault="008A1961" w:rsidP="008A1961">
            <w:pPr>
              <w:spacing w:line="360" w:lineRule="auto"/>
              <w:rPr>
                <w:sz w:val="24"/>
              </w:rPr>
            </w:pPr>
          </w:p>
        </w:tc>
        <w:tc>
          <w:tcPr>
            <w:tcW w:w="3597" w:type="dxa"/>
          </w:tcPr>
          <w:p w14:paraId="34D8784E" w14:textId="77777777" w:rsidR="008A1961" w:rsidRPr="00442838" w:rsidRDefault="008A1961" w:rsidP="008A1961">
            <w:pPr>
              <w:spacing w:line="360" w:lineRule="auto"/>
              <w:rPr>
                <w:sz w:val="24"/>
              </w:rPr>
            </w:pPr>
          </w:p>
        </w:tc>
      </w:tr>
      <w:tr w:rsidR="008A1961" w:rsidRPr="00442838" w14:paraId="2188105A" w14:textId="77777777" w:rsidTr="008A1961">
        <w:tc>
          <w:tcPr>
            <w:tcW w:w="3596" w:type="dxa"/>
          </w:tcPr>
          <w:p w14:paraId="6EEAFFCD" w14:textId="77777777" w:rsidR="008A1961" w:rsidRPr="00442838" w:rsidRDefault="008A1961" w:rsidP="008A1961">
            <w:pPr>
              <w:spacing w:line="360" w:lineRule="auto"/>
              <w:rPr>
                <w:sz w:val="24"/>
              </w:rPr>
            </w:pPr>
          </w:p>
        </w:tc>
        <w:tc>
          <w:tcPr>
            <w:tcW w:w="3597" w:type="dxa"/>
          </w:tcPr>
          <w:p w14:paraId="486448A5" w14:textId="77777777" w:rsidR="008A1961" w:rsidRPr="00442838" w:rsidRDefault="008A1961" w:rsidP="008A1961">
            <w:pPr>
              <w:spacing w:line="360" w:lineRule="auto"/>
              <w:rPr>
                <w:sz w:val="24"/>
              </w:rPr>
            </w:pPr>
          </w:p>
        </w:tc>
        <w:tc>
          <w:tcPr>
            <w:tcW w:w="3597" w:type="dxa"/>
          </w:tcPr>
          <w:p w14:paraId="4A43AE71" w14:textId="77777777" w:rsidR="008A1961" w:rsidRPr="00442838" w:rsidRDefault="008A1961" w:rsidP="008A1961">
            <w:pPr>
              <w:spacing w:line="360" w:lineRule="auto"/>
              <w:rPr>
                <w:sz w:val="24"/>
              </w:rPr>
            </w:pPr>
          </w:p>
        </w:tc>
      </w:tr>
      <w:tr w:rsidR="008A1961" w:rsidRPr="00442838" w14:paraId="6ED2E78E" w14:textId="77777777" w:rsidTr="008A1961">
        <w:tc>
          <w:tcPr>
            <w:tcW w:w="3596" w:type="dxa"/>
          </w:tcPr>
          <w:p w14:paraId="7BE8045D" w14:textId="77777777" w:rsidR="008A1961" w:rsidRPr="00442838" w:rsidRDefault="008A1961" w:rsidP="008A1961">
            <w:pPr>
              <w:spacing w:line="360" w:lineRule="auto"/>
              <w:rPr>
                <w:sz w:val="24"/>
              </w:rPr>
            </w:pPr>
          </w:p>
        </w:tc>
        <w:tc>
          <w:tcPr>
            <w:tcW w:w="3597" w:type="dxa"/>
          </w:tcPr>
          <w:p w14:paraId="0EFC626B" w14:textId="77777777" w:rsidR="008A1961" w:rsidRPr="00442838" w:rsidRDefault="008A1961" w:rsidP="008A1961">
            <w:pPr>
              <w:spacing w:line="360" w:lineRule="auto"/>
              <w:rPr>
                <w:sz w:val="24"/>
              </w:rPr>
            </w:pPr>
          </w:p>
        </w:tc>
        <w:tc>
          <w:tcPr>
            <w:tcW w:w="3597" w:type="dxa"/>
          </w:tcPr>
          <w:p w14:paraId="03585574" w14:textId="77777777" w:rsidR="008A1961" w:rsidRPr="00442838" w:rsidRDefault="008A1961" w:rsidP="008A1961">
            <w:pPr>
              <w:spacing w:line="360" w:lineRule="auto"/>
              <w:rPr>
                <w:sz w:val="24"/>
              </w:rPr>
            </w:pPr>
          </w:p>
        </w:tc>
      </w:tr>
      <w:tr w:rsidR="008A1961" w:rsidRPr="00442838" w14:paraId="2886886A" w14:textId="77777777" w:rsidTr="008A1961">
        <w:tc>
          <w:tcPr>
            <w:tcW w:w="3596" w:type="dxa"/>
          </w:tcPr>
          <w:p w14:paraId="2C0A1711" w14:textId="77777777" w:rsidR="008A1961" w:rsidRPr="00442838" w:rsidRDefault="008A1961" w:rsidP="008A1961">
            <w:pPr>
              <w:spacing w:line="360" w:lineRule="auto"/>
              <w:rPr>
                <w:sz w:val="24"/>
              </w:rPr>
            </w:pPr>
          </w:p>
        </w:tc>
        <w:tc>
          <w:tcPr>
            <w:tcW w:w="3597" w:type="dxa"/>
          </w:tcPr>
          <w:p w14:paraId="1A23B0FC" w14:textId="77777777" w:rsidR="008A1961" w:rsidRPr="00442838" w:rsidRDefault="008A1961" w:rsidP="008A1961">
            <w:pPr>
              <w:spacing w:line="360" w:lineRule="auto"/>
              <w:rPr>
                <w:sz w:val="24"/>
              </w:rPr>
            </w:pPr>
          </w:p>
        </w:tc>
        <w:tc>
          <w:tcPr>
            <w:tcW w:w="3597" w:type="dxa"/>
          </w:tcPr>
          <w:p w14:paraId="664963CC" w14:textId="77777777" w:rsidR="008A1961" w:rsidRPr="00442838" w:rsidRDefault="008A1961" w:rsidP="008A1961">
            <w:pPr>
              <w:spacing w:line="360" w:lineRule="auto"/>
              <w:rPr>
                <w:sz w:val="24"/>
              </w:rPr>
            </w:pPr>
          </w:p>
        </w:tc>
      </w:tr>
      <w:tr w:rsidR="008A1961" w:rsidRPr="00442838" w14:paraId="59DF8095" w14:textId="77777777" w:rsidTr="008A1961">
        <w:tc>
          <w:tcPr>
            <w:tcW w:w="3596" w:type="dxa"/>
          </w:tcPr>
          <w:p w14:paraId="4C2C1549" w14:textId="77777777" w:rsidR="008A1961" w:rsidRPr="00442838" w:rsidRDefault="008A1961" w:rsidP="008A1961">
            <w:pPr>
              <w:spacing w:line="360" w:lineRule="auto"/>
              <w:rPr>
                <w:sz w:val="24"/>
              </w:rPr>
            </w:pPr>
          </w:p>
        </w:tc>
        <w:tc>
          <w:tcPr>
            <w:tcW w:w="3597" w:type="dxa"/>
          </w:tcPr>
          <w:p w14:paraId="523975FF" w14:textId="77777777" w:rsidR="008A1961" w:rsidRPr="00442838" w:rsidRDefault="008A1961" w:rsidP="008A1961">
            <w:pPr>
              <w:spacing w:line="360" w:lineRule="auto"/>
              <w:rPr>
                <w:sz w:val="24"/>
              </w:rPr>
            </w:pPr>
          </w:p>
        </w:tc>
        <w:tc>
          <w:tcPr>
            <w:tcW w:w="3597" w:type="dxa"/>
          </w:tcPr>
          <w:p w14:paraId="0170A7BC" w14:textId="77777777" w:rsidR="008A1961" w:rsidRPr="00442838" w:rsidRDefault="008A1961" w:rsidP="008A1961">
            <w:pPr>
              <w:spacing w:line="360" w:lineRule="auto"/>
              <w:rPr>
                <w:sz w:val="24"/>
              </w:rPr>
            </w:pPr>
          </w:p>
        </w:tc>
      </w:tr>
      <w:tr w:rsidR="008A1961" w:rsidRPr="00442838" w14:paraId="1F12E32E" w14:textId="77777777" w:rsidTr="008A1961">
        <w:tc>
          <w:tcPr>
            <w:tcW w:w="3596" w:type="dxa"/>
          </w:tcPr>
          <w:p w14:paraId="6E54B130" w14:textId="77777777" w:rsidR="008A1961" w:rsidRPr="00442838" w:rsidRDefault="008A1961" w:rsidP="008A1961">
            <w:pPr>
              <w:spacing w:line="360" w:lineRule="auto"/>
              <w:rPr>
                <w:sz w:val="24"/>
              </w:rPr>
            </w:pPr>
          </w:p>
        </w:tc>
        <w:tc>
          <w:tcPr>
            <w:tcW w:w="3597" w:type="dxa"/>
          </w:tcPr>
          <w:p w14:paraId="421E7AAB" w14:textId="77777777" w:rsidR="008A1961" w:rsidRPr="00442838" w:rsidRDefault="008A1961" w:rsidP="008A1961">
            <w:pPr>
              <w:spacing w:line="360" w:lineRule="auto"/>
              <w:rPr>
                <w:sz w:val="24"/>
              </w:rPr>
            </w:pPr>
          </w:p>
        </w:tc>
        <w:tc>
          <w:tcPr>
            <w:tcW w:w="3597" w:type="dxa"/>
          </w:tcPr>
          <w:p w14:paraId="2654D242" w14:textId="77777777" w:rsidR="008A1961" w:rsidRPr="00442838" w:rsidRDefault="008A1961" w:rsidP="008A1961">
            <w:pPr>
              <w:spacing w:line="360" w:lineRule="auto"/>
              <w:rPr>
                <w:sz w:val="24"/>
              </w:rPr>
            </w:pPr>
          </w:p>
        </w:tc>
      </w:tr>
      <w:tr w:rsidR="008A1961" w:rsidRPr="00442838" w14:paraId="786763E2" w14:textId="77777777" w:rsidTr="008A1961">
        <w:tc>
          <w:tcPr>
            <w:tcW w:w="3596" w:type="dxa"/>
          </w:tcPr>
          <w:p w14:paraId="32A20DD7" w14:textId="77777777" w:rsidR="008A1961" w:rsidRPr="00442838" w:rsidRDefault="008A1961" w:rsidP="008A1961">
            <w:pPr>
              <w:spacing w:line="360" w:lineRule="auto"/>
              <w:rPr>
                <w:sz w:val="24"/>
              </w:rPr>
            </w:pPr>
          </w:p>
        </w:tc>
        <w:tc>
          <w:tcPr>
            <w:tcW w:w="3597" w:type="dxa"/>
          </w:tcPr>
          <w:p w14:paraId="0DF9B871" w14:textId="77777777" w:rsidR="008A1961" w:rsidRPr="00442838" w:rsidRDefault="008A1961" w:rsidP="008A1961">
            <w:pPr>
              <w:spacing w:line="360" w:lineRule="auto"/>
              <w:rPr>
                <w:sz w:val="24"/>
              </w:rPr>
            </w:pPr>
          </w:p>
        </w:tc>
        <w:tc>
          <w:tcPr>
            <w:tcW w:w="3597" w:type="dxa"/>
          </w:tcPr>
          <w:p w14:paraId="40257788" w14:textId="77777777" w:rsidR="008A1961" w:rsidRPr="00442838" w:rsidRDefault="008A1961" w:rsidP="008A1961">
            <w:pPr>
              <w:spacing w:line="360" w:lineRule="auto"/>
              <w:rPr>
                <w:sz w:val="24"/>
              </w:rPr>
            </w:pPr>
          </w:p>
        </w:tc>
      </w:tr>
      <w:tr w:rsidR="008A1961" w:rsidRPr="00442838" w14:paraId="73177D9E" w14:textId="77777777" w:rsidTr="008A1961">
        <w:tc>
          <w:tcPr>
            <w:tcW w:w="3596" w:type="dxa"/>
          </w:tcPr>
          <w:p w14:paraId="316FE03F" w14:textId="77777777" w:rsidR="008A1961" w:rsidRPr="00442838" w:rsidRDefault="008A1961" w:rsidP="008A1961">
            <w:pPr>
              <w:spacing w:line="360" w:lineRule="auto"/>
              <w:rPr>
                <w:sz w:val="24"/>
              </w:rPr>
            </w:pPr>
          </w:p>
        </w:tc>
        <w:tc>
          <w:tcPr>
            <w:tcW w:w="3597" w:type="dxa"/>
          </w:tcPr>
          <w:p w14:paraId="2BFA9034" w14:textId="77777777" w:rsidR="008A1961" w:rsidRPr="00442838" w:rsidRDefault="008A1961" w:rsidP="008A1961">
            <w:pPr>
              <w:spacing w:line="360" w:lineRule="auto"/>
              <w:rPr>
                <w:sz w:val="24"/>
              </w:rPr>
            </w:pPr>
          </w:p>
        </w:tc>
        <w:tc>
          <w:tcPr>
            <w:tcW w:w="3597" w:type="dxa"/>
          </w:tcPr>
          <w:p w14:paraId="467AE106" w14:textId="77777777" w:rsidR="008A1961" w:rsidRPr="00442838" w:rsidRDefault="008A1961" w:rsidP="008A1961">
            <w:pPr>
              <w:spacing w:line="360" w:lineRule="auto"/>
              <w:rPr>
                <w:sz w:val="24"/>
              </w:rPr>
            </w:pPr>
          </w:p>
        </w:tc>
      </w:tr>
      <w:tr w:rsidR="008A1961" w:rsidRPr="00442838" w14:paraId="3681F184" w14:textId="77777777" w:rsidTr="008A1961">
        <w:tc>
          <w:tcPr>
            <w:tcW w:w="3596" w:type="dxa"/>
          </w:tcPr>
          <w:p w14:paraId="673AF974" w14:textId="77777777" w:rsidR="008A1961" w:rsidRPr="00442838" w:rsidRDefault="008A1961" w:rsidP="008A1961">
            <w:pPr>
              <w:spacing w:line="360" w:lineRule="auto"/>
              <w:rPr>
                <w:sz w:val="24"/>
              </w:rPr>
            </w:pPr>
          </w:p>
        </w:tc>
        <w:tc>
          <w:tcPr>
            <w:tcW w:w="3597" w:type="dxa"/>
          </w:tcPr>
          <w:p w14:paraId="5C80B613" w14:textId="77777777" w:rsidR="008A1961" w:rsidRPr="00442838" w:rsidRDefault="008A1961" w:rsidP="008A1961">
            <w:pPr>
              <w:spacing w:line="360" w:lineRule="auto"/>
              <w:rPr>
                <w:sz w:val="24"/>
              </w:rPr>
            </w:pPr>
          </w:p>
        </w:tc>
        <w:tc>
          <w:tcPr>
            <w:tcW w:w="3597" w:type="dxa"/>
          </w:tcPr>
          <w:p w14:paraId="50D5D610" w14:textId="77777777" w:rsidR="008A1961" w:rsidRPr="00442838" w:rsidRDefault="008A1961" w:rsidP="008A1961">
            <w:pPr>
              <w:spacing w:line="360" w:lineRule="auto"/>
              <w:rPr>
                <w:sz w:val="24"/>
              </w:rPr>
            </w:pPr>
          </w:p>
        </w:tc>
      </w:tr>
      <w:tr w:rsidR="008A1961" w:rsidRPr="00442838" w14:paraId="6C1A4B42" w14:textId="77777777" w:rsidTr="008A1961">
        <w:tc>
          <w:tcPr>
            <w:tcW w:w="3596" w:type="dxa"/>
          </w:tcPr>
          <w:p w14:paraId="321B164B" w14:textId="77777777" w:rsidR="008A1961" w:rsidRPr="00442838" w:rsidRDefault="008A1961" w:rsidP="008A1961">
            <w:pPr>
              <w:spacing w:line="360" w:lineRule="auto"/>
              <w:rPr>
                <w:sz w:val="24"/>
              </w:rPr>
            </w:pPr>
          </w:p>
        </w:tc>
        <w:tc>
          <w:tcPr>
            <w:tcW w:w="3597" w:type="dxa"/>
          </w:tcPr>
          <w:p w14:paraId="5432FDB5" w14:textId="77777777" w:rsidR="008A1961" w:rsidRPr="00442838" w:rsidRDefault="008A1961" w:rsidP="008A1961">
            <w:pPr>
              <w:spacing w:line="360" w:lineRule="auto"/>
              <w:rPr>
                <w:sz w:val="24"/>
              </w:rPr>
            </w:pPr>
          </w:p>
        </w:tc>
        <w:tc>
          <w:tcPr>
            <w:tcW w:w="3597" w:type="dxa"/>
          </w:tcPr>
          <w:p w14:paraId="433BE704" w14:textId="77777777" w:rsidR="008A1961" w:rsidRPr="00442838" w:rsidRDefault="008A1961" w:rsidP="008A1961">
            <w:pPr>
              <w:spacing w:line="360" w:lineRule="auto"/>
              <w:rPr>
                <w:sz w:val="24"/>
              </w:rPr>
            </w:pPr>
          </w:p>
        </w:tc>
      </w:tr>
      <w:tr w:rsidR="008A1961" w:rsidRPr="00442838" w14:paraId="6115C734" w14:textId="77777777" w:rsidTr="008A1961">
        <w:tc>
          <w:tcPr>
            <w:tcW w:w="3596" w:type="dxa"/>
          </w:tcPr>
          <w:p w14:paraId="47C615C4" w14:textId="77777777" w:rsidR="008A1961" w:rsidRPr="00442838" w:rsidRDefault="008A1961" w:rsidP="008A1961">
            <w:pPr>
              <w:spacing w:line="360" w:lineRule="auto"/>
              <w:rPr>
                <w:sz w:val="24"/>
              </w:rPr>
            </w:pPr>
          </w:p>
        </w:tc>
        <w:tc>
          <w:tcPr>
            <w:tcW w:w="3597" w:type="dxa"/>
          </w:tcPr>
          <w:p w14:paraId="153DE489" w14:textId="77777777" w:rsidR="008A1961" w:rsidRPr="00442838" w:rsidRDefault="008A1961" w:rsidP="008A1961">
            <w:pPr>
              <w:spacing w:line="360" w:lineRule="auto"/>
              <w:rPr>
                <w:sz w:val="24"/>
              </w:rPr>
            </w:pPr>
          </w:p>
        </w:tc>
        <w:tc>
          <w:tcPr>
            <w:tcW w:w="3597" w:type="dxa"/>
          </w:tcPr>
          <w:p w14:paraId="02751791" w14:textId="77777777" w:rsidR="008A1961" w:rsidRPr="00442838" w:rsidRDefault="008A1961" w:rsidP="008A1961">
            <w:pPr>
              <w:spacing w:line="360" w:lineRule="auto"/>
              <w:rPr>
                <w:sz w:val="24"/>
              </w:rPr>
            </w:pPr>
          </w:p>
        </w:tc>
      </w:tr>
      <w:tr w:rsidR="008A1961" w:rsidRPr="00442838" w14:paraId="19875561" w14:textId="77777777" w:rsidTr="008A1961">
        <w:tc>
          <w:tcPr>
            <w:tcW w:w="3596" w:type="dxa"/>
          </w:tcPr>
          <w:p w14:paraId="1B87F235" w14:textId="77777777" w:rsidR="008A1961" w:rsidRPr="00442838" w:rsidRDefault="008A1961" w:rsidP="008A1961">
            <w:pPr>
              <w:spacing w:line="360" w:lineRule="auto"/>
              <w:rPr>
                <w:sz w:val="24"/>
              </w:rPr>
            </w:pPr>
          </w:p>
        </w:tc>
        <w:tc>
          <w:tcPr>
            <w:tcW w:w="3597" w:type="dxa"/>
          </w:tcPr>
          <w:p w14:paraId="49639D57" w14:textId="77777777" w:rsidR="008A1961" w:rsidRPr="00442838" w:rsidRDefault="008A1961" w:rsidP="008A1961">
            <w:pPr>
              <w:spacing w:line="360" w:lineRule="auto"/>
              <w:rPr>
                <w:sz w:val="24"/>
              </w:rPr>
            </w:pPr>
          </w:p>
        </w:tc>
        <w:tc>
          <w:tcPr>
            <w:tcW w:w="3597" w:type="dxa"/>
          </w:tcPr>
          <w:p w14:paraId="0D97F464" w14:textId="77777777" w:rsidR="008A1961" w:rsidRPr="00442838" w:rsidRDefault="008A1961" w:rsidP="008A1961">
            <w:pPr>
              <w:spacing w:line="360" w:lineRule="auto"/>
              <w:rPr>
                <w:sz w:val="24"/>
              </w:rPr>
            </w:pPr>
          </w:p>
        </w:tc>
      </w:tr>
      <w:tr w:rsidR="008A1961" w:rsidRPr="00442838" w14:paraId="267F065F" w14:textId="77777777" w:rsidTr="008A1961">
        <w:tc>
          <w:tcPr>
            <w:tcW w:w="3596" w:type="dxa"/>
          </w:tcPr>
          <w:p w14:paraId="77E334CA" w14:textId="77777777" w:rsidR="008A1961" w:rsidRPr="00442838" w:rsidRDefault="008A1961" w:rsidP="008A1961">
            <w:pPr>
              <w:spacing w:line="360" w:lineRule="auto"/>
              <w:rPr>
                <w:sz w:val="24"/>
              </w:rPr>
            </w:pPr>
          </w:p>
        </w:tc>
        <w:tc>
          <w:tcPr>
            <w:tcW w:w="3597" w:type="dxa"/>
          </w:tcPr>
          <w:p w14:paraId="626D1F51" w14:textId="77777777" w:rsidR="008A1961" w:rsidRPr="00442838" w:rsidRDefault="008A1961" w:rsidP="008A1961">
            <w:pPr>
              <w:spacing w:line="360" w:lineRule="auto"/>
              <w:rPr>
                <w:sz w:val="24"/>
              </w:rPr>
            </w:pPr>
          </w:p>
        </w:tc>
        <w:tc>
          <w:tcPr>
            <w:tcW w:w="3597" w:type="dxa"/>
          </w:tcPr>
          <w:p w14:paraId="0F576309" w14:textId="77777777" w:rsidR="008A1961" w:rsidRPr="00442838" w:rsidRDefault="008A1961" w:rsidP="008A1961">
            <w:pPr>
              <w:spacing w:line="360" w:lineRule="auto"/>
              <w:rPr>
                <w:sz w:val="24"/>
              </w:rPr>
            </w:pPr>
          </w:p>
        </w:tc>
      </w:tr>
      <w:tr w:rsidR="008A1961" w:rsidRPr="00442838" w14:paraId="4FE5A89F" w14:textId="77777777" w:rsidTr="008A1961">
        <w:tc>
          <w:tcPr>
            <w:tcW w:w="3596" w:type="dxa"/>
          </w:tcPr>
          <w:p w14:paraId="72242388" w14:textId="77777777" w:rsidR="008A1961" w:rsidRPr="00442838" w:rsidRDefault="008A1961" w:rsidP="008A1961">
            <w:pPr>
              <w:spacing w:line="360" w:lineRule="auto"/>
              <w:rPr>
                <w:sz w:val="24"/>
              </w:rPr>
            </w:pPr>
          </w:p>
        </w:tc>
        <w:tc>
          <w:tcPr>
            <w:tcW w:w="3597" w:type="dxa"/>
          </w:tcPr>
          <w:p w14:paraId="6F73FB02" w14:textId="77777777" w:rsidR="008A1961" w:rsidRPr="00442838" w:rsidRDefault="008A1961" w:rsidP="008A1961">
            <w:pPr>
              <w:spacing w:line="360" w:lineRule="auto"/>
              <w:rPr>
                <w:sz w:val="24"/>
              </w:rPr>
            </w:pPr>
          </w:p>
        </w:tc>
        <w:tc>
          <w:tcPr>
            <w:tcW w:w="3597" w:type="dxa"/>
          </w:tcPr>
          <w:p w14:paraId="4F717D6D" w14:textId="77777777" w:rsidR="008A1961" w:rsidRPr="00442838" w:rsidRDefault="008A1961" w:rsidP="008A1961">
            <w:pPr>
              <w:spacing w:line="360" w:lineRule="auto"/>
              <w:rPr>
                <w:sz w:val="24"/>
              </w:rPr>
            </w:pPr>
          </w:p>
        </w:tc>
      </w:tr>
      <w:tr w:rsidR="008A1961" w:rsidRPr="00442838" w14:paraId="18D089D7" w14:textId="77777777" w:rsidTr="008A1961">
        <w:tc>
          <w:tcPr>
            <w:tcW w:w="3596" w:type="dxa"/>
          </w:tcPr>
          <w:p w14:paraId="3882B66D" w14:textId="77777777" w:rsidR="008A1961" w:rsidRPr="00442838" w:rsidRDefault="008A1961" w:rsidP="008A1961">
            <w:pPr>
              <w:spacing w:line="360" w:lineRule="auto"/>
              <w:rPr>
                <w:sz w:val="24"/>
              </w:rPr>
            </w:pPr>
          </w:p>
        </w:tc>
        <w:tc>
          <w:tcPr>
            <w:tcW w:w="3597" w:type="dxa"/>
          </w:tcPr>
          <w:p w14:paraId="099D4533" w14:textId="77777777" w:rsidR="008A1961" w:rsidRPr="00442838" w:rsidRDefault="008A1961" w:rsidP="008A1961">
            <w:pPr>
              <w:spacing w:line="360" w:lineRule="auto"/>
              <w:rPr>
                <w:sz w:val="24"/>
              </w:rPr>
            </w:pPr>
          </w:p>
        </w:tc>
        <w:tc>
          <w:tcPr>
            <w:tcW w:w="3597" w:type="dxa"/>
          </w:tcPr>
          <w:p w14:paraId="71746195" w14:textId="77777777" w:rsidR="008A1961" w:rsidRPr="00442838" w:rsidRDefault="008A1961" w:rsidP="008A1961">
            <w:pPr>
              <w:spacing w:line="360" w:lineRule="auto"/>
              <w:rPr>
                <w:sz w:val="24"/>
              </w:rPr>
            </w:pPr>
          </w:p>
        </w:tc>
      </w:tr>
      <w:tr w:rsidR="008A1961" w:rsidRPr="00442838" w14:paraId="06AC5766" w14:textId="77777777" w:rsidTr="008A1961">
        <w:tc>
          <w:tcPr>
            <w:tcW w:w="3596" w:type="dxa"/>
          </w:tcPr>
          <w:p w14:paraId="1344C890" w14:textId="77777777" w:rsidR="008A1961" w:rsidRPr="00442838" w:rsidRDefault="008A1961" w:rsidP="008A1961">
            <w:pPr>
              <w:spacing w:line="360" w:lineRule="auto"/>
              <w:rPr>
                <w:sz w:val="24"/>
              </w:rPr>
            </w:pPr>
          </w:p>
        </w:tc>
        <w:tc>
          <w:tcPr>
            <w:tcW w:w="3597" w:type="dxa"/>
          </w:tcPr>
          <w:p w14:paraId="50CEEC6A" w14:textId="77777777" w:rsidR="008A1961" w:rsidRPr="00442838" w:rsidRDefault="008A1961" w:rsidP="008A1961">
            <w:pPr>
              <w:spacing w:line="360" w:lineRule="auto"/>
              <w:rPr>
                <w:sz w:val="24"/>
              </w:rPr>
            </w:pPr>
          </w:p>
        </w:tc>
        <w:tc>
          <w:tcPr>
            <w:tcW w:w="3597" w:type="dxa"/>
          </w:tcPr>
          <w:p w14:paraId="2D508FE0" w14:textId="77777777" w:rsidR="008A1961" w:rsidRPr="00442838" w:rsidRDefault="008A1961" w:rsidP="008A1961">
            <w:pPr>
              <w:spacing w:line="360" w:lineRule="auto"/>
              <w:rPr>
                <w:sz w:val="24"/>
              </w:rPr>
            </w:pPr>
          </w:p>
        </w:tc>
      </w:tr>
      <w:tr w:rsidR="008A1961" w:rsidRPr="00442838" w14:paraId="1C28CC19" w14:textId="77777777" w:rsidTr="008A1961">
        <w:tc>
          <w:tcPr>
            <w:tcW w:w="3596" w:type="dxa"/>
          </w:tcPr>
          <w:p w14:paraId="1CA1A16C" w14:textId="77777777" w:rsidR="008A1961" w:rsidRPr="00442838" w:rsidRDefault="008A1961" w:rsidP="008A1961">
            <w:pPr>
              <w:spacing w:line="360" w:lineRule="auto"/>
              <w:rPr>
                <w:sz w:val="24"/>
              </w:rPr>
            </w:pPr>
          </w:p>
        </w:tc>
        <w:tc>
          <w:tcPr>
            <w:tcW w:w="3597" w:type="dxa"/>
          </w:tcPr>
          <w:p w14:paraId="7FBA7D01" w14:textId="77777777" w:rsidR="008A1961" w:rsidRPr="00442838" w:rsidRDefault="008A1961" w:rsidP="008A1961">
            <w:pPr>
              <w:spacing w:line="360" w:lineRule="auto"/>
              <w:rPr>
                <w:sz w:val="24"/>
              </w:rPr>
            </w:pPr>
          </w:p>
        </w:tc>
        <w:tc>
          <w:tcPr>
            <w:tcW w:w="3597" w:type="dxa"/>
          </w:tcPr>
          <w:p w14:paraId="305A8839" w14:textId="77777777" w:rsidR="008A1961" w:rsidRPr="00442838" w:rsidRDefault="008A1961" w:rsidP="008A1961">
            <w:pPr>
              <w:spacing w:line="360" w:lineRule="auto"/>
              <w:rPr>
                <w:sz w:val="24"/>
              </w:rPr>
            </w:pPr>
          </w:p>
        </w:tc>
      </w:tr>
      <w:tr w:rsidR="008A1961" w:rsidRPr="00442838" w14:paraId="57AA94C8" w14:textId="77777777" w:rsidTr="008A1961">
        <w:tc>
          <w:tcPr>
            <w:tcW w:w="3596" w:type="dxa"/>
          </w:tcPr>
          <w:p w14:paraId="642AA94E" w14:textId="77777777" w:rsidR="008A1961" w:rsidRPr="00442838" w:rsidRDefault="008A1961" w:rsidP="008A1961">
            <w:pPr>
              <w:spacing w:line="360" w:lineRule="auto"/>
              <w:rPr>
                <w:sz w:val="24"/>
              </w:rPr>
            </w:pPr>
          </w:p>
        </w:tc>
        <w:tc>
          <w:tcPr>
            <w:tcW w:w="3597" w:type="dxa"/>
          </w:tcPr>
          <w:p w14:paraId="53AE0773" w14:textId="77777777" w:rsidR="008A1961" w:rsidRPr="00442838" w:rsidRDefault="008A1961" w:rsidP="008A1961">
            <w:pPr>
              <w:spacing w:line="360" w:lineRule="auto"/>
              <w:rPr>
                <w:sz w:val="24"/>
              </w:rPr>
            </w:pPr>
          </w:p>
        </w:tc>
        <w:tc>
          <w:tcPr>
            <w:tcW w:w="3597" w:type="dxa"/>
          </w:tcPr>
          <w:p w14:paraId="5660B91E" w14:textId="77777777" w:rsidR="008A1961" w:rsidRPr="00442838" w:rsidRDefault="008A1961" w:rsidP="008A1961">
            <w:pPr>
              <w:spacing w:line="360" w:lineRule="auto"/>
              <w:rPr>
                <w:sz w:val="24"/>
              </w:rPr>
            </w:pPr>
          </w:p>
        </w:tc>
      </w:tr>
      <w:tr w:rsidR="008A1961" w:rsidRPr="00442838" w14:paraId="0EC825B0" w14:textId="77777777" w:rsidTr="008A1961">
        <w:tc>
          <w:tcPr>
            <w:tcW w:w="3596" w:type="dxa"/>
          </w:tcPr>
          <w:p w14:paraId="461A912D" w14:textId="77777777" w:rsidR="008A1961" w:rsidRPr="00442838" w:rsidRDefault="008A1961" w:rsidP="008A1961">
            <w:pPr>
              <w:spacing w:line="360" w:lineRule="auto"/>
              <w:rPr>
                <w:sz w:val="24"/>
              </w:rPr>
            </w:pPr>
          </w:p>
        </w:tc>
        <w:tc>
          <w:tcPr>
            <w:tcW w:w="3597" w:type="dxa"/>
          </w:tcPr>
          <w:p w14:paraId="044040FF" w14:textId="77777777" w:rsidR="008A1961" w:rsidRPr="00442838" w:rsidRDefault="008A1961" w:rsidP="008A1961">
            <w:pPr>
              <w:spacing w:line="360" w:lineRule="auto"/>
              <w:rPr>
                <w:sz w:val="24"/>
              </w:rPr>
            </w:pPr>
          </w:p>
        </w:tc>
        <w:tc>
          <w:tcPr>
            <w:tcW w:w="3597" w:type="dxa"/>
          </w:tcPr>
          <w:p w14:paraId="300A1B5A" w14:textId="77777777" w:rsidR="008A1961" w:rsidRPr="00442838" w:rsidRDefault="008A1961" w:rsidP="008A1961">
            <w:pPr>
              <w:spacing w:line="360" w:lineRule="auto"/>
              <w:rPr>
                <w:sz w:val="24"/>
              </w:rPr>
            </w:pPr>
          </w:p>
        </w:tc>
      </w:tr>
      <w:tr w:rsidR="008A1961" w:rsidRPr="00442838" w14:paraId="13B6C149" w14:textId="77777777" w:rsidTr="008A1961">
        <w:tc>
          <w:tcPr>
            <w:tcW w:w="3596" w:type="dxa"/>
          </w:tcPr>
          <w:p w14:paraId="2F5A8A2F" w14:textId="77777777" w:rsidR="008A1961" w:rsidRPr="00442838" w:rsidRDefault="008A1961" w:rsidP="008A1961">
            <w:pPr>
              <w:spacing w:line="360" w:lineRule="auto"/>
              <w:rPr>
                <w:sz w:val="24"/>
              </w:rPr>
            </w:pPr>
          </w:p>
        </w:tc>
        <w:tc>
          <w:tcPr>
            <w:tcW w:w="3597" w:type="dxa"/>
          </w:tcPr>
          <w:p w14:paraId="3F73FE39" w14:textId="77777777" w:rsidR="008A1961" w:rsidRPr="00442838" w:rsidRDefault="008A1961" w:rsidP="008A1961">
            <w:pPr>
              <w:spacing w:line="360" w:lineRule="auto"/>
              <w:rPr>
                <w:sz w:val="24"/>
              </w:rPr>
            </w:pPr>
          </w:p>
        </w:tc>
        <w:tc>
          <w:tcPr>
            <w:tcW w:w="3597" w:type="dxa"/>
          </w:tcPr>
          <w:p w14:paraId="5FEC9FAE" w14:textId="77777777" w:rsidR="008A1961" w:rsidRPr="00442838" w:rsidRDefault="008A1961" w:rsidP="008A1961">
            <w:pPr>
              <w:spacing w:line="360" w:lineRule="auto"/>
              <w:rPr>
                <w:sz w:val="24"/>
              </w:rPr>
            </w:pPr>
          </w:p>
        </w:tc>
      </w:tr>
      <w:tr w:rsidR="008A1961" w:rsidRPr="00442838" w14:paraId="6DF0C32D" w14:textId="77777777" w:rsidTr="008A1961">
        <w:tc>
          <w:tcPr>
            <w:tcW w:w="3596" w:type="dxa"/>
          </w:tcPr>
          <w:p w14:paraId="6521D6A6" w14:textId="77777777" w:rsidR="008A1961" w:rsidRPr="00442838" w:rsidRDefault="008A1961" w:rsidP="008A1961">
            <w:pPr>
              <w:spacing w:line="360" w:lineRule="auto"/>
              <w:rPr>
                <w:sz w:val="24"/>
              </w:rPr>
            </w:pPr>
          </w:p>
        </w:tc>
        <w:tc>
          <w:tcPr>
            <w:tcW w:w="3597" w:type="dxa"/>
          </w:tcPr>
          <w:p w14:paraId="5E3482EF" w14:textId="77777777" w:rsidR="008A1961" w:rsidRPr="00442838" w:rsidRDefault="008A1961" w:rsidP="008A1961">
            <w:pPr>
              <w:spacing w:line="360" w:lineRule="auto"/>
              <w:rPr>
                <w:sz w:val="24"/>
              </w:rPr>
            </w:pPr>
          </w:p>
        </w:tc>
        <w:tc>
          <w:tcPr>
            <w:tcW w:w="3597" w:type="dxa"/>
          </w:tcPr>
          <w:p w14:paraId="1F8FE27E" w14:textId="77777777" w:rsidR="008A1961" w:rsidRPr="00442838" w:rsidRDefault="008A1961" w:rsidP="008A1961">
            <w:pPr>
              <w:spacing w:line="360" w:lineRule="auto"/>
              <w:rPr>
                <w:sz w:val="24"/>
              </w:rPr>
            </w:pPr>
          </w:p>
        </w:tc>
      </w:tr>
      <w:tr w:rsidR="008A1961" w:rsidRPr="00442838" w14:paraId="2375EA41" w14:textId="77777777" w:rsidTr="008A1961">
        <w:tc>
          <w:tcPr>
            <w:tcW w:w="3596" w:type="dxa"/>
          </w:tcPr>
          <w:p w14:paraId="487C9985" w14:textId="77777777" w:rsidR="008A1961" w:rsidRPr="00442838" w:rsidRDefault="008A1961" w:rsidP="008A1961">
            <w:pPr>
              <w:spacing w:line="360" w:lineRule="auto"/>
              <w:rPr>
                <w:sz w:val="24"/>
              </w:rPr>
            </w:pPr>
          </w:p>
        </w:tc>
        <w:tc>
          <w:tcPr>
            <w:tcW w:w="3597" w:type="dxa"/>
          </w:tcPr>
          <w:p w14:paraId="6F1A6D0A" w14:textId="77777777" w:rsidR="008A1961" w:rsidRPr="00442838" w:rsidRDefault="008A1961" w:rsidP="008A1961">
            <w:pPr>
              <w:spacing w:line="360" w:lineRule="auto"/>
              <w:rPr>
                <w:sz w:val="24"/>
              </w:rPr>
            </w:pPr>
          </w:p>
        </w:tc>
        <w:tc>
          <w:tcPr>
            <w:tcW w:w="3597" w:type="dxa"/>
          </w:tcPr>
          <w:p w14:paraId="63D5FDC9" w14:textId="77777777" w:rsidR="008A1961" w:rsidRPr="00442838" w:rsidRDefault="008A1961" w:rsidP="008A1961">
            <w:pPr>
              <w:spacing w:line="360" w:lineRule="auto"/>
              <w:rPr>
                <w:sz w:val="24"/>
              </w:rPr>
            </w:pPr>
          </w:p>
        </w:tc>
      </w:tr>
      <w:tr w:rsidR="008A1961" w:rsidRPr="00442838" w14:paraId="31525082" w14:textId="77777777" w:rsidTr="008A1961">
        <w:tc>
          <w:tcPr>
            <w:tcW w:w="3596" w:type="dxa"/>
          </w:tcPr>
          <w:p w14:paraId="7DA8781B" w14:textId="77777777" w:rsidR="008A1961" w:rsidRPr="00442838" w:rsidRDefault="008A1961" w:rsidP="008A1961">
            <w:pPr>
              <w:spacing w:line="360" w:lineRule="auto"/>
              <w:rPr>
                <w:sz w:val="24"/>
              </w:rPr>
            </w:pPr>
          </w:p>
        </w:tc>
        <w:tc>
          <w:tcPr>
            <w:tcW w:w="3597" w:type="dxa"/>
          </w:tcPr>
          <w:p w14:paraId="4314A25D" w14:textId="77777777" w:rsidR="008A1961" w:rsidRPr="00442838" w:rsidRDefault="008A1961" w:rsidP="008A1961">
            <w:pPr>
              <w:spacing w:line="360" w:lineRule="auto"/>
              <w:rPr>
                <w:sz w:val="24"/>
              </w:rPr>
            </w:pPr>
          </w:p>
        </w:tc>
        <w:tc>
          <w:tcPr>
            <w:tcW w:w="3597" w:type="dxa"/>
          </w:tcPr>
          <w:p w14:paraId="09A59BAF" w14:textId="77777777" w:rsidR="008A1961" w:rsidRPr="00442838" w:rsidRDefault="008A1961" w:rsidP="008A1961">
            <w:pPr>
              <w:spacing w:line="360" w:lineRule="auto"/>
              <w:rPr>
                <w:sz w:val="24"/>
              </w:rPr>
            </w:pPr>
          </w:p>
        </w:tc>
      </w:tr>
      <w:tr w:rsidR="008A1961" w:rsidRPr="00442838" w14:paraId="4C463C1F" w14:textId="77777777" w:rsidTr="008A1961">
        <w:tc>
          <w:tcPr>
            <w:tcW w:w="3596" w:type="dxa"/>
          </w:tcPr>
          <w:p w14:paraId="3DE74D17" w14:textId="77777777" w:rsidR="008A1961" w:rsidRPr="00442838" w:rsidRDefault="008A1961" w:rsidP="008A1961">
            <w:pPr>
              <w:spacing w:line="360" w:lineRule="auto"/>
              <w:rPr>
                <w:sz w:val="24"/>
              </w:rPr>
            </w:pPr>
          </w:p>
        </w:tc>
        <w:tc>
          <w:tcPr>
            <w:tcW w:w="3597" w:type="dxa"/>
          </w:tcPr>
          <w:p w14:paraId="6D85383B" w14:textId="77777777" w:rsidR="008A1961" w:rsidRPr="00442838" w:rsidRDefault="008A1961" w:rsidP="008A1961">
            <w:pPr>
              <w:spacing w:line="360" w:lineRule="auto"/>
              <w:rPr>
                <w:sz w:val="24"/>
              </w:rPr>
            </w:pPr>
          </w:p>
        </w:tc>
        <w:tc>
          <w:tcPr>
            <w:tcW w:w="3597" w:type="dxa"/>
          </w:tcPr>
          <w:p w14:paraId="2ACB1736" w14:textId="77777777" w:rsidR="008A1961" w:rsidRPr="00442838" w:rsidRDefault="008A1961" w:rsidP="008A1961">
            <w:pPr>
              <w:spacing w:line="360" w:lineRule="auto"/>
              <w:rPr>
                <w:sz w:val="24"/>
              </w:rPr>
            </w:pPr>
          </w:p>
        </w:tc>
      </w:tr>
      <w:tr w:rsidR="008A1961" w:rsidRPr="00442838" w14:paraId="4AA466C7" w14:textId="77777777" w:rsidTr="008A1961">
        <w:tc>
          <w:tcPr>
            <w:tcW w:w="3596" w:type="dxa"/>
          </w:tcPr>
          <w:p w14:paraId="3D7D525F" w14:textId="77777777" w:rsidR="008A1961" w:rsidRPr="00442838" w:rsidRDefault="008A1961" w:rsidP="008A1961">
            <w:pPr>
              <w:spacing w:line="360" w:lineRule="auto"/>
              <w:rPr>
                <w:sz w:val="24"/>
              </w:rPr>
            </w:pPr>
          </w:p>
        </w:tc>
        <w:tc>
          <w:tcPr>
            <w:tcW w:w="3597" w:type="dxa"/>
          </w:tcPr>
          <w:p w14:paraId="0BCDC993" w14:textId="77777777" w:rsidR="008A1961" w:rsidRPr="00442838" w:rsidRDefault="008A1961" w:rsidP="008A1961">
            <w:pPr>
              <w:spacing w:line="360" w:lineRule="auto"/>
              <w:rPr>
                <w:sz w:val="24"/>
              </w:rPr>
            </w:pPr>
          </w:p>
        </w:tc>
        <w:tc>
          <w:tcPr>
            <w:tcW w:w="3597" w:type="dxa"/>
          </w:tcPr>
          <w:p w14:paraId="70BAD5AE" w14:textId="77777777" w:rsidR="008A1961" w:rsidRPr="00442838" w:rsidRDefault="008A1961" w:rsidP="008A1961">
            <w:pPr>
              <w:spacing w:line="360" w:lineRule="auto"/>
              <w:rPr>
                <w:sz w:val="24"/>
              </w:rPr>
            </w:pPr>
          </w:p>
        </w:tc>
      </w:tr>
      <w:tr w:rsidR="008A1961" w:rsidRPr="00442838" w14:paraId="3AA13248" w14:textId="77777777" w:rsidTr="008A1961">
        <w:tc>
          <w:tcPr>
            <w:tcW w:w="3596" w:type="dxa"/>
          </w:tcPr>
          <w:p w14:paraId="2007AFCB" w14:textId="77777777" w:rsidR="008A1961" w:rsidRPr="00442838" w:rsidRDefault="008A1961" w:rsidP="008A1961">
            <w:pPr>
              <w:spacing w:line="360" w:lineRule="auto"/>
              <w:rPr>
                <w:sz w:val="24"/>
              </w:rPr>
            </w:pPr>
          </w:p>
        </w:tc>
        <w:tc>
          <w:tcPr>
            <w:tcW w:w="3597" w:type="dxa"/>
          </w:tcPr>
          <w:p w14:paraId="61EFCDDE" w14:textId="77777777" w:rsidR="008A1961" w:rsidRPr="00442838" w:rsidRDefault="008A1961" w:rsidP="008A1961">
            <w:pPr>
              <w:spacing w:line="360" w:lineRule="auto"/>
              <w:rPr>
                <w:sz w:val="24"/>
              </w:rPr>
            </w:pPr>
          </w:p>
        </w:tc>
        <w:tc>
          <w:tcPr>
            <w:tcW w:w="3597" w:type="dxa"/>
          </w:tcPr>
          <w:p w14:paraId="47B9B6A8" w14:textId="77777777" w:rsidR="008A1961" w:rsidRPr="00442838" w:rsidRDefault="008A1961" w:rsidP="008A1961">
            <w:pPr>
              <w:spacing w:line="360" w:lineRule="auto"/>
              <w:rPr>
                <w:sz w:val="24"/>
              </w:rPr>
            </w:pPr>
          </w:p>
        </w:tc>
      </w:tr>
      <w:tr w:rsidR="008A1961" w:rsidRPr="00442838" w14:paraId="698FB8CE" w14:textId="77777777" w:rsidTr="008A1961">
        <w:tc>
          <w:tcPr>
            <w:tcW w:w="3596" w:type="dxa"/>
          </w:tcPr>
          <w:p w14:paraId="5512D989" w14:textId="77777777" w:rsidR="008A1961" w:rsidRPr="00442838" w:rsidRDefault="008A1961" w:rsidP="008A1961">
            <w:pPr>
              <w:spacing w:line="360" w:lineRule="auto"/>
              <w:rPr>
                <w:sz w:val="24"/>
              </w:rPr>
            </w:pPr>
          </w:p>
        </w:tc>
        <w:tc>
          <w:tcPr>
            <w:tcW w:w="3597" w:type="dxa"/>
          </w:tcPr>
          <w:p w14:paraId="4F302D64" w14:textId="77777777" w:rsidR="008A1961" w:rsidRPr="00442838" w:rsidRDefault="008A1961" w:rsidP="008A1961">
            <w:pPr>
              <w:spacing w:line="360" w:lineRule="auto"/>
              <w:rPr>
                <w:sz w:val="24"/>
              </w:rPr>
            </w:pPr>
          </w:p>
        </w:tc>
        <w:tc>
          <w:tcPr>
            <w:tcW w:w="3597" w:type="dxa"/>
          </w:tcPr>
          <w:p w14:paraId="064A4041" w14:textId="77777777" w:rsidR="008A1961" w:rsidRPr="00442838" w:rsidRDefault="008A1961" w:rsidP="008A1961">
            <w:pPr>
              <w:spacing w:line="360" w:lineRule="auto"/>
              <w:rPr>
                <w:sz w:val="24"/>
              </w:rPr>
            </w:pPr>
          </w:p>
        </w:tc>
      </w:tr>
      <w:tr w:rsidR="008A1961" w:rsidRPr="00442838" w14:paraId="1FFACA7C" w14:textId="77777777" w:rsidTr="008A1961">
        <w:tc>
          <w:tcPr>
            <w:tcW w:w="3596" w:type="dxa"/>
          </w:tcPr>
          <w:p w14:paraId="49B1A3B5" w14:textId="77777777" w:rsidR="008A1961" w:rsidRPr="00442838" w:rsidRDefault="008A1961" w:rsidP="008A1961">
            <w:pPr>
              <w:spacing w:line="360" w:lineRule="auto"/>
              <w:rPr>
                <w:sz w:val="24"/>
              </w:rPr>
            </w:pPr>
          </w:p>
        </w:tc>
        <w:tc>
          <w:tcPr>
            <w:tcW w:w="3597" w:type="dxa"/>
          </w:tcPr>
          <w:p w14:paraId="3EE22DAC" w14:textId="77777777" w:rsidR="008A1961" w:rsidRPr="00442838" w:rsidRDefault="008A1961" w:rsidP="008A1961">
            <w:pPr>
              <w:spacing w:line="360" w:lineRule="auto"/>
              <w:rPr>
                <w:sz w:val="24"/>
              </w:rPr>
            </w:pPr>
          </w:p>
        </w:tc>
        <w:tc>
          <w:tcPr>
            <w:tcW w:w="3597" w:type="dxa"/>
          </w:tcPr>
          <w:p w14:paraId="05FEEDF0" w14:textId="77777777" w:rsidR="008A1961" w:rsidRPr="00442838" w:rsidRDefault="008A1961" w:rsidP="008A1961">
            <w:pPr>
              <w:spacing w:line="360" w:lineRule="auto"/>
              <w:rPr>
                <w:sz w:val="24"/>
              </w:rPr>
            </w:pPr>
          </w:p>
        </w:tc>
      </w:tr>
      <w:tr w:rsidR="008A1961" w:rsidRPr="00442838" w14:paraId="36340111" w14:textId="77777777" w:rsidTr="008A1961">
        <w:tc>
          <w:tcPr>
            <w:tcW w:w="3596" w:type="dxa"/>
          </w:tcPr>
          <w:p w14:paraId="7336B6A8" w14:textId="77777777" w:rsidR="008A1961" w:rsidRPr="00442838" w:rsidRDefault="008A1961" w:rsidP="008A1961">
            <w:pPr>
              <w:spacing w:line="360" w:lineRule="auto"/>
              <w:rPr>
                <w:sz w:val="24"/>
              </w:rPr>
            </w:pPr>
          </w:p>
        </w:tc>
        <w:tc>
          <w:tcPr>
            <w:tcW w:w="3597" w:type="dxa"/>
          </w:tcPr>
          <w:p w14:paraId="150A5367" w14:textId="77777777" w:rsidR="008A1961" w:rsidRPr="00442838" w:rsidRDefault="008A1961" w:rsidP="008A1961">
            <w:pPr>
              <w:spacing w:line="360" w:lineRule="auto"/>
              <w:rPr>
                <w:sz w:val="24"/>
              </w:rPr>
            </w:pPr>
          </w:p>
        </w:tc>
        <w:tc>
          <w:tcPr>
            <w:tcW w:w="3597" w:type="dxa"/>
          </w:tcPr>
          <w:p w14:paraId="482E605F" w14:textId="77777777" w:rsidR="008A1961" w:rsidRPr="00442838" w:rsidRDefault="008A1961" w:rsidP="008A1961">
            <w:pPr>
              <w:spacing w:line="360" w:lineRule="auto"/>
              <w:rPr>
                <w:sz w:val="24"/>
              </w:rPr>
            </w:pPr>
          </w:p>
        </w:tc>
      </w:tr>
      <w:tr w:rsidR="008A1961" w:rsidRPr="00442838" w14:paraId="64F6F1F0" w14:textId="77777777" w:rsidTr="008A1961">
        <w:tc>
          <w:tcPr>
            <w:tcW w:w="3596" w:type="dxa"/>
          </w:tcPr>
          <w:p w14:paraId="0419B9E1" w14:textId="77777777" w:rsidR="008A1961" w:rsidRPr="00442838" w:rsidRDefault="008A1961" w:rsidP="008A1961">
            <w:pPr>
              <w:spacing w:line="360" w:lineRule="auto"/>
              <w:rPr>
                <w:sz w:val="24"/>
              </w:rPr>
            </w:pPr>
          </w:p>
        </w:tc>
        <w:tc>
          <w:tcPr>
            <w:tcW w:w="3597" w:type="dxa"/>
          </w:tcPr>
          <w:p w14:paraId="69FC91E7" w14:textId="77777777" w:rsidR="008A1961" w:rsidRPr="00442838" w:rsidRDefault="008A1961" w:rsidP="008A1961">
            <w:pPr>
              <w:spacing w:line="360" w:lineRule="auto"/>
              <w:rPr>
                <w:sz w:val="24"/>
              </w:rPr>
            </w:pPr>
          </w:p>
        </w:tc>
        <w:tc>
          <w:tcPr>
            <w:tcW w:w="3597" w:type="dxa"/>
          </w:tcPr>
          <w:p w14:paraId="1976285B" w14:textId="77777777" w:rsidR="008A1961" w:rsidRPr="00442838" w:rsidRDefault="008A1961" w:rsidP="008A1961">
            <w:pPr>
              <w:spacing w:line="360" w:lineRule="auto"/>
              <w:rPr>
                <w:sz w:val="24"/>
              </w:rPr>
            </w:pPr>
          </w:p>
        </w:tc>
      </w:tr>
      <w:tr w:rsidR="008A1961" w:rsidRPr="00442838" w14:paraId="03C3001F" w14:textId="77777777" w:rsidTr="008A1961">
        <w:tc>
          <w:tcPr>
            <w:tcW w:w="3596" w:type="dxa"/>
          </w:tcPr>
          <w:p w14:paraId="70AC7DF1" w14:textId="77777777" w:rsidR="008A1961" w:rsidRPr="00442838" w:rsidRDefault="008A1961" w:rsidP="008A1961">
            <w:pPr>
              <w:spacing w:line="360" w:lineRule="auto"/>
              <w:rPr>
                <w:sz w:val="24"/>
              </w:rPr>
            </w:pPr>
          </w:p>
        </w:tc>
        <w:tc>
          <w:tcPr>
            <w:tcW w:w="3597" w:type="dxa"/>
          </w:tcPr>
          <w:p w14:paraId="24688D20" w14:textId="77777777" w:rsidR="008A1961" w:rsidRPr="00442838" w:rsidRDefault="008A1961" w:rsidP="008A1961">
            <w:pPr>
              <w:spacing w:line="360" w:lineRule="auto"/>
              <w:rPr>
                <w:sz w:val="24"/>
              </w:rPr>
            </w:pPr>
          </w:p>
        </w:tc>
        <w:tc>
          <w:tcPr>
            <w:tcW w:w="3597" w:type="dxa"/>
          </w:tcPr>
          <w:p w14:paraId="59FAC0CB" w14:textId="77777777" w:rsidR="008A1961" w:rsidRPr="00442838" w:rsidRDefault="008A1961" w:rsidP="008A1961">
            <w:pPr>
              <w:spacing w:line="360" w:lineRule="auto"/>
              <w:rPr>
                <w:sz w:val="24"/>
              </w:rPr>
            </w:pPr>
          </w:p>
        </w:tc>
      </w:tr>
      <w:tr w:rsidR="008A1961" w:rsidRPr="00442838" w14:paraId="53ADCE4C" w14:textId="77777777" w:rsidTr="008A1961">
        <w:tc>
          <w:tcPr>
            <w:tcW w:w="3596" w:type="dxa"/>
          </w:tcPr>
          <w:p w14:paraId="6AE8469A" w14:textId="77777777" w:rsidR="008A1961" w:rsidRPr="00442838" w:rsidRDefault="008A1961" w:rsidP="008A1961">
            <w:pPr>
              <w:spacing w:line="360" w:lineRule="auto"/>
              <w:rPr>
                <w:sz w:val="24"/>
              </w:rPr>
            </w:pPr>
          </w:p>
        </w:tc>
        <w:tc>
          <w:tcPr>
            <w:tcW w:w="3597" w:type="dxa"/>
          </w:tcPr>
          <w:p w14:paraId="6BE97BA0" w14:textId="77777777" w:rsidR="008A1961" w:rsidRPr="00442838" w:rsidRDefault="008A1961" w:rsidP="008A1961">
            <w:pPr>
              <w:spacing w:line="360" w:lineRule="auto"/>
              <w:rPr>
                <w:sz w:val="24"/>
              </w:rPr>
            </w:pPr>
          </w:p>
        </w:tc>
        <w:tc>
          <w:tcPr>
            <w:tcW w:w="3597" w:type="dxa"/>
          </w:tcPr>
          <w:p w14:paraId="7738A8BA" w14:textId="77777777" w:rsidR="008A1961" w:rsidRPr="00442838" w:rsidRDefault="008A1961" w:rsidP="008A1961">
            <w:pPr>
              <w:spacing w:line="360" w:lineRule="auto"/>
              <w:rPr>
                <w:sz w:val="24"/>
              </w:rPr>
            </w:pPr>
          </w:p>
        </w:tc>
      </w:tr>
      <w:tr w:rsidR="008A1961" w:rsidRPr="00442838" w14:paraId="0AFD7818" w14:textId="77777777" w:rsidTr="008A1961">
        <w:tc>
          <w:tcPr>
            <w:tcW w:w="3596" w:type="dxa"/>
          </w:tcPr>
          <w:p w14:paraId="4DD014A6" w14:textId="77777777" w:rsidR="008A1961" w:rsidRPr="00442838" w:rsidRDefault="008A1961" w:rsidP="008A1961">
            <w:pPr>
              <w:spacing w:line="360" w:lineRule="auto"/>
              <w:rPr>
                <w:sz w:val="24"/>
              </w:rPr>
            </w:pPr>
          </w:p>
        </w:tc>
        <w:tc>
          <w:tcPr>
            <w:tcW w:w="3597" w:type="dxa"/>
          </w:tcPr>
          <w:p w14:paraId="42B4F261" w14:textId="77777777" w:rsidR="008A1961" w:rsidRPr="00442838" w:rsidRDefault="008A1961" w:rsidP="008A1961">
            <w:pPr>
              <w:spacing w:line="360" w:lineRule="auto"/>
              <w:rPr>
                <w:sz w:val="24"/>
              </w:rPr>
            </w:pPr>
          </w:p>
        </w:tc>
        <w:tc>
          <w:tcPr>
            <w:tcW w:w="3597" w:type="dxa"/>
          </w:tcPr>
          <w:p w14:paraId="32C3576B" w14:textId="77777777" w:rsidR="008A1961" w:rsidRPr="00442838" w:rsidRDefault="008A1961" w:rsidP="008A1961">
            <w:pPr>
              <w:spacing w:line="360" w:lineRule="auto"/>
              <w:rPr>
                <w:sz w:val="24"/>
              </w:rPr>
            </w:pPr>
          </w:p>
        </w:tc>
      </w:tr>
      <w:tr w:rsidR="008A1961" w:rsidRPr="00442838" w14:paraId="477D119C" w14:textId="77777777" w:rsidTr="008A1961">
        <w:tc>
          <w:tcPr>
            <w:tcW w:w="3596" w:type="dxa"/>
          </w:tcPr>
          <w:p w14:paraId="38F4EA7D" w14:textId="77777777" w:rsidR="008A1961" w:rsidRPr="00442838" w:rsidRDefault="008A1961" w:rsidP="008A1961">
            <w:pPr>
              <w:spacing w:line="360" w:lineRule="auto"/>
              <w:rPr>
                <w:sz w:val="24"/>
              </w:rPr>
            </w:pPr>
          </w:p>
        </w:tc>
        <w:tc>
          <w:tcPr>
            <w:tcW w:w="3597" w:type="dxa"/>
          </w:tcPr>
          <w:p w14:paraId="26D498F9" w14:textId="77777777" w:rsidR="008A1961" w:rsidRPr="00442838" w:rsidRDefault="008A1961" w:rsidP="008A1961">
            <w:pPr>
              <w:spacing w:line="360" w:lineRule="auto"/>
              <w:rPr>
                <w:sz w:val="24"/>
              </w:rPr>
            </w:pPr>
          </w:p>
        </w:tc>
        <w:tc>
          <w:tcPr>
            <w:tcW w:w="3597" w:type="dxa"/>
          </w:tcPr>
          <w:p w14:paraId="44FD60F3" w14:textId="77777777" w:rsidR="008A1961" w:rsidRPr="00442838" w:rsidRDefault="008A1961" w:rsidP="008A1961">
            <w:pPr>
              <w:spacing w:line="360" w:lineRule="auto"/>
              <w:rPr>
                <w:sz w:val="24"/>
              </w:rPr>
            </w:pPr>
          </w:p>
        </w:tc>
      </w:tr>
      <w:tr w:rsidR="008A1961" w:rsidRPr="00442838" w14:paraId="5497111F" w14:textId="77777777" w:rsidTr="008A1961">
        <w:tc>
          <w:tcPr>
            <w:tcW w:w="3596" w:type="dxa"/>
          </w:tcPr>
          <w:p w14:paraId="24196484" w14:textId="77777777" w:rsidR="008A1961" w:rsidRPr="00442838" w:rsidRDefault="008A1961" w:rsidP="008A1961">
            <w:pPr>
              <w:spacing w:line="360" w:lineRule="auto"/>
              <w:rPr>
                <w:sz w:val="24"/>
              </w:rPr>
            </w:pPr>
          </w:p>
        </w:tc>
        <w:tc>
          <w:tcPr>
            <w:tcW w:w="3597" w:type="dxa"/>
          </w:tcPr>
          <w:p w14:paraId="7D31E36E" w14:textId="77777777" w:rsidR="008A1961" w:rsidRPr="00442838" w:rsidRDefault="008A1961" w:rsidP="008A1961">
            <w:pPr>
              <w:spacing w:line="360" w:lineRule="auto"/>
              <w:rPr>
                <w:sz w:val="24"/>
              </w:rPr>
            </w:pPr>
          </w:p>
        </w:tc>
        <w:tc>
          <w:tcPr>
            <w:tcW w:w="3597" w:type="dxa"/>
          </w:tcPr>
          <w:p w14:paraId="7DEEFE19" w14:textId="77777777" w:rsidR="008A1961" w:rsidRPr="00442838" w:rsidRDefault="008A1961" w:rsidP="008A1961">
            <w:pPr>
              <w:spacing w:line="360" w:lineRule="auto"/>
              <w:rPr>
                <w:sz w:val="24"/>
              </w:rPr>
            </w:pPr>
          </w:p>
        </w:tc>
      </w:tr>
      <w:tr w:rsidR="008A1961" w:rsidRPr="00442838" w14:paraId="32F13ACD" w14:textId="77777777" w:rsidTr="008A1961">
        <w:tc>
          <w:tcPr>
            <w:tcW w:w="3596" w:type="dxa"/>
          </w:tcPr>
          <w:p w14:paraId="4278BED5" w14:textId="77777777" w:rsidR="008A1961" w:rsidRPr="00442838" w:rsidRDefault="008A1961" w:rsidP="008A1961">
            <w:pPr>
              <w:spacing w:line="360" w:lineRule="auto"/>
              <w:rPr>
                <w:sz w:val="24"/>
              </w:rPr>
            </w:pPr>
          </w:p>
        </w:tc>
        <w:tc>
          <w:tcPr>
            <w:tcW w:w="3597" w:type="dxa"/>
          </w:tcPr>
          <w:p w14:paraId="2D3DD2CA" w14:textId="77777777" w:rsidR="008A1961" w:rsidRPr="00442838" w:rsidRDefault="008A1961" w:rsidP="008A1961">
            <w:pPr>
              <w:spacing w:line="360" w:lineRule="auto"/>
              <w:rPr>
                <w:sz w:val="24"/>
              </w:rPr>
            </w:pPr>
          </w:p>
        </w:tc>
        <w:tc>
          <w:tcPr>
            <w:tcW w:w="3597" w:type="dxa"/>
          </w:tcPr>
          <w:p w14:paraId="37CC47F4" w14:textId="77777777" w:rsidR="008A1961" w:rsidRPr="00442838" w:rsidRDefault="008A1961" w:rsidP="008A1961">
            <w:pPr>
              <w:spacing w:line="360" w:lineRule="auto"/>
              <w:rPr>
                <w:sz w:val="24"/>
              </w:rPr>
            </w:pPr>
          </w:p>
        </w:tc>
      </w:tr>
      <w:tr w:rsidR="008A1961" w:rsidRPr="00442838" w14:paraId="0F413051" w14:textId="77777777" w:rsidTr="008A1961">
        <w:tc>
          <w:tcPr>
            <w:tcW w:w="3596" w:type="dxa"/>
          </w:tcPr>
          <w:p w14:paraId="6B69982C" w14:textId="77777777" w:rsidR="008A1961" w:rsidRPr="00442838" w:rsidRDefault="008A1961" w:rsidP="008A1961">
            <w:pPr>
              <w:spacing w:line="360" w:lineRule="auto"/>
              <w:rPr>
                <w:sz w:val="24"/>
              </w:rPr>
            </w:pPr>
          </w:p>
        </w:tc>
        <w:tc>
          <w:tcPr>
            <w:tcW w:w="3597" w:type="dxa"/>
          </w:tcPr>
          <w:p w14:paraId="4CFFB7AF" w14:textId="77777777" w:rsidR="008A1961" w:rsidRPr="00442838" w:rsidRDefault="008A1961" w:rsidP="008A1961">
            <w:pPr>
              <w:spacing w:line="360" w:lineRule="auto"/>
              <w:rPr>
                <w:sz w:val="24"/>
              </w:rPr>
            </w:pPr>
          </w:p>
        </w:tc>
        <w:tc>
          <w:tcPr>
            <w:tcW w:w="3597" w:type="dxa"/>
          </w:tcPr>
          <w:p w14:paraId="09369D67" w14:textId="77777777" w:rsidR="008A1961" w:rsidRPr="00442838" w:rsidRDefault="008A1961" w:rsidP="008A1961">
            <w:pPr>
              <w:spacing w:line="360" w:lineRule="auto"/>
              <w:rPr>
                <w:sz w:val="24"/>
              </w:rPr>
            </w:pPr>
          </w:p>
        </w:tc>
      </w:tr>
      <w:tr w:rsidR="008A1961" w:rsidRPr="00442838" w14:paraId="3B63EA6D" w14:textId="77777777" w:rsidTr="008A1961">
        <w:tc>
          <w:tcPr>
            <w:tcW w:w="3596" w:type="dxa"/>
          </w:tcPr>
          <w:p w14:paraId="52E75A3B" w14:textId="77777777" w:rsidR="008A1961" w:rsidRPr="00442838" w:rsidRDefault="008A1961" w:rsidP="008A1961">
            <w:pPr>
              <w:spacing w:line="360" w:lineRule="auto"/>
              <w:rPr>
                <w:sz w:val="24"/>
              </w:rPr>
            </w:pPr>
          </w:p>
        </w:tc>
        <w:tc>
          <w:tcPr>
            <w:tcW w:w="3597" w:type="dxa"/>
          </w:tcPr>
          <w:p w14:paraId="107D7C3A" w14:textId="77777777" w:rsidR="008A1961" w:rsidRPr="00442838" w:rsidRDefault="008A1961" w:rsidP="008A1961">
            <w:pPr>
              <w:spacing w:line="360" w:lineRule="auto"/>
              <w:rPr>
                <w:sz w:val="24"/>
              </w:rPr>
            </w:pPr>
          </w:p>
        </w:tc>
        <w:tc>
          <w:tcPr>
            <w:tcW w:w="3597" w:type="dxa"/>
          </w:tcPr>
          <w:p w14:paraId="39137B09" w14:textId="77777777" w:rsidR="008A1961" w:rsidRPr="00442838" w:rsidRDefault="008A1961" w:rsidP="008A1961">
            <w:pPr>
              <w:spacing w:line="360" w:lineRule="auto"/>
              <w:rPr>
                <w:sz w:val="24"/>
              </w:rPr>
            </w:pPr>
          </w:p>
        </w:tc>
      </w:tr>
      <w:tr w:rsidR="008A1961" w:rsidRPr="00442838" w14:paraId="1E16A485" w14:textId="77777777" w:rsidTr="008A1961">
        <w:tc>
          <w:tcPr>
            <w:tcW w:w="3596" w:type="dxa"/>
          </w:tcPr>
          <w:p w14:paraId="03252F7E" w14:textId="77777777" w:rsidR="008A1961" w:rsidRPr="00442838" w:rsidRDefault="008A1961" w:rsidP="008A1961">
            <w:pPr>
              <w:spacing w:line="360" w:lineRule="auto"/>
              <w:rPr>
                <w:sz w:val="24"/>
              </w:rPr>
            </w:pPr>
          </w:p>
        </w:tc>
        <w:tc>
          <w:tcPr>
            <w:tcW w:w="3597" w:type="dxa"/>
          </w:tcPr>
          <w:p w14:paraId="449BAAB9" w14:textId="77777777" w:rsidR="008A1961" w:rsidRPr="00442838" w:rsidRDefault="008A1961" w:rsidP="008A1961">
            <w:pPr>
              <w:spacing w:line="360" w:lineRule="auto"/>
              <w:rPr>
                <w:sz w:val="24"/>
              </w:rPr>
            </w:pPr>
          </w:p>
        </w:tc>
        <w:tc>
          <w:tcPr>
            <w:tcW w:w="3597" w:type="dxa"/>
          </w:tcPr>
          <w:p w14:paraId="22F14CA9" w14:textId="77777777" w:rsidR="008A1961" w:rsidRPr="00442838" w:rsidRDefault="008A1961" w:rsidP="008A1961">
            <w:pPr>
              <w:spacing w:line="360" w:lineRule="auto"/>
              <w:rPr>
                <w:sz w:val="24"/>
              </w:rPr>
            </w:pPr>
          </w:p>
        </w:tc>
      </w:tr>
      <w:tr w:rsidR="008A1961" w:rsidRPr="00442838" w14:paraId="118981E1" w14:textId="77777777" w:rsidTr="008A1961">
        <w:tc>
          <w:tcPr>
            <w:tcW w:w="3596" w:type="dxa"/>
          </w:tcPr>
          <w:p w14:paraId="65B253D6" w14:textId="77777777" w:rsidR="008A1961" w:rsidRPr="00442838" w:rsidRDefault="008A1961" w:rsidP="008A1961">
            <w:pPr>
              <w:spacing w:line="360" w:lineRule="auto"/>
              <w:rPr>
                <w:sz w:val="24"/>
              </w:rPr>
            </w:pPr>
          </w:p>
        </w:tc>
        <w:tc>
          <w:tcPr>
            <w:tcW w:w="3597" w:type="dxa"/>
          </w:tcPr>
          <w:p w14:paraId="05472A90" w14:textId="77777777" w:rsidR="008A1961" w:rsidRPr="00442838" w:rsidRDefault="008A1961" w:rsidP="008A1961">
            <w:pPr>
              <w:spacing w:line="360" w:lineRule="auto"/>
              <w:rPr>
                <w:sz w:val="24"/>
              </w:rPr>
            </w:pPr>
          </w:p>
        </w:tc>
        <w:tc>
          <w:tcPr>
            <w:tcW w:w="3597" w:type="dxa"/>
          </w:tcPr>
          <w:p w14:paraId="1638866B" w14:textId="77777777" w:rsidR="008A1961" w:rsidRPr="00442838" w:rsidRDefault="008A1961" w:rsidP="008A1961">
            <w:pPr>
              <w:spacing w:line="360" w:lineRule="auto"/>
              <w:rPr>
                <w:sz w:val="24"/>
              </w:rPr>
            </w:pPr>
          </w:p>
        </w:tc>
      </w:tr>
      <w:tr w:rsidR="008A1961" w:rsidRPr="00442838" w14:paraId="2C361A39" w14:textId="77777777" w:rsidTr="008A1961">
        <w:tc>
          <w:tcPr>
            <w:tcW w:w="3596" w:type="dxa"/>
          </w:tcPr>
          <w:p w14:paraId="63484165" w14:textId="77777777" w:rsidR="008A1961" w:rsidRPr="00442838" w:rsidRDefault="008A1961" w:rsidP="008A1961">
            <w:pPr>
              <w:spacing w:line="360" w:lineRule="auto"/>
              <w:rPr>
                <w:sz w:val="24"/>
              </w:rPr>
            </w:pPr>
          </w:p>
        </w:tc>
        <w:tc>
          <w:tcPr>
            <w:tcW w:w="3597" w:type="dxa"/>
          </w:tcPr>
          <w:p w14:paraId="6601A36B" w14:textId="77777777" w:rsidR="008A1961" w:rsidRPr="00442838" w:rsidRDefault="008A1961" w:rsidP="008A1961">
            <w:pPr>
              <w:spacing w:line="360" w:lineRule="auto"/>
              <w:rPr>
                <w:sz w:val="24"/>
              </w:rPr>
            </w:pPr>
          </w:p>
        </w:tc>
        <w:tc>
          <w:tcPr>
            <w:tcW w:w="3597" w:type="dxa"/>
          </w:tcPr>
          <w:p w14:paraId="67E73701" w14:textId="77777777" w:rsidR="008A1961" w:rsidRPr="00442838" w:rsidRDefault="008A1961" w:rsidP="008A1961">
            <w:pPr>
              <w:spacing w:line="360" w:lineRule="auto"/>
              <w:rPr>
                <w:sz w:val="24"/>
              </w:rPr>
            </w:pPr>
          </w:p>
        </w:tc>
      </w:tr>
      <w:tr w:rsidR="008A1961" w:rsidRPr="00442838" w14:paraId="09149AEB" w14:textId="77777777" w:rsidTr="008A1961">
        <w:tc>
          <w:tcPr>
            <w:tcW w:w="3596" w:type="dxa"/>
          </w:tcPr>
          <w:p w14:paraId="3298D606" w14:textId="77777777" w:rsidR="008A1961" w:rsidRPr="00442838" w:rsidRDefault="008A1961" w:rsidP="008A1961">
            <w:pPr>
              <w:spacing w:line="360" w:lineRule="auto"/>
              <w:rPr>
                <w:sz w:val="24"/>
              </w:rPr>
            </w:pPr>
          </w:p>
        </w:tc>
        <w:tc>
          <w:tcPr>
            <w:tcW w:w="3597" w:type="dxa"/>
          </w:tcPr>
          <w:p w14:paraId="2C576B70" w14:textId="77777777" w:rsidR="008A1961" w:rsidRPr="00442838" w:rsidRDefault="008A1961" w:rsidP="008A1961">
            <w:pPr>
              <w:spacing w:line="360" w:lineRule="auto"/>
              <w:rPr>
                <w:sz w:val="24"/>
              </w:rPr>
            </w:pPr>
          </w:p>
        </w:tc>
        <w:tc>
          <w:tcPr>
            <w:tcW w:w="3597" w:type="dxa"/>
          </w:tcPr>
          <w:p w14:paraId="30C17790" w14:textId="77777777" w:rsidR="008A1961" w:rsidRPr="00442838" w:rsidRDefault="008A1961" w:rsidP="008A1961">
            <w:pPr>
              <w:spacing w:line="360" w:lineRule="auto"/>
              <w:rPr>
                <w:sz w:val="24"/>
              </w:rPr>
            </w:pPr>
          </w:p>
        </w:tc>
      </w:tr>
      <w:tr w:rsidR="008A1961" w:rsidRPr="00442838" w14:paraId="4F44204C" w14:textId="77777777" w:rsidTr="008A1961">
        <w:tc>
          <w:tcPr>
            <w:tcW w:w="3596" w:type="dxa"/>
          </w:tcPr>
          <w:p w14:paraId="7687E769" w14:textId="77777777" w:rsidR="008A1961" w:rsidRPr="00442838" w:rsidRDefault="008A1961" w:rsidP="008A1961">
            <w:pPr>
              <w:spacing w:line="360" w:lineRule="auto"/>
              <w:rPr>
                <w:sz w:val="24"/>
              </w:rPr>
            </w:pPr>
          </w:p>
        </w:tc>
        <w:tc>
          <w:tcPr>
            <w:tcW w:w="3597" w:type="dxa"/>
          </w:tcPr>
          <w:p w14:paraId="56C59045" w14:textId="77777777" w:rsidR="008A1961" w:rsidRPr="00442838" w:rsidRDefault="008A1961" w:rsidP="008A1961">
            <w:pPr>
              <w:spacing w:line="360" w:lineRule="auto"/>
              <w:rPr>
                <w:sz w:val="24"/>
              </w:rPr>
            </w:pPr>
          </w:p>
        </w:tc>
        <w:tc>
          <w:tcPr>
            <w:tcW w:w="3597" w:type="dxa"/>
          </w:tcPr>
          <w:p w14:paraId="743C7AE9" w14:textId="77777777" w:rsidR="008A1961" w:rsidRPr="00442838" w:rsidRDefault="008A1961" w:rsidP="008A1961">
            <w:pPr>
              <w:spacing w:line="360" w:lineRule="auto"/>
              <w:rPr>
                <w:sz w:val="24"/>
              </w:rPr>
            </w:pPr>
          </w:p>
        </w:tc>
      </w:tr>
      <w:tr w:rsidR="008A1961" w:rsidRPr="00442838" w14:paraId="545D63C0" w14:textId="77777777" w:rsidTr="008A1961">
        <w:tc>
          <w:tcPr>
            <w:tcW w:w="3596" w:type="dxa"/>
          </w:tcPr>
          <w:p w14:paraId="0397F3EE" w14:textId="77777777" w:rsidR="008A1961" w:rsidRPr="00442838" w:rsidRDefault="008A1961" w:rsidP="008A1961">
            <w:pPr>
              <w:spacing w:line="360" w:lineRule="auto"/>
              <w:rPr>
                <w:sz w:val="24"/>
              </w:rPr>
            </w:pPr>
          </w:p>
        </w:tc>
        <w:tc>
          <w:tcPr>
            <w:tcW w:w="3597" w:type="dxa"/>
          </w:tcPr>
          <w:p w14:paraId="7775AFA6" w14:textId="77777777" w:rsidR="008A1961" w:rsidRPr="00442838" w:rsidRDefault="008A1961" w:rsidP="008A1961">
            <w:pPr>
              <w:spacing w:line="360" w:lineRule="auto"/>
              <w:rPr>
                <w:sz w:val="24"/>
              </w:rPr>
            </w:pPr>
          </w:p>
        </w:tc>
        <w:tc>
          <w:tcPr>
            <w:tcW w:w="3597" w:type="dxa"/>
          </w:tcPr>
          <w:p w14:paraId="78E06A5D" w14:textId="77777777" w:rsidR="008A1961" w:rsidRPr="00442838" w:rsidRDefault="008A1961" w:rsidP="008A1961">
            <w:pPr>
              <w:spacing w:line="360" w:lineRule="auto"/>
              <w:rPr>
                <w:sz w:val="24"/>
              </w:rPr>
            </w:pPr>
          </w:p>
        </w:tc>
      </w:tr>
      <w:tr w:rsidR="008A1961" w:rsidRPr="00442838" w14:paraId="2787A158" w14:textId="77777777" w:rsidTr="008A1961">
        <w:tc>
          <w:tcPr>
            <w:tcW w:w="3596" w:type="dxa"/>
          </w:tcPr>
          <w:p w14:paraId="1DC8A13B" w14:textId="77777777" w:rsidR="008A1961" w:rsidRPr="00442838" w:rsidRDefault="008A1961" w:rsidP="008A1961">
            <w:pPr>
              <w:spacing w:line="360" w:lineRule="auto"/>
              <w:rPr>
                <w:sz w:val="24"/>
              </w:rPr>
            </w:pPr>
          </w:p>
        </w:tc>
        <w:tc>
          <w:tcPr>
            <w:tcW w:w="3597" w:type="dxa"/>
          </w:tcPr>
          <w:p w14:paraId="34DE1E2A" w14:textId="77777777" w:rsidR="008A1961" w:rsidRPr="00442838" w:rsidRDefault="008A1961" w:rsidP="008A1961">
            <w:pPr>
              <w:spacing w:line="360" w:lineRule="auto"/>
              <w:rPr>
                <w:sz w:val="24"/>
              </w:rPr>
            </w:pPr>
          </w:p>
        </w:tc>
        <w:tc>
          <w:tcPr>
            <w:tcW w:w="3597" w:type="dxa"/>
          </w:tcPr>
          <w:p w14:paraId="483800E8" w14:textId="77777777" w:rsidR="008A1961" w:rsidRPr="00442838" w:rsidRDefault="008A1961" w:rsidP="008A1961">
            <w:pPr>
              <w:spacing w:line="360" w:lineRule="auto"/>
              <w:rPr>
                <w:sz w:val="24"/>
              </w:rPr>
            </w:pPr>
          </w:p>
        </w:tc>
      </w:tr>
      <w:tr w:rsidR="008A1961" w:rsidRPr="00442838" w14:paraId="4F0F0BDF" w14:textId="77777777" w:rsidTr="008A1961">
        <w:tc>
          <w:tcPr>
            <w:tcW w:w="3596" w:type="dxa"/>
          </w:tcPr>
          <w:p w14:paraId="19457760" w14:textId="77777777" w:rsidR="008A1961" w:rsidRPr="00442838" w:rsidRDefault="008A1961" w:rsidP="008A1961">
            <w:pPr>
              <w:spacing w:line="360" w:lineRule="auto"/>
              <w:rPr>
                <w:sz w:val="24"/>
              </w:rPr>
            </w:pPr>
          </w:p>
        </w:tc>
        <w:tc>
          <w:tcPr>
            <w:tcW w:w="3597" w:type="dxa"/>
          </w:tcPr>
          <w:p w14:paraId="19015F84" w14:textId="77777777" w:rsidR="008A1961" w:rsidRPr="00442838" w:rsidRDefault="008A1961" w:rsidP="008A1961">
            <w:pPr>
              <w:spacing w:line="360" w:lineRule="auto"/>
              <w:rPr>
                <w:sz w:val="24"/>
              </w:rPr>
            </w:pPr>
          </w:p>
        </w:tc>
        <w:tc>
          <w:tcPr>
            <w:tcW w:w="3597" w:type="dxa"/>
          </w:tcPr>
          <w:p w14:paraId="64BA02EC" w14:textId="77777777" w:rsidR="008A1961" w:rsidRPr="00442838" w:rsidRDefault="008A1961" w:rsidP="008A1961">
            <w:pPr>
              <w:spacing w:line="360" w:lineRule="auto"/>
              <w:rPr>
                <w:sz w:val="24"/>
              </w:rPr>
            </w:pPr>
          </w:p>
        </w:tc>
      </w:tr>
      <w:tr w:rsidR="008A1961" w:rsidRPr="00442838" w14:paraId="0920F73B" w14:textId="77777777" w:rsidTr="008A1961">
        <w:tc>
          <w:tcPr>
            <w:tcW w:w="3596" w:type="dxa"/>
          </w:tcPr>
          <w:p w14:paraId="0F4758AF" w14:textId="77777777" w:rsidR="008A1961" w:rsidRPr="00442838" w:rsidRDefault="008A1961" w:rsidP="008A1961">
            <w:pPr>
              <w:spacing w:line="360" w:lineRule="auto"/>
              <w:rPr>
                <w:sz w:val="24"/>
              </w:rPr>
            </w:pPr>
          </w:p>
        </w:tc>
        <w:tc>
          <w:tcPr>
            <w:tcW w:w="3597" w:type="dxa"/>
          </w:tcPr>
          <w:p w14:paraId="3F21EFEA" w14:textId="77777777" w:rsidR="008A1961" w:rsidRPr="00442838" w:rsidRDefault="008A1961" w:rsidP="008A1961">
            <w:pPr>
              <w:spacing w:line="360" w:lineRule="auto"/>
              <w:rPr>
                <w:sz w:val="24"/>
              </w:rPr>
            </w:pPr>
          </w:p>
        </w:tc>
        <w:tc>
          <w:tcPr>
            <w:tcW w:w="3597" w:type="dxa"/>
          </w:tcPr>
          <w:p w14:paraId="13FDC2A5" w14:textId="77777777" w:rsidR="008A1961" w:rsidRPr="00442838" w:rsidRDefault="008A1961" w:rsidP="008A1961">
            <w:pPr>
              <w:spacing w:line="360" w:lineRule="auto"/>
              <w:rPr>
                <w:sz w:val="24"/>
              </w:rPr>
            </w:pPr>
          </w:p>
        </w:tc>
      </w:tr>
      <w:tr w:rsidR="008A1961" w:rsidRPr="00442838" w14:paraId="72BECCFC" w14:textId="77777777" w:rsidTr="008A1961">
        <w:tc>
          <w:tcPr>
            <w:tcW w:w="3596" w:type="dxa"/>
          </w:tcPr>
          <w:p w14:paraId="50B94A41" w14:textId="77777777" w:rsidR="008A1961" w:rsidRPr="00442838" w:rsidRDefault="008A1961" w:rsidP="008A1961">
            <w:pPr>
              <w:spacing w:line="360" w:lineRule="auto"/>
              <w:rPr>
                <w:sz w:val="24"/>
              </w:rPr>
            </w:pPr>
          </w:p>
        </w:tc>
        <w:tc>
          <w:tcPr>
            <w:tcW w:w="3597" w:type="dxa"/>
          </w:tcPr>
          <w:p w14:paraId="6F6285D0" w14:textId="77777777" w:rsidR="008A1961" w:rsidRPr="00442838" w:rsidRDefault="008A1961" w:rsidP="008A1961">
            <w:pPr>
              <w:spacing w:line="360" w:lineRule="auto"/>
              <w:rPr>
                <w:sz w:val="24"/>
              </w:rPr>
            </w:pPr>
          </w:p>
        </w:tc>
        <w:tc>
          <w:tcPr>
            <w:tcW w:w="3597" w:type="dxa"/>
          </w:tcPr>
          <w:p w14:paraId="31B4737A" w14:textId="77777777" w:rsidR="008A1961" w:rsidRPr="00442838" w:rsidRDefault="008A1961" w:rsidP="008A1961">
            <w:pPr>
              <w:spacing w:line="360" w:lineRule="auto"/>
              <w:rPr>
                <w:sz w:val="24"/>
              </w:rPr>
            </w:pPr>
          </w:p>
        </w:tc>
      </w:tr>
      <w:tr w:rsidR="008A1961" w:rsidRPr="00442838" w14:paraId="4FF0A935" w14:textId="77777777" w:rsidTr="008A1961">
        <w:tc>
          <w:tcPr>
            <w:tcW w:w="3596" w:type="dxa"/>
          </w:tcPr>
          <w:p w14:paraId="1CCACC32" w14:textId="77777777" w:rsidR="008A1961" w:rsidRPr="00442838" w:rsidRDefault="008A1961" w:rsidP="008A1961">
            <w:pPr>
              <w:spacing w:line="360" w:lineRule="auto"/>
              <w:rPr>
                <w:sz w:val="24"/>
              </w:rPr>
            </w:pPr>
          </w:p>
        </w:tc>
        <w:tc>
          <w:tcPr>
            <w:tcW w:w="3597" w:type="dxa"/>
          </w:tcPr>
          <w:p w14:paraId="2B085C54" w14:textId="77777777" w:rsidR="008A1961" w:rsidRPr="00442838" w:rsidRDefault="008A1961" w:rsidP="008A1961">
            <w:pPr>
              <w:spacing w:line="360" w:lineRule="auto"/>
              <w:rPr>
                <w:sz w:val="24"/>
              </w:rPr>
            </w:pPr>
          </w:p>
        </w:tc>
        <w:tc>
          <w:tcPr>
            <w:tcW w:w="3597" w:type="dxa"/>
          </w:tcPr>
          <w:p w14:paraId="7ACAC4E6" w14:textId="77777777" w:rsidR="008A1961" w:rsidRPr="00442838" w:rsidRDefault="008A1961" w:rsidP="008A1961">
            <w:pPr>
              <w:spacing w:line="360" w:lineRule="auto"/>
              <w:rPr>
                <w:sz w:val="24"/>
              </w:rPr>
            </w:pPr>
          </w:p>
        </w:tc>
      </w:tr>
      <w:tr w:rsidR="008A1961" w:rsidRPr="00442838" w14:paraId="641B4BBC" w14:textId="77777777" w:rsidTr="008A1961">
        <w:tc>
          <w:tcPr>
            <w:tcW w:w="3596" w:type="dxa"/>
          </w:tcPr>
          <w:p w14:paraId="5E98479E" w14:textId="77777777" w:rsidR="008A1961" w:rsidRPr="00442838" w:rsidRDefault="008A1961" w:rsidP="008A1961">
            <w:pPr>
              <w:spacing w:line="360" w:lineRule="auto"/>
              <w:rPr>
                <w:sz w:val="24"/>
              </w:rPr>
            </w:pPr>
          </w:p>
        </w:tc>
        <w:tc>
          <w:tcPr>
            <w:tcW w:w="3597" w:type="dxa"/>
          </w:tcPr>
          <w:p w14:paraId="130071C9" w14:textId="77777777" w:rsidR="008A1961" w:rsidRPr="00442838" w:rsidRDefault="008A1961" w:rsidP="008A1961">
            <w:pPr>
              <w:spacing w:line="360" w:lineRule="auto"/>
              <w:rPr>
                <w:sz w:val="24"/>
              </w:rPr>
            </w:pPr>
          </w:p>
        </w:tc>
        <w:tc>
          <w:tcPr>
            <w:tcW w:w="3597" w:type="dxa"/>
          </w:tcPr>
          <w:p w14:paraId="1319E964" w14:textId="77777777" w:rsidR="008A1961" w:rsidRPr="00442838" w:rsidRDefault="008A1961" w:rsidP="008A1961">
            <w:pPr>
              <w:spacing w:line="360" w:lineRule="auto"/>
              <w:rPr>
                <w:sz w:val="24"/>
              </w:rPr>
            </w:pPr>
          </w:p>
        </w:tc>
      </w:tr>
      <w:tr w:rsidR="008A1961" w:rsidRPr="00442838" w14:paraId="087DA13C" w14:textId="77777777" w:rsidTr="008A1961">
        <w:tc>
          <w:tcPr>
            <w:tcW w:w="3596" w:type="dxa"/>
          </w:tcPr>
          <w:p w14:paraId="06356429" w14:textId="77777777" w:rsidR="008A1961" w:rsidRPr="00442838" w:rsidRDefault="008A1961" w:rsidP="008A1961">
            <w:pPr>
              <w:spacing w:line="360" w:lineRule="auto"/>
              <w:rPr>
                <w:sz w:val="24"/>
              </w:rPr>
            </w:pPr>
          </w:p>
        </w:tc>
        <w:tc>
          <w:tcPr>
            <w:tcW w:w="3597" w:type="dxa"/>
          </w:tcPr>
          <w:p w14:paraId="49502BD8" w14:textId="77777777" w:rsidR="008A1961" w:rsidRPr="00442838" w:rsidRDefault="008A1961" w:rsidP="008A1961">
            <w:pPr>
              <w:spacing w:line="360" w:lineRule="auto"/>
              <w:rPr>
                <w:sz w:val="24"/>
              </w:rPr>
            </w:pPr>
          </w:p>
        </w:tc>
        <w:tc>
          <w:tcPr>
            <w:tcW w:w="3597" w:type="dxa"/>
          </w:tcPr>
          <w:p w14:paraId="23AEEB17" w14:textId="77777777" w:rsidR="008A1961" w:rsidRPr="00442838" w:rsidRDefault="008A1961" w:rsidP="008A1961">
            <w:pPr>
              <w:spacing w:line="360" w:lineRule="auto"/>
              <w:rPr>
                <w:sz w:val="24"/>
              </w:rPr>
            </w:pPr>
          </w:p>
        </w:tc>
      </w:tr>
      <w:tr w:rsidR="008A1961" w:rsidRPr="00442838" w14:paraId="5C7E4C71" w14:textId="77777777" w:rsidTr="008A1961">
        <w:tc>
          <w:tcPr>
            <w:tcW w:w="3596" w:type="dxa"/>
          </w:tcPr>
          <w:p w14:paraId="569F2009" w14:textId="77777777" w:rsidR="008A1961" w:rsidRPr="00442838" w:rsidRDefault="008A1961" w:rsidP="008A1961">
            <w:pPr>
              <w:spacing w:line="360" w:lineRule="auto"/>
              <w:rPr>
                <w:sz w:val="24"/>
              </w:rPr>
            </w:pPr>
          </w:p>
        </w:tc>
        <w:tc>
          <w:tcPr>
            <w:tcW w:w="3597" w:type="dxa"/>
          </w:tcPr>
          <w:p w14:paraId="319CDDAD" w14:textId="77777777" w:rsidR="008A1961" w:rsidRPr="00442838" w:rsidRDefault="008A1961" w:rsidP="008A1961">
            <w:pPr>
              <w:spacing w:line="360" w:lineRule="auto"/>
              <w:rPr>
                <w:sz w:val="24"/>
              </w:rPr>
            </w:pPr>
          </w:p>
        </w:tc>
        <w:tc>
          <w:tcPr>
            <w:tcW w:w="3597" w:type="dxa"/>
          </w:tcPr>
          <w:p w14:paraId="69F0F89B" w14:textId="77777777" w:rsidR="008A1961" w:rsidRPr="00442838" w:rsidRDefault="008A1961" w:rsidP="008A1961">
            <w:pPr>
              <w:spacing w:line="360" w:lineRule="auto"/>
              <w:rPr>
                <w:sz w:val="24"/>
              </w:rPr>
            </w:pPr>
          </w:p>
        </w:tc>
      </w:tr>
      <w:tr w:rsidR="008A1961" w:rsidRPr="00442838" w14:paraId="37A43BD6" w14:textId="77777777" w:rsidTr="008A1961">
        <w:tc>
          <w:tcPr>
            <w:tcW w:w="3596" w:type="dxa"/>
          </w:tcPr>
          <w:p w14:paraId="744767BC" w14:textId="77777777" w:rsidR="008A1961" w:rsidRPr="00442838" w:rsidRDefault="008A1961" w:rsidP="008A1961">
            <w:pPr>
              <w:spacing w:line="360" w:lineRule="auto"/>
              <w:rPr>
                <w:sz w:val="24"/>
              </w:rPr>
            </w:pPr>
          </w:p>
        </w:tc>
        <w:tc>
          <w:tcPr>
            <w:tcW w:w="3597" w:type="dxa"/>
          </w:tcPr>
          <w:p w14:paraId="72638B95" w14:textId="77777777" w:rsidR="008A1961" w:rsidRPr="00442838" w:rsidRDefault="008A1961" w:rsidP="008A1961">
            <w:pPr>
              <w:spacing w:line="360" w:lineRule="auto"/>
              <w:rPr>
                <w:sz w:val="24"/>
              </w:rPr>
            </w:pPr>
          </w:p>
        </w:tc>
        <w:tc>
          <w:tcPr>
            <w:tcW w:w="3597" w:type="dxa"/>
          </w:tcPr>
          <w:p w14:paraId="6FEECFBB" w14:textId="77777777" w:rsidR="008A1961" w:rsidRPr="00442838" w:rsidRDefault="008A1961" w:rsidP="008A1961">
            <w:pPr>
              <w:spacing w:line="360" w:lineRule="auto"/>
              <w:rPr>
                <w:sz w:val="24"/>
              </w:rPr>
            </w:pPr>
          </w:p>
        </w:tc>
      </w:tr>
      <w:tr w:rsidR="008A1961" w:rsidRPr="00442838" w14:paraId="102EA2C3" w14:textId="77777777" w:rsidTr="008A1961">
        <w:tc>
          <w:tcPr>
            <w:tcW w:w="3596" w:type="dxa"/>
          </w:tcPr>
          <w:p w14:paraId="329840CF" w14:textId="77777777" w:rsidR="008A1961" w:rsidRPr="00442838" w:rsidRDefault="008A1961" w:rsidP="008A1961">
            <w:pPr>
              <w:spacing w:line="360" w:lineRule="auto"/>
              <w:rPr>
                <w:sz w:val="24"/>
              </w:rPr>
            </w:pPr>
          </w:p>
        </w:tc>
        <w:tc>
          <w:tcPr>
            <w:tcW w:w="3597" w:type="dxa"/>
          </w:tcPr>
          <w:p w14:paraId="15FB044B" w14:textId="77777777" w:rsidR="008A1961" w:rsidRPr="00442838" w:rsidRDefault="008A1961" w:rsidP="008A1961">
            <w:pPr>
              <w:spacing w:line="360" w:lineRule="auto"/>
              <w:rPr>
                <w:sz w:val="24"/>
              </w:rPr>
            </w:pPr>
          </w:p>
        </w:tc>
        <w:tc>
          <w:tcPr>
            <w:tcW w:w="3597" w:type="dxa"/>
          </w:tcPr>
          <w:p w14:paraId="59E06279" w14:textId="77777777" w:rsidR="008A1961" w:rsidRPr="00442838" w:rsidRDefault="008A1961" w:rsidP="008A1961">
            <w:pPr>
              <w:spacing w:line="360" w:lineRule="auto"/>
              <w:rPr>
                <w:sz w:val="24"/>
              </w:rPr>
            </w:pPr>
          </w:p>
        </w:tc>
      </w:tr>
      <w:tr w:rsidR="008A1961" w:rsidRPr="00442838" w14:paraId="4ED33915" w14:textId="77777777" w:rsidTr="008A1961">
        <w:tc>
          <w:tcPr>
            <w:tcW w:w="3596" w:type="dxa"/>
          </w:tcPr>
          <w:p w14:paraId="6826CE68" w14:textId="77777777" w:rsidR="008A1961" w:rsidRPr="00442838" w:rsidRDefault="008A1961" w:rsidP="008A1961">
            <w:pPr>
              <w:spacing w:line="360" w:lineRule="auto"/>
              <w:rPr>
                <w:sz w:val="24"/>
              </w:rPr>
            </w:pPr>
          </w:p>
        </w:tc>
        <w:tc>
          <w:tcPr>
            <w:tcW w:w="3597" w:type="dxa"/>
          </w:tcPr>
          <w:p w14:paraId="33C95522" w14:textId="77777777" w:rsidR="008A1961" w:rsidRPr="00442838" w:rsidRDefault="008A1961" w:rsidP="008A1961">
            <w:pPr>
              <w:spacing w:line="360" w:lineRule="auto"/>
              <w:rPr>
                <w:sz w:val="24"/>
              </w:rPr>
            </w:pPr>
          </w:p>
        </w:tc>
        <w:tc>
          <w:tcPr>
            <w:tcW w:w="3597" w:type="dxa"/>
          </w:tcPr>
          <w:p w14:paraId="4DD3BBAA" w14:textId="77777777" w:rsidR="008A1961" w:rsidRPr="00442838" w:rsidRDefault="008A1961" w:rsidP="008A1961">
            <w:pPr>
              <w:spacing w:line="360" w:lineRule="auto"/>
              <w:rPr>
                <w:sz w:val="24"/>
              </w:rPr>
            </w:pPr>
          </w:p>
        </w:tc>
      </w:tr>
      <w:tr w:rsidR="008A1961" w:rsidRPr="00442838" w14:paraId="286E64BF" w14:textId="77777777" w:rsidTr="008A1961">
        <w:tc>
          <w:tcPr>
            <w:tcW w:w="3596" w:type="dxa"/>
          </w:tcPr>
          <w:p w14:paraId="1841A9AE" w14:textId="77777777" w:rsidR="008A1961" w:rsidRPr="00442838" w:rsidRDefault="008A1961" w:rsidP="008A1961">
            <w:pPr>
              <w:spacing w:line="360" w:lineRule="auto"/>
              <w:rPr>
                <w:sz w:val="24"/>
              </w:rPr>
            </w:pPr>
          </w:p>
        </w:tc>
        <w:tc>
          <w:tcPr>
            <w:tcW w:w="3597" w:type="dxa"/>
          </w:tcPr>
          <w:p w14:paraId="2A1743E4" w14:textId="77777777" w:rsidR="008A1961" w:rsidRPr="00442838" w:rsidRDefault="008A1961" w:rsidP="008A1961">
            <w:pPr>
              <w:spacing w:line="360" w:lineRule="auto"/>
              <w:rPr>
                <w:sz w:val="24"/>
              </w:rPr>
            </w:pPr>
          </w:p>
        </w:tc>
        <w:tc>
          <w:tcPr>
            <w:tcW w:w="3597" w:type="dxa"/>
          </w:tcPr>
          <w:p w14:paraId="599446D6" w14:textId="77777777" w:rsidR="008A1961" w:rsidRPr="00442838" w:rsidRDefault="008A1961" w:rsidP="008A1961">
            <w:pPr>
              <w:spacing w:line="360" w:lineRule="auto"/>
              <w:rPr>
                <w:sz w:val="24"/>
              </w:rPr>
            </w:pPr>
          </w:p>
        </w:tc>
      </w:tr>
      <w:tr w:rsidR="008A1961" w:rsidRPr="00442838" w14:paraId="5933BE65" w14:textId="77777777" w:rsidTr="008A1961">
        <w:tc>
          <w:tcPr>
            <w:tcW w:w="3596" w:type="dxa"/>
          </w:tcPr>
          <w:p w14:paraId="2E1BC788" w14:textId="77777777" w:rsidR="008A1961" w:rsidRPr="00442838" w:rsidRDefault="008A1961" w:rsidP="008A1961">
            <w:pPr>
              <w:spacing w:line="360" w:lineRule="auto"/>
              <w:rPr>
                <w:sz w:val="24"/>
              </w:rPr>
            </w:pPr>
          </w:p>
        </w:tc>
        <w:tc>
          <w:tcPr>
            <w:tcW w:w="3597" w:type="dxa"/>
          </w:tcPr>
          <w:p w14:paraId="7AC28591" w14:textId="77777777" w:rsidR="008A1961" w:rsidRPr="00442838" w:rsidRDefault="008A1961" w:rsidP="008A1961">
            <w:pPr>
              <w:spacing w:line="360" w:lineRule="auto"/>
              <w:rPr>
                <w:sz w:val="24"/>
              </w:rPr>
            </w:pPr>
          </w:p>
        </w:tc>
        <w:tc>
          <w:tcPr>
            <w:tcW w:w="3597" w:type="dxa"/>
          </w:tcPr>
          <w:p w14:paraId="138B11BA" w14:textId="77777777" w:rsidR="008A1961" w:rsidRPr="00442838" w:rsidRDefault="008A1961" w:rsidP="008A1961">
            <w:pPr>
              <w:spacing w:line="360" w:lineRule="auto"/>
              <w:rPr>
                <w:sz w:val="24"/>
              </w:rPr>
            </w:pPr>
          </w:p>
        </w:tc>
      </w:tr>
      <w:tr w:rsidR="008A1961" w:rsidRPr="00442838" w14:paraId="5B866A60" w14:textId="77777777" w:rsidTr="008A1961">
        <w:tc>
          <w:tcPr>
            <w:tcW w:w="3596" w:type="dxa"/>
          </w:tcPr>
          <w:p w14:paraId="311C20E1" w14:textId="77777777" w:rsidR="008A1961" w:rsidRPr="00442838" w:rsidRDefault="008A1961" w:rsidP="008A1961">
            <w:pPr>
              <w:spacing w:line="360" w:lineRule="auto"/>
              <w:rPr>
                <w:sz w:val="24"/>
              </w:rPr>
            </w:pPr>
          </w:p>
        </w:tc>
        <w:tc>
          <w:tcPr>
            <w:tcW w:w="3597" w:type="dxa"/>
          </w:tcPr>
          <w:p w14:paraId="1F2618B4" w14:textId="77777777" w:rsidR="008A1961" w:rsidRPr="00442838" w:rsidRDefault="008A1961" w:rsidP="008A1961">
            <w:pPr>
              <w:spacing w:line="360" w:lineRule="auto"/>
              <w:rPr>
                <w:sz w:val="24"/>
              </w:rPr>
            </w:pPr>
          </w:p>
        </w:tc>
        <w:tc>
          <w:tcPr>
            <w:tcW w:w="3597" w:type="dxa"/>
          </w:tcPr>
          <w:p w14:paraId="138E7760" w14:textId="77777777" w:rsidR="008A1961" w:rsidRPr="00442838" w:rsidRDefault="008A1961" w:rsidP="008A1961">
            <w:pPr>
              <w:spacing w:line="360" w:lineRule="auto"/>
              <w:rPr>
                <w:sz w:val="24"/>
              </w:rPr>
            </w:pPr>
          </w:p>
        </w:tc>
      </w:tr>
      <w:tr w:rsidR="008A1961" w:rsidRPr="00442838" w14:paraId="51D0EC6B" w14:textId="77777777" w:rsidTr="008A1961">
        <w:tc>
          <w:tcPr>
            <w:tcW w:w="3596" w:type="dxa"/>
          </w:tcPr>
          <w:p w14:paraId="4EABD02C" w14:textId="77777777" w:rsidR="008A1961" w:rsidRPr="00442838" w:rsidRDefault="008A1961" w:rsidP="008A1961">
            <w:pPr>
              <w:spacing w:line="360" w:lineRule="auto"/>
              <w:rPr>
                <w:sz w:val="24"/>
              </w:rPr>
            </w:pPr>
          </w:p>
        </w:tc>
        <w:tc>
          <w:tcPr>
            <w:tcW w:w="3597" w:type="dxa"/>
          </w:tcPr>
          <w:p w14:paraId="305E0605" w14:textId="77777777" w:rsidR="008A1961" w:rsidRPr="00442838" w:rsidRDefault="008A1961" w:rsidP="008A1961">
            <w:pPr>
              <w:spacing w:line="360" w:lineRule="auto"/>
              <w:rPr>
                <w:sz w:val="24"/>
              </w:rPr>
            </w:pPr>
          </w:p>
        </w:tc>
        <w:tc>
          <w:tcPr>
            <w:tcW w:w="3597" w:type="dxa"/>
          </w:tcPr>
          <w:p w14:paraId="2219C616" w14:textId="77777777" w:rsidR="008A1961" w:rsidRPr="00442838" w:rsidRDefault="008A1961" w:rsidP="008A1961">
            <w:pPr>
              <w:spacing w:line="360" w:lineRule="auto"/>
              <w:rPr>
                <w:sz w:val="24"/>
              </w:rPr>
            </w:pPr>
          </w:p>
        </w:tc>
      </w:tr>
      <w:tr w:rsidR="008A1961" w:rsidRPr="00442838" w14:paraId="49A5AE80" w14:textId="77777777" w:rsidTr="008A1961">
        <w:tc>
          <w:tcPr>
            <w:tcW w:w="3596" w:type="dxa"/>
          </w:tcPr>
          <w:p w14:paraId="570AA813" w14:textId="77777777" w:rsidR="008A1961" w:rsidRPr="00442838" w:rsidRDefault="008A1961" w:rsidP="008A1961">
            <w:pPr>
              <w:spacing w:line="360" w:lineRule="auto"/>
              <w:rPr>
                <w:sz w:val="24"/>
              </w:rPr>
            </w:pPr>
          </w:p>
        </w:tc>
        <w:tc>
          <w:tcPr>
            <w:tcW w:w="3597" w:type="dxa"/>
          </w:tcPr>
          <w:p w14:paraId="4EDECD9F" w14:textId="77777777" w:rsidR="008A1961" w:rsidRPr="00442838" w:rsidRDefault="008A1961" w:rsidP="008A1961">
            <w:pPr>
              <w:spacing w:line="360" w:lineRule="auto"/>
              <w:rPr>
                <w:sz w:val="24"/>
              </w:rPr>
            </w:pPr>
          </w:p>
        </w:tc>
        <w:tc>
          <w:tcPr>
            <w:tcW w:w="3597" w:type="dxa"/>
          </w:tcPr>
          <w:p w14:paraId="54833C1B" w14:textId="77777777" w:rsidR="008A1961" w:rsidRPr="00442838" w:rsidRDefault="008A1961" w:rsidP="008A1961">
            <w:pPr>
              <w:spacing w:line="360" w:lineRule="auto"/>
              <w:rPr>
                <w:sz w:val="24"/>
              </w:rPr>
            </w:pPr>
          </w:p>
        </w:tc>
      </w:tr>
      <w:tr w:rsidR="008A1961" w:rsidRPr="00442838" w14:paraId="6C73AB97" w14:textId="77777777" w:rsidTr="008A1961">
        <w:tc>
          <w:tcPr>
            <w:tcW w:w="3596" w:type="dxa"/>
          </w:tcPr>
          <w:p w14:paraId="74244468" w14:textId="77777777" w:rsidR="008A1961" w:rsidRPr="00442838" w:rsidRDefault="008A1961" w:rsidP="008A1961">
            <w:pPr>
              <w:spacing w:line="360" w:lineRule="auto"/>
              <w:rPr>
                <w:sz w:val="24"/>
              </w:rPr>
            </w:pPr>
          </w:p>
        </w:tc>
        <w:tc>
          <w:tcPr>
            <w:tcW w:w="3597" w:type="dxa"/>
          </w:tcPr>
          <w:p w14:paraId="2E6136CE" w14:textId="77777777" w:rsidR="008A1961" w:rsidRPr="00442838" w:rsidRDefault="008A1961" w:rsidP="008A1961">
            <w:pPr>
              <w:spacing w:line="360" w:lineRule="auto"/>
              <w:rPr>
                <w:sz w:val="24"/>
              </w:rPr>
            </w:pPr>
          </w:p>
        </w:tc>
        <w:tc>
          <w:tcPr>
            <w:tcW w:w="3597" w:type="dxa"/>
          </w:tcPr>
          <w:p w14:paraId="62803B66" w14:textId="77777777" w:rsidR="008A1961" w:rsidRPr="00442838" w:rsidRDefault="008A1961" w:rsidP="008A1961">
            <w:pPr>
              <w:spacing w:line="360" w:lineRule="auto"/>
              <w:rPr>
                <w:sz w:val="24"/>
              </w:rPr>
            </w:pPr>
          </w:p>
        </w:tc>
      </w:tr>
      <w:tr w:rsidR="008A1961" w:rsidRPr="00442838" w14:paraId="2148871D" w14:textId="77777777" w:rsidTr="008A1961">
        <w:tc>
          <w:tcPr>
            <w:tcW w:w="3596" w:type="dxa"/>
          </w:tcPr>
          <w:p w14:paraId="2C8AC382" w14:textId="77777777" w:rsidR="008A1961" w:rsidRPr="00442838" w:rsidRDefault="008A1961" w:rsidP="008A1961">
            <w:pPr>
              <w:spacing w:line="360" w:lineRule="auto"/>
              <w:rPr>
                <w:sz w:val="24"/>
              </w:rPr>
            </w:pPr>
          </w:p>
        </w:tc>
        <w:tc>
          <w:tcPr>
            <w:tcW w:w="3597" w:type="dxa"/>
          </w:tcPr>
          <w:p w14:paraId="627B0B3F" w14:textId="77777777" w:rsidR="008A1961" w:rsidRPr="00442838" w:rsidRDefault="008A1961" w:rsidP="008A1961">
            <w:pPr>
              <w:spacing w:line="360" w:lineRule="auto"/>
              <w:rPr>
                <w:sz w:val="24"/>
              </w:rPr>
            </w:pPr>
          </w:p>
        </w:tc>
        <w:tc>
          <w:tcPr>
            <w:tcW w:w="3597" w:type="dxa"/>
          </w:tcPr>
          <w:p w14:paraId="256B527F" w14:textId="77777777" w:rsidR="008A1961" w:rsidRPr="00442838" w:rsidRDefault="008A1961" w:rsidP="008A1961">
            <w:pPr>
              <w:spacing w:line="360" w:lineRule="auto"/>
              <w:rPr>
                <w:sz w:val="24"/>
              </w:rPr>
            </w:pPr>
          </w:p>
        </w:tc>
      </w:tr>
      <w:tr w:rsidR="008A1961" w:rsidRPr="00442838" w14:paraId="38FF4220" w14:textId="77777777" w:rsidTr="008A1961">
        <w:tc>
          <w:tcPr>
            <w:tcW w:w="3596" w:type="dxa"/>
          </w:tcPr>
          <w:p w14:paraId="7674271E" w14:textId="77777777" w:rsidR="008A1961" w:rsidRPr="00442838" w:rsidRDefault="008A1961" w:rsidP="008A1961">
            <w:pPr>
              <w:spacing w:line="360" w:lineRule="auto"/>
              <w:rPr>
                <w:sz w:val="24"/>
              </w:rPr>
            </w:pPr>
          </w:p>
        </w:tc>
        <w:tc>
          <w:tcPr>
            <w:tcW w:w="3597" w:type="dxa"/>
          </w:tcPr>
          <w:p w14:paraId="610DA3F4" w14:textId="77777777" w:rsidR="008A1961" w:rsidRPr="00442838" w:rsidRDefault="008A1961" w:rsidP="008A1961">
            <w:pPr>
              <w:spacing w:line="360" w:lineRule="auto"/>
              <w:rPr>
                <w:sz w:val="24"/>
              </w:rPr>
            </w:pPr>
          </w:p>
        </w:tc>
        <w:tc>
          <w:tcPr>
            <w:tcW w:w="3597" w:type="dxa"/>
          </w:tcPr>
          <w:p w14:paraId="6357C3CC" w14:textId="77777777" w:rsidR="008A1961" w:rsidRPr="00442838" w:rsidRDefault="008A1961" w:rsidP="008A1961">
            <w:pPr>
              <w:spacing w:line="360" w:lineRule="auto"/>
              <w:rPr>
                <w:sz w:val="24"/>
              </w:rPr>
            </w:pPr>
          </w:p>
        </w:tc>
      </w:tr>
      <w:tr w:rsidR="008A1961" w:rsidRPr="00442838" w14:paraId="33A07B1A" w14:textId="77777777" w:rsidTr="008A1961">
        <w:tc>
          <w:tcPr>
            <w:tcW w:w="3596" w:type="dxa"/>
          </w:tcPr>
          <w:p w14:paraId="3398975F" w14:textId="77777777" w:rsidR="008A1961" w:rsidRPr="00442838" w:rsidRDefault="008A1961" w:rsidP="008A1961">
            <w:pPr>
              <w:spacing w:line="360" w:lineRule="auto"/>
              <w:rPr>
                <w:sz w:val="24"/>
              </w:rPr>
            </w:pPr>
          </w:p>
        </w:tc>
        <w:tc>
          <w:tcPr>
            <w:tcW w:w="3597" w:type="dxa"/>
          </w:tcPr>
          <w:p w14:paraId="7FF3F7DE" w14:textId="77777777" w:rsidR="008A1961" w:rsidRPr="00442838" w:rsidRDefault="008A1961" w:rsidP="008A1961">
            <w:pPr>
              <w:spacing w:line="360" w:lineRule="auto"/>
              <w:rPr>
                <w:sz w:val="24"/>
              </w:rPr>
            </w:pPr>
          </w:p>
        </w:tc>
        <w:tc>
          <w:tcPr>
            <w:tcW w:w="3597" w:type="dxa"/>
          </w:tcPr>
          <w:p w14:paraId="4D78F01E" w14:textId="77777777" w:rsidR="008A1961" w:rsidRPr="00442838" w:rsidRDefault="008A1961" w:rsidP="008A1961">
            <w:pPr>
              <w:spacing w:line="360" w:lineRule="auto"/>
              <w:rPr>
                <w:sz w:val="24"/>
              </w:rPr>
            </w:pPr>
          </w:p>
        </w:tc>
      </w:tr>
      <w:tr w:rsidR="008A1961" w:rsidRPr="00442838" w14:paraId="552EDED7" w14:textId="77777777" w:rsidTr="008A1961">
        <w:tc>
          <w:tcPr>
            <w:tcW w:w="3596" w:type="dxa"/>
          </w:tcPr>
          <w:p w14:paraId="2E9F63DF" w14:textId="77777777" w:rsidR="008A1961" w:rsidRPr="00442838" w:rsidRDefault="008A1961" w:rsidP="008A1961">
            <w:pPr>
              <w:spacing w:line="360" w:lineRule="auto"/>
              <w:rPr>
                <w:sz w:val="24"/>
              </w:rPr>
            </w:pPr>
          </w:p>
        </w:tc>
        <w:tc>
          <w:tcPr>
            <w:tcW w:w="3597" w:type="dxa"/>
          </w:tcPr>
          <w:p w14:paraId="33C72A2B" w14:textId="77777777" w:rsidR="008A1961" w:rsidRPr="00442838" w:rsidRDefault="008A1961" w:rsidP="008A1961">
            <w:pPr>
              <w:spacing w:line="360" w:lineRule="auto"/>
              <w:rPr>
                <w:sz w:val="24"/>
              </w:rPr>
            </w:pPr>
          </w:p>
        </w:tc>
        <w:tc>
          <w:tcPr>
            <w:tcW w:w="3597" w:type="dxa"/>
          </w:tcPr>
          <w:p w14:paraId="7AA98A63" w14:textId="77777777" w:rsidR="008A1961" w:rsidRPr="00442838" w:rsidRDefault="008A1961" w:rsidP="008A1961">
            <w:pPr>
              <w:spacing w:line="360" w:lineRule="auto"/>
              <w:rPr>
                <w:sz w:val="24"/>
              </w:rPr>
            </w:pPr>
          </w:p>
        </w:tc>
      </w:tr>
      <w:tr w:rsidR="008A1961" w:rsidRPr="00442838" w14:paraId="77564349" w14:textId="77777777" w:rsidTr="008A1961">
        <w:tc>
          <w:tcPr>
            <w:tcW w:w="3596" w:type="dxa"/>
          </w:tcPr>
          <w:p w14:paraId="0227C716" w14:textId="77777777" w:rsidR="008A1961" w:rsidRPr="00442838" w:rsidRDefault="008A1961" w:rsidP="008A1961">
            <w:pPr>
              <w:spacing w:line="360" w:lineRule="auto"/>
              <w:rPr>
                <w:sz w:val="24"/>
              </w:rPr>
            </w:pPr>
          </w:p>
        </w:tc>
        <w:tc>
          <w:tcPr>
            <w:tcW w:w="3597" w:type="dxa"/>
          </w:tcPr>
          <w:p w14:paraId="4B0D3676" w14:textId="77777777" w:rsidR="008A1961" w:rsidRPr="00442838" w:rsidRDefault="008A1961" w:rsidP="008A1961">
            <w:pPr>
              <w:spacing w:line="360" w:lineRule="auto"/>
              <w:rPr>
                <w:sz w:val="24"/>
              </w:rPr>
            </w:pPr>
          </w:p>
        </w:tc>
        <w:tc>
          <w:tcPr>
            <w:tcW w:w="3597" w:type="dxa"/>
          </w:tcPr>
          <w:p w14:paraId="54EF31CC" w14:textId="77777777" w:rsidR="008A1961" w:rsidRPr="00442838" w:rsidRDefault="008A1961" w:rsidP="008A1961">
            <w:pPr>
              <w:spacing w:line="360" w:lineRule="auto"/>
              <w:rPr>
                <w:sz w:val="24"/>
              </w:rPr>
            </w:pPr>
          </w:p>
        </w:tc>
      </w:tr>
      <w:tr w:rsidR="008A1961" w:rsidRPr="00442838" w14:paraId="3136AB02" w14:textId="77777777" w:rsidTr="008A1961">
        <w:tc>
          <w:tcPr>
            <w:tcW w:w="3596" w:type="dxa"/>
          </w:tcPr>
          <w:p w14:paraId="4360421A" w14:textId="77777777" w:rsidR="008A1961" w:rsidRPr="00442838" w:rsidRDefault="008A1961" w:rsidP="008A1961">
            <w:pPr>
              <w:spacing w:line="360" w:lineRule="auto"/>
              <w:rPr>
                <w:sz w:val="24"/>
              </w:rPr>
            </w:pPr>
          </w:p>
        </w:tc>
        <w:tc>
          <w:tcPr>
            <w:tcW w:w="3597" w:type="dxa"/>
          </w:tcPr>
          <w:p w14:paraId="5ED4BF94" w14:textId="77777777" w:rsidR="008A1961" w:rsidRPr="00442838" w:rsidRDefault="008A1961" w:rsidP="008A1961">
            <w:pPr>
              <w:spacing w:line="360" w:lineRule="auto"/>
              <w:rPr>
                <w:sz w:val="24"/>
              </w:rPr>
            </w:pPr>
          </w:p>
        </w:tc>
        <w:tc>
          <w:tcPr>
            <w:tcW w:w="3597" w:type="dxa"/>
          </w:tcPr>
          <w:p w14:paraId="22C66C55" w14:textId="77777777" w:rsidR="008A1961" w:rsidRPr="00442838" w:rsidRDefault="008A1961" w:rsidP="008A1961">
            <w:pPr>
              <w:spacing w:line="360" w:lineRule="auto"/>
              <w:rPr>
                <w:sz w:val="24"/>
              </w:rPr>
            </w:pPr>
          </w:p>
        </w:tc>
      </w:tr>
      <w:tr w:rsidR="008A1961" w:rsidRPr="00442838" w14:paraId="16E07D80" w14:textId="77777777" w:rsidTr="008A1961">
        <w:tc>
          <w:tcPr>
            <w:tcW w:w="3596" w:type="dxa"/>
          </w:tcPr>
          <w:p w14:paraId="194B3310" w14:textId="77777777" w:rsidR="008A1961" w:rsidRPr="00442838" w:rsidRDefault="008A1961" w:rsidP="008A1961">
            <w:pPr>
              <w:spacing w:line="360" w:lineRule="auto"/>
              <w:rPr>
                <w:sz w:val="24"/>
              </w:rPr>
            </w:pPr>
          </w:p>
        </w:tc>
        <w:tc>
          <w:tcPr>
            <w:tcW w:w="3597" w:type="dxa"/>
          </w:tcPr>
          <w:p w14:paraId="74F29D4A" w14:textId="77777777" w:rsidR="008A1961" w:rsidRPr="00442838" w:rsidRDefault="008A1961" w:rsidP="008A1961">
            <w:pPr>
              <w:spacing w:line="360" w:lineRule="auto"/>
              <w:rPr>
                <w:sz w:val="24"/>
              </w:rPr>
            </w:pPr>
          </w:p>
        </w:tc>
        <w:tc>
          <w:tcPr>
            <w:tcW w:w="3597" w:type="dxa"/>
          </w:tcPr>
          <w:p w14:paraId="1A890DBB" w14:textId="77777777" w:rsidR="008A1961" w:rsidRPr="00442838" w:rsidRDefault="008A1961" w:rsidP="008A1961">
            <w:pPr>
              <w:spacing w:line="360" w:lineRule="auto"/>
              <w:rPr>
                <w:sz w:val="24"/>
              </w:rPr>
            </w:pPr>
          </w:p>
        </w:tc>
      </w:tr>
      <w:tr w:rsidR="008A1961" w:rsidRPr="00442838" w14:paraId="4A367808" w14:textId="77777777" w:rsidTr="008A1961">
        <w:tc>
          <w:tcPr>
            <w:tcW w:w="3596" w:type="dxa"/>
          </w:tcPr>
          <w:p w14:paraId="3D3B64AD" w14:textId="77777777" w:rsidR="008A1961" w:rsidRPr="00442838" w:rsidRDefault="008A1961" w:rsidP="008A1961">
            <w:pPr>
              <w:spacing w:line="360" w:lineRule="auto"/>
              <w:rPr>
                <w:sz w:val="24"/>
              </w:rPr>
            </w:pPr>
          </w:p>
        </w:tc>
        <w:tc>
          <w:tcPr>
            <w:tcW w:w="3597" w:type="dxa"/>
          </w:tcPr>
          <w:p w14:paraId="2A921E23" w14:textId="77777777" w:rsidR="008A1961" w:rsidRPr="00442838" w:rsidRDefault="008A1961" w:rsidP="008A1961">
            <w:pPr>
              <w:spacing w:line="360" w:lineRule="auto"/>
              <w:rPr>
                <w:sz w:val="24"/>
              </w:rPr>
            </w:pPr>
          </w:p>
        </w:tc>
        <w:tc>
          <w:tcPr>
            <w:tcW w:w="3597" w:type="dxa"/>
          </w:tcPr>
          <w:p w14:paraId="429ADDA9" w14:textId="77777777" w:rsidR="008A1961" w:rsidRPr="00442838" w:rsidRDefault="008A1961" w:rsidP="008A1961">
            <w:pPr>
              <w:spacing w:line="360" w:lineRule="auto"/>
              <w:rPr>
                <w:sz w:val="24"/>
              </w:rPr>
            </w:pPr>
          </w:p>
        </w:tc>
      </w:tr>
      <w:tr w:rsidR="00E55724" w:rsidRPr="00442838" w14:paraId="44F12A8A" w14:textId="77777777" w:rsidTr="008A1961">
        <w:tc>
          <w:tcPr>
            <w:tcW w:w="3596" w:type="dxa"/>
          </w:tcPr>
          <w:p w14:paraId="26A7AA5E" w14:textId="77777777" w:rsidR="00E55724" w:rsidRPr="00442838" w:rsidRDefault="00E55724" w:rsidP="008A1961">
            <w:pPr>
              <w:spacing w:line="360" w:lineRule="auto"/>
              <w:rPr>
                <w:sz w:val="24"/>
              </w:rPr>
            </w:pPr>
          </w:p>
        </w:tc>
        <w:tc>
          <w:tcPr>
            <w:tcW w:w="3597" w:type="dxa"/>
          </w:tcPr>
          <w:p w14:paraId="093F9B5D" w14:textId="77777777" w:rsidR="00E55724" w:rsidRPr="00442838" w:rsidRDefault="00E55724" w:rsidP="008A1961">
            <w:pPr>
              <w:spacing w:line="360" w:lineRule="auto"/>
              <w:rPr>
                <w:sz w:val="24"/>
              </w:rPr>
            </w:pPr>
          </w:p>
        </w:tc>
        <w:tc>
          <w:tcPr>
            <w:tcW w:w="3597" w:type="dxa"/>
          </w:tcPr>
          <w:p w14:paraId="6837EFA3" w14:textId="77777777" w:rsidR="00E55724" w:rsidRPr="00442838" w:rsidRDefault="00E55724" w:rsidP="008A1961">
            <w:pPr>
              <w:spacing w:line="360" w:lineRule="auto"/>
              <w:rPr>
                <w:sz w:val="24"/>
              </w:rPr>
            </w:pPr>
          </w:p>
        </w:tc>
      </w:tr>
      <w:tr w:rsidR="00E55724" w:rsidRPr="00442838" w14:paraId="35A22B41" w14:textId="77777777" w:rsidTr="008A1961">
        <w:tc>
          <w:tcPr>
            <w:tcW w:w="3596" w:type="dxa"/>
          </w:tcPr>
          <w:p w14:paraId="72F9C04E" w14:textId="77777777" w:rsidR="00E55724" w:rsidRPr="00442838" w:rsidRDefault="00E55724" w:rsidP="008A1961">
            <w:pPr>
              <w:spacing w:line="360" w:lineRule="auto"/>
              <w:rPr>
                <w:sz w:val="24"/>
              </w:rPr>
            </w:pPr>
          </w:p>
        </w:tc>
        <w:tc>
          <w:tcPr>
            <w:tcW w:w="3597" w:type="dxa"/>
          </w:tcPr>
          <w:p w14:paraId="725357CF" w14:textId="77777777" w:rsidR="00E55724" w:rsidRPr="00442838" w:rsidRDefault="00E55724" w:rsidP="008A1961">
            <w:pPr>
              <w:spacing w:line="360" w:lineRule="auto"/>
              <w:rPr>
                <w:sz w:val="24"/>
              </w:rPr>
            </w:pPr>
          </w:p>
        </w:tc>
        <w:tc>
          <w:tcPr>
            <w:tcW w:w="3597" w:type="dxa"/>
          </w:tcPr>
          <w:p w14:paraId="025C9A90" w14:textId="77777777" w:rsidR="00E55724" w:rsidRPr="00442838" w:rsidRDefault="00E55724" w:rsidP="008A1961">
            <w:pPr>
              <w:spacing w:line="360" w:lineRule="auto"/>
              <w:rPr>
                <w:sz w:val="24"/>
              </w:rPr>
            </w:pPr>
          </w:p>
        </w:tc>
      </w:tr>
      <w:tr w:rsidR="00E55724" w:rsidRPr="00442838" w14:paraId="75D38975" w14:textId="77777777" w:rsidTr="008A1961">
        <w:tc>
          <w:tcPr>
            <w:tcW w:w="3596" w:type="dxa"/>
          </w:tcPr>
          <w:p w14:paraId="29622526" w14:textId="77777777" w:rsidR="00E55724" w:rsidRPr="00442838" w:rsidRDefault="00E55724" w:rsidP="008A1961">
            <w:pPr>
              <w:spacing w:line="360" w:lineRule="auto"/>
              <w:rPr>
                <w:sz w:val="24"/>
              </w:rPr>
            </w:pPr>
          </w:p>
        </w:tc>
        <w:tc>
          <w:tcPr>
            <w:tcW w:w="3597" w:type="dxa"/>
          </w:tcPr>
          <w:p w14:paraId="3537E6B1" w14:textId="77777777" w:rsidR="00E55724" w:rsidRPr="00442838" w:rsidRDefault="00E55724" w:rsidP="008A1961">
            <w:pPr>
              <w:spacing w:line="360" w:lineRule="auto"/>
              <w:rPr>
                <w:sz w:val="24"/>
              </w:rPr>
            </w:pPr>
          </w:p>
        </w:tc>
        <w:tc>
          <w:tcPr>
            <w:tcW w:w="3597" w:type="dxa"/>
          </w:tcPr>
          <w:p w14:paraId="3C99DD82" w14:textId="77777777" w:rsidR="00E55724" w:rsidRPr="00442838" w:rsidRDefault="00E55724" w:rsidP="008A1961">
            <w:pPr>
              <w:spacing w:line="360" w:lineRule="auto"/>
              <w:rPr>
                <w:sz w:val="24"/>
              </w:rPr>
            </w:pPr>
          </w:p>
        </w:tc>
      </w:tr>
      <w:tr w:rsidR="00E55724" w:rsidRPr="00442838" w14:paraId="28D040FF" w14:textId="77777777" w:rsidTr="008A1961">
        <w:tc>
          <w:tcPr>
            <w:tcW w:w="3596" w:type="dxa"/>
          </w:tcPr>
          <w:p w14:paraId="4F4D4769" w14:textId="77777777" w:rsidR="00E55724" w:rsidRPr="00442838" w:rsidRDefault="00E55724" w:rsidP="008A1961">
            <w:pPr>
              <w:spacing w:line="360" w:lineRule="auto"/>
              <w:rPr>
                <w:sz w:val="24"/>
              </w:rPr>
            </w:pPr>
          </w:p>
        </w:tc>
        <w:tc>
          <w:tcPr>
            <w:tcW w:w="3597" w:type="dxa"/>
          </w:tcPr>
          <w:p w14:paraId="62B9755D" w14:textId="77777777" w:rsidR="00E55724" w:rsidRPr="00442838" w:rsidRDefault="00E55724" w:rsidP="008A1961">
            <w:pPr>
              <w:spacing w:line="360" w:lineRule="auto"/>
              <w:rPr>
                <w:sz w:val="24"/>
              </w:rPr>
            </w:pPr>
          </w:p>
        </w:tc>
        <w:tc>
          <w:tcPr>
            <w:tcW w:w="3597" w:type="dxa"/>
          </w:tcPr>
          <w:p w14:paraId="7FD8520A" w14:textId="77777777" w:rsidR="00E55724" w:rsidRPr="00442838" w:rsidRDefault="00E55724" w:rsidP="008A1961">
            <w:pPr>
              <w:spacing w:line="360" w:lineRule="auto"/>
              <w:rPr>
                <w:sz w:val="24"/>
              </w:rPr>
            </w:pPr>
          </w:p>
        </w:tc>
      </w:tr>
      <w:tr w:rsidR="00E55724" w:rsidRPr="00442838" w14:paraId="6AFEBB11" w14:textId="77777777" w:rsidTr="008A1961">
        <w:tc>
          <w:tcPr>
            <w:tcW w:w="3596" w:type="dxa"/>
          </w:tcPr>
          <w:p w14:paraId="585A37C0" w14:textId="77777777" w:rsidR="00E55724" w:rsidRPr="00442838" w:rsidRDefault="00E55724" w:rsidP="008A1961">
            <w:pPr>
              <w:spacing w:line="360" w:lineRule="auto"/>
              <w:rPr>
                <w:sz w:val="24"/>
              </w:rPr>
            </w:pPr>
          </w:p>
        </w:tc>
        <w:tc>
          <w:tcPr>
            <w:tcW w:w="3597" w:type="dxa"/>
          </w:tcPr>
          <w:p w14:paraId="181994AC" w14:textId="77777777" w:rsidR="00E55724" w:rsidRPr="00442838" w:rsidRDefault="00E55724" w:rsidP="008A1961">
            <w:pPr>
              <w:spacing w:line="360" w:lineRule="auto"/>
              <w:rPr>
                <w:sz w:val="24"/>
              </w:rPr>
            </w:pPr>
          </w:p>
        </w:tc>
        <w:tc>
          <w:tcPr>
            <w:tcW w:w="3597" w:type="dxa"/>
          </w:tcPr>
          <w:p w14:paraId="28694EBF" w14:textId="77777777" w:rsidR="00E55724" w:rsidRPr="00442838" w:rsidRDefault="00E55724" w:rsidP="008A1961">
            <w:pPr>
              <w:spacing w:line="360" w:lineRule="auto"/>
              <w:rPr>
                <w:sz w:val="24"/>
              </w:rPr>
            </w:pPr>
          </w:p>
        </w:tc>
      </w:tr>
      <w:tr w:rsidR="00E55724" w:rsidRPr="00442838" w14:paraId="6B3FEEAE" w14:textId="77777777" w:rsidTr="008A1961">
        <w:tc>
          <w:tcPr>
            <w:tcW w:w="3596" w:type="dxa"/>
          </w:tcPr>
          <w:p w14:paraId="495B7888" w14:textId="77777777" w:rsidR="00E55724" w:rsidRPr="00442838" w:rsidRDefault="00E55724" w:rsidP="008A1961">
            <w:pPr>
              <w:spacing w:line="360" w:lineRule="auto"/>
              <w:rPr>
                <w:sz w:val="24"/>
              </w:rPr>
            </w:pPr>
          </w:p>
        </w:tc>
        <w:tc>
          <w:tcPr>
            <w:tcW w:w="3597" w:type="dxa"/>
          </w:tcPr>
          <w:p w14:paraId="552BCEE6" w14:textId="77777777" w:rsidR="00E55724" w:rsidRPr="00442838" w:rsidRDefault="00E55724" w:rsidP="008A1961">
            <w:pPr>
              <w:spacing w:line="360" w:lineRule="auto"/>
              <w:rPr>
                <w:sz w:val="24"/>
              </w:rPr>
            </w:pPr>
          </w:p>
        </w:tc>
        <w:tc>
          <w:tcPr>
            <w:tcW w:w="3597" w:type="dxa"/>
          </w:tcPr>
          <w:p w14:paraId="0CAD3110" w14:textId="77777777" w:rsidR="00E55724" w:rsidRPr="00442838" w:rsidRDefault="00E55724" w:rsidP="008A1961">
            <w:pPr>
              <w:spacing w:line="360" w:lineRule="auto"/>
              <w:rPr>
                <w:sz w:val="24"/>
              </w:rPr>
            </w:pPr>
          </w:p>
        </w:tc>
      </w:tr>
      <w:tr w:rsidR="00E55724" w:rsidRPr="00442838" w14:paraId="06522439" w14:textId="77777777" w:rsidTr="008A1961">
        <w:tc>
          <w:tcPr>
            <w:tcW w:w="3596" w:type="dxa"/>
          </w:tcPr>
          <w:p w14:paraId="0EB46813" w14:textId="77777777" w:rsidR="00E55724" w:rsidRPr="00442838" w:rsidRDefault="00E55724" w:rsidP="008A1961">
            <w:pPr>
              <w:spacing w:line="360" w:lineRule="auto"/>
              <w:rPr>
                <w:sz w:val="24"/>
              </w:rPr>
            </w:pPr>
          </w:p>
        </w:tc>
        <w:tc>
          <w:tcPr>
            <w:tcW w:w="3597" w:type="dxa"/>
          </w:tcPr>
          <w:p w14:paraId="3A0952E1" w14:textId="77777777" w:rsidR="00E55724" w:rsidRPr="00442838" w:rsidRDefault="00E55724" w:rsidP="008A1961">
            <w:pPr>
              <w:spacing w:line="360" w:lineRule="auto"/>
              <w:rPr>
                <w:sz w:val="24"/>
              </w:rPr>
            </w:pPr>
          </w:p>
        </w:tc>
        <w:tc>
          <w:tcPr>
            <w:tcW w:w="3597" w:type="dxa"/>
          </w:tcPr>
          <w:p w14:paraId="12BD6180" w14:textId="77777777" w:rsidR="00E55724" w:rsidRPr="00442838" w:rsidRDefault="00E55724" w:rsidP="008A1961">
            <w:pPr>
              <w:spacing w:line="360" w:lineRule="auto"/>
              <w:rPr>
                <w:sz w:val="24"/>
              </w:rPr>
            </w:pPr>
          </w:p>
        </w:tc>
      </w:tr>
      <w:tr w:rsidR="00E55724" w:rsidRPr="00442838" w14:paraId="701112A0" w14:textId="77777777" w:rsidTr="008A1961">
        <w:tc>
          <w:tcPr>
            <w:tcW w:w="3596" w:type="dxa"/>
          </w:tcPr>
          <w:p w14:paraId="18446571" w14:textId="77777777" w:rsidR="00E55724" w:rsidRPr="00442838" w:rsidRDefault="00E55724" w:rsidP="008A1961">
            <w:pPr>
              <w:spacing w:line="360" w:lineRule="auto"/>
              <w:rPr>
                <w:sz w:val="24"/>
              </w:rPr>
            </w:pPr>
          </w:p>
        </w:tc>
        <w:tc>
          <w:tcPr>
            <w:tcW w:w="3597" w:type="dxa"/>
          </w:tcPr>
          <w:p w14:paraId="12F46583" w14:textId="77777777" w:rsidR="00E55724" w:rsidRPr="00442838" w:rsidRDefault="00E55724" w:rsidP="008A1961">
            <w:pPr>
              <w:spacing w:line="360" w:lineRule="auto"/>
              <w:rPr>
                <w:sz w:val="24"/>
              </w:rPr>
            </w:pPr>
          </w:p>
        </w:tc>
        <w:tc>
          <w:tcPr>
            <w:tcW w:w="3597" w:type="dxa"/>
          </w:tcPr>
          <w:p w14:paraId="44E714AD" w14:textId="77777777" w:rsidR="00E55724" w:rsidRPr="00442838" w:rsidRDefault="00E55724" w:rsidP="008A1961">
            <w:pPr>
              <w:spacing w:line="360" w:lineRule="auto"/>
              <w:rPr>
                <w:sz w:val="24"/>
              </w:rPr>
            </w:pPr>
          </w:p>
        </w:tc>
      </w:tr>
      <w:tr w:rsidR="00E55724" w:rsidRPr="00442838" w14:paraId="662405A6" w14:textId="77777777" w:rsidTr="008A1961">
        <w:tc>
          <w:tcPr>
            <w:tcW w:w="3596" w:type="dxa"/>
          </w:tcPr>
          <w:p w14:paraId="5A0485E6" w14:textId="77777777" w:rsidR="00E55724" w:rsidRPr="00442838" w:rsidRDefault="00E55724" w:rsidP="008A1961">
            <w:pPr>
              <w:spacing w:line="360" w:lineRule="auto"/>
              <w:rPr>
                <w:sz w:val="24"/>
              </w:rPr>
            </w:pPr>
          </w:p>
        </w:tc>
        <w:tc>
          <w:tcPr>
            <w:tcW w:w="3597" w:type="dxa"/>
          </w:tcPr>
          <w:p w14:paraId="7A91B978" w14:textId="77777777" w:rsidR="00E55724" w:rsidRPr="00442838" w:rsidRDefault="00E55724" w:rsidP="008A1961">
            <w:pPr>
              <w:spacing w:line="360" w:lineRule="auto"/>
              <w:rPr>
                <w:sz w:val="24"/>
              </w:rPr>
            </w:pPr>
          </w:p>
        </w:tc>
        <w:tc>
          <w:tcPr>
            <w:tcW w:w="3597" w:type="dxa"/>
          </w:tcPr>
          <w:p w14:paraId="43852688" w14:textId="77777777" w:rsidR="00E55724" w:rsidRPr="00442838" w:rsidRDefault="00E55724" w:rsidP="008A1961">
            <w:pPr>
              <w:spacing w:line="360" w:lineRule="auto"/>
              <w:rPr>
                <w:sz w:val="24"/>
              </w:rPr>
            </w:pPr>
          </w:p>
        </w:tc>
      </w:tr>
      <w:tr w:rsidR="00E55724" w:rsidRPr="00442838" w14:paraId="74AFD26B" w14:textId="77777777" w:rsidTr="008A1961">
        <w:tc>
          <w:tcPr>
            <w:tcW w:w="3596" w:type="dxa"/>
          </w:tcPr>
          <w:p w14:paraId="0EF98DC5" w14:textId="77777777" w:rsidR="00E55724" w:rsidRPr="00442838" w:rsidRDefault="00E55724" w:rsidP="008A1961">
            <w:pPr>
              <w:spacing w:line="360" w:lineRule="auto"/>
              <w:rPr>
                <w:sz w:val="24"/>
              </w:rPr>
            </w:pPr>
          </w:p>
        </w:tc>
        <w:tc>
          <w:tcPr>
            <w:tcW w:w="3597" w:type="dxa"/>
          </w:tcPr>
          <w:p w14:paraId="16C07797" w14:textId="77777777" w:rsidR="00E55724" w:rsidRPr="00442838" w:rsidRDefault="00E55724" w:rsidP="008A1961">
            <w:pPr>
              <w:spacing w:line="360" w:lineRule="auto"/>
              <w:rPr>
                <w:sz w:val="24"/>
              </w:rPr>
            </w:pPr>
          </w:p>
        </w:tc>
        <w:tc>
          <w:tcPr>
            <w:tcW w:w="3597" w:type="dxa"/>
          </w:tcPr>
          <w:p w14:paraId="70B89818" w14:textId="77777777" w:rsidR="00E55724" w:rsidRPr="00442838" w:rsidRDefault="00E55724" w:rsidP="008A1961">
            <w:pPr>
              <w:spacing w:line="360" w:lineRule="auto"/>
              <w:rPr>
                <w:sz w:val="24"/>
              </w:rPr>
            </w:pPr>
          </w:p>
        </w:tc>
      </w:tr>
      <w:tr w:rsidR="00E55724" w:rsidRPr="00442838" w14:paraId="4A9060D8" w14:textId="77777777" w:rsidTr="008A1961">
        <w:tc>
          <w:tcPr>
            <w:tcW w:w="3596" w:type="dxa"/>
          </w:tcPr>
          <w:p w14:paraId="18283CE6" w14:textId="77777777" w:rsidR="00E55724" w:rsidRPr="00442838" w:rsidRDefault="00E55724" w:rsidP="008A1961">
            <w:pPr>
              <w:spacing w:line="360" w:lineRule="auto"/>
              <w:rPr>
                <w:sz w:val="24"/>
              </w:rPr>
            </w:pPr>
          </w:p>
        </w:tc>
        <w:tc>
          <w:tcPr>
            <w:tcW w:w="3597" w:type="dxa"/>
          </w:tcPr>
          <w:p w14:paraId="5AB4F7EE" w14:textId="77777777" w:rsidR="00E55724" w:rsidRPr="00442838" w:rsidRDefault="00E55724" w:rsidP="008A1961">
            <w:pPr>
              <w:spacing w:line="360" w:lineRule="auto"/>
              <w:rPr>
                <w:sz w:val="24"/>
              </w:rPr>
            </w:pPr>
          </w:p>
        </w:tc>
        <w:tc>
          <w:tcPr>
            <w:tcW w:w="3597" w:type="dxa"/>
          </w:tcPr>
          <w:p w14:paraId="6B983E06" w14:textId="77777777" w:rsidR="00E55724" w:rsidRPr="00442838" w:rsidRDefault="00E55724" w:rsidP="008A1961">
            <w:pPr>
              <w:spacing w:line="360" w:lineRule="auto"/>
              <w:rPr>
                <w:sz w:val="24"/>
              </w:rPr>
            </w:pPr>
          </w:p>
        </w:tc>
      </w:tr>
      <w:tr w:rsidR="00E55724" w:rsidRPr="00442838" w14:paraId="0FA2FA29" w14:textId="77777777" w:rsidTr="008A1961">
        <w:tc>
          <w:tcPr>
            <w:tcW w:w="3596" w:type="dxa"/>
          </w:tcPr>
          <w:p w14:paraId="1FE01144" w14:textId="77777777" w:rsidR="00E55724" w:rsidRPr="00442838" w:rsidRDefault="00E55724" w:rsidP="008A1961">
            <w:pPr>
              <w:spacing w:line="360" w:lineRule="auto"/>
              <w:rPr>
                <w:sz w:val="24"/>
              </w:rPr>
            </w:pPr>
          </w:p>
        </w:tc>
        <w:tc>
          <w:tcPr>
            <w:tcW w:w="3597" w:type="dxa"/>
          </w:tcPr>
          <w:p w14:paraId="72032C86" w14:textId="77777777" w:rsidR="00E55724" w:rsidRPr="00442838" w:rsidRDefault="00E55724" w:rsidP="008A1961">
            <w:pPr>
              <w:spacing w:line="360" w:lineRule="auto"/>
              <w:rPr>
                <w:sz w:val="24"/>
              </w:rPr>
            </w:pPr>
          </w:p>
        </w:tc>
        <w:tc>
          <w:tcPr>
            <w:tcW w:w="3597" w:type="dxa"/>
          </w:tcPr>
          <w:p w14:paraId="7ED0142D" w14:textId="77777777" w:rsidR="00E55724" w:rsidRPr="00442838" w:rsidRDefault="00E55724" w:rsidP="008A1961">
            <w:pPr>
              <w:spacing w:line="360" w:lineRule="auto"/>
              <w:rPr>
                <w:sz w:val="24"/>
              </w:rPr>
            </w:pPr>
          </w:p>
        </w:tc>
      </w:tr>
      <w:tr w:rsidR="00E55724" w:rsidRPr="00442838" w14:paraId="6783F56D" w14:textId="77777777" w:rsidTr="008A1961">
        <w:tc>
          <w:tcPr>
            <w:tcW w:w="3596" w:type="dxa"/>
          </w:tcPr>
          <w:p w14:paraId="7A63BB73" w14:textId="77777777" w:rsidR="00E55724" w:rsidRPr="00442838" w:rsidRDefault="00E55724" w:rsidP="008A1961">
            <w:pPr>
              <w:spacing w:line="360" w:lineRule="auto"/>
              <w:rPr>
                <w:sz w:val="24"/>
              </w:rPr>
            </w:pPr>
          </w:p>
        </w:tc>
        <w:tc>
          <w:tcPr>
            <w:tcW w:w="3597" w:type="dxa"/>
          </w:tcPr>
          <w:p w14:paraId="5F1B32B2" w14:textId="77777777" w:rsidR="00E55724" w:rsidRPr="00442838" w:rsidRDefault="00E55724" w:rsidP="008A1961">
            <w:pPr>
              <w:spacing w:line="360" w:lineRule="auto"/>
              <w:rPr>
                <w:sz w:val="24"/>
              </w:rPr>
            </w:pPr>
          </w:p>
        </w:tc>
        <w:tc>
          <w:tcPr>
            <w:tcW w:w="3597" w:type="dxa"/>
          </w:tcPr>
          <w:p w14:paraId="3174C3B0" w14:textId="77777777" w:rsidR="00E55724" w:rsidRPr="00442838" w:rsidRDefault="00E55724" w:rsidP="008A1961">
            <w:pPr>
              <w:spacing w:line="360" w:lineRule="auto"/>
              <w:rPr>
                <w:sz w:val="24"/>
              </w:rPr>
            </w:pPr>
          </w:p>
        </w:tc>
      </w:tr>
      <w:tr w:rsidR="00E55724" w:rsidRPr="00442838" w14:paraId="76F3007A" w14:textId="77777777" w:rsidTr="008A1961">
        <w:tc>
          <w:tcPr>
            <w:tcW w:w="3596" w:type="dxa"/>
          </w:tcPr>
          <w:p w14:paraId="4C6B432B" w14:textId="77777777" w:rsidR="00E55724" w:rsidRPr="00442838" w:rsidRDefault="00E55724" w:rsidP="008A1961">
            <w:pPr>
              <w:spacing w:line="360" w:lineRule="auto"/>
              <w:rPr>
                <w:sz w:val="24"/>
              </w:rPr>
            </w:pPr>
          </w:p>
        </w:tc>
        <w:tc>
          <w:tcPr>
            <w:tcW w:w="3597" w:type="dxa"/>
          </w:tcPr>
          <w:p w14:paraId="49FCAA07" w14:textId="77777777" w:rsidR="00E55724" w:rsidRPr="00442838" w:rsidRDefault="00E55724" w:rsidP="008A1961">
            <w:pPr>
              <w:spacing w:line="360" w:lineRule="auto"/>
              <w:rPr>
                <w:sz w:val="24"/>
              </w:rPr>
            </w:pPr>
          </w:p>
        </w:tc>
        <w:tc>
          <w:tcPr>
            <w:tcW w:w="3597" w:type="dxa"/>
          </w:tcPr>
          <w:p w14:paraId="7D13AD79" w14:textId="77777777" w:rsidR="00E55724" w:rsidRPr="00442838" w:rsidRDefault="00E55724" w:rsidP="008A1961">
            <w:pPr>
              <w:spacing w:line="360" w:lineRule="auto"/>
              <w:rPr>
                <w:sz w:val="24"/>
              </w:rPr>
            </w:pPr>
          </w:p>
        </w:tc>
      </w:tr>
      <w:tr w:rsidR="00E55724" w:rsidRPr="00442838" w14:paraId="1CDB9FAB" w14:textId="77777777" w:rsidTr="008A1961">
        <w:tc>
          <w:tcPr>
            <w:tcW w:w="3596" w:type="dxa"/>
          </w:tcPr>
          <w:p w14:paraId="63663C88" w14:textId="77777777" w:rsidR="00E55724" w:rsidRPr="00442838" w:rsidRDefault="00E55724" w:rsidP="008A1961">
            <w:pPr>
              <w:spacing w:line="360" w:lineRule="auto"/>
              <w:rPr>
                <w:sz w:val="24"/>
              </w:rPr>
            </w:pPr>
          </w:p>
        </w:tc>
        <w:tc>
          <w:tcPr>
            <w:tcW w:w="3597" w:type="dxa"/>
          </w:tcPr>
          <w:p w14:paraId="642D231E" w14:textId="77777777" w:rsidR="00E55724" w:rsidRPr="00442838" w:rsidRDefault="00E55724" w:rsidP="008A1961">
            <w:pPr>
              <w:spacing w:line="360" w:lineRule="auto"/>
              <w:rPr>
                <w:sz w:val="24"/>
              </w:rPr>
            </w:pPr>
          </w:p>
        </w:tc>
        <w:tc>
          <w:tcPr>
            <w:tcW w:w="3597" w:type="dxa"/>
          </w:tcPr>
          <w:p w14:paraId="32A91D73" w14:textId="77777777" w:rsidR="00E55724" w:rsidRPr="00442838" w:rsidRDefault="00E55724" w:rsidP="008A1961">
            <w:pPr>
              <w:spacing w:line="360" w:lineRule="auto"/>
              <w:rPr>
                <w:sz w:val="24"/>
              </w:rPr>
            </w:pPr>
          </w:p>
        </w:tc>
      </w:tr>
      <w:tr w:rsidR="00E55724" w:rsidRPr="00442838" w14:paraId="5BFE26DB" w14:textId="77777777" w:rsidTr="008A1961">
        <w:tc>
          <w:tcPr>
            <w:tcW w:w="3596" w:type="dxa"/>
          </w:tcPr>
          <w:p w14:paraId="30892343" w14:textId="77777777" w:rsidR="00E55724" w:rsidRPr="00442838" w:rsidRDefault="00E55724" w:rsidP="008A1961">
            <w:pPr>
              <w:spacing w:line="360" w:lineRule="auto"/>
              <w:rPr>
                <w:sz w:val="24"/>
              </w:rPr>
            </w:pPr>
          </w:p>
        </w:tc>
        <w:tc>
          <w:tcPr>
            <w:tcW w:w="3597" w:type="dxa"/>
          </w:tcPr>
          <w:p w14:paraId="181A8767" w14:textId="77777777" w:rsidR="00E55724" w:rsidRPr="00442838" w:rsidRDefault="00E55724" w:rsidP="008A1961">
            <w:pPr>
              <w:spacing w:line="360" w:lineRule="auto"/>
              <w:rPr>
                <w:sz w:val="24"/>
              </w:rPr>
            </w:pPr>
          </w:p>
        </w:tc>
        <w:tc>
          <w:tcPr>
            <w:tcW w:w="3597" w:type="dxa"/>
          </w:tcPr>
          <w:p w14:paraId="4CC92786" w14:textId="77777777" w:rsidR="00E55724" w:rsidRPr="00442838" w:rsidRDefault="00E55724" w:rsidP="008A1961">
            <w:pPr>
              <w:spacing w:line="360" w:lineRule="auto"/>
              <w:rPr>
                <w:sz w:val="24"/>
              </w:rPr>
            </w:pPr>
          </w:p>
        </w:tc>
      </w:tr>
      <w:tr w:rsidR="00E55724" w:rsidRPr="00442838" w14:paraId="7E01671C" w14:textId="77777777" w:rsidTr="008A1961">
        <w:tc>
          <w:tcPr>
            <w:tcW w:w="3596" w:type="dxa"/>
          </w:tcPr>
          <w:p w14:paraId="40257DF8" w14:textId="77777777" w:rsidR="00E55724" w:rsidRPr="00442838" w:rsidRDefault="00E55724" w:rsidP="008A1961">
            <w:pPr>
              <w:spacing w:line="360" w:lineRule="auto"/>
              <w:rPr>
                <w:sz w:val="24"/>
              </w:rPr>
            </w:pPr>
          </w:p>
        </w:tc>
        <w:tc>
          <w:tcPr>
            <w:tcW w:w="3597" w:type="dxa"/>
          </w:tcPr>
          <w:p w14:paraId="795E67D6" w14:textId="77777777" w:rsidR="00E55724" w:rsidRPr="00442838" w:rsidRDefault="00E55724" w:rsidP="008A1961">
            <w:pPr>
              <w:spacing w:line="360" w:lineRule="auto"/>
              <w:rPr>
                <w:sz w:val="24"/>
              </w:rPr>
            </w:pPr>
          </w:p>
        </w:tc>
        <w:tc>
          <w:tcPr>
            <w:tcW w:w="3597" w:type="dxa"/>
          </w:tcPr>
          <w:p w14:paraId="35C2674B" w14:textId="77777777" w:rsidR="00E55724" w:rsidRPr="00442838" w:rsidRDefault="00E55724" w:rsidP="008A1961">
            <w:pPr>
              <w:spacing w:line="360" w:lineRule="auto"/>
              <w:rPr>
                <w:sz w:val="24"/>
              </w:rPr>
            </w:pPr>
          </w:p>
        </w:tc>
      </w:tr>
      <w:tr w:rsidR="00E55724" w:rsidRPr="00442838" w14:paraId="0304539B" w14:textId="77777777" w:rsidTr="008A1961">
        <w:tc>
          <w:tcPr>
            <w:tcW w:w="3596" w:type="dxa"/>
          </w:tcPr>
          <w:p w14:paraId="16DD8639" w14:textId="77777777" w:rsidR="00E55724" w:rsidRPr="00442838" w:rsidRDefault="00E55724" w:rsidP="008A1961">
            <w:pPr>
              <w:spacing w:line="360" w:lineRule="auto"/>
              <w:rPr>
                <w:sz w:val="24"/>
              </w:rPr>
            </w:pPr>
          </w:p>
        </w:tc>
        <w:tc>
          <w:tcPr>
            <w:tcW w:w="3597" w:type="dxa"/>
          </w:tcPr>
          <w:p w14:paraId="4B7305A8" w14:textId="77777777" w:rsidR="00E55724" w:rsidRPr="00442838" w:rsidRDefault="00E55724" w:rsidP="008A1961">
            <w:pPr>
              <w:spacing w:line="360" w:lineRule="auto"/>
              <w:rPr>
                <w:sz w:val="24"/>
              </w:rPr>
            </w:pPr>
          </w:p>
        </w:tc>
        <w:tc>
          <w:tcPr>
            <w:tcW w:w="3597" w:type="dxa"/>
          </w:tcPr>
          <w:p w14:paraId="16ACECC7" w14:textId="77777777" w:rsidR="00E55724" w:rsidRPr="00442838" w:rsidRDefault="00E55724" w:rsidP="008A1961">
            <w:pPr>
              <w:spacing w:line="360" w:lineRule="auto"/>
              <w:rPr>
                <w:sz w:val="24"/>
              </w:rPr>
            </w:pPr>
          </w:p>
        </w:tc>
      </w:tr>
      <w:tr w:rsidR="00E55724" w:rsidRPr="00442838" w14:paraId="0D5EF5A7" w14:textId="77777777" w:rsidTr="008A1961">
        <w:tc>
          <w:tcPr>
            <w:tcW w:w="3596" w:type="dxa"/>
          </w:tcPr>
          <w:p w14:paraId="58081575" w14:textId="77777777" w:rsidR="00E55724" w:rsidRPr="00442838" w:rsidRDefault="00E55724" w:rsidP="008A1961">
            <w:pPr>
              <w:spacing w:line="360" w:lineRule="auto"/>
              <w:rPr>
                <w:sz w:val="24"/>
              </w:rPr>
            </w:pPr>
          </w:p>
        </w:tc>
        <w:tc>
          <w:tcPr>
            <w:tcW w:w="3597" w:type="dxa"/>
          </w:tcPr>
          <w:p w14:paraId="492C1388" w14:textId="77777777" w:rsidR="00E55724" w:rsidRPr="00442838" w:rsidRDefault="00E55724" w:rsidP="008A1961">
            <w:pPr>
              <w:spacing w:line="360" w:lineRule="auto"/>
              <w:rPr>
                <w:sz w:val="24"/>
              </w:rPr>
            </w:pPr>
          </w:p>
        </w:tc>
        <w:tc>
          <w:tcPr>
            <w:tcW w:w="3597" w:type="dxa"/>
          </w:tcPr>
          <w:p w14:paraId="3AF613B6" w14:textId="77777777" w:rsidR="00E55724" w:rsidRPr="00442838" w:rsidRDefault="00E55724" w:rsidP="008A1961">
            <w:pPr>
              <w:spacing w:line="360" w:lineRule="auto"/>
              <w:rPr>
                <w:sz w:val="24"/>
              </w:rPr>
            </w:pPr>
          </w:p>
        </w:tc>
      </w:tr>
      <w:tr w:rsidR="00E55724" w:rsidRPr="00442838" w14:paraId="1CB3398F" w14:textId="77777777" w:rsidTr="008A1961">
        <w:tc>
          <w:tcPr>
            <w:tcW w:w="3596" w:type="dxa"/>
          </w:tcPr>
          <w:p w14:paraId="0F02B48E" w14:textId="77777777" w:rsidR="00E55724" w:rsidRPr="00442838" w:rsidRDefault="00E55724" w:rsidP="008A1961">
            <w:pPr>
              <w:spacing w:line="360" w:lineRule="auto"/>
              <w:rPr>
                <w:sz w:val="24"/>
              </w:rPr>
            </w:pPr>
          </w:p>
        </w:tc>
        <w:tc>
          <w:tcPr>
            <w:tcW w:w="3597" w:type="dxa"/>
          </w:tcPr>
          <w:p w14:paraId="75D5577E" w14:textId="77777777" w:rsidR="00E55724" w:rsidRPr="00442838" w:rsidRDefault="00E55724" w:rsidP="008A1961">
            <w:pPr>
              <w:spacing w:line="360" w:lineRule="auto"/>
              <w:rPr>
                <w:sz w:val="24"/>
              </w:rPr>
            </w:pPr>
          </w:p>
        </w:tc>
        <w:tc>
          <w:tcPr>
            <w:tcW w:w="3597" w:type="dxa"/>
          </w:tcPr>
          <w:p w14:paraId="148A678D" w14:textId="77777777" w:rsidR="00E55724" w:rsidRPr="00442838" w:rsidRDefault="00E55724" w:rsidP="008A1961">
            <w:pPr>
              <w:spacing w:line="360" w:lineRule="auto"/>
              <w:rPr>
                <w:sz w:val="24"/>
              </w:rPr>
            </w:pPr>
          </w:p>
        </w:tc>
      </w:tr>
      <w:tr w:rsidR="00E55724" w:rsidRPr="00442838" w14:paraId="25A75894" w14:textId="77777777" w:rsidTr="008A1961">
        <w:tc>
          <w:tcPr>
            <w:tcW w:w="3596" w:type="dxa"/>
          </w:tcPr>
          <w:p w14:paraId="22B3D24E" w14:textId="77777777" w:rsidR="00E55724" w:rsidRPr="00442838" w:rsidRDefault="00E55724" w:rsidP="008A1961">
            <w:pPr>
              <w:spacing w:line="360" w:lineRule="auto"/>
              <w:rPr>
                <w:sz w:val="24"/>
              </w:rPr>
            </w:pPr>
          </w:p>
        </w:tc>
        <w:tc>
          <w:tcPr>
            <w:tcW w:w="3597" w:type="dxa"/>
          </w:tcPr>
          <w:p w14:paraId="6797CC61" w14:textId="77777777" w:rsidR="00E55724" w:rsidRPr="00442838" w:rsidRDefault="00E55724" w:rsidP="008A1961">
            <w:pPr>
              <w:spacing w:line="360" w:lineRule="auto"/>
              <w:rPr>
                <w:sz w:val="24"/>
              </w:rPr>
            </w:pPr>
          </w:p>
        </w:tc>
        <w:tc>
          <w:tcPr>
            <w:tcW w:w="3597" w:type="dxa"/>
          </w:tcPr>
          <w:p w14:paraId="4588A178" w14:textId="77777777" w:rsidR="00E55724" w:rsidRPr="00442838" w:rsidRDefault="00E55724" w:rsidP="008A1961">
            <w:pPr>
              <w:spacing w:line="360" w:lineRule="auto"/>
              <w:rPr>
                <w:sz w:val="24"/>
              </w:rPr>
            </w:pPr>
          </w:p>
        </w:tc>
      </w:tr>
      <w:tr w:rsidR="00E55724" w:rsidRPr="00442838" w14:paraId="3CFE40BA" w14:textId="77777777" w:rsidTr="008A1961">
        <w:tc>
          <w:tcPr>
            <w:tcW w:w="3596" w:type="dxa"/>
          </w:tcPr>
          <w:p w14:paraId="1FFDF365" w14:textId="77777777" w:rsidR="00E55724" w:rsidRPr="00442838" w:rsidRDefault="00E55724" w:rsidP="008A1961">
            <w:pPr>
              <w:spacing w:line="360" w:lineRule="auto"/>
              <w:rPr>
                <w:sz w:val="24"/>
              </w:rPr>
            </w:pPr>
          </w:p>
        </w:tc>
        <w:tc>
          <w:tcPr>
            <w:tcW w:w="3597" w:type="dxa"/>
          </w:tcPr>
          <w:p w14:paraId="6C6F240F" w14:textId="77777777" w:rsidR="00E55724" w:rsidRPr="00442838" w:rsidRDefault="00E55724" w:rsidP="008A1961">
            <w:pPr>
              <w:spacing w:line="360" w:lineRule="auto"/>
              <w:rPr>
                <w:sz w:val="24"/>
              </w:rPr>
            </w:pPr>
          </w:p>
        </w:tc>
        <w:tc>
          <w:tcPr>
            <w:tcW w:w="3597" w:type="dxa"/>
          </w:tcPr>
          <w:p w14:paraId="7EC74064" w14:textId="77777777" w:rsidR="00E55724" w:rsidRPr="00442838" w:rsidRDefault="00E55724" w:rsidP="008A1961">
            <w:pPr>
              <w:spacing w:line="360" w:lineRule="auto"/>
              <w:rPr>
                <w:sz w:val="24"/>
              </w:rPr>
            </w:pPr>
          </w:p>
        </w:tc>
      </w:tr>
      <w:tr w:rsidR="00E55724" w:rsidRPr="00442838" w14:paraId="41B9EA0F" w14:textId="77777777" w:rsidTr="008A1961">
        <w:tc>
          <w:tcPr>
            <w:tcW w:w="3596" w:type="dxa"/>
          </w:tcPr>
          <w:p w14:paraId="0105F7EA" w14:textId="77777777" w:rsidR="00E55724" w:rsidRPr="00442838" w:rsidRDefault="00E55724" w:rsidP="008A1961">
            <w:pPr>
              <w:spacing w:line="360" w:lineRule="auto"/>
              <w:rPr>
                <w:sz w:val="24"/>
              </w:rPr>
            </w:pPr>
          </w:p>
        </w:tc>
        <w:tc>
          <w:tcPr>
            <w:tcW w:w="3597" w:type="dxa"/>
          </w:tcPr>
          <w:p w14:paraId="5D048567" w14:textId="77777777" w:rsidR="00E55724" w:rsidRPr="00442838" w:rsidRDefault="00E55724" w:rsidP="008A1961">
            <w:pPr>
              <w:spacing w:line="360" w:lineRule="auto"/>
              <w:rPr>
                <w:sz w:val="24"/>
              </w:rPr>
            </w:pPr>
          </w:p>
        </w:tc>
        <w:tc>
          <w:tcPr>
            <w:tcW w:w="3597" w:type="dxa"/>
          </w:tcPr>
          <w:p w14:paraId="117E9F82" w14:textId="77777777" w:rsidR="00E55724" w:rsidRPr="00442838" w:rsidRDefault="00E55724" w:rsidP="008A1961">
            <w:pPr>
              <w:spacing w:line="360" w:lineRule="auto"/>
              <w:rPr>
                <w:sz w:val="24"/>
              </w:rPr>
            </w:pPr>
          </w:p>
        </w:tc>
      </w:tr>
      <w:tr w:rsidR="00E55724" w:rsidRPr="00442838" w14:paraId="65CC3F03" w14:textId="77777777" w:rsidTr="008A1961">
        <w:tc>
          <w:tcPr>
            <w:tcW w:w="3596" w:type="dxa"/>
          </w:tcPr>
          <w:p w14:paraId="14552542" w14:textId="77777777" w:rsidR="00E55724" w:rsidRPr="00442838" w:rsidRDefault="00E55724" w:rsidP="008A1961">
            <w:pPr>
              <w:spacing w:line="360" w:lineRule="auto"/>
              <w:rPr>
                <w:sz w:val="24"/>
              </w:rPr>
            </w:pPr>
          </w:p>
        </w:tc>
        <w:tc>
          <w:tcPr>
            <w:tcW w:w="3597" w:type="dxa"/>
          </w:tcPr>
          <w:p w14:paraId="2183065B" w14:textId="77777777" w:rsidR="00E55724" w:rsidRPr="00442838" w:rsidRDefault="00E55724" w:rsidP="008A1961">
            <w:pPr>
              <w:spacing w:line="360" w:lineRule="auto"/>
              <w:rPr>
                <w:sz w:val="24"/>
              </w:rPr>
            </w:pPr>
          </w:p>
        </w:tc>
        <w:tc>
          <w:tcPr>
            <w:tcW w:w="3597" w:type="dxa"/>
          </w:tcPr>
          <w:p w14:paraId="3A979F6F" w14:textId="77777777" w:rsidR="00E55724" w:rsidRPr="00442838" w:rsidRDefault="00E55724" w:rsidP="008A1961">
            <w:pPr>
              <w:spacing w:line="360" w:lineRule="auto"/>
              <w:rPr>
                <w:sz w:val="24"/>
              </w:rPr>
            </w:pPr>
          </w:p>
        </w:tc>
      </w:tr>
      <w:tr w:rsidR="00E55724" w:rsidRPr="00442838" w14:paraId="467C1740" w14:textId="77777777" w:rsidTr="008A1961">
        <w:tc>
          <w:tcPr>
            <w:tcW w:w="3596" w:type="dxa"/>
          </w:tcPr>
          <w:p w14:paraId="679A4030" w14:textId="77777777" w:rsidR="00E55724" w:rsidRPr="00442838" w:rsidRDefault="00E55724" w:rsidP="008A1961">
            <w:pPr>
              <w:spacing w:line="360" w:lineRule="auto"/>
              <w:rPr>
                <w:sz w:val="24"/>
              </w:rPr>
            </w:pPr>
          </w:p>
        </w:tc>
        <w:tc>
          <w:tcPr>
            <w:tcW w:w="3597" w:type="dxa"/>
          </w:tcPr>
          <w:p w14:paraId="239D5312" w14:textId="77777777" w:rsidR="00E55724" w:rsidRPr="00442838" w:rsidRDefault="00E55724" w:rsidP="008A1961">
            <w:pPr>
              <w:spacing w:line="360" w:lineRule="auto"/>
              <w:rPr>
                <w:sz w:val="24"/>
              </w:rPr>
            </w:pPr>
          </w:p>
        </w:tc>
        <w:tc>
          <w:tcPr>
            <w:tcW w:w="3597" w:type="dxa"/>
          </w:tcPr>
          <w:p w14:paraId="6588A703" w14:textId="77777777" w:rsidR="00E55724" w:rsidRPr="00442838" w:rsidRDefault="00E55724" w:rsidP="008A1961">
            <w:pPr>
              <w:spacing w:line="360" w:lineRule="auto"/>
              <w:rPr>
                <w:sz w:val="24"/>
              </w:rPr>
            </w:pPr>
          </w:p>
        </w:tc>
      </w:tr>
      <w:tr w:rsidR="00E55724" w:rsidRPr="00442838" w14:paraId="23AA223F" w14:textId="77777777" w:rsidTr="008A1961">
        <w:tc>
          <w:tcPr>
            <w:tcW w:w="3596" w:type="dxa"/>
          </w:tcPr>
          <w:p w14:paraId="2194C114" w14:textId="77777777" w:rsidR="00E55724" w:rsidRPr="00442838" w:rsidRDefault="00E55724" w:rsidP="008A1961">
            <w:pPr>
              <w:spacing w:line="360" w:lineRule="auto"/>
              <w:rPr>
                <w:sz w:val="24"/>
              </w:rPr>
            </w:pPr>
          </w:p>
        </w:tc>
        <w:tc>
          <w:tcPr>
            <w:tcW w:w="3597" w:type="dxa"/>
          </w:tcPr>
          <w:p w14:paraId="62BFD309" w14:textId="77777777" w:rsidR="00E55724" w:rsidRPr="00442838" w:rsidRDefault="00E55724" w:rsidP="008A1961">
            <w:pPr>
              <w:spacing w:line="360" w:lineRule="auto"/>
              <w:rPr>
                <w:sz w:val="24"/>
              </w:rPr>
            </w:pPr>
          </w:p>
        </w:tc>
        <w:tc>
          <w:tcPr>
            <w:tcW w:w="3597" w:type="dxa"/>
          </w:tcPr>
          <w:p w14:paraId="740FF801" w14:textId="77777777" w:rsidR="00E55724" w:rsidRPr="00442838" w:rsidRDefault="00E55724" w:rsidP="008A1961">
            <w:pPr>
              <w:spacing w:line="360" w:lineRule="auto"/>
              <w:rPr>
                <w:sz w:val="24"/>
              </w:rPr>
            </w:pPr>
          </w:p>
        </w:tc>
      </w:tr>
      <w:tr w:rsidR="00E55724" w:rsidRPr="00442838" w14:paraId="29EC08CD" w14:textId="77777777" w:rsidTr="008A1961">
        <w:tc>
          <w:tcPr>
            <w:tcW w:w="3596" w:type="dxa"/>
          </w:tcPr>
          <w:p w14:paraId="50F0834F" w14:textId="77777777" w:rsidR="00E55724" w:rsidRPr="00442838" w:rsidRDefault="00E55724" w:rsidP="008A1961">
            <w:pPr>
              <w:spacing w:line="360" w:lineRule="auto"/>
              <w:rPr>
                <w:sz w:val="24"/>
              </w:rPr>
            </w:pPr>
          </w:p>
        </w:tc>
        <w:tc>
          <w:tcPr>
            <w:tcW w:w="3597" w:type="dxa"/>
          </w:tcPr>
          <w:p w14:paraId="35EA3EEC" w14:textId="77777777" w:rsidR="00E55724" w:rsidRPr="00442838" w:rsidRDefault="00E55724" w:rsidP="008A1961">
            <w:pPr>
              <w:spacing w:line="360" w:lineRule="auto"/>
              <w:rPr>
                <w:sz w:val="24"/>
              </w:rPr>
            </w:pPr>
          </w:p>
        </w:tc>
        <w:tc>
          <w:tcPr>
            <w:tcW w:w="3597" w:type="dxa"/>
          </w:tcPr>
          <w:p w14:paraId="767CB9AD" w14:textId="77777777" w:rsidR="00E55724" w:rsidRPr="00442838" w:rsidRDefault="00E55724" w:rsidP="008A1961">
            <w:pPr>
              <w:spacing w:line="360" w:lineRule="auto"/>
              <w:rPr>
                <w:sz w:val="24"/>
              </w:rPr>
            </w:pPr>
          </w:p>
        </w:tc>
      </w:tr>
      <w:tr w:rsidR="00E55724" w:rsidRPr="00442838" w14:paraId="28CC735E" w14:textId="77777777" w:rsidTr="008A1961">
        <w:tc>
          <w:tcPr>
            <w:tcW w:w="3596" w:type="dxa"/>
          </w:tcPr>
          <w:p w14:paraId="5F1A6A20" w14:textId="77777777" w:rsidR="00E55724" w:rsidRPr="00442838" w:rsidRDefault="00E55724" w:rsidP="008A1961">
            <w:pPr>
              <w:spacing w:line="360" w:lineRule="auto"/>
              <w:rPr>
                <w:sz w:val="24"/>
              </w:rPr>
            </w:pPr>
          </w:p>
        </w:tc>
        <w:tc>
          <w:tcPr>
            <w:tcW w:w="3597" w:type="dxa"/>
          </w:tcPr>
          <w:p w14:paraId="13663CAC" w14:textId="77777777" w:rsidR="00E55724" w:rsidRPr="00442838" w:rsidRDefault="00E55724" w:rsidP="008A1961">
            <w:pPr>
              <w:spacing w:line="360" w:lineRule="auto"/>
              <w:rPr>
                <w:sz w:val="24"/>
              </w:rPr>
            </w:pPr>
          </w:p>
        </w:tc>
        <w:tc>
          <w:tcPr>
            <w:tcW w:w="3597" w:type="dxa"/>
          </w:tcPr>
          <w:p w14:paraId="54324D4D" w14:textId="77777777" w:rsidR="00E55724" w:rsidRPr="00442838" w:rsidRDefault="00E55724" w:rsidP="008A1961">
            <w:pPr>
              <w:spacing w:line="360" w:lineRule="auto"/>
              <w:rPr>
                <w:sz w:val="24"/>
              </w:rPr>
            </w:pPr>
          </w:p>
        </w:tc>
      </w:tr>
      <w:tr w:rsidR="00E55724" w:rsidRPr="00442838" w14:paraId="75A0FE93" w14:textId="77777777" w:rsidTr="008A1961">
        <w:tc>
          <w:tcPr>
            <w:tcW w:w="3596" w:type="dxa"/>
          </w:tcPr>
          <w:p w14:paraId="4672A24F" w14:textId="77777777" w:rsidR="00E55724" w:rsidRPr="00442838" w:rsidRDefault="00E55724" w:rsidP="008A1961">
            <w:pPr>
              <w:spacing w:line="360" w:lineRule="auto"/>
              <w:rPr>
                <w:sz w:val="24"/>
              </w:rPr>
            </w:pPr>
          </w:p>
        </w:tc>
        <w:tc>
          <w:tcPr>
            <w:tcW w:w="3597" w:type="dxa"/>
          </w:tcPr>
          <w:p w14:paraId="36C97D47" w14:textId="77777777" w:rsidR="00E55724" w:rsidRPr="00442838" w:rsidRDefault="00E55724" w:rsidP="008A1961">
            <w:pPr>
              <w:spacing w:line="360" w:lineRule="auto"/>
              <w:rPr>
                <w:sz w:val="24"/>
              </w:rPr>
            </w:pPr>
          </w:p>
        </w:tc>
        <w:tc>
          <w:tcPr>
            <w:tcW w:w="3597" w:type="dxa"/>
          </w:tcPr>
          <w:p w14:paraId="6AD7D8B1" w14:textId="77777777" w:rsidR="00E55724" w:rsidRPr="00442838" w:rsidRDefault="00E55724" w:rsidP="008A1961">
            <w:pPr>
              <w:spacing w:line="360" w:lineRule="auto"/>
              <w:rPr>
                <w:sz w:val="24"/>
              </w:rPr>
            </w:pPr>
          </w:p>
        </w:tc>
      </w:tr>
      <w:tr w:rsidR="00E55724" w:rsidRPr="00442838" w14:paraId="0CB13E47" w14:textId="77777777" w:rsidTr="008A1961">
        <w:tc>
          <w:tcPr>
            <w:tcW w:w="3596" w:type="dxa"/>
          </w:tcPr>
          <w:p w14:paraId="3C534C68" w14:textId="77777777" w:rsidR="00E55724" w:rsidRPr="00442838" w:rsidRDefault="00E55724" w:rsidP="008A1961">
            <w:pPr>
              <w:spacing w:line="360" w:lineRule="auto"/>
              <w:rPr>
                <w:sz w:val="24"/>
              </w:rPr>
            </w:pPr>
          </w:p>
        </w:tc>
        <w:tc>
          <w:tcPr>
            <w:tcW w:w="3597" w:type="dxa"/>
          </w:tcPr>
          <w:p w14:paraId="62A7071F" w14:textId="77777777" w:rsidR="00E55724" w:rsidRPr="00442838" w:rsidRDefault="00E55724" w:rsidP="008A1961">
            <w:pPr>
              <w:spacing w:line="360" w:lineRule="auto"/>
              <w:rPr>
                <w:sz w:val="24"/>
              </w:rPr>
            </w:pPr>
          </w:p>
        </w:tc>
        <w:tc>
          <w:tcPr>
            <w:tcW w:w="3597" w:type="dxa"/>
          </w:tcPr>
          <w:p w14:paraId="3CC92C32" w14:textId="77777777" w:rsidR="00E55724" w:rsidRPr="00442838" w:rsidRDefault="00E55724" w:rsidP="008A1961">
            <w:pPr>
              <w:spacing w:line="360" w:lineRule="auto"/>
              <w:rPr>
                <w:sz w:val="24"/>
              </w:rPr>
            </w:pPr>
          </w:p>
        </w:tc>
      </w:tr>
    </w:tbl>
    <w:p w14:paraId="6CA57506" w14:textId="77777777" w:rsidR="00A80CA7" w:rsidRPr="00442838" w:rsidRDefault="00A80CA7" w:rsidP="008A1961">
      <w:pPr>
        <w:spacing w:line="360" w:lineRule="auto"/>
        <w:rPr>
          <w:sz w:val="24"/>
        </w:rPr>
      </w:pPr>
    </w:p>
    <w:p w14:paraId="228750C1" w14:textId="78678FE3" w:rsidR="00A80CA7" w:rsidRPr="00442838" w:rsidRDefault="00A80CA7">
      <w:pPr>
        <w:rPr>
          <w:sz w:val="28"/>
        </w:rPr>
      </w:pPr>
    </w:p>
    <w:p w14:paraId="3C31D368" w14:textId="77777777" w:rsidR="00A80CA7" w:rsidRPr="00442838" w:rsidRDefault="00A80CA7" w:rsidP="00A80CA7">
      <w:pPr>
        <w:spacing w:line="360" w:lineRule="auto"/>
        <w:jc w:val="center"/>
        <w:rPr>
          <w:sz w:val="28"/>
        </w:rPr>
      </w:pPr>
      <w:commentRangeStart w:id="6"/>
      <w:r w:rsidRPr="00442838">
        <w:rPr>
          <w:sz w:val="28"/>
        </w:rPr>
        <w:t>Moves</w:t>
      </w:r>
      <w:commentRangeEnd w:id="6"/>
      <w:r w:rsidR="00227386" w:rsidRPr="00442838">
        <w:rPr>
          <w:rStyle w:val="CommentReference"/>
        </w:rPr>
        <w:commentReference w:id="6"/>
      </w:r>
    </w:p>
    <w:tbl>
      <w:tblPr>
        <w:tblStyle w:val="TableGrid"/>
        <w:tblW w:w="0" w:type="auto"/>
        <w:tblLook w:val="04A0" w:firstRow="1" w:lastRow="0" w:firstColumn="1" w:lastColumn="0" w:noHBand="0" w:noVBand="1"/>
      </w:tblPr>
      <w:tblGrid>
        <w:gridCol w:w="1860"/>
        <w:gridCol w:w="1840"/>
        <w:gridCol w:w="1873"/>
        <w:gridCol w:w="1739"/>
        <w:gridCol w:w="1739"/>
        <w:gridCol w:w="1739"/>
      </w:tblGrid>
      <w:tr w:rsidR="008A1961" w:rsidRPr="00442838" w14:paraId="40F80F1C" w14:textId="77777777" w:rsidTr="008A1961">
        <w:tc>
          <w:tcPr>
            <w:tcW w:w="1860" w:type="dxa"/>
          </w:tcPr>
          <w:p w14:paraId="5E8807B5" w14:textId="77777777" w:rsidR="008A1961" w:rsidRPr="00442838" w:rsidRDefault="008A1961" w:rsidP="008A1961">
            <w:pPr>
              <w:spacing w:line="360" w:lineRule="auto"/>
              <w:jc w:val="center"/>
              <w:rPr>
                <w:sz w:val="24"/>
                <w:szCs w:val="24"/>
              </w:rPr>
            </w:pPr>
            <w:r w:rsidRPr="00442838">
              <w:rPr>
                <w:sz w:val="24"/>
                <w:szCs w:val="24"/>
              </w:rPr>
              <w:t>Move</w:t>
            </w:r>
          </w:p>
        </w:tc>
        <w:tc>
          <w:tcPr>
            <w:tcW w:w="1840" w:type="dxa"/>
          </w:tcPr>
          <w:p w14:paraId="239C9D2C" w14:textId="77777777" w:rsidR="008A1961" w:rsidRPr="00442838" w:rsidRDefault="008A1961" w:rsidP="008A1961">
            <w:pPr>
              <w:spacing w:line="360" w:lineRule="auto"/>
              <w:jc w:val="center"/>
              <w:rPr>
                <w:sz w:val="24"/>
                <w:szCs w:val="24"/>
              </w:rPr>
            </w:pPr>
            <w:r w:rsidRPr="00442838">
              <w:rPr>
                <w:sz w:val="24"/>
                <w:szCs w:val="24"/>
              </w:rPr>
              <w:t>Type</w:t>
            </w:r>
          </w:p>
        </w:tc>
        <w:tc>
          <w:tcPr>
            <w:tcW w:w="1873" w:type="dxa"/>
          </w:tcPr>
          <w:p w14:paraId="4A466279" w14:textId="77777777" w:rsidR="008A1961" w:rsidRPr="00442838" w:rsidRDefault="008A1961" w:rsidP="008A1961">
            <w:pPr>
              <w:spacing w:line="360" w:lineRule="auto"/>
              <w:jc w:val="center"/>
              <w:rPr>
                <w:sz w:val="24"/>
                <w:szCs w:val="24"/>
              </w:rPr>
            </w:pPr>
            <w:r w:rsidRPr="00442838">
              <w:rPr>
                <w:sz w:val="24"/>
                <w:szCs w:val="24"/>
              </w:rPr>
              <w:t>Power</w:t>
            </w:r>
          </w:p>
        </w:tc>
        <w:tc>
          <w:tcPr>
            <w:tcW w:w="1739" w:type="dxa"/>
          </w:tcPr>
          <w:p w14:paraId="093C8C5C" w14:textId="77777777" w:rsidR="008A1961" w:rsidRPr="00442838" w:rsidRDefault="008A1961" w:rsidP="008A1961">
            <w:pPr>
              <w:spacing w:line="360" w:lineRule="auto"/>
              <w:jc w:val="center"/>
              <w:rPr>
                <w:sz w:val="24"/>
                <w:szCs w:val="24"/>
              </w:rPr>
            </w:pPr>
            <w:r w:rsidRPr="00442838">
              <w:rPr>
                <w:sz w:val="24"/>
                <w:szCs w:val="24"/>
              </w:rPr>
              <w:t>Accuracy</w:t>
            </w:r>
          </w:p>
        </w:tc>
        <w:tc>
          <w:tcPr>
            <w:tcW w:w="1739" w:type="dxa"/>
          </w:tcPr>
          <w:p w14:paraId="72E15513" w14:textId="77777777" w:rsidR="008A1961" w:rsidRPr="00442838" w:rsidRDefault="008A1961" w:rsidP="008A1961">
            <w:pPr>
              <w:spacing w:line="360" w:lineRule="auto"/>
              <w:jc w:val="center"/>
              <w:rPr>
                <w:sz w:val="24"/>
                <w:szCs w:val="24"/>
              </w:rPr>
            </w:pPr>
            <w:r w:rsidRPr="00442838">
              <w:rPr>
                <w:sz w:val="24"/>
                <w:szCs w:val="24"/>
              </w:rPr>
              <w:t>PP</w:t>
            </w:r>
          </w:p>
        </w:tc>
        <w:tc>
          <w:tcPr>
            <w:tcW w:w="1739" w:type="dxa"/>
          </w:tcPr>
          <w:p w14:paraId="4989A7D2" w14:textId="77777777" w:rsidR="008A1961" w:rsidRPr="00442838" w:rsidRDefault="008A1961" w:rsidP="008A1961">
            <w:pPr>
              <w:spacing w:line="360" w:lineRule="auto"/>
              <w:jc w:val="center"/>
              <w:rPr>
                <w:sz w:val="24"/>
                <w:szCs w:val="24"/>
              </w:rPr>
            </w:pPr>
            <w:r w:rsidRPr="00442838">
              <w:rPr>
                <w:sz w:val="24"/>
                <w:szCs w:val="24"/>
              </w:rPr>
              <w:t>Effect</w:t>
            </w:r>
          </w:p>
        </w:tc>
      </w:tr>
      <w:tr w:rsidR="008A1961" w:rsidRPr="00442838" w14:paraId="6D9CFD79" w14:textId="77777777" w:rsidTr="008A1961">
        <w:tc>
          <w:tcPr>
            <w:tcW w:w="1860" w:type="dxa"/>
          </w:tcPr>
          <w:p w14:paraId="07688DA0" w14:textId="77777777" w:rsidR="008A1961" w:rsidRPr="00442838" w:rsidRDefault="008A1961" w:rsidP="008A1961">
            <w:pPr>
              <w:spacing w:line="360" w:lineRule="auto"/>
              <w:rPr>
                <w:sz w:val="24"/>
                <w:szCs w:val="24"/>
              </w:rPr>
            </w:pPr>
          </w:p>
        </w:tc>
        <w:tc>
          <w:tcPr>
            <w:tcW w:w="1840" w:type="dxa"/>
          </w:tcPr>
          <w:p w14:paraId="510DEE8B" w14:textId="77777777" w:rsidR="008A1961" w:rsidRPr="00442838" w:rsidRDefault="008A1961" w:rsidP="008A1961">
            <w:pPr>
              <w:spacing w:line="360" w:lineRule="auto"/>
              <w:rPr>
                <w:sz w:val="24"/>
                <w:szCs w:val="24"/>
              </w:rPr>
            </w:pPr>
          </w:p>
        </w:tc>
        <w:tc>
          <w:tcPr>
            <w:tcW w:w="1873" w:type="dxa"/>
          </w:tcPr>
          <w:p w14:paraId="1E8525E9" w14:textId="77777777" w:rsidR="008A1961" w:rsidRPr="00442838" w:rsidRDefault="008A1961" w:rsidP="008A1961">
            <w:pPr>
              <w:spacing w:line="360" w:lineRule="auto"/>
              <w:rPr>
                <w:sz w:val="24"/>
                <w:szCs w:val="24"/>
              </w:rPr>
            </w:pPr>
          </w:p>
        </w:tc>
        <w:tc>
          <w:tcPr>
            <w:tcW w:w="1739" w:type="dxa"/>
          </w:tcPr>
          <w:p w14:paraId="750C2632" w14:textId="77777777" w:rsidR="008A1961" w:rsidRPr="00442838" w:rsidRDefault="008A1961" w:rsidP="008A1961">
            <w:pPr>
              <w:spacing w:line="360" w:lineRule="auto"/>
              <w:rPr>
                <w:sz w:val="24"/>
                <w:szCs w:val="24"/>
              </w:rPr>
            </w:pPr>
          </w:p>
        </w:tc>
        <w:tc>
          <w:tcPr>
            <w:tcW w:w="1739" w:type="dxa"/>
          </w:tcPr>
          <w:p w14:paraId="6E224219" w14:textId="77777777" w:rsidR="008A1961" w:rsidRPr="00442838" w:rsidRDefault="008A1961" w:rsidP="008A1961">
            <w:pPr>
              <w:spacing w:line="360" w:lineRule="auto"/>
              <w:rPr>
                <w:sz w:val="24"/>
                <w:szCs w:val="24"/>
              </w:rPr>
            </w:pPr>
          </w:p>
        </w:tc>
        <w:tc>
          <w:tcPr>
            <w:tcW w:w="1739" w:type="dxa"/>
          </w:tcPr>
          <w:p w14:paraId="334EB5B0" w14:textId="77777777" w:rsidR="008A1961" w:rsidRPr="00442838" w:rsidRDefault="008A1961" w:rsidP="008A1961">
            <w:pPr>
              <w:spacing w:line="360" w:lineRule="auto"/>
              <w:rPr>
                <w:sz w:val="24"/>
                <w:szCs w:val="24"/>
              </w:rPr>
            </w:pPr>
          </w:p>
        </w:tc>
      </w:tr>
      <w:tr w:rsidR="008A1961" w:rsidRPr="00442838" w14:paraId="2AB4FFC7" w14:textId="77777777" w:rsidTr="008A1961">
        <w:tc>
          <w:tcPr>
            <w:tcW w:w="1860" w:type="dxa"/>
          </w:tcPr>
          <w:p w14:paraId="3AB4F14F" w14:textId="77777777" w:rsidR="008A1961" w:rsidRPr="00442838" w:rsidRDefault="008A1961" w:rsidP="008A1961">
            <w:pPr>
              <w:spacing w:line="360" w:lineRule="auto"/>
              <w:rPr>
                <w:sz w:val="24"/>
                <w:szCs w:val="24"/>
              </w:rPr>
            </w:pPr>
          </w:p>
        </w:tc>
        <w:tc>
          <w:tcPr>
            <w:tcW w:w="1840" w:type="dxa"/>
          </w:tcPr>
          <w:p w14:paraId="4A9A4255" w14:textId="77777777" w:rsidR="008A1961" w:rsidRPr="00442838" w:rsidRDefault="008A1961" w:rsidP="008A1961">
            <w:pPr>
              <w:spacing w:line="360" w:lineRule="auto"/>
              <w:rPr>
                <w:sz w:val="24"/>
                <w:szCs w:val="24"/>
              </w:rPr>
            </w:pPr>
          </w:p>
        </w:tc>
        <w:tc>
          <w:tcPr>
            <w:tcW w:w="1873" w:type="dxa"/>
          </w:tcPr>
          <w:p w14:paraId="1AEFA088" w14:textId="77777777" w:rsidR="008A1961" w:rsidRPr="00442838" w:rsidRDefault="008A1961" w:rsidP="008A1961">
            <w:pPr>
              <w:spacing w:line="360" w:lineRule="auto"/>
              <w:rPr>
                <w:sz w:val="24"/>
                <w:szCs w:val="24"/>
              </w:rPr>
            </w:pPr>
          </w:p>
        </w:tc>
        <w:tc>
          <w:tcPr>
            <w:tcW w:w="1739" w:type="dxa"/>
          </w:tcPr>
          <w:p w14:paraId="75EE393A" w14:textId="77777777" w:rsidR="008A1961" w:rsidRPr="00442838" w:rsidRDefault="008A1961" w:rsidP="008A1961">
            <w:pPr>
              <w:spacing w:line="360" w:lineRule="auto"/>
              <w:rPr>
                <w:sz w:val="24"/>
                <w:szCs w:val="24"/>
              </w:rPr>
            </w:pPr>
          </w:p>
        </w:tc>
        <w:tc>
          <w:tcPr>
            <w:tcW w:w="1739" w:type="dxa"/>
          </w:tcPr>
          <w:p w14:paraId="4F164C46" w14:textId="77777777" w:rsidR="008A1961" w:rsidRPr="00442838" w:rsidRDefault="008A1961" w:rsidP="008A1961">
            <w:pPr>
              <w:spacing w:line="360" w:lineRule="auto"/>
              <w:rPr>
                <w:sz w:val="24"/>
                <w:szCs w:val="24"/>
              </w:rPr>
            </w:pPr>
          </w:p>
        </w:tc>
        <w:tc>
          <w:tcPr>
            <w:tcW w:w="1739" w:type="dxa"/>
          </w:tcPr>
          <w:p w14:paraId="2578E9FB" w14:textId="77777777" w:rsidR="008A1961" w:rsidRPr="00442838" w:rsidRDefault="008A1961" w:rsidP="008A1961">
            <w:pPr>
              <w:spacing w:line="360" w:lineRule="auto"/>
              <w:rPr>
                <w:sz w:val="24"/>
                <w:szCs w:val="24"/>
              </w:rPr>
            </w:pPr>
          </w:p>
        </w:tc>
      </w:tr>
      <w:tr w:rsidR="008A1961" w:rsidRPr="00442838" w14:paraId="2D5BABE4" w14:textId="77777777" w:rsidTr="008A1961">
        <w:tc>
          <w:tcPr>
            <w:tcW w:w="1860" w:type="dxa"/>
          </w:tcPr>
          <w:p w14:paraId="7CC5349B" w14:textId="77777777" w:rsidR="008A1961" w:rsidRPr="00442838" w:rsidRDefault="008A1961" w:rsidP="008A1961">
            <w:pPr>
              <w:spacing w:line="360" w:lineRule="auto"/>
              <w:rPr>
                <w:sz w:val="24"/>
                <w:szCs w:val="24"/>
              </w:rPr>
            </w:pPr>
          </w:p>
        </w:tc>
        <w:tc>
          <w:tcPr>
            <w:tcW w:w="1840" w:type="dxa"/>
          </w:tcPr>
          <w:p w14:paraId="34800ACE" w14:textId="77777777" w:rsidR="008A1961" w:rsidRPr="00442838" w:rsidRDefault="008A1961" w:rsidP="008A1961">
            <w:pPr>
              <w:spacing w:line="360" w:lineRule="auto"/>
              <w:rPr>
                <w:sz w:val="24"/>
                <w:szCs w:val="24"/>
              </w:rPr>
            </w:pPr>
          </w:p>
        </w:tc>
        <w:tc>
          <w:tcPr>
            <w:tcW w:w="1873" w:type="dxa"/>
          </w:tcPr>
          <w:p w14:paraId="2F2B5B47" w14:textId="77777777" w:rsidR="008A1961" w:rsidRPr="00442838" w:rsidRDefault="008A1961" w:rsidP="008A1961">
            <w:pPr>
              <w:spacing w:line="360" w:lineRule="auto"/>
              <w:rPr>
                <w:sz w:val="24"/>
                <w:szCs w:val="24"/>
              </w:rPr>
            </w:pPr>
          </w:p>
        </w:tc>
        <w:tc>
          <w:tcPr>
            <w:tcW w:w="1739" w:type="dxa"/>
          </w:tcPr>
          <w:p w14:paraId="2D596F7D" w14:textId="77777777" w:rsidR="008A1961" w:rsidRPr="00442838" w:rsidRDefault="008A1961" w:rsidP="008A1961">
            <w:pPr>
              <w:spacing w:line="360" w:lineRule="auto"/>
              <w:rPr>
                <w:sz w:val="24"/>
                <w:szCs w:val="24"/>
              </w:rPr>
            </w:pPr>
          </w:p>
        </w:tc>
        <w:tc>
          <w:tcPr>
            <w:tcW w:w="1739" w:type="dxa"/>
          </w:tcPr>
          <w:p w14:paraId="5B16C6D4" w14:textId="77777777" w:rsidR="008A1961" w:rsidRPr="00442838" w:rsidRDefault="008A1961" w:rsidP="008A1961">
            <w:pPr>
              <w:spacing w:line="360" w:lineRule="auto"/>
              <w:rPr>
                <w:sz w:val="24"/>
                <w:szCs w:val="24"/>
              </w:rPr>
            </w:pPr>
          </w:p>
        </w:tc>
        <w:tc>
          <w:tcPr>
            <w:tcW w:w="1739" w:type="dxa"/>
          </w:tcPr>
          <w:p w14:paraId="13D6AA9B" w14:textId="77777777" w:rsidR="008A1961" w:rsidRPr="00442838" w:rsidRDefault="008A1961" w:rsidP="008A1961">
            <w:pPr>
              <w:spacing w:line="360" w:lineRule="auto"/>
              <w:rPr>
                <w:sz w:val="24"/>
                <w:szCs w:val="24"/>
              </w:rPr>
            </w:pPr>
          </w:p>
        </w:tc>
      </w:tr>
      <w:tr w:rsidR="008A1961" w:rsidRPr="00442838" w14:paraId="224BE9EF" w14:textId="77777777" w:rsidTr="008A1961">
        <w:tc>
          <w:tcPr>
            <w:tcW w:w="1860" w:type="dxa"/>
          </w:tcPr>
          <w:p w14:paraId="30DE0A6B" w14:textId="77777777" w:rsidR="008A1961" w:rsidRPr="00442838" w:rsidRDefault="008A1961" w:rsidP="008A1961">
            <w:pPr>
              <w:spacing w:line="360" w:lineRule="auto"/>
              <w:rPr>
                <w:sz w:val="24"/>
                <w:szCs w:val="24"/>
              </w:rPr>
            </w:pPr>
          </w:p>
        </w:tc>
        <w:tc>
          <w:tcPr>
            <w:tcW w:w="1840" w:type="dxa"/>
          </w:tcPr>
          <w:p w14:paraId="51427460" w14:textId="77777777" w:rsidR="008A1961" w:rsidRPr="00442838" w:rsidRDefault="008A1961" w:rsidP="008A1961">
            <w:pPr>
              <w:spacing w:line="360" w:lineRule="auto"/>
              <w:rPr>
                <w:sz w:val="24"/>
                <w:szCs w:val="24"/>
              </w:rPr>
            </w:pPr>
          </w:p>
        </w:tc>
        <w:tc>
          <w:tcPr>
            <w:tcW w:w="1873" w:type="dxa"/>
          </w:tcPr>
          <w:p w14:paraId="7D7767FB" w14:textId="77777777" w:rsidR="008A1961" w:rsidRPr="00442838" w:rsidRDefault="008A1961" w:rsidP="008A1961">
            <w:pPr>
              <w:spacing w:line="360" w:lineRule="auto"/>
              <w:rPr>
                <w:sz w:val="24"/>
                <w:szCs w:val="24"/>
              </w:rPr>
            </w:pPr>
          </w:p>
        </w:tc>
        <w:tc>
          <w:tcPr>
            <w:tcW w:w="1739" w:type="dxa"/>
          </w:tcPr>
          <w:p w14:paraId="68DCF19B" w14:textId="77777777" w:rsidR="008A1961" w:rsidRPr="00442838" w:rsidRDefault="008A1961" w:rsidP="008A1961">
            <w:pPr>
              <w:spacing w:line="360" w:lineRule="auto"/>
              <w:rPr>
                <w:sz w:val="24"/>
                <w:szCs w:val="24"/>
              </w:rPr>
            </w:pPr>
          </w:p>
        </w:tc>
        <w:tc>
          <w:tcPr>
            <w:tcW w:w="1739" w:type="dxa"/>
          </w:tcPr>
          <w:p w14:paraId="7F2DB706" w14:textId="77777777" w:rsidR="008A1961" w:rsidRPr="00442838" w:rsidRDefault="008A1961" w:rsidP="008A1961">
            <w:pPr>
              <w:spacing w:line="360" w:lineRule="auto"/>
              <w:rPr>
                <w:sz w:val="24"/>
                <w:szCs w:val="24"/>
              </w:rPr>
            </w:pPr>
          </w:p>
        </w:tc>
        <w:tc>
          <w:tcPr>
            <w:tcW w:w="1739" w:type="dxa"/>
          </w:tcPr>
          <w:p w14:paraId="17D35AB7" w14:textId="77777777" w:rsidR="008A1961" w:rsidRPr="00442838" w:rsidRDefault="008A1961" w:rsidP="008A1961">
            <w:pPr>
              <w:spacing w:line="360" w:lineRule="auto"/>
              <w:rPr>
                <w:sz w:val="24"/>
                <w:szCs w:val="24"/>
              </w:rPr>
            </w:pPr>
          </w:p>
        </w:tc>
      </w:tr>
      <w:tr w:rsidR="008A1961" w:rsidRPr="00442838" w14:paraId="1B0B28E6" w14:textId="77777777" w:rsidTr="008A1961">
        <w:tc>
          <w:tcPr>
            <w:tcW w:w="1860" w:type="dxa"/>
          </w:tcPr>
          <w:p w14:paraId="555A4C4A" w14:textId="77777777" w:rsidR="008A1961" w:rsidRPr="00442838" w:rsidRDefault="008A1961" w:rsidP="008A1961">
            <w:pPr>
              <w:spacing w:line="360" w:lineRule="auto"/>
              <w:rPr>
                <w:sz w:val="24"/>
                <w:szCs w:val="24"/>
              </w:rPr>
            </w:pPr>
          </w:p>
        </w:tc>
        <w:tc>
          <w:tcPr>
            <w:tcW w:w="1840" w:type="dxa"/>
          </w:tcPr>
          <w:p w14:paraId="042DA441" w14:textId="77777777" w:rsidR="008A1961" w:rsidRPr="00442838" w:rsidRDefault="008A1961" w:rsidP="008A1961">
            <w:pPr>
              <w:spacing w:line="360" w:lineRule="auto"/>
              <w:rPr>
                <w:sz w:val="24"/>
                <w:szCs w:val="24"/>
              </w:rPr>
            </w:pPr>
          </w:p>
        </w:tc>
        <w:tc>
          <w:tcPr>
            <w:tcW w:w="1873" w:type="dxa"/>
          </w:tcPr>
          <w:p w14:paraId="6602FE45" w14:textId="77777777" w:rsidR="008A1961" w:rsidRPr="00442838" w:rsidRDefault="008A1961" w:rsidP="008A1961">
            <w:pPr>
              <w:spacing w:line="360" w:lineRule="auto"/>
              <w:rPr>
                <w:sz w:val="24"/>
                <w:szCs w:val="24"/>
              </w:rPr>
            </w:pPr>
          </w:p>
        </w:tc>
        <w:tc>
          <w:tcPr>
            <w:tcW w:w="1739" w:type="dxa"/>
          </w:tcPr>
          <w:p w14:paraId="1BE180CC" w14:textId="77777777" w:rsidR="008A1961" w:rsidRPr="00442838" w:rsidRDefault="008A1961" w:rsidP="008A1961">
            <w:pPr>
              <w:spacing w:line="360" w:lineRule="auto"/>
              <w:rPr>
                <w:sz w:val="24"/>
                <w:szCs w:val="24"/>
              </w:rPr>
            </w:pPr>
          </w:p>
        </w:tc>
        <w:tc>
          <w:tcPr>
            <w:tcW w:w="1739" w:type="dxa"/>
          </w:tcPr>
          <w:p w14:paraId="3516E2E2" w14:textId="77777777" w:rsidR="008A1961" w:rsidRPr="00442838" w:rsidRDefault="008A1961" w:rsidP="008A1961">
            <w:pPr>
              <w:spacing w:line="360" w:lineRule="auto"/>
              <w:rPr>
                <w:sz w:val="24"/>
                <w:szCs w:val="24"/>
              </w:rPr>
            </w:pPr>
          </w:p>
        </w:tc>
        <w:tc>
          <w:tcPr>
            <w:tcW w:w="1739" w:type="dxa"/>
          </w:tcPr>
          <w:p w14:paraId="4A0ACA99" w14:textId="77777777" w:rsidR="008A1961" w:rsidRPr="00442838" w:rsidRDefault="008A1961" w:rsidP="008A1961">
            <w:pPr>
              <w:spacing w:line="360" w:lineRule="auto"/>
              <w:rPr>
                <w:sz w:val="24"/>
                <w:szCs w:val="24"/>
              </w:rPr>
            </w:pPr>
          </w:p>
        </w:tc>
      </w:tr>
      <w:tr w:rsidR="008A1961" w:rsidRPr="00442838" w14:paraId="78352CCD" w14:textId="77777777" w:rsidTr="008A1961">
        <w:tc>
          <w:tcPr>
            <w:tcW w:w="1860" w:type="dxa"/>
          </w:tcPr>
          <w:p w14:paraId="162CC6D0" w14:textId="77777777" w:rsidR="008A1961" w:rsidRPr="00442838" w:rsidRDefault="008A1961" w:rsidP="008A1961">
            <w:pPr>
              <w:spacing w:line="360" w:lineRule="auto"/>
              <w:rPr>
                <w:sz w:val="24"/>
                <w:szCs w:val="24"/>
              </w:rPr>
            </w:pPr>
          </w:p>
        </w:tc>
        <w:tc>
          <w:tcPr>
            <w:tcW w:w="1840" w:type="dxa"/>
          </w:tcPr>
          <w:p w14:paraId="4ED3E96F" w14:textId="77777777" w:rsidR="008A1961" w:rsidRPr="00442838" w:rsidRDefault="008A1961" w:rsidP="008A1961">
            <w:pPr>
              <w:spacing w:line="360" w:lineRule="auto"/>
              <w:rPr>
                <w:sz w:val="24"/>
                <w:szCs w:val="24"/>
              </w:rPr>
            </w:pPr>
          </w:p>
        </w:tc>
        <w:tc>
          <w:tcPr>
            <w:tcW w:w="1873" w:type="dxa"/>
          </w:tcPr>
          <w:p w14:paraId="32AF394B" w14:textId="77777777" w:rsidR="008A1961" w:rsidRPr="00442838" w:rsidRDefault="008A1961" w:rsidP="008A1961">
            <w:pPr>
              <w:spacing w:line="360" w:lineRule="auto"/>
              <w:rPr>
                <w:sz w:val="24"/>
                <w:szCs w:val="24"/>
              </w:rPr>
            </w:pPr>
          </w:p>
        </w:tc>
        <w:tc>
          <w:tcPr>
            <w:tcW w:w="1739" w:type="dxa"/>
          </w:tcPr>
          <w:p w14:paraId="0735B04A" w14:textId="77777777" w:rsidR="008A1961" w:rsidRPr="00442838" w:rsidRDefault="008A1961" w:rsidP="008A1961">
            <w:pPr>
              <w:spacing w:line="360" w:lineRule="auto"/>
              <w:rPr>
                <w:sz w:val="24"/>
                <w:szCs w:val="24"/>
              </w:rPr>
            </w:pPr>
          </w:p>
        </w:tc>
        <w:tc>
          <w:tcPr>
            <w:tcW w:w="1739" w:type="dxa"/>
          </w:tcPr>
          <w:p w14:paraId="31B8C9A5" w14:textId="77777777" w:rsidR="008A1961" w:rsidRPr="00442838" w:rsidRDefault="008A1961" w:rsidP="008A1961">
            <w:pPr>
              <w:spacing w:line="360" w:lineRule="auto"/>
              <w:rPr>
                <w:sz w:val="24"/>
                <w:szCs w:val="24"/>
              </w:rPr>
            </w:pPr>
          </w:p>
        </w:tc>
        <w:tc>
          <w:tcPr>
            <w:tcW w:w="1739" w:type="dxa"/>
          </w:tcPr>
          <w:p w14:paraId="191C92B7" w14:textId="77777777" w:rsidR="008A1961" w:rsidRPr="00442838" w:rsidRDefault="008A1961" w:rsidP="008A1961">
            <w:pPr>
              <w:spacing w:line="360" w:lineRule="auto"/>
              <w:rPr>
                <w:sz w:val="24"/>
                <w:szCs w:val="24"/>
              </w:rPr>
            </w:pPr>
          </w:p>
        </w:tc>
      </w:tr>
      <w:tr w:rsidR="008A1961" w:rsidRPr="00442838" w14:paraId="00AB84FE" w14:textId="77777777" w:rsidTr="008A1961">
        <w:tc>
          <w:tcPr>
            <w:tcW w:w="1860" w:type="dxa"/>
          </w:tcPr>
          <w:p w14:paraId="2B04A8C3" w14:textId="77777777" w:rsidR="008A1961" w:rsidRPr="00442838" w:rsidRDefault="008A1961" w:rsidP="008A1961">
            <w:pPr>
              <w:spacing w:line="360" w:lineRule="auto"/>
              <w:rPr>
                <w:sz w:val="24"/>
                <w:szCs w:val="24"/>
              </w:rPr>
            </w:pPr>
          </w:p>
        </w:tc>
        <w:tc>
          <w:tcPr>
            <w:tcW w:w="1840" w:type="dxa"/>
          </w:tcPr>
          <w:p w14:paraId="6CCB1714" w14:textId="77777777" w:rsidR="008A1961" w:rsidRPr="00442838" w:rsidRDefault="008A1961" w:rsidP="008A1961">
            <w:pPr>
              <w:spacing w:line="360" w:lineRule="auto"/>
              <w:rPr>
                <w:sz w:val="24"/>
                <w:szCs w:val="24"/>
              </w:rPr>
            </w:pPr>
          </w:p>
        </w:tc>
        <w:tc>
          <w:tcPr>
            <w:tcW w:w="1873" w:type="dxa"/>
          </w:tcPr>
          <w:p w14:paraId="46415D17" w14:textId="77777777" w:rsidR="008A1961" w:rsidRPr="00442838" w:rsidRDefault="008A1961" w:rsidP="008A1961">
            <w:pPr>
              <w:spacing w:line="360" w:lineRule="auto"/>
              <w:rPr>
                <w:sz w:val="24"/>
                <w:szCs w:val="24"/>
              </w:rPr>
            </w:pPr>
          </w:p>
        </w:tc>
        <w:tc>
          <w:tcPr>
            <w:tcW w:w="1739" w:type="dxa"/>
          </w:tcPr>
          <w:p w14:paraId="549D1AE3" w14:textId="77777777" w:rsidR="008A1961" w:rsidRPr="00442838" w:rsidRDefault="008A1961" w:rsidP="008A1961">
            <w:pPr>
              <w:spacing w:line="360" w:lineRule="auto"/>
              <w:rPr>
                <w:sz w:val="24"/>
                <w:szCs w:val="24"/>
              </w:rPr>
            </w:pPr>
          </w:p>
        </w:tc>
        <w:tc>
          <w:tcPr>
            <w:tcW w:w="1739" w:type="dxa"/>
          </w:tcPr>
          <w:p w14:paraId="2A1D6702" w14:textId="77777777" w:rsidR="008A1961" w:rsidRPr="00442838" w:rsidRDefault="008A1961" w:rsidP="008A1961">
            <w:pPr>
              <w:spacing w:line="360" w:lineRule="auto"/>
              <w:rPr>
                <w:sz w:val="24"/>
                <w:szCs w:val="24"/>
              </w:rPr>
            </w:pPr>
          </w:p>
        </w:tc>
        <w:tc>
          <w:tcPr>
            <w:tcW w:w="1739" w:type="dxa"/>
          </w:tcPr>
          <w:p w14:paraId="45058AD2" w14:textId="77777777" w:rsidR="008A1961" w:rsidRPr="00442838" w:rsidRDefault="008A1961" w:rsidP="008A1961">
            <w:pPr>
              <w:spacing w:line="360" w:lineRule="auto"/>
              <w:rPr>
                <w:sz w:val="24"/>
                <w:szCs w:val="24"/>
              </w:rPr>
            </w:pPr>
          </w:p>
        </w:tc>
      </w:tr>
      <w:tr w:rsidR="008A1961" w:rsidRPr="00442838" w14:paraId="07850029" w14:textId="77777777" w:rsidTr="008A1961">
        <w:tc>
          <w:tcPr>
            <w:tcW w:w="1860" w:type="dxa"/>
          </w:tcPr>
          <w:p w14:paraId="4F19AA90" w14:textId="77777777" w:rsidR="008A1961" w:rsidRPr="00442838" w:rsidRDefault="008A1961" w:rsidP="008A1961">
            <w:pPr>
              <w:spacing w:line="360" w:lineRule="auto"/>
              <w:rPr>
                <w:sz w:val="24"/>
                <w:szCs w:val="24"/>
              </w:rPr>
            </w:pPr>
          </w:p>
        </w:tc>
        <w:tc>
          <w:tcPr>
            <w:tcW w:w="1840" w:type="dxa"/>
          </w:tcPr>
          <w:p w14:paraId="26B12930" w14:textId="77777777" w:rsidR="008A1961" w:rsidRPr="00442838" w:rsidRDefault="008A1961" w:rsidP="008A1961">
            <w:pPr>
              <w:spacing w:line="360" w:lineRule="auto"/>
              <w:rPr>
                <w:sz w:val="24"/>
                <w:szCs w:val="24"/>
              </w:rPr>
            </w:pPr>
          </w:p>
        </w:tc>
        <w:tc>
          <w:tcPr>
            <w:tcW w:w="1873" w:type="dxa"/>
          </w:tcPr>
          <w:p w14:paraId="7585D154" w14:textId="77777777" w:rsidR="008A1961" w:rsidRPr="00442838" w:rsidRDefault="008A1961" w:rsidP="008A1961">
            <w:pPr>
              <w:spacing w:line="360" w:lineRule="auto"/>
              <w:rPr>
                <w:sz w:val="24"/>
                <w:szCs w:val="24"/>
              </w:rPr>
            </w:pPr>
          </w:p>
        </w:tc>
        <w:tc>
          <w:tcPr>
            <w:tcW w:w="1739" w:type="dxa"/>
          </w:tcPr>
          <w:p w14:paraId="29BC7AE1" w14:textId="77777777" w:rsidR="008A1961" w:rsidRPr="00442838" w:rsidRDefault="008A1961" w:rsidP="008A1961">
            <w:pPr>
              <w:spacing w:line="360" w:lineRule="auto"/>
              <w:rPr>
                <w:sz w:val="24"/>
                <w:szCs w:val="24"/>
              </w:rPr>
            </w:pPr>
          </w:p>
        </w:tc>
        <w:tc>
          <w:tcPr>
            <w:tcW w:w="1739" w:type="dxa"/>
          </w:tcPr>
          <w:p w14:paraId="3EC2CADA" w14:textId="77777777" w:rsidR="008A1961" w:rsidRPr="00442838" w:rsidRDefault="008A1961" w:rsidP="008A1961">
            <w:pPr>
              <w:spacing w:line="360" w:lineRule="auto"/>
              <w:rPr>
                <w:sz w:val="24"/>
                <w:szCs w:val="24"/>
              </w:rPr>
            </w:pPr>
          </w:p>
        </w:tc>
        <w:tc>
          <w:tcPr>
            <w:tcW w:w="1739" w:type="dxa"/>
          </w:tcPr>
          <w:p w14:paraId="51ECE11D" w14:textId="77777777" w:rsidR="008A1961" w:rsidRPr="00442838" w:rsidRDefault="008A1961" w:rsidP="008A1961">
            <w:pPr>
              <w:spacing w:line="360" w:lineRule="auto"/>
              <w:rPr>
                <w:sz w:val="24"/>
                <w:szCs w:val="24"/>
              </w:rPr>
            </w:pPr>
          </w:p>
        </w:tc>
      </w:tr>
      <w:tr w:rsidR="008A1961" w:rsidRPr="00442838" w14:paraId="3B6DBF0E" w14:textId="77777777" w:rsidTr="008A1961">
        <w:tc>
          <w:tcPr>
            <w:tcW w:w="1860" w:type="dxa"/>
          </w:tcPr>
          <w:p w14:paraId="1463EA95" w14:textId="77777777" w:rsidR="008A1961" w:rsidRPr="00442838" w:rsidRDefault="008A1961" w:rsidP="008A1961">
            <w:pPr>
              <w:spacing w:line="360" w:lineRule="auto"/>
              <w:rPr>
                <w:sz w:val="24"/>
                <w:szCs w:val="24"/>
              </w:rPr>
            </w:pPr>
          </w:p>
        </w:tc>
        <w:tc>
          <w:tcPr>
            <w:tcW w:w="1840" w:type="dxa"/>
          </w:tcPr>
          <w:p w14:paraId="582B06C2" w14:textId="77777777" w:rsidR="008A1961" w:rsidRPr="00442838" w:rsidRDefault="008A1961" w:rsidP="008A1961">
            <w:pPr>
              <w:spacing w:line="360" w:lineRule="auto"/>
              <w:rPr>
                <w:sz w:val="24"/>
                <w:szCs w:val="24"/>
              </w:rPr>
            </w:pPr>
          </w:p>
        </w:tc>
        <w:tc>
          <w:tcPr>
            <w:tcW w:w="1873" w:type="dxa"/>
          </w:tcPr>
          <w:p w14:paraId="05AF15E6" w14:textId="77777777" w:rsidR="008A1961" w:rsidRPr="00442838" w:rsidRDefault="008A1961" w:rsidP="008A1961">
            <w:pPr>
              <w:spacing w:line="360" w:lineRule="auto"/>
              <w:rPr>
                <w:sz w:val="24"/>
                <w:szCs w:val="24"/>
              </w:rPr>
            </w:pPr>
          </w:p>
        </w:tc>
        <w:tc>
          <w:tcPr>
            <w:tcW w:w="1739" w:type="dxa"/>
          </w:tcPr>
          <w:p w14:paraId="28E7CEBB" w14:textId="77777777" w:rsidR="008A1961" w:rsidRPr="00442838" w:rsidRDefault="008A1961" w:rsidP="008A1961">
            <w:pPr>
              <w:spacing w:line="360" w:lineRule="auto"/>
              <w:rPr>
                <w:sz w:val="24"/>
                <w:szCs w:val="24"/>
              </w:rPr>
            </w:pPr>
          </w:p>
        </w:tc>
        <w:tc>
          <w:tcPr>
            <w:tcW w:w="1739" w:type="dxa"/>
          </w:tcPr>
          <w:p w14:paraId="5FF29BEC" w14:textId="77777777" w:rsidR="008A1961" w:rsidRPr="00442838" w:rsidRDefault="008A1961" w:rsidP="008A1961">
            <w:pPr>
              <w:spacing w:line="360" w:lineRule="auto"/>
              <w:rPr>
                <w:sz w:val="24"/>
                <w:szCs w:val="24"/>
              </w:rPr>
            </w:pPr>
          </w:p>
        </w:tc>
        <w:tc>
          <w:tcPr>
            <w:tcW w:w="1739" w:type="dxa"/>
          </w:tcPr>
          <w:p w14:paraId="79548B37" w14:textId="77777777" w:rsidR="008A1961" w:rsidRPr="00442838" w:rsidRDefault="008A1961" w:rsidP="008A1961">
            <w:pPr>
              <w:spacing w:line="360" w:lineRule="auto"/>
              <w:rPr>
                <w:sz w:val="24"/>
                <w:szCs w:val="24"/>
              </w:rPr>
            </w:pPr>
          </w:p>
        </w:tc>
      </w:tr>
      <w:tr w:rsidR="008A1961" w:rsidRPr="00442838" w14:paraId="179BC514" w14:textId="77777777" w:rsidTr="008A1961">
        <w:tc>
          <w:tcPr>
            <w:tcW w:w="1860" w:type="dxa"/>
          </w:tcPr>
          <w:p w14:paraId="7C476282" w14:textId="77777777" w:rsidR="008A1961" w:rsidRPr="00442838" w:rsidRDefault="008A1961" w:rsidP="008A1961">
            <w:pPr>
              <w:spacing w:line="360" w:lineRule="auto"/>
              <w:rPr>
                <w:sz w:val="24"/>
                <w:szCs w:val="24"/>
              </w:rPr>
            </w:pPr>
          </w:p>
        </w:tc>
        <w:tc>
          <w:tcPr>
            <w:tcW w:w="1840" w:type="dxa"/>
          </w:tcPr>
          <w:p w14:paraId="599B210B" w14:textId="77777777" w:rsidR="008A1961" w:rsidRPr="00442838" w:rsidRDefault="008A1961" w:rsidP="008A1961">
            <w:pPr>
              <w:spacing w:line="360" w:lineRule="auto"/>
              <w:rPr>
                <w:sz w:val="24"/>
                <w:szCs w:val="24"/>
              </w:rPr>
            </w:pPr>
          </w:p>
        </w:tc>
        <w:tc>
          <w:tcPr>
            <w:tcW w:w="1873" w:type="dxa"/>
          </w:tcPr>
          <w:p w14:paraId="2F4F7ABD" w14:textId="77777777" w:rsidR="008A1961" w:rsidRPr="00442838" w:rsidRDefault="008A1961" w:rsidP="008A1961">
            <w:pPr>
              <w:spacing w:line="360" w:lineRule="auto"/>
              <w:rPr>
                <w:sz w:val="24"/>
                <w:szCs w:val="24"/>
              </w:rPr>
            </w:pPr>
          </w:p>
        </w:tc>
        <w:tc>
          <w:tcPr>
            <w:tcW w:w="1739" w:type="dxa"/>
          </w:tcPr>
          <w:p w14:paraId="1724730A" w14:textId="77777777" w:rsidR="008A1961" w:rsidRPr="00442838" w:rsidRDefault="008A1961" w:rsidP="008A1961">
            <w:pPr>
              <w:spacing w:line="360" w:lineRule="auto"/>
              <w:rPr>
                <w:sz w:val="24"/>
                <w:szCs w:val="24"/>
              </w:rPr>
            </w:pPr>
          </w:p>
        </w:tc>
        <w:tc>
          <w:tcPr>
            <w:tcW w:w="1739" w:type="dxa"/>
          </w:tcPr>
          <w:p w14:paraId="6C5DF9F5" w14:textId="77777777" w:rsidR="008A1961" w:rsidRPr="00442838" w:rsidRDefault="008A1961" w:rsidP="008A1961">
            <w:pPr>
              <w:spacing w:line="360" w:lineRule="auto"/>
              <w:rPr>
                <w:sz w:val="24"/>
                <w:szCs w:val="24"/>
              </w:rPr>
            </w:pPr>
          </w:p>
        </w:tc>
        <w:tc>
          <w:tcPr>
            <w:tcW w:w="1739" w:type="dxa"/>
          </w:tcPr>
          <w:p w14:paraId="6C4B161A" w14:textId="77777777" w:rsidR="008A1961" w:rsidRPr="00442838" w:rsidRDefault="008A1961" w:rsidP="008A1961">
            <w:pPr>
              <w:spacing w:line="360" w:lineRule="auto"/>
              <w:rPr>
                <w:sz w:val="24"/>
                <w:szCs w:val="24"/>
              </w:rPr>
            </w:pPr>
          </w:p>
        </w:tc>
      </w:tr>
      <w:tr w:rsidR="008A1961" w:rsidRPr="00442838" w14:paraId="28133B8E" w14:textId="77777777" w:rsidTr="008A1961">
        <w:tc>
          <w:tcPr>
            <w:tcW w:w="1860" w:type="dxa"/>
          </w:tcPr>
          <w:p w14:paraId="4DE45DD1" w14:textId="77777777" w:rsidR="008A1961" w:rsidRPr="00442838" w:rsidRDefault="008A1961" w:rsidP="008A1961">
            <w:pPr>
              <w:spacing w:line="360" w:lineRule="auto"/>
              <w:rPr>
                <w:sz w:val="24"/>
                <w:szCs w:val="24"/>
              </w:rPr>
            </w:pPr>
          </w:p>
        </w:tc>
        <w:tc>
          <w:tcPr>
            <w:tcW w:w="1840" w:type="dxa"/>
          </w:tcPr>
          <w:p w14:paraId="4CEFF4B0" w14:textId="77777777" w:rsidR="008A1961" w:rsidRPr="00442838" w:rsidRDefault="008A1961" w:rsidP="008A1961">
            <w:pPr>
              <w:spacing w:line="360" w:lineRule="auto"/>
              <w:rPr>
                <w:sz w:val="24"/>
                <w:szCs w:val="24"/>
              </w:rPr>
            </w:pPr>
          </w:p>
        </w:tc>
        <w:tc>
          <w:tcPr>
            <w:tcW w:w="1873" w:type="dxa"/>
          </w:tcPr>
          <w:p w14:paraId="2C8AF501" w14:textId="77777777" w:rsidR="008A1961" w:rsidRPr="00442838" w:rsidRDefault="008A1961" w:rsidP="008A1961">
            <w:pPr>
              <w:spacing w:line="360" w:lineRule="auto"/>
              <w:rPr>
                <w:sz w:val="24"/>
                <w:szCs w:val="24"/>
              </w:rPr>
            </w:pPr>
          </w:p>
        </w:tc>
        <w:tc>
          <w:tcPr>
            <w:tcW w:w="1739" w:type="dxa"/>
          </w:tcPr>
          <w:p w14:paraId="69E604DF" w14:textId="77777777" w:rsidR="008A1961" w:rsidRPr="00442838" w:rsidRDefault="008A1961" w:rsidP="008A1961">
            <w:pPr>
              <w:spacing w:line="360" w:lineRule="auto"/>
              <w:rPr>
                <w:sz w:val="24"/>
                <w:szCs w:val="24"/>
              </w:rPr>
            </w:pPr>
          </w:p>
        </w:tc>
        <w:tc>
          <w:tcPr>
            <w:tcW w:w="1739" w:type="dxa"/>
          </w:tcPr>
          <w:p w14:paraId="3855D33A" w14:textId="77777777" w:rsidR="008A1961" w:rsidRPr="00442838" w:rsidRDefault="008A1961" w:rsidP="008A1961">
            <w:pPr>
              <w:spacing w:line="360" w:lineRule="auto"/>
              <w:rPr>
                <w:sz w:val="24"/>
                <w:szCs w:val="24"/>
              </w:rPr>
            </w:pPr>
          </w:p>
        </w:tc>
        <w:tc>
          <w:tcPr>
            <w:tcW w:w="1739" w:type="dxa"/>
          </w:tcPr>
          <w:p w14:paraId="4F952758" w14:textId="77777777" w:rsidR="008A1961" w:rsidRPr="00442838" w:rsidRDefault="008A1961" w:rsidP="008A1961">
            <w:pPr>
              <w:spacing w:line="360" w:lineRule="auto"/>
              <w:rPr>
                <w:sz w:val="24"/>
                <w:szCs w:val="24"/>
              </w:rPr>
            </w:pPr>
          </w:p>
        </w:tc>
      </w:tr>
      <w:tr w:rsidR="008A1961" w:rsidRPr="00442838" w14:paraId="0644A6EB" w14:textId="77777777" w:rsidTr="008A1961">
        <w:tc>
          <w:tcPr>
            <w:tcW w:w="1860" w:type="dxa"/>
          </w:tcPr>
          <w:p w14:paraId="04E06F3C" w14:textId="77777777" w:rsidR="008A1961" w:rsidRPr="00442838" w:rsidRDefault="008A1961" w:rsidP="008A1961">
            <w:pPr>
              <w:spacing w:line="360" w:lineRule="auto"/>
              <w:rPr>
                <w:sz w:val="24"/>
                <w:szCs w:val="24"/>
              </w:rPr>
            </w:pPr>
          </w:p>
        </w:tc>
        <w:tc>
          <w:tcPr>
            <w:tcW w:w="1840" w:type="dxa"/>
          </w:tcPr>
          <w:p w14:paraId="31181090" w14:textId="77777777" w:rsidR="008A1961" w:rsidRPr="00442838" w:rsidRDefault="008A1961" w:rsidP="008A1961">
            <w:pPr>
              <w:spacing w:line="360" w:lineRule="auto"/>
              <w:rPr>
                <w:sz w:val="24"/>
                <w:szCs w:val="24"/>
              </w:rPr>
            </w:pPr>
          </w:p>
        </w:tc>
        <w:tc>
          <w:tcPr>
            <w:tcW w:w="1873" w:type="dxa"/>
          </w:tcPr>
          <w:p w14:paraId="03402DE5" w14:textId="77777777" w:rsidR="008A1961" w:rsidRPr="00442838" w:rsidRDefault="008A1961" w:rsidP="008A1961">
            <w:pPr>
              <w:spacing w:line="360" w:lineRule="auto"/>
              <w:rPr>
                <w:sz w:val="24"/>
                <w:szCs w:val="24"/>
              </w:rPr>
            </w:pPr>
          </w:p>
        </w:tc>
        <w:tc>
          <w:tcPr>
            <w:tcW w:w="1739" w:type="dxa"/>
          </w:tcPr>
          <w:p w14:paraId="502D6BE7" w14:textId="77777777" w:rsidR="008A1961" w:rsidRPr="00442838" w:rsidRDefault="008A1961" w:rsidP="008A1961">
            <w:pPr>
              <w:spacing w:line="360" w:lineRule="auto"/>
              <w:rPr>
                <w:sz w:val="24"/>
                <w:szCs w:val="24"/>
              </w:rPr>
            </w:pPr>
          </w:p>
        </w:tc>
        <w:tc>
          <w:tcPr>
            <w:tcW w:w="1739" w:type="dxa"/>
          </w:tcPr>
          <w:p w14:paraId="79916238" w14:textId="77777777" w:rsidR="008A1961" w:rsidRPr="00442838" w:rsidRDefault="008A1961" w:rsidP="008A1961">
            <w:pPr>
              <w:spacing w:line="360" w:lineRule="auto"/>
              <w:rPr>
                <w:sz w:val="24"/>
                <w:szCs w:val="24"/>
              </w:rPr>
            </w:pPr>
          </w:p>
        </w:tc>
        <w:tc>
          <w:tcPr>
            <w:tcW w:w="1739" w:type="dxa"/>
          </w:tcPr>
          <w:p w14:paraId="5972055D" w14:textId="77777777" w:rsidR="008A1961" w:rsidRPr="00442838" w:rsidRDefault="008A1961" w:rsidP="008A1961">
            <w:pPr>
              <w:spacing w:line="360" w:lineRule="auto"/>
              <w:rPr>
                <w:sz w:val="24"/>
                <w:szCs w:val="24"/>
              </w:rPr>
            </w:pPr>
          </w:p>
        </w:tc>
      </w:tr>
      <w:tr w:rsidR="008A1961" w:rsidRPr="00442838" w14:paraId="0F5303EC" w14:textId="77777777" w:rsidTr="008A1961">
        <w:tc>
          <w:tcPr>
            <w:tcW w:w="1860" w:type="dxa"/>
          </w:tcPr>
          <w:p w14:paraId="12C42897" w14:textId="77777777" w:rsidR="008A1961" w:rsidRPr="00442838" w:rsidRDefault="008A1961" w:rsidP="008A1961">
            <w:pPr>
              <w:spacing w:line="360" w:lineRule="auto"/>
              <w:rPr>
                <w:sz w:val="24"/>
                <w:szCs w:val="24"/>
              </w:rPr>
            </w:pPr>
          </w:p>
        </w:tc>
        <w:tc>
          <w:tcPr>
            <w:tcW w:w="1840" w:type="dxa"/>
          </w:tcPr>
          <w:p w14:paraId="0A55EA92" w14:textId="77777777" w:rsidR="008A1961" w:rsidRPr="00442838" w:rsidRDefault="008A1961" w:rsidP="008A1961">
            <w:pPr>
              <w:spacing w:line="360" w:lineRule="auto"/>
              <w:rPr>
                <w:sz w:val="24"/>
                <w:szCs w:val="24"/>
              </w:rPr>
            </w:pPr>
          </w:p>
        </w:tc>
        <w:tc>
          <w:tcPr>
            <w:tcW w:w="1873" w:type="dxa"/>
          </w:tcPr>
          <w:p w14:paraId="1D14A1FB" w14:textId="77777777" w:rsidR="008A1961" w:rsidRPr="00442838" w:rsidRDefault="008A1961" w:rsidP="008A1961">
            <w:pPr>
              <w:spacing w:line="360" w:lineRule="auto"/>
              <w:rPr>
                <w:sz w:val="24"/>
                <w:szCs w:val="24"/>
              </w:rPr>
            </w:pPr>
          </w:p>
        </w:tc>
        <w:tc>
          <w:tcPr>
            <w:tcW w:w="1739" w:type="dxa"/>
          </w:tcPr>
          <w:p w14:paraId="3B96E3D7" w14:textId="77777777" w:rsidR="008A1961" w:rsidRPr="00442838" w:rsidRDefault="008A1961" w:rsidP="008A1961">
            <w:pPr>
              <w:spacing w:line="360" w:lineRule="auto"/>
              <w:rPr>
                <w:sz w:val="24"/>
                <w:szCs w:val="24"/>
              </w:rPr>
            </w:pPr>
          </w:p>
        </w:tc>
        <w:tc>
          <w:tcPr>
            <w:tcW w:w="1739" w:type="dxa"/>
          </w:tcPr>
          <w:p w14:paraId="26AF77CA" w14:textId="77777777" w:rsidR="008A1961" w:rsidRPr="00442838" w:rsidRDefault="008A1961" w:rsidP="008A1961">
            <w:pPr>
              <w:spacing w:line="360" w:lineRule="auto"/>
              <w:rPr>
                <w:sz w:val="24"/>
                <w:szCs w:val="24"/>
              </w:rPr>
            </w:pPr>
          </w:p>
        </w:tc>
        <w:tc>
          <w:tcPr>
            <w:tcW w:w="1739" w:type="dxa"/>
          </w:tcPr>
          <w:p w14:paraId="34933B34" w14:textId="77777777" w:rsidR="008A1961" w:rsidRPr="00442838" w:rsidRDefault="008A1961" w:rsidP="008A1961">
            <w:pPr>
              <w:spacing w:line="360" w:lineRule="auto"/>
              <w:rPr>
                <w:sz w:val="24"/>
                <w:szCs w:val="24"/>
              </w:rPr>
            </w:pPr>
          </w:p>
        </w:tc>
      </w:tr>
      <w:tr w:rsidR="008A1961" w:rsidRPr="00442838" w14:paraId="3EB08894" w14:textId="77777777" w:rsidTr="008A1961">
        <w:tc>
          <w:tcPr>
            <w:tcW w:w="1860" w:type="dxa"/>
          </w:tcPr>
          <w:p w14:paraId="7ECA39E4" w14:textId="77777777" w:rsidR="008A1961" w:rsidRPr="00442838" w:rsidRDefault="008A1961" w:rsidP="008A1961">
            <w:pPr>
              <w:spacing w:line="360" w:lineRule="auto"/>
              <w:rPr>
                <w:sz w:val="24"/>
                <w:szCs w:val="24"/>
              </w:rPr>
            </w:pPr>
          </w:p>
        </w:tc>
        <w:tc>
          <w:tcPr>
            <w:tcW w:w="1840" w:type="dxa"/>
          </w:tcPr>
          <w:p w14:paraId="2F1BD2C5" w14:textId="77777777" w:rsidR="008A1961" w:rsidRPr="00442838" w:rsidRDefault="008A1961" w:rsidP="008A1961">
            <w:pPr>
              <w:spacing w:line="360" w:lineRule="auto"/>
              <w:rPr>
                <w:sz w:val="24"/>
                <w:szCs w:val="24"/>
              </w:rPr>
            </w:pPr>
          </w:p>
        </w:tc>
        <w:tc>
          <w:tcPr>
            <w:tcW w:w="1873" w:type="dxa"/>
          </w:tcPr>
          <w:p w14:paraId="59719B9E" w14:textId="77777777" w:rsidR="008A1961" w:rsidRPr="00442838" w:rsidRDefault="008A1961" w:rsidP="008A1961">
            <w:pPr>
              <w:spacing w:line="360" w:lineRule="auto"/>
              <w:rPr>
                <w:sz w:val="24"/>
                <w:szCs w:val="24"/>
              </w:rPr>
            </w:pPr>
          </w:p>
        </w:tc>
        <w:tc>
          <w:tcPr>
            <w:tcW w:w="1739" w:type="dxa"/>
          </w:tcPr>
          <w:p w14:paraId="766BE43F" w14:textId="77777777" w:rsidR="008A1961" w:rsidRPr="00442838" w:rsidRDefault="008A1961" w:rsidP="008A1961">
            <w:pPr>
              <w:spacing w:line="360" w:lineRule="auto"/>
              <w:rPr>
                <w:sz w:val="24"/>
                <w:szCs w:val="24"/>
              </w:rPr>
            </w:pPr>
          </w:p>
        </w:tc>
        <w:tc>
          <w:tcPr>
            <w:tcW w:w="1739" w:type="dxa"/>
          </w:tcPr>
          <w:p w14:paraId="24203BA6" w14:textId="77777777" w:rsidR="008A1961" w:rsidRPr="00442838" w:rsidRDefault="008A1961" w:rsidP="008A1961">
            <w:pPr>
              <w:spacing w:line="360" w:lineRule="auto"/>
              <w:rPr>
                <w:sz w:val="24"/>
                <w:szCs w:val="24"/>
              </w:rPr>
            </w:pPr>
          </w:p>
        </w:tc>
        <w:tc>
          <w:tcPr>
            <w:tcW w:w="1739" w:type="dxa"/>
          </w:tcPr>
          <w:p w14:paraId="039D2567" w14:textId="77777777" w:rsidR="008A1961" w:rsidRPr="00442838" w:rsidRDefault="008A1961" w:rsidP="008A1961">
            <w:pPr>
              <w:spacing w:line="360" w:lineRule="auto"/>
              <w:rPr>
                <w:sz w:val="24"/>
                <w:szCs w:val="24"/>
              </w:rPr>
            </w:pPr>
          </w:p>
        </w:tc>
      </w:tr>
      <w:tr w:rsidR="008A1961" w:rsidRPr="00442838" w14:paraId="5550FACD" w14:textId="77777777" w:rsidTr="008A1961">
        <w:tc>
          <w:tcPr>
            <w:tcW w:w="1860" w:type="dxa"/>
          </w:tcPr>
          <w:p w14:paraId="15747D65" w14:textId="77777777" w:rsidR="008A1961" w:rsidRPr="00442838" w:rsidRDefault="008A1961" w:rsidP="008A1961">
            <w:pPr>
              <w:spacing w:line="360" w:lineRule="auto"/>
              <w:rPr>
                <w:sz w:val="24"/>
                <w:szCs w:val="24"/>
              </w:rPr>
            </w:pPr>
          </w:p>
        </w:tc>
        <w:tc>
          <w:tcPr>
            <w:tcW w:w="1840" w:type="dxa"/>
          </w:tcPr>
          <w:p w14:paraId="30FB4730" w14:textId="77777777" w:rsidR="008A1961" w:rsidRPr="00442838" w:rsidRDefault="008A1961" w:rsidP="008A1961">
            <w:pPr>
              <w:spacing w:line="360" w:lineRule="auto"/>
              <w:rPr>
                <w:sz w:val="24"/>
                <w:szCs w:val="24"/>
              </w:rPr>
            </w:pPr>
          </w:p>
        </w:tc>
        <w:tc>
          <w:tcPr>
            <w:tcW w:w="1873" w:type="dxa"/>
          </w:tcPr>
          <w:p w14:paraId="32E6B875" w14:textId="77777777" w:rsidR="008A1961" w:rsidRPr="00442838" w:rsidRDefault="008A1961" w:rsidP="008A1961">
            <w:pPr>
              <w:spacing w:line="360" w:lineRule="auto"/>
              <w:rPr>
                <w:sz w:val="24"/>
                <w:szCs w:val="24"/>
              </w:rPr>
            </w:pPr>
          </w:p>
        </w:tc>
        <w:tc>
          <w:tcPr>
            <w:tcW w:w="1739" w:type="dxa"/>
          </w:tcPr>
          <w:p w14:paraId="583F26EF" w14:textId="77777777" w:rsidR="008A1961" w:rsidRPr="00442838" w:rsidRDefault="008A1961" w:rsidP="008A1961">
            <w:pPr>
              <w:spacing w:line="360" w:lineRule="auto"/>
              <w:rPr>
                <w:sz w:val="24"/>
                <w:szCs w:val="24"/>
              </w:rPr>
            </w:pPr>
          </w:p>
        </w:tc>
        <w:tc>
          <w:tcPr>
            <w:tcW w:w="1739" w:type="dxa"/>
          </w:tcPr>
          <w:p w14:paraId="09C59524" w14:textId="77777777" w:rsidR="008A1961" w:rsidRPr="00442838" w:rsidRDefault="008A1961" w:rsidP="008A1961">
            <w:pPr>
              <w:spacing w:line="360" w:lineRule="auto"/>
              <w:rPr>
                <w:sz w:val="24"/>
                <w:szCs w:val="24"/>
              </w:rPr>
            </w:pPr>
          </w:p>
        </w:tc>
        <w:tc>
          <w:tcPr>
            <w:tcW w:w="1739" w:type="dxa"/>
          </w:tcPr>
          <w:p w14:paraId="7BF73248" w14:textId="77777777" w:rsidR="008A1961" w:rsidRPr="00442838" w:rsidRDefault="008A1961" w:rsidP="008A1961">
            <w:pPr>
              <w:spacing w:line="360" w:lineRule="auto"/>
              <w:rPr>
                <w:sz w:val="24"/>
                <w:szCs w:val="24"/>
              </w:rPr>
            </w:pPr>
          </w:p>
        </w:tc>
      </w:tr>
      <w:tr w:rsidR="008A1961" w:rsidRPr="00442838" w14:paraId="73130072" w14:textId="77777777" w:rsidTr="008A1961">
        <w:tc>
          <w:tcPr>
            <w:tcW w:w="1860" w:type="dxa"/>
          </w:tcPr>
          <w:p w14:paraId="1EB2740D" w14:textId="77777777" w:rsidR="008A1961" w:rsidRPr="00442838" w:rsidRDefault="008A1961" w:rsidP="008A1961">
            <w:pPr>
              <w:spacing w:line="360" w:lineRule="auto"/>
              <w:rPr>
                <w:sz w:val="24"/>
                <w:szCs w:val="24"/>
              </w:rPr>
            </w:pPr>
          </w:p>
        </w:tc>
        <w:tc>
          <w:tcPr>
            <w:tcW w:w="1840" w:type="dxa"/>
          </w:tcPr>
          <w:p w14:paraId="3F1AC794" w14:textId="77777777" w:rsidR="008A1961" w:rsidRPr="00442838" w:rsidRDefault="008A1961" w:rsidP="008A1961">
            <w:pPr>
              <w:spacing w:line="360" w:lineRule="auto"/>
              <w:rPr>
                <w:sz w:val="24"/>
                <w:szCs w:val="24"/>
              </w:rPr>
            </w:pPr>
          </w:p>
        </w:tc>
        <w:tc>
          <w:tcPr>
            <w:tcW w:w="1873" w:type="dxa"/>
          </w:tcPr>
          <w:p w14:paraId="01673CBB" w14:textId="77777777" w:rsidR="008A1961" w:rsidRPr="00442838" w:rsidRDefault="008A1961" w:rsidP="008A1961">
            <w:pPr>
              <w:spacing w:line="360" w:lineRule="auto"/>
              <w:rPr>
                <w:sz w:val="24"/>
                <w:szCs w:val="24"/>
              </w:rPr>
            </w:pPr>
          </w:p>
        </w:tc>
        <w:tc>
          <w:tcPr>
            <w:tcW w:w="1739" w:type="dxa"/>
          </w:tcPr>
          <w:p w14:paraId="70917BBE" w14:textId="77777777" w:rsidR="008A1961" w:rsidRPr="00442838" w:rsidRDefault="008A1961" w:rsidP="008A1961">
            <w:pPr>
              <w:spacing w:line="360" w:lineRule="auto"/>
              <w:rPr>
                <w:sz w:val="24"/>
                <w:szCs w:val="24"/>
              </w:rPr>
            </w:pPr>
          </w:p>
        </w:tc>
        <w:tc>
          <w:tcPr>
            <w:tcW w:w="1739" w:type="dxa"/>
          </w:tcPr>
          <w:p w14:paraId="18450F81" w14:textId="77777777" w:rsidR="008A1961" w:rsidRPr="00442838" w:rsidRDefault="008A1961" w:rsidP="008A1961">
            <w:pPr>
              <w:spacing w:line="360" w:lineRule="auto"/>
              <w:rPr>
                <w:sz w:val="24"/>
                <w:szCs w:val="24"/>
              </w:rPr>
            </w:pPr>
          </w:p>
        </w:tc>
        <w:tc>
          <w:tcPr>
            <w:tcW w:w="1739" w:type="dxa"/>
          </w:tcPr>
          <w:p w14:paraId="2C708109" w14:textId="77777777" w:rsidR="008A1961" w:rsidRPr="00442838" w:rsidRDefault="008A1961" w:rsidP="008A1961">
            <w:pPr>
              <w:spacing w:line="360" w:lineRule="auto"/>
              <w:rPr>
                <w:sz w:val="24"/>
                <w:szCs w:val="24"/>
              </w:rPr>
            </w:pPr>
          </w:p>
        </w:tc>
      </w:tr>
      <w:tr w:rsidR="008A1961" w:rsidRPr="00442838" w14:paraId="3718F96C" w14:textId="77777777" w:rsidTr="008A1961">
        <w:tc>
          <w:tcPr>
            <w:tcW w:w="1860" w:type="dxa"/>
          </w:tcPr>
          <w:p w14:paraId="3B050EE0" w14:textId="77777777" w:rsidR="008A1961" w:rsidRPr="00442838" w:rsidRDefault="008A1961" w:rsidP="008A1961">
            <w:pPr>
              <w:spacing w:line="360" w:lineRule="auto"/>
              <w:rPr>
                <w:sz w:val="24"/>
                <w:szCs w:val="24"/>
              </w:rPr>
            </w:pPr>
          </w:p>
        </w:tc>
        <w:tc>
          <w:tcPr>
            <w:tcW w:w="1840" w:type="dxa"/>
          </w:tcPr>
          <w:p w14:paraId="4C186BC9" w14:textId="77777777" w:rsidR="008A1961" w:rsidRPr="00442838" w:rsidRDefault="008A1961" w:rsidP="008A1961">
            <w:pPr>
              <w:spacing w:line="360" w:lineRule="auto"/>
              <w:rPr>
                <w:sz w:val="24"/>
                <w:szCs w:val="24"/>
              </w:rPr>
            </w:pPr>
          </w:p>
        </w:tc>
        <w:tc>
          <w:tcPr>
            <w:tcW w:w="1873" w:type="dxa"/>
          </w:tcPr>
          <w:p w14:paraId="5FEBD1A3" w14:textId="77777777" w:rsidR="008A1961" w:rsidRPr="00442838" w:rsidRDefault="008A1961" w:rsidP="008A1961">
            <w:pPr>
              <w:spacing w:line="360" w:lineRule="auto"/>
              <w:rPr>
                <w:sz w:val="24"/>
                <w:szCs w:val="24"/>
              </w:rPr>
            </w:pPr>
          </w:p>
        </w:tc>
        <w:tc>
          <w:tcPr>
            <w:tcW w:w="1739" w:type="dxa"/>
          </w:tcPr>
          <w:p w14:paraId="74D64F53" w14:textId="77777777" w:rsidR="008A1961" w:rsidRPr="00442838" w:rsidRDefault="008A1961" w:rsidP="008A1961">
            <w:pPr>
              <w:spacing w:line="360" w:lineRule="auto"/>
              <w:rPr>
                <w:sz w:val="24"/>
                <w:szCs w:val="24"/>
              </w:rPr>
            </w:pPr>
          </w:p>
        </w:tc>
        <w:tc>
          <w:tcPr>
            <w:tcW w:w="1739" w:type="dxa"/>
          </w:tcPr>
          <w:p w14:paraId="5CAE1FAF" w14:textId="77777777" w:rsidR="008A1961" w:rsidRPr="00442838" w:rsidRDefault="008A1961" w:rsidP="008A1961">
            <w:pPr>
              <w:spacing w:line="360" w:lineRule="auto"/>
              <w:rPr>
                <w:sz w:val="24"/>
                <w:szCs w:val="24"/>
              </w:rPr>
            </w:pPr>
          </w:p>
        </w:tc>
        <w:tc>
          <w:tcPr>
            <w:tcW w:w="1739" w:type="dxa"/>
          </w:tcPr>
          <w:p w14:paraId="1F025238" w14:textId="77777777" w:rsidR="008A1961" w:rsidRPr="00442838" w:rsidRDefault="008A1961" w:rsidP="008A1961">
            <w:pPr>
              <w:spacing w:line="360" w:lineRule="auto"/>
              <w:rPr>
                <w:sz w:val="24"/>
                <w:szCs w:val="24"/>
              </w:rPr>
            </w:pPr>
          </w:p>
        </w:tc>
      </w:tr>
      <w:tr w:rsidR="008A1961" w:rsidRPr="00442838" w14:paraId="73F44868" w14:textId="77777777" w:rsidTr="008A1961">
        <w:tc>
          <w:tcPr>
            <w:tcW w:w="1860" w:type="dxa"/>
          </w:tcPr>
          <w:p w14:paraId="54257E39" w14:textId="77777777" w:rsidR="008A1961" w:rsidRPr="00442838" w:rsidRDefault="008A1961" w:rsidP="008A1961">
            <w:pPr>
              <w:spacing w:line="360" w:lineRule="auto"/>
              <w:rPr>
                <w:sz w:val="24"/>
                <w:szCs w:val="24"/>
              </w:rPr>
            </w:pPr>
          </w:p>
        </w:tc>
        <w:tc>
          <w:tcPr>
            <w:tcW w:w="1840" w:type="dxa"/>
          </w:tcPr>
          <w:p w14:paraId="3D683051" w14:textId="77777777" w:rsidR="008A1961" w:rsidRPr="00442838" w:rsidRDefault="008A1961" w:rsidP="008A1961">
            <w:pPr>
              <w:spacing w:line="360" w:lineRule="auto"/>
              <w:rPr>
                <w:sz w:val="24"/>
                <w:szCs w:val="24"/>
              </w:rPr>
            </w:pPr>
          </w:p>
        </w:tc>
        <w:tc>
          <w:tcPr>
            <w:tcW w:w="1873" w:type="dxa"/>
          </w:tcPr>
          <w:p w14:paraId="61126492" w14:textId="77777777" w:rsidR="008A1961" w:rsidRPr="00442838" w:rsidRDefault="008A1961" w:rsidP="008A1961">
            <w:pPr>
              <w:spacing w:line="360" w:lineRule="auto"/>
              <w:rPr>
                <w:sz w:val="24"/>
                <w:szCs w:val="24"/>
              </w:rPr>
            </w:pPr>
          </w:p>
        </w:tc>
        <w:tc>
          <w:tcPr>
            <w:tcW w:w="1739" w:type="dxa"/>
          </w:tcPr>
          <w:p w14:paraId="19A92A61" w14:textId="77777777" w:rsidR="008A1961" w:rsidRPr="00442838" w:rsidRDefault="008A1961" w:rsidP="008A1961">
            <w:pPr>
              <w:spacing w:line="360" w:lineRule="auto"/>
              <w:rPr>
                <w:sz w:val="24"/>
                <w:szCs w:val="24"/>
              </w:rPr>
            </w:pPr>
          </w:p>
        </w:tc>
        <w:tc>
          <w:tcPr>
            <w:tcW w:w="1739" w:type="dxa"/>
          </w:tcPr>
          <w:p w14:paraId="09CB8FF3" w14:textId="77777777" w:rsidR="008A1961" w:rsidRPr="00442838" w:rsidRDefault="008A1961" w:rsidP="008A1961">
            <w:pPr>
              <w:spacing w:line="360" w:lineRule="auto"/>
              <w:rPr>
                <w:sz w:val="24"/>
                <w:szCs w:val="24"/>
              </w:rPr>
            </w:pPr>
          </w:p>
        </w:tc>
        <w:tc>
          <w:tcPr>
            <w:tcW w:w="1739" w:type="dxa"/>
          </w:tcPr>
          <w:p w14:paraId="615E2668" w14:textId="77777777" w:rsidR="008A1961" w:rsidRPr="00442838" w:rsidRDefault="008A1961" w:rsidP="008A1961">
            <w:pPr>
              <w:spacing w:line="360" w:lineRule="auto"/>
              <w:rPr>
                <w:sz w:val="24"/>
                <w:szCs w:val="24"/>
              </w:rPr>
            </w:pPr>
          </w:p>
        </w:tc>
      </w:tr>
      <w:tr w:rsidR="008A1961" w:rsidRPr="00442838" w14:paraId="562E66DB" w14:textId="77777777" w:rsidTr="008A1961">
        <w:tc>
          <w:tcPr>
            <w:tcW w:w="1860" w:type="dxa"/>
          </w:tcPr>
          <w:p w14:paraId="7D8ABBCF" w14:textId="77777777" w:rsidR="008A1961" w:rsidRPr="00442838" w:rsidRDefault="008A1961" w:rsidP="008A1961">
            <w:pPr>
              <w:spacing w:line="360" w:lineRule="auto"/>
              <w:rPr>
                <w:sz w:val="24"/>
                <w:szCs w:val="24"/>
              </w:rPr>
            </w:pPr>
          </w:p>
        </w:tc>
        <w:tc>
          <w:tcPr>
            <w:tcW w:w="1840" w:type="dxa"/>
          </w:tcPr>
          <w:p w14:paraId="4E53E21E" w14:textId="77777777" w:rsidR="008A1961" w:rsidRPr="00442838" w:rsidRDefault="008A1961" w:rsidP="008A1961">
            <w:pPr>
              <w:spacing w:line="360" w:lineRule="auto"/>
              <w:rPr>
                <w:sz w:val="24"/>
                <w:szCs w:val="24"/>
              </w:rPr>
            </w:pPr>
          </w:p>
        </w:tc>
        <w:tc>
          <w:tcPr>
            <w:tcW w:w="1873" w:type="dxa"/>
          </w:tcPr>
          <w:p w14:paraId="031684B9" w14:textId="77777777" w:rsidR="008A1961" w:rsidRPr="00442838" w:rsidRDefault="008A1961" w:rsidP="008A1961">
            <w:pPr>
              <w:spacing w:line="360" w:lineRule="auto"/>
              <w:rPr>
                <w:sz w:val="24"/>
                <w:szCs w:val="24"/>
              </w:rPr>
            </w:pPr>
          </w:p>
        </w:tc>
        <w:tc>
          <w:tcPr>
            <w:tcW w:w="1739" w:type="dxa"/>
          </w:tcPr>
          <w:p w14:paraId="11EE6F4C" w14:textId="77777777" w:rsidR="008A1961" w:rsidRPr="00442838" w:rsidRDefault="008A1961" w:rsidP="008A1961">
            <w:pPr>
              <w:spacing w:line="360" w:lineRule="auto"/>
              <w:rPr>
                <w:sz w:val="24"/>
                <w:szCs w:val="24"/>
              </w:rPr>
            </w:pPr>
          </w:p>
        </w:tc>
        <w:tc>
          <w:tcPr>
            <w:tcW w:w="1739" w:type="dxa"/>
          </w:tcPr>
          <w:p w14:paraId="03307209" w14:textId="77777777" w:rsidR="008A1961" w:rsidRPr="00442838" w:rsidRDefault="008A1961" w:rsidP="008A1961">
            <w:pPr>
              <w:spacing w:line="360" w:lineRule="auto"/>
              <w:rPr>
                <w:sz w:val="24"/>
                <w:szCs w:val="24"/>
              </w:rPr>
            </w:pPr>
          </w:p>
        </w:tc>
        <w:tc>
          <w:tcPr>
            <w:tcW w:w="1739" w:type="dxa"/>
          </w:tcPr>
          <w:p w14:paraId="749368F5" w14:textId="77777777" w:rsidR="008A1961" w:rsidRPr="00442838" w:rsidRDefault="008A1961" w:rsidP="008A1961">
            <w:pPr>
              <w:spacing w:line="360" w:lineRule="auto"/>
              <w:rPr>
                <w:sz w:val="24"/>
                <w:szCs w:val="24"/>
              </w:rPr>
            </w:pPr>
          </w:p>
        </w:tc>
      </w:tr>
      <w:tr w:rsidR="008A1961" w:rsidRPr="00442838" w14:paraId="26929F52" w14:textId="77777777" w:rsidTr="008A1961">
        <w:tc>
          <w:tcPr>
            <w:tcW w:w="1860" w:type="dxa"/>
          </w:tcPr>
          <w:p w14:paraId="4D2CC709" w14:textId="77777777" w:rsidR="008A1961" w:rsidRPr="00442838" w:rsidRDefault="008A1961" w:rsidP="008A1961">
            <w:pPr>
              <w:spacing w:line="360" w:lineRule="auto"/>
              <w:rPr>
                <w:sz w:val="24"/>
                <w:szCs w:val="24"/>
              </w:rPr>
            </w:pPr>
          </w:p>
        </w:tc>
        <w:tc>
          <w:tcPr>
            <w:tcW w:w="1840" w:type="dxa"/>
          </w:tcPr>
          <w:p w14:paraId="49DC7830" w14:textId="77777777" w:rsidR="008A1961" w:rsidRPr="00442838" w:rsidRDefault="008A1961" w:rsidP="008A1961">
            <w:pPr>
              <w:spacing w:line="360" w:lineRule="auto"/>
              <w:rPr>
                <w:sz w:val="24"/>
                <w:szCs w:val="24"/>
              </w:rPr>
            </w:pPr>
          </w:p>
        </w:tc>
        <w:tc>
          <w:tcPr>
            <w:tcW w:w="1873" w:type="dxa"/>
          </w:tcPr>
          <w:p w14:paraId="29FBB410" w14:textId="77777777" w:rsidR="008A1961" w:rsidRPr="00442838" w:rsidRDefault="008A1961" w:rsidP="008A1961">
            <w:pPr>
              <w:spacing w:line="360" w:lineRule="auto"/>
              <w:rPr>
                <w:sz w:val="24"/>
                <w:szCs w:val="24"/>
              </w:rPr>
            </w:pPr>
          </w:p>
        </w:tc>
        <w:tc>
          <w:tcPr>
            <w:tcW w:w="1739" w:type="dxa"/>
          </w:tcPr>
          <w:p w14:paraId="38378F7F" w14:textId="77777777" w:rsidR="008A1961" w:rsidRPr="00442838" w:rsidRDefault="008A1961" w:rsidP="008A1961">
            <w:pPr>
              <w:spacing w:line="360" w:lineRule="auto"/>
              <w:rPr>
                <w:sz w:val="24"/>
                <w:szCs w:val="24"/>
              </w:rPr>
            </w:pPr>
          </w:p>
        </w:tc>
        <w:tc>
          <w:tcPr>
            <w:tcW w:w="1739" w:type="dxa"/>
          </w:tcPr>
          <w:p w14:paraId="4688D221" w14:textId="77777777" w:rsidR="008A1961" w:rsidRPr="00442838" w:rsidRDefault="008A1961" w:rsidP="008A1961">
            <w:pPr>
              <w:spacing w:line="360" w:lineRule="auto"/>
              <w:rPr>
                <w:sz w:val="24"/>
                <w:szCs w:val="24"/>
              </w:rPr>
            </w:pPr>
          </w:p>
        </w:tc>
        <w:tc>
          <w:tcPr>
            <w:tcW w:w="1739" w:type="dxa"/>
          </w:tcPr>
          <w:p w14:paraId="09F21169" w14:textId="77777777" w:rsidR="008A1961" w:rsidRPr="00442838" w:rsidRDefault="008A1961" w:rsidP="008A1961">
            <w:pPr>
              <w:spacing w:line="360" w:lineRule="auto"/>
              <w:rPr>
                <w:sz w:val="24"/>
                <w:szCs w:val="24"/>
              </w:rPr>
            </w:pPr>
          </w:p>
        </w:tc>
      </w:tr>
      <w:tr w:rsidR="008A1961" w:rsidRPr="00442838" w14:paraId="170068AF" w14:textId="77777777" w:rsidTr="008A1961">
        <w:tc>
          <w:tcPr>
            <w:tcW w:w="1860" w:type="dxa"/>
          </w:tcPr>
          <w:p w14:paraId="61F6CCC7" w14:textId="77777777" w:rsidR="008A1961" w:rsidRPr="00442838" w:rsidRDefault="008A1961" w:rsidP="008A1961">
            <w:pPr>
              <w:spacing w:line="360" w:lineRule="auto"/>
              <w:rPr>
                <w:sz w:val="24"/>
                <w:szCs w:val="24"/>
              </w:rPr>
            </w:pPr>
          </w:p>
        </w:tc>
        <w:tc>
          <w:tcPr>
            <w:tcW w:w="1840" w:type="dxa"/>
          </w:tcPr>
          <w:p w14:paraId="541ACCC7" w14:textId="77777777" w:rsidR="008A1961" w:rsidRPr="00442838" w:rsidRDefault="008A1961" w:rsidP="008A1961">
            <w:pPr>
              <w:spacing w:line="360" w:lineRule="auto"/>
              <w:rPr>
                <w:sz w:val="24"/>
                <w:szCs w:val="24"/>
              </w:rPr>
            </w:pPr>
          </w:p>
        </w:tc>
        <w:tc>
          <w:tcPr>
            <w:tcW w:w="1873" w:type="dxa"/>
          </w:tcPr>
          <w:p w14:paraId="232ECA02" w14:textId="77777777" w:rsidR="008A1961" w:rsidRPr="00442838" w:rsidRDefault="008A1961" w:rsidP="008A1961">
            <w:pPr>
              <w:spacing w:line="360" w:lineRule="auto"/>
              <w:rPr>
                <w:sz w:val="24"/>
                <w:szCs w:val="24"/>
              </w:rPr>
            </w:pPr>
          </w:p>
        </w:tc>
        <w:tc>
          <w:tcPr>
            <w:tcW w:w="1739" w:type="dxa"/>
          </w:tcPr>
          <w:p w14:paraId="55086ECA" w14:textId="77777777" w:rsidR="008A1961" w:rsidRPr="00442838" w:rsidRDefault="008A1961" w:rsidP="008A1961">
            <w:pPr>
              <w:spacing w:line="360" w:lineRule="auto"/>
              <w:rPr>
                <w:sz w:val="24"/>
                <w:szCs w:val="24"/>
              </w:rPr>
            </w:pPr>
          </w:p>
        </w:tc>
        <w:tc>
          <w:tcPr>
            <w:tcW w:w="1739" w:type="dxa"/>
          </w:tcPr>
          <w:p w14:paraId="3F8F20D6" w14:textId="77777777" w:rsidR="008A1961" w:rsidRPr="00442838" w:rsidRDefault="008A1961" w:rsidP="008A1961">
            <w:pPr>
              <w:spacing w:line="360" w:lineRule="auto"/>
              <w:rPr>
                <w:sz w:val="24"/>
                <w:szCs w:val="24"/>
              </w:rPr>
            </w:pPr>
          </w:p>
        </w:tc>
        <w:tc>
          <w:tcPr>
            <w:tcW w:w="1739" w:type="dxa"/>
          </w:tcPr>
          <w:p w14:paraId="70EB8955" w14:textId="77777777" w:rsidR="008A1961" w:rsidRPr="00442838" w:rsidRDefault="008A1961" w:rsidP="008A1961">
            <w:pPr>
              <w:spacing w:line="360" w:lineRule="auto"/>
              <w:rPr>
                <w:sz w:val="24"/>
                <w:szCs w:val="24"/>
              </w:rPr>
            </w:pPr>
          </w:p>
        </w:tc>
      </w:tr>
      <w:tr w:rsidR="008A1961" w:rsidRPr="00442838" w14:paraId="66DD5732" w14:textId="77777777" w:rsidTr="008A1961">
        <w:tc>
          <w:tcPr>
            <w:tcW w:w="1860" w:type="dxa"/>
          </w:tcPr>
          <w:p w14:paraId="05BCBD25" w14:textId="77777777" w:rsidR="008A1961" w:rsidRPr="00442838" w:rsidRDefault="008A1961" w:rsidP="008A1961">
            <w:pPr>
              <w:spacing w:line="360" w:lineRule="auto"/>
              <w:rPr>
                <w:sz w:val="24"/>
                <w:szCs w:val="24"/>
              </w:rPr>
            </w:pPr>
          </w:p>
        </w:tc>
        <w:tc>
          <w:tcPr>
            <w:tcW w:w="1840" w:type="dxa"/>
          </w:tcPr>
          <w:p w14:paraId="34B0F76E" w14:textId="77777777" w:rsidR="008A1961" w:rsidRPr="00442838" w:rsidRDefault="008A1961" w:rsidP="008A1961">
            <w:pPr>
              <w:spacing w:line="360" w:lineRule="auto"/>
              <w:rPr>
                <w:sz w:val="24"/>
                <w:szCs w:val="24"/>
              </w:rPr>
            </w:pPr>
          </w:p>
        </w:tc>
        <w:tc>
          <w:tcPr>
            <w:tcW w:w="1873" w:type="dxa"/>
          </w:tcPr>
          <w:p w14:paraId="0410F947" w14:textId="77777777" w:rsidR="008A1961" w:rsidRPr="00442838" w:rsidRDefault="008A1961" w:rsidP="008A1961">
            <w:pPr>
              <w:spacing w:line="360" w:lineRule="auto"/>
              <w:rPr>
                <w:sz w:val="24"/>
                <w:szCs w:val="24"/>
              </w:rPr>
            </w:pPr>
          </w:p>
        </w:tc>
        <w:tc>
          <w:tcPr>
            <w:tcW w:w="1739" w:type="dxa"/>
          </w:tcPr>
          <w:p w14:paraId="1A37C2C1" w14:textId="77777777" w:rsidR="008A1961" w:rsidRPr="00442838" w:rsidRDefault="008A1961" w:rsidP="008A1961">
            <w:pPr>
              <w:spacing w:line="360" w:lineRule="auto"/>
              <w:rPr>
                <w:sz w:val="24"/>
                <w:szCs w:val="24"/>
              </w:rPr>
            </w:pPr>
          </w:p>
        </w:tc>
        <w:tc>
          <w:tcPr>
            <w:tcW w:w="1739" w:type="dxa"/>
          </w:tcPr>
          <w:p w14:paraId="68373529" w14:textId="77777777" w:rsidR="008A1961" w:rsidRPr="00442838" w:rsidRDefault="008A1961" w:rsidP="008A1961">
            <w:pPr>
              <w:spacing w:line="360" w:lineRule="auto"/>
              <w:rPr>
                <w:sz w:val="24"/>
                <w:szCs w:val="24"/>
              </w:rPr>
            </w:pPr>
          </w:p>
        </w:tc>
        <w:tc>
          <w:tcPr>
            <w:tcW w:w="1739" w:type="dxa"/>
          </w:tcPr>
          <w:p w14:paraId="28FF57F0" w14:textId="77777777" w:rsidR="008A1961" w:rsidRPr="00442838" w:rsidRDefault="008A1961" w:rsidP="008A1961">
            <w:pPr>
              <w:spacing w:line="360" w:lineRule="auto"/>
              <w:rPr>
                <w:sz w:val="24"/>
                <w:szCs w:val="24"/>
              </w:rPr>
            </w:pPr>
          </w:p>
        </w:tc>
      </w:tr>
      <w:tr w:rsidR="008A1961" w:rsidRPr="00442838" w14:paraId="3DEA6A5C" w14:textId="77777777" w:rsidTr="008A1961">
        <w:tc>
          <w:tcPr>
            <w:tcW w:w="1860" w:type="dxa"/>
          </w:tcPr>
          <w:p w14:paraId="5466FE2B" w14:textId="77777777" w:rsidR="008A1961" w:rsidRPr="00442838" w:rsidRDefault="008A1961" w:rsidP="008A1961">
            <w:pPr>
              <w:spacing w:line="360" w:lineRule="auto"/>
              <w:rPr>
                <w:sz w:val="24"/>
                <w:szCs w:val="24"/>
              </w:rPr>
            </w:pPr>
          </w:p>
        </w:tc>
        <w:tc>
          <w:tcPr>
            <w:tcW w:w="1840" w:type="dxa"/>
          </w:tcPr>
          <w:p w14:paraId="0E318BC5" w14:textId="77777777" w:rsidR="008A1961" w:rsidRPr="00442838" w:rsidRDefault="008A1961" w:rsidP="008A1961">
            <w:pPr>
              <w:spacing w:line="360" w:lineRule="auto"/>
              <w:rPr>
                <w:sz w:val="24"/>
                <w:szCs w:val="24"/>
              </w:rPr>
            </w:pPr>
          </w:p>
        </w:tc>
        <w:tc>
          <w:tcPr>
            <w:tcW w:w="1873" w:type="dxa"/>
          </w:tcPr>
          <w:p w14:paraId="1DCBB75F" w14:textId="77777777" w:rsidR="008A1961" w:rsidRPr="00442838" w:rsidRDefault="008A1961" w:rsidP="008A1961">
            <w:pPr>
              <w:spacing w:line="360" w:lineRule="auto"/>
              <w:rPr>
                <w:sz w:val="24"/>
                <w:szCs w:val="24"/>
              </w:rPr>
            </w:pPr>
          </w:p>
        </w:tc>
        <w:tc>
          <w:tcPr>
            <w:tcW w:w="1739" w:type="dxa"/>
          </w:tcPr>
          <w:p w14:paraId="2B4670D5" w14:textId="77777777" w:rsidR="008A1961" w:rsidRPr="00442838" w:rsidRDefault="008A1961" w:rsidP="008A1961">
            <w:pPr>
              <w:spacing w:line="360" w:lineRule="auto"/>
              <w:rPr>
                <w:sz w:val="24"/>
                <w:szCs w:val="24"/>
              </w:rPr>
            </w:pPr>
          </w:p>
        </w:tc>
        <w:tc>
          <w:tcPr>
            <w:tcW w:w="1739" w:type="dxa"/>
          </w:tcPr>
          <w:p w14:paraId="4863737F" w14:textId="77777777" w:rsidR="008A1961" w:rsidRPr="00442838" w:rsidRDefault="008A1961" w:rsidP="008A1961">
            <w:pPr>
              <w:spacing w:line="360" w:lineRule="auto"/>
              <w:rPr>
                <w:sz w:val="24"/>
                <w:szCs w:val="24"/>
              </w:rPr>
            </w:pPr>
          </w:p>
        </w:tc>
        <w:tc>
          <w:tcPr>
            <w:tcW w:w="1739" w:type="dxa"/>
          </w:tcPr>
          <w:p w14:paraId="2A5299FE" w14:textId="77777777" w:rsidR="008A1961" w:rsidRPr="00442838" w:rsidRDefault="008A1961" w:rsidP="008A1961">
            <w:pPr>
              <w:spacing w:line="360" w:lineRule="auto"/>
              <w:rPr>
                <w:sz w:val="24"/>
                <w:szCs w:val="24"/>
              </w:rPr>
            </w:pPr>
          </w:p>
        </w:tc>
      </w:tr>
      <w:tr w:rsidR="008A1961" w:rsidRPr="00442838" w14:paraId="46F07216" w14:textId="77777777" w:rsidTr="008A1961">
        <w:tc>
          <w:tcPr>
            <w:tcW w:w="1860" w:type="dxa"/>
          </w:tcPr>
          <w:p w14:paraId="64FF1107" w14:textId="77777777" w:rsidR="008A1961" w:rsidRPr="00442838" w:rsidRDefault="008A1961" w:rsidP="008A1961">
            <w:pPr>
              <w:spacing w:line="360" w:lineRule="auto"/>
              <w:rPr>
                <w:sz w:val="24"/>
                <w:szCs w:val="24"/>
              </w:rPr>
            </w:pPr>
          </w:p>
        </w:tc>
        <w:tc>
          <w:tcPr>
            <w:tcW w:w="1840" w:type="dxa"/>
          </w:tcPr>
          <w:p w14:paraId="283D2FEE" w14:textId="77777777" w:rsidR="008A1961" w:rsidRPr="00442838" w:rsidRDefault="008A1961" w:rsidP="008A1961">
            <w:pPr>
              <w:spacing w:line="360" w:lineRule="auto"/>
              <w:rPr>
                <w:sz w:val="24"/>
                <w:szCs w:val="24"/>
              </w:rPr>
            </w:pPr>
          </w:p>
        </w:tc>
        <w:tc>
          <w:tcPr>
            <w:tcW w:w="1873" w:type="dxa"/>
          </w:tcPr>
          <w:p w14:paraId="4E649700" w14:textId="77777777" w:rsidR="008A1961" w:rsidRPr="00442838" w:rsidRDefault="008A1961" w:rsidP="008A1961">
            <w:pPr>
              <w:spacing w:line="360" w:lineRule="auto"/>
              <w:rPr>
                <w:sz w:val="24"/>
                <w:szCs w:val="24"/>
              </w:rPr>
            </w:pPr>
          </w:p>
        </w:tc>
        <w:tc>
          <w:tcPr>
            <w:tcW w:w="1739" w:type="dxa"/>
          </w:tcPr>
          <w:p w14:paraId="0401B72A" w14:textId="77777777" w:rsidR="008A1961" w:rsidRPr="00442838" w:rsidRDefault="008A1961" w:rsidP="008A1961">
            <w:pPr>
              <w:spacing w:line="360" w:lineRule="auto"/>
              <w:rPr>
                <w:sz w:val="24"/>
                <w:szCs w:val="24"/>
              </w:rPr>
            </w:pPr>
          </w:p>
        </w:tc>
        <w:tc>
          <w:tcPr>
            <w:tcW w:w="1739" w:type="dxa"/>
          </w:tcPr>
          <w:p w14:paraId="50DC89C4" w14:textId="77777777" w:rsidR="008A1961" w:rsidRPr="00442838" w:rsidRDefault="008A1961" w:rsidP="008A1961">
            <w:pPr>
              <w:spacing w:line="360" w:lineRule="auto"/>
              <w:rPr>
                <w:sz w:val="24"/>
                <w:szCs w:val="24"/>
              </w:rPr>
            </w:pPr>
          </w:p>
        </w:tc>
        <w:tc>
          <w:tcPr>
            <w:tcW w:w="1739" w:type="dxa"/>
          </w:tcPr>
          <w:p w14:paraId="379E174B" w14:textId="77777777" w:rsidR="008A1961" w:rsidRPr="00442838" w:rsidRDefault="008A1961" w:rsidP="008A1961">
            <w:pPr>
              <w:spacing w:line="360" w:lineRule="auto"/>
              <w:rPr>
                <w:sz w:val="24"/>
                <w:szCs w:val="24"/>
              </w:rPr>
            </w:pPr>
          </w:p>
        </w:tc>
      </w:tr>
      <w:tr w:rsidR="008A1961" w:rsidRPr="00442838" w14:paraId="6FDE5335" w14:textId="77777777" w:rsidTr="008A1961">
        <w:tc>
          <w:tcPr>
            <w:tcW w:w="1860" w:type="dxa"/>
          </w:tcPr>
          <w:p w14:paraId="115587AB" w14:textId="77777777" w:rsidR="008A1961" w:rsidRPr="00442838" w:rsidRDefault="008A1961" w:rsidP="008A1961">
            <w:pPr>
              <w:spacing w:line="360" w:lineRule="auto"/>
              <w:rPr>
                <w:sz w:val="24"/>
                <w:szCs w:val="24"/>
              </w:rPr>
            </w:pPr>
          </w:p>
        </w:tc>
        <w:tc>
          <w:tcPr>
            <w:tcW w:w="1840" w:type="dxa"/>
          </w:tcPr>
          <w:p w14:paraId="19425E26" w14:textId="77777777" w:rsidR="008A1961" w:rsidRPr="00442838" w:rsidRDefault="008A1961" w:rsidP="008A1961">
            <w:pPr>
              <w:spacing w:line="360" w:lineRule="auto"/>
              <w:rPr>
                <w:sz w:val="24"/>
                <w:szCs w:val="24"/>
              </w:rPr>
            </w:pPr>
          </w:p>
        </w:tc>
        <w:tc>
          <w:tcPr>
            <w:tcW w:w="1873" w:type="dxa"/>
          </w:tcPr>
          <w:p w14:paraId="2222A608" w14:textId="77777777" w:rsidR="008A1961" w:rsidRPr="00442838" w:rsidRDefault="008A1961" w:rsidP="008A1961">
            <w:pPr>
              <w:spacing w:line="360" w:lineRule="auto"/>
              <w:rPr>
                <w:sz w:val="24"/>
                <w:szCs w:val="24"/>
              </w:rPr>
            </w:pPr>
          </w:p>
        </w:tc>
        <w:tc>
          <w:tcPr>
            <w:tcW w:w="1739" w:type="dxa"/>
          </w:tcPr>
          <w:p w14:paraId="26484CA9" w14:textId="77777777" w:rsidR="008A1961" w:rsidRPr="00442838" w:rsidRDefault="008A1961" w:rsidP="008A1961">
            <w:pPr>
              <w:spacing w:line="360" w:lineRule="auto"/>
              <w:rPr>
                <w:sz w:val="24"/>
                <w:szCs w:val="24"/>
              </w:rPr>
            </w:pPr>
          </w:p>
        </w:tc>
        <w:tc>
          <w:tcPr>
            <w:tcW w:w="1739" w:type="dxa"/>
          </w:tcPr>
          <w:p w14:paraId="3EB1BB5F" w14:textId="77777777" w:rsidR="008A1961" w:rsidRPr="00442838" w:rsidRDefault="008A1961" w:rsidP="008A1961">
            <w:pPr>
              <w:spacing w:line="360" w:lineRule="auto"/>
              <w:rPr>
                <w:sz w:val="24"/>
                <w:szCs w:val="24"/>
              </w:rPr>
            </w:pPr>
          </w:p>
        </w:tc>
        <w:tc>
          <w:tcPr>
            <w:tcW w:w="1739" w:type="dxa"/>
          </w:tcPr>
          <w:p w14:paraId="436E0C65" w14:textId="77777777" w:rsidR="008A1961" w:rsidRPr="00442838" w:rsidRDefault="008A1961" w:rsidP="008A1961">
            <w:pPr>
              <w:spacing w:line="360" w:lineRule="auto"/>
              <w:rPr>
                <w:sz w:val="24"/>
                <w:szCs w:val="24"/>
              </w:rPr>
            </w:pPr>
          </w:p>
        </w:tc>
      </w:tr>
      <w:tr w:rsidR="008A1961" w:rsidRPr="00442838" w14:paraId="2E255656" w14:textId="77777777" w:rsidTr="008A1961">
        <w:tc>
          <w:tcPr>
            <w:tcW w:w="1860" w:type="dxa"/>
          </w:tcPr>
          <w:p w14:paraId="3F2B1443" w14:textId="77777777" w:rsidR="008A1961" w:rsidRPr="00442838" w:rsidRDefault="008A1961" w:rsidP="008A1961">
            <w:pPr>
              <w:spacing w:line="360" w:lineRule="auto"/>
              <w:rPr>
                <w:sz w:val="24"/>
                <w:szCs w:val="24"/>
              </w:rPr>
            </w:pPr>
          </w:p>
        </w:tc>
        <w:tc>
          <w:tcPr>
            <w:tcW w:w="1840" w:type="dxa"/>
          </w:tcPr>
          <w:p w14:paraId="72B5197D" w14:textId="77777777" w:rsidR="008A1961" w:rsidRPr="00442838" w:rsidRDefault="008A1961" w:rsidP="008A1961">
            <w:pPr>
              <w:spacing w:line="360" w:lineRule="auto"/>
              <w:rPr>
                <w:sz w:val="24"/>
                <w:szCs w:val="24"/>
              </w:rPr>
            </w:pPr>
          </w:p>
        </w:tc>
        <w:tc>
          <w:tcPr>
            <w:tcW w:w="1873" w:type="dxa"/>
          </w:tcPr>
          <w:p w14:paraId="289FD7BB" w14:textId="77777777" w:rsidR="008A1961" w:rsidRPr="00442838" w:rsidRDefault="008A1961" w:rsidP="008A1961">
            <w:pPr>
              <w:spacing w:line="360" w:lineRule="auto"/>
              <w:rPr>
                <w:sz w:val="24"/>
                <w:szCs w:val="24"/>
              </w:rPr>
            </w:pPr>
          </w:p>
        </w:tc>
        <w:tc>
          <w:tcPr>
            <w:tcW w:w="1739" w:type="dxa"/>
          </w:tcPr>
          <w:p w14:paraId="1723FC93" w14:textId="77777777" w:rsidR="008A1961" w:rsidRPr="00442838" w:rsidRDefault="008A1961" w:rsidP="008A1961">
            <w:pPr>
              <w:spacing w:line="360" w:lineRule="auto"/>
              <w:rPr>
                <w:sz w:val="24"/>
                <w:szCs w:val="24"/>
              </w:rPr>
            </w:pPr>
          </w:p>
        </w:tc>
        <w:tc>
          <w:tcPr>
            <w:tcW w:w="1739" w:type="dxa"/>
          </w:tcPr>
          <w:p w14:paraId="5A9D4C7F" w14:textId="77777777" w:rsidR="008A1961" w:rsidRPr="00442838" w:rsidRDefault="008A1961" w:rsidP="008A1961">
            <w:pPr>
              <w:spacing w:line="360" w:lineRule="auto"/>
              <w:rPr>
                <w:sz w:val="24"/>
                <w:szCs w:val="24"/>
              </w:rPr>
            </w:pPr>
          </w:p>
        </w:tc>
        <w:tc>
          <w:tcPr>
            <w:tcW w:w="1739" w:type="dxa"/>
          </w:tcPr>
          <w:p w14:paraId="5F8C8DB6" w14:textId="77777777" w:rsidR="008A1961" w:rsidRPr="00442838" w:rsidRDefault="008A1961" w:rsidP="008A1961">
            <w:pPr>
              <w:spacing w:line="360" w:lineRule="auto"/>
              <w:rPr>
                <w:sz w:val="24"/>
                <w:szCs w:val="24"/>
              </w:rPr>
            </w:pPr>
          </w:p>
        </w:tc>
      </w:tr>
      <w:tr w:rsidR="008A1961" w:rsidRPr="00442838" w14:paraId="1DD25011" w14:textId="77777777" w:rsidTr="008A1961">
        <w:tc>
          <w:tcPr>
            <w:tcW w:w="1860" w:type="dxa"/>
          </w:tcPr>
          <w:p w14:paraId="696DE533" w14:textId="77777777" w:rsidR="008A1961" w:rsidRPr="00442838" w:rsidRDefault="008A1961" w:rsidP="008A1961">
            <w:pPr>
              <w:spacing w:line="360" w:lineRule="auto"/>
              <w:rPr>
                <w:sz w:val="24"/>
                <w:szCs w:val="24"/>
              </w:rPr>
            </w:pPr>
          </w:p>
        </w:tc>
        <w:tc>
          <w:tcPr>
            <w:tcW w:w="1840" w:type="dxa"/>
          </w:tcPr>
          <w:p w14:paraId="37FECC11" w14:textId="77777777" w:rsidR="008A1961" w:rsidRPr="00442838" w:rsidRDefault="008A1961" w:rsidP="008A1961">
            <w:pPr>
              <w:spacing w:line="360" w:lineRule="auto"/>
              <w:rPr>
                <w:sz w:val="24"/>
                <w:szCs w:val="24"/>
              </w:rPr>
            </w:pPr>
          </w:p>
        </w:tc>
        <w:tc>
          <w:tcPr>
            <w:tcW w:w="1873" w:type="dxa"/>
          </w:tcPr>
          <w:p w14:paraId="44E7694A" w14:textId="77777777" w:rsidR="008A1961" w:rsidRPr="00442838" w:rsidRDefault="008A1961" w:rsidP="008A1961">
            <w:pPr>
              <w:spacing w:line="360" w:lineRule="auto"/>
              <w:rPr>
                <w:sz w:val="24"/>
                <w:szCs w:val="24"/>
              </w:rPr>
            </w:pPr>
          </w:p>
        </w:tc>
        <w:tc>
          <w:tcPr>
            <w:tcW w:w="1739" w:type="dxa"/>
          </w:tcPr>
          <w:p w14:paraId="7CBF0FCD" w14:textId="77777777" w:rsidR="008A1961" w:rsidRPr="00442838" w:rsidRDefault="008A1961" w:rsidP="008A1961">
            <w:pPr>
              <w:spacing w:line="360" w:lineRule="auto"/>
              <w:rPr>
                <w:sz w:val="24"/>
                <w:szCs w:val="24"/>
              </w:rPr>
            </w:pPr>
          </w:p>
        </w:tc>
        <w:tc>
          <w:tcPr>
            <w:tcW w:w="1739" w:type="dxa"/>
          </w:tcPr>
          <w:p w14:paraId="48CE1618" w14:textId="77777777" w:rsidR="008A1961" w:rsidRPr="00442838" w:rsidRDefault="008A1961" w:rsidP="008A1961">
            <w:pPr>
              <w:spacing w:line="360" w:lineRule="auto"/>
              <w:rPr>
                <w:sz w:val="24"/>
                <w:szCs w:val="24"/>
              </w:rPr>
            </w:pPr>
          </w:p>
        </w:tc>
        <w:tc>
          <w:tcPr>
            <w:tcW w:w="1739" w:type="dxa"/>
          </w:tcPr>
          <w:p w14:paraId="253282D8" w14:textId="77777777" w:rsidR="008A1961" w:rsidRPr="00442838" w:rsidRDefault="008A1961" w:rsidP="008A1961">
            <w:pPr>
              <w:spacing w:line="360" w:lineRule="auto"/>
              <w:rPr>
                <w:sz w:val="24"/>
                <w:szCs w:val="24"/>
              </w:rPr>
            </w:pPr>
          </w:p>
        </w:tc>
      </w:tr>
      <w:tr w:rsidR="008A1961" w:rsidRPr="00442838" w14:paraId="0CFE3D08" w14:textId="77777777" w:rsidTr="008A1961">
        <w:tc>
          <w:tcPr>
            <w:tcW w:w="1860" w:type="dxa"/>
          </w:tcPr>
          <w:p w14:paraId="28566D7A" w14:textId="77777777" w:rsidR="008A1961" w:rsidRPr="00442838" w:rsidRDefault="008A1961" w:rsidP="008A1961">
            <w:pPr>
              <w:spacing w:line="360" w:lineRule="auto"/>
              <w:rPr>
                <w:sz w:val="24"/>
                <w:szCs w:val="24"/>
              </w:rPr>
            </w:pPr>
          </w:p>
        </w:tc>
        <w:tc>
          <w:tcPr>
            <w:tcW w:w="1840" w:type="dxa"/>
          </w:tcPr>
          <w:p w14:paraId="16B297DF" w14:textId="77777777" w:rsidR="008A1961" w:rsidRPr="00442838" w:rsidRDefault="008A1961" w:rsidP="008A1961">
            <w:pPr>
              <w:spacing w:line="360" w:lineRule="auto"/>
              <w:rPr>
                <w:sz w:val="24"/>
                <w:szCs w:val="24"/>
              </w:rPr>
            </w:pPr>
          </w:p>
        </w:tc>
        <w:tc>
          <w:tcPr>
            <w:tcW w:w="1873" w:type="dxa"/>
          </w:tcPr>
          <w:p w14:paraId="5C79027A" w14:textId="77777777" w:rsidR="008A1961" w:rsidRPr="00442838" w:rsidRDefault="008A1961" w:rsidP="008A1961">
            <w:pPr>
              <w:spacing w:line="360" w:lineRule="auto"/>
              <w:rPr>
                <w:sz w:val="24"/>
                <w:szCs w:val="24"/>
              </w:rPr>
            </w:pPr>
          </w:p>
        </w:tc>
        <w:tc>
          <w:tcPr>
            <w:tcW w:w="1739" w:type="dxa"/>
          </w:tcPr>
          <w:p w14:paraId="2960F291" w14:textId="77777777" w:rsidR="008A1961" w:rsidRPr="00442838" w:rsidRDefault="008A1961" w:rsidP="008A1961">
            <w:pPr>
              <w:spacing w:line="360" w:lineRule="auto"/>
              <w:rPr>
                <w:sz w:val="24"/>
                <w:szCs w:val="24"/>
              </w:rPr>
            </w:pPr>
          </w:p>
        </w:tc>
        <w:tc>
          <w:tcPr>
            <w:tcW w:w="1739" w:type="dxa"/>
          </w:tcPr>
          <w:p w14:paraId="07465BE7" w14:textId="77777777" w:rsidR="008A1961" w:rsidRPr="00442838" w:rsidRDefault="008A1961" w:rsidP="008A1961">
            <w:pPr>
              <w:spacing w:line="360" w:lineRule="auto"/>
              <w:rPr>
                <w:sz w:val="24"/>
                <w:szCs w:val="24"/>
              </w:rPr>
            </w:pPr>
          </w:p>
        </w:tc>
        <w:tc>
          <w:tcPr>
            <w:tcW w:w="1739" w:type="dxa"/>
          </w:tcPr>
          <w:p w14:paraId="31405B60" w14:textId="77777777" w:rsidR="008A1961" w:rsidRPr="00442838" w:rsidRDefault="008A1961" w:rsidP="008A1961">
            <w:pPr>
              <w:spacing w:line="360" w:lineRule="auto"/>
              <w:rPr>
                <w:sz w:val="24"/>
                <w:szCs w:val="24"/>
              </w:rPr>
            </w:pPr>
          </w:p>
        </w:tc>
      </w:tr>
      <w:tr w:rsidR="008A1961" w:rsidRPr="00442838" w14:paraId="16AF373C" w14:textId="77777777" w:rsidTr="008A1961">
        <w:tc>
          <w:tcPr>
            <w:tcW w:w="1860" w:type="dxa"/>
          </w:tcPr>
          <w:p w14:paraId="10781681" w14:textId="77777777" w:rsidR="008A1961" w:rsidRPr="00442838" w:rsidRDefault="008A1961" w:rsidP="008A1961">
            <w:pPr>
              <w:spacing w:line="360" w:lineRule="auto"/>
              <w:rPr>
                <w:sz w:val="24"/>
                <w:szCs w:val="24"/>
              </w:rPr>
            </w:pPr>
          </w:p>
        </w:tc>
        <w:tc>
          <w:tcPr>
            <w:tcW w:w="1840" w:type="dxa"/>
          </w:tcPr>
          <w:p w14:paraId="6A0407FC" w14:textId="77777777" w:rsidR="008A1961" w:rsidRPr="00442838" w:rsidRDefault="008A1961" w:rsidP="008A1961">
            <w:pPr>
              <w:spacing w:line="360" w:lineRule="auto"/>
              <w:rPr>
                <w:sz w:val="24"/>
                <w:szCs w:val="24"/>
              </w:rPr>
            </w:pPr>
          </w:p>
        </w:tc>
        <w:tc>
          <w:tcPr>
            <w:tcW w:w="1873" w:type="dxa"/>
          </w:tcPr>
          <w:p w14:paraId="37B3466F" w14:textId="77777777" w:rsidR="008A1961" w:rsidRPr="00442838" w:rsidRDefault="008A1961" w:rsidP="008A1961">
            <w:pPr>
              <w:spacing w:line="360" w:lineRule="auto"/>
              <w:rPr>
                <w:sz w:val="24"/>
                <w:szCs w:val="24"/>
              </w:rPr>
            </w:pPr>
          </w:p>
        </w:tc>
        <w:tc>
          <w:tcPr>
            <w:tcW w:w="1739" w:type="dxa"/>
          </w:tcPr>
          <w:p w14:paraId="73A1DBC6" w14:textId="77777777" w:rsidR="008A1961" w:rsidRPr="00442838" w:rsidRDefault="008A1961" w:rsidP="008A1961">
            <w:pPr>
              <w:spacing w:line="360" w:lineRule="auto"/>
              <w:rPr>
                <w:sz w:val="24"/>
                <w:szCs w:val="24"/>
              </w:rPr>
            </w:pPr>
          </w:p>
        </w:tc>
        <w:tc>
          <w:tcPr>
            <w:tcW w:w="1739" w:type="dxa"/>
          </w:tcPr>
          <w:p w14:paraId="237937C3" w14:textId="77777777" w:rsidR="008A1961" w:rsidRPr="00442838" w:rsidRDefault="008A1961" w:rsidP="008A1961">
            <w:pPr>
              <w:spacing w:line="360" w:lineRule="auto"/>
              <w:rPr>
                <w:sz w:val="24"/>
                <w:szCs w:val="24"/>
              </w:rPr>
            </w:pPr>
          </w:p>
        </w:tc>
        <w:tc>
          <w:tcPr>
            <w:tcW w:w="1739" w:type="dxa"/>
          </w:tcPr>
          <w:p w14:paraId="7C5CFEFD" w14:textId="77777777" w:rsidR="008A1961" w:rsidRPr="00442838" w:rsidRDefault="008A1961" w:rsidP="008A1961">
            <w:pPr>
              <w:spacing w:line="360" w:lineRule="auto"/>
              <w:rPr>
                <w:sz w:val="24"/>
                <w:szCs w:val="24"/>
              </w:rPr>
            </w:pPr>
          </w:p>
        </w:tc>
      </w:tr>
      <w:tr w:rsidR="008A1961" w:rsidRPr="00442838" w14:paraId="4AA2BECA" w14:textId="77777777" w:rsidTr="008A1961">
        <w:tc>
          <w:tcPr>
            <w:tcW w:w="1860" w:type="dxa"/>
          </w:tcPr>
          <w:p w14:paraId="5AE6AE12" w14:textId="77777777" w:rsidR="008A1961" w:rsidRPr="00442838" w:rsidRDefault="008A1961" w:rsidP="008A1961">
            <w:pPr>
              <w:spacing w:line="360" w:lineRule="auto"/>
              <w:rPr>
                <w:sz w:val="24"/>
                <w:szCs w:val="24"/>
              </w:rPr>
            </w:pPr>
          </w:p>
        </w:tc>
        <w:tc>
          <w:tcPr>
            <w:tcW w:w="1840" w:type="dxa"/>
          </w:tcPr>
          <w:p w14:paraId="5EB0C7FF" w14:textId="77777777" w:rsidR="008A1961" w:rsidRPr="00442838" w:rsidRDefault="008A1961" w:rsidP="008A1961">
            <w:pPr>
              <w:spacing w:line="360" w:lineRule="auto"/>
              <w:rPr>
                <w:sz w:val="24"/>
                <w:szCs w:val="24"/>
              </w:rPr>
            </w:pPr>
          </w:p>
        </w:tc>
        <w:tc>
          <w:tcPr>
            <w:tcW w:w="1873" w:type="dxa"/>
          </w:tcPr>
          <w:p w14:paraId="3EF56B36" w14:textId="77777777" w:rsidR="008A1961" w:rsidRPr="00442838" w:rsidRDefault="008A1961" w:rsidP="008A1961">
            <w:pPr>
              <w:spacing w:line="360" w:lineRule="auto"/>
              <w:rPr>
                <w:sz w:val="24"/>
                <w:szCs w:val="24"/>
              </w:rPr>
            </w:pPr>
          </w:p>
        </w:tc>
        <w:tc>
          <w:tcPr>
            <w:tcW w:w="1739" w:type="dxa"/>
          </w:tcPr>
          <w:p w14:paraId="681ECDD5" w14:textId="77777777" w:rsidR="008A1961" w:rsidRPr="00442838" w:rsidRDefault="008A1961" w:rsidP="008A1961">
            <w:pPr>
              <w:spacing w:line="360" w:lineRule="auto"/>
              <w:rPr>
                <w:sz w:val="24"/>
                <w:szCs w:val="24"/>
              </w:rPr>
            </w:pPr>
          </w:p>
        </w:tc>
        <w:tc>
          <w:tcPr>
            <w:tcW w:w="1739" w:type="dxa"/>
          </w:tcPr>
          <w:p w14:paraId="00CB4EB5" w14:textId="77777777" w:rsidR="008A1961" w:rsidRPr="00442838" w:rsidRDefault="008A1961" w:rsidP="008A1961">
            <w:pPr>
              <w:spacing w:line="360" w:lineRule="auto"/>
              <w:rPr>
                <w:sz w:val="24"/>
                <w:szCs w:val="24"/>
              </w:rPr>
            </w:pPr>
          </w:p>
        </w:tc>
        <w:tc>
          <w:tcPr>
            <w:tcW w:w="1739" w:type="dxa"/>
          </w:tcPr>
          <w:p w14:paraId="12971F91" w14:textId="77777777" w:rsidR="008A1961" w:rsidRPr="00442838" w:rsidRDefault="008A1961" w:rsidP="008A1961">
            <w:pPr>
              <w:spacing w:line="360" w:lineRule="auto"/>
              <w:rPr>
                <w:sz w:val="24"/>
                <w:szCs w:val="24"/>
              </w:rPr>
            </w:pPr>
          </w:p>
        </w:tc>
      </w:tr>
      <w:tr w:rsidR="008A1961" w:rsidRPr="00442838" w14:paraId="0656C505" w14:textId="77777777" w:rsidTr="008A1961">
        <w:tc>
          <w:tcPr>
            <w:tcW w:w="1860" w:type="dxa"/>
          </w:tcPr>
          <w:p w14:paraId="607E2ACD" w14:textId="77777777" w:rsidR="008A1961" w:rsidRPr="00442838" w:rsidRDefault="008A1961" w:rsidP="008A1961">
            <w:pPr>
              <w:spacing w:line="360" w:lineRule="auto"/>
              <w:rPr>
                <w:sz w:val="24"/>
                <w:szCs w:val="24"/>
              </w:rPr>
            </w:pPr>
          </w:p>
        </w:tc>
        <w:tc>
          <w:tcPr>
            <w:tcW w:w="1840" w:type="dxa"/>
          </w:tcPr>
          <w:p w14:paraId="633CF3B4" w14:textId="77777777" w:rsidR="008A1961" w:rsidRPr="00442838" w:rsidRDefault="008A1961" w:rsidP="008A1961">
            <w:pPr>
              <w:spacing w:line="360" w:lineRule="auto"/>
              <w:rPr>
                <w:sz w:val="24"/>
                <w:szCs w:val="24"/>
              </w:rPr>
            </w:pPr>
          </w:p>
        </w:tc>
        <w:tc>
          <w:tcPr>
            <w:tcW w:w="1873" w:type="dxa"/>
          </w:tcPr>
          <w:p w14:paraId="345E3C8C" w14:textId="77777777" w:rsidR="008A1961" w:rsidRPr="00442838" w:rsidRDefault="008A1961" w:rsidP="008A1961">
            <w:pPr>
              <w:spacing w:line="360" w:lineRule="auto"/>
              <w:rPr>
                <w:sz w:val="24"/>
                <w:szCs w:val="24"/>
              </w:rPr>
            </w:pPr>
          </w:p>
        </w:tc>
        <w:tc>
          <w:tcPr>
            <w:tcW w:w="1739" w:type="dxa"/>
          </w:tcPr>
          <w:p w14:paraId="1E459FE0" w14:textId="77777777" w:rsidR="008A1961" w:rsidRPr="00442838" w:rsidRDefault="008A1961" w:rsidP="008A1961">
            <w:pPr>
              <w:spacing w:line="360" w:lineRule="auto"/>
              <w:rPr>
                <w:sz w:val="24"/>
                <w:szCs w:val="24"/>
              </w:rPr>
            </w:pPr>
          </w:p>
        </w:tc>
        <w:tc>
          <w:tcPr>
            <w:tcW w:w="1739" w:type="dxa"/>
          </w:tcPr>
          <w:p w14:paraId="7013261F" w14:textId="77777777" w:rsidR="008A1961" w:rsidRPr="00442838" w:rsidRDefault="008A1961" w:rsidP="008A1961">
            <w:pPr>
              <w:spacing w:line="360" w:lineRule="auto"/>
              <w:rPr>
                <w:sz w:val="24"/>
                <w:szCs w:val="24"/>
              </w:rPr>
            </w:pPr>
          </w:p>
        </w:tc>
        <w:tc>
          <w:tcPr>
            <w:tcW w:w="1739" w:type="dxa"/>
          </w:tcPr>
          <w:p w14:paraId="29AA539F" w14:textId="77777777" w:rsidR="008A1961" w:rsidRPr="00442838" w:rsidRDefault="008A1961" w:rsidP="008A1961">
            <w:pPr>
              <w:spacing w:line="360" w:lineRule="auto"/>
              <w:rPr>
                <w:sz w:val="24"/>
                <w:szCs w:val="24"/>
              </w:rPr>
            </w:pPr>
          </w:p>
        </w:tc>
      </w:tr>
      <w:tr w:rsidR="008A1961" w:rsidRPr="00442838" w14:paraId="24EEA409" w14:textId="77777777" w:rsidTr="008A1961">
        <w:tc>
          <w:tcPr>
            <w:tcW w:w="1860" w:type="dxa"/>
          </w:tcPr>
          <w:p w14:paraId="49D10484" w14:textId="77777777" w:rsidR="008A1961" w:rsidRPr="00442838" w:rsidRDefault="008A1961" w:rsidP="008A1961">
            <w:pPr>
              <w:spacing w:line="360" w:lineRule="auto"/>
              <w:rPr>
                <w:sz w:val="24"/>
                <w:szCs w:val="24"/>
              </w:rPr>
            </w:pPr>
          </w:p>
        </w:tc>
        <w:tc>
          <w:tcPr>
            <w:tcW w:w="1840" w:type="dxa"/>
          </w:tcPr>
          <w:p w14:paraId="72A72287" w14:textId="77777777" w:rsidR="008A1961" w:rsidRPr="00442838" w:rsidRDefault="008A1961" w:rsidP="008A1961">
            <w:pPr>
              <w:spacing w:line="360" w:lineRule="auto"/>
              <w:rPr>
                <w:sz w:val="24"/>
                <w:szCs w:val="24"/>
              </w:rPr>
            </w:pPr>
          </w:p>
        </w:tc>
        <w:tc>
          <w:tcPr>
            <w:tcW w:w="1873" w:type="dxa"/>
          </w:tcPr>
          <w:p w14:paraId="10E48870" w14:textId="77777777" w:rsidR="008A1961" w:rsidRPr="00442838" w:rsidRDefault="008A1961" w:rsidP="008A1961">
            <w:pPr>
              <w:spacing w:line="360" w:lineRule="auto"/>
              <w:rPr>
                <w:sz w:val="24"/>
                <w:szCs w:val="24"/>
              </w:rPr>
            </w:pPr>
          </w:p>
        </w:tc>
        <w:tc>
          <w:tcPr>
            <w:tcW w:w="1739" w:type="dxa"/>
          </w:tcPr>
          <w:p w14:paraId="2A52D9AD" w14:textId="77777777" w:rsidR="008A1961" w:rsidRPr="00442838" w:rsidRDefault="008A1961" w:rsidP="008A1961">
            <w:pPr>
              <w:spacing w:line="360" w:lineRule="auto"/>
              <w:rPr>
                <w:sz w:val="24"/>
                <w:szCs w:val="24"/>
              </w:rPr>
            </w:pPr>
          </w:p>
        </w:tc>
        <w:tc>
          <w:tcPr>
            <w:tcW w:w="1739" w:type="dxa"/>
          </w:tcPr>
          <w:p w14:paraId="47758309" w14:textId="77777777" w:rsidR="008A1961" w:rsidRPr="00442838" w:rsidRDefault="008A1961" w:rsidP="008A1961">
            <w:pPr>
              <w:spacing w:line="360" w:lineRule="auto"/>
              <w:rPr>
                <w:sz w:val="24"/>
                <w:szCs w:val="24"/>
              </w:rPr>
            </w:pPr>
          </w:p>
        </w:tc>
        <w:tc>
          <w:tcPr>
            <w:tcW w:w="1739" w:type="dxa"/>
          </w:tcPr>
          <w:p w14:paraId="0230CB29" w14:textId="77777777" w:rsidR="008A1961" w:rsidRPr="00442838" w:rsidRDefault="008A1961" w:rsidP="008A1961">
            <w:pPr>
              <w:spacing w:line="360" w:lineRule="auto"/>
              <w:rPr>
                <w:sz w:val="24"/>
                <w:szCs w:val="24"/>
              </w:rPr>
            </w:pPr>
          </w:p>
        </w:tc>
      </w:tr>
      <w:tr w:rsidR="008A1961" w:rsidRPr="00442838" w14:paraId="4F552500" w14:textId="77777777" w:rsidTr="008A1961">
        <w:tc>
          <w:tcPr>
            <w:tcW w:w="1860" w:type="dxa"/>
          </w:tcPr>
          <w:p w14:paraId="7217B354" w14:textId="77777777" w:rsidR="008A1961" w:rsidRPr="00442838" w:rsidRDefault="008A1961" w:rsidP="008A1961">
            <w:pPr>
              <w:spacing w:line="360" w:lineRule="auto"/>
              <w:rPr>
                <w:sz w:val="24"/>
                <w:szCs w:val="24"/>
              </w:rPr>
            </w:pPr>
          </w:p>
        </w:tc>
        <w:tc>
          <w:tcPr>
            <w:tcW w:w="1840" w:type="dxa"/>
          </w:tcPr>
          <w:p w14:paraId="124787FE" w14:textId="77777777" w:rsidR="008A1961" w:rsidRPr="00442838" w:rsidRDefault="008A1961" w:rsidP="008A1961">
            <w:pPr>
              <w:spacing w:line="360" w:lineRule="auto"/>
              <w:rPr>
                <w:sz w:val="24"/>
                <w:szCs w:val="24"/>
              </w:rPr>
            </w:pPr>
          </w:p>
        </w:tc>
        <w:tc>
          <w:tcPr>
            <w:tcW w:w="1873" w:type="dxa"/>
          </w:tcPr>
          <w:p w14:paraId="5D38D318" w14:textId="77777777" w:rsidR="008A1961" w:rsidRPr="00442838" w:rsidRDefault="008A1961" w:rsidP="008A1961">
            <w:pPr>
              <w:spacing w:line="360" w:lineRule="auto"/>
              <w:rPr>
                <w:sz w:val="24"/>
                <w:szCs w:val="24"/>
              </w:rPr>
            </w:pPr>
          </w:p>
        </w:tc>
        <w:tc>
          <w:tcPr>
            <w:tcW w:w="1739" w:type="dxa"/>
          </w:tcPr>
          <w:p w14:paraId="680725EB" w14:textId="77777777" w:rsidR="008A1961" w:rsidRPr="00442838" w:rsidRDefault="008A1961" w:rsidP="008A1961">
            <w:pPr>
              <w:spacing w:line="360" w:lineRule="auto"/>
              <w:rPr>
                <w:sz w:val="24"/>
                <w:szCs w:val="24"/>
              </w:rPr>
            </w:pPr>
          </w:p>
        </w:tc>
        <w:tc>
          <w:tcPr>
            <w:tcW w:w="1739" w:type="dxa"/>
          </w:tcPr>
          <w:p w14:paraId="75469F48" w14:textId="77777777" w:rsidR="008A1961" w:rsidRPr="00442838" w:rsidRDefault="008A1961" w:rsidP="008A1961">
            <w:pPr>
              <w:spacing w:line="360" w:lineRule="auto"/>
              <w:rPr>
                <w:sz w:val="24"/>
                <w:szCs w:val="24"/>
              </w:rPr>
            </w:pPr>
          </w:p>
        </w:tc>
        <w:tc>
          <w:tcPr>
            <w:tcW w:w="1739" w:type="dxa"/>
          </w:tcPr>
          <w:p w14:paraId="3159711D" w14:textId="77777777" w:rsidR="008A1961" w:rsidRPr="00442838" w:rsidRDefault="008A1961" w:rsidP="008A1961">
            <w:pPr>
              <w:spacing w:line="360" w:lineRule="auto"/>
              <w:rPr>
                <w:sz w:val="24"/>
                <w:szCs w:val="24"/>
              </w:rPr>
            </w:pPr>
          </w:p>
        </w:tc>
      </w:tr>
      <w:tr w:rsidR="008A1961" w:rsidRPr="00442838" w14:paraId="04EF3B5A" w14:textId="77777777" w:rsidTr="008A1961">
        <w:tc>
          <w:tcPr>
            <w:tcW w:w="1860" w:type="dxa"/>
          </w:tcPr>
          <w:p w14:paraId="10794513" w14:textId="77777777" w:rsidR="008A1961" w:rsidRPr="00442838" w:rsidRDefault="008A1961" w:rsidP="008A1961">
            <w:pPr>
              <w:spacing w:line="360" w:lineRule="auto"/>
              <w:rPr>
                <w:sz w:val="24"/>
                <w:szCs w:val="24"/>
              </w:rPr>
            </w:pPr>
          </w:p>
        </w:tc>
        <w:tc>
          <w:tcPr>
            <w:tcW w:w="1840" w:type="dxa"/>
          </w:tcPr>
          <w:p w14:paraId="175B95BD" w14:textId="77777777" w:rsidR="008A1961" w:rsidRPr="00442838" w:rsidRDefault="008A1961" w:rsidP="008A1961">
            <w:pPr>
              <w:spacing w:line="360" w:lineRule="auto"/>
              <w:rPr>
                <w:sz w:val="24"/>
                <w:szCs w:val="24"/>
              </w:rPr>
            </w:pPr>
          </w:p>
        </w:tc>
        <w:tc>
          <w:tcPr>
            <w:tcW w:w="1873" w:type="dxa"/>
          </w:tcPr>
          <w:p w14:paraId="2F8C311A" w14:textId="77777777" w:rsidR="008A1961" w:rsidRPr="00442838" w:rsidRDefault="008A1961" w:rsidP="008A1961">
            <w:pPr>
              <w:spacing w:line="360" w:lineRule="auto"/>
              <w:rPr>
                <w:sz w:val="24"/>
                <w:szCs w:val="24"/>
              </w:rPr>
            </w:pPr>
          </w:p>
        </w:tc>
        <w:tc>
          <w:tcPr>
            <w:tcW w:w="1739" w:type="dxa"/>
          </w:tcPr>
          <w:p w14:paraId="30448A30" w14:textId="77777777" w:rsidR="008A1961" w:rsidRPr="00442838" w:rsidRDefault="008A1961" w:rsidP="008A1961">
            <w:pPr>
              <w:spacing w:line="360" w:lineRule="auto"/>
              <w:rPr>
                <w:sz w:val="24"/>
                <w:szCs w:val="24"/>
              </w:rPr>
            </w:pPr>
          </w:p>
        </w:tc>
        <w:tc>
          <w:tcPr>
            <w:tcW w:w="1739" w:type="dxa"/>
          </w:tcPr>
          <w:p w14:paraId="507621D0" w14:textId="77777777" w:rsidR="008A1961" w:rsidRPr="00442838" w:rsidRDefault="008A1961" w:rsidP="008A1961">
            <w:pPr>
              <w:spacing w:line="360" w:lineRule="auto"/>
              <w:rPr>
                <w:sz w:val="24"/>
                <w:szCs w:val="24"/>
              </w:rPr>
            </w:pPr>
          </w:p>
        </w:tc>
        <w:tc>
          <w:tcPr>
            <w:tcW w:w="1739" w:type="dxa"/>
          </w:tcPr>
          <w:p w14:paraId="5EFC0240" w14:textId="77777777" w:rsidR="008A1961" w:rsidRPr="00442838" w:rsidRDefault="008A1961" w:rsidP="008A1961">
            <w:pPr>
              <w:spacing w:line="360" w:lineRule="auto"/>
              <w:rPr>
                <w:sz w:val="24"/>
                <w:szCs w:val="24"/>
              </w:rPr>
            </w:pPr>
          </w:p>
        </w:tc>
      </w:tr>
      <w:tr w:rsidR="008A1961" w:rsidRPr="00442838" w14:paraId="6AA4639B" w14:textId="77777777" w:rsidTr="008A1961">
        <w:tc>
          <w:tcPr>
            <w:tcW w:w="1860" w:type="dxa"/>
          </w:tcPr>
          <w:p w14:paraId="68C4A6F6" w14:textId="77777777" w:rsidR="008A1961" w:rsidRPr="00442838" w:rsidRDefault="008A1961" w:rsidP="008A1961">
            <w:pPr>
              <w:spacing w:line="360" w:lineRule="auto"/>
              <w:rPr>
                <w:sz w:val="24"/>
                <w:szCs w:val="24"/>
              </w:rPr>
            </w:pPr>
          </w:p>
        </w:tc>
        <w:tc>
          <w:tcPr>
            <w:tcW w:w="1840" w:type="dxa"/>
          </w:tcPr>
          <w:p w14:paraId="5B461F34" w14:textId="77777777" w:rsidR="008A1961" w:rsidRPr="00442838" w:rsidRDefault="008A1961" w:rsidP="008A1961">
            <w:pPr>
              <w:spacing w:line="360" w:lineRule="auto"/>
              <w:rPr>
                <w:sz w:val="24"/>
                <w:szCs w:val="24"/>
              </w:rPr>
            </w:pPr>
          </w:p>
        </w:tc>
        <w:tc>
          <w:tcPr>
            <w:tcW w:w="1873" w:type="dxa"/>
          </w:tcPr>
          <w:p w14:paraId="2C28070D" w14:textId="77777777" w:rsidR="008A1961" w:rsidRPr="00442838" w:rsidRDefault="008A1961" w:rsidP="008A1961">
            <w:pPr>
              <w:spacing w:line="360" w:lineRule="auto"/>
              <w:rPr>
                <w:sz w:val="24"/>
                <w:szCs w:val="24"/>
              </w:rPr>
            </w:pPr>
          </w:p>
        </w:tc>
        <w:tc>
          <w:tcPr>
            <w:tcW w:w="1739" w:type="dxa"/>
          </w:tcPr>
          <w:p w14:paraId="16A34C8D" w14:textId="77777777" w:rsidR="008A1961" w:rsidRPr="00442838" w:rsidRDefault="008A1961" w:rsidP="008A1961">
            <w:pPr>
              <w:spacing w:line="360" w:lineRule="auto"/>
              <w:rPr>
                <w:sz w:val="24"/>
                <w:szCs w:val="24"/>
              </w:rPr>
            </w:pPr>
          </w:p>
        </w:tc>
        <w:tc>
          <w:tcPr>
            <w:tcW w:w="1739" w:type="dxa"/>
          </w:tcPr>
          <w:p w14:paraId="11BC7400" w14:textId="77777777" w:rsidR="008A1961" w:rsidRPr="00442838" w:rsidRDefault="008A1961" w:rsidP="008A1961">
            <w:pPr>
              <w:spacing w:line="360" w:lineRule="auto"/>
              <w:rPr>
                <w:sz w:val="24"/>
                <w:szCs w:val="24"/>
              </w:rPr>
            </w:pPr>
          </w:p>
        </w:tc>
        <w:tc>
          <w:tcPr>
            <w:tcW w:w="1739" w:type="dxa"/>
          </w:tcPr>
          <w:p w14:paraId="05BACF03" w14:textId="77777777" w:rsidR="008A1961" w:rsidRPr="00442838" w:rsidRDefault="008A1961" w:rsidP="008A1961">
            <w:pPr>
              <w:spacing w:line="360" w:lineRule="auto"/>
              <w:rPr>
                <w:sz w:val="24"/>
                <w:szCs w:val="24"/>
              </w:rPr>
            </w:pPr>
          </w:p>
        </w:tc>
      </w:tr>
      <w:tr w:rsidR="008A1961" w:rsidRPr="00442838" w14:paraId="1CC3C900" w14:textId="77777777" w:rsidTr="008A1961">
        <w:tc>
          <w:tcPr>
            <w:tcW w:w="1860" w:type="dxa"/>
          </w:tcPr>
          <w:p w14:paraId="3F8E1005" w14:textId="77777777" w:rsidR="008A1961" w:rsidRPr="00442838" w:rsidRDefault="008A1961" w:rsidP="008A1961">
            <w:pPr>
              <w:spacing w:line="360" w:lineRule="auto"/>
              <w:rPr>
                <w:sz w:val="24"/>
                <w:szCs w:val="24"/>
              </w:rPr>
            </w:pPr>
          </w:p>
        </w:tc>
        <w:tc>
          <w:tcPr>
            <w:tcW w:w="1840" w:type="dxa"/>
          </w:tcPr>
          <w:p w14:paraId="48095A12" w14:textId="77777777" w:rsidR="008A1961" w:rsidRPr="00442838" w:rsidRDefault="008A1961" w:rsidP="008A1961">
            <w:pPr>
              <w:spacing w:line="360" w:lineRule="auto"/>
              <w:rPr>
                <w:sz w:val="24"/>
                <w:szCs w:val="24"/>
              </w:rPr>
            </w:pPr>
          </w:p>
        </w:tc>
        <w:tc>
          <w:tcPr>
            <w:tcW w:w="1873" w:type="dxa"/>
          </w:tcPr>
          <w:p w14:paraId="29D13E9B" w14:textId="77777777" w:rsidR="008A1961" w:rsidRPr="00442838" w:rsidRDefault="008A1961" w:rsidP="008A1961">
            <w:pPr>
              <w:spacing w:line="360" w:lineRule="auto"/>
              <w:rPr>
                <w:sz w:val="24"/>
                <w:szCs w:val="24"/>
              </w:rPr>
            </w:pPr>
          </w:p>
        </w:tc>
        <w:tc>
          <w:tcPr>
            <w:tcW w:w="1739" w:type="dxa"/>
          </w:tcPr>
          <w:p w14:paraId="5B5B8085" w14:textId="77777777" w:rsidR="008A1961" w:rsidRPr="00442838" w:rsidRDefault="008A1961" w:rsidP="008A1961">
            <w:pPr>
              <w:spacing w:line="360" w:lineRule="auto"/>
              <w:rPr>
                <w:sz w:val="24"/>
                <w:szCs w:val="24"/>
              </w:rPr>
            </w:pPr>
          </w:p>
        </w:tc>
        <w:tc>
          <w:tcPr>
            <w:tcW w:w="1739" w:type="dxa"/>
          </w:tcPr>
          <w:p w14:paraId="605E61B4" w14:textId="77777777" w:rsidR="008A1961" w:rsidRPr="00442838" w:rsidRDefault="008A1961" w:rsidP="008A1961">
            <w:pPr>
              <w:spacing w:line="360" w:lineRule="auto"/>
              <w:rPr>
                <w:sz w:val="24"/>
                <w:szCs w:val="24"/>
              </w:rPr>
            </w:pPr>
          </w:p>
        </w:tc>
        <w:tc>
          <w:tcPr>
            <w:tcW w:w="1739" w:type="dxa"/>
          </w:tcPr>
          <w:p w14:paraId="1FD72C1B" w14:textId="77777777" w:rsidR="008A1961" w:rsidRPr="00442838" w:rsidRDefault="008A1961" w:rsidP="008A1961">
            <w:pPr>
              <w:spacing w:line="360" w:lineRule="auto"/>
              <w:rPr>
                <w:sz w:val="24"/>
                <w:szCs w:val="24"/>
              </w:rPr>
            </w:pPr>
          </w:p>
        </w:tc>
      </w:tr>
      <w:tr w:rsidR="008A1961" w:rsidRPr="00442838" w14:paraId="770E61F9" w14:textId="77777777" w:rsidTr="008A1961">
        <w:tc>
          <w:tcPr>
            <w:tcW w:w="1860" w:type="dxa"/>
          </w:tcPr>
          <w:p w14:paraId="1E02B987" w14:textId="77777777" w:rsidR="008A1961" w:rsidRPr="00442838" w:rsidRDefault="008A1961" w:rsidP="008A1961">
            <w:pPr>
              <w:spacing w:line="360" w:lineRule="auto"/>
              <w:rPr>
                <w:sz w:val="24"/>
                <w:szCs w:val="24"/>
              </w:rPr>
            </w:pPr>
          </w:p>
        </w:tc>
        <w:tc>
          <w:tcPr>
            <w:tcW w:w="1840" w:type="dxa"/>
          </w:tcPr>
          <w:p w14:paraId="6994302E" w14:textId="77777777" w:rsidR="008A1961" w:rsidRPr="00442838" w:rsidRDefault="008A1961" w:rsidP="008A1961">
            <w:pPr>
              <w:spacing w:line="360" w:lineRule="auto"/>
              <w:rPr>
                <w:sz w:val="24"/>
                <w:szCs w:val="24"/>
              </w:rPr>
            </w:pPr>
          </w:p>
        </w:tc>
        <w:tc>
          <w:tcPr>
            <w:tcW w:w="1873" w:type="dxa"/>
          </w:tcPr>
          <w:p w14:paraId="75094121" w14:textId="77777777" w:rsidR="008A1961" w:rsidRPr="00442838" w:rsidRDefault="008A1961" w:rsidP="008A1961">
            <w:pPr>
              <w:spacing w:line="360" w:lineRule="auto"/>
              <w:rPr>
                <w:sz w:val="24"/>
                <w:szCs w:val="24"/>
              </w:rPr>
            </w:pPr>
          </w:p>
        </w:tc>
        <w:tc>
          <w:tcPr>
            <w:tcW w:w="1739" w:type="dxa"/>
          </w:tcPr>
          <w:p w14:paraId="7F1488D1" w14:textId="77777777" w:rsidR="008A1961" w:rsidRPr="00442838" w:rsidRDefault="008A1961" w:rsidP="008A1961">
            <w:pPr>
              <w:spacing w:line="360" w:lineRule="auto"/>
              <w:rPr>
                <w:sz w:val="24"/>
                <w:szCs w:val="24"/>
              </w:rPr>
            </w:pPr>
          </w:p>
        </w:tc>
        <w:tc>
          <w:tcPr>
            <w:tcW w:w="1739" w:type="dxa"/>
          </w:tcPr>
          <w:p w14:paraId="51D1C79D" w14:textId="77777777" w:rsidR="008A1961" w:rsidRPr="00442838" w:rsidRDefault="008A1961" w:rsidP="008A1961">
            <w:pPr>
              <w:spacing w:line="360" w:lineRule="auto"/>
              <w:rPr>
                <w:sz w:val="24"/>
                <w:szCs w:val="24"/>
              </w:rPr>
            </w:pPr>
          </w:p>
        </w:tc>
        <w:tc>
          <w:tcPr>
            <w:tcW w:w="1739" w:type="dxa"/>
          </w:tcPr>
          <w:p w14:paraId="77E3BE74" w14:textId="77777777" w:rsidR="008A1961" w:rsidRPr="00442838" w:rsidRDefault="008A1961" w:rsidP="008A1961">
            <w:pPr>
              <w:spacing w:line="360" w:lineRule="auto"/>
              <w:rPr>
                <w:sz w:val="24"/>
                <w:szCs w:val="24"/>
              </w:rPr>
            </w:pPr>
          </w:p>
        </w:tc>
      </w:tr>
      <w:tr w:rsidR="008A1961" w:rsidRPr="00442838" w14:paraId="2D4E14BF" w14:textId="77777777" w:rsidTr="008A1961">
        <w:tc>
          <w:tcPr>
            <w:tcW w:w="1860" w:type="dxa"/>
          </w:tcPr>
          <w:p w14:paraId="7DD174C8" w14:textId="77777777" w:rsidR="008A1961" w:rsidRPr="00442838" w:rsidRDefault="008A1961" w:rsidP="008A1961">
            <w:pPr>
              <w:spacing w:line="360" w:lineRule="auto"/>
              <w:rPr>
                <w:sz w:val="24"/>
                <w:szCs w:val="24"/>
              </w:rPr>
            </w:pPr>
          </w:p>
        </w:tc>
        <w:tc>
          <w:tcPr>
            <w:tcW w:w="1840" w:type="dxa"/>
          </w:tcPr>
          <w:p w14:paraId="677A0913" w14:textId="77777777" w:rsidR="008A1961" w:rsidRPr="00442838" w:rsidRDefault="008A1961" w:rsidP="008A1961">
            <w:pPr>
              <w:spacing w:line="360" w:lineRule="auto"/>
              <w:rPr>
                <w:sz w:val="24"/>
                <w:szCs w:val="24"/>
              </w:rPr>
            </w:pPr>
          </w:p>
        </w:tc>
        <w:tc>
          <w:tcPr>
            <w:tcW w:w="1873" w:type="dxa"/>
          </w:tcPr>
          <w:p w14:paraId="4FBB17CF" w14:textId="77777777" w:rsidR="008A1961" w:rsidRPr="00442838" w:rsidRDefault="008A1961" w:rsidP="008A1961">
            <w:pPr>
              <w:spacing w:line="360" w:lineRule="auto"/>
              <w:rPr>
                <w:sz w:val="24"/>
                <w:szCs w:val="24"/>
              </w:rPr>
            </w:pPr>
          </w:p>
        </w:tc>
        <w:tc>
          <w:tcPr>
            <w:tcW w:w="1739" w:type="dxa"/>
          </w:tcPr>
          <w:p w14:paraId="578D4E58" w14:textId="77777777" w:rsidR="008A1961" w:rsidRPr="00442838" w:rsidRDefault="008A1961" w:rsidP="008A1961">
            <w:pPr>
              <w:spacing w:line="360" w:lineRule="auto"/>
              <w:rPr>
                <w:sz w:val="24"/>
                <w:szCs w:val="24"/>
              </w:rPr>
            </w:pPr>
          </w:p>
        </w:tc>
        <w:tc>
          <w:tcPr>
            <w:tcW w:w="1739" w:type="dxa"/>
          </w:tcPr>
          <w:p w14:paraId="63036041" w14:textId="77777777" w:rsidR="008A1961" w:rsidRPr="00442838" w:rsidRDefault="008A1961" w:rsidP="008A1961">
            <w:pPr>
              <w:spacing w:line="360" w:lineRule="auto"/>
              <w:rPr>
                <w:sz w:val="24"/>
                <w:szCs w:val="24"/>
              </w:rPr>
            </w:pPr>
          </w:p>
        </w:tc>
        <w:tc>
          <w:tcPr>
            <w:tcW w:w="1739" w:type="dxa"/>
          </w:tcPr>
          <w:p w14:paraId="13909919" w14:textId="77777777" w:rsidR="008A1961" w:rsidRPr="00442838" w:rsidRDefault="008A1961" w:rsidP="008A1961">
            <w:pPr>
              <w:spacing w:line="360" w:lineRule="auto"/>
              <w:rPr>
                <w:sz w:val="24"/>
                <w:szCs w:val="24"/>
              </w:rPr>
            </w:pPr>
          </w:p>
        </w:tc>
      </w:tr>
      <w:tr w:rsidR="008A1961" w:rsidRPr="00442838" w14:paraId="6EF2CF9A" w14:textId="77777777" w:rsidTr="008A1961">
        <w:tc>
          <w:tcPr>
            <w:tcW w:w="1860" w:type="dxa"/>
          </w:tcPr>
          <w:p w14:paraId="277EB3DD" w14:textId="77777777" w:rsidR="008A1961" w:rsidRPr="00442838" w:rsidRDefault="008A1961" w:rsidP="008A1961">
            <w:pPr>
              <w:spacing w:line="360" w:lineRule="auto"/>
              <w:rPr>
                <w:sz w:val="24"/>
                <w:szCs w:val="24"/>
              </w:rPr>
            </w:pPr>
          </w:p>
        </w:tc>
        <w:tc>
          <w:tcPr>
            <w:tcW w:w="1840" w:type="dxa"/>
          </w:tcPr>
          <w:p w14:paraId="42C6DBE8" w14:textId="77777777" w:rsidR="008A1961" w:rsidRPr="00442838" w:rsidRDefault="008A1961" w:rsidP="008A1961">
            <w:pPr>
              <w:spacing w:line="360" w:lineRule="auto"/>
              <w:rPr>
                <w:sz w:val="24"/>
                <w:szCs w:val="24"/>
              </w:rPr>
            </w:pPr>
          </w:p>
        </w:tc>
        <w:tc>
          <w:tcPr>
            <w:tcW w:w="1873" w:type="dxa"/>
          </w:tcPr>
          <w:p w14:paraId="61EF3D14" w14:textId="77777777" w:rsidR="008A1961" w:rsidRPr="00442838" w:rsidRDefault="008A1961" w:rsidP="008A1961">
            <w:pPr>
              <w:spacing w:line="360" w:lineRule="auto"/>
              <w:rPr>
                <w:sz w:val="24"/>
                <w:szCs w:val="24"/>
              </w:rPr>
            </w:pPr>
          </w:p>
        </w:tc>
        <w:tc>
          <w:tcPr>
            <w:tcW w:w="1739" w:type="dxa"/>
          </w:tcPr>
          <w:p w14:paraId="32071463" w14:textId="77777777" w:rsidR="008A1961" w:rsidRPr="00442838" w:rsidRDefault="008A1961" w:rsidP="008A1961">
            <w:pPr>
              <w:spacing w:line="360" w:lineRule="auto"/>
              <w:rPr>
                <w:sz w:val="24"/>
                <w:szCs w:val="24"/>
              </w:rPr>
            </w:pPr>
          </w:p>
        </w:tc>
        <w:tc>
          <w:tcPr>
            <w:tcW w:w="1739" w:type="dxa"/>
          </w:tcPr>
          <w:p w14:paraId="54A5F7ED" w14:textId="77777777" w:rsidR="008A1961" w:rsidRPr="00442838" w:rsidRDefault="008A1961" w:rsidP="008A1961">
            <w:pPr>
              <w:spacing w:line="360" w:lineRule="auto"/>
              <w:rPr>
                <w:sz w:val="24"/>
                <w:szCs w:val="24"/>
              </w:rPr>
            </w:pPr>
          </w:p>
        </w:tc>
        <w:tc>
          <w:tcPr>
            <w:tcW w:w="1739" w:type="dxa"/>
          </w:tcPr>
          <w:p w14:paraId="7E251064" w14:textId="77777777" w:rsidR="008A1961" w:rsidRPr="00442838" w:rsidRDefault="008A1961" w:rsidP="008A1961">
            <w:pPr>
              <w:spacing w:line="360" w:lineRule="auto"/>
              <w:rPr>
                <w:sz w:val="24"/>
                <w:szCs w:val="24"/>
              </w:rPr>
            </w:pPr>
          </w:p>
        </w:tc>
      </w:tr>
      <w:tr w:rsidR="008A1961" w:rsidRPr="00442838" w14:paraId="418598A1" w14:textId="77777777" w:rsidTr="008A1961">
        <w:tc>
          <w:tcPr>
            <w:tcW w:w="1860" w:type="dxa"/>
          </w:tcPr>
          <w:p w14:paraId="741329C6" w14:textId="77777777" w:rsidR="008A1961" w:rsidRPr="00442838" w:rsidRDefault="008A1961" w:rsidP="008A1961">
            <w:pPr>
              <w:spacing w:line="360" w:lineRule="auto"/>
              <w:rPr>
                <w:sz w:val="24"/>
                <w:szCs w:val="24"/>
              </w:rPr>
            </w:pPr>
          </w:p>
        </w:tc>
        <w:tc>
          <w:tcPr>
            <w:tcW w:w="1840" w:type="dxa"/>
          </w:tcPr>
          <w:p w14:paraId="1E368140" w14:textId="77777777" w:rsidR="008A1961" w:rsidRPr="00442838" w:rsidRDefault="008A1961" w:rsidP="008A1961">
            <w:pPr>
              <w:spacing w:line="360" w:lineRule="auto"/>
              <w:rPr>
                <w:sz w:val="24"/>
                <w:szCs w:val="24"/>
              </w:rPr>
            </w:pPr>
          </w:p>
        </w:tc>
        <w:tc>
          <w:tcPr>
            <w:tcW w:w="1873" w:type="dxa"/>
          </w:tcPr>
          <w:p w14:paraId="2C093284" w14:textId="77777777" w:rsidR="008A1961" w:rsidRPr="00442838" w:rsidRDefault="008A1961" w:rsidP="008A1961">
            <w:pPr>
              <w:spacing w:line="360" w:lineRule="auto"/>
              <w:rPr>
                <w:sz w:val="24"/>
                <w:szCs w:val="24"/>
              </w:rPr>
            </w:pPr>
          </w:p>
        </w:tc>
        <w:tc>
          <w:tcPr>
            <w:tcW w:w="1739" w:type="dxa"/>
          </w:tcPr>
          <w:p w14:paraId="77E3C99E" w14:textId="77777777" w:rsidR="008A1961" w:rsidRPr="00442838" w:rsidRDefault="008A1961" w:rsidP="008A1961">
            <w:pPr>
              <w:spacing w:line="360" w:lineRule="auto"/>
              <w:rPr>
                <w:sz w:val="24"/>
                <w:szCs w:val="24"/>
              </w:rPr>
            </w:pPr>
          </w:p>
        </w:tc>
        <w:tc>
          <w:tcPr>
            <w:tcW w:w="1739" w:type="dxa"/>
          </w:tcPr>
          <w:p w14:paraId="78BAA02A" w14:textId="77777777" w:rsidR="008A1961" w:rsidRPr="00442838" w:rsidRDefault="008A1961" w:rsidP="008A1961">
            <w:pPr>
              <w:spacing w:line="360" w:lineRule="auto"/>
              <w:rPr>
                <w:sz w:val="24"/>
                <w:szCs w:val="24"/>
              </w:rPr>
            </w:pPr>
          </w:p>
        </w:tc>
        <w:tc>
          <w:tcPr>
            <w:tcW w:w="1739" w:type="dxa"/>
          </w:tcPr>
          <w:p w14:paraId="2A9F6F82" w14:textId="77777777" w:rsidR="008A1961" w:rsidRPr="00442838" w:rsidRDefault="008A1961" w:rsidP="008A1961">
            <w:pPr>
              <w:spacing w:line="360" w:lineRule="auto"/>
              <w:rPr>
                <w:sz w:val="24"/>
                <w:szCs w:val="24"/>
              </w:rPr>
            </w:pPr>
          </w:p>
        </w:tc>
      </w:tr>
      <w:tr w:rsidR="008A1961" w:rsidRPr="00442838" w14:paraId="5A3FB01F" w14:textId="77777777" w:rsidTr="008A1961">
        <w:tc>
          <w:tcPr>
            <w:tcW w:w="1860" w:type="dxa"/>
          </w:tcPr>
          <w:p w14:paraId="3D3D407D" w14:textId="77777777" w:rsidR="008A1961" w:rsidRPr="00442838" w:rsidRDefault="008A1961" w:rsidP="008A1961">
            <w:pPr>
              <w:spacing w:line="360" w:lineRule="auto"/>
              <w:rPr>
                <w:sz w:val="24"/>
                <w:szCs w:val="24"/>
              </w:rPr>
            </w:pPr>
          </w:p>
        </w:tc>
        <w:tc>
          <w:tcPr>
            <w:tcW w:w="1840" w:type="dxa"/>
          </w:tcPr>
          <w:p w14:paraId="71DFD9BE" w14:textId="77777777" w:rsidR="008A1961" w:rsidRPr="00442838" w:rsidRDefault="008A1961" w:rsidP="008A1961">
            <w:pPr>
              <w:spacing w:line="360" w:lineRule="auto"/>
              <w:rPr>
                <w:sz w:val="24"/>
                <w:szCs w:val="24"/>
              </w:rPr>
            </w:pPr>
          </w:p>
        </w:tc>
        <w:tc>
          <w:tcPr>
            <w:tcW w:w="1873" w:type="dxa"/>
          </w:tcPr>
          <w:p w14:paraId="33B1422A" w14:textId="77777777" w:rsidR="008A1961" w:rsidRPr="00442838" w:rsidRDefault="008A1961" w:rsidP="008A1961">
            <w:pPr>
              <w:spacing w:line="360" w:lineRule="auto"/>
              <w:rPr>
                <w:sz w:val="24"/>
                <w:szCs w:val="24"/>
              </w:rPr>
            </w:pPr>
          </w:p>
        </w:tc>
        <w:tc>
          <w:tcPr>
            <w:tcW w:w="1739" w:type="dxa"/>
          </w:tcPr>
          <w:p w14:paraId="32440DB7" w14:textId="77777777" w:rsidR="008A1961" w:rsidRPr="00442838" w:rsidRDefault="008A1961" w:rsidP="008A1961">
            <w:pPr>
              <w:spacing w:line="360" w:lineRule="auto"/>
              <w:rPr>
                <w:sz w:val="24"/>
                <w:szCs w:val="24"/>
              </w:rPr>
            </w:pPr>
          </w:p>
        </w:tc>
        <w:tc>
          <w:tcPr>
            <w:tcW w:w="1739" w:type="dxa"/>
          </w:tcPr>
          <w:p w14:paraId="77CEF1C1" w14:textId="77777777" w:rsidR="008A1961" w:rsidRPr="00442838" w:rsidRDefault="008A1961" w:rsidP="008A1961">
            <w:pPr>
              <w:spacing w:line="360" w:lineRule="auto"/>
              <w:rPr>
                <w:sz w:val="24"/>
                <w:szCs w:val="24"/>
              </w:rPr>
            </w:pPr>
          </w:p>
        </w:tc>
        <w:tc>
          <w:tcPr>
            <w:tcW w:w="1739" w:type="dxa"/>
          </w:tcPr>
          <w:p w14:paraId="591D75DE" w14:textId="77777777" w:rsidR="008A1961" w:rsidRPr="00442838" w:rsidRDefault="008A1961" w:rsidP="008A1961">
            <w:pPr>
              <w:spacing w:line="360" w:lineRule="auto"/>
              <w:rPr>
                <w:sz w:val="24"/>
                <w:szCs w:val="24"/>
              </w:rPr>
            </w:pPr>
          </w:p>
        </w:tc>
      </w:tr>
      <w:tr w:rsidR="008A1961" w:rsidRPr="00442838" w14:paraId="2CBE347B" w14:textId="77777777" w:rsidTr="008A1961">
        <w:tc>
          <w:tcPr>
            <w:tcW w:w="1860" w:type="dxa"/>
          </w:tcPr>
          <w:p w14:paraId="5854735F" w14:textId="77777777" w:rsidR="008A1961" w:rsidRPr="00442838" w:rsidRDefault="008A1961" w:rsidP="008A1961">
            <w:pPr>
              <w:spacing w:line="360" w:lineRule="auto"/>
              <w:rPr>
                <w:sz w:val="24"/>
                <w:szCs w:val="24"/>
              </w:rPr>
            </w:pPr>
          </w:p>
        </w:tc>
        <w:tc>
          <w:tcPr>
            <w:tcW w:w="1840" w:type="dxa"/>
          </w:tcPr>
          <w:p w14:paraId="3ADAE2BF" w14:textId="77777777" w:rsidR="008A1961" w:rsidRPr="00442838" w:rsidRDefault="008A1961" w:rsidP="008A1961">
            <w:pPr>
              <w:spacing w:line="360" w:lineRule="auto"/>
              <w:rPr>
                <w:sz w:val="24"/>
                <w:szCs w:val="24"/>
              </w:rPr>
            </w:pPr>
          </w:p>
        </w:tc>
        <w:tc>
          <w:tcPr>
            <w:tcW w:w="1873" w:type="dxa"/>
          </w:tcPr>
          <w:p w14:paraId="7A398E0D" w14:textId="77777777" w:rsidR="008A1961" w:rsidRPr="00442838" w:rsidRDefault="008A1961" w:rsidP="008A1961">
            <w:pPr>
              <w:spacing w:line="360" w:lineRule="auto"/>
              <w:rPr>
                <w:sz w:val="24"/>
                <w:szCs w:val="24"/>
              </w:rPr>
            </w:pPr>
          </w:p>
        </w:tc>
        <w:tc>
          <w:tcPr>
            <w:tcW w:w="1739" w:type="dxa"/>
          </w:tcPr>
          <w:p w14:paraId="0D0B92AB" w14:textId="77777777" w:rsidR="008A1961" w:rsidRPr="00442838" w:rsidRDefault="008A1961" w:rsidP="008A1961">
            <w:pPr>
              <w:spacing w:line="360" w:lineRule="auto"/>
              <w:rPr>
                <w:sz w:val="24"/>
                <w:szCs w:val="24"/>
              </w:rPr>
            </w:pPr>
          </w:p>
        </w:tc>
        <w:tc>
          <w:tcPr>
            <w:tcW w:w="1739" w:type="dxa"/>
          </w:tcPr>
          <w:p w14:paraId="10066D09" w14:textId="77777777" w:rsidR="008A1961" w:rsidRPr="00442838" w:rsidRDefault="008A1961" w:rsidP="008A1961">
            <w:pPr>
              <w:spacing w:line="360" w:lineRule="auto"/>
              <w:rPr>
                <w:sz w:val="24"/>
                <w:szCs w:val="24"/>
              </w:rPr>
            </w:pPr>
          </w:p>
        </w:tc>
        <w:tc>
          <w:tcPr>
            <w:tcW w:w="1739" w:type="dxa"/>
          </w:tcPr>
          <w:p w14:paraId="6191AD9C" w14:textId="77777777" w:rsidR="008A1961" w:rsidRPr="00442838" w:rsidRDefault="008A1961" w:rsidP="008A1961">
            <w:pPr>
              <w:spacing w:line="360" w:lineRule="auto"/>
              <w:rPr>
                <w:sz w:val="24"/>
                <w:szCs w:val="24"/>
              </w:rPr>
            </w:pPr>
          </w:p>
        </w:tc>
      </w:tr>
      <w:tr w:rsidR="008A1961" w:rsidRPr="00442838" w14:paraId="6D042A0E" w14:textId="77777777" w:rsidTr="008A1961">
        <w:tc>
          <w:tcPr>
            <w:tcW w:w="1860" w:type="dxa"/>
          </w:tcPr>
          <w:p w14:paraId="17F0215C" w14:textId="77777777" w:rsidR="008A1961" w:rsidRPr="00442838" w:rsidRDefault="008A1961" w:rsidP="008A1961">
            <w:pPr>
              <w:spacing w:line="360" w:lineRule="auto"/>
              <w:rPr>
                <w:sz w:val="24"/>
                <w:szCs w:val="24"/>
              </w:rPr>
            </w:pPr>
          </w:p>
        </w:tc>
        <w:tc>
          <w:tcPr>
            <w:tcW w:w="1840" w:type="dxa"/>
          </w:tcPr>
          <w:p w14:paraId="723C959E" w14:textId="77777777" w:rsidR="008A1961" w:rsidRPr="00442838" w:rsidRDefault="008A1961" w:rsidP="008A1961">
            <w:pPr>
              <w:spacing w:line="360" w:lineRule="auto"/>
              <w:rPr>
                <w:sz w:val="24"/>
                <w:szCs w:val="24"/>
              </w:rPr>
            </w:pPr>
          </w:p>
        </w:tc>
        <w:tc>
          <w:tcPr>
            <w:tcW w:w="1873" w:type="dxa"/>
          </w:tcPr>
          <w:p w14:paraId="1944CE61" w14:textId="77777777" w:rsidR="008A1961" w:rsidRPr="00442838" w:rsidRDefault="008A1961" w:rsidP="008A1961">
            <w:pPr>
              <w:spacing w:line="360" w:lineRule="auto"/>
              <w:rPr>
                <w:sz w:val="24"/>
                <w:szCs w:val="24"/>
              </w:rPr>
            </w:pPr>
          </w:p>
        </w:tc>
        <w:tc>
          <w:tcPr>
            <w:tcW w:w="1739" w:type="dxa"/>
          </w:tcPr>
          <w:p w14:paraId="7FAE1C00" w14:textId="77777777" w:rsidR="008A1961" w:rsidRPr="00442838" w:rsidRDefault="008A1961" w:rsidP="008A1961">
            <w:pPr>
              <w:spacing w:line="360" w:lineRule="auto"/>
              <w:rPr>
                <w:sz w:val="24"/>
                <w:szCs w:val="24"/>
              </w:rPr>
            </w:pPr>
          </w:p>
        </w:tc>
        <w:tc>
          <w:tcPr>
            <w:tcW w:w="1739" w:type="dxa"/>
          </w:tcPr>
          <w:p w14:paraId="5575381D" w14:textId="77777777" w:rsidR="008A1961" w:rsidRPr="00442838" w:rsidRDefault="008A1961" w:rsidP="008A1961">
            <w:pPr>
              <w:spacing w:line="360" w:lineRule="auto"/>
              <w:rPr>
                <w:sz w:val="24"/>
                <w:szCs w:val="24"/>
              </w:rPr>
            </w:pPr>
          </w:p>
        </w:tc>
        <w:tc>
          <w:tcPr>
            <w:tcW w:w="1739" w:type="dxa"/>
          </w:tcPr>
          <w:p w14:paraId="0CF6A427" w14:textId="77777777" w:rsidR="008A1961" w:rsidRPr="00442838" w:rsidRDefault="008A1961" w:rsidP="008A1961">
            <w:pPr>
              <w:spacing w:line="360" w:lineRule="auto"/>
              <w:rPr>
                <w:sz w:val="24"/>
                <w:szCs w:val="24"/>
              </w:rPr>
            </w:pPr>
          </w:p>
        </w:tc>
      </w:tr>
      <w:tr w:rsidR="008A1961" w:rsidRPr="00442838" w14:paraId="5A73D828" w14:textId="77777777" w:rsidTr="008A1961">
        <w:tc>
          <w:tcPr>
            <w:tcW w:w="1860" w:type="dxa"/>
          </w:tcPr>
          <w:p w14:paraId="53CE5CA3" w14:textId="77777777" w:rsidR="008A1961" w:rsidRPr="00442838" w:rsidRDefault="008A1961" w:rsidP="008A1961">
            <w:pPr>
              <w:spacing w:line="360" w:lineRule="auto"/>
              <w:rPr>
                <w:sz w:val="24"/>
                <w:szCs w:val="24"/>
              </w:rPr>
            </w:pPr>
          </w:p>
        </w:tc>
        <w:tc>
          <w:tcPr>
            <w:tcW w:w="1840" w:type="dxa"/>
          </w:tcPr>
          <w:p w14:paraId="2EC4B54E" w14:textId="77777777" w:rsidR="008A1961" w:rsidRPr="00442838" w:rsidRDefault="008A1961" w:rsidP="008A1961">
            <w:pPr>
              <w:spacing w:line="360" w:lineRule="auto"/>
              <w:rPr>
                <w:sz w:val="24"/>
                <w:szCs w:val="24"/>
              </w:rPr>
            </w:pPr>
          </w:p>
        </w:tc>
        <w:tc>
          <w:tcPr>
            <w:tcW w:w="1873" w:type="dxa"/>
          </w:tcPr>
          <w:p w14:paraId="4B6C2DE1" w14:textId="77777777" w:rsidR="008A1961" w:rsidRPr="00442838" w:rsidRDefault="008A1961" w:rsidP="008A1961">
            <w:pPr>
              <w:spacing w:line="360" w:lineRule="auto"/>
              <w:rPr>
                <w:sz w:val="24"/>
                <w:szCs w:val="24"/>
              </w:rPr>
            </w:pPr>
          </w:p>
        </w:tc>
        <w:tc>
          <w:tcPr>
            <w:tcW w:w="1739" w:type="dxa"/>
          </w:tcPr>
          <w:p w14:paraId="1028E197" w14:textId="77777777" w:rsidR="008A1961" w:rsidRPr="00442838" w:rsidRDefault="008A1961" w:rsidP="008A1961">
            <w:pPr>
              <w:spacing w:line="360" w:lineRule="auto"/>
              <w:rPr>
                <w:sz w:val="24"/>
                <w:szCs w:val="24"/>
              </w:rPr>
            </w:pPr>
          </w:p>
        </w:tc>
        <w:tc>
          <w:tcPr>
            <w:tcW w:w="1739" w:type="dxa"/>
          </w:tcPr>
          <w:p w14:paraId="0B6310F6" w14:textId="77777777" w:rsidR="008A1961" w:rsidRPr="00442838" w:rsidRDefault="008A1961" w:rsidP="008A1961">
            <w:pPr>
              <w:spacing w:line="360" w:lineRule="auto"/>
              <w:rPr>
                <w:sz w:val="24"/>
                <w:szCs w:val="24"/>
              </w:rPr>
            </w:pPr>
          </w:p>
        </w:tc>
        <w:tc>
          <w:tcPr>
            <w:tcW w:w="1739" w:type="dxa"/>
          </w:tcPr>
          <w:p w14:paraId="728E5C32" w14:textId="77777777" w:rsidR="008A1961" w:rsidRPr="00442838" w:rsidRDefault="008A1961" w:rsidP="008A1961">
            <w:pPr>
              <w:spacing w:line="360" w:lineRule="auto"/>
              <w:rPr>
                <w:sz w:val="24"/>
                <w:szCs w:val="24"/>
              </w:rPr>
            </w:pPr>
          </w:p>
        </w:tc>
      </w:tr>
      <w:tr w:rsidR="008A1961" w:rsidRPr="00442838" w14:paraId="0B309502" w14:textId="77777777" w:rsidTr="008A1961">
        <w:tc>
          <w:tcPr>
            <w:tcW w:w="1860" w:type="dxa"/>
          </w:tcPr>
          <w:p w14:paraId="29386940" w14:textId="77777777" w:rsidR="008A1961" w:rsidRPr="00442838" w:rsidRDefault="008A1961" w:rsidP="008A1961">
            <w:pPr>
              <w:spacing w:line="360" w:lineRule="auto"/>
              <w:rPr>
                <w:sz w:val="24"/>
                <w:szCs w:val="24"/>
              </w:rPr>
            </w:pPr>
          </w:p>
        </w:tc>
        <w:tc>
          <w:tcPr>
            <w:tcW w:w="1840" w:type="dxa"/>
          </w:tcPr>
          <w:p w14:paraId="742A733F" w14:textId="77777777" w:rsidR="008A1961" w:rsidRPr="00442838" w:rsidRDefault="008A1961" w:rsidP="008A1961">
            <w:pPr>
              <w:spacing w:line="360" w:lineRule="auto"/>
              <w:rPr>
                <w:sz w:val="24"/>
                <w:szCs w:val="24"/>
              </w:rPr>
            </w:pPr>
          </w:p>
        </w:tc>
        <w:tc>
          <w:tcPr>
            <w:tcW w:w="1873" w:type="dxa"/>
          </w:tcPr>
          <w:p w14:paraId="1B941E2B" w14:textId="77777777" w:rsidR="008A1961" w:rsidRPr="00442838" w:rsidRDefault="008A1961" w:rsidP="008A1961">
            <w:pPr>
              <w:spacing w:line="360" w:lineRule="auto"/>
              <w:rPr>
                <w:sz w:val="24"/>
                <w:szCs w:val="24"/>
              </w:rPr>
            </w:pPr>
          </w:p>
        </w:tc>
        <w:tc>
          <w:tcPr>
            <w:tcW w:w="1739" w:type="dxa"/>
          </w:tcPr>
          <w:p w14:paraId="1C5608DA" w14:textId="77777777" w:rsidR="008A1961" w:rsidRPr="00442838" w:rsidRDefault="008A1961" w:rsidP="008A1961">
            <w:pPr>
              <w:spacing w:line="360" w:lineRule="auto"/>
              <w:rPr>
                <w:sz w:val="24"/>
                <w:szCs w:val="24"/>
              </w:rPr>
            </w:pPr>
          </w:p>
        </w:tc>
        <w:tc>
          <w:tcPr>
            <w:tcW w:w="1739" w:type="dxa"/>
          </w:tcPr>
          <w:p w14:paraId="2B9E53A3" w14:textId="77777777" w:rsidR="008A1961" w:rsidRPr="00442838" w:rsidRDefault="008A1961" w:rsidP="008A1961">
            <w:pPr>
              <w:spacing w:line="360" w:lineRule="auto"/>
              <w:rPr>
                <w:sz w:val="24"/>
                <w:szCs w:val="24"/>
              </w:rPr>
            </w:pPr>
          </w:p>
        </w:tc>
        <w:tc>
          <w:tcPr>
            <w:tcW w:w="1739" w:type="dxa"/>
          </w:tcPr>
          <w:p w14:paraId="73FB4FC8" w14:textId="77777777" w:rsidR="008A1961" w:rsidRPr="00442838" w:rsidRDefault="008A1961" w:rsidP="008A1961">
            <w:pPr>
              <w:spacing w:line="360" w:lineRule="auto"/>
              <w:rPr>
                <w:sz w:val="24"/>
                <w:szCs w:val="24"/>
              </w:rPr>
            </w:pPr>
          </w:p>
        </w:tc>
      </w:tr>
      <w:tr w:rsidR="008A1961" w:rsidRPr="00442838" w14:paraId="7C73BC4A" w14:textId="77777777" w:rsidTr="008A1961">
        <w:tc>
          <w:tcPr>
            <w:tcW w:w="1860" w:type="dxa"/>
          </w:tcPr>
          <w:p w14:paraId="61D13030" w14:textId="77777777" w:rsidR="008A1961" w:rsidRPr="00442838" w:rsidRDefault="008A1961" w:rsidP="008A1961">
            <w:pPr>
              <w:spacing w:line="360" w:lineRule="auto"/>
              <w:rPr>
                <w:sz w:val="24"/>
                <w:szCs w:val="24"/>
              </w:rPr>
            </w:pPr>
          </w:p>
        </w:tc>
        <w:tc>
          <w:tcPr>
            <w:tcW w:w="1840" w:type="dxa"/>
          </w:tcPr>
          <w:p w14:paraId="31327FB3" w14:textId="77777777" w:rsidR="008A1961" w:rsidRPr="00442838" w:rsidRDefault="008A1961" w:rsidP="008A1961">
            <w:pPr>
              <w:spacing w:line="360" w:lineRule="auto"/>
              <w:rPr>
                <w:sz w:val="24"/>
                <w:szCs w:val="24"/>
              </w:rPr>
            </w:pPr>
          </w:p>
        </w:tc>
        <w:tc>
          <w:tcPr>
            <w:tcW w:w="1873" w:type="dxa"/>
          </w:tcPr>
          <w:p w14:paraId="7959BCD5" w14:textId="77777777" w:rsidR="008A1961" w:rsidRPr="00442838" w:rsidRDefault="008A1961" w:rsidP="008A1961">
            <w:pPr>
              <w:spacing w:line="360" w:lineRule="auto"/>
              <w:rPr>
                <w:sz w:val="24"/>
                <w:szCs w:val="24"/>
              </w:rPr>
            </w:pPr>
          </w:p>
        </w:tc>
        <w:tc>
          <w:tcPr>
            <w:tcW w:w="1739" w:type="dxa"/>
          </w:tcPr>
          <w:p w14:paraId="02AE2A2C" w14:textId="77777777" w:rsidR="008A1961" w:rsidRPr="00442838" w:rsidRDefault="008A1961" w:rsidP="008A1961">
            <w:pPr>
              <w:spacing w:line="360" w:lineRule="auto"/>
              <w:rPr>
                <w:sz w:val="24"/>
                <w:szCs w:val="24"/>
              </w:rPr>
            </w:pPr>
          </w:p>
        </w:tc>
        <w:tc>
          <w:tcPr>
            <w:tcW w:w="1739" w:type="dxa"/>
          </w:tcPr>
          <w:p w14:paraId="6E9497F3" w14:textId="77777777" w:rsidR="008A1961" w:rsidRPr="00442838" w:rsidRDefault="008A1961" w:rsidP="008A1961">
            <w:pPr>
              <w:spacing w:line="360" w:lineRule="auto"/>
              <w:rPr>
                <w:sz w:val="24"/>
                <w:szCs w:val="24"/>
              </w:rPr>
            </w:pPr>
          </w:p>
        </w:tc>
        <w:tc>
          <w:tcPr>
            <w:tcW w:w="1739" w:type="dxa"/>
          </w:tcPr>
          <w:p w14:paraId="5596276F" w14:textId="77777777" w:rsidR="008A1961" w:rsidRPr="00442838" w:rsidRDefault="008A1961" w:rsidP="008A1961">
            <w:pPr>
              <w:spacing w:line="360" w:lineRule="auto"/>
              <w:rPr>
                <w:sz w:val="24"/>
                <w:szCs w:val="24"/>
              </w:rPr>
            </w:pPr>
          </w:p>
        </w:tc>
      </w:tr>
      <w:tr w:rsidR="008A1961" w:rsidRPr="00442838" w14:paraId="49EF29E6" w14:textId="77777777" w:rsidTr="008A1961">
        <w:tc>
          <w:tcPr>
            <w:tcW w:w="1860" w:type="dxa"/>
          </w:tcPr>
          <w:p w14:paraId="7F0B6375" w14:textId="77777777" w:rsidR="008A1961" w:rsidRPr="00442838" w:rsidRDefault="008A1961" w:rsidP="008A1961">
            <w:pPr>
              <w:spacing w:line="360" w:lineRule="auto"/>
              <w:rPr>
                <w:sz w:val="24"/>
                <w:szCs w:val="24"/>
              </w:rPr>
            </w:pPr>
          </w:p>
        </w:tc>
        <w:tc>
          <w:tcPr>
            <w:tcW w:w="1840" w:type="dxa"/>
          </w:tcPr>
          <w:p w14:paraId="72F37404" w14:textId="77777777" w:rsidR="008A1961" w:rsidRPr="00442838" w:rsidRDefault="008A1961" w:rsidP="008A1961">
            <w:pPr>
              <w:spacing w:line="360" w:lineRule="auto"/>
              <w:rPr>
                <w:sz w:val="24"/>
                <w:szCs w:val="24"/>
              </w:rPr>
            </w:pPr>
          </w:p>
        </w:tc>
        <w:tc>
          <w:tcPr>
            <w:tcW w:w="1873" w:type="dxa"/>
          </w:tcPr>
          <w:p w14:paraId="00B6A8AE" w14:textId="77777777" w:rsidR="008A1961" w:rsidRPr="00442838" w:rsidRDefault="008A1961" w:rsidP="008A1961">
            <w:pPr>
              <w:spacing w:line="360" w:lineRule="auto"/>
              <w:rPr>
                <w:sz w:val="24"/>
                <w:szCs w:val="24"/>
              </w:rPr>
            </w:pPr>
          </w:p>
        </w:tc>
        <w:tc>
          <w:tcPr>
            <w:tcW w:w="1739" w:type="dxa"/>
          </w:tcPr>
          <w:p w14:paraId="7A71CBFC" w14:textId="77777777" w:rsidR="008A1961" w:rsidRPr="00442838" w:rsidRDefault="008A1961" w:rsidP="008A1961">
            <w:pPr>
              <w:spacing w:line="360" w:lineRule="auto"/>
              <w:rPr>
                <w:sz w:val="24"/>
                <w:szCs w:val="24"/>
              </w:rPr>
            </w:pPr>
          </w:p>
        </w:tc>
        <w:tc>
          <w:tcPr>
            <w:tcW w:w="1739" w:type="dxa"/>
          </w:tcPr>
          <w:p w14:paraId="7AAB8C43" w14:textId="77777777" w:rsidR="008A1961" w:rsidRPr="00442838" w:rsidRDefault="008A1961" w:rsidP="008A1961">
            <w:pPr>
              <w:spacing w:line="360" w:lineRule="auto"/>
              <w:rPr>
                <w:sz w:val="24"/>
                <w:szCs w:val="24"/>
              </w:rPr>
            </w:pPr>
          </w:p>
        </w:tc>
        <w:tc>
          <w:tcPr>
            <w:tcW w:w="1739" w:type="dxa"/>
          </w:tcPr>
          <w:p w14:paraId="2230EC8A" w14:textId="77777777" w:rsidR="008A1961" w:rsidRPr="00442838" w:rsidRDefault="008A1961" w:rsidP="008A1961">
            <w:pPr>
              <w:spacing w:line="360" w:lineRule="auto"/>
              <w:rPr>
                <w:sz w:val="24"/>
                <w:szCs w:val="24"/>
              </w:rPr>
            </w:pPr>
          </w:p>
        </w:tc>
      </w:tr>
      <w:tr w:rsidR="008A1961" w:rsidRPr="00442838" w14:paraId="1B5C5E1D" w14:textId="77777777" w:rsidTr="008A1961">
        <w:tc>
          <w:tcPr>
            <w:tcW w:w="1860" w:type="dxa"/>
          </w:tcPr>
          <w:p w14:paraId="77272622" w14:textId="77777777" w:rsidR="008A1961" w:rsidRPr="00442838" w:rsidRDefault="008A1961" w:rsidP="008A1961">
            <w:pPr>
              <w:spacing w:line="360" w:lineRule="auto"/>
              <w:rPr>
                <w:sz w:val="24"/>
                <w:szCs w:val="24"/>
              </w:rPr>
            </w:pPr>
          </w:p>
        </w:tc>
        <w:tc>
          <w:tcPr>
            <w:tcW w:w="1840" w:type="dxa"/>
          </w:tcPr>
          <w:p w14:paraId="33EECE6E" w14:textId="77777777" w:rsidR="008A1961" w:rsidRPr="00442838" w:rsidRDefault="008A1961" w:rsidP="008A1961">
            <w:pPr>
              <w:spacing w:line="360" w:lineRule="auto"/>
              <w:rPr>
                <w:sz w:val="24"/>
                <w:szCs w:val="24"/>
              </w:rPr>
            </w:pPr>
          </w:p>
        </w:tc>
        <w:tc>
          <w:tcPr>
            <w:tcW w:w="1873" w:type="dxa"/>
          </w:tcPr>
          <w:p w14:paraId="6B7210F9" w14:textId="77777777" w:rsidR="008A1961" w:rsidRPr="00442838" w:rsidRDefault="008A1961" w:rsidP="008A1961">
            <w:pPr>
              <w:spacing w:line="360" w:lineRule="auto"/>
              <w:rPr>
                <w:sz w:val="24"/>
                <w:szCs w:val="24"/>
              </w:rPr>
            </w:pPr>
          </w:p>
        </w:tc>
        <w:tc>
          <w:tcPr>
            <w:tcW w:w="1739" w:type="dxa"/>
          </w:tcPr>
          <w:p w14:paraId="12021772" w14:textId="77777777" w:rsidR="008A1961" w:rsidRPr="00442838" w:rsidRDefault="008A1961" w:rsidP="008A1961">
            <w:pPr>
              <w:spacing w:line="360" w:lineRule="auto"/>
              <w:rPr>
                <w:sz w:val="24"/>
                <w:szCs w:val="24"/>
              </w:rPr>
            </w:pPr>
          </w:p>
        </w:tc>
        <w:tc>
          <w:tcPr>
            <w:tcW w:w="1739" w:type="dxa"/>
          </w:tcPr>
          <w:p w14:paraId="754A34F8" w14:textId="77777777" w:rsidR="008A1961" w:rsidRPr="00442838" w:rsidRDefault="008A1961" w:rsidP="008A1961">
            <w:pPr>
              <w:spacing w:line="360" w:lineRule="auto"/>
              <w:rPr>
                <w:sz w:val="24"/>
                <w:szCs w:val="24"/>
              </w:rPr>
            </w:pPr>
          </w:p>
        </w:tc>
        <w:tc>
          <w:tcPr>
            <w:tcW w:w="1739" w:type="dxa"/>
          </w:tcPr>
          <w:p w14:paraId="3ADF1604" w14:textId="77777777" w:rsidR="008A1961" w:rsidRPr="00442838" w:rsidRDefault="008A1961" w:rsidP="008A1961">
            <w:pPr>
              <w:spacing w:line="360" w:lineRule="auto"/>
              <w:rPr>
                <w:sz w:val="24"/>
                <w:szCs w:val="24"/>
              </w:rPr>
            </w:pPr>
          </w:p>
        </w:tc>
      </w:tr>
      <w:tr w:rsidR="008A1961" w:rsidRPr="00442838" w14:paraId="384EB13F" w14:textId="77777777" w:rsidTr="008A1961">
        <w:tc>
          <w:tcPr>
            <w:tcW w:w="1860" w:type="dxa"/>
          </w:tcPr>
          <w:p w14:paraId="41933D07" w14:textId="77777777" w:rsidR="008A1961" w:rsidRPr="00442838" w:rsidRDefault="008A1961" w:rsidP="008A1961">
            <w:pPr>
              <w:spacing w:line="360" w:lineRule="auto"/>
              <w:rPr>
                <w:sz w:val="24"/>
                <w:szCs w:val="24"/>
              </w:rPr>
            </w:pPr>
          </w:p>
        </w:tc>
        <w:tc>
          <w:tcPr>
            <w:tcW w:w="1840" w:type="dxa"/>
          </w:tcPr>
          <w:p w14:paraId="4898FBC0" w14:textId="77777777" w:rsidR="008A1961" w:rsidRPr="00442838" w:rsidRDefault="008A1961" w:rsidP="008A1961">
            <w:pPr>
              <w:spacing w:line="360" w:lineRule="auto"/>
              <w:rPr>
                <w:sz w:val="24"/>
                <w:szCs w:val="24"/>
              </w:rPr>
            </w:pPr>
          </w:p>
        </w:tc>
        <w:tc>
          <w:tcPr>
            <w:tcW w:w="1873" w:type="dxa"/>
          </w:tcPr>
          <w:p w14:paraId="2FFED628" w14:textId="77777777" w:rsidR="008A1961" w:rsidRPr="00442838" w:rsidRDefault="008A1961" w:rsidP="008A1961">
            <w:pPr>
              <w:spacing w:line="360" w:lineRule="auto"/>
              <w:rPr>
                <w:sz w:val="24"/>
                <w:szCs w:val="24"/>
              </w:rPr>
            </w:pPr>
          </w:p>
        </w:tc>
        <w:tc>
          <w:tcPr>
            <w:tcW w:w="1739" w:type="dxa"/>
          </w:tcPr>
          <w:p w14:paraId="5E6A9B77" w14:textId="77777777" w:rsidR="008A1961" w:rsidRPr="00442838" w:rsidRDefault="008A1961" w:rsidP="008A1961">
            <w:pPr>
              <w:spacing w:line="360" w:lineRule="auto"/>
              <w:rPr>
                <w:sz w:val="24"/>
                <w:szCs w:val="24"/>
              </w:rPr>
            </w:pPr>
          </w:p>
        </w:tc>
        <w:tc>
          <w:tcPr>
            <w:tcW w:w="1739" w:type="dxa"/>
          </w:tcPr>
          <w:p w14:paraId="3ADB0364" w14:textId="77777777" w:rsidR="008A1961" w:rsidRPr="00442838" w:rsidRDefault="008A1961" w:rsidP="008A1961">
            <w:pPr>
              <w:spacing w:line="360" w:lineRule="auto"/>
              <w:rPr>
                <w:sz w:val="24"/>
                <w:szCs w:val="24"/>
              </w:rPr>
            </w:pPr>
          </w:p>
        </w:tc>
        <w:tc>
          <w:tcPr>
            <w:tcW w:w="1739" w:type="dxa"/>
          </w:tcPr>
          <w:p w14:paraId="7F1DE106" w14:textId="77777777" w:rsidR="008A1961" w:rsidRPr="00442838" w:rsidRDefault="008A1961" w:rsidP="008A1961">
            <w:pPr>
              <w:spacing w:line="360" w:lineRule="auto"/>
              <w:rPr>
                <w:sz w:val="24"/>
                <w:szCs w:val="24"/>
              </w:rPr>
            </w:pPr>
          </w:p>
        </w:tc>
      </w:tr>
      <w:tr w:rsidR="008A1961" w:rsidRPr="00442838" w14:paraId="61954197" w14:textId="77777777" w:rsidTr="008A1961">
        <w:tc>
          <w:tcPr>
            <w:tcW w:w="1860" w:type="dxa"/>
          </w:tcPr>
          <w:p w14:paraId="3DF28059" w14:textId="77777777" w:rsidR="008A1961" w:rsidRPr="00442838" w:rsidRDefault="008A1961" w:rsidP="008A1961">
            <w:pPr>
              <w:spacing w:line="360" w:lineRule="auto"/>
              <w:rPr>
                <w:sz w:val="24"/>
                <w:szCs w:val="24"/>
              </w:rPr>
            </w:pPr>
          </w:p>
        </w:tc>
        <w:tc>
          <w:tcPr>
            <w:tcW w:w="1840" w:type="dxa"/>
          </w:tcPr>
          <w:p w14:paraId="1B32B498" w14:textId="77777777" w:rsidR="008A1961" w:rsidRPr="00442838" w:rsidRDefault="008A1961" w:rsidP="008A1961">
            <w:pPr>
              <w:spacing w:line="360" w:lineRule="auto"/>
              <w:rPr>
                <w:sz w:val="24"/>
                <w:szCs w:val="24"/>
              </w:rPr>
            </w:pPr>
          </w:p>
        </w:tc>
        <w:tc>
          <w:tcPr>
            <w:tcW w:w="1873" w:type="dxa"/>
          </w:tcPr>
          <w:p w14:paraId="0346F208" w14:textId="77777777" w:rsidR="008A1961" w:rsidRPr="00442838" w:rsidRDefault="008A1961" w:rsidP="008A1961">
            <w:pPr>
              <w:spacing w:line="360" w:lineRule="auto"/>
              <w:rPr>
                <w:sz w:val="24"/>
                <w:szCs w:val="24"/>
              </w:rPr>
            </w:pPr>
          </w:p>
        </w:tc>
        <w:tc>
          <w:tcPr>
            <w:tcW w:w="1739" w:type="dxa"/>
          </w:tcPr>
          <w:p w14:paraId="53BFC2F8" w14:textId="77777777" w:rsidR="008A1961" w:rsidRPr="00442838" w:rsidRDefault="008A1961" w:rsidP="008A1961">
            <w:pPr>
              <w:spacing w:line="360" w:lineRule="auto"/>
              <w:rPr>
                <w:sz w:val="24"/>
                <w:szCs w:val="24"/>
              </w:rPr>
            </w:pPr>
          </w:p>
        </w:tc>
        <w:tc>
          <w:tcPr>
            <w:tcW w:w="1739" w:type="dxa"/>
          </w:tcPr>
          <w:p w14:paraId="7EA7886C" w14:textId="77777777" w:rsidR="008A1961" w:rsidRPr="00442838" w:rsidRDefault="008A1961" w:rsidP="008A1961">
            <w:pPr>
              <w:spacing w:line="360" w:lineRule="auto"/>
              <w:rPr>
                <w:sz w:val="24"/>
                <w:szCs w:val="24"/>
              </w:rPr>
            </w:pPr>
          </w:p>
        </w:tc>
        <w:tc>
          <w:tcPr>
            <w:tcW w:w="1739" w:type="dxa"/>
          </w:tcPr>
          <w:p w14:paraId="7C299064" w14:textId="77777777" w:rsidR="008A1961" w:rsidRPr="00442838" w:rsidRDefault="008A1961" w:rsidP="008A1961">
            <w:pPr>
              <w:spacing w:line="360" w:lineRule="auto"/>
              <w:rPr>
                <w:sz w:val="24"/>
                <w:szCs w:val="24"/>
              </w:rPr>
            </w:pPr>
          </w:p>
        </w:tc>
      </w:tr>
      <w:tr w:rsidR="008A1961" w:rsidRPr="00442838" w14:paraId="25F18DF2" w14:textId="77777777" w:rsidTr="008A1961">
        <w:tc>
          <w:tcPr>
            <w:tcW w:w="1860" w:type="dxa"/>
          </w:tcPr>
          <w:p w14:paraId="36022209" w14:textId="77777777" w:rsidR="008A1961" w:rsidRPr="00442838" w:rsidRDefault="008A1961" w:rsidP="008A1961">
            <w:pPr>
              <w:spacing w:line="360" w:lineRule="auto"/>
              <w:rPr>
                <w:sz w:val="24"/>
                <w:szCs w:val="24"/>
              </w:rPr>
            </w:pPr>
          </w:p>
        </w:tc>
        <w:tc>
          <w:tcPr>
            <w:tcW w:w="1840" w:type="dxa"/>
          </w:tcPr>
          <w:p w14:paraId="0AE0877E" w14:textId="77777777" w:rsidR="008A1961" w:rsidRPr="00442838" w:rsidRDefault="008A1961" w:rsidP="008A1961">
            <w:pPr>
              <w:spacing w:line="360" w:lineRule="auto"/>
              <w:rPr>
                <w:sz w:val="24"/>
                <w:szCs w:val="24"/>
              </w:rPr>
            </w:pPr>
          </w:p>
        </w:tc>
        <w:tc>
          <w:tcPr>
            <w:tcW w:w="1873" w:type="dxa"/>
          </w:tcPr>
          <w:p w14:paraId="62BAA68B" w14:textId="77777777" w:rsidR="008A1961" w:rsidRPr="00442838" w:rsidRDefault="008A1961" w:rsidP="008A1961">
            <w:pPr>
              <w:spacing w:line="360" w:lineRule="auto"/>
              <w:rPr>
                <w:sz w:val="24"/>
                <w:szCs w:val="24"/>
              </w:rPr>
            </w:pPr>
          </w:p>
        </w:tc>
        <w:tc>
          <w:tcPr>
            <w:tcW w:w="1739" w:type="dxa"/>
          </w:tcPr>
          <w:p w14:paraId="2D93FE0F" w14:textId="77777777" w:rsidR="008A1961" w:rsidRPr="00442838" w:rsidRDefault="008A1961" w:rsidP="008A1961">
            <w:pPr>
              <w:spacing w:line="360" w:lineRule="auto"/>
              <w:rPr>
                <w:sz w:val="24"/>
                <w:szCs w:val="24"/>
              </w:rPr>
            </w:pPr>
          </w:p>
        </w:tc>
        <w:tc>
          <w:tcPr>
            <w:tcW w:w="1739" w:type="dxa"/>
          </w:tcPr>
          <w:p w14:paraId="21865DF1" w14:textId="77777777" w:rsidR="008A1961" w:rsidRPr="00442838" w:rsidRDefault="008A1961" w:rsidP="008A1961">
            <w:pPr>
              <w:spacing w:line="360" w:lineRule="auto"/>
              <w:rPr>
                <w:sz w:val="24"/>
                <w:szCs w:val="24"/>
              </w:rPr>
            </w:pPr>
          </w:p>
        </w:tc>
        <w:tc>
          <w:tcPr>
            <w:tcW w:w="1739" w:type="dxa"/>
          </w:tcPr>
          <w:p w14:paraId="3ACEADE2" w14:textId="77777777" w:rsidR="008A1961" w:rsidRPr="00442838" w:rsidRDefault="008A1961" w:rsidP="008A1961">
            <w:pPr>
              <w:spacing w:line="360" w:lineRule="auto"/>
              <w:rPr>
                <w:sz w:val="24"/>
                <w:szCs w:val="24"/>
              </w:rPr>
            </w:pPr>
          </w:p>
        </w:tc>
      </w:tr>
      <w:tr w:rsidR="008A1961" w:rsidRPr="00442838" w14:paraId="598E2AFE" w14:textId="77777777" w:rsidTr="008A1961">
        <w:tc>
          <w:tcPr>
            <w:tcW w:w="1860" w:type="dxa"/>
          </w:tcPr>
          <w:p w14:paraId="3EDF4465" w14:textId="77777777" w:rsidR="008A1961" w:rsidRPr="00442838" w:rsidRDefault="008A1961" w:rsidP="008A1961">
            <w:pPr>
              <w:spacing w:line="360" w:lineRule="auto"/>
              <w:rPr>
                <w:sz w:val="24"/>
                <w:szCs w:val="24"/>
              </w:rPr>
            </w:pPr>
          </w:p>
        </w:tc>
        <w:tc>
          <w:tcPr>
            <w:tcW w:w="1840" w:type="dxa"/>
          </w:tcPr>
          <w:p w14:paraId="164FBB79" w14:textId="77777777" w:rsidR="008A1961" w:rsidRPr="00442838" w:rsidRDefault="008A1961" w:rsidP="008A1961">
            <w:pPr>
              <w:spacing w:line="360" w:lineRule="auto"/>
              <w:rPr>
                <w:sz w:val="24"/>
                <w:szCs w:val="24"/>
              </w:rPr>
            </w:pPr>
          </w:p>
        </w:tc>
        <w:tc>
          <w:tcPr>
            <w:tcW w:w="1873" w:type="dxa"/>
          </w:tcPr>
          <w:p w14:paraId="0BD7D033" w14:textId="77777777" w:rsidR="008A1961" w:rsidRPr="00442838" w:rsidRDefault="008A1961" w:rsidP="008A1961">
            <w:pPr>
              <w:spacing w:line="360" w:lineRule="auto"/>
              <w:rPr>
                <w:sz w:val="24"/>
                <w:szCs w:val="24"/>
              </w:rPr>
            </w:pPr>
          </w:p>
        </w:tc>
        <w:tc>
          <w:tcPr>
            <w:tcW w:w="1739" w:type="dxa"/>
          </w:tcPr>
          <w:p w14:paraId="715AF3B0" w14:textId="77777777" w:rsidR="008A1961" w:rsidRPr="00442838" w:rsidRDefault="008A1961" w:rsidP="008A1961">
            <w:pPr>
              <w:spacing w:line="360" w:lineRule="auto"/>
              <w:rPr>
                <w:sz w:val="24"/>
                <w:szCs w:val="24"/>
              </w:rPr>
            </w:pPr>
          </w:p>
        </w:tc>
        <w:tc>
          <w:tcPr>
            <w:tcW w:w="1739" w:type="dxa"/>
          </w:tcPr>
          <w:p w14:paraId="4943ABDC" w14:textId="77777777" w:rsidR="008A1961" w:rsidRPr="00442838" w:rsidRDefault="008A1961" w:rsidP="008A1961">
            <w:pPr>
              <w:spacing w:line="360" w:lineRule="auto"/>
              <w:rPr>
                <w:sz w:val="24"/>
                <w:szCs w:val="24"/>
              </w:rPr>
            </w:pPr>
          </w:p>
        </w:tc>
        <w:tc>
          <w:tcPr>
            <w:tcW w:w="1739" w:type="dxa"/>
          </w:tcPr>
          <w:p w14:paraId="4424F9C1" w14:textId="77777777" w:rsidR="008A1961" w:rsidRPr="00442838" w:rsidRDefault="008A1961" w:rsidP="008A1961">
            <w:pPr>
              <w:spacing w:line="360" w:lineRule="auto"/>
              <w:rPr>
                <w:sz w:val="24"/>
                <w:szCs w:val="24"/>
              </w:rPr>
            </w:pPr>
          </w:p>
        </w:tc>
      </w:tr>
      <w:tr w:rsidR="008A1961" w:rsidRPr="00442838" w14:paraId="0D4E4296" w14:textId="77777777" w:rsidTr="008A1961">
        <w:tc>
          <w:tcPr>
            <w:tcW w:w="1860" w:type="dxa"/>
          </w:tcPr>
          <w:p w14:paraId="3E142FDC" w14:textId="77777777" w:rsidR="008A1961" w:rsidRPr="00442838" w:rsidRDefault="008A1961" w:rsidP="008A1961">
            <w:pPr>
              <w:spacing w:line="360" w:lineRule="auto"/>
              <w:rPr>
                <w:sz w:val="24"/>
                <w:szCs w:val="24"/>
              </w:rPr>
            </w:pPr>
          </w:p>
        </w:tc>
        <w:tc>
          <w:tcPr>
            <w:tcW w:w="1840" w:type="dxa"/>
          </w:tcPr>
          <w:p w14:paraId="277CDFBE" w14:textId="77777777" w:rsidR="008A1961" w:rsidRPr="00442838" w:rsidRDefault="008A1961" w:rsidP="008A1961">
            <w:pPr>
              <w:spacing w:line="360" w:lineRule="auto"/>
              <w:rPr>
                <w:sz w:val="24"/>
                <w:szCs w:val="24"/>
              </w:rPr>
            </w:pPr>
          </w:p>
        </w:tc>
        <w:tc>
          <w:tcPr>
            <w:tcW w:w="1873" w:type="dxa"/>
          </w:tcPr>
          <w:p w14:paraId="7CA0472C" w14:textId="77777777" w:rsidR="008A1961" w:rsidRPr="00442838" w:rsidRDefault="008A1961" w:rsidP="008A1961">
            <w:pPr>
              <w:spacing w:line="360" w:lineRule="auto"/>
              <w:rPr>
                <w:sz w:val="24"/>
                <w:szCs w:val="24"/>
              </w:rPr>
            </w:pPr>
          </w:p>
        </w:tc>
        <w:tc>
          <w:tcPr>
            <w:tcW w:w="1739" w:type="dxa"/>
          </w:tcPr>
          <w:p w14:paraId="2BD76A4E" w14:textId="77777777" w:rsidR="008A1961" w:rsidRPr="00442838" w:rsidRDefault="008A1961" w:rsidP="008A1961">
            <w:pPr>
              <w:spacing w:line="360" w:lineRule="auto"/>
              <w:rPr>
                <w:sz w:val="24"/>
                <w:szCs w:val="24"/>
              </w:rPr>
            </w:pPr>
          </w:p>
        </w:tc>
        <w:tc>
          <w:tcPr>
            <w:tcW w:w="1739" w:type="dxa"/>
          </w:tcPr>
          <w:p w14:paraId="02160DFA" w14:textId="77777777" w:rsidR="008A1961" w:rsidRPr="00442838" w:rsidRDefault="008A1961" w:rsidP="008A1961">
            <w:pPr>
              <w:spacing w:line="360" w:lineRule="auto"/>
              <w:rPr>
                <w:sz w:val="24"/>
                <w:szCs w:val="24"/>
              </w:rPr>
            </w:pPr>
          </w:p>
        </w:tc>
        <w:tc>
          <w:tcPr>
            <w:tcW w:w="1739" w:type="dxa"/>
          </w:tcPr>
          <w:p w14:paraId="2322E8EB" w14:textId="77777777" w:rsidR="008A1961" w:rsidRPr="00442838" w:rsidRDefault="008A1961" w:rsidP="008A1961">
            <w:pPr>
              <w:spacing w:line="360" w:lineRule="auto"/>
              <w:rPr>
                <w:sz w:val="24"/>
                <w:szCs w:val="24"/>
              </w:rPr>
            </w:pPr>
          </w:p>
        </w:tc>
      </w:tr>
      <w:tr w:rsidR="008A1961" w:rsidRPr="00442838" w14:paraId="6D4C7958" w14:textId="77777777" w:rsidTr="008A1961">
        <w:tc>
          <w:tcPr>
            <w:tcW w:w="1860" w:type="dxa"/>
          </w:tcPr>
          <w:p w14:paraId="0E5D3C5A" w14:textId="77777777" w:rsidR="008A1961" w:rsidRPr="00442838" w:rsidRDefault="008A1961" w:rsidP="008A1961">
            <w:pPr>
              <w:spacing w:line="360" w:lineRule="auto"/>
              <w:rPr>
                <w:sz w:val="24"/>
                <w:szCs w:val="24"/>
              </w:rPr>
            </w:pPr>
          </w:p>
        </w:tc>
        <w:tc>
          <w:tcPr>
            <w:tcW w:w="1840" w:type="dxa"/>
          </w:tcPr>
          <w:p w14:paraId="29E10397" w14:textId="77777777" w:rsidR="008A1961" w:rsidRPr="00442838" w:rsidRDefault="008A1961" w:rsidP="008A1961">
            <w:pPr>
              <w:spacing w:line="360" w:lineRule="auto"/>
              <w:rPr>
                <w:sz w:val="24"/>
                <w:szCs w:val="24"/>
              </w:rPr>
            </w:pPr>
          </w:p>
        </w:tc>
        <w:tc>
          <w:tcPr>
            <w:tcW w:w="1873" w:type="dxa"/>
          </w:tcPr>
          <w:p w14:paraId="385388DB" w14:textId="77777777" w:rsidR="008A1961" w:rsidRPr="00442838" w:rsidRDefault="008A1961" w:rsidP="008A1961">
            <w:pPr>
              <w:spacing w:line="360" w:lineRule="auto"/>
              <w:rPr>
                <w:sz w:val="24"/>
                <w:szCs w:val="24"/>
              </w:rPr>
            </w:pPr>
          </w:p>
        </w:tc>
        <w:tc>
          <w:tcPr>
            <w:tcW w:w="1739" w:type="dxa"/>
          </w:tcPr>
          <w:p w14:paraId="77B5FA98" w14:textId="77777777" w:rsidR="008A1961" w:rsidRPr="00442838" w:rsidRDefault="008A1961" w:rsidP="008A1961">
            <w:pPr>
              <w:spacing w:line="360" w:lineRule="auto"/>
              <w:rPr>
                <w:sz w:val="24"/>
                <w:szCs w:val="24"/>
              </w:rPr>
            </w:pPr>
          </w:p>
        </w:tc>
        <w:tc>
          <w:tcPr>
            <w:tcW w:w="1739" w:type="dxa"/>
          </w:tcPr>
          <w:p w14:paraId="1B5B8C89" w14:textId="77777777" w:rsidR="008A1961" w:rsidRPr="00442838" w:rsidRDefault="008A1961" w:rsidP="008A1961">
            <w:pPr>
              <w:spacing w:line="360" w:lineRule="auto"/>
              <w:rPr>
                <w:sz w:val="24"/>
                <w:szCs w:val="24"/>
              </w:rPr>
            </w:pPr>
          </w:p>
        </w:tc>
        <w:tc>
          <w:tcPr>
            <w:tcW w:w="1739" w:type="dxa"/>
          </w:tcPr>
          <w:p w14:paraId="222B2C3A" w14:textId="77777777" w:rsidR="008A1961" w:rsidRPr="00442838" w:rsidRDefault="008A1961" w:rsidP="008A1961">
            <w:pPr>
              <w:spacing w:line="360" w:lineRule="auto"/>
              <w:rPr>
                <w:sz w:val="24"/>
                <w:szCs w:val="24"/>
              </w:rPr>
            </w:pPr>
          </w:p>
        </w:tc>
      </w:tr>
      <w:tr w:rsidR="008A1961" w:rsidRPr="00442838" w14:paraId="6AAA256B" w14:textId="77777777" w:rsidTr="008A1961">
        <w:tc>
          <w:tcPr>
            <w:tcW w:w="1860" w:type="dxa"/>
          </w:tcPr>
          <w:p w14:paraId="29D821BA" w14:textId="77777777" w:rsidR="008A1961" w:rsidRPr="00442838" w:rsidRDefault="008A1961" w:rsidP="008A1961">
            <w:pPr>
              <w:spacing w:line="360" w:lineRule="auto"/>
              <w:rPr>
                <w:sz w:val="24"/>
                <w:szCs w:val="24"/>
              </w:rPr>
            </w:pPr>
          </w:p>
        </w:tc>
        <w:tc>
          <w:tcPr>
            <w:tcW w:w="1840" w:type="dxa"/>
          </w:tcPr>
          <w:p w14:paraId="6392A0AE" w14:textId="77777777" w:rsidR="008A1961" w:rsidRPr="00442838" w:rsidRDefault="008A1961" w:rsidP="008A1961">
            <w:pPr>
              <w:spacing w:line="360" w:lineRule="auto"/>
              <w:rPr>
                <w:sz w:val="24"/>
                <w:szCs w:val="24"/>
              </w:rPr>
            </w:pPr>
          </w:p>
        </w:tc>
        <w:tc>
          <w:tcPr>
            <w:tcW w:w="1873" w:type="dxa"/>
          </w:tcPr>
          <w:p w14:paraId="0B2B1153" w14:textId="77777777" w:rsidR="008A1961" w:rsidRPr="00442838" w:rsidRDefault="008A1961" w:rsidP="008A1961">
            <w:pPr>
              <w:spacing w:line="360" w:lineRule="auto"/>
              <w:rPr>
                <w:sz w:val="24"/>
                <w:szCs w:val="24"/>
              </w:rPr>
            </w:pPr>
          </w:p>
        </w:tc>
        <w:tc>
          <w:tcPr>
            <w:tcW w:w="1739" w:type="dxa"/>
          </w:tcPr>
          <w:p w14:paraId="0E445607" w14:textId="77777777" w:rsidR="008A1961" w:rsidRPr="00442838" w:rsidRDefault="008A1961" w:rsidP="008A1961">
            <w:pPr>
              <w:spacing w:line="360" w:lineRule="auto"/>
              <w:rPr>
                <w:sz w:val="24"/>
                <w:szCs w:val="24"/>
              </w:rPr>
            </w:pPr>
          </w:p>
        </w:tc>
        <w:tc>
          <w:tcPr>
            <w:tcW w:w="1739" w:type="dxa"/>
          </w:tcPr>
          <w:p w14:paraId="6EA4F8D9" w14:textId="77777777" w:rsidR="008A1961" w:rsidRPr="00442838" w:rsidRDefault="008A1961" w:rsidP="008A1961">
            <w:pPr>
              <w:spacing w:line="360" w:lineRule="auto"/>
              <w:rPr>
                <w:sz w:val="24"/>
                <w:szCs w:val="24"/>
              </w:rPr>
            </w:pPr>
          </w:p>
        </w:tc>
        <w:tc>
          <w:tcPr>
            <w:tcW w:w="1739" w:type="dxa"/>
          </w:tcPr>
          <w:p w14:paraId="49EB8069" w14:textId="77777777" w:rsidR="008A1961" w:rsidRPr="00442838" w:rsidRDefault="008A1961" w:rsidP="008A1961">
            <w:pPr>
              <w:spacing w:line="360" w:lineRule="auto"/>
              <w:rPr>
                <w:sz w:val="24"/>
                <w:szCs w:val="24"/>
              </w:rPr>
            </w:pPr>
          </w:p>
        </w:tc>
      </w:tr>
      <w:tr w:rsidR="008A1961" w:rsidRPr="00442838" w14:paraId="5749E53C" w14:textId="77777777" w:rsidTr="008A1961">
        <w:tc>
          <w:tcPr>
            <w:tcW w:w="1860" w:type="dxa"/>
          </w:tcPr>
          <w:p w14:paraId="1C6A5B95" w14:textId="77777777" w:rsidR="008A1961" w:rsidRPr="00442838" w:rsidRDefault="008A1961" w:rsidP="008A1961">
            <w:pPr>
              <w:spacing w:line="360" w:lineRule="auto"/>
              <w:rPr>
                <w:sz w:val="24"/>
                <w:szCs w:val="24"/>
              </w:rPr>
            </w:pPr>
          </w:p>
        </w:tc>
        <w:tc>
          <w:tcPr>
            <w:tcW w:w="1840" w:type="dxa"/>
          </w:tcPr>
          <w:p w14:paraId="37481136" w14:textId="77777777" w:rsidR="008A1961" w:rsidRPr="00442838" w:rsidRDefault="008A1961" w:rsidP="008A1961">
            <w:pPr>
              <w:spacing w:line="360" w:lineRule="auto"/>
              <w:rPr>
                <w:sz w:val="24"/>
                <w:szCs w:val="24"/>
              </w:rPr>
            </w:pPr>
          </w:p>
        </w:tc>
        <w:tc>
          <w:tcPr>
            <w:tcW w:w="1873" w:type="dxa"/>
          </w:tcPr>
          <w:p w14:paraId="62C9134A" w14:textId="77777777" w:rsidR="008A1961" w:rsidRPr="00442838" w:rsidRDefault="008A1961" w:rsidP="008A1961">
            <w:pPr>
              <w:spacing w:line="360" w:lineRule="auto"/>
              <w:rPr>
                <w:sz w:val="24"/>
                <w:szCs w:val="24"/>
              </w:rPr>
            </w:pPr>
          </w:p>
        </w:tc>
        <w:tc>
          <w:tcPr>
            <w:tcW w:w="1739" w:type="dxa"/>
          </w:tcPr>
          <w:p w14:paraId="56F5F372" w14:textId="77777777" w:rsidR="008A1961" w:rsidRPr="00442838" w:rsidRDefault="008A1961" w:rsidP="008A1961">
            <w:pPr>
              <w:spacing w:line="360" w:lineRule="auto"/>
              <w:rPr>
                <w:sz w:val="24"/>
                <w:szCs w:val="24"/>
              </w:rPr>
            </w:pPr>
          </w:p>
        </w:tc>
        <w:tc>
          <w:tcPr>
            <w:tcW w:w="1739" w:type="dxa"/>
          </w:tcPr>
          <w:p w14:paraId="34893608" w14:textId="77777777" w:rsidR="008A1961" w:rsidRPr="00442838" w:rsidRDefault="008A1961" w:rsidP="008A1961">
            <w:pPr>
              <w:spacing w:line="360" w:lineRule="auto"/>
              <w:rPr>
                <w:sz w:val="24"/>
                <w:szCs w:val="24"/>
              </w:rPr>
            </w:pPr>
          </w:p>
        </w:tc>
        <w:tc>
          <w:tcPr>
            <w:tcW w:w="1739" w:type="dxa"/>
          </w:tcPr>
          <w:p w14:paraId="0EEA8DAD" w14:textId="77777777" w:rsidR="008A1961" w:rsidRPr="00442838" w:rsidRDefault="008A1961" w:rsidP="008A1961">
            <w:pPr>
              <w:spacing w:line="360" w:lineRule="auto"/>
              <w:rPr>
                <w:sz w:val="24"/>
                <w:szCs w:val="24"/>
              </w:rPr>
            </w:pPr>
          </w:p>
        </w:tc>
      </w:tr>
      <w:tr w:rsidR="008A1961" w:rsidRPr="00442838" w14:paraId="604C04FC" w14:textId="77777777" w:rsidTr="008A1961">
        <w:tc>
          <w:tcPr>
            <w:tcW w:w="1860" w:type="dxa"/>
          </w:tcPr>
          <w:p w14:paraId="48EC2243" w14:textId="77777777" w:rsidR="008A1961" w:rsidRPr="00442838" w:rsidRDefault="008A1961" w:rsidP="008A1961">
            <w:pPr>
              <w:spacing w:line="360" w:lineRule="auto"/>
              <w:rPr>
                <w:sz w:val="24"/>
                <w:szCs w:val="24"/>
              </w:rPr>
            </w:pPr>
          </w:p>
        </w:tc>
        <w:tc>
          <w:tcPr>
            <w:tcW w:w="1840" w:type="dxa"/>
          </w:tcPr>
          <w:p w14:paraId="25EB3AA9" w14:textId="77777777" w:rsidR="008A1961" w:rsidRPr="00442838" w:rsidRDefault="008A1961" w:rsidP="008A1961">
            <w:pPr>
              <w:spacing w:line="360" w:lineRule="auto"/>
              <w:rPr>
                <w:sz w:val="24"/>
                <w:szCs w:val="24"/>
              </w:rPr>
            </w:pPr>
          </w:p>
        </w:tc>
        <w:tc>
          <w:tcPr>
            <w:tcW w:w="1873" w:type="dxa"/>
          </w:tcPr>
          <w:p w14:paraId="4C362276" w14:textId="77777777" w:rsidR="008A1961" w:rsidRPr="00442838" w:rsidRDefault="008A1961" w:rsidP="008A1961">
            <w:pPr>
              <w:spacing w:line="360" w:lineRule="auto"/>
              <w:rPr>
                <w:sz w:val="24"/>
                <w:szCs w:val="24"/>
              </w:rPr>
            </w:pPr>
          </w:p>
        </w:tc>
        <w:tc>
          <w:tcPr>
            <w:tcW w:w="1739" w:type="dxa"/>
          </w:tcPr>
          <w:p w14:paraId="53D4E421" w14:textId="77777777" w:rsidR="008A1961" w:rsidRPr="00442838" w:rsidRDefault="008A1961" w:rsidP="008A1961">
            <w:pPr>
              <w:spacing w:line="360" w:lineRule="auto"/>
              <w:rPr>
                <w:sz w:val="24"/>
                <w:szCs w:val="24"/>
              </w:rPr>
            </w:pPr>
          </w:p>
        </w:tc>
        <w:tc>
          <w:tcPr>
            <w:tcW w:w="1739" w:type="dxa"/>
          </w:tcPr>
          <w:p w14:paraId="2940A8F8" w14:textId="77777777" w:rsidR="008A1961" w:rsidRPr="00442838" w:rsidRDefault="008A1961" w:rsidP="008A1961">
            <w:pPr>
              <w:spacing w:line="360" w:lineRule="auto"/>
              <w:rPr>
                <w:sz w:val="24"/>
                <w:szCs w:val="24"/>
              </w:rPr>
            </w:pPr>
          </w:p>
        </w:tc>
        <w:tc>
          <w:tcPr>
            <w:tcW w:w="1739" w:type="dxa"/>
          </w:tcPr>
          <w:p w14:paraId="309F09E9" w14:textId="77777777" w:rsidR="008A1961" w:rsidRPr="00442838" w:rsidRDefault="008A1961" w:rsidP="008A1961">
            <w:pPr>
              <w:spacing w:line="360" w:lineRule="auto"/>
              <w:rPr>
                <w:sz w:val="24"/>
                <w:szCs w:val="24"/>
              </w:rPr>
            </w:pPr>
          </w:p>
        </w:tc>
      </w:tr>
      <w:tr w:rsidR="008A1961" w:rsidRPr="00442838" w14:paraId="27B41B15" w14:textId="77777777" w:rsidTr="008A1961">
        <w:tc>
          <w:tcPr>
            <w:tcW w:w="1860" w:type="dxa"/>
          </w:tcPr>
          <w:p w14:paraId="5F68337A" w14:textId="77777777" w:rsidR="008A1961" w:rsidRPr="00442838" w:rsidRDefault="008A1961" w:rsidP="008A1961">
            <w:pPr>
              <w:spacing w:line="360" w:lineRule="auto"/>
              <w:rPr>
                <w:sz w:val="24"/>
                <w:szCs w:val="24"/>
              </w:rPr>
            </w:pPr>
          </w:p>
        </w:tc>
        <w:tc>
          <w:tcPr>
            <w:tcW w:w="1840" w:type="dxa"/>
          </w:tcPr>
          <w:p w14:paraId="3B8BB9CB" w14:textId="77777777" w:rsidR="008A1961" w:rsidRPr="00442838" w:rsidRDefault="008A1961" w:rsidP="008A1961">
            <w:pPr>
              <w:spacing w:line="360" w:lineRule="auto"/>
              <w:rPr>
                <w:sz w:val="24"/>
                <w:szCs w:val="24"/>
              </w:rPr>
            </w:pPr>
          </w:p>
        </w:tc>
        <w:tc>
          <w:tcPr>
            <w:tcW w:w="1873" w:type="dxa"/>
          </w:tcPr>
          <w:p w14:paraId="7A637EDA" w14:textId="77777777" w:rsidR="008A1961" w:rsidRPr="00442838" w:rsidRDefault="008A1961" w:rsidP="008A1961">
            <w:pPr>
              <w:spacing w:line="360" w:lineRule="auto"/>
              <w:rPr>
                <w:sz w:val="24"/>
                <w:szCs w:val="24"/>
              </w:rPr>
            </w:pPr>
          </w:p>
        </w:tc>
        <w:tc>
          <w:tcPr>
            <w:tcW w:w="1739" w:type="dxa"/>
          </w:tcPr>
          <w:p w14:paraId="560676CB" w14:textId="77777777" w:rsidR="008A1961" w:rsidRPr="00442838" w:rsidRDefault="008A1961" w:rsidP="008A1961">
            <w:pPr>
              <w:spacing w:line="360" w:lineRule="auto"/>
              <w:rPr>
                <w:sz w:val="24"/>
                <w:szCs w:val="24"/>
              </w:rPr>
            </w:pPr>
          </w:p>
        </w:tc>
        <w:tc>
          <w:tcPr>
            <w:tcW w:w="1739" w:type="dxa"/>
          </w:tcPr>
          <w:p w14:paraId="51081E7D" w14:textId="77777777" w:rsidR="008A1961" w:rsidRPr="00442838" w:rsidRDefault="008A1961" w:rsidP="008A1961">
            <w:pPr>
              <w:spacing w:line="360" w:lineRule="auto"/>
              <w:rPr>
                <w:sz w:val="24"/>
                <w:szCs w:val="24"/>
              </w:rPr>
            </w:pPr>
          </w:p>
        </w:tc>
        <w:tc>
          <w:tcPr>
            <w:tcW w:w="1739" w:type="dxa"/>
          </w:tcPr>
          <w:p w14:paraId="3F868BF5" w14:textId="77777777" w:rsidR="008A1961" w:rsidRPr="00442838" w:rsidRDefault="008A1961" w:rsidP="008A1961">
            <w:pPr>
              <w:spacing w:line="360" w:lineRule="auto"/>
              <w:rPr>
                <w:sz w:val="24"/>
                <w:szCs w:val="24"/>
              </w:rPr>
            </w:pPr>
          </w:p>
        </w:tc>
      </w:tr>
      <w:tr w:rsidR="008A1961" w:rsidRPr="00442838" w14:paraId="2BC87497" w14:textId="77777777" w:rsidTr="008A1961">
        <w:tc>
          <w:tcPr>
            <w:tcW w:w="1860" w:type="dxa"/>
          </w:tcPr>
          <w:p w14:paraId="437FCFBE" w14:textId="77777777" w:rsidR="008A1961" w:rsidRPr="00442838" w:rsidRDefault="008A1961" w:rsidP="008A1961">
            <w:pPr>
              <w:spacing w:line="360" w:lineRule="auto"/>
              <w:rPr>
                <w:sz w:val="24"/>
                <w:szCs w:val="24"/>
              </w:rPr>
            </w:pPr>
          </w:p>
        </w:tc>
        <w:tc>
          <w:tcPr>
            <w:tcW w:w="1840" w:type="dxa"/>
          </w:tcPr>
          <w:p w14:paraId="19518112" w14:textId="77777777" w:rsidR="008A1961" w:rsidRPr="00442838" w:rsidRDefault="008A1961" w:rsidP="008A1961">
            <w:pPr>
              <w:spacing w:line="360" w:lineRule="auto"/>
              <w:rPr>
                <w:sz w:val="24"/>
                <w:szCs w:val="24"/>
              </w:rPr>
            </w:pPr>
          </w:p>
        </w:tc>
        <w:tc>
          <w:tcPr>
            <w:tcW w:w="1873" w:type="dxa"/>
          </w:tcPr>
          <w:p w14:paraId="66D1493B" w14:textId="77777777" w:rsidR="008A1961" w:rsidRPr="00442838" w:rsidRDefault="008A1961" w:rsidP="008A1961">
            <w:pPr>
              <w:spacing w:line="360" w:lineRule="auto"/>
              <w:rPr>
                <w:sz w:val="24"/>
                <w:szCs w:val="24"/>
              </w:rPr>
            </w:pPr>
          </w:p>
        </w:tc>
        <w:tc>
          <w:tcPr>
            <w:tcW w:w="1739" w:type="dxa"/>
          </w:tcPr>
          <w:p w14:paraId="05F35765" w14:textId="77777777" w:rsidR="008A1961" w:rsidRPr="00442838" w:rsidRDefault="008A1961" w:rsidP="008A1961">
            <w:pPr>
              <w:spacing w:line="360" w:lineRule="auto"/>
              <w:rPr>
                <w:sz w:val="24"/>
                <w:szCs w:val="24"/>
              </w:rPr>
            </w:pPr>
          </w:p>
        </w:tc>
        <w:tc>
          <w:tcPr>
            <w:tcW w:w="1739" w:type="dxa"/>
          </w:tcPr>
          <w:p w14:paraId="636C73F0" w14:textId="77777777" w:rsidR="008A1961" w:rsidRPr="00442838" w:rsidRDefault="008A1961" w:rsidP="008A1961">
            <w:pPr>
              <w:spacing w:line="360" w:lineRule="auto"/>
              <w:rPr>
                <w:sz w:val="24"/>
                <w:szCs w:val="24"/>
              </w:rPr>
            </w:pPr>
          </w:p>
        </w:tc>
        <w:tc>
          <w:tcPr>
            <w:tcW w:w="1739" w:type="dxa"/>
          </w:tcPr>
          <w:p w14:paraId="52A8AB82" w14:textId="77777777" w:rsidR="008A1961" w:rsidRPr="00442838" w:rsidRDefault="008A1961" w:rsidP="008A1961">
            <w:pPr>
              <w:spacing w:line="360" w:lineRule="auto"/>
              <w:rPr>
                <w:sz w:val="24"/>
                <w:szCs w:val="24"/>
              </w:rPr>
            </w:pPr>
          </w:p>
        </w:tc>
      </w:tr>
      <w:tr w:rsidR="008A1961" w:rsidRPr="00442838" w14:paraId="1C20AC44" w14:textId="77777777" w:rsidTr="008A1961">
        <w:tc>
          <w:tcPr>
            <w:tcW w:w="1860" w:type="dxa"/>
          </w:tcPr>
          <w:p w14:paraId="442DA0F1" w14:textId="77777777" w:rsidR="008A1961" w:rsidRPr="00442838" w:rsidRDefault="008A1961" w:rsidP="008A1961">
            <w:pPr>
              <w:spacing w:line="360" w:lineRule="auto"/>
              <w:rPr>
                <w:sz w:val="24"/>
                <w:szCs w:val="24"/>
              </w:rPr>
            </w:pPr>
          </w:p>
        </w:tc>
        <w:tc>
          <w:tcPr>
            <w:tcW w:w="1840" w:type="dxa"/>
          </w:tcPr>
          <w:p w14:paraId="25842075" w14:textId="77777777" w:rsidR="008A1961" w:rsidRPr="00442838" w:rsidRDefault="008A1961" w:rsidP="008A1961">
            <w:pPr>
              <w:spacing w:line="360" w:lineRule="auto"/>
              <w:rPr>
                <w:sz w:val="24"/>
                <w:szCs w:val="24"/>
              </w:rPr>
            </w:pPr>
          </w:p>
        </w:tc>
        <w:tc>
          <w:tcPr>
            <w:tcW w:w="1873" w:type="dxa"/>
          </w:tcPr>
          <w:p w14:paraId="58DDF95A" w14:textId="77777777" w:rsidR="008A1961" w:rsidRPr="00442838" w:rsidRDefault="008A1961" w:rsidP="008A1961">
            <w:pPr>
              <w:spacing w:line="360" w:lineRule="auto"/>
              <w:rPr>
                <w:sz w:val="24"/>
                <w:szCs w:val="24"/>
              </w:rPr>
            </w:pPr>
          </w:p>
        </w:tc>
        <w:tc>
          <w:tcPr>
            <w:tcW w:w="1739" w:type="dxa"/>
          </w:tcPr>
          <w:p w14:paraId="56B3CB29" w14:textId="77777777" w:rsidR="008A1961" w:rsidRPr="00442838" w:rsidRDefault="008A1961" w:rsidP="008A1961">
            <w:pPr>
              <w:spacing w:line="360" w:lineRule="auto"/>
              <w:rPr>
                <w:sz w:val="24"/>
                <w:szCs w:val="24"/>
              </w:rPr>
            </w:pPr>
          </w:p>
        </w:tc>
        <w:tc>
          <w:tcPr>
            <w:tcW w:w="1739" w:type="dxa"/>
          </w:tcPr>
          <w:p w14:paraId="4A85B916" w14:textId="77777777" w:rsidR="008A1961" w:rsidRPr="00442838" w:rsidRDefault="008A1961" w:rsidP="008A1961">
            <w:pPr>
              <w:spacing w:line="360" w:lineRule="auto"/>
              <w:rPr>
                <w:sz w:val="24"/>
                <w:szCs w:val="24"/>
              </w:rPr>
            </w:pPr>
          </w:p>
        </w:tc>
        <w:tc>
          <w:tcPr>
            <w:tcW w:w="1739" w:type="dxa"/>
          </w:tcPr>
          <w:p w14:paraId="071A6EFE" w14:textId="77777777" w:rsidR="008A1961" w:rsidRPr="00442838" w:rsidRDefault="008A1961" w:rsidP="008A1961">
            <w:pPr>
              <w:spacing w:line="360" w:lineRule="auto"/>
              <w:rPr>
                <w:sz w:val="24"/>
                <w:szCs w:val="24"/>
              </w:rPr>
            </w:pPr>
          </w:p>
        </w:tc>
      </w:tr>
      <w:tr w:rsidR="008A1961" w:rsidRPr="00442838" w14:paraId="1AEC1400" w14:textId="77777777" w:rsidTr="008A1961">
        <w:tc>
          <w:tcPr>
            <w:tcW w:w="1860" w:type="dxa"/>
          </w:tcPr>
          <w:p w14:paraId="2C7D63B4" w14:textId="77777777" w:rsidR="008A1961" w:rsidRPr="00442838" w:rsidRDefault="008A1961" w:rsidP="008A1961">
            <w:pPr>
              <w:spacing w:line="360" w:lineRule="auto"/>
              <w:rPr>
                <w:sz w:val="24"/>
                <w:szCs w:val="24"/>
              </w:rPr>
            </w:pPr>
          </w:p>
        </w:tc>
        <w:tc>
          <w:tcPr>
            <w:tcW w:w="1840" w:type="dxa"/>
          </w:tcPr>
          <w:p w14:paraId="6166B04E" w14:textId="77777777" w:rsidR="008A1961" w:rsidRPr="00442838" w:rsidRDefault="008A1961" w:rsidP="008A1961">
            <w:pPr>
              <w:spacing w:line="360" w:lineRule="auto"/>
              <w:rPr>
                <w:sz w:val="24"/>
                <w:szCs w:val="24"/>
              </w:rPr>
            </w:pPr>
          </w:p>
        </w:tc>
        <w:tc>
          <w:tcPr>
            <w:tcW w:w="1873" w:type="dxa"/>
          </w:tcPr>
          <w:p w14:paraId="3B8677DA" w14:textId="77777777" w:rsidR="008A1961" w:rsidRPr="00442838" w:rsidRDefault="008A1961" w:rsidP="008A1961">
            <w:pPr>
              <w:spacing w:line="360" w:lineRule="auto"/>
              <w:rPr>
                <w:sz w:val="24"/>
                <w:szCs w:val="24"/>
              </w:rPr>
            </w:pPr>
          </w:p>
        </w:tc>
        <w:tc>
          <w:tcPr>
            <w:tcW w:w="1739" w:type="dxa"/>
          </w:tcPr>
          <w:p w14:paraId="30B0C608" w14:textId="77777777" w:rsidR="008A1961" w:rsidRPr="00442838" w:rsidRDefault="008A1961" w:rsidP="008A1961">
            <w:pPr>
              <w:spacing w:line="360" w:lineRule="auto"/>
              <w:rPr>
                <w:sz w:val="24"/>
                <w:szCs w:val="24"/>
              </w:rPr>
            </w:pPr>
          </w:p>
        </w:tc>
        <w:tc>
          <w:tcPr>
            <w:tcW w:w="1739" w:type="dxa"/>
          </w:tcPr>
          <w:p w14:paraId="08A9E099" w14:textId="77777777" w:rsidR="008A1961" w:rsidRPr="00442838" w:rsidRDefault="008A1961" w:rsidP="008A1961">
            <w:pPr>
              <w:spacing w:line="360" w:lineRule="auto"/>
              <w:rPr>
                <w:sz w:val="24"/>
                <w:szCs w:val="24"/>
              </w:rPr>
            </w:pPr>
          </w:p>
        </w:tc>
        <w:tc>
          <w:tcPr>
            <w:tcW w:w="1739" w:type="dxa"/>
          </w:tcPr>
          <w:p w14:paraId="781A1031" w14:textId="77777777" w:rsidR="008A1961" w:rsidRPr="00442838" w:rsidRDefault="008A1961" w:rsidP="008A1961">
            <w:pPr>
              <w:spacing w:line="360" w:lineRule="auto"/>
              <w:rPr>
                <w:sz w:val="24"/>
                <w:szCs w:val="24"/>
              </w:rPr>
            </w:pPr>
          </w:p>
        </w:tc>
      </w:tr>
      <w:tr w:rsidR="008A1961" w:rsidRPr="00442838" w14:paraId="399CEC8B" w14:textId="77777777" w:rsidTr="008A1961">
        <w:tc>
          <w:tcPr>
            <w:tcW w:w="1860" w:type="dxa"/>
          </w:tcPr>
          <w:p w14:paraId="6DC80290" w14:textId="77777777" w:rsidR="008A1961" w:rsidRPr="00442838" w:rsidRDefault="008A1961" w:rsidP="008A1961">
            <w:pPr>
              <w:spacing w:line="360" w:lineRule="auto"/>
              <w:rPr>
                <w:sz w:val="24"/>
                <w:szCs w:val="24"/>
              </w:rPr>
            </w:pPr>
          </w:p>
        </w:tc>
        <w:tc>
          <w:tcPr>
            <w:tcW w:w="1840" w:type="dxa"/>
          </w:tcPr>
          <w:p w14:paraId="2D1741DA" w14:textId="77777777" w:rsidR="008A1961" w:rsidRPr="00442838" w:rsidRDefault="008A1961" w:rsidP="008A1961">
            <w:pPr>
              <w:spacing w:line="360" w:lineRule="auto"/>
              <w:rPr>
                <w:sz w:val="24"/>
                <w:szCs w:val="24"/>
              </w:rPr>
            </w:pPr>
          </w:p>
        </w:tc>
        <w:tc>
          <w:tcPr>
            <w:tcW w:w="1873" w:type="dxa"/>
          </w:tcPr>
          <w:p w14:paraId="704625A1" w14:textId="77777777" w:rsidR="008A1961" w:rsidRPr="00442838" w:rsidRDefault="008A1961" w:rsidP="008A1961">
            <w:pPr>
              <w:spacing w:line="360" w:lineRule="auto"/>
              <w:rPr>
                <w:sz w:val="24"/>
                <w:szCs w:val="24"/>
              </w:rPr>
            </w:pPr>
          </w:p>
        </w:tc>
        <w:tc>
          <w:tcPr>
            <w:tcW w:w="1739" w:type="dxa"/>
          </w:tcPr>
          <w:p w14:paraId="4E1E7EBC" w14:textId="77777777" w:rsidR="008A1961" w:rsidRPr="00442838" w:rsidRDefault="008A1961" w:rsidP="008A1961">
            <w:pPr>
              <w:spacing w:line="360" w:lineRule="auto"/>
              <w:rPr>
                <w:sz w:val="24"/>
                <w:szCs w:val="24"/>
              </w:rPr>
            </w:pPr>
          </w:p>
        </w:tc>
        <w:tc>
          <w:tcPr>
            <w:tcW w:w="1739" w:type="dxa"/>
          </w:tcPr>
          <w:p w14:paraId="02F0C5D9" w14:textId="77777777" w:rsidR="008A1961" w:rsidRPr="00442838" w:rsidRDefault="008A1961" w:rsidP="008A1961">
            <w:pPr>
              <w:spacing w:line="360" w:lineRule="auto"/>
              <w:rPr>
                <w:sz w:val="24"/>
                <w:szCs w:val="24"/>
              </w:rPr>
            </w:pPr>
          </w:p>
        </w:tc>
        <w:tc>
          <w:tcPr>
            <w:tcW w:w="1739" w:type="dxa"/>
          </w:tcPr>
          <w:p w14:paraId="69E2B73F" w14:textId="77777777" w:rsidR="008A1961" w:rsidRPr="00442838" w:rsidRDefault="008A1961" w:rsidP="008A1961">
            <w:pPr>
              <w:spacing w:line="360" w:lineRule="auto"/>
              <w:rPr>
                <w:sz w:val="24"/>
                <w:szCs w:val="24"/>
              </w:rPr>
            </w:pPr>
          </w:p>
        </w:tc>
      </w:tr>
      <w:tr w:rsidR="008A1961" w:rsidRPr="00442838" w14:paraId="176B2141" w14:textId="77777777" w:rsidTr="008A1961">
        <w:tc>
          <w:tcPr>
            <w:tcW w:w="1860" w:type="dxa"/>
          </w:tcPr>
          <w:p w14:paraId="542B5641" w14:textId="77777777" w:rsidR="008A1961" w:rsidRPr="00442838" w:rsidRDefault="008A1961" w:rsidP="008A1961">
            <w:pPr>
              <w:spacing w:line="360" w:lineRule="auto"/>
              <w:rPr>
                <w:sz w:val="24"/>
                <w:szCs w:val="24"/>
              </w:rPr>
            </w:pPr>
          </w:p>
        </w:tc>
        <w:tc>
          <w:tcPr>
            <w:tcW w:w="1840" w:type="dxa"/>
          </w:tcPr>
          <w:p w14:paraId="1D98D993" w14:textId="77777777" w:rsidR="008A1961" w:rsidRPr="00442838" w:rsidRDefault="008A1961" w:rsidP="008A1961">
            <w:pPr>
              <w:spacing w:line="360" w:lineRule="auto"/>
              <w:rPr>
                <w:sz w:val="24"/>
                <w:szCs w:val="24"/>
              </w:rPr>
            </w:pPr>
          </w:p>
        </w:tc>
        <w:tc>
          <w:tcPr>
            <w:tcW w:w="1873" w:type="dxa"/>
          </w:tcPr>
          <w:p w14:paraId="0BDFADB4" w14:textId="77777777" w:rsidR="008A1961" w:rsidRPr="00442838" w:rsidRDefault="008A1961" w:rsidP="008A1961">
            <w:pPr>
              <w:spacing w:line="360" w:lineRule="auto"/>
              <w:rPr>
                <w:sz w:val="24"/>
                <w:szCs w:val="24"/>
              </w:rPr>
            </w:pPr>
          </w:p>
        </w:tc>
        <w:tc>
          <w:tcPr>
            <w:tcW w:w="1739" w:type="dxa"/>
          </w:tcPr>
          <w:p w14:paraId="1F1788F1" w14:textId="77777777" w:rsidR="008A1961" w:rsidRPr="00442838" w:rsidRDefault="008A1961" w:rsidP="008A1961">
            <w:pPr>
              <w:spacing w:line="360" w:lineRule="auto"/>
              <w:rPr>
                <w:sz w:val="24"/>
                <w:szCs w:val="24"/>
              </w:rPr>
            </w:pPr>
          </w:p>
        </w:tc>
        <w:tc>
          <w:tcPr>
            <w:tcW w:w="1739" w:type="dxa"/>
          </w:tcPr>
          <w:p w14:paraId="64ED4204" w14:textId="77777777" w:rsidR="008A1961" w:rsidRPr="00442838" w:rsidRDefault="008A1961" w:rsidP="008A1961">
            <w:pPr>
              <w:spacing w:line="360" w:lineRule="auto"/>
              <w:rPr>
                <w:sz w:val="24"/>
                <w:szCs w:val="24"/>
              </w:rPr>
            </w:pPr>
          </w:p>
        </w:tc>
        <w:tc>
          <w:tcPr>
            <w:tcW w:w="1739" w:type="dxa"/>
          </w:tcPr>
          <w:p w14:paraId="7D0A83B1" w14:textId="77777777" w:rsidR="008A1961" w:rsidRPr="00442838" w:rsidRDefault="008A1961" w:rsidP="008A1961">
            <w:pPr>
              <w:spacing w:line="360" w:lineRule="auto"/>
              <w:rPr>
                <w:sz w:val="24"/>
                <w:szCs w:val="24"/>
              </w:rPr>
            </w:pPr>
          </w:p>
        </w:tc>
      </w:tr>
      <w:tr w:rsidR="008A1961" w:rsidRPr="00442838" w14:paraId="3E05C214" w14:textId="77777777" w:rsidTr="008A1961">
        <w:tc>
          <w:tcPr>
            <w:tcW w:w="1860" w:type="dxa"/>
          </w:tcPr>
          <w:p w14:paraId="03E76926" w14:textId="77777777" w:rsidR="008A1961" w:rsidRPr="00442838" w:rsidRDefault="008A1961" w:rsidP="008A1961">
            <w:pPr>
              <w:spacing w:line="360" w:lineRule="auto"/>
              <w:rPr>
                <w:sz w:val="24"/>
                <w:szCs w:val="24"/>
              </w:rPr>
            </w:pPr>
          </w:p>
        </w:tc>
        <w:tc>
          <w:tcPr>
            <w:tcW w:w="1840" w:type="dxa"/>
          </w:tcPr>
          <w:p w14:paraId="5FB98290" w14:textId="77777777" w:rsidR="008A1961" w:rsidRPr="00442838" w:rsidRDefault="008A1961" w:rsidP="008A1961">
            <w:pPr>
              <w:spacing w:line="360" w:lineRule="auto"/>
              <w:rPr>
                <w:sz w:val="24"/>
                <w:szCs w:val="24"/>
              </w:rPr>
            </w:pPr>
          </w:p>
        </w:tc>
        <w:tc>
          <w:tcPr>
            <w:tcW w:w="1873" w:type="dxa"/>
          </w:tcPr>
          <w:p w14:paraId="6AD2AB25" w14:textId="77777777" w:rsidR="008A1961" w:rsidRPr="00442838" w:rsidRDefault="008A1961" w:rsidP="008A1961">
            <w:pPr>
              <w:spacing w:line="360" w:lineRule="auto"/>
              <w:rPr>
                <w:sz w:val="24"/>
                <w:szCs w:val="24"/>
              </w:rPr>
            </w:pPr>
          </w:p>
        </w:tc>
        <w:tc>
          <w:tcPr>
            <w:tcW w:w="1739" w:type="dxa"/>
          </w:tcPr>
          <w:p w14:paraId="2EFCACAB" w14:textId="77777777" w:rsidR="008A1961" w:rsidRPr="00442838" w:rsidRDefault="008A1961" w:rsidP="008A1961">
            <w:pPr>
              <w:spacing w:line="360" w:lineRule="auto"/>
              <w:rPr>
                <w:sz w:val="24"/>
                <w:szCs w:val="24"/>
              </w:rPr>
            </w:pPr>
          </w:p>
        </w:tc>
        <w:tc>
          <w:tcPr>
            <w:tcW w:w="1739" w:type="dxa"/>
          </w:tcPr>
          <w:p w14:paraId="2E78EA46" w14:textId="77777777" w:rsidR="008A1961" w:rsidRPr="00442838" w:rsidRDefault="008A1961" w:rsidP="008A1961">
            <w:pPr>
              <w:spacing w:line="360" w:lineRule="auto"/>
              <w:rPr>
                <w:sz w:val="24"/>
                <w:szCs w:val="24"/>
              </w:rPr>
            </w:pPr>
          </w:p>
        </w:tc>
        <w:tc>
          <w:tcPr>
            <w:tcW w:w="1739" w:type="dxa"/>
          </w:tcPr>
          <w:p w14:paraId="6FC04436" w14:textId="77777777" w:rsidR="008A1961" w:rsidRPr="00442838" w:rsidRDefault="008A1961" w:rsidP="008A1961">
            <w:pPr>
              <w:spacing w:line="360" w:lineRule="auto"/>
              <w:rPr>
                <w:sz w:val="24"/>
                <w:szCs w:val="24"/>
              </w:rPr>
            </w:pPr>
          </w:p>
        </w:tc>
      </w:tr>
      <w:tr w:rsidR="008A1961" w:rsidRPr="00442838" w14:paraId="25BAF3FD" w14:textId="77777777" w:rsidTr="008A1961">
        <w:tc>
          <w:tcPr>
            <w:tcW w:w="1860" w:type="dxa"/>
          </w:tcPr>
          <w:p w14:paraId="7DF359D8" w14:textId="77777777" w:rsidR="008A1961" w:rsidRPr="00442838" w:rsidRDefault="008A1961" w:rsidP="008A1961">
            <w:pPr>
              <w:spacing w:line="360" w:lineRule="auto"/>
              <w:rPr>
                <w:sz w:val="24"/>
                <w:szCs w:val="24"/>
              </w:rPr>
            </w:pPr>
          </w:p>
        </w:tc>
        <w:tc>
          <w:tcPr>
            <w:tcW w:w="1840" w:type="dxa"/>
          </w:tcPr>
          <w:p w14:paraId="7BCAB8D6" w14:textId="77777777" w:rsidR="008A1961" w:rsidRPr="00442838" w:rsidRDefault="008A1961" w:rsidP="008A1961">
            <w:pPr>
              <w:spacing w:line="360" w:lineRule="auto"/>
              <w:rPr>
                <w:sz w:val="24"/>
                <w:szCs w:val="24"/>
              </w:rPr>
            </w:pPr>
          </w:p>
        </w:tc>
        <w:tc>
          <w:tcPr>
            <w:tcW w:w="1873" w:type="dxa"/>
          </w:tcPr>
          <w:p w14:paraId="2B21F63C" w14:textId="77777777" w:rsidR="008A1961" w:rsidRPr="00442838" w:rsidRDefault="008A1961" w:rsidP="008A1961">
            <w:pPr>
              <w:spacing w:line="360" w:lineRule="auto"/>
              <w:rPr>
                <w:sz w:val="24"/>
                <w:szCs w:val="24"/>
              </w:rPr>
            </w:pPr>
          </w:p>
        </w:tc>
        <w:tc>
          <w:tcPr>
            <w:tcW w:w="1739" w:type="dxa"/>
          </w:tcPr>
          <w:p w14:paraId="50F02573" w14:textId="77777777" w:rsidR="008A1961" w:rsidRPr="00442838" w:rsidRDefault="008A1961" w:rsidP="008A1961">
            <w:pPr>
              <w:spacing w:line="360" w:lineRule="auto"/>
              <w:rPr>
                <w:sz w:val="24"/>
                <w:szCs w:val="24"/>
              </w:rPr>
            </w:pPr>
          </w:p>
        </w:tc>
        <w:tc>
          <w:tcPr>
            <w:tcW w:w="1739" w:type="dxa"/>
          </w:tcPr>
          <w:p w14:paraId="27D99BD3" w14:textId="77777777" w:rsidR="008A1961" w:rsidRPr="00442838" w:rsidRDefault="008A1961" w:rsidP="008A1961">
            <w:pPr>
              <w:spacing w:line="360" w:lineRule="auto"/>
              <w:rPr>
                <w:sz w:val="24"/>
                <w:szCs w:val="24"/>
              </w:rPr>
            </w:pPr>
          </w:p>
        </w:tc>
        <w:tc>
          <w:tcPr>
            <w:tcW w:w="1739" w:type="dxa"/>
          </w:tcPr>
          <w:p w14:paraId="623BA878" w14:textId="77777777" w:rsidR="008A1961" w:rsidRPr="00442838" w:rsidRDefault="008A1961" w:rsidP="008A1961">
            <w:pPr>
              <w:spacing w:line="360" w:lineRule="auto"/>
              <w:rPr>
                <w:sz w:val="24"/>
                <w:szCs w:val="24"/>
              </w:rPr>
            </w:pPr>
          </w:p>
        </w:tc>
      </w:tr>
      <w:tr w:rsidR="008A1961" w:rsidRPr="00442838" w14:paraId="5FD43A91" w14:textId="77777777" w:rsidTr="008A1961">
        <w:tc>
          <w:tcPr>
            <w:tcW w:w="1860" w:type="dxa"/>
          </w:tcPr>
          <w:p w14:paraId="102EF612" w14:textId="77777777" w:rsidR="008A1961" w:rsidRPr="00442838" w:rsidRDefault="008A1961" w:rsidP="008A1961">
            <w:pPr>
              <w:spacing w:line="360" w:lineRule="auto"/>
              <w:rPr>
                <w:sz w:val="24"/>
                <w:szCs w:val="24"/>
              </w:rPr>
            </w:pPr>
          </w:p>
        </w:tc>
        <w:tc>
          <w:tcPr>
            <w:tcW w:w="1840" w:type="dxa"/>
          </w:tcPr>
          <w:p w14:paraId="74A2DD1D" w14:textId="77777777" w:rsidR="008A1961" w:rsidRPr="00442838" w:rsidRDefault="008A1961" w:rsidP="008A1961">
            <w:pPr>
              <w:spacing w:line="360" w:lineRule="auto"/>
              <w:rPr>
                <w:sz w:val="24"/>
                <w:szCs w:val="24"/>
              </w:rPr>
            </w:pPr>
          </w:p>
        </w:tc>
        <w:tc>
          <w:tcPr>
            <w:tcW w:w="1873" w:type="dxa"/>
          </w:tcPr>
          <w:p w14:paraId="270993CD" w14:textId="77777777" w:rsidR="008A1961" w:rsidRPr="00442838" w:rsidRDefault="008A1961" w:rsidP="008A1961">
            <w:pPr>
              <w:spacing w:line="360" w:lineRule="auto"/>
              <w:rPr>
                <w:sz w:val="24"/>
                <w:szCs w:val="24"/>
              </w:rPr>
            </w:pPr>
          </w:p>
        </w:tc>
        <w:tc>
          <w:tcPr>
            <w:tcW w:w="1739" w:type="dxa"/>
          </w:tcPr>
          <w:p w14:paraId="3577F976" w14:textId="77777777" w:rsidR="008A1961" w:rsidRPr="00442838" w:rsidRDefault="008A1961" w:rsidP="008A1961">
            <w:pPr>
              <w:spacing w:line="360" w:lineRule="auto"/>
              <w:rPr>
                <w:sz w:val="24"/>
                <w:szCs w:val="24"/>
              </w:rPr>
            </w:pPr>
          </w:p>
        </w:tc>
        <w:tc>
          <w:tcPr>
            <w:tcW w:w="1739" w:type="dxa"/>
          </w:tcPr>
          <w:p w14:paraId="56AA037A" w14:textId="77777777" w:rsidR="008A1961" w:rsidRPr="00442838" w:rsidRDefault="008A1961" w:rsidP="008A1961">
            <w:pPr>
              <w:spacing w:line="360" w:lineRule="auto"/>
              <w:rPr>
                <w:sz w:val="24"/>
                <w:szCs w:val="24"/>
              </w:rPr>
            </w:pPr>
          </w:p>
        </w:tc>
        <w:tc>
          <w:tcPr>
            <w:tcW w:w="1739" w:type="dxa"/>
          </w:tcPr>
          <w:p w14:paraId="53543078" w14:textId="77777777" w:rsidR="008A1961" w:rsidRPr="00442838" w:rsidRDefault="008A1961" w:rsidP="008A1961">
            <w:pPr>
              <w:spacing w:line="360" w:lineRule="auto"/>
              <w:rPr>
                <w:sz w:val="24"/>
                <w:szCs w:val="24"/>
              </w:rPr>
            </w:pPr>
          </w:p>
        </w:tc>
      </w:tr>
      <w:tr w:rsidR="008A1961" w:rsidRPr="00442838" w14:paraId="32662EAA" w14:textId="77777777" w:rsidTr="008A1961">
        <w:tc>
          <w:tcPr>
            <w:tcW w:w="1860" w:type="dxa"/>
          </w:tcPr>
          <w:p w14:paraId="6BD7B7BF" w14:textId="77777777" w:rsidR="008A1961" w:rsidRPr="00442838" w:rsidRDefault="008A1961" w:rsidP="008A1961">
            <w:pPr>
              <w:spacing w:line="360" w:lineRule="auto"/>
              <w:rPr>
                <w:sz w:val="24"/>
                <w:szCs w:val="24"/>
              </w:rPr>
            </w:pPr>
          </w:p>
        </w:tc>
        <w:tc>
          <w:tcPr>
            <w:tcW w:w="1840" w:type="dxa"/>
          </w:tcPr>
          <w:p w14:paraId="4DB109E1" w14:textId="77777777" w:rsidR="008A1961" w:rsidRPr="00442838" w:rsidRDefault="008A1961" w:rsidP="008A1961">
            <w:pPr>
              <w:spacing w:line="360" w:lineRule="auto"/>
              <w:rPr>
                <w:sz w:val="24"/>
                <w:szCs w:val="24"/>
              </w:rPr>
            </w:pPr>
          </w:p>
        </w:tc>
        <w:tc>
          <w:tcPr>
            <w:tcW w:w="1873" w:type="dxa"/>
          </w:tcPr>
          <w:p w14:paraId="1BD4E15F" w14:textId="77777777" w:rsidR="008A1961" w:rsidRPr="00442838" w:rsidRDefault="008A1961" w:rsidP="008A1961">
            <w:pPr>
              <w:spacing w:line="360" w:lineRule="auto"/>
              <w:rPr>
                <w:sz w:val="24"/>
                <w:szCs w:val="24"/>
              </w:rPr>
            </w:pPr>
          </w:p>
        </w:tc>
        <w:tc>
          <w:tcPr>
            <w:tcW w:w="1739" w:type="dxa"/>
          </w:tcPr>
          <w:p w14:paraId="50D6AAD0" w14:textId="77777777" w:rsidR="008A1961" w:rsidRPr="00442838" w:rsidRDefault="008A1961" w:rsidP="008A1961">
            <w:pPr>
              <w:spacing w:line="360" w:lineRule="auto"/>
              <w:rPr>
                <w:sz w:val="24"/>
                <w:szCs w:val="24"/>
              </w:rPr>
            </w:pPr>
          </w:p>
        </w:tc>
        <w:tc>
          <w:tcPr>
            <w:tcW w:w="1739" w:type="dxa"/>
          </w:tcPr>
          <w:p w14:paraId="5663DB55" w14:textId="77777777" w:rsidR="008A1961" w:rsidRPr="00442838" w:rsidRDefault="008A1961" w:rsidP="008A1961">
            <w:pPr>
              <w:spacing w:line="360" w:lineRule="auto"/>
              <w:rPr>
                <w:sz w:val="24"/>
                <w:szCs w:val="24"/>
              </w:rPr>
            </w:pPr>
          </w:p>
        </w:tc>
        <w:tc>
          <w:tcPr>
            <w:tcW w:w="1739" w:type="dxa"/>
          </w:tcPr>
          <w:p w14:paraId="4FE229B0" w14:textId="77777777" w:rsidR="008A1961" w:rsidRPr="00442838" w:rsidRDefault="008A1961" w:rsidP="008A1961">
            <w:pPr>
              <w:spacing w:line="360" w:lineRule="auto"/>
              <w:rPr>
                <w:sz w:val="24"/>
                <w:szCs w:val="24"/>
              </w:rPr>
            </w:pPr>
          </w:p>
        </w:tc>
      </w:tr>
      <w:tr w:rsidR="008A1961" w:rsidRPr="00442838" w14:paraId="6B4B5080" w14:textId="77777777" w:rsidTr="008A1961">
        <w:tc>
          <w:tcPr>
            <w:tcW w:w="1860" w:type="dxa"/>
          </w:tcPr>
          <w:p w14:paraId="1518EE8D" w14:textId="77777777" w:rsidR="008A1961" w:rsidRPr="00442838" w:rsidRDefault="008A1961" w:rsidP="008A1961">
            <w:pPr>
              <w:spacing w:line="360" w:lineRule="auto"/>
              <w:rPr>
                <w:sz w:val="24"/>
                <w:szCs w:val="24"/>
              </w:rPr>
            </w:pPr>
          </w:p>
        </w:tc>
        <w:tc>
          <w:tcPr>
            <w:tcW w:w="1840" w:type="dxa"/>
          </w:tcPr>
          <w:p w14:paraId="788452F0" w14:textId="77777777" w:rsidR="008A1961" w:rsidRPr="00442838" w:rsidRDefault="008A1961" w:rsidP="008A1961">
            <w:pPr>
              <w:spacing w:line="360" w:lineRule="auto"/>
              <w:rPr>
                <w:sz w:val="24"/>
                <w:szCs w:val="24"/>
              </w:rPr>
            </w:pPr>
          </w:p>
        </w:tc>
        <w:tc>
          <w:tcPr>
            <w:tcW w:w="1873" w:type="dxa"/>
          </w:tcPr>
          <w:p w14:paraId="076EB87A" w14:textId="77777777" w:rsidR="008A1961" w:rsidRPr="00442838" w:rsidRDefault="008A1961" w:rsidP="008A1961">
            <w:pPr>
              <w:spacing w:line="360" w:lineRule="auto"/>
              <w:rPr>
                <w:sz w:val="24"/>
                <w:szCs w:val="24"/>
              </w:rPr>
            </w:pPr>
          </w:p>
        </w:tc>
        <w:tc>
          <w:tcPr>
            <w:tcW w:w="1739" w:type="dxa"/>
          </w:tcPr>
          <w:p w14:paraId="3DA7DA64" w14:textId="77777777" w:rsidR="008A1961" w:rsidRPr="00442838" w:rsidRDefault="008A1961" w:rsidP="008A1961">
            <w:pPr>
              <w:spacing w:line="360" w:lineRule="auto"/>
              <w:rPr>
                <w:sz w:val="24"/>
                <w:szCs w:val="24"/>
              </w:rPr>
            </w:pPr>
          </w:p>
        </w:tc>
        <w:tc>
          <w:tcPr>
            <w:tcW w:w="1739" w:type="dxa"/>
          </w:tcPr>
          <w:p w14:paraId="6B71FF66" w14:textId="77777777" w:rsidR="008A1961" w:rsidRPr="00442838" w:rsidRDefault="008A1961" w:rsidP="008A1961">
            <w:pPr>
              <w:spacing w:line="360" w:lineRule="auto"/>
              <w:rPr>
                <w:sz w:val="24"/>
                <w:szCs w:val="24"/>
              </w:rPr>
            </w:pPr>
          </w:p>
        </w:tc>
        <w:tc>
          <w:tcPr>
            <w:tcW w:w="1739" w:type="dxa"/>
          </w:tcPr>
          <w:p w14:paraId="0F5FDA6D" w14:textId="77777777" w:rsidR="008A1961" w:rsidRPr="00442838" w:rsidRDefault="008A1961" w:rsidP="008A1961">
            <w:pPr>
              <w:spacing w:line="360" w:lineRule="auto"/>
              <w:rPr>
                <w:sz w:val="24"/>
                <w:szCs w:val="24"/>
              </w:rPr>
            </w:pPr>
          </w:p>
        </w:tc>
      </w:tr>
      <w:tr w:rsidR="008A1961" w:rsidRPr="00442838" w14:paraId="3CA07CDD" w14:textId="77777777" w:rsidTr="008A1961">
        <w:tc>
          <w:tcPr>
            <w:tcW w:w="1860" w:type="dxa"/>
          </w:tcPr>
          <w:p w14:paraId="435C3496" w14:textId="77777777" w:rsidR="008A1961" w:rsidRPr="00442838" w:rsidRDefault="008A1961" w:rsidP="008A1961">
            <w:pPr>
              <w:spacing w:line="360" w:lineRule="auto"/>
              <w:rPr>
                <w:sz w:val="24"/>
                <w:szCs w:val="24"/>
              </w:rPr>
            </w:pPr>
          </w:p>
        </w:tc>
        <w:tc>
          <w:tcPr>
            <w:tcW w:w="1840" w:type="dxa"/>
          </w:tcPr>
          <w:p w14:paraId="435A4286" w14:textId="77777777" w:rsidR="008A1961" w:rsidRPr="00442838" w:rsidRDefault="008A1961" w:rsidP="008A1961">
            <w:pPr>
              <w:spacing w:line="360" w:lineRule="auto"/>
              <w:rPr>
                <w:sz w:val="24"/>
                <w:szCs w:val="24"/>
              </w:rPr>
            </w:pPr>
          </w:p>
        </w:tc>
        <w:tc>
          <w:tcPr>
            <w:tcW w:w="1873" w:type="dxa"/>
          </w:tcPr>
          <w:p w14:paraId="78B6D4F6" w14:textId="77777777" w:rsidR="008A1961" w:rsidRPr="00442838" w:rsidRDefault="008A1961" w:rsidP="008A1961">
            <w:pPr>
              <w:spacing w:line="360" w:lineRule="auto"/>
              <w:rPr>
                <w:sz w:val="24"/>
                <w:szCs w:val="24"/>
              </w:rPr>
            </w:pPr>
          </w:p>
        </w:tc>
        <w:tc>
          <w:tcPr>
            <w:tcW w:w="1739" w:type="dxa"/>
          </w:tcPr>
          <w:p w14:paraId="1914C9BF" w14:textId="77777777" w:rsidR="008A1961" w:rsidRPr="00442838" w:rsidRDefault="008A1961" w:rsidP="008A1961">
            <w:pPr>
              <w:spacing w:line="360" w:lineRule="auto"/>
              <w:rPr>
                <w:sz w:val="24"/>
                <w:szCs w:val="24"/>
              </w:rPr>
            </w:pPr>
          </w:p>
        </w:tc>
        <w:tc>
          <w:tcPr>
            <w:tcW w:w="1739" w:type="dxa"/>
          </w:tcPr>
          <w:p w14:paraId="4D8C58E9" w14:textId="77777777" w:rsidR="008A1961" w:rsidRPr="00442838" w:rsidRDefault="008A1961" w:rsidP="008A1961">
            <w:pPr>
              <w:spacing w:line="360" w:lineRule="auto"/>
              <w:rPr>
                <w:sz w:val="24"/>
                <w:szCs w:val="24"/>
              </w:rPr>
            </w:pPr>
          </w:p>
        </w:tc>
        <w:tc>
          <w:tcPr>
            <w:tcW w:w="1739" w:type="dxa"/>
          </w:tcPr>
          <w:p w14:paraId="1C3BC926" w14:textId="77777777" w:rsidR="008A1961" w:rsidRPr="00442838" w:rsidRDefault="008A1961" w:rsidP="008A1961">
            <w:pPr>
              <w:spacing w:line="360" w:lineRule="auto"/>
              <w:rPr>
                <w:sz w:val="24"/>
                <w:szCs w:val="24"/>
              </w:rPr>
            </w:pPr>
          </w:p>
        </w:tc>
      </w:tr>
      <w:tr w:rsidR="008A1961" w:rsidRPr="00442838" w14:paraId="3DB5799C" w14:textId="77777777" w:rsidTr="008A1961">
        <w:tc>
          <w:tcPr>
            <w:tcW w:w="1860" w:type="dxa"/>
          </w:tcPr>
          <w:p w14:paraId="73E2FDC1" w14:textId="77777777" w:rsidR="008A1961" w:rsidRPr="00442838" w:rsidRDefault="008A1961" w:rsidP="008A1961">
            <w:pPr>
              <w:spacing w:line="360" w:lineRule="auto"/>
              <w:rPr>
                <w:sz w:val="24"/>
                <w:szCs w:val="24"/>
              </w:rPr>
            </w:pPr>
          </w:p>
        </w:tc>
        <w:tc>
          <w:tcPr>
            <w:tcW w:w="1840" w:type="dxa"/>
          </w:tcPr>
          <w:p w14:paraId="662DBC4A" w14:textId="77777777" w:rsidR="008A1961" w:rsidRPr="00442838" w:rsidRDefault="008A1961" w:rsidP="008A1961">
            <w:pPr>
              <w:spacing w:line="360" w:lineRule="auto"/>
              <w:rPr>
                <w:sz w:val="24"/>
                <w:szCs w:val="24"/>
              </w:rPr>
            </w:pPr>
          </w:p>
        </w:tc>
        <w:tc>
          <w:tcPr>
            <w:tcW w:w="1873" w:type="dxa"/>
          </w:tcPr>
          <w:p w14:paraId="039D415F" w14:textId="77777777" w:rsidR="008A1961" w:rsidRPr="00442838" w:rsidRDefault="008A1961" w:rsidP="008A1961">
            <w:pPr>
              <w:spacing w:line="360" w:lineRule="auto"/>
              <w:rPr>
                <w:sz w:val="24"/>
                <w:szCs w:val="24"/>
              </w:rPr>
            </w:pPr>
          </w:p>
        </w:tc>
        <w:tc>
          <w:tcPr>
            <w:tcW w:w="1739" w:type="dxa"/>
          </w:tcPr>
          <w:p w14:paraId="42E18EDC" w14:textId="77777777" w:rsidR="008A1961" w:rsidRPr="00442838" w:rsidRDefault="008A1961" w:rsidP="008A1961">
            <w:pPr>
              <w:spacing w:line="360" w:lineRule="auto"/>
              <w:rPr>
                <w:sz w:val="24"/>
                <w:szCs w:val="24"/>
              </w:rPr>
            </w:pPr>
          </w:p>
        </w:tc>
        <w:tc>
          <w:tcPr>
            <w:tcW w:w="1739" w:type="dxa"/>
          </w:tcPr>
          <w:p w14:paraId="62327459" w14:textId="77777777" w:rsidR="008A1961" w:rsidRPr="00442838" w:rsidRDefault="008A1961" w:rsidP="008A1961">
            <w:pPr>
              <w:spacing w:line="360" w:lineRule="auto"/>
              <w:rPr>
                <w:sz w:val="24"/>
                <w:szCs w:val="24"/>
              </w:rPr>
            </w:pPr>
          </w:p>
        </w:tc>
        <w:tc>
          <w:tcPr>
            <w:tcW w:w="1739" w:type="dxa"/>
          </w:tcPr>
          <w:p w14:paraId="44A65FC9" w14:textId="77777777" w:rsidR="008A1961" w:rsidRPr="00442838" w:rsidRDefault="008A1961" w:rsidP="008A1961">
            <w:pPr>
              <w:spacing w:line="360" w:lineRule="auto"/>
              <w:rPr>
                <w:sz w:val="24"/>
                <w:szCs w:val="24"/>
              </w:rPr>
            </w:pPr>
          </w:p>
        </w:tc>
      </w:tr>
      <w:tr w:rsidR="008A1961" w:rsidRPr="00442838" w14:paraId="4FD6CE21" w14:textId="77777777" w:rsidTr="008A1961">
        <w:tc>
          <w:tcPr>
            <w:tcW w:w="1860" w:type="dxa"/>
          </w:tcPr>
          <w:p w14:paraId="76073C78" w14:textId="77777777" w:rsidR="008A1961" w:rsidRPr="00442838" w:rsidRDefault="008A1961" w:rsidP="008A1961">
            <w:pPr>
              <w:spacing w:line="360" w:lineRule="auto"/>
              <w:rPr>
                <w:sz w:val="24"/>
                <w:szCs w:val="24"/>
              </w:rPr>
            </w:pPr>
          </w:p>
        </w:tc>
        <w:tc>
          <w:tcPr>
            <w:tcW w:w="1840" w:type="dxa"/>
          </w:tcPr>
          <w:p w14:paraId="0EA7CFE4" w14:textId="77777777" w:rsidR="008A1961" w:rsidRPr="00442838" w:rsidRDefault="008A1961" w:rsidP="008A1961">
            <w:pPr>
              <w:spacing w:line="360" w:lineRule="auto"/>
              <w:rPr>
                <w:sz w:val="24"/>
                <w:szCs w:val="24"/>
              </w:rPr>
            </w:pPr>
          </w:p>
        </w:tc>
        <w:tc>
          <w:tcPr>
            <w:tcW w:w="1873" w:type="dxa"/>
          </w:tcPr>
          <w:p w14:paraId="56DF20E3" w14:textId="77777777" w:rsidR="008A1961" w:rsidRPr="00442838" w:rsidRDefault="008A1961" w:rsidP="008A1961">
            <w:pPr>
              <w:spacing w:line="360" w:lineRule="auto"/>
              <w:rPr>
                <w:sz w:val="24"/>
                <w:szCs w:val="24"/>
              </w:rPr>
            </w:pPr>
          </w:p>
        </w:tc>
        <w:tc>
          <w:tcPr>
            <w:tcW w:w="1739" w:type="dxa"/>
          </w:tcPr>
          <w:p w14:paraId="48FD941C" w14:textId="77777777" w:rsidR="008A1961" w:rsidRPr="00442838" w:rsidRDefault="008A1961" w:rsidP="008A1961">
            <w:pPr>
              <w:spacing w:line="360" w:lineRule="auto"/>
              <w:rPr>
                <w:sz w:val="24"/>
                <w:szCs w:val="24"/>
              </w:rPr>
            </w:pPr>
          </w:p>
        </w:tc>
        <w:tc>
          <w:tcPr>
            <w:tcW w:w="1739" w:type="dxa"/>
          </w:tcPr>
          <w:p w14:paraId="4327C260" w14:textId="77777777" w:rsidR="008A1961" w:rsidRPr="00442838" w:rsidRDefault="008A1961" w:rsidP="008A1961">
            <w:pPr>
              <w:spacing w:line="360" w:lineRule="auto"/>
              <w:rPr>
                <w:sz w:val="24"/>
                <w:szCs w:val="24"/>
              </w:rPr>
            </w:pPr>
          </w:p>
        </w:tc>
        <w:tc>
          <w:tcPr>
            <w:tcW w:w="1739" w:type="dxa"/>
          </w:tcPr>
          <w:p w14:paraId="6758AC4C" w14:textId="77777777" w:rsidR="008A1961" w:rsidRPr="00442838" w:rsidRDefault="008A1961" w:rsidP="008A1961">
            <w:pPr>
              <w:spacing w:line="360" w:lineRule="auto"/>
              <w:rPr>
                <w:sz w:val="24"/>
                <w:szCs w:val="24"/>
              </w:rPr>
            </w:pPr>
          </w:p>
        </w:tc>
      </w:tr>
      <w:tr w:rsidR="008A1961" w:rsidRPr="00442838" w14:paraId="41CF26FC" w14:textId="77777777" w:rsidTr="008A1961">
        <w:tc>
          <w:tcPr>
            <w:tcW w:w="1860" w:type="dxa"/>
          </w:tcPr>
          <w:p w14:paraId="7EAE9EC0" w14:textId="77777777" w:rsidR="008A1961" w:rsidRPr="00442838" w:rsidRDefault="008A1961" w:rsidP="008A1961">
            <w:pPr>
              <w:spacing w:line="360" w:lineRule="auto"/>
              <w:rPr>
                <w:sz w:val="24"/>
                <w:szCs w:val="24"/>
              </w:rPr>
            </w:pPr>
          </w:p>
        </w:tc>
        <w:tc>
          <w:tcPr>
            <w:tcW w:w="1840" w:type="dxa"/>
          </w:tcPr>
          <w:p w14:paraId="0C0D38FE" w14:textId="77777777" w:rsidR="008A1961" w:rsidRPr="00442838" w:rsidRDefault="008A1961" w:rsidP="008A1961">
            <w:pPr>
              <w:spacing w:line="360" w:lineRule="auto"/>
              <w:rPr>
                <w:sz w:val="24"/>
                <w:szCs w:val="24"/>
              </w:rPr>
            </w:pPr>
          </w:p>
        </w:tc>
        <w:tc>
          <w:tcPr>
            <w:tcW w:w="1873" w:type="dxa"/>
          </w:tcPr>
          <w:p w14:paraId="72502AE2" w14:textId="77777777" w:rsidR="008A1961" w:rsidRPr="00442838" w:rsidRDefault="008A1961" w:rsidP="008A1961">
            <w:pPr>
              <w:spacing w:line="360" w:lineRule="auto"/>
              <w:rPr>
                <w:sz w:val="24"/>
                <w:szCs w:val="24"/>
              </w:rPr>
            </w:pPr>
          </w:p>
        </w:tc>
        <w:tc>
          <w:tcPr>
            <w:tcW w:w="1739" w:type="dxa"/>
          </w:tcPr>
          <w:p w14:paraId="088A0C4D" w14:textId="77777777" w:rsidR="008A1961" w:rsidRPr="00442838" w:rsidRDefault="008A1961" w:rsidP="008A1961">
            <w:pPr>
              <w:spacing w:line="360" w:lineRule="auto"/>
              <w:rPr>
                <w:sz w:val="24"/>
                <w:szCs w:val="24"/>
              </w:rPr>
            </w:pPr>
          </w:p>
        </w:tc>
        <w:tc>
          <w:tcPr>
            <w:tcW w:w="1739" w:type="dxa"/>
          </w:tcPr>
          <w:p w14:paraId="3306A48A" w14:textId="77777777" w:rsidR="008A1961" w:rsidRPr="00442838" w:rsidRDefault="008A1961" w:rsidP="008A1961">
            <w:pPr>
              <w:spacing w:line="360" w:lineRule="auto"/>
              <w:rPr>
                <w:sz w:val="24"/>
                <w:szCs w:val="24"/>
              </w:rPr>
            </w:pPr>
          </w:p>
        </w:tc>
        <w:tc>
          <w:tcPr>
            <w:tcW w:w="1739" w:type="dxa"/>
          </w:tcPr>
          <w:p w14:paraId="20E30F50" w14:textId="77777777" w:rsidR="008A1961" w:rsidRPr="00442838" w:rsidRDefault="008A1961" w:rsidP="008A1961">
            <w:pPr>
              <w:spacing w:line="360" w:lineRule="auto"/>
              <w:rPr>
                <w:sz w:val="24"/>
                <w:szCs w:val="24"/>
              </w:rPr>
            </w:pPr>
          </w:p>
        </w:tc>
      </w:tr>
      <w:tr w:rsidR="008A1961" w:rsidRPr="00442838" w14:paraId="0E4F6099" w14:textId="77777777" w:rsidTr="008A1961">
        <w:tc>
          <w:tcPr>
            <w:tcW w:w="1860" w:type="dxa"/>
          </w:tcPr>
          <w:p w14:paraId="431770DB" w14:textId="77777777" w:rsidR="008A1961" w:rsidRPr="00442838" w:rsidRDefault="008A1961" w:rsidP="008A1961">
            <w:pPr>
              <w:spacing w:line="360" w:lineRule="auto"/>
              <w:rPr>
                <w:sz w:val="24"/>
                <w:szCs w:val="24"/>
              </w:rPr>
            </w:pPr>
          </w:p>
        </w:tc>
        <w:tc>
          <w:tcPr>
            <w:tcW w:w="1840" w:type="dxa"/>
          </w:tcPr>
          <w:p w14:paraId="75515D31" w14:textId="77777777" w:rsidR="008A1961" w:rsidRPr="00442838" w:rsidRDefault="008A1961" w:rsidP="008A1961">
            <w:pPr>
              <w:spacing w:line="360" w:lineRule="auto"/>
              <w:rPr>
                <w:sz w:val="24"/>
                <w:szCs w:val="24"/>
              </w:rPr>
            </w:pPr>
          </w:p>
        </w:tc>
        <w:tc>
          <w:tcPr>
            <w:tcW w:w="1873" w:type="dxa"/>
          </w:tcPr>
          <w:p w14:paraId="4D71269F" w14:textId="77777777" w:rsidR="008A1961" w:rsidRPr="00442838" w:rsidRDefault="008A1961" w:rsidP="008A1961">
            <w:pPr>
              <w:spacing w:line="360" w:lineRule="auto"/>
              <w:rPr>
                <w:sz w:val="24"/>
                <w:szCs w:val="24"/>
              </w:rPr>
            </w:pPr>
          </w:p>
        </w:tc>
        <w:tc>
          <w:tcPr>
            <w:tcW w:w="1739" w:type="dxa"/>
          </w:tcPr>
          <w:p w14:paraId="08E38B7D" w14:textId="77777777" w:rsidR="008A1961" w:rsidRPr="00442838" w:rsidRDefault="008A1961" w:rsidP="008A1961">
            <w:pPr>
              <w:spacing w:line="360" w:lineRule="auto"/>
              <w:rPr>
                <w:sz w:val="24"/>
                <w:szCs w:val="24"/>
              </w:rPr>
            </w:pPr>
          </w:p>
        </w:tc>
        <w:tc>
          <w:tcPr>
            <w:tcW w:w="1739" w:type="dxa"/>
          </w:tcPr>
          <w:p w14:paraId="1C6AF934" w14:textId="77777777" w:rsidR="008A1961" w:rsidRPr="00442838" w:rsidRDefault="008A1961" w:rsidP="008A1961">
            <w:pPr>
              <w:spacing w:line="360" w:lineRule="auto"/>
              <w:rPr>
                <w:sz w:val="24"/>
                <w:szCs w:val="24"/>
              </w:rPr>
            </w:pPr>
          </w:p>
        </w:tc>
        <w:tc>
          <w:tcPr>
            <w:tcW w:w="1739" w:type="dxa"/>
          </w:tcPr>
          <w:p w14:paraId="4EE6FB9C" w14:textId="77777777" w:rsidR="008A1961" w:rsidRPr="00442838" w:rsidRDefault="008A1961" w:rsidP="008A1961">
            <w:pPr>
              <w:spacing w:line="360" w:lineRule="auto"/>
              <w:rPr>
                <w:sz w:val="24"/>
                <w:szCs w:val="24"/>
              </w:rPr>
            </w:pPr>
          </w:p>
        </w:tc>
      </w:tr>
      <w:tr w:rsidR="008A1961" w:rsidRPr="00442838" w14:paraId="6039E04D" w14:textId="77777777" w:rsidTr="008A1961">
        <w:tc>
          <w:tcPr>
            <w:tcW w:w="1860" w:type="dxa"/>
          </w:tcPr>
          <w:p w14:paraId="163987A8" w14:textId="77777777" w:rsidR="008A1961" w:rsidRPr="00442838" w:rsidRDefault="008A1961" w:rsidP="008A1961">
            <w:pPr>
              <w:spacing w:line="360" w:lineRule="auto"/>
              <w:rPr>
                <w:sz w:val="24"/>
                <w:szCs w:val="24"/>
              </w:rPr>
            </w:pPr>
          </w:p>
        </w:tc>
        <w:tc>
          <w:tcPr>
            <w:tcW w:w="1840" w:type="dxa"/>
          </w:tcPr>
          <w:p w14:paraId="3815E2BE" w14:textId="77777777" w:rsidR="008A1961" w:rsidRPr="00442838" w:rsidRDefault="008A1961" w:rsidP="008A1961">
            <w:pPr>
              <w:spacing w:line="360" w:lineRule="auto"/>
              <w:rPr>
                <w:sz w:val="24"/>
                <w:szCs w:val="24"/>
              </w:rPr>
            </w:pPr>
          </w:p>
        </w:tc>
        <w:tc>
          <w:tcPr>
            <w:tcW w:w="1873" w:type="dxa"/>
          </w:tcPr>
          <w:p w14:paraId="3AA85B08" w14:textId="77777777" w:rsidR="008A1961" w:rsidRPr="00442838" w:rsidRDefault="008A1961" w:rsidP="008A1961">
            <w:pPr>
              <w:spacing w:line="360" w:lineRule="auto"/>
              <w:rPr>
                <w:sz w:val="24"/>
                <w:szCs w:val="24"/>
              </w:rPr>
            </w:pPr>
          </w:p>
        </w:tc>
        <w:tc>
          <w:tcPr>
            <w:tcW w:w="1739" w:type="dxa"/>
          </w:tcPr>
          <w:p w14:paraId="67B90ABC" w14:textId="77777777" w:rsidR="008A1961" w:rsidRPr="00442838" w:rsidRDefault="008A1961" w:rsidP="008A1961">
            <w:pPr>
              <w:spacing w:line="360" w:lineRule="auto"/>
              <w:rPr>
                <w:sz w:val="24"/>
                <w:szCs w:val="24"/>
              </w:rPr>
            </w:pPr>
          </w:p>
        </w:tc>
        <w:tc>
          <w:tcPr>
            <w:tcW w:w="1739" w:type="dxa"/>
          </w:tcPr>
          <w:p w14:paraId="40DDBD6A" w14:textId="77777777" w:rsidR="008A1961" w:rsidRPr="00442838" w:rsidRDefault="008A1961" w:rsidP="008A1961">
            <w:pPr>
              <w:spacing w:line="360" w:lineRule="auto"/>
              <w:rPr>
                <w:sz w:val="24"/>
                <w:szCs w:val="24"/>
              </w:rPr>
            </w:pPr>
          </w:p>
        </w:tc>
        <w:tc>
          <w:tcPr>
            <w:tcW w:w="1739" w:type="dxa"/>
          </w:tcPr>
          <w:p w14:paraId="15B873A9" w14:textId="77777777" w:rsidR="008A1961" w:rsidRPr="00442838" w:rsidRDefault="008A1961" w:rsidP="008A1961">
            <w:pPr>
              <w:spacing w:line="360" w:lineRule="auto"/>
              <w:rPr>
                <w:sz w:val="24"/>
                <w:szCs w:val="24"/>
              </w:rPr>
            </w:pPr>
          </w:p>
        </w:tc>
      </w:tr>
      <w:tr w:rsidR="008A1961" w:rsidRPr="00442838" w14:paraId="635EAD30" w14:textId="77777777" w:rsidTr="008A1961">
        <w:tc>
          <w:tcPr>
            <w:tcW w:w="1860" w:type="dxa"/>
          </w:tcPr>
          <w:p w14:paraId="275ED5DF" w14:textId="77777777" w:rsidR="008A1961" w:rsidRPr="00442838" w:rsidRDefault="008A1961" w:rsidP="008A1961">
            <w:pPr>
              <w:spacing w:line="360" w:lineRule="auto"/>
              <w:rPr>
                <w:sz w:val="24"/>
                <w:szCs w:val="24"/>
              </w:rPr>
            </w:pPr>
          </w:p>
        </w:tc>
        <w:tc>
          <w:tcPr>
            <w:tcW w:w="1840" w:type="dxa"/>
          </w:tcPr>
          <w:p w14:paraId="7C3F9510" w14:textId="77777777" w:rsidR="008A1961" w:rsidRPr="00442838" w:rsidRDefault="008A1961" w:rsidP="008A1961">
            <w:pPr>
              <w:spacing w:line="360" w:lineRule="auto"/>
              <w:rPr>
                <w:sz w:val="24"/>
                <w:szCs w:val="24"/>
              </w:rPr>
            </w:pPr>
          </w:p>
        </w:tc>
        <w:tc>
          <w:tcPr>
            <w:tcW w:w="1873" w:type="dxa"/>
          </w:tcPr>
          <w:p w14:paraId="2E468AD6" w14:textId="77777777" w:rsidR="008A1961" w:rsidRPr="00442838" w:rsidRDefault="008A1961" w:rsidP="008A1961">
            <w:pPr>
              <w:spacing w:line="360" w:lineRule="auto"/>
              <w:rPr>
                <w:sz w:val="24"/>
                <w:szCs w:val="24"/>
              </w:rPr>
            </w:pPr>
          </w:p>
        </w:tc>
        <w:tc>
          <w:tcPr>
            <w:tcW w:w="1739" w:type="dxa"/>
          </w:tcPr>
          <w:p w14:paraId="63490FAD" w14:textId="77777777" w:rsidR="008A1961" w:rsidRPr="00442838" w:rsidRDefault="008A1961" w:rsidP="008A1961">
            <w:pPr>
              <w:spacing w:line="360" w:lineRule="auto"/>
              <w:rPr>
                <w:sz w:val="24"/>
                <w:szCs w:val="24"/>
              </w:rPr>
            </w:pPr>
          </w:p>
        </w:tc>
        <w:tc>
          <w:tcPr>
            <w:tcW w:w="1739" w:type="dxa"/>
          </w:tcPr>
          <w:p w14:paraId="04EB5B2F" w14:textId="77777777" w:rsidR="008A1961" w:rsidRPr="00442838" w:rsidRDefault="008A1961" w:rsidP="008A1961">
            <w:pPr>
              <w:spacing w:line="360" w:lineRule="auto"/>
              <w:rPr>
                <w:sz w:val="24"/>
                <w:szCs w:val="24"/>
              </w:rPr>
            </w:pPr>
          </w:p>
        </w:tc>
        <w:tc>
          <w:tcPr>
            <w:tcW w:w="1739" w:type="dxa"/>
          </w:tcPr>
          <w:p w14:paraId="5415CCCD" w14:textId="77777777" w:rsidR="008A1961" w:rsidRPr="00442838" w:rsidRDefault="008A1961" w:rsidP="008A1961">
            <w:pPr>
              <w:spacing w:line="360" w:lineRule="auto"/>
              <w:rPr>
                <w:sz w:val="24"/>
                <w:szCs w:val="24"/>
              </w:rPr>
            </w:pPr>
          </w:p>
        </w:tc>
      </w:tr>
      <w:tr w:rsidR="008A1961" w:rsidRPr="00442838" w14:paraId="4A940845" w14:textId="77777777" w:rsidTr="008A1961">
        <w:tc>
          <w:tcPr>
            <w:tcW w:w="1860" w:type="dxa"/>
          </w:tcPr>
          <w:p w14:paraId="4226E6AD" w14:textId="77777777" w:rsidR="008A1961" w:rsidRPr="00442838" w:rsidRDefault="008A1961" w:rsidP="008A1961">
            <w:pPr>
              <w:spacing w:line="360" w:lineRule="auto"/>
              <w:rPr>
                <w:sz w:val="24"/>
                <w:szCs w:val="24"/>
              </w:rPr>
            </w:pPr>
          </w:p>
        </w:tc>
        <w:tc>
          <w:tcPr>
            <w:tcW w:w="1840" w:type="dxa"/>
          </w:tcPr>
          <w:p w14:paraId="696C4553" w14:textId="77777777" w:rsidR="008A1961" w:rsidRPr="00442838" w:rsidRDefault="008A1961" w:rsidP="008A1961">
            <w:pPr>
              <w:spacing w:line="360" w:lineRule="auto"/>
              <w:rPr>
                <w:sz w:val="24"/>
                <w:szCs w:val="24"/>
              </w:rPr>
            </w:pPr>
          </w:p>
        </w:tc>
        <w:tc>
          <w:tcPr>
            <w:tcW w:w="1873" w:type="dxa"/>
          </w:tcPr>
          <w:p w14:paraId="79AC701E" w14:textId="77777777" w:rsidR="008A1961" w:rsidRPr="00442838" w:rsidRDefault="008A1961" w:rsidP="008A1961">
            <w:pPr>
              <w:spacing w:line="360" w:lineRule="auto"/>
              <w:rPr>
                <w:sz w:val="24"/>
                <w:szCs w:val="24"/>
              </w:rPr>
            </w:pPr>
          </w:p>
        </w:tc>
        <w:tc>
          <w:tcPr>
            <w:tcW w:w="1739" w:type="dxa"/>
          </w:tcPr>
          <w:p w14:paraId="67562F79" w14:textId="77777777" w:rsidR="008A1961" w:rsidRPr="00442838" w:rsidRDefault="008A1961" w:rsidP="008A1961">
            <w:pPr>
              <w:spacing w:line="360" w:lineRule="auto"/>
              <w:rPr>
                <w:sz w:val="24"/>
                <w:szCs w:val="24"/>
              </w:rPr>
            </w:pPr>
          </w:p>
        </w:tc>
        <w:tc>
          <w:tcPr>
            <w:tcW w:w="1739" w:type="dxa"/>
          </w:tcPr>
          <w:p w14:paraId="70682978" w14:textId="77777777" w:rsidR="008A1961" w:rsidRPr="00442838" w:rsidRDefault="008A1961" w:rsidP="008A1961">
            <w:pPr>
              <w:spacing w:line="360" w:lineRule="auto"/>
              <w:rPr>
                <w:sz w:val="24"/>
                <w:szCs w:val="24"/>
              </w:rPr>
            </w:pPr>
          </w:p>
        </w:tc>
        <w:tc>
          <w:tcPr>
            <w:tcW w:w="1739" w:type="dxa"/>
          </w:tcPr>
          <w:p w14:paraId="670BCBBD" w14:textId="77777777" w:rsidR="008A1961" w:rsidRPr="00442838" w:rsidRDefault="008A1961" w:rsidP="008A1961">
            <w:pPr>
              <w:spacing w:line="360" w:lineRule="auto"/>
              <w:rPr>
                <w:sz w:val="24"/>
                <w:szCs w:val="24"/>
              </w:rPr>
            </w:pPr>
          </w:p>
        </w:tc>
      </w:tr>
      <w:tr w:rsidR="008A1961" w:rsidRPr="00442838" w14:paraId="75426160" w14:textId="77777777" w:rsidTr="008A1961">
        <w:tc>
          <w:tcPr>
            <w:tcW w:w="1860" w:type="dxa"/>
          </w:tcPr>
          <w:p w14:paraId="2C0E2D83" w14:textId="77777777" w:rsidR="008A1961" w:rsidRPr="00442838" w:rsidRDefault="008A1961" w:rsidP="008A1961">
            <w:pPr>
              <w:spacing w:line="360" w:lineRule="auto"/>
              <w:rPr>
                <w:sz w:val="24"/>
                <w:szCs w:val="24"/>
              </w:rPr>
            </w:pPr>
          </w:p>
        </w:tc>
        <w:tc>
          <w:tcPr>
            <w:tcW w:w="1840" w:type="dxa"/>
          </w:tcPr>
          <w:p w14:paraId="36F4CA64" w14:textId="77777777" w:rsidR="008A1961" w:rsidRPr="00442838" w:rsidRDefault="008A1961" w:rsidP="008A1961">
            <w:pPr>
              <w:spacing w:line="360" w:lineRule="auto"/>
              <w:rPr>
                <w:sz w:val="24"/>
                <w:szCs w:val="24"/>
              </w:rPr>
            </w:pPr>
          </w:p>
        </w:tc>
        <w:tc>
          <w:tcPr>
            <w:tcW w:w="1873" w:type="dxa"/>
          </w:tcPr>
          <w:p w14:paraId="680522F6" w14:textId="77777777" w:rsidR="008A1961" w:rsidRPr="00442838" w:rsidRDefault="008A1961" w:rsidP="008A1961">
            <w:pPr>
              <w:spacing w:line="360" w:lineRule="auto"/>
              <w:rPr>
                <w:sz w:val="24"/>
                <w:szCs w:val="24"/>
              </w:rPr>
            </w:pPr>
          </w:p>
        </w:tc>
        <w:tc>
          <w:tcPr>
            <w:tcW w:w="1739" w:type="dxa"/>
          </w:tcPr>
          <w:p w14:paraId="281B1FE5" w14:textId="77777777" w:rsidR="008A1961" w:rsidRPr="00442838" w:rsidRDefault="008A1961" w:rsidP="008A1961">
            <w:pPr>
              <w:spacing w:line="360" w:lineRule="auto"/>
              <w:rPr>
                <w:sz w:val="24"/>
                <w:szCs w:val="24"/>
              </w:rPr>
            </w:pPr>
          </w:p>
        </w:tc>
        <w:tc>
          <w:tcPr>
            <w:tcW w:w="1739" w:type="dxa"/>
          </w:tcPr>
          <w:p w14:paraId="33A35694" w14:textId="77777777" w:rsidR="008A1961" w:rsidRPr="00442838" w:rsidRDefault="008A1961" w:rsidP="008A1961">
            <w:pPr>
              <w:spacing w:line="360" w:lineRule="auto"/>
              <w:rPr>
                <w:sz w:val="24"/>
                <w:szCs w:val="24"/>
              </w:rPr>
            </w:pPr>
          </w:p>
        </w:tc>
        <w:tc>
          <w:tcPr>
            <w:tcW w:w="1739" w:type="dxa"/>
          </w:tcPr>
          <w:p w14:paraId="1C3D430F" w14:textId="77777777" w:rsidR="008A1961" w:rsidRPr="00442838" w:rsidRDefault="008A1961" w:rsidP="008A1961">
            <w:pPr>
              <w:spacing w:line="360" w:lineRule="auto"/>
              <w:rPr>
                <w:sz w:val="24"/>
                <w:szCs w:val="24"/>
              </w:rPr>
            </w:pPr>
          </w:p>
        </w:tc>
      </w:tr>
      <w:tr w:rsidR="008A1961" w:rsidRPr="00442838" w14:paraId="5C22FADA" w14:textId="77777777" w:rsidTr="008A1961">
        <w:tc>
          <w:tcPr>
            <w:tcW w:w="1860" w:type="dxa"/>
          </w:tcPr>
          <w:p w14:paraId="0E9E924B" w14:textId="77777777" w:rsidR="008A1961" w:rsidRPr="00442838" w:rsidRDefault="008A1961" w:rsidP="008A1961">
            <w:pPr>
              <w:spacing w:line="360" w:lineRule="auto"/>
              <w:rPr>
                <w:sz w:val="24"/>
                <w:szCs w:val="24"/>
              </w:rPr>
            </w:pPr>
          </w:p>
        </w:tc>
        <w:tc>
          <w:tcPr>
            <w:tcW w:w="1840" w:type="dxa"/>
          </w:tcPr>
          <w:p w14:paraId="745F08CE" w14:textId="77777777" w:rsidR="008A1961" w:rsidRPr="00442838" w:rsidRDefault="008A1961" w:rsidP="008A1961">
            <w:pPr>
              <w:spacing w:line="360" w:lineRule="auto"/>
              <w:rPr>
                <w:sz w:val="24"/>
                <w:szCs w:val="24"/>
              </w:rPr>
            </w:pPr>
          </w:p>
        </w:tc>
        <w:tc>
          <w:tcPr>
            <w:tcW w:w="1873" w:type="dxa"/>
          </w:tcPr>
          <w:p w14:paraId="7CE1C490" w14:textId="77777777" w:rsidR="008A1961" w:rsidRPr="00442838" w:rsidRDefault="008A1961" w:rsidP="008A1961">
            <w:pPr>
              <w:spacing w:line="360" w:lineRule="auto"/>
              <w:rPr>
                <w:sz w:val="24"/>
                <w:szCs w:val="24"/>
              </w:rPr>
            </w:pPr>
          </w:p>
        </w:tc>
        <w:tc>
          <w:tcPr>
            <w:tcW w:w="1739" w:type="dxa"/>
          </w:tcPr>
          <w:p w14:paraId="7C3EC0B8" w14:textId="77777777" w:rsidR="008A1961" w:rsidRPr="00442838" w:rsidRDefault="008A1961" w:rsidP="008A1961">
            <w:pPr>
              <w:spacing w:line="360" w:lineRule="auto"/>
              <w:rPr>
                <w:sz w:val="24"/>
                <w:szCs w:val="24"/>
              </w:rPr>
            </w:pPr>
          </w:p>
        </w:tc>
        <w:tc>
          <w:tcPr>
            <w:tcW w:w="1739" w:type="dxa"/>
          </w:tcPr>
          <w:p w14:paraId="0E744F27" w14:textId="77777777" w:rsidR="008A1961" w:rsidRPr="00442838" w:rsidRDefault="008A1961" w:rsidP="008A1961">
            <w:pPr>
              <w:spacing w:line="360" w:lineRule="auto"/>
              <w:rPr>
                <w:sz w:val="24"/>
                <w:szCs w:val="24"/>
              </w:rPr>
            </w:pPr>
          </w:p>
        </w:tc>
        <w:tc>
          <w:tcPr>
            <w:tcW w:w="1739" w:type="dxa"/>
          </w:tcPr>
          <w:p w14:paraId="1F0D4BD5" w14:textId="77777777" w:rsidR="008A1961" w:rsidRPr="00442838" w:rsidRDefault="008A1961" w:rsidP="008A1961">
            <w:pPr>
              <w:spacing w:line="360" w:lineRule="auto"/>
              <w:rPr>
                <w:sz w:val="24"/>
                <w:szCs w:val="24"/>
              </w:rPr>
            </w:pPr>
          </w:p>
        </w:tc>
      </w:tr>
      <w:tr w:rsidR="008A1961" w:rsidRPr="00442838" w14:paraId="160818B5" w14:textId="77777777" w:rsidTr="008A1961">
        <w:tc>
          <w:tcPr>
            <w:tcW w:w="1860" w:type="dxa"/>
          </w:tcPr>
          <w:p w14:paraId="44FE5A2E" w14:textId="77777777" w:rsidR="008A1961" w:rsidRPr="00442838" w:rsidRDefault="008A1961" w:rsidP="008A1961">
            <w:pPr>
              <w:spacing w:line="360" w:lineRule="auto"/>
              <w:rPr>
                <w:sz w:val="24"/>
                <w:szCs w:val="24"/>
              </w:rPr>
            </w:pPr>
          </w:p>
        </w:tc>
        <w:tc>
          <w:tcPr>
            <w:tcW w:w="1840" w:type="dxa"/>
          </w:tcPr>
          <w:p w14:paraId="6CD68082" w14:textId="77777777" w:rsidR="008A1961" w:rsidRPr="00442838" w:rsidRDefault="008A1961" w:rsidP="008A1961">
            <w:pPr>
              <w:spacing w:line="360" w:lineRule="auto"/>
              <w:rPr>
                <w:sz w:val="24"/>
                <w:szCs w:val="24"/>
              </w:rPr>
            </w:pPr>
          </w:p>
        </w:tc>
        <w:tc>
          <w:tcPr>
            <w:tcW w:w="1873" w:type="dxa"/>
          </w:tcPr>
          <w:p w14:paraId="7C0CE758" w14:textId="77777777" w:rsidR="008A1961" w:rsidRPr="00442838" w:rsidRDefault="008A1961" w:rsidP="008A1961">
            <w:pPr>
              <w:spacing w:line="360" w:lineRule="auto"/>
              <w:rPr>
                <w:sz w:val="24"/>
                <w:szCs w:val="24"/>
              </w:rPr>
            </w:pPr>
          </w:p>
        </w:tc>
        <w:tc>
          <w:tcPr>
            <w:tcW w:w="1739" w:type="dxa"/>
          </w:tcPr>
          <w:p w14:paraId="16141F5F" w14:textId="77777777" w:rsidR="008A1961" w:rsidRPr="00442838" w:rsidRDefault="008A1961" w:rsidP="008A1961">
            <w:pPr>
              <w:spacing w:line="360" w:lineRule="auto"/>
              <w:rPr>
                <w:sz w:val="24"/>
                <w:szCs w:val="24"/>
              </w:rPr>
            </w:pPr>
          </w:p>
        </w:tc>
        <w:tc>
          <w:tcPr>
            <w:tcW w:w="1739" w:type="dxa"/>
          </w:tcPr>
          <w:p w14:paraId="1D04317E" w14:textId="77777777" w:rsidR="008A1961" w:rsidRPr="00442838" w:rsidRDefault="008A1961" w:rsidP="008A1961">
            <w:pPr>
              <w:spacing w:line="360" w:lineRule="auto"/>
              <w:rPr>
                <w:sz w:val="24"/>
                <w:szCs w:val="24"/>
              </w:rPr>
            </w:pPr>
          </w:p>
        </w:tc>
        <w:tc>
          <w:tcPr>
            <w:tcW w:w="1739" w:type="dxa"/>
          </w:tcPr>
          <w:p w14:paraId="44EB682B" w14:textId="77777777" w:rsidR="008A1961" w:rsidRPr="00442838" w:rsidRDefault="008A1961" w:rsidP="008A1961">
            <w:pPr>
              <w:spacing w:line="360" w:lineRule="auto"/>
              <w:rPr>
                <w:sz w:val="24"/>
                <w:szCs w:val="24"/>
              </w:rPr>
            </w:pPr>
          </w:p>
        </w:tc>
      </w:tr>
      <w:tr w:rsidR="008A1961" w:rsidRPr="00442838" w14:paraId="4DE478B4" w14:textId="77777777" w:rsidTr="008A1961">
        <w:tc>
          <w:tcPr>
            <w:tcW w:w="1860" w:type="dxa"/>
          </w:tcPr>
          <w:p w14:paraId="4FA89E7C" w14:textId="77777777" w:rsidR="008A1961" w:rsidRPr="00442838" w:rsidRDefault="008A1961" w:rsidP="008A1961">
            <w:pPr>
              <w:spacing w:line="360" w:lineRule="auto"/>
              <w:rPr>
                <w:sz w:val="24"/>
                <w:szCs w:val="24"/>
              </w:rPr>
            </w:pPr>
          </w:p>
        </w:tc>
        <w:tc>
          <w:tcPr>
            <w:tcW w:w="1840" w:type="dxa"/>
          </w:tcPr>
          <w:p w14:paraId="12D4E6DF" w14:textId="77777777" w:rsidR="008A1961" w:rsidRPr="00442838" w:rsidRDefault="008A1961" w:rsidP="008A1961">
            <w:pPr>
              <w:spacing w:line="360" w:lineRule="auto"/>
              <w:rPr>
                <w:sz w:val="24"/>
                <w:szCs w:val="24"/>
              </w:rPr>
            </w:pPr>
          </w:p>
        </w:tc>
        <w:tc>
          <w:tcPr>
            <w:tcW w:w="1873" w:type="dxa"/>
          </w:tcPr>
          <w:p w14:paraId="0CA9BB1A" w14:textId="77777777" w:rsidR="008A1961" w:rsidRPr="00442838" w:rsidRDefault="008A1961" w:rsidP="008A1961">
            <w:pPr>
              <w:spacing w:line="360" w:lineRule="auto"/>
              <w:rPr>
                <w:sz w:val="24"/>
                <w:szCs w:val="24"/>
              </w:rPr>
            </w:pPr>
          </w:p>
        </w:tc>
        <w:tc>
          <w:tcPr>
            <w:tcW w:w="1739" w:type="dxa"/>
          </w:tcPr>
          <w:p w14:paraId="667B8FDD" w14:textId="77777777" w:rsidR="008A1961" w:rsidRPr="00442838" w:rsidRDefault="008A1961" w:rsidP="008A1961">
            <w:pPr>
              <w:spacing w:line="360" w:lineRule="auto"/>
              <w:rPr>
                <w:sz w:val="24"/>
                <w:szCs w:val="24"/>
              </w:rPr>
            </w:pPr>
          </w:p>
        </w:tc>
        <w:tc>
          <w:tcPr>
            <w:tcW w:w="1739" w:type="dxa"/>
          </w:tcPr>
          <w:p w14:paraId="2D4AECB3" w14:textId="77777777" w:rsidR="008A1961" w:rsidRPr="00442838" w:rsidRDefault="008A1961" w:rsidP="008A1961">
            <w:pPr>
              <w:spacing w:line="360" w:lineRule="auto"/>
              <w:rPr>
                <w:sz w:val="24"/>
                <w:szCs w:val="24"/>
              </w:rPr>
            </w:pPr>
          </w:p>
        </w:tc>
        <w:tc>
          <w:tcPr>
            <w:tcW w:w="1739" w:type="dxa"/>
          </w:tcPr>
          <w:p w14:paraId="2E675995" w14:textId="77777777" w:rsidR="008A1961" w:rsidRPr="00442838" w:rsidRDefault="008A1961" w:rsidP="008A1961">
            <w:pPr>
              <w:spacing w:line="360" w:lineRule="auto"/>
              <w:rPr>
                <w:sz w:val="24"/>
                <w:szCs w:val="24"/>
              </w:rPr>
            </w:pPr>
          </w:p>
        </w:tc>
      </w:tr>
      <w:tr w:rsidR="008A1961" w:rsidRPr="00442838" w14:paraId="4AB5E949" w14:textId="77777777" w:rsidTr="008A1961">
        <w:tc>
          <w:tcPr>
            <w:tcW w:w="1860" w:type="dxa"/>
          </w:tcPr>
          <w:p w14:paraId="50F7677C" w14:textId="77777777" w:rsidR="008A1961" w:rsidRPr="00442838" w:rsidRDefault="008A1961" w:rsidP="008A1961">
            <w:pPr>
              <w:spacing w:line="360" w:lineRule="auto"/>
              <w:rPr>
                <w:sz w:val="24"/>
                <w:szCs w:val="24"/>
              </w:rPr>
            </w:pPr>
          </w:p>
        </w:tc>
        <w:tc>
          <w:tcPr>
            <w:tcW w:w="1840" w:type="dxa"/>
          </w:tcPr>
          <w:p w14:paraId="3E49CE92" w14:textId="77777777" w:rsidR="008A1961" w:rsidRPr="00442838" w:rsidRDefault="008A1961" w:rsidP="008A1961">
            <w:pPr>
              <w:spacing w:line="360" w:lineRule="auto"/>
              <w:rPr>
                <w:sz w:val="24"/>
                <w:szCs w:val="24"/>
              </w:rPr>
            </w:pPr>
          </w:p>
        </w:tc>
        <w:tc>
          <w:tcPr>
            <w:tcW w:w="1873" w:type="dxa"/>
          </w:tcPr>
          <w:p w14:paraId="30869EAB" w14:textId="77777777" w:rsidR="008A1961" w:rsidRPr="00442838" w:rsidRDefault="008A1961" w:rsidP="008A1961">
            <w:pPr>
              <w:spacing w:line="360" w:lineRule="auto"/>
              <w:rPr>
                <w:sz w:val="24"/>
                <w:szCs w:val="24"/>
              </w:rPr>
            </w:pPr>
          </w:p>
        </w:tc>
        <w:tc>
          <w:tcPr>
            <w:tcW w:w="1739" w:type="dxa"/>
          </w:tcPr>
          <w:p w14:paraId="3781C19D" w14:textId="77777777" w:rsidR="008A1961" w:rsidRPr="00442838" w:rsidRDefault="008A1961" w:rsidP="008A1961">
            <w:pPr>
              <w:spacing w:line="360" w:lineRule="auto"/>
              <w:rPr>
                <w:sz w:val="24"/>
                <w:szCs w:val="24"/>
              </w:rPr>
            </w:pPr>
          </w:p>
        </w:tc>
        <w:tc>
          <w:tcPr>
            <w:tcW w:w="1739" w:type="dxa"/>
          </w:tcPr>
          <w:p w14:paraId="07ED866B" w14:textId="77777777" w:rsidR="008A1961" w:rsidRPr="00442838" w:rsidRDefault="008A1961" w:rsidP="008A1961">
            <w:pPr>
              <w:spacing w:line="360" w:lineRule="auto"/>
              <w:rPr>
                <w:sz w:val="24"/>
                <w:szCs w:val="24"/>
              </w:rPr>
            </w:pPr>
          </w:p>
        </w:tc>
        <w:tc>
          <w:tcPr>
            <w:tcW w:w="1739" w:type="dxa"/>
          </w:tcPr>
          <w:p w14:paraId="3E4A7D4E" w14:textId="77777777" w:rsidR="008A1961" w:rsidRPr="00442838" w:rsidRDefault="008A1961" w:rsidP="008A1961">
            <w:pPr>
              <w:spacing w:line="360" w:lineRule="auto"/>
              <w:rPr>
                <w:sz w:val="24"/>
                <w:szCs w:val="24"/>
              </w:rPr>
            </w:pPr>
          </w:p>
        </w:tc>
      </w:tr>
      <w:tr w:rsidR="008A1961" w:rsidRPr="00442838" w14:paraId="3852D940" w14:textId="77777777" w:rsidTr="008A1961">
        <w:tc>
          <w:tcPr>
            <w:tcW w:w="1860" w:type="dxa"/>
          </w:tcPr>
          <w:p w14:paraId="3FC36817" w14:textId="77777777" w:rsidR="008A1961" w:rsidRPr="00442838" w:rsidRDefault="008A1961" w:rsidP="008A1961">
            <w:pPr>
              <w:spacing w:line="360" w:lineRule="auto"/>
              <w:rPr>
                <w:sz w:val="24"/>
                <w:szCs w:val="24"/>
              </w:rPr>
            </w:pPr>
          </w:p>
        </w:tc>
        <w:tc>
          <w:tcPr>
            <w:tcW w:w="1840" w:type="dxa"/>
          </w:tcPr>
          <w:p w14:paraId="467D1AA3" w14:textId="77777777" w:rsidR="008A1961" w:rsidRPr="00442838" w:rsidRDefault="008A1961" w:rsidP="008A1961">
            <w:pPr>
              <w:spacing w:line="360" w:lineRule="auto"/>
              <w:rPr>
                <w:sz w:val="24"/>
                <w:szCs w:val="24"/>
              </w:rPr>
            </w:pPr>
          </w:p>
        </w:tc>
        <w:tc>
          <w:tcPr>
            <w:tcW w:w="1873" w:type="dxa"/>
          </w:tcPr>
          <w:p w14:paraId="4873C8B7" w14:textId="77777777" w:rsidR="008A1961" w:rsidRPr="00442838" w:rsidRDefault="008A1961" w:rsidP="008A1961">
            <w:pPr>
              <w:spacing w:line="360" w:lineRule="auto"/>
              <w:rPr>
                <w:sz w:val="24"/>
                <w:szCs w:val="24"/>
              </w:rPr>
            </w:pPr>
          </w:p>
        </w:tc>
        <w:tc>
          <w:tcPr>
            <w:tcW w:w="1739" w:type="dxa"/>
          </w:tcPr>
          <w:p w14:paraId="1CE7E4BB" w14:textId="77777777" w:rsidR="008A1961" w:rsidRPr="00442838" w:rsidRDefault="008A1961" w:rsidP="008A1961">
            <w:pPr>
              <w:spacing w:line="360" w:lineRule="auto"/>
              <w:rPr>
                <w:sz w:val="24"/>
                <w:szCs w:val="24"/>
              </w:rPr>
            </w:pPr>
          </w:p>
        </w:tc>
        <w:tc>
          <w:tcPr>
            <w:tcW w:w="1739" w:type="dxa"/>
          </w:tcPr>
          <w:p w14:paraId="073EA205" w14:textId="77777777" w:rsidR="008A1961" w:rsidRPr="00442838" w:rsidRDefault="008A1961" w:rsidP="008A1961">
            <w:pPr>
              <w:spacing w:line="360" w:lineRule="auto"/>
              <w:rPr>
                <w:sz w:val="24"/>
                <w:szCs w:val="24"/>
              </w:rPr>
            </w:pPr>
          </w:p>
        </w:tc>
        <w:tc>
          <w:tcPr>
            <w:tcW w:w="1739" w:type="dxa"/>
          </w:tcPr>
          <w:p w14:paraId="08DA4341" w14:textId="77777777" w:rsidR="008A1961" w:rsidRPr="00442838" w:rsidRDefault="008A1961" w:rsidP="008A1961">
            <w:pPr>
              <w:spacing w:line="360" w:lineRule="auto"/>
              <w:rPr>
                <w:sz w:val="24"/>
                <w:szCs w:val="24"/>
              </w:rPr>
            </w:pPr>
          </w:p>
        </w:tc>
      </w:tr>
      <w:tr w:rsidR="008A1961" w:rsidRPr="00442838" w14:paraId="63FF5FAE" w14:textId="77777777" w:rsidTr="008A1961">
        <w:tc>
          <w:tcPr>
            <w:tcW w:w="1860" w:type="dxa"/>
          </w:tcPr>
          <w:p w14:paraId="5D652E69" w14:textId="77777777" w:rsidR="008A1961" w:rsidRPr="00442838" w:rsidRDefault="008A1961" w:rsidP="008A1961">
            <w:pPr>
              <w:spacing w:line="360" w:lineRule="auto"/>
              <w:rPr>
                <w:sz w:val="24"/>
                <w:szCs w:val="24"/>
              </w:rPr>
            </w:pPr>
          </w:p>
        </w:tc>
        <w:tc>
          <w:tcPr>
            <w:tcW w:w="1840" w:type="dxa"/>
          </w:tcPr>
          <w:p w14:paraId="0DB25AE6" w14:textId="77777777" w:rsidR="008A1961" w:rsidRPr="00442838" w:rsidRDefault="008A1961" w:rsidP="008A1961">
            <w:pPr>
              <w:spacing w:line="360" w:lineRule="auto"/>
              <w:rPr>
                <w:sz w:val="24"/>
                <w:szCs w:val="24"/>
              </w:rPr>
            </w:pPr>
          </w:p>
        </w:tc>
        <w:tc>
          <w:tcPr>
            <w:tcW w:w="1873" w:type="dxa"/>
          </w:tcPr>
          <w:p w14:paraId="0E55DA7C" w14:textId="77777777" w:rsidR="008A1961" w:rsidRPr="00442838" w:rsidRDefault="008A1961" w:rsidP="008A1961">
            <w:pPr>
              <w:spacing w:line="360" w:lineRule="auto"/>
              <w:rPr>
                <w:sz w:val="24"/>
                <w:szCs w:val="24"/>
              </w:rPr>
            </w:pPr>
          </w:p>
        </w:tc>
        <w:tc>
          <w:tcPr>
            <w:tcW w:w="1739" w:type="dxa"/>
          </w:tcPr>
          <w:p w14:paraId="0EAB91FA" w14:textId="77777777" w:rsidR="008A1961" w:rsidRPr="00442838" w:rsidRDefault="008A1961" w:rsidP="008A1961">
            <w:pPr>
              <w:spacing w:line="360" w:lineRule="auto"/>
              <w:rPr>
                <w:sz w:val="24"/>
                <w:szCs w:val="24"/>
              </w:rPr>
            </w:pPr>
          </w:p>
        </w:tc>
        <w:tc>
          <w:tcPr>
            <w:tcW w:w="1739" w:type="dxa"/>
          </w:tcPr>
          <w:p w14:paraId="670BEFDF" w14:textId="77777777" w:rsidR="008A1961" w:rsidRPr="00442838" w:rsidRDefault="008A1961" w:rsidP="008A1961">
            <w:pPr>
              <w:spacing w:line="360" w:lineRule="auto"/>
              <w:rPr>
                <w:sz w:val="24"/>
                <w:szCs w:val="24"/>
              </w:rPr>
            </w:pPr>
          </w:p>
        </w:tc>
        <w:tc>
          <w:tcPr>
            <w:tcW w:w="1739" w:type="dxa"/>
          </w:tcPr>
          <w:p w14:paraId="4FFE25DD" w14:textId="77777777" w:rsidR="008A1961" w:rsidRPr="00442838" w:rsidRDefault="008A1961" w:rsidP="008A1961">
            <w:pPr>
              <w:spacing w:line="360" w:lineRule="auto"/>
              <w:rPr>
                <w:sz w:val="24"/>
                <w:szCs w:val="24"/>
              </w:rPr>
            </w:pPr>
          </w:p>
        </w:tc>
      </w:tr>
      <w:tr w:rsidR="008A1961" w:rsidRPr="00442838" w14:paraId="1D9D90CC" w14:textId="77777777" w:rsidTr="008A1961">
        <w:tc>
          <w:tcPr>
            <w:tcW w:w="1860" w:type="dxa"/>
          </w:tcPr>
          <w:p w14:paraId="57069297" w14:textId="77777777" w:rsidR="008A1961" w:rsidRPr="00442838" w:rsidRDefault="008A1961" w:rsidP="008A1961">
            <w:pPr>
              <w:spacing w:line="360" w:lineRule="auto"/>
              <w:rPr>
                <w:sz w:val="24"/>
                <w:szCs w:val="24"/>
              </w:rPr>
            </w:pPr>
          </w:p>
        </w:tc>
        <w:tc>
          <w:tcPr>
            <w:tcW w:w="1840" w:type="dxa"/>
          </w:tcPr>
          <w:p w14:paraId="323298C7" w14:textId="77777777" w:rsidR="008A1961" w:rsidRPr="00442838" w:rsidRDefault="008A1961" w:rsidP="008A1961">
            <w:pPr>
              <w:spacing w:line="360" w:lineRule="auto"/>
              <w:rPr>
                <w:sz w:val="24"/>
                <w:szCs w:val="24"/>
              </w:rPr>
            </w:pPr>
          </w:p>
        </w:tc>
        <w:tc>
          <w:tcPr>
            <w:tcW w:w="1873" w:type="dxa"/>
          </w:tcPr>
          <w:p w14:paraId="5A1BCFAD" w14:textId="77777777" w:rsidR="008A1961" w:rsidRPr="00442838" w:rsidRDefault="008A1961" w:rsidP="008A1961">
            <w:pPr>
              <w:spacing w:line="360" w:lineRule="auto"/>
              <w:rPr>
                <w:sz w:val="24"/>
                <w:szCs w:val="24"/>
              </w:rPr>
            </w:pPr>
          </w:p>
        </w:tc>
        <w:tc>
          <w:tcPr>
            <w:tcW w:w="1739" w:type="dxa"/>
          </w:tcPr>
          <w:p w14:paraId="77FB0154" w14:textId="77777777" w:rsidR="008A1961" w:rsidRPr="00442838" w:rsidRDefault="008A1961" w:rsidP="008A1961">
            <w:pPr>
              <w:spacing w:line="360" w:lineRule="auto"/>
              <w:rPr>
                <w:sz w:val="24"/>
                <w:szCs w:val="24"/>
              </w:rPr>
            </w:pPr>
          </w:p>
        </w:tc>
        <w:tc>
          <w:tcPr>
            <w:tcW w:w="1739" w:type="dxa"/>
          </w:tcPr>
          <w:p w14:paraId="736ED96A" w14:textId="77777777" w:rsidR="008A1961" w:rsidRPr="00442838" w:rsidRDefault="008A1961" w:rsidP="008A1961">
            <w:pPr>
              <w:spacing w:line="360" w:lineRule="auto"/>
              <w:rPr>
                <w:sz w:val="24"/>
                <w:szCs w:val="24"/>
              </w:rPr>
            </w:pPr>
          </w:p>
        </w:tc>
        <w:tc>
          <w:tcPr>
            <w:tcW w:w="1739" w:type="dxa"/>
          </w:tcPr>
          <w:p w14:paraId="7E97B8E8" w14:textId="77777777" w:rsidR="008A1961" w:rsidRPr="00442838" w:rsidRDefault="008A1961" w:rsidP="008A1961">
            <w:pPr>
              <w:spacing w:line="360" w:lineRule="auto"/>
              <w:rPr>
                <w:sz w:val="24"/>
                <w:szCs w:val="24"/>
              </w:rPr>
            </w:pPr>
          </w:p>
        </w:tc>
      </w:tr>
      <w:tr w:rsidR="008A1961" w:rsidRPr="00442838" w14:paraId="45FBF7EE" w14:textId="77777777" w:rsidTr="008A1961">
        <w:tc>
          <w:tcPr>
            <w:tcW w:w="1860" w:type="dxa"/>
          </w:tcPr>
          <w:p w14:paraId="40C8A6F8" w14:textId="77777777" w:rsidR="008A1961" w:rsidRPr="00442838" w:rsidRDefault="008A1961" w:rsidP="008A1961">
            <w:pPr>
              <w:spacing w:line="360" w:lineRule="auto"/>
              <w:rPr>
                <w:sz w:val="24"/>
                <w:szCs w:val="24"/>
              </w:rPr>
            </w:pPr>
          </w:p>
        </w:tc>
        <w:tc>
          <w:tcPr>
            <w:tcW w:w="1840" w:type="dxa"/>
          </w:tcPr>
          <w:p w14:paraId="6CBA4F28" w14:textId="77777777" w:rsidR="008A1961" w:rsidRPr="00442838" w:rsidRDefault="008A1961" w:rsidP="008A1961">
            <w:pPr>
              <w:spacing w:line="360" w:lineRule="auto"/>
              <w:rPr>
                <w:sz w:val="24"/>
                <w:szCs w:val="24"/>
              </w:rPr>
            </w:pPr>
          </w:p>
        </w:tc>
        <w:tc>
          <w:tcPr>
            <w:tcW w:w="1873" w:type="dxa"/>
          </w:tcPr>
          <w:p w14:paraId="427BB448" w14:textId="77777777" w:rsidR="008A1961" w:rsidRPr="00442838" w:rsidRDefault="008A1961" w:rsidP="008A1961">
            <w:pPr>
              <w:spacing w:line="360" w:lineRule="auto"/>
              <w:rPr>
                <w:sz w:val="24"/>
                <w:szCs w:val="24"/>
              </w:rPr>
            </w:pPr>
          </w:p>
        </w:tc>
        <w:tc>
          <w:tcPr>
            <w:tcW w:w="1739" w:type="dxa"/>
          </w:tcPr>
          <w:p w14:paraId="1EC006A6" w14:textId="77777777" w:rsidR="008A1961" w:rsidRPr="00442838" w:rsidRDefault="008A1961" w:rsidP="008A1961">
            <w:pPr>
              <w:spacing w:line="360" w:lineRule="auto"/>
              <w:rPr>
                <w:sz w:val="24"/>
                <w:szCs w:val="24"/>
              </w:rPr>
            </w:pPr>
          </w:p>
        </w:tc>
        <w:tc>
          <w:tcPr>
            <w:tcW w:w="1739" w:type="dxa"/>
          </w:tcPr>
          <w:p w14:paraId="47CBD5A3" w14:textId="77777777" w:rsidR="008A1961" w:rsidRPr="00442838" w:rsidRDefault="008A1961" w:rsidP="008A1961">
            <w:pPr>
              <w:spacing w:line="360" w:lineRule="auto"/>
              <w:rPr>
                <w:sz w:val="24"/>
                <w:szCs w:val="24"/>
              </w:rPr>
            </w:pPr>
          </w:p>
        </w:tc>
        <w:tc>
          <w:tcPr>
            <w:tcW w:w="1739" w:type="dxa"/>
          </w:tcPr>
          <w:p w14:paraId="71CFA50E" w14:textId="77777777" w:rsidR="008A1961" w:rsidRPr="00442838" w:rsidRDefault="008A1961" w:rsidP="008A1961">
            <w:pPr>
              <w:spacing w:line="360" w:lineRule="auto"/>
              <w:rPr>
                <w:sz w:val="24"/>
                <w:szCs w:val="24"/>
              </w:rPr>
            </w:pPr>
          </w:p>
        </w:tc>
      </w:tr>
      <w:tr w:rsidR="008A1961" w:rsidRPr="00442838" w14:paraId="0E80DC92" w14:textId="77777777" w:rsidTr="008A1961">
        <w:tc>
          <w:tcPr>
            <w:tcW w:w="1860" w:type="dxa"/>
          </w:tcPr>
          <w:p w14:paraId="6E634A63" w14:textId="77777777" w:rsidR="008A1961" w:rsidRPr="00442838" w:rsidRDefault="008A1961" w:rsidP="008A1961">
            <w:pPr>
              <w:spacing w:line="360" w:lineRule="auto"/>
              <w:rPr>
                <w:sz w:val="24"/>
                <w:szCs w:val="24"/>
              </w:rPr>
            </w:pPr>
          </w:p>
        </w:tc>
        <w:tc>
          <w:tcPr>
            <w:tcW w:w="1840" w:type="dxa"/>
          </w:tcPr>
          <w:p w14:paraId="7229AB80" w14:textId="77777777" w:rsidR="008A1961" w:rsidRPr="00442838" w:rsidRDefault="008A1961" w:rsidP="008A1961">
            <w:pPr>
              <w:spacing w:line="360" w:lineRule="auto"/>
              <w:rPr>
                <w:sz w:val="24"/>
                <w:szCs w:val="24"/>
              </w:rPr>
            </w:pPr>
          </w:p>
        </w:tc>
        <w:tc>
          <w:tcPr>
            <w:tcW w:w="1873" w:type="dxa"/>
          </w:tcPr>
          <w:p w14:paraId="43A5514D" w14:textId="77777777" w:rsidR="008A1961" w:rsidRPr="00442838" w:rsidRDefault="008A1961" w:rsidP="008A1961">
            <w:pPr>
              <w:spacing w:line="360" w:lineRule="auto"/>
              <w:rPr>
                <w:sz w:val="24"/>
                <w:szCs w:val="24"/>
              </w:rPr>
            </w:pPr>
          </w:p>
        </w:tc>
        <w:tc>
          <w:tcPr>
            <w:tcW w:w="1739" w:type="dxa"/>
          </w:tcPr>
          <w:p w14:paraId="382CBDEE" w14:textId="77777777" w:rsidR="008A1961" w:rsidRPr="00442838" w:rsidRDefault="008A1961" w:rsidP="008A1961">
            <w:pPr>
              <w:spacing w:line="360" w:lineRule="auto"/>
              <w:rPr>
                <w:sz w:val="24"/>
                <w:szCs w:val="24"/>
              </w:rPr>
            </w:pPr>
          </w:p>
        </w:tc>
        <w:tc>
          <w:tcPr>
            <w:tcW w:w="1739" w:type="dxa"/>
          </w:tcPr>
          <w:p w14:paraId="277F2DD4" w14:textId="77777777" w:rsidR="008A1961" w:rsidRPr="00442838" w:rsidRDefault="008A1961" w:rsidP="008A1961">
            <w:pPr>
              <w:spacing w:line="360" w:lineRule="auto"/>
              <w:rPr>
                <w:sz w:val="24"/>
                <w:szCs w:val="24"/>
              </w:rPr>
            </w:pPr>
          </w:p>
        </w:tc>
        <w:tc>
          <w:tcPr>
            <w:tcW w:w="1739" w:type="dxa"/>
          </w:tcPr>
          <w:p w14:paraId="550DD3BD" w14:textId="77777777" w:rsidR="008A1961" w:rsidRPr="00442838" w:rsidRDefault="008A1961" w:rsidP="008A1961">
            <w:pPr>
              <w:spacing w:line="360" w:lineRule="auto"/>
              <w:rPr>
                <w:sz w:val="24"/>
                <w:szCs w:val="24"/>
              </w:rPr>
            </w:pPr>
          </w:p>
        </w:tc>
      </w:tr>
      <w:tr w:rsidR="008A1961" w:rsidRPr="00442838" w14:paraId="7ECAB19F" w14:textId="77777777" w:rsidTr="008A1961">
        <w:tc>
          <w:tcPr>
            <w:tcW w:w="1860" w:type="dxa"/>
          </w:tcPr>
          <w:p w14:paraId="009A7787" w14:textId="77777777" w:rsidR="008A1961" w:rsidRPr="00442838" w:rsidRDefault="008A1961" w:rsidP="008A1961">
            <w:pPr>
              <w:spacing w:line="360" w:lineRule="auto"/>
              <w:rPr>
                <w:sz w:val="24"/>
                <w:szCs w:val="24"/>
              </w:rPr>
            </w:pPr>
          </w:p>
        </w:tc>
        <w:tc>
          <w:tcPr>
            <w:tcW w:w="1840" w:type="dxa"/>
          </w:tcPr>
          <w:p w14:paraId="40E82925" w14:textId="77777777" w:rsidR="008A1961" w:rsidRPr="00442838" w:rsidRDefault="008A1961" w:rsidP="008A1961">
            <w:pPr>
              <w:spacing w:line="360" w:lineRule="auto"/>
              <w:rPr>
                <w:sz w:val="24"/>
                <w:szCs w:val="24"/>
              </w:rPr>
            </w:pPr>
          </w:p>
        </w:tc>
        <w:tc>
          <w:tcPr>
            <w:tcW w:w="1873" w:type="dxa"/>
          </w:tcPr>
          <w:p w14:paraId="257F45A3" w14:textId="77777777" w:rsidR="008A1961" w:rsidRPr="00442838" w:rsidRDefault="008A1961" w:rsidP="008A1961">
            <w:pPr>
              <w:spacing w:line="360" w:lineRule="auto"/>
              <w:rPr>
                <w:sz w:val="24"/>
                <w:szCs w:val="24"/>
              </w:rPr>
            </w:pPr>
          </w:p>
        </w:tc>
        <w:tc>
          <w:tcPr>
            <w:tcW w:w="1739" w:type="dxa"/>
          </w:tcPr>
          <w:p w14:paraId="1E9F5150" w14:textId="77777777" w:rsidR="008A1961" w:rsidRPr="00442838" w:rsidRDefault="008A1961" w:rsidP="008A1961">
            <w:pPr>
              <w:spacing w:line="360" w:lineRule="auto"/>
              <w:rPr>
                <w:sz w:val="24"/>
                <w:szCs w:val="24"/>
              </w:rPr>
            </w:pPr>
          </w:p>
        </w:tc>
        <w:tc>
          <w:tcPr>
            <w:tcW w:w="1739" w:type="dxa"/>
          </w:tcPr>
          <w:p w14:paraId="60FF2E65" w14:textId="77777777" w:rsidR="008A1961" w:rsidRPr="00442838" w:rsidRDefault="008A1961" w:rsidP="008A1961">
            <w:pPr>
              <w:spacing w:line="360" w:lineRule="auto"/>
              <w:rPr>
                <w:sz w:val="24"/>
                <w:szCs w:val="24"/>
              </w:rPr>
            </w:pPr>
          </w:p>
        </w:tc>
        <w:tc>
          <w:tcPr>
            <w:tcW w:w="1739" w:type="dxa"/>
          </w:tcPr>
          <w:p w14:paraId="38A3CBB5" w14:textId="77777777" w:rsidR="008A1961" w:rsidRPr="00442838" w:rsidRDefault="008A1961" w:rsidP="008A1961">
            <w:pPr>
              <w:spacing w:line="360" w:lineRule="auto"/>
              <w:rPr>
                <w:sz w:val="24"/>
                <w:szCs w:val="24"/>
              </w:rPr>
            </w:pPr>
          </w:p>
        </w:tc>
      </w:tr>
      <w:tr w:rsidR="008A1961" w:rsidRPr="00442838" w14:paraId="773CAAEE" w14:textId="77777777" w:rsidTr="008A1961">
        <w:tc>
          <w:tcPr>
            <w:tcW w:w="1860" w:type="dxa"/>
          </w:tcPr>
          <w:p w14:paraId="410D1CEB" w14:textId="77777777" w:rsidR="008A1961" w:rsidRPr="00442838" w:rsidRDefault="008A1961" w:rsidP="008A1961">
            <w:pPr>
              <w:spacing w:line="360" w:lineRule="auto"/>
              <w:rPr>
                <w:sz w:val="24"/>
                <w:szCs w:val="24"/>
              </w:rPr>
            </w:pPr>
          </w:p>
        </w:tc>
        <w:tc>
          <w:tcPr>
            <w:tcW w:w="1840" w:type="dxa"/>
          </w:tcPr>
          <w:p w14:paraId="2F1B3C76" w14:textId="77777777" w:rsidR="008A1961" w:rsidRPr="00442838" w:rsidRDefault="008A1961" w:rsidP="008A1961">
            <w:pPr>
              <w:spacing w:line="360" w:lineRule="auto"/>
              <w:rPr>
                <w:sz w:val="24"/>
                <w:szCs w:val="24"/>
              </w:rPr>
            </w:pPr>
          </w:p>
        </w:tc>
        <w:tc>
          <w:tcPr>
            <w:tcW w:w="1873" w:type="dxa"/>
          </w:tcPr>
          <w:p w14:paraId="42EB5395" w14:textId="77777777" w:rsidR="008A1961" w:rsidRPr="00442838" w:rsidRDefault="008A1961" w:rsidP="008A1961">
            <w:pPr>
              <w:spacing w:line="360" w:lineRule="auto"/>
              <w:rPr>
                <w:sz w:val="24"/>
                <w:szCs w:val="24"/>
              </w:rPr>
            </w:pPr>
          </w:p>
        </w:tc>
        <w:tc>
          <w:tcPr>
            <w:tcW w:w="1739" w:type="dxa"/>
          </w:tcPr>
          <w:p w14:paraId="58F2575D" w14:textId="77777777" w:rsidR="008A1961" w:rsidRPr="00442838" w:rsidRDefault="008A1961" w:rsidP="008A1961">
            <w:pPr>
              <w:spacing w:line="360" w:lineRule="auto"/>
              <w:rPr>
                <w:sz w:val="24"/>
                <w:szCs w:val="24"/>
              </w:rPr>
            </w:pPr>
          </w:p>
        </w:tc>
        <w:tc>
          <w:tcPr>
            <w:tcW w:w="1739" w:type="dxa"/>
          </w:tcPr>
          <w:p w14:paraId="640E7BA0" w14:textId="77777777" w:rsidR="008A1961" w:rsidRPr="00442838" w:rsidRDefault="008A1961" w:rsidP="008A1961">
            <w:pPr>
              <w:spacing w:line="360" w:lineRule="auto"/>
              <w:rPr>
                <w:sz w:val="24"/>
                <w:szCs w:val="24"/>
              </w:rPr>
            </w:pPr>
          </w:p>
        </w:tc>
        <w:tc>
          <w:tcPr>
            <w:tcW w:w="1739" w:type="dxa"/>
          </w:tcPr>
          <w:p w14:paraId="1AA99819" w14:textId="77777777" w:rsidR="008A1961" w:rsidRPr="00442838" w:rsidRDefault="008A1961" w:rsidP="008A1961">
            <w:pPr>
              <w:spacing w:line="360" w:lineRule="auto"/>
              <w:rPr>
                <w:sz w:val="24"/>
                <w:szCs w:val="24"/>
              </w:rPr>
            </w:pPr>
          </w:p>
        </w:tc>
      </w:tr>
      <w:tr w:rsidR="008A1961" w:rsidRPr="00442838" w14:paraId="52B3D6F8" w14:textId="77777777" w:rsidTr="008A1961">
        <w:tc>
          <w:tcPr>
            <w:tcW w:w="1860" w:type="dxa"/>
          </w:tcPr>
          <w:p w14:paraId="6D7660F9" w14:textId="77777777" w:rsidR="008A1961" w:rsidRPr="00442838" w:rsidRDefault="008A1961" w:rsidP="008A1961">
            <w:pPr>
              <w:spacing w:line="360" w:lineRule="auto"/>
              <w:rPr>
                <w:sz w:val="24"/>
                <w:szCs w:val="24"/>
              </w:rPr>
            </w:pPr>
          </w:p>
        </w:tc>
        <w:tc>
          <w:tcPr>
            <w:tcW w:w="1840" w:type="dxa"/>
          </w:tcPr>
          <w:p w14:paraId="71731BAD" w14:textId="77777777" w:rsidR="008A1961" w:rsidRPr="00442838" w:rsidRDefault="008A1961" w:rsidP="008A1961">
            <w:pPr>
              <w:spacing w:line="360" w:lineRule="auto"/>
              <w:rPr>
                <w:sz w:val="24"/>
                <w:szCs w:val="24"/>
              </w:rPr>
            </w:pPr>
          </w:p>
        </w:tc>
        <w:tc>
          <w:tcPr>
            <w:tcW w:w="1873" w:type="dxa"/>
          </w:tcPr>
          <w:p w14:paraId="67F9B95A" w14:textId="77777777" w:rsidR="008A1961" w:rsidRPr="00442838" w:rsidRDefault="008A1961" w:rsidP="008A1961">
            <w:pPr>
              <w:spacing w:line="360" w:lineRule="auto"/>
              <w:rPr>
                <w:sz w:val="24"/>
                <w:szCs w:val="24"/>
              </w:rPr>
            </w:pPr>
          </w:p>
        </w:tc>
        <w:tc>
          <w:tcPr>
            <w:tcW w:w="1739" w:type="dxa"/>
          </w:tcPr>
          <w:p w14:paraId="7248951F" w14:textId="77777777" w:rsidR="008A1961" w:rsidRPr="00442838" w:rsidRDefault="008A1961" w:rsidP="008A1961">
            <w:pPr>
              <w:spacing w:line="360" w:lineRule="auto"/>
              <w:rPr>
                <w:sz w:val="24"/>
                <w:szCs w:val="24"/>
              </w:rPr>
            </w:pPr>
          </w:p>
        </w:tc>
        <w:tc>
          <w:tcPr>
            <w:tcW w:w="1739" w:type="dxa"/>
          </w:tcPr>
          <w:p w14:paraId="658DC7E3" w14:textId="77777777" w:rsidR="008A1961" w:rsidRPr="00442838" w:rsidRDefault="008A1961" w:rsidP="008A1961">
            <w:pPr>
              <w:spacing w:line="360" w:lineRule="auto"/>
              <w:rPr>
                <w:sz w:val="24"/>
                <w:szCs w:val="24"/>
              </w:rPr>
            </w:pPr>
          </w:p>
        </w:tc>
        <w:tc>
          <w:tcPr>
            <w:tcW w:w="1739" w:type="dxa"/>
          </w:tcPr>
          <w:p w14:paraId="0B3A3299" w14:textId="77777777" w:rsidR="008A1961" w:rsidRPr="00442838" w:rsidRDefault="008A1961" w:rsidP="008A1961">
            <w:pPr>
              <w:spacing w:line="360" w:lineRule="auto"/>
              <w:rPr>
                <w:sz w:val="24"/>
                <w:szCs w:val="24"/>
              </w:rPr>
            </w:pPr>
          </w:p>
        </w:tc>
      </w:tr>
      <w:tr w:rsidR="008A1961" w:rsidRPr="00442838" w14:paraId="2B98BD48" w14:textId="77777777" w:rsidTr="008A1961">
        <w:tc>
          <w:tcPr>
            <w:tcW w:w="1860" w:type="dxa"/>
          </w:tcPr>
          <w:p w14:paraId="584ADB8F" w14:textId="77777777" w:rsidR="008A1961" w:rsidRPr="00442838" w:rsidRDefault="008A1961" w:rsidP="008A1961">
            <w:pPr>
              <w:spacing w:line="360" w:lineRule="auto"/>
              <w:rPr>
                <w:sz w:val="24"/>
                <w:szCs w:val="24"/>
              </w:rPr>
            </w:pPr>
          </w:p>
        </w:tc>
        <w:tc>
          <w:tcPr>
            <w:tcW w:w="1840" w:type="dxa"/>
          </w:tcPr>
          <w:p w14:paraId="4AD5D344" w14:textId="77777777" w:rsidR="008A1961" w:rsidRPr="00442838" w:rsidRDefault="008A1961" w:rsidP="008A1961">
            <w:pPr>
              <w:spacing w:line="360" w:lineRule="auto"/>
              <w:rPr>
                <w:sz w:val="24"/>
                <w:szCs w:val="24"/>
              </w:rPr>
            </w:pPr>
          </w:p>
        </w:tc>
        <w:tc>
          <w:tcPr>
            <w:tcW w:w="1873" w:type="dxa"/>
          </w:tcPr>
          <w:p w14:paraId="0816BB23" w14:textId="77777777" w:rsidR="008A1961" w:rsidRPr="00442838" w:rsidRDefault="008A1961" w:rsidP="008A1961">
            <w:pPr>
              <w:spacing w:line="360" w:lineRule="auto"/>
              <w:rPr>
                <w:sz w:val="24"/>
                <w:szCs w:val="24"/>
              </w:rPr>
            </w:pPr>
          </w:p>
        </w:tc>
        <w:tc>
          <w:tcPr>
            <w:tcW w:w="1739" w:type="dxa"/>
          </w:tcPr>
          <w:p w14:paraId="6B15E29D" w14:textId="77777777" w:rsidR="008A1961" w:rsidRPr="00442838" w:rsidRDefault="008A1961" w:rsidP="008A1961">
            <w:pPr>
              <w:spacing w:line="360" w:lineRule="auto"/>
              <w:rPr>
                <w:sz w:val="24"/>
                <w:szCs w:val="24"/>
              </w:rPr>
            </w:pPr>
          </w:p>
        </w:tc>
        <w:tc>
          <w:tcPr>
            <w:tcW w:w="1739" w:type="dxa"/>
          </w:tcPr>
          <w:p w14:paraId="41A38404" w14:textId="77777777" w:rsidR="008A1961" w:rsidRPr="00442838" w:rsidRDefault="008A1961" w:rsidP="008A1961">
            <w:pPr>
              <w:spacing w:line="360" w:lineRule="auto"/>
              <w:rPr>
                <w:sz w:val="24"/>
                <w:szCs w:val="24"/>
              </w:rPr>
            </w:pPr>
          </w:p>
        </w:tc>
        <w:tc>
          <w:tcPr>
            <w:tcW w:w="1739" w:type="dxa"/>
          </w:tcPr>
          <w:p w14:paraId="390C6558" w14:textId="77777777" w:rsidR="008A1961" w:rsidRPr="00442838" w:rsidRDefault="008A1961" w:rsidP="008A1961">
            <w:pPr>
              <w:spacing w:line="360" w:lineRule="auto"/>
              <w:rPr>
                <w:sz w:val="24"/>
                <w:szCs w:val="24"/>
              </w:rPr>
            </w:pPr>
          </w:p>
        </w:tc>
      </w:tr>
      <w:tr w:rsidR="008A1961" w:rsidRPr="00442838" w14:paraId="4DEEFC0D" w14:textId="77777777" w:rsidTr="008A1961">
        <w:tc>
          <w:tcPr>
            <w:tcW w:w="1860" w:type="dxa"/>
          </w:tcPr>
          <w:p w14:paraId="1DA2449B" w14:textId="77777777" w:rsidR="008A1961" w:rsidRPr="00442838" w:rsidRDefault="008A1961" w:rsidP="008A1961">
            <w:pPr>
              <w:spacing w:line="360" w:lineRule="auto"/>
              <w:rPr>
                <w:sz w:val="24"/>
                <w:szCs w:val="24"/>
              </w:rPr>
            </w:pPr>
          </w:p>
        </w:tc>
        <w:tc>
          <w:tcPr>
            <w:tcW w:w="1840" w:type="dxa"/>
          </w:tcPr>
          <w:p w14:paraId="752EB2CA" w14:textId="77777777" w:rsidR="008A1961" w:rsidRPr="00442838" w:rsidRDefault="008A1961" w:rsidP="008A1961">
            <w:pPr>
              <w:spacing w:line="360" w:lineRule="auto"/>
              <w:rPr>
                <w:sz w:val="24"/>
                <w:szCs w:val="24"/>
              </w:rPr>
            </w:pPr>
          </w:p>
        </w:tc>
        <w:tc>
          <w:tcPr>
            <w:tcW w:w="1873" w:type="dxa"/>
          </w:tcPr>
          <w:p w14:paraId="1B8DF056" w14:textId="77777777" w:rsidR="008A1961" w:rsidRPr="00442838" w:rsidRDefault="008A1961" w:rsidP="008A1961">
            <w:pPr>
              <w:spacing w:line="360" w:lineRule="auto"/>
              <w:rPr>
                <w:sz w:val="24"/>
                <w:szCs w:val="24"/>
              </w:rPr>
            </w:pPr>
          </w:p>
        </w:tc>
        <w:tc>
          <w:tcPr>
            <w:tcW w:w="1739" w:type="dxa"/>
          </w:tcPr>
          <w:p w14:paraId="2F49DDF2" w14:textId="77777777" w:rsidR="008A1961" w:rsidRPr="00442838" w:rsidRDefault="008A1961" w:rsidP="008A1961">
            <w:pPr>
              <w:spacing w:line="360" w:lineRule="auto"/>
              <w:rPr>
                <w:sz w:val="24"/>
                <w:szCs w:val="24"/>
              </w:rPr>
            </w:pPr>
          </w:p>
        </w:tc>
        <w:tc>
          <w:tcPr>
            <w:tcW w:w="1739" w:type="dxa"/>
          </w:tcPr>
          <w:p w14:paraId="3FD46A6D" w14:textId="77777777" w:rsidR="008A1961" w:rsidRPr="00442838" w:rsidRDefault="008A1961" w:rsidP="008A1961">
            <w:pPr>
              <w:spacing w:line="360" w:lineRule="auto"/>
              <w:rPr>
                <w:sz w:val="24"/>
                <w:szCs w:val="24"/>
              </w:rPr>
            </w:pPr>
          </w:p>
        </w:tc>
        <w:tc>
          <w:tcPr>
            <w:tcW w:w="1739" w:type="dxa"/>
          </w:tcPr>
          <w:p w14:paraId="5303A573" w14:textId="77777777" w:rsidR="008A1961" w:rsidRPr="00442838" w:rsidRDefault="008A1961" w:rsidP="008A1961">
            <w:pPr>
              <w:spacing w:line="360" w:lineRule="auto"/>
              <w:rPr>
                <w:sz w:val="24"/>
                <w:szCs w:val="24"/>
              </w:rPr>
            </w:pPr>
          </w:p>
        </w:tc>
      </w:tr>
      <w:tr w:rsidR="008A1961" w:rsidRPr="00442838" w14:paraId="46F43C36" w14:textId="77777777" w:rsidTr="008A1961">
        <w:tc>
          <w:tcPr>
            <w:tcW w:w="1860" w:type="dxa"/>
          </w:tcPr>
          <w:p w14:paraId="64485F4E" w14:textId="77777777" w:rsidR="008A1961" w:rsidRPr="00442838" w:rsidRDefault="008A1961" w:rsidP="008A1961">
            <w:pPr>
              <w:spacing w:line="360" w:lineRule="auto"/>
              <w:rPr>
                <w:sz w:val="24"/>
                <w:szCs w:val="24"/>
              </w:rPr>
            </w:pPr>
          </w:p>
        </w:tc>
        <w:tc>
          <w:tcPr>
            <w:tcW w:w="1840" w:type="dxa"/>
          </w:tcPr>
          <w:p w14:paraId="477D1258" w14:textId="77777777" w:rsidR="008A1961" w:rsidRPr="00442838" w:rsidRDefault="008A1961" w:rsidP="008A1961">
            <w:pPr>
              <w:spacing w:line="360" w:lineRule="auto"/>
              <w:rPr>
                <w:sz w:val="24"/>
                <w:szCs w:val="24"/>
              </w:rPr>
            </w:pPr>
          </w:p>
        </w:tc>
        <w:tc>
          <w:tcPr>
            <w:tcW w:w="1873" w:type="dxa"/>
          </w:tcPr>
          <w:p w14:paraId="2435A019" w14:textId="77777777" w:rsidR="008A1961" w:rsidRPr="00442838" w:rsidRDefault="008A1961" w:rsidP="008A1961">
            <w:pPr>
              <w:spacing w:line="360" w:lineRule="auto"/>
              <w:rPr>
                <w:sz w:val="24"/>
                <w:szCs w:val="24"/>
              </w:rPr>
            </w:pPr>
          </w:p>
        </w:tc>
        <w:tc>
          <w:tcPr>
            <w:tcW w:w="1739" w:type="dxa"/>
          </w:tcPr>
          <w:p w14:paraId="384BA8AA" w14:textId="77777777" w:rsidR="008A1961" w:rsidRPr="00442838" w:rsidRDefault="008A1961" w:rsidP="008A1961">
            <w:pPr>
              <w:spacing w:line="360" w:lineRule="auto"/>
              <w:rPr>
                <w:sz w:val="24"/>
                <w:szCs w:val="24"/>
              </w:rPr>
            </w:pPr>
          </w:p>
        </w:tc>
        <w:tc>
          <w:tcPr>
            <w:tcW w:w="1739" w:type="dxa"/>
          </w:tcPr>
          <w:p w14:paraId="49924378" w14:textId="77777777" w:rsidR="008A1961" w:rsidRPr="00442838" w:rsidRDefault="008A1961" w:rsidP="008A1961">
            <w:pPr>
              <w:spacing w:line="360" w:lineRule="auto"/>
              <w:rPr>
                <w:sz w:val="24"/>
                <w:szCs w:val="24"/>
              </w:rPr>
            </w:pPr>
          </w:p>
        </w:tc>
        <w:tc>
          <w:tcPr>
            <w:tcW w:w="1739" w:type="dxa"/>
          </w:tcPr>
          <w:p w14:paraId="0B3337E6" w14:textId="77777777" w:rsidR="008A1961" w:rsidRPr="00442838" w:rsidRDefault="008A1961" w:rsidP="008A1961">
            <w:pPr>
              <w:spacing w:line="360" w:lineRule="auto"/>
              <w:rPr>
                <w:sz w:val="24"/>
                <w:szCs w:val="24"/>
              </w:rPr>
            </w:pPr>
          </w:p>
        </w:tc>
      </w:tr>
      <w:tr w:rsidR="008A1961" w:rsidRPr="00442838" w14:paraId="081CFF24" w14:textId="77777777" w:rsidTr="008A1961">
        <w:tc>
          <w:tcPr>
            <w:tcW w:w="1860" w:type="dxa"/>
          </w:tcPr>
          <w:p w14:paraId="22B6AC4D" w14:textId="77777777" w:rsidR="008A1961" w:rsidRPr="00442838" w:rsidRDefault="008A1961" w:rsidP="008A1961">
            <w:pPr>
              <w:spacing w:line="360" w:lineRule="auto"/>
              <w:rPr>
                <w:sz w:val="24"/>
                <w:szCs w:val="24"/>
              </w:rPr>
            </w:pPr>
          </w:p>
        </w:tc>
        <w:tc>
          <w:tcPr>
            <w:tcW w:w="1840" w:type="dxa"/>
          </w:tcPr>
          <w:p w14:paraId="54FCC0CA" w14:textId="77777777" w:rsidR="008A1961" w:rsidRPr="00442838" w:rsidRDefault="008A1961" w:rsidP="008A1961">
            <w:pPr>
              <w:spacing w:line="360" w:lineRule="auto"/>
              <w:rPr>
                <w:sz w:val="24"/>
                <w:szCs w:val="24"/>
              </w:rPr>
            </w:pPr>
          </w:p>
        </w:tc>
        <w:tc>
          <w:tcPr>
            <w:tcW w:w="1873" w:type="dxa"/>
          </w:tcPr>
          <w:p w14:paraId="7F7CF5C6" w14:textId="77777777" w:rsidR="008A1961" w:rsidRPr="00442838" w:rsidRDefault="008A1961" w:rsidP="008A1961">
            <w:pPr>
              <w:spacing w:line="360" w:lineRule="auto"/>
              <w:rPr>
                <w:sz w:val="24"/>
                <w:szCs w:val="24"/>
              </w:rPr>
            </w:pPr>
          </w:p>
        </w:tc>
        <w:tc>
          <w:tcPr>
            <w:tcW w:w="1739" w:type="dxa"/>
          </w:tcPr>
          <w:p w14:paraId="77ED9873" w14:textId="77777777" w:rsidR="008A1961" w:rsidRPr="00442838" w:rsidRDefault="008A1961" w:rsidP="008A1961">
            <w:pPr>
              <w:spacing w:line="360" w:lineRule="auto"/>
              <w:rPr>
                <w:sz w:val="24"/>
                <w:szCs w:val="24"/>
              </w:rPr>
            </w:pPr>
          </w:p>
        </w:tc>
        <w:tc>
          <w:tcPr>
            <w:tcW w:w="1739" w:type="dxa"/>
          </w:tcPr>
          <w:p w14:paraId="70FE66CA" w14:textId="77777777" w:rsidR="008A1961" w:rsidRPr="00442838" w:rsidRDefault="008A1961" w:rsidP="008A1961">
            <w:pPr>
              <w:spacing w:line="360" w:lineRule="auto"/>
              <w:rPr>
                <w:sz w:val="24"/>
                <w:szCs w:val="24"/>
              </w:rPr>
            </w:pPr>
          </w:p>
        </w:tc>
        <w:tc>
          <w:tcPr>
            <w:tcW w:w="1739" w:type="dxa"/>
          </w:tcPr>
          <w:p w14:paraId="6ABA4CB0" w14:textId="77777777" w:rsidR="008A1961" w:rsidRPr="00442838" w:rsidRDefault="008A1961" w:rsidP="008A1961">
            <w:pPr>
              <w:spacing w:line="360" w:lineRule="auto"/>
              <w:rPr>
                <w:sz w:val="24"/>
                <w:szCs w:val="24"/>
              </w:rPr>
            </w:pPr>
          </w:p>
        </w:tc>
      </w:tr>
      <w:tr w:rsidR="008A1961" w:rsidRPr="00442838" w14:paraId="0692FD5D" w14:textId="77777777" w:rsidTr="008A1961">
        <w:tc>
          <w:tcPr>
            <w:tcW w:w="1860" w:type="dxa"/>
          </w:tcPr>
          <w:p w14:paraId="5B74BD93" w14:textId="77777777" w:rsidR="008A1961" w:rsidRPr="00442838" w:rsidRDefault="008A1961" w:rsidP="008A1961">
            <w:pPr>
              <w:spacing w:line="360" w:lineRule="auto"/>
              <w:rPr>
                <w:sz w:val="24"/>
                <w:szCs w:val="24"/>
              </w:rPr>
            </w:pPr>
          </w:p>
        </w:tc>
        <w:tc>
          <w:tcPr>
            <w:tcW w:w="1840" w:type="dxa"/>
          </w:tcPr>
          <w:p w14:paraId="2899A4C5" w14:textId="77777777" w:rsidR="008A1961" w:rsidRPr="00442838" w:rsidRDefault="008A1961" w:rsidP="008A1961">
            <w:pPr>
              <w:spacing w:line="360" w:lineRule="auto"/>
              <w:rPr>
                <w:sz w:val="24"/>
                <w:szCs w:val="24"/>
              </w:rPr>
            </w:pPr>
          </w:p>
        </w:tc>
        <w:tc>
          <w:tcPr>
            <w:tcW w:w="1873" w:type="dxa"/>
          </w:tcPr>
          <w:p w14:paraId="2952D06A" w14:textId="77777777" w:rsidR="008A1961" w:rsidRPr="00442838" w:rsidRDefault="008A1961" w:rsidP="008A1961">
            <w:pPr>
              <w:spacing w:line="360" w:lineRule="auto"/>
              <w:rPr>
                <w:sz w:val="24"/>
                <w:szCs w:val="24"/>
              </w:rPr>
            </w:pPr>
          </w:p>
        </w:tc>
        <w:tc>
          <w:tcPr>
            <w:tcW w:w="1739" w:type="dxa"/>
          </w:tcPr>
          <w:p w14:paraId="69124AD9" w14:textId="77777777" w:rsidR="008A1961" w:rsidRPr="00442838" w:rsidRDefault="008A1961" w:rsidP="008A1961">
            <w:pPr>
              <w:spacing w:line="360" w:lineRule="auto"/>
              <w:rPr>
                <w:sz w:val="24"/>
                <w:szCs w:val="24"/>
              </w:rPr>
            </w:pPr>
          </w:p>
        </w:tc>
        <w:tc>
          <w:tcPr>
            <w:tcW w:w="1739" w:type="dxa"/>
          </w:tcPr>
          <w:p w14:paraId="7DCE4696" w14:textId="77777777" w:rsidR="008A1961" w:rsidRPr="00442838" w:rsidRDefault="008A1961" w:rsidP="008A1961">
            <w:pPr>
              <w:spacing w:line="360" w:lineRule="auto"/>
              <w:rPr>
                <w:sz w:val="24"/>
                <w:szCs w:val="24"/>
              </w:rPr>
            </w:pPr>
          </w:p>
        </w:tc>
        <w:tc>
          <w:tcPr>
            <w:tcW w:w="1739" w:type="dxa"/>
          </w:tcPr>
          <w:p w14:paraId="6D76EDF0" w14:textId="77777777" w:rsidR="008A1961" w:rsidRPr="00442838" w:rsidRDefault="008A1961" w:rsidP="008A1961">
            <w:pPr>
              <w:spacing w:line="360" w:lineRule="auto"/>
              <w:rPr>
                <w:sz w:val="24"/>
                <w:szCs w:val="24"/>
              </w:rPr>
            </w:pPr>
          </w:p>
        </w:tc>
      </w:tr>
      <w:tr w:rsidR="008A1961" w:rsidRPr="00442838" w14:paraId="7D968F4B" w14:textId="77777777" w:rsidTr="008A1961">
        <w:tc>
          <w:tcPr>
            <w:tcW w:w="1860" w:type="dxa"/>
          </w:tcPr>
          <w:p w14:paraId="500E7EEC" w14:textId="77777777" w:rsidR="008A1961" w:rsidRPr="00442838" w:rsidRDefault="008A1961" w:rsidP="008A1961">
            <w:pPr>
              <w:spacing w:line="360" w:lineRule="auto"/>
              <w:rPr>
                <w:sz w:val="24"/>
                <w:szCs w:val="24"/>
              </w:rPr>
            </w:pPr>
          </w:p>
        </w:tc>
        <w:tc>
          <w:tcPr>
            <w:tcW w:w="1840" w:type="dxa"/>
          </w:tcPr>
          <w:p w14:paraId="57280F08" w14:textId="77777777" w:rsidR="008A1961" w:rsidRPr="00442838" w:rsidRDefault="008A1961" w:rsidP="008A1961">
            <w:pPr>
              <w:spacing w:line="360" w:lineRule="auto"/>
              <w:rPr>
                <w:sz w:val="24"/>
                <w:szCs w:val="24"/>
              </w:rPr>
            </w:pPr>
          </w:p>
        </w:tc>
        <w:tc>
          <w:tcPr>
            <w:tcW w:w="1873" w:type="dxa"/>
          </w:tcPr>
          <w:p w14:paraId="36D583F1" w14:textId="77777777" w:rsidR="008A1961" w:rsidRPr="00442838" w:rsidRDefault="008A1961" w:rsidP="008A1961">
            <w:pPr>
              <w:spacing w:line="360" w:lineRule="auto"/>
              <w:rPr>
                <w:sz w:val="24"/>
                <w:szCs w:val="24"/>
              </w:rPr>
            </w:pPr>
          </w:p>
        </w:tc>
        <w:tc>
          <w:tcPr>
            <w:tcW w:w="1739" w:type="dxa"/>
          </w:tcPr>
          <w:p w14:paraId="38338CD1" w14:textId="77777777" w:rsidR="008A1961" w:rsidRPr="00442838" w:rsidRDefault="008A1961" w:rsidP="008A1961">
            <w:pPr>
              <w:spacing w:line="360" w:lineRule="auto"/>
              <w:rPr>
                <w:sz w:val="24"/>
                <w:szCs w:val="24"/>
              </w:rPr>
            </w:pPr>
          </w:p>
        </w:tc>
        <w:tc>
          <w:tcPr>
            <w:tcW w:w="1739" w:type="dxa"/>
          </w:tcPr>
          <w:p w14:paraId="2CAE06B8" w14:textId="77777777" w:rsidR="008A1961" w:rsidRPr="00442838" w:rsidRDefault="008A1961" w:rsidP="008A1961">
            <w:pPr>
              <w:spacing w:line="360" w:lineRule="auto"/>
              <w:rPr>
                <w:sz w:val="24"/>
                <w:szCs w:val="24"/>
              </w:rPr>
            </w:pPr>
          </w:p>
        </w:tc>
        <w:tc>
          <w:tcPr>
            <w:tcW w:w="1739" w:type="dxa"/>
          </w:tcPr>
          <w:p w14:paraId="2B447DB0" w14:textId="77777777" w:rsidR="008A1961" w:rsidRPr="00442838" w:rsidRDefault="008A1961" w:rsidP="008A1961">
            <w:pPr>
              <w:spacing w:line="360" w:lineRule="auto"/>
              <w:rPr>
                <w:sz w:val="24"/>
                <w:szCs w:val="24"/>
              </w:rPr>
            </w:pPr>
          </w:p>
        </w:tc>
      </w:tr>
      <w:tr w:rsidR="008A1961" w:rsidRPr="00442838" w14:paraId="418076F1" w14:textId="77777777" w:rsidTr="008A1961">
        <w:tc>
          <w:tcPr>
            <w:tcW w:w="1860" w:type="dxa"/>
          </w:tcPr>
          <w:p w14:paraId="14041F98" w14:textId="77777777" w:rsidR="008A1961" w:rsidRPr="00442838" w:rsidRDefault="008A1961" w:rsidP="008A1961">
            <w:pPr>
              <w:spacing w:line="360" w:lineRule="auto"/>
              <w:rPr>
                <w:sz w:val="24"/>
                <w:szCs w:val="24"/>
              </w:rPr>
            </w:pPr>
          </w:p>
        </w:tc>
        <w:tc>
          <w:tcPr>
            <w:tcW w:w="1840" w:type="dxa"/>
          </w:tcPr>
          <w:p w14:paraId="7D3CBAB2" w14:textId="77777777" w:rsidR="008A1961" w:rsidRPr="00442838" w:rsidRDefault="008A1961" w:rsidP="008A1961">
            <w:pPr>
              <w:spacing w:line="360" w:lineRule="auto"/>
              <w:rPr>
                <w:sz w:val="24"/>
                <w:szCs w:val="24"/>
              </w:rPr>
            </w:pPr>
          </w:p>
        </w:tc>
        <w:tc>
          <w:tcPr>
            <w:tcW w:w="1873" w:type="dxa"/>
          </w:tcPr>
          <w:p w14:paraId="1DD32C83" w14:textId="77777777" w:rsidR="008A1961" w:rsidRPr="00442838" w:rsidRDefault="008A1961" w:rsidP="008A1961">
            <w:pPr>
              <w:spacing w:line="360" w:lineRule="auto"/>
              <w:rPr>
                <w:sz w:val="24"/>
                <w:szCs w:val="24"/>
              </w:rPr>
            </w:pPr>
          </w:p>
        </w:tc>
        <w:tc>
          <w:tcPr>
            <w:tcW w:w="1739" w:type="dxa"/>
          </w:tcPr>
          <w:p w14:paraId="495F5C28" w14:textId="77777777" w:rsidR="008A1961" w:rsidRPr="00442838" w:rsidRDefault="008A1961" w:rsidP="008A1961">
            <w:pPr>
              <w:spacing w:line="360" w:lineRule="auto"/>
              <w:rPr>
                <w:sz w:val="24"/>
                <w:szCs w:val="24"/>
              </w:rPr>
            </w:pPr>
          </w:p>
        </w:tc>
        <w:tc>
          <w:tcPr>
            <w:tcW w:w="1739" w:type="dxa"/>
          </w:tcPr>
          <w:p w14:paraId="6A5F37B5" w14:textId="77777777" w:rsidR="008A1961" w:rsidRPr="00442838" w:rsidRDefault="008A1961" w:rsidP="008A1961">
            <w:pPr>
              <w:spacing w:line="360" w:lineRule="auto"/>
              <w:rPr>
                <w:sz w:val="24"/>
                <w:szCs w:val="24"/>
              </w:rPr>
            </w:pPr>
          </w:p>
        </w:tc>
        <w:tc>
          <w:tcPr>
            <w:tcW w:w="1739" w:type="dxa"/>
          </w:tcPr>
          <w:p w14:paraId="61E8F80A" w14:textId="77777777" w:rsidR="008A1961" w:rsidRPr="00442838" w:rsidRDefault="008A1961" w:rsidP="008A1961">
            <w:pPr>
              <w:spacing w:line="360" w:lineRule="auto"/>
              <w:rPr>
                <w:sz w:val="24"/>
                <w:szCs w:val="24"/>
              </w:rPr>
            </w:pPr>
          </w:p>
        </w:tc>
      </w:tr>
      <w:tr w:rsidR="008A1961" w:rsidRPr="00442838" w14:paraId="6EBAB153" w14:textId="77777777" w:rsidTr="008A1961">
        <w:tc>
          <w:tcPr>
            <w:tcW w:w="1860" w:type="dxa"/>
          </w:tcPr>
          <w:p w14:paraId="785FD72F" w14:textId="77777777" w:rsidR="008A1961" w:rsidRPr="00442838" w:rsidRDefault="008A1961" w:rsidP="008A1961">
            <w:pPr>
              <w:spacing w:line="360" w:lineRule="auto"/>
              <w:rPr>
                <w:sz w:val="24"/>
                <w:szCs w:val="24"/>
              </w:rPr>
            </w:pPr>
          </w:p>
        </w:tc>
        <w:tc>
          <w:tcPr>
            <w:tcW w:w="1840" w:type="dxa"/>
          </w:tcPr>
          <w:p w14:paraId="0FCF2BE6" w14:textId="77777777" w:rsidR="008A1961" w:rsidRPr="00442838" w:rsidRDefault="008A1961" w:rsidP="008A1961">
            <w:pPr>
              <w:spacing w:line="360" w:lineRule="auto"/>
              <w:rPr>
                <w:sz w:val="24"/>
                <w:szCs w:val="24"/>
              </w:rPr>
            </w:pPr>
          </w:p>
        </w:tc>
        <w:tc>
          <w:tcPr>
            <w:tcW w:w="1873" w:type="dxa"/>
          </w:tcPr>
          <w:p w14:paraId="19D3D9EB" w14:textId="77777777" w:rsidR="008A1961" w:rsidRPr="00442838" w:rsidRDefault="008A1961" w:rsidP="008A1961">
            <w:pPr>
              <w:spacing w:line="360" w:lineRule="auto"/>
              <w:rPr>
                <w:sz w:val="24"/>
                <w:szCs w:val="24"/>
              </w:rPr>
            </w:pPr>
          </w:p>
        </w:tc>
        <w:tc>
          <w:tcPr>
            <w:tcW w:w="1739" w:type="dxa"/>
          </w:tcPr>
          <w:p w14:paraId="6F5BCB29" w14:textId="77777777" w:rsidR="008A1961" w:rsidRPr="00442838" w:rsidRDefault="008A1961" w:rsidP="008A1961">
            <w:pPr>
              <w:spacing w:line="360" w:lineRule="auto"/>
              <w:rPr>
                <w:sz w:val="24"/>
                <w:szCs w:val="24"/>
              </w:rPr>
            </w:pPr>
          </w:p>
        </w:tc>
        <w:tc>
          <w:tcPr>
            <w:tcW w:w="1739" w:type="dxa"/>
          </w:tcPr>
          <w:p w14:paraId="2F8DC5FA" w14:textId="77777777" w:rsidR="008A1961" w:rsidRPr="00442838" w:rsidRDefault="008A1961" w:rsidP="008A1961">
            <w:pPr>
              <w:spacing w:line="360" w:lineRule="auto"/>
              <w:rPr>
                <w:sz w:val="24"/>
                <w:szCs w:val="24"/>
              </w:rPr>
            </w:pPr>
          </w:p>
        </w:tc>
        <w:tc>
          <w:tcPr>
            <w:tcW w:w="1739" w:type="dxa"/>
          </w:tcPr>
          <w:p w14:paraId="6CF0D8D1" w14:textId="77777777" w:rsidR="008A1961" w:rsidRPr="00442838" w:rsidRDefault="008A1961" w:rsidP="008A1961">
            <w:pPr>
              <w:spacing w:line="360" w:lineRule="auto"/>
              <w:rPr>
                <w:sz w:val="24"/>
                <w:szCs w:val="24"/>
              </w:rPr>
            </w:pPr>
          </w:p>
        </w:tc>
      </w:tr>
      <w:tr w:rsidR="008A1961" w:rsidRPr="00442838" w14:paraId="28449E79" w14:textId="77777777" w:rsidTr="008A1961">
        <w:tc>
          <w:tcPr>
            <w:tcW w:w="1860" w:type="dxa"/>
          </w:tcPr>
          <w:p w14:paraId="0B31B078" w14:textId="77777777" w:rsidR="008A1961" w:rsidRPr="00442838" w:rsidRDefault="008A1961" w:rsidP="008A1961">
            <w:pPr>
              <w:spacing w:line="360" w:lineRule="auto"/>
              <w:rPr>
                <w:sz w:val="24"/>
                <w:szCs w:val="24"/>
              </w:rPr>
            </w:pPr>
          </w:p>
        </w:tc>
        <w:tc>
          <w:tcPr>
            <w:tcW w:w="1840" w:type="dxa"/>
          </w:tcPr>
          <w:p w14:paraId="0C4BB40E" w14:textId="77777777" w:rsidR="008A1961" w:rsidRPr="00442838" w:rsidRDefault="008A1961" w:rsidP="008A1961">
            <w:pPr>
              <w:spacing w:line="360" w:lineRule="auto"/>
              <w:rPr>
                <w:sz w:val="24"/>
                <w:szCs w:val="24"/>
              </w:rPr>
            </w:pPr>
          </w:p>
        </w:tc>
        <w:tc>
          <w:tcPr>
            <w:tcW w:w="1873" w:type="dxa"/>
          </w:tcPr>
          <w:p w14:paraId="4F472300" w14:textId="77777777" w:rsidR="008A1961" w:rsidRPr="00442838" w:rsidRDefault="008A1961" w:rsidP="008A1961">
            <w:pPr>
              <w:spacing w:line="360" w:lineRule="auto"/>
              <w:rPr>
                <w:sz w:val="24"/>
                <w:szCs w:val="24"/>
              </w:rPr>
            </w:pPr>
          </w:p>
        </w:tc>
        <w:tc>
          <w:tcPr>
            <w:tcW w:w="1739" w:type="dxa"/>
          </w:tcPr>
          <w:p w14:paraId="77168D64" w14:textId="77777777" w:rsidR="008A1961" w:rsidRPr="00442838" w:rsidRDefault="008A1961" w:rsidP="008A1961">
            <w:pPr>
              <w:spacing w:line="360" w:lineRule="auto"/>
              <w:rPr>
                <w:sz w:val="24"/>
                <w:szCs w:val="24"/>
              </w:rPr>
            </w:pPr>
          </w:p>
        </w:tc>
        <w:tc>
          <w:tcPr>
            <w:tcW w:w="1739" w:type="dxa"/>
          </w:tcPr>
          <w:p w14:paraId="373B1FBA" w14:textId="77777777" w:rsidR="008A1961" w:rsidRPr="00442838" w:rsidRDefault="008A1961" w:rsidP="008A1961">
            <w:pPr>
              <w:spacing w:line="360" w:lineRule="auto"/>
              <w:rPr>
                <w:sz w:val="24"/>
                <w:szCs w:val="24"/>
              </w:rPr>
            </w:pPr>
          </w:p>
        </w:tc>
        <w:tc>
          <w:tcPr>
            <w:tcW w:w="1739" w:type="dxa"/>
          </w:tcPr>
          <w:p w14:paraId="723CF9B6" w14:textId="77777777" w:rsidR="008A1961" w:rsidRPr="00442838" w:rsidRDefault="008A1961" w:rsidP="008A1961">
            <w:pPr>
              <w:spacing w:line="360" w:lineRule="auto"/>
              <w:rPr>
                <w:sz w:val="24"/>
                <w:szCs w:val="24"/>
              </w:rPr>
            </w:pPr>
          </w:p>
        </w:tc>
      </w:tr>
      <w:tr w:rsidR="008A1961" w:rsidRPr="00442838" w14:paraId="25C9AC70" w14:textId="77777777" w:rsidTr="008A1961">
        <w:tc>
          <w:tcPr>
            <w:tcW w:w="1860" w:type="dxa"/>
          </w:tcPr>
          <w:p w14:paraId="6B805C66" w14:textId="77777777" w:rsidR="008A1961" w:rsidRPr="00442838" w:rsidRDefault="008A1961" w:rsidP="008A1961">
            <w:pPr>
              <w:spacing w:line="360" w:lineRule="auto"/>
              <w:rPr>
                <w:sz w:val="24"/>
                <w:szCs w:val="24"/>
              </w:rPr>
            </w:pPr>
          </w:p>
        </w:tc>
        <w:tc>
          <w:tcPr>
            <w:tcW w:w="1840" w:type="dxa"/>
          </w:tcPr>
          <w:p w14:paraId="3665AA18" w14:textId="77777777" w:rsidR="008A1961" w:rsidRPr="00442838" w:rsidRDefault="008A1961" w:rsidP="008A1961">
            <w:pPr>
              <w:spacing w:line="360" w:lineRule="auto"/>
              <w:rPr>
                <w:sz w:val="24"/>
                <w:szCs w:val="24"/>
              </w:rPr>
            </w:pPr>
          </w:p>
        </w:tc>
        <w:tc>
          <w:tcPr>
            <w:tcW w:w="1873" w:type="dxa"/>
          </w:tcPr>
          <w:p w14:paraId="753B2A11" w14:textId="77777777" w:rsidR="008A1961" w:rsidRPr="00442838" w:rsidRDefault="008A1961" w:rsidP="008A1961">
            <w:pPr>
              <w:spacing w:line="360" w:lineRule="auto"/>
              <w:rPr>
                <w:sz w:val="24"/>
                <w:szCs w:val="24"/>
              </w:rPr>
            </w:pPr>
          </w:p>
        </w:tc>
        <w:tc>
          <w:tcPr>
            <w:tcW w:w="1739" w:type="dxa"/>
          </w:tcPr>
          <w:p w14:paraId="79C9B5B9" w14:textId="77777777" w:rsidR="008A1961" w:rsidRPr="00442838" w:rsidRDefault="008A1961" w:rsidP="008A1961">
            <w:pPr>
              <w:spacing w:line="360" w:lineRule="auto"/>
              <w:rPr>
                <w:sz w:val="24"/>
                <w:szCs w:val="24"/>
              </w:rPr>
            </w:pPr>
          </w:p>
        </w:tc>
        <w:tc>
          <w:tcPr>
            <w:tcW w:w="1739" w:type="dxa"/>
          </w:tcPr>
          <w:p w14:paraId="4A4D7B9C" w14:textId="77777777" w:rsidR="008A1961" w:rsidRPr="00442838" w:rsidRDefault="008A1961" w:rsidP="008A1961">
            <w:pPr>
              <w:spacing w:line="360" w:lineRule="auto"/>
              <w:rPr>
                <w:sz w:val="24"/>
                <w:szCs w:val="24"/>
              </w:rPr>
            </w:pPr>
          </w:p>
        </w:tc>
        <w:tc>
          <w:tcPr>
            <w:tcW w:w="1739" w:type="dxa"/>
          </w:tcPr>
          <w:p w14:paraId="198BDDD3" w14:textId="77777777" w:rsidR="008A1961" w:rsidRPr="00442838" w:rsidRDefault="008A1961" w:rsidP="008A1961">
            <w:pPr>
              <w:spacing w:line="360" w:lineRule="auto"/>
              <w:rPr>
                <w:sz w:val="24"/>
                <w:szCs w:val="24"/>
              </w:rPr>
            </w:pPr>
          </w:p>
        </w:tc>
      </w:tr>
      <w:tr w:rsidR="008A1961" w:rsidRPr="00442838" w14:paraId="1B8AF322" w14:textId="77777777" w:rsidTr="008A1961">
        <w:tc>
          <w:tcPr>
            <w:tcW w:w="1860" w:type="dxa"/>
          </w:tcPr>
          <w:p w14:paraId="44E914C9" w14:textId="77777777" w:rsidR="008A1961" w:rsidRPr="00442838" w:rsidRDefault="008A1961" w:rsidP="008A1961">
            <w:pPr>
              <w:spacing w:line="360" w:lineRule="auto"/>
              <w:rPr>
                <w:sz w:val="24"/>
                <w:szCs w:val="24"/>
              </w:rPr>
            </w:pPr>
          </w:p>
        </w:tc>
        <w:tc>
          <w:tcPr>
            <w:tcW w:w="1840" w:type="dxa"/>
          </w:tcPr>
          <w:p w14:paraId="3CCF4387" w14:textId="77777777" w:rsidR="008A1961" w:rsidRPr="00442838" w:rsidRDefault="008A1961" w:rsidP="008A1961">
            <w:pPr>
              <w:spacing w:line="360" w:lineRule="auto"/>
              <w:rPr>
                <w:sz w:val="24"/>
                <w:szCs w:val="24"/>
              </w:rPr>
            </w:pPr>
          </w:p>
        </w:tc>
        <w:tc>
          <w:tcPr>
            <w:tcW w:w="1873" w:type="dxa"/>
          </w:tcPr>
          <w:p w14:paraId="765E6A15" w14:textId="77777777" w:rsidR="008A1961" w:rsidRPr="00442838" w:rsidRDefault="008A1961" w:rsidP="008A1961">
            <w:pPr>
              <w:spacing w:line="360" w:lineRule="auto"/>
              <w:rPr>
                <w:sz w:val="24"/>
                <w:szCs w:val="24"/>
              </w:rPr>
            </w:pPr>
          </w:p>
        </w:tc>
        <w:tc>
          <w:tcPr>
            <w:tcW w:w="1739" w:type="dxa"/>
          </w:tcPr>
          <w:p w14:paraId="1F1891E1" w14:textId="77777777" w:rsidR="008A1961" w:rsidRPr="00442838" w:rsidRDefault="008A1961" w:rsidP="008A1961">
            <w:pPr>
              <w:spacing w:line="360" w:lineRule="auto"/>
              <w:rPr>
                <w:sz w:val="24"/>
                <w:szCs w:val="24"/>
              </w:rPr>
            </w:pPr>
          </w:p>
        </w:tc>
        <w:tc>
          <w:tcPr>
            <w:tcW w:w="1739" w:type="dxa"/>
          </w:tcPr>
          <w:p w14:paraId="0CA12E19" w14:textId="77777777" w:rsidR="008A1961" w:rsidRPr="00442838" w:rsidRDefault="008A1961" w:rsidP="008A1961">
            <w:pPr>
              <w:spacing w:line="360" w:lineRule="auto"/>
              <w:rPr>
                <w:sz w:val="24"/>
                <w:szCs w:val="24"/>
              </w:rPr>
            </w:pPr>
          </w:p>
        </w:tc>
        <w:tc>
          <w:tcPr>
            <w:tcW w:w="1739" w:type="dxa"/>
          </w:tcPr>
          <w:p w14:paraId="1E7221E4" w14:textId="77777777" w:rsidR="008A1961" w:rsidRPr="00442838" w:rsidRDefault="008A1961" w:rsidP="008A1961">
            <w:pPr>
              <w:spacing w:line="360" w:lineRule="auto"/>
              <w:rPr>
                <w:sz w:val="24"/>
                <w:szCs w:val="24"/>
              </w:rPr>
            </w:pPr>
          </w:p>
        </w:tc>
      </w:tr>
      <w:tr w:rsidR="008A1961" w:rsidRPr="00442838" w14:paraId="587A0A5A" w14:textId="77777777" w:rsidTr="008A1961">
        <w:tc>
          <w:tcPr>
            <w:tcW w:w="1860" w:type="dxa"/>
          </w:tcPr>
          <w:p w14:paraId="3C9E27E2" w14:textId="77777777" w:rsidR="008A1961" w:rsidRPr="00442838" w:rsidRDefault="008A1961" w:rsidP="008A1961">
            <w:pPr>
              <w:spacing w:line="360" w:lineRule="auto"/>
              <w:rPr>
                <w:sz w:val="24"/>
                <w:szCs w:val="24"/>
              </w:rPr>
            </w:pPr>
          </w:p>
        </w:tc>
        <w:tc>
          <w:tcPr>
            <w:tcW w:w="1840" w:type="dxa"/>
          </w:tcPr>
          <w:p w14:paraId="1A6CDC59" w14:textId="77777777" w:rsidR="008A1961" w:rsidRPr="00442838" w:rsidRDefault="008A1961" w:rsidP="008A1961">
            <w:pPr>
              <w:spacing w:line="360" w:lineRule="auto"/>
              <w:rPr>
                <w:sz w:val="24"/>
                <w:szCs w:val="24"/>
              </w:rPr>
            </w:pPr>
          </w:p>
        </w:tc>
        <w:tc>
          <w:tcPr>
            <w:tcW w:w="1873" w:type="dxa"/>
          </w:tcPr>
          <w:p w14:paraId="5D4E149A" w14:textId="77777777" w:rsidR="008A1961" w:rsidRPr="00442838" w:rsidRDefault="008A1961" w:rsidP="008A1961">
            <w:pPr>
              <w:spacing w:line="360" w:lineRule="auto"/>
              <w:rPr>
                <w:sz w:val="24"/>
                <w:szCs w:val="24"/>
              </w:rPr>
            </w:pPr>
          </w:p>
        </w:tc>
        <w:tc>
          <w:tcPr>
            <w:tcW w:w="1739" w:type="dxa"/>
          </w:tcPr>
          <w:p w14:paraId="177942B9" w14:textId="77777777" w:rsidR="008A1961" w:rsidRPr="00442838" w:rsidRDefault="008A1961" w:rsidP="008A1961">
            <w:pPr>
              <w:spacing w:line="360" w:lineRule="auto"/>
              <w:rPr>
                <w:sz w:val="24"/>
                <w:szCs w:val="24"/>
              </w:rPr>
            </w:pPr>
          </w:p>
        </w:tc>
        <w:tc>
          <w:tcPr>
            <w:tcW w:w="1739" w:type="dxa"/>
          </w:tcPr>
          <w:p w14:paraId="22016077" w14:textId="77777777" w:rsidR="008A1961" w:rsidRPr="00442838" w:rsidRDefault="008A1961" w:rsidP="008A1961">
            <w:pPr>
              <w:spacing w:line="360" w:lineRule="auto"/>
              <w:rPr>
                <w:sz w:val="24"/>
                <w:szCs w:val="24"/>
              </w:rPr>
            </w:pPr>
          </w:p>
        </w:tc>
        <w:tc>
          <w:tcPr>
            <w:tcW w:w="1739" w:type="dxa"/>
          </w:tcPr>
          <w:p w14:paraId="29DE83FB" w14:textId="77777777" w:rsidR="008A1961" w:rsidRPr="00442838" w:rsidRDefault="008A1961" w:rsidP="008A1961">
            <w:pPr>
              <w:spacing w:line="360" w:lineRule="auto"/>
              <w:rPr>
                <w:sz w:val="24"/>
                <w:szCs w:val="24"/>
              </w:rPr>
            </w:pPr>
          </w:p>
        </w:tc>
      </w:tr>
      <w:tr w:rsidR="008A1961" w:rsidRPr="00442838" w14:paraId="614714AA" w14:textId="77777777" w:rsidTr="008A1961">
        <w:tc>
          <w:tcPr>
            <w:tcW w:w="1860" w:type="dxa"/>
          </w:tcPr>
          <w:p w14:paraId="5CEBF430" w14:textId="77777777" w:rsidR="008A1961" w:rsidRPr="00442838" w:rsidRDefault="008A1961" w:rsidP="008A1961">
            <w:pPr>
              <w:spacing w:line="360" w:lineRule="auto"/>
              <w:rPr>
                <w:sz w:val="24"/>
                <w:szCs w:val="24"/>
              </w:rPr>
            </w:pPr>
          </w:p>
        </w:tc>
        <w:tc>
          <w:tcPr>
            <w:tcW w:w="1840" w:type="dxa"/>
          </w:tcPr>
          <w:p w14:paraId="6303B8F1" w14:textId="77777777" w:rsidR="008A1961" w:rsidRPr="00442838" w:rsidRDefault="008A1961" w:rsidP="008A1961">
            <w:pPr>
              <w:spacing w:line="360" w:lineRule="auto"/>
              <w:rPr>
                <w:sz w:val="24"/>
                <w:szCs w:val="24"/>
              </w:rPr>
            </w:pPr>
          </w:p>
        </w:tc>
        <w:tc>
          <w:tcPr>
            <w:tcW w:w="1873" w:type="dxa"/>
          </w:tcPr>
          <w:p w14:paraId="20DAD7C9" w14:textId="77777777" w:rsidR="008A1961" w:rsidRPr="00442838" w:rsidRDefault="008A1961" w:rsidP="008A1961">
            <w:pPr>
              <w:spacing w:line="360" w:lineRule="auto"/>
              <w:rPr>
                <w:sz w:val="24"/>
                <w:szCs w:val="24"/>
              </w:rPr>
            </w:pPr>
          </w:p>
        </w:tc>
        <w:tc>
          <w:tcPr>
            <w:tcW w:w="1739" w:type="dxa"/>
          </w:tcPr>
          <w:p w14:paraId="0694F285" w14:textId="77777777" w:rsidR="008A1961" w:rsidRPr="00442838" w:rsidRDefault="008A1961" w:rsidP="008A1961">
            <w:pPr>
              <w:spacing w:line="360" w:lineRule="auto"/>
              <w:rPr>
                <w:sz w:val="24"/>
                <w:szCs w:val="24"/>
              </w:rPr>
            </w:pPr>
          </w:p>
        </w:tc>
        <w:tc>
          <w:tcPr>
            <w:tcW w:w="1739" w:type="dxa"/>
          </w:tcPr>
          <w:p w14:paraId="1B288A25" w14:textId="77777777" w:rsidR="008A1961" w:rsidRPr="00442838" w:rsidRDefault="008A1961" w:rsidP="008A1961">
            <w:pPr>
              <w:spacing w:line="360" w:lineRule="auto"/>
              <w:rPr>
                <w:sz w:val="24"/>
                <w:szCs w:val="24"/>
              </w:rPr>
            </w:pPr>
          </w:p>
        </w:tc>
        <w:tc>
          <w:tcPr>
            <w:tcW w:w="1739" w:type="dxa"/>
          </w:tcPr>
          <w:p w14:paraId="7D487F42" w14:textId="77777777" w:rsidR="008A1961" w:rsidRPr="00442838" w:rsidRDefault="008A1961" w:rsidP="008A1961">
            <w:pPr>
              <w:spacing w:line="360" w:lineRule="auto"/>
              <w:rPr>
                <w:sz w:val="24"/>
                <w:szCs w:val="24"/>
              </w:rPr>
            </w:pPr>
          </w:p>
        </w:tc>
      </w:tr>
      <w:tr w:rsidR="008A1961" w:rsidRPr="00442838" w14:paraId="07A34B83" w14:textId="77777777" w:rsidTr="008A1961">
        <w:tc>
          <w:tcPr>
            <w:tcW w:w="1860" w:type="dxa"/>
          </w:tcPr>
          <w:p w14:paraId="7EF0AA2D" w14:textId="77777777" w:rsidR="008A1961" w:rsidRPr="00442838" w:rsidRDefault="008A1961" w:rsidP="008A1961">
            <w:pPr>
              <w:spacing w:line="360" w:lineRule="auto"/>
              <w:rPr>
                <w:sz w:val="24"/>
                <w:szCs w:val="24"/>
              </w:rPr>
            </w:pPr>
          </w:p>
        </w:tc>
        <w:tc>
          <w:tcPr>
            <w:tcW w:w="1840" w:type="dxa"/>
          </w:tcPr>
          <w:p w14:paraId="71BD7A2E" w14:textId="77777777" w:rsidR="008A1961" w:rsidRPr="00442838" w:rsidRDefault="008A1961" w:rsidP="008A1961">
            <w:pPr>
              <w:spacing w:line="360" w:lineRule="auto"/>
              <w:rPr>
                <w:sz w:val="24"/>
                <w:szCs w:val="24"/>
              </w:rPr>
            </w:pPr>
          </w:p>
        </w:tc>
        <w:tc>
          <w:tcPr>
            <w:tcW w:w="1873" w:type="dxa"/>
          </w:tcPr>
          <w:p w14:paraId="0D051E0A" w14:textId="77777777" w:rsidR="008A1961" w:rsidRPr="00442838" w:rsidRDefault="008A1961" w:rsidP="008A1961">
            <w:pPr>
              <w:spacing w:line="360" w:lineRule="auto"/>
              <w:rPr>
                <w:sz w:val="24"/>
                <w:szCs w:val="24"/>
              </w:rPr>
            </w:pPr>
          </w:p>
        </w:tc>
        <w:tc>
          <w:tcPr>
            <w:tcW w:w="1739" w:type="dxa"/>
          </w:tcPr>
          <w:p w14:paraId="185E2BB2" w14:textId="77777777" w:rsidR="008A1961" w:rsidRPr="00442838" w:rsidRDefault="008A1961" w:rsidP="008A1961">
            <w:pPr>
              <w:spacing w:line="360" w:lineRule="auto"/>
              <w:rPr>
                <w:sz w:val="24"/>
                <w:szCs w:val="24"/>
              </w:rPr>
            </w:pPr>
          </w:p>
        </w:tc>
        <w:tc>
          <w:tcPr>
            <w:tcW w:w="1739" w:type="dxa"/>
          </w:tcPr>
          <w:p w14:paraId="6FBEF8C5" w14:textId="77777777" w:rsidR="008A1961" w:rsidRPr="00442838" w:rsidRDefault="008A1961" w:rsidP="008A1961">
            <w:pPr>
              <w:spacing w:line="360" w:lineRule="auto"/>
              <w:rPr>
                <w:sz w:val="24"/>
                <w:szCs w:val="24"/>
              </w:rPr>
            </w:pPr>
          </w:p>
        </w:tc>
        <w:tc>
          <w:tcPr>
            <w:tcW w:w="1739" w:type="dxa"/>
          </w:tcPr>
          <w:p w14:paraId="0C5A84BF" w14:textId="77777777" w:rsidR="008A1961" w:rsidRPr="00442838" w:rsidRDefault="008A1961" w:rsidP="008A1961">
            <w:pPr>
              <w:spacing w:line="360" w:lineRule="auto"/>
              <w:rPr>
                <w:sz w:val="24"/>
                <w:szCs w:val="24"/>
              </w:rPr>
            </w:pPr>
          </w:p>
        </w:tc>
      </w:tr>
      <w:tr w:rsidR="008A1961" w:rsidRPr="00442838" w14:paraId="5E7F11C4" w14:textId="77777777" w:rsidTr="008A1961">
        <w:tc>
          <w:tcPr>
            <w:tcW w:w="1860" w:type="dxa"/>
          </w:tcPr>
          <w:p w14:paraId="1E9495F1" w14:textId="77777777" w:rsidR="008A1961" w:rsidRPr="00442838" w:rsidRDefault="008A1961" w:rsidP="008A1961">
            <w:pPr>
              <w:spacing w:line="360" w:lineRule="auto"/>
              <w:rPr>
                <w:sz w:val="24"/>
                <w:szCs w:val="24"/>
              </w:rPr>
            </w:pPr>
          </w:p>
        </w:tc>
        <w:tc>
          <w:tcPr>
            <w:tcW w:w="1840" w:type="dxa"/>
          </w:tcPr>
          <w:p w14:paraId="4548FE9D" w14:textId="77777777" w:rsidR="008A1961" w:rsidRPr="00442838" w:rsidRDefault="008A1961" w:rsidP="008A1961">
            <w:pPr>
              <w:spacing w:line="360" w:lineRule="auto"/>
              <w:rPr>
                <w:sz w:val="24"/>
                <w:szCs w:val="24"/>
              </w:rPr>
            </w:pPr>
          </w:p>
        </w:tc>
        <w:tc>
          <w:tcPr>
            <w:tcW w:w="1873" w:type="dxa"/>
          </w:tcPr>
          <w:p w14:paraId="1C5CB27E" w14:textId="77777777" w:rsidR="008A1961" w:rsidRPr="00442838" w:rsidRDefault="008A1961" w:rsidP="008A1961">
            <w:pPr>
              <w:spacing w:line="360" w:lineRule="auto"/>
              <w:rPr>
                <w:sz w:val="24"/>
                <w:szCs w:val="24"/>
              </w:rPr>
            </w:pPr>
          </w:p>
        </w:tc>
        <w:tc>
          <w:tcPr>
            <w:tcW w:w="1739" w:type="dxa"/>
          </w:tcPr>
          <w:p w14:paraId="2B383D01" w14:textId="77777777" w:rsidR="008A1961" w:rsidRPr="00442838" w:rsidRDefault="008A1961" w:rsidP="008A1961">
            <w:pPr>
              <w:spacing w:line="360" w:lineRule="auto"/>
              <w:rPr>
                <w:sz w:val="24"/>
                <w:szCs w:val="24"/>
              </w:rPr>
            </w:pPr>
          </w:p>
        </w:tc>
        <w:tc>
          <w:tcPr>
            <w:tcW w:w="1739" w:type="dxa"/>
          </w:tcPr>
          <w:p w14:paraId="27890FCE" w14:textId="77777777" w:rsidR="008A1961" w:rsidRPr="00442838" w:rsidRDefault="008A1961" w:rsidP="008A1961">
            <w:pPr>
              <w:spacing w:line="360" w:lineRule="auto"/>
              <w:rPr>
                <w:sz w:val="24"/>
                <w:szCs w:val="24"/>
              </w:rPr>
            </w:pPr>
          </w:p>
        </w:tc>
        <w:tc>
          <w:tcPr>
            <w:tcW w:w="1739" w:type="dxa"/>
          </w:tcPr>
          <w:p w14:paraId="50300D67" w14:textId="77777777" w:rsidR="008A1961" w:rsidRPr="00442838" w:rsidRDefault="008A1961" w:rsidP="008A1961">
            <w:pPr>
              <w:spacing w:line="360" w:lineRule="auto"/>
              <w:rPr>
                <w:sz w:val="24"/>
                <w:szCs w:val="24"/>
              </w:rPr>
            </w:pPr>
          </w:p>
        </w:tc>
      </w:tr>
      <w:tr w:rsidR="008A1961" w:rsidRPr="00442838" w14:paraId="3406DE2E" w14:textId="77777777" w:rsidTr="008A1961">
        <w:tc>
          <w:tcPr>
            <w:tcW w:w="1860" w:type="dxa"/>
          </w:tcPr>
          <w:p w14:paraId="4BD974E1" w14:textId="77777777" w:rsidR="008A1961" w:rsidRPr="00442838" w:rsidRDefault="008A1961" w:rsidP="008A1961">
            <w:pPr>
              <w:spacing w:line="360" w:lineRule="auto"/>
              <w:rPr>
                <w:sz w:val="24"/>
                <w:szCs w:val="24"/>
              </w:rPr>
            </w:pPr>
          </w:p>
        </w:tc>
        <w:tc>
          <w:tcPr>
            <w:tcW w:w="1840" w:type="dxa"/>
          </w:tcPr>
          <w:p w14:paraId="7065AC0F" w14:textId="77777777" w:rsidR="008A1961" w:rsidRPr="00442838" w:rsidRDefault="008A1961" w:rsidP="008A1961">
            <w:pPr>
              <w:spacing w:line="360" w:lineRule="auto"/>
              <w:rPr>
                <w:sz w:val="24"/>
                <w:szCs w:val="24"/>
              </w:rPr>
            </w:pPr>
          </w:p>
        </w:tc>
        <w:tc>
          <w:tcPr>
            <w:tcW w:w="1873" w:type="dxa"/>
          </w:tcPr>
          <w:p w14:paraId="0786B0DE" w14:textId="77777777" w:rsidR="008A1961" w:rsidRPr="00442838" w:rsidRDefault="008A1961" w:rsidP="008A1961">
            <w:pPr>
              <w:spacing w:line="360" w:lineRule="auto"/>
              <w:rPr>
                <w:sz w:val="24"/>
                <w:szCs w:val="24"/>
              </w:rPr>
            </w:pPr>
          </w:p>
        </w:tc>
        <w:tc>
          <w:tcPr>
            <w:tcW w:w="1739" w:type="dxa"/>
          </w:tcPr>
          <w:p w14:paraId="553BDA09" w14:textId="77777777" w:rsidR="008A1961" w:rsidRPr="00442838" w:rsidRDefault="008A1961" w:rsidP="008A1961">
            <w:pPr>
              <w:spacing w:line="360" w:lineRule="auto"/>
              <w:rPr>
                <w:sz w:val="24"/>
                <w:szCs w:val="24"/>
              </w:rPr>
            </w:pPr>
          </w:p>
        </w:tc>
        <w:tc>
          <w:tcPr>
            <w:tcW w:w="1739" w:type="dxa"/>
          </w:tcPr>
          <w:p w14:paraId="74287D9B" w14:textId="77777777" w:rsidR="008A1961" w:rsidRPr="00442838" w:rsidRDefault="008A1961" w:rsidP="008A1961">
            <w:pPr>
              <w:spacing w:line="360" w:lineRule="auto"/>
              <w:rPr>
                <w:sz w:val="24"/>
                <w:szCs w:val="24"/>
              </w:rPr>
            </w:pPr>
          </w:p>
        </w:tc>
        <w:tc>
          <w:tcPr>
            <w:tcW w:w="1739" w:type="dxa"/>
          </w:tcPr>
          <w:p w14:paraId="5067AA8E" w14:textId="77777777" w:rsidR="008A1961" w:rsidRPr="00442838" w:rsidRDefault="008A1961" w:rsidP="008A1961">
            <w:pPr>
              <w:spacing w:line="360" w:lineRule="auto"/>
              <w:rPr>
                <w:sz w:val="24"/>
                <w:szCs w:val="24"/>
              </w:rPr>
            </w:pPr>
          </w:p>
        </w:tc>
      </w:tr>
      <w:tr w:rsidR="008A1961" w:rsidRPr="00442838" w14:paraId="6A848FE0" w14:textId="77777777" w:rsidTr="008A1961">
        <w:tc>
          <w:tcPr>
            <w:tcW w:w="1860" w:type="dxa"/>
          </w:tcPr>
          <w:p w14:paraId="06866753" w14:textId="77777777" w:rsidR="008A1961" w:rsidRPr="00442838" w:rsidRDefault="008A1961" w:rsidP="008A1961">
            <w:pPr>
              <w:spacing w:line="360" w:lineRule="auto"/>
              <w:rPr>
                <w:sz w:val="24"/>
                <w:szCs w:val="24"/>
              </w:rPr>
            </w:pPr>
          </w:p>
        </w:tc>
        <w:tc>
          <w:tcPr>
            <w:tcW w:w="1840" w:type="dxa"/>
          </w:tcPr>
          <w:p w14:paraId="6D36A21B" w14:textId="77777777" w:rsidR="008A1961" w:rsidRPr="00442838" w:rsidRDefault="008A1961" w:rsidP="008A1961">
            <w:pPr>
              <w:spacing w:line="360" w:lineRule="auto"/>
              <w:rPr>
                <w:sz w:val="24"/>
                <w:szCs w:val="24"/>
              </w:rPr>
            </w:pPr>
          </w:p>
        </w:tc>
        <w:tc>
          <w:tcPr>
            <w:tcW w:w="1873" w:type="dxa"/>
          </w:tcPr>
          <w:p w14:paraId="63F5E689" w14:textId="77777777" w:rsidR="008A1961" w:rsidRPr="00442838" w:rsidRDefault="008A1961" w:rsidP="008A1961">
            <w:pPr>
              <w:spacing w:line="360" w:lineRule="auto"/>
              <w:rPr>
                <w:sz w:val="24"/>
                <w:szCs w:val="24"/>
              </w:rPr>
            </w:pPr>
          </w:p>
        </w:tc>
        <w:tc>
          <w:tcPr>
            <w:tcW w:w="1739" w:type="dxa"/>
          </w:tcPr>
          <w:p w14:paraId="6B99F201" w14:textId="77777777" w:rsidR="008A1961" w:rsidRPr="00442838" w:rsidRDefault="008A1961" w:rsidP="008A1961">
            <w:pPr>
              <w:spacing w:line="360" w:lineRule="auto"/>
              <w:rPr>
                <w:sz w:val="24"/>
                <w:szCs w:val="24"/>
              </w:rPr>
            </w:pPr>
          </w:p>
        </w:tc>
        <w:tc>
          <w:tcPr>
            <w:tcW w:w="1739" w:type="dxa"/>
          </w:tcPr>
          <w:p w14:paraId="0BE60135" w14:textId="77777777" w:rsidR="008A1961" w:rsidRPr="00442838" w:rsidRDefault="008A1961" w:rsidP="008A1961">
            <w:pPr>
              <w:spacing w:line="360" w:lineRule="auto"/>
              <w:rPr>
                <w:sz w:val="24"/>
                <w:szCs w:val="24"/>
              </w:rPr>
            </w:pPr>
          </w:p>
        </w:tc>
        <w:tc>
          <w:tcPr>
            <w:tcW w:w="1739" w:type="dxa"/>
          </w:tcPr>
          <w:p w14:paraId="11C91703" w14:textId="77777777" w:rsidR="008A1961" w:rsidRPr="00442838" w:rsidRDefault="008A1961" w:rsidP="008A1961">
            <w:pPr>
              <w:spacing w:line="360" w:lineRule="auto"/>
              <w:rPr>
                <w:sz w:val="24"/>
                <w:szCs w:val="24"/>
              </w:rPr>
            </w:pPr>
          </w:p>
        </w:tc>
      </w:tr>
      <w:tr w:rsidR="008A1961" w:rsidRPr="00442838" w14:paraId="598C4544" w14:textId="77777777" w:rsidTr="008A1961">
        <w:tc>
          <w:tcPr>
            <w:tcW w:w="1860" w:type="dxa"/>
          </w:tcPr>
          <w:p w14:paraId="7A9070A5" w14:textId="77777777" w:rsidR="008A1961" w:rsidRPr="00442838" w:rsidRDefault="008A1961" w:rsidP="008A1961">
            <w:pPr>
              <w:spacing w:line="360" w:lineRule="auto"/>
              <w:rPr>
                <w:sz w:val="24"/>
                <w:szCs w:val="24"/>
              </w:rPr>
            </w:pPr>
          </w:p>
        </w:tc>
        <w:tc>
          <w:tcPr>
            <w:tcW w:w="1840" w:type="dxa"/>
          </w:tcPr>
          <w:p w14:paraId="123E55D7" w14:textId="77777777" w:rsidR="008A1961" w:rsidRPr="00442838" w:rsidRDefault="008A1961" w:rsidP="008A1961">
            <w:pPr>
              <w:spacing w:line="360" w:lineRule="auto"/>
              <w:rPr>
                <w:sz w:val="24"/>
                <w:szCs w:val="24"/>
              </w:rPr>
            </w:pPr>
          </w:p>
        </w:tc>
        <w:tc>
          <w:tcPr>
            <w:tcW w:w="1873" w:type="dxa"/>
          </w:tcPr>
          <w:p w14:paraId="7C6FE228" w14:textId="77777777" w:rsidR="008A1961" w:rsidRPr="00442838" w:rsidRDefault="008A1961" w:rsidP="008A1961">
            <w:pPr>
              <w:spacing w:line="360" w:lineRule="auto"/>
              <w:rPr>
                <w:sz w:val="24"/>
                <w:szCs w:val="24"/>
              </w:rPr>
            </w:pPr>
          </w:p>
        </w:tc>
        <w:tc>
          <w:tcPr>
            <w:tcW w:w="1739" w:type="dxa"/>
          </w:tcPr>
          <w:p w14:paraId="6B441C8D" w14:textId="77777777" w:rsidR="008A1961" w:rsidRPr="00442838" w:rsidRDefault="008A1961" w:rsidP="008A1961">
            <w:pPr>
              <w:spacing w:line="360" w:lineRule="auto"/>
              <w:rPr>
                <w:sz w:val="24"/>
                <w:szCs w:val="24"/>
              </w:rPr>
            </w:pPr>
          </w:p>
        </w:tc>
        <w:tc>
          <w:tcPr>
            <w:tcW w:w="1739" w:type="dxa"/>
          </w:tcPr>
          <w:p w14:paraId="2F084F86" w14:textId="77777777" w:rsidR="008A1961" w:rsidRPr="00442838" w:rsidRDefault="008A1961" w:rsidP="008A1961">
            <w:pPr>
              <w:spacing w:line="360" w:lineRule="auto"/>
              <w:rPr>
                <w:sz w:val="24"/>
                <w:szCs w:val="24"/>
              </w:rPr>
            </w:pPr>
          </w:p>
        </w:tc>
        <w:tc>
          <w:tcPr>
            <w:tcW w:w="1739" w:type="dxa"/>
          </w:tcPr>
          <w:p w14:paraId="6CDF9CB9" w14:textId="77777777" w:rsidR="008A1961" w:rsidRPr="00442838" w:rsidRDefault="008A1961" w:rsidP="008A1961">
            <w:pPr>
              <w:spacing w:line="360" w:lineRule="auto"/>
              <w:rPr>
                <w:sz w:val="24"/>
                <w:szCs w:val="24"/>
              </w:rPr>
            </w:pPr>
          </w:p>
        </w:tc>
      </w:tr>
      <w:tr w:rsidR="008A1961" w:rsidRPr="00442838" w14:paraId="45664D0E" w14:textId="77777777" w:rsidTr="008A1961">
        <w:tc>
          <w:tcPr>
            <w:tcW w:w="1860" w:type="dxa"/>
          </w:tcPr>
          <w:p w14:paraId="754A1672" w14:textId="77777777" w:rsidR="008A1961" w:rsidRPr="00442838" w:rsidRDefault="008A1961" w:rsidP="008A1961">
            <w:pPr>
              <w:spacing w:line="360" w:lineRule="auto"/>
              <w:rPr>
                <w:sz w:val="24"/>
                <w:szCs w:val="24"/>
              </w:rPr>
            </w:pPr>
          </w:p>
        </w:tc>
        <w:tc>
          <w:tcPr>
            <w:tcW w:w="1840" w:type="dxa"/>
          </w:tcPr>
          <w:p w14:paraId="364BFDF7" w14:textId="77777777" w:rsidR="008A1961" w:rsidRPr="00442838" w:rsidRDefault="008A1961" w:rsidP="008A1961">
            <w:pPr>
              <w:spacing w:line="360" w:lineRule="auto"/>
              <w:rPr>
                <w:sz w:val="24"/>
                <w:szCs w:val="24"/>
              </w:rPr>
            </w:pPr>
          </w:p>
        </w:tc>
        <w:tc>
          <w:tcPr>
            <w:tcW w:w="1873" w:type="dxa"/>
          </w:tcPr>
          <w:p w14:paraId="1C5AAB99" w14:textId="77777777" w:rsidR="008A1961" w:rsidRPr="00442838" w:rsidRDefault="008A1961" w:rsidP="008A1961">
            <w:pPr>
              <w:spacing w:line="360" w:lineRule="auto"/>
              <w:rPr>
                <w:sz w:val="24"/>
                <w:szCs w:val="24"/>
              </w:rPr>
            </w:pPr>
          </w:p>
        </w:tc>
        <w:tc>
          <w:tcPr>
            <w:tcW w:w="1739" w:type="dxa"/>
          </w:tcPr>
          <w:p w14:paraId="5D75CF44" w14:textId="77777777" w:rsidR="008A1961" w:rsidRPr="00442838" w:rsidRDefault="008A1961" w:rsidP="008A1961">
            <w:pPr>
              <w:spacing w:line="360" w:lineRule="auto"/>
              <w:rPr>
                <w:sz w:val="24"/>
                <w:szCs w:val="24"/>
              </w:rPr>
            </w:pPr>
          </w:p>
        </w:tc>
        <w:tc>
          <w:tcPr>
            <w:tcW w:w="1739" w:type="dxa"/>
          </w:tcPr>
          <w:p w14:paraId="0B9D56DF" w14:textId="77777777" w:rsidR="008A1961" w:rsidRPr="00442838" w:rsidRDefault="008A1961" w:rsidP="008A1961">
            <w:pPr>
              <w:spacing w:line="360" w:lineRule="auto"/>
              <w:rPr>
                <w:sz w:val="24"/>
                <w:szCs w:val="24"/>
              </w:rPr>
            </w:pPr>
          </w:p>
        </w:tc>
        <w:tc>
          <w:tcPr>
            <w:tcW w:w="1739" w:type="dxa"/>
          </w:tcPr>
          <w:p w14:paraId="2E1A6375" w14:textId="77777777" w:rsidR="008A1961" w:rsidRPr="00442838" w:rsidRDefault="008A1961" w:rsidP="008A1961">
            <w:pPr>
              <w:spacing w:line="360" w:lineRule="auto"/>
              <w:rPr>
                <w:sz w:val="24"/>
                <w:szCs w:val="24"/>
              </w:rPr>
            </w:pPr>
          </w:p>
        </w:tc>
      </w:tr>
      <w:tr w:rsidR="008A1961" w:rsidRPr="00442838" w14:paraId="40422E61" w14:textId="77777777" w:rsidTr="008A1961">
        <w:tc>
          <w:tcPr>
            <w:tcW w:w="1860" w:type="dxa"/>
          </w:tcPr>
          <w:p w14:paraId="00A6EBDB" w14:textId="77777777" w:rsidR="008A1961" w:rsidRPr="00442838" w:rsidRDefault="008A1961" w:rsidP="008A1961">
            <w:pPr>
              <w:spacing w:line="360" w:lineRule="auto"/>
              <w:rPr>
                <w:sz w:val="24"/>
                <w:szCs w:val="24"/>
              </w:rPr>
            </w:pPr>
          </w:p>
        </w:tc>
        <w:tc>
          <w:tcPr>
            <w:tcW w:w="1840" w:type="dxa"/>
          </w:tcPr>
          <w:p w14:paraId="1EB2D4E7" w14:textId="77777777" w:rsidR="008A1961" w:rsidRPr="00442838" w:rsidRDefault="008A1961" w:rsidP="008A1961">
            <w:pPr>
              <w:spacing w:line="360" w:lineRule="auto"/>
              <w:rPr>
                <w:sz w:val="24"/>
                <w:szCs w:val="24"/>
              </w:rPr>
            </w:pPr>
          </w:p>
        </w:tc>
        <w:tc>
          <w:tcPr>
            <w:tcW w:w="1873" w:type="dxa"/>
          </w:tcPr>
          <w:p w14:paraId="4D9E5911" w14:textId="77777777" w:rsidR="008A1961" w:rsidRPr="00442838" w:rsidRDefault="008A1961" w:rsidP="008A1961">
            <w:pPr>
              <w:spacing w:line="360" w:lineRule="auto"/>
              <w:rPr>
                <w:sz w:val="24"/>
                <w:szCs w:val="24"/>
              </w:rPr>
            </w:pPr>
          </w:p>
        </w:tc>
        <w:tc>
          <w:tcPr>
            <w:tcW w:w="1739" w:type="dxa"/>
          </w:tcPr>
          <w:p w14:paraId="4ECBBA87" w14:textId="77777777" w:rsidR="008A1961" w:rsidRPr="00442838" w:rsidRDefault="008A1961" w:rsidP="008A1961">
            <w:pPr>
              <w:spacing w:line="360" w:lineRule="auto"/>
              <w:rPr>
                <w:sz w:val="24"/>
                <w:szCs w:val="24"/>
              </w:rPr>
            </w:pPr>
          </w:p>
        </w:tc>
        <w:tc>
          <w:tcPr>
            <w:tcW w:w="1739" w:type="dxa"/>
          </w:tcPr>
          <w:p w14:paraId="78BFAB00" w14:textId="77777777" w:rsidR="008A1961" w:rsidRPr="00442838" w:rsidRDefault="008A1961" w:rsidP="008A1961">
            <w:pPr>
              <w:spacing w:line="360" w:lineRule="auto"/>
              <w:rPr>
                <w:sz w:val="24"/>
                <w:szCs w:val="24"/>
              </w:rPr>
            </w:pPr>
          </w:p>
        </w:tc>
        <w:tc>
          <w:tcPr>
            <w:tcW w:w="1739" w:type="dxa"/>
          </w:tcPr>
          <w:p w14:paraId="6C1016A8" w14:textId="77777777" w:rsidR="008A1961" w:rsidRPr="00442838" w:rsidRDefault="008A1961" w:rsidP="008A1961">
            <w:pPr>
              <w:spacing w:line="360" w:lineRule="auto"/>
              <w:rPr>
                <w:sz w:val="24"/>
                <w:szCs w:val="24"/>
              </w:rPr>
            </w:pPr>
          </w:p>
        </w:tc>
      </w:tr>
      <w:tr w:rsidR="008A1961" w:rsidRPr="00442838" w14:paraId="105F3C34" w14:textId="77777777" w:rsidTr="008A1961">
        <w:tc>
          <w:tcPr>
            <w:tcW w:w="1860" w:type="dxa"/>
          </w:tcPr>
          <w:p w14:paraId="45FA291D" w14:textId="77777777" w:rsidR="008A1961" w:rsidRPr="00442838" w:rsidRDefault="008A1961" w:rsidP="008A1961">
            <w:pPr>
              <w:spacing w:line="360" w:lineRule="auto"/>
              <w:rPr>
                <w:sz w:val="24"/>
                <w:szCs w:val="24"/>
              </w:rPr>
            </w:pPr>
          </w:p>
        </w:tc>
        <w:tc>
          <w:tcPr>
            <w:tcW w:w="1840" w:type="dxa"/>
          </w:tcPr>
          <w:p w14:paraId="29080A43" w14:textId="77777777" w:rsidR="008A1961" w:rsidRPr="00442838" w:rsidRDefault="008A1961" w:rsidP="008A1961">
            <w:pPr>
              <w:spacing w:line="360" w:lineRule="auto"/>
              <w:rPr>
                <w:sz w:val="24"/>
                <w:szCs w:val="24"/>
              </w:rPr>
            </w:pPr>
          </w:p>
        </w:tc>
        <w:tc>
          <w:tcPr>
            <w:tcW w:w="1873" w:type="dxa"/>
          </w:tcPr>
          <w:p w14:paraId="347E862E" w14:textId="77777777" w:rsidR="008A1961" w:rsidRPr="00442838" w:rsidRDefault="008A1961" w:rsidP="008A1961">
            <w:pPr>
              <w:spacing w:line="360" w:lineRule="auto"/>
              <w:rPr>
                <w:sz w:val="24"/>
                <w:szCs w:val="24"/>
              </w:rPr>
            </w:pPr>
          </w:p>
        </w:tc>
        <w:tc>
          <w:tcPr>
            <w:tcW w:w="1739" w:type="dxa"/>
          </w:tcPr>
          <w:p w14:paraId="74EE6461" w14:textId="77777777" w:rsidR="008A1961" w:rsidRPr="00442838" w:rsidRDefault="008A1961" w:rsidP="008A1961">
            <w:pPr>
              <w:spacing w:line="360" w:lineRule="auto"/>
              <w:rPr>
                <w:sz w:val="24"/>
                <w:szCs w:val="24"/>
              </w:rPr>
            </w:pPr>
          </w:p>
        </w:tc>
        <w:tc>
          <w:tcPr>
            <w:tcW w:w="1739" w:type="dxa"/>
          </w:tcPr>
          <w:p w14:paraId="788DDCFD" w14:textId="77777777" w:rsidR="008A1961" w:rsidRPr="00442838" w:rsidRDefault="008A1961" w:rsidP="008A1961">
            <w:pPr>
              <w:spacing w:line="360" w:lineRule="auto"/>
              <w:rPr>
                <w:sz w:val="24"/>
                <w:szCs w:val="24"/>
              </w:rPr>
            </w:pPr>
          </w:p>
        </w:tc>
        <w:tc>
          <w:tcPr>
            <w:tcW w:w="1739" w:type="dxa"/>
          </w:tcPr>
          <w:p w14:paraId="7563CA92" w14:textId="77777777" w:rsidR="008A1961" w:rsidRPr="00442838" w:rsidRDefault="008A1961" w:rsidP="008A1961">
            <w:pPr>
              <w:spacing w:line="360" w:lineRule="auto"/>
              <w:rPr>
                <w:sz w:val="24"/>
                <w:szCs w:val="24"/>
              </w:rPr>
            </w:pPr>
          </w:p>
        </w:tc>
      </w:tr>
      <w:tr w:rsidR="008A1961" w:rsidRPr="00442838" w14:paraId="0FD414E1" w14:textId="77777777" w:rsidTr="008A1961">
        <w:tc>
          <w:tcPr>
            <w:tcW w:w="1860" w:type="dxa"/>
          </w:tcPr>
          <w:p w14:paraId="30953F6E" w14:textId="77777777" w:rsidR="008A1961" w:rsidRPr="00442838" w:rsidRDefault="008A1961" w:rsidP="008A1961">
            <w:pPr>
              <w:spacing w:line="360" w:lineRule="auto"/>
              <w:rPr>
                <w:sz w:val="24"/>
                <w:szCs w:val="24"/>
              </w:rPr>
            </w:pPr>
          </w:p>
        </w:tc>
        <w:tc>
          <w:tcPr>
            <w:tcW w:w="1840" w:type="dxa"/>
          </w:tcPr>
          <w:p w14:paraId="68AF1CB3" w14:textId="77777777" w:rsidR="008A1961" w:rsidRPr="00442838" w:rsidRDefault="008A1961" w:rsidP="008A1961">
            <w:pPr>
              <w:spacing w:line="360" w:lineRule="auto"/>
              <w:rPr>
                <w:sz w:val="24"/>
                <w:szCs w:val="24"/>
              </w:rPr>
            </w:pPr>
          </w:p>
        </w:tc>
        <w:tc>
          <w:tcPr>
            <w:tcW w:w="1873" w:type="dxa"/>
          </w:tcPr>
          <w:p w14:paraId="20ECF2A5" w14:textId="77777777" w:rsidR="008A1961" w:rsidRPr="00442838" w:rsidRDefault="008A1961" w:rsidP="008A1961">
            <w:pPr>
              <w:spacing w:line="360" w:lineRule="auto"/>
              <w:rPr>
                <w:sz w:val="24"/>
                <w:szCs w:val="24"/>
              </w:rPr>
            </w:pPr>
          </w:p>
        </w:tc>
        <w:tc>
          <w:tcPr>
            <w:tcW w:w="1739" w:type="dxa"/>
          </w:tcPr>
          <w:p w14:paraId="3D2561D5" w14:textId="77777777" w:rsidR="008A1961" w:rsidRPr="00442838" w:rsidRDefault="008A1961" w:rsidP="008A1961">
            <w:pPr>
              <w:spacing w:line="360" w:lineRule="auto"/>
              <w:rPr>
                <w:sz w:val="24"/>
                <w:szCs w:val="24"/>
              </w:rPr>
            </w:pPr>
          </w:p>
        </w:tc>
        <w:tc>
          <w:tcPr>
            <w:tcW w:w="1739" w:type="dxa"/>
          </w:tcPr>
          <w:p w14:paraId="5E270391" w14:textId="77777777" w:rsidR="008A1961" w:rsidRPr="00442838" w:rsidRDefault="008A1961" w:rsidP="008A1961">
            <w:pPr>
              <w:spacing w:line="360" w:lineRule="auto"/>
              <w:rPr>
                <w:sz w:val="24"/>
                <w:szCs w:val="24"/>
              </w:rPr>
            </w:pPr>
          </w:p>
        </w:tc>
        <w:tc>
          <w:tcPr>
            <w:tcW w:w="1739" w:type="dxa"/>
          </w:tcPr>
          <w:p w14:paraId="19C0ADB1" w14:textId="77777777" w:rsidR="008A1961" w:rsidRPr="00442838" w:rsidRDefault="008A1961" w:rsidP="008A1961">
            <w:pPr>
              <w:spacing w:line="360" w:lineRule="auto"/>
              <w:rPr>
                <w:sz w:val="24"/>
                <w:szCs w:val="24"/>
              </w:rPr>
            </w:pPr>
          </w:p>
        </w:tc>
      </w:tr>
      <w:tr w:rsidR="008A1961" w:rsidRPr="00442838" w14:paraId="7EA15469" w14:textId="77777777" w:rsidTr="008A1961">
        <w:tc>
          <w:tcPr>
            <w:tcW w:w="1860" w:type="dxa"/>
          </w:tcPr>
          <w:p w14:paraId="5631AA58" w14:textId="77777777" w:rsidR="008A1961" w:rsidRPr="00442838" w:rsidRDefault="008A1961" w:rsidP="008A1961">
            <w:pPr>
              <w:spacing w:line="360" w:lineRule="auto"/>
              <w:rPr>
                <w:sz w:val="24"/>
                <w:szCs w:val="24"/>
              </w:rPr>
            </w:pPr>
          </w:p>
        </w:tc>
        <w:tc>
          <w:tcPr>
            <w:tcW w:w="1840" w:type="dxa"/>
          </w:tcPr>
          <w:p w14:paraId="4A60CB0F" w14:textId="77777777" w:rsidR="008A1961" w:rsidRPr="00442838" w:rsidRDefault="008A1961" w:rsidP="008A1961">
            <w:pPr>
              <w:spacing w:line="360" w:lineRule="auto"/>
              <w:rPr>
                <w:sz w:val="24"/>
                <w:szCs w:val="24"/>
              </w:rPr>
            </w:pPr>
          </w:p>
        </w:tc>
        <w:tc>
          <w:tcPr>
            <w:tcW w:w="1873" w:type="dxa"/>
          </w:tcPr>
          <w:p w14:paraId="7E5AD729" w14:textId="77777777" w:rsidR="008A1961" w:rsidRPr="00442838" w:rsidRDefault="008A1961" w:rsidP="008A1961">
            <w:pPr>
              <w:spacing w:line="360" w:lineRule="auto"/>
              <w:rPr>
                <w:sz w:val="24"/>
                <w:szCs w:val="24"/>
              </w:rPr>
            </w:pPr>
          </w:p>
        </w:tc>
        <w:tc>
          <w:tcPr>
            <w:tcW w:w="1739" w:type="dxa"/>
          </w:tcPr>
          <w:p w14:paraId="7DFD427E" w14:textId="77777777" w:rsidR="008A1961" w:rsidRPr="00442838" w:rsidRDefault="008A1961" w:rsidP="008A1961">
            <w:pPr>
              <w:spacing w:line="360" w:lineRule="auto"/>
              <w:rPr>
                <w:sz w:val="24"/>
                <w:szCs w:val="24"/>
              </w:rPr>
            </w:pPr>
          </w:p>
        </w:tc>
        <w:tc>
          <w:tcPr>
            <w:tcW w:w="1739" w:type="dxa"/>
          </w:tcPr>
          <w:p w14:paraId="77ECCCB0" w14:textId="77777777" w:rsidR="008A1961" w:rsidRPr="00442838" w:rsidRDefault="008A1961" w:rsidP="008A1961">
            <w:pPr>
              <w:spacing w:line="360" w:lineRule="auto"/>
              <w:rPr>
                <w:sz w:val="24"/>
                <w:szCs w:val="24"/>
              </w:rPr>
            </w:pPr>
          </w:p>
        </w:tc>
        <w:tc>
          <w:tcPr>
            <w:tcW w:w="1739" w:type="dxa"/>
          </w:tcPr>
          <w:p w14:paraId="527571F3" w14:textId="77777777" w:rsidR="008A1961" w:rsidRPr="00442838" w:rsidRDefault="008A1961" w:rsidP="008A1961">
            <w:pPr>
              <w:spacing w:line="360" w:lineRule="auto"/>
              <w:rPr>
                <w:sz w:val="24"/>
                <w:szCs w:val="24"/>
              </w:rPr>
            </w:pPr>
          </w:p>
        </w:tc>
      </w:tr>
      <w:tr w:rsidR="008A1961" w:rsidRPr="00442838" w14:paraId="6050B571" w14:textId="77777777" w:rsidTr="008A1961">
        <w:tc>
          <w:tcPr>
            <w:tcW w:w="1860" w:type="dxa"/>
          </w:tcPr>
          <w:p w14:paraId="0E3037E2" w14:textId="77777777" w:rsidR="008A1961" w:rsidRPr="00442838" w:rsidRDefault="008A1961" w:rsidP="008A1961">
            <w:pPr>
              <w:spacing w:line="360" w:lineRule="auto"/>
              <w:rPr>
                <w:sz w:val="24"/>
                <w:szCs w:val="24"/>
              </w:rPr>
            </w:pPr>
          </w:p>
        </w:tc>
        <w:tc>
          <w:tcPr>
            <w:tcW w:w="1840" w:type="dxa"/>
          </w:tcPr>
          <w:p w14:paraId="6ADC96C4" w14:textId="77777777" w:rsidR="008A1961" w:rsidRPr="00442838" w:rsidRDefault="008A1961" w:rsidP="008A1961">
            <w:pPr>
              <w:spacing w:line="360" w:lineRule="auto"/>
              <w:rPr>
                <w:sz w:val="24"/>
                <w:szCs w:val="24"/>
              </w:rPr>
            </w:pPr>
          </w:p>
        </w:tc>
        <w:tc>
          <w:tcPr>
            <w:tcW w:w="1873" w:type="dxa"/>
          </w:tcPr>
          <w:p w14:paraId="2B90C9DA" w14:textId="77777777" w:rsidR="008A1961" w:rsidRPr="00442838" w:rsidRDefault="008A1961" w:rsidP="008A1961">
            <w:pPr>
              <w:spacing w:line="360" w:lineRule="auto"/>
              <w:rPr>
                <w:sz w:val="24"/>
                <w:szCs w:val="24"/>
              </w:rPr>
            </w:pPr>
          </w:p>
        </w:tc>
        <w:tc>
          <w:tcPr>
            <w:tcW w:w="1739" w:type="dxa"/>
          </w:tcPr>
          <w:p w14:paraId="6C9C725B" w14:textId="77777777" w:rsidR="008A1961" w:rsidRPr="00442838" w:rsidRDefault="008A1961" w:rsidP="008A1961">
            <w:pPr>
              <w:spacing w:line="360" w:lineRule="auto"/>
              <w:rPr>
                <w:sz w:val="24"/>
                <w:szCs w:val="24"/>
              </w:rPr>
            </w:pPr>
          </w:p>
        </w:tc>
        <w:tc>
          <w:tcPr>
            <w:tcW w:w="1739" w:type="dxa"/>
          </w:tcPr>
          <w:p w14:paraId="48DBF5CF" w14:textId="77777777" w:rsidR="008A1961" w:rsidRPr="00442838" w:rsidRDefault="008A1961" w:rsidP="008A1961">
            <w:pPr>
              <w:spacing w:line="360" w:lineRule="auto"/>
              <w:rPr>
                <w:sz w:val="24"/>
                <w:szCs w:val="24"/>
              </w:rPr>
            </w:pPr>
          </w:p>
        </w:tc>
        <w:tc>
          <w:tcPr>
            <w:tcW w:w="1739" w:type="dxa"/>
          </w:tcPr>
          <w:p w14:paraId="3971DDA4" w14:textId="77777777" w:rsidR="008A1961" w:rsidRPr="00442838" w:rsidRDefault="008A1961" w:rsidP="008A1961">
            <w:pPr>
              <w:spacing w:line="360" w:lineRule="auto"/>
              <w:rPr>
                <w:sz w:val="24"/>
                <w:szCs w:val="24"/>
              </w:rPr>
            </w:pPr>
          </w:p>
        </w:tc>
      </w:tr>
      <w:tr w:rsidR="008A1961" w:rsidRPr="00442838" w14:paraId="0E1E14D7" w14:textId="77777777" w:rsidTr="008A1961">
        <w:tc>
          <w:tcPr>
            <w:tcW w:w="1860" w:type="dxa"/>
          </w:tcPr>
          <w:p w14:paraId="134D9A3A" w14:textId="77777777" w:rsidR="008A1961" w:rsidRPr="00442838" w:rsidRDefault="008A1961" w:rsidP="008A1961">
            <w:pPr>
              <w:spacing w:line="360" w:lineRule="auto"/>
              <w:rPr>
                <w:sz w:val="24"/>
                <w:szCs w:val="24"/>
              </w:rPr>
            </w:pPr>
          </w:p>
        </w:tc>
        <w:tc>
          <w:tcPr>
            <w:tcW w:w="1840" w:type="dxa"/>
          </w:tcPr>
          <w:p w14:paraId="2322654F" w14:textId="77777777" w:rsidR="008A1961" w:rsidRPr="00442838" w:rsidRDefault="008A1961" w:rsidP="008A1961">
            <w:pPr>
              <w:spacing w:line="360" w:lineRule="auto"/>
              <w:rPr>
                <w:sz w:val="24"/>
                <w:szCs w:val="24"/>
              </w:rPr>
            </w:pPr>
          </w:p>
        </w:tc>
        <w:tc>
          <w:tcPr>
            <w:tcW w:w="1873" w:type="dxa"/>
          </w:tcPr>
          <w:p w14:paraId="7995510D" w14:textId="77777777" w:rsidR="008A1961" w:rsidRPr="00442838" w:rsidRDefault="008A1961" w:rsidP="008A1961">
            <w:pPr>
              <w:spacing w:line="360" w:lineRule="auto"/>
              <w:rPr>
                <w:sz w:val="24"/>
                <w:szCs w:val="24"/>
              </w:rPr>
            </w:pPr>
          </w:p>
        </w:tc>
        <w:tc>
          <w:tcPr>
            <w:tcW w:w="1739" w:type="dxa"/>
          </w:tcPr>
          <w:p w14:paraId="70535941" w14:textId="77777777" w:rsidR="008A1961" w:rsidRPr="00442838" w:rsidRDefault="008A1961" w:rsidP="008A1961">
            <w:pPr>
              <w:spacing w:line="360" w:lineRule="auto"/>
              <w:rPr>
                <w:sz w:val="24"/>
                <w:szCs w:val="24"/>
              </w:rPr>
            </w:pPr>
          </w:p>
        </w:tc>
        <w:tc>
          <w:tcPr>
            <w:tcW w:w="1739" w:type="dxa"/>
          </w:tcPr>
          <w:p w14:paraId="4894046E" w14:textId="77777777" w:rsidR="008A1961" w:rsidRPr="00442838" w:rsidRDefault="008A1961" w:rsidP="008A1961">
            <w:pPr>
              <w:spacing w:line="360" w:lineRule="auto"/>
              <w:rPr>
                <w:sz w:val="24"/>
                <w:szCs w:val="24"/>
              </w:rPr>
            </w:pPr>
          </w:p>
        </w:tc>
        <w:tc>
          <w:tcPr>
            <w:tcW w:w="1739" w:type="dxa"/>
          </w:tcPr>
          <w:p w14:paraId="717AC680" w14:textId="77777777" w:rsidR="008A1961" w:rsidRPr="00442838" w:rsidRDefault="008A1961" w:rsidP="008A1961">
            <w:pPr>
              <w:spacing w:line="360" w:lineRule="auto"/>
              <w:rPr>
                <w:sz w:val="24"/>
                <w:szCs w:val="24"/>
              </w:rPr>
            </w:pPr>
          </w:p>
        </w:tc>
      </w:tr>
      <w:tr w:rsidR="008A1961" w:rsidRPr="00442838" w14:paraId="27FFA78E" w14:textId="77777777" w:rsidTr="008A1961">
        <w:tc>
          <w:tcPr>
            <w:tcW w:w="1860" w:type="dxa"/>
          </w:tcPr>
          <w:p w14:paraId="331224CB" w14:textId="77777777" w:rsidR="008A1961" w:rsidRPr="00442838" w:rsidRDefault="008A1961" w:rsidP="008A1961">
            <w:pPr>
              <w:spacing w:line="360" w:lineRule="auto"/>
              <w:rPr>
                <w:sz w:val="24"/>
                <w:szCs w:val="24"/>
              </w:rPr>
            </w:pPr>
          </w:p>
        </w:tc>
        <w:tc>
          <w:tcPr>
            <w:tcW w:w="1840" w:type="dxa"/>
          </w:tcPr>
          <w:p w14:paraId="5A1A4B6C" w14:textId="77777777" w:rsidR="008A1961" w:rsidRPr="00442838" w:rsidRDefault="008A1961" w:rsidP="008A1961">
            <w:pPr>
              <w:spacing w:line="360" w:lineRule="auto"/>
              <w:rPr>
                <w:sz w:val="24"/>
                <w:szCs w:val="24"/>
              </w:rPr>
            </w:pPr>
          </w:p>
        </w:tc>
        <w:tc>
          <w:tcPr>
            <w:tcW w:w="1873" w:type="dxa"/>
          </w:tcPr>
          <w:p w14:paraId="3DCC599B" w14:textId="77777777" w:rsidR="008A1961" w:rsidRPr="00442838" w:rsidRDefault="008A1961" w:rsidP="008A1961">
            <w:pPr>
              <w:spacing w:line="360" w:lineRule="auto"/>
              <w:rPr>
                <w:sz w:val="24"/>
                <w:szCs w:val="24"/>
              </w:rPr>
            </w:pPr>
          </w:p>
        </w:tc>
        <w:tc>
          <w:tcPr>
            <w:tcW w:w="1739" w:type="dxa"/>
          </w:tcPr>
          <w:p w14:paraId="6396744F" w14:textId="77777777" w:rsidR="008A1961" w:rsidRPr="00442838" w:rsidRDefault="008A1961" w:rsidP="008A1961">
            <w:pPr>
              <w:spacing w:line="360" w:lineRule="auto"/>
              <w:rPr>
                <w:sz w:val="24"/>
                <w:szCs w:val="24"/>
              </w:rPr>
            </w:pPr>
          </w:p>
        </w:tc>
        <w:tc>
          <w:tcPr>
            <w:tcW w:w="1739" w:type="dxa"/>
          </w:tcPr>
          <w:p w14:paraId="1DF8F536" w14:textId="77777777" w:rsidR="008A1961" w:rsidRPr="00442838" w:rsidRDefault="008A1961" w:rsidP="008A1961">
            <w:pPr>
              <w:spacing w:line="360" w:lineRule="auto"/>
              <w:rPr>
                <w:sz w:val="24"/>
                <w:szCs w:val="24"/>
              </w:rPr>
            </w:pPr>
          </w:p>
        </w:tc>
        <w:tc>
          <w:tcPr>
            <w:tcW w:w="1739" w:type="dxa"/>
          </w:tcPr>
          <w:p w14:paraId="72E3CB6A" w14:textId="77777777" w:rsidR="008A1961" w:rsidRPr="00442838" w:rsidRDefault="008A1961" w:rsidP="008A1961">
            <w:pPr>
              <w:spacing w:line="360" w:lineRule="auto"/>
              <w:rPr>
                <w:sz w:val="24"/>
                <w:szCs w:val="24"/>
              </w:rPr>
            </w:pPr>
          </w:p>
        </w:tc>
      </w:tr>
      <w:tr w:rsidR="008A1961" w:rsidRPr="00442838" w14:paraId="5FAB0B7E" w14:textId="77777777" w:rsidTr="008A1961">
        <w:tc>
          <w:tcPr>
            <w:tcW w:w="1860" w:type="dxa"/>
          </w:tcPr>
          <w:p w14:paraId="15CBCAC8" w14:textId="77777777" w:rsidR="008A1961" w:rsidRPr="00442838" w:rsidRDefault="008A1961" w:rsidP="008A1961">
            <w:pPr>
              <w:spacing w:line="360" w:lineRule="auto"/>
              <w:rPr>
                <w:sz w:val="24"/>
                <w:szCs w:val="24"/>
              </w:rPr>
            </w:pPr>
          </w:p>
        </w:tc>
        <w:tc>
          <w:tcPr>
            <w:tcW w:w="1840" w:type="dxa"/>
          </w:tcPr>
          <w:p w14:paraId="462F061D" w14:textId="77777777" w:rsidR="008A1961" w:rsidRPr="00442838" w:rsidRDefault="008A1961" w:rsidP="008A1961">
            <w:pPr>
              <w:spacing w:line="360" w:lineRule="auto"/>
              <w:rPr>
                <w:sz w:val="24"/>
                <w:szCs w:val="24"/>
              </w:rPr>
            </w:pPr>
          </w:p>
        </w:tc>
        <w:tc>
          <w:tcPr>
            <w:tcW w:w="1873" w:type="dxa"/>
          </w:tcPr>
          <w:p w14:paraId="150A6DDD" w14:textId="77777777" w:rsidR="008A1961" w:rsidRPr="00442838" w:rsidRDefault="008A1961" w:rsidP="008A1961">
            <w:pPr>
              <w:spacing w:line="360" w:lineRule="auto"/>
              <w:rPr>
                <w:sz w:val="24"/>
                <w:szCs w:val="24"/>
              </w:rPr>
            </w:pPr>
          </w:p>
        </w:tc>
        <w:tc>
          <w:tcPr>
            <w:tcW w:w="1739" w:type="dxa"/>
          </w:tcPr>
          <w:p w14:paraId="4C257D45" w14:textId="77777777" w:rsidR="008A1961" w:rsidRPr="00442838" w:rsidRDefault="008A1961" w:rsidP="008A1961">
            <w:pPr>
              <w:spacing w:line="360" w:lineRule="auto"/>
              <w:rPr>
                <w:sz w:val="24"/>
                <w:szCs w:val="24"/>
              </w:rPr>
            </w:pPr>
          </w:p>
        </w:tc>
        <w:tc>
          <w:tcPr>
            <w:tcW w:w="1739" w:type="dxa"/>
          </w:tcPr>
          <w:p w14:paraId="55438C91" w14:textId="77777777" w:rsidR="008A1961" w:rsidRPr="00442838" w:rsidRDefault="008A1961" w:rsidP="008A1961">
            <w:pPr>
              <w:spacing w:line="360" w:lineRule="auto"/>
              <w:rPr>
                <w:sz w:val="24"/>
                <w:szCs w:val="24"/>
              </w:rPr>
            </w:pPr>
          </w:p>
        </w:tc>
        <w:tc>
          <w:tcPr>
            <w:tcW w:w="1739" w:type="dxa"/>
          </w:tcPr>
          <w:p w14:paraId="1B7481FA" w14:textId="77777777" w:rsidR="008A1961" w:rsidRPr="00442838" w:rsidRDefault="008A1961" w:rsidP="008A1961">
            <w:pPr>
              <w:spacing w:line="360" w:lineRule="auto"/>
              <w:rPr>
                <w:sz w:val="24"/>
                <w:szCs w:val="24"/>
              </w:rPr>
            </w:pPr>
          </w:p>
        </w:tc>
      </w:tr>
      <w:tr w:rsidR="008A1961" w:rsidRPr="00442838" w14:paraId="37A60E56" w14:textId="77777777" w:rsidTr="008A1961">
        <w:tc>
          <w:tcPr>
            <w:tcW w:w="1860" w:type="dxa"/>
          </w:tcPr>
          <w:p w14:paraId="3FE4B90A" w14:textId="77777777" w:rsidR="008A1961" w:rsidRPr="00442838" w:rsidRDefault="008A1961" w:rsidP="008A1961">
            <w:pPr>
              <w:spacing w:line="360" w:lineRule="auto"/>
              <w:rPr>
                <w:sz w:val="24"/>
                <w:szCs w:val="24"/>
              </w:rPr>
            </w:pPr>
          </w:p>
        </w:tc>
        <w:tc>
          <w:tcPr>
            <w:tcW w:w="1840" w:type="dxa"/>
          </w:tcPr>
          <w:p w14:paraId="449B8D6C" w14:textId="77777777" w:rsidR="008A1961" w:rsidRPr="00442838" w:rsidRDefault="008A1961" w:rsidP="008A1961">
            <w:pPr>
              <w:spacing w:line="360" w:lineRule="auto"/>
              <w:rPr>
                <w:sz w:val="24"/>
                <w:szCs w:val="24"/>
              </w:rPr>
            </w:pPr>
          </w:p>
        </w:tc>
        <w:tc>
          <w:tcPr>
            <w:tcW w:w="1873" w:type="dxa"/>
          </w:tcPr>
          <w:p w14:paraId="1E8D4B71" w14:textId="77777777" w:rsidR="008A1961" w:rsidRPr="00442838" w:rsidRDefault="008A1961" w:rsidP="008A1961">
            <w:pPr>
              <w:spacing w:line="360" w:lineRule="auto"/>
              <w:rPr>
                <w:sz w:val="24"/>
                <w:szCs w:val="24"/>
              </w:rPr>
            </w:pPr>
          </w:p>
        </w:tc>
        <w:tc>
          <w:tcPr>
            <w:tcW w:w="1739" w:type="dxa"/>
          </w:tcPr>
          <w:p w14:paraId="2D93F469" w14:textId="77777777" w:rsidR="008A1961" w:rsidRPr="00442838" w:rsidRDefault="008A1961" w:rsidP="008A1961">
            <w:pPr>
              <w:spacing w:line="360" w:lineRule="auto"/>
              <w:rPr>
                <w:sz w:val="24"/>
                <w:szCs w:val="24"/>
              </w:rPr>
            </w:pPr>
          </w:p>
        </w:tc>
        <w:tc>
          <w:tcPr>
            <w:tcW w:w="1739" w:type="dxa"/>
          </w:tcPr>
          <w:p w14:paraId="20142921" w14:textId="77777777" w:rsidR="008A1961" w:rsidRPr="00442838" w:rsidRDefault="008A1961" w:rsidP="008A1961">
            <w:pPr>
              <w:spacing w:line="360" w:lineRule="auto"/>
              <w:rPr>
                <w:sz w:val="24"/>
                <w:szCs w:val="24"/>
              </w:rPr>
            </w:pPr>
          </w:p>
        </w:tc>
        <w:tc>
          <w:tcPr>
            <w:tcW w:w="1739" w:type="dxa"/>
          </w:tcPr>
          <w:p w14:paraId="407A8751" w14:textId="77777777" w:rsidR="008A1961" w:rsidRPr="00442838" w:rsidRDefault="008A1961" w:rsidP="008A1961">
            <w:pPr>
              <w:spacing w:line="360" w:lineRule="auto"/>
              <w:rPr>
                <w:sz w:val="24"/>
                <w:szCs w:val="24"/>
              </w:rPr>
            </w:pPr>
          </w:p>
        </w:tc>
      </w:tr>
      <w:tr w:rsidR="008A1961" w:rsidRPr="00442838" w14:paraId="7DA54C82" w14:textId="77777777" w:rsidTr="008A1961">
        <w:tc>
          <w:tcPr>
            <w:tcW w:w="1860" w:type="dxa"/>
          </w:tcPr>
          <w:p w14:paraId="7880BFE5" w14:textId="77777777" w:rsidR="008A1961" w:rsidRPr="00442838" w:rsidRDefault="008A1961" w:rsidP="008A1961">
            <w:pPr>
              <w:spacing w:line="360" w:lineRule="auto"/>
              <w:rPr>
                <w:sz w:val="24"/>
                <w:szCs w:val="24"/>
              </w:rPr>
            </w:pPr>
          </w:p>
        </w:tc>
        <w:tc>
          <w:tcPr>
            <w:tcW w:w="1840" w:type="dxa"/>
          </w:tcPr>
          <w:p w14:paraId="7E4EBF68" w14:textId="77777777" w:rsidR="008A1961" w:rsidRPr="00442838" w:rsidRDefault="008A1961" w:rsidP="008A1961">
            <w:pPr>
              <w:spacing w:line="360" w:lineRule="auto"/>
              <w:rPr>
                <w:sz w:val="24"/>
                <w:szCs w:val="24"/>
              </w:rPr>
            </w:pPr>
          </w:p>
        </w:tc>
        <w:tc>
          <w:tcPr>
            <w:tcW w:w="1873" w:type="dxa"/>
          </w:tcPr>
          <w:p w14:paraId="2E11E581" w14:textId="77777777" w:rsidR="008A1961" w:rsidRPr="00442838" w:rsidRDefault="008A1961" w:rsidP="008A1961">
            <w:pPr>
              <w:spacing w:line="360" w:lineRule="auto"/>
              <w:rPr>
                <w:sz w:val="24"/>
                <w:szCs w:val="24"/>
              </w:rPr>
            </w:pPr>
          </w:p>
        </w:tc>
        <w:tc>
          <w:tcPr>
            <w:tcW w:w="1739" w:type="dxa"/>
          </w:tcPr>
          <w:p w14:paraId="7F9E4EEA" w14:textId="77777777" w:rsidR="008A1961" w:rsidRPr="00442838" w:rsidRDefault="008A1961" w:rsidP="008A1961">
            <w:pPr>
              <w:spacing w:line="360" w:lineRule="auto"/>
              <w:rPr>
                <w:sz w:val="24"/>
                <w:szCs w:val="24"/>
              </w:rPr>
            </w:pPr>
          </w:p>
        </w:tc>
        <w:tc>
          <w:tcPr>
            <w:tcW w:w="1739" w:type="dxa"/>
          </w:tcPr>
          <w:p w14:paraId="77466B07" w14:textId="77777777" w:rsidR="008A1961" w:rsidRPr="00442838" w:rsidRDefault="008A1961" w:rsidP="008A1961">
            <w:pPr>
              <w:spacing w:line="360" w:lineRule="auto"/>
              <w:rPr>
                <w:sz w:val="24"/>
                <w:szCs w:val="24"/>
              </w:rPr>
            </w:pPr>
          </w:p>
        </w:tc>
        <w:tc>
          <w:tcPr>
            <w:tcW w:w="1739" w:type="dxa"/>
          </w:tcPr>
          <w:p w14:paraId="6384EDD7" w14:textId="77777777" w:rsidR="008A1961" w:rsidRPr="00442838" w:rsidRDefault="008A1961" w:rsidP="008A1961">
            <w:pPr>
              <w:spacing w:line="360" w:lineRule="auto"/>
              <w:rPr>
                <w:sz w:val="24"/>
                <w:szCs w:val="24"/>
              </w:rPr>
            </w:pPr>
          </w:p>
        </w:tc>
      </w:tr>
      <w:tr w:rsidR="008A1961" w:rsidRPr="00442838" w14:paraId="47F8849F" w14:textId="77777777" w:rsidTr="008A1961">
        <w:tc>
          <w:tcPr>
            <w:tcW w:w="1860" w:type="dxa"/>
          </w:tcPr>
          <w:p w14:paraId="49751DA6" w14:textId="77777777" w:rsidR="008A1961" w:rsidRPr="00442838" w:rsidRDefault="008A1961" w:rsidP="008A1961">
            <w:pPr>
              <w:spacing w:line="360" w:lineRule="auto"/>
              <w:rPr>
                <w:sz w:val="24"/>
                <w:szCs w:val="24"/>
              </w:rPr>
            </w:pPr>
          </w:p>
        </w:tc>
        <w:tc>
          <w:tcPr>
            <w:tcW w:w="1840" w:type="dxa"/>
          </w:tcPr>
          <w:p w14:paraId="2CFF3E0D" w14:textId="77777777" w:rsidR="008A1961" w:rsidRPr="00442838" w:rsidRDefault="008A1961" w:rsidP="008A1961">
            <w:pPr>
              <w:spacing w:line="360" w:lineRule="auto"/>
              <w:rPr>
                <w:sz w:val="24"/>
                <w:szCs w:val="24"/>
              </w:rPr>
            </w:pPr>
          </w:p>
        </w:tc>
        <w:tc>
          <w:tcPr>
            <w:tcW w:w="1873" w:type="dxa"/>
          </w:tcPr>
          <w:p w14:paraId="56FC3CE8" w14:textId="77777777" w:rsidR="008A1961" w:rsidRPr="00442838" w:rsidRDefault="008A1961" w:rsidP="008A1961">
            <w:pPr>
              <w:spacing w:line="360" w:lineRule="auto"/>
              <w:rPr>
                <w:sz w:val="24"/>
                <w:szCs w:val="24"/>
              </w:rPr>
            </w:pPr>
          </w:p>
        </w:tc>
        <w:tc>
          <w:tcPr>
            <w:tcW w:w="1739" w:type="dxa"/>
          </w:tcPr>
          <w:p w14:paraId="25B9755D" w14:textId="77777777" w:rsidR="008A1961" w:rsidRPr="00442838" w:rsidRDefault="008A1961" w:rsidP="008A1961">
            <w:pPr>
              <w:spacing w:line="360" w:lineRule="auto"/>
              <w:rPr>
                <w:sz w:val="24"/>
                <w:szCs w:val="24"/>
              </w:rPr>
            </w:pPr>
          </w:p>
        </w:tc>
        <w:tc>
          <w:tcPr>
            <w:tcW w:w="1739" w:type="dxa"/>
          </w:tcPr>
          <w:p w14:paraId="56D82589" w14:textId="77777777" w:rsidR="008A1961" w:rsidRPr="00442838" w:rsidRDefault="008A1961" w:rsidP="008A1961">
            <w:pPr>
              <w:spacing w:line="360" w:lineRule="auto"/>
              <w:rPr>
                <w:sz w:val="24"/>
                <w:szCs w:val="24"/>
              </w:rPr>
            </w:pPr>
          </w:p>
        </w:tc>
        <w:tc>
          <w:tcPr>
            <w:tcW w:w="1739" w:type="dxa"/>
          </w:tcPr>
          <w:p w14:paraId="3D24CDD0" w14:textId="77777777" w:rsidR="008A1961" w:rsidRPr="00442838" w:rsidRDefault="008A1961" w:rsidP="008A1961">
            <w:pPr>
              <w:spacing w:line="360" w:lineRule="auto"/>
              <w:rPr>
                <w:sz w:val="24"/>
                <w:szCs w:val="24"/>
              </w:rPr>
            </w:pPr>
          </w:p>
        </w:tc>
      </w:tr>
      <w:tr w:rsidR="008A1961" w:rsidRPr="00442838" w14:paraId="55763941" w14:textId="77777777" w:rsidTr="008A1961">
        <w:tc>
          <w:tcPr>
            <w:tcW w:w="1860" w:type="dxa"/>
          </w:tcPr>
          <w:p w14:paraId="24049C5C" w14:textId="77777777" w:rsidR="008A1961" w:rsidRPr="00442838" w:rsidRDefault="008A1961" w:rsidP="008A1961">
            <w:pPr>
              <w:spacing w:line="360" w:lineRule="auto"/>
              <w:rPr>
                <w:sz w:val="24"/>
                <w:szCs w:val="24"/>
              </w:rPr>
            </w:pPr>
          </w:p>
        </w:tc>
        <w:tc>
          <w:tcPr>
            <w:tcW w:w="1840" w:type="dxa"/>
          </w:tcPr>
          <w:p w14:paraId="5FEF2BAB" w14:textId="77777777" w:rsidR="008A1961" w:rsidRPr="00442838" w:rsidRDefault="008A1961" w:rsidP="008A1961">
            <w:pPr>
              <w:spacing w:line="360" w:lineRule="auto"/>
              <w:rPr>
                <w:sz w:val="24"/>
                <w:szCs w:val="24"/>
              </w:rPr>
            </w:pPr>
          </w:p>
        </w:tc>
        <w:tc>
          <w:tcPr>
            <w:tcW w:w="1873" w:type="dxa"/>
          </w:tcPr>
          <w:p w14:paraId="756B2C70" w14:textId="77777777" w:rsidR="008A1961" w:rsidRPr="00442838" w:rsidRDefault="008A1961" w:rsidP="008A1961">
            <w:pPr>
              <w:spacing w:line="360" w:lineRule="auto"/>
              <w:rPr>
                <w:sz w:val="24"/>
                <w:szCs w:val="24"/>
              </w:rPr>
            </w:pPr>
          </w:p>
        </w:tc>
        <w:tc>
          <w:tcPr>
            <w:tcW w:w="1739" w:type="dxa"/>
          </w:tcPr>
          <w:p w14:paraId="2B94C56A" w14:textId="77777777" w:rsidR="008A1961" w:rsidRPr="00442838" w:rsidRDefault="008A1961" w:rsidP="008A1961">
            <w:pPr>
              <w:spacing w:line="360" w:lineRule="auto"/>
              <w:rPr>
                <w:sz w:val="24"/>
                <w:szCs w:val="24"/>
              </w:rPr>
            </w:pPr>
          </w:p>
        </w:tc>
        <w:tc>
          <w:tcPr>
            <w:tcW w:w="1739" w:type="dxa"/>
          </w:tcPr>
          <w:p w14:paraId="05664FC0" w14:textId="77777777" w:rsidR="008A1961" w:rsidRPr="00442838" w:rsidRDefault="008A1961" w:rsidP="008A1961">
            <w:pPr>
              <w:spacing w:line="360" w:lineRule="auto"/>
              <w:rPr>
                <w:sz w:val="24"/>
                <w:szCs w:val="24"/>
              </w:rPr>
            </w:pPr>
          </w:p>
        </w:tc>
        <w:tc>
          <w:tcPr>
            <w:tcW w:w="1739" w:type="dxa"/>
          </w:tcPr>
          <w:p w14:paraId="410E1CDE" w14:textId="77777777" w:rsidR="008A1961" w:rsidRPr="00442838" w:rsidRDefault="008A1961" w:rsidP="008A1961">
            <w:pPr>
              <w:spacing w:line="360" w:lineRule="auto"/>
              <w:rPr>
                <w:sz w:val="24"/>
                <w:szCs w:val="24"/>
              </w:rPr>
            </w:pPr>
          </w:p>
        </w:tc>
      </w:tr>
      <w:tr w:rsidR="008A1961" w:rsidRPr="00442838" w14:paraId="310B8059" w14:textId="77777777" w:rsidTr="008A1961">
        <w:tc>
          <w:tcPr>
            <w:tcW w:w="1860" w:type="dxa"/>
          </w:tcPr>
          <w:p w14:paraId="337F4CD4" w14:textId="77777777" w:rsidR="008A1961" w:rsidRPr="00442838" w:rsidRDefault="008A1961" w:rsidP="008A1961">
            <w:pPr>
              <w:spacing w:line="360" w:lineRule="auto"/>
              <w:rPr>
                <w:sz w:val="24"/>
                <w:szCs w:val="24"/>
              </w:rPr>
            </w:pPr>
          </w:p>
        </w:tc>
        <w:tc>
          <w:tcPr>
            <w:tcW w:w="1840" w:type="dxa"/>
          </w:tcPr>
          <w:p w14:paraId="35B32F2B" w14:textId="77777777" w:rsidR="008A1961" w:rsidRPr="00442838" w:rsidRDefault="008A1961" w:rsidP="008A1961">
            <w:pPr>
              <w:spacing w:line="360" w:lineRule="auto"/>
              <w:rPr>
                <w:sz w:val="24"/>
                <w:szCs w:val="24"/>
              </w:rPr>
            </w:pPr>
          </w:p>
        </w:tc>
        <w:tc>
          <w:tcPr>
            <w:tcW w:w="1873" w:type="dxa"/>
          </w:tcPr>
          <w:p w14:paraId="36254968" w14:textId="77777777" w:rsidR="008A1961" w:rsidRPr="00442838" w:rsidRDefault="008A1961" w:rsidP="008A1961">
            <w:pPr>
              <w:spacing w:line="360" w:lineRule="auto"/>
              <w:rPr>
                <w:sz w:val="24"/>
                <w:szCs w:val="24"/>
              </w:rPr>
            </w:pPr>
          </w:p>
        </w:tc>
        <w:tc>
          <w:tcPr>
            <w:tcW w:w="1739" w:type="dxa"/>
          </w:tcPr>
          <w:p w14:paraId="4F7DEAE1" w14:textId="77777777" w:rsidR="008A1961" w:rsidRPr="00442838" w:rsidRDefault="008A1961" w:rsidP="008A1961">
            <w:pPr>
              <w:spacing w:line="360" w:lineRule="auto"/>
              <w:rPr>
                <w:sz w:val="24"/>
                <w:szCs w:val="24"/>
              </w:rPr>
            </w:pPr>
          </w:p>
        </w:tc>
        <w:tc>
          <w:tcPr>
            <w:tcW w:w="1739" w:type="dxa"/>
          </w:tcPr>
          <w:p w14:paraId="2CA89A3F" w14:textId="77777777" w:rsidR="008A1961" w:rsidRPr="00442838" w:rsidRDefault="008A1961" w:rsidP="008A1961">
            <w:pPr>
              <w:spacing w:line="360" w:lineRule="auto"/>
              <w:rPr>
                <w:sz w:val="24"/>
                <w:szCs w:val="24"/>
              </w:rPr>
            </w:pPr>
          </w:p>
        </w:tc>
        <w:tc>
          <w:tcPr>
            <w:tcW w:w="1739" w:type="dxa"/>
          </w:tcPr>
          <w:p w14:paraId="5B323AED" w14:textId="77777777" w:rsidR="008A1961" w:rsidRPr="00442838" w:rsidRDefault="008A1961" w:rsidP="008A1961">
            <w:pPr>
              <w:spacing w:line="360" w:lineRule="auto"/>
              <w:rPr>
                <w:sz w:val="24"/>
                <w:szCs w:val="24"/>
              </w:rPr>
            </w:pPr>
          </w:p>
        </w:tc>
      </w:tr>
      <w:tr w:rsidR="008A1961" w:rsidRPr="00442838" w14:paraId="05D45A42" w14:textId="77777777" w:rsidTr="008A1961">
        <w:tc>
          <w:tcPr>
            <w:tcW w:w="1860" w:type="dxa"/>
          </w:tcPr>
          <w:p w14:paraId="21479F8A" w14:textId="77777777" w:rsidR="008A1961" w:rsidRPr="00442838" w:rsidRDefault="008A1961" w:rsidP="008A1961">
            <w:pPr>
              <w:spacing w:line="360" w:lineRule="auto"/>
              <w:rPr>
                <w:sz w:val="24"/>
                <w:szCs w:val="24"/>
              </w:rPr>
            </w:pPr>
          </w:p>
        </w:tc>
        <w:tc>
          <w:tcPr>
            <w:tcW w:w="1840" w:type="dxa"/>
          </w:tcPr>
          <w:p w14:paraId="53C0365E" w14:textId="77777777" w:rsidR="008A1961" w:rsidRPr="00442838" w:rsidRDefault="008A1961" w:rsidP="008A1961">
            <w:pPr>
              <w:spacing w:line="360" w:lineRule="auto"/>
              <w:rPr>
                <w:sz w:val="24"/>
                <w:szCs w:val="24"/>
              </w:rPr>
            </w:pPr>
          </w:p>
        </w:tc>
        <w:tc>
          <w:tcPr>
            <w:tcW w:w="1873" w:type="dxa"/>
          </w:tcPr>
          <w:p w14:paraId="0FF287B2" w14:textId="77777777" w:rsidR="008A1961" w:rsidRPr="00442838" w:rsidRDefault="008A1961" w:rsidP="008A1961">
            <w:pPr>
              <w:spacing w:line="360" w:lineRule="auto"/>
              <w:rPr>
                <w:sz w:val="24"/>
                <w:szCs w:val="24"/>
              </w:rPr>
            </w:pPr>
          </w:p>
        </w:tc>
        <w:tc>
          <w:tcPr>
            <w:tcW w:w="1739" w:type="dxa"/>
          </w:tcPr>
          <w:p w14:paraId="664C7F71" w14:textId="77777777" w:rsidR="008A1961" w:rsidRPr="00442838" w:rsidRDefault="008A1961" w:rsidP="008A1961">
            <w:pPr>
              <w:spacing w:line="360" w:lineRule="auto"/>
              <w:rPr>
                <w:sz w:val="24"/>
                <w:szCs w:val="24"/>
              </w:rPr>
            </w:pPr>
          </w:p>
        </w:tc>
        <w:tc>
          <w:tcPr>
            <w:tcW w:w="1739" w:type="dxa"/>
          </w:tcPr>
          <w:p w14:paraId="1FC212B4" w14:textId="77777777" w:rsidR="008A1961" w:rsidRPr="00442838" w:rsidRDefault="008A1961" w:rsidP="008A1961">
            <w:pPr>
              <w:spacing w:line="360" w:lineRule="auto"/>
              <w:rPr>
                <w:sz w:val="24"/>
                <w:szCs w:val="24"/>
              </w:rPr>
            </w:pPr>
          </w:p>
        </w:tc>
        <w:tc>
          <w:tcPr>
            <w:tcW w:w="1739" w:type="dxa"/>
          </w:tcPr>
          <w:p w14:paraId="73545882" w14:textId="77777777" w:rsidR="008A1961" w:rsidRPr="00442838" w:rsidRDefault="008A1961" w:rsidP="008A1961">
            <w:pPr>
              <w:spacing w:line="360" w:lineRule="auto"/>
              <w:rPr>
                <w:sz w:val="24"/>
                <w:szCs w:val="24"/>
              </w:rPr>
            </w:pPr>
          </w:p>
        </w:tc>
      </w:tr>
      <w:tr w:rsidR="008A1961" w:rsidRPr="00442838" w14:paraId="2F7E616C" w14:textId="77777777" w:rsidTr="008A1961">
        <w:tc>
          <w:tcPr>
            <w:tcW w:w="1860" w:type="dxa"/>
          </w:tcPr>
          <w:p w14:paraId="3E974029" w14:textId="77777777" w:rsidR="008A1961" w:rsidRPr="00442838" w:rsidRDefault="008A1961" w:rsidP="008A1961">
            <w:pPr>
              <w:spacing w:line="360" w:lineRule="auto"/>
              <w:rPr>
                <w:sz w:val="24"/>
                <w:szCs w:val="24"/>
              </w:rPr>
            </w:pPr>
          </w:p>
        </w:tc>
        <w:tc>
          <w:tcPr>
            <w:tcW w:w="1840" w:type="dxa"/>
          </w:tcPr>
          <w:p w14:paraId="4B8548D9" w14:textId="77777777" w:rsidR="008A1961" w:rsidRPr="00442838" w:rsidRDefault="008A1961" w:rsidP="008A1961">
            <w:pPr>
              <w:spacing w:line="360" w:lineRule="auto"/>
              <w:rPr>
                <w:sz w:val="24"/>
                <w:szCs w:val="24"/>
              </w:rPr>
            </w:pPr>
          </w:p>
        </w:tc>
        <w:tc>
          <w:tcPr>
            <w:tcW w:w="1873" w:type="dxa"/>
          </w:tcPr>
          <w:p w14:paraId="53489282" w14:textId="77777777" w:rsidR="008A1961" w:rsidRPr="00442838" w:rsidRDefault="008A1961" w:rsidP="008A1961">
            <w:pPr>
              <w:spacing w:line="360" w:lineRule="auto"/>
              <w:rPr>
                <w:sz w:val="24"/>
                <w:szCs w:val="24"/>
              </w:rPr>
            </w:pPr>
          </w:p>
        </w:tc>
        <w:tc>
          <w:tcPr>
            <w:tcW w:w="1739" w:type="dxa"/>
          </w:tcPr>
          <w:p w14:paraId="222971BA" w14:textId="77777777" w:rsidR="008A1961" w:rsidRPr="00442838" w:rsidRDefault="008A1961" w:rsidP="008A1961">
            <w:pPr>
              <w:spacing w:line="360" w:lineRule="auto"/>
              <w:rPr>
                <w:sz w:val="24"/>
                <w:szCs w:val="24"/>
              </w:rPr>
            </w:pPr>
          </w:p>
        </w:tc>
        <w:tc>
          <w:tcPr>
            <w:tcW w:w="1739" w:type="dxa"/>
          </w:tcPr>
          <w:p w14:paraId="2AFCA0A6" w14:textId="77777777" w:rsidR="008A1961" w:rsidRPr="00442838" w:rsidRDefault="008A1961" w:rsidP="008A1961">
            <w:pPr>
              <w:spacing w:line="360" w:lineRule="auto"/>
              <w:rPr>
                <w:sz w:val="24"/>
                <w:szCs w:val="24"/>
              </w:rPr>
            </w:pPr>
          </w:p>
        </w:tc>
        <w:tc>
          <w:tcPr>
            <w:tcW w:w="1739" w:type="dxa"/>
          </w:tcPr>
          <w:p w14:paraId="38ABBCFF" w14:textId="77777777" w:rsidR="008A1961" w:rsidRPr="00442838" w:rsidRDefault="008A1961" w:rsidP="008A1961">
            <w:pPr>
              <w:spacing w:line="360" w:lineRule="auto"/>
              <w:rPr>
                <w:sz w:val="24"/>
                <w:szCs w:val="24"/>
              </w:rPr>
            </w:pPr>
          </w:p>
        </w:tc>
      </w:tr>
      <w:tr w:rsidR="008A1961" w:rsidRPr="00442838" w14:paraId="5EE1FE56" w14:textId="77777777" w:rsidTr="008A1961">
        <w:tc>
          <w:tcPr>
            <w:tcW w:w="1860" w:type="dxa"/>
          </w:tcPr>
          <w:p w14:paraId="1E6C3D76" w14:textId="77777777" w:rsidR="008A1961" w:rsidRPr="00442838" w:rsidRDefault="008A1961" w:rsidP="008A1961">
            <w:pPr>
              <w:spacing w:line="360" w:lineRule="auto"/>
              <w:rPr>
                <w:sz w:val="24"/>
                <w:szCs w:val="24"/>
              </w:rPr>
            </w:pPr>
          </w:p>
        </w:tc>
        <w:tc>
          <w:tcPr>
            <w:tcW w:w="1840" w:type="dxa"/>
          </w:tcPr>
          <w:p w14:paraId="397E8773" w14:textId="77777777" w:rsidR="008A1961" w:rsidRPr="00442838" w:rsidRDefault="008A1961" w:rsidP="008A1961">
            <w:pPr>
              <w:spacing w:line="360" w:lineRule="auto"/>
              <w:rPr>
                <w:sz w:val="24"/>
                <w:szCs w:val="24"/>
              </w:rPr>
            </w:pPr>
          </w:p>
        </w:tc>
        <w:tc>
          <w:tcPr>
            <w:tcW w:w="1873" w:type="dxa"/>
          </w:tcPr>
          <w:p w14:paraId="461F075E" w14:textId="77777777" w:rsidR="008A1961" w:rsidRPr="00442838" w:rsidRDefault="008A1961" w:rsidP="008A1961">
            <w:pPr>
              <w:spacing w:line="360" w:lineRule="auto"/>
              <w:rPr>
                <w:sz w:val="24"/>
                <w:szCs w:val="24"/>
              </w:rPr>
            </w:pPr>
          </w:p>
        </w:tc>
        <w:tc>
          <w:tcPr>
            <w:tcW w:w="1739" w:type="dxa"/>
          </w:tcPr>
          <w:p w14:paraId="2F6A6AA8" w14:textId="77777777" w:rsidR="008A1961" w:rsidRPr="00442838" w:rsidRDefault="008A1961" w:rsidP="008A1961">
            <w:pPr>
              <w:spacing w:line="360" w:lineRule="auto"/>
              <w:rPr>
                <w:sz w:val="24"/>
                <w:szCs w:val="24"/>
              </w:rPr>
            </w:pPr>
          </w:p>
        </w:tc>
        <w:tc>
          <w:tcPr>
            <w:tcW w:w="1739" w:type="dxa"/>
          </w:tcPr>
          <w:p w14:paraId="208A69C7" w14:textId="77777777" w:rsidR="008A1961" w:rsidRPr="00442838" w:rsidRDefault="008A1961" w:rsidP="008A1961">
            <w:pPr>
              <w:spacing w:line="360" w:lineRule="auto"/>
              <w:rPr>
                <w:sz w:val="24"/>
                <w:szCs w:val="24"/>
              </w:rPr>
            </w:pPr>
          </w:p>
        </w:tc>
        <w:tc>
          <w:tcPr>
            <w:tcW w:w="1739" w:type="dxa"/>
          </w:tcPr>
          <w:p w14:paraId="7908BA5A" w14:textId="77777777" w:rsidR="008A1961" w:rsidRPr="00442838" w:rsidRDefault="008A1961" w:rsidP="008A1961">
            <w:pPr>
              <w:spacing w:line="360" w:lineRule="auto"/>
              <w:rPr>
                <w:sz w:val="24"/>
                <w:szCs w:val="24"/>
              </w:rPr>
            </w:pPr>
          </w:p>
        </w:tc>
      </w:tr>
      <w:tr w:rsidR="008A1961" w:rsidRPr="00442838" w14:paraId="57B59893" w14:textId="77777777" w:rsidTr="008A1961">
        <w:tc>
          <w:tcPr>
            <w:tcW w:w="1860" w:type="dxa"/>
          </w:tcPr>
          <w:p w14:paraId="1EE71BF6" w14:textId="77777777" w:rsidR="008A1961" w:rsidRPr="00442838" w:rsidRDefault="008A1961" w:rsidP="008A1961">
            <w:pPr>
              <w:spacing w:line="360" w:lineRule="auto"/>
              <w:rPr>
                <w:sz w:val="24"/>
                <w:szCs w:val="24"/>
              </w:rPr>
            </w:pPr>
          </w:p>
        </w:tc>
        <w:tc>
          <w:tcPr>
            <w:tcW w:w="1840" w:type="dxa"/>
          </w:tcPr>
          <w:p w14:paraId="2328635E" w14:textId="77777777" w:rsidR="008A1961" w:rsidRPr="00442838" w:rsidRDefault="008A1961" w:rsidP="008A1961">
            <w:pPr>
              <w:spacing w:line="360" w:lineRule="auto"/>
              <w:rPr>
                <w:sz w:val="24"/>
                <w:szCs w:val="24"/>
              </w:rPr>
            </w:pPr>
          </w:p>
        </w:tc>
        <w:tc>
          <w:tcPr>
            <w:tcW w:w="1873" w:type="dxa"/>
          </w:tcPr>
          <w:p w14:paraId="5F78CD10" w14:textId="77777777" w:rsidR="008A1961" w:rsidRPr="00442838" w:rsidRDefault="008A1961" w:rsidP="008A1961">
            <w:pPr>
              <w:spacing w:line="360" w:lineRule="auto"/>
              <w:rPr>
                <w:sz w:val="24"/>
                <w:szCs w:val="24"/>
              </w:rPr>
            </w:pPr>
          </w:p>
        </w:tc>
        <w:tc>
          <w:tcPr>
            <w:tcW w:w="1739" w:type="dxa"/>
          </w:tcPr>
          <w:p w14:paraId="385FB654" w14:textId="77777777" w:rsidR="008A1961" w:rsidRPr="00442838" w:rsidRDefault="008A1961" w:rsidP="008A1961">
            <w:pPr>
              <w:spacing w:line="360" w:lineRule="auto"/>
              <w:rPr>
                <w:sz w:val="24"/>
                <w:szCs w:val="24"/>
              </w:rPr>
            </w:pPr>
          </w:p>
        </w:tc>
        <w:tc>
          <w:tcPr>
            <w:tcW w:w="1739" w:type="dxa"/>
          </w:tcPr>
          <w:p w14:paraId="4AE29459" w14:textId="77777777" w:rsidR="008A1961" w:rsidRPr="00442838" w:rsidRDefault="008A1961" w:rsidP="008A1961">
            <w:pPr>
              <w:spacing w:line="360" w:lineRule="auto"/>
              <w:rPr>
                <w:sz w:val="24"/>
                <w:szCs w:val="24"/>
              </w:rPr>
            </w:pPr>
          </w:p>
        </w:tc>
        <w:tc>
          <w:tcPr>
            <w:tcW w:w="1739" w:type="dxa"/>
          </w:tcPr>
          <w:p w14:paraId="71620062" w14:textId="77777777" w:rsidR="008A1961" w:rsidRPr="00442838" w:rsidRDefault="008A1961" w:rsidP="008A1961">
            <w:pPr>
              <w:spacing w:line="360" w:lineRule="auto"/>
              <w:rPr>
                <w:sz w:val="24"/>
                <w:szCs w:val="24"/>
              </w:rPr>
            </w:pPr>
          </w:p>
        </w:tc>
      </w:tr>
      <w:tr w:rsidR="008A1961" w:rsidRPr="00442838" w14:paraId="09C45666" w14:textId="77777777" w:rsidTr="008A1961">
        <w:tc>
          <w:tcPr>
            <w:tcW w:w="1860" w:type="dxa"/>
          </w:tcPr>
          <w:p w14:paraId="6CAB2BAC" w14:textId="77777777" w:rsidR="008A1961" w:rsidRPr="00442838" w:rsidRDefault="008A1961" w:rsidP="008A1961">
            <w:pPr>
              <w:spacing w:line="360" w:lineRule="auto"/>
              <w:rPr>
                <w:sz w:val="24"/>
                <w:szCs w:val="24"/>
              </w:rPr>
            </w:pPr>
          </w:p>
        </w:tc>
        <w:tc>
          <w:tcPr>
            <w:tcW w:w="1840" w:type="dxa"/>
          </w:tcPr>
          <w:p w14:paraId="7DB75161" w14:textId="77777777" w:rsidR="008A1961" w:rsidRPr="00442838" w:rsidRDefault="008A1961" w:rsidP="008A1961">
            <w:pPr>
              <w:spacing w:line="360" w:lineRule="auto"/>
              <w:rPr>
                <w:sz w:val="24"/>
                <w:szCs w:val="24"/>
              </w:rPr>
            </w:pPr>
          </w:p>
        </w:tc>
        <w:tc>
          <w:tcPr>
            <w:tcW w:w="1873" w:type="dxa"/>
          </w:tcPr>
          <w:p w14:paraId="7CB9E5A7" w14:textId="77777777" w:rsidR="008A1961" w:rsidRPr="00442838" w:rsidRDefault="008A1961" w:rsidP="008A1961">
            <w:pPr>
              <w:spacing w:line="360" w:lineRule="auto"/>
              <w:rPr>
                <w:sz w:val="24"/>
                <w:szCs w:val="24"/>
              </w:rPr>
            </w:pPr>
          </w:p>
        </w:tc>
        <w:tc>
          <w:tcPr>
            <w:tcW w:w="1739" w:type="dxa"/>
          </w:tcPr>
          <w:p w14:paraId="02AC3BC5" w14:textId="77777777" w:rsidR="008A1961" w:rsidRPr="00442838" w:rsidRDefault="008A1961" w:rsidP="008A1961">
            <w:pPr>
              <w:spacing w:line="360" w:lineRule="auto"/>
              <w:rPr>
                <w:sz w:val="24"/>
                <w:szCs w:val="24"/>
              </w:rPr>
            </w:pPr>
          </w:p>
        </w:tc>
        <w:tc>
          <w:tcPr>
            <w:tcW w:w="1739" w:type="dxa"/>
          </w:tcPr>
          <w:p w14:paraId="247DB109" w14:textId="77777777" w:rsidR="008A1961" w:rsidRPr="00442838" w:rsidRDefault="008A1961" w:rsidP="008A1961">
            <w:pPr>
              <w:spacing w:line="360" w:lineRule="auto"/>
              <w:rPr>
                <w:sz w:val="24"/>
                <w:szCs w:val="24"/>
              </w:rPr>
            </w:pPr>
          </w:p>
        </w:tc>
        <w:tc>
          <w:tcPr>
            <w:tcW w:w="1739" w:type="dxa"/>
          </w:tcPr>
          <w:p w14:paraId="04FD7028" w14:textId="77777777" w:rsidR="008A1961" w:rsidRPr="00442838" w:rsidRDefault="008A1961" w:rsidP="008A1961">
            <w:pPr>
              <w:spacing w:line="360" w:lineRule="auto"/>
              <w:rPr>
                <w:sz w:val="24"/>
                <w:szCs w:val="24"/>
              </w:rPr>
            </w:pPr>
          </w:p>
        </w:tc>
      </w:tr>
      <w:tr w:rsidR="008A1961" w:rsidRPr="00442838" w14:paraId="21CD227E" w14:textId="77777777" w:rsidTr="008A1961">
        <w:tc>
          <w:tcPr>
            <w:tcW w:w="1860" w:type="dxa"/>
          </w:tcPr>
          <w:p w14:paraId="4C332C72" w14:textId="77777777" w:rsidR="008A1961" w:rsidRPr="00442838" w:rsidRDefault="008A1961" w:rsidP="008A1961">
            <w:pPr>
              <w:spacing w:line="360" w:lineRule="auto"/>
              <w:rPr>
                <w:sz w:val="24"/>
                <w:szCs w:val="24"/>
              </w:rPr>
            </w:pPr>
          </w:p>
        </w:tc>
        <w:tc>
          <w:tcPr>
            <w:tcW w:w="1840" w:type="dxa"/>
          </w:tcPr>
          <w:p w14:paraId="623CDD64" w14:textId="77777777" w:rsidR="008A1961" w:rsidRPr="00442838" w:rsidRDefault="008A1961" w:rsidP="008A1961">
            <w:pPr>
              <w:spacing w:line="360" w:lineRule="auto"/>
              <w:rPr>
                <w:sz w:val="24"/>
                <w:szCs w:val="24"/>
              </w:rPr>
            </w:pPr>
          </w:p>
        </w:tc>
        <w:tc>
          <w:tcPr>
            <w:tcW w:w="1873" w:type="dxa"/>
          </w:tcPr>
          <w:p w14:paraId="54062636" w14:textId="77777777" w:rsidR="008A1961" w:rsidRPr="00442838" w:rsidRDefault="008A1961" w:rsidP="008A1961">
            <w:pPr>
              <w:spacing w:line="360" w:lineRule="auto"/>
              <w:rPr>
                <w:sz w:val="24"/>
                <w:szCs w:val="24"/>
              </w:rPr>
            </w:pPr>
          </w:p>
        </w:tc>
        <w:tc>
          <w:tcPr>
            <w:tcW w:w="1739" w:type="dxa"/>
          </w:tcPr>
          <w:p w14:paraId="0AF4BA24" w14:textId="77777777" w:rsidR="008A1961" w:rsidRPr="00442838" w:rsidRDefault="008A1961" w:rsidP="008A1961">
            <w:pPr>
              <w:spacing w:line="360" w:lineRule="auto"/>
              <w:rPr>
                <w:sz w:val="24"/>
                <w:szCs w:val="24"/>
              </w:rPr>
            </w:pPr>
          </w:p>
        </w:tc>
        <w:tc>
          <w:tcPr>
            <w:tcW w:w="1739" w:type="dxa"/>
          </w:tcPr>
          <w:p w14:paraId="6995A65B" w14:textId="77777777" w:rsidR="008A1961" w:rsidRPr="00442838" w:rsidRDefault="008A1961" w:rsidP="008A1961">
            <w:pPr>
              <w:spacing w:line="360" w:lineRule="auto"/>
              <w:rPr>
                <w:sz w:val="24"/>
                <w:szCs w:val="24"/>
              </w:rPr>
            </w:pPr>
          </w:p>
        </w:tc>
        <w:tc>
          <w:tcPr>
            <w:tcW w:w="1739" w:type="dxa"/>
          </w:tcPr>
          <w:p w14:paraId="2D1BE280" w14:textId="77777777" w:rsidR="008A1961" w:rsidRPr="00442838" w:rsidRDefault="008A1961" w:rsidP="008A1961">
            <w:pPr>
              <w:spacing w:line="360" w:lineRule="auto"/>
              <w:rPr>
                <w:sz w:val="24"/>
                <w:szCs w:val="24"/>
              </w:rPr>
            </w:pPr>
          </w:p>
        </w:tc>
      </w:tr>
      <w:tr w:rsidR="008A1961" w:rsidRPr="00442838" w14:paraId="3D361F8B" w14:textId="77777777" w:rsidTr="008A1961">
        <w:tc>
          <w:tcPr>
            <w:tcW w:w="1860" w:type="dxa"/>
          </w:tcPr>
          <w:p w14:paraId="55B0F505" w14:textId="77777777" w:rsidR="008A1961" w:rsidRPr="00442838" w:rsidRDefault="008A1961" w:rsidP="008A1961">
            <w:pPr>
              <w:spacing w:line="360" w:lineRule="auto"/>
              <w:rPr>
                <w:sz w:val="24"/>
                <w:szCs w:val="24"/>
              </w:rPr>
            </w:pPr>
          </w:p>
        </w:tc>
        <w:tc>
          <w:tcPr>
            <w:tcW w:w="1840" w:type="dxa"/>
          </w:tcPr>
          <w:p w14:paraId="00B491F8" w14:textId="77777777" w:rsidR="008A1961" w:rsidRPr="00442838" w:rsidRDefault="008A1961" w:rsidP="008A1961">
            <w:pPr>
              <w:spacing w:line="360" w:lineRule="auto"/>
              <w:rPr>
                <w:sz w:val="24"/>
                <w:szCs w:val="24"/>
              </w:rPr>
            </w:pPr>
          </w:p>
        </w:tc>
        <w:tc>
          <w:tcPr>
            <w:tcW w:w="1873" w:type="dxa"/>
          </w:tcPr>
          <w:p w14:paraId="2A507FB5" w14:textId="77777777" w:rsidR="008A1961" w:rsidRPr="00442838" w:rsidRDefault="008A1961" w:rsidP="008A1961">
            <w:pPr>
              <w:spacing w:line="360" w:lineRule="auto"/>
              <w:rPr>
                <w:sz w:val="24"/>
                <w:szCs w:val="24"/>
              </w:rPr>
            </w:pPr>
          </w:p>
        </w:tc>
        <w:tc>
          <w:tcPr>
            <w:tcW w:w="1739" w:type="dxa"/>
          </w:tcPr>
          <w:p w14:paraId="6D400776" w14:textId="77777777" w:rsidR="008A1961" w:rsidRPr="00442838" w:rsidRDefault="008A1961" w:rsidP="008A1961">
            <w:pPr>
              <w:spacing w:line="360" w:lineRule="auto"/>
              <w:rPr>
                <w:sz w:val="24"/>
                <w:szCs w:val="24"/>
              </w:rPr>
            </w:pPr>
          </w:p>
        </w:tc>
        <w:tc>
          <w:tcPr>
            <w:tcW w:w="1739" w:type="dxa"/>
          </w:tcPr>
          <w:p w14:paraId="4C6B34DD" w14:textId="77777777" w:rsidR="008A1961" w:rsidRPr="00442838" w:rsidRDefault="008A1961" w:rsidP="008A1961">
            <w:pPr>
              <w:spacing w:line="360" w:lineRule="auto"/>
              <w:rPr>
                <w:sz w:val="24"/>
                <w:szCs w:val="24"/>
              </w:rPr>
            </w:pPr>
          </w:p>
        </w:tc>
        <w:tc>
          <w:tcPr>
            <w:tcW w:w="1739" w:type="dxa"/>
          </w:tcPr>
          <w:p w14:paraId="47D7CF3D" w14:textId="77777777" w:rsidR="008A1961" w:rsidRPr="00442838" w:rsidRDefault="008A1961" w:rsidP="008A1961">
            <w:pPr>
              <w:spacing w:line="360" w:lineRule="auto"/>
              <w:rPr>
                <w:sz w:val="24"/>
                <w:szCs w:val="24"/>
              </w:rPr>
            </w:pPr>
          </w:p>
        </w:tc>
      </w:tr>
      <w:tr w:rsidR="008A1961" w:rsidRPr="00442838" w14:paraId="473FAF31" w14:textId="77777777" w:rsidTr="008A1961">
        <w:tc>
          <w:tcPr>
            <w:tcW w:w="1860" w:type="dxa"/>
          </w:tcPr>
          <w:p w14:paraId="6064DCCE" w14:textId="77777777" w:rsidR="008A1961" w:rsidRPr="00442838" w:rsidRDefault="008A1961" w:rsidP="008A1961">
            <w:pPr>
              <w:spacing w:line="360" w:lineRule="auto"/>
              <w:rPr>
                <w:sz w:val="24"/>
                <w:szCs w:val="24"/>
              </w:rPr>
            </w:pPr>
          </w:p>
        </w:tc>
        <w:tc>
          <w:tcPr>
            <w:tcW w:w="1840" w:type="dxa"/>
          </w:tcPr>
          <w:p w14:paraId="1877A55A" w14:textId="77777777" w:rsidR="008A1961" w:rsidRPr="00442838" w:rsidRDefault="008A1961" w:rsidP="008A1961">
            <w:pPr>
              <w:spacing w:line="360" w:lineRule="auto"/>
              <w:rPr>
                <w:sz w:val="24"/>
                <w:szCs w:val="24"/>
              </w:rPr>
            </w:pPr>
          </w:p>
        </w:tc>
        <w:tc>
          <w:tcPr>
            <w:tcW w:w="1873" w:type="dxa"/>
          </w:tcPr>
          <w:p w14:paraId="410F315B" w14:textId="77777777" w:rsidR="008A1961" w:rsidRPr="00442838" w:rsidRDefault="008A1961" w:rsidP="008A1961">
            <w:pPr>
              <w:spacing w:line="360" w:lineRule="auto"/>
              <w:rPr>
                <w:sz w:val="24"/>
                <w:szCs w:val="24"/>
              </w:rPr>
            </w:pPr>
          </w:p>
        </w:tc>
        <w:tc>
          <w:tcPr>
            <w:tcW w:w="1739" w:type="dxa"/>
          </w:tcPr>
          <w:p w14:paraId="7EE54AB8" w14:textId="77777777" w:rsidR="008A1961" w:rsidRPr="00442838" w:rsidRDefault="008A1961" w:rsidP="008A1961">
            <w:pPr>
              <w:spacing w:line="360" w:lineRule="auto"/>
              <w:rPr>
                <w:sz w:val="24"/>
                <w:szCs w:val="24"/>
              </w:rPr>
            </w:pPr>
          </w:p>
        </w:tc>
        <w:tc>
          <w:tcPr>
            <w:tcW w:w="1739" w:type="dxa"/>
          </w:tcPr>
          <w:p w14:paraId="3D706CCE" w14:textId="77777777" w:rsidR="008A1961" w:rsidRPr="00442838" w:rsidRDefault="008A1961" w:rsidP="008A1961">
            <w:pPr>
              <w:spacing w:line="360" w:lineRule="auto"/>
              <w:rPr>
                <w:sz w:val="24"/>
                <w:szCs w:val="24"/>
              </w:rPr>
            </w:pPr>
          </w:p>
        </w:tc>
        <w:tc>
          <w:tcPr>
            <w:tcW w:w="1739" w:type="dxa"/>
          </w:tcPr>
          <w:p w14:paraId="1D0AED56" w14:textId="77777777" w:rsidR="008A1961" w:rsidRPr="00442838" w:rsidRDefault="008A1961" w:rsidP="008A1961">
            <w:pPr>
              <w:spacing w:line="360" w:lineRule="auto"/>
              <w:rPr>
                <w:sz w:val="24"/>
                <w:szCs w:val="24"/>
              </w:rPr>
            </w:pPr>
          </w:p>
        </w:tc>
      </w:tr>
      <w:tr w:rsidR="008A1961" w:rsidRPr="00442838" w14:paraId="3083A3FB" w14:textId="77777777" w:rsidTr="008A1961">
        <w:tc>
          <w:tcPr>
            <w:tcW w:w="1860" w:type="dxa"/>
          </w:tcPr>
          <w:p w14:paraId="7130D86B" w14:textId="77777777" w:rsidR="008A1961" w:rsidRPr="00442838" w:rsidRDefault="008A1961" w:rsidP="008A1961">
            <w:pPr>
              <w:spacing w:line="360" w:lineRule="auto"/>
              <w:rPr>
                <w:sz w:val="24"/>
                <w:szCs w:val="24"/>
              </w:rPr>
            </w:pPr>
          </w:p>
        </w:tc>
        <w:tc>
          <w:tcPr>
            <w:tcW w:w="1840" w:type="dxa"/>
          </w:tcPr>
          <w:p w14:paraId="79EB771B" w14:textId="77777777" w:rsidR="008A1961" w:rsidRPr="00442838" w:rsidRDefault="008A1961" w:rsidP="008A1961">
            <w:pPr>
              <w:spacing w:line="360" w:lineRule="auto"/>
              <w:rPr>
                <w:sz w:val="24"/>
                <w:szCs w:val="24"/>
              </w:rPr>
            </w:pPr>
          </w:p>
        </w:tc>
        <w:tc>
          <w:tcPr>
            <w:tcW w:w="1873" w:type="dxa"/>
          </w:tcPr>
          <w:p w14:paraId="594538EC" w14:textId="77777777" w:rsidR="008A1961" w:rsidRPr="00442838" w:rsidRDefault="008A1961" w:rsidP="008A1961">
            <w:pPr>
              <w:spacing w:line="360" w:lineRule="auto"/>
              <w:rPr>
                <w:sz w:val="24"/>
                <w:szCs w:val="24"/>
              </w:rPr>
            </w:pPr>
          </w:p>
        </w:tc>
        <w:tc>
          <w:tcPr>
            <w:tcW w:w="1739" w:type="dxa"/>
          </w:tcPr>
          <w:p w14:paraId="4FA5A826" w14:textId="77777777" w:rsidR="008A1961" w:rsidRPr="00442838" w:rsidRDefault="008A1961" w:rsidP="008A1961">
            <w:pPr>
              <w:spacing w:line="360" w:lineRule="auto"/>
              <w:rPr>
                <w:sz w:val="24"/>
                <w:szCs w:val="24"/>
              </w:rPr>
            </w:pPr>
          </w:p>
        </w:tc>
        <w:tc>
          <w:tcPr>
            <w:tcW w:w="1739" w:type="dxa"/>
          </w:tcPr>
          <w:p w14:paraId="2130A1A8" w14:textId="77777777" w:rsidR="008A1961" w:rsidRPr="00442838" w:rsidRDefault="008A1961" w:rsidP="008A1961">
            <w:pPr>
              <w:spacing w:line="360" w:lineRule="auto"/>
              <w:rPr>
                <w:sz w:val="24"/>
                <w:szCs w:val="24"/>
              </w:rPr>
            </w:pPr>
          </w:p>
        </w:tc>
        <w:tc>
          <w:tcPr>
            <w:tcW w:w="1739" w:type="dxa"/>
          </w:tcPr>
          <w:p w14:paraId="61B67A6D" w14:textId="77777777" w:rsidR="008A1961" w:rsidRPr="00442838" w:rsidRDefault="008A1961" w:rsidP="008A1961">
            <w:pPr>
              <w:spacing w:line="360" w:lineRule="auto"/>
              <w:rPr>
                <w:sz w:val="24"/>
                <w:szCs w:val="24"/>
              </w:rPr>
            </w:pPr>
          </w:p>
        </w:tc>
      </w:tr>
      <w:tr w:rsidR="008A1961" w:rsidRPr="00442838" w14:paraId="3CE8A104" w14:textId="77777777" w:rsidTr="008A1961">
        <w:tc>
          <w:tcPr>
            <w:tcW w:w="1860" w:type="dxa"/>
          </w:tcPr>
          <w:p w14:paraId="45369BBD" w14:textId="77777777" w:rsidR="008A1961" w:rsidRPr="00442838" w:rsidRDefault="008A1961" w:rsidP="008A1961">
            <w:pPr>
              <w:spacing w:line="360" w:lineRule="auto"/>
              <w:rPr>
                <w:sz w:val="24"/>
                <w:szCs w:val="24"/>
              </w:rPr>
            </w:pPr>
          </w:p>
        </w:tc>
        <w:tc>
          <w:tcPr>
            <w:tcW w:w="1840" w:type="dxa"/>
          </w:tcPr>
          <w:p w14:paraId="5B018D68" w14:textId="77777777" w:rsidR="008A1961" w:rsidRPr="00442838" w:rsidRDefault="008A1961" w:rsidP="008A1961">
            <w:pPr>
              <w:spacing w:line="360" w:lineRule="auto"/>
              <w:rPr>
                <w:sz w:val="24"/>
                <w:szCs w:val="24"/>
              </w:rPr>
            </w:pPr>
          </w:p>
        </w:tc>
        <w:tc>
          <w:tcPr>
            <w:tcW w:w="1873" w:type="dxa"/>
          </w:tcPr>
          <w:p w14:paraId="659AB043" w14:textId="77777777" w:rsidR="008A1961" w:rsidRPr="00442838" w:rsidRDefault="008A1961" w:rsidP="008A1961">
            <w:pPr>
              <w:spacing w:line="360" w:lineRule="auto"/>
              <w:rPr>
                <w:sz w:val="24"/>
                <w:szCs w:val="24"/>
              </w:rPr>
            </w:pPr>
          </w:p>
        </w:tc>
        <w:tc>
          <w:tcPr>
            <w:tcW w:w="1739" w:type="dxa"/>
          </w:tcPr>
          <w:p w14:paraId="7A68E03D" w14:textId="77777777" w:rsidR="008A1961" w:rsidRPr="00442838" w:rsidRDefault="008A1961" w:rsidP="008A1961">
            <w:pPr>
              <w:spacing w:line="360" w:lineRule="auto"/>
              <w:rPr>
                <w:sz w:val="24"/>
                <w:szCs w:val="24"/>
              </w:rPr>
            </w:pPr>
          </w:p>
        </w:tc>
        <w:tc>
          <w:tcPr>
            <w:tcW w:w="1739" w:type="dxa"/>
          </w:tcPr>
          <w:p w14:paraId="246F8590" w14:textId="77777777" w:rsidR="008A1961" w:rsidRPr="00442838" w:rsidRDefault="008A1961" w:rsidP="008A1961">
            <w:pPr>
              <w:spacing w:line="360" w:lineRule="auto"/>
              <w:rPr>
                <w:sz w:val="24"/>
                <w:szCs w:val="24"/>
              </w:rPr>
            </w:pPr>
          </w:p>
        </w:tc>
        <w:tc>
          <w:tcPr>
            <w:tcW w:w="1739" w:type="dxa"/>
          </w:tcPr>
          <w:p w14:paraId="6563B376" w14:textId="77777777" w:rsidR="008A1961" w:rsidRPr="00442838" w:rsidRDefault="008A1961" w:rsidP="008A1961">
            <w:pPr>
              <w:spacing w:line="360" w:lineRule="auto"/>
              <w:rPr>
                <w:sz w:val="24"/>
                <w:szCs w:val="24"/>
              </w:rPr>
            </w:pPr>
          </w:p>
        </w:tc>
      </w:tr>
      <w:tr w:rsidR="008A1961" w:rsidRPr="00442838" w14:paraId="3001DB7E" w14:textId="77777777" w:rsidTr="008A1961">
        <w:tc>
          <w:tcPr>
            <w:tcW w:w="1860" w:type="dxa"/>
          </w:tcPr>
          <w:p w14:paraId="4375E68D" w14:textId="77777777" w:rsidR="008A1961" w:rsidRPr="00442838" w:rsidRDefault="008A1961" w:rsidP="008A1961">
            <w:pPr>
              <w:spacing w:line="360" w:lineRule="auto"/>
              <w:rPr>
                <w:sz w:val="24"/>
                <w:szCs w:val="24"/>
              </w:rPr>
            </w:pPr>
          </w:p>
        </w:tc>
        <w:tc>
          <w:tcPr>
            <w:tcW w:w="1840" w:type="dxa"/>
          </w:tcPr>
          <w:p w14:paraId="1D1A8FBC" w14:textId="77777777" w:rsidR="008A1961" w:rsidRPr="00442838" w:rsidRDefault="008A1961" w:rsidP="008A1961">
            <w:pPr>
              <w:spacing w:line="360" w:lineRule="auto"/>
              <w:rPr>
                <w:sz w:val="24"/>
                <w:szCs w:val="24"/>
              </w:rPr>
            </w:pPr>
          </w:p>
        </w:tc>
        <w:tc>
          <w:tcPr>
            <w:tcW w:w="1873" w:type="dxa"/>
          </w:tcPr>
          <w:p w14:paraId="1F08D0FA" w14:textId="77777777" w:rsidR="008A1961" w:rsidRPr="00442838" w:rsidRDefault="008A1961" w:rsidP="008A1961">
            <w:pPr>
              <w:spacing w:line="360" w:lineRule="auto"/>
              <w:rPr>
                <w:sz w:val="24"/>
                <w:szCs w:val="24"/>
              </w:rPr>
            </w:pPr>
          </w:p>
        </w:tc>
        <w:tc>
          <w:tcPr>
            <w:tcW w:w="1739" w:type="dxa"/>
          </w:tcPr>
          <w:p w14:paraId="3045CAB5" w14:textId="77777777" w:rsidR="008A1961" w:rsidRPr="00442838" w:rsidRDefault="008A1961" w:rsidP="008A1961">
            <w:pPr>
              <w:spacing w:line="360" w:lineRule="auto"/>
              <w:rPr>
                <w:sz w:val="24"/>
                <w:szCs w:val="24"/>
              </w:rPr>
            </w:pPr>
          </w:p>
        </w:tc>
        <w:tc>
          <w:tcPr>
            <w:tcW w:w="1739" w:type="dxa"/>
          </w:tcPr>
          <w:p w14:paraId="007E4AF7" w14:textId="77777777" w:rsidR="008A1961" w:rsidRPr="00442838" w:rsidRDefault="008A1961" w:rsidP="008A1961">
            <w:pPr>
              <w:spacing w:line="360" w:lineRule="auto"/>
              <w:rPr>
                <w:sz w:val="24"/>
                <w:szCs w:val="24"/>
              </w:rPr>
            </w:pPr>
          </w:p>
        </w:tc>
        <w:tc>
          <w:tcPr>
            <w:tcW w:w="1739" w:type="dxa"/>
          </w:tcPr>
          <w:p w14:paraId="080E849B" w14:textId="77777777" w:rsidR="008A1961" w:rsidRPr="00442838" w:rsidRDefault="008A1961" w:rsidP="008A1961">
            <w:pPr>
              <w:spacing w:line="360" w:lineRule="auto"/>
              <w:rPr>
                <w:sz w:val="24"/>
                <w:szCs w:val="24"/>
              </w:rPr>
            </w:pPr>
          </w:p>
        </w:tc>
      </w:tr>
      <w:tr w:rsidR="008A1961" w:rsidRPr="00442838" w14:paraId="23619FC0" w14:textId="77777777" w:rsidTr="008A1961">
        <w:tc>
          <w:tcPr>
            <w:tcW w:w="1860" w:type="dxa"/>
          </w:tcPr>
          <w:p w14:paraId="524E440E" w14:textId="77777777" w:rsidR="008A1961" w:rsidRPr="00442838" w:rsidRDefault="008A1961" w:rsidP="008A1961">
            <w:pPr>
              <w:spacing w:line="360" w:lineRule="auto"/>
              <w:rPr>
                <w:sz w:val="24"/>
                <w:szCs w:val="24"/>
              </w:rPr>
            </w:pPr>
          </w:p>
        </w:tc>
        <w:tc>
          <w:tcPr>
            <w:tcW w:w="1840" w:type="dxa"/>
          </w:tcPr>
          <w:p w14:paraId="1F95B606" w14:textId="77777777" w:rsidR="008A1961" w:rsidRPr="00442838" w:rsidRDefault="008A1961" w:rsidP="008A1961">
            <w:pPr>
              <w:spacing w:line="360" w:lineRule="auto"/>
              <w:rPr>
                <w:sz w:val="24"/>
                <w:szCs w:val="24"/>
              </w:rPr>
            </w:pPr>
          </w:p>
        </w:tc>
        <w:tc>
          <w:tcPr>
            <w:tcW w:w="1873" w:type="dxa"/>
          </w:tcPr>
          <w:p w14:paraId="4D74D9BF" w14:textId="77777777" w:rsidR="008A1961" w:rsidRPr="00442838" w:rsidRDefault="008A1961" w:rsidP="008A1961">
            <w:pPr>
              <w:spacing w:line="360" w:lineRule="auto"/>
              <w:rPr>
                <w:sz w:val="24"/>
                <w:szCs w:val="24"/>
              </w:rPr>
            </w:pPr>
          </w:p>
        </w:tc>
        <w:tc>
          <w:tcPr>
            <w:tcW w:w="1739" w:type="dxa"/>
          </w:tcPr>
          <w:p w14:paraId="16D25EDD" w14:textId="77777777" w:rsidR="008A1961" w:rsidRPr="00442838" w:rsidRDefault="008A1961" w:rsidP="008A1961">
            <w:pPr>
              <w:spacing w:line="360" w:lineRule="auto"/>
              <w:rPr>
                <w:sz w:val="24"/>
                <w:szCs w:val="24"/>
              </w:rPr>
            </w:pPr>
          </w:p>
        </w:tc>
        <w:tc>
          <w:tcPr>
            <w:tcW w:w="1739" w:type="dxa"/>
          </w:tcPr>
          <w:p w14:paraId="1F8DFC09" w14:textId="77777777" w:rsidR="008A1961" w:rsidRPr="00442838" w:rsidRDefault="008A1961" w:rsidP="008A1961">
            <w:pPr>
              <w:spacing w:line="360" w:lineRule="auto"/>
              <w:rPr>
                <w:sz w:val="24"/>
                <w:szCs w:val="24"/>
              </w:rPr>
            </w:pPr>
          </w:p>
        </w:tc>
        <w:tc>
          <w:tcPr>
            <w:tcW w:w="1739" w:type="dxa"/>
          </w:tcPr>
          <w:p w14:paraId="250A9E24" w14:textId="77777777" w:rsidR="008A1961" w:rsidRPr="00442838" w:rsidRDefault="008A1961" w:rsidP="008A1961">
            <w:pPr>
              <w:spacing w:line="360" w:lineRule="auto"/>
              <w:rPr>
                <w:sz w:val="24"/>
                <w:szCs w:val="24"/>
              </w:rPr>
            </w:pPr>
          </w:p>
        </w:tc>
      </w:tr>
      <w:tr w:rsidR="008A1961" w:rsidRPr="00442838" w14:paraId="401D9DFD" w14:textId="77777777" w:rsidTr="008A1961">
        <w:tc>
          <w:tcPr>
            <w:tcW w:w="1860" w:type="dxa"/>
          </w:tcPr>
          <w:p w14:paraId="733A45F7" w14:textId="77777777" w:rsidR="008A1961" w:rsidRPr="00442838" w:rsidRDefault="008A1961" w:rsidP="008A1961">
            <w:pPr>
              <w:spacing w:line="360" w:lineRule="auto"/>
              <w:rPr>
                <w:sz w:val="24"/>
                <w:szCs w:val="24"/>
              </w:rPr>
            </w:pPr>
          </w:p>
        </w:tc>
        <w:tc>
          <w:tcPr>
            <w:tcW w:w="1840" w:type="dxa"/>
          </w:tcPr>
          <w:p w14:paraId="1D9AFDEF" w14:textId="77777777" w:rsidR="008A1961" w:rsidRPr="00442838" w:rsidRDefault="008A1961" w:rsidP="008A1961">
            <w:pPr>
              <w:spacing w:line="360" w:lineRule="auto"/>
              <w:rPr>
                <w:sz w:val="24"/>
                <w:szCs w:val="24"/>
              </w:rPr>
            </w:pPr>
          </w:p>
        </w:tc>
        <w:tc>
          <w:tcPr>
            <w:tcW w:w="1873" w:type="dxa"/>
          </w:tcPr>
          <w:p w14:paraId="5E0C6E33" w14:textId="77777777" w:rsidR="008A1961" w:rsidRPr="00442838" w:rsidRDefault="008A1961" w:rsidP="008A1961">
            <w:pPr>
              <w:spacing w:line="360" w:lineRule="auto"/>
              <w:rPr>
                <w:sz w:val="24"/>
                <w:szCs w:val="24"/>
              </w:rPr>
            </w:pPr>
          </w:p>
        </w:tc>
        <w:tc>
          <w:tcPr>
            <w:tcW w:w="1739" w:type="dxa"/>
          </w:tcPr>
          <w:p w14:paraId="1DEC7318" w14:textId="77777777" w:rsidR="008A1961" w:rsidRPr="00442838" w:rsidRDefault="008A1961" w:rsidP="008A1961">
            <w:pPr>
              <w:spacing w:line="360" w:lineRule="auto"/>
              <w:rPr>
                <w:sz w:val="24"/>
                <w:szCs w:val="24"/>
              </w:rPr>
            </w:pPr>
          </w:p>
        </w:tc>
        <w:tc>
          <w:tcPr>
            <w:tcW w:w="1739" w:type="dxa"/>
          </w:tcPr>
          <w:p w14:paraId="13082E06" w14:textId="77777777" w:rsidR="008A1961" w:rsidRPr="00442838" w:rsidRDefault="008A1961" w:rsidP="008A1961">
            <w:pPr>
              <w:spacing w:line="360" w:lineRule="auto"/>
              <w:rPr>
                <w:sz w:val="24"/>
                <w:szCs w:val="24"/>
              </w:rPr>
            </w:pPr>
          </w:p>
        </w:tc>
        <w:tc>
          <w:tcPr>
            <w:tcW w:w="1739" w:type="dxa"/>
          </w:tcPr>
          <w:p w14:paraId="3BDA488A" w14:textId="77777777" w:rsidR="008A1961" w:rsidRPr="00442838" w:rsidRDefault="008A1961" w:rsidP="008A1961">
            <w:pPr>
              <w:spacing w:line="360" w:lineRule="auto"/>
              <w:rPr>
                <w:sz w:val="24"/>
                <w:szCs w:val="24"/>
              </w:rPr>
            </w:pPr>
          </w:p>
        </w:tc>
      </w:tr>
      <w:tr w:rsidR="008A1961" w:rsidRPr="00442838" w14:paraId="447B565D" w14:textId="77777777" w:rsidTr="008A1961">
        <w:tc>
          <w:tcPr>
            <w:tcW w:w="1860" w:type="dxa"/>
          </w:tcPr>
          <w:p w14:paraId="4B42D42B" w14:textId="77777777" w:rsidR="008A1961" w:rsidRPr="00442838" w:rsidRDefault="008A1961" w:rsidP="008A1961">
            <w:pPr>
              <w:spacing w:line="360" w:lineRule="auto"/>
              <w:rPr>
                <w:sz w:val="24"/>
                <w:szCs w:val="24"/>
              </w:rPr>
            </w:pPr>
          </w:p>
        </w:tc>
        <w:tc>
          <w:tcPr>
            <w:tcW w:w="1840" w:type="dxa"/>
          </w:tcPr>
          <w:p w14:paraId="5DD2469E" w14:textId="77777777" w:rsidR="008A1961" w:rsidRPr="00442838" w:rsidRDefault="008A1961" w:rsidP="008A1961">
            <w:pPr>
              <w:spacing w:line="360" w:lineRule="auto"/>
              <w:rPr>
                <w:sz w:val="24"/>
                <w:szCs w:val="24"/>
              </w:rPr>
            </w:pPr>
          </w:p>
        </w:tc>
        <w:tc>
          <w:tcPr>
            <w:tcW w:w="1873" w:type="dxa"/>
          </w:tcPr>
          <w:p w14:paraId="66EC02CC" w14:textId="77777777" w:rsidR="008A1961" w:rsidRPr="00442838" w:rsidRDefault="008A1961" w:rsidP="008A1961">
            <w:pPr>
              <w:spacing w:line="360" w:lineRule="auto"/>
              <w:rPr>
                <w:sz w:val="24"/>
                <w:szCs w:val="24"/>
              </w:rPr>
            </w:pPr>
          </w:p>
        </w:tc>
        <w:tc>
          <w:tcPr>
            <w:tcW w:w="1739" w:type="dxa"/>
          </w:tcPr>
          <w:p w14:paraId="07343F6E" w14:textId="77777777" w:rsidR="008A1961" w:rsidRPr="00442838" w:rsidRDefault="008A1961" w:rsidP="008A1961">
            <w:pPr>
              <w:spacing w:line="360" w:lineRule="auto"/>
              <w:rPr>
                <w:sz w:val="24"/>
                <w:szCs w:val="24"/>
              </w:rPr>
            </w:pPr>
          </w:p>
        </w:tc>
        <w:tc>
          <w:tcPr>
            <w:tcW w:w="1739" w:type="dxa"/>
          </w:tcPr>
          <w:p w14:paraId="7A7200FA" w14:textId="77777777" w:rsidR="008A1961" w:rsidRPr="00442838" w:rsidRDefault="008A1961" w:rsidP="008A1961">
            <w:pPr>
              <w:spacing w:line="360" w:lineRule="auto"/>
              <w:rPr>
                <w:sz w:val="24"/>
                <w:szCs w:val="24"/>
              </w:rPr>
            </w:pPr>
          </w:p>
        </w:tc>
        <w:tc>
          <w:tcPr>
            <w:tcW w:w="1739" w:type="dxa"/>
          </w:tcPr>
          <w:p w14:paraId="029C627F" w14:textId="77777777" w:rsidR="008A1961" w:rsidRPr="00442838" w:rsidRDefault="008A1961" w:rsidP="008A1961">
            <w:pPr>
              <w:spacing w:line="360" w:lineRule="auto"/>
              <w:rPr>
                <w:sz w:val="24"/>
                <w:szCs w:val="24"/>
              </w:rPr>
            </w:pPr>
          </w:p>
        </w:tc>
      </w:tr>
      <w:tr w:rsidR="008A1961" w:rsidRPr="00442838" w14:paraId="3C38A3CB" w14:textId="77777777" w:rsidTr="008A1961">
        <w:tc>
          <w:tcPr>
            <w:tcW w:w="1860" w:type="dxa"/>
          </w:tcPr>
          <w:p w14:paraId="4AACF86A" w14:textId="77777777" w:rsidR="008A1961" w:rsidRPr="00442838" w:rsidRDefault="008A1961" w:rsidP="008A1961">
            <w:pPr>
              <w:spacing w:line="360" w:lineRule="auto"/>
              <w:rPr>
                <w:sz w:val="24"/>
                <w:szCs w:val="24"/>
              </w:rPr>
            </w:pPr>
          </w:p>
        </w:tc>
        <w:tc>
          <w:tcPr>
            <w:tcW w:w="1840" w:type="dxa"/>
          </w:tcPr>
          <w:p w14:paraId="68C2E80D" w14:textId="77777777" w:rsidR="008A1961" w:rsidRPr="00442838" w:rsidRDefault="008A1961" w:rsidP="008A1961">
            <w:pPr>
              <w:spacing w:line="360" w:lineRule="auto"/>
              <w:rPr>
                <w:sz w:val="24"/>
                <w:szCs w:val="24"/>
              </w:rPr>
            </w:pPr>
          </w:p>
        </w:tc>
        <w:tc>
          <w:tcPr>
            <w:tcW w:w="1873" w:type="dxa"/>
          </w:tcPr>
          <w:p w14:paraId="184D29FE" w14:textId="77777777" w:rsidR="008A1961" w:rsidRPr="00442838" w:rsidRDefault="008A1961" w:rsidP="008A1961">
            <w:pPr>
              <w:spacing w:line="360" w:lineRule="auto"/>
              <w:rPr>
                <w:sz w:val="24"/>
                <w:szCs w:val="24"/>
              </w:rPr>
            </w:pPr>
          </w:p>
        </w:tc>
        <w:tc>
          <w:tcPr>
            <w:tcW w:w="1739" w:type="dxa"/>
          </w:tcPr>
          <w:p w14:paraId="6350C4FF" w14:textId="77777777" w:rsidR="008A1961" w:rsidRPr="00442838" w:rsidRDefault="008A1961" w:rsidP="008A1961">
            <w:pPr>
              <w:spacing w:line="360" w:lineRule="auto"/>
              <w:rPr>
                <w:sz w:val="24"/>
                <w:szCs w:val="24"/>
              </w:rPr>
            </w:pPr>
          </w:p>
        </w:tc>
        <w:tc>
          <w:tcPr>
            <w:tcW w:w="1739" w:type="dxa"/>
          </w:tcPr>
          <w:p w14:paraId="2CA24EAB" w14:textId="77777777" w:rsidR="008A1961" w:rsidRPr="00442838" w:rsidRDefault="008A1961" w:rsidP="008A1961">
            <w:pPr>
              <w:spacing w:line="360" w:lineRule="auto"/>
              <w:rPr>
                <w:sz w:val="24"/>
                <w:szCs w:val="24"/>
              </w:rPr>
            </w:pPr>
          </w:p>
        </w:tc>
        <w:tc>
          <w:tcPr>
            <w:tcW w:w="1739" w:type="dxa"/>
          </w:tcPr>
          <w:p w14:paraId="69B0BC67" w14:textId="77777777" w:rsidR="008A1961" w:rsidRPr="00442838" w:rsidRDefault="008A1961" w:rsidP="008A1961">
            <w:pPr>
              <w:spacing w:line="360" w:lineRule="auto"/>
              <w:rPr>
                <w:sz w:val="24"/>
                <w:szCs w:val="24"/>
              </w:rPr>
            </w:pPr>
          </w:p>
        </w:tc>
      </w:tr>
      <w:tr w:rsidR="008A1961" w:rsidRPr="00442838" w14:paraId="5584D4E7" w14:textId="77777777" w:rsidTr="008A1961">
        <w:tc>
          <w:tcPr>
            <w:tcW w:w="1860" w:type="dxa"/>
          </w:tcPr>
          <w:p w14:paraId="63F07D8F" w14:textId="77777777" w:rsidR="008A1961" w:rsidRPr="00442838" w:rsidRDefault="008A1961" w:rsidP="008A1961">
            <w:pPr>
              <w:spacing w:line="360" w:lineRule="auto"/>
              <w:rPr>
                <w:sz w:val="24"/>
                <w:szCs w:val="24"/>
              </w:rPr>
            </w:pPr>
          </w:p>
        </w:tc>
        <w:tc>
          <w:tcPr>
            <w:tcW w:w="1840" w:type="dxa"/>
          </w:tcPr>
          <w:p w14:paraId="1C0DB67C" w14:textId="77777777" w:rsidR="008A1961" w:rsidRPr="00442838" w:rsidRDefault="008A1961" w:rsidP="008A1961">
            <w:pPr>
              <w:spacing w:line="360" w:lineRule="auto"/>
              <w:rPr>
                <w:sz w:val="24"/>
                <w:szCs w:val="24"/>
              </w:rPr>
            </w:pPr>
          </w:p>
        </w:tc>
        <w:tc>
          <w:tcPr>
            <w:tcW w:w="1873" w:type="dxa"/>
          </w:tcPr>
          <w:p w14:paraId="551E7D3A" w14:textId="77777777" w:rsidR="008A1961" w:rsidRPr="00442838" w:rsidRDefault="008A1961" w:rsidP="008A1961">
            <w:pPr>
              <w:spacing w:line="360" w:lineRule="auto"/>
              <w:rPr>
                <w:sz w:val="24"/>
                <w:szCs w:val="24"/>
              </w:rPr>
            </w:pPr>
          </w:p>
        </w:tc>
        <w:tc>
          <w:tcPr>
            <w:tcW w:w="1739" w:type="dxa"/>
          </w:tcPr>
          <w:p w14:paraId="0DB6ED2B" w14:textId="77777777" w:rsidR="008A1961" w:rsidRPr="00442838" w:rsidRDefault="008A1961" w:rsidP="008A1961">
            <w:pPr>
              <w:spacing w:line="360" w:lineRule="auto"/>
              <w:rPr>
                <w:sz w:val="24"/>
                <w:szCs w:val="24"/>
              </w:rPr>
            </w:pPr>
          </w:p>
        </w:tc>
        <w:tc>
          <w:tcPr>
            <w:tcW w:w="1739" w:type="dxa"/>
          </w:tcPr>
          <w:p w14:paraId="3DB54EF5" w14:textId="77777777" w:rsidR="008A1961" w:rsidRPr="00442838" w:rsidRDefault="008A1961" w:rsidP="008A1961">
            <w:pPr>
              <w:spacing w:line="360" w:lineRule="auto"/>
              <w:rPr>
                <w:sz w:val="24"/>
                <w:szCs w:val="24"/>
              </w:rPr>
            </w:pPr>
          </w:p>
        </w:tc>
        <w:tc>
          <w:tcPr>
            <w:tcW w:w="1739" w:type="dxa"/>
          </w:tcPr>
          <w:p w14:paraId="6FA2D9A7" w14:textId="77777777" w:rsidR="008A1961" w:rsidRPr="00442838" w:rsidRDefault="008A1961" w:rsidP="008A1961">
            <w:pPr>
              <w:spacing w:line="360" w:lineRule="auto"/>
              <w:rPr>
                <w:sz w:val="24"/>
                <w:szCs w:val="24"/>
              </w:rPr>
            </w:pPr>
          </w:p>
        </w:tc>
      </w:tr>
      <w:tr w:rsidR="008A1961" w:rsidRPr="00442838" w14:paraId="35A7B64F" w14:textId="77777777" w:rsidTr="008A1961">
        <w:tc>
          <w:tcPr>
            <w:tcW w:w="1860" w:type="dxa"/>
          </w:tcPr>
          <w:p w14:paraId="63E877DC" w14:textId="77777777" w:rsidR="008A1961" w:rsidRPr="00442838" w:rsidRDefault="008A1961" w:rsidP="008A1961">
            <w:pPr>
              <w:spacing w:line="360" w:lineRule="auto"/>
              <w:rPr>
                <w:sz w:val="24"/>
                <w:szCs w:val="24"/>
              </w:rPr>
            </w:pPr>
          </w:p>
        </w:tc>
        <w:tc>
          <w:tcPr>
            <w:tcW w:w="1840" w:type="dxa"/>
          </w:tcPr>
          <w:p w14:paraId="684B19DF" w14:textId="77777777" w:rsidR="008A1961" w:rsidRPr="00442838" w:rsidRDefault="008A1961" w:rsidP="008A1961">
            <w:pPr>
              <w:spacing w:line="360" w:lineRule="auto"/>
              <w:rPr>
                <w:sz w:val="24"/>
                <w:szCs w:val="24"/>
              </w:rPr>
            </w:pPr>
          </w:p>
        </w:tc>
        <w:tc>
          <w:tcPr>
            <w:tcW w:w="1873" w:type="dxa"/>
          </w:tcPr>
          <w:p w14:paraId="242C6FE2" w14:textId="77777777" w:rsidR="008A1961" w:rsidRPr="00442838" w:rsidRDefault="008A1961" w:rsidP="008A1961">
            <w:pPr>
              <w:spacing w:line="360" w:lineRule="auto"/>
              <w:rPr>
                <w:sz w:val="24"/>
                <w:szCs w:val="24"/>
              </w:rPr>
            </w:pPr>
          </w:p>
        </w:tc>
        <w:tc>
          <w:tcPr>
            <w:tcW w:w="1739" w:type="dxa"/>
          </w:tcPr>
          <w:p w14:paraId="57CCEBD8" w14:textId="77777777" w:rsidR="008A1961" w:rsidRPr="00442838" w:rsidRDefault="008A1961" w:rsidP="008A1961">
            <w:pPr>
              <w:spacing w:line="360" w:lineRule="auto"/>
              <w:rPr>
                <w:sz w:val="24"/>
                <w:szCs w:val="24"/>
              </w:rPr>
            </w:pPr>
          </w:p>
        </w:tc>
        <w:tc>
          <w:tcPr>
            <w:tcW w:w="1739" w:type="dxa"/>
          </w:tcPr>
          <w:p w14:paraId="6B80A6E4" w14:textId="77777777" w:rsidR="008A1961" w:rsidRPr="00442838" w:rsidRDefault="008A1961" w:rsidP="008A1961">
            <w:pPr>
              <w:spacing w:line="360" w:lineRule="auto"/>
              <w:rPr>
                <w:sz w:val="24"/>
                <w:szCs w:val="24"/>
              </w:rPr>
            </w:pPr>
          </w:p>
        </w:tc>
        <w:tc>
          <w:tcPr>
            <w:tcW w:w="1739" w:type="dxa"/>
          </w:tcPr>
          <w:p w14:paraId="418F6879" w14:textId="77777777" w:rsidR="008A1961" w:rsidRPr="00442838" w:rsidRDefault="008A1961" w:rsidP="008A1961">
            <w:pPr>
              <w:spacing w:line="360" w:lineRule="auto"/>
              <w:rPr>
                <w:sz w:val="24"/>
                <w:szCs w:val="24"/>
              </w:rPr>
            </w:pPr>
          </w:p>
        </w:tc>
      </w:tr>
      <w:tr w:rsidR="008A1961" w:rsidRPr="00442838" w14:paraId="57BA7259" w14:textId="77777777" w:rsidTr="008A1961">
        <w:tc>
          <w:tcPr>
            <w:tcW w:w="1860" w:type="dxa"/>
          </w:tcPr>
          <w:p w14:paraId="7E09D20E" w14:textId="77777777" w:rsidR="008A1961" w:rsidRPr="00442838" w:rsidRDefault="008A1961" w:rsidP="008A1961">
            <w:pPr>
              <w:spacing w:line="360" w:lineRule="auto"/>
              <w:rPr>
                <w:sz w:val="24"/>
                <w:szCs w:val="24"/>
              </w:rPr>
            </w:pPr>
          </w:p>
        </w:tc>
        <w:tc>
          <w:tcPr>
            <w:tcW w:w="1840" w:type="dxa"/>
          </w:tcPr>
          <w:p w14:paraId="59CC6FBA" w14:textId="77777777" w:rsidR="008A1961" w:rsidRPr="00442838" w:rsidRDefault="008A1961" w:rsidP="008A1961">
            <w:pPr>
              <w:spacing w:line="360" w:lineRule="auto"/>
              <w:rPr>
                <w:sz w:val="24"/>
                <w:szCs w:val="24"/>
              </w:rPr>
            </w:pPr>
          </w:p>
        </w:tc>
        <w:tc>
          <w:tcPr>
            <w:tcW w:w="1873" w:type="dxa"/>
          </w:tcPr>
          <w:p w14:paraId="12E70A2A" w14:textId="77777777" w:rsidR="008A1961" w:rsidRPr="00442838" w:rsidRDefault="008A1961" w:rsidP="008A1961">
            <w:pPr>
              <w:spacing w:line="360" w:lineRule="auto"/>
              <w:rPr>
                <w:sz w:val="24"/>
                <w:szCs w:val="24"/>
              </w:rPr>
            </w:pPr>
          </w:p>
        </w:tc>
        <w:tc>
          <w:tcPr>
            <w:tcW w:w="1739" w:type="dxa"/>
          </w:tcPr>
          <w:p w14:paraId="447DADB2" w14:textId="77777777" w:rsidR="008A1961" w:rsidRPr="00442838" w:rsidRDefault="008A1961" w:rsidP="008A1961">
            <w:pPr>
              <w:spacing w:line="360" w:lineRule="auto"/>
              <w:rPr>
                <w:sz w:val="24"/>
                <w:szCs w:val="24"/>
              </w:rPr>
            </w:pPr>
          </w:p>
        </w:tc>
        <w:tc>
          <w:tcPr>
            <w:tcW w:w="1739" w:type="dxa"/>
          </w:tcPr>
          <w:p w14:paraId="247D6799" w14:textId="77777777" w:rsidR="008A1961" w:rsidRPr="00442838" w:rsidRDefault="008A1961" w:rsidP="008A1961">
            <w:pPr>
              <w:spacing w:line="360" w:lineRule="auto"/>
              <w:rPr>
                <w:sz w:val="24"/>
                <w:szCs w:val="24"/>
              </w:rPr>
            </w:pPr>
          </w:p>
        </w:tc>
        <w:tc>
          <w:tcPr>
            <w:tcW w:w="1739" w:type="dxa"/>
          </w:tcPr>
          <w:p w14:paraId="79FC1B91" w14:textId="77777777" w:rsidR="008A1961" w:rsidRPr="00442838" w:rsidRDefault="008A1961" w:rsidP="008A1961">
            <w:pPr>
              <w:spacing w:line="360" w:lineRule="auto"/>
              <w:rPr>
                <w:sz w:val="24"/>
                <w:szCs w:val="24"/>
              </w:rPr>
            </w:pPr>
          </w:p>
        </w:tc>
      </w:tr>
      <w:tr w:rsidR="008A1961" w:rsidRPr="00442838" w14:paraId="0376A21C" w14:textId="77777777" w:rsidTr="008A1961">
        <w:tc>
          <w:tcPr>
            <w:tcW w:w="1860" w:type="dxa"/>
          </w:tcPr>
          <w:p w14:paraId="26C1B718" w14:textId="77777777" w:rsidR="008A1961" w:rsidRPr="00442838" w:rsidRDefault="008A1961" w:rsidP="008A1961">
            <w:pPr>
              <w:spacing w:line="360" w:lineRule="auto"/>
              <w:rPr>
                <w:sz w:val="24"/>
                <w:szCs w:val="24"/>
              </w:rPr>
            </w:pPr>
          </w:p>
        </w:tc>
        <w:tc>
          <w:tcPr>
            <w:tcW w:w="1840" w:type="dxa"/>
          </w:tcPr>
          <w:p w14:paraId="7099E9BC" w14:textId="77777777" w:rsidR="008A1961" w:rsidRPr="00442838" w:rsidRDefault="008A1961" w:rsidP="008A1961">
            <w:pPr>
              <w:spacing w:line="360" w:lineRule="auto"/>
              <w:rPr>
                <w:sz w:val="24"/>
                <w:szCs w:val="24"/>
              </w:rPr>
            </w:pPr>
          </w:p>
        </w:tc>
        <w:tc>
          <w:tcPr>
            <w:tcW w:w="1873" w:type="dxa"/>
          </w:tcPr>
          <w:p w14:paraId="5BA8BF37" w14:textId="77777777" w:rsidR="008A1961" w:rsidRPr="00442838" w:rsidRDefault="008A1961" w:rsidP="008A1961">
            <w:pPr>
              <w:spacing w:line="360" w:lineRule="auto"/>
              <w:rPr>
                <w:sz w:val="24"/>
                <w:szCs w:val="24"/>
              </w:rPr>
            </w:pPr>
          </w:p>
        </w:tc>
        <w:tc>
          <w:tcPr>
            <w:tcW w:w="1739" w:type="dxa"/>
          </w:tcPr>
          <w:p w14:paraId="73BC8CCD" w14:textId="77777777" w:rsidR="008A1961" w:rsidRPr="00442838" w:rsidRDefault="008A1961" w:rsidP="008A1961">
            <w:pPr>
              <w:spacing w:line="360" w:lineRule="auto"/>
              <w:rPr>
                <w:sz w:val="24"/>
                <w:szCs w:val="24"/>
              </w:rPr>
            </w:pPr>
          </w:p>
        </w:tc>
        <w:tc>
          <w:tcPr>
            <w:tcW w:w="1739" w:type="dxa"/>
          </w:tcPr>
          <w:p w14:paraId="23727CED" w14:textId="77777777" w:rsidR="008A1961" w:rsidRPr="00442838" w:rsidRDefault="008A1961" w:rsidP="008A1961">
            <w:pPr>
              <w:spacing w:line="360" w:lineRule="auto"/>
              <w:rPr>
                <w:sz w:val="24"/>
                <w:szCs w:val="24"/>
              </w:rPr>
            </w:pPr>
          </w:p>
        </w:tc>
        <w:tc>
          <w:tcPr>
            <w:tcW w:w="1739" w:type="dxa"/>
          </w:tcPr>
          <w:p w14:paraId="7A2F4BAA" w14:textId="77777777" w:rsidR="008A1961" w:rsidRPr="00442838" w:rsidRDefault="008A1961" w:rsidP="008A1961">
            <w:pPr>
              <w:spacing w:line="360" w:lineRule="auto"/>
              <w:rPr>
                <w:sz w:val="24"/>
                <w:szCs w:val="24"/>
              </w:rPr>
            </w:pPr>
          </w:p>
        </w:tc>
      </w:tr>
      <w:tr w:rsidR="008A1961" w:rsidRPr="00442838" w14:paraId="3C7F6D16" w14:textId="77777777" w:rsidTr="008A1961">
        <w:tc>
          <w:tcPr>
            <w:tcW w:w="1860" w:type="dxa"/>
          </w:tcPr>
          <w:p w14:paraId="7935CEA1" w14:textId="77777777" w:rsidR="008A1961" w:rsidRPr="00442838" w:rsidRDefault="008A1961" w:rsidP="008A1961">
            <w:pPr>
              <w:spacing w:line="360" w:lineRule="auto"/>
              <w:rPr>
                <w:sz w:val="24"/>
                <w:szCs w:val="24"/>
              </w:rPr>
            </w:pPr>
          </w:p>
        </w:tc>
        <w:tc>
          <w:tcPr>
            <w:tcW w:w="1840" w:type="dxa"/>
          </w:tcPr>
          <w:p w14:paraId="2044FB1D" w14:textId="77777777" w:rsidR="008A1961" w:rsidRPr="00442838" w:rsidRDefault="008A1961" w:rsidP="008A1961">
            <w:pPr>
              <w:spacing w:line="360" w:lineRule="auto"/>
              <w:rPr>
                <w:sz w:val="24"/>
                <w:szCs w:val="24"/>
              </w:rPr>
            </w:pPr>
          </w:p>
        </w:tc>
        <w:tc>
          <w:tcPr>
            <w:tcW w:w="1873" w:type="dxa"/>
          </w:tcPr>
          <w:p w14:paraId="11624E7F" w14:textId="77777777" w:rsidR="008A1961" w:rsidRPr="00442838" w:rsidRDefault="008A1961" w:rsidP="008A1961">
            <w:pPr>
              <w:spacing w:line="360" w:lineRule="auto"/>
              <w:rPr>
                <w:sz w:val="24"/>
                <w:szCs w:val="24"/>
              </w:rPr>
            </w:pPr>
          </w:p>
        </w:tc>
        <w:tc>
          <w:tcPr>
            <w:tcW w:w="1739" w:type="dxa"/>
          </w:tcPr>
          <w:p w14:paraId="036A1224" w14:textId="77777777" w:rsidR="008A1961" w:rsidRPr="00442838" w:rsidRDefault="008A1961" w:rsidP="008A1961">
            <w:pPr>
              <w:spacing w:line="360" w:lineRule="auto"/>
              <w:rPr>
                <w:sz w:val="24"/>
                <w:szCs w:val="24"/>
              </w:rPr>
            </w:pPr>
          </w:p>
        </w:tc>
        <w:tc>
          <w:tcPr>
            <w:tcW w:w="1739" w:type="dxa"/>
          </w:tcPr>
          <w:p w14:paraId="1746A4CE" w14:textId="77777777" w:rsidR="008A1961" w:rsidRPr="00442838" w:rsidRDefault="008A1961" w:rsidP="008A1961">
            <w:pPr>
              <w:spacing w:line="360" w:lineRule="auto"/>
              <w:rPr>
                <w:sz w:val="24"/>
                <w:szCs w:val="24"/>
              </w:rPr>
            </w:pPr>
          </w:p>
        </w:tc>
        <w:tc>
          <w:tcPr>
            <w:tcW w:w="1739" w:type="dxa"/>
          </w:tcPr>
          <w:p w14:paraId="0C2D2F62" w14:textId="77777777" w:rsidR="008A1961" w:rsidRPr="00442838" w:rsidRDefault="008A1961" w:rsidP="008A1961">
            <w:pPr>
              <w:spacing w:line="360" w:lineRule="auto"/>
              <w:rPr>
                <w:sz w:val="24"/>
                <w:szCs w:val="24"/>
              </w:rPr>
            </w:pPr>
          </w:p>
        </w:tc>
      </w:tr>
      <w:tr w:rsidR="008A1961" w:rsidRPr="00442838" w14:paraId="3B1CD1A5" w14:textId="77777777" w:rsidTr="008A1961">
        <w:tc>
          <w:tcPr>
            <w:tcW w:w="1860" w:type="dxa"/>
          </w:tcPr>
          <w:p w14:paraId="7F88BE74" w14:textId="77777777" w:rsidR="008A1961" w:rsidRPr="00442838" w:rsidRDefault="008A1961" w:rsidP="008A1961">
            <w:pPr>
              <w:spacing w:line="360" w:lineRule="auto"/>
              <w:rPr>
                <w:sz w:val="24"/>
                <w:szCs w:val="24"/>
              </w:rPr>
            </w:pPr>
          </w:p>
        </w:tc>
        <w:tc>
          <w:tcPr>
            <w:tcW w:w="1840" w:type="dxa"/>
          </w:tcPr>
          <w:p w14:paraId="3BFF63B3" w14:textId="77777777" w:rsidR="008A1961" w:rsidRPr="00442838" w:rsidRDefault="008A1961" w:rsidP="008A1961">
            <w:pPr>
              <w:spacing w:line="360" w:lineRule="auto"/>
              <w:rPr>
                <w:sz w:val="24"/>
                <w:szCs w:val="24"/>
              </w:rPr>
            </w:pPr>
          </w:p>
        </w:tc>
        <w:tc>
          <w:tcPr>
            <w:tcW w:w="1873" w:type="dxa"/>
          </w:tcPr>
          <w:p w14:paraId="4FA091BC" w14:textId="77777777" w:rsidR="008A1961" w:rsidRPr="00442838" w:rsidRDefault="008A1961" w:rsidP="008A1961">
            <w:pPr>
              <w:spacing w:line="360" w:lineRule="auto"/>
              <w:rPr>
                <w:sz w:val="24"/>
                <w:szCs w:val="24"/>
              </w:rPr>
            </w:pPr>
          </w:p>
        </w:tc>
        <w:tc>
          <w:tcPr>
            <w:tcW w:w="1739" w:type="dxa"/>
          </w:tcPr>
          <w:p w14:paraId="5E03AC9E" w14:textId="77777777" w:rsidR="008A1961" w:rsidRPr="00442838" w:rsidRDefault="008A1961" w:rsidP="008A1961">
            <w:pPr>
              <w:spacing w:line="360" w:lineRule="auto"/>
              <w:rPr>
                <w:sz w:val="24"/>
                <w:szCs w:val="24"/>
              </w:rPr>
            </w:pPr>
          </w:p>
        </w:tc>
        <w:tc>
          <w:tcPr>
            <w:tcW w:w="1739" w:type="dxa"/>
          </w:tcPr>
          <w:p w14:paraId="4E0202A3" w14:textId="77777777" w:rsidR="008A1961" w:rsidRPr="00442838" w:rsidRDefault="008A1961" w:rsidP="008A1961">
            <w:pPr>
              <w:spacing w:line="360" w:lineRule="auto"/>
              <w:rPr>
                <w:sz w:val="24"/>
                <w:szCs w:val="24"/>
              </w:rPr>
            </w:pPr>
          </w:p>
        </w:tc>
        <w:tc>
          <w:tcPr>
            <w:tcW w:w="1739" w:type="dxa"/>
          </w:tcPr>
          <w:p w14:paraId="3E2C0DDE" w14:textId="77777777" w:rsidR="008A1961" w:rsidRPr="00442838" w:rsidRDefault="008A1961" w:rsidP="008A1961">
            <w:pPr>
              <w:spacing w:line="360" w:lineRule="auto"/>
              <w:rPr>
                <w:sz w:val="24"/>
                <w:szCs w:val="24"/>
              </w:rPr>
            </w:pPr>
          </w:p>
        </w:tc>
      </w:tr>
      <w:tr w:rsidR="008A1961" w:rsidRPr="00442838" w14:paraId="6CCD278C" w14:textId="77777777" w:rsidTr="008A1961">
        <w:tc>
          <w:tcPr>
            <w:tcW w:w="1860" w:type="dxa"/>
          </w:tcPr>
          <w:p w14:paraId="5BA3722B" w14:textId="77777777" w:rsidR="008A1961" w:rsidRPr="00442838" w:rsidRDefault="008A1961" w:rsidP="008A1961">
            <w:pPr>
              <w:spacing w:line="360" w:lineRule="auto"/>
              <w:rPr>
                <w:sz w:val="24"/>
                <w:szCs w:val="24"/>
              </w:rPr>
            </w:pPr>
          </w:p>
        </w:tc>
        <w:tc>
          <w:tcPr>
            <w:tcW w:w="1840" w:type="dxa"/>
          </w:tcPr>
          <w:p w14:paraId="285FC38C" w14:textId="77777777" w:rsidR="008A1961" w:rsidRPr="00442838" w:rsidRDefault="008A1961" w:rsidP="008A1961">
            <w:pPr>
              <w:spacing w:line="360" w:lineRule="auto"/>
              <w:rPr>
                <w:sz w:val="24"/>
                <w:szCs w:val="24"/>
              </w:rPr>
            </w:pPr>
          </w:p>
        </w:tc>
        <w:tc>
          <w:tcPr>
            <w:tcW w:w="1873" w:type="dxa"/>
          </w:tcPr>
          <w:p w14:paraId="7CDDA939" w14:textId="77777777" w:rsidR="008A1961" w:rsidRPr="00442838" w:rsidRDefault="008A1961" w:rsidP="008A1961">
            <w:pPr>
              <w:spacing w:line="360" w:lineRule="auto"/>
              <w:rPr>
                <w:sz w:val="24"/>
                <w:szCs w:val="24"/>
              </w:rPr>
            </w:pPr>
          </w:p>
        </w:tc>
        <w:tc>
          <w:tcPr>
            <w:tcW w:w="1739" w:type="dxa"/>
          </w:tcPr>
          <w:p w14:paraId="5EB1E7F7" w14:textId="77777777" w:rsidR="008A1961" w:rsidRPr="00442838" w:rsidRDefault="008A1961" w:rsidP="008A1961">
            <w:pPr>
              <w:spacing w:line="360" w:lineRule="auto"/>
              <w:rPr>
                <w:sz w:val="24"/>
                <w:szCs w:val="24"/>
              </w:rPr>
            </w:pPr>
          </w:p>
        </w:tc>
        <w:tc>
          <w:tcPr>
            <w:tcW w:w="1739" w:type="dxa"/>
          </w:tcPr>
          <w:p w14:paraId="6A1CDD19" w14:textId="77777777" w:rsidR="008A1961" w:rsidRPr="00442838" w:rsidRDefault="008A1961" w:rsidP="008A1961">
            <w:pPr>
              <w:spacing w:line="360" w:lineRule="auto"/>
              <w:rPr>
                <w:sz w:val="24"/>
                <w:szCs w:val="24"/>
              </w:rPr>
            </w:pPr>
          </w:p>
        </w:tc>
        <w:tc>
          <w:tcPr>
            <w:tcW w:w="1739" w:type="dxa"/>
          </w:tcPr>
          <w:p w14:paraId="705AF746" w14:textId="77777777" w:rsidR="008A1961" w:rsidRPr="00442838" w:rsidRDefault="008A1961" w:rsidP="008A1961">
            <w:pPr>
              <w:spacing w:line="360" w:lineRule="auto"/>
              <w:rPr>
                <w:sz w:val="24"/>
                <w:szCs w:val="24"/>
              </w:rPr>
            </w:pPr>
          </w:p>
        </w:tc>
      </w:tr>
      <w:tr w:rsidR="008A1961" w:rsidRPr="00442838" w14:paraId="4E5D71C5" w14:textId="77777777" w:rsidTr="008A1961">
        <w:tc>
          <w:tcPr>
            <w:tcW w:w="1860" w:type="dxa"/>
          </w:tcPr>
          <w:p w14:paraId="15730E16" w14:textId="77777777" w:rsidR="008A1961" w:rsidRPr="00442838" w:rsidRDefault="008A1961" w:rsidP="008A1961">
            <w:pPr>
              <w:spacing w:line="360" w:lineRule="auto"/>
              <w:rPr>
                <w:sz w:val="24"/>
                <w:szCs w:val="24"/>
              </w:rPr>
            </w:pPr>
          </w:p>
        </w:tc>
        <w:tc>
          <w:tcPr>
            <w:tcW w:w="1840" w:type="dxa"/>
          </w:tcPr>
          <w:p w14:paraId="79F02EF1" w14:textId="77777777" w:rsidR="008A1961" w:rsidRPr="00442838" w:rsidRDefault="008A1961" w:rsidP="008A1961">
            <w:pPr>
              <w:spacing w:line="360" w:lineRule="auto"/>
              <w:rPr>
                <w:sz w:val="24"/>
                <w:szCs w:val="24"/>
              </w:rPr>
            </w:pPr>
          </w:p>
        </w:tc>
        <w:tc>
          <w:tcPr>
            <w:tcW w:w="1873" w:type="dxa"/>
          </w:tcPr>
          <w:p w14:paraId="0E45C24C" w14:textId="77777777" w:rsidR="008A1961" w:rsidRPr="00442838" w:rsidRDefault="008A1961" w:rsidP="008A1961">
            <w:pPr>
              <w:spacing w:line="360" w:lineRule="auto"/>
              <w:rPr>
                <w:sz w:val="24"/>
                <w:szCs w:val="24"/>
              </w:rPr>
            </w:pPr>
          </w:p>
        </w:tc>
        <w:tc>
          <w:tcPr>
            <w:tcW w:w="1739" w:type="dxa"/>
          </w:tcPr>
          <w:p w14:paraId="253BA312" w14:textId="77777777" w:rsidR="008A1961" w:rsidRPr="00442838" w:rsidRDefault="008A1961" w:rsidP="008A1961">
            <w:pPr>
              <w:spacing w:line="360" w:lineRule="auto"/>
              <w:rPr>
                <w:sz w:val="24"/>
                <w:szCs w:val="24"/>
              </w:rPr>
            </w:pPr>
          </w:p>
        </w:tc>
        <w:tc>
          <w:tcPr>
            <w:tcW w:w="1739" w:type="dxa"/>
          </w:tcPr>
          <w:p w14:paraId="7BEBAB9F" w14:textId="77777777" w:rsidR="008A1961" w:rsidRPr="00442838" w:rsidRDefault="008A1961" w:rsidP="008A1961">
            <w:pPr>
              <w:spacing w:line="360" w:lineRule="auto"/>
              <w:rPr>
                <w:sz w:val="24"/>
                <w:szCs w:val="24"/>
              </w:rPr>
            </w:pPr>
          </w:p>
        </w:tc>
        <w:tc>
          <w:tcPr>
            <w:tcW w:w="1739" w:type="dxa"/>
          </w:tcPr>
          <w:p w14:paraId="1B23FAE9" w14:textId="77777777" w:rsidR="008A1961" w:rsidRPr="00442838" w:rsidRDefault="008A1961" w:rsidP="008A1961">
            <w:pPr>
              <w:spacing w:line="360" w:lineRule="auto"/>
              <w:rPr>
                <w:sz w:val="24"/>
                <w:szCs w:val="24"/>
              </w:rPr>
            </w:pPr>
          </w:p>
        </w:tc>
      </w:tr>
      <w:tr w:rsidR="008A1961" w:rsidRPr="00442838" w14:paraId="1DADA4A1" w14:textId="77777777" w:rsidTr="008A1961">
        <w:tc>
          <w:tcPr>
            <w:tcW w:w="1860" w:type="dxa"/>
          </w:tcPr>
          <w:p w14:paraId="71E26416" w14:textId="77777777" w:rsidR="008A1961" w:rsidRPr="00442838" w:rsidRDefault="008A1961" w:rsidP="008A1961">
            <w:pPr>
              <w:spacing w:line="360" w:lineRule="auto"/>
              <w:rPr>
                <w:sz w:val="24"/>
                <w:szCs w:val="24"/>
              </w:rPr>
            </w:pPr>
          </w:p>
        </w:tc>
        <w:tc>
          <w:tcPr>
            <w:tcW w:w="1840" w:type="dxa"/>
          </w:tcPr>
          <w:p w14:paraId="152691D0" w14:textId="77777777" w:rsidR="008A1961" w:rsidRPr="00442838" w:rsidRDefault="008A1961" w:rsidP="008A1961">
            <w:pPr>
              <w:spacing w:line="360" w:lineRule="auto"/>
              <w:rPr>
                <w:sz w:val="24"/>
                <w:szCs w:val="24"/>
              </w:rPr>
            </w:pPr>
          </w:p>
        </w:tc>
        <w:tc>
          <w:tcPr>
            <w:tcW w:w="1873" w:type="dxa"/>
          </w:tcPr>
          <w:p w14:paraId="03B488BF" w14:textId="77777777" w:rsidR="008A1961" w:rsidRPr="00442838" w:rsidRDefault="008A1961" w:rsidP="008A1961">
            <w:pPr>
              <w:spacing w:line="360" w:lineRule="auto"/>
              <w:rPr>
                <w:sz w:val="24"/>
                <w:szCs w:val="24"/>
              </w:rPr>
            </w:pPr>
          </w:p>
        </w:tc>
        <w:tc>
          <w:tcPr>
            <w:tcW w:w="1739" w:type="dxa"/>
          </w:tcPr>
          <w:p w14:paraId="3FEEB2FF" w14:textId="77777777" w:rsidR="008A1961" w:rsidRPr="00442838" w:rsidRDefault="008A1961" w:rsidP="008A1961">
            <w:pPr>
              <w:spacing w:line="360" w:lineRule="auto"/>
              <w:rPr>
                <w:sz w:val="24"/>
                <w:szCs w:val="24"/>
              </w:rPr>
            </w:pPr>
          </w:p>
        </w:tc>
        <w:tc>
          <w:tcPr>
            <w:tcW w:w="1739" w:type="dxa"/>
          </w:tcPr>
          <w:p w14:paraId="4355AF89" w14:textId="77777777" w:rsidR="008A1961" w:rsidRPr="00442838" w:rsidRDefault="008A1961" w:rsidP="008A1961">
            <w:pPr>
              <w:spacing w:line="360" w:lineRule="auto"/>
              <w:rPr>
                <w:sz w:val="24"/>
                <w:szCs w:val="24"/>
              </w:rPr>
            </w:pPr>
          </w:p>
        </w:tc>
        <w:tc>
          <w:tcPr>
            <w:tcW w:w="1739" w:type="dxa"/>
          </w:tcPr>
          <w:p w14:paraId="493BFEE0" w14:textId="77777777" w:rsidR="008A1961" w:rsidRPr="00442838" w:rsidRDefault="008A1961" w:rsidP="008A1961">
            <w:pPr>
              <w:spacing w:line="360" w:lineRule="auto"/>
              <w:rPr>
                <w:sz w:val="24"/>
                <w:szCs w:val="24"/>
              </w:rPr>
            </w:pPr>
          </w:p>
        </w:tc>
      </w:tr>
      <w:tr w:rsidR="008A1961" w:rsidRPr="00442838" w14:paraId="0B1634D7" w14:textId="77777777" w:rsidTr="008A1961">
        <w:tc>
          <w:tcPr>
            <w:tcW w:w="1860" w:type="dxa"/>
          </w:tcPr>
          <w:p w14:paraId="29917261" w14:textId="77777777" w:rsidR="008A1961" w:rsidRPr="00442838" w:rsidRDefault="008A1961" w:rsidP="008A1961">
            <w:pPr>
              <w:spacing w:line="360" w:lineRule="auto"/>
              <w:rPr>
                <w:sz w:val="24"/>
                <w:szCs w:val="24"/>
              </w:rPr>
            </w:pPr>
          </w:p>
        </w:tc>
        <w:tc>
          <w:tcPr>
            <w:tcW w:w="1840" w:type="dxa"/>
          </w:tcPr>
          <w:p w14:paraId="4BDDCE6D" w14:textId="77777777" w:rsidR="008A1961" w:rsidRPr="00442838" w:rsidRDefault="008A1961" w:rsidP="008A1961">
            <w:pPr>
              <w:spacing w:line="360" w:lineRule="auto"/>
              <w:rPr>
                <w:sz w:val="24"/>
                <w:szCs w:val="24"/>
              </w:rPr>
            </w:pPr>
          </w:p>
        </w:tc>
        <w:tc>
          <w:tcPr>
            <w:tcW w:w="1873" w:type="dxa"/>
          </w:tcPr>
          <w:p w14:paraId="1745079D" w14:textId="77777777" w:rsidR="008A1961" w:rsidRPr="00442838" w:rsidRDefault="008A1961" w:rsidP="008A1961">
            <w:pPr>
              <w:spacing w:line="360" w:lineRule="auto"/>
              <w:rPr>
                <w:sz w:val="24"/>
                <w:szCs w:val="24"/>
              </w:rPr>
            </w:pPr>
          </w:p>
        </w:tc>
        <w:tc>
          <w:tcPr>
            <w:tcW w:w="1739" w:type="dxa"/>
          </w:tcPr>
          <w:p w14:paraId="4E41C79C" w14:textId="77777777" w:rsidR="008A1961" w:rsidRPr="00442838" w:rsidRDefault="008A1961" w:rsidP="008A1961">
            <w:pPr>
              <w:spacing w:line="360" w:lineRule="auto"/>
              <w:rPr>
                <w:sz w:val="24"/>
                <w:szCs w:val="24"/>
              </w:rPr>
            </w:pPr>
          </w:p>
        </w:tc>
        <w:tc>
          <w:tcPr>
            <w:tcW w:w="1739" w:type="dxa"/>
          </w:tcPr>
          <w:p w14:paraId="4C9380A4" w14:textId="77777777" w:rsidR="008A1961" w:rsidRPr="00442838" w:rsidRDefault="008A1961" w:rsidP="008A1961">
            <w:pPr>
              <w:spacing w:line="360" w:lineRule="auto"/>
              <w:rPr>
                <w:sz w:val="24"/>
                <w:szCs w:val="24"/>
              </w:rPr>
            </w:pPr>
          </w:p>
        </w:tc>
        <w:tc>
          <w:tcPr>
            <w:tcW w:w="1739" w:type="dxa"/>
          </w:tcPr>
          <w:p w14:paraId="51BAECAB" w14:textId="77777777" w:rsidR="008A1961" w:rsidRPr="00442838" w:rsidRDefault="008A1961" w:rsidP="008A1961">
            <w:pPr>
              <w:spacing w:line="360" w:lineRule="auto"/>
              <w:rPr>
                <w:sz w:val="24"/>
                <w:szCs w:val="24"/>
              </w:rPr>
            </w:pPr>
          </w:p>
        </w:tc>
      </w:tr>
      <w:tr w:rsidR="008A1961" w:rsidRPr="00442838" w14:paraId="25C0117B" w14:textId="77777777" w:rsidTr="008A1961">
        <w:tc>
          <w:tcPr>
            <w:tcW w:w="1860" w:type="dxa"/>
          </w:tcPr>
          <w:p w14:paraId="6DF5D1FA" w14:textId="77777777" w:rsidR="008A1961" w:rsidRPr="00442838" w:rsidRDefault="008A1961" w:rsidP="008A1961">
            <w:pPr>
              <w:spacing w:line="360" w:lineRule="auto"/>
              <w:rPr>
                <w:sz w:val="24"/>
                <w:szCs w:val="24"/>
              </w:rPr>
            </w:pPr>
          </w:p>
        </w:tc>
        <w:tc>
          <w:tcPr>
            <w:tcW w:w="1840" w:type="dxa"/>
          </w:tcPr>
          <w:p w14:paraId="0A8554AA" w14:textId="77777777" w:rsidR="008A1961" w:rsidRPr="00442838" w:rsidRDefault="008A1961" w:rsidP="008A1961">
            <w:pPr>
              <w:spacing w:line="360" w:lineRule="auto"/>
              <w:rPr>
                <w:sz w:val="24"/>
                <w:szCs w:val="24"/>
              </w:rPr>
            </w:pPr>
          </w:p>
        </w:tc>
        <w:tc>
          <w:tcPr>
            <w:tcW w:w="1873" w:type="dxa"/>
          </w:tcPr>
          <w:p w14:paraId="380DC684" w14:textId="77777777" w:rsidR="008A1961" w:rsidRPr="00442838" w:rsidRDefault="008A1961" w:rsidP="008A1961">
            <w:pPr>
              <w:spacing w:line="360" w:lineRule="auto"/>
              <w:rPr>
                <w:sz w:val="24"/>
                <w:szCs w:val="24"/>
              </w:rPr>
            </w:pPr>
          </w:p>
        </w:tc>
        <w:tc>
          <w:tcPr>
            <w:tcW w:w="1739" w:type="dxa"/>
          </w:tcPr>
          <w:p w14:paraId="038577BF" w14:textId="77777777" w:rsidR="008A1961" w:rsidRPr="00442838" w:rsidRDefault="008A1961" w:rsidP="008A1961">
            <w:pPr>
              <w:spacing w:line="360" w:lineRule="auto"/>
              <w:rPr>
                <w:sz w:val="24"/>
                <w:szCs w:val="24"/>
              </w:rPr>
            </w:pPr>
          </w:p>
        </w:tc>
        <w:tc>
          <w:tcPr>
            <w:tcW w:w="1739" w:type="dxa"/>
          </w:tcPr>
          <w:p w14:paraId="324F79EF" w14:textId="77777777" w:rsidR="008A1961" w:rsidRPr="00442838" w:rsidRDefault="008A1961" w:rsidP="008A1961">
            <w:pPr>
              <w:spacing w:line="360" w:lineRule="auto"/>
              <w:rPr>
                <w:sz w:val="24"/>
                <w:szCs w:val="24"/>
              </w:rPr>
            </w:pPr>
          </w:p>
        </w:tc>
        <w:tc>
          <w:tcPr>
            <w:tcW w:w="1739" w:type="dxa"/>
          </w:tcPr>
          <w:p w14:paraId="2E058B5C" w14:textId="77777777" w:rsidR="008A1961" w:rsidRPr="00442838" w:rsidRDefault="008A1961" w:rsidP="008A1961">
            <w:pPr>
              <w:spacing w:line="360" w:lineRule="auto"/>
              <w:rPr>
                <w:sz w:val="24"/>
                <w:szCs w:val="24"/>
              </w:rPr>
            </w:pPr>
          </w:p>
        </w:tc>
      </w:tr>
      <w:tr w:rsidR="008A1961" w:rsidRPr="00442838" w14:paraId="6C0E5B20" w14:textId="77777777" w:rsidTr="008A1961">
        <w:tc>
          <w:tcPr>
            <w:tcW w:w="1860" w:type="dxa"/>
          </w:tcPr>
          <w:p w14:paraId="546B52FB" w14:textId="77777777" w:rsidR="008A1961" w:rsidRPr="00442838" w:rsidRDefault="008A1961" w:rsidP="008A1961">
            <w:pPr>
              <w:spacing w:line="360" w:lineRule="auto"/>
              <w:rPr>
                <w:sz w:val="24"/>
                <w:szCs w:val="24"/>
              </w:rPr>
            </w:pPr>
          </w:p>
        </w:tc>
        <w:tc>
          <w:tcPr>
            <w:tcW w:w="1840" w:type="dxa"/>
          </w:tcPr>
          <w:p w14:paraId="345B42F9" w14:textId="77777777" w:rsidR="008A1961" w:rsidRPr="00442838" w:rsidRDefault="008A1961" w:rsidP="008A1961">
            <w:pPr>
              <w:spacing w:line="360" w:lineRule="auto"/>
              <w:rPr>
                <w:sz w:val="24"/>
                <w:szCs w:val="24"/>
              </w:rPr>
            </w:pPr>
          </w:p>
        </w:tc>
        <w:tc>
          <w:tcPr>
            <w:tcW w:w="1873" w:type="dxa"/>
          </w:tcPr>
          <w:p w14:paraId="2C25117E" w14:textId="77777777" w:rsidR="008A1961" w:rsidRPr="00442838" w:rsidRDefault="008A1961" w:rsidP="008A1961">
            <w:pPr>
              <w:spacing w:line="360" w:lineRule="auto"/>
              <w:rPr>
                <w:sz w:val="24"/>
                <w:szCs w:val="24"/>
              </w:rPr>
            </w:pPr>
          </w:p>
        </w:tc>
        <w:tc>
          <w:tcPr>
            <w:tcW w:w="1739" w:type="dxa"/>
          </w:tcPr>
          <w:p w14:paraId="251CC9BE" w14:textId="77777777" w:rsidR="008A1961" w:rsidRPr="00442838" w:rsidRDefault="008A1961" w:rsidP="008A1961">
            <w:pPr>
              <w:spacing w:line="360" w:lineRule="auto"/>
              <w:rPr>
                <w:sz w:val="24"/>
                <w:szCs w:val="24"/>
              </w:rPr>
            </w:pPr>
          </w:p>
        </w:tc>
        <w:tc>
          <w:tcPr>
            <w:tcW w:w="1739" w:type="dxa"/>
          </w:tcPr>
          <w:p w14:paraId="5C7455FD" w14:textId="77777777" w:rsidR="008A1961" w:rsidRPr="00442838" w:rsidRDefault="008A1961" w:rsidP="008A1961">
            <w:pPr>
              <w:spacing w:line="360" w:lineRule="auto"/>
              <w:rPr>
                <w:sz w:val="24"/>
                <w:szCs w:val="24"/>
              </w:rPr>
            </w:pPr>
          </w:p>
        </w:tc>
        <w:tc>
          <w:tcPr>
            <w:tcW w:w="1739" w:type="dxa"/>
          </w:tcPr>
          <w:p w14:paraId="7613AE30" w14:textId="77777777" w:rsidR="008A1961" w:rsidRPr="00442838" w:rsidRDefault="008A1961" w:rsidP="008A1961">
            <w:pPr>
              <w:spacing w:line="360" w:lineRule="auto"/>
              <w:rPr>
                <w:sz w:val="24"/>
                <w:szCs w:val="24"/>
              </w:rPr>
            </w:pPr>
          </w:p>
        </w:tc>
      </w:tr>
      <w:tr w:rsidR="008A1961" w:rsidRPr="00442838" w14:paraId="16E795FB" w14:textId="77777777" w:rsidTr="008A1961">
        <w:tc>
          <w:tcPr>
            <w:tcW w:w="1860" w:type="dxa"/>
          </w:tcPr>
          <w:p w14:paraId="7DCAC5D8" w14:textId="77777777" w:rsidR="008A1961" w:rsidRPr="00442838" w:rsidRDefault="008A1961" w:rsidP="008A1961">
            <w:pPr>
              <w:spacing w:line="360" w:lineRule="auto"/>
              <w:rPr>
                <w:sz w:val="24"/>
                <w:szCs w:val="24"/>
              </w:rPr>
            </w:pPr>
          </w:p>
        </w:tc>
        <w:tc>
          <w:tcPr>
            <w:tcW w:w="1840" w:type="dxa"/>
          </w:tcPr>
          <w:p w14:paraId="6714ECF9" w14:textId="77777777" w:rsidR="008A1961" w:rsidRPr="00442838" w:rsidRDefault="008A1961" w:rsidP="008A1961">
            <w:pPr>
              <w:spacing w:line="360" w:lineRule="auto"/>
              <w:rPr>
                <w:sz w:val="24"/>
                <w:szCs w:val="24"/>
              </w:rPr>
            </w:pPr>
          </w:p>
        </w:tc>
        <w:tc>
          <w:tcPr>
            <w:tcW w:w="1873" w:type="dxa"/>
          </w:tcPr>
          <w:p w14:paraId="28D3EFE3" w14:textId="77777777" w:rsidR="008A1961" w:rsidRPr="00442838" w:rsidRDefault="008A1961" w:rsidP="008A1961">
            <w:pPr>
              <w:spacing w:line="360" w:lineRule="auto"/>
              <w:rPr>
                <w:sz w:val="24"/>
                <w:szCs w:val="24"/>
              </w:rPr>
            </w:pPr>
          </w:p>
        </w:tc>
        <w:tc>
          <w:tcPr>
            <w:tcW w:w="1739" w:type="dxa"/>
          </w:tcPr>
          <w:p w14:paraId="65A6B2BA" w14:textId="77777777" w:rsidR="008A1961" w:rsidRPr="00442838" w:rsidRDefault="008A1961" w:rsidP="008A1961">
            <w:pPr>
              <w:spacing w:line="360" w:lineRule="auto"/>
              <w:rPr>
                <w:sz w:val="24"/>
                <w:szCs w:val="24"/>
              </w:rPr>
            </w:pPr>
          </w:p>
        </w:tc>
        <w:tc>
          <w:tcPr>
            <w:tcW w:w="1739" w:type="dxa"/>
          </w:tcPr>
          <w:p w14:paraId="47236C8D" w14:textId="77777777" w:rsidR="008A1961" w:rsidRPr="00442838" w:rsidRDefault="008A1961" w:rsidP="008A1961">
            <w:pPr>
              <w:spacing w:line="360" w:lineRule="auto"/>
              <w:rPr>
                <w:sz w:val="24"/>
                <w:szCs w:val="24"/>
              </w:rPr>
            </w:pPr>
          </w:p>
        </w:tc>
        <w:tc>
          <w:tcPr>
            <w:tcW w:w="1739" w:type="dxa"/>
          </w:tcPr>
          <w:p w14:paraId="3508350A" w14:textId="77777777" w:rsidR="008A1961" w:rsidRPr="00442838" w:rsidRDefault="008A1961" w:rsidP="008A1961">
            <w:pPr>
              <w:spacing w:line="360" w:lineRule="auto"/>
              <w:rPr>
                <w:sz w:val="24"/>
                <w:szCs w:val="24"/>
              </w:rPr>
            </w:pPr>
          </w:p>
        </w:tc>
      </w:tr>
      <w:tr w:rsidR="008A1961" w:rsidRPr="00442838" w14:paraId="27B512D6" w14:textId="77777777" w:rsidTr="008A1961">
        <w:tc>
          <w:tcPr>
            <w:tcW w:w="1860" w:type="dxa"/>
          </w:tcPr>
          <w:p w14:paraId="4D716D63" w14:textId="77777777" w:rsidR="008A1961" w:rsidRPr="00442838" w:rsidRDefault="008A1961" w:rsidP="008A1961">
            <w:pPr>
              <w:spacing w:line="360" w:lineRule="auto"/>
              <w:rPr>
                <w:sz w:val="24"/>
                <w:szCs w:val="24"/>
              </w:rPr>
            </w:pPr>
          </w:p>
        </w:tc>
        <w:tc>
          <w:tcPr>
            <w:tcW w:w="1840" w:type="dxa"/>
          </w:tcPr>
          <w:p w14:paraId="137E5971" w14:textId="77777777" w:rsidR="008A1961" w:rsidRPr="00442838" w:rsidRDefault="008A1961" w:rsidP="008A1961">
            <w:pPr>
              <w:spacing w:line="360" w:lineRule="auto"/>
              <w:rPr>
                <w:sz w:val="24"/>
                <w:szCs w:val="24"/>
              </w:rPr>
            </w:pPr>
          </w:p>
        </w:tc>
        <w:tc>
          <w:tcPr>
            <w:tcW w:w="1873" w:type="dxa"/>
          </w:tcPr>
          <w:p w14:paraId="7139FBCB" w14:textId="77777777" w:rsidR="008A1961" w:rsidRPr="00442838" w:rsidRDefault="008A1961" w:rsidP="008A1961">
            <w:pPr>
              <w:spacing w:line="360" w:lineRule="auto"/>
              <w:rPr>
                <w:sz w:val="24"/>
                <w:szCs w:val="24"/>
              </w:rPr>
            </w:pPr>
          </w:p>
        </w:tc>
        <w:tc>
          <w:tcPr>
            <w:tcW w:w="1739" w:type="dxa"/>
          </w:tcPr>
          <w:p w14:paraId="587DA058" w14:textId="77777777" w:rsidR="008A1961" w:rsidRPr="00442838" w:rsidRDefault="008A1961" w:rsidP="008A1961">
            <w:pPr>
              <w:spacing w:line="360" w:lineRule="auto"/>
              <w:rPr>
                <w:sz w:val="24"/>
                <w:szCs w:val="24"/>
              </w:rPr>
            </w:pPr>
          </w:p>
        </w:tc>
        <w:tc>
          <w:tcPr>
            <w:tcW w:w="1739" w:type="dxa"/>
          </w:tcPr>
          <w:p w14:paraId="667D24B6" w14:textId="77777777" w:rsidR="008A1961" w:rsidRPr="00442838" w:rsidRDefault="008A1961" w:rsidP="008A1961">
            <w:pPr>
              <w:spacing w:line="360" w:lineRule="auto"/>
              <w:rPr>
                <w:sz w:val="24"/>
                <w:szCs w:val="24"/>
              </w:rPr>
            </w:pPr>
          </w:p>
        </w:tc>
        <w:tc>
          <w:tcPr>
            <w:tcW w:w="1739" w:type="dxa"/>
          </w:tcPr>
          <w:p w14:paraId="69F644AA" w14:textId="77777777" w:rsidR="008A1961" w:rsidRPr="00442838" w:rsidRDefault="008A1961" w:rsidP="008A1961">
            <w:pPr>
              <w:spacing w:line="360" w:lineRule="auto"/>
              <w:rPr>
                <w:sz w:val="24"/>
                <w:szCs w:val="24"/>
              </w:rPr>
            </w:pPr>
          </w:p>
        </w:tc>
      </w:tr>
      <w:tr w:rsidR="008A1961" w:rsidRPr="00442838" w14:paraId="4869F6D4" w14:textId="77777777" w:rsidTr="008A1961">
        <w:tc>
          <w:tcPr>
            <w:tcW w:w="1860" w:type="dxa"/>
          </w:tcPr>
          <w:p w14:paraId="68A076DA" w14:textId="77777777" w:rsidR="008A1961" w:rsidRPr="00442838" w:rsidRDefault="008A1961" w:rsidP="008A1961">
            <w:pPr>
              <w:spacing w:line="360" w:lineRule="auto"/>
              <w:rPr>
                <w:sz w:val="24"/>
                <w:szCs w:val="24"/>
              </w:rPr>
            </w:pPr>
          </w:p>
        </w:tc>
        <w:tc>
          <w:tcPr>
            <w:tcW w:w="1840" w:type="dxa"/>
          </w:tcPr>
          <w:p w14:paraId="6EFC849A" w14:textId="77777777" w:rsidR="008A1961" w:rsidRPr="00442838" w:rsidRDefault="008A1961" w:rsidP="008A1961">
            <w:pPr>
              <w:spacing w:line="360" w:lineRule="auto"/>
              <w:rPr>
                <w:sz w:val="24"/>
                <w:szCs w:val="24"/>
              </w:rPr>
            </w:pPr>
          </w:p>
        </w:tc>
        <w:tc>
          <w:tcPr>
            <w:tcW w:w="1873" w:type="dxa"/>
          </w:tcPr>
          <w:p w14:paraId="6877E800" w14:textId="77777777" w:rsidR="008A1961" w:rsidRPr="00442838" w:rsidRDefault="008A1961" w:rsidP="008A1961">
            <w:pPr>
              <w:spacing w:line="360" w:lineRule="auto"/>
              <w:rPr>
                <w:sz w:val="24"/>
                <w:szCs w:val="24"/>
              </w:rPr>
            </w:pPr>
          </w:p>
        </w:tc>
        <w:tc>
          <w:tcPr>
            <w:tcW w:w="1739" w:type="dxa"/>
          </w:tcPr>
          <w:p w14:paraId="5B0C431B" w14:textId="77777777" w:rsidR="008A1961" w:rsidRPr="00442838" w:rsidRDefault="008A1961" w:rsidP="008A1961">
            <w:pPr>
              <w:spacing w:line="360" w:lineRule="auto"/>
              <w:rPr>
                <w:sz w:val="24"/>
                <w:szCs w:val="24"/>
              </w:rPr>
            </w:pPr>
          </w:p>
        </w:tc>
        <w:tc>
          <w:tcPr>
            <w:tcW w:w="1739" w:type="dxa"/>
          </w:tcPr>
          <w:p w14:paraId="00774D5C" w14:textId="77777777" w:rsidR="008A1961" w:rsidRPr="00442838" w:rsidRDefault="008A1961" w:rsidP="008A1961">
            <w:pPr>
              <w:spacing w:line="360" w:lineRule="auto"/>
              <w:rPr>
                <w:sz w:val="24"/>
                <w:szCs w:val="24"/>
              </w:rPr>
            </w:pPr>
          </w:p>
        </w:tc>
        <w:tc>
          <w:tcPr>
            <w:tcW w:w="1739" w:type="dxa"/>
          </w:tcPr>
          <w:p w14:paraId="7BDF8122" w14:textId="77777777" w:rsidR="008A1961" w:rsidRPr="00442838" w:rsidRDefault="008A1961" w:rsidP="008A1961">
            <w:pPr>
              <w:spacing w:line="360" w:lineRule="auto"/>
              <w:rPr>
                <w:sz w:val="24"/>
                <w:szCs w:val="24"/>
              </w:rPr>
            </w:pPr>
          </w:p>
        </w:tc>
      </w:tr>
      <w:tr w:rsidR="008A1961" w:rsidRPr="00442838" w14:paraId="08EE3789" w14:textId="77777777" w:rsidTr="008A1961">
        <w:tc>
          <w:tcPr>
            <w:tcW w:w="1860" w:type="dxa"/>
          </w:tcPr>
          <w:p w14:paraId="242F039A" w14:textId="77777777" w:rsidR="008A1961" w:rsidRPr="00442838" w:rsidRDefault="008A1961" w:rsidP="008A1961">
            <w:pPr>
              <w:spacing w:line="360" w:lineRule="auto"/>
              <w:rPr>
                <w:sz w:val="24"/>
                <w:szCs w:val="24"/>
              </w:rPr>
            </w:pPr>
          </w:p>
        </w:tc>
        <w:tc>
          <w:tcPr>
            <w:tcW w:w="1840" w:type="dxa"/>
          </w:tcPr>
          <w:p w14:paraId="3AA9E397" w14:textId="77777777" w:rsidR="008A1961" w:rsidRPr="00442838" w:rsidRDefault="008A1961" w:rsidP="008A1961">
            <w:pPr>
              <w:spacing w:line="360" w:lineRule="auto"/>
              <w:rPr>
                <w:sz w:val="24"/>
                <w:szCs w:val="24"/>
              </w:rPr>
            </w:pPr>
          </w:p>
        </w:tc>
        <w:tc>
          <w:tcPr>
            <w:tcW w:w="1873" w:type="dxa"/>
          </w:tcPr>
          <w:p w14:paraId="228CFDFC" w14:textId="77777777" w:rsidR="008A1961" w:rsidRPr="00442838" w:rsidRDefault="008A1961" w:rsidP="008A1961">
            <w:pPr>
              <w:spacing w:line="360" w:lineRule="auto"/>
              <w:rPr>
                <w:sz w:val="24"/>
                <w:szCs w:val="24"/>
              </w:rPr>
            </w:pPr>
          </w:p>
        </w:tc>
        <w:tc>
          <w:tcPr>
            <w:tcW w:w="1739" w:type="dxa"/>
          </w:tcPr>
          <w:p w14:paraId="15F87621" w14:textId="77777777" w:rsidR="008A1961" w:rsidRPr="00442838" w:rsidRDefault="008A1961" w:rsidP="008A1961">
            <w:pPr>
              <w:spacing w:line="360" w:lineRule="auto"/>
              <w:rPr>
                <w:sz w:val="24"/>
                <w:szCs w:val="24"/>
              </w:rPr>
            </w:pPr>
          </w:p>
        </w:tc>
        <w:tc>
          <w:tcPr>
            <w:tcW w:w="1739" w:type="dxa"/>
          </w:tcPr>
          <w:p w14:paraId="77D891B3" w14:textId="77777777" w:rsidR="008A1961" w:rsidRPr="00442838" w:rsidRDefault="008A1961" w:rsidP="008A1961">
            <w:pPr>
              <w:spacing w:line="360" w:lineRule="auto"/>
              <w:rPr>
                <w:sz w:val="24"/>
                <w:szCs w:val="24"/>
              </w:rPr>
            </w:pPr>
          </w:p>
        </w:tc>
        <w:tc>
          <w:tcPr>
            <w:tcW w:w="1739" w:type="dxa"/>
          </w:tcPr>
          <w:p w14:paraId="4A5A6555" w14:textId="77777777" w:rsidR="008A1961" w:rsidRPr="00442838" w:rsidRDefault="008A1961" w:rsidP="008A1961">
            <w:pPr>
              <w:spacing w:line="360" w:lineRule="auto"/>
              <w:rPr>
                <w:sz w:val="24"/>
                <w:szCs w:val="24"/>
              </w:rPr>
            </w:pPr>
          </w:p>
        </w:tc>
      </w:tr>
      <w:tr w:rsidR="008A1961" w:rsidRPr="00442838" w14:paraId="1C63F030" w14:textId="77777777" w:rsidTr="008A1961">
        <w:tc>
          <w:tcPr>
            <w:tcW w:w="1860" w:type="dxa"/>
          </w:tcPr>
          <w:p w14:paraId="35D54B73" w14:textId="77777777" w:rsidR="008A1961" w:rsidRPr="00442838" w:rsidRDefault="008A1961" w:rsidP="008A1961">
            <w:pPr>
              <w:spacing w:line="360" w:lineRule="auto"/>
              <w:rPr>
                <w:sz w:val="24"/>
                <w:szCs w:val="24"/>
              </w:rPr>
            </w:pPr>
          </w:p>
        </w:tc>
        <w:tc>
          <w:tcPr>
            <w:tcW w:w="1840" w:type="dxa"/>
          </w:tcPr>
          <w:p w14:paraId="52BC5BF5" w14:textId="77777777" w:rsidR="008A1961" w:rsidRPr="00442838" w:rsidRDefault="008A1961" w:rsidP="008A1961">
            <w:pPr>
              <w:spacing w:line="360" w:lineRule="auto"/>
              <w:rPr>
                <w:sz w:val="24"/>
                <w:szCs w:val="24"/>
              </w:rPr>
            </w:pPr>
          </w:p>
        </w:tc>
        <w:tc>
          <w:tcPr>
            <w:tcW w:w="1873" w:type="dxa"/>
          </w:tcPr>
          <w:p w14:paraId="1F20B666" w14:textId="77777777" w:rsidR="008A1961" w:rsidRPr="00442838" w:rsidRDefault="008A1961" w:rsidP="008A1961">
            <w:pPr>
              <w:spacing w:line="360" w:lineRule="auto"/>
              <w:rPr>
                <w:sz w:val="24"/>
                <w:szCs w:val="24"/>
              </w:rPr>
            </w:pPr>
          </w:p>
        </w:tc>
        <w:tc>
          <w:tcPr>
            <w:tcW w:w="1739" w:type="dxa"/>
          </w:tcPr>
          <w:p w14:paraId="45022C37" w14:textId="77777777" w:rsidR="008A1961" w:rsidRPr="00442838" w:rsidRDefault="008A1961" w:rsidP="008A1961">
            <w:pPr>
              <w:spacing w:line="360" w:lineRule="auto"/>
              <w:rPr>
                <w:sz w:val="24"/>
                <w:szCs w:val="24"/>
              </w:rPr>
            </w:pPr>
          </w:p>
        </w:tc>
        <w:tc>
          <w:tcPr>
            <w:tcW w:w="1739" w:type="dxa"/>
          </w:tcPr>
          <w:p w14:paraId="7F67068E" w14:textId="77777777" w:rsidR="008A1961" w:rsidRPr="00442838" w:rsidRDefault="008A1961" w:rsidP="008A1961">
            <w:pPr>
              <w:spacing w:line="360" w:lineRule="auto"/>
              <w:rPr>
                <w:sz w:val="24"/>
                <w:szCs w:val="24"/>
              </w:rPr>
            </w:pPr>
          </w:p>
        </w:tc>
        <w:tc>
          <w:tcPr>
            <w:tcW w:w="1739" w:type="dxa"/>
          </w:tcPr>
          <w:p w14:paraId="2E7367DA" w14:textId="77777777" w:rsidR="008A1961" w:rsidRPr="00442838" w:rsidRDefault="008A1961" w:rsidP="008A1961">
            <w:pPr>
              <w:spacing w:line="360" w:lineRule="auto"/>
              <w:rPr>
                <w:sz w:val="24"/>
                <w:szCs w:val="24"/>
              </w:rPr>
            </w:pPr>
          </w:p>
        </w:tc>
      </w:tr>
      <w:tr w:rsidR="008A1961" w:rsidRPr="00442838" w14:paraId="10D4FEFE" w14:textId="77777777" w:rsidTr="008A1961">
        <w:tc>
          <w:tcPr>
            <w:tcW w:w="1860" w:type="dxa"/>
          </w:tcPr>
          <w:p w14:paraId="41021AAF" w14:textId="77777777" w:rsidR="008A1961" w:rsidRPr="00442838" w:rsidRDefault="008A1961" w:rsidP="008A1961">
            <w:pPr>
              <w:spacing w:line="360" w:lineRule="auto"/>
              <w:rPr>
                <w:sz w:val="24"/>
                <w:szCs w:val="24"/>
              </w:rPr>
            </w:pPr>
          </w:p>
        </w:tc>
        <w:tc>
          <w:tcPr>
            <w:tcW w:w="1840" w:type="dxa"/>
          </w:tcPr>
          <w:p w14:paraId="08C67CBA" w14:textId="77777777" w:rsidR="008A1961" w:rsidRPr="00442838" w:rsidRDefault="008A1961" w:rsidP="008A1961">
            <w:pPr>
              <w:spacing w:line="360" w:lineRule="auto"/>
              <w:rPr>
                <w:sz w:val="24"/>
                <w:szCs w:val="24"/>
              </w:rPr>
            </w:pPr>
          </w:p>
        </w:tc>
        <w:tc>
          <w:tcPr>
            <w:tcW w:w="1873" w:type="dxa"/>
          </w:tcPr>
          <w:p w14:paraId="41AB942F" w14:textId="77777777" w:rsidR="008A1961" w:rsidRPr="00442838" w:rsidRDefault="008A1961" w:rsidP="008A1961">
            <w:pPr>
              <w:spacing w:line="360" w:lineRule="auto"/>
              <w:rPr>
                <w:sz w:val="24"/>
                <w:szCs w:val="24"/>
              </w:rPr>
            </w:pPr>
          </w:p>
        </w:tc>
        <w:tc>
          <w:tcPr>
            <w:tcW w:w="1739" w:type="dxa"/>
          </w:tcPr>
          <w:p w14:paraId="6E6093C8" w14:textId="77777777" w:rsidR="008A1961" w:rsidRPr="00442838" w:rsidRDefault="008A1961" w:rsidP="008A1961">
            <w:pPr>
              <w:spacing w:line="360" w:lineRule="auto"/>
              <w:rPr>
                <w:sz w:val="24"/>
                <w:szCs w:val="24"/>
              </w:rPr>
            </w:pPr>
          </w:p>
        </w:tc>
        <w:tc>
          <w:tcPr>
            <w:tcW w:w="1739" w:type="dxa"/>
          </w:tcPr>
          <w:p w14:paraId="0A124F27" w14:textId="77777777" w:rsidR="008A1961" w:rsidRPr="00442838" w:rsidRDefault="008A1961" w:rsidP="008A1961">
            <w:pPr>
              <w:spacing w:line="360" w:lineRule="auto"/>
              <w:rPr>
                <w:sz w:val="24"/>
                <w:szCs w:val="24"/>
              </w:rPr>
            </w:pPr>
          </w:p>
        </w:tc>
        <w:tc>
          <w:tcPr>
            <w:tcW w:w="1739" w:type="dxa"/>
          </w:tcPr>
          <w:p w14:paraId="7B73496E" w14:textId="77777777" w:rsidR="008A1961" w:rsidRPr="00442838" w:rsidRDefault="008A1961" w:rsidP="008A1961">
            <w:pPr>
              <w:spacing w:line="360" w:lineRule="auto"/>
              <w:rPr>
                <w:sz w:val="24"/>
                <w:szCs w:val="24"/>
              </w:rPr>
            </w:pPr>
          </w:p>
        </w:tc>
      </w:tr>
      <w:tr w:rsidR="008A1961" w:rsidRPr="00442838" w14:paraId="1183EF8F" w14:textId="77777777" w:rsidTr="008A1961">
        <w:tc>
          <w:tcPr>
            <w:tcW w:w="1860" w:type="dxa"/>
          </w:tcPr>
          <w:p w14:paraId="56471DD4" w14:textId="77777777" w:rsidR="008A1961" w:rsidRPr="00442838" w:rsidRDefault="008A1961" w:rsidP="008A1961">
            <w:pPr>
              <w:spacing w:line="360" w:lineRule="auto"/>
              <w:rPr>
                <w:sz w:val="24"/>
                <w:szCs w:val="24"/>
              </w:rPr>
            </w:pPr>
          </w:p>
        </w:tc>
        <w:tc>
          <w:tcPr>
            <w:tcW w:w="1840" w:type="dxa"/>
          </w:tcPr>
          <w:p w14:paraId="015039C4" w14:textId="77777777" w:rsidR="008A1961" w:rsidRPr="00442838" w:rsidRDefault="008A1961" w:rsidP="008A1961">
            <w:pPr>
              <w:spacing w:line="360" w:lineRule="auto"/>
              <w:rPr>
                <w:sz w:val="24"/>
                <w:szCs w:val="24"/>
              </w:rPr>
            </w:pPr>
          </w:p>
        </w:tc>
        <w:tc>
          <w:tcPr>
            <w:tcW w:w="1873" w:type="dxa"/>
          </w:tcPr>
          <w:p w14:paraId="7DC4CF51" w14:textId="77777777" w:rsidR="008A1961" w:rsidRPr="00442838" w:rsidRDefault="008A1961" w:rsidP="008A1961">
            <w:pPr>
              <w:spacing w:line="360" w:lineRule="auto"/>
              <w:rPr>
                <w:sz w:val="24"/>
                <w:szCs w:val="24"/>
              </w:rPr>
            </w:pPr>
          </w:p>
        </w:tc>
        <w:tc>
          <w:tcPr>
            <w:tcW w:w="1739" w:type="dxa"/>
          </w:tcPr>
          <w:p w14:paraId="025262B2" w14:textId="77777777" w:rsidR="008A1961" w:rsidRPr="00442838" w:rsidRDefault="008A1961" w:rsidP="008A1961">
            <w:pPr>
              <w:spacing w:line="360" w:lineRule="auto"/>
              <w:rPr>
                <w:sz w:val="24"/>
                <w:szCs w:val="24"/>
              </w:rPr>
            </w:pPr>
          </w:p>
        </w:tc>
        <w:tc>
          <w:tcPr>
            <w:tcW w:w="1739" w:type="dxa"/>
          </w:tcPr>
          <w:p w14:paraId="2DA106E1" w14:textId="77777777" w:rsidR="008A1961" w:rsidRPr="00442838" w:rsidRDefault="008A1961" w:rsidP="008A1961">
            <w:pPr>
              <w:spacing w:line="360" w:lineRule="auto"/>
              <w:rPr>
                <w:sz w:val="24"/>
                <w:szCs w:val="24"/>
              </w:rPr>
            </w:pPr>
          </w:p>
        </w:tc>
        <w:tc>
          <w:tcPr>
            <w:tcW w:w="1739" w:type="dxa"/>
          </w:tcPr>
          <w:p w14:paraId="1591B2C5" w14:textId="77777777" w:rsidR="008A1961" w:rsidRPr="00442838" w:rsidRDefault="008A1961" w:rsidP="008A1961">
            <w:pPr>
              <w:spacing w:line="360" w:lineRule="auto"/>
              <w:rPr>
                <w:sz w:val="24"/>
                <w:szCs w:val="24"/>
              </w:rPr>
            </w:pPr>
          </w:p>
        </w:tc>
      </w:tr>
      <w:tr w:rsidR="008A1961" w:rsidRPr="00442838" w14:paraId="54E0FE06" w14:textId="77777777" w:rsidTr="008A1961">
        <w:tc>
          <w:tcPr>
            <w:tcW w:w="1860" w:type="dxa"/>
          </w:tcPr>
          <w:p w14:paraId="0D89F913" w14:textId="77777777" w:rsidR="008A1961" w:rsidRPr="00442838" w:rsidRDefault="008A1961" w:rsidP="008A1961">
            <w:pPr>
              <w:spacing w:line="360" w:lineRule="auto"/>
              <w:rPr>
                <w:sz w:val="24"/>
                <w:szCs w:val="24"/>
              </w:rPr>
            </w:pPr>
          </w:p>
        </w:tc>
        <w:tc>
          <w:tcPr>
            <w:tcW w:w="1840" w:type="dxa"/>
          </w:tcPr>
          <w:p w14:paraId="01250341" w14:textId="77777777" w:rsidR="008A1961" w:rsidRPr="00442838" w:rsidRDefault="008A1961" w:rsidP="008A1961">
            <w:pPr>
              <w:spacing w:line="360" w:lineRule="auto"/>
              <w:rPr>
                <w:sz w:val="24"/>
                <w:szCs w:val="24"/>
              </w:rPr>
            </w:pPr>
          </w:p>
        </w:tc>
        <w:tc>
          <w:tcPr>
            <w:tcW w:w="1873" w:type="dxa"/>
          </w:tcPr>
          <w:p w14:paraId="03FA94AE" w14:textId="77777777" w:rsidR="008A1961" w:rsidRPr="00442838" w:rsidRDefault="008A1961" w:rsidP="008A1961">
            <w:pPr>
              <w:spacing w:line="360" w:lineRule="auto"/>
              <w:rPr>
                <w:sz w:val="24"/>
                <w:szCs w:val="24"/>
              </w:rPr>
            </w:pPr>
          </w:p>
        </w:tc>
        <w:tc>
          <w:tcPr>
            <w:tcW w:w="1739" w:type="dxa"/>
          </w:tcPr>
          <w:p w14:paraId="3F26964D" w14:textId="77777777" w:rsidR="008A1961" w:rsidRPr="00442838" w:rsidRDefault="008A1961" w:rsidP="008A1961">
            <w:pPr>
              <w:spacing w:line="360" w:lineRule="auto"/>
              <w:rPr>
                <w:sz w:val="24"/>
                <w:szCs w:val="24"/>
              </w:rPr>
            </w:pPr>
          </w:p>
        </w:tc>
        <w:tc>
          <w:tcPr>
            <w:tcW w:w="1739" w:type="dxa"/>
          </w:tcPr>
          <w:p w14:paraId="4660EB10" w14:textId="77777777" w:rsidR="008A1961" w:rsidRPr="00442838" w:rsidRDefault="008A1961" w:rsidP="008A1961">
            <w:pPr>
              <w:spacing w:line="360" w:lineRule="auto"/>
              <w:rPr>
                <w:sz w:val="24"/>
                <w:szCs w:val="24"/>
              </w:rPr>
            </w:pPr>
          </w:p>
        </w:tc>
        <w:tc>
          <w:tcPr>
            <w:tcW w:w="1739" w:type="dxa"/>
          </w:tcPr>
          <w:p w14:paraId="0F268C4C" w14:textId="77777777" w:rsidR="008A1961" w:rsidRPr="00442838" w:rsidRDefault="008A1961" w:rsidP="008A1961">
            <w:pPr>
              <w:spacing w:line="360" w:lineRule="auto"/>
              <w:rPr>
                <w:sz w:val="24"/>
                <w:szCs w:val="24"/>
              </w:rPr>
            </w:pPr>
          </w:p>
        </w:tc>
      </w:tr>
      <w:tr w:rsidR="008A1961" w:rsidRPr="00442838" w14:paraId="1D11C32C" w14:textId="77777777" w:rsidTr="008A1961">
        <w:tc>
          <w:tcPr>
            <w:tcW w:w="1860" w:type="dxa"/>
          </w:tcPr>
          <w:p w14:paraId="567E11C8" w14:textId="77777777" w:rsidR="008A1961" w:rsidRPr="00442838" w:rsidRDefault="008A1961" w:rsidP="008A1961">
            <w:pPr>
              <w:spacing w:line="360" w:lineRule="auto"/>
              <w:rPr>
                <w:sz w:val="24"/>
                <w:szCs w:val="24"/>
              </w:rPr>
            </w:pPr>
          </w:p>
        </w:tc>
        <w:tc>
          <w:tcPr>
            <w:tcW w:w="1840" w:type="dxa"/>
          </w:tcPr>
          <w:p w14:paraId="3D7D0B2F" w14:textId="77777777" w:rsidR="008A1961" w:rsidRPr="00442838" w:rsidRDefault="008A1961" w:rsidP="008A1961">
            <w:pPr>
              <w:spacing w:line="360" w:lineRule="auto"/>
              <w:rPr>
                <w:sz w:val="24"/>
                <w:szCs w:val="24"/>
              </w:rPr>
            </w:pPr>
          </w:p>
        </w:tc>
        <w:tc>
          <w:tcPr>
            <w:tcW w:w="1873" w:type="dxa"/>
          </w:tcPr>
          <w:p w14:paraId="0122E8A3" w14:textId="77777777" w:rsidR="008A1961" w:rsidRPr="00442838" w:rsidRDefault="008A1961" w:rsidP="008A1961">
            <w:pPr>
              <w:spacing w:line="360" w:lineRule="auto"/>
              <w:rPr>
                <w:sz w:val="24"/>
                <w:szCs w:val="24"/>
              </w:rPr>
            </w:pPr>
          </w:p>
        </w:tc>
        <w:tc>
          <w:tcPr>
            <w:tcW w:w="1739" w:type="dxa"/>
          </w:tcPr>
          <w:p w14:paraId="33437189" w14:textId="77777777" w:rsidR="008A1961" w:rsidRPr="00442838" w:rsidRDefault="008A1961" w:rsidP="008A1961">
            <w:pPr>
              <w:spacing w:line="360" w:lineRule="auto"/>
              <w:rPr>
                <w:sz w:val="24"/>
                <w:szCs w:val="24"/>
              </w:rPr>
            </w:pPr>
          </w:p>
        </w:tc>
        <w:tc>
          <w:tcPr>
            <w:tcW w:w="1739" w:type="dxa"/>
          </w:tcPr>
          <w:p w14:paraId="3D6750B7" w14:textId="77777777" w:rsidR="008A1961" w:rsidRPr="00442838" w:rsidRDefault="008A1961" w:rsidP="008A1961">
            <w:pPr>
              <w:spacing w:line="360" w:lineRule="auto"/>
              <w:rPr>
                <w:sz w:val="24"/>
                <w:szCs w:val="24"/>
              </w:rPr>
            </w:pPr>
          </w:p>
        </w:tc>
        <w:tc>
          <w:tcPr>
            <w:tcW w:w="1739" w:type="dxa"/>
          </w:tcPr>
          <w:p w14:paraId="3F904772" w14:textId="77777777" w:rsidR="008A1961" w:rsidRPr="00442838" w:rsidRDefault="008A1961" w:rsidP="008A1961">
            <w:pPr>
              <w:spacing w:line="360" w:lineRule="auto"/>
              <w:rPr>
                <w:sz w:val="24"/>
                <w:szCs w:val="24"/>
              </w:rPr>
            </w:pPr>
          </w:p>
        </w:tc>
      </w:tr>
      <w:tr w:rsidR="008A1961" w:rsidRPr="00442838" w14:paraId="22A7E597" w14:textId="77777777" w:rsidTr="008A1961">
        <w:tc>
          <w:tcPr>
            <w:tcW w:w="1860" w:type="dxa"/>
          </w:tcPr>
          <w:p w14:paraId="4D7931E5" w14:textId="77777777" w:rsidR="008A1961" w:rsidRPr="00442838" w:rsidRDefault="008A1961" w:rsidP="008A1961">
            <w:pPr>
              <w:spacing w:line="360" w:lineRule="auto"/>
              <w:rPr>
                <w:sz w:val="24"/>
                <w:szCs w:val="24"/>
              </w:rPr>
            </w:pPr>
          </w:p>
        </w:tc>
        <w:tc>
          <w:tcPr>
            <w:tcW w:w="1840" w:type="dxa"/>
          </w:tcPr>
          <w:p w14:paraId="3D7BFFE6" w14:textId="77777777" w:rsidR="008A1961" w:rsidRPr="00442838" w:rsidRDefault="008A1961" w:rsidP="008A1961">
            <w:pPr>
              <w:spacing w:line="360" w:lineRule="auto"/>
              <w:rPr>
                <w:sz w:val="24"/>
                <w:szCs w:val="24"/>
              </w:rPr>
            </w:pPr>
          </w:p>
        </w:tc>
        <w:tc>
          <w:tcPr>
            <w:tcW w:w="1873" w:type="dxa"/>
          </w:tcPr>
          <w:p w14:paraId="5914EEFF" w14:textId="77777777" w:rsidR="008A1961" w:rsidRPr="00442838" w:rsidRDefault="008A1961" w:rsidP="008A1961">
            <w:pPr>
              <w:spacing w:line="360" w:lineRule="auto"/>
              <w:rPr>
                <w:sz w:val="24"/>
                <w:szCs w:val="24"/>
              </w:rPr>
            </w:pPr>
          </w:p>
        </w:tc>
        <w:tc>
          <w:tcPr>
            <w:tcW w:w="1739" w:type="dxa"/>
          </w:tcPr>
          <w:p w14:paraId="1321A1AE" w14:textId="77777777" w:rsidR="008A1961" w:rsidRPr="00442838" w:rsidRDefault="008A1961" w:rsidP="008A1961">
            <w:pPr>
              <w:spacing w:line="360" w:lineRule="auto"/>
              <w:rPr>
                <w:sz w:val="24"/>
                <w:szCs w:val="24"/>
              </w:rPr>
            </w:pPr>
          </w:p>
        </w:tc>
        <w:tc>
          <w:tcPr>
            <w:tcW w:w="1739" w:type="dxa"/>
          </w:tcPr>
          <w:p w14:paraId="0C44390D" w14:textId="77777777" w:rsidR="008A1961" w:rsidRPr="00442838" w:rsidRDefault="008A1961" w:rsidP="008A1961">
            <w:pPr>
              <w:spacing w:line="360" w:lineRule="auto"/>
              <w:rPr>
                <w:sz w:val="24"/>
                <w:szCs w:val="24"/>
              </w:rPr>
            </w:pPr>
          </w:p>
        </w:tc>
        <w:tc>
          <w:tcPr>
            <w:tcW w:w="1739" w:type="dxa"/>
          </w:tcPr>
          <w:p w14:paraId="304D5AFA" w14:textId="77777777" w:rsidR="008A1961" w:rsidRPr="00442838" w:rsidRDefault="008A1961" w:rsidP="008A1961">
            <w:pPr>
              <w:spacing w:line="360" w:lineRule="auto"/>
              <w:rPr>
                <w:sz w:val="24"/>
                <w:szCs w:val="24"/>
              </w:rPr>
            </w:pPr>
          </w:p>
        </w:tc>
      </w:tr>
      <w:tr w:rsidR="008A1961" w:rsidRPr="00442838" w14:paraId="2C4E35D9" w14:textId="77777777" w:rsidTr="008A1961">
        <w:tc>
          <w:tcPr>
            <w:tcW w:w="1860" w:type="dxa"/>
          </w:tcPr>
          <w:p w14:paraId="1E1F913F" w14:textId="77777777" w:rsidR="008A1961" w:rsidRPr="00442838" w:rsidRDefault="008A1961" w:rsidP="008A1961">
            <w:pPr>
              <w:spacing w:line="360" w:lineRule="auto"/>
              <w:rPr>
                <w:sz w:val="24"/>
                <w:szCs w:val="24"/>
              </w:rPr>
            </w:pPr>
          </w:p>
        </w:tc>
        <w:tc>
          <w:tcPr>
            <w:tcW w:w="1840" w:type="dxa"/>
          </w:tcPr>
          <w:p w14:paraId="3C13EAFD" w14:textId="77777777" w:rsidR="008A1961" w:rsidRPr="00442838" w:rsidRDefault="008A1961" w:rsidP="008A1961">
            <w:pPr>
              <w:spacing w:line="360" w:lineRule="auto"/>
              <w:rPr>
                <w:sz w:val="24"/>
                <w:szCs w:val="24"/>
              </w:rPr>
            </w:pPr>
          </w:p>
        </w:tc>
        <w:tc>
          <w:tcPr>
            <w:tcW w:w="1873" w:type="dxa"/>
          </w:tcPr>
          <w:p w14:paraId="632AC23A" w14:textId="77777777" w:rsidR="008A1961" w:rsidRPr="00442838" w:rsidRDefault="008A1961" w:rsidP="008A1961">
            <w:pPr>
              <w:spacing w:line="360" w:lineRule="auto"/>
              <w:rPr>
                <w:sz w:val="24"/>
                <w:szCs w:val="24"/>
              </w:rPr>
            </w:pPr>
          </w:p>
        </w:tc>
        <w:tc>
          <w:tcPr>
            <w:tcW w:w="1739" w:type="dxa"/>
          </w:tcPr>
          <w:p w14:paraId="7A6A0E7F" w14:textId="77777777" w:rsidR="008A1961" w:rsidRPr="00442838" w:rsidRDefault="008A1961" w:rsidP="008A1961">
            <w:pPr>
              <w:spacing w:line="360" w:lineRule="auto"/>
              <w:rPr>
                <w:sz w:val="24"/>
                <w:szCs w:val="24"/>
              </w:rPr>
            </w:pPr>
          </w:p>
        </w:tc>
        <w:tc>
          <w:tcPr>
            <w:tcW w:w="1739" w:type="dxa"/>
          </w:tcPr>
          <w:p w14:paraId="51BB1FC3" w14:textId="77777777" w:rsidR="008A1961" w:rsidRPr="00442838" w:rsidRDefault="008A1961" w:rsidP="008A1961">
            <w:pPr>
              <w:spacing w:line="360" w:lineRule="auto"/>
              <w:rPr>
                <w:sz w:val="24"/>
                <w:szCs w:val="24"/>
              </w:rPr>
            </w:pPr>
          </w:p>
        </w:tc>
        <w:tc>
          <w:tcPr>
            <w:tcW w:w="1739" w:type="dxa"/>
          </w:tcPr>
          <w:p w14:paraId="12BE5EF9" w14:textId="77777777" w:rsidR="008A1961" w:rsidRPr="00442838" w:rsidRDefault="008A1961" w:rsidP="008A1961">
            <w:pPr>
              <w:spacing w:line="360" w:lineRule="auto"/>
              <w:rPr>
                <w:sz w:val="24"/>
                <w:szCs w:val="24"/>
              </w:rPr>
            </w:pPr>
          </w:p>
        </w:tc>
      </w:tr>
      <w:tr w:rsidR="008A1961" w:rsidRPr="00442838" w14:paraId="7889A5BA" w14:textId="77777777" w:rsidTr="008A1961">
        <w:tc>
          <w:tcPr>
            <w:tcW w:w="1860" w:type="dxa"/>
          </w:tcPr>
          <w:p w14:paraId="4F7492EF" w14:textId="77777777" w:rsidR="008A1961" w:rsidRPr="00442838" w:rsidRDefault="008A1961" w:rsidP="008A1961">
            <w:pPr>
              <w:spacing w:line="360" w:lineRule="auto"/>
              <w:rPr>
                <w:sz w:val="24"/>
                <w:szCs w:val="24"/>
              </w:rPr>
            </w:pPr>
          </w:p>
        </w:tc>
        <w:tc>
          <w:tcPr>
            <w:tcW w:w="1840" w:type="dxa"/>
          </w:tcPr>
          <w:p w14:paraId="4635B124" w14:textId="77777777" w:rsidR="008A1961" w:rsidRPr="00442838" w:rsidRDefault="008A1961" w:rsidP="008A1961">
            <w:pPr>
              <w:spacing w:line="360" w:lineRule="auto"/>
              <w:rPr>
                <w:sz w:val="24"/>
                <w:szCs w:val="24"/>
              </w:rPr>
            </w:pPr>
          </w:p>
        </w:tc>
        <w:tc>
          <w:tcPr>
            <w:tcW w:w="1873" w:type="dxa"/>
          </w:tcPr>
          <w:p w14:paraId="14D99583" w14:textId="77777777" w:rsidR="008A1961" w:rsidRPr="00442838" w:rsidRDefault="008A1961" w:rsidP="008A1961">
            <w:pPr>
              <w:spacing w:line="360" w:lineRule="auto"/>
              <w:rPr>
                <w:sz w:val="24"/>
                <w:szCs w:val="24"/>
              </w:rPr>
            </w:pPr>
          </w:p>
        </w:tc>
        <w:tc>
          <w:tcPr>
            <w:tcW w:w="1739" w:type="dxa"/>
          </w:tcPr>
          <w:p w14:paraId="7A49777C" w14:textId="77777777" w:rsidR="008A1961" w:rsidRPr="00442838" w:rsidRDefault="008A1961" w:rsidP="008A1961">
            <w:pPr>
              <w:spacing w:line="360" w:lineRule="auto"/>
              <w:rPr>
                <w:sz w:val="24"/>
                <w:szCs w:val="24"/>
              </w:rPr>
            </w:pPr>
          </w:p>
        </w:tc>
        <w:tc>
          <w:tcPr>
            <w:tcW w:w="1739" w:type="dxa"/>
          </w:tcPr>
          <w:p w14:paraId="6F79D963" w14:textId="77777777" w:rsidR="008A1961" w:rsidRPr="00442838" w:rsidRDefault="008A1961" w:rsidP="008A1961">
            <w:pPr>
              <w:spacing w:line="360" w:lineRule="auto"/>
              <w:rPr>
                <w:sz w:val="24"/>
                <w:szCs w:val="24"/>
              </w:rPr>
            </w:pPr>
          </w:p>
        </w:tc>
        <w:tc>
          <w:tcPr>
            <w:tcW w:w="1739" w:type="dxa"/>
          </w:tcPr>
          <w:p w14:paraId="3095A938" w14:textId="77777777" w:rsidR="008A1961" w:rsidRPr="00442838" w:rsidRDefault="008A1961" w:rsidP="008A1961">
            <w:pPr>
              <w:spacing w:line="360" w:lineRule="auto"/>
              <w:rPr>
                <w:sz w:val="24"/>
                <w:szCs w:val="24"/>
              </w:rPr>
            </w:pPr>
          </w:p>
        </w:tc>
      </w:tr>
      <w:tr w:rsidR="008A1961" w:rsidRPr="00442838" w14:paraId="4D2B08B9" w14:textId="77777777" w:rsidTr="008A1961">
        <w:tc>
          <w:tcPr>
            <w:tcW w:w="1860" w:type="dxa"/>
          </w:tcPr>
          <w:p w14:paraId="53A7CF59" w14:textId="77777777" w:rsidR="008A1961" w:rsidRPr="00442838" w:rsidRDefault="008A1961" w:rsidP="008A1961">
            <w:pPr>
              <w:spacing w:line="360" w:lineRule="auto"/>
              <w:rPr>
                <w:sz w:val="24"/>
                <w:szCs w:val="24"/>
              </w:rPr>
            </w:pPr>
          </w:p>
        </w:tc>
        <w:tc>
          <w:tcPr>
            <w:tcW w:w="1840" w:type="dxa"/>
          </w:tcPr>
          <w:p w14:paraId="67CA700E" w14:textId="77777777" w:rsidR="008A1961" w:rsidRPr="00442838" w:rsidRDefault="008A1961" w:rsidP="008A1961">
            <w:pPr>
              <w:spacing w:line="360" w:lineRule="auto"/>
              <w:rPr>
                <w:sz w:val="24"/>
                <w:szCs w:val="24"/>
              </w:rPr>
            </w:pPr>
          </w:p>
        </w:tc>
        <w:tc>
          <w:tcPr>
            <w:tcW w:w="1873" w:type="dxa"/>
          </w:tcPr>
          <w:p w14:paraId="5C39CA69" w14:textId="77777777" w:rsidR="008A1961" w:rsidRPr="00442838" w:rsidRDefault="008A1961" w:rsidP="008A1961">
            <w:pPr>
              <w:spacing w:line="360" w:lineRule="auto"/>
              <w:rPr>
                <w:sz w:val="24"/>
                <w:szCs w:val="24"/>
              </w:rPr>
            </w:pPr>
          </w:p>
        </w:tc>
        <w:tc>
          <w:tcPr>
            <w:tcW w:w="1739" w:type="dxa"/>
          </w:tcPr>
          <w:p w14:paraId="30170B9E" w14:textId="77777777" w:rsidR="008A1961" w:rsidRPr="00442838" w:rsidRDefault="008A1961" w:rsidP="008A1961">
            <w:pPr>
              <w:spacing w:line="360" w:lineRule="auto"/>
              <w:rPr>
                <w:sz w:val="24"/>
                <w:szCs w:val="24"/>
              </w:rPr>
            </w:pPr>
          </w:p>
        </w:tc>
        <w:tc>
          <w:tcPr>
            <w:tcW w:w="1739" w:type="dxa"/>
          </w:tcPr>
          <w:p w14:paraId="7F256E55" w14:textId="77777777" w:rsidR="008A1961" w:rsidRPr="00442838" w:rsidRDefault="008A1961" w:rsidP="008A1961">
            <w:pPr>
              <w:spacing w:line="360" w:lineRule="auto"/>
              <w:rPr>
                <w:sz w:val="24"/>
                <w:szCs w:val="24"/>
              </w:rPr>
            </w:pPr>
          </w:p>
        </w:tc>
        <w:tc>
          <w:tcPr>
            <w:tcW w:w="1739" w:type="dxa"/>
          </w:tcPr>
          <w:p w14:paraId="5A06AD16" w14:textId="77777777" w:rsidR="008A1961" w:rsidRPr="00442838" w:rsidRDefault="008A1961" w:rsidP="008A1961">
            <w:pPr>
              <w:spacing w:line="360" w:lineRule="auto"/>
              <w:rPr>
                <w:sz w:val="24"/>
                <w:szCs w:val="24"/>
              </w:rPr>
            </w:pPr>
          </w:p>
        </w:tc>
      </w:tr>
      <w:tr w:rsidR="008A1961" w:rsidRPr="00442838" w14:paraId="2EAFF9CE" w14:textId="77777777" w:rsidTr="008A1961">
        <w:tc>
          <w:tcPr>
            <w:tcW w:w="1860" w:type="dxa"/>
          </w:tcPr>
          <w:p w14:paraId="06FA71FC" w14:textId="77777777" w:rsidR="008A1961" w:rsidRPr="00442838" w:rsidRDefault="008A1961" w:rsidP="008A1961">
            <w:pPr>
              <w:spacing w:line="360" w:lineRule="auto"/>
              <w:rPr>
                <w:sz w:val="24"/>
                <w:szCs w:val="24"/>
              </w:rPr>
            </w:pPr>
          </w:p>
        </w:tc>
        <w:tc>
          <w:tcPr>
            <w:tcW w:w="1840" w:type="dxa"/>
          </w:tcPr>
          <w:p w14:paraId="50F37CAE" w14:textId="77777777" w:rsidR="008A1961" w:rsidRPr="00442838" w:rsidRDefault="008A1961" w:rsidP="008A1961">
            <w:pPr>
              <w:spacing w:line="360" w:lineRule="auto"/>
              <w:rPr>
                <w:sz w:val="24"/>
                <w:szCs w:val="24"/>
              </w:rPr>
            </w:pPr>
          </w:p>
        </w:tc>
        <w:tc>
          <w:tcPr>
            <w:tcW w:w="1873" w:type="dxa"/>
          </w:tcPr>
          <w:p w14:paraId="2802F887" w14:textId="77777777" w:rsidR="008A1961" w:rsidRPr="00442838" w:rsidRDefault="008A1961" w:rsidP="008A1961">
            <w:pPr>
              <w:spacing w:line="360" w:lineRule="auto"/>
              <w:rPr>
                <w:sz w:val="24"/>
                <w:szCs w:val="24"/>
              </w:rPr>
            </w:pPr>
          </w:p>
        </w:tc>
        <w:tc>
          <w:tcPr>
            <w:tcW w:w="1739" w:type="dxa"/>
          </w:tcPr>
          <w:p w14:paraId="15051A4D" w14:textId="77777777" w:rsidR="008A1961" w:rsidRPr="00442838" w:rsidRDefault="008A1961" w:rsidP="008A1961">
            <w:pPr>
              <w:spacing w:line="360" w:lineRule="auto"/>
              <w:rPr>
                <w:sz w:val="24"/>
                <w:szCs w:val="24"/>
              </w:rPr>
            </w:pPr>
          </w:p>
        </w:tc>
        <w:tc>
          <w:tcPr>
            <w:tcW w:w="1739" w:type="dxa"/>
          </w:tcPr>
          <w:p w14:paraId="7FCECBD8" w14:textId="77777777" w:rsidR="008A1961" w:rsidRPr="00442838" w:rsidRDefault="008A1961" w:rsidP="008A1961">
            <w:pPr>
              <w:spacing w:line="360" w:lineRule="auto"/>
              <w:rPr>
                <w:sz w:val="24"/>
                <w:szCs w:val="24"/>
              </w:rPr>
            </w:pPr>
          </w:p>
        </w:tc>
        <w:tc>
          <w:tcPr>
            <w:tcW w:w="1739" w:type="dxa"/>
          </w:tcPr>
          <w:p w14:paraId="3B6F0F6F" w14:textId="77777777" w:rsidR="008A1961" w:rsidRPr="00442838" w:rsidRDefault="008A1961" w:rsidP="008A1961">
            <w:pPr>
              <w:spacing w:line="360" w:lineRule="auto"/>
              <w:rPr>
                <w:sz w:val="24"/>
                <w:szCs w:val="24"/>
              </w:rPr>
            </w:pPr>
          </w:p>
        </w:tc>
      </w:tr>
      <w:tr w:rsidR="008A1961" w:rsidRPr="00442838" w14:paraId="6ADEACEE" w14:textId="77777777" w:rsidTr="008A1961">
        <w:tc>
          <w:tcPr>
            <w:tcW w:w="1860" w:type="dxa"/>
          </w:tcPr>
          <w:p w14:paraId="300F1D91" w14:textId="77777777" w:rsidR="008A1961" w:rsidRPr="00442838" w:rsidRDefault="008A1961" w:rsidP="008A1961">
            <w:pPr>
              <w:spacing w:line="360" w:lineRule="auto"/>
              <w:rPr>
                <w:sz w:val="24"/>
                <w:szCs w:val="24"/>
              </w:rPr>
            </w:pPr>
          </w:p>
        </w:tc>
        <w:tc>
          <w:tcPr>
            <w:tcW w:w="1840" w:type="dxa"/>
          </w:tcPr>
          <w:p w14:paraId="4EEE1353" w14:textId="77777777" w:rsidR="008A1961" w:rsidRPr="00442838" w:rsidRDefault="008A1961" w:rsidP="008A1961">
            <w:pPr>
              <w:spacing w:line="360" w:lineRule="auto"/>
              <w:rPr>
                <w:sz w:val="24"/>
                <w:szCs w:val="24"/>
              </w:rPr>
            </w:pPr>
          </w:p>
        </w:tc>
        <w:tc>
          <w:tcPr>
            <w:tcW w:w="1873" w:type="dxa"/>
          </w:tcPr>
          <w:p w14:paraId="1E683437" w14:textId="77777777" w:rsidR="008A1961" w:rsidRPr="00442838" w:rsidRDefault="008A1961" w:rsidP="008A1961">
            <w:pPr>
              <w:spacing w:line="360" w:lineRule="auto"/>
              <w:rPr>
                <w:sz w:val="24"/>
                <w:szCs w:val="24"/>
              </w:rPr>
            </w:pPr>
          </w:p>
        </w:tc>
        <w:tc>
          <w:tcPr>
            <w:tcW w:w="1739" w:type="dxa"/>
          </w:tcPr>
          <w:p w14:paraId="1EA7EC63" w14:textId="77777777" w:rsidR="008A1961" w:rsidRPr="00442838" w:rsidRDefault="008A1961" w:rsidP="008A1961">
            <w:pPr>
              <w:spacing w:line="360" w:lineRule="auto"/>
              <w:rPr>
                <w:sz w:val="24"/>
                <w:szCs w:val="24"/>
              </w:rPr>
            </w:pPr>
          </w:p>
        </w:tc>
        <w:tc>
          <w:tcPr>
            <w:tcW w:w="1739" w:type="dxa"/>
          </w:tcPr>
          <w:p w14:paraId="2B24539B" w14:textId="77777777" w:rsidR="008A1961" w:rsidRPr="00442838" w:rsidRDefault="008A1961" w:rsidP="008A1961">
            <w:pPr>
              <w:spacing w:line="360" w:lineRule="auto"/>
              <w:rPr>
                <w:sz w:val="24"/>
                <w:szCs w:val="24"/>
              </w:rPr>
            </w:pPr>
          </w:p>
        </w:tc>
        <w:tc>
          <w:tcPr>
            <w:tcW w:w="1739" w:type="dxa"/>
          </w:tcPr>
          <w:p w14:paraId="2BA81948" w14:textId="77777777" w:rsidR="008A1961" w:rsidRPr="00442838" w:rsidRDefault="008A1961" w:rsidP="008A1961">
            <w:pPr>
              <w:spacing w:line="360" w:lineRule="auto"/>
              <w:rPr>
                <w:sz w:val="24"/>
                <w:szCs w:val="24"/>
              </w:rPr>
            </w:pPr>
          </w:p>
        </w:tc>
      </w:tr>
      <w:tr w:rsidR="008A1961" w:rsidRPr="00442838" w14:paraId="49F764FB" w14:textId="77777777" w:rsidTr="008A1961">
        <w:tc>
          <w:tcPr>
            <w:tcW w:w="1860" w:type="dxa"/>
          </w:tcPr>
          <w:p w14:paraId="7B9D1520" w14:textId="77777777" w:rsidR="008A1961" w:rsidRPr="00442838" w:rsidRDefault="008A1961" w:rsidP="008A1961">
            <w:pPr>
              <w:spacing w:line="360" w:lineRule="auto"/>
              <w:rPr>
                <w:sz w:val="24"/>
                <w:szCs w:val="24"/>
              </w:rPr>
            </w:pPr>
          </w:p>
        </w:tc>
        <w:tc>
          <w:tcPr>
            <w:tcW w:w="1840" w:type="dxa"/>
          </w:tcPr>
          <w:p w14:paraId="544077C4" w14:textId="77777777" w:rsidR="008A1961" w:rsidRPr="00442838" w:rsidRDefault="008A1961" w:rsidP="008A1961">
            <w:pPr>
              <w:spacing w:line="360" w:lineRule="auto"/>
              <w:rPr>
                <w:sz w:val="24"/>
                <w:szCs w:val="24"/>
              </w:rPr>
            </w:pPr>
          </w:p>
        </w:tc>
        <w:tc>
          <w:tcPr>
            <w:tcW w:w="1873" w:type="dxa"/>
          </w:tcPr>
          <w:p w14:paraId="483F7FE1" w14:textId="77777777" w:rsidR="008A1961" w:rsidRPr="00442838" w:rsidRDefault="008A1961" w:rsidP="008A1961">
            <w:pPr>
              <w:spacing w:line="360" w:lineRule="auto"/>
              <w:rPr>
                <w:sz w:val="24"/>
                <w:szCs w:val="24"/>
              </w:rPr>
            </w:pPr>
          </w:p>
        </w:tc>
        <w:tc>
          <w:tcPr>
            <w:tcW w:w="1739" w:type="dxa"/>
          </w:tcPr>
          <w:p w14:paraId="4719C73C" w14:textId="77777777" w:rsidR="008A1961" w:rsidRPr="00442838" w:rsidRDefault="008A1961" w:rsidP="008A1961">
            <w:pPr>
              <w:spacing w:line="360" w:lineRule="auto"/>
              <w:rPr>
                <w:sz w:val="24"/>
                <w:szCs w:val="24"/>
              </w:rPr>
            </w:pPr>
          </w:p>
        </w:tc>
        <w:tc>
          <w:tcPr>
            <w:tcW w:w="1739" w:type="dxa"/>
          </w:tcPr>
          <w:p w14:paraId="42FD233C" w14:textId="77777777" w:rsidR="008A1961" w:rsidRPr="00442838" w:rsidRDefault="008A1961" w:rsidP="008A1961">
            <w:pPr>
              <w:spacing w:line="360" w:lineRule="auto"/>
              <w:rPr>
                <w:sz w:val="24"/>
                <w:szCs w:val="24"/>
              </w:rPr>
            </w:pPr>
          </w:p>
        </w:tc>
        <w:tc>
          <w:tcPr>
            <w:tcW w:w="1739" w:type="dxa"/>
          </w:tcPr>
          <w:p w14:paraId="043D97DB" w14:textId="77777777" w:rsidR="008A1961" w:rsidRPr="00442838" w:rsidRDefault="008A1961" w:rsidP="008A1961">
            <w:pPr>
              <w:spacing w:line="360" w:lineRule="auto"/>
              <w:rPr>
                <w:sz w:val="24"/>
                <w:szCs w:val="24"/>
              </w:rPr>
            </w:pPr>
          </w:p>
        </w:tc>
      </w:tr>
      <w:tr w:rsidR="008A1961" w:rsidRPr="00442838" w14:paraId="7FAED3F5" w14:textId="77777777" w:rsidTr="008A1961">
        <w:tc>
          <w:tcPr>
            <w:tcW w:w="1860" w:type="dxa"/>
          </w:tcPr>
          <w:p w14:paraId="32E9C268" w14:textId="77777777" w:rsidR="008A1961" w:rsidRPr="00442838" w:rsidRDefault="008A1961" w:rsidP="008A1961">
            <w:pPr>
              <w:spacing w:line="360" w:lineRule="auto"/>
              <w:rPr>
                <w:sz w:val="24"/>
                <w:szCs w:val="24"/>
              </w:rPr>
            </w:pPr>
          </w:p>
        </w:tc>
        <w:tc>
          <w:tcPr>
            <w:tcW w:w="1840" w:type="dxa"/>
          </w:tcPr>
          <w:p w14:paraId="4CD3E5B9" w14:textId="77777777" w:rsidR="008A1961" w:rsidRPr="00442838" w:rsidRDefault="008A1961" w:rsidP="008A1961">
            <w:pPr>
              <w:spacing w:line="360" w:lineRule="auto"/>
              <w:rPr>
                <w:sz w:val="24"/>
                <w:szCs w:val="24"/>
              </w:rPr>
            </w:pPr>
          </w:p>
        </w:tc>
        <w:tc>
          <w:tcPr>
            <w:tcW w:w="1873" w:type="dxa"/>
          </w:tcPr>
          <w:p w14:paraId="7820D128" w14:textId="77777777" w:rsidR="008A1961" w:rsidRPr="00442838" w:rsidRDefault="008A1961" w:rsidP="008A1961">
            <w:pPr>
              <w:spacing w:line="360" w:lineRule="auto"/>
              <w:rPr>
                <w:sz w:val="24"/>
                <w:szCs w:val="24"/>
              </w:rPr>
            </w:pPr>
          </w:p>
        </w:tc>
        <w:tc>
          <w:tcPr>
            <w:tcW w:w="1739" w:type="dxa"/>
          </w:tcPr>
          <w:p w14:paraId="1E04DB67" w14:textId="77777777" w:rsidR="008A1961" w:rsidRPr="00442838" w:rsidRDefault="008A1961" w:rsidP="008A1961">
            <w:pPr>
              <w:spacing w:line="360" w:lineRule="auto"/>
              <w:rPr>
                <w:sz w:val="24"/>
                <w:szCs w:val="24"/>
              </w:rPr>
            </w:pPr>
          </w:p>
        </w:tc>
        <w:tc>
          <w:tcPr>
            <w:tcW w:w="1739" w:type="dxa"/>
          </w:tcPr>
          <w:p w14:paraId="3B61B93D" w14:textId="77777777" w:rsidR="008A1961" w:rsidRPr="00442838" w:rsidRDefault="008A1961" w:rsidP="008A1961">
            <w:pPr>
              <w:spacing w:line="360" w:lineRule="auto"/>
              <w:rPr>
                <w:sz w:val="24"/>
                <w:szCs w:val="24"/>
              </w:rPr>
            </w:pPr>
          </w:p>
        </w:tc>
        <w:tc>
          <w:tcPr>
            <w:tcW w:w="1739" w:type="dxa"/>
          </w:tcPr>
          <w:p w14:paraId="2F0C2331" w14:textId="77777777" w:rsidR="008A1961" w:rsidRPr="00442838" w:rsidRDefault="008A1961" w:rsidP="008A1961">
            <w:pPr>
              <w:spacing w:line="360" w:lineRule="auto"/>
              <w:rPr>
                <w:sz w:val="24"/>
                <w:szCs w:val="24"/>
              </w:rPr>
            </w:pPr>
          </w:p>
        </w:tc>
      </w:tr>
      <w:tr w:rsidR="008A1961" w:rsidRPr="00442838" w14:paraId="0D9ACD45" w14:textId="77777777" w:rsidTr="008A1961">
        <w:tc>
          <w:tcPr>
            <w:tcW w:w="1860" w:type="dxa"/>
          </w:tcPr>
          <w:p w14:paraId="710650F1" w14:textId="77777777" w:rsidR="008A1961" w:rsidRPr="00442838" w:rsidRDefault="008A1961" w:rsidP="008A1961">
            <w:pPr>
              <w:spacing w:line="360" w:lineRule="auto"/>
              <w:rPr>
                <w:sz w:val="24"/>
                <w:szCs w:val="24"/>
              </w:rPr>
            </w:pPr>
          </w:p>
        </w:tc>
        <w:tc>
          <w:tcPr>
            <w:tcW w:w="1840" w:type="dxa"/>
          </w:tcPr>
          <w:p w14:paraId="1A5C1FF8" w14:textId="77777777" w:rsidR="008A1961" w:rsidRPr="00442838" w:rsidRDefault="008A1961" w:rsidP="008A1961">
            <w:pPr>
              <w:spacing w:line="360" w:lineRule="auto"/>
              <w:rPr>
                <w:sz w:val="24"/>
                <w:szCs w:val="24"/>
              </w:rPr>
            </w:pPr>
          </w:p>
        </w:tc>
        <w:tc>
          <w:tcPr>
            <w:tcW w:w="1873" w:type="dxa"/>
          </w:tcPr>
          <w:p w14:paraId="5B432EA8" w14:textId="77777777" w:rsidR="008A1961" w:rsidRPr="00442838" w:rsidRDefault="008A1961" w:rsidP="008A1961">
            <w:pPr>
              <w:spacing w:line="360" w:lineRule="auto"/>
              <w:rPr>
                <w:sz w:val="24"/>
                <w:szCs w:val="24"/>
              </w:rPr>
            </w:pPr>
          </w:p>
        </w:tc>
        <w:tc>
          <w:tcPr>
            <w:tcW w:w="1739" w:type="dxa"/>
          </w:tcPr>
          <w:p w14:paraId="3B61BA66" w14:textId="77777777" w:rsidR="008A1961" w:rsidRPr="00442838" w:rsidRDefault="008A1961" w:rsidP="008A1961">
            <w:pPr>
              <w:spacing w:line="360" w:lineRule="auto"/>
              <w:rPr>
                <w:sz w:val="24"/>
                <w:szCs w:val="24"/>
              </w:rPr>
            </w:pPr>
          </w:p>
        </w:tc>
        <w:tc>
          <w:tcPr>
            <w:tcW w:w="1739" w:type="dxa"/>
          </w:tcPr>
          <w:p w14:paraId="2F38ACF4" w14:textId="77777777" w:rsidR="008A1961" w:rsidRPr="00442838" w:rsidRDefault="008A1961" w:rsidP="008A1961">
            <w:pPr>
              <w:spacing w:line="360" w:lineRule="auto"/>
              <w:rPr>
                <w:sz w:val="24"/>
                <w:szCs w:val="24"/>
              </w:rPr>
            </w:pPr>
          </w:p>
        </w:tc>
        <w:tc>
          <w:tcPr>
            <w:tcW w:w="1739" w:type="dxa"/>
          </w:tcPr>
          <w:p w14:paraId="2C4FD493" w14:textId="77777777" w:rsidR="008A1961" w:rsidRPr="00442838" w:rsidRDefault="008A1961" w:rsidP="008A1961">
            <w:pPr>
              <w:spacing w:line="360" w:lineRule="auto"/>
              <w:rPr>
                <w:sz w:val="24"/>
                <w:szCs w:val="24"/>
              </w:rPr>
            </w:pPr>
          </w:p>
        </w:tc>
      </w:tr>
      <w:tr w:rsidR="008A1961" w:rsidRPr="00442838" w14:paraId="7DCAF618" w14:textId="77777777" w:rsidTr="008A1961">
        <w:tc>
          <w:tcPr>
            <w:tcW w:w="1860" w:type="dxa"/>
          </w:tcPr>
          <w:p w14:paraId="06C17695" w14:textId="77777777" w:rsidR="008A1961" w:rsidRPr="00442838" w:rsidRDefault="008A1961" w:rsidP="008A1961">
            <w:pPr>
              <w:spacing w:line="360" w:lineRule="auto"/>
              <w:rPr>
                <w:sz w:val="24"/>
                <w:szCs w:val="24"/>
              </w:rPr>
            </w:pPr>
          </w:p>
        </w:tc>
        <w:tc>
          <w:tcPr>
            <w:tcW w:w="1840" w:type="dxa"/>
          </w:tcPr>
          <w:p w14:paraId="46EEF38B" w14:textId="77777777" w:rsidR="008A1961" w:rsidRPr="00442838" w:rsidRDefault="008A1961" w:rsidP="008A1961">
            <w:pPr>
              <w:spacing w:line="360" w:lineRule="auto"/>
              <w:rPr>
                <w:sz w:val="24"/>
                <w:szCs w:val="24"/>
              </w:rPr>
            </w:pPr>
          </w:p>
        </w:tc>
        <w:tc>
          <w:tcPr>
            <w:tcW w:w="1873" w:type="dxa"/>
          </w:tcPr>
          <w:p w14:paraId="5801E4ED" w14:textId="77777777" w:rsidR="008A1961" w:rsidRPr="00442838" w:rsidRDefault="008A1961" w:rsidP="008A1961">
            <w:pPr>
              <w:spacing w:line="360" w:lineRule="auto"/>
              <w:rPr>
                <w:sz w:val="24"/>
                <w:szCs w:val="24"/>
              </w:rPr>
            </w:pPr>
          </w:p>
        </w:tc>
        <w:tc>
          <w:tcPr>
            <w:tcW w:w="1739" w:type="dxa"/>
          </w:tcPr>
          <w:p w14:paraId="5BB8323C" w14:textId="77777777" w:rsidR="008A1961" w:rsidRPr="00442838" w:rsidRDefault="008A1961" w:rsidP="008A1961">
            <w:pPr>
              <w:spacing w:line="360" w:lineRule="auto"/>
              <w:rPr>
                <w:sz w:val="24"/>
                <w:szCs w:val="24"/>
              </w:rPr>
            </w:pPr>
          </w:p>
        </w:tc>
        <w:tc>
          <w:tcPr>
            <w:tcW w:w="1739" w:type="dxa"/>
          </w:tcPr>
          <w:p w14:paraId="446C1558" w14:textId="77777777" w:rsidR="008A1961" w:rsidRPr="00442838" w:rsidRDefault="008A1961" w:rsidP="008A1961">
            <w:pPr>
              <w:spacing w:line="360" w:lineRule="auto"/>
              <w:rPr>
                <w:sz w:val="24"/>
                <w:szCs w:val="24"/>
              </w:rPr>
            </w:pPr>
          </w:p>
        </w:tc>
        <w:tc>
          <w:tcPr>
            <w:tcW w:w="1739" w:type="dxa"/>
          </w:tcPr>
          <w:p w14:paraId="017B99E1" w14:textId="77777777" w:rsidR="008A1961" w:rsidRPr="00442838" w:rsidRDefault="008A1961" w:rsidP="008A1961">
            <w:pPr>
              <w:spacing w:line="360" w:lineRule="auto"/>
              <w:rPr>
                <w:sz w:val="24"/>
                <w:szCs w:val="24"/>
              </w:rPr>
            </w:pPr>
          </w:p>
        </w:tc>
      </w:tr>
      <w:tr w:rsidR="008A1961" w:rsidRPr="00442838" w14:paraId="026F542C" w14:textId="77777777" w:rsidTr="008A1961">
        <w:tc>
          <w:tcPr>
            <w:tcW w:w="1860" w:type="dxa"/>
          </w:tcPr>
          <w:p w14:paraId="6E50011C" w14:textId="77777777" w:rsidR="008A1961" w:rsidRPr="00442838" w:rsidRDefault="008A1961" w:rsidP="008A1961">
            <w:pPr>
              <w:spacing w:line="360" w:lineRule="auto"/>
              <w:rPr>
                <w:sz w:val="24"/>
                <w:szCs w:val="24"/>
              </w:rPr>
            </w:pPr>
          </w:p>
        </w:tc>
        <w:tc>
          <w:tcPr>
            <w:tcW w:w="1840" w:type="dxa"/>
          </w:tcPr>
          <w:p w14:paraId="0E47876F" w14:textId="77777777" w:rsidR="008A1961" w:rsidRPr="00442838" w:rsidRDefault="008A1961" w:rsidP="008A1961">
            <w:pPr>
              <w:spacing w:line="360" w:lineRule="auto"/>
              <w:rPr>
                <w:sz w:val="24"/>
                <w:szCs w:val="24"/>
              </w:rPr>
            </w:pPr>
          </w:p>
        </w:tc>
        <w:tc>
          <w:tcPr>
            <w:tcW w:w="1873" w:type="dxa"/>
          </w:tcPr>
          <w:p w14:paraId="69237554" w14:textId="77777777" w:rsidR="008A1961" w:rsidRPr="00442838" w:rsidRDefault="008A1961" w:rsidP="008A1961">
            <w:pPr>
              <w:spacing w:line="360" w:lineRule="auto"/>
              <w:rPr>
                <w:sz w:val="24"/>
                <w:szCs w:val="24"/>
              </w:rPr>
            </w:pPr>
          </w:p>
        </w:tc>
        <w:tc>
          <w:tcPr>
            <w:tcW w:w="1739" w:type="dxa"/>
          </w:tcPr>
          <w:p w14:paraId="105906B6" w14:textId="77777777" w:rsidR="008A1961" w:rsidRPr="00442838" w:rsidRDefault="008A1961" w:rsidP="008A1961">
            <w:pPr>
              <w:spacing w:line="360" w:lineRule="auto"/>
              <w:rPr>
                <w:sz w:val="24"/>
                <w:szCs w:val="24"/>
              </w:rPr>
            </w:pPr>
          </w:p>
        </w:tc>
        <w:tc>
          <w:tcPr>
            <w:tcW w:w="1739" w:type="dxa"/>
          </w:tcPr>
          <w:p w14:paraId="42633CDF" w14:textId="77777777" w:rsidR="008A1961" w:rsidRPr="00442838" w:rsidRDefault="008A1961" w:rsidP="008A1961">
            <w:pPr>
              <w:spacing w:line="360" w:lineRule="auto"/>
              <w:rPr>
                <w:sz w:val="24"/>
                <w:szCs w:val="24"/>
              </w:rPr>
            </w:pPr>
          </w:p>
        </w:tc>
        <w:tc>
          <w:tcPr>
            <w:tcW w:w="1739" w:type="dxa"/>
          </w:tcPr>
          <w:p w14:paraId="74231F29" w14:textId="77777777" w:rsidR="008A1961" w:rsidRPr="00442838" w:rsidRDefault="008A1961" w:rsidP="008A1961">
            <w:pPr>
              <w:spacing w:line="360" w:lineRule="auto"/>
              <w:rPr>
                <w:sz w:val="24"/>
                <w:szCs w:val="24"/>
              </w:rPr>
            </w:pPr>
          </w:p>
        </w:tc>
      </w:tr>
      <w:tr w:rsidR="008A1961" w:rsidRPr="00442838" w14:paraId="23D8C140" w14:textId="77777777" w:rsidTr="008A1961">
        <w:tc>
          <w:tcPr>
            <w:tcW w:w="1860" w:type="dxa"/>
          </w:tcPr>
          <w:p w14:paraId="03FCBB3C" w14:textId="77777777" w:rsidR="008A1961" w:rsidRPr="00442838" w:rsidRDefault="008A1961" w:rsidP="008A1961">
            <w:pPr>
              <w:spacing w:line="360" w:lineRule="auto"/>
              <w:rPr>
                <w:sz w:val="24"/>
                <w:szCs w:val="24"/>
              </w:rPr>
            </w:pPr>
          </w:p>
        </w:tc>
        <w:tc>
          <w:tcPr>
            <w:tcW w:w="1840" w:type="dxa"/>
          </w:tcPr>
          <w:p w14:paraId="11A79676" w14:textId="77777777" w:rsidR="008A1961" w:rsidRPr="00442838" w:rsidRDefault="008A1961" w:rsidP="008A1961">
            <w:pPr>
              <w:spacing w:line="360" w:lineRule="auto"/>
              <w:rPr>
                <w:sz w:val="24"/>
                <w:szCs w:val="24"/>
              </w:rPr>
            </w:pPr>
          </w:p>
        </w:tc>
        <w:tc>
          <w:tcPr>
            <w:tcW w:w="1873" w:type="dxa"/>
          </w:tcPr>
          <w:p w14:paraId="6543F709" w14:textId="77777777" w:rsidR="008A1961" w:rsidRPr="00442838" w:rsidRDefault="008A1961" w:rsidP="008A1961">
            <w:pPr>
              <w:spacing w:line="360" w:lineRule="auto"/>
              <w:rPr>
                <w:sz w:val="24"/>
                <w:szCs w:val="24"/>
              </w:rPr>
            </w:pPr>
          </w:p>
        </w:tc>
        <w:tc>
          <w:tcPr>
            <w:tcW w:w="1739" w:type="dxa"/>
          </w:tcPr>
          <w:p w14:paraId="7B68FE7A" w14:textId="77777777" w:rsidR="008A1961" w:rsidRPr="00442838" w:rsidRDefault="008A1961" w:rsidP="008A1961">
            <w:pPr>
              <w:spacing w:line="360" w:lineRule="auto"/>
              <w:rPr>
                <w:sz w:val="24"/>
                <w:szCs w:val="24"/>
              </w:rPr>
            </w:pPr>
          </w:p>
        </w:tc>
        <w:tc>
          <w:tcPr>
            <w:tcW w:w="1739" w:type="dxa"/>
          </w:tcPr>
          <w:p w14:paraId="05F78D8D" w14:textId="77777777" w:rsidR="008A1961" w:rsidRPr="00442838" w:rsidRDefault="008A1961" w:rsidP="008A1961">
            <w:pPr>
              <w:spacing w:line="360" w:lineRule="auto"/>
              <w:rPr>
                <w:sz w:val="24"/>
                <w:szCs w:val="24"/>
              </w:rPr>
            </w:pPr>
          </w:p>
        </w:tc>
        <w:tc>
          <w:tcPr>
            <w:tcW w:w="1739" w:type="dxa"/>
          </w:tcPr>
          <w:p w14:paraId="04FE1E30" w14:textId="77777777" w:rsidR="008A1961" w:rsidRPr="00442838" w:rsidRDefault="008A1961" w:rsidP="008A1961">
            <w:pPr>
              <w:spacing w:line="360" w:lineRule="auto"/>
              <w:rPr>
                <w:sz w:val="24"/>
                <w:szCs w:val="24"/>
              </w:rPr>
            </w:pPr>
          </w:p>
        </w:tc>
      </w:tr>
      <w:tr w:rsidR="008A1961" w:rsidRPr="00442838" w14:paraId="3F039F9D" w14:textId="77777777" w:rsidTr="008A1961">
        <w:tc>
          <w:tcPr>
            <w:tcW w:w="1860" w:type="dxa"/>
          </w:tcPr>
          <w:p w14:paraId="4D7A755D" w14:textId="77777777" w:rsidR="008A1961" w:rsidRPr="00442838" w:rsidRDefault="008A1961" w:rsidP="008A1961">
            <w:pPr>
              <w:spacing w:line="360" w:lineRule="auto"/>
              <w:rPr>
                <w:sz w:val="24"/>
                <w:szCs w:val="24"/>
              </w:rPr>
            </w:pPr>
          </w:p>
        </w:tc>
        <w:tc>
          <w:tcPr>
            <w:tcW w:w="1840" w:type="dxa"/>
          </w:tcPr>
          <w:p w14:paraId="6DF544B4" w14:textId="77777777" w:rsidR="008A1961" w:rsidRPr="00442838" w:rsidRDefault="008A1961" w:rsidP="008A1961">
            <w:pPr>
              <w:spacing w:line="360" w:lineRule="auto"/>
              <w:rPr>
                <w:sz w:val="24"/>
                <w:szCs w:val="24"/>
              </w:rPr>
            </w:pPr>
          </w:p>
        </w:tc>
        <w:tc>
          <w:tcPr>
            <w:tcW w:w="1873" w:type="dxa"/>
          </w:tcPr>
          <w:p w14:paraId="75599803" w14:textId="77777777" w:rsidR="008A1961" w:rsidRPr="00442838" w:rsidRDefault="008A1961" w:rsidP="008A1961">
            <w:pPr>
              <w:spacing w:line="360" w:lineRule="auto"/>
              <w:rPr>
                <w:sz w:val="24"/>
                <w:szCs w:val="24"/>
              </w:rPr>
            </w:pPr>
          </w:p>
        </w:tc>
        <w:tc>
          <w:tcPr>
            <w:tcW w:w="1739" w:type="dxa"/>
          </w:tcPr>
          <w:p w14:paraId="09299737" w14:textId="77777777" w:rsidR="008A1961" w:rsidRPr="00442838" w:rsidRDefault="008A1961" w:rsidP="008A1961">
            <w:pPr>
              <w:spacing w:line="360" w:lineRule="auto"/>
              <w:rPr>
                <w:sz w:val="24"/>
                <w:szCs w:val="24"/>
              </w:rPr>
            </w:pPr>
          </w:p>
        </w:tc>
        <w:tc>
          <w:tcPr>
            <w:tcW w:w="1739" w:type="dxa"/>
          </w:tcPr>
          <w:p w14:paraId="1B9AD0A8" w14:textId="77777777" w:rsidR="008A1961" w:rsidRPr="00442838" w:rsidRDefault="008A1961" w:rsidP="008A1961">
            <w:pPr>
              <w:spacing w:line="360" w:lineRule="auto"/>
              <w:rPr>
                <w:sz w:val="24"/>
                <w:szCs w:val="24"/>
              </w:rPr>
            </w:pPr>
          </w:p>
        </w:tc>
        <w:tc>
          <w:tcPr>
            <w:tcW w:w="1739" w:type="dxa"/>
          </w:tcPr>
          <w:p w14:paraId="1D436EF0" w14:textId="77777777" w:rsidR="008A1961" w:rsidRPr="00442838" w:rsidRDefault="008A1961" w:rsidP="008A1961">
            <w:pPr>
              <w:spacing w:line="360" w:lineRule="auto"/>
              <w:rPr>
                <w:sz w:val="24"/>
                <w:szCs w:val="24"/>
              </w:rPr>
            </w:pPr>
          </w:p>
        </w:tc>
      </w:tr>
      <w:tr w:rsidR="008A1961" w:rsidRPr="00442838" w14:paraId="17F55C6E" w14:textId="77777777" w:rsidTr="008A1961">
        <w:tc>
          <w:tcPr>
            <w:tcW w:w="1860" w:type="dxa"/>
          </w:tcPr>
          <w:p w14:paraId="090F2D3E" w14:textId="77777777" w:rsidR="008A1961" w:rsidRPr="00442838" w:rsidRDefault="008A1961" w:rsidP="008A1961">
            <w:pPr>
              <w:spacing w:line="360" w:lineRule="auto"/>
              <w:rPr>
                <w:sz w:val="24"/>
                <w:szCs w:val="24"/>
              </w:rPr>
            </w:pPr>
          </w:p>
        </w:tc>
        <w:tc>
          <w:tcPr>
            <w:tcW w:w="1840" w:type="dxa"/>
          </w:tcPr>
          <w:p w14:paraId="264769E2" w14:textId="77777777" w:rsidR="008A1961" w:rsidRPr="00442838" w:rsidRDefault="008A1961" w:rsidP="008A1961">
            <w:pPr>
              <w:spacing w:line="360" w:lineRule="auto"/>
              <w:rPr>
                <w:sz w:val="24"/>
                <w:szCs w:val="24"/>
              </w:rPr>
            </w:pPr>
          </w:p>
        </w:tc>
        <w:tc>
          <w:tcPr>
            <w:tcW w:w="1873" w:type="dxa"/>
          </w:tcPr>
          <w:p w14:paraId="1CB5CC16" w14:textId="77777777" w:rsidR="008A1961" w:rsidRPr="00442838" w:rsidRDefault="008A1961" w:rsidP="008A1961">
            <w:pPr>
              <w:spacing w:line="360" w:lineRule="auto"/>
              <w:rPr>
                <w:sz w:val="24"/>
                <w:szCs w:val="24"/>
              </w:rPr>
            </w:pPr>
          </w:p>
        </w:tc>
        <w:tc>
          <w:tcPr>
            <w:tcW w:w="1739" w:type="dxa"/>
          </w:tcPr>
          <w:p w14:paraId="05631853" w14:textId="77777777" w:rsidR="008A1961" w:rsidRPr="00442838" w:rsidRDefault="008A1961" w:rsidP="008A1961">
            <w:pPr>
              <w:spacing w:line="360" w:lineRule="auto"/>
              <w:rPr>
                <w:sz w:val="24"/>
                <w:szCs w:val="24"/>
              </w:rPr>
            </w:pPr>
          </w:p>
        </w:tc>
        <w:tc>
          <w:tcPr>
            <w:tcW w:w="1739" w:type="dxa"/>
          </w:tcPr>
          <w:p w14:paraId="45A8E1B2" w14:textId="77777777" w:rsidR="008A1961" w:rsidRPr="00442838" w:rsidRDefault="008A1961" w:rsidP="008A1961">
            <w:pPr>
              <w:spacing w:line="360" w:lineRule="auto"/>
              <w:rPr>
                <w:sz w:val="24"/>
                <w:szCs w:val="24"/>
              </w:rPr>
            </w:pPr>
          </w:p>
        </w:tc>
        <w:tc>
          <w:tcPr>
            <w:tcW w:w="1739" w:type="dxa"/>
          </w:tcPr>
          <w:p w14:paraId="7AE756AE" w14:textId="77777777" w:rsidR="008A1961" w:rsidRPr="00442838" w:rsidRDefault="008A1961" w:rsidP="008A1961">
            <w:pPr>
              <w:spacing w:line="360" w:lineRule="auto"/>
              <w:rPr>
                <w:sz w:val="24"/>
                <w:szCs w:val="24"/>
              </w:rPr>
            </w:pPr>
          </w:p>
        </w:tc>
      </w:tr>
      <w:tr w:rsidR="008A1961" w:rsidRPr="00442838" w14:paraId="44595D1B" w14:textId="77777777" w:rsidTr="008A1961">
        <w:tc>
          <w:tcPr>
            <w:tcW w:w="1860" w:type="dxa"/>
          </w:tcPr>
          <w:p w14:paraId="3AE7AE52" w14:textId="77777777" w:rsidR="008A1961" w:rsidRPr="00442838" w:rsidRDefault="008A1961" w:rsidP="008A1961">
            <w:pPr>
              <w:spacing w:line="360" w:lineRule="auto"/>
              <w:rPr>
                <w:sz w:val="24"/>
                <w:szCs w:val="24"/>
              </w:rPr>
            </w:pPr>
          </w:p>
        </w:tc>
        <w:tc>
          <w:tcPr>
            <w:tcW w:w="1840" w:type="dxa"/>
          </w:tcPr>
          <w:p w14:paraId="651748C4" w14:textId="77777777" w:rsidR="008A1961" w:rsidRPr="00442838" w:rsidRDefault="008A1961" w:rsidP="008A1961">
            <w:pPr>
              <w:spacing w:line="360" w:lineRule="auto"/>
              <w:rPr>
                <w:sz w:val="24"/>
                <w:szCs w:val="24"/>
              </w:rPr>
            </w:pPr>
          </w:p>
        </w:tc>
        <w:tc>
          <w:tcPr>
            <w:tcW w:w="1873" w:type="dxa"/>
          </w:tcPr>
          <w:p w14:paraId="494F8442" w14:textId="77777777" w:rsidR="008A1961" w:rsidRPr="00442838" w:rsidRDefault="008A1961" w:rsidP="008A1961">
            <w:pPr>
              <w:spacing w:line="360" w:lineRule="auto"/>
              <w:rPr>
                <w:sz w:val="24"/>
                <w:szCs w:val="24"/>
              </w:rPr>
            </w:pPr>
          </w:p>
        </w:tc>
        <w:tc>
          <w:tcPr>
            <w:tcW w:w="1739" w:type="dxa"/>
          </w:tcPr>
          <w:p w14:paraId="0A91B7E3" w14:textId="77777777" w:rsidR="008A1961" w:rsidRPr="00442838" w:rsidRDefault="008A1961" w:rsidP="008A1961">
            <w:pPr>
              <w:spacing w:line="360" w:lineRule="auto"/>
              <w:rPr>
                <w:sz w:val="24"/>
                <w:szCs w:val="24"/>
              </w:rPr>
            </w:pPr>
          </w:p>
        </w:tc>
        <w:tc>
          <w:tcPr>
            <w:tcW w:w="1739" w:type="dxa"/>
          </w:tcPr>
          <w:p w14:paraId="13484620" w14:textId="77777777" w:rsidR="008A1961" w:rsidRPr="00442838" w:rsidRDefault="008A1961" w:rsidP="008A1961">
            <w:pPr>
              <w:spacing w:line="360" w:lineRule="auto"/>
              <w:rPr>
                <w:sz w:val="24"/>
                <w:szCs w:val="24"/>
              </w:rPr>
            </w:pPr>
          </w:p>
        </w:tc>
        <w:tc>
          <w:tcPr>
            <w:tcW w:w="1739" w:type="dxa"/>
          </w:tcPr>
          <w:p w14:paraId="56B6F81D" w14:textId="77777777" w:rsidR="008A1961" w:rsidRPr="00442838" w:rsidRDefault="008A1961" w:rsidP="008A1961">
            <w:pPr>
              <w:spacing w:line="360" w:lineRule="auto"/>
              <w:rPr>
                <w:sz w:val="24"/>
                <w:szCs w:val="24"/>
              </w:rPr>
            </w:pPr>
          </w:p>
        </w:tc>
      </w:tr>
      <w:tr w:rsidR="008A1961" w:rsidRPr="00442838" w14:paraId="5564D05A" w14:textId="77777777" w:rsidTr="008A1961">
        <w:tc>
          <w:tcPr>
            <w:tcW w:w="1860" w:type="dxa"/>
          </w:tcPr>
          <w:p w14:paraId="3355B637" w14:textId="77777777" w:rsidR="008A1961" w:rsidRPr="00442838" w:rsidRDefault="008A1961" w:rsidP="008A1961">
            <w:pPr>
              <w:spacing w:line="360" w:lineRule="auto"/>
              <w:rPr>
                <w:sz w:val="24"/>
                <w:szCs w:val="24"/>
              </w:rPr>
            </w:pPr>
          </w:p>
        </w:tc>
        <w:tc>
          <w:tcPr>
            <w:tcW w:w="1840" w:type="dxa"/>
          </w:tcPr>
          <w:p w14:paraId="7A3C3AE9" w14:textId="77777777" w:rsidR="008A1961" w:rsidRPr="00442838" w:rsidRDefault="008A1961" w:rsidP="008A1961">
            <w:pPr>
              <w:spacing w:line="360" w:lineRule="auto"/>
              <w:rPr>
                <w:sz w:val="24"/>
                <w:szCs w:val="24"/>
              </w:rPr>
            </w:pPr>
          </w:p>
        </w:tc>
        <w:tc>
          <w:tcPr>
            <w:tcW w:w="1873" w:type="dxa"/>
          </w:tcPr>
          <w:p w14:paraId="73AD022A" w14:textId="77777777" w:rsidR="008A1961" w:rsidRPr="00442838" w:rsidRDefault="008A1961" w:rsidP="008A1961">
            <w:pPr>
              <w:spacing w:line="360" w:lineRule="auto"/>
              <w:rPr>
                <w:sz w:val="24"/>
                <w:szCs w:val="24"/>
              </w:rPr>
            </w:pPr>
          </w:p>
        </w:tc>
        <w:tc>
          <w:tcPr>
            <w:tcW w:w="1739" w:type="dxa"/>
          </w:tcPr>
          <w:p w14:paraId="4F38F979" w14:textId="77777777" w:rsidR="008A1961" w:rsidRPr="00442838" w:rsidRDefault="008A1961" w:rsidP="008A1961">
            <w:pPr>
              <w:spacing w:line="360" w:lineRule="auto"/>
              <w:rPr>
                <w:sz w:val="24"/>
                <w:szCs w:val="24"/>
              </w:rPr>
            </w:pPr>
          </w:p>
        </w:tc>
        <w:tc>
          <w:tcPr>
            <w:tcW w:w="1739" w:type="dxa"/>
          </w:tcPr>
          <w:p w14:paraId="57C7664E" w14:textId="77777777" w:rsidR="008A1961" w:rsidRPr="00442838" w:rsidRDefault="008A1961" w:rsidP="008A1961">
            <w:pPr>
              <w:spacing w:line="360" w:lineRule="auto"/>
              <w:rPr>
                <w:sz w:val="24"/>
                <w:szCs w:val="24"/>
              </w:rPr>
            </w:pPr>
          </w:p>
        </w:tc>
        <w:tc>
          <w:tcPr>
            <w:tcW w:w="1739" w:type="dxa"/>
          </w:tcPr>
          <w:p w14:paraId="17ACA5E4" w14:textId="77777777" w:rsidR="008A1961" w:rsidRPr="00442838" w:rsidRDefault="008A1961" w:rsidP="008A1961">
            <w:pPr>
              <w:spacing w:line="360" w:lineRule="auto"/>
              <w:rPr>
                <w:sz w:val="24"/>
                <w:szCs w:val="24"/>
              </w:rPr>
            </w:pPr>
          </w:p>
        </w:tc>
      </w:tr>
      <w:tr w:rsidR="008A1961" w:rsidRPr="00442838" w14:paraId="25501F9F" w14:textId="77777777" w:rsidTr="008A1961">
        <w:tc>
          <w:tcPr>
            <w:tcW w:w="1860" w:type="dxa"/>
          </w:tcPr>
          <w:p w14:paraId="1799F333" w14:textId="77777777" w:rsidR="008A1961" w:rsidRPr="00442838" w:rsidRDefault="008A1961" w:rsidP="008A1961">
            <w:pPr>
              <w:spacing w:line="360" w:lineRule="auto"/>
              <w:rPr>
                <w:sz w:val="24"/>
                <w:szCs w:val="24"/>
              </w:rPr>
            </w:pPr>
          </w:p>
        </w:tc>
        <w:tc>
          <w:tcPr>
            <w:tcW w:w="1840" w:type="dxa"/>
          </w:tcPr>
          <w:p w14:paraId="0813B197" w14:textId="77777777" w:rsidR="008A1961" w:rsidRPr="00442838" w:rsidRDefault="008A1961" w:rsidP="008A1961">
            <w:pPr>
              <w:spacing w:line="360" w:lineRule="auto"/>
              <w:rPr>
                <w:sz w:val="24"/>
                <w:szCs w:val="24"/>
              </w:rPr>
            </w:pPr>
          </w:p>
        </w:tc>
        <w:tc>
          <w:tcPr>
            <w:tcW w:w="1873" w:type="dxa"/>
          </w:tcPr>
          <w:p w14:paraId="76909AF6" w14:textId="77777777" w:rsidR="008A1961" w:rsidRPr="00442838" w:rsidRDefault="008A1961" w:rsidP="008A1961">
            <w:pPr>
              <w:spacing w:line="360" w:lineRule="auto"/>
              <w:rPr>
                <w:sz w:val="24"/>
                <w:szCs w:val="24"/>
              </w:rPr>
            </w:pPr>
          </w:p>
        </w:tc>
        <w:tc>
          <w:tcPr>
            <w:tcW w:w="1739" w:type="dxa"/>
          </w:tcPr>
          <w:p w14:paraId="2495B68C" w14:textId="77777777" w:rsidR="008A1961" w:rsidRPr="00442838" w:rsidRDefault="008A1961" w:rsidP="008A1961">
            <w:pPr>
              <w:spacing w:line="360" w:lineRule="auto"/>
              <w:rPr>
                <w:sz w:val="24"/>
                <w:szCs w:val="24"/>
              </w:rPr>
            </w:pPr>
          </w:p>
        </w:tc>
        <w:tc>
          <w:tcPr>
            <w:tcW w:w="1739" w:type="dxa"/>
          </w:tcPr>
          <w:p w14:paraId="1E88D0FC" w14:textId="77777777" w:rsidR="008A1961" w:rsidRPr="00442838" w:rsidRDefault="008A1961" w:rsidP="008A1961">
            <w:pPr>
              <w:spacing w:line="360" w:lineRule="auto"/>
              <w:rPr>
                <w:sz w:val="24"/>
                <w:szCs w:val="24"/>
              </w:rPr>
            </w:pPr>
          </w:p>
        </w:tc>
        <w:tc>
          <w:tcPr>
            <w:tcW w:w="1739" w:type="dxa"/>
          </w:tcPr>
          <w:p w14:paraId="01C608E6" w14:textId="77777777" w:rsidR="008A1961" w:rsidRPr="00442838" w:rsidRDefault="008A1961" w:rsidP="008A1961">
            <w:pPr>
              <w:spacing w:line="360" w:lineRule="auto"/>
              <w:rPr>
                <w:sz w:val="24"/>
                <w:szCs w:val="24"/>
              </w:rPr>
            </w:pPr>
          </w:p>
        </w:tc>
      </w:tr>
      <w:tr w:rsidR="008A1961" w:rsidRPr="00442838" w14:paraId="03993CA1" w14:textId="77777777" w:rsidTr="008A1961">
        <w:tc>
          <w:tcPr>
            <w:tcW w:w="1860" w:type="dxa"/>
          </w:tcPr>
          <w:p w14:paraId="0DD9D5DB" w14:textId="77777777" w:rsidR="008A1961" w:rsidRPr="00442838" w:rsidRDefault="008A1961" w:rsidP="008A1961">
            <w:pPr>
              <w:spacing w:line="360" w:lineRule="auto"/>
              <w:rPr>
                <w:sz w:val="24"/>
                <w:szCs w:val="24"/>
              </w:rPr>
            </w:pPr>
          </w:p>
        </w:tc>
        <w:tc>
          <w:tcPr>
            <w:tcW w:w="1840" w:type="dxa"/>
          </w:tcPr>
          <w:p w14:paraId="78EDFAC9" w14:textId="77777777" w:rsidR="008A1961" w:rsidRPr="00442838" w:rsidRDefault="008A1961" w:rsidP="008A1961">
            <w:pPr>
              <w:spacing w:line="360" w:lineRule="auto"/>
              <w:rPr>
                <w:sz w:val="24"/>
                <w:szCs w:val="24"/>
              </w:rPr>
            </w:pPr>
          </w:p>
        </w:tc>
        <w:tc>
          <w:tcPr>
            <w:tcW w:w="1873" w:type="dxa"/>
          </w:tcPr>
          <w:p w14:paraId="5CBAF51E" w14:textId="77777777" w:rsidR="008A1961" w:rsidRPr="00442838" w:rsidRDefault="008A1961" w:rsidP="008A1961">
            <w:pPr>
              <w:spacing w:line="360" w:lineRule="auto"/>
              <w:rPr>
                <w:sz w:val="24"/>
                <w:szCs w:val="24"/>
              </w:rPr>
            </w:pPr>
          </w:p>
        </w:tc>
        <w:tc>
          <w:tcPr>
            <w:tcW w:w="1739" w:type="dxa"/>
          </w:tcPr>
          <w:p w14:paraId="0B5A62BB" w14:textId="77777777" w:rsidR="008A1961" w:rsidRPr="00442838" w:rsidRDefault="008A1961" w:rsidP="008A1961">
            <w:pPr>
              <w:spacing w:line="360" w:lineRule="auto"/>
              <w:rPr>
                <w:sz w:val="24"/>
                <w:szCs w:val="24"/>
              </w:rPr>
            </w:pPr>
          </w:p>
        </w:tc>
        <w:tc>
          <w:tcPr>
            <w:tcW w:w="1739" w:type="dxa"/>
          </w:tcPr>
          <w:p w14:paraId="258A69D1" w14:textId="77777777" w:rsidR="008A1961" w:rsidRPr="00442838" w:rsidRDefault="008A1961" w:rsidP="008A1961">
            <w:pPr>
              <w:spacing w:line="360" w:lineRule="auto"/>
              <w:rPr>
                <w:sz w:val="24"/>
                <w:szCs w:val="24"/>
              </w:rPr>
            </w:pPr>
          </w:p>
        </w:tc>
        <w:tc>
          <w:tcPr>
            <w:tcW w:w="1739" w:type="dxa"/>
          </w:tcPr>
          <w:p w14:paraId="4A0A2E26" w14:textId="77777777" w:rsidR="008A1961" w:rsidRPr="00442838" w:rsidRDefault="008A1961" w:rsidP="008A1961">
            <w:pPr>
              <w:spacing w:line="360" w:lineRule="auto"/>
              <w:rPr>
                <w:sz w:val="24"/>
                <w:szCs w:val="24"/>
              </w:rPr>
            </w:pPr>
          </w:p>
        </w:tc>
      </w:tr>
      <w:tr w:rsidR="008A1961" w:rsidRPr="00442838" w14:paraId="0B2D18F8" w14:textId="77777777" w:rsidTr="008A1961">
        <w:tc>
          <w:tcPr>
            <w:tcW w:w="1860" w:type="dxa"/>
          </w:tcPr>
          <w:p w14:paraId="28B79148" w14:textId="77777777" w:rsidR="008A1961" w:rsidRPr="00442838" w:rsidRDefault="008A1961" w:rsidP="008A1961">
            <w:pPr>
              <w:spacing w:line="360" w:lineRule="auto"/>
              <w:rPr>
                <w:sz w:val="24"/>
                <w:szCs w:val="24"/>
              </w:rPr>
            </w:pPr>
          </w:p>
        </w:tc>
        <w:tc>
          <w:tcPr>
            <w:tcW w:w="1840" w:type="dxa"/>
          </w:tcPr>
          <w:p w14:paraId="254D31C1" w14:textId="77777777" w:rsidR="008A1961" w:rsidRPr="00442838" w:rsidRDefault="008A1961" w:rsidP="008A1961">
            <w:pPr>
              <w:spacing w:line="360" w:lineRule="auto"/>
              <w:rPr>
                <w:sz w:val="24"/>
                <w:szCs w:val="24"/>
              </w:rPr>
            </w:pPr>
          </w:p>
        </w:tc>
        <w:tc>
          <w:tcPr>
            <w:tcW w:w="1873" w:type="dxa"/>
          </w:tcPr>
          <w:p w14:paraId="1D7A6E3D" w14:textId="77777777" w:rsidR="008A1961" w:rsidRPr="00442838" w:rsidRDefault="008A1961" w:rsidP="008A1961">
            <w:pPr>
              <w:spacing w:line="360" w:lineRule="auto"/>
              <w:rPr>
                <w:sz w:val="24"/>
                <w:szCs w:val="24"/>
              </w:rPr>
            </w:pPr>
          </w:p>
        </w:tc>
        <w:tc>
          <w:tcPr>
            <w:tcW w:w="1739" w:type="dxa"/>
          </w:tcPr>
          <w:p w14:paraId="7CE3EBAE" w14:textId="77777777" w:rsidR="008A1961" w:rsidRPr="00442838" w:rsidRDefault="008A1961" w:rsidP="008A1961">
            <w:pPr>
              <w:spacing w:line="360" w:lineRule="auto"/>
              <w:rPr>
                <w:sz w:val="24"/>
                <w:szCs w:val="24"/>
              </w:rPr>
            </w:pPr>
          </w:p>
        </w:tc>
        <w:tc>
          <w:tcPr>
            <w:tcW w:w="1739" w:type="dxa"/>
          </w:tcPr>
          <w:p w14:paraId="4ED56407" w14:textId="77777777" w:rsidR="008A1961" w:rsidRPr="00442838" w:rsidRDefault="008A1961" w:rsidP="008A1961">
            <w:pPr>
              <w:spacing w:line="360" w:lineRule="auto"/>
              <w:rPr>
                <w:sz w:val="24"/>
                <w:szCs w:val="24"/>
              </w:rPr>
            </w:pPr>
          </w:p>
        </w:tc>
        <w:tc>
          <w:tcPr>
            <w:tcW w:w="1739" w:type="dxa"/>
          </w:tcPr>
          <w:p w14:paraId="6B6B3715" w14:textId="77777777" w:rsidR="008A1961" w:rsidRPr="00442838" w:rsidRDefault="008A1961" w:rsidP="008A1961">
            <w:pPr>
              <w:spacing w:line="360" w:lineRule="auto"/>
              <w:rPr>
                <w:sz w:val="24"/>
                <w:szCs w:val="24"/>
              </w:rPr>
            </w:pPr>
          </w:p>
        </w:tc>
      </w:tr>
      <w:tr w:rsidR="008A1961" w:rsidRPr="00442838" w14:paraId="66012D42" w14:textId="77777777" w:rsidTr="008A1961">
        <w:tc>
          <w:tcPr>
            <w:tcW w:w="1860" w:type="dxa"/>
          </w:tcPr>
          <w:p w14:paraId="5C238AC7" w14:textId="77777777" w:rsidR="008A1961" w:rsidRPr="00442838" w:rsidRDefault="008A1961" w:rsidP="008A1961">
            <w:pPr>
              <w:spacing w:line="360" w:lineRule="auto"/>
              <w:rPr>
                <w:sz w:val="24"/>
                <w:szCs w:val="24"/>
              </w:rPr>
            </w:pPr>
          </w:p>
        </w:tc>
        <w:tc>
          <w:tcPr>
            <w:tcW w:w="1840" w:type="dxa"/>
          </w:tcPr>
          <w:p w14:paraId="5A8FE655" w14:textId="77777777" w:rsidR="008A1961" w:rsidRPr="00442838" w:rsidRDefault="008A1961" w:rsidP="008A1961">
            <w:pPr>
              <w:spacing w:line="360" w:lineRule="auto"/>
              <w:rPr>
                <w:sz w:val="24"/>
                <w:szCs w:val="24"/>
              </w:rPr>
            </w:pPr>
          </w:p>
        </w:tc>
        <w:tc>
          <w:tcPr>
            <w:tcW w:w="1873" w:type="dxa"/>
          </w:tcPr>
          <w:p w14:paraId="5D843640" w14:textId="77777777" w:rsidR="008A1961" w:rsidRPr="00442838" w:rsidRDefault="008A1961" w:rsidP="008A1961">
            <w:pPr>
              <w:spacing w:line="360" w:lineRule="auto"/>
              <w:rPr>
                <w:sz w:val="24"/>
                <w:szCs w:val="24"/>
              </w:rPr>
            </w:pPr>
          </w:p>
        </w:tc>
        <w:tc>
          <w:tcPr>
            <w:tcW w:w="1739" w:type="dxa"/>
          </w:tcPr>
          <w:p w14:paraId="34221A41" w14:textId="77777777" w:rsidR="008A1961" w:rsidRPr="00442838" w:rsidRDefault="008A1961" w:rsidP="008A1961">
            <w:pPr>
              <w:spacing w:line="360" w:lineRule="auto"/>
              <w:rPr>
                <w:sz w:val="24"/>
                <w:szCs w:val="24"/>
              </w:rPr>
            </w:pPr>
          </w:p>
        </w:tc>
        <w:tc>
          <w:tcPr>
            <w:tcW w:w="1739" w:type="dxa"/>
          </w:tcPr>
          <w:p w14:paraId="1B5603C3" w14:textId="77777777" w:rsidR="008A1961" w:rsidRPr="00442838" w:rsidRDefault="008A1961" w:rsidP="008A1961">
            <w:pPr>
              <w:spacing w:line="360" w:lineRule="auto"/>
              <w:rPr>
                <w:sz w:val="24"/>
                <w:szCs w:val="24"/>
              </w:rPr>
            </w:pPr>
          </w:p>
        </w:tc>
        <w:tc>
          <w:tcPr>
            <w:tcW w:w="1739" w:type="dxa"/>
          </w:tcPr>
          <w:p w14:paraId="4DDB02A4" w14:textId="77777777" w:rsidR="008A1961" w:rsidRPr="00442838" w:rsidRDefault="008A1961" w:rsidP="008A1961">
            <w:pPr>
              <w:spacing w:line="360" w:lineRule="auto"/>
              <w:rPr>
                <w:sz w:val="24"/>
                <w:szCs w:val="24"/>
              </w:rPr>
            </w:pPr>
          </w:p>
        </w:tc>
      </w:tr>
      <w:tr w:rsidR="008A1961" w:rsidRPr="00442838" w14:paraId="4A791E2F" w14:textId="77777777" w:rsidTr="008A1961">
        <w:tc>
          <w:tcPr>
            <w:tcW w:w="1860" w:type="dxa"/>
          </w:tcPr>
          <w:p w14:paraId="56323B74" w14:textId="77777777" w:rsidR="008A1961" w:rsidRPr="00442838" w:rsidRDefault="008A1961" w:rsidP="008A1961">
            <w:pPr>
              <w:spacing w:line="360" w:lineRule="auto"/>
              <w:rPr>
                <w:sz w:val="24"/>
                <w:szCs w:val="24"/>
              </w:rPr>
            </w:pPr>
          </w:p>
        </w:tc>
        <w:tc>
          <w:tcPr>
            <w:tcW w:w="1840" w:type="dxa"/>
          </w:tcPr>
          <w:p w14:paraId="601FC25B" w14:textId="77777777" w:rsidR="008A1961" w:rsidRPr="00442838" w:rsidRDefault="008A1961" w:rsidP="008A1961">
            <w:pPr>
              <w:spacing w:line="360" w:lineRule="auto"/>
              <w:rPr>
                <w:sz w:val="24"/>
                <w:szCs w:val="24"/>
              </w:rPr>
            </w:pPr>
          </w:p>
        </w:tc>
        <w:tc>
          <w:tcPr>
            <w:tcW w:w="1873" w:type="dxa"/>
          </w:tcPr>
          <w:p w14:paraId="3D700882" w14:textId="77777777" w:rsidR="008A1961" w:rsidRPr="00442838" w:rsidRDefault="008A1961" w:rsidP="008A1961">
            <w:pPr>
              <w:spacing w:line="360" w:lineRule="auto"/>
              <w:rPr>
                <w:sz w:val="24"/>
                <w:szCs w:val="24"/>
              </w:rPr>
            </w:pPr>
          </w:p>
        </w:tc>
        <w:tc>
          <w:tcPr>
            <w:tcW w:w="1739" w:type="dxa"/>
          </w:tcPr>
          <w:p w14:paraId="0E0328D7" w14:textId="77777777" w:rsidR="008A1961" w:rsidRPr="00442838" w:rsidRDefault="008A1961" w:rsidP="008A1961">
            <w:pPr>
              <w:spacing w:line="360" w:lineRule="auto"/>
              <w:rPr>
                <w:sz w:val="24"/>
                <w:szCs w:val="24"/>
              </w:rPr>
            </w:pPr>
          </w:p>
        </w:tc>
        <w:tc>
          <w:tcPr>
            <w:tcW w:w="1739" w:type="dxa"/>
          </w:tcPr>
          <w:p w14:paraId="2A4269C4" w14:textId="77777777" w:rsidR="008A1961" w:rsidRPr="00442838" w:rsidRDefault="008A1961" w:rsidP="008A1961">
            <w:pPr>
              <w:spacing w:line="360" w:lineRule="auto"/>
              <w:rPr>
                <w:sz w:val="24"/>
                <w:szCs w:val="24"/>
              </w:rPr>
            </w:pPr>
          </w:p>
        </w:tc>
        <w:tc>
          <w:tcPr>
            <w:tcW w:w="1739" w:type="dxa"/>
          </w:tcPr>
          <w:p w14:paraId="50E05DBE" w14:textId="77777777" w:rsidR="008A1961" w:rsidRPr="00442838" w:rsidRDefault="008A1961" w:rsidP="008A1961">
            <w:pPr>
              <w:spacing w:line="360" w:lineRule="auto"/>
              <w:rPr>
                <w:sz w:val="24"/>
                <w:szCs w:val="24"/>
              </w:rPr>
            </w:pPr>
          </w:p>
        </w:tc>
      </w:tr>
      <w:tr w:rsidR="008A1961" w:rsidRPr="00442838" w14:paraId="3FDE9A27" w14:textId="77777777" w:rsidTr="008A1961">
        <w:tc>
          <w:tcPr>
            <w:tcW w:w="1860" w:type="dxa"/>
          </w:tcPr>
          <w:p w14:paraId="2387DAF3" w14:textId="77777777" w:rsidR="008A1961" w:rsidRPr="00442838" w:rsidRDefault="008A1961" w:rsidP="008A1961">
            <w:pPr>
              <w:spacing w:line="360" w:lineRule="auto"/>
              <w:rPr>
                <w:sz w:val="24"/>
                <w:szCs w:val="24"/>
              </w:rPr>
            </w:pPr>
          </w:p>
        </w:tc>
        <w:tc>
          <w:tcPr>
            <w:tcW w:w="1840" w:type="dxa"/>
          </w:tcPr>
          <w:p w14:paraId="2DE76901" w14:textId="77777777" w:rsidR="008A1961" w:rsidRPr="00442838" w:rsidRDefault="008A1961" w:rsidP="008A1961">
            <w:pPr>
              <w:spacing w:line="360" w:lineRule="auto"/>
              <w:rPr>
                <w:sz w:val="24"/>
                <w:szCs w:val="24"/>
              </w:rPr>
            </w:pPr>
          </w:p>
        </w:tc>
        <w:tc>
          <w:tcPr>
            <w:tcW w:w="1873" w:type="dxa"/>
          </w:tcPr>
          <w:p w14:paraId="21B42534" w14:textId="77777777" w:rsidR="008A1961" w:rsidRPr="00442838" w:rsidRDefault="008A1961" w:rsidP="008A1961">
            <w:pPr>
              <w:spacing w:line="360" w:lineRule="auto"/>
              <w:rPr>
                <w:sz w:val="24"/>
                <w:szCs w:val="24"/>
              </w:rPr>
            </w:pPr>
          </w:p>
        </w:tc>
        <w:tc>
          <w:tcPr>
            <w:tcW w:w="1739" w:type="dxa"/>
          </w:tcPr>
          <w:p w14:paraId="17040D91" w14:textId="77777777" w:rsidR="008A1961" w:rsidRPr="00442838" w:rsidRDefault="008A1961" w:rsidP="008A1961">
            <w:pPr>
              <w:spacing w:line="360" w:lineRule="auto"/>
              <w:rPr>
                <w:sz w:val="24"/>
                <w:szCs w:val="24"/>
              </w:rPr>
            </w:pPr>
          </w:p>
        </w:tc>
        <w:tc>
          <w:tcPr>
            <w:tcW w:w="1739" w:type="dxa"/>
          </w:tcPr>
          <w:p w14:paraId="118926B5" w14:textId="77777777" w:rsidR="008A1961" w:rsidRPr="00442838" w:rsidRDefault="008A1961" w:rsidP="008A1961">
            <w:pPr>
              <w:spacing w:line="360" w:lineRule="auto"/>
              <w:rPr>
                <w:sz w:val="24"/>
                <w:szCs w:val="24"/>
              </w:rPr>
            </w:pPr>
          </w:p>
        </w:tc>
        <w:tc>
          <w:tcPr>
            <w:tcW w:w="1739" w:type="dxa"/>
          </w:tcPr>
          <w:p w14:paraId="559E959D" w14:textId="77777777" w:rsidR="008A1961" w:rsidRPr="00442838" w:rsidRDefault="008A1961" w:rsidP="008A1961">
            <w:pPr>
              <w:spacing w:line="360" w:lineRule="auto"/>
              <w:rPr>
                <w:sz w:val="24"/>
                <w:szCs w:val="24"/>
              </w:rPr>
            </w:pPr>
          </w:p>
        </w:tc>
      </w:tr>
      <w:tr w:rsidR="008A1961" w:rsidRPr="00442838" w14:paraId="111BCFDF" w14:textId="77777777" w:rsidTr="008A1961">
        <w:tc>
          <w:tcPr>
            <w:tcW w:w="1860" w:type="dxa"/>
          </w:tcPr>
          <w:p w14:paraId="59CC9625" w14:textId="77777777" w:rsidR="008A1961" w:rsidRPr="00442838" w:rsidRDefault="008A1961" w:rsidP="008A1961">
            <w:pPr>
              <w:spacing w:line="360" w:lineRule="auto"/>
              <w:rPr>
                <w:sz w:val="24"/>
                <w:szCs w:val="24"/>
              </w:rPr>
            </w:pPr>
          </w:p>
        </w:tc>
        <w:tc>
          <w:tcPr>
            <w:tcW w:w="1840" w:type="dxa"/>
          </w:tcPr>
          <w:p w14:paraId="18A8EA54" w14:textId="77777777" w:rsidR="008A1961" w:rsidRPr="00442838" w:rsidRDefault="008A1961" w:rsidP="008A1961">
            <w:pPr>
              <w:spacing w:line="360" w:lineRule="auto"/>
              <w:rPr>
                <w:sz w:val="24"/>
                <w:szCs w:val="24"/>
              </w:rPr>
            </w:pPr>
          </w:p>
        </w:tc>
        <w:tc>
          <w:tcPr>
            <w:tcW w:w="1873" w:type="dxa"/>
          </w:tcPr>
          <w:p w14:paraId="233246AC" w14:textId="77777777" w:rsidR="008A1961" w:rsidRPr="00442838" w:rsidRDefault="008A1961" w:rsidP="008A1961">
            <w:pPr>
              <w:spacing w:line="360" w:lineRule="auto"/>
              <w:rPr>
                <w:sz w:val="24"/>
                <w:szCs w:val="24"/>
              </w:rPr>
            </w:pPr>
          </w:p>
        </w:tc>
        <w:tc>
          <w:tcPr>
            <w:tcW w:w="1739" w:type="dxa"/>
          </w:tcPr>
          <w:p w14:paraId="5ACE0A20" w14:textId="77777777" w:rsidR="008A1961" w:rsidRPr="00442838" w:rsidRDefault="008A1961" w:rsidP="008A1961">
            <w:pPr>
              <w:spacing w:line="360" w:lineRule="auto"/>
              <w:rPr>
                <w:sz w:val="24"/>
                <w:szCs w:val="24"/>
              </w:rPr>
            </w:pPr>
          </w:p>
        </w:tc>
        <w:tc>
          <w:tcPr>
            <w:tcW w:w="1739" w:type="dxa"/>
          </w:tcPr>
          <w:p w14:paraId="2D675F11" w14:textId="77777777" w:rsidR="008A1961" w:rsidRPr="00442838" w:rsidRDefault="008A1961" w:rsidP="008A1961">
            <w:pPr>
              <w:spacing w:line="360" w:lineRule="auto"/>
              <w:rPr>
                <w:sz w:val="24"/>
                <w:szCs w:val="24"/>
              </w:rPr>
            </w:pPr>
          </w:p>
        </w:tc>
        <w:tc>
          <w:tcPr>
            <w:tcW w:w="1739" w:type="dxa"/>
          </w:tcPr>
          <w:p w14:paraId="71B6E929" w14:textId="77777777" w:rsidR="008A1961" w:rsidRPr="00442838" w:rsidRDefault="008A1961" w:rsidP="008A1961">
            <w:pPr>
              <w:spacing w:line="360" w:lineRule="auto"/>
              <w:rPr>
                <w:sz w:val="24"/>
                <w:szCs w:val="24"/>
              </w:rPr>
            </w:pPr>
          </w:p>
        </w:tc>
      </w:tr>
      <w:tr w:rsidR="008A1961" w:rsidRPr="00442838" w14:paraId="03110A39" w14:textId="77777777" w:rsidTr="008A1961">
        <w:tc>
          <w:tcPr>
            <w:tcW w:w="1860" w:type="dxa"/>
          </w:tcPr>
          <w:p w14:paraId="730248CB" w14:textId="77777777" w:rsidR="008A1961" w:rsidRPr="00442838" w:rsidRDefault="008A1961" w:rsidP="008A1961">
            <w:pPr>
              <w:spacing w:line="360" w:lineRule="auto"/>
              <w:rPr>
                <w:sz w:val="24"/>
                <w:szCs w:val="24"/>
              </w:rPr>
            </w:pPr>
          </w:p>
        </w:tc>
        <w:tc>
          <w:tcPr>
            <w:tcW w:w="1840" w:type="dxa"/>
          </w:tcPr>
          <w:p w14:paraId="39AF8916" w14:textId="77777777" w:rsidR="008A1961" w:rsidRPr="00442838" w:rsidRDefault="008A1961" w:rsidP="008A1961">
            <w:pPr>
              <w:spacing w:line="360" w:lineRule="auto"/>
              <w:rPr>
                <w:sz w:val="24"/>
                <w:szCs w:val="24"/>
              </w:rPr>
            </w:pPr>
          </w:p>
        </w:tc>
        <w:tc>
          <w:tcPr>
            <w:tcW w:w="1873" w:type="dxa"/>
          </w:tcPr>
          <w:p w14:paraId="1E2AD5DB" w14:textId="77777777" w:rsidR="008A1961" w:rsidRPr="00442838" w:rsidRDefault="008A1961" w:rsidP="008A1961">
            <w:pPr>
              <w:spacing w:line="360" w:lineRule="auto"/>
              <w:rPr>
                <w:sz w:val="24"/>
                <w:szCs w:val="24"/>
              </w:rPr>
            </w:pPr>
          </w:p>
        </w:tc>
        <w:tc>
          <w:tcPr>
            <w:tcW w:w="1739" w:type="dxa"/>
          </w:tcPr>
          <w:p w14:paraId="6C5AE342" w14:textId="77777777" w:rsidR="008A1961" w:rsidRPr="00442838" w:rsidRDefault="008A1961" w:rsidP="008A1961">
            <w:pPr>
              <w:spacing w:line="360" w:lineRule="auto"/>
              <w:rPr>
                <w:sz w:val="24"/>
                <w:szCs w:val="24"/>
              </w:rPr>
            </w:pPr>
          </w:p>
        </w:tc>
        <w:tc>
          <w:tcPr>
            <w:tcW w:w="1739" w:type="dxa"/>
          </w:tcPr>
          <w:p w14:paraId="75CD5DB9" w14:textId="77777777" w:rsidR="008A1961" w:rsidRPr="00442838" w:rsidRDefault="008A1961" w:rsidP="008A1961">
            <w:pPr>
              <w:spacing w:line="360" w:lineRule="auto"/>
              <w:rPr>
                <w:sz w:val="24"/>
                <w:szCs w:val="24"/>
              </w:rPr>
            </w:pPr>
          </w:p>
        </w:tc>
        <w:tc>
          <w:tcPr>
            <w:tcW w:w="1739" w:type="dxa"/>
          </w:tcPr>
          <w:p w14:paraId="6291810F" w14:textId="77777777" w:rsidR="008A1961" w:rsidRPr="00442838" w:rsidRDefault="008A1961" w:rsidP="008A1961">
            <w:pPr>
              <w:spacing w:line="360" w:lineRule="auto"/>
              <w:rPr>
                <w:sz w:val="24"/>
                <w:szCs w:val="24"/>
              </w:rPr>
            </w:pPr>
          </w:p>
        </w:tc>
      </w:tr>
      <w:tr w:rsidR="008A1961" w:rsidRPr="00442838" w14:paraId="46812B4E" w14:textId="77777777" w:rsidTr="008A1961">
        <w:tc>
          <w:tcPr>
            <w:tcW w:w="1860" w:type="dxa"/>
          </w:tcPr>
          <w:p w14:paraId="3FC1E428" w14:textId="77777777" w:rsidR="008A1961" w:rsidRPr="00442838" w:rsidRDefault="008A1961" w:rsidP="008A1961">
            <w:pPr>
              <w:spacing w:line="360" w:lineRule="auto"/>
              <w:rPr>
                <w:sz w:val="24"/>
                <w:szCs w:val="24"/>
              </w:rPr>
            </w:pPr>
          </w:p>
        </w:tc>
        <w:tc>
          <w:tcPr>
            <w:tcW w:w="1840" w:type="dxa"/>
          </w:tcPr>
          <w:p w14:paraId="0C5A95E6" w14:textId="77777777" w:rsidR="008A1961" w:rsidRPr="00442838" w:rsidRDefault="008A1961" w:rsidP="008A1961">
            <w:pPr>
              <w:spacing w:line="360" w:lineRule="auto"/>
              <w:rPr>
                <w:sz w:val="24"/>
                <w:szCs w:val="24"/>
              </w:rPr>
            </w:pPr>
          </w:p>
        </w:tc>
        <w:tc>
          <w:tcPr>
            <w:tcW w:w="1873" w:type="dxa"/>
          </w:tcPr>
          <w:p w14:paraId="0A3547FD" w14:textId="77777777" w:rsidR="008A1961" w:rsidRPr="00442838" w:rsidRDefault="008A1961" w:rsidP="008A1961">
            <w:pPr>
              <w:spacing w:line="360" w:lineRule="auto"/>
              <w:rPr>
                <w:sz w:val="24"/>
                <w:szCs w:val="24"/>
              </w:rPr>
            </w:pPr>
          </w:p>
        </w:tc>
        <w:tc>
          <w:tcPr>
            <w:tcW w:w="1739" w:type="dxa"/>
          </w:tcPr>
          <w:p w14:paraId="39176790" w14:textId="77777777" w:rsidR="008A1961" w:rsidRPr="00442838" w:rsidRDefault="008A1961" w:rsidP="008A1961">
            <w:pPr>
              <w:spacing w:line="360" w:lineRule="auto"/>
              <w:rPr>
                <w:sz w:val="24"/>
                <w:szCs w:val="24"/>
              </w:rPr>
            </w:pPr>
          </w:p>
        </w:tc>
        <w:tc>
          <w:tcPr>
            <w:tcW w:w="1739" w:type="dxa"/>
          </w:tcPr>
          <w:p w14:paraId="51ECD10F" w14:textId="77777777" w:rsidR="008A1961" w:rsidRPr="00442838" w:rsidRDefault="008A1961" w:rsidP="008A1961">
            <w:pPr>
              <w:spacing w:line="360" w:lineRule="auto"/>
              <w:rPr>
                <w:sz w:val="24"/>
                <w:szCs w:val="24"/>
              </w:rPr>
            </w:pPr>
          </w:p>
        </w:tc>
        <w:tc>
          <w:tcPr>
            <w:tcW w:w="1739" w:type="dxa"/>
          </w:tcPr>
          <w:p w14:paraId="051D0CD0" w14:textId="77777777" w:rsidR="008A1961" w:rsidRPr="00442838" w:rsidRDefault="008A1961" w:rsidP="008A1961">
            <w:pPr>
              <w:spacing w:line="360" w:lineRule="auto"/>
              <w:rPr>
                <w:sz w:val="24"/>
                <w:szCs w:val="24"/>
              </w:rPr>
            </w:pPr>
          </w:p>
        </w:tc>
      </w:tr>
      <w:tr w:rsidR="008A1961" w:rsidRPr="00442838" w14:paraId="0FE64161" w14:textId="77777777" w:rsidTr="008A1961">
        <w:tc>
          <w:tcPr>
            <w:tcW w:w="1860" w:type="dxa"/>
          </w:tcPr>
          <w:p w14:paraId="64671B76" w14:textId="77777777" w:rsidR="008A1961" w:rsidRPr="00442838" w:rsidRDefault="008A1961" w:rsidP="008A1961">
            <w:pPr>
              <w:spacing w:line="360" w:lineRule="auto"/>
              <w:rPr>
                <w:sz w:val="24"/>
                <w:szCs w:val="24"/>
              </w:rPr>
            </w:pPr>
          </w:p>
        </w:tc>
        <w:tc>
          <w:tcPr>
            <w:tcW w:w="1840" w:type="dxa"/>
          </w:tcPr>
          <w:p w14:paraId="62956CAF" w14:textId="77777777" w:rsidR="008A1961" w:rsidRPr="00442838" w:rsidRDefault="008A1961" w:rsidP="008A1961">
            <w:pPr>
              <w:spacing w:line="360" w:lineRule="auto"/>
              <w:rPr>
                <w:sz w:val="24"/>
                <w:szCs w:val="24"/>
              </w:rPr>
            </w:pPr>
          </w:p>
        </w:tc>
        <w:tc>
          <w:tcPr>
            <w:tcW w:w="1873" w:type="dxa"/>
          </w:tcPr>
          <w:p w14:paraId="19776838" w14:textId="77777777" w:rsidR="008A1961" w:rsidRPr="00442838" w:rsidRDefault="008A1961" w:rsidP="008A1961">
            <w:pPr>
              <w:spacing w:line="360" w:lineRule="auto"/>
              <w:rPr>
                <w:sz w:val="24"/>
                <w:szCs w:val="24"/>
              </w:rPr>
            </w:pPr>
          </w:p>
        </w:tc>
        <w:tc>
          <w:tcPr>
            <w:tcW w:w="1739" w:type="dxa"/>
          </w:tcPr>
          <w:p w14:paraId="14E5DC60" w14:textId="77777777" w:rsidR="008A1961" w:rsidRPr="00442838" w:rsidRDefault="008A1961" w:rsidP="008A1961">
            <w:pPr>
              <w:spacing w:line="360" w:lineRule="auto"/>
              <w:rPr>
                <w:sz w:val="24"/>
                <w:szCs w:val="24"/>
              </w:rPr>
            </w:pPr>
          </w:p>
        </w:tc>
        <w:tc>
          <w:tcPr>
            <w:tcW w:w="1739" w:type="dxa"/>
          </w:tcPr>
          <w:p w14:paraId="514412E9" w14:textId="77777777" w:rsidR="008A1961" w:rsidRPr="00442838" w:rsidRDefault="008A1961" w:rsidP="008A1961">
            <w:pPr>
              <w:spacing w:line="360" w:lineRule="auto"/>
              <w:rPr>
                <w:sz w:val="24"/>
                <w:szCs w:val="24"/>
              </w:rPr>
            </w:pPr>
          </w:p>
        </w:tc>
        <w:tc>
          <w:tcPr>
            <w:tcW w:w="1739" w:type="dxa"/>
          </w:tcPr>
          <w:p w14:paraId="3B964BC9" w14:textId="77777777" w:rsidR="008A1961" w:rsidRPr="00442838" w:rsidRDefault="008A1961" w:rsidP="008A1961">
            <w:pPr>
              <w:spacing w:line="360" w:lineRule="auto"/>
              <w:rPr>
                <w:sz w:val="24"/>
                <w:szCs w:val="24"/>
              </w:rPr>
            </w:pPr>
          </w:p>
        </w:tc>
      </w:tr>
      <w:tr w:rsidR="008A1961" w:rsidRPr="00442838" w14:paraId="0B6929C9" w14:textId="77777777" w:rsidTr="008A1961">
        <w:tc>
          <w:tcPr>
            <w:tcW w:w="1860" w:type="dxa"/>
          </w:tcPr>
          <w:p w14:paraId="0F66D42C" w14:textId="77777777" w:rsidR="008A1961" w:rsidRPr="00442838" w:rsidRDefault="008A1961" w:rsidP="008A1961">
            <w:pPr>
              <w:spacing w:line="360" w:lineRule="auto"/>
              <w:rPr>
                <w:sz w:val="24"/>
                <w:szCs w:val="24"/>
              </w:rPr>
            </w:pPr>
          </w:p>
        </w:tc>
        <w:tc>
          <w:tcPr>
            <w:tcW w:w="1840" w:type="dxa"/>
          </w:tcPr>
          <w:p w14:paraId="76E65CB8" w14:textId="77777777" w:rsidR="008A1961" w:rsidRPr="00442838" w:rsidRDefault="008A1961" w:rsidP="008A1961">
            <w:pPr>
              <w:spacing w:line="360" w:lineRule="auto"/>
              <w:rPr>
                <w:sz w:val="24"/>
                <w:szCs w:val="24"/>
              </w:rPr>
            </w:pPr>
          </w:p>
        </w:tc>
        <w:tc>
          <w:tcPr>
            <w:tcW w:w="1873" w:type="dxa"/>
          </w:tcPr>
          <w:p w14:paraId="7E7FFCA5" w14:textId="77777777" w:rsidR="008A1961" w:rsidRPr="00442838" w:rsidRDefault="008A1961" w:rsidP="008A1961">
            <w:pPr>
              <w:spacing w:line="360" w:lineRule="auto"/>
              <w:rPr>
                <w:sz w:val="24"/>
                <w:szCs w:val="24"/>
              </w:rPr>
            </w:pPr>
          </w:p>
        </w:tc>
        <w:tc>
          <w:tcPr>
            <w:tcW w:w="1739" w:type="dxa"/>
          </w:tcPr>
          <w:p w14:paraId="0F0C453F" w14:textId="77777777" w:rsidR="008A1961" w:rsidRPr="00442838" w:rsidRDefault="008A1961" w:rsidP="008A1961">
            <w:pPr>
              <w:spacing w:line="360" w:lineRule="auto"/>
              <w:rPr>
                <w:sz w:val="24"/>
                <w:szCs w:val="24"/>
              </w:rPr>
            </w:pPr>
          </w:p>
        </w:tc>
        <w:tc>
          <w:tcPr>
            <w:tcW w:w="1739" w:type="dxa"/>
          </w:tcPr>
          <w:p w14:paraId="64C94CBD" w14:textId="77777777" w:rsidR="008A1961" w:rsidRPr="00442838" w:rsidRDefault="008A1961" w:rsidP="008A1961">
            <w:pPr>
              <w:spacing w:line="360" w:lineRule="auto"/>
              <w:rPr>
                <w:sz w:val="24"/>
                <w:szCs w:val="24"/>
              </w:rPr>
            </w:pPr>
          </w:p>
        </w:tc>
        <w:tc>
          <w:tcPr>
            <w:tcW w:w="1739" w:type="dxa"/>
          </w:tcPr>
          <w:p w14:paraId="1991DA1C" w14:textId="77777777" w:rsidR="008A1961" w:rsidRPr="00442838" w:rsidRDefault="008A1961" w:rsidP="008A1961">
            <w:pPr>
              <w:spacing w:line="360" w:lineRule="auto"/>
              <w:rPr>
                <w:sz w:val="24"/>
                <w:szCs w:val="24"/>
              </w:rPr>
            </w:pPr>
          </w:p>
        </w:tc>
      </w:tr>
      <w:tr w:rsidR="008A1961" w:rsidRPr="00442838" w14:paraId="541DCBD9" w14:textId="77777777" w:rsidTr="008A1961">
        <w:tc>
          <w:tcPr>
            <w:tcW w:w="1860" w:type="dxa"/>
          </w:tcPr>
          <w:p w14:paraId="5C74ADAE" w14:textId="77777777" w:rsidR="008A1961" w:rsidRPr="00442838" w:rsidRDefault="008A1961" w:rsidP="008A1961">
            <w:pPr>
              <w:spacing w:line="360" w:lineRule="auto"/>
              <w:rPr>
                <w:sz w:val="24"/>
                <w:szCs w:val="24"/>
              </w:rPr>
            </w:pPr>
          </w:p>
        </w:tc>
        <w:tc>
          <w:tcPr>
            <w:tcW w:w="1840" w:type="dxa"/>
          </w:tcPr>
          <w:p w14:paraId="0337C5C1" w14:textId="77777777" w:rsidR="008A1961" w:rsidRPr="00442838" w:rsidRDefault="008A1961" w:rsidP="008A1961">
            <w:pPr>
              <w:spacing w:line="360" w:lineRule="auto"/>
              <w:rPr>
                <w:sz w:val="24"/>
                <w:szCs w:val="24"/>
              </w:rPr>
            </w:pPr>
          </w:p>
        </w:tc>
        <w:tc>
          <w:tcPr>
            <w:tcW w:w="1873" w:type="dxa"/>
          </w:tcPr>
          <w:p w14:paraId="0DAA32EA" w14:textId="77777777" w:rsidR="008A1961" w:rsidRPr="00442838" w:rsidRDefault="008A1961" w:rsidP="008A1961">
            <w:pPr>
              <w:spacing w:line="360" w:lineRule="auto"/>
              <w:rPr>
                <w:sz w:val="24"/>
                <w:szCs w:val="24"/>
              </w:rPr>
            </w:pPr>
          </w:p>
        </w:tc>
        <w:tc>
          <w:tcPr>
            <w:tcW w:w="1739" w:type="dxa"/>
          </w:tcPr>
          <w:p w14:paraId="556FFE85" w14:textId="77777777" w:rsidR="008A1961" w:rsidRPr="00442838" w:rsidRDefault="008A1961" w:rsidP="008A1961">
            <w:pPr>
              <w:spacing w:line="360" w:lineRule="auto"/>
              <w:rPr>
                <w:sz w:val="24"/>
                <w:szCs w:val="24"/>
              </w:rPr>
            </w:pPr>
          </w:p>
        </w:tc>
        <w:tc>
          <w:tcPr>
            <w:tcW w:w="1739" w:type="dxa"/>
          </w:tcPr>
          <w:p w14:paraId="4484180C" w14:textId="77777777" w:rsidR="008A1961" w:rsidRPr="00442838" w:rsidRDefault="008A1961" w:rsidP="008A1961">
            <w:pPr>
              <w:spacing w:line="360" w:lineRule="auto"/>
              <w:rPr>
                <w:sz w:val="24"/>
                <w:szCs w:val="24"/>
              </w:rPr>
            </w:pPr>
          </w:p>
        </w:tc>
        <w:tc>
          <w:tcPr>
            <w:tcW w:w="1739" w:type="dxa"/>
          </w:tcPr>
          <w:p w14:paraId="1A9B5522" w14:textId="77777777" w:rsidR="008A1961" w:rsidRPr="00442838" w:rsidRDefault="008A1961" w:rsidP="008A1961">
            <w:pPr>
              <w:spacing w:line="360" w:lineRule="auto"/>
              <w:rPr>
                <w:sz w:val="24"/>
                <w:szCs w:val="24"/>
              </w:rPr>
            </w:pPr>
          </w:p>
        </w:tc>
      </w:tr>
      <w:tr w:rsidR="008A1961" w:rsidRPr="00442838" w14:paraId="2A0E6CF7" w14:textId="77777777" w:rsidTr="008A1961">
        <w:tc>
          <w:tcPr>
            <w:tcW w:w="1860" w:type="dxa"/>
          </w:tcPr>
          <w:p w14:paraId="16221D26" w14:textId="77777777" w:rsidR="008A1961" w:rsidRPr="00442838" w:rsidRDefault="008A1961" w:rsidP="008A1961">
            <w:pPr>
              <w:spacing w:line="360" w:lineRule="auto"/>
              <w:rPr>
                <w:sz w:val="24"/>
                <w:szCs w:val="24"/>
              </w:rPr>
            </w:pPr>
          </w:p>
        </w:tc>
        <w:tc>
          <w:tcPr>
            <w:tcW w:w="1840" w:type="dxa"/>
          </w:tcPr>
          <w:p w14:paraId="35C50210" w14:textId="77777777" w:rsidR="008A1961" w:rsidRPr="00442838" w:rsidRDefault="008A1961" w:rsidP="008A1961">
            <w:pPr>
              <w:spacing w:line="360" w:lineRule="auto"/>
              <w:rPr>
                <w:sz w:val="24"/>
                <w:szCs w:val="24"/>
              </w:rPr>
            </w:pPr>
          </w:p>
        </w:tc>
        <w:tc>
          <w:tcPr>
            <w:tcW w:w="1873" w:type="dxa"/>
          </w:tcPr>
          <w:p w14:paraId="61ECEFAF" w14:textId="77777777" w:rsidR="008A1961" w:rsidRPr="00442838" w:rsidRDefault="008A1961" w:rsidP="008A1961">
            <w:pPr>
              <w:spacing w:line="360" w:lineRule="auto"/>
              <w:rPr>
                <w:sz w:val="24"/>
                <w:szCs w:val="24"/>
              </w:rPr>
            </w:pPr>
          </w:p>
        </w:tc>
        <w:tc>
          <w:tcPr>
            <w:tcW w:w="1739" w:type="dxa"/>
          </w:tcPr>
          <w:p w14:paraId="59B3FE8A" w14:textId="77777777" w:rsidR="008A1961" w:rsidRPr="00442838" w:rsidRDefault="008A1961" w:rsidP="008A1961">
            <w:pPr>
              <w:spacing w:line="360" w:lineRule="auto"/>
              <w:rPr>
                <w:sz w:val="24"/>
                <w:szCs w:val="24"/>
              </w:rPr>
            </w:pPr>
          </w:p>
        </w:tc>
        <w:tc>
          <w:tcPr>
            <w:tcW w:w="1739" w:type="dxa"/>
          </w:tcPr>
          <w:p w14:paraId="6938D889" w14:textId="77777777" w:rsidR="008A1961" w:rsidRPr="00442838" w:rsidRDefault="008A1961" w:rsidP="008A1961">
            <w:pPr>
              <w:spacing w:line="360" w:lineRule="auto"/>
              <w:rPr>
                <w:sz w:val="24"/>
                <w:szCs w:val="24"/>
              </w:rPr>
            </w:pPr>
          </w:p>
        </w:tc>
        <w:tc>
          <w:tcPr>
            <w:tcW w:w="1739" w:type="dxa"/>
          </w:tcPr>
          <w:p w14:paraId="44D7E8E5" w14:textId="77777777" w:rsidR="008A1961" w:rsidRPr="00442838" w:rsidRDefault="008A1961" w:rsidP="008A1961">
            <w:pPr>
              <w:spacing w:line="360" w:lineRule="auto"/>
              <w:rPr>
                <w:sz w:val="24"/>
                <w:szCs w:val="24"/>
              </w:rPr>
            </w:pPr>
          </w:p>
        </w:tc>
      </w:tr>
      <w:tr w:rsidR="008A1961" w:rsidRPr="00442838" w14:paraId="4EA95E4A" w14:textId="77777777" w:rsidTr="008A1961">
        <w:tc>
          <w:tcPr>
            <w:tcW w:w="1860" w:type="dxa"/>
          </w:tcPr>
          <w:p w14:paraId="0676F60F" w14:textId="77777777" w:rsidR="008A1961" w:rsidRPr="00442838" w:rsidRDefault="008A1961" w:rsidP="008A1961">
            <w:pPr>
              <w:spacing w:line="360" w:lineRule="auto"/>
              <w:rPr>
                <w:sz w:val="24"/>
                <w:szCs w:val="24"/>
              </w:rPr>
            </w:pPr>
          </w:p>
        </w:tc>
        <w:tc>
          <w:tcPr>
            <w:tcW w:w="1840" w:type="dxa"/>
          </w:tcPr>
          <w:p w14:paraId="1CCA4504" w14:textId="77777777" w:rsidR="008A1961" w:rsidRPr="00442838" w:rsidRDefault="008A1961" w:rsidP="008A1961">
            <w:pPr>
              <w:spacing w:line="360" w:lineRule="auto"/>
              <w:rPr>
                <w:sz w:val="24"/>
                <w:szCs w:val="24"/>
              </w:rPr>
            </w:pPr>
          </w:p>
        </w:tc>
        <w:tc>
          <w:tcPr>
            <w:tcW w:w="1873" w:type="dxa"/>
          </w:tcPr>
          <w:p w14:paraId="16C65A56" w14:textId="77777777" w:rsidR="008A1961" w:rsidRPr="00442838" w:rsidRDefault="008A1961" w:rsidP="008A1961">
            <w:pPr>
              <w:spacing w:line="360" w:lineRule="auto"/>
              <w:rPr>
                <w:sz w:val="24"/>
                <w:szCs w:val="24"/>
              </w:rPr>
            </w:pPr>
          </w:p>
        </w:tc>
        <w:tc>
          <w:tcPr>
            <w:tcW w:w="1739" w:type="dxa"/>
          </w:tcPr>
          <w:p w14:paraId="52844B57" w14:textId="77777777" w:rsidR="008A1961" w:rsidRPr="00442838" w:rsidRDefault="008A1961" w:rsidP="008A1961">
            <w:pPr>
              <w:spacing w:line="360" w:lineRule="auto"/>
              <w:rPr>
                <w:sz w:val="24"/>
                <w:szCs w:val="24"/>
              </w:rPr>
            </w:pPr>
          </w:p>
        </w:tc>
        <w:tc>
          <w:tcPr>
            <w:tcW w:w="1739" w:type="dxa"/>
          </w:tcPr>
          <w:p w14:paraId="384B27FD" w14:textId="77777777" w:rsidR="008A1961" w:rsidRPr="00442838" w:rsidRDefault="008A1961" w:rsidP="008A1961">
            <w:pPr>
              <w:spacing w:line="360" w:lineRule="auto"/>
              <w:rPr>
                <w:sz w:val="24"/>
                <w:szCs w:val="24"/>
              </w:rPr>
            </w:pPr>
          </w:p>
        </w:tc>
        <w:tc>
          <w:tcPr>
            <w:tcW w:w="1739" w:type="dxa"/>
          </w:tcPr>
          <w:p w14:paraId="3649F784" w14:textId="77777777" w:rsidR="008A1961" w:rsidRPr="00442838" w:rsidRDefault="008A1961" w:rsidP="008A1961">
            <w:pPr>
              <w:spacing w:line="360" w:lineRule="auto"/>
              <w:rPr>
                <w:sz w:val="24"/>
                <w:szCs w:val="24"/>
              </w:rPr>
            </w:pPr>
          </w:p>
        </w:tc>
      </w:tr>
      <w:tr w:rsidR="008A1961" w:rsidRPr="00442838" w14:paraId="45775B69" w14:textId="77777777" w:rsidTr="008A1961">
        <w:tc>
          <w:tcPr>
            <w:tcW w:w="1860" w:type="dxa"/>
          </w:tcPr>
          <w:p w14:paraId="529326D5" w14:textId="77777777" w:rsidR="008A1961" w:rsidRPr="00442838" w:rsidRDefault="008A1961" w:rsidP="008A1961">
            <w:pPr>
              <w:spacing w:line="360" w:lineRule="auto"/>
              <w:rPr>
                <w:sz w:val="24"/>
                <w:szCs w:val="24"/>
              </w:rPr>
            </w:pPr>
          </w:p>
        </w:tc>
        <w:tc>
          <w:tcPr>
            <w:tcW w:w="1840" w:type="dxa"/>
          </w:tcPr>
          <w:p w14:paraId="72458D12" w14:textId="77777777" w:rsidR="008A1961" w:rsidRPr="00442838" w:rsidRDefault="008A1961" w:rsidP="008A1961">
            <w:pPr>
              <w:spacing w:line="360" w:lineRule="auto"/>
              <w:rPr>
                <w:sz w:val="24"/>
                <w:szCs w:val="24"/>
              </w:rPr>
            </w:pPr>
          </w:p>
        </w:tc>
        <w:tc>
          <w:tcPr>
            <w:tcW w:w="1873" w:type="dxa"/>
          </w:tcPr>
          <w:p w14:paraId="7141E79E" w14:textId="77777777" w:rsidR="008A1961" w:rsidRPr="00442838" w:rsidRDefault="008A1961" w:rsidP="008A1961">
            <w:pPr>
              <w:spacing w:line="360" w:lineRule="auto"/>
              <w:rPr>
                <w:sz w:val="24"/>
                <w:szCs w:val="24"/>
              </w:rPr>
            </w:pPr>
          </w:p>
        </w:tc>
        <w:tc>
          <w:tcPr>
            <w:tcW w:w="1739" w:type="dxa"/>
          </w:tcPr>
          <w:p w14:paraId="085F90D0" w14:textId="77777777" w:rsidR="008A1961" w:rsidRPr="00442838" w:rsidRDefault="008A1961" w:rsidP="008A1961">
            <w:pPr>
              <w:spacing w:line="360" w:lineRule="auto"/>
              <w:rPr>
                <w:sz w:val="24"/>
                <w:szCs w:val="24"/>
              </w:rPr>
            </w:pPr>
          </w:p>
        </w:tc>
        <w:tc>
          <w:tcPr>
            <w:tcW w:w="1739" w:type="dxa"/>
          </w:tcPr>
          <w:p w14:paraId="55432B24" w14:textId="77777777" w:rsidR="008A1961" w:rsidRPr="00442838" w:rsidRDefault="008A1961" w:rsidP="008A1961">
            <w:pPr>
              <w:spacing w:line="360" w:lineRule="auto"/>
              <w:rPr>
                <w:sz w:val="24"/>
                <w:szCs w:val="24"/>
              </w:rPr>
            </w:pPr>
          </w:p>
        </w:tc>
        <w:tc>
          <w:tcPr>
            <w:tcW w:w="1739" w:type="dxa"/>
          </w:tcPr>
          <w:p w14:paraId="0CDAEB08" w14:textId="77777777" w:rsidR="008A1961" w:rsidRPr="00442838" w:rsidRDefault="008A1961" w:rsidP="008A1961">
            <w:pPr>
              <w:spacing w:line="360" w:lineRule="auto"/>
              <w:rPr>
                <w:sz w:val="24"/>
                <w:szCs w:val="24"/>
              </w:rPr>
            </w:pPr>
          </w:p>
        </w:tc>
      </w:tr>
      <w:tr w:rsidR="008A1961" w:rsidRPr="00442838" w14:paraId="606BFDAC" w14:textId="77777777" w:rsidTr="008A1961">
        <w:tc>
          <w:tcPr>
            <w:tcW w:w="1860" w:type="dxa"/>
          </w:tcPr>
          <w:p w14:paraId="0EFAAC41" w14:textId="77777777" w:rsidR="008A1961" w:rsidRPr="00442838" w:rsidRDefault="008A1961" w:rsidP="008A1961">
            <w:pPr>
              <w:spacing w:line="360" w:lineRule="auto"/>
              <w:rPr>
                <w:sz w:val="24"/>
                <w:szCs w:val="24"/>
              </w:rPr>
            </w:pPr>
          </w:p>
        </w:tc>
        <w:tc>
          <w:tcPr>
            <w:tcW w:w="1840" w:type="dxa"/>
          </w:tcPr>
          <w:p w14:paraId="41AEFCAD" w14:textId="77777777" w:rsidR="008A1961" w:rsidRPr="00442838" w:rsidRDefault="008A1961" w:rsidP="008A1961">
            <w:pPr>
              <w:spacing w:line="360" w:lineRule="auto"/>
              <w:rPr>
                <w:sz w:val="24"/>
                <w:szCs w:val="24"/>
              </w:rPr>
            </w:pPr>
          </w:p>
        </w:tc>
        <w:tc>
          <w:tcPr>
            <w:tcW w:w="1873" w:type="dxa"/>
          </w:tcPr>
          <w:p w14:paraId="71204220" w14:textId="77777777" w:rsidR="008A1961" w:rsidRPr="00442838" w:rsidRDefault="008A1961" w:rsidP="008A1961">
            <w:pPr>
              <w:spacing w:line="360" w:lineRule="auto"/>
              <w:rPr>
                <w:sz w:val="24"/>
                <w:szCs w:val="24"/>
              </w:rPr>
            </w:pPr>
          </w:p>
        </w:tc>
        <w:tc>
          <w:tcPr>
            <w:tcW w:w="1739" w:type="dxa"/>
          </w:tcPr>
          <w:p w14:paraId="7D95B830" w14:textId="77777777" w:rsidR="008A1961" w:rsidRPr="00442838" w:rsidRDefault="008A1961" w:rsidP="008A1961">
            <w:pPr>
              <w:spacing w:line="360" w:lineRule="auto"/>
              <w:rPr>
                <w:sz w:val="24"/>
                <w:szCs w:val="24"/>
              </w:rPr>
            </w:pPr>
          </w:p>
        </w:tc>
        <w:tc>
          <w:tcPr>
            <w:tcW w:w="1739" w:type="dxa"/>
          </w:tcPr>
          <w:p w14:paraId="73C7FF4C" w14:textId="77777777" w:rsidR="008A1961" w:rsidRPr="00442838" w:rsidRDefault="008A1961" w:rsidP="008A1961">
            <w:pPr>
              <w:spacing w:line="360" w:lineRule="auto"/>
              <w:rPr>
                <w:sz w:val="24"/>
                <w:szCs w:val="24"/>
              </w:rPr>
            </w:pPr>
          </w:p>
        </w:tc>
        <w:tc>
          <w:tcPr>
            <w:tcW w:w="1739" w:type="dxa"/>
          </w:tcPr>
          <w:p w14:paraId="5A99FC2C" w14:textId="77777777" w:rsidR="008A1961" w:rsidRPr="00442838" w:rsidRDefault="008A1961" w:rsidP="008A1961">
            <w:pPr>
              <w:spacing w:line="360" w:lineRule="auto"/>
              <w:rPr>
                <w:sz w:val="24"/>
                <w:szCs w:val="24"/>
              </w:rPr>
            </w:pPr>
          </w:p>
        </w:tc>
      </w:tr>
      <w:tr w:rsidR="008A1961" w:rsidRPr="00442838" w14:paraId="3480C2F2" w14:textId="77777777" w:rsidTr="008A1961">
        <w:tc>
          <w:tcPr>
            <w:tcW w:w="1860" w:type="dxa"/>
          </w:tcPr>
          <w:p w14:paraId="29EF9996" w14:textId="77777777" w:rsidR="008A1961" w:rsidRPr="00442838" w:rsidRDefault="008A1961" w:rsidP="008A1961">
            <w:pPr>
              <w:spacing w:line="360" w:lineRule="auto"/>
              <w:rPr>
                <w:sz w:val="24"/>
                <w:szCs w:val="24"/>
              </w:rPr>
            </w:pPr>
          </w:p>
        </w:tc>
        <w:tc>
          <w:tcPr>
            <w:tcW w:w="1840" w:type="dxa"/>
          </w:tcPr>
          <w:p w14:paraId="67E3CAC2" w14:textId="77777777" w:rsidR="008A1961" w:rsidRPr="00442838" w:rsidRDefault="008A1961" w:rsidP="008A1961">
            <w:pPr>
              <w:spacing w:line="360" w:lineRule="auto"/>
              <w:rPr>
                <w:sz w:val="24"/>
                <w:szCs w:val="24"/>
              </w:rPr>
            </w:pPr>
          </w:p>
        </w:tc>
        <w:tc>
          <w:tcPr>
            <w:tcW w:w="1873" w:type="dxa"/>
          </w:tcPr>
          <w:p w14:paraId="28E66851" w14:textId="77777777" w:rsidR="008A1961" w:rsidRPr="00442838" w:rsidRDefault="008A1961" w:rsidP="008A1961">
            <w:pPr>
              <w:spacing w:line="360" w:lineRule="auto"/>
              <w:rPr>
                <w:sz w:val="24"/>
                <w:szCs w:val="24"/>
              </w:rPr>
            </w:pPr>
          </w:p>
        </w:tc>
        <w:tc>
          <w:tcPr>
            <w:tcW w:w="1739" w:type="dxa"/>
          </w:tcPr>
          <w:p w14:paraId="2A3CBE39" w14:textId="77777777" w:rsidR="008A1961" w:rsidRPr="00442838" w:rsidRDefault="008A1961" w:rsidP="008A1961">
            <w:pPr>
              <w:spacing w:line="360" w:lineRule="auto"/>
              <w:rPr>
                <w:sz w:val="24"/>
                <w:szCs w:val="24"/>
              </w:rPr>
            </w:pPr>
          </w:p>
        </w:tc>
        <w:tc>
          <w:tcPr>
            <w:tcW w:w="1739" w:type="dxa"/>
          </w:tcPr>
          <w:p w14:paraId="775A5F87" w14:textId="77777777" w:rsidR="008A1961" w:rsidRPr="00442838" w:rsidRDefault="008A1961" w:rsidP="008A1961">
            <w:pPr>
              <w:spacing w:line="360" w:lineRule="auto"/>
              <w:rPr>
                <w:sz w:val="24"/>
                <w:szCs w:val="24"/>
              </w:rPr>
            </w:pPr>
          </w:p>
        </w:tc>
        <w:tc>
          <w:tcPr>
            <w:tcW w:w="1739" w:type="dxa"/>
          </w:tcPr>
          <w:p w14:paraId="610FC18A" w14:textId="77777777" w:rsidR="008A1961" w:rsidRPr="00442838" w:rsidRDefault="008A1961" w:rsidP="008A1961">
            <w:pPr>
              <w:spacing w:line="360" w:lineRule="auto"/>
              <w:rPr>
                <w:sz w:val="24"/>
                <w:szCs w:val="24"/>
              </w:rPr>
            </w:pPr>
          </w:p>
        </w:tc>
      </w:tr>
      <w:tr w:rsidR="008A1961" w:rsidRPr="00442838" w14:paraId="0164BE27" w14:textId="77777777" w:rsidTr="008A1961">
        <w:tc>
          <w:tcPr>
            <w:tcW w:w="1860" w:type="dxa"/>
          </w:tcPr>
          <w:p w14:paraId="4AC38266" w14:textId="77777777" w:rsidR="008A1961" w:rsidRPr="00442838" w:rsidRDefault="008A1961" w:rsidP="008A1961">
            <w:pPr>
              <w:spacing w:line="360" w:lineRule="auto"/>
              <w:rPr>
                <w:sz w:val="24"/>
                <w:szCs w:val="24"/>
              </w:rPr>
            </w:pPr>
          </w:p>
        </w:tc>
        <w:tc>
          <w:tcPr>
            <w:tcW w:w="1840" w:type="dxa"/>
          </w:tcPr>
          <w:p w14:paraId="496E5DA5" w14:textId="77777777" w:rsidR="008A1961" w:rsidRPr="00442838" w:rsidRDefault="008A1961" w:rsidP="008A1961">
            <w:pPr>
              <w:spacing w:line="360" w:lineRule="auto"/>
              <w:rPr>
                <w:sz w:val="24"/>
                <w:szCs w:val="24"/>
              </w:rPr>
            </w:pPr>
          </w:p>
        </w:tc>
        <w:tc>
          <w:tcPr>
            <w:tcW w:w="1873" w:type="dxa"/>
          </w:tcPr>
          <w:p w14:paraId="2A0B4D92" w14:textId="77777777" w:rsidR="008A1961" w:rsidRPr="00442838" w:rsidRDefault="008A1961" w:rsidP="008A1961">
            <w:pPr>
              <w:spacing w:line="360" w:lineRule="auto"/>
              <w:rPr>
                <w:sz w:val="24"/>
                <w:szCs w:val="24"/>
              </w:rPr>
            </w:pPr>
          </w:p>
        </w:tc>
        <w:tc>
          <w:tcPr>
            <w:tcW w:w="1739" w:type="dxa"/>
          </w:tcPr>
          <w:p w14:paraId="0EABB096" w14:textId="77777777" w:rsidR="008A1961" w:rsidRPr="00442838" w:rsidRDefault="008A1961" w:rsidP="008A1961">
            <w:pPr>
              <w:spacing w:line="360" w:lineRule="auto"/>
              <w:rPr>
                <w:sz w:val="24"/>
                <w:szCs w:val="24"/>
              </w:rPr>
            </w:pPr>
          </w:p>
        </w:tc>
        <w:tc>
          <w:tcPr>
            <w:tcW w:w="1739" w:type="dxa"/>
          </w:tcPr>
          <w:p w14:paraId="6BA21619" w14:textId="77777777" w:rsidR="008A1961" w:rsidRPr="00442838" w:rsidRDefault="008A1961" w:rsidP="008A1961">
            <w:pPr>
              <w:spacing w:line="360" w:lineRule="auto"/>
              <w:rPr>
                <w:sz w:val="24"/>
                <w:szCs w:val="24"/>
              </w:rPr>
            </w:pPr>
          </w:p>
        </w:tc>
        <w:tc>
          <w:tcPr>
            <w:tcW w:w="1739" w:type="dxa"/>
          </w:tcPr>
          <w:p w14:paraId="4436B258" w14:textId="77777777" w:rsidR="008A1961" w:rsidRPr="00442838" w:rsidRDefault="008A1961" w:rsidP="008A1961">
            <w:pPr>
              <w:spacing w:line="360" w:lineRule="auto"/>
              <w:rPr>
                <w:sz w:val="24"/>
                <w:szCs w:val="24"/>
              </w:rPr>
            </w:pPr>
          </w:p>
        </w:tc>
      </w:tr>
      <w:tr w:rsidR="008A1961" w:rsidRPr="00442838" w14:paraId="4ABA5104" w14:textId="77777777" w:rsidTr="008A1961">
        <w:tc>
          <w:tcPr>
            <w:tcW w:w="1860" w:type="dxa"/>
          </w:tcPr>
          <w:p w14:paraId="10DF8C07" w14:textId="77777777" w:rsidR="008A1961" w:rsidRPr="00442838" w:rsidRDefault="008A1961" w:rsidP="008A1961">
            <w:pPr>
              <w:spacing w:line="360" w:lineRule="auto"/>
              <w:rPr>
                <w:sz w:val="24"/>
                <w:szCs w:val="24"/>
              </w:rPr>
            </w:pPr>
          </w:p>
        </w:tc>
        <w:tc>
          <w:tcPr>
            <w:tcW w:w="1840" w:type="dxa"/>
          </w:tcPr>
          <w:p w14:paraId="6B0BA250" w14:textId="77777777" w:rsidR="008A1961" w:rsidRPr="00442838" w:rsidRDefault="008A1961" w:rsidP="008A1961">
            <w:pPr>
              <w:spacing w:line="360" w:lineRule="auto"/>
              <w:rPr>
                <w:sz w:val="24"/>
                <w:szCs w:val="24"/>
              </w:rPr>
            </w:pPr>
          </w:p>
        </w:tc>
        <w:tc>
          <w:tcPr>
            <w:tcW w:w="1873" w:type="dxa"/>
          </w:tcPr>
          <w:p w14:paraId="385EBE21" w14:textId="77777777" w:rsidR="008A1961" w:rsidRPr="00442838" w:rsidRDefault="008A1961" w:rsidP="008A1961">
            <w:pPr>
              <w:spacing w:line="360" w:lineRule="auto"/>
              <w:rPr>
                <w:sz w:val="24"/>
                <w:szCs w:val="24"/>
              </w:rPr>
            </w:pPr>
          </w:p>
        </w:tc>
        <w:tc>
          <w:tcPr>
            <w:tcW w:w="1739" w:type="dxa"/>
          </w:tcPr>
          <w:p w14:paraId="25B0B8CE" w14:textId="77777777" w:rsidR="008A1961" w:rsidRPr="00442838" w:rsidRDefault="008A1961" w:rsidP="008A1961">
            <w:pPr>
              <w:spacing w:line="360" w:lineRule="auto"/>
              <w:rPr>
                <w:sz w:val="24"/>
                <w:szCs w:val="24"/>
              </w:rPr>
            </w:pPr>
          </w:p>
        </w:tc>
        <w:tc>
          <w:tcPr>
            <w:tcW w:w="1739" w:type="dxa"/>
          </w:tcPr>
          <w:p w14:paraId="07AE6EE3" w14:textId="77777777" w:rsidR="008A1961" w:rsidRPr="00442838" w:rsidRDefault="008A1961" w:rsidP="008A1961">
            <w:pPr>
              <w:spacing w:line="360" w:lineRule="auto"/>
              <w:rPr>
                <w:sz w:val="24"/>
                <w:szCs w:val="24"/>
              </w:rPr>
            </w:pPr>
          </w:p>
        </w:tc>
        <w:tc>
          <w:tcPr>
            <w:tcW w:w="1739" w:type="dxa"/>
          </w:tcPr>
          <w:p w14:paraId="49E0A8D8" w14:textId="77777777" w:rsidR="008A1961" w:rsidRPr="00442838" w:rsidRDefault="008A1961" w:rsidP="008A1961">
            <w:pPr>
              <w:spacing w:line="360" w:lineRule="auto"/>
              <w:rPr>
                <w:sz w:val="24"/>
                <w:szCs w:val="24"/>
              </w:rPr>
            </w:pPr>
          </w:p>
        </w:tc>
      </w:tr>
      <w:tr w:rsidR="008A1961" w:rsidRPr="00442838" w14:paraId="263A569C" w14:textId="77777777" w:rsidTr="008A1961">
        <w:tc>
          <w:tcPr>
            <w:tcW w:w="1860" w:type="dxa"/>
          </w:tcPr>
          <w:p w14:paraId="68C2EB87" w14:textId="77777777" w:rsidR="008A1961" w:rsidRPr="00442838" w:rsidRDefault="008A1961" w:rsidP="008A1961">
            <w:pPr>
              <w:spacing w:line="360" w:lineRule="auto"/>
              <w:rPr>
                <w:sz w:val="24"/>
                <w:szCs w:val="24"/>
              </w:rPr>
            </w:pPr>
          </w:p>
        </w:tc>
        <w:tc>
          <w:tcPr>
            <w:tcW w:w="1840" w:type="dxa"/>
          </w:tcPr>
          <w:p w14:paraId="18D29B86" w14:textId="77777777" w:rsidR="008A1961" w:rsidRPr="00442838" w:rsidRDefault="008A1961" w:rsidP="008A1961">
            <w:pPr>
              <w:spacing w:line="360" w:lineRule="auto"/>
              <w:rPr>
                <w:sz w:val="24"/>
                <w:szCs w:val="24"/>
              </w:rPr>
            </w:pPr>
          </w:p>
        </w:tc>
        <w:tc>
          <w:tcPr>
            <w:tcW w:w="1873" w:type="dxa"/>
          </w:tcPr>
          <w:p w14:paraId="62A5125C" w14:textId="77777777" w:rsidR="008A1961" w:rsidRPr="00442838" w:rsidRDefault="008A1961" w:rsidP="008A1961">
            <w:pPr>
              <w:spacing w:line="360" w:lineRule="auto"/>
              <w:rPr>
                <w:sz w:val="24"/>
                <w:szCs w:val="24"/>
              </w:rPr>
            </w:pPr>
          </w:p>
        </w:tc>
        <w:tc>
          <w:tcPr>
            <w:tcW w:w="1739" w:type="dxa"/>
          </w:tcPr>
          <w:p w14:paraId="71BE337A" w14:textId="77777777" w:rsidR="008A1961" w:rsidRPr="00442838" w:rsidRDefault="008A1961" w:rsidP="008A1961">
            <w:pPr>
              <w:spacing w:line="360" w:lineRule="auto"/>
              <w:rPr>
                <w:sz w:val="24"/>
                <w:szCs w:val="24"/>
              </w:rPr>
            </w:pPr>
          </w:p>
        </w:tc>
        <w:tc>
          <w:tcPr>
            <w:tcW w:w="1739" w:type="dxa"/>
          </w:tcPr>
          <w:p w14:paraId="28C9CA48" w14:textId="77777777" w:rsidR="008A1961" w:rsidRPr="00442838" w:rsidRDefault="008A1961" w:rsidP="008A1961">
            <w:pPr>
              <w:spacing w:line="360" w:lineRule="auto"/>
              <w:rPr>
                <w:sz w:val="24"/>
                <w:szCs w:val="24"/>
              </w:rPr>
            </w:pPr>
          </w:p>
        </w:tc>
        <w:tc>
          <w:tcPr>
            <w:tcW w:w="1739" w:type="dxa"/>
          </w:tcPr>
          <w:p w14:paraId="6061E27A" w14:textId="77777777" w:rsidR="008A1961" w:rsidRPr="00442838" w:rsidRDefault="008A1961" w:rsidP="008A1961">
            <w:pPr>
              <w:spacing w:line="360" w:lineRule="auto"/>
              <w:rPr>
                <w:sz w:val="24"/>
                <w:szCs w:val="24"/>
              </w:rPr>
            </w:pPr>
          </w:p>
        </w:tc>
      </w:tr>
      <w:tr w:rsidR="008A1961" w:rsidRPr="00442838" w14:paraId="1B6535A1" w14:textId="77777777" w:rsidTr="008A1961">
        <w:tc>
          <w:tcPr>
            <w:tcW w:w="1860" w:type="dxa"/>
          </w:tcPr>
          <w:p w14:paraId="271974EB" w14:textId="77777777" w:rsidR="008A1961" w:rsidRPr="00442838" w:rsidRDefault="008A1961" w:rsidP="008A1961">
            <w:pPr>
              <w:spacing w:line="360" w:lineRule="auto"/>
              <w:rPr>
                <w:sz w:val="24"/>
                <w:szCs w:val="24"/>
              </w:rPr>
            </w:pPr>
          </w:p>
        </w:tc>
        <w:tc>
          <w:tcPr>
            <w:tcW w:w="1840" w:type="dxa"/>
          </w:tcPr>
          <w:p w14:paraId="16A71179" w14:textId="77777777" w:rsidR="008A1961" w:rsidRPr="00442838" w:rsidRDefault="008A1961" w:rsidP="008A1961">
            <w:pPr>
              <w:spacing w:line="360" w:lineRule="auto"/>
              <w:rPr>
                <w:sz w:val="24"/>
                <w:szCs w:val="24"/>
              </w:rPr>
            </w:pPr>
          </w:p>
        </w:tc>
        <w:tc>
          <w:tcPr>
            <w:tcW w:w="1873" w:type="dxa"/>
          </w:tcPr>
          <w:p w14:paraId="225607FB" w14:textId="77777777" w:rsidR="008A1961" w:rsidRPr="00442838" w:rsidRDefault="008A1961" w:rsidP="008A1961">
            <w:pPr>
              <w:spacing w:line="360" w:lineRule="auto"/>
              <w:rPr>
                <w:sz w:val="24"/>
                <w:szCs w:val="24"/>
              </w:rPr>
            </w:pPr>
          </w:p>
        </w:tc>
        <w:tc>
          <w:tcPr>
            <w:tcW w:w="1739" w:type="dxa"/>
          </w:tcPr>
          <w:p w14:paraId="597CE46D" w14:textId="77777777" w:rsidR="008A1961" w:rsidRPr="00442838" w:rsidRDefault="008A1961" w:rsidP="008A1961">
            <w:pPr>
              <w:spacing w:line="360" w:lineRule="auto"/>
              <w:rPr>
                <w:sz w:val="24"/>
                <w:szCs w:val="24"/>
              </w:rPr>
            </w:pPr>
          </w:p>
        </w:tc>
        <w:tc>
          <w:tcPr>
            <w:tcW w:w="1739" w:type="dxa"/>
          </w:tcPr>
          <w:p w14:paraId="275404F0" w14:textId="77777777" w:rsidR="008A1961" w:rsidRPr="00442838" w:rsidRDefault="008A1961" w:rsidP="008A1961">
            <w:pPr>
              <w:spacing w:line="360" w:lineRule="auto"/>
              <w:rPr>
                <w:sz w:val="24"/>
                <w:szCs w:val="24"/>
              </w:rPr>
            </w:pPr>
          </w:p>
        </w:tc>
        <w:tc>
          <w:tcPr>
            <w:tcW w:w="1739" w:type="dxa"/>
          </w:tcPr>
          <w:p w14:paraId="5D4E2EC5" w14:textId="77777777" w:rsidR="008A1961" w:rsidRPr="00442838" w:rsidRDefault="008A1961" w:rsidP="008A1961">
            <w:pPr>
              <w:spacing w:line="360" w:lineRule="auto"/>
              <w:rPr>
                <w:sz w:val="24"/>
                <w:szCs w:val="24"/>
              </w:rPr>
            </w:pPr>
          </w:p>
        </w:tc>
      </w:tr>
      <w:tr w:rsidR="008A1961" w:rsidRPr="00442838" w14:paraId="3B2A7BDF" w14:textId="77777777" w:rsidTr="008A1961">
        <w:tc>
          <w:tcPr>
            <w:tcW w:w="1860" w:type="dxa"/>
          </w:tcPr>
          <w:p w14:paraId="14C710D9" w14:textId="77777777" w:rsidR="008A1961" w:rsidRPr="00442838" w:rsidRDefault="008A1961" w:rsidP="008A1961">
            <w:pPr>
              <w:spacing w:line="360" w:lineRule="auto"/>
              <w:rPr>
                <w:sz w:val="24"/>
                <w:szCs w:val="24"/>
              </w:rPr>
            </w:pPr>
          </w:p>
        </w:tc>
        <w:tc>
          <w:tcPr>
            <w:tcW w:w="1840" w:type="dxa"/>
          </w:tcPr>
          <w:p w14:paraId="33DE0084" w14:textId="77777777" w:rsidR="008A1961" w:rsidRPr="00442838" w:rsidRDefault="008A1961" w:rsidP="008A1961">
            <w:pPr>
              <w:spacing w:line="360" w:lineRule="auto"/>
              <w:rPr>
                <w:sz w:val="24"/>
                <w:szCs w:val="24"/>
              </w:rPr>
            </w:pPr>
          </w:p>
        </w:tc>
        <w:tc>
          <w:tcPr>
            <w:tcW w:w="1873" w:type="dxa"/>
          </w:tcPr>
          <w:p w14:paraId="66C69DD2" w14:textId="77777777" w:rsidR="008A1961" w:rsidRPr="00442838" w:rsidRDefault="008A1961" w:rsidP="008A1961">
            <w:pPr>
              <w:spacing w:line="360" w:lineRule="auto"/>
              <w:rPr>
                <w:sz w:val="24"/>
                <w:szCs w:val="24"/>
              </w:rPr>
            </w:pPr>
          </w:p>
        </w:tc>
        <w:tc>
          <w:tcPr>
            <w:tcW w:w="1739" w:type="dxa"/>
          </w:tcPr>
          <w:p w14:paraId="6CA16145" w14:textId="77777777" w:rsidR="008A1961" w:rsidRPr="00442838" w:rsidRDefault="008A1961" w:rsidP="008A1961">
            <w:pPr>
              <w:spacing w:line="360" w:lineRule="auto"/>
              <w:rPr>
                <w:sz w:val="24"/>
                <w:szCs w:val="24"/>
              </w:rPr>
            </w:pPr>
          </w:p>
        </w:tc>
        <w:tc>
          <w:tcPr>
            <w:tcW w:w="1739" w:type="dxa"/>
          </w:tcPr>
          <w:p w14:paraId="061D880F" w14:textId="77777777" w:rsidR="008A1961" w:rsidRPr="00442838" w:rsidRDefault="008A1961" w:rsidP="008A1961">
            <w:pPr>
              <w:spacing w:line="360" w:lineRule="auto"/>
              <w:rPr>
                <w:sz w:val="24"/>
                <w:szCs w:val="24"/>
              </w:rPr>
            </w:pPr>
          </w:p>
        </w:tc>
        <w:tc>
          <w:tcPr>
            <w:tcW w:w="1739" w:type="dxa"/>
          </w:tcPr>
          <w:p w14:paraId="35F961D2" w14:textId="77777777" w:rsidR="008A1961" w:rsidRPr="00442838" w:rsidRDefault="008A1961" w:rsidP="008A1961">
            <w:pPr>
              <w:spacing w:line="360" w:lineRule="auto"/>
              <w:rPr>
                <w:sz w:val="24"/>
                <w:szCs w:val="24"/>
              </w:rPr>
            </w:pPr>
          </w:p>
        </w:tc>
      </w:tr>
      <w:tr w:rsidR="008A1961" w:rsidRPr="00442838" w14:paraId="46F21AD7" w14:textId="77777777" w:rsidTr="008A1961">
        <w:tc>
          <w:tcPr>
            <w:tcW w:w="1860" w:type="dxa"/>
          </w:tcPr>
          <w:p w14:paraId="67DEF7E5" w14:textId="77777777" w:rsidR="008A1961" w:rsidRPr="00442838" w:rsidRDefault="008A1961" w:rsidP="008A1961">
            <w:pPr>
              <w:spacing w:line="360" w:lineRule="auto"/>
              <w:rPr>
                <w:sz w:val="24"/>
                <w:szCs w:val="24"/>
              </w:rPr>
            </w:pPr>
          </w:p>
        </w:tc>
        <w:tc>
          <w:tcPr>
            <w:tcW w:w="1840" w:type="dxa"/>
          </w:tcPr>
          <w:p w14:paraId="6FD8FCE2" w14:textId="77777777" w:rsidR="008A1961" w:rsidRPr="00442838" w:rsidRDefault="008A1961" w:rsidP="008A1961">
            <w:pPr>
              <w:spacing w:line="360" w:lineRule="auto"/>
              <w:rPr>
                <w:sz w:val="24"/>
                <w:szCs w:val="24"/>
              </w:rPr>
            </w:pPr>
          </w:p>
        </w:tc>
        <w:tc>
          <w:tcPr>
            <w:tcW w:w="1873" w:type="dxa"/>
          </w:tcPr>
          <w:p w14:paraId="726A4B22" w14:textId="77777777" w:rsidR="008A1961" w:rsidRPr="00442838" w:rsidRDefault="008A1961" w:rsidP="008A1961">
            <w:pPr>
              <w:spacing w:line="360" w:lineRule="auto"/>
              <w:rPr>
                <w:sz w:val="24"/>
                <w:szCs w:val="24"/>
              </w:rPr>
            </w:pPr>
          </w:p>
        </w:tc>
        <w:tc>
          <w:tcPr>
            <w:tcW w:w="1739" w:type="dxa"/>
          </w:tcPr>
          <w:p w14:paraId="72D139E1" w14:textId="77777777" w:rsidR="008A1961" w:rsidRPr="00442838" w:rsidRDefault="008A1961" w:rsidP="008A1961">
            <w:pPr>
              <w:spacing w:line="360" w:lineRule="auto"/>
              <w:rPr>
                <w:sz w:val="24"/>
                <w:szCs w:val="24"/>
              </w:rPr>
            </w:pPr>
          </w:p>
        </w:tc>
        <w:tc>
          <w:tcPr>
            <w:tcW w:w="1739" w:type="dxa"/>
          </w:tcPr>
          <w:p w14:paraId="5FA6678B" w14:textId="77777777" w:rsidR="008A1961" w:rsidRPr="00442838" w:rsidRDefault="008A1961" w:rsidP="008A1961">
            <w:pPr>
              <w:spacing w:line="360" w:lineRule="auto"/>
              <w:rPr>
                <w:sz w:val="24"/>
                <w:szCs w:val="24"/>
              </w:rPr>
            </w:pPr>
          </w:p>
        </w:tc>
        <w:tc>
          <w:tcPr>
            <w:tcW w:w="1739" w:type="dxa"/>
          </w:tcPr>
          <w:p w14:paraId="0DDF349D" w14:textId="77777777" w:rsidR="008A1961" w:rsidRPr="00442838" w:rsidRDefault="008A1961" w:rsidP="008A1961">
            <w:pPr>
              <w:spacing w:line="360" w:lineRule="auto"/>
              <w:rPr>
                <w:sz w:val="24"/>
                <w:szCs w:val="24"/>
              </w:rPr>
            </w:pPr>
          </w:p>
        </w:tc>
      </w:tr>
      <w:tr w:rsidR="008A1961" w:rsidRPr="00442838" w14:paraId="725F3120" w14:textId="77777777" w:rsidTr="008A1961">
        <w:tc>
          <w:tcPr>
            <w:tcW w:w="1860" w:type="dxa"/>
          </w:tcPr>
          <w:p w14:paraId="50FC7F99" w14:textId="77777777" w:rsidR="008A1961" w:rsidRPr="00442838" w:rsidRDefault="008A1961" w:rsidP="008A1961">
            <w:pPr>
              <w:spacing w:line="360" w:lineRule="auto"/>
              <w:rPr>
                <w:sz w:val="24"/>
                <w:szCs w:val="24"/>
              </w:rPr>
            </w:pPr>
          </w:p>
        </w:tc>
        <w:tc>
          <w:tcPr>
            <w:tcW w:w="1840" w:type="dxa"/>
          </w:tcPr>
          <w:p w14:paraId="01B7F417" w14:textId="77777777" w:rsidR="008A1961" w:rsidRPr="00442838" w:rsidRDefault="008A1961" w:rsidP="008A1961">
            <w:pPr>
              <w:spacing w:line="360" w:lineRule="auto"/>
              <w:rPr>
                <w:sz w:val="24"/>
                <w:szCs w:val="24"/>
              </w:rPr>
            </w:pPr>
          </w:p>
        </w:tc>
        <w:tc>
          <w:tcPr>
            <w:tcW w:w="1873" w:type="dxa"/>
          </w:tcPr>
          <w:p w14:paraId="091BD23A" w14:textId="77777777" w:rsidR="008A1961" w:rsidRPr="00442838" w:rsidRDefault="008A1961" w:rsidP="008A1961">
            <w:pPr>
              <w:spacing w:line="360" w:lineRule="auto"/>
              <w:rPr>
                <w:sz w:val="24"/>
                <w:szCs w:val="24"/>
              </w:rPr>
            </w:pPr>
          </w:p>
        </w:tc>
        <w:tc>
          <w:tcPr>
            <w:tcW w:w="1739" w:type="dxa"/>
          </w:tcPr>
          <w:p w14:paraId="0B5CB392" w14:textId="77777777" w:rsidR="008A1961" w:rsidRPr="00442838" w:rsidRDefault="008A1961" w:rsidP="008A1961">
            <w:pPr>
              <w:spacing w:line="360" w:lineRule="auto"/>
              <w:rPr>
                <w:sz w:val="24"/>
                <w:szCs w:val="24"/>
              </w:rPr>
            </w:pPr>
          </w:p>
        </w:tc>
        <w:tc>
          <w:tcPr>
            <w:tcW w:w="1739" w:type="dxa"/>
          </w:tcPr>
          <w:p w14:paraId="7E61B0DB" w14:textId="77777777" w:rsidR="008A1961" w:rsidRPr="00442838" w:rsidRDefault="008A1961" w:rsidP="008A1961">
            <w:pPr>
              <w:spacing w:line="360" w:lineRule="auto"/>
              <w:rPr>
                <w:sz w:val="24"/>
                <w:szCs w:val="24"/>
              </w:rPr>
            </w:pPr>
          </w:p>
        </w:tc>
        <w:tc>
          <w:tcPr>
            <w:tcW w:w="1739" w:type="dxa"/>
          </w:tcPr>
          <w:p w14:paraId="04CAC7CA" w14:textId="77777777" w:rsidR="008A1961" w:rsidRPr="00442838" w:rsidRDefault="008A1961" w:rsidP="008A1961">
            <w:pPr>
              <w:spacing w:line="360" w:lineRule="auto"/>
              <w:rPr>
                <w:sz w:val="24"/>
                <w:szCs w:val="24"/>
              </w:rPr>
            </w:pPr>
          </w:p>
        </w:tc>
      </w:tr>
      <w:tr w:rsidR="008A1961" w:rsidRPr="00442838" w14:paraId="7E62C3C0" w14:textId="77777777" w:rsidTr="008A1961">
        <w:tc>
          <w:tcPr>
            <w:tcW w:w="1860" w:type="dxa"/>
          </w:tcPr>
          <w:p w14:paraId="48EC80ED" w14:textId="77777777" w:rsidR="008A1961" w:rsidRPr="00442838" w:rsidRDefault="008A1961" w:rsidP="008A1961">
            <w:pPr>
              <w:spacing w:line="360" w:lineRule="auto"/>
              <w:rPr>
                <w:sz w:val="24"/>
                <w:szCs w:val="24"/>
              </w:rPr>
            </w:pPr>
          </w:p>
        </w:tc>
        <w:tc>
          <w:tcPr>
            <w:tcW w:w="1840" w:type="dxa"/>
          </w:tcPr>
          <w:p w14:paraId="341AD7F2" w14:textId="77777777" w:rsidR="008A1961" w:rsidRPr="00442838" w:rsidRDefault="008A1961" w:rsidP="008A1961">
            <w:pPr>
              <w:spacing w:line="360" w:lineRule="auto"/>
              <w:rPr>
                <w:sz w:val="24"/>
                <w:szCs w:val="24"/>
              </w:rPr>
            </w:pPr>
          </w:p>
        </w:tc>
        <w:tc>
          <w:tcPr>
            <w:tcW w:w="1873" w:type="dxa"/>
          </w:tcPr>
          <w:p w14:paraId="04DB1C36" w14:textId="77777777" w:rsidR="008A1961" w:rsidRPr="00442838" w:rsidRDefault="008A1961" w:rsidP="008A1961">
            <w:pPr>
              <w:spacing w:line="360" w:lineRule="auto"/>
              <w:rPr>
                <w:sz w:val="24"/>
                <w:szCs w:val="24"/>
              </w:rPr>
            </w:pPr>
          </w:p>
        </w:tc>
        <w:tc>
          <w:tcPr>
            <w:tcW w:w="1739" w:type="dxa"/>
          </w:tcPr>
          <w:p w14:paraId="64D5E70E" w14:textId="77777777" w:rsidR="008A1961" w:rsidRPr="00442838" w:rsidRDefault="008A1961" w:rsidP="008A1961">
            <w:pPr>
              <w:spacing w:line="360" w:lineRule="auto"/>
              <w:rPr>
                <w:sz w:val="24"/>
                <w:szCs w:val="24"/>
              </w:rPr>
            </w:pPr>
          </w:p>
        </w:tc>
        <w:tc>
          <w:tcPr>
            <w:tcW w:w="1739" w:type="dxa"/>
          </w:tcPr>
          <w:p w14:paraId="7D0E0110" w14:textId="77777777" w:rsidR="008A1961" w:rsidRPr="00442838" w:rsidRDefault="008A1961" w:rsidP="008A1961">
            <w:pPr>
              <w:spacing w:line="360" w:lineRule="auto"/>
              <w:rPr>
                <w:sz w:val="24"/>
                <w:szCs w:val="24"/>
              </w:rPr>
            </w:pPr>
          </w:p>
        </w:tc>
        <w:tc>
          <w:tcPr>
            <w:tcW w:w="1739" w:type="dxa"/>
          </w:tcPr>
          <w:p w14:paraId="1D4BC21E" w14:textId="77777777" w:rsidR="008A1961" w:rsidRPr="00442838" w:rsidRDefault="008A1961" w:rsidP="008A1961">
            <w:pPr>
              <w:spacing w:line="360" w:lineRule="auto"/>
              <w:rPr>
                <w:sz w:val="24"/>
                <w:szCs w:val="24"/>
              </w:rPr>
            </w:pPr>
          </w:p>
        </w:tc>
      </w:tr>
      <w:tr w:rsidR="008A1961" w:rsidRPr="00442838" w14:paraId="3567A0FE" w14:textId="77777777" w:rsidTr="008A1961">
        <w:tc>
          <w:tcPr>
            <w:tcW w:w="1860" w:type="dxa"/>
          </w:tcPr>
          <w:p w14:paraId="2DFC8833" w14:textId="77777777" w:rsidR="008A1961" w:rsidRPr="00442838" w:rsidRDefault="008A1961" w:rsidP="008A1961">
            <w:pPr>
              <w:spacing w:line="360" w:lineRule="auto"/>
              <w:rPr>
                <w:sz w:val="24"/>
                <w:szCs w:val="24"/>
              </w:rPr>
            </w:pPr>
          </w:p>
        </w:tc>
        <w:tc>
          <w:tcPr>
            <w:tcW w:w="1840" w:type="dxa"/>
          </w:tcPr>
          <w:p w14:paraId="4C01D249" w14:textId="77777777" w:rsidR="008A1961" w:rsidRPr="00442838" w:rsidRDefault="008A1961" w:rsidP="008A1961">
            <w:pPr>
              <w:spacing w:line="360" w:lineRule="auto"/>
              <w:rPr>
                <w:sz w:val="24"/>
                <w:szCs w:val="24"/>
              </w:rPr>
            </w:pPr>
          </w:p>
        </w:tc>
        <w:tc>
          <w:tcPr>
            <w:tcW w:w="1873" w:type="dxa"/>
          </w:tcPr>
          <w:p w14:paraId="7CED187A" w14:textId="77777777" w:rsidR="008A1961" w:rsidRPr="00442838" w:rsidRDefault="008A1961" w:rsidP="008A1961">
            <w:pPr>
              <w:spacing w:line="360" w:lineRule="auto"/>
              <w:rPr>
                <w:sz w:val="24"/>
                <w:szCs w:val="24"/>
              </w:rPr>
            </w:pPr>
          </w:p>
        </w:tc>
        <w:tc>
          <w:tcPr>
            <w:tcW w:w="1739" w:type="dxa"/>
          </w:tcPr>
          <w:p w14:paraId="2ED0F7FB" w14:textId="77777777" w:rsidR="008A1961" w:rsidRPr="00442838" w:rsidRDefault="008A1961" w:rsidP="008A1961">
            <w:pPr>
              <w:spacing w:line="360" w:lineRule="auto"/>
              <w:rPr>
                <w:sz w:val="24"/>
                <w:szCs w:val="24"/>
              </w:rPr>
            </w:pPr>
          </w:p>
        </w:tc>
        <w:tc>
          <w:tcPr>
            <w:tcW w:w="1739" w:type="dxa"/>
          </w:tcPr>
          <w:p w14:paraId="21C6352C" w14:textId="77777777" w:rsidR="008A1961" w:rsidRPr="00442838" w:rsidRDefault="008A1961" w:rsidP="008A1961">
            <w:pPr>
              <w:spacing w:line="360" w:lineRule="auto"/>
              <w:rPr>
                <w:sz w:val="24"/>
                <w:szCs w:val="24"/>
              </w:rPr>
            </w:pPr>
          </w:p>
        </w:tc>
        <w:tc>
          <w:tcPr>
            <w:tcW w:w="1739" w:type="dxa"/>
          </w:tcPr>
          <w:p w14:paraId="4BF29C6B" w14:textId="77777777" w:rsidR="008A1961" w:rsidRPr="00442838" w:rsidRDefault="008A1961" w:rsidP="008A1961">
            <w:pPr>
              <w:spacing w:line="360" w:lineRule="auto"/>
              <w:rPr>
                <w:sz w:val="24"/>
                <w:szCs w:val="24"/>
              </w:rPr>
            </w:pPr>
          </w:p>
        </w:tc>
      </w:tr>
      <w:tr w:rsidR="008A1961" w:rsidRPr="00442838" w14:paraId="3C6F9D51" w14:textId="77777777" w:rsidTr="008A1961">
        <w:tc>
          <w:tcPr>
            <w:tcW w:w="1860" w:type="dxa"/>
          </w:tcPr>
          <w:p w14:paraId="63980E3B" w14:textId="77777777" w:rsidR="008A1961" w:rsidRPr="00442838" w:rsidRDefault="008A1961" w:rsidP="008A1961">
            <w:pPr>
              <w:spacing w:line="360" w:lineRule="auto"/>
              <w:rPr>
                <w:sz w:val="24"/>
                <w:szCs w:val="24"/>
              </w:rPr>
            </w:pPr>
          </w:p>
        </w:tc>
        <w:tc>
          <w:tcPr>
            <w:tcW w:w="1840" w:type="dxa"/>
          </w:tcPr>
          <w:p w14:paraId="5B66E518" w14:textId="77777777" w:rsidR="008A1961" w:rsidRPr="00442838" w:rsidRDefault="008A1961" w:rsidP="008A1961">
            <w:pPr>
              <w:spacing w:line="360" w:lineRule="auto"/>
              <w:rPr>
                <w:sz w:val="24"/>
                <w:szCs w:val="24"/>
              </w:rPr>
            </w:pPr>
          </w:p>
        </w:tc>
        <w:tc>
          <w:tcPr>
            <w:tcW w:w="1873" w:type="dxa"/>
          </w:tcPr>
          <w:p w14:paraId="156FA6A2" w14:textId="77777777" w:rsidR="008A1961" w:rsidRPr="00442838" w:rsidRDefault="008A1961" w:rsidP="008A1961">
            <w:pPr>
              <w:spacing w:line="360" w:lineRule="auto"/>
              <w:rPr>
                <w:sz w:val="24"/>
                <w:szCs w:val="24"/>
              </w:rPr>
            </w:pPr>
          </w:p>
        </w:tc>
        <w:tc>
          <w:tcPr>
            <w:tcW w:w="1739" w:type="dxa"/>
          </w:tcPr>
          <w:p w14:paraId="77585151" w14:textId="77777777" w:rsidR="008A1961" w:rsidRPr="00442838" w:rsidRDefault="008A1961" w:rsidP="008A1961">
            <w:pPr>
              <w:spacing w:line="360" w:lineRule="auto"/>
              <w:rPr>
                <w:sz w:val="24"/>
                <w:szCs w:val="24"/>
              </w:rPr>
            </w:pPr>
          </w:p>
        </w:tc>
        <w:tc>
          <w:tcPr>
            <w:tcW w:w="1739" w:type="dxa"/>
          </w:tcPr>
          <w:p w14:paraId="123480AC" w14:textId="77777777" w:rsidR="008A1961" w:rsidRPr="00442838" w:rsidRDefault="008A1961" w:rsidP="008A1961">
            <w:pPr>
              <w:spacing w:line="360" w:lineRule="auto"/>
              <w:rPr>
                <w:sz w:val="24"/>
                <w:szCs w:val="24"/>
              </w:rPr>
            </w:pPr>
          </w:p>
        </w:tc>
        <w:tc>
          <w:tcPr>
            <w:tcW w:w="1739" w:type="dxa"/>
          </w:tcPr>
          <w:p w14:paraId="0338FDDC" w14:textId="77777777" w:rsidR="008A1961" w:rsidRPr="00442838" w:rsidRDefault="008A1961" w:rsidP="008A1961">
            <w:pPr>
              <w:spacing w:line="360" w:lineRule="auto"/>
              <w:rPr>
                <w:sz w:val="24"/>
                <w:szCs w:val="24"/>
              </w:rPr>
            </w:pPr>
          </w:p>
        </w:tc>
      </w:tr>
      <w:tr w:rsidR="008A1961" w:rsidRPr="00442838" w14:paraId="7DCE71E5" w14:textId="77777777" w:rsidTr="008A1961">
        <w:tc>
          <w:tcPr>
            <w:tcW w:w="1860" w:type="dxa"/>
          </w:tcPr>
          <w:p w14:paraId="20F2EF57" w14:textId="77777777" w:rsidR="008A1961" w:rsidRPr="00442838" w:rsidRDefault="008A1961" w:rsidP="008A1961">
            <w:pPr>
              <w:spacing w:line="360" w:lineRule="auto"/>
              <w:rPr>
                <w:sz w:val="24"/>
                <w:szCs w:val="24"/>
              </w:rPr>
            </w:pPr>
          </w:p>
        </w:tc>
        <w:tc>
          <w:tcPr>
            <w:tcW w:w="1840" w:type="dxa"/>
          </w:tcPr>
          <w:p w14:paraId="22D4AEF4" w14:textId="77777777" w:rsidR="008A1961" w:rsidRPr="00442838" w:rsidRDefault="008A1961" w:rsidP="008A1961">
            <w:pPr>
              <w:spacing w:line="360" w:lineRule="auto"/>
              <w:rPr>
                <w:sz w:val="24"/>
                <w:szCs w:val="24"/>
              </w:rPr>
            </w:pPr>
          </w:p>
        </w:tc>
        <w:tc>
          <w:tcPr>
            <w:tcW w:w="1873" w:type="dxa"/>
          </w:tcPr>
          <w:p w14:paraId="54489204" w14:textId="77777777" w:rsidR="008A1961" w:rsidRPr="00442838" w:rsidRDefault="008A1961" w:rsidP="008A1961">
            <w:pPr>
              <w:spacing w:line="360" w:lineRule="auto"/>
              <w:rPr>
                <w:sz w:val="24"/>
                <w:szCs w:val="24"/>
              </w:rPr>
            </w:pPr>
          </w:p>
        </w:tc>
        <w:tc>
          <w:tcPr>
            <w:tcW w:w="1739" w:type="dxa"/>
          </w:tcPr>
          <w:p w14:paraId="7F169950" w14:textId="77777777" w:rsidR="008A1961" w:rsidRPr="00442838" w:rsidRDefault="008A1961" w:rsidP="008A1961">
            <w:pPr>
              <w:spacing w:line="360" w:lineRule="auto"/>
              <w:rPr>
                <w:sz w:val="24"/>
                <w:szCs w:val="24"/>
              </w:rPr>
            </w:pPr>
          </w:p>
        </w:tc>
        <w:tc>
          <w:tcPr>
            <w:tcW w:w="1739" w:type="dxa"/>
          </w:tcPr>
          <w:p w14:paraId="2104878D" w14:textId="77777777" w:rsidR="008A1961" w:rsidRPr="00442838" w:rsidRDefault="008A1961" w:rsidP="008A1961">
            <w:pPr>
              <w:spacing w:line="360" w:lineRule="auto"/>
              <w:rPr>
                <w:sz w:val="24"/>
                <w:szCs w:val="24"/>
              </w:rPr>
            </w:pPr>
          </w:p>
        </w:tc>
        <w:tc>
          <w:tcPr>
            <w:tcW w:w="1739" w:type="dxa"/>
          </w:tcPr>
          <w:p w14:paraId="45D0FEDE" w14:textId="77777777" w:rsidR="008A1961" w:rsidRPr="00442838" w:rsidRDefault="008A1961" w:rsidP="008A1961">
            <w:pPr>
              <w:spacing w:line="360" w:lineRule="auto"/>
              <w:rPr>
                <w:sz w:val="24"/>
                <w:szCs w:val="24"/>
              </w:rPr>
            </w:pPr>
          </w:p>
        </w:tc>
      </w:tr>
      <w:tr w:rsidR="008A1961" w:rsidRPr="00442838" w14:paraId="1C0ADD2A" w14:textId="77777777" w:rsidTr="008A1961">
        <w:tc>
          <w:tcPr>
            <w:tcW w:w="1860" w:type="dxa"/>
          </w:tcPr>
          <w:p w14:paraId="73F469EE" w14:textId="77777777" w:rsidR="008A1961" w:rsidRPr="00442838" w:rsidRDefault="008A1961" w:rsidP="008A1961">
            <w:pPr>
              <w:spacing w:line="360" w:lineRule="auto"/>
              <w:rPr>
                <w:sz w:val="24"/>
                <w:szCs w:val="24"/>
              </w:rPr>
            </w:pPr>
          </w:p>
        </w:tc>
        <w:tc>
          <w:tcPr>
            <w:tcW w:w="1840" w:type="dxa"/>
          </w:tcPr>
          <w:p w14:paraId="0290C687" w14:textId="77777777" w:rsidR="008A1961" w:rsidRPr="00442838" w:rsidRDefault="008A1961" w:rsidP="008A1961">
            <w:pPr>
              <w:spacing w:line="360" w:lineRule="auto"/>
              <w:rPr>
                <w:sz w:val="24"/>
                <w:szCs w:val="24"/>
              </w:rPr>
            </w:pPr>
          </w:p>
        </w:tc>
        <w:tc>
          <w:tcPr>
            <w:tcW w:w="1873" w:type="dxa"/>
          </w:tcPr>
          <w:p w14:paraId="071CCE49" w14:textId="77777777" w:rsidR="008A1961" w:rsidRPr="00442838" w:rsidRDefault="008A1961" w:rsidP="008A1961">
            <w:pPr>
              <w:spacing w:line="360" w:lineRule="auto"/>
              <w:rPr>
                <w:sz w:val="24"/>
                <w:szCs w:val="24"/>
              </w:rPr>
            </w:pPr>
          </w:p>
        </w:tc>
        <w:tc>
          <w:tcPr>
            <w:tcW w:w="1739" w:type="dxa"/>
          </w:tcPr>
          <w:p w14:paraId="7722848F" w14:textId="77777777" w:rsidR="008A1961" w:rsidRPr="00442838" w:rsidRDefault="008A1961" w:rsidP="008A1961">
            <w:pPr>
              <w:spacing w:line="360" w:lineRule="auto"/>
              <w:rPr>
                <w:sz w:val="24"/>
                <w:szCs w:val="24"/>
              </w:rPr>
            </w:pPr>
          </w:p>
        </w:tc>
        <w:tc>
          <w:tcPr>
            <w:tcW w:w="1739" w:type="dxa"/>
          </w:tcPr>
          <w:p w14:paraId="02446212" w14:textId="77777777" w:rsidR="008A1961" w:rsidRPr="00442838" w:rsidRDefault="008A1961" w:rsidP="008A1961">
            <w:pPr>
              <w:spacing w:line="360" w:lineRule="auto"/>
              <w:rPr>
                <w:sz w:val="24"/>
                <w:szCs w:val="24"/>
              </w:rPr>
            </w:pPr>
          </w:p>
        </w:tc>
        <w:tc>
          <w:tcPr>
            <w:tcW w:w="1739" w:type="dxa"/>
          </w:tcPr>
          <w:p w14:paraId="1473081C" w14:textId="77777777" w:rsidR="008A1961" w:rsidRPr="00442838" w:rsidRDefault="008A1961" w:rsidP="008A1961">
            <w:pPr>
              <w:spacing w:line="360" w:lineRule="auto"/>
              <w:rPr>
                <w:sz w:val="24"/>
                <w:szCs w:val="24"/>
              </w:rPr>
            </w:pPr>
          </w:p>
        </w:tc>
      </w:tr>
      <w:tr w:rsidR="008A1961" w:rsidRPr="00442838" w14:paraId="30D88886" w14:textId="77777777" w:rsidTr="008A1961">
        <w:tc>
          <w:tcPr>
            <w:tcW w:w="1860" w:type="dxa"/>
          </w:tcPr>
          <w:p w14:paraId="67D34735" w14:textId="77777777" w:rsidR="008A1961" w:rsidRPr="00442838" w:rsidRDefault="008A1961" w:rsidP="008A1961">
            <w:pPr>
              <w:spacing w:line="360" w:lineRule="auto"/>
              <w:rPr>
                <w:sz w:val="24"/>
                <w:szCs w:val="24"/>
              </w:rPr>
            </w:pPr>
          </w:p>
        </w:tc>
        <w:tc>
          <w:tcPr>
            <w:tcW w:w="1840" w:type="dxa"/>
          </w:tcPr>
          <w:p w14:paraId="2F5FA9E0" w14:textId="77777777" w:rsidR="008A1961" w:rsidRPr="00442838" w:rsidRDefault="008A1961" w:rsidP="008A1961">
            <w:pPr>
              <w:spacing w:line="360" w:lineRule="auto"/>
              <w:rPr>
                <w:sz w:val="24"/>
                <w:szCs w:val="24"/>
              </w:rPr>
            </w:pPr>
          </w:p>
        </w:tc>
        <w:tc>
          <w:tcPr>
            <w:tcW w:w="1873" w:type="dxa"/>
          </w:tcPr>
          <w:p w14:paraId="0404C641" w14:textId="77777777" w:rsidR="008A1961" w:rsidRPr="00442838" w:rsidRDefault="008A1961" w:rsidP="008A1961">
            <w:pPr>
              <w:spacing w:line="360" w:lineRule="auto"/>
              <w:rPr>
                <w:sz w:val="24"/>
                <w:szCs w:val="24"/>
              </w:rPr>
            </w:pPr>
          </w:p>
        </w:tc>
        <w:tc>
          <w:tcPr>
            <w:tcW w:w="1739" w:type="dxa"/>
          </w:tcPr>
          <w:p w14:paraId="463650DA" w14:textId="77777777" w:rsidR="008A1961" w:rsidRPr="00442838" w:rsidRDefault="008A1961" w:rsidP="008A1961">
            <w:pPr>
              <w:spacing w:line="360" w:lineRule="auto"/>
              <w:rPr>
                <w:sz w:val="24"/>
                <w:szCs w:val="24"/>
              </w:rPr>
            </w:pPr>
          </w:p>
        </w:tc>
        <w:tc>
          <w:tcPr>
            <w:tcW w:w="1739" w:type="dxa"/>
          </w:tcPr>
          <w:p w14:paraId="2CC89F9A" w14:textId="77777777" w:rsidR="008A1961" w:rsidRPr="00442838" w:rsidRDefault="008A1961" w:rsidP="008A1961">
            <w:pPr>
              <w:spacing w:line="360" w:lineRule="auto"/>
              <w:rPr>
                <w:sz w:val="24"/>
                <w:szCs w:val="24"/>
              </w:rPr>
            </w:pPr>
          </w:p>
        </w:tc>
        <w:tc>
          <w:tcPr>
            <w:tcW w:w="1739" w:type="dxa"/>
          </w:tcPr>
          <w:p w14:paraId="279F99B5" w14:textId="77777777" w:rsidR="008A1961" w:rsidRPr="00442838" w:rsidRDefault="008A1961" w:rsidP="008A1961">
            <w:pPr>
              <w:spacing w:line="360" w:lineRule="auto"/>
              <w:rPr>
                <w:sz w:val="24"/>
                <w:szCs w:val="24"/>
              </w:rPr>
            </w:pPr>
          </w:p>
        </w:tc>
      </w:tr>
      <w:tr w:rsidR="008A1961" w:rsidRPr="00442838" w14:paraId="13BF111B" w14:textId="77777777" w:rsidTr="008A1961">
        <w:tc>
          <w:tcPr>
            <w:tcW w:w="1860" w:type="dxa"/>
          </w:tcPr>
          <w:p w14:paraId="7DFA595D" w14:textId="77777777" w:rsidR="008A1961" w:rsidRPr="00442838" w:rsidRDefault="008A1961" w:rsidP="008A1961">
            <w:pPr>
              <w:spacing w:line="360" w:lineRule="auto"/>
              <w:rPr>
                <w:sz w:val="24"/>
                <w:szCs w:val="24"/>
              </w:rPr>
            </w:pPr>
          </w:p>
        </w:tc>
        <w:tc>
          <w:tcPr>
            <w:tcW w:w="1840" w:type="dxa"/>
          </w:tcPr>
          <w:p w14:paraId="08433914" w14:textId="77777777" w:rsidR="008A1961" w:rsidRPr="00442838" w:rsidRDefault="008A1961" w:rsidP="008A1961">
            <w:pPr>
              <w:spacing w:line="360" w:lineRule="auto"/>
              <w:rPr>
                <w:sz w:val="24"/>
                <w:szCs w:val="24"/>
              </w:rPr>
            </w:pPr>
          </w:p>
        </w:tc>
        <w:tc>
          <w:tcPr>
            <w:tcW w:w="1873" w:type="dxa"/>
          </w:tcPr>
          <w:p w14:paraId="15F16426" w14:textId="77777777" w:rsidR="008A1961" w:rsidRPr="00442838" w:rsidRDefault="008A1961" w:rsidP="008A1961">
            <w:pPr>
              <w:spacing w:line="360" w:lineRule="auto"/>
              <w:rPr>
                <w:sz w:val="24"/>
                <w:szCs w:val="24"/>
              </w:rPr>
            </w:pPr>
          </w:p>
        </w:tc>
        <w:tc>
          <w:tcPr>
            <w:tcW w:w="1739" w:type="dxa"/>
          </w:tcPr>
          <w:p w14:paraId="689BBBE7" w14:textId="77777777" w:rsidR="008A1961" w:rsidRPr="00442838" w:rsidRDefault="008A1961" w:rsidP="008A1961">
            <w:pPr>
              <w:spacing w:line="360" w:lineRule="auto"/>
              <w:rPr>
                <w:sz w:val="24"/>
                <w:szCs w:val="24"/>
              </w:rPr>
            </w:pPr>
          </w:p>
        </w:tc>
        <w:tc>
          <w:tcPr>
            <w:tcW w:w="1739" w:type="dxa"/>
          </w:tcPr>
          <w:p w14:paraId="39846C4D" w14:textId="77777777" w:rsidR="008A1961" w:rsidRPr="00442838" w:rsidRDefault="008A1961" w:rsidP="008A1961">
            <w:pPr>
              <w:spacing w:line="360" w:lineRule="auto"/>
              <w:rPr>
                <w:sz w:val="24"/>
                <w:szCs w:val="24"/>
              </w:rPr>
            </w:pPr>
          </w:p>
        </w:tc>
        <w:tc>
          <w:tcPr>
            <w:tcW w:w="1739" w:type="dxa"/>
          </w:tcPr>
          <w:p w14:paraId="283BA894" w14:textId="77777777" w:rsidR="008A1961" w:rsidRPr="00442838" w:rsidRDefault="008A1961" w:rsidP="008A1961">
            <w:pPr>
              <w:spacing w:line="360" w:lineRule="auto"/>
              <w:rPr>
                <w:sz w:val="24"/>
                <w:szCs w:val="24"/>
              </w:rPr>
            </w:pPr>
          </w:p>
        </w:tc>
      </w:tr>
      <w:tr w:rsidR="008A1961" w:rsidRPr="00442838" w14:paraId="6C2C8C52" w14:textId="77777777" w:rsidTr="008A1961">
        <w:tc>
          <w:tcPr>
            <w:tcW w:w="1860" w:type="dxa"/>
          </w:tcPr>
          <w:p w14:paraId="23FFFC65" w14:textId="77777777" w:rsidR="008A1961" w:rsidRPr="00442838" w:rsidRDefault="008A1961" w:rsidP="008A1961">
            <w:pPr>
              <w:spacing w:line="360" w:lineRule="auto"/>
              <w:rPr>
                <w:sz w:val="24"/>
                <w:szCs w:val="24"/>
              </w:rPr>
            </w:pPr>
          </w:p>
        </w:tc>
        <w:tc>
          <w:tcPr>
            <w:tcW w:w="1840" w:type="dxa"/>
          </w:tcPr>
          <w:p w14:paraId="2E828263" w14:textId="77777777" w:rsidR="008A1961" w:rsidRPr="00442838" w:rsidRDefault="008A1961" w:rsidP="008A1961">
            <w:pPr>
              <w:spacing w:line="360" w:lineRule="auto"/>
              <w:rPr>
                <w:sz w:val="24"/>
                <w:szCs w:val="24"/>
              </w:rPr>
            </w:pPr>
          </w:p>
        </w:tc>
        <w:tc>
          <w:tcPr>
            <w:tcW w:w="1873" w:type="dxa"/>
          </w:tcPr>
          <w:p w14:paraId="5FD0E5AE" w14:textId="77777777" w:rsidR="008A1961" w:rsidRPr="00442838" w:rsidRDefault="008A1961" w:rsidP="008A1961">
            <w:pPr>
              <w:spacing w:line="360" w:lineRule="auto"/>
              <w:rPr>
                <w:sz w:val="24"/>
                <w:szCs w:val="24"/>
              </w:rPr>
            </w:pPr>
          </w:p>
        </w:tc>
        <w:tc>
          <w:tcPr>
            <w:tcW w:w="1739" w:type="dxa"/>
          </w:tcPr>
          <w:p w14:paraId="6C083C9E" w14:textId="77777777" w:rsidR="008A1961" w:rsidRPr="00442838" w:rsidRDefault="008A1961" w:rsidP="008A1961">
            <w:pPr>
              <w:spacing w:line="360" w:lineRule="auto"/>
              <w:rPr>
                <w:sz w:val="24"/>
                <w:szCs w:val="24"/>
              </w:rPr>
            </w:pPr>
          </w:p>
        </w:tc>
        <w:tc>
          <w:tcPr>
            <w:tcW w:w="1739" w:type="dxa"/>
          </w:tcPr>
          <w:p w14:paraId="130A75A2" w14:textId="77777777" w:rsidR="008A1961" w:rsidRPr="00442838" w:rsidRDefault="008A1961" w:rsidP="008A1961">
            <w:pPr>
              <w:spacing w:line="360" w:lineRule="auto"/>
              <w:rPr>
                <w:sz w:val="24"/>
                <w:szCs w:val="24"/>
              </w:rPr>
            </w:pPr>
          </w:p>
        </w:tc>
        <w:tc>
          <w:tcPr>
            <w:tcW w:w="1739" w:type="dxa"/>
          </w:tcPr>
          <w:p w14:paraId="134F81A0" w14:textId="77777777" w:rsidR="008A1961" w:rsidRPr="00442838" w:rsidRDefault="008A1961" w:rsidP="008A1961">
            <w:pPr>
              <w:spacing w:line="360" w:lineRule="auto"/>
              <w:rPr>
                <w:sz w:val="24"/>
                <w:szCs w:val="24"/>
              </w:rPr>
            </w:pPr>
          </w:p>
        </w:tc>
      </w:tr>
      <w:tr w:rsidR="008A1961" w:rsidRPr="00442838" w14:paraId="7853C558" w14:textId="77777777" w:rsidTr="008A1961">
        <w:tc>
          <w:tcPr>
            <w:tcW w:w="1860" w:type="dxa"/>
          </w:tcPr>
          <w:p w14:paraId="041024A6" w14:textId="77777777" w:rsidR="008A1961" w:rsidRPr="00442838" w:rsidRDefault="008A1961" w:rsidP="008A1961">
            <w:pPr>
              <w:spacing w:line="360" w:lineRule="auto"/>
              <w:rPr>
                <w:sz w:val="24"/>
                <w:szCs w:val="24"/>
              </w:rPr>
            </w:pPr>
          </w:p>
        </w:tc>
        <w:tc>
          <w:tcPr>
            <w:tcW w:w="1840" w:type="dxa"/>
          </w:tcPr>
          <w:p w14:paraId="7A5A9558" w14:textId="77777777" w:rsidR="008A1961" w:rsidRPr="00442838" w:rsidRDefault="008A1961" w:rsidP="008A1961">
            <w:pPr>
              <w:spacing w:line="360" w:lineRule="auto"/>
              <w:rPr>
                <w:sz w:val="24"/>
                <w:szCs w:val="24"/>
              </w:rPr>
            </w:pPr>
          </w:p>
        </w:tc>
        <w:tc>
          <w:tcPr>
            <w:tcW w:w="1873" w:type="dxa"/>
          </w:tcPr>
          <w:p w14:paraId="00205525" w14:textId="77777777" w:rsidR="008A1961" w:rsidRPr="00442838" w:rsidRDefault="008A1961" w:rsidP="008A1961">
            <w:pPr>
              <w:spacing w:line="360" w:lineRule="auto"/>
              <w:rPr>
                <w:sz w:val="24"/>
                <w:szCs w:val="24"/>
              </w:rPr>
            </w:pPr>
          </w:p>
        </w:tc>
        <w:tc>
          <w:tcPr>
            <w:tcW w:w="1739" w:type="dxa"/>
          </w:tcPr>
          <w:p w14:paraId="736F2FCD" w14:textId="77777777" w:rsidR="008A1961" w:rsidRPr="00442838" w:rsidRDefault="008A1961" w:rsidP="008A1961">
            <w:pPr>
              <w:spacing w:line="360" w:lineRule="auto"/>
              <w:rPr>
                <w:sz w:val="24"/>
                <w:szCs w:val="24"/>
              </w:rPr>
            </w:pPr>
          </w:p>
        </w:tc>
        <w:tc>
          <w:tcPr>
            <w:tcW w:w="1739" w:type="dxa"/>
          </w:tcPr>
          <w:p w14:paraId="0B89B0A1" w14:textId="77777777" w:rsidR="008A1961" w:rsidRPr="00442838" w:rsidRDefault="008A1961" w:rsidP="008A1961">
            <w:pPr>
              <w:spacing w:line="360" w:lineRule="auto"/>
              <w:rPr>
                <w:sz w:val="24"/>
                <w:szCs w:val="24"/>
              </w:rPr>
            </w:pPr>
          </w:p>
        </w:tc>
        <w:tc>
          <w:tcPr>
            <w:tcW w:w="1739" w:type="dxa"/>
          </w:tcPr>
          <w:p w14:paraId="3C49DA98" w14:textId="77777777" w:rsidR="008A1961" w:rsidRPr="00442838" w:rsidRDefault="008A1961" w:rsidP="008A1961">
            <w:pPr>
              <w:spacing w:line="360" w:lineRule="auto"/>
              <w:rPr>
                <w:sz w:val="24"/>
                <w:szCs w:val="24"/>
              </w:rPr>
            </w:pPr>
          </w:p>
        </w:tc>
      </w:tr>
      <w:tr w:rsidR="008A1961" w:rsidRPr="00442838" w14:paraId="13EA2E82" w14:textId="77777777" w:rsidTr="008A1961">
        <w:tc>
          <w:tcPr>
            <w:tcW w:w="1860" w:type="dxa"/>
          </w:tcPr>
          <w:p w14:paraId="40C6AFCA" w14:textId="77777777" w:rsidR="008A1961" w:rsidRPr="00442838" w:rsidRDefault="008A1961" w:rsidP="008A1961">
            <w:pPr>
              <w:spacing w:line="360" w:lineRule="auto"/>
              <w:rPr>
                <w:sz w:val="24"/>
                <w:szCs w:val="24"/>
              </w:rPr>
            </w:pPr>
          </w:p>
        </w:tc>
        <w:tc>
          <w:tcPr>
            <w:tcW w:w="1840" w:type="dxa"/>
          </w:tcPr>
          <w:p w14:paraId="2152A4BD" w14:textId="77777777" w:rsidR="008A1961" w:rsidRPr="00442838" w:rsidRDefault="008A1961" w:rsidP="008A1961">
            <w:pPr>
              <w:spacing w:line="360" w:lineRule="auto"/>
              <w:rPr>
                <w:sz w:val="24"/>
                <w:szCs w:val="24"/>
              </w:rPr>
            </w:pPr>
          </w:p>
        </w:tc>
        <w:tc>
          <w:tcPr>
            <w:tcW w:w="1873" w:type="dxa"/>
          </w:tcPr>
          <w:p w14:paraId="7A869DA7" w14:textId="77777777" w:rsidR="008A1961" w:rsidRPr="00442838" w:rsidRDefault="008A1961" w:rsidP="008A1961">
            <w:pPr>
              <w:spacing w:line="360" w:lineRule="auto"/>
              <w:rPr>
                <w:sz w:val="24"/>
                <w:szCs w:val="24"/>
              </w:rPr>
            </w:pPr>
          </w:p>
        </w:tc>
        <w:tc>
          <w:tcPr>
            <w:tcW w:w="1739" w:type="dxa"/>
          </w:tcPr>
          <w:p w14:paraId="195B1C50" w14:textId="77777777" w:rsidR="008A1961" w:rsidRPr="00442838" w:rsidRDefault="008A1961" w:rsidP="008A1961">
            <w:pPr>
              <w:spacing w:line="360" w:lineRule="auto"/>
              <w:rPr>
                <w:sz w:val="24"/>
                <w:szCs w:val="24"/>
              </w:rPr>
            </w:pPr>
          </w:p>
        </w:tc>
        <w:tc>
          <w:tcPr>
            <w:tcW w:w="1739" w:type="dxa"/>
          </w:tcPr>
          <w:p w14:paraId="5759DA4A" w14:textId="77777777" w:rsidR="008A1961" w:rsidRPr="00442838" w:rsidRDefault="008A1961" w:rsidP="008A1961">
            <w:pPr>
              <w:spacing w:line="360" w:lineRule="auto"/>
              <w:rPr>
                <w:sz w:val="24"/>
                <w:szCs w:val="24"/>
              </w:rPr>
            </w:pPr>
          </w:p>
        </w:tc>
        <w:tc>
          <w:tcPr>
            <w:tcW w:w="1739" w:type="dxa"/>
          </w:tcPr>
          <w:p w14:paraId="2D182FB0" w14:textId="77777777" w:rsidR="008A1961" w:rsidRPr="00442838" w:rsidRDefault="008A1961" w:rsidP="008A1961">
            <w:pPr>
              <w:spacing w:line="360" w:lineRule="auto"/>
              <w:rPr>
                <w:sz w:val="24"/>
                <w:szCs w:val="24"/>
              </w:rPr>
            </w:pPr>
          </w:p>
        </w:tc>
      </w:tr>
      <w:tr w:rsidR="008A1961" w:rsidRPr="00442838" w14:paraId="179CFDCD" w14:textId="77777777" w:rsidTr="008A1961">
        <w:tc>
          <w:tcPr>
            <w:tcW w:w="1860" w:type="dxa"/>
          </w:tcPr>
          <w:p w14:paraId="1A06F437" w14:textId="77777777" w:rsidR="008A1961" w:rsidRPr="00442838" w:rsidRDefault="008A1961" w:rsidP="008A1961">
            <w:pPr>
              <w:spacing w:line="360" w:lineRule="auto"/>
              <w:rPr>
                <w:sz w:val="24"/>
                <w:szCs w:val="24"/>
              </w:rPr>
            </w:pPr>
          </w:p>
        </w:tc>
        <w:tc>
          <w:tcPr>
            <w:tcW w:w="1840" w:type="dxa"/>
          </w:tcPr>
          <w:p w14:paraId="17D3A44B" w14:textId="77777777" w:rsidR="008A1961" w:rsidRPr="00442838" w:rsidRDefault="008A1961" w:rsidP="008A1961">
            <w:pPr>
              <w:spacing w:line="360" w:lineRule="auto"/>
              <w:rPr>
                <w:sz w:val="24"/>
                <w:szCs w:val="24"/>
              </w:rPr>
            </w:pPr>
          </w:p>
        </w:tc>
        <w:tc>
          <w:tcPr>
            <w:tcW w:w="1873" w:type="dxa"/>
          </w:tcPr>
          <w:p w14:paraId="2D52A192" w14:textId="77777777" w:rsidR="008A1961" w:rsidRPr="00442838" w:rsidRDefault="008A1961" w:rsidP="008A1961">
            <w:pPr>
              <w:spacing w:line="360" w:lineRule="auto"/>
              <w:rPr>
                <w:sz w:val="24"/>
                <w:szCs w:val="24"/>
              </w:rPr>
            </w:pPr>
          </w:p>
        </w:tc>
        <w:tc>
          <w:tcPr>
            <w:tcW w:w="1739" w:type="dxa"/>
          </w:tcPr>
          <w:p w14:paraId="560D2D16" w14:textId="77777777" w:rsidR="008A1961" w:rsidRPr="00442838" w:rsidRDefault="008A1961" w:rsidP="008A1961">
            <w:pPr>
              <w:spacing w:line="360" w:lineRule="auto"/>
              <w:rPr>
                <w:sz w:val="24"/>
                <w:szCs w:val="24"/>
              </w:rPr>
            </w:pPr>
          </w:p>
        </w:tc>
        <w:tc>
          <w:tcPr>
            <w:tcW w:w="1739" w:type="dxa"/>
          </w:tcPr>
          <w:p w14:paraId="52879708" w14:textId="77777777" w:rsidR="008A1961" w:rsidRPr="00442838" w:rsidRDefault="008A1961" w:rsidP="008A1961">
            <w:pPr>
              <w:spacing w:line="360" w:lineRule="auto"/>
              <w:rPr>
                <w:sz w:val="24"/>
                <w:szCs w:val="24"/>
              </w:rPr>
            </w:pPr>
          </w:p>
        </w:tc>
        <w:tc>
          <w:tcPr>
            <w:tcW w:w="1739" w:type="dxa"/>
          </w:tcPr>
          <w:p w14:paraId="36B9F948" w14:textId="77777777" w:rsidR="008A1961" w:rsidRPr="00442838" w:rsidRDefault="008A1961" w:rsidP="008A1961">
            <w:pPr>
              <w:spacing w:line="360" w:lineRule="auto"/>
              <w:rPr>
                <w:sz w:val="24"/>
                <w:szCs w:val="24"/>
              </w:rPr>
            </w:pPr>
          </w:p>
        </w:tc>
      </w:tr>
      <w:tr w:rsidR="008A1961" w:rsidRPr="00442838" w14:paraId="391166FA" w14:textId="77777777" w:rsidTr="008A1961">
        <w:tc>
          <w:tcPr>
            <w:tcW w:w="1860" w:type="dxa"/>
          </w:tcPr>
          <w:p w14:paraId="7CC14F40" w14:textId="77777777" w:rsidR="008A1961" w:rsidRPr="00442838" w:rsidRDefault="008A1961" w:rsidP="008A1961">
            <w:pPr>
              <w:spacing w:line="360" w:lineRule="auto"/>
              <w:rPr>
                <w:sz w:val="24"/>
                <w:szCs w:val="24"/>
              </w:rPr>
            </w:pPr>
          </w:p>
        </w:tc>
        <w:tc>
          <w:tcPr>
            <w:tcW w:w="1840" w:type="dxa"/>
          </w:tcPr>
          <w:p w14:paraId="1F0A49C8" w14:textId="77777777" w:rsidR="008A1961" w:rsidRPr="00442838" w:rsidRDefault="008A1961" w:rsidP="008A1961">
            <w:pPr>
              <w:spacing w:line="360" w:lineRule="auto"/>
              <w:rPr>
                <w:sz w:val="24"/>
                <w:szCs w:val="24"/>
              </w:rPr>
            </w:pPr>
          </w:p>
        </w:tc>
        <w:tc>
          <w:tcPr>
            <w:tcW w:w="1873" w:type="dxa"/>
          </w:tcPr>
          <w:p w14:paraId="68BD3720" w14:textId="77777777" w:rsidR="008A1961" w:rsidRPr="00442838" w:rsidRDefault="008A1961" w:rsidP="008A1961">
            <w:pPr>
              <w:spacing w:line="360" w:lineRule="auto"/>
              <w:rPr>
                <w:sz w:val="24"/>
                <w:szCs w:val="24"/>
              </w:rPr>
            </w:pPr>
          </w:p>
        </w:tc>
        <w:tc>
          <w:tcPr>
            <w:tcW w:w="1739" w:type="dxa"/>
          </w:tcPr>
          <w:p w14:paraId="3DF8ACAE" w14:textId="77777777" w:rsidR="008A1961" w:rsidRPr="00442838" w:rsidRDefault="008A1961" w:rsidP="008A1961">
            <w:pPr>
              <w:spacing w:line="360" w:lineRule="auto"/>
              <w:rPr>
                <w:sz w:val="24"/>
                <w:szCs w:val="24"/>
              </w:rPr>
            </w:pPr>
          </w:p>
        </w:tc>
        <w:tc>
          <w:tcPr>
            <w:tcW w:w="1739" w:type="dxa"/>
          </w:tcPr>
          <w:p w14:paraId="080551D3" w14:textId="77777777" w:rsidR="008A1961" w:rsidRPr="00442838" w:rsidRDefault="008A1961" w:rsidP="008A1961">
            <w:pPr>
              <w:spacing w:line="360" w:lineRule="auto"/>
              <w:rPr>
                <w:sz w:val="24"/>
                <w:szCs w:val="24"/>
              </w:rPr>
            </w:pPr>
          </w:p>
        </w:tc>
        <w:tc>
          <w:tcPr>
            <w:tcW w:w="1739" w:type="dxa"/>
          </w:tcPr>
          <w:p w14:paraId="4F20D17C" w14:textId="77777777" w:rsidR="008A1961" w:rsidRPr="00442838" w:rsidRDefault="008A1961" w:rsidP="008A1961">
            <w:pPr>
              <w:spacing w:line="360" w:lineRule="auto"/>
              <w:rPr>
                <w:sz w:val="24"/>
                <w:szCs w:val="24"/>
              </w:rPr>
            </w:pPr>
          </w:p>
        </w:tc>
      </w:tr>
      <w:tr w:rsidR="008A1961" w:rsidRPr="00442838" w14:paraId="1BE89405" w14:textId="77777777" w:rsidTr="008A1961">
        <w:tc>
          <w:tcPr>
            <w:tcW w:w="1860" w:type="dxa"/>
          </w:tcPr>
          <w:p w14:paraId="6BA851FE" w14:textId="77777777" w:rsidR="008A1961" w:rsidRPr="00442838" w:rsidRDefault="008A1961" w:rsidP="008A1961">
            <w:pPr>
              <w:spacing w:line="360" w:lineRule="auto"/>
              <w:rPr>
                <w:sz w:val="24"/>
                <w:szCs w:val="24"/>
              </w:rPr>
            </w:pPr>
          </w:p>
        </w:tc>
        <w:tc>
          <w:tcPr>
            <w:tcW w:w="1840" w:type="dxa"/>
          </w:tcPr>
          <w:p w14:paraId="335E80EC" w14:textId="77777777" w:rsidR="008A1961" w:rsidRPr="00442838" w:rsidRDefault="008A1961" w:rsidP="008A1961">
            <w:pPr>
              <w:spacing w:line="360" w:lineRule="auto"/>
              <w:rPr>
                <w:sz w:val="24"/>
                <w:szCs w:val="24"/>
              </w:rPr>
            </w:pPr>
          </w:p>
        </w:tc>
        <w:tc>
          <w:tcPr>
            <w:tcW w:w="1873" w:type="dxa"/>
          </w:tcPr>
          <w:p w14:paraId="4B84BD1E" w14:textId="77777777" w:rsidR="008A1961" w:rsidRPr="00442838" w:rsidRDefault="008A1961" w:rsidP="008A1961">
            <w:pPr>
              <w:spacing w:line="360" w:lineRule="auto"/>
              <w:rPr>
                <w:sz w:val="24"/>
                <w:szCs w:val="24"/>
              </w:rPr>
            </w:pPr>
          </w:p>
        </w:tc>
        <w:tc>
          <w:tcPr>
            <w:tcW w:w="1739" w:type="dxa"/>
          </w:tcPr>
          <w:p w14:paraId="3E580A81" w14:textId="77777777" w:rsidR="008A1961" w:rsidRPr="00442838" w:rsidRDefault="008A1961" w:rsidP="008A1961">
            <w:pPr>
              <w:spacing w:line="360" w:lineRule="auto"/>
              <w:rPr>
                <w:sz w:val="24"/>
                <w:szCs w:val="24"/>
              </w:rPr>
            </w:pPr>
          </w:p>
        </w:tc>
        <w:tc>
          <w:tcPr>
            <w:tcW w:w="1739" w:type="dxa"/>
          </w:tcPr>
          <w:p w14:paraId="5297D233" w14:textId="77777777" w:rsidR="008A1961" w:rsidRPr="00442838" w:rsidRDefault="008A1961" w:rsidP="008A1961">
            <w:pPr>
              <w:spacing w:line="360" w:lineRule="auto"/>
              <w:rPr>
                <w:sz w:val="24"/>
                <w:szCs w:val="24"/>
              </w:rPr>
            </w:pPr>
          </w:p>
        </w:tc>
        <w:tc>
          <w:tcPr>
            <w:tcW w:w="1739" w:type="dxa"/>
          </w:tcPr>
          <w:p w14:paraId="2567D87A" w14:textId="77777777" w:rsidR="008A1961" w:rsidRPr="00442838" w:rsidRDefault="008A1961" w:rsidP="008A1961">
            <w:pPr>
              <w:spacing w:line="360" w:lineRule="auto"/>
              <w:rPr>
                <w:sz w:val="24"/>
                <w:szCs w:val="24"/>
              </w:rPr>
            </w:pPr>
          </w:p>
        </w:tc>
      </w:tr>
      <w:tr w:rsidR="008A1961" w:rsidRPr="00442838" w14:paraId="0CAAB67C" w14:textId="77777777" w:rsidTr="008A1961">
        <w:tc>
          <w:tcPr>
            <w:tcW w:w="1860" w:type="dxa"/>
          </w:tcPr>
          <w:p w14:paraId="4483332C" w14:textId="77777777" w:rsidR="008A1961" w:rsidRPr="00442838" w:rsidRDefault="008A1961" w:rsidP="008A1961">
            <w:pPr>
              <w:spacing w:line="360" w:lineRule="auto"/>
              <w:rPr>
                <w:sz w:val="24"/>
                <w:szCs w:val="24"/>
              </w:rPr>
            </w:pPr>
          </w:p>
        </w:tc>
        <w:tc>
          <w:tcPr>
            <w:tcW w:w="1840" w:type="dxa"/>
          </w:tcPr>
          <w:p w14:paraId="784EF107" w14:textId="77777777" w:rsidR="008A1961" w:rsidRPr="00442838" w:rsidRDefault="008A1961" w:rsidP="008A1961">
            <w:pPr>
              <w:spacing w:line="360" w:lineRule="auto"/>
              <w:rPr>
                <w:sz w:val="24"/>
                <w:szCs w:val="24"/>
              </w:rPr>
            </w:pPr>
          </w:p>
        </w:tc>
        <w:tc>
          <w:tcPr>
            <w:tcW w:w="1873" w:type="dxa"/>
          </w:tcPr>
          <w:p w14:paraId="078195C7" w14:textId="77777777" w:rsidR="008A1961" w:rsidRPr="00442838" w:rsidRDefault="008A1961" w:rsidP="008A1961">
            <w:pPr>
              <w:spacing w:line="360" w:lineRule="auto"/>
              <w:rPr>
                <w:sz w:val="24"/>
                <w:szCs w:val="24"/>
              </w:rPr>
            </w:pPr>
          </w:p>
        </w:tc>
        <w:tc>
          <w:tcPr>
            <w:tcW w:w="1739" w:type="dxa"/>
          </w:tcPr>
          <w:p w14:paraId="115BAD11" w14:textId="77777777" w:rsidR="008A1961" w:rsidRPr="00442838" w:rsidRDefault="008A1961" w:rsidP="008A1961">
            <w:pPr>
              <w:spacing w:line="360" w:lineRule="auto"/>
              <w:rPr>
                <w:sz w:val="24"/>
                <w:szCs w:val="24"/>
              </w:rPr>
            </w:pPr>
          </w:p>
        </w:tc>
        <w:tc>
          <w:tcPr>
            <w:tcW w:w="1739" w:type="dxa"/>
          </w:tcPr>
          <w:p w14:paraId="050B1A61" w14:textId="77777777" w:rsidR="008A1961" w:rsidRPr="00442838" w:rsidRDefault="008A1961" w:rsidP="008A1961">
            <w:pPr>
              <w:spacing w:line="360" w:lineRule="auto"/>
              <w:rPr>
                <w:sz w:val="24"/>
                <w:szCs w:val="24"/>
              </w:rPr>
            </w:pPr>
          </w:p>
        </w:tc>
        <w:tc>
          <w:tcPr>
            <w:tcW w:w="1739" w:type="dxa"/>
          </w:tcPr>
          <w:p w14:paraId="15FFAD5E" w14:textId="77777777" w:rsidR="008A1961" w:rsidRPr="00442838" w:rsidRDefault="008A1961" w:rsidP="008A1961">
            <w:pPr>
              <w:spacing w:line="360" w:lineRule="auto"/>
              <w:rPr>
                <w:sz w:val="24"/>
                <w:szCs w:val="24"/>
              </w:rPr>
            </w:pPr>
          </w:p>
        </w:tc>
      </w:tr>
      <w:tr w:rsidR="008A1961" w:rsidRPr="00442838" w14:paraId="2F58E528" w14:textId="77777777" w:rsidTr="008A1961">
        <w:tc>
          <w:tcPr>
            <w:tcW w:w="1860" w:type="dxa"/>
          </w:tcPr>
          <w:p w14:paraId="0C276387" w14:textId="77777777" w:rsidR="008A1961" w:rsidRPr="00442838" w:rsidRDefault="008A1961" w:rsidP="008A1961">
            <w:pPr>
              <w:spacing w:line="360" w:lineRule="auto"/>
              <w:rPr>
                <w:sz w:val="24"/>
                <w:szCs w:val="24"/>
              </w:rPr>
            </w:pPr>
          </w:p>
        </w:tc>
        <w:tc>
          <w:tcPr>
            <w:tcW w:w="1840" w:type="dxa"/>
          </w:tcPr>
          <w:p w14:paraId="5E21F986" w14:textId="77777777" w:rsidR="008A1961" w:rsidRPr="00442838" w:rsidRDefault="008A1961" w:rsidP="008A1961">
            <w:pPr>
              <w:spacing w:line="360" w:lineRule="auto"/>
              <w:rPr>
                <w:sz w:val="24"/>
                <w:szCs w:val="24"/>
              </w:rPr>
            </w:pPr>
          </w:p>
        </w:tc>
        <w:tc>
          <w:tcPr>
            <w:tcW w:w="1873" w:type="dxa"/>
          </w:tcPr>
          <w:p w14:paraId="586E6E75" w14:textId="77777777" w:rsidR="008A1961" w:rsidRPr="00442838" w:rsidRDefault="008A1961" w:rsidP="008A1961">
            <w:pPr>
              <w:spacing w:line="360" w:lineRule="auto"/>
              <w:rPr>
                <w:sz w:val="24"/>
                <w:szCs w:val="24"/>
              </w:rPr>
            </w:pPr>
          </w:p>
        </w:tc>
        <w:tc>
          <w:tcPr>
            <w:tcW w:w="1739" w:type="dxa"/>
          </w:tcPr>
          <w:p w14:paraId="1F90641C" w14:textId="77777777" w:rsidR="008A1961" w:rsidRPr="00442838" w:rsidRDefault="008A1961" w:rsidP="008A1961">
            <w:pPr>
              <w:spacing w:line="360" w:lineRule="auto"/>
              <w:rPr>
                <w:sz w:val="24"/>
                <w:szCs w:val="24"/>
              </w:rPr>
            </w:pPr>
          </w:p>
        </w:tc>
        <w:tc>
          <w:tcPr>
            <w:tcW w:w="1739" w:type="dxa"/>
          </w:tcPr>
          <w:p w14:paraId="015D4557" w14:textId="77777777" w:rsidR="008A1961" w:rsidRPr="00442838" w:rsidRDefault="008A1961" w:rsidP="008A1961">
            <w:pPr>
              <w:spacing w:line="360" w:lineRule="auto"/>
              <w:rPr>
                <w:sz w:val="24"/>
                <w:szCs w:val="24"/>
              </w:rPr>
            </w:pPr>
          </w:p>
        </w:tc>
        <w:tc>
          <w:tcPr>
            <w:tcW w:w="1739" w:type="dxa"/>
          </w:tcPr>
          <w:p w14:paraId="7239D2CD" w14:textId="77777777" w:rsidR="008A1961" w:rsidRPr="00442838" w:rsidRDefault="008A1961" w:rsidP="008A1961">
            <w:pPr>
              <w:spacing w:line="360" w:lineRule="auto"/>
              <w:rPr>
                <w:sz w:val="24"/>
                <w:szCs w:val="24"/>
              </w:rPr>
            </w:pPr>
          </w:p>
        </w:tc>
      </w:tr>
      <w:tr w:rsidR="008A1961" w:rsidRPr="00442838" w14:paraId="383D23C4" w14:textId="77777777" w:rsidTr="008A1961">
        <w:tc>
          <w:tcPr>
            <w:tcW w:w="1860" w:type="dxa"/>
          </w:tcPr>
          <w:p w14:paraId="005BF718" w14:textId="77777777" w:rsidR="008A1961" w:rsidRPr="00442838" w:rsidRDefault="008A1961" w:rsidP="008A1961">
            <w:pPr>
              <w:spacing w:line="360" w:lineRule="auto"/>
              <w:rPr>
                <w:sz w:val="24"/>
                <w:szCs w:val="24"/>
              </w:rPr>
            </w:pPr>
          </w:p>
        </w:tc>
        <w:tc>
          <w:tcPr>
            <w:tcW w:w="1840" w:type="dxa"/>
          </w:tcPr>
          <w:p w14:paraId="6322F2BD" w14:textId="77777777" w:rsidR="008A1961" w:rsidRPr="00442838" w:rsidRDefault="008A1961" w:rsidP="008A1961">
            <w:pPr>
              <w:spacing w:line="360" w:lineRule="auto"/>
              <w:rPr>
                <w:sz w:val="24"/>
                <w:szCs w:val="24"/>
              </w:rPr>
            </w:pPr>
          </w:p>
        </w:tc>
        <w:tc>
          <w:tcPr>
            <w:tcW w:w="1873" w:type="dxa"/>
          </w:tcPr>
          <w:p w14:paraId="4EC71E25" w14:textId="77777777" w:rsidR="008A1961" w:rsidRPr="00442838" w:rsidRDefault="008A1961" w:rsidP="008A1961">
            <w:pPr>
              <w:spacing w:line="360" w:lineRule="auto"/>
              <w:rPr>
                <w:sz w:val="24"/>
                <w:szCs w:val="24"/>
              </w:rPr>
            </w:pPr>
          </w:p>
        </w:tc>
        <w:tc>
          <w:tcPr>
            <w:tcW w:w="1739" w:type="dxa"/>
          </w:tcPr>
          <w:p w14:paraId="47DC3F5E" w14:textId="77777777" w:rsidR="008A1961" w:rsidRPr="00442838" w:rsidRDefault="008A1961" w:rsidP="008A1961">
            <w:pPr>
              <w:spacing w:line="360" w:lineRule="auto"/>
              <w:rPr>
                <w:sz w:val="24"/>
                <w:szCs w:val="24"/>
              </w:rPr>
            </w:pPr>
          </w:p>
        </w:tc>
        <w:tc>
          <w:tcPr>
            <w:tcW w:w="1739" w:type="dxa"/>
          </w:tcPr>
          <w:p w14:paraId="6777CF64" w14:textId="77777777" w:rsidR="008A1961" w:rsidRPr="00442838" w:rsidRDefault="008A1961" w:rsidP="008A1961">
            <w:pPr>
              <w:spacing w:line="360" w:lineRule="auto"/>
              <w:rPr>
                <w:sz w:val="24"/>
                <w:szCs w:val="24"/>
              </w:rPr>
            </w:pPr>
          </w:p>
        </w:tc>
        <w:tc>
          <w:tcPr>
            <w:tcW w:w="1739" w:type="dxa"/>
          </w:tcPr>
          <w:p w14:paraId="7A5C0BC9" w14:textId="77777777" w:rsidR="008A1961" w:rsidRPr="00442838" w:rsidRDefault="008A1961" w:rsidP="008A1961">
            <w:pPr>
              <w:spacing w:line="360" w:lineRule="auto"/>
              <w:rPr>
                <w:sz w:val="24"/>
                <w:szCs w:val="24"/>
              </w:rPr>
            </w:pPr>
          </w:p>
        </w:tc>
      </w:tr>
      <w:tr w:rsidR="008A1961" w:rsidRPr="00442838" w14:paraId="3E63FB8C" w14:textId="77777777" w:rsidTr="008A1961">
        <w:tc>
          <w:tcPr>
            <w:tcW w:w="1860" w:type="dxa"/>
          </w:tcPr>
          <w:p w14:paraId="1C91F8E3" w14:textId="77777777" w:rsidR="008A1961" w:rsidRPr="00442838" w:rsidRDefault="008A1961" w:rsidP="008A1961">
            <w:pPr>
              <w:spacing w:line="360" w:lineRule="auto"/>
              <w:rPr>
                <w:sz w:val="24"/>
                <w:szCs w:val="24"/>
              </w:rPr>
            </w:pPr>
          </w:p>
        </w:tc>
        <w:tc>
          <w:tcPr>
            <w:tcW w:w="1840" w:type="dxa"/>
          </w:tcPr>
          <w:p w14:paraId="2705D869" w14:textId="77777777" w:rsidR="008A1961" w:rsidRPr="00442838" w:rsidRDefault="008A1961" w:rsidP="008A1961">
            <w:pPr>
              <w:spacing w:line="360" w:lineRule="auto"/>
              <w:rPr>
                <w:sz w:val="24"/>
                <w:szCs w:val="24"/>
              </w:rPr>
            </w:pPr>
          </w:p>
        </w:tc>
        <w:tc>
          <w:tcPr>
            <w:tcW w:w="1873" w:type="dxa"/>
          </w:tcPr>
          <w:p w14:paraId="264BF39C" w14:textId="77777777" w:rsidR="008A1961" w:rsidRPr="00442838" w:rsidRDefault="008A1961" w:rsidP="008A1961">
            <w:pPr>
              <w:spacing w:line="360" w:lineRule="auto"/>
              <w:rPr>
                <w:sz w:val="24"/>
                <w:szCs w:val="24"/>
              </w:rPr>
            </w:pPr>
          </w:p>
        </w:tc>
        <w:tc>
          <w:tcPr>
            <w:tcW w:w="1739" w:type="dxa"/>
          </w:tcPr>
          <w:p w14:paraId="4ACD7BBE" w14:textId="77777777" w:rsidR="008A1961" w:rsidRPr="00442838" w:rsidRDefault="008A1961" w:rsidP="008A1961">
            <w:pPr>
              <w:spacing w:line="360" w:lineRule="auto"/>
              <w:rPr>
                <w:sz w:val="24"/>
                <w:szCs w:val="24"/>
              </w:rPr>
            </w:pPr>
          </w:p>
        </w:tc>
        <w:tc>
          <w:tcPr>
            <w:tcW w:w="1739" w:type="dxa"/>
          </w:tcPr>
          <w:p w14:paraId="4810FA38" w14:textId="77777777" w:rsidR="008A1961" w:rsidRPr="00442838" w:rsidRDefault="008A1961" w:rsidP="008A1961">
            <w:pPr>
              <w:spacing w:line="360" w:lineRule="auto"/>
              <w:rPr>
                <w:sz w:val="24"/>
                <w:szCs w:val="24"/>
              </w:rPr>
            </w:pPr>
          </w:p>
        </w:tc>
        <w:tc>
          <w:tcPr>
            <w:tcW w:w="1739" w:type="dxa"/>
          </w:tcPr>
          <w:p w14:paraId="4E5C1A26" w14:textId="77777777" w:rsidR="008A1961" w:rsidRPr="00442838" w:rsidRDefault="008A1961" w:rsidP="008A1961">
            <w:pPr>
              <w:spacing w:line="360" w:lineRule="auto"/>
              <w:rPr>
                <w:sz w:val="24"/>
                <w:szCs w:val="24"/>
              </w:rPr>
            </w:pPr>
          </w:p>
        </w:tc>
      </w:tr>
      <w:tr w:rsidR="008A1961" w:rsidRPr="00442838" w14:paraId="5D32FD2B" w14:textId="77777777" w:rsidTr="008A1961">
        <w:tc>
          <w:tcPr>
            <w:tcW w:w="1860" w:type="dxa"/>
          </w:tcPr>
          <w:p w14:paraId="1CB5F83D" w14:textId="77777777" w:rsidR="008A1961" w:rsidRPr="00442838" w:rsidRDefault="008A1961" w:rsidP="008A1961">
            <w:pPr>
              <w:spacing w:line="360" w:lineRule="auto"/>
              <w:rPr>
                <w:sz w:val="24"/>
                <w:szCs w:val="24"/>
              </w:rPr>
            </w:pPr>
          </w:p>
        </w:tc>
        <w:tc>
          <w:tcPr>
            <w:tcW w:w="1840" w:type="dxa"/>
          </w:tcPr>
          <w:p w14:paraId="0C00EF7D" w14:textId="77777777" w:rsidR="008A1961" w:rsidRPr="00442838" w:rsidRDefault="008A1961" w:rsidP="008A1961">
            <w:pPr>
              <w:spacing w:line="360" w:lineRule="auto"/>
              <w:rPr>
                <w:sz w:val="24"/>
                <w:szCs w:val="24"/>
              </w:rPr>
            </w:pPr>
          </w:p>
        </w:tc>
        <w:tc>
          <w:tcPr>
            <w:tcW w:w="1873" w:type="dxa"/>
          </w:tcPr>
          <w:p w14:paraId="1AF05226" w14:textId="77777777" w:rsidR="008A1961" w:rsidRPr="00442838" w:rsidRDefault="008A1961" w:rsidP="008A1961">
            <w:pPr>
              <w:spacing w:line="360" w:lineRule="auto"/>
              <w:rPr>
                <w:sz w:val="24"/>
                <w:szCs w:val="24"/>
              </w:rPr>
            </w:pPr>
          </w:p>
        </w:tc>
        <w:tc>
          <w:tcPr>
            <w:tcW w:w="1739" w:type="dxa"/>
          </w:tcPr>
          <w:p w14:paraId="108C3714" w14:textId="77777777" w:rsidR="008A1961" w:rsidRPr="00442838" w:rsidRDefault="008A1961" w:rsidP="008A1961">
            <w:pPr>
              <w:spacing w:line="360" w:lineRule="auto"/>
              <w:rPr>
                <w:sz w:val="24"/>
                <w:szCs w:val="24"/>
              </w:rPr>
            </w:pPr>
          </w:p>
        </w:tc>
        <w:tc>
          <w:tcPr>
            <w:tcW w:w="1739" w:type="dxa"/>
          </w:tcPr>
          <w:p w14:paraId="6E29A160" w14:textId="77777777" w:rsidR="008A1961" w:rsidRPr="00442838" w:rsidRDefault="008A1961" w:rsidP="008A1961">
            <w:pPr>
              <w:spacing w:line="360" w:lineRule="auto"/>
              <w:rPr>
                <w:sz w:val="24"/>
                <w:szCs w:val="24"/>
              </w:rPr>
            </w:pPr>
          </w:p>
        </w:tc>
        <w:tc>
          <w:tcPr>
            <w:tcW w:w="1739" w:type="dxa"/>
          </w:tcPr>
          <w:p w14:paraId="4E20D909" w14:textId="77777777" w:rsidR="008A1961" w:rsidRPr="00442838" w:rsidRDefault="008A1961" w:rsidP="008A1961">
            <w:pPr>
              <w:spacing w:line="360" w:lineRule="auto"/>
              <w:rPr>
                <w:sz w:val="24"/>
                <w:szCs w:val="24"/>
              </w:rPr>
            </w:pPr>
          </w:p>
        </w:tc>
      </w:tr>
      <w:tr w:rsidR="008A1961" w:rsidRPr="00442838" w14:paraId="79AFDD00" w14:textId="77777777" w:rsidTr="008A1961">
        <w:tc>
          <w:tcPr>
            <w:tcW w:w="1860" w:type="dxa"/>
          </w:tcPr>
          <w:p w14:paraId="08273EBB" w14:textId="77777777" w:rsidR="008A1961" w:rsidRPr="00442838" w:rsidRDefault="008A1961" w:rsidP="008A1961">
            <w:pPr>
              <w:spacing w:line="360" w:lineRule="auto"/>
              <w:rPr>
                <w:sz w:val="24"/>
                <w:szCs w:val="24"/>
              </w:rPr>
            </w:pPr>
          </w:p>
        </w:tc>
        <w:tc>
          <w:tcPr>
            <w:tcW w:w="1840" w:type="dxa"/>
          </w:tcPr>
          <w:p w14:paraId="649E32D2" w14:textId="77777777" w:rsidR="008A1961" w:rsidRPr="00442838" w:rsidRDefault="008A1961" w:rsidP="008A1961">
            <w:pPr>
              <w:spacing w:line="360" w:lineRule="auto"/>
              <w:rPr>
                <w:sz w:val="24"/>
                <w:szCs w:val="24"/>
              </w:rPr>
            </w:pPr>
          </w:p>
        </w:tc>
        <w:tc>
          <w:tcPr>
            <w:tcW w:w="1873" w:type="dxa"/>
          </w:tcPr>
          <w:p w14:paraId="2410868C" w14:textId="77777777" w:rsidR="008A1961" w:rsidRPr="00442838" w:rsidRDefault="008A1961" w:rsidP="008A1961">
            <w:pPr>
              <w:spacing w:line="360" w:lineRule="auto"/>
              <w:rPr>
                <w:sz w:val="24"/>
                <w:szCs w:val="24"/>
              </w:rPr>
            </w:pPr>
          </w:p>
        </w:tc>
        <w:tc>
          <w:tcPr>
            <w:tcW w:w="1739" w:type="dxa"/>
          </w:tcPr>
          <w:p w14:paraId="29065DB0" w14:textId="77777777" w:rsidR="008A1961" w:rsidRPr="00442838" w:rsidRDefault="008A1961" w:rsidP="008A1961">
            <w:pPr>
              <w:spacing w:line="360" w:lineRule="auto"/>
              <w:rPr>
                <w:sz w:val="24"/>
                <w:szCs w:val="24"/>
              </w:rPr>
            </w:pPr>
          </w:p>
        </w:tc>
        <w:tc>
          <w:tcPr>
            <w:tcW w:w="1739" w:type="dxa"/>
          </w:tcPr>
          <w:p w14:paraId="7444DE95" w14:textId="77777777" w:rsidR="008A1961" w:rsidRPr="00442838" w:rsidRDefault="008A1961" w:rsidP="008A1961">
            <w:pPr>
              <w:spacing w:line="360" w:lineRule="auto"/>
              <w:rPr>
                <w:sz w:val="24"/>
                <w:szCs w:val="24"/>
              </w:rPr>
            </w:pPr>
          </w:p>
        </w:tc>
        <w:tc>
          <w:tcPr>
            <w:tcW w:w="1739" w:type="dxa"/>
          </w:tcPr>
          <w:p w14:paraId="111BFC6F" w14:textId="77777777" w:rsidR="008A1961" w:rsidRPr="00442838" w:rsidRDefault="008A1961" w:rsidP="008A1961">
            <w:pPr>
              <w:spacing w:line="360" w:lineRule="auto"/>
              <w:rPr>
                <w:sz w:val="24"/>
                <w:szCs w:val="24"/>
              </w:rPr>
            </w:pPr>
          </w:p>
        </w:tc>
      </w:tr>
      <w:tr w:rsidR="008A1961" w:rsidRPr="00442838" w14:paraId="246D40F5" w14:textId="77777777" w:rsidTr="008A1961">
        <w:tc>
          <w:tcPr>
            <w:tcW w:w="1860" w:type="dxa"/>
          </w:tcPr>
          <w:p w14:paraId="6ABE4F6B" w14:textId="77777777" w:rsidR="008A1961" w:rsidRPr="00442838" w:rsidRDefault="008A1961" w:rsidP="008A1961">
            <w:pPr>
              <w:spacing w:line="360" w:lineRule="auto"/>
              <w:rPr>
                <w:sz w:val="24"/>
                <w:szCs w:val="24"/>
              </w:rPr>
            </w:pPr>
          </w:p>
        </w:tc>
        <w:tc>
          <w:tcPr>
            <w:tcW w:w="1840" w:type="dxa"/>
          </w:tcPr>
          <w:p w14:paraId="21F9B6FB" w14:textId="77777777" w:rsidR="008A1961" w:rsidRPr="00442838" w:rsidRDefault="008A1961" w:rsidP="008A1961">
            <w:pPr>
              <w:spacing w:line="360" w:lineRule="auto"/>
              <w:rPr>
                <w:sz w:val="24"/>
                <w:szCs w:val="24"/>
              </w:rPr>
            </w:pPr>
          </w:p>
        </w:tc>
        <w:tc>
          <w:tcPr>
            <w:tcW w:w="1873" w:type="dxa"/>
          </w:tcPr>
          <w:p w14:paraId="03ED7F5F" w14:textId="77777777" w:rsidR="008A1961" w:rsidRPr="00442838" w:rsidRDefault="008A1961" w:rsidP="008A1961">
            <w:pPr>
              <w:spacing w:line="360" w:lineRule="auto"/>
              <w:rPr>
                <w:sz w:val="24"/>
                <w:szCs w:val="24"/>
              </w:rPr>
            </w:pPr>
          </w:p>
        </w:tc>
        <w:tc>
          <w:tcPr>
            <w:tcW w:w="1739" w:type="dxa"/>
          </w:tcPr>
          <w:p w14:paraId="493C1E3A" w14:textId="77777777" w:rsidR="008A1961" w:rsidRPr="00442838" w:rsidRDefault="008A1961" w:rsidP="008A1961">
            <w:pPr>
              <w:spacing w:line="360" w:lineRule="auto"/>
              <w:rPr>
                <w:sz w:val="24"/>
                <w:szCs w:val="24"/>
              </w:rPr>
            </w:pPr>
          </w:p>
        </w:tc>
        <w:tc>
          <w:tcPr>
            <w:tcW w:w="1739" w:type="dxa"/>
          </w:tcPr>
          <w:p w14:paraId="2260722F" w14:textId="77777777" w:rsidR="008A1961" w:rsidRPr="00442838" w:rsidRDefault="008A1961" w:rsidP="008A1961">
            <w:pPr>
              <w:spacing w:line="360" w:lineRule="auto"/>
              <w:rPr>
                <w:sz w:val="24"/>
                <w:szCs w:val="24"/>
              </w:rPr>
            </w:pPr>
          </w:p>
        </w:tc>
        <w:tc>
          <w:tcPr>
            <w:tcW w:w="1739" w:type="dxa"/>
          </w:tcPr>
          <w:p w14:paraId="69094A1E" w14:textId="77777777" w:rsidR="008A1961" w:rsidRPr="00442838" w:rsidRDefault="008A1961" w:rsidP="008A1961">
            <w:pPr>
              <w:spacing w:line="360" w:lineRule="auto"/>
              <w:rPr>
                <w:sz w:val="24"/>
                <w:szCs w:val="24"/>
              </w:rPr>
            </w:pPr>
          </w:p>
        </w:tc>
      </w:tr>
      <w:tr w:rsidR="008A1961" w:rsidRPr="00442838" w14:paraId="059B6288" w14:textId="77777777" w:rsidTr="008A1961">
        <w:tc>
          <w:tcPr>
            <w:tcW w:w="1860" w:type="dxa"/>
          </w:tcPr>
          <w:p w14:paraId="0E61CB9A" w14:textId="77777777" w:rsidR="008A1961" w:rsidRPr="00442838" w:rsidRDefault="008A1961" w:rsidP="008A1961">
            <w:pPr>
              <w:spacing w:line="360" w:lineRule="auto"/>
              <w:rPr>
                <w:sz w:val="24"/>
                <w:szCs w:val="24"/>
              </w:rPr>
            </w:pPr>
          </w:p>
        </w:tc>
        <w:tc>
          <w:tcPr>
            <w:tcW w:w="1840" w:type="dxa"/>
          </w:tcPr>
          <w:p w14:paraId="58CC8931" w14:textId="77777777" w:rsidR="008A1961" w:rsidRPr="00442838" w:rsidRDefault="008A1961" w:rsidP="008A1961">
            <w:pPr>
              <w:spacing w:line="360" w:lineRule="auto"/>
              <w:rPr>
                <w:sz w:val="24"/>
                <w:szCs w:val="24"/>
              </w:rPr>
            </w:pPr>
          </w:p>
        </w:tc>
        <w:tc>
          <w:tcPr>
            <w:tcW w:w="1873" w:type="dxa"/>
          </w:tcPr>
          <w:p w14:paraId="39B80A1F" w14:textId="77777777" w:rsidR="008A1961" w:rsidRPr="00442838" w:rsidRDefault="008A1961" w:rsidP="008A1961">
            <w:pPr>
              <w:spacing w:line="360" w:lineRule="auto"/>
              <w:rPr>
                <w:sz w:val="24"/>
                <w:szCs w:val="24"/>
              </w:rPr>
            </w:pPr>
          </w:p>
        </w:tc>
        <w:tc>
          <w:tcPr>
            <w:tcW w:w="1739" w:type="dxa"/>
          </w:tcPr>
          <w:p w14:paraId="646921A0" w14:textId="77777777" w:rsidR="008A1961" w:rsidRPr="00442838" w:rsidRDefault="008A1961" w:rsidP="008A1961">
            <w:pPr>
              <w:spacing w:line="360" w:lineRule="auto"/>
              <w:rPr>
                <w:sz w:val="24"/>
                <w:szCs w:val="24"/>
              </w:rPr>
            </w:pPr>
          </w:p>
        </w:tc>
        <w:tc>
          <w:tcPr>
            <w:tcW w:w="1739" w:type="dxa"/>
          </w:tcPr>
          <w:p w14:paraId="303BD337" w14:textId="77777777" w:rsidR="008A1961" w:rsidRPr="00442838" w:rsidRDefault="008A1961" w:rsidP="008A1961">
            <w:pPr>
              <w:spacing w:line="360" w:lineRule="auto"/>
              <w:rPr>
                <w:sz w:val="24"/>
                <w:szCs w:val="24"/>
              </w:rPr>
            </w:pPr>
          </w:p>
        </w:tc>
        <w:tc>
          <w:tcPr>
            <w:tcW w:w="1739" w:type="dxa"/>
          </w:tcPr>
          <w:p w14:paraId="0222A187" w14:textId="77777777" w:rsidR="008A1961" w:rsidRPr="00442838" w:rsidRDefault="008A1961" w:rsidP="008A1961">
            <w:pPr>
              <w:spacing w:line="360" w:lineRule="auto"/>
              <w:rPr>
                <w:sz w:val="24"/>
                <w:szCs w:val="24"/>
              </w:rPr>
            </w:pPr>
          </w:p>
        </w:tc>
      </w:tr>
      <w:tr w:rsidR="008A1961" w:rsidRPr="00442838" w14:paraId="306FFA51" w14:textId="77777777" w:rsidTr="008A1961">
        <w:tc>
          <w:tcPr>
            <w:tcW w:w="1860" w:type="dxa"/>
          </w:tcPr>
          <w:p w14:paraId="351FAE83" w14:textId="77777777" w:rsidR="008A1961" w:rsidRPr="00442838" w:rsidRDefault="008A1961" w:rsidP="008A1961">
            <w:pPr>
              <w:spacing w:line="360" w:lineRule="auto"/>
              <w:rPr>
                <w:sz w:val="24"/>
                <w:szCs w:val="24"/>
              </w:rPr>
            </w:pPr>
          </w:p>
        </w:tc>
        <w:tc>
          <w:tcPr>
            <w:tcW w:w="1840" w:type="dxa"/>
          </w:tcPr>
          <w:p w14:paraId="1B769D6B" w14:textId="77777777" w:rsidR="008A1961" w:rsidRPr="00442838" w:rsidRDefault="008A1961" w:rsidP="008A1961">
            <w:pPr>
              <w:spacing w:line="360" w:lineRule="auto"/>
              <w:rPr>
                <w:sz w:val="24"/>
                <w:szCs w:val="24"/>
              </w:rPr>
            </w:pPr>
          </w:p>
        </w:tc>
        <w:tc>
          <w:tcPr>
            <w:tcW w:w="1873" w:type="dxa"/>
          </w:tcPr>
          <w:p w14:paraId="3081C131" w14:textId="77777777" w:rsidR="008A1961" w:rsidRPr="00442838" w:rsidRDefault="008A1961" w:rsidP="008A1961">
            <w:pPr>
              <w:spacing w:line="360" w:lineRule="auto"/>
              <w:rPr>
                <w:sz w:val="24"/>
                <w:szCs w:val="24"/>
              </w:rPr>
            </w:pPr>
          </w:p>
        </w:tc>
        <w:tc>
          <w:tcPr>
            <w:tcW w:w="1739" w:type="dxa"/>
          </w:tcPr>
          <w:p w14:paraId="7CDD302E" w14:textId="77777777" w:rsidR="008A1961" w:rsidRPr="00442838" w:rsidRDefault="008A1961" w:rsidP="008A1961">
            <w:pPr>
              <w:spacing w:line="360" w:lineRule="auto"/>
              <w:rPr>
                <w:sz w:val="24"/>
                <w:szCs w:val="24"/>
              </w:rPr>
            </w:pPr>
          </w:p>
        </w:tc>
        <w:tc>
          <w:tcPr>
            <w:tcW w:w="1739" w:type="dxa"/>
          </w:tcPr>
          <w:p w14:paraId="4C8E3FD2" w14:textId="77777777" w:rsidR="008A1961" w:rsidRPr="00442838" w:rsidRDefault="008A1961" w:rsidP="008A1961">
            <w:pPr>
              <w:spacing w:line="360" w:lineRule="auto"/>
              <w:rPr>
                <w:sz w:val="24"/>
                <w:szCs w:val="24"/>
              </w:rPr>
            </w:pPr>
          </w:p>
        </w:tc>
        <w:tc>
          <w:tcPr>
            <w:tcW w:w="1739" w:type="dxa"/>
          </w:tcPr>
          <w:p w14:paraId="08333B20" w14:textId="77777777" w:rsidR="008A1961" w:rsidRPr="00442838" w:rsidRDefault="008A1961" w:rsidP="008A1961">
            <w:pPr>
              <w:spacing w:line="360" w:lineRule="auto"/>
              <w:rPr>
                <w:sz w:val="24"/>
                <w:szCs w:val="24"/>
              </w:rPr>
            </w:pPr>
          </w:p>
        </w:tc>
      </w:tr>
      <w:tr w:rsidR="008A1961" w:rsidRPr="00442838" w14:paraId="5F93D601" w14:textId="77777777" w:rsidTr="008A1961">
        <w:tc>
          <w:tcPr>
            <w:tcW w:w="1860" w:type="dxa"/>
          </w:tcPr>
          <w:p w14:paraId="52E2B809" w14:textId="77777777" w:rsidR="008A1961" w:rsidRPr="00442838" w:rsidRDefault="008A1961" w:rsidP="008A1961">
            <w:pPr>
              <w:spacing w:line="360" w:lineRule="auto"/>
              <w:rPr>
                <w:sz w:val="24"/>
                <w:szCs w:val="24"/>
              </w:rPr>
            </w:pPr>
          </w:p>
        </w:tc>
        <w:tc>
          <w:tcPr>
            <w:tcW w:w="1840" w:type="dxa"/>
          </w:tcPr>
          <w:p w14:paraId="5EBB1D77" w14:textId="77777777" w:rsidR="008A1961" w:rsidRPr="00442838" w:rsidRDefault="008A1961" w:rsidP="008A1961">
            <w:pPr>
              <w:spacing w:line="360" w:lineRule="auto"/>
              <w:rPr>
                <w:sz w:val="24"/>
                <w:szCs w:val="24"/>
              </w:rPr>
            </w:pPr>
          </w:p>
        </w:tc>
        <w:tc>
          <w:tcPr>
            <w:tcW w:w="1873" w:type="dxa"/>
          </w:tcPr>
          <w:p w14:paraId="4B664329" w14:textId="77777777" w:rsidR="008A1961" w:rsidRPr="00442838" w:rsidRDefault="008A1961" w:rsidP="008A1961">
            <w:pPr>
              <w:spacing w:line="360" w:lineRule="auto"/>
              <w:rPr>
                <w:sz w:val="24"/>
                <w:szCs w:val="24"/>
              </w:rPr>
            </w:pPr>
          </w:p>
        </w:tc>
        <w:tc>
          <w:tcPr>
            <w:tcW w:w="1739" w:type="dxa"/>
          </w:tcPr>
          <w:p w14:paraId="2D2B4912" w14:textId="77777777" w:rsidR="008A1961" w:rsidRPr="00442838" w:rsidRDefault="008A1961" w:rsidP="008A1961">
            <w:pPr>
              <w:spacing w:line="360" w:lineRule="auto"/>
              <w:rPr>
                <w:sz w:val="24"/>
                <w:szCs w:val="24"/>
              </w:rPr>
            </w:pPr>
          </w:p>
        </w:tc>
        <w:tc>
          <w:tcPr>
            <w:tcW w:w="1739" w:type="dxa"/>
          </w:tcPr>
          <w:p w14:paraId="709F14D2" w14:textId="77777777" w:rsidR="008A1961" w:rsidRPr="00442838" w:rsidRDefault="008A1961" w:rsidP="008A1961">
            <w:pPr>
              <w:spacing w:line="360" w:lineRule="auto"/>
              <w:rPr>
                <w:sz w:val="24"/>
                <w:szCs w:val="24"/>
              </w:rPr>
            </w:pPr>
          </w:p>
        </w:tc>
        <w:tc>
          <w:tcPr>
            <w:tcW w:w="1739" w:type="dxa"/>
          </w:tcPr>
          <w:p w14:paraId="21EEC1F7" w14:textId="77777777" w:rsidR="008A1961" w:rsidRPr="00442838" w:rsidRDefault="008A1961" w:rsidP="008A1961">
            <w:pPr>
              <w:spacing w:line="360" w:lineRule="auto"/>
              <w:rPr>
                <w:sz w:val="24"/>
                <w:szCs w:val="24"/>
              </w:rPr>
            </w:pPr>
          </w:p>
        </w:tc>
      </w:tr>
      <w:tr w:rsidR="008A1961" w:rsidRPr="00442838" w14:paraId="708526E8" w14:textId="77777777" w:rsidTr="008A1961">
        <w:tc>
          <w:tcPr>
            <w:tcW w:w="1860" w:type="dxa"/>
          </w:tcPr>
          <w:p w14:paraId="4585C3D2" w14:textId="77777777" w:rsidR="008A1961" w:rsidRPr="00442838" w:rsidRDefault="008A1961" w:rsidP="008A1961">
            <w:pPr>
              <w:spacing w:line="360" w:lineRule="auto"/>
              <w:rPr>
                <w:sz w:val="24"/>
                <w:szCs w:val="24"/>
              </w:rPr>
            </w:pPr>
          </w:p>
        </w:tc>
        <w:tc>
          <w:tcPr>
            <w:tcW w:w="1840" w:type="dxa"/>
          </w:tcPr>
          <w:p w14:paraId="37B638DD" w14:textId="77777777" w:rsidR="008A1961" w:rsidRPr="00442838" w:rsidRDefault="008A1961" w:rsidP="008A1961">
            <w:pPr>
              <w:spacing w:line="360" w:lineRule="auto"/>
              <w:rPr>
                <w:sz w:val="24"/>
                <w:szCs w:val="24"/>
              </w:rPr>
            </w:pPr>
          </w:p>
        </w:tc>
        <w:tc>
          <w:tcPr>
            <w:tcW w:w="1873" w:type="dxa"/>
          </w:tcPr>
          <w:p w14:paraId="64B04D80" w14:textId="77777777" w:rsidR="008A1961" w:rsidRPr="00442838" w:rsidRDefault="008A1961" w:rsidP="008A1961">
            <w:pPr>
              <w:spacing w:line="360" w:lineRule="auto"/>
              <w:rPr>
                <w:sz w:val="24"/>
                <w:szCs w:val="24"/>
              </w:rPr>
            </w:pPr>
          </w:p>
        </w:tc>
        <w:tc>
          <w:tcPr>
            <w:tcW w:w="1739" w:type="dxa"/>
          </w:tcPr>
          <w:p w14:paraId="5A9A11D2" w14:textId="77777777" w:rsidR="008A1961" w:rsidRPr="00442838" w:rsidRDefault="008A1961" w:rsidP="008A1961">
            <w:pPr>
              <w:spacing w:line="360" w:lineRule="auto"/>
              <w:rPr>
                <w:sz w:val="24"/>
                <w:szCs w:val="24"/>
              </w:rPr>
            </w:pPr>
          </w:p>
        </w:tc>
        <w:tc>
          <w:tcPr>
            <w:tcW w:w="1739" w:type="dxa"/>
          </w:tcPr>
          <w:p w14:paraId="63AA9BD3" w14:textId="77777777" w:rsidR="008A1961" w:rsidRPr="00442838" w:rsidRDefault="008A1961" w:rsidP="008A1961">
            <w:pPr>
              <w:spacing w:line="360" w:lineRule="auto"/>
              <w:rPr>
                <w:sz w:val="24"/>
                <w:szCs w:val="24"/>
              </w:rPr>
            </w:pPr>
          </w:p>
        </w:tc>
        <w:tc>
          <w:tcPr>
            <w:tcW w:w="1739" w:type="dxa"/>
          </w:tcPr>
          <w:p w14:paraId="2328D521" w14:textId="77777777" w:rsidR="008A1961" w:rsidRPr="00442838" w:rsidRDefault="008A1961" w:rsidP="008A1961">
            <w:pPr>
              <w:spacing w:line="360" w:lineRule="auto"/>
              <w:rPr>
                <w:sz w:val="24"/>
                <w:szCs w:val="24"/>
              </w:rPr>
            </w:pPr>
          </w:p>
        </w:tc>
      </w:tr>
      <w:tr w:rsidR="008A1961" w:rsidRPr="00442838" w14:paraId="188896AC" w14:textId="77777777" w:rsidTr="008A1961">
        <w:tc>
          <w:tcPr>
            <w:tcW w:w="1860" w:type="dxa"/>
          </w:tcPr>
          <w:p w14:paraId="3F327CE8" w14:textId="77777777" w:rsidR="008A1961" w:rsidRPr="00442838" w:rsidRDefault="008A1961" w:rsidP="008A1961">
            <w:pPr>
              <w:spacing w:line="360" w:lineRule="auto"/>
              <w:rPr>
                <w:sz w:val="24"/>
                <w:szCs w:val="24"/>
              </w:rPr>
            </w:pPr>
          </w:p>
        </w:tc>
        <w:tc>
          <w:tcPr>
            <w:tcW w:w="1840" w:type="dxa"/>
          </w:tcPr>
          <w:p w14:paraId="0EEE960B" w14:textId="77777777" w:rsidR="008A1961" w:rsidRPr="00442838" w:rsidRDefault="008A1961" w:rsidP="008A1961">
            <w:pPr>
              <w:spacing w:line="360" w:lineRule="auto"/>
              <w:rPr>
                <w:sz w:val="24"/>
                <w:szCs w:val="24"/>
              </w:rPr>
            </w:pPr>
          </w:p>
        </w:tc>
        <w:tc>
          <w:tcPr>
            <w:tcW w:w="1873" w:type="dxa"/>
          </w:tcPr>
          <w:p w14:paraId="71FEDB97" w14:textId="77777777" w:rsidR="008A1961" w:rsidRPr="00442838" w:rsidRDefault="008A1961" w:rsidP="008A1961">
            <w:pPr>
              <w:spacing w:line="360" w:lineRule="auto"/>
              <w:rPr>
                <w:sz w:val="24"/>
                <w:szCs w:val="24"/>
              </w:rPr>
            </w:pPr>
          </w:p>
        </w:tc>
        <w:tc>
          <w:tcPr>
            <w:tcW w:w="1739" w:type="dxa"/>
          </w:tcPr>
          <w:p w14:paraId="593B2784" w14:textId="77777777" w:rsidR="008A1961" w:rsidRPr="00442838" w:rsidRDefault="008A1961" w:rsidP="008A1961">
            <w:pPr>
              <w:spacing w:line="360" w:lineRule="auto"/>
              <w:rPr>
                <w:sz w:val="24"/>
                <w:szCs w:val="24"/>
              </w:rPr>
            </w:pPr>
          </w:p>
        </w:tc>
        <w:tc>
          <w:tcPr>
            <w:tcW w:w="1739" w:type="dxa"/>
          </w:tcPr>
          <w:p w14:paraId="4D67CFF0" w14:textId="77777777" w:rsidR="008A1961" w:rsidRPr="00442838" w:rsidRDefault="008A1961" w:rsidP="008A1961">
            <w:pPr>
              <w:spacing w:line="360" w:lineRule="auto"/>
              <w:rPr>
                <w:sz w:val="24"/>
                <w:szCs w:val="24"/>
              </w:rPr>
            </w:pPr>
          </w:p>
        </w:tc>
        <w:tc>
          <w:tcPr>
            <w:tcW w:w="1739" w:type="dxa"/>
          </w:tcPr>
          <w:p w14:paraId="22A113FD" w14:textId="77777777" w:rsidR="008A1961" w:rsidRPr="00442838" w:rsidRDefault="008A1961" w:rsidP="008A1961">
            <w:pPr>
              <w:spacing w:line="360" w:lineRule="auto"/>
              <w:rPr>
                <w:sz w:val="24"/>
                <w:szCs w:val="24"/>
              </w:rPr>
            </w:pPr>
          </w:p>
        </w:tc>
      </w:tr>
      <w:tr w:rsidR="008A1961" w:rsidRPr="00442838" w14:paraId="15742795" w14:textId="77777777" w:rsidTr="008A1961">
        <w:tc>
          <w:tcPr>
            <w:tcW w:w="1860" w:type="dxa"/>
          </w:tcPr>
          <w:p w14:paraId="4B08FC15" w14:textId="77777777" w:rsidR="008A1961" w:rsidRPr="00442838" w:rsidRDefault="008A1961" w:rsidP="008A1961">
            <w:pPr>
              <w:spacing w:line="360" w:lineRule="auto"/>
              <w:rPr>
                <w:sz w:val="24"/>
                <w:szCs w:val="24"/>
              </w:rPr>
            </w:pPr>
          </w:p>
        </w:tc>
        <w:tc>
          <w:tcPr>
            <w:tcW w:w="1840" w:type="dxa"/>
          </w:tcPr>
          <w:p w14:paraId="32BB82ED" w14:textId="77777777" w:rsidR="008A1961" w:rsidRPr="00442838" w:rsidRDefault="008A1961" w:rsidP="008A1961">
            <w:pPr>
              <w:spacing w:line="360" w:lineRule="auto"/>
              <w:rPr>
                <w:sz w:val="24"/>
                <w:szCs w:val="24"/>
              </w:rPr>
            </w:pPr>
          </w:p>
        </w:tc>
        <w:tc>
          <w:tcPr>
            <w:tcW w:w="1873" w:type="dxa"/>
          </w:tcPr>
          <w:p w14:paraId="5E9A9B02" w14:textId="77777777" w:rsidR="008A1961" w:rsidRPr="00442838" w:rsidRDefault="008A1961" w:rsidP="008A1961">
            <w:pPr>
              <w:spacing w:line="360" w:lineRule="auto"/>
              <w:rPr>
                <w:sz w:val="24"/>
                <w:szCs w:val="24"/>
              </w:rPr>
            </w:pPr>
          </w:p>
        </w:tc>
        <w:tc>
          <w:tcPr>
            <w:tcW w:w="1739" w:type="dxa"/>
          </w:tcPr>
          <w:p w14:paraId="6C397E8E" w14:textId="77777777" w:rsidR="008A1961" w:rsidRPr="00442838" w:rsidRDefault="008A1961" w:rsidP="008A1961">
            <w:pPr>
              <w:spacing w:line="360" w:lineRule="auto"/>
              <w:rPr>
                <w:sz w:val="24"/>
                <w:szCs w:val="24"/>
              </w:rPr>
            </w:pPr>
          </w:p>
        </w:tc>
        <w:tc>
          <w:tcPr>
            <w:tcW w:w="1739" w:type="dxa"/>
          </w:tcPr>
          <w:p w14:paraId="74B8FDD3" w14:textId="77777777" w:rsidR="008A1961" w:rsidRPr="00442838" w:rsidRDefault="008A1961" w:rsidP="008A1961">
            <w:pPr>
              <w:spacing w:line="360" w:lineRule="auto"/>
              <w:rPr>
                <w:sz w:val="24"/>
                <w:szCs w:val="24"/>
              </w:rPr>
            </w:pPr>
          </w:p>
        </w:tc>
        <w:tc>
          <w:tcPr>
            <w:tcW w:w="1739" w:type="dxa"/>
          </w:tcPr>
          <w:p w14:paraId="77EE8BBF" w14:textId="77777777" w:rsidR="008A1961" w:rsidRPr="00442838" w:rsidRDefault="008A1961" w:rsidP="008A1961">
            <w:pPr>
              <w:spacing w:line="360" w:lineRule="auto"/>
              <w:rPr>
                <w:sz w:val="24"/>
                <w:szCs w:val="24"/>
              </w:rPr>
            </w:pPr>
          </w:p>
        </w:tc>
      </w:tr>
      <w:tr w:rsidR="008A1961" w:rsidRPr="00442838" w14:paraId="16D517B9" w14:textId="77777777" w:rsidTr="008A1961">
        <w:tc>
          <w:tcPr>
            <w:tcW w:w="1860" w:type="dxa"/>
          </w:tcPr>
          <w:p w14:paraId="241F4916" w14:textId="77777777" w:rsidR="008A1961" w:rsidRPr="00442838" w:rsidRDefault="008A1961" w:rsidP="008A1961">
            <w:pPr>
              <w:spacing w:line="360" w:lineRule="auto"/>
              <w:rPr>
                <w:sz w:val="24"/>
                <w:szCs w:val="24"/>
              </w:rPr>
            </w:pPr>
          </w:p>
        </w:tc>
        <w:tc>
          <w:tcPr>
            <w:tcW w:w="1840" w:type="dxa"/>
          </w:tcPr>
          <w:p w14:paraId="5F438F2E" w14:textId="77777777" w:rsidR="008A1961" w:rsidRPr="00442838" w:rsidRDefault="008A1961" w:rsidP="008A1961">
            <w:pPr>
              <w:spacing w:line="360" w:lineRule="auto"/>
              <w:rPr>
                <w:sz w:val="24"/>
                <w:szCs w:val="24"/>
              </w:rPr>
            </w:pPr>
          </w:p>
        </w:tc>
        <w:tc>
          <w:tcPr>
            <w:tcW w:w="1873" w:type="dxa"/>
          </w:tcPr>
          <w:p w14:paraId="3DD8CEC6" w14:textId="77777777" w:rsidR="008A1961" w:rsidRPr="00442838" w:rsidRDefault="008A1961" w:rsidP="008A1961">
            <w:pPr>
              <w:spacing w:line="360" w:lineRule="auto"/>
              <w:rPr>
                <w:sz w:val="24"/>
                <w:szCs w:val="24"/>
              </w:rPr>
            </w:pPr>
          </w:p>
        </w:tc>
        <w:tc>
          <w:tcPr>
            <w:tcW w:w="1739" w:type="dxa"/>
          </w:tcPr>
          <w:p w14:paraId="41814D75" w14:textId="77777777" w:rsidR="008A1961" w:rsidRPr="00442838" w:rsidRDefault="008A1961" w:rsidP="008A1961">
            <w:pPr>
              <w:spacing w:line="360" w:lineRule="auto"/>
              <w:rPr>
                <w:sz w:val="24"/>
                <w:szCs w:val="24"/>
              </w:rPr>
            </w:pPr>
          </w:p>
        </w:tc>
        <w:tc>
          <w:tcPr>
            <w:tcW w:w="1739" w:type="dxa"/>
          </w:tcPr>
          <w:p w14:paraId="18855EF1" w14:textId="77777777" w:rsidR="008A1961" w:rsidRPr="00442838" w:rsidRDefault="008A1961" w:rsidP="008A1961">
            <w:pPr>
              <w:spacing w:line="360" w:lineRule="auto"/>
              <w:rPr>
                <w:sz w:val="24"/>
                <w:szCs w:val="24"/>
              </w:rPr>
            </w:pPr>
          </w:p>
        </w:tc>
        <w:tc>
          <w:tcPr>
            <w:tcW w:w="1739" w:type="dxa"/>
          </w:tcPr>
          <w:p w14:paraId="4F980A6F" w14:textId="77777777" w:rsidR="008A1961" w:rsidRPr="00442838" w:rsidRDefault="008A1961" w:rsidP="008A1961">
            <w:pPr>
              <w:spacing w:line="360" w:lineRule="auto"/>
              <w:rPr>
                <w:sz w:val="24"/>
                <w:szCs w:val="24"/>
              </w:rPr>
            </w:pPr>
          </w:p>
        </w:tc>
      </w:tr>
      <w:tr w:rsidR="008A1961" w:rsidRPr="00442838" w14:paraId="172FC1A7" w14:textId="77777777" w:rsidTr="008A1961">
        <w:tc>
          <w:tcPr>
            <w:tcW w:w="1860" w:type="dxa"/>
          </w:tcPr>
          <w:p w14:paraId="07FBCE0E" w14:textId="77777777" w:rsidR="008A1961" w:rsidRPr="00442838" w:rsidRDefault="008A1961" w:rsidP="008A1961">
            <w:pPr>
              <w:spacing w:line="360" w:lineRule="auto"/>
              <w:rPr>
                <w:sz w:val="24"/>
                <w:szCs w:val="24"/>
              </w:rPr>
            </w:pPr>
          </w:p>
        </w:tc>
        <w:tc>
          <w:tcPr>
            <w:tcW w:w="1840" w:type="dxa"/>
          </w:tcPr>
          <w:p w14:paraId="621CAB40" w14:textId="77777777" w:rsidR="008A1961" w:rsidRPr="00442838" w:rsidRDefault="008A1961" w:rsidP="008A1961">
            <w:pPr>
              <w:spacing w:line="360" w:lineRule="auto"/>
              <w:rPr>
                <w:sz w:val="24"/>
                <w:szCs w:val="24"/>
              </w:rPr>
            </w:pPr>
          </w:p>
        </w:tc>
        <w:tc>
          <w:tcPr>
            <w:tcW w:w="1873" w:type="dxa"/>
          </w:tcPr>
          <w:p w14:paraId="00E2B0FD" w14:textId="77777777" w:rsidR="008A1961" w:rsidRPr="00442838" w:rsidRDefault="008A1961" w:rsidP="008A1961">
            <w:pPr>
              <w:spacing w:line="360" w:lineRule="auto"/>
              <w:rPr>
                <w:sz w:val="24"/>
                <w:szCs w:val="24"/>
              </w:rPr>
            </w:pPr>
          </w:p>
        </w:tc>
        <w:tc>
          <w:tcPr>
            <w:tcW w:w="1739" w:type="dxa"/>
          </w:tcPr>
          <w:p w14:paraId="13AC7B42" w14:textId="77777777" w:rsidR="008A1961" w:rsidRPr="00442838" w:rsidRDefault="008A1961" w:rsidP="008A1961">
            <w:pPr>
              <w:spacing w:line="360" w:lineRule="auto"/>
              <w:rPr>
                <w:sz w:val="24"/>
                <w:szCs w:val="24"/>
              </w:rPr>
            </w:pPr>
          </w:p>
        </w:tc>
        <w:tc>
          <w:tcPr>
            <w:tcW w:w="1739" w:type="dxa"/>
          </w:tcPr>
          <w:p w14:paraId="5B013FEF" w14:textId="77777777" w:rsidR="008A1961" w:rsidRPr="00442838" w:rsidRDefault="008A1961" w:rsidP="008A1961">
            <w:pPr>
              <w:spacing w:line="360" w:lineRule="auto"/>
              <w:rPr>
                <w:sz w:val="24"/>
                <w:szCs w:val="24"/>
              </w:rPr>
            </w:pPr>
          </w:p>
        </w:tc>
        <w:tc>
          <w:tcPr>
            <w:tcW w:w="1739" w:type="dxa"/>
          </w:tcPr>
          <w:p w14:paraId="59FE9890" w14:textId="77777777" w:rsidR="008A1961" w:rsidRPr="00442838" w:rsidRDefault="008A1961" w:rsidP="008A1961">
            <w:pPr>
              <w:spacing w:line="360" w:lineRule="auto"/>
              <w:rPr>
                <w:sz w:val="24"/>
                <w:szCs w:val="24"/>
              </w:rPr>
            </w:pPr>
          </w:p>
        </w:tc>
      </w:tr>
      <w:tr w:rsidR="008A1961" w:rsidRPr="00442838" w14:paraId="6317BE62" w14:textId="77777777" w:rsidTr="008A1961">
        <w:tc>
          <w:tcPr>
            <w:tcW w:w="1860" w:type="dxa"/>
          </w:tcPr>
          <w:p w14:paraId="1E24E861" w14:textId="77777777" w:rsidR="008A1961" w:rsidRPr="00442838" w:rsidRDefault="008A1961" w:rsidP="008A1961">
            <w:pPr>
              <w:spacing w:line="360" w:lineRule="auto"/>
              <w:rPr>
                <w:sz w:val="24"/>
                <w:szCs w:val="24"/>
              </w:rPr>
            </w:pPr>
          </w:p>
        </w:tc>
        <w:tc>
          <w:tcPr>
            <w:tcW w:w="1840" w:type="dxa"/>
          </w:tcPr>
          <w:p w14:paraId="08F39A5F" w14:textId="77777777" w:rsidR="008A1961" w:rsidRPr="00442838" w:rsidRDefault="008A1961" w:rsidP="008A1961">
            <w:pPr>
              <w:spacing w:line="360" w:lineRule="auto"/>
              <w:rPr>
                <w:sz w:val="24"/>
                <w:szCs w:val="24"/>
              </w:rPr>
            </w:pPr>
          </w:p>
        </w:tc>
        <w:tc>
          <w:tcPr>
            <w:tcW w:w="1873" w:type="dxa"/>
          </w:tcPr>
          <w:p w14:paraId="0475ECC8" w14:textId="77777777" w:rsidR="008A1961" w:rsidRPr="00442838" w:rsidRDefault="008A1961" w:rsidP="008A1961">
            <w:pPr>
              <w:spacing w:line="360" w:lineRule="auto"/>
              <w:rPr>
                <w:sz w:val="24"/>
                <w:szCs w:val="24"/>
              </w:rPr>
            </w:pPr>
          </w:p>
        </w:tc>
        <w:tc>
          <w:tcPr>
            <w:tcW w:w="1739" w:type="dxa"/>
          </w:tcPr>
          <w:p w14:paraId="3B0965F6" w14:textId="77777777" w:rsidR="008A1961" w:rsidRPr="00442838" w:rsidRDefault="008A1961" w:rsidP="008A1961">
            <w:pPr>
              <w:spacing w:line="360" w:lineRule="auto"/>
              <w:rPr>
                <w:sz w:val="24"/>
                <w:szCs w:val="24"/>
              </w:rPr>
            </w:pPr>
          </w:p>
        </w:tc>
        <w:tc>
          <w:tcPr>
            <w:tcW w:w="1739" w:type="dxa"/>
          </w:tcPr>
          <w:p w14:paraId="729955C5" w14:textId="77777777" w:rsidR="008A1961" w:rsidRPr="00442838" w:rsidRDefault="008A1961" w:rsidP="008A1961">
            <w:pPr>
              <w:spacing w:line="360" w:lineRule="auto"/>
              <w:rPr>
                <w:sz w:val="24"/>
                <w:szCs w:val="24"/>
              </w:rPr>
            </w:pPr>
          </w:p>
        </w:tc>
        <w:tc>
          <w:tcPr>
            <w:tcW w:w="1739" w:type="dxa"/>
          </w:tcPr>
          <w:p w14:paraId="7F7C6ABD" w14:textId="77777777" w:rsidR="008A1961" w:rsidRPr="00442838" w:rsidRDefault="008A1961" w:rsidP="008A1961">
            <w:pPr>
              <w:spacing w:line="360" w:lineRule="auto"/>
              <w:rPr>
                <w:sz w:val="24"/>
                <w:szCs w:val="24"/>
              </w:rPr>
            </w:pPr>
          </w:p>
        </w:tc>
      </w:tr>
      <w:tr w:rsidR="008A1961" w:rsidRPr="00442838" w14:paraId="2DCAF1C2" w14:textId="77777777" w:rsidTr="008A1961">
        <w:tc>
          <w:tcPr>
            <w:tcW w:w="1860" w:type="dxa"/>
          </w:tcPr>
          <w:p w14:paraId="20EF9AD5" w14:textId="77777777" w:rsidR="008A1961" w:rsidRPr="00442838" w:rsidRDefault="008A1961" w:rsidP="008A1961">
            <w:pPr>
              <w:spacing w:line="360" w:lineRule="auto"/>
              <w:rPr>
                <w:sz w:val="24"/>
                <w:szCs w:val="24"/>
              </w:rPr>
            </w:pPr>
          </w:p>
        </w:tc>
        <w:tc>
          <w:tcPr>
            <w:tcW w:w="1840" w:type="dxa"/>
          </w:tcPr>
          <w:p w14:paraId="2313A011" w14:textId="77777777" w:rsidR="008A1961" w:rsidRPr="00442838" w:rsidRDefault="008A1961" w:rsidP="008A1961">
            <w:pPr>
              <w:spacing w:line="360" w:lineRule="auto"/>
              <w:rPr>
                <w:sz w:val="24"/>
                <w:szCs w:val="24"/>
              </w:rPr>
            </w:pPr>
          </w:p>
        </w:tc>
        <w:tc>
          <w:tcPr>
            <w:tcW w:w="1873" w:type="dxa"/>
          </w:tcPr>
          <w:p w14:paraId="42F078FA" w14:textId="77777777" w:rsidR="008A1961" w:rsidRPr="00442838" w:rsidRDefault="008A1961" w:rsidP="008A1961">
            <w:pPr>
              <w:spacing w:line="360" w:lineRule="auto"/>
              <w:rPr>
                <w:sz w:val="24"/>
                <w:szCs w:val="24"/>
              </w:rPr>
            </w:pPr>
          </w:p>
        </w:tc>
        <w:tc>
          <w:tcPr>
            <w:tcW w:w="1739" w:type="dxa"/>
          </w:tcPr>
          <w:p w14:paraId="1E5DEFA1" w14:textId="77777777" w:rsidR="008A1961" w:rsidRPr="00442838" w:rsidRDefault="008A1961" w:rsidP="008A1961">
            <w:pPr>
              <w:spacing w:line="360" w:lineRule="auto"/>
              <w:rPr>
                <w:sz w:val="24"/>
                <w:szCs w:val="24"/>
              </w:rPr>
            </w:pPr>
          </w:p>
        </w:tc>
        <w:tc>
          <w:tcPr>
            <w:tcW w:w="1739" w:type="dxa"/>
          </w:tcPr>
          <w:p w14:paraId="14BEC10B" w14:textId="77777777" w:rsidR="008A1961" w:rsidRPr="00442838" w:rsidRDefault="008A1961" w:rsidP="008A1961">
            <w:pPr>
              <w:spacing w:line="360" w:lineRule="auto"/>
              <w:rPr>
                <w:sz w:val="24"/>
                <w:szCs w:val="24"/>
              </w:rPr>
            </w:pPr>
          </w:p>
        </w:tc>
        <w:tc>
          <w:tcPr>
            <w:tcW w:w="1739" w:type="dxa"/>
          </w:tcPr>
          <w:p w14:paraId="75007665" w14:textId="77777777" w:rsidR="008A1961" w:rsidRPr="00442838" w:rsidRDefault="008A1961" w:rsidP="008A1961">
            <w:pPr>
              <w:spacing w:line="360" w:lineRule="auto"/>
              <w:rPr>
                <w:sz w:val="24"/>
                <w:szCs w:val="24"/>
              </w:rPr>
            </w:pPr>
          </w:p>
        </w:tc>
      </w:tr>
      <w:tr w:rsidR="008A1961" w:rsidRPr="00442838" w14:paraId="211718D4" w14:textId="77777777" w:rsidTr="008A1961">
        <w:tc>
          <w:tcPr>
            <w:tcW w:w="1860" w:type="dxa"/>
          </w:tcPr>
          <w:p w14:paraId="5DA97D0F" w14:textId="77777777" w:rsidR="008A1961" w:rsidRPr="00442838" w:rsidRDefault="008A1961" w:rsidP="008A1961">
            <w:pPr>
              <w:spacing w:line="360" w:lineRule="auto"/>
              <w:rPr>
                <w:sz w:val="24"/>
                <w:szCs w:val="24"/>
              </w:rPr>
            </w:pPr>
          </w:p>
        </w:tc>
        <w:tc>
          <w:tcPr>
            <w:tcW w:w="1840" w:type="dxa"/>
          </w:tcPr>
          <w:p w14:paraId="4A2FA3A2" w14:textId="77777777" w:rsidR="008A1961" w:rsidRPr="00442838" w:rsidRDefault="008A1961" w:rsidP="008A1961">
            <w:pPr>
              <w:spacing w:line="360" w:lineRule="auto"/>
              <w:rPr>
                <w:sz w:val="24"/>
                <w:szCs w:val="24"/>
              </w:rPr>
            </w:pPr>
          </w:p>
        </w:tc>
        <w:tc>
          <w:tcPr>
            <w:tcW w:w="1873" w:type="dxa"/>
          </w:tcPr>
          <w:p w14:paraId="20A54902" w14:textId="77777777" w:rsidR="008A1961" w:rsidRPr="00442838" w:rsidRDefault="008A1961" w:rsidP="008A1961">
            <w:pPr>
              <w:spacing w:line="360" w:lineRule="auto"/>
              <w:rPr>
                <w:sz w:val="24"/>
                <w:szCs w:val="24"/>
              </w:rPr>
            </w:pPr>
          </w:p>
        </w:tc>
        <w:tc>
          <w:tcPr>
            <w:tcW w:w="1739" w:type="dxa"/>
          </w:tcPr>
          <w:p w14:paraId="7FEE8C51" w14:textId="77777777" w:rsidR="008A1961" w:rsidRPr="00442838" w:rsidRDefault="008A1961" w:rsidP="008A1961">
            <w:pPr>
              <w:spacing w:line="360" w:lineRule="auto"/>
              <w:rPr>
                <w:sz w:val="24"/>
                <w:szCs w:val="24"/>
              </w:rPr>
            </w:pPr>
          </w:p>
        </w:tc>
        <w:tc>
          <w:tcPr>
            <w:tcW w:w="1739" w:type="dxa"/>
          </w:tcPr>
          <w:p w14:paraId="7D8A0146" w14:textId="77777777" w:rsidR="008A1961" w:rsidRPr="00442838" w:rsidRDefault="008A1961" w:rsidP="008A1961">
            <w:pPr>
              <w:spacing w:line="360" w:lineRule="auto"/>
              <w:rPr>
                <w:sz w:val="24"/>
                <w:szCs w:val="24"/>
              </w:rPr>
            </w:pPr>
          </w:p>
        </w:tc>
        <w:tc>
          <w:tcPr>
            <w:tcW w:w="1739" w:type="dxa"/>
          </w:tcPr>
          <w:p w14:paraId="325FD264" w14:textId="77777777" w:rsidR="008A1961" w:rsidRPr="00442838" w:rsidRDefault="008A1961" w:rsidP="008A1961">
            <w:pPr>
              <w:spacing w:line="360" w:lineRule="auto"/>
              <w:rPr>
                <w:sz w:val="24"/>
                <w:szCs w:val="24"/>
              </w:rPr>
            </w:pPr>
          </w:p>
        </w:tc>
      </w:tr>
      <w:tr w:rsidR="008A1961" w:rsidRPr="00442838" w14:paraId="7042E377" w14:textId="77777777" w:rsidTr="008A1961">
        <w:tc>
          <w:tcPr>
            <w:tcW w:w="1860" w:type="dxa"/>
          </w:tcPr>
          <w:p w14:paraId="0E202FF8" w14:textId="77777777" w:rsidR="008A1961" w:rsidRPr="00442838" w:rsidRDefault="008A1961" w:rsidP="008A1961">
            <w:pPr>
              <w:spacing w:line="360" w:lineRule="auto"/>
              <w:rPr>
                <w:sz w:val="24"/>
                <w:szCs w:val="24"/>
              </w:rPr>
            </w:pPr>
          </w:p>
        </w:tc>
        <w:tc>
          <w:tcPr>
            <w:tcW w:w="1840" w:type="dxa"/>
          </w:tcPr>
          <w:p w14:paraId="03DD045B" w14:textId="77777777" w:rsidR="008A1961" w:rsidRPr="00442838" w:rsidRDefault="008A1961" w:rsidP="008A1961">
            <w:pPr>
              <w:spacing w:line="360" w:lineRule="auto"/>
              <w:rPr>
                <w:sz w:val="24"/>
                <w:szCs w:val="24"/>
              </w:rPr>
            </w:pPr>
          </w:p>
        </w:tc>
        <w:tc>
          <w:tcPr>
            <w:tcW w:w="1873" w:type="dxa"/>
          </w:tcPr>
          <w:p w14:paraId="50FCC091" w14:textId="77777777" w:rsidR="008A1961" w:rsidRPr="00442838" w:rsidRDefault="008A1961" w:rsidP="008A1961">
            <w:pPr>
              <w:spacing w:line="360" w:lineRule="auto"/>
              <w:rPr>
                <w:sz w:val="24"/>
                <w:szCs w:val="24"/>
              </w:rPr>
            </w:pPr>
          </w:p>
        </w:tc>
        <w:tc>
          <w:tcPr>
            <w:tcW w:w="1739" w:type="dxa"/>
          </w:tcPr>
          <w:p w14:paraId="0B746CA5" w14:textId="77777777" w:rsidR="008A1961" w:rsidRPr="00442838" w:rsidRDefault="008A1961" w:rsidP="008A1961">
            <w:pPr>
              <w:spacing w:line="360" w:lineRule="auto"/>
              <w:rPr>
                <w:sz w:val="24"/>
                <w:szCs w:val="24"/>
              </w:rPr>
            </w:pPr>
          </w:p>
        </w:tc>
        <w:tc>
          <w:tcPr>
            <w:tcW w:w="1739" w:type="dxa"/>
          </w:tcPr>
          <w:p w14:paraId="0C78B3FC" w14:textId="77777777" w:rsidR="008A1961" w:rsidRPr="00442838" w:rsidRDefault="008A1961" w:rsidP="008A1961">
            <w:pPr>
              <w:spacing w:line="360" w:lineRule="auto"/>
              <w:rPr>
                <w:sz w:val="24"/>
                <w:szCs w:val="24"/>
              </w:rPr>
            </w:pPr>
          </w:p>
        </w:tc>
        <w:tc>
          <w:tcPr>
            <w:tcW w:w="1739" w:type="dxa"/>
          </w:tcPr>
          <w:p w14:paraId="0D9D8D50" w14:textId="77777777" w:rsidR="008A1961" w:rsidRPr="00442838" w:rsidRDefault="008A1961" w:rsidP="008A1961">
            <w:pPr>
              <w:spacing w:line="360" w:lineRule="auto"/>
              <w:rPr>
                <w:sz w:val="24"/>
                <w:szCs w:val="24"/>
              </w:rPr>
            </w:pPr>
          </w:p>
        </w:tc>
      </w:tr>
      <w:tr w:rsidR="008A1961" w:rsidRPr="00442838" w14:paraId="1CF5379B" w14:textId="77777777" w:rsidTr="008A1961">
        <w:tc>
          <w:tcPr>
            <w:tcW w:w="1860" w:type="dxa"/>
          </w:tcPr>
          <w:p w14:paraId="511D4F48" w14:textId="77777777" w:rsidR="008A1961" w:rsidRPr="00442838" w:rsidRDefault="008A1961" w:rsidP="008A1961">
            <w:pPr>
              <w:spacing w:line="360" w:lineRule="auto"/>
              <w:rPr>
                <w:sz w:val="24"/>
                <w:szCs w:val="24"/>
              </w:rPr>
            </w:pPr>
          </w:p>
        </w:tc>
        <w:tc>
          <w:tcPr>
            <w:tcW w:w="1840" w:type="dxa"/>
          </w:tcPr>
          <w:p w14:paraId="6C774B27" w14:textId="77777777" w:rsidR="008A1961" w:rsidRPr="00442838" w:rsidRDefault="008A1961" w:rsidP="008A1961">
            <w:pPr>
              <w:spacing w:line="360" w:lineRule="auto"/>
              <w:rPr>
                <w:sz w:val="24"/>
                <w:szCs w:val="24"/>
              </w:rPr>
            </w:pPr>
          </w:p>
        </w:tc>
        <w:tc>
          <w:tcPr>
            <w:tcW w:w="1873" w:type="dxa"/>
          </w:tcPr>
          <w:p w14:paraId="378B1ABE" w14:textId="77777777" w:rsidR="008A1961" w:rsidRPr="00442838" w:rsidRDefault="008A1961" w:rsidP="008A1961">
            <w:pPr>
              <w:spacing w:line="360" w:lineRule="auto"/>
              <w:rPr>
                <w:sz w:val="24"/>
                <w:szCs w:val="24"/>
              </w:rPr>
            </w:pPr>
          </w:p>
        </w:tc>
        <w:tc>
          <w:tcPr>
            <w:tcW w:w="1739" w:type="dxa"/>
          </w:tcPr>
          <w:p w14:paraId="6E8DC35D" w14:textId="77777777" w:rsidR="008A1961" w:rsidRPr="00442838" w:rsidRDefault="008A1961" w:rsidP="008A1961">
            <w:pPr>
              <w:spacing w:line="360" w:lineRule="auto"/>
              <w:rPr>
                <w:sz w:val="24"/>
                <w:szCs w:val="24"/>
              </w:rPr>
            </w:pPr>
          </w:p>
        </w:tc>
        <w:tc>
          <w:tcPr>
            <w:tcW w:w="1739" w:type="dxa"/>
          </w:tcPr>
          <w:p w14:paraId="4F8CA68B" w14:textId="77777777" w:rsidR="008A1961" w:rsidRPr="00442838" w:rsidRDefault="008A1961" w:rsidP="008A1961">
            <w:pPr>
              <w:spacing w:line="360" w:lineRule="auto"/>
              <w:rPr>
                <w:sz w:val="24"/>
                <w:szCs w:val="24"/>
              </w:rPr>
            </w:pPr>
          </w:p>
        </w:tc>
        <w:tc>
          <w:tcPr>
            <w:tcW w:w="1739" w:type="dxa"/>
          </w:tcPr>
          <w:p w14:paraId="61DE01BA" w14:textId="77777777" w:rsidR="008A1961" w:rsidRPr="00442838" w:rsidRDefault="008A1961" w:rsidP="008A1961">
            <w:pPr>
              <w:spacing w:line="360" w:lineRule="auto"/>
              <w:rPr>
                <w:sz w:val="24"/>
                <w:szCs w:val="24"/>
              </w:rPr>
            </w:pPr>
          </w:p>
        </w:tc>
      </w:tr>
      <w:tr w:rsidR="008A1961" w:rsidRPr="00442838" w14:paraId="22227BBD" w14:textId="77777777" w:rsidTr="008A1961">
        <w:tc>
          <w:tcPr>
            <w:tcW w:w="1860" w:type="dxa"/>
          </w:tcPr>
          <w:p w14:paraId="0662F287" w14:textId="77777777" w:rsidR="008A1961" w:rsidRPr="00442838" w:rsidRDefault="008A1961" w:rsidP="008A1961">
            <w:pPr>
              <w:spacing w:line="360" w:lineRule="auto"/>
              <w:rPr>
                <w:sz w:val="24"/>
                <w:szCs w:val="24"/>
              </w:rPr>
            </w:pPr>
          </w:p>
        </w:tc>
        <w:tc>
          <w:tcPr>
            <w:tcW w:w="1840" w:type="dxa"/>
          </w:tcPr>
          <w:p w14:paraId="1CFEE7E2" w14:textId="77777777" w:rsidR="008A1961" w:rsidRPr="00442838" w:rsidRDefault="008A1961" w:rsidP="008A1961">
            <w:pPr>
              <w:spacing w:line="360" w:lineRule="auto"/>
              <w:rPr>
                <w:sz w:val="24"/>
                <w:szCs w:val="24"/>
              </w:rPr>
            </w:pPr>
          </w:p>
        </w:tc>
        <w:tc>
          <w:tcPr>
            <w:tcW w:w="1873" w:type="dxa"/>
          </w:tcPr>
          <w:p w14:paraId="7A127D79" w14:textId="77777777" w:rsidR="008A1961" w:rsidRPr="00442838" w:rsidRDefault="008A1961" w:rsidP="008A1961">
            <w:pPr>
              <w:spacing w:line="360" w:lineRule="auto"/>
              <w:rPr>
                <w:sz w:val="24"/>
                <w:szCs w:val="24"/>
              </w:rPr>
            </w:pPr>
          </w:p>
        </w:tc>
        <w:tc>
          <w:tcPr>
            <w:tcW w:w="1739" w:type="dxa"/>
          </w:tcPr>
          <w:p w14:paraId="326489E3" w14:textId="77777777" w:rsidR="008A1961" w:rsidRPr="00442838" w:rsidRDefault="008A1961" w:rsidP="008A1961">
            <w:pPr>
              <w:spacing w:line="360" w:lineRule="auto"/>
              <w:rPr>
                <w:sz w:val="24"/>
                <w:szCs w:val="24"/>
              </w:rPr>
            </w:pPr>
          </w:p>
        </w:tc>
        <w:tc>
          <w:tcPr>
            <w:tcW w:w="1739" w:type="dxa"/>
          </w:tcPr>
          <w:p w14:paraId="560A97EA" w14:textId="77777777" w:rsidR="008A1961" w:rsidRPr="00442838" w:rsidRDefault="008A1961" w:rsidP="008A1961">
            <w:pPr>
              <w:spacing w:line="360" w:lineRule="auto"/>
              <w:rPr>
                <w:sz w:val="24"/>
                <w:szCs w:val="24"/>
              </w:rPr>
            </w:pPr>
          </w:p>
        </w:tc>
        <w:tc>
          <w:tcPr>
            <w:tcW w:w="1739" w:type="dxa"/>
          </w:tcPr>
          <w:p w14:paraId="6F72CCAA" w14:textId="77777777" w:rsidR="008A1961" w:rsidRPr="00442838" w:rsidRDefault="008A1961" w:rsidP="008A1961">
            <w:pPr>
              <w:spacing w:line="360" w:lineRule="auto"/>
              <w:rPr>
                <w:sz w:val="24"/>
                <w:szCs w:val="24"/>
              </w:rPr>
            </w:pPr>
          </w:p>
        </w:tc>
      </w:tr>
      <w:tr w:rsidR="008A1961" w:rsidRPr="00442838" w14:paraId="0FB3B9A8" w14:textId="77777777" w:rsidTr="008A1961">
        <w:tc>
          <w:tcPr>
            <w:tcW w:w="1860" w:type="dxa"/>
          </w:tcPr>
          <w:p w14:paraId="1FF1BD61" w14:textId="77777777" w:rsidR="008A1961" w:rsidRPr="00442838" w:rsidRDefault="008A1961" w:rsidP="008A1961">
            <w:pPr>
              <w:spacing w:line="360" w:lineRule="auto"/>
              <w:rPr>
                <w:sz w:val="24"/>
                <w:szCs w:val="24"/>
              </w:rPr>
            </w:pPr>
          </w:p>
        </w:tc>
        <w:tc>
          <w:tcPr>
            <w:tcW w:w="1840" w:type="dxa"/>
          </w:tcPr>
          <w:p w14:paraId="17FB032A" w14:textId="77777777" w:rsidR="008A1961" w:rsidRPr="00442838" w:rsidRDefault="008A1961" w:rsidP="008A1961">
            <w:pPr>
              <w:spacing w:line="360" w:lineRule="auto"/>
              <w:rPr>
                <w:sz w:val="24"/>
                <w:szCs w:val="24"/>
              </w:rPr>
            </w:pPr>
          </w:p>
        </w:tc>
        <w:tc>
          <w:tcPr>
            <w:tcW w:w="1873" w:type="dxa"/>
          </w:tcPr>
          <w:p w14:paraId="13B51C55" w14:textId="77777777" w:rsidR="008A1961" w:rsidRPr="00442838" w:rsidRDefault="008A1961" w:rsidP="008A1961">
            <w:pPr>
              <w:spacing w:line="360" w:lineRule="auto"/>
              <w:rPr>
                <w:sz w:val="24"/>
                <w:szCs w:val="24"/>
              </w:rPr>
            </w:pPr>
          </w:p>
        </w:tc>
        <w:tc>
          <w:tcPr>
            <w:tcW w:w="1739" w:type="dxa"/>
          </w:tcPr>
          <w:p w14:paraId="260C9397" w14:textId="77777777" w:rsidR="008A1961" w:rsidRPr="00442838" w:rsidRDefault="008A1961" w:rsidP="008A1961">
            <w:pPr>
              <w:spacing w:line="360" w:lineRule="auto"/>
              <w:rPr>
                <w:sz w:val="24"/>
                <w:szCs w:val="24"/>
              </w:rPr>
            </w:pPr>
          </w:p>
        </w:tc>
        <w:tc>
          <w:tcPr>
            <w:tcW w:w="1739" w:type="dxa"/>
          </w:tcPr>
          <w:p w14:paraId="4B86CFDC" w14:textId="77777777" w:rsidR="008A1961" w:rsidRPr="00442838" w:rsidRDefault="008A1961" w:rsidP="008A1961">
            <w:pPr>
              <w:spacing w:line="360" w:lineRule="auto"/>
              <w:rPr>
                <w:sz w:val="24"/>
                <w:szCs w:val="24"/>
              </w:rPr>
            </w:pPr>
          </w:p>
        </w:tc>
        <w:tc>
          <w:tcPr>
            <w:tcW w:w="1739" w:type="dxa"/>
          </w:tcPr>
          <w:p w14:paraId="0DE11A1E" w14:textId="77777777" w:rsidR="008A1961" w:rsidRPr="00442838" w:rsidRDefault="008A1961" w:rsidP="008A1961">
            <w:pPr>
              <w:spacing w:line="360" w:lineRule="auto"/>
              <w:rPr>
                <w:sz w:val="24"/>
                <w:szCs w:val="24"/>
              </w:rPr>
            </w:pPr>
          </w:p>
        </w:tc>
      </w:tr>
      <w:tr w:rsidR="008A1961" w:rsidRPr="00442838" w14:paraId="6F6AF6CF" w14:textId="77777777" w:rsidTr="008A1961">
        <w:tc>
          <w:tcPr>
            <w:tcW w:w="1860" w:type="dxa"/>
          </w:tcPr>
          <w:p w14:paraId="7CE623D1" w14:textId="77777777" w:rsidR="008A1961" w:rsidRPr="00442838" w:rsidRDefault="008A1961" w:rsidP="008A1961">
            <w:pPr>
              <w:spacing w:line="360" w:lineRule="auto"/>
              <w:rPr>
                <w:sz w:val="24"/>
                <w:szCs w:val="24"/>
              </w:rPr>
            </w:pPr>
          </w:p>
        </w:tc>
        <w:tc>
          <w:tcPr>
            <w:tcW w:w="1840" w:type="dxa"/>
          </w:tcPr>
          <w:p w14:paraId="23F8F533" w14:textId="77777777" w:rsidR="008A1961" w:rsidRPr="00442838" w:rsidRDefault="008A1961" w:rsidP="008A1961">
            <w:pPr>
              <w:spacing w:line="360" w:lineRule="auto"/>
              <w:rPr>
                <w:sz w:val="24"/>
                <w:szCs w:val="24"/>
              </w:rPr>
            </w:pPr>
          </w:p>
        </w:tc>
        <w:tc>
          <w:tcPr>
            <w:tcW w:w="1873" w:type="dxa"/>
          </w:tcPr>
          <w:p w14:paraId="20E36B23" w14:textId="77777777" w:rsidR="008A1961" w:rsidRPr="00442838" w:rsidRDefault="008A1961" w:rsidP="008A1961">
            <w:pPr>
              <w:spacing w:line="360" w:lineRule="auto"/>
              <w:rPr>
                <w:sz w:val="24"/>
                <w:szCs w:val="24"/>
              </w:rPr>
            </w:pPr>
          </w:p>
        </w:tc>
        <w:tc>
          <w:tcPr>
            <w:tcW w:w="1739" w:type="dxa"/>
          </w:tcPr>
          <w:p w14:paraId="4F91EDBD" w14:textId="77777777" w:rsidR="008A1961" w:rsidRPr="00442838" w:rsidRDefault="008A1961" w:rsidP="008A1961">
            <w:pPr>
              <w:spacing w:line="360" w:lineRule="auto"/>
              <w:rPr>
                <w:sz w:val="24"/>
                <w:szCs w:val="24"/>
              </w:rPr>
            </w:pPr>
          </w:p>
        </w:tc>
        <w:tc>
          <w:tcPr>
            <w:tcW w:w="1739" w:type="dxa"/>
          </w:tcPr>
          <w:p w14:paraId="2C5A4533" w14:textId="77777777" w:rsidR="008A1961" w:rsidRPr="00442838" w:rsidRDefault="008A1961" w:rsidP="008A1961">
            <w:pPr>
              <w:spacing w:line="360" w:lineRule="auto"/>
              <w:rPr>
                <w:sz w:val="24"/>
                <w:szCs w:val="24"/>
              </w:rPr>
            </w:pPr>
          </w:p>
        </w:tc>
        <w:tc>
          <w:tcPr>
            <w:tcW w:w="1739" w:type="dxa"/>
          </w:tcPr>
          <w:p w14:paraId="1E1D91B1" w14:textId="77777777" w:rsidR="008A1961" w:rsidRPr="00442838" w:rsidRDefault="008A1961" w:rsidP="008A1961">
            <w:pPr>
              <w:spacing w:line="360" w:lineRule="auto"/>
              <w:rPr>
                <w:sz w:val="24"/>
                <w:szCs w:val="24"/>
              </w:rPr>
            </w:pPr>
          </w:p>
        </w:tc>
      </w:tr>
      <w:tr w:rsidR="008A1961" w:rsidRPr="00442838" w14:paraId="067439DA" w14:textId="77777777" w:rsidTr="008A1961">
        <w:tc>
          <w:tcPr>
            <w:tcW w:w="1860" w:type="dxa"/>
          </w:tcPr>
          <w:p w14:paraId="758B5649" w14:textId="77777777" w:rsidR="008A1961" w:rsidRPr="00442838" w:rsidRDefault="008A1961" w:rsidP="008A1961">
            <w:pPr>
              <w:spacing w:line="360" w:lineRule="auto"/>
              <w:rPr>
                <w:sz w:val="24"/>
                <w:szCs w:val="24"/>
              </w:rPr>
            </w:pPr>
          </w:p>
        </w:tc>
        <w:tc>
          <w:tcPr>
            <w:tcW w:w="1840" w:type="dxa"/>
          </w:tcPr>
          <w:p w14:paraId="7D7A2EB8" w14:textId="77777777" w:rsidR="008A1961" w:rsidRPr="00442838" w:rsidRDefault="008A1961" w:rsidP="008A1961">
            <w:pPr>
              <w:spacing w:line="360" w:lineRule="auto"/>
              <w:rPr>
                <w:sz w:val="24"/>
                <w:szCs w:val="24"/>
              </w:rPr>
            </w:pPr>
          </w:p>
        </w:tc>
        <w:tc>
          <w:tcPr>
            <w:tcW w:w="1873" w:type="dxa"/>
          </w:tcPr>
          <w:p w14:paraId="535F40F4" w14:textId="77777777" w:rsidR="008A1961" w:rsidRPr="00442838" w:rsidRDefault="008A1961" w:rsidP="008A1961">
            <w:pPr>
              <w:spacing w:line="360" w:lineRule="auto"/>
              <w:rPr>
                <w:sz w:val="24"/>
                <w:szCs w:val="24"/>
              </w:rPr>
            </w:pPr>
          </w:p>
        </w:tc>
        <w:tc>
          <w:tcPr>
            <w:tcW w:w="1739" w:type="dxa"/>
          </w:tcPr>
          <w:p w14:paraId="084BB114" w14:textId="77777777" w:rsidR="008A1961" w:rsidRPr="00442838" w:rsidRDefault="008A1961" w:rsidP="008A1961">
            <w:pPr>
              <w:spacing w:line="360" w:lineRule="auto"/>
              <w:rPr>
                <w:sz w:val="24"/>
                <w:szCs w:val="24"/>
              </w:rPr>
            </w:pPr>
          </w:p>
        </w:tc>
        <w:tc>
          <w:tcPr>
            <w:tcW w:w="1739" w:type="dxa"/>
          </w:tcPr>
          <w:p w14:paraId="5AD4F6F9" w14:textId="77777777" w:rsidR="008A1961" w:rsidRPr="00442838" w:rsidRDefault="008A1961" w:rsidP="008A1961">
            <w:pPr>
              <w:spacing w:line="360" w:lineRule="auto"/>
              <w:rPr>
                <w:sz w:val="24"/>
                <w:szCs w:val="24"/>
              </w:rPr>
            </w:pPr>
          </w:p>
        </w:tc>
        <w:tc>
          <w:tcPr>
            <w:tcW w:w="1739" w:type="dxa"/>
          </w:tcPr>
          <w:p w14:paraId="37139CD4" w14:textId="77777777" w:rsidR="008A1961" w:rsidRPr="00442838" w:rsidRDefault="008A1961" w:rsidP="008A1961">
            <w:pPr>
              <w:spacing w:line="360" w:lineRule="auto"/>
              <w:rPr>
                <w:sz w:val="24"/>
                <w:szCs w:val="24"/>
              </w:rPr>
            </w:pPr>
          </w:p>
        </w:tc>
      </w:tr>
      <w:tr w:rsidR="008A1961" w:rsidRPr="00442838" w14:paraId="362D90D4" w14:textId="77777777" w:rsidTr="008A1961">
        <w:tc>
          <w:tcPr>
            <w:tcW w:w="1860" w:type="dxa"/>
          </w:tcPr>
          <w:p w14:paraId="33DC0297" w14:textId="77777777" w:rsidR="008A1961" w:rsidRPr="00442838" w:rsidRDefault="008A1961" w:rsidP="008A1961">
            <w:pPr>
              <w:spacing w:line="360" w:lineRule="auto"/>
              <w:rPr>
                <w:sz w:val="24"/>
                <w:szCs w:val="24"/>
              </w:rPr>
            </w:pPr>
          </w:p>
        </w:tc>
        <w:tc>
          <w:tcPr>
            <w:tcW w:w="1840" w:type="dxa"/>
          </w:tcPr>
          <w:p w14:paraId="1A5C1CA5" w14:textId="77777777" w:rsidR="008A1961" w:rsidRPr="00442838" w:rsidRDefault="008A1961" w:rsidP="008A1961">
            <w:pPr>
              <w:spacing w:line="360" w:lineRule="auto"/>
              <w:rPr>
                <w:sz w:val="24"/>
                <w:szCs w:val="24"/>
              </w:rPr>
            </w:pPr>
          </w:p>
        </w:tc>
        <w:tc>
          <w:tcPr>
            <w:tcW w:w="1873" w:type="dxa"/>
          </w:tcPr>
          <w:p w14:paraId="5AC3ABD9" w14:textId="77777777" w:rsidR="008A1961" w:rsidRPr="00442838" w:rsidRDefault="008A1961" w:rsidP="008A1961">
            <w:pPr>
              <w:spacing w:line="360" w:lineRule="auto"/>
              <w:rPr>
                <w:sz w:val="24"/>
                <w:szCs w:val="24"/>
              </w:rPr>
            </w:pPr>
          </w:p>
        </w:tc>
        <w:tc>
          <w:tcPr>
            <w:tcW w:w="1739" w:type="dxa"/>
          </w:tcPr>
          <w:p w14:paraId="1FA48FBB" w14:textId="77777777" w:rsidR="008A1961" w:rsidRPr="00442838" w:rsidRDefault="008A1961" w:rsidP="008A1961">
            <w:pPr>
              <w:spacing w:line="360" w:lineRule="auto"/>
              <w:rPr>
                <w:sz w:val="24"/>
                <w:szCs w:val="24"/>
              </w:rPr>
            </w:pPr>
          </w:p>
        </w:tc>
        <w:tc>
          <w:tcPr>
            <w:tcW w:w="1739" w:type="dxa"/>
          </w:tcPr>
          <w:p w14:paraId="072AC1FE" w14:textId="77777777" w:rsidR="008A1961" w:rsidRPr="00442838" w:rsidRDefault="008A1961" w:rsidP="008A1961">
            <w:pPr>
              <w:spacing w:line="360" w:lineRule="auto"/>
              <w:rPr>
                <w:sz w:val="24"/>
                <w:szCs w:val="24"/>
              </w:rPr>
            </w:pPr>
          </w:p>
        </w:tc>
        <w:tc>
          <w:tcPr>
            <w:tcW w:w="1739" w:type="dxa"/>
          </w:tcPr>
          <w:p w14:paraId="0E60E493" w14:textId="77777777" w:rsidR="008A1961" w:rsidRPr="00442838" w:rsidRDefault="008A1961" w:rsidP="008A1961">
            <w:pPr>
              <w:spacing w:line="360" w:lineRule="auto"/>
              <w:rPr>
                <w:sz w:val="24"/>
                <w:szCs w:val="24"/>
              </w:rPr>
            </w:pPr>
          </w:p>
        </w:tc>
      </w:tr>
      <w:tr w:rsidR="008A1961" w:rsidRPr="00442838" w14:paraId="73DBE4DC" w14:textId="77777777" w:rsidTr="008A1961">
        <w:tc>
          <w:tcPr>
            <w:tcW w:w="1860" w:type="dxa"/>
          </w:tcPr>
          <w:p w14:paraId="0D19DC0D" w14:textId="77777777" w:rsidR="008A1961" w:rsidRPr="00442838" w:rsidRDefault="008A1961" w:rsidP="008A1961">
            <w:pPr>
              <w:spacing w:line="360" w:lineRule="auto"/>
              <w:rPr>
                <w:sz w:val="24"/>
                <w:szCs w:val="24"/>
              </w:rPr>
            </w:pPr>
          </w:p>
        </w:tc>
        <w:tc>
          <w:tcPr>
            <w:tcW w:w="1840" w:type="dxa"/>
          </w:tcPr>
          <w:p w14:paraId="341B99B1" w14:textId="77777777" w:rsidR="008A1961" w:rsidRPr="00442838" w:rsidRDefault="008A1961" w:rsidP="008A1961">
            <w:pPr>
              <w:spacing w:line="360" w:lineRule="auto"/>
              <w:rPr>
                <w:sz w:val="24"/>
                <w:szCs w:val="24"/>
              </w:rPr>
            </w:pPr>
          </w:p>
        </w:tc>
        <w:tc>
          <w:tcPr>
            <w:tcW w:w="1873" w:type="dxa"/>
          </w:tcPr>
          <w:p w14:paraId="21E3F345" w14:textId="77777777" w:rsidR="008A1961" w:rsidRPr="00442838" w:rsidRDefault="008A1961" w:rsidP="008A1961">
            <w:pPr>
              <w:spacing w:line="360" w:lineRule="auto"/>
              <w:rPr>
                <w:sz w:val="24"/>
                <w:szCs w:val="24"/>
              </w:rPr>
            </w:pPr>
          </w:p>
        </w:tc>
        <w:tc>
          <w:tcPr>
            <w:tcW w:w="1739" w:type="dxa"/>
          </w:tcPr>
          <w:p w14:paraId="40F85AFC" w14:textId="77777777" w:rsidR="008A1961" w:rsidRPr="00442838" w:rsidRDefault="008A1961" w:rsidP="008A1961">
            <w:pPr>
              <w:spacing w:line="360" w:lineRule="auto"/>
              <w:rPr>
                <w:sz w:val="24"/>
                <w:szCs w:val="24"/>
              </w:rPr>
            </w:pPr>
          </w:p>
        </w:tc>
        <w:tc>
          <w:tcPr>
            <w:tcW w:w="1739" w:type="dxa"/>
          </w:tcPr>
          <w:p w14:paraId="12C742E0" w14:textId="77777777" w:rsidR="008A1961" w:rsidRPr="00442838" w:rsidRDefault="008A1961" w:rsidP="008A1961">
            <w:pPr>
              <w:spacing w:line="360" w:lineRule="auto"/>
              <w:rPr>
                <w:sz w:val="24"/>
                <w:szCs w:val="24"/>
              </w:rPr>
            </w:pPr>
          </w:p>
        </w:tc>
        <w:tc>
          <w:tcPr>
            <w:tcW w:w="1739" w:type="dxa"/>
          </w:tcPr>
          <w:p w14:paraId="015D503D" w14:textId="77777777" w:rsidR="008A1961" w:rsidRPr="00442838" w:rsidRDefault="008A1961" w:rsidP="008A1961">
            <w:pPr>
              <w:spacing w:line="360" w:lineRule="auto"/>
              <w:rPr>
                <w:sz w:val="24"/>
                <w:szCs w:val="24"/>
              </w:rPr>
            </w:pPr>
          </w:p>
        </w:tc>
      </w:tr>
      <w:tr w:rsidR="008A1961" w:rsidRPr="00442838" w14:paraId="0EE26904" w14:textId="77777777" w:rsidTr="008A1961">
        <w:tc>
          <w:tcPr>
            <w:tcW w:w="1860" w:type="dxa"/>
          </w:tcPr>
          <w:p w14:paraId="55E7CEAC" w14:textId="77777777" w:rsidR="008A1961" w:rsidRPr="00442838" w:rsidRDefault="008A1961" w:rsidP="008A1961">
            <w:pPr>
              <w:spacing w:line="360" w:lineRule="auto"/>
              <w:rPr>
                <w:sz w:val="24"/>
                <w:szCs w:val="24"/>
              </w:rPr>
            </w:pPr>
          </w:p>
        </w:tc>
        <w:tc>
          <w:tcPr>
            <w:tcW w:w="1840" w:type="dxa"/>
          </w:tcPr>
          <w:p w14:paraId="38F08084" w14:textId="77777777" w:rsidR="008A1961" w:rsidRPr="00442838" w:rsidRDefault="008A1961" w:rsidP="008A1961">
            <w:pPr>
              <w:spacing w:line="360" w:lineRule="auto"/>
              <w:rPr>
                <w:sz w:val="24"/>
                <w:szCs w:val="24"/>
              </w:rPr>
            </w:pPr>
          </w:p>
        </w:tc>
        <w:tc>
          <w:tcPr>
            <w:tcW w:w="1873" w:type="dxa"/>
          </w:tcPr>
          <w:p w14:paraId="7D7F0E3C" w14:textId="77777777" w:rsidR="008A1961" w:rsidRPr="00442838" w:rsidRDefault="008A1961" w:rsidP="008A1961">
            <w:pPr>
              <w:spacing w:line="360" w:lineRule="auto"/>
              <w:rPr>
                <w:sz w:val="24"/>
                <w:szCs w:val="24"/>
              </w:rPr>
            </w:pPr>
          </w:p>
        </w:tc>
        <w:tc>
          <w:tcPr>
            <w:tcW w:w="1739" w:type="dxa"/>
          </w:tcPr>
          <w:p w14:paraId="0E51FC2D" w14:textId="77777777" w:rsidR="008A1961" w:rsidRPr="00442838" w:rsidRDefault="008A1961" w:rsidP="008A1961">
            <w:pPr>
              <w:spacing w:line="360" w:lineRule="auto"/>
              <w:rPr>
                <w:sz w:val="24"/>
                <w:szCs w:val="24"/>
              </w:rPr>
            </w:pPr>
          </w:p>
        </w:tc>
        <w:tc>
          <w:tcPr>
            <w:tcW w:w="1739" w:type="dxa"/>
          </w:tcPr>
          <w:p w14:paraId="7A43FEDF" w14:textId="77777777" w:rsidR="008A1961" w:rsidRPr="00442838" w:rsidRDefault="008A1961" w:rsidP="008A1961">
            <w:pPr>
              <w:spacing w:line="360" w:lineRule="auto"/>
              <w:rPr>
                <w:sz w:val="24"/>
                <w:szCs w:val="24"/>
              </w:rPr>
            </w:pPr>
          </w:p>
        </w:tc>
        <w:tc>
          <w:tcPr>
            <w:tcW w:w="1739" w:type="dxa"/>
          </w:tcPr>
          <w:p w14:paraId="1D959784" w14:textId="77777777" w:rsidR="008A1961" w:rsidRPr="00442838" w:rsidRDefault="008A1961" w:rsidP="008A1961">
            <w:pPr>
              <w:spacing w:line="360" w:lineRule="auto"/>
              <w:rPr>
                <w:sz w:val="24"/>
                <w:szCs w:val="24"/>
              </w:rPr>
            </w:pPr>
          </w:p>
        </w:tc>
      </w:tr>
      <w:tr w:rsidR="008A1961" w:rsidRPr="00442838" w14:paraId="775CBB5B" w14:textId="77777777" w:rsidTr="008A1961">
        <w:tc>
          <w:tcPr>
            <w:tcW w:w="1860" w:type="dxa"/>
          </w:tcPr>
          <w:p w14:paraId="1EE36B90" w14:textId="77777777" w:rsidR="008A1961" w:rsidRPr="00442838" w:rsidRDefault="008A1961" w:rsidP="008A1961">
            <w:pPr>
              <w:spacing w:line="360" w:lineRule="auto"/>
              <w:rPr>
                <w:sz w:val="24"/>
                <w:szCs w:val="24"/>
              </w:rPr>
            </w:pPr>
          </w:p>
        </w:tc>
        <w:tc>
          <w:tcPr>
            <w:tcW w:w="1840" w:type="dxa"/>
          </w:tcPr>
          <w:p w14:paraId="15A23421" w14:textId="77777777" w:rsidR="008A1961" w:rsidRPr="00442838" w:rsidRDefault="008A1961" w:rsidP="008A1961">
            <w:pPr>
              <w:spacing w:line="360" w:lineRule="auto"/>
              <w:rPr>
                <w:sz w:val="24"/>
                <w:szCs w:val="24"/>
              </w:rPr>
            </w:pPr>
          </w:p>
        </w:tc>
        <w:tc>
          <w:tcPr>
            <w:tcW w:w="1873" w:type="dxa"/>
          </w:tcPr>
          <w:p w14:paraId="0AB68E0A" w14:textId="77777777" w:rsidR="008A1961" w:rsidRPr="00442838" w:rsidRDefault="008A1961" w:rsidP="008A1961">
            <w:pPr>
              <w:spacing w:line="360" w:lineRule="auto"/>
              <w:rPr>
                <w:sz w:val="24"/>
                <w:szCs w:val="24"/>
              </w:rPr>
            </w:pPr>
          </w:p>
        </w:tc>
        <w:tc>
          <w:tcPr>
            <w:tcW w:w="1739" w:type="dxa"/>
          </w:tcPr>
          <w:p w14:paraId="1873C404" w14:textId="77777777" w:rsidR="008A1961" w:rsidRPr="00442838" w:rsidRDefault="008A1961" w:rsidP="008A1961">
            <w:pPr>
              <w:spacing w:line="360" w:lineRule="auto"/>
              <w:rPr>
                <w:sz w:val="24"/>
                <w:szCs w:val="24"/>
              </w:rPr>
            </w:pPr>
          </w:p>
        </w:tc>
        <w:tc>
          <w:tcPr>
            <w:tcW w:w="1739" w:type="dxa"/>
          </w:tcPr>
          <w:p w14:paraId="2C3391A4" w14:textId="77777777" w:rsidR="008A1961" w:rsidRPr="00442838" w:rsidRDefault="008A1961" w:rsidP="008A1961">
            <w:pPr>
              <w:spacing w:line="360" w:lineRule="auto"/>
              <w:rPr>
                <w:sz w:val="24"/>
                <w:szCs w:val="24"/>
              </w:rPr>
            </w:pPr>
          </w:p>
        </w:tc>
        <w:tc>
          <w:tcPr>
            <w:tcW w:w="1739" w:type="dxa"/>
          </w:tcPr>
          <w:p w14:paraId="5166FF4B" w14:textId="77777777" w:rsidR="008A1961" w:rsidRPr="00442838" w:rsidRDefault="008A1961" w:rsidP="008A1961">
            <w:pPr>
              <w:spacing w:line="360" w:lineRule="auto"/>
              <w:rPr>
                <w:sz w:val="24"/>
                <w:szCs w:val="24"/>
              </w:rPr>
            </w:pPr>
          </w:p>
        </w:tc>
      </w:tr>
      <w:tr w:rsidR="008A1961" w:rsidRPr="00442838" w14:paraId="1768F9D0" w14:textId="77777777" w:rsidTr="008A1961">
        <w:tc>
          <w:tcPr>
            <w:tcW w:w="1860" w:type="dxa"/>
          </w:tcPr>
          <w:p w14:paraId="3B8C8D77" w14:textId="77777777" w:rsidR="008A1961" w:rsidRPr="00442838" w:rsidRDefault="008A1961" w:rsidP="008A1961">
            <w:pPr>
              <w:spacing w:line="360" w:lineRule="auto"/>
              <w:rPr>
                <w:sz w:val="24"/>
                <w:szCs w:val="24"/>
              </w:rPr>
            </w:pPr>
          </w:p>
        </w:tc>
        <w:tc>
          <w:tcPr>
            <w:tcW w:w="1840" w:type="dxa"/>
          </w:tcPr>
          <w:p w14:paraId="1A1BEE5E" w14:textId="77777777" w:rsidR="008A1961" w:rsidRPr="00442838" w:rsidRDefault="008A1961" w:rsidP="008A1961">
            <w:pPr>
              <w:spacing w:line="360" w:lineRule="auto"/>
              <w:rPr>
                <w:sz w:val="24"/>
                <w:szCs w:val="24"/>
              </w:rPr>
            </w:pPr>
          </w:p>
        </w:tc>
        <w:tc>
          <w:tcPr>
            <w:tcW w:w="1873" w:type="dxa"/>
          </w:tcPr>
          <w:p w14:paraId="3C944159" w14:textId="77777777" w:rsidR="008A1961" w:rsidRPr="00442838" w:rsidRDefault="008A1961" w:rsidP="008A1961">
            <w:pPr>
              <w:spacing w:line="360" w:lineRule="auto"/>
              <w:rPr>
                <w:sz w:val="24"/>
                <w:szCs w:val="24"/>
              </w:rPr>
            </w:pPr>
          </w:p>
        </w:tc>
        <w:tc>
          <w:tcPr>
            <w:tcW w:w="1739" w:type="dxa"/>
          </w:tcPr>
          <w:p w14:paraId="1E9BCBD3" w14:textId="77777777" w:rsidR="008A1961" w:rsidRPr="00442838" w:rsidRDefault="008A1961" w:rsidP="008A1961">
            <w:pPr>
              <w:spacing w:line="360" w:lineRule="auto"/>
              <w:rPr>
                <w:sz w:val="24"/>
                <w:szCs w:val="24"/>
              </w:rPr>
            </w:pPr>
          </w:p>
        </w:tc>
        <w:tc>
          <w:tcPr>
            <w:tcW w:w="1739" w:type="dxa"/>
          </w:tcPr>
          <w:p w14:paraId="59E724FC" w14:textId="77777777" w:rsidR="008A1961" w:rsidRPr="00442838" w:rsidRDefault="008A1961" w:rsidP="008A1961">
            <w:pPr>
              <w:spacing w:line="360" w:lineRule="auto"/>
              <w:rPr>
                <w:sz w:val="24"/>
                <w:szCs w:val="24"/>
              </w:rPr>
            </w:pPr>
          </w:p>
        </w:tc>
        <w:tc>
          <w:tcPr>
            <w:tcW w:w="1739" w:type="dxa"/>
          </w:tcPr>
          <w:p w14:paraId="1382AE64" w14:textId="77777777" w:rsidR="008A1961" w:rsidRPr="00442838" w:rsidRDefault="008A1961" w:rsidP="008A1961">
            <w:pPr>
              <w:spacing w:line="360" w:lineRule="auto"/>
              <w:rPr>
                <w:sz w:val="24"/>
                <w:szCs w:val="24"/>
              </w:rPr>
            </w:pPr>
          </w:p>
        </w:tc>
      </w:tr>
      <w:tr w:rsidR="008A1961" w:rsidRPr="00442838" w14:paraId="52CEF3C6" w14:textId="77777777" w:rsidTr="008A1961">
        <w:tc>
          <w:tcPr>
            <w:tcW w:w="1860" w:type="dxa"/>
          </w:tcPr>
          <w:p w14:paraId="31445EFB" w14:textId="77777777" w:rsidR="008A1961" w:rsidRPr="00442838" w:rsidRDefault="008A1961" w:rsidP="008A1961">
            <w:pPr>
              <w:spacing w:line="360" w:lineRule="auto"/>
              <w:rPr>
                <w:sz w:val="24"/>
                <w:szCs w:val="24"/>
              </w:rPr>
            </w:pPr>
          </w:p>
        </w:tc>
        <w:tc>
          <w:tcPr>
            <w:tcW w:w="1840" w:type="dxa"/>
          </w:tcPr>
          <w:p w14:paraId="26FC826D" w14:textId="77777777" w:rsidR="008A1961" w:rsidRPr="00442838" w:rsidRDefault="008A1961" w:rsidP="008A1961">
            <w:pPr>
              <w:spacing w:line="360" w:lineRule="auto"/>
              <w:rPr>
                <w:sz w:val="24"/>
                <w:szCs w:val="24"/>
              </w:rPr>
            </w:pPr>
          </w:p>
        </w:tc>
        <w:tc>
          <w:tcPr>
            <w:tcW w:w="1873" w:type="dxa"/>
          </w:tcPr>
          <w:p w14:paraId="40244EC3" w14:textId="77777777" w:rsidR="008A1961" w:rsidRPr="00442838" w:rsidRDefault="008A1961" w:rsidP="008A1961">
            <w:pPr>
              <w:spacing w:line="360" w:lineRule="auto"/>
              <w:rPr>
                <w:sz w:val="24"/>
                <w:szCs w:val="24"/>
              </w:rPr>
            </w:pPr>
          </w:p>
        </w:tc>
        <w:tc>
          <w:tcPr>
            <w:tcW w:w="1739" w:type="dxa"/>
          </w:tcPr>
          <w:p w14:paraId="4BEE6D66" w14:textId="77777777" w:rsidR="008A1961" w:rsidRPr="00442838" w:rsidRDefault="008A1961" w:rsidP="008A1961">
            <w:pPr>
              <w:spacing w:line="360" w:lineRule="auto"/>
              <w:rPr>
                <w:sz w:val="24"/>
                <w:szCs w:val="24"/>
              </w:rPr>
            </w:pPr>
          </w:p>
        </w:tc>
        <w:tc>
          <w:tcPr>
            <w:tcW w:w="1739" w:type="dxa"/>
          </w:tcPr>
          <w:p w14:paraId="14E7C4BD" w14:textId="77777777" w:rsidR="008A1961" w:rsidRPr="00442838" w:rsidRDefault="008A1961" w:rsidP="008A1961">
            <w:pPr>
              <w:spacing w:line="360" w:lineRule="auto"/>
              <w:rPr>
                <w:sz w:val="24"/>
                <w:szCs w:val="24"/>
              </w:rPr>
            </w:pPr>
          </w:p>
        </w:tc>
        <w:tc>
          <w:tcPr>
            <w:tcW w:w="1739" w:type="dxa"/>
          </w:tcPr>
          <w:p w14:paraId="1A73429B" w14:textId="77777777" w:rsidR="008A1961" w:rsidRPr="00442838" w:rsidRDefault="008A1961" w:rsidP="008A1961">
            <w:pPr>
              <w:spacing w:line="360" w:lineRule="auto"/>
              <w:rPr>
                <w:sz w:val="24"/>
                <w:szCs w:val="24"/>
              </w:rPr>
            </w:pPr>
          </w:p>
        </w:tc>
      </w:tr>
      <w:tr w:rsidR="008A1961" w:rsidRPr="00442838" w14:paraId="7DBC4B96" w14:textId="77777777" w:rsidTr="008A1961">
        <w:tc>
          <w:tcPr>
            <w:tcW w:w="1860" w:type="dxa"/>
          </w:tcPr>
          <w:p w14:paraId="686AC6FF" w14:textId="77777777" w:rsidR="008A1961" w:rsidRPr="00442838" w:rsidRDefault="008A1961" w:rsidP="008A1961">
            <w:pPr>
              <w:spacing w:line="360" w:lineRule="auto"/>
              <w:rPr>
                <w:sz w:val="24"/>
                <w:szCs w:val="24"/>
              </w:rPr>
            </w:pPr>
          </w:p>
        </w:tc>
        <w:tc>
          <w:tcPr>
            <w:tcW w:w="1840" w:type="dxa"/>
          </w:tcPr>
          <w:p w14:paraId="63611D32" w14:textId="77777777" w:rsidR="008A1961" w:rsidRPr="00442838" w:rsidRDefault="008A1961" w:rsidP="008A1961">
            <w:pPr>
              <w:spacing w:line="360" w:lineRule="auto"/>
              <w:rPr>
                <w:sz w:val="24"/>
                <w:szCs w:val="24"/>
              </w:rPr>
            </w:pPr>
          </w:p>
        </w:tc>
        <w:tc>
          <w:tcPr>
            <w:tcW w:w="1873" w:type="dxa"/>
          </w:tcPr>
          <w:p w14:paraId="1FA9EAF9" w14:textId="77777777" w:rsidR="008A1961" w:rsidRPr="00442838" w:rsidRDefault="008A1961" w:rsidP="008A1961">
            <w:pPr>
              <w:spacing w:line="360" w:lineRule="auto"/>
              <w:rPr>
                <w:sz w:val="24"/>
                <w:szCs w:val="24"/>
              </w:rPr>
            </w:pPr>
          </w:p>
        </w:tc>
        <w:tc>
          <w:tcPr>
            <w:tcW w:w="1739" w:type="dxa"/>
          </w:tcPr>
          <w:p w14:paraId="54A803D5" w14:textId="77777777" w:rsidR="008A1961" w:rsidRPr="00442838" w:rsidRDefault="008A1961" w:rsidP="008A1961">
            <w:pPr>
              <w:spacing w:line="360" w:lineRule="auto"/>
              <w:rPr>
                <w:sz w:val="24"/>
                <w:szCs w:val="24"/>
              </w:rPr>
            </w:pPr>
          </w:p>
        </w:tc>
        <w:tc>
          <w:tcPr>
            <w:tcW w:w="1739" w:type="dxa"/>
          </w:tcPr>
          <w:p w14:paraId="4CA7F71E" w14:textId="77777777" w:rsidR="008A1961" w:rsidRPr="00442838" w:rsidRDefault="008A1961" w:rsidP="008A1961">
            <w:pPr>
              <w:spacing w:line="360" w:lineRule="auto"/>
              <w:rPr>
                <w:sz w:val="24"/>
                <w:szCs w:val="24"/>
              </w:rPr>
            </w:pPr>
          </w:p>
        </w:tc>
        <w:tc>
          <w:tcPr>
            <w:tcW w:w="1739" w:type="dxa"/>
          </w:tcPr>
          <w:p w14:paraId="62C01396" w14:textId="77777777" w:rsidR="008A1961" w:rsidRPr="00442838" w:rsidRDefault="008A1961" w:rsidP="008A1961">
            <w:pPr>
              <w:spacing w:line="360" w:lineRule="auto"/>
              <w:rPr>
                <w:sz w:val="24"/>
                <w:szCs w:val="24"/>
              </w:rPr>
            </w:pPr>
          </w:p>
        </w:tc>
      </w:tr>
      <w:tr w:rsidR="008A1961" w:rsidRPr="00442838" w14:paraId="7778BE00" w14:textId="77777777" w:rsidTr="008A1961">
        <w:tc>
          <w:tcPr>
            <w:tcW w:w="1860" w:type="dxa"/>
          </w:tcPr>
          <w:p w14:paraId="3BACC17D" w14:textId="77777777" w:rsidR="008A1961" w:rsidRPr="00442838" w:rsidRDefault="008A1961" w:rsidP="008A1961">
            <w:pPr>
              <w:spacing w:line="360" w:lineRule="auto"/>
              <w:rPr>
                <w:sz w:val="24"/>
                <w:szCs w:val="24"/>
              </w:rPr>
            </w:pPr>
          </w:p>
        </w:tc>
        <w:tc>
          <w:tcPr>
            <w:tcW w:w="1840" w:type="dxa"/>
          </w:tcPr>
          <w:p w14:paraId="6D87A5F5" w14:textId="77777777" w:rsidR="008A1961" w:rsidRPr="00442838" w:rsidRDefault="008A1961" w:rsidP="008A1961">
            <w:pPr>
              <w:spacing w:line="360" w:lineRule="auto"/>
              <w:rPr>
                <w:sz w:val="24"/>
                <w:szCs w:val="24"/>
              </w:rPr>
            </w:pPr>
          </w:p>
        </w:tc>
        <w:tc>
          <w:tcPr>
            <w:tcW w:w="1873" w:type="dxa"/>
          </w:tcPr>
          <w:p w14:paraId="07F6A823" w14:textId="77777777" w:rsidR="008A1961" w:rsidRPr="00442838" w:rsidRDefault="008A1961" w:rsidP="008A1961">
            <w:pPr>
              <w:spacing w:line="360" w:lineRule="auto"/>
              <w:rPr>
                <w:sz w:val="24"/>
                <w:szCs w:val="24"/>
              </w:rPr>
            </w:pPr>
          </w:p>
        </w:tc>
        <w:tc>
          <w:tcPr>
            <w:tcW w:w="1739" w:type="dxa"/>
          </w:tcPr>
          <w:p w14:paraId="1C9CEB35" w14:textId="77777777" w:rsidR="008A1961" w:rsidRPr="00442838" w:rsidRDefault="008A1961" w:rsidP="008A1961">
            <w:pPr>
              <w:spacing w:line="360" w:lineRule="auto"/>
              <w:rPr>
                <w:sz w:val="24"/>
                <w:szCs w:val="24"/>
              </w:rPr>
            </w:pPr>
          </w:p>
        </w:tc>
        <w:tc>
          <w:tcPr>
            <w:tcW w:w="1739" w:type="dxa"/>
          </w:tcPr>
          <w:p w14:paraId="4AF81556" w14:textId="77777777" w:rsidR="008A1961" w:rsidRPr="00442838" w:rsidRDefault="008A1961" w:rsidP="008A1961">
            <w:pPr>
              <w:spacing w:line="360" w:lineRule="auto"/>
              <w:rPr>
                <w:sz w:val="24"/>
                <w:szCs w:val="24"/>
              </w:rPr>
            </w:pPr>
          </w:p>
        </w:tc>
        <w:tc>
          <w:tcPr>
            <w:tcW w:w="1739" w:type="dxa"/>
          </w:tcPr>
          <w:p w14:paraId="2A577037" w14:textId="77777777" w:rsidR="008A1961" w:rsidRPr="00442838" w:rsidRDefault="008A1961" w:rsidP="008A1961">
            <w:pPr>
              <w:spacing w:line="360" w:lineRule="auto"/>
              <w:rPr>
                <w:sz w:val="24"/>
                <w:szCs w:val="24"/>
              </w:rPr>
            </w:pPr>
          </w:p>
        </w:tc>
      </w:tr>
      <w:tr w:rsidR="008A1961" w:rsidRPr="00442838" w14:paraId="5D83FCFB" w14:textId="77777777" w:rsidTr="008A1961">
        <w:tc>
          <w:tcPr>
            <w:tcW w:w="1860" w:type="dxa"/>
          </w:tcPr>
          <w:p w14:paraId="6E1E05E6" w14:textId="77777777" w:rsidR="008A1961" w:rsidRPr="00442838" w:rsidRDefault="008A1961" w:rsidP="008A1961">
            <w:pPr>
              <w:spacing w:line="360" w:lineRule="auto"/>
              <w:rPr>
                <w:sz w:val="24"/>
                <w:szCs w:val="24"/>
              </w:rPr>
            </w:pPr>
          </w:p>
        </w:tc>
        <w:tc>
          <w:tcPr>
            <w:tcW w:w="1840" w:type="dxa"/>
          </w:tcPr>
          <w:p w14:paraId="10D54B28" w14:textId="77777777" w:rsidR="008A1961" w:rsidRPr="00442838" w:rsidRDefault="008A1961" w:rsidP="008A1961">
            <w:pPr>
              <w:spacing w:line="360" w:lineRule="auto"/>
              <w:rPr>
                <w:sz w:val="24"/>
                <w:szCs w:val="24"/>
              </w:rPr>
            </w:pPr>
          </w:p>
        </w:tc>
        <w:tc>
          <w:tcPr>
            <w:tcW w:w="1873" w:type="dxa"/>
          </w:tcPr>
          <w:p w14:paraId="61B10815" w14:textId="77777777" w:rsidR="008A1961" w:rsidRPr="00442838" w:rsidRDefault="008A1961" w:rsidP="008A1961">
            <w:pPr>
              <w:spacing w:line="360" w:lineRule="auto"/>
              <w:rPr>
                <w:sz w:val="24"/>
                <w:szCs w:val="24"/>
              </w:rPr>
            </w:pPr>
          </w:p>
        </w:tc>
        <w:tc>
          <w:tcPr>
            <w:tcW w:w="1739" w:type="dxa"/>
          </w:tcPr>
          <w:p w14:paraId="5F900390" w14:textId="77777777" w:rsidR="008A1961" w:rsidRPr="00442838" w:rsidRDefault="008A1961" w:rsidP="008A1961">
            <w:pPr>
              <w:spacing w:line="360" w:lineRule="auto"/>
              <w:rPr>
                <w:sz w:val="24"/>
                <w:szCs w:val="24"/>
              </w:rPr>
            </w:pPr>
          </w:p>
        </w:tc>
        <w:tc>
          <w:tcPr>
            <w:tcW w:w="1739" w:type="dxa"/>
          </w:tcPr>
          <w:p w14:paraId="32E5A7C5" w14:textId="77777777" w:rsidR="008A1961" w:rsidRPr="00442838" w:rsidRDefault="008A1961" w:rsidP="008A1961">
            <w:pPr>
              <w:spacing w:line="360" w:lineRule="auto"/>
              <w:rPr>
                <w:sz w:val="24"/>
                <w:szCs w:val="24"/>
              </w:rPr>
            </w:pPr>
          </w:p>
        </w:tc>
        <w:tc>
          <w:tcPr>
            <w:tcW w:w="1739" w:type="dxa"/>
          </w:tcPr>
          <w:p w14:paraId="2F61FF18" w14:textId="77777777" w:rsidR="008A1961" w:rsidRPr="00442838" w:rsidRDefault="008A1961" w:rsidP="008A1961">
            <w:pPr>
              <w:spacing w:line="360" w:lineRule="auto"/>
              <w:rPr>
                <w:sz w:val="24"/>
                <w:szCs w:val="24"/>
              </w:rPr>
            </w:pPr>
          </w:p>
        </w:tc>
      </w:tr>
      <w:tr w:rsidR="008A1961" w:rsidRPr="00442838" w14:paraId="4AD78FDC" w14:textId="77777777" w:rsidTr="008A1961">
        <w:tc>
          <w:tcPr>
            <w:tcW w:w="1860" w:type="dxa"/>
          </w:tcPr>
          <w:p w14:paraId="2B8D0B0B" w14:textId="77777777" w:rsidR="008A1961" w:rsidRPr="00442838" w:rsidRDefault="008A1961" w:rsidP="008A1961">
            <w:pPr>
              <w:spacing w:line="360" w:lineRule="auto"/>
              <w:rPr>
                <w:sz w:val="24"/>
                <w:szCs w:val="24"/>
              </w:rPr>
            </w:pPr>
          </w:p>
        </w:tc>
        <w:tc>
          <w:tcPr>
            <w:tcW w:w="1840" w:type="dxa"/>
          </w:tcPr>
          <w:p w14:paraId="5CED6103" w14:textId="77777777" w:rsidR="008A1961" w:rsidRPr="00442838" w:rsidRDefault="008A1961" w:rsidP="008A1961">
            <w:pPr>
              <w:spacing w:line="360" w:lineRule="auto"/>
              <w:rPr>
                <w:sz w:val="24"/>
                <w:szCs w:val="24"/>
              </w:rPr>
            </w:pPr>
          </w:p>
        </w:tc>
        <w:tc>
          <w:tcPr>
            <w:tcW w:w="1873" w:type="dxa"/>
          </w:tcPr>
          <w:p w14:paraId="19AF9CE3" w14:textId="77777777" w:rsidR="008A1961" w:rsidRPr="00442838" w:rsidRDefault="008A1961" w:rsidP="008A1961">
            <w:pPr>
              <w:spacing w:line="360" w:lineRule="auto"/>
              <w:rPr>
                <w:sz w:val="24"/>
                <w:szCs w:val="24"/>
              </w:rPr>
            </w:pPr>
          </w:p>
        </w:tc>
        <w:tc>
          <w:tcPr>
            <w:tcW w:w="1739" w:type="dxa"/>
          </w:tcPr>
          <w:p w14:paraId="0122806B" w14:textId="77777777" w:rsidR="008A1961" w:rsidRPr="00442838" w:rsidRDefault="008A1961" w:rsidP="008A1961">
            <w:pPr>
              <w:spacing w:line="360" w:lineRule="auto"/>
              <w:rPr>
                <w:sz w:val="24"/>
                <w:szCs w:val="24"/>
              </w:rPr>
            </w:pPr>
          </w:p>
        </w:tc>
        <w:tc>
          <w:tcPr>
            <w:tcW w:w="1739" w:type="dxa"/>
          </w:tcPr>
          <w:p w14:paraId="23A53515" w14:textId="77777777" w:rsidR="008A1961" w:rsidRPr="00442838" w:rsidRDefault="008A1961" w:rsidP="008A1961">
            <w:pPr>
              <w:spacing w:line="360" w:lineRule="auto"/>
              <w:rPr>
                <w:sz w:val="24"/>
                <w:szCs w:val="24"/>
              </w:rPr>
            </w:pPr>
          </w:p>
        </w:tc>
        <w:tc>
          <w:tcPr>
            <w:tcW w:w="1739" w:type="dxa"/>
          </w:tcPr>
          <w:p w14:paraId="13F2208D" w14:textId="77777777" w:rsidR="008A1961" w:rsidRPr="00442838" w:rsidRDefault="008A1961" w:rsidP="008A1961">
            <w:pPr>
              <w:spacing w:line="360" w:lineRule="auto"/>
              <w:rPr>
                <w:sz w:val="24"/>
                <w:szCs w:val="24"/>
              </w:rPr>
            </w:pPr>
          </w:p>
        </w:tc>
      </w:tr>
      <w:tr w:rsidR="008A1961" w:rsidRPr="00442838" w14:paraId="2D057B2B" w14:textId="77777777" w:rsidTr="008A1961">
        <w:tc>
          <w:tcPr>
            <w:tcW w:w="1860" w:type="dxa"/>
          </w:tcPr>
          <w:p w14:paraId="4AB6C9D1" w14:textId="77777777" w:rsidR="008A1961" w:rsidRPr="00442838" w:rsidRDefault="008A1961" w:rsidP="008A1961">
            <w:pPr>
              <w:spacing w:line="360" w:lineRule="auto"/>
              <w:rPr>
                <w:sz w:val="24"/>
                <w:szCs w:val="24"/>
              </w:rPr>
            </w:pPr>
          </w:p>
        </w:tc>
        <w:tc>
          <w:tcPr>
            <w:tcW w:w="1840" w:type="dxa"/>
          </w:tcPr>
          <w:p w14:paraId="616945D1" w14:textId="77777777" w:rsidR="008A1961" w:rsidRPr="00442838" w:rsidRDefault="008A1961" w:rsidP="008A1961">
            <w:pPr>
              <w:spacing w:line="360" w:lineRule="auto"/>
              <w:rPr>
                <w:sz w:val="24"/>
                <w:szCs w:val="24"/>
              </w:rPr>
            </w:pPr>
          </w:p>
        </w:tc>
        <w:tc>
          <w:tcPr>
            <w:tcW w:w="1873" w:type="dxa"/>
          </w:tcPr>
          <w:p w14:paraId="1EA85C89" w14:textId="77777777" w:rsidR="008A1961" w:rsidRPr="00442838" w:rsidRDefault="008A1961" w:rsidP="008A1961">
            <w:pPr>
              <w:spacing w:line="360" w:lineRule="auto"/>
              <w:rPr>
                <w:sz w:val="24"/>
                <w:szCs w:val="24"/>
              </w:rPr>
            </w:pPr>
          </w:p>
        </w:tc>
        <w:tc>
          <w:tcPr>
            <w:tcW w:w="1739" w:type="dxa"/>
          </w:tcPr>
          <w:p w14:paraId="3BF2C60B" w14:textId="77777777" w:rsidR="008A1961" w:rsidRPr="00442838" w:rsidRDefault="008A1961" w:rsidP="008A1961">
            <w:pPr>
              <w:spacing w:line="360" w:lineRule="auto"/>
              <w:rPr>
                <w:sz w:val="24"/>
                <w:szCs w:val="24"/>
              </w:rPr>
            </w:pPr>
          </w:p>
        </w:tc>
        <w:tc>
          <w:tcPr>
            <w:tcW w:w="1739" w:type="dxa"/>
          </w:tcPr>
          <w:p w14:paraId="6BA45867" w14:textId="77777777" w:rsidR="008A1961" w:rsidRPr="00442838" w:rsidRDefault="008A1961" w:rsidP="008A1961">
            <w:pPr>
              <w:spacing w:line="360" w:lineRule="auto"/>
              <w:rPr>
                <w:sz w:val="24"/>
                <w:szCs w:val="24"/>
              </w:rPr>
            </w:pPr>
          </w:p>
        </w:tc>
        <w:tc>
          <w:tcPr>
            <w:tcW w:w="1739" w:type="dxa"/>
          </w:tcPr>
          <w:p w14:paraId="1AE06167" w14:textId="77777777" w:rsidR="008A1961" w:rsidRPr="00442838" w:rsidRDefault="008A1961" w:rsidP="008A1961">
            <w:pPr>
              <w:spacing w:line="360" w:lineRule="auto"/>
              <w:rPr>
                <w:sz w:val="24"/>
                <w:szCs w:val="24"/>
              </w:rPr>
            </w:pPr>
          </w:p>
        </w:tc>
      </w:tr>
      <w:tr w:rsidR="008A1961" w:rsidRPr="00442838" w14:paraId="0DC29634" w14:textId="77777777" w:rsidTr="008A1961">
        <w:tc>
          <w:tcPr>
            <w:tcW w:w="1860" w:type="dxa"/>
          </w:tcPr>
          <w:p w14:paraId="4652F6CA" w14:textId="77777777" w:rsidR="008A1961" w:rsidRPr="00442838" w:rsidRDefault="008A1961" w:rsidP="008A1961">
            <w:pPr>
              <w:spacing w:line="360" w:lineRule="auto"/>
              <w:rPr>
                <w:sz w:val="24"/>
                <w:szCs w:val="24"/>
              </w:rPr>
            </w:pPr>
          </w:p>
        </w:tc>
        <w:tc>
          <w:tcPr>
            <w:tcW w:w="1840" w:type="dxa"/>
          </w:tcPr>
          <w:p w14:paraId="77D278DF" w14:textId="77777777" w:rsidR="008A1961" w:rsidRPr="00442838" w:rsidRDefault="008A1961" w:rsidP="008A1961">
            <w:pPr>
              <w:spacing w:line="360" w:lineRule="auto"/>
              <w:rPr>
                <w:sz w:val="24"/>
                <w:szCs w:val="24"/>
              </w:rPr>
            </w:pPr>
          </w:p>
        </w:tc>
        <w:tc>
          <w:tcPr>
            <w:tcW w:w="1873" w:type="dxa"/>
          </w:tcPr>
          <w:p w14:paraId="60740CE1" w14:textId="77777777" w:rsidR="008A1961" w:rsidRPr="00442838" w:rsidRDefault="008A1961" w:rsidP="008A1961">
            <w:pPr>
              <w:spacing w:line="360" w:lineRule="auto"/>
              <w:rPr>
                <w:sz w:val="24"/>
                <w:szCs w:val="24"/>
              </w:rPr>
            </w:pPr>
          </w:p>
        </w:tc>
        <w:tc>
          <w:tcPr>
            <w:tcW w:w="1739" w:type="dxa"/>
          </w:tcPr>
          <w:p w14:paraId="5F1EF5F8" w14:textId="77777777" w:rsidR="008A1961" w:rsidRPr="00442838" w:rsidRDefault="008A1961" w:rsidP="008A1961">
            <w:pPr>
              <w:spacing w:line="360" w:lineRule="auto"/>
              <w:rPr>
                <w:sz w:val="24"/>
                <w:szCs w:val="24"/>
              </w:rPr>
            </w:pPr>
          </w:p>
        </w:tc>
        <w:tc>
          <w:tcPr>
            <w:tcW w:w="1739" w:type="dxa"/>
          </w:tcPr>
          <w:p w14:paraId="41CF09F4" w14:textId="77777777" w:rsidR="008A1961" w:rsidRPr="00442838" w:rsidRDefault="008A1961" w:rsidP="008A1961">
            <w:pPr>
              <w:spacing w:line="360" w:lineRule="auto"/>
              <w:rPr>
                <w:sz w:val="24"/>
                <w:szCs w:val="24"/>
              </w:rPr>
            </w:pPr>
          </w:p>
        </w:tc>
        <w:tc>
          <w:tcPr>
            <w:tcW w:w="1739" w:type="dxa"/>
          </w:tcPr>
          <w:p w14:paraId="3EBDADD5" w14:textId="77777777" w:rsidR="008A1961" w:rsidRPr="00442838" w:rsidRDefault="008A1961" w:rsidP="008A1961">
            <w:pPr>
              <w:spacing w:line="360" w:lineRule="auto"/>
              <w:rPr>
                <w:sz w:val="24"/>
                <w:szCs w:val="24"/>
              </w:rPr>
            </w:pPr>
          </w:p>
        </w:tc>
      </w:tr>
      <w:tr w:rsidR="008A1961" w:rsidRPr="00442838" w14:paraId="4B6ED7F7" w14:textId="77777777" w:rsidTr="008A1961">
        <w:tc>
          <w:tcPr>
            <w:tcW w:w="1860" w:type="dxa"/>
          </w:tcPr>
          <w:p w14:paraId="7D0909DA" w14:textId="77777777" w:rsidR="008A1961" w:rsidRPr="00442838" w:rsidRDefault="008A1961" w:rsidP="008A1961">
            <w:pPr>
              <w:spacing w:line="360" w:lineRule="auto"/>
              <w:rPr>
                <w:sz w:val="24"/>
                <w:szCs w:val="24"/>
              </w:rPr>
            </w:pPr>
          </w:p>
        </w:tc>
        <w:tc>
          <w:tcPr>
            <w:tcW w:w="1840" w:type="dxa"/>
          </w:tcPr>
          <w:p w14:paraId="5ECBDC8A" w14:textId="77777777" w:rsidR="008A1961" w:rsidRPr="00442838" w:rsidRDefault="008A1961" w:rsidP="008A1961">
            <w:pPr>
              <w:spacing w:line="360" w:lineRule="auto"/>
              <w:rPr>
                <w:sz w:val="24"/>
                <w:szCs w:val="24"/>
              </w:rPr>
            </w:pPr>
          </w:p>
        </w:tc>
        <w:tc>
          <w:tcPr>
            <w:tcW w:w="1873" w:type="dxa"/>
          </w:tcPr>
          <w:p w14:paraId="4DD88D26" w14:textId="77777777" w:rsidR="008A1961" w:rsidRPr="00442838" w:rsidRDefault="008A1961" w:rsidP="008A1961">
            <w:pPr>
              <w:spacing w:line="360" w:lineRule="auto"/>
              <w:rPr>
                <w:sz w:val="24"/>
                <w:szCs w:val="24"/>
              </w:rPr>
            </w:pPr>
          </w:p>
        </w:tc>
        <w:tc>
          <w:tcPr>
            <w:tcW w:w="1739" w:type="dxa"/>
          </w:tcPr>
          <w:p w14:paraId="07ABBDAE" w14:textId="77777777" w:rsidR="008A1961" w:rsidRPr="00442838" w:rsidRDefault="008A1961" w:rsidP="008A1961">
            <w:pPr>
              <w:spacing w:line="360" w:lineRule="auto"/>
              <w:rPr>
                <w:sz w:val="24"/>
                <w:szCs w:val="24"/>
              </w:rPr>
            </w:pPr>
          </w:p>
        </w:tc>
        <w:tc>
          <w:tcPr>
            <w:tcW w:w="1739" w:type="dxa"/>
          </w:tcPr>
          <w:p w14:paraId="62986BA4" w14:textId="77777777" w:rsidR="008A1961" w:rsidRPr="00442838" w:rsidRDefault="008A1961" w:rsidP="008A1961">
            <w:pPr>
              <w:spacing w:line="360" w:lineRule="auto"/>
              <w:rPr>
                <w:sz w:val="24"/>
                <w:szCs w:val="24"/>
              </w:rPr>
            </w:pPr>
          </w:p>
        </w:tc>
        <w:tc>
          <w:tcPr>
            <w:tcW w:w="1739" w:type="dxa"/>
          </w:tcPr>
          <w:p w14:paraId="0C664B99" w14:textId="77777777" w:rsidR="008A1961" w:rsidRPr="00442838" w:rsidRDefault="008A1961" w:rsidP="008A1961">
            <w:pPr>
              <w:spacing w:line="360" w:lineRule="auto"/>
              <w:rPr>
                <w:sz w:val="24"/>
                <w:szCs w:val="24"/>
              </w:rPr>
            </w:pPr>
          </w:p>
        </w:tc>
      </w:tr>
      <w:tr w:rsidR="008A1961" w:rsidRPr="00442838" w14:paraId="0BB3F32F" w14:textId="77777777" w:rsidTr="008A1961">
        <w:tc>
          <w:tcPr>
            <w:tcW w:w="1860" w:type="dxa"/>
          </w:tcPr>
          <w:p w14:paraId="765FFF16" w14:textId="77777777" w:rsidR="008A1961" w:rsidRPr="00442838" w:rsidRDefault="008A1961" w:rsidP="008A1961">
            <w:pPr>
              <w:spacing w:line="360" w:lineRule="auto"/>
              <w:rPr>
                <w:sz w:val="24"/>
                <w:szCs w:val="24"/>
              </w:rPr>
            </w:pPr>
          </w:p>
        </w:tc>
        <w:tc>
          <w:tcPr>
            <w:tcW w:w="1840" w:type="dxa"/>
          </w:tcPr>
          <w:p w14:paraId="5BC9DF75" w14:textId="77777777" w:rsidR="008A1961" w:rsidRPr="00442838" w:rsidRDefault="008A1961" w:rsidP="008A1961">
            <w:pPr>
              <w:spacing w:line="360" w:lineRule="auto"/>
              <w:rPr>
                <w:sz w:val="24"/>
                <w:szCs w:val="24"/>
              </w:rPr>
            </w:pPr>
          </w:p>
        </w:tc>
        <w:tc>
          <w:tcPr>
            <w:tcW w:w="1873" w:type="dxa"/>
          </w:tcPr>
          <w:p w14:paraId="6A8E7E11" w14:textId="77777777" w:rsidR="008A1961" w:rsidRPr="00442838" w:rsidRDefault="008A1961" w:rsidP="008A1961">
            <w:pPr>
              <w:spacing w:line="360" w:lineRule="auto"/>
              <w:rPr>
                <w:sz w:val="24"/>
                <w:szCs w:val="24"/>
              </w:rPr>
            </w:pPr>
          </w:p>
        </w:tc>
        <w:tc>
          <w:tcPr>
            <w:tcW w:w="1739" w:type="dxa"/>
          </w:tcPr>
          <w:p w14:paraId="778747F6" w14:textId="77777777" w:rsidR="008A1961" w:rsidRPr="00442838" w:rsidRDefault="008A1961" w:rsidP="008A1961">
            <w:pPr>
              <w:spacing w:line="360" w:lineRule="auto"/>
              <w:rPr>
                <w:sz w:val="24"/>
                <w:szCs w:val="24"/>
              </w:rPr>
            </w:pPr>
          </w:p>
        </w:tc>
        <w:tc>
          <w:tcPr>
            <w:tcW w:w="1739" w:type="dxa"/>
          </w:tcPr>
          <w:p w14:paraId="1BE096E4" w14:textId="77777777" w:rsidR="008A1961" w:rsidRPr="00442838" w:rsidRDefault="008A1961" w:rsidP="008A1961">
            <w:pPr>
              <w:spacing w:line="360" w:lineRule="auto"/>
              <w:rPr>
                <w:sz w:val="24"/>
                <w:szCs w:val="24"/>
              </w:rPr>
            </w:pPr>
          </w:p>
        </w:tc>
        <w:tc>
          <w:tcPr>
            <w:tcW w:w="1739" w:type="dxa"/>
          </w:tcPr>
          <w:p w14:paraId="1209594F" w14:textId="77777777" w:rsidR="008A1961" w:rsidRPr="00442838" w:rsidRDefault="008A1961" w:rsidP="008A1961">
            <w:pPr>
              <w:spacing w:line="360" w:lineRule="auto"/>
              <w:rPr>
                <w:sz w:val="24"/>
                <w:szCs w:val="24"/>
              </w:rPr>
            </w:pPr>
          </w:p>
        </w:tc>
      </w:tr>
      <w:tr w:rsidR="008A1961" w:rsidRPr="00442838" w14:paraId="6669B990" w14:textId="77777777" w:rsidTr="008A1961">
        <w:tc>
          <w:tcPr>
            <w:tcW w:w="1860" w:type="dxa"/>
          </w:tcPr>
          <w:p w14:paraId="1185107E" w14:textId="77777777" w:rsidR="008A1961" w:rsidRPr="00442838" w:rsidRDefault="008A1961" w:rsidP="008A1961">
            <w:pPr>
              <w:spacing w:line="360" w:lineRule="auto"/>
              <w:rPr>
                <w:sz w:val="24"/>
                <w:szCs w:val="24"/>
              </w:rPr>
            </w:pPr>
          </w:p>
        </w:tc>
        <w:tc>
          <w:tcPr>
            <w:tcW w:w="1840" w:type="dxa"/>
          </w:tcPr>
          <w:p w14:paraId="38D67104" w14:textId="77777777" w:rsidR="008A1961" w:rsidRPr="00442838" w:rsidRDefault="008A1961" w:rsidP="008A1961">
            <w:pPr>
              <w:spacing w:line="360" w:lineRule="auto"/>
              <w:rPr>
                <w:sz w:val="24"/>
                <w:szCs w:val="24"/>
              </w:rPr>
            </w:pPr>
          </w:p>
        </w:tc>
        <w:tc>
          <w:tcPr>
            <w:tcW w:w="1873" w:type="dxa"/>
          </w:tcPr>
          <w:p w14:paraId="15BA659F" w14:textId="77777777" w:rsidR="008A1961" w:rsidRPr="00442838" w:rsidRDefault="008A1961" w:rsidP="008A1961">
            <w:pPr>
              <w:spacing w:line="360" w:lineRule="auto"/>
              <w:rPr>
                <w:sz w:val="24"/>
                <w:szCs w:val="24"/>
              </w:rPr>
            </w:pPr>
          </w:p>
        </w:tc>
        <w:tc>
          <w:tcPr>
            <w:tcW w:w="1739" w:type="dxa"/>
          </w:tcPr>
          <w:p w14:paraId="2AD93CF6" w14:textId="77777777" w:rsidR="008A1961" w:rsidRPr="00442838" w:rsidRDefault="008A1961" w:rsidP="008A1961">
            <w:pPr>
              <w:spacing w:line="360" w:lineRule="auto"/>
              <w:rPr>
                <w:sz w:val="24"/>
                <w:szCs w:val="24"/>
              </w:rPr>
            </w:pPr>
          </w:p>
        </w:tc>
        <w:tc>
          <w:tcPr>
            <w:tcW w:w="1739" w:type="dxa"/>
          </w:tcPr>
          <w:p w14:paraId="6B0465AF" w14:textId="77777777" w:rsidR="008A1961" w:rsidRPr="00442838" w:rsidRDefault="008A1961" w:rsidP="008A1961">
            <w:pPr>
              <w:spacing w:line="360" w:lineRule="auto"/>
              <w:rPr>
                <w:sz w:val="24"/>
                <w:szCs w:val="24"/>
              </w:rPr>
            </w:pPr>
          </w:p>
        </w:tc>
        <w:tc>
          <w:tcPr>
            <w:tcW w:w="1739" w:type="dxa"/>
          </w:tcPr>
          <w:p w14:paraId="22BDCCE2" w14:textId="77777777" w:rsidR="008A1961" w:rsidRPr="00442838" w:rsidRDefault="008A1961" w:rsidP="008A1961">
            <w:pPr>
              <w:spacing w:line="360" w:lineRule="auto"/>
              <w:rPr>
                <w:sz w:val="24"/>
                <w:szCs w:val="24"/>
              </w:rPr>
            </w:pPr>
          </w:p>
        </w:tc>
      </w:tr>
      <w:tr w:rsidR="008A1961" w:rsidRPr="00442838" w14:paraId="24A3E035" w14:textId="77777777" w:rsidTr="008A1961">
        <w:tc>
          <w:tcPr>
            <w:tcW w:w="1860" w:type="dxa"/>
          </w:tcPr>
          <w:p w14:paraId="0100C3C0" w14:textId="77777777" w:rsidR="008A1961" w:rsidRPr="00442838" w:rsidRDefault="008A1961" w:rsidP="008A1961">
            <w:pPr>
              <w:spacing w:line="360" w:lineRule="auto"/>
              <w:rPr>
                <w:sz w:val="24"/>
                <w:szCs w:val="24"/>
              </w:rPr>
            </w:pPr>
          </w:p>
        </w:tc>
        <w:tc>
          <w:tcPr>
            <w:tcW w:w="1840" w:type="dxa"/>
          </w:tcPr>
          <w:p w14:paraId="15624896" w14:textId="77777777" w:rsidR="008A1961" w:rsidRPr="00442838" w:rsidRDefault="008A1961" w:rsidP="008A1961">
            <w:pPr>
              <w:spacing w:line="360" w:lineRule="auto"/>
              <w:rPr>
                <w:sz w:val="24"/>
                <w:szCs w:val="24"/>
              </w:rPr>
            </w:pPr>
          </w:p>
        </w:tc>
        <w:tc>
          <w:tcPr>
            <w:tcW w:w="1873" w:type="dxa"/>
          </w:tcPr>
          <w:p w14:paraId="76875FEE" w14:textId="77777777" w:rsidR="008A1961" w:rsidRPr="00442838" w:rsidRDefault="008A1961" w:rsidP="008A1961">
            <w:pPr>
              <w:spacing w:line="360" w:lineRule="auto"/>
              <w:rPr>
                <w:sz w:val="24"/>
                <w:szCs w:val="24"/>
              </w:rPr>
            </w:pPr>
          </w:p>
        </w:tc>
        <w:tc>
          <w:tcPr>
            <w:tcW w:w="1739" w:type="dxa"/>
          </w:tcPr>
          <w:p w14:paraId="42783711" w14:textId="77777777" w:rsidR="008A1961" w:rsidRPr="00442838" w:rsidRDefault="008A1961" w:rsidP="008A1961">
            <w:pPr>
              <w:spacing w:line="360" w:lineRule="auto"/>
              <w:rPr>
                <w:sz w:val="24"/>
                <w:szCs w:val="24"/>
              </w:rPr>
            </w:pPr>
          </w:p>
        </w:tc>
        <w:tc>
          <w:tcPr>
            <w:tcW w:w="1739" w:type="dxa"/>
          </w:tcPr>
          <w:p w14:paraId="18E56450" w14:textId="77777777" w:rsidR="008A1961" w:rsidRPr="00442838" w:rsidRDefault="008A1961" w:rsidP="008A1961">
            <w:pPr>
              <w:spacing w:line="360" w:lineRule="auto"/>
              <w:rPr>
                <w:sz w:val="24"/>
                <w:szCs w:val="24"/>
              </w:rPr>
            </w:pPr>
          </w:p>
        </w:tc>
        <w:tc>
          <w:tcPr>
            <w:tcW w:w="1739" w:type="dxa"/>
          </w:tcPr>
          <w:p w14:paraId="33462270" w14:textId="77777777" w:rsidR="008A1961" w:rsidRPr="00442838" w:rsidRDefault="008A1961" w:rsidP="008A1961">
            <w:pPr>
              <w:spacing w:line="360" w:lineRule="auto"/>
              <w:rPr>
                <w:sz w:val="24"/>
                <w:szCs w:val="24"/>
              </w:rPr>
            </w:pPr>
          </w:p>
        </w:tc>
      </w:tr>
      <w:tr w:rsidR="008A1961" w:rsidRPr="00442838" w14:paraId="03AC388D" w14:textId="77777777" w:rsidTr="008A1961">
        <w:tc>
          <w:tcPr>
            <w:tcW w:w="1860" w:type="dxa"/>
          </w:tcPr>
          <w:p w14:paraId="3DDD099A" w14:textId="77777777" w:rsidR="008A1961" w:rsidRPr="00442838" w:rsidRDefault="008A1961" w:rsidP="008A1961">
            <w:pPr>
              <w:spacing w:line="360" w:lineRule="auto"/>
              <w:rPr>
                <w:sz w:val="24"/>
                <w:szCs w:val="24"/>
              </w:rPr>
            </w:pPr>
          </w:p>
        </w:tc>
        <w:tc>
          <w:tcPr>
            <w:tcW w:w="1840" w:type="dxa"/>
          </w:tcPr>
          <w:p w14:paraId="63C62333" w14:textId="77777777" w:rsidR="008A1961" w:rsidRPr="00442838" w:rsidRDefault="008A1961" w:rsidP="008A1961">
            <w:pPr>
              <w:spacing w:line="360" w:lineRule="auto"/>
              <w:rPr>
                <w:sz w:val="24"/>
                <w:szCs w:val="24"/>
              </w:rPr>
            </w:pPr>
          </w:p>
        </w:tc>
        <w:tc>
          <w:tcPr>
            <w:tcW w:w="1873" w:type="dxa"/>
          </w:tcPr>
          <w:p w14:paraId="43413597" w14:textId="77777777" w:rsidR="008A1961" w:rsidRPr="00442838" w:rsidRDefault="008A1961" w:rsidP="008A1961">
            <w:pPr>
              <w:spacing w:line="360" w:lineRule="auto"/>
              <w:rPr>
                <w:sz w:val="24"/>
                <w:szCs w:val="24"/>
              </w:rPr>
            </w:pPr>
          </w:p>
        </w:tc>
        <w:tc>
          <w:tcPr>
            <w:tcW w:w="1739" w:type="dxa"/>
          </w:tcPr>
          <w:p w14:paraId="37B1C86F" w14:textId="77777777" w:rsidR="008A1961" w:rsidRPr="00442838" w:rsidRDefault="008A1961" w:rsidP="008A1961">
            <w:pPr>
              <w:spacing w:line="360" w:lineRule="auto"/>
              <w:rPr>
                <w:sz w:val="24"/>
                <w:szCs w:val="24"/>
              </w:rPr>
            </w:pPr>
          </w:p>
        </w:tc>
        <w:tc>
          <w:tcPr>
            <w:tcW w:w="1739" w:type="dxa"/>
          </w:tcPr>
          <w:p w14:paraId="3A63175A" w14:textId="77777777" w:rsidR="008A1961" w:rsidRPr="00442838" w:rsidRDefault="008A1961" w:rsidP="008A1961">
            <w:pPr>
              <w:spacing w:line="360" w:lineRule="auto"/>
              <w:rPr>
                <w:sz w:val="24"/>
                <w:szCs w:val="24"/>
              </w:rPr>
            </w:pPr>
          </w:p>
        </w:tc>
        <w:tc>
          <w:tcPr>
            <w:tcW w:w="1739" w:type="dxa"/>
          </w:tcPr>
          <w:p w14:paraId="0683A70C" w14:textId="77777777" w:rsidR="008A1961" w:rsidRPr="00442838" w:rsidRDefault="008A1961" w:rsidP="008A1961">
            <w:pPr>
              <w:spacing w:line="360" w:lineRule="auto"/>
              <w:rPr>
                <w:sz w:val="24"/>
                <w:szCs w:val="24"/>
              </w:rPr>
            </w:pPr>
          </w:p>
        </w:tc>
      </w:tr>
      <w:tr w:rsidR="008A1961" w:rsidRPr="00442838" w14:paraId="1A1E06A8" w14:textId="77777777" w:rsidTr="008A1961">
        <w:tc>
          <w:tcPr>
            <w:tcW w:w="1860" w:type="dxa"/>
          </w:tcPr>
          <w:p w14:paraId="01022DC0" w14:textId="77777777" w:rsidR="008A1961" w:rsidRPr="00442838" w:rsidRDefault="008A1961" w:rsidP="008A1961">
            <w:pPr>
              <w:spacing w:line="360" w:lineRule="auto"/>
              <w:rPr>
                <w:sz w:val="24"/>
                <w:szCs w:val="24"/>
              </w:rPr>
            </w:pPr>
          </w:p>
        </w:tc>
        <w:tc>
          <w:tcPr>
            <w:tcW w:w="1840" w:type="dxa"/>
          </w:tcPr>
          <w:p w14:paraId="4BA1DEE3" w14:textId="77777777" w:rsidR="008A1961" w:rsidRPr="00442838" w:rsidRDefault="008A1961" w:rsidP="008A1961">
            <w:pPr>
              <w:spacing w:line="360" w:lineRule="auto"/>
              <w:rPr>
                <w:sz w:val="24"/>
                <w:szCs w:val="24"/>
              </w:rPr>
            </w:pPr>
          </w:p>
        </w:tc>
        <w:tc>
          <w:tcPr>
            <w:tcW w:w="1873" w:type="dxa"/>
          </w:tcPr>
          <w:p w14:paraId="1BF096E4" w14:textId="77777777" w:rsidR="008A1961" w:rsidRPr="00442838" w:rsidRDefault="008A1961" w:rsidP="008A1961">
            <w:pPr>
              <w:spacing w:line="360" w:lineRule="auto"/>
              <w:rPr>
                <w:sz w:val="24"/>
                <w:szCs w:val="24"/>
              </w:rPr>
            </w:pPr>
          </w:p>
        </w:tc>
        <w:tc>
          <w:tcPr>
            <w:tcW w:w="1739" w:type="dxa"/>
          </w:tcPr>
          <w:p w14:paraId="77D96165" w14:textId="77777777" w:rsidR="008A1961" w:rsidRPr="00442838" w:rsidRDefault="008A1961" w:rsidP="008A1961">
            <w:pPr>
              <w:spacing w:line="360" w:lineRule="auto"/>
              <w:rPr>
                <w:sz w:val="24"/>
                <w:szCs w:val="24"/>
              </w:rPr>
            </w:pPr>
          </w:p>
        </w:tc>
        <w:tc>
          <w:tcPr>
            <w:tcW w:w="1739" w:type="dxa"/>
          </w:tcPr>
          <w:p w14:paraId="697A6536" w14:textId="77777777" w:rsidR="008A1961" w:rsidRPr="00442838" w:rsidRDefault="008A1961" w:rsidP="008A1961">
            <w:pPr>
              <w:spacing w:line="360" w:lineRule="auto"/>
              <w:rPr>
                <w:sz w:val="24"/>
                <w:szCs w:val="24"/>
              </w:rPr>
            </w:pPr>
          </w:p>
        </w:tc>
        <w:tc>
          <w:tcPr>
            <w:tcW w:w="1739" w:type="dxa"/>
          </w:tcPr>
          <w:p w14:paraId="1789BCD5" w14:textId="77777777" w:rsidR="008A1961" w:rsidRPr="00442838" w:rsidRDefault="008A1961" w:rsidP="008A1961">
            <w:pPr>
              <w:spacing w:line="360" w:lineRule="auto"/>
              <w:rPr>
                <w:sz w:val="24"/>
                <w:szCs w:val="24"/>
              </w:rPr>
            </w:pPr>
          </w:p>
        </w:tc>
      </w:tr>
      <w:tr w:rsidR="008A1961" w:rsidRPr="00442838" w14:paraId="0215A0D9" w14:textId="77777777" w:rsidTr="008A1961">
        <w:tc>
          <w:tcPr>
            <w:tcW w:w="1860" w:type="dxa"/>
          </w:tcPr>
          <w:p w14:paraId="0CF21541" w14:textId="77777777" w:rsidR="008A1961" w:rsidRPr="00442838" w:rsidRDefault="008A1961" w:rsidP="008A1961">
            <w:pPr>
              <w:spacing w:line="360" w:lineRule="auto"/>
              <w:rPr>
                <w:sz w:val="24"/>
                <w:szCs w:val="24"/>
              </w:rPr>
            </w:pPr>
          </w:p>
        </w:tc>
        <w:tc>
          <w:tcPr>
            <w:tcW w:w="1840" w:type="dxa"/>
          </w:tcPr>
          <w:p w14:paraId="3E261742" w14:textId="77777777" w:rsidR="008A1961" w:rsidRPr="00442838" w:rsidRDefault="008A1961" w:rsidP="008A1961">
            <w:pPr>
              <w:spacing w:line="360" w:lineRule="auto"/>
              <w:rPr>
                <w:sz w:val="24"/>
                <w:szCs w:val="24"/>
              </w:rPr>
            </w:pPr>
          </w:p>
        </w:tc>
        <w:tc>
          <w:tcPr>
            <w:tcW w:w="1873" w:type="dxa"/>
          </w:tcPr>
          <w:p w14:paraId="5657251A" w14:textId="77777777" w:rsidR="008A1961" w:rsidRPr="00442838" w:rsidRDefault="008A1961" w:rsidP="008A1961">
            <w:pPr>
              <w:spacing w:line="360" w:lineRule="auto"/>
              <w:rPr>
                <w:sz w:val="24"/>
                <w:szCs w:val="24"/>
              </w:rPr>
            </w:pPr>
          </w:p>
        </w:tc>
        <w:tc>
          <w:tcPr>
            <w:tcW w:w="1739" w:type="dxa"/>
          </w:tcPr>
          <w:p w14:paraId="68374663" w14:textId="77777777" w:rsidR="008A1961" w:rsidRPr="00442838" w:rsidRDefault="008A1961" w:rsidP="008A1961">
            <w:pPr>
              <w:spacing w:line="360" w:lineRule="auto"/>
              <w:rPr>
                <w:sz w:val="24"/>
                <w:szCs w:val="24"/>
              </w:rPr>
            </w:pPr>
          </w:p>
        </w:tc>
        <w:tc>
          <w:tcPr>
            <w:tcW w:w="1739" w:type="dxa"/>
          </w:tcPr>
          <w:p w14:paraId="2B942C0B" w14:textId="77777777" w:rsidR="008A1961" w:rsidRPr="00442838" w:rsidRDefault="008A1961" w:rsidP="008A1961">
            <w:pPr>
              <w:spacing w:line="360" w:lineRule="auto"/>
              <w:rPr>
                <w:sz w:val="24"/>
                <w:szCs w:val="24"/>
              </w:rPr>
            </w:pPr>
          </w:p>
        </w:tc>
        <w:tc>
          <w:tcPr>
            <w:tcW w:w="1739" w:type="dxa"/>
          </w:tcPr>
          <w:p w14:paraId="6E6A60EF" w14:textId="77777777" w:rsidR="008A1961" w:rsidRPr="00442838" w:rsidRDefault="008A1961" w:rsidP="008A1961">
            <w:pPr>
              <w:spacing w:line="360" w:lineRule="auto"/>
              <w:rPr>
                <w:sz w:val="24"/>
                <w:szCs w:val="24"/>
              </w:rPr>
            </w:pPr>
          </w:p>
        </w:tc>
      </w:tr>
      <w:tr w:rsidR="008A1961" w:rsidRPr="00442838" w14:paraId="7295FB07" w14:textId="77777777" w:rsidTr="008A1961">
        <w:tc>
          <w:tcPr>
            <w:tcW w:w="1860" w:type="dxa"/>
          </w:tcPr>
          <w:p w14:paraId="12C8473A" w14:textId="77777777" w:rsidR="008A1961" w:rsidRPr="00442838" w:rsidRDefault="008A1961" w:rsidP="008A1961">
            <w:pPr>
              <w:spacing w:line="360" w:lineRule="auto"/>
              <w:rPr>
                <w:sz w:val="24"/>
                <w:szCs w:val="24"/>
              </w:rPr>
            </w:pPr>
          </w:p>
        </w:tc>
        <w:tc>
          <w:tcPr>
            <w:tcW w:w="1840" w:type="dxa"/>
          </w:tcPr>
          <w:p w14:paraId="28613DDD" w14:textId="77777777" w:rsidR="008A1961" w:rsidRPr="00442838" w:rsidRDefault="008A1961" w:rsidP="008A1961">
            <w:pPr>
              <w:spacing w:line="360" w:lineRule="auto"/>
              <w:rPr>
                <w:sz w:val="24"/>
                <w:szCs w:val="24"/>
              </w:rPr>
            </w:pPr>
          </w:p>
        </w:tc>
        <w:tc>
          <w:tcPr>
            <w:tcW w:w="1873" w:type="dxa"/>
          </w:tcPr>
          <w:p w14:paraId="358EFDD5" w14:textId="77777777" w:rsidR="008A1961" w:rsidRPr="00442838" w:rsidRDefault="008A1961" w:rsidP="008A1961">
            <w:pPr>
              <w:spacing w:line="360" w:lineRule="auto"/>
              <w:rPr>
                <w:sz w:val="24"/>
                <w:szCs w:val="24"/>
              </w:rPr>
            </w:pPr>
          </w:p>
        </w:tc>
        <w:tc>
          <w:tcPr>
            <w:tcW w:w="1739" w:type="dxa"/>
          </w:tcPr>
          <w:p w14:paraId="49ACB736" w14:textId="77777777" w:rsidR="008A1961" w:rsidRPr="00442838" w:rsidRDefault="008A1961" w:rsidP="008A1961">
            <w:pPr>
              <w:spacing w:line="360" w:lineRule="auto"/>
              <w:rPr>
                <w:sz w:val="24"/>
                <w:szCs w:val="24"/>
              </w:rPr>
            </w:pPr>
          </w:p>
        </w:tc>
        <w:tc>
          <w:tcPr>
            <w:tcW w:w="1739" w:type="dxa"/>
          </w:tcPr>
          <w:p w14:paraId="01FD5C80" w14:textId="77777777" w:rsidR="008A1961" w:rsidRPr="00442838" w:rsidRDefault="008A1961" w:rsidP="008A1961">
            <w:pPr>
              <w:spacing w:line="360" w:lineRule="auto"/>
              <w:rPr>
                <w:sz w:val="24"/>
                <w:szCs w:val="24"/>
              </w:rPr>
            </w:pPr>
          </w:p>
        </w:tc>
        <w:tc>
          <w:tcPr>
            <w:tcW w:w="1739" w:type="dxa"/>
          </w:tcPr>
          <w:p w14:paraId="6FD251B8" w14:textId="77777777" w:rsidR="008A1961" w:rsidRPr="00442838" w:rsidRDefault="008A1961" w:rsidP="008A1961">
            <w:pPr>
              <w:spacing w:line="360" w:lineRule="auto"/>
              <w:rPr>
                <w:sz w:val="24"/>
                <w:szCs w:val="24"/>
              </w:rPr>
            </w:pPr>
          </w:p>
        </w:tc>
      </w:tr>
      <w:tr w:rsidR="008A1961" w:rsidRPr="00442838" w14:paraId="3E723A98" w14:textId="77777777" w:rsidTr="008A1961">
        <w:tc>
          <w:tcPr>
            <w:tcW w:w="1860" w:type="dxa"/>
          </w:tcPr>
          <w:p w14:paraId="7ECC1DC5" w14:textId="77777777" w:rsidR="008A1961" w:rsidRPr="00442838" w:rsidRDefault="008A1961" w:rsidP="008A1961">
            <w:pPr>
              <w:spacing w:line="360" w:lineRule="auto"/>
              <w:rPr>
                <w:sz w:val="24"/>
                <w:szCs w:val="24"/>
              </w:rPr>
            </w:pPr>
          </w:p>
        </w:tc>
        <w:tc>
          <w:tcPr>
            <w:tcW w:w="1840" w:type="dxa"/>
          </w:tcPr>
          <w:p w14:paraId="779F13DC" w14:textId="77777777" w:rsidR="008A1961" w:rsidRPr="00442838" w:rsidRDefault="008A1961" w:rsidP="008A1961">
            <w:pPr>
              <w:spacing w:line="360" w:lineRule="auto"/>
              <w:rPr>
                <w:sz w:val="24"/>
                <w:szCs w:val="24"/>
              </w:rPr>
            </w:pPr>
          </w:p>
        </w:tc>
        <w:tc>
          <w:tcPr>
            <w:tcW w:w="1873" w:type="dxa"/>
          </w:tcPr>
          <w:p w14:paraId="2CC9E485" w14:textId="77777777" w:rsidR="008A1961" w:rsidRPr="00442838" w:rsidRDefault="008A1961" w:rsidP="008A1961">
            <w:pPr>
              <w:spacing w:line="360" w:lineRule="auto"/>
              <w:rPr>
                <w:sz w:val="24"/>
                <w:szCs w:val="24"/>
              </w:rPr>
            </w:pPr>
          </w:p>
        </w:tc>
        <w:tc>
          <w:tcPr>
            <w:tcW w:w="1739" w:type="dxa"/>
          </w:tcPr>
          <w:p w14:paraId="5850970F" w14:textId="77777777" w:rsidR="008A1961" w:rsidRPr="00442838" w:rsidRDefault="008A1961" w:rsidP="008A1961">
            <w:pPr>
              <w:spacing w:line="360" w:lineRule="auto"/>
              <w:rPr>
                <w:sz w:val="24"/>
                <w:szCs w:val="24"/>
              </w:rPr>
            </w:pPr>
          </w:p>
        </w:tc>
        <w:tc>
          <w:tcPr>
            <w:tcW w:w="1739" w:type="dxa"/>
          </w:tcPr>
          <w:p w14:paraId="26C00500" w14:textId="77777777" w:rsidR="008A1961" w:rsidRPr="00442838" w:rsidRDefault="008A1961" w:rsidP="008A1961">
            <w:pPr>
              <w:spacing w:line="360" w:lineRule="auto"/>
              <w:rPr>
                <w:sz w:val="24"/>
                <w:szCs w:val="24"/>
              </w:rPr>
            </w:pPr>
          </w:p>
        </w:tc>
        <w:tc>
          <w:tcPr>
            <w:tcW w:w="1739" w:type="dxa"/>
          </w:tcPr>
          <w:p w14:paraId="2F8C8FB7" w14:textId="77777777" w:rsidR="008A1961" w:rsidRPr="00442838" w:rsidRDefault="008A1961" w:rsidP="008A1961">
            <w:pPr>
              <w:spacing w:line="360" w:lineRule="auto"/>
              <w:rPr>
                <w:sz w:val="24"/>
                <w:szCs w:val="24"/>
              </w:rPr>
            </w:pPr>
          </w:p>
        </w:tc>
      </w:tr>
      <w:tr w:rsidR="008A1961" w:rsidRPr="00442838" w14:paraId="0009AAD4" w14:textId="77777777" w:rsidTr="008A1961">
        <w:tc>
          <w:tcPr>
            <w:tcW w:w="1860" w:type="dxa"/>
          </w:tcPr>
          <w:p w14:paraId="3F3EAE43" w14:textId="77777777" w:rsidR="008A1961" w:rsidRPr="00442838" w:rsidRDefault="008A1961" w:rsidP="008A1961">
            <w:pPr>
              <w:spacing w:line="360" w:lineRule="auto"/>
              <w:rPr>
                <w:sz w:val="24"/>
                <w:szCs w:val="24"/>
              </w:rPr>
            </w:pPr>
          </w:p>
        </w:tc>
        <w:tc>
          <w:tcPr>
            <w:tcW w:w="1840" w:type="dxa"/>
          </w:tcPr>
          <w:p w14:paraId="62B02065" w14:textId="77777777" w:rsidR="008A1961" w:rsidRPr="00442838" w:rsidRDefault="008A1961" w:rsidP="008A1961">
            <w:pPr>
              <w:spacing w:line="360" w:lineRule="auto"/>
              <w:rPr>
                <w:sz w:val="24"/>
                <w:szCs w:val="24"/>
              </w:rPr>
            </w:pPr>
          </w:p>
        </w:tc>
        <w:tc>
          <w:tcPr>
            <w:tcW w:w="1873" w:type="dxa"/>
          </w:tcPr>
          <w:p w14:paraId="19D7BDA7" w14:textId="77777777" w:rsidR="008A1961" w:rsidRPr="00442838" w:rsidRDefault="008A1961" w:rsidP="008A1961">
            <w:pPr>
              <w:spacing w:line="360" w:lineRule="auto"/>
              <w:rPr>
                <w:sz w:val="24"/>
                <w:szCs w:val="24"/>
              </w:rPr>
            </w:pPr>
          </w:p>
        </w:tc>
        <w:tc>
          <w:tcPr>
            <w:tcW w:w="1739" w:type="dxa"/>
          </w:tcPr>
          <w:p w14:paraId="049365EC" w14:textId="77777777" w:rsidR="008A1961" w:rsidRPr="00442838" w:rsidRDefault="008A1961" w:rsidP="008A1961">
            <w:pPr>
              <w:spacing w:line="360" w:lineRule="auto"/>
              <w:rPr>
                <w:sz w:val="24"/>
                <w:szCs w:val="24"/>
              </w:rPr>
            </w:pPr>
          </w:p>
        </w:tc>
        <w:tc>
          <w:tcPr>
            <w:tcW w:w="1739" w:type="dxa"/>
          </w:tcPr>
          <w:p w14:paraId="25B9AF55" w14:textId="77777777" w:rsidR="008A1961" w:rsidRPr="00442838" w:rsidRDefault="008A1961" w:rsidP="008A1961">
            <w:pPr>
              <w:spacing w:line="360" w:lineRule="auto"/>
              <w:rPr>
                <w:sz w:val="24"/>
                <w:szCs w:val="24"/>
              </w:rPr>
            </w:pPr>
          </w:p>
        </w:tc>
        <w:tc>
          <w:tcPr>
            <w:tcW w:w="1739" w:type="dxa"/>
          </w:tcPr>
          <w:p w14:paraId="5F8803E1" w14:textId="77777777" w:rsidR="008A1961" w:rsidRPr="00442838" w:rsidRDefault="008A1961" w:rsidP="008A1961">
            <w:pPr>
              <w:spacing w:line="360" w:lineRule="auto"/>
              <w:rPr>
                <w:sz w:val="24"/>
                <w:szCs w:val="24"/>
              </w:rPr>
            </w:pPr>
          </w:p>
        </w:tc>
      </w:tr>
      <w:tr w:rsidR="008A1961" w:rsidRPr="00442838" w14:paraId="7C06A9C3" w14:textId="77777777" w:rsidTr="008A1961">
        <w:tc>
          <w:tcPr>
            <w:tcW w:w="1860" w:type="dxa"/>
          </w:tcPr>
          <w:p w14:paraId="0DEB4390" w14:textId="77777777" w:rsidR="008A1961" w:rsidRPr="00442838" w:rsidRDefault="008A1961" w:rsidP="008A1961">
            <w:pPr>
              <w:spacing w:line="360" w:lineRule="auto"/>
              <w:rPr>
                <w:sz w:val="24"/>
                <w:szCs w:val="24"/>
              </w:rPr>
            </w:pPr>
          </w:p>
        </w:tc>
        <w:tc>
          <w:tcPr>
            <w:tcW w:w="1840" w:type="dxa"/>
          </w:tcPr>
          <w:p w14:paraId="158B95CD" w14:textId="77777777" w:rsidR="008A1961" w:rsidRPr="00442838" w:rsidRDefault="008A1961" w:rsidP="008A1961">
            <w:pPr>
              <w:spacing w:line="360" w:lineRule="auto"/>
              <w:rPr>
                <w:sz w:val="24"/>
                <w:szCs w:val="24"/>
              </w:rPr>
            </w:pPr>
          </w:p>
        </w:tc>
        <w:tc>
          <w:tcPr>
            <w:tcW w:w="1873" w:type="dxa"/>
          </w:tcPr>
          <w:p w14:paraId="26FE9A3B" w14:textId="77777777" w:rsidR="008A1961" w:rsidRPr="00442838" w:rsidRDefault="008A1961" w:rsidP="008A1961">
            <w:pPr>
              <w:spacing w:line="360" w:lineRule="auto"/>
              <w:rPr>
                <w:sz w:val="24"/>
                <w:szCs w:val="24"/>
              </w:rPr>
            </w:pPr>
          </w:p>
        </w:tc>
        <w:tc>
          <w:tcPr>
            <w:tcW w:w="1739" w:type="dxa"/>
          </w:tcPr>
          <w:p w14:paraId="106F9908" w14:textId="77777777" w:rsidR="008A1961" w:rsidRPr="00442838" w:rsidRDefault="008A1961" w:rsidP="008A1961">
            <w:pPr>
              <w:spacing w:line="360" w:lineRule="auto"/>
              <w:rPr>
                <w:sz w:val="24"/>
                <w:szCs w:val="24"/>
              </w:rPr>
            </w:pPr>
          </w:p>
        </w:tc>
        <w:tc>
          <w:tcPr>
            <w:tcW w:w="1739" w:type="dxa"/>
          </w:tcPr>
          <w:p w14:paraId="244E6FC5" w14:textId="77777777" w:rsidR="008A1961" w:rsidRPr="00442838" w:rsidRDefault="008A1961" w:rsidP="008A1961">
            <w:pPr>
              <w:spacing w:line="360" w:lineRule="auto"/>
              <w:rPr>
                <w:sz w:val="24"/>
                <w:szCs w:val="24"/>
              </w:rPr>
            </w:pPr>
          </w:p>
        </w:tc>
        <w:tc>
          <w:tcPr>
            <w:tcW w:w="1739" w:type="dxa"/>
          </w:tcPr>
          <w:p w14:paraId="7022A451" w14:textId="77777777" w:rsidR="008A1961" w:rsidRPr="00442838" w:rsidRDefault="008A1961" w:rsidP="008A1961">
            <w:pPr>
              <w:spacing w:line="360" w:lineRule="auto"/>
              <w:rPr>
                <w:sz w:val="24"/>
                <w:szCs w:val="24"/>
              </w:rPr>
            </w:pPr>
          </w:p>
        </w:tc>
      </w:tr>
      <w:tr w:rsidR="008A1961" w:rsidRPr="00442838" w14:paraId="32E3B90E" w14:textId="77777777" w:rsidTr="008A1961">
        <w:tc>
          <w:tcPr>
            <w:tcW w:w="1860" w:type="dxa"/>
          </w:tcPr>
          <w:p w14:paraId="26ABA53D" w14:textId="77777777" w:rsidR="008A1961" w:rsidRPr="00442838" w:rsidRDefault="008A1961" w:rsidP="008A1961">
            <w:pPr>
              <w:spacing w:line="360" w:lineRule="auto"/>
              <w:rPr>
                <w:sz w:val="24"/>
                <w:szCs w:val="24"/>
              </w:rPr>
            </w:pPr>
          </w:p>
        </w:tc>
        <w:tc>
          <w:tcPr>
            <w:tcW w:w="1840" w:type="dxa"/>
          </w:tcPr>
          <w:p w14:paraId="21EED154" w14:textId="77777777" w:rsidR="008A1961" w:rsidRPr="00442838" w:rsidRDefault="008A1961" w:rsidP="008A1961">
            <w:pPr>
              <w:spacing w:line="360" w:lineRule="auto"/>
              <w:rPr>
                <w:sz w:val="24"/>
                <w:szCs w:val="24"/>
              </w:rPr>
            </w:pPr>
          </w:p>
        </w:tc>
        <w:tc>
          <w:tcPr>
            <w:tcW w:w="1873" w:type="dxa"/>
          </w:tcPr>
          <w:p w14:paraId="61E157E2" w14:textId="77777777" w:rsidR="008A1961" w:rsidRPr="00442838" w:rsidRDefault="008A1961" w:rsidP="008A1961">
            <w:pPr>
              <w:spacing w:line="360" w:lineRule="auto"/>
              <w:rPr>
                <w:sz w:val="24"/>
                <w:szCs w:val="24"/>
              </w:rPr>
            </w:pPr>
          </w:p>
        </w:tc>
        <w:tc>
          <w:tcPr>
            <w:tcW w:w="1739" w:type="dxa"/>
          </w:tcPr>
          <w:p w14:paraId="1CF5672C" w14:textId="77777777" w:rsidR="008A1961" w:rsidRPr="00442838" w:rsidRDefault="008A1961" w:rsidP="008A1961">
            <w:pPr>
              <w:spacing w:line="360" w:lineRule="auto"/>
              <w:rPr>
                <w:sz w:val="24"/>
                <w:szCs w:val="24"/>
              </w:rPr>
            </w:pPr>
          </w:p>
        </w:tc>
        <w:tc>
          <w:tcPr>
            <w:tcW w:w="1739" w:type="dxa"/>
          </w:tcPr>
          <w:p w14:paraId="0D83D64F" w14:textId="77777777" w:rsidR="008A1961" w:rsidRPr="00442838" w:rsidRDefault="008A1961" w:rsidP="008A1961">
            <w:pPr>
              <w:spacing w:line="360" w:lineRule="auto"/>
              <w:rPr>
                <w:sz w:val="24"/>
                <w:szCs w:val="24"/>
              </w:rPr>
            </w:pPr>
          </w:p>
        </w:tc>
        <w:tc>
          <w:tcPr>
            <w:tcW w:w="1739" w:type="dxa"/>
          </w:tcPr>
          <w:p w14:paraId="15C14794" w14:textId="77777777" w:rsidR="008A1961" w:rsidRPr="00442838" w:rsidRDefault="008A1961" w:rsidP="008A1961">
            <w:pPr>
              <w:spacing w:line="360" w:lineRule="auto"/>
              <w:rPr>
                <w:sz w:val="24"/>
                <w:szCs w:val="24"/>
              </w:rPr>
            </w:pPr>
          </w:p>
        </w:tc>
      </w:tr>
      <w:tr w:rsidR="008A1961" w:rsidRPr="00442838" w14:paraId="793CF257" w14:textId="77777777" w:rsidTr="008A1961">
        <w:tc>
          <w:tcPr>
            <w:tcW w:w="1860" w:type="dxa"/>
          </w:tcPr>
          <w:p w14:paraId="653F2214" w14:textId="77777777" w:rsidR="008A1961" w:rsidRPr="00442838" w:rsidRDefault="008A1961" w:rsidP="008A1961">
            <w:pPr>
              <w:spacing w:line="360" w:lineRule="auto"/>
              <w:rPr>
                <w:sz w:val="24"/>
                <w:szCs w:val="24"/>
              </w:rPr>
            </w:pPr>
          </w:p>
        </w:tc>
        <w:tc>
          <w:tcPr>
            <w:tcW w:w="1840" w:type="dxa"/>
          </w:tcPr>
          <w:p w14:paraId="420B4ADB" w14:textId="77777777" w:rsidR="008A1961" w:rsidRPr="00442838" w:rsidRDefault="008A1961" w:rsidP="008A1961">
            <w:pPr>
              <w:spacing w:line="360" w:lineRule="auto"/>
              <w:rPr>
                <w:sz w:val="24"/>
                <w:szCs w:val="24"/>
              </w:rPr>
            </w:pPr>
          </w:p>
        </w:tc>
        <w:tc>
          <w:tcPr>
            <w:tcW w:w="1873" w:type="dxa"/>
          </w:tcPr>
          <w:p w14:paraId="46439B7C" w14:textId="77777777" w:rsidR="008A1961" w:rsidRPr="00442838" w:rsidRDefault="008A1961" w:rsidP="008A1961">
            <w:pPr>
              <w:spacing w:line="360" w:lineRule="auto"/>
              <w:rPr>
                <w:sz w:val="24"/>
                <w:szCs w:val="24"/>
              </w:rPr>
            </w:pPr>
          </w:p>
        </w:tc>
        <w:tc>
          <w:tcPr>
            <w:tcW w:w="1739" w:type="dxa"/>
          </w:tcPr>
          <w:p w14:paraId="2AB0BB6A" w14:textId="77777777" w:rsidR="008A1961" w:rsidRPr="00442838" w:rsidRDefault="008A1961" w:rsidP="008A1961">
            <w:pPr>
              <w:spacing w:line="360" w:lineRule="auto"/>
              <w:rPr>
                <w:sz w:val="24"/>
                <w:szCs w:val="24"/>
              </w:rPr>
            </w:pPr>
          </w:p>
        </w:tc>
        <w:tc>
          <w:tcPr>
            <w:tcW w:w="1739" w:type="dxa"/>
          </w:tcPr>
          <w:p w14:paraId="5912A367" w14:textId="77777777" w:rsidR="008A1961" w:rsidRPr="00442838" w:rsidRDefault="008A1961" w:rsidP="008A1961">
            <w:pPr>
              <w:spacing w:line="360" w:lineRule="auto"/>
              <w:rPr>
                <w:sz w:val="24"/>
                <w:szCs w:val="24"/>
              </w:rPr>
            </w:pPr>
          </w:p>
        </w:tc>
        <w:tc>
          <w:tcPr>
            <w:tcW w:w="1739" w:type="dxa"/>
          </w:tcPr>
          <w:p w14:paraId="3B1394B7" w14:textId="77777777" w:rsidR="008A1961" w:rsidRPr="00442838" w:rsidRDefault="008A1961" w:rsidP="008A1961">
            <w:pPr>
              <w:spacing w:line="360" w:lineRule="auto"/>
              <w:rPr>
                <w:sz w:val="24"/>
                <w:szCs w:val="24"/>
              </w:rPr>
            </w:pPr>
          </w:p>
        </w:tc>
      </w:tr>
      <w:tr w:rsidR="008A1961" w:rsidRPr="00442838" w14:paraId="2A55B28E" w14:textId="77777777" w:rsidTr="008A1961">
        <w:tc>
          <w:tcPr>
            <w:tcW w:w="1860" w:type="dxa"/>
          </w:tcPr>
          <w:p w14:paraId="3229E6D9" w14:textId="77777777" w:rsidR="008A1961" w:rsidRPr="00442838" w:rsidRDefault="008A1961" w:rsidP="008A1961">
            <w:pPr>
              <w:spacing w:line="360" w:lineRule="auto"/>
              <w:rPr>
                <w:sz w:val="24"/>
                <w:szCs w:val="24"/>
              </w:rPr>
            </w:pPr>
          </w:p>
        </w:tc>
        <w:tc>
          <w:tcPr>
            <w:tcW w:w="1840" w:type="dxa"/>
          </w:tcPr>
          <w:p w14:paraId="0C89D466" w14:textId="77777777" w:rsidR="008A1961" w:rsidRPr="00442838" w:rsidRDefault="008A1961" w:rsidP="008A1961">
            <w:pPr>
              <w:spacing w:line="360" w:lineRule="auto"/>
              <w:rPr>
                <w:sz w:val="24"/>
                <w:szCs w:val="24"/>
              </w:rPr>
            </w:pPr>
          </w:p>
        </w:tc>
        <w:tc>
          <w:tcPr>
            <w:tcW w:w="1873" w:type="dxa"/>
          </w:tcPr>
          <w:p w14:paraId="1EA5FE0F" w14:textId="77777777" w:rsidR="008A1961" w:rsidRPr="00442838" w:rsidRDefault="008A1961" w:rsidP="008A1961">
            <w:pPr>
              <w:spacing w:line="360" w:lineRule="auto"/>
              <w:rPr>
                <w:sz w:val="24"/>
                <w:szCs w:val="24"/>
              </w:rPr>
            </w:pPr>
          </w:p>
        </w:tc>
        <w:tc>
          <w:tcPr>
            <w:tcW w:w="1739" w:type="dxa"/>
          </w:tcPr>
          <w:p w14:paraId="61105758" w14:textId="77777777" w:rsidR="008A1961" w:rsidRPr="00442838" w:rsidRDefault="008A1961" w:rsidP="008A1961">
            <w:pPr>
              <w:spacing w:line="360" w:lineRule="auto"/>
              <w:rPr>
                <w:sz w:val="24"/>
                <w:szCs w:val="24"/>
              </w:rPr>
            </w:pPr>
          </w:p>
        </w:tc>
        <w:tc>
          <w:tcPr>
            <w:tcW w:w="1739" w:type="dxa"/>
          </w:tcPr>
          <w:p w14:paraId="4AF3B943" w14:textId="77777777" w:rsidR="008A1961" w:rsidRPr="00442838" w:rsidRDefault="008A1961" w:rsidP="008A1961">
            <w:pPr>
              <w:spacing w:line="360" w:lineRule="auto"/>
              <w:rPr>
                <w:sz w:val="24"/>
                <w:szCs w:val="24"/>
              </w:rPr>
            </w:pPr>
          </w:p>
        </w:tc>
        <w:tc>
          <w:tcPr>
            <w:tcW w:w="1739" w:type="dxa"/>
          </w:tcPr>
          <w:p w14:paraId="03172792" w14:textId="77777777" w:rsidR="008A1961" w:rsidRPr="00442838" w:rsidRDefault="008A1961" w:rsidP="008A1961">
            <w:pPr>
              <w:spacing w:line="360" w:lineRule="auto"/>
              <w:rPr>
                <w:sz w:val="24"/>
                <w:szCs w:val="24"/>
              </w:rPr>
            </w:pPr>
          </w:p>
        </w:tc>
      </w:tr>
      <w:tr w:rsidR="008A1961" w:rsidRPr="00442838" w14:paraId="366369B5" w14:textId="77777777" w:rsidTr="008A1961">
        <w:tc>
          <w:tcPr>
            <w:tcW w:w="1860" w:type="dxa"/>
          </w:tcPr>
          <w:p w14:paraId="34AFB300" w14:textId="77777777" w:rsidR="008A1961" w:rsidRPr="00442838" w:rsidRDefault="008A1961" w:rsidP="008A1961">
            <w:pPr>
              <w:spacing w:line="360" w:lineRule="auto"/>
              <w:rPr>
                <w:sz w:val="24"/>
                <w:szCs w:val="24"/>
              </w:rPr>
            </w:pPr>
          </w:p>
        </w:tc>
        <w:tc>
          <w:tcPr>
            <w:tcW w:w="1840" w:type="dxa"/>
          </w:tcPr>
          <w:p w14:paraId="5372E76F" w14:textId="77777777" w:rsidR="008A1961" w:rsidRPr="00442838" w:rsidRDefault="008A1961" w:rsidP="008A1961">
            <w:pPr>
              <w:spacing w:line="360" w:lineRule="auto"/>
              <w:rPr>
                <w:sz w:val="24"/>
                <w:szCs w:val="24"/>
              </w:rPr>
            </w:pPr>
          </w:p>
        </w:tc>
        <w:tc>
          <w:tcPr>
            <w:tcW w:w="1873" w:type="dxa"/>
          </w:tcPr>
          <w:p w14:paraId="7A255E65" w14:textId="77777777" w:rsidR="008A1961" w:rsidRPr="00442838" w:rsidRDefault="008A1961" w:rsidP="008A1961">
            <w:pPr>
              <w:spacing w:line="360" w:lineRule="auto"/>
              <w:rPr>
                <w:sz w:val="24"/>
                <w:szCs w:val="24"/>
              </w:rPr>
            </w:pPr>
          </w:p>
        </w:tc>
        <w:tc>
          <w:tcPr>
            <w:tcW w:w="1739" w:type="dxa"/>
          </w:tcPr>
          <w:p w14:paraId="06A33711" w14:textId="77777777" w:rsidR="008A1961" w:rsidRPr="00442838" w:rsidRDefault="008A1961" w:rsidP="008A1961">
            <w:pPr>
              <w:spacing w:line="360" w:lineRule="auto"/>
              <w:rPr>
                <w:sz w:val="24"/>
                <w:szCs w:val="24"/>
              </w:rPr>
            </w:pPr>
          </w:p>
        </w:tc>
        <w:tc>
          <w:tcPr>
            <w:tcW w:w="1739" w:type="dxa"/>
          </w:tcPr>
          <w:p w14:paraId="3E8429B8" w14:textId="77777777" w:rsidR="008A1961" w:rsidRPr="00442838" w:rsidRDefault="008A1961" w:rsidP="008A1961">
            <w:pPr>
              <w:spacing w:line="360" w:lineRule="auto"/>
              <w:rPr>
                <w:sz w:val="24"/>
                <w:szCs w:val="24"/>
              </w:rPr>
            </w:pPr>
          </w:p>
        </w:tc>
        <w:tc>
          <w:tcPr>
            <w:tcW w:w="1739" w:type="dxa"/>
          </w:tcPr>
          <w:p w14:paraId="6F414791" w14:textId="77777777" w:rsidR="008A1961" w:rsidRPr="00442838" w:rsidRDefault="008A1961" w:rsidP="008A1961">
            <w:pPr>
              <w:spacing w:line="360" w:lineRule="auto"/>
              <w:rPr>
                <w:sz w:val="24"/>
                <w:szCs w:val="24"/>
              </w:rPr>
            </w:pPr>
          </w:p>
        </w:tc>
      </w:tr>
      <w:tr w:rsidR="008A1961" w:rsidRPr="00442838" w14:paraId="3BF95CEE" w14:textId="77777777" w:rsidTr="008A1961">
        <w:tc>
          <w:tcPr>
            <w:tcW w:w="1860" w:type="dxa"/>
          </w:tcPr>
          <w:p w14:paraId="1EDB0B1D" w14:textId="77777777" w:rsidR="008A1961" w:rsidRPr="00442838" w:rsidRDefault="008A1961" w:rsidP="008A1961">
            <w:pPr>
              <w:spacing w:line="360" w:lineRule="auto"/>
              <w:rPr>
                <w:sz w:val="24"/>
                <w:szCs w:val="24"/>
              </w:rPr>
            </w:pPr>
          </w:p>
        </w:tc>
        <w:tc>
          <w:tcPr>
            <w:tcW w:w="1840" w:type="dxa"/>
          </w:tcPr>
          <w:p w14:paraId="54462084" w14:textId="77777777" w:rsidR="008A1961" w:rsidRPr="00442838" w:rsidRDefault="008A1961" w:rsidP="008A1961">
            <w:pPr>
              <w:spacing w:line="360" w:lineRule="auto"/>
              <w:rPr>
                <w:sz w:val="24"/>
                <w:szCs w:val="24"/>
              </w:rPr>
            </w:pPr>
          </w:p>
        </w:tc>
        <w:tc>
          <w:tcPr>
            <w:tcW w:w="1873" w:type="dxa"/>
          </w:tcPr>
          <w:p w14:paraId="215A3EA6" w14:textId="77777777" w:rsidR="008A1961" w:rsidRPr="00442838" w:rsidRDefault="008A1961" w:rsidP="008A1961">
            <w:pPr>
              <w:spacing w:line="360" w:lineRule="auto"/>
              <w:rPr>
                <w:sz w:val="24"/>
                <w:szCs w:val="24"/>
              </w:rPr>
            </w:pPr>
          </w:p>
        </w:tc>
        <w:tc>
          <w:tcPr>
            <w:tcW w:w="1739" w:type="dxa"/>
          </w:tcPr>
          <w:p w14:paraId="1E221FDA" w14:textId="77777777" w:rsidR="008A1961" w:rsidRPr="00442838" w:rsidRDefault="008A1961" w:rsidP="008A1961">
            <w:pPr>
              <w:spacing w:line="360" w:lineRule="auto"/>
              <w:rPr>
                <w:sz w:val="24"/>
                <w:szCs w:val="24"/>
              </w:rPr>
            </w:pPr>
          </w:p>
        </w:tc>
        <w:tc>
          <w:tcPr>
            <w:tcW w:w="1739" w:type="dxa"/>
          </w:tcPr>
          <w:p w14:paraId="1E2CB4DB" w14:textId="77777777" w:rsidR="008A1961" w:rsidRPr="00442838" w:rsidRDefault="008A1961" w:rsidP="008A1961">
            <w:pPr>
              <w:spacing w:line="360" w:lineRule="auto"/>
              <w:rPr>
                <w:sz w:val="24"/>
                <w:szCs w:val="24"/>
              </w:rPr>
            </w:pPr>
          </w:p>
        </w:tc>
        <w:tc>
          <w:tcPr>
            <w:tcW w:w="1739" w:type="dxa"/>
          </w:tcPr>
          <w:p w14:paraId="3422F40D" w14:textId="77777777" w:rsidR="008A1961" w:rsidRPr="00442838" w:rsidRDefault="008A1961" w:rsidP="008A1961">
            <w:pPr>
              <w:spacing w:line="360" w:lineRule="auto"/>
              <w:rPr>
                <w:sz w:val="24"/>
                <w:szCs w:val="24"/>
              </w:rPr>
            </w:pPr>
          </w:p>
        </w:tc>
      </w:tr>
      <w:tr w:rsidR="008A1961" w:rsidRPr="00442838" w14:paraId="4517DF5E" w14:textId="77777777" w:rsidTr="008A1961">
        <w:tc>
          <w:tcPr>
            <w:tcW w:w="1860" w:type="dxa"/>
          </w:tcPr>
          <w:p w14:paraId="686EF7DE" w14:textId="77777777" w:rsidR="008A1961" w:rsidRPr="00442838" w:rsidRDefault="008A1961" w:rsidP="008A1961">
            <w:pPr>
              <w:spacing w:line="360" w:lineRule="auto"/>
              <w:rPr>
                <w:sz w:val="24"/>
                <w:szCs w:val="24"/>
              </w:rPr>
            </w:pPr>
          </w:p>
        </w:tc>
        <w:tc>
          <w:tcPr>
            <w:tcW w:w="1840" w:type="dxa"/>
          </w:tcPr>
          <w:p w14:paraId="0427DE96" w14:textId="77777777" w:rsidR="008A1961" w:rsidRPr="00442838" w:rsidRDefault="008A1961" w:rsidP="008A1961">
            <w:pPr>
              <w:spacing w:line="360" w:lineRule="auto"/>
              <w:rPr>
                <w:sz w:val="24"/>
                <w:szCs w:val="24"/>
              </w:rPr>
            </w:pPr>
          </w:p>
        </w:tc>
        <w:tc>
          <w:tcPr>
            <w:tcW w:w="1873" w:type="dxa"/>
          </w:tcPr>
          <w:p w14:paraId="0892D94B" w14:textId="77777777" w:rsidR="008A1961" w:rsidRPr="00442838" w:rsidRDefault="008A1961" w:rsidP="008A1961">
            <w:pPr>
              <w:spacing w:line="360" w:lineRule="auto"/>
              <w:rPr>
                <w:sz w:val="24"/>
                <w:szCs w:val="24"/>
              </w:rPr>
            </w:pPr>
          </w:p>
        </w:tc>
        <w:tc>
          <w:tcPr>
            <w:tcW w:w="1739" w:type="dxa"/>
          </w:tcPr>
          <w:p w14:paraId="04A6B996" w14:textId="77777777" w:rsidR="008A1961" w:rsidRPr="00442838" w:rsidRDefault="008A1961" w:rsidP="008A1961">
            <w:pPr>
              <w:spacing w:line="360" w:lineRule="auto"/>
              <w:rPr>
                <w:sz w:val="24"/>
                <w:szCs w:val="24"/>
              </w:rPr>
            </w:pPr>
          </w:p>
        </w:tc>
        <w:tc>
          <w:tcPr>
            <w:tcW w:w="1739" w:type="dxa"/>
          </w:tcPr>
          <w:p w14:paraId="0B2A70D5" w14:textId="77777777" w:rsidR="008A1961" w:rsidRPr="00442838" w:rsidRDefault="008A1961" w:rsidP="008A1961">
            <w:pPr>
              <w:spacing w:line="360" w:lineRule="auto"/>
              <w:rPr>
                <w:sz w:val="24"/>
                <w:szCs w:val="24"/>
              </w:rPr>
            </w:pPr>
          </w:p>
        </w:tc>
        <w:tc>
          <w:tcPr>
            <w:tcW w:w="1739" w:type="dxa"/>
          </w:tcPr>
          <w:p w14:paraId="76375DD6" w14:textId="77777777" w:rsidR="008A1961" w:rsidRPr="00442838" w:rsidRDefault="008A1961" w:rsidP="008A1961">
            <w:pPr>
              <w:spacing w:line="360" w:lineRule="auto"/>
              <w:rPr>
                <w:sz w:val="24"/>
                <w:szCs w:val="24"/>
              </w:rPr>
            </w:pPr>
          </w:p>
        </w:tc>
      </w:tr>
      <w:tr w:rsidR="008A1961" w:rsidRPr="00442838" w14:paraId="5F3C2C07" w14:textId="77777777" w:rsidTr="008A1961">
        <w:tc>
          <w:tcPr>
            <w:tcW w:w="1860" w:type="dxa"/>
          </w:tcPr>
          <w:p w14:paraId="3FE0E01B" w14:textId="77777777" w:rsidR="008A1961" w:rsidRPr="00442838" w:rsidRDefault="008A1961" w:rsidP="008A1961">
            <w:pPr>
              <w:spacing w:line="360" w:lineRule="auto"/>
              <w:rPr>
                <w:sz w:val="24"/>
                <w:szCs w:val="24"/>
              </w:rPr>
            </w:pPr>
          </w:p>
        </w:tc>
        <w:tc>
          <w:tcPr>
            <w:tcW w:w="1840" w:type="dxa"/>
          </w:tcPr>
          <w:p w14:paraId="3102462C" w14:textId="77777777" w:rsidR="008A1961" w:rsidRPr="00442838" w:rsidRDefault="008A1961" w:rsidP="008A1961">
            <w:pPr>
              <w:spacing w:line="360" w:lineRule="auto"/>
              <w:rPr>
                <w:sz w:val="24"/>
                <w:szCs w:val="24"/>
              </w:rPr>
            </w:pPr>
          </w:p>
        </w:tc>
        <w:tc>
          <w:tcPr>
            <w:tcW w:w="1873" w:type="dxa"/>
          </w:tcPr>
          <w:p w14:paraId="3F4AE212" w14:textId="77777777" w:rsidR="008A1961" w:rsidRPr="00442838" w:rsidRDefault="008A1961" w:rsidP="008A1961">
            <w:pPr>
              <w:spacing w:line="360" w:lineRule="auto"/>
              <w:rPr>
                <w:sz w:val="24"/>
                <w:szCs w:val="24"/>
              </w:rPr>
            </w:pPr>
          </w:p>
        </w:tc>
        <w:tc>
          <w:tcPr>
            <w:tcW w:w="1739" w:type="dxa"/>
          </w:tcPr>
          <w:p w14:paraId="36CFAF72" w14:textId="77777777" w:rsidR="008A1961" w:rsidRPr="00442838" w:rsidRDefault="008A1961" w:rsidP="008A1961">
            <w:pPr>
              <w:spacing w:line="360" w:lineRule="auto"/>
              <w:rPr>
                <w:sz w:val="24"/>
                <w:szCs w:val="24"/>
              </w:rPr>
            </w:pPr>
          </w:p>
        </w:tc>
        <w:tc>
          <w:tcPr>
            <w:tcW w:w="1739" w:type="dxa"/>
          </w:tcPr>
          <w:p w14:paraId="588A7943" w14:textId="77777777" w:rsidR="008A1961" w:rsidRPr="00442838" w:rsidRDefault="008A1961" w:rsidP="008A1961">
            <w:pPr>
              <w:spacing w:line="360" w:lineRule="auto"/>
              <w:rPr>
                <w:sz w:val="24"/>
                <w:szCs w:val="24"/>
              </w:rPr>
            </w:pPr>
          </w:p>
        </w:tc>
        <w:tc>
          <w:tcPr>
            <w:tcW w:w="1739" w:type="dxa"/>
          </w:tcPr>
          <w:p w14:paraId="535AD8CE" w14:textId="77777777" w:rsidR="008A1961" w:rsidRPr="00442838" w:rsidRDefault="008A1961" w:rsidP="008A1961">
            <w:pPr>
              <w:spacing w:line="360" w:lineRule="auto"/>
              <w:rPr>
                <w:sz w:val="24"/>
                <w:szCs w:val="24"/>
              </w:rPr>
            </w:pPr>
          </w:p>
        </w:tc>
      </w:tr>
      <w:tr w:rsidR="008A1961" w:rsidRPr="00442838" w14:paraId="1A99AD5E" w14:textId="77777777" w:rsidTr="008A1961">
        <w:tc>
          <w:tcPr>
            <w:tcW w:w="1860" w:type="dxa"/>
          </w:tcPr>
          <w:p w14:paraId="2271F68A" w14:textId="77777777" w:rsidR="008A1961" w:rsidRPr="00442838" w:rsidRDefault="008A1961" w:rsidP="008A1961">
            <w:pPr>
              <w:spacing w:line="360" w:lineRule="auto"/>
              <w:rPr>
                <w:sz w:val="24"/>
                <w:szCs w:val="24"/>
              </w:rPr>
            </w:pPr>
          </w:p>
        </w:tc>
        <w:tc>
          <w:tcPr>
            <w:tcW w:w="1840" w:type="dxa"/>
          </w:tcPr>
          <w:p w14:paraId="090BD87D" w14:textId="77777777" w:rsidR="008A1961" w:rsidRPr="00442838" w:rsidRDefault="008A1961" w:rsidP="008A1961">
            <w:pPr>
              <w:spacing w:line="360" w:lineRule="auto"/>
              <w:rPr>
                <w:sz w:val="24"/>
                <w:szCs w:val="24"/>
              </w:rPr>
            </w:pPr>
          </w:p>
        </w:tc>
        <w:tc>
          <w:tcPr>
            <w:tcW w:w="1873" w:type="dxa"/>
          </w:tcPr>
          <w:p w14:paraId="267CEA69" w14:textId="77777777" w:rsidR="008A1961" w:rsidRPr="00442838" w:rsidRDefault="008A1961" w:rsidP="008A1961">
            <w:pPr>
              <w:spacing w:line="360" w:lineRule="auto"/>
              <w:rPr>
                <w:sz w:val="24"/>
                <w:szCs w:val="24"/>
              </w:rPr>
            </w:pPr>
          </w:p>
        </w:tc>
        <w:tc>
          <w:tcPr>
            <w:tcW w:w="1739" w:type="dxa"/>
          </w:tcPr>
          <w:p w14:paraId="21397E10" w14:textId="77777777" w:rsidR="008A1961" w:rsidRPr="00442838" w:rsidRDefault="008A1961" w:rsidP="008A1961">
            <w:pPr>
              <w:spacing w:line="360" w:lineRule="auto"/>
              <w:rPr>
                <w:sz w:val="24"/>
                <w:szCs w:val="24"/>
              </w:rPr>
            </w:pPr>
          </w:p>
        </w:tc>
        <w:tc>
          <w:tcPr>
            <w:tcW w:w="1739" w:type="dxa"/>
          </w:tcPr>
          <w:p w14:paraId="35A5DCF7" w14:textId="77777777" w:rsidR="008A1961" w:rsidRPr="00442838" w:rsidRDefault="008A1961" w:rsidP="008A1961">
            <w:pPr>
              <w:spacing w:line="360" w:lineRule="auto"/>
              <w:rPr>
                <w:sz w:val="24"/>
                <w:szCs w:val="24"/>
              </w:rPr>
            </w:pPr>
          </w:p>
        </w:tc>
        <w:tc>
          <w:tcPr>
            <w:tcW w:w="1739" w:type="dxa"/>
          </w:tcPr>
          <w:p w14:paraId="371ACF91" w14:textId="77777777" w:rsidR="008A1961" w:rsidRPr="00442838" w:rsidRDefault="008A1961" w:rsidP="008A1961">
            <w:pPr>
              <w:spacing w:line="360" w:lineRule="auto"/>
              <w:rPr>
                <w:sz w:val="24"/>
                <w:szCs w:val="24"/>
              </w:rPr>
            </w:pPr>
          </w:p>
        </w:tc>
      </w:tr>
      <w:tr w:rsidR="008A1961" w:rsidRPr="00442838" w14:paraId="0EC08913" w14:textId="77777777" w:rsidTr="008A1961">
        <w:tc>
          <w:tcPr>
            <w:tcW w:w="1860" w:type="dxa"/>
          </w:tcPr>
          <w:p w14:paraId="149CB1C3" w14:textId="77777777" w:rsidR="008A1961" w:rsidRPr="00442838" w:rsidRDefault="008A1961" w:rsidP="008A1961">
            <w:pPr>
              <w:spacing w:line="360" w:lineRule="auto"/>
              <w:rPr>
                <w:sz w:val="24"/>
                <w:szCs w:val="24"/>
              </w:rPr>
            </w:pPr>
          </w:p>
        </w:tc>
        <w:tc>
          <w:tcPr>
            <w:tcW w:w="1840" w:type="dxa"/>
          </w:tcPr>
          <w:p w14:paraId="5A5C4BAC" w14:textId="77777777" w:rsidR="008A1961" w:rsidRPr="00442838" w:rsidRDefault="008A1961" w:rsidP="008A1961">
            <w:pPr>
              <w:spacing w:line="360" w:lineRule="auto"/>
              <w:rPr>
                <w:sz w:val="24"/>
                <w:szCs w:val="24"/>
              </w:rPr>
            </w:pPr>
          </w:p>
        </w:tc>
        <w:tc>
          <w:tcPr>
            <w:tcW w:w="1873" w:type="dxa"/>
          </w:tcPr>
          <w:p w14:paraId="21CFEA6A" w14:textId="77777777" w:rsidR="008A1961" w:rsidRPr="00442838" w:rsidRDefault="008A1961" w:rsidP="008A1961">
            <w:pPr>
              <w:spacing w:line="360" w:lineRule="auto"/>
              <w:rPr>
                <w:sz w:val="24"/>
                <w:szCs w:val="24"/>
              </w:rPr>
            </w:pPr>
          </w:p>
        </w:tc>
        <w:tc>
          <w:tcPr>
            <w:tcW w:w="1739" w:type="dxa"/>
          </w:tcPr>
          <w:p w14:paraId="4060B1AF" w14:textId="77777777" w:rsidR="008A1961" w:rsidRPr="00442838" w:rsidRDefault="008A1961" w:rsidP="008A1961">
            <w:pPr>
              <w:spacing w:line="360" w:lineRule="auto"/>
              <w:rPr>
                <w:sz w:val="24"/>
                <w:szCs w:val="24"/>
              </w:rPr>
            </w:pPr>
          </w:p>
        </w:tc>
        <w:tc>
          <w:tcPr>
            <w:tcW w:w="1739" w:type="dxa"/>
          </w:tcPr>
          <w:p w14:paraId="588D63DC" w14:textId="77777777" w:rsidR="008A1961" w:rsidRPr="00442838" w:rsidRDefault="008A1961" w:rsidP="008A1961">
            <w:pPr>
              <w:spacing w:line="360" w:lineRule="auto"/>
              <w:rPr>
                <w:sz w:val="24"/>
                <w:szCs w:val="24"/>
              </w:rPr>
            </w:pPr>
          </w:p>
        </w:tc>
        <w:tc>
          <w:tcPr>
            <w:tcW w:w="1739" w:type="dxa"/>
          </w:tcPr>
          <w:p w14:paraId="433CCE3B" w14:textId="77777777" w:rsidR="008A1961" w:rsidRPr="00442838" w:rsidRDefault="008A1961" w:rsidP="008A1961">
            <w:pPr>
              <w:spacing w:line="360" w:lineRule="auto"/>
              <w:rPr>
                <w:sz w:val="24"/>
                <w:szCs w:val="24"/>
              </w:rPr>
            </w:pPr>
          </w:p>
        </w:tc>
      </w:tr>
      <w:tr w:rsidR="008A1961" w:rsidRPr="00442838" w14:paraId="5BF2164D" w14:textId="77777777" w:rsidTr="008A1961">
        <w:tc>
          <w:tcPr>
            <w:tcW w:w="1860" w:type="dxa"/>
          </w:tcPr>
          <w:p w14:paraId="0B575700" w14:textId="77777777" w:rsidR="008A1961" w:rsidRPr="00442838" w:rsidRDefault="008A1961" w:rsidP="008A1961">
            <w:pPr>
              <w:spacing w:line="360" w:lineRule="auto"/>
              <w:rPr>
                <w:sz w:val="24"/>
                <w:szCs w:val="24"/>
              </w:rPr>
            </w:pPr>
          </w:p>
        </w:tc>
        <w:tc>
          <w:tcPr>
            <w:tcW w:w="1840" w:type="dxa"/>
          </w:tcPr>
          <w:p w14:paraId="30B15E36" w14:textId="77777777" w:rsidR="008A1961" w:rsidRPr="00442838" w:rsidRDefault="008A1961" w:rsidP="008A1961">
            <w:pPr>
              <w:spacing w:line="360" w:lineRule="auto"/>
              <w:rPr>
                <w:sz w:val="24"/>
                <w:szCs w:val="24"/>
              </w:rPr>
            </w:pPr>
          </w:p>
        </w:tc>
        <w:tc>
          <w:tcPr>
            <w:tcW w:w="1873" w:type="dxa"/>
          </w:tcPr>
          <w:p w14:paraId="1F7814D6" w14:textId="77777777" w:rsidR="008A1961" w:rsidRPr="00442838" w:rsidRDefault="008A1961" w:rsidP="008A1961">
            <w:pPr>
              <w:spacing w:line="360" w:lineRule="auto"/>
              <w:rPr>
                <w:sz w:val="24"/>
                <w:szCs w:val="24"/>
              </w:rPr>
            </w:pPr>
          </w:p>
        </w:tc>
        <w:tc>
          <w:tcPr>
            <w:tcW w:w="1739" w:type="dxa"/>
          </w:tcPr>
          <w:p w14:paraId="5CC419B3" w14:textId="77777777" w:rsidR="008A1961" w:rsidRPr="00442838" w:rsidRDefault="008A1961" w:rsidP="008A1961">
            <w:pPr>
              <w:spacing w:line="360" w:lineRule="auto"/>
              <w:rPr>
                <w:sz w:val="24"/>
                <w:szCs w:val="24"/>
              </w:rPr>
            </w:pPr>
          </w:p>
        </w:tc>
        <w:tc>
          <w:tcPr>
            <w:tcW w:w="1739" w:type="dxa"/>
          </w:tcPr>
          <w:p w14:paraId="6A1ADE90" w14:textId="77777777" w:rsidR="008A1961" w:rsidRPr="00442838" w:rsidRDefault="008A1961" w:rsidP="008A1961">
            <w:pPr>
              <w:spacing w:line="360" w:lineRule="auto"/>
              <w:rPr>
                <w:sz w:val="24"/>
                <w:szCs w:val="24"/>
              </w:rPr>
            </w:pPr>
          </w:p>
        </w:tc>
        <w:tc>
          <w:tcPr>
            <w:tcW w:w="1739" w:type="dxa"/>
          </w:tcPr>
          <w:p w14:paraId="23D921CA" w14:textId="77777777" w:rsidR="008A1961" w:rsidRPr="00442838" w:rsidRDefault="008A1961" w:rsidP="008A1961">
            <w:pPr>
              <w:spacing w:line="360" w:lineRule="auto"/>
              <w:rPr>
                <w:sz w:val="24"/>
                <w:szCs w:val="24"/>
              </w:rPr>
            </w:pPr>
          </w:p>
        </w:tc>
      </w:tr>
      <w:tr w:rsidR="008A1961" w:rsidRPr="00442838" w14:paraId="3C6D66E5" w14:textId="77777777" w:rsidTr="008A1961">
        <w:tc>
          <w:tcPr>
            <w:tcW w:w="1860" w:type="dxa"/>
          </w:tcPr>
          <w:p w14:paraId="714E7298" w14:textId="77777777" w:rsidR="008A1961" w:rsidRPr="00442838" w:rsidRDefault="008A1961" w:rsidP="008A1961">
            <w:pPr>
              <w:spacing w:line="360" w:lineRule="auto"/>
              <w:rPr>
                <w:sz w:val="24"/>
                <w:szCs w:val="24"/>
              </w:rPr>
            </w:pPr>
          </w:p>
        </w:tc>
        <w:tc>
          <w:tcPr>
            <w:tcW w:w="1840" w:type="dxa"/>
          </w:tcPr>
          <w:p w14:paraId="698F1D43" w14:textId="77777777" w:rsidR="008A1961" w:rsidRPr="00442838" w:rsidRDefault="008A1961" w:rsidP="008A1961">
            <w:pPr>
              <w:spacing w:line="360" w:lineRule="auto"/>
              <w:rPr>
                <w:sz w:val="24"/>
                <w:szCs w:val="24"/>
              </w:rPr>
            </w:pPr>
          </w:p>
        </w:tc>
        <w:tc>
          <w:tcPr>
            <w:tcW w:w="1873" w:type="dxa"/>
          </w:tcPr>
          <w:p w14:paraId="326290D9" w14:textId="77777777" w:rsidR="008A1961" w:rsidRPr="00442838" w:rsidRDefault="008A1961" w:rsidP="008A1961">
            <w:pPr>
              <w:spacing w:line="360" w:lineRule="auto"/>
              <w:rPr>
                <w:sz w:val="24"/>
                <w:szCs w:val="24"/>
              </w:rPr>
            </w:pPr>
          </w:p>
        </w:tc>
        <w:tc>
          <w:tcPr>
            <w:tcW w:w="1739" w:type="dxa"/>
          </w:tcPr>
          <w:p w14:paraId="0A5B91D4" w14:textId="77777777" w:rsidR="008A1961" w:rsidRPr="00442838" w:rsidRDefault="008A1961" w:rsidP="008A1961">
            <w:pPr>
              <w:spacing w:line="360" w:lineRule="auto"/>
              <w:rPr>
                <w:sz w:val="24"/>
                <w:szCs w:val="24"/>
              </w:rPr>
            </w:pPr>
          </w:p>
        </w:tc>
        <w:tc>
          <w:tcPr>
            <w:tcW w:w="1739" w:type="dxa"/>
          </w:tcPr>
          <w:p w14:paraId="75F61FF2" w14:textId="77777777" w:rsidR="008A1961" w:rsidRPr="00442838" w:rsidRDefault="008A1961" w:rsidP="008A1961">
            <w:pPr>
              <w:spacing w:line="360" w:lineRule="auto"/>
              <w:rPr>
                <w:sz w:val="24"/>
                <w:szCs w:val="24"/>
              </w:rPr>
            </w:pPr>
          </w:p>
        </w:tc>
        <w:tc>
          <w:tcPr>
            <w:tcW w:w="1739" w:type="dxa"/>
          </w:tcPr>
          <w:p w14:paraId="7E346E03" w14:textId="77777777" w:rsidR="008A1961" w:rsidRPr="00442838" w:rsidRDefault="008A1961" w:rsidP="008A1961">
            <w:pPr>
              <w:spacing w:line="360" w:lineRule="auto"/>
              <w:rPr>
                <w:sz w:val="24"/>
                <w:szCs w:val="24"/>
              </w:rPr>
            </w:pPr>
          </w:p>
        </w:tc>
      </w:tr>
      <w:tr w:rsidR="008A1961" w:rsidRPr="00442838" w14:paraId="540723A3" w14:textId="77777777" w:rsidTr="008A1961">
        <w:tc>
          <w:tcPr>
            <w:tcW w:w="1860" w:type="dxa"/>
          </w:tcPr>
          <w:p w14:paraId="4C113822" w14:textId="77777777" w:rsidR="008A1961" w:rsidRPr="00442838" w:rsidRDefault="008A1961" w:rsidP="008A1961">
            <w:pPr>
              <w:spacing w:line="360" w:lineRule="auto"/>
              <w:rPr>
                <w:sz w:val="24"/>
                <w:szCs w:val="24"/>
              </w:rPr>
            </w:pPr>
          </w:p>
        </w:tc>
        <w:tc>
          <w:tcPr>
            <w:tcW w:w="1840" w:type="dxa"/>
          </w:tcPr>
          <w:p w14:paraId="4BA33B21" w14:textId="77777777" w:rsidR="008A1961" w:rsidRPr="00442838" w:rsidRDefault="008A1961" w:rsidP="008A1961">
            <w:pPr>
              <w:spacing w:line="360" w:lineRule="auto"/>
              <w:rPr>
                <w:sz w:val="24"/>
                <w:szCs w:val="24"/>
              </w:rPr>
            </w:pPr>
          </w:p>
        </w:tc>
        <w:tc>
          <w:tcPr>
            <w:tcW w:w="1873" w:type="dxa"/>
          </w:tcPr>
          <w:p w14:paraId="50204577" w14:textId="77777777" w:rsidR="008A1961" w:rsidRPr="00442838" w:rsidRDefault="008A1961" w:rsidP="008A1961">
            <w:pPr>
              <w:spacing w:line="360" w:lineRule="auto"/>
              <w:rPr>
                <w:sz w:val="24"/>
                <w:szCs w:val="24"/>
              </w:rPr>
            </w:pPr>
          </w:p>
        </w:tc>
        <w:tc>
          <w:tcPr>
            <w:tcW w:w="1739" w:type="dxa"/>
          </w:tcPr>
          <w:p w14:paraId="0115D654" w14:textId="77777777" w:rsidR="008A1961" w:rsidRPr="00442838" w:rsidRDefault="008A1961" w:rsidP="008A1961">
            <w:pPr>
              <w:spacing w:line="360" w:lineRule="auto"/>
              <w:rPr>
                <w:sz w:val="24"/>
                <w:szCs w:val="24"/>
              </w:rPr>
            </w:pPr>
          </w:p>
        </w:tc>
        <w:tc>
          <w:tcPr>
            <w:tcW w:w="1739" w:type="dxa"/>
          </w:tcPr>
          <w:p w14:paraId="3DCBFDCD" w14:textId="77777777" w:rsidR="008A1961" w:rsidRPr="00442838" w:rsidRDefault="008A1961" w:rsidP="008A1961">
            <w:pPr>
              <w:spacing w:line="360" w:lineRule="auto"/>
              <w:rPr>
                <w:sz w:val="24"/>
                <w:szCs w:val="24"/>
              </w:rPr>
            </w:pPr>
          </w:p>
        </w:tc>
        <w:tc>
          <w:tcPr>
            <w:tcW w:w="1739" w:type="dxa"/>
          </w:tcPr>
          <w:p w14:paraId="55D47E89" w14:textId="77777777" w:rsidR="008A1961" w:rsidRPr="00442838" w:rsidRDefault="008A1961" w:rsidP="008A1961">
            <w:pPr>
              <w:spacing w:line="360" w:lineRule="auto"/>
              <w:rPr>
                <w:sz w:val="24"/>
                <w:szCs w:val="24"/>
              </w:rPr>
            </w:pPr>
          </w:p>
        </w:tc>
      </w:tr>
      <w:tr w:rsidR="008A1961" w:rsidRPr="00442838" w14:paraId="3380C448" w14:textId="77777777" w:rsidTr="008A1961">
        <w:tc>
          <w:tcPr>
            <w:tcW w:w="1860" w:type="dxa"/>
          </w:tcPr>
          <w:p w14:paraId="30EF0433" w14:textId="77777777" w:rsidR="008A1961" w:rsidRPr="00442838" w:rsidRDefault="008A1961" w:rsidP="008A1961">
            <w:pPr>
              <w:spacing w:line="360" w:lineRule="auto"/>
              <w:rPr>
                <w:sz w:val="24"/>
                <w:szCs w:val="24"/>
              </w:rPr>
            </w:pPr>
          </w:p>
        </w:tc>
        <w:tc>
          <w:tcPr>
            <w:tcW w:w="1840" w:type="dxa"/>
          </w:tcPr>
          <w:p w14:paraId="5C80E627" w14:textId="77777777" w:rsidR="008A1961" w:rsidRPr="00442838" w:rsidRDefault="008A1961" w:rsidP="008A1961">
            <w:pPr>
              <w:spacing w:line="360" w:lineRule="auto"/>
              <w:rPr>
                <w:sz w:val="24"/>
                <w:szCs w:val="24"/>
              </w:rPr>
            </w:pPr>
          </w:p>
        </w:tc>
        <w:tc>
          <w:tcPr>
            <w:tcW w:w="1873" w:type="dxa"/>
          </w:tcPr>
          <w:p w14:paraId="580A46E6" w14:textId="77777777" w:rsidR="008A1961" w:rsidRPr="00442838" w:rsidRDefault="008A1961" w:rsidP="008A1961">
            <w:pPr>
              <w:spacing w:line="360" w:lineRule="auto"/>
              <w:rPr>
                <w:sz w:val="24"/>
                <w:szCs w:val="24"/>
              </w:rPr>
            </w:pPr>
          </w:p>
        </w:tc>
        <w:tc>
          <w:tcPr>
            <w:tcW w:w="1739" w:type="dxa"/>
          </w:tcPr>
          <w:p w14:paraId="1D4ED281" w14:textId="77777777" w:rsidR="008A1961" w:rsidRPr="00442838" w:rsidRDefault="008A1961" w:rsidP="008A1961">
            <w:pPr>
              <w:spacing w:line="360" w:lineRule="auto"/>
              <w:rPr>
                <w:sz w:val="24"/>
                <w:szCs w:val="24"/>
              </w:rPr>
            </w:pPr>
          </w:p>
        </w:tc>
        <w:tc>
          <w:tcPr>
            <w:tcW w:w="1739" w:type="dxa"/>
          </w:tcPr>
          <w:p w14:paraId="73EE5662" w14:textId="77777777" w:rsidR="008A1961" w:rsidRPr="00442838" w:rsidRDefault="008A1961" w:rsidP="008A1961">
            <w:pPr>
              <w:spacing w:line="360" w:lineRule="auto"/>
              <w:rPr>
                <w:sz w:val="24"/>
                <w:szCs w:val="24"/>
              </w:rPr>
            </w:pPr>
          </w:p>
        </w:tc>
        <w:tc>
          <w:tcPr>
            <w:tcW w:w="1739" w:type="dxa"/>
          </w:tcPr>
          <w:p w14:paraId="1974DE4C" w14:textId="77777777" w:rsidR="008A1961" w:rsidRPr="00442838" w:rsidRDefault="008A1961" w:rsidP="008A1961">
            <w:pPr>
              <w:spacing w:line="360" w:lineRule="auto"/>
              <w:rPr>
                <w:sz w:val="24"/>
                <w:szCs w:val="24"/>
              </w:rPr>
            </w:pPr>
          </w:p>
        </w:tc>
      </w:tr>
      <w:tr w:rsidR="008A1961" w:rsidRPr="00442838" w14:paraId="0B5B2A33" w14:textId="77777777" w:rsidTr="008A1961">
        <w:tc>
          <w:tcPr>
            <w:tcW w:w="1860" w:type="dxa"/>
          </w:tcPr>
          <w:p w14:paraId="6DF6BA3F" w14:textId="77777777" w:rsidR="008A1961" w:rsidRPr="00442838" w:rsidRDefault="008A1961" w:rsidP="008A1961">
            <w:pPr>
              <w:spacing w:line="360" w:lineRule="auto"/>
              <w:rPr>
                <w:sz w:val="24"/>
                <w:szCs w:val="24"/>
              </w:rPr>
            </w:pPr>
          </w:p>
        </w:tc>
        <w:tc>
          <w:tcPr>
            <w:tcW w:w="1840" w:type="dxa"/>
          </w:tcPr>
          <w:p w14:paraId="2D53F6A7" w14:textId="77777777" w:rsidR="008A1961" w:rsidRPr="00442838" w:rsidRDefault="008A1961" w:rsidP="008A1961">
            <w:pPr>
              <w:spacing w:line="360" w:lineRule="auto"/>
              <w:rPr>
                <w:sz w:val="24"/>
                <w:szCs w:val="24"/>
              </w:rPr>
            </w:pPr>
          </w:p>
        </w:tc>
        <w:tc>
          <w:tcPr>
            <w:tcW w:w="1873" w:type="dxa"/>
          </w:tcPr>
          <w:p w14:paraId="092A3093" w14:textId="77777777" w:rsidR="008A1961" w:rsidRPr="00442838" w:rsidRDefault="008A1961" w:rsidP="008A1961">
            <w:pPr>
              <w:spacing w:line="360" w:lineRule="auto"/>
              <w:rPr>
                <w:sz w:val="24"/>
                <w:szCs w:val="24"/>
              </w:rPr>
            </w:pPr>
          </w:p>
        </w:tc>
        <w:tc>
          <w:tcPr>
            <w:tcW w:w="1739" w:type="dxa"/>
          </w:tcPr>
          <w:p w14:paraId="32962AF4" w14:textId="77777777" w:rsidR="008A1961" w:rsidRPr="00442838" w:rsidRDefault="008A1961" w:rsidP="008A1961">
            <w:pPr>
              <w:spacing w:line="360" w:lineRule="auto"/>
              <w:rPr>
                <w:sz w:val="24"/>
                <w:szCs w:val="24"/>
              </w:rPr>
            </w:pPr>
          </w:p>
        </w:tc>
        <w:tc>
          <w:tcPr>
            <w:tcW w:w="1739" w:type="dxa"/>
          </w:tcPr>
          <w:p w14:paraId="45FAAB48" w14:textId="77777777" w:rsidR="008A1961" w:rsidRPr="00442838" w:rsidRDefault="008A1961" w:rsidP="008A1961">
            <w:pPr>
              <w:spacing w:line="360" w:lineRule="auto"/>
              <w:rPr>
                <w:sz w:val="24"/>
                <w:szCs w:val="24"/>
              </w:rPr>
            </w:pPr>
          </w:p>
        </w:tc>
        <w:tc>
          <w:tcPr>
            <w:tcW w:w="1739" w:type="dxa"/>
          </w:tcPr>
          <w:p w14:paraId="3C89BE6D" w14:textId="77777777" w:rsidR="008A1961" w:rsidRPr="00442838" w:rsidRDefault="008A1961" w:rsidP="008A1961">
            <w:pPr>
              <w:spacing w:line="360" w:lineRule="auto"/>
              <w:rPr>
                <w:sz w:val="24"/>
                <w:szCs w:val="24"/>
              </w:rPr>
            </w:pPr>
          </w:p>
        </w:tc>
      </w:tr>
      <w:tr w:rsidR="008A1961" w:rsidRPr="00442838" w14:paraId="1AB9CD21" w14:textId="77777777" w:rsidTr="008A1961">
        <w:tc>
          <w:tcPr>
            <w:tcW w:w="1860" w:type="dxa"/>
          </w:tcPr>
          <w:p w14:paraId="436EAEC2" w14:textId="77777777" w:rsidR="008A1961" w:rsidRPr="00442838" w:rsidRDefault="008A1961" w:rsidP="008A1961">
            <w:pPr>
              <w:spacing w:line="360" w:lineRule="auto"/>
              <w:rPr>
                <w:sz w:val="24"/>
                <w:szCs w:val="24"/>
              </w:rPr>
            </w:pPr>
          </w:p>
        </w:tc>
        <w:tc>
          <w:tcPr>
            <w:tcW w:w="1840" w:type="dxa"/>
          </w:tcPr>
          <w:p w14:paraId="08332637" w14:textId="77777777" w:rsidR="008A1961" w:rsidRPr="00442838" w:rsidRDefault="008A1961" w:rsidP="008A1961">
            <w:pPr>
              <w:spacing w:line="360" w:lineRule="auto"/>
              <w:rPr>
                <w:sz w:val="24"/>
                <w:szCs w:val="24"/>
              </w:rPr>
            </w:pPr>
          </w:p>
        </w:tc>
        <w:tc>
          <w:tcPr>
            <w:tcW w:w="1873" w:type="dxa"/>
          </w:tcPr>
          <w:p w14:paraId="2D4DC860" w14:textId="77777777" w:rsidR="008A1961" w:rsidRPr="00442838" w:rsidRDefault="008A1961" w:rsidP="008A1961">
            <w:pPr>
              <w:spacing w:line="360" w:lineRule="auto"/>
              <w:rPr>
                <w:sz w:val="24"/>
                <w:szCs w:val="24"/>
              </w:rPr>
            </w:pPr>
          </w:p>
        </w:tc>
        <w:tc>
          <w:tcPr>
            <w:tcW w:w="1739" w:type="dxa"/>
          </w:tcPr>
          <w:p w14:paraId="1C0CCDCA" w14:textId="77777777" w:rsidR="008A1961" w:rsidRPr="00442838" w:rsidRDefault="008A1961" w:rsidP="008A1961">
            <w:pPr>
              <w:spacing w:line="360" w:lineRule="auto"/>
              <w:rPr>
                <w:sz w:val="24"/>
                <w:szCs w:val="24"/>
              </w:rPr>
            </w:pPr>
          </w:p>
        </w:tc>
        <w:tc>
          <w:tcPr>
            <w:tcW w:w="1739" w:type="dxa"/>
          </w:tcPr>
          <w:p w14:paraId="323F79BA" w14:textId="77777777" w:rsidR="008A1961" w:rsidRPr="00442838" w:rsidRDefault="008A1961" w:rsidP="008A1961">
            <w:pPr>
              <w:spacing w:line="360" w:lineRule="auto"/>
              <w:rPr>
                <w:sz w:val="24"/>
                <w:szCs w:val="24"/>
              </w:rPr>
            </w:pPr>
          </w:p>
        </w:tc>
        <w:tc>
          <w:tcPr>
            <w:tcW w:w="1739" w:type="dxa"/>
          </w:tcPr>
          <w:p w14:paraId="482DA904" w14:textId="77777777" w:rsidR="008A1961" w:rsidRPr="00442838" w:rsidRDefault="008A1961" w:rsidP="008A1961">
            <w:pPr>
              <w:spacing w:line="360" w:lineRule="auto"/>
              <w:rPr>
                <w:sz w:val="24"/>
                <w:szCs w:val="24"/>
              </w:rPr>
            </w:pPr>
          </w:p>
        </w:tc>
      </w:tr>
      <w:tr w:rsidR="008A1961" w:rsidRPr="00442838" w14:paraId="39DB3ECD" w14:textId="77777777" w:rsidTr="008A1961">
        <w:tc>
          <w:tcPr>
            <w:tcW w:w="1860" w:type="dxa"/>
          </w:tcPr>
          <w:p w14:paraId="64FF3A30" w14:textId="77777777" w:rsidR="008A1961" w:rsidRPr="00442838" w:rsidRDefault="008A1961" w:rsidP="008A1961">
            <w:pPr>
              <w:spacing w:line="360" w:lineRule="auto"/>
              <w:rPr>
                <w:sz w:val="24"/>
                <w:szCs w:val="24"/>
              </w:rPr>
            </w:pPr>
          </w:p>
        </w:tc>
        <w:tc>
          <w:tcPr>
            <w:tcW w:w="1840" w:type="dxa"/>
          </w:tcPr>
          <w:p w14:paraId="2E681D0E" w14:textId="77777777" w:rsidR="008A1961" w:rsidRPr="00442838" w:rsidRDefault="008A1961" w:rsidP="008A1961">
            <w:pPr>
              <w:spacing w:line="360" w:lineRule="auto"/>
              <w:rPr>
                <w:sz w:val="24"/>
                <w:szCs w:val="24"/>
              </w:rPr>
            </w:pPr>
          </w:p>
        </w:tc>
        <w:tc>
          <w:tcPr>
            <w:tcW w:w="1873" w:type="dxa"/>
          </w:tcPr>
          <w:p w14:paraId="6B2F5EDA" w14:textId="77777777" w:rsidR="008A1961" w:rsidRPr="00442838" w:rsidRDefault="008A1961" w:rsidP="008A1961">
            <w:pPr>
              <w:spacing w:line="360" w:lineRule="auto"/>
              <w:rPr>
                <w:sz w:val="24"/>
                <w:szCs w:val="24"/>
              </w:rPr>
            </w:pPr>
          </w:p>
        </w:tc>
        <w:tc>
          <w:tcPr>
            <w:tcW w:w="1739" w:type="dxa"/>
          </w:tcPr>
          <w:p w14:paraId="1356B6F3" w14:textId="77777777" w:rsidR="008A1961" w:rsidRPr="00442838" w:rsidRDefault="008A1961" w:rsidP="008A1961">
            <w:pPr>
              <w:spacing w:line="360" w:lineRule="auto"/>
              <w:rPr>
                <w:sz w:val="24"/>
                <w:szCs w:val="24"/>
              </w:rPr>
            </w:pPr>
          </w:p>
        </w:tc>
        <w:tc>
          <w:tcPr>
            <w:tcW w:w="1739" w:type="dxa"/>
          </w:tcPr>
          <w:p w14:paraId="00B55588" w14:textId="77777777" w:rsidR="008A1961" w:rsidRPr="00442838" w:rsidRDefault="008A1961" w:rsidP="008A1961">
            <w:pPr>
              <w:spacing w:line="360" w:lineRule="auto"/>
              <w:rPr>
                <w:sz w:val="24"/>
                <w:szCs w:val="24"/>
              </w:rPr>
            </w:pPr>
          </w:p>
        </w:tc>
        <w:tc>
          <w:tcPr>
            <w:tcW w:w="1739" w:type="dxa"/>
          </w:tcPr>
          <w:p w14:paraId="479F004C" w14:textId="77777777" w:rsidR="008A1961" w:rsidRPr="00442838" w:rsidRDefault="008A1961" w:rsidP="008A1961">
            <w:pPr>
              <w:spacing w:line="360" w:lineRule="auto"/>
              <w:rPr>
                <w:sz w:val="24"/>
                <w:szCs w:val="24"/>
              </w:rPr>
            </w:pPr>
          </w:p>
        </w:tc>
      </w:tr>
      <w:tr w:rsidR="008A1961" w:rsidRPr="00442838" w14:paraId="2D766F55" w14:textId="77777777" w:rsidTr="008A1961">
        <w:tc>
          <w:tcPr>
            <w:tcW w:w="1860" w:type="dxa"/>
          </w:tcPr>
          <w:p w14:paraId="2B04FF96" w14:textId="77777777" w:rsidR="008A1961" w:rsidRPr="00442838" w:rsidRDefault="008A1961" w:rsidP="008A1961">
            <w:pPr>
              <w:spacing w:line="360" w:lineRule="auto"/>
              <w:rPr>
                <w:sz w:val="24"/>
                <w:szCs w:val="24"/>
              </w:rPr>
            </w:pPr>
          </w:p>
        </w:tc>
        <w:tc>
          <w:tcPr>
            <w:tcW w:w="1840" w:type="dxa"/>
          </w:tcPr>
          <w:p w14:paraId="79CDF169" w14:textId="77777777" w:rsidR="008A1961" w:rsidRPr="00442838" w:rsidRDefault="008A1961" w:rsidP="008A1961">
            <w:pPr>
              <w:spacing w:line="360" w:lineRule="auto"/>
              <w:rPr>
                <w:sz w:val="24"/>
                <w:szCs w:val="24"/>
              </w:rPr>
            </w:pPr>
          </w:p>
        </w:tc>
        <w:tc>
          <w:tcPr>
            <w:tcW w:w="1873" w:type="dxa"/>
          </w:tcPr>
          <w:p w14:paraId="6CB333C4" w14:textId="77777777" w:rsidR="008A1961" w:rsidRPr="00442838" w:rsidRDefault="008A1961" w:rsidP="008A1961">
            <w:pPr>
              <w:spacing w:line="360" w:lineRule="auto"/>
              <w:rPr>
                <w:sz w:val="24"/>
                <w:szCs w:val="24"/>
              </w:rPr>
            </w:pPr>
          </w:p>
        </w:tc>
        <w:tc>
          <w:tcPr>
            <w:tcW w:w="1739" w:type="dxa"/>
          </w:tcPr>
          <w:p w14:paraId="31D5D253" w14:textId="77777777" w:rsidR="008A1961" w:rsidRPr="00442838" w:rsidRDefault="008A1961" w:rsidP="008A1961">
            <w:pPr>
              <w:spacing w:line="360" w:lineRule="auto"/>
              <w:rPr>
                <w:sz w:val="24"/>
                <w:szCs w:val="24"/>
              </w:rPr>
            </w:pPr>
          </w:p>
        </w:tc>
        <w:tc>
          <w:tcPr>
            <w:tcW w:w="1739" w:type="dxa"/>
          </w:tcPr>
          <w:p w14:paraId="72F2982F" w14:textId="77777777" w:rsidR="008A1961" w:rsidRPr="00442838" w:rsidRDefault="008A1961" w:rsidP="008A1961">
            <w:pPr>
              <w:spacing w:line="360" w:lineRule="auto"/>
              <w:rPr>
                <w:sz w:val="24"/>
                <w:szCs w:val="24"/>
              </w:rPr>
            </w:pPr>
          </w:p>
        </w:tc>
        <w:tc>
          <w:tcPr>
            <w:tcW w:w="1739" w:type="dxa"/>
          </w:tcPr>
          <w:p w14:paraId="5FC541B4" w14:textId="77777777" w:rsidR="008A1961" w:rsidRPr="00442838" w:rsidRDefault="008A1961" w:rsidP="008A1961">
            <w:pPr>
              <w:spacing w:line="360" w:lineRule="auto"/>
              <w:rPr>
                <w:sz w:val="24"/>
                <w:szCs w:val="24"/>
              </w:rPr>
            </w:pPr>
          </w:p>
        </w:tc>
      </w:tr>
      <w:tr w:rsidR="008A1961" w:rsidRPr="00442838" w14:paraId="2D0D7C2B" w14:textId="77777777" w:rsidTr="008A1961">
        <w:tc>
          <w:tcPr>
            <w:tcW w:w="1860" w:type="dxa"/>
          </w:tcPr>
          <w:p w14:paraId="3399DAA9" w14:textId="77777777" w:rsidR="008A1961" w:rsidRPr="00442838" w:rsidRDefault="008A1961" w:rsidP="008A1961">
            <w:pPr>
              <w:spacing w:line="360" w:lineRule="auto"/>
              <w:rPr>
                <w:sz w:val="24"/>
                <w:szCs w:val="24"/>
              </w:rPr>
            </w:pPr>
          </w:p>
        </w:tc>
        <w:tc>
          <w:tcPr>
            <w:tcW w:w="1840" w:type="dxa"/>
          </w:tcPr>
          <w:p w14:paraId="30664383" w14:textId="77777777" w:rsidR="008A1961" w:rsidRPr="00442838" w:rsidRDefault="008A1961" w:rsidP="008A1961">
            <w:pPr>
              <w:spacing w:line="360" w:lineRule="auto"/>
              <w:rPr>
                <w:sz w:val="24"/>
                <w:szCs w:val="24"/>
              </w:rPr>
            </w:pPr>
          </w:p>
        </w:tc>
        <w:tc>
          <w:tcPr>
            <w:tcW w:w="1873" w:type="dxa"/>
          </w:tcPr>
          <w:p w14:paraId="5E38C251" w14:textId="77777777" w:rsidR="008A1961" w:rsidRPr="00442838" w:rsidRDefault="008A1961" w:rsidP="008A1961">
            <w:pPr>
              <w:spacing w:line="360" w:lineRule="auto"/>
              <w:rPr>
                <w:sz w:val="24"/>
                <w:szCs w:val="24"/>
              </w:rPr>
            </w:pPr>
          </w:p>
        </w:tc>
        <w:tc>
          <w:tcPr>
            <w:tcW w:w="1739" w:type="dxa"/>
          </w:tcPr>
          <w:p w14:paraId="42839370" w14:textId="77777777" w:rsidR="008A1961" w:rsidRPr="00442838" w:rsidRDefault="008A1961" w:rsidP="008A1961">
            <w:pPr>
              <w:spacing w:line="360" w:lineRule="auto"/>
              <w:rPr>
                <w:sz w:val="24"/>
                <w:szCs w:val="24"/>
              </w:rPr>
            </w:pPr>
          </w:p>
        </w:tc>
        <w:tc>
          <w:tcPr>
            <w:tcW w:w="1739" w:type="dxa"/>
          </w:tcPr>
          <w:p w14:paraId="4CBC0CBF" w14:textId="77777777" w:rsidR="008A1961" w:rsidRPr="00442838" w:rsidRDefault="008A1961" w:rsidP="008A1961">
            <w:pPr>
              <w:spacing w:line="360" w:lineRule="auto"/>
              <w:rPr>
                <w:sz w:val="24"/>
                <w:szCs w:val="24"/>
              </w:rPr>
            </w:pPr>
          </w:p>
        </w:tc>
        <w:tc>
          <w:tcPr>
            <w:tcW w:w="1739" w:type="dxa"/>
          </w:tcPr>
          <w:p w14:paraId="6541EC27" w14:textId="77777777" w:rsidR="008A1961" w:rsidRPr="00442838" w:rsidRDefault="008A1961" w:rsidP="008A1961">
            <w:pPr>
              <w:spacing w:line="360" w:lineRule="auto"/>
              <w:rPr>
                <w:sz w:val="24"/>
                <w:szCs w:val="24"/>
              </w:rPr>
            </w:pPr>
          </w:p>
        </w:tc>
      </w:tr>
      <w:tr w:rsidR="008A1961" w:rsidRPr="00442838" w14:paraId="7BD12AC5" w14:textId="77777777" w:rsidTr="008A1961">
        <w:tc>
          <w:tcPr>
            <w:tcW w:w="1860" w:type="dxa"/>
          </w:tcPr>
          <w:p w14:paraId="79615BF4" w14:textId="77777777" w:rsidR="008A1961" w:rsidRPr="00442838" w:rsidRDefault="008A1961" w:rsidP="008A1961">
            <w:pPr>
              <w:spacing w:line="360" w:lineRule="auto"/>
              <w:rPr>
                <w:sz w:val="24"/>
                <w:szCs w:val="24"/>
              </w:rPr>
            </w:pPr>
          </w:p>
        </w:tc>
        <w:tc>
          <w:tcPr>
            <w:tcW w:w="1840" w:type="dxa"/>
          </w:tcPr>
          <w:p w14:paraId="271193C8" w14:textId="77777777" w:rsidR="008A1961" w:rsidRPr="00442838" w:rsidRDefault="008A1961" w:rsidP="008A1961">
            <w:pPr>
              <w:spacing w:line="360" w:lineRule="auto"/>
              <w:rPr>
                <w:sz w:val="24"/>
                <w:szCs w:val="24"/>
              </w:rPr>
            </w:pPr>
          </w:p>
        </w:tc>
        <w:tc>
          <w:tcPr>
            <w:tcW w:w="1873" w:type="dxa"/>
          </w:tcPr>
          <w:p w14:paraId="685F281C" w14:textId="77777777" w:rsidR="008A1961" w:rsidRPr="00442838" w:rsidRDefault="008A1961" w:rsidP="008A1961">
            <w:pPr>
              <w:spacing w:line="360" w:lineRule="auto"/>
              <w:rPr>
                <w:sz w:val="24"/>
                <w:szCs w:val="24"/>
              </w:rPr>
            </w:pPr>
          </w:p>
        </w:tc>
        <w:tc>
          <w:tcPr>
            <w:tcW w:w="1739" w:type="dxa"/>
          </w:tcPr>
          <w:p w14:paraId="2592ACD0" w14:textId="77777777" w:rsidR="008A1961" w:rsidRPr="00442838" w:rsidRDefault="008A1961" w:rsidP="008A1961">
            <w:pPr>
              <w:spacing w:line="360" w:lineRule="auto"/>
              <w:rPr>
                <w:sz w:val="24"/>
                <w:szCs w:val="24"/>
              </w:rPr>
            </w:pPr>
          </w:p>
        </w:tc>
        <w:tc>
          <w:tcPr>
            <w:tcW w:w="1739" w:type="dxa"/>
          </w:tcPr>
          <w:p w14:paraId="06FC7DF5" w14:textId="77777777" w:rsidR="008A1961" w:rsidRPr="00442838" w:rsidRDefault="008A1961" w:rsidP="008A1961">
            <w:pPr>
              <w:spacing w:line="360" w:lineRule="auto"/>
              <w:rPr>
                <w:sz w:val="24"/>
                <w:szCs w:val="24"/>
              </w:rPr>
            </w:pPr>
          </w:p>
        </w:tc>
        <w:tc>
          <w:tcPr>
            <w:tcW w:w="1739" w:type="dxa"/>
          </w:tcPr>
          <w:p w14:paraId="1F78E40B" w14:textId="77777777" w:rsidR="008A1961" w:rsidRPr="00442838" w:rsidRDefault="008A1961" w:rsidP="008A1961">
            <w:pPr>
              <w:spacing w:line="360" w:lineRule="auto"/>
              <w:rPr>
                <w:sz w:val="24"/>
                <w:szCs w:val="24"/>
              </w:rPr>
            </w:pPr>
          </w:p>
        </w:tc>
      </w:tr>
      <w:tr w:rsidR="008A1961" w:rsidRPr="00442838" w14:paraId="2F3973EA" w14:textId="77777777" w:rsidTr="008A1961">
        <w:tc>
          <w:tcPr>
            <w:tcW w:w="1860" w:type="dxa"/>
          </w:tcPr>
          <w:p w14:paraId="2262D149" w14:textId="77777777" w:rsidR="008A1961" w:rsidRPr="00442838" w:rsidRDefault="008A1961" w:rsidP="008A1961">
            <w:pPr>
              <w:spacing w:line="360" w:lineRule="auto"/>
              <w:rPr>
                <w:sz w:val="24"/>
                <w:szCs w:val="24"/>
              </w:rPr>
            </w:pPr>
          </w:p>
        </w:tc>
        <w:tc>
          <w:tcPr>
            <w:tcW w:w="1840" w:type="dxa"/>
          </w:tcPr>
          <w:p w14:paraId="4403B1F7" w14:textId="77777777" w:rsidR="008A1961" w:rsidRPr="00442838" w:rsidRDefault="008A1961" w:rsidP="008A1961">
            <w:pPr>
              <w:spacing w:line="360" w:lineRule="auto"/>
              <w:rPr>
                <w:sz w:val="24"/>
                <w:szCs w:val="24"/>
              </w:rPr>
            </w:pPr>
          </w:p>
        </w:tc>
        <w:tc>
          <w:tcPr>
            <w:tcW w:w="1873" w:type="dxa"/>
          </w:tcPr>
          <w:p w14:paraId="5CCF1F67" w14:textId="77777777" w:rsidR="008A1961" w:rsidRPr="00442838" w:rsidRDefault="008A1961" w:rsidP="008A1961">
            <w:pPr>
              <w:spacing w:line="360" w:lineRule="auto"/>
              <w:rPr>
                <w:sz w:val="24"/>
                <w:szCs w:val="24"/>
              </w:rPr>
            </w:pPr>
          </w:p>
        </w:tc>
        <w:tc>
          <w:tcPr>
            <w:tcW w:w="1739" w:type="dxa"/>
          </w:tcPr>
          <w:p w14:paraId="10F4A7FC" w14:textId="77777777" w:rsidR="008A1961" w:rsidRPr="00442838" w:rsidRDefault="008A1961" w:rsidP="008A1961">
            <w:pPr>
              <w:spacing w:line="360" w:lineRule="auto"/>
              <w:rPr>
                <w:sz w:val="24"/>
                <w:szCs w:val="24"/>
              </w:rPr>
            </w:pPr>
          </w:p>
        </w:tc>
        <w:tc>
          <w:tcPr>
            <w:tcW w:w="1739" w:type="dxa"/>
          </w:tcPr>
          <w:p w14:paraId="14DD21CD" w14:textId="77777777" w:rsidR="008A1961" w:rsidRPr="00442838" w:rsidRDefault="008A1961" w:rsidP="008A1961">
            <w:pPr>
              <w:spacing w:line="360" w:lineRule="auto"/>
              <w:rPr>
                <w:sz w:val="24"/>
                <w:szCs w:val="24"/>
              </w:rPr>
            </w:pPr>
          </w:p>
        </w:tc>
        <w:tc>
          <w:tcPr>
            <w:tcW w:w="1739" w:type="dxa"/>
          </w:tcPr>
          <w:p w14:paraId="0266723E" w14:textId="77777777" w:rsidR="008A1961" w:rsidRPr="00442838" w:rsidRDefault="008A1961" w:rsidP="008A1961">
            <w:pPr>
              <w:spacing w:line="360" w:lineRule="auto"/>
              <w:rPr>
                <w:sz w:val="24"/>
                <w:szCs w:val="24"/>
              </w:rPr>
            </w:pPr>
          </w:p>
        </w:tc>
      </w:tr>
      <w:tr w:rsidR="008A1961" w:rsidRPr="00442838" w14:paraId="621C5874" w14:textId="77777777" w:rsidTr="008A1961">
        <w:tc>
          <w:tcPr>
            <w:tcW w:w="1860" w:type="dxa"/>
          </w:tcPr>
          <w:p w14:paraId="4A20A51C" w14:textId="77777777" w:rsidR="008A1961" w:rsidRPr="00442838" w:rsidRDefault="008A1961" w:rsidP="008A1961">
            <w:pPr>
              <w:spacing w:line="360" w:lineRule="auto"/>
              <w:rPr>
                <w:sz w:val="24"/>
                <w:szCs w:val="24"/>
              </w:rPr>
            </w:pPr>
          </w:p>
        </w:tc>
        <w:tc>
          <w:tcPr>
            <w:tcW w:w="1840" w:type="dxa"/>
          </w:tcPr>
          <w:p w14:paraId="616B107E" w14:textId="77777777" w:rsidR="008A1961" w:rsidRPr="00442838" w:rsidRDefault="008A1961" w:rsidP="008A1961">
            <w:pPr>
              <w:spacing w:line="360" w:lineRule="auto"/>
              <w:rPr>
                <w:sz w:val="24"/>
                <w:szCs w:val="24"/>
              </w:rPr>
            </w:pPr>
          </w:p>
        </w:tc>
        <w:tc>
          <w:tcPr>
            <w:tcW w:w="1873" w:type="dxa"/>
          </w:tcPr>
          <w:p w14:paraId="63648C23" w14:textId="77777777" w:rsidR="008A1961" w:rsidRPr="00442838" w:rsidRDefault="008A1961" w:rsidP="008A1961">
            <w:pPr>
              <w:spacing w:line="360" w:lineRule="auto"/>
              <w:rPr>
                <w:sz w:val="24"/>
                <w:szCs w:val="24"/>
              </w:rPr>
            </w:pPr>
          </w:p>
        </w:tc>
        <w:tc>
          <w:tcPr>
            <w:tcW w:w="1739" w:type="dxa"/>
          </w:tcPr>
          <w:p w14:paraId="2360F6CE" w14:textId="77777777" w:rsidR="008A1961" w:rsidRPr="00442838" w:rsidRDefault="008A1961" w:rsidP="008A1961">
            <w:pPr>
              <w:spacing w:line="360" w:lineRule="auto"/>
              <w:rPr>
                <w:sz w:val="24"/>
                <w:szCs w:val="24"/>
              </w:rPr>
            </w:pPr>
          </w:p>
        </w:tc>
        <w:tc>
          <w:tcPr>
            <w:tcW w:w="1739" w:type="dxa"/>
          </w:tcPr>
          <w:p w14:paraId="59E8F960" w14:textId="77777777" w:rsidR="008A1961" w:rsidRPr="00442838" w:rsidRDefault="008A1961" w:rsidP="008A1961">
            <w:pPr>
              <w:spacing w:line="360" w:lineRule="auto"/>
              <w:rPr>
                <w:sz w:val="24"/>
                <w:szCs w:val="24"/>
              </w:rPr>
            </w:pPr>
          </w:p>
        </w:tc>
        <w:tc>
          <w:tcPr>
            <w:tcW w:w="1739" w:type="dxa"/>
          </w:tcPr>
          <w:p w14:paraId="59B3CF16" w14:textId="77777777" w:rsidR="008A1961" w:rsidRPr="00442838" w:rsidRDefault="008A1961" w:rsidP="008A1961">
            <w:pPr>
              <w:spacing w:line="360" w:lineRule="auto"/>
              <w:rPr>
                <w:sz w:val="24"/>
                <w:szCs w:val="24"/>
              </w:rPr>
            </w:pPr>
          </w:p>
        </w:tc>
      </w:tr>
      <w:tr w:rsidR="008A1961" w:rsidRPr="00442838" w14:paraId="35E1B122" w14:textId="77777777" w:rsidTr="008A1961">
        <w:tc>
          <w:tcPr>
            <w:tcW w:w="1860" w:type="dxa"/>
          </w:tcPr>
          <w:p w14:paraId="747A55B2" w14:textId="77777777" w:rsidR="008A1961" w:rsidRPr="00442838" w:rsidRDefault="008A1961" w:rsidP="008A1961">
            <w:pPr>
              <w:spacing w:line="360" w:lineRule="auto"/>
              <w:rPr>
                <w:sz w:val="24"/>
                <w:szCs w:val="24"/>
              </w:rPr>
            </w:pPr>
          </w:p>
        </w:tc>
        <w:tc>
          <w:tcPr>
            <w:tcW w:w="1840" w:type="dxa"/>
          </w:tcPr>
          <w:p w14:paraId="14367BA9" w14:textId="77777777" w:rsidR="008A1961" w:rsidRPr="00442838" w:rsidRDefault="008A1961" w:rsidP="008A1961">
            <w:pPr>
              <w:spacing w:line="360" w:lineRule="auto"/>
              <w:rPr>
                <w:sz w:val="24"/>
                <w:szCs w:val="24"/>
              </w:rPr>
            </w:pPr>
          </w:p>
        </w:tc>
        <w:tc>
          <w:tcPr>
            <w:tcW w:w="1873" w:type="dxa"/>
          </w:tcPr>
          <w:p w14:paraId="0932CEC0" w14:textId="77777777" w:rsidR="008A1961" w:rsidRPr="00442838" w:rsidRDefault="008A1961" w:rsidP="008A1961">
            <w:pPr>
              <w:spacing w:line="360" w:lineRule="auto"/>
              <w:rPr>
                <w:sz w:val="24"/>
                <w:szCs w:val="24"/>
              </w:rPr>
            </w:pPr>
          </w:p>
        </w:tc>
        <w:tc>
          <w:tcPr>
            <w:tcW w:w="1739" w:type="dxa"/>
          </w:tcPr>
          <w:p w14:paraId="7D3252BE" w14:textId="77777777" w:rsidR="008A1961" w:rsidRPr="00442838" w:rsidRDefault="008A1961" w:rsidP="008A1961">
            <w:pPr>
              <w:spacing w:line="360" w:lineRule="auto"/>
              <w:rPr>
                <w:sz w:val="24"/>
                <w:szCs w:val="24"/>
              </w:rPr>
            </w:pPr>
          </w:p>
        </w:tc>
        <w:tc>
          <w:tcPr>
            <w:tcW w:w="1739" w:type="dxa"/>
          </w:tcPr>
          <w:p w14:paraId="0E9D4FAB" w14:textId="77777777" w:rsidR="008A1961" w:rsidRPr="00442838" w:rsidRDefault="008A1961" w:rsidP="008A1961">
            <w:pPr>
              <w:spacing w:line="360" w:lineRule="auto"/>
              <w:rPr>
                <w:sz w:val="24"/>
                <w:szCs w:val="24"/>
              </w:rPr>
            </w:pPr>
          </w:p>
        </w:tc>
        <w:tc>
          <w:tcPr>
            <w:tcW w:w="1739" w:type="dxa"/>
          </w:tcPr>
          <w:p w14:paraId="44060459" w14:textId="77777777" w:rsidR="008A1961" w:rsidRPr="00442838" w:rsidRDefault="008A1961" w:rsidP="008A1961">
            <w:pPr>
              <w:spacing w:line="360" w:lineRule="auto"/>
              <w:rPr>
                <w:sz w:val="24"/>
                <w:szCs w:val="24"/>
              </w:rPr>
            </w:pPr>
          </w:p>
        </w:tc>
      </w:tr>
      <w:tr w:rsidR="008A1961" w:rsidRPr="00442838" w14:paraId="42B414B6" w14:textId="77777777" w:rsidTr="008A1961">
        <w:tc>
          <w:tcPr>
            <w:tcW w:w="1860" w:type="dxa"/>
          </w:tcPr>
          <w:p w14:paraId="2E554749" w14:textId="77777777" w:rsidR="008A1961" w:rsidRPr="00442838" w:rsidRDefault="008A1961" w:rsidP="008A1961">
            <w:pPr>
              <w:spacing w:line="360" w:lineRule="auto"/>
              <w:rPr>
                <w:sz w:val="24"/>
                <w:szCs w:val="24"/>
              </w:rPr>
            </w:pPr>
          </w:p>
        </w:tc>
        <w:tc>
          <w:tcPr>
            <w:tcW w:w="1840" w:type="dxa"/>
          </w:tcPr>
          <w:p w14:paraId="189C7E82" w14:textId="77777777" w:rsidR="008A1961" w:rsidRPr="00442838" w:rsidRDefault="008A1961" w:rsidP="008A1961">
            <w:pPr>
              <w:spacing w:line="360" w:lineRule="auto"/>
              <w:rPr>
                <w:sz w:val="24"/>
                <w:szCs w:val="24"/>
              </w:rPr>
            </w:pPr>
          </w:p>
        </w:tc>
        <w:tc>
          <w:tcPr>
            <w:tcW w:w="1873" w:type="dxa"/>
          </w:tcPr>
          <w:p w14:paraId="46AE038A" w14:textId="77777777" w:rsidR="008A1961" w:rsidRPr="00442838" w:rsidRDefault="008A1961" w:rsidP="008A1961">
            <w:pPr>
              <w:spacing w:line="360" w:lineRule="auto"/>
              <w:rPr>
                <w:sz w:val="24"/>
                <w:szCs w:val="24"/>
              </w:rPr>
            </w:pPr>
          </w:p>
        </w:tc>
        <w:tc>
          <w:tcPr>
            <w:tcW w:w="1739" w:type="dxa"/>
          </w:tcPr>
          <w:p w14:paraId="1CCA9575" w14:textId="77777777" w:rsidR="008A1961" w:rsidRPr="00442838" w:rsidRDefault="008A1961" w:rsidP="008A1961">
            <w:pPr>
              <w:spacing w:line="360" w:lineRule="auto"/>
              <w:rPr>
                <w:sz w:val="24"/>
                <w:szCs w:val="24"/>
              </w:rPr>
            </w:pPr>
          </w:p>
        </w:tc>
        <w:tc>
          <w:tcPr>
            <w:tcW w:w="1739" w:type="dxa"/>
          </w:tcPr>
          <w:p w14:paraId="22D4788E" w14:textId="77777777" w:rsidR="008A1961" w:rsidRPr="00442838" w:rsidRDefault="008A1961" w:rsidP="008A1961">
            <w:pPr>
              <w:spacing w:line="360" w:lineRule="auto"/>
              <w:rPr>
                <w:sz w:val="24"/>
                <w:szCs w:val="24"/>
              </w:rPr>
            </w:pPr>
          </w:p>
        </w:tc>
        <w:tc>
          <w:tcPr>
            <w:tcW w:w="1739" w:type="dxa"/>
          </w:tcPr>
          <w:p w14:paraId="4C21AB43" w14:textId="77777777" w:rsidR="008A1961" w:rsidRPr="00442838" w:rsidRDefault="008A1961" w:rsidP="008A1961">
            <w:pPr>
              <w:spacing w:line="360" w:lineRule="auto"/>
              <w:rPr>
                <w:sz w:val="24"/>
                <w:szCs w:val="24"/>
              </w:rPr>
            </w:pPr>
          </w:p>
        </w:tc>
      </w:tr>
      <w:tr w:rsidR="008A1961" w:rsidRPr="00442838" w14:paraId="7103B22F" w14:textId="77777777" w:rsidTr="008A1961">
        <w:tc>
          <w:tcPr>
            <w:tcW w:w="1860" w:type="dxa"/>
          </w:tcPr>
          <w:p w14:paraId="118B6F20" w14:textId="77777777" w:rsidR="008A1961" w:rsidRPr="00442838" w:rsidRDefault="008A1961" w:rsidP="008A1961">
            <w:pPr>
              <w:spacing w:line="360" w:lineRule="auto"/>
              <w:rPr>
                <w:sz w:val="24"/>
                <w:szCs w:val="24"/>
              </w:rPr>
            </w:pPr>
          </w:p>
        </w:tc>
        <w:tc>
          <w:tcPr>
            <w:tcW w:w="1840" w:type="dxa"/>
          </w:tcPr>
          <w:p w14:paraId="2D32CC68" w14:textId="77777777" w:rsidR="008A1961" w:rsidRPr="00442838" w:rsidRDefault="008A1961" w:rsidP="008A1961">
            <w:pPr>
              <w:spacing w:line="360" w:lineRule="auto"/>
              <w:rPr>
                <w:sz w:val="24"/>
                <w:szCs w:val="24"/>
              </w:rPr>
            </w:pPr>
          </w:p>
        </w:tc>
        <w:tc>
          <w:tcPr>
            <w:tcW w:w="1873" w:type="dxa"/>
          </w:tcPr>
          <w:p w14:paraId="10D88AF3" w14:textId="77777777" w:rsidR="008A1961" w:rsidRPr="00442838" w:rsidRDefault="008A1961" w:rsidP="008A1961">
            <w:pPr>
              <w:spacing w:line="360" w:lineRule="auto"/>
              <w:rPr>
                <w:sz w:val="24"/>
                <w:szCs w:val="24"/>
              </w:rPr>
            </w:pPr>
          </w:p>
        </w:tc>
        <w:tc>
          <w:tcPr>
            <w:tcW w:w="1739" w:type="dxa"/>
          </w:tcPr>
          <w:p w14:paraId="5E574599" w14:textId="77777777" w:rsidR="008A1961" w:rsidRPr="00442838" w:rsidRDefault="008A1961" w:rsidP="008A1961">
            <w:pPr>
              <w:spacing w:line="360" w:lineRule="auto"/>
              <w:rPr>
                <w:sz w:val="24"/>
                <w:szCs w:val="24"/>
              </w:rPr>
            </w:pPr>
          </w:p>
        </w:tc>
        <w:tc>
          <w:tcPr>
            <w:tcW w:w="1739" w:type="dxa"/>
          </w:tcPr>
          <w:p w14:paraId="5515D6B2" w14:textId="77777777" w:rsidR="008A1961" w:rsidRPr="00442838" w:rsidRDefault="008A1961" w:rsidP="008A1961">
            <w:pPr>
              <w:spacing w:line="360" w:lineRule="auto"/>
              <w:rPr>
                <w:sz w:val="24"/>
                <w:szCs w:val="24"/>
              </w:rPr>
            </w:pPr>
          </w:p>
        </w:tc>
        <w:tc>
          <w:tcPr>
            <w:tcW w:w="1739" w:type="dxa"/>
          </w:tcPr>
          <w:p w14:paraId="41DA5BE2" w14:textId="77777777" w:rsidR="008A1961" w:rsidRPr="00442838" w:rsidRDefault="008A1961" w:rsidP="008A1961">
            <w:pPr>
              <w:spacing w:line="360" w:lineRule="auto"/>
              <w:rPr>
                <w:sz w:val="24"/>
                <w:szCs w:val="24"/>
              </w:rPr>
            </w:pPr>
          </w:p>
        </w:tc>
      </w:tr>
      <w:tr w:rsidR="008A1961" w:rsidRPr="00442838" w14:paraId="6B940561" w14:textId="77777777" w:rsidTr="008A1961">
        <w:tc>
          <w:tcPr>
            <w:tcW w:w="1860" w:type="dxa"/>
          </w:tcPr>
          <w:p w14:paraId="35D7A10C" w14:textId="77777777" w:rsidR="008A1961" w:rsidRPr="00442838" w:rsidRDefault="008A1961" w:rsidP="008A1961">
            <w:pPr>
              <w:spacing w:line="360" w:lineRule="auto"/>
              <w:rPr>
                <w:sz w:val="24"/>
                <w:szCs w:val="24"/>
              </w:rPr>
            </w:pPr>
          </w:p>
        </w:tc>
        <w:tc>
          <w:tcPr>
            <w:tcW w:w="1840" w:type="dxa"/>
          </w:tcPr>
          <w:p w14:paraId="2C4A1976" w14:textId="77777777" w:rsidR="008A1961" w:rsidRPr="00442838" w:rsidRDefault="008A1961" w:rsidP="008A1961">
            <w:pPr>
              <w:spacing w:line="360" w:lineRule="auto"/>
              <w:rPr>
                <w:sz w:val="24"/>
                <w:szCs w:val="24"/>
              </w:rPr>
            </w:pPr>
          </w:p>
        </w:tc>
        <w:tc>
          <w:tcPr>
            <w:tcW w:w="1873" w:type="dxa"/>
          </w:tcPr>
          <w:p w14:paraId="31BF7E03" w14:textId="77777777" w:rsidR="008A1961" w:rsidRPr="00442838" w:rsidRDefault="008A1961" w:rsidP="008A1961">
            <w:pPr>
              <w:spacing w:line="360" w:lineRule="auto"/>
              <w:rPr>
                <w:sz w:val="24"/>
                <w:szCs w:val="24"/>
              </w:rPr>
            </w:pPr>
          </w:p>
        </w:tc>
        <w:tc>
          <w:tcPr>
            <w:tcW w:w="1739" w:type="dxa"/>
          </w:tcPr>
          <w:p w14:paraId="1A521122" w14:textId="77777777" w:rsidR="008A1961" w:rsidRPr="00442838" w:rsidRDefault="008A1961" w:rsidP="008A1961">
            <w:pPr>
              <w:spacing w:line="360" w:lineRule="auto"/>
              <w:rPr>
                <w:sz w:val="24"/>
                <w:szCs w:val="24"/>
              </w:rPr>
            </w:pPr>
          </w:p>
        </w:tc>
        <w:tc>
          <w:tcPr>
            <w:tcW w:w="1739" w:type="dxa"/>
          </w:tcPr>
          <w:p w14:paraId="5968093C" w14:textId="77777777" w:rsidR="008A1961" w:rsidRPr="00442838" w:rsidRDefault="008A1961" w:rsidP="008A1961">
            <w:pPr>
              <w:spacing w:line="360" w:lineRule="auto"/>
              <w:rPr>
                <w:sz w:val="24"/>
                <w:szCs w:val="24"/>
              </w:rPr>
            </w:pPr>
          </w:p>
        </w:tc>
        <w:tc>
          <w:tcPr>
            <w:tcW w:w="1739" w:type="dxa"/>
          </w:tcPr>
          <w:p w14:paraId="0737325E" w14:textId="77777777" w:rsidR="008A1961" w:rsidRPr="00442838" w:rsidRDefault="008A1961" w:rsidP="008A1961">
            <w:pPr>
              <w:spacing w:line="360" w:lineRule="auto"/>
              <w:rPr>
                <w:sz w:val="24"/>
                <w:szCs w:val="24"/>
              </w:rPr>
            </w:pPr>
          </w:p>
        </w:tc>
      </w:tr>
      <w:tr w:rsidR="008A1961" w:rsidRPr="00442838" w14:paraId="0B2AE337" w14:textId="77777777" w:rsidTr="008A1961">
        <w:tc>
          <w:tcPr>
            <w:tcW w:w="1860" w:type="dxa"/>
          </w:tcPr>
          <w:p w14:paraId="289F5426" w14:textId="77777777" w:rsidR="008A1961" w:rsidRPr="00442838" w:rsidRDefault="008A1961" w:rsidP="008A1961">
            <w:pPr>
              <w:spacing w:line="360" w:lineRule="auto"/>
              <w:rPr>
                <w:sz w:val="24"/>
                <w:szCs w:val="24"/>
              </w:rPr>
            </w:pPr>
          </w:p>
        </w:tc>
        <w:tc>
          <w:tcPr>
            <w:tcW w:w="1840" w:type="dxa"/>
          </w:tcPr>
          <w:p w14:paraId="036BFDAA" w14:textId="77777777" w:rsidR="008A1961" w:rsidRPr="00442838" w:rsidRDefault="008A1961" w:rsidP="008A1961">
            <w:pPr>
              <w:spacing w:line="360" w:lineRule="auto"/>
              <w:rPr>
                <w:sz w:val="24"/>
                <w:szCs w:val="24"/>
              </w:rPr>
            </w:pPr>
          </w:p>
        </w:tc>
        <w:tc>
          <w:tcPr>
            <w:tcW w:w="1873" w:type="dxa"/>
          </w:tcPr>
          <w:p w14:paraId="60EF1DA6" w14:textId="77777777" w:rsidR="008A1961" w:rsidRPr="00442838" w:rsidRDefault="008A1961" w:rsidP="008A1961">
            <w:pPr>
              <w:spacing w:line="360" w:lineRule="auto"/>
              <w:rPr>
                <w:sz w:val="24"/>
                <w:szCs w:val="24"/>
              </w:rPr>
            </w:pPr>
          </w:p>
        </w:tc>
        <w:tc>
          <w:tcPr>
            <w:tcW w:w="1739" w:type="dxa"/>
          </w:tcPr>
          <w:p w14:paraId="505160AA" w14:textId="77777777" w:rsidR="008A1961" w:rsidRPr="00442838" w:rsidRDefault="008A1961" w:rsidP="008A1961">
            <w:pPr>
              <w:spacing w:line="360" w:lineRule="auto"/>
              <w:rPr>
                <w:sz w:val="24"/>
                <w:szCs w:val="24"/>
              </w:rPr>
            </w:pPr>
          </w:p>
        </w:tc>
        <w:tc>
          <w:tcPr>
            <w:tcW w:w="1739" w:type="dxa"/>
          </w:tcPr>
          <w:p w14:paraId="5CF64128" w14:textId="77777777" w:rsidR="008A1961" w:rsidRPr="00442838" w:rsidRDefault="008A1961" w:rsidP="008A1961">
            <w:pPr>
              <w:spacing w:line="360" w:lineRule="auto"/>
              <w:rPr>
                <w:sz w:val="24"/>
                <w:szCs w:val="24"/>
              </w:rPr>
            </w:pPr>
          </w:p>
        </w:tc>
        <w:tc>
          <w:tcPr>
            <w:tcW w:w="1739" w:type="dxa"/>
          </w:tcPr>
          <w:p w14:paraId="6E2E8ED8" w14:textId="77777777" w:rsidR="008A1961" w:rsidRPr="00442838" w:rsidRDefault="008A1961" w:rsidP="008A1961">
            <w:pPr>
              <w:spacing w:line="360" w:lineRule="auto"/>
              <w:rPr>
                <w:sz w:val="24"/>
                <w:szCs w:val="24"/>
              </w:rPr>
            </w:pPr>
          </w:p>
        </w:tc>
      </w:tr>
      <w:tr w:rsidR="008A1961" w:rsidRPr="00442838" w14:paraId="0CDC70BF" w14:textId="77777777" w:rsidTr="008A1961">
        <w:tc>
          <w:tcPr>
            <w:tcW w:w="1860" w:type="dxa"/>
          </w:tcPr>
          <w:p w14:paraId="075B7A71" w14:textId="77777777" w:rsidR="008A1961" w:rsidRPr="00442838" w:rsidRDefault="008A1961" w:rsidP="008A1961">
            <w:pPr>
              <w:spacing w:line="360" w:lineRule="auto"/>
              <w:rPr>
                <w:sz w:val="24"/>
                <w:szCs w:val="24"/>
              </w:rPr>
            </w:pPr>
          </w:p>
        </w:tc>
        <w:tc>
          <w:tcPr>
            <w:tcW w:w="1840" w:type="dxa"/>
          </w:tcPr>
          <w:p w14:paraId="5B750323" w14:textId="77777777" w:rsidR="008A1961" w:rsidRPr="00442838" w:rsidRDefault="008A1961" w:rsidP="008A1961">
            <w:pPr>
              <w:spacing w:line="360" w:lineRule="auto"/>
              <w:rPr>
                <w:sz w:val="24"/>
                <w:szCs w:val="24"/>
              </w:rPr>
            </w:pPr>
          </w:p>
        </w:tc>
        <w:tc>
          <w:tcPr>
            <w:tcW w:w="1873" w:type="dxa"/>
          </w:tcPr>
          <w:p w14:paraId="3306377F" w14:textId="77777777" w:rsidR="008A1961" w:rsidRPr="00442838" w:rsidRDefault="008A1961" w:rsidP="008A1961">
            <w:pPr>
              <w:spacing w:line="360" w:lineRule="auto"/>
              <w:rPr>
                <w:sz w:val="24"/>
                <w:szCs w:val="24"/>
              </w:rPr>
            </w:pPr>
          </w:p>
        </w:tc>
        <w:tc>
          <w:tcPr>
            <w:tcW w:w="1739" w:type="dxa"/>
          </w:tcPr>
          <w:p w14:paraId="108BDE8D" w14:textId="77777777" w:rsidR="008A1961" w:rsidRPr="00442838" w:rsidRDefault="008A1961" w:rsidP="008A1961">
            <w:pPr>
              <w:spacing w:line="360" w:lineRule="auto"/>
              <w:rPr>
                <w:sz w:val="24"/>
                <w:szCs w:val="24"/>
              </w:rPr>
            </w:pPr>
          </w:p>
        </w:tc>
        <w:tc>
          <w:tcPr>
            <w:tcW w:w="1739" w:type="dxa"/>
          </w:tcPr>
          <w:p w14:paraId="60E591C6" w14:textId="77777777" w:rsidR="008A1961" w:rsidRPr="00442838" w:rsidRDefault="008A1961" w:rsidP="008A1961">
            <w:pPr>
              <w:spacing w:line="360" w:lineRule="auto"/>
              <w:rPr>
                <w:sz w:val="24"/>
                <w:szCs w:val="24"/>
              </w:rPr>
            </w:pPr>
          </w:p>
        </w:tc>
        <w:tc>
          <w:tcPr>
            <w:tcW w:w="1739" w:type="dxa"/>
          </w:tcPr>
          <w:p w14:paraId="62164EDD" w14:textId="77777777" w:rsidR="008A1961" w:rsidRPr="00442838" w:rsidRDefault="008A1961" w:rsidP="008A1961">
            <w:pPr>
              <w:spacing w:line="360" w:lineRule="auto"/>
              <w:rPr>
                <w:sz w:val="24"/>
                <w:szCs w:val="24"/>
              </w:rPr>
            </w:pPr>
          </w:p>
        </w:tc>
      </w:tr>
      <w:tr w:rsidR="008A1961" w:rsidRPr="00442838" w14:paraId="3041DE0E" w14:textId="77777777" w:rsidTr="008A1961">
        <w:tc>
          <w:tcPr>
            <w:tcW w:w="1860" w:type="dxa"/>
          </w:tcPr>
          <w:p w14:paraId="7FDDF78B" w14:textId="77777777" w:rsidR="008A1961" w:rsidRPr="00442838" w:rsidRDefault="008A1961" w:rsidP="008A1961">
            <w:pPr>
              <w:spacing w:line="360" w:lineRule="auto"/>
              <w:rPr>
                <w:sz w:val="24"/>
                <w:szCs w:val="24"/>
              </w:rPr>
            </w:pPr>
          </w:p>
        </w:tc>
        <w:tc>
          <w:tcPr>
            <w:tcW w:w="1840" w:type="dxa"/>
          </w:tcPr>
          <w:p w14:paraId="016E9D7D" w14:textId="77777777" w:rsidR="008A1961" w:rsidRPr="00442838" w:rsidRDefault="008A1961" w:rsidP="008A1961">
            <w:pPr>
              <w:spacing w:line="360" w:lineRule="auto"/>
              <w:rPr>
                <w:sz w:val="24"/>
                <w:szCs w:val="24"/>
              </w:rPr>
            </w:pPr>
          </w:p>
        </w:tc>
        <w:tc>
          <w:tcPr>
            <w:tcW w:w="1873" w:type="dxa"/>
          </w:tcPr>
          <w:p w14:paraId="0B9C7FFB" w14:textId="77777777" w:rsidR="008A1961" w:rsidRPr="00442838" w:rsidRDefault="008A1961" w:rsidP="008A1961">
            <w:pPr>
              <w:spacing w:line="360" w:lineRule="auto"/>
              <w:rPr>
                <w:sz w:val="24"/>
                <w:szCs w:val="24"/>
              </w:rPr>
            </w:pPr>
          </w:p>
        </w:tc>
        <w:tc>
          <w:tcPr>
            <w:tcW w:w="1739" w:type="dxa"/>
          </w:tcPr>
          <w:p w14:paraId="0DE6832D" w14:textId="77777777" w:rsidR="008A1961" w:rsidRPr="00442838" w:rsidRDefault="008A1961" w:rsidP="008A1961">
            <w:pPr>
              <w:spacing w:line="360" w:lineRule="auto"/>
              <w:rPr>
                <w:sz w:val="24"/>
                <w:szCs w:val="24"/>
              </w:rPr>
            </w:pPr>
          </w:p>
        </w:tc>
        <w:tc>
          <w:tcPr>
            <w:tcW w:w="1739" w:type="dxa"/>
          </w:tcPr>
          <w:p w14:paraId="5F42FCCC" w14:textId="77777777" w:rsidR="008A1961" w:rsidRPr="00442838" w:rsidRDefault="008A1961" w:rsidP="008A1961">
            <w:pPr>
              <w:spacing w:line="360" w:lineRule="auto"/>
              <w:rPr>
                <w:sz w:val="24"/>
                <w:szCs w:val="24"/>
              </w:rPr>
            </w:pPr>
          </w:p>
        </w:tc>
        <w:tc>
          <w:tcPr>
            <w:tcW w:w="1739" w:type="dxa"/>
          </w:tcPr>
          <w:p w14:paraId="27E8FD15" w14:textId="77777777" w:rsidR="008A1961" w:rsidRPr="00442838" w:rsidRDefault="008A1961" w:rsidP="008A1961">
            <w:pPr>
              <w:spacing w:line="360" w:lineRule="auto"/>
              <w:rPr>
                <w:sz w:val="24"/>
                <w:szCs w:val="24"/>
              </w:rPr>
            </w:pPr>
          </w:p>
        </w:tc>
      </w:tr>
      <w:tr w:rsidR="008A1961" w:rsidRPr="00442838" w14:paraId="589542CF" w14:textId="77777777" w:rsidTr="008A1961">
        <w:tc>
          <w:tcPr>
            <w:tcW w:w="1860" w:type="dxa"/>
          </w:tcPr>
          <w:p w14:paraId="69F0873D" w14:textId="77777777" w:rsidR="008A1961" w:rsidRPr="00442838" w:rsidRDefault="008A1961" w:rsidP="008A1961">
            <w:pPr>
              <w:spacing w:line="360" w:lineRule="auto"/>
              <w:rPr>
                <w:sz w:val="24"/>
                <w:szCs w:val="24"/>
              </w:rPr>
            </w:pPr>
          </w:p>
        </w:tc>
        <w:tc>
          <w:tcPr>
            <w:tcW w:w="1840" w:type="dxa"/>
          </w:tcPr>
          <w:p w14:paraId="4B812C4A" w14:textId="77777777" w:rsidR="008A1961" w:rsidRPr="00442838" w:rsidRDefault="008A1961" w:rsidP="008A1961">
            <w:pPr>
              <w:spacing w:line="360" w:lineRule="auto"/>
              <w:rPr>
                <w:sz w:val="24"/>
                <w:szCs w:val="24"/>
              </w:rPr>
            </w:pPr>
          </w:p>
        </w:tc>
        <w:tc>
          <w:tcPr>
            <w:tcW w:w="1873" w:type="dxa"/>
          </w:tcPr>
          <w:p w14:paraId="358CF9C3" w14:textId="77777777" w:rsidR="008A1961" w:rsidRPr="00442838" w:rsidRDefault="008A1961" w:rsidP="008A1961">
            <w:pPr>
              <w:spacing w:line="360" w:lineRule="auto"/>
              <w:rPr>
                <w:sz w:val="24"/>
                <w:szCs w:val="24"/>
              </w:rPr>
            </w:pPr>
          </w:p>
        </w:tc>
        <w:tc>
          <w:tcPr>
            <w:tcW w:w="1739" w:type="dxa"/>
          </w:tcPr>
          <w:p w14:paraId="7C56705F" w14:textId="77777777" w:rsidR="008A1961" w:rsidRPr="00442838" w:rsidRDefault="008A1961" w:rsidP="008A1961">
            <w:pPr>
              <w:spacing w:line="360" w:lineRule="auto"/>
              <w:rPr>
                <w:sz w:val="24"/>
                <w:szCs w:val="24"/>
              </w:rPr>
            </w:pPr>
          </w:p>
        </w:tc>
        <w:tc>
          <w:tcPr>
            <w:tcW w:w="1739" w:type="dxa"/>
          </w:tcPr>
          <w:p w14:paraId="1B21F81B" w14:textId="77777777" w:rsidR="008A1961" w:rsidRPr="00442838" w:rsidRDefault="008A1961" w:rsidP="008A1961">
            <w:pPr>
              <w:spacing w:line="360" w:lineRule="auto"/>
              <w:rPr>
                <w:sz w:val="24"/>
                <w:szCs w:val="24"/>
              </w:rPr>
            </w:pPr>
          </w:p>
        </w:tc>
        <w:tc>
          <w:tcPr>
            <w:tcW w:w="1739" w:type="dxa"/>
          </w:tcPr>
          <w:p w14:paraId="0137E693" w14:textId="77777777" w:rsidR="008A1961" w:rsidRPr="00442838" w:rsidRDefault="008A1961" w:rsidP="008A1961">
            <w:pPr>
              <w:spacing w:line="360" w:lineRule="auto"/>
              <w:rPr>
                <w:sz w:val="24"/>
                <w:szCs w:val="24"/>
              </w:rPr>
            </w:pPr>
          </w:p>
        </w:tc>
      </w:tr>
      <w:tr w:rsidR="008A1961" w:rsidRPr="00442838" w14:paraId="38420459" w14:textId="77777777" w:rsidTr="008A1961">
        <w:tc>
          <w:tcPr>
            <w:tcW w:w="1860" w:type="dxa"/>
          </w:tcPr>
          <w:p w14:paraId="7130DBE2" w14:textId="77777777" w:rsidR="008A1961" w:rsidRPr="00442838" w:rsidRDefault="008A1961" w:rsidP="008A1961">
            <w:pPr>
              <w:spacing w:line="360" w:lineRule="auto"/>
              <w:rPr>
                <w:sz w:val="24"/>
                <w:szCs w:val="24"/>
              </w:rPr>
            </w:pPr>
          </w:p>
        </w:tc>
        <w:tc>
          <w:tcPr>
            <w:tcW w:w="1840" w:type="dxa"/>
          </w:tcPr>
          <w:p w14:paraId="7A706CDA" w14:textId="77777777" w:rsidR="008A1961" w:rsidRPr="00442838" w:rsidRDefault="008A1961" w:rsidP="008A1961">
            <w:pPr>
              <w:spacing w:line="360" w:lineRule="auto"/>
              <w:rPr>
                <w:sz w:val="24"/>
                <w:szCs w:val="24"/>
              </w:rPr>
            </w:pPr>
          </w:p>
        </w:tc>
        <w:tc>
          <w:tcPr>
            <w:tcW w:w="1873" w:type="dxa"/>
          </w:tcPr>
          <w:p w14:paraId="460CDBDC" w14:textId="77777777" w:rsidR="008A1961" w:rsidRPr="00442838" w:rsidRDefault="008A1961" w:rsidP="008A1961">
            <w:pPr>
              <w:spacing w:line="360" w:lineRule="auto"/>
              <w:rPr>
                <w:sz w:val="24"/>
                <w:szCs w:val="24"/>
              </w:rPr>
            </w:pPr>
          </w:p>
        </w:tc>
        <w:tc>
          <w:tcPr>
            <w:tcW w:w="1739" w:type="dxa"/>
          </w:tcPr>
          <w:p w14:paraId="765B59B7" w14:textId="77777777" w:rsidR="008A1961" w:rsidRPr="00442838" w:rsidRDefault="008A1961" w:rsidP="008A1961">
            <w:pPr>
              <w:spacing w:line="360" w:lineRule="auto"/>
              <w:rPr>
                <w:sz w:val="24"/>
                <w:szCs w:val="24"/>
              </w:rPr>
            </w:pPr>
          </w:p>
        </w:tc>
        <w:tc>
          <w:tcPr>
            <w:tcW w:w="1739" w:type="dxa"/>
          </w:tcPr>
          <w:p w14:paraId="298DB6AC" w14:textId="77777777" w:rsidR="008A1961" w:rsidRPr="00442838" w:rsidRDefault="008A1961" w:rsidP="008A1961">
            <w:pPr>
              <w:spacing w:line="360" w:lineRule="auto"/>
              <w:rPr>
                <w:sz w:val="24"/>
                <w:szCs w:val="24"/>
              </w:rPr>
            </w:pPr>
          </w:p>
        </w:tc>
        <w:tc>
          <w:tcPr>
            <w:tcW w:w="1739" w:type="dxa"/>
          </w:tcPr>
          <w:p w14:paraId="3CA59B42" w14:textId="77777777" w:rsidR="008A1961" w:rsidRPr="00442838" w:rsidRDefault="008A1961" w:rsidP="008A1961">
            <w:pPr>
              <w:spacing w:line="360" w:lineRule="auto"/>
              <w:rPr>
                <w:sz w:val="24"/>
                <w:szCs w:val="24"/>
              </w:rPr>
            </w:pPr>
          </w:p>
        </w:tc>
      </w:tr>
      <w:tr w:rsidR="008A1961" w:rsidRPr="00442838" w14:paraId="75713905" w14:textId="77777777" w:rsidTr="008A1961">
        <w:tc>
          <w:tcPr>
            <w:tcW w:w="1860" w:type="dxa"/>
          </w:tcPr>
          <w:p w14:paraId="57ADAE36" w14:textId="77777777" w:rsidR="008A1961" w:rsidRPr="00442838" w:rsidRDefault="008A1961" w:rsidP="008A1961">
            <w:pPr>
              <w:spacing w:line="360" w:lineRule="auto"/>
              <w:rPr>
                <w:sz w:val="24"/>
                <w:szCs w:val="24"/>
              </w:rPr>
            </w:pPr>
          </w:p>
        </w:tc>
        <w:tc>
          <w:tcPr>
            <w:tcW w:w="1840" w:type="dxa"/>
          </w:tcPr>
          <w:p w14:paraId="3D012C54" w14:textId="77777777" w:rsidR="008A1961" w:rsidRPr="00442838" w:rsidRDefault="008A1961" w:rsidP="008A1961">
            <w:pPr>
              <w:spacing w:line="360" w:lineRule="auto"/>
              <w:rPr>
                <w:sz w:val="24"/>
                <w:szCs w:val="24"/>
              </w:rPr>
            </w:pPr>
          </w:p>
        </w:tc>
        <w:tc>
          <w:tcPr>
            <w:tcW w:w="1873" w:type="dxa"/>
          </w:tcPr>
          <w:p w14:paraId="710E5CC4" w14:textId="77777777" w:rsidR="008A1961" w:rsidRPr="00442838" w:rsidRDefault="008A1961" w:rsidP="008A1961">
            <w:pPr>
              <w:spacing w:line="360" w:lineRule="auto"/>
              <w:rPr>
                <w:sz w:val="24"/>
                <w:szCs w:val="24"/>
              </w:rPr>
            </w:pPr>
          </w:p>
        </w:tc>
        <w:tc>
          <w:tcPr>
            <w:tcW w:w="1739" w:type="dxa"/>
          </w:tcPr>
          <w:p w14:paraId="4F09CBA1" w14:textId="77777777" w:rsidR="008A1961" w:rsidRPr="00442838" w:rsidRDefault="008A1961" w:rsidP="008A1961">
            <w:pPr>
              <w:spacing w:line="360" w:lineRule="auto"/>
              <w:rPr>
                <w:sz w:val="24"/>
                <w:szCs w:val="24"/>
              </w:rPr>
            </w:pPr>
          </w:p>
        </w:tc>
        <w:tc>
          <w:tcPr>
            <w:tcW w:w="1739" w:type="dxa"/>
          </w:tcPr>
          <w:p w14:paraId="45D5C637" w14:textId="77777777" w:rsidR="008A1961" w:rsidRPr="00442838" w:rsidRDefault="008A1961" w:rsidP="008A1961">
            <w:pPr>
              <w:spacing w:line="360" w:lineRule="auto"/>
              <w:rPr>
                <w:sz w:val="24"/>
                <w:szCs w:val="24"/>
              </w:rPr>
            </w:pPr>
          </w:p>
        </w:tc>
        <w:tc>
          <w:tcPr>
            <w:tcW w:w="1739" w:type="dxa"/>
          </w:tcPr>
          <w:p w14:paraId="352206F2" w14:textId="77777777" w:rsidR="008A1961" w:rsidRPr="00442838" w:rsidRDefault="008A1961" w:rsidP="008A1961">
            <w:pPr>
              <w:spacing w:line="360" w:lineRule="auto"/>
              <w:rPr>
                <w:sz w:val="24"/>
                <w:szCs w:val="24"/>
              </w:rPr>
            </w:pPr>
          </w:p>
        </w:tc>
      </w:tr>
      <w:tr w:rsidR="008A1961" w:rsidRPr="00442838" w14:paraId="6ECD1476" w14:textId="77777777" w:rsidTr="008A1961">
        <w:tc>
          <w:tcPr>
            <w:tcW w:w="1860" w:type="dxa"/>
          </w:tcPr>
          <w:p w14:paraId="13A55D1F" w14:textId="77777777" w:rsidR="008A1961" w:rsidRPr="00442838" w:rsidRDefault="008A1961" w:rsidP="008A1961">
            <w:pPr>
              <w:spacing w:line="360" w:lineRule="auto"/>
              <w:rPr>
                <w:sz w:val="24"/>
                <w:szCs w:val="24"/>
              </w:rPr>
            </w:pPr>
          </w:p>
        </w:tc>
        <w:tc>
          <w:tcPr>
            <w:tcW w:w="1840" w:type="dxa"/>
          </w:tcPr>
          <w:p w14:paraId="49F21BBE" w14:textId="77777777" w:rsidR="008A1961" w:rsidRPr="00442838" w:rsidRDefault="008A1961" w:rsidP="008A1961">
            <w:pPr>
              <w:spacing w:line="360" w:lineRule="auto"/>
              <w:rPr>
                <w:sz w:val="24"/>
                <w:szCs w:val="24"/>
              </w:rPr>
            </w:pPr>
          </w:p>
        </w:tc>
        <w:tc>
          <w:tcPr>
            <w:tcW w:w="1873" w:type="dxa"/>
          </w:tcPr>
          <w:p w14:paraId="681F2BAD" w14:textId="77777777" w:rsidR="008A1961" w:rsidRPr="00442838" w:rsidRDefault="008A1961" w:rsidP="008A1961">
            <w:pPr>
              <w:spacing w:line="360" w:lineRule="auto"/>
              <w:rPr>
                <w:sz w:val="24"/>
                <w:szCs w:val="24"/>
              </w:rPr>
            </w:pPr>
          </w:p>
        </w:tc>
        <w:tc>
          <w:tcPr>
            <w:tcW w:w="1739" w:type="dxa"/>
          </w:tcPr>
          <w:p w14:paraId="0EDB7C05" w14:textId="77777777" w:rsidR="008A1961" w:rsidRPr="00442838" w:rsidRDefault="008A1961" w:rsidP="008A1961">
            <w:pPr>
              <w:spacing w:line="360" w:lineRule="auto"/>
              <w:rPr>
                <w:sz w:val="24"/>
                <w:szCs w:val="24"/>
              </w:rPr>
            </w:pPr>
          </w:p>
        </w:tc>
        <w:tc>
          <w:tcPr>
            <w:tcW w:w="1739" w:type="dxa"/>
          </w:tcPr>
          <w:p w14:paraId="15317C13" w14:textId="77777777" w:rsidR="008A1961" w:rsidRPr="00442838" w:rsidRDefault="008A1961" w:rsidP="008A1961">
            <w:pPr>
              <w:spacing w:line="360" w:lineRule="auto"/>
              <w:rPr>
                <w:sz w:val="24"/>
                <w:szCs w:val="24"/>
              </w:rPr>
            </w:pPr>
          </w:p>
        </w:tc>
        <w:tc>
          <w:tcPr>
            <w:tcW w:w="1739" w:type="dxa"/>
          </w:tcPr>
          <w:p w14:paraId="2671977B" w14:textId="77777777" w:rsidR="008A1961" w:rsidRPr="00442838" w:rsidRDefault="008A1961" w:rsidP="008A1961">
            <w:pPr>
              <w:spacing w:line="360" w:lineRule="auto"/>
              <w:rPr>
                <w:sz w:val="24"/>
                <w:szCs w:val="24"/>
              </w:rPr>
            </w:pPr>
          </w:p>
        </w:tc>
      </w:tr>
      <w:tr w:rsidR="008A1961" w:rsidRPr="00442838" w14:paraId="50D1EED6" w14:textId="77777777" w:rsidTr="008A1961">
        <w:tc>
          <w:tcPr>
            <w:tcW w:w="1860" w:type="dxa"/>
          </w:tcPr>
          <w:p w14:paraId="4C96D758" w14:textId="77777777" w:rsidR="008A1961" w:rsidRPr="00442838" w:rsidRDefault="008A1961" w:rsidP="008A1961">
            <w:pPr>
              <w:spacing w:line="360" w:lineRule="auto"/>
              <w:rPr>
                <w:sz w:val="24"/>
                <w:szCs w:val="24"/>
              </w:rPr>
            </w:pPr>
          </w:p>
        </w:tc>
        <w:tc>
          <w:tcPr>
            <w:tcW w:w="1840" w:type="dxa"/>
          </w:tcPr>
          <w:p w14:paraId="51D03B23" w14:textId="77777777" w:rsidR="008A1961" w:rsidRPr="00442838" w:rsidRDefault="008A1961" w:rsidP="008A1961">
            <w:pPr>
              <w:spacing w:line="360" w:lineRule="auto"/>
              <w:rPr>
                <w:sz w:val="24"/>
                <w:szCs w:val="24"/>
              </w:rPr>
            </w:pPr>
          </w:p>
        </w:tc>
        <w:tc>
          <w:tcPr>
            <w:tcW w:w="1873" w:type="dxa"/>
          </w:tcPr>
          <w:p w14:paraId="3C798455" w14:textId="77777777" w:rsidR="008A1961" w:rsidRPr="00442838" w:rsidRDefault="008A1961" w:rsidP="008A1961">
            <w:pPr>
              <w:spacing w:line="360" w:lineRule="auto"/>
              <w:rPr>
                <w:sz w:val="24"/>
                <w:szCs w:val="24"/>
              </w:rPr>
            </w:pPr>
          </w:p>
        </w:tc>
        <w:tc>
          <w:tcPr>
            <w:tcW w:w="1739" w:type="dxa"/>
          </w:tcPr>
          <w:p w14:paraId="1CD689D2" w14:textId="77777777" w:rsidR="008A1961" w:rsidRPr="00442838" w:rsidRDefault="008A1961" w:rsidP="008A1961">
            <w:pPr>
              <w:spacing w:line="360" w:lineRule="auto"/>
              <w:rPr>
                <w:sz w:val="24"/>
                <w:szCs w:val="24"/>
              </w:rPr>
            </w:pPr>
          </w:p>
        </w:tc>
        <w:tc>
          <w:tcPr>
            <w:tcW w:w="1739" w:type="dxa"/>
          </w:tcPr>
          <w:p w14:paraId="6D720811" w14:textId="77777777" w:rsidR="008A1961" w:rsidRPr="00442838" w:rsidRDefault="008A1961" w:rsidP="008A1961">
            <w:pPr>
              <w:spacing w:line="360" w:lineRule="auto"/>
              <w:rPr>
                <w:sz w:val="24"/>
                <w:szCs w:val="24"/>
              </w:rPr>
            </w:pPr>
          </w:p>
        </w:tc>
        <w:tc>
          <w:tcPr>
            <w:tcW w:w="1739" w:type="dxa"/>
          </w:tcPr>
          <w:p w14:paraId="4AAC58A8" w14:textId="77777777" w:rsidR="008A1961" w:rsidRPr="00442838" w:rsidRDefault="008A1961" w:rsidP="008A1961">
            <w:pPr>
              <w:spacing w:line="360" w:lineRule="auto"/>
              <w:rPr>
                <w:sz w:val="24"/>
                <w:szCs w:val="24"/>
              </w:rPr>
            </w:pPr>
          </w:p>
        </w:tc>
      </w:tr>
      <w:tr w:rsidR="008A1961" w:rsidRPr="00442838" w14:paraId="30365928" w14:textId="77777777" w:rsidTr="008A1961">
        <w:tc>
          <w:tcPr>
            <w:tcW w:w="1860" w:type="dxa"/>
          </w:tcPr>
          <w:p w14:paraId="20C45E5D" w14:textId="77777777" w:rsidR="008A1961" w:rsidRPr="00442838" w:rsidRDefault="008A1961" w:rsidP="008A1961">
            <w:pPr>
              <w:spacing w:line="360" w:lineRule="auto"/>
              <w:rPr>
                <w:sz w:val="24"/>
                <w:szCs w:val="24"/>
              </w:rPr>
            </w:pPr>
          </w:p>
        </w:tc>
        <w:tc>
          <w:tcPr>
            <w:tcW w:w="1840" w:type="dxa"/>
          </w:tcPr>
          <w:p w14:paraId="2864C85D" w14:textId="77777777" w:rsidR="008A1961" w:rsidRPr="00442838" w:rsidRDefault="008A1961" w:rsidP="008A1961">
            <w:pPr>
              <w:spacing w:line="360" w:lineRule="auto"/>
              <w:rPr>
                <w:sz w:val="24"/>
                <w:szCs w:val="24"/>
              </w:rPr>
            </w:pPr>
          </w:p>
        </w:tc>
        <w:tc>
          <w:tcPr>
            <w:tcW w:w="1873" w:type="dxa"/>
          </w:tcPr>
          <w:p w14:paraId="3D676290" w14:textId="77777777" w:rsidR="008A1961" w:rsidRPr="00442838" w:rsidRDefault="008A1961" w:rsidP="008A1961">
            <w:pPr>
              <w:spacing w:line="360" w:lineRule="auto"/>
              <w:rPr>
                <w:sz w:val="24"/>
                <w:szCs w:val="24"/>
              </w:rPr>
            </w:pPr>
          </w:p>
        </w:tc>
        <w:tc>
          <w:tcPr>
            <w:tcW w:w="1739" w:type="dxa"/>
          </w:tcPr>
          <w:p w14:paraId="423D12CB" w14:textId="77777777" w:rsidR="008A1961" w:rsidRPr="00442838" w:rsidRDefault="008A1961" w:rsidP="008A1961">
            <w:pPr>
              <w:spacing w:line="360" w:lineRule="auto"/>
              <w:rPr>
                <w:sz w:val="24"/>
                <w:szCs w:val="24"/>
              </w:rPr>
            </w:pPr>
          </w:p>
        </w:tc>
        <w:tc>
          <w:tcPr>
            <w:tcW w:w="1739" w:type="dxa"/>
          </w:tcPr>
          <w:p w14:paraId="3C06BF7A" w14:textId="77777777" w:rsidR="008A1961" w:rsidRPr="00442838" w:rsidRDefault="008A1961" w:rsidP="008A1961">
            <w:pPr>
              <w:spacing w:line="360" w:lineRule="auto"/>
              <w:rPr>
                <w:sz w:val="24"/>
                <w:szCs w:val="24"/>
              </w:rPr>
            </w:pPr>
          </w:p>
        </w:tc>
        <w:tc>
          <w:tcPr>
            <w:tcW w:w="1739" w:type="dxa"/>
          </w:tcPr>
          <w:p w14:paraId="69EC7AF8" w14:textId="77777777" w:rsidR="008A1961" w:rsidRPr="00442838" w:rsidRDefault="008A1961" w:rsidP="008A1961">
            <w:pPr>
              <w:spacing w:line="360" w:lineRule="auto"/>
              <w:rPr>
                <w:sz w:val="24"/>
                <w:szCs w:val="24"/>
              </w:rPr>
            </w:pPr>
          </w:p>
        </w:tc>
      </w:tr>
      <w:tr w:rsidR="008A1961" w:rsidRPr="00442838" w14:paraId="6D0C06B4" w14:textId="77777777" w:rsidTr="008A1961">
        <w:tc>
          <w:tcPr>
            <w:tcW w:w="1860" w:type="dxa"/>
          </w:tcPr>
          <w:p w14:paraId="30071DF0" w14:textId="77777777" w:rsidR="008A1961" w:rsidRPr="00442838" w:rsidRDefault="008A1961" w:rsidP="008A1961">
            <w:pPr>
              <w:spacing w:line="360" w:lineRule="auto"/>
              <w:rPr>
                <w:sz w:val="24"/>
                <w:szCs w:val="24"/>
              </w:rPr>
            </w:pPr>
          </w:p>
        </w:tc>
        <w:tc>
          <w:tcPr>
            <w:tcW w:w="1840" w:type="dxa"/>
          </w:tcPr>
          <w:p w14:paraId="1C1441D4" w14:textId="77777777" w:rsidR="008A1961" w:rsidRPr="00442838" w:rsidRDefault="008A1961" w:rsidP="008A1961">
            <w:pPr>
              <w:spacing w:line="360" w:lineRule="auto"/>
              <w:rPr>
                <w:sz w:val="24"/>
                <w:szCs w:val="24"/>
              </w:rPr>
            </w:pPr>
          </w:p>
        </w:tc>
        <w:tc>
          <w:tcPr>
            <w:tcW w:w="1873" w:type="dxa"/>
          </w:tcPr>
          <w:p w14:paraId="502E19FD" w14:textId="77777777" w:rsidR="008A1961" w:rsidRPr="00442838" w:rsidRDefault="008A1961" w:rsidP="008A1961">
            <w:pPr>
              <w:spacing w:line="360" w:lineRule="auto"/>
              <w:rPr>
                <w:sz w:val="24"/>
                <w:szCs w:val="24"/>
              </w:rPr>
            </w:pPr>
          </w:p>
        </w:tc>
        <w:tc>
          <w:tcPr>
            <w:tcW w:w="1739" w:type="dxa"/>
          </w:tcPr>
          <w:p w14:paraId="13A7CCB0" w14:textId="77777777" w:rsidR="008A1961" w:rsidRPr="00442838" w:rsidRDefault="008A1961" w:rsidP="008A1961">
            <w:pPr>
              <w:spacing w:line="360" w:lineRule="auto"/>
              <w:rPr>
                <w:sz w:val="24"/>
                <w:szCs w:val="24"/>
              </w:rPr>
            </w:pPr>
          </w:p>
        </w:tc>
        <w:tc>
          <w:tcPr>
            <w:tcW w:w="1739" w:type="dxa"/>
          </w:tcPr>
          <w:p w14:paraId="2764443F" w14:textId="77777777" w:rsidR="008A1961" w:rsidRPr="00442838" w:rsidRDefault="008A1961" w:rsidP="008A1961">
            <w:pPr>
              <w:spacing w:line="360" w:lineRule="auto"/>
              <w:rPr>
                <w:sz w:val="24"/>
                <w:szCs w:val="24"/>
              </w:rPr>
            </w:pPr>
          </w:p>
        </w:tc>
        <w:tc>
          <w:tcPr>
            <w:tcW w:w="1739" w:type="dxa"/>
          </w:tcPr>
          <w:p w14:paraId="4C9AE33A" w14:textId="77777777" w:rsidR="008A1961" w:rsidRPr="00442838" w:rsidRDefault="008A1961" w:rsidP="008A1961">
            <w:pPr>
              <w:spacing w:line="360" w:lineRule="auto"/>
              <w:rPr>
                <w:sz w:val="24"/>
                <w:szCs w:val="24"/>
              </w:rPr>
            </w:pPr>
          </w:p>
        </w:tc>
      </w:tr>
      <w:tr w:rsidR="008A1961" w:rsidRPr="00442838" w14:paraId="1356EC70" w14:textId="77777777" w:rsidTr="008A1961">
        <w:tc>
          <w:tcPr>
            <w:tcW w:w="1860" w:type="dxa"/>
          </w:tcPr>
          <w:p w14:paraId="016A110B" w14:textId="77777777" w:rsidR="008A1961" w:rsidRPr="00442838" w:rsidRDefault="008A1961" w:rsidP="008A1961">
            <w:pPr>
              <w:spacing w:line="360" w:lineRule="auto"/>
              <w:rPr>
                <w:sz w:val="24"/>
                <w:szCs w:val="24"/>
              </w:rPr>
            </w:pPr>
          </w:p>
        </w:tc>
        <w:tc>
          <w:tcPr>
            <w:tcW w:w="1840" w:type="dxa"/>
          </w:tcPr>
          <w:p w14:paraId="5D1C8AF7" w14:textId="77777777" w:rsidR="008A1961" w:rsidRPr="00442838" w:rsidRDefault="008A1961" w:rsidP="008A1961">
            <w:pPr>
              <w:spacing w:line="360" w:lineRule="auto"/>
              <w:rPr>
                <w:sz w:val="24"/>
                <w:szCs w:val="24"/>
              </w:rPr>
            </w:pPr>
          </w:p>
        </w:tc>
        <w:tc>
          <w:tcPr>
            <w:tcW w:w="1873" w:type="dxa"/>
          </w:tcPr>
          <w:p w14:paraId="2B0C19DF" w14:textId="77777777" w:rsidR="008A1961" w:rsidRPr="00442838" w:rsidRDefault="008A1961" w:rsidP="008A1961">
            <w:pPr>
              <w:spacing w:line="360" w:lineRule="auto"/>
              <w:rPr>
                <w:sz w:val="24"/>
                <w:szCs w:val="24"/>
              </w:rPr>
            </w:pPr>
          </w:p>
        </w:tc>
        <w:tc>
          <w:tcPr>
            <w:tcW w:w="1739" w:type="dxa"/>
          </w:tcPr>
          <w:p w14:paraId="0A4953C9" w14:textId="77777777" w:rsidR="008A1961" w:rsidRPr="00442838" w:rsidRDefault="008A1961" w:rsidP="008A1961">
            <w:pPr>
              <w:spacing w:line="360" w:lineRule="auto"/>
              <w:rPr>
                <w:sz w:val="24"/>
                <w:szCs w:val="24"/>
              </w:rPr>
            </w:pPr>
          </w:p>
        </w:tc>
        <w:tc>
          <w:tcPr>
            <w:tcW w:w="1739" w:type="dxa"/>
          </w:tcPr>
          <w:p w14:paraId="3A1FFC58" w14:textId="77777777" w:rsidR="008A1961" w:rsidRPr="00442838" w:rsidRDefault="008A1961" w:rsidP="008A1961">
            <w:pPr>
              <w:spacing w:line="360" w:lineRule="auto"/>
              <w:rPr>
                <w:sz w:val="24"/>
                <w:szCs w:val="24"/>
              </w:rPr>
            </w:pPr>
          </w:p>
        </w:tc>
        <w:tc>
          <w:tcPr>
            <w:tcW w:w="1739" w:type="dxa"/>
          </w:tcPr>
          <w:p w14:paraId="782089E4" w14:textId="77777777" w:rsidR="008A1961" w:rsidRPr="00442838" w:rsidRDefault="008A1961" w:rsidP="008A1961">
            <w:pPr>
              <w:spacing w:line="360" w:lineRule="auto"/>
              <w:rPr>
                <w:sz w:val="24"/>
                <w:szCs w:val="24"/>
              </w:rPr>
            </w:pPr>
          </w:p>
        </w:tc>
      </w:tr>
      <w:tr w:rsidR="008A1961" w:rsidRPr="00442838" w14:paraId="784B89C6" w14:textId="77777777" w:rsidTr="008A1961">
        <w:tc>
          <w:tcPr>
            <w:tcW w:w="1860" w:type="dxa"/>
          </w:tcPr>
          <w:p w14:paraId="08B93ADD" w14:textId="77777777" w:rsidR="008A1961" w:rsidRPr="00442838" w:rsidRDefault="008A1961" w:rsidP="008A1961">
            <w:pPr>
              <w:spacing w:line="360" w:lineRule="auto"/>
              <w:rPr>
                <w:sz w:val="24"/>
                <w:szCs w:val="24"/>
              </w:rPr>
            </w:pPr>
          </w:p>
        </w:tc>
        <w:tc>
          <w:tcPr>
            <w:tcW w:w="1840" w:type="dxa"/>
          </w:tcPr>
          <w:p w14:paraId="4513F046" w14:textId="77777777" w:rsidR="008A1961" w:rsidRPr="00442838" w:rsidRDefault="008A1961" w:rsidP="008A1961">
            <w:pPr>
              <w:spacing w:line="360" w:lineRule="auto"/>
              <w:rPr>
                <w:sz w:val="24"/>
                <w:szCs w:val="24"/>
              </w:rPr>
            </w:pPr>
          </w:p>
        </w:tc>
        <w:tc>
          <w:tcPr>
            <w:tcW w:w="1873" w:type="dxa"/>
          </w:tcPr>
          <w:p w14:paraId="28F58BEA" w14:textId="77777777" w:rsidR="008A1961" w:rsidRPr="00442838" w:rsidRDefault="008A1961" w:rsidP="008A1961">
            <w:pPr>
              <w:spacing w:line="360" w:lineRule="auto"/>
              <w:rPr>
                <w:sz w:val="24"/>
                <w:szCs w:val="24"/>
              </w:rPr>
            </w:pPr>
          </w:p>
        </w:tc>
        <w:tc>
          <w:tcPr>
            <w:tcW w:w="1739" w:type="dxa"/>
          </w:tcPr>
          <w:p w14:paraId="6F056BB8" w14:textId="77777777" w:rsidR="008A1961" w:rsidRPr="00442838" w:rsidRDefault="008A1961" w:rsidP="008A1961">
            <w:pPr>
              <w:spacing w:line="360" w:lineRule="auto"/>
              <w:rPr>
                <w:sz w:val="24"/>
                <w:szCs w:val="24"/>
              </w:rPr>
            </w:pPr>
          </w:p>
        </w:tc>
        <w:tc>
          <w:tcPr>
            <w:tcW w:w="1739" w:type="dxa"/>
          </w:tcPr>
          <w:p w14:paraId="3E025845" w14:textId="77777777" w:rsidR="008A1961" w:rsidRPr="00442838" w:rsidRDefault="008A1961" w:rsidP="008A1961">
            <w:pPr>
              <w:spacing w:line="360" w:lineRule="auto"/>
              <w:rPr>
                <w:sz w:val="24"/>
                <w:szCs w:val="24"/>
              </w:rPr>
            </w:pPr>
          </w:p>
        </w:tc>
        <w:tc>
          <w:tcPr>
            <w:tcW w:w="1739" w:type="dxa"/>
          </w:tcPr>
          <w:p w14:paraId="7B013497" w14:textId="77777777" w:rsidR="008A1961" w:rsidRPr="00442838" w:rsidRDefault="008A1961" w:rsidP="008A1961">
            <w:pPr>
              <w:spacing w:line="360" w:lineRule="auto"/>
              <w:rPr>
                <w:sz w:val="24"/>
                <w:szCs w:val="24"/>
              </w:rPr>
            </w:pPr>
          </w:p>
        </w:tc>
      </w:tr>
      <w:tr w:rsidR="008A1961" w:rsidRPr="00442838" w14:paraId="2C1D0A02" w14:textId="77777777" w:rsidTr="008A1961">
        <w:tc>
          <w:tcPr>
            <w:tcW w:w="1860" w:type="dxa"/>
          </w:tcPr>
          <w:p w14:paraId="04F17A21" w14:textId="77777777" w:rsidR="008A1961" w:rsidRPr="00442838" w:rsidRDefault="008A1961" w:rsidP="008A1961">
            <w:pPr>
              <w:spacing w:line="360" w:lineRule="auto"/>
              <w:rPr>
                <w:sz w:val="24"/>
                <w:szCs w:val="24"/>
              </w:rPr>
            </w:pPr>
          </w:p>
        </w:tc>
        <w:tc>
          <w:tcPr>
            <w:tcW w:w="1840" w:type="dxa"/>
          </w:tcPr>
          <w:p w14:paraId="3EE6E794" w14:textId="77777777" w:rsidR="008A1961" w:rsidRPr="00442838" w:rsidRDefault="008A1961" w:rsidP="008A1961">
            <w:pPr>
              <w:spacing w:line="360" w:lineRule="auto"/>
              <w:rPr>
                <w:sz w:val="24"/>
                <w:szCs w:val="24"/>
              </w:rPr>
            </w:pPr>
          </w:p>
        </w:tc>
        <w:tc>
          <w:tcPr>
            <w:tcW w:w="1873" w:type="dxa"/>
          </w:tcPr>
          <w:p w14:paraId="3B4EFD52" w14:textId="77777777" w:rsidR="008A1961" w:rsidRPr="00442838" w:rsidRDefault="008A1961" w:rsidP="008A1961">
            <w:pPr>
              <w:spacing w:line="360" w:lineRule="auto"/>
              <w:rPr>
                <w:sz w:val="24"/>
                <w:szCs w:val="24"/>
              </w:rPr>
            </w:pPr>
          </w:p>
        </w:tc>
        <w:tc>
          <w:tcPr>
            <w:tcW w:w="1739" w:type="dxa"/>
          </w:tcPr>
          <w:p w14:paraId="6059037C" w14:textId="77777777" w:rsidR="008A1961" w:rsidRPr="00442838" w:rsidRDefault="008A1961" w:rsidP="008A1961">
            <w:pPr>
              <w:spacing w:line="360" w:lineRule="auto"/>
              <w:rPr>
                <w:sz w:val="24"/>
                <w:szCs w:val="24"/>
              </w:rPr>
            </w:pPr>
          </w:p>
        </w:tc>
        <w:tc>
          <w:tcPr>
            <w:tcW w:w="1739" w:type="dxa"/>
          </w:tcPr>
          <w:p w14:paraId="51E79DF0" w14:textId="77777777" w:rsidR="008A1961" w:rsidRPr="00442838" w:rsidRDefault="008A1961" w:rsidP="008A1961">
            <w:pPr>
              <w:spacing w:line="360" w:lineRule="auto"/>
              <w:rPr>
                <w:sz w:val="24"/>
                <w:szCs w:val="24"/>
              </w:rPr>
            </w:pPr>
          </w:p>
        </w:tc>
        <w:tc>
          <w:tcPr>
            <w:tcW w:w="1739" w:type="dxa"/>
          </w:tcPr>
          <w:p w14:paraId="3DA2DDA0" w14:textId="77777777" w:rsidR="008A1961" w:rsidRPr="00442838" w:rsidRDefault="008A1961" w:rsidP="008A1961">
            <w:pPr>
              <w:spacing w:line="360" w:lineRule="auto"/>
              <w:rPr>
                <w:sz w:val="24"/>
                <w:szCs w:val="24"/>
              </w:rPr>
            </w:pPr>
          </w:p>
        </w:tc>
      </w:tr>
      <w:tr w:rsidR="008A1961" w:rsidRPr="00442838" w14:paraId="53923166" w14:textId="77777777" w:rsidTr="008A1961">
        <w:tc>
          <w:tcPr>
            <w:tcW w:w="1860" w:type="dxa"/>
          </w:tcPr>
          <w:p w14:paraId="7115C21E" w14:textId="77777777" w:rsidR="008A1961" w:rsidRPr="00442838" w:rsidRDefault="008A1961" w:rsidP="008A1961">
            <w:pPr>
              <w:spacing w:line="360" w:lineRule="auto"/>
              <w:rPr>
                <w:sz w:val="24"/>
                <w:szCs w:val="24"/>
              </w:rPr>
            </w:pPr>
          </w:p>
        </w:tc>
        <w:tc>
          <w:tcPr>
            <w:tcW w:w="1840" w:type="dxa"/>
          </w:tcPr>
          <w:p w14:paraId="6AC4FF78" w14:textId="77777777" w:rsidR="008A1961" w:rsidRPr="00442838" w:rsidRDefault="008A1961" w:rsidP="008A1961">
            <w:pPr>
              <w:spacing w:line="360" w:lineRule="auto"/>
              <w:rPr>
                <w:sz w:val="24"/>
                <w:szCs w:val="24"/>
              </w:rPr>
            </w:pPr>
          </w:p>
        </w:tc>
        <w:tc>
          <w:tcPr>
            <w:tcW w:w="1873" w:type="dxa"/>
          </w:tcPr>
          <w:p w14:paraId="22898120" w14:textId="77777777" w:rsidR="008A1961" w:rsidRPr="00442838" w:rsidRDefault="008A1961" w:rsidP="008A1961">
            <w:pPr>
              <w:spacing w:line="360" w:lineRule="auto"/>
              <w:rPr>
                <w:sz w:val="24"/>
                <w:szCs w:val="24"/>
              </w:rPr>
            </w:pPr>
          </w:p>
        </w:tc>
        <w:tc>
          <w:tcPr>
            <w:tcW w:w="1739" w:type="dxa"/>
          </w:tcPr>
          <w:p w14:paraId="102B7D13" w14:textId="77777777" w:rsidR="008A1961" w:rsidRPr="00442838" w:rsidRDefault="008A1961" w:rsidP="008A1961">
            <w:pPr>
              <w:spacing w:line="360" w:lineRule="auto"/>
              <w:rPr>
                <w:sz w:val="24"/>
                <w:szCs w:val="24"/>
              </w:rPr>
            </w:pPr>
          </w:p>
        </w:tc>
        <w:tc>
          <w:tcPr>
            <w:tcW w:w="1739" w:type="dxa"/>
          </w:tcPr>
          <w:p w14:paraId="6F69EA36" w14:textId="77777777" w:rsidR="008A1961" w:rsidRPr="00442838" w:rsidRDefault="008A1961" w:rsidP="008A1961">
            <w:pPr>
              <w:spacing w:line="360" w:lineRule="auto"/>
              <w:rPr>
                <w:sz w:val="24"/>
                <w:szCs w:val="24"/>
              </w:rPr>
            </w:pPr>
          </w:p>
        </w:tc>
        <w:tc>
          <w:tcPr>
            <w:tcW w:w="1739" w:type="dxa"/>
          </w:tcPr>
          <w:p w14:paraId="4D4B0F2E" w14:textId="77777777" w:rsidR="008A1961" w:rsidRPr="00442838" w:rsidRDefault="008A1961" w:rsidP="008A1961">
            <w:pPr>
              <w:spacing w:line="360" w:lineRule="auto"/>
              <w:rPr>
                <w:sz w:val="24"/>
                <w:szCs w:val="24"/>
              </w:rPr>
            </w:pPr>
          </w:p>
        </w:tc>
      </w:tr>
      <w:tr w:rsidR="008A1961" w:rsidRPr="00442838" w14:paraId="17996722" w14:textId="77777777" w:rsidTr="008A1961">
        <w:tc>
          <w:tcPr>
            <w:tcW w:w="1860" w:type="dxa"/>
          </w:tcPr>
          <w:p w14:paraId="2A7E0028" w14:textId="77777777" w:rsidR="008A1961" w:rsidRPr="00442838" w:rsidRDefault="008A1961" w:rsidP="008A1961">
            <w:pPr>
              <w:spacing w:line="360" w:lineRule="auto"/>
              <w:rPr>
                <w:sz w:val="24"/>
                <w:szCs w:val="24"/>
              </w:rPr>
            </w:pPr>
          </w:p>
        </w:tc>
        <w:tc>
          <w:tcPr>
            <w:tcW w:w="1840" w:type="dxa"/>
          </w:tcPr>
          <w:p w14:paraId="3ED8B9CD" w14:textId="77777777" w:rsidR="008A1961" w:rsidRPr="00442838" w:rsidRDefault="008A1961" w:rsidP="008A1961">
            <w:pPr>
              <w:spacing w:line="360" w:lineRule="auto"/>
              <w:rPr>
                <w:sz w:val="24"/>
                <w:szCs w:val="24"/>
              </w:rPr>
            </w:pPr>
          </w:p>
        </w:tc>
        <w:tc>
          <w:tcPr>
            <w:tcW w:w="1873" w:type="dxa"/>
          </w:tcPr>
          <w:p w14:paraId="1B5CBAF3" w14:textId="77777777" w:rsidR="008A1961" w:rsidRPr="00442838" w:rsidRDefault="008A1961" w:rsidP="008A1961">
            <w:pPr>
              <w:spacing w:line="360" w:lineRule="auto"/>
              <w:rPr>
                <w:sz w:val="24"/>
                <w:szCs w:val="24"/>
              </w:rPr>
            </w:pPr>
          </w:p>
        </w:tc>
        <w:tc>
          <w:tcPr>
            <w:tcW w:w="1739" w:type="dxa"/>
          </w:tcPr>
          <w:p w14:paraId="4F7CCF13" w14:textId="77777777" w:rsidR="008A1961" w:rsidRPr="00442838" w:rsidRDefault="008A1961" w:rsidP="008A1961">
            <w:pPr>
              <w:spacing w:line="360" w:lineRule="auto"/>
              <w:rPr>
                <w:sz w:val="24"/>
                <w:szCs w:val="24"/>
              </w:rPr>
            </w:pPr>
          </w:p>
        </w:tc>
        <w:tc>
          <w:tcPr>
            <w:tcW w:w="1739" w:type="dxa"/>
          </w:tcPr>
          <w:p w14:paraId="0220DABB" w14:textId="77777777" w:rsidR="008A1961" w:rsidRPr="00442838" w:rsidRDefault="008A1961" w:rsidP="008A1961">
            <w:pPr>
              <w:spacing w:line="360" w:lineRule="auto"/>
              <w:rPr>
                <w:sz w:val="24"/>
                <w:szCs w:val="24"/>
              </w:rPr>
            </w:pPr>
          </w:p>
        </w:tc>
        <w:tc>
          <w:tcPr>
            <w:tcW w:w="1739" w:type="dxa"/>
          </w:tcPr>
          <w:p w14:paraId="4173EEB5" w14:textId="77777777" w:rsidR="008A1961" w:rsidRPr="00442838" w:rsidRDefault="008A1961" w:rsidP="008A1961">
            <w:pPr>
              <w:spacing w:line="360" w:lineRule="auto"/>
              <w:rPr>
                <w:sz w:val="24"/>
                <w:szCs w:val="24"/>
              </w:rPr>
            </w:pPr>
          </w:p>
        </w:tc>
      </w:tr>
      <w:tr w:rsidR="008A1961" w:rsidRPr="00442838" w14:paraId="458E2F5A" w14:textId="77777777" w:rsidTr="008A1961">
        <w:tc>
          <w:tcPr>
            <w:tcW w:w="1860" w:type="dxa"/>
          </w:tcPr>
          <w:p w14:paraId="73163181" w14:textId="77777777" w:rsidR="008A1961" w:rsidRPr="00442838" w:rsidRDefault="008A1961" w:rsidP="008A1961">
            <w:pPr>
              <w:spacing w:line="360" w:lineRule="auto"/>
              <w:rPr>
                <w:sz w:val="24"/>
                <w:szCs w:val="24"/>
              </w:rPr>
            </w:pPr>
          </w:p>
        </w:tc>
        <w:tc>
          <w:tcPr>
            <w:tcW w:w="1840" w:type="dxa"/>
          </w:tcPr>
          <w:p w14:paraId="35761DDF" w14:textId="77777777" w:rsidR="008A1961" w:rsidRPr="00442838" w:rsidRDefault="008A1961" w:rsidP="008A1961">
            <w:pPr>
              <w:spacing w:line="360" w:lineRule="auto"/>
              <w:rPr>
                <w:sz w:val="24"/>
                <w:szCs w:val="24"/>
              </w:rPr>
            </w:pPr>
          </w:p>
        </w:tc>
        <w:tc>
          <w:tcPr>
            <w:tcW w:w="1873" w:type="dxa"/>
          </w:tcPr>
          <w:p w14:paraId="0F64BF2B" w14:textId="77777777" w:rsidR="008A1961" w:rsidRPr="00442838" w:rsidRDefault="008A1961" w:rsidP="008A1961">
            <w:pPr>
              <w:spacing w:line="360" w:lineRule="auto"/>
              <w:rPr>
                <w:sz w:val="24"/>
                <w:szCs w:val="24"/>
              </w:rPr>
            </w:pPr>
          </w:p>
        </w:tc>
        <w:tc>
          <w:tcPr>
            <w:tcW w:w="1739" w:type="dxa"/>
          </w:tcPr>
          <w:p w14:paraId="27068F38" w14:textId="77777777" w:rsidR="008A1961" w:rsidRPr="00442838" w:rsidRDefault="008A1961" w:rsidP="008A1961">
            <w:pPr>
              <w:spacing w:line="360" w:lineRule="auto"/>
              <w:rPr>
                <w:sz w:val="24"/>
                <w:szCs w:val="24"/>
              </w:rPr>
            </w:pPr>
          </w:p>
        </w:tc>
        <w:tc>
          <w:tcPr>
            <w:tcW w:w="1739" w:type="dxa"/>
          </w:tcPr>
          <w:p w14:paraId="41B10C78" w14:textId="77777777" w:rsidR="008A1961" w:rsidRPr="00442838" w:rsidRDefault="008A1961" w:rsidP="008A1961">
            <w:pPr>
              <w:spacing w:line="360" w:lineRule="auto"/>
              <w:rPr>
                <w:sz w:val="24"/>
                <w:szCs w:val="24"/>
              </w:rPr>
            </w:pPr>
          </w:p>
        </w:tc>
        <w:tc>
          <w:tcPr>
            <w:tcW w:w="1739" w:type="dxa"/>
          </w:tcPr>
          <w:p w14:paraId="4038291E" w14:textId="77777777" w:rsidR="008A1961" w:rsidRPr="00442838" w:rsidRDefault="008A1961" w:rsidP="008A1961">
            <w:pPr>
              <w:spacing w:line="360" w:lineRule="auto"/>
              <w:rPr>
                <w:sz w:val="24"/>
                <w:szCs w:val="24"/>
              </w:rPr>
            </w:pPr>
          </w:p>
        </w:tc>
      </w:tr>
      <w:tr w:rsidR="008A1961" w:rsidRPr="00442838" w14:paraId="107E7339" w14:textId="77777777" w:rsidTr="008A1961">
        <w:tc>
          <w:tcPr>
            <w:tcW w:w="1860" w:type="dxa"/>
          </w:tcPr>
          <w:p w14:paraId="7ABB6629" w14:textId="77777777" w:rsidR="008A1961" w:rsidRPr="00442838" w:rsidRDefault="008A1961" w:rsidP="008A1961">
            <w:pPr>
              <w:spacing w:line="360" w:lineRule="auto"/>
              <w:rPr>
                <w:sz w:val="24"/>
                <w:szCs w:val="24"/>
              </w:rPr>
            </w:pPr>
          </w:p>
        </w:tc>
        <w:tc>
          <w:tcPr>
            <w:tcW w:w="1840" w:type="dxa"/>
          </w:tcPr>
          <w:p w14:paraId="024B2444" w14:textId="77777777" w:rsidR="008A1961" w:rsidRPr="00442838" w:rsidRDefault="008A1961" w:rsidP="008A1961">
            <w:pPr>
              <w:spacing w:line="360" w:lineRule="auto"/>
              <w:rPr>
                <w:sz w:val="24"/>
                <w:szCs w:val="24"/>
              </w:rPr>
            </w:pPr>
          </w:p>
        </w:tc>
        <w:tc>
          <w:tcPr>
            <w:tcW w:w="1873" w:type="dxa"/>
          </w:tcPr>
          <w:p w14:paraId="17BAF170" w14:textId="77777777" w:rsidR="008A1961" w:rsidRPr="00442838" w:rsidRDefault="008A1961" w:rsidP="008A1961">
            <w:pPr>
              <w:spacing w:line="360" w:lineRule="auto"/>
              <w:rPr>
                <w:sz w:val="24"/>
                <w:szCs w:val="24"/>
              </w:rPr>
            </w:pPr>
          </w:p>
        </w:tc>
        <w:tc>
          <w:tcPr>
            <w:tcW w:w="1739" w:type="dxa"/>
          </w:tcPr>
          <w:p w14:paraId="79CD1A05" w14:textId="77777777" w:rsidR="008A1961" w:rsidRPr="00442838" w:rsidRDefault="008A1961" w:rsidP="008A1961">
            <w:pPr>
              <w:spacing w:line="360" w:lineRule="auto"/>
              <w:rPr>
                <w:sz w:val="24"/>
                <w:szCs w:val="24"/>
              </w:rPr>
            </w:pPr>
          </w:p>
        </w:tc>
        <w:tc>
          <w:tcPr>
            <w:tcW w:w="1739" w:type="dxa"/>
          </w:tcPr>
          <w:p w14:paraId="4C6C3BD5" w14:textId="77777777" w:rsidR="008A1961" w:rsidRPr="00442838" w:rsidRDefault="008A1961" w:rsidP="008A1961">
            <w:pPr>
              <w:spacing w:line="360" w:lineRule="auto"/>
              <w:rPr>
                <w:sz w:val="24"/>
                <w:szCs w:val="24"/>
              </w:rPr>
            </w:pPr>
          </w:p>
        </w:tc>
        <w:tc>
          <w:tcPr>
            <w:tcW w:w="1739" w:type="dxa"/>
          </w:tcPr>
          <w:p w14:paraId="6F404AB2" w14:textId="77777777" w:rsidR="008A1961" w:rsidRPr="00442838" w:rsidRDefault="008A1961" w:rsidP="008A1961">
            <w:pPr>
              <w:spacing w:line="360" w:lineRule="auto"/>
              <w:rPr>
                <w:sz w:val="24"/>
                <w:szCs w:val="24"/>
              </w:rPr>
            </w:pPr>
          </w:p>
        </w:tc>
      </w:tr>
      <w:tr w:rsidR="008A1961" w:rsidRPr="00442838" w14:paraId="03F9A74E" w14:textId="77777777" w:rsidTr="008A1961">
        <w:tc>
          <w:tcPr>
            <w:tcW w:w="1860" w:type="dxa"/>
          </w:tcPr>
          <w:p w14:paraId="5E16FC31" w14:textId="77777777" w:rsidR="008A1961" w:rsidRPr="00442838" w:rsidRDefault="008A1961" w:rsidP="008A1961">
            <w:pPr>
              <w:spacing w:line="360" w:lineRule="auto"/>
              <w:rPr>
                <w:sz w:val="24"/>
                <w:szCs w:val="24"/>
              </w:rPr>
            </w:pPr>
          </w:p>
        </w:tc>
        <w:tc>
          <w:tcPr>
            <w:tcW w:w="1840" w:type="dxa"/>
          </w:tcPr>
          <w:p w14:paraId="32D5BD44" w14:textId="77777777" w:rsidR="008A1961" w:rsidRPr="00442838" w:rsidRDefault="008A1961" w:rsidP="008A1961">
            <w:pPr>
              <w:spacing w:line="360" w:lineRule="auto"/>
              <w:rPr>
                <w:sz w:val="24"/>
                <w:szCs w:val="24"/>
              </w:rPr>
            </w:pPr>
          </w:p>
        </w:tc>
        <w:tc>
          <w:tcPr>
            <w:tcW w:w="1873" w:type="dxa"/>
          </w:tcPr>
          <w:p w14:paraId="4CCAAEE5" w14:textId="77777777" w:rsidR="008A1961" w:rsidRPr="00442838" w:rsidRDefault="008A1961" w:rsidP="008A1961">
            <w:pPr>
              <w:spacing w:line="360" w:lineRule="auto"/>
              <w:rPr>
                <w:sz w:val="24"/>
                <w:szCs w:val="24"/>
              </w:rPr>
            </w:pPr>
          </w:p>
        </w:tc>
        <w:tc>
          <w:tcPr>
            <w:tcW w:w="1739" w:type="dxa"/>
          </w:tcPr>
          <w:p w14:paraId="16A47530" w14:textId="77777777" w:rsidR="008A1961" w:rsidRPr="00442838" w:rsidRDefault="008A1961" w:rsidP="008A1961">
            <w:pPr>
              <w:spacing w:line="360" w:lineRule="auto"/>
              <w:rPr>
                <w:sz w:val="24"/>
                <w:szCs w:val="24"/>
              </w:rPr>
            </w:pPr>
          </w:p>
        </w:tc>
        <w:tc>
          <w:tcPr>
            <w:tcW w:w="1739" w:type="dxa"/>
          </w:tcPr>
          <w:p w14:paraId="3E307ECA" w14:textId="77777777" w:rsidR="008A1961" w:rsidRPr="00442838" w:rsidRDefault="008A1961" w:rsidP="008A1961">
            <w:pPr>
              <w:spacing w:line="360" w:lineRule="auto"/>
              <w:rPr>
                <w:sz w:val="24"/>
                <w:szCs w:val="24"/>
              </w:rPr>
            </w:pPr>
          </w:p>
        </w:tc>
        <w:tc>
          <w:tcPr>
            <w:tcW w:w="1739" w:type="dxa"/>
          </w:tcPr>
          <w:p w14:paraId="657CE8BE" w14:textId="77777777" w:rsidR="008A1961" w:rsidRPr="00442838" w:rsidRDefault="008A1961" w:rsidP="008A1961">
            <w:pPr>
              <w:spacing w:line="360" w:lineRule="auto"/>
              <w:rPr>
                <w:sz w:val="24"/>
                <w:szCs w:val="24"/>
              </w:rPr>
            </w:pPr>
          </w:p>
        </w:tc>
      </w:tr>
      <w:tr w:rsidR="008A1961" w:rsidRPr="00442838" w14:paraId="33DE35C5" w14:textId="77777777" w:rsidTr="008A1961">
        <w:tc>
          <w:tcPr>
            <w:tcW w:w="1860" w:type="dxa"/>
          </w:tcPr>
          <w:p w14:paraId="1B940C7E" w14:textId="77777777" w:rsidR="008A1961" w:rsidRPr="00442838" w:rsidRDefault="008A1961" w:rsidP="008A1961">
            <w:pPr>
              <w:spacing w:line="360" w:lineRule="auto"/>
              <w:rPr>
                <w:sz w:val="24"/>
                <w:szCs w:val="24"/>
              </w:rPr>
            </w:pPr>
          </w:p>
        </w:tc>
        <w:tc>
          <w:tcPr>
            <w:tcW w:w="1840" w:type="dxa"/>
          </w:tcPr>
          <w:p w14:paraId="19AFF73F" w14:textId="77777777" w:rsidR="008A1961" w:rsidRPr="00442838" w:rsidRDefault="008A1961" w:rsidP="008A1961">
            <w:pPr>
              <w:spacing w:line="360" w:lineRule="auto"/>
              <w:rPr>
                <w:sz w:val="24"/>
                <w:szCs w:val="24"/>
              </w:rPr>
            </w:pPr>
          </w:p>
        </w:tc>
        <w:tc>
          <w:tcPr>
            <w:tcW w:w="1873" w:type="dxa"/>
          </w:tcPr>
          <w:p w14:paraId="0EACEB94" w14:textId="77777777" w:rsidR="008A1961" w:rsidRPr="00442838" w:rsidRDefault="008A1961" w:rsidP="008A1961">
            <w:pPr>
              <w:spacing w:line="360" w:lineRule="auto"/>
              <w:rPr>
                <w:sz w:val="24"/>
                <w:szCs w:val="24"/>
              </w:rPr>
            </w:pPr>
          </w:p>
        </w:tc>
        <w:tc>
          <w:tcPr>
            <w:tcW w:w="1739" w:type="dxa"/>
          </w:tcPr>
          <w:p w14:paraId="1AD64F61" w14:textId="77777777" w:rsidR="008A1961" w:rsidRPr="00442838" w:rsidRDefault="008A1961" w:rsidP="008A1961">
            <w:pPr>
              <w:spacing w:line="360" w:lineRule="auto"/>
              <w:rPr>
                <w:sz w:val="24"/>
                <w:szCs w:val="24"/>
              </w:rPr>
            </w:pPr>
          </w:p>
        </w:tc>
        <w:tc>
          <w:tcPr>
            <w:tcW w:w="1739" w:type="dxa"/>
          </w:tcPr>
          <w:p w14:paraId="2AB00213" w14:textId="77777777" w:rsidR="008A1961" w:rsidRPr="00442838" w:rsidRDefault="008A1961" w:rsidP="008A1961">
            <w:pPr>
              <w:spacing w:line="360" w:lineRule="auto"/>
              <w:rPr>
                <w:sz w:val="24"/>
                <w:szCs w:val="24"/>
              </w:rPr>
            </w:pPr>
          </w:p>
        </w:tc>
        <w:tc>
          <w:tcPr>
            <w:tcW w:w="1739" w:type="dxa"/>
          </w:tcPr>
          <w:p w14:paraId="3D4C5178" w14:textId="77777777" w:rsidR="008A1961" w:rsidRPr="00442838" w:rsidRDefault="008A1961" w:rsidP="008A1961">
            <w:pPr>
              <w:spacing w:line="360" w:lineRule="auto"/>
              <w:rPr>
                <w:sz w:val="24"/>
                <w:szCs w:val="24"/>
              </w:rPr>
            </w:pPr>
          </w:p>
        </w:tc>
      </w:tr>
      <w:tr w:rsidR="008A1961" w:rsidRPr="00442838" w14:paraId="22D59961" w14:textId="77777777" w:rsidTr="008A1961">
        <w:tc>
          <w:tcPr>
            <w:tcW w:w="1860" w:type="dxa"/>
          </w:tcPr>
          <w:p w14:paraId="6EC1A3D9" w14:textId="77777777" w:rsidR="008A1961" w:rsidRPr="00442838" w:rsidRDefault="008A1961" w:rsidP="008A1961">
            <w:pPr>
              <w:spacing w:line="360" w:lineRule="auto"/>
              <w:rPr>
                <w:sz w:val="24"/>
                <w:szCs w:val="24"/>
              </w:rPr>
            </w:pPr>
          </w:p>
        </w:tc>
        <w:tc>
          <w:tcPr>
            <w:tcW w:w="1840" w:type="dxa"/>
          </w:tcPr>
          <w:p w14:paraId="15B7C182" w14:textId="77777777" w:rsidR="008A1961" w:rsidRPr="00442838" w:rsidRDefault="008A1961" w:rsidP="008A1961">
            <w:pPr>
              <w:spacing w:line="360" w:lineRule="auto"/>
              <w:rPr>
                <w:sz w:val="24"/>
                <w:szCs w:val="24"/>
              </w:rPr>
            </w:pPr>
          </w:p>
        </w:tc>
        <w:tc>
          <w:tcPr>
            <w:tcW w:w="1873" w:type="dxa"/>
          </w:tcPr>
          <w:p w14:paraId="45874D80" w14:textId="77777777" w:rsidR="008A1961" w:rsidRPr="00442838" w:rsidRDefault="008A1961" w:rsidP="008A1961">
            <w:pPr>
              <w:spacing w:line="360" w:lineRule="auto"/>
              <w:rPr>
                <w:sz w:val="24"/>
                <w:szCs w:val="24"/>
              </w:rPr>
            </w:pPr>
          </w:p>
        </w:tc>
        <w:tc>
          <w:tcPr>
            <w:tcW w:w="1739" w:type="dxa"/>
          </w:tcPr>
          <w:p w14:paraId="72B506F5" w14:textId="77777777" w:rsidR="008A1961" w:rsidRPr="00442838" w:rsidRDefault="008A1961" w:rsidP="008A1961">
            <w:pPr>
              <w:spacing w:line="360" w:lineRule="auto"/>
              <w:rPr>
                <w:sz w:val="24"/>
                <w:szCs w:val="24"/>
              </w:rPr>
            </w:pPr>
          </w:p>
        </w:tc>
        <w:tc>
          <w:tcPr>
            <w:tcW w:w="1739" w:type="dxa"/>
          </w:tcPr>
          <w:p w14:paraId="25D8CE94" w14:textId="77777777" w:rsidR="008A1961" w:rsidRPr="00442838" w:rsidRDefault="008A1961" w:rsidP="008A1961">
            <w:pPr>
              <w:spacing w:line="360" w:lineRule="auto"/>
              <w:rPr>
                <w:sz w:val="24"/>
                <w:szCs w:val="24"/>
              </w:rPr>
            </w:pPr>
          </w:p>
        </w:tc>
        <w:tc>
          <w:tcPr>
            <w:tcW w:w="1739" w:type="dxa"/>
          </w:tcPr>
          <w:p w14:paraId="0979DB10" w14:textId="77777777" w:rsidR="008A1961" w:rsidRPr="00442838" w:rsidRDefault="008A1961" w:rsidP="008A1961">
            <w:pPr>
              <w:spacing w:line="360" w:lineRule="auto"/>
              <w:rPr>
                <w:sz w:val="24"/>
                <w:szCs w:val="24"/>
              </w:rPr>
            </w:pPr>
          </w:p>
        </w:tc>
      </w:tr>
      <w:tr w:rsidR="008A1961" w:rsidRPr="00442838" w14:paraId="577AF463" w14:textId="77777777" w:rsidTr="008A1961">
        <w:tc>
          <w:tcPr>
            <w:tcW w:w="1860" w:type="dxa"/>
          </w:tcPr>
          <w:p w14:paraId="7769EA4A" w14:textId="77777777" w:rsidR="008A1961" w:rsidRPr="00442838" w:rsidRDefault="008A1961" w:rsidP="008A1961">
            <w:pPr>
              <w:spacing w:line="360" w:lineRule="auto"/>
              <w:rPr>
                <w:sz w:val="24"/>
                <w:szCs w:val="24"/>
              </w:rPr>
            </w:pPr>
          </w:p>
        </w:tc>
        <w:tc>
          <w:tcPr>
            <w:tcW w:w="1840" w:type="dxa"/>
          </w:tcPr>
          <w:p w14:paraId="354E00BC" w14:textId="77777777" w:rsidR="008A1961" w:rsidRPr="00442838" w:rsidRDefault="008A1961" w:rsidP="008A1961">
            <w:pPr>
              <w:spacing w:line="360" w:lineRule="auto"/>
              <w:rPr>
                <w:sz w:val="24"/>
                <w:szCs w:val="24"/>
              </w:rPr>
            </w:pPr>
          </w:p>
        </w:tc>
        <w:tc>
          <w:tcPr>
            <w:tcW w:w="1873" w:type="dxa"/>
          </w:tcPr>
          <w:p w14:paraId="0C7EFCD9" w14:textId="77777777" w:rsidR="008A1961" w:rsidRPr="00442838" w:rsidRDefault="008A1961" w:rsidP="008A1961">
            <w:pPr>
              <w:spacing w:line="360" w:lineRule="auto"/>
              <w:rPr>
                <w:sz w:val="24"/>
                <w:szCs w:val="24"/>
              </w:rPr>
            </w:pPr>
          </w:p>
        </w:tc>
        <w:tc>
          <w:tcPr>
            <w:tcW w:w="1739" w:type="dxa"/>
          </w:tcPr>
          <w:p w14:paraId="7EB6CE6B" w14:textId="77777777" w:rsidR="008A1961" w:rsidRPr="00442838" w:rsidRDefault="008A1961" w:rsidP="008A1961">
            <w:pPr>
              <w:spacing w:line="360" w:lineRule="auto"/>
              <w:rPr>
                <w:sz w:val="24"/>
                <w:szCs w:val="24"/>
              </w:rPr>
            </w:pPr>
          </w:p>
        </w:tc>
        <w:tc>
          <w:tcPr>
            <w:tcW w:w="1739" w:type="dxa"/>
          </w:tcPr>
          <w:p w14:paraId="4619EAE9" w14:textId="77777777" w:rsidR="008A1961" w:rsidRPr="00442838" w:rsidRDefault="008A1961" w:rsidP="008A1961">
            <w:pPr>
              <w:spacing w:line="360" w:lineRule="auto"/>
              <w:rPr>
                <w:sz w:val="24"/>
                <w:szCs w:val="24"/>
              </w:rPr>
            </w:pPr>
          </w:p>
        </w:tc>
        <w:tc>
          <w:tcPr>
            <w:tcW w:w="1739" w:type="dxa"/>
          </w:tcPr>
          <w:p w14:paraId="6B55D937" w14:textId="77777777" w:rsidR="008A1961" w:rsidRPr="00442838" w:rsidRDefault="008A1961" w:rsidP="008A1961">
            <w:pPr>
              <w:spacing w:line="360" w:lineRule="auto"/>
              <w:rPr>
                <w:sz w:val="24"/>
                <w:szCs w:val="24"/>
              </w:rPr>
            </w:pPr>
          </w:p>
        </w:tc>
      </w:tr>
      <w:tr w:rsidR="008A1961" w:rsidRPr="00442838" w14:paraId="1E49A205" w14:textId="77777777" w:rsidTr="008A1961">
        <w:tc>
          <w:tcPr>
            <w:tcW w:w="1860" w:type="dxa"/>
          </w:tcPr>
          <w:p w14:paraId="22FE58E7" w14:textId="77777777" w:rsidR="008A1961" w:rsidRPr="00442838" w:rsidRDefault="008A1961" w:rsidP="008A1961">
            <w:pPr>
              <w:spacing w:line="360" w:lineRule="auto"/>
              <w:rPr>
                <w:sz w:val="24"/>
                <w:szCs w:val="24"/>
              </w:rPr>
            </w:pPr>
          </w:p>
        </w:tc>
        <w:tc>
          <w:tcPr>
            <w:tcW w:w="1840" w:type="dxa"/>
          </w:tcPr>
          <w:p w14:paraId="12A54EB7" w14:textId="77777777" w:rsidR="008A1961" w:rsidRPr="00442838" w:rsidRDefault="008A1961" w:rsidP="008A1961">
            <w:pPr>
              <w:spacing w:line="360" w:lineRule="auto"/>
              <w:rPr>
                <w:sz w:val="24"/>
                <w:szCs w:val="24"/>
              </w:rPr>
            </w:pPr>
          </w:p>
        </w:tc>
        <w:tc>
          <w:tcPr>
            <w:tcW w:w="1873" w:type="dxa"/>
          </w:tcPr>
          <w:p w14:paraId="6AC9902E" w14:textId="77777777" w:rsidR="008A1961" w:rsidRPr="00442838" w:rsidRDefault="008A1961" w:rsidP="008A1961">
            <w:pPr>
              <w:spacing w:line="360" w:lineRule="auto"/>
              <w:rPr>
                <w:sz w:val="24"/>
                <w:szCs w:val="24"/>
              </w:rPr>
            </w:pPr>
          </w:p>
        </w:tc>
        <w:tc>
          <w:tcPr>
            <w:tcW w:w="1739" w:type="dxa"/>
          </w:tcPr>
          <w:p w14:paraId="51AD1C69" w14:textId="77777777" w:rsidR="008A1961" w:rsidRPr="00442838" w:rsidRDefault="008A1961" w:rsidP="008A1961">
            <w:pPr>
              <w:spacing w:line="360" w:lineRule="auto"/>
              <w:rPr>
                <w:sz w:val="24"/>
                <w:szCs w:val="24"/>
              </w:rPr>
            </w:pPr>
          </w:p>
        </w:tc>
        <w:tc>
          <w:tcPr>
            <w:tcW w:w="1739" w:type="dxa"/>
          </w:tcPr>
          <w:p w14:paraId="7927D0F7" w14:textId="77777777" w:rsidR="008A1961" w:rsidRPr="00442838" w:rsidRDefault="008A1961" w:rsidP="008A1961">
            <w:pPr>
              <w:spacing w:line="360" w:lineRule="auto"/>
              <w:rPr>
                <w:sz w:val="24"/>
                <w:szCs w:val="24"/>
              </w:rPr>
            </w:pPr>
          </w:p>
        </w:tc>
        <w:tc>
          <w:tcPr>
            <w:tcW w:w="1739" w:type="dxa"/>
          </w:tcPr>
          <w:p w14:paraId="0788985B" w14:textId="77777777" w:rsidR="008A1961" w:rsidRPr="00442838" w:rsidRDefault="008A1961" w:rsidP="008A1961">
            <w:pPr>
              <w:spacing w:line="360" w:lineRule="auto"/>
              <w:rPr>
                <w:sz w:val="24"/>
                <w:szCs w:val="24"/>
              </w:rPr>
            </w:pPr>
          </w:p>
        </w:tc>
      </w:tr>
      <w:tr w:rsidR="008A1961" w:rsidRPr="00442838" w14:paraId="7A60C5A6" w14:textId="77777777" w:rsidTr="008A1961">
        <w:tc>
          <w:tcPr>
            <w:tcW w:w="1860" w:type="dxa"/>
          </w:tcPr>
          <w:p w14:paraId="09D94DD2" w14:textId="77777777" w:rsidR="008A1961" w:rsidRPr="00442838" w:rsidRDefault="008A1961" w:rsidP="008A1961">
            <w:pPr>
              <w:spacing w:line="360" w:lineRule="auto"/>
              <w:rPr>
                <w:sz w:val="24"/>
                <w:szCs w:val="24"/>
              </w:rPr>
            </w:pPr>
          </w:p>
        </w:tc>
        <w:tc>
          <w:tcPr>
            <w:tcW w:w="1840" w:type="dxa"/>
          </w:tcPr>
          <w:p w14:paraId="708B2703" w14:textId="77777777" w:rsidR="008A1961" w:rsidRPr="00442838" w:rsidRDefault="008A1961" w:rsidP="008A1961">
            <w:pPr>
              <w:spacing w:line="360" w:lineRule="auto"/>
              <w:rPr>
                <w:sz w:val="24"/>
                <w:szCs w:val="24"/>
              </w:rPr>
            </w:pPr>
          </w:p>
        </w:tc>
        <w:tc>
          <w:tcPr>
            <w:tcW w:w="1873" w:type="dxa"/>
          </w:tcPr>
          <w:p w14:paraId="256480FF" w14:textId="77777777" w:rsidR="008A1961" w:rsidRPr="00442838" w:rsidRDefault="008A1961" w:rsidP="008A1961">
            <w:pPr>
              <w:spacing w:line="360" w:lineRule="auto"/>
              <w:rPr>
                <w:sz w:val="24"/>
                <w:szCs w:val="24"/>
              </w:rPr>
            </w:pPr>
          </w:p>
        </w:tc>
        <w:tc>
          <w:tcPr>
            <w:tcW w:w="1739" w:type="dxa"/>
          </w:tcPr>
          <w:p w14:paraId="1BB5877D" w14:textId="77777777" w:rsidR="008A1961" w:rsidRPr="00442838" w:rsidRDefault="008A1961" w:rsidP="008A1961">
            <w:pPr>
              <w:spacing w:line="360" w:lineRule="auto"/>
              <w:rPr>
                <w:sz w:val="24"/>
                <w:szCs w:val="24"/>
              </w:rPr>
            </w:pPr>
          </w:p>
        </w:tc>
        <w:tc>
          <w:tcPr>
            <w:tcW w:w="1739" w:type="dxa"/>
          </w:tcPr>
          <w:p w14:paraId="1E1B7983" w14:textId="77777777" w:rsidR="008A1961" w:rsidRPr="00442838" w:rsidRDefault="008A1961" w:rsidP="008A1961">
            <w:pPr>
              <w:spacing w:line="360" w:lineRule="auto"/>
              <w:rPr>
                <w:sz w:val="24"/>
                <w:szCs w:val="24"/>
              </w:rPr>
            </w:pPr>
          </w:p>
        </w:tc>
        <w:tc>
          <w:tcPr>
            <w:tcW w:w="1739" w:type="dxa"/>
          </w:tcPr>
          <w:p w14:paraId="1F116BC9" w14:textId="77777777" w:rsidR="008A1961" w:rsidRPr="00442838" w:rsidRDefault="008A1961" w:rsidP="008A1961">
            <w:pPr>
              <w:spacing w:line="360" w:lineRule="auto"/>
              <w:rPr>
                <w:sz w:val="24"/>
                <w:szCs w:val="24"/>
              </w:rPr>
            </w:pPr>
          </w:p>
        </w:tc>
      </w:tr>
      <w:tr w:rsidR="008A1961" w:rsidRPr="00442838" w14:paraId="5C319032" w14:textId="77777777" w:rsidTr="008A1961">
        <w:tc>
          <w:tcPr>
            <w:tcW w:w="1860" w:type="dxa"/>
          </w:tcPr>
          <w:p w14:paraId="6D8B6404" w14:textId="77777777" w:rsidR="008A1961" w:rsidRPr="00442838" w:rsidRDefault="008A1961" w:rsidP="008A1961">
            <w:pPr>
              <w:spacing w:line="360" w:lineRule="auto"/>
              <w:rPr>
                <w:sz w:val="24"/>
                <w:szCs w:val="24"/>
              </w:rPr>
            </w:pPr>
          </w:p>
        </w:tc>
        <w:tc>
          <w:tcPr>
            <w:tcW w:w="1840" w:type="dxa"/>
          </w:tcPr>
          <w:p w14:paraId="1788F141" w14:textId="77777777" w:rsidR="008A1961" w:rsidRPr="00442838" w:rsidRDefault="008A1961" w:rsidP="008A1961">
            <w:pPr>
              <w:spacing w:line="360" w:lineRule="auto"/>
              <w:rPr>
                <w:sz w:val="24"/>
                <w:szCs w:val="24"/>
              </w:rPr>
            </w:pPr>
          </w:p>
        </w:tc>
        <w:tc>
          <w:tcPr>
            <w:tcW w:w="1873" w:type="dxa"/>
          </w:tcPr>
          <w:p w14:paraId="7B9C1191" w14:textId="77777777" w:rsidR="008A1961" w:rsidRPr="00442838" w:rsidRDefault="008A1961" w:rsidP="008A1961">
            <w:pPr>
              <w:spacing w:line="360" w:lineRule="auto"/>
              <w:rPr>
                <w:sz w:val="24"/>
                <w:szCs w:val="24"/>
              </w:rPr>
            </w:pPr>
          </w:p>
        </w:tc>
        <w:tc>
          <w:tcPr>
            <w:tcW w:w="1739" w:type="dxa"/>
          </w:tcPr>
          <w:p w14:paraId="2D5AE867" w14:textId="77777777" w:rsidR="008A1961" w:rsidRPr="00442838" w:rsidRDefault="008A1961" w:rsidP="008A1961">
            <w:pPr>
              <w:spacing w:line="360" w:lineRule="auto"/>
              <w:rPr>
                <w:sz w:val="24"/>
                <w:szCs w:val="24"/>
              </w:rPr>
            </w:pPr>
          </w:p>
        </w:tc>
        <w:tc>
          <w:tcPr>
            <w:tcW w:w="1739" w:type="dxa"/>
          </w:tcPr>
          <w:p w14:paraId="139293A8" w14:textId="77777777" w:rsidR="008A1961" w:rsidRPr="00442838" w:rsidRDefault="008A1961" w:rsidP="008A1961">
            <w:pPr>
              <w:spacing w:line="360" w:lineRule="auto"/>
              <w:rPr>
                <w:sz w:val="24"/>
                <w:szCs w:val="24"/>
              </w:rPr>
            </w:pPr>
          </w:p>
        </w:tc>
        <w:tc>
          <w:tcPr>
            <w:tcW w:w="1739" w:type="dxa"/>
          </w:tcPr>
          <w:p w14:paraId="79375E82" w14:textId="77777777" w:rsidR="008A1961" w:rsidRPr="00442838" w:rsidRDefault="008A1961" w:rsidP="008A1961">
            <w:pPr>
              <w:spacing w:line="360" w:lineRule="auto"/>
              <w:rPr>
                <w:sz w:val="24"/>
                <w:szCs w:val="24"/>
              </w:rPr>
            </w:pPr>
          </w:p>
        </w:tc>
      </w:tr>
      <w:tr w:rsidR="008A1961" w:rsidRPr="00442838" w14:paraId="1AD2C146" w14:textId="77777777" w:rsidTr="008A1961">
        <w:tc>
          <w:tcPr>
            <w:tcW w:w="1860" w:type="dxa"/>
          </w:tcPr>
          <w:p w14:paraId="7475A873" w14:textId="77777777" w:rsidR="008A1961" w:rsidRPr="00442838" w:rsidRDefault="008A1961" w:rsidP="008A1961">
            <w:pPr>
              <w:spacing w:line="360" w:lineRule="auto"/>
              <w:rPr>
                <w:sz w:val="24"/>
                <w:szCs w:val="24"/>
              </w:rPr>
            </w:pPr>
          </w:p>
        </w:tc>
        <w:tc>
          <w:tcPr>
            <w:tcW w:w="1840" w:type="dxa"/>
          </w:tcPr>
          <w:p w14:paraId="60CC3F42" w14:textId="77777777" w:rsidR="008A1961" w:rsidRPr="00442838" w:rsidRDefault="008A1961" w:rsidP="008A1961">
            <w:pPr>
              <w:spacing w:line="360" w:lineRule="auto"/>
              <w:rPr>
                <w:sz w:val="24"/>
                <w:szCs w:val="24"/>
              </w:rPr>
            </w:pPr>
          </w:p>
        </w:tc>
        <w:tc>
          <w:tcPr>
            <w:tcW w:w="1873" w:type="dxa"/>
          </w:tcPr>
          <w:p w14:paraId="16A3AE01" w14:textId="77777777" w:rsidR="008A1961" w:rsidRPr="00442838" w:rsidRDefault="008A1961" w:rsidP="008A1961">
            <w:pPr>
              <w:spacing w:line="360" w:lineRule="auto"/>
              <w:rPr>
                <w:sz w:val="24"/>
                <w:szCs w:val="24"/>
              </w:rPr>
            </w:pPr>
          </w:p>
        </w:tc>
        <w:tc>
          <w:tcPr>
            <w:tcW w:w="1739" w:type="dxa"/>
          </w:tcPr>
          <w:p w14:paraId="20572CD7" w14:textId="77777777" w:rsidR="008A1961" w:rsidRPr="00442838" w:rsidRDefault="008A1961" w:rsidP="008A1961">
            <w:pPr>
              <w:spacing w:line="360" w:lineRule="auto"/>
              <w:rPr>
                <w:sz w:val="24"/>
                <w:szCs w:val="24"/>
              </w:rPr>
            </w:pPr>
          </w:p>
        </w:tc>
        <w:tc>
          <w:tcPr>
            <w:tcW w:w="1739" w:type="dxa"/>
          </w:tcPr>
          <w:p w14:paraId="4B5FEABA" w14:textId="77777777" w:rsidR="008A1961" w:rsidRPr="00442838" w:rsidRDefault="008A1961" w:rsidP="008A1961">
            <w:pPr>
              <w:spacing w:line="360" w:lineRule="auto"/>
              <w:rPr>
                <w:sz w:val="24"/>
                <w:szCs w:val="24"/>
              </w:rPr>
            </w:pPr>
          </w:p>
        </w:tc>
        <w:tc>
          <w:tcPr>
            <w:tcW w:w="1739" w:type="dxa"/>
          </w:tcPr>
          <w:p w14:paraId="39BCCB5F" w14:textId="77777777" w:rsidR="008A1961" w:rsidRPr="00442838" w:rsidRDefault="008A1961" w:rsidP="008A1961">
            <w:pPr>
              <w:spacing w:line="360" w:lineRule="auto"/>
              <w:rPr>
                <w:sz w:val="24"/>
                <w:szCs w:val="24"/>
              </w:rPr>
            </w:pPr>
          </w:p>
        </w:tc>
      </w:tr>
      <w:tr w:rsidR="008A1961" w:rsidRPr="00442838" w14:paraId="1FA96C66" w14:textId="77777777" w:rsidTr="008A1961">
        <w:tc>
          <w:tcPr>
            <w:tcW w:w="1860" w:type="dxa"/>
          </w:tcPr>
          <w:p w14:paraId="224D5207" w14:textId="77777777" w:rsidR="008A1961" w:rsidRPr="00442838" w:rsidRDefault="008A1961" w:rsidP="008A1961">
            <w:pPr>
              <w:spacing w:line="360" w:lineRule="auto"/>
              <w:rPr>
                <w:sz w:val="24"/>
                <w:szCs w:val="24"/>
              </w:rPr>
            </w:pPr>
          </w:p>
        </w:tc>
        <w:tc>
          <w:tcPr>
            <w:tcW w:w="1840" w:type="dxa"/>
          </w:tcPr>
          <w:p w14:paraId="0B50A7D8" w14:textId="77777777" w:rsidR="008A1961" w:rsidRPr="00442838" w:rsidRDefault="008A1961" w:rsidP="008A1961">
            <w:pPr>
              <w:spacing w:line="360" w:lineRule="auto"/>
              <w:rPr>
                <w:sz w:val="24"/>
                <w:szCs w:val="24"/>
              </w:rPr>
            </w:pPr>
          </w:p>
        </w:tc>
        <w:tc>
          <w:tcPr>
            <w:tcW w:w="1873" w:type="dxa"/>
          </w:tcPr>
          <w:p w14:paraId="3043C005" w14:textId="77777777" w:rsidR="008A1961" w:rsidRPr="00442838" w:rsidRDefault="008A1961" w:rsidP="008A1961">
            <w:pPr>
              <w:spacing w:line="360" w:lineRule="auto"/>
              <w:rPr>
                <w:sz w:val="24"/>
                <w:szCs w:val="24"/>
              </w:rPr>
            </w:pPr>
          </w:p>
        </w:tc>
        <w:tc>
          <w:tcPr>
            <w:tcW w:w="1739" w:type="dxa"/>
          </w:tcPr>
          <w:p w14:paraId="322A3C49" w14:textId="77777777" w:rsidR="008A1961" w:rsidRPr="00442838" w:rsidRDefault="008A1961" w:rsidP="008A1961">
            <w:pPr>
              <w:spacing w:line="360" w:lineRule="auto"/>
              <w:rPr>
                <w:sz w:val="24"/>
                <w:szCs w:val="24"/>
              </w:rPr>
            </w:pPr>
          </w:p>
        </w:tc>
        <w:tc>
          <w:tcPr>
            <w:tcW w:w="1739" w:type="dxa"/>
          </w:tcPr>
          <w:p w14:paraId="19578667" w14:textId="77777777" w:rsidR="008A1961" w:rsidRPr="00442838" w:rsidRDefault="008A1961" w:rsidP="008A1961">
            <w:pPr>
              <w:spacing w:line="360" w:lineRule="auto"/>
              <w:rPr>
                <w:sz w:val="24"/>
                <w:szCs w:val="24"/>
              </w:rPr>
            </w:pPr>
          </w:p>
        </w:tc>
        <w:tc>
          <w:tcPr>
            <w:tcW w:w="1739" w:type="dxa"/>
          </w:tcPr>
          <w:p w14:paraId="4DCBD4A4" w14:textId="77777777" w:rsidR="008A1961" w:rsidRPr="00442838" w:rsidRDefault="008A1961" w:rsidP="008A1961">
            <w:pPr>
              <w:spacing w:line="360" w:lineRule="auto"/>
              <w:rPr>
                <w:sz w:val="24"/>
                <w:szCs w:val="24"/>
              </w:rPr>
            </w:pPr>
          </w:p>
        </w:tc>
      </w:tr>
      <w:tr w:rsidR="008A1961" w:rsidRPr="00442838" w14:paraId="703C3E7C" w14:textId="77777777" w:rsidTr="008A1961">
        <w:tc>
          <w:tcPr>
            <w:tcW w:w="1860" w:type="dxa"/>
          </w:tcPr>
          <w:p w14:paraId="41B05035" w14:textId="77777777" w:rsidR="008A1961" w:rsidRPr="00442838" w:rsidRDefault="008A1961" w:rsidP="008A1961">
            <w:pPr>
              <w:spacing w:line="360" w:lineRule="auto"/>
              <w:rPr>
                <w:sz w:val="24"/>
                <w:szCs w:val="24"/>
              </w:rPr>
            </w:pPr>
          </w:p>
        </w:tc>
        <w:tc>
          <w:tcPr>
            <w:tcW w:w="1840" w:type="dxa"/>
          </w:tcPr>
          <w:p w14:paraId="2401E237" w14:textId="77777777" w:rsidR="008A1961" w:rsidRPr="00442838" w:rsidRDefault="008A1961" w:rsidP="008A1961">
            <w:pPr>
              <w:spacing w:line="360" w:lineRule="auto"/>
              <w:rPr>
                <w:sz w:val="24"/>
                <w:szCs w:val="24"/>
              </w:rPr>
            </w:pPr>
          </w:p>
        </w:tc>
        <w:tc>
          <w:tcPr>
            <w:tcW w:w="1873" w:type="dxa"/>
          </w:tcPr>
          <w:p w14:paraId="77500D1A" w14:textId="77777777" w:rsidR="008A1961" w:rsidRPr="00442838" w:rsidRDefault="008A1961" w:rsidP="008A1961">
            <w:pPr>
              <w:spacing w:line="360" w:lineRule="auto"/>
              <w:rPr>
                <w:sz w:val="24"/>
                <w:szCs w:val="24"/>
              </w:rPr>
            </w:pPr>
          </w:p>
        </w:tc>
        <w:tc>
          <w:tcPr>
            <w:tcW w:w="1739" w:type="dxa"/>
          </w:tcPr>
          <w:p w14:paraId="55139654" w14:textId="77777777" w:rsidR="008A1961" w:rsidRPr="00442838" w:rsidRDefault="008A1961" w:rsidP="008A1961">
            <w:pPr>
              <w:spacing w:line="360" w:lineRule="auto"/>
              <w:rPr>
                <w:sz w:val="24"/>
                <w:szCs w:val="24"/>
              </w:rPr>
            </w:pPr>
          </w:p>
        </w:tc>
        <w:tc>
          <w:tcPr>
            <w:tcW w:w="1739" w:type="dxa"/>
          </w:tcPr>
          <w:p w14:paraId="6B7B0654" w14:textId="77777777" w:rsidR="008A1961" w:rsidRPr="00442838" w:rsidRDefault="008A1961" w:rsidP="008A1961">
            <w:pPr>
              <w:spacing w:line="360" w:lineRule="auto"/>
              <w:rPr>
                <w:sz w:val="24"/>
                <w:szCs w:val="24"/>
              </w:rPr>
            </w:pPr>
          </w:p>
        </w:tc>
        <w:tc>
          <w:tcPr>
            <w:tcW w:w="1739" w:type="dxa"/>
          </w:tcPr>
          <w:p w14:paraId="69AEC158" w14:textId="77777777" w:rsidR="008A1961" w:rsidRPr="00442838" w:rsidRDefault="008A1961" w:rsidP="008A1961">
            <w:pPr>
              <w:spacing w:line="360" w:lineRule="auto"/>
              <w:rPr>
                <w:sz w:val="24"/>
                <w:szCs w:val="24"/>
              </w:rPr>
            </w:pPr>
          </w:p>
        </w:tc>
      </w:tr>
      <w:tr w:rsidR="008A1961" w:rsidRPr="00442838" w14:paraId="6C17D74E" w14:textId="77777777" w:rsidTr="008A1961">
        <w:tc>
          <w:tcPr>
            <w:tcW w:w="1860" w:type="dxa"/>
          </w:tcPr>
          <w:p w14:paraId="5235FC01" w14:textId="77777777" w:rsidR="008A1961" w:rsidRPr="00442838" w:rsidRDefault="008A1961" w:rsidP="008A1961">
            <w:pPr>
              <w:spacing w:line="360" w:lineRule="auto"/>
              <w:rPr>
                <w:sz w:val="24"/>
                <w:szCs w:val="24"/>
              </w:rPr>
            </w:pPr>
          </w:p>
        </w:tc>
        <w:tc>
          <w:tcPr>
            <w:tcW w:w="1840" w:type="dxa"/>
          </w:tcPr>
          <w:p w14:paraId="7C118DFF" w14:textId="77777777" w:rsidR="008A1961" w:rsidRPr="00442838" w:rsidRDefault="008A1961" w:rsidP="008A1961">
            <w:pPr>
              <w:spacing w:line="360" w:lineRule="auto"/>
              <w:rPr>
                <w:sz w:val="24"/>
                <w:szCs w:val="24"/>
              </w:rPr>
            </w:pPr>
          </w:p>
        </w:tc>
        <w:tc>
          <w:tcPr>
            <w:tcW w:w="1873" w:type="dxa"/>
          </w:tcPr>
          <w:p w14:paraId="48817575" w14:textId="77777777" w:rsidR="008A1961" w:rsidRPr="00442838" w:rsidRDefault="008A1961" w:rsidP="008A1961">
            <w:pPr>
              <w:spacing w:line="360" w:lineRule="auto"/>
              <w:rPr>
                <w:sz w:val="24"/>
                <w:szCs w:val="24"/>
              </w:rPr>
            </w:pPr>
          </w:p>
        </w:tc>
        <w:tc>
          <w:tcPr>
            <w:tcW w:w="1739" w:type="dxa"/>
          </w:tcPr>
          <w:p w14:paraId="2983F33B" w14:textId="77777777" w:rsidR="008A1961" w:rsidRPr="00442838" w:rsidRDefault="008A1961" w:rsidP="008A1961">
            <w:pPr>
              <w:spacing w:line="360" w:lineRule="auto"/>
              <w:rPr>
                <w:sz w:val="24"/>
                <w:szCs w:val="24"/>
              </w:rPr>
            </w:pPr>
          </w:p>
        </w:tc>
        <w:tc>
          <w:tcPr>
            <w:tcW w:w="1739" w:type="dxa"/>
          </w:tcPr>
          <w:p w14:paraId="4616DD39" w14:textId="77777777" w:rsidR="008A1961" w:rsidRPr="00442838" w:rsidRDefault="008A1961" w:rsidP="008A1961">
            <w:pPr>
              <w:spacing w:line="360" w:lineRule="auto"/>
              <w:rPr>
                <w:sz w:val="24"/>
                <w:szCs w:val="24"/>
              </w:rPr>
            </w:pPr>
          </w:p>
        </w:tc>
        <w:tc>
          <w:tcPr>
            <w:tcW w:w="1739" w:type="dxa"/>
          </w:tcPr>
          <w:p w14:paraId="7631B5C9" w14:textId="77777777" w:rsidR="008A1961" w:rsidRPr="00442838" w:rsidRDefault="008A1961" w:rsidP="008A1961">
            <w:pPr>
              <w:spacing w:line="360" w:lineRule="auto"/>
              <w:rPr>
                <w:sz w:val="24"/>
                <w:szCs w:val="24"/>
              </w:rPr>
            </w:pPr>
          </w:p>
        </w:tc>
      </w:tr>
      <w:tr w:rsidR="008A1961" w:rsidRPr="00442838" w14:paraId="3E4CAA8B" w14:textId="77777777" w:rsidTr="008A1961">
        <w:tc>
          <w:tcPr>
            <w:tcW w:w="1860" w:type="dxa"/>
          </w:tcPr>
          <w:p w14:paraId="69ABABC4" w14:textId="77777777" w:rsidR="008A1961" w:rsidRPr="00442838" w:rsidRDefault="008A1961" w:rsidP="008A1961">
            <w:pPr>
              <w:spacing w:line="360" w:lineRule="auto"/>
              <w:rPr>
                <w:sz w:val="24"/>
                <w:szCs w:val="24"/>
              </w:rPr>
            </w:pPr>
          </w:p>
        </w:tc>
        <w:tc>
          <w:tcPr>
            <w:tcW w:w="1840" w:type="dxa"/>
          </w:tcPr>
          <w:p w14:paraId="79E975B6" w14:textId="77777777" w:rsidR="008A1961" w:rsidRPr="00442838" w:rsidRDefault="008A1961" w:rsidP="008A1961">
            <w:pPr>
              <w:spacing w:line="360" w:lineRule="auto"/>
              <w:rPr>
                <w:sz w:val="24"/>
                <w:szCs w:val="24"/>
              </w:rPr>
            </w:pPr>
          </w:p>
        </w:tc>
        <w:tc>
          <w:tcPr>
            <w:tcW w:w="1873" w:type="dxa"/>
          </w:tcPr>
          <w:p w14:paraId="0C55BC75" w14:textId="77777777" w:rsidR="008A1961" w:rsidRPr="00442838" w:rsidRDefault="008A1961" w:rsidP="008A1961">
            <w:pPr>
              <w:spacing w:line="360" w:lineRule="auto"/>
              <w:rPr>
                <w:sz w:val="24"/>
                <w:szCs w:val="24"/>
              </w:rPr>
            </w:pPr>
          </w:p>
        </w:tc>
        <w:tc>
          <w:tcPr>
            <w:tcW w:w="1739" w:type="dxa"/>
          </w:tcPr>
          <w:p w14:paraId="502B995D" w14:textId="77777777" w:rsidR="008A1961" w:rsidRPr="00442838" w:rsidRDefault="008A1961" w:rsidP="008A1961">
            <w:pPr>
              <w:spacing w:line="360" w:lineRule="auto"/>
              <w:rPr>
                <w:sz w:val="24"/>
                <w:szCs w:val="24"/>
              </w:rPr>
            </w:pPr>
          </w:p>
        </w:tc>
        <w:tc>
          <w:tcPr>
            <w:tcW w:w="1739" w:type="dxa"/>
          </w:tcPr>
          <w:p w14:paraId="33A75BDA" w14:textId="77777777" w:rsidR="008A1961" w:rsidRPr="00442838" w:rsidRDefault="008A1961" w:rsidP="008A1961">
            <w:pPr>
              <w:spacing w:line="360" w:lineRule="auto"/>
              <w:rPr>
                <w:sz w:val="24"/>
                <w:szCs w:val="24"/>
              </w:rPr>
            </w:pPr>
          </w:p>
        </w:tc>
        <w:tc>
          <w:tcPr>
            <w:tcW w:w="1739" w:type="dxa"/>
          </w:tcPr>
          <w:p w14:paraId="367B9695" w14:textId="77777777" w:rsidR="008A1961" w:rsidRPr="00442838" w:rsidRDefault="008A1961" w:rsidP="008A1961">
            <w:pPr>
              <w:spacing w:line="360" w:lineRule="auto"/>
              <w:rPr>
                <w:sz w:val="24"/>
                <w:szCs w:val="24"/>
              </w:rPr>
            </w:pPr>
          </w:p>
        </w:tc>
      </w:tr>
      <w:tr w:rsidR="008A1961" w:rsidRPr="00442838" w14:paraId="4121FB36" w14:textId="77777777" w:rsidTr="008A1961">
        <w:tc>
          <w:tcPr>
            <w:tcW w:w="1860" w:type="dxa"/>
          </w:tcPr>
          <w:p w14:paraId="1E377D3A" w14:textId="77777777" w:rsidR="008A1961" w:rsidRPr="00442838" w:rsidRDefault="008A1961" w:rsidP="008A1961">
            <w:pPr>
              <w:spacing w:line="360" w:lineRule="auto"/>
              <w:rPr>
                <w:sz w:val="24"/>
                <w:szCs w:val="24"/>
              </w:rPr>
            </w:pPr>
          </w:p>
        </w:tc>
        <w:tc>
          <w:tcPr>
            <w:tcW w:w="1840" w:type="dxa"/>
          </w:tcPr>
          <w:p w14:paraId="51CBCEAB" w14:textId="77777777" w:rsidR="008A1961" w:rsidRPr="00442838" w:rsidRDefault="008A1961" w:rsidP="008A1961">
            <w:pPr>
              <w:spacing w:line="360" w:lineRule="auto"/>
              <w:rPr>
                <w:sz w:val="24"/>
                <w:szCs w:val="24"/>
              </w:rPr>
            </w:pPr>
          </w:p>
        </w:tc>
        <w:tc>
          <w:tcPr>
            <w:tcW w:w="1873" w:type="dxa"/>
          </w:tcPr>
          <w:p w14:paraId="12C46398" w14:textId="77777777" w:rsidR="008A1961" w:rsidRPr="00442838" w:rsidRDefault="008A1961" w:rsidP="008A1961">
            <w:pPr>
              <w:spacing w:line="360" w:lineRule="auto"/>
              <w:rPr>
                <w:sz w:val="24"/>
                <w:szCs w:val="24"/>
              </w:rPr>
            </w:pPr>
          </w:p>
        </w:tc>
        <w:tc>
          <w:tcPr>
            <w:tcW w:w="1739" w:type="dxa"/>
          </w:tcPr>
          <w:p w14:paraId="132D8029" w14:textId="77777777" w:rsidR="008A1961" w:rsidRPr="00442838" w:rsidRDefault="008A1961" w:rsidP="008A1961">
            <w:pPr>
              <w:spacing w:line="360" w:lineRule="auto"/>
              <w:rPr>
                <w:sz w:val="24"/>
                <w:szCs w:val="24"/>
              </w:rPr>
            </w:pPr>
          </w:p>
        </w:tc>
        <w:tc>
          <w:tcPr>
            <w:tcW w:w="1739" w:type="dxa"/>
          </w:tcPr>
          <w:p w14:paraId="539A5260" w14:textId="77777777" w:rsidR="008A1961" w:rsidRPr="00442838" w:rsidRDefault="008A1961" w:rsidP="008A1961">
            <w:pPr>
              <w:spacing w:line="360" w:lineRule="auto"/>
              <w:rPr>
                <w:sz w:val="24"/>
                <w:szCs w:val="24"/>
              </w:rPr>
            </w:pPr>
          </w:p>
        </w:tc>
        <w:tc>
          <w:tcPr>
            <w:tcW w:w="1739" w:type="dxa"/>
          </w:tcPr>
          <w:p w14:paraId="62571087" w14:textId="77777777" w:rsidR="008A1961" w:rsidRPr="00442838" w:rsidRDefault="008A1961" w:rsidP="008A1961">
            <w:pPr>
              <w:spacing w:line="360" w:lineRule="auto"/>
              <w:rPr>
                <w:sz w:val="24"/>
                <w:szCs w:val="24"/>
              </w:rPr>
            </w:pPr>
          </w:p>
        </w:tc>
      </w:tr>
      <w:tr w:rsidR="008A1961" w:rsidRPr="00442838" w14:paraId="2A98FD08" w14:textId="77777777" w:rsidTr="008A1961">
        <w:tc>
          <w:tcPr>
            <w:tcW w:w="1860" w:type="dxa"/>
          </w:tcPr>
          <w:p w14:paraId="4FAF1D3C" w14:textId="77777777" w:rsidR="008A1961" w:rsidRPr="00442838" w:rsidRDefault="008A1961" w:rsidP="008A1961">
            <w:pPr>
              <w:spacing w:line="360" w:lineRule="auto"/>
              <w:rPr>
                <w:sz w:val="24"/>
                <w:szCs w:val="24"/>
              </w:rPr>
            </w:pPr>
          </w:p>
        </w:tc>
        <w:tc>
          <w:tcPr>
            <w:tcW w:w="1840" w:type="dxa"/>
          </w:tcPr>
          <w:p w14:paraId="0C015FBE" w14:textId="77777777" w:rsidR="008A1961" w:rsidRPr="00442838" w:rsidRDefault="008A1961" w:rsidP="008A1961">
            <w:pPr>
              <w:spacing w:line="360" w:lineRule="auto"/>
              <w:rPr>
                <w:sz w:val="24"/>
                <w:szCs w:val="24"/>
              </w:rPr>
            </w:pPr>
          </w:p>
        </w:tc>
        <w:tc>
          <w:tcPr>
            <w:tcW w:w="1873" w:type="dxa"/>
          </w:tcPr>
          <w:p w14:paraId="2BC2A071" w14:textId="77777777" w:rsidR="008A1961" w:rsidRPr="00442838" w:rsidRDefault="008A1961" w:rsidP="008A1961">
            <w:pPr>
              <w:spacing w:line="360" w:lineRule="auto"/>
              <w:rPr>
                <w:sz w:val="24"/>
                <w:szCs w:val="24"/>
              </w:rPr>
            </w:pPr>
          </w:p>
        </w:tc>
        <w:tc>
          <w:tcPr>
            <w:tcW w:w="1739" w:type="dxa"/>
          </w:tcPr>
          <w:p w14:paraId="6491CD2A" w14:textId="77777777" w:rsidR="008A1961" w:rsidRPr="00442838" w:rsidRDefault="008A1961" w:rsidP="008A1961">
            <w:pPr>
              <w:spacing w:line="360" w:lineRule="auto"/>
              <w:rPr>
                <w:sz w:val="24"/>
                <w:szCs w:val="24"/>
              </w:rPr>
            </w:pPr>
          </w:p>
        </w:tc>
        <w:tc>
          <w:tcPr>
            <w:tcW w:w="1739" w:type="dxa"/>
          </w:tcPr>
          <w:p w14:paraId="4878B45A" w14:textId="77777777" w:rsidR="008A1961" w:rsidRPr="00442838" w:rsidRDefault="008A1961" w:rsidP="008A1961">
            <w:pPr>
              <w:spacing w:line="360" w:lineRule="auto"/>
              <w:rPr>
                <w:sz w:val="24"/>
                <w:szCs w:val="24"/>
              </w:rPr>
            </w:pPr>
          </w:p>
        </w:tc>
        <w:tc>
          <w:tcPr>
            <w:tcW w:w="1739" w:type="dxa"/>
          </w:tcPr>
          <w:p w14:paraId="59ABB058" w14:textId="77777777" w:rsidR="008A1961" w:rsidRPr="00442838" w:rsidRDefault="008A1961" w:rsidP="008A1961">
            <w:pPr>
              <w:spacing w:line="360" w:lineRule="auto"/>
              <w:rPr>
                <w:sz w:val="24"/>
                <w:szCs w:val="24"/>
              </w:rPr>
            </w:pPr>
          </w:p>
        </w:tc>
      </w:tr>
      <w:tr w:rsidR="008A1961" w:rsidRPr="00442838" w14:paraId="37B59815" w14:textId="77777777" w:rsidTr="008A1961">
        <w:tc>
          <w:tcPr>
            <w:tcW w:w="1860" w:type="dxa"/>
          </w:tcPr>
          <w:p w14:paraId="4A2FE64F" w14:textId="77777777" w:rsidR="008A1961" w:rsidRPr="00442838" w:rsidRDefault="008A1961" w:rsidP="008A1961">
            <w:pPr>
              <w:spacing w:line="360" w:lineRule="auto"/>
              <w:rPr>
                <w:sz w:val="24"/>
                <w:szCs w:val="24"/>
              </w:rPr>
            </w:pPr>
          </w:p>
        </w:tc>
        <w:tc>
          <w:tcPr>
            <w:tcW w:w="1840" w:type="dxa"/>
          </w:tcPr>
          <w:p w14:paraId="2AA34CB4" w14:textId="77777777" w:rsidR="008A1961" w:rsidRPr="00442838" w:rsidRDefault="008A1961" w:rsidP="008A1961">
            <w:pPr>
              <w:spacing w:line="360" w:lineRule="auto"/>
              <w:rPr>
                <w:sz w:val="24"/>
                <w:szCs w:val="24"/>
              </w:rPr>
            </w:pPr>
          </w:p>
        </w:tc>
        <w:tc>
          <w:tcPr>
            <w:tcW w:w="1873" w:type="dxa"/>
          </w:tcPr>
          <w:p w14:paraId="55C24D5C" w14:textId="77777777" w:rsidR="008A1961" w:rsidRPr="00442838" w:rsidRDefault="008A1961" w:rsidP="008A1961">
            <w:pPr>
              <w:spacing w:line="360" w:lineRule="auto"/>
              <w:rPr>
                <w:sz w:val="24"/>
                <w:szCs w:val="24"/>
              </w:rPr>
            </w:pPr>
          </w:p>
        </w:tc>
        <w:tc>
          <w:tcPr>
            <w:tcW w:w="1739" w:type="dxa"/>
          </w:tcPr>
          <w:p w14:paraId="1A1EB690" w14:textId="77777777" w:rsidR="008A1961" w:rsidRPr="00442838" w:rsidRDefault="008A1961" w:rsidP="008A1961">
            <w:pPr>
              <w:spacing w:line="360" w:lineRule="auto"/>
              <w:rPr>
                <w:sz w:val="24"/>
                <w:szCs w:val="24"/>
              </w:rPr>
            </w:pPr>
          </w:p>
        </w:tc>
        <w:tc>
          <w:tcPr>
            <w:tcW w:w="1739" w:type="dxa"/>
          </w:tcPr>
          <w:p w14:paraId="274E7A9F" w14:textId="77777777" w:rsidR="008A1961" w:rsidRPr="00442838" w:rsidRDefault="008A1961" w:rsidP="008A1961">
            <w:pPr>
              <w:spacing w:line="360" w:lineRule="auto"/>
              <w:rPr>
                <w:sz w:val="24"/>
                <w:szCs w:val="24"/>
              </w:rPr>
            </w:pPr>
          </w:p>
        </w:tc>
        <w:tc>
          <w:tcPr>
            <w:tcW w:w="1739" w:type="dxa"/>
          </w:tcPr>
          <w:p w14:paraId="08C2E41B" w14:textId="77777777" w:rsidR="008A1961" w:rsidRPr="00442838" w:rsidRDefault="008A1961" w:rsidP="008A1961">
            <w:pPr>
              <w:spacing w:line="360" w:lineRule="auto"/>
              <w:rPr>
                <w:sz w:val="24"/>
                <w:szCs w:val="24"/>
              </w:rPr>
            </w:pPr>
          </w:p>
        </w:tc>
      </w:tr>
      <w:tr w:rsidR="008A1961" w:rsidRPr="00442838" w14:paraId="4C2500E8" w14:textId="77777777" w:rsidTr="008A1961">
        <w:tc>
          <w:tcPr>
            <w:tcW w:w="1860" w:type="dxa"/>
          </w:tcPr>
          <w:p w14:paraId="4C9820EA" w14:textId="77777777" w:rsidR="008A1961" w:rsidRPr="00442838" w:rsidRDefault="008A1961" w:rsidP="008A1961">
            <w:pPr>
              <w:spacing w:line="360" w:lineRule="auto"/>
              <w:rPr>
                <w:sz w:val="24"/>
                <w:szCs w:val="24"/>
              </w:rPr>
            </w:pPr>
          </w:p>
        </w:tc>
        <w:tc>
          <w:tcPr>
            <w:tcW w:w="1840" w:type="dxa"/>
          </w:tcPr>
          <w:p w14:paraId="03338F32" w14:textId="77777777" w:rsidR="008A1961" w:rsidRPr="00442838" w:rsidRDefault="008A1961" w:rsidP="008A1961">
            <w:pPr>
              <w:spacing w:line="360" w:lineRule="auto"/>
              <w:rPr>
                <w:sz w:val="24"/>
                <w:szCs w:val="24"/>
              </w:rPr>
            </w:pPr>
          </w:p>
        </w:tc>
        <w:tc>
          <w:tcPr>
            <w:tcW w:w="1873" w:type="dxa"/>
          </w:tcPr>
          <w:p w14:paraId="6C093100" w14:textId="77777777" w:rsidR="008A1961" w:rsidRPr="00442838" w:rsidRDefault="008A1961" w:rsidP="008A1961">
            <w:pPr>
              <w:spacing w:line="360" w:lineRule="auto"/>
              <w:rPr>
                <w:sz w:val="24"/>
                <w:szCs w:val="24"/>
              </w:rPr>
            </w:pPr>
          </w:p>
        </w:tc>
        <w:tc>
          <w:tcPr>
            <w:tcW w:w="1739" w:type="dxa"/>
          </w:tcPr>
          <w:p w14:paraId="37A9C3EA" w14:textId="77777777" w:rsidR="008A1961" w:rsidRPr="00442838" w:rsidRDefault="008A1961" w:rsidP="008A1961">
            <w:pPr>
              <w:spacing w:line="360" w:lineRule="auto"/>
              <w:rPr>
                <w:sz w:val="24"/>
                <w:szCs w:val="24"/>
              </w:rPr>
            </w:pPr>
          </w:p>
        </w:tc>
        <w:tc>
          <w:tcPr>
            <w:tcW w:w="1739" w:type="dxa"/>
          </w:tcPr>
          <w:p w14:paraId="06CDBC9B" w14:textId="77777777" w:rsidR="008A1961" w:rsidRPr="00442838" w:rsidRDefault="008A1961" w:rsidP="008A1961">
            <w:pPr>
              <w:spacing w:line="360" w:lineRule="auto"/>
              <w:rPr>
                <w:sz w:val="24"/>
                <w:szCs w:val="24"/>
              </w:rPr>
            </w:pPr>
          </w:p>
        </w:tc>
        <w:tc>
          <w:tcPr>
            <w:tcW w:w="1739" w:type="dxa"/>
          </w:tcPr>
          <w:p w14:paraId="1DC93C8F" w14:textId="77777777" w:rsidR="008A1961" w:rsidRPr="00442838" w:rsidRDefault="008A1961" w:rsidP="008A1961">
            <w:pPr>
              <w:spacing w:line="360" w:lineRule="auto"/>
              <w:rPr>
                <w:sz w:val="24"/>
                <w:szCs w:val="24"/>
              </w:rPr>
            </w:pPr>
          </w:p>
        </w:tc>
      </w:tr>
      <w:tr w:rsidR="008A1961" w:rsidRPr="00442838" w14:paraId="65ADAA18" w14:textId="77777777" w:rsidTr="008A1961">
        <w:tc>
          <w:tcPr>
            <w:tcW w:w="1860" w:type="dxa"/>
          </w:tcPr>
          <w:p w14:paraId="42A09EA5" w14:textId="77777777" w:rsidR="008A1961" w:rsidRPr="00442838" w:rsidRDefault="008A1961" w:rsidP="008A1961">
            <w:pPr>
              <w:spacing w:line="360" w:lineRule="auto"/>
              <w:rPr>
                <w:sz w:val="24"/>
                <w:szCs w:val="24"/>
              </w:rPr>
            </w:pPr>
          </w:p>
        </w:tc>
        <w:tc>
          <w:tcPr>
            <w:tcW w:w="1840" w:type="dxa"/>
          </w:tcPr>
          <w:p w14:paraId="26F2FC08" w14:textId="77777777" w:rsidR="008A1961" w:rsidRPr="00442838" w:rsidRDefault="008A1961" w:rsidP="008A1961">
            <w:pPr>
              <w:spacing w:line="360" w:lineRule="auto"/>
              <w:rPr>
                <w:sz w:val="24"/>
                <w:szCs w:val="24"/>
              </w:rPr>
            </w:pPr>
          </w:p>
        </w:tc>
        <w:tc>
          <w:tcPr>
            <w:tcW w:w="1873" w:type="dxa"/>
          </w:tcPr>
          <w:p w14:paraId="52BB7B73" w14:textId="77777777" w:rsidR="008A1961" w:rsidRPr="00442838" w:rsidRDefault="008A1961" w:rsidP="008A1961">
            <w:pPr>
              <w:spacing w:line="360" w:lineRule="auto"/>
              <w:rPr>
                <w:sz w:val="24"/>
                <w:szCs w:val="24"/>
              </w:rPr>
            </w:pPr>
          </w:p>
        </w:tc>
        <w:tc>
          <w:tcPr>
            <w:tcW w:w="1739" w:type="dxa"/>
          </w:tcPr>
          <w:p w14:paraId="7D7BBB9F" w14:textId="77777777" w:rsidR="008A1961" w:rsidRPr="00442838" w:rsidRDefault="008A1961" w:rsidP="008A1961">
            <w:pPr>
              <w:spacing w:line="360" w:lineRule="auto"/>
              <w:rPr>
                <w:sz w:val="24"/>
                <w:szCs w:val="24"/>
              </w:rPr>
            </w:pPr>
          </w:p>
        </w:tc>
        <w:tc>
          <w:tcPr>
            <w:tcW w:w="1739" w:type="dxa"/>
          </w:tcPr>
          <w:p w14:paraId="0ED9C298" w14:textId="77777777" w:rsidR="008A1961" w:rsidRPr="00442838" w:rsidRDefault="008A1961" w:rsidP="008A1961">
            <w:pPr>
              <w:spacing w:line="360" w:lineRule="auto"/>
              <w:rPr>
                <w:sz w:val="24"/>
                <w:szCs w:val="24"/>
              </w:rPr>
            </w:pPr>
          </w:p>
        </w:tc>
        <w:tc>
          <w:tcPr>
            <w:tcW w:w="1739" w:type="dxa"/>
          </w:tcPr>
          <w:p w14:paraId="530AF033" w14:textId="77777777" w:rsidR="008A1961" w:rsidRPr="00442838" w:rsidRDefault="008A1961" w:rsidP="008A1961">
            <w:pPr>
              <w:spacing w:line="360" w:lineRule="auto"/>
              <w:rPr>
                <w:sz w:val="24"/>
                <w:szCs w:val="24"/>
              </w:rPr>
            </w:pPr>
          </w:p>
        </w:tc>
      </w:tr>
      <w:tr w:rsidR="008A1961" w:rsidRPr="00442838" w14:paraId="5080FC80" w14:textId="77777777" w:rsidTr="008A1961">
        <w:tc>
          <w:tcPr>
            <w:tcW w:w="1860" w:type="dxa"/>
          </w:tcPr>
          <w:p w14:paraId="52634531" w14:textId="77777777" w:rsidR="008A1961" w:rsidRPr="00442838" w:rsidRDefault="008A1961" w:rsidP="008A1961">
            <w:pPr>
              <w:spacing w:line="360" w:lineRule="auto"/>
              <w:rPr>
                <w:sz w:val="24"/>
                <w:szCs w:val="24"/>
              </w:rPr>
            </w:pPr>
          </w:p>
        </w:tc>
        <w:tc>
          <w:tcPr>
            <w:tcW w:w="1840" w:type="dxa"/>
          </w:tcPr>
          <w:p w14:paraId="456246E9" w14:textId="77777777" w:rsidR="008A1961" w:rsidRPr="00442838" w:rsidRDefault="008A1961" w:rsidP="008A1961">
            <w:pPr>
              <w:spacing w:line="360" w:lineRule="auto"/>
              <w:rPr>
                <w:sz w:val="24"/>
                <w:szCs w:val="24"/>
              </w:rPr>
            </w:pPr>
          </w:p>
        </w:tc>
        <w:tc>
          <w:tcPr>
            <w:tcW w:w="1873" w:type="dxa"/>
          </w:tcPr>
          <w:p w14:paraId="664737E0" w14:textId="77777777" w:rsidR="008A1961" w:rsidRPr="00442838" w:rsidRDefault="008A1961" w:rsidP="008A1961">
            <w:pPr>
              <w:spacing w:line="360" w:lineRule="auto"/>
              <w:rPr>
                <w:sz w:val="24"/>
                <w:szCs w:val="24"/>
              </w:rPr>
            </w:pPr>
          </w:p>
        </w:tc>
        <w:tc>
          <w:tcPr>
            <w:tcW w:w="1739" w:type="dxa"/>
          </w:tcPr>
          <w:p w14:paraId="55378768" w14:textId="77777777" w:rsidR="008A1961" w:rsidRPr="00442838" w:rsidRDefault="008A1961" w:rsidP="008A1961">
            <w:pPr>
              <w:spacing w:line="360" w:lineRule="auto"/>
              <w:rPr>
                <w:sz w:val="24"/>
                <w:szCs w:val="24"/>
              </w:rPr>
            </w:pPr>
          </w:p>
        </w:tc>
        <w:tc>
          <w:tcPr>
            <w:tcW w:w="1739" w:type="dxa"/>
          </w:tcPr>
          <w:p w14:paraId="4E52845C" w14:textId="77777777" w:rsidR="008A1961" w:rsidRPr="00442838" w:rsidRDefault="008A1961" w:rsidP="008A1961">
            <w:pPr>
              <w:spacing w:line="360" w:lineRule="auto"/>
              <w:rPr>
                <w:sz w:val="24"/>
                <w:szCs w:val="24"/>
              </w:rPr>
            </w:pPr>
          </w:p>
        </w:tc>
        <w:tc>
          <w:tcPr>
            <w:tcW w:w="1739" w:type="dxa"/>
          </w:tcPr>
          <w:p w14:paraId="4EACA69F" w14:textId="77777777" w:rsidR="008A1961" w:rsidRPr="00442838" w:rsidRDefault="008A1961" w:rsidP="008A1961">
            <w:pPr>
              <w:spacing w:line="360" w:lineRule="auto"/>
              <w:rPr>
                <w:sz w:val="24"/>
                <w:szCs w:val="24"/>
              </w:rPr>
            </w:pPr>
          </w:p>
        </w:tc>
      </w:tr>
      <w:tr w:rsidR="008A1961" w:rsidRPr="00442838" w14:paraId="4486497C" w14:textId="77777777" w:rsidTr="008A1961">
        <w:tc>
          <w:tcPr>
            <w:tcW w:w="1860" w:type="dxa"/>
          </w:tcPr>
          <w:p w14:paraId="7F639310" w14:textId="77777777" w:rsidR="008A1961" w:rsidRPr="00442838" w:rsidRDefault="008A1961" w:rsidP="008A1961">
            <w:pPr>
              <w:spacing w:line="360" w:lineRule="auto"/>
              <w:rPr>
                <w:sz w:val="24"/>
                <w:szCs w:val="24"/>
              </w:rPr>
            </w:pPr>
          </w:p>
        </w:tc>
        <w:tc>
          <w:tcPr>
            <w:tcW w:w="1840" w:type="dxa"/>
          </w:tcPr>
          <w:p w14:paraId="2A0DC17A" w14:textId="77777777" w:rsidR="008A1961" w:rsidRPr="00442838" w:rsidRDefault="008A1961" w:rsidP="008A1961">
            <w:pPr>
              <w:spacing w:line="360" w:lineRule="auto"/>
              <w:rPr>
                <w:sz w:val="24"/>
                <w:szCs w:val="24"/>
              </w:rPr>
            </w:pPr>
          </w:p>
        </w:tc>
        <w:tc>
          <w:tcPr>
            <w:tcW w:w="1873" w:type="dxa"/>
          </w:tcPr>
          <w:p w14:paraId="6CC4381D" w14:textId="77777777" w:rsidR="008A1961" w:rsidRPr="00442838" w:rsidRDefault="008A1961" w:rsidP="008A1961">
            <w:pPr>
              <w:spacing w:line="360" w:lineRule="auto"/>
              <w:rPr>
                <w:sz w:val="24"/>
                <w:szCs w:val="24"/>
              </w:rPr>
            </w:pPr>
          </w:p>
        </w:tc>
        <w:tc>
          <w:tcPr>
            <w:tcW w:w="1739" w:type="dxa"/>
          </w:tcPr>
          <w:p w14:paraId="3EA9A5B9" w14:textId="77777777" w:rsidR="008A1961" w:rsidRPr="00442838" w:rsidRDefault="008A1961" w:rsidP="008A1961">
            <w:pPr>
              <w:spacing w:line="360" w:lineRule="auto"/>
              <w:rPr>
                <w:sz w:val="24"/>
                <w:szCs w:val="24"/>
              </w:rPr>
            </w:pPr>
          </w:p>
        </w:tc>
        <w:tc>
          <w:tcPr>
            <w:tcW w:w="1739" w:type="dxa"/>
          </w:tcPr>
          <w:p w14:paraId="0D478759" w14:textId="77777777" w:rsidR="008A1961" w:rsidRPr="00442838" w:rsidRDefault="008A1961" w:rsidP="008A1961">
            <w:pPr>
              <w:spacing w:line="360" w:lineRule="auto"/>
              <w:rPr>
                <w:sz w:val="24"/>
                <w:szCs w:val="24"/>
              </w:rPr>
            </w:pPr>
          </w:p>
        </w:tc>
        <w:tc>
          <w:tcPr>
            <w:tcW w:w="1739" w:type="dxa"/>
          </w:tcPr>
          <w:p w14:paraId="0C200C58" w14:textId="77777777" w:rsidR="008A1961" w:rsidRPr="00442838" w:rsidRDefault="008A1961" w:rsidP="008A1961">
            <w:pPr>
              <w:spacing w:line="360" w:lineRule="auto"/>
              <w:rPr>
                <w:sz w:val="24"/>
                <w:szCs w:val="24"/>
              </w:rPr>
            </w:pPr>
          </w:p>
        </w:tc>
      </w:tr>
      <w:tr w:rsidR="008A1961" w:rsidRPr="00442838" w14:paraId="0EE9BE9B" w14:textId="77777777" w:rsidTr="008A1961">
        <w:tc>
          <w:tcPr>
            <w:tcW w:w="1860" w:type="dxa"/>
          </w:tcPr>
          <w:p w14:paraId="6EBDF8C1" w14:textId="77777777" w:rsidR="008A1961" w:rsidRPr="00442838" w:rsidRDefault="008A1961" w:rsidP="008A1961">
            <w:pPr>
              <w:spacing w:line="360" w:lineRule="auto"/>
              <w:rPr>
                <w:sz w:val="24"/>
                <w:szCs w:val="24"/>
              </w:rPr>
            </w:pPr>
          </w:p>
        </w:tc>
        <w:tc>
          <w:tcPr>
            <w:tcW w:w="1840" w:type="dxa"/>
          </w:tcPr>
          <w:p w14:paraId="08FCF4BC" w14:textId="77777777" w:rsidR="008A1961" w:rsidRPr="00442838" w:rsidRDefault="008A1961" w:rsidP="008A1961">
            <w:pPr>
              <w:spacing w:line="360" w:lineRule="auto"/>
              <w:rPr>
                <w:sz w:val="24"/>
                <w:szCs w:val="24"/>
              </w:rPr>
            </w:pPr>
          </w:p>
        </w:tc>
        <w:tc>
          <w:tcPr>
            <w:tcW w:w="1873" w:type="dxa"/>
          </w:tcPr>
          <w:p w14:paraId="6B458412" w14:textId="77777777" w:rsidR="008A1961" w:rsidRPr="00442838" w:rsidRDefault="008A1961" w:rsidP="008A1961">
            <w:pPr>
              <w:spacing w:line="360" w:lineRule="auto"/>
              <w:rPr>
                <w:sz w:val="24"/>
                <w:szCs w:val="24"/>
              </w:rPr>
            </w:pPr>
          </w:p>
        </w:tc>
        <w:tc>
          <w:tcPr>
            <w:tcW w:w="1739" w:type="dxa"/>
          </w:tcPr>
          <w:p w14:paraId="64E89415" w14:textId="77777777" w:rsidR="008A1961" w:rsidRPr="00442838" w:rsidRDefault="008A1961" w:rsidP="008A1961">
            <w:pPr>
              <w:spacing w:line="360" w:lineRule="auto"/>
              <w:rPr>
                <w:sz w:val="24"/>
                <w:szCs w:val="24"/>
              </w:rPr>
            </w:pPr>
          </w:p>
        </w:tc>
        <w:tc>
          <w:tcPr>
            <w:tcW w:w="1739" w:type="dxa"/>
          </w:tcPr>
          <w:p w14:paraId="4985D90C" w14:textId="77777777" w:rsidR="008A1961" w:rsidRPr="00442838" w:rsidRDefault="008A1961" w:rsidP="008A1961">
            <w:pPr>
              <w:spacing w:line="360" w:lineRule="auto"/>
              <w:rPr>
                <w:sz w:val="24"/>
                <w:szCs w:val="24"/>
              </w:rPr>
            </w:pPr>
          </w:p>
        </w:tc>
        <w:tc>
          <w:tcPr>
            <w:tcW w:w="1739" w:type="dxa"/>
          </w:tcPr>
          <w:p w14:paraId="2EE47F05" w14:textId="77777777" w:rsidR="008A1961" w:rsidRPr="00442838" w:rsidRDefault="008A1961" w:rsidP="008A1961">
            <w:pPr>
              <w:spacing w:line="360" w:lineRule="auto"/>
              <w:rPr>
                <w:sz w:val="24"/>
                <w:szCs w:val="24"/>
              </w:rPr>
            </w:pPr>
          </w:p>
        </w:tc>
      </w:tr>
      <w:tr w:rsidR="008A1961" w:rsidRPr="00442838" w14:paraId="7E327913" w14:textId="77777777" w:rsidTr="008A1961">
        <w:tc>
          <w:tcPr>
            <w:tcW w:w="1860" w:type="dxa"/>
          </w:tcPr>
          <w:p w14:paraId="38420757" w14:textId="77777777" w:rsidR="008A1961" w:rsidRPr="00442838" w:rsidRDefault="008A1961" w:rsidP="008A1961">
            <w:pPr>
              <w:spacing w:line="360" w:lineRule="auto"/>
              <w:rPr>
                <w:sz w:val="24"/>
                <w:szCs w:val="24"/>
              </w:rPr>
            </w:pPr>
          </w:p>
        </w:tc>
        <w:tc>
          <w:tcPr>
            <w:tcW w:w="1840" w:type="dxa"/>
          </w:tcPr>
          <w:p w14:paraId="582075F0" w14:textId="77777777" w:rsidR="008A1961" w:rsidRPr="00442838" w:rsidRDefault="008A1961" w:rsidP="008A1961">
            <w:pPr>
              <w:spacing w:line="360" w:lineRule="auto"/>
              <w:rPr>
                <w:sz w:val="24"/>
                <w:szCs w:val="24"/>
              </w:rPr>
            </w:pPr>
          </w:p>
        </w:tc>
        <w:tc>
          <w:tcPr>
            <w:tcW w:w="1873" w:type="dxa"/>
          </w:tcPr>
          <w:p w14:paraId="70595027" w14:textId="77777777" w:rsidR="008A1961" w:rsidRPr="00442838" w:rsidRDefault="008A1961" w:rsidP="008A1961">
            <w:pPr>
              <w:spacing w:line="360" w:lineRule="auto"/>
              <w:rPr>
                <w:sz w:val="24"/>
                <w:szCs w:val="24"/>
              </w:rPr>
            </w:pPr>
          </w:p>
        </w:tc>
        <w:tc>
          <w:tcPr>
            <w:tcW w:w="1739" w:type="dxa"/>
          </w:tcPr>
          <w:p w14:paraId="2D64CB73" w14:textId="77777777" w:rsidR="008A1961" w:rsidRPr="00442838" w:rsidRDefault="008A1961" w:rsidP="008A1961">
            <w:pPr>
              <w:spacing w:line="360" w:lineRule="auto"/>
              <w:rPr>
                <w:sz w:val="24"/>
                <w:szCs w:val="24"/>
              </w:rPr>
            </w:pPr>
          </w:p>
        </w:tc>
        <w:tc>
          <w:tcPr>
            <w:tcW w:w="1739" w:type="dxa"/>
          </w:tcPr>
          <w:p w14:paraId="0EDDC82E" w14:textId="77777777" w:rsidR="008A1961" w:rsidRPr="00442838" w:rsidRDefault="008A1961" w:rsidP="008A1961">
            <w:pPr>
              <w:spacing w:line="360" w:lineRule="auto"/>
              <w:rPr>
                <w:sz w:val="24"/>
                <w:szCs w:val="24"/>
              </w:rPr>
            </w:pPr>
          </w:p>
        </w:tc>
        <w:tc>
          <w:tcPr>
            <w:tcW w:w="1739" w:type="dxa"/>
          </w:tcPr>
          <w:p w14:paraId="6D555889" w14:textId="77777777" w:rsidR="008A1961" w:rsidRPr="00442838" w:rsidRDefault="008A1961" w:rsidP="008A1961">
            <w:pPr>
              <w:spacing w:line="360" w:lineRule="auto"/>
              <w:rPr>
                <w:sz w:val="24"/>
                <w:szCs w:val="24"/>
              </w:rPr>
            </w:pPr>
          </w:p>
        </w:tc>
      </w:tr>
      <w:tr w:rsidR="008A1961" w:rsidRPr="00442838" w14:paraId="778C3955" w14:textId="77777777" w:rsidTr="008A1961">
        <w:tc>
          <w:tcPr>
            <w:tcW w:w="1860" w:type="dxa"/>
          </w:tcPr>
          <w:p w14:paraId="715BD119" w14:textId="77777777" w:rsidR="008A1961" w:rsidRPr="00442838" w:rsidRDefault="008A1961" w:rsidP="008A1961">
            <w:pPr>
              <w:spacing w:line="360" w:lineRule="auto"/>
              <w:rPr>
                <w:sz w:val="24"/>
                <w:szCs w:val="24"/>
              </w:rPr>
            </w:pPr>
          </w:p>
        </w:tc>
        <w:tc>
          <w:tcPr>
            <w:tcW w:w="1840" w:type="dxa"/>
          </w:tcPr>
          <w:p w14:paraId="6A71AE61" w14:textId="77777777" w:rsidR="008A1961" w:rsidRPr="00442838" w:rsidRDefault="008A1961" w:rsidP="008A1961">
            <w:pPr>
              <w:spacing w:line="360" w:lineRule="auto"/>
              <w:rPr>
                <w:sz w:val="24"/>
                <w:szCs w:val="24"/>
              </w:rPr>
            </w:pPr>
          </w:p>
        </w:tc>
        <w:tc>
          <w:tcPr>
            <w:tcW w:w="1873" w:type="dxa"/>
          </w:tcPr>
          <w:p w14:paraId="263BBAA6" w14:textId="77777777" w:rsidR="008A1961" w:rsidRPr="00442838" w:rsidRDefault="008A1961" w:rsidP="008A1961">
            <w:pPr>
              <w:spacing w:line="360" w:lineRule="auto"/>
              <w:rPr>
                <w:sz w:val="24"/>
                <w:szCs w:val="24"/>
              </w:rPr>
            </w:pPr>
          </w:p>
        </w:tc>
        <w:tc>
          <w:tcPr>
            <w:tcW w:w="1739" w:type="dxa"/>
          </w:tcPr>
          <w:p w14:paraId="5C742C00" w14:textId="77777777" w:rsidR="008A1961" w:rsidRPr="00442838" w:rsidRDefault="008A1961" w:rsidP="008A1961">
            <w:pPr>
              <w:spacing w:line="360" w:lineRule="auto"/>
              <w:rPr>
                <w:sz w:val="24"/>
                <w:szCs w:val="24"/>
              </w:rPr>
            </w:pPr>
          </w:p>
        </w:tc>
        <w:tc>
          <w:tcPr>
            <w:tcW w:w="1739" w:type="dxa"/>
          </w:tcPr>
          <w:p w14:paraId="6FC8D097" w14:textId="77777777" w:rsidR="008A1961" w:rsidRPr="00442838" w:rsidRDefault="008A1961" w:rsidP="008A1961">
            <w:pPr>
              <w:spacing w:line="360" w:lineRule="auto"/>
              <w:rPr>
                <w:sz w:val="24"/>
                <w:szCs w:val="24"/>
              </w:rPr>
            </w:pPr>
          </w:p>
        </w:tc>
        <w:tc>
          <w:tcPr>
            <w:tcW w:w="1739" w:type="dxa"/>
          </w:tcPr>
          <w:p w14:paraId="05F733D6" w14:textId="77777777" w:rsidR="008A1961" w:rsidRPr="00442838" w:rsidRDefault="008A1961" w:rsidP="008A1961">
            <w:pPr>
              <w:spacing w:line="360" w:lineRule="auto"/>
              <w:rPr>
                <w:sz w:val="24"/>
                <w:szCs w:val="24"/>
              </w:rPr>
            </w:pPr>
          </w:p>
        </w:tc>
      </w:tr>
      <w:tr w:rsidR="008A1961" w:rsidRPr="00442838" w14:paraId="239C6D15" w14:textId="77777777" w:rsidTr="008A1961">
        <w:tc>
          <w:tcPr>
            <w:tcW w:w="1860" w:type="dxa"/>
          </w:tcPr>
          <w:p w14:paraId="5980729B" w14:textId="77777777" w:rsidR="008A1961" w:rsidRPr="00442838" w:rsidRDefault="008A1961" w:rsidP="008A1961">
            <w:pPr>
              <w:spacing w:line="360" w:lineRule="auto"/>
              <w:rPr>
                <w:sz w:val="24"/>
                <w:szCs w:val="24"/>
              </w:rPr>
            </w:pPr>
          </w:p>
        </w:tc>
        <w:tc>
          <w:tcPr>
            <w:tcW w:w="1840" w:type="dxa"/>
          </w:tcPr>
          <w:p w14:paraId="2FB9808C" w14:textId="77777777" w:rsidR="008A1961" w:rsidRPr="00442838" w:rsidRDefault="008A1961" w:rsidP="008A1961">
            <w:pPr>
              <w:spacing w:line="360" w:lineRule="auto"/>
              <w:rPr>
                <w:sz w:val="24"/>
                <w:szCs w:val="24"/>
              </w:rPr>
            </w:pPr>
          </w:p>
        </w:tc>
        <w:tc>
          <w:tcPr>
            <w:tcW w:w="1873" w:type="dxa"/>
          </w:tcPr>
          <w:p w14:paraId="7A854556" w14:textId="77777777" w:rsidR="008A1961" w:rsidRPr="00442838" w:rsidRDefault="008A1961" w:rsidP="008A1961">
            <w:pPr>
              <w:spacing w:line="360" w:lineRule="auto"/>
              <w:rPr>
                <w:sz w:val="24"/>
                <w:szCs w:val="24"/>
              </w:rPr>
            </w:pPr>
          </w:p>
        </w:tc>
        <w:tc>
          <w:tcPr>
            <w:tcW w:w="1739" w:type="dxa"/>
          </w:tcPr>
          <w:p w14:paraId="65C1E336" w14:textId="77777777" w:rsidR="008A1961" w:rsidRPr="00442838" w:rsidRDefault="008A1961" w:rsidP="008A1961">
            <w:pPr>
              <w:spacing w:line="360" w:lineRule="auto"/>
              <w:rPr>
                <w:sz w:val="24"/>
                <w:szCs w:val="24"/>
              </w:rPr>
            </w:pPr>
          </w:p>
        </w:tc>
        <w:tc>
          <w:tcPr>
            <w:tcW w:w="1739" w:type="dxa"/>
          </w:tcPr>
          <w:p w14:paraId="5A3668E8" w14:textId="77777777" w:rsidR="008A1961" w:rsidRPr="00442838" w:rsidRDefault="008A1961" w:rsidP="008A1961">
            <w:pPr>
              <w:spacing w:line="360" w:lineRule="auto"/>
              <w:rPr>
                <w:sz w:val="24"/>
                <w:szCs w:val="24"/>
              </w:rPr>
            </w:pPr>
          </w:p>
        </w:tc>
        <w:tc>
          <w:tcPr>
            <w:tcW w:w="1739" w:type="dxa"/>
          </w:tcPr>
          <w:p w14:paraId="74636166" w14:textId="77777777" w:rsidR="008A1961" w:rsidRPr="00442838" w:rsidRDefault="008A1961" w:rsidP="008A1961">
            <w:pPr>
              <w:spacing w:line="360" w:lineRule="auto"/>
              <w:rPr>
                <w:sz w:val="24"/>
                <w:szCs w:val="24"/>
              </w:rPr>
            </w:pPr>
          </w:p>
        </w:tc>
      </w:tr>
      <w:tr w:rsidR="008A1961" w:rsidRPr="00442838" w14:paraId="3CB758D0" w14:textId="77777777" w:rsidTr="008A1961">
        <w:tc>
          <w:tcPr>
            <w:tcW w:w="1860" w:type="dxa"/>
          </w:tcPr>
          <w:p w14:paraId="43118F2D" w14:textId="77777777" w:rsidR="008A1961" w:rsidRPr="00442838" w:rsidRDefault="008A1961" w:rsidP="008A1961">
            <w:pPr>
              <w:spacing w:line="360" w:lineRule="auto"/>
              <w:rPr>
                <w:sz w:val="24"/>
                <w:szCs w:val="24"/>
              </w:rPr>
            </w:pPr>
          </w:p>
        </w:tc>
        <w:tc>
          <w:tcPr>
            <w:tcW w:w="1840" w:type="dxa"/>
          </w:tcPr>
          <w:p w14:paraId="13AE954E" w14:textId="77777777" w:rsidR="008A1961" w:rsidRPr="00442838" w:rsidRDefault="008A1961" w:rsidP="008A1961">
            <w:pPr>
              <w:spacing w:line="360" w:lineRule="auto"/>
              <w:rPr>
                <w:sz w:val="24"/>
                <w:szCs w:val="24"/>
              </w:rPr>
            </w:pPr>
          </w:p>
        </w:tc>
        <w:tc>
          <w:tcPr>
            <w:tcW w:w="1873" w:type="dxa"/>
          </w:tcPr>
          <w:p w14:paraId="2BA290A7" w14:textId="77777777" w:rsidR="008A1961" w:rsidRPr="00442838" w:rsidRDefault="008A1961" w:rsidP="008A1961">
            <w:pPr>
              <w:spacing w:line="360" w:lineRule="auto"/>
              <w:rPr>
                <w:sz w:val="24"/>
                <w:szCs w:val="24"/>
              </w:rPr>
            </w:pPr>
          </w:p>
        </w:tc>
        <w:tc>
          <w:tcPr>
            <w:tcW w:w="1739" w:type="dxa"/>
          </w:tcPr>
          <w:p w14:paraId="16941CCE" w14:textId="77777777" w:rsidR="008A1961" w:rsidRPr="00442838" w:rsidRDefault="008A1961" w:rsidP="008A1961">
            <w:pPr>
              <w:spacing w:line="360" w:lineRule="auto"/>
              <w:rPr>
                <w:sz w:val="24"/>
                <w:szCs w:val="24"/>
              </w:rPr>
            </w:pPr>
          </w:p>
        </w:tc>
        <w:tc>
          <w:tcPr>
            <w:tcW w:w="1739" w:type="dxa"/>
          </w:tcPr>
          <w:p w14:paraId="4B21BEE9" w14:textId="77777777" w:rsidR="008A1961" w:rsidRPr="00442838" w:rsidRDefault="008A1961" w:rsidP="008A1961">
            <w:pPr>
              <w:spacing w:line="360" w:lineRule="auto"/>
              <w:rPr>
                <w:sz w:val="24"/>
                <w:szCs w:val="24"/>
              </w:rPr>
            </w:pPr>
          </w:p>
        </w:tc>
        <w:tc>
          <w:tcPr>
            <w:tcW w:w="1739" w:type="dxa"/>
          </w:tcPr>
          <w:p w14:paraId="68A5D3B3" w14:textId="77777777" w:rsidR="008A1961" w:rsidRPr="00442838" w:rsidRDefault="008A1961" w:rsidP="008A1961">
            <w:pPr>
              <w:spacing w:line="360" w:lineRule="auto"/>
              <w:rPr>
                <w:sz w:val="24"/>
                <w:szCs w:val="24"/>
              </w:rPr>
            </w:pPr>
          </w:p>
        </w:tc>
      </w:tr>
      <w:tr w:rsidR="008A1961" w:rsidRPr="00442838" w14:paraId="3EE6258B" w14:textId="77777777" w:rsidTr="008A1961">
        <w:tc>
          <w:tcPr>
            <w:tcW w:w="1860" w:type="dxa"/>
          </w:tcPr>
          <w:p w14:paraId="60D6F4C8" w14:textId="77777777" w:rsidR="008A1961" w:rsidRPr="00442838" w:rsidRDefault="008A1961" w:rsidP="008A1961">
            <w:pPr>
              <w:spacing w:line="360" w:lineRule="auto"/>
              <w:rPr>
                <w:sz w:val="24"/>
                <w:szCs w:val="24"/>
              </w:rPr>
            </w:pPr>
          </w:p>
        </w:tc>
        <w:tc>
          <w:tcPr>
            <w:tcW w:w="1840" w:type="dxa"/>
          </w:tcPr>
          <w:p w14:paraId="317998F7" w14:textId="77777777" w:rsidR="008A1961" w:rsidRPr="00442838" w:rsidRDefault="008A1961" w:rsidP="008A1961">
            <w:pPr>
              <w:spacing w:line="360" w:lineRule="auto"/>
              <w:rPr>
                <w:sz w:val="24"/>
                <w:szCs w:val="24"/>
              </w:rPr>
            </w:pPr>
          </w:p>
        </w:tc>
        <w:tc>
          <w:tcPr>
            <w:tcW w:w="1873" w:type="dxa"/>
          </w:tcPr>
          <w:p w14:paraId="20EDFC52" w14:textId="77777777" w:rsidR="008A1961" w:rsidRPr="00442838" w:rsidRDefault="008A1961" w:rsidP="008A1961">
            <w:pPr>
              <w:spacing w:line="360" w:lineRule="auto"/>
              <w:rPr>
                <w:sz w:val="24"/>
                <w:szCs w:val="24"/>
              </w:rPr>
            </w:pPr>
          </w:p>
        </w:tc>
        <w:tc>
          <w:tcPr>
            <w:tcW w:w="1739" w:type="dxa"/>
          </w:tcPr>
          <w:p w14:paraId="64F59F4B" w14:textId="77777777" w:rsidR="008A1961" w:rsidRPr="00442838" w:rsidRDefault="008A1961" w:rsidP="008A1961">
            <w:pPr>
              <w:spacing w:line="360" w:lineRule="auto"/>
              <w:rPr>
                <w:sz w:val="24"/>
                <w:szCs w:val="24"/>
              </w:rPr>
            </w:pPr>
          </w:p>
        </w:tc>
        <w:tc>
          <w:tcPr>
            <w:tcW w:w="1739" w:type="dxa"/>
          </w:tcPr>
          <w:p w14:paraId="3DECE15B" w14:textId="77777777" w:rsidR="008A1961" w:rsidRPr="00442838" w:rsidRDefault="008A1961" w:rsidP="008A1961">
            <w:pPr>
              <w:spacing w:line="360" w:lineRule="auto"/>
              <w:rPr>
                <w:sz w:val="24"/>
                <w:szCs w:val="24"/>
              </w:rPr>
            </w:pPr>
          </w:p>
        </w:tc>
        <w:tc>
          <w:tcPr>
            <w:tcW w:w="1739" w:type="dxa"/>
          </w:tcPr>
          <w:p w14:paraId="438E231F" w14:textId="77777777" w:rsidR="008A1961" w:rsidRPr="00442838" w:rsidRDefault="008A1961" w:rsidP="008A1961">
            <w:pPr>
              <w:spacing w:line="360" w:lineRule="auto"/>
              <w:rPr>
                <w:sz w:val="24"/>
                <w:szCs w:val="24"/>
              </w:rPr>
            </w:pPr>
          </w:p>
        </w:tc>
      </w:tr>
      <w:tr w:rsidR="008A1961" w:rsidRPr="00442838" w14:paraId="77FC5B88" w14:textId="77777777" w:rsidTr="008A1961">
        <w:tc>
          <w:tcPr>
            <w:tcW w:w="1860" w:type="dxa"/>
          </w:tcPr>
          <w:p w14:paraId="1E3B11B3" w14:textId="77777777" w:rsidR="008A1961" w:rsidRPr="00442838" w:rsidRDefault="008A1961" w:rsidP="008A1961">
            <w:pPr>
              <w:spacing w:line="360" w:lineRule="auto"/>
              <w:rPr>
                <w:sz w:val="24"/>
                <w:szCs w:val="24"/>
              </w:rPr>
            </w:pPr>
          </w:p>
        </w:tc>
        <w:tc>
          <w:tcPr>
            <w:tcW w:w="1840" w:type="dxa"/>
          </w:tcPr>
          <w:p w14:paraId="5B22CF73" w14:textId="77777777" w:rsidR="008A1961" w:rsidRPr="00442838" w:rsidRDefault="008A1961" w:rsidP="008A1961">
            <w:pPr>
              <w:spacing w:line="360" w:lineRule="auto"/>
              <w:rPr>
                <w:sz w:val="24"/>
                <w:szCs w:val="24"/>
              </w:rPr>
            </w:pPr>
          </w:p>
        </w:tc>
        <w:tc>
          <w:tcPr>
            <w:tcW w:w="1873" w:type="dxa"/>
          </w:tcPr>
          <w:p w14:paraId="617D5D4B" w14:textId="77777777" w:rsidR="008A1961" w:rsidRPr="00442838" w:rsidRDefault="008A1961" w:rsidP="008A1961">
            <w:pPr>
              <w:spacing w:line="360" w:lineRule="auto"/>
              <w:rPr>
                <w:sz w:val="24"/>
                <w:szCs w:val="24"/>
              </w:rPr>
            </w:pPr>
          </w:p>
        </w:tc>
        <w:tc>
          <w:tcPr>
            <w:tcW w:w="1739" w:type="dxa"/>
          </w:tcPr>
          <w:p w14:paraId="21710361" w14:textId="77777777" w:rsidR="008A1961" w:rsidRPr="00442838" w:rsidRDefault="008A1961" w:rsidP="008A1961">
            <w:pPr>
              <w:spacing w:line="360" w:lineRule="auto"/>
              <w:rPr>
                <w:sz w:val="24"/>
                <w:szCs w:val="24"/>
              </w:rPr>
            </w:pPr>
          </w:p>
        </w:tc>
        <w:tc>
          <w:tcPr>
            <w:tcW w:w="1739" w:type="dxa"/>
          </w:tcPr>
          <w:p w14:paraId="079B60C1" w14:textId="77777777" w:rsidR="008A1961" w:rsidRPr="00442838" w:rsidRDefault="008A1961" w:rsidP="008A1961">
            <w:pPr>
              <w:spacing w:line="360" w:lineRule="auto"/>
              <w:rPr>
                <w:sz w:val="24"/>
                <w:szCs w:val="24"/>
              </w:rPr>
            </w:pPr>
          </w:p>
        </w:tc>
        <w:tc>
          <w:tcPr>
            <w:tcW w:w="1739" w:type="dxa"/>
          </w:tcPr>
          <w:p w14:paraId="6EDB8EA6" w14:textId="77777777" w:rsidR="008A1961" w:rsidRPr="00442838" w:rsidRDefault="008A1961" w:rsidP="008A1961">
            <w:pPr>
              <w:spacing w:line="360" w:lineRule="auto"/>
              <w:rPr>
                <w:sz w:val="24"/>
                <w:szCs w:val="24"/>
              </w:rPr>
            </w:pPr>
          </w:p>
        </w:tc>
      </w:tr>
      <w:tr w:rsidR="008A1961" w:rsidRPr="00442838" w14:paraId="50EE44B4" w14:textId="77777777" w:rsidTr="008A1961">
        <w:tc>
          <w:tcPr>
            <w:tcW w:w="1860" w:type="dxa"/>
          </w:tcPr>
          <w:p w14:paraId="27505988" w14:textId="77777777" w:rsidR="008A1961" w:rsidRPr="00442838" w:rsidRDefault="008A1961" w:rsidP="008A1961">
            <w:pPr>
              <w:spacing w:line="360" w:lineRule="auto"/>
              <w:rPr>
                <w:sz w:val="24"/>
                <w:szCs w:val="24"/>
              </w:rPr>
            </w:pPr>
          </w:p>
        </w:tc>
        <w:tc>
          <w:tcPr>
            <w:tcW w:w="1840" w:type="dxa"/>
          </w:tcPr>
          <w:p w14:paraId="50878A40" w14:textId="77777777" w:rsidR="008A1961" w:rsidRPr="00442838" w:rsidRDefault="008A1961" w:rsidP="008A1961">
            <w:pPr>
              <w:spacing w:line="360" w:lineRule="auto"/>
              <w:rPr>
                <w:sz w:val="24"/>
                <w:szCs w:val="24"/>
              </w:rPr>
            </w:pPr>
          </w:p>
        </w:tc>
        <w:tc>
          <w:tcPr>
            <w:tcW w:w="1873" w:type="dxa"/>
          </w:tcPr>
          <w:p w14:paraId="7ACF9CE7" w14:textId="77777777" w:rsidR="008A1961" w:rsidRPr="00442838" w:rsidRDefault="008A1961" w:rsidP="008A1961">
            <w:pPr>
              <w:spacing w:line="360" w:lineRule="auto"/>
              <w:rPr>
                <w:sz w:val="24"/>
                <w:szCs w:val="24"/>
              </w:rPr>
            </w:pPr>
          </w:p>
        </w:tc>
        <w:tc>
          <w:tcPr>
            <w:tcW w:w="1739" w:type="dxa"/>
          </w:tcPr>
          <w:p w14:paraId="09C33A17" w14:textId="77777777" w:rsidR="008A1961" w:rsidRPr="00442838" w:rsidRDefault="008A1961" w:rsidP="008A1961">
            <w:pPr>
              <w:spacing w:line="360" w:lineRule="auto"/>
              <w:rPr>
                <w:sz w:val="24"/>
                <w:szCs w:val="24"/>
              </w:rPr>
            </w:pPr>
          </w:p>
        </w:tc>
        <w:tc>
          <w:tcPr>
            <w:tcW w:w="1739" w:type="dxa"/>
          </w:tcPr>
          <w:p w14:paraId="219834B0" w14:textId="77777777" w:rsidR="008A1961" w:rsidRPr="00442838" w:rsidRDefault="008A1961" w:rsidP="008A1961">
            <w:pPr>
              <w:spacing w:line="360" w:lineRule="auto"/>
              <w:rPr>
                <w:sz w:val="24"/>
                <w:szCs w:val="24"/>
              </w:rPr>
            </w:pPr>
          </w:p>
        </w:tc>
        <w:tc>
          <w:tcPr>
            <w:tcW w:w="1739" w:type="dxa"/>
          </w:tcPr>
          <w:p w14:paraId="6729FD7B" w14:textId="77777777" w:rsidR="008A1961" w:rsidRPr="00442838" w:rsidRDefault="008A1961" w:rsidP="008A1961">
            <w:pPr>
              <w:spacing w:line="360" w:lineRule="auto"/>
              <w:rPr>
                <w:sz w:val="24"/>
                <w:szCs w:val="24"/>
              </w:rPr>
            </w:pPr>
          </w:p>
        </w:tc>
      </w:tr>
      <w:tr w:rsidR="008A1961" w:rsidRPr="00442838" w14:paraId="476F83B6" w14:textId="77777777" w:rsidTr="008A1961">
        <w:tc>
          <w:tcPr>
            <w:tcW w:w="1860" w:type="dxa"/>
          </w:tcPr>
          <w:p w14:paraId="5FCE923E" w14:textId="77777777" w:rsidR="008A1961" w:rsidRPr="00442838" w:rsidRDefault="008A1961" w:rsidP="008A1961">
            <w:pPr>
              <w:spacing w:line="360" w:lineRule="auto"/>
              <w:rPr>
                <w:sz w:val="24"/>
                <w:szCs w:val="24"/>
              </w:rPr>
            </w:pPr>
          </w:p>
        </w:tc>
        <w:tc>
          <w:tcPr>
            <w:tcW w:w="1840" w:type="dxa"/>
          </w:tcPr>
          <w:p w14:paraId="12CD4119" w14:textId="77777777" w:rsidR="008A1961" w:rsidRPr="00442838" w:rsidRDefault="008A1961" w:rsidP="008A1961">
            <w:pPr>
              <w:spacing w:line="360" w:lineRule="auto"/>
              <w:rPr>
                <w:sz w:val="24"/>
                <w:szCs w:val="24"/>
              </w:rPr>
            </w:pPr>
          </w:p>
        </w:tc>
        <w:tc>
          <w:tcPr>
            <w:tcW w:w="1873" w:type="dxa"/>
          </w:tcPr>
          <w:p w14:paraId="67471720" w14:textId="77777777" w:rsidR="008A1961" w:rsidRPr="00442838" w:rsidRDefault="008A1961" w:rsidP="008A1961">
            <w:pPr>
              <w:spacing w:line="360" w:lineRule="auto"/>
              <w:rPr>
                <w:sz w:val="24"/>
                <w:szCs w:val="24"/>
              </w:rPr>
            </w:pPr>
          </w:p>
        </w:tc>
        <w:tc>
          <w:tcPr>
            <w:tcW w:w="1739" w:type="dxa"/>
          </w:tcPr>
          <w:p w14:paraId="2D4F0590" w14:textId="77777777" w:rsidR="008A1961" w:rsidRPr="00442838" w:rsidRDefault="008A1961" w:rsidP="008A1961">
            <w:pPr>
              <w:spacing w:line="360" w:lineRule="auto"/>
              <w:rPr>
                <w:sz w:val="24"/>
                <w:szCs w:val="24"/>
              </w:rPr>
            </w:pPr>
          </w:p>
        </w:tc>
        <w:tc>
          <w:tcPr>
            <w:tcW w:w="1739" w:type="dxa"/>
          </w:tcPr>
          <w:p w14:paraId="4B951E1C" w14:textId="77777777" w:rsidR="008A1961" w:rsidRPr="00442838" w:rsidRDefault="008A1961" w:rsidP="008A1961">
            <w:pPr>
              <w:spacing w:line="360" w:lineRule="auto"/>
              <w:rPr>
                <w:sz w:val="24"/>
                <w:szCs w:val="24"/>
              </w:rPr>
            </w:pPr>
          </w:p>
        </w:tc>
        <w:tc>
          <w:tcPr>
            <w:tcW w:w="1739" w:type="dxa"/>
          </w:tcPr>
          <w:p w14:paraId="32B0E5E0" w14:textId="77777777" w:rsidR="008A1961" w:rsidRPr="00442838" w:rsidRDefault="008A1961" w:rsidP="008A1961">
            <w:pPr>
              <w:spacing w:line="360" w:lineRule="auto"/>
              <w:rPr>
                <w:sz w:val="24"/>
                <w:szCs w:val="24"/>
              </w:rPr>
            </w:pPr>
          </w:p>
        </w:tc>
      </w:tr>
      <w:tr w:rsidR="008A1961" w:rsidRPr="00442838" w14:paraId="30C71510" w14:textId="77777777" w:rsidTr="008A1961">
        <w:tc>
          <w:tcPr>
            <w:tcW w:w="1860" w:type="dxa"/>
          </w:tcPr>
          <w:p w14:paraId="1C1CC5F2" w14:textId="77777777" w:rsidR="008A1961" w:rsidRPr="00442838" w:rsidRDefault="008A1961" w:rsidP="008A1961">
            <w:pPr>
              <w:spacing w:line="360" w:lineRule="auto"/>
              <w:rPr>
                <w:sz w:val="24"/>
                <w:szCs w:val="24"/>
              </w:rPr>
            </w:pPr>
          </w:p>
        </w:tc>
        <w:tc>
          <w:tcPr>
            <w:tcW w:w="1840" w:type="dxa"/>
          </w:tcPr>
          <w:p w14:paraId="16E28CD0" w14:textId="77777777" w:rsidR="008A1961" w:rsidRPr="00442838" w:rsidRDefault="008A1961" w:rsidP="008A1961">
            <w:pPr>
              <w:spacing w:line="360" w:lineRule="auto"/>
              <w:rPr>
                <w:sz w:val="24"/>
                <w:szCs w:val="24"/>
              </w:rPr>
            </w:pPr>
          </w:p>
        </w:tc>
        <w:tc>
          <w:tcPr>
            <w:tcW w:w="1873" w:type="dxa"/>
          </w:tcPr>
          <w:p w14:paraId="0C40CE60" w14:textId="77777777" w:rsidR="008A1961" w:rsidRPr="00442838" w:rsidRDefault="008A1961" w:rsidP="008A1961">
            <w:pPr>
              <w:spacing w:line="360" w:lineRule="auto"/>
              <w:rPr>
                <w:sz w:val="24"/>
                <w:szCs w:val="24"/>
              </w:rPr>
            </w:pPr>
          </w:p>
        </w:tc>
        <w:tc>
          <w:tcPr>
            <w:tcW w:w="1739" w:type="dxa"/>
          </w:tcPr>
          <w:p w14:paraId="2D39DEF1" w14:textId="77777777" w:rsidR="008A1961" w:rsidRPr="00442838" w:rsidRDefault="008A1961" w:rsidP="008A1961">
            <w:pPr>
              <w:spacing w:line="360" w:lineRule="auto"/>
              <w:rPr>
                <w:sz w:val="24"/>
                <w:szCs w:val="24"/>
              </w:rPr>
            </w:pPr>
          </w:p>
        </w:tc>
        <w:tc>
          <w:tcPr>
            <w:tcW w:w="1739" w:type="dxa"/>
          </w:tcPr>
          <w:p w14:paraId="202A8185" w14:textId="77777777" w:rsidR="008A1961" w:rsidRPr="00442838" w:rsidRDefault="008A1961" w:rsidP="008A1961">
            <w:pPr>
              <w:spacing w:line="360" w:lineRule="auto"/>
              <w:rPr>
                <w:sz w:val="24"/>
                <w:szCs w:val="24"/>
              </w:rPr>
            </w:pPr>
          </w:p>
        </w:tc>
        <w:tc>
          <w:tcPr>
            <w:tcW w:w="1739" w:type="dxa"/>
          </w:tcPr>
          <w:p w14:paraId="19B7871D" w14:textId="77777777" w:rsidR="008A1961" w:rsidRPr="00442838" w:rsidRDefault="008A1961" w:rsidP="008A1961">
            <w:pPr>
              <w:spacing w:line="360" w:lineRule="auto"/>
              <w:rPr>
                <w:sz w:val="24"/>
                <w:szCs w:val="24"/>
              </w:rPr>
            </w:pPr>
          </w:p>
        </w:tc>
      </w:tr>
      <w:tr w:rsidR="008A1961" w:rsidRPr="00442838" w14:paraId="27476DA7" w14:textId="77777777" w:rsidTr="008A1961">
        <w:tc>
          <w:tcPr>
            <w:tcW w:w="1860" w:type="dxa"/>
          </w:tcPr>
          <w:p w14:paraId="607FE31F" w14:textId="77777777" w:rsidR="008A1961" w:rsidRPr="00442838" w:rsidRDefault="008A1961" w:rsidP="008A1961">
            <w:pPr>
              <w:spacing w:line="360" w:lineRule="auto"/>
              <w:rPr>
                <w:sz w:val="24"/>
                <w:szCs w:val="24"/>
              </w:rPr>
            </w:pPr>
          </w:p>
        </w:tc>
        <w:tc>
          <w:tcPr>
            <w:tcW w:w="1840" w:type="dxa"/>
          </w:tcPr>
          <w:p w14:paraId="25391413" w14:textId="77777777" w:rsidR="008A1961" w:rsidRPr="00442838" w:rsidRDefault="008A1961" w:rsidP="008A1961">
            <w:pPr>
              <w:spacing w:line="360" w:lineRule="auto"/>
              <w:rPr>
                <w:sz w:val="24"/>
                <w:szCs w:val="24"/>
              </w:rPr>
            </w:pPr>
          </w:p>
        </w:tc>
        <w:tc>
          <w:tcPr>
            <w:tcW w:w="1873" w:type="dxa"/>
          </w:tcPr>
          <w:p w14:paraId="19C3E164" w14:textId="77777777" w:rsidR="008A1961" w:rsidRPr="00442838" w:rsidRDefault="008A1961" w:rsidP="008A1961">
            <w:pPr>
              <w:spacing w:line="360" w:lineRule="auto"/>
              <w:rPr>
                <w:sz w:val="24"/>
                <w:szCs w:val="24"/>
              </w:rPr>
            </w:pPr>
          </w:p>
        </w:tc>
        <w:tc>
          <w:tcPr>
            <w:tcW w:w="1739" w:type="dxa"/>
          </w:tcPr>
          <w:p w14:paraId="0AAA6D8F" w14:textId="77777777" w:rsidR="008A1961" w:rsidRPr="00442838" w:rsidRDefault="008A1961" w:rsidP="008A1961">
            <w:pPr>
              <w:spacing w:line="360" w:lineRule="auto"/>
              <w:rPr>
                <w:sz w:val="24"/>
                <w:szCs w:val="24"/>
              </w:rPr>
            </w:pPr>
          </w:p>
        </w:tc>
        <w:tc>
          <w:tcPr>
            <w:tcW w:w="1739" w:type="dxa"/>
          </w:tcPr>
          <w:p w14:paraId="4739AB37" w14:textId="77777777" w:rsidR="008A1961" w:rsidRPr="00442838" w:rsidRDefault="008A1961" w:rsidP="008A1961">
            <w:pPr>
              <w:spacing w:line="360" w:lineRule="auto"/>
              <w:rPr>
                <w:sz w:val="24"/>
                <w:szCs w:val="24"/>
              </w:rPr>
            </w:pPr>
          </w:p>
        </w:tc>
        <w:tc>
          <w:tcPr>
            <w:tcW w:w="1739" w:type="dxa"/>
          </w:tcPr>
          <w:p w14:paraId="0A6A3387" w14:textId="77777777" w:rsidR="008A1961" w:rsidRPr="00442838" w:rsidRDefault="008A1961" w:rsidP="008A1961">
            <w:pPr>
              <w:spacing w:line="360" w:lineRule="auto"/>
              <w:rPr>
                <w:sz w:val="24"/>
                <w:szCs w:val="24"/>
              </w:rPr>
            </w:pPr>
          </w:p>
        </w:tc>
      </w:tr>
      <w:tr w:rsidR="008A1961" w:rsidRPr="00442838" w14:paraId="696F3F97" w14:textId="77777777" w:rsidTr="008A1961">
        <w:tc>
          <w:tcPr>
            <w:tcW w:w="1860" w:type="dxa"/>
          </w:tcPr>
          <w:p w14:paraId="7A466E90" w14:textId="77777777" w:rsidR="008A1961" w:rsidRPr="00442838" w:rsidRDefault="008A1961" w:rsidP="008A1961">
            <w:pPr>
              <w:spacing w:line="360" w:lineRule="auto"/>
              <w:rPr>
                <w:sz w:val="24"/>
                <w:szCs w:val="24"/>
              </w:rPr>
            </w:pPr>
          </w:p>
        </w:tc>
        <w:tc>
          <w:tcPr>
            <w:tcW w:w="1840" w:type="dxa"/>
          </w:tcPr>
          <w:p w14:paraId="7B0C94C7" w14:textId="77777777" w:rsidR="008A1961" w:rsidRPr="00442838" w:rsidRDefault="008A1961" w:rsidP="008A1961">
            <w:pPr>
              <w:spacing w:line="360" w:lineRule="auto"/>
              <w:rPr>
                <w:sz w:val="24"/>
                <w:szCs w:val="24"/>
              </w:rPr>
            </w:pPr>
          </w:p>
        </w:tc>
        <w:tc>
          <w:tcPr>
            <w:tcW w:w="1873" w:type="dxa"/>
          </w:tcPr>
          <w:p w14:paraId="2CB489E9" w14:textId="77777777" w:rsidR="008A1961" w:rsidRPr="00442838" w:rsidRDefault="008A1961" w:rsidP="008A1961">
            <w:pPr>
              <w:spacing w:line="360" w:lineRule="auto"/>
              <w:rPr>
                <w:sz w:val="24"/>
                <w:szCs w:val="24"/>
              </w:rPr>
            </w:pPr>
          </w:p>
        </w:tc>
        <w:tc>
          <w:tcPr>
            <w:tcW w:w="1739" w:type="dxa"/>
          </w:tcPr>
          <w:p w14:paraId="251B6D9D" w14:textId="77777777" w:rsidR="008A1961" w:rsidRPr="00442838" w:rsidRDefault="008A1961" w:rsidP="008A1961">
            <w:pPr>
              <w:spacing w:line="360" w:lineRule="auto"/>
              <w:rPr>
                <w:sz w:val="24"/>
                <w:szCs w:val="24"/>
              </w:rPr>
            </w:pPr>
          </w:p>
        </w:tc>
        <w:tc>
          <w:tcPr>
            <w:tcW w:w="1739" w:type="dxa"/>
          </w:tcPr>
          <w:p w14:paraId="2848DBD4" w14:textId="77777777" w:rsidR="008A1961" w:rsidRPr="00442838" w:rsidRDefault="008A1961" w:rsidP="008A1961">
            <w:pPr>
              <w:spacing w:line="360" w:lineRule="auto"/>
              <w:rPr>
                <w:sz w:val="24"/>
                <w:szCs w:val="24"/>
              </w:rPr>
            </w:pPr>
          </w:p>
        </w:tc>
        <w:tc>
          <w:tcPr>
            <w:tcW w:w="1739" w:type="dxa"/>
          </w:tcPr>
          <w:p w14:paraId="0E262BE9" w14:textId="77777777" w:rsidR="008A1961" w:rsidRPr="00442838" w:rsidRDefault="008A1961" w:rsidP="008A1961">
            <w:pPr>
              <w:spacing w:line="360" w:lineRule="auto"/>
              <w:rPr>
                <w:sz w:val="24"/>
                <w:szCs w:val="24"/>
              </w:rPr>
            </w:pPr>
          </w:p>
        </w:tc>
      </w:tr>
      <w:tr w:rsidR="008A1961" w:rsidRPr="00442838" w14:paraId="14B69B06" w14:textId="77777777" w:rsidTr="008A1961">
        <w:tc>
          <w:tcPr>
            <w:tcW w:w="1860" w:type="dxa"/>
          </w:tcPr>
          <w:p w14:paraId="6BE77BAA" w14:textId="77777777" w:rsidR="008A1961" w:rsidRPr="00442838" w:rsidRDefault="008A1961" w:rsidP="008A1961">
            <w:pPr>
              <w:spacing w:line="360" w:lineRule="auto"/>
              <w:rPr>
                <w:sz w:val="24"/>
                <w:szCs w:val="24"/>
              </w:rPr>
            </w:pPr>
          </w:p>
        </w:tc>
        <w:tc>
          <w:tcPr>
            <w:tcW w:w="1840" w:type="dxa"/>
          </w:tcPr>
          <w:p w14:paraId="2A80139B" w14:textId="77777777" w:rsidR="008A1961" w:rsidRPr="00442838" w:rsidRDefault="008A1961" w:rsidP="008A1961">
            <w:pPr>
              <w:spacing w:line="360" w:lineRule="auto"/>
              <w:rPr>
                <w:sz w:val="24"/>
                <w:szCs w:val="24"/>
              </w:rPr>
            </w:pPr>
          </w:p>
        </w:tc>
        <w:tc>
          <w:tcPr>
            <w:tcW w:w="1873" w:type="dxa"/>
          </w:tcPr>
          <w:p w14:paraId="0E7CFC0D" w14:textId="77777777" w:rsidR="008A1961" w:rsidRPr="00442838" w:rsidRDefault="008A1961" w:rsidP="008A1961">
            <w:pPr>
              <w:spacing w:line="360" w:lineRule="auto"/>
              <w:rPr>
                <w:sz w:val="24"/>
                <w:szCs w:val="24"/>
              </w:rPr>
            </w:pPr>
          </w:p>
        </w:tc>
        <w:tc>
          <w:tcPr>
            <w:tcW w:w="1739" w:type="dxa"/>
          </w:tcPr>
          <w:p w14:paraId="6BDE30EC" w14:textId="77777777" w:rsidR="008A1961" w:rsidRPr="00442838" w:rsidRDefault="008A1961" w:rsidP="008A1961">
            <w:pPr>
              <w:spacing w:line="360" w:lineRule="auto"/>
              <w:rPr>
                <w:sz w:val="24"/>
                <w:szCs w:val="24"/>
              </w:rPr>
            </w:pPr>
          </w:p>
        </w:tc>
        <w:tc>
          <w:tcPr>
            <w:tcW w:w="1739" w:type="dxa"/>
          </w:tcPr>
          <w:p w14:paraId="4607C266" w14:textId="77777777" w:rsidR="008A1961" w:rsidRPr="00442838" w:rsidRDefault="008A1961" w:rsidP="008A1961">
            <w:pPr>
              <w:spacing w:line="360" w:lineRule="auto"/>
              <w:rPr>
                <w:sz w:val="24"/>
                <w:szCs w:val="24"/>
              </w:rPr>
            </w:pPr>
          </w:p>
        </w:tc>
        <w:tc>
          <w:tcPr>
            <w:tcW w:w="1739" w:type="dxa"/>
          </w:tcPr>
          <w:p w14:paraId="32B995DA" w14:textId="77777777" w:rsidR="008A1961" w:rsidRPr="00442838" w:rsidRDefault="008A1961" w:rsidP="008A1961">
            <w:pPr>
              <w:spacing w:line="360" w:lineRule="auto"/>
              <w:rPr>
                <w:sz w:val="24"/>
                <w:szCs w:val="24"/>
              </w:rPr>
            </w:pPr>
          </w:p>
        </w:tc>
      </w:tr>
      <w:tr w:rsidR="008A1961" w:rsidRPr="00442838" w14:paraId="45A84773" w14:textId="77777777" w:rsidTr="008A1961">
        <w:tc>
          <w:tcPr>
            <w:tcW w:w="1860" w:type="dxa"/>
          </w:tcPr>
          <w:p w14:paraId="3C65EBF4" w14:textId="77777777" w:rsidR="008A1961" w:rsidRPr="00442838" w:rsidRDefault="008A1961" w:rsidP="008A1961">
            <w:pPr>
              <w:spacing w:line="360" w:lineRule="auto"/>
              <w:rPr>
                <w:sz w:val="24"/>
                <w:szCs w:val="24"/>
              </w:rPr>
            </w:pPr>
          </w:p>
        </w:tc>
        <w:tc>
          <w:tcPr>
            <w:tcW w:w="1840" w:type="dxa"/>
          </w:tcPr>
          <w:p w14:paraId="2D19C104" w14:textId="77777777" w:rsidR="008A1961" w:rsidRPr="00442838" w:rsidRDefault="008A1961" w:rsidP="008A1961">
            <w:pPr>
              <w:spacing w:line="360" w:lineRule="auto"/>
              <w:rPr>
                <w:sz w:val="24"/>
                <w:szCs w:val="24"/>
              </w:rPr>
            </w:pPr>
          </w:p>
        </w:tc>
        <w:tc>
          <w:tcPr>
            <w:tcW w:w="1873" w:type="dxa"/>
          </w:tcPr>
          <w:p w14:paraId="500E73F8" w14:textId="77777777" w:rsidR="008A1961" w:rsidRPr="00442838" w:rsidRDefault="008A1961" w:rsidP="008A1961">
            <w:pPr>
              <w:spacing w:line="360" w:lineRule="auto"/>
              <w:rPr>
                <w:sz w:val="24"/>
                <w:szCs w:val="24"/>
              </w:rPr>
            </w:pPr>
          </w:p>
        </w:tc>
        <w:tc>
          <w:tcPr>
            <w:tcW w:w="1739" w:type="dxa"/>
          </w:tcPr>
          <w:p w14:paraId="5583CFCD" w14:textId="77777777" w:rsidR="008A1961" w:rsidRPr="00442838" w:rsidRDefault="008A1961" w:rsidP="008A1961">
            <w:pPr>
              <w:spacing w:line="360" w:lineRule="auto"/>
              <w:rPr>
                <w:sz w:val="24"/>
                <w:szCs w:val="24"/>
              </w:rPr>
            </w:pPr>
          </w:p>
        </w:tc>
        <w:tc>
          <w:tcPr>
            <w:tcW w:w="1739" w:type="dxa"/>
          </w:tcPr>
          <w:p w14:paraId="3CC7DC17" w14:textId="77777777" w:rsidR="008A1961" w:rsidRPr="00442838" w:rsidRDefault="008A1961" w:rsidP="008A1961">
            <w:pPr>
              <w:spacing w:line="360" w:lineRule="auto"/>
              <w:rPr>
                <w:sz w:val="24"/>
                <w:szCs w:val="24"/>
              </w:rPr>
            </w:pPr>
          </w:p>
        </w:tc>
        <w:tc>
          <w:tcPr>
            <w:tcW w:w="1739" w:type="dxa"/>
          </w:tcPr>
          <w:p w14:paraId="5A53386B" w14:textId="77777777" w:rsidR="008A1961" w:rsidRPr="00442838" w:rsidRDefault="008A1961" w:rsidP="008A1961">
            <w:pPr>
              <w:spacing w:line="360" w:lineRule="auto"/>
              <w:rPr>
                <w:sz w:val="24"/>
                <w:szCs w:val="24"/>
              </w:rPr>
            </w:pPr>
          </w:p>
        </w:tc>
      </w:tr>
      <w:tr w:rsidR="008A1961" w:rsidRPr="00442838" w14:paraId="5443FD43" w14:textId="77777777" w:rsidTr="008A1961">
        <w:tc>
          <w:tcPr>
            <w:tcW w:w="1860" w:type="dxa"/>
          </w:tcPr>
          <w:p w14:paraId="63C9D3CD" w14:textId="77777777" w:rsidR="008A1961" w:rsidRPr="00442838" w:rsidRDefault="008A1961" w:rsidP="008A1961">
            <w:pPr>
              <w:spacing w:line="360" w:lineRule="auto"/>
              <w:rPr>
                <w:sz w:val="24"/>
                <w:szCs w:val="24"/>
              </w:rPr>
            </w:pPr>
          </w:p>
        </w:tc>
        <w:tc>
          <w:tcPr>
            <w:tcW w:w="1840" w:type="dxa"/>
          </w:tcPr>
          <w:p w14:paraId="50CF552F" w14:textId="77777777" w:rsidR="008A1961" w:rsidRPr="00442838" w:rsidRDefault="008A1961" w:rsidP="008A1961">
            <w:pPr>
              <w:spacing w:line="360" w:lineRule="auto"/>
              <w:rPr>
                <w:sz w:val="24"/>
                <w:szCs w:val="24"/>
              </w:rPr>
            </w:pPr>
          </w:p>
        </w:tc>
        <w:tc>
          <w:tcPr>
            <w:tcW w:w="1873" w:type="dxa"/>
          </w:tcPr>
          <w:p w14:paraId="3D03D3A0" w14:textId="77777777" w:rsidR="008A1961" w:rsidRPr="00442838" w:rsidRDefault="008A1961" w:rsidP="008A1961">
            <w:pPr>
              <w:spacing w:line="360" w:lineRule="auto"/>
              <w:rPr>
                <w:sz w:val="24"/>
                <w:szCs w:val="24"/>
              </w:rPr>
            </w:pPr>
          </w:p>
        </w:tc>
        <w:tc>
          <w:tcPr>
            <w:tcW w:w="1739" w:type="dxa"/>
          </w:tcPr>
          <w:p w14:paraId="56DA7C03" w14:textId="77777777" w:rsidR="008A1961" w:rsidRPr="00442838" w:rsidRDefault="008A1961" w:rsidP="008A1961">
            <w:pPr>
              <w:spacing w:line="360" w:lineRule="auto"/>
              <w:rPr>
                <w:sz w:val="24"/>
                <w:szCs w:val="24"/>
              </w:rPr>
            </w:pPr>
          </w:p>
        </w:tc>
        <w:tc>
          <w:tcPr>
            <w:tcW w:w="1739" w:type="dxa"/>
          </w:tcPr>
          <w:p w14:paraId="16D46598" w14:textId="77777777" w:rsidR="008A1961" w:rsidRPr="00442838" w:rsidRDefault="008A1961" w:rsidP="008A1961">
            <w:pPr>
              <w:spacing w:line="360" w:lineRule="auto"/>
              <w:rPr>
                <w:sz w:val="24"/>
                <w:szCs w:val="24"/>
              </w:rPr>
            </w:pPr>
          </w:p>
        </w:tc>
        <w:tc>
          <w:tcPr>
            <w:tcW w:w="1739" w:type="dxa"/>
          </w:tcPr>
          <w:p w14:paraId="6D4A3E46" w14:textId="77777777" w:rsidR="008A1961" w:rsidRPr="00442838" w:rsidRDefault="008A1961" w:rsidP="008A1961">
            <w:pPr>
              <w:spacing w:line="360" w:lineRule="auto"/>
              <w:rPr>
                <w:sz w:val="24"/>
                <w:szCs w:val="24"/>
              </w:rPr>
            </w:pPr>
          </w:p>
        </w:tc>
      </w:tr>
      <w:tr w:rsidR="008A1961" w:rsidRPr="00442838" w14:paraId="7F2B47A1" w14:textId="77777777" w:rsidTr="008A1961">
        <w:tc>
          <w:tcPr>
            <w:tcW w:w="1860" w:type="dxa"/>
          </w:tcPr>
          <w:p w14:paraId="4F57DAAA" w14:textId="77777777" w:rsidR="008A1961" w:rsidRPr="00442838" w:rsidRDefault="008A1961" w:rsidP="008A1961">
            <w:pPr>
              <w:spacing w:line="360" w:lineRule="auto"/>
              <w:rPr>
                <w:sz w:val="24"/>
                <w:szCs w:val="24"/>
              </w:rPr>
            </w:pPr>
          </w:p>
        </w:tc>
        <w:tc>
          <w:tcPr>
            <w:tcW w:w="1840" w:type="dxa"/>
          </w:tcPr>
          <w:p w14:paraId="786C981A" w14:textId="77777777" w:rsidR="008A1961" w:rsidRPr="00442838" w:rsidRDefault="008A1961" w:rsidP="008A1961">
            <w:pPr>
              <w:spacing w:line="360" w:lineRule="auto"/>
              <w:rPr>
                <w:sz w:val="24"/>
                <w:szCs w:val="24"/>
              </w:rPr>
            </w:pPr>
          </w:p>
        </w:tc>
        <w:tc>
          <w:tcPr>
            <w:tcW w:w="1873" w:type="dxa"/>
          </w:tcPr>
          <w:p w14:paraId="7914104F" w14:textId="77777777" w:rsidR="008A1961" w:rsidRPr="00442838" w:rsidRDefault="008A1961" w:rsidP="008A1961">
            <w:pPr>
              <w:spacing w:line="360" w:lineRule="auto"/>
              <w:rPr>
                <w:sz w:val="24"/>
                <w:szCs w:val="24"/>
              </w:rPr>
            </w:pPr>
          </w:p>
        </w:tc>
        <w:tc>
          <w:tcPr>
            <w:tcW w:w="1739" w:type="dxa"/>
          </w:tcPr>
          <w:p w14:paraId="11C29213" w14:textId="77777777" w:rsidR="008A1961" w:rsidRPr="00442838" w:rsidRDefault="008A1961" w:rsidP="008A1961">
            <w:pPr>
              <w:spacing w:line="360" w:lineRule="auto"/>
              <w:rPr>
                <w:sz w:val="24"/>
                <w:szCs w:val="24"/>
              </w:rPr>
            </w:pPr>
          </w:p>
        </w:tc>
        <w:tc>
          <w:tcPr>
            <w:tcW w:w="1739" w:type="dxa"/>
          </w:tcPr>
          <w:p w14:paraId="706AA19D" w14:textId="77777777" w:rsidR="008A1961" w:rsidRPr="00442838" w:rsidRDefault="008A1961" w:rsidP="008A1961">
            <w:pPr>
              <w:spacing w:line="360" w:lineRule="auto"/>
              <w:rPr>
                <w:sz w:val="24"/>
                <w:szCs w:val="24"/>
              </w:rPr>
            </w:pPr>
          </w:p>
        </w:tc>
        <w:tc>
          <w:tcPr>
            <w:tcW w:w="1739" w:type="dxa"/>
          </w:tcPr>
          <w:p w14:paraId="45C70583" w14:textId="77777777" w:rsidR="008A1961" w:rsidRPr="00442838" w:rsidRDefault="008A1961" w:rsidP="008A1961">
            <w:pPr>
              <w:spacing w:line="360" w:lineRule="auto"/>
              <w:rPr>
                <w:sz w:val="24"/>
                <w:szCs w:val="24"/>
              </w:rPr>
            </w:pPr>
          </w:p>
        </w:tc>
      </w:tr>
      <w:tr w:rsidR="008A1961" w:rsidRPr="00442838" w14:paraId="353B190E" w14:textId="77777777" w:rsidTr="008A1961">
        <w:tc>
          <w:tcPr>
            <w:tcW w:w="1860" w:type="dxa"/>
          </w:tcPr>
          <w:p w14:paraId="3A67F1E9" w14:textId="77777777" w:rsidR="008A1961" w:rsidRPr="00442838" w:rsidRDefault="008A1961" w:rsidP="008A1961">
            <w:pPr>
              <w:spacing w:line="360" w:lineRule="auto"/>
              <w:rPr>
                <w:sz w:val="24"/>
                <w:szCs w:val="24"/>
              </w:rPr>
            </w:pPr>
          </w:p>
        </w:tc>
        <w:tc>
          <w:tcPr>
            <w:tcW w:w="1840" w:type="dxa"/>
          </w:tcPr>
          <w:p w14:paraId="40B84C64" w14:textId="77777777" w:rsidR="008A1961" w:rsidRPr="00442838" w:rsidRDefault="008A1961" w:rsidP="008A1961">
            <w:pPr>
              <w:spacing w:line="360" w:lineRule="auto"/>
              <w:rPr>
                <w:sz w:val="24"/>
                <w:szCs w:val="24"/>
              </w:rPr>
            </w:pPr>
          </w:p>
        </w:tc>
        <w:tc>
          <w:tcPr>
            <w:tcW w:w="1873" w:type="dxa"/>
          </w:tcPr>
          <w:p w14:paraId="79575C82" w14:textId="77777777" w:rsidR="008A1961" w:rsidRPr="00442838" w:rsidRDefault="008A1961" w:rsidP="008A1961">
            <w:pPr>
              <w:spacing w:line="360" w:lineRule="auto"/>
              <w:rPr>
                <w:sz w:val="24"/>
                <w:szCs w:val="24"/>
              </w:rPr>
            </w:pPr>
          </w:p>
        </w:tc>
        <w:tc>
          <w:tcPr>
            <w:tcW w:w="1739" w:type="dxa"/>
          </w:tcPr>
          <w:p w14:paraId="2784F2AC" w14:textId="77777777" w:rsidR="008A1961" w:rsidRPr="00442838" w:rsidRDefault="008A1961" w:rsidP="008A1961">
            <w:pPr>
              <w:spacing w:line="360" w:lineRule="auto"/>
              <w:rPr>
                <w:sz w:val="24"/>
                <w:szCs w:val="24"/>
              </w:rPr>
            </w:pPr>
          </w:p>
        </w:tc>
        <w:tc>
          <w:tcPr>
            <w:tcW w:w="1739" w:type="dxa"/>
          </w:tcPr>
          <w:p w14:paraId="325E654F" w14:textId="77777777" w:rsidR="008A1961" w:rsidRPr="00442838" w:rsidRDefault="008A1961" w:rsidP="008A1961">
            <w:pPr>
              <w:spacing w:line="360" w:lineRule="auto"/>
              <w:rPr>
                <w:sz w:val="24"/>
                <w:szCs w:val="24"/>
              </w:rPr>
            </w:pPr>
          </w:p>
        </w:tc>
        <w:tc>
          <w:tcPr>
            <w:tcW w:w="1739" w:type="dxa"/>
          </w:tcPr>
          <w:p w14:paraId="6A6163B5" w14:textId="77777777" w:rsidR="008A1961" w:rsidRPr="00442838" w:rsidRDefault="008A1961" w:rsidP="008A1961">
            <w:pPr>
              <w:spacing w:line="360" w:lineRule="auto"/>
              <w:rPr>
                <w:sz w:val="24"/>
                <w:szCs w:val="24"/>
              </w:rPr>
            </w:pPr>
          </w:p>
        </w:tc>
      </w:tr>
      <w:tr w:rsidR="008A1961" w:rsidRPr="00442838" w14:paraId="61159459" w14:textId="77777777" w:rsidTr="008A1961">
        <w:tc>
          <w:tcPr>
            <w:tcW w:w="1860" w:type="dxa"/>
          </w:tcPr>
          <w:p w14:paraId="373D030E" w14:textId="77777777" w:rsidR="008A1961" w:rsidRPr="00442838" w:rsidRDefault="008A1961" w:rsidP="008A1961">
            <w:pPr>
              <w:spacing w:line="360" w:lineRule="auto"/>
              <w:rPr>
                <w:sz w:val="24"/>
                <w:szCs w:val="24"/>
              </w:rPr>
            </w:pPr>
          </w:p>
        </w:tc>
        <w:tc>
          <w:tcPr>
            <w:tcW w:w="1840" w:type="dxa"/>
          </w:tcPr>
          <w:p w14:paraId="3AAB092D" w14:textId="77777777" w:rsidR="008A1961" w:rsidRPr="00442838" w:rsidRDefault="008A1961" w:rsidP="008A1961">
            <w:pPr>
              <w:spacing w:line="360" w:lineRule="auto"/>
              <w:rPr>
                <w:sz w:val="24"/>
                <w:szCs w:val="24"/>
              </w:rPr>
            </w:pPr>
          </w:p>
        </w:tc>
        <w:tc>
          <w:tcPr>
            <w:tcW w:w="1873" w:type="dxa"/>
          </w:tcPr>
          <w:p w14:paraId="4E8BDC10" w14:textId="77777777" w:rsidR="008A1961" w:rsidRPr="00442838" w:rsidRDefault="008A1961" w:rsidP="008A1961">
            <w:pPr>
              <w:spacing w:line="360" w:lineRule="auto"/>
              <w:rPr>
                <w:sz w:val="24"/>
                <w:szCs w:val="24"/>
              </w:rPr>
            </w:pPr>
          </w:p>
        </w:tc>
        <w:tc>
          <w:tcPr>
            <w:tcW w:w="1739" w:type="dxa"/>
          </w:tcPr>
          <w:p w14:paraId="66862E0C" w14:textId="77777777" w:rsidR="008A1961" w:rsidRPr="00442838" w:rsidRDefault="008A1961" w:rsidP="008A1961">
            <w:pPr>
              <w:spacing w:line="360" w:lineRule="auto"/>
              <w:rPr>
                <w:sz w:val="24"/>
                <w:szCs w:val="24"/>
              </w:rPr>
            </w:pPr>
          </w:p>
        </w:tc>
        <w:tc>
          <w:tcPr>
            <w:tcW w:w="1739" w:type="dxa"/>
          </w:tcPr>
          <w:p w14:paraId="44A17334" w14:textId="77777777" w:rsidR="008A1961" w:rsidRPr="00442838" w:rsidRDefault="008A1961" w:rsidP="008A1961">
            <w:pPr>
              <w:spacing w:line="360" w:lineRule="auto"/>
              <w:rPr>
                <w:sz w:val="24"/>
                <w:szCs w:val="24"/>
              </w:rPr>
            </w:pPr>
          </w:p>
        </w:tc>
        <w:tc>
          <w:tcPr>
            <w:tcW w:w="1739" w:type="dxa"/>
          </w:tcPr>
          <w:p w14:paraId="00CD5A80" w14:textId="77777777" w:rsidR="008A1961" w:rsidRPr="00442838" w:rsidRDefault="008A1961" w:rsidP="008A1961">
            <w:pPr>
              <w:spacing w:line="360" w:lineRule="auto"/>
              <w:rPr>
                <w:sz w:val="24"/>
                <w:szCs w:val="24"/>
              </w:rPr>
            </w:pPr>
          </w:p>
        </w:tc>
      </w:tr>
      <w:tr w:rsidR="008A1961" w:rsidRPr="00442838" w14:paraId="4364749F" w14:textId="77777777" w:rsidTr="008A1961">
        <w:tc>
          <w:tcPr>
            <w:tcW w:w="1860" w:type="dxa"/>
          </w:tcPr>
          <w:p w14:paraId="13E90EDA" w14:textId="77777777" w:rsidR="008A1961" w:rsidRPr="00442838" w:rsidRDefault="008A1961" w:rsidP="008A1961">
            <w:pPr>
              <w:spacing w:line="360" w:lineRule="auto"/>
              <w:rPr>
                <w:sz w:val="24"/>
                <w:szCs w:val="24"/>
              </w:rPr>
            </w:pPr>
          </w:p>
        </w:tc>
        <w:tc>
          <w:tcPr>
            <w:tcW w:w="1840" w:type="dxa"/>
          </w:tcPr>
          <w:p w14:paraId="6EEB6B14" w14:textId="77777777" w:rsidR="008A1961" w:rsidRPr="00442838" w:rsidRDefault="008A1961" w:rsidP="008A1961">
            <w:pPr>
              <w:spacing w:line="360" w:lineRule="auto"/>
              <w:rPr>
                <w:sz w:val="24"/>
                <w:szCs w:val="24"/>
              </w:rPr>
            </w:pPr>
          </w:p>
        </w:tc>
        <w:tc>
          <w:tcPr>
            <w:tcW w:w="1873" w:type="dxa"/>
          </w:tcPr>
          <w:p w14:paraId="5877CCB5" w14:textId="77777777" w:rsidR="008A1961" w:rsidRPr="00442838" w:rsidRDefault="008A1961" w:rsidP="008A1961">
            <w:pPr>
              <w:spacing w:line="360" w:lineRule="auto"/>
              <w:rPr>
                <w:sz w:val="24"/>
                <w:szCs w:val="24"/>
              </w:rPr>
            </w:pPr>
          </w:p>
        </w:tc>
        <w:tc>
          <w:tcPr>
            <w:tcW w:w="1739" w:type="dxa"/>
          </w:tcPr>
          <w:p w14:paraId="06F53212" w14:textId="77777777" w:rsidR="008A1961" w:rsidRPr="00442838" w:rsidRDefault="008A1961" w:rsidP="008A1961">
            <w:pPr>
              <w:spacing w:line="360" w:lineRule="auto"/>
              <w:rPr>
                <w:sz w:val="24"/>
                <w:szCs w:val="24"/>
              </w:rPr>
            </w:pPr>
          </w:p>
        </w:tc>
        <w:tc>
          <w:tcPr>
            <w:tcW w:w="1739" w:type="dxa"/>
          </w:tcPr>
          <w:p w14:paraId="078E88C0" w14:textId="77777777" w:rsidR="008A1961" w:rsidRPr="00442838" w:rsidRDefault="008A1961" w:rsidP="008A1961">
            <w:pPr>
              <w:spacing w:line="360" w:lineRule="auto"/>
              <w:rPr>
                <w:sz w:val="24"/>
                <w:szCs w:val="24"/>
              </w:rPr>
            </w:pPr>
          </w:p>
        </w:tc>
        <w:tc>
          <w:tcPr>
            <w:tcW w:w="1739" w:type="dxa"/>
          </w:tcPr>
          <w:p w14:paraId="0220E7AC" w14:textId="77777777" w:rsidR="008A1961" w:rsidRPr="00442838" w:rsidRDefault="008A1961" w:rsidP="008A1961">
            <w:pPr>
              <w:spacing w:line="360" w:lineRule="auto"/>
              <w:rPr>
                <w:sz w:val="24"/>
                <w:szCs w:val="24"/>
              </w:rPr>
            </w:pPr>
          </w:p>
        </w:tc>
      </w:tr>
      <w:tr w:rsidR="008A1961" w:rsidRPr="00442838" w14:paraId="5E63A029" w14:textId="77777777" w:rsidTr="008A1961">
        <w:tc>
          <w:tcPr>
            <w:tcW w:w="1860" w:type="dxa"/>
          </w:tcPr>
          <w:p w14:paraId="7FDAC802" w14:textId="77777777" w:rsidR="008A1961" w:rsidRPr="00442838" w:rsidRDefault="008A1961" w:rsidP="008A1961">
            <w:pPr>
              <w:spacing w:line="360" w:lineRule="auto"/>
              <w:rPr>
                <w:sz w:val="24"/>
                <w:szCs w:val="24"/>
              </w:rPr>
            </w:pPr>
          </w:p>
        </w:tc>
        <w:tc>
          <w:tcPr>
            <w:tcW w:w="1840" w:type="dxa"/>
          </w:tcPr>
          <w:p w14:paraId="0737FA2D" w14:textId="77777777" w:rsidR="008A1961" w:rsidRPr="00442838" w:rsidRDefault="008A1961" w:rsidP="008A1961">
            <w:pPr>
              <w:spacing w:line="360" w:lineRule="auto"/>
              <w:rPr>
                <w:sz w:val="24"/>
                <w:szCs w:val="24"/>
              </w:rPr>
            </w:pPr>
          </w:p>
        </w:tc>
        <w:tc>
          <w:tcPr>
            <w:tcW w:w="1873" w:type="dxa"/>
          </w:tcPr>
          <w:p w14:paraId="09855729" w14:textId="77777777" w:rsidR="008A1961" w:rsidRPr="00442838" w:rsidRDefault="008A1961" w:rsidP="008A1961">
            <w:pPr>
              <w:spacing w:line="360" w:lineRule="auto"/>
              <w:rPr>
                <w:sz w:val="24"/>
                <w:szCs w:val="24"/>
              </w:rPr>
            </w:pPr>
          </w:p>
        </w:tc>
        <w:tc>
          <w:tcPr>
            <w:tcW w:w="1739" w:type="dxa"/>
          </w:tcPr>
          <w:p w14:paraId="5B6D65F5" w14:textId="77777777" w:rsidR="008A1961" w:rsidRPr="00442838" w:rsidRDefault="008A1961" w:rsidP="008A1961">
            <w:pPr>
              <w:spacing w:line="360" w:lineRule="auto"/>
              <w:rPr>
                <w:sz w:val="24"/>
                <w:szCs w:val="24"/>
              </w:rPr>
            </w:pPr>
          </w:p>
        </w:tc>
        <w:tc>
          <w:tcPr>
            <w:tcW w:w="1739" w:type="dxa"/>
          </w:tcPr>
          <w:p w14:paraId="0EED4C56" w14:textId="77777777" w:rsidR="008A1961" w:rsidRPr="00442838" w:rsidRDefault="008A1961" w:rsidP="008A1961">
            <w:pPr>
              <w:spacing w:line="360" w:lineRule="auto"/>
              <w:rPr>
                <w:sz w:val="24"/>
                <w:szCs w:val="24"/>
              </w:rPr>
            </w:pPr>
          </w:p>
        </w:tc>
        <w:tc>
          <w:tcPr>
            <w:tcW w:w="1739" w:type="dxa"/>
          </w:tcPr>
          <w:p w14:paraId="40963B09" w14:textId="77777777" w:rsidR="008A1961" w:rsidRPr="00442838" w:rsidRDefault="008A1961" w:rsidP="008A1961">
            <w:pPr>
              <w:spacing w:line="360" w:lineRule="auto"/>
              <w:rPr>
                <w:sz w:val="24"/>
                <w:szCs w:val="24"/>
              </w:rPr>
            </w:pPr>
          </w:p>
        </w:tc>
      </w:tr>
      <w:tr w:rsidR="008A1961" w:rsidRPr="00442838" w14:paraId="418B8DB4" w14:textId="77777777" w:rsidTr="008A1961">
        <w:tc>
          <w:tcPr>
            <w:tcW w:w="1860" w:type="dxa"/>
          </w:tcPr>
          <w:p w14:paraId="2F042135" w14:textId="77777777" w:rsidR="008A1961" w:rsidRPr="00442838" w:rsidRDefault="008A1961" w:rsidP="008A1961">
            <w:pPr>
              <w:spacing w:line="360" w:lineRule="auto"/>
              <w:rPr>
                <w:sz w:val="24"/>
                <w:szCs w:val="24"/>
              </w:rPr>
            </w:pPr>
          </w:p>
        </w:tc>
        <w:tc>
          <w:tcPr>
            <w:tcW w:w="1840" w:type="dxa"/>
          </w:tcPr>
          <w:p w14:paraId="4C7ABFB3" w14:textId="77777777" w:rsidR="008A1961" w:rsidRPr="00442838" w:rsidRDefault="008A1961" w:rsidP="008A1961">
            <w:pPr>
              <w:spacing w:line="360" w:lineRule="auto"/>
              <w:rPr>
                <w:sz w:val="24"/>
                <w:szCs w:val="24"/>
              </w:rPr>
            </w:pPr>
          </w:p>
        </w:tc>
        <w:tc>
          <w:tcPr>
            <w:tcW w:w="1873" w:type="dxa"/>
          </w:tcPr>
          <w:p w14:paraId="1C1920E1" w14:textId="77777777" w:rsidR="008A1961" w:rsidRPr="00442838" w:rsidRDefault="008A1961" w:rsidP="008A1961">
            <w:pPr>
              <w:spacing w:line="360" w:lineRule="auto"/>
              <w:rPr>
                <w:sz w:val="24"/>
                <w:szCs w:val="24"/>
              </w:rPr>
            </w:pPr>
          </w:p>
        </w:tc>
        <w:tc>
          <w:tcPr>
            <w:tcW w:w="1739" w:type="dxa"/>
          </w:tcPr>
          <w:p w14:paraId="0B0F0BF8" w14:textId="77777777" w:rsidR="008A1961" w:rsidRPr="00442838" w:rsidRDefault="008A1961" w:rsidP="008A1961">
            <w:pPr>
              <w:spacing w:line="360" w:lineRule="auto"/>
              <w:rPr>
                <w:sz w:val="24"/>
                <w:szCs w:val="24"/>
              </w:rPr>
            </w:pPr>
          </w:p>
        </w:tc>
        <w:tc>
          <w:tcPr>
            <w:tcW w:w="1739" w:type="dxa"/>
          </w:tcPr>
          <w:p w14:paraId="5B4ACD5C" w14:textId="77777777" w:rsidR="008A1961" w:rsidRPr="00442838" w:rsidRDefault="008A1961" w:rsidP="008A1961">
            <w:pPr>
              <w:spacing w:line="360" w:lineRule="auto"/>
              <w:rPr>
                <w:sz w:val="24"/>
                <w:szCs w:val="24"/>
              </w:rPr>
            </w:pPr>
          </w:p>
        </w:tc>
        <w:tc>
          <w:tcPr>
            <w:tcW w:w="1739" w:type="dxa"/>
          </w:tcPr>
          <w:p w14:paraId="5FB518F6" w14:textId="77777777" w:rsidR="008A1961" w:rsidRPr="00442838" w:rsidRDefault="008A1961" w:rsidP="008A1961">
            <w:pPr>
              <w:spacing w:line="360" w:lineRule="auto"/>
              <w:rPr>
                <w:sz w:val="24"/>
                <w:szCs w:val="24"/>
              </w:rPr>
            </w:pPr>
          </w:p>
        </w:tc>
      </w:tr>
      <w:tr w:rsidR="008A1961" w:rsidRPr="00442838" w14:paraId="0BAA673E" w14:textId="77777777" w:rsidTr="008A1961">
        <w:tc>
          <w:tcPr>
            <w:tcW w:w="1860" w:type="dxa"/>
          </w:tcPr>
          <w:p w14:paraId="21C8014B" w14:textId="77777777" w:rsidR="008A1961" w:rsidRPr="00442838" w:rsidRDefault="008A1961" w:rsidP="008A1961">
            <w:pPr>
              <w:spacing w:line="360" w:lineRule="auto"/>
              <w:rPr>
                <w:sz w:val="24"/>
                <w:szCs w:val="24"/>
              </w:rPr>
            </w:pPr>
          </w:p>
        </w:tc>
        <w:tc>
          <w:tcPr>
            <w:tcW w:w="1840" w:type="dxa"/>
          </w:tcPr>
          <w:p w14:paraId="10E657FD" w14:textId="77777777" w:rsidR="008A1961" w:rsidRPr="00442838" w:rsidRDefault="008A1961" w:rsidP="008A1961">
            <w:pPr>
              <w:spacing w:line="360" w:lineRule="auto"/>
              <w:rPr>
                <w:sz w:val="24"/>
                <w:szCs w:val="24"/>
              </w:rPr>
            </w:pPr>
          </w:p>
        </w:tc>
        <w:tc>
          <w:tcPr>
            <w:tcW w:w="1873" w:type="dxa"/>
          </w:tcPr>
          <w:p w14:paraId="6FCA5229" w14:textId="77777777" w:rsidR="008A1961" w:rsidRPr="00442838" w:rsidRDefault="008A1961" w:rsidP="008A1961">
            <w:pPr>
              <w:spacing w:line="360" w:lineRule="auto"/>
              <w:rPr>
                <w:sz w:val="24"/>
                <w:szCs w:val="24"/>
              </w:rPr>
            </w:pPr>
          </w:p>
        </w:tc>
        <w:tc>
          <w:tcPr>
            <w:tcW w:w="1739" w:type="dxa"/>
          </w:tcPr>
          <w:p w14:paraId="3FBED326" w14:textId="77777777" w:rsidR="008A1961" w:rsidRPr="00442838" w:rsidRDefault="008A1961" w:rsidP="008A1961">
            <w:pPr>
              <w:spacing w:line="360" w:lineRule="auto"/>
              <w:rPr>
                <w:sz w:val="24"/>
                <w:szCs w:val="24"/>
              </w:rPr>
            </w:pPr>
          </w:p>
        </w:tc>
        <w:tc>
          <w:tcPr>
            <w:tcW w:w="1739" w:type="dxa"/>
          </w:tcPr>
          <w:p w14:paraId="16B73425" w14:textId="77777777" w:rsidR="008A1961" w:rsidRPr="00442838" w:rsidRDefault="008A1961" w:rsidP="008A1961">
            <w:pPr>
              <w:spacing w:line="360" w:lineRule="auto"/>
              <w:rPr>
                <w:sz w:val="24"/>
                <w:szCs w:val="24"/>
              </w:rPr>
            </w:pPr>
          </w:p>
        </w:tc>
        <w:tc>
          <w:tcPr>
            <w:tcW w:w="1739" w:type="dxa"/>
          </w:tcPr>
          <w:p w14:paraId="0D583308" w14:textId="77777777" w:rsidR="008A1961" w:rsidRPr="00442838" w:rsidRDefault="008A1961" w:rsidP="008A1961">
            <w:pPr>
              <w:spacing w:line="360" w:lineRule="auto"/>
              <w:rPr>
                <w:sz w:val="24"/>
                <w:szCs w:val="24"/>
              </w:rPr>
            </w:pPr>
          </w:p>
        </w:tc>
      </w:tr>
      <w:tr w:rsidR="008A1961" w:rsidRPr="00442838" w14:paraId="3EA700C0" w14:textId="77777777" w:rsidTr="008A1961">
        <w:tc>
          <w:tcPr>
            <w:tcW w:w="1860" w:type="dxa"/>
          </w:tcPr>
          <w:p w14:paraId="234764E1" w14:textId="77777777" w:rsidR="008A1961" w:rsidRPr="00442838" w:rsidRDefault="008A1961" w:rsidP="008A1961">
            <w:pPr>
              <w:spacing w:line="360" w:lineRule="auto"/>
              <w:rPr>
                <w:sz w:val="24"/>
                <w:szCs w:val="24"/>
              </w:rPr>
            </w:pPr>
          </w:p>
        </w:tc>
        <w:tc>
          <w:tcPr>
            <w:tcW w:w="1840" w:type="dxa"/>
          </w:tcPr>
          <w:p w14:paraId="04F5DDCA" w14:textId="77777777" w:rsidR="008A1961" w:rsidRPr="00442838" w:rsidRDefault="008A1961" w:rsidP="008A1961">
            <w:pPr>
              <w:spacing w:line="360" w:lineRule="auto"/>
              <w:rPr>
                <w:sz w:val="24"/>
                <w:szCs w:val="24"/>
              </w:rPr>
            </w:pPr>
          </w:p>
        </w:tc>
        <w:tc>
          <w:tcPr>
            <w:tcW w:w="1873" w:type="dxa"/>
          </w:tcPr>
          <w:p w14:paraId="674A3DE3" w14:textId="77777777" w:rsidR="008A1961" w:rsidRPr="00442838" w:rsidRDefault="008A1961" w:rsidP="008A1961">
            <w:pPr>
              <w:spacing w:line="360" w:lineRule="auto"/>
              <w:rPr>
                <w:sz w:val="24"/>
                <w:szCs w:val="24"/>
              </w:rPr>
            </w:pPr>
          </w:p>
        </w:tc>
        <w:tc>
          <w:tcPr>
            <w:tcW w:w="1739" w:type="dxa"/>
          </w:tcPr>
          <w:p w14:paraId="26350D73" w14:textId="77777777" w:rsidR="008A1961" w:rsidRPr="00442838" w:rsidRDefault="008A1961" w:rsidP="008A1961">
            <w:pPr>
              <w:spacing w:line="360" w:lineRule="auto"/>
              <w:rPr>
                <w:sz w:val="24"/>
                <w:szCs w:val="24"/>
              </w:rPr>
            </w:pPr>
          </w:p>
        </w:tc>
        <w:tc>
          <w:tcPr>
            <w:tcW w:w="1739" w:type="dxa"/>
          </w:tcPr>
          <w:p w14:paraId="5C51C267" w14:textId="77777777" w:rsidR="008A1961" w:rsidRPr="00442838" w:rsidRDefault="008A1961" w:rsidP="008A1961">
            <w:pPr>
              <w:spacing w:line="360" w:lineRule="auto"/>
              <w:rPr>
                <w:sz w:val="24"/>
                <w:szCs w:val="24"/>
              </w:rPr>
            </w:pPr>
          </w:p>
        </w:tc>
        <w:tc>
          <w:tcPr>
            <w:tcW w:w="1739" w:type="dxa"/>
          </w:tcPr>
          <w:p w14:paraId="479BCA26" w14:textId="77777777" w:rsidR="008A1961" w:rsidRPr="00442838" w:rsidRDefault="008A1961" w:rsidP="008A1961">
            <w:pPr>
              <w:spacing w:line="360" w:lineRule="auto"/>
              <w:rPr>
                <w:sz w:val="24"/>
                <w:szCs w:val="24"/>
              </w:rPr>
            </w:pPr>
          </w:p>
        </w:tc>
      </w:tr>
      <w:tr w:rsidR="008A1961" w:rsidRPr="00442838" w14:paraId="0514D656" w14:textId="77777777" w:rsidTr="008A1961">
        <w:tc>
          <w:tcPr>
            <w:tcW w:w="1860" w:type="dxa"/>
          </w:tcPr>
          <w:p w14:paraId="27D4A3A3" w14:textId="77777777" w:rsidR="008A1961" w:rsidRPr="00442838" w:rsidRDefault="008A1961" w:rsidP="008A1961">
            <w:pPr>
              <w:spacing w:line="360" w:lineRule="auto"/>
              <w:rPr>
                <w:sz w:val="24"/>
                <w:szCs w:val="24"/>
              </w:rPr>
            </w:pPr>
          </w:p>
        </w:tc>
        <w:tc>
          <w:tcPr>
            <w:tcW w:w="1840" w:type="dxa"/>
          </w:tcPr>
          <w:p w14:paraId="23966E8C" w14:textId="77777777" w:rsidR="008A1961" w:rsidRPr="00442838" w:rsidRDefault="008A1961" w:rsidP="008A1961">
            <w:pPr>
              <w:spacing w:line="360" w:lineRule="auto"/>
              <w:rPr>
                <w:sz w:val="24"/>
                <w:szCs w:val="24"/>
              </w:rPr>
            </w:pPr>
          </w:p>
        </w:tc>
        <w:tc>
          <w:tcPr>
            <w:tcW w:w="1873" w:type="dxa"/>
          </w:tcPr>
          <w:p w14:paraId="5D1BAB87" w14:textId="77777777" w:rsidR="008A1961" w:rsidRPr="00442838" w:rsidRDefault="008A1961" w:rsidP="008A1961">
            <w:pPr>
              <w:spacing w:line="360" w:lineRule="auto"/>
              <w:rPr>
                <w:sz w:val="24"/>
                <w:szCs w:val="24"/>
              </w:rPr>
            </w:pPr>
          </w:p>
        </w:tc>
        <w:tc>
          <w:tcPr>
            <w:tcW w:w="1739" w:type="dxa"/>
          </w:tcPr>
          <w:p w14:paraId="09903C81" w14:textId="77777777" w:rsidR="008A1961" w:rsidRPr="00442838" w:rsidRDefault="008A1961" w:rsidP="008A1961">
            <w:pPr>
              <w:spacing w:line="360" w:lineRule="auto"/>
              <w:rPr>
                <w:sz w:val="24"/>
                <w:szCs w:val="24"/>
              </w:rPr>
            </w:pPr>
          </w:p>
        </w:tc>
        <w:tc>
          <w:tcPr>
            <w:tcW w:w="1739" w:type="dxa"/>
          </w:tcPr>
          <w:p w14:paraId="7D6DC7E6" w14:textId="77777777" w:rsidR="008A1961" w:rsidRPr="00442838" w:rsidRDefault="008A1961" w:rsidP="008A1961">
            <w:pPr>
              <w:spacing w:line="360" w:lineRule="auto"/>
              <w:rPr>
                <w:sz w:val="24"/>
                <w:szCs w:val="24"/>
              </w:rPr>
            </w:pPr>
          </w:p>
        </w:tc>
        <w:tc>
          <w:tcPr>
            <w:tcW w:w="1739" w:type="dxa"/>
          </w:tcPr>
          <w:p w14:paraId="779AB4BE" w14:textId="77777777" w:rsidR="008A1961" w:rsidRPr="00442838" w:rsidRDefault="008A1961" w:rsidP="008A1961">
            <w:pPr>
              <w:spacing w:line="360" w:lineRule="auto"/>
              <w:rPr>
                <w:sz w:val="24"/>
                <w:szCs w:val="24"/>
              </w:rPr>
            </w:pPr>
          </w:p>
        </w:tc>
      </w:tr>
      <w:tr w:rsidR="008A1961" w:rsidRPr="00442838" w14:paraId="1D5DDFEF" w14:textId="77777777" w:rsidTr="008A1961">
        <w:tc>
          <w:tcPr>
            <w:tcW w:w="1860" w:type="dxa"/>
          </w:tcPr>
          <w:p w14:paraId="0B6F57B8" w14:textId="77777777" w:rsidR="008A1961" w:rsidRPr="00442838" w:rsidRDefault="008A1961" w:rsidP="008A1961">
            <w:pPr>
              <w:spacing w:line="360" w:lineRule="auto"/>
              <w:rPr>
                <w:sz w:val="24"/>
                <w:szCs w:val="24"/>
              </w:rPr>
            </w:pPr>
          </w:p>
        </w:tc>
        <w:tc>
          <w:tcPr>
            <w:tcW w:w="1840" w:type="dxa"/>
          </w:tcPr>
          <w:p w14:paraId="4984E358" w14:textId="77777777" w:rsidR="008A1961" w:rsidRPr="00442838" w:rsidRDefault="008A1961" w:rsidP="008A1961">
            <w:pPr>
              <w:spacing w:line="360" w:lineRule="auto"/>
              <w:rPr>
                <w:sz w:val="24"/>
                <w:szCs w:val="24"/>
              </w:rPr>
            </w:pPr>
          </w:p>
        </w:tc>
        <w:tc>
          <w:tcPr>
            <w:tcW w:w="1873" w:type="dxa"/>
          </w:tcPr>
          <w:p w14:paraId="0A1274F9" w14:textId="77777777" w:rsidR="008A1961" w:rsidRPr="00442838" w:rsidRDefault="008A1961" w:rsidP="008A1961">
            <w:pPr>
              <w:spacing w:line="360" w:lineRule="auto"/>
              <w:rPr>
                <w:sz w:val="24"/>
                <w:szCs w:val="24"/>
              </w:rPr>
            </w:pPr>
          </w:p>
        </w:tc>
        <w:tc>
          <w:tcPr>
            <w:tcW w:w="1739" w:type="dxa"/>
          </w:tcPr>
          <w:p w14:paraId="011E2B4F" w14:textId="77777777" w:rsidR="008A1961" w:rsidRPr="00442838" w:rsidRDefault="008A1961" w:rsidP="008A1961">
            <w:pPr>
              <w:spacing w:line="360" w:lineRule="auto"/>
              <w:rPr>
                <w:sz w:val="24"/>
                <w:szCs w:val="24"/>
              </w:rPr>
            </w:pPr>
          </w:p>
        </w:tc>
        <w:tc>
          <w:tcPr>
            <w:tcW w:w="1739" w:type="dxa"/>
          </w:tcPr>
          <w:p w14:paraId="7D7027AC" w14:textId="77777777" w:rsidR="008A1961" w:rsidRPr="00442838" w:rsidRDefault="008A1961" w:rsidP="008A1961">
            <w:pPr>
              <w:spacing w:line="360" w:lineRule="auto"/>
              <w:rPr>
                <w:sz w:val="24"/>
                <w:szCs w:val="24"/>
              </w:rPr>
            </w:pPr>
          </w:p>
        </w:tc>
        <w:tc>
          <w:tcPr>
            <w:tcW w:w="1739" w:type="dxa"/>
          </w:tcPr>
          <w:p w14:paraId="52AEF79B" w14:textId="77777777" w:rsidR="008A1961" w:rsidRPr="00442838" w:rsidRDefault="008A1961" w:rsidP="008A1961">
            <w:pPr>
              <w:spacing w:line="360" w:lineRule="auto"/>
              <w:rPr>
                <w:sz w:val="24"/>
                <w:szCs w:val="24"/>
              </w:rPr>
            </w:pPr>
          </w:p>
        </w:tc>
      </w:tr>
      <w:tr w:rsidR="008A1961" w:rsidRPr="00442838" w14:paraId="0C46344D" w14:textId="77777777" w:rsidTr="008A1961">
        <w:tc>
          <w:tcPr>
            <w:tcW w:w="1860" w:type="dxa"/>
          </w:tcPr>
          <w:p w14:paraId="35649982" w14:textId="77777777" w:rsidR="008A1961" w:rsidRPr="00442838" w:rsidRDefault="008A1961" w:rsidP="008A1961">
            <w:pPr>
              <w:spacing w:line="360" w:lineRule="auto"/>
              <w:rPr>
                <w:sz w:val="24"/>
                <w:szCs w:val="24"/>
              </w:rPr>
            </w:pPr>
          </w:p>
        </w:tc>
        <w:tc>
          <w:tcPr>
            <w:tcW w:w="1840" w:type="dxa"/>
          </w:tcPr>
          <w:p w14:paraId="6F61E737" w14:textId="77777777" w:rsidR="008A1961" w:rsidRPr="00442838" w:rsidRDefault="008A1961" w:rsidP="008A1961">
            <w:pPr>
              <w:spacing w:line="360" w:lineRule="auto"/>
              <w:rPr>
                <w:sz w:val="24"/>
                <w:szCs w:val="24"/>
              </w:rPr>
            </w:pPr>
          </w:p>
        </w:tc>
        <w:tc>
          <w:tcPr>
            <w:tcW w:w="1873" w:type="dxa"/>
          </w:tcPr>
          <w:p w14:paraId="19F024C4" w14:textId="77777777" w:rsidR="008A1961" w:rsidRPr="00442838" w:rsidRDefault="008A1961" w:rsidP="008A1961">
            <w:pPr>
              <w:spacing w:line="360" w:lineRule="auto"/>
              <w:rPr>
                <w:sz w:val="24"/>
                <w:szCs w:val="24"/>
              </w:rPr>
            </w:pPr>
          </w:p>
        </w:tc>
        <w:tc>
          <w:tcPr>
            <w:tcW w:w="1739" w:type="dxa"/>
          </w:tcPr>
          <w:p w14:paraId="2CBF2961" w14:textId="77777777" w:rsidR="008A1961" w:rsidRPr="00442838" w:rsidRDefault="008A1961" w:rsidP="008A1961">
            <w:pPr>
              <w:spacing w:line="360" w:lineRule="auto"/>
              <w:rPr>
                <w:sz w:val="24"/>
                <w:szCs w:val="24"/>
              </w:rPr>
            </w:pPr>
          </w:p>
        </w:tc>
        <w:tc>
          <w:tcPr>
            <w:tcW w:w="1739" w:type="dxa"/>
          </w:tcPr>
          <w:p w14:paraId="3CA32E3A" w14:textId="77777777" w:rsidR="008A1961" w:rsidRPr="00442838" w:rsidRDefault="008A1961" w:rsidP="008A1961">
            <w:pPr>
              <w:spacing w:line="360" w:lineRule="auto"/>
              <w:rPr>
                <w:sz w:val="24"/>
                <w:szCs w:val="24"/>
              </w:rPr>
            </w:pPr>
          </w:p>
        </w:tc>
        <w:tc>
          <w:tcPr>
            <w:tcW w:w="1739" w:type="dxa"/>
          </w:tcPr>
          <w:p w14:paraId="5B31458E" w14:textId="77777777" w:rsidR="008A1961" w:rsidRPr="00442838" w:rsidRDefault="008A1961" w:rsidP="008A1961">
            <w:pPr>
              <w:spacing w:line="360" w:lineRule="auto"/>
              <w:rPr>
                <w:sz w:val="24"/>
                <w:szCs w:val="24"/>
              </w:rPr>
            </w:pPr>
          </w:p>
        </w:tc>
      </w:tr>
      <w:tr w:rsidR="008A1961" w:rsidRPr="00442838" w14:paraId="128B852A" w14:textId="77777777" w:rsidTr="008A1961">
        <w:tc>
          <w:tcPr>
            <w:tcW w:w="1860" w:type="dxa"/>
          </w:tcPr>
          <w:p w14:paraId="7C512E08" w14:textId="77777777" w:rsidR="008A1961" w:rsidRPr="00442838" w:rsidRDefault="008A1961" w:rsidP="008A1961">
            <w:pPr>
              <w:spacing w:line="360" w:lineRule="auto"/>
              <w:rPr>
                <w:sz w:val="24"/>
                <w:szCs w:val="24"/>
              </w:rPr>
            </w:pPr>
          </w:p>
        </w:tc>
        <w:tc>
          <w:tcPr>
            <w:tcW w:w="1840" w:type="dxa"/>
          </w:tcPr>
          <w:p w14:paraId="515FF4B9" w14:textId="77777777" w:rsidR="008A1961" w:rsidRPr="00442838" w:rsidRDefault="008A1961" w:rsidP="008A1961">
            <w:pPr>
              <w:spacing w:line="360" w:lineRule="auto"/>
              <w:rPr>
                <w:sz w:val="24"/>
                <w:szCs w:val="24"/>
              </w:rPr>
            </w:pPr>
          </w:p>
        </w:tc>
        <w:tc>
          <w:tcPr>
            <w:tcW w:w="1873" w:type="dxa"/>
          </w:tcPr>
          <w:p w14:paraId="693C34F2" w14:textId="77777777" w:rsidR="008A1961" w:rsidRPr="00442838" w:rsidRDefault="008A1961" w:rsidP="008A1961">
            <w:pPr>
              <w:spacing w:line="360" w:lineRule="auto"/>
              <w:rPr>
                <w:sz w:val="24"/>
                <w:szCs w:val="24"/>
              </w:rPr>
            </w:pPr>
          </w:p>
        </w:tc>
        <w:tc>
          <w:tcPr>
            <w:tcW w:w="1739" w:type="dxa"/>
          </w:tcPr>
          <w:p w14:paraId="45C81CA7" w14:textId="77777777" w:rsidR="008A1961" w:rsidRPr="00442838" w:rsidRDefault="008A1961" w:rsidP="008A1961">
            <w:pPr>
              <w:spacing w:line="360" w:lineRule="auto"/>
              <w:rPr>
                <w:sz w:val="24"/>
                <w:szCs w:val="24"/>
              </w:rPr>
            </w:pPr>
          </w:p>
        </w:tc>
        <w:tc>
          <w:tcPr>
            <w:tcW w:w="1739" w:type="dxa"/>
          </w:tcPr>
          <w:p w14:paraId="29000C5C" w14:textId="77777777" w:rsidR="008A1961" w:rsidRPr="00442838" w:rsidRDefault="008A1961" w:rsidP="008A1961">
            <w:pPr>
              <w:spacing w:line="360" w:lineRule="auto"/>
              <w:rPr>
                <w:sz w:val="24"/>
                <w:szCs w:val="24"/>
              </w:rPr>
            </w:pPr>
          </w:p>
        </w:tc>
        <w:tc>
          <w:tcPr>
            <w:tcW w:w="1739" w:type="dxa"/>
          </w:tcPr>
          <w:p w14:paraId="01E6E929" w14:textId="77777777" w:rsidR="008A1961" w:rsidRPr="00442838" w:rsidRDefault="008A1961" w:rsidP="008A1961">
            <w:pPr>
              <w:spacing w:line="360" w:lineRule="auto"/>
              <w:rPr>
                <w:sz w:val="24"/>
                <w:szCs w:val="24"/>
              </w:rPr>
            </w:pPr>
          </w:p>
        </w:tc>
      </w:tr>
      <w:tr w:rsidR="008A1961" w:rsidRPr="00442838" w14:paraId="2292437B" w14:textId="77777777" w:rsidTr="008A1961">
        <w:tc>
          <w:tcPr>
            <w:tcW w:w="1860" w:type="dxa"/>
          </w:tcPr>
          <w:p w14:paraId="0D8069BD" w14:textId="77777777" w:rsidR="008A1961" w:rsidRPr="00442838" w:rsidRDefault="008A1961" w:rsidP="008A1961">
            <w:pPr>
              <w:spacing w:line="360" w:lineRule="auto"/>
              <w:rPr>
                <w:sz w:val="24"/>
                <w:szCs w:val="24"/>
              </w:rPr>
            </w:pPr>
          </w:p>
        </w:tc>
        <w:tc>
          <w:tcPr>
            <w:tcW w:w="1840" w:type="dxa"/>
          </w:tcPr>
          <w:p w14:paraId="12653B19" w14:textId="77777777" w:rsidR="008A1961" w:rsidRPr="00442838" w:rsidRDefault="008A1961" w:rsidP="008A1961">
            <w:pPr>
              <w:spacing w:line="360" w:lineRule="auto"/>
              <w:rPr>
                <w:sz w:val="24"/>
                <w:szCs w:val="24"/>
              </w:rPr>
            </w:pPr>
          </w:p>
        </w:tc>
        <w:tc>
          <w:tcPr>
            <w:tcW w:w="1873" w:type="dxa"/>
          </w:tcPr>
          <w:p w14:paraId="5098F3D7" w14:textId="77777777" w:rsidR="008A1961" w:rsidRPr="00442838" w:rsidRDefault="008A1961" w:rsidP="008A1961">
            <w:pPr>
              <w:spacing w:line="360" w:lineRule="auto"/>
              <w:rPr>
                <w:sz w:val="24"/>
                <w:szCs w:val="24"/>
              </w:rPr>
            </w:pPr>
          </w:p>
        </w:tc>
        <w:tc>
          <w:tcPr>
            <w:tcW w:w="1739" w:type="dxa"/>
          </w:tcPr>
          <w:p w14:paraId="16CF5D12" w14:textId="77777777" w:rsidR="008A1961" w:rsidRPr="00442838" w:rsidRDefault="008A1961" w:rsidP="008A1961">
            <w:pPr>
              <w:spacing w:line="360" w:lineRule="auto"/>
              <w:rPr>
                <w:sz w:val="24"/>
                <w:szCs w:val="24"/>
              </w:rPr>
            </w:pPr>
          </w:p>
        </w:tc>
        <w:tc>
          <w:tcPr>
            <w:tcW w:w="1739" w:type="dxa"/>
          </w:tcPr>
          <w:p w14:paraId="2C322679" w14:textId="77777777" w:rsidR="008A1961" w:rsidRPr="00442838" w:rsidRDefault="008A1961" w:rsidP="008A1961">
            <w:pPr>
              <w:spacing w:line="360" w:lineRule="auto"/>
              <w:rPr>
                <w:sz w:val="24"/>
                <w:szCs w:val="24"/>
              </w:rPr>
            </w:pPr>
          </w:p>
        </w:tc>
        <w:tc>
          <w:tcPr>
            <w:tcW w:w="1739" w:type="dxa"/>
          </w:tcPr>
          <w:p w14:paraId="1AFACCDF" w14:textId="77777777" w:rsidR="008A1961" w:rsidRPr="00442838" w:rsidRDefault="008A1961" w:rsidP="008A1961">
            <w:pPr>
              <w:spacing w:line="360" w:lineRule="auto"/>
              <w:rPr>
                <w:sz w:val="24"/>
                <w:szCs w:val="24"/>
              </w:rPr>
            </w:pPr>
          </w:p>
        </w:tc>
      </w:tr>
      <w:tr w:rsidR="008A1961" w:rsidRPr="00442838" w14:paraId="42D49B6F" w14:textId="77777777" w:rsidTr="008A1961">
        <w:tc>
          <w:tcPr>
            <w:tcW w:w="1860" w:type="dxa"/>
          </w:tcPr>
          <w:p w14:paraId="60338F90" w14:textId="77777777" w:rsidR="008A1961" w:rsidRPr="00442838" w:rsidRDefault="008A1961" w:rsidP="008A1961">
            <w:pPr>
              <w:spacing w:line="360" w:lineRule="auto"/>
              <w:rPr>
                <w:sz w:val="24"/>
                <w:szCs w:val="24"/>
              </w:rPr>
            </w:pPr>
          </w:p>
        </w:tc>
        <w:tc>
          <w:tcPr>
            <w:tcW w:w="1840" w:type="dxa"/>
          </w:tcPr>
          <w:p w14:paraId="351764E6" w14:textId="77777777" w:rsidR="008A1961" w:rsidRPr="00442838" w:rsidRDefault="008A1961" w:rsidP="008A1961">
            <w:pPr>
              <w:spacing w:line="360" w:lineRule="auto"/>
              <w:rPr>
                <w:sz w:val="24"/>
                <w:szCs w:val="24"/>
              </w:rPr>
            </w:pPr>
          </w:p>
        </w:tc>
        <w:tc>
          <w:tcPr>
            <w:tcW w:w="1873" w:type="dxa"/>
          </w:tcPr>
          <w:p w14:paraId="5D86A05F" w14:textId="77777777" w:rsidR="008A1961" w:rsidRPr="00442838" w:rsidRDefault="008A1961" w:rsidP="008A1961">
            <w:pPr>
              <w:spacing w:line="360" w:lineRule="auto"/>
              <w:rPr>
                <w:sz w:val="24"/>
                <w:szCs w:val="24"/>
              </w:rPr>
            </w:pPr>
          </w:p>
        </w:tc>
        <w:tc>
          <w:tcPr>
            <w:tcW w:w="1739" w:type="dxa"/>
          </w:tcPr>
          <w:p w14:paraId="10C34E08" w14:textId="77777777" w:rsidR="008A1961" w:rsidRPr="00442838" w:rsidRDefault="008A1961" w:rsidP="008A1961">
            <w:pPr>
              <w:spacing w:line="360" w:lineRule="auto"/>
              <w:rPr>
                <w:sz w:val="24"/>
                <w:szCs w:val="24"/>
              </w:rPr>
            </w:pPr>
          </w:p>
        </w:tc>
        <w:tc>
          <w:tcPr>
            <w:tcW w:w="1739" w:type="dxa"/>
          </w:tcPr>
          <w:p w14:paraId="2F954380" w14:textId="77777777" w:rsidR="008A1961" w:rsidRPr="00442838" w:rsidRDefault="008A1961" w:rsidP="008A1961">
            <w:pPr>
              <w:spacing w:line="360" w:lineRule="auto"/>
              <w:rPr>
                <w:sz w:val="24"/>
                <w:szCs w:val="24"/>
              </w:rPr>
            </w:pPr>
          </w:p>
        </w:tc>
        <w:tc>
          <w:tcPr>
            <w:tcW w:w="1739" w:type="dxa"/>
          </w:tcPr>
          <w:p w14:paraId="0C4B60FE" w14:textId="77777777" w:rsidR="008A1961" w:rsidRPr="00442838" w:rsidRDefault="008A1961" w:rsidP="008A1961">
            <w:pPr>
              <w:spacing w:line="360" w:lineRule="auto"/>
              <w:rPr>
                <w:sz w:val="24"/>
                <w:szCs w:val="24"/>
              </w:rPr>
            </w:pPr>
          </w:p>
        </w:tc>
      </w:tr>
      <w:tr w:rsidR="008A1961" w:rsidRPr="00442838" w14:paraId="155F906F" w14:textId="77777777" w:rsidTr="008A1961">
        <w:tc>
          <w:tcPr>
            <w:tcW w:w="1860" w:type="dxa"/>
          </w:tcPr>
          <w:p w14:paraId="715BBCC6" w14:textId="77777777" w:rsidR="008A1961" w:rsidRPr="00442838" w:rsidRDefault="008A1961" w:rsidP="008A1961">
            <w:pPr>
              <w:spacing w:line="360" w:lineRule="auto"/>
              <w:rPr>
                <w:sz w:val="24"/>
                <w:szCs w:val="24"/>
              </w:rPr>
            </w:pPr>
          </w:p>
        </w:tc>
        <w:tc>
          <w:tcPr>
            <w:tcW w:w="1840" w:type="dxa"/>
          </w:tcPr>
          <w:p w14:paraId="6765F4C2" w14:textId="77777777" w:rsidR="008A1961" w:rsidRPr="00442838" w:rsidRDefault="008A1961" w:rsidP="008A1961">
            <w:pPr>
              <w:spacing w:line="360" w:lineRule="auto"/>
              <w:rPr>
                <w:sz w:val="24"/>
                <w:szCs w:val="24"/>
              </w:rPr>
            </w:pPr>
          </w:p>
        </w:tc>
        <w:tc>
          <w:tcPr>
            <w:tcW w:w="1873" w:type="dxa"/>
          </w:tcPr>
          <w:p w14:paraId="4D6BA7FE" w14:textId="77777777" w:rsidR="008A1961" w:rsidRPr="00442838" w:rsidRDefault="008A1961" w:rsidP="008A1961">
            <w:pPr>
              <w:spacing w:line="360" w:lineRule="auto"/>
              <w:rPr>
                <w:sz w:val="24"/>
                <w:szCs w:val="24"/>
              </w:rPr>
            </w:pPr>
          </w:p>
        </w:tc>
        <w:tc>
          <w:tcPr>
            <w:tcW w:w="1739" w:type="dxa"/>
          </w:tcPr>
          <w:p w14:paraId="36189C3B" w14:textId="77777777" w:rsidR="008A1961" w:rsidRPr="00442838" w:rsidRDefault="008A1961" w:rsidP="008A1961">
            <w:pPr>
              <w:spacing w:line="360" w:lineRule="auto"/>
              <w:rPr>
                <w:sz w:val="24"/>
                <w:szCs w:val="24"/>
              </w:rPr>
            </w:pPr>
          </w:p>
        </w:tc>
        <w:tc>
          <w:tcPr>
            <w:tcW w:w="1739" w:type="dxa"/>
          </w:tcPr>
          <w:p w14:paraId="692E5EEB" w14:textId="77777777" w:rsidR="008A1961" w:rsidRPr="00442838" w:rsidRDefault="008A1961" w:rsidP="008A1961">
            <w:pPr>
              <w:spacing w:line="360" w:lineRule="auto"/>
              <w:rPr>
                <w:sz w:val="24"/>
                <w:szCs w:val="24"/>
              </w:rPr>
            </w:pPr>
          </w:p>
        </w:tc>
        <w:tc>
          <w:tcPr>
            <w:tcW w:w="1739" w:type="dxa"/>
          </w:tcPr>
          <w:p w14:paraId="32FC5542" w14:textId="77777777" w:rsidR="008A1961" w:rsidRPr="00442838" w:rsidRDefault="008A1961" w:rsidP="008A1961">
            <w:pPr>
              <w:spacing w:line="360" w:lineRule="auto"/>
              <w:rPr>
                <w:sz w:val="24"/>
                <w:szCs w:val="24"/>
              </w:rPr>
            </w:pPr>
          </w:p>
        </w:tc>
      </w:tr>
      <w:tr w:rsidR="008A1961" w:rsidRPr="00442838" w14:paraId="328EC20F" w14:textId="77777777" w:rsidTr="008A1961">
        <w:tc>
          <w:tcPr>
            <w:tcW w:w="1860" w:type="dxa"/>
          </w:tcPr>
          <w:p w14:paraId="0E34A26E" w14:textId="77777777" w:rsidR="008A1961" w:rsidRPr="00442838" w:rsidRDefault="008A1961" w:rsidP="008A1961">
            <w:pPr>
              <w:spacing w:line="360" w:lineRule="auto"/>
              <w:rPr>
                <w:sz w:val="24"/>
                <w:szCs w:val="24"/>
              </w:rPr>
            </w:pPr>
          </w:p>
        </w:tc>
        <w:tc>
          <w:tcPr>
            <w:tcW w:w="1840" w:type="dxa"/>
          </w:tcPr>
          <w:p w14:paraId="144820F8" w14:textId="77777777" w:rsidR="008A1961" w:rsidRPr="00442838" w:rsidRDefault="008A1961" w:rsidP="008A1961">
            <w:pPr>
              <w:spacing w:line="360" w:lineRule="auto"/>
              <w:rPr>
                <w:sz w:val="24"/>
                <w:szCs w:val="24"/>
              </w:rPr>
            </w:pPr>
          </w:p>
        </w:tc>
        <w:tc>
          <w:tcPr>
            <w:tcW w:w="1873" w:type="dxa"/>
          </w:tcPr>
          <w:p w14:paraId="2E2576C1" w14:textId="77777777" w:rsidR="008A1961" w:rsidRPr="00442838" w:rsidRDefault="008A1961" w:rsidP="008A1961">
            <w:pPr>
              <w:spacing w:line="360" w:lineRule="auto"/>
              <w:rPr>
                <w:sz w:val="24"/>
                <w:szCs w:val="24"/>
              </w:rPr>
            </w:pPr>
          </w:p>
        </w:tc>
        <w:tc>
          <w:tcPr>
            <w:tcW w:w="1739" w:type="dxa"/>
          </w:tcPr>
          <w:p w14:paraId="6E49877A" w14:textId="77777777" w:rsidR="008A1961" w:rsidRPr="00442838" w:rsidRDefault="008A1961" w:rsidP="008A1961">
            <w:pPr>
              <w:spacing w:line="360" w:lineRule="auto"/>
              <w:rPr>
                <w:sz w:val="24"/>
                <w:szCs w:val="24"/>
              </w:rPr>
            </w:pPr>
          </w:p>
        </w:tc>
        <w:tc>
          <w:tcPr>
            <w:tcW w:w="1739" w:type="dxa"/>
          </w:tcPr>
          <w:p w14:paraId="15DF4A76" w14:textId="77777777" w:rsidR="008A1961" w:rsidRPr="00442838" w:rsidRDefault="008A1961" w:rsidP="008A1961">
            <w:pPr>
              <w:spacing w:line="360" w:lineRule="auto"/>
              <w:rPr>
                <w:sz w:val="24"/>
                <w:szCs w:val="24"/>
              </w:rPr>
            </w:pPr>
          </w:p>
        </w:tc>
        <w:tc>
          <w:tcPr>
            <w:tcW w:w="1739" w:type="dxa"/>
          </w:tcPr>
          <w:p w14:paraId="32383D27" w14:textId="77777777" w:rsidR="008A1961" w:rsidRPr="00442838" w:rsidRDefault="008A1961" w:rsidP="008A1961">
            <w:pPr>
              <w:spacing w:line="360" w:lineRule="auto"/>
              <w:rPr>
                <w:sz w:val="24"/>
                <w:szCs w:val="24"/>
              </w:rPr>
            </w:pPr>
          </w:p>
        </w:tc>
      </w:tr>
      <w:tr w:rsidR="008A1961" w:rsidRPr="00442838" w14:paraId="48262361" w14:textId="77777777" w:rsidTr="008A1961">
        <w:tc>
          <w:tcPr>
            <w:tcW w:w="1860" w:type="dxa"/>
          </w:tcPr>
          <w:p w14:paraId="29B77877" w14:textId="77777777" w:rsidR="008A1961" w:rsidRPr="00442838" w:rsidRDefault="008A1961" w:rsidP="008A1961">
            <w:pPr>
              <w:spacing w:line="360" w:lineRule="auto"/>
              <w:rPr>
                <w:sz w:val="24"/>
                <w:szCs w:val="24"/>
              </w:rPr>
            </w:pPr>
          </w:p>
        </w:tc>
        <w:tc>
          <w:tcPr>
            <w:tcW w:w="1840" w:type="dxa"/>
          </w:tcPr>
          <w:p w14:paraId="7E953DDA" w14:textId="77777777" w:rsidR="008A1961" w:rsidRPr="00442838" w:rsidRDefault="008A1961" w:rsidP="008A1961">
            <w:pPr>
              <w:spacing w:line="360" w:lineRule="auto"/>
              <w:rPr>
                <w:sz w:val="24"/>
                <w:szCs w:val="24"/>
              </w:rPr>
            </w:pPr>
          </w:p>
        </w:tc>
        <w:tc>
          <w:tcPr>
            <w:tcW w:w="1873" w:type="dxa"/>
          </w:tcPr>
          <w:p w14:paraId="3E72BF1E" w14:textId="77777777" w:rsidR="008A1961" w:rsidRPr="00442838" w:rsidRDefault="008A1961" w:rsidP="008A1961">
            <w:pPr>
              <w:spacing w:line="360" w:lineRule="auto"/>
              <w:rPr>
                <w:sz w:val="24"/>
                <w:szCs w:val="24"/>
              </w:rPr>
            </w:pPr>
          </w:p>
        </w:tc>
        <w:tc>
          <w:tcPr>
            <w:tcW w:w="1739" w:type="dxa"/>
          </w:tcPr>
          <w:p w14:paraId="531AC387" w14:textId="77777777" w:rsidR="008A1961" w:rsidRPr="00442838" w:rsidRDefault="008A1961" w:rsidP="008A1961">
            <w:pPr>
              <w:spacing w:line="360" w:lineRule="auto"/>
              <w:rPr>
                <w:sz w:val="24"/>
                <w:szCs w:val="24"/>
              </w:rPr>
            </w:pPr>
          </w:p>
        </w:tc>
        <w:tc>
          <w:tcPr>
            <w:tcW w:w="1739" w:type="dxa"/>
          </w:tcPr>
          <w:p w14:paraId="44CC05E2" w14:textId="77777777" w:rsidR="008A1961" w:rsidRPr="00442838" w:rsidRDefault="008A1961" w:rsidP="008A1961">
            <w:pPr>
              <w:spacing w:line="360" w:lineRule="auto"/>
              <w:rPr>
                <w:sz w:val="24"/>
                <w:szCs w:val="24"/>
              </w:rPr>
            </w:pPr>
          </w:p>
        </w:tc>
        <w:tc>
          <w:tcPr>
            <w:tcW w:w="1739" w:type="dxa"/>
          </w:tcPr>
          <w:p w14:paraId="620A81E5" w14:textId="77777777" w:rsidR="008A1961" w:rsidRPr="00442838" w:rsidRDefault="008A1961" w:rsidP="008A1961">
            <w:pPr>
              <w:spacing w:line="360" w:lineRule="auto"/>
              <w:rPr>
                <w:sz w:val="24"/>
                <w:szCs w:val="24"/>
              </w:rPr>
            </w:pPr>
          </w:p>
        </w:tc>
      </w:tr>
      <w:tr w:rsidR="008A1961" w:rsidRPr="00442838" w14:paraId="6370D9EF" w14:textId="77777777" w:rsidTr="008A1961">
        <w:tc>
          <w:tcPr>
            <w:tcW w:w="1860" w:type="dxa"/>
          </w:tcPr>
          <w:p w14:paraId="7A281D5F" w14:textId="77777777" w:rsidR="008A1961" w:rsidRPr="00442838" w:rsidRDefault="008A1961" w:rsidP="008A1961">
            <w:pPr>
              <w:spacing w:line="360" w:lineRule="auto"/>
              <w:rPr>
                <w:sz w:val="24"/>
                <w:szCs w:val="24"/>
              </w:rPr>
            </w:pPr>
          </w:p>
        </w:tc>
        <w:tc>
          <w:tcPr>
            <w:tcW w:w="1840" w:type="dxa"/>
          </w:tcPr>
          <w:p w14:paraId="6FFBBD3F" w14:textId="77777777" w:rsidR="008A1961" w:rsidRPr="00442838" w:rsidRDefault="008A1961" w:rsidP="008A1961">
            <w:pPr>
              <w:spacing w:line="360" w:lineRule="auto"/>
              <w:rPr>
                <w:sz w:val="24"/>
                <w:szCs w:val="24"/>
              </w:rPr>
            </w:pPr>
          </w:p>
        </w:tc>
        <w:tc>
          <w:tcPr>
            <w:tcW w:w="1873" w:type="dxa"/>
          </w:tcPr>
          <w:p w14:paraId="2797FDEB" w14:textId="77777777" w:rsidR="008A1961" w:rsidRPr="00442838" w:rsidRDefault="008A1961" w:rsidP="008A1961">
            <w:pPr>
              <w:spacing w:line="360" w:lineRule="auto"/>
              <w:rPr>
                <w:sz w:val="24"/>
                <w:szCs w:val="24"/>
              </w:rPr>
            </w:pPr>
          </w:p>
        </w:tc>
        <w:tc>
          <w:tcPr>
            <w:tcW w:w="1739" w:type="dxa"/>
          </w:tcPr>
          <w:p w14:paraId="0CF4E6BB" w14:textId="77777777" w:rsidR="008A1961" w:rsidRPr="00442838" w:rsidRDefault="008A1961" w:rsidP="008A1961">
            <w:pPr>
              <w:spacing w:line="360" w:lineRule="auto"/>
              <w:rPr>
                <w:sz w:val="24"/>
                <w:szCs w:val="24"/>
              </w:rPr>
            </w:pPr>
          </w:p>
        </w:tc>
        <w:tc>
          <w:tcPr>
            <w:tcW w:w="1739" w:type="dxa"/>
          </w:tcPr>
          <w:p w14:paraId="2A445CEA" w14:textId="77777777" w:rsidR="008A1961" w:rsidRPr="00442838" w:rsidRDefault="008A1961" w:rsidP="008A1961">
            <w:pPr>
              <w:spacing w:line="360" w:lineRule="auto"/>
              <w:rPr>
                <w:sz w:val="24"/>
                <w:szCs w:val="24"/>
              </w:rPr>
            </w:pPr>
          </w:p>
        </w:tc>
        <w:tc>
          <w:tcPr>
            <w:tcW w:w="1739" w:type="dxa"/>
          </w:tcPr>
          <w:p w14:paraId="1BAD53B4" w14:textId="77777777" w:rsidR="008A1961" w:rsidRPr="00442838" w:rsidRDefault="008A1961" w:rsidP="008A1961">
            <w:pPr>
              <w:spacing w:line="360" w:lineRule="auto"/>
              <w:rPr>
                <w:sz w:val="24"/>
                <w:szCs w:val="24"/>
              </w:rPr>
            </w:pPr>
          </w:p>
        </w:tc>
      </w:tr>
      <w:tr w:rsidR="008A1961" w:rsidRPr="00442838" w14:paraId="53F0A22E" w14:textId="77777777" w:rsidTr="008A1961">
        <w:tc>
          <w:tcPr>
            <w:tcW w:w="1860" w:type="dxa"/>
          </w:tcPr>
          <w:p w14:paraId="7B6592D7" w14:textId="77777777" w:rsidR="008A1961" w:rsidRPr="00442838" w:rsidRDefault="008A1961" w:rsidP="008A1961">
            <w:pPr>
              <w:spacing w:line="360" w:lineRule="auto"/>
              <w:rPr>
                <w:sz w:val="24"/>
                <w:szCs w:val="24"/>
              </w:rPr>
            </w:pPr>
          </w:p>
        </w:tc>
        <w:tc>
          <w:tcPr>
            <w:tcW w:w="1840" w:type="dxa"/>
          </w:tcPr>
          <w:p w14:paraId="02BF4D54" w14:textId="77777777" w:rsidR="008A1961" w:rsidRPr="00442838" w:rsidRDefault="008A1961" w:rsidP="008A1961">
            <w:pPr>
              <w:spacing w:line="360" w:lineRule="auto"/>
              <w:rPr>
                <w:sz w:val="24"/>
                <w:szCs w:val="24"/>
              </w:rPr>
            </w:pPr>
          </w:p>
        </w:tc>
        <w:tc>
          <w:tcPr>
            <w:tcW w:w="1873" w:type="dxa"/>
          </w:tcPr>
          <w:p w14:paraId="00062F84" w14:textId="77777777" w:rsidR="008A1961" w:rsidRPr="00442838" w:rsidRDefault="008A1961" w:rsidP="008A1961">
            <w:pPr>
              <w:spacing w:line="360" w:lineRule="auto"/>
              <w:rPr>
                <w:sz w:val="24"/>
                <w:szCs w:val="24"/>
              </w:rPr>
            </w:pPr>
          </w:p>
        </w:tc>
        <w:tc>
          <w:tcPr>
            <w:tcW w:w="1739" w:type="dxa"/>
          </w:tcPr>
          <w:p w14:paraId="08597D93" w14:textId="77777777" w:rsidR="008A1961" w:rsidRPr="00442838" w:rsidRDefault="008A1961" w:rsidP="008A1961">
            <w:pPr>
              <w:spacing w:line="360" w:lineRule="auto"/>
              <w:rPr>
                <w:sz w:val="24"/>
                <w:szCs w:val="24"/>
              </w:rPr>
            </w:pPr>
          </w:p>
        </w:tc>
        <w:tc>
          <w:tcPr>
            <w:tcW w:w="1739" w:type="dxa"/>
          </w:tcPr>
          <w:p w14:paraId="6C3337BA" w14:textId="77777777" w:rsidR="008A1961" w:rsidRPr="00442838" w:rsidRDefault="008A1961" w:rsidP="008A1961">
            <w:pPr>
              <w:spacing w:line="360" w:lineRule="auto"/>
              <w:rPr>
                <w:sz w:val="24"/>
                <w:szCs w:val="24"/>
              </w:rPr>
            </w:pPr>
          </w:p>
        </w:tc>
        <w:tc>
          <w:tcPr>
            <w:tcW w:w="1739" w:type="dxa"/>
          </w:tcPr>
          <w:p w14:paraId="03EDC6CF" w14:textId="77777777" w:rsidR="008A1961" w:rsidRPr="00442838" w:rsidRDefault="008A1961" w:rsidP="008A1961">
            <w:pPr>
              <w:spacing w:line="360" w:lineRule="auto"/>
              <w:rPr>
                <w:sz w:val="24"/>
                <w:szCs w:val="24"/>
              </w:rPr>
            </w:pPr>
          </w:p>
        </w:tc>
      </w:tr>
      <w:tr w:rsidR="008A1961" w:rsidRPr="00442838" w14:paraId="73F0B535" w14:textId="77777777" w:rsidTr="008A1961">
        <w:tc>
          <w:tcPr>
            <w:tcW w:w="1860" w:type="dxa"/>
          </w:tcPr>
          <w:p w14:paraId="518A9447" w14:textId="77777777" w:rsidR="008A1961" w:rsidRPr="00442838" w:rsidRDefault="008A1961" w:rsidP="008A1961">
            <w:pPr>
              <w:spacing w:line="360" w:lineRule="auto"/>
              <w:rPr>
                <w:sz w:val="24"/>
                <w:szCs w:val="24"/>
              </w:rPr>
            </w:pPr>
          </w:p>
        </w:tc>
        <w:tc>
          <w:tcPr>
            <w:tcW w:w="1840" w:type="dxa"/>
          </w:tcPr>
          <w:p w14:paraId="4C675244" w14:textId="77777777" w:rsidR="008A1961" w:rsidRPr="00442838" w:rsidRDefault="008A1961" w:rsidP="008A1961">
            <w:pPr>
              <w:spacing w:line="360" w:lineRule="auto"/>
              <w:rPr>
                <w:sz w:val="24"/>
                <w:szCs w:val="24"/>
              </w:rPr>
            </w:pPr>
          </w:p>
        </w:tc>
        <w:tc>
          <w:tcPr>
            <w:tcW w:w="1873" w:type="dxa"/>
          </w:tcPr>
          <w:p w14:paraId="32CBD8D0" w14:textId="77777777" w:rsidR="008A1961" w:rsidRPr="00442838" w:rsidRDefault="008A1961" w:rsidP="008A1961">
            <w:pPr>
              <w:spacing w:line="360" w:lineRule="auto"/>
              <w:rPr>
                <w:sz w:val="24"/>
                <w:szCs w:val="24"/>
              </w:rPr>
            </w:pPr>
          </w:p>
        </w:tc>
        <w:tc>
          <w:tcPr>
            <w:tcW w:w="1739" w:type="dxa"/>
          </w:tcPr>
          <w:p w14:paraId="514982CC" w14:textId="77777777" w:rsidR="008A1961" w:rsidRPr="00442838" w:rsidRDefault="008A1961" w:rsidP="008A1961">
            <w:pPr>
              <w:spacing w:line="360" w:lineRule="auto"/>
              <w:rPr>
                <w:sz w:val="24"/>
                <w:szCs w:val="24"/>
              </w:rPr>
            </w:pPr>
          </w:p>
        </w:tc>
        <w:tc>
          <w:tcPr>
            <w:tcW w:w="1739" w:type="dxa"/>
          </w:tcPr>
          <w:p w14:paraId="0C2BA0C8" w14:textId="77777777" w:rsidR="008A1961" w:rsidRPr="00442838" w:rsidRDefault="008A1961" w:rsidP="008A1961">
            <w:pPr>
              <w:spacing w:line="360" w:lineRule="auto"/>
              <w:rPr>
                <w:sz w:val="24"/>
                <w:szCs w:val="24"/>
              </w:rPr>
            </w:pPr>
          </w:p>
        </w:tc>
        <w:tc>
          <w:tcPr>
            <w:tcW w:w="1739" w:type="dxa"/>
          </w:tcPr>
          <w:p w14:paraId="00C3D5E0" w14:textId="77777777" w:rsidR="008A1961" w:rsidRPr="00442838" w:rsidRDefault="008A1961" w:rsidP="008A1961">
            <w:pPr>
              <w:spacing w:line="360" w:lineRule="auto"/>
              <w:rPr>
                <w:sz w:val="24"/>
                <w:szCs w:val="24"/>
              </w:rPr>
            </w:pPr>
          </w:p>
        </w:tc>
      </w:tr>
      <w:tr w:rsidR="008A1961" w:rsidRPr="00442838" w14:paraId="6EF4E164" w14:textId="77777777" w:rsidTr="008A1961">
        <w:tc>
          <w:tcPr>
            <w:tcW w:w="1860" w:type="dxa"/>
          </w:tcPr>
          <w:p w14:paraId="7464B35B" w14:textId="77777777" w:rsidR="008A1961" w:rsidRPr="00442838" w:rsidRDefault="008A1961" w:rsidP="008A1961">
            <w:pPr>
              <w:spacing w:line="360" w:lineRule="auto"/>
              <w:rPr>
                <w:sz w:val="24"/>
                <w:szCs w:val="24"/>
              </w:rPr>
            </w:pPr>
          </w:p>
        </w:tc>
        <w:tc>
          <w:tcPr>
            <w:tcW w:w="1840" w:type="dxa"/>
          </w:tcPr>
          <w:p w14:paraId="56418E3D" w14:textId="77777777" w:rsidR="008A1961" w:rsidRPr="00442838" w:rsidRDefault="008A1961" w:rsidP="008A1961">
            <w:pPr>
              <w:spacing w:line="360" w:lineRule="auto"/>
              <w:rPr>
                <w:sz w:val="24"/>
                <w:szCs w:val="24"/>
              </w:rPr>
            </w:pPr>
          </w:p>
        </w:tc>
        <w:tc>
          <w:tcPr>
            <w:tcW w:w="1873" w:type="dxa"/>
          </w:tcPr>
          <w:p w14:paraId="2BFA8E75" w14:textId="77777777" w:rsidR="008A1961" w:rsidRPr="00442838" w:rsidRDefault="008A1961" w:rsidP="008A1961">
            <w:pPr>
              <w:spacing w:line="360" w:lineRule="auto"/>
              <w:rPr>
                <w:sz w:val="24"/>
                <w:szCs w:val="24"/>
              </w:rPr>
            </w:pPr>
          </w:p>
        </w:tc>
        <w:tc>
          <w:tcPr>
            <w:tcW w:w="1739" w:type="dxa"/>
          </w:tcPr>
          <w:p w14:paraId="4637DF3E" w14:textId="77777777" w:rsidR="008A1961" w:rsidRPr="00442838" w:rsidRDefault="008A1961" w:rsidP="008A1961">
            <w:pPr>
              <w:spacing w:line="360" w:lineRule="auto"/>
              <w:rPr>
                <w:sz w:val="24"/>
                <w:szCs w:val="24"/>
              </w:rPr>
            </w:pPr>
          </w:p>
        </w:tc>
        <w:tc>
          <w:tcPr>
            <w:tcW w:w="1739" w:type="dxa"/>
          </w:tcPr>
          <w:p w14:paraId="687C24F6" w14:textId="77777777" w:rsidR="008A1961" w:rsidRPr="00442838" w:rsidRDefault="008A1961" w:rsidP="008A1961">
            <w:pPr>
              <w:spacing w:line="360" w:lineRule="auto"/>
              <w:rPr>
                <w:sz w:val="24"/>
                <w:szCs w:val="24"/>
              </w:rPr>
            </w:pPr>
          </w:p>
        </w:tc>
        <w:tc>
          <w:tcPr>
            <w:tcW w:w="1739" w:type="dxa"/>
          </w:tcPr>
          <w:p w14:paraId="7DA2F098" w14:textId="77777777" w:rsidR="008A1961" w:rsidRPr="00442838" w:rsidRDefault="008A1961" w:rsidP="008A1961">
            <w:pPr>
              <w:spacing w:line="360" w:lineRule="auto"/>
              <w:rPr>
                <w:sz w:val="24"/>
                <w:szCs w:val="24"/>
              </w:rPr>
            </w:pPr>
          </w:p>
        </w:tc>
      </w:tr>
      <w:tr w:rsidR="008A1961" w:rsidRPr="00442838" w14:paraId="1DDD3903" w14:textId="77777777" w:rsidTr="008A1961">
        <w:tc>
          <w:tcPr>
            <w:tcW w:w="1860" w:type="dxa"/>
          </w:tcPr>
          <w:p w14:paraId="4377A201" w14:textId="77777777" w:rsidR="008A1961" w:rsidRPr="00442838" w:rsidRDefault="008A1961" w:rsidP="008A1961">
            <w:pPr>
              <w:spacing w:line="360" w:lineRule="auto"/>
              <w:rPr>
                <w:sz w:val="24"/>
                <w:szCs w:val="24"/>
              </w:rPr>
            </w:pPr>
          </w:p>
        </w:tc>
        <w:tc>
          <w:tcPr>
            <w:tcW w:w="1840" w:type="dxa"/>
          </w:tcPr>
          <w:p w14:paraId="5F8ED0C2" w14:textId="77777777" w:rsidR="008A1961" w:rsidRPr="00442838" w:rsidRDefault="008A1961" w:rsidP="008A1961">
            <w:pPr>
              <w:spacing w:line="360" w:lineRule="auto"/>
              <w:rPr>
                <w:sz w:val="24"/>
                <w:szCs w:val="24"/>
              </w:rPr>
            </w:pPr>
          </w:p>
        </w:tc>
        <w:tc>
          <w:tcPr>
            <w:tcW w:w="1873" w:type="dxa"/>
          </w:tcPr>
          <w:p w14:paraId="04EB9EDD" w14:textId="77777777" w:rsidR="008A1961" w:rsidRPr="00442838" w:rsidRDefault="008A1961" w:rsidP="008A1961">
            <w:pPr>
              <w:spacing w:line="360" w:lineRule="auto"/>
              <w:rPr>
                <w:sz w:val="24"/>
                <w:szCs w:val="24"/>
              </w:rPr>
            </w:pPr>
          </w:p>
        </w:tc>
        <w:tc>
          <w:tcPr>
            <w:tcW w:w="1739" w:type="dxa"/>
          </w:tcPr>
          <w:p w14:paraId="5E3A257A" w14:textId="77777777" w:rsidR="008A1961" w:rsidRPr="00442838" w:rsidRDefault="008A1961" w:rsidP="008A1961">
            <w:pPr>
              <w:spacing w:line="360" w:lineRule="auto"/>
              <w:rPr>
                <w:sz w:val="24"/>
                <w:szCs w:val="24"/>
              </w:rPr>
            </w:pPr>
          </w:p>
        </w:tc>
        <w:tc>
          <w:tcPr>
            <w:tcW w:w="1739" w:type="dxa"/>
          </w:tcPr>
          <w:p w14:paraId="77BCA510" w14:textId="77777777" w:rsidR="008A1961" w:rsidRPr="00442838" w:rsidRDefault="008A1961" w:rsidP="008A1961">
            <w:pPr>
              <w:spacing w:line="360" w:lineRule="auto"/>
              <w:rPr>
                <w:sz w:val="24"/>
                <w:szCs w:val="24"/>
              </w:rPr>
            </w:pPr>
          </w:p>
        </w:tc>
        <w:tc>
          <w:tcPr>
            <w:tcW w:w="1739" w:type="dxa"/>
          </w:tcPr>
          <w:p w14:paraId="1B155EA9" w14:textId="77777777" w:rsidR="008A1961" w:rsidRPr="00442838" w:rsidRDefault="008A1961" w:rsidP="008A1961">
            <w:pPr>
              <w:spacing w:line="360" w:lineRule="auto"/>
              <w:rPr>
                <w:sz w:val="24"/>
                <w:szCs w:val="24"/>
              </w:rPr>
            </w:pPr>
          </w:p>
        </w:tc>
      </w:tr>
      <w:tr w:rsidR="008A1961" w:rsidRPr="00442838" w14:paraId="34591A3E" w14:textId="77777777" w:rsidTr="008A1961">
        <w:tc>
          <w:tcPr>
            <w:tcW w:w="1860" w:type="dxa"/>
          </w:tcPr>
          <w:p w14:paraId="4AE0E3BC" w14:textId="77777777" w:rsidR="008A1961" w:rsidRPr="00442838" w:rsidRDefault="008A1961" w:rsidP="008A1961">
            <w:pPr>
              <w:spacing w:line="360" w:lineRule="auto"/>
              <w:rPr>
                <w:sz w:val="24"/>
                <w:szCs w:val="24"/>
              </w:rPr>
            </w:pPr>
          </w:p>
        </w:tc>
        <w:tc>
          <w:tcPr>
            <w:tcW w:w="1840" w:type="dxa"/>
          </w:tcPr>
          <w:p w14:paraId="308D6D41" w14:textId="77777777" w:rsidR="008A1961" w:rsidRPr="00442838" w:rsidRDefault="008A1961" w:rsidP="008A1961">
            <w:pPr>
              <w:spacing w:line="360" w:lineRule="auto"/>
              <w:rPr>
                <w:sz w:val="24"/>
                <w:szCs w:val="24"/>
              </w:rPr>
            </w:pPr>
          </w:p>
        </w:tc>
        <w:tc>
          <w:tcPr>
            <w:tcW w:w="1873" w:type="dxa"/>
          </w:tcPr>
          <w:p w14:paraId="3CA514CE" w14:textId="77777777" w:rsidR="008A1961" w:rsidRPr="00442838" w:rsidRDefault="008A1961" w:rsidP="008A1961">
            <w:pPr>
              <w:spacing w:line="360" w:lineRule="auto"/>
              <w:rPr>
                <w:sz w:val="24"/>
                <w:szCs w:val="24"/>
              </w:rPr>
            </w:pPr>
          </w:p>
        </w:tc>
        <w:tc>
          <w:tcPr>
            <w:tcW w:w="1739" w:type="dxa"/>
          </w:tcPr>
          <w:p w14:paraId="241BF389" w14:textId="77777777" w:rsidR="008A1961" w:rsidRPr="00442838" w:rsidRDefault="008A1961" w:rsidP="008A1961">
            <w:pPr>
              <w:spacing w:line="360" w:lineRule="auto"/>
              <w:rPr>
                <w:sz w:val="24"/>
                <w:szCs w:val="24"/>
              </w:rPr>
            </w:pPr>
          </w:p>
        </w:tc>
        <w:tc>
          <w:tcPr>
            <w:tcW w:w="1739" w:type="dxa"/>
          </w:tcPr>
          <w:p w14:paraId="5F5A9A4C" w14:textId="77777777" w:rsidR="008A1961" w:rsidRPr="00442838" w:rsidRDefault="008A1961" w:rsidP="008A1961">
            <w:pPr>
              <w:spacing w:line="360" w:lineRule="auto"/>
              <w:rPr>
                <w:sz w:val="24"/>
                <w:szCs w:val="24"/>
              </w:rPr>
            </w:pPr>
          </w:p>
        </w:tc>
        <w:tc>
          <w:tcPr>
            <w:tcW w:w="1739" w:type="dxa"/>
          </w:tcPr>
          <w:p w14:paraId="31DE330C" w14:textId="77777777" w:rsidR="008A1961" w:rsidRPr="00442838" w:rsidRDefault="008A1961" w:rsidP="008A1961">
            <w:pPr>
              <w:spacing w:line="360" w:lineRule="auto"/>
              <w:rPr>
                <w:sz w:val="24"/>
                <w:szCs w:val="24"/>
              </w:rPr>
            </w:pPr>
          </w:p>
        </w:tc>
      </w:tr>
      <w:tr w:rsidR="008A1961" w:rsidRPr="00442838" w14:paraId="7EA6B68D" w14:textId="77777777" w:rsidTr="008A1961">
        <w:tc>
          <w:tcPr>
            <w:tcW w:w="1860" w:type="dxa"/>
          </w:tcPr>
          <w:p w14:paraId="59508FEB" w14:textId="77777777" w:rsidR="008A1961" w:rsidRPr="00442838" w:rsidRDefault="008A1961" w:rsidP="008A1961">
            <w:pPr>
              <w:spacing w:line="360" w:lineRule="auto"/>
              <w:rPr>
                <w:sz w:val="24"/>
                <w:szCs w:val="24"/>
              </w:rPr>
            </w:pPr>
          </w:p>
        </w:tc>
        <w:tc>
          <w:tcPr>
            <w:tcW w:w="1840" w:type="dxa"/>
          </w:tcPr>
          <w:p w14:paraId="02AE0A95" w14:textId="77777777" w:rsidR="008A1961" w:rsidRPr="00442838" w:rsidRDefault="008A1961" w:rsidP="008A1961">
            <w:pPr>
              <w:spacing w:line="360" w:lineRule="auto"/>
              <w:rPr>
                <w:sz w:val="24"/>
                <w:szCs w:val="24"/>
              </w:rPr>
            </w:pPr>
          </w:p>
        </w:tc>
        <w:tc>
          <w:tcPr>
            <w:tcW w:w="1873" w:type="dxa"/>
          </w:tcPr>
          <w:p w14:paraId="69D8B24B" w14:textId="77777777" w:rsidR="008A1961" w:rsidRPr="00442838" w:rsidRDefault="008A1961" w:rsidP="008A1961">
            <w:pPr>
              <w:spacing w:line="360" w:lineRule="auto"/>
              <w:rPr>
                <w:sz w:val="24"/>
                <w:szCs w:val="24"/>
              </w:rPr>
            </w:pPr>
          </w:p>
        </w:tc>
        <w:tc>
          <w:tcPr>
            <w:tcW w:w="1739" w:type="dxa"/>
          </w:tcPr>
          <w:p w14:paraId="393CE1FB" w14:textId="77777777" w:rsidR="008A1961" w:rsidRPr="00442838" w:rsidRDefault="008A1961" w:rsidP="008A1961">
            <w:pPr>
              <w:spacing w:line="360" w:lineRule="auto"/>
              <w:rPr>
                <w:sz w:val="24"/>
                <w:szCs w:val="24"/>
              </w:rPr>
            </w:pPr>
          </w:p>
        </w:tc>
        <w:tc>
          <w:tcPr>
            <w:tcW w:w="1739" w:type="dxa"/>
          </w:tcPr>
          <w:p w14:paraId="6FB638E4" w14:textId="77777777" w:rsidR="008A1961" w:rsidRPr="00442838" w:rsidRDefault="008A1961" w:rsidP="008A1961">
            <w:pPr>
              <w:spacing w:line="360" w:lineRule="auto"/>
              <w:rPr>
                <w:sz w:val="24"/>
                <w:szCs w:val="24"/>
              </w:rPr>
            </w:pPr>
          </w:p>
        </w:tc>
        <w:tc>
          <w:tcPr>
            <w:tcW w:w="1739" w:type="dxa"/>
          </w:tcPr>
          <w:p w14:paraId="3CB17372" w14:textId="77777777" w:rsidR="008A1961" w:rsidRPr="00442838" w:rsidRDefault="008A1961" w:rsidP="008A1961">
            <w:pPr>
              <w:spacing w:line="360" w:lineRule="auto"/>
              <w:rPr>
                <w:sz w:val="24"/>
                <w:szCs w:val="24"/>
              </w:rPr>
            </w:pPr>
          </w:p>
        </w:tc>
      </w:tr>
      <w:tr w:rsidR="008A1961" w:rsidRPr="00442838" w14:paraId="7666693D" w14:textId="77777777" w:rsidTr="008A1961">
        <w:tc>
          <w:tcPr>
            <w:tcW w:w="1860" w:type="dxa"/>
          </w:tcPr>
          <w:p w14:paraId="5CB62CC4" w14:textId="77777777" w:rsidR="008A1961" w:rsidRPr="00442838" w:rsidRDefault="008A1961" w:rsidP="008A1961">
            <w:pPr>
              <w:spacing w:line="360" w:lineRule="auto"/>
              <w:rPr>
                <w:sz w:val="24"/>
                <w:szCs w:val="24"/>
              </w:rPr>
            </w:pPr>
          </w:p>
        </w:tc>
        <w:tc>
          <w:tcPr>
            <w:tcW w:w="1840" w:type="dxa"/>
          </w:tcPr>
          <w:p w14:paraId="53E04A9F" w14:textId="77777777" w:rsidR="008A1961" w:rsidRPr="00442838" w:rsidRDefault="008A1961" w:rsidP="008A1961">
            <w:pPr>
              <w:spacing w:line="360" w:lineRule="auto"/>
              <w:rPr>
                <w:sz w:val="24"/>
                <w:szCs w:val="24"/>
              </w:rPr>
            </w:pPr>
          </w:p>
        </w:tc>
        <w:tc>
          <w:tcPr>
            <w:tcW w:w="1873" w:type="dxa"/>
          </w:tcPr>
          <w:p w14:paraId="5E9B936C" w14:textId="77777777" w:rsidR="008A1961" w:rsidRPr="00442838" w:rsidRDefault="008A1961" w:rsidP="008A1961">
            <w:pPr>
              <w:spacing w:line="360" w:lineRule="auto"/>
              <w:rPr>
                <w:sz w:val="24"/>
                <w:szCs w:val="24"/>
              </w:rPr>
            </w:pPr>
          </w:p>
        </w:tc>
        <w:tc>
          <w:tcPr>
            <w:tcW w:w="1739" w:type="dxa"/>
          </w:tcPr>
          <w:p w14:paraId="11737206" w14:textId="77777777" w:rsidR="008A1961" w:rsidRPr="00442838" w:rsidRDefault="008A1961" w:rsidP="008A1961">
            <w:pPr>
              <w:spacing w:line="360" w:lineRule="auto"/>
              <w:rPr>
                <w:sz w:val="24"/>
                <w:szCs w:val="24"/>
              </w:rPr>
            </w:pPr>
          </w:p>
        </w:tc>
        <w:tc>
          <w:tcPr>
            <w:tcW w:w="1739" w:type="dxa"/>
          </w:tcPr>
          <w:p w14:paraId="14EA1737" w14:textId="77777777" w:rsidR="008A1961" w:rsidRPr="00442838" w:rsidRDefault="008A1961" w:rsidP="008A1961">
            <w:pPr>
              <w:spacing w:line="360" w:lineRule="auto"/>
              <w:rPr>
                <w:sz w:val="24"/>
                <w:szCs w:val="24"/>
              </w:rPr>
            </w:pPr>
          </w:p>
        </w:tc>
        <w:tc>
          <w:tcPr>
            <w:tcW w:w="1739" w:type="dxa"/>
          </w:tcPr>
          <w:p w14:paraId="738953F2" w14:textId="77777777" w:rsidR="008A1961" w:rsidRPr="00442838" w:rsidRDefault="008A1961" w:rsidP="008A1961">
            <w:pPr>
              <w:spacing w:line="360" w:lineRule="auto"/>
              <w:rPr>
                <w:sz w:val="24"/>
                <w:szCs w:val="24"/>
              </w:rPr>
            </w:pPr>
          </w:p>
        </w:tc>
      </w:tr>
      <w:tr w:rsidR="008A1961" w:rsidRPr="00442838" w14:paraId="726D1900" w14:textId="77777777" w:rsidTr="008A1961">
        <w:tc>
          <w:tcPr>
            <w:tcW w:w="1860" w:type="dxa"/>
          </w:tcPr>
          <w:p w14:paraId="51E052F4" w14:textId="77777777" w:rsidR="008A1961" w:rsidRPr="00442838" w:rsidRDefault="008A1961" w:rsidP="008A1961">
            <w:pPr>
              <w:spacing w:line="360" w:lineRule="auto"/>
              <w:rPr>
                <w:sz w:val="24"/>
                <w:szCs w:val="24"/>
              </w:rPr>
            </w:pPr>
          </w:p>
        </w:tc>
        <w:tc>
          <w:tcPr>
            <w:tcW w:w="1840" w:type="dxa"/>
          </w:tcPr>
          <w:p w14:paraId="25DB35FB" w14:textId="77777777" w:rsidR="008A1961" w:rsidRPr="00442838" w:rsidRDefault="008A1961" w:rsidP="008A1961">
            <w:pPr>
              <w:spacing w:line="360" w:lineRule="auto"/>
              <w:rPr>
                <w:sz w:val="24"/>
                <w:szCs w:val="24"/>
              </w:rPr>
            </w:pPr>
          </w:p>
        </w:tc>
        <w:tc>
          <w:tcPr>
            <w:tcW w:w="1873" w:type="dxa"/>
          </w:tcPr>
          <w:p w14:paraId="65B2A1C4" w14:textId="77777777" w:rsidR="008A1961" w:rsidRPr="00442838" w:rsidRDefault="008A1961" w:rsidP="008A1961">
            <w:pPr>
              <w:spacing w:line="360" w:lineRule="auto"/>
              <w:rPr>
                <w:sz w:val="24"/>
                <w:szCs w:val="24"/>
              </w:rPr>
            </w:pPr>
          </w:p>
        </w:tc>
        <w:tc>
          <w:tcPr>
            <w:tcW w:w="1739" w:type="dxa"/>
          </w:tcPr>
          <w:p w14:paraId="10F4D644" w14:textId="77777777" w:rsidR="008A1961" w:rsidRPr="00442838" w:rsidRDefault="008A1961" w:rsidP="008A1961">
            <w:pPr>
              <w:spacing w:line="360" w:lineRule="auto"/>
              <w:rPr>
                <w:sz w:val="24"/>
                <w:szCs w:val="24"/>
              </w:rPr>
            </w:pPr>
          </w:p>
        </w:tc>
        <w:tc>
          <w:tcPr>
            <w:tcW w:w="1739" w:type="dxa"/>
          </w:tcPr>
          <w:p w14:paraId="1BCC9E0F" w14:textId="77777777" w:rsidR="008A1961" w:rsidRPr="00442838" w:rsidRDefault="008A1961" w:rsidP="008A1961">
            <w:pPr>
              <w:spacing w:line="360" w:lineRule="auto"/>
              <w:rPr>
                <w:sz w:val="24"/>
                <w:szCs w:val="24"/>
              </w:rPr>
            </w:pPr>
          </w:p>
        </w:tc>
        <w:tc>
          <w:tcPr>
            <w:tcW w:w="1739" w:type="dxa"/>
          </w:tcPr>
          <w:p w14:paraId="13D87780" w14:textId="77777777" w:rsidR="008A1961" w:rsidRPr="00442838" w:rsidRDefault="008A1961" w:rsidP="008A1961">
            <w:pPr>
              <w:spacing w:line="360" w:lineRule="auto"/>
              <w:rPr>
                <w:sz w:val="24"/>
                <w:szCs w:val="24"/>
              </w:rPr>
            </w:pPr>
          </w:p>
        </w:tc>
      </w:tr>
      <w:tr w:rsidR="008A1961" w:rsidRPr="00442838" w14:paraId="2DFC29E6" w14:textId="77777777" w:rsidTr="008A1961">
        <w:tc>
          <w:tcPr>
            <w:tcW w:w="1860" w:type="dxa"/>
          </w:tcPr>
          <w:p w14:paraId="5E651B58" w14:textId="77777777" w:rsidR="008A1961" w:rsidRPr="00442838" w:rsidRDefault="008A1961" w:rsidP="008A1961">
            <w:pPr>
              <w:spacing w:line="360" w:lineRule="auto"/>
              <w:rPr>
                <w:sz w:val="24"/>
                <w:szCs w:val="24"/>
              </w:rPr>
            </w:pPr>
          </w:p>
        </w:tc>
        <w:tc>
          <w:tcPr>
            <w:tcW w:w="1840" w:type="dxa"/>
          </w:tcPr>
          <w:p w14:paraId="67D6F308" w14:textId="77777777" w:rsidR="008A1961" w:rsidRPr="00442838" w:rsidRDefault="008A1961" w:rsidP="008A1961">
            <w:pPr>
              <w:spacing w:line="360" w:lineRule="auto"/>
              <w:rPr>
                <w:sz w:val="24"/>
                <w:szCs w:val="24"/>
              </w:rPr>
            </w:pPr>
          </w:p>
        </w:tc>
        <w:tc>
          <w:tcPr>
            <w:tcW w:w="1873" w:type="dxa"/>
          </w:tcPr>
          <w:p w14:paraId="3C36619C" w14:textId="77777777" w:rsidR="008A1961" w:rsidRPr="00442838" w:rsidRDefault="008A1961" w:rsidP="008A1961">
            <w:pPr>
              <w:spacing w:line="360" w:lineRule="auto"/>
              <w:rPr>
                <w:sz w:val="24"/>
                <w:szCs w:val="24"/>
              </w:rPr>
            </w:pPr>
          </w:p>
        </w:tc>
        <w:tc>
          <w:tcPr>
            <w:tcW w:w="1739" w:type="dxa"/>
          </w:tcPr>
          <w:p w14:paraId="0D4B6023" w14:textId="77777777" w:rsidR="008A1961" w:rsidRPr="00442838" w:rsidRDefault="008A1961" w:rsidP="008A1961">
            <w:pPr>
              <w:spacing w:line="360" w:lineRule="auto"/>
              <w:rPr>
                <w:sz w:val="24"/>
                <w:szCs w:val="24"/>
              </w:rPr>
            </w:pPr>
          </w:p>
        </w:tc>
        <w:tc>
          <w:tcPr>
            <w:tcW w:w="1739" w:type="dxa"/>
          </w:tcPr>
          <w:p w14:paraId="1FB3D69D" w14:textId="77777777" w:rsidR="008A1961" w:rsidRPr="00442838" w:rsidRDefault="008A1961" w:rsidP="008A1961">
            <w:pPr>
              <w:spacing w:line="360" w:lineRule="auto"/>
              <w:rPr>
                <w:sz w:val="24"/>
                <w:szCs w:val="24"/>
              </w:rPr>
            </w:pPr>
          </w:p>
        </w:tc>
        <w:tc>
          <w:tcPr>
            <w:tcW w:w="1739" w:type="dxa"/>
          </w:tcPr>
          <w:p w14:paraId="513D0BD7" w14:textId="77777777" w:rsidR="008A1961" w:rsidRPr="00442838" w:rsidRDefault="008A1961" w:rsidP="008A1961">
            <w:pPr>
              <w:spacing w:line="360" w:lineRule="auto"/>
              <w:rPr>
                <w:sz w:val="24"/>
                <w:szCs w:val="24"/>
              </w:rPr>
            </w:pPr>
          </w:p>
        </w:tc>
      </w:tr>
      <w:tr w:rsidR="008A1961" w:rsidRPr="00442838" w14:paraId="473F0E85" w14:textId="77777777" w:rsidTr="008A1961">
        <w:tc>
          <w:tcPr>
            <w:tcW w:w="1860" w:type="dxa"/>
          </w:tcPr>
          <w:p w14:paraId="3DE01A85" w14:textId="77777777" w:rsidR="008A1961" w:rsidRPr="00442838" w:rsidRDefault="008A1961" w:rsidP="008A1961">
            <w:pPr>
              <w:spacing w:line="360" w:lineRule="auto"/>
              <w:rPr>
                <w:sz w:val="24"/>
                <w:szCs w:val="24"/>
              </w:rPr>
            </w:pPr>
          </w:p>
        </w:tc>
        <w:tc>
          <w:tcPr>
            <w:tcW w:w="1840" w:type="dxa"/>
          </w:tcPr>
          <w:p w14:paraId="59664279" w14:textId="77777777" w:rsidR="008A1961" w:rsidRPr="00442838" w:rsidRDefault="008A1961" w:rsidP="008A1961">
            <w:pPr>
              <w:spacing w:line="360" w:lineRule="auto"/>
              <w:rPr>
                <w:sz w:val="24"/>
                <w:szCs w:val="24"/>
              </w:rPr>
            </w:pPr>
          </w:p>
        </w:tc>
        <w:tc>
          <w:tcPr>
            <w:tcW w:w="1873" w:type="dxa"/>
          </w:tcPr>
          <w:p w14:paraId="4310F3D9" w14:textId="77777777" w:rsidR="008A1961" w:rsidRPr="00442838" w:rsidRDefault="008A1961" w:rsidP="008A1961">
            <w:pPr>
              <w:spacing w:line="360" w:lineRule="auto"/>
              <w:rPr>
                <w:sz w:val="24"/>
                <w:szCs w:val="24"/>
              </w:rPr>
            </w:pPr>
          </w:p>
        </w:tc>
        <w:tc>
          <w:tcPr>
            <w:tcW w:w="1739" w:type="dxa"/>
          </w:tcPr>
          <w:p w14:paraId="7C67A824" w14:textId="77777777" w:rsidR="008A1961" w:rsidRPr="00442838" w:rsidRDefault="008A1961" w:rsidP="008A1961">
            <w:pPr>
              <w:spacing w:line="360" w:lineRule="auto"/>
              <w:rPr>
                <w:sz w:val="24"/>
                <w:szCs w:val="24"/>
              </w:rPr>
            </w:pPr>
          </w:p>
        </w:tc>
        <w:tc>
          <w:tcPr>
            <w:tcW w:w="1739" w:type="dxa"/>
          </w:tcPr>
          <w:p w14:paraId="2FAA64E4" w14:textId="77777777" w:rsidR="008A1961" w:rsidRPr="00442838" w:rsidRDefault="008A1961" w:rsidP="008A1961">
            <w:pPr>
              <w:spacing w:line="360" w:lineRule="auto"/>
              <w:rPr>
                <w:sz w:val="24"/>
                <w:szCs w:val="24"/>
              </w:rPr>
            </w:pPr>
          </w:p>
        </w:tc>
        <w:tc>
          <w:tcPr>
            <w:tcW w:w="1739" w:type="dxa"/>
          </w:tcPr>
          <w:p w14:paraId="36ED4363" w14:textId="77777777" w:rsidR="008A1961" w:rsidRPr="00442838" w:rsidRDefault="008A1961" w:rsidP="008A1961">
            <w:pPr>
              <w:spacing w:line="360" w:lineRule="auto"/>
              <w:rPr>
                <w:sz w:val="24"/>
                <w:szCs w:val="24"/>
              </w:rPr>
            </w:pPr>
          </w:p>
        </w:tc>
      </w:tr>
      <w:tr w:rsidR="008A1961" w:rsidRPr="00442838" w14:paraId="3D83E162" w14:textId="77777777" w:rsidTr="008A1961">
        <w:tc>
          <w:tcPr>
            <w:tcW w:w="1860" w:type="dxa"/>
          </w:tcPr>
          <w:p w14:paraId="591CF130" w14:textId="77777777" w:rsidR="008A1961" w:rsidRPr="00442838" w:rsidRDefault="008A1961" w:rsidP="008A1961">
            <w:pPr>
              <w:spacing w:line="360" w:lineRule="auto"/>
              <w:rPr>
                <w:sz w:val="24"/>
                <w:szCs w:val="24"/>
              </w:rPr>
            </w:pPr>
          </w:p>
        </w:tc>
        <w:tc>
          <w:tcPr>
            <w:tcW w:w="1840" w:type="dxa"/>
          </w:tcPr>
          <w:p w14:paraId="465D955B" w14:textId="77777777" w:rsidR="008A1961" w:rsidRPr="00442838" w:rsidRDefault="008A1961" w:rsidP="008A1961">
            <w:pPr>
              <w:spacing w:line="360" w:lineRule="auto"/>
              <w:rPr>
                <w:sz w:val="24"/>
                <w:szCs w:val="24"/>
              </w:rPr>
            </w:pPr>
          </w:p>
        </w:tc>
        <w:tc>
          <w:tcPr>
            <w:tcW w:w="1873" w:type="dxa"/>
          </w:tcPr>
          <w:p w14:paraId="0F379283" w14:textId="77777777" w:rsidR="008A1961" w:rsidRPr="00442838" w:rsidRDefault="008A1961" w:rsidP="008A1961">
            <w:pPr>
              <w:spacing w:line="360" w:lineRule="auto"/>
              <w:rPr>
                <w:sz w:val="24"/>
                <w:szCs w:val="24"/>
              </w:rPr>
            </w:pPr>
          </w:p>
        </w:tc>
        <w:tc>
          <w:tcPr>
            <w:tcW w:w="1739" w:type="dxa"/>
          </w:tcPr>
          <w:p w14:paraId="61FC65E2" w14:textId="77777777" w:rsidR="008A1961" w:rsidRPr="00442838" w:rsidRDefault="008A1961" w:rsidP="008A1961">
            <w:pPr>
              <w:spacing w:line="360" w:lineRule="auto"/>
              <w:rPr>
                <w:sz w:val="24"/>
                <w:szCs w:val="24"/>
              </w:rPr>
            </w:pPr>
          </w:p>
        </w:tc>
        <w:tc>
          <w:tcPr>
            <w:tcW w:w="1739" w:type="dxa"/>
          </w:tcPr>
          <w:p w14:paraId="2ADD7515" w14:textId="77777777" w:rsidR="008A1961" w:rsidRPr="00442838" w:rsidRDefault="008A1961" w:rsidP="008A1961">
            <w:pPr>
              <w:spacing w:line="360" w:lineRule="auto"/>
              <w:rPr>
                <w:sz w:val="24"/>
                <w:szCs w:val="24"/>
              </w:rPr>
            </w:pPr>
          </w:p>
        </w:tc>
        <w:tc>
          <w:tcPr>
            <w:tcW w:w="1739" w:type="dxa"/>
          </w:tcPr>
          <w:p w14:paraId="0CE16246" w14:textId="77777777" w:rsidR="008A1961" w:rsidRPr="00442838" w:rsidRDefault="008A1961" w:rsidP="008A1961">
            <w:pPr>
              <w:spacing w:line="360" w:lineRule="auto"/>
              <w:rPr>
                <w:sz w:val="24"/>
                <w:szCs w:val="24"/>
              </w:rPr>
            </w:pPr>
          </w:p>
        </w:tc>
      </w:tr>
      <w:tr w:rsidR="008A1961" w:rsidRPr="00442838" w14:paraId="12027943" w14:textId="77777777" w:rsidTr="008A1961">
        <w:tc>
          <w:tcPr>
            <w:tcW w:w="1860" w:type="dxa"/>
          </w:tcPr>
          <w:p w14:paraId="076A5129" w14:textId="77777777" w:rsidR="008A1961" w:rsidRPr="00442838" w:rsidRDefault="008A1961" w:rsidP="008A1961">
            <w:pPr>
              <w:spacing w:line="360" w:lineRule="auto"/>
              <w:rPr>
                <w:sz w:val="24"/>
                <w:szCs w:val="24"/>
              </w:rPr>
            </w:pPr>
          </w:p>
        </w:tc>
        <w:tc>
          <w:tcPr>
            <w:tcW w:w="1840" w:type="dxa"/>
          </w:tcPr>
          <w:p w14:paraId="14B83C3B" w14:textId="77777777" w:rsidR="008A1961" w:rsidRPr="00442838" w:rsidRDefault="008A1961" w:rsidP="008A1961">
            <w:pPr>
              <w:spacing w:line="360" w:lineRule="auto"/>
              <w:rPr>
                <w:sz w:val="24"/>
                <w:szCs w:val="24"/>
              </w:rPr>
            </w:pPr>
          </w:p>
        </w:tc>
        <w:tc>
          <w:tcPr>
            <w:tcW w:w="1873" w:type="dxa"/>
          </w:tcPr>
          <w:p w14:paraId="7AEB6EF5" w14:textId="77777777" w:rsidR="008A1961" w:rsidRPr="00442838" w:rsidRDefault="008A1961" w:rsidP="008A1961">
            <w:pPr>
              <w:spacing w:line="360" w:lineRule="auto"/>
              <w:rPr>
                <w:sz w:val="24"/>
                <w:szCs w:val="24"/>
              </w:rPr>
            </w:pPr>
          </w:p>
        </w:tc>
        <w:tc>
          <w:tcPr>
            <w:tcW w:w="1739" w:type="dxa"/>
          </w:tcPr>
          <w:p w14:paraId="350CB0CE" w14:textId="77777777" w:rsidR="008A1961" w:rsidRPr="00442838" w:rsidRDefault="008A1961" w:rsidP="008A1961">
            <w:pPr>
              <w:spacing w:line="360" w:lineRule="auto"/>
              <w:rPr>
                <w:sz w:val="24"/>
                <w:szCs w:val="24"/>
              </w:rPr>
            </w:pPr>
          </w:p>
        </w:tc>
        <w:tc>
          <w:tcPr>
            <w:tcW w:w="1739" w:type="dxa"/>
          </w:tcPr>
          <w:p w14:paraId="42E795CB" w14:textId="77777777" w:rsidR="008A1961" w:rsidRPr="00442838" w:rsidRDefault="008A1961" w:rsidP="008A1961">
            <w:pPr>
              <w:spacing w:line="360" w:lineRule="auto"/>
              <w:rPr>
                <w:sz w:val="24"/>
                <w:szCs w:val="24"/>
              </w:rPr>
            </w:pPr>
          </w:p>
        </w:tc>
        <w:tc>
          <w:tcPr>
            <w:tcW w:w="1739" w:type="dxa"/>
          </w:tcPr>
          <w:p w14:paraId="496A671C" w14:textId="77777777" w:rsidR="008A1961" w:rsidRPr="00442838" w:rsidRDefault="008A1961" w:rsidP="008A1961">
            <w:pPr>
              <w:spacing w:line="360" w:lineRule="auto"/>
              <w:rPr>
                <w:sz w:val="24"/>
                <w:szCs w:val="24"/>
              </w:rPr>
            </w:pPr>
          </w:p>
        </w:tc>
      </w:tr>
      <w:tr w:rsidR="008A1961" w:rsidRPr="00442838" w14:paraId="5F34216B" w14:textId="77777777" w:rsidTr="008A1961">
        <w:tc>
          <w:tcPr>
            <w:tcW w:w="1860" w:type="dxa"/>
          </w:tcPr>
          <w:p w14:paraId="03F2BBE3" w14:textId="77777777" w:rsidR="008A1961" w:rsidRPr="00442838" w:rsidRDefault="008A1961" w:rsidP="008A1961">
            <w:pPr>
              <w:spacing w:line="360" w:lineRule="auto"/>
              <w:rPr>
                <w:sz w:val="24"/>
                <w:szCs w:val="24"/>
              </w:rPr>
            </w:pPr>
          </w:p>
        </w:tc>
        <w:tc>
          <w:tcPr>
            <w:tcW w:w="1840" w:type="dxa"/>
          </w:tcPr>
          <w:p w14:paraId="121E9DF4" w14:textId="77777777" w:rsidR="008A1961" w:rsidRPr="00442838" w:rsidRDefault="008A1961" w:rsidP="008A1961">
            <w:pPr>
              <w:spacing w:line="360" w:lineRule="auto"/>
              <w:rPr>
                <w:sz w:val="24"/>
                <w:szCs w:val="24"/>
              </w:rPr>
            </w:pPr>
          </w:p>
        </w:tc>
        <w:tc>
          <w:tcPr>
            <w:tcW w:w="1873" w:type="dxa"/>
          </w:tcPr>
          <w:p w14:paraId="3B9E4CBE" w14:textId="77777777" w:rsidR="008A1961" w:rsidRPr="00442838" w:rsidRDefault="008A1961" w:rsidP="008A1961">
            <w:pPr>
              <w:spacing w:line="360" w:lineRule="auto"/>
              <w:rPr>
                <w:sz w:val="24"/>
                <w:szCs w:val="24"/>
              </w:rPr>
            </w:pPr>
          </w:p>
        </w:tc>
        <w:tc>
          <w:tcPr>
            <w:tcW w:w="1739" w:type="dxa"/>
          </w:tcPr>
          <w:p w14:paraId="42F2EA38" w14:textId="77777777" w:rsidR="008A1961" w:rsidRPr="00442838" w:rsidRDefault="008A1961" w:rsidP="008A1961">
            <w:pPr>
              <w:spacing w:line="360" w:lineRule="auto"/>
              <w:rPr>
                <w:sz w:val="24"/>
                <w:szCs w:val="24"/>
              </w:rPr>
            </w:pPr>
          </w:p>
        </w:tc>
        <w:tc>
          <w:tcPr>
            <w:tcW w:w="1739" w:type="dxa"/>
          </w:tcPr>
          <w:p w14:paraId="7C102DF9" w14:textId="77777777" w:rsidR="008A1961" w:rsidRPr="00442838" w:rsidRDefault="008A1961" w:rsidP="008A1961">
            <w:pPr>
              <w:spacing w:line="360" w:lineRule="auto"/>
              <w:rPr>
                <w:sz w:val="24"/>
                <w:szCs w:val="24"/>
              </w:rPr>
            </w:pPr>
          </w:p>
        </w:tc>
        <w:tc>
          <w:tcPr>
            <w:tcW w:w="1739" w:type="dxa"/>
          </w:tcPr>
          <w:p w14:paraId="13C09C2D" w14:textId="77777777" w:rsidR="008A1961" w:rsidRPr="00442838" w:rsidRDefault="008A1961" w:rsidP="008A1961">
            <w:pPr>
              <w:spacing w:line="360" w:lineRule="auto"/>
              <w:rPr>
                <w:sz w:val="24"/>
                <w:szCs w:val="24"/>
              </w:rPr>
            </w:pPr>
          </w:p>
        </w:tc>
      </w:tr>
      <w:tr w:rsidR="008A1961" w:rsidRPr="00442838" w14:paraId="0E398C5A" w14:textId="77777777" w:rsidTr="008A1961">
        <w:tc>
          <w:tcPr>
            <w:tcW w:w="1860" w:type="dxa"/>
          </w:tcPr>
          <w:p w14:paraId="6DF2F31D" w14:textId="77777777" w:rsidR="008A1961" w:rsidRPr="00442838" w:rsidRDefault="008A1961" w:rsidP="008A1961">
            <w:pPr>
              <w:spacing w:line="360" w:lineRule="auto"/>
              <w:rPr>
                <w:sz w:val="24"/>
                <w:szCs w:val="24"/>
              </w:rPr>
            </w:pPr>
          </w:p>
        </w:tc>
        <w:tc>
          <w:tcPr>
            <w:tcW w:w="1840" w:type="dxa"/>
          </w:tcPr>
          <w:p w14:paraId="1C65994C" w14:textId="77777777" w:rsidR="008A1961" w:rsidRPr="00442838" w:rsidRDefault="008A1961" w:rsidP="008A1961">
            <w:pPr>
              <w:spacing w:line="360" w:lineRule="auto"/>
              <w:rPr>
                <w:sz w:val="24"/>
                <w:szCs w:val="24"/>
              </w:rPr>
            </w:pPr>
          </w:p>
        </w:tc>
        <w:tc>
          <w:tcPr>
            <w:tcW w:w="1873" w:type="dxa"/>
          </w:tcPr>
          <w:p w14:paraId="00B6B288" w14:textId="77777777" w:rsidR="008A1961" w:rsidRPr="00442838" w:rsidRDefault="008A1961" w:rsidP="008A1961">
            <w:pPr>
              <w:spacing w:line="360" w:lineRule="auto"/>
              <w:rPr>
                <w:sz w:val="24"/>
                <w:szCs w:val="24"/>
              </w:rPr>
            </w:pPr>
          </w:p>
        </w:tc>
        <w:tc>
          <w:tcPr>
            <w:tcW w:w="1739" w:type="dxa"/>
          </w:tcPr>
          <w:p w14:paraId="7BEBCE8A" w14:textId="77777777" w:rsidR="008A1961" w:rsidRPr="00442838" w:rsidRDefault="008A1961" w:rsidP="008A1961">
            <w:pPr>
              <w:spacing w:line="360" w:lineRule="auto"/>
              <w:rPr>
                <w:sz w:val="24"/>
                <w:szCs w:val="24"/>
              </w:rPr>
            </w:pPr>
          </w:p>
        </w:tc>
        <w:tc>
          <w:tcPr>
            <w:tcW w:w="1739" w:type="dxa"/>
          </w:tcPr>
          <w:p w14:paraId="205F7ABF" w14:textId="77777777" w:rsidR="008A1961" w:rsidRPr="00442838" w:rsidRDefault="008A1961" w:rsidP="008A1961">
            <w:pPr>
              <w:spacing w:line="360" w:lineRule="auto"/>
              <w:rPr>
                <w:sz w:val="24"/>
                <w:szCs w:val="24"/>
              </w:rPr>
            </w:pPr>
          </w:p>
        </w:tc>
        <w:tc>
          <w:tcPr>
            <w:tcW w:w="1739" w:type="dxa"/>
          </w:tcPr>
          <w:p w14:paraId="09F4C516" w14:textId="77777777" w:rsidR="008A1961" w:rsidRPr="00442838" w:rsidRDefault="008A1961" w:rsidP="008A1961">
            <w:pPr>
              <w:spacing w:line="360" w:lineRule="auto"/>
              <w:rPr>
                <w:sz w:val="24"/>
                <w:szCs w:val="24"/>
              </w:rPr>
            </w:pPr>
          </w:p>
        </w:tc>
      </w:tr>
      <w:tr w:rsidR="008A1961" w:rsidRPr="00442838" w14:paraId="1F2C38AF" w14:textId="77777777" w:rsidTr="008A1961">
        <w:tc>
          <w:tcPr>
            <w:tcW w:w="1860" w:type="dxa"/>
          </w:tcPr>
          <w:p w14:paraId="50CA0461" w14:textId="77777777" w:rsidR="008A1961" w:rsidRPr="00442838" w:rsidRDefault="008A1961" w:rsidP="008A1961">
            <w:pPr>
              <w:spacing w:line="360" w:lineRule="auto"/>
              <w:rPr>
                <w:sz w:val="24"/>
                <w:szCs w:val="24"/>
              </w:rPr>
            </w:pPr>
          </w:p>
        </w:tc>
        <w:tc>
          <w:tcPr>
            <w:tcW w:w="1840" w:type="dxa"/>
          </w:tcPr>
          <w:p w14:paraId="7116D31A" w14:textId="77777777" w:rsidR="008A1961" w:rsidRPr="00442838" w:rsidRDefault="008A1961" w:rsidP="008A1961">
            <w:pPr>
              <w:spacing w:line="360" w:lineRule="auto"/>
              <w:rPr>
                <w:sz w:val="24"/>
                <w:szCs w:val="24"/>
              </w:rPr>
            </w:pPr>
          </w:p>
        </w:tc>
        <w:tc>
          <w:tcPr>
            <w:tcW w:w="1873" w:type="dxa"/>
          </w:tcPr>
          <w:p w14:paraId="13AD92CB" w14:textId="77777777" w:rsidR="008A1961" w:rsidRPr="00442838" w:rsidRDefault="008A1961" w:rsidP="008A1961">
            <w:pPr>
              <w:spacing w:line="360" w:lineRule="auto"/>
              <w:rPr>
                <w:sz w:val="24"/>
                <w:szCs w:val="24"/>
              </w:rPr>
            </w:pPr>
          </w:p>
        </w:tc>
        <w:tc>
          <w:tcPr>
            <w:tcW w:w="1739" w:type="dxa"/>
          </w:tcPr>
          <w:p w14:paraId="04E54373" w14:textId="77777777" w:rsidR="008A1961" w:rsidRPr="00442838" w:rsidRDefault="008A1961" w:rsidP="008A1961">
            <w:pPr>
              <w:spacing w:line="360" w:lineRule="auto"/>
              <w:rPr>
                <w:sz w:val="24"/>
                <w:szCs w:val="24"/>
              </w:rPr>
            </w:pPr>
          </w:p>
        </w:tc>
        <w:tc>
          <w:tcPr>
            <w:tcW w:w="1739" w:type="dxa"/>
          </w:tcPr>
          <w:p w14:paraId="6A59541D" w14:textId="77777777" w:rsidR="008A1961" w:rsidRPr="00442838" w:rsidRDefault="008A1961" w:rsidP="008A1961">
            <w:pPr>
              <w:spacing w:line="360" w:lineRule="auto"/>
              <w:rPr>
                <w:sz w:val="24"/>
                <w:szCs w:val="24"/>
              </w:rPr>
            </w:pPr>
          </w:p>
        </w:tc>
        <w:tc>
          <w:tcPr>
            <w:tcW w:w="1739" w:type="dxa"/>
          </w:tcPr>
          <w:p w14:paraId="7FFCC55B" w14:textId="77777777" w:rsidR="008A1961" w:rsidRPr="00442838" w:rsidRDefault="008A1961" w:rsidP="008A1961">
            <w:pPr>
              <w:spacing w:line="360" w:lineRule="auto"/>
              <w:rPr>
                <w:sz w:val="24"/>
                <w:szCs w:val="24"/>
              </w:rPr>
            </w:pPr>
          </w:p>
        </w:tc>
      </w:tr>
      <w:tr w:rsidR="008A1961" w:rsidRPr="00442838" w14:paraId="39392D6A" w14:textId="77777777" w:rsidTr="008A1961">
        <w:tc>
          <w:tcPr>
            <w:tcW w:w="1860" w:type="dxa"/>
          </w:tcPr>
          <w:p w14:paraId="7E875887" w14:textId="77777777" w:rsidR="008A1961" w:rsidRPr="00442838" w:rsidRDefault="008A1961" w:rsidP="008A1961">
            <w:pPr>
              <w:spacing w:line="360" w:lineRule="auto"/>
              <w:rPr>
                <w:sz w:val="24"/>
                <w:szCs w:val="24"/>
              </w:rPr>
            </w:pPr>
          </w:p>
        </w:tc>
        <w:tc>
          <w:tcPr>
            <w:tcW w:w="1840" w:type="dxa"/>
          </w:tcPr>
          <w:p w14:paraId="295C33C6" w14:textId="77777777" w:rsidR="008A1961" w:rsidRPr="00442838" w:rsidRDefault="008A1961" w:rsidP="008A1961">
            <w:pPr>
              <w:spacing w:line="360" w:lineRule="auto"/>
              <w:rPr>
                <w:sz w:val="24"/>
                <w:szCs w:val="24"/>
              </w:rPr>
            </w:pPr>
          </w:p>
        </w:tc>
        <w:tc>
          <w:tcPr>
            <w:tcW w:w="1873" w:type="dxa"/>
          </w:tcPr>
          <w:p w14:paraId="513AE8CD" w14:textId="77777777" w:rsidR="008A1961" w:rsidRPr="00442838" w:rsidRDefault="008A1961" w:rsidP="008A1961">
            <w:pPr>
              <w:spacing w:line="360" w:lineRule="auto"/>
              <w:rPr>
                <w:sz w:val="24"/>
                <w:szCs w:val="24"/>
              </w:rPr>
            </w:pPr>
          </w:p>
        </w:tc>
        <w:tc>
          <w:tcPr>
            <w:tcW w:w="1739" w:type="dxa"/>
          </w:tcPr>
          <w:p w14:paraId="5C01F150" w14:textId="77777777" w:rsidR="008A1961" w:rsidRPr="00442838" w:rsidRDefault="008A1961" w:rsidP="008A1961">
            <w:pPr>
              <w:spacing w:line="360" w:lineRule="auto"/>
              <w:rPr>
                <w:sz w:val="24"/>
                <w:szCs w:val="24"/>
              </w:rPr>
            </w:pPr>
          </w:p>
        </w:tc>
        <w:tc>
          <w:tcPr>
            <w:tcW w:w="1739" w:type="dxa"/>
          </w:tcPr>
          <w:p w14:paraId="51937908" w14:textId="77777777" w:rsidR="008A1961" w:rsidRPr="00442838" w:rsidRDefault="008A1961" w:rsidP="008A1961">
            <w:pPr>
              <w:spacing w:line="360" w:lineRule="auto"/>
              <w:rPr>
                <w:sz w:val="24"/>
                <w:szCs w:val="24"/>
              </w:rPr>
            </w:pPr>
          </w:p>
        </w:tc>
        <w:tc>
          <w:tcPr>
            <w:tcW w:w="1739" w:type="dxa"/>
          </w:tcPr>
          <w:p w14:paraId="2197021F" w14:textId="77777777" w:rsidR="008A1961" w:rsidRPr="00442838" w:rsidRDefault="008A1961" w:rsidP="008A1961">
            <w:pPr>
              <w:spacing w:line="360" w:lineRule="auto"/>
              <w:rPr>
                <w:sz w:val="24"/>
                <w:szCs w:val="24"/>
              </w:rPr>
            </w:pPr>
          </w:p>
        </w:tc>
      </w:tr>
      <w:tr w:rsidR="008A1961" w:rsidRPr="00442838" w14:paraId="1BFCCC4C" w14:textId="77777777" w:rsidTr="008A1961">
        <w:tc>
          <w:tcPr>
            <w:tcW w:w="1860" w:type="dxa"/>
          </w:tcPr>
          <w:p w14:paraId="6190004A" w14:textId="77777777" w:rsidR="008A1961" w:rsidRPr="00442838" w:rsidRDefault="008A1961" w:rsidP="008A1961">
            <w:pPr>
              <w:spacing w:line="360" w:lineRule="auto"/>
              <w:rPr>
                <w:sz w:val="24"/>
                <w:szCs w:val="24"/>
              </w:rPr>
            </w:pPr>
          </w:p>
        </w:tc>
        <w:tc>
          <w:tcPr>
            <w:tcW w:w="1840" w:type="dxa"/>
          </w:tcPr>
          <w:p w14:paraId="6C680D58" w14:textId="77777777" w:rsidR="008A1961" w:rsidRPr="00442838" w:rsidRDefault="008A1961" w:rsidP="008A1961">
            <w:pPr>
              <w:spacing w:line="360" w:lineRule="auto"/>
              <w:rPr>
                <w:sz w:val="24"/>
                <w:szCs w:val="24"/>
              </w:rPr>
            </w:pPr>
          </w:p>
        </w:tc>
        <w:tc>
          <w:tcPr>
            <w:tcW w:w="1873" w:type="dxa"/>
          </w:tcPr>
          <w:p w14:paraId="6ED4C979" w14:textId="77777777" w:rsidR="008A1961" w:rsidRPr="00442838" w:rsidRDefault="008A1961" w:rsidP="008A1961">
            <w:pPr>
              <w:spacing w:line="360" w:lineRule="auto"/>
              <w:rPr>
                <w:sz w:val="24"/>
                <w:szCs w:val="24"/>
              </w:rPr>
            </w:pPr>
          </w:p>
        </w:tc>
        <w:tc>
          <w:tcPr>
            <w:tcW w:w="1739" w:type="dxa"/>
          </w:tcPr>
          <w:p w14:paraId="7442255C" w14:textId="77777777" w:rsidR="008A1961" w:rsidRPr="00442838" w:rsidRDefault="008A1961" w:rsidP="008A1961">
            <w:pPr>
              <w:spacing w:line="360" w:lineRule="auto"/>
              <w:rPr>
                <w:sz w:val="24"/>
                <w:szCs w:val="24"/>
              </w:rPr>
            </w:pPr>
          </w:p>
        </w:tc>
        <w:tc>
          <w:tcPr>
            <w:tcW w:w="1739" w:type="dxa"/>
          </w:tcPr>
          <w:p w14:paraId="28A024BF" w14:textId="77777777" w:rsidR="008A1961" w:rsidRPr="00442838" w:rsidRDefault="008A1961" w:rsidP="008A1961">
            <w:pPr>
              <w:spacing w:line="360" w:lineRule="auto"/>
              <w:rPr>
                <w:sz w:val="24"/>
                <w:szCs w:val="24"/>
              </w:rPr>
            </w:pPr>
          </w:p>
        </w:tc>
        <w:tc>
          <w:tcPr>
            <w:tcW w:w="1739" w:type="dxa"/>
          </w:tcPr>
          <w:p w14:paraId="22AE83A3" w14:textId="77777777" w:rsidR="008A1961" w:rsidRPr="00442838" w:rsidRDefault="008A1961" w:rsidP="008A1961">
            <w:pPr>
              <w:spacing w:line="360" w:lineRule="auto"/>
              <w:rPr>
                <w:sz w:val="24"/>
                <w:szCs w:val="24"/>
              </w:rPr>
            </w:pPr>
          </w:p>
        </w:tc>
      </w:tr>
      <w:tr w:rsidR="008A1961" w:rsidRPr="00442838" w14:paraId="75B19FC7" w14:textId="77777777" w:rsidTr="008A1961">
        <w:tc>
          <w:tcPr>
            <w:tcW w:w="1860" w:type="dxa"/>
          </w:tcPr>
          <w:p w14:paraId="4C364F68" w14:textId="77777777" w:rsidR="008A1961" w:rsidRPr="00442838" w:rsidRDefault="008A1961" w:rsidP="008A1961">
            <w:pPr>
              <w:spacing w:line="360" w:lineRule="auto"/>
              <w:rPr>
                <w:sz w:val="24"/>
                <w:szCs w:val="24"/>
              </w:rPr>
            </w:pPr>
          </w:p>
        </w:tc>
        <w:tc>
          <w:tcPr>
            <w:tcW w:w="1840" w:type="dxa"/>
          </w:tcPr>
          <w:p w14:paraId="5A9133C7" w14:textId="77777777" w:rsidR="008A1961" w:rsidRPr="00442838" w:rsidRDefault="008A1961" w:rsidP="008A1961">
            <w:pPr>
              <w:spacing w:line="360" w:lineRule="auto"/>
              <w:rPr>
                <w:sz w:val="24"/>
                <w:szCs w:val="24"/>
              </w:rPr>
            </w:pPr>
          </w:p>
        </w:tc>
        <w:tc>
          <w:tcPr>
            <w:tcW w:w="1873" w:type="dxa"/>
          </w:tcPr>
          <w:p w14:paraId="0F7C41D2" w14:textId="77777777" w:rsidR="008A1961" w:rsidRPr="00442838" w:rsidRDefault="008A1961" w:rsidP="008A1961">
            <w:pPr>
              <w:spacing w:line="360" w:lineRule="auto"/>
              <w:rPr>
                <w:sz w:val="24"/>
                <w:szCs w:val="24"/>
              </w:rPr>
            </w:pPr>
          </w:p>
        </w:tc>
        <w:tc>
          <w:tcPr>
            <w:tcW w:w="1739" w:type="dxa"/>
          </w:tcPr>
          <w:p w14:paraId="2CF5D7AD" w14:textId="77777777" w:rsidR="008A1961" w:rsidRPr="00442838" w:rsidRDefault="008A1961" w:rsidP="008A1961">
            <w:pPr>
              <w:spacing w:line="360" w:lineRule="auto"/>
              <w:rPr>
                <w:sz w:val="24"/>
                <w:szCs w:val="24"/>
              </w:rPr>
            </w:pPr>
          </w:p>
        </w:tc>
        <w:tc>
          <w:tcPr>
            <w:tcW w:w="1739" w:type="dxa"/>
          </w:tcPr>
          <w:p w14:paraId="6E5FDF23" w14:textId="77777777" w:rsidR="008A1961" w:rsidRPr="00442838" w:rsidRDefault="008A1961" w:rsidP="008A1961">
            <w:pPr>
              <w:spacing w:line="360" w:lineRule="auto"/>
              <w:rPr>
                <w:sz w:val="24"/>
                <w:szCs w:val="24"/>
              </w:rPr>
            </w:pPr>
          </w:p>
        </w:tc>
        <w:tc>
          <w:tcPr>
            <w:tcW w:w="1739" w:type="dxa"/>
          </w:tcPr>
          <w:p w14:paraId="6F003301" w14:textId="77777777" w:rsidR="008A1961" w:rsidRPr="00442838" w:rsidRDefault="008A1961" w:rsidP="008A1961">
            <w:pPr>
              <w:spacing w:line="360" w:lineRule="auto"/>
              <w:rPr>
                <w:sz w:val="24"/>
                <w:szCs w:val="24"/>
              </w:rPr>
            </w:pPr>
          </w:p>
        </w:tc>
      </w:tr>
      <w:tr w:rsidR="008A1961" w:rsidRPr="00442838" w14:paraId="2E6842A9" w14:textId="77777777" w:rsidTr="008A1961">
        <w:tc>
          <w:tcPr>
            <w:tcW w:w="1860" w:type="dxa"/>
          </w:tcPr>
          <w:p w14:paraId="3A4B7D38" w14:textId="77777777" w:rsidR="008A1961" w:rsidRPr="00442838" w:rsidRDefault="008A1961" w:rsidP="008A1961">
            <w:pPr>
              <w:spacing w:line="360" w:lineRule="auto"/>
              <w:rPr>
                <w:sz w:val="24"/>
                <w:szCs w:val="24"/>
              </w:rPr>
            </w:pPr>
          </w:p>
        </w:tc>
        <w:tc>
          <w:tcPr>
            <w:tcW w:w="1840" w:type="dxa"/>
          </w:tcPr>
          <w:p w14:paraId="7D0FA4C8" w14:textId="77777777" w:rsidR="008A1961" w:rsidRPr="00442838" w:rsidRDefault="008A1961" w:rsidP="008A1961">
            <w:pPr>
              <w:spacing w:line="360" w:lineRule="auto"/>
              <w:rPr>
                <w:sz w:val="24"/>
                <w:szCs w:val="24"/>
              </w:rPr>
            </w:pPr>
          </w:p>
        </w:tc>
        <w:tc>
          <w:tcPr>
            <w:tcW w:w="1873" w:type="dxa"/>
          </w:tcPr>
          <w:p w14:paraId="5C318BE2" w14:textId="77777777" w:rsidR="008A1961" w:rsidRPr="00442838" w:rsidRDefault="008A1961" w:rsidP="008A1961">
            <w:pPr>
              <w:spacing w:line="360" w:lineRule="auto"/>
              <w:rPr>
                <w:sz w:val="24"/>
                <w:szCs w:val="24"/>
              </w:rPr>
            </w:pPr>
          </w:p>
        </w:tc>
        <w:tc>
          <w:tcPr>
            <w:tcW w:w="1739" w:type="dxa"/>
          </w:tcPr>
          <w:p w14:paraId="73D0476C" w14:textId="77777777" w:rsidR="008A1961" w:rsidRPr="00442838" w:rsidRDefault="008A1961" w:rsidP="008A1961">
            <w:pPr>
              <w:spacing w:line="360" w:lineRule="auto"/>
              <w:rPr>
                <w:sz w:val="24"/>
                <w:szCs w:val="24"/>
              </w:rPr>
            </w:pPr>
          </w:p>
        </w:tc>
        <w:tc>
          <w:tcPr>
            <w:tcW w:w="1739" w:type="dxa"/>
          </w:tcPr>
          <w:p w14:paraId="1850F0C6" w14:textId="77777777" w:rsidR="008A1961" w:rsidRPr="00442838" w:rsidRDefault="008A1961" w:rsidP="008A1961">
            <w:pPr>
              <w:spacing w:line="360" w:lineRule="auto"/>
              <w:rPr>
                <w:sz w:val="24"/>
                <w:szCs w:val="24"/>
              </w:rPr>
            </w:pPr>
          </w:p>
        </w:tc>
        <w:tc>
          <w:tcPr>
            <w:tcW w:w="1739" w:type="dxa"/>
          </w:tcPr>
          <w:p w14:paraId="74319D30" w14:textId="77777777" w:rsidR="008A1961" w:rsidRPr="00442838" w:rsidRDefault="008A1961" w:rsidP="008A1961">
            <w:pPr>
              <w:spacing w:line="360" w:lineRule="auto"/>
              <w:rPr>
                <w:sz w:val="24"/>
                <w:szCs w:val="24"/>
              </w:rPr>
            </w:pPr>
          </w:p>
        </w:tc>
      </w:tr>
      <w:tr w:rsidR="008A1961" w:rsidRPr="00442838" w14:paraId="281AE276" w14:textId="77777777" w:rsidTr="008A1961">
        <w:tc>
          <w:tcPr>
            <w:tcW w:w="1860" w:type="dxa"/>
          </w:tcPr>
          <w:p w14:paraId="70D2098F" w14:textId="77777777" w:rsidR="008A1961" w:rsidRPr="00442838" w:rsidRDefault="008A1961" w:rsidP="008A1961">
            <w:pPr>
              <w:spacing w:line="360" w:lineRule="auto"/>
              <w:rPr>
                <w:sz w:val="24"/>
                <w:szCs w:val="24"/>
              </w:rPr>
            </w:pPr>
          </w:p>
        </w:tc>
        <w:tc>
          <w:tcPr>
            <w:tcW w:w="1840" w:type="dxa"/>
          </w:tcPr>
          <w:p w14:paraId="44C5ADAF" w14:textId="77777777" w:rsidR="008A1961" w:rsidRPr="00442838" w:rsidRDefault="008A1961" w:rsidP="008A1961">
            <w:pPr>
              <w:spacing w:line="360" w:lineRule="auto"/>
              <w:rPr>
                <w:sz w:val="24"/>
                <w:szCs w:val="24"/>
              </w:rPr>
            </w:pPr>
          </w:p>
        </w:tc>
        <w:tc>
          <w:tcPr>
            <w:tcW w:w="1873" w:type="dxa"/>
          </w:tcPr>
          <w:p w14:paraId="6EA4DA6E" w14:textId="77777777" w:rsidR="008A1961" w:rsidRPr="00442838" w:rsidRDefault="008A1961" w:rsidP="008A1961">
            <w:pPr>
              <w:spacing w:line="360" w:lineRule="auto"/>
              <w:rPr>
                <w:sz w:val="24"/>
                <w:szCs w:val="24"/>
              </w:rPr>
            </w:pPr>
          </w:p>
        </w:tc>
        <w:tc>
          <w:tcPr>
            <w:tcW w:w="1739" w:type="dxa"/>
          </w:tcPr>
          <w:p w14:paraId="455C8F38" w14:textId="77777777" w:rsidR="008A1961" w:rsidRPr="00442838" w:rsidRDefault="008A1961" w:rsidP="008A1961">
            <w:pPr>
              <w:spacing w:line="360" w:lineRule="auto"/>
              <w:rPr>
                <w:sz w:val="24"/>
                <w:szCs w:val="24"/>
              </w:rPr>
            </w:pPr>
          </w:p>
        </w:tc>
        <w:tc>
          <w:tcPr>
            <w:tcW w:w="1739" w:type="dxa"/>
          </w:tcPr>
          <w:p w14:paraId="0AEF287F" w14:textId="77777777" w:rsidR="008A1961" w:rsidRPr="00442838" w:rsidRDefault="008A1961" w:rsidP="008A1961">
            <w:pPr>
              <w:spacing w:line="360" w:lineRule="auto"/>
              <w:rPr>
                <w:sz w:val="24"/>
                <w:szCs w:val="24"/>
              </w:rPr>
            </w:pPr>
          </w:p>
        </w:tc>
        <w:tc>
          <w:tcPr>
            <w:tcW w:w="1739" w:type="dxa"/>
          </w:tcPr>
          <w:p w14:paraId="13F138C0" w14:textId="77777777" w:rsidR="008A1961" w:rsidRPr="00442838" w:rsidRDefault="008A1961" w:rsidP="008A1961">
            <w:pPr>
              <w:spacing w:line="360" w:lineRule="auto"/>
              <w:rPr>
                <w:sz w:val="24"/>
                <w:szCs w:val="24"/>
              </w:rPr>
            </w:pPr>
          </w:p>
        </w:tc>
      </w:tr>
      <w:tr w:rsidR="008A1961" w:rsidRPr="00442838" w14:paraId="486239E2" w14:textId="77777777" w:rsidTr="008A1961">
        <w:tc>
          <w:tcPr>
            <w:tcW w:w="1860" w:type="dxa"/>
          </w:tcPr>
          <w:p w14:paraId="2A6E9200" w14:textId="77777777" w:rsidR="008A1961" w:rsidRPr="00442838" w:rsidRDefault="008A1961" w:rsidP="008A1961">
            <w:pPr>
              <w:spacing w:line="360" w:lineRule="auto"/>
              <w:rPr>
                <w:sz w:val="24"/>
                <w:szCs w:val="24"/>
              </w:rPr>
            </w:pPr>
          </w:p>
        </w:tc>
        <w:tc>
          <w:tcPr>
            <w:tcW w:w="1840" w:type="dxa"/>
          </w:tcPr>
          <w:p w14:paraId="6EE3C843" w14:textId="77777777" w:rsidR="008A1961" w:rsidRPr="00442838" w:rsidRDefault="008A1961" w:rsidP="008A1961">
            <w:pPr>
              <w:spacing w:line="360" w:lineRule="auto"/>
              <w:rPr>
                <w:sz w:val="24"/>
                <w:szCs w:val="24"/>
              </w:rPr>
            </w:pPr>
          </w:p>
        </w:tc>
        <w:tc>
          <w:tcPr>
            <w:tcW w:w="1873" w:type="dxa"/>
          </w:tcPr>
          <w:p w14:paraId="3386B05F" w14:textId="77777777" w:rsidR="008A1961" w:rsidRPr="00442838" w:rsidRDefault="008A1961" w:rsidP="008A1961">
            <w:pPr>
              <w:spacing w:line="360" w:lineRule="auto"/>
              <w:rPr>
                <w:sz w:val="24"/>
                <w:szCs w:val="24"/>
              </w:rPr>
            </w:pPr>
          </w:p>
        </w:tc>
        <w:tc>
          <w:tcPr>
            <w:tcW w:w="1739" w:type="dxa"/>
          </w:tcPr>
          <w:p w14:paraId="5128F411" w14:textId="77777777" w:rsidR="008A1961" w:rsidRPr="00442838" w:rsidRDefault="008A1961" w:rsidP="008A1961">
            <w:pPr>
              <w:spacing w:line="360" w:lineRule="auto"/>
              <w:rPr>
                <w:sz w:val="24"/>
                <w:szCs w:val="24"/>
              </w:rPr>
            </w:pPr>
          </w:p>
        </w:tc>
        <w:tc>
          <w:tcPr>
            <w:tcW w:w="1739" w:type="dxa"/>
          </w:tcPr>
          <w:p w14:paraId="2B281BED" w14:textId="77777777" w:rsidR="008A1961" w:rsidRPr="00442838" w:rsidRDefault="008A1961" w:rsidP="008A1961">
            <w:pPr>
              <w:spacing w:line="360" w:lineRule="auto"/>
              <w:rPr>
                <w:sz w:val="24"/>
                <w:szCs w:val="24"/>
              </w:rPr>
            </w:pPr>
          </w:p>
        </w:tc>
        <w:tc>
          <w:tcPr>
            <w:tcW w:w="1739" w:type="dxa"/>
          </w:tcPr>
          <w:p w14:paraId="3CC40E37" w14:textId="77777777" w:rsidR="008A1961" w:rsidRPr="00442838" w:rsidRDefault="008A1961" w:rsidP="008A1961">
            <w:pPr>
              <w:spacing w:line="360" w:lineRule="auto"/>
              <w:rPr>
                <w:sz w:val="24"/>
                <w:szCs w:val="24"/>
              </w:rPr>
            </w:pPr>
          </w:p>
        </w:tc>
      </w:tr>
      <w:tr w:rsidR="008A1961" w:rsidRPr="00442838" w14:paraId="633F2CFD" w14:textId="77777777" w:rsidTr="008A1961">
        <w:tc>
          <w:tcPr>
            <w:tcW w:w="1860" w:type="dxa"/>
          </w:tcPr>
          <w:p w14:paraId="7B536E23" w14:textId="77777777" w:rsidR="008A1961" w:rsidRPr="00442838" w:rsidRDefault="008A1961" w:rsidP="008A1961">
            <w:pPr>
              <w:spacing w:line="360" w:lineRule="auto"/>
              <w:rPr>
                <w:sz w:val="24"/>
                <w:szCs w:val="24"/>
              </w:rPr>
            </w:pPr>
          </w:p>
        </w:tc>
        <w:tc>
          <w:tcPr>
            <w:tcW w:w="1840" w:type="dxa"/>
          </w:tcPr>
          <w:p w14:paraId="4AB52927" w14:textId="77777777" w:rsidR="008A1961" w:rsidRPr="00442838" w:rsidRDefault="008A1961" w:rsidP="008A1961">
            <w:pPr>
              <w:spacing w:line="360" w:lineRule="auto"/>
              <w:rPr>
                <w:sz w:val="24"/>
                <w:szCs w:val="24"/>
              </w:rPr>
            </w:pPr>
          </w:p>
        </w:tc>
        <w:tc>
          <w:tcPr>
            <w:tcW w:w="1873" w:type="dxa"/>
          </w:tcPr>
          <w:p w14:paraId="22F8A180" w14:textId="77777777" w:rsidR="008A1961" w:rsidRPr="00442838" w:rsidRDefault="008A1961" w:rsidP="008A1961">
            <w:pPr>
              <w:spacing w:line="360" w:lineRule="auto"/>
              <w:rPr>
                <w:sz w:val="24"/>
                <w:szCs w:val="24"/>
              </w:rPr>
            </w:pPr>
          </w:p>
        </w:tc>
        <w:tc>
          <w:tcPr>
            <w:tcW w:w="1739" w:type="dxa"/>
          </w:tcPr>
          <w:p w14:paraId="3758674B" w14:textId="77777777" w:rsidR="008A1961" w:rsidRPr="00442838" w:rsidRDefault="008A1961" w:rsidP="008A1961">
            <w:pPr>
              <w:spacing w:line="360" w:lineRule="auto"/>
              <w:rPr>
                <w:sz w:val="24"/>
                <w:szCs w:val="24"/>
              </w:rPr>
            </w:pPr>
          </w:p>
        </w:tc>
        <w:tc>
          <w:tcPr>
            <w:tcW w:w="1739" w:type="dxa"/>
          </w:tcPr>
          <w:p w14:paraId="557F8023" w14:textId="77777777" w:rsidR="008A1961" w:rsidRPr="00442838" w:rsidRDefault="008A1961" w:rsidP="008A1961">
            <w:pPr>
              <w:spacing w:line="360" w:lineRule="auto"/>
              <w:rPr>
                <w:sz w:val="24"/>
                <w:szCs w:val="24"/>
              </w:rPr>
            </w:pPr>
          </w:p>
        </w:tc>
        <w:tc>
          <w:tcPr>
            <w:tcW w:w="1739" w:type="dxa"/>
          </w:tcPr>
          <w:p w14:paraId="17639B08" w14:textId="77777777" w:rsidR="008A1961" w:rsidRPr="00442838" w:rsidRDefault="008A1961" w:rsidP="008A1961">
            <w:pPr>
              <w:spacing w:line="360" w:lineRule="auto"/>
              <w:rPr>
                <w:sz w:val="24"/>
                <w:szCs w:val="24"/>
              </w:rPr>
            </w:pPr>
          </w:p>
        </w:tc>
      </w:tr>
      <w:tr w:rsidR="008A1961" w:rsidRPr="00442838" w14:paraId="0BBD2510" w14:textId="77777777" w:rsidTr="008A1961">
        <w:tc>
          <w:tcPr>
            <w:tcW w:w="1860" w:type="dxa"/>
          </w:tcPr>
          <w:p w14:paraId="09ADD0C3" w14:textId="77777777" w:rsidR="008A1961" w:rsidRPr="00442838" w:rsidRDefault="008A1961" w:rsidP="008A1961">
            <w:pPr>
              <w:spacing w:line="360" w:lineRule="auto"/>
              <w:rPr>
                <w:sz w:val="24"/>
                <w:szCs w:val="24"/>
              </w:rPr>
            </w:pPr>
          </w:p>
        </w:tc>
        <w:tc>
          <w:tcPr>
            <w:tcW w:w="1840" w:type="dxa"/>
          </w:tcPr>
          <w:p w14:paraId="6C2E7D10" w14:textId="77777777" w:rsidR="008A1961" w:rsidRPr="00442838" w:rsidRDefault="008A1961" w:rsidP="008A1961">
            <w:pPr>
              <w:spacing w:line="360" w:lineRule="auto"/>
              <w:rPr>
                <w:sz w:val="24"/>
                <w:szCs w:val="24"/>
              </w:rPr>
            </w:pPr>
          </w:p>
        </w:tc>
        <w:tc>
          <w:tcPr>
            <w:tcW w:w="1873" w:type="dxa"/>
          </w:tcPr>
          <w:p w14:paraId="4E80BFCE" w14:textId="77777777" w:rsidR="008A1961" w:rsidRPr="00442838" w:rsidRDefault="008A1961" w:rsidP="008A1961">
            <w:pPr>
              <w:spacing w:line="360" w:lineRule="auto"/>
              <w:rPr>
                <w:sz w:val="24"/>
                <w:szCs w:val="24"/>
              </w:rPr>
            </w:pPr>
          </w:p>
        </w:tc>
        <w:tc>
          <w:tcPr>
            <w:tcW w:w="1739" w:type="dxa"/>
          </w:tcPr>
          <w:p w14:paraId="3C4B1861" w14:textId="77777777" w:rsidR="008A1961" w:rsidRPr="00442838" w:rsidRDefault="008A1961" w:rsidP="008A1961">
            <w:pPr>
              <w:spacing w:line="360" w:lineRule="auto"/>
              <w:rPr>
                <w:sz w:val="24"/>
                <w:szCs w:val="24"/>
              </w:rPr>
            </w:pPr>
          </w:p>
        </w:tc>
        <w:tc>
          <w:tcPr>
            <w:tcW w:w="1739" w:type="dxa"/>
          </w:tcPr>
          <w:p w14:paraId="27F31336" w14:textId="77777777" w:rsidR="008A1961" w:rsidRPr="00442838" w:rsidRDefault="008A1961" w:rsidP="008A1961">
            <w:pPr>
              <w:spacing w:line="360" w:lineRule="auto"/>
              <w:rPr>
                <w:sz w:val="24"/>
                <w:szCs w:val="24"/>
              </w:rPr>
            </w:pPr>
          </w:p>
        </w:tc>
        <w:tc>
          <w:tcPr>
            <w:tcW w:w="1739" w:type="dxa"/>
          </w:tcPr>
          <w:p w14:paraId="3334CD85" w14:textId="77777777" w:rsidR="008A1961" w:rsidRPr="00442838" w:rsidRDefault="008A1961" w:rsidP="008A1961">
            <w:pPr>
              <w:spacing w:line="360" w:lineRule="auto"/>
              <w:rPr>
                <w:sz w:val="24"/>
                <w:szCs w:val="24"/>
              </w:rPr>
            </w:pPr>
          </w:p>
        </w:tc>
      </w:tr>
      <w:tr w:rsidR="008A1961" w:rsidRPr="00442838" w14:paraId="4CDD3E43" w14:textId="77777777" w:rsidTr="008A1961">
        <w:tc>
          <w:tcPr>
            <w:tcW w:w="1860" w:type="dxa"/>
          </w:tcPr>
          <w:p w14:paraId="72437DB3" w14:textId="77777777" w:rsidR="008A1961" w:rsidRPr="00442838" w:rsidRDefault="008A1961" w:rsidP="008A1961">
            <w:pPr>
              <w:spacing w:line="360" w:lineRule="auto"/>
              <w:rPr>
                <w:sz w:val="24"/>
                <w:szCs w:val="24"/>
              </w:rPr>
            </w:pPr>
          </w:p>
        </w:tc>
        <w:tc>
          <w:tcPr>
            <w:tcW w:w="1840" w:type="dxa"/>
          </w:tcPr>
          <w:p w14:paraId="223A2049" w14:textId="77777777" w:rsidR="008A1961" w:rsidRPr="00442838" w:rsidRDefault="008A1961" w:rsidP="008A1961">
            <w:pPr>
              <w:spacing w:line="360" w:lineRule="auto"/>
              <w:rPr>
                <w:sz w:val="24"/>
                <w:szCs w:val="24"/>
              </w:rPr>
            </w:pPr>
          </w:p>
        </w:tc>
        <w:tc>
          <w:tcPr>
            <w:tcW w:w="1873" w:type="dxa"/>
          </w:tcPr>
          <w:p w14:paraId="2AF5457F" w14:textId="77777777" w:rsidR="008A1961" w:rsidRPr="00442838" w:rsidRDefault="008A1961" w:rsidP="008A1961">
            <w:pPr>
              <w:spacing w:line="360" w:lineRule="auto"/>
              <w:rPr>
                <w:sz w:val="24"/>
                <w:szCs w:val="24"/>
              </w:rPr>
            </w:pPr>
          </w:p>
        </w:tc>
        <w:tc>
          <w:tcPr>
            <w:tcW w:w="1739" w:type="dxa"/>
          </w:tcPr>
          <w:p w14:paraId="1E77DCB9" w14:textId="77777777" w:rsidR="008A1961" w:rsidRPr="00442838" w:rsidRDefault="008A1961" w:rsidP="008A1961">
            <w:pPr>
              <w:spacing w:line="360" w:lineRule="auto"/>
              <w:rPr>
                <w:sz w:val="24"/>
                <w:szCs w:val="24"/>
              </w:rPr>
            </w:pPr>
          </w:p>
        </w:tc>
        <w:tc>
          <w:tcPr>
            <w:tcW w:w="1739" w:type="dxa"/>
          </w:tcPr>
          <w:p w14:paraId="775B78E6" w14:textId="77777777" w:rsidR="008A1961" w:rsidRPr="00442838" w:rsidRDefault="008A1961" w:rsidP="008A1961">
            <w:pPr>
              <w:spacing w:line="360" w:lineRule="auto"/>
              <w:rPr>
                <w:sz w:val="24"/>
                <w:szCs w:val="24"/>
              </w:rPr>
            </w:pPr>
          </w:p>
        </w:tc>
        <w:tc>
          <w:tcPr>
            <w:tcW w:w="1739" w:type="dxa"/>
          </w:tcPr>
          <w:p w14:paraId="0B3A0BA4" w14:textId="77777777" w:rsidR="008A1961" w:rsidRPr="00442838" w:rsidRDefault="008A1961" w:rsidP="008A1961">
            <w:pPr>
              <w:spacing w:line="360" w:lineRule="auto"/>
              <w:rPr>
                <w:sz w:val="24"/>
                <w:szCs w:val="24"/>
              </w:rPr>
            </w:pPr>
          </w:p>
        </w:tc>
      </w:tr>
      <w:tr w:rsidR="008A1961" w:rsidRPr="00442838" w14:paraId="3756FE8D" w14:textId="77777777" w:rsidTr="008A1961">
        <w:tc>
          <w:tcPr>
            <w:tcW w:w="1860" w:type="dxa"/>
          </w:tcPr>
          <w:p w14:paraId="5EAA6635" w14:textId="77777777" w:rsidR="008A1961" w:rsidRPr="00442838" w:rsidRDefault="008A1961" w:rsidP="008A1961">
            <w:pPr>
              <w:spacing w:line="360" w:lineRule="auto"/>
              <w:rPr>
                <w:sz w:val="24"/>
                <w:szCs w:val="24"/>
              </w:rPr>
            </w:pPr>
          </w:p>
        </w:tc>
        <w:tc>
          <w:tcPr>
            <w:tcW w:w="1840" w:type="dxa"/>
          </w:tcPr>
          <w:p w14:paraId="4A1FDF3D" w14:textId="77777777" w:rsidR="008A1961" w:rsidRPr="00442838" w:rsidRDefault="008A1961" w:rsidP="008A1961">
            <w:pPr>
              <w:spacing w:line="360" w:lineRule="auto"/>
              <w:rPr>
                <w:sz w:val="24"/>
                <w:szCs w:val="24"/>
              </w:rPr>
            </w:pPr>
          </w:p>
        </w:tc>
        <w:tc>
          <w:tcPr>
            <w:tcW w:w="1873" w:type="dxa"/>
          </w:tcPr>
          <w:p w14:paraId="43C3F4C9" w14:textId="77777777" w:rsidR="008A1961" w:rsidRPr="00442838" w:rsidRDefault="008A1961" w:rsidP="008A1961">
            <w:pPr>
              <w:spacing w:line="360" w:lineRule="auto"/>
              <w:rPr>
                <w:sz w:val="24"/>
                <w:szCs w:val="24"/>
              </w:rPr>
            </w:pPr>
          </w:p>
        </w:tc>
        <w:tc>
          <w:tcPr>
            <w:tcW w:w="1739" w:type="dxa"/>
          </w:tcPr>
          <w:p w14:paraId="4F92A3C0" w14:textId="77777777" w:rsidR="008A1961" w:rsidRPr="00442838" w:rsidRDefault="008A1961" w:rsidP="008A1961">
            <w:pPr>
              <w:spacing w:line="360" w:lineRule="auto"/>
              <w:rPr>
                <w:sz w:val="24"/>
                <w:szCs w:val="24"/>
              </w:rPr>
            </w:pPr>
          </w:p>
        </w:tc>
        <w:tc>
          <w:tcPr>
            <w:tcW w:w="1739" w:type="dxa"/>
          </w:tcPr>
          <w:p w14:paraId="47A0E9B2" w14:textId="77777777" w:rsidR="008A1961" w:rsidRPr="00442838" w:rsidRDefault="008A1961" w:rsidP="008A1961">
            <w:pPr>
              <w:spacing w:line="360" w:lineRule="auto"/>
              <w:rPr>
                <w:sz w:val="24"/>
                <w:szCs w:val="24"/>
              </w:rPr>
            </w:pPr>
          </w:p>
        </w:tc>
        <w:tc>
          <w:tcPr>
            <w:tcW w:w="1739" w:type="dxa"/>
          </w:tcPr>
          <w:p w14:paraId="03322F8E" w14:textId="77777777" w:rsidR="008A1961" w:rsidRPr="00442838" w:rsidRDefault="008A1961" w:rsidP="008A1961">
            <w:pPr>
              <w:spacing w:line="360" w:lineRule="auto"/>
              <w:rPr>
                <w:sz w:val="24"/>
                <w:szCs w:val="24"/>
              </w:rPr>
            </w:pPr>
          </w:p>
        </w:tc>
      </w:tr>
      <w:tr w:rsidR="008A1961" w:rsidRPr="00442838" w14:paraId="7A60B969" w14:textId="77777777" w:rsidTr="008A1961">
        <w:tc>
          <w:tcPr>
            <w:tcW w:w="1860" w:type="dxa"/>
          </w:tcPr>
          <w:p w14:paraId="1F704842" w14:textId="77777777" w:rsidR="008A1961" w:rsidRPr="00442838" w:rsidRDefault="008A1961" w:rsidP="008A1961">
            <w:pPr>
              <w:spacing w:line="360" w:lineRule="auto"/>
              <w:rPr>
                <w:sz w:val="24"/>
                <w:szCs w:val="24"/>
              </w:rPr>
            </w:pPr>
          </w:p>
        </w:tc>
        <w:tc>
          <w:tcPr>
            <w:tcW w:w="1840" w:type="dxa"/>
          </w:tcPr>
          <w:p w14:paraId="3190DF13" w14:textId="77777777" w:rsidR="008A1961" w:rsidRPr="00442838" w:rsidRDefault="008A1961" w:rsidP="008A1961">
            <w:pPr>
              <w:spacing w:line="360" w:lineRule="auto"/>
              <w:rPr>
                <w:sz w:val="24"/>
                <w:szCs w:val="24"/>
              </w:rPr>
            </w:pPr>
          </w:p>
        </w:tc>
        <w:tc>
          <w:tcPr>
            <w:tcW w:w="1873" w:type="dxa"/>
          </w:tcPr>
          <w:p w14:paraId="1DCAA03D" w14:textId="77777777" w:rsidR="008A1961" w:rsidRPr="00442838" w:rsidRDefault="008A1961" w:rsidP="008A1961">
            <w:pPr>
              <w:spacing w:line="360" w:lineRule="auto"/>
              <w:rPr>
                <w:sz w:val="24"/>
                <w:szCs w:val="24"/>
              </w:rPr>
            </w:pPr>
          </w:p>
        </w:tc>
        <w:tc>
          <w:tcPr>
            <w:tcW w:w="1739" w:type="dxa"/>
          </w:tcPr>
          <w:p w14:paraId="017210D1" w14:textId="77777777" w:rsidR="008A1961" w:rsidRPr="00442838" w:rsidRDefault="008A1961" w:rsidP="008A1961">
            <w:pPr>
              <w:spacing w:line="360" w:lineRule="auto"/>
              <w:rPr>
                <w:sz w:val="24"/>
                <w:szCs w:val="24"/>
              </w:rPr>
            </w:pPr>
          </w:p>
        </w:tc>
        <w:tc>
          <w:tcPr>
            <w:tcW w:w="1739" w:type="dxa"/>
          </w:tcPr>
          <w:p w14:paraId="0FFBCE70" w14:textId="77777777" w:rsidR="008A1961" w:rsidRPr="00442838" w:rsidRDefault="008A1961" w:rsidP="008A1961">
            <w:pPr>
              <w:spacing w:line="360" w:lineRule="auto"/>
              <w:rPr>
                <w:sz w:val="24"/>
                <w:szCs w:val="24"/>
              </w:rPr>
            </w:pPr>
          </w:p>
        </w:tc>
        <w:tc>
          <w:tcPr>
            <w:tcW w:w="1739" w:type="dxa"/>
          </w:tcPr>
          <w:p w14:paraId="4A2B4E1E" w14:textId="77777777" w:rsidR="008A1961" w:rsidRPr="00442838" w:rsidRDefault="008A1961" w:rsidP="008A1961">
            <w:pPr>
              <w:spacing w:line="360" w:lineRule="auto"/>
              <w:rPr>
                <w:sz w:val="24"/>
                <w:szCs w:val="24"/>
              </w:rPr>
            </w:pPr>
          </w:p>
        </w:tc>
      </w:tr>
      <w:tr w:rsidR="008A1961" w:rsidRPr="00442838" w14:paraId="42DA0CDB" w14:textId="77777777" w:rsidTr="008A1961">
        <w:tc>
          <w:tcPr>
            <w:tcW w:w="1860" w:type="dxa"/>
          </w:tcPr>
          <w:p w14:paraId="6BB5F7DD" w14:textId="77777777" w:rsidR="008A1961" w:rsidRPr="00442838" w:rsidRDefault="008A1961" w:rsidP="008A1961">
            <w:pPr>
              <w:spacing w:line="360" w:lineRule="auto"/>
              <w:rPr>
                <w:sz w:val="24"/>
                <w:szCs w:val="24"/>
              </w:rPr>
            </w:pPr>
          </w:p>
        </w:tc>
        <w:tc>
          <w:tcPr>
            <w:tcW w:w="1840" w:type="dxa"/>
          </w:tcPr>
          <w:p w14:paraId="3EF2C9E7" w14:textId="77777777" w:rsidR="008A1961" w:rsidRPr="00442838" w:rsidRDefault="008A1961" w:rsidP="008A1961">
            <w:pPr>
              <w:spacing w:line="360" w:lineRule="auto"/>
              <w:rPr>
                <w:sz w:val="24"/>
                <w:szCs w:val="24"/>
              </w:rPr>
            </w:pPr>
          </w:p>
        </w:tc>
        <w:tc>
          <w:tcPr>
            <w:tcW w:w="1873" w:type="dxa"/>
          </w:tcPr>
          <w:p w14:paraId="03387D10" w14:textId="77777777" w:rsidR="008A1961" w:rsidRPr="00442838" w:rsidRDefault="008A1961" w:rsidP="008A1961">
            <w:pPr>
              <w:spacing w:line="360" w:lineRule="auto"/>
              <w:rPr>
                <w:sz w:val="24"/>
                <w:szCs w:val="24"/>
              </w:rPr>
            </w:pPr>
          </w:p>
        </w:tc>
        <w:tc>
          <w:tcPr>
            <w:tcW w:w="1739" w:type="dxa"/>
          </w:tcPr>
          <w:p w14:paraId="29226FA2" w14:textId="77777777" w:rsidR="008A1961" w:rsidRPr="00442838" w:rsidRDefault="008A1961" w:rsidP="008A1961">
            <w:pPr>
              <w:spacing w:line="360" w:lineRule="auto"/>
              <w:rPr>
                <w:sz w:val="24"/>
                <w:szCs w:val="24"/>
              </w:rPr>
            </w:pPr>
          </w:p>
        </w:tc>
        <w:tc>
          <w:tcPr>
            <w:tcW w:w="1739" w:type="dxa"/>
          </w:tcPr>
          <w:p w14:paraId="292162C3" w14:textId="77777777" w:rsidR="008A1961" w:rsidRPr="00442838" w:rsidRDefault="008A1961" w:rsidP="008A1961">
            <w:pPr>
              <w:spacing w:line="360" w:lineRule="auto"/>
              <w:rPr>
                <w:sz w:val="24"/>
                <w:szCs w:val="24"/>
              </w:rPr>
            </w:pPr>
          </w:p>
        </w:tc>
        <w:tc>
          <w:tcPr>
            <w:tcW w:w="1739" w:type="dxa"/>
          </w:tcPr>
          <w:p w14:paraId="00D69335" w14:textId="77777777" w:rsidR="008A1961" w:rsidRPr="00442838" w:rsidRDefault="008A1961" w:rsidP="008A1961">
            <w:pPr>
              <w:spacing w:line="360" w:lineRule="auto"/>
              <w:rPr>
                <w:sz w:val="24"/>
                <w:szCs w:val="24"/>
              </w:rPr>
            </w:pPr>
          </w:p>
        </w:tc>
      </w:tr>
      <w:tr w:rsidR="008A1961" w:rsidRPr="00442838" w14:paraId="1AFAF748" w14:textId="77777777" w:rsidTr="008A1961">
        <w:tc>
          <w:tcPr>
            <w:tcW w:w="1860" w:type="dxa"/>
          </w:tcPr>
          <w:p w14:paraId="422BF4AB" w14:textId="77777777" w:rsidR="008A1961" w:rsidRPr="00442838" w:rsidRDefault="008A1961" w:rsidP="008A1961">
            <w:pPr>
              <w:spacing w:line="360" w:lineRule="auto"/>
              <w:rPr>
                <w:sz w:val="24"/>
                <w:szCs w:val="24"/>
              </w:rPr>
            </w:pPr>
          </w:p>
        </w:tc>
        <w:tc>
          <w:tcPr>
            <w:tcW w:w="1840" w:type="dxa"/>
          </w:tcPr>
          <w:p w14:paraId="2B561186" w14:textId="77777777" w:rsidR="008A1961" w:rsidRPr="00442838" w:rsidRDefault="008A1961" w:rsidP="008A1961">
            <w:pPr>
              <w:spacing w:line="360" w:lineRule="auto"/>
              <w:rPr>
                <w:sz w:val="24"/>
                <w:szCs w:val="24"/>
              </w:rPr>
            </w:pPr>
          </w:p>
        </w:tc>
        <w:tc>
          <w:tcPr>
            <w:tcW w:w="1873" w:type="dxa"/>
          </w:tcPr>
          <w:p w14:paraId="1FEB0D82" w14:textId="77777777" w:rsidR="008A1961" w:rsidRPr="00442838" w:rsidRDefault="008A1961" w:rsidP="008A1961">
            <w:pPr>
              <w:spacing w:line="360" w:lineRule="auto"/>
              <w:rPr>
                <w:sz w:val="24"/>
                <w:szCs w:val="24"/>
              </w:rPr>
            </w:pPr>
          </w:p>
        </w:tc>
        <w:tc>
          <w:tcPr>
            <w:tcW w:w="1739" w:type="dxa"/>
          </w:tcPr>
          <w:p w14:paraId="1772072D" w14:textId="77777777" w:rsidR="008A1961" w:rsidRPr="00442838" w:rsidRDefault="008A1961" w:rsidP="008A1961">
            <w:pPr>
              <w:spacing w:line="360" w:lineRule="auto"/>
              <w:rPr>
                <w:sz w:val="24"/>
                <w:szCs w:val="24"/>
              </w:rPr>
            </w:pPr>
          </w:p>
        </w:tc>
        <w:tc>
          <w:tcPr>
            <w:tcW w:w="1739" w:type="dxa"/>
          </w:tcPr>
          <w:p w14:paraId="0C89FFC0" w14:textId="77777777" w:rsidR="008A1961" w:rsidRPr="00442838" w:rsidRDefault="008A1961" w:rsidP="008A1961">
            <w:pPr>
              <w:spacing w:line="360" w:lineRule="auto"/>
              <w:rPr>
                <w:sz w:val="24"/>
                <w:szCs w:val="24"/>
              </w:rPr>
            </w:pPr>
          </w:p>
        </w:tc>
        <w:tc>
          <w:tcPr>
            <w:tcW w:w="1739" w:type="dxa"/>
          </w:tcPr>
          <w:p w14:paraId="25251748" w14:textId="77777777" w:rsidR="008A1961" w:rsidRPr="00442838" w:rsidRDefault="008A1961" w:rsidP="008A1961">
            <w:pPr>
              <w:spacing w:line="360" w:lineRule="auto"/>
              <w:rPr>
                <w:sz w:val="24"/>
                <w:szCs w:val="24"/>
              </w:rPr>
            </w:pPr>
          </w:p>
        </w:tc>
      </w:tr>
      <w:tr w:rsidR="008A1961" w:rsidRPr="00442838" w14:paraId="2869363F" w14:textId="77777777" w:rsidTr="008A1961">
        <w:tc>
          <w:tcPr>
            <w:tcW w:w="1860" w:type="dxa"/>
          </w:tcPr>
          <w:p w14:paraId="28ED3BA1" w14:textId="77777777" w:rsidR="008A1961" w:rsidRPr="00442838" w:rsidRDefault="008A1961" w:rsidP="008A1961">
            <w:pPr>
              <w:spacing w:line="360" w:lineRule="auto"/>
              <w:rPr>
                <w:sz w:val="24"/>
                <w:szCs w:val="24"/>
              </w:rPr>
            </w:pPr>
          </w:p>
        </w:tc>
        <w:tc>
          <w:tcPr>
            <w:tcW w:w="1840" w:type="dxa"/>
          </w:tcPr>
          <w:p w14:paraId="30156B5A" w14:textId="77777777" w:rsidR="008A1961" w:rsidRPr="00442838" w:rsidRDefault="008A1961" w:rsidP="008A1961">
            <w:pPr>
              <w:spacing w:line="360" w:lineRule="auto"/>
              <w:rPr>
                <w:sz w:val="24"/>
                <w:szCs w:val="24"/>
              </w:rPr>
            </w:pPr>
          </w:p>
        </w:tc>
        <w:tc>
          <w:tcPr>
            <w:tcW w:w="1873" w:type="dxa"/>
          </w:tcPr>
          <w:p w14:paraId="40C429B2" w14:textId="77777777" w:rsidR="008A1961" w:rsidRPr="00442838" w:rsidRDefault="008A1961" w:rsidP="008A1961">
            <w:pPr>
              <w:spacing w:line="360" w:lineRule="auto"/>
              <w:rPr>
                <w:sz w:val="24"/>
                <w:szCs w:val="24"/>
              </w:rPr>
            </w:pPr>
          </w:p>
        </w:tc>
        <w:tc>
          <w:tcPr>
            <w:tcW w:w="1739" w:type="dxa"/>
          </w:tcPr>
          <w:p w14:paraId="40806EE0" w14:textId="77777777" w:rsidR="008A1961" w:rsidRPr="00442838" w:rsidRDefault="008A1961" w:rsidP="008A1961">
            <w:pPr>
              <w:spacing w:line="360" w:lineRule="auto"/>
              <w:rPr>
                <w:sz w:val="24"/>
                <w:szCs w:val="24"/>
              </w:rPr>
            </w:pPr>
          </w:p>
        </w:tc>
        <w:tc>
          <w:tcPr>
            <w:tcW w:w="1739" w:type="dxa"/>
          </w:tcPr>
          <w:p w14:paraId="1A2A5FB8" w14:textId="77777777" w:rsidR="008A1961" w:rsidRPr="00442838" w:rsidRDefault="008A1961" w:rsidP="008A1961">
            <w:pPr>
              <w:spacing w:line="360" w:lineRule="auto"/>
              <w:rPr>
                <w:sz w:val="24"/>
                <w:szCs w:val="24"/>
              </w:rPr>
            </w:pPr>
          </w:p>
        </w:tc>
        <w:tc>
          <w:tcPr>
            <w:tcW w:w="1739" w:type="dxa"/>
          </w:tcPr>
          <w:p w14:paraId="66A6CF3D" w14:textId="77777777" w:rsidR="008A1961" w:rsidRPr="00442838" w:rsidRDefault="008A1961" w:rsidP="008A1961">
            <w:pPr>
              <w:spacing w:line="360" w:lineRule="auto"/>
              <w:rPr>
                <w:sz w:val="24"/>
                <w:szCs w:val="24"/>
              </w:rPr>
            </w:pPr>
          </w:p>
        </w:tc>
      </w:tr>
      <w:tr w:rsidR="008A1961" w:rsidRPr="00442838" w14:paraId="2D921B6E" w14:textId="77777777" w:rsidTr="008A1961">
        <w:tc>
          <w:tcPr>
            <w:tcW w:w="1860" w:type="dxa"/>
          </w:tcPr>
          <w:p w14:paraId="6752D59E" w14:textId="77777777" w:rsidR="008A1961" w:rsidRPr="00442838" w:rsidRDefault="008A1961" w:rsidP="008A1961">
            <w:pPr>
              <w:spacing w:line="360" w:lineRule="auto"/>
              <w:rPr>
                <w:sz w:val="24"/>
                <w:szCs w:val="24"/>
              </w:rPr>
            </w:pPr>
          </w:p>
        </w:tc>
        <w:tc>
          <w:tcPr>
            <w:tcW w:w="1840" w:type="dxa"/>
          </w:tcPr>
          <w:p w14:paraId="6FD9FA38" w14:textId="77777777" w:rsidR="008A1961" w:rsidRPr="00442838" w:rsidRDefault="008A1961" w:rsidP="008A1961">
            <w:pPr>
              <w:spacing w:line="360" w:lineRule="auto"/>
              <w:rPr>
                <w:sz w:val="24"/>
                <w:szCs w:val="24"/>
              </w:rPr>
            </w:pPr>
          </w:p>
        </w:tc>
        <w:tc>
          <w:tcPr>
            <w:tcW w:w="1873" w:type="dxa"/>
          </w:tcPr>
          <w:p w14:paraId="18611ECC" w14:textId="77777777" w:rsidR="008A1961" w:rsidRPr="00442838" w:rsidRDefault="008A1961" w:rsidP="008A1961">
            <w:pPr>
              <w:spacing w:line="360" w:lineRule="auto"/>
              <w:rPr>
                <w:sz w:val="24"/>
                <w:szCs w:val="24"/>
              </w:rPr>
            </w:pPr>
          </w:p>
        </w:tc>
        <w:tc>
          <w:tcPr>
            <w:tcW w:w="1739" w:type="dxa"/>
          </w:tcPr>
          <w:p w14:paraId="60E733AD" w14:textId="77777777" w:rsidR="008A1961" w:rsidRPr="00442838" w:rsidRDefault="008A1961" w:rsidP="008A1961">
            <w:pPr>
              <w:spacing w:line="360" w:lineRule="auto"/>
              <w:rPr>
                <w:sz w:val="24"/>
                <w:szCs w:val="24"/>
              </w:rPr>
            </w:pPr>
          </w:p>
        </w:tc>
        <w:tc>
          <w:tcPr>
            <w:tcW w:w="1739" w:type="dxa"/>
          </w:tcPr>
          <w:p w14:paraId="20B65D33" w14:textId="77777777" w:rsidR="008A1961" w:rsidRPr="00442838" w:rsidRDefault="008A1961" w:rsidP="008A1961">
            <w:pPr>
              <w:spacing w:line="360" w:lineRule="auto"/>
              <w:rPr>
                <w:sz w:val="24"/>
                <w:szCs w:val="24"/>
              </w:rPr>
            </w:pPr>
          </w:p>
        </w:tc>
        <w:tc>
          <w:tcPr>
            <w:tcW w:w="1739" w:type="dxa"/>
          </w:tcPr>
          <w:p w14:paraId="0F222FD8" w14:textId="77777777" w:rsidR="008A1961" w:rsidRPr="00442838" w:rsidRDefault="008A1961" w:rsidP="008A1961">
            <w:pPr>
              <w:spacing w:line="360" w:lineRule="auto"/>
              <w:rPr>
                <w:sz w:val="24"/>
                <w:szCs w:val="24"/>
              </w:rPr>
            </w:pPr>
          </w:p>
        </w:tc>
      </w:tr>
      <w:tr w:rsidR="008A1961" w:rsidRPr="00442838" w14:paraId="2E8D1A06" w14:textId="77777777" w:rsidTr="008A1961">
        <w:tc>
          <w:tcPr>
            <w:tcW w:w="1860" w:type="dxa"/>
          </w:tcPr>
          <w:p w14:paraId="59331A02" w14:textId="77777777" w:rsidR="008A1961" w:rsidRPr="00442838" w:rsidRDefault="008A1961" w:rsidP="008A1961">
            <w:pPr>
              <w:spacing w:line="360" w:lineRule="auto"/>
              <w:rPr>
                <w:sz w:val="24"/>
                <w:szCs w:val="24"/>
              </w:rPr>
            </w:pPr>
          </w:p>
        </w:tc>
        <w:tc>
          <w:tcPr>
            <w:tcW w:w="1840" w:type="dxa"/>
          </w:tcPr>
          <w:p w14:paraId="1879B0C5" w14:textId="77777777" w:rsidR="008A1961" w:rsidRPr="00442838" w:rsidRDefault="008A1961" w:rsidP="008A1961">
            <w:pPr>
              <w:spacing w:line="360" w:lineRule="auto"/>
              <w:rPr>
                <w:sz w:val="24"/>
                <w:szCs w:val="24"/>
              </w:rPr>
            </w:pPr>
          </w:p>
        </w:tc>
        <w:tc>
          <w:tcPr>
            <w:tcW w:w="1873" w:type="dxa"/>
          </w:tcPr>
          <w:p w14:paraId="0F7F3A94" w14:textId="77777777" w:rsidR="008A1961" w:rsidRPr="00442838" w:rsidRDefault="008A1961" w:rsidP="008A1961">
            <w:pPr>
              <w:spacing w:line="360" w:lineRule="auto"/>
              <w:rPr>
                <w:sz w:val="24"/>
                <w:szCs w:val="24"/>
              </w:rPr>
            </w:pPr>
          </w:p>
        </w:tc>
        <w:tc>
          <w:tcPr>
            <w:tcW w:w="1739" w:type="dxa"/>
          </w:tcPr>
          <w:p w14:paraId="1EF6FE68" w14:textId="77777777" w:rsidR="008A1961" w:rsidRPr="00442838" w:rsidRDefault="008A1961" w:rsidP="008A1961">
            <w:pPr>
              <w:spacing w:line="360" w:lineRule="auto"/>
              <w:rPr>
                <w:sz w:val="24"/>
                <w:szCs w:val="24"/>
              </w:rPr>
            </w:pPr>
          </w:p>
        </w:tc>
        <w:tc>
          <w:tcPr>
            <w:tcW w:w="1739" w:type="dxa"/>
          </w:tcPr>
          <w:p w14:paraId="048AAFEE" w14:textId="77777777" w:rsidR="008A1961" w:rsidRPr="00442838" w:rsidRDefault="008A1961" w:rsidP="008A1961">
            <w:pPr>
              <w:spacing w:line="360" w:lineRule="auto"/>
              <w:rPr>
                <w:sz w:val="24"/>
                <w:szCs w:val="24"/>
              </w:rPr>
            </w:pPr>
          </w:p>
        </w:tc>
        <w:tc>
          <w:tcPr>
            <w:tcW w:w="1739" w:type="dxa"/>
          </w:tcPr>
          <w:p w14:paraId="578BF043" w14:textId="77777777" w:rsidR="008A1961" w:rsidRPr="00442838" w:rsidRDefault="008A1961" w:rsidP="008A1961">
            <w:pPr>
              <w:spacing w:line="360" w:lineRule="auto"/>
              <w:rPr>
                <w:sz w:val="24"/>
                <w:szCs w:val="24"/>
              </w:rPr>
            </w:pPr>
          </w:p>
        </w:tc>
      </w:tr>
      <w:tr w:rsidR="008A1961" w:rsidRPr="00442838" w14:paraId="0F248E8E" w14:textId="77777777" w:rsidTr="008A1961">
        <w:tc>
          <w:tcPr>
            <w:tcW w:w="1860" w:type="dxa"/>
          </w:tcPr>
          <w:p w14:paraId="762C304B" w14:textId="77777777" w:rsidR="008A1961" w:rsidRPr="00442838" w:rsidRDefault="008A1961" w:rsidP="008A1961">
            <w:pPr>
              <w:spacing w:line="360" w:lineRule="auto"/>
              <w:rPr>
                <w:sz w:val="24"/>
                <w:szCs w:val="24"/>
              </w:rPr>
            </w:pPr>
          </w:p>
        </w:tc>
        <w:tc>
          <w:tcPr>
            <w:tcW w:w="1840" w:type="dxa"/>
          </w:tcPr>
          <w:p w14:paraId="18459E77" w14:textId="77777777" w:rsidR="008A1961" w:rsidRPr="00442838" w:rsidRDefault="008A1961" w:rsidP="008A1961">
            <w:pPr>
              <w:spacing w:line="360" w:lineRule="auto"/>
              <w:rPr>
                <w:sz w:val="24"/>
                <w:szCs w:val="24"/>
              </w:rPr>
            </w:pPr>
          </w:p>
        </w:tc>
        <w:tc>
          <w:tcPr>
            <w:tcW w:w="1873" w:type="dxa"/>
          </w:tcPr>
          <w:p w14:paraId="41DD0064" w14:textId="77777777" w:rsidR="008A1961" w:rsidRPr="00442838" w:rsidRDefault="008A1961" w:rsidP="008A1961">
            <w:pPr>
              <w:spacing w:line="360" w:lineRule="auto"/>
              <w:rPr>
                <w:sz w:val="24"/>
                <w:szCs w:val="24"/>
              </w:rPr>
            </w:pPr>
          </w:p>
        </w:tc>
        <w:tc>
          <w:tcPr>
            <w:tcW w:w="1739" w:type="dxa"/>
          </w:tcPr>
          <w:p w14:paraId="5664C8E7" w14:textId="77777777" w:rsidR="008A1961" w:rsidRPr="00442838" w:rsidRDefault="008A1961" w:rsidP="008A1961">
            <w:pPr>
              <w:spacing w:line="360" w:lineRule="auto"/>
              <w:rPr>
                <w:sz w:val="24"/>
                <w:szCs w:val="24"/>
              </w:rPr>
            </w:pPr>
          </w:p>
        </w:tc>
        <w:tc>
          <w:tcPr>
            <w:tcW w:w="1739" w:type="dxa"/>
          </w:tcPr>
          <w:p w14:paraId="737C382E" w14:textId="77777777" w:rsidR="008A1961" w:rsidRPr="00442838" w:rsidRDefault="008A1961" w:rsidP="008A1961">
            <w:pPr>
              <w:spacing w:line="360" w:lineRule="auto"/>
              <w:rPr>
                <w:sz w:val="24"/>
                <w:szCs w:val="24"/>
              </w:rPr>
            </w:pPr>
          </w:p>
        </w:tc>
        <w:tc>
          <w:tcPr>
            <w:tcW w:w="1739" w:type="dxa"/>
          </w:tcPr>
          <w:p w14:paraId="7F843CFC" w14:textId="77777777" w:rsidR="008A1961" w:rsidRPr="00442838" w:rsidRDefault="008A1961" w:rsidP="008A1961">
            <w:pPr>
              <w:spacing w:line="360" w:lineRule="auto"/>
              <w:rPr>
                <w:sz w:val="24"/>
                <w:szCs w:val="24"/>
              </w:rPr>
            </w:pPr>
          </w:p>
        </w:tc>
      </w:tr>
      <w:tr w:rsidR="008A1961" w:rsidRPr="00442838" w14:paraId="4A66298A" w14:textId="77777777" w:rsidTr="008A1961">
        <w:tc>
          <w:tcPr>
            <w:tcW w:w="1860" w:type="dxa"/>
          </w:tcPr>
          <w:p w14:paraId="087D8C92" w14:textId="77777777" w:rsidR="008A1961" w:rsidRPr="00442838" w:rsidRDefault="008A1961" w:rsidP="008A1961">
            <w:pPr>
              <w:spacing w:line="360" w:lineRule="auto"/>
              <w:rPr>
                <w:sz w:val="24"/>
                <w:szCs w:val="24"/>
              </w:rPr>
            </w:pPr>
          </w:p>
        </w:tc>
        <w:tc>
          <w:tcPr>
            <w:tcW w:w="1840" w:type="dxa"/>
          </w:tcPr>
          <w:p w14:paraId="53866C3E" w14:textId="77777777" w:rsidR="008A1961" w:rsidRPr="00442838" w:rsidRDefault="008A1961" w:rsidP="008A1961">
            <w:pPr>
              <w:spacing w:line="360" w:lineRule="auto"/>
              <w:rPr>
                <w:sz w:val="24"/>
                <w:szCs w:val="24"/>
              </w:rPr>
            </w:pPr>
          </w:p>
        </w:tc>
        <w:tc>
          <w:tcPr>
            <w:tcW w:w="1873" w:type="dxa"/>
          </w:tcPr>
          <w:p w14:paraId="66F370FF" w14:textId="77777777" w:rsidR="008A1961" w:rsidRPr="00442838" w:rsidRDefault="008A1961" w:rsidP="008A1961">
            <w:pPr>
              <w:spacing w:line="360" w:lineRule="auto"/>
              <w:rPr>
                <w:sz w:val="24"/>
                <w:szCs w:val="24"/>
              </w:rPr>
            </w:pPr>
          </w:p>
        </w:tc>
        <w:tc>
          <w:tcPr>
            <w:tcW w:w="1739" w:type="dxa"/>
          </w:tcPr>
          <w:p w14:paraId="2442C4C0" w14:textId="77777777" w:rsidR="008A1961" w:rsidRPr="00442838" w:rsidRDefault="008A1961" w:rsidP="008A1961">
            <w:pPr>
              <w:spacing w:line="360" w:lineRule="auto"/>
              <w:rPr>
                <w:sz w:val="24"/>
                <w:szCs w:val="24"/>
              </w:rPr>
            </w:pPr>
          </w:p>
        </w:tc>
        <w:tc>
          <w:tcPr>
            <w:tcW w:w="1739" w:type="dxa"/>
          </w:tcPr>
          <w:p w14:paraId="3082B29F" w14:textId="77777777" w:rsidR="008A1961" w:rsidRPr="00442838" w:rsidRDefault="008A1961" w:rsidP="008A1961">
            <w:pPr>
              <w:spacing w:line="360" w:lineRule="auto"/>
              <w:rPr>
                <w:sz w:val="24"/>
                <w:szCs w:val="24"/>
              </w:rPr>
            </w:pPr>
          </w:p>
        </w:tc>
        <w:tc>
          <w:tcPr>
            <w:tcW w:w="1739" w:type="dxa"/>
          </w:tcPr>
          <w:p w14:paraId="210B526F" w14:textId="77777777" w:rsidR="008A1961" w:rsidRPr="00442838" w:rsidRDefault="008A1961" w:rsidP="008A1961">
            <w:pPr>
              <w:spacing w:line="360" w:lineRule="auto"/>
              <w:rPr>
                <w:sz w:val="24"/>
                <w:szCs w:val="24"/>
              </w:rPr>
            </w:pPr>
          </w:p>
        </w:tc>
      </w:tr>
      <w:tr w:rsidR="008A1961" w:rsidRPr="00442838" w14:paraId="5196DC3A" w14:textId="77777777" w:rsidTr="008A1961">
        <w:tc>
          <w:tcPr>
            <w:tcW w:w="1860" w:type="dxa"/>
          </w:tcPr>
          <w:p w14:paraId="4C547C55" w14:textId="77777777" w:rsidR="008A1961" w:rsidRPr="00442838" w:rsidRDefault="008A1961" w:rsidP="008A1961">
            <w:pPr>
              <w:spacing w:line="360" w:lineRule="auto"/>
              <w:rPr>
                <w:sz w:val="24"/>
                <w:szCs w:val="24"/>
              </w:rPr>
            </w:pPr>
          </w:p>
        </w:tc>
        <w:tc>
          <w:tcPr>
            <w:tcW w:w="1840" w:type="dxa"/>
          </w:tcPr>
          <w:p w14:paraId="6032A39E" w14:textId="77777777" w:rsidR="008A1961" w:rsidRPr="00442838" w:rsidRDefault="008A1961" w:rsidP="008A1961">
            <w:pPr>
              <w:spacing w:line="360" w:lineRule="auto"/>
              <w:rPr>
                <w:sz w:val="24"/>
                <w:szCs w:val="24"/>
              </w:rPr>
            </w:pPr>
          </w:p>
        </w:tc>
        <w:tc>
          <w:tcPr>
            <w:tcW w:w="1873" w:type="dxa"/>
          </w:tcPr>
          <w:p w14:paraId="11BBBCF8" w14:textId="77777777" w:rsidR="008A1961" w:rsidRPr="00442838" w:rsidRDefault="008A1961" w:rsidP="008A1961">
            <w:pPr>
              <w:spacing w:line="360" w:lineRule="auto"/>
              <w:rPr>
                <w:sz w:val="24"/>
                <w:szCs w:val="24"/>
              </w:rPr>
            </w:pPr>
          </w:p>
        </w:tc>
        <w:tc>
          <w:tcPr>
            <w:tcW w:w="1739" w:type="dxa"/>
          </w:tcPr>
          <w:p w14:paraId="6A4D1E07" w14:textId="77777777" w:rsidR="008A1961" w:rsidRPr="00442838" w:rsidRDefault="008A1961" w:rsidP="008A1961">
            <w:pPr>
              <w:spacing w:line="360" w:lineRule="auto"/>
              <w:rPr>
                <w:sz w:val="24"/>
                <w:szCs w:val="24"/>
              </w:rPr>
            </w:pPr>
          </w:p>
        </w:tc>
        <w:tc>
          <w:tcPr>
            <w:tcW w:w="1739" w:type="dxa"/>
          </w:tcPr>
          <w:p w14:paraId="2B85EBA1" w14:textId="77777777" w:rsidR="008A1961" w:rsidRPr="00442838" w:rsidRDefault="008A1961" w:rsidP="008A1961">
            <w:pPr>
              <w:spacing w:line="360" w:lineRule="auto"/>
              <w:rPr>
                <w:sz w:val="24"/>
                <w:szCs w:val="24"/>
              </w:rPr>
            </w:pPr>
          </w:p>
        </w:tc>
        <w:tc>
          <w:tcPr>
            <w:tcW w:w="1739" w:type="dxa"/>
          </w:tcPr>
          <w:p w14:paraId="4BAD4758" w14:textId="77777777" w:rsidR="008A1961" w:rsidRPr="00442838" w:rsidRDefault="008A1961" w:rsidP="008A1961">
            <w:pPr>
              <w:spacing w:line="360" w:lineRule="auto"/>
              <w:rPr>
                <w:sz w:val="24"/>
                <w:szCs w:val="24"/>
              </w:rPr>
            </w:pPr>
          </w:p>
        </w:tc>
      </w:tr>
      <w:tr w:rsidR="008A1961" w:rsidRPr="00442838" w14:paraId="2C8B62C6" w14:textId="77777777" w:rsidTr="008A1961">
        <w:tc>
          <w:tcPr>
            <w:tcW w:w="1860" w:type="dxa"/>
          </w:tcPr>
          <w:p w14:paraId="238B6E12" w14:textId="77777777" w:rsidR="008A1961" w:rsidRPr="00442838" w:rsidRDefault="008A1961" w:rsidP="008A1961">
            <w:pPr>
              <w:spacing w:line="360" w:lineRule="auto"/>
              <w:rPr>
                <w:sz w:val="24"/>
                <w:szCs w:val="24"/>
              </w:rPr>
            </w:pPr>
          </w:p>
        </w:tc>
        <w:tc>
          <w:tcPr>
            <w:tcW w:w="1840" w:type="dxa"/>
          </w:tcPr>
          <w:p w14:paraId="370A6994" w14:textId="77777777" w:rsidR="008A1961" w:rsidRPr="00442838" w:rsidRDefault="008A1961" w:rsidP="008A1961">
            <w:pPr>
              <w:spacing w:line="360" w:lineRule="auto"/>
              <w:rPr>
                <w:sz w:val="24"/>
                <w:szCs w:val="24"/>
              </w:rPr>
            </w:pPr>
          </w:p>
        </w:tc>
        <w:tc>
          <w:tcPr>
            <w:tcW w:w="1873" w:type="dxa"/>
          </w:tcPr>
          <w:p w14:paraId="25811FB8" w14:textId="77777777" w:rsidR="008A1961" w:rsidRPr="00442838" w:rsidRDefault="008A1961" w:rsidP="008A1961">
            <w:pPr>
              <w:spacing w:line="360" w:lineRule="auto"/>
              <w:rPr>
                <w:sz w:val="24"/>
                <w:szCs w:val="24"/>
              </w:rPr>
            </w:pPr>
          </w:p>
        </w:tc>
        <w:tc>
          <w:tcPr>
            <w:tcW w:w="1739" w:type="dxa"/>
          </w:tcPr>
          <w:p w14:paraId="65AA9E39" w14:textId="77777777" w:rsidR="008A1961" w:rsidRPr="00442838" w:rsidRDefault="008A1961" w:rsidP="008A1961">
            <w:pPr>
              <w:spacing w:line="360" w:lineRule="auto"/>
              <w:rPr>
                <w:sz w:val="24"/>
                <w:szCs w:val="24"/>
              </w:rPr>
            </w:pPr>
          </w:p>
        </w:tc>
        <w:tc>
          <w:tcPr>
            <w:tcW w:w="1739" w:type="dxa"/>
          </w:tcPr>
          <w:p w14:paraId="5D84DC61" w14:textId="77777777" w:rsidR="008A1961" w:rsidRPr="00442838" w:rsidRDefault="008A1961" w:rsidP="008A1961">
            <w:pPr>
              <w:spacing w:line="360" w:lineRule="auto"/>
              <w:rPr>
                <w:sz w:val="24"/>
                <w:szCs w:val="24"/>
              </w:rPr>
            </w:pPr>
          </w:p>
        </w:tc>
        <w:tc>
          <w:tcPr>
            <w:tcW w:w="1739" w:type="dxa"/>
          </w:tcPr>
          <w:p w14:paraId="4D074FC0" w14:textId="77777777" w:rsidR="008A1961" w:rsidRPr="00442838" w:rsidRDefault="008A1961" w:rsidP="008A1961">
            <w:pPr>
              <w:spacing w:line="360" w:lineRule="auto"/>
              <w:rPr>
                <w:sz w:val="24"/>
                <w:szCs w:val="24"/>
              </w:rPr>
            </w:pPr>
          </w:p>
        </w:tc>
      </w:tr>
      <w:tr w:rsidR="008A1961" w:rsidRPr="00442838" w14:paraId="56354B8D" w14:textId="77777777" w:rsidTr="008A1961">
        <w:tc>
          <w:tcPr>
            <w:tcW w:w="1860" w:type="dxa"/>
          </w:tcPr>
          <w:p w14:paraId="7A592097" w14:textId="77777777" w:rsidR="008A1961" w:rsidRPr="00442838" w:rsidRDefault="008A1961" w:rsidP="008A1961">
            <w:pPr>
              <w:spacing w:line="360" w:lineRule="auto"/>
              <w:rPr>
                <w:sz w:val="24"/>
                <w:szCs w:val="24"/>
              </w:rPr>
            </w:pPr>
          </w:p>
        </w:tc>
        <w:tc>
          <w:tcPr>
            <w:tcW w:w="1840" w:type="dxa"/>
          </w:tcPr>
          <w:p w14:paraId="484438D1" w14:textId="77777777" w:rsidR="008A1961" w:rsidRPr="00442838" w:rsidRDefault="008A1961" w:rsidP="008A1961">
            <w:pPr>
              <w:spacing w:line="360" w:lineRule="auto"/>
              <w:rPr>
                <w:sz w:val="24"/>
                <w:szCs w:val="24"/>
              </w:rPr>
            </w:pPr>
          </w:p>
        </w:tc>
        <w:tc>
          <w:tcPr>
            <w:tcW w:w="1873" w:type="dxa"/>
          </w:tcPr>
          <w:p w14:paraId="7C447C6B" w14:textId="77777777" w:rsidR="008A1961" w:rsidRPr="00442838" w:rsidRDefault="008A1961" w:rsidP="008A1961">
            <w:pPr>
              <w:spacing w:line="360" w:lineRule="auto"/>
              <w:rPr>
                <w:sz w:val="24"/>
                <w:szCs w:val="24"/>
              </w:rPr>
            </w:pPr>
          </w:p>
        </w:tc>
        <w:tc>
          <w:tcPr>
            <w:tcW w:w="1739" w:type="dxa"/>
          </w:tcPr>
          <w:p w14:paraId="6A66148C" w14:textId="77777777" w:rsidR="008A1961" w:rsidRPr="00442838" w:rsidRDefault="008A1961" w:rsidP="008A1961">
            <w:pPr>
              <w:spacing w:line="360" w:lineRule="auto"/>
              <w:rPr>
                <w:sz w:val="24"/>
                <w:szCs w:val="24"/>
              </w:rPr>
            </w:pPr>
          </w:p>
        </w:tc>
        <w:tc>
          <w:tcPr>
            <w:tcW w:w="1739" w:type="dxa"/>
          </w:tcPr>
          <w:p w14:paraId="692F2C7A" w14:textId="77777777" w:rsidR="008A1961" w:rsidRPr="00442838" w:rsidRDefault="008A1961" w:rsidP="008A1961">
            <w:pPr>
              <w:spacing w:line="360" w:lineRule="auto"/>
              <w:rPr>
                <w:sz w:val="24"/>
                <w:szCs w:val="24"/>
              </w:rPr>
            </w:pPr>
          </w:p>
        </w:tc>
        <w:tc>
          <w:tcPr>
            <w:tcW w:w="1739" w:type="dxa"/>
          </w:tcPr>
          <w:p w14:paraId="51CA3A8E" w14:textId="77777777" w:rsidR="008A1961" w:rsidRPr="00442838" w:rsidRDefault="008A1961" w:rsidP="008A1961">
            <w:pPr>
              <w:spacing w:line="360" w:lineRule="auto"/>
              <w:rPr>
                <w:sz w:val="24"/>
                <w:szCs w:val="24"/>
              </w:rPr>
            </w:pPr>
          </w:p>
        </w:tc>
      </w:tr>
      <w:tr w:rsidR="008A1961" w:rsidRPr="00442838" w14:paraId="5478D2DB" w14:textId="77777777" w:rsidTr="008A1961">
        <w:tc>
          <w:tcPr>
            <w:tcW w:w="1860" w:type="dxa"/>
          </w:tcPr>
          <w:p w14:paraId="55A044A0" w14:textId="77777777" w:rsidR="008A1961" w:rsidRPr="00442838" w:rsidRDefault="008A1961" w:rsidP="008A1961">
            <w:pPr>
              <w:spacing w:line="360" w:lineRule="auto"/>
              <w:rPr>
                <w:sz w:val="24"/>
                <w:szCs w:val="24"/>
              </w:rPr>
            </w:pPr>
          </w:p>
        </w:tc>
        <w:tc>
          <w:tcPr>
            <w:tcW w:w="1840" w:type="dxa"/>
          </w:tcPr>
          <w:p w14:paraId="00759741" w14:textId="77777777" w:rsidR="008A1961" w:rsidRPr="00442838" w:rsidRDefault="008A1961" w:rsidP="008A1961">
            <w:pPr>
              <w:spacing w:line="360" w:lineRule="auto"/>
              <w:rPr>
                <w:sz w:val="24"/>
                <w:szCs w:val="24"/>
              </w:rPr>
            </w:pPr>
          </w:p>
        </w:tc>
        <w:tc>
          <w:tcPr>
            <w:tcW w:w="1873" w:type="dxa"/>
          </w:tcPr>
          <w:p w14:paraId="3A384605" w14:textId="77777777" w:rsidR="008A1961" w:rsidRPr="00442838" w:rsidRDefault="008A1961" w:rsidP="008A1961">
            <w:pPr>
              <w:spacing w:line="360" w:lineRule="auto"/>
              <w:rPr>
                <w:sz w:val="24"/>
                <w:szCs w:val="24"/>
              </w:rPr>
            </w:pPr>
          </w:p>
        </w:tc>
        <w:tc>
          <w:tcPr>
            <w:tcW w:w="1739" w:type="dxa"/>
          </w:tcPr>
          <w:p w14:paraId="1BE30A82" w14:textId="77777777" w:rsidR="008A1961" w:rsidRPr="00442838" w:rsidRDefault="008A1961" w:rsidP="008A1961">
            <w:pPr>
              <w:spacing w:line="360" w:lineRule="auto"/>
              <w:rPr>
                <w:sz w:val="24"/>
                <w:szCs w:val="24"/>
              </w:rPr>
            </w:pPr>
          </w:p>
        </w:tc>
        <w:tc>
          <w:tcPr>
            <w:tcW w:w="1739" w:type="dxa"/>
          </w:tcPr>
          <w:p w14:paraId="7016D040" w14:textId="77777777" w:rsidR="008A1961" w:rsidRPr="00442838" w:rsidRDefault="008A1961" w:rsidP="008A1961">
            <w:pPr>
              <w:spacing w:line="360" w:lineRule="auto"/>
              <w:rPr>
                <w:sz w:val="24"/>
                <w:szCs w:val="24"/>
              </w:rPr>
            </w:pPr>
          </w:p>
        </w:tc>
        <w:tc>
          <w:tcPr>
            <w:tcW w:w="1739" w:type="dxa"/>
          </w:tcPr>
          <w:p w14:paraId="36401BD7" w14:textId="77777777" w:rsidR="008A1961" w:rsidRPr="00442838" w:rsidRDefault="008A1961" w:rsidP="008A1961">
            <w:pPr>
              <w:spacing w:line="360" w:lineRule="auto"/>
              <w:rPr>
                <w:sz w:val="24"/>
                <w:szCs w:val="24"/>
              </w:rPr>
            </w:pPr>
          </w:p>
        </w:tc>
      </w:tr>
      <w:tr w:rsidR="008A1961" w:rsidRPr="00442838" w14:paraId="30C251B8" w14:textId="77777777" w:rsidTr="008A1961">
        <w:tc>
          <w:tcPr>
            <w:tcW w:w="1860" w:type="dxa"/>
          </w:tcPr>
          <w:p w14:paraId="3A3E0DE6" w14:textId="77777777" w:rsidR="008A1961" w:rsidRPr="00442838" w:rsidRDefault="008A1961" w:rsidP="008A1961">
            <w:pPr>
              <w:spacing w:line="360" w:lineRule="auto"/>
              <w:rPr>
                <w:sz w:val="24"/>
                <w:szCs w:val="24"/>
              </w:rPr>
            </w:pPr>
          </w:p>
        </w:tc>
        <w:tc>
          <w:tcPr>
            <w:tcW w:w="1840" w:type="dxa"/>
          </w:tcPr>
          <w:p w14:paraId="79A8116F" w14:textId="77777777" w:rsidR="008A1961" w:rsidRPr="00442838" w:rsidRDefault="008A1961" w:rsidP="008A1961">
            <w:pPr>
              <w:spacing w:line="360" w:lineRule="auto"/>
              <w:rPr>
                <w:sz w:val="24"/>
                <w:szCs w:val="24"/>
              </w:rPr>
            </w:pPr>
          </w:p>
        </w:tc>
        <w:tc>
          <w:tcPr>
            <w:tcW w:w="1873" w:type="dxa"/>
          </w:tcPr>
          <w:p w14:paraId="3FB1CA35" w14:textId="77777777" w:rsidR="008A1961" w:rsidRPr="00442838" w:rsidRDefault="008A1961" w:rsidP="008A1961">
            <w:pPr>
              <w:spacing w:line="360" w:lineRule="auto"/>
              <w:rPr>
                <w:sz w:val="24"/>
                <w:szCs w:val="24"/>
              </w:rPr>
            </w:pPr>
          </w:p>
        </w:tc>
        <w:tc>
          <w:tcPr>
            <w:tcW w:w="1739" w:type="dxa"/>
          </w:tcPr>
          <w:p w14:paraId="22A728E6" w14:textId="77777777" w:rsidR="008A1961" w:rsidRPr="00442838" w:rsidRDefault="008A1961" w:rsidP="008A1961">
            <w:pPr>
              <w:spacing w:line="360" w:lineRule="auto"/>
              <w:rPr>
                <w:sz w:val="24"/>
                <w:szCs w:val="24"/>
              </w:rPr>
            </w:pPr>
          </w:p>
        </w:tc>
        <w:tc>
          <w:tcPr>
            <w:tcW w:w="1739" w:type="dxa"/>
          </w:tcPr>
          <w:p w14:paraId="01D8CAA3" w14:textId="77777777" w:rsidR="008A1961" w:rsidRPr="00442838" w:rsidRDefault="008A1961" w:rsidP="008A1961">
            <w:pPr>
              <w:spacing w:line="360" w:lineRule="auto"/>
              <w:rPr>
                <w:sz w:val="24"/>
                <w:szCs w:val="24"/>
              </w:rPr>
            </w:pPr>
          </w:p>
        </w:tc>
        <w:tc>
          <w:tcPr>
            <w:tcW w:w="1739" w:type="dxa"/>
          </w:tcPr>
          <w:p w14:paraId="74E282D6" w14:textId="77777777" w:rsidR="008A1961" w:rsidRPr="00442838" w:rsidRDefault="008A1961" w:rsidP="008A1961">
            <w:pPr>
              <w:spacing w:line="360" w:lineRule="auto"/>
              <w:rPr>
                <w:sz w:val="24"/>
                <w:szCs w:val="24"/>
              </w:rPr>
            </w:pPr>
          </w:p>
        </w:tc>
      </w:tr>
      <w:tr w:rsidR="008A1961" w:rsidRPr="00442838" w14:paraId="32FE48EA" w14:textId="77777777" w:rsidTr="008A1961">
        <w:tc>
          <w:tcPr>
            <w:tcW w:w="1860" w:type="dxa"/>
          </w:tcPr>
          <w:p w14:paraId="29C5C1B5" w14:textId="77777777" w:rsidR="008A1961" w:rsidRPr="00442838" w:rsidRDefault="008A1961" w:rsidP="008A1961">
            <w:pPr>
              <w:spacing w:line="360" w:lineRule="auto"/>
              <w:rPr>
                <w:sz w:val="24"/>
                <w:szCs w:val="24"/>
              </w:rPr>
            </w:pPr>
          </w:p>
        </w:tc>
        <w:tc>
          <w:tcPr>
            <w:tcW w:w="1840" w:type="dxa"/>
          </w:tcPr>
          <w:p w14:paraId="22A509A2" w14:textId="77777777" w:rsidR="008A1961" w:rsidRPr="00442838" w:rsidRDefault="008A1961" w:rsidP="008A1961">
            <w:pPr>
              <w:spacing w:line="360" w:lineRule="auto"/>
              <w:rPr>
                <w:sz w:val="24"/>
                <w:szCs w:val="24"/>
              </w:rPr>
            </w:pPr>
          </w:p>
        </w:tc>
        <w:tc>
          <w:tcPr>
            <w:tcW w:w="1873" w:type="dxa"/>
          </w:tcPr>
          <w:p w14:paraId="306F4D44" w14:textId="77777777" w:rsidR="008A1961" w:rsidRPr="00442838" w:rsidRDefault="008A1961" w:rsidP="008A1961">
            <w:pPr>
              <w:spacing w:line="360" w:lineRule="auto"/>
              <w:rPr>
                <w:sz w:val="24"/>
                <w:szCs w:val="24"/>
              </w:rPr>
            </w:pPr>
          </w:p>
        </w:tc>
        <w:tc>
          <w:tcPr>
            <w:tcW w:w="1739" w:type="dxa"/>
          </w:tcPr>
          <w:p w14:paraId="38F3F322" w14:textId="77777777" w:rsidR="008A1961" w:rsidRPr="00442838" w:rsidRDefault="008A1961" w:rsidP="008A1961">
            <w:pPr>
              <w:spacing w:line="360" w:lineRule="auto"/>
              <w:rPr>
                <w:sz w:val="24"/>
                <w:szCs w:val="24"/>
              </w:rPr>
            </w:pPr>
          </w:p>
        </w:tc>
        <w:tc>
          <w:tcPr>
            <w:tcW w:w="1739" w:type="dxa"/>
          </w:tcPr>
          <w:p w14:paraId="01C3397F" w14:textId="77777777" w:rsidR="008A1961" w:rsidRPr="00442838" w:rsidRDefault="008A1961" w:rsidP="008A1961">
            <w:pPr>
              <w:spacing w:line="360" w:lineRule="auto"/>
              <w:rPr>
                <w:sz w:val="24"/>
                <w:szCs w:val="24"/>
              </w:rPr>
            </w:pPr>
          </w:p>
        </w:tc>
        <w:tc>
          <w:tcPr>
            <w:tcW w:w="1739" w:type="dxa"/>
          </w:tcPr>
          <w:p w14:paraId="39815DF5" w14:textId="77777777" w:rsidR="008A1961" w:rsidRPr="00442838" w:rsidRDefault="008A1961" w:rsidP="008A1961">
            <w:pPr>
              <w:spacing w:line="360" w:lineRule="auto"/>
              <w:rPr>
                <w:sz w:val="24"/>
                <w:szCs w:val="24"/>
              </w:rPr>
            </w:pPr>
          </w:p>
        </w:tc>
      </w:tr>
      <w:tr w:rsidR="008A1961" w:rsidRPr="00442838" w14:paraId="6092FAEB" w14:textId="77777777" w:rsidTr="008A1961">
        <w:tc>
          <w:tcPr>
            <w:tcW w:w="1860" w:type="dxa"/>
          </w:tcPr>
          <w:p w14:paraId="603FF95F" w14:textId="77777777" w:rsidR="008A1961" w:rsidRPr="00442838" w:rsidRDefault="008A1961" w:rsidP="008A1961">
            <w:pPr>
              <w:spacing w:line="360" w:lineRule="auto"/>
              <w:rPr>
                <w:sz w:val="24"/>
                <w:szCs w:val="24"/>
              </w:rPr>
            </w:pPr>
          </w:p>
        </w:tc>
        <w:tc>
          <w:tcPr>
            <w:tcW w:w="1840" w:type="dxa"/>
          </w:tcPr>
          <w:p w14:paraId="114E8C7A" w14:textId="77777777" w:rsidR="008A1961" w:rsidRPr="00442838" w:rsidRDefault="008A1961" w:rsidP="008A1961">
            <w:pPr>
              <w:spacing w:line="360" w:lineRule="auto"/>
              <w:rPr>
                <w:sz w:val="24"/>
                <w:szCs w:val="24"/>
              </w:rPr>
            </w:pPr>
          </w:p>
        </w:tc>
        <w:tc>
          <w:tcPr>
            <w:tcW w:w="1873" w:type="dxa"/>
          </w:tcPr>
          <w:p w14:paraId="0D6FEB6E" w14:textId="77777777" w:rsidR="008A1961" w:rsidRPr="00442838" w:rsidRDefault="008A1961" w:rsidP="008A1961">
            <w:pPr>
              <w:spacing w:line="360" w:lineRule="auto"/>
              <w:rPr>
                <w:sz w:val="24"/>
                <w:szCs w:val="24"/>
              </w:rPr>
            </w:pPr>
          </w:p>
        </w:tc>
        <w:tc>
          <w:tcPr>
            <w:tcW w:w="1739" w:type="dxa"/>
          </w:tcPr>
          <w:p w14:paraId="19A79CE7" w14:textId="77777777" w:rsidR="008A1961" w:rsidRPr="00442838" w:rsidRDefault="008A1961" w:rsidP="008A1961">
            <w:pPr>
              <w:spacing w:line="360" w:lineRule="auto"/>
              <w:rPr>
                <w:sz w:val="24"/>
                <w:szCs w:val="24"/>
              </w:rPr>
            </w:pPr>
          </w:p>
        </w:tc>
        <w:tc>
          <w:tcPr>
            <w:tcW w:w="1739" w:type="dxa"/>
          </w:tcPr>
          <w:p w14:paraId="4E3AF766" w14:textId="77777777" w:rsidR="008A1961" w:rsidRPr="00442838" w:rsidRDefault="008A1961" w:rsidP="008A1961">
            <w:pPr>
              <w:spacing w:line="360" w:lineRule="auto"/>
              <w:rPr>
                <w:sz w:val="24"/>
                <w:szCs w:val="24"/>
              </w:rPr>
            </w:pPr>
          </w:p>
        </w:tc>
        <w:tc>
          <w:tcPr>
            <w:tcW w:w="1739" w:type="dxa"/>
          </w:tcPr>
          <w:p w14:paraId="4731E7B6" w14:textId="77777777" w:rsidR="008A1961" w:rsidRPr="00442838" w:rsidRDefault="008A1961" w:rsidP="008A1961">
            <w:pPr>
              <w:spacing w:line="360" w:lineRule="auto"/>
              <w:rPr>
                <w:sz w:val="24"/>
                <w:szCs w:val="24"/>
              </w:rPr>
            </w:pPr>
          </w:p>
        </w:tc>
      </w:tr>
      <w:tr w:rsidR="008A1961" w:rsidRPr="00442838" w14:paraId="16979F6A" w14:textId="77777777" w:rsidTr="008A1961">
        <w:tc>
          <w:tcPr>
            <w:tcW w:w="1860" w:type="dxa"/>
          </w:tcPr>
          <w:p w14:paraId="01B1065B" w14:textId="77777777" w:rsidR="008A1961" w:rsidRPr="00442838" w:rsidRDefault="008A1961" w:rsidP="008A1961">
            <w:pPr>
              <w:spacing w:line="360" w:lineRule="auto"/>
              <w:rPr>
                <w:sz w:val="24"/>
                <w:szCs w:val="24"/>
              </w:rPr>
            </w:pPr>
          </w:p>
        </w:tc>
        <w:tc>
          <w:tcPr>
            <w:tcW w:w="1840" w:type="dxa"/>
          </w:tcPr>
          <w:p w14:paraId="7F4D83A2" w14:textId="77777777" w:rsidR="008A1961" w:rsidRPr="00442838" w:rsidRDefault="008A1961" w:rsidP="008A1961">
            <w:pPr>
              <w:spacing w:line="360" w:lineRule="auto"/>
              <w:rPr>
                <w:sz w:val="24"/>
                <w:szCs w:val="24"/>
              </w:rPr>
            </w:pPr>
          </w:p>
        </w:tc>
        <w:tc>
          <w:tcPr>
            <w:tcW w:w="1873" w:type="dxa"/>
          </w:tcPr>
          <w:p w14:paraId="5BBFCEFF" w14:textId="77777777" w:rsidR="008A1961" w:rsidRPr="00442838" w:rsidRDefault="008A1961" w:rsidP="008A1961">
            <w:pPr>
              <w:spacing w:line="360" w:lineRule="auto"/>
              <w:rPr>
                <w:sz w:val="24"/>
                <w:szCs w:val="24"/>
              </w:rPr>
            </w:pPr>
          </w:p>
        </w:tc>
        <w:tc>
          <w:tcPr>
            <w:tcW w:w="1739" w:type="dxa"/>
          </w:tcPr>
          <w:p w14:paraId="6874E1D4" w14:textId="77777777" w:rsidR="008A1961" w:rsidRPr="00442838" w:rsidRDefault="008A1961" w:rsidP="008A1961">
            <w:pPr>
              <w:spacing w:line="360" w:lineRule="auto"/>
              <w:rPr>
                <w:sz w:val="24"/>
                <w:szCs w:val="24"/>
              </w:rPr>
            </w:pPr>
          </w:p>
        </w:tc>
        <w:tc>
          <w:tcPr>
            <w:tcW w:w="1739" w:type="dxa"/>
          </w:tcPr>
          <w:p w14:paraId="67087002" w14:textId="77777777" w:rsidR="008A1961" w:rsidRPr="00442838" w:rsidRDefault="008A1961" w:rsidP="008A1961">
            <w:pPr>
              <w:spacing w:line="360" w:lineRule="auto"/>
              <w:rPr>
                <w:sz w:val="24"/>
                <w:szCs w:val="24"/>
              </w:rPr>
            </w:pPr>
          </w:p>
        </w:tc>
        <w:tc>
          <w:tcPr>
            <w:tcW w:w="1739" w:type="dxa"/>
          </w:tcPr>
          <w:p w14:paraId="49BDEF71" w14:textId="77777777" w:rsidR="008A1961" w:rsidRPr="00442838" w:rsidRDefault="008A1961" w:rsidP="008A1961">
            <w:pPr>
              <w:spacing w:line="360" w:lineRule="auto"/>
              <w:rPr>
                <w:sz w:val="24"/>
                <w:szCs w:val="24"/>
              </w:rPr>
            </w:pPr>
          </w:p>
        </w:tc>
      </w:tr>
      <w:tr w:rsidR="008A1961" w:rsidRPr="00442838" w14:paraId="712F9A2B" w14:textId="77777777" w:rsidTr="008A1961">
        <w:tc>
          <w:tcPr>
            <w:tcW w:w="1860" w:type="dxa"/>
          </w:tcPr>
          <w:p w14:paraId="51CB656C" w14:textId="77777777" w:rsidR="008A1961" w:rsidRPr="00442838" w:rsidRDefault="008A1961" w:rsidP="008A1961">
            <w:pPr>
              <w:spacing w:line="360" w:lineRule="auto"/>
              <w:rPr>
                <w:sz w:val="24"/>
                <w:szCs w:val="24"/>
              </w:rPr>
            </w:pPr>
          </w:p>
        </w:tc>
        <w:tc>
          <w:tcPr>
            <w:tcW w:w="1840" w:type="dxa"/>
          </w:tcPr>
          <w:p w14:paraId="02FEB7C1" w14:textId="77777777" w:rsidR="008A1961" w:rsidRPr="00442838" w:rsidRDefault="008A1961" w:rsidP="008A1961">
            <w:pPr>
              <w:spacing w:line="360" w:lineRule="auto"/>
              <w:rPr>
                <w:sz w:val="24"/>
                <w:szCs w:val="24"/>
              </w:rPr>
            </w:pPr>
          </w:p>
        </w:tc>
        <w:tc>
          <w:tcPr>
            <w:tcW w:w="1873" w:type="dxa"/>
          </w:tcPr>
          <w:p w14:paraId="00DC2096" w14:textId="77777777" w:rsidR="008A1961" w:rsidRPr="00442838" w:rsidRDefault="008A1961" w:rsidP="008A1961">
            <w:pPr>
              <w:spacing w:line="360" w:lineRule="auto"/>
              <w:rPr>
                <w:sz w:val="24"/>
                <w:szCs w:val="24"/>
              </w:rPr>
            </w:pPr>
          </w:p>
        </w:tc>
        <w:tc>
          <w:tcPr>
            <w:tcW w:w="1739" w:type="dxa"/>
          </w:tcPr>
          <w:p w14:paraId="17DADA30" w14:textId="77777777" w:rsidR="008A1961" w:rsidRPr="00442838" w:rsidRDefault="008A1961" w:rsidP="008A1961">
            <w:pPr>
              <w:spacing w:line="360" w:lineRule="auto"/>
              <w:rPr>
                <w:sz w:val="24"/>
                <w:szCs w:val="24"/>
              </w:rPr>
            </w:pPr>
          </w:p>
        </w:tc>
        <w:tc>
          <w:tcPr>
            <w:tcW w:w="1739" w:type="dxa"/>
          </w:tcPr>
          <w:p w14:paraId="41F116AF" w14:textId="77777777" w:rsidR="008A1961" w:rsidRPr="00442838" w:rsidRDefault="008A1961" w:rsidP="008A1961">
            <w:pPr>
              <w:spacing w:line="360" w:lineRule="auto"/>
              <w:rPr>
                <w:sz w:val="24"/>
                <w:szCs w:val="24"/>
              </w:rPr>
            </w:pPr>
          </w:p>
        </w:tc>
        <w:tc>
          <w:tcPr>
            <w:tcW w:w="1739" w:type="dxa"/>
          </w:tcPr>
          <w:p w14:paraId="59000794" w14:textId="77777777" w:rsidR="008A1961" w:rsidRPr="00442838" w:rsidRDefault="008A1961" w:rsidP="008A1961">
            <w:pPr>
              <w:spacing w:line="360" w:lineRule="auto"/>
              <w:rPr>
                <w:sz w:val="24"/>
                <w:szCs w:val="24"/>
              </w:rPr>
            </w:pPr>
          </w:p>
        </w:tc>
      </w:tr>
      <w:tr w:rsidR="008A1961" w:rsidRPr="00442838" w14:paraId="572A8542" w14:textId="77777777" w:rsidTr="008A1961">
        <w:tc>
          <w:tcPr>
            <w:tcW w:w="1860" w:type="dxa"/>
          </w:tcPr>
          <w:p w14:paraId="4A3A68EB" w14:textId="77777777" w:rsidR="008A1961" w:rsidRPr="00442838" w:rsidRDefault="008A1961" w:rsidP="008A1961">
            <w:pPr>
              <w:spacing w:line="360" w:lineRule="auto"/>
              <w:rPr>
                <w:sz w:val="24"/>
                <w:szCs w:val="24"/>
              </w:rPr>
            </w:pPr>
          </w:p>
        </w:tc>
        <w:tc>
          <w:tcPr>
            <w:tcW w:w="1840" w:type="dxa"/>
          </w:tcPr>
          <w:p w14:paraId="3DD7DE9B" w14:textId="77777777" w:rsidR="008A1961" w:rsidRPr="00442838" w:rsidRDefault="008A1961" w:rsidP="008A1961">
            <w:pPr>
              <w:spacing w:line="360" w:lineRule="auto"/>
              <w:rPr>
                <w:sz w:val="24"/>
                <w:szCs w:val="24"/>
              </w:rPr>
            </w:pPr>
          </w:p>
        </w:tc>
        <w:tc>
          <w:tcPr>
            <w:tcW w:w="1873" w:type="dxa"/>
          </w:tcPr>
          <w:p w14:paraId="1D83B4FB" w14:textId="77777777" w:rsidR="008A1961" w:rsidRPr="00442838" w:rsidRDefault="008A1961" w:rsidP="008A1961">
            <w:pPr>
              <w:spacing w:line="360" w:lineRule="auto"/>
              <w:rPr>
                <w:sz w:val="24"/>
                <w:szCs w:val="24"/>
              </w:rPr>
            </w:pPr>
          </w:p>
        </w:tc>
        <w:tc>
          <w:tcPr>
            <w:tcW w:w="1739" w:type="dxa"/>
          </w:tcPr>
          <w:p w14:paraId="60C2BE66" w14:textId="77777777" w:rsidR="008A1961" w:rsidRPr="00442838" w:rsidRDefault="008A1961" w:rsidP="008A1961">
            <w:pPr>
              <w:spacing w:line="360" w:lineRule="auto"/>
              <w:rPr>
                <w:sz w:val="24"/>
                <w:szCs w:val="24"/>
              </w:rPr>
            </w:pPr>
          </w:p>
        </w:tc>
        <w:tc>
          <w:tcPr>
            <w:tcW w:w="1739" w:type="dxa"/>
          </w:tcPr>
          <w:p w14:paraId="2A0F3841" w14:textId="77777777" w:rsidR="008A1961" w:rsidRPr="00442838" w:rsidRDefault="008A1961" w:rsidP="008A1961">
            <w:pPr>
              <w:spacing w:line="360" w:lineRule="auto"/>
              <w:rPr>
                <w:sz w:val="24"/>
                <w:szCs w:val="24"/>
              </w:rPr>
            </w:pPr>
          </w:p>
        </w:tc>
        <w:tc>
          <w:tcPr>
            <w:tcW w:w="1739" w:type="dxa"/>
          </w:tcPr>
          <w:p w14:paraId="24EDF05A" w14:textId="77777777" w:rsidR="008A1961" w:rsidRPr="00442838" w:rsidRDefault="008A1961" w:rsidP="008A1961">
            <w:pPr>
              <w:spacing w:line="360" w:lineRule="auto"/>
              <w:rPr>
                <w:sz w:val="24"/>
                <w:szCs w:val="24"/>
              </w:rPr>
            </w:pPr>
          </w:p>
        </w:tc>
      </w:tr>
      <w:tr w:rsidR="008A1961" w:rsidRPr="00442838" w14:paraId="596701F3" w14:textId="77777777" w:rsidTr="008A1961">
        <w:tc>
          <w:tcPr>
            <w:tcW w:w="1860" w:type="dxa"/>
          </w:tcPr>
          <w:p w14:paraId="154729A5" w14:textId="77777777" w:rsidR="008A1961" w:rsidRPr="00442838" w:rsidRDefault="008A1961" w:rsidP="008A1961">
            <w:pPr>
              <w:spacing w:line="360" w:lineRule="auto"/>
              <w:rPr>
                <w:sz w:val="24"/>
                <w:szCs w:val="24"/>
              </w:rPr>
            </w:pPr>
          </w:p>
        </w:tc>
        <w:tc>
          <w:tcPr>
            <w:tcW w:w="1840" w:type="dxa"/>
          </w:tcPr>
          <w:p w14:paraId="66154B4C" w14:textId="77777777" w:rsidR="008A1961" w:rsidRPr="00442838" w:rsidRDefault="008A1961" w:rsidP="008A1961">
            <w:pPr>
              <w:spacing w:line="360" w:lineRule="auto"/>
              <w:rPr>
                <w:sz w:val="24"/>
                <w:szCs w:val="24"/>
              </w:rPr>
            </w:pPr>
          </w:p>
        </w:tc>
        <w:tc>
          <w:tcPr>
            <w:tcW w:w="1873" w:type="dxa"/>
          </w:tcPr>
          <w:p w14:paraId="59F690D4" w14:textId="77777777" w:rsidR="008A1961" w:rsidRPr="00442838" w:rsidRDefault="008A1961" w:rsidP="008A1961">
            <w:pPr>
              <w:spacing w:line="360" w:lineRule="auto"/>
              <w:rPr>
                <w:sz w:val="24"/>
                <w:szCs w:val="24"/>
              </w:rPr>
            </w:pPr>
          </w:p>
        </w:tc>
        <w:tc>
          <w:tcPr>
            <w:tcW w:w="1739" w:type="dxa"/>
          </w:tcPr>
          <w:p w14:paraId="631EF645" w14:textId="77777777" w:rsidR="008A1961" w:rsidRPr="00442838" w:rsidRDefault="008A1961" w:rsidP="008A1961">
            <w:pPr>
              <w:spacing w:line="360" w:lineRule="auto"/>
              <w:rPr>
                <w:sz w:val="24"/>
                <w:szCs w:val="24"/>
              </w:rPr>
            </w:pPr>
          </w:p>
        </w:tc>
        <w:tc>
          <w:tcPr>
            <w:tcW w:w="1739" w:type="dxa"/>
          </w:tcPr>
          <w:p w14:paraId="35DAAC6E" w14:textId="77777777" w:rsidR="008A1961" w:rsidRPr="00442838" w:rsidRDefault="008A1961" w:rsidP="008A1961">
            <w:pPr>
              <w:spacing w:line="360" w:lineRule="auto"/>
              <w:rPr>
                <w:sz w:val="24"/>
                <w:szCs w:val="24"/>
              </w:rPr>
            </w:pPr>
          </w:p>
        </w:tc>
        <w:tc>
          <w:tcPr>
            <w:tcW w:w="1739" w:type="dxa"/>
          </w:tcPr>
          <w:p w14:paraId="2115B900" w14:textId="77777777" w:rsidR="008A1961" w:rsidRPr="00442838" w:rsidRDefault="008A1961" w:rsidP="008A1961">
            <w:pPr>
              <w:spacing w:line="360" w:lineRule="auto"/>
              <w:rPr>
                <w:sz w:val="24"/>
                <w:szCs w:val="24"/>
              </w:rPr>
            </w:pPr>
          </w:p>
        </w:tc>
      </w:tr>
      <w:tr w:rsidR="008A1961" w:rsidRPr="00442838" w14:paraId="68F08F44" w14:textId="77777777" w:rsidTr="008A1961">
        <w:tc>
          <w:tcPr>
            <w:tcW w:w="1860" w:type="dxa"/>
          </w:tcPr>
          <w:p w14:paraId="5FC2B605" w14:textId="77777777" w:rsidR="008A1961" w:rsidRPr="00442838" w:rsidRDefault="008A1961" w:rsidP="008A1961">
            <w:pPr>
              <w:spacing w:line="360" w:lineRule="auto"/>
              <w:rPr>
                <w:sz w:val="24"/>
                <w:szCs w:val="24"/>
              </w:rPr>
            </w:pPr>
          </w:p>
        </w:tc>
        <w:tc>
          <w:tcPr>
            <w:tcW w:w="1840" w:type="dxa"/>
          </w:tcPr>
          <w:p w14:paraId="4BCDC97D" w14:textId="77777777" w:rsidR="008A1961" w:rsidRPr="00442838" w:rsidRDefault="008A1961" w:rsidP="008A1961">
            <w:pPr>
              <w:spacing w:line="360" w:lineRule="auto"/>
              <w:rPr>
                <w:sz w:val="24"/>
                <w:szCs w:val="24"/>
              </w:rPr>
            </w:pPr>
          </w:p>
        </w:tc>
        <w:tc>
          <w:tcPr>
            <w:tcW w:w="1873" w:type="dxa"/>
          </w:tcPr>
          <w:p w14:paraId="30B79AED" w14:textId="77777777" w:rsidR="008A1961" w:rsidRPr="00442838" w:rsidRDefault="008A1961" w:rsidP="008A1961">
            <w:pPr>
              <w:spacing w:line="360" w:lineRule="auto"/>
              <w:rPr>
                <w:sz w:val="24"/>
                <w:szCs w:val="24"/>
              </w:rPr>
            </w:pPr>
          </w:p>
        </w:tc>
        <w:tc>
          <w:tcPr>
            <w:tcW w:w="1739" w:type="dxa"/>
          </w:tcPr>
          <w:p w14:paraId="0EBF39C3" w14:textId="77777777" w:rsidR="008A1961" w:rsidRPr="00442838" w:rsidRDefault="008A1961" w:rsidP="008A1961">
            <w:pPr>
              <w:spacing w:line="360" w:lineRule="auto"/>
              <w:rPr>
                <w:sz w:val="24"/>
                <w:szCs w:val="24"/>
              </w:rPr>
            </w:pPr>
          </w:p>
        </w:tc>
        <w:tc>
          <w:tcPr>
            <w:tcW w:w="1739" w:type="dxa"/>
          </w:tcPr>
          <w:p w14:paraId="5917A223" w14:textId="77777777" w:rsidR="008A1961" w:rsidRPr="00442838" w:rsidRDefault="008A1961" w:rsidP="008A1961">
            <w:pPr>
              <w:spacing w:line="360" w:lineRule="auto"/>
              <w:rPr>
                <w:sz w:val="24"/>
                <w:szCs w:val="24"/>
              </w:rPr>
            </w:pPr>
          </w:p>
        </w:tc>
        <w:tc>
          <w:tcPr>
            <w:tcW w:w="1739" w:type="dxa"/>
          </w:tcPr>
          <w:p w14:paraId="7AB410AC" w14:textId="77777777" w:rsidR="008A1961" w:rsidRPr="00442838" w:rsidRDefault="008A1961" w:rsidP="008A1961">
            <w:pPr>
              <w:spacing w:line="360" w:lineRule="auto"/>
              <w:rPr>
                <w:sz w:val="24"/>
                <w:szCs w:val="24"/>
              </w:rPr>
            </w:pPr>
          </w:p>
        </w:tc>
      </w:tr>
      <w:tr w:rsidR="008A1961" w:rsidRPr="00442838" w14:paraId="425EA932" w14:textId="77777777" w:rsidTr="008A1961">
        <w:tc>
          <w:tcPr>
            <w:tcW w:w="1860" w:type="dxa"/>
          </w:tcPr>
          <w:p w14:paraId="6FB51C69" w14:textId="77777777" w:rsidR="008A1961" w:rsidRPr="00442838" w:rsidRDefault="008A1961" w:rsidP="008A1961">
            <w:pPr>
              <w:spacing w:line="360" w:lineRule="auto"/>
              <w:rPr>
                <w:sz w:val="24"/>
                <w:szCs w:val="24"/>
              </w:rPr>
            </w:pPr>
          </w:p>
        </w:tc>
        <w:tc>
          <w:tcPr>
            <w:tcW w:w="1840" w:type="dxa"/>
          </w:tcPr>
          <w:p w14:paraId="120FD9E4" w14:textId="77777777" w:rsidR="008A1961" w:rsidRPr="00442838" w:rsidRDefault="008A1961" w:rsidP="008A1961">
            <w:pPr>
              <w:spacing w:line="360" w:lineRule="auto"/>
              <w:rPr>
                <w:sz w:val="24"/>
                <w:szCs w:val="24"/>
              </w:rPr>
            </w:pPr>
          </w:p>
        </w:tc>
        <w:tc>
          <w:tcPr>
            <w:tcW w:w="1873" w:type="dxa"/>
          </w:tcPr>
          <w:p w14:paraId="0526A91E" w14:textId="77777777" w:rsidR="008A1961" w:rsidRPr="00442838" w:rsidRDefault="008A1961" w:rsidP="008A1961">
            <w:pPr>
              <w:spacing w:line="360" w:lineRule="auto"/>
              <w:rPr>
                <w:sz w:val="24"/>
                <w:szCs w:val="24"/>
              </w:rPr>
            </w:pPr>
          </w:p>
        </w:tc>
        <w:tc>
          <w:tcPr>
            <w:tcW w:w="1739" w:type="dxa"/>
          </w:tcPr>
          <w:p w14:paraId="37329A99" w14:textId="77777777" w:rsidR="008A1961" w:rsidRPr="00442838" w:rsidRDefault="008A1961" w:rsidP="008A1961">
            <w:pPr>
              <w:spacing w:line="360" w:lineRule="auto"/>
              <w:rPr>
                <w:sz w:val="24"/>
                <w:szCs w:val="24"/>
              </w:rPr>
            </w:pPr>
          </w:p>
        </w:tc>
        <w:tc>
          <w:tcPr>
            <w:tcW w:w="1739" w:type="dxa"/>
          </w:tcPr>
          <w:p w14:paraId="2B61A9FD" w14:textId="77777777" w:rsidR="008A1961" w:rsidRPr="00442838" w:rsidRDefault="008A1961" w:rsidP="008A1961">
            <w:pPr>
              <w:spacing w:line="360" w:lineRule="auto"/>
              <w:rPr>
                <w:sz w:val="24"/>
                <w:szCs w:val="24"/>
              </w:rPr>
            </w:pPr>
          </w:p>
        </w:tc>
        <w:tc>
          <w:tcPr>
            <w:tcW w:w="1739" w:type="dxa"/>
          </w:tcPr>
          <w:p w14:paraId="5CC3108C" w14:textId="77777777" w:rsidR="008A1961" w:rsidRPr="00442838" w:rsidRDefault="008A1961" w:rsidP="008A1961">
            <w:pPr>
              <w:spacing w:line="360" w:lineRule="auto"/>
              <w:rPr>
                <w:sz w:val="24"/>
                <w:szCs w:val="24"/>
              </w:rPr>
            </w:pPr>
          </w:p>
        </w:tc>
      </w:tr>
      <w:tr w:rsidR="008A1961" w:rsidRPr="00442838" w14:paraId="0AF9DE5F" w14:textId="77777777" w:rsidTr="008A1961">
        <w:tc>
          <w:tcPr>
            <w:tcW w:w="1860" w:type="dxa"/>
          </w:tcPr>
          <w:p w14:paraId="448DB0F1" w14:textId="77777777" w:rsidR="008A1961" w:rsidRPr="00442838" w:rsidRDefault="008A1961" w:rsidP="008A1961">
            <w:pPr>
              <w:spacing w:line="360" w:lineRule="auto"/>
              <w:rPr>
                <w:sz w:val="24"/>
                <w:szCs w:val="24"/>
              </w:rPr>
            </w:pPr>
          </w:p>
        </w:tc>
        <w:tc>
          <w:tcPr>
            <w:tcW w:w="1840" w:type="dxa"/>
          </w:tcPr>
          <w:p w14:paraId="0AC9D5DC" w14:textId="77777777" w:rsidR="008A1961" w:rsidRPr="00442838" w:rsidRDefault="008A1961" w:rsidP="008A1961">
            <w:pPr>
              <w:spacing w:line="360" w:lineRule="auto"/>
              <w:rPr>
                <w:sz w:val="24"/>
                <w:szCs w:val="24"/>
              </w:rPr>
            </w:pPr>
          </w:p>
        </w:tc>
        <w:tc>
          <w:tcPr>
            <w:tcW w:w="1873" w:type="dxa"/>
          </w:tcPr>
          <w:p w14:paraId="7C1E1742" w14:textId="77777777" w:rsidR="008A1961" w:rsidRPr="00442838" w:rsidRDefault="008A1961" w:rsidP="008A1961">
            <w:pPr>
              <w:spacing w:line="360" w:lineRule="auto"/>
              <w:rPr>
                <w:sz w:val="24"/>
                <w:szCs w:val="24"/>
              </w:rPr>
            </w:pPr>
          </w:p>
        </w:tc>
        <w:tc>
          <w:tcPr>
            <w:tcW w:w="1739" w:type="dxa"/>
          </w:tcPr>
          <w:p w14:paraId="296F43FA" w14:textId="77777777" w:rsidR="008A1961" w:rsidRPr="00442838" w:rsidRDefault="008A1961" w:rsidP="008A1961">
            <w:pPr>
              <w:spacing w:line="360" w:lineRule="auto"/>
              <w:rPr>
                <w:sz w:val="24"/>
                <w:szCs w:val="24"/>
              </w:rPr>
            </w:pPr>
          </w:p>
        </w:tc>
        <w:tc>
          <w:tcPr>
            <w:tcW w:w="1739" w:type="dxa"/>
          </w:tcPr>
          <w:p w14:paraId="2C8F912F" w14:textId="77777777" w:rsidR="008A1961" w:rsidRPr="00442838" w:rsidRDefault="008A1961" w:rsidP="008A1961">
            <w:pPr>
              <w:spacing w:line="360" w:lineRule="auto"/>
              <w:rPr>
                <w:sz w:val="24"/>
                <w:szCs w:val="24"/>
              </w:rPr>
            </w:pPr>
          </w:p>
        </w:tc>
        <w:tc>
          <w:tcPr>
            <w:tcW w:w="1739" w:type="dxa"/>
          </w:tcPr>
          <w:p w14:paraId="1AC176DE" w14:textId="77777777" w:rsidR="008A1961" w:rsidRPr="00442838" w:rsidRDefault="008A1961" w:rsidP="008A1961">
            <w:pPr>
              <w:spacing w:line="360" w:lineRule="auto"/>
              <w:rPr>
                <w:sz w:val="24"/>
                <w:szCs w:val="24"/>
              </w:rPr>
            </w:pPr>
          </w:p>
        </w:tc>
      </w:tr>
      <w:tr w:rsidR="008A1961" w:rsidRPr="00442838" w14:paraId="4A3EEB92" w14:textId="77777777" w:rsidTr="008A1961">
        <w:tc>
          <w:tcPr>
            <w:tcW w:w="1860" w:type="dxa"/>
          </w:tcPr>
          <w:p w14:paraId="2ED48D13" w14:textId="77777777" w:rsidR="008A1961" w:rsidRPr="00442838" w:rsidRDefault="008A1961" w:rsidP="008A1961">
            <w:pPr>
              <w:spacing w:line="360" w:lineRule="auto"/>
              <w:rPr>
                <w:sz w:val="24"/>
                <w:szCs w:val="24"/>
              </w:rPr>
            </w:pPr>
          </w:p>
        </w:tc>
        <w:tc>
          <w:tcPr>
            <w:tcW w:w="1840" w:type="dxa"/>
          </w:tcPr>
          <w:p w14:paraId="2B34CBF9" w14:textId="77777777" w:rsidR="008A1961" w:rsidRPr="00442838" w:rsidRDefault="008A1961" w:rsidP="008A1961">
            <w:pPr>
              <w:spacing w:line="360" w:lineRule="auto"/>
              <w:rPr>
                <w:sz w:val="24"/>
                <w:szCs w:val="24"/>
              </w:rPr>
            </w:pPr>
          </w:p>
        </w:tc>
        <w:tc>
          <w:tcPr>
            <w:tcW w:w="1873" w:type="dxa"/>
          </w:tcPr>
          <w:p w14:paraId="2381E088" w14:textId="77777777" w:rsidR="008A1961" w:rsidRPr="00442838" w:rsidRDefault="008A1961" w:rsidP="008A1961">
            <w:pPr>
              <w:spacing w:line="360" w:lineRule="auto"/>
              <w:rPr>
                <w:sz w:val="24"/>
                <w:szCs w:val="24"/>
              </w:rPr>
            </w:pPr>
          </w:p>
        </w:tc>
        <w:tc>
          <w:tcPr>
            <w:tcW w:w="1739" w:type="dxa"/>
          </w:tcPr>
          <w:p w14:paraId="488F896A" w14:textId="77777777" w:rsidR="008A1961" w:rsidRPr="00442838" w:rsidRDefault="008A1961" w:rsidP="008A1961">
            <w:pPr>
              <w:spacing w:line="360" w:lineRule="auto"/>
              <w:rPr>
                <w:sz w:val="24"/>
                <w:szCs w:val="24"/>
              </w:rPr>
            </w:pPr>
          </w:p>
        </w:tc>
        <w:tc>
          <w:tcPr>
            <w:tcW w:w="1739" w:type="dxa"/>
          </w:tcPr>
          <w:p w14:paraId="45977057" w14:textId="77777777" w:rsidR="008A1961" w:rsidRPr="00442838" w:rsidRDefault="008A1961" w:rsidP="008A1961">
            <w:pPr>
              <w:spacing w:line="360" w:lineRule="auto"/>
              <w:rPr>
                <w:sz w:val="24"/>
                <w:szCs w:val="24"/>
              </w:rPr>
            </w:pPr>
          </w:p>
        </w:tc>
        <w:tc>
          <w:tcPr>
            <w:tcW w:w="1739" w:type="dxa"/>
          </w:tcPr>
          <w:p w14:paraId="5DBD825C" w14:textId="77777777" w:rsidR="008A1961" w:rsidRPr="00442838" w:rsidRDefault="008A1961" w:rsidP="008A1961">
            <w:pPr>
              <w:spacing w:line="360" w:lineRule="auto"/>
              <w:rPr>
                <w:sz w:val="24"/>
                <w:szCs w:val="24"/>
              </w:rPr>
            </w:pPr>
          </w:p>
        </w:tc>
      </w:tr>
      <w:tr w:rsidR="008A1961" w:rsidRPr="00442838" w14:paraId="34920537" w14:textId="77777777" w:rsidTr="008A1961">
        <w:tc>
          <w:tcPr>
            <w:tcW w:w="1860" w:type="dxa"/>
          </w:tcPr>
          <w:p w14:paraId="6AE02C4F" w14:textId="77777777" w:rsidR="008A1961" w:rsidRPr="00442838" w:rsidRDefault="008A1961" w:rsidP="008A1961">
            <w:pPr>
              <w:spacing w:line="360" w:lineRule="auto"/>
              <w:rPr>
                <w:sz w:val="24"/>
                <w:szCs w:val="24"/>
              </w:rPr>
            </w:pPr>
          </w:p>
        </w:tc>
        <w:tc>
          <w:tcPr>
            <w:tcW w:w="1840" w:type="dxa"/>
          </w:tcPr>
          <w:p w14:paraId="3510BE99" w14:textId="77777777" w:rsidR="008A1961" w:rsidRPr="00442838" w:rsidRDefault="008A1961" w:rsidP="008A1961">
            <w:pPr>
              <w:spacing w:line="360" w:lineRule="auto"/>
              <w:rPr>
                <w:sz w:val="24"/>
                <w:szCs w:val="24"/>
              </w:rPr>
            </w:pPr>
          </w:p>
        </w:tc>
        <w:tc>
          <w:tcPr>
            <w:tcW w:w="1873" w:type="dxa"/>
          </w:tcPr>
          <w:p w14:paraId="5E6CBCA3" w14:textId="77777777" w:rsidR="008A1961" w:rsidRPr="00442838" w:rsidRDefault="008A1961" w:rsidP="008A1961">
            <w:pPr>
              <w:spacing w:line="360" w:lineRule="auto"/>
              <w:rPr>
                <w:sz w:val="24"/>
                <w:szCs w:val="24"/>
              </w:rPr>
            </w:pPr>
          </w:p>
        </w:tc>
        <w:tc>
          <w:tcPr>
            <w:tcW w:w="1739" w:type="dxa"/>
          </w:tcPr>
          <w:p w14:paraId="0C8D96E1" w14:textId="77777777" w:rsidR="008A1961" w:rsidRPr="00442838" w:rsidRDefault="008A1961" w:rsidP="008A1961">
            <w:pPr>
              <w:spacing w:line="360" w:lineRule="auto"/>
              <w:rPr>
                <w:sz w:val="24"/>
                <w:szCs w:val="24"/>
              </w:rPr>
            </w:pPr>
          </w:p>
        </w:tc>
        <w:tc>
          <w:tcPr>
            <w:tcW w:w="1739" w:type="dxa"/>
          </w:tcPr>
          <w:p w14:paraId="2EE1EB2A" w14:textId="77777777" w:rsidR="008A1961" w:rsidRPr="00442838" w:rsidRDefault="008A1961" w:rsidP="008A1961">
            <w:pPr>
              <w:spacing w:line="360" w:lineRule="auto"/>
              <w:rPr>
                <w:sz w:val="24"/>
                <w:szCs w:val="24"/>
              </w:rPr>
            </w:pPr>
          </w:p>
        </w:tc>
        <w:tc>
          <w:tcPr>
            <w:tcW w:w="1739" w:type="dxa"/>
          </w:tcPr>
          <w:p w14:paraId="2C07714B" w14:textId="77777777" w:rsidR="008A1961" w:rsidRPr="00442838" w:rsidRDefault="008A1961" w:rsidP="008A1961">
            <w:pPr>
              <w:spacing w:line="360" w:lineRule="auto"/>
              <w:rPr>
                <w:sz w:val="24"/>
                <w:szCs w:val="24"/>
              </w:rPr>
            </w:pPr>
          </w:p>
        </w:tc>
      </w:tr>
      <w:tr w:rsidR="008A1961" w:rsidRPr="00442838" w14:paraId="088D6D42" w14:textId="77777777" w:rsidTr="008A1961">
        <w:tc>
          <w:tcPr>
            <w:tcW w:w="1860" w:type="dxa"/>
          </w:tcPr>
          <w:p w14:paraId="60DEE6F2" w14:textId="77777777" w:rsidR="008A1961" w:rsidRPr="00442838" w:rsidRDefault="008A1961" w:rsidP="008A1961">
            <w:pPr>
              <w:spacing w:line="360" w:lineRule="auto"/>
              <w:rPr>
                <w:sz w:val="24"/>
                <w:szCs w:val="24"/>
              </w:rPr>
            </w:pPr>
          </w:p>
        </w:tc>
        <w:tc>
          <w:tcPr>
            <w:tcW w:w="1840" w:type="dxa"/>
          </w:tcPr>
          <w:p w14:paraId="624EB531" w14:textId="77777777" w:rsidR="008A1961" w:rsidRPr="00442838" w:rsidRDefault="008A1961" w:rsidP="008A1961">
            <w:pPr>
              <w:spacing w:line="360" w:lineRule="auto"/>
              <w:rPr>
                <w:sz w:val="24"/>
                <w:szCs w:val="24"/>
              </w:rPr>
            </w:pPr>
          </w:p>
        </w:tc>
        <w:tc>
          <w:tcPr>
            <w:tcW w:w="1873" w:type="dxa"/>
          </w:tcPr>
          <w:p w14:paraId="008A0C7F" w14:textId="77777777" w:rsidR="008A1961" w:rsidRPr="00442838" w:rsidRDefault="008A1961" w:rsidP="008A1961">
            <w:pPr>
              <w:spacing w:line="360" w:lineRule="auto"/>
              <w:rPr>
                <w:sz w:val="24"/>
                <w:szCs w:val="24"/>
              </w:rPr>
            </w:pPr>
          </w:p>
        </w:tc>
        <w:tc>
          <w:tcPr>
            <w:tcW w:w="1739" w:type="dxa"/>
          </w:tcPr>
          <w:p w14:paraId="4B0E02A2" w14:textId="77777777" w:rsidR="008A1961" w:rsidRPr="00442838" w:rsidRDefault="008A1961" w:rsidP="008A1961">
            <w:pPr>
              <w:spacing w:line="360" w:lineRule="auto"/>
              <w:rPr>
                <w:sz w:val="24"/>
                <w:szCs w:val="24"/>
              </w:rPr>
            </w:pPr>
          </w:p>
        </w:tc>
        <w:tc>
          <w:tcPr>
            <w:tcW w:w="1739" w:type="dxa"/>
          </w:tcPr>
          <w:p w14:paraId="7387D7EB" w14:textId="77777777" w:rsidR="008A1961" w:rsidRPr="00442838" w:rsidRDefault="008A1961" w:rsidP="008A1961">
            <w:pPr>
              <w:spacing w:line="360" w:lineRule="auto"/>
              <w:rPr>
                <w:sz w:val="24"/>
                <w:szCs w:val="24"/>
              </w:rPr>
            </w:pPr>
          </w:p>
        </w:tc>
        <w:tc>
          <w:tcPr>
            <w:tcW w:w="1739" w:type="dxa"/>
          </w:tcPr>
          <w:p w14:paraId="3D733A39" w14:textId="77777777" w:rsidR="008A1961" w:rsidRPr="00442838" w:rsidRDefault="008A1961" w:rsidP="008A1961">
            <w:pPr>
              <w:spacing w:line="360" w:lineRule="auto"/>
              <w:rPr>
                <w:sz w:val="24"/>
                <w:szCs w:val="24"/>
              </w:rPr>
            </w:pPr>
          </w:p>
        </w:tc>
      </w:tr>
      <w:tr w:rsidR="008A1961" w:rsidRPr="00442838" w14:paraId="0B88586E" w14:textId="77777777" w:rsidTr="008A1961">
        <w:tc>
          <w:tcPr>
            <w:tcW w:w="1860" w:type="dxa"/>
          </w:tcPr>
          <w:p w14:paraId="34A53A92" w14:textId="77777777" w:rsidR="008A1961" w:rsidRPr="00442838" w:rsidRDefault="008A1961" w:rsidP="008A1961">
            <w:pPr>
              <w:spacing w:line="360" w:lineRule="auto"/>
              <w:rPr>
                <w:sz w:val="24"/>
                <w:szCs w:val="24"/>
              </w:rPr>
            </w:pPr>
          </w:p>
        </w:tc>
        <w:tc>
          <w:tcPr>
            <w:tcW w:w="1840" w:type="dxa"/>
          </w:tcPr>
          <w:p w14:paraId="41C4B25B" w14:textId="77777777" w:rsidR="008A1961" w:rsidRPr="00442838" w:rsidRDefault="008A1961" w:rsidP="008A1961">
            <w:pPr>
              <w:spacing w:line="360" w:lineRule="auto"/>
              <w:rPr>
                <w:sz w:val="24"/>
                <w:szCs w:val="24"/>
              </w:rPr>
            </w:pPr>
          </w:p>
        </w:tc>
        <w:tc>
          <w:tcPr>
            <w:tcW w:w="1873" w:type="dxa"/>
          </w:tcPr>
          <w:p w14:paraId="31FB1331" w14:textId="77777777" w:rsidR="008A1961" w:rsidRPr="00442838" w:rsidRDefault="008A1961" w:rsidP="008A1961">
            <w:pPr>
              <w:spacing w:line="360" w:lineRule="auto"/>
              <w:rPr>
                <w:sz w:val="24"/>
                <w:szCs w:val="24"/>
              </w:rPr>
            </w:pPr>
          </w:p>
        </w:tc>
        <w:tc>
          <w:tcPr>
            <w:tcW w:w="1739" w:type="dxa"/>
          </w:tcPr>
          <w:p w14:paraId="081C193E" w14:textId="77777777" w:rsidR="008A1961" w:rsidRPr="00442838" w:rsidRDefault="008A1961" w:rsidP="008A1961">
            <w:pPr>
              <w:spacing w:line="360" w:lineRule="auto"/>
              <w:rPr>
                <w:sz w:val="24"/>
                <w:szCs w:val="24"/>
              </w:rPr>
            </w:pPr>
          </w:p>
        </w:tc>
        <w:tc>
          <w:tcPr>
            <w:tcW w:w="1739" w:type="dxa"/>
          </w:tcPr>
          <w:p w14:paraId="39011C37" w14:textId="77777777" w:rsidR="008A1961" w:rsidRPr="00442838" w:rsidRDefault="008A1961" w:rsidP="008A1961">
            <w:pPr>
              <w:spacing w:line="360" w:lineRule="auto"/>
              <w:rPr>
                <w:sz w:val="24"/>
                <w:szCs w:val="24"/>
              </w:rPr>
            </w:pPr>
          </w:p>
        </w:tc>
        <w:tc>
          <w:tcPr>
            <w:tcW w:w="1739" w:type="dxa"/>
          </w:tcPr>
          <w:p w14:paraId="7AA448C3" w14:textId="77777777" w:rsidR="008A1961" w:rsidRPr="00442838" w:rsidRDefault="008A1961" w:rsidP="008A1961">
            <w:pPr>
              <w:spacing w:line="360" w:lineRule="auto"/>
              <w:rPr>
                <w:sz w:val="24"/>
                <w:szCs w:val="24"/>
              </w:rPr>
            </w:pPr>
          </w:p>
        </w:tc>
      </w:tr>
      <w:tr w:rsidR="008A1961" w:rsidRPr="00442838" w14:paraId="7287DA4C" w14:textId="77777777" w:rsidTr="008A1961">
        <w:tc>
          <w:tcPr>
            <w:tcW w:w="1860" w:type="dxa"/>
          </w:tcPr>
          <w:p w14:paraId="08B5238B" w14:textId="77777777" w:rsidR="008A1961" w:rsidRPr="00442838" w:rsidRDefault="008A1961" w:rsidP="008A1961">
            <w:pPr>
              <w:spacing w:line="360" w:lineRule="auto"/>
              <w:rPr>
                <w:sz w:val="24"/>
                <w:szCs w:val="24"/>
              </w:rPr>
            </w:pPr>
          </w:p>
        </w:tc>
        <w:tc>
          <w:tcPr>
            <w:tcW w:w="1840" w:type="dxa"/>
          </w:tcPr>
          <w:p w14:paraId="28214C16" w14:textId="77777777" w:rsidR="008A1961" w:rsidRPr="00442838" w:rsidRDefault="008A1961" w:rsidP="008A1961">
            <w:pPr>
              <w:spacing w:line="360" w:lineRule="auto"/>
              <w:rPr>
                <w:sz w:val="24"/>
                <w:szCs w:val="24"/>
              </w:rPr>
            </w:pPr>
          </w:p>
        </w:tc>
        <w:tc>
          <w:tcPr>
            <w:tcW w:w="1873" w:type="dxa"/>
          </w:tcPr>
          <w:p w14:paraId="2070B180" w14:textId="77777777" w:rsidR="008A1961" w:rsidRPr="00442838" w:rsidRDefault="008A1961" w:rsidP="008A1961">
            <w:pPr>
              <w:spacing w:line="360" w:lineRule="auto"/>
              <w:rPr>
                <w:sz w:val="24"/>
                <w:szCs w:val="24"/>
              </w:rPr>
            </w:pPr>
          </w:p>
        </w:tc>
        <w:tc>
          <w:tcPr>
            <w:tcW w:w="1739" w:type="dxa"/>
          </w:tcPr>
          <w:p w14:paraId="1E56363F" w14:textId="77777777" w:rsidR="008A1961" w:rsidRPr="00442838" w:rsidRDefault="008A1961" w:rsidP="008A1961">
            <w:pPr>
              <w:spacing w:line="360" w:lineRule="auto"/>
              <w:rPr>
                <w:sz w:val="24"/>
                <w:szCs w:val="24"/>
              </w:rPr>
            </w:pPr>
          </w:p>
        </w:tc>
        <w:tc>
          <w:tcPr>
            <w:tcW w:w="1739" w:type="dxa"/>
          </w:tcPr>
          <w:p w14:paraId="6C6BD1F2" w14:textId="77777777" w:rsidR="008A1961" w:rsidRPr="00442838" w:rsidRDefault="008A1961" w:rsidP="008A1961">
            <w:pPr>
              <w:spacing w:line="360" w:lineRule="auto"/>
              <w:rPr>
                <w:sz w:val="24"/>
                <w:szCs w:val="24"/>
              </w:rPr>
            </w:pPr>
          </w:p>
        </w:tc>
        <w:tc>
          <w:tcPr>
            <w:tcW w:w="1739" w:type="dxa"/>
          </w:tcPr>
          <w:p w14:paraId="7F62208E" w14:textId="77777777" w:rsidR="008A1961" w:rsidRPr="00442838" w:rsidRDefault="008A1961" w:rsidP="008A1961">
            <w:pPr>
              <w:spacing w:line="360" w:lineRule="auto"/>
              <w:rPr>
                <w:sz w:val="24"/>
                <w:szCs w:val="24"/>
              </w:rPr>
            </w:pPr>
          </w:p>
        </w:tc>
      </w:tr>
      <w:tr w:rsidR="008A1961" w:rsidRPr="00442838" w14:paraId="71AB9448" w14:textId="77777777" w:rsidTr="008A1961">
        <w:tc>
          <w:tcPr>
            <w:tcW w:w="1860" w:type="dxa"/>
          </w:tcPr>
          <w:p w14:paraId="60CE9968" w14:textId="77777777" w:rsidR="008A1961" w:rsidRPr="00442838" w:rsidRDefault="008A1961" w:rsidP="008A1961">
            <w:pPr>
              <w:spacing w:line="360" w:lineRule="auto"/>
              <w:rPr>
                <w:sz w:val="24"/>
                <w:szCs w:val="24"/>
              </w:rPr>
            </w:pPr>
          </w:p>
        </w:tc>
        <w:tc>
          <w:tcPr>
            <w:tcW w:w="1840" w:type="dxa"/>
          </w:tcPr>
          <w:p w14:paraId="70E01819" w14:textId="77777777" w:rsidR="008A1961" w:rsidRPr="00442838" w:rsidRDefault="008A1961" w:rsidP="008A1961">
            <w:pPr>
              <w:spacing w:line="360" w:lineRule="auto"/>
              <w:rPr>
                <w:sz w:val="24"/>
                <w:szCs w:val="24"/>
              </w:rPr>
            </w:pPr>
          </w:p>
        </w:tc>
        <w:tc>
          <w:tcPr>
            <w:tcW w:w="1873" w:type="dxa"/>
          </w:tcPr>
          <w:p w14:paraId="600977CF" w14:textId="77777777" w:rsidR="008A1961" w:rsidRPr="00442838" w:rsidRDefault="008A1961" w:rsidP="008A1961">
            <w:pPr>
              <w:spacing w:line="360" w:lineRule="auto"/>
              <w:rPr>
                <w:sz w:val="24"/>
                <w:szCs w:val="24"/>
              </w:rPr>
            </w:pPr>
          </w:p>
        </w:tc>
        <w:tc>
          <w:tcPr>
            <w:tcW w:w="1739" w:type="dxa"/>
          </w:tcPr>
          <w:p w14:paraId="66461C6F" w14:textId="77777777" w:rsidR="008A1961" w:rsidRPr="00442838" w:rsidRDefault="008A1961" w:rsidP="008A1961">
            <w:pPr>
              <w:spacing w:line="360" w:lineRule="auto"/>
              <w:rPr>
                <w:sz w:val="24"/>
                <w:szCs w:val="24"/>
              </w:rPr>
            </w:pPr>
          </w:p>
        </w:tc>
        <w:tc>
          <w:tcPr>
            <w:tcW w:w="1739" w:type="dxa"/>
          </w:tcPr>
          <w:p w14:paraId="2ABDBF2B" w14:textId="77777777" w:rsidR="008A1961" w:rsidRPr="00442838" w:rsidRDefault="008A1961" w:rsidP="008A1961">
            <w:pPr>
              <w:spacing w:line="360" w:lineRule="auto"/>
              <w:rPr>
                <w:sz w:val="24"/>
                <w:szCs w:val="24"/>
              </w:rPr>
            </w:pPr>
          </w:p>
        </w:tc>
        <w:tc>
          <w:tcPr>
            <w:tcW w:w="1739" w:type="dxa"/>
          </w:tcPr>
          <w:p w14:paraId="4C5B9D3A" w14:textId="77777777" w:rsidR="008A1961" w:rsidRPr="00442838" w:rsidRDefault="008A1961" w:rsidP="008A1961">
            <w:pPr>
              <w:spacing w:line="360" w:lineRule="auto"/>
              <w:rPr>
                <w:sz w:val="24"/>
                <w:szCs w:val="24"/>
              </w:rPr>
            </w:pPr>
          </w:p>
        </w:tc>
      </w:tr>
      <w:tr w:rsidR="008A1961" w:rsidRPr="00442838" w14:paraId="132343EF" w14:textId="77777777" w:rsidTr="008A1961">
        <w:tc>
          <w:tcPr>
            <w:tcW w:w="1860" w:type="dxa"/>
          </w:tcPr>
          <w:p w14:paraId="5E6482AB" w14:textId="77777777" w:rsidR="008A1961" w:rsidRPr="00442838" w:rsidRDefault="008A1961" w:rsidP="008A1961">
            <w:pPr>
              <w:spacing w:line="360" w:lineRule="auto"/>
              <w:rPr>
                <w:sz w:val="24"/>
                <w:szCs w:val="24"/>
              </w:rPr>
            </w:pPr>
          </w:p>
        </w:tc>
        <w:tc>
          <w:tcPr>
            <w:tcW w:w="1840" w:type="dxa"/>
          </w:tcPr>
          <w:p w14:paraId="50F5C558" w14:textId="77777777" w:rsidR="008A1961" w:rsidRPr="00442838" w:rsidRDefault="008A1961" w:rsidP="008A1961">
            <w:pPr>
              <w:spacing w:line="360" w:lineRule="auto"/>
              <w:rPr>
                <w:sz w:val="24"/>
                <w:szCs w:val="24"/>
              </w:rPr>
            </w:pPr>
          </w:p>
        </w:tc>
        <w:tc>
          <w:tcPr>
            <w:tcW w:w="1873" w:type="dxa"/>
          </w:tcPr>
          <w:p w14:paraId="7FA09808" w14:textId="77777777" w:rsidR="008A1961" w:rsidRPr="00442838" w:rsidRDefault="008A1961" w:rsidP="008A1961">
            <w:pPr>
              <w:spacing w:line="360" w:lineRule="auto"/>
              <w:rPr>
                <w:sz w:val="24"/>
                <w:szCs w:val="24"/>
              </w:rPr>
            </w:pPr>
          </w:p>
        </w:tc>
        <w:tc>
          <w:tcPr>
            <w:tcW w:w="1739" w:type="dxa"/>
          </w:tcPr>
          <w:p w14:paraId="4EF56DA8" w14:textId="77777777" w:rsidR="008A1961" w:rsidRPr="00442838" w:rsidRDefault="008A1961" w:rsidP="008A1961">
            <w:pPr>
              <w:spacing w:line="360" w:lineRule="auto"/>
              <w:rPr>
                <w:sz w:val="24"/>
                <w:szCs w:val="24"/>
              </w:rPr>
            </w:pPr>
          </w:p>
        </w:tc>
        <w:tc>
          <w:tcPr>
            <w:tcW w:w="1739" w:type="dxa"/>
          </w:tcPr>
          <w:p w14:paraId="387C9E86" w14:textId="77777777" w:rsidR="008A1961" w:rsidRPr="00442838" w:rsidRDefault="008A1961" w:rsidP="008A1961">
            <w:pPr>
              <w:spacing w:line="360" w:lineRule="auto"/>
              <w:rPr>
                <w:sz w:val="24"/>
                <w:szCs w:val="24"/>
              </w:rPr>
            </w:pPr>
          </w:p>
        </w:tc>
        <w:tc>
          <w:tcPr>
            <w:tcW w:w="1739" w:type="dxa"/>
          </w:tcPr>
          <w:p w14:paraId="1FDA4204" w14:textId="77777777" w:rsidR="008A1961" w:rsidRPr="00442838" w:rsidRDefault="008A1961" w:rsidP="008A1961">
            <w:pPr>
              <w:spacing w:line="360" w:lineRule="auto"/>
              <w:rPr>
                <w:sz w:val="24"/>
                <w:szCs w:val="24"/>
              </w:rPr>
            </w:pPr>
          </w:p>
        </w:tc>
      </w:tr>
      <w:tr w:rsidR="008A1961" w:rsidRPr="00442838" w14:paraId="29456C02" w14:textId="77777777" w:rsidTr="008A1961">
        <w:tc>
          <w:tcPr>
            <w:tcW w:w="1860" w:type="dxa"/>
          </w:tcPr>
          <w:p w14:paraId="4AF1EF4E" w14:textId="77777777" w:rsidR="008A1961" w:rsidRPr="00442838" w:rsidRDefault="008A1961" w:rsidP="008A1961">
            <w:pPr>
              <w:spacing w:line="360" w:lineRule="auto"/>
              <w:rPr>
                <w:sz w:val="24"/>
                <w:szCs w:val="24"/>
              </w:rPr>
            </w:pPr>
          </w:p>
        </w:tc>
        <w:tc>
          <w:tcPr>
            <w:tcW w:w="1840" w:type="dxa"/>
          </w:tcPr>
          <w:p w14:paraId="3E76681D" w14:textId="77777777" w:rsidR="008A1961" w:rsidRPr="00442838" w:rsidRDefault="008A1961" w:rsidP="008A1961">
            <w:pPr>
              <w:spacing w:line="360" w:lineRule="auto"/>
              <w:rPr>
                <w:sz w:val="24"/>
                <w:szCs w:val="24"/>
              </w:rPr>
            </w:pPr>
          </w:p>
        </w:tc>
        <w:tc>
          <w:tcPr>
            <w:tcW w:w="1873" w:type="dxa"/>
          </w:tcPr>
          <w:p w14:paraId="5F850623" w14:textId="77777777" w:rsidR="008A1961" w:rsidRPr="00442838" w:rsidRDefault="008A1961" w:rsidP="008A1961">
            <w:pPr>
              <w:spacing w:line="360" w:lineRule="auto"/>
              <w:rPr>
                <w:sz w:val="24"/>
                <w:szCs w:val="24"/>
              </w:rPr>
            </w:pPr>
          </w:p>
        </w:tc>
        <w:tc>
          <w:tcPr>
            <w:tcW w:w="1739" w:type="dxa"/>
          </w:tcPr>
          <w:p w14:paraId="0D49523F" w14:textId="77777777" w:rsidR="008A1961" w:rsidRPr="00442838" w:rsidRDefault="008A1961" w:rsidP="008A1961">
            <w:pPr>
              <w:spacing w:line="360" w:lineRule="auto"/>
              <w:rPr>
                <w:sz w:val="24"/>
                <w:szCs w:val="24"/>
              </w:rPr>
            </w:pPr>
          </w:p>
        </w:tc>
        <w:tc>
          <w:tcPr>
            <w:tcW w:w="1739" w:type="dxa"/>
          </w:tcPr>
          <w:p w14:paraId="50E4F315" w14:textId="77777777" w:rsidR="008A1961" w:rsidRPr="00442838" w:rsidRDefault="008A1961" w:rsidP="008A1961">
            <w:pPr>
              <w:spacing w:line="360" w:lineRule="auto"/>
              <w:rPr>
                <w:sz w:val="24"/>
                <w:szCs w:val="24"/>
              </w:rPr>
            </w:pPr>
          </w:p>
        </w:tc>
        <w:tc>
          <w:tcPr>
            <w:tcW w:w="1739" w:type="dxa"/>
          </w:tcPr>
          <w:p w14:paraId="7A4E4F4E" w14:textId="77777777" w:rsidR="008A1961" w:rsidRPr="00442838" w:rsidRDefault="008A1961" w:rsidP="008A1961">
            <w:pPr>
              <w:spacing w:line="360" w:lineRule="auto"/>
              <w:rPr>
                <w:sz w:val="24"/>
                <w:szCs w:val="24"/>
              </w:rPr>
            </w:pPr>
          </w:p>
        </w:tc>
      </w:tr>
      <w:tr w:rsidR="008A1961" w:rsidRPr="00442838" w14:paraId="2744420A" w14:textId="77777777" w:rsidTr="008A1961">
        <w:tc>
          <w:tcPr>
            <w:tcW w:w="1860" w:type="dxa"/>
          </w:tcPr>
          <w:p w14:paraId="674D4830" w14:textId="77777777" w:rsidR="008A1961" w:rsidRPr="00442838" w:rsidRDefault="008A1961" w:rsidP="008A1961">
            <w:pPr>
              <w:spacing w:line="360" w:lineRule="auto"/>
              <w:rPr>
                <w:sz w:val="24"/>
                <w:szCs w:val="24"/>
              </w:rPr>
            </w:pPr>
          </w:p>
        </w:tc>
        <w:tc>
          <w:tcPr>
            <w:tcW w:w="1840" w:type="dxa"/>
          </w:tcPr>
          <w:p w14:paraId="1AD753DF" w14:textId="77777777" w:rsidR="008A1961" w:rsidRPr="00442838" w:rsidRDefault="008A1961" w:rsidP="008A1961">
            <w:pPr>
              <w:spacing w:line="360" w:lineRule="auto"/>
              <w:rPr>
                <w:sz w:val="24"/>
                <w:szCs w:val="24"/>
              </w:rPr>
            </w:pPr>
          </w:p>
        </w:tc>
        <w:tc>
          <w:tcPr>
            <w:tcW w:w="1873" w:type="dxa"/>
          </w:tcPr>
          <w:p w14:paraId="51B96435" w14:textId="77777777" w:rsidR="008A1961" w:rsidRPr="00442838" w:rsidRDefault="008A1961" w:rsidP="008A1961">
            <w:pPr>
              <w:spacing w:line="360" w:lineRule="auto"/>
              <w:rPr>
                <w:sz w:val="24"/>
                <w:szCs w:val="24"/>
              </w:rPr>
            </w:pPr>
          </w:p>
        </w:tc>
        <w:tc>
          <w:tcPr>
            <w:tcW w:w="1739" w:type="dxa"/>
          </w:tcPr>
          <w:p w14:paraId="5046290F" w14:textId="77777777" w:rsidR="008A1961" w:rsidRPr="00442838" w:rsidRDefault="008A1961" w:rsidP="008A1961">
            <w:pPr>
              <w:spacing w:line="360" w:lineRule="auto"/>
              <w:rPr>
                <w:sz w:val="24"/>
                <w:szCs w:val="24"/>
              </w:rPr>
            </w:pPr>
          </w:p>
        </w:tc>
        <w:tc>
          <w:tcPr>
            <w:tcW w:w="1739" w:type="dxa"/>
          </w:tcPr>
          <w:p w14:paraId="2EA1FC31" w14:textId="77777777" w:rsidR="008A1961" w:rsidRPr="00442838" w:rsidRDefault="008A1961" w:rsidP="008A1961">
            <w:pPr>
              <w:spacing w:line="360" w:lineRule="auto"/>
              <w:rPr>
                <w:sz w:val="24"/>
                <w:szCs w:val="24"/>
              </w:rPr>
            </w:pPr>
          </w:p>
        </w:tc>
        <w:tc>
          <w:tcPr>
            <w:tcW w:w="1739" w:type="dxa"/>
          </w:tcPr>
          <w:p w14:paraId="1754B22E" w14:textId="77777777" w:rsidR="008A1961" w:rsidRPr="00442838" w:rsidRDefault="008A1961" w:rsidP="008A1961">
            <w:pPr>
              <w:spacing w:line="360" w:lineRule="auto"/>
              <w:rPr>
                <w:sz w:val="24"/>
                <w:szCs w:val="24"/>
              </w:rPr>
            </w:pPr>
          </w:p>
        </w:tc>
      </w:tr>
      <w:tr w:rsidR="008A1961" w:rsidRPr="00442838" w14:paraId="12389FC5" w14:textId="77777777" w:rsidTr="008A1961">
        <w:tc>
          <w:tcPr>
            <w:tcW w:w="1860" w:type="dxa"/>
          </w:tcPr>
          <w:p w14:paraId="00A63D5F" w14:textId="77777777" w:rsidR="008A1961" w:rsidRPr="00442838" w:rsidRDefault="008A1961" w:rsidP="008A1961">
            <w:pPr>
              <w:spacing w:line="360" w:lineRule="auto"/>
              <w:rPr>
                <w:sz w:val="24"/>
                <w:szCs w:val="24"/>
              </w:rPr>
            </w:pPr>
          </w:p>
        </w:tc>
        <w:tc>
          <w:tcPr>
            <w:tcW w:w="1840" w:type="dxa"/>
          </w:tcPr>
          <w:p w14:paraId="048D20C9" w14:textId="77777777" w:rsidR="008A1961" w:rsidRPr="00442838" w:rsidRDefault="008A1961" w:rsidP="008A1961">
            <w:pPr>
              <w:spacing w:line="360" w:lineRule="auto"/>
              <w:rPr>
                <w:sz w:val="24"/>
                <w:szCs w:val="24"/>
              </w:rPr>
            </w:pPr>
          </w:p>
        </w:tc>
        <w:tc>
          <w:tcPr>
            <w:tcW w:w="1873" w:type="dxa"/>
          </w:tcPr>
          <w:p w14:paraId="352F6622" w14:textId="77777777" w:rsidR="008A1961" w:rsidRPr="00442838" w:rsidRDefault="008A1961" w:rsidP="008A1961">
            <w:pPr>
              <w:spacing w:line="360" w:lineRule="auto"/>
              <w:rPr>
                <w:sz w:val="24"/>
                <w:szCs w:val="24"/>
              </w:rPr>
            </w:pPr>
          </w:p>
        </w:tc>
        <w:tc>
          <w:tcPr>
            <w:tcW w:w="1739" w:type="dxa"/>
          </w:tcPr>
          <w:p w14:paraId="766E04A4" w14:textId="77777777" w:rsidR="008A1961" w:rsidRPr="00442838" w:rsidRDefault="008A1961" w:rsidP="008A1961">
            <w:pPr>
              <w:spacing w:line="360" w:lineRule="auto"/>
              <w:rPr>
                <w:sz w:val="24"/>
                <w:szCs w:val="24"/>
              </w:rPr>
            </w:pPr>
          </w:p>
        </w:tc>
        <w:tc>
          <w:tcPr>
            <w:tcW w:w="1739" w:type="dxa"/>
          </w:tcPr>
          <w:p w14:paraId="75B503C5" w14:textId="77777777" w:rsidR="008A1961" w:rsidRPr="00442838" w:rsidRDefault="008A1961" w:rsidP="008A1961">
            <w:pPr>
              <w:spacing w:line="360" w:lineRule="auto"/>
              <w:rPr>
                <w:sz w:val="24"/>
                <w:szCs w:val="24"/>
              </w:rPr>
            </w:pPr>
          </w:p>
        </w:tc>
        <w:tc>
          <w:tcPr>
            <w:tcW w:w="1739" w:type="dxa"/>
          </w:tcPr>
          <w:p w14:paraId="3C5E8C49" w14:textId="77777777" w:rsidR="008A1961" w:rsidRPr="00442838" w:rsidRDefault="008A1961" w:rsidP="008A1961">
            <w:pPr>
              <w:spacing w:line="360" w:lineRule="auto"/>
              <w:rPr>
                <w:sz w:val="24"/>
                <w:szCs w:val="24"/>
              </w:rPr>
            </w:pPr>
          </w:p>
        </w:tc>
      </w:tr>
      <w:tr w:rsidR="008A1961" w:rsidRPr="00442838" w14:paraId="7088C5B8" w14:textId="77777777" w:rsidTr="008A1961">
        <w:tc>
          <w:tcPr>
            <w:tcW w:w="1860" w:type="dxa"/>
          </w:tcPr>
          <w:p w14:paraId="2155F47A" w14:textId="77777777" w:rsidR="008A1961" w:rsidRPr="00442838" w:rsidRDefault="008A1961" w:rsidP="008A1961">
            <w:pPr>
              <w:spacing w:line="360" w:lineRule="auto"/>
              <w:rPr>
                <w:sz w:val="24"/>
                <w:szCs w:val="24"/>
              </w:rPr>
            </w:pPr>
          </w:p>
        </w:tc>
        <w:tc>
          <w:tcPr>
            <w:tcW w:w="1840" w:type="dxa"/>
          </w:tcPr>
          <w:p w14:paraId="7990B0BA" w14:textId="77777777" w:rsidR="008A1961" w:rsidRPr="00442838" w:rsidRDefault="008A1961" w:rsidP="008A1961">
            <w:pPr>
              <w:spacing w:line="360" w:lineRule="auto"/>
              <w:rPr>
                <w:sz w:val="24"/>
                <w:szCs w:val="24"/>
              </w:rPr>
            </w:pPr>
          </w:p>
        </w:tc>
        <w:tc>
          <w:tcPr>
            <w:tcW w:w="1873" w:type="dxa"/>
          </w:tcPr>
          <w:p w14:paraId="3ED8C98E" w14:textId="77777777" w:rsidR="008A1961" w:rsidRPr="00442838" w:rsidRDefault="008A1961" w:rsidP="008A1961">
            <w:pPr>
              <w:spacing w:line="360" w:lineRule="auto"/>
              <w:rPr>
                <w:sz w:val="24"/>
                <w:szCs w:val="24"/>
              </w:rPr>
            </w:pPr>
          </w:p>
        </w:tc>
        <w:tc>
          <w:tcPr>
            <w:tcW w:w="1739" w:type="dxa"/>
          </w:tcPr>
          <w:p w14:paraId="1DB91B57" w14:textId="77777777" w:rsidR="008A1961" w:rsidRPr="00442838" w:rsidRDefault="008A1961" w:rsidP="008A1961">
            <w:pPr>
              <w:spacing w:line="360" w:lineRule="auto"/>
              <w:rPr>
                <w:sz w:val="24"/>
                <w:szCs w:val="24"/>
              </w:rPr>
            </w:pPr>
          </w:p>
        </w:tc>
        <w:tc>
          <w:tcPr>
            <w:tcW w:w="1739" w:type="dxa"/>
          </w:tcPr>
          <w:p w14:paraId="615A8868" w14:textId="77777777" w:rsidR="008A1961" w:rsidRPr="00442838" w:rsidRDefault="008A1961" w:rsidP="008A1961">
            <w:pPr>
              <w:spacing w:line="360" w:lineRule="auto"/>
              <w:rPr>
                <w:sz w:val="24"/>
                <w:szCs w:val="24"/>
              </w:rPr>
            </w:pPr>
          </w:p>
        </w:tc>
        <w:tc>
          <w:tcPr>
            <w:tcW w:w="1739" w:type="dxa"/>
          </w:tcPr>
          <w:p w14:paraId="692FF9A3" w14:textId="77777777" w:rsidR="008A1961" w:rsidRPr="00442838" w:rsidRDefault="008A1961" w:rsidP="008A1961">
            <w:pPr>
              <w:spacing w:line="360" w:lineRule="auto"/>
              <w:rPr>
                <w:sz w:val="24"/>
                <w:szCs w:val="24"/>
              </w:rPr>
            </w:pPr>
          </w:p>
        </w:tc>
      </w:tr>
      <w:tr w:rsidR="008A1961" w:rsidRPr="00442838" w14:paraId="277C528B" w14:textId="77777777" w:rsidTr="008A1961">
        <w:tc>
          <w:tcPr>
            <w:tcW w:w="1860" w:type="dxa"/>
          </w:tcPr>
          <w:p w14:paraId="4A160613" w14:textId="77777777" w:rsidR="008A1961" w:rsidRPr="00442838" w:rsidRDefault="008A1961" w:rsidP="008A1961">
            <w:pPr>
              <w:spacing w:line="360" w:lineRule="auto"/>
              <w:rPr>
                <w:sz w:val="24"/>
                <w:szCs w:val="24"/>
              </w:rPr>
            </w:pPr>
          </w:p>
        </w:tc>
        <w:tc>
          <w:tcPr>
            <w:tcW w:w="1840" w:type="dxa"/>
          </w:tcPr>
          <w:p w14:paraId="49F3E5D6" w14:textId="77777777" w:rsidR="008A1961" w:rsidRPr="00442838" w:rsidRDefault="008A1961" w:rsidP="008A1961">
            <w:pPr>
              <w:spacing w:line="360" w:lineRule="auto"/>
              <w:rPr>
                <w:sz w:val="24"/>
                <w:szCs w:val="24"/>
              </w:rPr>
            </w:pPr>
          </w:p>
        </w:tc>
        <w:tc>
          <w:tcPr>
            <w:tcW w:w="1873" w:type="dxa"/>
          </w:tcPr>
          <w:p w14:paraId="2CC521E7" w14:textId="77777777" w:rsidR="008A1961" w:rsidRPr="00442838" w:rsidRDefault="008A1961" w:rsidP="008A1961">
            <w:pPr>
              <w:spacing w:line="360" w:lineRule="auto"/>
              <w:rPr>
                <w:sz w:val="24"/>
                <w:szCs w:val="24"/>
              </w:rPr>
            </w:pPr>
          </w:p>
        </w:tc>
        <w:tc>
          <w:tcPr>
            <w:tcW w:w="1739" w:type="dxa"/>
          </w:tcPr>
          <w:p w14:paraId="21B2689F" w14:textId="77777777" w:rsidR="008A1961" w:rsidRPr="00442838" w:rsidRDefault="008A1961" w:rsidP="008A1961">
            <w:pPr>
              <w:spacing w:line="360" w:lineRule="auto"/>
              <w:rPr>
                <w:sz w:val="24"/>
                <w:szCs w:val="24"/>
              </w:rPr>
            </w:pPr>
          </w:p>
        </w:tc>
        <w:tc>
          <w:tcPr>
            <w:tcW w:w="1739" w:type="dxa"/>
          </w:tcPr>
          <w:p w14:paraId="54645D19" w14:textId="77777777" w:rsidR="008A1961" w:rsidRPr="00442838" w:rsidRDefault="008A1961" w:rsidP="008A1961">
            <w:pPr>
              <w:spacing w:line="360" w:lineRule="auto"/>
              <w:rPr>
                <w:sz w:val="24"/>
                <w:szCs w:val="24"/>
              </w:rPr>
            </w:pPr>
          </w:p>
        </w:tc>
        <w:tc>
          <w:tcPr>
            <w:tcW w:w="1739" w:type="dxa"/>
          </w:tcPr>
          <w:p w14:paraId="295470E9" w14:textId="77777777" w:rsidR="008A1961" w:rsidRPr="00442838" w:rsidRDefault="008A1961" w:rsidP="008A1961">
            <w:pPr>
              <w:spacing w:line="360" w:lineRule="auto"/>
              <w:rPr>
                <w:sz w:val="24"/>
                <w:szCs w:val="24"/>
              </w:rPr>
            </w:pPr>
          </w:p>
        </w:tc>
      </w:tr>
      <w:tr w:rsidR="008A1961" w:rsidRPr="00442838" w14:paraId="465B0169" w14:textId="77777777" w:rsidTr="008A1961">
        <w:tc>
          <w:tcPr>
            <w:tcW w:w="1860" w:type="dxa"/>
          </w:tcPr>
          <w:p w14:paraId="6777654D" w14:textId="77777777" w:rsidR="008A1961" w:rsidRPr="00442838" w:rsidRDefault="008A1961" w:rsidP="008A1961">
            <w:pPr>
              <w:spacing w:line="360" w:lineRule="auto"/>
              <w:rPr>
                <w:sz w:val="24"/>
                <w:szCs w:val="24"/>
              </w:rPr>
            </w:pPr>
          </w:p>
        </w:tc>
        <w:tc>
          <w:tcPr>
            <w:tcW w:w="1840" w:type="dxa"/>
          </w:tcPr>
          <w:p w14:paraId="6A762DC3" w14:textId="77777777" w:rsidR="008A1961" w:rsidRPr="00442838" w:rsidRDefault="008A1961" w:rsidP="008A1961">
            <w:pPr>
              <w:spacing w:line="360" w:lineRule="auto"/>
              <w:rPr>
                <w:sz w:val="24"/>
                <w:szCs w:val="24"/>
              </w:rPr>
            </w:pPr>
          </w:p>
        </w:tc>
        <w:tc>
          <w:tcPr>
            <w:tcW w:w="1873" w:type="dxa"/>
          </w:tcPr>
          <w:p w14:paraId="52C6762B" w14:textId="77777777" w:rsidR="008A1961" w:rsidRPr="00442838" w:rsidRDefault="008A1961" w:rsidP="008A1961">
            <w:pPr>
              <w:spacing w:line="360" w:lineRule="auto"/>
              <w:rPr>
                <w:sz w:val="24"/>
                <w:szCs w:val="24"/>
              </w:rPr>
            </w:pPr>
          </w:p>
        </w:tc>
        <w:tc>
          <w:tcPr>
            <w:tcW w:w="1739" w:type="dxa"/>
          </w:tcPr>
          <w:p w14:paraId="22B031C7" w14:textId="77777777" w:rsidR="008A1961" w:rsidRPr="00442838" w:rsidRDefault="008A1961" w:rsidP="008A1961">
            <w:pPr>
              <w:spacing w:line="360" w:lineRule="auto"/>
              <w:rPr>
                <w:sz w:val="24"/>
                <w:szCs w:val="24"/>
              </w:rPr>
            </w:pPr>
          </w:p>
        </w:tc>
        <w:tc>
          <w:tcPr>
            <w:tcW w:w="1739" w:type="dxa"/>
          </w:tcPr>
          <w:p w14:paraId="5C72772F" w14:textId="77777777" w:rsidR="008A1961" w:rsidRPr="00442838" w:rsidRDefault="008A1961" w:rsidP="008A1961">
            <w:pPr>
              <w:spacing w:line="360" w:lineRule="auto"/>
              <w:rPr>
                <w:sz w:val="24"/>
                <w:szCs w:val="24"/>
              </w:rPr>
            </w:pPr>
          </w:p>
        </w:tc>
        <w:tc>
          <w:tcPr>
            <w:tcW w:w="1739" w:type="dxa"/>
          </w:tcPr>
          <w:p w14:paraId="2E532263" w14:textId="77777777" w:rsidR="008A1961" w:rsidRPr="00442838" w:rsidRDefault="008A1961" w:rsidP="008A1961">
            <w:pPr>
              <w:spacing w:line="360" w:lineRule="auto"/>
              <w:rPr>
                <w:sz w:val="24"/>
                <w:szCs w:val="24"/>
              </w:rPr>
            </w:pPr>
          </w:p>
        </w:tc>
      </w:tr>
      <w:tr w:rsidR="008A1961" w:rsidRPr="00442838" w14:paraId="4592E5EB" w14:textId="77777777" w:rsidTr="008A1961">
        <w:tc>
          <w:tcPr>
            <w:tcW w:w="1860" w:type="dxa"/>
          </w:tcPr>
          <w:p w14:paraId="2C5203FE" w14:textId="77777777" w:rsidR="008A1961" w:rsidRPr="00442838" w:rsidRDefault="008A1961" w:rsidP="008A1961">
            <w:pPr>
              <w:spacing w:line="360" w:lineRule="auto"/>
              <w:rPr>
                <w:sz w:val="24"/>
                <w:szCs w:val="24"/>
              </w:rPr>
            </w:pPr>
          </w:p>
        </w:tc>
        <w:tc>
          <w:tcPr>
            <w:tcW w:w="1840" w:type="dxa"/>
          </w:tcPr>
          <w:p w14:paraId="617001DC" w14:textId="77777777" w:rsidR="008A1961" w:rsidRPr="00442838" w:rsidRDefault="008A1961" w:rsidP="008A1961">
            <w:pPr>
              <w:spacing w:line="360" w:lineRule="auto"/>
              <w:rPr>
                <w:sz w:val="24"/>
                <w:szCs w:val="24"/>
              </w:rPr>
            </w:pPr>
          </w:p>
        </w:tc>
        <w:tc>
          <w:tcPr>
            <w:tcW w:w="1873" w:type="dxa"/>
          </w:tcPr>
          <w:p w14:paraId="210445EA" w14:textId="77777777" w:rsidR="008A1961" w:rsidRPr="00442838" w:rsidRDefault="008A1961" w:rsidP="008A1961">
            <w:pPr>
              <w:spacing w:line="360" w:lineRule="auto"/>
              <w:rPr>
                <w:sz w:val="24"/>
                <w:szCs w:val="24"/>
              </w:rPr>
            </w:pPr>
          </w:p>
        </w:tc>
        <w:tc>
          <w:tcPr>
            <w:tcW w:w="1739" w:type="dxa"/>
          </w:tcPr>
          <w:p w14:paraId="3BFAF88D" w14:textId="77777777" w:rsidR="008A1961" w:rsidRPr="00442838" w:rsidRDefault="008A1961" w:rsidP="008A1961">
            <w:pPr>
              <w:spacing w:line="360" w:lineRule="auto"/>
              <w:rPr>
                <w:sz w:val="24"/>
                <w:szCs w:val="24"/>
              </w:rPr>
            </w:pPr>
          </w:p>
        </w:tc>
        <w:tc>
          <w:tcPr>
            <w:tcW w:w="1739" w:type="dxa"/>
          </w:tcPr>
          <w:p w14:paraId="261E0B32" w14:textId="77777777" w:rsidR="008A1961" w:rsidRPr="00442838" w:rsidRDefault="008A1961" w:rsidP="008A1961">
            <w:pPr>
              <w:spacing w:line="360" w:lineRule="auto"/>
              <w:rPr>
                <w:sz w:val="24"/>
                <w:szCs w:val="24"/>
              </w:rPr>
            </w:pPr>
          </w:p>
        </w:tc>
        <w:tc>
          <w:tcPr>
            <w:tcW w:w="1739" w:type="dxa"/>
          </w:tcPr>
          <w:p w14:paraId="69A04C10" w14:textId="77777777" w:rsidR="008A1961" w:rsidRPr="00442838" w:rsidRDefault="008A1961" w:rsidP="008A1961">
            <w:pPr>
              <w:spacing w:line="360" w:lineRule="auto"/>
              <w:rPr>
                <w:sz w:val="24"/>
                <w:szCs w:val="24"/>
              </w:rPr>
            </w:pPr>
          </w:p>
        </w:tc>
      </w:tr>
      <w:tr w:rsidR="008A1961" w:rsidRPr="00442838" w14:paraId="1EA8533A" w14:textId="77777777" w:rsidTr="008A1961">
        <w:tc>
          <w:tcPr>
            <w:tcW w:w="1860" w:type="dxa"/>
          </w:tcPr>
          <w:p w14:paraId="2F8B35A0" w14:textId="77777777" w:rsidR="008A1961" w:rsidRPr="00442838" w:rsidRDefault="008A1961" w:rsidP="008A1961">
            <w:pPr>
              <w:spacing w:line="360" w:lineRule="auto"/>
              <w:rPr>
                <w:sz w:val="24"/>
                <w:szCs w:val="24"/>
              </w:rPr>
            </w:pPr>
          </w:p>
        </w:tc>
        <w:tc>
          <w:tcPr>
            <w:tcW w:w="1840" w:type="dxa"/>
          </w:tcPr>
          <w:p w14:paraId="0A94F905" w14:textId="77777777" w:rsidR="008A1961" w:rsidRPr="00442838" w:rsidRDefault="008A1961" w:rsidP="008A1961">
            <w:pPr>
              <w:spacing w:line="360" w:lineRule="auto"/>
              <w:rPr>
                <w:sz w:val="24"/>
                <w:szCs w:val="24"/>
              </w:rPr>
            </w:pPr>
          </w:p>
        </w:tc>
        <w:tc>
          <w:tcPr>
            <w:tcW w:w="1873" w:type="dxa"/>
          </w:tcPr>
          <w:p w14:paraId="1021E9A5" w14:textId="77777777" w:rsidR="008A1961" w:rsidRPr="00442838" w:rsidRDefault="008A1961" w:rsidP="008A1961">
            <w:pPr>
              <w:spacing w:line="360" w:lineRule="auto"/>
              <w:rPr>
                <w:sz w:val="24"/>
                <w:szCs w:val="24"/>
              </w:rPr>
            </w:pPr>
          </w:p>
        </w:tc>
        <w:tc>
          <w:tcPr>
            <w:tcW w:w="1739" w:type="dxa"/>
          </w:tcPr>
          <w:p w14:paraId="000D1498" w14:textId="77777777" w:rsidR="008A1961" w:rsidRPr="00442838" w:rsidRDefault="008A1961" w:rsidP="008A1961">
            <w:pPr>
              <w:spacing w:line="360" w:lineRule="auto"/>
              <w:rPr>
                <w:sz w:val="24"/>
                <w:szCs w:val="24"/>
              </w:rPr>
            </w:pPr>
          </w:p>
        </w:tc>
        <w:tc>
          <w:tcPr>
            <w:tcW w:w="1739" w:type="dxa"/>
          </w:tcPr>
          <w:p w14:paraId="10DBC0CC" w14:textId="77777777" w:rsidR="008A1961" w:rsidRPr="00442838" w:rsidRDefault="008A1961" w:rsidP="008A1961">
            <w:pPr>
              <w:spacing w:line="360" w:lineRule="auto"/>
              <w:rPr>
                <w:sz w:val="24"/>
                <w:szCs w:val="24"/>
              </w:rPr>
            </w:pPr>
          </w:p>
        </w:tc>
        <w:tc>
          <w:tcPr>
            <w:tcW w:w="1739" w:type="dxa"/>
          </w:tcPr>
          <w:p w14:paraId="598000B7" w14:textId="77777777" w:rsidR="008A1961" w:rsidRPr="00442838" w:rsidRDefault="008A1961" w:rsidP="008A1961">
            <w:pPr>
              <w:spacing w:line="360" w:lineRule="auto"/>
              <w:rPr>
                <w:sz w:val="24"/>
                <w:szCs w:val="24"/>
              </w:rPr>
            </w:pPr>
          </w:p>
        </w:tc>
      </w:tr>
      <w:tr w:rsidR="008A1961" w:rsidRPr="00442838" w14:paraId="3584FDE1" w14:textId="77777777" w:rsidTr="008A1961">
        <w:tc>
          <w:tcPr>
            <w:tcW w:w="1860" w:type="dxa"/>
          </w:tcPr>
          <w:p w14:paraId="3A8DAB2B" w14:textId="77777777" w:rsidR="008A1961" w:rsidRPr="00442838" w:rsidRDefault="008A1961" w:rsidP="008A1961">
            <w:pPr>
              <w:spacing w:line="360" w:lineRule="auto"/>
              <w:rPr>
                <w:sz w:val="24"/>
                <w:szCs w:val="24"/>
              </w:rPr>
            </w:pPr>
          </w:p>
        </w:tc>
        <w:tc>
          <w:tcPr>
            <w:tcW w:w="1840" w:type="dxa"/>
          </w:tcPr>
          <w:p w14:paraId="67EC54F4" w14:textId="77777777" w:rsidR="008A1961" w:rsidRPr="00442838" w:rsidRDefault="008A1961" w:rsidP="008A1961">
            <w:pPr>
              <w:spacing w:line="360" w:lineRule="auto"/>
              <w:rPr>
                <w:sz w:val="24"/>
                <w:szCs w:val="24"/>
              </w:rPr>
            </w:pPr>
          </w:p>
        </w:tc>
        <w:tc>
          <w:tcPr>
            <w:tcW w:w="1873" w:type="dxa"/>
          </w:tcPr>
          <w:p w14:paraId="708407A7" w14:textId="77777777" w:rsidR="008A1961" w:rsidRPr="00442838" w:rsidRDefault="008A1961" w:rsidP="008A1961">
            <w:pPr>
              <w:spacing w:line="360" w:lineRule="auto"/>
              <w:rPr>
                <w:sz w:val="24"/>
                <w:szCs w:val="24"/>
              </w:rPr>
            </w:pPr>
          </w:p>
        </w:tc>
        <w:tc>
          <w:tcPr>
            <w:tcW w:w="1739" w:type="dxa"/>
          </w:tcPr>
          <w:p w14:paraId="14268AE8" w14:textId="77777777" w:rsidR="008A1961" w:rsidRPr="00442838" w:rsidRDefault="008A1961" w:rsidP="008A1961">
            <w:pPr>
              <w:spacing w:line="360" w:lineRule="auto"/>
              <w:rPr>
                <w:sz w:val="24"/>
                <w:szCs w:val="24"/>
              </w:rPr>
            </w:pPr>
          </w:p>
        </w:tc>
        <w:tc>
          <w:tcPr>
            <w:tcW w:w="1739" w:type="dxa"/>
          </w:tcPr>
          <w:p w14:paraId="25AB95DD" w14:textId="77777777" w:rsidR="008A1961" w:rsidRPr="00442838" w:rsidRDefault="008A1961" w:rsidP="008A1961">
            <w:pPr>
              <w:spacing w:line="360" w:lineRule="auto"/>
              <w:rPr>
                <w:sz w:val="24"/>
                <w:szCs w:val="24"/>
              </w:rPr>
            </w:pPr>
          </w:p>
        </w:tc>
        <w:tc>
          <w:tcPr>
            <w:tcW w:w="1739" w:type="dxa"/>
          </w:tcPr>
          <w:p w14:paraId="42A0FFE0" w14:textId="77777777" w:rsidR="008A1961" w:rsidRPr="00442838" w:rsidRDefault="008A1961" w:rsidP="008A1961">
            <w:pPr>
              <w:spacing w:line="360" w:lineRule="auto"/>
              <w:rPr>
                <w:sz w:val="24"/>
                <w:szCs w:val="24"/>
              </w:rPr>
            </w:pPr>
          </w:p>
        </w:tc>
      </w:tr>
      <w:tr w:rsidR="008A1961" w:rsidRPr="00442838" w14:paraId="4C640FAE" w14:textId="77777777" w:rsidTr="008A1961">
        <w:tc>
          <w:tcPr>
            <w:tcW w:w="1860" w:type="dxa"/>
          </w:tcPr>
          <w:p w14:paraId="4A0C81D8" w14:textId="77777777" w:rsidR="008A1961" w:rsidRPr="00442838" w:rsidRDefault="008A1961" w:rsidP="008A1961">
            <w:pPr>
              <w:spacing w:line="360" w:lineRule="auto"/>
              <w:rPr>
                <w:sz w:val="24"/>
                <w:szCs w:val="24"/>
              </w:rPr>
            </w:pPr>
          </w:p>
        </w:tc>
        <w:tc>
          <w:tcPr>
            <w:tcW w:w="1840" w:type="dxa"/>
          </w:tcPr>
          <w:p w14:paraId="5CDE24E4" w14:textId="77777777" w:rsidR="008A1961" w:rsidRPr="00442838" w:rsidRDefault="008A1961" w:rsidP="008A1961">
            <w:pPr>
              <w:spacing w:line="360" w:lineRule="auto"/>
              <w:rPr>
                <w:sz w:val="24"/>
                <w:szCs w:val="24"/>
              </w:rPr>
            </w:pPr>
          </w:p>
        </w:tc>
        <w:tc>
          <w:tcPr>
            <w:tcW w:w="1873" w:type="dxa"/>
          </w:tcPr>
          <w:p w14:paraId="513A2E78" w14:textId="77777777" w:rsidR="008A1961" w:rsidRPr="00442838" w:rsidRDefault="008A1961" w:rsidP="008A1961">
            <w:pPr>
              <w:spacing w:line="360" w:lineRule="auto"/>
              <w:rPr>
                <w:sz w:val="24"/>
                <w:szCs w:val="24"/>
              </w:rPr>
            </w:pPr>
          </w:p>
        </w:tc>
        <w:tc>
          <w:tcPr>
            <w:tcW w:w="1739" w:type="dxa"/>
          </w:tcPr>
          <w:p w14:paraId="4015A429" w14:textId="77777777" w:rsidR="008A1961" w:rsidRPr="00442838" w:rsidRDefault="008A1961" w:rsidP="008A1961">
            <w:pPr>
              <w:spacing w:line="360" w:lineRule="auto"/>
              <w:rPr>
                <w:sz w:val="24"/>
                <w:szCs w:val="24"/>
              </w:rPr>
            </w:pPr>
          </w:p>
        </w:tc>
        <w:tc>
          <w:tcPr>
            <w:tcW w:w="1739" w:type="dxa"/>
          </w:tcPr>
          <w:p w14:paraId="19478852" w14:textId="77777777" w:rsidR="008A1961" w:rsidRPr="00442838" w:rsidRDefault="008A1961" w:rsidP="008A1961">
            <w:pPr>
              <w:spacing w:line="360" w:lineRule="auto"/>
              <w:rPr>
                <w:sz w:val="24"/>
                <w:szCs w:val="24"/>
              </w:rPr>
            </w:pPr>
          </w:p>
        </w:tc>
        <w:tc>
          <w:tcPr>
            <w:tcW w:w="1739" w:type="dxa"/>
          </w:tcPr>
          <w:p w14:paraId="684579F1" w14:textId="77777777" w:rsidR="008A1961" w:rsidRPr="00442838" w:rsidRDefault="008A1961" w:rsidP="008A1961">
            <w:pPr>
              <w:spacing w:line="360" w:lineRule="auto"/>
              <w:rPr>
                <w:sz w:val="24"/>
                <w:szCs w:val="24"/>
              </w:rPr>
            </w:pPr>
          </w:p>
        </w:tc>
      </w:tr>
      <w:tr w:rsidR="008A1961" w:rsidRPr="00442838" w14:paraId="20797F2D" w14:textId="77777777" w:rsidTr="008A1961">
        <w:tc>
          <w:tcPr>
            <w:tcW w:w="1860" w:type="dxa"/>
          </w:tcPr>
          <w:p w14:paraId="35BA6D17" w14:textId="77777777" w:rsidR="008A1961" w:rsidRPr="00442838" w:rsidRDefault="008A1961" w:rsidP="008A1961">
            <w:pPr>
              <w:spacing w:line="360" w:lineRule="auto"/>
              <w:rPr>
                <w:sz w:val="24"/>
                <w:szCs w:val="24"/>
              </w:rPr>
            </w:pPr>
          </w:p>
        </w:tc>
        <w:tc>
          <w:tcPr>
            <w:tcW w:w="1840" w:type="dxa"/>
          </w:tcPr>
          <w:p w14:paraId="4BF7CDE4" w14:textId="77777777" w:rsidR="008A1961" w:rsidRPr="00442838" w:rsidRDefault="008A1961" w:rsidP="008A1961">
            <w:pPr>
              <w:spacing w:line="360" w:lineRule="auto"/>
              <w:rPr>
                <w:sz w:val="24"/>
                <w:szCs w:val="24"/>
              </w:rPr>
            </w:pPr>
          </w:p>
        </w:tc>
        <w:tc>
          <w:tcPr>
            <w:tcW w:w="1873" w:type="dxa"/>
          </w:tcPr>
          <w:p w14:paraId="7CA2890E" w14:textId="77777777" w:rsidR="008A1961" w:rsidRPr="00442838" w:rsidRDefault="008A1961" w:rsidP="008A1961">
            <w:pPr>
              <w:spacing w:line="360" w:lineRule="auto"/>
              <w:rPr>
                <w:sz w:val="24"/>
                <w:szCs w:val="24"/>
              </w:rPr>
            </w:pPr>
          </w:p>
        </w:tc>
        <w:tc>
          <w:tcPr>
            <w:tcW w:w="1739" w:type="dxa"/>
          </w:tcPr>
          <w:p w14:paraId="0270C724" w14:textId="77777777" w:rsidR="008A1961" w:rsidRPr="00442838" w:rsidRDefault="008A1961" w:rsidP="008A1961">
            <w:pPr>
              <w:spacing w:line="360" w:lineRule="auto"/>
              <w:rPr>
                <w:sz w:val="24"/>
                <w:szCs w:val="24"/>
              </w:rPr>
            </w:pPr>
          </w:p>
        </w:tc>
        <w:tc>
          <w:tcPr>
            <w:tcW w:w="1739" w:type="dxa"/>
          </w:tcPr>
          <w:p w14:paraId="3B9456AB" w14:textId="77777777" w:rsidR="008A1961" w:rsidRPr="00442838" w:rsidRDefault="008A1961" w:rsidP="008A1961">
            <w:pPr>
              <w:spacing w:line="360" w:lineRule="auto"/>
              <w:rPr>
                <w:sz w:val="24"/>
                <w:szCs w:val="24"/>
              </w:rPr>
            </w:pPr>
          </w:p>
        </w:tc>
        <w:tc>
          <w:tcPr>
            <w:tcW w:w="1739" w:type="dxa"/>
          </w:tcPr>
          <w:p w14:paraId="44CDA681" w14:textId="77777777" w:rsidR="008A1961" w:rsidRPr="00442838" w:rsidRDefault="008A1961" w:rsidP="008A1961">
            <w:pPr>
              <w:spacing w:line="360" w:lineRule="auto"/>
              <w:rPr>
                <w:sz w:val="24"/>
                <w:szCs w:val="24"/>
              </w:rPr>
            </w:pPr>
          </w:p>
        </w:tc>
      </w:tr>
      <w:tr w:rsidR="008A1961" w:rsidRPr="00442838" w14:paraId="69A9ED5F" w14:textId="77777777" w:rsidTr="008A1961">
        <w:tc>
          <w:tcPr>
            <w:tcW w:w="1860" w:type="dxa"/>
          </w:tcPr>
          <w:p w14:paraId="7010B2CB" w14:textId="77777777" w:rsidR="008A1961" w:rsidRPr="00442838" w:rsidRDefault="008A1961" w:rsidP="008A1961">
            <w:pPr>
              <w:spacing w:line="360" w:lineRule="auto"/>
              <w:rPr>
                <w:sz w:val="24"/>
                <w:szCs w:val="24"/>
              </w:rPr>
            </w:pPr>
          </w:p>
        </w:tc>
        <w:tc>
          <w:tcPr>
            <w:tcW w:w="1840" w:type="dxa"/>
          </w:tcPr>
          <w:p w14:paraId="4BA80098" w14:textId="77777777" w:rsidR="008A1961" w:rsidRPr="00442838" w:rsidRDefault="008A1961" w:rsidP="008A1961">
            <w:pPr>
              <w:spacing w:line="360" w:lineRule="auto"/>
              <w:rPr>
                <w:sz w:val="24"/>
                <w:szCs w:val="24"/>
              </w:rPr>
            </w:pPr>
          </w:p>
        </w:tc>
        <w:tc>
          <w:tcPr>
            <w:tcW w:w="1873" w:type="dxa"/>
          </w:tcPr>
          <w:p w14:paraId="072BA1F6" w14:textId="77777777" w:rsidR="008A1961" w:rsidRPr="00442838" w:rsidRDefault="008A1961" w:rsidP="008A1961">
            <w:pPr>
              <w:spacing w:line="360" w:lineRule="auto"/>
              <w:rPr>
                <w:sz w:val="24"/>
                <w:szCs w:val="24"/>
              </w:rPr>
            </w:pPr>
          </w:p>
        </w:tc>
        <w:tc>
          <w:tcPr>
            <w:tcW w:w="1739" w:type="dxa"/>
          </w:tcPr>
          <w:p w14:paraId="2FF10C92" w14:textId="77777777" w:rsidR="008A1961" w:rsidRPr="00442838" w:rsidRDefault="008A1961" w:rsidP="008A1961">
            <w:pPr>
              <w:spacing w:line="360" w:lineRule="auto"/>
              <w:rPr>
                <w:sz w:val="24"/>
                <w:szCs w:val="24"/>
              </w:rPr>
            </w:pPr>
          </w:p>
        </w:tc>
        <w:tc>
          <w:tcPr>
            <w:tcW w:w="1739" w:type="dxa"/>
          </w:tcPr>
          <w:p w14:paraId="4D7C0B57" w14:textId="77777777" w:rsidR="008A1961" w:rsidRPr="00442838" w:rsidRDefault="008A1961" w:rsidP="008A1961">
            <w:pPr>
              <w:spacing w:line="360" w:lineRule="auto"/>
              <w:rPr>
                <w:sz w:val="24"/>
                <w:szCs w:val="24"/>
              </w:rPr>
            </w:pPr>
          </w:p>
        </w:tc>
        <w:tc>
          <w:tcPr>
            <w:tcW w:w="1739" w:type="dxa"/>
          </w:tcPr>
          <w:p w14:paraId="2ACBDB54" w14:textId="77777777" w:rsidR="008A1961" w:rsidRPr="00442838" w:rsidRDefault="008A1961" w:rsidP="008A1961">
            <w:pPr>
              <w:spacing w:line="360" w:lineRule="auto"/>
              <w:rPr>
                <w:sz w:val="24"/>
                <w:szCs w:val="24"/>
              </w:rPr>
            </w:pPr>
          </w:p>
        </w:tc>
      </w:tr>
      <w:tr w:rsidR="008A1961" w:rsidRPr="00442838" w14:paraId="5C7D1753" w14:textId="77777777" w:rsidTr="008A1961">
        <w:tc>
          <w:tcPr>
            <w:tcW w:w="1860" w:type="dxa"/>
          </w:tcPr>
          <w:p w14:paraId="370436C5" w14:textId="77777777" w:rsidR="008A1961" w:rsidRPr="00442838" w:rsidRDefault="008A1961" w:rsidP="008A1961">
            <w:pPr>
              <w:spacing w:line="360" w:lineRule="auto"/>
              <w:rPr>
                <w:sz w:val="24"/>
                <w:szCs w:val="24"/>
              </w:rPr>
            </w:pPr>
          </w:p>
        </w:tc>
        <w:tc>
          <w:tcPr>
            <w:tcW w:w="1840" w:type="dxa"/>
          </w:tcPr>
          <w:p w14:paraId="37B5F491" w14:textId="77777777" w:rsidR="008A1961" w:rsidRPr="00442838" w:rsidRDefault="008A1961" w:rsidP="008A1961">
            <w:pPr>
              <w:spacing w:line="360" w:lineRule="auto"/>
              <w:rPr>
                <w:sz w:val="24"/>
                <w:szCs w:val="24"/>
              </w:rPr>
            </w:pPr>
          </w:p>
        </w:tc>
        <w:tc>
          <w:tcPr>
            <w:tcW w:w="1873" w:type="dxa"/>
          </w:tcPr>
          <w:p w14:paraId="5A741FB6" w14:textId="77777777" w:rsidR="008A1961" w:rsidRPr="00442838" w:rsidRDefault="008A1961" w:rsidP="008A1961">
            <w:pPr>
              <w:spacing w:line="360" w:lineRule="auto"/>
              <w:rPr>
                <w:sz w:val="24"/>
                <w:szCs w:val="24"/>
              </w:rPr>
            </w:pPr>
          </w:p>
        </w:tc>
        <w:tc>
          <w:tcPr>
            <w:tcW w:w="1739" w:type="dxa"/>
          </w:tcPr>
          <w:p w14:paraId="33F17C6F" w14:textId="77777777" w:rsidR="008A1961" w:rsidRPr="00442838" w:rsidRDefault="008A1961" w:rsidP="008A1961">
            <w:pPr>
              <w:spacing w:line="360" w:lineRule="auto"/>
              <w:rPr>
                <w:sz w:val="24"/>
                <w:szCs w:val="24"/>
              </w:rPr>
            </w:pPr>
          </w:p>
        </w:tc>
        <w:tc>
          <w:tcPr>
            <w:tcW w:w="1739" w:type="dxa"/>
          </w:tcPr>
          <w:p w14:paraId="523F76B4" w14:textId="77777777" w:rsidR="008A1961" w:rsidRPr="00442838" w:rsidRDefault="008A1961" w:rsidP="008A1961">
            <w:pPr>
              <w:spacing w:line="360" w:lineRule="auto"/>
              <w:rPr>
                <w:sz w:val="24"/>
                <w:szCs w:val="24"/>
              </w:rPr>
            </w:pPr>
          </w:p>
        </w:tc>
        <w:tc>
          <w:tcPr>
            <w:tcW w:w="1739" w:type="dxa"/>
          </w:tcPr>
          <w:p w14:paraId="67B9C30F" w14:textId="77777777" w:rsidR="008A1961" w:rsidRPr="00442838" w:rsidRDefault="008A1961" w:rsidP="008A1961">
            <w:pPr>
              <w:spacing w:line="360" w:lineRule="auto"/>
              <w:rPr>
                <w:sz w:val="24"/>
                <w:szCs w:val="24"/>
              </w:rPr>
            </w:pPr>
          </w:p>
        </w:tc>
      </w:tr>
      <w:tr w:rsidR="008A1961" w:rsidRPr="00442838" w14:paraId="403DBD6B" w14:textId="77777777" w:rsidTr="008A1961">
        <w:tc>
          <w:tcPr>
            <w:tcW w:w="1860" w:type="dxa"/>
          </w:tcPr>
          <w:p w14:paraId="45F4B52D" w14:textId="77777777" w:rsidR="008A1961" w:rsidRPr="00442838" w:rsidRDefault="008A1961" w:rsidP="008A1961">
            <w:pPr>
              <w:spacing w:line="360" w:lineRule="auto"/>
              <w:rPr>
                <w:sz w:val="24"/>
                <w:szCs w:val="24"/>
              </w:rPr>
            </w:pPr>
          </w:p>
        </w:tc>
        <w:tc>
          <w:tcPr>
            <w:tcW w:w="1840" w:type="dxa"/>
          </w:tcPr>
          <w:p w14:paraId="57D75A02" w14:textId="77777777" w:rsidR="008A1961" w:rsidRPr="00442838" w:rsidRDefault="008A1961" w:rsidP="008A1961">
            <w:pPr>
              <w:spacing w:line="360" w:lineRule="auto"/>
              <w:rPr>
                <w:sz w:val="24"/>
                <w:szCs w:val="24"/>
              </w:rPr>
            </w:pPr>
          </w:p>
        </w:tc>
        <w:tc>
          <w:tcPr>
            <w:tcW w:w="1873" w:type="dxa"/>
          </w:tcPr>
          <w:p w14:paraId="7BA4F6AF" w14:textId="77777777" w:rsidR="008A1961" w:rsidRPr="00442838" w:rsidRDefault="008A1961" w:rsidP="008A1961">
            <w:pPr>
              <w:spacing w:line="360" w:lineRule="auto"/>
              <w:rPr>
                <w:sz w:val="24"/>
                <w:szCs w:val="24"/>
              </w:rPr>
            </w:pPr>
          </w:p>
        </w:tc>
        <w:tc>
          <w:tcPr>
            <w:tcW w:w="1739" w:type="dxa"/>
          </w:tcPr>
          <w:p w14:paraId="0298905D" w14:textId="77777777" w:rsidR="008A1961" w:rsidRPr="00442838" w:rsidRDefault="008A1961" w:rsidP="008A1961">
            <w:pPr>
              <w:spacing w:line="360" w:lineRule="auto"/>
              <w:rPr>
                <w:sz w:val="24"/>
                <w:szCs w:val="24"/>
              </w:rPr>
            </w:pPr>
          </w:p>
        </w:tc>
        <w:tc>
          <w:tcPr>
            <w:tcW w:w="1739" w:type="dxa"/>
          </w:tcPr>
          <w:p w14:paraId="31E6EBC5" w14:textId="77777777" w:rsidR="008A1961" w:rsidRPr="00442838" w:rsidRDefault="008A1961" w:rsidP="008A1961">
            <w:pPr>
              <w:spacing w:line="360" w:lineRule="auto"/>
              <w:rPr>
                <w:sz w:val="24"/>
                <w:szCs w:val="24"/>
              </w:rPr>
            </w:pPr>
          </w:p>
        </w:tc>
        <w:tc>
          <w:tcPr>
            <w:tcW w:w="1739" w:type="dxa"/>
          </w:tcPr>
          <w:p w14:paraId="02EFAFF3" w14:textId="77777777" w:rsidR="008A1961" w:rsidRPr="00442838" w:rsidRDefault="008A1961" w:rsidP="008A1961">
            <w:pPr>
              <w:spacing w:line="360" w:lineRule="auto"/>
              <w:rPr>
                <w:sz w:val="24"/>
                <w:szCs w:val="24"/>
              </w:rPr>
            </w:pPr>
          </w:p>
        </w:tc>
      </w:tr>
      <w:tr w:rsidR="008A1961" w:rsidRPr="00442838" w14:paraId="5206A085" w14:textId="77777777" w:rsidTr="008A1961">
        <w:tc>
          <w:tcPr>
            <w:tcW w:w="1860" w:type="dxa"/>
          </w:tcPr>
          <w:p w14:paraId="1B9877EF" w14:textId="77777777" w:rsidR="008A1961" w:rsidRPr="00442838" w:rsidRDefault="008A1961" w:rsidP="008A1961">
            <w:pPr>
              <w:spacing w:line="360" w:lineRule="auto"/>
              <w:rPr>
                <w:sz w:val="24"/>
                <w:szCs w:val="24"/>
              </w:rPr>
            </w:pPr>
          </w:p>
        </w:tc>
        <w:tc>
          <w:tcPr>
            <w:tcW w:w="1840" w:type="dxa"/>
          </w:tcPr>
          <w:p w14:paraId="433DCFEF" w14:textId="77777777" w:rsidR="008A1961" w:rsidRPr="00442838" w:rsidRDefault="008A1961" w:rsidP="008A1961">
            <w:pPr>
              <w:spacing w:line="360" w:lineRule="auto"/>
              <w:rPr>
                <w:sz w:val="24"/>
                <w:szCs w:val="24"/>
              </w:rPr>
            </w:pPr>
          </w:p>
        </w:tc>
        <w:tc>
          <w:tcPr>
            <w:tcW w:w="1873" w:type="dxa"/>
          </w:tcPr>
          <w:p w14:paraId="355EE1EF" w14:textId="77777777" w:rsidR="008A1961" w:rsidRPr="00442838" w:rsidRDefault="008A1961" w:rsidP="008A1961">
            <w:pPr>
              <w:spacing w:line="360" w:lineRule="auto"/>
              <w:rPr>
                <w:sz w:val="24"/>
                <w:szCs w:val="24"/>
              </w:rPr>
            </w:pPr>
          </w:p>
        </w:tc>
        <w:tc>
          <w:tcPr>
            <w:tcW w:w="1739" w:type="dxa"/>
          </w:tcPr>
          <w:p w14:paraId="140E6D10" w14:textId="77777777" w:rsidR="008A1961" w:rsidRPr="00442838" w:rsidRDefault="008A1961" w:rsidP="008A1961">
            <w:pPr>
              <w:spacing w:line="360" w:lineRule="auto"/>
              <w:rPr>
                <w:sz w:val="24"/>
                <w:szCs w:val="24"/>
              </w:rPr>
            </w:pPr>
          </w:p>
        </w:tc>
        <w:tc>
          <w:tcPr>
            <w:tcW w:w="1739" w:type="dxa"/>
          </w:tcPr>
          <w:p w14:paraId="087AAD1F" w14:textId="77777777" w:rsidR="008A1961" w:rsidRPr="00442838" w:rsidRDefault="008A1961" w:rsidP="008A1961">
            <w:pPr>
              <w:spacing w:line="360" w:lineRule="auto"/>
              <w:rPr>
                <w:sz w:val="24"/>
                <w:szCs w:val="24"/>
              </w:rPr>
            </w:pPr>
          </w:p>
        </w:tc>
        <w:tc>
          <w:tcPr>
            <w:tcW w:w="1739" w:type="dxa"/>
          </w:tcPr>
          <w:p w14:paraId="65503B7A" w14:textId="77777777" w:rsidR="008A1961" w:rsidRPr="00442838" w:rsidRDefault="008A1961" w:rsidP="008A1961">
            <w:pPr>
              <w:spacing w:line="360" w:lineRule="auto"/>
              <w:rPr>
                <w:sz w:val="24"/>
                <w:szCs w:val="24"/>
              </w:rPr>
            </w:pPr>
          </w:p>
        </w:tc>
      </w:tr>
      <w:tr w:rsidR="008A1961" w:rsidRPr="00442838" w14:paraId="5F9F8635" w14:textId="77777777" w:rsidTr="008A1961">
        <w:tc>
          <w:tcPr>
            <w:tcW w:w="1860" w:type="dxa"/>
          </w:tcPr>
          <w:p w14:paraId="6348E90E" w14:textId="77777777" w:rsidR="008A1961" w:rsidRPr="00442838" w:rsidRDefault="008A1961" w:rsidP="008A1961">
            <w:pPr>
              <w:spacing w:line="360" w:lineRule="auto"/>
              <w:rPr>
                <w:sz w:val="24"/>
                <w:szCs w:val="24"/>
              </w:rPr>
            </w:pPr>
          </w:p>
        </w:tc>
        <w:tc>
          <w:tcPr>
            <w:tcW w:w="1840" w:type="dxa"/>
          </w:tcPr>
          <w:p w14:paraId="7F2196A6" w14:textId="77777777" w:rsidR="008A1961" w:rsidRPr="00442838" w:rsidRDefault="008A1961" w:rsidP="008A1961">
            <w:pPr>
              <w:spacing w:line="360" w:lineRule="auto"/>
              <w:rPr>
                <w:sz w:val="24"/>
                <w:szCs w:val="24"/>
              </w:rPr>
            </w:pPr>
          </w:p>
        </w:tc>
        <w:tc>
          <w:tcPr>
            <w:tcW w:w="1873" w:type="dxa"/>
          </w:tcPr>
          <w:p w14:paraId="469D52F8" w14:textId="77777777" w:rsidR="008A1961" w:rsidRPr="00442838" w:rsidRDefault="008A1961" w:rsidP="008A1961">
            <w:pPr>
              <w:spacing w:line="360" w:lineRule="auto"/>
              <w:rPr>
                <w:sz w:val="24"/>
                <w:szCs w:val="24"/>
              </w:rPr>
            </w:pPr>
          </w:p>
        </w:tc>
        <w:tc>
          <w:tcPr>
            <w:tcW w:w="1739" w:type="dxa"/>
          </w:tcPr>
          <w:p w14:paraId="1C84C6E4" w14:textId="77777777" w:rsidR="008A1961" w:rsidRPr="00442838" w:rsidRDefault="008A1961" w:rsidP="008A1961">
            <w:pPr>
              <w:spacing w:line="360" w:lineRule="auto"/>
              <w:rPr>
                <w:sz w:val="24"/>
                <w:szCs w:val="24"/>
              </w:rPr>
            </w:pPr>
          </w:p>
        </w:tc>
        <w:tc>
          <w:tcPr>
            <w:tcW w:w="1739" w:type="dxa"/>
          </w:tcPr>
          <w:p w14:paraId="2CCEE7A7" w14:textId="77777777" w:rsidR="008A1961" w:rsidRPr="00442838" w:rsidRDefault="008A1961" w:rsidP="008A1961">
            <w:pPr>
              <w:spacing w:line="360" w:lineRule="auto"/>
              <w:rPr>
                <w:sz w:val="24"/>
                <w:szCs w:val="24"/>
              </w:rPr>
            </w:pPr>
          </w:p>
        </w:tc>
        <w:tc>
          <w:tcPr>
            <w:tcW w:w="1739" w:type="dxa"/>
          </w:tcPr>
          <w:p w14:paraId="1899CECE" w14:textId="77777777" w:rsidR="008A1961" w:rsidRPr="00442838" w:rsidRDefault="008A1961" w:rsidP="008A1961">
            <w:pPr>
              <w:spacing w:line="360" w:lineRule="auto"/>
              <w:rPr>
                <w:sz w:val="24"/>
                <w:szCs w:val="24"/>
              </w:rPr>
            </w:pPr>
          </w:p>
        </w:tc>
      </w:tr>
      <w:tr w:rsidR="008A1961" w:rsidRPr="00442838" w14:paraId="58A2F04A" w14:textId="77777777" w:rsidTr="008A1961">
        <w:tc>
          <w:tcPr>
            <w:tcW w:w="1860" w:type="dxa"/>
          </w:tcPr>
          <w:p w14:paraId="05EC8323" w14:textId="77777777" w:rsidR="008A1961" w:rsidRPr="00442838" w:rsidRDefault="008A1961" w:rsidP="008A1961">
            <w:pPr>
              <w:spacing w:line="360" w:lineRule="auto"/>
              <w:rPr>
                <w:sz w:val="24"/>
                <w:szCs w:val="24"/>
              </w:rPr>
            </w:pPr>
          </w:p>
        </w:tc>
        <w:tc>
          <w:tcPr>
            <w:tcW w:w="1840" w:type="dxa"/>
          </w:tcPr>
          <w:p w14:paraId="5D6F8E0F" w14:textId="77777777" w:rsidR="008A1961" w:rsidRPr="00442838" w:rsidRDefault="008A1961" w:rsidP="008A1961">
            <w:pPr>
              <w:spacing w:line="360" w:lineRule="auto"/>
              <w:rPr>
                <w:sz w:val="24"/>
                <w:szCs w:val="24"/>
              </w:rPr>
            </w:pPr>
          </w:p>
        </w:tc>
        <w:tc>
          <w:tcPr>
            <w:tcW w:w="1873" w:type="dxa"/>
          </w:tcPr>
          <w:p w14:paraId="1BA9C612" w14:textId="77777777" w:rsidR="008A1961" w:rsidRPr="00442838" w:rsidRDefault="008A1961" w:rsidP="008A1961">
            <w:pPr>
              <w:spacing w:line="360" w:lineRule="auto"/>
              <w:rPr>
                <w:sz w:val="24"/>
                <w:szCs w:val="24"/>
              </w:rPr>
            </w:pPr>
          </w:p>
        </w:tc>
        <w:tc>
          <w:tcPr>
            <w:tcW w:w="1739" w:type="dxa"/>
          </w:tcPr>
          <w:p w14:paraId="5B20543D" w14:textId="77777777" w:rsidR="008A1961" w:rsidRPr="00442838" w:rsidRDefault="008A1961" w:rsidP="008A1961">
            <w:pPr>
              <w:spacing w:line="360" w:lineRule="auto"/>
              <w:rPr>
                <w:sz w:val="24"/>
                <w:szCs w:val="24"/>
              </w:rPr>
            </w:pPr>
          </w:p>
        </w:tc>
        <w:tc>
          <w:tcPr>
            <w:tcW w:w="1739" w:type="dxa"/>
          </w:tcPr>
          <w:p w14:paraId="024C8EBE" w14:textId="77777777" w:rsidR="008A1961" w:rsidRPr="00442838" w:rsidRDefault="008A1961" w:rsidP="008A1961">
            <w:pPr>
              <w:spacing w:line="360" w:lineRule="auto"/>
              <w:rPr>
                <w:sz w:val="24"/>
                <w:szCs w:val="24"/>
              </w:rPr>
            </w:pPr>
          </w:p>
        </w:tc>
        <w:tc>
          <w:tcPr>
            <w:tcW w:w="1739" w:type="dxa"/>
          </w:tcPr>
          <w:p w14:paraId="4E0CB5B0" w14:textId="77777777" w:rsidR="008A1961" w:rsidRPr="00442838" w:rsidRDefault="008A1961" w:rsidP="008A1961">
            <w:pPr>
              <w:spacing w:line="360" w:lineRule="auto"/>
              <w:rPr>
                <w:sz w:val="24"/>
                <w:szCs w:val="24"/>
              </w:rPr>
            </w:pPr>
          </w:p>
        </w:tc>
      </w:tr>
      <w:tr w:rsidR="008A1961" w:rsidRPr="00442838" w14:paraId="3DCE5731" w14:textId="77777777" w:rsidTr="008A1961">
        <w:tc>
          <w:tcPr>
            <w:tcW w:w="1860" w:type="dxa"/>
          </w:tcPr>
          <w:p w14:paraId="7DE91F12" w14:textId="77777777" w:rsidR="008A1961" w:rsidRPr="00442838" w:rsidRDefault="008A1961" w:rsidP="008A1961">
            <w:pPr>
              <w:spacing w:line="360" w:lineRule="auto"/>
              <w:rPr>
                <w:sz w:val="24"/>
                <w:szCs w:val="24"/>
              </w:rPr>
            </w:pPr>
          </w:p>
        </w:tc>
        <w:tc>
          <w:tcPr>
            <w:tcW w:w="1840" w:type="dxa"/>
          </w:tcPr>
          <w:p w14:paraId="7359EDB9" w14:textId="77777777" w:rsidR="008A1961" w:rsidRPr="00442838" w:rsidRDefault="008A1961" w:rsidP="008A1961">
            <w:pPr>
              <w:spacing w:line="360" w:lineRule="auto"/>
              <w:rPr>
                <w:sz w:val="24"/>
                <w:szCs w:val="24"/>
              </w:rPr>
            </w:pPr>
          </w:p>
        </w:tc>
        <w:tc>
          <w:tcPr>
            <w:tcW w:w="1873" w:type="dxa"/>
          </w:tcPr>
          <w:p w14:paraId="5C01B988" w14:textId="77777777" w:rsidR="008A1961" w:rsidRPr="00442838" w:rsidRDefault="008A1961" w:rsidP="008A1961">
            <w:pPr>
              <w:spacing w:line="360" w:lineRule="auto"/>
              <w:rPr>
                <w:sz w:val="24"/>
                <w:szCs w:val="24"/>
              </w:rPr>
            </w:pPr>
          </w:p>
        </w:tc>
        <w:tc>
          <w:tcPr>
            <w:tcW w:w="1739" w:type="dxa"/>
          </w:tcPr>
          <w:p w14:paraId="493782D4" w14:textId="77777777" w:rsidR="008A1961" w:rsidRPr="00442838" w:rsidRDefault="008A1961" w:rsidP="008A1961">
            <w:pPr>
              <w:spacing w:line="360" w:lineRule="auto"/>
              <w:rPr>
                <w:sz w:val="24"/>
                <w:szCs w:val="24"/>
              </w:rPr>
            </w:pPr>
          </w:p>
        </w:tc>
        <w:tc>
          <w:tcPr>
            <w:tcW w:w="1739" w:type="dxa"/>
          </w:tcPr>
          <w:p w14:paraId="71A2D27C" w14:textId="77777777" w:rsidR="008A1961" w:rsidRPr="00442838" w:rsidRDefault="008A1961" w:rsidP="008A1961">
            <w:pPr>
              <w:spacing w:line="360" w:lineRule="auto"/>
              <w:rPr>
                <w:sz w:val="24"/>
                <w:szCs w:val="24"/>
              </w:rPr>
            </w:pPr>
          </w:p>
        </w:tc>
        <w:tc>
          <w:tcPr>
            <w:tcW w:w="1739" w:type="dxa"/>
          </w:tcPr>
          <w:p w14:paraId="0E71C63A" w14:textId="77777777" w:rsidR="008A1961" w:rsidRPr="00442838" w:rsidRDefault="008A1961" w:rsidP="008A1961">
            <w:pPr>
              <w:spacing w:line="360" w:lineRule="auto"/>
              <w:rPr>
                <w:sz w:val="24"/>
                <w:szCs w:val="24"/>
              </w:rPr>
            </w:pPr>
          </w:p>
        </w:tc>
      </w:tr>
      <w:tr w:rsidR="008A1961" w:rsidRPr="00442838" w14:paraId="7722081F" w14:textId="77777777" w:rsidTr="008A1961">
        <w:tc>
          <w:tcPr>
            <w:tcW w:w="1860" w:type="dxa"/>
          </w:tcPr>
          <w:p w14:paraId="2FF3CE84" w14:textId="77777777" w:rsidR="008A1961" w:rsidRPr="00442838" w:rsidRDefault="008A1961" w:rsidP="008A1961">
            <w:pPr>
              <w:spacing w:line="360" w:lineRule="auto"/>
              <w:rPr>
                <w:sz w:val="24"/>
                <w:szCs w:val="24"/>
              </w:rPr>
            </w:pPr>
          </w:p>
        </w:tc>
        <w:tc>
          <w:tcPr>
            <w:tcW w:w="1840" w:type="dxa"/>
          </w:tcPr>
          <w:p w14:paraId="37465E05" w14:textId="77777777" w:rsidR="008A1961" w:rsidRPr="00442838" w:rsidRDefault="008A1961" w:rsidP="008A1961">
            <w:pPr>
              <w:spacing w:line="360" w:lineRule="auto"/>
              <w:rPr>
                <w:sz w:val="24"/>
                <w:szCs w:val="24"/>
              </w:rPr>
            </w:pPr>
          </w:p>
        </w:tc>
        <w:tc>
          <w:tcPr>
            <w:tcW w:w="1873" w:type="dxa"/>
          </w:tcPr>
          <w:p w14:paraId="2191A4E9" w14:textId="77777777" w:rsidR="008A1961" w:rsidRPr="00442838" w:rsidRDefault="008A1961" w:rsidP="008A1961">
            <w:pPr>
              <w:spacing w:line="360" w:lineRule="auto"/>
              <w:rPr>
                <w:sz w:val="24"/>
                <w:szCs w:val="24"/>
              </w:rPr>
            </w:pPr>
          </w:p>
        </w:tc>
        <w:tc>
          <w:tcPr>
            <w:tcW w:w="1739" w:type="dxa"/>
          </w:tcPr>
          <w:p w14:paraId="6B702FDF" w14:textId="77777777" w:rsidR="008A1961" w:rsidRPr="00442838" w:rsidRDefault="008A1961" w:rsidP="008A1961">
            <w:pPr>
              <w:spacing w:line="360" w:lineRule="auto"/>
              <w:rPr>
                <w:sz w:val="24"/>
                <w:szCs w:val="24"/>
              </w:rPr>
            </w:pPr>
          </w:p>
        </w:tc>
        <w:tc>
          <w:tcPr>
            <w:tcW w:w="1739" w:type="dxa"/>
          </w:tcPr>
          <w:p w14:paraId="49E964D0" w14:textId="77777777" w:rsidR="008A1961" w:rsidRPr="00442838" w:rsidRDefault="008A1961" w:rsidP="008A1961">
            <w:pPr>
              <w:spacing w:line="360" w:lineRule="auto"/>
              <w:rPr>
                <w:sz w:val="24"/>
                <w:szCs w:val="24"/>
              </w:rPr>
            </w:pPr>
          </w:p>
        </w:tc>
        <w:tc>
          <w:tcPr>
            <w:tcW w:w="1739" w:type="dxa"/>
          </w:tcPr>
          <w:p w14:paraId="19CD617F" w14:textId="77777777" w:rsidR="008A1961" w:rsidRPr="00442838" w:rsidRDefault="008A1961" w:rsidP="008A1961">
            <w:pPr>
              <w:spacing w:line="360" w:lineRule="auto"/>
              <w:rPr>
                <w:sz w:val="24"/>
                <w:szCs w:val="24"/>
              </w:rPr>
            </w:pPr>
          </w:p>
        </w:tc>
      </w:tr>
      <w:tr w:rsidR="008A1961" w:rsidRPr="00442838" w14:paraId="0FA8D297" w14:textId="77777777" w:rsidTr="008A1961">
        <w:tc>
          <w:tcPr>
            <w:tcW w:w="1860" w:type="dxa"/>
          </w:tcPr>
          <w:p w14:paraId="6F9E75EF" w14:textId="77777777" w:rsidR="008A1961" w:rsidRPr="00442838" w:rsidRDefault="008A1961" w:rsidP="008A1961">
            <w:pPr>
              <w:spacing w:line="360" w:lineRule="auto"/>
              <w:rPr>
                <w:sz w:val="24"/>
                <w:szCs w:val="24"/>
              </w:rPr>
            </w:pPr>
          </w:p>
        </w:tc>
        <w:tc>
          <w:tcPr>
            <w:tcW w:w="1840" w:type="dxa"/>
          </w:tcPr>
          <w:p w14:paraId="2D1F4896" w14:textId="77777777" w:rsidR="008A1961" w:rsidRPr="00442838" w:rsidRDefault="008A1961" w:rsidP="008A1961">
            <w:pPr>
              <w:spacing w:line="360" w:lineRule="auto"/>
              <w:rPr>
                <w:sz w:val="24"/>
                <w:szCs w:val="24"/>
              </w:rPr>
            </w:pPr>
          </w:p>
        </w:tc>
        <w:tc>
          <w:tcPr>
            <w:tcW w:w="1873" w:type="dxa"/>
          </w:tcPr>
          <w:p w14:paraId="24307896" w14:textId="77777777" w:rsidR="008A1961" w:rsidRPr="00442838" w:rsidRDefault="008A1961" w:rsidP="008A1961">
            <w:pPr>
              <w:spacing w:line="360" w:lineRule="auto"/>
              <w:rPr>
                <w:sz w:val="24"/>
                <w:szCs w:val="24"/>
              </w:rPr>
            </w:pPr>
          </w:p>
        </w:tc>
        <w:tc>
          <w:tcPr>
            <w:tcW w:w="1739" w:type="dxa"/>
          </w:tcPr>
          <w:p w14:paraId="728EE104" w14:textId="77777777" w:rsidR="008A1961" w:rsidRPr="00442838" w:rsidRDefault="008A1961" w:rsidP="008A1961">
            <w:pPr>
              <w:spacing w:line="360" w:lineRule="auto"/>
              <w:rPr>
                <w:sz w:val="24"/>
                <w:szCs w:val="24"/>
              </w:rPr>
            </w:pPr>
          </w:p>
        </w:tc>
        <w:tc>
          <w:tcPr>
            <w:tcW w:w="1739" w:type="dxa"/>
          </w:tcPr>
          <w:p w14:paraId="6E5B3E14" w14:textId="77777777" w:rsidR="008A1961" w:rsidRPr="00442838" w:rsidRDefault="008A1961" w:rsidP="008A1961">
            <w:pPr>
              <w:spacing w:line="360" w:lineRule="auto"/>
              <w:rPr>
                <w:sz w:val="24"/>
                <w:szCs w:val="24"/>
              </w:rPr>
            </w:pPr>
          </w:p>
        </w:tc>
        <w:tc>
          <w:tcPr>
            <w:tcW w:w="1739" w:type="dxa"/>
          </w:tcPr>
          <w:p w14:paraId="3D696733" w14:textId="77777777" w:rsidR="008A1961" w:rsidRPr="00442838" w:rsidRDefault="008A1961" w:rsidP="008A1961">
            <w:pPr>
              <w:spacing w:line="360" w:lineRule="auto"/>
              <w:rPr>
                <w:sz w:val="24"/>
                <w:szCs w:val="24"/>
              </w:rPr>
            </w:pPr>
          </w:p>
        </w:tc>
      </w:tr>
      <w:tr w:rsidR="008A1961" w:rsidRPr="00442838" w14:paraId="4B786562" w14:textId="77777777" w:rsidTr="008A1961">
        <w:tc>
          <w:tcPr>
            <w:tcW w:w="1860" w:type="dxa"/>
          </w:tcPr>
          <w:p w14:paraId="5AA3B422" w14:textId="77777777" w:rsidR="008A1961" w:rsidRPr="00442838" w:rsidRDefault="008A1961" w:rsidP="008A1961">
            <w:pPr>
              <w:spacing w:line="360" w:lineRule="auto"/>
              <w:rPr>
                <w:sz w:val="24"/>
                <w:szCs w:val="24"/>
              </w:rPr>
            </w:pPr>
          </w:p>
        </w:tc>
        <w:tc>
          <w:tcPr>
            <w:tcW w:w="1840" w:type="dxa"/>
          </w:tcPr>
          <w:p w14:paraId="55426EEA" w14:textId="77777777" w:rsidR="008A1961" w:rsidRPr="00442838" w:rsidRDefault="008A1961" w:rsidP="008A1961">
            <w:pPr>
              <w:spacing w:line="360" w:lineRule="auto"/>
              <w:rPr>
                <w:sz w:val="24"/>
                <w:szCs w:val="24"/>
              </w:rPr>
            </w:pPr>
          </w:p>
        </w:tc>
        <w:tc>
          <w:tcPr>
            <w:tcW w:w="1873" w:type="dxa"/>
          </w:tcPr>
          <w:p w14:paraId="70A5FCCB" w14:textId="77777777" w:rsidR="008A1961" w:rsidRPr="00442838" w:rsidRDefault="008A1961" w:rsidP="008A1961">
            <w:pPr>
              <w:spacing w:line="360" w:lineRule="auto"/>
              <w:rPr>
                <w:sz w:val="24"/>
                <w:szCs w:val="24"/>
              </w:rPr>
            </w:pPr>
          </w:p>
        </w:tc>
        <w:tc>
          <w:tcPr>
            <w:tcW w:w="1739" w:type="dxa"/>
          </w:tcPr>
          <w:p w14:paraId="2ADFE644" w14:textId="77777777" w:rsidR="008A1961" w:rsidRPr="00442838" w:rsidRDefault="008A1961" w:rsidP="008A1961">
            <w:pPr>
              <w:spacing w:line="360" w:lineRule="auto"/>
              <w:rPr>
                <w:sz w:val="24"/>
                <w:szCs w:val="24"/>
              </w:rPr>
            </w:pPr>
          </w:p>
        </w:tc>
        <w:tc>
          <w:tcPr>
            <w:tcW w:w="1739" w:type="dxa"/>
          </w:tcPr>
          <w:p w14:paraId="6A91958B" w14:textId="77777777" w:rsidR="008A1961" w:rsidRPr="00442838" w:rsidRDefault="008A1961" w:rsidP="008A1961">
            <w:pPr>
              <w:spacing w:line="360" w:lineRule="auto"/>
              <w:rPr>
                <w:sz w:val="24"/>
                <w:szCs w:val="24"/>
              </w:rPr>
            </w:pPr>
          </w:p>
        </w:tc>
        <w:tc>
          <w:tcPr>
            <w:tcW w:w="1739" w:type="dxa"/>
          </w:tcPr>
          <w:p w14:paraId="6E22E357" w14:textId="77777777" w:rsidR="008A1961" w:rsidRPr="00442838" w:rsidRDefault="008A1961" w:rsidP="008A1961">
            <w:pPr>
              <w:spacing w:line="360" w:lineRule="auto"/>
              <w:rPr>
                <w:sz w:val="24"/>
                <w:szCs w:val="24"/>
              </w:rPr>
            </w:pPr>
          </w:p>
        </w:tc>
      </w:tr>
      <w:tr w:rsidR="008A1961" w:rsidRPr="00442838" w14:paraId="73BE25AF" w14:textId="77777777" w:rsidTr="008A1961">
        <w:tc>
          <w:tcPr>
            <w:tcW w:w="1860" w:type="dxa"/>
          </w:tcPr>
          <w:p w14:paraId="64D64647" w14:textId="77777777" w:rsidR="008A1961" w:rsidRPr="00442838" w:rsidRDefault="008A1961" w:rsidP="008A1961">
            <w:pPr>
              <w:spacing w:line="360" w:lineRule="auto"/>
              <w:rPr>
                <w:sz w:val="24"/>
                <w:szCs w:val="24"/>
              </w:rPr>
            </w:pPr>
          </w:p>
        </w:tc>
        <w:tc>
          <w:tcPr>
            <w:tcW w:w="1840" w:type="dxa"/>
          </w:tcPr>
          <w:p w14:paraId="0B52FE4B" w14:textId="77777777" w:rsidR="008A1961" w:rsidRPr="00442838" w:rsidRDefault="008A1961" w:rsidP="008A1961">
            <w:pPr>
              <w:spacing w:line="360" w:lineRule="auto"/>
              <w:rPr>
                <w:sz w:val="24"/>
                <w:szCs w:val="24"/>
              </w:rPr>
            </w:pPr>
          </w:p>
        </w:tc>
        <w:tc>
          <w:tcPr>
            <w:tcW w:w="1873" w:type="dxa"/>
          </w:tcPr>
          <w:p w14:paraId="09F23753" w14:textId="77777777" w:rsidR="008A1961" w:rsidRPr="00442838" w:rsidRDefault="008A1961" w:rsidP="008A1961">
            <w:pPr>
              <w:spacing w:line="360" w:lineRule="auto"/>
              <w:rPr>
                <w:sz w:val="24"/>
                <w:szCs w:val="24"/>
              </w:rPr>
            </w:pPr>
          </w:p>
        </w:tc>
        <w:tc>
          <w:tcPr>
            <w:tcW w:w="1739" w:type="dxa"/>
          </w:tcPr>
          <w:p w14:paraId="2C4127D9" w14:textId="77777777" w:rsidR="008A1961" w:rsidRPr="00442838" w:rsidRDefault="008A1961" w:rsidP="008A1961">
            <w:pPr>
              <w:spacing w:line="360" w:lineRule="auto"/>
              <w:rPr>
                <w:sz w:val="24"/>
                <w:szCs w:val="24"/>
              </w:rPr>
            </w:pPr>
          </w:p>
        </w:tc>
        <w:tc>
          <w:tcPr>
            <w:tcW w:w="1739" w:type="dxa"/>
          </w:tcPr>
          <w:p w14:paraId="5AA26840" w14:textId="77777777" w:rsidR="008A1961" w:rsidRPr="00442838" w:rsidRDefault="008A1961" w:rsidP="008A1961">
            <w:pPr>
              <w:spacing w:line="360" w:lineRule="auto"/>
              <w:rPr>
                <w:sz w:val="24"/>
                <w:szCs w:val="24"/>
              </w:rPr>
            </w:pPr>
          </w:p>
        </w:tc>
        <w:tc>
          <w:tcPr>
            <w:tcW w:w="1739" w:type="dxa"/>
          </w:tcPr>
          <w:p w14:paraId="238656D6" w14:textId="77777777" w:rsidR="008A1961" w:rsidRPr="00442838" w:rsidRDefault="008A1961" w:rsidP="008A1961">
            <w:pPr>
              <w:spacing w:line="360" w:lineRule="auto"/>
              <w:rPr>
                <w:sz w:val="24"/>
                <w:szCs w:val="24"/>
              </w:rPr>
            </w:pPr>
          </w:p>
        </w:tc>
      </w:tr>
      <w:tr w:rsidR="008A1961" w:rsidRPr="00442838" w14:paraId="007BF772" w14:textId="77777777" w:rsidTr="008A1961">
        <w:tc>
          <w:tcPr>
            <w:tcW w:w="1860" w:type="dxa"/>
          </w:tcPr>
          <w:p w14:paraId="60B89186" w14:textId="77777777" w:rsidR="008A1961" w:rsidRPr="00442838" w:rsidRDefault="008A1961" w:rsidP="008A1961">
            <w:pPr>
              <w:spacing w:line="360" w:lineRule="auto"/>
              <w:rPr>
                <w:sz w:val="24"/>
                <w:szCs w:val="24"/>
              </w:rPr>
            </w:pPr>
          </w:p>
        </w:tc>
        <w:tc>
          <w:tcPr>
            <w:tcW w:w="1840" w:type="dxa"/>
          </w:tcPr>
          <w:p w14:paraId="23B3B1B3" w14:textId="77777777" w:rsidR="008A1961" w:rsidRPr="00442838" w:rsidRDefault="008A1961" w:rsidP="008A1961">
            <w:pPr>
              <w:spacing w:line="360" w:lineRule="auto"/>
              <w:rPr>
                <w:sz w:val="24"/>
                <w:szCs w:val="24"/>
              </w:rPr>
            </w:pPr>
          </w:p>
        </w:tc>
        <w:tc>
          <w:tcPr>
            <w:tcW w:w="1873" w:type="dxa"/>
          </w:tcPr>
          <w:p w14:paraId="3FB4E8B5" w14:textId="77777777" w:rsidR="008A1961" w:rsidRPr="00442838" w:rsidRDefault="008A1961" w:rsidP="008A1961">
            <w:pPr>
              <w:spacing w:line="360" w:lineRule="auto"/>
              <w:rPr>
                <w:sz w:val="24"/>
                <w:szCs w:val="24"/>
              </w:rPr>
            </w:pPr>
          </w:p>
        </w:tc>
        <w:tc>
          <w:tcPr>
            <w:tcW w:w="1739" w:type="dxa"/>
          </w:tcPr>
          <w:p w14:paraId="1A5048F0" w14:textId="77777777" w:rsidR="008A1961" w:rsidRPr="00442838" w:rsidRDefault="008A1961" w:rsidP="008A1961">
            <w:pPr>
              <w:spacing w:line="360" w:lineRule="auto"/>
              <w:rPr>
                <w:sz w:val="24"/>
                <w:szCs w:val="24"/>
              </w:rPr>
            </w:pPr>
          </w:p>
        </w:tc>
        <w:tc>
          <w:tcPr>
            <w:tcW w:w="1739" w:type="dxa"/>
          </w:tcPr>
          <w:p w14:paraId="150AE938" w14:textId="77777777" w:rsidR="008A1961" w:rsidRPr="00442838" w:rsidRDefault="008A1961" w:rsidP="008A1961">
            <w:pPr>
              <w:spacing w:line="360" w:lineRule="auto"/>
              <w:rPr>
                <w:sz w:val="24"/>
                <w:szCs w:val="24"/>
              </w:rPr>
            </w:pPr>
          </w:p>
        </w:tc>
        <w:tc>
          <w:tcPr>
            <w:tcW w:w="1739" w:type="dxa"/>
          </w:tcPr>
          <w:p w14:paraId="5EA1CE80" w14:textId="77777777" w:rsidR="008A1961" w:rsidRPr="00442838" w:rsidRDefault="008A1961" w:rsidP="008A1961">
            <w:pPr>
              <w:spacing w:line="360" w:lineRule="auto"/>
              <w:rPr>
                <w:sz w:val="24"/>
                <w:szCs w:val="24"/>
              </w:rPr>
            </w:pPr>
          </w:p>
        </w:tc>
      </w:tr>
      <w:tr w:rsidR="008A1961" w:rsidRPr="00442838" w14:paraId="34077AFB" w14:textId="77777777" w:rsidTr="008A1961">
        <w:tc>
          <w:tcPr>
            <w:tcW w:w="1860" w:type="dxa"/>
          </w:tcPr>
          <w:p w14:paraId="2ED075F4" w14:textId="77777777" w:rsidR="008A1961" w:rsidRPr="00442838" w:rsidRDefault="008A1961" w:rsidP="008A1961">
            <w:pPr>
              <w:spacing w:line="360" w:lineRule="auto"/>
              <w:rPr>
                <w:sz w:val="24"/>
                <w:szCs w:val="24"/>
              </w:rPr>
            </w:pPr>
          </w:p>
        </w:tc>
        <w:tc>
          <w:tcPr>
            <w:tcW w:w="1840" w:type="dxa"/>
          </w:tcPr>
          <w:p w14:paraId="0E49EB8F" w14:textId="77777777" w:rsidR="008A1961" w:rsidRPr="00442838" w:rsidRDefault="008A1961" w:rsidP="008A1961">
            <w:pPr>
              <w:spacing w:line="360" w:lineRule="auto"/>
              <w:rPr>
                <w:sz w:val="24"/>
                <w:szCs w:val="24"/>
              </w:rPr>
            </w:pPr>
          </w:p>
        </w:tc>
        <w:tc>
          <w:tcPr>
            <w:tcW w:w="1873" w:type="dxa"/>
          </w:tcPr>
          <w:p w14:paraId="44DE8ABA" w14:textId="77777777" w:rsidR="008A1961" w:rsidRPr="00442838" w:rsidRDefault="008A1961" w:rsidP="008A1961">
            <w:pPr>
              <w:spacing w:line="360" w:lineRule="auto"/>
              <w:rPr>
                <w:sz w:val="24"/>
                <w:szCs w:val="24"/>
              </w:rPr>
            </w:pPr>
          </w:p>
        </w:tc>
        <w:tc>
          <w:tcPr>
            <w:tcW w:w="1739" w:type="dxa"/>
          </w:tcPr>
          <w:p w14:paraId="287CE57D" w14:textId="77777777" w:rsidR="008A1961" w:rsidRPr="00442838" w:rsidRDefault="008A1961" w:rsidP="008A1961">
            <w:pPr>
              <w:spacing w:line="360" w:lineRule="auto"/>
              <w:rPr>
                <w:sz w:val="24"/>
                <w:szCs w:val="24"/>
              </w:rPr>
            </w:pPr>
          </w:p>
        </w:tc>
        <w:tc>
          <w:tcPr>
            <w:tcW w:w="1739" w:type="dxa"/>
          </w:tcPr>
          <w:p w14:paraId="5A7CBB62" w14:textId="77777777" w:rsidR="008A1961" w:rsidRPr="00442838" w:rsidRDefault="008A1961" w:rsidP="008A1961">
            <w:pPr>
              <w:spacing w:line="360" w:lineRule="auto"/>
              <w:rPr>
                <w:sz w:val="24"/>
                <w:szCs w:val="24"/>
              </w:rPr>
            </w:pPr>
          </w:p>
        </w:tc>
        <w:tc>
          <w:tcPr>
            <w:tcW w:w="1739" w:type="dxa"/>
          </w:tcPr>
          <w:p w14:paraId="7E2D89AC" w14:textId="77777777" w:rsidR="008A1961" w:rsidRPr="00442838" w:rsidRDefault="008A1961" w:rsidP="008A1961">
            <w:pPr>
              <w:spacing w:line="360" w:lineRule="auto"/>
              <w:rPr>
                <w:sz w:val="24"/>
                <w:szCs w:val="24"/>
              </w:rPr>
            </w:pPr>
          </w:p>
        </w:tc>
      </w:tr>
      <w:tr w:rsidR="008A1961" w:rsidRPr="00442838" w14:paraId="180250FE" w14:textId="77777777" w:rsidTr="008A1961">
        <w:tc>
          <w:tcPr>
            <w:tcW w:w="1860" w:type="dxa"/>
          </w:tcPr>
          <w:p w14:paraId="1E05AD74" w14:textId="77777777" w:rsidR="008A1961" w:rsidRPr="00442838" w:rsidRDefault="008A1961" w:rsidP="008A1961">
            <w:pPr>
              <w:spacing w:line="360" w:lineRule="auto"/>
              <w:rPr>
                <w:sz w:val="24"/>
                <w:szCs w:val="24"/>
              </w:rPr>
            </w:pPr>
          </w:p>
        </w:tc>
        <w:tc>
          <w:tcPr>
            <w:tcW w:w="1840" w:type="dxa"/>
          </w:tcPr>
          <w:p w14:paraId="5ADBEC71" w14:textId="77777777" w:rsidR="008A1961" w:rsidRPr="00442838" w:rsidRDefault="008A1961" w:rsidP="008A1961">
            <w:pPr>
              <w:spacing w:line="360" w:lineRule="auto"/>
              <w:rPr>
                <w:sz w:val="24"/>
                <w:szCs w:val="24"/>
              </w:rPr>
            </w:pPr>
          </w:p>
        </w:tc>
        <w:tc>
          <w:tcPr>
            <w:tcW w:w="1873" w:type="dxa"/>
          </w:tcPr>
          <w:p w14:paraId="420A98D2" w14:textId="77777777" w:rsidR="008A1961" w:rsidRPr="00442838" w:rsidRDefault="008A1961" w:rsidP="008A1961">
            <w:pPr>
              <w:spacing w:line="360" w:lineRule="auto"/>
              <w:rPr>
                <w:sz w:val="24"/>
                <w:szCs w:val="24"/>
              </w:rPr>
            </w:pPr>
          </w:p>
        </w:tc>
        <w:tc>
          <w:tcPr>
            <w:tcW w:w="1739" w:type="dxa"/>
          </w:tcPr>
          <w:p w14:paraId="2B958E1A" w14:textId="77777777" w:rsidR="008A1961" w:rsidRPr="00442838" w:rsidRDefault="008A1961" w:rsidP="008A1961">
            <w:pPr>
              <w:spacing w:line="360" w:lineRule="auto"/>
              <w:rPr>
                <w:sz w:val="24"/>
                <w:szCs w:val="24"/>
              </w:rPr>
            </w:pPr>
          </w:p>
        </w:tc>
        <w:tc>
          <w:tcPr>
            <w:tcW w:w="1739" w:type="dxa"/>
          </w:tcPr>
          <w:p w14:paraId="23793ECF" w14:textId="77777777" w:rsidR="008A1961" w:rsidRPr="00442838" w:rsidRDefault="008A1961" w:rsidP="008A1961">
            <w:pPr>
              <w:spacing w:line="360" w:lineRule="auto"/>
              <w:rPr>
                <w:sz w:val="24"/>
                <w:szCs w:val="24"/>
              </w:rPr>
            </w:pPr>
          </w:p>
        </w:tc>
        <w:tc>
          <w:tcPr>
            <w:tcW w:w="1739" w:type="dxa"/>
          </w:tcPr>
          <w:p w14:paraId="7D6B49FC" w14:textId="77777777" w:rsidR="008A1961" w:rsidRPr="00442838" w:rsidRDefault="008A1961" w:rsidP="008A1961">
            <w:pPr>
              <w:spacing w:line="360" w:lineRule="auto"/>
              <w:rPr>
                <w:sz w:val="24"/>
                <w:szCs w:val="24"/>
              </w:rPr>
            </w:pPr>
          </w:p>
        </w:tc>
      </w:tr>
      <w:tr w:rsidR="008A1961" w:rsidRPr="00442838" w14:paraId="626752B8" w14:textId="77777777" w:rsidTr="008A1961">
        <w:tc>
          <w:tcPr>
            <w:tcW w:w="1860" w:type="dxa"/>
          </w:tcPr>
          <w:p w14:paraId="2BE9F146" w14:textId="77777777" w:rsidR="008A1961" w:rsidRPr="00442838" w:rsidRDefault="008A1961" w:rsidP="008A1961">
            <w:pPr>
              <w:spacing w:line="360" w:lineRule="auto"/>
              <w:rPr>
                <w:sz w:val="24"/>
                <w:szCs w:val="24"/>
              </w:rPr>
            </w:pPr>
          </w:p>
        </w:tc>
        <w:tc>
          <w:tcPr>
            <w:tcW w:w="1840" w:type="dxa"/>
          </w:tcPr>
          <w:p w14:paraId="48D9CB78" w14:textId="77777777" w:rsidR="008A1961" w:rsidRPr="00442838" w:rsidRDefault="008A1961" w:rsidP="008A1961">
            <w:pPr>
              <w:spacing w:line="360" w:lineRule="auto"/>
              <w:rPr>
                <w:sz w:val="24"/>
                <w:szCs w:val="24"/>
              </w:rPr>
            </w:pPr>
          </w:p>
        </w:tc>
        <w:tc>
          <w:tcPr>
            <w:tcW w:w="1873" w:type="dxa"/>
          </w:tcPr>
          <w:p w14:paraId="665F878B" w14:textId="77777777" w:rsidR="008A1961" w:rsidRPr="00442838" w:rsidRDefault="008A1961" w:rsidP="008A1961">
            <w:pPr>
              <w:spacing w:line="360" w:lineRule="auto"/>
              <w:rPr>
                <w:sz w:val="24"/>
                <w:szCs w:val="24"/>
              </w:rPr>
            </w:pPr>
          </w:p>
        </w:tc>
        <w:tc>
          <w:tcPr>
            <w:tcW w:w="1739" w:type="dxa"/>
          </w:tcPr>
          <w:p w14:paraId="79DFCE3D" w14:textId="77777777" w:rsidR="008A1961" w:rsidRPr="00442838" w:rsidRDefault="008A1961" w:rsidP="008A1961">
            <w:pPr>
              <w:spacing w:line="360" w:lineRule="auto"/>
              <w:rPr>
                <w:sz w:val="24"/>
                <w:szCs w:val="24"/>
              </w:rPr>
            </w:pPr>
          </w:p>
        </w:tc>
        <w:tc>
          <w:tcPr>
            <w:tcW w:w="1739" w:type="dxa"/>
          </w:tcPr>
          <w:p w14:paraId="19F7E5D6" w14:textId="77777777" w:rsidR="008A1961" w:rsidRPr="00442838" w:rsidRDefault="008A1961" w:rsidP="008A1961">
            <w:pPr>
              <w:spacing w:line="360" w:lineRule="auto"/>
              <w:rPr>
                <w:sz w:val="24"/>
                <w:szCs w:val="24"/>
              </w:rPr>
            </w:pPr>
          </w:p>
        </w:tc>
        <w:tc>
          <w:tcPr>
            <w:tcW w:w="1739" w:type="dxa"/>
          </w:tcPr>
          <w:p w14:paraId="5638F6F7" w14:textId="77777777" w:rsidR="008A1961" w:rsidRPr="00442838" w:rsidRDefault="008A1961" w:rsidP="008A1961">
            <w:pPr>
              <w:spacing w:line="360" w:lineRule="auto"/>
              <w:rPr>
                <w:sz w:val="24"/>
                <w:szCs w:val="24"/>
              </w:rPr>
            </w:pPr>
          </w:p>
        </w:tc>
      </w:tr>
      <w:tr w:rsidR="008A1961" w:rsidRPr="00442838" w14:paraId="0CB8B77F" w14:textId="77777777" w:rsidTr="008A1961">
        <w:tc>
          <w:tcPr>
            <w:tcW w:w="1860" w:type="dxa"/>
          </w:tcPr>
          <w:p w14:paraId="30DD59C0" w14:textId="77777777" w:rsidR="008A1961" w:rsidRPr="00442838" w:rsidRDefault="008A1961" w:rsidP="008A1961">
            <w:pPr>
              <w:spacing w:line="360" w:lineRule="auto"/>
              <w:rPr>
                <w:sz w:val="24"/>
                <w:szCs w:val="24"/>
              </w:rPr>
            </w:pPr>
          </w:p>
        </w:tc>
        <w:tc>
          <w:tcPr>
            <w:tcW w:w="1840" w:type="dxa"/>
          </w:tcPr>
          <w:p w14:paraId="36C8ECB9" w14:textId="77777777" w:rsidR="008A1961" w:rsidRPr="00442838" w:rsidRDefault="008A1961" w:rsidP="008A1961">
            <w:pPr>
              <w:spacing w:line="360" w:lineRule="auto"/>
              <w:rPr>
                <w:sz w:val="24"/>
                <w:szCs w:val="24"/>
              </w:rPr>
            </w:pPr>
          </w:p>
        </w:tc>
        <w:tc>
          <w:tcPr>
            <w:tcW w:w="1873" w:type="dxa"/>
          </w:tcPr>
          <w:p w14:paraId="552E441B" w14:textId="77777777" w:rsidR="008A1961" w:rsidRPr="00442838" w:rsidRDefault="008A1961" w:rsidP="008A1961">
            <w:pPr>
              <w:spacing w:line="360" w:lineRule="auto"/>
              <w:rPr>
                <w:sz w:val="24"/>
                <w:szCs w:val="24"/>
              </w:rPr>
            </w:pPr>
          </w:p>
        </w:tc>
        <w:tc>
          <w:tcPr>
            <w:tcW w:w="1739" w:type="dxa"/>
          </w:tcPr>
          <w:p w14:paraId="6AF7A3E9" w14:textId="77777777" w:rsidR="008A1961" w:rsidRPr="00442838" w:rsidRDefault="008A1961" w:rsidP="008A1961">
            <w:pPr>
              <w:spacing w:line="360" w:lineRule="auto"/>
              <w:rPr>
                <w:sz w:val="24"/>
                <w:szCs w:val="24"/>
              </w:rPr>
            </w:pPr>
          </w:p>
        </w:tc>
        <w:tc>
          <w:tcPr>
            <w:tcW w:w="1739" w:type="dxa"/>
          </w:tcPr>
          <w:p w14:paraId="39581542" w14:textId="77777777" w:rsidR="008A1961" w:rsidRPr="00442838" w:rsidRDefault="008A1961" w:rsidP="008A1961">
            <w:pPr>
              <w:spacing w:line="360" w:lineRule="auto"/>
              <w:rPr>
                <w:sz w:val="24"/>
                <w:szCs w:val="24"/>
              </w:rPr>
            </w:pPr>
          </w:p>
        </w:tc>
        <w:tc>
          <w:tcPr>
            <w:tcW w:w="1739" w:type="dxa"/>
          </w:tcPr>
          <w:p w14:paraId="0334694F" w14:textId="77777777" w:rsidR="008A1961" w:rsidRPr="00442838" w:rsidRDefault="008A1961" w:rsidP="008A1961">
            <w:pPr>
              <w:spacing w:line="360" w:lineRule="auto"/>
              <w:rPr>
                <w:sz w:val="24"/>
                <w:szCs w:val="24"/>
              </w:rPr>
            </w:pPr>
          </w:p>
        </w:tc>
      </w:tr>
      <w:tr w:rsidR="008A1961" w:rsidRPr="00442838" w14:paraId="0DB7C374" w14:textId="77777777" w:rsidTr="008A1961">
        <w:tc>
          <w:tcPr>
            <w:tcW w:w="1860" w:type="dxa"/>
          </w:tcPr>
          <w:p w14:paraId="256434AB" w14:textId="77777777" w:rsidR="008A1961" w:rsidRPr="00442838" w:rsidRDefault="008A1961" w:rsidP="008A1961">
            <w:pPr>
              <w:spacing w:line="360" w:lineRule="auto"/>
              <w:rPr>
                <w:sz w:val="24"/>
                <w:szCs w:val="24"/>
              </w:rPr>
            </w:pPr>
          </w:p>
        </w:tc>
        <w:tc>
          <w:tcPr>
            <w:tcW w:w="1840" w:type="dxa"/>
          </w:tcPr>
          <w:p w14:paraId="10455111" w14:textId="77777777" w:rsidR="008A1961" w:rsidRPr="00442838" w:rsidRDefault="008A1961" w:rsidP="008A1961">
            <w:pPr>
              <w:spacing w:line="360" w:lineRule="auto"/>
              <w:rPr>
                <w:sz w:val="24"/>
                <w:szCs w:val="24"/>
              </w:rPr>
            </w:pPr>
          </w:p>
        </w:tc>
        <w:tc>
          <w:tcPr>
            <w:tcW w:w="1873" w:type="dxa"/>
          </w:tcPr>
          <w:p w14:paraId="4E43B24F" w14:textId="77777777" w:rsidR="008A1961" w:rsidRPr="00442838" w:rsidRDefault="008A1961" w:rsidP="008A1961">
            <w:pPr>
              <w:spacing w:line="360" w:lineRule="auto"/>
              <w:rPr>
                <w:sz w:val="24"/>
                <w:szCs w:val="24"/>
              </w:rPr>
            </w:pPr>
          </w:p>
        </w:tc>
        <w:tc>
          <w:tcPr>
            <w:tcW w:w="1739" w:type="dxa"/>
          </w:tcPr>
          <w:p w14:paraId="161C5A94" w14:textId="77777777" w:rsidR="008A1961" w:rsidRPr="00442838" w:rsidRDefault="008A1961" w:rsidP="008A1961">
            <w:pPr>
              <w:spacing w:line="360" w:lineRule="auto"/>
              <w:rPr>
                <w:sz w:val="24"/>
                <w:szCs w:val="24"/>
              </w:rPr>
            </w:pPr>
          </w:p>
        </w:tc>
        <w:tc>
          <w:tcPr>
            <w:tcW w:w="1739" w:type="dxa"/>
          </w:tcPr>
          <w:p w14:paraId="58CBA1B4" w14:textId="77777777" w:rsidR="008A1961" w:rsidRPr="00442838" w:rsidRDefault="008A1961" w:rsidP="008A1961">
            <w:pPr>
              <w:spacing w:line="360" w:lineRule="auto"/>
              <w:rPr>
                <w:sz w:val="24"/>
                <w:szCs w:val="24"/>
              </w:rPr>
            </w:pPr>
          </w:p>
        </w:tc>
        <w:tc>
          <w:tcPr>
            <w:tcW w:w="1739" w:type="dxa"/>
          </w:tcPr>
          <w:p w14:paraId="17074A3D" w14:textId="77777777" w:rsidR="008A1961" w:rsidRPr="00442838" w:rsidRDefault="008A1961" w:rsidP="008A1961">
            <w:pPr>
              <w:spacing w:line="360" w:lineRule="auto"/>
              <w:rPr>
                <w:sz w:val="24"/>
                <w:szCs w:val="24"/>
              </w:rPr>
            </w:pPr>
          </w:p>
        </w:tc>
      </w:tr>
      <w:tr w:rsidR="008A1961" w:rsidRPr="00442838" w14:paraId="5E60E55B" w14:textId="77777777" w:rsidTr="008A1961">
        <w:tc>
          <w:tcPr>
            <w:tcW w:w="1860" w:type="dxa"/>
          </w:tcPr>
          <w:p w14:paraId="5DD202F2" w14:textId="77777777" w:rsidR="008A1961" w:rsidRPr="00442838" w:rsidRDefault="008A1961" w:rsidP="008A1961">
            <w:pPr>
              <w:spacing w:line="360" w:lineRule="auto"/>
              <w:rPr>
                <w:sz w:val="24"/>
                <w:szCs w:val="24"/>
              </w:rPr>
            </w:pPr>
          </w:p>
        </w:tc>
        <w:tc>
          <w:tcPr>
            <w:tcW w:w="1840" w:type="dxa"/>
          </w:tcPr>
          <w:p w14:paraId="5CC7D488" w14:textId="77777777" w:rsidR="008A1961" w:rsidRPr="00442838" w:rsidRDefault="008A1961" w:rsidP="008A1961">
            <w:pPr>
              <w:spacing w:line="360" w:lineRule="auto"/>
              <w:rPr>
                <w:sz w:val="24"/>
                <w:szCs w:val="24"/>
              </w:rPr>
            </w:pPr>
          </w:p>
        </w:tc>
        <w:tc>
          <w:tcPr>
            <w:tcW w:w="1873" w:type="dxa"/>
          </w:tcPr>
          <w:p w14:paraId="79313E58" w14:textId="77777777" w:rsidR="008A1961" w:rsidRPr="00442838" w:rsidRDefault="008A1961" w:rsidP="008A1961">
            <w:pPr>
              <w:spacing w:line="360" w:lineRule="auto"/>
              <w:rPr>
                <w:sz w:val="24"/>
                <w:szCs w:val="24"/>
              </w:rPr>
            </w:pPr>
          </w:p>
        </w:tc>
        <w:tc>
          <w:tcPr>
            <w:tcW w:w="1739" w:type="dxa"/>
          </w:tcPr>
          <w:p w14:paraId="7131A71C" w14:textId="77777777" w:rsidR="008A1961" w:rsidRPr="00442838" w:rsidRDefault="008A1961" w:rsidP="008A1961">
            <w:pPr>
              <w:spacing w:line="360" w:lineRule="auto"/>
              <w:rPr>
                <w:sz w:val="24"/>
                <w:szCs w:val="24"/>
              </w:rPr>
            </w:pPr>
          </w:p>
        </w:tc>
        <w:tc>
          <w:tcPr>
            <w:tcW w:w="1739" w:type="dxa"/>
          </w:tcPr>
          <w:p w14:paraId="18E4C1CE" w14:textId="77777777" w:rsidR="008A1961" w:rsidRPr="00442838" w:rsidRDefault="008A1961" w:rsidP="008A1961">
            <w:pPr>
              <w:spacing w:line="360" w:lineRule="auto"/>
              <w:rPr>
                <w:sz w:val="24"/>
                <w:szCs w:val="24"/>
              </w:rPr>
            </w:pPr>
          </w:p>
        </w:tc>
        <w:tc>
          <w:tcPr>
            <w:tcW w:w="1739" w:type="dxa"/>
          </w:tcPr>
          <w:p w14:paraId="1AEBAD37" w14:textId="77777777" w:rsidR="008A1961" w:rsidRPr="00442838" w:rsidRDefault="008A1961" w:rsidP="008A1961">
            <w:pPr>
              <w:spacing w:line="360" w:lineRule="auto"/>
              <w:rPr>
                <w:sz w:val="24"/>
                <w:szCs w:val="24"/>
              </w:rPr>
            </w:pPr>
          </w:p>
        </w:tc>
      </w:tr>
      <w:tr w:rsidR="008A1961" w:rsidRPr="00442838" w14:paraId="30D94345" w14:textId="77777777" w:rsidTr="008A1961">
        <w:tc>
          <w:tcPr>
            <w:tcW w:w="1860" w:type="dxa"/>
          </w:tcPr>
          <w:p w14:paraId="464BADBF" w14:textId="77777777" w:rsidR="008A1961" w:rsidRPr="00442838" w:rsidRDefault="008A1961" w:rsidP="008A1961">
            <w:pPr>
              <w:spacing w:line="360" w:lineRule="auto"/>
              <w:rPr>
                <w:sz w:val="24"/>
                <w:szCs w:val="24"/>
              </w:rPr>
            </w:pPr>
          </w:p>
        </w:tc>
        <w:tc>
          <w:tcPr>
            <w:tcW w:w="1840" w:type="dxa"/>
          </w:tcPr>
          <w:p w14:paraId="6055627C" w14:textId="77777777" w:rsidR="008A1961" w:rsidRPr="00442838" w:rsidRDefault="008A1961" w:rsidP="008A1961">
            <w:pPr>
              <w:spacing w:line="360" w:lineRule="auto"/>
              <w:rPr>
                <w:sz w:val="24"/>
                <w:szCs w:val="24"/>
              </w:rPr>
            </w:pPr>
          </w:p>
        </w:tc>
        <w:tc>
          <w:tcPr>
            <w:tcW w:w="1873" w:type="dxa"/>
          </w:tcPr>
          <w:p w14:paraId="46B010AE" w14:textId="77777777" w:rsidR="008A1961" w:rsidRPr="00442838" w:rsidRDefault="008A1961" w:rsidP="008A1961">
            <w:pPr>
              <w:spacing w:line="360" w:lineRule="auto"/>
              <w:rPr>
                <w:sz w:val="24"/>
                <w:szCs w:val="24"/>
              </w:rPr>
            </w:pPr>
          </w:p>
        </w:tc>
        <w:tc>
          <w:tcPr>
            <w:tcW w:w="1739" w:type="dxa"/>
          </w:tcPr>
          <w:p w14:paraId="6B7CB0AF" w14:textId="77777777" w:rsidR="008A1961" w:rsidRPr="00442838" w:rsidRDefault="008A1961" w:rsidP="008A1961">
            <w:pPr>
              <w:spacing w:line="360" w:lineRule="auto"/>
              <w:rPr>
                <w:sz w:val="24"/>
                <w:szCs w:val="24"/>
              </w:rPr>
            </w:pPr>
          </w:p>
        </w:tc>
        <w:tc>
          <w:tcPr>
            <w:tcW w:w="1739" w:type="dxa"/>
          </w:tcPr>
          <w:p w14:paraId="299322BC" w14:textId="77777777" w:rsidR="008A1961" w:rsidRPr="00442838" w:rsidRDefault="008A1961" w:rsidP="008A1961">
            <w:pPr>
              <w:spacing w:line="360" w:lineRule="auto"/>
              <w:rPr>
                <w:sz w:val="24"/>
                <w:szCs w:val="24"/>
              </w:rPr>
            </w:pPr>
          </w:p>
        </w:tc>
        <w:tc>
          <w:tcPr>
            <w:tcW w:w="1739" w:type="dxa"/>
          </w:tcPr>
          <w:p w14:paraId="0CA85533" w14:textId="77777777" w:rsidR="008A1961" w:rsidRPr="00442838" w:rsidRDefault="008A1961" w:rsidP="008A1961">
            <w:pPr>
              <w:spacing w:line="360" w:lineRule="auto"/>
              <w:rPr>
                <w:sz w:val="24"/>
                <w:szCs w:val="24"/>
              </w:rPr>
            </w:pPr>
          </w:p>
        </w:tc>
      </w:tr>
      <w:tr w:rsidR="008A1961" w:rsidRPr="00442838" w14:paraId="393CB3F4" w14:textId="77777777" w:rsidTr="008A1961">
        <w:tc>
          <w:tcPr>
            <w:tcW w:w="1860" w:type="dxa"/>
          </w:tcPr>
          <w:p w14:paraId="19F67B52" w14:textId="77777777" w:rsidR="008A1961" w:rsidRPr="00442838" w:rsidRDefault="008A1961" w:rsidP="008A1961">
            <w:pPr>
              <w:spacing w:line="360" w:lineRule="auto"/>
              <w:rPr>
                <w:sz w:val="24"/>
                <w:szCs w:val="24"/>
              </w:rPr>
            </w:pPr>
          </w:p>
        </w:tc>
        <w:tc>
          <w:tcPr>
            <w:tcW w:w="1840" w:type="dxa"/>
          </w:tcPr>
          <w:p w14:paraId="1FE5B6AF" w14:textId="77777777" w:rsidR="008A1961" w:rsidRPr="00442838" w:rsidRDefault="008A1961" w:rsidP="008A1961">
            <w:pPr>
              <w:spacing w:line="360" w:lineRule="auto"/>
              <w:rPr>
                <w:sz w:val="24"/>
                <w:szCs w:val="24"/>
              </w:rPr>
            </w:pPr>
          </w:p>
        </w:tc>
        <w:tc>
          <w:tcPr>
            <w:tcW w:w="1873" w:type="dxa"/>
          </w:tcPr>
          <w:p w14:paraId="4A9E0C66" w14:textId="77777777" w:rsidR="008A1961" w:rsidRPr="00442838" w:rsidRDefault="008A1961" w:rsidP="008A1961">
            <w:pPr>
              <w:spacing w:line="360" w:lineRule="auto"/>
              <w:rPr>
                <w:sz w:val="24"/>
                <w:szCs w:val="24"/>
              </w:rPr>
            </w:pPr>
          </w:p>
        </w:tc>
        <w:tc>
          <w:tcPr>
            <w:tcW w:w="1739" w:type="dxa"/>
          </w:tcPr>
          <w:p w14:paraId="2C4E8111" w14:textId="77777777" w:rsidR="008A1961" w:rsidRPr="00442838" w:rsidRDefault="008A1961" w:rsidP="008A1961">
            <w:pPr>
              <w:spacing w:line="360" w:lineRule="auto"/>
              <w:rPr>
                <w:sz w:val="24"/>
                <w:szCs w:val="24"/>
              </w:rPr>
            </w:pPr>
          </w:p>
        </w:tc>
        <w:tc>
          <w:tcPr>
            <w:tcW w:w="1739" w:type="dxa"/>
          </w:tcPr>
          <w:p w14:paraId="5ABA451D" w14:textId="77777777" w:rsidR="008A1961" w:rsidRPr="00442838" w:rsidRDefault="008A1961" w:rsidP="008A1961">
            <w:pPr>
              <w:spacing w:line="360" w:lineRule="auto"/>
              <w:rPr>
                <w:sz w:val="24"/>
                <w:szCs w:val="24"/>
              </w:rPr>
            </w:pPr>
          </w:p>
        </w:tc>
        <w:tc>
          <w:tcPr>
            <w:tcW w:w="1739" w:type="dxa"/>
          </w:tcPr>
          <w:p w14:paraId="36FA3E81" w14:textId="77777777" w:rsidR="008A1961" w:rsidRPr="00442838" w:rsidRDefault="008A1961" w:rsidP="008A1961">
            <w:pPr>
              <w:spacing w:line="360" w:lineRule="auto"/>
              <w:rPr>
                <w:sz w:val="24"/>
                <w:szCs w:val="24"/>
              </w:rPr>
            </w:pPr>
          </w:p>
        </w:tc>
      </w:tr>
      <w:tr w:rsidR="008A1961" w:rsidRPr="00442838" w14:paraId="0711CAF2" w14:textId="77777777" w:rsidTr="008A1961">
        <w:tc>
          <w:tcPr>
            <w:tcW w:w="1860" w:type="dxa"/>
          </w:tcPr>
          <w:p w14:paraId="68D0705B" w14:textId="77777777" w:rsidR="008A1961" w:rsidRPr="00442838" w:rsidRDefault="008A1961" w:rsidP="008A1961">
            <w:pPr>
              <w:spacing w:line="360" w:lineRule="auto"/>
              <w:rPr>
                <w:sz w:val="24"/>
                <w:szCs w:val="24"/>
              </w:rPr>
            </w:pPr>
          </w:p>
        </w:tc>
        <w:tc>
          <w:tcPr>
            <w:tcW w:w="1840" w:type="dxa"/>
          </w:tcPr>
          <w:p w14:paraId="1F732F4C" w14:textId="77777777" w:rsidR="008A1961" w:rsidRPr="00442838" w:rsidRDefault="008A1961" w:rsidP="008A1961">
            <w:pPr>
              <w:spacing w:line="360" w:lineRule="auto"/>
              <w:rPr>
                <w:sz w:val="24"/>
                <w:szCs w:val="24"/>
              </w:rPr>
            </w:pPr>
          </w:p>
        </w:tc>
        <w:tc>
          <w:tcPr>
            <w:tcW w:w="1873" w:type="dxa"/>
          </w:tcPr>
          <w:p w14:paraId="20EA4117" w14:textId="77777777" w:rsidR="008A1961" w:rsidRPr="00442838" w:rsidRDefault="008A1961" w:rsidP="008A1961">
            <w:pPr>
              <w:spacing w:line="360" w:lineRule="auto"/>
              <w:rPr>
                <w:sz w:val="24"/>
                <w:szCs w:val="24"/>
              </w:rPr>
            </w:pPr>
          </w:p>
        </w:tc>
        <w:tc>
          <w:tcPr>
            <w:tcW w:w="1739" w:type="dxa"/>
          </w:tcPr>
          <w:p w14:paraId="55CFD7F6" w14:textId="77777777" w:rsidR="008A1961" w:rsidRPr="00442838" w:rsidRDefault="008A1961" w:rsidP="008A1961">
            <w:pPr>
              <w:spacing w:line="360" w:lineRule="auto"/>
              <w:rPr>
                <w:sz w:val="24"/>
                <w:szCs w:val="24"/>
              </w:rPr>
            </w:pPr>
          </w:p>
        </w:tc>
        <w:tc>
          <w:tcPr>
            <w:tcW w:w="1739" w:type="dxa"/>
          </w:tcPr>
          <w:p w14:paraId="219CD295" w14:textId="77777777" w:rsidR="008A1961" w:rsidRPr="00442838" w:rsidRDefault="008A1961" w:rsidP="008A1961">
            <w:pPr>
              <w:spacing w:line="360" w:lineRule="auto"/>
              <w:rPr>
                <w:sz w:val="24"/>
                <w:szCs w:val="24"/>
              </w:rPr>
            </w:pPr>
          </w:p>
        </w:tc>
        <w:tc>
          <w:tcPr>
            <w:tcW w:w="1739" w:type="dxa"/>
          </w:tcPr>
          <w:p w14:paraId="18476C48" w14:textId="77777777" w:rsidR="008A1961" w:rsidRPr="00442838" w:rsidRDefault="008A1961" w:rsidP="008A1961">
            <w:pPr>
              <w:spacing w:line="360" w:lineRule="auto"/>
              <w:rPr>
                <w:sz w:val="24"/>
                <w:szCs w:val="24"/>
              </w:rPr>
            </w:pPr>
          </w:p>
        </w:tc>
      </w:tr>
      <w:tr w:rsidR="008A1961" w:rsidRPr="00442838" w14:paraId="64D26EEE" w14:textId="77777777" w:rsidTr="008A1961">
        <w:tc>
          <w:tcPr>
            <w:tcW w:w="1860" w:type="dxa"/>
          </w:tcPr>
          <w:p w14:paraId="50A34FA6" w14:textId="77777777" w:rsidR="008A1961" w:rsidRPr="00442838" w:rsidRDefault="008A1961" w:rsidP="008A1961">
            <w:pPr>
              <w:spacing w:line="360" w:lineRule="auto"/>
              <w:rPr>
                <w:sz w:val="24"/>
                <w:szCs w:val="24"/>
              </w:rPr>
            </w:pPr>
          </w:p>
        </w:tc>
        <w:tc>
          <w:tcPr>
            <w:tcW w:w="1840" w:type="dxa"/>
          </w:tcPr>
          <w:p w14:paraId="243373D0" w14:textId="77777777" w:rsidR="008A1961" w:rsidRPr="00442838" w:rsidRDefault="008A1961" w:rsidP="008A1961">
            <w:pPr>
              <w:spacing w:line="360" w:lineRule="auto"/>
              <w:rPr>
                <w:sz w:val="24"/>
                <w:szCs w:val="24"/>
              </w:rPr>
            </w:pPr>
          </w:p>
        </w:tc>
        <w:tc>
          <w:tcPr>
            <w:tcW w:w="1873" w:type="dxa"/>
          </w:tcPr>
          <w:p w14:paraId="64EECA9A" w14:textId="77777777" w:rsidR="008A1961" w:rsidRPr="00442838" w:rsidRDefault="008A1961" w:rsidP="008A1961">
            <w:pPr>
              <w:spacing w:line="360" w:lineRule="auto"/>
              <w:rPr>
                <w:sz w:val="24"/>
                <w:szCs w:val="24"/>
              </w:rPr>
            </w:pPr>
          </w:p>
        </w:tc>
        <w:tc>
          <w:tcPr>
            <w:tcW w:w="1739" w:type="dxa"/>
          </w:tcPr>
          <w:p w14:paraId="37DF6032" w14:textId="77777777" w:rsidR="008A1961" w:rsidRPr="00442838" w:rsidRDefault="008A1961" w:rsidP="008A1961">
            <w:pPr>
              <w:spacing w:line="360" w:lineRule="auto"/>
              <w:rPr>
                <w:sz w:val="24"/>
                <w:szCs w:val="24"/>
              </w:rPr>
            </w:pPr>
          </w:p>
        </w:tc>
        <w:tc>
          <w:tcPr>
            <w:tcW w:w="1739" w:type="dxa"/>
          </w:tcPr>
          <w:p w14:paraId="0F7A275F" w14:textId="77777777" w:rsidR="008A1961" w:rsidRPr="00442838" w:rsidRDefault="008A1961" w:rsidP="008A1961">
            <w:pPr>
              <w:spacing w:line="360" w:lineRule="auto"/>
              <w:rPr>
                <w:sz w:val="24"/>
                <w:szCs w:val="24"/>
              </w:rPr>
            </w:pPr>
          </w:p>
        </w:tc>
        <w:tc>
          <w:tcPr>
            <w:tcW w:w="1739" w:type="dxa"/>
          </w:tcPr>
          <w:p w14:paraId="5C452CBE" w14:textId="77777777" w:rsidR="008A1961" w:rsidRPr="00442838" w:rsidRDefault="008A1961" w:rsidP="008A1961">
            <w:pPr>
              <w:spacing w:line="360" w:lineRule="auto"/>
              <w:rPr>
                <w:sz w:val="24"/>
                <w:szCs w:val="24"/>
              </w:rPr>
            </w:pPr>
          </w:p>
        </w:tc>
      </w:tr>
      <w:tr w:rsidR="008A1961" w:rsidRPr="00442838" w14:paraId="5DDCCAFE" w14:textId="77777777" w:rsidTr="008A1961">
        <w:tc>
          <w:tcPr>
            <w:tcW w:w="1860" w:type="dxa"/>
          </w:tcPr>
          <w:p w14:paraId="77F68E9A" w14:textId="77777777" w:rsidR="008A1961" w:rsidRPr="00442838" w:rsidRDefault="008A1961" w:rsidP="008A1961">
            <w:pPr>
              <w:spacing w:line="360" w:lineRule="auto"/>
              <w:rPr>
                <w:sz w:val="24"/>
                <w:szCs w:val="24"/>
              </w:rPr>
            </w:pPr>
          </w:p>
        </w:tc>
        <w:tc>
          <w:tcPr>
            <w:tcW w:w="1840" w:type="dxa"/>
          </w:tcPr>
          <w:p w14:paraId="48C9AA99" w14:textId="77777777" w:rsidR="008A1961" w:rsidRPr="00442838" w:rsidRDefault="008A1961" w:rsidP="008A1961">
            <w:pPr>
              <w:spacing w:line="360" w:lineRule="auto"/>
              <w:rPr>
                <w:sz w:val="24"/>
                <w:szCs w:val="24"/>
              </w:rPr>
            </w:pPr>
          </w:p>
        </w:tc>
        <w:tc>
          <w:tcPr>
            <w:tcW w:w="1873" w:type="dxa"/>
          </w:tcPr>
          <w:p w14:paraId="7BA284C6" w14:textId="77777777" w:rsidR="008A1961" w:rsidRPr="00442838" w:rsidRDefault="008A1961" w:rsidP="008A1961">
            <w:pPr>
              <w:spacing w:line="360" w:lineRule="auto"/>
              <w:rPr>
                <w:sz w:val="24"/>
                <w:szCs w:val="24"/>
              </w:rPr>
            </w:pPr>
          </w:p>
        </w:tc>
        <w:tc>
          <w:tcPr>
            <w:tcW w:w="1739" w:type="dxa"/>
          </w:tcPr>
          <w:p w14:paraId="24CC8DED" w14:textId="77777777" w:rsidR="008A1961" w:rsidRPr="00442838" w:rsidRDefault="008A1961" w:rsidP="008A1961">
            <w:pPr>
              <w:spacing w:line="360" w:lineRule="auto"/>
              <w:rPr>
                <w:sz w:val="24"/>
                <w:szCs w:val="24"/>
              </w:rPr>
            </w:pPr>
          </w:p>
        </w:tc>
        <w:tc>
          <w:tcPr>
            <w:tcW w:w="1739" w:type="dxa"/>
          </w:tcPr>
          <w:p w14:paraId="566D8973" w14:textId="77777777" w:rsidR="008A1961" w:rsidRPr="00442838" w:rsidRDefault="008A1961" w:rsidP="008A1961">
            <w:pPr>
              <w:spacing w:line="360" w:lineRule="auto"/>
              <w:rPr>
                <w:sz w:val="24"/>
                <w:szCs w:val="24"/>
              </w:rPr>
            </w:pPr>
          </w:p>
        </w:tc>
        <w:tc>
          <w:tcPr>
            <w:tcW w:w="1739" w:type="dxa"/>
          </w:tcPr>
          <w:p w14:paraId="433EDE23" w14:textId="77777777" w:rsidR="008A1961" w:rsidRPr="00442838" w:rsidRDefault="008A1961" w:rsidP="008A1961">
            <w:pPr>
              <w:spacing w:line="360" w:lineRule="auto"/>
              <w:rPr>
                <w:sz w:val="24"/>
                <w:szCs w:val="24"/>
              </w:rPr>
            </w:pPr>
          </w:p>
        </w:tc>
      </w:tr>
      <w:tr w:rsidR="008A1961" w:rsidRPr="00442838" w14:paraId="553753C0" w14:textId="77777777" w:rsidTr="008A1961">
        <w:tc>
          <w:tcPr>
            <w:tcW w:w="1860" w:type="dxa"/>
          </w:tcPr>
          <w:p w14:paraId="7A6449C9" w14:textId="77777777" w:rsidR="008A1961" w:rsidRPr="00442838" w:rsidRDefault="008A1961" w:rsidP="008A1961">
            <w:pPr>
              <w:spacing w:line="360" w:lineRule="auto"/>
              <w:rPr>
                <w:sz w:val="24"/>
                <w:szCs w:val="24"/>
              </w:rPr>
            </w:pPr>
          </w:p>
        </w:tc>
        <w:tc>
          <w:tcPr>
            <w:tcW w:w="1840" w:type="dxa"/>
          </w:tcPr>
          <w:p w14:paraId="746FAA37" w14:textId="77777777" w:rsidR="008A1961" w:rsidRPr="00442838" w:rsidRDefault="008A1961" w:rsidP="008A1961">
            <w:pPr>
              <w:spacing w:line="360" w:lineRule="auto"/>
              <w:rPr>
                <w:sz w:val="24"/>
                <w:szCs w:val="24"/>
              </w:rPr>
            </w:pPr>
          </w:p>
        </w:tc>
        <w:tc>
          <w:tcPr>
            <w:tcW w:w="1873" w:type="dxa"/>
          </w:tcPr>
          <w:p w14:paraId="7AE1E61B" w14:textId="77777777" w:rsidR="008A1961" w:rsidRPr="00442838" w:rsidRDefault="008A1961" w:rsidP="008A1961">
            <w:pPr>
              <w:spacing w:line="360" w:lineRule="auto"/>
              <w:rPr>
                <w:sz w:val="24"/>
                <w:szCs w:val="24"/>
              </w:rPr>
            </w:pPr>
          </w:p>
        </w:tc>
        <w:tc>
          <w:tcPr>
            <w:tcW w:w="1739" w:type="dxa"/>
          </w:tcPr>
          <w:p w14:paraId="474589D4" w14:textId="77777777" w:rsidR="008A1961" w:rsidRPr="00442838" w:rsidRDefault="008A1961" w:rsidP="008A1961">
            <w:pPr>
              <w:spacing w:line="360" w:lineRule="auto"/>
              <w:rPr>
                <w:sz w:val="24"/>
                <w:szCs w:val="24"/>
              </w:rPr>
            </w:pPr>
          </w:p>
        </w:tc>
        <w:tc>
          <w:tcPr>
            <w:tcW w:w="1739" w:type="dxa"/>
          </w:tcPr>
          <w:p w14:paraId="51C552C5" w14:textId="77777777" w:rsidR="008A1961" w:rsidRPr="00442838" w:rsidRDefault="008A1961" w:rsidP="008A1961">
            <w:pPr>
              <w:spacing w:line="360" w:lineRule="auto"/>
              <w:rPr>
                <w:sz w:val="24"/>
                <w:szCs w:val="24"/>
              </w:rPr>
            </w:pPr>
          </w:p>
        </w:tc>
        <w:tc>
          <w:tcPr>
            <w:tcW w:w="1739" w:type="dxa"/>
          </w:tcPr>
          <w:p w14:paraId="1A0537B8" w14:textId="77777777" w:rsidR="008A1961" w:rsidRPr="00442838" w:rsidRDefault="008A1961" w:rsidP="008A1961">
            <w:pPr>
              <w:spacing w:line="360" w:lineRule="auto"/>
              <w:rPr>
                <w:sz w:val="24"/>
                <w:szCs w:val="24"/>
              </w:rPr>
            </w:pPr>
          </w:p>
        </w:tc>
      </w:tr>
      <w:tr w:rsidR="008A1961" w:rsidRPr="00442838" w14:paraId="50B10237" w14:textId="77777777" w:rsidTr="008A1961">
        <w:tc>
          <w:tcPr>
            <w:tcW w:w="1860" w:type="dxa"/>
          </w:tcPr>
          <w:p w14:paraId="4694D8A6" w14:textId="77777777" w:rsidR="008A1961" w:rsidRPr="00442838" w:rsidRDefault="008A1961" w:rsidP="008A1961">
            <w:pPr>
              <w:spacing w:line="360" w:lineRule="auto"/>
              <w:rPr>
                <w:sz w:val="24"/>
                <w:szCs w:val="24"/>
              </w:rPr>
            </w:pPr>
          </w:p>
        </w:tc>
        <w:tc>
          <w:tcPr>
            <w:tcW w:w="1840" w:type="dxa"/>
          </w:tcPr>
          <w:p w14:paraId="5748215C" w14:textId="77777777" w:rsidR="008A1961" w:rsidRPr="00442838" w:rsidRDefault="008A1961" w:rsidP="008A1961">
            <w:pPr>
              <w:spacing w:line="360" w:lineRule="auto"/>
              <w:rPr>
                <w:sz w:val="24"/>
                <w:szCs w:val="24"/>
              </w:rPr>
            </w:pPr>
          </w:p>
        </w:tc>
        <w:tc>
          <w:tcPr>
            <w:tcW w:w="1873" w:type="dxa"/>
          </w:tcPr>
          <w:p w14:paraId="0534A416" w14:textId="77777777" w:rsidR="008A1961" w:rsidRPr="00442838" w:rsidRDefault="008A1961" w:rsidP="008A1961">
            <w:pPr>
              <w:spacing w:line="360" w:lineRule="auto"/>
              <w:rPr>
                <w:sz w:val="24"/>
                <w:szCs w:val="24"/>
              </w:rPr>
            </w:pPr>
          </w:p>
        </w:tc>
        <w:tc>
          <w:tcPr>
            <w:tcW w:w="1739" w:type="dxa"/>
          </w:tcPr>
          <w:p w14:paraId="4F87956A" w14:textId="77777777" w:rsidR="008A1961" w:rsidRPr="00442838" w:rsidRDefault="008A1961" w:rsidP="008A1961">
            <w:pPr>
              <w:spacing w:line="360" w:lineRule="auto"/>
              <w:rPr>
                <w:sz w:val="24"/>
                <w:szCs w:val="24"/>
              </w:rPr>
            </w:pPr>
          </w:p>
        </w:tc>
        <w:tc>
          <w:tcPr>
            <w:tcW w:w="1739" w:type="dxa"/>
          </w:tcPr>
          <w:p w14:paraId="1F7BF0E8" w14:textId="77777777" w:rsidR="008A1961" w:rsidRPr="00442838" w:rsidRDefault="008A1961" w:rsidP="008A1961">
            <w:pPr>
              <w:spacing w:line="360" w:lineRule="auto"/>
              <w:rPr>
                <w:sz w:val="24"/>
                <w:szCs w:val="24"/>
              </w:rPr>
            </w:pPr>
          </w:p>
        </w:tc>
        <w:tc>
          <w:tcPr>
            <w:tcW w:w="1739" w:type="dxa"/>
          </w:tcPr>
          <w:p w14:paraId="70D5AF3F" w14:textId="77777777" w:rsidR="008A1961" w:rsidRPr="00442838" w:rsidRDefault="008A1961" w:rsidP="008A1961">
            <w:pPr>
              <w:spacing w:line="360" w:lineRule="auto"/>
              <w:rPr>
                <w:sz w:val="24"/>
                <w:szCs w:val="24"/>
              </w:rPr>
            </w:pPr>
          </w:p>
        </w:tc>
      </w:tr>
      <w:tr w:rsidR="008A1961" w:rsidRPr="00442838" w14:paraId="74DA3985" w14:textId="77777777" w:rsidTr="008A1961">
        <w:tc>
          <w:tcPr>
            <w:tcW w:w="1860" w:type="dxa"/>
          </w:tcPr>
          <w:p w14:paraId="31AEDB69" w14:textId="77777777" w:rsidR="008A1961" w:rsidRPr="00442838" w:rsidRDefault="008A1961" w:rsidP="008A1961">
            <w:pPr>
              <w:spacing w:line="360" w:lineRule="auto"/>
              <w:rPr>
                <w:sz w:val="24"/>
                <w:szCs w:val="24"/>
              </w:rPr>
            </w:pPr>
          </w:p>
        </w:tc>
        <w:tc>
          <w:tcPr>
            <w:tcW w:w="1840" w:type="dxa"/>
          </w:tcPr>
          <w:p w14:paraId="1C242669" w14:textId="77777777" w:rsidR="008A1961" w:rsidRPr="00442838" w:rsidRDefault="008A1961" w:rsidP="008A1961">
            <w:pPr>
              <w:spacing w:line="360" w:lineRule="auto"/>
              <w:rPr>
                <w:sz w:val="24"/>
                <w:szCs w:val="24"/>
              </w:rPr>
            </w:pPr>
          </w:p>
        </w:tc>
        <w:tc>
          <w:tcPr>
            <w:tcW w:w="1873" w:type="dxa"/>
          </w:tcPr>
          <w:p w14:paraId="31E246C3" w14:textId="77777777" w:rsidR="008A1961" w:rsidRPr="00442838" w:rsidRDefault="008A1961" w:rsidP="008A1961">
            <w:pPr>
              <w:spacing w:line="360" w:lineRule="auto"/>
              <w:rPr>
                <w:sz w:val="24"/>
                <w:szCs w:val="24"/>
              </w:rPr>
            </w:pPr>
          </w:p>
        </w:tc>
        <w:tc>
          <w:tcPr>
            <w:tcW w:w="1739" w:type="dxa"/>
          </w:tcPr>
          <w:p w14:paraId="50C17EA8" w14:textId="77777777" w:rsidR="008A1961" w:rsidRPr="00442838" w:rsidRDefault="008A1961" w:rsidP="008A1961">
            <w:pPr>
              <w:spacing w:line="360" w:lineRule="auto"/>
              <w:rPr>
                <w:sz w:val="24"/>
                <w:szCs w:val="24"/>
              </w:rPr>
            </w:pPr>
          </w:p>
        </w:tc>
        <w:tc>
          <w:tcPr>
            <w:tcW w:w="1739" w:type="dxa"/>
          </w:tcPr>
          <w:p w14:paraId="2A24C860" w14:textId="77777777" w:rsidR="008A1961" w:rsidRPr="00442838" w:rsidRDefault="008A1961" w:rsidP="008A1961">
            <w:pPr>
              <w:spacing w:line="360" w:lineRule="auto"/>
              <w:rPr>
                <w:sz w:val="24"/>
                <w:szCs w:val="24"/>
              </w:rPr>
            </w:pPr>
          </w:p>
        </w:tc>
        <w:tc>
          <w:tcPr>
            <w:tcW w:w="1739" w:type="dxa"/>
          </w:tcPr>
          <w:p w14:paraId="6027E071" w14:textId="77777777" w:rsidR="008A1961" w:rsidRPr="00442838" w:rsidRDefault="008A1961" w:rsidP="008A1961">
            <w:pPr>
              <w:spacing w:line="360" w:lineRule="auto"/>
              <w:rPr>
                <w:sz w:val="24"/>
                <w:szCs w:val="24"/>
              </w:rPr>
            </w:pPr>
          </w:p>
        </w:tc>
      </w:tr>
      <w:tr w:rsidR="008A1961" w:rsidRPr="00442838" w14:paraId="56AF9047" w14:textId="77777777" w:rsidTr="008A1961">
        <w:tc>
          <w:tcPr>
            <w:tcW w:w="1860" w:type="dxa"/>
          </w:tcPr>
          <w:p w14:paraId="72DDA7C9" w14:textId="77777777" w:rsidR="008A1961" w:rsidRPr="00442838" w:rsidRDefault="008A1961" w:rsidP="008A1961">
            <w:pPr>
              <w:spacing w:line="360" w:lineRule="auto"/>
              <w:rPr>
                <w:sz w:val="24"/>
                <w:szCs w:val="24"/>
              </w:rPr>
            </w:pPr>
          </w:p>
        </w:tc>
        <w:tc>
          <w:tcPr>
            <w:tcW w:w="1840" w:type="dxa"/>
          </w:tcPr>
          <w:p w14:paraId="3C7ACF9E" w14:textId="77777777" w:rsidR="008A1961" w:rsidRPr="00442838" w:rsidRDefault="008A1961" w:rsidP="008A1961">
            <w:pPr>
              <w:spacing w:line="360" w:lineRule="auto"/>
              <w:rPr>
                <w:sz w:val="24"/>
                <w:szCs w:val="24"/>
              </w:rPr>
            </w:pPr>
          </w:p>
        </w:tc>
        <w:tc>
          <w:tcPr>
            <w:tcW w:w="1873" w:type="dxa"/>
          </w:tcPr>
          <w:p w14:paraId="4E7BB524" w14:textId="77777777" w:rsidR="008A1961" w:rsidRPr="00442838" w:rsidRDefault="008A1961" w:rsidP="008A1961">
            <w:pPr>
              <w:spacing w:line="360" w:lineRule="auto"/>
              <w:rPr>
                <w:sz w:val="24"/>
                <w:szCs w:val="24"/>
              </w:rPr>
            </w:pPr>
          </w:p>
        </w:tc>
        <w:tc>
          <w:tcPr>
            <w:tcW w:w="1739" w:type="dxa"/>
          </w:tcPr>
          <w:p w14:paraId="7AE1109F" w14:textId="77777777" w:rsidR="008A1961" w:rsidRPr="00442838" w:rsidRDefault="008A1961" w:rsidP="008A1961">
            <w:pPr>
              <w:spacing w:line="360" w:lineRule="auto"/>
              <w:rPr>
                <w:sz w:val="24"/>
                <w:szCs w:val="24"/>
              </w:rPr>
            </w:pPr>
          </w:p>
        </w:tc>
        <w:tc>
          <w:tcPr>
            <w:tcW w:w="1739" w:type="dxa"/>
          </w:tcPr>
          <w:p w14:paraId="2747AF35" w14:textId="77777777" w:rsidR="008A1961" w:rsidRPr="00442838" w:rsidRDefault="008A1961" w:rsidP="008A1961">
            <w:pPr>
              <w:spacing w:line="360" w:lineRule="auto"/>
              <w:rPr>
                <w:sz w:val="24"/>
                <w:szCs w:val="24"/>
              </w:rPr>
            </w:pPr>
          </w:p>
        </w:tc>
        <w:tc>
          <w:tcPr>
            <w:tcW w:w="1739" w:type="dxa"/>
          </w:tcPr>
          <w:p w14:paraId="04193915" w14:textId="77777777" w:rsidR="008A1961" w:rsidRPr="00442838" w:rsidRDefault="008A1961" w:rsidP="008A1961">
            <w:pPr>
              <w:spacing w:line="360" w:lineRule="auto"/>
              <w:rPr>
                <w:sz w:val="24"/>
                <w:szCs w:val="24"/>
              </w:rPr>
            </w:pPr>
          </w:p>
        </w:tc>
      </w:tr>
      <w:tr w:rsidR="008A1961" w:rsidRPr="00442838" w14:paraId="0477C165" w14:textId="77777777" w:rsidTr="008A1961">
        <w:tc>
          <w:tcPr>
            <w:tcW w:w="1860" w:type="dxa"/>
          </w:tcPr>
          <w:p w14:paraId="283ECFBB" w14:textId="77777777" w:rsidR="008A1961" w:rsidRPr="00442838" w:rsidRDefault="008A1961" w:rsidP="008A1961">
            <w:pPr>
              <w:spacing w:line="360" w:lineRule="auto"/>
              <w:rPr>
                <w:sz w:val="24"/>
                <w:szCs w:val="24"/>
              </w:rPr>
            </w:pPr>
          </w:p>
        </w:tc>
        <w:tc>
          <w:tcPr>
            <w:tcW w:w="1840" w:type="dxa"/>
          </w:tcPr>
          <w:p w14:paraId="0CB40DE8" w14:textId="77777777" w:rsidR="008A1961" w:rsidRPr="00442838" w:rsidRDefault="008A1961" w:rsidP="008A1961">
            <w:pPr>
              <w:spacing w:line="360" w:lineRule="auto"/>
              <w:rPr>
                <w:sz w:val="24"/>
                <w:szCs w:val="24"/>
              </w:rPr>
            </w:pPr>
          </w:p>
        </w:tc>
        <w:tc>
          <w:tcPr>
            <w:tcW w:w="1873" w:type="dxa"/>
          </w:tcPr>
          <w:p w14:paraId="72863001" w14:textId="77777777" w:rsidR="008A1961" w:rsidRPr="00442838" w:rsidRDefault="008A1961" w:rsidP="008A1961">
            <w:pPr>
              <w:spacing w:line="360" w:lineRule="auto"/>
              <w:rPr>
                <w:sz w:val="24"/>
                <w:szCs w:val="24"/>
              </w:rPr>
            </w:pPr>
          </w:p>
        </w:tc>
        <w:tc>
          <w:tcPr>
            <w:tcW w:w="1739" w:type="dxa"/>
          </w:tcPr>
          <w:p w14:paraId="20EC9572" w14:textId="77777777" w:rsidR="008A1961" w:rsidRPr="00442838" w:rsidRDefault="008A1961" w:rsidP="008A1961">
            <w:pPr>
              <w:spacing w:line="360" w:lineRule="auto"/>
              <w:rPr>
                <w:sz w:val="24"/>
                <w:szCs w:val="24"/>
              </w:rPr>
            </w:pPr>
          </w:p>
        </w:tc>
        <w:tc>
          <w:tcPr>
            <w:tcW w:w="1739" w:type="dxa"/>
          </w:tcPr>
          <w:p w14:paraId="2F2DEC4A" w14:textId="77777777" w:rsidR="008A1961" w:rsidRPr="00442838" w:rsidRDefault="008A1961" w:rsidP="008A1961">
            <w:pPr>
              <w:spacing w:line="360" w:lineRule="auto"/>
              <w:rPr>
                <w:sz w:val="24"/>
                <w:szCs w:val="24"/>
              </w:rPr>
            </w:pPr>
          </w:p>
        </w:tc>
        <w:tc>
          <w:tcPr>
            <w:tcW w:w="1739" w:type="dxa"/>
          </w:tcPr>
          <w:p w14:paraId="0FCE9D5D" w14:textId="77777777" w:rsidR="008A1961" w:rsidRPr="00442838" w:rsidRDefault="008A1961" w:rsidP="008A1961">
            <w:pPr>
              <w:spacing w:line="360" w:lineRule="auto"/>
              <w:rPr>
                <w:sz w:val="24"/>
                <w:szCs w:val="24"/>
              </w:rPr>
            </w:pPr>
          </w:p>
        </w:tc>
      </w:tr>
      <w:tr w:rsidR="008A1961" w:rsidRPr="00442838" w14:paraId="2D7F92DF" w14:textId="77777777" w:rsidTr="008A1961">
        <w:tc>
          <w:tcPr>
            <w:tcW w:w="1860" w:type="dxa"/>
          </w:tcPr>
          <w:p w14:paraId="0142F38C" w14:textId="77777777" w:rsidR="008A1961" w:rsidRPr="00442838" w:rsidRDefault="008A1961" w:rsidP="008A1961">
            <w:pPr>
              <w:spacing w:line="360" w:lineRule="auto"/>
              <w:rPr>
                <w:sz w:val="24"/>
                <w:szCs w:val="24"/>
              </w:rPr>
            </w:pPr>
          </w:p>
        </w:tc>
        <w:tc>
          <w:tcPr>
            <w:tcW w:w="1840" w:type="dxa"/>
          </w:tcPr>
          <w:p w14:paraId="0085E9A7" w14:textId="77777777" w:rsidR="008A1961" w:rsidRPr="00442838" w:rsidRDefault="008A1961" w:rsidP="008A1961">
            <w:pPr>
              <w:spacing w:line="360" w:lineRule="auto"/>
              <w:rPr>
                <w:sz w:val="24"/>
                <w:szCs w:val="24"/>
              </w:rPr>
            </w:pPr>
          </w:p>
        </w:tc>
        <w:tc>
          <w:tcPr>
            <w:tcW w:w="1873" w:type="dxa"/>
          </w:tcPr>
          <w:p w14:paraId="2C614A17" w14:textId="77777777" w:rsidR="008A1961" w:rsidRPr="00442838" w:rsidRDefault="008A1961" w:rsidP="008A1961">
            <w:pPr>
              <w:spacing w:line="360" w:lineRule="auto"/>
              <w:rPr>
                <w:sz w:val="24"/>
                <w:szCs w:val="24"/>
              </w:rPr>
            </w:pPr>
          </w:p>
        </w:tc>
        <w:tc>
          <w:tcPr>
            <w:tcW w:w="1739" w:type="dxa"/>
          </w:tcPr>
          <w:p w14:paraId="2B642FF4" w14:textId="77777777" w:rsidR="008A1961" w:rsidRPr="00442838" w:rsidRDefault="008A1961" w:rsidP="008A1961">
            <w:pPr>
              <w:spacing w:line="360" w:lineRule="auto"/>
              <w:rPr>
                <w:sz w:val="24"/>
                <w:szCs w:val="24"/>
              </w:rPr>
            </w:pPr>
          </w:p>
        </w:tc>
        <w:tc>
          <w:tcPr>
            <w:tcW w:w="1739" w:type="dxa"/>
          </w:tcPr>
          <w:p w14:paraId="3D907BCB" w14:textId="77777777" w:rsidR="008A1961" w:rsidRPr="00442838" w:rsidRDefault="008A1961" w:rsidP="008A1961">
            <w:pPr>
              <w:spacing w:line="360" w:lineRule="auto"/>
              <w:rPr>
                <w:sz w:val="24"/>
                <w:szCs w:val="24"/>
              </w:rPr>
            </w:pPr>
          </w:p>
        </w:tc>
        <w:tc>
          <w:tcPr>
            <w:tcW w:w="1739" w:type="dxa"/>
          </w:tcPr>
          <w:p w14:paraId="6AE9FC43" w14:textId="77777777" w:rsidR="008A1961" w:rsidRPr="00442838" w:rsidRDefault="008A1961" w:rsidP="008A1961">
            <w:pPr>
              <w:spacing w:line="360" w:lineRule="auto"/>
              <w:rPr>
                <w:sz w:val="24"/>
                <w:szCs w:val="24"/>
              </w:rPr>
            </w:pPr>
          </w:p>
        </w:tc>
      </w:tr>
      <w:tr w:rsidR="008A1961" w:rsidRPr="00442838" w14:paraId="1588B2D5" w14:textId="77777777" w:rsidTr="008A1961">
        <w:tc>
          <w:tcPr>
            <w:tcW w:w="1860" w:type="dxa"/>
          </w:tcPr>
          <w:p w14:paraId="12324AA8" w14:textId="77777777" w:rsidR="008A1961" w:rsidRPr="00442838" w:rsidRDefault="008A1961" w:rsidP="008A1961">
            <w:pPr>
              <w:spacing w:line="360" w:lineRule="auto"/>
              <w:rPr>
                <w:sz w:val="24"/>
                <w:szCs w:val="24"/>
              </w:rPr>
            </w:pPr>
          </w:p>
        </w:tc>
        <w:tc>
          <w:tcPr>
            <w:tcW w:w="1840" w:type="dxa"/>
          </w:tcPr>
          <w:p w14:paraId="2E66DA1C" w14:textId="77777777" w:rsidR="008A1961" w:rsidRPr="00442838" w:rsidRDefault="008A1961" w:rsidP="008A1961">
            <w:pPr>
              <w:spacing w:line="360" w:lineRule="auto"/>
              <w:rPr>
                <w:sz w:val="24"/>
                <w:szCs w:val="24"/>
              </w:rPr>
            </w:pPr>
          </w:p>
        </w:tc>
        <w:tc>
          <w:tcPr>
            <w:tcW w:w="1873" w:type="dxa"/>
          </w:tcPr>
          <w:p w14:paraId="3ACA3E29" w14:textId="77777777" w:rsidR="008A1961" w:rsidRPr="00442838" w:rsidRDefault="008A1961" w:rsidP="008A1961">
            <w:pPr>
              <w:spacing w:line="360" w:lineRule="auto"/>
              <w:rPr>
                <w:sz w:val="24"/>
                <w:szCs w:val="24"/>
              </w:rPr>
            </w:pPr>
          </w:p>
        </w:tc>
        <w:tc>
          <w:tcPr>
            <w:tcW w:w="1739" w:type="dxa"/>
          </w:tcPr>
          <w:p w14:paraId="7BBF8A80" w14:textId="77777777" w:rsidR="008A1961" w:rsidRPr="00442838" w:rsidRDefault="008A1961" w:rsidP="008A1961">
            <w:pPr>
              <w:spacing w:line="360" w:lineRule="auto"/>
              <w:rPr>
                <w:sz w:val="24"/>
                <w:szCs w:val="24"/>
              </w:rPr>
            </w:pPr>
          </w:p>
        </w:tc>
        <w:tc>
          <w:tcPr>
            <w:tcW w:w="1739" w:type="dxa"/>
          </w:tcPr>
          <w:p w14:paraId="7E314802" w14:textId="77777777" w:rsidR="008A1961" w:rsidRPr="00442838" w:rsidRDefault="008A1961" w:rsidP="008A1961">
            <w:pPr>
              <w:spacing w:line="360" w:lineRule="auto"/>
              <w:rPr>
                <w:sz w:val="24"/>
                <w:szCs w:val="24"/>
              </w:rPr>
            </w:pPr>
          </w:p>
        </w:tc>
        <w:tc>
          <w:tcPr>
            <w:tcW w:w="1739" w:type="dxa"/>
          </w:tcPr>
          <w:p w14:paraId="43A46A24" w14:textId="77777777" w:rsidR="008A1961" w:rsidRPr="00442838" w:rsidRDefault="008A1961" w:rsidP="008A1961">
            <w:pPr>
              <w:spacing w:line="360" w:lineRule="auto"/>
              <w:rPr>
                <w:sz w:val="24"/>
                <w:szCs w:val="24"/>
              </w:rPr>
            </w:pPr>
          </w:p>
        </w:tc>
      </w:tr>
      <w:tr w:rsidR="008A1961" w:rsidRPr="00442838" w14:paraId="4AB347E1" w14:textId="77777777" w:rsidTr="008A1961">
        <w:tc>
          <w:tcPr>
            <w:tcW w:w="1860" w:type="dxa"/>
          </w:tcPr>
          <w:p w14:paraId="3841615B" w14:textId="77777777" w:rsidR="008A1961" w:rsidRPr="00442838" w:rsidRDefault="008A1961" w:rsidP="008A1961">
            <w:pPr>
              <w:spacing w:line="360" w:lineRule="auto"/>
              <w:rPr>
                <w:sz w:val="24"/>
                <w:szCs w:val="24"/>
              </w:rPr>
            </w:pPr>
          </w:p>
        </w:tc>
        <w:tc>
          <w:tcPr>
            <w:tcW w:w="1840" w:type="dxa"/>
          </w:tcPr>
          <w:p w14:paraId="3F40C0F1" w14:textId="77777777" w:rsidR="008A1961" w:rsidRPr="00442838" w:rsidRDefault="008A1961" w:rsidP="008A1961">
            <w:pPr>
              <w:spacing w:line="360" w:lineRule="auto"/>
              <w:rPr>
                <w:sz w:val="24"/>
                <w:szCs w:val="24"/>
              </w:rPr>
            </w:pPr>
          </w:p>
        </w:tc>
        <w:tc>
          <w:tcPr>
            <w:tcW w:w="1873" w:type="dxa"/>
          </w:tcPr>
          <w:p w14:paraId="3236B212" w14:textId="77777777" w:rsidR="008A1961" w:rsidRPr="00442838" w:rsidRDefault="008A1961" w:rsidP="008A1961">
            <w:pPr>
              <w:spacing w:line="360" w:lineRule="auto"/>
              <w:rPr>
                <w:sz w:val="24"/>
                <w:szCs w:val="24"/>
              </w:rPr>
            </w:pPr>
          </w:p>
        </w:tc>
        <w:tc>
          <w:tcPr>
            <w:tcW w:w="1739" w:type="dxa"/>
          </w:tcPr>
          <w:p w14:paraId="775A322E" w14:textId="77777777" w:rsidR="008A1961" w:rsidRPr="00442838" w:rsidRDefault="008A1961" w:rsidP="008A1961">
            <w:pPr>
              <w:spacing w:line="360" w:lineRule="auto"/>
              <w:rPr>
                <w:sz w:val="24"/>
                <w:szCs w:val="24"/>
              </w:rPr>
            </w:pPr>
          </w:p>
        </w:tc>
        <w:tc>
          <w:tcPr>
            <w:tcW w:w="1739" w:type="dxa"/>
          </w:tcPr>
          <w:p w14:paraId="5A440027" w14:textId="77777777" w:rsidR="008A1961" w:rsidRPr="00442838" w:rsidRDefault="008A1961" w:rsidP="008A1961">
            <w:pPr>
              <w:spacing w:line="360" w:lineRule="auto"/>
              <w:rPr>
                <w:sz w:val="24"/>
                <w:szCs w:val="24"/>
              </w:rPr>
            </w:pPr>
          </w:p>
        </w:tc>
        <w:tc>
          <w:tcPr>
            <w:tcW w:w="1739" w:type="dxa"/>
          </w:tcPr>
          <w:p w14:paraId="7DC6B24E" w14:textId="77777777" w:rsidR="008A1961" w:rsidRPr="00442838" w:rsidRDefault="008A1961" w:rsidP="008A1961">
            <w:pPr>
              <w:spacing w:line="360" w:lineRule="auto"/>
              <w:rPr>
                <w:sz w:val="24"/>
                <w:szCs w:val="24"/>
              </w:rPr>
            </w:pPr>
          </w:p>
        </w:tc>
      </w:tr>
      <w:tr w:rsidR="008A1961" w:rsidRPr="00442838" w14:paraId="26817F56" w14:textId="77777777" w:rsidTr="008A1961">
        <w:tc>
          <w:tcPr>
            <w:tcW w:w="1860" w:type="dxa"/>
          </w:tcPr>
          <w:p w14:paraId="5AD97228" w14:textId="77777777" w:rsidR="008A1961" w:rsidRPr="00442838" w:rsidRDefault="008A1961" w:rsidP="008A1961">
            <w:pPr>
              <w:spacing w:line="360" w:lineRule="auto"/>
              <w:rPr>
                <w:sz w:val="24"/>
                <w:szCs w:val="24"/>
              </w:rPr>
            </w:pPr>
          </w:p>
        </w:tc>
        <w:tc>
          <w:tcPr>
            <w:tcW w:w="1840" w:type="dxa"/>
          </w:tcPr>
          <w:p w14:paraId="62FD4631" w14:textId="77777777" w:rsidR="008A1961" w:rsidRPr="00442838" w:rsidRDefault="008A1961" w:rsidP="008A1961">
            <w:pPr>
              <w:spacing w:line="360" w:lineRule="auto"/>
              <w:rPr>
                <w:sz w:val="24"/>
                <w:szCs w:val="24"/>
              </w:rPr>
            </w:pPr>
          </w:p>
        </w:tc>
        <w:tc>
          <w:tcPr>
            <w:tcW w:w="1873" w:type="dxa"/>
          </w:tcPr>
          <w:p w14:paraId="297AA197" w14:textId="77777777" w:rsidR="008A1961" w:rsidRPr="00442838" w:rsidRDefault="008A1961" w:rsidP="008A1961">
            <w:pPr>
              <w:spacing w:line="360" w:lineRule="auto"/>
              <w:rPr>
                <w:sz w:val="24"/>
                <w:szCs w:val="24"/>
              </w:rPr>
            </w:pPr>
          </w:p>
        </w:tc>
        <w:tc>
          <w:tcPr>
            <w:tcW w:w="1739" w:type="dxa"/>
          </w:tcPr>
          <w:p w14:paraId="6095E4E3" w14:textId="77777777" w:rsidR="008A1961" w:rsidRPr="00442838" w:rsidRDefault="008A1961" w:rsidP="008A1961">
            <w:pPr>
              <w:spacing w:line="360" w:lineRule="auto"/>
              <w:rPr>
                <w:sz w:val="24"/>
                <w:szCs w:val="24"/>
              </w:rPr>
            </w:pPr>
          </w:p>
        </w:tc>
        <w:tc>
          <w:tcPr>
            <w:tcW w:w="1739" w:type="dxa"/>
          </w:tcPr>
          <w:p w14:paraId="717AB9CB" w14:textId="77777777" w:rsidR="008A1961" w:rsidRPr="00442838" w:rsidRDefault="008A1961" w:rsidP="008A1961">
            <w:pPr>
              <w:spacing w:line="360" w:lineRule="auto"/>
              <w:rPr>
                <w:sz w:val="24"/>
                <w:szCs w:val="24"/>
              </w:rPr>
            </w:pPr>
          </w:p>
        </w:tc>
        <w:tc>
          <w:tcPr>
            <w:tcW w:w="1739" w:type="dxa"/>
          </w:tcPr>
          <w:p w14:paraId="0C369F14" w14:textId="77777777" w:rsidR="008A1961" w:rsidRPr="00442838" w:rsidRDefault="008A1961" w:rsidP="008A1961">
            <w:pPr>
              <w:spacing w:line="360" w:lineRule="auto"/>
              <w:rPr>
                <w:sz w:val="24"/>
                <w:szCs w:val="24"/>
              </w:rPr>
            </w:pPr>
          </w:p>
        </w:tc>
      </w:tr>
      <w:tr w:rsidR="008A1961" w:rsidRPr="00442838" w14:paraId="4ABAEE26" w14:textId="77777777" w:rsidTr="008A1961">
        <w:tc>
          <w:tcPr>
            <w:tcW w:w="1860" w:type="dxa"/>
          </w:tcPr>
          <w:p w14:paraId="50FEBB24" w14:textId="77777777" w:rsidR="008A1961" w:rsidRPr="00442838" w:rsidRDefault="008A1961" w:rsidP="008A1961">
            <w:pPr>
              <w:spacing w:line="360" w:lineRule="auto"/>
              <w:rPr>
                <w:sz w:val="24"/>
                <w:szCs w:val="24"/>
              </w:rPr>
            </w:pPr>
          </w:p>
        </w:tc>
        <w:tc>
          <w:tcPr>
            <w:tcW w:w="1840" w:type="dxa"/>
          </w:tcPr>
          <w:p w14:paraId="575E370F" w14:textId="77777777" w:rsidR="008A1961" w:rsidRPr="00442838" w:rsidRDefault="008A1961" w:rsidP="008A1961">
            <w:pPr>
              <w:spacing w:line="360" w:lineRule="auto"/>
              <w:rPr>
                <w:sz w:val="24"/>
                <w:szCs w:val="24"/>
              </w:rPr>
            </w:pPr>
          </w:p>
        </w:tc>
        <w:tc>
          <w:tcPr>
            <w:tcW w:w="1873" w:type="dxa"/>
          </w:tcPr>
          <w:p w14:paraId="54731244" w14:textId="77777777" w:rsidR="008A1961" w:rsidRPr="00442838" w:rsidRDefault="008A1961" w:rsidP="008A1961">
            <w:pPr>
              <w:spacing w:line="360" w:lineRule="auto"/>
              <w:rPr>
                <w:sz w:val="24"/>
                <w:szCs w:val="24"/>
              </w:rPr>
            </w:pPr>
          </w:p>
        </w:tc>
        <w:tc>
          <w:tcPr>
            <w:tcW w:w="1739" w:type="dxa"/>
          </w:tcPr>
          <w:p w14:paraId="5D90900C" w14:textId="77777777" w:rsidR="008A1961" w:rsidRPr="00442838" w:rsidRDefault="008A1961" w:rsidP="008A1961">
            <w:pPr>
              <w:spacing w:line="360" w:lineRule="auto"/>
              <w:rPr>
                <w:sz w:val="24"/>
                <w:szCs w:val="24"/>
              </w:rPr>
            </w:pPr>
          </w:p>
        </w:tc>
        <w:tc>
          <w:tcPr>
            <w:tcW w:w="1739" w:type="dxa"/>
          </w:tcPr>
          <w:p w14:paraId="0DF2F1EE" w14:textId="77777777" w:rsidR="008A1961" w:rsidRPr="00442838" w:rsidRDefault="008A1961" w:rsidP="008A1961">
            <w:pPr>
              <w:spacing w:line="360" w:lineRule="auto"/>
              <w:rPr>
                <w:sz w:val="24"/>
                <w:szCs w:val="24"/>
              </w:rPr>
            </w:pPr>
          </w:p>
        </w:tc>
        <w:tc>
          <w:tcPr>
            <w:tcW w:w="1739" w:type="dxa"/>
          </w:tcPr>
          <w:p w14:paraId="3C37FB92" w14:textId="77777777" w:rsidR="008A1961" w:rsidRPr="00442838" w:rsidRDefault="008A1961" w:rsidP="008A1961">
            <w:pPr>
              <w:spacing w:line="360" w:lineRule="auto"/>
              <w:rPr>
                <w:sz w:val="24"/>
                <w:szCs w:val="24"/>
              </w:rPr>
            </w:pPr>
          </w:p>
        </w:tc>
      </w:tr>
      <w:tr w:rsidR="008A1961" w:rsidRPr="00442838" w14:paraId="55F7C39D" w14:textId="77777777" w:rsidTr="008A1961">
        <w:tc>
          <w:tcPr>
            <w:tcW w:w="1860" w:type="dxa"/>
          </w:tcPr>
          <w:p w14:paraId="004F070B" w14:textId="77777777" w:rsidR="008A1961" w:rsidRPr="00442838" w:rsidRDefault="008A1961" w:rsidP="008A1961">
            <w:pPr>
              <w:spacing w:line="360" w:lineRule="auto"/>
              <w:rPr>
                <w:sz w:val="24"/>
                <w:szCs w:val="24"/>
              </w:rPr>
            </w:pPr>
          </w:p>
        </w:tc>
        <w:tc>
          <w:tcPr>
            <w:tcW w:w="1840" w:type="dxa"/>
          </w:tcPr>
          <w:p w14:paraId="72CDDF4D" w14:textId="77777777" w:rsidR="008A1961" w:rsidRPr="00442838" w:rsidRDefault="008A1961" w:rsidP="008A1961">
            <w:pPr>
              <w:spacing w:line="360" w:lineRule="auto"/>
              <w:rPr>
                <w:sz w:val="24"/>
                <w:szCs w:val="24"/>
              </w:rPr>
            </w:pPr>
          </w:p>
        </w:tc>
        <w:tc>
          <w:tcPr>
            <w:tcW w:w="1873" w:type="dxa"/>
          </w:tcPr>
          <w:p w14:paraId="5EFC708D" w14:textId="77777777" w:rsidR="008A1961" w:rsidRPr="00442838" w:rsidRDefault="008A1961" w:rsidP="008A1961">
            <w:pPr>
              <w:spacing w:line="360" w:lineRule="auto"/>
              <w:rPr>
                <w:sz w:val="24"/>
                <w:szCs w:val="24"/>
              </w:rPr>
            </w:pPr>
          </w:p>
        </w:tc>
        <w:tc>
          <w:tcPr>
            <w:tcW w:w="1739" w:type="dxa"/>
          </w:tcPr>
          <w:p w14:paraId="1576C8E3" w14:textId="77777777" w:rsidR="008A1961" w:rsidRPr="00442838" w:rsidRDefault="008A1961" w:rsidP="008A1961">
            <w:pPr>
              <w:spacing w:line="360" w:lineRule="auto"/>
              <w:rPr>
                <w:sz w:val="24"/>
                <w:szCs w:val="24"/>
              </w:rPr>
            </w:pPr>
          </w:p>
        </w:tc>
        <w:tc>
          <w:tcPr>
            <w:tcW w:w="1739" w:type="dxa"/>
          </w:tcPr>
          <w:p w14:paraId="09056304" w14:textId="77777777" w:rsidR="008A1961" w:rsidRPr="00442838" w:rsidRDefault="008A1961" w:rsidP="008A1961">
            <w:pPr>
              <w:spacing w:line="360" w:lineRule="auto"/>
              <w:rPr>
                <w:sz w:val="24"/>
                <w:szCs w:val="24"/>
              </w:rPr>
            </w:pPr>
          </w:p>
        </w:tc>
        <w:tc>
          <w:tcPr>
            <w:tcW w:w="1739" w:type="dxa"/>
          </w:tcPr>
          <w:p w14:paraId="2EB44CEC" w14:textId="77777777" w:rsidR="008A1961" w:rsidRPr="00442838" w:rsidRDefault="008A1961" w:rsidP="008A1961">
            <w:pPr>
              <w:spacing w:line="360" w:lineRule="auto"/>
              <w:rPr>
                <w:sz w:val="24"/>
                <w:szCs w:val="24"/>
              </w:rPr>
            </w:pPr>
          </w:p>
        </w:tc>
      </w:tr>
      <w:tr w:rsidR="008A1961" w:rsidRPr="00442838" w14:paraId="420404D8" w14:textId="77777777" w:rsidTr="008A1961">
        <w:tc>
          <w:tcPr>
            <w:tcW w:w="1860" w:type="dxa"/>
          </w:tcPr>
          <w:p w14:paraId="1D183BA0" w14:textId="77777777" w:rsidR="008A1961" w:rsidRPr="00442838" w:rsidRDefault="008A1961" w:rsidP="008A1961">
            <w:pPr>
              <w:spacing w:line="360" w:lineRule="auto"/>
              <w:rPr>
                <w:sz w:val="24"/>
                <w:szCs w:val="24"/>
              </w:rPr>
            </w:pPr>
          </w:p>
        </w:tc>
        <w:tc>
          <w:tcPr>
            <w:tcW w:w="1840" w:type="dxa"/>
          </w:tcPr>
          <w:p w14:paraId="45B41795" w14:textId="77777777" w:rsidR="008A1961" w:rsidRPr="00442838" w:rsidRDefault="008A1961" w:rsidP="008A1961">
            <w:pPr>
              <w:spacing w:line="360" w:lineRule="auto"/>
              <w:rPr>
                <w:sz w:val="24"/>
                <w:szCs w:val="24"/>
              </w:rPr>
            </w:pPr>
          </w:p>
        </w:tc>
        <w:tc>
          <w:tcPr>
            <w:tcW w:w="1873" w:type="dxa"/>
          </w:tcPr>
          <w:p w14:paraId="28F97A49" w14:textId="77777777" w:rsidR="008A1961" w:rsidRPr="00442838" w:rsidRDefault="008A1961" w:rsidP="008A1961">
            <w:pPr>
              <w:spacing w:line="360" w:lineRule="auto"/>
              <w:rPr>
                <w:sz w:val="24"/>
                <w:szCs w:val="24"/>
              </w:rPr>
            </w:pPr>
          </w:p>
        </w:tc>
        <w:tc>
          <w:tcPr>
            <w:tcW w:w="1739" w:type="dxa"/>
          </w:tcPr>
          <w:p w14:paraId="05D4FD1E" w14:textId="77777777" w:rsidR="008A1961" w:rsidRPr="00442838" w:rsidRDefault="008A1961" w:rsidP="008A1961">
            <w:pPr>
              <w:spacing w:line="360" w:lineRule="auto"/>
              <w:rPr>
                <w:sz w:val="24"/>
                <w:szCs w:val="24"/>
              </w:rPr>
            </w:pPr>
          </w:p>
        </w:tc>
        <w:tc>
          <w:tcPr>
            <w:tcW w:w="1739" w:type="dxa"/>
          </w:tcPr>
          <w:p w14:paraId="56FF1D06" w14:textId="77777777" w:rsidR="008A1961" w:rsidRPr="00442838" w:rsidRDefault="008A1961" w:rsidP="008A1961">
            <w:pPr>
              <w:spacing w:line="360" w:lineRule="auto"/>
              <w:rPr>
                <w:sz w:val="24"/>
                <w:szCs w:val="24"/>
              </w:rPr>
            </w:pPr>
          </w:p>
        </w:tc>
        <w:tc>
          <w:tcPr>
            <w:tcW w:w="1739" w:type="dxa"/>
          </w:tcPr>
          <w:p w14:paraId="140940B4" w14:textId="77777777" w:rsidR="008A1961" w:rsidRPr="00442838" w:rsidRDefault="008A1961" w:rsidP="008A1961">
            <w:pPr>
              <w:spacing w:line="360" w:lineRule="auto"/>
              <w:rPr>
                <w:sz w:val="24"/>
                <w:szCs w:val="24"/>
              </w:rPr>
            </w:pPr>
          </w:p>
        </w:tc>
      </w:tr>
      <w:tr w:rsidR="008A1961" w:rsidRPr="00442838" w14:paraId="3939AEE7" w14:textId="77777777" w:rsidTr="008A1961">
        <w:tc>
          <w:tcPr>
            <w:tcW w:w="1860" w:type="dxa"/>
          </w:tcPr>
          <w:p w14:paraId="2F3AA8F0" w14:textId="77777777" w:rsidR="008A1961" w:rsidRPr="00442838" w:rsidRDefault="008A1961" w:rsidP="008A1961">
            <w:pPr>
              <w:spacing w:line="360" w:lineRule="auto"/>
              <w:rPr>
                <w:sz w:val="24"/>
                <w:szCs w:val="24"/>
              </w:rPr>
            </w:pPr>
          </w:p>
        </w:tc>
        <w:tc>
          <w:tcPr>
            <w:tcW w:w="1840" w:type="dxa"/>
          </w:tcPr>
          <w:p w14:paraId="786FCA30" w14:textId="77777777" w:rsidR="008A1961" w:rsidRPr="00442838" w:rsidRDefault="008A1961" w:rsidP="008A1961">
            <w:pPr>
              <w:spacing w:line="360" w:lineRule="auto"/>
              <w:rPr>
                <w:sz w:val="24"/>
                <w:szCs w:val="24"/>
              </w:rPr>
            </w:pPr>
          </w:p>
        </w:tc>
        <w:tc>
          <w:tcPr>
            <w:tcW w:w="1873" w:type="dxa"/>
          </w:tcPr>
          <w:p w14:paraId="73AC8CD2" w14:textId="77777777" w:rsidR="008A1961" w:rsidRPr="00442838" w:rsidRDefault="008A1961" w:rsidP="008A1961">
            <w:pPr>
              <w:spacing w:line="360" w:lineRule="auto"/>
              <w:rPr>
                <w:sz w:val="24"/>
                <w:szCs w:val="24"/>
              </w:rPr>
            </w:pPr>
          </w:p>
        </w:tc>
        <w:tc>
          <w:tcPr>
            <w:tcW w:w="1739" w:type="dxa"/>
          </w:tcPr>
          <w:p w14:paraId="3DA33805" w14:textId="77777777" w:rsidR="008A1961" w:rsidRPr="00442838" w:rsidRDefault="008A1961" w:rsidP="008A1961">
            <w:pPr>
              <w:spacing w:line="360" w:lineRule="auto"/>
              <w:rPr>
                <w:sz w:val="24"/>
                <w:szCs w:val="24"/>
              </w:rPr>
            </w:pPr>
          </w:p>
        </w:tc>
        <w:tc>
          <w:tcPr>
            <w:tcW w:w="1739" w:type="dxa"/>
          </w:tcPr>
          <w:p w14:paraId="39A8E8AA" w14:textId="77777777" w:rsidR="008A1961" w:rsidRPr="00442838" w:rsidRDefault="008A1961" w:rsidP="008A1961">
            <w:pPr>
              <w:spacing w:line="360" w:lineRule="auto"/>
              <w:rPr>
                <w:sz w:val="24"/>
                <w:szCs w:val="24"/>
              </w:rPr>
            </w:pPr>
          </w:p>
        </w:tc>
        <w:tc>
          <w:tcPr>
            <w:tcW w:w="1739" w:type="dxa"/>
          </w:tcPr>
          <w:p w14:paraId="1FF29B39" w14:textId="77777777" w:rsidR="008A1961" w:rsidRPr="00442838" w:rsidRDefault="008A1961" w:rsidP="008A1961">
            <w:pPr>
              <w:spacing w:line="360" w:lineRule="auto"/>
              <w:rPr>
                <w:sz w:val="24"/>
                <w:szCs w:val="24"/>
              </w:rPr>
            </w:pPr>
          </w:p>
        </w:tc>
      </w:tr>
      <w:tr w:rsidR="008A1961" w:rsidRPr="00442838" w14:paraId="64E91206" w14:textId="77777777" w:rsidTr="008A1961">
        <w:tc>
          <w:tcPr>
            <w:tcW w:w="1860" w:type="dxa"/>
          </w:tcPr>
          <w:p w14:paraId="74F79B8C" w14:textId="77777777" w:rsidR="008A1961" w:rsidRPr="00442838" w:rsidRDefault="008A1961" w:rsidP="008A1961">
            <w:pPr>
              <w:spacing w:line="360" w:lineRule="auto"/>
              <w:rPr>
                <w:sz w:val="24"/>
                <w:szCs w:val="24"/>
              </w:rPr>
            </w:pPr>
          </w:p>
        </w:tc>
        <w:tc>
          <w:tcPr>
            <w:tcW w:w="1840" w:type="dxa"/>
          </w:tcPr>
          <w:p w14:paraId="5A173C93" w14:textId="77777777" w:rsidR="008A1961" w:rsidRPr="00442838" w:rsidRDefault="008A1961" w:rsidP="008A1961">
            <w:pPr>
              <w:spacing w:line="360" w:lineRule="auto"/>
              <w:rPr>
                <w:sz w:val="24"/>
                <w:szCs w:val="24"/>
              </w:rPr>
            </w:pPr>
          </w:p>
        </w:tc>
        <w:tc>
          <w:tcPr>
            <w:tcW w:w="1873" w:type="dxa"/>
          </w:tcPr>
          <w:p w14:paraId="487BB0D6" w14:textId="77777777" w:rsidR="008A1961" w:rsidRPr="00442838" w:rsidRDefault="008A1961" w:rsidP="008A1961">
            <w:pPr>
              <w:spacing w:line="360" w:lineRule="auto"/>
              <w:rPr>
                <w:sz w:val="24"/>
                <w:szCs w:val="24"/>
              </w:rPr>
            </w:pPr>
          </w:p>
        </w:tc>
        <w:tc>
          <w:tcPr>
            <w:tcW w:w="1739" w:type="dxa"/>
          </w:tcPr>
          <w:p w14:paraId="4C3BEEFD" w14:textId="77777777" w:rsidR="008A1961" w:rsidRPr="00442838" w:rsidRDefault="008A1961" w:rsidP="008A1961">
            <w:pPr>
              <w:spacing w:line="360" w:lineRule="auto"/>
              <w:rPr>
                <w:sz w:val="24"/>
                <w:szCs w:val="24"/>
              </w:rPr>
            </w:pPr>
          </w:p>
        </w:tc>
        <w:tc>
          <w:tcPr>
            <w:tcW w:w="1739" w:type="dxa"/>
          </w:tcPr>
          <w:p w14:paraId="324C334E" w14:textId="77777777" w:rsidR="008A1961" w:rsidRPr="00442838" w:rsidRDefault="008A1961" w:rsidP="008A1961">
            <w:pPr>
              <w:spacing w:line="360" w:lineRule="auto"/>
              <w:rPr>
                <w:sz w:val="24"/>
                <w:szCs w:val="24"/>
              </w:rPr>
            </w:pPr>
          </w:p>
        </w:tc>
        <w:tc>
          <w:tcPr>
            <w:tcW w:w="1739" w:type="dxa"/>
          </w:tcPr>
          <w:p w14:paraId="3059178C" w14:textId="77777777" w:rsidR="008A1961" w:rsidRPr="00442838" w:rsidRDefault="008A1961" w:rsidP="008A1961">
            <w:pPr>
              <w:spacing w:line="360" w:lineRule="auto"/>
              <w:rPr>
                <w:sz w:val="24"/>
                <w:szCs w:val="24"/>
              </w:rPr>
            </w:pPr>
          </w:p>
        </w:tc>
      </w:tr>
      <w:tr w:rsidR="008A1961" w:rsidRPr="00442838" w14:paraId="7F09D689" w14:textId="77777777" w:rsidTr="008A1961">
        <w:tc>
          <w:tcPr>
            <w:tcW w:w="1860" w:type="dxa"/>
          </w:tcPr>
          <w:p w14:paraId="5C656AE9" w14:textId="77777777" w:rsidR="008A1961" w:rsidRPr="00442838" w:rsidRDefault="008A1961" w:rsidP="008A1961">
            <w:pPr>
              <w:spacing w:line="360" w:lineRule="auto"/>
              <w:rPr>
                <w:sz w:val="24"/>
                <w:szCs w:val="24"/>
              </w:rPr>
            </w:pPr>
          </w:p>
        </w:tc>
        <w:tc>
          <w:tcPr>
            <w:tcW w:w="1840" w:type="dxa"/>
          </w:tcPr>
          <w:p w14:paraId="39C35AB7" w14:textId="77777777" w:rsidR="008A1961" w:rsidRPr="00442838" w:rsidRDefault="008A1961" w:rsidP="008A1961">
            <w:pPr>
              <w:spacing w:line="360" w:lineRule="auto"/>
              <w:rPr>
                <w:sz w:val="24"/>
                <w:szCs w:val="24"/>
              </w:rPr>
            </w:pPr>
          </w:p>
        </w:tc>
        <w:tc>
          <w:tcPr>
            <w:tcW w:w="1873" w:type="dxa"/>
          </w:tcPr>
          <w:p w14:paraId="167BF1CE" w14:textId="77777777" w:rsidR="008A1961" w:rsidRPr="00442838" w:rsidRDefault="008A1961" w:rsidP="008A1961">
            <w:pPr>
              <w:spacing w:line="360" w:lineRule="auto"/>
              <w:rPr>
                <w:sz w:val="24"/>
                <w:szCs w:val="24"/>
              </w:rPr>
            </w:pPr>
          </w:p>
        </w:tc>
        <w:tc>
          <w:tcPr>
            <w:tcW w:w="1739" w:type="dxa"/>
          </w:tcPr>
          <w:p w14:paraId="2BF81EB7" w14:textId="77777777" w:rsidR="008A1961" w:rsidRPr="00442838" w:rsidRDefault="008A1961" w:rsidP="008A1961">
            <w:pPr>
              <w:spacing w:line="360" w:lineRule="auto"/>
              <w:rPr>
                <w:sz w:val="24"/>
                <w:szCs w:val="24"/>
              </w:rPr>
            </w:pPr>
          </w:p>
        </w:tc>
        <w:tc>
          <w:tcPr>
            <w:tcW w:w="1739" w:type="dxa"/>
          </w:tcPr>
          <w:p w14:paraId="68BF12C4" w14:textId="77777777" w:rsidR="008A1961" w:rsidRPr="00442838" w:rsidRDefault="008A1961" w:rsidP="008A1961">
            <w:pPr>
              <w:spacing w:line="360" w:lineRule="auto"/>
              <w:rPr>
                <w:sz w:val="24"/>
                <w:szCs w:val="24"/>
              </w:rPr>
            </w:pPr>
          </w:p>
        </w:tc>
        <w:tc>
          <w:tcPr>
            <w:tcW w:w="1739" w:type="dxa"/>
          </w:tcPr>
          <w:p w14:paraId="053FE391" w14:textId="77777777" w:rsidR="008A1961" w:rsidRPr="00442838" w:rsidRDefault="008A1961" w:rsidP="008A1961">
            <w:pPr>
              <w:spacing w:line="360" w:lineRule="auto"/>
              <w:rPr>
                <w:sz w:val="24"/>
                <w:szCs w:val="24"/>
              </w:rPr>
            </w:pPr>
          </w:p>
        </w:tc>
      </w:tr>
      <w:tr w:rsidR="008A1961" w:rsidRPr="00442838" w14:paraId="416C8D82" w14:textId="77777777" w:rsidTr="008A1961">
        <w:tc>
          <w:tcPr>
            <w:tcW w:w="1860" w:type="dxa"/>
          </w:tcPr>
          <w:p w14:paraId="3778540F" w14:textId="77777777" w:rsidR="008A1961" w:rsidRPr="00442838" w:rsidRDefault="008A1961" w:rsidP="008A1961">
            <w:pPr>
              <w:spacing w:line="360" w:lineRule="auto"/>
              <w:rPr>
                <w:sz w:val="24"/>
                <w:szCs w:val="24"/>
              </w:rPr>
            </w:pPr>
          </w:p>
        </w:tc>
        <w:tc>
          <w:tcPr>
            <w:tcW w:w="1840" w:type="dxa"/>
          </w:tcPr>
          <w:p w14:paraId="1E3D9AE5" w14:textId="77777777" w:rsidR="008A1961" w:rsidRPr="00442838" w:rsidRDefault="008A1961" w:rsidP="008A1961">
            <w:pPr>
              <w:spacing w:line="360" w:lineRule="auto"/>
              <w:rPr>
                <w:sz w:val="24"/>
                <w:szCs w:val="24"/>
              </w:rPr>
            </w:pPr>
          </w:p>
        </w:tc>
        <w:tc>
          <w:tcPr>
            <w:tcW w:w="1873" w:type="dxa"/>
          </w:tcPr>
          <w:p w14:paraId="3C6BF5B2" w14:textId="77777777" w:rsidR="008A1961" w:rsidRPr="00442838" w:rsidRDefault="008A1961" w:rsidP="008A1961">
            <w:pPr>
              <w:spacing w:line="360" w:lineRule="auto"/>
              <w:rPr>
                <w:sz w:val="24"/>
                <w:szCs w:val="24"/>
              </w:rPr>
            </w:pPr>
          </w:p>
        </w:tc>
        <w:tc>
          <w:tcPr>
            <w:tcW w:w="1739" w:type="dxa"/>
          </w:tcPr>
          <w:p w14:paraId="14BD717A" w14:textId="77777777" w:rsidR="008A1961" w:rsidRPr="00442838" w:rsidRDefault="008A1961" w:rsidP="008A1961">
            <w:pPr>
              <w:spacing w:line="360" w:lineRule="auto"/>
              <w:rPr>
                <w:sz w:val="24"/>
                <w:szCs w:val="24"/>
              </w:rPr>
            </w:pPr>
          </w:p>
        </w:tc>
        <w:tc>
          <w:tcPr>
            <w:tcW w:w="1739" w:type="dxa"/>
          </w:tcPr>
          <w:p w14:paraId="42B7178F" w14:textId="77777777" w:rsidR="008A1961" w:rsidRPr="00442838" w:rsidRDefault="008A1961" w:rsidP="008A1961">
            <w:pPr>
              <w:spacing w:line="360" w:lineRule="auto"/>
              <w:rPr>
                <w:sz w:val="24"/>
                <w:szCs w:val="24"/>
              </w:rPr>
            </w:pPr>
          </w:p>
        </w:tc>
        <w:tc>
          <w:tcPr>
            <w:tcW w:w="1739" w:type="dxa"/>
          </w:tcPr>
          <w:p w14:paraId="050F924F" w14:textId="77777777" w:rsidR="008A1961" w:rsidRPr="00442838" w:rsidRDefault="008A1961" w:rsidP="008A1961">
            <w:pPr>
              <w:spacing w:line="360" w:lineRule="auto"/>
              <w:rPr>
                <w:sz w:val="24"/>
                <w:szCs w:val="24"/>
              </w:rPr>
            </w:pPr>
          </w:p>
        </w:tc>
      </w:tr>
      <w:tr w:rsidR="008A1961" w:rsidRPr="00442838" w14:paraId="6FEB6A24" w14:textId="77777777" w:rsidTr="008A1961">
        <w:tc>
          <w:tcPr>
            <w:tcW w:w="1860" w:type="dxa"/>
          </w:tcPr>
          <w:p w14:paraId="7C7D7F87" w14:textId="77777777" w:rsidR="008A1961" w:rsidRPr="00442838" w:rsidRDefault="008A1961" w:rsidP="008A1961">
            <w:pPr>
              <w:spacing w:line="360" w:lineRule="auto"/>
              <w:rPr>
                <w:sz w:val="24"/>
                <w:szCs w:val="24"/>
              </w:rPr>
            </w:pPr>
          </w:p>
        </w:tc>
        <w:tc>
          <w:tcPr>
            <w:tcW w:w="1840" w:type="dxa"/>
          </w:tcPr>
          <w:p w14:paraId="75924CEF" w14:textId="77777777" w:rsidR="008A1961" w:rsidRPr="00442838" w:rsidRDefault="008A1961" w:rsidP="008A1961">
            <w:pPr>
              <w:spacing w:line="360" w:lineRule="auto"/>
              <w:rPr>
                <w:sz w:val="24"/>
                <w:szCs w:val="24"/>
              </w:rPr>
            </w:pPr>
          </w:p>
        </w:tc>
        <w:tc>
          <w:tcPr>
            <w:tcW w:w="1873" w:type="dxa"/>
          </w:tcPr>
          <w:p w14:paraId="089E6670" w14:textId="77777777" w:rsidR="008A1961" w:rsidRPr="00442838" w:rsidRDefault="008A1961" w:rsidP="008A1961">
            <w:pPr>
              <w:spacing w:line="360" w:lineRule="auto"/>
              <w:rPr>
                <w:sz w:val="24"/>
                <w:szCs w:val="24"/>
              </w:rPr>
            </w:pPr>
          </w:p>
        </w:tc>
        <w:tc>
          <w:tcPr>
            <w:tcW w:w="1739" w:type="dxa"/>
          </w:tcPr>
          <w:p w14:paraId="3FCC82AC" w14:textId="77777777" w:rsidR="008A1961" w:rsidRPr="00442838" w:rsidRDefault="008A1961" w:rsidP="008A1961">
            <w:pPr>
              <w:spacing w:line="360" w:lineRule="auto"/>
              <w:rPr>
                <w:sz w:val="24"/>
                <w:szCs w:val="24"/>
              </w:rPr>
            </w:pPr>
          </w:p>
        </w:tc>
        <w:tc>
          <w:tcPr>
            <w:tcW w:w="1739" w:type="dxa"/>
          </w:tcPr>
          <w:p w14:paraId="23BDCBDD" w14:textId="77777777" w:rsidR="008A1961" w:rsidRPr="00442838" w:rsidRDefault="008A1961" w:rsidP="008A1961">
            <w:pPr>
              <w:spacing w:line="360" w:lineRule="auto"/>
              <w:rPr>
                <w:sz w:val="24"/>
                <w:szCs w:val="24"/>
              </w:rPr>
            </w:pPr>
          </w:p>
        </w:tc>
        <w:tc>
          <w:tcPr>
            <w:tcW w:w="1739" w:type="dxa"/>
          </w:tcPr>
          <w:p w14:paraId="4342ACC9" w14:textId="77777777" w:rsidR="008A1961" w:rsidRPr="00442838" w:rsidRDefault="008A1961" w:rsidP="008A1961">
            <w:pPr>
              <w:spacing w:line="360" w:lineRule="auto"/>
              <w:rPr>
                <w:sz w:val="24"/>
                <w:szCs w:val="24"/>
              </w:rPr>
            </w:pPr>
          </w:p>
        </w:tc>
      </w:tr>
      <w:tr w:rsidR="008A1961" w:rsidRPr="00442838" w14:paraId="3C8DF2C3" w14:textId="77777777" w:rsidTr="008A1961">
        <w:tc>
          <w:tcPr>
            <w:tcW w:w="1860" w:type="dxa"/>
          </w:tcPr>
          <w:p w14:paraId="3553E017" w14:textId="77777777" w:rsidR="008A1961" w:rsidRPr="00442838" w:rsidRDefault="008A1961" w:rsidP="008A1961">
            <w:pPr>
              <w:spacing w:line="360" w:lineRule="auto"/>
              <w:rPr>
                <w:sz w:val="24"/>
                <w:szCs w:val="24"/>
              </w:rPr>
            </w:pPr>
          </w:p>
        </w:tc>
        <w:tc>
          <w:tcPr>
            <w:tcW w:w="1840" w:type="dxa"/>
          </w:tcPr>
          <w:p w14:paraId="6DC89351" w14:textId="77777777" w:rsidR="008A1961" w:rsidRPr="00442838" w:rsidRDefault="008A1961" w:rsidP="008A1961">
            <w:pPr>
              <w:spacing w:line="360" w:lineRule="auto"/>
              <w:rPr>
                <w:sz w:val="24"/>
                <w:szCs w:val="24"/>
              </w:rPr>
            </w:pPr>
          </w:p>
        </w:tc>
        <w:tc>
          <w:tcPr>
            <w:tcW w:w="1873" w:type="dxa"/>
          </w:tcPr>
          <w:p w14:paraId="42C876C6" w14:textId="77777777" w:rsidR="008A1961" w:rsidRPr="00442838" w:rsidRDefault="008A1961" w:rsidP="008A1961">
            <w:pPr>
              <w:spacing w:line="360" w:lineRule="auto"/>
              <w:rPr>
                <w:sz w:val="24"/>
                <w:szCs w:val="24"/>
              </w:rPr>
            </w:pPr>
          </w:p>
        </w:tc>
        <w:tc>
          <w:tcPr>
            <w:tcW w:w="1739" w:type="dxa"/>
          </w:tcPr>
          <w:p w14:paraId="1F815695" w14:textId="77777777" w:rsidR="008A1961" w:rsidRPr="00442838" w:rsidRDefault="008A1961" w:rsidP="008A1961">
            <w:pPr>
              <w:spacing w:line="360" w:lineRule="auto"/>
              <w:rPr>
                <w:sz w:val="24"/>
                <w:szCs w:val="24"/>
              </w:rPr>
            </w:pPr>
          </w:p>
        </w:tc>
        <w:tc>
          <w:tcPr>
            <w:tcW w:w="1739" w:type="dxa"/>
          </w:tcPr>
          <w:p w14:paraId="3FE36500" w14:textId="77777777" w:rsidR="008A1961" w:rsidRPr="00442838" w:rsidRDefault="008A1961" w:rsidP="008A1961">
            <w:pPr>
              <w:spacing w:line="360" w:lineRule="auto"/>
              <w:rPr>
                <w:sz w:val="24"/>
                <w:szCs w:val="24"/>
              </w:rPr>
            </w:pPr>
          </w:p>
        </w:tc>
        <w:tc>
          <w:tcPr>
            <w:tcW w:w="1739" w:type="dxa"/>
          </w:tcPr>
          <w:p w14:paraId="11A686CC" w14:textId="77777777" w:rsidR="008A1961" w:rsidRPr="00442838" w:rsidRDefault="008A1961" w:rsidP="008A1961">
            <w:pPr>
              <w:spacing w:line="360" w:lineRule="auto"/>
              <w:rPr>
                <w:sz w:val="24"/>
                <w:szCs w:val="24"/>
              </w:rPr>
            </w:pPr>
          </w:p>
        </w:tc>
      </w:tr>
      <w:tr w:rsidR="008A1961" w:rsidRPr="00442838" w14:paraId="3714048F" w14:textId="77777777" w:rsidTr="008A1961">
        <w:tc>
          <w:tcPr>
            <w:tcW w:w="1860" w:type="dxa"/>
          </w:tcPr>
          <w:p w14:paraId="2CA6F497" w14:textId="77777777" w:rsidR="008A1961" w:rsidRPr="00442838" w:rsidRDefault="008A1961" w:rsidP="008A1961">
            <w:pPr>
              <w:spacing w:line="360" w:lineRule="auto"/>
              <w:rPr>
                <w:sz w:val="24"/>
                <w:szCs w:val="24"/>
              </w:rPr>
            </w:pPr>
          </w:p>
        </w:tc>
        <w:tc>
          <w:tcPr>
            <w:tcW w:w="1840" w:type="dxa"/>
          </w:tcPr>
          <w:p w14:paraId="1C01FEDA" w14:textId="77777777" w:rsidR="008A1961" w:rsidRPr="00442838" w:rsidRDefault="008A1961" w:rsidP="008A1961">
            <w:pPr>
              <w:spacing w:line="360" w:lineRule="auto"/>
              <w:rPr>
                <w:sz w:val="24"/>
                <w:szCs w:val="24"/>
              </w:rPr>
            </w:pPr>
          </w:p>
        </w:tc>
        <w:tc>
          <w:tcPr>
            <w:tcW w:w="1873" w:type="dxa"/>
          </w:tcPr>
          <w:p w14:paraId="139ABB4D" w14:textId="77777777" w:rsidR="008A1961" w:rsidRPr="00442838" w:rsidRDefault="008A1961" w:rsidP="008A1961">
            <w:pPr>
              <w:spacing w:line="360" w:lineRule="auto"/>
              <w:rPr>
                <w:sz w:val="24"/>
                <w:szCs w:val="24"/>
              </w:rPr>
            </w:pPr>
          </w:p>
        </w:tc>
        <w:tc>
          <w:tcPr>
            <w:tcW w:w="1739" w:type="dxa"/>
          </w:tcPr>
          <w:p w14:paraId="3210451A" w14:textId="77777777" w:rsidR="008A1961" w:rsidRPr="00442838" w:rsidRDefault="008A1961" w:rsidP="008A1961">
            <w:pPr>
              <w:spacing w:line="360" w:lineRule="auto"/>
              <w:rPr>
                <w:sz w:val="24"/>
                <w:szCs w:val="24"/>
              </w:rPr>
            </w:pPr>
          </w:p>
        </w:tc>
        <w:tc>
          <w:tcPr>
            <w:tcW w:w="1739" w:type="dxa"/>
          </w:tcPr>
          <w:p w14:paraId="3537BEE7" w14:textId="77777777" w:rsidR="008A1961" w:rsidRPr="00442838" w:rsidRDefault="008A1961" w:rsidP="008A1961">
            <w:pPr>
              <w:spacing w:line="360" w:lineRule="auto"/>
              <w:rPr>
                <w:sz w:val="24"/>
                <w:szCs w:val="24"/>
              </w:rPr>
            </w:pPr>
          </w:p>
        </w:tc>
        <w:tc>
          <w:tcPr>
            <w:tcW w:w="1739" w:type="dxa"/>
          </w:tcPr>
          <w:p w14:paraId="36A37032" w14:textId="77777777" w:rsidR="008A1961" w:rsidRPr="00442838" w:rsidRDefault="008A1961" w:rsidP="008A1961">
            <w:pPr>
              <w:spacing w:line="360" w:lineRule="auto"/>
              <w:rPr>
                <w:sz w:val="24"/>
                <w:szCs w:val="24"/>
              </w:rPr>
            </w:pPr>
          </w:p>
        </w:tc>
      </w:tr>
      <w:tr w:rsidR="008A1961" w:rsidRPr="00442838" w14:paraId="39BC1207" w14:textId="77777777" w:rsidTr="008A1961">
        <w:tc>
          <w:tcPr>
            <w:tcW w:w="1860" w:type="dxa"/>
          </w:tcPr>
          <w:p w14:paraId="15FFA5FD" w14:textId="77777777" w:rsidR="008A1961" w:rsidRPr="00442838" w:rsidRDefault="008A1961" w:rsidP="008A1961">
            <w:pPr>
              <w:spacing w:line="360" w:lineRule="auto"/>
              <w:rPr>
                <w:sz w:val="24"/>
                <w:szCs w:val="24"/>
              </w:rPr>
            </w:pPr>
          </w:p>
        </w:tc>
        <w:tc>
          <w:tcPr>
            <w:tcW w:w="1840" w:type="dxa"/>
          </w:tcPr>
          <w:p w14:paraId="0B8F8BB1" w14:textId="77777777" w:rsidR="008A1961" w:rsidRPr="00442838" w:rsidRDefault="008A1961" w:rsidP="008A1961">
            <w:pPr>
              <w:spacing w:line="360" w:lineRule="auto"/>
              <w:rPr>
                <w:sz w:val="24"/>
                <w:szCs w:val="24"/>
              </w:rPr>
            </w:pPr>
          </w:p>
        </w:tc>
        <w:tc>
          <w:tcPr>
            <w:tcW w:w="1873" w:type="dxa"/>
          </w:tcPr>
          <w:p w14:paraId="1CEEC24B" w14:textId="77777777" w:rsidR="008A1961" w:rsidRPr="00442838" w:rsidRDefault="008A1961" w:rsidP="008A1961">
            <w:pPr>
              <w:spacing w:line="360" w:lineRule="auto"/>
              <w:rPr>
                <w:sz w:val="24"/>
                <w:szCs w:val="24"/>
              </w:rPr>
            </w:pPr>
          </w:p>
        </w:tc>
        <w:tc>
          <w:tcPr>
            <w:tcW w:w="1739" w:type="dxa"/>
          </w:tcPr>
          <w:p w14:paraId="0EA08B8B" w14:textId="77777777" w:rsidR="008A1961" w:rsidRPr="00442838" w:rsidRDefault="008A1961" w:rsidP="008A1961">
            <w:pPr>
              <w:spacing w:line="360" w:lineRule="auto"/>
              <w:rPr>
                <w:sz w:val="24"/>
                <w:szCs w:val="24"/>
              </w:rPr>
            </w:pPr>
          </w:p>
        </w:tc>
        <w:tc>
          <w:tcPr>
            <w:tcW w:w="1739" w:type="dxa"/>
          </w:tcPr>
          <w:p w14:paraId="4016143C" w14:textId="77777777" w:rsidR="008A1961" w:rsidRPr="00442838" w:rsidRDefault="008A1961" w:rsidP="008A1961">
            <w:pPr>
              <w:spacing w:line="360" w:lineRule="auto"/>
              <w:rPr>
                <w:sz w:val="24"/>
                <w:szCs w:val="24"/>
              </w:rPr>
            </w:pPr>
          </w:p>
        </w:tc>
        <w:tc>
          <w:tcPr>
            <w:tcW w:w="1739" w:type="dxa"/>
          </w:tcPr>
          <w:p w14:paraId="2A13193D" w14:textId="77777777" w:rsidR="008A1961" w:rsidRPr="00442838" w:rsidRDefault="008A1961" w:rsidP="008A1961">
            <w:pPr>
              <w:spacing w:line="360" w:lineRule="auto"/>
              <w:rPr>
                <w:sz w:val="24"/>
                <w:szCs w:val="24"/>
              </w:rPr>
            </w:pPr>
          </w:p>
        </w:tc>
      </w:tr>
      <w:tr w:rsidR="008A1961" w:rsidRPr="00442838" w14:paraId="5071D447" w14:textId="77777777" w:rsidTr="008A1961">
        <w:tc>
          <w:tcPr>
            <w:tcW w:w="1860" w:type="dxa"/>
          </w:tcPr>
          <w:p w14:paraId="7F0C5A59" w14:textId="77777777" w:rsidR="008A1961" w:rsidRPr="00442838" w:rsidRDefault="008A1961" w:rsidP="008A1961">
            <w:pPr>
              <w:spacing w:line="360" w:lineRule="auto"/>
              <w:rPr>
                <w:sz w:val="24"/>
                <w:szCs w:val="24"/>
              </w:rPr>
            </w:pPr>
          </w:p>
        </w:tc>
        <w:tc>
          <w:tcPr>
            <w:tcW w:w="1840" w:type="dxa"/>
          </w:tcPr>
          <w:p w14:paraId="17F3174C" w14:textId="77777777" w:rsidR="008A1961" w:rsidRPr="00442838" w:rsidRDefault="008A1961" w:rsidP="008A1961">
            <w:pPr>
              <w:spacing w:line="360" w:lineRule="auto"/>
              <w:rPr>
                <w:sz w:val="24"/>
                <w:szCs w:val="24"/>
              </w:rPr>
            </w:pPr>
          </w:p>
        </w:tc>
        <w:tc>
          <w:tcPr>
            <w:tcW w:w="1873" w:type="dxa"/>
          </w:tcPr>
          <w:p w14:paraId="63D187F6" w14:textId="77777777" w:rsidR="008A1961" w:rsidRPr="00442838" w:rsidRDefault="008A1961" w:rsidP="008A1961">
            <w:pPr>
              <w:spacing w:line="360" w:lineRule="auto"/>
              <w:rPr>
                <w:sz w:val="24"/>
                <w:szCs w:val="24"/>
              </w:rPr>
            </w:pPr>
          </w:p>
        </w:tc>
        <w:tc>
          <w:tcPr>
            <w:tcW w:w="1739" w:type="dxa"/>
          </w:tcPr>
          <w:p w14:paraId="7859E1E6" w14:textId="77777777" w:rsidR="008A1961" w:rsidRPr="00442838" w:rsidRDefault="008A1961" w:rsidP="008A1961">
            <w:pPr>
              <w:spacing w:line="360" w:lineRule="auto"/>
              <w:rPr>
                <w:sz w:val="24"/>
                <w:szCs w:val="24"/>
              </w:rPr>
            </w:pPr>
          </w:p>
        </w:tc>
        <w:tc>
          <w:tcPr>
            <w:tcW w:w="1739" w:type="dxa"/>
          </w:tcPr>
          <w:p w14:paraId="2B3C2639" w14:textId="77777777" w:rsidR="008A1961" w:rsidRPr="00442838" w:rsidRDefault="008A1961" w:rsidP="008A1961">
            <w:pPr>
              <w:spacing w:line="360" w:lineRule="auto"/>
              <w:rPr>
                <w:sz w:val="24"/>
                <w:szCs w:val="24"/>
              </w:rPr>
            </w:pPr>
          </w:p>
        </w:tc>
        <w:tc>
          <w:tcPr>
            <w:tcW w:w="1739" w:type="dxa"/>
          </w:tcPr>
          <w:p w14:paraId="3D932150" w14:textId="77777777" w:rsidR="008A1961" w:rsidRPr="00442838" w:rsidRDefault="008A1961" w:rsidP="008A1961">
            <w:pPr>
              <w:spacing w:line="360" w:lineRule="auto"/>
              <w:rPr>
                <w:sz w:val="24"/>
                <w:szCs w:val="24"/>
              </w:rPr>
            </w:pPr>
          </w:p>
        </w:tc>
      </w:tr>
      <w:tr w:rsidR="008A1961" w:rsidRPr="00442838" w14:paraId="7D7938F8" w14:textId="77777777" w:rsidTr="008A1961">
        <w:tc>
          <w:tcPr>
            <w:tcW w:w="1860" w:type="dxa"/>
          </w:tcPr>
          <w:p w14:paraId="39E975F2" w14:textId="77777777" w:rsidR="008A1961" w:rsidRPr="00442838" w:rsidRDefault="008A1961" w:rsidP="008A1961">
            <w:pPr>
              <w:spacing w:line="360" w:lineRule="auto"/>
              <w:rPr>
                <w:sz w:val="24"/>
                <w:szCs w:val="24"/>
              </w:rPr>
            </w:pPr>
          </w:p>
        </w:tc>
        <w:tc>
          <w:tcPr>
            <w:tcW w:w="1840" w:type="dxa"/>
          </w:tcPr>
          <w:p w14:paraId="4C5E89B3" w14:textId="77777777" w:rsidR="008A1961" w:rsidRPr="00442838" w:rsidRDefault="008A1961" w:rsidP="008A1961">
            <w:pPr>
              <w:spacing w:line="360" w:lineRule="auto"/>
              <w:rPr>
                <w:sz w:val="24"/>
                <w:szCs w:val="24"/>
              </w:rPr>
            </w:pPr>
          </w:p>
        </w:tc>
        <w:tc>
          <w:tcPr>
            <w:tcW w:w="1873" w:type="dxa"/>
          </w:tcPr>
          <w:p w14:paraId="61D56820" w14:textId="77777777" w:rsidR="008A1961" w:rsidRPr="00442838" w:rsidRDefault="008A1961" w:rsidP="008A1961">
            <w:pPr>
              <w:spacing w:line="360" w:lineRule="auto"/>
              <w:rPr>
                <w:sz w:val="24"/>
                <w:szCs w:val="24"/>
              </w:rPr>
            </w:pPr>
          </w:p>
        </w:tc>
        <w:tc>
          <w:tcPr>
            <w:tcW w:w="1739" w:type="dxa"/>
          </w:tcPr>
          <w:p w14:paraId="53087422" w14:textId="77777777" w:rsidR="008A1961" w:rsidRPr="00442838" w:rsidRDefault="008A1961" w:rsidP="008A1961">
            <w:pPr>
              <w:spacing w:line="360" w:lineRule="auto"/>
              <w:rPr>
                <w:sz w:val="24"/>
                <w:szCs w:val="24"/>
              </w:rPr>
            </w:pPr>
          </w:p>
        </w:tc>
        <w:tc>
          <w:tcPr>
            <w:tcW w:w="1739" w:type="dxa"/>
          </w:tcPr>
          <w:p w14:paraId="065C1465" w14:textId="77777777" w:rsidR="008A1961" w:rsidRPr="00442838" w:rsidRDefault="008A1961" w:rsidP="008A1961">
            <w:pPr>
              <w:spacing w:line="360" w:lineRule="auto"/>
              <w:rPr>
                <w:sz w:val="24"/>
                <w:szCs w:val="24"/>
              </w:rPr>
            </w:pPr>
          </w:p>
        </w:tc>
        <w:tc>
          <w:tcPr>
            <w:tcW w:w="1739" w:type="dxa"/>
          </w:tcPr>
          <w:p w14:paraId="15872A94" w14:textId="77777777" w:rsidR="008A1961" w:rsidRPr="00442838" w:rsidRDefault="008A1961" w:rsidP="008A1961">
            <w:pPr>
              <w:spacing w:line="360" w:lineRule="auto"/>
              <w:rPr>
                <w:sz w:val="24"/>
                <w:szCs w:val="24"/>
              </w:rPr>
            </w:pPr>
          </w:p>
        </w:tc>
      </w:tr>
      <w:tr w:rsidR="008A1961" w:rsidRPr="00442838" w14:paraId="1B821732" w14:textId="77777777" w:rsidTr="008A1961">
        <w:tc>
          <w:tcPr>
            <w:tcW w:w="1860" w:type="dxa"/>
          </w:tcPr>
          <w:p w14:paraId="2E8B6DB1" w14:textId="77777777" w:rsidR="008A1961" w:rsidRPr="00442838" w:rsidRDefault="008A1961" w:rsidP="008A1961">
            <w:pPr>
              <w:spacing w:line="360" w:lineRule="auto"/>
              <w:rPr>
                <w:sz w:val="24"/>
                <w:szCs w:val="24"/>
              </w:rPr>
            </w:pPr>
          </w:p>
        </w:tc>
        <w:tc>
          <w:tcPr>
            <w:tcW w:w="1840" w:type="dxa"/>
          </w:tcPr>
          <w:p w14:paraId="35FBF2D9" w14:textId="77777777" w:rsidR="008A1961" w:rsidRPr="00442838" w:rsidRDefault="008A1961" w:rsidP="008A1961">
            <w:pPr>
              <w:spacing w:line="360" w:lineRule="auto"/>
              <w:rPr>
                <w:sz w:val="24"/>
                <w:szCs w:val="24"/>
              </w:rPr>
            </w:pPr>
          </w:p>
        </w:tc>
        <w:tc>
          <w:tcPr>
            <w:tcW w:w="1873" w:type="dxa"/>
          </w:tcPr>
          <w:p w14:paraId="1DA0369E" w14:textId="77777777" w:rsidR="008A1961" w:rsidRPr="00442838" w:rsidRDefault="008A1961" w:rsidP="008A1961">
            <w:pPr>
              <w:spacing w:line="360" w:lineRule="auto"/>
              <w:rPr>
                <w:sz w:val="24"/>
                <w:szCs w:val="24"/>
              </w:rPr>
            </w:pPr>
          </w:p>
        </w:tc>
        <w:tc>
          <w:tcPr>
            <w:tcW w:w="1739" w:type="dxa"/>
          </w:tcPr>
          <w:p w14:paraId="265BFF53" w14:textId="77777777" w:rsidR="008A1961" w:rsidRPr="00442838" w:rsidRDefault="008A1961" w:rsidP="008A1961">
            <w:pPr>
              <w:spacing w:line="360" w:lineRule="auto"/>
              <w:rPr>
                <w:sz w:val="24"/>
                <w:szCs w:val="24"/>
              </w:rPr>
            </w:pPr>
          </w:p>
        </w:tc>
        <w:tc>
          <w:tcPr>
            <w:tcW w:w="1739" w:type="dxa"/>
          </w:tcPr>
          <w:p w14:paraId="325EE846" w14:textId="77777777" w:rsidR="008A1961" w:rsidRPr="00442838" w:rsidRDefault="008A1961" w:rsidP="008A1961">
            <w:pPr>
              <w:spacing w:line="360" w:lineRule="auto"/>
              <w:rPr>
                <w:sz w:val="24"/>
                <w:szCs w:val="24"/>
              </w:rPr>
            </w:pPr>
          </w:p>
        </w:tc>
        <w:tc>
          <w:tcPr>
            <w:tcW w:w="1739" w:type="dxa"/>
          </w:tcPr>
          <w:p w14:paraId="7E018617" w14:textId="77777777" w:rsidR="008A1961" w:rsidRPr="00442838" w:rsidRDefault="008A1961" w:rsidP="008A1961">
            <w:pPr>
              <w:spacing w:line="360" w:lineRule="auto"/>
              <w:rPr>
                <w:sz w:val="24"/>
                <w:szCs w:val="24"/>
              </w:rPr>
            </w:pPr>
          </w:p>
        </w:tc>
      </w:tr>
      <w:tr w:rsidR="008A1961" w:rsidRPr="00442838" w14:paraId="41ADEAEE" w14:textId="77777777" w:rsidTr="008A1961">
        <w:tc>
          <w:tcPr>
            <w:tcW w:w="1860" w:type="dxa"/>
          </w:tcPr>
          <w:p w14:paraId="68C08FEF" w14:textId="77777777" w:rsidR="008A1961" w:rsidRPr="00442838" w:rsidRDefault="008A1961" w:rsidP="008A1961">
            <w:pPr>
              <w:spacing w:line="360" w:lineRule="auto"/>
              <w:rPr>
                <w:sz w:val="24"/>
                <w:szCs w:val="24"/>
              </w:rPr>
            </w:pPr>
          </w:p>
        </w:tc>
        <w:tc>
          <w:tcPr>
            <w:tcW w:w="1840" w:type="dxa"/>
          </w:tcPr>
          <w:p w14:paraId="3E5EBB8F" w14:textId="77777777" w:rsidR="008A1961" w:rsidRPr="00442838" w:rsidRDefault="008A1961" w:rsidP="008A1961">
            <w:pPr>
              <w:spacing w:line="360" w:lineRule="auto"/>
              <w:rPr>
                <w:sz w:val="24"/>
                <w:szCs w:val="24"/>
              </w:rPr>
            </w:pPr>
          </w:p>
        </w:tc>
        <w:tc>
          <w:tcPr>
            <w:tcW w:w="1873" w:type="dxa"/>
          </w:tcPr>
          <w:p w14:paraId="534E40D4" w14:textId="77777777" w:rsidR="008A1961" w:rsidRPr="00442838" w:rsidRDefault="008A1961" w:rsidP="008A1961">
            <w:pPr>
              <w:spacing w:line="360" w:lineRule="auto"/>
              <w:rPr>
                <w:sz w:val="24"/>
                <w:szCs w:val="24"/>
              </w:rPr>
            </w:pPr>
          </w:p>
        </w:tc>
        <w:tc>
          <w:tcPr>
            <w:tcW w:w="1739" w:type="dxa"/>
          </w:tcPr>
          <w:p w14:paraId="7C19E3B9" w14:textId="77777777" w:rsidR="008A1961" w:rsidRPr="00442838" w:rsidRDefault="008A1961" w:rsidP="008A1961">
            <w:pPr>
              <w:spacing w:line="360" w:lineRule="auto"/>
              <w:rPr>
                <w:sz w:val="24"/>
                <w:szCs w:val="24"/>
              </w:rPr>
            </w:pPr>
          </w:p>
        </w:tc>
        <w:tc>
          <w:tcPr>
            <w:tcW w:w="1739" w:type="dxa"/>
          </w:tcPr>
          <w:p w14:paraId="084220D4" w14:textId="77777777" w:rsidR="008A1961" w:rsidRPr="00442838" w:rsidRDefault="008A1961" w:rsidP="008A1961">
            <w:pPr>
              <w:spacing w:line="360" w:lineRule="auto"/>
              <w:rPr>
                <w:sz w:val="24"/>
                <w:szCs w:val="24"/>
              </w:rPr>
            </w:pPr>
          </w:p>
        </w:tc>
        <w:tc>
          <w:tcPr>
            <w:tcW w:w="1739" w:type="dxa"/>
          </w:tcPr>
          <w:p w14:paraId="6BF218CA" w14:textId="77777777" w:rsidR="008A1961" w:rsidRPr="00442838" w:rsidRDefault="008A1961" w:rsidP="008A1961">
            <w:pPr>
              <w:spacing w:line="360" w:lineRule="auto"/>
              <w:rPr>
                <w:sz w:val="24"/>
                <w:szCs w:val="24"/>
              </w:rPr>
            </w:pPr>
          </w:p>
        </w:tc>
      </w:tr>
      <w:tr w:rsidR="008A1961" w:rsidRPr="00442838" w14:paraId="3361932B" w14:textId="77777777" w:rsidTr="008A1961">
        <w:tc>
          <w:tcPr>
            <w:tcW w:w="1860" w:type="dxa"/>
          </w:tcPr>
          <w:p w14:paraId="481A7584" w14:textId="77777777" w:rsidR="008A1961" w:rsidRPr="00442838" w:rsidRDefault="008A1961" w:rsidP="008A1961">
            <w:pPr>
              <w:spacing w:line="360" w:lineRule="auto"/>
              <w:rPr>
                <w:sz w:val="24"/>
                <w:szCs w:val="24"/>
              </w:rPr>
            </w:pPr>
          </w:p>
        </w:tc>
        <w:tc>
          <w:tcPr>
            <w:tcW w:w="1840" w:type="dxa"/>
          </w:tcPr>
          <w:p w14:paraId="3A1B269D" w14:textId="77777777" w:rsidR="008A1961" w:rsidRPr="00442838" w:rsidRDefault="008A1961" w:rsidP="008A1961">
            <w:pPr>
              <w:spacing w:line="360" w:lineRule="auto"/>
              <w:rPr>
                <w:sz w:val="24"/>
                <w:szCs w:val="24"/>
              </w:rPr>
            </w:pPr>
          </w:p>
        </w:tc>
        <w:tc>
          <w:tcPr>
            <w:tcW w:w="1873" w:type="dxa"/>
          </w:tcPr>
          <w:p w14:paraId="3EA530D3" w14:textId="77777777" w:rsidR="008A1961" w:rsidRPr="00442838" w:rsidRDefault="008A1961" w:rsidP="008A1961">
            <w:pPr>
              <w:spacing w:line="360" w:lineRule="auto"/>
              <w:rPr>
                <w:sz w:val="24"/>
                <w:szCs w:val="24"/>
              </w:rPr>
            </w:pPr>
          </w:p>
        </w:tc>
        <w:tc>
          <w:tcPr>
            <w:tcW w:w="1739" w:type="dxa"/>
          </w:tcPr>
          <w:p w14:paraId="624ED5AF" w14:textId="77777777" w:rsidR="008A1961" w:rsidRPr="00442838" w:rsidRDefault="008A1961" w:rsidP="008A1961">
            <w:pPr>
              <w:spacing w:line="360" w:lineRule="auto"/>
              <w:rPr>
                <w:sz w:val="24"/>
                <w:szCs w:val="24"/>
              </w:rPr>
            </w:pPr>
          </w:p>
        </w:tc>
        <w:tc>
          <w:tcPr>
            <w:tcW w:w="1739" w:type="dxa"/>
          </w:tcPr>
          <w:p w14:paraId="05687BE9" w14:textId="77777777" w:rsidR="008A1961" w:rsidRPr="00442838" w:rsidRDefault="008A1961" w:rsidP="008A1961">
            <w:pPr>
              <w:spacing w:line="360" w:lineRule="auto"/>
              <w:rPr>
                <w:sz w:val="24"/>
                <w:szCs w:val="24"/>
              </w:rPr>
            </w:pPr>
          </w:p>
        </w:tc>
        <w:tc>
          <w:tcPr>
            <w:tcW w:w="1739" w:type="dxa"/>
          </w:tcPr>
          <w:p w14:paraId="14664B40" w14:textId="77777777" w:rsidR="008A1961" w:rsidRPr="00442838" w:rsidRDefault="008A1961" w:rsidP="008A1961">
            <w:pPr>
              <w:spacing w:line="360" w:lineRule="auto"/>
              <w:rPr>
                <w:sz w:val="24"/>
                <w:szCs w:val="24"/>
              </w:rPr>
            </w:pPr>
          </w:p>
        </w:tc>
      </w:tr>
      <w:tr w:rsidR="008A1961" w:rsidRPr="00442838" w14:paraId="4327FBFA" w14:textId="77777777" w:rsidTr="008A1961">
        <w:tc>
          <w:tcPr>
            <w:tcW w:w="1860" w:type="dxa"/>
          </w:tcPr>
          <w:p w14:paraId="4157A5F3" w14:textId="77777777" w:rsidR="008A1961" w:rsidRPr="00442838" w:rsidRDefault="008A1961" w:rsidP="008A1961">
            <w:pPr>
              <w:spacing w:line="360" w:lineRule="auto"/>
              <w:rPr>
                <w:sz w:val="24"/>
                <w:szCs w:val="24"/>
              </w:rPr>
            </w:pPr>
          </w:p>
        </w:tc>
        <w:tc>
          <w:tcPr>
            <w:tcW w:w="1840" w:type="dxa"/>
          </w:tcPr>
          <w:p w14:paraId="5A862023" w14:textId="77777777" w:rsidR="008A1961" w:rsidRPr="00442838" w:rsidRDefault="008A1961" w:rsidP="008A1961">
            <w:pPr>
              <w:spacing w:line="360" w:lineRule="auto"/>
              <w:rPr>
                <w:sz w:val="24"/>
                <w:szCs w:val="24"/>
              </w:rPr>
            </w:pPr>
          </w:p>
        </w:tc>
        <w:tc>
          <w:tcPr>
            <w:tcW w:w="1873" w:type="dxa"/>
          </w:tcPr>
          <w:p w14:paraId="668BB5C8" w14:textId="77777777" w:rsidR="008A1961" w:rsidRPr="00442838" w:rsidRDefault="008A1961" w:rsidP="008A1961">
            <w:pPr>
              <w:spacing w:line="360" w:lineRule="auto"/>
              <w:rPr>
                <w:sz w:val="24"/>
                <w:szCs w:val="24"/>
              </w:rPr>
            </w:pPr>
          </w:p>
        </w:tc>
        <w:tc>
          <w:tcPr>
            <w:tcW w:w="1739" w:type="dxa"/>
          </w:tcPr>
          <w:p w14:paraId="18C9960C" w14:textId="77777777" w:rsidR="008A1961" w:rsidRPr="00442838" w:rsidRDefault="008A1961" w:rsidP="008A1961">
            <w:pPr>
              <w:spacing w:line="360" w:lineRule="auto"/>
              <w:rPr>
                <w:sz w:val="24"/>
                <w:szCs w:val="24"/>
              </w:rPr>
            </w:pPr>
          </w:p>
        </w:tc>
        <w:tc>
          <w:tcPr>
            <w:tcW w:w="1739" w:type="dxa"/>
          </w:tcPr>
          <w:p w14:paraId="088DFC6A" w14:textId="77777777" w:rsidR="008A1961" w:rsidRPr="00442838" w:rsidRDefault="008A1961" w:rsidP="008A1961">
            <w:pPr>
              <w:spacing w:line="360" w:lineRule="auto"/>
              <w:rPr>
                <w:sz w:val="24"/>
                <w:szCs w:val="24"/>
              </w:rPr>
            </w:pPr>
          </w:p>
        </w:tc>
        <w:tc>
          <w:tcPr>
            <w:tcW w:w="1739" w:type="dxa"/>
          </w:tcPr>
          <w:p w14:paraId="4A192EDF" w14:textId="77777777" w:rsidR="008A1961" w:rsidRPr="00442838" w:rsidRDefault="008A1961" w:rsidP="008A1961">
            <w:pPr>
              <w:spacing w:line="360" w:lineRule="auto"/>
              <w:rPr>
                <w:sz w:val="24"/>
                <w:szCs w:val="24"/>
              </w:rPr>
            </w:pPr>
          </w:p>
        </w:tc>
      </w:tr>
      <w:tr w:rsidR="008A1961" w:rsidRPr="00442838" w14:paraId="72D87969" w14:textId="77777777" w:rsidTr="008A1961">
        <w:tc>
          <w:tcPr>
            <w:tcW w:w="1860" w:type="dxa"/>
          </w:tcPr>
          <w:p w14:paraId="6FFA6CED" w14:textId="77777777" w:rsidR="008A1961" w:rsidRPr="00442838" w:rsidRDefault="008A1961" w:rsidP="008A1961">
            <w:pPr>
              <w:spacing w:line="360" w:lineRule="auto"/>
              <w:rPr>
                <w:sz w:val="24"/>
                <w:szCs w:val="24"/>
              </w:rPr>
            </w:pPr>
          </w:p>
        </w:tc>
        <w:tc>
          <w:tcPr>
            <w:tcW w:w="1840" w:type="dxa"/>
          </w:tcPr>
          <w:p w14:paraId="7531A865" w14:textId="77777777" w:rsidR="008A1961" w:rsidRPr="00442838" w:rsidRDefault="008A1961" w:rsidP="008A1961">
            <w:pPr>
              <w:spacing w:line="360" w:lineRule="auto"/>
              <w:rPr>
                <w:sz w:val="24"/>
                <w:szCs w:val="24"/>
              </w:rPr>
            </w:pPr>
          </w:p>
        </w:tc>
        <w:tc>
          <w:tcPr>
            <w:tcW w:w="1873" w:type="dxa"/>
          </w:tcPr>
          <w:p w14:paraId="0D1624E7" w14:textId="77777777" w:rsidR="008A1961" w:rsidRPr="00442838" w:rsidRDefault="008A1961" w:rsidP="008A1961">
            <w:pPr>
              <w:spacing w:line="360" w:lineRule="auto"/>
              <w:rPr>
                <w:sz w:val="24"/>
                <w:szCs w:val="24"/>
              </w:rPr>
            </w:pPr>
          </w:p>
        </w:tc>
        <w:tc>
          <w:tcPr>
            <w:tcW w:w="1739" w:type="dxa"/>
          </w:tcPr>
          <w:p w14:paraId="25926F49" w14:textId="77777777" w:rsidR="008A1961" w:rsidRPr="00442838" w:rsidRDefault="008A1961" w:rsidP="008A1961">
            <w:pPr>
              <w:spacing w:line="360" w:lineRule="auto"/>
              <w:rPr>
                <w:sz w:val="24"/>
                <w:szCs w:val="24"/>
              </w:rPr>
            </w:pPr>
          </w:p>
        </w:tc>
        <w:tc>
          <w:tcPr>
            <w:tcW w:w="1739" w:type="dxa"/>
          </w:tcPr>
          <w:p w14:paraId="7DC4144A" w14:textId="77777777" w:rsidR="008A1961" w:rsidRPr="00442838" w:rsidRDefault="008A1961" w:rsidP="008A1961">
            <w:pPr>
              <w:spacing w:line="360" w:lineRule="auto"/>
              <w:rPr>
                <w:sz w:val="24"/>
                <w:szCs w:val="24"/>
              </w:rPr>
            </w:pPr>
          </w:p>
        </w:tc>
        <w:tc>
          <w:tcPr>
            <w:tcW w:w="1739" w:type="dxa"/>
          </w:tcPr>
          <w:p w14:paraId="664B53BD" w14:textId="77777777" w:rsidR="008A1961" w:rsidRPr="00442838" w:rsidRDefault="008A1961" w:rsidP="008A1961">
            <w:pPr>
              <w:spacing w:line="360" w:lineRule="auto"/>
              <w:rPr>
                <w:sz w:val="24"/>
                <w:szCs w:val="24"/>
              </w:rPr>
            </w:pPr>
          </w:p>
        </w:tc>
      </w:tr>
      <w:tr w:rsidR="008A1961" w:rsidRPr="00442838" w14:paraId="1CA2E376" w14:textId="77777777" w:rsidTr="008A1961">
        <w:tc>
          <w:tcPr>
            <w:tcW w:w="1860" w:type="dxa"/>
          </w:tcPr>
          <w:p w14:paraId="75B6A5BB" w14:textId="77777777" w:rsidR="008A1961" w:rsidRPr="00442838" w:rsidRDefault="008A1961" w:rsidP="008A1961">
            <w:pPr>
              <w:spacing w:line="360" w:lineRule="auto"/>
              <w:rPr>
                <w:sz w:val="24"/>
                <w:szCs w:val="24"/>
              </w:rPr>
            </w:pPr>
          </w:p>
        </w:tc>
        <w:tc>
          <w:tcPr>
            <w:tcW w:w="1840" w:type="dxa"/>
          </w:tcPr>
          <w:p w14:paraId="7B00E90C" w14:textId="77777777" w:rsidR="008A1961" w:rsidRPr="00442838" w:rsidRDefault="008A1961" w:rsidP="008A1961">
            <w:pPr>
              <w:spacing w:line="360" w:lineRule="auto"/>
              <w:rPr>
                <w:sz w:val="24"/>
                <w:szCs w:val="24"/>
              </w:rPr>
            </w:pPr>
          </w:p>
        </w:tc>
        <w:tc>
          <w:tcPr>
            <w:tcW w:w="1873" w:type="dxa"/>
          </w:tcPr>
          <w:p w14:paraId="6CF963C6" w14:textId="77777777" w:rsidR="008A1961" w:rsidRPr="00442838" w:rsidRDefault="008A1961" w:rsidP="008A1961">
            <w:pPr>
              <w:spacing w:line="360" w:lineRule="auto"/>
              <w:rPr>
                <w:sz w:val="24"/>
                <w:szCs w:val="24"/>
              </w:rPr>
            </w:pPr>
          </w:p>
        </w:tc>
        <w:tc>
          <w:tcPr>
            <w:tcW w:w="1739" w:type="dxa"/>
          </w:tcPr>
          <w:p w14:paraId="36758ADB" w14:textId="77777777" w:rsidR="008A1961" w:rsidRPr="00442838" w:rsidRDefault="008A1961" w:rsidP="008A1961">
            <w:pPr>
              <w:spacing w:line="360" w:lineRule="auto"/>
              <w:rPr>
                <w:sz w:val="24"/>
                <w:szCs w:val="24"/>
              </w:rPr>
            </w:pPr>
          </w:p>
        </w:tc>
        <w:tc>
          <w:tcPr>
            <w:tcW w:w="1739" w:type="dxa"/>
          </w:tcPr>
          <w:p w14:paraId="565CCB00" w14:textId="77777777" w:rsidR="008A1961" w:rsidRPr="00442838" w:rsidRDefault="008A1961" w:rsidP="008A1961">
            <w:pPr>
              <w:spacing w:line="360" w:lineRule="auto"/>
              <w:rPr>
                <w:sz w:val="24"/>
                <w:szCs w:val="24"/>
              </w:rPr>
            </w:pPr>
          </w:p>
        </w:tc>
        <w:tc>
          <w:tcPr>
            <w:tcW w:w="1739" w:type="dxa"/>
          </w:tcPr>
          <w:p w14:paraId="40E497DD" w14:textId="77777777" w:rsidR="008A1961" w:rsidRPr="00442838" w:rsidRDefault="008A1961" w:rsidP="008A1961">
            <w:pPr>
              <w:spacing w:line="360" w:lineRule="auto"/>
              <w:rPr>
                <w:sz w:val="24"/>
                <w:szCs w:val="24"/>
              </w:rPr>
            </w:pPr>
          </w:p>
        </w:tc>
      </w:tr>
      <w:tr w:rsidR="008A1961" w:rsidRPr="00442838" w14:paraId="7C120A28" w14:textId="77777777" w:rsidTr="008A1961">
        <w:tc>
          <w:tcPr>
            <w:tcW w:w="1860" w:type="dxa"/>
          </w:tcPr>
          <w:p w14:paraId="2FFCE81B" w14:textId="77777777" w:rsidR="008A1961" w:rsidRPr="00442838" w:rsidRDefault="008A1961" w:rsidP="008A1961">
            <w:pPr>
              <w:spacing w:line="360" w:lineRule="auto"/>
              <w:rPr>
                <w:sz w:val="24"/>
                <w:szCs w:val="24"/>
              </w:rPr>
            </w:pPr>
          </w:p>
        </w:tc>
        <w:tc>
          <w:tcPr>
            <w:tcW w:w="1840" w:type="dxa"/>
          </w:tcPr>
          <w:p w14:paraId="14611D2B" w14:textId="77777777" w:rsidR="008A1961" w:rsidRPr="00442838" w:rsidRDefault="008A1961" w:rsidP="008A1961">
            <w:pPr>
              <w:spacing w:line="360" w:lineRule="auto"/>
              <w:rPr>
                <w:sz w:val="24"/>
                <w:szCs w:val="24"/>
              </w:rPr>
            </w:pPr>
          </w:p>
        </w:tc>
        <w:tc>
          <w:tcPr>
            <w:tcW w:w="1873" w:type="dxa"/>
          </w:tcPr>
          <w:p w14:paraId="6CA8A76D" w14:textId="77777777" w:rsidR="008A1961" w:rsidRPr="00442838" w:rsidRDefault="008A1961" w:rsidP="008A1961">
            <w:pPr>
              <w:spacing w:line="360" w:lineRule="auto"/>
              <w:rPr>
                <w:sz w:val="24"/>
                <w:szCs w:val="24"/>
              </w:rPr>
            </w:pPr>
          </w:p>
        </w:tc>
        <w:tc>
          <w:tcPr>
            <w:tcW w:w="1739" w:type="dxa"/>
          </w:tcPr>
          <w:p w14:paraId="1D2BF244" w14:textId="77777777" w:rsidR="008A1961" w:rsidRPr="00442838" w:rsidRDefault="008A1961" w:rsidP="008A1961">
            <w:pPr>
              <w:spacing w:line="360" w:lineRule="auto"/>
              <w:rPr>
                <w:sz w:val="24"/>
                <w:szCs w:val="24"/>
              </w:rPr>
            </w:pPr>
          </w:p>
        </w:tc>
        <w:tc>
          <w:tcPr>
            <w:tcW w:w="1739" w:type="dxa"/>
          </w:tcPr>
          <w:p w14:paraId="39F9E34F" w14:textId="77777777" w:rsidR="008A1961" w:rsidRPr="00442838" w:rsidRDefault="008A1961" w:rsidP="008A1961">
            <w:pPr>
              <w:spacing w:line="360" w:lineRule="auto"/>
              <w:rPr>
                <w:sz w:val="24"/>
                <w:szCs w:val="24"/>
              </w:rPr>
            </w:pPr>
          </w:p>
        </w:tc>
        <w:tc>
          <w:tcPr>
            <w:tcW w:w="1739" w:type="dxa"/>
          </w:tcPr>
          <w:p w14:paraId="429227EA" w14:textId="77777777" w:rsidR="008A1961" w:rsidRPr="00442838" w:rsidRDefault="008A1961" w:rsidP="008A1961">
            <w:pPr>
              <w:spacing w:line="360" w:lineRule="auto"/>
              <w:rPr>
                <w:sz w:val="24"/>
                <w:szCs w:val="24"/>
              </w:rPr>
            </w:pPr>
          </w:p>
        </w:tc>
      </w:tr>
      <w:tr w:rsidR="008A1961" w:rsidRPr="00442838" w14:paraId="2381B56C" w14:textId="77777777" w:rsidTr="008A1961">
        <w:tc>
          <w:tcPr>
            <w:tcW w:w="1860" w:type="dxa"/>
          </w:tcPr>
          <w:p w14:paraId="5B1C8BAD" w14:textId="77777777" w:rsidR="008A1961" w:rsidRPr="00442838" w:rsidRDefault="008A1961" w:rsidP="008A1961">
            <w:pPr>
              <w:spacing w:line="360" w:lineRule="auto"/>
              <w:rPr>
                <w:sz w:val="24"/>
                <w:szCs w:val="24"/>
              </w:rPr>
            </w:pPr>
          </w:p>
        </w:tc>
        <w:tc>
          <w:tcPr>
            <w:tcW w:w="1840" w:type="dxa"/>
          </w:tcPr>
          <w:p w14:paraId="71276275" w14:textId="77777777" w:rsidR="008A1961" w:rsidRPr="00442838" w:rsidRDefault="008A1961" w:rsidP="008A1961">
            <w:pPr>
              <w:spacing w:line="360" w:lineRule="auto"/>
              <w:rPr>
                <w:sz w:val="24"/>
                <w:szCs w:val="24"/>
              </w:rPr>
            </w:pPr>
          </w:p>
        </w:tc>
        <w:tc>
          <w:tcPr>
            <w:tcW w:w="1873" w:type="dxa"/>
          </w:tcPr>
          <w:p w14:paraId="0EF910F4" w14:textId="77777777" w:rsidR="008A1961" w:rsidRPr="00442838" w:rsidRDefault="008A1961" w:rsidP="008A1961">
            <w:pPr>
              <w:spacing w:line="360" w:lineRule="auto"/>
              <w:rPr>
                <w:sz w:val="24"/>
                <w:szCs w:val="24"/>
              </w:rPr>
            </w:pPr>
          </w:p>
        </w:tc>
        <w:tc>
          <w:tcPr>
            <w:tcW w:w="1739" w:type="dxa"/>
          </w:tcPr>
          <w:p w14:paraId="040C0A3B" w14:textId="77777777" w:rsidR="008A1961" w:rsidRPr="00442838" w:rsidRDefault="008A1961" w:rsidP="008A1961">
            <w:pPr>
              <w:spacing w:line="360" w:lineRule="auto"/>
              <w:rPr>
                <w:sz w:val="24"/>
                <w:szCs w:val="24"/>
              </w:rPr>
            </w:pPr>
          </w:p>
        </w:tc>
        <w:tc>
          <w:tcPr>
            <w:tcW w:w="1739" w:type="dxa"/>
          </w:tcPr>
          <w:p w14:paraId="5CF125A4" w14:textId="77777777" w:rsidR="008A1961" w:rsidRPr="00442838" w:rsidRDefault="008A1961" w:rsidP="008A1961">
            <w:pPr>
              <w:spacing w:line="360" w:lineRule="auto"/>
              <w:rPr>
                <w:sz w:val="24"/>
                <w:szCs w:val="24"/>
              </w:rPr>
            </w:pPr>
          </w:p>
        </w:tc>
        <w:tc>
          <w:tcPr>
            <w:tcW w:w="1739" w:type="dxa"/>
          </w:tcPr>
          <w:p w14:paraId="2A3DE4DD" w14:textId="77777777" w:rsidR="008A1961" w:rsidRPr="00442838" w:rsidRDefault="008A1961" w:rsidP="008A1961">
            <w:pPr>
              <w:spacing w:line="360" w:lineRule="auto"/>
              <w:rPr>
                <w:sz w:val="24"/>
                <w:szCs w:val="24"/>
              </w:rPr>
            </w:pPr>
          </w:p>
        </w:tc>
      </w:tr>
      <w:tr w:rsidR="008A1961" w:rsidRPr="00442838" w14:paraId="2D527089" w14:textId="77777777" w:rsidTr="008A1961">
        <w:tc>
          <w:tcPr>
            <w:tcW w:w="1860" w:type="dxa"/>
          </w:tcPr>
          <w:p w14:paraId="4219C07C" w14:textId="77777777" w:rsidR="008A1961" w:rsidRPr="00442838" w:rsidRDefault="008A1961" w:rsidP="008A1961">
            <w:pPr>
              <w:spacing w:line="360" w:lineRule="auto"/>
              <w:rPr>
                <w:sz w:val="24"/>
                <w:szCs w:val="24"/>
              </w:rPr>
            </w:pPr>
          </w:p>
        </w:tc>
        <w:tc>
          <w:tcPr>
            <w:tcW w:w="1840" w:type="dxa"/>
          </w:tcPr>
          <w:p w14:paraId="70FA1D20" w14:textId="77777777" w:rsidR="008A1961" w:rsidRPr="00442838" w:rsidRDefault="008A1961" w:rsidP="008A1961">
            <w:pPr>
              <w:spacing w:line="360" w:lineRule="auto"/>
              <w:rPr>
                <w:sz w:val="24"/>
                <w:szCs w:val="24"/>
              </w:rPr>
            </w:pPr>
          </w:p>
        </w:tc>
        <w:tc>
          <w:tcPr>
            <w:tcW w:w="1873" w:type="dxa"/>
          </w:tcPr>
          <w:p w14:paraId="463C4AC9" w14:textId="77777777" w:rsidR="008A1961" w:rsidRPr="00442838" w:rsidRDefault="008A1961" w:rsidP="008A1961">
            <w:pPr>
              <w:spacing w:line="360" w:lineRule="auto"/>
              <w:rPr>
                <w:sz w:val="24"/>
                <w:szCs w:val="24"/>
              </w:rPr>
            </w:pPr>
          </w:p>
        </w:tc>
        <w:tc>
          <w:tcPr>
            <w:tcW w:w="1739" w:type="dxa"/>
          </w:tcPr>
          <w:p w14:paraId="120DEC18" w14:textId="77777777" w:rsidR="008A1961" w:rsidRPr="00442838" w:rsidRDefault="008A1961" w:rsidP="008A1961">
            <w:pPr>
              <w:spacing w:line="360" w:lineRule="auto"/>
              <w:rPr>
                <w:sz w:val="24"/>
                <w:szCs w:val="24"/>
              </w:rPr>
            </w:pPr>
          </w:p>
        </w:tc>
        <w:tc>
          <w:tcPr>
            <w:tcW w:w="1739" w:type="dxa"/>
          </w:tcPr>
          <w:p w14:paraId="3B271DD9" w14:textId="77777777" w:rsidR="008A1961" w:rsidRPr="00442838" w:rsidRDefault="008A1961" w:rsidP="008A1961">
            <w:pPr>
              <w:spacing w:line="360" w:lineRule="auto"/>
              <w:rPr>
                <w:sz w:val="24"/>
                <w:szCs w:val="24"/>
              </w:rPr>
            </w:pPr>
          </w:p>
        </w:tc>
        <w:tc>
          <w:tcPr>
            <w:tcW w:w="1739" w:type="dxa"/>
          </w:tcPr>
          <w:p w14:paraId="66B0F275" w14:textId="77777777" w:rsidR="008A1961" w:rsidRPr="00442838" w:rsidRDefault="008A1961" w:rsidP="008A1961">
            <w:pPr>
              <w:spacing w:line="360" w:lineRule="auto"/>
              <w:rPr>
                <w:sz w:val="24"/>
                <w:szCs w:val="24"/>
              </w:rPr>
            </w:pPr>
          </w:p>
        </w:tc>
      </w:tr>
      <w:tr w:rsidR="008A1961" w:rsidRPr="00442838" w14:paraId="59D2DA7B" w14:textId="77777777" w:rsidTr="008A1961">
        <w:tc>
          <w:tcPr>
            <w:tcW w:w="1860" w:type="dxa"/>
          </w:tcPr>
          <w:p w14:paraId="4EB3FF2D" w14:textId="77777777" w:rsidR="008A1961" w:rsidRPr="00442838" w:rsidRDefault="008A1961" w:rsidP="008A1961">
            <w:pPr>
              <w:spacing w:line="360" w:lineRule="auto"/>
              <w:rPr>
                <w:sz w:val="24"/>
                <w:szCs w:val="24"/>
              </w:rPr>
            </w:pPr>
          </w:p>
        </w:tc>
        <w:tc>
          <w:tcPr>
            <w:tcW w:w="1840" w:type="dxa"/>
          </w:tcPr>
          <w:p w14:paraId="6A513F28" w14:textId="77777777" w:rsidR="008A1961" w:rsidRPr="00442838" w:rsidRDefault="008A1961" w:rsidP="008A1961">
            <w:pPr>
              <w:spacing w:line="360" w:lineRule="auto"/>
              <w:rPr>
                <w:sz w:val="24"/>
                <w:szCs w:val="24"/>
              </w:rPr>
            </w:pPr>
          </w:p>
        </w:tc>
        <w:tc>
          <w:tcPr>
            <w:tcW w:w="1873" w:type="dxa"/>
          </w:tcPr>
          <w:p w14:paraId="49F0CB41" w14:textId="77777777" w:rsidR="008A1961" w:rsidRPr="00442838" w:rsidRDefault="008A1961" w:rsidP="008A1961">
            <w:pPr>
              <w:spacing w:line="360" w:lineRule="auto"/>
              <w:rPr>
                <w:sz w:val="24"/>
                <w:szCs w:val="24"/>
              </w:rPr>
            </w:pPr>
          </w:p>
        </w:tc>
        <w:tc>
          <w:tcPr>
            <w:tcW w:w="1739" w:type="dxa"/>
          </w:tcPr>
          <w:p w14:paraId="35B261C4" w14:textId="77777777" w:rsidR="008A1961" w:rsidRPr="00442838" w:rsidRDefault="008A1961" w:rsidP="008A1961">
            <w:pPr>
              <w:spacing w:line="360" w:lineRule="auto"/>
              <w:rPr>
                <w:sz w:val="24"/>
                <w:szCs w:val="24"/>
              </w:rPr>
            </w:pPr>
          </w:p>
        </w:tc>
        <w:tc>
          <w:tcPr>
            <w:tcW w:w="1739" w:type="dxa"/>
          </w:tcPr>
          <w:p w14:paraId="175D7E49" w14:textId="77777777" w:rsidR="008A1961" w:rsidRPr="00442838" w:rsidRDefault="008A1961" w:rsidP="008A1961">
            <w:pPr>
              <w:spacing w:line="360" w:lineRule="auto"/>
              <w:rPr>
                <w:sz w:val="24"/>
                <w:szCs w:val="24"/>
              </w:rPr>
            </w:pPr>
          </w:p>
        </w:tc>
        <w:tc>
          <w:tcPr>
            <w:tcW w:w="1739" w:type="dxa"/>
          </w:tcPr>
          <w:p w14:paraId="78C28770" w14:textId="77777777" w:rsidR="008A1961" w:rsidRPr="00442838" w:rsidRDefault="008A1961" w:rsidP="008A1961">
            <w:pPr>
              <w:spacing w:line="360" w:lineRule="auto"/>
              <w:rPr>
                <w:sz w:val="24"/>
                <w:szCs w:val="24"/>
              </w:rPr>
            </w:pPr>
          </w:p>
        </w:tc>
      </w:tr>
      <w:tr w:rsidR="008A1961" w:rsidRPr="00442838" w14:paraId="09636CB4" w14:textId="77777777" w:rsidTr="008A1961">
        <w:tc>
          <w:tcPr>
            <w:tcW w:w="1860" w:type="dxa"/>
          </w:tcPr>
          <w:p w14:paraId="09149833" w14:textId="77777777" w:rsidR="008A1961" w:rsidRPr="00442838" w:rsidRDefault="008A1961" w:rsidP="008A1961">
            <w:pPr>
              <w:spacing w:line="360" w:lineRule="auto"/>
              <w:rPr>
                <w:sz w:val="24"/>
                <w:szCs w:val="24"/>
              </w:rPr>
            </w:pPr>
          </w:p>
        </w:tc>
        <w:tc>
          <w:tcPr>
            <w:tcW w:w="1840" w:type="dxa"/>
          </w:tcPr>
          <w:p w14:paraId="761F8523" w14:textId="77777777" w:rsidR="008A1961" w:rsidRPr="00442838" w:rsidRDefault="008A1961" w:rsidP="008A1961">
            <w:pPr>
              <w:spacing w:line="360" w:lineRule="auto"/>
              <w:rPr>
                <w:sz w:val="24"/>
                <w:szCs w:val="24"/>
              </w:rPr>
            </w:pPr>
          </w:p>
        </w:tc>
        <w:tc>
          <w:tcPr>
            <w:tcW w:w="1873" w:type="dxa"/>
          </w:tcPr>
          <w:p w14:paraId="32437ACA" w14:textId="77777777" w:rsidR="008A1961" w:rsidRPr="00442838" w:rsidRDefault="008A1961" w:rsidP="008A1961">
            <w:pPr>
              <w:spacing w:line="360" w:lineRule="auto"/>
              <w:rPr>
                <w:sz w:val="24"/>
                <w:szCs w:val="24"/>
              </w:rPr>
            </w:pPr>
          </w:p>
        </w:tc>
        <w:tc>
          <w:tcPr>
            <w:tcW w:w="1739" w:type="dxa"/>
          </w:tcPr>
          <w:p w14:paraId="61CA6096" w14:textId="77777777" w:rsidR="008A1961" w:rsidRPr="00442838" w:rsidRDefault="008A1961" w:rsidP="008A1961">
            <w:pPr>
              <w:spacing w:line="360" w:lineRule="auto"/>
              <w:rPr>
                <w:sz w:val="24"/>
                <w:szCs w:val="24"/>
              </w:rPr>
            </w:pPr>
          </w:p>
        </w:tc>
        <w:tc>
          <w:tcPr>
            <w:tcW w:w="1739" w:type="dxa"/>
          </w:tcPr>
          <w:p w14:paraId="2BE84617" w14:textId="77777777" w:rsidR="008A1961" w:rsidRPr="00442838" w:rsidRDefault="008A1961" w:rsidP="008A1961">
            <w:pPr>
              <w:spacing w:line="360" w:lineRule="auto"/>
              <w:rPr>
                <w:sz w:val="24"/>
                <w:szCs w:val="24"/>
              </w:rPr>
            </w:pPr>
          </w:p>
        </w:tc>
        <w:tc>
          <w:tcPr>
            <w:tcW w:w="1739" w:type="dxa"/>
          </w:tcPr>
          <w:p w14:paraId="08D5B3E7" w14:textId="77777777" w:rsidR="008A1961" w:rsidRPr="00442838" w:rsidRDefault="008A1961" w:rsidP="008A1961">
            <w:pPr>
              <w:spacing w:line="360" w:lineRule="auto"/>
              <w:rPr>
                <w:sz w:val="24"/>
                <w:szCs w:val="24"/>
              </w:rPr>
            </w:pPr>
          </w:p>
        </w:tc>
      </w:tr>
      <w:tr w:rsidR="008A1961" w:rsidRPr="00442838" w14:paraId="1C7886BA" w14:textId="77777777" w:rsidTr="008A1961">
        <w:tc>
          <w:tcPr>
            <w:tcW w:w="1860" w:type="dxa"/>
          </w:tcPr>
          <w:p w14:paraId="464DE951" w14:textId="77777777" w:rsidR="008A1961" w:rsidRPr="00442838" w:rsidRDefault="008A1961" w:rsidP="008A1961">
            <w:pPr>
              <w:spacing w:line="360" w:lineRule="auto"/>
              <w:rPr>
                <w:sz w:val="24"/>
                <w:szCs w:val="24"/>
              </w:rPr>
            </w:pPr>
          </w:p>
        </w:tc>
        <w:tc>
          <w:tcPr>
            <w:tcW w:w="1840" w:type="dxa"/>
          </w:tcPr>
          <w:p w14:paraId="35FC9D8C" w14:textId="77777777" w:rsidR="008A1961" w:rsidRPr="00442838" w:rsidRDefault="008A1961" w:rsidP="008A1961">
            <w:pPr>
              <w:spacing w:line="360" w:lineRule="auto"/>
              <w:rPr>
                <w:sz w:val="24"/>
                <w:szCs w:val="24"/>
              </w:rPr>
            </w:pPr>
          </w:p>
        </w:tc>
        <w:tc>
          <w:tcPr>
            <w:tcW w:w="1873" w:type="dxa"/>
          </w:tcPr>
          <w:p w14:paraId="3734C486" w14:textId="77777777" w:rsidR="008A1961" w:rsidRPr="00442838" w:rsidRDefault="008A1961" w:rsidP="008A1961">
            <w:pPr>
              <w:spacing w:line="360" w:lineRule="auto"/>
              <w:rPr>
                <w:sz w:val="24"/>
                <w:szCs w:val="24"/>
              </w:rPr>
            </w:pPr>
          </w:p>
        </w:tc>
        <w:tc>
          <w:tcPr>
            <w:tcW w:w="1739" w:type="dxa"/>
          </w:tcPr>
          <w:p w14:paraId="7E641926" w14:textId="77777777" w:rsidR="008A1961" w:rsidRPr="00442838" w:rsidRDefault="008A1961" w:rsidP="008A1961">
            <w:pPr>
              <w:spacing w:line="360" w:lineRule="auto"/>
              <w:rPr>
                <w:sz w:val="24"/>
                <w:szCs w:val="24"/>
              </w:rPr>
            </w:pPr>
          </w:p>
        </w:tc>
        <w:tc>
          <w:tcPr>
            <w:tcW w:w="1739" w:type="dxa"/>
          </w:tcPr>
          <w:p w14:paraId="6125CA27" w14:textId="77777777" w:rsidR="008A1961" w:rsidRPr="00442838" w:rsidRDefault="008A1961" w:rsidP="008A1961">
            <w:pPr>
              <w:spacing w:line="360" w:lineRule="auto"/>
              <w:rPr>
                <w:sz w:val="24"/>
                <w:szCs w:val="24"/>
              </w:rPr>
            </w:pPr>
          </w:p>
        </w:tc>
        <w:tc>
          <w:tcPr>
            <w:tcW w:w="1739" w:type="dxa"/>
          </w:tcPr>
          <w:p w14:paraId="01C9240C" w14:textId="77777777" w:rsidR="008A1961" w:rsidRPr="00442838" w:rsidRDefault="008A1961" w:rsidP="008A1961">
            <w:pPr>
              <w:spacing w:line="360" w:lineRule="auto"/>
              <w:rPr>
                <w:sz w:val="24"/>
                <w:szCs w:val="24"/>
              </w:rPr>
            </w:pPr>
          </w:p>
        </w:tc>
      </w:tr>
      <w:tr w:rsidR="008A1961" w:rsidRPr="00442838" w14:paraId="195E5EB3" w14:textId="77777777" w:rsidTr="008A1961">
        <w:tc>
          <w:tcPr>
            <w:tcW w:w="1860" w:type="dxa"/>
          </w:tcPr>
          <w:p w14:paraId="56D5410C" w14:textId="77777777" w:rsidR="008A1961" w:rsidRPr="00442838" w:rsidRDefault="008A1961" w:rsidP="008A1961">
            <w:pPr>
              <w:spacing w:line="360" w:lineRule="auto"/>
              <w:rPr>
                <w:sz w:val="24"/>
                <w:szCs w:val="24"/>
              </w:rPr>
            </w:pPr>
          </w:p>
        </w:tc>
        <w:tc>
          <w:tcPr>
            <w:tcW w:w="1840" w:type="dxa"/>
          </w:tcPr>
          <w:p w14:paraId="4E2D5209" w14:textId="77777777" w:rsidR="008A1961" w:rsidRPr="00442838" w:rsidRDefault="008A1961" w:rsidP="008A1961">
            <w:pPr>
              <w:spacing w:line="360" w:lineRule="auto"/>
              <w:rPr>
                <w:sz w:val="24"/>
                <w:szCs w:val="24"/>
              </w:rPr>
            </w:pPr>
          </w:p>
        </w:tc>
        <w:tc>
          <w:tcPr>
            <w:tcW w:w="1873" w:type="dxa"/>
          </w:tcPr>
          <w:p w14:paraId="3BB0F398" w14:textId="77777777" w:rsidR="008A1961" w:rsidRPr="00442838" w:rsidRDefault="008A1961" w:rsidP="008A1961">
            <w:pPr>
              <w:spacing w:line="360" w:lineRule="auto"/>
              <w:rPr>
                <w:sz w:val="24"/>
                <w:szCs w:val="24"/>
              </w:rPr>
            </w:pPr>
          </w:p>
        </w:tc>
        <w:tc>
          <w:tcPr>
            <w:tcW w:w="1739" w:type="dxa"/>
          </w:tcPr>
          <w:p w14:paraId="0E7DDD45" w14:textId="77777777" w:rsidR="008A1961" w:rsidRPr="00442838" w:rsidRDefault="008A1961" w:rsidP="008A1961">
            <w:pPr>
              <w:spacing w:line="360" w:lineRule="auto"/>
              <w:rPr>
                <w:sz w:val="24"/>
                <w:szCs w:val="24"/>
              </w:rPr>
            </w:pPr>
          </w:p>
        </w:tc>
        <w:tc>
          <w:tcPr>
            <w:tcW w:w="1739" w:type="dxa"/>
          </w:tcPr>
          <w:p w14:paraId="0D9E6BBF" w14:textId="77777777" w:rsidR="008A1961" w:rsidRPr="00442838" w:rsidRDefault="008A1961" w:rsidP="008A1961">
            <w:pPr>
              <w:spacing w:line="360" w:lineRule="auto"/>
              <w:rPr>
                <w:sz w:val="24"/>
                <w:szCs w:val="24"/>
              </w:rPr>
            </w:pPr>
          </w:p>
        </w:tc>
        <w:tc>
          <w:tcPr>
            <w:tcW w:w="1739" w:type="dxa"/>
          </w:tcPr>
          <w:p w14:paraId="11984366" w14:textId="77777777" w:rsidR="008A1961" w:rsidRPr="00442838" w:rsidRDefault="008A1961" w:rsidP="008A1961">
            <w:pPr>
              <w:spacing w:line="360" w:lineRule="auto"/>
              <w:rPr>
                <w:sz w:val="24"/>
                <w:szCs w:val="24"/>
              </w:rPr>
            </w:pPr>
          </w:p>
        </w:tc>
      </w:tr>
      <w:tr w:rsidR="008A1961" w:rsidRPr="00442838" w14:paraId="4693A51B" w14:textId="77777777" w:rsidTr="008A1961">
        <w:tc>
          <w:tcPr>
            <w:tcW w:w="1860" w:type="dxa"/>
          </w:tcPr>
          <w:p w14:paraId="5463A6CF" w14:textId="77777777" w:rsidR="008A1961" w:rsidRPr="00442838" w:rsidRDefault="008A1961" w:rsidP="008A1961">
            <w:pPr>
              <w:spacing w:line="360" w:lineRule="auto"/>
              <w:rPr>
                <w:sz w:val="24"/>
                <w:szCs w:val="24"/>
              </w:rPr>
            </w:pPr>
          </w:p>
        </w:tc>
        <w:tc>
          <w:tcPr>
            <w:tcW w:w="1840" w:type="dxa"/>
          </w:tcPr>
          <w:p w14:paraId="0E032C5E" w14:textId="77777777" w:rsidR="008A1961" w:rsidRPr="00442838" w:rsidRDefault="008A1961" w:rsidP="008A1961">
            <w:pPr>
              <w:spacing w:line="360" w:lineRule="auto"/>
              <w:rPr>
                <w:sz w:val="24"/>
                <w:szCs w:val="24"/>
              </w:rPr>
            </w:pPr>
          </w:p>
        </w:tc>
        <w:tc>
          <w:tcPr>
            <w:tcW w:w="1873" w:type="dxa"/>
          </w:tcPr>
          <w:p w14:paraId="2AC9CB78" w14:textId="77777777" w:rsidR="008A1961" w:rsidRPr="00442838" w:rsidRDefault="008A1961" w:rsidP="008A1961">
            <w:pPr>
              <w:spacing w:line="360" w:lineRule="auto"/>
              <w:rPr>
                <w:sz w:val="24"/>
                <w:szCs w:val="24"/>
              </w:rPr>
            </w:pPr>
          </w:p>
        </w:tc>
        <w:tc>
          <w:tcPr>
            <w:tcW w:w="1739" w:type="dxa"/>
          </w:tcPr>
          <w:p w14:paraId="1A8F92B6" w14:textId="77777777" w:rsidR="008A1961" w:rsidRPr="00442838" w:rsidRDefault="008A1961" w:rsidP="008A1961">
            <w:pPr>
              <w:spacing w:line="360" w:lineRule="auto"/>
              <w:rPr>
                <w:sz w:val="24"/>
                <w:szCs w:val="24"/>
              </w:rPr>
            </w:pPr>
          </w:p>
        </w:tc>
        <w:tc>
          <w:tcPr>
            <w:tcW w:w="1739" w:type="dxa"/>
          </w:tcPr>
          <w:p w14:paraId="10FC1AF9" w14:textId="77777777" w:rsidR="008A1961" w:rsidRPr="00442838" w:rsidRDefault="008A1961" w:rsidP="008A1961">
            <w:pPr>
              <w:spacing w:line="360" w:lineRule="auto"/>
              <w:rPr>
                <w:sz w:val="24"/>
                <w:szCs w:val="24"/>
              </w:rPr>
            </w:pPr>
          </w:p>
        </w:tc>
        <w:tc>
          <w:tcPr>
            <w:tcW w:w="1739" w:type="dxa"/>
          </w:tcPr>
          <w:p w14:paraId="32A3878B" w14:textId="77777777" w:rsidR="008A1961" w:rsidRPr="00442838" w:rsidRDefault="008A1961" w:rsidP="008A1961">
            <w:pPr>
              <w:spacing w:line="360" w:lineRule="auto"/>
              <w:rPr>
                <w:sz w:val="24"/>
                <w:szCs w:val="24"/>
              </w:rPr>
            </w:pPr>
          </w:p>
        </w:tc>
      </w:tr>
      <w:tr w:rsidR="008A1961" w:rsidRPr="00442838" w14:paraId="75969484" w14:textId="77777777" w:rsidTr="008A1961">
        <w:tc>
          <w:tcPr>
            <w:tcW w:w="1860" w:type="dxa"/>
          </w:tcPr>
          <w:p w14:paraId="2931CCD5" w14:textId="77777777" w:rsidR="008A1961" w:rsidRPr="00442838" w:rsidRDefault="008A1961" w:rsidP="008A1961">
            <w:pPr>
              <w:spacing w:line="360" w:lineRule="auto"/>
              <w:rPr>
                <w:sz w:val="24"/>
                <w:szCs w:val="24"/>
              </w:rPr>
            </w:pPr>
          </w:p>
        </w:tc>
        <w:tc>
          <w:tcPr>
            <w:tcW w:w="1840" w:type="dxa"/>
          </w:tcPr>
          <w:p w14:paraId="768BE0EA" w14:textId="77777777" w:rsidR="008A1961" w:rsidRPr="00442838" w:rsidRDefault="008A1961" w:rsidP="008A1961">
            <w:pPr>
              <w:spacing w:line="360" w:lineRule="auto"/>
              <w:rPr>
                <w:sz w:val="24"/>
                <w:szCs w:val="24"/>
              </w:rPr>
            </w:pPr>
          </w:p>
        </w:tc>
        <w:tc>
          <w:tcPr>
            <w:tcW w:w="1873" w:type="dxa"/>
          </w:tcPr>
          <w:p w14:paraId="6F407388" w14:textId="77777777" w:rsidR="008A1961" w:rsidRPr="00442838" w:rsidRDefault="008A1961" w:rsidP="008A1961">
            <w:pPr>
              <w:spacing w:line="360" w:lineRule="auto"/>
              <w:rPr>
                <w:sz w:val="24"/>
                <w:szCs w:val="24"/>
              </w:rPr>
            </w:pPr>
          </w:p>
        </w:tc>
        <w:tc>
          <w:tcPr>
            <w:tcW w:w="1739" w:type="dxa"/>
          </w:tcPr>
          <w:p w14:paraId="169D126F" w14:textId="77777777" w:rsidR="008A1961" w:rsidRPr="00442838" w:rsidRDefault="008A1961" w:rsidP="008A1961">
            <w:pPr>
              <w:spacing w:line="360" w:lineRule="auto"/>
              <w:rPr>
                <w:sz w:val="24"/>
                <w:szCs w:val="24"/>
              </w:rPr>
            </w:pPr>
          </w:p>
        </w:tc>
        <w:tc>
          <w:tcPr>
            <w:tcW w:w="1739" w:type="dxa"/>
          </w:tcPr>
          <w:p w14:paraId="22D8E0B4" w14:textId="77777777" w:rsidR="008A1961" w:rsidRPr="00442838" w:rsidRDefault="008A1961" w:rsidP="008A1961">
            <w:pPr>
              <w:spacing w:line="360" w:lineRule="auto"/>
              <w:rPr>
                <w:sz w:val="24"/>
                <w:szCs w:val="24"/>
              </w:rPr>
            </w:pPr>
          </w:p>
        </w:tc>
        <w:tc>
          <w:tcPr>
            <w:tcW w:w="1739" w:type="dxa"/>
          </w:tcPr>
          <w:p w14:paraId="75310B97" w14:textId="77777777" w:rsidR="008A1961" w:rsidRPr="00442838" w:rsidRDefault="008A1961" w:rsidP="008A1961">
            <w:pPr>
              <w:spacing w:line="360" w:lineRule="auto"/>
              <w:rPr>
                <w:sz w:val="24"/>
                <w:szCs w:val="24"/>
              </w:rPr>
            </w:pPr>
          </w:p>
        </w:tc>
      </w:tr>
      <w:tr w:rsidR="008A1961" w:rsidRPr="00442838" w14:paraId="053CEC9E" w14:textId="77777777" w:rsidTr="008A1961">
        <w:tc>
          <w:tcPr>
            <w:tcW w:w="1860" w:type="dxa"/>
          </w:tcPr>
          <w:p w14:paraId="2CCC851D" w14:textId="77777777" w:rsidR="008A1961" w:rsidRPr="00442838" w:rsidRDefault="008A1961" w:rsidP="008A1961">
            <w:pPr>
              <w:spacing w:line="360" w:lineRule="auto"/>
              <w:rPr>
                <w:sz w:val="24"/>
                <w:szCs w:val="24"/>
              </w:rPr>
            </w:pPr>
          </w:p>
        </w:tc>
        <w:tc>
          <w:tcPr>
            <w:tcW w:w="1840" w:type="dxa"/>
          </w:tcPr>
          <w:p w14:paraId="3D1B786F" w14:textId="77777777" w:rsidR="008A1961" w:rsidRPr="00442838" w:rsidRDefault="008A1961" w:rsidP="008A1961">
            <w:pPr>
              <w:spacing w:line="360" w:lineRule="auto"/>
              <w:rPr>
                <w:sz w:val="24"/>
                <w:szCs w:val="24"/>
              </w:rPr>
            </w:pPr>
          </w:p>
        </w:tc>
        <w:tc>
          <w:tcPr>
            <w:tcW w:w="1873" w:type="dxa"/>
          </w:tcPr>
          <w:p w14:paraId="61E81E6D" w14:textId="77777777" w:rsidR="008A1961" w:rsidRPr="00442838" w:rsidRDefault="008A1961" w:rsidP="008A1961">
            <w:pPr>
              <w:spacing w:line="360" w:lineRule="auto"/>
              <w:rPr>
                <w:sz w:val="24"/>
                <w:szCs w:val="24"/>
              </w:rPr>
            </w:pPr>
          </w:p>
        </w:tc>
        <w:tc>
          <w:tcPr>
            <w:tcW w:w="1739" w:type="dxa"/>
          </w:tcPr>
          <w:p w14:paraId="20E42F37" w14:textId="77777777" w:rsidR="008A1961" w:rsidRPr="00442838" w:rsidRDefault="008A1961" w:rsidP="008A1961">
            <w:pPr>
              <w:spacing w:line="360" w:lineRule="auto"/>
              <w:rPr>
                <w:sz w:val="24"/>
                <w:szCs w:val="24"/>
              </w:rPr>
            </w:pPr>
          </w:p>
        </w:tc>
        <w:tc>
          <w:tcPr>
            <w:tcW w:w="1739" w:type="dxa"/>
          </w:tcPr>
          <w:p w14:paraId="6CF40EDE" w14:textId="77777777" w:rsidR="008A1961" w:rsidRPr="00442838" w:rsidRDefault="008A1961" w:rsidP="008A1961">
            <w:pPr>
              <w:spacing w:line="360" w:lineRule="auto"/>
              <w:rPr>
                <w:sz w:val="24"/>
                <w:szCs w:val="24"/>
              </w:rPr>
            </w:pPr>
          </w:p>
        </w:tc>
        <w:tc>
          <w:tcPr>
            <w:tcW w:w="1739" w:type="dxa"/>
          </w:tcPr>
          <w:p w14:paraId="69EB5C32" w14:textId="77777777" w:rsidR="008A1961" w:rsidRPr="00442838" w:rsidRDefault="008A1961" w:rsidP="008A1961">
            <w:pPr>
              <w:spacing w:line="360" w:lineRule="auto"/>
              <w:rPr>
                <w:sz w:val="24"/>
                <w:szCs w:val="24"/>
              </w:rPr>
            </w:pPr>
          </w:p>
        </w:tc>
      </w:tr>
      <w:tr w:rsidR="008A1961" w:rsidRPr="00442838" w14:paraId="0B61F693" w14:textId="77777777" w:rsidTr="008A1961">
        <w:tc>
          <w:tcPr>
            <w:tcW w:w="1860" w:type="dxa"/>
          </w:tcPr>
          <w:p w14:paraId="0D4E25F2" w14:textId="77777777" w:rsidR="008A1961" w:rsidRPr="00442838" w:rsidRDefault="008A1961" w:rsidP="008A1961">
            <w:pPr>
              <w:spacing w:line="360" w:lineRule="auto"/>
              <w:rPr>
                <w:sz w:val="24"/>
                <w:szCs w:val="24"/>
              </w:rPr>
            </w:pPr>
          </w:p>
        </w:tc>
        <w:tc>
          <w:tcPr>
            <w:tcW w:w="1840" w:type="dxa"/>
          </w:tcPr>
          <w:p w14:paraId="0A125F67" w14:textId="77777777" w:rsidR="008A1961" w:rsidRPr="00442838" w:rsidRDefault="008A1961" w:rsidP="008A1961">
            <w:pPr>
              <w:spacing w:line="360" w:lineRule="auto"/>
              <w:rPr>
                <w:sz w:val="24"/>
                <w:szCs w:val="24"/>
              </w:rPr>
            </w:pPr>
          </w:p>
        </w:tc>
        <w:tc>
          <w:tcPr>
            <w:tcW w:w="1873" w:type="dxa"/>
          </w:tcPr>
          <w:p w14:paraId="7DE2A584" w14:textId="77777777" w:rsidR="008A1961" w:rsidRPr="00442838" w:rsidRDefault="008A1961" w:rsidP="008A1961">
            <w:pPr>
              <w:spacing w:line="360" w:lineRule="auto"/>
              <w:rPr>
                <w:sz w:val="24"/>
                <w:szCs w:val="24"/>
              </w:rPr>
            </w:pPr>
          </w:p>
        </w:tc>
        <w:tc>
          <w:tcPr>
            <w:tcW w:w="1739" w:type="dxa"/>
          </w:tcPr>
          <w:p w14:paraId="7AF4B482" w14:textId="77777777" w:rsidR="008A1961" w:rsidRPr="00442838" w:rsidRDefault="008A1961" w:rsidP="008A1961">
            <w:pPr>
              <w:spacing w:line="360" w:lineRule="auto"/>
              <w:rPr>
                <w:sz w:val="24"/>
                <w:szCs w:val="24"/>
              </w:rPr>
            </w:pPr>
          </w:p>
        </w:tc>
        <w:tc>
          <w:tcPr>
            <w:tcW w:w="1739" w:type="dxa"/>
          </w:tcPr>
          <w:p w14:paraId="18BDCD4D" w14:textId="77777777" w:rsidR="008A1961" w:rsidRPr="00442838" w:rsidRDefault="008A1961" w:rsidP="008A1961">
            <w:pPr>
              <w:spacing w:line="360" w:lineRule="auto"/>
              <w:rPr>
                <w:sz w:val="24"/>
                <w:szCs w:val="24"/>
              </w:rPr>
            </w:pPr>
          </w:p>
        </w:tc>
        <w:tc>
          <w:tcPr>
            <w:tcW w:w="1739" w:type="dxa"/>
          </w:tcPr>
          <w:p w14:paraId="4479B001" w14:textId="77777777" w:rsidR="008A1961" w:rsidRPr="00442838" w:rsidRDefault="008A1961" w:rsidP="008A1961">
            <w:pPr>
              <w:spacing w:line="360" w:lineRule="auto"/>
              <w:rPr>
                <w:sz w:val="24"/>
                <w:szCs w:val="24"/>
              </w:rPr>
            </w:pPr>
          </w:p>
        </w:tc>
      </w:tr>
      <w:tr w:rsidR="008A1961" w:rsidRPr="00442838" w14:paraId="5F99A856" w14:textId="77777777" w:rsidTr="008A1961">
        <w:tc>
          <w:tcPr>
            <w:tcW w:w="1860" w:type="dxa"/>
          </w:tcPr>
          <w:p w14:paraId="483D2192" w14:textId="77777777" w:rsidR="008A1961" w:rsidRPr="00442838" w:rsidRDefault="008A1961" w:rsidP="008A1961">
            <w:pPr>
              <w:spacing w:line="360" w:lineRule="auto"/>
              <w:rPr>
                <w:sz w:val="24"/>
                <w:szCs w:val="24"/>
              </w:rPr>
            </w:pPr>
          </w:p>
        </w:tc>
        <w:tc>
          <w:tcPr>
            <w:tcW w:w="1840" w:type="dxa"/>
          </w:tcPr>
          <w:p w14:paraId="6C3DB268" w14:textId="77777777" w:rsidR="008A1961" w:rsidRPr="00442838" w:rsidRDefault="008A1961" w:rsidP="008A1961">
            <w:pPr>
              <w:spacing w:line="360" w:lineRule="auto"/>
              <w:rPr>
                <w:sz w:val="24"/>
                <w:szCs w:val="24"/>
              </w:rPr>
            </w:pPr>
          </w:p>
        </w:tc>
        <w:tc>
          <w:tcPr>
            <w:tcW w:w="1873" w:type="dxa"/>
          </w:tcPr>
          <w:p w14:paraId="15F22DDB" w14:textId="77777777" w:rsidR="008A1961" w:rsidRPr="00442838" w:rsidRDefault="008A1961" w:rsidP="008A1961">
            <w:pPr>
              <w:spacing w:line="360" w:lineRule="auto"/>
              <w:rPr>
                <w:sz w:val="24"/>
                <w:szCs w:val="24"/>
              </w:rPr>
            </w:pPr>
          </w:p>
        </w:tc>
        <w:tc>
          <w:tcPr>
            <w:tcW w:w="1739" w:type="dxa"/>
          </w:tcPr>
          <w:p w14:paraId="06D5D798" w14:textId="77777777" w:rsidR="008A1961" w:rsidRPr="00442838" w:rsidRDefault="008A1961" w:rsidP="008A1961">
            <w:pPr>
              <w:spacing w:line="360" w:lineRule="auto"/>
              <w:rPr>
                <w:sz w:val="24"/>
                <w:szCs w:val="24"/>
              </w:rPr>
            </w:pPr>
          </w:p>
        </w:tc>
        <w:tc>
          <w:tcPr>
            <w:tcW w:w="1739" w:type="dxa"/>
          </w:tcPr>
          <w:p w14:paraId="54BC9C10" w14:textId="77777777" w:rsidR="008A1961" w:rsidRPr="00442838" w:rsidRDefault="008A1961" w:rsidP="008A1961">
            <w:pPr>
              <w:spacing w:line="360" w:lineRule="auto"/>
              <w:rPr>
                <w:sz w:val="24"/>
                <w:szCs w:val="24"/>
              </w:rPr>
            </w:pPr>
          </w:p>
        </w:tc>
        <w:tc>
          <w:tcPr>
            <w:tcW w:w="1739" w:type="dxa"/>
          </w:tcPr>
          <w:p w14:paraId="62BBF457" w14:textId="77777777" w:rsidR="008A1961" w:rsidRPr="00442838" w:rsidRDefault="008A1961" w:rsidP="008A1961">
            <w:pPr>
              <w:spacing w:line="360" w:lineRule="auto"/>
              <w:rPr>
                <w:sz w:val="24"/>
                <w:szCs w:val="24"/>
              </w:rPr>
            </w:pPr>
          </w:p>
        </w:tc>
      </w:tr>
      <w:tr w:rsidR="008A1961" w:rsidRPr="00442838" w14:paraId="45360100" w14:textId="77777777" w:rsidTr="008A1961">
        <w:tc>
          <w:tcPr>
            <w:tcW w:w="1860" w:type="dxa"/>
          </w:tcPr>
          <w:p w14:paraId="24DBD950" w14:textId="77777777" w:rsidR="008A1961" w:rsidRPr="00442838" w:rsidRDefault="008A1961" w:rsidP="008A1961">
            <w:pPr>
              <w:spacing w:line="360" w:lineRule="auto"/>
              <w:rPr>
                <w:sz w:val="24"/>
                <w:szCs w:val="24"/>
              </w:rPr>
            </w:pPr>
          </w:p>
        </w:tc>
        <w:tc>
          <w:tcPr>
            <w:tcW w:w="1840" w:type="dxa"/>
          </w:tcPr>
          <w:p w14:paraId="212CA563" w14:textId="77777777" w:rsidR="008A1961" w:rsidRPr="00442838" w:rsidRDefault="008A1961" w:rsidP="008A1961">
            <w:pPr>
              <w:spacing w:line="360" w:lineRule="auto"/>
              <w:rPr>
                <w:sz w:val="24"/>
                <w:szCs w:val="24"/>
              </w:rPr>
            </w:pPr>
          </w:p>
        </w:tc>
        <w:tc>
          <w:tcPr>
            <w:tcW w:w="1873" w:type="dxa"/>
          </w:tcPr>
          <w:p w14:paraId="48D179D7" w14:textId="77777777" w:rsidR="008A1961" w:rsidRPr="00442838" w:rsidRDefault="008A1961" w:rsidP="008A1961">
            <w:pPr>
              <w:spacing w:line="360" w:lineRule="auto"/>
              <w:rPr>
                <w:sz w:val="24"/>
                <w:szCs w:val="24"/>
              </w:rPr>
            </w:pPr>
          </w:p>
        </w:tc>
        <w:tc>
          <w:tcPr>
            <w:tcW w:w="1739" w:type="dxa"/>
          </w:tcPr>
          <w:p w14:paraId="273C13C2" w14:textId="77777777" w:rsidR="008A1961" w:rsidRPr="00442838" w:rsidRDefault="008A1961" w:rsidP="008A1961">
            <w:pPr>
              <w:spacing w:line="360" w:lineRule="auto"/>
              <w:rPr>
                <w:sz w:val="24"/>
                <w:szCs w:val="24"/>
              </w:rPr>
            </w:pPr>
          </w:p>
        </w:tc>
        <w:tc>
          <w:tcPr>
            <w:tcW w:w="1739" w:type="dxa"/>
          </w:tcPr>
          <w:p w14:paraId="46CECD79" w14:textId="77777777" w:rsidR="008A1961" w:rsidRPr="00442838" w:rsidRDefault="008A1961" w:rsidP="008A1961">
            <w:pPr>
              <w:spacing w:line="360" w:lineRule="auto"/>
              <w:rPr>
                <w:sz w:val="24"/>
                <w:szCs w:val="24"/>
              </w:rPr>
            </w:pPr>
          </w:p>
        </w:tc>
        <w:tc>
          <w:tcPr>
            <w:tcW w:w="1739" w:type="dxa"/>
          </w:tcPr>
          <w:p w14:paraId="06AD6630" w14:textId="77777777" w:rsidR="008A1961" w:rsidRPr="00442838" w:rsidRDefault="008A1961" w:rsidP="008A1961">
            <w:pPr>
              <w:spacing w:line="360" w:lineRule="auto"/>
              <w:rPr>
                <w:sz w:val="24"/>
                <w:szCs w:val="24"/>
              </w:rPr>
            </w:pPr>
          </w:p>
        </w:tc>
      </w:tr>
      <w:tr w:rsidR="008A1961" w:rsidRPr="00442838" w14:paraId="2A1F97E8" w14:textId="77777777" w:rsidTr="008A1961">
        <w:tc>
          <w:tcPr>
            <w:tcW w:w="1860" w:type="dxa"/>
          </w:tcPr>
          <w:p w14:paraId="43D1345E" w14:textId="77777777" w:rsidR="008A1961" w:rsidRPr="00442838" w:rsidRDefault="008A1961" w:rsidP="008A1961">
            <w:pPr>
              <w:spacing w:line="360" w:lineRule="auto"/>
              <w:rPr>
                <w:sz w:val="24"/>
                <w:szCs w:val="24"/>
              </w:rPr>
            </w:pPr>
          </w:p>
        </w:tc>
        <w:tc>
          <w:tcPr>
            <w:tcW w:w="1840" w:type="dxa"/>
          </w:tcPr>
          <w:p w14:paraId="4BD2CC0B" w14:textId="77777777" w:rsidR="008A1961" w:rsidRPr="00442838" w:rsidRDefault="008A1961" w:rsidP="008A1961">
            <w:pPr>
              <w:spacing w:line="360" w:lineRule="auto"/>
              <w:rPr>
                <w:sz w:val="24"/>
                <w:szCs w:val="24"/>
              </w:rPr>
            </w:pPr>
          </w:p>
        </w:tc>
        <w:tc>
          <w:tcPr>
            <w:tcW w:w="1873" w:type="dxa"/>
          </w:tcPr>
          <w:p w14:paraId="70EAB04A" w14:textId="77777777" w:rsidR="008A1961" w:rsidRPr="00442838" w:rsidRDefault="008A1961" w:rsidP="008A1961">
            <w:pPr>
              <w:spacing w:line="360" w:lineRule="auto"/>
              <w:rPr>
                <w:sz w:val="24"/>
                <w:szCs w:val="24"/>
              </w:rPr>
            </w:pPr>
          </w:p>
        </w:tc>
        <w:tc>
          <w:tcPr>
            <w:tcW w:w="1739" w:type="dxa"/>
          </w:tcPr>
          <w:p w14:paraId="7679EF1B" w14:textId="77777777" w:rsidR="008A1961" w:rsidRPr="00442838" w:rsidRDefault="008A1961" w:rsidP="008A1961">
            <w:pPr>
              <w:spacing w:line="360" w:lineRule="auto"/>
              <w:rPr>
                <w:sz w:val="24"/>
                <w:szCs w:val="24"/>
              </w:rPr>
            </w:pPr>
          </w:p>
        </w:tc>
        <w:tc>
          <w:tcPr>
            <w:tcW w:w="1739" w:type="dxa"/>
          </w:tcPr>
          <w:p w14:paraId="3ED6D220" w14:textId="77777777" w:rsidR="008A1961" w:rsidRPr="00442838" w:rsidRDefault="008A1961" w:rsidP="008A1961">
            <w:pPr>
              <w:spacing w:line="360" w:lineRule="auto"/>
              <w:rPr>
                <w:sz w:val="24"/>
                <w:szCs w:val="24"/>
              </w:rPr>
            </w:pPr>
          </w:p>
        </w:tc>
        <w:tc>
          <w:tcPr>
            <w:tcW w:w="1739" w:type="dxa"/>
          </w:tcPr>
          <w:p w14:paraId="5247DE14" w14:textId="77777777" w:rsidR="008A1961" w:rsidRPr="00442838" w:rsidRDefault="008A1961" w:rsidP="008A1961">
            <w:pPr>
              <w:spacing w:line="360" w:lineRule="auto"/>
              <w:rPr>
                <w:sz w:val="24"/>
                <w:szCs w:val="24"/>
              </w:rPr>
            </w:pPr>
          </w:p>
        </w:tc>
      </w:tr>
      <w:tr w:rsidR="008A1961" w:rsidRPr="00442838" w14:paraId="7483852A" w14:textId="77777777" w:rsidTr="008A1961">
        <w:tc>
          <w:tcPr>
            <w:tcW w:w="1860" w:type="dxa"/>
          </w:tcPr>
          <w:p w14:paraId="191375AD" w14:textId="77777777" w:rsidR="008A1961" w:rsidRPr="00442838" w:rsidRDefault="008A1961" w:rsidP="008A1961">
            <w:pPr>
              <w:spacing w:line="360" w:lineRule="auto"/>
              <w:rPr>
                <w:sz w:val="24"/>
                <w:szCs w:val="24"/>
              </w:rPr>
            </w:pPr>
          </w:p>
        </w:tc>
        <w:tc>
          <w:tcPr>
            <w:tcW w:w="1840" w:type="dxa"/>
          </w:tcPr>
          <w:p w14:paraId="1A9631E3" w14:textId="77777777" w:rsidR="008A1961" w:rsidRPr="00442838" w:rsidRDefault="008A1961" w:rsidP="008A1961">
            <w:pPr>
              <w:spacing w:line="360" w:lineRule="auto"/>
              <w:rPr>
                <w:sz w:val="24"/>
                <w:szCs w:val="24"/>
              </w:rPr>
            </w:pPr>
          </w:p>
        </w:tc>
        <w:tc>
          <w:tcPr>
            <w:tcW w:w="1873" w:type="dxa"/>
          </w:tcPr>
          <w:p w14:paraId="0F04823F" w14:textId="77777777" w:rsidR="008A1961" w:rsidRPr="00442838" w:rsidRDefault="008A1961" w:rsidP="008A1961">
            <w:pPr>
              <w:spacing w:line="360" w:lineRule="auto"/>
              <w:rPr>
                <w:sz w:val="24"/>
                <w:szCs w:val="24"/>
              </w:rPr>
            </w:pPr>
          </w:p>
        </w:tc>
        <w:tc>
          <w:tcPr>
            <w:tcW w:w="1739" w:type="dxa"/>
          </w:tcPr>
          <w:p w14:paraId="3B0567E1" w14:textId="77777777" w:rsidR="008A1961" w:rsidRPr="00442838" w:rsidRDefault="008A1961" w:rsidP="008A1961">
            <w:pPr>
              <w:spacing w:line="360" w:lineRule="auto"/>
              <w:rPr>
                <w:sz w:val="24"/>
                <w:szCs w:val="24"/>
              </w:rPr>
            </w:pPr>
          </w:p>
        </w:tc>
        <w:tc>
          <w:tcPr>
            <w:tcW w:w="1739" w:type="dxa"/>
          </w:tcPr>
          <w:p w14:paraId="596EF708" w14:textId="77777777" w:rsidR="008A1961" w:rsidRPr="00442838" w:rsidRDefault="008A1961" w:rsidP="008A1961">
            <w:pPr>
              <w:spacing w:line="360" w:lineRule="auto"/>
              <w:rPr>
                <w:sz w:val="24"/>
                <w:szCs w:val="24"/>
              </w:rPr>
            </w:pPr>
          </w:p>
        </w:tc>
        <w:tc>
          <w:tcPr>
            <w:tcW w:w="1739" w:type="dxa"/>
          </w:tcPr>
          <w:p w14:paraId="1107D503" w14:textId="77777777" w:rsidR="008A1961" w:rsidRPr="00442838" w:rsidRDefault="008A1961" w:rsidP="008A1961">
            <w:pPr>
              <w:spacing w:line="360" w:lineRule="auto"/>
              <w:rPr>
                <w:sz w:val="24"/>
                <w:szCs w:val="24"/>
              </w:rPr>
            </w:pPr>
          </w:p>
        </w:tc>
      </w:tr>
      <w:tr w:rsidR="008A1961" w:rsidRPr="00442838" w14:paraId="13149EBA" w14:textId="77777777" w:rsidTr="008A1961">
        <w:tc>
          <w:tcPr>
            <w:tcW w:w="1860" w:type="dxa"/>
          </w:tcPr>
          <w:p w14:paraId="74989B7C" w14:textId="77777777" w:rsidR="008A1961" w:rsidRPr="00442838" w:rsidRDefault="008A1961" w:rsidP="008A1961">
            <w:pPr>
              <w:spacing w:line="360" w:lineRule="auto"/>
              <w:rPr>
                <w:sz w:val="24"/>
                <w:szCs w:val="24"/>
              </w:rPr>
            </w:pPr>
          </w:p>
        </w:tc>
        <w:tc>
          <w:tcPr>
            <w:tcW w:w="1840" w:type="dxa"/>
          </w:tcPr>
          <w:p w14:paraId="1D91CE5F" w14:textId="77777777" w:rsidR="008A1961" w:rsidRPr="00442838" w:rsidRDefault="008A1961" w:rsidP="008A1961">
            <w:pPr>
              <w:spacing w:line="360" w:lineRule="auto"/>
              <w:rPr>
                <w:sz w:val="24"/>
                <w:szCs w:val="24"/>
              </w:rPr>
            </w:pPr>
          </w:p>
        </w:tc>
        <w:tc>
          <w:tcPr>
            <w:tcW w:w="1873" w:type="dxa"/>
          </w:tcPr>
          <w:p w14:paraId="7DA6E2C2" w14:textId="77777777" w:rsidR="008A1961" w:rsidRPr="00442838" w:rsidRDefault="008A1961" w:rsidP="008A1961">
            <w:pPr>
              <w:spacing w:line="360" w:lineRule="auto"/>
              <w:rPr>
                <w:sz w:val="24"/>
                <w:szCs w:val="24"/>
              </w:rPr>
            </w:pPr>
          </w:p>
        </w:tc>
        <w:tc>
          <w:tcPr>
            <w:tcW w:w="1739" w:type="dxa"/>
          </w:tcPr>
          <w:p w14:paraId="06561AED" w14:textId="77777777" w:rsidR="008A1961" w:rsidRPr="00442838" w:rsidRDefault="008A1961" w:rsidP="008A1961">
            <w:pPr>
              <w:spacing w:line="360" w:lineRule="auto"/>
              <w:rPr>
                <w:sz w:val="24"/>
                <w:szCs w:val="24"/>
              </w:rPr>
            </w:pPr>
          </w:p>
        </w:tc>
        <w:tc>
          <w:tcPr>
            <w:tcW w:w="1739" w:type="dxa"/>
          </w:tcPr>
          <w:p w14:paraId="30539FAF" w14:textId="77777777" w:rsidR="008A1961" w:rsidRPr="00442838" w:rsidRDefault="008A1961" w:rsidP="008A1961">
            <w:pPr>
              <w:spacing w:line="360" w:lineRule="auto"/>
              <w:rPr>
                <w:sz w:val="24"/>
                <w:szCs w:val="24"/>
              </w:rPr>
            </w:pPr>
          </w:p>
        </w:tc>
        <w:tc>
          <w:tcPr>
            <w:tcW w:w="1739" w:type="dxa"/>
          </w:tcPr>
          <w:p w14:paraId="1321CF26" w14:textId="77777777" w:rsidR="008A1961" w:rsidRPr="00442838" w:rsidRDefault="008A1961" w:rsidP="008A1961">
            <w:pPr>
              <w:spacing w:line="360" w:lineRule="auto"/>
              <w:rPr>
                <w:sz w:val="24"/>
                <w:szCs w:val="24"/>
              </w:rPr>
            </w:pPr>
          </w:p>
        </w:tc>
      </w:tr>
      <w:tr w:rsidR="008A1961" w:rsidRPr="00442838" w14:paraId="28E2FAB3" w14:textId="77777777" w:rsidTr="008A1961">
        <w:tc>
          <w:tcPr>
            <w:tcW w:w="1860" w:type="dxa"/>
          </w:tcPr>
          <w:p w14:paraId="191A08B5" w14:textId="77777777" w:rsidR="008A1961" w:rsidRPr="00442838" w:rsidRDefault="008A1961" w:rsidP="008A1961">
            <w:pPr>
              <w:spacing w:line="360" w:lineRule="auto"/>
              <w:rPr>
                <w:sz w:val="24"/>
                <w:szCs w:val="24"/>
              </w:rPr>
            </w:pPr>
          </w:p>
        </w:tc>
        <w:tc>
          <w:tcPr>
            <w:tcW w:w="1840" w:type="dxa"/>
          </w:tcPr>
          <w:p w14:paraId="16CCD801" w14:textId="77777777" w:rsidR="008A1961" w:rsidRPr="00442838" w:rsidRDefault="008A1961" w:rsidP="008A1961">
            <w:pPr>
              <w:spacing w:line="360" w:lineRule="auto"/>
              <w:rPr>
                <w:sz w:val="24"/>
                <w:szCs w:val="24"/>
              </w:rPr>
            </w:pPr>
          </w:p>
        </w:tc>
        <w:tc>
          <w:tcPr>
            <w:tcW w:w="1873" w:type="dxa"/>
          </w:tcPr>
          <w:p w14:paraId="4B876672" w14:textId="77777777" w:rsidR="008A1961" w:rsidRPr="00442838" w:rsidRDefault="008A1961" w:rsidP="008A1961">
            <w:pPr>
              <w:spacing w:line="360" w:lineRule="auto"/>
              <w:rPr>
                <w:sz w:val="24"/>
                <w:szCs w:val="24"/>
              </w:rPr>
            </w:pPr>
          </w:p>
        </w:tc>
        <w:tc>
          <w:tcPr>
            <w:tcW w:w="1739" w:type="dxa"/>
          </w:tcPr>
          <w:p w14:paraId="2471F337" w14:textId="77777777" w:rsidR="008A1961" w:rsidRPr="00442838" w:rsidRDefault="008A1961" w:rsidP="008A1961">
            <w:pPr>
              <w:spacing w:line="360" w:lineRule="auto"/>
              <w:rPr>
                <w:sz w:val="24"/>
                <w:szCs w:val="24"/>
              </w:rPr>
            </w:pPr>
          </w:p>
        </w:tc>
        <w:tc>
          <w:tcPr>
            <w:tcW w:w="1739" w:type="dxa"/>
          </w:tcPr>
          <w:p w14:paraId="428C499D" w14:textId="77777777" w:rsidR="008A1961" w:rsidRPr="00442838" w:rsidRDefault="008A1961" w:rsidP="008A1961">
            <w:pPr>
              <w:spacing w:line="360" w:lineRule="auto"/>
              <w:rPr>
                <w:sz w:val="24"/>
                <w:szCs w:val="24"/>
              </w:rPr>
            </w:pPr>
          </w:p>
        </w:tc>
        <w:tc>
          <w:tcPr>
            <w:tcW w:w="1739" w:type="dxa"/>
          </w:tcPr>
          <w:p w14:paraId="1AF0F490" w14:textId="77777777" w:rsidR="008A1961" w:rsidRPr="00442838" w:rsidRDefault="008A1961" w:rsidP="008A1961">
            <w:pPr>
              <w:spacing w:line="360" w:lineRule="auto"/>
              <w:rPr>
                <w:sz w:val="24"/>
                <w:szCs w:val="24"/>
              </w:rPr>
            </w:pPr>
          </w:p>
        </w:tc>
      </w:tr>
      <w:tr w:rsidR="008A1961" w:rsidRPr="00442838" w14:paraId="538046AC" w14:textId="77777777" w:rsidTr="008A1961">
        <w:tc>
          <w:tcPr>
            <w:tcW w:w="1860" w:type="dxa"/>
          </w:tcPr>
          <w:p w14:paraId="26B87C52" w14:textId="77777777" w:rsidR="008A1961" w:rsidRPr="00442838" w:rsidRDefault="008A1961" w:rsidP="008A1961">
            <w:pPr>
              <w:spacing w:line="360" w:lineRule="auto"/>
              <w:rPr>
                <w:sz w:val="24"/>
                <w:szCs w:val="24"/>
              </w:rPr>
            </w:pPr>
          </w:p>
        </w:tc>
        <w:tc>
          <w:tcPr>
            <w:tcW w:w="1840" w:type="dxa"/>
          </w:tcPr>
          <w:p w14:paraId="0E8620B8" w14:textId="77777777" w:rsidR="008A1961" w:rsidRPr="00442838" w:rsidRDefault="008A1961" w:rsidP="008A1961">
            <w:pPr>
              <w:spacing w:line="360" w:lineRule="auto"/>
              <w:rPr>
                <w:sz w:val="24"/>
                <w:szCs w:val="24"/>
              </w:rPr>
            </w:pPr>
          </w:p>
        </w:tc>
        <w:tc>
          <w:tcPr>
            <w:tcW w:w="1873" w:type="dxa"/>
          </w:tcPr>
          <w:p w14:paraId="4AA1FEE5" w14:textId="77777777" w:rsidR="008A1961" w:rsidRPr="00442838" w:rsidRDefault="008A1961" w:rsidP="008A1961">
            <w:pPr>
              <w:spacing w:line="360" w:lineRule="auto"/>
              <w:rPr>
                <w:sz w:val="24"/>
                <w:szCs w:val="24"/>
              </w:rPr>
            </w:pPr>
          </w:p>
        </w:tc>
        <w:tc>
          <w:tcPr>
            <w:tcW w:w="1739" w:type="dxa"/>
          </w:tcPr>
          <w:p w14:paraId="43BC7F0B" w14:textId="77777777" w:rsidR="008A1961" w:rsidRPr="00442838" w:rsidRDefault="008A1961" w:rsidP="008A1961">
            <w:pPr>
              <w:spacing w:line="360" w:lineRule="auto"/>
              <w:rPr>
                <w:sz w:val="24"/>
                <w:szCs w:val="24"/>
              </w:rPr>
            </w:pPr>
          </w:p>
        </w:tc>
        <w:tc>
          <w:tcPr>
            <w:tcW w:w="1739" w:type="dxa"/>
          </w:tcPr>
          <w:p w14:paraId="31629965" w14:textId="77777777" w:rsidR="008A1961" w:rsidRPr="00442838" w:rsidRDefault="008A1961" w:rsidP="008A1961">
            <w:pPr>
              <w:spacing w:line="360" w:lineRule="auto"/>
              <w:rPr>
                <w:sz w:val="24"/>
                <w:szCs w:val="24"/>
              </w:rPr>
            </w:pPr>
          </w:p>
        </w:tc>
        <w:tc>
          <w:tcPr>
            <w:tcW w:w="1739" w:type="dxa"/>
          </w:tcPr>
          <w:p w14:paraId="2EA38DB6" w14:textId="77777777" w:rsidR="008A1961" w:rsidRPr="00442838" w:rsidRDefault="008A1961" w:rsidP="008A1961">
            <w:pPr>
              <w:spacing w:line="360" w:lineRule="auto"/>
              <w:rPr>
                <w:sz w:val="24"/>
                <w:szCs w:val="24"/>
              </w:rPr>
            </w:pPr>
          </w:p>
        </w:tc>
      </w:tr>
      <w:tr w:rsidR="008A1961" w:rsidRPr="00442838" w14:paraId="021B1AA4" w14:textId="77777777" w:rsidTr="008A1961">
        <w:tc>
          <w:tcPr>
            <w:tcW w:w="1860" w:type="dxa"/>
          </w:tcPr>
          <w:p w14:paraId="7B24203A" w14:textId="77777777" w:rsidR="008A1961" w:rsidRPr="00442838" w:rsidRDefault="008A1961" w:rsidP="008A1961">
            <w:pPr>
              <w:spacing w:line="360" w:lineRule="auto"/>
              <w:rPr>
                <w:sz w:val="24"/>
                <w:szCs w:val="24"/>
              </w:rPr>
            </w:pPr>
          </w:p>
        </w:tc>
        <w:tc>
          <w:tcPr>
            <w:tcW w:w="1840" w:type="dxa"/>
          </w:tcPr>
          <w:p w14:paraId="33F558EB" w14:textId="77777777" w:rsidR="008A1961" w:rsidRPr="00442838" w:rsidRDefault="008A1961" w:rsidP="008A1961">
            <w:pPr>
              <w:spacing w:line="360" w:lineRule="auto"/>
              <w:rPr>
                <w:sz w:val="24"/>
                <w:szCs w:val="24"/>
              </w:rPr>
            </w:pPr>
          </w:p>
        </w:tc>
        <w:tc>
          <w:tcPr>
            <w:tcW w:w="1873" w:type="dxa"/>
          </w:tcPr>
          <w:p w14:paraId="6660EEFC" w14:textId="77777777" w:rsidR="008A1961" w:rsidRPr="00442838" w:rsidRDefault="008A1961" w:rsidP="008A1961">
            <w:pPr>
              <w:spacing w:line="360" w:lineRule="auto"/>
              <w:rPr>
                <w:sz w:val="24"/>
                <w:szCs w:val="24"/>
              </w:rPr>
            </w:pPr>
          </w:p>
        </w:tc>
        <w:tc>
          <w:tcPr>
            <w:tcW w:w="1739" w:type="dxa"/>
          </w:tcPr>
          <w:p w14:paraId="2FBD1B8E" w14:textId="77777777" w:rsidR="008A1961" w:rsidRPr="00442838" w:rsidRDefault="008A1961" w:rsidP="008A1961">
            <w:pPr>
              <w:spacing w:line="360" w:lineRule="auto"/>
              <w:rPr>
                <w:sz w:val="24"/>
                <w:szCs w:val="24"/>
              </w:rPr>
            </w:pPr>
          </w:p>
        </w:tc>
        <w:tc>
          <w:tcPr>
            <w:tcW w:w="1739" w:type="dxa"/>
          </w:tcPr>
          <w:p w14:paraId="04D6E08B" w14:textId="77777777" w:rsidR="008A1961" w:rsidRPr="00442838" w:rsidRDefault="008A1961" w:rsidP="008A1961">
            <w:pPr>
              <w:spacing w:line="360" w:lineRule="auto"/>
              <w:rPr>
                <w:sz w:val="24"/>
                <w:szCs w:val="24"/>
              </w:rPr>
            </w:pPr>
          </w:p>
        </w:tc>
        <w:tc>
          <w:tcPr>
            <w:tcW w:w="1739" w:type="dxa"/>
          </w:tcPr>
          <w:p w14:paraId="4270F2B0" w14:textId="77777777" w:rsidR="008A1961" w:rsidRPr="00442838" w:rsidRDefault="008A1961" w:rsidP="008A1961">
            <w:pPr>
              <w:spacing w:line="360" w:lineRule="auto"/>
              <w:rPr>
                <w:sz w:val="24"/>
                <w:szCs w:val="24"/>
              </w:rPr>
            </w:pPr>
          </w:p>
        </w:tc>
      </w:tr>
      <w:tr w:rsidR="008A1961" w:rsidRPr="00442838" w14:paraId="561E6364" w14:textId="77777777" w:rsidTr="008A1961">
        <w:tc>
          <w:tcPr>
            <w:tcW w:w="1860" w:type="dxa"/>
          </w:tcPr>
          <w:p w14:paraId="64D9AABE" w14:textId="77777777" w:rsidR="008A1961" w:rsidRPr="00442838" w:rsidRDefault="008A1961" w:rsidP="008A1961">
            <w:pPr>
              <w:spacing w:line="360" w:lineRule="auto"/>
              <w:rPr>
                <w:sz w:val="24"/>
                <w:szCs w:val="24"/>
              </w:rPr>
            </w:pPr>
          </w:p>
        </w:tc>
        <w:tc>
          <w:tcPr>
            <w:tcW w:w="1840" w:type="dxa"/>
          </w:tcPr>
          <w:p w14:paraId="0D781877" w14:textId="77777777" w:rsidR="008A1961" w:rsidRPr="00442838" w:rsidRDefault="008A1961" w:rsidP="008A1961">
            <w:pPr>
              <w:spacing w:line="360" w:lineRule="auto"/>
              <w:rPr>
                <w:sz w:val="24"/>
                <w:szCs w:val="24"/>
              </w:rPr>
            </w:pPr>
          </w:p>
        </w:tc>
        <w:tc>
          <w:tcPr>
            <w:tcW w:w="1873" w:type="dxa"/>
          </w:tcPr>
          <w:p w14:paraId="534F44C0" w14:textId="77777777" w:rsidR="008A1961" w:rsidRPr="00442838" w:rsidRDefault="008A1961" w:rsidP="008A1961">
            <w:pPr>
              <w:spacing w:line="360" w:lineRule="auto"/>
              <w:rPr>
                <w:sz w:val="24"/>
                <w:szCs w:val="24"/>
              </w:rPr>
            </w:pPr>
          </w:p>
        </w:tc>
        <w:tc>
          <w:tcPr>
            <w:tcW w:w="1739" w:type="dxa"/>
          </w:tcPr>
          <w:p w14:paraId="230D6A72" w14:textId="77777777" w:rsidR="008A1961" w:rsidRPr="00442838" w:rsidRDefault="008A1961" w:rsidP="008A1961">
            <w:pPr>
              <w:spacing w:line="360" w:lineRule="auto"/>
              <w:rPr>
                <w:sz w:val="24"/>
                <w:szCs w:val="24"/>
              </w:rPr>
            </w:pPr>
          </w:p>
        </w:tc>
        <w:tc>
          <w:tcPr>
            <w:tcW w:w="1739" w:type="dxa"/>
          </w:tcPr>
          <w:p w14:paraId="54B95215" w14:textId="77777777" w:rsidR="008A1961" w:rsidRPr="00442838" w:rsidRDefault="008A1961" w:rsidP="008A1961">
            <w:pPr>
              <w:spacing w:line="360" w:lineRule="auto"/>
              <w:rPr>
                <w:sz w:val="24"/>
                <w:szCs w:val="24"/>
              </w:rPr>
            </w:pPr>
          </w:p>
        </w:tc>
        <w:tc>
          <w:tcPr>
            <w:tcW w:w="1739" w:type="dxa"/>
          </w:tcPr>
          <w:p w14:paraId="648ED215" w14:textId="77777777" w:rsidR="008A1961" w:rsidRPr="00442838" w:rsidRDefault="008A1961" w:rsidP="008A1961">
            <w:pPr>
              <w:spacing w:line="360" w:lineRule="auto"/>
              <w:rPr>
                <w:sz w:val="24"/>
                <w:szCs w:val="24"/>
              </w:rPr>
            </w:pPr>
          </w:p>
        </w:tc>
      </w:tr>
      <w:tr w:rsidR="008A1961" w:rsidRPr="00442838" w14:paraId="2A47F3A5" w14:textId="77777777" w:rsidTr="008A1961">
        <w:tc>
          <w:tcPr>
            <w:tcW w:w="1860" w:type="dxa"/>
          </w:tcPr>
          <w:p w14:paraId="66D7E584" w14:textId="77777777" w:rsidR="008A1961" w:rsidRPr="00442838" w:rsidRDefault="008A1961" w:rsidP="008A1961">
            <w:pPr>
              <w:spacing w:line="360" w:lineRule="auto"/>
              <w:rPr>
                <w:sz w:val="24"/>
                <w:szCs w:val="24"/>
              </w:rPr>
            </w:pPr>
          </w:p>
        </w:tc>
        <w:tc>
          <w:tcPr>
            <w:tcW w:w="1840" w:type="dxa"/>
          </w:tcPr>
          <w:p w14:paraId="038CF244" w14:textId="77777777" w:rsidR="008A1961" w:rsidRPr="00442838" w:rsidRDefault="008A1961" w:rsidP="008A1961">
            <w:pPr>
              <w:spacing w:line="360" w:lineRule="auto"/>
              <w:rPr>
                <w:sz w:val="24"/>
                <w:szCs w:val="24"/>
              </w:rPr>
            </w:pPr>
          </w:p>
        </w:tc>
        <w:tc>
          <w:tcPr>
            <w:tcW w:w="1873" w:type="dxa"/>
          </w:tcPr>
          <w:p w14:paraId="5136D11A" w14:textId="77777777" w:rsidR="008A1961" w:rsidRPr="00442838" w:rsidRDefault="008A1961" w:rsidP="008A1961">
            <w:pPr>
              <w:spacing w:line="360" w:lineRule="auto"/>
              <w:rPr>
                <w:sz w:val="24"/>
                <w:szCs w:val="24"/>
              </w:rPr>
            </w:pPr>
          </w:p>
        </w:tc>
        <w:tc>
          <w:tcPr>
            <w:tcW w:w="1739" w:type="dxa"/>
          </w:tcPr>
          <w:p w14:paraId="3F00A757" w14:textId="77777777" w:rsidR="008A1961" w:rsidRPr="00442838" w:rsidRDefault="008A1961" w:rsidP="008A1961">
            <w:pPr>
              <w:spacing w:line="360" w:lineRule="auto"/>
              <w:rPr>
                <w:sz w:val="24"/>
                <w:szCs w:val="24"/>
              </w:rPr>
            </w:pPr>
          </w:p>
        </w:tc>
        <w:tc>
          <w:tcPr>
            <w:tcW w:w="1739" w:type="dxa"/>
          </w:tcPr>
          <w:p w14:paraId="172086BB" w14:textId="77777777" w:rsidR="008A1961" w:rsidRPr="00442838" w:rsidRDefault="008A1961" w:rsidP="008A1961">
            <w:pPr>
              <w:spacing w:line="360" w:lineRule="auto"/>
              <w:rPr>
                <w:sz w:val="24"/>
                <w:szCs w:val="24"/>
              </w:rPr>
            </w:pPr>
          </w:p>
        </w:tc>
        <w:tc>
          <w:tcPr>
            <w:tcW w:w="1739" w:type="dxa"/>
          </w:tcPr>
          <w:p w14:paraId="55DD6A68" w14:textId="77777777" w:rsidR="008A1961" w:rsidRPr="00442838" w:rsidRDefault="008A1961" w:rsidP="008A1961">
            <w:pPr>
              <w:spacing w:line="360" w:lineRule="auto"/>
              <w:rPr>
                <w:sz w:val="24"/>
                <w:szCs w:val="24"/>
              </w:rPr>
            </w:pPr>
          </w:p>
        </w:tc>
      </w:tr>
      <w:tr w:rsidR="008A1961" w:rsidRPr="00442838" w14:paraId="368E4D60" w14:textId="77777777" w:rsidTr="008A1961">
        <w:tc>
          <w:tcPr>
            <w:tcW w:w="1860" w:type="dxa"/>
          </w:tcPr>
          <w:p w14:paraId="255ACEF2" w14:textId="77777777" w:rsidR="008A1961" w:rsidRPr="00442838" w:rsidRDefault="008A1961" w:rsidP="008A1961">
            <w:pPr>
              <w:spacing w:line="360" w:lineRule="auto"/>
              <w:rPr>
                <w:sz w:val="24"/>
                <w:szCs w:val="24"/>
              </w:rPr>
            </w:pPr>
          </w:p>
        </w:tc>
        <w:tc>
          <w:tcPr>
            <w:tcW w:w="1840" w:type="dxa"/>
          </w:tcPr>
          <w:p w14:paraId="27C1D0C3" w14:textId="77777777" w:rsidR="008A1961" w:rsidRPr="00442838" w:rsidRDefault="008A1961" w:rsidP="008A1961">
            <w:pPr>
              <w:spacing w:line="360" w:lineRule="auto"/>
              <w:rPr>
                <w:sz w:val="24"/>
                <w:szCs w:val="24"/>
              </w:rPr>
            </w:pPr>
          </w:p>
        </w:tc>
        <w:tc>
          <w:tcPr>
            <w:tcW w:w="1873" w:type="dxa"/>
          </w:tcPr>
          <w:p w14:paraId="5172A12E" w14:textId="77777777" w:rsidR="008A1961" w:rsidRPr="00442838" w:rsidRDefault="008A1961" w:rsidP="008A1961">
            <w:pPr>
              <w:spacing w:line="360" w:lineRule="auto"/>
              <w:rPr>
                <w:sz w:val="24"/>
                <w:szCs w:val="24"/>
              </w:rPr>
            </w:pPr>
          </w:p>
        </w:tc>
        <w:tc>
          <w:tcPr>
            <w:tcW w:w="1739" w:type="dxa"/>
          </w:tcPr>
          <w:p w14:paraId="359E4178" w14:textId="77777777" w:rsidR="008A1961" w:rsidRPr="00442838" w:rsidRDefault="008A1961" w:rsidP="008A1961">
            <w:pPr>
              <w:spacing w:line="360" w:lineRule="auto"/>
              <w:rPr>
                <w:sz w:val="24"/>
                <w:szCs w:val="24"/>
              </w:rPr>
            </w:pPr>
          </w:p>
        </w:tc>
        <w:tc>
          <w:tcPr>
            <w:tcW w:w="1739" w:type="dxa"/>
          </w:tcPr>
          <w:p w14:paraId="134277AE" w14:textId="77777777" w:rsidR="008A1961" w:rsidRPr="00442838" w:rsidRDefault="008A1961" w:rsidP="008A1961">
            <w:pPr>
              <w:spacing w:line="360" w:lineRule="auto"/>
              <w:rPr>
                <w:sz w:val="24"/>
                <w:szCs w:val="24"/>
              </w:rPr>
            </w:pPr>
          </w:p>
        </w:tc>
        <w:tc>
          <w:tcPr>
            <w:tcW w:w="1739" w:type="dxa"/>
          </w:tcPr>
          <w:p w14:paraId="77F614F1" w14:textId="77777777" w:rsidR="008A1961" w:rsidRPr="00442838" w:rsidRDefault="008A1961" w:rsidP="008A1961">
            <w:pPr>
              <w:spacing w:line="360" w:lineRule="auto"/>
              <w:rPr>
                <w:sz w:val="24"/>
                <w:szCs w:val="24"/>
              </w:rPr>
            </w:pPr>
          </w:p>
        </w:tc>
      </w:tr>
      <w:tr w:rsidR="008A1961" w:rsidRPr="00442838" w14:paraId="47B5C675" w14:textId="77777777" w:rsidTr="008A1961">
        <w:tc>
          <w:tcPr>
            <w:tcW w:w="1860" w:type="dxa"/>
          </w:tcPr>
          <w:p w14:paraId="0C3B1E0A" w14:textId="77777777" w:rsidR="008A1961" w:rsidRPr="00442838" w:rsidRDefault="008A1961" w:rsidP="008A1961">
            <w:pPr>
              <w:spacing w:line="360" w:lineRule="auto"/>
              <w:rPr>
                <w:sz w:val="24"/>
                <w:szCs w:val="24"/>
              </w:rPr>
            </w:pPr>
          </w:p>
        </w:tc>
        <w:tc>
          <w:tcPr>
            <w:tcW w:w="1840" w:type="dxa"/>
          </w:tcPr>
          <w:p w14:paraId="52FC2805" w14:textId="77777777" w:rsidR="008A1961" w:rsidRPr="00442838" w:rsidRDefault="008A1961" w:rsidP="008A1961">
            <w:pPr>
              <w:spacing w:line="360" w:lineRule="auto"/>
              <w:rPr>
                <w:sz w:val="24"/>
                <w:szCs w:val="24"/>
              </w:rPr>
            </w:pPr>
          </w:p>
        </w:tc>
        <w:tc>
          <w:tcPr>
            <w:tcW w:w="1873" w:type="dxa"/>
          </w:tcPr>
          <w:p w14:paraId="2E981F1C" w14:textId="77777777" w:rsidR="008A1961" w:rsidRPr="00442838" w:rsidRDefault="008A1961" w:rsidP="008A1961">
            <w:pPr>
              <w:spacing w:line="360" w:lineRule="auto"/>
              <w:rPr>
                <w:sz w:val="24"/>
                <w:szCs w:val="24"/>
              </w:rPr>
            </w:pPr>
          </w:p>
        </w:tc>
        <w:tc>
          <w:tcPr>
            <w:tcW w:w="1739" w:type="dxa"/>
          </w:tcPr>
          <w:p w14:paraId="1CEE401A" w14:textId="77777777" w:rsidR="008A1961" w:rsidRPr="00442838" w:rsidRDefault="008A1961" w:rsidP="008A1961">
            <w:pPr>
              <w:spacing w:line="360" w:lineRule="auto"/>
              <w:rPr>
                <w:sz w:val="24"/>
                <w:szCs w:val="24"/>
              </w:rPr>
            </w:pPr>
          </w:p>
        </w:tc>
        <w:tc>
          <w:tcPr>
            <w:tcW w:w="1739" w:type="dxa"/>
          </w:tcPr>
          <w:p w14:paraId="7B1DF17F" w14:textId="77777777" w:rsidR="008A1961" w:rsidRPr="00442838" w:rsidRDefault="008A1961" w:rsidP="008A1961">
            <w:pPr>
              <w:spacing w:line="360" w:lineRule="auto"/>
              <w:rPr>
                <w:sz w:val="24"/>
                <w:szCs w:val="24"/>
              </w:rPr>
            </w:pPr>
          </w:p>
        </w:tc>
        <w:tc>
          <w:tcPr>
            <w:tcW w:w="1739" w:type="dxa"/>
          </w:tcPr>
          <w:p w14:paraId="46C67CFD" w14:textId="77777777" w:rsidR="008A1961" w:rsidRPr="00442838" w:rsidRDefault="008A1961" w:rsidP="008A1961">
            <w:pPr>
              <w:spacing w:line="360" w:lineRule="auto"/>
              <w:rPr>
                <w:sz w:val="24"/>
                <w:szCs w:val="24"/>
              </w:rPr>
            </w:pPr>
          </w:p>
        </w:tc>
      </w:tr>
      <w:tr w:rsidR="008A1961" w:rsidRPr="00442838" w14:paraId="1B64756F" w14:textId="77777777" w:rsidTr="008A1961">
        <w:tc>
          <w:tcPr>
            <w:tcW w:w="1860" w:type="dxa"/>
          </w:tcPr>
          <w:p w14:paraId="238B5A76" w14:textId="77777777" w:rsidR="008A1961" w:rsidRPr="00442838" w:rsidRDefault="008A1961" w:rsidP="008A1961">
            <w:pPr>
              <w:spacing w:line="360" w:lineRule="auto"/>
              <w:rPr>
                <w:sz w:val="24"/>
                <w:szCs w:val="24"/>
              </w:rPr>
            </w:pPr>
          </w:p>
        </w:tc>
        <w:tc>
          <w:tcPr>
            <w:tcW w:w="1840" w:type="dxa"/>
          </w:tcPr>
          <w:p w14:paraId="341A202F" w14:textId="77777777" w:rsidR="008A1961" w:rsidRPr="00442838" w:rsidRDefault="008A1961" w:rsidP="008A1961">
            <w:pPr>
              <w:spacing w:line="360" w:lineRule="auto"/>
              <w:rPr>
                <w:sz w:val="24"/>
                <w:szCs w:val="24"/>
              </w:rPr>
            </w:pPr>
          </w:p>
        </w:tc>
        <w:tc>
          <w:tcPr>
            <w:tcW w:w="1873" w:type="dxa"/>
          </w:tcPr>
          <w:p w14:paraId="69517134" w14:textId="77777777" w:rsidR="008A1961" w:rsidRPr="00442838" w:rsidRDefault="008A1961" w:rsidP="008A1961">
            <w:pPr>
              <w:spacing w:line="360" w:lineRule="auto"/>
              <w:rPr>
                <w:sz w:val="24"/>
                <w:szCs w:val="24"/>
              </w:rPr>
            </w:pPr>
          </w:p>
        </w:tc>
        <w:tc>
          <w:tcPr>
            <w:tcW w:w="1739" w:type="dxa"/>
          </w:tcPr>
          <w:p w14:paraId="7470D8B1" w14:textId="77777777" w:rsidR="008A1961" w:rsidRPr="00442838" w:rsidRDefault="008A1961" w:rsidP="008A1961">
            <w:pPr>
              <w:spacing w:line="360" w:lineRule="auto"/>
              <w:rPr>
                <w:sz w:val="24"/>
                <w:szCs w:val="24"/>
              </w:rPr>
            </w:pPr>
          </w:p>
        </w:tc>
        <w:tc>
          <w:tcPr>
            <w:tcW w:w="1739" w:type="dxa"/>
          </w:tcPr>
          <w:p w14:paraId="2835E15C" w14:textId="77777777" w:rsidR="008A1961" w:rsidRPr="00442838" w:rsidRDefault="008A1961" w:rsidP="008A1961">
            <w:pPr>
              <w:spacing w:line="360" w:lineRule="auto"/>
              <w:rPr>
                <w:sz w:val="24"/>
                <w:szCs w:val="24"/>
              </w:rPr>
            </w:pPr>
          </w:p>
        </w:tc>
        <w:tc>
          <w:tcPr>
            <w:tcW w:w="1739" w:type="dxa"/>
          </w:tcPr>
          <w:p w14:paraId="36133EFE" w14:textId="77777777" w:rsidR="008A1961" w:rsidRPr="00442838" w:rsidRDefault="008A1961" w:rsidP="008A1961">
            <w:pPr>
              <w:spacing w:line="360" w:lineRule="auto"/>
              <w:rPr>
                <w:sz w:val="24"/>
                <w:szCs w:val="24"/>
              </w:rPr>
            </w:pPr>
          </w:p>
        </w:tc>
      </w:tr>
      <w:tr w:rsidR="008A1961" w:rsidRPr="00442838" w14:paraId="1C9F4854" w14:textId="77777777" w:rsidTr="008A1961">
        <w:tc>
          <w:tcPr>
            <w:tcW w:w="1860" w:type="dxa"/>
          </w:tcPr>
          <w:p w14:paraId="77F9F106" w14:textId="77777777" w:rsidR="008A1961" w:rsidRPr="00442838" w:rsidRDefault="008A1961" w:rsidP="008A1961">
            <w:pPr>
              <w:spacing w:line="360" w:lineRule="auto"/>
              <w:rPr>
                <w:sz w:val="24"/>
                <w:szCs w:val="24"/>
              </w:rPr>
            </w:pPr>
          </w:p>
        </w:tc>
        <w:tc>
          <w:tcPr>
            <w:tcW w:w="1840" w:type="dxa"/>
          </w:tcPr>
          <w:p w14:paraId="4AA05AE1" w14:textId="77777777" w:rsidR="008A1961" w:rsidRPr="00442838" w:rsidRDefault="008A1961" w:rsidP="008A1961">
            <w:pPr>
              <w:spacing w:line="360" w:lineRule="auto"/>
              <w:rPr>
                <w:sz w:val="24"/>
                <w:szCs w:val="24"/>
              </w:rPr>
            </w:pPr>
          </w:p>
        </w:tc>
        <w:tc>
          <w:tcPr>
            <w:tcW w:w="1873" w:type="dxa"/>
          </w:tcPr>
          <w:p w14:paraId="04CB5291" w14:textId="77777777" w:rsidR="008A1961" w:rsidRPr="00442838" w:rsidRDefault="008A1961" w:rsidP="008A1961">
            <w:pPr>
              <w:spacing w:line="360" w:lineRule="auto"/>
              <w:rPr>
                <w:sz w:val="24"/>
                <w:szCs w:val="24"/>
              </w:rPr>
            </w:pPr>
          </w:p>
        </w:tc>
        <w:tc>
          <w:tcPr>
            <w:tcW w:w="1739" w:type="dxa"/>
          </w:tcPr>
          <w:p w14:paraId="072B3C93" w14:textId="77777777" w:rsidR="008A1961" w:rsidRPr="00442838" w:rsidRDefault="008A1961" w:rsidP="008A1961">
            <w:pPr>
              <w:spacing w:line="360" w:lineRule="auto"/>
              <w:rPr>
                <w:sz w:val="24"/>
                <w:szCs w:val="24"/>
              </w:rPr>
            </w:pPr>
          </w:p>
        </w:tc>
        <w:tc>
          <w:tcPr>
            <w:tcW w:w="1739" w:type="dxa"/>
          </w:tcPr>
          <w:p w14:paraId="20BF9A36" w14:textId="77777777" w:rsidR="008A1961" w:rsidRPr="00442838" w:rsidRDefault="008A1961" w:rsidP="008A1961">
            <w:pPr>
              <w:spacing w:line="360" w:lineRule="auto"/>
              <w:rPr>
                <w:sz w:val="24"/>
                <w:szCs w:val="24"/>
              </w:rPr>
            </w:pPr>
          </w:p>
        </w:tc>
        <w:tc>
          <w:tcPr>
            <w:tcW w:w="1739" w:type="dxa"/>
          </w:tcPr>
          <w:p w14:paraId="718BD60B" w14:textId="77777777" w:rsidR="008A1961" w:rsidRPr="00442838" w:rsidRDefault="008A1961" w:rsidP="008A1961">
            <w:pPr>
              <w:spacing w:line="360" w:lineRule="auto"/>
              <w:rPr>
                <w:sz w:val="24"/>
                <w:szCs w:val="24"/>
              </w:rPr>
            </w:pPr>
          </w:p>
        </w:tc>
      </w:tr>
      <w:tr w:rsidR="008A1961" w:rsidRPr="00442838" w14:paraId="1308EB8E" w14:textId="77777777" w:rsidTr="008A1961">
        <w:tc>
          <w:tcPr>
            <w:tcW w:w="1860" w:type="dxa"/>
          </w:tcPr>
          <w:p w14:paraId="25A67A63" w14:textId="77777777" w:rsidR="008A1961" w:rsidRPr="00442838" w:rsidRDefault="008A1961" w:rsidP="008A1961">
            <w:pPr>
              <w:spacing w:line="360" w:lineRule="auto"/>
              <w:rPr>
                <w:sz w:val="24"/>
                <w:szCs w:val="24"/>
              </w:rPr>
            </w:pPr>
          </w:p>
        </w:tc>
        <w:tc>
          <w:tcPr>
            <w:tcW w:w="1840" w:type="dxa"/>
          </w:tcPr>
          <w:p w14:paraId="7EB1E075" w14:textId="77777777" w:rsidR="008A1961" w:rsidRPr="00442838" w:rsidRDefault="008A1961" w:rsidP="008A1961">
            <w:pPr>
              <w:spacing w:line="360" w:lineRule="auto"/>
              <w:rPr>
                <w:sz w:val="24"/>
                <w:szCs w:val="24"/>
              </w:rPr>
            </w:pPr>
          </w:p>
        </w:tc>
        <w:tc>
          <w:tcPr>
            <w:tcW w:w="1873" w:type="dxa"/>
          </w:tcPr>
          <w:p w14:paraId="08FCE710" w14:textId="77777777" w:rsidR="008A1961" w:rsidRPr="00442838" w:rsidRDefault="008A1961" w:rsidP="008A1961">
            <w:pPr>
              <w:spacing w:line="360" w:lineRule="auto"/>
              <w:rPr>
                <w:sz w:val="24"/>
                <w:szCs w:val="24"/>
              </w:rPr>
            </w:pPr>
          </w:p>
        </w:tc>
        <w:tc>
          <w:tcPr>
            <w:tcW w:w="1739" w:type="dxa"/>
          </w:tcPr>
          <w:p w14:paraId="6938FC58" w14:textId="77777777" w:rsidR="008A1961" w:rsidRPr="00442838" w:rsidRDefault="008A1961" w:rsidP="008A1961">
            <w:pPr>
              <w:spacing w:line="360" w:lineRule="auto"/>
              <w:rPr>
                <w:sz w:val="24"/>
                <w:szCs w:val="24"/>
              </w:rPr>
            </w:pPr>
          </w:p>
        </w:tc>
        <w:tc>
          <w:tcPr>
            <w:tcW w:w="1739" w:type="dxa"/>
          </w:tcPr>
          <w:p w14:paraId="4A35AA43" w14:textId="77777777" w:rsidR="008A1961" w:rsidRPr="00442838" w:rsidRDefault="008A1961" w:rsidP="008A1961">
            <w:pPr>
              <w:spacing w:line="360" w:lineRule="auto"/>
              <w:rPr>
                <w:sz w:val="24"/>
                <w:szCs w:val="24"/>
              </w:rPr>
            </w:pPr>
          </w:p>
        </w:tc>
        <w:tc>
          <w:tcPr>
            <w:tcW w:w="1739" w:type="dxa"/>
          </w:tcPr>
          <w:p w14:paraId="07D1B492" w14:textId="77777777" w:rsidR="008A1961" w:rsidRPr="00442838" w:rsidRDefault="008A1961" w:rsidP="008A1961">
            <w:pPr>
              <w:spacing w:line="360" w:lineRule="auto"/>
              <w:rPr>
                <w:sz w:val="24"/>
                <w:szCs w:val="24"/>
              </w:rPr>
            </w:pPr>
          </w:p>
        </w:tc>
      </w:tr>
      <w:tr w:rsidR="008A1961" w:rsidRPr="00442838" w14:paraId="5E37E8D5" w14:textId="77777777" w:rsidTr="008A1961">
        <w:tc>
          <w:tcPr>
            <w:tcW w:w="1860" w:type="dxa"/>
          </w:tcPr>
          <w:p w14:paraId="584167FF" w14:textId="77777777" w:rsidR="008A1961" w:rsidRPr="00442838" w:rsidRDefault="008A1961" w:rsidP="008A1961">
            <w:pPr>
              <w:spacing w:line="360" w:lineRule="auto"/>
              <w:rPr>
                <w:sz w:val="24"/>
                <w:szCs w:val="24"/>
              </w:rPr>
            </w:pPr>
          </w:p>
        </w:tc>
        <w:tc>
          <w:tcPr>
            <w:tcW w:w="1840" w:type="dxa"/>
          </w:tcPr>
          <w:p w14:paraId="603F916E" w14:textId="77777777" w:rsidR="008A1961" w:rsidRPr="00442838" w:rsidRDefault="008A1961" w:rsidP="008A1961">
            <w:pPr>
              <w:spacing w:line="360" w:lineRule="auto"/>
              <w:rPr>
                <w:sz w:val="24"/>
                <w:szCs w:val="24"/>
              </w:rPr>
            </w:pPr>
          </w:p>
        </w:tc>
        <w:tc>
          <w:tcPr>
            <w:tcW w:w="1873" w:type="dxa"/>
          </w:tcPr>
          <w:p w14:paraId="01BB031B" w14:textId="77777777" w:rsidR="008A1961" w:rsidRPr="00442838" w:rsidRDefault="008A1961" w:rsidP="008A1961">
            <w:pPr>
              <w:spacing w:line="360" w:lineRule="auto"/>
              <w:rPr>
                <w:sz w:val="24"/>
                <w:szCs w:val="24"/>
              </w:rPr>
            </w:pPr>
          </w:p>
        </w:tc>
        <w:tc>
          <w:tcPr>
            <w:tcW w:w="1739" w:type="dxa"/>
          </w:tcPr>
          <w:p w14:paraId="7E72C3A0" w14:textId="77777777" w:rsidR="008A1961" w:rsidRPr="00442838" w:rsidRDefault="008A1961" w:rsidP="008A1961">
            <w:pPr>
              <w:spacing w:line="360" w:lineRule="auto"/>
              <w:rPr>
                <w:sz w:val="24"/>
                <w:szCs w:val="24"/>
              </w:rPr>
            </w:pPr>
          </w:p>
        </w:tc>
        <w:tc>
          <w:tcPr>
            <w:tcW w:w="1739" w:type="dxa"/>
          </w:tcPr>
          <w:p w14:paraId="13C7C066" w14:textId="77777777" w:rsidR="008A1961" w:rsidRPr="00442838" w:rsidRDefault="008A1961" w:rsidP="008A1961">
            <w:pPr>
              <w:spacing w:line="360" w:lineRule="auto"/>
              <w:rPr>
                <w:sz w:val="24"/>
                <w:szCs w:val="24"/>
              </w:rPr>
            </w:pPr>
          </w:p>
        </w:tc>
        <w:tc>
          <w:tcPr>
            <w:tcW w:w="1739" w:type="dxa"/>
          </w:tcPr>
          <w:p w14:paraId="712CC96A" w14:textId="77777777" w:rsidR="008A1961" w:rsidRPr="00442838" w:rsidRDefault="008A1961" w:rsidP="008A1961">
            <w:pPr>
              <w:spacing w:line="360" w:lineRule="auto"/>
              <w:rPr>
                <w:sz w:val="24"/>
                <w:szCs w:val="24"/>
              </w:rPr>
            </w:pPr>
          </w:p>
        </w:tc>
      </w:tr>
      <w:tr w:rsidR="008A1961" w:rsidRPr="00442838" w14:paraId="23AEB596" w14:textId="77777777" w:rsidTr="008A1961">
        <w:tc>
          <w:tcPr>
            <w:tcW w:w="1860" w:type="dxa"/>
          </w:tcPr>
          <w:p w14:paraId="21EC2100" w14:textId="77777777" w:rsidR="008A1961" w:rsidRPr="00442838" w:rsidRDefault="008A1961" w:rsidP="008A1961">
            <w:pPr>
              <w:spacing w:line="360" w:lineRule="auto"/>
              <w:rPr>
                <w:sz w:val="24"/>
                <w:szCs w:val="24"/>
              </w:rPr>
            </w:pPr>
          </w:p>
        </w:tc>
        <w:tc>
          <w:tcPr>
            <w:tcW w:w="1840" w:type="dxa"/>
          </w:tcPr>
          <w:p w14:paraId="7ABACCDF" w14:textId="77777777" w:rsidR="008A1961" w:rsidRPr="00442838" w:rsidRDefault="008A1961" w:rsidP="008A1961">
            <w:pPr>
              <w:spacing w:line="360" w:lineRule="auto"/>
              <w:rPr>
                <w:sz w:val="24"/>
                <w:szCs w:val="24"/>
              </w:rPr>
            </w:pPr>
          </w:p>
        </w:tc>
        <w:tc>
          <w:tcPr>
            <w:tcW w:w="1873" w:type="dxa"/>
          </w:tcPr>
          <w:p w14:paraId="6B5278FA" w14:textId="77777777" w:rsidR="008A1961" w:rsidRPr="00442838" w:rsidRDefault="008A1961" w:rsidP="008A1961">
            <w:pPr>
              <w:spacing w:line="360" w:lineRule="auto"/>
              <w:rPr>
                <w:sz w:val="24"/>
                <w:szCs w:val="24"/>
              </w:rPr>
            </w:pPr>
          </w:p>
        </w:tc>
        <w:tc>
          <w:tcPr>
            <w:tcW w:w="1739" w:type="dxa"/>
          </w:tcPr>
          <w:p w14:paraId="55F7F34C" w14:textId="77777777" w:rsidR="008A1961" w:rsidRPr="00442838" w:rsidRDefault="008A1961" w:rsidP="008A1961">
            <w:pPr>
              <w:spacing w:line="360" w:lineRule="auto"/>
              <w:rPr>
                <w:sz w:val="24"/>
                <w:szCs w:val="24"/>
              </w:rPr>
            </w:pPr>
          </w:p>
        </w:tc>
        <w:tc>
          <w:tcPr>
            <w:tcW w:w="1739" w:type="dxa"/>
          </w:tcPr>
          <w:p w14:paraId="243D9AC7" w14:textId="77777777" w:rsidR="008A1961" w:rsidRPr="00442838" w:rsidRDefault="008A1961" w:rsidP="008A1961">
            <w:pPr>
              <w:spacing w:line="360" w:lineRule="auto"/>
              <w:rPr>
                <w:sz w:val="24"/>
                <w:szCs w:val="24"/>
              </w:rPr>
            </w:pPr>
          </w:p>
        </w:tc>
        <w:tc>
          <w:tcPr>
            <w:tcW w:w="1739" w:type="dxa"/>
          </w:tcPr>
          <w:p w14:paraId="6A679AE8" w14:textId="77777777" w:rsidR="008A1961" w:rsidRPr="00442838" w:rsidRDefault="008A1961" w:rsidP="008A1961">
            <w:pPr>
              <w:spacing w:line="360" w:lineRule="auto"/>
              <w:rPr>
                <w:sz w:val="24"/>
                <w:szCs w:val="24"/>
              </w:rPr>
            </w:pPr>
          </w:p>
        </w:tc>
      </w:tr>
      <w:tr w:rsidR="008A1961" w:rsidRPr="00442838" w14:paraId="3F781D65" w14:textId="77777777" w:rsidTr="008A1961">
        <w:tc>
          <w:tcPr>
            <w:tcW w:w="1860" w:type="dxa"/>
          </w:tcPr>
          <w:p w14:paraId="00790646" w14:textId="77777777" w:rsidR="008A1961" w:rsidRPr="00442838" w:rsidRDefault="008A1961" w:rsidP="008A1961">
            <w:pPr>
              <w:spacing w:line="360" w:lineRule="auto"/>
              <w:rPr>
                <w:sz w:val="24"/>
                <w:szCs w:val="24"/>
              </w:rPr>
            </w:pPr>
          </w:p>
        </w:tc>
        <w:tc>
          <w:tcPr>
            <w:tcW w:w="1840" w:type="dxa"/>
          </w:tcPr>
          <w:p w14:paraId="3DF2698C" w14:textId="77777777" w:rsidR="008A1961" w:rsidRPr="00442838" w:rsidRDefault="008A1961" w:rsidP="008A1961">
            <w:pPr>
              <w:spacing w:line="360" w:lineRule="auto"/>
              <w:rPr>
                <w:sz w:val="24"/>
                <w:szCs w:val="24"/>
              </w:rPr>
            </w:pPr>
          </w:p>
        </w:tc>
        <w:tc>
          <w:tcPr>
            <w:tcW w:w="1873" w:type="dxa"/>
          </w:tcPr>
          <w:p w14:paraId="17C7E998" w14:textId="77777777" w:rsidR="008A1961" w:rsidRPr="00442838" w:rsidRDefault="008A1961" w:rsidP="008A1961">
            <w:pPr>
              <w:spacing w:line="360" w:lineRule="auto"/>
              <w:rPr>
                <w:sz w:val="24"/>
                <w:szCs w:val="24"/>
              </w:rPr>
            </w:pPr>
          </w:p>
        </w:tc>
        <w:tc>
          <w:tcPr>
            <w:tcW w:w="1739" w:type="dxa"/>
          </w:tcPr>
          <w:p w14:paraId="6B5920F7" w14:textId="77777777" w:rsidR="008A1961" w:rsidRPr="00442838" w:rsidRDefault="008A1961" w:rsidP="008A1961">
            <w:pPr>
              <w:spacing w:line="360" w:lineRule="auto"/>
              <w:rPr>
                <w:sz w:val="24"/>
                <w:szCs w:val="24"/>
              </w:rPr>
            </w:pPr>
          </w:p>
        </w:tc>
        <w:tc>
          <w:tcPr>
            <w:tcW w:w="1739" w:type="dxa"/>
          </w:tcPr>
          <w:p w14:paraId="55529F23" w14:textId="77777777" w:rsidR="008A1961" w:rsidRPr="00442838" w:rsidRDefault="008A1961" w:rsidP="008A1961">
            <w:pPr>
              <w:spacing w:line="360" w:lineRule="auto"/>
              <w:rPr>
                <w:sz w:val="24"/>
                <w:szCs w:val="24"/>
              </w:rPr>
            </w:pPr>
          </w:p>
        </w:tc>
        <w:tc>
          <w:tcPr>
            <w:tcW w:w="1739" w:type="dxa"/>
          </w:tcPr>
          <w:p w14:paraId="5DAFE1D9" w14:textId="77777777" w:rsidR="008A1961" w:rsidRPr="00442838" w:rsidRDefault="008A1961" w:rsidP="008A1961">
            <w:pPr>
              <w:spacing w:line="360" w:lineRule="auto"/>
              <w:rPr>
                <w:sz w:val="24"/>
                <w:szCs w:val="24"/>
              </w:rPr>
            </w:pPr>
          </w:p>
        </w:tc>
      </w:tr>
      <w:tr w:rsidR="008A1961" w:rsidRPr="00442838" w14:paraId="3FBD0FBF" w14:textId="77777777" w:rsidTr="008A1961">
        <w:tc>
          <w:tcPr>
            <w:tcW w:w="1860" w:type="dxa"/>
          </w:tcPr>
          <w:p w14:paraId="7E0C842E" w14:textId="77777777" w:rsidR="008A1961" w:rsidRPr="00442838" w:rsidRDefault="008A1961" w:rsidP="008A1961">
            <w:pPr>
              <w:spacing w:line="360" w:lineRule="auto"/>
              <w:rPr>
                <w:sz w:val="24"/>
                <w:szCs w:val="24"/>
              </w:rPr>
            </w:pPr>
          </w:p>
        </w:tc>
        <w:tc>
          <w:tcPr>
            <w:tcW w:w="1840" w:type="dxa"/>
          </w:tcPr>
          <w:p w14:paraId="4137C668" w14:textId="77777777" w:rsidR="008A1961" w:rsidRPr="00442838" w:rsidRDefault="008A1961" w:rsidP="008A1961">
            <w:pPr>
              <w:spacing w:line="360" w:lineRule="auto"/>
              <w:rPr>
                <w:sz w:val="24"/>
                <w:szCs w:val="24"/>
              </w:rPr>
            </w:pPr>
          </w:p>
        </w:tc>
        <w:tc>
          <w:tcPr>
            <w:tcW w:w="1873" w:type="dxa"/>
          </w:tcPr>
          <w:p w14:paraId="13C35AA0" w14:textId="77777777" w:rsidR="008A1961" w:rsidRPr="00442838" w:rsidRDefault="008A1961" w:rsidP="008A1961">
            <w:pPr>
              <w:spacing w:line="360" w:lineRule="auto"/>
              <w:rPr>
                <w:sz w:val="24"/>
                <w:szCs w:val="24"/>
              </w:rPr>
            </w:pPr>
          </w:p>
        </w:tc>
        <w:tc>
          <w:tcPr>
            <w:tcW w:w="1739" w:type="dxa"/>
          </w:tcPr>
          <w:p w14:paraId="4878739B" w14:textId="77777777" w:rsidR="008A1961" w:rsidRPr="00442838" w:rsidRDefault="008A1961" w:rsidP="008A1961">
            <w:pPr>
              <w:spacing w:line="360" w:lineRule="auto"/>
              <w:rPr>
                <w:sz w:val="24"/>
                <w:szCs w:val="24"/>
              </w:rPr>
            </w:pPr>
          </w:p>
        </w:tc>
        <w:tc>
          <w:tcPr>
            <w:tcW w:w="1739" w:type="dxa"/>
          </w:tcPr>
          <w:p w14:paraId="4FF7E616" w14:textId="77777777" w:rsidR="008A1961" w:rsidRPr="00442838" w:rsidRDefault="008A1961" w:rsidP="008A1961">
            <w:pPr>
              <w:spacing w:line="360" w:lineRule="auto"/>
              <w:rPr>
                <w:sz w:val="24"/>
                <w:szCs w:val="24"/>
              </w:rPr>
            </w:pPr>
          </w:p>
        </w:tc>
        <w:tc>
          <w:tcPr>
            <w:tcW w:w="1739" w:type="dxa"/>
          </w:tcPr>
          <w:p w14:paraId="7442BF98" w14:textId="77777777" w:rsidR="008A1961" w:rsidRPr="00442838" w:rsidRDefault="008A1961" w:rsidP="008A1961">
            <w:pPr>
              <w:spacing w:line="360" w:lineRule="auto"/>
              <w:rPr>
                <w:sz w:val="24"/>
                <w:szCs w:val="24"/>
              </w:rPr>
            </w:pPr>
          </w:p>
        </w:tc>
      </w:tr>
      <w:tr w:rsidR="008A1961" w:rsidRPr="00442838" w14:paraId="13209400" w14:textId="77777777" w:rsidTr="008A1961">
        <w:tc>
          <w:tcPr>
            <w:tcW w:w="1860" w:type="dxa"/>
          </w:tcPr>
          <w:p w14:paraId="5311F105" w14:textId="77777777" w:rsidR="008A1961" w:rsidRPr="00442838" w:rsidRDefault="008A1961" w:rsidP="008A1961">
            <w:pPr>
              <w:spacing w:line="360" w:lineRule="auto"/>
              <w:rPr>
                <w:sz w:val="24"/>
                <w:szCs w:val="24"/>
              </w:rPr>
            </w:pPr>
          </w:p>
        </w:tc>
        <w:tc>
          <w:tcPr>
            <w:tcW w:w="1840" w:type="dxa"/>
          </w:tcPr>
          <w:p w14:paraId="72583676" w14:textId="77777777" w:rsidR="008A1961" w:rsidRPr="00442838" w:rsidRDefault="008A1961" w:rsidP="008A1961">
            <w:pPr>
              <w:spacing w:line="360" w:lineRule="auto"/>
              <w:rPr>
                <w:sz w:val="24"/>
                <w:szCs w:val="24"/>
              </w:rPr>
            </w:pPr>
          </w:p>
        </w:tc>
        <w:tc>
          <w:tcPr>
            <w:tcW w:w="1873" w:type="dxa"/>
          </w:tcPr>
          <w:p w14:paraId="3D2E516A" w14:textId="77777777" w:rsidR="008A1961" w:rsidRPr="00442838" w:rsidRDefault="008A1961" w:rsidP="008A1961">
            <w:pPr>
              <w:spacing w:line="360" w:lineRule="auto"/>
              <w:rPr>
                <w:sz w:val="24"/>
                <w:szCs w:val="24"/>
              </w:rPr>
            </w:pPr>
          </w:p>
        </w:tc>
        <w:tc>
          <w:tcPr>
            <w:tcW w:w="1739" w:type="dxa"/>
          </w:tcPr>
          <w:p w14:paraId="34F635C9" w14:textId="77777777" w:rsidR="008A1961" w:rsidRPr="00442838" w:rsidRDefault="008A1961" w:rsidP="008A1961">
            <w:pPr>
              <w:spacing w:line="360" w:lineRule="auto"/>
              <w:rPr>
                <w:sz w:val="24"/>
                <w:szCs w:val="24"/>
              </w:rPr>
            </w:pPr>
          </w:p>
        </w:tc>
        <w:tc>
          <w:tcPr>
            <w:tcW w:w="1739" w:type="dxa"/>
          </w:tcPr>
          <w:p w14:paraId="647A3789" w14:textId="77777777" w:rsidR="008A1961" w:rsidRPr="00442838" w:rsidRDefault="008A1961" w:rsidP="008A1961">
            <w:pPr>
              <w:spacing w:line="360" w:lineRule="auto"/>
              <w:rPr>
                <w:sz w:val="24"/>
                <w:szCs w:val="24"/>
              </w:rPr>
            </w:pPr>
          </w:p>
        </w:tc>
        <w:tc>
          <w:tcPr>
            <w:tcW w:w="1739" w:type="dxa"/>
          </w:tcPr>
          <w:p w14:paraId="3FB1629A" w14:textId="77777777" w:rsidR="008A1961" w:rsidRPr="00442838" w:rsidRDefault="008A1961" w:rsidP="008A1961">
            <w:pPr>
              <w:spacing w:line="360" w:lineRule="auto"/>
              <w:rPr>
                <w:sz w:val="24"/>
                <w:szCs w:val="24"/>
              </w:rPr>
            </w:pPr>
          </w:p>
        </w:tc>
      </w:tr>
      <w:tr w:rsidR="008A1961" w:rsidRPr="00442838" w14:paraId="55FD725C" w14:textId="77777777" w:rsidTr="008A1961">
        <w:tc>
          <w:tcPr>
            <w:tcW w:w="1860" w:type="dxa"/>
          </w:tcPr>
          <w:p w14:paraId="63DA869C" w14:textId="77777777" w:rsidR="008A1961" w:rsidRPr="00442838" w:rsidRDefault="008A1961" w:rsidP="008A1961">
            <w:pPr>
              <w:spacing w:line="360" w:lineRule="auto"/>
              <w:rPr>
                <w:sz w:val="24"/>
                <w:szCs w:val="24"/>
              </w:rPr>
            </w:pPr>
          </w:p>
        </w:tc>
        <w:tc>
          <w:tcPr>
            <w:tcW w:w="1840" w:type="dxa"/>
          </w:tcPr>
          <w:p w14:paraId="516AFADE" w14:textId="77777777" w:rsidR="008A1961" w:rsidRPr="00442838" w:rsidRDefault="008A1961" w:rsidP="008A1961">
            <w:pPr>
              <w:spacing w:line="360" w:lineRule="auto"/>
              <w:rPr>
                <w:sz w:val="24"/>
                <w:szCs w:val="24"/>
              </w:rPr>
            </w:pPr>
          </w:p>
        </w:tc>
        <w:tc>
          <w:tcPr>
            <w:tcW w:w="1873" w:type="dxa"/>
          </w:tcPr>
          <w:p w14:paraId="1026FB95" w14:textId="77777777" w:rsidR="008A1961" w:rsidRPr="00442838" w:rsidRDefault="008A1961" w:rsidP="008A1961">
            <w:pPr>
              <w:spacing w:line="360" w:lineRule="auto"/>
              <w:rPr>
                <w:sz w:val="24"/>
                <w:szCs w:val="24"/>
              </w:rPr>
            </w:pPr>
          </w:p>
        </w:tc>
        <w:tc>
          <w:tcPr>
            <w:tcW w:w="1739" w:type="dxa"/>
          </w:tcPr>
          <w:p w14:paraId="428E29F1" w14:textId="77777777" w:rsidR="008A1961" w:rsidRPr="00442838" w:rsidRDefault="008A1961" w:rsidP="008A1961">
            <w:pPr>
              <w:spacing w:line="360" w:lineRule="auto"/>
              <w:rPr>
                <w:sz w:val="24"/>
                <w:szCs w:val="24"/>
              </w:rPr>
            </w:pPr>
          </w:p>
        </w:tc>
        <w:tc>
          <w:tcPr>
            <w:tcW w:w="1739" w:type="dxa"/>
          </w:tcPr>
          <w:p w14:paraId="62EBDFD6" w14:textId="77777777" w:rsidR="008A1961" w:rsidRPr="00442838" w:rsidRDefault="008A1961" w:rsidP="008A1961">
            <w:pPr>
              <w:spacing w:line="360" w:lineRule="auto"/>
              <w:rPr>
                <w:sz w:val="24"/>
                <w:szCs w:val="24"/>
              </w:rPr>
            </w:pPr>
          </w:p>
        </w:tc>
        <w:tc>
          <w:tcPr>
            <w:tcW w:w="1739" w:type="dxa"/>
          </w:tcPr>
          <w:p w14:paraId="0DF6F40E" w14:textId="77777777" w:rsidR="008A1961" w:rsidRPr="00442838" w:rsidRDefault="008A1961" w:rsidP="008A1961">
            <w:pPr>
              <w:spacing w:line="360" w:lineRule="auto"/>
              <w:rPr>
                <w:sz w:val="24"/>
                <w:szCs w:val="24"/>
              </w:rPr>
            </w:pPr>
          </w:p>
        </w:tc>
      </w:tr>
      <w:tr w:rsidR="008A1961" w:rsidRPr="00442838" w14:paraId="058FE6BF" w14:textId="77777777" w:rsidTr="008A1961">
        <w:tc>
          <w:tcPr>
            <w:tcW w:w="1860" w:type="dxa"/>
          </w:tcPr>
          <w:p w14:paraId="771912E1" w14:textId="77777777" w:rsidR="008A1961" w:rsidRPr="00442838" w:rsidRDefault="008A1961" w:rsidP="008A1961">
            <w:pPr>
              <w:spacing w:line="360" w:lineRule="auto"/>
              <w:rPr>
                <w:sz w:val="24"/>
                <w:szCs w:val="24"/>
              </w:rPr>
            </w:pPr>
          </w:p>
        </w:tc>
        <w:tc>
          <w:tcPr>
            <w:tcW w:w="1840" w:type="dxa"/>
          </w:tcPr>
          <w:p w14:paraId="17F62B51" w14:textId="77777777" w:rsidR="008A1961" w:rsidRPr="00442838" w:rsidRDefault="008A1961" w:rsidP="008A1961">
            <w:pPr>
              <w:spacing w:line="360" w:lineRule="auto"/>
              <w:rPr>
                <w:sz w:val="24"/>
                <w:szCs w:val="24"/>
              </w:rPr>
            </w:pPr>
          </w:p>
        </w:tc>
        <w:tc>
          <w:tcPr>
            <w:tcW w:w="1873" w:type="dxa"/>
          </w:tcPr>
          <w:p w14:paraId="59E8735A" w14:textId="77777777" w:rsidR="008A1961" w:rsidRPr="00442838" w:rsidRDefault="008A1961" w:rsidP="008A1961">
            <w:pPr>
              <w:spacing w:line="360" w:lineRule="auto"/>
              <w:rPr>
                <w:sz w:val="24"/>
                <w:szCs w:val="24"/>
              </w:rPr>
            </w:pPr>
          </w:p>
        </w:tc>
        <w:tc>
          <w:tcPr>
            <w:tcW w:w="1739" w:type="dxa"/>
          </w:tcPr>
          <w:p w14:paraId="459E34FD" w14:textId="77777777" w:rsidR="008A1961" w:rsidRPr="00442838" w:rsidRDefault="008A1961" w:rsidP="008A1961">
            <w:pPr>
              <w:spacing w:line="360" w:lineRule="auto"/>
              <w:rPr>
                <w:sz w:val="24"/>
                <w:szCs w:val="24"/>
              </w:rPr>
            </w:pPr>
          </w:p>
        </w:tc>
        <w:tc>
          <w:tcPr>
            <w:tcW w:w="1739" w:type="dxa"/>
          </w:tcPr>
          <w:p w14:paraId="616399F6" w14:textId="77777777" w:rsidR="008A1961" w:rsidRPr="00442838" w:rsidRDefault="008A1961" w:rsidP="008A1961">
            <w:pPr>
              <w:spacing w:line="360" w:lineRule="auto"/>
              <w:rPr>
                <w:sz w:val="24"/>
                <w:szCs w:val="24"/>
              </w:rPr>
            </w:pPr>
          </w:p>
        </w:tc>
        <w:tc>
          <w:tcPr>
            <w:tcW w:w="1739" w:type="dxa"/>
          </w:tcPr>
          <w:p w14:paraId="45165A38" w14:textId="77777777" w:rsidR="008A1961" w:rsidRPr="00442838" w:rsidRDefault="008A1961" w:rsidP="008A1961">
            <w:pPr>
              <w:spacing w:line="360" w:lineRule="auto"/>
              <w:rPr>
                <w:sz w:val="24"/>
                <w:szCs w:val="24"/>
              </w:rPr>
            </w:pPr>
          </w:p>
        </w:tc>
      </w:tr>
      <w:tr w:rsidR="008A1961" w:rsidRPr="00442838" w14:paraId="49D3F11A" w14:textId="77777777" w:rsidTr="008A1961">
        <w:tc>
          <w:tcPr>
            <w:tcW w:w="1860" w:type="dxa"/>
          </w:tcPr>
          <w:p w14:paraId="7C93DD0A" w14:textId="77777777" w:rsidR="008A1961" w:rsidRPr="00442838" w:rsidRDefault="008A1961" w:rsidP="008A1961">
            <w:pPr>
              <w:spacing w:line="360" w:lineRule="auto"/>
              <w:rPr>
                <w:sz w:val="24"/>
                <w:szCs w:val="24"/>
              </w:rPr>
            </w:pPr>
          </w:p>
        </w:tc>
        <w:tc>
          <w:tcPr>
            <w:tcW w:w="1840" w:type="dxa"/>
          </w:tcPr>
          <w:p w14:paraId="4F93B68D" w14:textId="77777777" w:rsidR="008A1961" w:rsidRPr="00442838" w:rsidRDefault="008A1961" w:rsidP="008A1961">
            <w:pPr>
              <w:spacing w:line="360" w:lineRule="auto"/>
              <w:rPr>
                <w:sz w:val="24"/>
                <w:szCs w:val="24"/>
              </w:rPr>
            </w:pPr>
          </w:p>
        </w:tc>
        <w:tc>
          <w:tcPr>
            <w:tcW w:w="1873" w:type="dxa"/>
          </w:tcPr>
          <w:p w14:paraId="70CF2B0B" w14:textId="77777777" w:rsidR="008A1961" w:rsidRPr="00442838" w:rsidRDefault="008A1961" w:rsidP="008A1961">
            <w:pPr>
              <w:spacing w:line="360" w:lineRule="auto"/>
              <w:rPr>
                <w:sz w:val="24"/>
                <w:szCs w:val="24"/>
              </w:rPr>
            </w:pPr>
          </w:p>
        </w:tc>
        <w:tc>
          <w:tcPr>
            <w:tcW w:w="1739" w:type="dxa"/>
          </w:tcPr>
          <w:p w14:paraId="56B32D72" w14:textId="77777777" w:rsidR="008A1961" w:rsidRPr="00442838" w:rsidRDefault="008A1961" w:rsidP="008A1961">
            <w:pPr>
              <w:spacing w:line="360" w:lineRule="auto"/>
              <w:rPr>
                <w:sz w:val="24"/>
                <w:szCs w:val="24"/>
              </w:rPr>
            </w:pPr>
          </w:p>
        </w:tc>
        <w:tc>
          <w:tcPr>
            <w:tcW w:w="1739" w:type="dxa"/>
          </w:tcPr>
          <w:p w14:paraId="32E35059" w14:textId="77777777" w:rsidR="008A1961" w:rsidRPr="00442838" w:rsidRDefault="008A1961" w:rsidP="008A1961">
            <w:pPr>
              <w:spacing w:line="360" w:lineRule="auto"/>
              <w:rPr>
                <w:sz w:val="24"/>
                <w:szCs w:val="24"/>
              </w:rPr>
            </w:pPr>
          </w:p>
        </w:tc>
        <w:tc>
          <w:tcPr>
            <w:tcW w:w="1739" w:type="dxa"/>
          </w:tcPr>
          <w:p w14:paraId="558E2951" w14:textId="77777777" w:rsidR="008A1961" w:rsidRPr="00442838" w:rsidRDefault="008A1961" w:rsidP="008A1961">
            <w:pPr>
              <w:spacing w:line="360" w:lineRule="auto"/>
              <w:rPr>
                <w:sz w:val="24"/>
                <w:szCs w:val="24"/>
              </w:rPr>
            </w:pPr>
          </w:p>
        </w:tc>
      </w:tr>
      <w:tr w:rsidR="008A1961" w:rsidRPr="00442838" w14:paraId="5F4477C2" w14:textId="77777777" w:rsidTr="008A1961">
        <w:tc>
          <w:tcPr>
            <w:tcW w:w="1860" w:type="dxa"/>
          </w:tcPr>
          <w:p w14:paraId="62D542C4" w14:textId="77777777" w:rsidR="008A1961" w:rsidRPr="00442838" w:rsidRDefault="008A1961" w:rsidP="008A1961">
            <w:pPr>
              <w:spacing w:line="360" w:lineRule="auto"/>
              <w:rPr>
                <w:sz w:val="24"/>
                <w:szCs w:val="24"/>
              </w:rPr>
            </w:pPr>
          </w:p>
        </w:tc>
        <w:tc>
          <w:tcPr>
            <w:tcW w:w="1840" w:type="dxa"/>
          </w:tcPr>
          <w:p w14:paraId="2A6F4E9E" w14:textId="77777777" w:rsidR="008A1961" w:rsidRPr="00442838" w:rsidRDefault="008A1961" w:rsidP="008A1961">
            <w:pPr>
              <w:spacing w:line="360" w:lineRule="auto"/>
              <w:rPr>
                <w:sz w:val="24"/>
                <w:szCs w:val="24"/>
              </w:rPr>
            </w:pPr>
          </w:p>
        </w:tc>
        <w:tc>
          <w:tcPr>
            <w:tcW w:w="1873" w:type="dxa"/>
          </w:tcPr>
          <w:p w14:paraId="0B27CF14" w14:textId="77777777" w:rsidR="008A1961" w:rsidRPr="00442838" w:rsidRDefault="008A1961" w:rsidP="008A1961">
            <w:pPr>
              <w:spacing w:line="360" w:lineRule="auto"/>
              <w:rPr>
                <w:sz w:val="24"/>
                <w:szCs w:val="24"/>
              </w:rPr>
            </w:pPr>
          </w:p>
        </w:tc>
        <w:tc>
          <w:tcPr>
            <w:tcW w:w="1739" w:type="dxa"/>
          </w:tcPr>
          <w:p w14:paraId="113FF747" w14:textId="77777777" w:rsidR="008A1961" w:rsidRPr="00442838" w:rsidRDefault="008A1961" w:rsidP="008A1961">
            <w:pPr>
              <w:spacing w:line="360" w:lineRule="auto"/>
              <w:rPr>
                <w:sz w:val="24"/>
                <w:szCs w:val="24"/>
              </w:rPr>
            </w:pPr>
          </w:p>
        </w:tc>
        <w:tc>
          <w:tcPr>
            <w:tcW w:w="1739" w:type="dxa"/>
          </w:tcPr>
          <w:p w14:paraId="5DFE1D6E" w14:textId="77777777" w:rsidR="008A1961" w:rsidRPr="00442838" w:rsidRDefault="008A1961" w:rsidP="008A1961">
            <w:pPr>
              <w:spacing w:line="360" w:lineRule="auto"/>
              <w:rPr>
                <w:sz w:val="24"/>
                <w:szCs w:val="24"/>
              </w:rPr>
            </w:pPr>
          </w:p>
        </w:tc>
        <w:tc>
          <w:tcPr>
            <w:tcW w:w="1739" w:type="dxa"/>
          </w:tcPr>
          <w:p w14:paraId="78BBFF77" w14:textId="77777777" w:rsidR="008A1961" w:rsidRPr="00442838" w:rsidRDefault="008A1961" w:rsidP="008A1961">
            <w:pPr>
              <w:spacing w:line="360" w:lineRule="auto"/>
              <w:rPr>
                <w:sz w:val="24"/>
                <w:szCs w:val="24"/>
              </w:rPr>
            </w:pPr>
          </w:p>
        </w:tc>
      </w:tr>
      <w:tr w:rsidR="008A1961" w:rsidRPr="00442838" w14:paraId="1CD79B63" w14:textId="77777777" w:rsidTr="008A1961">
        <w:tc>
          <w:tcPr>
            <w:tcW w:w="1860" w:type="dxa"/>
          </w:tcPr>
          <w:p w14:paraId="60B32D4F" w14:textId="77777777" w:rsidR="008A1961" w:rsidRPr="00442838" w:rsidRDefault="008A1961" w:rsidP="008A1961">
            <w:pPr>
              <w:spacing w:line="360" w:lineRule="auto"/>
              <w:rPr>
                <w:sz w:val="24"/>
                <w:szCs w:val="24"/>
              </w:rPr>
            </w:pPr>
          </w:p>
        </w:tc>
        <w:tc>
          <w:tcPr>
            <w:tcW w:w="1840" w:type="dxa"/>
          </w:tcPr>
          <w:p w14:paraId="54DE15C0" w14:textId="77777777" w:rsidR="008A1961" w:rsidRPr="00442838" w:rsidRDefault="008A1961" w:rsidP="008A1961">
            <w:pPr>
              <w:spacing w:line="360" w:lineRule="auto"/>
              <w:rPr>
                <w:sz w:val="24"/>
                <w:szCs w:val="24"/>
              </w:rPr>
            </w:pPr>
          </w:p>
        </w:tc>
        <w:tc>
          <w:tcPr>
            <w:tcW w:w="1873" w:type="dxa"/>
          </w:tcPr>
          <w:p w14:paraId="66F54FB9" w14:textId="77777777" w:rsidR="008A1961" w:rsidRPr="00442838" w:rsidRDefault="008A1961" w:rsidP="008A1961">
            <w:pPr>
              <w:spacing w:line="360" w:lineRule="auto"/>
              <w:rPr>
                <w:sz w:val="24"/>
                <w:szCs w:val="24"/>
              </w:rPr>
            </w:pPr>
          </w:p>
        </w:tc>
        <w:tc>
          <w:tcPr>
            <w:tcW w:w="1739" w:type="dxa"/>
          </w:tcPr>
          <w:p w14:paraId="6C005867" w14:textId="77777777" w:rsidR="008A1961" w:rsidRPr="00442838" w:rsidRDefault="008A1961" w:rsidP="008A1961">
            <w:pPr>
              <w:spacing w:line="360" w:lineRule="auto"/>
              <w:rPr>
                <w:sz w:val="24"/>
                <w:szCs w:val="24"/>
              </w:rPr>
            </w:pPr>
          </w:p>
        </w:tc>
        <w:tc>
          <w:tcPr>
            <w:tcW w:w="1739" w:type="dxa"/>
          </w:tcPr>
          <w:p w14:paraId="644C4C58" w14:textId="77777777" w:rsidR="008A1961" w:rsidRPr="00442838" w:rsidRDefault="008A1961" w:rsidP="008A1961">
            <w:pPr>
              <w:spacing w:line="360" w:lineRule="auto"/>
              <w:rPr>
                <w:sz w:val="24"/>
                <w:szCs w:val="24"/>
              </w:rPr>
            </w:pPr>
          </w:p>
        </w:tc>
        <w:tc>
          <w:tcPr>
            <w:tcW w:w="1739" w:type="dxa"/>
          </w:tcPr>
          <w:p w14:paraId="5E19BF95" w14:textId="77777777" w:rsidR="008A1961" w:rsidRPr="00442838" w:rsidRDefault="008A1961" w:rsidP="008A1961">
            <w:pPr>
              <w:spacing w:line="360" w:lineRule="auto"/>
              <w:rPr>
                <w:sz w:val="24"/>
                <w:szCs w:val="24"/>
              </w:rPr>
            </w:pPr>
          </w:p>
        </w:tc>
      </w:tr>
      <w:tr w:rsidR="008A1961" w:rsidRPr="00442838" w14:paraId="714F7A7E" w14:textId="77777777" w:rsidTr="008A1961">
        <w:tc>
          <w:tcPr>
            <w:tcW w:w="1860" w:type="dxa"/>
          </w:tcPr>
          <w:p w14:paraId="1670D9CB" w14:textId="77777777" w:rsidR="008A1961" w:rsidRPr="00442838" w:rsidRDefault="008A1961" w:rsidP="008A1961">
            <w:pPr>
              <w:spacing w:line="360" w:lineRule="auto"/>
              <w:rPr>
                <w:sz w:val="24"/>
                <w:szCs w:val="24"/>
              </w:rPr>
            </w:pPr>
          </w:p>
        </w:tc>
        <w:tc>
          <w:tcPr>
            <w:tcW w:w="1840" w:type="dxa"/>
          </w:tcPr>
          <w:p w14:paraId="025FF666" w14:textId="77777777" w:rsidR="008A1961" w:rsidRPr="00442838" w:rsidRDefault="008A1961" w:rsidP="008A1961">
            <w:pPr>
              <w:spacing w:line="360" w:lineRule="auto"/>
              <w:rPr>
                <w:sz w:val="24"/>
                <w:szCs w:val="24"/>
              </w:rPr>
            </w:pPr>
          </w:p>
        </w:tc>
        <w:tc>
          <w:tcPr>
            <w:tcW w:w="1873" w:type="dxa"/>
          </w:tcPr>
          <w:p w14:paraId="367C5CA1" w14:textId="77777777" w:rsidR="008A1961" w:rsidRPr="00442838" w:rsidRDefault="008A1961" w:rsidP="008A1961">
            <w:pPr>
              <w:spacing w:line="360" w:lineRule="auto"/>
              <w:rPr>
                <w:sz w:val="24"/>
                <w:szCs w:val="24"/>
              </w:rPr>
            </w:pPr>
          </w:p>
        </w:tc>
        <w:tc>
          <w:tcPr>
            <w:tcW w:w="1739" w:type="dxa"/>
          </w:tcPr>
          <w:p w14:paraId="5BFA6175" w14:textId="77777777" w:rsidR="008A1961" w:rsidRPr="00442838" w:rsidRDefault="008A1961" w:rsidP="008A1961">
            <w:pPr>
              <w:spacing w:line="360" w:lineRule="auto"/>
              <w:rPr>
                <w:sz w:val="24"/>
                <w:szCs w:val="24"/>
              </w:rPr>
            </w:pPr>
          </w:p>
        </w:tc>
        <w:tc>
          <w:tcPr>
            <w:tcW w:w="1739" w:type="dxa"/>
          </w:tcPr>
          <w:p w14:paraId="2F79B599" w14:textId="77777777" w:rsidR="008A1961" w:rsidRPr="00442838" w:rsidRDefault="008A1961" w:rsidP="008A1961">
            <w:pPr>
              <w:spacing w:line="360" w:lineRule="auto"/>
              <w:rPr>
                <w:sz w:val="24"/>
                <w:szCs w:val="24"/>
              </w:rPr>
            </w:pPr>
          </w:p>
        </w:tc>
        <w:tc>
          <w:tcPr>
            <w:tcW w:w="1739" w:type="dxa"/>
          </w:tcPr>
          <w:p w14:paraId="6B387E3A" w14:textId="77777777" w:rsidR="008A1961" w:rsidRPr="00442838" w:rsidRDefault="008A1961" w:rsidP="008A1961">
            <w:pPr>
              <w:spacing w:line="360" w:lineRule="auto"/>
              <w:rPr>
                <w:sz w:val="24"/>
                <w:szCs w:val="24"/>
              </w:rPr>
            </w:pPr>
          </w:p>
        </w:tc>
      </w:tr>
      <w:tr w:rsidR="008A1961" w:rsidRPr="00442838" w14:paraId="5E755F0E" w14:textId="77777777" w:rsidTr="008A1961">
        <w:tc>
          <w:tcPr>
            <w:tcW w:w="1860" w:type="dxa"/>
          </w:tcPr>
          <w:p w14:paraId="111B24B2" w14:textId="77777777" w:rsidR="008A1961" w:rsidRPr="00442838" w:rsidRDefault="008A1961" w:rsidP="008A1961">
            <w:pPr>
              <w:spacing w:line="360" w:lineRule="auto"/>
              <w:rPr>
                <w:sz w:val="24"/>
                <w:szCs w:val="24"/>
              </w:rPr>
            </w:pPr>
          </w:p>
        </w:tc>
        <w:tc>
          <w:tcPr>
            <w:tcW w:w="1840" w:type="dxa"/>
          </w:tcPr>
          <w:p w14:paraId="595B69F3" w14:textId="77777777" w:rsidR="008A1961" w:rsidRPr="00442838" w:rsidRDefault="008A1961" w:rsidP="008A1961">
            <w:pPr>
              <w:spacing w:line="360" w:lineRule="auto"/>
              <w:rPr>
                <w:sz w:val="24"/>
                <w:szCs w:val="24"/>
              </w:rPr>
            </w:pPr>
          </w:p>
        </w:tc>
        <w:tc>
          <w:tcPr>
            <w:tcW w:w="1873" w:type="dxa"/>
          </w:tcPr>
          <w:p w14:paraId="22FC6C57" w14:textId="77777777" w:rsidR="008A1961" w:rsidRPr="00442838" w:rsidRDefault="008A1961" w:rsidP="008A1961">
            <w:pPr>
              <w:spacing w:line="360" w:lineRule="auto"/>
              <w:rPr>
                <w:sz w:val="24"/>
                <w:szCs w:val="24"/>
              </w:rPr>
            </w:pPr>
          </w:p>
        </w:tc>
        <w:tc>
          <w:tcPr>
            <w:tcW w:w="1739" w:type="dxa"/>
          </w:tcPr>
          <w:p w14:paraId="48D51002" w14:textId="77777777" w:rsidR="008A1961" w:rsidRPr="00442838" w:rsidRDefault="008A1961" w:rsidP="008A1961">
            <w:pPr>
              <w:spacing w:line="360" w:lineRule="auto"/>
              <w:rPr>
                <w:sz w:val="24"/>
                <w:szCs w:val="24"/>
              </w:rPr>
            </w:pPr>
          </w:p>
        </w:tc>
        <w:tc>
          <w:tcPr>
            <w:tcW w:w="1739" w:type="dxa"/>
          </w:tcPr>
          <w:p w14:paraId="30D404BA" w14:textId="77777777" w:rsidR="008A1961" w:rsidRPr="00442838" w:rsidRDefault="008A1961" w:rsidP="008A1961">
            <w:pPr>
              <w:spacing w:line="360" w:lineRule="auto"/>
              <w:rPr>
                <w:sz w:val="24"/>
                <w:szCs w:val="24"/>
              </w:rPr>
            </w:pPr>
          </w:p>
        </w:tc>
        <w:tc>
          <w:tcPr>
            <w:tcW w:w="1739" w:type="dxa"/>
          </w:tcPr>
          <w:p w14:paraId="50C631E8" w14:textId="77777777" w:rsidR="008A1961" w:rsidRPr="00442838" w:rsidRDefault="008A1961" w:rsidP="008A1961">
            <w:pPr>
              <w:spacing w:line="360" w:lineRule="auto"/>
              <w:rPr>
                <w:sz w:val="24"/>
                <w:szCs w:val="24"/>
              </w:rPr>
            </w:pPr>
          </w:p>
        </w:tc>
      </w:tr>
      <w:tr w:rsidR="008A1961" w:rsidRPr="00442838" w14:paraId="2744C755" w14:textId="77777777" w:rsidTr="008A1961">
        <w:tc>
          <w:tcPr>
            <w:tcW w:w="1860" w:type="dxa"/>
          </w:tcPr>
          <w:p w14:paraId="57CC8AC1" w14:textId="77777777" w:rsidR="008A1961" w:rsidRPr="00442838" w:rsidRDefault="008A1961" w:rsidP="008A1961">
            <w:pPr>
              <w:spacing w:line="360" w:lineRule="auto"/>
              <w:rPr>
                <w:sz w:val="24"/>
                <w:szCs w:val="24"/>
              </w:rPr>
            </w:pPr>
          </w:p>
        </w:tc>
        <w:tc>
          <w:tcPr>
            <w:tcW w:w="1840" w:type="dxa"/>
          </w:tcPr>
          <w:p w14:paraId="5CF3F2D1" w14:textId="77777777" w:rsidR="008A1961" w:rsidRPr="00442838" w:rsidRDefault="008A1961" w:rsidP="008A1961">
            <w:pPr>
              <w:spacing w:line="360" w:lineRule="auto"/>
              <w:rPr>
                <w:sz w:val="24"/>
                <w:szCs w:val="24"/>
              </w:rPr>
            </w:pPr>
          </w:p>
        </w:tc>
        <w:tc>
          <w:tcPr>
            <w:tcW w:w="1873" w:type="dxa"/>
          </w:tcPr>
          <w:p w14:paraId="15B71A90" w14:textId="77777777" w:rsidR="008A1961" w:rsidRPr="00442838" w:rsidRDefault="008A1961" w:rsidP="008A1961">
            <w:pPr>
              <w:spacing w:line="360" w:lineRule="auto"/>
              <w:rPr>
                <w:sz w:val="24"/>
                <w:szCs w:val="24"/>
              </w:rPr>
            </w:pPr>
          </w:p>
        </w:tc>
        <w:tc>
          <w:tcPr>
            <w:tcW w:w="1739" w:type="dxa"/>
          </w:tcPr>
          <w:p w14:paraId="2C82C99A" w14:textId="77777777" w:rsidR="008A1961" w:rsidRPr="00442838" w:rsidRDefault="008A1961" w:rsidP="008A1961">
            <w:pPr>
              <w:spacing w:line="360" w:lineRule="auto"/>
              <w:rPr>
                <w:sz w:val="24"/>
                <w:szCs w:val="24"/>
              </w:rPr>
            </w:pPr>
          </w:p>
        </w:tc>
        <w:tc>
          <w:tcPr>
            <w:tcW w:w="1739" w:type="dxa"/>
          </w:tcPr>
          <w:p w14:paraId="307CD0C5" w14:textId="77777777" w:rsidR="008A1961" w:rsidRPr="00442838" w:rsidRDefault="008A1961" w:rsidP="008A1961">
            <w:pPr>
              <w:spacing w:line="360" w:lineRule="auto"/>
              <w:rPr>
                <w:sz w:val="24"/>
                <w:szCs w:val="24"/>
              </w:rPr>
            </w:pPr>
          </w:p>
        </w:tc>
        <w:tc>
          <w:tcPr>
            <w:tcW w:w="1739" w:type="dxa"/>
          </w:tcPr>
          <w:p w14:paraId="3F61D568" w14:textId="77777777" w:rsidR="008A1961" w:rsidRPr="00442838" w:rsidRDefault="008A1961" w:rsidP="008A1961">
            <w:pPr>
              <w:spacing w:line="360" w:lineRule="auto"/>
              <w:rPr>
                <w:sz w:val="24"/>
                <w:szCs w:val="24"/>
              </w:rPr>
            </w:pPr>
          </w:p>
        </w:tc>
      </w:tr>
      <w:tr w:rsidR="008A1961" w:rsidRPr="00442838" w14:paraId="39E458BA" w14:textId="77777777" w:rsidTr="008A1961">
        <w:tc>
          <w:tcPr>
            <w:tcW w:w="1860" w:type="dxa"/>
          </w:tcPr>
          <w:p w14:paraId="149FC579" w14:textId="77777777" w:rsidR="008A1961" w:rsidRPr="00442838" w:rsidRDefault="008A1961" w:rsidP="008A1961">
            <w:pPr>
              <w:spacing w:line="360" w:lineRule="auto"/>
              <w:rPr>
                <w:sz w:val="24"/>
                <w:szCs w:val="24"/>
              </w:rPr>
            </w:pPr>
          </w:p>
        </w:tc>
        <w:tc>
          <w:tcPr>
            <w:tcW w:w="1840" w:type="dxa"/>
          </w:tcPr>
          <w:p w14:paraId="50677245" w14:textId="77777777" w:rsidR="008A1961" w:rsidRPr="00442838" w:rsidRDefault="008A1961" w:rsidP="008A1961">
            <w:pPr>
              <w:spacing w:line="360" w:lineRule="auto"/>
              <w:rPr>
                <w:sz w:val="24"/>
                <w:szCs w:val="24"/>
              </w:rPr>
            </w:pPr>
          </w:p>
        </w:tc>
        <w:tc>
          <w:tcPr>
            <w:tcW w:w="1873" w:type="dxa"/>
          </w:tcPr>
          <w:p w14:paraId="2B97AD90" w14:textId="77777777" w:rsidR="008A1961" w:rsidRPr="00442838" w:rsidRDefault="008A1961" w:rsidP="008A1961">
            <w:pPr>
              <w:spacing w:line="360" w:lineRule="auto"/>
              <w:rPr>
                <w:sz w:val="24"/>
                <w:szCs w:val="24"/>
              </w:rPr>
            </w:pPr>
          </w:p>
        </w:tc>
        <w:tc>
          <w:tcPr>
            <w:tcW w:w="1739" w:type="dxa"/>
          </w:tcPr>
          <w:p w14:paraId="74EA47BF" w14:textId="77777777" w:rsidR="008A1961" w:rsidRPr="00442838" w:rsidRDefault="008A1961" w:rsidP="008A1961">
            <w:pPr>
              <w:spacing w:line="360" w:lineRule="auto"/>
              <w:rPr>
                <w:sz w:val="24"/>
                <w:szCs w:val="24"/>
              </w:rPr>
            </w:pPr>
          </w:p>
        </w:tc>
        <w:tc>
          <w:tcPr>
            <w:tcW w:w="1739" w:type="dxa"/>
          </w:tcPr>
          <w:p w14:paraId="5ACF73CE" w14:textId="77777777" w:rsidR="008A1961" w:rsidRPr="00442838" w:rsidRDefault="008A1961" w:rsidP="008A1961">
            <w:pPr>
              <w:spacing w:line="360" w:lineRule="auto"/>
              <w:rPr>
                <w:sz w:val="24"/>
                <w:szCs w:val="24"/>
              </w:rPr>
            </w:pPr>
          </w:p>
        </w:tc>
        <w:tc>
          <w:tcPr>
            <w:tcW w:w="1739" w:type="dxa"/>
          </w:tcPr>
          <w:p w14:paraId="639A84C5" w14:textId="77777777" w:rsidR="008A1961" w:rsidRPr="00442838" w:rsidRDefault="008A1961" w:rsidP="008A1961">
            <w:pPr>
              <w:spacing w:line="360" w:lineRule="auto"/>
              <w:rPr>
                <w:sz w:val="24"/>
                <w:szCs w:val="24"/>
              </w:rPr>
            </w:pPr>
          </w:p>
        </w:tc>
      </w:tr>
      <w:tr w:rsidR="008A1961" w:rsidRPr="00442838" w14:paraId="3CC3F259" w14:textId="77777777" w:rsidTr="008A1961">
        <w:tc>
          <w:tcPr>
            <w:tcW w:w="1860" w:type="dxa"/>
          </w:tcPr>
          <w:p w14:paraId="082CA546" w14:textId="77777777" w:rsidR="008A1961" w:rsidRPr="00442838" w:rsidRDefault="008A1961" w:rsidP="008A1961">
            <w:pPr>
              <w:spacing w:line="360" w:lineRule="auto"/>
              <w:rPr>
                <w:sz w:val="24"/>
                <w:szCs w:val="24"/>
              </w:rPr>
            </w:pPr>
          </w:p>
        </w:tc>
        <w:tc>
          <w:tcPr>
            <w:tcW w:w="1840" w:type="dxa"/>
          </w:tcPr>
          <w:p w14:paraId="33CD2FC5" w14:textId="77777777" w:rsidR="008A1961" w:rsidRPr="00442838" w:rsidRDefault="008A1961" w:rsidP="008A1961">
            <w:pPr>
              <w:spacing w:line="360" w:lineRule="auto"/>
              <w:rPr>
                <w:sz w:val="24"/>
                <w:szCs w:val="24"/>
              </w:rPr>
            </w:pPr>
          </w:p>
        </w:tc>
        <w:tc>
          <w:tcPr>
            <w:tcW w:w="1873" w:type="dxa"/>
          </w:tcPr>
          <w:p w14:paraId="61AE5B07" w14:textId="77777777" w:rsidR="008A1961" w:rsidRPr="00442838" w:rsidRDefault="008A1961" w:rsidP="008A1961">
            <w:pPr>
              <w:spacing w:line="360" w:lineRule="auto"/>
              <w:rPr>
                <w:sz w:val="24"/>
                <w:szCs w:val="24"/>
              </w:rPr>
            </w:pPr>
          </w:p>
        </w:tc>
        <w:tc>
          <w:tcPr>
            <w:tcW w:w="1739" w:type="dxa"/>
          </w:tcPr>
          <w:p w14:paraId="78E6F9CD" w14:textId="77777777" w:rsidR="008A1961" w:rsidRPr="00442838" w:rsidRDefault="008A1961" w:rsidP="008A1961">
            <w:pPr>
              <w:spacing w:line="360" w:lineRule="auto"/>
              <w:rPr>
                <w:sz w:val="24"/>
                <w:szCs w:val="24"/>
              </w:rPr>
            </w:pPr>
          </w:p>
        </w:tc>
        <w:tc>
          <w:tcPr>
            <w:tcW w:w="1739" w:type="dxa"/>
          </w:tcPr>
          <w:p w14:paraId="500A1AA4" w14:textId="77777777" w:rsidR="008A1961" w:rsidRPr="00442838" w:rsidRDefault="008A1961" w:rsidP="008A1961">
            <w:pPr>
              <w:spacing w:line="360" w:lineRule="auto"/>
              <w:rPr>
                <w:sz w:val="24"/>
                <w:szCs w:val="24"/>
              </w:rPr>
            </w:pPr>
          </w:p>
        </w:tc>
        <w:tc>
          <w:tcPr>
            <w:tcW w:w="1739" w:type="dxa"/>
          </w:tcPr>
          <w:p w14:paraId="2EACF872" w14:textId="77777777" w:rsidR="008A1961" w:rsidRPr="00442838" w:rsidRDefault="008A1961" w:rsidP="008A1961">
            <w:pPr>
              <w:spacing w:line="360" w:lineRule="auto"/>
              <w:rPr>
                <w:sz w:val="24"/>
                <w:szCs w:val="24"/>
              </w:rPr>
            </w:pPr>
          </w:p>
        </w:tc>
      </w:tr>
      <w:tr w:rsidR="008A1961" w:rsidRPr="00442838" w14:paraId="0FAC7633" w14:textId="77777777" w:rsidTr="008A1961">
        <w:tc>
          <w:tcPr>
            <w:tcW w:w="1860" w:type="dxa"/>
          </w:tcPr>
          <w:p w14:paraId="44351E5E" w14:textId="77777777" w:rsidR="008A1961" w:rsidRPr="00442838" w:rsidRDefault="008A1961" w:rsidP="008A1961">
            <w:pPr>
              <w:spacing w:line="360" w:lineRule="auto"/>
              <w:rPr>
                <w:sz w:val="24"/>
                <w:szCs w:val="24"/>
              </w:rPr>
            </w:pPr>
          </w:p>
        </w:tc>
        <w:tc>
          <w:tcPr>
            <w:tcW w:w="1840" w:type="dxa"/>
          </w:tcPr>
          <w:p w14:paraId="44DAD46A" w14:textId="77777777" w:rsidR="008A1961" w:rsidRPr="00442838" w:rsidRDefault="008A1961" w:rsidP="008A1961">
            <w:pPr>
              <w:spacing w:line="360" w:lineRule="auto"/>
              <w:rPr>
                <w:sz w:val="24"/>
                <w:szCs w:val="24"/>
              </w:rPr>
            </w:pPr>
          </w:p>
        </w:tc>
        <w:tc>
          <w:tcPr>
            <w:tcW w:w="1873" w:type="dxa"/>
          </w:tcPr>
          <w:p w14:paraId="1A13BF4D" w14:textId="77777777" w:rsidR="008A1961" w:rsidRPr="00442838" w:rsidRDefault="008A1961" w:rsidP="008A1961">
            <w:pPr>
              <w:spacing w:line="360" w:lineRule="auto"/>
              <w:rPr>
                <w:sz w:val="24"/>
                <w:szCs w:val="24"/>
              </w:rPr>
            </w:pPr>
          </w:p>
        </w:tc>
        <w:tc>
          <w:tcPr>
            <w:tcW w:w="1739" w:type="dxa"/>
          </w:tcPr>
          <w:p w14:paraId="029EA9D2" w14:textId="77777777" w:rsidR="008A1961" w:rsidRPr="00442838" w:rsidRDefault="008A1961" w:rsidP="008A1961">
            <w:pPr>
              <w:spacing w:line="360" w:lineRule="auto"/>
              <w:rPr>
                <w:sz w:val="24"/>
                <w:szCs w:val="24"/>
              </w:rPr>
            </w:pPr>
          </w:p>
        </w:tc>
        <w:tc>
          <w:tcPr>
            <w:tcW w:w="1739" w:type="dxa"/>
          </w:tcPr>
          <w:p w14:paraId="1BE57D49" w14:textId="77777777" w:rsidR="008A1961" w:rsidRPr="00442838" w:rsidRDefault="008A1961" w:rsidP="008A1961">
            <w:pPr>
              <w:spacing w:line="360" w:lineRule="auto"/>
              <w:rPr>
                <w:sz w:val="24"/>
                <w:szCs w:val="24"/>
              </w:rPr>
            </w:pPr>
          </w:p>
        </w:tc>
        <w:tc>
          <w:tcPr>
            <w:tcW w:w="1739" w:type="dxa"/>
          </w:tcPr>
          <w:p w14:paraId="4E042280" w14:textId="77777777" w:rsidR="008A1961" w:rsidRPr="00442838" w:rsidRDefault="008A1961" w:rsidP="008A1961">
            <w:pPr>
              <w:spacing w:line="360" w:lineRule="auto"/>
              <w:rPr>
                <w:sz w:val="24"/>
                <w:szCs w:val="24"/>
              </w:rPr>
            </w:pPr>
          </w:p>
        </w:tc>
      </w:tr>
      <w:tr w:rsidR="008A1961" w:rsidRPr="00442838" w14:paraId="2327182B" w14:textId="77777777" w:rsidTr="008A1961">
        <w:tc>
          <w:tcPr>
            <w:tcW w:w="1860" w:type="dxa"/>
          </w:tcPr>
          <w:p w14:paraId="663F3301" w14:textId="77777777" w:rsidR="008A1961" w:rsidRPr="00442838" w:rsidRDefault="008A1961" w:rsidP="008A1961">
            <w:pPr>
              <w:spacing w:line="360" w:lineRule="auto"/>
              <w:rPr>
                <w:sz w:val="24"/>
                <w:szCs w:val="24"/>
              </w:rPr>
            </w:pPr>
          </w:p>
        </w:tc>
        <w:tc>
          <w:tcPr>
            <w:tcW w:w="1840" w:type="dxa"/>
          </w:tcPr>
          <w:p w14:paraId="21949B36" w14:textId="77777777" w:rsidR="008A1961" w:rsidRPr="00442838" w:rsidRDefault="008A1961" w:rsidP="008A1961">
            <w:pPr>
              <w:spacing w:line="360" w:lineRule="auto"/>
              <w:rPr>
                <w:sz w:val="24"/>
                <w:szCs w:val="24"/>
              </w:rPr>
            </w:pPr>
          </w:p>
        </w:tc>
        <w:tc>
          <w:tcPr>
            <w:tcW w:w="1873" w:type="dxa"/>
          </w:tcPr>
          <w:p w14:paraId="5D132508" w14:textId="77777777" w:rsidR="008A1961" w:rsidRPr="00442838" w:rsidRDefault="008A1961" w:rsidP="008A1961">
            <w:pPr>
              <w:spacing w:line="360" w:lineRule="auto"/>
              <w:rPr>
                <w:sz w:val="24"/>
                <w:szCs w:val="24"/>
              </w:rPr>
            </w:pPr>
          </w:p>
        </w:tc>
        <w:tc>
          <w:tcPr>
            <w:tcW w:w="1739" w:type="dxa"/>
          </w:tcPr>
          <w:p w14:paraId="42808982" w14:textId="77777777" w:rsidR="008A1961" w:rsidRPr="00442838" w:rsidRDefault="008A1961" w:rsidP="008A1961">
            <w:pPr>
              <w:spacing w:line="360" w:lineRule="auto"/>
              <w:rPr>
                <w:sz w:val="24"/>
                <w:szCs w:val="24"/>
              </w:rPr>
            </w:pPr>
          </w:p>
        </w:tc>
        <w:tc>
          <w:tcPr>
            <w:tcW w:w="1739" w:type="dxa"/>
          </w:tcPr>
          <w:p w14:paraId="582825C1" w14:textId="77777777" w:rsidR="008A1961" w:rsidRPr="00442838" w:rsidRDefault="008A1961" w:rsidP="008A1961">
            <w:pPr>
              <w:spacing w:line="360" w:lineRule="auto"/>
              <w:rPr>
                <w:sz w:val="24"/>
                <w:szCs w:val="24"/>
              </w:rPr>
            </w:pPr>
          </w:p>
        </w:tc>
        <w:tc>
          <w:tcPr>
            <w:tcW w:w="1739" w:type="dxa"/>
          </w:tcPr>
          <w:p w14:paraId="173D3BAD" w14:textId="77777777" w:rsidR="008A1961" w:rsidRPr="00442838" w:rsidRDefault="008A1961" w:rsidP="008A1961">
            <w:pPr>
              <w:spacing w:line="360" w:lineRule="auto"/>
              <w:rPr>
                <w:sz w:val="24"/>
                <w:szCs w:val="24"/>
              </w:rPr>
            </w:pPr>
          </w:p>
        </w:tc>
      </w:tr>
      <w:tr w:rsidR="008A1961" w:rsidRPr="00442838" w14:paraId="5798C137" w14:textId="77777777" w:rsidTr="008A1961">
        <w:tc>
          <w:tcPr>
            <w:tcW w:w="1860" w:type="dxa"/>
          </w:tcPr>
          <w:p w14:paraId="2DD6E591" w14:textId="77777777" w:rsidR="008A1961" w:rsidRPr="00442838" w:rsidRDefault="008A1961" w:rsidP="008A1961">
            <w:pPr>
              <w:spacing w:line="360" w:lineRule="auto"/>
              <w:rPr>
                <w:sz w:val="24"/>
                <w:szCs w:val="24"/>
              </w:rPr>
            </w:pPr>
          </w:p>
        </w:tc>
        <w:tc>
          <w:tcPr>
            <w:tcW w:w="1840" w:type="dxa"/>
          </w:tcPr>
          <w:p w14:paraId="2831AB24" w14:textId="77777777" w:rsidR="008A1961" w:rsidRPr="00442838" w:rsidRDefault="008A1961" w:rsidP="008A1961">
            <w:pPr>
              <w:spacing w:line="360" w:lineRule="auto"/>
              <w:rPr>
                <w:sz w:val="24"/>
                <w:szCs w:val="24"/>
              </w:rPr>
            </w:pPr>
          </w:p>
        </w:tc>
        <w:tc>
          <w:tcPr>
            <w:tcW w:w="1873" w:type="dxa"/>
          </w:tcPr>
          <w:p w14:paraId="147F5827" w14:textId="77777777" w:rsidR="008A1961" w:rsidRPr="00442838" w:rsidRDefault="008A1961" w:rsidP="008A1961">
            <w:pPr>
              <w:spacing w:line="360" w:lineRule="auto"/>
              <w:rPr>
                <w:sz w:val="24"/>
                <w:szCs w:val="24"/>
              </w:rPr>
            </w:pPr>
          </w:p>
        </w:tc>
        <w:tc>
          <w:tcPr>
            <w:tcW w:w="1739" w:type="dxa"/>
          </w:tcPr>
          <w:p w14:paraId="74657C00" w14:textId="77777777" w:rsidR="008A1961" w:rsidRPr="00442838" w:rsidRDefault="008A1961" w:rsidP="008A1961">
            <w:pPr>
              <w:spacing w:line="360" w:lineRule="auto"/>
              <w:rPr>
                <w:sz w:val="24"/>
                <w:szCs w:val="24"/>
              </w:rPr>
            </w:pPr>
          </w:p>
        </w:tc>
        <w:tc>
          <w:tcPr>
            <w:tcW w:w="1739" w:type="dxa"/>
          </w:tcPr>
          <w:p w14:paraId="7452EFCD" w14:textId="77777777" w:rsidR="008A1961" w:rsidRPr="00442838" w:rsidRDefault="008A1961" w:rsidP="008A1961">
            <w:pPr>
              <w:spacing w:line="360" w:lineRule="auto"/>
              <w:rPr>
                <w:sz w:val="24"/>
                <w:szCs w:val="24"/>
              </w:rPr>
            </w:pPr>
          </w:p>
        </w:tc>
        <w:tc>
          <w:tcPr>
            <w:tcW w:w="1739" w:type="dxa"/>
          </w:tcPr>
          <w:p w14:paraId="2CC68994" w14:textId="77777777" w:rsidR="008A1961" w:rsidRPr="00442838" w:rsidRDefault="008A1961" w:rsidP="008A1961">
            <w:pPr>
              <w:spacing w:line="360" w:lineRule="auto"/>
              <w:rPr>
                <w:sz w:val="24"/>
                <w:szCs w:val="24"/>
              </w:rPr>
            </w:pPr>
          </w:p>
        </w:tc>
      </w:tr>
      <w:tr w:rsidR="008A1961" w:rsidRPr="00442838" w14:paraId="3FCE1ECF" w14:textId="77777777" w:rsidTr="008A1961">
        <w:tc>
          <w:tcPr>
            <w:tcW w:w="1860" w:type="dxa"/>
          </w:tcPr>
          <w:p w14:paraId="1A393BA4" w14:textId="77777777" w:rsidR="008A1961" w:rsidRPr="00442838" w:rsidRDefault="008A1961" w:rsidP="008A1961">
            <w:pPr>
              <w:spacing w:line="360" w:lineRule="auto"/>
              <w:rPr>
                <w:sz w:val="24"/>
                <w:szCs w:val="24"/>
              </w:rPr>
            </w:pPr>
          </w:p>
        </w:tc>
        <w:tc>
          <w:tcPr>
            <w:tcW w:w="1840" w:type="dxa"/>
          </w:tcPr>
          <w:p w14:paraId="20B1C232" w14:textId="77777777" w:rsidR="008A1961" w:rsidRPr="00442838" w:rsidRDefault="008A1961" w:rsidP="008A1961">
            <w:pPr>
              <w:spacing w:line="360" w:lineRule="auto"/>
              <w:rPr>
                <w:sz w:val="24"/>
                <w:szCs w:val="24"/>
              </w:rPr>
            </w:pPr>
          </w:p>
        </w:tc>
        <w:tc>
          <w:tcPr>
            <w:tcW w:w="1873" w:type="dxa"/>
          </w:tcPr>
          <w:p w14:paraId="5E73B3CE" w14:textId="77777777" w:rsidR="008A1961" w:rsidRPr="00442838" w:rsidRDefault="008A1961" w:rsidP="008A1961">
            <w:pPr>
              <w:spacing w:line="360" w:lineRule="auto"/>
              <w:rPr>
                <w:sz w:val="24"/>
                <w:szCs w:val="24"/>
              </w:rPr>
            </w:pPr>
          </w:p>
        </w:tc>
        <w:tc>
          <w:tcPr>
            <w:tcW w:w="1739" w:type="dxa"/>
          </w:tcPr>
          <w:p w14:paraId="17C5D628" w14:textId="77777777" w:rsidR="008A1961" w:rsidRPr="00442838" w:rsidRDefault="008A1961" w:rsidP="008A1961">
            <w:pPr>
              <w:spacing w:line="360" w:lineRule="auto"/>
              <w:rPr>
                <w:sz w:val="24"/>
                <w:szCs w:val="24"/>
              </w:rPr>
            </w:pPr>
          </w:p>
        </w:tc>
        <w:tc>
          <w:tcPr>
            <w:tcW w:w="1739" w:type="dxa"/>
          </w:tcPr>
          <w:p w14:paraId="1BB57AB9" w14:textId="77777777" w:rsidR="008A1961" w:rsidRPr="00442838" w:rsidRDefault="008A1961" w:rsidP="008A1961">
            <w:pPr>
              <w:spacing w:line="360" w:lineRule="auto"/>
              <w:rPr>
                <w:sz w:val="24"/>
                <w:szCs w:val="24"/>
              </w:rPr>
            </w:pPr>
          </w:p>
        </w:tc>
        <w:tc>
          <w:tcPr>
            <w:tcW w:w="1739" w:type="dxa"/>
          </w:tcPr>
          <w:p w14:paraId="1C31DBE8" w14:textId="77777777" w:rsidR="008A1961" w:rsidRPr="00442838" w:rsidRDefault="008A1961" w:rsidP="008A1961">
            <w:pPr>
              <w:spacing w:line="360" w:lineRule="auto"/>
              <w:rPr>
                <w:sz w:val="24"/>
                <w:szCs w:val="24"/>
              </w:rPr>
            </w:pPr>
          </w:p>
        </w:tc>
      </w:tr>
      <w:tr w:rsidR="008A1961" w:rsidRPr="00442838" w14:paraId="3B946DA3" w14:textId="77777777" w:rsidTr="008A1961">
        <w:tc>
          <w:tcPr>
            <w:tcW w:w="1860" w:type="dxa"/>
          </w:tcPr>
          <w:p w14:paraId="6180C8A2" w14:textId="77777777" w:rsidR="008A1961" w:rsidRPr="00442838" w:rsidRDefault="008A1961" w:rsidP="008A1961">
            <w:pPr>
              <w:spacing w:line="360" w:lineRule="auto"/>
              <w:rPr>
                <w:sz w:val="24"/>
                <w:szCs w:val="24"/>
              </w:rPr>
            </w:pPr>
          </w:p>
        </w:tc>
        <w:tc>
          <w:tcPr>
            <w:tcW w:w="1840" w:type="dxa"/>
          </w:tcPr>
          <w:p w14:paraId="249DDC19" w14:textId="77777777" w:rsidR="008A1961" w:rsidRPr="00442838" w:rsidRDefault="008A1961" w:rsidP="008A1961">
            <w:pPr>
              <w:spacing w:line="360" w:lineRule="auto"/>
              <w:rPr>
                <w:sz w:val="24"/>
                <w:szCs w:val="24"/>
              </w:rPr>
            </w:pPr>
          </w:p>
        </w:tc>
        <w:tc>
          <w:tcPr>
            <w:tcW w:w="1873" w:type="dxa"/>
          </w:tcPr>
          <w:p w14:paraId="57117E7A" w14:textId="77777777" w:rsidR="008A1961" w:rsidRPr="00442838" w:rsidRDefault="008A1961" w:rsidP="008A1961">
            <w:pPr>
              <w:spacing w:line="360" w:lineRule="auto"/>
              <w:rPr>
                <w:sz w:val="24"/>
                <w:szCs w:val="24"/>
              </w:rPr>
            </w:pPr>
          </w:p>
        </w:tc>
        <w:tc>
          <w:tcPr>
            <w:tcW w:w="1739" w:type="dxa"/>
          </w:tcPr>
          <w:p w14:paraId="552DEE87" w14:textId="77777777" w:rsidR="008A1961" w:rsidRPr="00442838" w:rsidRDefault="008A1961" w:rsidP="008A1961">
            <w:pPr>
              <w:spacing w:line="360" w:lineRule="auto"/>
              <w:rPr>
                <w:sz w:val="24"/>
                <w:szCs w:val="24"/>
              </w:rPr>
            </w:pPr>
          </w:p>
        </w:tc>
        <w:tc>
          <w:tcPr>
            <w:tcW w:w="1739" w:type="dxa"/>
          </w:tcPr>
          <w:p w14:paraId="5E249392" w14:textId="77777777" w:rsidR="008A1961" w:rsidRPr="00442838" w:rsidRDefault="008A1961" w:rsidP="008A1961">
            <w:pPr>
              <w:spacing w:line="360" w:lineRule="auto"/>
              <w:rPr>
                <w:sz w:val="24"/>
                <w:szCs w:val="24"/>
              </w:rPr>
            </w:pPr>
          </w:p>
        </w:tc>
        <w:tc>
          <w:tcPr>
            <w:tcW w:w="1739" w:type="dxa"/>
          </w:tcPr>
          <w:p w14:paraId="3C3E42C6" w14:textId="77777777" w:rsidR="008A1961" w:rsidRPr="00442838" w:rsidRDefault="008A1961" w:rsidP="008A1961">
            <w:pPr>
              <w:spacing w:line="360" w:lineRule="auto"/>
              <w:rPr>
                <w:sz w:val="24"/>
                <w:szCs w:val="24"/>
              </w:rPr>
            </w:pPr>
          </w:p>
        </w:tc>
      </w:tr>
      <w:tr w:rsidR="008A1961" w:rsidRPr="00442838" w14:paraId="79816610" w14:textId="77777777" w:rsidTr="008A1961">
        <w:tc>
          <w:tcPr>
            <w:tcW w:w="1860" w:type="dxa"/>
          </w:tcPr>
          <w:p w14:paraId="483ED989" w14:textId="77777777" w:rsidR="008A1961" w:rsidRPr="00442838" w:rsidRDefault="008A1961" w:rsidP="008A1961">
            <w:pPr>
              <w:spacing w:line="360" w:lineRule="auto"/>
              <w:rPr>
                <w:sz w:val="24"/>
                <w:szCs w:val="24"/>
              </w:rPr>
            </w:pPr>
          </w:p>
        </w:tc>
        <w:tc>
          <w:tcPr>
            <w:tcW w:w="1840" w:type="dxa"/>
          </w:tcPr>
          <w:p w14:paraId="2E2C3603" w14:textId="77777777" w:rsidR="008A1961" w:rsidRPr="00442838" w:rsidRDefault="008A1961" w:rsidP="008A1961">
            <w:pPr>
              <w:spacing w:line="360" w:lineRule="auto"/>
              <w:rPr>
                <w:sz w:val="24"/>
                <w:szCs w:val="24"/>
              </w:rPr>
            </w:pPr>
          </w:p>
        </w:tc>
        <w:tc>
          <w:tcPr>
            <w:tcW w:w="1873" w:type="dxa"/>
          </w:tcPr>
          <w:p w14:paraId="7120D160" w14:textId="77777777" w:rsidR="008A1961" w:rsidRPr="00442838" w:rsidRDefault="008A1961" w:rsidP="008A1961">
            <w:pPr>
              <w:spacing w:line="360" w:lineRule="auto"/>
              <w:rPr>
                <w:sz w:val="24"/>
                <w:szCs w:val="24"/>
              </w:rPr>
            </w:pPr>
          </w:p>
        </w:tc>
        <w:tc>
          <w:tcPr>
            <w:tcW w:w="1739" w:type="dxa"/>
          </w:tcPr>
          <w:p w14:paraId="130D4A3C" w14:textId="77777777" w:rsidR="008A1961" w:rsidRPr="00442838" w:rsidRDefault="008A1961" w:rsidP="008A1961">
            <w:pPr>
              <w:spacing w:line="360" w:lineRule="auto"/>
              <w:rPr>
                <w:sz w:val="24"/>
                <w:szCs w:val="24"/>
              </w:rPr>
            </w:pPr>
          </w:p>
        </w:tc>
        <w:tc>
          <w:tcPr>
            <w:tcW w:w="1739" w:type="dxa"/>
          </w:tcPr>
          <w:p w14:paraId="7FE5AB19" w14:textId="77777777" w:rsidR="008A1961" w:rsidRPr="00442838" w:rsidRDefault="008A1961" w:rsidP="008A1961">
            <w:pPr>
              <w:spacing w:line="360" w:lineRule="auto"/>
              <w:rPr>
                <w:sz w:val="24"/>
                <w:szCs w:val="24"/>
              </w:rPr>
            </w:pPr>
          </w:p>
        </w:tc>
        <w:tc>
          <w:tcPr>
            <w:tcW w:w="1739" w:type="dxa"/>
          </w:tcPr>
          <w:p w14:paraId="28E1CCFA" w14:textId="77777777" w:rsidR="008A1961" w:rsidRPr="00442838" w:rsidRDefault="008A1961" w:rsidP="008A1961">
            <w:pPr>
              <w:spacing w:line="360" w:lineRule="auto"/>
              <w:rPr>
                <w:sz w:val="24"/>
                <w:szCs w:val="24"/>
              </w:rPr>
            </w:pPr>
          </w:p>
        </w:tc>
      </w:tr>
      <w:tr w:rsidR="008A1961" w:rsidRPr="00442838" w14:paraId="71A02A37" w14:textId="77777777" w:rsidTr="008A1961">
        <w:tc>
          <w:tcPr>
            <w:tcW w:w="1860" w:type="dxa"/>
          </w:tcPr>
          <w:p w14:paraId="74356C72" w14:textId="77777777" w:rsidR="008A1961" w:rsidRPr="00442838" w:rsidRDefault="008A1961" w:rsidP="008A1961">
            <w:pPr>
              <w:spacing w:line="360" w:lineRule="auto"/>
              <w:rPr>
                <w:sz w:val="24"/>
                <w:szCs w:val="24"/>
              </w:rPr>
            </w:pPr>
          </w:p>
        </w:tc>
        <w:tc>
          <w:tcPr>
            <w:tcW w:w="1840" w:type="dxa"/>
          </w:tcPr>
          <w:p w14:paraId="408E3C56" w14:textId="77777777" w:rsidR="008A1961" w:rsidRPr="00442838" w:rsidRDefault="008A1961" w:rsidP="008A1961">
            <w:pPr>
              <w:spacing w:line="360" w:lineRule="auto"/>
              <w:rPr>
                <w:sz w:val="24"/>
                <w:szCs w:val="24"/>
              </w:rPr>
            </w:pPr>
          </w:p>
        </w:tc>
        <w:tc>
          <w:tcPr>
            <w:tcW w:w="1873" w:type="dxa"/>
          </w:tcPr>
          <w:p w14:paraId="2BAD90E0" w14:textId="77777777" w:rsidR="008A1961" w:rsidRPr="00442838" w:rsidRDefault="008A1961" w:rsidP="008A1961">
            <w:pPr>
              <w:spacing w:line="360" w:lineRule="auto"/>
              <w:rPr>
                <w:sz w:val="24"/>
                <w:szCs w:val="24"/>
              </w:rPr>
            </w:pPr>
          </w:p>
        </w:tc>
        <w:tc>
          <w:tcPr>
            <w:tcW w:w="1739" w:type="dxa"/>
          </w:tcPr>
          <w:p w14:paraId="3C9BAEDA" w14:textId="77777777" w:rsidR="008A1961" w:rsidRPr="00442838" w:rsidRDefault="008A1961" w:rsidP="008A1961">
            <w:pPr>
              <w:spacing w:line="360" w:lineRule="auto"/>
              <w:rPr>
                <w:sz w:val="24"/>
                <w:szCs w:val="24"/>
              </w:rPr>
            </w:pPr>
          </w:p>
        </w:tc>
        <w:tc>
          <w:tcPr>
            <w:tcW w:w="1739" w:type="dxa"/>
          </w:tcPr>
          <w:p w14:paraId="3B8FB3FE" w14:textId="77777777" w:rsidR="008A1961" w:rsidRPr="00442838" w:rsidRDefault="008A1961" w:rsidP="008A1961">
            <w:pPr>
              <w:spacing w:line="360" w:lineRule="auto"/>
              <w:rPr>
                <w:sz w:val="24"/>
                <w:szCs w:val="24"/>
              </w:rPr>
            </w:pPr>
          </w:p>
        </w:tc>
        <w:tc>
          <w:tcPr>
            <w:tcW w:w="1739" w:type="dxa"/>
          </w:tcPr>
          <w:p w14:paraId="12F8E61A" w14:textId="77777777" w:rsidR="008A1961" w:rsidRPr="00442838" w:rsidRDefault="008A1961" w:rsidP="008A1961">
            <w:pPr>
              <w:spacing w:line="360" w:lineRule="auto"/>
              <w:rPr>
                <w:sz w:val="24"/>
                <w:szCs w:val="24"/>
              </w:rPr>
            </w:pPr>
          </w:p>
        </w:tc>
      </w:tr>
      <w:tr w:rsidR="008A1961" w:rsidRPr="00442838" w14:paraId="51947132" w14:textId="77777777" w:rsidTr="008A1961">
        <w:tc>
          <w:tcPr>
            <w:tcW w:w="1860" w:type="dxa"/>
          </w:tcPr>
          <w:p w14:paraId="288077B8" w14:textId="77777777" w:rsidR="008A1961" w:rsidRPr="00442838" w:rsidRDefault="008A1961" w:rsidP="008A1961">
            <w:pPr>
              <w:spacing w:line="360" w:lineRule="auto"/>
              <w:rPr>
                <w:sz w:val="24"/>
                <w:szCs w:val="24"/>
              </w:rPr>
            </w:pPr>
          </w:p>
        </w:tc>
        <w:tc>
          <w:tcPr>
            <w:tcW w:w="1840" w:type="dxa"/>
          </w:tcPr>
          <w:p w14:paraId="637D8B82" w14:textId="77777777" w:rsidR="008A1961" w:rsidRPr="00442838" w:rsidRDefault="008A1961" w:rsidP="008A1961">
            <w:pPr>
              <w:spacing w:line="360" w:lineRule="auto"/>
              <w:rPr>
                <w:sz w:val="24"/>
                <w:szCs w:val="24"/>
              </w:rPr>
            </w:pPr>
          </w:p>
        </w:tc>
        <w:tc>
          <w:tcPr>
            <w:tcW w:w="1873" w:type="dxa"/>
          </w:tcPr>
          <w:p w14:paraId="625DE6DF" w14:textId="77777777" w:rsidR="008A1961" w:rsidRPr="00442838" w:rsidRDefault="008A1961" w:rsidP="008A1961">
            <w:pPr>
              <w:spacing w:line="360" w:lineRule="auto"/>
              <w:rPr>
                <w:sz w:val="24"/>
                <w:szCs w:val="24"/>
              </w:rPr>
            </w:pPr>
          </w:p>
        </w:tc>
        <w:tc>
          <w:tcPr>
            <w:tcW w:w="1739" w:type="dxa"/>
          </w:tcPr>
          <w:p w14:paraId="476EE163" w14:textId="77777777" w:rsidR="008A1961" w:rsidRPr="00442838" w:rsidRDefault="008A1961" w:rsidP="008A1961">
            <w:pPr>
              <w:spacing w:line="360" w:lineRule="auto"/>
              <w:rPr>
                <w:sz w:val="24"/>
                <w:szCs w:val="24"/>
              </w:rPr>
            </w:pPr>
          </w:p>
        </w:tc>
        <w:tc>
          <w:tcPr>
            <w:tcW w:w="1739" w:type="dxa"/>
          </w:tcPr>
          <w:p w14:paraId="03C96DC8" w14:textId="77777777" w:rsidR="008A1961" w:rsidRPr="00442838" w:rsidRDefault="008A1961" w:rsidP="008A1961">
            <w:pPr>
              <w:spacing w:line="360" w:lineRule="auto"/>
              <w:rPr>
                <w:sz w:val="24"/>
                <w:szCs w:val="24"/>
              </w:rPr>
            </w:pPr>
          </w:p>
        </w:tc>
        <w:tc>
          <w:tcPr>
            <w:tcW w:w="1739" w:type="dxa"/>
          </w:tcPr>
          <w:p w14:paraId="61854AD3" w14:textId="77777777" w:rsidR="008A1961" w:rsidRPr="00442838" w:rsidRDefault="008A1961" w:rsidP="008A1961">
            <w:pPr>
              <w:spacing w:line="360" w:lineRule="auto"/>
              <w:rPr>
                <w:sz w:val="24"/>
                <w:szCs w:val="24"/>
              </w:rPr>
            </w:pPr>
          </w:p>
        </w:tc>
      </w:tr>
      <w:tr w:rsidR="008A1961" w:rsidRPr="00442838" w14:paraId="17962772" w14:textId="77777777" w:rsidTr="008A1961">
        <w:tc>
          <w:tcPr>
            <w:tcW w:w="1860" w:type="dxa"/>
          </w:tcPr>
          <w:p w14:paraId="46C75E42" w14:textId="77777777" w:rsidR="008A1961" w:rsidRPr="00442838" w:rsidRDefault="008A1961" w:rsidP="008A1961">
            <w:pPr>
              <w:spacing w:line="360" w:lineRule="auto"/>
              <w:rPr>
                <w:sz w:val="24"/>
                <w:szCs w:val="24"/>
              </w:rPr>
            </w:pPr>
          </w:p>
        </w:tc>
        <w:tc>
          <w:tcPr>
            <w:tcW w:w="1840" w:type="dxa"/>
          </w:tcPr>
          <w:p w14:paraId="6977F4AC" w14:textId="77777777" w:rsidR="008A1961" w:rsidRPr="00442838" w:rsidRDefault="008A1961" w:rsidP="008A1961">
            <w:pPr>
              <w:spacing w:line="360" w:lineRule="auto"/>
              <w:rPr>
                <w:sz w:val="24"/>
                <w:szCs w:val="24"/>
              </w:rPr>
            </w:pPr>
          </w:p>
        </w:tc>
        <w:tc>
          <w:tcPr>
            <w:tcW w:w="1873" w:type="dxa"/>
          </w:tcPr>
          <w:p w14:paraId="39F25D80" w14:textId="77777777" w:rsidR="008A1961" w:rsidRPr="00442838" w:rsidRDefault="008A1961" w:rsidP="008A1961">
            <w:pPr>
              <w:spacing w:line="360" w:lineRule="auto"/>
              <w:rPr>
                <w:sz w:val="24"/>
                <w:szCs w:val="24"/>
              </w:rPr>
            </w:pPr>
          </w:p>
        </w:tc>
        <w:tc>
          <w:tcPr>
            <w:tcW w:w="1739" w:type="dxa"/>
          </w:tcPr>
          <w:p w14:paraId="21F9CA5F" w14:textId="77777777" w:rsidR="008A1961" w:rsidRPr="00442838" w:rsidRDefault="008A1961" w:rsidP="008A1961">
            <w:pPr>
              <w:spacing w:line="360" w:lineRule="auto"/>
              <w:rPr>
                <w:sz w:val="24"/>
                <w:szCs w:val="24"/>
              </w:rPr>
            </w:pPr>
          </w:p>
        </w:tc>
        <w:tc>
          <w:tcPr>
            <w:tcW w:w="1739" w:type="dxa"/>
          </w:tcPr>
          <w:p w14:paraId="06D5744F" w14:textId="77777777" w:rsidR="008A1961" w:rsidRPr="00442838" w:rsidRDefault="008A1961" w:rsidP="008A1961">
            <w:pPr>
              <w:spacing w:line="360" w:lineRule="auto"/>
              <w:rPr>
                <w:sz w:val="24"/>
                <w:szCs w:val="24"/>
              </w:rPr>
            </w:pPr>
          </w:p>
        </w:tc>
        <w:tc>
          <w:tcPr>
            <w:tcW w:w="1739" w:type="dxa"/>
          </w:tcPr>
          <w:p w14:paraId="45DBAD5A" w14:textId="77777777" w:rsidR="008A1961" w:rsidRPr="00442838" w:rsidRDefault="008A1961" w:rsidP="008A1961">
            <w:pPr>
              <w:spacing w:line="360" w:lineRule="auto"/>
              <w:rPr>
                <w:sz w:val="24"/>
                <w:szCs w:val="24"/>
              </w:rPr>
            </w:pPr>
          </w:p>
        </w:tc>
      </w:tr>
      <w:tr w:rsidR="008A1961" w:rsidRPr="00442838" w14:paraId="33713E78" w14:textId="77777777" w:rsidTr="008A1961">
        <w:tc>
          <w:tcPr>
            <w:tcW w:w="1860" w:type="dxa"/>
          </w:tcPr>
          <w:p w14:paraId="7673FA68" w14:textId="77777777" w:rsidR="008A1961" w:rsidRPr="00442838" w:rsidRDefault="008A1961" w:rsidP="008A1961">
            <w:pPr>
              <w:spacing w:line="360" w:lineRule="auto"/>
              <w:rPr>
                <w:sz w:val="24"/>
                <w:szCs w:val="24"/>
              </w:rPr>
            </w:pPr>
          </w:p>
        </w:tc>
        <w:tc>
          <w:tcPr>
            <w:tcW w:w="1840" w:type="dxa"/>
          </w:tcPr>
          <w:p w14:paraId="5A5A583F" w14:textId="77777777" w:rsidR="008A1961" w:rsidRPr="00442838" w:rsidRDefault="008A1961" w:rsidP="008A1961">
            <w:pPr>
              <w:spacing w:line="360" w:lineRule="auto"/>
              <w:rPr>
                <w:sz w:val="24"/>
                <w:szCs w:val="24"/>
              </w:rPr>
            </w:pPr>
          </w:p>
        </w:tc>
        <w:tc>
          <w:tcPr>
            <w:tcW w:w="1873" w:type="dxa"/>
          </w:tcPr>
          <w:p w14:paraId="56F85B73" w14:textId="77777777" w:rsidR="008A1961" w:rsidRPr="00442838" w:rsidRDefault="008A1961" w:rsidP="008A1961">
            <w:pPr>
              <w:spacing w:line="360" w:lineRule="auto"/>
              <w:rPr>
                <w:sz w:val="24"/>
                <w:szCs w:val="24"/>
              </w:rPr>
            </w:pPr>
          </w:p>
        </w:tc>
        <w:tc>
          <w:tcPr>
            <w:tcW w:w="1739" w:type="dxa"/>
          </w:tcPr>
          <w:p w14:paraId="10D94091" w14:textId="77777777" w:rsidR="008A1961" w:rsidRPr="00442838" w:rsidRDefault="008A1961" w:rsidP="008A1961">
            <w:pPr>
              <w:spacing w:line="360" w:lineRule="auto"/>
              <w:rPr>
                <w:sz w:val="24"/>
                <w:szCs w:val="24"/>
              </w:rPr>
            </w:pPr>
          </w:p>
        </w:tc>
        <w:tc>
          <w:tcPr>
            <w:tcW w:w="1739" w:type="dxa"/>
          </w:tcPr>
          <w:p w14:paraId="798EC2D4" w14:textId="77777777" w:rsidR="008A1961" w:rsidRPr="00442838" w:rsidRDefault="008A1961" w:rsidP="008A1961">
            <w:pPr>
              <w:spacing w:line="360" w:lineRule="auto"/>
              <w:rPr>
                <w:sz w:val="24"/>
                <w:szCs w:val="24"/>
              </w:rPr>
            </w:pPr>
          </w:p>
        </w:tc>
        <w:tc>
          <w:tcPr>
            <w:tcW w:w="1739" w:type="dxa"/>
          </w:tcPr>
          <w:p w14:paraId="74D53C25" w14:textId="77777777" w:rsidR="008A1961" w:rsidRPr="00442838" w:rsidRDefault="008A1961" w:rsidP="008A1961">
            <w:pPr>
              <w:spacing w:line="360" w:lineRule="auto"/>
              <w:rPr>
                <w:sz w:val="24"/>
                <w:szCs w:val="24"/>
              </w:rPr>
            </w:pPr>
          </w:p>
        </w:tc>
      </w:tr>
      <w:tr w:rsidR="008A1961" w:rsidRPr="00442838" w14:paraId="424A12EF" w14:textId="77777777" w:rsidTr="008A1961">
        <w:tc>
          <w:tcPr>
            <w:tcW w:w="1860" w:type="dxa"/>
          </w:tcPr>
          <w:p w14:paraId="1A765225" w14:textId="77777777" w:rsidR="008A1961" w:rsidRPr="00442838" w:rsidRDefault="008A1961" w:rsidP="008A1961">
            <w:pPr>
              <w:spacing w:line="360" w:lineRule="auto"/>
              <w:rPr>
                <w:sz w:val="24"/>
                <w:szCs w:val="24"/>
              </w:rPr>
            </w:pPr>
          </w:p>
        </w:tc>
        <w:tc>
          <w:tcPr>
            <w:tcW w:w="1840" w:type="dxa"/>
          </w:tcPr>
          <w:p w14:paraId="483A1308" w14:textId="77777777" w:rsidR="008A1961" w:rsidRPr="00442838" w:rsidRDefault="008A1961" w:rsidP="008A1961">
            <w:pPr>
              <w:spacing w:line="360" w:lineRule="auto"/>
              <w:rPr>
                <w:sz w:val="24"/>
                <w:szCs w:val="24"/>
              </w:rPr>
            </w:pPr>
          </w:p>
        </w:tc>
        <w:tc>
          <w:tcPr>
            <w:tcW w:w="1873" w:type="dxa"/>
          </w:tcPr>
          <w:p w14:paraId="76F8FF95" w14:textId="77777777" w:rsidR="008A1961" w:rsidRPr="00442838" w:rsidRDefault="008A1961" w:rsidP="008A1961">
            <w:pPr>
              <w:spacing w:line="360" w:lineRule="auto"/>
              <w:rPr>
                <w:sz w:val="24"/>
                <w:szCs w:val="24"/>
              </w:rPr>
            </w:pPr>
          </w:p>
        </w:tc>
        <w:tc>
          <w:tcPr>
            <w:tcW w:w="1739" w:type="dxa"/>
          </w:tcPr>
          <w:p w14:paraId="4971E3A0" w14:textId="77777777" w:rsidR="008A1961" w:rsidRPr="00442838" w:rsidRDefault="008A1961" w:rsidP="008A1961">
            <w:pPr>
              <w:spacing w:line="360" w:lineRule="auto"/>
              <w:rPr>
                <w:sz w:val="24"/>
                <w:szCs w:val="24"/>
              </w:rPr>
            </w:pPr>
          </w:p>
        </w:tc>
        <w:tc>
          <w:tcPr>
            <w:tcW w:w="1739" w:type="dxa"/>
          </w:tcPr>
          <w:p w14:paraId="31364B91" w14:textId="77777777" w:rsidR="008A1961" w:rsidRPr="00442838" w:rsidRDefault="008A1961" w:rsidP="008A1961">
            <w:pPr>
              <w:spacing w:line="360" w:lineRule="auto"/>
              <w:rPr>
                <w:sz w:val="24"/>
                <w:szCs w:val="24"/>
              </w:rPr>
            </w:pPr>
          </w:p>
        </w:tc>
        <w:tc>
          <w:tcPr>
            <w:tcW w:w="1739" w:type="dxa"/>
          </w:tcPr>
          <w:p w14:paraId="0AFDB65F" w14:textId="77777777" w:rsidR="008A1961" w:rsidRPr="00442838" w:rsidRDefault="008A1961" w:rsidP="008A1961">
            <w:pPr>
              <w:spacing w:line="360" w:lineRule="auto"/>
              <w:rPr>
                <w:sz w:val="24"/>
                <w:szCs w:val="24"/>
              </w:rPr>
            </w:pPr>
          </w:p>
        </w:tc>
      </w:tr>
      <w:tr w:rsidR="008A1961" w:rsidRPr="00442838" w14:paraId="01DEFB17" w14:textId="77777777" w:rsidTr="008A1961">
        <w:tc>
          <w:tcPr>
            <w:tcW w:w="1860" w:type="dxa"/>
          </w:tcPr>
          <w:p w14:paraId="2EC52C0C" w14:textId="77777777" w:rsidR="008A1961" w:rsidRPr="00442838" w:rsidRDefault="008A1961" w:rsidP="008A1961">
            <w:pPr>
              <w:spacing w:line="360" w:lineRule="auto"/>
              <w:rPr>
                <w:sz w:val="24"/>
                <w:szCs w:val="24"/>
              </w:rPr>
            </w:pPr>
          </w:p>
        </w:tc>
        <w:tc>
          <w:tcPr>
            <w:tcW w:w="1840" w:type="dxa"/>
          </w:tcPr>
          <w:p w14:paraId="5D379E4D" w14:textId="77777777" w:rsidR="008A1961" w:rsidRPr="00442838" w:rsidRDefault="008A1961" w:rsidP="008A1961">
            <w:pPr>
              <w:spacing w:line="360" w:lineRule="auto"/>
              <w:rPr>
                <w:sz w:val="24"/>
                <w:szCs w:val="24"/>
              </w:rPr>
            </w:pPr>
          </w:p>
        </w:tc>
        <w:tc>
          <w:tcPr>
            <w:tcW w:w="1873" w:type="dxa"/>
          </w:tcPr>
          <w:p w14:paraId="39C0D6ED" w14:textId="77777777" w:rsidR="008A1961" w:rsidRPr="00442838" w:rsidRDefault="008A1961" w:rsidP="008A1961">
            <w:pPr>
              <w:spacing w:line="360" w:lineRule="auto"/>
              <w:rPr>
                <w:sz w:val="24"/>
                <w:szCs w:val="24"/>
              </w:rPr>
            </w:pPr>
          </w:p>
        </w:tc>
        <w:tc>
          <w:tcPr>
            <w:tcW w:w="1739" w:type="dxa"/>
          </w:tcPr>
          <w:p w14:paraId="36020B9A" w14:textId="77777777" w:rsidR="008A1961" w:rsidRPr="00442838" w:rsidRDefault="008A1961" w:rsidP="008A1961">
            <w:pPr>
              <w:spacing w:line="360" w:lineRule="auto"/>
              <w:rPr>
                <w:sz w:val="24"/>
                <w:szCs w:val="24"/>
              </w:rPr>
            </w:pPr>
          </w:p>
        </w:tc>
        <w:tc>
          <w:tcPr>
            <w:tcW w:w="1739" w:type="dxa"/>
          </w:tcPr>
          <w:p w14:paraId="0783F40E" w14:textId="77777777" w:rsidR="008A1961" w:rsidRPr="00442838" w:rsidRDefault="008A1961" w:rsidP="008A1961">
            <w:pPr>
              <w:spacing w:line="360" w:lineRule="auto"/>
              <w:rPr>
                <w:sz w:val="24"/>
                <w:szCs w:val="24"/>
              </w:rPr>
            </w:pPr>
          </w:p>
        </w:tc>
        <w:tc>
          <w:tcPr>
            <w:tcW w:w="1739" w:type="dxa"/>
          </w:tcPr>
          <w:p w14:paraId="6C368025" w14:textId="77777777" w:rsidR="008A1961" w:rsidRPr="00442838" w:rsidRDefault="008A1961" w:rsidP="008A1961">
            <w:pPr>
              <w:spacing w:line="360" w:lineRule="auto"/>
              <w:rPr>
                <w:sz w:val="24"/>
                <w:szCs w:val="24"/>
              </w:rPr>
            </w:pPr>
          </w:p>
        </w:tc>
      </w:tr>
      <w:tr w:rsidR="008A1961" w:rsidRPr="00442838" w14:paraId="2020D55D" w14:textId="77777777" w:rsidTr="008A1961">
        <w:tc>
          <w:tcPr>
            <w:tcW w:w="1860" w:type="dxa"/>
          </w:tcPr>
          <w:p w14:paraId="62534758" w14:textId="77777777" w:rsidR="008A1961" w:rsidRPr="00442838" w:rsidRDefault="008A1961" w:rsidP="008A1961">
            <w:pPr>
              <w:spacing w:line="360" w:lineRule="auto"/>
              <w:rPr>
                <w:sz w:val="24"/>
                <w:szCs w:val="24"/>
              </w:rPr>
            </w:pPr>
          </w:p>
        </w:tc>
        <w:tc>
          <w:tcPr>
            <w:tcW w:w="1840" w:type="dxa"/>
          </w:tcPr>
          <w:p w14:paraId="2FE4D855" w14:textId="77777777" w:rsidR="008A1961" w:rsidRPr="00442838" w:rsidRDefault="008A1961" w:rsidP="008A1961">
            <w:pPr>
              <w:spacing w:line="360" w:lineRule="auto"/>
              <w:rPr>
                <w:sz w:val="24"/>
                <w:szCs w:val="24"/>
              </w:rPr>
            </w:pPr>
          </w:p>
        </w:tc>
        <w:tc>
          <w:tcPr>
            <w:tcW w:w="1873" w:type="dxa"/>
          </w:tcPr>
          <w:p w14:paraId="794C0BCB" w14:textId="77777777" w:rsidR="008A1961" w:rsidRPr="00442838" w:rsidRDefault="008A1961" w:rsidP="008A1961">
            <w:pPr>
              <w:spacing w:line="360" w:lineRule="auto"/>
              <w:rPr>
                <w:sz w:val="24"/>
                <w:szCs w:val="24"/>
              </w:rPr>
            </w:pPr>
          </w:p>
        </w:tc>
        <w:tc>
          <w:tcPr>
            <w:tcW w:w="1739" w:type="dxa"/>
          </w:tcPr>
          <w:p w14:paraId="756D5F8E" w14:textId="77777777" w:rsidR="008A1961" w:rsidRPr="00442838" w:rsidRDefault="008A1961" w:rsidP="008A1961">
            <w:pPr>
              <w:spacing w:line="360" w:lineRule="auto"/>
              <w:rPr>
                <w:sz w:val="24"/>
                <w:szCs w:val="24"/>
              </w:rPr>
            </w:pPr>
          </w:p>
        </w:tc>
        <w:tc>
          <w:tcPr>
            <w:tcW w:w="1739" w:type="dxa"/>
          </w:tcPr>
          <w:p w14:paraId="7FF7D1AE" w14:textId="77777777" w:rsidR="008A1961" w:rsidRPr="00442838" w:rsidRDefault="008A1961" w:rsidP="008A1961">
            <w:pPr>
              <w:spacing w:line="360" w:lineRule="auto"/>
              <w:rPr>
                <w:sz w:val="24"/>
                <w:szCs w:val="24"/>
              </w:rPr>
            </w:pPr>
          </w:p>
        </w:tc>
        <w:tc>
          <w:tcPr>
            <w:tcW w:w="1739" w:type="dxa"/>
          </w:tcPr>
          <w:p w14:paraId="6133ED3B" w14:textId="77777777" w:rsidR="008A1961" w:rsidRPr="00442838" w:rsidRDefault="008A1961" w:rsidP="008A1961">
            <w:pPr>
              <w:spacing w:line="360" w:lineRule="auto"/>
              <w:rPr>
                <w:sz w:val="24"/>
                <w:szCs w:val="24"/>
              </w:rPr>
            </w:pPr>
          </w:p>
        </w:tc>
      </w:tr>
      <w:tr w:rsidR="008A1961" w:rsidRPr="00442838" w14:paraId="4762C1A8" w14:textId="77777777" w:rsidTr="008A1961">
        <w:tc>
          <w:tcPr>
            <w:tcW w:w="1860" w:type="dxa"/>
          </w:tcPr>
          <w:p w14:paraId="26A61DF7" w14:textId="77777777" w:rsidR="008A1961" w:rsidRPr="00442838" w:rsidRDefault="008A1961" w:rsidP="008A1961">
            <w:pPr>
              <w:spacing w:line="360" w:lineRule="auto"/>
              <w:rPr>
                <w:sz w:val="24"/>
                <w:szCs w:val="24"/>
              </w:rPr>
            </w:pPr>
          </w:p>
        </w:tc>
        <w:tc>
          <w:tcPr>
            <w:tcW w:w="1840" w:type="dxa"/>
          </w:tcPr>
          <w:p w14:paraId="4DD843A7" w14:textId="77777777" w:rsidR="008A1961" w:rsidRPr="00442838" w:rsidRDefault="008A1961" w:rsidP="008A1961">
            <w:pPr>
              <w:spacing w:line="360" w:lineRule="auto"/>
              <w:rPr>
                <w:sz w:val="24"/>
                <w:szCs w:val="24"/>
              </w:rPr>
            </w:pPr>
          </w:p>
        </w:tc>
        <w:tc>
          <w:tcPr>
            <w:tcW w:w="1873" w:type="dxa"/>
          </w:tcPr>
          <w:p w14:paraId="7CA83CF9" w14:textId="77777777" w:rsidR="008A1961" w:rsidRPr="00442838" w:rsidRDefault="008A1961" w:rsidP="008A1961">
            <w:pPr>
              <w:spacing w:line="360" w:lineRule="auto"/>
              <w:rPr>
                <w:sz w:val="24"/>
                <w:szCs w:val="24"/>
              </w:rPr>
            </w:pPr>
          </w:p>
        </w:tc>
        <w:tc>
          <w:tcPr>
            <w:tcW w:w="1739" w:type="dxa"/>
          </w:tcPr>
          <w:p w14:paraId="5D381E75" w14:textId="77777777" w:rsidR="008A1961" w:rsidRPr="00442838" w:rsidRDefault="008A1961" w:rsidP="008A1961">
            <w:pPr>
              <w:spacing w:line="360" w:lineRule="auto"/>
              <w:rPr>
                <w:sz w:val="24"/>
                <w:szCs w:val="24"/>
              </w:rPr>
            </w:pPr>
          </w:p>
        </w:tc>
        <w:tc>
          <w:tcPr>
            <w:tcW w:w="1739" w:type="dxa"/>
          </w:tcPr>
          <w:p w14:paraId="4CF54E09" w14:textId="77777777" w:rsidR="008A1961" w:rsidRPr="00442838" w:rsidRDefault="008A1961" w:rsidP="008A1961">
            <w:pPr>
              <w:spacing w:line="360" w:lineRule="auto"/>
              <w:rPr>
                <w:sz w:val="24"/>
                <w:szCs w:val="24"/>
              </w:rPr>
            </w:pPr>
          </w:p>
        </w:tc>
        <w:tc>
          <w:tcPr>
            <w:tcW w:w="1739" w:type="dxa"/>
          </w:tcPr>
          <w:p w14:paraId="79BF9FCF" w14:textId="77777777" w:rsidR="008A1961" w:rsidRPr="00442838" w:rsidRDefault="008A1961" w:rsidP="008A1961">
            <w:pPr>
              <w:spacing w:line="360" w:lineRule="auto"/>
              <w:rPr>
                <w:sz w:val="24"/>
                <w:szCs w:val="24"/>
              </w:rPr>
            </w:pPr>
          </w:p>
        </w:tc>
      </w:tr>
      <w:tr w:rsidR="008A1961" w:rsidRPr="00442838" w14:paraId="7AF45BED" w14:textId="77777777" w:rsidTr="008A1961">
        <w:tc>
          <w:tcPr>
            <w:tcW w:w="1860" w:type="dxa"/>
          </w:tcPr>
          <w:p w14:paraId="32AC34CE" w14:textId="77777777" w:rsidR="008A1961" w:rsidRPr="00442838" w:rsidRDefault="008A1961" w:rsidP="008A1961">
            <w:pPr>
              <w:spacing w:line="360" w:lineRule="auto"/>
              <w:rPr>
                <w:sz w:val="24"/>
                <w:szCs w:val="24"/>
              </w:rPr>
            </w:pPr>
          </w:p>
        </w:tc>
        <w:tc>
          <w:tcPr>
            <w:tcW w:w="1840" w:type="dxa"/>
          </w:tcPr>
          <w:p w14:paraId="13729675" w14:textId="77777777" w:rsidR="008A1961" w:rsidRPr="00442838" w:rsidRDefault="008A1961" w:rsidP="008A1961">
            <w:pPr>
              <w:spacing w:line="360" w:lineRule="auto"/>
              <w:rPr>
                <w:sz w:val="24"/>
                <w:szCs w:val="24"/>
              </w:rPr>
            </w:pPr>
          </w:p>
        </w:tc>
        <w:tc>
          <w:tcPr>
            <w:tcW w:w="1873" w:type="dxa"/>
          </w:tcPr>
          <w:p w14:paraId="2E02D541" w14:textId="77777777" w:rsidR="008A1961" w:rsidRPr="00442838" w:rsidRDefault="008A1961" w:rsidP="008A1961">
            <w:pPr>
              <w:spacing w:line="360" w:lineRule="auto"/>
              <w:rPr>
                <w:sz w:val="24"/>
                <w:szCs w:val="24"/>
              </w:rPr>
            </w:pPr>
          </w:p>
        </w:tc>
        <w:tc>
          <w:tcPr>
            <w:tcW w:w="1739" w:type="dxa"/>
          </w:tcPr>
          <w:p w14:paraId="3DBBF4C8" w14:textId="77777777" w:rsidR="008A1961" w:rsidRPr="00442838" w:rsidRDefault="008A1961" w:rsidP="008A1961">
            <w:pPr>
              <w:spacing w:line="360" w:lineRule="auto"/>
              <w:rPr>
                <w:sz w:val="24"/>
                <w:szCs w:val="24"/>
              </w:rPr>
            </w:pPr>
          </w:p>
        </w:tc>
        <w:tc>
          <w:tcPr>
            <w:tcW w:w="1739" w:type="dxa"/>
          </w:tcPr>
          <w:p w14:paraId="6EAA7226" w14:textId="77777777" w:rsidR="008A1961" w:rsidRPr="00442838" w:rsidRDefault="008A1961" w:rsidP="008A1961">
            <w:pPr>
              <w:spacing w:line="360" w:lineRule="auto"/>
              <w:rPr>
                <w:sz w:val="24"/>
                <w:szCs w:val="24"/>
              </w:rPr>
            </w:pPr>
          </w:p>
        </w:tc>
        <w:tc>
          <w:tcPr>
            <w:tcW w:w="1739" w:type="dxa"/>
          </w:tcPr>
          <w:p w14:paraId="1BE9FF50" w14:textId="77777777" w:rsidR="008A1961" w:rsidRPr="00442838" w:rsidRDefault="008A1961" w:rsidP="008A1961">
            <w:pPr>
              <w:spacing w:line="360" w:lineRule="auto"/>
              <w:rPr>
                <w:sz w:val="24"/>
                <w:szCs w:val="24"/>
              </w:rPr>
            </w:pPr>
          </w:p>
        </w:tc>
      </w:tr>
      <w:tr w:rsidR="008A1961" w:rsidRPr="00442838" w14:paraId="1C6ACAEE" w14:textId="77777777" w:rsidTr="008A1961">
        <w:tc>
          <w:tcPr>
            <w:tcW w:w="1860" w:type="dxa"/>
          </w:tcPr>
          <w:p w14:paraId="0B779853" w14:textId="77777777" w:rsidR="008A1961" w:rsidRPr="00442838" w:rsidRDefault="008A1961" w:rsidP="008A1961">
            <w:pPr>
              <w:spacing w:line="360" w:lineRule="auto"/>
              <w:rPr>
                <w:sz w:val="24"/>
                <w:szCs w:val="24"/>
              </w:rPr>
            </w:pPr>
          </w:p>
        </w:tc>
        <w:tc>
          <w:tcPr>
            <w:tcW w:w="1840" w:type="dxa"/>
          </w:tcPr>
          <w:p w14:paraId="061B5A22" w14:textId="77777777" w:rsidR="008A1961" w:rsidRPr="00442838" w:rsidRDefault="008A1961" w:rsidP="008A1961">
            <w:pPr>
              <w:spacing w:line="360" w:lineRule="auto"/>
              <w:rPr>
                <w:sz w:val="24"/>
                <w:szCs w:val="24"/>
              </w:rPr>
            </w:pPr>
          </w:p>
        </w:tc>
        <w:tc>
          <w:tcPr>
            <w:tcW w:w="1873" w:type="dxa"/>
          </w:tcPr>
          <w:p w14:paraId="625D83BF" w14:textId="77777777" w:rsidR="008A1961" w:rsidRPr="00442838" w:rsidRDefault="008A1961" w:rsidP="008A1961">
            <w:pPr>
              <w:spacing w:line="360" w:lineRule="auto"/>
              <w:rPr>
                <w:sz w:val="24"/>
                <w:szCs w:val="24"/>
              </w:rPr>
            </w:pPr>
          </w:p>
        </w:tc>
        <w:tc>
          <w:tcPr>
            <w:tcW w:w="1739" w:type="dxa"/>
          </w:tcPr>
          <w:p w14:paraId="38941579" w14:textId="77777777" w:rsidR="008A1961" w:rsidRPr="00442838" w:rsidRDefault="008A1961" w:rsidP="008A1961">
            <w:pPr>
              <w:spacing w:line="360" w:lineRule="auto"/>
              <w:rPr>
                <w:sz w:val="24"/>
                <w:szCs w:val="24"/>
              </w:rPr>
            </w:pPr>
          </w:p>
        </w:tc>
        <w:tc>
          <w:tcPr>
            <w:tcW w:w="1739" w:type="dxa"/>
          </w:tcPr>
          <w:p w14:paraId="240889B1" w14:textId="77777777" w:rsidR="008A1961" w:rsidRPr="00442838" w:rsidRDefault="008A1961" w:rsidP="008A1961">
            <w:pPr>
              <w:spacing w:line="360" w:lineRule="auto"/>
              <w:rPr>
                <w:sz w:val="24"/>
                <w:szCs w:val="24"/>
              </w:rPr>
            </w:pPr>
          </w:p>
        </w:tc>
        <w:tc>
          <w:tcPr>
            <w:tcW w:w="1739" w:type="dxa"/>
          </w:tcPr>
          <w:p w14:paraId="769710C2" w14:textId="77777777" w:rsidR="008A1961" w:rsidRPr="00442838" w:rsidRDefault="008A1961" w:rsidP="008A1961">
            <w:pPr>
              <w:spacing w:line="360" w:lineRule="auto"/>
              <w:rPr>
                <w:sz w:val="24"/>
                <w:szCs w:val="24"/>
              </w:rPr>
            </w:pPr>
          </w:p>
        </w:tc>
      </w:tr>
      <w:tr w:rsidR="008A1961" w:rsidRPr="00442838" w14:paraId="6368D75D" w14:textId="77777777" w:rsidTr="008A1961">
        <w:tc>
          <w:tcPr>
            <w:tcW w:w="1860" w:type="dxa"/>
          </w:tcPr>
          <w:p w14:paraId="47F7C807" w14:textId="77777777" w:rsidR="008A1961" w:rsidRPr="00442838" w:rsidRDefault="008A1961" w:rsidP="008A1961">
            <w:pPr>
              <w:spacing w:line="360" w:lineRule="auto"/>
              <w:rPr>
                <w:sz w:val="24"/>
                <w:szCs w:val="24"/>
              </w:rPr>
            </w:pPr>
          </w:p>
        </w:tc>
        <w:tc>
          <w:tcPr>
            <w:tcW w:w="1840" w:type="dxa"/>
          </w:tcPr>
          <w:p w14:paraId="07C19DE5" w14:textId="77777777" w:rsidR="008A1961" w:rsidRPr="00442838" w:rsidRDefault="008A1961" w:rsidP="008A1961">
            <w:pPr>
              <w:spacing w:line="360" w:lineRule="auto"/>
              <w:rPr>
                <w:sz w:val="24"/>
                <w:szCs w:val="24"/>
              </w:rPr>
            </w:pPr>
          </w:p>
        </w:tc>
        <w:tc>
          <w:tcPr>
            <w:tcW w:w="1873" w:type="dxa"/>
          </w:tcPr>
          <w:p w14:paraId="29D31C81" w14:textId="77777777" w:rsidR="008A1961" w:rsidRPr="00442838" w:rsidRDefault="008A1961" w:rsidP="008A1961">
            <w:pPr>
              <w:spacing w:line="360" w:lineRule="auto"/>
              <w:rPr>
                <w:sz w:val="24"/>
                <w:szCs w:val="24"/>
              </w:rPr>
            </w:pPr>
          </w:p>
        </w:tc>
        <w:tc>
          <w:tcPr>
            <w:tcW w:w="1739" w:type="dxa"/>
          </w:tcPr>
          <w:p w14:paraId="22F95130" w14:textId="77777777" w:rsidR="008A1961" w:rsidRPr="00442838" w:rsidRDefault="008A1961" w:rsidP="008A1961">
            <w:pPr>
              <w:spacing w:line="360" w:lineRule="auto"/>
              <w:rPr>
                <w:sz w:val="24"/>
                <w:szCs w:val="24"/>
              </w:rPr>
            </w:pPr>
          </w:p>
        </w:tc>
        <w:tc>
          <w:tcPr>
            <w:tcW w:w="1739" w:type="dxa"/>
          </w:tcPr>
          <w:p w14:paraId="51AC6D7C" w14:textId="77777777" w:rsidR="008A1961" w:rsidRPr="00442838" w:rsidRDefault="008A1961" w:rsidP="008A1961">
            <w:pPr>
              <w:spacing w:line="360" w:lineRule="auto"/>
              <w:rPr>
                <w:sz w:val="24"/>
                <w:szCs w:val="24"/>
              </w:rPr>
            </w:pPr>
          </w:p>
        </w:tc>
        <w:tc>
          <w:tcPr>
            <w:tcW w:w="1739" w:type="dxa"/>
          </w:tcPr>
          <w:p w14:paraId="5EF12016" w14:textId="77777777" w:rsidR="008A1961" w:rsidRPr="00442838" w:rsidRDefault="008A1961" w:rsidP="008A1961">
            <w:pPr>
              <w:spacing w:line="360" w:lineRule="auto"/>
              <w:rPr>
                <w:sz w:val="24"/>
                <w:szCs w:val="24"/>
              </w:rPr>
            </w:pPr>
          </w:p>
        </w:tc>
      </w:tr>
      <w:tr w:rsidR="008A1961" w:rsidRPr="00442838" w14:paraId="7A6932E2" w14:textId="77777777" w:rsidTr="008A1961">
        <w:tc>
          <w:tcPr>
            <w:tcW w:w="1860" w:type="dxa"/>
          </w:tcPr>
          <w:p w14:paraId="481AEFCA" w14:textId="77777777" w:rsidR="008A1961" w:rsidRPr="00442838" w:rsidRDefault="008A1961" w:rsidP="008A1961">
            <w:pPr>
              <w:spacing w:line="360" w:lineRule="auto"/>
              <w:rPr>
                <w:sz w:val="24"/>
                <w:szCs w:val="24"/>
              </w:rPr>
            </w:pPr>
          </w:p>
        </w:tc>
        <w:tc>
          <w:tcPr>
            <w:tcW w:w="1840" w:type="dxa"/>
          </w:tcPr>
          <w:p w14:paraId="4C6DEC87" w14:textId="77777777" w:rsidR="008A1961" w:rsidRPr="00442838" w:rsidRDefault="008A1961" w:rsidP="008A1961">
            <w:pPr>
              <w:spacing w:line="360" w:lineRule="auto"/>
              <w:rPr>
                <w:sz w:val="24"/>
                <w:szCs w:val="24"/>
              </w:rPr>
            </w:pPr>
          </w:p>
        </w:tc>
        <w:tc>
          <w:tcPr>
            <w:tcW w:w="1873" w:type="dxa"/>
          </w:tcPr>
          <w:p w14:paraId="3017D035" w14:textId="77777777" w:rsidR="008A1961" w:rsidRPr="00442838" w:rsidRDefault="008A1961" w:rsidP="008A1961">
            <w:pPr>
              <w:spacing w:line="360" w:lineRule="auto"/>
              <w:rPr>
                <w:sz w:val="24"/>
                <w:szCs w:val="24"/>
              </w:rPr>
            </w:pPr>
          </w:p>
        </w:tc>
        <w:tc>
          <w:tcPr>
            <w:tcW w:w="1739" w:type="dxa"/>
          </w:tcPr>
          <w:p w14:paraId="1C9B60F1" w14:textId="77777777" w:rsidR="008A1961" w:rsidRPr="00442838" w:rsidRDefault="008A1961" w:rsidP="008A1961">
            <w:pPr>
              <w:spacing w:line="360" w:lineRule="auto"/>
              <w:rPr>
                <w:sz w:val="24"/>
                <w:szCs w:val="24"/>
              </w:rPr>
            </w:pPr>
          </w:p>
        </w:tc>
        <w:tc>
          <w:tcPr>
            <w:tcW w:w="1739" w:type="dxa"/>
          </w:tcPr>
          <w:p w14:paraId="0FE2AF4E" w14:textId="77777777" w:rsidR="008A1961" w:rsidRPr="00442838" w:rsidRDefault="008A1961" w:rsidP="008A1961">
            <w:pPr>
              <w:spacing w:line="360" w:lineRule="auto"/>
              <w:rPr>
                <w:sz w:val="24"/>
                <w:szCs w:val="24"/>
              </w:rPr>
            </w:pPr>
          </w:p>
        </w:tc>
        <w:tc>
          <w:tcPr>
            <w:tcW w:w="1739" w:type="dxa"/>
          </w:tcPr>
          <w:p w14:paraId="066C0E31" w14:textId="77777777" w:rsidR="008A1961" w:rsidRPr="00442838" w:rsidRDefault="008A1961" w:rsidP="008A1961">
            <w:pPr>
              <w:spacing w:line="360" w:lineRule="auto"/>
              <w:rPr>
                <w:sz w:val="24"/>
                <w:szCs w:val="24"/>
              </w:rPr>
            </w:pPr>
          </w:p>
        </w:tc>
      </w:tr>
      <w:tr w:rsidR="008A1961" w:rsidRPr="00442838" w14:paraId="2755DF59" w14:textId="77777777" w:rsidTr="008A1961">
        <w:tc>
          <w:tcPr>
            <w:tcW w:w="1860" w:type="dxa"/>
          </w:tcPr>
          <w:p w14:paraId="30D1F413" w14:textId="77777777" w:rsidR="008A1961" w:rsidRPr="00442838" w:rsidRDefault="008A1961" w:rsidP="008A1961">
            <w:pPr>
              <w:spacing w:line="360" w:lineRule="auto"/>
              <w:rPr>
                <w:sz w:val="24"/>
                <w:szCs w:val="24"/>
              </w:rPr>
            </w:pPr>
          </w:p>
        </w:tc>
        <w:tc>
          <w:tcPr>
            <w:tcW w:w="1840" w:type="dxa"/>
          </w:tcPr>
          <w:p w14:paraId="018D4D01" w14:textId="77777777" w:rsidR="008A1961" w:rsidRPr="00442838" w:rsidRDefault="008A1961" w:rsidP="008A1961">
            <w:pPr>
              <w:spacing w:line="360" w:lineRule="auto"/>
              <w:rPr>
                <w:sz w:val="24"/>
                <w:szCs w:val="24"/>
              </w:rPr>
            </w:pPr>
          </w:p>
        </w:tc>
        <w:tc>
          <w:tcPr>
            <w:tcW w:w="1873" w:type="dxa"/>
          </w:tcPr>
          <w:p w14:paraId="24CFD982" w14:textId="77777777" w:rsidR="008A1961" w:rsidRPr="00442838" w:rsidRDefault="008A1961" w:rsidP="008A1961">
            <w:pPr>
              <w:spacing w:line="360" w:lineRule="auto"/>
              <w:rPr>
                <w:sz w:val="24"/>
                <w:szCs w:val="24"/>
              </w:rPr>
            </w:pPr>
          </w:p>
        </w:tc>
        <w:tc>
          <w:tcPr>
            <w:tcW w:w="1739" w:type="dxa"/>
          </w:tcPr>
          <w:p w14:paraId="54D82844" w14:textId="77777777" w:rsidR="008A1961" w:rsidRPr="00442838" w:rsidRDefault="008A1961" w:rsidP="008A1961">
            <w:pPr>
              <w:spacing w:line="360" w:lineRule="auto"/>
              <w:rPr>
                <w:sz w:val="24"/>
                <w:szCs w:val="24"/>
              </w:rPr>
            </w:pPr>
          </w:p>
        </w:tc>
        <w:tc>
          <w:tcPr>
            <w:tcW w:w="1739" w:type="dxa"/>
          </w:tcPr>
          <w:p w14:paraId="038DAE75" w14:textId="77777777" w:rsidR="008A1961" w:rsidRPr="00442838" w:rsidRDefault="008A1961" w:rsidP="008A1961">
            <w:pPr>
              <w:spacing w:line="360" w:lineRule="auto"/>
              <w:rPr>
                <w:sz w:val="24"/>
                <w:szCs w:val="24"/>
              </w:rPr>
            </w:pPr>
          </w:p>
        </w:tc>
        <w:tc>
          <w:tcPr>
            <w:tcW w:w="1739" w:type="dxa"/>
          </w:tcPr>
          <w:p w14:paraId="6D6A6FF4" w14:textId="77777777" w:rsidR="008A1961" w:rsidRPr="00442838" w:rsidRDefault="008A1961" w:rsidP="008A1961">
            <w:pPr>
              <w:spacing w:line="360" w:lineRule="auto"/>
              <w:rPr>
                <w:sz w:val="24"/>
                <w:szCs w:val="24"/>
              </w:rPr>
            </w:pPr>
          </w:p>
        </w:tc>
      </w:tr>
      <w:tr w:rsidR="008A1961" w:rsidRPr="00442838" w14:paraId="00000F1A" w14:textId="77777777" w:rsidTr="008A1961">
        <w:tc>
          <w:tcPr>
            <w:tcW w:w="1860" w:type="dxa"/>
          </w:tcPr>
          <w:p w14:paraId="24662EFA" w14:textId="77777777" w:rsidR="008A1961" w:rsidRPr="00442838" w:rsidRDefault="008A1961" w:rsidP="008A1961">
            <w:pPr>
              <w:spacing w:line="360" w:lineRule="auto"/>
              <w:rPr>
                <w:sz w:val="24"/>
                <w:szCs w:val="24"/>
              </w:rPr>
            </w:pPr>
          </w:p>
        </w:tc>
        <w:tc>
          <w:tcPr>
            <w:tcW w:w="1840" w:type="dxa"/>
          </w:tcPr>
          <w:p w14:paraId="7F24F7E5" w14:textId="77777777" w:rsidR="008A1961" w:rsidRPr="00442838" w:rsidRDefault="008A1961" w:rsidP="008A1961">
            <w:pPr>
              <w:spacing w:line="360" w:lineRule="auto"/>
              <w:rPr>
                <w:sz w:val="24"/>
                <w:szCs w:val="24"/>
              </w:rPr>
            </w:pPr>
          </w:p>
        </w:tc>
        <w:tc>
          <w:tcPr>
            <w:tcW w:w="1873" w:type="dxa"/>
          </w:tcPr>
          <w:p w14:paraId="48470C8B" w14:textId="77777777" w:rsidR="008A1961" w:rsidRPr="00442838" w:rsidRDefault="008A1961" w:rsidP="008A1961">
            <w:pPr>
              <w:spacing w:line="360" w:lineRule="auto"/>
              <w:rPr>
                <w:sz w:val="24"/>
                <w:szCs w:val="24"/>
              </w:rPr>
            </w:pPr>
          </w:p>
        </w:tc>
        <w:tc>
          <w:tcPr>
            <w:tcW w:w="1739" w:type="dxa"/>
          </w:tcPr>
          <w:p w14:paraId="68B9102D" w14:textId="77777777" w:rsidR="008A1961" w:rsidRPr="00442838" w:rsidRDefault="008A1961" w:rsidP="008A1961">
            <w:pPr>
              <w:spacing w:line="360" w:lineRule="auto"/>
              <w:rPr>
                <w:sz w:val="24"/>
                <w:szCs w:val="24"/>
              </w:rPr>
            </w:pPr>
          </w:p>
        </w:tc>
        <w:tc>
          <w:tcPr>
            <w:tcW w:w="1739" w:type="dxa"/>
          </w:tcPr>
          <w:p w14:paraId="1EAE8CD4" w14:textId="77777777" w:rsidR="008A1961" w:rsidRPr="00442838" w:rsidRDefault="008A1961" w:rsidP="008A1961">
            <w:pPr>
              <w:spacing w:line="360" w:lineRule="auto"/>
              <w:rPr>
                <w:sz w:val="24"/>
                <w:szCs w:val="24"/>
              </w:rPr>
            </w:pPr>
          </w:p>
        </w:tc>
        <w:tc>
          <w:tcPr>
            <w:tcW w:w="1739" w:type="dxa"/>
          </w:tcPr>
          <w:p w14:paraId="295D6BDF" w14:textId="77777777" w:rsidR="008A1961" w:rsidRPr="00442838" w:rsidRDefault="008A1961" w:rsidP="008A1961">
            <w:pPr>
              <w:spacing w:line="360" w:lineRule="auto"/>
              <w:rPr>
                <w:sz w:val="24"/>
                <w:szCs w:val="24"/>
              </w:rPr>
            </w:pPr>
          </w:p>
        </w:tc>
      </w:tr>
      <w:tr w:rsidR="008A1961" w:rsidRPr="00442838" w14:paraId="47A8147C" w14:textId="77777777" w:rsidTr="008A1961">
        <w:tc>
          <w:tcPr>
            <w:tcW w:w="1860" w:type="dxa"/>
          </w:tcPr>
          <w:p w14:paraId="1D4FF7B1" w14:textId="77777777" w:rsidR="008A1961" w:rsidRPr="00442838" w:rsidRDefault="008A1961" w:rsidP="008A1961">
            <w:pPr>
              <w:spacing w:line="360" w:lineRule="auto"/>
              <w:rPr>
                <w:sz w:val="24"/>
                <w:szCs w:val="24"/>
              </w:rPr>
            </w:pPr>
          </w:p>
        </w:tc>
        <w:tc>
          <w:tcPr>
            <w:tcW w:w="1840" w:type="dxa"/>
          </w:tcPr>
          <w:p w14:paraId="1FDE1154" w14:textId="77777777" w:rsidR="008A1961" w:rsidRPr="00442838" w:rsidRDefault="008A1961" w:rsidP="008A1961">
            <w:pPr>
              <w:spacing w:line="360" w:lineRule="auto"/>
              <w:rPr>
                <w:sz w:val="24"/>
                <w:szCs w:val="24"/>
              </w:rPr>
            </w:pPr>
          </w:p>
        </w:tc>
        <w:tc>
          <w:tcPr>
            <w:tcW w:w="1873" w:type="dxa"/>
          </w:tcPr>
          <w:p w14:paraId="254B847B" w14:textId="77777777" w:rsidR="008A1961" w:rsidRPr="00442838" w:rsidRDefault="008A1961" w:rsidP="008A1961">
            <w:pPr>
              <w:spacing w:line="360" w:lineRule="auto"/>
              <w:rPr>
                <w:sz w:val="24"/>
                <w:szCs w:val="24"/>
              </w:rPr>
            </w:pPr>
          </w:p>
        </w:tc>
        <w:tc>
          <w:tcPr>
            <w:tcW w:w="1739" w:type="dxa"/>
          </w:tcPr>
          <w:p w14:paraId="5D2628AA" w14:textId="77777777" w:rsidR="008A1961" w:rsidRPr="00442838" w:rsidRDefault="008A1961" w:rsidP="008A1961">
            <w:pPr>
              <w:spacing w:line="360" w:lineRule="auto"/>
              <w:rPr>
                <w:sz w:val="24"/>
                <w:szCs w:val="24"/>
              </w:rPr>
            </w:pPr>
          </w:p>
        </w:tc>
        <w:tc>
          <w:tcPr>
            <w:tcW w:w="1739" w:type="dxa"/>
          </w:tcPr>
          <w:p w14:paraId="1BF2F4A0" w14:textId="77777777" w:rsidR="008A1961" w:rsidRPr="00442838" w:rsidRDefault="008A1961" w:rsidP="008A1961">
            <w:pPr>
              <w:spacing w:line="360" w:lineRule="auto"/>
              <w:rPr>
                <w:sz w:val="24"/>
                <w:szCs w:val="24"/>
              </w:rPr>
            </w:pPr>
          </w:p>
        </w:tc>
        <w:tc>
          <w:tcPr>
            <w:tcW w:w="1739" w:type="dxa"/>
          </w:tcPr>
          <w:p w14:paraId="529F630F" w14:textId="77777777" w:rsidR="008A1961" w:rsidRPr="00442838" w:rsidRDefault="008A1961" w:rsidP="008A1961">
            <w:pPr>
              <w:spacing w:line="360" w:lineRule="auto"/>
              <w:rPr>
                <w:sz w:val="24"/>
                <w:szCs w:val="24"/>
              </w:rPr>
            </w:pPr>
          </w:p>
        </w:tc>
      </w:tr>
      <w:tr w:rsidR="008A1961" w:rsidRPr="00442838" w14:paraId="022E2D2D" w14:textId="77777777" w:rsidTr="008A1961">
        <w:tc>
          <w:tcPr>
            <w:tcW w:w="1860" w:type="dxa"/>
          </w:tcPr>
          <w:p w14:paraId="1626B151" w14:textId="77777777" w:rsidR="008A1961" w:rsidRPr="00442838" w:rsidRDefault="008A1961" w:rsidP="008A1961">
            <w:pPr>
              <w:spacing w:line="360" w:lineRule="auto"/>
              <w:rPr>
                <w:sz w:val="24"/>
                <w:szCs w:val="24"/>
              </w:rPr>
            </w:pPr>
          </w:p>
        </w:tc>
        <w:tc>
          <w:tcPr>
            <w:tcW w:w="1840" w:type="dxa"/>
          </w:tcPr>
          <w:p w14:paraId="656D22DA" w14:textId="77777777" w:rsidR="008A1961" w:rsidRPr="00442838" w:rsidRDefault="008A1961" w:rsidP="008A1961">
            <w:pPr>
              <w:spacing w:line="360" w:lineRule="auto"/>
              <w:rPr>
                <w:sz w:val="24"/>
                <w:szCs w:val="24"/>
              </w:rPr>
            </w:pPr>
          </w:p>
        </w:tc>
        <w:tc>
          <w:tcPr>
            <w:tcW w:w="1873" w:type="dxa"/>
          </w:tcPr>
          <w:p w14:paraId="26DEE867" w14:textId="77777777" w:rsidR="008A1961" w:rsidRPr="00442838" w:rsidRDefault="008A1961" w:rsidP="008A1961">
            <w:pPr>
              <w:spacing w:line="360" w:lineRule="auto"/>
              <w:rPr>
                <w:sz w:val="24"/>
                <w:szCs w:val="24"/>
              </w:rPr>
            </w:pPr>
          </w:p>
        </w:tc>
        <w:tc>
          <w:tcPr>
            <w:tcW w:w="1739" w:type="dxa"/>
          </w:tcPr>
          <w:p w14:paraId="50867DC6" w14:textId="77777777" w:rsidR="008A1961" w:rsidRPr="00442838" w:rsidRDefault="008A1961" w:rsidP="008A1961">
            <w:pPr>
              <w:spacing w:line="360" w:lineRule="auto"/>
              <w:rPr>
                <w:sz w:val="24"/>
                <w:szCs w:val="24"/>
              </w:rPr>
            </w:pPr>
          </w:p>
        </w:tc>
        <w:tc>
          <w:tcPr>
            <w:tcW w:w="1739" w:type="dxa"/>
          </w:tcPr>
          <w:p w14:paraId="52940446" w14:textId="77777777" w:rsidR="008A1961" w:rsidRPr="00442838" w:rsidRDefault="008A1961" w:rsidP="008A1961">
            <w:pPr>
              <w:spacing w:line="360" w:lineRule="auto"/>
              <w:rPr>
                <w:sz w:val="24"/>
                <w:szCs w:val="24"/>
              </w:rPr>
            </w:pPr>
          </w:p>
        </w:tc>
        <w:tc>
          <w:tcPr>
            <w:tcW w:w="1739" w:type="dxa"/>
          </w:tcPr>
          <w:p w14:paraId="1374C820" w14:textId="77777777" w:rsidR="008A1961" w:rsidRPr="00442838" w:rsidRDefault="008A1961" w:rsidP="008A1961">
            <w:pPr>
              <w:spacing w:line="360" w:lineRule="auto"/>
              <w:rPr>
                <w:sz w:val="24"/>
                <w:szCs w:val="24"/>
              </w:rPr>
            </w:pPr>
          </w:p>
        </w:tc>
      </w:tr>
      <w:tr w:rsidR="008A1961" w:rsidRPr="00442838" w14:paraId="1DEBAF5B" w14:textId="77777777" w:rsidTr="008A1961">
        <w:tc>
          <w:tcPr>
            <w:tcW w:w="1860" w:type="dxa"/>
          </w:tcPr>
          <w:p w14:paraId="4087B7A4" w14:textId="77777777" w:rsidR="008A1961" w:rsidRPr="00442838" w:rsidRDefault="008A1961" w:rsidP="008A1961">
            <w:pPr>
              <w:spacing w:line="360" w:lineRule="auto"/>
              <w:rPr>
                <w:sz w:val="24"/>
                <w:szCs w:val="24"/>
              </w:rPr>
            </w:pPr>
          </w:p>
        </w:tc>
        <w:tc>
          <w:tcPr>
            <w:tcW w:w="1840" w:type="dxa"/>
          </w:tcPr>
          <w:p w14:paraId="319CF36F" w14:textId="77777777" w:rsidR="008A1961" w:rsidRPr="00442838" w:rsidRDefault="008A1961" w:rsidP="008A1961">
            <w:pPr>
              <w:spacing w:line="360" w:lineRule="auto"/>
              <w:rPr>
                <w:sz w:val="24"/>
                <w:szCs w:val="24"/>
              </w:rPr>
            </w:pPr>
          </w:p>
        </w:tc>
        <w:tc>
          <w:tcPr>
            <w:tcW w:w="1873" w:type="dxa"/>
          </w:tcPr>
          <w:p w14:paraId="6D33C688" w14:textId="77777777" w:rsidR="008A1961" w:rsidRPr="00442838" w:rsidRDefault="008A1961" w:rsidP="008A1961">
            <w:pPr>
              <w:spacing w:line="360" w:lineRule="auto"/>
              <w:rPr>
                <w:sz w:val="24"/>
                <w:szCs w:val="24"/>
              </w:rPr>
            </w:pPr>
          </w:p>
        </w:tc>
        <w:tc>
          <w:tcPr>
            <w:tcW w:w="1739" w:type="dxa"/>
          </w:tcPr>
          <w:p w14:paraId="76544E1B" w14:textId="77777777" w:rsidR="008A1961" w:rsidRPr="00442838" w:rsidRDefault="008A1961" w:rsidP="008A1961">
            <w:pPr>
              <w:spacing w:line="360" w:lineRule="auto"/>
              <w:rPr>
                <w:sz w:val="24"/>
                <w:szCs w:val="24"/>
              </w:rPr>
            </w:pPr>
          </w:p>
        </w:tc>
        <w:tc>
          <w:tcPr>
            <w:tcW w:w="1739" w:type="dxa"/>
          </w:tcPr>
          <w:p w14:paraId="1B456802" w14:textId="77777777" w:rsidR="008A1961" w:rsidRPr="00442838" w:rsidRDefault="008A1961" w:rsidP="008A1961">
            <w:pPr>
              <w:spacing w:line="360" w:lineRule="auto"/>
              <w:rPr>
                <w:sz w:val="24"/>
                <w:szCs w:val="24"/>
              </w:rPr>
            </w:pPr>
          </w:p>
        </w:tc>
        <w:tc>
          <w:tcPr>
            <w:tcW w:w="1739" w:type="dxa"/>
          </w:tcPr>
          <w:p w14:paraId="50B3D47D" w14:textId="77777777" w:rsidR="008A1961" w:rsidRPr="00442838" w:rsidRDefault="008A1961" w:rsidP="008A1961">
            <w:pPr>
              <w:spacing w:line="360" w:lineRule="auto"/>
              <w:rPr>
                <w:sz w:val="24"/>
                <w:szCs w:val="24"/>
              </w:rPr>
            </w:pPr>
          </w:p>
        </w:tc>
      </w:tr>
      <w:tr w:rsidR="008A1961" w:rsidRPr="00442838" w14:paraId="64EB143F" w14:textId="77777777" w:rsidTr="008A1961">
        <w:tc>
          <w:tcPr>
            <w:tcW w:w="1860" w:type="dxa"/>
          </w:tcPr>
          <w:p w14:paraId="75B2F7C5" w14:textId="77777777" w:rsidR="008A1961" w:rsidRPr="00442838" w:rsidRDefault="008A1961" w:rsidP="008A1961">
            <w:pPr>
              <w:spacing w:line="360" w:lineRule="auto"/>
              <w:rPr>
                <w:sz w:val="24"/>
                <w:szCs w:val="24"/>
              </w:rPr>
            </w:pPr>
          </w:p>
        </w:tc>
        <w:tc>
          <w:tcPr>
            <w:tcW w:w="1840" w:type="dxa"/>
          </w:tcPr>
          <w:p w14:paraId="6DD825DE" w14:textId="77777777" w:rsidR="008A1961" w:rsidRPr="00442838" w:rsidRDefault="008A1961" w:rsidP="008A1961">
            <w:pPr>
              <w:spacing w:line="360" w:lineRule="auto"/>
              <w:rPr>
                <w:sz w:val="24"/>
                <w:szCs w:val="24"/>
              </w:rPr>
            </w:pPr>
          </w:p>
        </w:tc>
        <w:tc>
          <w:tcPr>
            <w:tcW w:w="1873" w:type="dxa"/>
          </w:tcPr>
          <w:p w14:paraId="1831A5AB" w14:textId="77777777" w:rsidR="008A1961" w:rsidRPr="00442838" w:rsidRDefault="008A1961" w:rsidP="008A1961">
            <w:pPr>
              <w:spacing w:line="360" w:lineRule="auto"/>
              <w:rPr>
                <w:sz w:val="24"/>
                <w:szCs w:val="24"/>
              </w:rPr>
            </w:pPr>
          </w:p>
        </w:tc>
        <w:tc>
          <w:tcPr>
            <w:tcW w:w="1739" w:type="dxa"/>
          </w:tcPr>
          <w:p w14:paraId="43AD59E0" w14:textId="77777777" w:rsidR="008A1961" w:rsidRPr="00442838" w:rsidRDefault="008A1961" w:rsidP="008A1961">
            <w:pPr>
              <w:spacing w:line="360" w:lineRule="auto"/>
              <w:rPr>
                <w:sz w:val="24"/>
                <w:szCs w:val="24"/>
              </w:rPr>
            </w:pPr>
          </w:p>
        </w:tc>
        <w:tc>
          <w:tcPr>
            <w:tcW w:w="1739" w:type="dxa"/>
          </w:tcPr>
          <w:p w14:paraId="6C5DCE86" w14:textId="77777777" w:rsidR="008A1961" w:rsidRPr="00442838" w:rsidRDefault="008A1961" w:rsidP="008A1961">
            <w:pPr>
              <w:spacing w:line="360" w:lineRule="auto"/>
              <w:rPr>
                <w:sz w:val="24"/>
                <w:szCs w:val="24"/>
              </w:rPr>
            </w:pPr>
          </w:p>
        </w:tc>
        <w:tc>
          <w:tcPr>
            <w:tcW w:w="1739" w:type="dxa"/>
          </w:tcPr>
          <w:p w14:paraId="65C8D6F3" w14:textId="77777777" w:rsidR="008A1961" w:rsidRPr="00442838" w:rsidRDefault="008A1961" w:rsidP="008A1961">
            <w:pPr>
              <w:spacing w:line="360" w:lineRule="auto"/>
              <w:rPr>
                <w:sz w:val="24"/>
                <w:szCs w:val="24"/>
              </w:rPr>
            </w:pPr>
          </w:p>
        </w:tc>
      </w:tr>
      <w:tr w:rsidR="008A1961" w:rsidRPr="00442838" w14:paraId="7F4E7367" w14:textId="77777777" w:rsidTr="008A1961">
        <w:tc>
          <w:tcPr>
            <w:tcW w:w="1860" w:type="dxa"/>
          </w:tcPr>
          <w:p w14:paraId="2974AB46" w14:textId="77777777" w:rsidR="008A1961" w:rsidRPr="00442838" w:rsidRDefault="008A1961" w:rsidP="008A1961">
            <w:pPr>
              <w:spacing w:line="360" w:lineRule="auto"/>
              <w:rPr>
                <w:sz w:val="24"/>
                <w:szCs w:val="24"/>
              </w:rPr>
            </w:pPr>
          </w:p>
        </w:tc>
        <w:tc>
          <w:tcPr>
            <w:tcW w:w="1840" w:type="dxa"/>
          </w:tcPr>
          <w:p w14:paraId="7BDB75F7" w14:textId="77777777" w:rsidR="008A1961" w:rsidRPr="00442838" w:rsidRDefault="008A1961" w:rsidP="008A1961">
            <w:pPr>
              <w:spacing w:line="360" w:lineRule="auto"/>
              <w:rPr>
                <w:sz w:val="24"/>
                <w:szCs w:val="24"/>
              </w:rPr>
            </w:pPr>
          </w:p>
        </w:tc>
        <w:tc>
          <w:tcPr>
            <w:tcW w:w="1873" w:type="dxa"/>
          </w:tcPr>
          <w:p w14:paraId="2D498742" w14:textId="77777777" w:rsidR="008A1961" w:rsidRPr="00442838" w:rsidRDefault="008A1961" w:rsidP="008A1961">
            <w:pPr>
              <w:spacing w:line="360" w:lineRule="auto"/>
              <w:rPr>
                <w:sz w:val="24"/>
                <w:szCs w:val="24"/>
              </w:rPr>
            </w:pPr>
          </w:p>
        </w:tc>
        <w:tc>
          <w:tcPr>
            <w:tcW w:w="1739" w:type="dxa"/>
          </w:tcPr>
          <w:p w14:paraId="78D6B2A2" w14:textId="77777777" w:rsidR="008A1961" w:rsidRPr="00442838" w:rsidRDefault="008A1961" w:rsidP="008A1961">
            <w:pPr>
              <w:spacing w:line="360" w:lineRule="auto"/>
              <w:rPr>
                <w:sz w:val="24"/>
                <w:szCs w:val="24"/>
              </w:rPr>
            </w:pPr>
          </w:p>
        </w:tc>
        <w:tc>
          <w:tcPr>
            <w:tcW w:w="1739" w:type="dxa"/>
          </w:tcPr>
          <w:p w14:paraId="5F8FF1E0" w14:textId="77777777" w:rsidR="008A1961" w:rsidRPr="00442838" w:rsidRDefault="008A1961" w:rsidP="008A1961">
            <w:pPr>
              <w:spacing w:line="360" w:lineRule="auto"/>
              <w:rPr>
                <w:sz w:val="24"/>
                <w:szCs w:val="24"/>
              </w:rPr>
            </w:pPr>
          </w:p>
        </w:tc>
        <w:tc>
          <w:tcPr>
            <w:tcW w:w="1739" w:type="dxa"/>
          </w:tcPr>
          <w:p w14:paraId="303F167D" w14:textId="77777777" w:rsidR="008A1961" w:rsidRPr="00442838" w:rsidRDefault="008A1961" w:rsidP="008A1961">
            <w:pPr>
              <w:spacing w:line="360" w:lineRule="auto"/>
              <w:rPr>
                <w:sz w:val="24"/>
                <w:szCs w:val="24"/>
              </w:rPr>
            </w:pPr>
          </w:p>
        </w:tc>
      </w:tr>
      <w:tr w:rsidR="008A1961" w:rsidRPr="00442838" w14:paraId="1CD4079E" w14:textId="77777777" w:rsidTr="008A1961">
        <w:tc>
          <w:tcPr>
            <w:tcW w:w="1860" w:type="dxa"/>
          </w:tcPr>
          <w:p w14:paraId="7FAE26E2" w14:textId="77777777" w:rsidR="008A1961" w:rsidRPr="00442838" w:rsidRDefault="008A1961" w:rsidP="008A1961">
            <w:pPr>
              <w:spacing w:line="360" w:lineRule="auto"/>
              <w:rPr>
                <w:sz w:val="24"/>
                <w:szCs w:val="24"/>
              </w:rPr>
            </w:pPr>
          </w:p>
        </w:tc>
        <w:tc>
          <w:tcPr>
            <w:tcW w:w="1840" w:type="dxa"/>
          </w:tcPr>
          <w:p w14:paraId="57169EAA" w14:textId="77777777" w:rsidR="008A1961" w:rsidRPr="00442838" w:rsidRDefault="008A1961" w:rsidP="008A1961">
            <w:pPr>
              <w:spacing w:line="360" w:lineRule="auto"/>
              <w:rPr>
                <w:sz w:val="24"/>
                <w:szCs w:val="24"/>
              </w:rPr>
            </w:pPr>
          </w:p>
        </w:tc>
        <w:tc>
          <w:tcPr>
            <w:tcW w:w="1873" w:type="dxa"/>
          </w:tcPr>
          <w:p w14:paraId="19D1D59F" w14:textId="77777777" w:rsidR="008A1961" w:rsidRPr="00442838" w:rsidRDefault="008A1961" w:rsidP="008A1961">
            <w:pPr>
              <w:spacing w:line="360" w:lineRule="auto"/>
              <w:rPr>
                <w:sz w:val="24"/>
                <w:szCs w:val="24"/>
              </w:rPr>
            </w:pPr>
          </w:p>
        </w:tc>
        <w:tc>
          <w:tcPr>
            <w:tcW w:w="1739" w:type="dxa"/>
          </w:tcPr>
          <w:p w14:paraId="21FD03E3" w14:textId="77777777" w:rsidR="008A1961" w:rsidRPr="00442838" w:rsidRDefault="008A1961" w:rsidP="008A1961">
            <w:pPr>
              <w:spacing w:line="360" w:lineRule="auto"/>
              <w:rPr>
                <w:sz w:val="24"/>
                <w:szCs w:val="24"/>
              </w:rPr>
            </w:pPr>
          </w:p>
        </w:tc>
        <w:tc>
          <w:tcPr>
            <w:tcW w:w="1739" w:type="dxa"/>
          </w:tcPr>
          <w:p w14:paraId="028AEE1D" w14:textId="77777777" w:rsidR="008A1961" w:rsidRPr="00442838" w:rsidRDefault="008A1961" w:rsidP="008A1961">
            <w:pPr>
              <w:spacing w:line="360" w:lineRule="auto"/>
              <w:rPr>
                <w:sz w:val="24"/>
                <w:szCs w:val="24"/>
              </w:rPr>
            </w:pPr>
          </w:p>
        </w:tc>
        <w:tc>
          <w:tcPr>
            <w:tcW w:w="1739" w:type="dxa"/>
          </w:tcPr>
          <w:p w14:paraId="26DD8F6D" w14:textId="77777777" w:rsidR="008A1961" w:rsidRPr="00442838" w:rsidRDefault="008A1961" w:rsidP="008A1961">
            <w:pPr>
              <w:spacing w:line="360" w:lineRule="auto"/>
              <w:rPr>
                <w:sz w:val="24"/>
                <w:szCs w:val="24"/>
              </w:rPr>
            </w:pPr>
          </w:p>
        </w:tc>
      </w:tr>
      <w:tr w:rsidR="008A1961" w:rsidRPr="00442838" w14:paraId="77EE2D8A" w14:textId="77777777" w:rsidTr="008A1961">
        <w:tc>
          <w:tcPr>
            <w:tcW w:w="1860" w:type="dxa"/>
          </w:tcPr>
          <w:p w14:paraId="0D34F9AA" w14:textId="77777777" w:rsidR="008A1961" w:rsidRPr="00442838" w:rsidRDefault="008A1961" w:rsidP="008A1961">
            <w:pPr>
              <w:spacing w:line="360" w:lineRule="auto"/>
              <w:rPr>
                <w:sz w:val="24"/>
                <w:szCs w:val="24"/>
              </w:rPr>
            </w:pPr>
          </w:p>
        </w:tc>
        <w:tc>
          <w:tcPr>
            <w:tcW w:w="1840" w:type="dxa"/>
          </w:tcPr>
          <w:p w14:paraId="445AAA40" w14:textId="77777777" w:rsidR="008A1961" w:rsidRPr="00442838" w:rsidRDefault="008A1961" w:rsidP="008A1961">
            <w:pPr>
              <w:spacing w:line="360" w:lineRule="auto"/>
              <w:rPr>
                <w:sz w:val="24"/>
                <w:szCs w:val="24"/>
              </w:rPr>
            </w:pPr>
          </w:p>
        </w:tc>
        <w:tc>
          <w:tcPr>
            <w:tcW w:w="1873" w:type="dxa"/>
          </w:tcPr>
          <w:p w14:paraId="65423BA1" w14:textId="77777777" w:rsidR="008A1961" w:rsidRPr="00442838" w:rsidRDefault="008A1961" w:rsidP="008A1961">
            <w:pPr>
              <w:spacing w:line="360" w:lineRule="auto"/>
              <w:rPr>
                <w:sz w:val="24"/>
                <w:szCs w:val="24"/>
              </w:rPr>
            </w:pPr>
          </w:p>
        </w:tc>
        <w:tc>
          <w:tcPr>
            <w:tcW w:w="1739" w:type="dxa"/>
          </w:tcPr>
          <w:p w14:paraId="38F67C49" w14:textId="77777777" w:rsidR="008A1961" w:rsidRPr="00442838" w:rsidRDefault="008A1961" w:rsidP="008A1961">
            <w:pPr>
              <w:spacing w:line="360" w:lineRule="auto"/>
              <w:rPr>
                <w:sz w:val="24"/>
                <w:szCs w:val="24"/>
              </w:rPr>
            </w:pPr>
          </w:p>
        </w:tc>
        <w:tc>
          <w:tcPr>
            <w:tcW w:w="1739" w:type="dxa"/>
          </w:tcPr>
          <w:p w14:paraId="630ACC77" w14:textId="77777777" w:rsidR="008A1961" w:rsidRPr="00442838" w:rsidRDefault="008A1961" w:rsidP="008A1961">
            <w:pPr>
              <w:spacing w:line="360" w:lineRule="auto"/>
              <w:rPr>
                <w:sz w:val="24"/>
                <w:szCs w:val="24"/>
              </w:rPr>
            </w:pPr>
          </w:p>
        </w:tc>
        <w:tc>
          <w:tcPr>
            <w:tcW w:w="1739" w:type="dxa"/>
          </w:tcPr>
          <w:p w14:paraId="3052EA2A" w14:textId="77777777" w:rsidR="008A1961" w:rsidRPr="00442838" w:rsidRDefault="008A1961" w:rsidP="008A1961">
            <w:pPr>
              <w:spacing w:line="360" w:lineRule="auto"/>
              <w:rPr>
                <w:sz w:val="24"/>
                <w:szCs w:val="24"/>
              </w:rPr>
            </w:pPr>
          </w:p>
        </w:tc>
      </w:tr>
      <w:tr w:rsidR="008A1961" w:rsidRPr="00442838" w14:paraId="734E30D7" w14:textId="77777777" w:rsidTr="008A1961">
        <w:tc>
          <w:tcPr>
            <w:tcW w:w="1860" w:type="dxa"/>
          </w:tcPr>
          <w:p w14:paraId="0755F0A3" w14:textId="77777777" w:rsidR="008A1961" w:rsidRPr="00442838" w:rsidRDefault="008A1961" w:rsidP="008A1961">
            <w:pPr>
              <w:spacing w:line="360" w:lineRule="auto"/>
              <w:rPr>
                <w:sz w:val="24"/>
                <w:szCs w:val="24"/>
              </w:rPr>
            </w:pPr>
          </w:p>
        </w:tc>
        <w:tc>
          <w:tcPr>
            <w:tcW w:w="1840" w:type="dxa"/>
          </w:tcPr>
          <w:p w14:paraId="06FD471B" w14:textId="77777777" w:rsidR="008A1961" w:rsidRPr="00442838" w:rsidRDefault="008A1961" w:rsidP="008A1961">
            <w:pPr>
              <w:spacing w:line="360" w:lineRule="auto"/>
              <w:rPr>
                <w:sz w:val="24"/>
                <w:szCs w:val="24"/>
              </w:rPr>
            </w:pPr>
          </w:p>
        </w:tc>
        <w:tc>
          <w:tcPr>
            <w:tcW w:w="1873" w:type="dxa"/>
          </w:tcPr>
          <w:p w14:paraId="3D9D7887" w14:textId="77777777" w:rsidR="008A1961" w:rsidRPr="00442838" w:rsidRDefault="008A1961" w:rsidP="008A1961">
            <w:pPr>
              <w:spacing w:line="360" w:lineRule="auto"/>
              <w:rPr>
                <w:sz w:val="24"/>
                <w:szCs w:val="24"/>
              </w:rPr>
            </w:pPr>
          </w:p>
        </w:tc>
        <w:tc>
          <w:tcPr>
            <w:tcW w:w="1739" w:type="dxa"/>
          </w:tcPr>
          <w:p w14:paraId="5D25A2D7" w14:textId="77777777" w:rsidR="008A1961" w:rsidRPr="00442838" w:rsidRDefault="008A1961" w:rsidP="008A1961">
            <w:pPr>
              <w:spacing w:line="360" w:lineRule="auto"/>
              <w:rPr>
                <w:sz w:val="24"/>
                <w:szCs w:val="24"/>
              </w:rPr>
            </w:pPr>
          </w:p>
        </w:tc>
        <w:tc>
          <w:tcPr>
            <w:tcW w:w="1739" w:type="dxa"/>
          </w:tcPr>
          <w:p w14:paraId="07E4FD1B" w14:textId="77777777" w:rsidR="008A1961" w:rsidRPr="00442838" w:rsidRDefault="008A1961" w:rsidP="008A1961">
            <w:pPr>
              <w:spacing w:line="360" w:lineRule="auto"/>
              <w:rPr>
                <w:sz w:val="24"/>
                <w:szCs w:val="24"/>
              </w:rPr>
            </w:pPr>
          </w:p>
        </w:tc>
        <w:tc>
          <w:tcPr>
            <w:tcW w:w="1739" w:type="dxa"/>
          </w:tcPr>
          <w:p w14:paraId="76CEB6F8" w14:textId="77777777" w:rsidR="008A1961" w:rsidRPr="00442838" w:rsidRDefault="008A1961" w:rsidP="008A1961">
            <w:pPr>
              <w:spacing w:line="360" w:lineRule="auto"/>
              <w:rPr>
                <w:sz w:val="24"/>
                <w:szCs w:val="24"/>
              </w:rPr>
            </w:pPr>
          </w:p>
        </w:tc>
      </w:tr>
      <w:tr w:rsidR="008A1961" w:rsidRPr="00442838" w14:paraId="4210E5ED" w14:textId="77777777" w:rsidTr="008A1961">
        <w:tc>
          <w:tcPr>
            <w:tcW w:w="1860" w:type="dxa"/>
          </w:tcPr>
          <w:p w14:paraId="19B4A5EA" w14:textId="77777777" w:rsidR="008A1961" w:rsidRPr="00442838" w:rsidRDefault="008A1961" w:rsidP="008A1961">
            <w:pPr>
              <w:spacing w:line="360" w:lineRule="auto"/>
              <w:rPr>
                <w:sz w:val="24"/>
                <w:szCs w:val="24"/>
              </w:rPr>
            </w:pPr>
          </w:p>
        </w:tc>
        <w:tc>
          <w:tcPr>
            <w:tcW w:w="1840" w:type="dxa"/>
          </w:tcPr>
          <w:p w14:paraId="424DB496" w14:textId="77777777" w:rsidR="008A1961" w:rsidRPr="00442838" w:rsidRDefault="008A1961" w:rsidP="008A1961">
            <w:pPr>
              <w:spacing w:line="360" w:lineRule="auto"/>
              <w:rPr>
                <w:sz w:val="24"/>
                <w:szCs w:val="24"/>
              </w:rPr>
            </w:pPr>
          </w:p>
        </w:tc>
        <w:tc>
          <w:tcPr>
            <w:tcW w:w="1873" w:type="dxa"/>
          </w:tcPr>
          <w:p w14:paraId="3A15A945" w14:textId="77777777" w:rsidR="008A1961" w:rsidRPr="00442838" w:rsidRDefault="008A1961" w:rsidP="008A1961">
            <w:pPr>
              <w:spacing w:line="360" w:lineRule="auto"/>
              <w:rPr>
                <w:sz w:val="24"/>
                <w:szCs w:val="24"/>
              </w:rPr>
            </w:pPr>
          </w:p>
        </w:tc>
        <w:tc>
          <w:tcPr>
            <w:tcW w:w="1739" w:type="dxa"/>
          </w:tcPr>
          <w:p w14:paraId="6C0BA08B" w14:textId="77777777" w:rsidR="008A1961" w:rsidRPr="00442838" w:rsidRDefault="008A1961" w:rsidP="008A1961">
            <w:pPr>
              <w:spacing w:line="360" w:lineRule="auto"/>
              <w:rPr>
                <w:sz w:val="24"/>
                <w:szCs w:val="24"/>
              </w:rPr>
            </w:pPr>
          </w:p>
        </w:tc>
        <w:tc>
          <w:tcPr>
            <w:tcW w:w="1739" w:type="dxa"/>
          </w:tcPr>
          <w:p w14:paraId="151AE497" w14:textId="77777777" w:rsidR="008A1961" w:rsidRPr="00442838" w:rsidRDefault="008A1961" w:rsidP="008A1961">
            <w:pPr>
              <w:spacing w:line="360" w:lineRule="auto"/>
              <w:rPr>
                <w:sz w:val="24"/>
                <w:szCs w:val="24"/>
              </w:rPr>
            </w:pPr>
          </w:p>
        </w:tc>
        <w:tc>
          <w:tcPr>
            <w:tcW w:w="1739" w:type="dxa"/>
          </w:tcPr>
          <w:p w14:paraId="43C04481" w14:textId="77777777" w:rsidR="008A1961" w:rsidRPr="00442838" w:rsidRDefault="008A1961" w:rsidP="008A1961">
            <w:pPr>
              <w:spacing w:line="360" w:lineRule="auto"/>
              <w:rPr>
                <w:sz w:val="24"/>
                <w:szCs w:val="24"/>
              </w:rPr>
            </w:pPr>
          </w:p>
        </w:tc>
      </w:tr>
      <w:tr w:rsidR="008A1961" w:rsidRPr="00442838" w14:paraId="44EA5DDD" w14:textId="77777777" w:rsidTr="008A1961">
        <w:tc>
          <w:tcPr>
            <w:tcW w:w="1860" w:type="dxa"/>
          </w:tcPr>
          <w:p w14:paraId="1D517F81" w14:textId="77777777" w:rsidR="008A1961" w:rsidRPr="00442838" w:rsidRDefault="008A1961" w:rsidP="008A1961">
            <w:pPr>
              <w:spacing w:line="360" w:lineRule="auto"/>
              <w:rPr>
                <w:sz w:val="24"/>
                <w:szCs w:val="24"/>
              </w:rPr>
            </w:pPr>
          </w:p>
        </w:tc>
        <w:tc>
          <w:tcPr>
            <w:tcW w:w="1840" w:type="dxa"/>
          </w:tcPr>
          <w:p w14:paraId="5A953980" w14:textId="77777777" w:rsidR="008A1961" w:rsidRPr="00442838" w:rsidRDefault="008A1961" w:rsidP="008A1961">
            <w:pPr>
              <w:spacing w:line="360" w:lineRule="auto"/>
              <w:rPr>
                <w:sz w:val="24"/>
                <w:szCs w:val="24"/>
              </w:rPr>
            </w:pPr>
          </w:p>
        </w:tc>
        <w:tc>
          <w:tcPr>
            <w:tcW w:w="1873" w:type="dxa"/>
          </w:tcPr>
          <w:p w14:paraId="29CBC1D6" w14:textId="77777777" w:rsidR="008A1961" w:rsidRPr="00442838" w:rsidRDefault="008A1961" w:rsidP="008A1961">
            <w:pPr>
              <w:spacing w:line="360" w:lineRule="auto"/>
              <w:rPr>
                <w:sz w:val="24"/>
                <w:szCs w:val="24"/>
              </w:rPr>
            </w:pPr>
          </w:p>
        </w:tc>
        <w:tc>
          <w:tcPr>
            <w:tcW w:w="1739" w:type="dxa"/>
          </w:tcPr>
          <w:p w14:paraId="08D7FC85" w14:textId="77777777" w:rsidR="008A1961" w:rsidRPr="00442838" w:rsidRDefault="008A1961" w:rsidP="008A1961">
            <w:pPr>
              <w:spacing w:line="360" w:lineRule="auto"/>
              <w:rPr>
                <w:sz w:val="24"/>
                <w:szCs w:val="24"/>
              </w:rPr>
            </w:pPr>
          </w:p>
        </w:tc>
        <w:tc>
          <w:tcPr>
            <w:tcW w:w="1739" w:type="dxa"/>
          </w:tcPr>
          <w:p w14:paraId="60FF429F" w14:textId="77777777" w:rsidR="008A1961" w:rsidRPr="00442838" w:rsidRDefault="008A1961" w:rsidP="008A1961">
            <w:pPr>
              <w:spacing w:line="360" w:lineRule="auto"/>
              <w:rPr>
                <w:sz w:val="24"/>
                <w:szCs w:val="24"/>
              </w:rPr>
            </w:pPr>
          </w:p>
        </w:tc>
        <w:tc>
          <w:tcPr>
            <w:tcW w:w="1739" w:type="dxa"/>
          </w:tcPr>
          <w:p w14:paraId="3BABB277" w14:textId="77777777" w:rsidR="008A1961" w:rsidRPr="00442838" w:rsidRDefault="008A1961" w:rsidP="008A1961">
            <w:pPr>
              <w:spacing w:line="360" w:lineRule="auto"/>
              <w:rPr>
                <w:sz w:val="24"/>
                <w:szCs w:val="24"/>
              </w:rPr>
            </w:pPr>
          </w:p>
        </w:tc>
      </w:tr>
      <w:tr w:rsidR="008A1961" w:rsidRPr="00442838" w14:paraId="08321C55" w14:textId="77777777" w:rsidTr="008A1961">
        <w:tc>
          <w:tcPr>
            <w:tcW w:w="1860" w:type="dxa"/>
          </w:tcPr>
          <w:p w14:paraId="6E1FD0EE" w14:textId="77777777" w:rsidR="008A1961" w:rsidRPr="00442838" w:rsidRDefault="008A1961" w:rsidP="008A1961">
            <w:pPr>
              <w:spacing w:line="360" w:lineRule="auto"/>
              <w:rPr>
                <w:sz w:val="24"/>
                <w:szCs w:val="24"/>
              </w:rPr>
            </w:pPr>
          </w:p>
        </w:tc>
        <w:tc>
          <w:tcPr>
            <w:tcW w:w="1840" w:type="dxa"/>
          </w:tcPr>
          <w:p w14:paraId="559F3F02" w14:textId="77777777" w:rsidR="008A1961" w:rsidRPr="00442838" w:rsidRDefault="008A1961" w:rsidP="008A1961">
            <w:pPr>
              <w:spacing w:line="360" w:lineRule="auto"/>
              <w:rPr>
                <w:sz w:val="24"/>
                <w:szCs w:val="24"/>
              </w:rPr>
            </w:pPr>
          </w:p>
        </w:tc>
        <w:tc>
          <w:tcPr>
            <w:tcW w:w="1873" w:type="dxa"/>
          </w:tcPr>
          <w:p w14:paraId="59411601" w14:textId="77777777" w:rsidR="008A1961" w:rsidRPr="00442838" w:rsidRDefault="008A1961" w:rsidP="008A1961">
            <w:pPr>
              <w:spacing w:line="360" w:lineRule="auto"/>
              <w:rPr>
                <w:sz w:val="24"/>
                <w:szCs w:val="24"/>
              </w:rPr>
            </w:pPr>
          </w:p>
        </w:tc>
        <w:tc>
          <w:tcPr>
            <w:tcW w:w="1739" w:type="dxa"/>
          </w:tcPr>
          <w:p w14:paraId="30F5FBE1" w14:textId="77777777" w:rsidR="008A1961" w:rsidRPr="00442838" w:rsidRDefault="008A1961" w:rsidP="008A1961">
            <w:pPr>
              <w:spacing w:line="360" w:lineRule="auto"/>
              <w:rPr>
                <w:sz w:val="24"/>
                <w:szCs w:val="24"/>
              </w:rPr>
            </w:pPr>
          </w:p>
        </w:tc>
        <w:tc>
          <w:tcPr>
            <w:tcW w:w="1739" w:type="dxa"/>
          </w:tcPr>
          <w:p w14:paraId="67CCC692" w14:textId="77777777" w:rsidR="008A1961" w:rsidRPr="00442838" w:rsidRDefault="008A1961" w:rsidP="008A1961">
            <w:pPr>
              <w:spacing w:line="360" w:lineRule="auto"/>
              <w:rPr>
                <w:sz w:val="24"/>
                <w:szCs w:val="24"/>
              </w:rPr>
            </w:pPr>
          </w:p>
        </w:tc>
        <w:tc>
          <w:tcPr>
            <w:tcW w:w="1739" w:type="dxa"/>
          </w:tcPr>
          <w:p w14:paraId="35EAB518" w14:textId="77777777" w:rsidR="008A1961" w:rsidRPr="00442838" w:rsidRDefault="008A1961" w:rsidP="008A1961">
            <w:pPr>
              <w:spacing w:line="360" w:lineRule="auto"/>
              <w:rPr>
                <w:sz w:val="24"/>
                <w:szCs w:val="24"/>
              </w:rPr>
            </w:pPr>
          </w:p>
        </w:tc>
      </w:tr>
      <w:tr w:rsidR="008A1961" w:rsidRPr="00442838" w14:paraId="3BC28CDE" w14:textId="77777777" w:rsidTr="008A1961">
        <w:tc>
          <w:tcPr>
            <w:tcW w:w="1860" w:type="dxa"/>
          </w:tcPr>
          <w:p w14:paraId="0575AEB7" w14:textId="77777777" w:rsidR="008A1961" w:rsidRPr="00442838" w:rsidRDefault="008A1961" w:rsidP="008A1961">
            <w:pPr>
              <w:spacing w:line="360" w:lineRule="auto"/>
              <w:rPr>
                <w:sz w:val="24"/>
                <w:szCs w:val="24"/>
              </w:rPr>
            </w:pPr>
          </w:p>
        </w:tc>
        <w:tc>
          <w:tcPr>
            <w:tcW w:w="1840" w:type="dxa"/>
          </w:tcPr>
          <w:p w14:paraId="0EBC610D" w14:textId="77777777" w:rsidR="008A1961" w:rsidRPr="00442838" w:rsidRDefault="008A1961" w:rsidP="008A1961">
            <w:pPr>
              <w:spacing w:line="360" w:lineRule="auto"/>
              <w:rPr>
                <w:sz w:val="24"/>
                <w:szCs w:val="24"/>
              </w:rPr>
            </w:pPr>
          </w:p>
        </w:tc>
        <w:tc>
          <w:tcPr>
            <w:tcW w:w="1873" w:type="dxa"/>
          </w:tcPr>
          <w:p w14:paraId="6BE3D688" w14:textId="77777777" w:rsidR="008A1961" w:rsidRPr="00442838" w:rsidRDefault="008A1961" w:rsidP="008A1961">
            <w:pPr>
              <w:spacing w:line="360" w:lineRule="auto"/>
              <w:rPr>
                <w:sz w:val="24"/>
                <w:szCs w:val="24"/>
              </w:rPr>
            </w:pPr>
          </w:p>
        </w:tc>
        <w:tc>
          <w:tcPr>
            <w:tcW w:w="1739" w:type="dxa"/>
          </w:tcPr>
          <w:p w14:paraId="1EAA230F" w14:textId="77777777" w:rsidR="008A1961" w:rsidRPr="00442838" w:rsidRDefault="008A1961" w:rsidP="008A1961">
            <w:pPr>
              <w:spacing w:line="360" w:lineRule="auto"/>
              <w:rPr>
                <w:sz w:val="24"/>
                <w:szCs w:val="24"/>
              </w:rPr>
            </w:pPr>
          </w:p>
        </w:tc>
        <w:tc>
          <w:tcPr>
            <w:tcW w:w="1739" w:type="dxa"/>
          </w:tcPr>
          <w:p w14:paraId="000FAF79" w14:textId="77777777" w:rsidR="008A1961" w:rsidRPr="00442838" w:rsidRDefault="008A1961" w:rsidP="008A1961">
            <w:pPr>
              <w:spacing w:line="360" w:lineRule="auto"/>
              <w:rPr>
                <w:sz w:val="24"/>
                <w:szCs w:val="24"/>
              </w:rPr>
            </w:pPr>
          </w:p>
        </w:tc>
        <w:tc>
          <w:tcPr>
            <w:tcW w:w="1739" w:type="dxa"/>
          </w:tcPr>
          <w:p w14:paraId="74CB7132" w14:textId="77777777" w:rsidR="008A1961" w:rsidRPr="00442838" w:rsidRDefault="008A1961" w:rsidP="008A1961">
            <w:pPr>
              <w:spacing w:line="360" w:lineRule="auto"/>
              <w:rPr>
                <w:sz w:val="24"/>
                <w:szCs w:val="24"/>
              </w:rPr>
            </w:pPr>
          </w:p>
        </w:tc>
      </w:tr>
      <w:tr w:rsidR="008A1961" w:rsidRPr="00442838" w14:paraId="5FF95CB7" w14:textId="77777777" w:rsidTr="008A1961">
        <w:tc>
          <w:tcPr>
            <w:tcW w:w="1860" w:type="dxa"/>
          </w:tcPr>
          <w:p w14:paraId="31A2F1F2" w14:textId="77777777" w:rsidR="008A1961" w:rsidRPr="00442838" w:rsidRDefault="008A1961" w:rsidP="008A1961">
            <w:pPr>
              <w:spacing w:line="360" w:lineRule="auto"/>
              <w:rPr>
                <w:sz w:val="24"/>
                <w:szCs w:val="24"/>
              </w:rPr>
            </w:pPr>
          </w:p>
        </w:tc>
        <w:tc>
          <w:tcPr>
            <w:tcW w:w="1840" w:type="dxa"/>
          </w:tcPr>
          <w:p w14:paraId="5328ADD3" w14:textId="77777777" w:rsidR="008A1961" w:rsidRPr="00442838" w:rsidRDefault="008A1961" w:rsidP="008A1961">
            <w:pPr>
              <w:spacing w:line="360" w:lineRule="auto"/>
              <w:rPr>
                <w:sz w:val="24"/>
                <w:szCs w:val="24"/>
              </w:rPr>
            </w:pPr>
          </w:p>
        </w:tc>
        <w:tc>
          <w:tcPr>
            <w:tcW w:w="1873" w:type="dxa"/>
          </w:tcPr>
          <w:p w14:paraId="5AA15A7B" w14:textId="77777777" w:rsidR="008A1961" w:rsidRPr="00442838" w:rsidRDefault="008A1961" w:rsidP="008A1961">
            <w:pPr>
              <w:spacing w:line="360" w:lineRule="auto"/>
              <w:rPr>
                <w:sz w:val="24"/>
                <w:szCs w:val="24"/>
              </w:rPr>
            </w:pPr>
          </w:p>
        </w:tc>
        <w:tc>
          <w:tcPr>
            <w:tcW w:w="1739" w:type="dxa"/>
          </w:tcPr>
          <w:p w14:paraId="7B1910EC" w14:textId="77777777" w:rsidR="008A1961" w:rsidRPr="00442838" w:rsidRDefault="008A1961" w:rsidP="008A1961">
            <w:pPr>
              <w:spacing w:line="360" w:lineRule="auto"/>
              <w:rPr>
                <w:sz w:val="24"/>
                <w:szCs w:val="24"/>
              </w:rPr>
            </w:pPr>
          </w:p>
        </w:tc>
        <w:tc>
          <w:tcPr>
            <w:tcW w:w="1739" w:type="dxa"/>
          </w:tcPr>
          <w:p w14:paraId="0BAB31B0" w14:textId="77777777" w:rsidR="008A1961" w:rsidRPr="00442838" w:rsidRDefault="008A1961" w:rsidP="008A1961">
            <w:pPr>
              <w:spacing w:line="360" w:lineRule="auto"/>
              <w:rPr>
                <w:sz w:val="24"/>
                <w:szCs w:val="24"/>
              </w:rPr>
            </w:pPr>
          </w:p>
        </w:tc>
        <w:tc>
          <w:tcPr>
            <w:tcW w:w="1739" w:type="dxa"/>
          </w:tcPr>
          <w:p w14:paraId="419DDB78" w14:textId="77777777" w:rsidR="008A1961" w:rsidRPr="00442838" w:rsidRDefault="008A1961" w:rsidP="008A1961">
            <w:pPr>
              <w:spacing w:line="360" w:lineRule="auto"/>
              <w:rPr>
                <w:sz w:val="24"/>
                <w:szCs w:val="24"/>
              </w:rPr>
            </w:pPr>
          </w:p>
        </w:tc>
      </w:tr>
      <w:tr w:rsidR="008A1961" w:rsidRPr="00442838" w14:paraId="07D6C72C" w14:textId="77777777" w:rsidTr="008A1961">
        <w:tc>
          <w:tcPr>
            <w:tcW w:w="1860" w:type="dxa"/>
          </w:tcPr>
          <w:p w14:paraId="7C66B550" w14:textId="77777777" w:rsidR="008A1961" w:rsidRPr="00442838" w:rsidRDefault="008A1961" w:rsidP="008A1961">
            <w:pPr>
              <w:spacing w:line="360" w:lineRule="auto"/>
              <w:rPr>
                <w:sz w:val="24"/>
                <w:szCs w:val="24"/>
              </w:rPr>
            </w:pPr>
          </w:p>
        </w:tc>
        <w:tc>
          <w:tcPr>
            <w:tcW w:w="1840" w:type="dxa"/>
          </w:tcPr>
          <w:p w14:paraId="0B46C04B" w14:textId="77777777" w:rsidR="008A1961" w:rsidRPr="00442838" w:rsidRDefault="008A1961" w:rsidP="008A1961">
            <w:pPr>
              <w:spacing w:line="360" w:lineRule="auto"/>
              <w:rPr>
                <w:sz w:val="24"/>
                <w:szCs w:val="24"/>
              </w:rPr>
            </w:pPr>
          </w:p>
        </w:tc>
        <w:tc>
          <w:tcPr>
            <w:tcW w:w="1873" w:type="dxa"/>
          </w:tcPr>
          <w:p w14:paraId="344BA509" w14:textId="77777777" w:rsidR="008A1961" w:rsidRPr="00442838" w:rsidRDefault="008A1961" w:rsidP="008A1961">
            <w:pPr>
              <w:spacing w:line="360" w:lineRule="auto"/>
              <w:rPr>
                <w:sz w:val="24"/>
                <w:szCs w:val="24"/>
              </w:rPr>
            </w:pPr>
          </w:p>
        </w:tc>
        <w:tc>
          <w:tcPr>
            <w:tcW w:w="1739" w:type="dxa"/>
          </w:tcPr>
          <w:p w14:paraId="55070F0E" w14:textId="77777777" w:rsidR="008A1961" w:rsidRPr="00442838" w:rsidRDefault="008A1961" w:rsidP="008A1961">
            <w:pPr>
              <w:spacing w:line="360" w:lineRule="auto"/>
              <w:rPr>
                <w:sz w:val="24"/>
                <w:szCs w:val="24"/>
              </w:rPr>
            </w:pPr>
          </w:p>
        </w:tc>
        <w:tc>
          <w:tcPr>
            <w:tcW w:w="1739" w:type="dxa"/>
          </w:tcPr>
          <w:p w14:paraId="0AD95C30" w14:textId="77777777" w:rsidR="008A1961" w:rsidRPr="00442838" w:rsidRDefault="008A1961" w:rsidP="008A1961">
            <w:pPr>
              <w:spacing w:line="360" w:lineRule="auto"/>
              <w:rPr>
                <w:sz w:val="24"/>
                <w:szCs w:val="24"/>
              </w:rPr>
            </w:pPr>
          </w:p>
        </w:tc>
        <w:tc>
          <w:tcPr>
            <w:tcW w:w="1739" w:type="dxa"/>
          </w:tcPr>
          <w:p w14:paraId="4FB25795" w14:textId="77777777" w:rsidR="008A1961" w:rsidRPr="00442838" w:rsidRDefault="008A1961" w:rsidP="008A1961">
            <w:pPr>
              <w:spacing w:line="360" w:lineRule="auto"/>
              <w:rPr>
                <w:sz w:val="24"/>
                <w:szCs w:val="24"/>
              </w:rPr>
            </w:pPr>
          </w:p>
        </w:tc>
      </w:tr>
      <w:tr w:rsidR="008A1961" w:rsidRPr="00442838" w14:paraId="2F8BF808" w14:textId="77777777" w:rsidTr="008A1961">
        <w:tc>
          <w:tcPr>
            <w:tcW w:w="1860" w:type="dxa"/>
          </w:tcPr>
          <w:p w14:paraId="55A3A6DE" w14:textId="77777777" w:rsidR="008A1961" w:rsidRPr="00442838" w:rsidRDefault="008A1961" w:rsidP="008A1961">
            <w:pPr>
              <w:spacing w:line="360" w:lineRule="auto"/>
              <w:rPr>
                <w:sz w:val="24"/>
                <w:szCs w:val="24"/>
              </w:rPr>
            </w:pPr>
          </w:p>
        </w:tc>
        <w:tc>
          <w:tcPr>
            <w:tcW w:w="1840" w:type="dxa"/>
          </w:tcPr>
          <w:p w14:paraId="02458239" w14:textId="77777777" w:rsidR="008A1961" w:rsidRPr="00442838" w:rsidRDefault="008A1961" w:rsidP="008A1961">
            <w:pPr>
              <w:spacing w:line="360" w:lineRule="auto"/>
              <w:rPr>
                <w:sz w:val="24"/>
                <w:szCs w:val="24"/>
              </w:rPr>
            </w:pPr>
          </w:p>
        </w:tc>
        <w:tc>
          <w:tcPr>
            <w:tcW w:w="1873" w:type="dxa"/>
          </w:tcPr>
          <w:p w14:paraId="3FA16394" w14:textId="77777777" w:rsidR="008A1961" w:rsidRPr="00442838" w:rsidRDefault="008A1961" w:rsidP="008A1961">
            <w:pPr>
              <w:spacing w:line="360" w:lineRule="auto"/>
              <w:rPr>
                <w:sz w:val="24"/>
                <w:szCs w:val="24"/>
              </w:rPr>
            </w:pPr>
          </w:p>
        </w:tc>
        <w:tc>
          <w:tcPr>
            <w:tcW w:w="1739" w:type="dxa"/>
          </w:tcPr>
          <w:p w14:paraId="2D75F851" w14:textId="77777777" w:rsidR="008A1961" w:rsidRPr="00442838" w:rsidRDefault="008A1961" w:rsidP="008A1961">
            <w:pPr>
              <w:spacing w:line="360" w:lineRule="auto"/>
              <w:rPr>
                <w:sz w:val="24"/>
                <w:szCs w:val="24"/>
              </w:rPr>
            </w:pPr>
          </w:p>
        </w:tc>
        <w:tc>
          <w:tcPr>
            <w:tcW w:w="1739" w:type="dxa"/>
          </w:tcPr>
          <w:p w14:paraId="21C3F3D9" w14:textId="77777777" w:rsidR="008A1961" w:rsidRPr="00442838" w:rsidRDefault="008A1961" w:rsidP="008A1961">
            <w:pPr>
              <w:spacing w:line="360" w:lineRule="auto"/>
              <w:rPr>
                <w:sz w:val="24"/>
                <w:szCs w:val="24"/>
              </w:rPr>
            </w:pPr>
          </w:p>
        </w:tc>
        <w:tc>
          <w:tcPr>
            <w:tcW w:w="1739" w:type="dxa"/>
          </w:tcPr>
          <w:p w14:paraId="756E9D0D" w14:textId="77777777" w:rsidR="008A1961" w:rsidRPr="00442838" w:rsidRDefault="008A1961" w:rsidP="008A1961">
            <w:pPr>
              <w:spacing w:line="360" w:lineRule="auto"/>
              <w:rPr>
                <w:sz w:val="24"/>
                <w:szCs w:val="24"/>
              </w:rPr>
            </w:pPr>
          </w:p>
        </w:tc>
      </w:tr>
      <w:tr w:rsidR="008A1961" w:rsidRPr="00442838" w14:paraId="1A8F9B01" w14:textId="77777777" w:rsidTr="008A1961">
        <w:tc>
          <w:tcPr>
            <w:tcW w:w="1860" w:type="dxa"/>
          </w:tcPr>
          <w:p w14:paraId="27B70B92" w14:textId="77777777" w:rsidR="008A1961" w:rsidRPr="00442838" w:rsidRDefault="008A1961" w:rsidP="008A1961">
            <w:pPr>
              <w:spacing w:line="360" w:lineRule="auto"/>
              <w:rPr>
                <w:sz w:val="24"/>
                <w:szCs w:val="24"/>
              </w:rPr>
            </w:pPr>
          </w:p>
        </w:tc>
        <w:tc>
          <w:tcPr>
            <w:tcW w:w="1840" w:type="dxa"/>
          </w:tcPr>
          <w:p w14:paraId="3443B083" w14:textId="77777777" w:rsidR="008A1961" w:rsidRPr="00442838" w:rsidRDefault="008A1961" w:rsidP="008A1961">
            <w:pPr>
              <w:spacing w:line="360" w:lineRule="auto"/>
              <w:rPr>
                <w:sz w:val="24"/>
                <w:szCs w:val="24"/>
              </w:rPr>
            </w:pPr>
          </w:p>
        </w:tc>
        <w:tc>
          <w:tcPr>
            <w:tcW w:w="1873" w:type="dxa"/>
          </w:tcPr>
          <w:p w14:paraId="23D76E94" w14:textId="77777777" w:rsidR="008A1961" w:rsidRPr="00442838" w:rsidRDefault="008A1961" w:rsidP="008A1961">
            <w:pPr>
              <w:spacing w:line="360" w:lineRule="auto"/>
              <w:rPr>
                <w:sz w:val="24"/>
                <w:szCs w:val="24"/>
              </w:rPr>
            </w:pPr>
          </w:p>
        </w:tc>
        <w:tc>
          <w:tcPr>
            <w:tcW w:w="1739" w:type="dxa"/>
          </w:tcPr>
          <w:p w14:paraId="1AB9E734" w14:textId="77777777" w:rsidR="008A1961" w:rsidRPr="00442838" w:rsidRDefault="008A1961" w:rsidP="008A1961">
            <w:pPr>
              <w:spacing w:line="360" w:lineRule="auto"/>
              <w:rPr>
                <w:sz w:val="24"/>
                <w:szCs w:val="24"/>
              </w:rPr>
            </w:pPr>
          </w:p>
        </w:tc>
        <w:tc>
          <w:tcPr>
            <w:tcW w:w="1739" w:type="dxa"/>
          </w:tcPr>
          <w:p w14:paraId="68E77BA6" w14:textId="77777777" w:rsidR="008A1961" w:rsidRPr="00442838" w:rsidRDefault="008A1961" w:rsidP="008A1961">
            <w:pPr>
              <w:spacing w:line="360" w:lineRule="auto"/>
              <w:rPr>
                <w:sz w:val="24"/>
                <w:szCs w:val="24"/>
              </w:rPr>
            </w:pPr>
          </w:p>
        </w:tc>
        <w:tc>
          <w:tcPr>
            <w:tcW w:w="1739" w:type="dxa"/>
          </w:tcPr>
          <w:p w14:paraId="137F6D45" w14:textId="77777777" w:rsidR="008A1961" w:rsidRPr="00442838" w:rsidRDefault="008A1961" w:rsidP="008A1961">
            <w:pPr>
              <w:spacing w:line="360" w:lineRule="auto"/>
              <w:rPr>
                <w:sz w:val="24"/>
                <w:szCs w:val="24"/>
              </w:rPr>
            </w:pPr>
          </w:p>
        </w:tc>
      </w:tr>
      <w:tr w:rsidR="008A1961" w:rsidRPr="00442838" w14:paraId="76B57B92" w14:textId="77777777" w:rsidTr="008A1961">
        <w:tc>
          <w:tcPr>
            <w:tcW w:w="1860" w:type="dxa"/>
          </w:tcPr>
          <w:p w14:paraId="123A2BEA" w14:textId="77777777" w:rsidR="008A1961" w:rsidRPr="00442838" w:rsidRDefault="008A1961" w:rsidP="008A1961">
            <w:pPr>
              <w:spacing w:line="360" w:lineRule="auto"/>
              <w:rPr>
                <w:sz w:val="24"/>
                <w:szCs w:val="24"/>
              </w:rPr>
            </w:pPr>
          </w:p>
        </w:tc>
        <w:tc>
          <w:tcPr>
            <w:tcW w:w="1840" w:type="dxa"/>
          </w:tcPr>
          <w:p w14:paraId="5CB36C79" w14:textId="77777777" w:rsidR="008A1961" w:rsidRPr="00442838" w:rsidRDefault="008A1961" w:rsidP="008A1961">
            <w:pPr>
              <w:spacing w:line="360" w:lineRule="auto"/>
              <w:rPr>
                <w:sz w:val="24"/>
                <w:szCs w:val="24"/>
              </w:rPr>
            </w:pPr>
          </w:p>
        </w:tc>
        <w:tc>
          <w:tcPr>
            <w:tcW w:w="1873" w:type="dxa"/>
          </w:tcPr>
          <w:p w14:paraId="6A554E33" w14:textId="77777777" w:rsidR="008A1961" w:rsidRPr="00442838" w:rsidRDefault="008A1961" w:rsidP="008A1961">
            <w:pPr>
              <w:spacing w:line="360" w:lineRule="auto"/>
              <w:rPr>
                <w:sz w:val="24"/>
                <w:szCs w:val="24"/>
              </w:rPr>
            </w:pPr>
          </w:p>
        </w:tc>
        <w:tc>
          <w:tcPr>
            <w:tcW w:w="1739" w:type="dxa"/>
          </w:tcPr>
          <w:p w14:paraId="65A5D81C" w14:textId="77777777" w:rsidR="008A1961" w:rsidRPr="00442838" w:rsidRDefault="008A1961" w:rsidP="008A1961">
            <w:pPr>
              <w:spacing w:line="360" w:lineRule="auto"/>
              <w:rPr>
                <w:sz w:val="24"/>
                <w:szCs w:val="24"/>
              </w:rPr>
            </w:pPr>
          </w:p>
        </w:tc>
        <w:tc>
          <w:tcPr>
            <w:tcW w:w="1739" w:type="dxa"/>
          </w:tcPr>
          <w:p w14:paraId="2660A55B" w14:textId="77777777" w:rsidR="008A1961" w:rsidRPr="00442838" w:rsidRDefault="008A1961" w:rsidP="008A1961">
            <w:pPr>
              <w:spacing w:line="360" w:lineRule="auto"/>
              <w:rPr>
                <w:sz w:val="24"/>
                <w:szCs w:val="24"/>
              </w:rPr>
            </w:pPr>
          </w:p>
        </w:tc>
        <w:tc>
          <w:tcPr>
            <w:tcW w:w="1739" w:type="dxa"/>
          </w:tcPr>
          <w:p w14:paraId="64B45F36" w14:textId="77777777" w:rsidR="008A1961" w:rsidRPr="00442838" w:rsidRDefault="008A1961" w:rsidP="008A1961">
            <w:pPr>
              <w:spacing w:line="360" w:lineRule="auto"/>
              <w:rPr>
                <w:sz w:val="24"/>
                <w:szCs w:val="24"/>
              </w:rPr>
            </w:pPr>
          </w:p>
        </w:tc>
      </w:tr>
      <w:tr w:rsidR="008A1961" w:rsidRPr="00442838" w14:paraId="307A449B" w14:textId="77777777" w:rsidTr="008A1961">
        <w:tc>
          <w:tcPr>
            <w:tcW w:w="1860" w:type="dxa"/>
          </w:tcPr>
          <w:p w14:paraId="2B5291E4" w14:textId="77777777" w:rsidR="008A1961" w:rsidRPr="00442838" w:rsidRDefault="008A1961" w:rsidP="008A1961">
            <w:pPr>
              <w:spacing w:line="360" w:lineRule="auto"/>
              <w:rPr>
                <w:sz w:val="24"/>
                <w:szCs w:val="24"/>
              </w:rPr>
            </w:pPr>
          </w:p>
        </w:tc>
        <w:tc>
          <w:tcPr>
            <w:tcW w:w="1840" w:type="dxa"/>
          </w:tcPr>
          <w:p w14:paraId="19B3A96D" w14:textId="77777777" w:rsidR="008A1961" w:rsidRPr="00442838" w:rsidRDefault="008A1961" w:rsidP="008A1961">
            <w:pPr>
              <w:spacing w:line="360" w:lineRule="auto"/>
              <w:rPr>
                <w:sz w:val="24"/>
                <w:szCs w:val="24"/>
              </w:rPr>
            </w:pPr>
          </w:p>
        </w:tc>
        <w:tc>
          <w:tcPr>
            <w:tcW w:w="1873" w:type="dxa"/>
          </w:tcPr>
          <w:p w14:paraId="1C778D05" w14:textId="77777777" w:rsidR="008A1961" w:rsidRPr="00442838" w:rsidRDefault="008A1961" w:rsidP="008A1961">
            <w:pPr>
              <w:spacing w:line="360" w:lineRule="auto"/>
              <w:rPr>
                <w:sz w:val="24"/>
                <w:szCs w:val="24"/>
              </w:rPr>
            </w:pPr>
          </w:p>
        </w:tc>
        <w:tc>
          <w:tcPr>
            <w:tcW w:w="1739" w:type="dxa"/>
          </w:tcPr>
          <w:p w14:paraId="3169CB2A" w14:textId="77777777" w:rsidR="008A1961" w:rsidRPr="00442838" w:rsidRDefault="008A1961" w:rsidP="008A1961">
            <w:pPr>
              <w:spacing w:line="360" w:lineRule="auto"/>
              <w:rPr>
                <w:sz w:val="24"/>
                <w:szCs w:val="24"/>
              </w:rPr>
            </w:pPr>
          </w:p>
        </w:tc>
        <w:tc>
          <w:tcPr>
            <w:tcW w:w="1739" w:type="dxa"/>
          </w:tcPr>
          <w:p w14:paraId="42A3D5A3" w14:textId="77777777" w:rsidR="008A1961" w:rsidRPr="00442838" w:rsidRDefault="008A1961" w:rsidP="008A1961">
            <w:pPr>
              <w:spacing w:line="360" w:lineRule="auto"/>
              <w:rPr>
                <w:sz w:val="24"/>
                <w:szCs w:val="24"/>
              </w:rPr>
            </w:pPr>
          </w:p>
        </w:tc>
        <w:tc>
          <w:tcPr>
            <w:tcW w:w="1739" w:type="dxa"/>
          </w:tcPr>
          <w:p w14:paraId="22479DB7" w14:textId="77777777" w:rsidR="008A1961" w:rsidRPr="00442838" w:rsidRDefault="008A1961" w:rsidP="008A1961">
            <w:pPr>
              <w:spacing w:line="360" w:lineRule="auto"/>
              <w:rPr>
                <w:sz w:val="24"/>
                <w:szCs w:val="24"/>
              </w:rPr>
            </w:pPr>
          </w:p>
        </w:tc>
      </w:tr>
      <w:tr w:rsidR="008A1961" w:rsidRPr="00442838" w14:paraId="6FB444FF" w14:textId="77777777" w:rsidTr="008A1961">
        <w:tc>
          <w:tcPr>
            <w:tcW w:w="1860" w:type="dxa"/>
          </w:tcPr>
          <w:p w14:paraId="5DA6C0F4" w14:textId="77777777" w:rsidR="008A1961" w:rsidRPr="00442838" w:rsidRDefault="008A1961" w:rsidP="008A1961">
            <w:pPr>
              <w:spacing w:line="360" w:lineRule="auto"/>
              <w:rPr>
                <w:sz w:val="24"/>
                <w:szCs w:val="24"/>
              </w:rPr>
            </w:pPr>
          </w:p>
        </w:tc>
        <w:tc>
          <w:tcPr>
            <w:tcW w:w="1840" w:type="dxa"/>
          </w:tcPr>
          <w:p w14:paraId="614537E4" w14:textId="77777777" w:rsidR="008A1961" w:rsidRPr="00442838" w:rsidRDefault="008A1961" w:rsidP="008A1961">
            <w:pPr>
              <w:spacing w:line="360" w:lineRule="auto"/>
              <w:rPr>
                <w:sz w:val="24"/>
                <w:szCs w:val="24"/>
              </w:rPr>
            </w:pPr>
          </w:p>
        </w:tc>
        <w:tc>
          <w:tcPr>
            <w:tcW w:w="1873" w:type="dxa"/>
          </w:tcPr>
          <w:p w14:paraId="377E0B35" w14:textId="77777777" w:rsidR="008A1961" w:rsidRPr="00442838" w:rsidRDefault="008A1961" w:rsidP="008A1961">
            <w:pPr>
              <w:spacing w:line="360" w:lineRule="auto"/>
              <w:rPr>
                <w:sz w:val="24"/>
                <w:szCs w:val="24"/>
              </w:rPr>
            </w:pPr>
          </w:p>
        </w:tc>
        <w:tc>
          <w:tcPr>
            <w:tcW w:w="1739" w:type="dxa"/>
          </w:tcPr>
          <w:p w14:paraId="7980C0E0" w14:textId="77777777" w:rsidR="008A1961" w:rsidRPr="00442838" w:rsidRDefault="008A1961" w:rsidP="008A1961">
            <w:pPr>
              <w:spacing w:line="360" w:lineRule="auto"/>
              <w:rPr>
                <w:sz w:val="24"/>
                <w:szCs w:val="24"/>
              </w:rPr>
            </w:pPr>
          </w:p>
        </w:tc>
        <w:tc>
          <w:tcPr>
            <w:tcW w:w="1739" w:type="dxa"/>
          </w:tcPr>
          <w:p w14:paraId="5B743C4C" w14:textId="77777777" w:rsidR="008A1961" w:rsidRPr="00442838" w:rsidRDefault="008A1961" w:rsidP="008A1961">
            <w:pPr>
              <w:spacing w:line="360" w:lineRule="auto"/>
              <w:rPr>
                <w:sz w:val="24"/>
                <w:szCs w:val="24"/>
              </w:rPr>
            </w:pPr>
          </w:p>
        </w:tc>
        <w:tc>
          <w:tcPr>
            <w:tcW w:w="1739" w:type="dxa"/>
          </w:tcPr>
          <w:p w14:paraId="153A113E" w14:textId="77777777" w:rsidR="008A1961" w:rsidRPr="00442838" w:rsidRDefault="008A1961" w:rsidP="008A1961">
            <w:pPr>
              <w:spacing w:line="360" w:lineRule="auto"/>
              <w:rPr>
                <w:sz w:val="24"/>
                <w:szCs w:val="24"/>
              </w:rPr>
            </w:pPr>
          </w:p>
        </w:tc>
      </w:tr>
      <w:tr w:rsidR="008A1961" w:rsidRPr="00442838" w14:paraId="2A433300" w14:textId="77777777" w:rsidTr="008A1961">
        <w:tc>
          <w:tcPr>
            <w:tcW w:w="1860" w:type="dxa"/>
          </w:tcPr>
          <w:p w14:paraId="71C7E3CB" w14:textId="77777777" w:rsidR="008A1961" w:rsidRPr="00442838" w:rsidRDefault="008A1961" w:rsidP="008A1961">
            <w:pPr>
              <w:spacing w:line="360" w:lineRule="auto"/>
              <w:rPr>
                <w:sz w:val="24"/>
                <w:szCs w:val="24"/>
              </w:rPr>
            </w:pPr>
          </w:p>
        </w:tc>
        <w:tc>
          <w:tcPr>
            <w:tcW w:w="1840" w:type="dxa"/>
          </w:tcPr>
          <w:p w14:paraId="1C7AD803" w14:textId="77777777" w:rsidR="008A1961" w:rsidRPr="00442838" w:rsidRDefault="008A1961" w:rsidP="008A1961">
            <w:pPr>
              <w:spacing w:line="360" w:lineRule="auto"/>
              <w:rPr>
                <w:sz w:val="24"/>
                <w:szCs w:val="24"/>
              </w:rPr>
            </w:pPr>
          </w:p>
        </w:tc>
        <w:tc>
          <w:tcPr>
            <w:tcW w:w="1873" w:type="dxa"/>
          </w:tcPr>
          <w:p w14:paraId="2FBDA8E8" w14:textId="77777777" w:rsidR="008A1961" w:rsidRPr="00442838" w:rsidRDefault="008A1961" w:rsidP="008A1961">
            <w:pPr>
              <w:spacing w:line="360" w:lineRule="auto"/>
              <w:rPr>
                <w:sz w:val="24"/>
                <w:szCs w:val="24"/>
              </w:rPr>
            </w:pPr>
          </w:p>
        </w:tc>
        <w:tc>
          <w:tcPr>
            <w:tcW w:w="1739" w:type="dxa"/>
          </w:tcPr>
          <w:p w14:paraId="1A05A081" w14:textId="77777777" w:rsidR="008A1961" w:rsidRPr="00442838" w:rsidRDefault="008A1961" w:rsidP="008A1961">
            <w:pPr>
              <w:spacing w:line="360" w:lineRule="auto"/>
              <w:rPr>
                <w:sz w:val="24"/>
                <w:szCs w:val="24"/>
              </w:rPr>
            </w:pPr>
          </w:p>
        </w:tc>
        <w:tc>
          <w:tcPr>
            <w:tcW w:w="1739" w:type="dxa"/>
          </w:tcPr>
          <w:p w14:paraId="64EB2EA2" w14:textId="77777777" w:rsidR="008A1961" w:rsidRPr="00442838" w:rsidRDefault="008A1961" w:rsidP="008A1961">
            <w:pPr>
              <w:spacing w:line="360" w:lineRule="auto"/>
              <w:rPr>
                <w:sz w:val="24"/>
                <w:szCs w:val="24"/>
              </w:rPr>
            </w:pPr>
          </w:p>
        </w:tc>
        <w:tc>
          <w:tcPr>
            <w:tcW w:w="1739" w:type="dxa"/>
          </w:tcPr>
          <w:p w14:paraId="2D68D86A" w14:textId="77777777" w:rsidR="008A1961" w:rsidRPr="00442838" w:rsidRDefault="008A1961" w:rsidP="008A1961">
            <w:pPr>
              <w:spacing w:line="360" w:lineRule="auto"/>
              <w:rPr>
                <w:sz w:val="24"/>
                <w:szCs w:val="24"/>
              </w:rPr>
            </w:pPr>
          </w:p>
        </w:tc>
      </w:tr>
      <w:tr w:rsidR="008A1961" w:rsidRPr="00442838" w14:paraId="3BA19E76" w14:textId="77777777" w:rsidTr="008A1961">
        <w:tc>
          <w:tcPr>
            <w:tcW w:w="1860" w:type="dxa"/>
          </w:tcPr>
          <w:p w14:paraId="6F084E54" w14:textId="77777777" w:rsidR="008A1961" w:rsidRPr="00442838" w:rsidRDefault="008A1961" w:rsidP="008A1961">
            <w:pPr>
              <w:spacing w:line="360" w:lineRule="auto"/>
              <w:rPr>
                <w:sz w:val="24"/>
                <w:szCs w:val="24"/>
              </w:rPr>
            </w:pPr>
          </w:p>
        </w:tc>
        <w:tc>
          <w:tcPr>
            <w:tcW w:w="1840" w:type="dxa"/>
          </w:tcPr>
          <w:p w14:paraId="2CB1E9B9" w14:textId="77777777" w:rsidR="008A1961" w:rsidRPr="00442838" w:rsidRDefault="008A1961" w:rsidP="008A1961">
            <w:pPr>
              <w:spacing w:line="360" w:lineRule="auto"/>
              <w:rPr>
                <w:sz w:val="24"/>
                <w:szCs w:val="24"/>
              </w:rPr>
            </w:pPr>
          </w:p>
        </w:tc>
        <w:tc>
          <w:tcPr>
            <w:tcW w:w="1873" w:type="dxa"/>
          </w:tcPr>
          <w:p w14:paraId="406025C4" w14:textId="77777777" w:rsidR="008A1961" w:rsidRPr="00442838" w:rsidRDefault="008A1961" w:rsidP="008A1961">
            <w:pPr>
              <w:spacing w:line="360" w:lineRule="auto"/>
              <w:rPr>
                <w:sz w:val="24"/>
                <w:szCs w:val="24"/>
              </w:rPr>
            </w:pPr>
          </w:p>
        </w:tc>
        <w:tc>
          <w:tcPr>
            <w:tcW w:w="1739" w:type="dxa"/>
          </w:tcPr>
          <w:p w14:paraId="43959596" w14:textId="77777777" w:rsidR="008A1961" w:rsidRPr="00442838" w:rsidRDefault="008A1961" w:rsidP="008A1961">
            <w:pPr>
              <w:spacing w:line="360" w:lineRule="auto"/>
              <w:rPr>
                <w:sz w:val="24"/>
                <w:szCs w:val="24"/>
              </w:rPr>
            </w:pPr>
          </w:p>
        </w:tc>
        <w:tc>
          <w:tcPr>
            <w:tcW w:w="1739" w:type="dxa"/>
          </w:tcPr>
          <w:p w14:paraId="5C987CF9" w14:textId="77777777" w:rsidR="008A1961" w:rsidRPr="00442838" w:rsidRDefault="008A1961" w:rsidP="008A1961">
            <w:pPr>
              <w:spacing w:line="360" w:lineRule="auto"/>
              <w:rPr>
                <w:sz w:val="24"/>
                <w:szCs w:val="24"/>
              </w:rPr>
            </w:pPr>
          </w:p>
        </w:tc>
        <w:tc>
          <w:tcPr>
            <w:tcW w:w="1739" w:type="dxa"/>
          </w:tcPr>
          <w:p w14:paraId="60FF425C" w14:textId="77777777" w:rsidR="008A1961" w:rsidRPr="00442838" w:rsidRDefault="008A1961" w:rsidP="008A1961">
            <w:pPr>
              <w:spacing w:line="360" w:lineRule="auto"/>
              <w:rPr>
                <w:sz w:val="24"/>
                <w:szCs w:val="24"/>
              </w:rPr>
            </w:pPr>
          </w:p>
        </w:tc>
      </w:tr>
      <w:tr w:rsidR="008A1961" w:rsidRPr="00442838" w14:paraId="1349D8F2" w14:textId="77777777" w:rsidTr="008A1961">
        <w:tc>
          <w:tcPr>
            <w:tcW w:w="1860" w:type="dxa"/>
          </w:tcPr>
          <w:p w14:paraId="4248E2F1" w14:textId="77777777" w:rsidR="008A1961" w:rsidRPr="00442838" w:rsidRDefault="008A1961" w:rsidP="008A1961">
            <w:pPr>
              <w:spacing w:line="360" w:lineRule="auto"/>
              <w:rPr>
                <w:sz w:val="24"/>
                <w:szCs w:val="24"/>
              </w:rPr>
            </w:pPr>
          </w:p>
        </w:tc>
        <w:tc>
          <w:tcPr>
            <w:tcW w:w="1840" w:type="dxa"/>
          </w:tcPr>
          <w:p w14:paraId="01371BBC" w14:textId="77777777" w:rsidR="008A1961" w:rsidRPr="00442838" w:rsidRDefault="008A1961" w:rsidP="008A1961">
            <w:pPr>
              <w:spacing w:line="360" w:lineRule="auto"/>
              <w:rPr>
                <w:sz w:val="24"/>
                <w:szCs w:val="24"/>
              </w:rPr>
            </w:pPr>
          </w:p>
        </w:tc>
        <w:tc>
          <w:tcPr>
            <w:tcW w:w="1873" w:type="dxa"/>
          </w:tcPr>
          <w:p w14:paraId="3A2FA927" w14:textId="77777777" w:rsidR="008A1961" w:rsidRPr="00442838" w:rsidRDefault="008A1961" w:rsidP="008A1961">
            <w:pPr>
              <w:spacing w:line="360" w:lineRule="auto"/>
              <w:rPr>
                <w:sz w:val="24"/>
                <w:szCs w:val="24"/>
              </w:rPr>
            </w:pPr>
          </w:p>
        </w:tc>
        <w:tc>
          <w:tcPr>
            <w:tcW w:w="1739" w:type="dxa"/>
          </w:tcPr>
          <w:p w14:paraId="51791D4D" w14:textId="77777777" w:rsidR="008A1961" w:rsidRPr="00442838" w:rsidRDefault="008A1961" w:rsidP="008A1961">
            <w:pPr>
              <w:spacing w:line="360" w:lineRule="auto"/>
              <w:rPr>
                <w:sz w:val="24"/>
                <w:szCs w:val="24"/>
              </w:rPr>
            </w:pPr>
          </w:p>
        </w:tc>
        <w:tc>
          <w:tcPr>
            <w:tcW w:w="1739" w:type="dxa"/>
          </w:tcPr>
          <w:p w14:paraId="2E65FA00" w14:textId="77777777" w:rsidR="008A1961" w:rsidRPr="00442838" w:rsidRDefault="008A1961" w:rsidP="008A1961">
            <w:pPr>
              <w:spacing w:line="360" w:lineRule="auto"/>
              <w:rPr>
                <w:sz w:val="24"/>
                <w:szCs w:val="24"/>
              </w:rPr>
            </w:pPr>
          </w:p>
        </w:tc>
        <w:tc>
          <w:tcPr>
            <w:tcW w:w="1739" w:type="dxa"/>
          </w:tcPr>
          <w:p w14:paraId="1934A27A" w14:textId="77777777" w:rsidR="008A1961" w:rsidRPr="00442838" w:rsidRDefault="008A1961" w:rsidP="008A1961">
            <w:pPr>
              <w:spacing w:line="360" w:lineRule="auto"/>
              <w:rPr>
                <w:sz w:val="24"/>
                <w:szCs w:val="24"/>
              </w:rPr>
            </w:pPr>
          </w:p>
        </w:tc>
      </w:tr>
      <w:tr w:rsidR="008A1961" w:rsidRPr="00442838" w14:paraId="1A8B09FD" w14:textId="77777777" w:rsidTr="008A1961">
        <w:tc>
          <w:tcPr>
            <w:tcW w:w="1860" w:type="dxa"/>
          </w:tcPr>
          <w:p w14:paraId="13147F5A" w14:textId="77777777" w:rsidR="008A1961" w:rsidRPr="00442838" w:rsidRDefault="008A1961" w:rsidP="008A1961">
            <w:pPr>
              <w:spacing w:line="360" w:lineRule="auto"/>
              <w:rPr>
                <w:sz w:val="24"/>
                <w:szCs w:val="24"/>
              </w:rPr>
            </w:pPr>
          </w:p>
        </w:tc>
        <w:tc>
          <w:tcPr>
            <w:tcW w:w="1840" w:type="dxa"/>
          </w:tcPr>
          <w:p w14:paraId="14666575" w14:textId="77777777" w:rsidR="008A1961" w:rsidRPr="00442838" w:rsidRDefault="008A1961" w:rsidP="008A1961">
            <w:pPr>
              <w:spacing w:line="360" w:lineRule="auto"/>
              <w:rPr>
                <w:sz w:val="24"/>
                <w:szCs w:val="24"/>
              </w:rPr>
            </w:pPr>
          </w:p>
        </w:tc>
        <w:tc>
          <w:tcPr>
            <w:tcW w:w="1873" w:type="dxa"/>
          </w:tcPr>
          <w:p w14:paraId="374EF11A" w14:textId="77777777" w:rsidR="008A1961" w:rsidRPr="00442838" w:rsidRDefault="008A1961" w:rsidP="008A1961">
            <w:pPr>
              <w:spacing w:line="360" w:lineRule="auto"/>
              <w:rPr>
                <w:sz w:val="24"/>
                <w:szCs w:val="24"/>
              </w:rPr>
            </w:pPr>
          </w:p>
        </w:tc>
        <w:tc>
          <w:tcPr>
            <w:tcW w:w="1739" w:type="dxa"/>
          </w:tcPr>
          <w:p w14:paraId="6A8443BE" w14:textId="77777777" w:rsidR="008A1961" w:rsidRPr="00442838" w:rsidRDefault="008A1961" w:rsidP="008A1961">
            <w:pPr>
              <w:spacing w:line="360" w:lineRule="auto"/>
              <w:rPr>
                <w:sz w:val="24"/>
                <w:szCs w:val="24"/>
              </w:rPr>
            </w:pPr>
          </w:p>
        </w:tc>
        <w:tc>
          <w:tcPr>
            <w:tcW w:w="1739" w:type="dxa"/>
          </w:tcPr>
          <w:p w14:paraId="6F27ACEF" w14:textId="77777777" w:rsidR="008A1961" w:rsidRPr="00442838" w:rsidRDefault="008A1961" w:rsidP="008A1961">
            <w:pPr>
              <w:spacing w:line="360" w:lineRule="auto"/>
              <w:rPr>
                <w:sz w:val="24"/>
                <w:szCs w:val="24"/>
              </w:rPr>
            </w:pPr>
          </w:p>
        </w:tc>
        <w:tc>
          <w:tcPr>
            <w:tcW w:w="1739" w:type="dxa"/>
          </w:tcPr>
          <w:p w14:paraId="60222FA7" w14:textId="77777777" w:rsidR="008A1961" w:rsidRPr="00442838" w:rsidRDefault="008A1961" w:rsidP="008A1961">
            <w:pPr>
              <w:spacing w:line="360" w:lineRule="auto"/>
              <w:rPr>
                <w:sz w:val="24"/>
                <w:szCs w:val="24"/>
              </w:rPr>
            </w:pPr>
          </w:p>
        </w:tc>
      </w:tr>
      <w:tr w:rsidR="008A1961" w:rsidRPr="00442838" w14:paraId="71D9EA00" w14:textId="77777777" w:rsidTr="008A1961">
        <w:tc>
          <w:tcPr>
            <w:tcW w:w="1860" w:type="dxa"/>
          </w:tcPr>
          <w:p w14:paraId="630AED19" w14:textId="77777777" w:rsidR="008A1961" w:rsidRPr="00442838" w:rsidRDefault="008A1961" w:rsidP="008A1961">
            <w:pPr>
              <w:spacing w:line="360" w:lineRule="auto"/>
              <w:rPr>
                <w:sz w:val="24"/>
                <w:szCs w:val="24"/>
              </w:rPr>
            </w:pPr>
          </w:p>
        </w:tc>
        <w:tc>
          <w:tcPr>
            <w:tcW w:w="1840" w:type="dxa"/>
          </w:tcPr>
          <w:p w14:paraId="3536CF25" w14:textId="77777777" w:rsidR="008A1961" w:rsidRPr="00442838" w:rsidRDefault="008A1961" w:rsidP="008A1961">
            <w:pPr>
              <w:spacing w:line="360" w:lineRule="auto"/>
              <w:rPr>
                <w:sz w:val="24"/>
                <w:szCs w:val="24"/>
              </w:rPr>
            </w:pPr>
          </w:p>
        </w:tc>
        <w:tc>
          <w:tcPr>
            <w:tcW w:w="1873" w:type="dxa"/>
          </w:tcPr>
          <w:p w14:paraId="12B589F9" w14:textId="77777777" w:rsidR="008A1961" w:rsidRPr="00442838" w:rsidRDefault="008A1961" w:rsidP="008A1961">
            <w:pPr>
              <w:spacing w:line="360" w:lineRule="auto"/>
              <w:rPr>
                <w:sz w:val="24"/>
                <w:szCs w:val="24"/>
              </w:rPr>
            </w:pPr>
          </w:p>
        </w:tc>
        <w:tc>
          <w:tcPr>
            <w:tcW w:w="1739" w:type="dxa"/>
          </w:tcPr>
          <w:p w14:paraId="597ACC87" w14:textId="77777777" w:rsidR="008A1961" w:rsidRPr="00442838" w:rsidRDefault="008A1961" w:rsidP="008A1961">
            <w:pPr>
              <w:spacing w:line="360" w:lineRule="auto"/>
              <w:rPr>
                <w:sz w:val="24"/>
                <w:szCs w:val="24"/>
              </w:rPr>
            </w:pPr>
          </w:p>
        </w:tc>
        <w:tc>
          <w:tcPr>
            <w:tcW w:w="1739" w:type="dxa"/>
          </w:tcPr>
          <w:p w14:paraId="5705444A" w14:textId="77777777" w:rsidR="008A1961" w:rsidRPr="00442838" w:rsidRDefault="008A1961" w:rsidP="008A1961">
            <w:pPr>
              <w:spacing w:line="360" w:lineRule="auto"/>
              <w:rPr>
                <w:sz w:val="24"/>
                <w:szCs w:val="24"/>
              </w:rPr>
            </w:pPr>
          </w:p>
        </w:tc>
        <w:tc>
          <w:tcPr>
            <w:tcW w:w="1739" w:type="dxa"/>
          </w:tcPr>
          <w:p w14:paraId="00199E48" w14:textId="77777777" w:rsidR="008A1961" w:rsidRPr="00442838" w:rsidRDefault="008A1961" w:rsidP="008A1961">
            <w:pPr>
              <w:spacing w:line="360" w:lineRule="auto"/>
              <w:rPr>
                <w:sz w:val="24"/>
                <w:szCs w:val="24"/>
              </w:rPr>
            </w:pPr>
          </w:p>
        </w:tc>
      </w:tr>
      <w:tr w:rsidR="008A1961" w:rsidRPr="00442838" w14:paraId="5E5D1609" w14:textId="77777777" w:rsidTr="008A1961">
        <w:tc>
          <w:tcPr>
            <w:tcW w:w="1860" w:type="dxa"/>
          </w:tcPr>
          <w:p w14:paraId="4FF2E488" w14:textId="77777777" w:rsidR="008A1961" w:rsidRPr="00442838" w:rsidRDefault="008A1961" w:rsidP="008A1961">
            <w:pPr>
              <w:spacing w:line="360" w:lineRule="auto"/>
              <w:rPr>
                <w:sz w:val="24"/>
                <w:szCs w:val="24"/>
              </w:rPr>
            </w:pPr>
          </w:p>
        </w:tc>
        <w:tc>
          <w:tcPr>
            <w:tcW w:w="1840" w:type="dxa"/>
          </w:tcPr>
          <w:p w14:paraId="3436177D" w14:textId="77777777" w:rsidR="008A1961" w:rsidRPr="00442838" w:rsidRDefault="008A1961" w:rsidP="008A1961">
            <w:pPr>
              <w:spacing w:line="360" w:lineRule="auto"/>
              <w:rPr>
                <w:sz w:val="24"/>
                <w:szCs w:val="24"/>
              </w:rPr>
            </w:pPr>
          </w:p>
        </w:tc>
        <w:tc>
          <w:tcPr>
            <w:tcW w:w="1873" w:type="dxa"/>
          </w:tcPr>
          <w:p w14:paraId="1A2FE756" w14:textId="77777777" w:rsidR="008A1961" w:rsidRPr="00442838" w:rsidRDefault="008A1961" w:rsidP="008A1961">
            <w:pPr>
              <w:spacing w:line="360" w:lineRule="auto"/>
              <w:rPr>
                <w:sz w:val="24"/>
                <w:szCs w:val="24"/>
              </w:rPr>
            </w:pPr>
          </w:p>
        </w:tc>
        <w:tc>
          <w:tcPr>
            <w:tcW w:w="1739" w:type="dxa"/>
          </w:tcPr>
          <w:p w14:paraId="3ACA8850" w14:textId="77777777" w:rsidR="008A1961" w:rsidRPr="00442838" w:rsidRDefault="008A1961" w:rsidP="008A1961">
            <w:pPr>
              <w:spacing w:line="360" w:lineRule="auto"/>
              <w:rPr>
                <w:sz w:val="24"/>
                <w:szCs w:val="24"/>
              </w:rPr>
            </w:pPr>
          </w:p>
        </w:tc>
        <w:tc>
          <w:tcPr>
            <w:tcW w:w="1739" w:type="dxa"/>
          </w:tcPr>
          <w:p w14:paraId="06DC3624" w14:textId="77777777" w:rsidR="008A1961" w:rsidRPr="00442838" w:rsidRDefault="008A1961" w:rsidP="008A1961">
            <w:pPr>
              <w:spacing w:line="360" w:lineRule="auto"/>
              <w:rPr>
                <w:sz w:val="24"/>
                <w:szCs w:val="24"/>
              </w:rPr>
            </w:pPr>
          </w:p>
        </w:tc>
        <w:tc>
          <w:tcPr>
            <w:tcW w:w="1739" w:type="dxa"/>
          </w:tcPr>
          <w:p w14:paraId="4915A4B9" w14:textId="77777777" w:rsidR="008A1961" w:rsidRPr="00442838" w:rsidRDefault="008A1961" w:rsidP="008A1961">
            <w:pPr>
              <w:spacing w:line="360" w:lineRule="auto"/>
              <w:rPr>
                <w:sz w:val="24"/>
                <w:szCs w:val="24"/>
              </w:rPr>
            </w:pPr>
          </w:p>
        </w:tc>
      </w:tr>
      <w:tr w:rsidR="008A1961" w:rsidRPr="00442838" w14:paraId="39BABFD9" w14:textId="77777777" w:rsidTr="008A1961">
        <w:tc>
          <w:tcPr>
            <w:tcW w:w="1860" w:type="dxa"/>
          </w:tcPr>
          <w:p w14:paraId="34234664" w14:textId="77777777" w:rsidR="008A1961" w:rsidRPr="00442838" w:rsidRDefault="008A1961" w:rsidP="008A1961">
            <w:pPr>
              <w:spacing w:line="360" w:lineRule="auto"/>
              <w:rPr>
                <w:sz w:val="24"/>
                <w:szCs w:val="24"/>
              </w:rPr>
            </w:pPr>
          </w:p>
        </w:tc>
        <w:tc>
          <w:tcPr>
            <w:tcW w:w="1840" w:type="dxa"/>
          </w:tcPr>
          <w:p w14:paraId="48502C1D" w14:textId="77777777" w:rsidR="008A1961" w:rsidRPr="00442838" w:rsidRDefault="008A1961" w:rsidP="008A1961">
            <w:pPr>
              <w:spacing w:line="360" w:lineRule="auto"/>
              <w:rPr>
                <w:sz w:val="24"/>
                <w:szCs w:val="24"/>
              </w:rPr>
            </w:pPr>
          </w:p>
        </w:tc>
        <w:tc>
          <w:tcPr>
            <w:tcW w:w="1873" w:type="dxa"/>
          </w:tcPr>
          <w:p w14:paraId="46B940CE" w14:textId="77777777" w:rsidR="008A1961" w:rsidRPr="00442838" w:rsidRDefault="008A1961" w:rsidP="008A1961">
            <w:pPr>
              <w:spacing w:line="360" w:lineRule="auto"/>
              <w:rPr>
                <w:sz w:val="24"/>
                <w:szCs w:val="24"/>
              </w:rPr>
            </w:pPr>
          </w:p>
        </w:tc>
        <w:tc>
          <w:tcPr>
            <w:tcW w:w="1739" w:type="dxa"/>
          </w:tcPr>
          <w:p w14:paraId="4BF80ABB" w14:textId="77777777" w:rsidR="008A1961" w:rsidRPr="00442838" w:rsidRDefault="008A1961" w:rsidP="008A1961">
            <w:pPr>
              <w:spacing w:line="360" w:lineRule="auto"/>
              <w:rPr>
                <w:sz w:val="24"/>
                <w:szCs w:val="24"/>
              </w:rPr>
            </w:pPr>
          </w:p>
        </w:tc>
        <w:tc>
          <w:tcPr>
            <w:tcW w:w="1739" w:type="dxa"/>
          </w:tcPr>
          <w:p w14:paraId="05C0975B" w14:textId="77777777" w:rsidR="008A1961" w:rsidRPr="00442838" w:rsidRDefault="008A1961" w:rsidP="008A1961">
            <w:pPr>
              <w:spacing w:line="360" w:lineRule="auto"/>
              <w:rPr>
                <w:sz w:val="24"/>
                <w:szCs w:val="24"/>
              </w:rPr>
            </w:pPr>
          </w:p>
        </w:tc>
        <w:tc>
          <w:tcPr>
            <w:tcW w:w="1739" w:type="dxa"/>
          </w:tcPr>
          <w:p w14:paraId="487B355B" w14:textId="77777777" w:rsidR="008A1961" w:rsidRPr="00442838" w:rsidRDefault="008A1961" w:rsidP="008A1961">
            <w:pPr>
              <w:spacing w:line="360" w:lineRule="auto"/>
              <w:rPr>
                <w:sz w:val="24"/>
                <w:szCs w:val="24"/>
              </w:rPr>
            </w:pPr>
          </w:p>
        </w:tc>
      </w:tr>
      <w:tr w:rsidR="008A1961" w:rsidRPr="00442838" w14:paraId="0DB9B52B" w14:textId="77777777" w:rsidTr="008A1961">
        <w:tc>
          <w:tcPr>
            <w:tcW w:w="1860" w:type="dxa"/>
          </w:tcPr>
          <w:p w14:paraId="4C5EAEDD" w14:textId="77777777" w:rsidR="008A1961" w:rsidRPr="00442838" w:rsidRDefault="008A1961" w:rsidP="008A1961">
            <w:pPr>
              <w:spacing w:line="360" w:lineRule="auto"/>
              <w:rPr>
                <w:sz w:val="24"/>
                <w:szCs w:val="24"/>
              </w:rPr>
            </w:pPr>
          </w:p>
        </w:tc>
        <w:tc>
          <w:tcPr>
            <w:tcW w:w="1840" w:type="dxa"/>
          </w:tcPr>
          <w:p w14:paraId="6767359D" w14:textId="77777777" w:rsidR="008A1961" w:rsidRPr="00442838" w:rsidRDefault="008A1961" w:rsidP="008A1961">
            <w:pPr>
              <w:spacing w:line="360" w:lineRule="auto"/>
              <w:rPr>
                <w:sz w:val="24"/>
                <w:szCs w:val="24"/>
              </w:rPr>
            </w:pPr>
          </w:p>
        </w:tc>
        <w:tc>
          <w:tcPr>
            <w:tcW w:w="1873" w:type="dxa"/>
          </w:tcPr>
          <w:p w14:paraId="7D80C65C" w14:textId="77777777" w:rsidR="008A1961" w:rsidRPr="00442838" w:rsidRDefault="008A1961" w:rsidP="008A1961">
            <w:pPr>
              <w:spacing w:line="360" w:lineRule="auto"/>
              <w:rPr>
                <w:sz w:val="24"/>
                <w:szCs w:val="24"/>
              </w:rPr>
            </w:pPr>
          </w:p>
        </w:tc>
        <w:tc>
          <w:tcPr>
            <w:tcW w:w="1739" w:type="dxa"/>
          </w:tcPr>
          <w:p w14:paraId="5046C111" w14:textId="77777777" w:rsidR="008A1961" w:rsidRPr="00442838" w:rsidRDefault="008A1961" w:rsidP="008A1961">
            <w:pPr>
              <w:spacing w:line="360" w:lineRule="auto"/>
              <w:rPr>
                <w:sz w:val="24"/>
                <w:szCs w:val="24"/>
              </w:rPr>
            </w:pPr>
          </w:p>
        </w:tc>
        <w:tc>
          <w:tcPr>
            <w:tcW w:w="1739" w:type="dxa"/>
          </w:tcPr>
          <w:p w14:paraId="45697694" w14:textId="77777777" w:rsidR="008A1961" w:rsidRPr="00442838" w:rsidRDefault="008A1961" w:rsidP="008A1961">
            <w:pPr>
              <w:spacing w:line="360" w:lineRule="auto"/>
              <w:rPr>
                <w:sz w:val="24"/>
                <w:szCs w:val="24"/>
              </w:rPr>
            </w:pPr>
          </w:p>
        </w:tc>
        <w:tc>
          <w:tcPr>
            <w:tcW w:w="1739" w:type="dxa"/>
          </w:tcPr>
          <w:p w14:paraId="79F6D797" w14:textId="77777777" w:rsidR="008A1961" w:rsidRPr="00442838" w:rsidRDefault="008A1961" w:rsidP="008A1961">
            <w:pPr>
              <w:spacing w:line="360" w:lineRule="auto"/>
              <w:rPr>
                <w:sz w:val="24"/>
                <w:szCs w:val="24"/>
              </w:rPr>
            </w:pPr>
          </w:p>
        </w:tc>
      </w:tr>
      <w:tr w:rsidR="008A1961" w:rsidRPr="00442838" w14:paraId="3B27D6DE" w14:textId="77777777" w:rsidTr="008A1961">
        <w:tc>
          <w:tcPr>
            <w:tcW w:w="1860" w:type="dxa"/>
          </w:tcPr>
          <w:p w14:paraId="2867E919" w14:textId="77777777" w:rsidR="008A1961" w:rsidRPr="00442838" w:rsidRDefault="008A1961" w:rsidP="008A1961">
            <w:pPr>
              <w:spacing w:line="360" w:lineRule="auto"/>
              <w:rPr>
                <w:sz w:val="24"/>
                <w:szCs w:val="24"/>
              </w:rPr>
            </w:pPr>
          </w:p>
        </w:tc>
        <w:tc>
          <w:tcPr>
            <w:tcW w:w="1840" w:type="dxa"/>
          </w:tcPr>
          <w:p w14:paraId="35661995" w14:textId="77777777" w:rsidR="008A1961" w:rsidRPr="00442838" w:rsidRDefault="008A1961" w:rsidP="008A1961">
            <w:pPr>
              <w:spacing w:line="360" w:lineRule="auto"/>
              <w:rPr>
                <w:sz w:val="24"/>
                <w:szCs w:val="24"/>
              </w:rPr>
            </w:pPr>
          </w:p>
        </w:tc>
        <w:tc>
          <w:tcPr>
            <w:tcW w:w="1873" w:type="dxa"/>
          </w:tcPr>
          <w:p w14:paraId="28F03722" w14:textId="77777777" w:rsidR="008A1961" w:rsidRPr="00442838" w:rsidRDefault="008A1961" w:rsidP="008A1961">
            <w:pPr>
              <w:spacing w:line="360" w:lineRule="auto"/>
              <w:rPr>
                <w:sz w:val="24"/>
                <w:szCs w:val="24"/>
              </w:rPr>
            </w:pPr>
          </w:p>
        </w:tc>
        <w:tc>
          <w:tcPr>
            <w:tcW w:w="1739" w:type="dxa"/>
          </w:tcPr>
          <w:p w14:paraId="227FCA34" w14:textId="77777777" w:rsidR="008A1961" w:rsidRPr="00442838" w:rsidRDefault="008A1961" w:rsidP="008A1961">
            <w:pPr>
              <w:spacing w:line="360" w:lineRule="auto"/>
              <w:rPr>
                <w:sz w:val="24"/>
                <w:szCs w:val="24"/>
              </w:rPr>
            </w:pPr>
          </w:p>
        </w:tc>
        <w:tc>
          <w:tcPr>
            <w:tcW w:w="1739" w:type="dxa"/>
          </w:tcPr>
          <w:p w14:paraId="1B7CDEDF" w14:textId="77777777" w:rsidR="008A1961" w:rsidRPr="00442838" w:rsidRDefault="008A1961" w:rsidP="008A1961">
            <w:pPr>
              <w:spacing w:line="360" w:lineRule="auto"/>
              <w:rPr>
                <w:sz w:val="24"/>
                <w:szCs w:val="24"/>
              </w:rPr>
            </w:pPr>
          </w:p>
        </w:tc>
        <w:tc>
          <w:tcPr>
            <w:tcW w:w="1739" w:type="dxa"/>
          </w:tcPr>
          <w:p w14:paraId="207ECA69" w14:textId="77777777" w:rsidR="008A1961" w:rsidRPr="00442838" w:rsidRDefault="008A1961" w:rsidP="008A1961">
            <w:pPr>
              <w:spacing w:line="360" w:lineRule="auto"/>
              <w:rPr>
                <w:sz w:val="24"/>
                <w:szCs w:val="24"/>
              </w:rPr>
            </w:pPr>
          </w:p>
        </w:tc>
      </w:tr>
      <w:tr w:rsidR="008A1961" w:rsidRPr="00442838" w14:paraId="3F31E751" w14:textId="77777777" w:rsidTr="008A1961">
        <w:tc>
          <w:tcPr>
            <w:tcW w:w="1860" w:type="dxa"/>
          </w:tcPr>
          <w:p w14:paraId="026AC963" w14:textId="77777777" w:rsidR="008A1961" w:rsidRPr="00442838" w:rsidRDefault="008A1961" w:rsidP="008A1961">
            <w:pPr>
              <w:spacing w:line="360" w:lineRule="auto"/>
              <w:rPr>
                <w:sz w:val="24"/>
                <w:szCs w:val="24"/>
              </w:rPr>
            </w:pPr>
          </w:p>
        </w:tc>
        <w:tc>
          <w:tcPr>
            <w:tcW w:w="1840" w:type="dxa"/>
          </w:tcPr>
          <w:p w14:paraId="55BC7A0F" w14:textId="77777777" w:rsidR="008A1961" w:rsidRPr="00442838" w:rsidRDefault="008A1961" w:rsidP="008A1961">
            <w:pPr>
              <w:spacing w:line="360" w:lineRule="auto"/>
              <w:rPr>
                <w:sz w:val="24"/>
                <w:szCs w:val="24"/>
              </w:rPr>
            </w:pPr>
          </w:p>
        </w:tc>
        <w:tc>
          <w:tcPr>
            <w:tcW w:w="1873" w:type="dxa"/>
          </w:tcPr>
          <w:p w14:paraId="3AA379E7" w14:textId="77777777" w:rsidR="008A1961" w:rsidRPr="00442838" w:rsidRDefault="008A1961" w:rsidP="008A1961">
            <w:pPr>
              <w:spacing w:line="360" w:lineRule="auto"/>
              <w:rPr>
                <w:sz w:val="24"/>
                <w:szCs w:val="24"/>
              </w:rPr>
            </w:pPr>
          </w:p>
        </w:tc>
        <w:tc>
          <w:tcPr>
            <w:tcW w:w="1739" w:type="dxa"/>
          </w:tcPr>
          <w:p w14:paraId="2C886557" w14:textId="77777777" w:rsidR="008A1961" w:rsidRPr="00442838" w:rsidRDefault="008A1961" w:rsidP="008A1961">
            <w:pPr>
              <w:spacing w:line="360" w:lineRule="auto"/>
              <w:rPr>
                <w:sz w:val="24"/>
                <w:szCs w:val="24"/>
              </w:rPr>
            </w:pPr>
          </w:p>
        </w:tc>
        <w:tc>
          <w:tcPr>
            <w:tcW w:w="1739" w:type="dxa"/>
          </w:tcPr>
          <w:p w14:paraId="07A48CF5" w14:textId="77777777" w:rsidR="008A1961" w:rsidRPr="00442838" w:rsidRDefault="008A1961" w:rsidP="008A1961">
            <w:pPr>
              <w:spacing w:line="360" w:lineRule="auto"/>
              <w:rPr>
                <w:sz w:val="24"/>
                <w:szCs w:val="24"/>
              </w:rPr>
            </w:pPr>
          </w:p>
        </w:tc>
        <w:tc>
          <w:tcPr>
            <w:tcW w:w="1739" w:type="dxa"/>
          </w:tcPr>
          <w:p w14:paraId="4EC03805" w14:textId="77777777" w:rsidR="008A1961" w:rsidRPr="00442838" w:rsidRDefault="008A1961" w:rsidP="008A1961">
            <w:pPr>
              <w:spacing w:line="360" w:lineRule="auto"/>
              <w:rPr>
                <w:sz w:val="24"/>
                <w:szCs w:val="24"/>
              </w:rPr>
            </w:pPr>
          </w:p>
        </w:tc>
      </w:tr>
      <w:tr w:rsidR="008A1961" w:rsidRPr="00442838" w14:paraId="4215C85F" w14:textId="77777777" w:rsidTr="008A1961">
        <w:tc>
          <w:tcPr>
            <w:tcW w:w="1860" w:type="dxa"/>
          </w:tcPr>
          <w:p w14:paraId="7883DD8C" w14:textId="77777777" w:rsidR="008A1961" w:rsidRPr="00442838" w:rsidRDefault="008A1961" w:rsidP="008A1961">
            <w:pPr>
              <w:spacing w:line="360" w:lineRule="auto"/>
              <w:rPr>
                <w:sz w:val="24"/>
                <w:szCs w:val="24"/>
              </w:rPr>
            </w:pPr>
          </w:p>
        </w:tc>
        <w:tc>
          <w:tcPr>
            <w:tcW w:w="1840" w:type="dxa"/>
          </w:tcPr>
          <w:p w14:paraId="75D73CDE" w14:textId="77777777" w:rsidR="008A1961" w:rsidRPr="00442838" w:rsidRDefault="008A1961" w:rsidP="008A1961">
            <w:pPr>
              <w:spacing w:line="360" w:lineRule="auto"/>
              <w:rPr>
                <w:sz w:val="24"/>
                <w:szCs w:val="24"/>
              </w:rPr>
            </w:pPr>
          </w:p>
        </w:tc>
        <w:tc>
          <w:tcPr>
            <w:tcW w:w="1873" w:type="dxa"/>
          </w:tcPr>
          <w:p w14:paraId="5D46F7F9" w14:textId="77777777" w:rsidR="008A1961" w:rsidRPr="00442838" w:rsidRDefault="008A1961" w:rsidP="008A1961">
            <w:pPr>
              <w:spacing w:line="360" w:lineRule="auto"/>
              <w:rPr>
                <w:sz w:val="24"/>
                <w:szCs w:val="24"/>
              </w:rPr>
            </w:pPr>
          </w:p>
        </w:tc>
        <w:tc>
          <w:tcPr>
            <w:tcW w:w="1739" w:type="dxa"/>
          </w:tcPr>
          <w:p w14:paraId="06A3F7E2" w14:textId="77777777" w:rsidR="008A1961" w:rsidRPr="00442838" w:rsidRDefault="008A1961" w:rsidP="008A1961">
            <w:pPr>
              <w:spacing w:line="360" w:lineRule="auto"/>
              <w:rPr>
                <w:sz w:val="24"/>
                <w:szCs w:val="24"/>
              </w:rPr>
            </w:pPr>
          </w:p>
        </w:tc>
        <w:tc>
          <w:tcPr>
            <w:tcW w:w="1739" w:type="dxa"/>
          </w:tcPr>
          <w:p w14:paraId="5B694635" w14:textId="77777777" w:rsidR="008A1961" w:rsidRPr="00442838" w:rsidRDefault="008A1961" w:rsidP="008A1961">
            <w:pPr>
              <w:spacing w:line="360" w:lineRule="auto"/>
              <w:rPr>
                <w:sz w:val="24"/>
                <w:szCs w:val="24"/>
              </w:rPr>
            </w:pPr>
          </w:p>
        </w:tc>
        <w:tc>
          <w:tcPr>
            <w:tcW w:w="1739" w:type="dxa"/>
          </w:tcPr>
          <w:p w14:paraId="70B7466D" w14:textId="77777777" w:rsidR="008A1961" w:rsidRPr="00442838" w:rsidRDefault="008A1961" w:rsidP="008A1961">
            <w:pPr>
              <w:spacing w:line="360" w:lineRule="auto"/>
              <w:rPr>
                <w:sz w:val="24"/>
                <w:szCs w:val="24"/>
              </w:rPr>
            </w:pPr>
          </w:p>
        </w:tc>
      </w:tr>
      <w:tr w:rsidR="008A1961" w:rsidRPr="00442838" w14:paraId="1B61CB89" w14:textId="77777777" w:rsidTr="008A1961">
        <w:tc>
          <w:tcPr>
            <w:tcW w:w="1860" w:type="dxa"/>
          </w:tcPr>
          <w:p w14:paraId="58B4B941" w14:textId="77777777" w:rsidR="008A1961" w:rsidRPr="00442838" w:rsidRDefault="008A1961" w:rsidP="008A1961">
            <w:pPr>
              <w:spacing w:line="360" w:lineRule="auto"/>
              <w:rPr>
                <w:sz w:val="24"/>
                <w:szCs w:val="24"/>
              </w:rPr>
            </w:pPr>
          </w:p>
        </w:tc>
        <w:tc>
          <w:tcPr>
            <w:tcW w:w="1840" w:type="dxa"/>
          </w:tcPr>
          <w:p w14:paraId="2833DD2A" w14:textId="77777777" w:rsidR="008A1961" w:rsidRPr="00442838" w:rsidRDefault="008A1961" w:rsidP="008A1961">
            <w:pPr>
              <w:spacing w:line="360" w:lineRule="auto"/>
              <w:rPr>
                <w:sz w:val="24"/>
                <w:szCs w:val="24"/>
              </w:rPr>
            </w:pPr>
          </w:p>
        </w:tc>
        <w:tc>
          <w:tcPr>
            <w:tcW w:w="1873" w:type="dxa"/>
          </w:tcPr>
          <w:p w14:paraId="68B852F8" w14:textId="77777777" w:rsidR="008A1961" w:rsidRPr="00442838" w:rsidRDefault="008A1961" w:rsidP="008A1961">
            <w:pPr>
              <w:spacing w:line="360" w:lineRule="auto"/>
              <w:rPr>
                <w:sz w:val="24"/>
                <w:szCs w:val="24"/>
              </w:rPr>
            </w:pPr>
          </w:p>
        </w:tc>
        <w:tc>
          <w:tcPr>
            <w:tcW w:w="1739" w:type="dxa"/>
          </w:tcPr>
          <w:p w14:paraId="0253F593" w14:textId="77777777" w:rsidR="008A1961" w:rsidRPr="00442838" w:rsidRDefault="008A1961" w:rsidP="008A1961">
            <w:pPr>
              <w:spacing w:line="360" w:lineRule="auto"/>
              <w:rPr>
                <w:sz w:val="24"/>
                <w:szCs w:val="24"/>
              </w:rPr>
            </w:pPr>
          </w:p>
        </w:tc>
        <w:tc>
          <w:tcPr>
            <w:tcW w:w="1739" w:type="dxa"/>
          </w:tcPr>
          <w:p w14:paraId="6A00B715" w14:textId="77777777" w:rsidR="008A1961" w:rsidRPr="00442838" w:rsidRDefault="008A1961" w:rsidP="008A1961">
            <w:pPr>
              <w:spacing w:line="360" w:lineRule="auto"/>
              <w:rPr>
                <w:sz w:val="24"/>
                <w:szCs w:val="24"/>
              </w:rPr>
            </w:pPr>
          </w:p>
        </w:tc>
        <w:tc>
          <w:tcPr>
            <w:tcW w:w="1739" w:type="dxa"/>
          </w:tcPr>
          <w:p w14:paraId="387C80B1" w14:textId="77777777" w:rsidR="008A1961" w:rsidRPr="00442838" w:rsidRDefault="008A1961" w:rsidP="008A1961">
            <w:pPr>
              <w:spacing w:line="360" w:lineRule="auto"/>
              <w:rPr>
                <w:sz w:val="24"/>
                <w:szCs w:val="24"/>
              </w:rPr>
            </w:pPr>
          </w:p>
        </w:tc>
      </w:tr>
      <w:tr w:rsidR="008A1961" w:rsidRPr="00442838" w14:paraId="014BEA82" w14:textId="77777777" w:rsidTr="008A1961">
        <w:tc>
          <w:tcPr>
            <w:tcW w:w="1860" w:type="dxa"/>
          </w:tcPr>
          <w:p w14:paraId="11CA1A51" w14:textId="77777777" w:rsidR="008A1961" w:rsidRPr="00442838" w:rsidRDefault="008A1961" w:rsidP="008A1961">
            <w:pPr>
              <w:spacing w:line="360" w:lineRule="auto"/>
              <w:rPr>
                <w:sz w:val="24"/>
                <w:szCs w:val="24"/>
              </w:rPr>
            </w:pPr>
          </w:p>
        </w:tc>
        <w:tc>
          <w:tcPr>
            <w:tcW w:w="1840" w:type="dxa"/>
          </w:tcPr>
          <w:p w14:paraId="11605D36" w14:textId="77777777" w:rsidR="008A1961" w:rsidRPr="00442838" w:rsidRDefault="008A1961" w:rsidP="008A1961">
            <w:pPr>
              <w:spacing w:line="360" w:lineRule="auto"/>
              <w:rPr>
                <w:sz w:val="24"/>
                <w:szCs w:val="24"/>
              </w:rPr>
            </w:pPr>
          </w:p>
        </w:tc>
        <w:tc>
          <w:tcPr>
            <w:tcW w:w="1873" w:type="dxa"/>
          </w:tcPr>
          <w:p w14:paraId="38E4948B" w14:textId="77777777" w:rsidR="008A1961" w:rsidRPr="00442838" w:rsidRDefault="008A1961" w:rsidP="008A1961">
            <w:pPr>
              <w:spacing w:line="360" w:lineRule="auto"/>
              <w:rPr>
                <w:sz w:val="24"/>
                <w:szCs w:val="24"/>
              </w:rPr>
            </w:pPr>
          </w:p>
        </w:tc>
        <w:tc>
          <w:tcPr>
            <w:tcW w:w="1739" w:type="dxa"/>
          </w:tcPr>
          <w:p w14:paraId="34236D9E" w14:textId="77777777" w:rsidR="008A1961" w:rsidRPr="00442838" w:rsidRDefault="008A1961" w:rsidP="008A1961">
            <w:pPr>
              <w:spacing w:line="360" w:lineRule="auto"/>
              <w:rPr>
                <w:sz w:val="24"/>
                <w:szCs w:val="24"/>
              </w:rPr>
            </w:pPr>
          </w:p>
        </w:tc>
        <w:tc>
          <w:tcPr>
            <w:tcW w:w="1739" w:type="dxa"/>
          </w:tcPr>
          <w:p w14:paraId="4E310710" w14:textId="77777777" w:rsidR="008A1961" w:rsidRPr="00442838" w:rsidRDefault="008A1961" w:rsidP="008A1961">
            <w:pPr>
              <w:spacing w:line="360" w:lineRule="auto"/>
              <w:rPr>
                <w:sz w:val="24"/>
                <w:szCs w:val="24"/>
              </w:rPr>
            </w:pPr>
          </w:p>
        </w:tc>
        <w:tc>
          <w:tcPr>
            <w:tcW w:w="1739" w:type="dxa"/>
          </w:tcPr>
          <w:p w14:paraId="49E8C149" w14:textId="77777777" w:rsidR="008A1961" w:rsidRPr="00442838" w:rsidRDefault="008A1961" w:rsidP="008A1961">
            <w:pPr>
              <w:spacing w:line="360" w:lineRule="auto"/>
              <w:rPr>
                <w:sz w:val="24"/>
                <w:szCs w:val="24"/>
              </w:rPr>
            </w:pPr>
          </w:p>
        </w:tc>
      </w:tr>
      <w:tr w:rsidR="008A1961" w:rsidRPr="00442838" w14:paraId="1242A22F" w14:textId="77777777" w:rsidTr="008A1961">
        <w:tc>
          <w:tcPr>
            <w:tcW w:w="1860" w:type="dxa"/>
          </w:tcPr>
          <w:p w14:paraId="587040A9" w14:textId="77777777" w:rsidR="008A1961" w:rsidRPr="00442838" w:rsidRDefault="008A1961" w:rsidP="008A1961">
            <w:pPr>
              <w:spacing w:line="360" w:lineRule="auto"/>
              <w:rPr>
                <w:sz w:val="24"/>
                <w:szCs w:val="24"/>
              </w:rPr>
            </w:pPr>
          </w:p>
        </w:tc>
        <w:tc>
          <w:tcPr>
            <w:tcW w:w="1840" w:type="dxa"/>
          </w:tcPr>
          <w:p w14:paraId="656D7F84" w14:textId="77777777" w:rsidR="008A1961" w:rsidRPr="00442838" w:rsidRDefault="008A1961" w:rsidP="008A1961">
            <w:pPr>
              <w:spacing w:line="360" w:lineRule="auto"/>
              <w:rPr>
                <w:sz w:val="24"/>
                <w:szCs w:val="24"/>
              </w:rPr>
            </w:pPr>
          </w:p>
        </w:tc>
        <w:tc>
          <w:tcPr>
            <w:tcW w:w="1873" w:type="dxa"/>
          </w:tcPr>
          <w:p w14:paraId="34C1D461" w14:textId="77777777" w:rsidR="008A1961" w:rsidRPr="00442838" w:rsidRDefault="008A1961" w:rsidP="008A1961">
            <w:pPr>
              <w:spacing w:line="360" w:lineRule="auto"/>
              <w:rPr>
                <w:sz w:val="24"/>
                <w:szCs w:val="24"/>
              </w:rPr>
            </w:pPr>
          </w:p>
        </w:tc>
        <w:tc>
          <w:tcPr>
            <w:tcW w:w="1739" w:type="dxa"/>
          </w:tcPr>
          <w:p w14:paraId="0AFD5686" w14:textId="77777777" w:rsidR="008A1961" w:rsidRPr="00442838" w:rsidRDefault="008A1961" w:rsidP="008A1961">
            <w:pPr>
              <w:spacing w:line="360" w:lineRule="auto"/>
              <w:rPr>
                <w:sz w:val="24"/>
                <w:szCs w:val="24"/>
              </w:rPr>
            </w:pPr>
          </w:p>
        </w:tc>
        <w:tc>
          <w:tcPr>
            <w:tcW w:w="1739" w:type="dxa"/>
          </w:tcPr>
          <w:p w14:paraId="33ECF885" w14:textId="77777777" w:rsidR="008A1961" w:rsidRPr="00442838" w:rsidRDefault="008A1961" w:rsidP="008A1961">
            <w:pPr>
              <w:spacing w:line="360" w:lineRule="auto"/>
              <w:rPr>
                <w:sz w:val="24"/>
                <w:szCs w:val="24"/>
              </w:rPr>
            </w:pPr>
          </w:p>
        </w:tc>
        <w:tc>
          <w:tcPr>
            <w:tcW w:w="1739" w:type="dxa"/>
          </w:tcPr>
          <w:p w14:paraId="2506D5BE" w14:textId="77777777" w:rsidR="008A1961" w:rsidRPr="00442838" w:rsidRDefault="008A1961" w:rsidP="008A1961">
            <w:pPr>
              <w:spacing w:line="360" w:lineRule="auto"/>
              <w:rPr>
                <w:sz w:val="24"/>
                <w:szCs w:val="24"/>
              </w:rPr>
            </w:pPr>
          </w:p>
        </w:tc>
      </w:tr>
      <w:tr w:rsidR="008A1961" w:rsidRPr="00442838" w14:paraId="0FF6B7B0" w14:textId="77777777" w:rsidTr="008A1961">
        <w:tc>
          <w:tcPr>
            <w:tcW w:w="1860" w:type="dxa"/>
          </w:tcPr>
          <w:p w14:paraId="2154957B" w14:textId="77777777" w:rsidR="008A1961" w:rsidRPr="00442838" w:rsidRDefault="008A1961" w:rsidP="008A1961">
            <w:pPr>
              <w:spacing w:line="360" w:lineRule="auto"/>
              <w:rPr>
                <w:sz w:val="24"/>
                <w:szCs w:val="24"/>
              </w:rPr>
            </w:pPr>
          </w:p>
        </w:tc>
        <w:tc>
          <w:tcPr>
            <w:tcW w:w="1840" w:type="dxa"/>
          </w:tcPr>
          <w:p w14:paraId="44F75032" w14:textId="77777777" w:rsidR="008A1961" w:rsidRPr="00442838" w:rsidRDefault="008A1961" w:rsidP="008A1961">
            <w:pPr>
              <w:spacing w:line="360" w:lineRule="auto"/>
              <w:rPr>
                <w:sz w:val="24"/>
                <w:szCs w:val="24"/>
              </w:rPr>
            </w:pPr>
          </w:p>
        </w:tc>
        <w:tc>
          <w:tcPr>
            <w:tcW w:w="1873" w:type="dxa"/>
          </w:tcPr>
          <w:p w14:paraId="5ECC7710" w14:textId="77777777" w:rsidR="008A1961" w:rsidRPr="00442838" w:rsidRDefault="008A1961" w:rsidP="008A1961">
            <w:pPr>
              <w:spacing w:line="360" w:lineRule="auto"/>
              <w:rPr>
                <w:sz w:val="24"/>
                <w:szCs w:val="24"/>
              </w:rPr>
            </w:pPr>
          </w:p>
        </w:tc>
        <w:tc>
          <w:tcPr>
            <w:tcW w:w="1739" w:type="dxa"/>
          </w:tcPr>
          <w:p w14:paraId="6500860A" w14:textId="77777777" w:rsidR="008A1961" w:rsidRPr="00442838" w:rsidRDefault="008A1961" w:rsidP="008A1961">
            <w:pPr>
              <w:spacing w:line="360" w:lineRule="auto"/>
              <w:rPr>
                <w:sz w:val="24"/>
                <w:szCs w:val="24"/>
              </w:rPr>
            </w:pPr>
          </w:p>
        </w:tc>
        <w:tc>
          <w:tcPr>
            <w:tcW w:w="1739" w:type="dxa"/>
          </w:tcPr>
          <w:p w14:paraId="602316AE" w14:textId="77777777" w:rsidR="008A1961" w:rsidRPr="00442838" w:rsidRDefault="008A1961" w:rsidP="008A1961">
            <w:pPr>
              <w:spacing w:line="360" w:lineRule="auto"/>
              <w:rPr>
                <w:sz w:val="24"/>
                <w:szCs w:val="24"/>
              </w:rPr>
            </w:pPr>
          </w:p>
        </w:tc>
        <w:tc>
          <w:tcPr>
            <w:tcW w:w="1739" w:type="dxa"/>
          </w:tcPr>
          <w:p w14:paraId="3D2A0460" w14:textId="77777777" w:rsidR="008A1961" w:rsidRPr="00442838" w:rsidRDefault="008A1961" w:rsidP="008A1961">
            <w:pPr>
              <w:spacing w:line="360" w:lineRule="auto"/>
              <w:rPr>
                <w:sz w:val="24"/>
                <w:szCs w:val="24"/>
              </w:rPr>
            </w:pPr>
          </w:p>
        </w:tc>
      </w:tr>
      <w:tr w:rsidR="008A1961" w:rsidRPr="00442838" w14:paraId="3C334778" w14:textId="77777777" w:rsidTr="008A1961">
        <w:tc>
          <w:tcPr>
            <w:tcW w:w="1860" w:type="dxa"/>
          </w:tcPr>
          <w:p w14:paraId="06F18221" w14:textId="77777777" w:rsidR="008A1961" w:rsidRPr="00442838" w:rsidRDefault="008A1961" w:rsidP="008A1961">
            <w:pPr>
              <w:spacing w:line="360" w:lineRule="auto"/>
              <w:rPr>
                <w:sz w:val="24"/>
                <w:szCs w:val="24"/>
              </w:rPr>
            </w:pPr>
          </w:p>
        </w:tc>
        <w:tc>
          <w:tcPr>
            <w:tcW w:w="1840" w:type="dxa"/>
          </w:tcPr>
          <w:p w14:paraId="7A19DF63" w14:textId="77777777" w:rsidR="008A1961" w:rsidRPr="00442838" w:rsidRDefault="008A1961" w:rsidP="008A1961">
            <w:pPr>
              <w:spacing w:line="360" w:lineRule="auto"/>
              <w:rPr>
                <w:sz w:val="24"/>
                <w:szCs w:val="24"/>
              </w:rPr>
            </w:pPr>
          </w:p>
        </w:tc>
        <w:tc>
          <w:tcPr>
            <w:tcW w:w="1873" w:type="dxa"/>
          </w:tcPr>
          <w:p w14:paraId="4D9BCA08" w14:textId="77777777" w:rsidR="008A1961" w:rsidRPr="00442838" w:rsidRDefault="008A1961" w:rsidP="008A1961">
            <w:pPr>
              <w:spacing w:line="360" w:lineRule="auto"/>
              <w:rPr>
                <w:sz w:val="24"/>
                <w:szCs w:val="24"/>
              </w:rPr>
            </w:pPr>
          </w:p>
        </w:tc>
        <w:tc>
          <w:tcPr>
            <w:tcW w:w="1739" w:type="dxa"/>
          </w:tcPr>
          <w:p w14:paraId="6CA2727D" w14:textId="77777777" w:rsidR="008A1961" w:rsidRPr="00442838" w:rsidRDefault="008A1961" w:rsidP="008A1961">
            <w:pPr>
              <w:spacing w:line="360" w:lineRule="auto"/>
              <w:rPr>
                <w:sz w:val="24"/>
                <w:szCs w:val="24"/>
              </w:rPr>
            </w:pPr>
          </w:p>
        </w:tc>
        <w:tc>
          <w:tcPr>
            <w:tcW w:w="1739" w:type="dxa"/>
          </w:tcPr>
          <w:p w14:paraId="2F0F2098" w14:textId="77777777" w:rsidR="008A1961" w:rsidRPr="00442838" w:rsidRDefault="008A1961" w:rsidP="008A1961">
            <w:pPr>
              <w:spacing w:line="360" w:lineRule="auto"/>
              <w:rPr>
                <w:sz w:val="24"/>
                <w:szCs w:val="24"/>
              </w:rPr>
            </w:pPr>
          </w:p>
        </w:tc>
        <w:tc>
          <w:tcPr>
            <w:tcW w:w="1739" w:type="dxa"/>
          </w:tcPr>
          <w:p w14:paraId="7262325E" w14:textId="77777777" w:rsidR="008A1961" w:rsidRPr="00442838" w:rsidRDefault="008A1961" w:rsidP="008A1961">
            <w:pPr>
              <w:spacing w:line="360" w:lineRule="auto"/>
              <w:rPr>
                <w:sz w:val="24"/>
                <w:szCs w:val="24"/>
              </w:rPr>
            </w:pPr>
          </w:p>
        </w:tc>
      </w:tr>
      <w:tr w:rsidR="008A1961" w:rsidRPr="00442838" w14:paraId="02FAE6CC" w14:textId="77777777" w:rsidTr="008A1961">
        <w:tc>
          <w:tcPr>
            <w:tcW w:w="1860" w:type="dxa"/>
          </w:tcPr>
          <w:p w14:paraId="1649A23C" w14:textId="77777777" w:rsidR="008A1961" w:rsidRPr="00442838" w:rsidRDefault="008A1961" w:rsidP="008A1961">
            <w:pPr>
              <w:spacing w:line="360" w:lineRule="auto"/>
              <w:rPr>
                <w:sz w:val="24"/>
                <w:szCs w:val="24"/>
              </w:rPr>
            </w:pPr>
          </w:p>
        </w:tc>
        <w:tc>
          <w:tcPr>
            <w:tcW w:w="1840" w:type="dxa"/>
          </w:tcPr>
          <w:p w14:paraId="21E190E5" w14:textId="77777777" w:rsidR="008A1961" w:rsidRPr="00442838" w:rsidRDefault="008A1961" w:rsidP="008A1961">
            <w:pPr>
              <w:spacing w:line="360" w:lineRule="auto"/>
              <w:rPr>
                <w:sz w:val="24"/>
                <w:szCs w:val="24"/>
              </w:rPr>
            </w:pPr>
          </w:p>
        </w:tc>
        <w:tc>
          <w:tcPr>
            <w:tcW w:w="1873" w:type="dxa"/>
          </w:tcPr>
          <w:p w14:paraId="65806466" w14:textId="77777777" w:rsidR="008A1961" w:rsidRPr="00442838" w:rsidRDefault="008A1961" w:rsidP="008A1961">
            <w:pPr>
              <w:spacing w:line="360" w:lineRule="auto"/>
              <w:rPr>
                <w:sz w:val="24"/>
                <w:szCs w:val="24"/>
              </w:rPr>
            </w:pPr>
          </w:p>
        </w:tc>
        <w:tc>
          <w:tcPr>
            <w:tcW w:w="1739" w:type="dxa"/>
          </w:tcPr>
          <w:p w14:paraId="09989AA3" w14:textId="77777777" w:rsidR="008A1961" w:rsidRPr="00442838" w:rsidRDefault="008A1961" w:rsidP="008A1961">
            <w:pPr>
              <w:spacing w:line="360" w:lineRule="auto"/>
              <w:rPr>
                <w:sz w:val="24"/>
                <w:szCs w:val="24"/>
              </w:rPr>
            </w:pPr>
          </w:p>
        </w:tc>
        <w:tc>
          <w:tcPr>
            <w:tcW w:w="1739" w:type="dxa"/>
          </w:tcPr>
          <w:p w14:paraId="3E71232D" w14:textId="77777777" w:rsidR="008A1961" w:rsidRPr="00442838" w:rsidRDefault="008A1961" w:rsidP="008A1961">
            <w:pPr>
              <w:spacing w:line="360" w:lineRule="auto"/>
              <w:rPr>
                <w:sz w:val="24"/>
                <w:szCs w:val="24"/>
              </w:rPr>
            </w:pPr>
          </w:p>
        </w:tc>
        <w:tc>
          <w:tcPr>
            <w:tcW w:w="1739" w:type="dxa"/>
          </w:tcPr>
          <w:p w14:paraId="155F4586" w14:textId="77777777" w:rsidR="008A1961" w:rsidRPr="00442838" w:rsidRDefault="008A1961" w:rsidP="008A1961">
            <w:pPr>
              <w:spacing w:line="360" w:lineRule="auto"/>
              <w:rPr>
                <w:sz w:val="24"/>
                <w:szCs w:val="24"/>
              </w:rPr>
            </w:pPr>
          </w:p>
        </w:tc>
      </w:tr>
      <w:tr w:rsidR="008A1961" w:rsidRPr="00442838" w14:paraId="4D8E8BF9" w14:textId="77777777" w:rsidTr="008A1961">
        <w:tc>
          <w:tcPr>
            <w:tcW w:w="1860" w:type="dxa"/>
          </w:tcPr>
          <w:p w14:paraId="6E74CDAA" w14:textId="77777777" w:rsidR="008A1961" w:rsidRPr="00442838" w:rsidRDefault="008A1961" w:rsidP="008A1961">
            <w:pPr>
              <w:spacing w:line="360" w:lineRule="auto"/>
              <w:rPr>
                <w:sz w:val="24"/>
                <w:szCs w:val="24"/>
              </w:rPr>
            </w:pPr>
          </w:p>
        </w:tc>
        <w:tc>
          <w:tcPr>
            <w:tcW w:w="1840" w:type="dxa"/>
          </w:tcPr>
          <w:p w14:paraId="1202DD63" w14:textId="77777777" w:rsidR="008A1961" w:rsidRPr="00442838" w:rsidRDefault="008A1961" w:rsidP="008A1961">
            <w:pPr>
              <w:spacing w:line="360" w:lineRule="auto"/>
              <w:rPr>
                <w:sz w:val="24"/>
                <w:szCs w:val="24"/>
              </w:rPr>
            </w:pPr>
          </w:p>
        </w:tc>
        <w:tc>
          <w:tcPr>
            <w:tcW w:w="1873" w:type="dxa"/>
          </w:tcPr>
          <w:p w14:paraId="12F3D54A" w14:textId="77777777" w:rsidR="008A1961" w:rsidRPr="00442838" w:rsidRDefault="008A1961" w:rsidP="008A1961">
            <w:pPr>
              <w:spacing w:line="360" w:lineRule="auto"/>
              <w:rPr>
                <w:sz w:val="24"/>
                <w:szCs w:val="24"/>
              </w:rPr>
            </w:pPr>
          </w:p>
        </w:tc>
        <w:tc>
          <w:tcPr>
            <w:tcW w:w="1739" w:type="dxa"/>
          </w:tcPr>
          <w:p w14:paraId="2F4A45CF" w14:textId="77777777" w:rsidR="008A1961" w:rsidRPr="00442838" w:rsidRDefault="008A1961" w:rsidP="008A1961">
            <w:pPr>
              <w:spacing w:line="360" w:lineRule="auto"/>
              <w:rPr>
                <w:sz w:val="24"/>
                <w:szCs w:val="24"/>
              </w:rPr>
            </w:pPr>
          </w:p>
        </w:tc>
        <w:tc>
          <w:tcPr>
            <w:tcW w:w="1739" w:type="dxa"/>
          </w:tcPr>
          <w:p w14:paraId="4F64EC71" w14:textId="77777777" w:rsidR="008A1961" w:rsidRPr="00442838" w:rsidRDefault="008A1961" w:rsidP="008A1961">
            <w:pPr>
              <w:spacing w:line="360" w:lineRule="auto"/>
              <w:rPr>
                <w:sz w:val="24"/>
                <w:szCs w:val="24"/>
              </w:rPr>
            </w:pPr>
          </w:p>
        </w:tc>
        <w:tc>
          <w:tcPr>
            <w:tcW w:w="1739" w:type="dxa"/>
          </w:tcPr>
          <w:p w14:paraId="6DCF8783" w14:textId="77777777" w:rsidR="008A1961" w:rsidRPr="00442838" w:rsidRDefault="008A1961" w:rsidP="008A1961">
            <w:pPr>
              <w:spacing w:line="360" w:lineRule="auto"/>
              <w:rPr>
                <w:sz w:val="24"/>
                <w:szCs w:val="24"/>
              </w:rPr>
            </w:pPr>
          </w:p>
        </w:tc>
      </w:tr>
      <w:tr w:rsidR="008A1961" w:rsidRPr="00442838" w14:paraId="34B9E2E5" w14:textId="77777777" w:rsidTr="008A1961">
        <w:tc>
          <w:tcPr>
            <w:tcW w:w="1860" w:type="dxa"/>
          </w:tcPr>
          <w:p w14:paraId="709CB223" w14:textId="77777777" w:rsidR="008A1961" w:rsidRPr="00442838" w:rsidRDefault="008A1961" w:rsidP="008A1961">
            <w:pPr>
              <w:spacing w:line="360" w:lineRule="auto"/>
              <w:rPr>
                <w:sz w:val="24"/>
                <w:szCs w:val="24"/>
              </w:rPr>
            </w:pPr>
          </w:p>
        </w:tc>
        <w:tc>
          <w:tcPr>
            <w:tcW w:w="1840" w:type="dxa"/>
          </w:tcPr>
          <w:p w14:paraId="466ACB05" w14:textId="77777777" w:rsidR="008A1961" w:rsidRPr="00442838" w:rsidRDefault="008A1961" w:rsidP="008A1961">
            <w:pPr>
              <w:spacing w:line="360" w:lineRule="auto"/>
              <w:rPr>
                <w:sz w:val="24"/>
                <w:szCs w:val="24"/>
              </w:rPr>
            </w:pPr>
          </w:p>
        </w:tc>
        <w:tc>
          <w:tcPr>
            <w:tcW w:w="1873" w:type="dxa"/>
          </w:tcPr>
          <w:p w14:paraId="09FB64A6" w14:textId="77777777" w:rsidR="008A1961" w:rsidRPr="00442838" w:rsidRDefault="008A1961" w:rsidP="008A1961">
            <w:pPr>
              <w:spacing w:line="360" w:lineRule="auto"/>
              <w:rPr>
                <w:sz w:val="24"/>
                <w:szCs w:val="24"/>
              </w:rPr>
            </w:pPr>
          </w:p>
        </w:tc>
        <w:tc>
          <w:tcPr>
            <w:tcW w:w="1739" w:type="dxa"/>
          </w:tcPr>
          <w:p w14:paraId="0C50E204" w14:textId="77777777" w:rsidR="008A1961" w:rsidRPr="00442838" w:rsidRDefault="008A1961" w:rsidP="008A1961">
            <w:pPr>
              <w:spacing w:line="360" w:lineRule="auto"/>
              <w:rPr>
                <w:sz w:val="24"/>
                <w:szCs w:val="24"/>
              </w:rPr>
            </w:pPr>
          </w:p>
        </w:tc>
        <w:tc>
          <w:tcPr>
            <w:tcW w:w="1739" w:type="dxa"/>
          </w:tcPr>
          <w:p w14:paraId="15FB5F4A" w14:textId="77777777" w:rsidR="008A1961" w:rsidRPr="00442838" w:rsidRDefault="008A1961" w:rsidP="008A1961">
            <w:pPr>
              <w:spacing w:line="360" w:lineRule="auto"/>
              <w:rPr>
                <w:sz w:val="24"/>
                <w:szCs w:val="24"/>
              </w:rPr>
            </w:pPr>
          </w:p>
        </w:tc>
        <w:tc>
          <w:tcPr>
            <w:tcW w:w="1739" w:type="dxa"/>
          </w:tcPr>
          <w:p w14:paraId="67835752" w14:textId="77777777" w:rsidR="008A1961" w:rsidRPr="00442838" w:rsidRDefault="008A1961" w:rsidP="008A1961">
            <w:pPr>
              <w:spacing w:line="360" w:lineRule="auto"/>
              <w:rPr>
                <w:sz w:val="24"/>
                <w:szCs w:val="24"/>
              </w:rPr>
            </w:pPr>
          </w:p>
        </w:tc>
      </w:tr>
      <w:tr w:rsidR="008A1961" w:rsidRPr="00442838" w14:paraId="02236E66" w14:textId="77777777" w:rsidTr="008A1961">
        <w:tc>
          <w:tcPr>
            <w:tcW w:w="1860" w:type="dxa"/>
          </w:tcPr>
          <w:p w14:paraId="5A423991" w14:textId="77777777" w:rsidR="008A1961" w:rsidRPr="00442838" w:rsidRDefault="008A1961" w:rsidP="008A1961">
            <w:pPr>
              <w:spacing w:line="360" w:lineRule="auto"/>
              <w:rPr>
                <w:sz w:val="24"/>
                <w:szCs w:val="24"/>
              </w:rPr>
            </w:pPr>
          </w:p>
        </w:tc>
        <w:tc>
          <w:tcPr>
            <w:tcW w:w="1840" w:type="dxa"/>
          </w:tcPr>
          <w:p w14:paraId="39A7495E" w14:textId="77777777" w:rsidR="008A1961" w:rsidRPr="00442838" w:rsidRDefault="008A1961" w:rsidP="008A1961">
            <w:pPr>
              <w:spacing w:line="360" w:lineRule="auto"/>
              <w:rPr>
                <w:sz w:val="24"/>
                <w:szCs w:val="24"/>
              </w:rPr>
            </w:pPr>
          </w:p>
        </w:tc>
        <w:tc>
          <w:tcPr>
            <w:tcW w:w="1873" w:type="dxa"/>
          </w:tcPr>
          <w:p w14:paraId="61B65EE2" w14:textId="77777777" w:rsidR="008A1961" w:rsidRPr="00442838" w:rsidRDefault="008A1961" w:rsidP="008A1961">
            <w:pPr>
              <w:spacing w:line="360" w:lineRule="auto"/>
              <w:rPr>
                <w:sz w:val="24"/>
                <w:szCs w:val="24"/>
              </w:rPr>
            </w:pPr>
          </w:p>
        </w:tc>
        <w:tc>
          <w:tcPr>
            <w:tcW w:w="1739" w:type="dxa"/>
          </w:tcPr>
          <w:p w14:paraId="2C62E5BC" w14:textId="77777777" w:rsidR="008A1961" w:rsidRPr="00442838" w:rsidRDefault="008A1961" w:rsidP="008A1961">
            <w:pPr>
              <w:spacing w:line="360" w:lineRule="auto"/>
              <w:rPr>
                <w:sz w:val="24"/>
                <w:szCs w:val="24"/>
              </w:rPr>
            </w:pPr>
          </w:p>
        </w:tc>
        <w:tc>
          <w:tcPr>
            <w:tcW w:w="1739" w:type="dxa"/>
          </w:tcPr>
          <w:p w14:paraId="69142AC5" w14:textId="77777777" w:rsidR="008A1961" w:rsidRPr="00442838" w:rsidRDefault="008A1961" w:rsidP="008A1961">
            <w:pPr>
              <w:spacing w:line="360" w:lineRule="auto"/>
              <w:rPr>
                <w:sz w:val="24"/>
                <w:szCs w:val="24"/>
              </w:rPr>
            </w:pPr>
          </w:p>
        </w:tc>
        <w:tc>
          <w:tcPr>
            <w:tcW w:w="1739" w:type="dxa"/>
          </w:tcPr>
          <w:p w14:paraId="45B9C0BA" w14:textId="77777777" w:rsidR="008A1961" w:rsidRPr="00442838" w:rsidRDefault="008A1961" w:rsidP="008A1961">
            <w:pPr>
              <w:spacing w:line="360" w:lineRule="auto"/>
              <w:rPr>
                <w:sz w:val="24"/>
                <w:szCs w:val="24"/>
              </w:rPr>
            </w:pPr>
          </w:p>
        </w:tc>
      </w:tr>
      <w:tr w:rsidR="008A1961" w:rsidRPr="00442838" w14:paraId="57B2849A" w14:textId="77777777" w:rsidTr="008A1961">
        <w:tc>
          <w:tcPr>
            <w:tcW w:w="1860" w:type="dxa"/>
          </w:tcPr>
          <w:p w14:paraId="244EF5D4" w14:textId="77777777" w:rsidR="008A1961" w:rsidRPr="00442838" w:rsidRDefault="008A1961" w:rsidP="008A1961">
            <w:pPr>
              <w:spacing w:line="360" w:lineRule="auto"/>
              <w:rPr>
                <w:sz w:val="24"/>
                <w:szCs w:val="24"/>
              </w:rPr>
            </w:pPr>
          </w:p>
        </w:tc>
        <w:tc>
          <w:tcPr>
            <w:tcW w:w="1840" w:type="dxa"/>
          </w:tcPr>
          <w:p w14:paraId="04399765" w14:textId="77777777" w:rsidR="008A1961" w:rsidRPr="00442838" w:rsidRDefault="008A1961" w:rsidP="008A1961">
            <w:pPr>
              <w:spacing w:line="360" w:lineRule="auto"/>
              <w:rPr>
                <w:sz w:val="24"/>
                <w:szCs w:val="24"/>
              </w:rPr>
            </w:pPr>
          </w:p>
        </w:tc>
        <w:tc>
          <w:tcPr>
            <w:tcW w:w="1873" w:type="dxa"/>
          </w:tcPr>
          <w:p w14:paraId="3071ABD9" w14:textId="77777777" w:rsidR="008A1961" w:rsidRPr="00442838" w:rsidRDefault="008A1961" w:rsidP="008A1961">
            <w:pPr>
              <w:spacing w:line="360" w:lineRule="auto"/>
              <w:rPr>
                <w:sz w:val="24"/>
                <w:szCs w:val="24"/>
              </w:rPr>
            </w:pPr>
          </w:p>
        </w:tc>
        <w:tc>
          <w:tcPr>
            <w:tcW w:w="1739" w:type="dxa"/>
          </w:tcPr>
          <w:p w14:paraId="13DA797A" w14:textId="77777777" w:rsidR="008A1961" w:rsidRPr="00442838" w:rsidRDefault="008A1961" w:rsidP="008A1961">
            <w:pPr>
              <w:spacing w:line="360" w:lineRule="auto"/>
              <w:rPr>
                <w:sz w:val="24"/>
                <w:szCs w:val="24"/>
              </w:rPr>
            </w:pPr>
          </w:p>
        </w:tc>
        <w:tc>
          <w:tcPr>
            <w:tcW w:w="1739" w:type="dxa"/>
          </w:tcPr>
          <w:p w14:paraId="3F730866" w14:textId="77777777" w:rsidR="008A1961" w:rsidRPr="00442838" w:rsidRDefault="008A1961" w:rsidP="008A1961">
            <w:pPr>
              <w:spacing w:line="360" w:lineRule="auto"/>
              <w:rPr>
                <w:sz w:val="24"/>
                <w:szCs w:val="24"/>
              </w:rPr>
            </w:pPr>
          </w:p>
        </w:tc>
        <w:tc>
          <w:tcPr>
            <w:tcW w:w="1739" w:type="dxa"/>
          </w:tcPr>
          <w:p w14:paraId="3B160B0B" w14:textId="77777777" w:rsidR="008A1961" w:rsidRPr="00442838" w:rsidRDefault="008A1961" w:rsidP="008A1961">
            <w:pPr>
              <w:spacing w:line="360" w:lineRule="auto"/>
              <w:rPr>
                <w:sz w:val="24"/>
                <w:szCs w:val="24"/>
              </w:rPr>
            </w:pPr>
          </w:p>
        </w:tc>
      </w:tr>
      <w:tr w:rsidR="008A1961" w:rsidRPr="00442838" w14:paraId="75FDA0FA" w14:textId="77777777" w:rsidTr="008A1961">
        <w:tc>
          <w:tcPr>
            <w:tcW w:w="1860" w:type="dxa"/>
          </w:tcPr>
          <w:p w14:paraId="7695FF74" w14:textId="77777777" w:rsidR="008A1961" w:rsidRPr="00442838" w:rsidRDefault="008A1961" w:rsidP="008A1961">
            <w:pPr>
              <w:spacing w:line="360" w:lineRule="auto"/>
              <w:rPr>
                <w:sz w:val="24"/>
                <w:szCs w:val="24"/>
              </w:rPr>
            </w:pPr>
          </w:p>
        </w:tc>
        <w:tc>
          <w:tcPr>
            <w:tcW w:w="1840" w:type="dxa"/>
          </w:tcPr>
          <w:p w14:paraId="7375FA7A" w14:textId="77777777" w:rsidR="008A1961" w:rsidRPr="00442838" w:rsidRDefault="008A1961" w:rsidP="008A1961">
            <w:pPr>
              <w:spacing w:line="360" w:lineRule="auto"/>
              <w:rPr>
                <w:sz w:val="24"/>
                <w:szCs w:val="24"/>
              </w:rPr>
            </w:pPr>
          </w:p>
        </w:tc>
        <w:tc>
          <w:tcPr>
            <w:tcW w:w="1873" w:type="dxa"/>
          </w:tcPr>
          <w:p w14:paraId="1017058C" w14:textId="77777777" w:rsidR="008A1961" w:rsidRPr="00442838" w:rsidRDefault="008A1961" w:rsidP="008A1961">
            <w:pPr>
              <w:spacing w:line="360" w:lineRule="auto"/>
              <w:rPr>
                <w:sz w:val="24"/>
                <w:szCs w:val="24"/>
              </w:rPr>
            </w:pPr>
          </w:p>
        </w:tc>
        <w:tc>
          <w:tcPr>
            <w:tcW w:w="1739" w:type="dxa"/>
          </w:tcPr>
          <w:p w14:paraId="5E3C7CA3" w14:textId="77777777" w:rsidR="008A1961" w:rsidRPr="00442838" w:rsidRDefault="008A1961" w:rsidP="008A1961">
            <w:pPr>
              <w:spacing w:line="360" w:lineRule="auto"/>
              <w:rPr>
                <w:sz w:val="24"/>
                <w:szCs w:val="24"/>
              </w:rPr>
            </w:pPr>
          </w:p>
        </w:tc>
        <w:tc>
          <w:tcPr>
            <w:tcW w:w="1739" w:type="dxa"/>
          </w:tcPr>
          <w:p w14:paraId="51865C92" w14:textId="77777777" w:rsidR="008A1961" w:rsidRPr="00442838" w:rsidRDefault="008A1961" w:rsidP="008A1961">
            <w:pPr>
              <w:spacing w:line="360" w:lineRule="auto"/>
              <w:rPr>
                <w:sz w:val="24"/>
                <w:szCs w:val="24"/>
              </w:rPr>
            </w:pPr>
          </w:p>
        </w:tc>
        <w:tc>
          <w:tcPr>
            <w:tcW w:w="1739" w:type="dxa"/>
          </w:tcPr>
          <w:p w14:paraId="2A9A2156" w14:textId="77777777" w:rsidR="008A1961" w:rsidRPr="00442838" w:rsidRDefault="008A1961" w:rsidP="008A1961">
            <w:pPr>
              <w:spacing w:line="360" w:lineRule="auto"/>
              <w:rPr>
                <w:sz w:val="24"/>
                <w:szCs w:val="24"/>
              </w:rPr>
            </w:pPr>
          </w:p>
        </w:tc>
      </w:tr>
      <w:tr w:rsidR="008A1961" w:rsidRPr="00442838" w14:paraId="4A8FE5CC" w14:textId="77777777" w:rsidTr="008A1961">
        <w:tc>
          <w:tcPr>
            <w:tcW w:w="1860" w:type="dxa"/>
          </w:tcPr>
          <w:p w14:paraId="1E1594A1" w14:textId="77777777" w:rsidR="008A1961" w:rsidRPr="00442838" w:rsidRDefault="008A1961" w:rsidP="008A1961">
            <w:pPr>
              <w:spacing w:line="360" w:lineRule="auto"/>
              <w:rPr>
                <w:sz w:val="24"/>
                <w:szCs w:val="24"/>
              </w:rPr>
            </w:pPr>
          </w:p>
        </w:tc>
        <w:tc>
          <w:tcPr>
            <w:tcW w:w="1840" w:type="dxa"/>
          </w:tcPr>
          <w:p w14:paraId="3CF39711" w14:textId="77777777" w:rsidR="008A1961" w:rsidRPr="00442838" w:rsidRDefault="008A1961" w:rsidP="008A1961">
            <w:pPr>
              <w:spacing w:line="360" w:lineRule="auto"/>
              <w:rPr>
                <w:sz w:val="24"/>
                <w:szCs w:val="24"/>
              </w:rPr>
            </w:pPr>
          </w:p>
        </w:tc>
        <w:tc>
          <w:tcPr>
            <w:tcW w:w="1873" w:type="dxa"/>
          </w:tcPr>
          <w:p w14:paraId="67F731F4" w14:textId="77777777" w:rsidR="008A1961" w:rsidRPr="00442838" w:rsidRDefault="008A1961" w:rsidP="008A1961">
            <w:pPr>
              <w:spacing w:line="360" w:lineRule="auto"/>
              <w:rPr>
                <w:sz w:val="24"/>
                <w:szCs w:val="24"/>
              </w:rPr>
            </w:pPr>
          </w:p>
        </w:tc>
        <w:tc>
          <w:tcPr>
            <w:tcW w:w="1739" w:type="dxa"/>
          </w:tcPr>
          <w:p w14:paraId="1144421F" w14:textId="77777777" w:rsidR="008A1961" w:rsidRPr="00442838" w:rsidRDefault="008A1961" w:rsidP="008A1961">
            <w:pPr>
              <w:spacing w:line="360" w:lineRule="auto"/>
              <w:rPr>
                <w:sz w:val="24"/>
                <w:szCs w:val="24"/>
              </w:rPr>
            </w:pPr>
          </w:p>
        </w:tc>
        <w:tc>
          <w:tcPr>
            <w:tcW w:w="1739" w:type="dxa"/>
          </w:tcPr>
          <w:p w14:paraId="02A968FF" w14:textId="77777777" w:rsidR="008A1961" w:rsidRPr="00442838" w:rsidRDefault="008A1961" w:rsidP="008A1961">
            <w:pPr>
              <w:spacing w:line="360" w:lineRule="auto"/>
              <w:rPr>
                <w:sz w:val="24"/>
                <w:szCs w:val="24"/>
              </w:rPr>
            </w:pPr>
          </w:p>
        </w:tc>
        <w:tc>
          <w:tcPr>
            <w:tcW w:w="1739" w:type="dxa"/>
          </w:tcPr>
          <w:p w14:paraId="382DA7EC" w14:textId="77777777" w:rsidR="008A1961" w:rsidRPr="00442838" w:rsidRDefault="008A1961" w:rsidP="008A1961">
            <w:pPr>
              <w:spacing w:line="360" w:lineRule="auto"/>
              <w:rPr>
                <w:sz w:val="24"/>
                <w:szCs w:val="24"/>
              </w:rPr>
            </w:pPr>
          </w:p>
        </w:tc>
      </w:tr>
      <w:tr w:rsidR="008A1961" w:rsidRPr="00442838" w14:paraId="68AD9BA6" w14:textId="77777777" w:rsidTr="008A1961">
        <w:tc>
          <w:tcPr>
            <w:tcW w:w="1860" w:type="dxa"/>
          </w:tcPr>
          <w:p w14:paraId="0D6FA485" w14:textId="77777777" w:rsidR="008A1961" w:rsidRPr="00442838" w:rsidRDefault="008A1961" w:rsidP="008A1961">
            <w:pPr>
              <w:spacing w:line="360" w:lineRule="auto"/>
              <w:rPr>
                <w:sz w:val="24"/>
                <w:szCs w:val="24"/>
              </w:rPr>
            </w:pPr>
          </w:p>
        </w:tc>
        <w:tc>
          <w:tcPr>
            <w:tcW w:w="1840" w:type="dxa"/>
          </w:tcPr>
          <w:p w14:paraId="0F073AE4" w14:textId="77777777" w:rsidR="008A1961" w:rsidRPr="00442838" w:rsidRDefault="008A1961" w:rsidP="008A1961">
            <w:pPr>
              <w:spacing w:line="360" w:lineRule="auto"/>
              <w:rPr>
                <w:sz w:val="24"/>
                <w:szCs w:val="24"/>
              </w:rPr>
            </w:pPr>
          </w:p>
        </w:tc>
        <w:tc>
          <w:tcPr>
            <w:tcW w:w="1873" w:type="dxa"/>
          </w:tcPr>
          <w:p w14:paraId="236AF5A0" w14:textId="77777777" w:rsidR="008A1961" w:rsidRPr="00442838" w:rsidRDefault="008A1961" w:rsidP="008A1961">
            <w:pPr>
              <w:spacing w:line="360" w:lineRule="auto"/>
              <w:rPr>
                <w:sz w:val="24"/>
                <w:szCs w:val="24"/>
              </w:rPr>
            </w:pPr>
          </w:p>
        </w:tc>
        <w:tc>
          <w:tcPr>
            <w:tcW w:w="1739" w:type="dxa"/>
          </w:tcPr>
          <w:p w14:paraId="595DC8D3" w14:textId="77777777" w:rsidR="008A1961" w:rsidRPr="00442838" w:rsidRDefault="008A1961" w:rsidP="008A1961">
            <w:pPr>
              <w:spacing w:line="360" w:lineRule="auto"/>
              <w:rPr>
                <w:sz w:val="24"/>
                <w:szCs w:val="24"/>
              </w:rPr>
            </w:pPr>
          </w:p>
        </w:tc>
        <w:tc>
          <w:tcPr>
            <w:tcW w:w="1739" w:type="dxa"/>
          </w:tcPr>
          <w:p w14:paraId="7DEE2E5A" w14:textId="77777777" w:rsidR="008A1961" w:rsidRPr="00442838" w:rsidRDefault="008A1961" w:rsidP="008A1961">
            <w:pPr>
              <w:spacing w:line="360" w:lineRule="auto"/>
              <w:rPr>
                <w:sz w:val="24"/>
                <w:szCs w:val="24"/>
              </w:rPr>
            </w:pPr>
          </w:p>
        </w:tc>
        <w:tc>
          <w:tcPr>
            <w:tcW w:w="1739" w:type="dxa"/>
          </w:tcPr>
          <w:p w14:paraId="35751B85" w14:textId="77777777" w:rsidR="008A1961" w:rsidRPr="00442838" w:rsidRDefault="008A1961" w:rsidP="008A1961">
            <w:pPr>
              <w:spacing w:line="360" w:lineRule="auto"/>
              <w:rPr>
                <w:sz w:val="24"/>
                <w:szCs w:val="24"/>
              </w:rPr>
            </w:pPr>
          </w:p>
        </w:tc>
      </w:tr>
      <w:tr w:rsidR="008A1961" w:rsidRPr="00442838" w14:paraId="157F7314" w14:textId="77777777" w:rsidTr="008A1961">
        <w:tc>
          <w:tcPr>
            <w:tcW w:w="1860" w:type="dxa"/>
          </w:tcPr>
          <w:p w14:paraId="67392371" w14:textId="77777777" w:rsidR="008A1961" w:rsidRPr="00442838" w:rsidRDefault="008A1961" w:rsidP="008A1961">
            <w:pPr>
              <w:spacing w:line="360" w:lineRule="auto"/>
              <w:rPr>
                <w:sz w:val="24"/>
                <w:szCs w:val="24"/>
              </w:rPr>
            </w:pPr>
          </w:p>
        </w:tc>
        <w:tc>
          <w:tcPr>
            <w:tcW w:w="1840" w:type="dxa"/>
          </w:tcPr>
          <w:p w14:paraId="161194B9" w14:textId="77777777" w:rsidR="008A1961" w:rsidRPr="00442838" w:rsidRDefault="008A1961" w:rsidP="008A1961">
            <w:pPr>
              <w:spacing w:line="360" w:lineRule="auto"/>
              <w:rPr>
                <w:sz w:val="24"/>
                <w:szCs w:val="24"/>
              </w:rPr>
            </w:pPr>
          </w:p>
        </w:tc>
        <w:tc>
          <w:tcPr>
            <w:tcW w:w="1873" w:type="dxa"/>
          </w:tcPr>
          <w:p w14:paraId="3B833B8C" w14:textId="77777777" w:rsidR="008A1961" w:rsidRPr="00442838" w:rsidRDefault="008A1961" w:rsidP="008A1961">
            <w:pPr>
              <w:spacing w:line="360" w:lineRule="auto"/>
              <w:rPr>
                <w:sz w:val="24"/>
                <w:szCs w:val="24"/>
              </w:rPr>
            </w:pPr>
          </w:p>
        </w:tc>
        <w:tc>
          <w:tcPr>
            <w:tcW w:w="1739" w:type="dxa"/>
          </w:tcPr>
          <w:p w14:paraId="3490487F" w14:textId="77777777" w:rsidR="008A1961" w:rsidRPr="00442838" w:rsidRDefault="008A1961" w:rsidP="008A1961">
            <w:pPr>
              <w:spacing w:line="360" w:lineRule="auto"/>
              <w:rPr>
                <w:sz w:val="24"/>
                <w:szCs w:val="24"/>
              </w:rPr>
            </w:pPr>
          </w:p>
        </w:tc>
        <w:tc>
          <w:tcPr>
            <w:tcW w:w="1739" w:type="dxa"/>
          </w:tcPr>
          <w:p w14:paraId="1E39F36D" w14:textId="77777777" w:rsidR="008A1961" w:rsidRPr="00442838" w:rsidRDefault="008A1961" w:rsidP="008A1961">
            <w:pPr>
              <w:spacing w:line="360" w:lineRule="auto"/>
              <w:rPr>
                <w:sz w:val="24"/>
                <w:szCs w:val="24"/>
              </w:rPr>
            </w:pPr>
          </w:p>
        </w:tc>
        <w:tc>
          <w:tcPr>
            <w:tcW w:w="1739" w:type="dxa"/>
          </w:tcPr>
          <w:p w14:paraId="303C546C" w14:textId="77777777" w:rsidR="008A1961" w:rsidRPr="00442838" w:rsidRDefault="008A1961" w:rsidP="008A1961">
            <w:pPr>
              <w:spacing w:line="360" w:lineRule="auto"/>
              <w:rPr>
                <w:sz w:val="24"/>
                <w:szCs w:val="24"/>
              </w:rPr>
            </w:pPr>
          </w:p>
        </w:tc>
      </w:tr>
      <w:tr w:rsidR="008A1961" w:rsidRPr="00442838" w14:paraId="50331885" w14:textId="77777777" w:rsidTr="008A1961">
        <w:tc>
          <w:tcPr>
            <w:tcW w:w="1860" w:type="dxa"/>
          </w:tcPr>
          <w:p w14:paraId="556E7073" w14:textId="77777777" w:rsidR="008A1961" w:rsidRPr="00442838" w:rsidRDefault="008A1961" w:rsidP="008A1961">
            <w:pPr>
              <w:spacing w:line="360" w:lineRule="auto"/>
              <w:rPr>
                <w:sz w:val="24"/>
                <w:szCs w:val="24"/>
              </w:rPr>
            </w:pPr>
          </w:p>
        </w:tc>
        <w:tc>
          <w:tcPr>
            <w:tcW w:w="1840" w:type="dxa"/>
          </w:tcPr>
          <w:p w14:paraId="08DCCFBC" w14:textId="77777777" w:rsidR="008A1961" w:rsidRPr="00442838" w:rsidRDefault="008A1961" w:rsidP="008A1961">
            <w:pPr>
              <w:spacing w:line="360" w:lineRule="auto"/>
              <w:rPr>
                <w:sz w:val="24"/>
                <w:szCs w:val="24"/>
              </w:rPr>
            </w:pPr>
          </w:p>
        </w:tc>
        <w:tc>
          <w:tcPr>
            <w:tcW w:w="1873" w:type="dxa"/>
          </w:tcPr>
          <w:p w14:paraId="1A1A1E9D" w14:textId="77777777" w:rsidR="008A1961" w:rsidRPr="00442838" w:rsidRDefault="008A1961" w:rsidP="008A1961">
            <w:pPr>
              <w:spacing w:line="360" w:lineRule="auto"/>
              <w:rPr>
                <w:sz w:val="24"/>
                <w:szCs w:val="24"/>
              </w:rPr>
            </w:pPr>
          </w:p>
        </w:tc>
        <w:tc>
          <w:tcPr>
            <w:tcW w:w="1739" w:type="dxa"/>
          </w:tcPr>
          <w:p w14:paraId="7715332A" w14:textId="77777777" w:rsidR="008A1961" w:rsidRPr="00442838" w:rsidRDefault="008A1961" w:rsidP="008A1961">
            <w:pPr>
              <w:spacing w:line="360" w:lineRule="auto"/>
              <w:rPr>
                <w:sz w:val="24"/>
                <w:szCs w:val="24"/>
              </w:rPr>
            </w:pPr>
          </w:p>
        </w:tc>
        <w:tc>
          <w:tcPr>
            <w:tcW w:w="1739" w:type="dxa"/>
          </w:tcPr>
          <w:p w14:paraId="0358D310" w14:textId="77777777" w:rsidR="008A1961" w:rsidRPr="00442838" w:rsidRDefault="008A1961" w:rsidP="008A1961">
            <w:pPr>
              <w:spacing w:line="360" w:lineRule="auto"/>
              <w:rPr>
                <w:sz w:val="24"/>
                <w:szCs w:val="24"/>
              </w:rPr>
            </w:pPr>
          </w:p>
        </w:tc>
        <w:tc>
          <w:tcPr>
            <w:tcW w:w="1739" w:type="dxa"/>
          </w:tcPr>
          <w:p w14:paraId="01A5C995" w14:textId="77777777" w:rsidR="008A1961" w:rsidRPr="00442838" w:rsidRDefault="008A1961" w:rsidP="008A1961">
            <w:pPr>
              <w:spacing w:line="360" w:lineRule="auto"/>
              <w:rPr>
                <w:sz w:val="24"/>
                <w:szCs w:val="24"/>
              </w:rPr>
            </w:pPr>
          </w:p>
        </w:tc>
      </w:tr>
      <w:tr w:rsidR="008A1961" w:rsidRPr="00442838" w14:paraId="21A4D89F" w14:textId="77777777" w:rsidTr="008A1961">
        <w:tc>
          <w:tcPr>
            <w:tcW w:w="1860" w:type="dxa"/>
          </w:tcPr>
          <w:p w14:paraId="5340736B" w14:textId="77777777" w:rsidR="008A1961" w:rsidRPr="00442838" w:rsidRDefault="008A1961" w:rsidP="008A1961">
            <w:pPr>
              <w:spacing w:line="360" w:lineRule="auto"/>
              <w:rPr>
                <w:sz w:val="24"/>
                <w:szCs w:val="24"/>
              </w:rPr>
            </w:pPr>
          </w:p>
        </w:tc>
        <w:tc>
          <w:tcPr>
            <w:tcW w:w="1840" w:type="dxa"/>
          </w:tcPr>
          <w:p w14:paraId="6A98B1A6" w14:textId="77777777" w:rsidR="008A1961" w:rsidRPr="00442838" w:rsidRDefault="008A1961" w:rsidP="008A1961">
            <w:pPr>
              <w:spacing w:line="360" w:lineRule="auto"/>
              <w:rPr>
                <w:sz w:val="24"/>
                <w:szCs w:val="24"/>
              </w:rPr>
            </w:pPr>
          </w:p>
        </w:tc>
        <w:tc>
          <w:tcPr>
            <w:tcW w:w="1873" w:type="dxa"/>
          </w:tcPr>
          <w:p w14:paraId="7EE42F14" w14:textId="77777777" w:rsidR="008A1961" w:rsidRPr="00442838" w:rsidRDefault="008A1961" w:rsidP="008A1961">
            <w:pPr>
              <w:spacing w:line="360" w:lineRule="auto"/>
              <w:rPr>
                <w:sz w:val="24"/>
                <w:szCs w:val="24"/>
              </w:rPr>
            </w:pPr>
          </w:p>
        </w:tc>
        <w:tc>
          <w:tcPr>
            <w:tcW w:w="1739" w:type="dxa"/>
          </w:tcPr>
          <w:p w14:paraId="12EF0330" w14:textId="77777777" w:rsidR="008A1961" w:rsidRPr="00442838" w:rsidRDefault="008A1961" w:rsidP="008A1961">
            <w:pPr>
              <w:spacing w:line="360" w:lineRule="auto"/>
              <w:rPr>
                <w:sz w:val="24"/>
                <w:szCs w:val="24"/>
              </w:rPr>
            </w:pPr>
          </w:p>
        </w:tc>
        <w:tc>
          <w:tcPr>
            <w:tcW w:w="1739" w:type="dxa"/>
          </w:tcPr>
          <w:p w14:paraId="7659F1B8" w14:textId="77777777" w:rsidR="008A1961" w:rsidRPr="00442838" w:rsidRDefault="008A1961" w:rsidP="008A1961">
            <w:pPr>
              <w:spacing w:line="360" w:lineRule="auto"/>
              <w:rPr>
                <w:sz w:val="24"/>
                <w:szCs w:val="24"/>
              </w:rPr>
            </w:pPr>
          </w:p>
        </w:tc>
        <w:tc>
          <w:tcPr>
            <w:tcW w:w="1739" w:type="dxa"/>
          </w:tcPr>
          <w:p w14:paraId="739B2344" w14:textId="77777777" w:rsidR="008A1961" w:rsidRPr="00442838" w:rsidRDefault="008A1961" w:rsidP="008A1961">
            <w:pPr>
              <w:spacing w:line="360" w:lineRule="auto"/>
              <w:rPr>
                <w:sz w:val="24"/>
                <w:szCs w:val="24"/>
              </w:rPr>
            </w:pPr>
          </w:p>
        </w:tc>
      </w:tr>
      <w:tr w:rsidR="008A1961" w:rsidRPr="00442838" w14:paraId="469EBF6E" w14:textId="77777777" w:rsidTr="008A1961">
        <w:tc>
          <w:tcPr>
            <w:tcW w:w="1860" w:type="dxa"/>
          </w:tcPr>
          <w:p w14:paraId="4C171B69" w14:textId="77777777" w:rsidR="008A1961" w:rsidRPr="00442838" w:rsidRDefault="008A1961" w:rsidP="008A1961">
            <w:pPr>
              <w:spacing w:line="360" w:lineRule="auto"/>
              <w:rPr>
                <w:sz w:val="24"/>
                <w:szCs w:val="24"/>
              </w:rPr>
            </w:pPr>
          </w:p>
        </w:tc>
        <w:tc>
          <w:tcPr>
            <w:tcW w:w="1840" w:type="dxa"/>
          </w:tcPr>
          <w:p w14:paraId="2D836835" w14:textId="77777777" w:rsidR="008A1961" w:rsidRPr="00442838" w:rsidRDefault="008A1961" w:rsidP="008A1961">
            <w:pPr>
              <w:spacing w:line="360" w:lineRule="auto"/>
              <w:rPr>
                <w:sz w:val="24"/>
                <w:szCs w:val="24"/>
              </w:rPr>
            </w:pPr>
          </w:p>
        </w:tc>
        <w:tc>
          <w:tcPr>
            <w:tcW w:w="1873" w:type="dxa"/>
          </w:tcPr>
          <w:p w14:paraId="254183A9" w14:textId="77777777" w:rsidR="008A1961" w:rsidRPr="00442838" w:rsidRDefault="008A1961" w:rsidP="008A1961">
            <w:pPr>
              <w:spacing w:line="360" w:lineRule="auto"/>
              <w:rPr>
                <w:sz w:val="24"/>
                <w:szCs w:val="24"/>
              </w:rPr>
            </w:pPr>
          </w:p>
        </w:tc>
        <w:tc>
          <w:tcPr>
            <w:tcW w:w="1739" w:type="dxa"/>
          </w:tcPr>
          <w:p w14:paraId="5D64AC08" w14:textId="77777777" w:rsidR="008A1961" w:rsidRPr="00442838" w:rsidRDefault="008A1961" w:rsidP="008A1961">
            <w:pPr>
              <w:spacing w:line="360" w:lineRule="auto"/>
              <w:rPr>
                <w:sz w:val="24"/>
                <w:szCs w:val="24"/>
              </w:rPr>
            </w:pPr>
          </w:p>
        </w:tc>
        <w:tc>
          <w:tcPr>
            <w:tcW w:w="1739" w:type="dxa"/>
          </w:tcPr>
          <w:p w14:paraId="7A288D3D" w14:textId="77777777" w:rsidR="008A1961" w:rsidRPr="00442838" w:rsidRDefault="008A1961" w:rsidP="008A1961">
            <w:pPr>
              <w:spacing w:line="360" w:lineRule="auto"/>
              <w:rPr>
                <w:sz w:val="24"/>
                <w:szCs w:val="24"/>
              </w:rPr>
            </w:pPr>
          </w:p>
        </w:tc>
        <w:tc>
          <w:tcPr>
            <w:tcW w:w="1739" w:type="dxa"/>
          </w:tcPr>
          <w:p w14:paraId="00BF514E" w14:textId="77777777" w:rsidR="008A1961" w:rsidRPr="00442838" w:rsidRDefault="008A1961" w:rsidP="008A1961">
            <w:pPr>
              <w:spacing w:line="360" w:lineRule="auto"/>
              <w:rPr>
                <w:sz w:val="24"/>
                <w:szCs w:val="24"/>
              </w:rPr>
            </w:pPr>
          </w:p>
        </w:tc>
      </w:tr>
      <w:tr w:rsidR="008A1961" w:rsidRPr="00442838" w14:paraId="219D1546" w14:textId="77777777" w:rsidTr="008A1961">
        <w:tc>
          <w:tcPr>
            <w:tcW w:w="1860" w:type="dxa"/>
          </w:tcPr>
          <w:p w14:paraId="5322AB3D" w14:textId="77777777" w:rsidR="008A1961" w:rsidRPr="00442838" w:rsidRDefault="008A1961" w:rsidP="008A1961">
            <w:pPr>
              <w:spacing w:line="360" w:lineRule="auto"/>
              <w:rPr>
                <w:sz w:val="24"/>
                <w:szCs w:val="24"/>
              </w:rPr>
            </w:pPr>
          </w:p>
        </w:tc>
        <w:tc>
          <w:tcPr>
            <w:tcW w:w="1840" w:type="dxa"/>
          </w:tcPr>
          <w:p w14:paraId="74102503" w14:textId="77777777" w:rsidR="008A1961" w:rsidRPr="00442838" w:rsidRDefault="008A1961" w:rsidP="008A1961">
            <w:pPr>
              <w:spacing w:line="360" w:lineRule="auto"/>
              <w:rPr>
                <w:sz w:val="24"/>
                <w:szCs w:val="24"/>
              </w:rPr>
            </w:pPr>
          </w:p>
        </w:tc>
        <w:tc>
          <w:tcPr>
            <w:tcW w:w="1873" w:type="dxa"/>
          </w:tcPr>
          <w:p w14:paraId="2A68ECD6" w14:textId="77777777" w:rsidR="008A1961" w:rsidRPr="00442838" w:rsidRDefault="008A1961" w:rsidP="008A1961">
            <w:pPr>
              <w:spacing w:line="360" w:lineRule="auto"/>
              <w:rPr>
                <w:sz w:val="24"/>
                <w:szCs w:val="24"/>
              </w:rPr>
            </w:pPr>
          </w:p>
        </w:tc>
        <w:tc>
          <w:tcPr>
            <w:tcW w:w="1739" w:type="dxa"/>
          </w:tcPr>
          <w:p w14:paraId="16529441" w14:textId="77777777" w:rsidR="008A1961" w:rsidRPr="00442838" w:rsidRDefault="008A1961" w:rsidP="008A1961">
            <w:pPr>
              <w:spacing w:line="360" w:lineRule="auto"/>
              <w:rPr>
                <w:sz w:val="24"/>
                <w:szCs w:val="24"/>
              </w:rPr>
            </w:pPr>
          </w:p>
        </w:tc>
        <w:tc>
          <w:tcPr>
            <w:tcW w:w="1739" w:type="dxa"/>
          </w:tcPr>
          <w:p w14:paraId="790E322A" w14:textId="77777777" w:rsidR="008A1961" w:rsidRPr="00442838" w:rsidRDefault="008A1961" w:rsidP="008A1961">
            <w:pPr>
              <w:spacing w:line="360" w:lineRule="auto"/>
              <w:rPr>
                <w:sz w:val="24"/>
                <w:szCs w:val="24"/>
              </w:rPr>
            </w:pPr>
          </w:p>
        </w:tc>
        <w:tc>
          <w:tcPr>
            <w:tcW w:w="1739" w:type="dxa"/>
          </w:tcPr>
          <w:p w14:paraId="30A76A13" w14:textId="77777777" w:rsidR="008A1961" w:rsidRPr="00442838" w:rsidRDefault="008A1961" w:rsidP="008A1961">
            <w:pPr>
              <w:spacing w:line="360" w:lineRule="auto"/>
              <w:rPr>
                <w:sz w:val="24"/>
                <w:szCs w:val="24"/>
              </w:rPr>
            </w:pPr>
          </w:p>
        </w:tc>
      </w:tr>
      <w:tr w:rsidR="008A1961" w:rsidRPr="00442838" w14:paraId="46646F4A" w14:textId="77777777" w:rsidTr="008A1961">
        <w:tc>
          <w:tcPr>
            <w:tcW w:w="1860" w:type="dxa"/>
          </w:tcPr>
          <w:p w14:paraId="2245E504" w14:textId="77777777" w:rsidR="008A1961" w:rsidRPr="00442838" w:rsidRDefault="008A1961" w:rsidP="008A1961">
            <w:pPr>
              <w:spacing w:line="360" w:lineRule="auto"/>
              <w:rPr>
                <w:sz w:val="24"/>
                <w:szCs w:val="24"/>
              </w:rPr>
            </w:pPr>
          </w:p>
        </w:tc>
        <w:tc>
          <w:tcPr>
            <w:tcW w:w="1840" w:type="dxa"/>
          </w:tcPr>
          <w:p w14:paraId="6E6F81F9" w14:textId="77777777" w:rsidR="008A1961" w:rsidRPr="00442838" w:rsidRDefault="008A1961" w:rsidP="008A1961">
            <w:pPr>
              <w:spacing w:line="360" w:lineRule="auto"/>
              <w:rPr>
                <w:sz w:val="24"/>
                <w:szCs w:val="24"/>
              </w:rPr>
            </w:pPr>
          </w:p>
        </w:tc>
        <w:tc>
          <w:tcPr>
            <w:tcW w:w="1873" w:type="dxa"/>
          </w:tcPr>
          <w:p w14:paraId="46DA1E26" w14:textId="77777777" w:rsidR="008A1961" w:rsidRPr="00442838" w:rsidRDefault="008A1961" w:rsidP="008A1961">
            <w:pPr>
              <w:spacing w:line="360" w:lineRule="auto"/>
              <w:rPr>
                <w:sz w:val="24"/>
                <w:szCs w:val="24"/>
              </w:rPr>
            </w:pPr>
          </w:p>
        </w:tc>
        <w:tc>
          <w:tcPr>
            <w:tcW w:w="1739" w:type="dxa"/>
          </w:tcPr>
          <w:p w14:paraId="38C378D6" w14:textId="77777777" w:rsidR="008A1961" w:rsidRPr="00442838" w:rsidRDefault="008A1961" w:rsidP="008A1961">
            <w:pPr>
              <w:spacing w:line="360" w:lineRule="auto"/>
              <w:rPr>
                <w:sz w:val="24"/>
                <w:szCs w:val="24"/>
              </w:rPr>
            </w:pPr>
          </w:p>
        </w:tc>
        <w:tc>
          <w:tcPr>
            <w:tcW w:w="1739" w:type="dxa"/>
          </w:tcPr>
          <w:p w14:paraId="3DFF8C33" w14:textId="77777777" w:rsidR="008A1961" w:rsidRPr="00442838" w:rsidRDefault="008A1961" w:rsidP="008A1961">
            <w:pPr>
              <w:spacing w:line="360" w:lineRule="auto"/>
              <w:rPr>
                <w:sz w:val="24"/>
                <w:szCs w:val="24"/>
              </w:rPr>
            </w:pPr>
          </w:p>
        </w:tc>
        <w:tc>
          <w:tcPr>
            <w:tcW w:w="1739" w:type="dxa"/>
          </w:tcPr>
          <w:p w14:paraId="0FB24DEE" w14:textId="77777777" w:rsidR="008A1961" w:rsidRPr="00442838" w:rsidRDefault="008A1961" w:rsidP="008A1961">
            <w:pPr>
              <w:spacing w:line="360" w:lineRule="auto"/>
              <w:rPr>
                <w:sz w:val="24"/>
                <w:szCs w:val="24"/>
              </w:rPr>
            </w:pPr>
          </w:p>
        </w:tc>
      </w:tr>
      <w:tr w:rsidR="008A1961" w:rsidRPr="00442838" w14:paraId="49E5E71A" w14:textId="77777777" w:rsidTr="008A1961">
        <w:tc>
          <w:tcPr>
            <w:tcW w:w="1860" w:type="dxa"/>
          </w:tcPr>
          <w:p w14:paraId="160E3CD5" w14:textId="77777777" w:rsidR="008A1961" w:rsidRPr="00442838" w:rsidRDefault="008A1961" w:rsidP="008A1961">
            <w:pPr>
              <w:spacing w:line="360" w:lineRule="auto"/>
              <w:rPr>
                <w:sz w:val="24"/>
                <w:szCs w:val="24"/>
              </w:rPr>
            </w:pPr>
          </w:p>
        </w:tc>
        <w:tc>
          <w:tcPr>
            <w:tcW w:w="1840" w:type="dxa"/>
          </w:tcPr>
          <w:p w14:paraId="3B406DC7" w14:textId="77777777" w:rsidR="008A1961" w:rsidRPr="00442838" w:rsidRDefault="008A1961" w:rsidP="008A1961">
            <w:pPr>
              <w:spacing w:line="360" w:lineRule="auto"/>
              <w:rPr>
                <w:sz w:val="24"/>
                <w:szCs w:val="24"/>
              </w:rPr>
            </w:pPr>
          </w:p>
        </w:tc>
        <w:tc>
          <w:tcPr>
            <w:tcW w:w="1873" w:type="dxa"/>
          </w:tcPr>
          <w:p w14:paraId="31C04030" w14:textId="77777777" w:rsidR="008A1961" w:rsidRPr="00442838" w:rsidRDefault="008A1961" w:rsidP="008A1961">
            <w:pPr>
              <w:spacing w:line="360" w:lineRule="auto"/>
              <w:rPr>
                <w:sz w:val="24"/>
                <w:szCs w:val="24"/>
              </w:rPr>
            </w:pPr>
          </w:p>
        </w:tc>
        <w:tc>
          <w:tcPr>
            <w:tcW w:w="1739" w:type="dxa"/>
          </w:tcPr>
          <w:p w14:paraId="376B438F" w14:textId="77777777" w:rsidR="008A1961" w:rsidRPr="00442838" w:rsidRDefault="008A1961" w:rsidP="008A1961">
            <w:pPr>
              <w:spacing w:line="360" w:lineRule="auto"/>
              <w:rPr>
                <w:sz w:val="24"/>
                <w:szCs w:val="24"/>
              </w:rPr>
            </w:pPr>
          </w:p>
        </w:tc>
        <w:tc>
          <w:tcPr>
            <w:tcW w:w="1739" w:type="dxa"/>
          </w:tcPr>
          <w:p w14:paraId="290BA1C9" w14:textId="77777777" w:rsidR="008A1961" w:rsidRPr="00442838" w:rsidRDefault="008A1961" w:rsidP="008A1961">
            <w:pPr>
              <w:spacing w:line="360" w:lineRule="auto"/>
              <w:rPr>
                <w:sz w:val="24"/>
                <w:szCs w:val="24"/>
              </w:rPr>
            </w:pPr>
          </w:p>
        </w:tc>
        <w:tc>
          <w:tcPr>
            <w:tcW w:w="1739" w:type="dxa"/>
          </w:tcPr>
          <w:p w14:paraId="3E4A77E2" w14:textId="77777777" w:rsidR="008A1961" w:rsidRPr="00442838" w:rsidRDefault="008A1961" w:rsidP="008A1961">
            <w:pPr>
              <w:spacing w:line="360" w:lineRule="auto"/>
              <w:rPr>
                <w:sz w:val="24"/>
                <w:szCs w:val="24"/>
              </w:rPr>
            </w:pPr>
          </w:p>
        </w:tc>
      </w:tr>
      <w:tr w:rsidR="008A1961" w:rsidRPr="00442838" w14:paraId="0BDF2A38" w14:textId="77777777" w:rsidTr="008A1961">
        <w:tc>
          <w:tcPr>
            <w:tcW w:w="1860" w:type="dxa"/>
          </w:tcPr>
          <w:p w14:paraId="13DFADA9" w14:textId="77777777" w:rsidR="008A1961" w:rsidRPr="00442838" w:rsidRDefault="008A1961" w:rsidP="008A1961">
            <w:pPr>
              <w:spacing w:line="360" w:lineRule="auto"/>
              <w:rPr>
                <w:sz w:val="24"/>
                <w:szCs w:val="24"/>
              </w:rPr>
            </w:pPr>
          </w:p>
        </w:tc>
        <w:tc>
          <w:tcPr>
            <w:tcW w:w="1840" w:type="dxa"/>
          </w:tcPr>
          <w:p w14:paraId="0715DE60" w14:textId="77777777" w:rsidR="008A1961" w:rsidRPr="00442838" w:rsidRDefault="008A1961" w:rsidP="008A1961">
            <w:pPr>
              <w:spacing w:line="360" w:lineRule="auto"/>
              <w:rPr>
                <w:sz w:val="24"/>
                <w:szCs w:val="24"/>
              </w:rPr>
            </w:pPr>
          </w:p>
        </w:tc>
        <w:tc>
          <w:tcPr>
            <w:tcW w:w="1873" w:type="dxa"/>
          </w:tcPr>
          <w:p w14:paraId="6D00C245" w14:textId="77777777" w:rsidR="008A1961" w:rsidRPr="00442838" w:rsidRDefault="008A1961" w:rsidP="008A1961">
            <w:pPr>
              <w:spacing w:line="360" w:lineRule="auto"/>
              <w:rPr>
                <w:sz w:val="24"/>
                <w:szCs w:val="24"/>
              </w:rPr>
            </w:pPr>
          </w:p>
        </w:tc>
        <w:tc>
          <w:tcPr>
            <w:tcW w:w="1739" w:type="dxa"/>
          </w:tcPr>
          <w:p w14:paraId="5129B026" w14:textId="77777777" w:rsidR="008A1961" w:rsidRPr="00442838" w:rsidRDefault="008A1961" w:rsidP="008A1961">
            <w:pPr>
              <w:spacing w:line="360" w:lineRule="auto"/>
              <w:rPr>
                <w:sz w:val="24"/>
                <w:szCs w:val="24"/>
              </w:rPr>
            </w:pPr>
          </w:p>
        </w:tc>
        <w:tc>
          <w:tcPr>
            <w:tcW w:w="1739" w:type="dxa"/>
          </w:tcPr>
          <w:p w14:paraId="47578EFA" w14:textId="77777777" w:rsidR="008A1961" w:rsidRPr="00442838" w:rsidRDefault="008A1961" w:rsidP="008A1961">
            <w:pPr>
              <w:spacing w:line="360" w:lineRule="auto"/>
              <w:rPr>
                <w:sz w:val="24"/>
                <w:szCs w:val="24"/>
              </w:rPr>
            </w:pPr>
          </w:p>
        </w:tc>
        <w:tc>
          <w:tcPr>
            <w:tcW w:w="1739" w:type="dxa"/>
          </w:tcPr>
          <w:p w14:paraId="0514D940" w14:textId="77777777" w:rsidR="008A1961" w:rsidRPr="00442838" w:rsidRDefault="008A1961" w:rsidP="008A1961">
            <w:pPr>
              <w:spacing w:line="360" w:lineRule="auto"/>
              <w:rPr>
                <w:sz w:val="24"/>
                <w:szCs w:val="24"/>
              </w:rPr>
            </w:pPr>
          </w:p>
        </w:tc>
      </w:tr>
      <w:tr w:rsidR="008A1961" w:rsidRPr="00442838" w14:paraId="61A07EA3" w14:textId="77777777" w:rsidTr="008A1961">
        <w:tc>
          <w:tcPr>
            <w:tcW w:w="1860" w:type="dxa"/>
          </w:tcPr>
          <w:p w14:paraId="0B636224" w14:textId="77777777" w:rsidR="008A1961" w:rsidRPr="00442838" w:rsidRDefault="008A1961" w:rsidP="008A1961">
            <w:pPr>
              <w:spacing w:line="360" w:lineRule="auto"/>
              <w:rPr>
                <w:sz w:val="24"/>
                <w:szCs w:val="24"/>
              </w:rPr>
            </w:pPr>
          </w:p>
        </w:tc>
        <w:tc>
          <w:tcPr>
            <w:tcW w:w="1840" w:type="dxa"/>
          </w:tcPr>
          <w:p w14:paraId="7EB8B09A" w14:textId="77777777" w:rsidR="008A1961" w:rsidRPr="00442838" w:rsidRDefault="008A1961" w:rsidP="008A1961">
            <w:pPr>
              <w:spacing w:line="360" w:lineRule="auto"/>
              <w:rPr>
                <w:sz w:val="24"/>
                <w:szCs w:val="24"/>
              </w:rPr>
            </w:pPr>
          </w:p>
        </w:tc>
        <w:tc>
          <w:tcPr>
            <w:tcW w:w="1873" w:type="dxa"/>
          </w:tcPr>
          <w:p w14:paraId="0E5C06A0" w14:textId="77777777" w:rsidR="008A1961" w:rsidRPr="00442838" w:rsidRDefault="008A1961" w:rsidP="008A1961">
            <w:pPr>
              <w:spacing w:line="360" w:lineRule="auto"/>
              <w:rPr>
                <w:sz w:val="24"/>
                <w:szCs w:val="24"/>
              </w:rPr>
            </w:pPr>
          </w:p>
        </w:tc>
        <w:tc>
          <w:tcPr>
            <w:tcW w:w="1739" w:type="dxa"/>
          </w:tcPr>
          <w:p w14:paraId="7B76D335" w14:textId="77777777" w:rsidR="008A1961" w:rsidRPr="00442838" w:rsidRDefault="008A1961" w:rsidP="008A1961">
            <w:pPr>
              <w:spacing w:line="360" w:lineRule="auto"/>
              <w:rPr>
                <w:sz w:val="24"/>
                <w:szCs w:val="24"/>
              </w:rPr>
            </w:pPr>
          </w:p>
        </w:tc>
        <w:tc>
          <w:tcPr>
            <w:tcW w:w="1739" w:type="dxa"/>
          </w:tcPr>
          <w:p w14:paraId="1891831B" w14:textId="77777777" w:rsidR="008A1961" w:rsidRPr="00442838" w:rsidRDefault="008A1961" w:rsidP="008A1961">
            <w:pPr>
              <w:spacing w:line="360" w:lineRule="auto"/>
              <w:rPr>
                <w:sz w:val="24"/>
                <w:szCs w:val="24"/>
              </w:rPr>
            </w:pPr>
          </w:p>
        </w:tc>
        <w:tc>
          <w:tcPr>
            <w:tcW w:w="1739" w:type="dxa"/>
          </w:tcPr>
          <w:p w14:paraId="215F5730" w14:textId="77777777" w:rsidR="008A1961" w:rsidRPr="00442838" w:rsidRDefault="008A1961" w:rsidP="008A1961">
            <w:pPr>
              <w:spacing w:line="360" w:lineRule="auto"/>
              <w:rPr>
                <w:sz w:val="24"/>
                <w:szCs w:val="24"/>
              </w:rPr>
            </w:pPr>
          </w:p>
        </w:tc>
      </w:tr>
      <w:tr w:rsidR="008A1961" w:rsidRPr="00442838" w14:paraId="568965E8" w14:textId="77777777" w:rsidTr="008A1961">
        <w:tc>
          <w:tcPr>
            <w:tcW w:w="1860" w:type="dxa"/>
          </w:tcPr>
          <w:p w14:paraId="652727E0" w14:textId="77777777" w:rsidR="008A1961" w:rsidRPr="00442838" w:rsidRDefault="008A1961" w:rsidP="008A1961">
            <w:pPr>
              <w:spacing w:line="360" w:lineRule="auto"/>
              <w:rPr>
                <w:sz w:val="24"/>
                <w:szCs w:val="24"/>
              </w:rPr>
            </w:pPr>
          </w:p>
        </w:tc>
        <w:tc>
          <w:tcPr>
            <w:tcW w:w="1840" w:type="dxa"/>
          </w:tcPr>
          <w:p w14:paraId="2A31B576" w14:textId="77777777" w:rsidR="008A1961" w:rsidRPr="00442838" w:rsidRDefault="008A1961" w:rsidP="008A1961">
            <w:pPr>
              <w:spacing w:line="360" w:lineRule="auto"/>
              <w:rPr>
                <w:sz w:val="24"/>
                <w:szCs w:val="24"/>
              </w:rPr>
            </w:pPr>
          </w:p>
        </w:tc>
        <w:tc>
          <w:tcPr>
            <w:tcW w:w="1873" w:type="dxa"/>
          </w:tcPr>
          <w:p w14:paraId="500B37B9" w14:textId="77777777" w:rsidR="008A1961" w:rsidRPr="00442838" w:rsidRDefault="008A1961" w:rsidP="008A1961">
            <w:pPr>
              <w:spacing w:line="360" w:lineRule="auto"/>
              <w:rPr>
                <w:sz w:val="24"/>
                <w:szCs w:val="24"/>
              </w:rPr>
            </w:pPr>
          </w:p>
        </w:tc>
        <w:tc>
          <w:tcPr>
            <w:tcW w:w="1739" w:type="dxa"/>
          </w:tcPr>
          <w:p w14:paraId="59659576" w14:textId="77777777" w:rsidR="008A1961" w:rsidRPr="00442838" w:rsidRDefault="008A1961" w:rsidP="008A1961">
            <w:pPr>
              <w:spacing w:line="360" w:lineRule="auto"/>
              <w:rPr>
                <w:sz w:val="24"/>
                <w:szCs w:val="24"/>
              </w:rPr>
            </w:pPr>
          </w:p>
        </w:tc>
        <w:tc>
          <w:tcPr>
            <w:tcW w:w="1739" w:type="dxa"/>
          </w:tcPr>
          <w:p w14:paraId="2923C73B" w14:textId="77777777" w:rsidR="008A1961" w:rsidRPr="00442838" w:rsidRDefault="008A1961" w:rsidP="008A1961">
            <w:pPr>
              <w:spacing w:line="360" w:lineRule="auto"/>
              <w:rPr>
                <w:sz w:val="24"/>
                <w:szCs w:val="24"/>
              </w:rPr>
            </w:pPr>
          </w:p>
        </w:tc>
        <w:tc>
          <w:tcPr>
            <w:tcW w:w="1739" w:type="dxa"/>
          </w:tcPr>
          <w:p w14:paraId="5C9EE378" w14:textId="77777777" w:rsidR="008A1961" w:rsidRPr="00442838" w:rsidRDefault="008A1961" w:rsidP="008A1961">
            <w:pPr>
              <w:spacing w:line="360" w:lineRule="auto"/>
              <w:rPr>
                <w:sz w:val="24"/>
                <w:szCs w:val="24"/>
              </w:rPr>
            </w:pPr>
          </w:p>
        </w:tc>
      </w:tr>
      <w:tr w:rsidR="008A1961" w:rsidRPr="00442838" w14:paraId="07BF149C" w14:textId="77777777" w:rsidTr="008A1961">
        <w:tc>
          <w:tcPr>
            <w:tcW w:w="1860" w:type="dxa"/>
          </w:tcPr>
          <w:p w14:paraId="70176406" w14:textId="77777777" w:rsidR="008A1961" w:rsidRPr="00442838" w:rsidRDefault="008A1961" w:rsidP="008A1961">
            <w:pPr>
              <w:spacing w:line="360" w:lineRule="auto"/>
              <w:rPr>
                <w:sz w:val="24"/>
                <w:szCs w:val="24"/>
              </w:rPr>
            </w:pPr>
          </w:p>
        </w:tc>
        <w:tc>
          <w:tcPr>
            <w:tcW w:w="1840" w:type="dxa"/>
          </w:tcPr>
          <w:p w14:paraId="4C6525DA" w14:textId="77777777" w:rsidR="008A1961" w:rsidRPr="00442838" w:rsidRDefault="008A1961" w:rsidP="008A1961">
            <w:pPr>
              <w:spacing w:line="360" w:lineRule="auto"/>
              <w:rPr>
                <w:sz w:val="24"/>
                <w:szCs w:val="24"/>
              </w:rPr>
            </w:pPr>
          </w:p>
        </w:tc>
        <w:tc>
          <w:tcPr>
            <w:tcW w:w="1873" w:type="dxa"/>
          </w:tcPr>
          <w:p w14:paraId="5F69F6C8" w14:textId="77777777" w:rsidR="008A1961" w:rsidRPr="00442838" w:rsidRDefault="008A1961" w:rsidP="008A1961">
            <w:pPr>
              <w:spacing w:line="360" w:lineRule="auto"/>
              <w:rPr>
                <w:sz w:val="24"/>
                <w:szCs w:val="24"/>
              </w:rPr>
            </w:pPr>
          </w:p>
        </w:tc>
        <w:tc>
          <w:tcPr>
            <w:tcW w:w="1739" w:type="dxa"/>
          </w:tcPr>
          <w:p w14:paraId="7F2D47A5" w14:textId="77777777" w:rsidR="008A1961" w:rsidRPr="00442838" w:rsidRDefault="008A1961" w:rsidP="008A1961">
            <w:pPr>
              <w:spacing w:line="360" w:lineRule="auto"/>
              <w:rPr>
                <w:sz w:val="24"/>
                <w:szCs w:val="24"/>
              </w:rPr>
            </w:pPr>
          </w:p>
        </w:tc>
        <w:tc>
          <w:tcPr>
            <w:tcW w:w="1739" w:type="dxa"/>
          </w:tcPr>
          <w:p w14:paraId="072281DA" w14:textId="77777777" w:rsidR="008A1961" w:rsidRPr="00442838" w:rsidRDefault="008A1961" w:rsidP="008A1961">
            <w:pPr>
              <w:spacing w:line="360" w:lineRule="auto"/>
              <w:rPr>
                <w:sz w:val="24"/>
                <w:szCs w:val="24"/>
              </w:rPr>
            </w:pPr>
          </w:p>
        </w:tc>
        <w:tc>
          <w:tcPr>
            <w:tcW w:w="1739" w:type="dxa"/>
          </w:tcPr>
          <w:p w14:paraId="51DC33E1" w14:textId="77777777" w:rsidR="008A1961" w:rsidRPr="00442838" w:rsidRDefault="008A1961" w:rsidP="008A1961">
            <w:pPr>
              <w:spacing w:line="360" w:lineRule="auto"/>
              <w:rPr>
                <w:sz w:val="24"/>
                <w:szCs w:val="24"/>
              </w:rPr>
            </w:pPr>
          </w:p>
        </w:tc>
      </w:tr>
      <w:tr w:rsidR="008A1961" w:rsidRPr="00442838" w14:paraId="68F4109F" w14:textId="77777777" w:rsidTr="008A1961">
        <w:tc>
          <w:tcPr>
            <w:tcW w:w="1860" w:type="dxa"/>
          </w:tcPr>
          <w:p w14:paraId="48865E4B" w14:textId="77777777" w:rsidR="008A1961" w:rsidRPr="00442838" w:rsidRDefault="008A1961" w:rsidP="008A1961">
            <w:pPr>
              <w:spacing w:line="360" w:lineRule="auto"/>
              <w:rPr>
                <w:sz w:val="24"/>
                <w:szCs w:val="24"/>
              </w:rPr>
            </w:pPr>
          </w:p>
        </w:tc>
        <w:tc>
          <w:tcPr>
            <w:tcW w:w="1840" w:type="dxa"/>
          </w:tcPr>
          <w:p w14:paraId="65DC30DF" w14:textId="77777777" w:rsidR="008A1961" w:rsidRPr="00442838" w:rsidRDefault="008A1961" w:rsidP="008A1961">
            <w:pPr>
              <w:spacing w:line="360" w:lineRule="auto"/>
              <w:rPr>
                <w:sz w:val="24"/>
                <w:szCs w:val="24"/>
              </w:rPr>
            </w:pPr>
          </w:p>
        </w:tc>
        <w:tc>
          <w:tcPr>
            <w:tcW w:w="1873" w:type="dxa"/>
          </w:tcPr>
          <w:p w14:paraId="4B4BBBBE" w14:textId="77777777" w:rsidR="008A1961" w:rsidRPr="00442838" w:rsidRDefault="008A1961" w:rsidP="008A1961">
            <w:pPr>
              <w:spacing w:line="360" w:lineRule="auto"/>
              <w:rPr>
                <w:sz w:val="24"/>
                <w:szCs w:val="24"/>
              </w:rPr>
            </w:pPr>
          </w:p>
        </w:tc>
        <w:tc>
          <w:tcPr>
            <w:tcW w:w="1739" w:type="dxa"/>
          </w:tcPr>
          <w:p w14:paraId="336E54F8" w14:textId="77777777" w:rsidR="008A1961" w:rsidRPr="00442838" w:rsidRDefault="008A1961" w:rsidP="008A1961">
            <w:pPr>
              <w:spacing w:line="360" w:lineRule="auto"/>
              <w:rPr>
                <w:sz w:val="24"/>
                <w:szCs w:val="24"/>
              </w:rPr>
            </w:pPr>
          </w:p>
        </w:tc>
        <w:tc>
          <w:tcPr>
            <w:tcW w:w="1739" w:type="dxa"/>
          </w:tcPr>
          <w:p w14:paraId="2ABE8BFB" w14:textId="77777777" w:rsidR="008A1961" w:rsidRPr="00442838" w:rsidRDefault="008A1961" w:rsidP="008A1961">
            <w:pPr>
              <w:spacing w:line="360" w:lineRule="auto"/>
              <w:rPr>
                <w:sz w:val="24"/>
                <w:szCs w:val="24"/>
              </w:rPr>
            </w:pPr>
          </w:p>
        </w:tc>
        <w:tc>
          <w:tcPr>
            <w:tcW w:w="1739" w:type="dxa"/>
          </w:tcPr>
          <w:p w14:paraId="6B0CE683" w14:textId="77777777" w:rsidR="008A1961" w:rsidRPr="00442838" w:rsidRDefault="008A1961" w:rsidP="008A1961">
            <w:pPr>
              <w:spacing w:line="360" w:lineRule="auto"/>
              <w:rPr>
                <w:sz w:val="24"/>
                <w:szCs w:val="24"/>
              </w:rPr>
            </w:pPr>
          </w:p>
        </w:tc>
      </w:tr>
      <w:tr w:rsidR="008A1961" w:rsidRPr="00442838" w14:paraId="4B617D24" w14:textId="77777777" w:rsidTr="008A1961">
        <w:tc>
          <w:tcPr>
            <w:tcW w:w="1860" w:type="dxa"/>
          </w:tcPr>
          <w:p w14:paraId="762E864A" w14:textId="77777777" w:rsidR="008A1961" w:rsidRPr="00442838" w:rsidRDefault="008A1961" w:rsidP="008A1961">
            <w:pPr>
              <w:spacing w:line="360" w:lineRule="auto"/>
              <w:rPr>
                <w:sz w:val="24"/>
                <w:szCs w:val="24"/>
              </w:rPr>
            </w:pPr>
          </w:p>
        </w:tc>
        <w:tc>
          <w:tcPr>
            <w:tcW w:w="1840" w:type="dxa"/>
          </w:tcPr>
          <w:p w14:paraId="71E2BF9D" w14:textId="77777777" w:rsidR="008A1961" w:rsidRPr="00442838" w:rsidRDefault="008A1961" w:rsidP="008A1961">
            <w:pPr>
              <w:spacing w:line="360" w:lineRule="auto"/>
              <w:rPr>
                <w:sz w:val="24"/>
                <w:szCs w:val="24"/>
              </w:rPr>
            </w:pPr>
          </w:p>
        </w:tc>
        <w:tc>
          <w:tcPr>
            <w:tcW w:w="1873" w:type="dxa"/>
          </w:tcPr>
          <w:p w14:paraId="22DDD842" w14:textId="77777777" w:rsidR="008A1961" w:rsidRPr="00442838" w:rsidRDefault="008A1961" w:rsidP="008A1961">
            <w:pPr>
              <w:spacing w:line="360" w:lineRule="auto"/>
              <w:rPr>
                <w:sz w:val="24"/>
                <w:szCs w:val="24"/>
              </w:rPr>
            </w:pPr>
          </w:p>
        </w:tc>
        <w:tc>
          <w:tcPr>
            <w:tcW w:w="1739" w:type="dxa"/>
          </w:tcPr>
          <w:p w14:paraId="33BE16F2" w14:textId="77777777" w:rsidR="008A1961" w:rsidRPr="00442838" w:rsidRDefault="008A1961" w:rsidP="008A1961">
            <w:pPr>
              <w:spacing w:line="360" w:lineRule="auto"/>
              <w:rPr>
                <w:sz w:val="24"/>
                <w:szCs w:val="24"/>
              </w:rPr>
            </w:pPr>
          </w:p>
        </w:tc>
        <w:tc>
          <w:tcPr>
            <w:tcW w:w="1739" w:type="dxa"/>
          </w:tcPr>
          <w:p w14:paraId="1E8319E2" w14:textId="77777777" w:rsidR="008A1961" w:rsidRPr="00442838" w:rsidRDefault="008A1961" w:rsidP="008A1961">
            <w:pPr>
              <w:spacing w:line="360" w:lineRule="auto"/>
              <w:rPr>
                <w:sz w:val="24"/>
                <w:szCs w:val="24"/>
              </w:rPr>
            </w:pPr>
          </w:p>
        </w:tc>
        <w:tc>
          <w:tcPr>
            <w:tcW w:w="1739" w:type="dxa"/>
          </w:tcPr>
          <w:p w14:paraId="2684B005" w14:textId="77777777" w:rsidR="008A1961" w:rsidRPr="00442838" w:rsidRDefault="008A1961" w:rsidP="008A1961">
            <w:pPr>
              <w:spacing w:line="360" w:lineRule="auto"/>
              <w:rPr>
                <w:sz w:val="24"/>
                <w:szCs w:val="24"/>
              </w:rPr>
            </w:pPr>
          </w:p>
        </w:tc>
      </w:tr>
      <w:tr w:rsidR="008A1961" w:rsidRPr="00442838" w14:paraId="747330C4" w14:textId="77777777" w:rsidTr="008A1961">
        <w:tc>
          <w:tcPr>
            <w:tcW w:w="1860" w:type="dxa"/>
          </w:tcPr>
          <w:p w14:paraId="760AB94C" w14:textId="77777777" w:rsidR="008A1961" w:rsidRPr="00442838" w:rsidRDefault="008A1961" w:rsidP="008A1961">
            <w:pPr>
              <w:spacing w:line="360" w:lineRule="auto"/>
              <w:rPr>
                <w:sz w:val="24"/>
                <w:szCs w:val="24"/>
              </w:rPr>
            </w:pPr>
          </w:p>
        </w:tc>
        <w:tc>
          <w:tcPr>
            <w:tcW w:w="1840" w:type="dxa"/>
          </w:tcPr>
          <w:p w14:paraId="1473960B" w14:textId="77777777" w:rsidR="008A1961" w:rsidRPr="00442838" w:rsidRDefault="008A1961" w:rsidP="008A1961">
            <w:pPr>
              <w:spacing w:line="360" w:lineRule="auto"/>
              <w:rPr>
                <w:sz w:val="24"/>
                <w:szCs w:val="24"/>
              </w:rPr>
            </w:pPr>
          </w:p>
        </w:tc>
        <w:tc>
          <w:tcPr>
            <w:tcW w:w="1873" w:type="dxa"/>
          </w:tcPr>
          <w:p w14:paraId="314FDA2C" w14:textId="77777777" w:rsidR="008A1961" w:rsidRPr="00442838" w:rsidRDefault="008A1961" w:rsidP="008A1961">
            <w:pPr>
              <w:spacing w:line="360" w:lineRule="auto"/>
              <w:rPr>
                <w:sz w:val="24"/>
                <w:szCs w:val="24"/>
              </w:rPr>
            </w:pPr>
          </w:p>
        </w:tc>
        <w:tc>
          <w:tcPr>
            <w:tcW w:w="1739" w:type="dxa"/>
          </w:tcPr>
          <w:p w14:paraId="5F7189F9" w14:textId="77777777" w:rsidR="008A1961" w:rsidRPr="00442838" w:rsidRDefault="008A1961" w:rsidP="008A1961">
            <w:pPr>
              <w:spacing w:line="360" w:lineRule="auto"/>
              <w:rPr>
                <w:sz w:val="24"/>
                <w:szCs w:val="24"/>
              </w:rPr>
            </w:pPr>
          </w:p>
        </w:tc>
        <w:tc>
          <w:tcPr>
            <w:tcW w:w="1739" w:type="dxa"/>
          </w:tcPr>
          <w:p w14:paraId="21C6F3F2" w14:textId="77777777" w:rsidR="008A1961" w:rsidRPr="00442838" w:rsidRDefault="008A1961" w:rsidP="008A1961">
            <w:pPr>
              <w:spacing w:line="360" w:lineRule="auto"/>
              <w:rPr>
                <w:sz w:val="24"/>
                <w:szCs w:val="24"/>
              </w:rPr>
            </w:pPr>
          </w:p>
        </w:tc>
        <w:tc>
          <w:tcPr>
            <w:tcW w:w="1739" w:type="dxa"/>
          </w:tcPr>
          <w:p w14:paraId="68894043" w14:textId="77777777" w:rsidR="008A1961" w:rsidRPr="00442838" w:rsidRDefault="008A1961" w:rsidP="008A1961">
            <w:pPr>
              <w:spacing w:line="360" w:lineRule="auto"/>
              <w:rPr>
                <w:sz w:val="24"/>
                <w:szCs w:val="24"/>
              </w:rPr>
            </w:pPr>
          </w:p>
        </w:tc>
      </w:tr>
      <w:tr w:rsidR="008A1961" w:rsidRPr="00442838" w14:paraId="6985C988" w14:textId="77777777" w:rsidTr="008A1961">
        <w:tc>
          <w:tcPr>
            <w:tcW w:w="1860" w:type="dxa"/>
          </w:tcPr>
          <w:p w14:paraId="0222B4A9" w14:textId="77777777" w:rsidR="008A1961" w:rsidRPr="00442838" w:rsidRDefault="008A1961" w:rsidP="008A1961">
            <w:pPr>
              <w:spacing w:line="360" w:lineRule="auto"/>
              <w:rPr>
                <w:sz w:val="24"/>
                <w:szCs w:val="24"/>
              </w:rPr>
            </w:pPr>
          </w:p>
        </w:tc>
        <w:tc>
          <w:tcPr>
            <w:tcW w:w="1840" w:type="dxa"/>
          </w:tcPr>
          <w:p w14:paraId="087968C7" w14:textId="77777777" w:rsidR="008A1961" w:rsidRPr="00442838" w:rsidRDefault="008A1961" w:rsidP="008A1961">
            <w:pPr>
              <w:spacing w:line="360" w:lineRule="auto"/>
              <w:rPr>
                <w:sz w:val="24"/>
                <w:szCs w:val="24"/>
              </w:rPr>
            </w:pPr>
          </w:p>
        </w:tc>
        <w:tc>
          <w:tcPr>
            <w:tcW w:w="1873" w:type="dxa"/>
          </w:tcPr>
          <w:p w14:paraId="34B5424F" w14:textId="77777777" w:rsidR="008A1961" w:rsidRPr="00442838" w:rsidRDefault="008A1961" w:rsidP="008A1961">
            <w:pPr>
              <w:spacing w:line="360" w:lineRule="auto"/>
              <w:rPr>
                <w:sz w:val="24"/>
                <w:szCs w:val="24"/>
              </w:rPr>
            </w:pPr>
          </w:p>
        </w:tc>
        <w:tc>
          <w:tcPr>
            <w:tcW w:w="1739" w:type="dxa"/>
          </w:tcPr>
          <w:p w14:paraId="28BD9B05" w14:textId="77777777" w:rsidR="008A1961" w:rsidRPr="00442838" w:rsidRDefault="008A1961" w:rsidP="008A1961">
            <w:pPr>
              <w:spacing w:line="360" w:lineRule="auto"/>
              <w:rPr>
                <w:sz w:val="24"/>
                <w:szCs w:val="24"/>
              </w:rPr>
            </w:pPr>
          </w:p>
        </w:tc>
        <w:tc>
          <w:tcPr>
            <w:tcW w:w="1739" w:type="dxa"/>
          </w:tcPr>
          <w:p w14:paraId="0CF0E09B" w14:textId="77777777" w:rsidR="008A1961" w:rsidRPr="00442838" w:rsidRDefault="008A1961" w:rsidP="008A1961">
            <w:pPr>
              <w:spacing w:line="360" w:lineRule="auto"/>
              <w:rPr>
                <w:sz w:val="24"/>
                <w:szCs w:val="24"/>
              </w:rPr>
            </w:pPr>
          </w:p>
        </w:tc>
        <w:tc>
          <w:tcPr>
            <w:tcW w:w="1739" w:type="dxa"/>
          </w:tcPr>
          <w:p w14:paraId="0FE5449C" w14:textId="77777777" w:rsidR="008A1961" w:rsidRPr="00442838" w:rsidRDefault="008A1961" w:rsidP="008A1961">
            <w:pPr>
              <w:spacing w:line="360" w:lineRule="auto"/>
              <w:rPr>
                <w:sz w:val="24"/>
                <w:szCs w:val="24"/>
              </w:rPr>
            </w:pPr>
          </w:p>
        </w:tc>
      </w:tr>
      <w:tr w:rsidR="008A1961" w:rsidRPr="00442838" w14:paraId="47D48313" w14:textId="77777777" w:rsidTr="008A1961">
        <w:tc>
          <w:tcPr>
            <w:tcW w:w="1860" w:type="dxa"/>
          </w:tcPr>
          <w:p w14:paraId="4C915915" w14:textId="77777777" w:rsidR="008A1961" w:rsidRPr="00442838" w:rsidRDefault="008A1961" w:rsidP="008A1961">
            <w:pPr>
              <w:spacing w:line="360" w:lineRule="auto"/>
              <w:rPr>
                <w:sz w:val="24"/>
                <w:szCs w:val="24"/>
              </w:rPr>
            </w:pPr>
          </w:p>
        </w:tc>
        <w:tc>
          <w:tcPr>
            <w:tcW w:w="1840" w:type="dxa"/>
          </w:tcPr>
          <w:p w14:paraId="7F1367B9" w14:textId="77777777" w:rsidR="008A1961" w:rsidRPr="00442838" w:rsidRDefault="008A1961" w:rsidP="008A1961">
            <w:pPr>
              <w:spacing w:line="360" w:lineRule="auto"/>
              <w:rPr>
                <w:sz w:val="24"/>
                <w:szCs w:val="24"/>
              </w:rPr>
            </w:pPr>
          </w:p>
        </w:tc>
        <w:tc>
          <w:tcPr>
            <w:tcW w:w="1873" w:type="dxa"/>
          </w:tcPr>
          <w:p w14:paraId="267F1008" w14:textId="77777777" w:rsidR="008A1961" w:rsidRPr="00442838" w:rsidRDefault="008A1961" w:rsidP="008A1961">
            <w:pPr>
              <w:spacing w:line="360" w:lineRule="auto"/>
              <w:rPr>
                <w:sz w:val="24"/>
                <w:szCs w:val="24"/>
              </w:rPr>
            </w:pPr>
          </w:p>
        </w:tc>
        <w:tc>
          <w:tcPr>
            <w:tcW w:w="1739" w:type="dxa"/>
          </w:tcPr>
          <w:p w14:paraId="7396C511" w14:textId="77777777" w:rsidR="008A1961" w:rsidRPr="00442838" w:rsidRDefault="008A1961" w:rsidP="008A1961">
            <w:pPr>
              <w:spacing w:line="360" w:lineRule="auto"/>
              <w:rPr>
                <w:sz w:val="24"/>
                <w:szCs w:val="24"/>
              </w:rPr>
            </w:pPr>
          </w:p>
        </w:tc>
        <w:tc>
          <w:tcPr>
            <w:tcW w:w="1739" w:type="dxa"/>
          </w:tcPr>
          <w:p w14:paraId="7A1305EC" w14:textId="77777777" w:rsidR="008A1961" w:rsidRPr="00442838" w:rsidRDefault="008A1961" w:rsidP="008A1961">
            <w:pPr>
              <w:spacing w:line="360" w:lineRule="auto"/>
              <w:rPr>
                <w:sz w:val="24"/>
                <w:szCs w:val="24"/>
              </w:rPr>
            </w:pPr>
          </w:p>
        </w:tc>
        <w:tc>
          <w:tcPr>
            <w:tcW w:w="1739" w:type="dxa"/>
          </w:tcPr>
          <w:p w14:paraId="46D72C8A" w14:textId="77777777" w:rsidR="008A1961" w:rsidRPr="00442838" w:rsidRDefault="008A1961" w:rsidP="008A1961">
            <w:pPr>
              <w:spacing w:line="360" w:lineRule="auto"/>
              <w:rPr>
                <w:sz w:val="24"/>
                <w:szCs w:val="24"/>
              </w:rPr>
            </w:pPr>
          </w:p>
        </w:tc>
      </w:tr>
      <w:tr w:rsidR="008A1961" w:rsidRPr="00442838" w14:paraId="2BDCBCD5" w14:textId="77777777" w:rsidTr="008A1961">
        <w:tc>
          <w:tcPr>
            <w:tcW w:w="1860" w:type="dxa"/>
          </w:tcPr>
          <w:p w14:paraId="3EB53AAE" w14:textId="77777777" w:rsidR="008A1961" w:rsidRPr="00442838" w:rsidRDefault="008A1961" w:rsidP="008A1961">
            <w:pPr>
              <w:spacing w:line="360" w:lineRule="auto"/>
              <w:rPr>
                <w:sz w:val="24"/>
                <w:szCs w:val="24"/>
              </w:rPr>
            </w:pPr>
          </w:p>
        </w:tc>
        <w:tc>
          <w:tcPr>
            <w:tcW w:w="1840" w:type="dxa"/>
          </w:tcPr>
          <w:p w14:paraId="499909B1" w14:textId="77777777" w:rsidR="008A1961" w:rsidRPr="00442838" w:rsidRDefault="008A1961" w:rsidP="008A1961">
            <w:pPr>
              <w:spacing w:line="360" w:lineRule="auto"/>
              <w:rPr>
                <w:sz w:val="24"/>
                <w:szCs w:val="24"/>
              </w:rPr>
            </w:pPr>
          </w:p>
        </w:tc>
        <w:tc>
          <w:tcPr>
            <w:tcW w:w="1873" w:type="dxa"/>
          </w:tcPr>
          <w:p w14:paraId="0F159509" w14:textId="77777777" w:rsidR="008A1961" w:rsidRPr="00442838" w:rsidRDefault="008A1961" w:rsidP="008A1961">
            <w:pPr>
              <w:spacing w:line="360" w:lineRule="auto"/>
              <w:rPr>
                <w:sz w:val="24"/>
                <w:szCs w:val="24"/>
              </w:rPr>
            </w:pPr>
          </w:p>
        </w:tc>
        <w:tc>
          <w:tcPr>
            <w:tcW w:w="1739" w:type="dxa"/>
          </w:tcPr>
          <w:p w14:paraId="4A03238E" w14:textId="77777777" w:rsidR="008A1961" w:rsidRPr="00442838" w:rsidRDefault="008A1961" w:rsidP="008A1961">
            <w:pPr>
              <w:spacing w:line="360" w:lineRule="auto"/>
              <w:rPr>
                <w:sz w:val="24"/>
                <w:szCs w:val="24"/>
              </w:rPr>
            </w:pPr>
          </w:p>
        </w:tc>
        <w:tc>
          <w:tcPr>
            <w:tcW w:w="1739" w:type="dxa"/>
          </w:tcPr>
          <w:p w14:paraId="7577DBA5" w14:textId="77777777" w:rsidR="008A1961" w:rsidRPr="00442838" w:rsidRDefault="008A1961" w:rsidP="008A1961">
            <w:pPr>
              <w:spacing w:line="360" w:lineRule="auto"/>
              <w:rPr>
                <w:sz w:val="24"/>
                <w:szCs w:val="24"/>
              </w:rPr>
            </w:pPr>
          </w:p>
        </w:tc>
        <w:tc>
          <w:tcPr>
            <w:tcW w:w="1739" w:type="dxa"/>
          </w:tcPr>
          <w:p w14:paraId="123239B6" w14:textId="77777777" w:rsidR="008A1961" w:rsidRPr="00442838" w:rsidRDefault="008A1961" w:rsidP="008A1961">
            <w:pPr>
              <w:spacing w:line="360" w:lineRule="auto"/>
              <w:rPr>
                <w:sz w:val="24"/>
                <w:szCs w:val="24"/>
              </w:rPr>
            </w:pPr>
          </w:p>
        </w:tc>
      </w:tr>
      <w:tr w:rsidR="008A1961" w:rsidRPr="00442838" w14:paraId="668DBF43" w14:textId="77777777" w:rsidTr="008A1961">
        <w:tc>
          <w:tcPr>
            <w:tcW w:w="1860" w:type="dxa"/>
          </w:tcPr>
          <w:p w14:paraId="4E44F651" w14:textId="77777777" w:rsidR="008A1961" w:rsidRPr="00442838" w:rsidRDefault="008A1961" w:rsidP="008A1961">
            <w:pPr>
              <w:spacing w:line="360" w:lineRule="auto"/>
              <w:rPr>
                <w:sz w:val="24"/>
                <w:szCs w:val="24"/>
              </w:rPr>
            </w:pPr>
          </w:p>
        </w:tc>
        <w:tc>
          <w:tcPr>
            <w:tcW w:w="1840" w:type="dxa"/>
          </w:tcPr>
          <w:p w14:paraId="46AA7172" w14:textId="77777777" w:rsidR="008A1961" w:rsidRPr="00442838" w:rsidRDefault="008A1961" w:rsidP="008A1961">
            <w:pPr>
              <w:spacing w:line="360" w:lineRule="auto"/>
              <w:rPr>
                <w:sz w:val="24"/>
                <w:szCs w:val="24"/>
              </w:rPr>
            </w:pPr>
          </w:p>
        </w:tc>
        <w:tc>
          <w:tcPr>
            <w:tcW w:w="1873" w:type="dxa"/>
          </w:tcPr>
          <w:p w14:paraId="13CEEB19" w14:textId="77777777" w:rsidR="008A1961" w:rsidRPr="00442838" w:rsidRDefault="008A1961" w:rsidP="008A1961">
            <w:pPr>
              <w:spacing w:line="360" w:lineRule="auto"/>
              <w:rPr>
                <w:sz w:val="24"/>
                <w:szCs w:val="24"/>
              </w:rPr>
            </w:pPr>
          </w:p>
        </w:tc>
        <w:tc>
          <w:tcPr>
            <w:tcW w:w="1739" w:type="dxa"/>
          </w:tcPr>
          <w:p w14:paraId="041DD8E8" w14:textId="77777777" w:rsidR="008A1961" w:rsidRPr="00442838" w:rsidRDefault="008A1961" w:rsidP="008A1961">
            <w:pPr>
              <w:spacing w:line="360" w:lineRule="auto"/>
              <w:rPr>
                <w:sz w:val="24"/>
                <w:szCs w:val="24"/>
              </w:rPr>
            </w:pPr>
          </w:p>
        </w:tc>
        <w:tc>
          <w:tcPr>
            <w:tcW w:w="1739" w:type="dxa"/>
          </w:tcPr>
          <w:p w14:paraId="0816DFF3" w14:textId="77777777" w:rsidR="008A1961" w:rsidRPr="00442838" w:rsidRDefault="008A1961" w:rsidP="008A1961">
            <w:pPr>
              <w:spacing w:line="360" w:lineRule="auto"/>
              <w:rPr>
                <w:sz w:val="24"/>
                <w:szCs w:val="24"/>
              </w:rPr>
            </w:pPr>
          </w:p>
        </w:tc>
        <w:tc>
          <w:tcPr>
            <w:tcW w:w="1739" w:type="dxa"/>
          </w:tcPr>
          <w:p w14:paraId="709A326F" w14:textId="77777777" w:rsidR="008A1961" w:rsidRPr="00442838" w:rsidRDefault="008A1961" w:rsidP="008A1961">
            <w:pPr>
              <w:spacing w:line="360" w:lineRule="auto"/>
              <w:rPr>
                <w:sz w:val="24"/>
                <w:szCs w:val="24"/>
              </w:rPr>
            </w:pPr>
          </w:p>
        </w:tc>
      </w:tr>
      <w:tr w:rsidR="008A1961" w:rsidRPr="00442838" w14:paraId="78828E66" w14:textId="77777777" w:rsidTr="008A1961">
        <w:tc>
          <w:tcPr>
            <w:tcW w:w="1860" w:type="dxa"/>
          </w:tcPr>
          <w:p w14:paraId="66EF5FC1" w14:textId="77777777" w:rsidR="008A1961" w:rsidRPr="00442838" w:rsidRDefault="008A1961" w:rsidP="008A1961">
            <w:pPr>
              <w:spacing w:line="360" w:lineRule="auto"/>
              <w:rPr>
                <w:sz w:val="24"/>
                <w:szCs w:val="24"/>
              </w:rPr>
            </w:pPr>
          </w:p>
        </w:tc>
        <w:tc>
          <w:tcPr>
            <w:tcW w:w="1840" w:type="dxa"/>
          </w:tcPr>
          <w:p w14:paraId="083956F8" w14:textId="77777777" w:rsidR="008A1961" w:rsidRPr="00442838" w:rsidRDefault="008A1961" w:rsidP="008A1961">
            <w:pPr>
              <w:spacing w:line="360" w:lineRule="auto"/>
              <w:rPr>
                <w:sz w:val="24"/>
                <w:szCs w:val="24"/>
              </w:rPr>
            </w:pPr>
          </w:p>
        </w:tc>
        <w:tc>
          <w:tcPr>
            <w:tcW w:w="1873" w:type="dxa"/>
          </w:tcPr>
          <w:p w14:paraId="1ACA1222" w14:textId="77777777" w:rsidR="008A1961" w:rsidRPr="00442838" w:rsidRDefault="008A1961" w:rsidP="008A1961">
            <w:pPr>
              <w:spacing w:line="360" w:lineRule="auto"/>
              <w:rPr>
                <w:sz w:val="24"/>
                <w:szCs w:val="24"/>
              </w:rPr>
            </w:pPr>
          </w:p>
        </w:tc>
        <w:tc>
          <w:tcPr>
            <w:tcW w:w="1739" w:type="dxa"/>
          </w:tcPr>
          <w:p w14:paraId="55265201" w14:textId="77777777" w:rsidR="008A1961" w:rsidRPr="00442838" w:rsidRDefault="008A1961" w:rsidP="008A1961">
            <w:pPr>
              <w:spacing w:line="360" w:lineRule="auto"/>
              <w:rPr>
                <w:sz w:val="24"/>
                <w:szCs w:val="24"/>
              </w:rPr>
            </w:pPr>
          </w:p>
        </w:tc>
        <w:tc>
          <w:tcPr>
            <w:tcW w:w="1739" w:type="dxa"/>
          </w:tcPr>
          <w:p w14:paraId="3A24DE49" w14:textId="77777777" w:rsidR="008A1961" w:rsidRPr="00442838" w:rsidRDefault="008A1961" w:rsidP="008A1961">
            <w:pPr>
              <w:spacing w:line="360" w:lineRule="auto"/>
              <w:rPr>
                <w:sz w:val="24"/>
                <w:szCs w:val="24"/>
              </w:rPr>
            </w:pPr>
          </w:p>
        </w:tc>
        <w:tc>
          <w:tcPr>
            <w:tcW w:w="1739" w:type="dxa"/>
          </w:tcPr>
          <w:p w14:paraId="33705BE7" w14:textId="77777777" w:rsidR="008A1961" w:rsidRPr="00442838" w:rsidRDefault="008A1961" w:rsidP="008A1961">
            <w:pPr>
              <w:spacing w:line="360" w:lineRule="auto"/>
              <w:rPr>
                <w:sz w:val="24"/>
                <w:szCs w:val="24"/>
              </w:rPr>
            </w:pPr>
          </w:p>
        </w:tc>
      </w:tr>
      <w:tr w:rsidR="008A1961" w:rsidRPr="00442838" w14:paraId="5F79FF8D" w14:textId="77777777" w:rsidTr="008A1961">
        <w:tc>
          <w:tcPr>
            <w:tcW w:w="1860" w:type="dxa"/>
          </w:tcPr>
          <w:p w14:paraId="439DC4F5" w14:textId="77777777" w:rsidR="008A1961" w:rsidRPr="00442838" w:rsidRDefault="008A1961" w:rsidP="008A1961">
            <w:pPr>
              <w:spacing w:line="360" w:lineRule="auto"/>
              <w:rPr>
                <w:sz w:val="24"/>
                <w:szCs w:val="24"/>
              </w:rPr>
            </w:pPr>
          </w:p>
        </w:tc>
        <w:tc>
          <w:tcPr>
            <w:tcW w:w="1840" w:type="dxa"/>
          </w:tcPr>
          <w:p w14:paraId="1699C60B" w14:textId="77777777" w:rsidR="008A1961" w:rsidRPr="00442838" w:rsidRDefault="008A1961" w:rsidP="008A1961">
            <w:pPr>
              <w:spacing w:line="360" w:lineRule="auto"/>
              <w:rPr>
                <w:sz w:val="24"/>
                <w:szCs w:val="24"/>
              </w:rPr>
            </w:pPr>
          </w:p>
        </w:tc>
        <w:tc>
          <w:tcPr>
            <w:tcW w:w="1873" w:type="dxa"/>
          </w:tcPr>
          <w:p w14:paraId="244F6213" w14:textId="77777777" w:rsidR="008A1961" w:rsidRPr="00442838" w:rsidRDefault="008A1961" w:rsidP="008A1961">
            <w:pPr>
              <w:spacing w:line="360" w:lineRule="auto"/>
              <w:rPr>
                <w:sz w:val="24"/>
                <w:szCs w:val="24"/>
              </w:rPr>
            </w:pPr>
          </w:p>
        </w:tc>
        <w:tc>
          <w:tcPr>
            <w:tcW w:w="1739" w:type="dxa"/>
          </w:tcPr>
          <w:p w14:paraId="147230B9" w14:textId="77777777" w:rsidR="008A1961" w:rsidRPr="00442838" w:rsidRDefault="008A1961" w:rsidP="008A1961">
            <w:pPr>
              <w:spacing w:line="360" w:lineRule="auto"/>
              <w:rPr>
                <w:sz w:val="24"/>
                <w:szCs w:val="24"/>
              </w:rPr>
            </w:pPr>
          </w:p>
        </w:tc>
        <w:tc>
          <w:tcPr>
            <w:tcW w:w="1739" w:type="dxa"/>
          </w:tcPr>
          <w:p w14:paraId="7BC3D70F" w14:textId="77777777" w:rsidR="008A1961" w:rsidRPr="00442838" w:rsidRDefault="008A1961" w:rsidP="008A1961">
            <w:pPr>
              <w:spacing w:line="360" w:lineRule="auto"/>
              <w:rPr>
                <w:sz w:val="24"/>
                <w:szCs w:val="24"/>
              </w:rPr>
            </w:pPr>
          </w:p>
        </w:tc>
        <w:tc>
          <w:tcPr>
            <w:tcW w:w="1739" w:type="dxa"/>
          </w:tcPr>
          <w:p w14:paraId="231E60F3" w14:textId="77777777" w:rsidR="008A1961" w:rsidRPr="00442838" w:rsidRDefault="008A1961" w:rsidP="008A1961">
            <w:pPr>
              <w:spacing w:line="360" w:lineRule="auto"/>
              <w:rPr>
                <w:sz w:val="24"/>
                <w:szCs w:val="24"/>
              </w:rPr>
            </w:pPr>
          </w:p>
        </w:tc>
      </w:tr>
      <w:tr w:rsidR="008A1961" w:rsidRPr="00442838" w14:paraId="2AAE1B90" w14:textId="77777777" w:rsidTr="008A1961">
        <w:tc>
          <w:tcPr>
            <w:tcW w:w="1860" w:type="dxa"/>
          </w:tcPr>
          <w:p w14:paraId="664DA3AE" w14:textId="77777777" w:rsidR="008A1961" w:rsidRPr="00442838" w:rsidRDefault="008A1961" w:rsidP="008A1961">
            <w:pPr>
              <w:spacing w:line="360" w:lineRule="auto"/>
              <w:rPr>
                <w:sz w:val="24"/>
                <w:szCs w:val="24"/>
              </w:rPr>
            </w:pPr>
          </w:p>
        </w:tc>
        <w:tc>
          <w:tcPr>
            <w:tcW w:w="1840" w:type="dxa"/>
          </w:tcPr>
          <w:p w14:paraId="4B8D33C9" w14:textId="77777777" w:rsidR="008A1961" w:rsidRPr="00442838" w:rsidRDefault="008A1961" w:rsidP="008A1961">
            <w:pPr>
              <w:spacing w:line="360" w:lineRule="auto"/>
              <w:rPr>
                <w:sz w:val="24"/>
                <w:szCs w:val="24"/>
              </w:rPr>
            </w:pPr>
          </w:p>
        </w:tc>
        <w:tc>
          <w:tcPr>
            <w:tcW w:w="1873" w:type="dxa"/>
          </w:tcPr>
          <w:p w14:paraId="03087D3D" w14:textId="77777777" w:rsidR="008A1961" w:rsidRPr="00442838" w:rsidRDefault="008A1961" w:rsidP="008A1961">
            <w:pPr>
              <w:spacing w:line="360" w:lineRule="auto"/>
              <w:rPr>
                <w:sz w:val="24"/>
                <w:szCs w:val="24"/>
              </w:rPr>
            </w:pPr>
          </w:p>
        </w:tc>
        <w:tc>
          <w:tcPr>
            <w:tcW w:w="1739" w:type="dxa"/>
          </w:tcPr>
          <w:p w14:paraId="77B9511E" w14:textId="77777777" w:rsidR="008A1961" w:rsidRPr="00442838" w:rsidRDefault="008A1961" w:rsidP="008A1961">
            <w:pPr>
              <w:spacing w:line="360" w:lineRule="auto"/>
              <w:rPr>
                <w:sz w:val="24"/>
                <w:szCs w:val="24"/>
              </w:rPr>
            </w:pPr>
          </w:p>
        </w:tc>
        <w:tc>
          <w:tcPr>
            <w:tcW w:w="1739" w:type="dxa"/>
          </w:tcPr>
          <w:p w14:paraId="1B69E271" w14:textId="77777777" w:rsidR="008A1961" w:rsidRPr="00442838" w:rsidRDefault="008A1961" w:rsidP="008A1961">
            <w:pPr>
              <w:spacing w:line="360" w:lineRule="auto"/>
              <w:rPr>
                <w:sz w:val="24"/>
                <w:szCs w:val="24"/>
              </w:rPr>
            </w:pPr>
          </w:p>
        </w:tc>
        <w:tc>
          <w:tcPr>
            <w:tcW w:w="1739" w:type="dxa"/>
          </w:tcPr>
          <w:p w14:paraId="4820BAE1" w14:textId="77777777" w:rsidR="008A1961" w:rsidRPr="00442838" w:rsidRDefault="008A1961" w:rsidP="008A1961">
            <w:pPr>
              <w:spacing w:line="360" w:lineRule="auto"/>
              <w:rPr>
                <w:sz w:val="24"/>
                <w:szCs w:val="24"/>
              </w:rPr>
            </w:pPr>
          </w:p>
        </w:tc>
      </w:tr>
      <w:tr w:rsidR="008A1961" w:rsidRPr="00442838" w14:paraId="42E82C83" w14:textId="77777777" w:rsidTr="008A1961">
        <w:tc>
          <w:tcPr>
            <w:tcW w:w="1860" w:type="dxa"/>
          </w:tcPr>
          <w:p w14:paraId="74642446" w14:textId="77777777" w:rsidR="008A1961" w:rsidRPr="00442838" w:rsidRDefault="008A1961" w:rsidP="008A1961">
            <w:pPr>
              <w:spacing w:line="360" w:lineRule="auto"/>
              <w:rPr>
                <w:sz w:val="24"/>
                <w:szCs w:val="24"/>
              </w:rPr>
            </w:pPr>
          </w:p>
        </w:tc>
        <w:tc>
          <w:tcPr>
            <w:tcW w:w="1840" w:type="dxa"/>
          </w:tcPr>
          <w:p w14:paraId="40D07DC7" w14:textId="77777777" w:rsidR="008A1961" w:rsidRPr="00442838" w:rsidRDefault="008A1961" w:rsidP="008A1961">
            <w:pPr>
              <w:spacing w:line="360" w:lineRule="auto"/>
              <w:rPr>
                <w:sz w:val="24"/>
                <w:szCs w:val="24"/>
              </w:rPr>
            </w:pPr>
          </w:p>
        </w:tc>
        <w:tc>
          <w:tcPr>
            <w:tcW w:w="1873" w:type="dxa"/>
          </w:tcPr>
          <w:p w14:paraId="197607F3" w14:textId="77777777" w:rsidR="008A1961" w:rsidRPr="00442838" w:rsidRDefault="008A1961" w:rsidP="008A1961">
            <w:pPr>
              <w:spacing w:line="360" w:lineRule="auto"/>
              <w:rPr>
                <w:sz w:val="24"/>
                <w:szCs w:val="24"/>
              </w:rPr>
            </w:pPr>
          </w:p>
        </w:tc>
        <w:tc>
          <w:tcPr>
            <w:tcW w:w="1739" w:type="dxa"/>
          </w:tcPr>
          <w:p w14:paraId="601BA1C8" w14:textId="77777777" w:rsidR="008A1961" w:rsidRPr="00442838" w:rsidRDefault="008A1961" w:rsidP="008A1961">
            <w:pPr>
              <w:spacing w:line="360" w:lineRule="auto"/>
              <w:rPr>
                <w:sz w:val="24"/>
                <w:szCs w:val="24"/>
              </w:rPr>
            </w:pPr>
          </w:p>
        </w:tc>
        <w:tc>
          <w:tcPr>
            <w:tcW w:w="1739" w:type="dxa"/>
          </w:tcPr>
          <w:p w14:paraId="1F1A71D1" w14:textId="77777777" w:rsidR="008A1961" w:rsidRPr="00442838" w:rsidRDefault="008A1961" w:rsidP="008A1961">
            <w:pPr>
              <w:spacing w:line="360" w:lineRule="auto"/>
              <w:rPr>
                <w:sz w:val="24"/>
                <w:szCs w:val="24"/>
              </w:rPr>
            </w:pPr>
          </w:p>
        </w:tc>
        <w:tc>
          <w:tcPr>
            <w:tcW w:w="1739" w:type="dxa"/>
          </w:tcPr>
          <w:p w14:paraId="548D1194" w14:textId="77777777" w:rsidR="008A1961" w:rsidRPr="00442838" w:rsidRDefault="008A1961" w:rsidP="008A1961">
            <w:pPr>
              <w:spacing w:line="360" w:lineRule="auto"/>
              <w:rPr>
                <w:sz w:val="24"/>
                <w:szCs w:val="24"/>
              </w:rPr>
            </w:pPr>
          </w:p>
        </w:tc>
      </w:tr>
      <w:tr w:rsidR="008A1961" w:rsidRPr="00442838" w14:paraId="751B5F6C" w14:textId="77777777" w:rsidTr="008A1961">
        <w:tc>
          <w:tcPr>
            <w:tcW w:w="1860" w:type="dxa"/>
          </w:tcPr>
          <w:p w14:paraId="60007DF2" w14:textId="77777777" w:rsidR="008A1961" w:rsidRPr="00442838" w:rsidRDefault="008A1961" w:rsidP="008A1961">
            <w:pPr>
              <w:spacing w:line="360" w:lineRule="auto"/>
              <w:rPr>
                <w:sz w:val="24"/>
                <w:szCs w:val="24"/>
              </w:rPr>
            </w:pPr>
          </w:p>
        </w:tc>
        <w:tc>
          <w:tcPr>
            <w:tcW w:w="1840" w:type="dxa"/>
          </w:tcPr>
          <w:p w14:paraId="0DEC9D63" w14:textId="77777777" w:rsidR="008A1961" w:rsidRPr="00442838" w:rsidRDefault="008A1961" w:rsidP="008A1961">
            <w:pPr>
              <w:spacing w:line="360" w:lineRule="auto"/>
              <w:rPr>
                <w:sz w:val="24"/>
                <w:szCs w:val="24"/>
              </w:rPr>
            </w:pPr>
          </w:p>
        </w:tc>
        <w:tc>
          <w:tcPr>
            <w:tcW w:w="1873" w:type="dxa"/>
          </w:tcPr>
          <w:p w14:paraId="495E84BA" w14:textId="77777777" w:rsidR="008A1961" w:rsidRPr="00442838" w:rsidRDefault="008A1961" w:rsidP="008A1961">
            <w:pPr>
              <w:spacing w:line="360" w:lineRule="auto"/>
              <w:rPr>
                <w:sz w:val="24"/>
                <w:szCs w:val="24"/>
              </w:rPr>
            </w:pPr>
          </w:p>
        </w:tc>
        <w:tc>
          <w:tcPr>
            <w:tcW w:w="1739" w:type="dxa"/>
          </w:tcPr>
          <w:p w14:paraId="4A16C264" w14:textId="77777777" w:rsidR="008A1961" w:rsidRPr="00442838" w:rsidRDefault="008A1961" w:rsidP="008A1961">
            <w:pPr>
              <w:spacing w:line="360" w:lineRule="auto"/>
              <w:rPr>
                <w:sz w:val="24"/>
                <w:szCs w:val="24"/>
              </w:rPr>
            </w:pPr>
          </w:p>
        </w:tc>
        <w:tc>
          <w:tcPr>
            <w:tcW w:w="1739" w:type="dxa"/>
          </w:tcPr>
          <w:p w14:paraId="662C429A" w14:textId="77777777" w:rsidR="008A1961" w:rsidRPr="00442838" w:rsidRDefault="008A1961" w:rsidP="008A1961">
            <w:pPr>
              <w:spacing w:line="360" w:lineRule="auto"/>
              <w:rPr>
                <w:sz w:val="24"/>
                <w:szCs w:val="24"/>
              </w:rPr>
            </w:pPr>
          </w:p>
        </w:tc>
        <w:tc>
          <w:tcPr>
            <w:tcW w:w="1739" w:type="dxa"/>
          </w:tcPr>
          <w:p w14:paraId="4B040AB3" w14:textId="77777777" w:rsidR="008A1961" w:rsidRPr="00442838" w:rsidRDefault="008A1961" w:rsidP="008A1961">
            <w:pPr>
              <w:spacing w:line="360" w:lineRule="auto"/>
              <w:rPr>
                <w:sz w:val="24"/>
                <w:szCs w:val="24"/>
              </w:rPr>
            </w:pPr>
          </w:p>
        </w:tc>
      </w:tr>
      <w:tr w:rsidR="008A1961" w:rsidRPr="00442838" w14:paraId="7472B287" w14:textId="77777777" w:rsidTr="008A1961">
        <w:tc>
          <w:tcPr>
            <w:tcW w:w="1860" w:type="dxa"/>
          </w:tcPr>
          <w:p w14:paraId="3628AFBD" w14:textId="77777777" w:rsidR="008A1961" w:rsidRPr="00442838" w:rsidRDefault="008A1961" w:rsidP="008A1961">
            <w:pPr>
              <w:spacing w:line="360" w:lineRule="auto"/>
              <w:rPr>
                <w:sz w:val="24"/>
                <w:szCs w:val="24"/>
              </w:rPr>
            </w:pPr>
          </w:p>
        </w:tc>
        <w:tc>
          <w:tcPr>
            <w:tcW w:w="1840" w:type="dxa"/>
          </w:tcPr>
          <w:p w14:paraId="51EAC917" w14:textId="77777777" w:rsidR="008A1961" w:rsidRPr="00442838" w:rsidRDefault="008A1961" w:rsidP="008A1961">
            <w:pPr>
              <w:spacing w:line="360" w:lineRule="auto"/>
              <w:rPr>
                <w:sz w:val="24"/>
                <w:szCs w:val="24"/>
              </w:rPr>
            </w:pPr>
          </w:p>
        </w:tc>
        <w:tc>
          <w:tcPr>
            <w:tcW w:w="1873" w:type="dxa"/>
          </w:tcPr>
          <w:p w14:paraId="3731529E" w14:textId="77777777" w:rsidR="008A1961" w:rsidRPr="00442838" w:rsidRDefault="008A1961" w:rsidP="008A1961">
            <w:pPr>
              <w:spacing w:line="360" w:lineRule="auto"/>
              <w:rPr>
                <w:sz w:val="24"/>
                <w:szCs w:val="24"/>
              </w:rPr>
            </w:pPr>
          </w:p>
        </w:tc>
        <w:tc>
          <w:tcPr>
            <w:tcW w:w="1739" w:type="dxa"/>
          </w:tcPr>
          <w:p w14:paraId="7A3B5A60" w14:textId="77777777" w:rsidR="008A1961" w:rsidRPr="00442838" w:rsidRDefault="008A1961" w:rsidP="008A1961">
            <w:pPr>
              <w:spacing w:line="360" w:lineRule="auto"/>
              <w:rPr>
                <w:sz w:val="24"/>
                <w:szCs w:val="24"/>
              </w:rPr>
            </w:pPr>
          </w:p>
        </w:tc>
        <w:tc>
          <w:tcPr>
            <w:tcW w:w="1739" w:type="dxa"/>
          </w:tcPr>
          <w:p w14:paraId="5207130E" w14:textId="77777777" w:rsidR="008A1961" w:rsidRPr="00442838" w:rsidRDefault="008A1961" w:rsidP="008A1961">
            <w:pPr>
              <w:spacing w:line="360" w:lineRule="auto"/>
              <w:rPr>
                <w:sz w:val="24"/>
                <w:szCs w:val="24"/>
              </w:rPr>
            </w:pPr>
          </w:p>
        </w:tc>
        <w:tc>
          <w:tcPr>
            <w:tcW w:w="1739" w:type="dxa"/>
          </w:tcPr>
          <w:p w14:paraId="7472D56D" w14:textId="77777777" w:rsidR="008A1961" w:rsidRPr="00442838" w:rsidRDefault="008A1961" w:rsidP="008A1961">
            <w:pPr>
              <w:spacing w:line="360" w:lineRule="auto"/>
              <w:rPr>
                <w:sz w:val="24"/>
                <w:szCs w:val="24"/>
              </w:rPr>
            </w:pPr>
          </w:p>
        </w:tc>
      </w:tr>
      <w:tr w:rsidR="008A1961" w:rsidRPr="00442838" w14:paraId="17F58931" w14:textId="77777777" w:rsidTr="008A1961">
        <w:tc>
          <w:tcPr>
            <w:tcW w:w="1860" w:type="dxa"/>
          </w:tcPr>
          <w:p w14:paraId="6F37CFAA" w14:textId="77777777" w:rsidR="008A1961" w:rsidRPr="00442838" w:rsidRDefault="008A1961" w:rsidP="008A1961">
            <w:pPr>
              <w:spacing w:line="360" w:lineRule="auto"/>
              <w:rPr>
                <w:sz w:val="24"/>
                <w:szCs w:val="24"/>
              </w:rPr>
            </w:pPr>
          </w:p>
        </w:tc>
        <w:tc>
          <w:tcPr>
            <w:tcW w:w="1840" w:type="dxa"/>
          </w:tcPr>
          <w:p w14:paraId="4B2698E1" w14:textId="77777777" w:rsidR="008A1961" w:rsidRPr="00442838" w:rsidRDefault="008A1961" w:rsidP="008A1961">
            <w:pPr>
              <w:spacing w:line="360" w:lineRule="auto"/>
              <w:rPr>
                <w:sz w:val="24"/>
                <w:szCs w:val="24"/>
              </w:rPr>
            </w:pPr>
          </w:p>
        </w:tc>
        <w:tc>
          <w:tcPr>
            <w:tcW w:w="1873" w:type="dxa"/>
          </w:tcPr>
          <w:p w14:paraId="22C3CDC7" w14:textId="77777777" w:rsidR="008A1961" w:rsidRPr="00442838" w:rsidRDefault="008A1961" w:rsidP="008A1961">
            <w:pPr>
              <w:spacing w:line="360" w:lineRule="auto"/>
              <w:rPr>
                <w:sz w:val="24"/>
                <w:szCs w:val="24"/>
              </w:rPr>
            </w:pPr>
          </w:p>
        </w:tc>
        <w:tc>
          <w:tcPr>
            <w:tcW w:w="1739" w:type="dxa"/>
          </w:tcPr>
          <w:p w14:paraId="4CB9FD32" w14:textId="77777777" w:rsidR="008A1961" w:rsidRPr="00442838" w:rsidRDefault="008A1961" w:rsidP="008A1961">
            <w:pPr>
              <w:spacing w:line="360" w:lineRule="auto"/>
              <w:rPr>
                <w:sz w:val="24"/>
                <w:szCs w:val="24"/>
              </w:rPr>
            </w:pPr>
          </w:p>
        </w:tc>
        <w:tc>
          <w:tcPr>
            <w:tcW w:w="1739" w:type="dxa"/>
          </w:tcPr>
          <w:p w14:paraId="16333FF5" w14:textId="77777777" w:rsidR="008A1961" w:rsidRPr="00442838" w:rsidRDefault="008A1961" w:rsidP="008A1961">
            <w:pPr>
              <w:spacing w:line="360" w:lineRule="auto"/>
              <w:rPr>
                <w:sz w:val="24"/>
                <w:szCs w:val="24"/>
              </w:rPr>
            </w:pPr>
          </w:p>
        </w:tc>
        <w:tc>
          <w:tcPr>
            <w:tcW w:w="1739" w:type="dxa"/>
          </w:tcPr>
          <w:p w14:paraId="472956D8" w14:textId="77777777" w:rsidR="008A1961" w:rsidRPr="00442838" w:rsidRDefault="008A1961" w:rsidP="008A1961">
            <w:pPr>
              <w:spacing w:line="360" w:lineRule="auto"/>
              <w:rPr>
                <w:sz w:val="24"/>
                <w:szCs w:val="24"/>
              </w:rPr>
            </w:pPr>
          </w:p>
        </w:tc>
      </w:tr>
      <w:tr w:rsidR="008A1961" w:rsidRPr="00442838" w14:paraId="42837B82" w14:textId="77777777" w:rsidTr="008A1961">
        <w:tc>
          <w:tcPr>
            <w:tcW w:w="1860" w:type="dxa"/>
          </w:tcPr>
          <w:p w14:paraId="419CE5C8" w14:textId="77777777" w:rsidR="008A1961" w:rsidRPr="00442838" w:rsidRDefault="008A1961" w:rsidP="008A1961">
            <w:pPr>
              <w:spacing w:line="360" w:lineRule="auto"/>
              <w:rPr>
                <w:sz w:val="24"/>
                <w:szCs w:val="24"/>
              </w:rPr>
            </w:pPr>
          </w:p>
        </w:tc>
        <w:tc>
          <w:tcPr>
            <w:tcW w:w="1840" w:type="dxa"/>
          </w:tcPr>
          <w:p w14:paraId="3B280059" w14:textId="77777777" w:rsidR="008A1961" w:rsidRPr="00442838" w:rsidRDefault="008A1961" w:rsidP="008A1961">
            <w:pPr>
              <w:spacing w:line="360" w:lineRule="auto"/>
              <w:rPr>
                <w:sz w:val="24"/>
                <w:szCs w:val="24"/>
              </w:rPr>
            </w:pPr>
          </w:p>
        </w:tc>
        <w:tc>
          <w:tcPr>
            <w:tcW w:w="1873" w:type="dxa"/>
          </w:tcPr>
          <w:p w14:paraId="08A2363E" w14:textId="77777777" w:rsidR="008A1961" w:rsidRPr="00442838" w:rsidRDefault="008A1961" w:rsidP="008A1961">
            <w:pPr>
              <w:spacing w:line="360" w:lineRule="auto"/>
              <w:rPr>
                <w:sz w:val="24"/>
                <w:szCs w:val="24"/>
              </w:rPr>
            </w:pPr>
          </w:p>
        </w:tc>
        <w:tc>
          <w:tcPr>
            <w:tcW w:w="1739" w:type="dxa"/>
          </w:tcPr>
          <w:p w14:paraId="5207AF2E" w14:textId="77777777" w:rsidR="008A1961" w:rsidRPr="00442838" w:rsidRDefault="008A1961" w:rsidP="008A1961">
            <w:pPr>
              <w:spacing w:line="360" w:lineRule="auto"/>
              <w:rPr>
                <w:sz w:val="24"/>
                <w:szCs w:val="24"/>
              </w:rPr>
            </w:pPr>
          </w:p>
        </w:tc>
        <w:tc>
          <w:tcPr>
            <w:tcW w:w="1739" w:type="dxa"/>
          </w:tcPr>
          <w:p w14:paraId="0BD85C91" w14:textId="77777777" w:rsidR="008A1961" w:rsidRPr="00442838" w:rsidRDefault="008A1961" w:rsidP="008A1961">
            <w:pPr>
              <w:spacing w:line="360" w:lineRule="auto"/>
              <w:rPr>
                <w:sz w:val="24"/>
                <w:szCs w:val="24"/>
              </w:rPr>
            </w:pPr>
          </w:p>
        </w:tc>
        <w:tc>
          <w:tcPr>
            <w:tcW w:w="1739" w:type="dxa"/>
          </w:tcPr>
          <w:p w14:paraId="0663ECE3" w14:textId="77777777" w:rsidR="008A1961" w:rsidRPr="00442838" w:rsidRDefault="008A1961" w:rsidP="008A1961">
            <w:pPr>
              <w:spacing w:line="360" w:lineRule="auto"/>
              <w:rPr>
                <w:sz w:val="24"/>
                <w:szCs w:val="24"/>
              </w:rPr>
            </w:pPr>
          </w:p>
        </w:tc>
      </w:tr>
      <w:tr w:rsidR="008A1961" w:rsidRPr="00442838" w14:paraId="0E322848" w14:textId="77777777" w:rsidTr="008A1961">
        <w:tc>
          <w:tcPr>
            <w:tcW w:w="1860" w:type="dxa"/>
          </w:tcPr>
          <w:p w14:paraId="49260929" w14:textId="77777777" w:rsidR="008A1961" w:rsidRPr="00442838" w:rsidRDefault="008A1961" w:rsidP="008A1961">
            <w:pPr>
              <w:spacing w:line="360" w:lineRule="auto"/>
              <w:rPr>
                <w:sz w:val="24"/>
                <w:szCs w:val="24"/>
              </w:rPr>
            </w:pPr>
          </w:p>
        </w:tc>
        <w:tc>
          <w:tcPr>
            <w:tcW w:w="1840" w:type="dxa"/>
          </w:tcPr>
          <w:p w14:paraId="533A490D" w14:textId="77777777" w:rsidR="008A1961" w:rsidRPr="00442838" w:rsidRDefault="008A1961" w:rsidP="008A1961">
            <w:pPr>
              <w:spacing w:line="360" w:lineRule="auto"/>
              <w:rPr>
                <w:sz w:val="24"/>
                <w:szCs w:val="24"/>
              </w:rPr>
            </w:pPr>
          </w:p>
        </w:tc>
        <w:tc>
          <w:tcPr>
            <w:tcW w:w="1873" w:type="dxa"/>
          </w:tcPr>
          <w:p w14:paraId="7E116BC8" w14:textId="77777777" w:rsidR="008A1961" w:rsidRPr="00442838" w:rsidRDefault="008A1961" w:rsidP="008A1961">
            <w:pPr>
              <w:spacing w:line="360" w:lineRule="auto"/>
              <w:rPr>
                <w:sz w:val="24"/>
                <w:szCs w:val="24"/>
              </w:rPr>
            </w:pPr>
          </w:p>
        </w:tc>
        <w:tc>
          <w:tcPr>
            <w:tcW w:w="1739" w:type="dxa"/>
          </w:tcPr>
          <w:p w14:paraId="7D60E5B8" w14:textId="77777777" w:rsidR="008A1961" w:rsidRPr="00442838" w:rsidRDefault="008A1961" w:rsidP="008A1961">
            <w:pPr>
              <w:spacing w:line="360" w:lineRule="auto"/>
              <w:rPr>
                <w:sz w:val="24"/>
                <w:szCs w:val="24"/>
              </w:rPr>
            </w:pPr>
          </w:p>
        </w:tc>
        <w:tc>
          <w:tcPr>
            <w:tcW w:w="1739" w:type="dxa"/>
          </w:tcPr>
          <w:p w14:paraId="0959ACAC" w14:textId="77777777" w:rsidR="008A1961" w:rsidRPr="00442838" w:rsidRDefault="008A1961" w:rsidP="008A1961">
            <w:pPr>
              <w:spacing w:line="360" w:lineRule="auto"/>
              <w:rPr>
                <w:sz w:val="24"/>
                <w:szCs w:val="24"/>
              </w:rPr>
            </w:pPr>
          </w:p>
        </w:tc>
        <w:tc>
          <w:tcPr>
            <w:tcW w:w="1739" w:type="dxa"/>
          </w:tcPr>
          <w:p w14:paraId="5041FA75" w14:textId="77777777" w:rsidR="008A1961" w:rsidRPr="00442838" w:rsidRDefault="008A1961" w:rsidP="008A1961">
            <w:pPr>
              <w:spacing w:line="360" w:lineRule="auto"/>
              <w:rPr>
                <w:sz w:val="24"/>
                <w:szCs w:val="24"/>
              </w:rPr>
            </w:pPr>
          </w:p>
        </w:tc>
      </w:tr>
      <w:tr w:rsidR="008A1961" w:rsidRPr="00442838" w14:paraId="14A63036" w14:textId="77777777" w:rsidTr="008A1961">
        <w:tc>
          <w:tcPr>
            <w:tcW w:w="1860" w:type="dxa"/>
          </w:tcPr>
          <w:p w14:paraId="35401A77" w14:textId="77777777" w:rsidR="008A1961" w:rsidRPr="00442838" w:rsidRDefault="008A1961" w:rsidP="008A1961">
            <w:pPr>
              <w:spacing w:line="360" w:lineRule="auto"/>
              <w:rPr>
                <w:sz w:val="24"/>
                <w:szCs w:val="24"/>
              </w:rPr>
            </w:pPr>
          </w:p>
        </w:tc>
        <w:tc>
          <w:tcPr>
            <w:tcW w:w="1840" w:type="dxa"/>
          </w:tcPr>
          <w:p w14:paraId="77440591" w14:textId="77777777" w:rsidR="008A1961" w:rsidRPr="00442838" w:rsidRDefault="008A1961" w:rsidP="008A1961">
            <w:pPr>
              <w:spacing w:line="360" w:lineRule="auto"/>
              <w:rPr>
                <w:sz w:val="24"/>
                <w:szCs w:val="24"/>
              </w:rPr>
            </w:pPr>
          </w:p>
        </w:tc>
        <w:tc>
          <w:tcPr>
            <w:tcW w:w="1873" w:type="dxa"/>
          </w:tcPr>
          <w:p w14:paraId="079690AD" w14:textId="77777777" w:rsidR="008A1961" w:rsidRPr="00442838" w:rsidRDefault="008A1961" w:rsidP="008A1961">
            <w:pPr>
              <w:spacing w:line="360" w:lineRule="auto"/>
              <w:rPr>
                <w:sz w:val="24"/>
                <w:szCs w:val="24"/>
              </w:rPr>
            </w:pPr>
          </w:p>
        </w:tc>
        <w:tc>
          <w:tcPr>
            <w:tcW w:w="1739" w:type="dxa"/>
          </w:tcPr>
          <w:p w14:paraId="36390036" w14:textId="77777777" w:rsidR="008A1961" w:rsidRPr="00442838" w:rsidRDefault="008A1961" w:rsidP="008A1961">
            <w:pPr>
              <w:spacing w:line="360" w:lineRule="auto"/>
              <w:rPr>
                <w:sz w:val="24"/>
                <w:szCs w:val="24"/>
              </w:rPr>
            </w:pPr>
          </w:p>
        </w:tc>
        <w:tc>
          <w:tcPr>
            <w:tcW w:w="1739" w:type="dxa"/>
          </w:tcPr>
          <w:p w14:paraId="43C9D668" w14:textId="77777777" w:rsidR="008A1961" w:rsidRPr="00442838" w:rsidRDefault="008A1961" w:rsidP="008A1961">
            <w:pPr>
              <w:spacing w:line="360" w:lineRule="auto"/>
              <w:rPr>
                <w:sz w:val="24"/>
                <w:szCs w:val="24"/>
              </w:rPr>
            </w:pPr>
          </w:p>
        </w:tc>
        <w:tc>
          <w:tcPr>
            <w:tcW w:w="1739" w:type="dxa"/>
          </w:tcPr>
          <w:p w14:paraId="313335DD" w14:textId="77777777" w:rsidR="008A1961" w:rsidRPr="00442838" w:rsidRDefault="008A1961" w:rsidP="008A1961">
            <w:pPr>
              <w:spacing w:line="360" w:lineRule="auto"/>
              <w:rPr>
                <w:sz w:val="24"/>
                <w:szCs w:val="24"/>
              </w:rPr>
            </w:pPr>
          </w:p>
        </w:tc>
      </w:tr>
      <w:tr w:rsidR="008A1961" w:rsidRPr="00442838" w14:paraId="22ED3B0E" w14:textId="77777777" w:rsidTr="008A1961">
        <w:tc>
          <w:tcPr>
            <w:tcW w:w="1860" w:type="dxa"/>
          </w:tcPr>
          <w:p w14:paraId="469441B0" w14:textId="77777777" w:rsidR="008A1961" w:rsidRPr="00442838" w:rsidRDefault="008A1961" w:rsidP="008A1961">
            <w:pPr>
              <w:spacing w:line="360" w:lineRule="auto"/>
              <w:rPr>
                <w:sz w:val="24"/>
                <w:szCs w:val="24"/>
              </w:rPr>
            </w:pPr>
          </w:p>
        </w:tc>
        <w:tc>
          <w:tcPr>
            <w:tcW w:w="1840" w:type="dxa"/>
          </w:tcPr>
          <w:p w14:paraId="40A8CE03" w14:textId="77777777" w:rsidR="008A1961" w:rsidRPr="00442838" w:rsidRDefault="008A1961" w:rsidP="008A1961">
            <w:pPr>
              <w:spacing w:line="360" w:lineRule="auto"/>
              <w:rPr>
                <w:sz w:val="24"/>
                <w:szCs w:val="24"/>
              </w:rPr>
            </w:pPr>
          </w:p>
        </w:tc>
        <w:tc>
          <w:tcPr>
            <w:tcW w:w="1873" w:type="dxa"/>
          </w:tcPr>
          <w:p w14:paraId="26F41119" w14:textId="77777777" w:rsidR="008A1961" w:rsidRPr="00442838" w:rsidRDefault="008A1961" w:rsidP="008A1961">
            <w:pPr>
              <w:spacing w:line="360" w:lineRule="auto"/>
              <w:rPr>
                <w:sz w:val="24"/>
                <w:szCs w:val="24"/>
              </w:rPr>
            </w:pPr>
          </w:p>
        </w:tc>
        <w:tc>
          <w:tcPr>
            <w:tcW w:w="1739" w:type="dxa"/>
          </w:tcPr>
          <w:p w14:paraId="7C40B4E9" w14:textId="77777777" w:rsidR="008A1961" w:rsidRPr="00442838" w:rsidRDefault="008A1961" w:rsidP="008A1961">
            <w:pPr>
              <w:spacing w:line="360" w:lineRule="auto"/>
              <w:rPr>
                <w:sz w:val="24"/>
                <w:szCs w:val="24"/>
              </w:rPr>
            </w:pPr>
          </w:p>
        </w:tc>
        <w:tc>
          <w:tcPr>
            <w:tcW w:w="1739" w:type="dxa"/>
          </w:tcPr>
          <w:p w14:paraId="59693DC3" w14:textId="77777777" w:rsidR="008A1961" w:rsidRPr="00442838" w:rsidRDefault="008A1961" w:rsidP="008A1961">
            <w:pPr>
              <w:spacing w:line="360" w:lineRule="auto"/>
              <w:rPr>
                <w:sz w:val="24"/>
                <w:szCs w:val="24"/>
              </w:rPr>
            </w:pPr>
          </w:p>
        </w:tc>
        <w:tc>
          <w:tcPr>
            <w:tcW w:w="1739" w:type="dxa"/>
          </w:tcPr>
          <w:p w14:paraId="35734A11" w14:textId="77777777" w:rsidR="008A1961" w:rsidRPr="00442838" w:rsidRDefault="008A1961" w:rsidP="008A1961">
            <w:pPr>
              <w:spacing w:line="360" w:lineRule="auto"/>
              <w:rPr>
                <w:sz w:val="24"/>
                <w:szCs w:val="24"/>
              </w:rPr>
            </w:pPr>
          </w:p>
        </w:tc>
      </w:tr>
      <w:tr w:rsidR="008A1961" w:rsidRPr="00442838" w14:paraId="518CA449" w14:textId="77777777" w:rsidTr="008A1961">
        <w:tc>
          <w:tcPr>
            <w:tcW w:w="1860" w:type="dxa"/>
          </w:tcPr>
          <w:p w14:paraId="01FF4981" w14:textId="77777777" w:rsidR="008A1961" w:rsidRPr="00442838" w:rsidRDefault="008A1961" w:rsidP="008A1961">
            <w:pPr>
              <w:spacing w:line="360" w:lineRule="auto"/>
              <w:rPr>
                <w:sz w:val="24"/>
                <w:szCs w:val="24"/>
              </w:rPr>
            </w:pPr>
          </w:p>
        </w:tc>
        <w:tc>
          <w:tcPr>
            <w:tcW w:w="1840" w:type="dxa"/>
          </w:tcPr>
          <w:p w14:paraId="39B37CEE" w14:textId="77777777" w:rsidR="008A1961" w:rsidRPr="00442838" w:rsidRDefault="008A1961" w:rsidP="008A1961">
            <w:pPr>
              <w:spacing w:line="360" w:lineRule="auto"/>
              <w:rPr>
                <w:sz w:val="24"/>
                <w:szCs w:val="24"/>
              </w:rPr>
            </w:pPr>
          </w:p>
        </w:tc>
        <w:tc>
          <w:tcPr>
            <w:tcW w:w="1873" w:type="dxa"/>
          </w:tcPr>
          <w:p w14:paraId="35CC909A" w14:textId="77777777" w:rsidR="008A1961" w:rsidRPr="00442838" w:rsidRDefault="008A1961" w:rsidP="008A1961">
            <w:pPr>
              <w:spacing w:line="360" w:lineRule="auto"/>
              <w:rPr>
                <w:sz w:val="24"/>
                <w:szCs w:val="24"/>
              </w:rPr>
            </w:pPr>
          </w:p>
        </w:tc>
        <w:tc>
          <w:tcPr>
            <w:tcW w:w="1739" w:type="dxa"/>
          </w:tcPr>
          <w:p w14:paraId="03D44222" w14:textId="77777777" w:rsidR="008A1961" w:rsidRPr="00442838" w:rsidRDefault="008A1961" w:rsidP="008A1961">
            <w:pPr>
              <w:spacing w:line="360" w:lineRule="auto"/>
              <w:rPr>
                <w:sz w:val="24"/>
                <w:szCs w:val="24"/>
              </w:rPr>
            </w:pPr>
          </w:p>
        </w:tc>
        <w:tc>
          <w:tcPr>
            <w:tcW w:w="1739" w:type="dxa"/>
          </w:tcPr>
          <w:p w14:paraId="00F9D232" w14:textId="77777777" w:rsidR="008A1961" w:rsidRPr="00442838" w:rsidRDefault="008A1961" w:rsidP="008A1961">
            <w:pPr>
              <w:spacing w:line="360" w:lineRule="auto"/>
              <w:rPr>
                <w:sz w:val="24"/>
                <w:szCs w:val="24"/>
              </w:rPr>
            </w:pPr>
          </w:p>
        </w:tc>
        <w:tc>
          <w:tcPr>
            <w:tcW w:w="1739" w:type="dxa"/>
          </w:tcPr>
          <w:p w14:paraId="0B01725A" w14:textId="77777777" w:rsidR="008A1961" w:rsidRPr="00442838" w:rsidRDefault="008A1961" w:rsidP="008A1961">
            <w:pPr>
              <w:spacing w:line="360" w:lineRule="auto"/>
              <w:rPr>
                <w:sz w:val="24"/>
                <w:szCs w:val="24"/>
              </w:rPr>
            </w:pPr>
          </w:p>
        </w:tc>
      </w:tr>
      <w:tr w:rsidR="008A1961" w:rsidRPr="00442838" w14:paraId="1674F0CD" w14:textId="77777777" w:rsidTr="008A1961">
        <w:tc>
          <w:tcPr>
            <w:tcW w:w="1860" w:type="dxa"/>
          </w:tcPr>
          <w:p w14:paraId="1B8775B4" w14:textId="77777777" w:rsidR="008A1961" w:rsidRPr="00442838" w:rsidRDefault="008A1961" w:rsidP="008A1961">
            <w:pPr>
              <w:spacing w:line="360" w:lineRule="auto"/>
              <w:rPr>
                <w:sz w:val="24"/>
                <w:szCs w:val="24"/>
              </w:rPr>
            </w:pPr>
          </w:p>
        </w:tc>
        <w:tc>
          <w:tcPr>
            <w:tcW w:w="1840" w:type="dxa"/>
          </w:tcPr>
          <w:p w14:paraId="36BB28D9" w14:textId="77777777" w:rsidR="008A1961" w:rsidRPr="00442838" w:rsidRDefault="008A1961" w:rsidP="008A1961">
            <w:pPr>
              <w:spacing w:line="360" w:lineRule="auto"/>
              <w:rPr>
                <w:sz w:val="24"/>
                <w:szCs w:val="24"/>
              </w:rPr>
            </w:pPr>
          </w:p>
        </w:tc>
        <w:tc>
          <w:tcPr>
            <w:tcW w:w="1873" w:type="dxa"/>
          </w:tcPr>
          <w:p w14:paraId="451AD7FC" w14:textId="77777777" w:rsidR="008A1961" w:rsidRPr="00442838" w:rsidRDefault="008A1961" w:rsidP="008A1961">
            <w:pPr>
              <w:spacing w:line="360" w:lineRule="auto"/>
              <w:rPr>
                <w:sz w:val="24"/>
                <w:szCs w:val="24"/>
              </w:rPr>
            </w:pPr>
          </w:p>
        </w:tc>
        <w:tc>
          <w:tcPr>
            <w:tcW w:w="1739" w:type="dxa"/>
          </w:tcPr>
          <w:p w14:paraId="31DCBF81" w14:textId="77777777" w:rsidR="008A1961" w:rsidRPr="00442838" w:rsidRDefault="008A1961" w:rsidP="008A1961">
            <w:pPr>
              <w:spacing w:line="360" w:lineRule="auto"/>
              <w:rPr>
                <w:sz w:val="24"/>
                <w:szCs w:val="24"/>
              </w:rPr>
            </w:pPr>
          </w:p>
        </w:tc>
        <w:tc>
          <w:tcPr>
            <w:tcW w:w="1739" w:type="dxa"/>
          </w:tcPr>
          <w:p w14:paraId="7CAB9359" w14:textId="77777777" w:rsidR="008A1961" w:rsidRPr="00442838" w:rsidRDefault="008A1961" w:rsidP="008A1961">
            <w:pPr>
              <w:spacing w:line="360" w:lineRule="auto"/>
              <w:rPr>
                <w:sz w:val="24"/>
                <w:szCs w:val="24"/>
              </w:rPr>
            </w:pPr>
          </w:p>
        </w:tc>
        <w:tc>
          <w:tcPr>
            <w:tcW w:w="1739" w:type="dxa"/>
          </w:tcPr>
          <w:p w14:paraId="5D40B537" w14:textId="77777777" w:rsidR="008A1961" w:rsidRPr="00442838" w:rsidRDefault="008A1961" w:rsidP="008A1961">
            <w:pPr>
              <w:spacing w:line="360" w:lineRule="auto"/>
              <w:rPr>
                <w:sz w:val="24"/>
                <w:szCs w:val="24"/>
              </w:rPr>
            </w:pPr>
          </w:p>
        </w:tc>
      </w:tr>
      <w:tr w:rsidR="008A1961" w:rsidRPr="00442838" w14:paraId="1F0CABC5" w14:textId="77777777" w:rsidTr="008A1961">
        <w:tc>
          <w:tcPr>
            <w:tcW w:w="1860" w:type="dxa"/>
          </w:tcPr>
          <w:p w14:paraId="1F469894" w14:textId="77777777" w:rsidR="008A1961" w:rsidRPr="00442838" w:rsidRDefault="008A1961" w:rsidP="008A1961">
            <w:pPr>
              <w:spacing w:line="360" w:lineRule="auto"/>
              <w:rPr>
                <w:sz w:val="24"/>
                <w:szCs w:val="24"/>
              </w:rPr>
            </w:pPr>
          </w:p>
        </w:tc>
        <w:tc>
          <w:tcPr>
            <w:tcW w:w="1840" w:type="dxa"/>
          </w:tcPr>
          <w:p w14:paraId="725830C4" w14:textId="77777777" w:rsidR="008A1961" w:rsidRPr="00442838" w:rsidRDefault="008A1961" w:rsidP="008A1961">
            <w:pPr>
              <w:spacing w:line="360" w:lineRule="auto"/>
              <w:rPr>
                <w:sz w:val="24"/>
                <w:szCs w:val="24"/>
              </w:rPr>
            </w:pPr>
          </w:p>
        </w:tc>
        <w:tc>
          <w:tcPr>
            <w:tcW w:w="1873" w:type="dxa"/>
          </w:tcPr>
          <w:p w14:paraId="3C53C896" w14:textId="77777777" w:rsidR="008A1961" w:rsidRPr="00442838" w:rsidRDefault="008A1961" w:rsidP="008A1961">
            <w:pPr>
              <w:spacing w:line="360" w:lineRule="auto"/>
              <w:rPr>
                <w:sz w:val="24"/>
                <w:szCs w:val="24"/>
              </w:rPr>
            </w:pPr>
          </w:p>
        </w:tc>
        <w:tc>
          <w:tcPr>
            <w:tcW w:w="1739" w:type="dxa"/>
          </w:tcPr>
          <w:p w14:paraId="75430638" w14:textId="77777777" w:rsidR="008A1961" w:rsidRPr="00442838" w:rsidRDefault="008A1961" w:rsidP="008A1961">
            <w:pPr>
              <w:spacing w:line="360" w:lineRule="auto"/>
              <w:rPr>
                <w:sz w:val="24"/>
                <w:szCs w:val="24"/>
              </w:rPr>
            </w:pPr>
          </w:p>
        </w:tc>
        <w:tc>
          <w:tcPr>
            <w:tcW w:w="1739" w:type="dxa"/>
          </w:tcPr>
          <w:p w14:paraId="2752897B" w14:textId="77777777" w:rsidR="008A1961" w:rsidRPr="00442838" w:rsidRDefault="008A1961" w:rsidP="008A1961">
            <w:pPr>
              <w:spacing w:line="360" w:lineRule="auto"/>
              <w:rPr>
                <w:sz w:val="24"/>
                <w:szCs w:val="24"/>
              </w:rPr>
            </w:pPr>
          </w:p>
        </w:tc>
        <w:tc>
          <w:tcPr>
            <w:tcW w:w="1739" w:type="dxa"/>
          </w:tcPr>
          <w:p w14:paraId="24710655" w14:textId="77777777" w:rsidR="008A1961" w:rsidRPr="00442838" w:rsidRDefault="008A1961" w:rsidP="008A1961">
            <w:pPr>
              <w:spacing w:line="360" w:lineRule="auto"/>
              <w:rPr>
                <w:sz w:val="24"/>
                <w:szCs w:val="24"/>
              </w:rPr>
            </w:pPr>
          </w:p>
        </w:tc>
      </w:tr>
      <w:tr w:rsidR="008A1961" w:rsidRPr="00442838" w14:paraId="074D291C" w14:textId="77777777" w:rsidTr="008A1961">
        <w:tc>
          <w:tcPr>
            <w:tcW w:w="1860" w:type="dxa"/>
          </w:tcPr>
          <w:p w14:paraId="44266395" w14:textId="77777777" w:rsidR="008A1961" w:rsidRPr="00442838" w:rsidRDefault="008A1961" w:rsidP="008A1961">
            <w:pPr>
              <w:spacing w:line="360" w:lineRule="auto"/>
              <w:rPr>
                <w:sz w:val="24"/>
                <w:szCs w:val="24"/>
              </w:rPr>
            </w:pPr>
          </w:p>
        </w:tc>
        <w:tc>
          <w:tcPr>
            <w:tcW w:w="1840" w:type="dxa"/>
          </w:tcPr>
          <w:p w14:paraId="0FC71BC1" w14:textId="77777777" w:rsidR="008A1961" w:rsidRPr="00442838" w:rsidRDefault="008A1961" w:rsidP="008A1961">
            <w:pPr>
              <w:spacing w:line="360" w:lineRule="auto"/>
              <w:rPr>
                <w:sz w:val="24"/>
                <w:szCs w:val="24"/>
              </w:rPr>
            </w:pPr>
          </w:p>
        </w:tc>
        <w:tc>
          <w:tcPr>
            <w:tcW w:w="1873" w:type="dxa"/>
          </w:tcPr>
          <w:p w14:paraId="64807FAC" w14:textId="77777777" w:rsidR="008A1961" w:rsidRPr="00442838" w:rsidRDefault="008A1961" w:rsidP="008A1961">
            <w:pPr>
              <w:spacing w:line="360" w:lineRule="auto"/>
              <w:rPr>
                <w:sz w:val="24"/>
                <w:szCs w:val="24"/>
              </w:rPr>
            </w:pPr>
          </w:p>
        </w:tc>
        <w:tc>
          <w:tcPr>
            <w:tcW w:w="1739" w:type="dxa"/>
          </w:tcPr>
          <w:p w14:paraId="30AECB0B" w14:textId="77777777" w:rsidR="008A1961" w:rsidRPr="00442838" w:rsidRDefault="008A1961" w:rsidP="008A1961">
            <w:pPr>
              <w:spacing w:line="360" w:lineRule="auto"/>
              <w:rPr>
                <w:sz w:val="24"/>
                <w:szCs w:val="24"/>
              </w:rPr>
            </w:pPr>
          </w:p>
        </w:tc>
        <w:tc>
          <w:tcPr>
            <w:tcW w:w="1739" w:type="dxa"/>
          </w:tcPr>
          <w:p w14:paraId="3CB02B81" w14:textId="77777777" w:rsidR="008A1961" w:rsidRPr="00442838" w:rsidRDefault="008A1961" w:rsidP="008A1961">
            <w:pPr>
              <w:spacing w:line="360" w:lineRule="auto"/>
              <w:rPr>
                <w:sz w:val="24"/>
                <w:szCs w:val="24"/>
              </w:rPr>
            </w:pPr>
          </w:p>
        </w:tc>
        <w:tc>
          <w:tcPr>
            <w:tcW w:w="1739" w:type="dxa"/>
          </w:tcPr>
          <w:p w14:paraId="4D81CAC8" w14:textId="77777777" w:rsidR="008A1961" w:rsidRPr="00442838" w:rsidRDefault="008A1961" w:rsidP="008A1961">
            <w:pPr>
              <w:spacing w:line="360" w:lineRule="auto"/>
              <w:rPr>
                <w:sz w:val="24"/>
                <w:szCs w:val="24"/>
              </w:rPr>
            </w:pPr>
          </w:p>
        </w:tc>
      </w:tr>
      <w:tr w:rsidR="008A1961" w:rsidRPr="00442838" w14:paraId="4BAFC041" w14:textId="77777777" w:rsidTr="008A1961">
        <w:tc>
          <w:tcPr>
            <w:tcW w:w="1860" w:type="dxa"/>
          </w:tcPr>
          <w:p w14:paraId="362ED178" w14:textId="77777777" w:rsidR="008A1961" w:rsidRPr="00442838" w:rsidRDefault="008A1961" w:rsidP="008A1961">
            <w:pPr>
              <w:spacing w:line="360" w:lineRule="auto"/>
              <w:rPr>
                <w:sz w:val="24"/>
                <w:szCs w:val="24"/>
              </w:rPr>
            </w:pPr>
          </w:p>
        </w:tc>
        <w:tc>
          <w:tcPr>
            <w:tcW w:w="1840" w:type="dxa"/>
          </w:tcPr>
          <w:p w14:paraId="3D26A835" w14:textId="77777777" w:rsidR="008A1961" w:rsidRPr="00442838" w:rsidRDefault="008A1961" w:rsidP="008A1961">
            <w:pPr>
              <w:spacing w:line="360" w:lineRule="auto"/>
              <w:rPr>
                <w:sz w:val="24"/>
                <w:szCs w:val="24"/>
              </w:rPr>
            </w:pPr>
          </w:p>
        </w:tc>
        <w:tc>
          <w:tcPr>
            <w:tcW w:w="1873" w:type="dxa"/>
          </w:tcPr>
          <w:p w14:paraId="0F0FDB43" w14:textId="77777777" w:rsidR="008A1961" w:rsidRPr="00442838" w:rsidRDefault="008A1961" w:rsidP="008A1961">
            <w:pPr>
              <w:spacing w:line="360" w:lineRule="auto"/>
              <w:rPr>
                <w:sz w:val="24"/>
                <w:szCs w:val="24"/>
              </w:rPr>
            </w:pPr>
          </w:p>
        </w:tc>
        <w:tc>
          <w:tcPr>
            <w:tcW w:w="1739" w:type="dxa"/>
          </w:tcPr>
          <w:p w14:paraId="6E5B634B" w14:textId="77777777" w:rsidR="008A1961" w:rsidRPr="00442838" w:rsidRDefault="008A1961" w:rsidP="008A1961">
            <w:pPr>
              <w:spacing w:line="360" w:lineRule="auto"/>
              <w:rPr>
                <w:sz w:val="24"/>
                <w:szCs w:val="24"/>
              </w:rPr>
            </w:pPr>
          </w:p>
        </w:tc>
        <w:tc>
          <w:tcPr>
            <w:tcW w:w="1739" w:type="dxa"/>
          </w:tcPr>
          <w:p w14:paraId="42FD18CD" w14:textId="77777777" w:rsidR="008A1961" w:rsidRPr="00442838" w:rsidRDefault="008A1961" w:rsidP="008A1961">
            <w:pPr>
              <w:spacing w:line="360" w:lineRule="auto"/>
              <w:rPr>
                <w:sz w:val="24"/>
                <w:szCs w:val="24"/>
              </w:rPr>
            </w:pPr>
          </w:p>
        </w:tc>
        <w:tc>
          <w:tcPr>
            <w:tcW w:w="1739" w:type="dxa"/>
          </w:tcPr>
          <w:p w14:paraId="02AD4153" w14:textId="77777777" w:rsidR="008A1961" w:rsidRPr="00442838" w:rsidRDefault="008A1961" w:rsidP="008A1961">
            <w:pPr>
              <w:spacing w:line="360" w:lineRule="auto"/>
              <w:rPr>
                <w:sz w:val="24"/>
                <w:szCs w:val="24"/>
              </w:rPr>
            </w:pPr>
          </w:p>
        </w:tc>
      </w:tr>
      <w:tr w:rsidR="008A1961" w:rsidRPr="00442838" w14:paraId="40A08546" w14:textId="77777777" w:rsidTr="008A1961">
        <w:tc>
          <w:tcPr>
            <w:tcW w:w="1860" w:type="dxa"/>
          </w:tcPr>
          <w:p w14:paraId="306F52CF" w14:textId="77777777" w:rsidR="008A1961" w:rsidRPr="00442838" w:rsidRDefault="008A1961" w:rsidP="008A1961">
            <w:pPr>
              <w:spacing w:line="360" w:lineRule="auto"/>
              <w:rPr>
                <w:sz w:val="24"/>
                <w:szCs w:val="24"/>
              </w:rPr>
            </w:pPr>
          </w:p>
        </w:tc>
        <w:tc>
          <w:tcPr>
            <w:tcW w:w="1840" w:type="dxa"/>
          </w:tcPr>
          <w:p w14:paraId="39C8ADD6" w14:textId="77777777" w:rsidR="008A1961" w:rsidRPr="00442838" w:rsidRDefault="008A1961" w:rsidP="008A1961">
            <w:pPr>
              <w:spacing w:line="360" w:lineRule="auto"/>
              <w:rPr>
                <w:sz w:val="24"/>
                <w:szCs w:val="24"/>
              </w:rPr>
            </w:pPr>
          </w:p>
        </w:tc>
        <w:tc>
          <w:tcPr>
            <w:tcW w:w="1873" w:type="dxa"/>
          </w:tcPr>
          <w:p w14:paraId="62C1AE07" w14:textId="77777777" w:rsidR="008A1961" w:rsidRPr="00442838" w:rsidRDefault="008A1961" w:rsidP="008A1961">
            <w:pPr>
              <w:spacing w:line="360" w:lineRule="auto"/>
              <w:rPr>
                <w:sz w:val="24"/>
                <w:szCs w:val="24"/>
              </w:rPr>
            </w:pPr>
          </w:p>
        </w:tc>
        <w:tc>
          <w:tcPr>
            <w:tcW w:w="1739" w:type="dxa"/>
          </w:tcPr>
          <w:p w14:paraId="3B3E20BA" w14:textId="77777777" w:rsidR="008A1961" w:rsidRPr="00442838" w:rsidRDefault="008A1961" w:rsidP="008A1961">
            <w:pPr>
              <w:spacing w:line="360" w:lineRule="auto"/>
              <w:rPr>
                <w:sz w:val="24"/>
                <w:szCs w:val="24"/>
              </w:rPr>
            </w:pPr>
          </w:p>
        </w:tc>
        <w:tc>
          <w:tcPr>
            <w:tcW w:w="1739" w:type="dxa"/>
          </w:tcPr>
          <w:p w14:paraId="597A65C5" w14:textId="77777777" w:rsidR="008A1961" w:rsidRPr="00442838" w:rsidRDefault="008A1961" w:rsidP="008A1961">
            <w:pPr>
              <w:spacing w:line="360" w:lineRule="auto"/>
              <w:rPr>
                <w:sz w:val="24"/>
                <w:szCs w:val="24"/>
              </w:rPr>
            </w:pPr>
          </w:p>
        </w:tc>
        <w:tc>
          <w:tcPr>
            <w:tcW w:w="1739" w:type="dxa"/>
          </w:tcPr>
          <w:p w14:paraId="479F2D7A" w14:textId="77777777" w:rsidR="008A1961" w:rsidRPr="00442838" w:rsidRDefault="008A1961" w:rsidP="008A1961">
            <w:pPr>
              <w:spacing w:line="360" w:lineRule="auto"/>
              <w:rPr>
                <w:sz w:val="24"/>
                <w:szCs w:val="24"/>
              </w:rPr>
            </w:pPr>
          </w:p>
        </w:tc>
      </w:tr>
      <w:tr w:rsidR="008A1961" w:rsidRPr="00442838" w14:paraId="67E01F63" w14:textId="77777777" w:rsidTr="008A1961">
        <w:tc>
          <w:tcPr>
            <w:tcW w:w="1860" w:type="dxa"/>
          </w:tcPr>
          <w:p w14:paraId="6925B41B" w14:textId="77777777" w:rsidR="008A1961" w:rsidRPr="00442838" w:rsidRDefault="008A1961" w:rsidP="008A1961">
            <w:pPr>
              <w:spacing w:line="360" w:lineRule="auto"/>
              <w:rPr>
                <w:sz w:val="24"/>
                <w:szCs w:val="24"/>
              </w:rPr>
            </w:pPr>
          </w:p>
        </w:tc>
        <w:tc>
          <w:tcPr>
            <w:tcW w:w="1840" w:type="dxa"/>
          </w:tcPr>
          <w:p w14:paraId="667B5C4E" w14:textId="77777777" w:rsidR="008A1961" w:rsidRPr="00442838" w:rsidRDefault="008A1961" w:rsidP="008A1961">
            <w:pPr>
              <w:spacing w:line="360" w:lineRule="auto"/>
              <w:rPr>
                <w:sz w:val="24"/>
                <w:szCs w:val="24"/>
              </w:rPr>
            </w:pPr>
          </w:p>
        </w:tc>
        <w:tc>
          <w:tcPr>
            <w:tcW w:w="1873" w:type="dxa"/>
          </w:tcPr>
          <w:p w14:paraId="2590F6C7" w14:textId="77777777" w:rsidR="008A1961" w:rsidRPr="00442838" w:rsidRDefault="008A1961" w:rsidP="008A1961">
            <w:pPr>
              <w:spacing w:line="360" w:lineRule="auto"/>
              <w:rPr>
                <w:sz w:val="24"/>
                <w:szCs w:val="24"/>
              </w:rPr>
            </w:pPr>
          </w:p>
        </w:tc>
        <w:tc>
          <w:tcPr>
            <w:tcW w:w="1739" w:type="dxa"/>
          </w:tcPr>
          <w:p w14:paraId="4557ECFC" w14:textId="77777777" w:rsidR="008A1961" w:rsidRPr="00442838" w:rsidRDefault="008A1961" w:rsidP="008A1961">
            <w:pPr>
              <w:spacing w:line="360" w:lineRule="auto"/>
              <w:rPr>
                <w:sz w:val="24"/>
                <w:szCs w:val="24"/>
              </w:rPr>
            </w:pPr>
          </w:p>
        </w:tc>
        <w:tc>
          <w:tcPr>
            <w:tcW w:w="1739" w:type="dxa"/>
          </w:tcPr>
          <w:p w14:paraId="592B5E54" w14:textId="77777777" w:rsidR="008A1961" w:rsidRPr="00442838" w:rsidRDefault="008A1961" w:rsidP="008A1961">
            <w:pPr>
              <w:spacing w:line="360" w:lineRule="auto"/>
              <w:rPr>
                <w:sz w:val="24"/>
                <w:szCs w:val="24"/>
              </w:rPr>
            </w:pPr>
          </w:p>
        </w:tc>
        <w:tc>
          <w:tcPr>
            <w:tcW w:w="1739" w:type="dxa"/>
          </w:tcPr>
          <w:p w14:paraId="6FCEB419" w14:textId="77777777" w:rsidR="008A1961" w:rsidRPr="00442838" w:rsidRDefault="008A1961" w:rsidP="008A1961">
            <w:pPr>
              <w:spacing w:line="360" w:lineRule="auto"/>
              <w:rPr>
                <w:sz w:val="24"/>
                <w:szCs w:val="24"/>
              </w:rPr>
            </w:pPr>
          </w:p>
        </w:tc>
      </w:tr>
      <w:tr w:rsidR="008A1961" w:rsidRPr="00442838" w14:paraId="1B9C39B3" w14:textId="77777777" w:rsidTr="008A1961">
        <w:tc>
          <w:tcPr>
            <w:tcW w:w="1860" w:type="dxa"/>
          </w:tcPr>
          <w:p w14:paraId="1C20FFFE" w14:textId="77777777" w:rsidR="008A1961" w:rsidRPr="00442838" w:rsidRDefault="008A1961" w:rsidP="008A1961">
            <w:pPr>
              <w:spacing w:line="360" w:lineRule="auto"/>
              <w:rPr>
                <w:sz w:val="24"/>
                <w:szCs w:val="24"/>
              </w:rPr>
            </w:pPr>
          </w:p>
        </w:tc>
        <w:tc>
          <w:tcPr>
            <w:tcW w:w="1840" w:type="dxa"/>
          </w:tcPr>
          <w:p w14:paraId="390983BF" w14:textId="77777777" w:rsidR="008A1961" w:rsidRPr="00442838" w:rsidRDefault="008A1961" w:rsidP="008A1961">
            <w:pPr>
              <w:spacing w:line="360" w:lineRule="auto"/>
              <w:rPr>
                <w:sz w:val="24"/>
                <w:szCs w:val="24"/>
              </w:rPr>
            </w:pPr>
          </w:p>
        </w:tc>
        <w:tc>
          <w:tcPr>
            <w:tcW w:w="1873" w:type="dxa"/>
          </w:tcPr>
          <w:p w14:paraId="3D101360" w14:textId="77777777" w:rsidR="008A1961" w:rsidRPr="00442838" w:rsidRDefault="008A1961" w:rsidP="008A1961">
            <w:pPr>
              <w:spacing w:line="360" w:lineRule="auto"/>
              <w:rPr>
                <w:sz w:val="24"/>
                <w:szCs w:val="24"/>
              </w:rPr>
            </w:pPr>
          </w:p>
        </w:tc>
        <w:tc>
          <w:tcPr>
            <w:tcW w:w="1739" w:type="dxa"/>
          </w:tcPr>
          <w:p w14:paraId="2CC40D50" w14:textId="77777777" w:rsidR="008A1961" w:rsidRPr="00442838" w:rsidRDefault="008A1961" w:rsidP="008A1961">
            <w:pPr>
              <w:spacing w:line="360" w:lineRule="auto"/>
              <w:rPr>
                <w:sz w:val="24"/>
                <w:szCs w:val="24"/>
              </w:rPr>
            </w:pPr>
          </w:p>
        </w:tc>
        <w:tc>
          <w:tcPr>
            <w:tcW w:w="1739" w:type="dxa"/>
          </w:tcPr>
          <w:p w14:paraId="783F7BD1" w14:textId="77777777" w:rsidR="008A1961" w:rsidRPr="00442838" w:rsidRDefault="008A1961" w:rsidP="008A1961">
            <w:pPr>
              <w:spacing w:line="360" w:lineRule="auto"/>
              <w:rPr>
                <w:sz w:val="24"/>
                <w:szCs w:val="24"/>
              </w:rPr>
            </w:pPr>
          </w:p>
        </w:tc>
        <w:tc>
          <w:tcPr>
            <w:tcW w:w="1739" w:type="dxa"/>
          </w:tcPr>
          <w:p w14:paraId="367E0540" w14:textId="77777777" w:rsidR="008A1961" w:rsidRPr="00442838" w:rsidRDefault="008A1961" w:rsidP="008A1961">
            <w:pPr>
              <w:spacing w:line="360" w:lineRule="auto"/>
              <w:rPr>
                <w:sz w:val="24"/>
                <w:szCs w:val="24"/>
              </w:rPr>
            </w:pPr>
          </w:p>
        </w:tc>
      </w:tr>
      <w:tr w:rsidR="008A1961" w:rsidRPr="00442838" w14:paraId="39CB0AE8" w14:textId="77777777" w:rsidTr="008A1961">
        <w:tc>
          <w:tcPr>
            <w:tcW w:w="1860" w:type="dxa"/>
          </w:tcPr>
          <w:p w14:paraId="535E4C83" w14:textId="77777777" w:rsidR="008A1961" w:rsidRPr="00442838" w:rsidRDefault="008A1961" w:rsidP="008A1961">
            <w:pPr>
              <w:spacing w:line="360" w:lineRule="auto"/>
              <w:rPr>
                <w:sz w:val="24"/>
                <w:szCs w:val="24"/>
              </w:rPr>
            </w:pPr>
          </w:p>
        </w:tc>
        <w:tc>
          <w:tcPr>
            <w:tcW w:w="1840" w:type="dxa"/>
          </w:tcPr>
          <w:p w14:paraId="63AA182D" w14:textId="77777777" w:rsidR="008A1961" w:rsidRPr="00442838" w:rsidRDefault="008A1961" w:rsidP="008A1961">
            <w:pPr>
              <w:spacing w:line="360" w:lineRule="auto"/>
              <w:rPr>
                <w:sz w:val="24"/>
                <w:szCs w:val="24"/>
              </w:rPr>
            </w:pPr>
          </w:p>
        </w:tc>
        <w:tc>
          <w:tcPr>
            <w:tcW w:w="1873" w:type="dxa"/>
          </w:tcPr>
          <w:p w14:paraId="0F6E6758" w14:textId="77777777" w:rsidR="008A1961" w:rsidRPr="00442838" w:rsidRDefault="008A1961" w:rsidP="008A1961">
            <w:pPr>
              <w:spacing w:line="360" w:lineRule="auto"/>
              <w:rPr>
                <w:sz w:val="24"/>
                <w:szCs w:val="24"/>
              </w:rPr>
            </w:pPr>
          </w:p>
        </w:tc>
        <w:tc>
          <w:tcPr>
            <w:tcW w:w="1739" w:type="dxa"/>
          </w:tcPr>
          <w:p w14:paraId="197F4B26" w14:textId="77777777" w:rsidR="008A1961" w:rsidRPr="00442838" w:rsidRDefault="008A1961" w:rsidP="008A1961">
            <w:pPr>
              <w:spacing w:line="360" w:lineRule="auto"/>
              <w:rPr>
                <w:sz w:val="24"/>
                <w:szCs w:val="24"/>
              </w:rPr>
            </w:pPr>
          </w:p>
        </w:tc>
        <w:tc>
          <w:tcPr>
            <w:tcW w:w="1739" w:type="dxa"/>
          </w:tcPr>
          <w:p w14:paraId="4372C2C7" w14:textId="77777777" w:rsidR="008A1961" w:rsidRPr="00442838" w:rsidRDefault="008A1961" w:rsidP="008A1961">
            <w:pPr>
              <w:spacing w:line="360" w:lineRule="auto"/>
              <w:rPr>
                <w:sz w:val="24"/>
                <w:szCs w:val="24"/>
              </w:rPr>
            </w:pPr>
          </w:p>
        </w:tc>
        <w:tc>
          <w:tcPr>
            <w:tcW w:w="1739" w:type="dxa"/>
          </w:tcPr>
          <w:p w14:paraId="24A71B32" w14:textId="77777777" w:rsidR="008A1961" w:rsidRPr="00442838" w:rsidRDefault="008A1961" w:rsidP="008A1961">
            <w:pPr>
              <w:spacing w:line="360" w:lineRule="auto"/>
              <w:rPr>
                <w:sz w:val="24"/>
                <w:szCs w:val="24"/>
              </w:rPr>
            </w:pPr>
          </w:p>
        </w:tc>
      </w:tr>
      <w:tr w:rsidR="008A1961" w:rsidRPr="00442838" w14:paraId="7E2D6152" w14:textId="77777777" w:rsidTr="008A1961">
        <w:tc>
          <w:tcPr>
            <w:tcW w:w="1860" w:type="dxa"/>
          </w:tcPr>
          <w:p w14:paraId="3D6E3388" w14:textId="77777777" w:rsidR="008A1961" w:rsidRPr="00442838" w:rsidRDefault="008A1961" w:rsidP="008A1961">
            <w:pPr>
              <w:spacing w:line="360" w:lineRule="auto"/>
              <w:rPr>
                <w:sz w:val="24"/>
                <w:szCs w:val="24"/>
              </w:rPr>
            </w:pPr>
          </w:p>
        </w:tc>
        <w:tc>
          <w:tcPr>
            <w:tcW w:w="1840" w:type="dxa"/>
          </w:tcPr>
          <w:p w14:paraId="47BBCCA9" w14:textId="77777777" w:rsidR="008A1961" w:rsidRPr="00442838" w:rsidRDefault="008A1961" w:rsidP="008A1961">
            <w:pPr>
              <w:spacing w:line="360" w:lineRule="auto"/>
              <w:rPr>
                <w:sz w:val="24"/>
                <w:szCs w:val="24"/>
              </w:rPr>
            </w:pPr>
          </w:p>
        </w:tc>
        <w:tc>
          <w:tcPr>
            <w:tcW w:w="1873" w:type="dxa"/>
          </w:tcPr>
          <w:p w14:paraId="0AA74A96" w14:textId="77777777" w:rsidR="008A1961" w:rsidRPr="00442838" w:rsidRDefault="008A1961" w:rsidP="008A1961">
            <w:pPr>
              <w:spacing w:line="360" w:lineRule="auto"/>
              <w:rPr>
                <w:sz w:val="24"/>
                <w:szCs w:val="24"/>
              </w:rPr>
            </w:pPr>
          </w:p>
        </w:tc>
        <w:tc>
          <w:tcPr>
            <w:tcW w:w="1739" w:type="dxa"/>
          </w:tcPr>
          <w:p w14:paraId="4EE51224" w14:textId="77777777" w:rsidR="008A1961" w:rsidRPr="00442838" w:rsidRDefault="008A1961" w:rsidP="008A1961">
            <w:pPr>
              <w:spacing w:line="360" w:lineRule="auto"/>
              <w:rPr>
                <w:sz w:val="24"/>
                <w:szCs w:val="24"/>
              </w:rPr>
            </w:pPr>
          </w:p>
        </w:tc>
        <w:tc>
          <w:tcPr>
            <w:tcW w:w="1739" w:type="dxa"/>
          </w:tcPr>
          <w:p w14:paraId="44F5CB04" w14:textId="77777777" w:rsidR="008A1961" w:rsidRPr="00442838" w:rsidRDefault="008A1961" w:rsidP="008A1961">
            <w:pPr>
              <w:spacing w:line="360" w:lineRule="auto"/>
              <w:rPr>
                <w:sz w:val="24"/>
                <w:szCs w:val="24"/>
              </w:rPr>
            </w:pPr>
          </w:p>
        </w:tc>
        <w:tc>
          <w:tcPr>
            <w:tcW w:w="1739" w:type="dxa"/>
          </w:tcPr>
          <w:p w14:paraId="247A2D6C" w14:textId="77777777" w:rsidR="008A1961" w:rsidRPr="00442838" w:rsidRDefault="008A1961" w:rsidP="008A1961">
            <w:pPr>
              <w:spacing w:line="360" w:lineRule="auto"/>
              <w:rPr>
                <w:sz w:val="24"/>
                <w:szCs w:val="24"/>
              </w:rPr>
            </w:pPr>
          </w:p>
        </w:tc>
      </w:tr>
      <w:tr w:rsidR="008A1961" w:rsidRPr="00442838" w14:paraId="5AD054BB" w14:textId="77777777" w:rsidTr="008A1961">
        <w:tc>
          <w:tcPr>
            <w:tcW w:w="1860" w:type="dxa"/>
          </w:tcPr>
          <w:p w14:paraId="2DFB85DE" w14:textId="77777777" w:rsidR="008A1961" w:rsidRPr="00442838" w:rsidRDefault="008A1961" w:rsidP="008A1961">
            <w:pPr>
              <w:spacing w:line="360" w:lineRule="auto"/>
              <w:rPr>
                <w:sz w:val="24"/>
                <w:szCs w:val="24"/>
              </w:rPr>
            </w:pPr>
          </w:p>
        </w:tc>
        <w:tc>
          <w:tcPr>
            <w:tcW w:w="1840" w:type="dxa"/>
          </w:tcPr>
          <w:p w14:paraId="254B71E3" w14:textId="77777777" w:rsidR="008A1961" w:rsidRPr="00442838" w:rsidRDefault="008A1961" w:rsidP="008A1961">
            <w:pPr>
              <w:spacing w:line="360" w:lineRule="auto"/>
              <w:rPr>
                <w:sz w:val="24"/>
                <w:szCs w:val="24"/>
              </w:rPr>
            </w:pPr>
          </w:p>
        </w:tc>
        <w:tc>
          <w:tcPr>
            <w:tcW w:w="1873" w:type="dxa"/>
          </w:tcPr>
          <w:p w14:paraId="5A5CDBF1" w14:textId="77777777" w:rsidR="008A1961" w:rsidRPr="00442838" w:rsidRDefault="008A1961" w:rsidP="008A1961">
            <w:pPr>
              <w:spacing w:line="360" w:lineRule="auto"/>
              <w:rPr>
                <w:sz w:val="24"/>
                <w:szCs w:val="24"/>
              </w:rPr>
            </w:pPr>
          </w:p>
        </w:tc>
        <w:tc>
          <w:tcPr>
            <w:tcW w:w="1739" w:type="dxa"/>
          </w:tcPr>
          <w:p w14:paraId="376E9B85" w14:textId="77777777" w:rsidR="008A1961" w:rsidRPr="00442838" w:rsidRDefault="008A1961" w:rsidP="008A1961">
            <w:pPr>
              <w:spacing w:line="360" w:lineRule="auto"/>
              <w:rPr>
                <w:sz w:val="24"/>
                <w:szCs w:val="24"/>
              </w:rPr>
            </w:pPr>
          </w:p>
        </w:tc>
        <w:tc>
          <w:tcPr>
            <w:tcW w:w="1739" w:type="dxa"/>
          </w:tcPr>
          <w:p w14:paraId="29511788" w14:textId="77777777" w:rsidR="008A1961" w:rsidRPr="00442838" w:rsidRDefault="008A1961" w:rsidP="008A1961">
            <w:pPr>
              <w:spacing w:line="360" w:lineRule="auto"/>
              <w:rPr>
                <w:sz w:val="24"/>
                <w:szCs w:val="24"/>
              </w:rPr>
            </w:pPr>
          </w:p>
        </w:tc>
        <w:tc>
          <w:tcPr>
            <w:tcW w:w="1739" w:type="dxa"/>
          </w:tcPr>
          <w:p w14:paraId="27008A8F" w14:textId="77777777" w:rsidR="008A1961" w:rsidRPr="00442838" w:rsidRDefault="008A1961" w:rsidP="008A1961">
            <w:pPr>
              <w:spacing w:line="360" w:lineRule="auto"/>
              <w:rPr>
                <w:sz w:val="24"/>
                <w:szCs w:val="24"/>
              </w:rPr>
            </w:pPr>
          </w:p>
        </w:tc>
      </w:tr>
      <w:tr w:rsidR="008A1961" w:rsidRPr="00442838" w14:paraId="5506355D" w14:textId="77777777" w:rsidTr="008A1961">
        <w:tc>
          <w:tcPr>
            <w:tcW w:w="1860" w:type="dxa"/>
          </w:tcPr>
          <w:p w14:paraId="054F8066" w14:textId="77777777" w:rsidR="008A1961" w:rsidRPr="00442838" w:rsidRDefault="008A1961" w:rsidP="008A1961">
            <w:pPr>
              <w:spacing w:line="360" w:lineRule="auto"/>
              <w:rPr>
                <w:sz w:val="24"/>
                <w:szCs w:val="24"/>
              </w:rPr>
            </w:pPr>
          </w:p>
        </w:tc>
        <w:tc>
          <w:tcPr>
            <w:tcW w:w="1840" w:type="dxa"/>
          </w:tcPr>
          <w:p w14:paraId="55FD8333" w14:textId="77777777" w:rsidR="008A1961" w:rsidRPr="00442838" w:rsidRDefault="008A1961" w:rsidP="008A1961">
            <w:pPr>
              <w:spacing w:line="360" w:lineRule="auto"/>
              <w:rPr>
                <w:sz w:val="24"/>
                <w:szCs w:val="24"/>
              </w:rPr>
            </w:pPr>
          </w:p>
        </w:tc>
        <w:tc>
          <w:tcPr>
            <w:tcW w:w="1873" w:type="dxa"/>
          </w:tcPr>
          <w:p w14:paraId="799F1391" w14:textId="77777777" w:rsidR="008A1961" w:rsidRPr="00442838" w:rsidRDefault="008A1961" w:rsidP="008A1961">
            <w:pPr>
              <w:spacing w:line="360" w:lineRule="auto"/>
              <w:rPr>
                <w:sz w:val="24"/>
                <w:szCs w:val="24"/>
              </w:rPr>
            </w:pPr>
          </w:p>
        </w:tc>
        <w:tc>
          <w:tcPr>
            <w:tcW w:w="1739" w:type="dxa"/>
          </w:tcPr>
          <w:p w14:paraId="66BE8BEC" w14:textId="77777777" w:rsidR="008A1961" w:rsidRPr="00442838" w:rsidRDefault="008A1961" w:rsidP="008A1961">
            <w:pPr>
              <w:spacing w:line="360" w:lineRule="auto"/>
              <w:rPr>
                <w:sz w:val="24"/>
                <w:szCs w:val="24"/>
              </w:rPr>
            </w:pPr>
          </w:p>
        </w:tc>
        <w:tc>
          <w:tcPr>
            <w:tcW w:w="1739" w:type="dxa"/>
          </w:tcPr>
          <w:p w14:paraId="370ACC74" w14:textId="77777777" w:rsidR="008A1961" w:rsidRPr="00442838" w:rsidRDefault="008A1961" w:rsidP="008A1961">
            <w:pPr>
              <w:spacing w:line="360" w:lineRule="auto"/>
              <w:rPr>
                <w:sz w:val="24"/>
                <w:szCs w:val="24"/>
              </w:rPr>
            </w:pPr>
          </w:p>
        </w:tc>
        <w:tc>
          <w:tcPr>
            <w:tcW w:w="1739" w:type="dxa"/>
          </w:tcPr>
          <w:p w14:paraId="34525150" w14:textId="77777777" w:rsidR="008A1961" w:rsidRPr="00442838" w:rsidRDefault="008A1961" w:rsidP="008A1961">
            <w:pPr>
              <w:spacing w:line="360" w:lineRule="auto"/>
              <w:rPr>
                <w:sz w:val="24"/>
                <w:szCs w:val="24"/>
              </w:rPr>
            </w:pPr>
          </w:p>
        </w:tc>
      </w:tr>
      <w:tr w:rsidR="008A1961" w:rsidRPr="00442838" w14:paraId="5306FD46" w14:textId="77777777" w:rsidTr="008A1961">
        <w:tc>
          <w:tcPr>
            <w:tcW w:w="1860" w:type="dxa"/>
          </w:tcPr>
          <w:p w14:paraId="6A3A1FAD" w14:textId="77777777" w:rsidR="008A1961" w:rsidRPr="00442838" w:rsidRDefault="008A1961" w:rsidP="008A1961">
            <w:pPr>
              <w:spacing w:line="360" w:lineRule="auto"/>
              <w:rPr>
                <w:sz w:val="24"/>
                <w:szCs w:val="24"/>
              </w:rPr>
            </w:pPr>
          </w:p>
        </w:tc>
        <w:tc>
          <w:tcPr>
            <w:tcW w:w="1840" w:type="dxa"/>
          </w:tcPr>
          <w:p w14:paraId="52DE2975" w14:textId="77777777" w:rsidR="008A1961" w:rsidRPr="00442838" w:rsidRDefault="008A1961" w:rsidP="008A1961">
            <w:pPr>
              <w:spacing w:line="360" w:lineRule="auto"/>
              <w:rPr>
                <w:sz w:val="24"/>
                <w:szCs w:val="24"/>
              </w:rPr>
            </w:pPr>
          </w:p>
        </w:tc>
        <w:tc>
          <w:tcPr>
            <w:tcW w:w="1873" w:type="dxa"/>
          </w:tcPr>
          <w:p w14:paraId="2FE93FC7" w14:textId="77777777" w:rsidR="008A1961" w:rsidRPr="00442838" w:rsidRDefault="008A1961" w:rsidP="008A1961">
            <w:pPr>
              <w:spacing w:line="360" w:lineRule="auto"/>
              <w:rPr>
                <w:sz w:val="24"/>
                <w:szCs w:val="24"/>
              </w:rPr>
            </w:pPr>
          </w:p>
        </w:tc>
        <w:tc>
          <w:tcPr>
            <w:tcW w:w="1739" w:type="dxa"/>
          </w:tcPr>
          <w:p w14:paraId="224079B4" w14:textId="77777777" w:rsidR="008A1961" w:rsidRPr="00442838" w:rsidRDefault="008A1961" w:rsidP="008A1961">
            <w:pPr>
              <w:spacing w:line="360" w:lineRule="auto"/>
              <w:rPr>
                <w:sz w:val="24"/>
                <w:szCs w:val="24"/>
              </w:rPr>
            </w:pPr>
          </w:p>
        </w:tc>
        <w:tc>
          <w:tcPr>
            <w:tcW w:w="1739" w:type="dxa"/>
          </w:tcPr>
          <w:p w14:paraId="1E89C203" w14:textId="77777777" w:rsidR="008A1961" w:rsidRPr="00442838" w:rsidRDefault="008A1961" w:rsidP="008A1961">
            <w:pPr>
              <w:spacing w:line="360" w:lineRule="auto"/>
              <w:rPr>
                <w:sz w:val="24"/>
                <w:szCs w:val="24"/>
              </w:rPr>
            </w:pPr>
          </w:p>
        </w:tc>
        <w:tc>
          <w:tcPr>
            <w:tcW w:w="1739" w:type="dxa"/>
          </w:tcPr>
          <w:p w14:paraId="25E4BBD7" w14:textId="77777777" w:rsidR="008A1961" w:rsidRPr="00442838" w:rsidRDefault="008A1961" w:rsidP="008A1961">
            <w:pPr>
              <w:spacing w:line="360" w:lineRule="auto"/>
              <w:rPr>
                <w:sz w:val="24"/>
                <w:szCs w:val="24"/>
              </w:rPr>
            </w:pPr>
          </w:p>
        </w:tc>
      </w:tr>
      <w:tr w:rsidR="008A1961" w:rsidRPr="00442838" w14:paraId="0C5AA9CF" w14:textId="77777777" w:rsidTr="008A1961">
        <w:tc>
          <w:tcPr>
            <w:tcW w:w="1860" w:type="dxa"/>
          </w:tcPr>
          <w:p w14:paraId="4E2F3BEC" w14:textId="77777777" w:rsidR="008A1961" w:rsidRPr="00442838" w:rsidRDefault="008A1961" w:rsidP="008A1961">
            <w:pPr>
              <w:spacing w:line="360" w:lineRule="auto"/>
              <w:rPr>
                <w:sz w:val="24"/>
                <w:szCs w:val="24"/>
              </w:rPr>
            </w:pPr>
          </w:p>
        </w:tc>
        <w:tc>
          <w:tcPr>
            <w:tcW w:w="1840" w:type="dxa"/>
          </w:tcPr>
          <w:p w14:paraId="051AB03E" w14:textId="77777777" w:rsidR="008A1961" w:rsidRPr="00442838" w:rsidRDefault="008A1961" w:rsidP="008A1961">
            <w:pPr>
              <w:spacing w:line="360" w:lineRule="auto"/>
              <w:rPr>
                <w:sz w:val="24"/>
                <w:szCs w:val="24"/>
              </w:rPr>
            </w:pPr>
          </w:p>
        </w:tc>
        <w:tc>
          <w:tcPr>
            <w:tcW w:w="1873" w:type="dxa"/>
          </w:tcPr>
          <w:p w14:paraId="6BE7F664" w14:textId="77777777" w:rsidR="008A1961" w:rsidRPr="00442838" w:rsidRDefault="008A1961" w:rsidP="008A1961">
            <w:pPr>
              <w:spacing w:line="360" w:lineRule="auto"/>
              <w:rPr>
                <w:sz w:val="24"/>
                <w:szCs w:val="24"/>
              </w:rPr>
            </w:pPr>
          </w:p>
        </w:tc>
        <w:tc>
          <w:tcPr>
            <w:tcW w:w="1739" w:type="dxa"/>
          </w:tcPr>
          <w:p w14:paraId="3CE43930" w14:textId="77777777" w:rsidR="008A1961" w:rsidRPr="00442838" w:rsidRDefault="008A1961" w:rsidP="008A1961">
            <w:pPr>
              <w:spacing w:line="360" w:lineRule="auto"/>
              <w:rPr>
                <w:sz w:val="24"/>
                <w:szCs w:val="24"/>
              </w:rPr>
            </w:pPr>
          </w:p>
        </w:tc>
        <w:tc>
          <w:tcPr>
            <w:tcW w:w="1739" w:type="dxa"/>
          </w:tcPr>
          <w:p w14:paraId="1A72BEC8" w14:textId="77777777" w:rsidR="008A1961" w:rsidRPr="00442838" w:rsidRDefault="008A1961" w:rsidP="008A1961">
            <w:pPr>
              <w:spacing w:line="360" w:lineRule="auto"/>
              <w:rPr>
                <w:sz w:val="24"/>
                <w:szCs w:val="24"/>
              </w:rPr>
            </w:pPr>
          </w:p>
        </w:tc>
        <w:tc>
          <w:tcPr>
            <w:tcW w:w="1739" w:type="dxa"/>
          </w:tcPr>
          <w:p w14:paraId="3F0DB80D" w14:textId="77777777" w:rsidR="008A1961" w:rsidRPr="00442838" w:rsidRDefault="008A1961" w:rsidP="008A1961">
            <w:pPr>
              <w:spacing w:line="360" w:lineRule="auto"/>
              <w:rPr>
                <w:sz w:val="24"/>
                <w:szCs w:val="24"/>
              </w:rPr>
            </w:pPr>
          </w:p>
        </w:tc>
      </w:tr>
      <w:tr w:rsidR="008A1961" w:rsidRPr="00442838" w14:paraId="347165D6" w14:textId="77777777" w:rsidTr="008A1961">
        <w:tc>
          <w:tcPr>
            <w:tcW w:w="1860" w:type="dxa"/>
          </w:tcPr>
          <w:p w14:paraId="0D3130EF" w14:textId="77777777" w:rsidR="008A1961" w:rsidRPr="00442838" w:rsidRDefault="008A1961" w:rsidP="008A1961">
            <w:pPr>
              <w:spacing w:line="360" w:lineRule="auto"/>
              <w:rPr>
                <w:sz w:val="24"/>
                <w:szCs w:val="24"/>
              </w:rPr>
            </w:pPr>
          </w:p>
        </w:tc>
        <w:tc>
          <w:tcPr>
            <w:tcW w:w="1840" w:type="dxa"/>
          </w:tcPr>
          <w:p w14:paraId="332F0649" w14:textId="77777777" w:rsidR="008A1961" w:rsidRPr="00442838" w:rsidRDefault="008A1961" w:rsidP="008A1961">
            <w:pPr>
              <w:spacing w:line="360" w:lineRule="auto"/>
              <w:rPr>
                <w:sz w:val="24"/>
                <w:szCs w:val="24"/>
              </w:rPr>
            </w:pPr>
          </w:p>
        </w:tc>
        <w:tc>
          <w:tcPr>
            <w:tcW w:w="1873" w:type="dxa"/>
          </w:tcPr>
          <w:p w14:paraId="2E10E09C" w14:textId="77777777" w:rsidR="008A1961" w:rsidRPr="00442838" w:rsidRDefault="008A1961" w:rsidP="008A1961">
            <w:pPr>
              <w:spacing w:line="360" w:lineRule="auto"/>
              <w:rPr>
                <w:sz w:val="24"/>
                <w:szCs w:val="24"/>
              </w:rPr>
            </w:pPr>
          </w:p>
        </w:tc>
        <w:tc>
          <w:tcPr>
            <w:tcW w:w="1739" w:type="dxa"/>
          </w:tcPr>
          <w:p w14:paraId="58857C17" w14:textId="77777777" w:rsidR="008A1961" w:rsidRPr="00442838" w:rsidRDefault="008A1961" w:rsidP="008A1961">
            <w:pPr>
              <w:spacing w:line="360" w:lineRule="auto"/>
              <w:rPr>
                <w:sz w:val="24"/>
                <w:szCs w:val="24"/>
              </w:rPr>
            </w:pPr>
          </w:p>
        </w:tc>
        <w:tc>
          <w:tcPr>
            <w:tcW w:w="1739" w:type="dxa"/>
          </w:tcPr>
          <w:p w14:paraId="13F659C5" w14:textId="77777777" w:rsidR="008A1961" w:rsidRPr="00442838" w:rsidRDefault="008A1961" w:rsidP="008A1961">
            <w:pPr>
              <w:spacing w:line="360" w:lineRule="auto"/>
              <w:rPr>
                <w:sz w:val="24"/>
                <w:szCs w:val="24"/>
              </w:rPr>
            </w:pPr>
          </w:p>
        </w:tc>
        <w:tc>
          <w:tcPr>
            <w:tcW w:w="1739" w:type="dxa"/>
          </w:tcPr>
          <w:p w14:paraId="6CDEA51E" w14:textId="77777777" w:rsidR="008A1961" w:rsidRPr="00442838" w:rsidRDefault="008A1961" w:rsidP="008A1961">
            <w:pPr>
              <w:spacing w:line="360" w:lineRule="auto"/>
              <w:rPr>
                <w:sz w:val="24"/>
                <w:szCs w:val="24"/>
              </w:rPr>
            </w:pPr>
          </w:p>
        </w:tc>
      </w:tr>
      <w:tr w:rsidR="008A1961" w:rsidRPr="00442838" w14:paraId="37DE0A1F" w14:textId="77777777" w:rsidTr="008A1961">
        <w:tc>
          <w:tcPr>
            <w:tcW w:w="1860" w:type="dxa"/>
          </w:tcPr>
          <w:p w14:paraId="7D5C98FB" w14:textId="77777777" w:rsidR="008A1961" w:rsidRPr="00442838" w:rsidRDefault="008A1961" w:rsidP="008A1961">
            <w:pPr>
              <w:spacing w:line="360" w:lineRule="auto"/>
              <w:rPr>
                <w:sz w:val="24"/>
                <w:szCs w:val="24"/>
              </w:rPr>
            </w:pPr>
          </w:p>
        </w:tc>
        <w:tc>
          <w:tcPr>
            <w:tcW w:w="1840" w:type="dxa"/>
          </w:tcPr>
          <w:p w14:paraId="6465D802" w14:textId="77777777" w:rsidR="008A1961" w:rsidRPr="00442838" w:rsidRDefault="008A1961" w:rsidP="008A1961">
            <w:pPr>
              <w:spacing w:line="360" w:lineRule="auto"/>
              <w:rPr>
                <w:sz w:val="24"/>
                <w:szCs w:val="24"/>
              </w:rPr>
            </w:pPr>
          </w:p>
        </w:tc>
        <w:tc>
          <w:tcPr>
            <w:tcW w:w="1873" w:type="dxa"/>
          </w:tcPr>
          <w:p w14:paraId="321CA443" w14:textId="77777777" w:rsidR="008A1961" w:rsidRPr="00442838" w:rsidRDefault="008A1961" w:rsidP="008A1961">
            <w:pPr>
              <w:spacing w:line="360" w:lineRule="auto"/>
              <w:rPr>
                <w:sz w:val="24"/>
                <w:szCs w:val="24"/>
              </w:rPr>
            </w:pPr>
          </w:p>
        </w:tc>
        <w:tc>
          <w:tcPr>
            <w:tcW w:w="1739" w:type="dxa"/>
          </w:tcPr>
          <w:p w14:paraId="0FD66886" w14:textId="77777777" w:rsidR="008A1961" w:rsidRPr="00442838" w:rsidRDefault="008A1961" w:rsidP="008A1961">
            <w:pPr>
              <w:spacing w:line="360" w:lineRule="auto"/>
              <w:rPr>
                <w:sz w:val="24"/>
                <w:szCs w:val="24"/>
              </w:rPr>
            </w:pPr>
          </w:p>
        </w:tc>
        <w:tc>
          <w:tcPr>
            <w:tcW w:w="1739" w:type="dxa"/>
          </w:tcPr>
          <w:p w14:paraId="2F74896A" w14:textId="77777777" w:rsidR="008A1961" w:rsidRPr="00442838" w:rsidRDefault="008A1961" w:rsidP="008A1961">
            <w:pPr>
              <w:spacing w:line="360" w:lineRule="auto"/>
              <w:rPr>
                <w:sz w:val="24"/>
                <w:szCs w:val="24"/>
              </w:rPr>
            </w:pPr>
          </w:p>
        </w:tc>
        <w:tc>
          <w:tcPr>
            <w:tcW w:w="1739" w:type="dxa"/>
          </w:tcPr>
          <w:p w14:paraId="24C86BD8" w14:textId="77777777" w:rsidR="008A1961" w:rsidRPr="00442838" w:rsidRDefault="008A1961" w:rsidP="008A1961">
            <w:pPr>
              <w:spacing w:line="360" w:lineRule="auto"/>
              <w:rPr>
                <w:sz w:val="24"/>
                <w:szCs w:val="24"/>
              </w:rPr>
            </w:pPr>
          </w:p>
        </w:tc>
      </w:tr>
      <w:tr w:rsidR="008A1961" w:rsidRPr="00442838" w14:paraId="2C12AC6D" w14:textId="77777777" w:rsidTr="008A1961">
        <w:tc>
          <w:tcPr>
            <w:tcW w:w="1860" w:type="dxa"/>
          </w:tcPr>
          <w:p w14:paraId="5C371A22" w14:textId="77777777" w:rsidR="008A1961" w:rsidRPr="00442838" w:rsidRDefault="008A1961" w:rsidP="008A1961">
            <w:pPr>
              <w:spacing w:line="360" w:lineRule="auto"/>
              <w:rPr>
                <w:sz w:val="24"/>
                <w:szCs w:val="24"/>
              </w:rPr>
            </w:pPr>
          </w:p>
        </w:tc>
        <w:tc>
          <w:tcPr>
            <w:tcW w:w="1840" w:type="dxa"/>
          </w:tcPr>
          <w:p w14:paraId="48F26025" w14:textId="77777777" w:rsidR="008A1961" w:rsidRPr="00442838" w:rsidRDefault="008A1961" w:rsidP="008A1961">
            <w:pPr>
              <w:spacing w:line="360" w:lineRule="auto"/>
              <w:rPr>
                <w:sz w:val="24"/>
                <w:szCs w:val="24"/>
              </w:rPr>
            </w:pPr>
          </w:p>
        </w:tc>
        <w:tc>
          <w:tcPr>
            <w:tcW w:w="1873" w:type="dxa"/>
          </w:tcPr>
          <w:p w14:paraId="155F4476" w14:textId="77777777" w:rsidR="008A1961" w:rsidRPr="00442838" w:rsidRDefault="008A1961" w:rsidP="008A1961">
            <w:pPr>
              <w:spacing w:line="360" w:lineRule="auto"/>
              <w:rPr>
                <w:sz w:val="24"/>
                <w:szCs w:val="24"/>
              </w:rPr>
            </w:pPr>
          </w:p>
        </w:tc>
        <w:tc>
          <w:tcPr>
            <w:tcW w:w="1739" w:type="dxa"/>
          </w:tcPr>
          <w:p w14:paraId="02D20E41" w14:textId="77777777" w:rsidR="008A1961" w:rsidRPr="00442838" w:rsidRDefault="008A1961" w:rsidP="008A1961">
            <w:pPr>
              <w:spacing w:line="360" w:lineRule="auto"/>
              <w:rPr>
                <w:sz w:val="24"/>
                <w:szCs w:val="24"/>
              </w:rPr>
            </w:pPr>
          </w:p>
        </w:tc>
        <w:tc>
          <w:tcPr>
            <w:tcW w:w="1739" w:type="dxa"/>
          </w:tcPr>
          <w:p w14:paraId="4F798D9B" w14:textId="77777777" w:rsidR="008A1961" w:rsidRPr="00442838" w:rsidRDefault="008A1961" w:rsidP="008A1961">
            <w:pPr>
              <w:spacing w:line="360" w:lineRule="auto"/>
              <w:rPr>
                <w:sz w:val="24"/>
                <w:szCs w:val="24"/>
              </w:rPr>
            </w:pPr>
          </w:p>
        </w:tc>
        <w:tc>
          <w:tcPr>
            <w:tcW w:w="1739" w:type="dxa"/>
          </w:tcPr>
          <w:p w14:paraId="053A63C8" w14:textId="77777777" w:rsidR="008A1961" w:rsidRPr="00442838" w:rsidRDefault="008A1961" w:rsidP="008A1961">
            <w:pPr>
              <w:spacing w:line="360" w:lineRule="auto"/>
              <w:rPr>
                <w:sz w:val="24"/>
                <w:szCs w:val="24"/>
              </w:rPr>
            </w:pPr>
          </w:p>
        </w:tc>
      </w:tr>
      <w:tr w:rsidR="008A1961" w:rsidRPr="00442838" w14:paraId="166C8F7B" w14:textId="77777777" w:rsidTr="008A1961">
        <w:tc>
          <w:tcPr>
            <w:tcW w:w="1860" w:type="dxa"/>
          </w:tcPr>
          <w:p w14:paraId="636D90FC" w14:textId="77777777" w:rsidR="008A1961" w:rsidRPr="00442838" w:rsidRDefault="008A1961" w:rsidP="008A1961">
            <w:pPr>
              <w:spacing w:line="360" w:lineRule="auto"/>
              <w:rPr>
                <w:sz w:val="24"/>
                <w:szCs w:val="24"/>
              </w:rPr>
            </w:pPr>
          </w:p>
        </w:tc>
        <w:tc>
          <w:tcPr>
            <w:tcW w:w="1840" w:type="dxa"/>
          </w:tcPr>
          <w:p w14:paraId="7D600702" w14:textId="77777777" w:rsidR="008A1961" w:rsidRPr="00442838" w:rsidRDefault="008A1961" w:rsidP="008A1961">
            <w:pPr>
              <w:spacing w:line="360" w:lineRule="auto"/>
              <w:rPr>
                <w:sz w:val="24"/>
                <w:szCs w:val="24"/>
              </w:rPr>
            </w:pPr>
          </w:p>
        </w:tc>
        <w:tc>
          <w:tcPr>
            <w:tcW w:w="1873" w:type="dxa"/>
          </w:tcPr>
          <w:p w14:paraId="67F9D468" w14:textId="77777777" w:rsidR="008A1961" w:rsidRPr="00442838" w:rsidRDefault="008A1961" w:rsidP="008A1961">
            <w:pPr>
              <w:spacing w:line="360" w:lineRule="auto"/>
              <w:rPr>
                <w:sz w:val="24"/>
                <w:szCs w:val="24"/>
              </w:rPr>
            </w:pPr>
          </w:p>
        </w:tc>
        <w:tc>
          <w:tcPr>
            <w:tcW w:w="1739" w:type="dxa"/>
          </w:tcPr>
          <w:p w14:paraId="76567D35" w14:textId="77777777" w:rsidR="008A1961" w:rsidRPr="00442838" w:rsidRDefault="008A1961" w:rsidP="008A1961">
            <w:pPr>
              <w:spacing w:line="360" w:lineRule="auto"/>
              <w:rPr>
                <w:sz w:val="24"/>
                <w:szCs w:val="24"/>
              </w:rPr>
            </w:pPr>
          </w:p>
        </w:tc>
        <w:tc>
          <w:tcPr>
            <w:tcW w:w="1739" w:type="dxa"/>
          </w:tcPr>
          <w:p w14:paraId="6F0E5BE1" w14:textId="77777777" w:rsidR="008A1961" w:rsidRPr="00442838" w:rsidRDefault="008A1961" w:rsidP="008A1961">
            <w:pPr>
              <w:spacing w:line="360" w:lineRule="auto"/>
              <w:rPr>
                <w:sz w:val="24"/>
                <w:szCs w:val="24"/>
              </w:rPr>
            </w:pPr>
          </w:p>
        </w:tc>
        <w:tc>
          <w:tcPr>
            <w:tcW w:w="1739" w:type="dxa"/>
          </w:tcPr>
          <w:p w14:paraId="14E7A9DF" w14:textId="77777777" w:rsidR="008A1961" w:rsidRPr="00442838" w:rsidRDefault="008A1961" w:rsidP="008A1961">
            <w:pPr>
              <w:spacing w:line="360" w:lineRule="auto"/>
              <w:rPr>
                <w:sz w:val="24"/>
                <w:szCs w:val="24"/>
              </w:rPr>
            </w:pPr>
          </w:p>
        </w:tc>
      </w:tr>
      <w:tr w:rsidR="008A1961" w:rsidRPr="00442838" w14:paraId="5AB69D5B" w14:textId="77777777" w:rsidTr="008A1961">
        <w:tc>
          <w:tcPr>
            <w:tcW w:w="1860" w:type="dxa"/>
          </w:tcPr>
          <w:p w14:paraId="5DC90F63" w14:textId="77777777" w:rsidR="008A1961" w:rsidRPr="00442838" w:rsidRDefault="008A1961" w:rsidP="008A1961">
            <w:pPr>
              <w:spacing w:line="360" w:lineRule="auto"/>
              <w:rPr>
                <w:sz w:val="24"/>
                <w:szCs w:val="24"/>
              </w:rPr>
            </w:pPr>
          </w:p>
        </w:tc>
        <w:tc>
          <w:tcPr>
            <w:tcW w:w="1840" w:type="dxa"/>
          </w:tcPr>
          <w:p w14:paraId="05604187" w14:textId="77777777" w:rsidR="008A1961" w:rsidRPr="00442838" w:rsidRDefault="008A1961" w:rsidP="008A1961">
            <w:pPr>
              <w:spacing w:line="360" w:lineRule="auto"/>
              <w:rPr>
                <w:sz w:val="24"/>
                <w:szCs w:val="24"/>
              </w:rPr>
            </w:pPr>
          </w:p>
        </w:tc>
        <w:tc>
          <w:tcPr>
            <w:tcW w:w="1873" w:type="dxa"/>
          </w:tcPr>
          <w:p w14:paraId="58BE957C" w14:textId="77777777" w:rsidR="008A1961" w:rsidRPr="00442838" w:rsidRDefault="008A1961" w:rsidP="008A1961">
            <w:pPr>
              <w:spacing w:line="360" w:lineRule="auto"/>
              <w:rPr>
                <w:sz w:val="24"/>
                <w:szCs w:val="24"/>
              </w:rPr>
            </w:pPr>
          </w:p>
        </w:tc>
        <w:tc>
          <w:tcPr>
            <w:tcW w:w="1739" w:type="dxa"/>
          </w:tcPr>
          <w:p w14:paraId="22798DCA" w14:textId="77777777" w:rsidR="008A1961" w:rsidRPr="00442838" w:rsidRDefault="008A1961" w:rsidP="008A1961">
            <w:pPr>
              <w:spacing w:line="360" w:lineRule="auto"/>
              <w:rPr>
                <w:sz w:val="24"/>
                <w:szCs w:val="24"/>
              </w:rPr>
            </w:pPr>
          </w:p>
        </w:tc>
        <w:tc>
          <w:tcPr>
            <w:tcW w:w="1739" w:type="dxa"/>
          </w:tcPr>
          <w:p w14:paraId="2C414CC2" w14:textId="77777777" w:rsidR="008A1961" w:rsidRPr="00442838" w:rsidRDefault="008A1961" w:rsidP="008A1961">
            <w:pPr>
              <w:spacing w:line="360" w:lineRule="auto"/>
              <w:rPr>
                <w:sz w:val="24"/>
                <w:szCs w:val="24"/>
              </w:rPr>
            </w:pPr>
          </w:p>
        </w:tc>
        <w:tc>
          <w:tcPr>
            <w:tcW w:w="1739" w:type="dxa"/>
          </w:tcPr>
          <w:p w14:paraId="602A882A" w14:textId="77777777" w:rsidR="008A1961" w:rsidRPr="00442838" w:rsidRDefault="008A1961" w:rsidP="008A1961">
            <w:pPr>
              <w:spacing w:line="360" w:lineRule="auto"/>
              <w:rPr>
                <w:sz w:val="24"/>
                <w:szCs w:val="24"/>
              </w:rPr>
            </w:pPr>
          </w:p>
        </w:tc>
      </w:tr>
      <w:tr w:rsidR="008A1961" w:rsidRPr="00442838" w14:paraId="4E3E0BC5" w14:textId="77777777" w:rsidTr="008A1961">
        <w:tc>
          <w:tcPr>
            <w:tcW w:w="1860" w:type="dxa"/>
          </w:tcPr>
          <w:p w14:paraId="2ABF8DB1" w14:textId="77777777" w:rsidR="008A1961" w:rsidRPr="00442838" w:rsidRDefault="008A1961" w:rsidP="008A1961">
            <w:pPr>
              <w:spacing w:line="360" w:lineRule="auto"/>
              <w:rPr>
                <w:sz w:val="24"/>
                <w:szCs w:val="24"/>
              </w:rPr>
            </w:pPr>
          </w:p>
        </w:tc>
        <w:tc>
          <w:tcPr>
            <w:tcW w:w="1840" w:type="dxa"/>
          </w:tcPr>
          <w:p w14:paraId="11AB8CC8" w14:textId="77777777" w:rsidR="008A1961" w:rsidRPr="00442838" w:rsidRDefault="008A1961" w:rsidP="008A1961">
            <w:pPr>
              <w:spacing w:line="360" w:lineRule="auto"/>
              <w:rPr>
                <w:sz w:val="24"/>
                <w:szCs w:val="24"/>
              </w:rPr>
            </w:pPr>
          </w:p>
        </w:tc>
        <w:tc>
          <w:tcPr>
            <w:tcW w:w="1873" w:type="dxa"/>
          </w:tcPr>
          <w:p w14:paraId="7D448116" w14:textId="77777777" w:rsidR="008A1961" w:rsidRPr="00442838" w:rsidRDefault="008A1961" w:rsidP="008A1961">
            <w:pPr>
              <w:spacing w:line="360" w:lineRule="auto"/>
              <w:rPr>
                <w:sz w:val="24"/>
                <w:szCs w:val="24"/>
              </w:rPr>
            </w:pPr>
          </w:p>
        </w:tc>
        <w:tc>
          <w:tcPr>
            <w:tcW w:w="1739" w:type="dxa"/>
          </w:tcPr>
          <w:p w14:paraId="48191E2E" w14:textId="77777777" w:rsidR="008A1961" w:rsidRPr="00442838" w:rsidRDefault="008A1961" w:rsidP="008A1961">
            <w:pPr>
              <w:spacing w:line="360" w:lineRule="auto"/>
              <w:rPr>
                <w:sz w:val="24"/>
                <w:szCs w:val="24"/>
              </w:rPr>
            </w:pPr>
          </w:p>
        </w:tc>
        <w:tc>
          <w:tcPr>
            <w:tcW w:w="1739" w:type="dxa"/>
          </w:tcPr>
          <w:p w14:paraId="06A7A7DA" w14:textId="77777777" w:rsidR="008A1961" w:rsidRPr="00442838" w:rsidRDefault="008A1961" w:rsidP="008A1961">
            <w:pPr>
              <w:spacing w:line="360" w:lineRule="auto"/>
              <w:rPr>
                <w:sz w:val="24"/>
                <w:szCs w:val="24"/>
              </w:rPr>
            </w:pPr>
          </w:p>
        </w:tc>
        <w:tc>
          <w:tcPr>
            <w:tcW w:w="1739" w:type="dxa"/>
          </w:tcPr>
          <w:p w14:paraId="68DF0134" w14:textId="77777777" w:rsidR="008A1961" w:rsidRPr="00442838" w:rsidRDefault="008A1961" w:rsidP="008A1961">
            <w:pPr>
              <w:spacing w:line="360" w:lineRule="auto"/>
              <w:rPr>
                <w:sz w:val="24"/>
                <w:szCs w:val="24"/>
              </w:rPr>
            </w:pPr>
          </w:p>
        </w:tc>
      </w:tr>
      <w:tr w:rsidR="008A1961" w:rsidRPr="00442838" w14:paraId="02438A72" w14:textId="77777777" w:rsidTr="008A1961">
        <w:tc>
          <w:tcPr>
            <w:tcW w:w="1860" w:type="dxa"/>
          </w:tcPr>
          <w:p w14:paraId="3D566347" w14:textId="77777777" w:rsidR="008A1961" w:rsidRPr="00442838" w:rsidRDefault="008A1961" w:rsidP="008A1961">
            <w:pPr>
              <w:spacing w:line="360" w:lineRule="auto"/>
              <w:rPr>
                <w:sz w:val="24"/>
                <w:szCs w:val="24"/>
              </w:rPr>
            </w:pPr>
          </w:p>
        </w:tc>
        <w:tc>
          <w:tcPr>
            <w:tcW w:w="1840" w:type="dxa"/>
          </w:tcPr>
          <w:p w14:paraId="362B650C" w14:textId="77777777" w:rsidR="008A1961" w:rsidRPr="00442838" w:rsidRDefault="008A1961" w:rsidP="008A1961">
            <w:pPr>
              <w:spacing w:line="360" w:lineRule="auto"/>
              <w:rPr>
                <w:sz w:val="24"/>
                <w:szCs w:val="24"/>
              </w:rPr>
            </w:pPr>
          </w:p>
        </w:tc>
        <w:tc>
          <w:tcPr>
            <w:tcW w:w="1873" w:type="dxa"/>
          </w:tcPr>
          <w:p w14:paraId="39D0576D" w14:textId="77777777" w:rsidR="008A1961" w:rsidRPr="00442838" w:rsidRDefault="008A1961" w:rsidP="008A1961">
            <w:pPr>
              <w:spacing w:line="360" w:lineRule="auto"/>
              <w:rPr>
                <w:sz w:val="24"/>
                <w:szCs w:val="24"/>
              </w:rPr>
            </w:pPr>
          </w:p>
        </w:tc>
        <w:tc>
          <w:tcPr>
            <w:tcW w:w="1739" w:type="dxa"/>
          </w:tcPr>
          <w:p w14:paraId="08B6B0D1" w14:textId="77777777" w:rsidR="008A1961" w:rsidRPr="00442838" w:rsidRDefault="008A1961" w:rsidP="008A1961">
            <w:pPr>
              <w:spacing w:line="360" w:lineRule="auto"/>
              <w:rPr>
                <w:sz w:val="24"/>
                <w:szCs w:val="24"/>
              </w:rPr>
            </w:pPr>
          </w:p>
        </w:tc>
        <w:tc>
          <w:tcPr>
            <w:tcW w:w="1739" w:type="dxa"/>
          </w:tcPr>
          <w:p w14:paraId="63A9E896" w14:textId="77777777" w:rsidR="008A1961" w:rsidRPr="00442838" w:rsidRDefault="008A1961" w:rsidP="008A1961">
            <w:pPr>
              <w:spacing w:line="360" w:lineRule="auto"/>
              <w:rPr>
                <w:sz w:val="24"/>
                <w:szCs w:val="24"/>
              </w:rPr>
            </w:pPr>
          </w:p>
        </w:tc>
        <w:tc>
          <w:tcPr>
            <w:tcW w:w="1739" w:type="dxa"/>
          </w:tcPr>
          <w:p w14:paraId="084CB835" w14:textId="77777777" w:rsidR="008A1961" w:rsidRPr="00442838" w:rsidRDefault="008A1961" w:rsidP="008A1961">
            <w:pPr>
              <w:spacing w:line="360" w:lineRule="auto"/>
              <w:rPr>
                <w:sz w:val="24"/>
                <w:szCs w:val="24"/>
              </w:rPr>
            </w:pPr>
          </w:p>
        </w:tc>
      </w:tr>
      <w:tr w:rsidR="008A1961" w:rsidRPr="00442838" w14:paraId="527B2887" w14:textId="77777777" w:rsidTr="008A1961">
        <w:tc>
          <w:tcPr>
            <w:tcW w:w="1860" w:type="dxa"/>
          </w:tcPr>
          <w:p w14:paraId="7422EBF0" w14:textId="77777777" w:rsidR="008A1961" w:rsidRPr="00442838" w:rsidRDefault="008A1961" w:rsidP="008A1961">
            <w:pPr>
              <w:spacing w:line="360" w:lineRule="auto"/>
              <w:rPr>
                <w:sz w:val="24"/>
                <w:szCs w:val="24"/>
              </w:rPr>
            </w:pPr>
          </w:p>
        </w:tc>
        <w:tc>
          <w:tcPr>
            <w:tcW w:w="1840" w:type="dxa"/>
          </w:tcPr>
          <w:p w14:paraId="7AC23CB0" w14:textId="77777777" w:rsidR="008A1961" w:rsidRPr="00442838" w:rsidRDefault="008A1961" w:rsidP="008A1961">
            <w:pPr>
              <w:spacing w:line="360" w:lineRule="auto"/>
              <w:rPr>
                <w:sz w:val="24"/>
                <w:szCs w:val="24"/>
              </w:rPr>
            </w:pPr>
          </w:p>
        </w:tc>
        <w:tc>
          <w:tcPr>
            <w:tcW w:w="1873" w:type="dxa"/>
          </w:tcPr>
          <w:p w14:paraId="089F2F71" w14:textId="77777777" w:rsidR="008A1961" w:rsidRPr="00442838" w:rsidRDefault="008A1961" w:rsidP="008A1961">
            <w:pPr>
              <w:spacing w:line="360" w:lineRule="auto"/>
              <w:rPr>
                <w:sz w:val="24"/>
                <w:szCs w:val="24"/>
              </w:rPr>
            </w:pPr>
          </w:p>
        </w:tc>
        <w:tc>
          <w:tcPr>
            <w:tcW w:w="1739" w:type="dxa"/>
          </w:tcPr>
          <w:p w14:paraId="5DEBAD22" w14:textId="77777777" w:rsidR="008A1961" w:rsidRPr="00442838" w:rsidRDefault="008A1961" w:rsidP="008A1961">
            <w:pPr>
              <w:spacing w:line="360" w:lineRule="auto"/>
              <w:rPr>
                <w:sz w:val="24"/>
                <w:szCs w:val="24"/>
              </w:rPr>
            </w:pPr>
          </w:p>
        </w:tc>
        <w:tc>
          <w:tcPr>
            <w:tcW w:w="1739" w:type="dxa"/>
          </w:tcPr>
          <w:p w14:paraId="355DDC33" w14:textId="77777777" w:rsidR="008A1961" w:rsidRPr="00442838" w:rsidRDefault="008A1961" w:rsidP="008A1961">
            <w:pPr>
              <w:spacing w:line="360" w:lineRule="auto"/>
              <w:rPr>
                <w:sz w:val="24"/>
                <w:szCs w:val="24"/>
              </w:rPr>
            </w:pPr>
          </w:p>
        </w:tc>
        <w:tc>
          <w:tcPr>
            <w:tcW w:w="1739" w:type="dxa"/>
          </w:tcPr>
          <w:p w14:paraId="6CD56B1D" w14:textId="77777777" w:rsidR="008A1961" w:rsidRPr="00442838" w:rsidRDefault="008A1961" w:rsidP="008A1961">
            <w:pPr>
              <w:spacing w:line="360" w:lineRule="auto"/>
              <w:rPr>
                <w:sz w:val="24"/>
                <w:szCs w:val="24"/>
              </w:rPr>
            </w:pPr>
          </w:p>
        </w:tc>
      </w:tr>
      <w:tr w:rsidR="008A1961" w:rsidRPr="00442838" w14:paraId="4250F385" w14:textId="77777777" w:rsidTr="008A1961">
        <w:tc>
          <w:tcPr>
            <w:tcW w:w="1860" w:type="dxa"/>
          </w:tcPr>
          <w:p w14:paraId="59CE9995" w14:textId="77777777" w:rsidR="008A1961" w:rsidRPr="00442838" w:rsidRDefault="008A1961" w:rsidP="008A1961">
            <w:pPr>
              <w:spacing w:line="360" w:lineRule="auto"/>
              <w:rPr>
                <w:sz w:val="24"/>
                <w:szCs w:val="24"/>
              </w:rPr>
            </w:pPr>
          </w:p>
        </w:tc>
        <w:tc>
          <w:tcPr>
            <w:tcW w:w="1840" w:type="dxa"/>
          </w:tcPr>
          <w:p w14:paraId="65E6E176" w14:textId="77777777" w:rsidR="008A1961" w:rsidRPr="00442838" w:rsidRDefault="008A1961" w:rsidP="008A1961">
            <w:pPr>
              <w:spacing w:line="360" w:lineRule="auto"/>
              <w:rPr>
                <w:sz w:val="24"/>
                <w:szCs w:val="24"/>
              </w:rPr>
            </w:pPr>
          </w:p>
        </w:tc>
        <w:tc>
          <w:tcPr>
            <w:tcW w:w="1873" w:type="dxa"/>
          </w:tcPr>
          <w:p w14:paraId="65646121" w14:textId="77777777" w:rsidR="008A1961" w:rsidRPr="00442838" w:rsidRDefault="008A1961" w:rsidP="008A1961">
            <w:pPr>
              <w:spacing w:line="360" w:lineRule="auto"/>
              <w:rPr>
                <w:sz w:val="24"/>
                <w:szCs w:val="24"/>
              </w:rPr>
            </w:pPr>
          </w:p>
        </w:tc>
        <w:tc>
          <w:tcPr>
            <w:tcW w:w="1739" w:type="dxa"/>
          </w:tcPr>
          <w:p w14:paraId="56EF1317" w14:textId="77777777" w:rsidR="008A1961" w:rsidRPr="00442838" w:rsidRDefault="008A1961" w:rsidP="008A1961">
            <w:pPr>
              <w:spacing w:line="360" w:lineRule="auto"/>
              <w:rPr>
                <w:sz w:val="24"/>
                <w:szCs w:val="24"/>
              </w:rPr>
            </w:pPr>
          </w:p>
        </w:tc>
        <w:tc>
          <w:tcPr>
            <w:tcW w:w="1739" w:type="dxa"/>
          </w:tcPr>
          <w:p w14:paraId="2CBC4CF9" w14:textId="77777777" w:rsidR="008A1961" w:rsidRPr="00442838" w:rsidRDefault="008A1961" w:rsidP="008A1961">
            <w:pPr>
              <w:spacing w:line="360" w:lineRule="auto"/>
              <w:rPr>
                <w:sz w:val="24"/>
                <w:szCs w:val="24"/>
              </w:rPr>
            </w:pPr>
          </w:p>
        </w:tc>
        <w:tc>
          <w:tcPr>
            <w:tcW w:w="1739" w:type="dxa"/>
          </w:tcPr>
          <w:p w14:paraId="4EE1AA59" w14:textId="77777777" w:rsidR="008A1961" w:rsidRPr="00442838" w:rsidRDefault="008A1961" w:rsidP="008A1961">
            <w:pPr>
              <w:spacing w:line="360" w:lineRule="auto"/>
              <w:rPr>
                <w:sz w:val="24"/>
                <w:szCs w:val="24"/>
              </w:rPr>
            </w:pPr>
          </w:p>
        </w:tc>
      </w:tr>
      <w:tr w:rsidR="008A1961" w:rsidRPr="00442838" w14:paraId="3502680A" w14:textId="77777777" w:rsidTr="008A1961">
        <w:tc>
          <w:tcPr>
            <w:tcW w:w="1860" w:type="dxa"/>
          </w:tcPr>
          <w:p w14:paraId="369B1154" w14:textId="77777777" w:rsidR="008A1961" w:rsidRPr="00442838" w:rsidRDefault="008A1961" w:rsidP="008A1961">
            <w:pPr>
              <w:spacing w:line="360" w:lineRule="auto"/>
              <w:rPr>
                <w:sz w:val="24"/>
                <w:szCs w:val="24"/>
              </w:rPr>
            </w:pPr>
          </w:p>
        </w:tc>
        <w:tc>
          <w:tcPr>
            <w:tcW w:w="1840" w:type="dxa"/>
          </w:tcPr>
          <w:p w14:paraId="75F49F73" w14:textId="77777777" w:rsidR="008A1961" w:rsidRPr="00442838" w:rsidRDefault="008A1961" w:rsidP="008A1961">
            <w:pPr>
              <w:spacing w:line="360" w:lineRule="auto"/>
              <w:rPr>
                <w:sz w:val="24"/>
                <w:szCs w:val="24"/>
              </w:rPr>
            </w:pPr>
          </w:p>
        </w:tc>
        <w:tc>
          <w:tcPr>
            <w:tcW w:w="1873" w:type="dxa"/>
          </w:tcPr>
          <w:p w14:paraId="4495FA1C" w14:textId="77777777" w:rsidR="008A1961" w:rsidRPr="00442838" w:rsidRDefault="008A1961" w:rsidP="008A1961">
            <w:pPr>
              <w:spacing w:line="360" w:lineRule="auto"/>
              <w:rPr>
                <w:sz w:val="24"/>
                <w:szCs w:val="24"/>
              </w:rPr>
            </w:pPr>
          </w:p>
        </w:tc>
        <w:tc>
          <w:tcPr>
            <w:tcW w:w="1739" w:type="dxa"/>
          </w:tcPr>
          <w:p w14:paraId="48A8DD69" w14:textId="77777777" w:rsidR="008A1961" w:rsidRPr="00442838" w:rsidRDefault="008A1961" w:rsidP="008A1961">
            <w:pPr>
              <w:spacing w:line="360" w:lineRule="auto"/>
              <w:rPr>
                <w:sz w:val="24"/>
                <w:szCs w:val="24"/>
              </w:rPr>
            </w:pPr>
          </w:p>
        </w:tc>
        <w:tc>
          <w:tcPr>
            <w:tcW w:w="1739" w:type="dxa"/>
          </w:tcPr>
          <w:p w14:paraId="1142EBCD" w14:textId="77777777" w:rsidR="008A1961" w:rsidRPr="00442838" w:rsidRDefault="008A1961" w:rsidP="008A1961">
            <w:pPr>
              <w:spacing w:line="360" w:lineRule="auto"/>
              <w:rPr>
                <w:sz w:val="24"/>
                <w:szCs w:val="24"/>
              </w:rPr>
            </w:pPr>
          </w:p>
        </w:tc>
        <w:tc>
          <w:tcPr>
            <w:tcW w:w="1739" w:type="dxa"/>
          </w:tcPr>
          <w:p w14:paraId="4F5CC51A" w14:textId="77777777" w:rsidR="008A1961" w:rsidRPr="00442838" w:rsidRDefault="008A1961" w:rsidP="008A1961">
            <w:pPr>
              <w:spacing w:line="360" w:lineRule="auto"/>
              <w:rPr>
                <w:sz w:val="24"/>
                <w:szCs w:val="24"/>
              </w:rPr>
            </w:pPr>
          </w:p>
        </w:tc>
      </w:tr>
      <w:tr w:rsidR="008A1961" w:rsidRPr="00442838" w14:paraId="31D06B05" w14:textId="77777777" w:rsidTr="008A1961">
        <w:tc>
          <w:tcPr>
            <w:tcW w:w="1860" w:type="dxa"/>
          </w:tcPr>
          <w:p w14:paraId="385E0932" w14:textId="77777777" w:rsidR="008A1961" w:rsidRPr="00442838" w:rsidRDefault="008A1961" w:rsidP="008A1961">
            <w:pPr>
              <w:spacing w:line="360" w:lineRule="auto"/>
              <w:rPr>
                <w:sz w:val="24"/>
                <w:szCs w:val="24"/>
              </w:rPr>
            </w:pPr>
          </w:p>
        </w:tc>
        <w:tc>
          <w:tcPr>
            <w:tcW w:w="1840" w:type="dxa"/>
          </w:tcPr>
          <w:p w14:paraId="0A939A89" w14:textId="77777777" w:rsidR="008A1961" w:rsidRPr="00442838" w:rsidRDefault="008A1961" w:rsidP="008A1961">
            <w:pPr>
              <w:spacing w:line="360" w:lineRule="auto"/>
              <w:rPr>
                <w:sz w:val="24"/>
                <w:szCs w:val="24"/>
              </w:rPr>
            </w:pPr>
          </w:p>
        </w:tc>
        <w:tc>
          <w:tcPr>
            <w:tcW w:w="1873" w:type="dxa"/>
          </w:tcPr>
          <w:p w14:paraId="5B9C254D" w14:textId="77777777" w:rsidR="008A1961" w:rsidRPr="00442838" w:rsidRDefault="008A1961" w:rsidP="008A1961">
            <w:pPr>
              <w:spacing w:line="360" w:lineRule="auto"/>
              <w:rPr>
                <w:sz w:val="24"/>
                <w:szCs w:val="24"/>
              </w:rPr>
            </w:pPr>
          </w:p>
        </w:tc>
        <w:tc>
          <w:tcPr>
            <w:tcW w:w="1739" w:type="dxa"/>
          </w:tcPr>
          <w:p w14:paraId="104FE945" w14:textId="77777777" w:rsidR="008A1961" w:rsidRPr="00442838" w:rsidRDefault="008A1961" w:rsidP="008A1961">
            <w:pPr>
              <w:spacing w:line="360" w:lineRule="auto"/>
              <w:rPr>
                <w:sz w:val="24"/>
                <w:szCs w:val="24"/>
              </w:rPr>
            </w:pPr>
          </w:p>
        </w:tc>
        <w:tc>
          <w:tcPr>
            <w:tcW w:w="1739" w:type="dxa"/>
          </w:tcPr>
          <w:p w14:paraId="64B4BDED" w14:textId="77777777" w:rsidR="008A1961" w:rsidRPr="00442838" w:rsidRDefault="008A1961" w:rsidP="008A1961">
            <w:pPr>
              <w:spacing w:line="360" w:lineRule="auto"/>
              <w:rPr>
                <w:sz w:val="24"/>
                <w:szCs w:val="24"/>
              </w:rPr>
            </w:pPr>
          </w:p>
        </w:tc>
        <w:tc>
          <w:tcPr>
            <w:tcW w:w="1739" w:type="dxa"/>
          </w:tcPr>
          <w:p w14:paraId="04E72057" w14:textId="77777777" w:rsidR="008A1961" w:rsidRPr="00442838" w:rsidRDefault="008A1961" w:rsidP="008A1961">
            <w:pPr>
              <w:spacing w:line="360" w:lineRule="auto"/>
              <w:rPr>
                <w:sz w:val="24"/>
                <w:szCs w:val="24"/>
              </w:rPr>
            </w:pPr>
          </w:p>
        </w:tc>
      </w:tr>
      <w:tr w:rsidR="008A1961" w:rsidRPr="00442838" w14:paraId="2DA4EED4" w14:textId="77777777" w:rsidTr="008A1961">
        <w:tc>
          <w:tcPr>
            <w:tcW w:w="1860" w:type="dxa"/>
          </w:tcPr>
          <w:p w14:paraId="23A66840" w14:textId="77777777" w:rsidR="008A1961" w:rsidRPr="00442838" w:rsidRDefault="008A1961" w:rsidP="008A1961">
            <w:pPr>
              <w:spacing w:line="360" w:lineRule="auto"/>
              <w:rPr>
                <w:sz w:val="24"/>
                <w:szCs w:val="24"/>
              </w:rPr>
            </w:pPr>
          </w:p>
        </w:tc>
        <w:tc>
          <w:tcPr>
            <w:tcW w:w="1840" w:type="dxa"/>
          </w:tcPr>
          <w:p w14:paraId="41FA1307" w14:textId="77777777" w:rsidR="008A1961" w:rsidRPr="00442838" w:rsidRDefault="008A1961" w:rsidP="008A1961">
            <w:pPr>
              <w:spacing w:line="360" w:lineRule="auto"/>
              <w:rPr>
                <w:sz w:val="24"/>
                <w:szCs w:val="24"/>
              </w:rPr>
            </w:pPr>
          </w:p>
        </w:tc>
        <w:tc>
          <w:tcPr>
            <w:tcW w:w="1873" w:type="dxa"/>
          </w:tcPr>
          <w:p w14:paraId="31B8BABA" w14:textId="77777777" w:rsidR="008A1961" w:rsidRPr="00442838" w:rsidRDefault="008A1961" w:rsidP="008A1961">
            <w:pPr>
              <w:spacing w:line="360" w:lineRule="auto"/>
              <w:rPr>
                <w:sz w:val="24"/>
                <w:szCs w:val="24"/>
              </w:rPr>
            </w:pPr>
          </w:p>
        </w:tc>
        <w:tc>
          <w:tcPr>
            <w:tcW w:w="1739" w:type="dxa"/>
          </w:tcPr>
          <w:p w14:paraId="16E03A7A" w14:textId="77777777" w:rsidR="008A1961" w:rsidRPr="00442838" w:rsidRDefault="008A1961" w:rsidP="008A1961">
            <w:pPr>
              <w:spacing w:line="360" w:lineRule="auto"/>
              <w:rPr>
                <w:sz w:val="24"/>
                <w:szCs w:val="24"/>
              </w:rPr>
            </w:pPr>
          </w:p>
        </w:tc>
        <w:tc>
          <w:tcPr>
            <w:tcW w:w="1739" w:type="dxa"/>
          </w:tcPr>
          <w:p w14:paraId="33302A0C" w14:textId="77777777" w:rsidR="008A1961" w:rsidRPr="00442838" w:rsidRDefault="008A1961" w:rsidP="008A1961">
            <w:pPr>
              <w:spacing w:line="360" w:lineRule="auto"/>
              <w:rPr>
                <w:sz w:val="24"/>
                <w:szCs w:val="24"/>
              </w:rPr>
            </w:pPr>
          </w:p>
        </w:tc>
        <w:tc>
          <w:tcPr>
            <w:tcW w:w="1739" w:type="dxa"/>
          </w:tcPr>
          <w:p w14:paraId="59C9CC06" w14:textId="77777777" w:rsidR="008A1961" w:rsidRPr="00442838" w:rsidRDefault="008A1961" w:rsidP="008A1961">
            <w:pPr>
              <w:spacing w:line="360" w:lineRule="auto"/>
              <w:rPr>
                <w:sz w:val="24"/>
                <w:szCs w:val="24"/>
              </w:rPr>
            </w:pPr>
          </w:p>
        </w:tc>
      </w:tr>
      <w:tr w:rsidR="008A1961" w:rsidRPr="00442838" w14:paraId="603A5083" w14:textId="77777777" w:rsidTr="008A1961">
        <w:tc>
          <w:tcPr>
            <w:tcW w:w="1860" w:type="dxa"/>
          </w:tcPr>
          <w:p w14:paraId="2B6AFD07" w14:textId="77777777" w:rsidR="008A1961" w:rsidRPr="00442838" w:rsidRDefault="008A1961" w:rsidP="008A1961">
            <w:pPr>
              <w:spacing w:line="360" w:lineRule="auto"/>
              <w:rPr>
                <w:sz w:val="24"/>
                <w:szCs w:val="24"/>
              </w:rPr>
            </w:pPr>
          </w:p>
        </w:tc>
        <w:tc>
          <w:tcPr>
            <w:tcW w:w="1840" w:type="dxa"/>
          </w:tcPr>
          <w:p w14:paraId="4279D05B" w14:textId="77777777" w:rsidR="008A1961" w:rsidRPr="00442838" w:rsidRDefault="008A1961" w:rsidP="008A1961">
            <w:pPr>
              <w:spacing w:line="360" w:lineRule="auto"/>
              <w:rPr>
                <w:sz w:val="24"/>
                <w:szCs w:val="24"/>
              </w:rPr>
            </w:pPr>
          </w:p>
        </w:tc>
        <w:tc>
          <w:tcPr>
            <w:tcW w:w="1873" w:type="dxa"/>
          </w:tcPr>
          <w:p w14:paraId="563B1297" w14:textId="77777777" w:rsidR="008A1961" w:rsidRPr="00442838" w:rsidRDefault="008A1961" w:rsidP="008A1961">
            <w:pPr>
              <w:spacing w:line="360" w:lineRule="auto"/>
              <w:rPr>
                <w:sz w:val="24"/>
                <w:szCs w:val="24"/>
              </w:rPr>
            </w:pPr>
          </w:p>
        </w:tc>
        <w:tc>
          <w:tcPr>
            <w:tcW w:w="1739" w:type="dxa"/>
          </w:tcPr>
          <w:p w14:paraId="33451B66" w14:textId="77777777" w:rsidR="008A1961" w:rsidRPr="00442838" w:rsidRDefault="008A1961" w:rsidP="008A1961">
            <w:pPr>
              <w:spacing w:line="360" w:lineRule="auto"/>
              <w:rPr>
                <w:sz w:val="24"/>
                <w:szCs w:val="24"/>
              </w:rPr>
            </w:pPr>
          </w:p>
        </w:tc>
        <w:tc>
          <w:tcPr>
            <w:tcW w:w="1739" w:type="dxa"/>
          </w:tcPr>
          <w:p w14:paraId="7D38EB26" w14:textId="77777777" w:rsidR="008A1961" w:rsidRPr="00442838" w:rsidRDefault="008A1961" w:rsidP="008A1961">
            <w:pPr>
              <w:spacing w:line="360" w:lineRule="auto"/>
              <w:rPr>
                <w:sz w:val="24"/>
                <w:szCs w:val="24"/>
              </w:rPr>
            </w:pPr>
          </w:p>
        </w:tc>
        <w:tc>
          <w:tcPr>
            <w:tcW w:w="1739" w:type="dxa"/>
          </w:tcPr>
          <w:p w14:paraId="0BA1FB82" w14:textId="77777777" w:rsidR="008A1961" w:rsidRPr="00442838" w:rsidRDefault="008A1961" w:rsidP="008A1961">
            <w:pPr>
              <w:spacing w:line="360" w:lineRule="auto"/>
              <w:rPr>
                <w:sz w:val="24"/>
                <w:szCs w:val="24"/>
              </w:rPr>
            </w:pPr>
          </w:p>
        </w:tc>
      </w:tr>
      <w:tr w:rsidR="008A1961" w:rsidRPr="00442838" w14:paraId="54DD86C7" w14:textId="77777777" w:rsidTr="008A1961">
        <w:tc>
          <w:tcPr>
            <w:tcW w:w="1860" w:type="dxa"/>
          </w:tcPr>
          <w:p w14:paraId="382FAAD3" w14:textId="77777777" w:rsidR="008A1961" w:rsidRPr="00442838" w:rsidRDefault="008A1961" w:rsidP="008A1961">
            <w:pPr>
              <w:spacing w:line="360" w:lineRule="auto"/>
              <w:rPr>
                <w:sz w:val="24"/>
                <w:szCs w:val="24"/>
              </w:rPr>
            </w:pPr>
          </w:p>
        </w:tc>
        <w:tc>
          <w:tcPr>
            <w:tcW w:w="1840" w:type="dxa"/>
          </w:tcPr>
          <w:p w14:paraId="17B93673" w14:textId="77777777" w:rsidR="008A1961" w:rsidRPr="00442838" w:rsidRDefault="008A1961" w:rsidP="008A1961">
            <w:pPr>
              <w:spacing w:line="360" w:lineRule="auto"/>
              <w:rPr>
                <w:sz w:val="24"/>
                <w:szCs w:val="24"/>
              </w:rPr>
            </w:pPr>
          </w:p>
        </w:tc>
        <w:tc>
          <w:tcPr>
            <w:tcW w:w="1873" w:type="dxa"/>
          </w:tcPr>
          <w:p w14:paraId="376A8C6E" w14:textId="77777777" w:rsidR="008A1961" w:rsidRPr="00442838" w:rsidRDefault="008A1961" w:rsidP="008A1961">
            <w:pPr>
              <w:spacing w:line="360" w:lineRule="auto"/>
              <w:rPr>
                <w:sz w:val="24"/>
                <w:szCs w:val="24"/>
              </w:rPr>
            </w:pPr>
          </w:p>
        </w:tc>
        <w:tc>
          <w:tcPr>
            <w:tcW w:w="1739" w:type="dxa"/>
          </w:tcPr>
          <w:p w14:paraId="0D9A29B6" w14:textId="77777777" w:rsidR="008A1961" w:rsidRPr="00442838" w:rsidRDefault="008A1961" w:rsidP="008A1961">
            <w:pPr>
              <w:spacing w:line="360" w:lineRule="auto"/>
              <w:rPr>
                <w:sz w:val="24"/>
                <w:szCs w:val="24"/>
              </w:rPr>
            </w:pPr>
          </w:p>
        </w:tc>
        <w:tc>
          <w:tcPr>
            <w:tcW w:w="1739" w:type="dxa"/>
          </w:tcPr>
          <w:p w14:paraId="6E3EE51C" w14:textId="77777777" w:rsidR="008A1961" w:rsidRPr="00442838" w:rsidRDefault="008A1961" w:rsidP="008A1961">
            <w:pPr>
              <w:spacing w:line="360" w:lineRule="auto"/>
              <w:rPr>
                <w:sz w:val="24"/>
                <w:szCs w:val="24"/>
              </w:rPr>
            </w:pPr>
          </w:p>
        </w:tc>
        <w:tc>
          <w:tcPr>
            <w:tcW w:w="1739" w:type="dxa"/>
          </w:tcPr>
          <w:p w14:paraId="7DE853A3" w14:textId="77777777" w:rsidR="008A1961" w:rsidRPr="00442838" w:rsidRDefault="008A1961" w:rsidP="008A1961">
            <w:pPr>
              <w:spacing w:line="360" w:lineRule="auto"/>
              <w:rPr>
                <w:sz w:val="24"/>
                <w:szCs w:val="24"/>
              </w:rPr>
            </w:pPr>
          </w:p>
        </w:tc>
      </w:tr>
      <w:tr w:rsidR="008A1961" w:rsidRPr="00442838" w14:paraId="2AA67F8A" w14:textId="77777777" w:rsidTr="008A1961">
        <w:tc>
          <w:tcPr>
            <w:tcW w:w="1860" w:type="dxa"/>
          </w:tcPr>
          <w:p w14:paraId="51887628" w14:textId="77777777" w:rsidR="008A1961" w:rsidRPr="00442838" w:rsidRDefault="008A1961" w:rsidP="008A1961">
            <w:pPr>
              <w:spacing w:line="360" w:lineRule="auto"/>
              <w:rPr>
                <w:sz w:val="24"/>
                <w:szCs w:val="24"/>
              </w:rPr>
            </w:pPr>
          </w:p>
        </w:tc>
        <w:tc>
          <w:tcPr>
            <w:tcW w:w="1840" w:type="dxa"/>
          </w:tcPr>
          <w:p w14:paraId="7B29ABA7" w14:textId="77777777" w:rsidR="008A1961" w:rsidRPr="00442838" w:rsidRDefault="008A1961" w:rsidP="008A1961">
            <w:pPr>
              <w:spacing w:line="360" w:lineRule="auto"/>
              <w:rPr>
                <w:sz w:val="24"/>
                <w:szCs w:val="24"/>
              </w:rPr>
            </w:pPr>
          </w:p>
        </w:tc>
        <w:tc>
          <w:tcPr>
            <w:tcW w:w="1873" w:type="dxa"/>
          </w:tcPr>
          <w:p w14:paraId="08AB1EAE" w14:textId="77777777" w:rsidR="008A1961" w:rsidRPr="00442838" w:rsidRDefault="008A1961" w:rsidP="008A1961">
            <w:pPr>
              <w:spacing w:line="360" w:lineRule="auto"/>
              <w:rPr>
                <w:sz w:val="24"/>
                <w:szCs w:val="24"/>
              </w:rPr>
            </w:pPr>
          </w:p>
        </w:tc>
        <w:tc>
          <w:tcPr>
            <w:tcW w:w="1739" w:type="dxa"/>
          </w:tcPr>
          <w:p w14:paraId="27C4BA2D" w14:textId="77777777" w:rsidR="008A1961" w:rsidRPr="00442838" w:rsidRDefault="008A1961" w:rsidP="008A1961">
            <w:pPr>
              <w:spacing w:line="360" w:lineRule="auto"/>
              <w:rPr>
                <w:sz w:val="24"/>
                <w:szCs w:val="24"/>
              </w:rPr>
            </w:pPr>
          </w:p>
        </w:tc>
        <w:tc>
          <w:tcPr>
            <w:tcW w:w="1739" w:type="dxa"/>
          </w:tcPr>
          <w:p w14:paraId="41271655" w14:textId="77777777" w:rsidR="008A1961" w:rsidRPr="00442838" w:rsidRDefault="008A1961" w:rsidP="008A1961">
            <w:pPr>
              <w:spacing w:line="360" w:lineRule="auto"/>
              <w:rPr>
                <w:sz w:val="24"/>
                <w:szCs w:val="24"/>
              </w:rPr>
            </w:pPr>
          </w:p>
        </w:tc>
        <w:tc>
          <w:tcPr>
            <w:tcW w:w="1739" w:type="dxa"/>
          </w:tcPr>
          <w:p w14:paraId="13908762" w14:textId="77777777" w:rsidR="008A1961" w:rsidRPr="00442838" w:rsidRDefault="008A1961" w:rsidP="008A1961">
            <w:pPr>
              <w:spacing w:line="360" w:lineRule="auto"/>
              <w:rPr>
                <w:sz w:val="24"/>
                <w:szCs w:val="24"/>
              </w:rPr>
            </w:pPr>
          </w:p>
        </w:tc>
      </w:tr>
      <w:tr w:rsidR="008A1961" w:rsidRPr="00442838" w14:paraId="44D3C421" w14:textId="77777777" w:rsidTr="008A1961">
        <w:tc>
          <w:tcPr>
            <w:tcW w:w="1860" w:type="dxa"/>
          </w:tcPr>
          <w:p w14:paraId="507788CE" w14:textId="77777777" w:rsidR="008A1961" w:rsidRPr="00442838" w:rsidRDefault="008A1961" w:rsidP="008A1961">
            <w:pPr>
              <w:spacing w:line="360" w:lineRule="auto"/>
              <w:rPr>
                <w:sz w:val="24"/>
                <w:szCs w:val="24"/>
              </w:rPr>
            </w:pPr>
          </w:p>
        </w:tc>
        <w:tc>
          <w:tcPr>
            <w:tcW w:w="1840" w:type="dxa"/>
          </w:tcPr>
          <w:p w14:paraId="14C81F1B" w14:textId="77777777" w:rsidR="008A1961" w:rsidRPr="00442838" w:rsidRDefault="008A1961" w:rsidP="008A1961">
            <w:pPr>
              <w:spacing w:line="360" w:lineRule="auto"/>
              <w:rPr>
                <w:sz w:val="24"/>
                <w:szCs w:val="24"/>
              </w:rPr>
            </w:pPr>
          </w:p>
        </w:tc>
        <w:tc>
          <w:tcPr>
            <w:tcW w:w="1873" w:type="dxa"/>
          </w:tcPr>
          <w:p w14:paraId="5C5E013C" w14:textId="77777777" w:rsidR="008A1961" w:rsidRPr="00442838" w:rsidRDefault="008A1961" w:rsidP="008A1961">
            <w:pPr>
              <w:spacing w:line="360" w:lineRule="auto"/>
              <w:rPr>
                <w:sz w:val="24"/>
                <w:szCs w:val="24"/>
              </w:rPr>
            </w:pPr>
          </w:p>
        </w:tc>
        <w:tc>
          <w:tcPr>
            <w:tcW w:w="1739" w:type="dxa"/>
          </w:tcPr>
          <w:p w14:paraId="1D623E01" w14:textId="77777777" w:rsidR="008A1961" w:rsidRPr="00442838" w:rsidRDefault="008A1961" w:rsidP="008A1961">
            <w:pPr>
              <w:spacing w:line="360" w:lineRule="auto"/>
              <w:rPr>
                <w:sz w:val="24"/>
                <w:szCs w:val="24"/>
              </w:rPr>
            </w:pPr>
          </w:p>
        </w:tc>
        <w:tc>
          <w:tcPr>
            <w:tcW w:w="1739" w:type="dxa"/>
          </w:tcPr>
          <w:p w14:paraId="5CF172B8" w14:textId="77777777" w:rsidR="008A1961" w:rsidRPr="00442838" w:rsidRDefault="008A1961" w:rsidP="008A1961">
            <w:pPr>
              <w:spacing w:line="360" w:lineRule="auto"/>
              <w:rPr>
                <w:sz w:val="24"/>
                <w:szCs w:val="24"/>
              </w:rPr>
            </w:pPr>
          </w:p>
        </w:tc>
        <w:tc>
          <w:tcPr>
            <w:tcW w:w="1739" w:type="dxa"/>
          </w:tcPr>
          <w:p w14:paraId="35CAEC30" w14:textId="77777777" w:rsidR="008A1961" w:rsidRPr="00442838" w:rsidRDefault="008A1961" w:rsidP="008A1961">
            <w:pPr>
              <w:spacing w:line="360" w:lineRule="auto"/>
              <w:rPr>
                <w:sz w:val="24"/>
                <w:szCs w:val="24"/>
              </w:rPr>
            </w:pPr>
          </w:p>
        </w:tc>
      </w:tr>
      <w:tr w:rsidR="008A1961" w:rsidRPr="00442838" w14:paraId="0BBC1077" w14:textId="77777777" w:rsidTr="008A1961">
        <w:tc>
          <w:tcPr>
            <w:tcW w:w="1860" w:type="dxa"/>
          </w:tcPr>
          <w:p w14:paraId="0B1805E6" w14:textId="77777777" w:rsidR="008A1961" w:rsidRPr="00442838" w:rsidRDefault="008A1961" w:rsidP="008A1961">
            <w:pPr>
              <w:spacing w:line="360" w:lineRule="auto"/>
              <w:rPr>
                <w:sz w:val="24"/>
                <w:szCs w:val="24"/>
              </w:rPr>
            </w:pPr>
          </w:p>
        </w:tc>
        <w:tc>
          <w:tcPr>
            <w:tcW w:w="1840" w:type="dxa"/>
          </w:tcPr>
          <w:p w14:paraId="33A70F37" w14:textId="77777777" w:rsidR="008A1961" w:rsidRPr="00442838" w:rsidRDefault="008A1961" w:rsidP="008A1961">
            <w:pPr>
              <w:spacing w:line="360" w:lineRule="auto"/>
              <w:rPr>
                <w:sz w:val="24"/>
                <w:szCs w:val="24"/>
              </w:rPr>
            </w:pPr>
          </w:p>
        </w:tc>
        <w:tc>
          <w:tcPr>
            <w:tcW w:w="1873" w:type="dxa"/>
          </w:tcPr>
          <w:p w14:paraId="2AFF6F79" w14:textId="77777777" w:rsidR="008A1961" w:rsidRPr="00442838" w:rsidRDefault="008A1961" w:rsidP="008A1961">
            <w:pPr>
              <w:spacing w:line="360" w:lineRule="auto"/>
              <w:rPr>
                <w:sz w:val="24"/>
                <w:szCs w:val="24"/>
              </w:rPr>
            </w:pPr>
          </w:p>
        </w:tc>
        <w:tc>
          <w:tcPr>
            <w:tcW w:w="1739" w:type="dxa"/>
          </w:tcPr>
          <w:p w14:paraId="24643B2B" w14:textId="77777777" w:rsidR="008A1961" w:rsidRPr="00442838" w:rsidRDefault="008A1961" w:rsidP="008A1961">
            <w:pPr>
              <w:spacing w:line="360" w:lineRule="auto"/>
              <w:rPr>
                <w:sz w:val="24"/>
                <w:szCs w:val="24"/>
              </w:rPr>
            </w:pPr>
          </w:p>
        </w:tc>
        <w:tc>
          <w:tcPr>
            <w:tcW w:w="1739" w:type="dxa"/>
          </w:tcPr>
          <w:p w14:paraId="343E9BAA" w14:textId="77777777" w:rsidR="008A1961" w:rsidRPr="00442838" w:rsidRDefault="008A1961" w:rsidP="008A1961">
            <w:pPr>
              <w:spacing w:line="360" w:lineRule="auto"/>
              <w:rPr>
                <w:sz w:val="24"/>
                <w:szCs w:val="24"/>
              </w:rPr>
            </w:pPr>
          </w:p>
        </w:tc>
        <w:tc>
          <w:tcPr>
            <w:tcW w:w="1739" w:type="dxa"/>
          </w:tcPr>
          <w:p w14:paraId="60E6A7B1" w14:textId="77777777" w:rsidR="008A1961" w:rsidRPr="00442838" w:rsidRDefault="008A1961" w:rsidP="008A1961">
            <w:pPr>
              <w:spacing w:line="360" w:lineRule="auto"/>
              <w:rPr>
                <w:sz w:val="24"/>
                <w:szCs w:val="24"/>
              </w:rPr>
            </w:pPr>
          </w:p>
        </w:tc>
      </w:tr>
      <w:tr w:rsidR="008A1961" w:rsidRPr="00442838" w14:paraId="0272791B" w14:textId="77777777" w:rsidTr="008A1961">
        <w:tc>
          <w:tcPr>
            <w:tcW w:w="1860" w:type="dxa"/>
          </w:tcPr>
          <w:p w14:paraId="48D04C91" w14:textId="77777777" w:rsidR="008A1961" w:rsidRPr="00442838" w:rsidRDefault="008A1961" w:rsidP="008A1961">
            <w:pPr>
              <w:spacing w:line="360" w:lineRule="auto"/>
              <w:rPr>
                <w:sz w:val="24"/>
                <w:szCs w:val="24"/>
              </w:rPr>
            </w:pPr>
          </w:p>
        </w:tc>
        <w:tc>
          <w:tcPr>
            <w:tcW w:w="1840" w:type="dxa"/>
          </w:tcPr>
          <w:p w14:paraId="7A163E60" w14:textId="77777777" w:rsidR="008A1961" w:rsidRPr="00442838" w:rsidRDefault="008A1961" w:rsidP="008A1961">
            <w:pPr>
              <w:spacing w:line="360" w:lineRule="auto"/>
              <w:rPr>
                <w:sz w:val="24"/>
                <w:szCs w:val="24"/>
              </w:rPr>
            </w:pPr>
          </w:p>
        </w:tc>
        <w:tc>
          <w:tcPr>
            <w:tcW w:w="1873" w:type="dxa"/>
          </w:tcPr>
          <w:p w14:paraId="4263D1B3" w14:textId="77777777" w:rsidR="008A1961" w:rsidRPr="00442838" w:rsidRDefault="008A1961" w:rsidP="008A1961">
            <w:pPr>
              <w:spacing w:line="360" w:lineRule="auto"/>
              <w:rPr>
                <w:sz w:val="24"/>
                <w:szCs w:val="24"/>
              </w:rPr>
            </w:pPr>
          </w:p>
        </w:tc>
        <w:tc>
          <w:tcPr>
            <w:tcW w:w="1739" w:type="dxa"/>
          </w:tcPr>
          <w:p w14:paraId="0A709E5E" w14:textId="77777777" w:rsidR="008A1961" w:rsidRPr="00442838" w:rsidRDefault="008A1961" w:rsidP="008A1961">
            <w:pPr>
              <w:spacing w:line="360" w:lineRule="auto"/>
              <w:rPr>
                <w:sz w:val="24"/>
                <w:szCs w:val="24"/>
              </w:rPr>
            </w:pPr>
          </w:p>
        </w:tc>
        <w:tc>
          <w:tcPr>
            <w:tcW w:w="1739" w:type="dxa"/>
          </w:tcPr>
          <w:p w14:paraId="1D782390" w14:textId="77777777" w:rsidR="008A1961" w:rsidRPr="00442838" w:rsidRDefault="008A1961" w:rsidP="008A1961">
            <w:pPr>
              <w:spacing w:line="360" w:lineRule="auto"/>
              <w:rPr>
                <w:sz w:val="24"/>
                <w:szCs w:val="24"/>
              </w:rPr>
            </w:pPr>
          </w:p>
        </w:tc>
        <w:tc>
          <w:tcPr>
            <w:tcW w:w="1739" w:type="dxa"/>
          </w:tcPr>
          <w:p w14:paraId="24F9139F" w14:textId="77777777" w:rsidR="008A1961" w:rsidRPr="00442838" w:rsidRDefault="008A1961" w:rsidP="008A1961">
            <w:pPr>
              <w:spacing w:line="360" w:lineRule="auto"/>
              <w:rPr>
                <w:sz w:val="24"/>
                <w:szCs w:val="24"/>
              </w:rPr>
            </w:pPr>
          </w:p>
        </w:tc>
      </w:tr>
      <w:tr w:rsidR="008A1961" w:rsidRPr="00442838" w14:paraId="3E3C1AE9" w14:textId="77777777" w:rsidTr="008A1961">
        <w:tc>
          <w:tcPr>
            <w:tcW w:w="1860" w:type="dxa"/>
          </w:tcPr>
          <w:p w14:paraId="7C9CB914" w14:textId="77777777" w:rsidR="008A1961" w:rsidRPr="00442838" w:rsidRDefault="008A1961" w:rsidP="008A1961">
            <w:pPr>
              <w:spacing w:line="360" w:lineRule="auto"/>
              <w:rPr>
                <w:sz w:val="24"/>
                <w:szCs w:val="24"/>
              </w:rPr>
            </w:pPr>
          </w:p>
        </w:tc>
        <w:tc>
          <w:tcPr>
            <w:tcW w:w="1840" w:type="dxa"/>
          </w:tcPr>
          <w:p w14:paraId="23751DEB" w14:textId="77777777" w:rsidR="008A1961" w:rsidRPr="00442838" w:rsidRDefault="008A1961" w:rsidP="008A1961">
            <w:pPr>
              <w:spacing w:line="360" w:lineRule="auto"/>
              <w:rPr>
                <w:sz w:val="24"/>
                <w:szCs w:val="24"/>
              </w:rPr>
            </w:pPr>
          </w:p>
        </w:tc>
        <w:tc>
          <w:tcPr>
            <w:tcW w:w="1873" w:type="dxa"/>
          </w:tcPr>
          <w:p w14:paraId="5F098F45" w14:textId="77777777" w:rsidR="008A1961" w:rsidRPr="00442838" w:rsidRDefault="008A1961" w:rsidP="008A1961">
            <w:pPr>
              <w:spacing w:line="360" w:lineRule="auto"/>
              <w:rPr>
                <w:sz w:val="24"/>
                <w:szCs w:val="24"/>
              </w:rPr>
            </w:pPr>
          </w:p>
        </w:tc>
        <w:tc>
          <w:tcPr>
            <w:tcW w:w="1739" w:type="dxa"/>
          </w:tcPr>
          <w:p w14:paraId="0CCA2E2D" w14:textId="77777777" w:rsidR="008A1961" w:rsidRPr="00442838" w:rsidRDefault="008A1961" w:rsidP="008A1961">
            <w:pPr>
              <w:spacing w:line="360" w:lineRule="auto"/>
              <w:rPr>
                <w:sz w:val="24"/>
                <w:szCs w:val="24"/>
              </w:rPr>
            </w:pPr>
          </w:p>
        </w:tc>
        <w:tc>
          <w:tcPr>
            <w:tcW w:w="1739" w:type="dxa"/>
          </w:tcPr>
          <w:p w14:paraId="435A1B3C" w14:textId="77777777" w:rsidR="008A1961" w:rsidRPr="00442838" w:rsidRDefault="008A1961" w:rsidP="008A1961">
            <w:pPr>
              <w:spacing w:line="360" w:lineRule="auto"/>
              <w:rPr>
                <w:sz w:val="24"/>
                <w:szCs w:val="24"/>
              </w:rPr>
            </w:pPr>
          </w:p>
        </w:tc>
        <w:tc>
          <w:tcPr>
            <w:tcW w:w="1739" w:type="dxa"/>
          </w:tcPr>
          <w:p w14:paraId="72D3B10C" w14:textId="77777777" w:rsidR="008A1961" w:rsidRPr="00442838" w:rsidRDefault="008A1961" w:rsidP="008A1961">
            <w:pPr>
              <w:spacing w:line="360" w:lineRule="auto"/>
              <w:rPr>
                <w:sz w:val="24"/>
                <w:szCs w:val="24"/>
              </w:rPr>
            </w:pPr>
          </w:p>
        </w:tc>
      </w:tr>
      <w:tr w:rsidR="008A1961" w:rsidRPr="00442838" w14:paraId="777D72C4" w14:textId="77777777" w:rsidTr="008A1961">
        <w:tc>
          <w:tcPr>
            <w:tcW w:w="1860" w:type="dxa"/>
          </w:tcPr>
          <w:p w14:paraId="22E138BC" w14:textId="77777777" w:rsidR="008A1961" w:rsidRPr="00442838" w:rsidRDefault="008A1961" w:rsidP="008A1961">
            <w:pPr>
              <w:spacing w:line="360" w:lineRule="auto"/>
              <w:rPr>
                <w:sz w:val="24"/>
                <w:szCs w:val="24"/>
              </w:rPr>
            </w:pPr>
          </w:p>
        </w:tc>
        <w:tc>
          <w:tcPr>
            <w:tcW w:w="1840" w:type="dxa"/>
          </w:tcPr>
          <w:p w14:paraId="354A40D7" w14:textId="77777777" w:rsidR="008A1961" w:rsidRPr="00442838" w:rsidRDefault="008A1961" w:rsidP="008A1961">
            <w:pPr>
              <w:spacing w:line="360" w:lineRule="auto"/>
              <w:rPr>
                <w:sz w:val="24"/>
                <w:szCs w:val="24"/>
              </w:rPr>
            </w:pPr>
          </w:p>
        </w:tc>
        <w:tc>
          <w:tcPr>
            <w:tcW w:w="1873" w:type="dxa"/>
          </w:tcPr>
          <w:p w14:paraId="7CA648F3" w14:textId="77777777" w:rsidR="008A1961" w:rsidRPr="00442838" w:rsidRDefault="008A1961" w:rsidP="008A1961">
            <w:pPr>
              <w:spacing w:line="360" w:lineRule="auto"/>
              <w:rPr>
                <w:sz w:val="24"/>
                <w:szCs w:val="24"/>
              </w:rPr>
            </w:pPr>
          </w:p>
        </w:tc>
        <w:tc>
          <w:tcPr>
            <w:tcW w:w="1739" w:type="dxa"/>
          </w:tcPr>
          <w:p w14:paraId="1249921C" w14:textId="77777777" w:rsidR="008A1961" w:rsidRPr="00442838" w:rsidRDefault="008A1961" w:rsidP="008A1961">
            <w:pPr>
              <w:spacing w:line="360" w:lineRule="auto"/>
              <w:rPr>
                <w:sz w:val="24"/>
                <w:szCs w:val="24"/>
              </w:rPr>
            </w:pPr>
          </w:p>
        </w:tc>
        <w:tc>
          <w:tcPr>
            <w:tcW w:w="1739" w:type="dxa"/>
          </w:tcPr>
          <w:p w14:paraId="2B76EB27" w14:textId="77777777" w:rsidR="008A1961" w:rsidRPr="00442838" w:rsidRDefault="008A1961" w:rsidP="008A1961">
            <w:pPr>
              <w:spacing w:line="360" w:lineRule="auto"/>
              <w:rPr>
                <w:sz w:val="24"/>
                <w:szCs w:val="24"/>
              </w:rPr>
            </w:pPr>
          </w:p>
        </w:tc>
        <w:tc>
          <w:tcPr>
            <w:tcW w:w="1739" w:type="dxa"/>
          </w:tcPr>
          <w:p w14:paraId="0C280CBD" w14:textId="77777777" w:rsidR="008A1961" w:rsidRPr="00442838" w:rsidRDefault="008A1961" w:rsidP="008A1961">
            <w:pPr>
              <w:spacing w:line="360" w:lineRule="auto"/>
              <w:rPr>
                <w:sz w:val="24"/>
                <w:szCs w:val="24"/>
              </w:rPr>
            </w:pPr>
          </w:p>
        </w:tc>
      </w:tr>
      <w:tr w:rsidR="008A1961" w:rsidRPr="00442838" w14:paraId="200F5473" w14:textId="77777777" w:rsidTr="008A1961">
        <w:tc>
          <w:tcPr>
            <w:tcW w:w="1860" w:type="dxa"/>
          </w:tcPr>
          <w:p w14:paraId="22A8CDAE" w14:textId="77777777" w:rsidR="008A1961" w:rsidRPr="00442838" w:rsidRDefault="008A1961" w:rsidP="008A1961">
            <w:pPr>
              <w:spacing w:line="360" w:lineRule="auto"/>
              <w:rPr>
                <w:sz w:val="24"/>
                <w:szCs w:val="24"/>
              </w:rPr>
            </w:pPr>
          </w:p>
        </w:tc>
        <w:tc>
          <w:tcPr>
            <w:tcW w:w="1840" w:type="dxa"/>
          </w:tcPr>
          <w:p w14:paraId="40E74515" w14:textId="77777777" w:rsidR="008A1961" w:rsidRPr="00442838" w:rsidRDefault="008A1961" w:rsidP="008A1961">
            <w:pPr>
              <w:spacing w:line="360" w:lineRule="auto"/>
              <w:rPr>
                <w:sz w:val="24"/>
                <w:szCs w:val="24"/>
              </w:rPr>
            </w:pPr>
          </w:p>
        </w:tc>
        <w:tc>
          <w:tcPr>
            <w:tcW w:w="1873" w:type="dxa"/>
          </w:tcPr>
          <w:p w14:paraId="03520B4D" w14:textId="77777777" w:rsidR="008A1961" w:rsidRPr="00442838" w:rsidRDefault="008A1961" w:rsidP="008A1961">
            <w:pPr>
              <w:spacing w:line="360" w:lineRule="auto"/>
              <w:rPr>
                <w:sz w:val="24"/>
                <w:szCs w:val="24"/>
              </w:rPr>
            </w:pPr>
          </w:p>
        </w:tc>
        <w:tc>
          <w:tcPr>
            <w:tcW w:w="1739" w:type="dxa"/>
          </w:tcPr>
          <w:p w14:paraId="7D884630" w14:textId="77777777" w:rsidR="008A1961" w:rsidRPr="00442838" w:rsidRDefault="008A1961" w:rsidP="008A1961">
            <w:pPr>
              <w:spacing w:line="360" w:lineRule="auto"/>
              <w:rPr>
                <w:sz w:val="24"/>
                <w:szCs w:val="24"/>
              </w:rPr>
            </w:pPr>
          </w:p>
        </w:tc>
        <w:tc>
          <w:tcPr>
            <w:tcW w:w="1739" w:type="dxa"/>
          </w:tcPr>
          <w:p w14:paraId="6FF988A3" w14:textId="77777777" w:rsidR="008A1961" w:rsidRPr="00442838" w:rsidRDefault="008A1961" w:rsidP="008A1961">
            <w:pPr>
              <w:spacing w:line="360" w:lineRule="auto"/>
              <w:rPr>
                <w:sz w:val="24"/>
                <w:szCs w:val="24"/>
              </w:rPr>
            </w:pPr>
          </w:p>
        </w:tc>
        <w:tc>
          <w:tcPr>
            <w:tcW w:w="1739" w:type="dxa"/>
          </w:tcPr>
          <w:p w14:paraId="52FBC708" w14:textId="77777777" w:rsidR="008A1961" w:rsidRPr="00442838" w:rsidRDefault="008A1961" w:rsidP="008A1961">
            <w:pPr>
              <w:spacing w:line="360" w:lineRule="auto"/>
              <w:rPr>
                <w:sz w:val="24"/>
                <w:szCs w:val="24"/>
              </w:rPr>
            </w:pPr>
          </w:p>
        </w:tc>
      </w:tr>
      <w:tr w:rsidR="008A1961" w:rsidRPr="00442838" w14:paraId="47149875" w14:textId="77777777" w:rsidTr="008A1961">
        <w:tc>
          <w:tcPr>
            <w:tcW w:w="1860" w:type="dxa"/>
          </w:tcPr>
          <w:p w14:paraId="072791C1" w14:textId="77777777" w:rsidR="008A1961" w:rsidRPr="00442838" w:rsidRDefault="008A1961" w:rsidP="008A1961">
            <w:pPr>
              <w:spacing w:line="360" w:lineRule="auto"/>
              <w:rPr>
                <w:sz w:val="24"/>
                <w:szCs w:val="24"/>
              </w:rPr>
            </w:pPr>
          </w:p>
        </w:tc>
        <w:tc>
          <w:tcPr>
            <w:tcW w:w="1840" w:type="dxa"/>
          </w:tcPr>
          <w:p w14:paraId="140F41A7" w14:textId="77777777" w:rsidR="008A1961" w:rsidRPr="00442838" w:rsidRDefault="008A1961" w:rsidP="008A1961">
            <w:pPr>
              <w:spacing w:line="360" w:lineRule="auto"/>
              <w:rPr>
                <w:sz w:val="24"/>
                <w:szCs w:val="24"/>
              </w:rPr>
            </w:pPr>
          </w:p>
        </w:tc>
        <w:tc>
          <w:tcPr>
            <w:tcW w:w="1873" w:type="dxa"/>
          </w:tcPr>
          <w:p w14:paraId="28566169" w14:textId="77777777" w:rsidR="008A1961" w:rsidRPr="00442838" w:rsidRDefault="008A1961" w:rsidP="008A1961">
            <w:pPr>
              <w:spacing w:line="360" w:lineRule="auto"/>
              <w:rPr>
                <w:sz w:val="24"/>
                <w:szCs w:val="24"/>
              </w:rPr>
            </w:pPr>
          </w:p>
        </w:tc>
        <w:tc>
          <w:tcPr>
            <w:tcW w:w="1739" w:type="dxa"/>
          </w:tcPr>
          <w:p w14:paraId="14E3C666" w14:textId="77777777" w:rsidR="008A1961" w:rsidRPr="00442838" w:rsidRDefault="008A1961" w:rsidP="008A1961">
            <w:pPr>
              <w:spacing w:line="360" w:lineRule="auto"/>
              <w:rPr>
                <w:sz w:val="24"/>
                <w:szCs w:val="24"/>
              </w:rPr>
            </w:pPr>
          </w:p>
        </w:tc>
        <w:tc>
          <w:tcPr>
            <w:tcW w:w="1739" w:type="dxa"/>
          </w:tcPr>
          <w:p w14:paraId="013EF4F3" w14:textId="77777777" w:rsidR="008A1961" w:rsidRPr="00442838" w:rsidRDefault="008A1961" w:rsidP="008A1961">
            <w:pPr>
              <w:spacing w:line="360" w:lineRule="auto"/>
              <w:rPr>
                <w:sz w:val="24"/>
                <w:szCs w:val="24"/>
              </w:rPr>
            </w:pPr>
          </w:p>
        </w:tc>
        <w:tc>
          <w:tcPr>
            <w:tcW w:w="1739" w:type="dxa"/>
          </w:tcPr>
          <w:p w14:paraId="6747C31A" w14:textId="77777777" w:rsidR="008A1961" w:rsidRPr="00442838" w:rsidRDefault="008A1961" w:rsidP="008A1961">
            <w:pPr>
              <w:spacing w:line="360" w:lineRule="auto"/>
              <w:rPr>
                <w:sz w:val="24"/>
                <w:szCs w:val="24"/>
              </w:rPr>
            </w:pPr>
          </w:p>
        </w:tc>
      </w:tr>
      <w:tr w:rsidR="008A1961" w:rsidRPr="00442838" w14:paraId="75522E08" w14:textId="77777777" w:rsidTr="008A1961">
        <w:tc>
          <w:tcPr>
            <w:tcW w:w="1860" w:type="dxa"/>
          </w:tcPr>
          <w:p w14:paraId="7C29A7E7" w14:textId="77777777" w:rsidR="008A1961" w:rsidRPr="00442838" w:rsidRDefault="008A1961" w:rsidP="008A1961">
            <w:pPr>
              <w:spacing w:line="360" w:lineRule="auto"/>
              <w:rPr>
                <w:sz w:val="24"/>
                <w:szCs w:val="24"/>
              </w:rPr>
            </w:pPr>
          </w:p>
        </w:tc>
        <w:tc>
          <w:tcPr>
            <w:tcW w:w="1840" w:type="dxa"/>
          </w:tcPr>
          <w:p w14:paraId="651B3C3B" w14:textId="77777777" w:rsidR="008A1961" w:rsidRPr="00442838" w:rsidRDefault="008A1961" w:rsidP="008A1961">
            <w:pPr>
              <w:spacing w:line="360" w:lineRule="auto"/>
              <w:rPr>
                <w:sz w:val="24"/>
                <w:szCs w:val="24"/>
              </w:rPr>
            </w:pPr>
          </w:p>
        </w:tc>
        <w:tc>
          <w:tcPr>
            <w:tcW w:w="1873" w:type="dxa"/>
          </w:tcPr>
          <w:p w14:paraId="60E29240" w14:textId="77777777" w:rsidR="008A1961" w:rsidRPr="00442838" w:rsidRDefault="008A1961" w:rsidP="008A1961">
            <w:pPr>
              <w:spacing w:line="360" w:lineRule="auto"/>
              <w:rPr>
                <w:sz w:val="24"/>
                <w:szCs w:val="24"/>
              </w:rPr>
            </w:pPr>
          </w:p>
        </w:tc>
        <w:tc>
          <w:tcPr>
            <w:tcW w:w="1739" w:type="dxa"/>
          </w:tcPr>
          <w:p w14:paraId="6F1193E3" w14:textId="77777777" w:rsidR="008A1961" w:rsidRPr="00442838" w:rsidRDefault="008A1961" w:rsidP="008A1961">
            <w:pPr>
              <w:spacing w:line="360" w:lineRule="auto"/>
              <w:rPr>
                <w:sz w:val="24"/>
                <w:szCs w:val="24"/>
              </w:rPr>
            </w:pPr>
          </w:p>
        </w:tc>
        <w:tc>
          <w:tcPr>
            <w:tcW w:w="1739" w:type="dxa"/>
          </w:tcPr>
          <w:p w14:paraId="10636839" w14:textId="77777777" w:rsidR="008A1961" w:rsidRPr="00442838" w:rsidRDefault="008A1961" w:rsidP="008A1961">
            <w:pPr>
              <w:spacing w:line="360" w:lineRule="auto"/>
              <w:rPr>
                <w:sz w:val="24"/>
                <w:szCs w:val="24"/>
              </w:rPr>
            </w:pPr>
          </w:p>
        </w:tc>
        <w:tc>
          <w:tcPr>
            <w:tcW w:w="1739" w:type="dxa"/>
          </w:tcPr>
          <w:p w14:paraId="50A216D1" w14:textId="77777777" w:rsidR="008A1961" w:rsidRPr="00442838" w:rsidRDefault="008A1961" w:rsidP="008A1961">
            <w:pPr>
              <w:spacing w:line="360" w:lineRule="auto"/>
              <w:rPr>
                <w:sz w:val="24"/>
                <w:szCs w:val="24"/>
              </w:rPr>
            </w:pPr>
          </w:p>
        </w:tc>
      </w:tr>
      <w:tr w:rsidR="008A1961" w:rsidRPr="00442838" w14:paraId="2015B161" w14:textId="77777777" w:rsidTr="008A1961">
        <w:tc>
          <w:tcPr>
            <w:tcW w:w="1860" w:type="dxa"/>
          </w:tcPr>
          <w:p w14:paraId="6CBCEE80" w14:textId="77777777" w:rsidR="008A1961" w:rsidRPr="00442838" w:rsidRDefault="008A1961" w:rsidP="008A1961">
            <w:pPr>
              <w:spacing w:line="360" w:lineRule="auto"/>
              <w:rPr>
                <w:sz w:val="24"/>
                <w:szCs w:val="24"/>
              </w:rPr>
            </w:pPr>
          </w:p>
        </w:tc>
        <w:tc>
          <w:tcPr>
            <w:tcW w:w="1840" w:type="dxa"/>
          </w:tcPr>
          <w:p w14:paraId="27169F9C" w14:textId="77777777" w:rsidR="008A1961" w:rsidRPr="00442838" w:rsidRDefault="008A1961" w:rsidP="008A1961">
            <w:pPr>
              <w:spacing w:line="360" w:lineRule="auto"/>
              <w:rPr>
                <w:sz w:val="24"/>
                <w:szCs w:val="24"/>
              </w:rPr>
            </w:pPr>
          </w:p>
        </w:tc>
        <w:tc>
          <w:tcPr>
            <w:tcW w:w="1873" w:type="dxa"/>
          </w:tcPr>
          <w:p w14:paraId="29F5E7EF" w14:textId="77777777" w:rsidR="008A1961" w:rsidRPr="00442838" w:rsidRDefault="008A1961" w:rsidP="008A1961">
            <w:pPr>
              <w:spacing w:line="360" w:lineRule="auto"/>
              <w:rPr>
                <w:sz w:val="24"/>
                <w:szCs w:val="24"/>
              </w:rPr>
            </w:pPr>
          </w:p>
        </w:tc>
        <w:tc>
          <w:tcPr>
            <w:tcW w:w="1739" w:type="dxa"/>
          </w:tcPr>
          <w:p w14:paraId="59CF8182" w14:textId="77777777" w:rsidR="008A1961" w:rsidRPr="00442838" w:rsidRDefault="008A1961" w:rsidP="008A1961">
            <w:pPr>
              <w:spacing w:line="360" w:lineRule="auto"/>
              <w:rPr>
                <w:sz w:val="24"/>
                <w:szCs w:val="24"/>
              </w:rPr>
            </w:pPr>
          </w:p>
        </w:tc>
        <w:tc>
          <w:tcPr>
            <w:tcW w:w="1739" w:type="dxa"/>
          </w:tcPr>
          <w:p w14:paraId="08A82F39" w14:textId="77777777" w:rsidR="008A1961" w:rsidRPr="00442838" w:rsidRDefault="008A1961" w:rsidP="008A1961">
            <w:pPr>
              <w:spacing w:line="360" w:lineRule="auto"/>
              <w:rPr>
                <w:sz w:val="24"/>
                <w:szCs w:val="24"/>
              </w:rPr>
            </w:pPr>
          </w:p>
        </w:tc>
        <w:tc>
          <w:tcPr>
            <w:tcW w:w="1739" w:type="dxa"/>
          </w:tcPr>
          <w:p w14:paraId="37284CC3" w14:textId="77777777" w:rsidR="008A1961" w:rsidRPr="00442838" w:rsidRDefault="008A1961" w:rsidP="008A1961">
            <w:pPr>
              <w:spacing w:line="360" w:lineRule="auto"/>
              <w:rPr>
                <w:sz w:val="24"/>
                <w:szCs w:val="24"/>
              </w:rPr>
            </w:pPr>
          </w:p>
        </w:tc>
      </w:tr>
      <w:tr w:rsidR="008A1961" w:rsidRPr="00442838" w14:paraId="76773C26" w14:textId="77777777" w:rsidTr="008A1961">
        <w:tc>
          <w:tcPr>
            <w:tcW w:w="1860" w:type="dxa"/>
          </w:tcPr>
          <w:p w14:paraId="7B429639" w14:textId="77777777" w:rsidR="008A1961" w:rsidRPr="00442838" w:rsidRDefault="008A1961" w:rsidP="008A1961">
            <w:pPr>
              <w:spacing w:line="360" w:lineRule="auto"/>
              <w:rPr>
                <w:sz w:val="24"/>
                <w:szCs w:val="24"/>
              </w:rPr>
            </w:pPr>
          </w:p>
        </w:tc>
        <w:tc>
          <w:tcPr>
            <w:tcW w:w="1840" w:type="dxa"/>
          </w:tcPr>
          <w:p w14:paraId="448A0D8E" w14:textId="77777777" w:rsidR="008A1961" w:rsidRPr="00442838" w:rsidRDefault="008A1961" w:rsidP="008A1961">
            <w:pPr>
              <w:spacing w:line="360" w:lineRule="auto"/>
              <w:rPr>
                <w:sz w:val="24"/>
                <w:szCs w:val="24"/>
              </w:rPr>
            </w:pPr>
          </w:p>
        </w:tc>
        <w:tc>
          <w:tcPr>
            <w:tcW w:w="1873" w:type="dxa"/>
          </w:tcPr>
          <w:p w14:paraId="7F36DC5F" w14:textId="77777777" w:rsidR="008A1961" w:rsidRPr="00442838" w:rsidRDefault="008A1961" w:rsidP="008A1961">
            <w:pPr>
              <w:spacing w:line="360" w:lineRule="auto"/>
              <w:rPr>
                <w:sz w:val="24"/>
                <w:szCs w:val="24"/>
              </w:rPr>
            </w:pPr>
          </w:p>
        </w:tc>
        <w:tc>
          <w:tcPr>
            <w:tcW w:w="1739" w:type="dxa"/>
          </w:tcPr>
          <w:p w14:paraId="76B115E7" w14:textId="77777777" w:rsidR="008A1961" w:rsidRPr="00442838" w:rsidRDefault="008A1961" w:rsidP="008A1961">
            <w:pPr>
              <w:spacing w:line="360" w:lineRule="auto"/>
              <w:rPr>
                <w:sz w:val="24"/>
                <w:szCs w:val="24"/>
              </w:rPr>
            </w:pPr>
          </w:p>
        </w:tc>
        <w:tc>
          <w:tcPr>
            <w:tcW w:w="1739" w:type="dxa"/>
          </w:tcPr>
          <w:p w14:paraId="02A2469E" w14:textId="77777777" w:rsidR="008A1961" w:rsidRPr="00442838" w:rsidRDefault="008A1961" w:rsidP="008A1961">
            <w:pPr>
              <w:spacing w:line="360" w:lineRule="auto"/>
              <w:rPr>
                <w:sz w:val="24"/>
                <w:szCs w:val="24"/>
              </w:rPr>
            </w:pPr>
          </w:p>
        </w:tc>
        <w:tc>
          <w:tcPr>
            <w:tcW w:w="1739" w:type="dxa"/>
          </w:tcPr>
          <w:p w14:paraId="267BCD14" w14:textId="77777777" w:rsidR="008A1961" w:rsidRPr="00442838" w:rsidRDefault="008A1961" w:rsidP="008A1961">
            <w:pPr>
              <w:spacing w:line="360" w:lineRule="auto"/>
              <w:rPr>
                <w:sz w:val="24"/>
                <w:szCs w:val="24"/>
              </w:rPr>
            </w:pPr>
          </w:p>
        </w:tc>
      </w:tr>
      <w:tr w:rsidR="008A1961" w:rsidRPr="00442838" w14:paraId="7581C391" w14:textId="77777777" w:rsidTr="008A1961">
        <w:tc>
          <w:tcPr>
            <w:tcW w:w="1860" w:type="dxa"/>
          </w:tcPr>
          <w:p w14:paraId="574B8460" w14:textId="77777777" w:rsidR="008A1961" w:rsidRPr="00442838" w:rsidRDefault="008A1961" w:rsidP="008A1961">
            <w:pPr>
              <w:spacing w:line="360" w:lineRule="auto"/>
              <w:rPr>
                <w:sz w:val="24"/>
                <w:szCs w:val="24"/>
              </w:rPr>
            </w:pPr>
          </w:p>
        </w:tc>
        <w:tc>
          <w:tcPr>
            <w:tcW w:w="1840" w:type="dxa"/>
          </w:tcPr>
          <w:p w14:paraId="07223969" w14:textId="77777777" w:rsidR="008A1961" w:rsidRPr="00442838" w:rsidRDefault="008A1961" w:rsidP="008A1961">
            <w:pPr>
              <w:spacing w:line="360" w:lineRule="auto"/>
              <w:rPr>
                <w:sz w:val="24"/>
                <w:szCs w:val="24"/>
              </w:rPr>
            </w:pPr>
          </w:p>
        </w:tc>
        <w:tc>
          <w:tcPr>
            <w:tcW w:w="1873" w:type="dxa"/>
          </w:tcPr>
          <w:p w14:paraId="47011F27" w14:textId="77777777" w:rsidR="008A1961" w:rsidRPr="00442838" w:rsidRDefault="008A1961" w:rsidP="008A1961">
            <w:pPr>
              <w:spacing w:line="360" w:lineRule="auto"/>
              <w:rPr>
                <w:sz w:val="24"/>
                <w:szCs w:val="24"/>
              </w:rPr>
            </w:pPr>
          </w:p>
        </w:tc>
        <w:tc>
          <w:tcPr>
            <w:tcW w:w="1739" w:type="dxa"/>
          </w:tcPr>
          <w:p w14:paraId="1114E2E1" w14:textId="77777777" w:rsidR="008A1961" w:rsidRPr="00442838" w:rsidRDefault="008A1961" w:rsidP="008A1961">
            <w:pPr>
              <w:spacing w:line="360" w:lineRule="auto"/>
              <w:rPr>
                <w:sz w:val="24"/>
                <w:szCs w:val="24"/>
              </w:rPr>
            </w:pPr>
          </w:p>
        </w:tc>
        <w:tc>
          <w:tcPr>
            <w:tcW w:w="1739" w:type="dxa"/>
          </w:tcPr>
          <w:p w14:paraId="69507EB1" w14:textId="77777777" w:rsidR="008A1961" w:rsidRPr="00442838" w:rsidRDefault="008A1961" w:rsidP="008A1961">
            <w:pPr>
              <w:spacing w:line="360" w:lineRule="auto"/>
              <w:rPr>
                <w:sz w:val="24"/>
                <w:szCs w:val="24"/>
              </w:rPr>
            </w:pPr>
          </w:p>
        </w:tc>
        <w:tc>
          <w:tcPr>
            <w:tcW w:w="1739" w:type="dxa"/>
          </w:tcPr>
          <w:p w14:paraId="50194BE7" w14:textId="77777777" w:rsidR="008A1961" w:rsidRPr="00442838" w:rsidRDefault="008A1961" w:rsidP="008A1961">
            <w:pPr>
              <w:spacing w:line="360" w:lineRule="auto"/>
              <w:rPr>
                <w:sz w:val="24"/>
                <w:szCs w:val="24"/>
              </w:rPr>
            </w:pPr>
          </w:p>
        </w:tc>
      </w:tr>
      <w:tr w:rsidR="008A1961" w:rsidRPr="00442838" w14:paraId="63D8CE13" w14:textId="77777777" w:rsidTr="008A1961">
        <w:tc>
          <w:tcPr>
            <w:tcW w:w="1860" w:type="dxa"/>
          </w:tcPr>
          <w:p w14:paraId="0E388C09" w14:textId="77777777" w:rsidR="008A1961" w:rsidRPr="00442838" w:rsidRDefault="008A1961" w:rsidP="008A1961">
            <w:pPr>
              <w:spacing w:line="360" w:lineRule="auto"/>
              <w:rPr>
                <w:sz w:val="24"/>
                <w:szCs w:val="24"/>
              </w:rPr>
            </w:pPr>
          </w:p>
        </w:tc>
        <w:tc>
          <w:tcPr>
            <w:tcW w:w="1840" w:type="dxa"/>
          </w:tcPr>
          <w:p w14:paraId="2A610093" w14:textId="77777777" w:rsidR="008A1961" w:rsidRPr="00442838" w:rsidRDefault="008A1961" w:rsidP="008A1961">
            <w:pPr>
              <w:spacing w:line="360" w:lineRule="auto"/>
              <w:rPr>
                <w:sz w:val="24"/>
                <w:szCs w:val="24"/>
              </w:rPr>
            </w:pPr>
          </w:p>
        </w:tc>
        <w:tc>
          <w:tcPr>
            <w:tcW w:w="1873" w:type="dxa"/>
          </w:tcPr>
          <w:p w14:paraId="665FCFEE" w14:textId="77777777" w:rsidR="008A1961" w:rsidRPr="00442838" w:rsidRDefault="008A1961" w:rsidP="008A1961">
            <w:pPr>
              <w:spacing w:line="360" w:lineRule="auto"/>
              <w:rPr>
                <w:sz w:val="24"/>
                <w:szCs w:val="24"/>
              </w:rPr>
            </w:pPr>
          </w:p>
        </w:tc>
        <w:tc>
          <w:tcPr>
            <w:tcW w:w="1739" w:type="dxa"/>
          </w:tcPr>
          <w:p w14:paraId="04B8D713" w14:textId="77777777" w:rsidR="008A1961" w:rsidRPr="00442838" w:rsidRDefault="008A1961" w:rsidP="008A1961">
            <w:pPr>
              <w:spacing w:line="360" w:lineRule="auto"/>
              <w:rPr>
                <w:sz w:val="24"/>
                <w:szCs w:val="24"/>
              </w:rPr>
            </w:pPr>
          </w:p>
        </w:tc>
        <w:tc>
          <w:tcPr>
            <w:tcW w:w="1739" w:type="dxa"/>
          </w:tcPr>
          <w:p w14:paraId="421F9FCF" w14:textId="77777777" w:rsidR="008A1961" w:rsidRPr="00442838" w:rsidRDefault="008A1961" w:rsidP="008A1961">
            <w:pPr>
              <w:spacing w:line="360" w:lineRule="auto"/>
              <w:rPr>
                <w:sz w:val="24"/>
                <w:szCs w:val="24"/>
              </w:rPr>
            </w:pPr>
          </w:p>
        </w:tc>
        <w:tc>
          <w:tcPr>
            <w:tcW w:w="1739" w:type="dxa"/>
          </w:tcPr>
          <w:p w14:paraId="5242B2F9" w14:textId="77777777" w:rsidR="008A1961" w:rsidRPr="00442838" w:rsidRDefault="008A1961" w:rsidP="008A1961">
            <w:pPr>
              <w:spacing w:line="360" w:lineRule="auto"/>
              <w:rPr>
                <w:sz w:val="24"/>
                <w:szCs w:val="24"/>
              </w:rPr>
            </w:pPr>
          </w:p>
        </w:tc>
      </w:tr>
      <w:tr w:rsidR="008A1961" w:rsidRPr="00442838" w14:paraId="73744B39" w14:textId="77777777" w:rsidTr="008A1961">
        <w:tc>
          <w:tcPr>
            <w:tcW w:w="1860" w:type="dxa"/>
          </w:tcPr>
          <w:p w14:paraId="0F66A405" w14:textId="77777777" w:rsidR="008A1961" w:rsidRPr="00442838" w:rsidRDefault="008A1961" w:rsidP="008A1961">
            <w:pPr>
              <w:spacing w:line="360" w:lineRule="auto"/>
              <w:rPr>
                <w:sz w:val="24"/>
                <w:szCs w:val="24"/>
              </w:rPr>
            </w:pPr>
          </w:p>
        </w:tc>
        <w:tc>
          <w:tcPr>
            <w:tcW w:w="1840" w:type="dxa"/>
          </w:tcPr>
          <w:p w14:paraId="6FAF039E" w14:textId="77777777" w:rsidR="008A1961" w:rsidRPr="00442838" w:rsidRDefault="008A1961" w:rsidP="008A1961">
            <w:pPr>
              <w:spacing w:line="360" w:lineRule="auto"/>
              <w:rPr>
                <w:sz w:val="24"/>
                <w:szCs w:val="24"/>
              </w:rPr>
            </w:pPr>
          </w:p>
        </w:tc>
        <w:tc>
          <w:tcPr>
            <w:tcW w:w="1873" w:type="dxa"/>
          </w:tcPr>
          <w:p w14:paraId="282AC042" w14:textId="77777777" w:rsidR="008A1961" w:rsidRPr="00442838" w:rsidRDefault="008A1961" w:rsidP="008A1961">
            <w:pPr>
              <w:spacing w:line="360" w:lineRule="auto"/>
              <w:rPr>
                <w:sz w:val="24"/>
                <w:szCs w:val="24"/>
              </w:rPr>
            </w:pPr>
          </w:p>
        </w:tc>
        <w:tc>
          <w:tcPr>
            <w:tcW w:w="1739" w:type="dxa"/>
          </w:tcPr>
          <w:p w14:paraId="0B1E6132" w14:textId="77777777" w:rsidR="008A1961" w:rsidRPr="00442838" w:rsidRDefault="008A1961" w:rsidP="008A1961">
            <w:pPr>
              <w:spacing w:line="360" w:lineRule="auto"/>
              <w:rPr>
                <w:sz w:val="24"/>
                <w:szCs w:val="24"/>
              </w:rPr>
            </w:pPr>
          </w:p>
        </w:tc>
        <w:tc>
          <w:tcPr>
            <w:tcW w:w="1739" w:type="dxa"/>
          </w:tcPr>
          <w:p w14:paraId="27837E00" w14:textId="77777777" w:rsidR="008A1961" w:rsidRPr="00442838" w:rsidRDefault="008A1961" w:rsidP="008A1961">
            <w:pPr>
              <w:spacing w:line="360" w:lineRule="auto"/>
              <w:rPr>
                <w:sz w:val="24"/>
                <w:szCs w:val="24"/>
              </w:rPr>
            </w:pPr>
          </w:p>
        </w:tc>
        <w:tc>
          <w:tcPr>
            <w:tcW w:w="1739" w:type="dxa"/>
          </w:tcPr>
          <w:p w14:paraId="7A85A0BC" w14:textId="77777777" w:rsidR="008A1961" w:rsidRPr="00442838" w:rsidRDefault="008A1961" w:rsidP="008A1961">
            <w:pPr>
              <w:spacing w:line="360" w:lineRule="auto"/>
              <w:rPr>
                <w:sz w:val="24"/>
                <w:szCs w:val="24"/>
              </w:rPr>
            </w:pPr>
          </w:p>
        </w:tc>
      </w:tr>
      <w:tr w:rsidR="008A1961" w:rsidRPr="00442838" w14:paraId="389B46E5" w14:textId="77777777" w:rsidTr="008A1961">
        <w:tc>
          <w:tcPr>
            <w:tcW w:w="1860" w:type="dxa"/>
          </w:tcPr>
          <w:p w14:paraId="4F76BE85" w14:textId="77777777" w:rsidR="008A1961" w:rsidRPr="00442838" w:rsidRDefault="008A1961" w:rsidP="008A1961">
            <w:pPr>
              <w:spacing w:line="360" w:lineRule="auto"/>
              <w:rPr>
                <w:sz w:val="24"/>
                <w:szCs w:val="24"/>
              </w:rPr>
            </w:pPr>
          </w:p>
        </w:tc>
        <w:tc>
          <w:tcPr>
            <w:tcW w:w="1840" w:type="dxa"/>
          </w:tcPr>
          <w:p w14:paraId="1977D50D" w14:textId="77777777" w:rsidR="008A1961" w:rsidRPr="00442838" w:rsidRDefault="008A1961" w:rsidP="008A1961">
            <w:pPr>
              <w:spacing w:line="360" w:lineRule="auto"/>
              <w:rPr>
                <w:sz w:val="24"/>
                <w:szCs w:val="24"/>
              </w:rPr>
            </w:pPr>
          </w:p>
        </w:tc>
        <w:tc>
          <w:tcPr>
            <w:tcW w:w="1873" w:type="dxa"/>
          </w:tcPr>
          <w:p w14:paraId="25351A4F" w14:textId="77777777" w:rsidR="008A1961" w:rsidRPr="00442838" w:rsidRDefault="008A1961" w:rsidP="008A1961">
            <w:pPr>
              <w:spacing w:line="360" w:lineRule="auto"/>
              <w:rPr>
                <w:sz w:val="24"/>
                <w:szCs w:val="24"/>
              </w:rPr>
            </w:pPr>
          </w:p>
        </w:tc>
        <w:tc>
          <w:tcPr>
            <w:tcW w:w="1739" w:type="dxa"/>
          </w:tcPr>
          <w:p w14:paraId="013F003A" w14:textId="77777777" w:rsidR="008A1961" w:rsidRPr="00442838" w:rsidRDefault="008A1961" w:rsidP="008A1961">
            <w:pPr>
              <w:spacing w:line="360" w:lineRule="auto"/>
              <w:rPr>
                <w:sz w:val="24"/>
                <w:szCs w:val="24"/>
              </w:rPr>
            </w:pPr>
          </w:p>
        </w:tc>
        <w:tc>
          <w:tcPr>
            <w:tcW w:w="1739" w:type="dxa"/>
          </w:tcPr>
          <w:p w14:paraId="68F85509" w14:textId="77777777" w:rsidR="008A1961" w:rsidRPr="00442838" w:rsidRDefault="008A1961" w:rsidP="008A1961">
            <w:pPr>
              <w:spacing w:line="360" w:lineRule="auto"/>
              <w:rPr>
                <w:sz w:val="24"/>
                <w:szCs w:val="24"/>
              </w:rPr>
            </w:pPr>
          </w:p>
        </w:tc>
        <w:tc>
          <w:tcPr>
            <w:tcW w:w="1739" w:type="dxa"/>
          </w:tcPr>
          <w:p w14:paraId="19E31B4E" w14:textId="77777777" w:rsidR="008A1961" w:rsidRPr="00442838" w:rsidRDefault="008A1961" w:rsidP="008A1961">
            <w:pPr>
              <w:spacing w:line="360" w:lineRule="auto"/>
              <w:rPr>
                <w:sz w:val="24"/>
                <w:szCs w:val="24"/>
              </w:rPr>
            </w:pPr>
          </w:p>
        </w:tc>
      </w:tr>
      <w:tr w:rsidR="008A1961" w:rsidRPr="00442838" w14:paraId="2FC84F9A" w14:textId="77777777" w:rsidTr="008A1961">
        <w:tc>
          <w:tcPr>
            <w:tcW w:w="1860" w:type="dxa"/>
          </w:tcPr>
          <w:p w14:paraId="37FB8493" w14:textId="77777777" w:rsidR="008A1961" w:rsidRPr="00442838" w:rsidRDefault="008A1961" w:rsidP="008A1961">
            <w:pPr>
              <w:spacing w:line="360" w:lineRule="auto"/>
              <w:rPr>
                <w:sz w:val="24"/>
                <w:szCs w:val="24"/>
              </w:rPr>
            </w:pPr>
          </w:p>
        </w:tc>
        <w:tc>
          <w:tcPr>
            <w:tcW w:w="1840" w:type="dxa"/>
          </w:tcPr>
          <w:p w14:paraId="4719DCE2" w14:textId="77777777" w:rsidR="008A1961" w:rsidRPr="00442838" w:rsidRDefault="008A1961" w:rsidP="008A1961">
            <w:pPr>
              <w:spacing w:line="360" w:lineRule="auto"/>
              <w:rPr>
                <w:sz w:val="24"/>
                <w:szCs w:val="24"/>
              </w:rPr>
            </w:pPr>
          </w:p>
        </w:tc>
        <w:tc>
          <w:tcPr>
            <w:tcW w:w="1873" w:type="dxa"/>
          </w:tcPr>
          <w:p w14:paraId="463BB001" w14:textId="77777777" w:rsidR="008A1961" w:rsidRPr="00442838" w:rsidRDefault="008A1961" w:rsidP="008A1961">
            <w:pPr>
              <w:spacing w:line="360" w:lineRule="auto"/>
              <w:rPr>
                <w:sz w:val="24"/>
                <w:szCs w:val="24"/>
              </w:rPr>
            </w:pPr>
          </w:p>
        </w:tc>
        <w:tc>
          <w:tcPr>
            <w:tcW w:w="1739" w:type="dxa"/>
          </w:tcPr>
          <w:p w14:paraId="7ADBF166" w14:textId="77777777" w:rsidR="008A1961" w:rsidRPr="00442838" w:rsidRDefault="008A1961" w:rsidP="008A1961">
            <w:pPr>
              <w:spacing w:line="360" w:lineRule="auto"/>
              <w:rPr>
                <w:sz w:val="24"/>
                <w:szCs w:val="24"/>
              </w:rPr>
            </w:pPr>
          </w:p>
        </w:tc>
        <w:tc>
          <w:tcPr>
            <w:tcW w:w="1739" w:type="dxa"/>
          </w:tcPr>
          <w:p w14:paraId="62C8CA7E" w14:textId="77777777" w:rsidR="008A1961" w:rsidRPr="00442838" w:rsidRDefault="008A1961" w:rsidP="008A1961">
            <w:pPr>
              <w:spacing w:line="360" w:lineRule="auto"/>
              <w:rPr>
                <w:sz w:val="24"/>
                <w:szCs w:val="24"/>
              </w:rPr>
            </w:pPr>
          </w:p>
        </w:tc>
        <w:tc>
          <w:tcPr>
            <w:tcW w:w="1739" w:type="dxa"/>
          </w:tcPr>
          <w:p w14:paraId="4C0D281A" w14:textId="77777777" w:rsidR="008A1961" w:rsidRPr="00442838" w:rsidRDefault="008A1961" w:rsidP="008A1961">
            <w:pPr>
              <w:spacing w:line="360" w:lineRule="auto"/>
              <w:rPr>
                <w:sz w:val="24"/>
                <w:szCs w:val="24"/>
              </w:rPr>
            </w:pPr>
          </w:p>
        </w:tc>
      </w:tr>
      <w:tr w:rsidR="008A1961" w:rsidRPr="00442838" w14:paraId="74AC67BA" w14:textId="77777777" w:rsidTr="008A1961">
        <w:tc>
          <w:tcPr>
            <w:tcW w:w="1860" w:type="dxa"/>
          </w:tcPr>
          <w:p w14:paraId="32A29ED6" w14:textId="77777777" w:rsidR="008A1961" w:rsidRPr="00442838" w:rsidRDefault="008A1961" w:rsidP="008A1961">
            <w:pPr>
              <w:spacing w:line="360" w:lineRule="auto"/>
              <w:rPr>
                <w:sz w:val="24"/>
                <w:szCs w:val="24"/>
              </w:rPr>
            </w:pPr>
          </w:p>
        </w:tc>
        <w:tc>
          <w:tcPr>
            <w:tcW w:w="1840" w:type="dxa"/>
          </w:tcPr>
          <w:p w14:paraId="23B4540E" w14:textId="77777777" w:rsidR="008A1961" w:rsidRPr="00442838" w:rsidRDefault="008A1961" w:rsidP="008A1961">
            <w:pPr>
              <w:spacing w:line="360" w:lineRule="auto"/>
              <w:rPr>
                <w:sz w:val="24"/>
                <w:szCs w:val="24"/>
              </w:rPr>
            </w:pPr>
          </w:p>
        </w:tc>
        <w:tc>
          <w:tcPr>
            <w:tcW w:w="1873" w:type="dxa"/>
          </w:tcPr>
          <w:p w14:paraId="58096E88" w14:textId="77777777" w:rsidR="008A1961" w:rsidRPr="00442838" w:rsidRDefault="008A1961" w:rsidP="008A1961">
            <w:pPr>
              <w:spacing w:line="360" w:lineRule="auto"/>
              <w:rPr>
                <w:sz w:val="24"/>
                <w:szCs w:val="24"/>
              </w:rPr>
            </w:pPr>
          </w:p>
        </w:tc>
        <w:tc>
          <w:tcPr>
            <w:tcW w:w="1739" w:type="dxa"/>
          </w:tcPr>
          <w:p w14:paraId="7CE24240" w14:textId="77777777" w:rsidR="008A1961" w:rsidRPr="00442838" w:rsidRDefault="008A1961" w:rsidP="008A1961">
            <w:pPr>
              <w:spacing w:line="360" w:lineRule="auto"/>
              <w:rPr>
                <w:sz w:val="24"/>
                <w:szCs w:val="24"/>
              </w:rPr>
            </w:pPr>
          </w:p>
        </w:tc>
        <w:tc>
          <w:tcPr>
            <w:tcW w:w="1739" w:type="dxa"/>
          </w:tcPr>
          <w:p w14:paraId="0F149234" w14:textId="77777777" w:rsidR="008A1961" w:rsidRPr="00442838" w:rsidRDefault="008A1961" w:rsidP="008A1961">
            <w:pPr>
              <w:spacing w:line="360" w:lineRule="auto"/>
              <w:rPr>
                <w:sz w:val="24"/>
                <w:szCs w:val="24"/>
              </w:rPr>
            </w:pPr>
          </w:p>
        </w:tc>
        <w:tc>
          <w:tcPr>
            <w:tcW w:w="1739" w:type="dxa"/>
          </w:tcPr>
          <w:p w14:paraId="23399F99" w14:textId="77777777" w:rsidR="008A1961" w:rsidRPr="00442838" w:rsidRDefault="008A1961" w:rsidP="008A1961">
            <w:pPr>
              <w:spacing w:line="360" w:lineRule="auto"/>
              <w:rPr>
                <w:sz w:val="24"/>
                <w:szCs w:val="24"/>
              </w:rPr>
            </w:pPr>
          </w:p>
        </w:tc>
      </w:tr>
      <w:tr w:rsidR="008A1961" w:rsidRPr="00442838" w14:paraId="33DB5FC7" w14:textId="77777777" w:rsidTr="008A1961">
        <w:tc>
          <w:tcPr>
            <w:tcW w:w="1860" w:type="dxa"/>
          </w:tcPr>
          <w:p w14:paraId="15143EC9" w14:textId="77777777" w:rsidR="008A1961" w:rsidRPr="00442838" w:rsidRDefault="008A1961" w:rsidP="008A1961">
            <w:pPr>
              <w:spacing w:line="360" w:lineRule="auto"/>
              <w:rPr>
                <w:sz w:val="24"/>
                <w:szCs w:val="24"/>
              </w:rPr>
            </w:pPr>
          </w:p>
        </w:tc>
        <w:tc>
          <w:tcPr>
            <w:tcW w:w="1840" w:type="dxa"/>
          </w:tcPr>
          <w:p w14:paraId="44B9745E" w14:textId="77777777" w:rsidR="008A1961" w:rsidRPr="00442838" w:rsidRDefault="008A1961" w:rsidP="008A1961">
            <w:pPr>
              <w:spacing w:line="360" w:lineRule="auto"/>
              <w:rPr>
                <w:sz w:val="24"/>
                <w:szCs w:val="24"/>
              </w:rPr>
            </w:pPr>
          </w:p>
        </w:tc>
        <w:tc>
          <w:tcPr>
            <w:tcW w:w="1873" w:type="dxa"/>
          </w:tcPr>
          <w:p w14:paraId="19B221B4" w14:textId="77777777" w:rsidR="008A1961" w:rsidRPr="00442838" w:rsidRDefault="008A1961" w:rsidP="008A1961">
            <w:pPr>
              <w:spacing w:line="360" w:lineRule="auto"/>
              <w:rPr>
                <w:sz w:val="24"/>
                <w:szCs w:val="24"/>
              </w:rPr>
            </w:pPr>
          </w:p>
        </w:tc>
        <w:tc>
          <w:tcPr>
            <w:tcW w:w="1739" w:type="dxa"/>
          </w:tcPr>
          <w:p w14:paraId="61C3AAEA" w14:textId="77777777" w:rsidR="008A1961" w:rsidRPr="00442838" w:rsidRDefault="008A1961" w:rsidP="008A1961">
            <w:pPr>
              <w:spacing w:line="360" w:lineRule="auto"/>
              <w:rPr>
                <w:sz w:val="24"/>
                <w:szCs w:val="24"/>
              </w:rPr>
            </w:pPr>
          </w:p>
        </w:tc>
        <w:tc>
          <w:tcPr>
            <w:tcW w:w="1739" w:type="dxa"/>
          </w:tcPr>
          <w:p w14:paraId="2A80B983" w14:textId="77777777" w:rsidR="008A1961" w:rsidRPr="00442838" w:rsidRDefault="008A1961" w:rsidP="008A1961">
            <w:pPr>
              <w:spacing w:line="360" w:lineRule="auto"/>
              <w:rPr>
                <w:sz w:val="24"/>
                <w:szCs w:val="24"/>
              </w:rPr>
            </w:pPr>
          </w:p>
        </w:tc>
        <w:tc>
          <w:tcPr>
            <w:tcW w:w="1739" w:type="dxa"/>
          </w:tcPr>
          <w:p w14:paraId="27599CA6" w14:textId="77777777" w:rsidR="008A1961" w:rsidRPr="00442838" w:rsidRDefault="008A1961" w:rsidP="008A1961">
            <w:pPr>
              <w:spacing w:line="360" w:lineRule="auto"/>
              <w:rPr>
                <w:sz w:val="24"/>
                <w:szCs w:val="24"/>
              </w:rPr>
            </w:pPr>
          </w:p>
        </w:tc>
      </w:tr>
      <w:tr w:rsidR="008A1961" w:rsidRPr="00442838" w14:paraId="5744BD3A" w14:textId="77777777" w:rsidTr="008A1961">
        <w:tc>
          <w:tcPr>
            <w:tcW w:w="1860" w:type="dxa"/>
          </w:tcPr>
          <w:p w14:paraId="01F6161C" w14:textId="77777777" w:rsidR="008A1961" w:rsidRPr="00442838" w:rsidRDefault="008A1961" w:rsidP="008A1961">
            <w:pPr>
              <w:spacing w:line="360" w:lineRule="auto"/>
              <w:rPr>
                <w:sz w:val="24"/>
                <w:szCs w:val="24"/>
              </w:rPr>
            </w:pPr>
          </w:p>
        </w:tc>
        <w:tc>
          <w:tcPr>
            <w:tcW w:w="1840" w:type="dxa"/>
          </w:tcPr>
          <w:p w14:paraId="58BAE838" w14:textId="77777777" w:rsidR="008A1961" w:rsidRPr="00442838" w:rsidRDefault="008A1961" w:rsidP="008A1961">
            <w:pPr>
              <w:spacing w:line="360" w:lineRule="auto"/>
              <w:rPr>
                <w:sz w:val="24"/>
                <w:szCs w:val="24"/>
              </w:rPr>
            </w:pPr>
          </w:p>
        </w:tc>
        <w:tc>
          <w:tcPr>
            <w:tcW w:w="1873" w:type="dxa"/>
          </w:tcPr>
          <w:p w14:paraId="156B8118" w14:textId="77777777" w:rsidR="008A1961" w:rsidRPr="00442838" w:rsidRDefault="008A1961" w:rsidP="008A1961">
            <w:pPr>
              <w:spacing w:line="360" w:lineRule="auto"/>
              <w:rPr>
                <w:sz w:val="24"/>
                <w:szCs w:val="24"/>
              </w:rPr>
            </w:pPr>
          </w:p>
        </w:tc>
        <w:tc>
          <w:tcPr>
            <w:tcW w:w="1739" w:type="dxa"/>
          </w:tcPr>
          <w:p w14:paraId="58442A8B" w14:textId="77777777" w:rsidR="008A1961" w:rsidRPr="00442838" w:rsidRDefault="008A1961" w:rsidP="008A1961">
            <w:pPr>
              <w:spacing w:line="360" w:lineRule="auto"/>
              <w:rPr>
                <w:sz w:val="24"/>
                <w:szCs w:val="24"/>
              </w:rPr>
            </w:pPr>
          </w:p>
        </w:tc>
        <w:tc>
          <w:tcPr>
            <w:tcW w:w="1739" w:type="dxa"/>
          </w:tcPr>
          <w:p w14:paraId="4A20F282" w14:textId="77777777" w:rsidR="008A1961" w:rsidRPr="00442838" w:rsidRDefault="008A1961" w:rsidP="008A1961">
            <w:pPr>
              <w:spacing w:line="360" w:lineRule="auto"/>
              <w:rPr>
                <w:sz w:val="24"/>
                <w:szCs w:val="24"/>
              </w:rPr>
            </w:pPr>
          </w:p>
        </w:tc>
        <w:tc>
          <w:tcPr>
            <w:tcW w:w="1739" w:type="dxa"/>
          </w:tcPr>
          <w:p w14:paraId="6D044129" w14:textId="77777777" w:rsidR="008A1961" w:rsidRPr="00442838" w:rsidRDefault="008A1961" w:rsidP="008A1961">
            <w:pPr>
              <w:spacing w:line="360" w:lineRule="auto"/>
              <w:rPr>
                <w:sz w:val="24"/>
                <w:szCs w:val="24"/>
              </w:rPr>
            </w:pPr>
          </w:p>
        </w:tc>
      </w:tr>
      <w:tr w:rsidR="008A1961" w:rsidRPr="00442838" w14:paraId="11F300E8" w14:textId="77777777" w:rsidTr="008A1961">
        <w:tc>
          <w:tcPr>
            <w:tcW w:w="1860" w:type="dxa"/>
          </w:tcPr>
          <w:p w14:paraId="031C3350" w14:textId="77777777" w:rsidR="008A1961" w:rsidRPr="00442838" w:rsidRDefault="008A1961" w:rsidP="008A1961">
            <w:pPr>
              <w:spacing w:line="360" w:lineRule="auto"/>
              <w:rPr>
                <w:sz w:val="24"/>
                <w:szCs w:val="24"/>
              </w:rPr>
            </w:pPr>
          </w:p>
        </w:tc>
        <w:tc>
          <w:tcPr>
            <w:tcW w:w="1840" w:type="dxa"/>
          </w:tcPr>
          <w:p w14:paraId="6BE94459" w14:textId="77777777" w:rsidR="008A1961" w:rsidRPr="00442838" w:rsidRDefault="008A1961" w:rsidP="008A1961">
            <w:pPr>
              <w:spacing w:line="360" w:lineRule="auto"/>
              <w:rPr>
                <w:sz w:val="24"/>
                <w:szCs w:val="24"/>
              </w:rPr>
            </w:pPr>
          </w:p>
        </w:tc>
        <w:tc>
          <w:tcPr>
            <w:tcW w:w="1873" w:type="dxa"/>
          </w:tcPr>
          <w:p w14:paraId="6EF004B1" w14:textId="77777777" w:rsidR="008A1961" w:rsidRPr="00442838" w:rsidRDefault="008A1961" w:rsidP="008A1961">
            <w:pPr>
              <w:spacing w:line="360" w:lineRule="auto"/>
              <w:rPr>
                <w:sz w:val="24"/>
                <w:szCs w:val="24"/>
              </w:rPr>
            </w:pPr>
          </w:p>
        </w:tc>
        <w:tc>
          <w:tcPr>
            <w:tcW w:w="1739" w:type="dxa"/>
          </w:tcPr>
          <w:p w14:paraId="08F0DC89" w14:textId="77777777" w:rsidR="008A1961" w:rsidRPr="00442838" w:rsidRDefault="008A1961" w:rsidP="008A1961">
            <w:pPr>
              <w:spacing w:line="360" w:lineRule="auto"/>
              <w:rPr>
                <w:sz w:val="24"/>
                <w:szCs w:val="24"/>
              </w:rPr>
            </w:pPr>
          </w:p>
        </w:tc>
        <w:tc>
          <w:tcPr>
            <w:tcW w:w="1739" w:type="dxa"/>
          </w:tcPr>
          <w:p w14:paraId="1B492C58" w14:textId="77777777" w:rsidR="008A1961" w:rsidRPr="00442838" w:rsidRDefault="008A1961" w:rsidP="008A1961">
            <w:pPr>
              <w:spacing w:line="360" w:lineRule="auto"/>
              <w:rPr>
                <w:sz w:val="24"/>
                <w:szCs w:val="24"/>
              </w:rPr>
            </w:pPr>
          </w:p>
        </w:tc>
        <w:tc>
          <w:tcPr>
            <w:tcW w:w="1739" w:type="dxa"/>
          </w:tcPr>
          <w:p w14:paraId="6136E4C3" w14:textId="77777777" w:rsidR="008A1961" w:rsidRPr="00442838" w:rsidRDefault="008A1961" w:rsidP="008A1961">
            <w:pPr>
              <w:spacing w:line="360" w:lineRule="auto"/>
              <w:rPr>
                <w:sz w:val="24"/>
                <w:szCs w:val="24"/>
              </w:rPr>
            </w:pPr>
          </w:p>
        </w:tc>
      </w:tr>
      <w:tr w:rsidR="008A1961" w:rsidRPr="00442838" w14:paraId="1C7B36C5" w14:textId="77777777" w:rsidTr="008A1961">
        <w:tc>
          <w:tcPr>
            <w:tcW w:w="1860" w:type="dxa"/>
          </w:tcPr>
          <w:p w14:paraId="3276859F" w14:textId="77777777" w:rsidR="008A1961" w:rsidRPr="00442838" w:rsidRDefault="008A1961" w:rsidP="008A1961">
            <w:pPr>
              <w:spacing w:line="360" w:lineRule="auto"/>
              <w:rPr>
                <w:sz w:val="24"/>
                <w:szCs w:val="24"/>
              </w:rPr>
            </w:pPr>
          </w:p>
        </w:tc>
        <w:tc>
          <w:tcPr>
            <w:tcW w:w="1840" w:type="dxa"/>
          </w:tcPr>
          <w:p w14:paraId="07F0E73A" w14:textId="77777777" w:rsidR="008A1961" w:rsidRPr="00442838" w:rsidRDefault="008A1961" w:rsidP="008A1961">
            <w:pPr>
              <w:spacing w:line="360" w:lineRule="auto"/>
              <w:rPr>
                <w:sz w:val="24"/>
                <w:szCs w:val="24"/>
              </w:rPr>
            </w:pPr>
          </w:p>
        </w:tc>
        <w:tc>
          <w:tcPr>
            <w:tcW w:w="1873" w:type="dxa"/>
          </w:tcPr>
          <w:p w14:paraId="3FE353F8" w14:textId="77777777" w:rsidR="008A1961" w:rsidRPr="00442838" w:rsidRDefault="008A1961" w:rsidP="008A1961">
            <w:pPr>
              <w:spacing w:line="360" w:lineRule="auto"/>
              <w:rPr>
                <w:sz w:val="24"/>
                <w:szCs w:val="24"/>
              </w:rPr>
            </w:pPr>
          </w:p>
        </w:tc>
        <w:tc>
          <w:tcPr>
            <w:tcW w:w="1739" w:type="dxa"/>
          </w:tcPr>
          <w:p w14:paraId="0F1917E8" w14:textId="77777777" w:rsidR="008A1961" w:rsidRPr="00442838" w:rsidRDefault="008A1961" w:rsidP="008A1961">
            <w:pPr>
              <w:spacing w:line="360" w:lineRule="auto"/>
              <w:rPr>
                <w:sz w:val="24"/>
                <w:szCs w:val="24"/>
              </w:rPr>
            </w:pPr>
          </w:p>
        </w:tc>
        <w:tc>
          <w:tcPr>
            <w:tcW w:w="1739" w:type="dxa"/>
          </w:tcPr>
          <w:p w14:paraId="50B6C558" w14:textId="77777777" w:rsidR="008A1961" w:rsidRPr="00442838" w:rsidRDefault="008A1961" w:rsidP="008A1961">
            <w:pPr>
              <w:spacing w:line="360" w:lineRule="auto"/>
              <w:rPr>
                <w:sz w:val="24"/>
                <w:szCs w:val="24"/>
              </w:rPr>
            </w:pPr>
          </w:p>
        </w:tc>
        <w:tc>
          <w:tcPr>
            <w:tcW w:w="1739" w:type="dxa"/>
          </w:tcPr>
          <w:p w14:paraId="0EBDA54D" w14:textId="77777777" w:rsidR="008A1961" w:rsidRPr="00442838" w:rsidRDefault="008A1961" w:rsidP="008A1961">
            <w:pPr>
              <w:spacing w:line="360" w:lineRule="auto"/>
              <w:rPr>
                <w:sz w:val="24"/>
                <w:szCs w:val="24"/>
              </w:rPr>
            </w:pPr>
          </w:p>
        </w:tc>
      </w:tr>
      <w:tr w:rsidR="008A1961" w:rsidRPr="00442838" w14:paraId="63AC744D" w14:textId="77777777" w:rsidTr="008A1961">
        <w:tc>
          <w:tcPr>
            <w:tcW w:w="1860" w:type="dxa"/>
          </w:tcPr>
          <w:p w14:paraId="3DF0D518" w14:textId="77777777" w:rsidR="008A1961" w:rsidRPr="00442838" w:rsidRDefault="008A1961" w:rsidP="008A1961">
            <w:pPr>
              <w:spacing w:line="360" w:lineRule="auto"/>
              <w:rPr>
                <w:sz w:val="24"/>
                <w:szCs w:val="24"/>
              </w:rPr>
            </w:pPr>
          </w:p>
        </w:tc>
        <w:tc>
          <w:tcPr>
            <w:tcW w:w="1840" w:type="dxa"/>
          </w:tcPr>
          <w:p w14:paraId="5B2BD607" w14:textId="77777777" w:rsidR="008A1961" w:rsidRPr="00442838" w:rsidRDefault="008A1961" w:rsidP="008A1961">
            <w:pPr>
              <w:spacing w:line="360" w:lineRule="auto"/>
              <w:rPr>
                <w:sz w:val="24"/>
                <w:szCs w:val="24"/>
              </w:rPr>
            </w:pPr>
          </w:p>
        </w:tc>
        <w:tc>
          <w:tcPr>
            <w:tcW w:w="1873" w:type="dxa"/>
          </w:tcPr>
          <w:p w14:paraId="3BBEC25B" w14:textId="77777777" w:rsidR="008A1961" w:rsidRPr="00442838" w:rsidRDefault="008A1961" w:rsidP="008A1961">
            <w:pPr>
              <w:spacing w:line="360" w:lineRule="auto"/>
              <w:rPr>
                <w:sz w:val="24"/>
                <w:szCs w:val="24"/>
              </w:rPr>
            </w:pPr>
          </w:p>
        </w:tc>
        <w:tc>
          <w:tcPr>
            <w:tcW w:w="1739" w:type="dxa"/>
          </w:tcPr>
          <w:p w14:paraId="2032E18C" w14:textId="77777777" w:rsidR="008A1961" w:rsidRPr="00442838" w:rsidRDefault="008A1961" w:rsidP="008A1961">
            <w:pPr>
              <w:spacing w:line="360" w:lineRule="auto"/>
              <w:rPr>
                <w:sz w:val="24"/>
                <w:szCs w:val="24"/>
              </w:rPr>
            </w:pPr>
          </w:p>
        </w:tc>
        <w:tc>
          <w:tcPr>
            <w:tcW w:w="1739" w:type="dxa"/>
          </w:tcPr>
          <w:p w14:paraId="5B036C15" w14:textId="77777777" w:rsidR="008A1961" w:rsidRPr="00442838" w:rsidRDefault="008A1961" w:rsidP="008A1961">
            <w:pPr>
              <w:spacing w:line="360" w:lineRule="auto"/>
              <w:rPr>
                <w:sz w:val="24"/>
                <w:szCs w:val="24"/>
              </w:rPr>
            </w:pPr>
          </w:p>
        </w:tc>
        <w:tc>
          <w:tcPr>
            <w:tcW w:w="1739" w:type="dxa"/>
          </w:tcPr>
          <w:p w14:paraId="2D56529F" w14:textId="77777777" w:rsidR="008A1961" w:rsidRPr="00442838" w:rsidRDefault="008A1961" w:rsidP="008A1961">
            <w:pPr>
              <w:spacing w:line="360" w:lineRule="auto"/>
              <w:rPr>
                <w:sz w:val="24"/>
                <w:szCs w:val="24"/>
              </w:rPr>
            </w:pPr>
          </w:p>
        </w:tc>
      </w:tr>
      <w:tr w:rsidR="008A1961" w:rsidRPr="00442838" w14:paraId="50528A2A" w14:textId="77777777" w:rsidTr="008A1961">
        <w:tc>
          <w:tcPr>
            <w:tcW w:w="1860" w:type="dxa"/>
          </w:tcPr>
          <w:p w14:paraId="69F6A64E" w14:textId="77777777" w:rsidR="008A1961" w:rsidRPr="00442838" w:rsidRDefault="008A1961" w:rsidP="008A1961">
            <w:pPr>
              <w:spacing w:line="360" w:lineRule="auto"/>
              <w:rPr>
                <w:sz w:val="24"/>
                <w:szCs w:val="24"/>
              </w:rPr>
            </w:pPr>
          </w:p>
        </w:tc>
        <w:tc>
          <w:tcPr>
            <w:tcW w:w="1840" w:type="dxa"/>
          </w:tcPr>
          <w:p w14:paraId="3656F39A" w14:textId="77777777" w:rsidR="008A1961" w:rsidRPr="00442838" w:rsidRDefault="008A1961" w:rsidP="008A1961">
            <w:pPr>
              <w:spacing w:line="360" w:lineRule="auto"/>
              <w:rPr>
                <w:sz w:val="24"/>
                <w:szCs w:val="24"/>
              </w:rPr>
            </w:pPr>
          </w:p>
        </w:tc>
        <w:tc>
          <w:tcPr>
            <w:tcW w:w="1873" w:type="dxa"/>
          </w:tcPr>
          <w:p w14:paraId="40CC18B0" w14:textId="77777777" w:rsidR="008A1961" w:rsidRPr="00442838" w:rsidRDefault="008A1961" w:rsidP="008A1961">
            <w:pPr>
              <w:spacing w:line="360" w:lineRule="auto"/>
              <w:rPr>
                <w:sz w:val="24"/>
                <w:szCs w:val="24"/>
              </w:rPr>
            </w:pPr>
          </w:p>
        </w:tc>
        <w:tc>
          <w:tcPr>
            <w:tcW w:w="1739" w:type="dxa"/>
          </w:tcPr>
          <w:p w14:paraId="70DBE530" w14:textId="77777777" w:rsidR="008A1961" w:rsidRPr="00442838" w:rsidRDefault="008A1961" w:rsidP="008A1961">
            <w:pPr>
              <w:spacing w:line="360" w:lineRule="auto"/>
              <w:rPr>
                <w:sz w:val="24"/>
                <w:szCs w:val="24"/>
              </w:rPr>
            </w:pPr>
          </w:p>
        </w:tc>
        <w:tc>
          <w:tcPr>
            <w:tcW w:w="1739" w:type="dxa"/>
          </w:tcPr>
          <w:p w14:paraId="3EF446B1" w14:textId="77777777" w:rsidR="008A1961" w:rsidRPr="00442838" w:rsidRDefault="008A1961" w:rsidP="008A1961">
            <w:pPr>
              <w:spacing w:line="360" w:lineRule="auto"/>
              <w:rPr>
                <w:sz w:val="24"/>
                <w:szCs w:val="24"/>
              </w:rPr>
            </w:pPr>
          </w:p>
        </w:tc>
        <w:tc>
          <w:tcPr>
            <w:tcW w:w="1739" w:type="dxa"/>
          </w:tcPr>
          <w:p w14:paraId="3C48CFA4" w14:textId="77777777" w:rsidR="008A1961" w:rsidRPr="00442838" w:rsidRDefault="008A1961" w:rsidP="008A1961">
            <w:pPr>
              <w:spacing w:line="360" w:lineRule="auto"/>
              <w:rPr>
                <w:sz w:val="24"/>
                <w:szCs w:val="24"/>
              </w:rPr>
            </w:pPr>
          </w:p>
        </w:tc>
      </w:tr>
      <w:tr w:rsidR="008A1961" w:rsidRPr="00442838" w14:paraId="3388BD06" w14:textId="77777777" w:rsidTr="008A1961">
        <w:tc>
          <w:tcPr>
            <w:tcW w:w="1860" w:type="dxa"/>
          </w:tcPr>
          <w:p w14:paraId="098B40F5" w14:textId="77777777" w:rsidR="008A1961" w:rsidRPr="00442838" w:rsidRDefault="008A1961" w:rsidP="008A1961">
            <w:pPr>
              <w:spacing w:line="360" w:lineRule="auto"/>
              <w:rPr>
                <w:sz w:val="24"/>
                <w:szCs w:val="24"/>
              </w:rPr>
            </w:pPr>
          </w:p>
        </w:tc>
        <w:tc>
          <w:tcPr>
            <w:tcW w:w="1840" w:type="dxa"/>
          </w:tcPr>
          <w:p w14:paraId="3E47A65C" w14:textId="77777777" w:rsidR="008A1961" w:rsidRPr="00442838" w:rsidRDefault="008A1961" w:rsidP="008A1961">
            <w:pPr>
              <w:spacing w:line="360" w:lineRule="auto"/>
              <w:rPr>
                <w:sz w:val="24"/>
                <w:szCs w:val="24"/>
              </w:rPr>
            </w:pPr>
          </w:p>
        </w:tc>
        <w:tc>
          <w:tcPr>
            <w:tcW w:w="1873" w:type="dxa"/>
          </w:tcPr>
          <w:p w14:paraId="5DC5E978" w14:textId="77777777" w:rsidR="008A1961" w:rsidRPr="00442838" w:rsidRDefault="008A1961" w:rsidP="008A1961">
            <w:pPr>
              <w:spacing w:line="360" w:lineRule="auto"/>
              <w:rPr>
                <w:sz w:val="24"/>
                <w:szCs w:val="24"/>
              </w:rPr>
            </w:pPr>
          </w:p>
        </w:tc>
        <w:tc>
          <w:tcPr>
            <w:tcW w:w="1739" w:type="dxa"/>
          </w:tcPr>
          <w:p w14:paraId="0C9A7677" w14:textId="77777777" w:rsidR="008A1961" w:rsidRPr="00442838" w:rsidRDefault="008A1961" w:rsidP="008A1961">
            <w:pPr>
              <w:spacing w:line="360" w:lineRule="auto"/>
              <w:rPr>
                <w:sz w:val="24"/>
                <w:szCs w:val="24"/>
              </w:rPr>
            </w:pPr>
          </w:p>
        </w:tc>
        <w:tc>
          <w:tcPr>
            <w:tcW w:w="1739" w:type="dxa"/>
          </w:tcPr>
          <w:p w14:paraId="1CBF6CDA" w14:textId="77777777" w:rsidR="008A1961" w:rsidRPr="00442838" w:rsidRDefault="008A1961" w:rsidP="008A1961">
            <w:pPr>
              <w:spacing w:line="360" w:lineRule="auto"/>
              <w:rPr>
                <w:sz w:val="24"/>
                <w:szCs w:val="24"/>
              </w:rPr>
            </w:pPr>
          </w:p>
        </w:tc>
        <w:tc>
          <w:tcPr>
            <w:tcW w:w="1739" w:type="dxa"/>
          </w:tcPr>
          <w:p w14:paraId="76BFB4D1" w14:textId="77777777" w:rsidR="008A1961" w:rsidRPr="00442838" w:rsidRDefault="008A1961" w:rsidP="008A1961">
            <w:pPr>
              <w:spacing w:line="360" w:lineRule="auto"/>
              <w:rPr>
                <w:sz w:val="24"/>
                <w:szCs w:val="24"/>
              </w:rPr>
            </w:pPr>
          </w:p>
        </w:tc>
      </w:tr>
      <w:tr w:rsidR="008A1961" w:rsidRPr="00442838" w14:paraId="12923232" w14:textId="77777777" w:rsidTr="008A1961">
        <w:tc>
          <w:tcPr>
            <w:tcW w:w="1860" w:type="dxa"/>
          </w:tcPr>
          <w:p w14:paraId="1FC855D7" w14:textId="77777777" w:rsidR="008A1961" w:rsidRPr="00442838" w:rsidRDefault="008A1961" w:rsidP="008A1961">
            <w:pPr>
              <w:spacing w:line="360" w:lineRule="auto"/>
              <w:rPr>
                <w:sz w:val="24"/>
                <w:szCs w:val="24"/>
              </w:rPr>
            </w:pPr>
          </w:p>
        </w:tc>
        <w:tc>
          <w:tcPr>
            <w:tcW w:w="1840" w:type="dxa"/>
          </w:tcPr>
          <w:p w14:paraId="6391D798" w14:textId="77777777" w:rsidR="008A1961" w:rsidRPr="00442838" w:rsidRDefault="008A1961" w:rsidP="008A1961">
            <w:pPr>
              <w:spacing w:line="360" w:lineRule="auto"/>
              <w:rPr>
                <w:sz w:val="24"/>
                <w:szCs w:val="24"/>
              </w:rPr>
            </w:pPr>
          </w:p>
        </w:tc>
        <w:tc>
          <w:tcPr>
            <w:tcW w:w="1873" w:type="dxa"/>
          </w:tcPr>
          <w:p w14:paraId="6D08CECA" w14:textId="77777777" w:rsidR="008A1961" w:rsidRPr="00442838" w:rsidRDefault="008A1961" w:rsidP="008A1961">
            <w:pPr>
              <w:spacing w:line="360" w:lineRule="auto"/>
              <w:rPr>
                <w:sz w:val="24"/>
                <w:szCs w:val="24"/>
              </w:rPr>
            </w:pPr>
          </w:p>
        </w:tc>
        <w:tc>
          <w:tcPr>
            <w:tcW w:w="1739" w:type="dxa"/>
          </w:tcPr>
          <w:p w14:paraId="05F1FCCB" w14:textId="77777777" w:rsidR="008A1961" w:rsidRPr="00442838" w:rsidRDefault="008A1961" w:rsidP="008A1961">
            <w:pPr>
              <w:spacing w:line="360" w:lineRule="auto"/>
              <w:rPr>
                <w:sz w:val="24"/>
                <w:szCs w:val="24"/>
              </w:rPr>
            </w:pPr>
          </w:p>
        </w:tc>
        <w:tc>
          <w:tcPr>
            <w:tcW w:w="1739" w:type="dxa"/>
          </w:tcPr>
          <w:p w14:paraId="2F7BB051" w14:textId="77777777" w:rsidR="008A1961" w:rsidRPr="00442838" w:rsidRDefault="008A1961" w:rsidP="008A1961">
            <w:pPr>
              <w:spacing w:line="360" w:lineRule="auto"/>
              <w:rPr>
                <w:sz w:val="24"/>
                <w:szCs w:val="24"/>
              </w:rPr>
            </w:pPr>
          </w:p>
        </w:tc>
        <w:tc>
          <w:tcPr>
            <w:tcW w:w="1739" w:type="dxa"/>
          </w:tcPr>
          <w:p w14:paraId="3727F296" w14:textId="77777777" w:rsidR="008A1961" w:rsidRPr="00442838" w:rsidRDefault="008A1961" w:rsidP="008A1961">
            <w:pPr>
              <w:spacing w:line="360" w:lineRule="auto"/>
              <w:rPr>
                <w:sz w:val="24"/>
                <w:szCs w:val="24"/>
              </w:rPr>
            </w:pPr>
          </w:p>
        </w:tc>
      </w:tr>
      <w:tr w:rsidR="008A1961" w:rsidRPr="00442838" w14:paraId="48C017D6" w14:textId="77777777" w:rsidTr="008A1961">
        <w:tc>
          <w:tcPr>
            <w:tcW w:w="1860" w:type="dxa"/>
          </w:tcPr>
          <w:p w14:paraId="0D9C6981" w14:textId="77777777" w:rsidR="008A1961" w:rsidRPr="00442838" w:rsidRDefault="008A1961" w:rsidP="008A1961">
            <w:pPr>
              <w:spacing w:line="360" w:lineRule="auto"/>
              <w:rPr>
                <w:sz w:val="24"/>
                <w:szCs w:val="24"/>
              </w:rPr>
            </w:pPr>
          </w:p>
        </w:tc>
        <w:tc>
          <w:tcPr>
            <w:tcW w:w="1840" w:type="dxa"/>
          </w:tcPr>
          <w:p w14:paraId="44883C53" w14:textId="77777777" w:rsidR="008A1961" w:rsidRPr="00442838" w:rsidRDefault="008A1961" w:rsidP="008A1961">
            <w:pPr>
              <w:spacing w:line="360" w:lineRule="auto"/>
              <w:rPr>
                <w:sz w:val="24"/>
                <w:szCs w:val="24"/>
              </w:rPr>
            </w:pPr>
          </w:p>
        </w:tc>
        <w:tc>
          <w:tcPr>
            <w:tcW w:w="1873" w:type="dxa"/>
          </w:tcPr>
          <w:p w14:paraId="397F1A6A" w14:textId="77777777" w:rsidR="008A1961" w:rsidRPr="00442838" w:rsidRDefault="008A1961" w:rsidP="008A1961">
            <w:pPr>
              <w:spacing w:line="360" w:lineRule="auto"/>
              <w:rPr>
                <w:sz w:val="24"/>
                <w:szCs w:val="24"/>
              </w:rPr>
            </w:pPr>
          </w:p>
        </w:tc>
        <w:tc>
          <w:tcPr>
            <w:tcW w:w="1739" w:type="dxa"/>
          </w:tcPr>
          <w:p w14:paraId="5C251B50" w14:textId="77777777" w:rsidR="008A1961" w:rsidRPr="00442838" w:rsidRDefault="008A1961" w:rsidP="008A1961">
            <w:pPr>
              <w:spacing w:line="360" w:lineRule="auto"/>
              <w:rPr>
                <w:sz w:val="24"/>
                <w:szCs w:val="24"/>
              </w:rPr>
            </w:pPr>
          </w:p>
        </w:tc>
        <w:tc>
          <w:tcPr>
            <w:tcW w:w="1739" w:type="dxa"/>
          </w:tcPr>
          <w:p w14:paraId="1695BEDB" w14:textId="77777777" w:rsidR="008A1961" w:rsidRPr="00442838" w:rsidRDefault="008A1961" w:rsidP="008A1961">
            <w:pPr>
              <w:spacing w:line="360" w:lineRule="auto"/>
              <w:rPr>
                <w:sz w:val="24"/>
                <w:szCs w:val="24"/>
              </w:rPr>
            </w:pPr>
          </w:p>
        </w:tc>
        <w:tc>
          <w:tcPr>
            <w:tcW w:w="1739" w:type="dxa"/>
          </w:tcPr>
          <w:p w14:paraId="09C79587" w14:textId="77777777" w:rsidR="008A1961" w:rsidRPr="00442838" w:rsidRDefault="008A1961" w:rsidP="008A1961">
            <w:pPr>
              <w:spacing w:line="360" w:lineRule="auto"/>
              <w:rPr>
                <w:sz w:val="24"/>
                <w:szCs w:val="24"/>
              </w:rPr>
            </w:pPr>
          </w:p>
        </w:tc>
      </w:tr>
      <w:tr w:rsidR="008A1961" w:rsidRPr="00442838" w14:paraId="31C778C8" w14:textId="77777777" w:rsidTr="008A1961">
        <w:tc>
          <w:tcPr>
            <w:tcW w:w="1860" w:type="dxa"/>
          </w:tcPr>
          <w:p w14:paraId="0C5F44A3" w14:textId="77777777" w:rsidR="008A1961" w:rsidRPr="00442838" w:rsidRDefault="008A1961" w:rsidP="008A1961">
            <w:pPr>
              <w:spacing w:line="360" w:lineRule="auto"/>
              <w:rPr>
                <w:sz w:val="24"/>
                <w:szCs w:val="24"/>
              </w:rPr>
            </w:pPr>
          </w:p>
        </w:tc>
        <w:tc>
          <w:tcPr>
            <w:tcW w:w="1840" w:type="dxa"/>
          </w:tcPr>
          <w:p w14:paraId="3DD8D72A" w14:textId="77777777" w:rsidR="008A1961" w:rsidRPr="00442838" w:rsidRDefault="008A1961" w:rsidP="008A1961">
            <w:pPr>
              <w:spacing w:line="360" w:lineRule="auto"/>
              <w:rPr>
                <w:sz w:val="24"/>
                <w:szCs w:val="24"/>
              </w:rPr>
            </w:pPr>
          </w:p>
        </w:tc>
        <w:tc>
          <w:tcPr>
            <w:tcW w:w="1873" w:type="dxa"/>
          </w:tcPr>
          <w:p w14:paraId="42C337B4" w14:textId="77777777" w:rsidR="008A1961" w:rsidRPr="00442838" w:rsidRDefault="008A1961" w:rsidP="008A1961">
            <w:pPr>
              <w:spacing w:line="360" w:lineRule="auto"/>
              <w:rPr>
                <w:sz w:val="24"/>
                <w:szCs w:val="24"/>
              </w:rPr>
            </w:pPr>
          </w:p>
        </w:tc>
        <w:tc>
          <w:tcPr>
            <w:tcW w:w="1739" w:type="dxa"/>
          </w:tcPr>
          <w:p w14:paraId="563CDF3D" w14:textId="77777777" w:rsidR="008A1961" w:rsidRPr="00442838" w:rsidRDefault="008A1961" w:rsidP="008A1961">
            <w:pPr>
              <w:spacing w:line="360" w:lineRule="auto"/>
              <w:rPr>
                <w:sz w:val="24"/>
                <w:szCs w:val="24"/>
              </w:rPr>
            </w:pPr>
          </w:p>
        </w:tc>
        <w:tc>
          <w:tcPr>
            <w:tcW w:w="1739" w:type="dxa"/>
          </w:tcPr>
          <w:p w14:paraId="784D01BF" w14:textId="77777777" w:rsidR="008A1961" w:rsidRPr="00442838" w:rsidRDefault="008A1961" w:rsidP="008A1961">
            <w:pPr>
              <w:spacing w:line="360" w:lineRule="auto"/>
              <w:rPr>
                <w:sz w:val="24"/>
                <w:szCs w:val="24"/>
              </w:rPr>
            </w:pPr>
          </w:p>
        </w:tc>
        <w:tc>
          <w:tcPr>
            <w:tcW w:w="1739" w:type="dxa"/>
          </w:tcPr>
          <w:p w14:paraId="3D48ED61" w14:textId="77777777" w:rsidR="008A1961" w:rsidRPr="00442838" w:rsidRDefault="008A1961" w:rsidP="008A1961">
            <w:pPr>
              <w:spacing w:line="360" w:lineRule="auto"/>
              <w:rPr>
                <w:sz w:val="24"/>
                <w:szCs w:val="24"/>
              </w:rPr>
            </w:pPr>
          </w:p>
        </w:tc>
      </w:tr>
      <w:tr w:rsidR="008A1961" w:rsidRPr="00442838" w14:paraId="55E5CE6E" w14:textId="77777777" w:rsidTr="008A1961">
        <w:tc>
          <w:tcPr>
            <w:tcW w:w="1860" w:type="dxa"/>
          </w:tcPr>
          <w:p w14:paraId="4C7162A1" w14:textId="77777777" w:rsidR="008A1961" w:rsidRPr="00442838" w:rsidRDefault="008A1961" w:rsidP="008A1961">
            <w:pPr>
              <w:spacing w:line="360" w:lineRule="auto"/>
              <w:rPr>
                <w:sz w:val="24"/>
                <w:szCs w:val="24"/>
              </w:rPr>
            </w:pPr>
          </w:p>
        </w:tc>
        <w:tc>
          <w:tcPr>
            <w:tcW w:w="1840" w:type="dxa"/>
          </w:tcPr>
          <w:p w14:paraId="34E18964" w14:textId="77777777" w:rsidR="008A1961" w:rsidRPr="00442838" w:rsidRDefault="008A1961" w:rsidP="008A1961">
            <w:pPr>
              <w:spacing w:line="360" w:lineRule="auto"/>
              <w:rPr>
                <w:sz w:val="24"/>
                <w:szCs w:val="24"/>
              </w:rPr>
            </w:pPr>
          </w:p>
        </w:tc>
        <w:tc>
          <w:tcPr>
            <w:tcW w:w="1873" w:type="dxa"/>
          </w:tcPr>
          <w:p w14:paraId="4B607F12" w14:textId="77777777" w:rsidR="008A1961" w:rsidRPr="00442838" w:rsidRDefault="008A1961" w:rsidP="008A1961">
            <w:pPr>
              <w:spacing w:line="360" w:lineRule="auto"/>
              <w:rPr>
                <w:sz w:val="24"/>
                <w:szCs w:val="24"/>
              </w:rPr>
            </w:pPr>
          </w:p>
        </w:tc>
        <w:tc>
          <w:tcPr>
            <w:tcW w:w="1739" w:type="dxa"/>
          </w:tcPr>
          <w:p w14:paraId="4FF7A2CA" w14:textId="77777777" w:rsidR="008A1961" w:rsidRPr="00442838" w:rsidRDefault="008A1961" w:rsidP="008A1961">
            <w:pPr>
              <w:spacing w:line="360" w:lineRule="auto"/>
              <w:rPr>
                <w:sz w:val="24"/>
                <w:szCs w:val="24"/>
              </w:rPr>
            </w:pPr>
          </w:p>
        </w:tc>
        <w:tc>
          <w:tcPr>
            <w:tcW w:w="1739" w:type="dxa"/>
          </w:tcPr>
          <w:p w14:paraId="6A2D03A2" w14:textId="77777777" w:rsidR="008A1961" w:rsidRPr="00442838" w:rsidRDefault="008A1961" w:rsidP="008A1961">
            <w:pPr>
              <w:spacing w:line="360" w:lineRule="auto"/>
              <w:rPr>
                <w:sz w:val="24"/>
                <w:szCs w:val="24"/>
              </w:rPr>
            </w:pPr>
          </w:p>
        </w:tc>
        <w:tc>
          <w:tcPr>
            <w:tcW w:w="1739" w:type="dxa"/>
          </w:tcPr>
          <w:p w14:paraId="5BF15F67" w14:textId="77777777" w:rsidR="008A1961" w:rsidRPr="00442838" w:rsidRDefault="008A1961" w:rsidP="008A1961">
            <w:pPr>
              <w:spacing w:line="360" w:lineRule="auto"/>
              <w:rPr>
                <w:sz w:val="24"/>
                <w:szCs w:val="24"/>
              </w:rPr>
            </w:pPr>
          </w:p>
        </w:tc>
      </w:tr>
      <w:tr w:rsidR="008A1961" w:rsidRPr="00442838" w14:paraId="10DA9255" w14:textId="77777777" w:rsidTr="008A1961">
        <w:tc>
          <w:tcPr>
            <w:tcW w:w="1860" w:type="dxa"/>
          </w:tcPr>
          <w:p w14:paraId="6C2D2DE5" w14:textId="77777777" w:rsidR="008A1961" w:rsidRPr="00442838" w:rsidRDefault="008A1961" w:rsidP="008A1961">
            <w:pPr>
              <w:spacing w:line="360" w:lineRule="auto"/>
              <w:rPr>
                <w:sz w:val="24"/>
                <w:szCs w:val="24"/>
              </w:rPr>
            </w:pPr>
          </w:p>
        </w:tc>
        <w:tc>
          <w:tcPr>
            <w:tcW w:w="1840" w:type="dxa"/>
          </w:tcPr>
          <w:p w14:paraId="1C46A587" w14:textId="77777777" w:rsidR="008A1961" w:rsidRPr="00442838" w:rsidRDefault="008A1961" w:rsidP="008A1961">
            <w:pPr>
              <w:spacing w:line="360" w:lineRule="auto"/>
              <w:rPr>
                <w:sz w:val="24"/>
                <w:szCs w:val="24"/>
              </w:rPr>
            </w:pPr>
          </w:p>
        </w:tc>
        <w:tc>
          <w:tcPr>
            <w:tcW w:w="1873" w:type="dxa"/>
          </w:tcPr>
          <w:p w14:paraId="5D48DEEB" w14:textId="77777777" w:rsidR="008A1961" w:rsidRPr="00442838" w:rsidRDefault="008A1961" w:rsidP="008A1961">
            <w:pPr>
              <w:spacing w:line="360" w:lineRule="auto"/>
              <w:rPr>
                <w:sz w:val="24"/>
                <w:szCs w:val="24"/>
              </w:rPr>
            </w:pPr>
          </w:p>
        </w:tc>
        <w:tc>
          <w:tcPr>
            <w:tcW w:w="1739" w:type="dxa"/>
          </w:tcPr>
          <w:p w14:paraId="4F9CC406" w14:textId="77777777" w:rsidR="008A1961" w:rsidRPr="00442838" w:rsidRDefault="008A1961" w:rsidP="008A1961">
            <w:pPr>
              <w:spacing w:line="360" w:lineRule="auto"/>
              <w:rPr>
                <w:sz w:val="24"/>
                <w:szCs w:val="24"/>
              </w:rPr>
            </w:pPr>
          </w:p>
        </w:tc>
        <w:tc>
          <w:tcPr>
            <w:tcW w:w="1739" w:type="dxa"/>
          </w:tcPr>
          <w:p w14:paraId="4C18EE2D" w14:textId="77777777" w:rsidR="008A1961" w:rsidRPr="00442838" w:rsidRDefault="008A1961" w:rsidP="008A1961">
            <w:pPr>
              <w:spacing w:line="360" w:lineRule="auto"/>
              <w:rPr>
                <w:sz w:val="24"/>
                <w:szCs w:val="24"/>
              </w:rPr>
            </w:pPr>
          </w:p>
        </w:tc>
        <w:tc>
          <w:tcPr>
            <w:tcW w:w="1739" w:type="dxa"/>
          </w:tcPr>
          <w:p w14:paraId="7375FF93" w14:textId="77777777" w:rsidR="008A1961" w:rsidRPr="00442838" w:rsidRDefault="008A1961" w:rsidP="008A1961">
            <w:pPr>
              <w:spacing w:line="360" w:lineRule="auto"/>
              <w:rPr>
                <w:sz w:val="24"/>
                <w:szCs w:val="24"/>
              </w:rPr>
            </w:pPr>
          </w:p>
        </w:tc>
      </w:tr>
      <w:tr w:rsidR="008A1961" w:rsidRPr="00442838" w14:paraId="5243E630" w14:textId="77777777" w:rsidTr="008A1961">
        <w:tc>
          <w:tcPr>
            <w:tcW w:w="1860" w:type="dxa"/>
          </w:tcPr>
          <w:p w14:paraId="2C2C77F5" w14:textId="77777777" w:rsidR="008A1961" w:rsidRPr="00442838" w:rsidRDefault="008A1961" w:rsidP="008A1961">
            <w:pPr>
              <w:spacing w:line="360" w:lineRule="auto"/>
              <w:rPr>
                <w:sz w:val="24"/>
                <w:szCs w:val="24"/>
              </w:rPr>
            </w:pPr>
          </w:p>
        </w:tc>
        <w:tc>
          <w:tcPr>
            <w:tcW w:w="1840" w:type="dxa"/>
          </w:tcPr>
          <w:p w14:paraId="4102CADE" w14:textId="77777777" w:rsidR="008A1961" w:rsidRPr="00442838" w:rsidRDefault="008A1961" w:rsidP="008A1961">
            <w:pPr>
              <w:spacing w:line="360" w:lineRule="auto"/>
              <w:rPr>
                <w:sz w:val="24"/>
                <w:szCs w:val="24"/>
              </w:rPr>
            </w:pPr>
          </w:p>
        </w:tc>
        <w:tc>
          <w:tcPr>
            <w:tcW w:w="1873" w:type="dxa"/>
          </w:tcPr>
          <w:p w14:paraId="232D90D3" w14:textId="77777777" w:rsidR="008A1961" w:rsidRPr="00442838" w:rsidRDefault="008A1961" w:rsidP="008A1961">
            <w:pPr>
              <w:spacing w:line="360" w:lineRule="auto"/>
              <w:rPr>
                <w:sz w:val="24"/>
                <w:szCs w:val="24"/>
              </w:rPr>
            </w:pPr>
          </w:p>
        </w:tc>
        <w:tc>
          <w:tcPr>
            <w:tcW w:w="1739" w:type="dxa"/>
          </w:tcPr>
          <w:p w14:paraId="2619B0E4" w14:textId="77777777" w:rsidR="008A1961" w:rsidRPr="00442838" w:rsidRDefault="008A1961" w:rsidP="008A1961">
            <w:pPr>
              <w:spacing w:line="360" w:lineRule="auto"/>
              <w:rPr>
                <w:sz w:val="24"/>
                <w:szCs w:val="24"/>
              </w:rPr>
            </w:pPr>
          </w:p>
        </w:tc>
        <w:tc>
          <w:tcPr>
            <w:tcW w:w="1739" w:type="dxa"/>
          </w:tcPr>
          <w:p w14:paraId="42A3E42F" w14:textId="77777777" w:rsidR="008A1961" w:rsidRPr="00442838" w:rsidRDefault="008A1961" w:rsidP="008A1961">
            <w:pPr>
              <w:spacing w:line="360" w:lineRule="auto"/>
              <w:rPr>
                <w:sz w:val="24"/>
                <w:szCs w:val="24"/>
              </w:rPr>
            </w:pPr>
          </w:p>
        </w:tc>
        <w:tc>
          <w:tcPr>
            <w:tcW w:w="1739" w:type="dxa"/>
          </w:tcPr>
          <w:p w14:paraId="2475B23F" w14:textId="77777777" w:rsidR="008A1961" w:rsidRPr="00442838" w:rsidRDefault="008A1961" w:rsidP="008A1961">
            <w:pPr>
              <w:spacing w:line="360" w:lineRule="auto"/>
              <w:rPr>
                <w:sz w:val="24"/>
                <w:szCs w:val="24"/>
              </w:rPr>
            </w:pPr>
          </w:p>
        </w:tc>
      </w:tr>
      <w:tr w:rsidR="008A1961" w:rsidRPr="00442838" w14:paraId="4570E558" w14:textId="77777777" w:rsidTr="008A1961">
        <w:tc>
          <w:tcPr>
            <w:tcW w:w="1860" w:type="dxa"/>
          </w:tcPr>
          <w:p w14:paraId="11E2AE56" w14:textId="77777777" w:rsidR="008A1961" w:rsidRPr="00442838" w:rsidRDefault="008A1961" w:rsidP="008A1961">
            <w:pPr>
              <w:spacing w:line="360" w:lineRule="auto"/>
              <w:rPr>
                <w:sz w:val="24"/>
                <w:szCs w:val="24"/>
              </w:rPr>
            </w:pPr>
          </w:p>
        </w:tc>
        <w:tc>
          <w:tcPr>
            <w:tcW w:w="1840" w:type="dxa"/>
          </w:tcPr>
          <w:p w14:paraId="4046C620" w14:textId="77777777" w:rsidR="008A1961" w:rsidRPr="00442838" w:rsidRDefault="008A1961" w:rsidP="008A1961">
            <w:pPr>
              <w:spacing w:line="360" w:lineRule="auto"/>
              <w:rPr>
                <w:sz w:val="24"/>
                <w:szCs w:val="24"/>
              </w:rPr>
            </w:pPr>
          </w:p>
        </w:tc>
        <w:tc>
          <w:tcPr>
            <w:tcW w:w="1873" w:type="dxa"/>
          </w:tcPr>
          <w:p w14:paraId="762B8BE5" w14:textId="77777777" w:rsidR="008A1961" w:rsidRPr="00442838" w:rsidRDefault="008A1961" w:rsidP="008A1961">
            <w:pPr>
              <w:spacing w:line="360" w:lineRule="auto"/>
              <w:rPr>
                <w:sz w:val="24"/>
                <w:szCs w:val="24"/>
              </w:rPr>
            </w:pPr>
          </w:p>
        </w:tc>
        <w:tc>
          <w:tcPr>
            <w:tcW w:w="1739" w:type="dxa"/>
          </w:tcPr>
          <w:p w14:paraId="7FA2BAF6" w14:textId="77777777" w:rsidR="008A1961" w:rsidRPr="00442838" w:rsidRDefault="008A1961" w:rsidP="008A1961">
            <w:pPr>
              <w:spacing w:line="360" w:lineRule="auto"/>
              <w:rPr>
                <w:sz w:val="24"/>
                <w:szCs w:val="24"/>
              </w:rPr>
            </w:pPr>
          </w:p>
        </w:tc>
        <w:tc>
          <w:tcPr>
            <w:tcW w:w="1739" w:type="dxa"/>
          </w:tcPr>
          <w:p w14:paraId="20EB696D" w14:textId="77777777" w:rsidR="008A1961" w:rsidRPr="00442838" w:rsidRDefault="008A1961" w:rsidP="008A1961">
            <w:pPr>
              <w:spacing w:line="360" w:lineRule="auto"/>
              <w:rPr>
                <w:sz w:val="24"/>
                <w:szCs w:val="24"/>
              </w:rPr>
            </w:pPr>
          </w:p>
        </w:tc>
        <w:tc>
          <w:tcPr>
            <w:tcW w:w="1739" w:type="dxa"/>
          </w:tcPr>
          <w:p w14:paraId="02385065" w14:textId="77777777" w:rsidR="008A1961" w:rsidRPr="00442838" w:rsidRDefault="008A1961" w:rsidP="008A1961">
            <w:pPr>
              <w:spacing w:line="360" w:lineRule="auto"/>
              <w:rPr>
                <w:sz w:val="24"/>
                <w:szCs w:val="24"/>
              </w:rPr>
            </w:pPr>
          </w:p>
        </w:tc>
      </w:tr>
      <w:tr w:rsidR="008A1961" w:rsidRPr="00442838" w14:paraId="62F68BF2" w14:textId="77777777" w:rsidTr="008A1961">
        <w:tc>
          <w:tcPr>
            <w:tcW w:w="1860" w:type="dxa"/>
          </w:tcPr>
          <w:p w14:paraId="171B32B8" w14:textId="77777777" w:rsidR="008A1961" w:rsidRPr="00442838" w:rsidRDefault="008A1961" w:rsidP="008A1961">
            <w:pPr>
              <w:spacing w:line="360" w:lineRule="auto"/>
              <w:rPr>
                <w:sz w:val="24"/>
                <w:szCs w:val="24"/>
              </w:rPr>
            </w:pPr>
          </w:p>
        </w:tc>
        <w:tc>
          <w:tcPr>
            <w:tcW w:w="1840" w:type="dxa"/>
          </w:tcPr>
          <w:p w14:paraId="09758DD8" w14:textId="77777777" w:rsidR="008A1961" w:rsidRPr="00442838" w:rsidRDefault="008A1961" w:rsidP="008A1961">
            <w:pPr>
              <w:spacing w:line="360" w:lineRule="auto"/>
              <w:rPr>
                <w:sz w:val="24"/>
                <w:szCs w:val="24"/>
              </w:rPr>
            </w:pPr>
          </w:p>
        </w:tc>
        <w:tc>
          <w:tcPr>
            <w:tcW w:w="1873" w:type="dxa"/>
          </w:tcPr>
          <w:p w14:paraId="7DCF5881" w14:textId="77777777" w:rsidR="008A1961" w:rsidRPr="00442838" w:rsidRDefault="008A1961" w:rsidP="008A1961">
            <w:pPr>
              <w:spacing w:line="360" w:lineRule="auto"/>
              <w:rPr>
                <w:sz w:val="24"/>
                <w:szCs w:val="24"/>
              </w:rPr>
            </w:pPr>
          </w:p>
        </w:tc>
        <w:tc>
          <w:tcPr>
            <w:tcW w:w="1739" w:type="dxa"/>
          </w:tcPr>
          <w:p w14:paraId="1683402E" w14:textId="77777777" w:rsidR="008A1961" w:rsidRPr="00442838" w:rsidRDefault="008A1961" w:rsidP="008A1961">
            <w:pPr>
              <w:spacing w:line="360" w:lineRule="auto"/>
              <w:rPr>
                <w:sz w:val="24"/>
                <w:szCs w:val="24"/>
              </w:rPr>
            </w:pPr>
          </w:p>
        </w:tc>
        <w:tc>
          <w:tcPr>
            <w:tcW w:w="1739" w:type="dxa"/>
          </w:tcPr>
          <w:p w14:paraId="4441ED2B" w14:textId="77777777" w:rsidR="008A1961" w:rsidRPr="00442838" w:rsidRDefault="008A1961" w:rsidP="008A1961">
            <w:pPr>
              <w:spacing w:line="360" w:lineRule="auto"/>
              <w:rPr>
                <w:sz w:val="24"/>
                <w:szCs w:val="24"/>
              </w:rPr>
            </w:pPr>
          </w:p>
        </w:tc>
        <w:tc>
          <w:tcPr>
            <w:tcW w:w="1739" w:type="dxa"/>
          </w:tcPr>
          <w:p w14:paraId="303456E6" w14:textId="77777777" w:rsidR="008A1961" w:rsidRPr="00442838" w:rsidRDefault="008A1961" w:rsidP="008A1961">
            <w:pPr>
              <w:spacing w:line="360" w:lineRule="auto"/>
              <w:rPr>
                <w:sz w:val="24"/>
                <w:szCs w:val="24"/>
              </w:rPr>
            </w:pPr>
          </w:p>
        </w:tc>
      </w:tr>
      <w:tr w:rsidR="008A1961" w:rsidRPr="00442838" w14:paraId="7119093A" w14:textId="77777777" w:rsidTr="008A1961">
        <w:tc>
          <w:tcPr>
            <w:tcW w:w="1860" w:type="dxa"/>
          </w:tcPr>
          <w:p w14:paraId="2763AD50" w14:textId="77777777" w:rsidR="008A1961" w:rsidRPr="00442838" w:rsidRDefault="008A1961" w:rsidP="008A1961">
            <w:pPr>
              <w:spacing w:line="360" w:lineRule="auto"/>
              <w:rPr>
                <w:sz w:val="24"/>
                <w:szCs w:val="24"/>
              </w:rPr>
            </w:pPr>
          </w:p>
        </w:tc>
        <w:tc>
          <w:tcPr>
            <w:tcW w:w="1840" w:type="dxa"/>
          </w:tcPr>
          <w:p w14:paraId="35FCAD34" w14:textId="77777777" w:rsidR="008A1961" w:rsidRPr="00442838" w:rsidRDefault="008A1961" w:rsidP="008A1961">
            <w:pPr>
              <w:spacing w:line="360" w:lineRule="auto"/>
              <w:rPr>
                <w:sz w:val="24"/>
                <w:szCs w:val="24"/>
              </w:rPr>
            </w:pPr>
          </w:p>
        </w:tc>
        <w:tc>
          <w:tcPr>
            <w:tcW w:w="1873" w:type="dxa"/>
          </w:tcPr>
          <w:p w14:paraId="398D873F" w14:textId="77777777" w:rsidR="008A1961" w:rsidRPr="00442838" w:rsidRDefault="008A1961" w:rsidP="008A1961">
            <w:pPr>
              <w:spacing w:line="360" w:lineRule="auto"/>
              <w:rPr>
                <w:sz w:val="24"/>
                <w:szCs w:val="24"/>
              </w:rPr>
            </w:pPr>
          </w:p>
        </w:tc>
        <w:tc>
          <w:tcPr>
            <w:tcW w:w="1739" w:type="dxa"/>
          </w:tcPr>
          <w:p w14:paraId="058A502F" w14:textId="77777777" w:rsidR="008A1961" w:rsidRPr="00442838" w:rsidRDefault="008A1961" w:rsidP="008A1961">
            <w:pPr>
              <w:spacing w:line="360" w:lineRule="auto"/>
              <w:rPr>
                <w:sz w:val="24"/>
                <w:szCs w:val="24"/>
              </w:rPr>
            </w:pPr>
          </w:p>
        </w:tc>
        <w:tc>
          <w:tcPr>
            <w:tcW w:w="1739" w:type="dxa"/>
          </w:tcPr>
          <w:p w14:paraId="2632DBD0" w14:textId="77777777" w:rsidR="008A1961" w:rsidRPr="00442838" w:rsidRDefault="008A1961" w:rsidP="008A1961">
            <w:pPr>
              <w:spacing w:line="360" w:lineRule="auto"/>
              <w:rPr>
                <w:sz w:val="24"/>
                <w:szCs w:val="24"/>
              </w:rPr>
            </w:pPr>
          </w:p>
        </w:tc>
        <w:tc>
          <w:tcPr>
            <w:tcW w:w="1739" w:type="dxa"/>
          </w:tcPr>
          <w:p w14:paraId="08279202" w14:textId="77777777" w:rsidR="008A1961" w:rsidRPr="00442838" w:rsidRDefault="008A1961" w:rsidP="008A1961">
            <w:pPr>
              <w:spacing w:line="360" w:lineRule="auto"/>
              <w:rPr>
                <w:sz w:val="24"/>
                <w:szCs w:val="24"/>
              </w:rPr>
            </w:pPr>
          </w:p>
        </w:tc>
      </w:tr>
      <w:tr w:rsidR="008A1961" w:rsidRPr="00442838" w14:paraId="41BE8AA7" w14:textId="77777777" w:rsidTr="008A1961">
        <w:tc>
          <w:tcPr>
            <w:tcW w:w="1860" w:type="dxa"/>
          </w:tcPr>
          <w:p w14:paraId="6883E03E" w14:textId="77777777" w:rsidR="008A1961" w:rsidRPr="00442838" w:rsidRDefault="008A1961" w:rsidP="008A1961">
            <w:pPr>
              <w:spacing w:line="360" w:lineRule="auto"/>
              <w:rPr>
                <w:sz w:val="24"/>
                <w:szCs w:val="24"/>
              </w:rPr>
            </w:pPr>
          </w:p>
        </w:tc>
        <w:tc>
          <w:tcPr>
            <w:tcW w:w="1840" w:type="dxa"/>
          </w:tcPr>
          <w:p w14:paraId="263E9333" w14:textId="77777777" w:rsidR="008A1961" w:rsidRPr="00442838" w:rsidRDefault="008A1961" w:rsidP="008A1961">
            <w:pPr>
              <w:spacing w:line="360" w:lineRule="auto"/>
              <w:rPr>
                <w:sz w:val="24"/>
                <w:szCs w:val="24"/>
              </w:rPr>
            </w:pPr>
          </w:p>
        </w:tc>
        <w:tc>
          <w:tcPr>
            <w:tcW w:w="1873" w:type="dxa"/>
          </w:tcPr>
          <w:p w14:paraId="49A1DBDA" w14:textId="77777777" w:rsidR="008A1961" w:rsidRPr="00442838" w:rsidRDefault="008A1961" w:rsidP="008A1961">
            <w:pPr>
              <w:spacing w:line="360" w:lineRule="auto"/>
              <w:rPr>
                <w:sz w:val="24"/>
                <w:szCs w:val="24"/>
              </w:rPr>
            </w:pPr>
          </w:p>
        </w:tc>
        <w:tc>
          <w:tcPr>
            <w:tcW w:w="1739" w:type="dxa"/>
          </w:tcPr>
          <w:p w14:paraId="617C093E" w14:textId="77777777" w:rsidR="008A1961" w:rsidRPr="00442838" w:rsidRDefault="008A1961" w:rsidP="008A1961">
            <w:pPr>
              <w:spacing w:line="360" w:lineRule="auto"/>
              <w:rPr>
                <w:sz w:val="24"/>
                <w:szCs w:val="24"/>
              </w:rPr>
            </w:pPr>
          </w:p>
        </w:tc>
        <w:tc>
          <w:tcPr>
            <w:tcW w:w="1739" w:type="dxa"/>
          </w:tcPr>
          <w:p w14:paraId="6E7B8190" w14:textId="77777777" w:rsidR="008A1961" w:rsidRPr="00442838" w:rsidRDefault="008A1961" w:rsidP="008A1961">
            <w:pPr>
              <w:spacing w:line="360" w:lineRule="auto"/>
              <w:rPr>
                <w:sz w:val="24"/>
                <w:szCs w:val="24"/>
              </w:rPr>
            </w:pPr>
          </w:p>
        </w:tc>
        <w:tc>
          <w:tcPr>
            <w:tcW w:w="1739" w:type="dxa"/>
          </w:tcPr>
          <w:p w14:paraId="13265CB0" w14:textId="77777777" w:rsidR="008A1961" w:rsidRPr="00442838" w:rsidRDefault="008A1961" w:rsidP="008A1961">
            <w:pPr>
              <w:spacing w:line="360" w:lineRule="auto"/>
              <w:rPr>
                <w:sz w:val="24"/>
                <w:szCs w:val="24"/>
              </w:rPr>
            </w:pPr>
          </w:p>
        </w:tc>
      </w:tr>
      <w:tr w:rsidR="008A1961" w:rsidRPr="00442838" w14:paraId="3211A991" w14:textId="77777777" w:rsidTr="008A1961">
        <w:tc>
          <w:tcPr>
            <w:tcW w:w="1860" w:type="dxa"/>
          </w:tcPr>
          <w:p w14:paraId="45DA03C8" w14:textId="77777777" w:rsidR="008A1961" w:rsidRPr="00442838" w:rsidRDefault="008A1961" w:rsidP="008A1961">
            <w:pPr>
              <w:spacing w:line="360" w:lineRule="auto"/>
              <w:rPr>
                <w:sz w:val="24"/>
                <w:szCs w:val="24"/>
              </w:rPr>
            </w:pPr>
          </w:p>
        </w:tc>
        <w:tc>
          <w:tcPr>
            <w:tcW w:w="1840" w:type="dxa"/>
          </w:tcPr>
          <w:p w14:paraId="57CFE4B3" w14:textId="77777777" w:rsidR="008A1961" w:rsidRPr="00442838" w:rsidRDefault="008A1961" w:rsidP="008A1961">
            <w:pPr>
              <w:spacing w:line="360" w:lineRule="auto"/>
              <w:rPr>
                <w:sz w:val="24"/>
                <w:szCs w:val="24"/>
              </w:rPr>
            </w:pPr>
          </w:p>
        </w:tc>
        <w:tc>
          <w:tcPr>
            <w:tcW w:w="1873" w:type="dxa"/>
          </w:tcPr>
          <w:p w14:paraId="5D858715" w14:textId="77777777" w:rsidR="008A1961" w:rsidRPr="00442838" w:rsidRDefault="008A1961" w:rsidP="008A1961">
            <w:pPr>
              <w:spacing w:line="360" w:lineRule="auto"/>
              <w:rPr>
                <w:sz w:val="24"/>
                <w:szCs w:val="24"/>
              </w:rPr>
            </w:pPr>
          </w:p>
        </w:tc>
        <w:tc>
          <w:tcPr>
            <w:tcW w:w="1739" w:type="dxa"/>
          </w:tcPr>
          <w:p w14:paraId="669C2B96" w14:textId="77777777" w:rsidR="008A1961" w:rsidRPr="00442838" w:rsidRDefault="008A1961" w:rsidP="008A1961">
            <w:pPr>
              <w:spacing w:line="360" w:lineRule="auto"/>
              <w:rPr>
                <w:sz w:val="24"/>
                <w:szCs w:val="24"/>
              </w:rPr>
            </w:pPr>
          </w:p>
        </w:tc>
        <w:tc>
          <w:tcPr>
            <w:tcW w:w="1739" w:type="dxa"/>
          </w:tcPr>
          <w:p w14:paraId="1040F61B" w14:textId="77777777" w:rsidR="008A1961" w:rsidRPr="00442838" w:rsidRDefault="008A1961" w:rsidP="008A1961">
            <w:pPr>
              <w:spacing w:line="360" w:lineRule="auto"/>
              <w:rPr>
                <w:sz w:val="24"/>
                <w:szCs w:val="24"/>
              </w:rPr>
            </w:pPr>
          </w:p>
        </w:tc>
        <w:tc>
          <w:tcPr>
            <w:tcW w:w="1739" w:type="dxa"/>
          </w:tcPr>
          <w:p w14:paraId="272E30C4" w14:textId="77777777" w:rsidR="008A1961" w:rsidRPr="00442838" w:rsidRDefault="008A1961" w:rsidP="008A1961">
            <w:pPr>
              <w:spacing w:line="360" w:lineRule="auto"/>
              <w:rPr>
                <w:sz w:val="24"/>
                <w:szCs w:val="24"/>
              </w:rPr>
            </w:pPr>
          </w:p>
        </w:tc>
      </w:tr>
      <w:tr w:rsidR="008A1961" w:rsidRPr="00442838" w14:paraId="3E7E0AA4" w14:textId="77777777" w:rsidTr="008A1961">
        <w:tc>
          <w:tcPr>
            <w:tcW w:w="1860" w:type="dxa"/>
          </w:tcPr>
          <w:p w14:paraId="6AA2FBC3" w14:textId="77777777" w:rsidR="008A1961" w:rsidRPr="00442838" w:rsidRDefault="008A1961" w:rsidP="008A1961">
            <w:pPr>
              <w:spacing w:line="360" w:lineRule="auto"/>
              <w:rPr>
                <w:sz w:val="24"/>
                <w:szCs w:val="24"/>
              </w:rPr>
            </w:pPr>
          </w:p>
        </w:tc>
        <w:tc>
          <w:tcPr>
            <w:tcW w:w="1840" w:type="dxa"/>
          </w:tcPr>
          <w:p w14:paraId="09A14AC0" w14:textId="77777777" w:rsidR="008A1961" w:rsidRPr="00442838" w:rsidRDefault="008A1961" w:rsidP="008A1961">
            <w:pPr>
              <w:spacing w:line="360" w:lineRule="auto"/>
              <w:rPr>
                <w:sz w:val="24"/>
                <w:szCs w:val="24"/>
              </w:rPr>
            </w:pPr>
          </w:p>
        </w:tc>
        <w:tc>
          <w:tcPr>
            <w:tcW w:w="1873" w:type="dxa"/>
          </w:tcPr>
          <w:p w14:paraId="0BBD523D" w14:textId="77777777" w:rsidR="008A1961" w:rsidRPr="00442838" w:rsidRDefault="008A1961" w:rsidP="008A1961">
            <w:pPr>
              <w:spacing w:line="360" w:lineRule="auto"/>
              <w:rPr>
                <w:sz w:val="24"/>
                <w:szCs w:val="24"/>
              </w:rPr>
            </w:pPr>
          </w:p>
        </w:tc>
        <w:tc>
          <w:tcPr>
            <w:tcW w:w="1739" w:type="dxa"/>
          </w:tcPr>
          <w:p w14:paraId="7908A142" w14:textId="77777777" w:rsidR="008A1961" w:rsidRPr="00442838" w:rsidRDefault="008A1961" w:rsidP="008A1961">
            <w:pPr>
              <w:spacing w:line="360" w:lineRule="auto"/>
              <w:rPr>
                <w:sz w:val="24"/>
                <w:szCs w:val="24"/>
              </w:rPr>
            </w:pPr>
          </w:p>
        </w:tc>
        <w:tc>
          <w:tcPr>
            <w:tcW w:w="1739" w:type="dxa"/>
          </w:tcPr>
          <w:p w14:paraId="5B1F5C88" w14:textId="77777777" w:rsidR="008A1961" w:rsidRPr="00442838" w:rsidRDefault="008A1961" w:rsidP="008A1961">
            <w:pPr>
              <w:spacing w:line="360" w:lineRule="auto"/>
              <w:rPr>
                <w:sz w:val="24"/>
                <w:szCs w:val="24"/>
              </w:rPr>
            </w:pPr>
          </w:p>
        </w:tc>
        <w:tc>
          <w:tcPr>
            <w:tcW w:w="1739" w:type="dxa"/>
          </w:tcPr>
          <w:p w14:paraId="5D2DBB79" w14:textId="77777777" w:rsidR="008A1961" w:rsidRPr="00442838" w:rsidRDefault="008A1961" w:rsidP="008A1961">
            <w:pPr>
              <w:spacing w:line="360" w:lineRule="auto"/>
              <w:rPr>
                <w:sz w:val="24"/>
                <w:szCs w:val="24"/>
              </w:rPr>
            </w:pPr>
          </w:p>
        </w:tc>
      </w:tr>
      <w:tr w:rsidR="008A1961" w:rsidRPr="00442838" w14:paraId="04BF7877" w14:textId="77777777" w:rsidTr="008A1961">
        <w:tc>
          <w:tcPr>
            <w:tcW w:w="1860" w:type="dxa"/>
          </w:tcPr>
          <w:p w14:paraId="046B0ED2" w14:textId="77777777" w:rsidR="008A1961" w:rsidRPr="00442838" w:rsidRDefault="008A1961" w:rsidP="008A1961">
            <w:pPr>
              <w:spacing w:line="360" w:lineRule="auto"/>
              <w:rPr>
                <w:sz w:val="24"/>
                <w:szCs w:val="24"/>
              </w:rPr>
            </w:pPr>
          </w:p>
        </w:tc>
        <w:tc>
          <w:tcPr>
            <w:tcW w:w="1840" w:type="dxa"/>
          </w:tcPr>
          <w:p w14:paraId="1A244E95" w14:textId="77777777" w:rsidR="008A1961" w:rsidRPr="00442838" w:rsidRDefault="008A1961" w:rsidP="008A1961">
            <w:pPr>
              <w:spacing w:line="360" w:lineRule="auto"/>
              <w:rPr>
                <w:sz w:val="24"/>
                <w:szCs w:val="24"/>
              </w:rPr>
            </w:pPr>
          </w:p>
        </w:tc>
        <w:tc>
          <w:tcPr>
            <w:tcW w:w="1873" w:type="dxa"/>
          </w:tcPr>
          <w:p w14:paraId="7DE757C2" w14:textId="77777777" w:rsidR="008A1961" w:rsidRPr="00442838" w:rsidRDefault="008A1961" w:rsidP="008A1961">
            <w:pPr>
              <w:spacing w:line="360" w:lineRule="auto"/>
              <w:rPr>
                <w:sz w:val="24"/>
                <w:szCs w:val="24"/>
              </w:rPr>
            </w:pPr>
          </w:p>
        </w:tc>
        <w:tc>
          <w:tcPr>
            <w:tcW w:w="1739" w:type="dxa"/>
          </w:tcPr>
          <w:p w14:paraId="2F1E9F12" w14:textId="77777777" w:rsidR="008A1961" w:rsidRPr="00442838" w:rsidRDefault="008A1961" w:rsidP="008A1961">
            <w:pPr>
              <w:spacing w:line="360" w:lineRule="auto"/>
              <w:rPr>
                <w:sz w:val="24"/>
                <w:szCs w:val="24"/>
              </w:rPr>
            </w:pPr>
          </w:p>
        </w:tc>
        <w:tc>
          <w:tcPr>
            <w:tcW w:w="1739" w:type="dxa"/>
          </w:tcPr>
          <w:p w14:paraId="44C9371A" w14:textId="77777777" w:rsidR="008A1961" w:rsidRPr="00442838" w:rsidRDefault="008A1961" w:rsidP="008A1961">
            <w:pPr>
              <w:spacing w:line="360" w:lineRule="auto"/>
              <w:rPr>
                <w:sz w:val="24"/>
                <w:szCs w:val="24"/>
              </w:rPr>
            </w:pPr>
          </w:p>
        </w:tc>
        <w:tc>
          <w:tcPr>
            <w:tcW w:w="1739" w:type="dxa"/>
          </w:tcPr>
          <w:p w14:paraId="7653B7CF" w14:textId="77777777" w:rsidR="008A1961" w:rsidRPr="00442838" w:rsidRDefault="008A1961" w:rsidP="008A1961">
            <w:pPr>
              <w:spacing w:line="360" w:lineRule="auto"/>
              <w:rPr>
                <w:sz w:val="24"/>
                <w:szCs w:val="24"/>
              </w:rPr>
            </w:pPr>
          </w:p>
        </w:tc>
      </w:tr>
      <w:tr w:rsidR="008A1961" w:rsidRPr="00442838" w14:paraId="6F5CA528" w14:textId="77777777" w:rsidTr="008A1961">
        <w:tc>
          <w:tcPr>
            <w:tcW w:w="1860" w:type="dxa"/>
          </w:tcPr>
          <w:p w14:paraId="407D0EE0" w14:textId="77777777" w:rsidR="008A1961" w:rsidRPr="00442838" w:rsidRDefault="008A1961" w:rsidP="008A1961">
            <w:pPr>
              <w:spacing w:line="360" w:lineRule="auto"/>
              <w:rPr>
                <w:sz w:val="24"/>
                <w:szCs w:val="24"/>
              </w:rPr>
            </w:pPr>
          </w:p>
        </w:tc>
        <w:tc>
          <w:tcPr>
            <w:tcW w:w="1840" w:type="dxa"/>
          </w:tcPr>
          <w:p w14:paraId="18B07035" w14:textId="77777777" w:rsidR="008A1961" w:rsidRPr="00442838" w:rsidRDefault="008A1961" w:rsidP="008A1961">
            <w:pPr>
              <w:spacing w:line="360" w:lineRule="auto"/>
              <w:rPr>
                <w:sz w:val="24"/>
                <w:szCs w:val="24"/>
              </w:rPr>
            </w:pPr>
          </w:p>
        </w:tc>
        <w:tc>
          <w:tcPr>
            <w:tcW w:w="1873" w:type="dxa"/>
          </w:tcPr>
          <w:p w14:paraId="43CD6A02" w14:textId="77777777" w:rsidR="008A1961" w:rsidRPr="00442838" w:rsidRDefault="008A1961" w:rsidP="008A1961">
            <w:pPr>
              <w:spacing w:line="360" w:lineRule="auto"/>
              <w:rPr>
                <w:sz w:val="24"/>
                <w:szCs w:val="24"/>
              </w:rPr>
            </w:pPr>
          </w:p>
        </w:tc>
        <w:tc>
          <w:tcPr>
            <w:tcW w:w="1739" w:type="dxa"/>
          </w:tcPr>
          <w:p w14:paraId="3A68B6E1" w14:textId="77777777" w:rsidR="008A1961" w:rsidRPr="00442838" w:rsidRDefault="008A1961" w:rsidP="008A1961">
            <w:pPr>
              <w:spacing w:line="360" w:lineRule="auto"/>
              <w:rPr>
                <w:sz w:val="24"/>
                <w:szCs w:val="24"/>
              </w:rPr>
            </w:pPr>
          </w:p>
        </w:tc>
        <w:tc>
          <w:tcPr>
            <w:tcW w:w="1739" w:type="dxa"/>
          </w:tcPr>
          <w:p w14:paraId="5E3C9BA5" w14:textId="77777777" w:rsidR="008A1961" w:rsidRPr="00442838" w:rsidRDefault="008A1961" w:rsidP="008A1961">
            <w:pPr>
              <w:spacing w:line="360" w:lineRule="auto"/>
              <w:rPr>
                <w:sz w:val="24"/>
                <w:szCs w:val="24"/>
              </w:rPr>
            </w:pPr>
          </w:p>
        </w:tc>
        <w:tc>
          <w:tcPr>
            <w:tcW w:w="1739" w:type="dxa"/>
          </w:tcPr>
          <w:p w14:paraId="562BF4D6" w14:textId="77777777" w:rsidR="008A1961" w:rsidRPr="00442838" w:rsidRDefault="008A1961" w:rsidP="008A1961">
            <w:pPr>
              <w:spacing w:line="360" w:lineRule="auto"/>
              <w:rPr>
                <w:sz w:val="24"/>
                <w:szCs w:val="24"/>
              </w:rPr>
            </w:pPr>
          </w:p>
        </w:tc>
      </w:tr>
      <w:tr w:rsidR="008A1961" w:rsidRPr="00442838" w14:paraId="36C5FF4C" w14:textId="77777777" w:rsidTr="008A1961">
        <w:tc>
          <w:tcPr>
            <w:tcW w:w="1860" w:type="dxa"/>
          </w:tcPr>
          <w:p w14:paraId="5038F38E" w14:textId="77777777" w:rsidR="008A1961" w:rsidRPr="00442838" w:rsidRDefault="008A1961" w:rsidP="008A1961">
            <w:pPr>
              <w:spacing w:line="360" w:lineRule="auto"/>
              <w:rPr>
                <w:sz w:val="24"/>
                <w:szCs w:val="24"/>
              </w:rPr>
            </w:pPr>
          </w:p>
        </w:tc>
        <w:tc>
          <w:tcPr>
            <w:tcW w:w="1840" w:type="dxa"/>
          </w:tcPr>
          <w:p w14:paraId="33E46A86" w14:textId="77777777" w:rsidR="008A1961" w:rsidRPr="00442838" w:rsidRDefault="008A1961" w:rsidP="008A1961">
            <w:pPr>
              <w:spacing w:line="360" w:lineRule="auto"/>
              <w:rPr>
                <w:sz w:val="24"/>
                <w:szCs w:val="24"/>
              </w:rPr>
            </w:pPr>
          </w:p>
        </w:tc>
        <w:tc>
          <w:tcPr>
            <w:tcW w:w="1873" w:type="dxa"/>
          </w:tcPr>
          <w:p w14:paraId="5CD76BA6" w14:textId="77777777" w:rsidR="008A1961" w:rsidRPr="00442838" w:rsidRDefault="008A1961" w:rsidP="008A1961">
            <w:pPr>
              <w:spacing w:line="360" w:lineRule="auto"/>
              <w:rPr>
                <w:sz w:val="24"/>
                <w:szCs w:val="24"/>
              </w:rPr>
            </w:pPr>
          </w:p>
        </w:tc>
        <w:tc>
          <w:tcPr>
            <w:tcW w:w="1739" w:type="dxa"/>
          </w:tcPr>
          <w:p w14:paraId="4F499865" w14:textId="77777777" w:rsidR="008A1961" w:rsidRPr="00442838" w:rsidRDefault="008A1961" w:rsidP="008A1961">
            <w:pPr>
              <w:spacing w:line="360" w:lineRule="auto"/>
              <w:rPr>
                <w:sz w:val="24"/>
                <w:szCs w:val="24"/>
              </w:rPr>
            </w:pPr>
          </w:p>
        </w:tc>
        <w:tc>
          <w:tcPr>
            <w:tcW w:w="1739" w:type="dxa"/>
          </w:tcPr>
          <w:p w14:paraId="55683368" w14:textId="77777777" w:rsidR="008A1961" w:rsidRPr="00442838" w:rsidRDefault="008A1961" w:rsidP="008A1961">
            <w:pPr>
              <w:spacing w:line="360" w:lineRule="auto"/>
              <w:rPr>
                <w:sz w:val="24"/>
                <w:szCs w:val="24"/>
              </w:rPr>
            </w:pPr>
          </w:p>
        </w:tc>
        <w:tc>
          <w:tcPr>
            <w:tcW w:w="1739" w:type="dxa"/>
          </w:tcPr>
          <w:p w14:paraId="1988F905" w14:textId="77777777" w:rsidR="008A1961" w:rsidRPr="00442838" w:rsidRDefault="008A1961" w:rsidP="008A1961">
            <w:pPr>
              <w:spacing w:line="360" w:lineRule="auto"/>
              <w:rPr>
                <w:sz w:val="24"/>
                <w:szCs w:val="24"/>
              </w:rPr>
            </w:pPr>
          </w:p>
        </w:tc>
      </w:tr>
      <w:tr w:rsidR="008A1961" w:rsidRPr="00442838" w14:paraId="08BA7A0C" w14:textId="77777777" w:rsidTr="008A1961">
        <w:tc>
          <w:tcPr>
            <w:tcW w:w="1860" w:type="dxa"/>
          </w:tcPr>
          <w:p w14:paraId="64DFCF37" w14:textId="77777777" w:rsidR="008A1961" w:rsidRPr="00442838" w:rsidRDefault="008A1961" w:rsidP="008A1961">
            <w:pPr>
              <w:spacing w:line="360" w:lineRule="auto"/>
              <w:rPr>
                <w:sz w:val="24"/>
                <w:szCs w:val="24"/>
              </w:rPr>
            </w:pPr>
          </w:p>
        </w:tc>
        <w:tc>
          <w:tcPr>
            <w:tcW w:w="1840" w:type="dxa"/>
          </w:tcPr>
          <w:p w14:paraId="791D4B31" w14:textId="77777777" w:rsidR="008A1961" w:rsidRPr="00442838" w:rsidRDefault="008A1961" w:rsidP="008A1961">
            <w:pPr>
              <w:spacing w:line="360" w:lineRule="auto"/>
              <w:rPr>
                <w:sz w:val="24"/>
                <w:szCs w:val="24"/>
              </w:rPr>
            </w:pPr>
          </w:p>
        </w:tc>
        <w:tc>
          <w:tcPr>
            <w:tcW w:w="1873" w:type="dxa"/>
          </w:tcPr>
          <w:p w14:paraId="73DA8B50" w14:textId="77777777" w:rsidR="008A1961" w:rsidRPr="00442838" w:rsidRDefault="008A1961" w:rsidP="008A1961">
            <w:pPr>
              <w:spacing w:line="360" w:lineRule="auto"/>
              <w:rPr>
                <w:sz w:val="24"/>
                <w:szCs w:val="24"/>
              </w:rPr>
            </w:pPr>
          </w:p>
        </w:tc>
        <w:tc>
          <w:tcPr>
            <w:tcW w:w="1739" w:type="dxa"/>
          </w:tcPr>
          <w:p w14:paraId="221F6749" w14:textId="77777777" w:rsidR="008A1961" w:rsidRPr="00442838" w:rsidRDefault="008A1961" w:rsidP="008A1961">
            <w:pPr>
              <w:spacing w:line="360" w:lineRule="auto"/>
              <w:rPr>
                <w:sz w:val="24"/>
                <w:szCs w:val="24"/>
              </w:rPr>
            </w:pPr>
          </w:p>
        </w:tc>
        <w:tc>
          <w:tcPr>
            <w:tcW w:w="1739" w:type="dxa"/>
          </w:tcPr>
          <w:p w14:paraId="29CA32AA" w14:textId="77777777" w:rsidR="008A1961" w:rsidRPr="00442838" w:rsidRDefault="008A1961" w:rsidP="008A1961">
            <w:pPr>
              <w:spacing w:line="360" w:lineRule="auto"/>
              <w:rPr>
                <w:sz w:val="24"/>
                <w:szCs w:val="24"/>
              </w:rPr>
            </w:pPr>
          </w:p>
        </w:tc>
        <w:tc>
          <w:tcPr>
            <w:tcW w:w="1739" w:type="dxa"/>
          </w:tcPr>
          <w:p w14:paraId="4D0660C0" w14:textId="77777777" w:rsidR="008A1961" w:rsidRPr="00442838" w:rsidRDefault="008A1961" w:rsidP="008A1961">
            <w:pPr>
              <w:spacing w:line="360" w:lineRule="auto"/>
              <w:rPr>
                <w:sz w:val="24"/>
                <w:szCs w:val="24"/>
              </w:rPr>
            </w:pPr>
          </w:p>
        </w:tc>
      </w:tr>
      <w:tr w:rsidR="008A1961" w:rsidRPr="00442838" w14:paraId="49C1ECC8" w14:textId="77777777" w:rsidTr="008A1961">
        <w:tc>
          <w:tcPr>
            <w:tcW w:w="1860" w:type="dxa"/>
          </w:tcPr>
          <w:p w14:paraId="74E8DF18" w14:textId="77777777" w:rsidR="008A1961" w:rsidRPr="00442838" w:rsidRDefault="008A1961" w:rsidP="008A1961">
            <w:pPr>
              <w:spacing w:line="360" w:lineRule="auto"/>
              <w:rPr>
                <w:sz w:val="24"/>
                <w:szCs w:val="24"/>
              </w:rPr>
            </w:pPr>
          </w:p>
        </w:tc>
        <w:tc>
          <w:tcPr>
            <w:tcW w:w="1840" w:type="dxa"/>
          </w:tcPr>
          <w:p w14:paraId="24C39986" w14:textId="77777777" w:rsidR="008A1961" w:rsidRPr="00442838" w:rsidRDefault="008A1961" w:rsidP="008A1961">
            <w:pPr>
              <w:spacing w:line="360" w:lineRule="auto"/>
              <w:rPr>
                <w:sz w:val="24"/>
                <w:szCs w:val="24"/>
              </w:rPr>
            </w:pPr>
          </w:p>
        </w:tc>
        <w:tc>
          <w:tcPr>
            <w:tcW w:w="1873" w:type="dxa"/>
          </w:tcPr>
          <w:p w14:paraId="7EE5829E" w14:textId="77777777" w:rsidR="008A1961" w:rsidRPr="00442838" w:rsidRDefault="008A1961" w:rsidP="008A1961">
            <w:pPr>
              <w:spacing w:line="360" w:lineRule="auto"/>
              <w:rPr>
                <w:sz w:val="24"/>
                <w:szCs w:val="24"/>
              </w:rPr>
            </w:pPr>
          </w:p>
        </w:tc>
        <w:tc>
          <w:tcPr>
            <w:tcW w:w="1739" w:type="dxa"/>
          </w:tcPr>
          <w:p w14:paraId="45D0D88A" w14:textId="77777777" w:rsidR="008A1961" w:rsidRPr="00442838" w:rsidRDefault="008A1961" w:rsidP="008A1961">
            <w:pPr>
              <w:spacing w:line="360" w:lineRule="auto"/>
              <w:rPr>
                <w:sz w:val="24"/>
                <w:szCs w:val="24"/>
              </w:rPr>
            </w:pPr>
          </w:p>
        </w:tc>
        <w:tc>
          <w:tcPr>
            <w:tcW w:w="1739" w:type="dxa"/>
          </w:tcPr>
          <w:p w14:paraId="78100AC2" w14:textId="77777777" w:rsidR="008A1961" w:rsidRPr="00442838" w:rsidRDefault="008A1961" w:rsidP="008A1961">
            <w:pPr>
              <w:spacing w:line="360" w:lineRule="auto"/>
              <w:rPr>
                <w:sz w:val="24"/>
                <w:szCs w:val="24"/>
              </w:rPr>
            </w:pPr>
          </w:p>
        </w:tc>
        <w:tc>
          <w:tcPr>
            <w:tcW w:w="1739" w:type="dxa"/>
          </w:tcPr>
          <w:p w14:paraId="1A79B282" w14:textId="77777777" w:rsidR="008A1961" w:rsidRPr="00442838" w:rsidRDefault="008A1961" w:rsidP="008A1961">
            <w:pPr>
              <w:spacing w:line="360" w:lineRule="auto"/>
              <w:rPr>
                <w:sz w:val="24"/>
                <w:szCs w:val="24"/>
              </w:rPr>
            </w:pPr>
          </w:p>
        </w:tc>
      </w:tr>
      <w:tr w:rsidR="008A1961" w:rsidRPr="00442838" w14:paraId="612ECFAA" w14:textId="77777777" w:rsidTr="008A1961">
        <w:tc>
          <w:tcPr>
            <w:tcW w:w="1860" w:type="dxa"/>
          </w:tcPr>
          <w:p w14:paraId="2FA5A068" w14:textId="77777777" w:rsidR="008A1961" w:rsidRPr="00442838" w:rsidRDefault="008A1961" w:rsidP="008A1961">
            <w:pPr>
              <w:spacing w:line="360" w:lineRule="auto"/>
              <w:rPr>
                <w:sz w:val="24"/>
                <w:szCs w:val="24"/>
              </w:rPr>
            </w:pPr>
          </w:p>
        </w:tc>
        <w:tc>
          <w:tcPr>
            <w:tcW w:w="1840" w:type="dxa"/>
          </w:tcPr>
          <w:p w14:paraId="000770E7" w14:textId="77777777" w:rsidR="008A1961" w:rsidRPr="00442838" w:rsidRDefault="008A1961" w:rsidP="008A1961">
            <w:pPr>
              <w:spacing w:line="360" w:lineRule="auto"/>
              <w:rPr>
                <w:sz w:val="24"/>
                <w:szCs w:val="24"/>
              </w:rPr>
            </w:pPr>
          </w:p>
        </w:tc>
        <w:tc>
          <w:tcPr>
            <w:tcW w:w="1873" w:type="dxa"/>
          </w:tcPr>
          <w:p w14:paraId="38830D75" w14:textId="77777777" w:rsidR="008A1961" w:rsidRPr="00442838" w:rsidRDefault="008A1961" w:rsidP="008A1961">
            <w:pPr>
              <w:spacing w:line="360" w:lineRule="auto"/>
              <w:rPr>
                <w:sz w:val="24"/>
                <w:szCs w:val="24"/>
              </w:rPr>
            </w:pPr>
          </w:p>
        </w:tc>
        <w:tc>
          <w:tcPr>
            <w:tcW w:w="1739" w:type="dxa"/>
          </w:tcPr>
          <w:p w14:paraId="16A81C8C" w14:textId="77777777" w:rsidR="008A1961" w:rsidRPr="00442838" w:rsidRDefault="008A1961" w:rsidP="008A1961">
            <w:pPr>
              <w:spacing w:line="360" w:lineRule="auto"/>
              <w:rPr>
                <w:sz w:val="24"/>
                <w:szCs w:val="24"/>
              </w:rPr>
            </w:pPr>
          </w:p>
        </w:tc>
        <w:tc>
          <w:tcPr>
            <w:tcW w:w="1739" w:type="dxa"/>
          </w:tcPr>
          <w:p w14:paraId="4A5BDC35" w14:textId="77777777" w:rsidR="008A1961" w:rsidRPr="00442838" w:rsidRDefault="008A1961" w:rsidP="008A1961">
            <w:pPr>
              <w:spacing w:line="360" w:lineRule="auto"/>
              <w:rPr>
                <w:sz w:val="24"/>
                <w:szCs w:val="24"/>
              </w:rPr>
            </w:pPr>
          </w:p>
        </w:tc>
        <w:tc>
          <w:tcPr>
            <w:tcW w:w="1739" w:type="dxa"/>
          </w:tcPr>
          <w:p w14:paraId="411BC3AE" w14:textId="77777777" w:rsidR="008A1961" w:rsidRPr="00442838" w:rsidRDefault="008A1961" w:rsidP="008A1961">
            <w:pPr>
              <w:spacing w:line="360" w:lineRule="auto"/>
              <w:rPr>
                <w:sz w:val="24"/>
                <w:szCs w:val="24"/>
              </w:rPr>
            </w:pPr>
          </w:p>
        </w:tc>
      </w:tr>
      <w:tr w:rsidR="008A1961" w:rsidRPr="00442838" w14:paraId="40D6B2A6" w14:textId="77777777" w:rsidTr="008A1961">
        <w:tc>
          <w:tcPr>
            <w:tcW w:w="1860" w:type="dxa"/>
          </w:tcPr>
          <w:p w14:paraId="5BE18459" w14:textId="77777777" w:rsidR="008A1961" w:rsidRPr="00442838" w:rsidRDefault="008A1961" w:rsidP="008A1961">
            <w:pPr>
              <w:spacing w:line="360" w:lineRule="auto"/>
              <w:rPr>
                <w:sz w:val="24"/>
                <w:szCs w:val="24"/>
              </w:rPr>
            </w:pPr>
          </w:p>
        </w:tc>
        <w:tc>
          <w:tcPr>
            <w:tcW w:w="1840" w:type="dxa"/>
          </w:tcPr>
          <w:p w14:paraId="759F3121" w14:textId="77777777" w:rsidR="008A1961" w:rsidRPr="00442838" w:rsidRDefault="008A1961" w:rsidP="008A1961">
            <w:pPr>
              <w:spacing w:line="360" w:lineRule="auto"/>
              <w:rPr>
                <w:sz w:val="24"/>
                <w:szCs w:val="24"/>
              </w:rPr>
            </w:pPr>
          </w:p>
        </w:tc>
        <w:tc>
          <w:tcPr>
            <w:tcW w:w="1873" w:type="dxa"/>
          </w:tcPr>
          <w:p w14:paraId="772CC748" w14:textId="77777777" w:rsidR="008A1961" w:rsidRPr="00442838" w:rsidRDefault="008A1961" w:rsidP="008A1961">
            <w:pPr>
              <w:spacing w:line="360" w:lineRule="auto"/>
              <w:rPr>
                <w:sz w:val="24"/>
                <w:szCs w:val="24"/>
              </w:rPr>
            </w:pPr>
          </w:p>
        </w:tc>
        <w:tc>
          <w:tcPr>
            <w:tcW w:w="1739" w:type="dxa"/>
          </w:tcPr>
          <w:p w14:paraId="0BE5FE95" w14:textId="77777777" w:rsidR="008A1961" w:rsidRPr="00442838" w:rsidRDefault="008A1961" w:rsidP="008A1961">
            <w:pPr>
              <w:spacing w:line="360" w:lineRule="auto"/>
              <w:rPr>
                <w:sz w:val="24"/>
                <w:szCs w:val="24"/>
              </w:rPr>
            </w:pPr>
          </w:p>
        </w:tc>
        <w:tc>
          <w:tcPr>
            <w:tcW w:w="1739" w:type="dxa"/>
          </w:tcPr>
          <w:p w14:paraId="1164637D" w14:textId="77777777" w:rsidR="008A1961" w:rsidRPr="00442838" w:rsidRDefault="008A1961" w:rsidP="008A1961">
            <w:pPr>
              <w:spacing w:line="360" w:lineRule="auto"/>
              <w:rPr>
                <w:sz w:val="24"/>
                <w:szCs w:val="24"/>
              </w:rPr>
            </w:pPr>
          </w:p>
        </w:tc>
        <w:tc>
          <w:tcPr>
            <w:tcW w:w="1739" w:type="dxa"/>
          </w:tcPr>
          <w:p w14:paraId="53495F37" w14:textId="77777777" w:rsidR="008A1961" w:rsidRPr="00442838" w:rsidRDefault="008A1961" w:rsidP="008A1961">
            <w:pPr>
              <w:spacing w:line="360" w:lineRule="auto"/>
              <w:rPr>
                <w:sz w:val="24"/>
                <w:szCs w:val="24"/>
              </w:rPr>
            </w:pPr>
          </w:p>
        </w:tc>
      </w:tr>
      <w:tr w:rsidR="008A1961" w:rsidRPr="00442838" w14:paraId="2DCA7C41" w14:textId="77777777" w:rsidTr="008A1961">
        <w:tc>
          <w:tcPr>
            <w:tcW w:w="1860" w:type="dxa"/>
          </w:tcPr>
          <w:p w14:paraId="079052D7" w14:textId="77777777" w:rsidR="008A1961" w:rsidRPr="00442838" w:rsidRDefault="008A1961" w:rsidP="008A1961">
            <w:pPr>
              <w:spacing w:line="360" w:lineRule="auto"/>
              <w:rPr>
                <w:sz w:val="24"/>
                <w:szCs w:val="24"/>
              </w:rPr>
            </w:pPr>
          </w:p>
        </w:tc>
        <w:tc>
          <w:tcPr>
            <w:tcW w:w="1840" w:type="dxa"/>
          </w:tcPr>
          <w:p w14:paraId="46C6AEFD" w14:textId="77777777" w:rsidR="008A1961" w:rsidRPr="00442838" w:rsidRDefault="008A1961" w:rsidP="008A1961">
            <w:pPr>
              <w:spacing w:line="360" w:lineRule="auto"/>
              <w:rPr>
                <w:sz w:val="24"/>
                <w:szCs w:val="24"/>
              </w:rPr>
            </w:pPr>
          </w:p>
        </w:tc>
        <w:tc>
          <w:tcPr>
            <w:tcW w:w="1873" w:type="dxa"/>
          </w:tcPr>
          <w:p w14:paraId="4F33F22E" w14:textId="77777777" w:rsidR="008A1961" w:rsidRPr="00442838" w:rsidRDefault="008A1961" w:rsidP="008A1961">
            <w:pPr>
              <w:spacing w:line="360" w:lineRule="auto"/>
              <w:rPr>
                <w:sz w:val="24"/>
                <w:szCs w:val="24"/>
              </w:rPr>
            </w:pPr>
          </w:p>
        </w:tc>
        <w:tc>
          <w:tcPr>
            <w:tcW w:w="1739" w:type="dxa"/>
          </w:tcPr>
          <w:p w14:paraId="16DEB97D" w14:textId="77777777" w:rsidR="008A1961" w:rsidRPr="00442838" w:rsidRDefault="008A1961" w:rsidP="008A1961">
            <w:pPr>
              <w:spacing w:line="360" w:lineRule="auto"/>
              <w:rPr>
                <w:sz w:val="24"/>
                <w:szCs w:val="24"/>
              </w:rPr>
            </w:pPr>
          </w:p>
        </w:tc>
        <w:tc>
          <w:tcPr>
            <w:tcW w:w="1739" w:type="dxa"/>
          </w:tcPr>
          <w:p w14:paraId="797E9DAA" w14:textId="77777777" w:rsidR="008A1961" w:rsidRPr="00442838" w:rsidRDefault="008A1961" w:rsidP="008A1961">
            <w:pPr>
              <w:spacing w:line="360" w:lineRule="auto"/>
              <w:rPr>
                <w:sz w:val="24"/>
                <w:szCs w:val="24"/>
              </w:rPr>
            </w:pPr>
          </w:p>
        </w:tc>
        <w:tc>
          <w:tcPr>
            <w:tcW w:w="1739" w:type="dxa"/>
          </w:tcPr>
          <w:p w14:paraId="097377E0" w14:textId="77777777" w:rsidR="008A1961" w:rsidRPr="00442838" w:rsidRDefault="008A1961" w:rsidP="008A1961">
            <w:pPr>
              <w:spacing w:line="360" w:lineRule="auto"/>
              <w:rPr>
                <w:sz w:val="24"/>
                <w:szCs w:val="24"/>
              </w:rPr>
            </w:pPr>
          </w:p>
        </w:tc>
      </w:tr>
      <w:tr w:rsidR="008A1961" w:rsidRPr="00442838" w14:paraId="5D1083FA" w14:textId="77777777" w:rsidTr="008A1961">
        <w:tc>
          <w:tcPr>
            <w:tcW w:w="1860" w:type="dxa"/>
          </w:tcPr>
          <w:p w14:paraId="4C0DA613" w14:textId="77777777" w:rsidR="008A1961" w:rsidRPr="00442838" w:rsidRDefault="008A1961" w:rsidP="008A1961">
            <w:pPr>
              <w:spacing w:line="360" w:lineRule="auto"/>
              <w:rPr>
                <w:sz w:val="24"/>
                <w:szCs w:val="24"/>
              </w:rPr>
            </w:pPr>
          </w:p>
        </w:tc>
        <w:tc>
          <w:tcPr>
            <w:tcW w:w="1840" w:type="dxa"/>
          </w:tcPr>
          <w:p w14:paraId="42A90649" w14:textId="77777777" w:rsidR="008A1961" w:rsidRPr="00442838" w:rsidRDefault="008A1961" w:rsidP="008A1961">
            <w:pPr>
              <w:spacing w:line="360" w:lineRule="auto"/>
              <w:rPr>
                <w:sz w:val="24"/>
                <w:szCs w:val="24"/>
              </w:rPr>
            </w:pPr>
          </w:p>
        </w:tc>
        <w:tc>
          <w:tcPr>
            <w:tcW w:w="1873" w:type="dxa"/>
          </w:tcPr>
          <w:p w14:paraId="6963011F" w14:textId="77777777" w:rsidR="008A1961" w:rsidRPr="00442838" w:rsidRDefault="008A1961" w:rsidP="008A1961">
            <w:pPr>
              <w:spacing w:line="360" w:lineRule="auto"/>
              <w:rPr>
                <w:sz w:val="24"/>
                <w:szCs w:val="24"/>
              </w:rPr>
            </w:pPr>
          </w:p>
        </w:tc>
        <w:tc>
          <w:tcPr>
            <w:tcW w:w="1739" w:type="dxa"/>
          </w:tcPr>
          <w:p w14:paraId="162F03F7" w14:textId="77777777" w:rsidR="008A1961" w:rsidRPr="00442838" w:rsidRDefault="008A1961" w:rsidP="008A1961">
            <w:pPr>
              <w:spacing w:line="360" w:lineRule="auto"/>
              <w:rPr>
                <w:sz w:val="24"/>
                <w:szCs w:val="24"/>
              </w:rPr>
            </w:pPr>
          </w:p>
        </w:tc>
        <w:tc>
          <w:tcPr>
            <w:tcW w:w="1739" w:type="dxa"/>
          </w:tcPr>
          <w:p w14:paraId="24B7DE51" w14:textId="77777777" w:rsidR="008A1961" w:rsidRPr="00442838" w:rsidRDefault="008A1961" w:rsidP="008A1961">
            <w:pPr>
              <w:spacing w:line="360" w:lineRule="auto"/>
              <w:rPr>
                <w:sz w:val="24"/>
                <w:szCs w:val="24"/>
              </w:rPr>
            </w:pPr>
          </w:p>
        </w:tc>
        <w:tc>
          <w:tcPr>
            <w:tcW w:w="1739" w:type="dxa"/>
          </w:tcPr>
          <w:p w14:paraId="3CD89D1F" w14:textId="77777777" w:rsidR="008A1961" w:rsidRPr="00442838" w:rsidRDefault="008A1961" w:rsidP="008A1961">
            <w:pPr>
              <w:spacing w:line="360" w:lineRule="auto"/>
              <w:rPr>
                <w:sz w:val="24"/>
                <w:szCs w:val="24"/>
              </w:rPr>
            </w:pPr>
          </w:p>
        </w:tc>
      </w:tr>
      <w:tr w:rsidR="008A1961" w:rsidRPr="00442838" w14:paraId="303986F9" w14:textId="77777777" w:rsidTr="008A1961">
        <w:tc>
          <w:tcPr>
            <w:tcW w:w="1860" w:type="dxa"/>
          </w:tcPr>
          <w:p w14:paraId="5DA4063B" w14:textId="77777777" w:rsidR="008A1961" w:rsidRPr="00442838" w:rsidRDefault="008A1961" w:rsidP="008A1961">
            <w:pPr>
              <w:spacing w:line="360" w:lineRule="auto"/>
              <w:rPr>
                <w:sz w:val="24"/>
                <w:szCs w:val="24"/>
              </w:rPr>
            </w:pPr>
          </w:p>
        </w:tc>
        <w:tc>
          <w:tcPr>
            <w:tcW w:w="1840" w:type="dxa"/>
          </w:tcPr>
          <w:p w14:paraId="788FDB4C" w14:textId="77777777" w:rsidR="008A1961" w:rsidRPr="00442838" w:rsidRDefault="008A1961" w:rsidP="008A1961">
            <w:pPr>
              <w:spacing w:line="360" w:lineRule="auto"/>
              <w:rPr>
                <w:sz w:val="24"/>
                <w:szCs w:val="24"/>
              </w:rPr>
            </w:pPr>
          </w:p>
        </w:tc>
        <w:tc>
          <w:tcPr>
            <w:tcW w:w="1873" w:type="dxa"/>
          </w:tcPr>
          <w:p w14:paraId="41DCF8F5" w14:textId="77777777" w:rsidR="008A1961" w:rsidRPr="00442838" w:rsidRDefault="008A1961" w:rsidP="008A1961">
            <w:pPr>
              <w:spacing w:line="360" w:lineRule="auto"/>
              <w:rPr>
                <w:sz w:val="24"/>
                <w:szCs w:val="24"/>
              </w:rPr>
            </w:pPr>
          </w:p>
        </w:tc>
        <w:tc>
          <w:tcPr>
            <w:tcW w:w="1739" w:type="dxa"/>
          </w:tcPr>
          <w:p w14:paraId="55479CB4" w14:textId="77777777" w:rsidR="008A1961" w:rsidRPr="00442838" w:rsidRDefault="008A1961" w:rsidP="008A1961">
            <w:pPr>
              <w:spacing w:line="360" w:lineRule="auto"/>
              <w:rPr>
                <w:sz w:val="24"/>
                <w:szCs w:val="24"/>
              </w:rPr>
            </w:pPr>
          </w:p>
        </w:tc>
        <w:tc>
          <w:tcPr>
            <w:tcW w:w="1739" w:type="dxa"/>
          </w:tcPr>
          <w:p w14:paraId="37538D18" w14:textId="77777777" w:rsidR="008A1961" w:rsidRPr="00442838" w:rsidRDefault="008A1961" w:rsidP="008A1961">
            <w:pPr>
              <w:spacing w:line="360" w:lineRule="auto"/>
              <w:rPr>
                <w:sz w:val="24"/>
                <w:szCs w:val="24"/>
              </w:rPr>
            </w:pPr>
          </w:p>
        </w:tc>
        <w:tc>
          <w:tcPr>
            <w:tcW w:w="1739" w:type="dxa"/>
          </w:tcPr>
          <w:p w14:paraId="1B58942F" w14:textId="77777777" w:rsidR="008A1961" w:rsidRPr="00442838" w:rsidRDefault="008A1961" w:rsidP="008A1961">
            <w:pPr>
              <w:spacing w:line="360" w:lineRule="auto"/>
              <w:rPr>
                <w:sz w:val="24"/>
                <w:szCs w:val="24"/>
              </w:rPr>
            </w:pPr>
          </w:p>
        </w:tc>
      </w:tr>
      <w:tr w:rsidR="008A1961" w:rsidRPr="00442838" w14:paraId="36112062" w14:textId="77777777" w:rsidTr="008A1961">
        <w:tc>
          <w:tcPr>
            <w:tcW w:w="1860" w:type="dxa"/>
          </w:tcPr>
          <w:p w14:paraId="29FBC544" w14:textId="77777777" w:rsidR="008A1961" w:rsidRPr="00442838" w:rsidRDefault="008A1961" w:rsidP="008A1961">
            <w:pPr>
              <w:spacing w:line="360" w:lineRule="auto"/>
              <w:rPr>
                <w:sz w:val="24"/>
                <w:szCs w:val="24"/>
              </w:rPr>
            </w:pPr>
          </w:p>
        </w:tc>
        <w:tc>
          <w:tcPr>
            <w:tcW w:w="1840" w:type="dxa"/>
          </w:tcPr>
          <w:p w14:paraId="3ACB8E21" w14:textId="77777777" w:rsidR="008A1961" w:rsidRPr="00442838" w:rsidRDefault="008A1961" w:rsidP="008A1961">
            <w:pPr>
              <w:spacing w:line="360" w:lineRule="auto"/>
              <w:rPr>
                <w:sz w:val="24"/>
                <w:szCs w:val="24"/>
              </w:rPr>
            </w:pPr>
          </w:p>
        </w:tc>
        <w:tc>
          <w:tcPr>
            <w:tcW w:w="1873" w:type="dxa"/>
          </w:tcPr>
          <w:p w14:paraId="2E186C52" w14:textId="77777777" w:rsidR="008A1961" w:rsidRPr="00442838" w:rsidRDefault="008A1961" w:rsidP="008A1961">
            <w:pPr>
              <w:spacing w:line="360" w:lineRule="auto"/>
              <w:rPr>
                <w:sz w:val="24"/>
                <w:szCs w:val="24"/>
              </w:rPr>
            </w:pPr>
          </w:p>
        </w:tc>
        <w:tc>
          <w:tcPr>
            <w:tcW w:w="1739" w:type="dxa"/>
          </w:tcPr>
          <w:p w14:paraId="7A004194" w14:textId="77777777" w:rsidR="008A1961" w:rsidRPr="00442838" w:rsidRDefault="008A1961" w:rsidP="008A1961">
            <w:pPr>
              <w:spacing w:line="360" w:lineRule="auto"/>
              <w:rPr>
                <w:sz w:val="24"/>
                <w:szCs w:val="24"/>
              </w:rPr>
            </w:pPr>
          </w:p>
        </w:tc>
        <w:tc>
          <w:tcPr>
            <w:tcW w:w="1739" w:type="dxa"/>
          </w:tcPr>
          <w:p w14:paraId="76E0C904" w14:textId="77777777" w:rsidR="008A1961" w:rsidRPr="00442838" w:rsidRDefault="008A1961" w:rsidP="008A1961">
            <w:pPr>
              <w:spacing w:line="360" w:lineRule="auto"/>
              <w:rPr>
                <w:sz w:val="24"/>
                <w:szCs w:val="24"/>
              </w:rPr>
            </w:pPr>
          </w:p>
        </w:tc>
        <w:tc>
          <w:tcPr>
            <w:tcW w:w="1739" w:type="dxa"/>
          </w:tcPr>
          <w:p w14:paraId="288CA134" w14:textId="77777777" w:rsidR="008A1961" w:rsidRPr="00442838" w:rsidRDefault="008A1961" w:rsidP="008A1961">
            <w:pPr>
              <w:spacing w:line="360" w:lineRule="auto"/>
              <w:rPr>
                <w:sz w:val="24"/>
                <w:szCs w:val="24"/>
              </w:rPr>
            </w:pPr>
          </w:p>
        </w:tc>
      </w:tr>
      <w:tr w:rsidR="008A1961" w:rsidRPr="00442838" w14:paraId="22BF1E8A" w14:textId="77777777" w:rsidTr="008A1961">
        <w:tc>
          <w:tcPr>
            <w:tcW w:w="1860" w:type="dxa"/>
          </w:tcPr>
          <w:p w14:paraId="4A1416EF" w14:textId="77777777" w:rsidR="008A1961" w:rsidRPr="00442838" w:rsidRDefault="008A1961" w:rsidP="008A1961">
            <w:pPr>
              <w:spacing w:line="360" w:lineRule="auto"/>
              <w:rPr>
                <w:sz w:val="24"/>
                <w:szCs w:val="24"/>
              </w:rPr>
            </w:pPr>
          </w:p>
        </w:tc>
        <w:tc>
          <w:tcPr>
            <w:tcW w:w="1840" w:type="dxa"/>
          </w:tcPr>
          <w:p w14:paraId="7FC0A5AA" w14:textId="77777777" w:rsidR="008A1961" w:rsidRPr="00442838" w:rsidRDefault="008A1961" w:rsidP="008A1961">
            <w:pPr>
              <w:spacing w:line="360" w:lineRule="auto"/>
              <w:rPr>
                <w:sz w:val="24"/>
                <w:szCs w:val="24"/>
              </w:rPr>
            </w:pPr>
          </w:p>
        </w:tc>
        <w:tc>
          <w:tcPr>
            <w:tcW w:w="1873" w:type="dxa"/>
          </w:tcPr>
          <w:p w14:paraId="1CA0589B" w14:textId="77777777" w:rsidR="008A1961" w:rsidRPr="00442838" w:rsidRDefault="008A1961" w:rsidP="008A1961">
            <w:pPr>
              <w:spacing w:line="360" w:lineRule="auto"/>
              <w:rPr>
                <w:sz w:val="24"/>
                <w:szCs w:val="24"/>
              </w:rPr>
            </w:pPr>
          </w:p>
        </w:tc>
        <w:tc>
          <w:tcPr>
            <w:tcW w:w="1739" w:type="dxa"/>
          </w:tcPr>
          <w:p w14:paraId="4E73F0E0" w14:textId="77777777" w:rsidR="008A1961" w:rsidRPr="00442838" w:rsidRDefault="008A1961" w:rsidP="008A1961">
            <w:pPr>
              <w:spacing w:line="360" w:lineRule="auto"/>
              <w:rPr>
                <w:sz w:val="24"/>
                <w:szCs w:val="24"/>
              </w:rPr>
            </w:pPr>
          </w:p>
        </w:tc>
        <w:tc>
          <w:tcPr>
            <w:tcW w:w="1739" w:type="dxa"/>
          </w:tcPr>
          <w:p w14:paraId="50EC8E8D" w14:textId="77777777" w:rsidR="008A1961" w:rsidRPr="00442838" w:rsidRDefault="008A1961" w:rsidP="008A1961">
            <w:pPr>
              <w:spacing w:line="360" w:lineRule="auto"/>
              <w:rPr>
                <w:sz w:val="24"/>
                <w:szCs w:val="24"/>
              </w:rPr>
            </w:pPr>
          </w:p>
        </w:tc>
        <w:tc>
          <w:tcPr>
            <w:tcW w:w="1739" w:type="dxa"/>
          </w:tcPr>
          <w:p w14:paraId="1E259483" w14:textId="77777777" w:rsidR="008A1961" w:rsidRPr="00442838" w:rsidRDefault="008A1961" w:rsidP="008A1961">
            <w:pPr>
              <w:spacing w:line="360" w:lineRule="auto"/>
              <w:rPr>
                <w:sz w:val="24"/>
                <w:szCs w:val="24"/>
              </w:rPr>
            </w:pPr>
          </w:p>
        </w:tc>
      </w:tr>
      <w:tr w:rsidR="008A1961" w:rsidRPr="00442838" w14:paraId="5551CA30" w14:textId="77777777" w:rsidTr="008A1961">
        <w:tc>
          <w:tcPr>
            <w:tcW w:w="1860" w:type="dxa"/>
          </w:tcPr>
          <w:p w14:paraId="19034969" w14:textId="77777777" w:rsidR="008A1961" w:rsidRPr="00442838" w:rsidRDefault="008A1961" w:rsidP="008A1961">
            <w:pPr>
              <w:spacing w:line="360" w:lineRule="auto"/>
              <w:rPr>
                <w:sz w:val="24"/>
                <w:szCs w:val="24"/>
              </w:rPr>
            </w:pPr>
          </w:p>
        </w:tc>
        <w:tc>
          <w:tcPr>
            <w:tcW w:w="1840" w:type="dxa"/>
          </w:tcPr>
          <w:p w14:paraId="2E23FA3E" w14:textId="77777777" w:rsidR="008A1961" w:rsidRPr="00442838" w:rsidRDefault="008A1961" w:rsidP="008A1961">
            <w:pPr>
              <w:spacing w:line="360" w:lineRule="auto"/>
              <w:rPr>
                <w:sz w:val="24"/>
                <w:szCs w:val="24"/>
              </w:rPr>
            </w:pPr>
          </w:p>
        </w:tc>
        <w:tc>
          <w:tcPr>
            <w:tcW w:w="1873" w:type="dxa"/>
          </w:tcPr>
          <w:p w14:paraId="3543DFBC" w14:textId="77777777" w:rsidR="008A1961" w:rsidRPr="00442838" w:rsidRDefault="008A1961" w:rsidP="008A1961">
            <w:pPr>
              <w:spacing w:line="360" w:lineRule="auto"/>
              <w:rPr>
                <w:sz w:val="24"/>
                <w:szCs w:val="24"/>
              </w:rPr>
            </w:pPr>
          </w:p>
        </w:tc>
        <w:tc>
          <w:tcPr>
            <w:tcW w:w="1739" w:type="dxa"/>
          </w:tcPr>
          <w:p w14:paraId="07EB0684" w14:textId="77777777" w:rsidR="008A1961" w:rsidRPr="00442838" w:rsidRDefault="008A1961" w:rsidP="008A1961">
            <w:pPr>
              <w:spacing w:line="360" w:lineRule="auto"/>
              <w:rPr>
                <w:sz w:val="24"/>
                <w:szCs w:val="24"/>
              </w:rPr>
            </w:pPr>
          </w:p>
        </w:tc>
        <w:tc>
          <w:tcPr>
            <w:tcW w:w="1739" w:type="dxa"/>
          </w:tcPr>
          <w:p w14:paraId="5E65B9E9" w14:textId="77777777" w:rsidR="008A1961" w:rsidRPr="00442838" w:rsidRDefault="008A1961" w:rsidP="008A1961">
            <w:pPr>
              <w:spacing w:line="360" w:lineRule="auto"/>
              <w:rPr>
                <w:sz w:val="24"/>
                <w:szCs w:val="24"/>
              </w:rPr>
            </w:pPr>
          </w:p>
        </w:tc>
        <w:tc>
          <w:tcPr>
            <w:tcW w:w="1739" w:type="dxa"/>
          </w:tcPr>
          <w:p w14:paraId="7F9A162D" w14:textId="77777777" w:rsidR="008A1961" w:rsidRPr="00442838" w:rsidRDefault="008A1961" w:rsidP="008A1961">
            <w:pPr>
              <w:spacing w:line="360" w:lineRule="auto"/>
              <w:rPr>
                <w:sz w:val="24"/>
                <w:szCs w:val="24"/>
              </w:rPr>
            </w:pPr>
          </w:p>
        </w:tc>
      </w:tr>
      <w:tr w:rsidR="008A1961" w:rsidRPr="00442838" w14:paraId="49DFE813" w14:textId="77777777" w:rsidTr="008A1961">
        <w:tc>
          <w:tcPr>
            <w:tcW w:w="1860" w:type="dxa"/>
          </w:tcPr>
          <w:p w14:paraId="3DC6676F" w14:textId="77777777" w:rsidR="008A1961" w:rsidRPr="00442838" w:rsidRDefault="008A1961" w:rsidP="008A1961">
            <w:pPr>
              <w:spacing w:line="360" w:lineRule="auto"/>
              <w:rPr>
                <w:sz w:val="24"/>
                <w:szCs w:val="24"/>
              </w:rPr>
            </w:pPr>
          </w:p>
        </w:tc>
        <w:tc>
          <w:tcPr>
            <w:tcW w:w="1840" w:type="dxa"/>
          </w:tcPr>
          <w:p w14:paraId="7F7AD88C" w14:textId="77777777" w:rsidR="008A1961" w:rsidRPr="00442838" w:rsidRDefault="008A1961" w:rsidP="008A1961">
            <w:pPr>
              <w:spacing w:line="360" w:lineRule="auto"/>
              <w:rPr>
                <w:sz w:val="24"/>
                <w:szCs w:val="24"/>
              </w:rPr>
            </w:pPr>
          </w:p>
        </w:tc>
        <w:tc>
          <w:tcPr>
            <w:tcW w:w="1873" w:type="dxa"/>
          </w:tcPr>
          <w:p w14:paraId="26D28126" w14:textId="77777777" w:rsidR="008A1961" w:rsidRPr="00442838" w:rsidRDefault="008A1961" w:rsidP="008A1961">
            <w:pPr>
              <w:spacing w:line="360" w:lineRule="auto"/>
              <w:rPr>
                <w:sz w:val="24"/>
                <w:szCs w:val="24"/>
              </w:rPr>
            </w:pPr>
          </w:p>
        </w:tc>
        <w:tc>
          <w:tcPr>
            <w:tcW w:w="1739" w:type="dxa"/>
          </w:tcPr>
          <w:p w14:paraId="74B1663E" w14:textId="77777777" w:rsidR="008A1961" w:rsidRPr="00442838" w:rsidRDefault="008A1961" w:rsidP="008A1961">
            <w:pPr>
              <w:spacing w:line="360" w:lineRule="auto"/>
              <w:rPr>
                <w:sz w:val="24"/>
                <w:szCs w:val="24"/>
              </w:rPr>
            </w:pPr>
          </w:p>
        </w:tc>
        <w:tc>
          <w:tcPr>
            <w:tcW w:w="1739" w:type="dxa"/>
          </w:tcPr>
          <w:p w14:paraId="54AC57C0" w14:textId="77777777" w:rsidR="008A1961" w:rsidRPr="00442838" w:rsidRDefault="008A1961" w:rsidP="008A1961">
            <w:pPr>
              <w:spacing w:line="360" w:lineRule="auto"/>
              <w:rPr>
                <w:sz w:val="24"/>
                <w:szCs w:val="24"/>
              </w:rPr>
            </w:pPr>
          </w:p>
        </w:tc>
        <w:tc>
          <w:tcPr>
            <w:tcW w:w="1739" w:type="dxa"/>
          </w:tcPr>
          <w:p w14:paraId="72AF4B12" w14:textId="77777777" w:rsidR="008A1961" w:rsidRPr="00442838" w:rsidRDefault="008A1961" w:rsidP="008A1961">
            <w:pPr>
              <w:spacing w:line="360" w:lineRule="auto"/>
              <w:rPr>
                <w:sz w:val="24"/>
                <w:szCs w:val="24"/>
              </w:rPr>
            </w:pPr>
          </w:p>
        </w:tc>
      </w:tr>
      <w:tr w:rsidR="008A1961" w:rsidRPr="00442838" w14:paraId="752C0138" w14:textId="77777777" w:rsidTr="008A1961">
        <w:tc>
          <w:tcPr>
            <w:tcW w:w="1860" w:type="dxa"/>
          </w:tcPr>
          <w:p w14:paraId="2DD70888" w14:textId="77777777" w:rsidR="008A1961" w:rsidRPr="00442838" w:rsidRDefault="008A1961" w:rsidP="008A1961">
            <w:pPr>
              <w:spacing w:line="360" w:lineRule="auto"/>
              <w:rPr>
                <w:sz w:val="24"/>
                <w:szCs w:val="24"/>
              </w:rPr>
            </w:pPr>
          </w:p>
        </w:tc>
        <w:tc>
          <w:tcPr>
            <w:tcW w:w="1840" w:type="dxa"/>
          </w:tcPr>
          <w:p w14:paraId="2D6F04E7" w14:textId="77777777" w:rsidR="008A1961" w:rsidRPr="00442838" w:rsidRDefault="008A1961" w:rsidP="008A1961">
            <w:pPr>
              <w:spacing w:line="360" w:lineRule="auto"/>
              <w:rPr>
                <w:sz w:val="24"/>
                <w:szCs w:val="24"/>
              </w:rPr>
            </w:pPr>
          </w:p>
        </w:tc>
        <w:tc>
          <w:tcPr>
            <w:tcW w:w="1873" w:type="dxa"/>
          </w:tcPr>
          <w:p w14:paraId="171BCDF0" w14:textId="77777777" w:rsidR="008A1961" w:rsidRPr="00442838" w:rsidRDefault="008A1961" w:rsidP="008A1961">
            <w:pPr>
              <w:spacing w:line="360" w:lineRule="auto"/>
              <w:rPr>
                <w:sz w:val="24"/>
                <w:szCs w:val="24"/>
              </w:rPr>
            </w:pPr>
          </w:p>
        </w:tc>
        <w:tc>
          <w:tcPr>
            <w:tcW w:w="1739" w:type="dxa"/>
          </w:tcPr>
          <w:p w14:paraId="20B8369F" w14:textId="77777777" w:rsidR="008A1961" w:rsidRPr="00442838" w:rsidRDefault="008A1961" w:rsidP="008A1961">
            <w:pPr>
              <w:spacing w:line="360" w:lineRule="auto"/>
              <w:rPr>
                <w:sz w:val="24"/>
                <w:szCs w:val="24"/>
              </w:rPr>
            </w:pPr>
          </w:p>
        </w:tc>
        <w:tc>
          <w:tcPr>
            <w:tcW w:w="1739" w:type="dxa"/>
          </w:tcPr>
          <w:p w14:paraId="561441B6" w14:textId="77777777" w:rsidR="008A1961" w:rsidRPr="00442838" w:rsidRDefault="008A1961" w:rsidP="008A1961">
            <w:pPr>
              <w:spacing w:line="360" w:lineRule="auto"/>
              <w:rPr>
                <w:sz w:val="24"/>
                <w:szCs w:val="24"/>
              </w:rPr>
            </w:pPr>
          </w:p>
        </w:tc>
        <w:tc>
          <w:tcPr>
            <w:tcW w:w="1739" w:type="dxa"/>
          </w:tcPr>
          <w:p w14:paraId="6229B5B0" w14:textId="77777777" w:rsidR="008A1961" w:rsidRPr="00442838" w:rsidRDefault="008A1961" w:rsidP="008A1961">
            <w:pPr>
              <w:spacing w:line="360" w:lineRule="auto"/>
              <w:rPr>
                <w:sz w:val="24"/>
                <w:szCs w:val="24"/>
              </w:rPr>
            </w:pPr>
          </w:p>
        </w:tc>
      </w:tr>
      <w:tr w:rsidR="008A1961" w:rsidRPr="00442838" w14:paraId="02B34032" w14:textId="77777777" w:rsidTr="008A1961">
        <w:tc>
          <w:tcPr>
            <w:tcW w:w="1860" w:type="dxa"/>
          </w:tcPr>
          <w:p w14:paraId="3437AAD8" w14:textId="77777777" w:rsidR="008A1961" w:rsidRPr="00442838" w:rsidRDefault="008A1961" w:rsidP="008A1961">
            <w:pPr>
              <w:spacing w:line="360" w:lineRule="auto"/>
              <w:rPr>
                <w:sz w:val="24"/>
                <w:szCs w:val="24"/>
              </w:rPr>
            </w:pPr>
          </w:p>
        </w:tc>
        <w:tc>
          <w:tcPr>
            <w:tcW w:w="1840" w:type="dxa"/>
          </w:tcPr>
          <w:p w14:paraId="56A1F0B7" w14:textId="77777777" w:rsidR="008A1961" w:rsidRPr="00442838" w:rsidRDefault="008A1961" w:rsidP="008A1961">
            <w:pPr>
              <w:spacing w:line="360" w:lineRule="auto"/>
              <w:rPr>
                <w:sz w:val="24"/>
                <w:szCs w:val="24"/>
              </w:rPr>
            </w:pPr>
          </w:p>
        </w:tc>
        <w:tc>
          <w:tcPr>
            <w:tcW w:w="1873" w:type="dxa"/>
          </w:tcPr>
          <w:p w14:paraId="1D9C8AED" w14:textId="77777777" w:rsidR="008A1961" w:rsidRPr="00442838" w:rsidRDefault="008A1961" w:rsidP="008A1961">
            <w:pPr>
              <w:spacing w:line="360" w:lineRule="auto"/>
              <w:rPr>
                <w:sz w:val="24"/>
                <w:szCs w:val="24"/>
              </w:rPr>
            </w:pPr>
          </w:p>
        </w:tc>
        <w:tc>
          <w:tcPr>
            <w:tcW w:w="1739" w:type="dxa"/>
          </w:tcPr>
          <w:p w14:paraId="198A75E6" w14:textId="77777777" w:rsidR="008A1961" w:rsidRPr="00442838" w:rsidRDefault="008A1961" w:rsidP="008A1961">
            <w:pPr>
              <w:spacing w:line="360" w:lineRule="auto"/>
              <w:rPr>
                <w:sz w:val="24"/>
                <w:szCs w:val="24"/>
              </w:rPr>
            </w:pPr>
          </w:p>
        </w:tc>
        <w:tc>
          <w:tcPr>
            <w:tcW w:w="1739" w:type="dxa"/>
          </w:tcPr>
          <w:p w14:paraId="6FD9BD30" w14:textId="77777777" w:rsidR="008A1961" w:rsidRPr="00442838" w:rsidRDefault="008A1961" w:rsidP="008A1961">
            <w:pPr>
              <w:spacing w:line="360" w:lineRule="auto"/>
              <w:rPr>
                <w:sz w:val="24"/>
                <w:szCs w:val="24"/>
              </w:rPr>
            </w:pPr>
          </w:p>
        </w:tc>
        <w:tc>
          <w:tcPr>
            <w:tcW w:w="1739" w:type="dxa"/>
          </w:tcPr>
          <w:p w14:paraId="0F3BC2F7" w14:textId="77777777" w:rsidR="008A1961" w:rsidRPr="00442838" w:rsidRDefault="008A1961" w:rsidP="008A1961">
            <w:pPr>
              <w:spacing w:line="360" w:lineRule="auto"/>
              <w:rPr>
                <w:sz w:val="24"/>
                <w:szCs w:val="24"/>
              </w:rPr>
            </w:pPr>
          </w:p>
        </w:tc>
      </w:tr>
      <w:tr w:rsidR="008A1961" w:rsidRPr="00442838" w14:paraId="0F2BBCDF" w14:textId="77777777" w:rsidTr="008A1961">
        <w:tc>
          <w:tcPr>
            <w:tcW w:w="1860" w:type="dxa"/>
          </w:tcPr>
          <w:p w14:paraId="31B27610" w14:textId="77777777" w:rsidR="008A1961" w:rsidRPr="00442838" w:rsidRDefault="008A1961" w:rsidP="008A1961">
            <w:pPr>
              <w:spacing w:line="360" w:lineRule="auto"/>
              <w:rPr>
                <w:sz w:val="24"/>
                <w:szCs w:val="24"/>
              </w:rPr>
            </w:pPr>
          </w:p>
        </w:tc>
        <w:tc>
          <w:tcPr>
            <w:tcW w:w="1840" w:type="dxa"/>
          </w:tcPr>
          <w:p w14:paraId="26680AA0" w14:textId="77777777" w:rsidR="008A1961" w:rsidRPr="00442838" w:rsidRDefault="008A1961" w:rsidP="008A1961">
            <w:pPr>
              <w:spacing w:line="360" w:lineRule="auto"/>
              <w:rPr>
                <w:sz w:val="24"/>
                <w:szCs w:val="24"/>
              </w:rPr>
            </w:pPr>
          </w:p>
        </w:tc>
        <w:tc>
          <w:tcPr>
            <w:tcW w:w="1873" w:type="dxa"/>
          </w:tcPr>
          <w:p w14:paraId="006C5932" w14:textId="77777777" w:rsidR="008A1961" w:rsidRPr="00442838" w:rsidRDefault="008A1961" w:rsidP="008A1961">
            <w:pPr>
              <w:spacing w:line="360" w:lineRule="auto"/>
              <w:rPr>
                <w:sz w:val="24"/>
                <w:szCs w:val="24"/>
              </w:rPr>
            </w:pPr>
          </w:p>
        </w:tc>
        <w:tc>
          <w:tcPr>
            <w:tcW w:w="1739" w:type="dxa"/>
          </w:tcPr>
          <w:p w14:paraId="57A68810" w14:textId="77777777" w:rsidR="008A1961" w:rsidRPr="00442838" w:rsidRDefault="008A1961" w:rsidP="008A1961">
            <w:pPr>
              <w:spacing w:line="360" w:lineRule="auto"/>
              <w:rPr>
                <w:sz w:val="24"/>
                <w:szCs w:val="24"/>
              </w:rPr>
            </w:pPr>
          </w:p>
        </w:tc>
        <w:tc>
          <w:tcPr>
            <w:tcW w:w="1739" w:type="dxa"/>
          </w:tcPr>
          <w:p w14:paraId="2ABEB0CC" w14:textId="77777777" w:rsidR="008A1961" w:rsidRPr="00442838" w:rsidRDefault="008A1961" w:rsidP="008A1961">
            <w:pPr>
              <w:spacing w:line="360" w:lineRule="auto"/>
              <w:rPr>
                <w:sz w:val="24"/>
                <w:szCs w:val="24"/>
              </w:rPr>
            </w:pPr>
          </w:p>
        </w:tc>
        <w:tc>
          <w:tcPr>
            <w:tcW w:w="1739" w:type="dxa"/>
          </w:tcPr>
          <w:p w14:paraId="70913F06" w14:textId="77777777" w:rsidR="008A1961" w:rsidRPr="00442838" w:rsidRDefault="008A1961" w:rsidP="008A1961">
            <w:pPr>
              <w:spacing w:line="360" w:lineRule="auto"/>
              <w:rPr>
                <w:sz w:val="24"/>
                <w:szCs w:val="24"/>
              </w:rPr>
            </w:pPr>
          </w:p>
        </w:tc>
      </w:tr>
      <w:tr w:rsidR="008A1961" w:rsidRPr="00442838" w14:paraId="0773224A" w14:textId="77777777" w:rsidTr="008A1961">
        <w:tc>
          <w:tcPr>
            <w:tcW w:w="1860" w:type="dxa"/>
          </w:tcPr>
          <w:p w14:paraId="1BF97BE0" w14:textId="77777777" w:rsidR="008A1961" w:rsidRPr="00442838" w:rsidRDefault="008A1961" w:rsidP="008A1961">
            <w:pPr>
              <w:spacing w:line="360" w:lineRule="auto"/>
              <w:rPr>
                <w:sz w:val="24"/>
                <w:szCs w:val="24"/>
              </w:rPr>
            </w:pPr>
          </w:p>
        </w:tc>
        <w:tc>
          <w:tcPr>
            <w:tcW w:w="1840" w:type="dxa"/>
          </w:tcPr>
          <w:p w14:paraId="4D11F114" w14:textId="77777777" w:rsidR="008A1961" w:rsidRPr="00442838" w:rsidRDefault="008A1961" w:rsidP="008A1961">
            <w:pPr>
              <w:spacing w:line="360" w:lineRule="auto"/>
              <w:rPr>
                <w:sz w:val="24"/>
                <w:szCs w:val="24"/>
              </w:rPr>
            </w:pPr>
          </w:p>
        </w:tc>
        <w:tc>
          <w:tcPr>
            <w:tcW w:w="1873" w:type="dxa"/>
          </w:tcPr>
          <w:p w14:paraId="445A68A7" w14:textId="77777777" w:rsidR="008A1961" w:rsidRPr="00442838" w:rsidRDefault="008A1961" w:rsidP="008A1961">
            <w:pPr>
              <w:spacing w:line="360" w:lineRule="auto"/>
              <w:rPr>
                <w:sz w:val="24"/>
                <w:szCs w:val="24"/>
              </w:rPr>
            </w:pPr>
          </w:p>
        </w:tc>
        <w:tc>
          <w:tcPr>
            <w:tcW w:w="1739" w:type="dxa"/>
          </w:tcPr>
          <w:p w14:paraId="5B6DA715" w14:textId="77777777" w:rsidR="008A1961" w:rsidRPr="00442838" w:rsidRDefault="008A1961" w:rsidP="008A1961">
            <w:pPr>
              <w:spacing w:line="360" w:lineRule="auto"/>
              <w:rPr>
                <w:sz w:val="24"/>
                <w:szCs w:val="24"/>
              </w:rPr>
            </w:pPr>
          </w:p>
        </w:tc>
        <w:tc>
          <w:tcPr>
            <w:tcW w:w="1739" w:type="dxa"/>
          </w:tcPr>
          <w:p w14:paraId="18AFB75C" w14:textId="77777777" w:rsidR="008A1961" w:rsidRPr="00442838" w:rsidRDefault="008A1961" w:rsidP="008A1961">
            <w:pPr>
              <w:spacing w:line="360" w:lineRule="auto"/>
              <w:rPr>
                <w:sz w:val="24"/>
                <w:szCs w:val="24"/>
              </w:rPr>
            </w:pPr>
          </w:p>
        </w:tc>
        <w:tc>
          <w:tcPr>
            <w:tcW w:w="1739" w:type="dxa"/>
          </w:tcPr>
          <w:p w14:paraId="2819F906" w14:textId="77777777" w:rsidR="008A1961" w:rsidRPr="00442838" w:rsidRDefault="008A1961" w:rsidP="008A1961">
            <w:pPr>
              <w:spacing w:line="360" w:lineRule="auto"/>
              <w:rPr>
                <w:sz w:val="24"/>
                <w:szCs w:val="24"/>
              </w:rPr>
            </w:pPr>
          </w:p>
        </w:tc>
      </w:tr>
      <w:tr w:rsidR="008A1961" w:rsidRPr="00442838" w14:paraId="05F1331E" w14:textId="77777777" w:rsidTr="008A1961">
        <w:tc>
          <w:tcPr>
            <w:tcW w:w="1860" w:type="dxa"/>
          </w:tcPr>
          <w:p w14:paraId="66F732D1" w14:textId="77777777" w:rsidR="008A1961" w:rsidRPr="00442838" w:rsidRDefault="008A1961" w:rsidP="008A1961">
            <w:pPr>
              <w:spacing w:line="360" w:lineRule="auto"/>
              <w:rPr>
                <w:sz w:val="24"/>
                <w:szCs w:val="24"/>
              </w:rPr>
            </w:pPr>
          </w:p>
        </w:tc>
        <w:tc>
          <w:tcPr>
            <w:tcW w:w="1840" w:type="dxa"/>
          </w:tcPr>
          <w:p w14:paraId="34657623" w14:textId="77777777" w:rsidR="008A1961" w:rsidRPr="00442838" w:rsidRDefault="008A1961" w:rsidP="008A1961">
            <w:pPr>
              <w:spacing w:line="360" w:lineRule="auto"/>
              <w:rPr>
                <w:sz w:val="24"/>
                <w:szCs w:val="24"/>
              </w:rPr>
            </w:pPr>
          </w:p>
        </w:tc>
        <w:tc>
          <w:tcPr>
            <w:tcW w:w="1873" w:type="dxa"/>
          </w:tcPr>
          <w:p w14:paraId="3371DA02" w14:textId="77777777" w:rsidR="008A1961" w:rsidRPr="00442838" w:rsidRDefault="008A1961" w:rsidP="008A1961">
            <w:pPr>
              <w:spacing w:line="360" w:lineRule="auto"/>
              <w:rPr>
                <w:sz w:val="24"/>
                <w:szCs w:val="24"/>
              </w:rPr>
            </w:pPr>
          </w:p>
        </w:tc>
        <w:tc>
          <w:tcPr>
            <w:tcW w:w="1739" w:type="dxa"/>
          </w:tcPr>
          <w:p w14:paraId="31C54888" w14:textId="77777777" w:rsidR="008A1961" w:rsidRPr="00442838" w:rsidRDefault="008A1961" w:rsidP="008A1961">
            <w:pPr>
              <w:spacing w:line="360" w:lineRule="auto"/>
              <w:rPr>
                <w:sz w:val="24"/>
                <w:szCs w:val="24"/>
              </w:rPr>
            </w:pPr>
          </w:p>
        </w:tc>
        <w:tc>
          <w:tcPr>
            <w:tcW w:w="1739" w:type="dxa"/>
          </w:tcPr>
          <w:p w14:paraId="787C6005" w14:textId="77777777" w:rsidR="008A1961" w:rsidRPr="00442838" w:rsidRDefault="008A1961" w:rsidP="008A1961">
            <w:pPr>
              <w:spacing w:line="360" w:lineRule="auto"/>
              <w:rPr>
                <w:sz w:val="24"/>
                <w:szCs w:val="24"/>
              </w:rPr>
            </w:pPr>
          </w:p>
        </w:tc>
        <w:tc>
          <w:tcPr>
            <w:tcW w:w="1739" w:type="dxa"/>
          </w:tcPr>
          <w:p w14:paraId="567C9F1E" w14:textId="77777777" w:rsidR="008A1961" w:rsidRPr="00442838" w:rsidRDefault="008A1961" w:rsidP="008A1961">
            <w:pPr>
              <w:spacing w:line="360" w:lineRule="auto"/>
              <w:rPr>
                <w:sz w:val="24"/>
                <w:szCs w:val="24"/>
              </w:rPr>
            </w:pPr>
          </w:p>
        </w:tc>
      </w:tr>
      <w:tr w:rsidR="008A1961" w:rsidRPr="00442838" w14:paraId="5CE186EB" w14:textId="77777777" w:rsidTr="008A1961">
        <w:tc>
          <w:tcPr>
            <w:tcW w:w="1860" w:type="dxa"/>
          </w:tcPr>
          <w:p w14:paraId="1142CAFC" w14:textId="77777777" w:rsidR="008A1961" w:rsidRPr="00442838" w:rsidRDefault="008A1961" w:rsidP="008A1961">
            <w:pPr>
              <w:spacing w:line="360" w:lineRule="auto"/>
              <w:rPr>
                <w:sz w:val="24"/>
                <w:szCs w:val="24"/>
              </w:rPr>
            </w:pPr>
          </w:p>
        </w:tc>
        <w:tc>
          <w:tcPr>
            <w:tcW w:w="1840" w:type="dxa"/>
          </w:tcPr>
          <w:p w14:paraId="4A71EB28" w14:textId="77777777" w:rsidR="008A1961" w:rsidRPr="00442838" w:rsidRDefault="008A1961" w:rsidP="008A1961">
            <w:pPr>
              <w:spacing w:line="360" w:lineRule="auto"/>
              <w:rPr>
                <w:sz w:val="24"/>
                <w:szCs w:val="24"/>
              </w:rPr>
            </w:pPr>
          </w:p>
        </w:tc>
        <w:tc>
          <w:tcPr>
            <w:tcW w:w="1873" w:type="dxa"/>
          </w:tcPr>
          <w:p w14:paraId="0F572D8F" w14:textId="77777777" w:rsidR="008A1961" w:rsidRPr="00442838" w:rsidRDefault="008A1961" w:rsidP="008A1961">
            <w:pPr>
              <w:spacing w:line="360" w:lineRule="auto"/>
              <w:rPr>
                <w:sz w:val="24"/>
                <w:szCs w:val="24"/>
              </w:rPr>
            </w:pPr>
          </w:p>
        </w:tc>
        <w:tc>
          <w:tcPr>
            <w:tcW w:w="1739" w:type="dxa"/>
          </w:tcPr>
          <w:p w14:paraId="1E7B7A21" w14:textId="77777777" w:rsidR="008A1961" w:rsidRPr="00442838" w:rsidRDefault="008A1961" w:rsidP="008A1961">
            <w:pPr>
              <w:spacing w:line="360" w:lineRule="auto"/>
              <w:rPr>
                <w:sz w:val="24"/>
                <w:szCs w:val="24"/>
              </w:rPr>
            </w:pPr>
          </w:p>
        </w:tc>
        <w:tc>
          <w:tcPr>
            <w:tcW w:w="1739" w:type="dxa"/>
          </w:tcPr>
          <w:p w14:paraId="0208F9CA" w14:textId="77777777" w:rsidR="008A1961" w:rsidRPr="00442838" w:rsidRDefault="008A1961" w:rsidP="008A1961">
            <w:pPr>
              <w:spacing w:line="360" w:lineRule="auto"/>
              <w:rPr>
                <w:sz w:val="24"/>
                <w:szCs w:val="24"/>
              </w:rPr>
            </w:pPr>
          </w:p>
        </w:tc>
        <w:tc>
          <w:tcPr>
            <w:tcW w:w="1739" w:type="dxa"/>
          </w:tcPr>
          <w:p w14:paraId="2D637DE5" w14:textId="77777777" w:rsidR="008A1961" w:rsidRPr="00442838" w:rsidRDefault="008A1961" w:rsidP="008A1961">
            <w:pPr>
              <w:spacing w:line="360" w:lineRule="auto"/>
              <w:rPr>
                <w:sz w:val="24"/>
                <w:szCs w:val="24"/>
              </w:rPr>
            </w:pPr>
          </w:p>
        </w:tc>
      </w:tr>
      <w:tr w:rsidR="008A1961" w:rsidRPr="00442838" w14:paraId="2B4B03F0" w14:textId="77777777" w:rsidTr="008A1961">
        <w:tc>
          <w:tcPr>
            <w:tcW w:w="1860" w:type="dxa"/>
          </w:tcPr>
          <w:p w14:paraId="5301D636" w14:textId="77777777" w:rsidR="008A1961" w:rsidRPr="00442838" w:rsidRDefault="008A1961" w:rsidP="008A1961">
            <w:pPr>
              <w:spacing w:line="360" w:lineRule="auto"/>
              <w:rPr>
                <w:sz w:val="24"/>
                <w:szCs w:val="24"/>
              </w:rPr>
            </w:pPr>
          </w:p>
        </w:tc>
        <w:tc>
          <w:tcPr>
            <w:tcW w:w="1840" w:type="dxa"/>
          </w:tcPr>
          <w:p w14:paraId="0883C497" w14:textId="77777777" w:rsidR="008A1961" w:rsidRPr="00442838" w:rsidRDefault="008A1961" w:rsidP="008A1961">
            <w:pPr>
              <w:spacing w:line="360" w:lineRule="auto"/>
              <w:rPr>
                <w:sz w:val="24"/>
                <w:szCs w:val="24"/>
              </w:rPr>
            </w:pPr>
          </w:p>
        </w:tc>
        <w:tc>
          <w:tcPr>
            <w:tcW w:w="1873" w:type="dxa"/>
          </w:tcPr>
          <w:p w14:paraId="421988B5" w14:textId="77777777" w:rsidR="008A1961" w:rsidRPr="00442838" w:rsidRDefault="008A1961" w:rsidP="008A1961">
            <w:pPr>
              <w:spacing w:line="360" w:lineRule="auto"/>
              <w:rPr>
                <w:sz w:val="24"/>
                <w:szCs w:val="24"/>
              </w:rPr>
            </w:pPr>
          </w:p>
        </w:tc>
        <w:tc>
          <w:tcPr>
            <w:tcW w:w="1739" w:type="dxa"/>
          </w:tcPr>
          <w:p w14:paraId="689E55E7" w14:textId="77777777" w:rsidR="008A1961" w:rsidRPr="00442838" w:rsidRDefault="008A1961" w:rsidP="008A1961">
            <w:pPr>
              <w:spacing w:line="360" w:lineRule="auto"/>
              <w:rPr>
                <w:sz w:val="24"/>
                <w:szCs w:val="24"/>
              </w:rPr>
            </w:pPr>
          </w:p>
        </w:tc>
        <w:tc>
          <w:tcPr>
            <w:tcW w:w="1739" w:type="dxa"/>
          </w:tcPr>
          <w:p w14:paraId="1D526A11" w14:textId="77777777" w:rsidR="008A1961" w:rsidRPr="00442838" w:rsidRDefault="008A1961" w:rsidP="008A1961">
            <w:pPr>
              <w:spacing w:line="360" w:lineRule="auto"/>
              <w:rPr>
                <w:sz w:val="24"/>
                <w:szCs w:val="24"/>
              </w:rPr>
            </w:pPr>
          </w:p>
        </w:tc>
        <w:tc>
          <w:tcPr>
            <w:tcW w:w="1739" w:type="dxa"/>
          </w:tcPr>
          <w:p w14:paraId="7DBBDE45" w14:textId="77777777" w:rsidR="008A1961" w:rsidRPr="00442838" w:rsidRDefault="008A1961" w:rsidP="008A1961">
            <w:pPr>
              <w:spacing w:line="360" w:lineRule="auto"/>
              <w:rPr>
                <w:sz w:val="24"/>
                <w:szCs w:val="24"/>
              </w:rPr>
            </w:pPr>
          </w:p>
        </w:tc>
      </w:tr>
      <w:tr w:rsidR="008A1961" w:rsidRPr="00442838" w14:paraId="60740BF5" w14:textId="77777777" w:rsidTr="008A1961">
        <w:tc>
          <w:tcPr>
            <w:tcW w:w="1860" w:type="dxa"/>
          </w:tcPr>
          <w:p w14:paraId="77E2E63A" w14:textId="77777777" w:rsidR="008A1961" w:rsidRPr="00442838" w:rsidRDefault="008A1961" w:rsidP="008A1961">
            <w:pPr>
              <w:spacing w:line="360" w:lineRule="auto"/>
              <w:rPr>
                <w:sz w:val="24"/>
                <w:szCs w:val="24"/>
              </w:rPr>
            </w:pPr>
          </w:p>
        </w:tc>
        <w:tc>
          <w:tcPr>
            <w:tcW w:w="1840" w:type="dxa"/>
          </w:tcPr>
          <w:p w14:paraId="56A72951" w14:textId="77777777" w:rsidR="008A1961" w:rsidRPr="00442838" w:rsidRDefault="008A1961" w:rsidP="008A1961">
            <w:pPr>
              <w:spacing w:line="360" w:lineRule="auto"/>
              <w:rPr>
                <w:sz w:val="24"/>
                <w:szCs w:val="24"/>
              </w:rPr>
            </w:pPr>
          </w:p>
        </w:tc>
        <w:tc>
          <w:tcPr>
            <w:tcW w:w="1873" w:type="dxa"/>
          </w:tcPr>
          <w:p w14:paraId="65E8F824" w14:textId="77777777" w:rsidR="008A1961" w:rsidRPr="00442838" w:rsidRDefault="008A1961" w:rsidP="008A1961">
            <w:pPr>
              <w:spacing w:line="360" w:lineRule="auto"/>
              <w:rPr>
                <w:sz w:val="24"/>
                <w:szCs w:val="24"/>
              </w:rPr>
            </w:pPr>
          </w:p>
        </w:tc>
        <w:tc>
          <w:tcPr>
            <w:tcW w:w="1739" w:type="dxa"/>
          </w:tcPr>
          <w:p w14:paraId="3584769D" w14:textId="77777777" w:rsidR="008A1961" w:rsidRPr="00442838" w:rsidRDefault="008A1961" w:rsidP="008A1961">
            <w:pPr>
              <w:spacing w:line="360" w:lineRule="auto"/>
              <w:rPr>
                <w:sz w:val="24"/>
                <w:szCs w:val="24"/>
              </w:rPr>
            </w:pPr>
          </w:p>
        </w:tc>
        <w:tc>
          <w:tcPr>
            <w:tcW w:w="1739" w:type="dxa"/>
          </w:tcPr>
          <w:p w14:paraId="35C73057" w14:textId="77777777" w:rsidR="008A1961" w:rsidRPr="00442838" w:rsidRDefault="008A1961" w:rsidP="008A1961">
            <w:pPr>
              <w:spacing w:line="360" w:lineRule="auto"/>
              <w:rPr>
                <w:sz w:val="24"/>
                <w:szCs w:val="24"/>
              </w:rPr>
            </w:pPr>
          </w:p>
        </w:tc>
        <w:tc>
          <w:tcPr>
            <w:tcW w:w="1739" w:type="dxa"/>
          </w:tcPr>
          <w:p w14:paraId="35964223" w14:textId="77777777" w:rsidR="008A1961" w:rsidRPr="00442838" w:rsidRDefault="008A1961" w:rsidP="008A1961">
            <w:pPr>
              <w:spacing w:line="360" w:lineRule="auto"/>
              <w:rPr>
                <w:sz w:val="24"/>
                <w:szCs w:val="24"/>
              </w:rPr>
            </w:pPr>
          </w:p>
        </w:tc>
      </w:tr>
      <w:tr w:rsidR="008A1961" w:rsidRPr="00442838" w14:paraId="4CCC13D2" w14:textId="77777777" w:rsidTr="008A1961">
        <w:tc>
          <w:tcPr>
            <w:tcW w:w="1860" w:type="dxa"/>
          </w:tcPr>
          <w:p w14:paraId="5EFBAEA3" w14:textId="77777777" w:rsidR="008A1961" w:rsidRPr="00442838" w:rsidRDefault="008A1961" w:rsidP="008A1961">
            <w:pPr>
              <w:spacing w:line="360" w:lineRule="auto"/>
              <w:rPr>
                <w:sz w:val="24"/>
                <w:szCs w:val="24"/>
              </w:rPr>
            </w:pPr>
          </w:p>
        </w:tc>
        <w:tc>
          <w:tcPr>
            <w:tcW w:w="1840" w:type="dxa"/>
          </w:tcPr>
          <w:p w14:paraId="78678DFC" w14:textId="77777777" w:rsidR="008A1961" w:rsidRPr="00442838" w:rsidRDefault="008A1961" w:rsidP="008A1961">
            <w:pPr>
              <w:spacing w:line="360" w:lineRule="auto"/>
              <w:rPr>
                <w:sz w:val="24"/>
                <w:szCs w:val="24"/>
              </w:rPr>
            </w:pPr>
          </w:p>
        </w:tc>
        <w:tc>
          <w:tcPr>
            <w:tcW w:w="1873" w:type="dxa"/>
          </w:tcPr>
          <w:p w14:paraId="37BEF688" w14:textId="77777777" w:rsidR="008A1961" w:rsidRPr="00442838" w:rsidRDefault="008A1961" w:rsidP="008A1961">
            <w:pPr>
              <w:spacing w:line="360" w:lineRule="auto"/>
              <w:rPr>
                <w:sz w:val="24"/>
                <w:szCs w:val="24"/>
              </w:rPr>
            </w:pPr>
          </w:p>
        </w:tc>
        <w:tc>
          <w:tcPr>
            <w:tcW w:w="1739" w:type="dxa"/>
          </w:tcPr>
          <w:p w14:paraId="34048E28" w14:textId="77777777" w:rsidR="008A1961" w:rsidRPr="00442838" w:rsidRDefault="008A1961" w:rsidP="008A1961">
            <w:pPr>
              <w:spacing w:line="360" w:lineRule="auto"/>
              <w:rPr>
                <w:sz w:val="24"/>
                <w:szCs w:val="24"/>
              </w:rPr>
            </w:pPr>
          </w:p>
        </w:tc>
        <w:tc>
          <w:tcPr>
            <w:tcW w:w="1739" w:type="dxa"/>
          </w:tcPr>
          <w:p w14:paraId="2DCE6AB3" w14:textId="77777777" w:rsidR="008A1961" w:rsidRPr="00442838" w:rsidRDefault="008A1961" w:rsidP="008A1961">
            <w:pPr>
              <w:spacing w:line="360" w:lineRule="auto"/>
              <w:rPr>
                <w:sz w:val="24"/>
                <w:szCs w:val="24"/>
              </w:rPr>
            </w:pPr>
          </w:p>
        </w:tc>
        <w:tc>
          <w:tcPr>
            <w:tcW w:w="1739" w:type="dxa"/>
          </w:tcPr>
          <w:p w14:paraId="62E02A85" w14:textId="77777777" w:rsidR="008A1961" w:rsidRPr="00442838" w:rsidRDefault="008A1961" w:rsidP="008A1961">
            <w:pPr>
              <w:spacing w:line="360" w:lineRule="auto"/>
              <w:rPr>
                <w:sz w:val="24"/>
                <w:szCs w:val="24"/>
              </w:rPr>
            </w:pPr>
          </w:p>
        </w:tc>
      </w:tr>
      <w:tr w:rsidR="008A1961" w:rsidRPr="00442838" w14:paraId="6CB57DC4" w14:textId="77777777" w:rsidTr="008A1961">
        <w:tc>
          <w:tcPr>
            <w:tcW w:w="1860" w:type="dxa"/>
          </w:tcPr>
          <w:p w14:paraId="4C214185" w14:textId="77777777" w:rsidR="008A1961" w:rsidRPr="00442838" w:rsidRDefault="008A1961" w:rsidP="008A1961">
            <w:pPr>
              <w:spacing w:line="360" w:lineRule="auto"/>
              <w:rPr>
                <w:sz w:val="24"/>
                <w:szCs w:val="24"/>
              </w:rPr>
            </w:pPr>
          </w:p>
        </w:tc>
        <w:tc>
          <w:tcPr>
            <w:tcW w:w="1840" w:type="dxa"/>
          </w:tcPr>
          <w:p w14:paraId="32DB6A2D" w14:textId="77777777" w:rsidR="008A1961" w:rsidRPr="00442838" w:rsidRDefault="008A1961" w:rsidP="008A1961">
            <w:pPr>
              <w:spacing w:line="360" w:lineRule="auto"/>
              <w:rPr>
                <w:sz w:val="24"/>
                <w:szCs w:val="24"/>
              </w:rPr>
            </w:pPr>
          </w:p>
        </w:tc>
        <w:tc>
          <w:tcPr>
            <w:tcW w:w="1873" w:type="dxa"/>
          </w:tcPr>
          <w:p w14:paraId="2685188A" w14:textId="77777777" w:rsidR="008A1961" w:rsidRPr="00442838" w:rsidRDefault="008A1961" w:rsidP="008A1961">
            <w:pPr>
              <w:spacing w:line="360" w:lineRule="auto"/>
              <w:rPr>
                <w:sz w:val="24"/>
                <w:szCs w:val="24"/>
              </w:rPr>
            </w:pPr>
          </w:p>
        </w:tc>
        <w:tc>
          <w:tcPr>
            <w:tcW w:w="1739" w:type="dxa"/>
          </w:tcPr>
          <w:p w14:paraId="5B0B37F4" w14:textId="77777777" w:rsidR="008A1961" w:rsidRPr="00442838" w:rsidRDefault="008A1961" w:rsidP="008A1961">
            <w:pPr>
              <w:spacing w:line="360" w:lineRule="auto"/>
              <w:rPr>
                <w:sz w:val="24"/>
                <w:szCs w:val="24"/>
              </w:rPr>
            </w:pPr>
          </w:p>
        </w:tc>
        <w:tc>
          <w:tcPr>
            <w:tcW w:w="1739" w:type="dxa"/>
          </w:tcPr>
          <w:p w14:paraId="586E72F7" w14:textId="77777777" w:rsidR="008A1961" w:rsidRPr="00442838" w:rsidRDefault="008A1961" w:rsidP="008A1961">
            <w:pPr>
              <w:spacing w:line="360" w:lineRule="auto"/>
              <w:rPr>
                <w:sz w:val="24"/>
                <w:szCs w:val="24"/>
              </w:rPr>
            </w:pPr>
          </w:p>
        </w:tc>
        <w:tc>
          <w:tcPr>
            <w:tcW w:w="1739" w:type="dxa"/>
          </w:tcPr>
          <w:p w14:paraId="203D5A14" w14:textId="77777777" w:rsidR="008A1961" w:rsidRPr="00442838" w:rsidRDefault="008A1961" w:rsidP="008A1961">
            <w:pPr>
              <w:spacing w:line="360" w:lineRule="auto"/>
              <w:rPr>
                <w:sz w:val="24"/>
                <w:szCs w:val="24"/>
              </w:rPr>
            </w:pPr>
          </w:p>
        </w:tc>
      </w:tr>
      <w:tr w:rsidR="008A1961" w:rsidRPr="00442838" w14:paraId="7A5BAF4E" w14:textId="77777777" w:rsidTr="008A1961">
        <w:tc>
          <w:tcPr>
            <w:tcW w:w="1860" w:type="dxa"/>
          </w:tcPr>
          <w:p w14:paraId="09A6B381" w14:textId="77777777" w:rsidR="008A1961" w:rsidRPr="00442838" w:rsidRDefault="008A1961" w:rsidP="008A1961">
            <w:pPr>
              <w:spacing w:line="360" w:lineRule="auto"/>
              <w:rPr>
                <w:sz w:val="24"/>
                <w:szCs w:val="24"/>
              </w:rPr>
            </w:pPr>
          </w:p>
        </w:tc>
        <w:tc>
          <w:tcPr>
            <w:tcW w:w="1840" w:type="dxa"/>
          </w:tcPr>
          <w:p w14:paraId="5B411389" w14:textId="77777777" w:rsidR="008A1961" w:rsidRPr="00442838" w:rsidRDefault="008A1961" w:rsidP="008A1961">
            <w:pPr>
              <w:spacing w:line="360" w:lineRule="auto"/>
              <w:rPr>
                <w:sz w:val="24"/>
                <w:szCs w:val="24"/>
              </w:rPr>
            </w:pPr>
          </w:p>
        </w:tc>
        <w:tc>
          <w:tcPr>
            <w:tcW w:w="1873" w:type="dxa"/>
          </w:tcPr>
          <w:p w14:paraId="6A974708" w14:textId="77777777" w:rsidR="008A1961" w:rsidRPr="00442838" w:rsidRDefault="008A1961" w:rsidP="008A1961">
            <w:pPr>
              <w:spacing w:line="360" w:lineRule="auto"/>
              <w:rPr>
                <w:sz w:val="24"/>
                <w:szCs w:val="24"/>
              </w:rPr>
            </w:pPr>
          </w:p>
        </w:tc>
        <w:tc>
          <w:tcPr>
            <w:tcW w:w="1739" w:type="dxa"/>
          </w:tcPr>
          <w:p w14:paraId="488CFD0F" w14:textId="77777777" w:rsidR="008A1961" w:rsidRPr="00442838" w:rsidRDefault="008A1961" w:rsidP="008A1961">
            <w:pPr>
              <w:spacing w:line="360" w:lineRule="auto"/>
              <w:rPr>
                <w:sz w:val="24"/>
                <w:szCs w:val="24"/>
              </w:rPr>
            </w:pPr>
          </w:p>
        </w:tc>
        <w:tc>
          <w:tcPr>
            <w:tcW w:w="1739" w:type="dxa"/>
          </w:tcPr>
          <w:p w14:paraId="63D50BA7" w14:textId="77777777" w:rsidR="008A1961" w:rsidRPr="00442838" w:rsidRDefault="008A1961" w:rsidP="008A1961">
            <w:pPr>
              <w:spacing w:line="360" w:lineRule="auto"/>
              <w:rPr>
                <w:sz w:val="24"/>
                <w:szCs w:val="24"/>
              </w:rPr>
            </w:pPr>
          </w:p>
        </w:tc>
        <w:tc>
          <w:tcPr>
            <w:tcW w:w="1739" w:type="dxa"/>
          </w:tcPr>
          <w:p w14:paraId="7F2CF263" w14:textId="77777777" w:rsidR="008A1961" w:rsidRPr="00442838" w:rsidRDefault="008A1961" w:rsidP="008A1961">
            <w:pPr>
              <w:spacing w:line="360" w:lineRule="auto"/>
              <w:rPr>
                <w:sz w:val="24"/>
                <w:szCs w:val="24"/>
              </w:rPr>
            </w:pPr>
          </w:p>
        </w:tc>
      </w:tr>
      <w:tr w:rsidR="008A1961" w:rsidRPr="00442838" w14:paraId="78A59DED" w14:textId="77777777" w:rsidTr="008A1961">
        <w:tc>
          <w:tcPr>
            <w:tcW w:w="1860" w:type="dxa"/>
          </w:tcPr>
          <w:p w14:paraId="2A61408B" w14:textId="77777777" w:rsidR="008A1961" w:rsidRPr="00442838" w:rsidRDefault="008A1961" w:rsidP="008A1961">
            <w:pPr>
              <w:spacing w:line="360" w:lineRule="auto"/>
              <w:rPr>
                <w:sz w:val="24"/>
                <w:szCs w:val="24"/>
              </w:rPr>
            </w:pPr>
          </w:p>
        </w:tc>
        <w:tc>
          <w:tcPr>
            <w:tcW w:w="1840" w:type="dxa"/>
          </w:tcPr>
          <w:p w14:paraId="6FF5DC0D" w14:textId="77777777" w:rsidR="008A1961" w:rsidRPr="00442838" w:rsidRDefault="008A1961" w:rsidP="008A1961">
            <w:pPr>
              <w:spacing w:line="360" w:lineRule="auto"/>
              <w:rPr>
                <w:sz w:val="24"/>
                <w:szCs w:val="24"/>
              </w:rPr>
            </w:pPr>
          </w:p>
        </w:tc>
        <w:tc>
          <w:tcPr>
            <w:tcW w:w="1873" w:type="dxa"/>
          </w:tcPr>
          <w:p w14:paraId="4607CA78" w14:textId="77777777" w:rsidR="008A1961" w:rsidRPr="00442838" w:rsidRDefault="008A1961" w:rsidP="008A1961">
            <w:pPr>
              <w:spacing w:line="360" w:lineRule="auto"/>
              <w:rPr>
                <w:sz w:val="24"/>
                <w:szCs w:val="24"/>
              </w:rPr>
            </w:pPr>
          </w:p>
        </w:tc>
        <w:tc>
          <w:tcPr>
            <w:tcW w:w="1739" w:type="dxa"/>
          </w:tcPr>
          <w:p w14:paraId="33EF3F3A" w14:textId="77777777" w:rsidR="008A1961" w:rsidRPr="00442838" w:rsidRDefault="008A1961" w:rsidP="008A1961">
            <w:pPr>
              <w:spacing w:line="360" w:lineRule="auto"/>
              <w:rPr>
                <w:sz w:val="24"/>
                <w:szCs w:val="24"/>
              </w:rPr>
            </w:pPr>
          </w:p>
        </w:tc>
        <w:tc>
          <w:tcPr>
            <w:tcW w:w="1739" w:type="dxa"/>
          </w:tcPr>
          <w:p w14:paraId="7C59618B" w14:textId="77777777" w:rsidR="008A1961" w:rsidRPr="00442838" w:rsidRDefault="008A1961" w:rsidP="008A1961">
            <w:pPr>
              <w:spacing w:line="360" w:lineRule="auto"/>
              <w:rPr>
                <w:sz w:val="24"/>
                <w:szCs w:val="24"/>
              </w:rPr>
            </w:pPr>
          </w:p>
        </w:tc>
        <w:tc>
          <w:tcPr>
            <w:tcW w:w="1739" w:type="dxa"/>
          </w:tcPr>
          <w:p w14:paraId="0C000AA9" w14:textId="77777777" w:rsidR="008A1961" w:rsidRPr="00442838" w:rsidRDefault="008A1961" w:rsidP="008A1961">
            <w:pPr>
              <w:spacing w:line="360" w:lineRule="auto"/>
              <w:rPr>
                <w:sz w:val="24"/>
                <w:szCs w:val="24"/>
              </w:rPr>
            </w:pPr>
          </w:p>
        </w:tc>
      </w:tr>
      <w:tr w:rsidR="008A1961" w:rsidRPr="00442838" w14:paraId="363339ED" w14:textId="77777777" w:rsidTr="008A1961">
        <w:tc>
          <w:tcPr>
            <w:tcW w:w="1860" w:type="dxa"/>
          </w:tcPr>
          <w:p w14:paraId="04A89792" w14:textId="77777777" w:rsidR="008A1961" w:rsidRPr="00442838" w:rsidRDefault="008A1961" w:rsidP="008A1961">
            <w:pPr>
              <w:spacing w:line="360" w:lineRule="auto"/>
              <w:rPr>
                <w:sz w:val="24"/>
                <w:szCs w:val="24"/>
              </w:rPr>
            </w:pPr>
          </w:p>
        </w:tc>
        <w:tc>
          <w:tcPr>
            <w:tcW w:w="1840" w:type="dxa"/>
          </w:tcPr>
          <w:p w14:paraId="52CB62ED" w14:textId="77777777" w:rsidR="008A1961" w:rsidRPr="00442838" w:rsidRDefault="008A1961" w:rsidP="008A1961">
            <w:pPr>
              <w:spacing w:line="360" w:lineRule="auto"/>
              <w:rPr>
                <w:sz w:val="24"/>
                <w:szCs w:val="24"/>
              </w:rPr>
            </w:pPr>
          </w:p>
        </w:tc>
        <w:tc>
          <w:tcPr>
            <w:tcW w:w="1873" w:type="dxa"/>
          </w:tcPr>
          <w:p w14:paraId="5F9F025A" w14:textId="77777777" w:rsidR="008A1961" w:rsidRPr="00442838" w:rsidRDefault="008A1961" w:rsidP="008A1961">
            <w:pPr>
              <w:spacing w:line="360" w:lineRule="auto"/>
              <w:rPr>
                <w:sz w:val="24"/>
                <w:szCs w:val="24"/>
              </w:rPr>
            </w:pPr>
          </w:p>
        </w:tc>
        <w:tc>
          <w:tcPr>
            <w:tcW w:w="1739" w:type="dxa"/>
          </w:tcPr>
          <w:p w14:paraId="722A11E1" w14:textId="77777777" w:rsidR="008A1961" w:rsidRPr="00442838" w:rsidRDefault="008A1961" w:rsidP="008A1961">
            <w:pPr>
              <w:spacing w:line="360" w:lineRule="auto"/>
              <w:rPr>
                <w:sz w:val="24"/>
                <w:szCs w:val="24"/>
              </w:rPr>
            </w:pPr>
          </w:p>
        </w:tc>
        <w:tc>
          <w:tcPr>
            <w:tcW w:w="1739" w:type="dxa"/>
          </w:tcPr>
          <w:p w14:paraId="52FCE71D" w14:textId="77777777" w:rsidR="008A1961" w:rsidRPr="00442838" w:rsidRDefault="008A1961" w:rsidP="008A1961">
            <w:pPr>
              <w:spacing w:line="360" w:lineRule="auto"/>
              <w:rPr>
                <w:sz w:val="24"/>
                <w:szCs w:val="24"/>
              </w:rPr>
            </w:pPr>
          </w:p>
        </w:tc>
        <w:tc>
          <w:tcPr>
            <w:tcW w:w="1739" w:type="dxa"/>
          </w:tcPr>
          <w:p w14:paraId="4B3B1F79" w14:textId="77777777" w:rsidR="008A1961" w:rsidRPr="00442838" w:rsidRDefault="008A1961" w:rsidP="008A1961">
            <w:pPr>
              <w:spacing w:line="360" w:lineRule="auto"/>
              <w:rPr>
                <w:sz w:val="24"/>
                <w:szCs w:val="24"/>
              </w:rPr>
            </w:pPr>
          </w:p>
        </w:tc>
      </w:tr>
      <w:tr w:rsidR="008A1961" w:rsidRPr="00442838" w14:paraId="1F8A6024" w14:textId="77777777" w:rsidTr="008A1961">
        <w:tc>
          <w:tcPr>
            <w:tcW w:w="1860" w:type="dxa"/>
          </w:tcPr>
          <w:p w14:paraId="6642122F" w14:textId="77777777" w:rsidR="008A1961" w:rsidRPr="00442838" w:rsidRDefault="008A1961" w:rsidP="008A1961">
            <w:pPr>
              <w:spacing w:line="360" w:lineRule="auto"/>
              <w:rPr>
                <w:sz w:val="24"/>
                <w:szCs w:val="24"/>
              </w:rPr>
            </w:pPr>
          </w:p>
        </w:tc>
        <w:tc>
          <w:tcPr>
            <w:tcW w:w="1840" w:type="dxa"/>
          </w:tcPr>
          <w:p w14:paraId="0FC09428" w14:textId="77777777" w:rsidR="008A1961" w:rsidRPr="00442838" w:rsidRDefault="008A1961" w:rsidP="008A1961">
            <w:pPr>
              <w:spacing w:line="360" w:lineRule="auto"/>
              <w:rPr>
                <w:sz w:val="24"/>
                <w:szCs w:val="24"/>
              </w:rPr>
            </w:pPr>
          </w:p>
        </w:tc>
        <w:tc>
          <w:tcPr>
            <w:tcW w:w="1873" w:type="dxa"/>
          </w:tcPr>
          <w:p w14:paraId="6A007867" w14:textId="77777777" w:rsidR="008A1961" w:rsidRPr="00442838" w:rsidRDefault="008A1961" w:rsidP="008A1961">
            <w:pPr>
              <w:spacing w:line="360" w:lineRule="auto"/>
              <w:rPr>
                <w:sz w:val="24"/>
                <w:szCs w:val="24"/>
              </w:rPr>
            </w:pPr>
          </w:p>
        </w:tc>
        <w:tc>
          <w:tcPr>
            <w:tcW w:w="1739" w:type="dxa"/>
          </w:tcPr>
          <w:p w14:paraId="2F17F843" w14:textId="77777777" w:rsidR="008A1961" w:rsidRPr="00442838" w:rsidRDefault="008A1961" w:rsidP="008A1961">
            <w:pPr>
              <w:spacing w:line="360" w:lineRule="auto"/>
              <w:rPr>
                <w:sz w:val="24"/>
                <w:szCs w:val="24"/>
              </w:rPr>
            </w:pPr>
          </w:p>
        </w:tc>
        <w:tc>
          <w:tcPr>
            <w:tcW w:w="1739" w:type="dxa"/>
          </w:tcPr>
          <w:p w14:paraId="459BEAF2" w14:textId="77777777" w:rsidR="008A1961" w:rsidRPr="00442838" w:rsidRDefault="008A1961" w:rsidP="008A1961">
            <w:pPr>
              <w:spacing w:line="360" w:lineRule="auto"/>
              <w:rPr>
                <w:sz w:val="24"/>
                <w:szCs w:val="24"/>
              </w:rPr>
            </w:pPr>
          </w:p>
        </w:tc>
        <w:tc>
          <w:tcPr>
            <w:tcW w:w="1739" w:type="dxa"/>
          </w:tcPr>
          <w:p w14:paraId="09912022" w14:textId="77777777" w:rsidR="008A1961" w:rsidRPr="00442838" w:rsidRDefault="008A1961" w:rsidP="008A1961">
            <w:pPr>
              <w:spacing w:line="360" w:lineRule="auto"/>
              <w:rPr>
                <w:sz w:val="24"/>
                <w:szCs w:val="24"/>
              </w:rPr>
            </w:pPr>
          </w:p>
        </w:tc>
      </w:tr>
      <w:tr w:rsidR="008A1961" w:rsidRPr="00442838" w14:paraId="480411CB" w14:textId="77777777" w:rsidTr="008A1961">
        <w:tc>
          <w:tcPr>
            <w:tcW w:w="1860" w:type="dxa"/>
          </w:tcPr>
          <w:p w14:paraId="1A9709DD" w14:textId="77777777" w:rsidR="008A1961" w:rsidRPr="00442838" w:rsidRDefault="008A1961" w:rsidP="008A1961">
            <w:pPr>
              <w:spacing w:line="360" w:lineRule="auto"/>
              <w:rPr>
                <w:sz w:val="24"/>
                <w:szCs w:val="24"/>
              </w:rPr>
            </w:pPr>
          </w:p>
        </w:tc>
        <w:tc>
          <w:tcPr>
            <w:tcW w:w="1840" w:type="dxa"/>
          </w:tcPr>
          <w:p w14:paraId="2F623363" w14:textId="77777777" w:rsidR="008A1961" w:rsidRPr="00442838" w:rsidRDefault="008A1961" w:rsidP="008A1961">
            <w:pPr>
              <w:spacing w:line="360" w:lineRule="auto"/>
              <w:rPr>
                <w:sz w:val="24"/>
                <w:szCs w:val="24"/>
              </w:rPr>
            </w:pPr>
          </w:p>
        </w:tc>
        <w:tc>
          <w:tcPr>
            <w:tcW w:w="1873" w:type="dxa"/>
          </w:tcPr>
          <w:p w14:paraId="655A171B" w14:textId="77777777" w:rsidR="008A1961" w:rsidRPr="00442838" w:rsidRDefault="008A1961" w:rsidP="008A1961">
            <w:pPr>
              <w:spacing w:line="360" w:lineRule="auto"/>
              <w:rPr>
                <w:sz w:val="24"/>
                <w:szCs w:val="24"/>
              </w:rPr>
            </w:pPr>
          </w:p>
        </w:tc>
        <w:tc>
          <w:tcPr>
            <w:tcW w:w="1739" w:type="dxa"/>
          </w:tcPr>
          <w:p w14:paraId="4C356536" w14:textId="77777777" w:rsidR="008A1961" w:rsidRPr="00442838" w:rsidRDefault="008A1961" w:rsidP="008A1961">
            <w:pPr>
              <w:spacing w:line="360" w:lineRule="auto"/>
              <w:rPr>
                <w:sz w:val="24"/>
                <w:szCs w:val="24"/>
              </w:rPr>
            </w:pPr>
          </w:p>
        </w:tc>
        <w:tc>
          <w:tcPr>
            <w:tcW w:w="1739" w:type="dxa"/>
          </w:tcPr>
          <w:p w14:paraId="3778B2DE" w14:textId="77777777" w:rsidR="008A1961" w:rsidRPr="00442838" w:rsidRDefault="008A1961" w:rsidP="008A1961">
            <w:pPr>
              <w:spacing w:line="360" w:lineRule="auto"/>
              <w:rPr>
                <w:sz w:val="24"/>
                <w:szCs w:val="24"/>
              </w:rPr>
            </w:pPr>
          </w:p>
        </w:tc>
        <w:tc>
          <w:tcPr>
            <w:tcW w:w="1739" w:type="dxa"/>
          </w:tcPr>
          <w:p w14:paraId="2C72B7DB" w14:textId="77777777" w:rsidR="008A1961" w:rsidRPr="00442838" w:rsidRDefault="008A1961" w:rsidP="008A1961">
            <w:pPr>
              <w:spacing w:line="360" w:lineRule="auto"/>
              <w:rPr>
                <w:sz w:val="24"/>
                <w:szCs w:val="24"/>
              </w:rPr>
            </w:pPr>
          </w:p>
        </w:tc>
      </w:tr>
      <w:tr w:rsidR="008A1961" w:rsidRPr="00442838" w14:paraId="714A0BEB" w14:textId="77777777" w:rsidTr="008A1961">
        <w:tc>
          <w:tcPr>
            <w:tcW w:w="1860" w:type="dxa"/>
          </w:tcPr>
          <w:p w14:paraId="5F2B6C4A" w14:textId="77777777" w:rsidR="008A1961" w:rsidRPr="00442838" w:rsidRDefault="008A1961" w:rsidP="008A1961">
            <w:pPr>
              <w:spacing w:line="360" w:lineRule="auto"/>
              <w:rPr>
                <w:sz w:val="24"/>
                <w:szCs w:val="24"/>
              </w:rPr>
            </w:pPr>
          </w:p>
        </w:tc>
        <w:tc>
          <w:tcPr>
            <w:tcW w:w="1840" w:type="dxa"/>
          </w:tcPr>
          <w:p w14:paraId="1FE64108" w14:textId="77777777" w:rsidR="008A1961" w:rsidRPr="00442838" w:rsidRDefault="008A1961" w:rsidP="008A1961">
            <w:pPr>
              <w:spacing w:line="360" w:lineRule="auto"/>
              <w:rPr>
                <w:sz w:val="24"/>
                <w:szCs w:val="24"/>
              </w:rPr>
            </w:pPr>
          </w:p>
        </w:tc>
        <w:tc>
          <w:tcPr>
            <w:tcW w:w="1873" w:type="dxa"/>
          </w:tcPr>
          <w:p w14:paraId="5F5983D4" w14:textId="77777777" w:rsidR="008A1961" w:rsidRPr="00442838" w:rsidRDefault="008A1961" w:rsidP="008A1961">
            <w:pPr>
              <w:spacing w:line="360" w:lineRule="auto"/>
              <w:rPr>
                <w:sz w:val="24"/>
                <w:szCs w:val="24"/>
              </w:rPr>
            </w:pPr>
          </w:p>
        </w:tc>
        <w:tc>
          <w:tcPr>
            <w:tcW w:w="1739" w:type="dxa"/>
          </w:tcPr>
          <w:p w14:paraId="08235780" w14:textId="77777777" w:rsidR="008A1961" w:rsidRPr="00442838" w:rsidRDefault="008A1961" w:rsidP="008A1961">
            <w:pPr>
              <w:spacing w:line="360" w:lineRule="auto"/>
              <w:rPr>
                <w:sz w:val="24"/>
                <w:szCs w:val="24"/>
              </w:rPr>
            </w:pPr>
          </w:p>
        </w:tc>
        <w:tc>
          <w:tcPr>
            <w:tcW w:w="1739" w:type="dxa"/>
          </w:tcPr>
          <w:p w14:paraId="4EE08A2A" w14:textId="77777777" w:rsidR="008A1961" w:rsidRPr="00442838" w:rsidRDefault="008A1961" w:rsidP="008A1961">
            <w:pPr>
              <w:spacing w:line="360" w:lineRule="auto"/>
              <w:rPr>
                <w:sz w:val="24"/>
                <w:szCs w:val="24"/>
              </w:rPr>
            </w:pPr>
          </w:p>
        </w:tc>
        <w:tc>
          <w:tcPr>
            <w:tcW w:w="1739" w:type="dxa"/>
          </w:tcPr>
          <w:p w14:paraId="17213DBC" w14:textId="77777777" w:rsidR="008A1961" w:rsidRPr="00442838" w:rsidRDefault="008A1961" w:rsidP="008A1961">
            <w:pPr>
              <w:spacing w:line="360" w:lineRule="auto"/>
              <w:rPr>
                <w:sz w:val="24"/>
                <w:szCs w:val="24"/>
              </w:rPr>
            </w:pPr>
          </w:p>
        </w:tc>
      </w:tr>
      <w:tr w:rsidR="008A1961" w:rsidRPr="00442838" w14:paraId="5C2968B7" w14:textId="77777777" w:rsidTr="008A1961">
        <w:tc>
          <w:tcPr>
            <w:tcW w:w="1860" w:type="dxa"/>
          </w:tcPr>
          <w:p w14:paraId="40B8202C" w14:textId="77777777" w:rsidR="008A1961" w:rsidRPr="00442838" w:rsidRDefault="008A1961" w:rsidP="008A1961">
            <w:pPr>
              <w:spacing w:line="360" w:lineRule="auto"/>
              <w:rPr>
                <w:sz w:val="24"/>
                <w:szCs w:val="24"/>
              </w:rPr>
            </w:pPr>
          </w:p>
        </w:tc>
        <w:tc>
          <w:tcPr>
            <w:tcW w:w="1840" w:type="dxa"/>
          </w:tcPr>
          <w:p w14:paraId="72B6FDBD" w14:textId="77777777" w:rsidR="008A1961" w:rsidRPr="00442838" w:rsidRDefault="008A1961" w:rsidP="008A1961">
            <w:pPr>
              <w:spacing w:line="360" w:lineRule="auto"/>
              <w:rPr>
                <w:sz w:val="24"/>
                <w:szCs w:val="24"/>
              </w:rPr>
            </w:pPr>
          </w:p>
        </w:tc>
        <w:tc>
          <w:tcPr>
            <w:tcW w:w="1873" w:type="dxa"/>
          </w:tcPr>
          <w:p w14:paraId="71313FFB" w14:textId="77777777" w:rsidR="008A1961" w:rsidRPr="00442838" w:rsidRDefault="008A1961" w:rsidP="008A1961">
            <w:pPr>
              <w:spacing w:line="360" w:lineRule="auto"/>
              <w:rPr>
                <w:sz w:val="24"/>
                <w:szCs w:val="24"/>
              </w:rPr>
            </w:pPr>
          </w:p>
        </w:tc>
        <w:tc>
          <w:tcPr>
            <w:tcW w:w="1739" w:type="dxa"/>
          </w:tcPr>
          <w:p w14:paraId="097077FF" w14:textId="77777777" w:rsidR="008A1961" w:rsidRPr="00442838" w:rsidRDefault="008A1961" w:rsidP="008A1961">
            <w:pPr>
              <w:spacing w:line="360" w:lineRule="auto"/>
              <w:rPr>
                <w:sz w:val="24"/>
                <w:szCs w:val="24"/>
              </w:rPr>
            </w:pPr>
          </w:p>
        </w:tc>
        <w:tc>
          <w:tcPr>
            <w:tcW w:w="1739" w:type="dxa"/>
          </w:tcPr>
          <w:p w14:paraId="3AB83632" w14:textId="77777777" w:rsidR="008A1961" w:rsidRPr="00442838" w:rsidRDefault="008A1961" w:rsidP="008A1961">
            <w:pPr>
              <w:spacing w:line="360" w:lineRule="auto"/>
              <w:rPr>
                <w:sz w:val="24"/>
                <w:szCs w:val="24"/>
              </w:rPr>
            </w:pPr>
          </w:p>
        </w:tc>
        <w:tc>
          <w:tcPr>
            <w:tcW w:w="1739" w:type="dxa"/>
          </w:tcPr>
          <w:p w14:paraId="4803FDB8" w14:textId="77777777" w:rsidR="008A1961" w:rsidRPr="00442838" w:rsidRDefault="008A1961" w:rsidP="008A1961">
            <w:pPr>
              <w:spacing w:line="360" w:lineRule="auto"/>
              <w:rPr>
                <w:sz w:val="24"/>
                <w:szCs w:val="24"/>
              </w:rPr>
            </w:pPr>
          </w:p>
        </w:tc>
      </w:tr>
      <w:tr w:rsidR="008A1961" w:rsidRPr="00442838" w14:paraId="096B68A4" w14:textId="77777777" w:rsidTr="008A1961">
        <w:tc>
          <w:tcPr>
            <w:tcW w:w="1860" w:type="dxa"/>
          </w:tcPr>
          <w:p w14:paraId="3BA30B66" w14:textId="77777777" w:rsidR="008A1961" w:rsidRPr="00442838" w:rsidRDefault="008A1961" w:rsidP="008A1961">
            <w:pPr>
              <w:spacing w:line="360" w:lineRule="auto"/>
              <w:rPr>
                <w:sz w:val="24"/>
                <w:szCs w:val="24"/>
              </w:rPr>
            </w:pPr>
          </w:p>
        </w:tc>
        <w:tc>
          <w:tcPr>
            <w:tcW w:w="1840" w:type="dxa"/>
          </w:tcPr>
          <w:p w14:paraId="78F91680" w14:textId="77777777" w:rsidR="008A1961" w:rsidRPr="00442838" w:rsidRDefault="008A1961" w:rsidP="008A1961">
            <w:pPr>
              <w:spacing w:line="360" w:lineRule="auto"/>
              <w:rPr>
                <w:sz w:val="24"/>
                <w:szCs w:val="24"/>
              </w:rPr>
            </w:pPr>
          </w:p>
        </w:tc>
        <w:tc>
          <w:tcPr>
            <w:tcW w:w="1873" w:type="dxa"/>
          </w:tcPr>
          <w:p w14:paraId="06E13386" w14:textId="77777777" w:rsidR="008A1961" w:rsidRPr="00442838" w:rsidRDefault="008A1961" w:rsidP="008A1961">
            <w:pPr>
              <w:spacing w:line="360" w:lineRule="auto"/>
              <w:rPr>
                <w:sz w:val="24"/>
                <w:szCs w:val="24"/>
              </w:rPr>
            </w:pPr>
          </w:p>
        </w:tc>
        <w:tc>
          <w:tcPr>
            <w:tcW w:w="1739" w:type="dxa"/>
          </w:tcPr>
          <w:p w14:paraId="08825B73" w14:textId="77777777" w:rsidR="008A1961" w:rsidRPr="00442838" w:rsidRDefault="008A1961" w:rsidP="008A1961">
            <w:pPr>
              <w:spacing w:line="360" w:lineRule="auto"/>
              <w:rPr>
                <w:sz w:val="24"/>
                <w:szCs w:val="24"/>
              </w:rPr>
            </w:pPr>
          </w:p>
        </w:tc>
        <w:tc>
          <w:tcPr>
            <w:tcW w:w="1739" w:type="dxa"/>
          </w:tcPr>
          <w:p w14:paraId="0BFAEDFF" w14:textId="77777777" w:rsidR="008A1961" w:rsidRPr="00442838" w:rsidRDefault="008A1961" w:rsidP="008A1961">
            <w:pPr>
              <w:spacing w:line="360" w:lineRule="auto"/>
              <w:rPr>
                <w:sz w:val="24"/>
                <w:szCs w:val="24"/>
              </w:rPr>
            </w:pPr>
          </w:p>
        </w:tc>
        <w:tc>
          <w:tcPr>
            <w:tcW w:w="1739" w:type="dxa"/>
          </w:tcPr>
          <w:p w14:paraId="3489115A" w14:textId="77777777" w:rsidR="008A1961" w:rsidRPr="00442838" w:rsidRDefault="008A1961" w:rsidP="008A1961">
            <w:pPr>
              <w:spacing w:line="360" w:lineRule="auto"/>
              <w:rPr>
                <w:sz w:val="24"/>
                <w:szCs w:val="24"/>
              </w:rPr>
            </w:pPr>
          </w:p>
        </w:tc>
      </w:tr>
      <w:tr w:rsidR="008A1961" w:rsidRPr="00442838" w14:paraId="4D1F6DFD" w14:textId="77777777" w:rsidTr="008A1961">
        <w:tc>
          <w:tcPr>
            <w:tcW w:w="1860" w:type="dxa"/>
          </w:tcPr>
          <w:p w14:paraId="7899FEDE" w14:textId="77777777" w:rsidR="008A1961" w:rsidRPr="00442838" w:rsidRDefault="008A1961" w:rsidP="008A1961">
            <w:pPr>
              <w:spacing w:line="360" w:lineRule="auto"/>
              <w:rPr>
                <w:sz w:val="24"/>
                <w:szCs w:val="24"/>
              </w:rPr>
            </w:pPr>
          </w:p>
        </w:tc>
        <w:tc>
          <w:tcPr>
            <w:tcW w:w="1840" w:type="dxa"/>
          </w:tcPr>
          <w:p w14:paraId="46D379B1" w14:textId="77777777" w:rsidR="008A1961" w:rsidRPr="00442838" w:rsidRDefault="008A1961" w:rsidP="008A1961">
            <w:pPr>
              <w:spacing w:line="360" w:lineRule="auto"/>
              <w:rPr>
                <w:sz w:val="24"/>
                <w:szCs w:val="24"/>
              </w:rPr>
            </w:pPr>
          </w:p>
        </w:tc>
        <w:tc>
          <w:tcPr>
            <w:tcW w:w="1873" w:type="dxa"/>
          </w:tcPr>
          <w:p w14:paraId="39F05CA2" w14:textId="77777777" w:rsidR="008A1961" w:rsidRPr="00442838" w:rsidRDefault="008A1961" w:rsidP="008A1961">
            <w:pPr>
              <w:spacing w:line="360" w:lineRule="auto"/>
              <w:rPr>
                <w:sz w:val="24"/>
                <w:szCs w:val="24"/>
              </w:rPr>
            </w:pPr>
          </w:p>
        </w:tc>
        <w:tc>
          <w:tcPr>
            <w:tcW w:w="1739" w:type="dxa"/>
          </w:tcPr>
          <w:p w14:paraId="551E8AD1" w14:textId="77777777" w:rsidR="008A1961" w:rsidRPr="00442838" w:rsidRDefault="008A1961" w:rsidP="008A1961">
            <w:pPr>
              <w:spacing w:line="360" w:lineRule="auto"/>
              <w:rPr>
                <w:sz w:val="24"/>
                <w:szCs w:val="24"/>
              </w:rPr>
            </w:pPr>
          </w:p>
        </w:tc>
        <w:tc>
          <w:tcPr>
            <w:tcW w:w="1739" w:type="dxa"/>
          </w:tcPr>
          <w:p w14:paraId="0FC05736" w14:textId="77777777" w:rsidR="008A1961" w:rsidRPr="00442838" w:rsidRDefault="008A1961" w:rsidP="008A1961">
            <w:pPr>
              <w:spacing w:line="360" w:lineRule="auto"/>
              <w:rPr>
                <w:sz w:val="24"/>
                <w:szCs w:val="24"/>
              </w:rPr>
            </w:pPr>
          </w:p>
        </w:tc>
        <w:tc>
          <w:tcPr>
            <w:tcW w:w="1739" w:type="dxa"/>
          </w:tcPr>
          <w:p w14:paraId="60DE5994" w14:textId="77777777" w:rsidR="008A1961" w:rsidRPr="00442838" w:rsidRDefault="008A1961" w:rsidP="008A1961">
            <w:pPr>
              <w:spacing w:line="360" w:lineRule="auto"/>
              <w:rPr>
                <w:sz w:val="24"/>
                <w:szCs w:val="24"/>
              </w:rPr>
            </w:pPr>
          </w:p>
        </w:tc>
      </w:tr>
      <w:tr w:rsidR="008A1961" w:rsidRPr="00442838" w14:paraId="7011BB2B" w14:textId="77777777" w:rsidTr="008A1961">
        <w:tc>
          <w:tcPr>
            <w:tcW w:w="1860" w:type="dxa"/>
          </w:tcPr>
          <w:p w14:paraId="49CB59FA" w14:textId="77777777" w:rsidR="008A1961" w:rsidRPr="00442838" w:rsidRDefault="008A1961" w:rsidP="008A1961">
            <w:pPr>
              <w:spacing w:line="360" w:lineRule="auto"/>
              <w:rPr>
                <w:sz w:val="24"/>
                <w:szCs w:val="24"/>
              </w:rPr>
            </w:pPr>
          </w:p>
        </w:tc>
        <w:tc>
          <w:tcPr>
            <w:tcW w:w="1840" w:type="dxa"/>
          </w:tcPr>
          <w:p w14:paraId="1947A836" w14:textId="77777777" w:rsidR="008A1961" w:rsidRPr="00442838" w:rsidRDefault="008A1961" w:rsidP="008A1961">
            <w:pPr>
              <w:spacing w:line="360" w:lineRule="auto"/>
              <w:rPr>
                <w:sz w:val="24"/>
                <w:szCs w:val="24"/>
              </w:rPr>
            </w:pPr>
          </w:p>
        </w:tc>
        <w:tc>
          <w:tcPr>
            <w:tcW w:w="1873" w:type="dxa"/>
          </w:tcPr>
          <w:p w14:paraId="6D0CD1AB" w14:textId="77777777" w:rsidR="008A1961" w:rsidRPr="00442838" w:rsidRDefault="008A1961" w:rsidP="008A1961">
            <w:pPr>
              <w:spacing w:line="360" w:lineRule="auto"/>
              <w:rPr>
                <w:sz w:val="24"/>
                <w:szCs w:val="24"/>
              </w:rPr>
            </w:pPr>
          </w:p>
        </w:tc>
        <w:tc>
          <w:tcPr>
            <w:tcW w:w="1739" w:type="dxa"/>
          </w:tcPr>
          <w:p w14:paraId="1FD473DA" w14:textId="77777777" w:rsidR="008A1961" w:rsidRPr="00442838" w:rsidRDefault="008A1961" w:rsidP="008A1961">
            <w:pPr>
              <w:spacing w:line="360" w:lineRule="auto"/>
              <w:rPr>
                <w:sz w:val="24"/>
                <w:szCs w:val="24"/>
              </w:rPr>
            </w:pPr>
          </w:p>
        </w:tc>
        <w:tc>
          <w:tcPr>
            <w:tcW w:w="1739" w:type="dxa"/>
          </w:tcPr>
          <w:p w14:paraId="346D26DF" w14:textId="77777777" w:rsidR="008A1961" w:rsidRPr="00442838" w:rsidRDefault="008A1961" w:rsidP="008A1961">
            <w:pPr>
              <w:spacing w:line="360" w:lineRule="auto"/>
              <w:rPr>
                <w:sz w:val="24"/>
                <w:szCs w:val="24"/>
              </w:rPr>
            </w:pPr>
          </w:p>
        </w:tc>
        <w:tc>
          <w:tcPr>
            <w:tcW w:w="1739" w:type="dxa"/>
          </w:tcPr>
          <w:p w14:paraId="5A790716" w14:textId="77777777" w:rsidR="008A1961" w:rsidRPr="00442838" w:rsidRDefault="008A1961" w:rsidP="008A1961">
            <w:pPr>
              <w:spacing w:line="360" w:lineRule="auto"/>
              <w:rPr>
                <w:sz w:val="24"/>
                <w:szCs w:val="24"/>
              </w:rPr>
            </w:pPr>
          </w:p>
        </w:tc>
      </w:tr>
      <w:tr w:rsidR="008A1961" w:rsidRPr="00442838" w14:paraId="08D5C8D8" w14:textId="77777777" w:rsidTr="008A1961">
        <w:tc>
          <w:tcPr>
            <w:tcW w:w="1860" w:type="dxa"/>
          </w:tcPr>
          <w:p w14:paraId="73465B33" w14:textId="77777777" w:rsidR="008A1961" w:rsidRPr="00442838" w:rsidRDefault="008A1961" w:rsidP="008A1961">
            <w:pPr>
              <w:spacing w:line="360" w:lineRule="auto"/>
              <w:rPr>
                <w:sz w:val="24"/>
                <w:szCs w:val="24"/>
              </w:rPr>
            </w:pPr>
          </w:p>
        </w:tc>
        <w:tc>
          <w:tcPr>
            <w:tcW w:w="1840" w:type="dxa"/>
          </w:tcPr>
          <w:p w14:paraId="6D25BA05" w14:textId="77777777" w:rsidR="008A1961" w:rsidRPr="00442838" w:rsidRDefault="008A1961" w:rsidP="008A1961">
            <w:pPr>
              <w:spacing w:line="360" w:lineRule="auto"/>
              <w:rPr>
                <w:sz w:val="24"/>
                <w:szCs w:val="24"/>
              </w:rPr>
            </w:pPr>
          </w:p>
        </w:tc>
        <w:tc>
          <w:tcPr>
            <w:tcW w:w="1873" w:type="dxa"/>
          </w:tcPr>
          <w:p w14:paraId="5B5E53D1" w14:textId="77777777" w:rsidR="008A1961" w:rsidRPr="00442838" w:rsidRDefault="008A1961" w:rsidP="008A1961">
            <w:pPr>
              <w:spacing w:line="360" w:lineRule="auto"/>
              <w:rPr>
                <w:sz w:val="24"/>
                <w:szCs w:val="24"/>
              </w:rPr>
            </w:pPr>
          </w:p>
        </w:tc>
        <w:tc>
          <w:tcPr>
            <w:tcW w:w="1739" w:type="dxa"/>
          </w:tcPr>
          <w:p w14:paraId="4CC25875" w14:textId="77777777" w:rsidR="008A1961" w:rsidRPr="00442838" w:rsidRDefault="008A1961" w:rsidP="008A1961">
            <w:pPr>
              <w:spacing w:line="360" w:lineRule="auto"/>
              <w:rPr>
                <w:sz w:val="24"/>
                <w:szCs w:val="24"/>
              </w:rPr>
            </w:pPr>
          </w:p>
        </w:tc>
        <w:tc>
          <w:tcPr>
            <w:tcW w:w="1739" w:type="dxa"/>
          </w:tcPr>
          <w:p w14:paraId="56C8710C" w14:textId="77777777" w:rsidR="008A1961" w:rsidRPr="00442838" w:rsidRDefault="008A1961" w:rsidP="008A1961">
            <w:pPr>
              <w:spacing w:line="360" w:lineRule="auto"/>
              <w:rPr>
                <w:sz w:val="24"/>
                <w:szCs w:val="24"/>
              </w:rPr>
            </w:pPr>
          </w:p>
        </w:tc>
        <w:tc>
          <w:tcPr>
            <w:tcW w:w="1739" w:type="dxa"/>
          </w:tcPr>
          <w:p w14:paraId="62A5AC74" w14:textId="77777777" w:rsidR="008A1961" w:rsidRPr="00442838" w:rsidRDefault="008A1961" w:rsidP="008A1961">
            <w:pPr>
              <w:spacing w:line="360" w:lineRule="auto"/>
              <w:rPr>
                <w:sz w:val="24"/>
                <w:szCs w:val="24"/>
              </w:rPr>
            </w:pPr>
          </w:p>
        </w:tc>
      </w:tr>
      <w:tr w:rsidR="008A1961" w:rsidRPr="00442838" w14:paraId="3085B5B2" w14:textId="77777777" w:rsidTr="008A1961">
        <w:tc>
          <w:tcPr>
            <w:tcW w:w="1860" w:type="dxa"/>
          </w:tcPr>
          <w:p w14:paraId="0C86ACC3" w14:textId="77777777" w:rsidR="008A1961" w:rsidRPr="00442838" w:rsidRDefault="008A1961" w:rsidP="008A1961">
            <w:pPr>
              <w:spacing w:line="360" w:lineRule="auto"/>
              <w:rPr>
                <w:sz w:val="24"/>
                <w:szCs w:val="24"/>
              </w:rPr>
            </w:pPr>
          </w:p>
        </w:tc>
        <w:tc>
          <w:tcPr>
            <w:tcW w:w="1840" w:type="dxa"/>
          </w:tcPr>
          <w:p w14:paraId="259E6159" w14:textId="77777777" w:rsidR="008A1961" w:rsidRPr="00442838" w:rsidRDefault="008A1961" w:rsidP="008A1961">
            <w:pPr>
              <w:spacing w:line="360" w:lineRule="auto"/>
              <w:rPr>
                <w:sz w:val="24"/>
                <w:szCs w:val="24"/>
              </w:rPr>
            </w:pPr>
          </w:p>
        </w:tc>
        <w:tc>
          <w:tcPr>
            <w:tcW w:w="1873" w:type="dxa"/>
          </w:tcPr>
          <w:p w14:paraId="48096920" w14:textId="77777777" w:rsidR="008A1961" w:rsidRPr="00442838" w:rsidRDefault="008A1961" w:rsidP="008A1961">
            <w:pPr>
              <w:spacing w:line="360" w:lineRule="auto"/>
              <w:rPr>
                <w:sz w:val="24"/>
                <w:szCs w:val="24"/>
              </w:rPr>
            </w:pPr>
          </w:p>
        </w:tc>
        <w:tc>
          <w:tcPr>
            <w:tcW w:w="1739" w:type="dxa"/>
          </w:tcPr>
          <w:p w14:paraId="2C12C9A4" w14:textId="77777777" w:rsidR="008A1961" w:rsidRPr="00442838" w:rsidRDefault="008A1961" w:rsidP="008A1961">
            <w:pPr>
              <w:spacing w:line="360" w:lineRule="auto"/>
              <w:rPr>
                <w:sz w:val="24"/>
                <w:szCs w:val="24"/>
              </w:rPr>
            </w:pPr>
          </w:p>
        </w:tc>
        <w:tc>
          <w:tcPr>
            <w:tcW w:w="1739" w:type="dxa"/>
          </w:tcPr>
          <w:p w14:paraId="67CE6A53" w14:textId="77777777" w:rsidR="008A1961" w:rsidRPr="00442838" w:rsidRDefault="008A1961" w:rsidP="008A1961">
            <w:pPr>
              <w:spacing w:line="360" w:lineRule="auto"/>
              <w:rPr>
                <w:sz w:val="24"/>
                <w:szCs w:val="24"/>
              </w:rPr>
            </w:pPr>
          </w:p>
        </w:tc>
        <w:tc>
          <w:tcPr>
            <w:tcW w:w="1739" w:type="dxa"/>
          </w:tcPr>
          <w:p w14:paraId="74D1D282" w14:textId="77777777" w:rsidR="008A1961" w:rsidRPr="00442838" w:rsidRDefault="008A1961" w:rsidP="008A1961">
            <w:pPr>
              <w:spacing w:line="360" w:lineRule="auto"/>
              <w:rPr>
                <w:sz w:val="24"/>
                <w:szCs w:val="24"/>
              </w:rPr>
            </w:pPr>
          </w:p>
        </w:tc>
      </w:tr>
      <w:tr w:rsidR="008A1961" w:rsidRPr="00442838" w14:paraId="5A0F37BB" w14:textId="77777777" w:rsidTr="008A1961">
        <w:tc>
          <w:tcPr>
            <w:tcW w:w="1860" w:type="dxa"/>
          </w:tcPr>
          <w:p w14:paraId="149839DE" w14:textId="77777777" w:rsidR="008A1961" w:rsidRPr="00442838" w:rsidRDefault="008A1961" w:rsidP="008A1961">
            <w:pPr>
              <w:spacing w:line="360" w:lineRule="auto"/>
              <w:rPr>
                <w:sz w:val="24"/>
                <w:szCs w:val="24"/>
              </w:rPr>
            </w:pPr>
          </w:p>
        </w:tc>
        <w:tc>
          <w:tcPr>
            <w:tcW w:w="1840" w:type="dxa"/>
          </w:tcPr>
          <w:p w14:paraId="2EF0C913" w14:textId="77777777" w:rsidR="008A1961" w:rsidRPr="00442838" w:rsidRDefault="008A1961" w:rsidP="008A1961">
            <w:pPr>
              <w:spacing w:line="360" w:lineRule="auto"/>
              <w:rPr>
                <w:sz w:val="24"/>
                <w:szCs w:val="24"/>
              </w:rPr>
            </w:pPr>
          </w:p>
        </w:tc>
        <w:tc>
          <w:tcPr>
            <w:tcW w:w="1873" w:type="dxa"/>
          </w:tcPr>
          <w:p w14:paraId="665EA60E" w14:textId="77777777" w:rsidR="008A1961" w:rsidRPr="00442838" w:rsidRDefault="008A1961" w:rsidP="008A1961">
            <w:pPr>
              <w:spacing w:line="360" w:lineRule="auto"/>
              <w:rPr>
                <w:sz w:val="24"/>
                <w:szCs w:val="24"/>
              </w:rPr>
            </w:pPr>
          </w:p>
        </w:tc>
        <w:tc>
          <w:tcPr>
            <w:tcW w:w="1739" w:type="dxa"/>
          </w:tcPr>
          <w:p w14:paraId="58156437" w14:textId="77777777" w:rsidR="008A1961" w:rsidRPr="00442838" w:rsidRDefault="008A1961" w:rsidP="008A1961">
            <w:pPr>
              <w:spacing w:line="360" w:lineRule="auto"/>
              <w:rPr>
                <w:sz w:val="24"/>
                <w:szCs w:val="24"/>
              </w:rPr>
            </w:pPr>
          </w:p>
        </w:tc>
        <w:tc>
          <w:tcPr>
            <w:tcW w:w="1739" w:type="dxa"/>
          </w:tcPr>
          <w:p w14:paraId="47B278DB" w14:textId="77777777" w:rsidR="008A1961" w:rsidRPr="00442838" w:rsidRDefault="008A1961" w:rsidP="008A1961">
            <w:pPr>
              <w:spacing w:line="360" w:lineRule="auto"/>
              <w:rPr>
                <w:sz w:val="24"/>
                <w:szCs w:val="24"/>
              </w:rPr>
            </w:pPr>
          </w:p>
        </w:tc>
        <w:tc>
          <w:tcPr>
            <w:tcW w:w="1739" w:type="dxa"/>
          </w:tcPr>
          <w:p w14:paraId="24D35276" w14:textId="77777777" w:rsidR="008A1961" w:rsidRPr="00442838" w:rsidRDefault="008A1961" w:rsidP="008A1961">
            <w:pPr>
              <w:spacing w:line="360" w:lineRule="auto"/>
              <w:rPr>
                <w:sz w:val="24"/>
                <w:szCs w:val="24"/>
              </w:rPr>
            </w:pPr>
          </w:p>
        </w:tc>
      </w:tr>
      <w:tr w:rsidR="008A1961" w:rsidRPr="00442838" w14:paraId="412CA4F0" w14:textId="77777777" w:rsidTr="008A1961">
        <w:tc>
          <w:tcPr>
            <w:tcW w:w="1860" w:type="dxa"/>
          </w:tcPr>
          <w:p w14:paraId="14D9E9FC" w14:textId="77777777" w:rsidR="008A1961" w:rsidRPr="00442838" w:rsidRDefault="008A1961" w:rsidP="008A1961">
            <w:pPr>
              <w:spacing w:line="360" w:lineRule="auto"/>
              <w:rPr>
                <w:sz w:val="24"/>
                <w:szCs w:val="24"/>
              </w:rPr>
            </w:pPr>
          </w:p>
        </w:tc>
        <w:tc>
          <w:tcPr>
            <w:tcW w:w="1840" w:type="dxa"/>
          </w:tcPr>
          <w:p w14:paraId="06F2355A" w14:textId="77777777" w:rsidR="008A1961" w:rsidRPr="00442838" w:rsidRDefault="008A1961" w:rsidP="008A1961">
            <w:pPr>
              <w:spacing w:line="360" w:lineRule="auto"/>
              <w:rPr>
                <w:sz w:val="24"/>
                <w:szCs w:val="24"/>
              </w:rPr>
            </w:pPr>
          </w:p>
        </w:tc>
        <w:tc>
          <w:tcPr>
            <w:tcW w:w="1873" w:type="dxa"/>
          </w:tcPr>
          <w:p w14:paraId="14F57824" w14:textId="77777777" w:rsidR="008A1961" w:rsidRPr="00442838" w:rsidRDefault="008A1961" w:rsidP="008A1961">
            <w:pPr>
              <w:spacing w:line="360" w:lineRule="auto"/>
              <w:rPr>
                <w:sz w:val="24"/>
                <w:szCs w:val="24"/>
              </w:rPr>
            </w:pPr>
          </w:p>
        </w:tc>
        <w:tc>
          <w:tcPr>
            <w:tcW w:w="1739" w:type="dxa"/>
          </w:tcPr>
          <w:p w14:paraId="280ECAA1" w14:textId="77777777" w:rsidR="008A1961" w:rsidRPr="00442838" w:rsidRDefault="008A1961" w:rsidP="008A1961">
            <w:pPr>
              <w:spacing w:line="360" w:lineRule="auto"/>
              <w:rPr>
                <w:sz w:val="24"/>
                <w:szCs w:val="24"/>
              </w:rPr>
            </w:pPr>
          </w:p>
        </w:tc>
        <w:tc>
          <w:tcPr>
            <w:tcW w:w="1739" w:type="dxa"/>
          </w:tcPr>
          <w:p w14:paraId="5A805C40" w14:textId="77777777" w:rsidR="008A1961" w:rsidRPr="00442838" w:rsidRDefault="008A1961" w:rsidP="008A1961">
            <w:pPr>
              <w:spacing w:line="360" w:lineRule="auto"/>
              <w:rPr>
                <w:sz w:val="24"/>
                <w:szCs w:val="24"/>
              </w:rPr>
            </w:pPr>
          </w:p>
        </w:tc>
        <w:tc>
          <w:tcPr>
            <w:tcW w:w="1739" w:type="dxa"/>
          </w:tcPr>
          <w:p w14:paraId="095FF452" w14:textId="77777777" w:rsidR="008A1961" w:rsidRPr="00442838" w:rsidRDefault="008A1961" w:rsidP="008A1961">
            <w:pPr>
              <w:spacing w:line="360" w:lineRule="auto"/>
              <w:rPr>
                <w:sz w:val="24"/>
                <w:szCs w:val="24"/>
              </w:rPr>
            </w:pPr>
          </w:p>
        </w:tc>
      </w:tr>
      <w:tr w:rsidR="008A1961" w:rsidRPr="00442838" w14:paraId="5C5D7D37" w14:textId="77777777" w:rsidTr="008A1961">
        <w:tc>
          <w:tcPr>
            <w:tcW w:w="1860" w:type="dxa"/>
          </w:tcPr>
          <w:p w14:paraId="68C05909" w14:textId="77777777" w:rsidR="008A1961" w:rsidRPr="00442838" w:rsidRDefault="008A1961" w:rsidP="008A1961">
            <w:pPr>
              <w:spacing w:line="360" w:lineRule="auto"/>
              <w:rPr>
                <w:sz w:val="24"/>
                <w:szCs w:val="24"/>
              </w:rPr>
            </w:pPr>
          </w:p>
        </w:tc>
        <w:tc>
          <w:tcPr>
            <w:tcW w:w="1840" w:type="dxa"/>
          </w:tcPr>
          <w:p w14:paraId="3624A3E8" w14:textId="77777777" w:rsidR="008A1961" w:rsidRPr="00442838" w:rsidRDefault="008A1961" w:rsidP="008A1961">
            <w:pPr>
              <w:spacing w:line="360" w:lineRule="auto"/>
              <w:rPr>
                <w:sz w:val="24"/>
                <w:szCs w:val="24"/>
              </w:rPr>
            </w:pPr>
          </w:p>
        </w:tc>
        <w:tc>
          <w:tcPr>
            <w:tcW w:w="1873" w:type="dxa"/>
          </w:tcPr>
          <w:p w14:paraId="36B0DBDD" w14:textId="77777777" w:rsidR="008A1961" w:rsidRPr="00442838" w:rsidRDefault="008A1961" w:rsidP="008A1961">
            <w:pPr>
              <w:spacing w:line="360" w:lineRule="auto"/>
              <w:rPr>
                <w:sz w:val="24"/>
                <w:szCs w:val="24"/>
              </w:rPr>
            </w:pPr>
          </w:p>
        </w:tc>
        <w:tc>
          <w:tcPr>
            <w:tcW w:w="1739" w:type="dxa"/>
          </w:tcPr>
          <w:p w14:paraId="39EF8C4C" w14:textId="77777777" w:rsidR="008A1961" w:rsidRPr="00442838" w:rsidRDefault="008A1961" w:rsidP="008A1961">
            <w:pPr>
              <w:spacing w:line="360" w:lineRule="auto"/>
              <w:rPr>
                <w:sz w:val="24"/>
                <w:szCs w:val="24"/>
              </w:rPr>
            </w:pPr>
          </w:p>
        </w:tc>
        <w:tc>
          <w:tcPr>
            <w:tcW w:w="1739" w:type="dxa"/>
          </w:tcPr>
          <w:p w14:paraId="35E5FF60" w14:textId="77777777" w:rsidR="008A1961" w:rsidRPr="00442838" w:rsidRDefault="008A1961" w:rsidP="008A1961">
            <w:pPr>
              <w:spacing w:line="360" w:lineRule="auto"/>
              <w:rPr>
                <w:sz w:val="24"/>
                <w:szCs w:val="24"/>
              </w:rPr>
            </w:pPr>
          </w:p>
        </w:tc>
        <w:tc>
          <w:tcPr>
            <w:tcW w:w="1739" w:type="dxa"/>
          </w:tcPr>
          <w:p w14:paraId="5382CF74" w14:textId="77777777" w:rsidR="008A1961" w:rsidRPr="00442838" w:rsidRDefault="008A1961" w:rsidP="008A1961">
            <w:pPr>
              <w:spacing w:line="360" w:lineRule="auto"/>
              <w:rPr>
                <w:sz w:val="24"/>
                <w:szCs w:val="24"/>
              </w:rPr>
            </w:pPr>
          </w:p>
        </w:tc>
      </w:tr>
      <w:tr w:rsidR="008A1961" w:rsidRPr="00442838" w14:paraId="28FC1463" w14:textId="77777777" w:rsidTr="008A1961">
        <w:tc>
          <w:tcPr>
            <w:tcW w:w="1860" w:type="dxa"/>
          </w:tcPr>
          <w:p w14:paraId="09998C4A" w14:textId="77777777" w:rsidR="008A1961" w:rsidRPr="00442838" w:rsidRDefault="008A1961" w:rsidP="008A1961">
            <w:pPr>
              <w:spacing w:line="360" w:lineRule="auto"/>
              <w:rPr>
                <w:sz w:val="24"/>
                <w:szCs w:val="24"/>
              </w:rPr>
            </w:pPr>
          </w:p>
        </w:tc>
        <w:tc>
          <w:tcPr>
            <w:tcW w:w="1840" w:type="dxa"/>
          </w:tcPr>
          <w:p w14:paraId="62A7962C" w14:textId="77777777" w:rsidR="008A1961" w:rsidRPr="00442838" w:rsidRDefault="008A1961" w:rsidP="008A1961">
            <w:pPr>
              <w:spacing w:line="360" w:lineRule="auto"/>
              <w:rPr>
                <w:sz w:val="24"/>
                <w:szCs w:val="24"/>
              </w:rPr>
            </w:pPr>
          </w:p>
        </w:tc>
        <w:tc>
          <w:tcPr>
            <w:tcW w:w="1873" w:type="dxa"/>
          </w:tcPr>
          <w:p w14:paraId="52390507" w14:textId="77777777" w:rsidR="008A1961" w:rsidRPr="00442838" w:rsidRDefault="008A1961" w:rsidP="008A1961">
            <w:pPr>
              <w:spacing w:line="360" w:lineRule="auto"/>
              <w:rPr>
                <w:sz w:val="24"/>
                <w:szCs w:val="24"/>
              </w:rPr>
            </w:pPr>
          </w:p>
        </w:tc>
        <w:tc>
          <w:tcPr>
            <w:tcW w:w="1739" w:type="dxa"/>
          </w:tcPr>
          <w:p w14:paraId="7082BEB9" w14:textId="77777777" w:rsidR="008A1961" w:rsidRPr="00442838" w:rsidRDefault="008A1961" w:rsidP="008A1961">
            <w:pPr>
              <w:spacing w:line="360" w:lineRule="auto"/>
              <w:rPr>
                <w:sz w:val="24"/>
                <w:szCs w:val="24"/>
              </w:rPr>
            </w:pPr>
          </w:p>
        </w:tc>
        <w:tc>
          <w:tcPr>
            <w:tcW w:w="1739" w:type="dxa"/>
          </w:tcPr>
          <w:p w14:paraId="62DBAF99" w14:textId="77777777" w:rsidR="008A1961" w:rsidRPr="00442838" w:rsidRDefault="008A1961" w:rsidP="008A1961">
            <w:pPr>
              <w:spacing w:line="360" w:lineRule="auto"/>
              <w:rPr>
                <w:sz w:val="24"/>
                <w:szCs w:val="24"/>
              </w:rPr>
            </w:pPr>
          </w:p>
        </w:tc>
        <w:tc>
          <w:tcPr>
            <w:tcW w:w="1739" w:type="dxa"/>
          </w:tcPr>
          <w:p w14:paraId="20EC6C1B" w14:textId="77777777" w:rsidR="008A1961" w:rsidRPr="00442838" w:rsidRDefault="008A1961" w:rsidP="008A1961">
            <w:pPr>
              <w:spacing w:line="360" w:lineRule="auto"/>
              <w:rPr>
                <w:sz w:val="24"/>
                <w:szCs w:val="24"/>
              </w:rPr>
            </w:pPr>
          </w:p>
        </w:tc>
      </w:tr>
      <w:tr w:rsidR="008A1961" w:rsidRPr="00442838" w14:paraId="082A9AA3" w14:textId="77777777" w:rsidTr="008A1961">
        <w:tc>
          <w:tcPr>
            <w:tcW w:w="1860" w:type="dxa"/>
          </w:tcPr>
          <w:p w14:paraId="69A6E5DD" w14:textId="77777777" w:rsidR="008A1961" w:rsidRPr="00442838" w:rsidRDefault="008A1961" w:rsidP="008A1961">
            <w:pPr>
              <w:spacing w:line="360" w:lineRule="auto"/>
              <w:rPr>
                <w:sz w:val="24"/>
                <w:szCs w:val="24"/>
              </w:rPr>
            </w:pPr>
          </w:p>
        </w:tc>
        <w:tc>
          <w:tcPr>
            <w:tcW w:w="1840" w:type="dxa"/>
          </w:tcPr>
          <w:p w14:paraId="42CD4F90" w14:textId="77777777" w:rsidR="008A1961" w:rsidRPr="00442838" w:rsidRDefault="008A1961" w:rsidP="008A1961">
            <w:pPr>
              <w:spacing w:line="360" w:lineRule="auto"/>
              <w:rPr>
                <w:sz w:val="24"/>
                <w:szCs w:val="24"/>
              </w:rPr>
            </w:pPr>
          </w:p>
        </w:tc>
        <w:tc>
          <w:tcPr>
            <w:tcW w:w="1873" w:type="dxa"/>
          </w:tcPr>
          <w:p w14:paraId="59721FF4" w14:textId="77777777" w:rsidR="008A1961" w:rsidRPr="00442838" w:rsidRDefault="008A1961" w:rsidP="008A1961">
            <w:pPr>
              <w:spacing w:line="360" w:lineRule="auto"/>
              <w:rPr>
                <w:sz w:val="24"/>
                <w:szCs w:val="24"/>
              </w:rPr>
            </w:pPr>
          </w:p>
        </w:tc>
        <w:tc>
          <w:tcPr>
            <w:tcW w:w="1739" w:type="dxa"/>
          </w:tcPr>
          <w:p w14:paraId="0A40A8EA" w14:textId="77777777" w:rsidR="008A1961" w:rsidRPr="00442838" w:rsidRDefault="008A1961" w:rsidP="008A1961">
            <w:pPr>
              <w:spacing w:line="360" w:lineRule="auto"/>
              <w:rPr>
                <w:sz w:val="24"/>
                <w:szCs w:val="24"/>
              </w:rPr>
            </w:pPr>
          </w:p>
        </w:tc>
        <w:tc>
          <w:tcPr>
            <w:tcW w:w="1739" w:type="dxa"/>
          </w:tcPr>
          <w:p w14:paraId="6D9CC13E" w14:textId="77777777" w:rsidR="008A1961" w:rsidRPr="00442838" w:rsidRDefault="008A1961" w:rsidP="008A1961">
            <w:pPr>
              <w:spacing w:line="360" w:lineRule="auto"/>
              <w:rPr>
                <w:sz w:val="24"/>
                <w:szCs w:val="24"/>
              </w:rPr>
            </w:pPr>
          </w:p>
        </w:tc>
        <w:tc>
          <w:tcPr>
            <w:tcW w:w="1739" w:type="dxa"/>
          </w:tcPr>
          <w:p w14:paraId="31AE561E" w14:textId="77777777" w:rsidR="008A1961" w:rsidRPr="00442838" w:rsidRDefault="008A1961" w:rsidP="008A1961">
            <w:pPr>
              <w:spacing w:line="360" w:lineRule="auto"/>
              <w:rPr>
                <w:sz w:val="24"/>
                <w:szCs w:val="24"/>
              </w:rPr>
            </w:pPr>
          </w:p>
        </w:tc>
      </w:tr>
      <w:tr w:rsidR="008A1961" w:rsidRPr="00442838" w14:paraId="0CA1FDEA" w14:textId="77777777" w:rsidTr="008A1961">
        <w:tc>
          <w:tcPr>
            <w:tcW w:w="1860" w:type="dxa"/>
          </w:tcPr>
          <w:p w14:paraId="657B1B9B" w14:textId="77777777" w:rsidR="008A1961" w:rsidRPr="00442838" w:rsidRDefault="008A1961" w:rsidP="008A1961">
            <w:pPr>
              <w:spacing w:line="360" w:lineRule="auto"/>
              <w:rPr>
                <w:sz w:val="24"/>
                <w:szCs w:val="24"/>
              </w:rPr>
            </w:pPr>
          </w:p>
        </w:tc>
        <w:tc>
          <w:tcPr>
            <w:tcW w:w="1840" w:type="dxa"/>
          </w:tcPr>
          <w:p w14:paraId="3EDEF295" w14:textId="77777777" w:rsidR="008A1961" w:rsidRPr="00442838" w:rsidRDefault="008A1961" w:rsidP="008A1961">
            <w:pPr>
              <w:spacing w:line="360" w:lineRule="auto"/>
              <w:rPr>
                <w:sz w:val="24"/>
                <w:szCs w:val="24"/>
              </w:rPr>
            </w:pPr>
          </w:p>
        </w:tc>
        <w:tc>
          <w:tcPr>
            <w:tcW w:w="1873" w:type="dxa"/>
          </w:tcPr>
          <w:p w14:paraId="0A0D1FD7" w14:textId="77777777" w:rsidR="008A1961" w:rsidRPr="00442838" w:rsidRDefault="008A1961" w:rsidP="008A1961">
            <w:pPr>
              <w:spacing w:line="360" w:lineRule="auto"/>
              <w:rPr>
                <w:sz w:val="24"/>
                <w:szCs w:val="24"/>
              </w:rPr>
            </w:pPr>
          </w:p>
        </w:tc>
        <w:tc>
          <w:tcPr>
            <w:tcW w:w="1739" w:type="dxa"/>
          </w:tcPr>
          <w:p w14:paraId="348B2930" w14:textId="77777777" w:rsidR="008A1961" w:rsidRPr="00442838" w:rsidRDefault="008A1961" w:rsidP="008A1961">
            <w:pPr>
              <w:spacing w:line="360" w:lineRule="auto"/>
              <w:rPr>
                <w:sz w:val="24"/>
                <w:szCs w:val="24"/>
              </w:rPr>
            </w:pPr>
          </w:p>
        </w:tc>
        <w:tc>
          <w:tcPr>
            <w:tcW w:w="1739" w:type="dxa"/>
          </w:tcPr>
          <w:p w14:paraId="59B7E51C" w14:textId="77777777" w:rsidR="008A1961" w:rsidRPr="00442838" w:rsidRDefault="008A1961" w:rsidP="008A1961">
            <w:pPr>
              <w:spacing w:line="360" w:lineRule="auto"/>
              <w:rPr>
                <w:sz w:val="24"/>
                <w:szCs w:val="24"/>
              </w:rPr>
            </w:pPr>
          </w:p>
        </w:tc>
        <w:tc>
          <w:tcPr>
            <w:tcW w:w="1739" w:type="dxa"/>
          </w:tcPr>
          <w:p w14:paraId="7EDD58BB" w14:textId="77777777" w:rsidR="008A1961" w:rsidRPr="00442838" w:rsidRDefault="008A1961" w:rsidP="008A1961">
            <w:pPr>
              <w:spacing w:line="360" w:lineRule="auto"/>
              <w:rPr>
                <w:sz w:val="24"/>
                <w:szCs w:val="24"/>
              </w:rPr>
            </w:pPr>
          </w:p>
        </w:tc>
      </w:tr>
      <w:tr w:rsidR="008A1961" w:rsidRPr="00442838" w14:paraId="2BF7CC82" w14:textId="77777777" w:rsidTr="008A1961">
        <w:tc>
          <w:tcPr>
            <w:tcW w:w="1860" w:type="dxa"/>
          </w:tcPr>
          <w:p w14:paraId="3D96B6C6" w14:textId="77777777" w:rsidR="008A1961" w:rsidRPr="00442838" w:rsidRDefault="008A1961" w:rsidP="008A1961">
            <w:pPr>
              <w:spacing w:line="360" w:lineRule="auto"/>
              <w:rPr>
                <w:sz w:val="24"/>
                <w:szCs w:val="24"/>
              </w:rPr>
            </w:pPr>
          </w:p>
        </w:tc>
        <w:tc>
          <w:tcPr>
            <w:tcW w:w="1840" w:type="dxa"/>
          </w:tcPr>
          <w:p w14:paraId="59EEAFAE" w14:textId="77777777" w:rsidR="008A1961" w:rsidRPr="00442838" w:rsidRDefault="008A1961" w:rsidP="008A1961">
            <w:pPr>
              <w:spacing w:line="360" w:lineRule="auto"/>
              <w:rPr>
                <w:sz w:val="24"/>
                <w:szCs w:val="24"/>
              </w:rPr>
            </w:pPr>
          </w:p>
        </w:tc>
        <w:tc>
          <w:tcPr>
            <w:tcW w:w="1873" w:type="dxa"/>
          </w:tcPr>
          <w:p w14:paraId="34D699AD" w14:textId="77777777" w:rsidR="008A1961" w:rsidRPr="00442838" w:rsidRDefault="008A1961" w:rsidP="008A1961">
            <w:pPr>
              <w:spacing w:line="360" w:lineRule="auto"/>
              <w:rPr>
                <w:sz w:val="24"/>
                <w:szCs w:val="24"/>
              </w:rPr>
            </w:pPr>
          </w:p>
        </w:tc>
        <w:tc>
          <w:tcPr>
            <w:tcW w:w="1739" w:type="dxa"/>
          </w:tcPr>
          <w:p w14:paraId="27D2582B" w14:textId="77777777" w:rsidR="008A1961" w:rsidRPr="00442838" w:rsidRDefault="008A1961" w:rsidP="008A1961">
            <w:pPr>
              <w:spacing w:line="360" w:lineRule="auto"/>
              <w:rPr>
                <w:sz w:val="24"/>
                <w:szCs w:val="24"/>
              </w:rPr>
            </w:pPr>
          </w:p>
        </w:tc>
        <w:tc>
          <w:tcPr>
            <w:tcW w:w="1739" w:type="dxa"/>
          </w:tcPr>
          <w:p w14:paraId="4B8D26B0" w14:textId="77777777" w:rsidR="008A1961" w:rsidRPr="00442838" w:rsidRDefault="008A1961" w:rsidP="008A1961">
            <w:pPr>
              <w:spacing w:line="360" w:lineRule="auto"/>
              <w:rPr>
                <w:sz w:val="24"/>
                <w:szCs w:val="24"/>
              </w:rPr>
            </w:pPr>
          </w:p>
        </w:tc>
        <w:tc>
          <w:tcPr>
            <w:tcW w:w="1739" w:type="dxa"/>
          </w:tcPr>
          <w:p w14:paraId="01120934" w14:textId="77777777" w:rsidR="008A1961" w:rsidRPr="00442838" w:rsidRDefault="008A1961" w:rsidP="008A1961">
            <w:pPr>
              <w:spacing w:line="360" w:lineRule="auto"/>
              <w:rPr>
                <w:sz w:val="24"/>
                <w:szCs w:val="24"/>
              </w:rPr>
            </w:pPr>
          </w:p>
        </w:tc>
      </w:tr>
      <w:tr w:rsidR="008A1961" w:rsidRPr="00442838" w14:paraId="603FC8F6" w14:textId="77777777" w:rsidTr="008A1961">
        <w:tc>
          <w:tcPr>
            <w:tcW w:w="1860" w:type="dxa"/>
          </w:tcPr>
          <w:p w14:paraId="5C6D6F0B" w14:textId="77777777" w:rsidR="008A1961" w:rsidRPr="00442838" w:rsidRDefault="008A1961" w:rsidP="008A1961">
            <w:pPr>
              <w:spacing w:line="360" w:lineRule="auto"/>
              <w:rPr>
                <w:sz w:val="24"/>
                <w:szCs w:val="24"/>
              </w:rPr>
            </w:pPr>
          </w:p>
        </w:tc>
        <w:tc>
          <w:tcPr>
            <w:tcW w:w="1840" w:type="dxa"/>
          </w:tcPr>
          <w:p w14:paraId="6D49D9D7" w14:textId="77777777" w:rsidR="008A1961" w:rsidRPr="00442838" w:rsidRDefault="008A1961" w:rsidP="008A1961">
            <w:pPr>
              <w:spacing w:line="360" w:lineRule="auto"/>
              <w:rPr>
                <w:sz w:val="24"/>
                <w:szCs w:val="24"/>
              </w:rPr>
            </w:pPr>
          </w:p>
        </w:tc>
        <w:tc>
          <w:tcPr>
            <w:tcW w:w="1873" w:type="dxa"/>
          </w:tcPr>
          <w:p w14:paraId="4536F15C" w14:textId="77777777" w:rsidR="008A1961" w:rsidRPr="00442838" w:rsidRDefault="008A1961" w:rsidP="008A1961">
            <w:pPr>
              <w:spacing w:line="360" w:lineRule="auto"/>
              <w:rPr>
                <w:sz w:val="24"/>
                <w:szCs w:val="24"/>
              </w:rPr>
            </w:pPr>
          </w:p>
        </w:tc>
        <w:tc>
          <w:tcPr>
            <w:tcW w:w="1739" w:type="dxa"/>
          </w:tcPr>
          <w:p w14:paraId="67D631C2" w14:textId="77777777" w:rsidR="008A1961" w:rsidRPr="00442838" w:rsidRDefault="008A1961" w:rsidP="008A1961">
            <w:pPr>
              <w:spacing w:line="360" w:lineRule="auto"/>
              <w:rPr>
                <w:sz w:val="24"/>
                <w:szCs w:val="24"/>
              </w:rPr>
            </w:pPr>
          </w:p>
        </w:tc>
        <w:tc>
          <w:tcPr>
            <w:tcW w:w="1739" w:type="dxa"/>
          </w:tcPr>
          <w:p w14:paraId="1F3FC96D" w14:textId="77777777" w:rsidR="008A1961" w:rsidRPr="00442838" w:rsidRDefault="008A1961" w:rsidP="008A1961">
            <w:pPr>
              <w:spacing w:line="360" w:lineRule="auto"/>
              <w:rPr>
                <w:sz w:val="24"/>
                <w:szCs w:val="24"/>
              </w:rPr>
            </w:pPr>
          </w:p>
        </w:tc>
        <w:tc>
          <w:tcPr>
            <w:tcW w:w="1739" w:type="dxa"/>
          </w:tcPr>
          <w:p w14:paraId="6D1F2E4A" w14:textId="77777777" w:rsidR="008A1961" w:rsidRPr="00442838" w:rsidRDefault="008A1961" w:rsidP="008A1961">
            <w:pPr>
              <w:spacing w:line="360" w:lineRule="auto"/>
              <w:rPr>
                <w:sz w:val="24"/>
                <w:szCs w:val="24"/>
              </w:rPr>
            </w:pPr>
          </w:p>
        </w:tc>
      </w:tr>
      <w:tr w:rsidR="008A1961" w:rsidRPr="00442838" w14:paraId="6017A370" w14:textId="77777777" w:rsidTr="008A1961">
        <w:tc>
          <w:tcPr>
            <w:tcW w:w="1860" w:type="dxa"/>
          </w:tcPr>
          <w:p w14:paraId="0A0D7DC8" w14:textId="77777777" w:rsidR="008A1961" w:rsidRPr="00442838" w:rsidRDefault="008A1961" w:rsidP="008A1961">
            <w:pPr>
              <w:spacing w:line="360" w:lineRule="auto"/>
              <w:rPr>
                <w:sz w:val="24"/>
                <w:szCs w:val="24"/>
              </w:rPr>
            </w:pPr>
          </w:p>
        </w:tc>
        <w:tc>
          <w:tcPr>
            <w:tcW w:w="1840" w:type="dxa"/>
          </w:tcPr>
          <w:p w14:paraId="429F1129" w14:textId="77777777" w:rsidR="008A1961" w:rsidRPr="00442838" w:rsidRDefault="008A1961" w:rsidP="008A1961">
            <w:pPr>
              <w:spacing w:line="360" w:lineRule="auto"/>
              <w:rPr>
                <w:sz w:val="24"/>
                <w:szCs w:val="24"/>
              </w:rPr>
            </w:pPr>
          </w:p>
        </w:tc>
        <w:tc>
          <w:tcPr>
            <w:tcW w:w="1873" w:type="dxa"/>
          </w:tcPr>
          <w:p w14:paraId="6B6231E0" w14:textId="77777777" w:rsidR="008A1961" w:rsidRPr="00442838" w:rsidRDefault="008A1961" w:rsidP="008A1961">
            <w:pPr>
              <w:spacing w:line="360" w:lineRule="auto"/>
              <w:rPr>
                <w:sz w:val="24"/>
                <w:szCs w:val="24"/>
              </w:rPr>
            </w:pPr>
          </w:p>
        </w:tc>
        <w:tc>
          <w:tcPr>
            <w:tcW w:w="1739" w:type="dxa"/>
          </w:tcPr>
          <w:p w14:paraId="3120525D" w14:textId="77777777" w:rsidR="008A1961" w:rsidRPr="00442838" w:rsidRDefault="008A1961" w:rsidP="008A1961">
            <w:pPr>
              <w:spacing w:line="360" w:lineRule="auto"/>
              <w:rPr>
                <w:sz w:val="24"/>
                <w:szCs w:val="24"/>
              </w:rPr>
            </w:pPr>
          </w:p>
        </w:tc>
        <w:tc>
          <w:tcPr>
            <w:tcW w:w="1739" w:type="dxa"/>
          </w:tcPr>
          <w:p w14:paraId="40049A85" w14:textId="77777777" w:rsidR="008A1961" w:rsidRPr="00442838" w:rsidRDefault="008A1961" w:rsidP="008A1961">
            <w:pPr>
              <w:spacing w:line="360" w:lineRule="auto"/>
              <w:rPr>
                <w:sz w:val="24"/>
                <w:szCs w:val="24"/>
              </w:rPr>
            </w:pPr>
          </w:p>
        </w:tc>
        <w:tc>
          <w:tcPr>
            <w:tcW w:w="1739" w:type="dxa"/>
          </w:tcPr>
          <w:p w14:paraId="0BA8A6E7" w14:textId="77777777" w:rsidR="008A1961" w:rsidRPr="00442838" w:rsidRDefault="008A1961" w:rsidP="008A1961">
            <w:pPr>
              <w:spacing w:line="360" w:lineRule="auto"/>
              <w:rPr>
                <w:sz w:val="24"/>
                <w:szCs w:val="24"/>
              </w:rPr>
            </w:pPr>
          </w:p>
        </w:tc>
      </w:tr>
      <w:tr w:rsidR="008A1961" w:rsidRPr="00442838" w14:paraId="29254F6E" w14:textId="77777777" w:rsidTr="008A1961">
        <w:tc>
          <w:tcPr>
            <w:tcW w:w="1860" w:type="dxa"/>
          </w:tcPr>
          <w:p w14:paraId="05E5F062" w14:textId="77777777" w:rsidR="008A1961" w:rsidRPr="00442838" w:rsidRDefault="008A1961" w:rsidP="008A1961">
            <w:pPr>
              <w:spacing w:line="360" w:lineRule="auto"/>
              <w:rPr>
                <w:sz w:val="24"/>
                <w:szCs w:val="24"/>
              </w:rPr>
            </w:pPr>
          </w:p>
        </w:tc>
        <w:tc>
          <w:tcPr>
            <w:tcW w:w="1840" w:type="dxa"/>
          </w:tcPr>
          <w:p w14:paraId="61439A45" w14:textId="77777777" w:rsidR="008A1961" w:rsidRPr="00442838" w:rsidRDefault="008A1961" w:rsidP="008A1961">
            <w:pPr>
              <w:spacing w:line="360" w:lineRule="auto"/>
              <w:rPr>
                <w:sz w:val="24"/>
                <w:szCs w:val="24"/>
              </w:rPr>
            </w:pPr>
          </w:p>
        </w:tc>
        <w:tc>
          <w:tcPr>
            <w:tcW w:w="1873" w:type="dxa"/>
          </w:tcPr>
          <w:p w14:paraId="79822B85" w14:textId="77777777" w:rsidR="008A1961" w:rsidRPr="00442838" w:rsidRDefault="008A1961" w:rsidP="008A1961">
            <w:pPr>
              <w:spacing w:line="360" w:lineRule="auto"/>
              <w:rPr>
                <w:sz w:val="24"/>
                <w:szCs w:val="24"/>
              </w:rPr>
            </w:pPr>
          </w:p>
        </w:tc>
        <w:tc>
          <w:tcPr>
            <w:tcW w:w="1739" w:type="dxa"/>
          </w:tcPr>
          <w:p w14:paraId="11CC8115" w14:textId="77777777" w:rsidR="008A1961" w:rsidRPr="00442838" w:rsidRDefault="008A1961" w:rsidP="008A1961">
            <w:pPr>
              <w:spacing w:line="360" w:lineRule="auto"/>
              <w:rPr>
                <w:sz w:val="24"/>
                <w:szCs w:val="24"/>
              </w:rPr>
            </w:pPr>
          </w:p>
        </w:tc>
        <w:tc>
          <w:tcPr>
            <w:tcW w:w="1739" w:type="dxa"/>
          </w:tcPr>
          <w:p w14:paraId="6D80CE87" w14:textId="77777777" w:rsidR="008A1961" w:rsidRPr="00442838" w:rsidRDefault="008A1961" w:rsidP="008A1961">
            <w:pPr>
              <w:spacing w:line="360" w:lineRule="auto"/>
              <w:rPr>
                <w:sz w:val="24"/>
                <w:szCs w:val="24"/>
              </w:rPr>
            </w:pPr>
          </w:p>
        </w:tc>
        <w:tc>
          <w:tcPr>
            <w:tcW w:w="1739" w:type="dxa"/>
          </w:tcPr>
          <w:p w14:paraId="01801153" w14:textId="77777777" w:rsidR="008A1961" w:rsidRPr="00442838" w:rsidRDefault="008A1961" w:rsidP="008A1961">
            <w:pPr>
              <w:spacing w:line="360" w:lineRule="auto"/>
              <w:rPr>
                <w:sz w:val="24"/>
                <w:szCs w:val="24"/>
              </w:rPr>
            </w:pPr>
          </w:p>
        </w:tc>
      </w:tr>
      <w:tr w:rsidR="008A1961" w:rsidRPr="00442838" w14:paraId="0FB938EC" w14:textId="77777777" w:rsidTr="008A1961">
        <w:tc>
          <w:tcPr>
            <w:tcW w:w="1860" w:type="dxa"/>
          </w:tcPr>
          <w:p w14:paraId="1765043C" w14:textId="77777777" w:rsidR="008A1961" w:rsidRPr="00442838" w:rsidRDefault="008A1961" w:rsidP="008A1961">
            <w:pPr>
              <w:spacing w:line="360" w:lineRule="auto"/>
              <w:rPr>
                <w:sz w:val="24"/>
                <w:szCs w:val="24"/>
              </w:rPr>
            </w:pPr>
          </w:p>
        </w:tc>
        <w:tc>
          <w:tcPr>
            <w:tcW w:w="1840" w:type="dxa"/>
          </w:tcPr>
          <w:p w14:paraId="1960258A" w14:textId="77777777" w:rsidR="008A1961" w:rsidRPr="00442838" w:rsidRDefault="008A1961" w:rsidP="008A1961">
            <w:pPr>
              <w:spacing w:line="360" w:lineRule="auto"/>
              <w:rPr>
                <w:sz w:val="24"/>
                <w:szCs w:val="24"/>
              </w:rPr>
            </w:pPr>
          </w:p>
        </w:tc>
        <w:tc>
          <w:tcPr>
            <w:tcW w:w="1873" w:type="dxa"/>
          </w:tcPr>
          <w:p w14:paraId="188CCFA7" w14:textId="77777777" w:rsidR="008A1961" w:rsidRPr="00442838" w:rsidRDefault="008A1961" w:rsidP="008A1961">
            <w:pPr>
              <w:spacing w:line="360" w:lineRule="auto"/>
              <w:rPr>
                <w:sz w:val="24"/>
                <w:szCs w:val="24"/>
              </w:rPr>
            </w:pPr>
          </w:p>
        </w:tc>
        <w:tc>
          <w:tcPr>
            <w:tcW w:w="1739" w:type="dxa"/>
          </w:tcPr>
          <w:p w14:paraId="6D06F173" w14:textId="77777777" w:rsidR="008A1961" w:rsidRPr="00442838" w:rsidRDefault="008A1961" w:rsidP="008A1961">
            <w:pPr>
              <w:spacing w:line="360" w:lineRule="auto"/>
              <w:rPr>
                <w:sz w:val="24"/>
                <w:szCs w:val="24"/>
              </w:rPr>
            </w:pPr>
          </w:p>
        </w:tc>
        <w:tc>
          <w:tcPr>
            <w:tcW w:w="1739" w:type="dxa"/>
          </w:tcPr>
          <w:p w14:paraId="3E69BEAD" w14:textId="77777777" w:rsidR="008A1961" w:rsidRPr="00442838" w:rsidRDefault="008A1961" w:rsidP="008A1961">
            <w:pPr>
              <w:spacing w:line="360" w:lineRule="auto"/>
              <w:rPr>
                <w:sz w:val="24"/>
                <w:szCs w:val="24"/>
              </w:rPr>
            </w:pPr>
          </w:p>
        </w:tc>
        <w:tc>
          <w:tcPr>
            <w:tcW w:w="1739" w:type="dxa"/>
          </w:tcPr>
          <w:p w14:paraId="79C4D8AC" w14:textId="77777777" w:rsidR="008A1961" w:rsidRPr="00442838" w:rsidRDefault="008A1961" w:rsidP="008A1961">
            <w:pPr>
              <w:spacing w:line="360" w:lineRule="auto"/>
              <w:rPr>
                <w:sz w:val="24"/>
                <w:szCs w:val="24"/>
              </w:rPr>
            </w:pPr>
          </w:p>
        </w:tc>
      </w:tr>
      <w:tr w:rsidR="008A1961" w:rsidRPr="00442838" w14:paraId="3C396F47" w14:textId="77777777" w:rsidTr="008A1961">
        <w:tc>
          <w:tcPr>
            <w:tcW w:w="1860" w:type="dxa"/>
          </w:tcPr>
          <w:p w14:paraId="4FC961B7" w14:textId="77777777" w:rsidR="008A1961" w:rsidRPr="00442838" w:rsidRDefault="008A1961" w:rsidP="008A1961">
            <w:pPr>
              <w:spacing w:line="360" w:lineRule="auto"/>
              <w:rPr>
                <w:sz w:val="24"/>
                <w:szCs w:val="24"/>
              </w:rPr>
            </w:pPr>
          </w:p>
        </w:tc>
        <w:tc>
          <w:tcPr>
            <w:tcW w:w="1840" w:type="dxa"/>
          </w:tcPr>
          <w:p w14:paraId="7BB69B38" w14:textId="77777777" w:rsidR="008A1961" w:rsidRPr="00442838" w:rsidRDefault="008A1961" w:rsidP="008A1961">
            <w:pPr>
              <w:spacing w:line="360" w:lineRule="auto"/>
              <w:rPr>
                <w:sz w:val="24"/>
                <w:szCs w:val="24"/>
              </w:rPr>
            </w:pPr>
          </w:p>
        </w:tc>
        <w:tc>
          <w:tcPr>
            <w:tcW w:w="1873" w:type="dxa"/>
          </w:tcPr>
          <w:p w14:paraId="276DA935" w14:textId="77777777" w:rsidR="008A1961" w:rsidRPr="00442838" w:rsidRDefault="008A1961" w:rsidP="008A1961">
            <w:pPr>
              <w:spacing w:line="360" w:lineRule="auto"/>
              <w:rPr>
                <w:sz w:val="24"/>
                <w:szCs w:val="24"/>
              </w:rPr>
            </w:pPr>
          </w:p>
        </w:tc>
        <w:tc>
          <w:tcPr>
            <w:tcW w:w="1739" w:type="dxa"/>
          </w:tcPr>
          <w:p w14:paraId="35012574" w14:textId="77777777" w:rsidR="008A1961" w:rsidRPr="00442838" w:rsidRDefault="008A1961" w:rsidP="008A1961">
            <w:pPr>
              <w:spacing w:line="360" w:lineRule="auto"/>
              <w:rPr>
                <w:sz w:val="24"/>
                <w:szCs w:val="24"/>
              </w:rPr>
            </w:pPr>
          </w:p>
        </w:tc>
        <w:tc>
          <w:tcPr>
            <w:tcW w:w="1739" w:type="dxa"/>
          </w:tcPr>
          <w:p w14:paraId="0806ACC2" w14:textId="77777777" w:rsidR="008A1961" w:rsidRPr="00442838" w:rsidRDefault="008A1961" w:rsidP="008A1961">
            <w:pPr>
              <w:spacing w:line="360" w:lineRule="auto"/>
              <w:rPr>
                <w:sz w:val="24"/>
                <w:szCs w:val="24"/>
              </w:rPr>
            </w:pPr>
          </w:p>
        </w:tc>
        <w:tc>
          <w:tcPr>
            <w:tcW w:w="1739" w:type="dxa"/>
          </w:tcPr>
          <w:p w14:paraId="031E4B3F" w14:textId="77777777" w:rsidR="008A1961" w:rsidRPr="00442838" w:rsidRDefault="008A1961" w:rsidP="008A1961">
            <w:pPr>
              <w:spacing w:line="360" w:lineRule="auto"/>
              <w:rPr>
                <w:sz w:val="24"/>
                <w:szCs w:val="24"/>
              </w:rPr>
            </w:pPr>
          </w:p>
        </w:tc>
      </w:tr>
      <w:tr w:rsidR="008A1961" w:rsidRPr="00442838" w14:paraId="7CFE2889" w14:textId="77777777" w:rsidTr="008A1961">
        <w:tc>
          <w:tcPr>
            <w:tcW w:w="1860" w:type="dxa"/>
          </w:tcPr>
          <w:p w14:paraId="026EC3E7" w14:textId="77777777" w:rsidR="008A1961" w:rsidRPr="00442838" w:rsidRDefault="008A1961" w:rsidP="008A1961">
            <w:pPr>
              <w:spacing w:line="360" w:lineRule="auto"/>
              <w:rPr>
                <w:sz w:val="24"/>
                <w:szCs w:val="24"/>
              </w:rPr>
            </w:pPr>
          </w:p>
        </w:tc>
        <w:tc>
          <w:tcPr>
            <w:tcW w:w="1840" w:type="dxa"/>
          </w:tcPr>
          <w:p w14:paraId="6E5E1582" w14:textId="77777777" w:rsidR="008A1961" w:rsidRPr="00442838" w:rsidRDefault="008A1961" w:rsidP="008A1961">
            <w:pPr>
              <w:spacing w:line="360" w:lineRule="auto"/>
              <w:rPr>
                <w:sz w:val="24"/>
                <w:szCs w:val="24"/>
              </w:rPr>
            </w:pPr>
          </w:p>
        </w:tc>
        <w:tc>
          <w:tcPr>
            <w:tcW w:w="1873" w:type="dxa"/>
          </w:tcPr>
          <w:p w14:paraId="2A6C1CF5" w14:textId="77777777" w:rsidR="008A1961" w:rsidRPr="00442838" w:rsidRDefault="008A1961" w:rsidP="008A1961">
            <w:pPr>
              <w:spacing w:line="360" w:lineRule="auto"/>
              <w:rPr>
                <w:sz w:val="24"/>
                <w:szCs w:val="24"/>
              </w:rPr>
            </w:pPr>
          </w:p>
        </w:tc>
        <w:tc>
          <w:tcPr>
            <w:tcW w:w="1739" w:type="dxa"/>
          </w:tcPr>
          <w:p w14:paraId="109FAFCF" w14:textId="77777777" w:rsidR="008A1961" w:rsidRPr="00442838" w:rsidRDefault="008A1961" w:rsidP="008A1961">
            <w:pPr>
              <w:spacing w:line="360" w:lineRule="auto"/>
              <w:rPr>
                <w:sz w:val="24"/>
                <w:szCs w:val="24"/>
              </w:rPr>
            </w:pPr>
          </w:p>
        </w:tc>
        <w:tc>
          <w:tcPr>
            <w:tcW w:w="1739" w:type="dxa"/>
          </w:tcPr>
          <w:p w14:paraId="592852A4" w14:textId="77777777" w:rsidR="008A1961" w:rsidRPr="00442838" w:rsidRDefault="008A1961" w:rsidP="008A1961">
            <w:pPr>
              <w:spacing w:line="360" w:lineRule="auto"/>
              <w:rPr>
                <w:sz w:val="24"/>
                <w:szCs w:val="24"/>
              </w:rPr>
            </w:pPr>
          </w:p>
        </w:tc>
        <w:tc>
          <w:tcPr>
            <w:tcW w:w="1739" w:type="dxa"/>
          </w:tcPr>
          <w:p w14:paraId="7AF7517D" w14:textId="77777777" w:rsidR="008A1961" w:rsidRPr="00442838" w:rsidRDefault="008A1961" w:rsidP="008A1961">
            <w:pPr>
              <w:spacing w:line="360" w:lineRule="auto"/>
              <w:rPr>
                <w:sz w:val="24"/>
                <w:szCs w:val="24"/>
              </w:rPr>
            </w:pPr>
          </w:p>
        </w:tc>
      </w:tr>
      <w:tr w:rsidR="008A1961" w:rsidRPr="00442838" w14:paraId="70520BA6" w14:textId="77777777" w:rsidTr="008A1961">
        <w:tc>
          <w:tcPr>
            <w:tcW w:w="1860" w:type="dxa"/>
          </w:tcPr>
          <w:p w14:paraId="3D6600FD" w14:textId="77777777" w:rsidR="008A1961" w:rsidRPr="00442838" w:rsidRDefault="008A1961" w:rsidP="008A1961">
            <w:pPr>
              <w:spacing w:line="360" w:lineRule="auto"/>
              <w:rPr>
                <w:sz w:val="24"/>
                <w:szCs w:val="24"/>
              </w:rPr>
            </w:pPr>
          </w:p>
        </w:tc>
        <w:tc>
          <w:tcPr>
            <w:tcW w:w="1840" w:type="dxa"/>
          </w:tcPr>
          <w:p w14:paraId="0D40AF13" w14:textId="77777777" w:rsidR="008A1961" w:rsidRPr="00442838" w:rsidRDefault="008A1961" w:rsidP="008A1961">
            <w:pPr>
              <w:spacing w:line="360" w:lineRule="auto"/>
              <w:rPr>
                <w:sz w:val="24"/>
                <w:szCs w:val="24"/>
              </w:rPr>
            </w:pPr>
          </w:p>
        </w:tc>
        <w:tc>
          <w:tcPr>
            <w:tcW w:w="1873" w:type="dxa"/>
          </w:tcPr>
          <w:p w14:paraId="0589121F" w14:textId="77777777" w:rsidR="008A1961" w:rsidRPr="00442838" w:rsidRDefault="008A1961" w:rsidP="008A1961">
            <w:pPr>
              <w:spacing w:line="360" w:lineRule="auto"/>
              <w:rPr>
                <w:sz w:val="24"/>
                <w:szCs w:val="24"/>
              </w:rPr>
            </w:pPr>
          </w:p>
        </w:tc>
        <w:tc>
          <w:tcPr>
            <w:tcW w:w="1739" w:type="dxa"/>
          </w:tcPr>
          <w:p w14:paraId="7688D4CC" w14:textId="77777777" w:rsidR="008A1961" w:rsidRPr="00442838" w:rsidRDefault="008A1961" w:rsidP="008A1961">
            <w:pPr>
              <w:spacing w:line="360" w:lineRule="auto"/>
              <w:rPr>
                <w:sz w:val="24"/>
                <w:szCs w:val="24"/>
              </w:rPr>
            </w:pPr>
          </w:p>
        </w:tc>
        <w:tc>
          <w:tcPr>
            <w:tcW w:w="1739" w:type="dxa"/>
          </w:tcPr>
          <w:p w14:paraId="7A589662" w14:textId="77777777" w:rsidR="008A1961" w:rsidRPr="00442838" w:rsidRDefault="008A1961" w:rsidP="008A1961">
            <w:pPr>
              <w:spacing w:line="360" w:lineRule="auto"/>
              <w:rPr>
                <w:sz w:val="24"/>
                <w:szCs w:val="24"/>
              </w:rPr>
            </w:pPr>
          </w:p>
        </w:tc>
        <w:tc>
          <w:tcPr>
            <w:tcW w:w="1739" w:type="dxa"/>
          </w:tcPr>
          <w:p w14:paraId="338E2C9B" w14:textId="77777777" w:rsidR="008A1961" w:rsidRPr="00442838" w:rsidRDefault="008A1961" w:rsidP="008A1961">
            <w:pPr>
              <w:spacing w:line="360" w:lineRule="auto"/>
              <w:rPr>
                <w:sz w:val="24"/>
                <w:szCs w:val="24"/>
              </w:rPr>
            </w:pPr>
          </w:p>
        </w:tc>
      </w:tr>
      <w:tr w:rsidR="008A1961" w:rsidRPr="00442838" w14:paraId="740DA2D6" w14:textId="77777777" w:rsidTr="008A1961">
        <w:tc>
          <w:tcPr>
            <w:tcW w:w="1860" w:type="dxa"/>
          </w:tcPr>
          <w:p w14:paraId="1695DB3D" w14:textId="77777777" w:rsidR="008A1961" w:rsidRPr="00442838" w:rsidRDefault="008A1961" w:rsidP="008A1961">
            <w:pPr>
              <w:spacing w:line="360" w:lineRule="auto"/>
              <w:rPr>
                <w:sz w:val="24"/>
                <w:szCs w:val="24"/>
              </w:rPr>
            </w:pPr>
          </w:p>
        </w:tc>
        <w:tc>
          <w:tcPr>
            <w:tcW w:w="1840" w:type="dxa"/>
          </w:tcPr>
          <w:p w14:paraId="0E08776C" w14:textId="77777777" w:rsidR="008A1961" w:rsidRPr="00442838" w:rsidRDefault="008A1961" w:rsidP="008A1961">
            <w:pPr>
              <w:spacing w:line="360" w:lineRule="auto"/>
              <w:rPr>
                <w:sz w:val="24"/>
                <w:szCs w:val="24"/>
              </w:rPr>
            </w:pPr>
          </w:p>
        </w:tc>
        <w:tc>
          <w:tcPr>
            <w:tcW w:w="1873" w:type="dxa"/>
          </w:tcPr>
          <w:p w14:paraId="75DA2FEA" w14:textId="77777777" w:rsidR="008A1961" w:rsidRPr="00442838" w:rsidRDefault="008A1961" w:rsidP="008A1961">
            <w:pPr>
              <w:spacing w:line="360" w:lineRule="auto"/>
              <w:rPr>
                <w:sz w:val="24"/>
                <w:szCs w:val="24"/>
              </w:rPr>
            </w:pPr>
          </w:p>
        </w:tc>
        <w:tc>
          <w:tcPr>
            <w:tcW w:w="1739" w:type="dxa"/>
          </w:tcPr>
          <w:p w14:paraId="4E6D215D" w14:textId="77777777" w:rsidR="008A1961" w:rsidRPr="00442838" w:rsidRDefault="008A1961" w:rsidP="008A1961">
            <w:pPr>
              <w:spacing w:line="360" w:lineRule="auto"/>
              <w:rPr>
                <w:sz w:val="24"/>
                <w:szCs w:val="24"/>
              </w:rPr>
            </w:pPr>
          </w:p>
        </w:tc>
        <w:tc>
          <w:tcPr>
            <w:tcW w:w="1739" w:type="dxa"/>
          </w:tcPr>
          <w:p w14:paraId="4BA5C247" w14:textId="77777777" w:rsidR="008A1961" w:rsidRPr="00442838" w:rsidRDefault="008A1961" w:rsidP="008A1961">
            <w:pPr>
              <w:spacing w:line="360" w:lineRule="auto"/>
              <w:rPr>
                <w:sz w:val="24"/>
                <w:szCs w:val="24"/>
              </w:rPr>
            </w:pPr>
          </w:p>
        </w:tc>
        <w:tc>
          <w:tcPr>
            <w:tcW w:w="1739" w:type="dxa"/>
          </w:tcPr>
          <w:p w14:paraId="311B014D" w14:textId="77777777" w:rsidR="008A1961" w:rsidRPr="00442838" w:rsidRDefault="008A1961" w:rsidP="008A1961">
            <w:pPr>
              <w:spacing w:line="360" w:lineRule="auto"/>
              <w:rPr>
                <w:sz w:val="24"/>
                <w:szCs w:val="24"/>
              </w:rPr>
            </w:pPr>
          </w:p>
        </w:tc>
      </w:tr>
      <w:tr w:rsidR="008A1961" w:rsidRPr="00442838" w14:paraId="1DDF830B" w14:textId="77777777" w:rsidTr="008A1961">
        <w:tc>
          <w:tcPr>
            <w:tcW w:w="1860" w:type="dxa"/>
          </w:tcPr>
          <w:p w14:paraId="4A2CF0F7" w14:textId="77777777" w:rsidR="008A1961" w:rsidRPr="00442838" w:rsidRDefault="008A1961" w:rsidP="008A1961">
            <w:pPr>
              <w:spacing w:line="360" w:lineRule="auto"/>
              <w:rPr>
                <w:sz w:val="24"/>
                <w:szCs w:val="24"/>
              </w:rPr>
            </w:pPr>
          </w:p>
        </w:tc>
        <w:tc>
          <w:tcPr>
            <w:tcW w:w="1840" w:type="dxa"/>
          </w:tcPr>
          <w:p w14:paraId="39250C12" w14:textId="77777777" w:rsidR="008A1961" w:rsidRPr="00442838" w:rsidRDefault="008A1961" w:rsidP="008A1961">
            <w:pPr>
              <w:spacing w:line="360" w:lineRule="auto"/>
              <w:rPr>
                <w:sz w:val="24"/>
                <w:szCs w:val="24"/>
              </w:rPr>
            </w:pPr>
          </w:p>
        </w:tc>
        <w:tc>
          <w:tcPr>
            <w:tcW w:w="1873" w:type="dxa"/>
          </w:tcPr>
          <w:p w14:paraId="5D4CEE4C" w14:textId="77777777" w:rsidR="008A1961" w:rsidRPr="00442838" w:rsidRDefault="008A1961" w:rsidP="008A1961">
            <w:pPr>
              <w:spacing w:line="360" w:lineRule="auto"/>
              <w:rPr>
                <w:sz w:val="24"/>
                <w:szCs w:val="24"/>
              </w:rPr>
            </w:pPr>
          </w:p>
        </w:tc>
        <w:tc>
          <w:tcPr>
            <w:tcW w:w="1739" w:type="dxa"/>
          </w:tcPr>
          <w:p w14:paraId="6B5EB8B1" w14:textId="77777777" w:rsidR="008A1961" w:rsidRPr="00442838" w:rsidRDefault="008A1961" w:rsidP="008A1961">
            <w:pPr>
              <w:spacing w:line="360" w:lineRule="auto"/>
              <w:rPr>
                <w:sz w:val="24"/>
                <w:szCs w:val="24"/>
              </w:rPr>
            </w:pPr>
          </w:p>
        </w:tc>
        <w:tc>
          <w:tcPr>
            <w:tcW w:w="1739" w:type="dxa"/>
          </w:tcPr>
          <w:p w14:paraId="2BE04B66" w14:textId="77777777" w:rsidR="008A1961" w:rsidRPr="00442838" w:rsidRDefault="008A1961" w:rsidP="008A1961">
            <w:pPr>
              <w:spacing w:line="360" w:lineRule="auto"/>
              <w:rPr>
                <w:sz w:val="24"/>
                <w:szCs w:val="24"/>
              </w:rPr>
            </w:pPr>
          </w:p>
        </w:tc>
        <w:tc>
          <w:tcPr>
            <w:tcW w:w="1739" w:type="dxa"/>
          </w:tcPr>
          <w:p w14:paraId="56B94D83" w14:textId="77777777" w:rsidR="008A1961" w:rsidRPr="00442838" w:rsidRDefault="008A1961" w:rsidP="008A1961">
            <w:pPr>
              <w:spacing w:line="360" w:lineRule="auto"/>
              <w:rPr>
                <w:sz w:val="24"/>
                <w:szCs w:val="24"/>
              </w:rPr>
            </w:pPr>
          </w:p>
        </w:tc>
      </w:tr>
      <w:tr w:rsidR="008A1961" w:rsidRPr="00442838" w14:paraId="4423646F" w14:textId="77777777" w:rsidTr="008A1961">
        <w:tc>
          <w:tcPr>
            <w:tcW w:w="1860" w:type="dxa"/>
          </w:tcPr>
          <w:p w14:paraId="22B2F86B" w14:textId="77777777" w:rsidR="008A1961" w:rsidRPr="00442838" w:rsidRDefault="008A1961" w:rsidP="008A1961">
            <w:pPr>
              <w:spacing w:line="360" w:lineRule="auto"/>
              <w:rPr>
                <w:sz w:val="24"/>
                <w:szCs w:val="24"/>
              </w:rPr>
            </w:pPr>
          </w:p>
        </w:tc>
        <w:tc>
          <w:tcPr>
            <w:tcW w:w="1840" w:type="dxa"/>
          </w:tcPr>
          <w:p w14:paraId="46F0D5EC" w14:textId="77777777" w:rsidR="008A1961" w:rsidRPr="00442838" w:rsidRDefault="008A1961" w:rsidP="008A1961">
            <w:pPr>
              <w:spacing w:line="360" w:lineRule="auto"/>
              <w:rPr>
                <w:sz w:val="24"/>
                <w:szCs w:val="24"/>
              </w:rPr>
            </w:pPr>
          </w:p>
        </w:tc>
        <w:tc>
          <w:tcPr>
            <w:tcW w:w="1873" w:type="dxa"/>
          </w:tcPr>
          <w:p w14:paraId="204B894A" w14:textId="77777777" w:rsidR="008A1961" w:rsidRPr="00442838" w:rsidRDefault="008A1961" w:rsidP="008A1961">
            <w:pPr>
              <w:spacing w:line="360" w:lineRule="auto"/>
              <w:rPr>
                <w:sz w:val="24"/>
                <w:szCs w:val="24"/>
              </w:rPr>
            </w:pPr>
          </w:p>
        </w:tc>
        <w:tc>
          <w:tcPr>
            <w:tcW w:w="1739" w:type="dxa"/>
          </w:tcPr>
          <w:p w14:paraId="0CDEAB76" w14:textId="77777777" w:rsidR="008A1961" w:rsidRPr="00442838" w:rsidRDefault="008A1961" w:rsidP="008A1961">
            <w:pPr>
              <w:spacing w:line="360" w:lineRule="auto"/>
              <w:rPr>
                <w:sz w:val="24"/>
                <w:szCs w:val="24"/>
              </w:rPr>
            </w:pPr>
          </w:p>
        </w:tc>
        <w:tc>
          <w:tcPr>
            <w:tcW w:w="1739" w:type="dxa"/>
          </w:tcPr>
          <w:p w14:paraId="55647D98" w14:textId="77777777" w:rsidR="008A1961" w:rsidRPr="00442838" w:rsidRDefault="008A1961" w:rsidP="008A1961">
            <w:pPr>
              <w:spacing w:line="360" w:lineRule="auto"/>
              <w:rPr>
                <w:sz w:val="24"/>
                <w:szCs w:val="24"/>
              </w:rPr>
            </w:pPr>
          </w:p>
        </w:tc>
        <w:tc>
          <w:tcPr>
            <w:tcW w:w="1739" w:type="dxa"/>
          </w:tcPr>
          <w:p w14:paraId="0B33251C" w14:textId="77777777" w:rsidR="008A1961" w:rsidRPr="00442838" w:rsidRDefault="008A1961" w:rsidP="008A1961">
            <w:pPr>
              <w:spacing w:line="360" w:lineRule="auto"/>
              <w:rPr>
                <w:sz w:val="24"/>
                <w:szCs w:val="24"/>
              </w:rPr>
            </w:pPr>
          </w:p>
        </w:tc>
      </w:tr>
      <w:tr w:rsidR="008A1961" w:rsidRPr="00442838" w14:paraId="34DD8CB1" w14:textId="77777777" w:rsidTr="008A1961">
        <w:tc>
          <w:tcPr>
            <w:tcW w:w="1860" w:type="dxa"/>
          </w:tcPr>
          <w:p w14:paraId="1CD0D82F" w14:textId="77777777" w:rsidR="008A1961" w:rsidRPr="00442838" w:rsidRDefault="008A1961" w:rsidP="008A1961">
            <w:pPr>
              <w:spacing w:line="360" w:lineRule="auto"/>
              <w:rPr>
                <w:sz w:val="24"/>
                <w:szCs w:val="24"/>
              </w:rPr>
            </w:pPr>
          </w:p>
        </w:tc>
        <w:tc>
          <w:tcPr>
            <w:tcW w:w="1840" w:type="dxa"/>
          </w:tcPr>
          <w:p w14:paraId="13023F18" w14:textId="77777777" w:rsidR="008A1961" w:rsidRPr="00442838" w:rsidRDefault="008A1961" w:rsidP="008A1961">
            <w:pPr>
              <w:spacing w:line="360" w:lineRule="auto"/>
              <w:rPr>
                <w:sz w:val="24"/>
                <w:szCs w:val="24"/>
              </w:rPr>
            </w:pPr>
          </w:p>
        </w:tc>
        <w:tc>
          <w:tcPr>
            <w:tcW w:w="1873" w:type="dxa"/>
          </w:tcPr>
          <w:p w14:paraId="583B4226" w14:textId="77777777" w:rsidR="008A1961" w:rsidRPr="00442838" w:rsidRDefault="008A1961" w:rsidP="008A1961">
            <w:pPr>
              <w:spacing w:line="360" w:lineRule="auto"/>
              <w:rPr>
                <w:sz w:val="24"/>
                <w:szCs w:val="24"/>
              </w:rPr>
            </w:pPr>
          </w:p>
        </w:tc>
        <w:tc>
          <w:tcPr>
            <w:tcW w:w="1739" w:type="dxa"/>
          </w:tcPr>
          <w:p w14:paraId="7465A21D" w14:textId="77777777" w:rsidR="008A1961" w:rsidRPr="00442838" w:rsidRDefault="008A1961" w:rsidP="008A1961">
            <w:pPr>
              <w:spacing w:line="360" w:lineRule="auto"/>
              <w:rPr>
                <w:sz w:val="24"/>
                <w:szCs w:val="24"/>
              </w:rPr>
            </w:pPr>
          </w:p>
        </w:tc>
        <w:tc>
          <w:tcPr>
            <w:tcW w:w="1739" w:type="dxa"/>
          </w:tcPr>
          <w:p w14:paraId="7A092B77" w14:textId="77777777" w:rsidR="008A1961" w:rsidRPr="00442838" w:rsidRDefault="008A1961" w:rsidP="008A1961">
            <w:pPr>
              <w:spacing w:line="360" w:lineRule="auto"/>
              <w:rPr>
                <w:sz w:val="24"/>
                <w:szCs w:val="24"/>
              </w:rPr>
            </w:pPr>
          </w:p>
        </w:tc>
        <w:tc>
          <w:tcPr>
            <w:tcW w:w="1739" w:type="dxa"/>
          </w:tcPr>
          <w:p w14:paraId="4CD57B07" w14:textId="77777777" w:rsidR="008A1961" w:rsidRPr="00442838" w:rsidRDefault="008A1961" w:rsidP="008A1961">
            <w:pPr>
              <w:spacing w:line="360" w:lineRule="auto"/>
              <w:rPr>
                <w:sz w:val="24"/>
                <w:szCs w:val="24"/>
              </w:rPr>
            </w:pPr>
          </w:p>
        </w:tc>
      </w:tr>
      <w:tr w:rsidR="008A1961" w:rsidRPr="00442838" w14:paraId="7122111B" w14:textId="77777777" w:rsidTr="008A1961">
        <w:tc>
          <w:tcPr>
            <w:tcW w:w="1860" w:type="dxa"/>
          </w:tcPr>
          <w:p w14:paraId="326B3147" w14:textId="77777777" w:rsidR="008A1961" w:rsidRPr="00442838" w:rsidRDefault="008A1961" w:rsidP="008A1961">
            <w:pPr>
              <w:spacing w:line="360" w:lineRule="auto"/>
              <w:rPr>
                <w:sz w:val="24"/>
                <w:szCs w:val="24"/>
              </w:rPr>
            </w:pPr>
          </w:p>
        </w:tc>
        <w:tc>
          <w:tcPr>
            <w:tcW w:w="1840" w:type="dxa"/>
          </w:tcPr>
          <w:p w14:paraId="554E3580" w14:textId="77777777" w:rsidR="008A1961" w:rsidRPr="00442838" w:rsidRDefault="008A1961" w:rsidP="008A1961">
            <w:pPr>
              <w:spacing w:line="360" w:lineRule="auto"/>
              <w:rPr>
                <w:sz w:val="24"/>
                <w:szCs w:val="24"/>
              </w:rPr>
            </w:pPr>
          </w:p>
        </w:tc>
        <w:tc>
          <w:tcPr>
            <w:tcW w:w="1873" w:type="dxa"/>
          </w:tcPr>
          <w:p w14:paraId="34675EFF" w14:textId="77777777" w:rsidR="008A1961" w:rsidRPr="00442838" w:rsidRDefault="008A1961" w:rsidP="008A1961">
            <w:pPr>
              <w:spacing w:line="360" w:lineRule="auto"/>
              <w:rPr>
                <w:sz w:val="24"/>
                <w:szCs w:val="24"/>
              </w:rPr>
            </w:pPr>
          </w:p>
        </w:tc>
        <w:tc>
          <w:tcPr>
            <w:tcW w:w="1739" w:type="dxa"/>
          </w:tcPr>
          <w:p w14:paraId="7CB41AE6" w14:textId="77777777" w:rsidR="008A1961" w:rsidRPr="00442838" w:rsidRDefault="008A1961" w:rsidP="008A1961">
            <w:pPr>
              <w:spacing w:line="360" w:lineRule="auto"/>
              <w:rPr>
                <w:sz w:val="24"/>
                <w:szCs w:val="24"/>
              </w:rPr>
            </w:pPr>
          </w:p>
        </w:tc>
        <w:tc>
          <w:tcPr>
            <w:tcW w:w="1739" w:type="dxa"/>
          </w:tcPr>
          <w:p w14:paraId="2478E796" w14:textId="77777777" w:rsidR="008A1961" w:rsidRPr="00442838" w:rsidRDefault="008A1961" w:rsidP="008A1961">
            <w:pPr>
              <w:spacing w:line="360" w:lineRule="auto"/>
              <w:rPr>
                <w:sz w:val="24"/>
                <w:szCs w:val="24"/>
              </w:rPr>
            </w:pPr>
          </w:p>
        </w:tc>
        <w:tc>
          <w:tcPr>
            <w:tcW w:w="1739" w:type="dxa"/>
          </w:tcPr>
          <w:p w14:paraId="4D592D0C" w14:textId="77777777" w:rsidR="008A1961" w:rsidRPr="00442838" w:rsidRDefault="008A1961" w:rsidP="008A1961">
            <w:pPr>
              <w:spacing w:line="360" w:lineRule="auto"/>
              <w:rPr>
                <w:sz w:val="24"/>
                <w:szCs w:val="24"/>
              </w:rPr>
            </w:pPr>
          </w:p>
        </w:tc>
      </w:tr>
      <w:tr w:rsidR="008A1961" w:rsidRPr="00442838" w14:paraId="40038D1E" w14:textId="77777777" w:rsidTr="008A1961">
        <w:tc>
          <w:tcPr>
            <w:tcW w:w="1860" w:type="dxa"/>
          </w:tcPr>
          <w:p w14:paraId="42F71A4A" w14:textId="77777777" w:rsidR="008A1961" w:rsidRPr="00442838" w:rsidRDefault="008A1961" w:rsidP="008A1961">
            <w:pPr>
              <w:spacing w:line="360" w:lineRule="auto"/>
              <w:rPr>
                <w:sz w:val="24"/>
                <w:szCs w:val="24"/>
              </w:rPr>
            </w:pPr>
          </w:p>
        </w:tc>
        <w:tc>
          <w:tcPr>
            <w:tcW w:w="1840" w:type="dxa"/>
          </w:tcPr>
          <w:p w14:paraId="1CB86EDD" w14:textId="77777777" w:rsidR="008A1961" w:rsidRPr="00442838" w:rsidRDefault="008A1961" w:rsidP="008A1961">
            <w:pPr>
              <w:spacing w:line="360" w:lineRule="auto"/>
              <w:rPr>
                <w:sz w:val="24"/>
                <w:szCs w:val="24"/>
              </w:rPr>
            </w:pPr>
          </w:p>
        </w:tc>
        <w:tc>
          <w:tcPr>
            <w:tcW w:w="1873" w:type="dxa"/>
          </w:tcPr>
          <w:p w14:paraId="6A81CFED" w14:textId="77777777" w:rsidR="008A1961" w:rsidRPr="00442838" w:rsidRDefault="008A1961" w:rsidP="008A1961">
            <w:pPr>
              <w:spacing w:line="360" w:lineRule="auto"/>
              <w:rPr>
                <w:sz w:val="24"/>
                <w:szCs w:val="24"/>
              </w:rPr>
            </w:pPr>
          </w:p>
        </w:tc>
        <w:tc>
          <w:tcPr>
            <w:tcW w:w="1739" w:type="dxa"/>
          </w:tcPr>
          <w:p w14:paraId="1112A76B" w14:textId="77777777" w:rsidR="008A1961" w:rsidRPr="00442838" w:rsidRDefault="008A1961" w:rsidP="008A1961">
            <w:pPr>
              <w:spacing w:line="360" w:lineRule="auto"/>
              <w:rPr>
                <w:sz w:val="24"/>
                <w:szCs w:val="24"/>
              </w:rPr>
            </w:pPr>
          </w:p>
        </w:tc>
        <w:tc>
          <w:tcPr>
            <w:tcW w:w="1739" w:type="dxa"/>
          </w:tcPr>
          <w:p w14:paraId="13AD7211" w14:textId="77777777" w:rsidR="008A1961" w:rsidRPr="00442838" w:rsidRDefault="008A1961" w:rsidP="008A1961">
            <w:pPr>
              <w:spacing w:line="360" w:lineRule="auto"/>
              <w:rPr>
                <w:sz w:val="24"/>
                <w:szCs w:val="24"/>
              </w:rPr>
            </w:pPr>
          </w:p>
        </w:tc>
        <w:tc>
          <w:tcPr>
            <w:tcW w:w="1739" w:type="dxa"/>
          </w:tcPr>
          <w:p w14:paraId="7FFDA082" w14:textId="77777777" w:rsidR="008A1961" w:rsidRPr="00442838" w:rsidRDefault="008A1961" w:rsidP="008A1961">
            <w:pPr>
              <w:spacing w:line="360" w:lineRule="auto"/>
              <w:rPr>
                <w:sz w:val="24"/>
                <w:szCs w:val="24"/>
              </w:rPr>
            </w:pPr>
          </w:p>
        </w:tc>
      </w:tr>
      <w:tr w:rsidR="008A1961" w:rsidRPr="00442838" w14:paraId="0B80DB1F" w14:textId="77777777" w:rsidTr="008A1961">
        <w:tc>
          <w:tcPr>
            <w:tcW w:w="1860" w:type="dxa"/>
          </w:tcPr>
          <w:p w14:paraId="63499555" w14:textId="77777777" w:rsidR="008A1961" w:rsidRPr="00442838" w:rsidRDefault="008A1961" w:rsidP="008A1961">
            <w:pPr>
              <w:spacing w:line="360" w:lineRule="auto"/>
              <w:rPr>
                <w:sz w:val="24"/>
                <w:szCs w:val="24"/>
              </w:rPr>
            </w:pPr>
          </w:p>
        </w:tc>
        <w:tc>
          <w:tcPr>
            <w:tcW w:w="1840" w:type="dxa"/>
          </w:tcPr>
          <w:p w14:paraId="18F2CB21" w14:textId="77777777" w:rsidR="008A1961" w:rsidRPr="00442838" w:rsidRDefault="008A1961" w:rsidP="008A1961">
            <w:pPr>
              <w:spacing w:line="360" w:lineRule="auto"/>
              <w:rPr>
                <w:sz w:val="24"/>
                <w:szCs w:val="24"/>
              </w:rPr>
            </w:pPr>
          </w:p>
        </w:tc>
        <w:tc>
          <w:tcPr>
            <w:tcW w:w="1873" w:type="dxa"/>
          </w:tcPr>
          <w:p w14:paraId="35675E05" w14:textId="77777777" w:rsidR="008A1961" w:rsidRPr="00442838" w:rsidRDefault="008A1961" w:rsidP="008A1961">
            <w:pPr>
              <w:spacing w:line="360" w:lineRule="auto"/>
              <w:rPr>
                <w:sz w:val="24"/>
                <w:szCs w:val="24"/>
              </w:rPr>
            </w:pPr>
          </w:p>
        </w:tc>
        <w:tc>
          <w:tcPr>
            <w:tcW w:w="1739" w:type="dxa"/>
          </w:tcPr>
          <w:p w14:paraId="598EC606" w14:textId="77777777" w:rsidR="008A1961" w:rsidRPr="00442838" w:rsidRDefault="008A1961" w:rsidP="008A1961">
            <w:pPr>
              <w:spacing w:line="360" w:lineRule="auto"/>
              <w:rPr>
                <w:sz w:val="24"/>
                <w:szCs w:val="24"/>
              </w:rPr>
            </w:pPr>
          </w:p>
        </w:tc>
        <w:tc>
          <w:tcPr>
            <w:tcW w:w="1739" w:type="dxa"/>
          </w:tcPr>
          <w:p w14:paraId="554FB6B6" w14:textId="77777777" w:rsidR="008A1961" w:rsidRPr="00442838" w:rsidRDefault="008A1961" w:rsidP="008A1961">
            <w:pPr>
              <w:spacing w:line="360" w:lineRule="auto"/>
              <w:rPr>
                <w:sz w:val="24"/>
                <w:szCs w:val="24"/>
              </w:rPr>
            </w:pPr>
          </w:p>
        </w:tc>
        <w:tc>
          <w:tcPr>
            <w:tcW w:w="1739" w:type="dxa"/>
          </w:tcPr>
          <w:p w14:paraId="6E21387C" w14:textId="77777777" w:rsidR="008A1961" w:rsidRPr="00442838" w:rsidRDefault="008A1961" w:rsidP="008A1961">
            <w:pPr>
              <w:spacing w:line="360" w:lineRule="auto"/>
              <w:rPr>
                <w:sz w:val="24"/>
                <w:szCs w:val="24"/>
              </w:rPr>
            </w:pPr>
          </w:p>
        </w:tc>
      </w:tr>
      <w:tr w:rsidR="008A1961" w:rsidRPr="00442838" w14:paraId="7B008C49" w14:textId="77777777" w:rsidTr="008A1961">
        <w:tc>
          <w:tcPr>
            <w:tcW w:w="1860" w:type="dxa"/>
          </w:tcPr>
          <w:p w14:paraId="6962E14B" w14:textId="77777777" w:rsidR="008A1961" w:rsidRPr="00442838" w:rsidRDefault="008A1961" w:rsidP="008A1961">
            <w:pPr>
              <w:spacing w:line="360" w:lineRule="auto"/>
              <w:rPr>
                <w:sz w:val="24"/>
                <w:szCs w:val="24"/>
              </w:rPr>
            </w:pPr>
          </w:p>
        </w:tc>
        <w:tc>
          <w:tcPr>
            <w:tcW w:w="1840" w:type="dxa"/>
          </w:tcPr>
          <w:p w14:paraId="1169DA75" w14:textId="77777777" w:rsidR="008A1961" w:rsidRPr="00442838" w:rsidRDefault="008A1961" w:rsidP="008A1961">
            <w:pPr>
              <w:spacing w:line="360" w:lineRule="auto"/>
              <w:rPr>
                <w:sz w:val="24"/>
                <w:szCs w:val="24"/>
              </w:rPr>
            </w:pPr>
          </w:p>
        </w:tc>
        <w:tc>
          <w:tcPr>
            <w:tcW w:w="1873" w:type="dxa"/>
          </w:tcPr>
          <w:p w14:paraId="24EE76AC" w14:textId="77777777" w:rsidR="008A1961" w:rsidRPr="00442838" w:rsidRDefault="008A1961" w:rsidP="008A1961">
            <w:pPr>
              <w:spacing w:line="360" w:lineRule="auto"/>
              <w:rPr>
                <w:sz w:val="24"/>
                <w:szCs w:val="24"/>
              </w:rPr>
            </w:pPr>
          </w:p>
        </w:tc>
        <w:tc>
          <w:tcPr>
            <w:tcW w:w="1739" w:type="dxa"/>
          </w:tcPr>
          <w:p w14:paraId="6B4B78DA" w14:textId="77777777" w:rsidR="008A1961" w:rsidRPr="00442838" w:rsidRDefault="008A1961" w:rsidP="008A1961">
            <w:pPr>
              <w:spacing w:line="360" w:lineRule="auto"/>
              <w:rPr>
                <w:sz w:val="24"/>
                <w:szCs w:val="24"/>
              </w:rPr>
            </w:pPr>
          </w:p>
        </w:tc>
        <w:tc>
          <w:tcPr>
            <w:tcW w:w="1739" w:type="dxa"/>
          </w:tcPr>
          <w:p w14:paraId="49683144" w14:textId="77777777" w:rsidR="008A1961" w:rsidRPr="00442838" w:rsidRDefault="008A1961" w:rsidP="008A1961">
            <w:pPr>
              <w:spacing w:line="360" w:lineRule="auto"/>
              <w:rPr>
                <w:sz w:val="24"/>
                <w:szCs w:val="24"/>
              </w:rPr>
            </w:pPr>
          </w:p>
        </w:tc>
        <w:tc>
          <w:tcPr>
            <w:tcW w:w="1739" w:type="dxa"/>
          </w:tcPr>
          <w:p w14:paraId="3D36D119" w14:textId="77777777" w:rsidR="008A1961" w:rsidRPr="00442838" w:rsidRDefault="008A1961" w:rsidP="008A1961">
            <w:pPr>
              <w:spacing w:line="360" w:lineRule="auto"/>
              <w:rPr>
                <w:sz w:val="24"/>
                <w:szCs w:val="24"/>
              </w:rPr>
            </w:pPr>
          </w:p>
        </w:tc>
      </w:tr>
      <w:tr w:rsidR="008A1961" w:rsidRPr="00442838" w14:paraId="17824B8B" w14:textId="77777777" w:rsidTr="008A1961">
        <w:tc>
          <w:tcPr>
            <w:tcW w:w="1860" w:type="dxa"/>
          </w:tcPr>
          <w:p w14:paraId="5F12D569" w14:textId="77777777" w:rsidR="008A1961" w:rsidRPr="00442838" w:rsidRDefault="008A1961" w:rsidP="008A1961">
            <w:pPr>
              <w:spacing w:line="360" w:lineRule="auto"/>
              <w:rPr>
                <w:sz w:val="24"/>
                <w:szCs w:val="24"/>
              </w:rPr>
            </w:pPr>
          </w:p>
        </w:tc>
        <w:tc>
          <w:tcPr>
            <w:tcW w:w="1840" w:type="dxa"/>
          </w:tcPr>
          <w:p w14:paraId="709217F3" w14:textId="77777777" w:rsidR="008A1961" w:rsidRPr="00442838" w:rsidRDefault="008A1961" w:rsidP="008A1961">
            <w:pPr>
              <w:spacing w:line="360" w:lineRule="auto"/>
              <w:rPr>
                <w:sz w:val="24"/>
                <w:szCs w:val="24"/>
              </w:rPr>
            </w:pPr>
          </w:p>
        </w:tc>
        <w:tc>
          <w:tcPr>
            <w:tcW w:w="1873" w:type="dxa"/>
          </w:tcPr>
          <w:p w14:paraId="2FADBA51" w14:textId="77777777" w:rsidR="008A1961" w:rsidRPr="00442838" w:rsidRDefault="008A1961" w:rsidP="008A1961">
            <w:pPr>
              <w:spacing w:line="360" w:lineRule="auto"/>
              <w:rPr>
                <w:sz w:val="24"/>
                <w:szCs w:val="24"/>
              </w:rPr>
            </w:pPr>
          </w:p>
        </w:tc>
        <w:tc>
          <w:tcPr>
            <w:tcW w:w="1739" w:type="dxa"/>
          </w:tcPr>
          <w:p w14:paraId="36D184C7" w14:textId="77777777" w:rsidR="008A1961" w:rsidRPr="00442838" w:rsidRDefault="008A1961" w:rsidP="008A1961">
            <w:pPr>
              <w:spacing w:line="360" w:lineRule="auto"/>
              <w:rPr>
                <w:sz w:val="24"/>
                <w:szCs w:val="24"/>
              </w:rPr>
            </w:pPr>
          </w:p>
        </w:tc>
        <w:tc>
          <w:tcPr>
            <w:tcW w:w="1739" w:type="dxa"/>
          </w:tcPr>
          <w:p w14:paraId="1EDF877C" w14:textId="77777777" w:rsidR="008A1961" w:rsidRPr="00442838" w:rsidRDefault="008A1961" w:rsidP="008A1961">
            <w:pPr>
              <w:spacing w:line="360" w:lineRule="auto"/>
              <w:rPr>
                <w:sz w:val="24"/>
                <w:szCs w:val="24"/>
              </w:rPr>
            </w:pPr>
          </w:p>
        </w:tc>
        <w:tc>
          <w:tcPr>
            <w:tcW w:w="1739" w:type="dxa"/>
          </w:tcPr>
          <w:p w14:paraId="005D5493" w14:textId="77777777" w:rsidR="008A1961" w:rsidRPr="00442838" w:rsidRDefault="008A1961" w:rsidP="008A1961">
            <w:pPr>
              <w:spacing w:line="360" w:lineRule="auto"/>
              <w:rPr>
                <w:sz w:val="24"/>
                <w:szCs w:val="24"/>
              </w:rPr>
            </w:pPr>
          </w:p>
        </w:tc>
      </w:tr>
      <w:tr w:rsidR="008A1961" w:rsidRPr="00442838" w14:paraId="42C19764" w14:textId="77777777" w:rsidTr="008A1961">
        <w:tc>
          <w:tcPr>
            <w:tcW w:w="1860" w:type="dxa"/>
          </w:tcPr>
          <w:p w14:paraId="7C98D98D" w14:textId="77777777" w:rsidR="008A1961" w:rsidRPr="00442838" w:rsidRDefault="008A1961" w:rsidP="008A1961">
            <w:pPr>
              <w:spacing w:line="360" w:lineRule="auto"/>
              <w:rPr>
                <w:sz w:val="24"/>
                <w:szCs w:val="24"/>
              </w:rPr>
            </w:pPr>
          </w:p>
        </w:tc>
        <w:tc>
          <w:tcPr>
            <w:tcW w:w="1840" w:type="dxa"/>
          </w:tcPr>
          <w:p w14:paraId="0EDEFE6D" w14:textId="77777777" w:rsidR="008A1961" w:rsidRPr="00442838" w:rsidRDefault="008A1961" w:rsidP="008A1961">
            <w:pPr>
              <w:spacing w:line="360" w:lineRule="auto"/>
              <w:rPr>
                <w:sz w:val="24"/>
                <w:szCs w:val="24"/>
              </w:rPr>
            </w:pPr>
          </w:p>
        </w:tc>
        <w:tc>
          <w:tcPr>
            <w:tcW w:w="1873" w:type="dxa"/>
          </w:tcPr>
          <w:p w14:paraId="1BD35F8F" w14:textId="77777777" w:rsidR="008A1961" w:rsidRPr="00442838" w:rsidRDefault="008A1961" w:rsidP="008A1961">
            <w:pPr>
              <w:spacing w:line="360" w:lineRule="auto"/>
              <w:rPr>
                <w:sz w:val="24"/>
                <w:szCs w:val="24"/>
              </w:rPr>
            </w:pPr>
          </w:p>
        </w:tc>
        <w:tc>
          <w:tcPr>
            <w:tcW w:w="1739" w:type="dxa"/>
          </w:tcPr>
          <w:p w14:paraId="1705C120" w14:textId="77777777" w:rsidR="008A1961" w:rsidRPr="00442838" w:rsidRDefault="008A1961" w:rsidP="008A1961">
            <w:pPr>
              <w:spacing w:line="360" w:lineRule="auto"/>
              <w:rPr>
                <w:sz w:val="24"/>
                <w:szCs w:val="24"/>
              </w:rPr>
            </w:pPr>
          </w:p>
        </w:tc>
        <w:tc>
          <w:tcPr>
            <w:tcW w:w="1739" w:type="dxa"/>
          </w:tcPr>
          <w:p w14:paraId="52CEA9BD" w14:textId="77777777" w:rsidR="008A1961" w:rsidRPr="00442838" w:rsidRDefault="008A1961" w:rsidP="008A1961">
            <w:pPr>
              <w:spacing w:line="360" w:lineRule="auto"/>
              <w:rPr>
                <w:sz w:val="24"/>
                <w:szCs w:val="24"/>
              </w:rPr>
            </w:pPr>
          </w:p>
        </w:tc>
        <w:tc>
          <w:tcPr>
            <w:tcW w:w="1739" w:type="dxa"/>
          </w:tcPr>
          <w:p w14:paraId="5D528B94" w14:textId="77777777" w:rsidR="008A1961" w:rsidRPr="00442838" w:rsidRDefault="008A1961" w:rsidP="008A1961">
            <w:pPr>
              <w:spacing w:line="360" w:lineRule="auto"/>
              <w:rPr>
                <w:sz w:val="24"/>
                <w:szCs w:val="24"/>
              </w:rPr>
            </w:pPr>
          </w:p>
        </w:tc>
      </w:tr>
      <w:tr w:rsidR="008A1961" w:rsidRPr="00442838" w14:paraId="48DAA5BB" w14:textId="77777777" w:rsidTr="008A1961">
        <w:tc>
          <w:tcPr>
            <w:tcW w:w="1860" w:type="dxa"/>
          </w:tcPr>
          <w:p w14:paraId="17D99D04" w14:textId="77777777" w:rsidR="008A1961" w:rsidRPr="00442838" w:rsidRDefault="008A1961" w:rsidP="008A1961">
            <w:pPr>
              <w:spacing w:line="360" w:lineRule="auto"/>
              <w:rPr>
                <w:sz w:val="24"/>
                <w:szCs w:val="24"/>
              </w:rPr>
            </w:pPr>
          </w:p>
        </w:tc>
        <w:tc>
          <w:tcPr>
            <w:tcW w:w="1840" w:type="dxa"/>
          </w:tcPr>
          <w:p w14:paraId="12695316" w14:textId="77777777" w:rsidR="008A1961" w:rsidRPr="00442838" w:rsidRDefault="008A1961" w:rsidP="008A1961">
            <w:pPr>
              <w:spacing w:line="360" w:lineRule="auto"/>
              <w:rPr>
                <w:sz w:val="24"/>
                <w:szCs w:val="24"/>
              </w:rPr>
            </w:pPr>
          </w:p>
        </w:tc>
        <w:tc>
          <w:tcPr>
            <w:tcW w:w="1873" w:type="dxa"/>
          </w:tcPr>
          <w:p w14:paraId="6DA5220B" w14:textId="77777777" w:rsidR="008A1961" w:rsidRPr="00442838" w:rsidRDefault="008A1961" w:rsidP="008A1961">
            <w:pPr>
              <w:spacing w:line="360" w:lineRule="auto"/>
              <w:rPr>
                <w:sz w:val="24"/>
                <w:szCs w:val="24"/>
              </w:rPr>
            </w:pPr>
          </w:p>
        </w:tc>
        <w:tc>
          <w:tcPr>
            <w:tcW w:w="1739" w:type="dxa"/>
          </w:tcPr>
          <w:p w14:paraId="731802E5" w14:textId="77777777" w:rsidR="008A1961" w:rsidRPr="00442838" w:rsidRDefault="008A1961" w:rsidP="008A1961">
            <w:pPr>
              <w:spacing w:line="360" w:lineRule="auto"/>
              <w:rPr>
                <w:sz w:val="24"/>
                <w:szCs w:val="24"/>
              </w:rPr>
            </w:pPr>
          </w:p>
        </w:tc>
        <w:tc>
          <w:tcPr>
            <w:tcW w:w="1739" w:type="dxa"/>
          </w:tcPr>
          <w:p w14:paraId="7B33F19D" w14:textId="77777777" w:rsidR="008A1961" w:rsidRPr="00442838" w:rsidRDefault="008A1961" w:rsidP="008A1961">
            <w:pPr>
              <w:spacing w:line="360" w:lineRule="auto"/>
              <w:rPr>
                <w:sz w:val="24"/>
                <w:szCs w:val="24"/>
              </w:rPr>
            </w:pPr>
          </w:p>
        </w:tc>
        <w:tc>
          <w:tcPr>
            <w:tcW w:w="1739" w:type="dxa"/>
          </w:tcPr>
          <w:p w14:paraId="12C91FEE" w14:textId="77777777" w:rsidR="008A1961" w:rsidRPr="00442838" w:rsidRDefault="008A1961" w:rsidP="008A1961">
            <w:pPr>
              <w:spacing w:line="360" w:lineRule="auto"/>
              <w:rPr>
                <w:sz w:val="24"/>
                <w:szCs w:val="24"/>
              </w:rPr>
            </w:pPr>
          </w:p>
        </w:tc>
      </w:tr>
      <w:tr w:rsidR="008A1961" w:rsidRPr="00442838" w14:paraId="7774AC2B" w14:textId="77777777" w:rsidTr="008A1961">
        <w:tc>
          <w:tcPr>
            <w:tcW w:w="1860" w:type="dxa"/>
          </w:tcPr>
          <w:p w14:paraId="0714E096" w14:textId="77777777" w:rsidR="008A1961" w:rsidRPr="00442838" w:rsidRDefault="008A1961" w:rsidP="008A1961">
            <w:pPr>
              <w:spacing w:line="360" w:lineRule="auto"/>
              <w:rPr>
                <w:sz w:val="24"/>
                <w:szCs w:val="24"/>
              </w:rPr>
            </w:pPr>
          </w:p>
        </w:tc>
        <w:tc>
          <w:tcPr>
            <w:tcW w:w="1840" w:type="dxa"/>
          </w:tcPr>
          <w:p w14:paraId="46F89250" w14:textId="77777777" w:rsidR="008A1961" w:rsidRPr="00442838" w:rsidRDefault="008A1961" w:rsidP="008A1961">
            <w:pPr>
              <w:spacing w:line="360" w:lineRule="auto"/>
              <w:rPr>
                <w:sz w:val="24"/>
                <w:szCs w:val="24"/>
              </w:rPr>
            </w:pPr>
          </w:p>
        </w:tc>
        <w:tc>
          <w:tcPr>
            <w:tcW w:w="1873" w:type="dxa"/>
          </w:tcPr>
          <w:p w14:paraId="4911ED44" w14:textId="77777777" w:rsidR="008A1961" w:rsidRPr="00442838" w:rsidRDefault="008A1961" w:rsidP="008A1961">
            <w:pPr>
              <w:spacing w:line="360" w:lineRule="auto"/>
              <w:rPr>
                <w:sz w:val="24"/>
                <w:szCs w:val="24"/>
              </w:rPr>
            </w:pPr>
          </w:p>
        </w:tc>
        <w:tc>
          <w:tcPr>
            <w:tcW w:w="1739" w:type="dxa"/>
          </w:tcPr>
          <w:p w14:paraId="4FC81A40" w14:textId="77777777" w:rsidR="008A1961" w:rsidRPr="00442838" w:rsidRDefault="008A1961" w:rsidP="008A1961">
            <w:pPr>
              <w:spacing w:line="360" w:lineRule="auto"/>
              <w:rPr>
                <w:sz w:val="24"/>
                <w:szCs w:val="24"/>
              </w:rPr>
            </w:pPr>
          </w:p>
        </w:tc>
        <w:tc>
          <w:tcPr>
            <w:tcW w:w="1739" w:type="dxa"/>
          </w:tcPr>
          <w:p w14:paraId="4AA3ED34" w14:textId="77777777" w:rsidR="008A1961" w:rsidRPr="00442838" w:rsidRDefault="008A1961" w:rsidP="008A1961">
            <w:pPr>
              <w:spacing w:line="360" w:lineRule="auto"/>
              <w:rPr>
                <w:sz w:val="24"/>
                <w:szCs w:val="24"/>
              </w:rPr>
            </w:pPr>
          </w:p>
        </w:tc>
        <w:tc>
          <w:tcPr>
            <w:tcW w:w="1739" w:type="dxa"/>
          </w:tcPr>
          <w:p w14:paraId="0DCFC992" w14:textId="77777777" w:rsidR="008A1961" w:rsidRPr="00442838" w:rsidRDefault="008A1961" w:rsidP="008A1961">
            <w:pPr>
              <w:spacing w:line="360" w:lineRule="auto"/>
              <w:rPr>
                <w:sz w:val="24"/>
                <w:szCs w:val="24"/>
              </w:rPr>
            </w:pPr>
          </w:p>
        </w:tc>
      </w:tr>
      <w:tr w:rsidR="008A1961" w:rsidRPr="00442838" w14:paraId="5285F5FE" w14:textId="77777777" w:rsidTr="008A1961">
        <w:tc>
          <w:tcPr>
            <w:tcW w:w="1860" w:type="dxa"/>
          </w:tcPr>
          <w:p w14:paraId="51FDEE6C" w14:textId="77777777" w:rsidR="008A1961" w:rsidRPr="00442838" w:rsidRDefault="008A1961" w:rsidP="008A1961">
            <w:pPr>
              <w:spacing w:line="360" w:lineRule="auto"/>
              <w:rPr>
                <w:sz w:val="24"/>
                <w:szCs w:val="24"/>
              </w:rPr>
            </w:pPr>
          </w:p>
        </w:tc>
        <w:tc>
          <w:tcPr>
            <w:tcW w:w="1840" w:type="dxa"/>
          </w:tcPr>
          <w:p w14:paraId="15B0885E" w14:textId="77777777" w:rsidR="008A1961" w:rsidRPr="00442838" w:rsidRDefault="008A1961" w:rsidP="008A1961">
            <w:pPr>
              <w:spacing w:line="360" w:lineRule="auto"/>
              <w:rPr>
                <w:sz w:val="24"/>
                <w:szCs w:val="24"/>
              </w:rPr>
            </w:pPr>
          </w:p>
        </w:tc>
        <w:tc>
          <w:tcPr>
            <w:tcW w:w="1873" w:type="dxa"/>
          </w:tcPr>
          <w:p w14:paraId="306C3D8A" w14:textId="77777777" w:rsidR="008A1961" w:rsidRPr="00442838" w:rsidRDefault="008A1961" w:rsidP="008A1961">
            <w:pPr>
              <w:spacing w:line="360" w:lineRule="auto"/>
              <w:rPr>
                <w:sz w:val="24"/>
                <w:szCs w:val="24"/>
              </w:rPr>
            </w:pPr>
          </w:p>
        </w:tc>
        <w:tc>
          <w:tcPr>
            <w:tcW w:w="1739" w:type="dxa"/>
          </w:tcPr>
          <w:p w14:paraId="4381A43C" w14:textId="77777777" w:rsidR="008A1961" w:rsidRPr="00442838" w:rsidRDefault="008A1961" w:rsidP="008A1961">
            <w:pPr>
              <w:spacing w:line="360" w:lineRule="auto"/>
              <w:rPr>
                <w:sz w:val="24"/>
                <w:szCs w:val="24"/>
              </w:rPr>
            </w:pPr>
          </w:p>
        </w:tc>
        <w:tc>
          <w:tcPr>
            <w:tcW w:w="1739" w:type="dxa"/>
          </w:tcPr>
          <w:p w14:paraId="5F86681D" w14:textId="77777777" w:rsidR="008A1961" w:rsidRPr="00442838" w:rsidRDefault="008A1961" w:rsidP="008A1961">
            <w:pPr>
              <w:spacing w:line="360" w:lineRule="auto"/>
              <w:rPr>
                <w:sz w:val="24"/>
                <w:szCs w:val="24"/>
              </w:rPr>
            </w:pPr>
          </w:p>
        </w:tc>
        <w:tc>
          <w:tcPr>
            <w:tcW w:w="1739" w:type="dxa"/>
          </w:tcPr>
          <w:p w14:paraId="425503F7" w14:textId="77777777" w:rsidR="008A1961" w:rsidRPr="00442838" w:rsidRDefault="008A1961" w:rsidP="008A1961">
            <w:pPr>
              <w:spacing w:line="360" w:lineRule="auto"/>
              <w:rPr>
                <w:sz w:val="24"/>
                <w:szCs w:val="24"/>
              </w:rPr>
            </w:pPr>
          </w:p>
        </w:tc>
      </w:tr>
      <w:tr w:rsidR="008A1961" w:rsidRPr="00442838" w14:paraId="329300CB" w14:textId="77777777" w:rsidTr="008A1961">
        <w:tc>
          <w:tcPr>
            <w:tcW w:w="1860" w:type="dxa"/>
          </w:tcPr>
          <w:p w14:paraId="783AF440" w14:textId="77777777" w:rsidR="008A1961" w:rsidRPr="00442838" w:rsidRDefault="008A1961" w:rsidP="008A1961">
            <w:pPr>
              <w:spacing w:line="360" w:lineRule="auto"/>
              <w:rPr>
                <w:sz w:val="24"/>
                <w:szCs w:val="24"/>
              </w:rPr>
            </w:pPr>
          </w:p>
        </w:tc>
        <w:tc>
          <w:tcPr>
            <w:tcW w:w="1840" w:type="dxa"/>
          </w:tcPr>
          <w:p w14:paraId="08B9396F" w14:textId="77777777" w:rsidR="008A1961" w:rsidRPr="00442838" w:rsidRDefault="008A1961" w:rsidP="008A1961">
            <w:pPr>
              <w:spacing w:line="360" w:lineRule="auto"/>
              <w:rPr>
                <w:sz w:val="24"/>
                <w:szCs w:val="24"/>
              </w:rPr>
            </w:pPr>
          </w:p>
        </w:tc>
        <w:tc>
          <w:tcPr>
            <w:tcW w:w="1873" w:type="dxa"/>
          </w:tcPr>
          <w:p w14:paraId="44DD064E" w14:textId="77777777" w:rsidR="008A1961" w:rsidRPr="00442838" w:rsidRDefault="008A1961" w:rsidP="008A1961">
            <w:pPr>
              <w:spacing w:line="360" w:lineRule="auto"/>
              <w:rPr>
                <w:sz w:val="24"/>
                <w:szCs w:val="24"/>
              </w:rPr>
            </w:pPr>
          </w:p>
        </w:tc>
        <w:tc>
          <w:tcPr>
            <w:tcW w:w="1739" w:type="dxa"/>
          </w:tcPr>
          <w:p w14:paraId="6E47B3E7" w14:textId="77777777" w:rsidR="008A1961" w:rsidRPr="00442838" w:rsidRDefault="008A1961" w:rsidP="008A1961">
            <w:pPr>
              <w:spacing w:line="360" w:lineRule="auto"/>
              <w:rPr>
                <w:sz w:val="24"/>
                <w:szCs w:val="24"/>
              </w:rPr>
            </w:pPr>
          </w:p>
        </w:tc>
        <w:tc>
          <w:tcPr>
            <w:tcW w:w="1739" w:type="dxa"/>
          </w:tcPr>
          <w:p w14:paraId="4FCD8F64" w14:textId="77777777" w:rsidR="008A1961" w:rsidRPr="00442838" w:rsidRDefault="008A1961" w:rsidP="008A1961">
            <w:pPr>
              <w:spacing w:line="360" w:lineRule="auto"/>
              <w:rPr>
                <w:sz w:val="24"/>
                <w:szCs w:val="24"/>
              </w:rPr>
            </w:pPr>
          </w:p>
        </w:tc>
        <w:tc>
          <w:tcPr>
            <w:tcW w:w="1739" w:type="dxa"/>
          </w:tcPr>
          <w:p w14:paraId="1C02CD84" w14:textId="77777777" w:rsidR="008A1961" w:rsidRPr="00442838" w:rsidRDefault="008A1961" w:rsidP="008A1961">
            <w:pPr>
              <w:spacing w:line="360" w:lineRule="auto"/>
              <w:rPr>
                <w:sz w:val="24"/>
                <w:szCs w:val="24"/>
              </w:rPr>
            </w:pPr>
          </w:p>
        </w:tc>
      </w:tr>
      <w:tr w:rsidR="008A1961" w:rsidRPr="00442838" w14:paraId="0F86A0BF" w14:textId="77777777" w:rsidTr="008A1961">
        <w:tc>
          <w:tcPr>
            <w:tcW w:w="1860" w:type="dxa"/>
          </w:tcPr>
          <w:p w14:paraId="4C923C4B" w14:textId="77777777" w:rsidR="008A1961" w:rsidRPr="00442838" w:rsidRDefault="008A1961" w:rsidP="008A1961">
            <w:pPr>
              <w:spacing w:line="360" w:lineRule="auto"/>
              <w:rPr>
                <w:sz w:val="24"/>
                <w:szCs w:val="24"/>
              </w:rPr>
            </w:pPr>
          </w:p>
        </w:tc>
        <w:tc>
          <w:tcPr>
            <w:tcW w:w="1840" w:type="dxa"/>
          </w:tcPr>
          <w:p w14:paraId="211FED34" w14:textId="77777777" w:rsidR="008A1961" w:rsidRPr="00442838" w:rsidRDefault="008A1961" w:rsidP="008A1961">
            <w:pPr>
              <w:spacing w:line="360" w:lineRule="auto"/>
              <w:rPr>
                <w:sz w:val="24"/>
                <w:szCs w:val="24"/>
              </w:rPr>
            </w:pPr>
          </w:p>
        </w:tc>
        <w:tc>
          <w:tcPr>
            <w:tcW w:w="1873" w:type="dxa"/>
          </w:tcPr>
          <w:p w14:paraId="60DBA334" w14:textId="77777777" w:rsidR="008A1961" w:rsidRPr="00442838" w:rsidRDefault="008A1961" w:rsidP="008A1961">
            <w:pPr>
              <w:spacing w:line="360" w:lineRule="auto"/>
              <w:rPr>
                <w:sz w:val="24"/>
                <w:szCs w:val="24"/>
              </w:rPr>
            </w:pPr>
          </w:p>
        </w:tc>
        <w:tc>
          <w:tcPr>
            <w:tcW w:w="1739" w:type="dxa"/>
          </w:tcPr>
          <w:p w14:paraId="6510EE63" w14:textId="77777777" w:rsidR="008A1961" w:rsidRPr="00442838" w:rsidRDefault="008A1961" w:rsidP="008A1961">
            <w:pPr>
              <w:spacing w:line="360" w:lineRule="auto"/>
              <w:rPr>
                <w:sz w:val="24"/>
                <w:szCs w:val="24"/>
              </w:rPr>
            </w:pPr>
          </w:p>
        </w:tc>
        <w:tc>
          <w:tcPr>
            <w:tcW w:w="1739" w:type="dxa"/>
          </w:tcPr>
          <w:p w14:paraId="55962667" w14:textId="77777777" w:rsidR="008A1961" w:rsidRPr="00442838" w:rsidRDefault="008A1961" w:rsidP="008A1961">
            <w:pPr>
              <w:spacing w:line="360" w:lineRule="auto"/>
              <w:rPr>
                <w:sz w:val="24"/>
                <w:szCs w:val="24"/>
              </w:rPr>
            </w:pPr>
          </w:p>
        </w:tc>
        <w:tc>
          <w:tcPr>
            <w:tcW w:w="1739" w:type="dxa"/>
          </w:tcPr>
          <w:p w14:paraId="7C4C2078" w14:textId="77777777" w:rsidR="008A1961" w:rsidRPr="00442838" w:rsidRDefault="008A1961" w:rsidP="008A1961">
            <w:pPr>
              <w:spacing w:line="360" w:lineRule="auto"/>
              <w:rPr>
                <w:sz w:val="24"/>
                <w:szCs w:val="24"/>
              </w:rPr>
            </w:pPr>
          </w:p>
        </w:tc>
      </w:tr>
      <w:tr w:rsidR="008A1961" w:rsidRPr="00442838" w14:paraId="112E3E39" w14:textId="77777777" w:rsidTr="008A1961">
        <w:tc>
          <w:tcPr>
            <w:tcW w:w="1860" w:type="dxa"/>
          </w:tcPr>
          <w:p w14:paraId="3AD16A52" w14:textId="77777777" w:rsidR="008A1961" w:rsidRPr="00442838" w:rsidRDefault="008A1961" w:rsidP="008A1961">
            <w:pPr>
              <w:spacing w:line="360" w:lineRule="auto"/>
              <w:rPr>
                <w:sz w:val="24"/>
                <w:szCs w:val="24"/>
              </w:rPr>
            </w:pPr>
          </w:p>
        </w:tc>
        <w:tc>
          <w:tcPr>
            <w:tcW w:w="1840" w:type="dxa"/>
          </w:tcPr>
          <w:p w14:paraId="0EE8A8B4" w14:textId="77777777" w:rsidR="008A1961" w:rsidRPr="00442838" w:rsidRDefault="008A1961" w:rsidP="008A1961">
            <w:pPr>
              <w:spacing w:line="360" w:lineRule="auto"/>
              <w:rPr>
                <w:sz w:val="24"/>
                <w:szCs w:val="24"/>
              </w:rPr>
            </w:pPr>
          </w:p>
        </w:tc>
        <w:tc>
          <w:tcPr>
            <w:tcW w:w="1873" w:type="dxa"/>
          </w:tcPr>
          <w:p w14:paraId="0E9CBDDC" w14:textId="77777777" w:rsidR="008A1961" w:rsidRPr="00442838" w:rsidRDefault="008A1961" w:rsidP="008A1961">
            <w:pPr>
              <w:spacing w:line="360" w:lineRule="auto"/>
              <w:rPr>
                <w:sz w:val="24"/>
                <w:szCs w:val="24"/>
              </w:rPr>
            </w:pPr>
          </w:p>
        </w:tc>
        <w:tc>
          <w:tcPr>
            <w:tcW w:w="1739" w:type="dxa"/>
          </w:tcPr>
          <w:p w14:paraId="2E2C6ACD" w14:textId="77777777" w:rsidR="008A1961" w:rsidRPr="00442838" w:rsidRDefault="008A1961" w:rsidP="008A1961">
            <w:pPr>
              <w:spacing w:line="360" w:lineRule="auto"/>
              <w:rPr>
                <w:sz w:val="24"/>
                <w:szCs w:val="24"/>
              </w:rPr>
            </w:pPr>
          </w:p>
        </w:tc>
        <w:tc>
          <w:tcPr>
            <w:tcW w:w="1739" w:type="dxa"/>
          </w:tcPr>
          <w:p w14:paraId="790A180E" w14:textId="77777777" w:rsidR="008A1961" w:rsidRPr="00442838" w:rsidRDefault="008A1961" w:rsidP="008A1961">
            <w:pPr>
              <w:spacing w:line="360" w:lineRule="auto"/>
              <w:rPr>
                <w:sz w:val="24"/>
                <w:szCs w:val="24"/>
              </w:rPr>
            </w:pPr>
          </w:p>
        </w:tc>
        <w:tc>
          <w:tcPr>
            <w:tcW w:w="1739" w:type="dxa"/>
          </w:tcPr>
          <w:p w14:paraId="1349CC45" w14:textId="77777777" w:rsidR="008A1961" w:rsidRPr="00442838" w:rsidRDefault="008A1961" w:rsidP="008A1961">
            <w:pPr>
              <w:spacing w:line="360" w:lineRule="auto"/>
              <w:rPr>
                <w:sz w:val="24"/>
                <w:szCs w:val="24"/>
              </w:rPr>
            </w:pPr>
          </w:p>
        </w:tc>
      </w:tr>
      <w:tr w:rsidR="008A1961" w:rsidRPr="00442838" w14:paraId="3077AF83" w14:textId="77777777" w:rsidTr="008A1961">
        <w:tc>
          <w:tcPr>
            <w:tcW w:w="1860" w:type="dxa"/>
          </w:tcPr>
          <w:p w14:paraId="3615CB4D" w14:textId="77777777" w:rsidR="008A1961" w:rsidRPr="00442838" w:rsidRDefault="008A1961" w:rsidP="008A1961">
            <w:pPr>
              <w:spacing w:line="360" w:lineRule="auto"/>
              <w:rPr>
                <w:sz w:val="24"/>
                <w:szCs w:val="24"/>
              </w:rPr>
            </w:pPr>
          </w:p>
        </w:tc>
        <w:tc>
          <w:tcPr>
            <w:tcW w:w="1840" w:type="dxa"/>
          </w:tcPr>
          <w:p w14:paraId="7D252475" w14:textId="77777777" w:rsidR="008A1961" w:rsidRPr="00442838" w:rsidRDefault="008A1961" w:rsidP="008A1961">
            <w:pPr>
              <w:spacing w:line="360" w:lineRule="auto"/>
              <w:rPr>
                <w:sz w:val="24"/>
                <w:szCs w:val="24"/>
              </w:rPr>
            </w:pPr>
          </w:p>
        </w:tc>
        <w:tc>
          <w:tcPr>
            <w:tcW w:w="1873" w:type="dxa"/>
          </w:tcPr>
          <w:p w14:paraId="14F49464" w14:textId="77777777" w:rsidR="008A1961" w:rsidRPr="00442838" w:rsidRDefault="008A1961" w:rsidP="008A1961">
            <w:pPr>
              <w:spacing w:line="360" w:lineRule="auto"/>
              <w:rPr>
                <w:sz w:val="24"/>
                <w:szCs w:val="24"/>
              </w:rPr>
            </w:pPr>
          </w:p>
        </w:tc>
        <w:tc>
          <w:tcPr>
            <w:tcW w:w="1739" w:type="dxa"/>
          </w:tcPr>
          <w:p w14:paraId="05ED8BC9" w14:textId="77777777" w:rsidR="008A1961" w:rsidRPr="00442838" w:rsidRDefault="008A1961" w:rsidP="008A1961">
            <w:pPr>
              <w:spacing w:line="360" w:lineRule="auto"/>
              <w:rPr>
                <w:sz w:val="24"/>
                <w:szCs w:val="24"/>
              </w:rPr>
            </w:pPr>
          </w:p>
        </w:tc>
        <w:tc>
          <w:tcPr>
            <w:tcW w:w="1739" w:type="dxa"/>
          </w:tcPr>
          <w:p w14:paraId="05184E21" w14:textId="77777777" w:rsidR="008A1961" w:rsidRPr="00442838" w:rsidRDefault="008A1961" w:rsidP="008A1961">
            <w:pPr>
              <w:spacing w:line="360" w:lineRule="auto"/>
              <w:rPr>
                <w:sz w:val="24"/>
                <w:szCs w:val="24"/>
              </w:rPr>
            </w:pPr>
          </w:p>
        </w:tc>
        <w:tc>
          <w:tcPr>
            <w:tcW w:w="1739" w:type="dxa"/>
          </w:tcPr>
          <w:p w14:paraId="1079ECA2" w14:textId="77777777" w:rsidR="008A1961" w:rsidRPr="00442838" w:rsidRDefault="008A1961" w:rsidP="008A1961">
            <w:pPr>
              <w:spacing w:line="360" w:lineRule="auto"/>
              <w:rPr>
                <w:sz w:val="24"/>
                <w:szCs w:val="24"/>
              </w:rPr>
            </w:pPr>
          </w:p>
        </w:tc>
      </w:tr>
      <w:tr w:rsidR="008A1961" w:rsidRPr="00442838" w14:paraId="41B54508" w14:textId="77777777" w:rsidTr="008A1961">
        <w:tc>
          <w:tcPr>
            <w:tcW w:w="1860" w:type="dxa"/>
          </w:tcPr>
          <w:p w14:paraId="7A94F1F4" w14:textId="77777777" w:rsidR="008A1961" w:rsidRPr="00442838" w:rsidRDefault="008A1961" w:rsidP="008A1961">
            <w:pPr>
              <w:spacing w:line="360" w:lineRule="auto"/>
              <w:rPr>
                <w:sz w:val="24"/>
                <w:szCs w:val="24"/>
              </w:rPr>
            </w:pPr>
          </w:p>
        </w:tc>
        <w:tc>
          <w:tcPr>
            <w:tcW w:w="1840" w:type="dxa"/>
          </w:tcPr>
          <w:p w14:paraId="3F1314C7" w14:textId="77777777" w:rsidR="008A1961" w:rsidRPr="00442838" w:rsidRDefault="008A1961" w:rsidP="008A1961">
            <w:pPr>
              <w:spacing w:line="360" w:lineRule="auto"/>
              <w:rPr>
                <w:sz w:val="24"/>
                <w:szCs w:val="24"/>
              </w:rPr>
            </w:pPr>
          </w:p>
        </w:tc>
        <w:tc>
          <w:tcPr>
            <w:tcW w:w="1873" w:type="dxa"/>
          </w:tcPr>
          <w:p w14:paraId="5A10E8F0" w14:textId="77777777" w:rsidR="008A1961" w:rsidRPr="00442838" w:rsidRDefault="008A1961" w:rsidP="008A1961">
            <w:pPr>
              <w:spacing w:line="360" w:lineRule="auto"/>
              <w:rPr>
                <w:sz w:val="24"/>
                <w:szCs w:val="24"/>
              </w:rPr>
            </w:pPr>
          </w:p>
        </w:tc>
        <w:tc>
          <w:tcPr>
            <w:tcW w:w="1739" w:type="dxa"/>
          </w:tcPr>
          <w:p w14:paraId="55C52670" w14:textId="77777777" w:rsidR="008A1961" w:rsidRPr="00442838" w:rsidRDefault="008A1961" w:rsidP="008A1961">
            <w:pPr>
              <w:spacing w:line="360" w:lineRule="auto"/>
              <w:rPr>
                <w:sz w:val="24"/>
                <w:szCs w:val="24"/>
              </w:rPr>
            </w:pPr>
          </w:p>
        </w:tc>
        <w:tc>
          <w:tcPr>
            <w:tcW w:w="1739" w:type="dxa"/>
          </w:tcPr>
          <w:p w14:paraId="07607C12" w14:textId="77777777" w:rsidR="008A1961" w:rsidRPr="00442838" w:rsidRDefault="008A1961" w:rsidP="008A1961">
            <w:pPr>
              <w:spacing w:line="360" w:lineRule="auto"/>
              <w:rPr>
                <w:sz w:val="24"/>
                <w:szCs w:val="24"/>
              </w:rPr>
            </w:pPr>
          </w:p>
        </w:tc>
        <w:tc>
          <w:tcPr>
            <w:tcW w:w="1739" w:type="dxa"/>
          </w:tcPr>
          <w:p w14:paraId="1B8468CD" w14:textId="77777777" w:rsidR="008A1961" w:rsidRPr="00442838" w:rsidRDefault="008A1961" w:rsidP="008A1961">
            <w:pPr>
              <w:spacing w:line="360" w:lineRule="auto"/>
              <w:rPr>
                <w:sz w:val="24"/>
                <w:szCs w:val="24"/>
              </w:rPr>
            </w:pPr>
          </w:p>
        </w:tc>
      </w:tr>
      <w:tr w:rsidR="008A1961" w:rsidRPr="00442838" w14:paraId="674B6FCE" w14:textId="77777777" w:rsidTr="008A1961">
        <w:tc>
          <w:tcPr>
            <w:tcW w:w="1860" w:type="dxa"/>
          </w:tcPr>
          <w:p w14:paraId="62262576" w14:textId="77777777" w:rsidR="008A1961" w:rsidRPr="00442838" w:rsidRDefault="008A1961" w:rsidP="008A1961">
            <w:pPr>
              <w:spacing w:line="360" w:lineRule="auto"/>
              <w:rPr>
                <w:sz w:val="24"/>
                <w:szCs w:val="24"/>
              </w:rPr>
            </w:pPr>
          </w:p>
        </w:tc>
        <w:tc>
          <w:tcPr>
            <w:tcW w:w="1840" w:type="dxa"/>
          </w:tcPr>
          <w:p w14:paraId="6C780CBC" w14:textId="77777777" w:rsidR="008A1961" w:rsidRPr="00442838" w:rsidRDefault="008A1961" w:rsidP="008A1961">
            <w:pPr>
              <w:spacing w:line="360" w:lineRule="auto"/>
              <w:rPr>
                <w:sz w:val="24"/>
                <w:szCs w:val="24"/>
              </w:rPr>
            </w:pPr>
          </w:p>
        </w:tc>
        <w:tc>
          <w:tcPr>
            <w:tcW w:w="1873" w:type="dxa"/>
          </w:tcPr>
          <w:p w14:paraId="548D8593" w14:textId="77777777" w:rsidR="008A1961" w:rsidRPr="00442838" w:rsidRDefault="008A1961" w:rsidP="008A1961">
            <w:pPr>
              <w:spacing w:line="360" w:lineRule="auto"/>
              <w:rPr>
                <w:sz w:val="24"/>
                <w:szCs w:val="24"/>
              </w:rPr>
            </w:pPr>
          </w:p>
        </w:tc>
        <w:tc>
          <w:tcPr>
            <w:tcW w:w="1739" w:type="dxa"/>
          </w:tcPr>
          <w:p w14:paraId="544A4D37" w14:textId="77777777" w:rsidR="008A1961" w:rsidRPr="00442838" w:rsidRDefault="008A1961" w:rsidP="008A1961">
            <w:pPr>
              <w:spacing w:line="360" w:lineRule="auto"/>
              <w:rPr>
                <w:sz w:val="24"/>
                <w:szCs w:val="24"/>
              </w:rPr>
            </w:pPr>
          </w:p>
        </w:tc>
        <w:tc>
          <w:tcPr>
            <w:tcW w:w="1739" w:type="dxa"/>
          </w:tcPr>
          <w:p w14:paraId="418117A3" w14:textId="77777777" w:rsidR="008A1961" w:rsidRPr="00442838" w:rsidRDefault="008A1961" w:rsidP="008A1961">
            <w:pPr>
              <w:spacing w:line="360" w:lineRule="auto"/>
              <w:rPr>
                <w:sz w:val="24"/>
                <w:szCs w:val="24"/>
              </w:rPr>
            </w:pPr>
          </w:p>
        </w:tc>
        <w:tc>
          <w:tcPr>
            <w:tcW w:w="1739" w:type="dxa"/>
          </w:tcPr>
          <w:p w14:paraId="1074AE32" w14:textId="77777777" w:rsidR="008A1961" w:rsidRPr="00442838" w:rsidRDefault="008A1961" w:rsidP="008A1961">
            <w:pPr>
              <w:spacing w:line="360" w:lineRule="auto"/>
              <w:rPr>
                <w:sz w:val="24"/>
                <w:szCs w:val="24"/>
              </w:rPr>
            </w:pPr>
          </w:p>
        </w:tc>
      </w:tr>
      <w:tr w:rsidR="008A1961" w:rsidRPr="00442838" w14:paraId="23C7EA7B" w14:textId="77777777" w:rsidTr="008A1961">
        <w:tc>
          <w:tcPr>
            <w:tcW w:w="1860" w:type="dxa"/>
          </w:tcPr>
          <w:p w14:paraId="540D2227" w14:textId="77777777" w:rsidR="008A1961" w:rsidRPr="00442838" w:rsidRDefault="008A1961" w:rsidP="008A1961">
            <w:pPr>
              <w:spacing w:line="360" w:lineRule="auto"/>
              <w:rPr>
                <w:sz w:val="24"/>
                <w:szCs w:val="24"/>
              </w:rPr>
            </w:pPr>
          </w:p>
        </w:tc>
        <w:tc>
          <w:tcPr>
            <w:tcW w:w="1840" w:type="dxa"/>
          </w:tcPr>
          <w:p w14:paraId="16E416B9" w14:textId="77777777" w:rsidR="008A1961" w:rsidRPr="00442838" w:rsidRDefault="008A1961" w:rsidP="008A1961">
            <w:pPr>
              <w:spacing w:line="360" w:lineRule="auto"/>
              <w:rPr>
                <w:sz w:val="24"/>
                <w:szCs w:val="24"/>
              </w:rPr>
            </w:pPr>
          </w:p>
        </w:tc>
        <w:tc>
          <w:tcPr>
            <w:tcW w:w="1873" w:type="dxa"/>
          </w:tcPr>
          <w:p w14:paraId="474887E8" w14:textId="77777777" w:rsidR="008A1961" w:rsidRPr="00442838" w:rsidRDefault="008A1961" w:rsidP="008A1961">
            <w:pPr>
              <w:spacing w:line="360" w:lineRule="auto"/>
              <w:rPr>
                <w:sz w:val="24"/>
                <w:szCs w:val="24"/>
              </w:rPr>
            </w:pPr>
          </w:p>
        </w:tc>
        <w:tc>
          <w:tcPr>
            <w:tcW w:w="1739" w:type="dxa"/>
          </w:tcPr>
          <w:p w14:paraId="44929ACF" w14:textId="77777777" w:rsidR="008A1961" w:rsidRPr="00442838" w:rsidRDefault="008A1961" w:rsidP="008A1961">
            <w:pPr>
              <w:spacing w:line="360" w:lineRule="auto"/>
              <w:rPr>
                <w:sz w:val="24"/>
                <w:szCs w:val="24"/>
              </w:rPr>
            </w:pPr>
          </w:p>
        </w:tc>
        <w:tc>
          <w:tcPr>
            <w:tcW w:w="1739" w:type="dxa"/>
          </w:tcPr>
          <w:p w14:paraId="4749D4A2" w14:textId="77777777" w:rsidR="008A1961" w:rsidRPr="00442838" w:rsidRDefault="008A1961" w:rsidP="008A1961">
            <w:pPr>
              <w:spacing w:line="360" w:lineRule="auto"/>
              <w:rPr>
                <w:sz w:val="24"/>
                <w:szCs w:val="24"/>
              </w:rPr>
            </w:pPr>
          </w:p>
        </w:tc>
        <w:tc>
          <w:tcPr>
            <w:tcW w:w="1739" w:type="dxa"/>
          </w:tcPr>
          <w:p w14:paraId="766F3818" w14:textId="77777777" w:rsidR="008A1961" w:rsidRPr="00442838" w:rsidRDefault="008A1961" w:rsidP="008A1961">
            <w:pPr>
              <w:spacing w:line="360" w:lineRule="auto"/>
              <w:rPr>
                <w:sz w:val="24"/>
                <w:szCs w:val="24"/>
              </w:rPr>
            </w:pPr>
          </w:p>
        </w:tc>
      </w:tr>
      <w:tr w:rsidR="008A1961" w:rsidRPr="00442838" w14:paraId="02806D89" w14:textId="77777777" w:rsidTr="008A1961">
        <w:tc>
          <w:tcPr>
            <w:tcW w:w="1860" w:type="dxa"/>
          </w:tcPr>
          <w:p w14:paraId="477B2A9A" w14:textId="77777777" w:rsidR="008A1961" w:rsidRPr="00442838" w:rsidRDefault="008A1961" w:rsidP="008A1961">
            <w:pPr>
              <w:spacing w:line="360" w:lineRule="auto"/>
              <w:rPr>
                <w:sz w:val="24"/>
                <w:szCs w:val="24"/>
              </w:rPr>
            </w:pPr>
          </w:p>
        </w:tc>
        <w:tc>
          <w:tcPr>
            <w:tcW w:w="1840" w:type="dxa"/>
          </w:tcPr>
          <w:p w14:paraId="5B1E3F71" w14:textId="77777777" w:rsidR="008A1961" w:rsidRPr="00442838" w:rsidRDefault="008A1961" w:rsidP="008A1961">
            <w:pPr>
              <w:spacing w:line="360" w:lineRule="auto"/>
              <w:rPr>
                <w:sz w:val="24"/>
                <w:szCs w:val="24"/>
              </w:rPr>
            </w:pPr>
          </w:p>
        </w:tc>
        <w:tc>
          <w:tcPr>
            <w:tcW w:w="1873" w:type="dxa"/>
          </w:tcPr>
          <w:p w14:paraId="3274C8AA" w14:textId="77777777" w:rsidR="008A1961" w:rsidRPr="00442838" w:rsidRDefault="008A1961" w:rsidP="008A1961">
            <w:pPr>
              <w:spacing w:line="360" w:lineRule="auto"/>
              <w:rPr>
                <w:sz w:val="24"/>
                <w:szCs w:val="24"/>
              </w:rPr>
            </w:pPr>
          </w:p>
        </w:tc>
        <w:tc>
          <w:tcPr>
            <w:tcW w:w="1739" w:type="dxa"/>
          </w:tcPr>
          <w:p w14:paraId="4542E9D7" w14:textId="77777777" w:rsidR="008A1961" w:rsidRPr="00442838" w:rsidRDefault="008A1961" w:rsidP="008A1961">
            <w:pPr>
              <w:spacing w:line="360" w:lineRule="auto"/>
              <w:rPr>
                <w:sz w:val="24"/>
                <w:szCs w:val="24"/>
              </w:rPr>
            </w:pPr>
          </w:p>
        </w:tc>
        <w:tc>
          <w:tcPr>
            <w:tcW w:w="1739" w:type="dxa"/>
          </w:tcPr>
          <w:p w14:paraId="3311ACE8" w14:textId="77777777" w:rsidR="008A1961" w:rsidRPr="00442838" w:rsidRDefault="008A1961" w:rsidP="008A1961">
            <w:pPr>
              <w:spacing w:line="360" w:lineRule="auto"/>
              <w:rPr>
                <w:sz w:val="24"/>
                <w:szCs w:val="24"/>
              </w:rPr>
            </w:pPr>
          </w:p>
        </w:tc>
        <w:tc>
          <w:tcPr>
            <w:tcW w:w="1739" w:type="dxa"/>
          </w:tcPr>
          <w:p w14:paraId="482304EA" w14:textId="77777777" w:rsidR="008A1961" w:rsidRPr="00442838" w:rsidRDefault="008A1961" w:rsidP="008A1961">
            <w:pPr>
              <w:spacing w:line="360" w:lineRule="auto"/>
              <w:rPr>
                <w:sz w:val="24"/>
                <w:szCs w:val="24"/>
              </w:rPr>
            </w:pPr>
          </w:p>
        </w:tc>
      </w:tr>
      <w:tr w:rsidR="008A1961" w:rsidRPr="00442838" w14:paraId="635815A2" w14:textId="77777777" w:rsidTr="008A1961">
        <w:tc>
          <w:tcPr>
            <w:tcW w:w="1860" w:type="dxa"/>
          </w:tcPr>
          <w:p w14:paraId="13F6E329" w14:textId="77777777" w:rsidR="008A1961" w:rsidRPr="00442838" w:rsidRDefault="008A1961" w:rsidP="008A1961">
            <w:pPr>
              <w:spacing w:line="360" w:lineRule="auto"/>
              <w:rPr>
                <w:sz w:val="24"/>
                <w:szCs w:val="24"/>
              </w:rPr>
            </w:pPr>
          </w:p>
        </w:tc>
        <w:tc>
          <w:tcPr>
            <w:tcW w:w="1840" w:type="dxa"/>
          </w:tcPr>
          <w:p w14:paraId="01754CD4" w14:textId="77777777" w:rsidR="008A1961" w:rsidRPr="00442838" w:rsidRDefault="008A1961" w:rsidP="008A1961">
            <w:pPr>
              <w:spacing w:line="360" w:lineRule="auto"/>
              <w:rPr>
                <w:sz w:val="24"/>
                <w:szCs w:val="24"/>
              </w:rPr>
            </w:pPr>
          </w:p>
        </w:tc>
        <w:tc>
          <w:tcPr>
            <w:tcW w:w="1873" w:type="dxa"/>
          </w:tcPr>
          <w:p w14:paraId="0C111C96" w14:textId="77777777" w:rsidR="008A1961" w:rsidRPr="00442838" w:rsidRDefault="008A1961" w:rsidP="008A1961">
            <w:pPr>
              <w:spacing w:line="360" w:lineRule="auto"/>
              <w:rPr>
                <w:sz w:val="24"/>
                <w:szCs w:val="24"/>
              </w:rPr>
            </w:pPr>
          </w:p>
        </w:tc>
        <w:tc>
          <w:tcPr>
            <w:tcW w:w="1739" w:type="dxa"/>
          </w:tcPr>
          <w:p w14:paraId="0782697C" w14:textId="77777777" w:rsidR="008A1961" w:rsidRPr="00442838" w:rsidRDefault="008A1961" w:rsidP="008A1961">
            <w:pPr>
              <w:spacing w:line="360" w:lineRule="auto"/>
              <w:rPr>
                <w:sz w:val="24"/>
                <w:szCs w:val="24"/>
              </w:rPr>
            </w:pPr>
          </w:p>
        </w:tc>
        <w:tc>
          <w:tcPr>
            <w:tcW w:w="1739" w:type="dxa"/>
          </w:tcPr>
          <w:p w14:paraId="3115617F" w14:textId="77777777" w:rsidR="008A1961" w:rsidRPr="00442838" w:rsidRDefault="008A1961" w:rsidP="008A1961">
            <w:pPr>
              <w:spacing w:line="360" w:lineRule="auto"/>
              <w:rPr>
                <w:sz w:val="24"/>
                <w:szCs w:val="24"/>
              </w:rPr>
            </w:pPr>
          </w:p>
        </w:tc>
        <w:tc>
          <w:tcPr>
            <w:tcW w:w="1739" w:type="dxa"/>
          </w:tcPr>
          <w:p w14:paraId="1C4A241C" w14:textId="77777777" w:rsidR="008A1961" w:rsidRPr="00442838" w:rsidRDefault="008A1961" w:rsidP="008A1961">
            <w:pPr>
              <w:spacing w:line="360" w:lineRule="auto"/>
              <w:rPr>
                <w:sz w:val="24"/>
                <w:szCs w:val="24"/>
              </w:rPr>
            </w:pPr>
          </w:p>
        </w:tc>
      </w:tr>
      <w:tr w:rsidR="008A1961" w:rsidRPr="00442838" w14:paraId="2E5D8B5A" w14:textId="77777777" w:rsidTr="008A1961">
        <w:tc>
          <w:tcPr>
            <w:tcW w:w="1860" w:type="dxa"/>
          </w:tcPr>
          <w:p w14:paraId="4542C6AC" w14:textId="77777777" w:rsidR="008A1961" w:rsidRPr="00442838" w:rsidRDefault="008A1961" w:rsidP="008A1961">
            <w:pPr>
              <w:spacing w:line="360" w:lineRule="auto"/>
              <w:rPr>
                <w:sz w:val="24"/>
                <w:szCs w:val="24"/>
              </w:rPr>
            </w:pPr>
          </w:p>
        </w:tc>
        <w:tc>
          <w:tcPr>
            <w:tcW w:w="1840" w:type="dxa"/>
          </w:tcPr>
          <w:p w14:paraId="2DCC9C56" w14:textId="77777777" w:rsidR="008A1961" w:rsidRPr="00442838" w:rsidRDefault="008A1961" w:rsidP="008A1961">
            <w:pPr>
              <w:spacing w:line="360" w:lineRule="auto"/>
              <w:rPr>
                <w:sz w:val="24"/>
                <w:szCs w:val="24"/>
              </w:rPr>
            </w:pPr>
          </w:p>
        </w:tc>
        <w:tc>
          <w:tcPr>
            <w:tcW w:w="1873" w:type="dxa"/>
          </w:tcPr>
          <w:p w14:paraId="1D965FA5" w14:textId="77777777" w:rsidR="008A1961" w:rsidRPr="00442838" w:rsidRDefault="008A1961" w:rsidP="008A1961">
            <w:pPr>
              <w:spacing w:line="360" w:lineRule="auto"/>
              <w:rPr>
                <w:sz w:val="24"/>
                <w:szCs w:val="24"/>
              </w:rPr>
            </w:pPr>
          </w:p>
        </w:tc>
        <w:tc>
          <w:tcPr>
            <w:tcW w:w="1739" w:type="dxa"/>
          </w:tcPr>
          <w:p w14:paraId="2CDFEC99" w14:textId="77777777" w:rsidR="008A1961" w:rsidRPr="00442838" w:rsidRDefault="008A1961" w:rsidP="008A1961">
            <w:pPr>
              <w:spacing w:line="360" w:lineRule="auto"/>
              <w:rPr>
                <w:sz w:val="24"/>
                <w:szCs w:val="24"/>
              </w:rPr>
            </w:pPr>
          </w:p>
        </w:tc>
        <w:tc>
          <w:tcPr>
            <w:tcW w:w="1739" w:type="dxa"/>
          </w:tcPr>
          <w:p w14:paraId="25847124" w14:textId="77777777" w:rsidR="008A1961" w:rsidRPr="00442838" w:rsidRDefault="008A1961" w:rsidP="008A1961">
            <w:pPr>
              <w:spacing w:line="360" w:lineRule="auto"/>
              <w:rPr>
                <w:sz w:val="24"/>
                <w:szCs w:val="24"/>
              </w:rPr>
            </w:pPr>
          </w:p>
        </w:tc>
        <w:tc>
          <w:tcPr>
            <w:tcW w:w="1739" w:type="dxa"/>
          </w:tcPr>
          <w:p w14:paraId="64F53776" w14:textId="77777777" w:rsidR="008A1961" w:rsidRPr="00442838" w:rsidRDefault="008A1961" w:rsidP="008A1961">
            <w:pPr>
              <w:spacing w:line="360" w:lineRule="auto"/>
              <w:rPr>
                <w:sz w:val="24"/>
                <w:szCs w:val="24"/>
              </w:rPr>
            </w:pPr>
          </w:p>
        </w:tc>
      </w:tr>
      <w:tr w:rsidR="008A1961" w:rsidRPr="00442838" w14:paraId="42FFBC69" w14:textId="77777777" w:rsidTr="008A1961">
        <w:tc>
          <w:tcPr>
            <w:tcW w:w="1860" w:type="dxa"/>
          </w:tcPr>
          <w:p w14:paraId="55B7BB3C" w14:textId="77777777" w:rsidR="008A1961" w:rsidRPr="00442838" w:rsidRDefault="008A1961" w:rsidP="008A1961">
            <w:pPr>
              <w:spacing w:line="360" w:lineRule="auto"/>
              <w:rPr>
                <w:sz w:val="24"/>
                <w:szCs w:val="24"/>
              </w:rPr>
            </w:pPr>
          </w:p>
        </w:tc>
        <w:tc>
          <w:tcPr>
            <w:tcW w:w="1840" w:type="dxa"/>
          </w:tcPr>
          <w:p w14:paraId="0496C7D7" w14:textId="77777777" w:rsidR="008A1961" w:rsidRPr="00442838" w:rsidRDefault="008A1961" w:rsidP="008A1961">
            <w:pPr>
              <w:spacing w:line="360" w:lineRule="auto"/>
              <w:rPr>
                <w:sz w:val="24"/>
                <w:szCs w:val="24"/>
              </w:rPr>
            </w:pPr>
          </w:p>
        </w:tc>
        <w:tc>
          <w:tcPr>
            <w:tcW w:w="1873" w:type="dxa"/>
          </w:tcPr>
          <w:p w14:paraId="277D2AD2" w14:textId="77777777" w:rsidR="008A1961" w:rsidRPr="00442838" w:rsidRDefault="008A1961" w:rsidP="008A1961">
            <w:pPr>
              <w:spacing w:line="360" w:lineRule="auto"/>
              <w:rPr>
                <w:sz w:val="24"/>
                <w:szCs w:val="24"/>
              </w:rPr>
            </w:pPr>
          </w:p>
        </w:tc>
        <w:tc>
          <w:tcPr>
            <w:tcW w:w="1739" w:type="dxa"/>
          </w:tcPr>
          <w:p w14:paraId="07E0781C" w14:textId="77777777" w:rsidR="008A1961" w:rsidRPr="00442838" w:rsidRDefault="008A1961" w:rsidP="008A1961">
            <w:pPr>
              <w:spacing w:line="360" w:lineRule="auto"/>
              <w:rPr>
                <w:sz w:val="24"/>
                <w:szCs w:val="24"/>
              </w:rPr>
            </w:pPr>
          </w:p>
        </w:tc>
        <w:tc>
          <w:tcPr>
            <w:tcW w:w="1739" w:type="dxa"/>
          </w:tcPr>
          <w:p w14:paraId="496C7807" w14:textId="77777777" w:rsidR="008A1961" w:rsidRPr="00442838" w:rsidRDefault="008A1961" w:rsidP="008A1961">
            <w:pPr>
              <w:spacing w:line="360" w:lineRule="auto"/>
              <w:rPr>
                <w:sz w:val="24"/>
                <w:szCs w:val="24"/>
              </w:rPr>
            </w:pPr>
          </w:p>
        </w:tc>
        <w:tc>
          <w:tcPr>
            <w:tcW w:w="1739" w:type="dxa"/>
          </w:tcPr>
          <w:p w14:paraId="614584AD" w14:textId="77777777" w:rsidR="008A1961" w:rsidRPr="00442838" w:rsidRDefault="008A1961" w:rsidP="008A1961">
            <w:pPr>
              <w:spacing w:line="360" w:lineRule="auto"/>
              <w:rPr>
                <w:sz w:val="24"/>
                <w:szCs w:val="24"/>
              </w:rPr>
            </w:pPr>
          </w:p>
        </w:tc>
      </w:tr>
      <w:tr w:rsidR="008A1961" w:rsidRPr="00442838" w14:paraId="09F236F3" w14:textId="77777777" w:rsidTr="008A1961">
        <w:tc>
          <w:tcPr>
            <w:tcW w:w="1860" w:type="dxa"/>
          </w:tcPr>
          <w:p w14:paraId="67EBE0A2" w14:textId="77777777" w:rsidR="008A1961" w:rsidRPr="00442838" w:rsidRDefault="008A1961" w:rsidP="008A1961">
            <w:pPr>
              <w:spacing w:line="360" w:lineRule="auto"/>
              <w:rPr>
                <w:sz w:val="24"/>
                <w:szCs w:val="24"/>
              </w:rPr>
            </w:pPr>
          </w:p>
        </w:tc>
        <w:tc>
          <w:tcPr>
            <w:tcW w:w="1840" w:type="dxa"/>
          </w:tcPr>
          <w:p w14:paraId="5F15948C" w14:textId="77777777" w:rsidR="008A1961" w:rsidRPr="00442838" w:rsidRDefault="008A1961" w:rsidP="008A1961">
            <w:pPr>
              <w:spacing w:line="360" w:lineRule="auto"/>
              <w:rPr>
                <w:sz w:val="24"/>
                <w:szCs w:val="24"/>
              </w:rPr>
            </w:pPr>
          </w:p>
        </w:tc>
        <w:tc>
          <w:tcPr>
            <w:tcW w:w="1873" w:type="dxa"/>
          </w:tcPr>
          <w:p w14:paraId="59F095B3" w14:textId="77777777" w:rsidR="008A1961" w:rsidRPr="00442838" w:rsidRDefault="008A1961" w:rsidP="008A1961">
            <w:pPr>
              <w:spacing w:line="360" w:lineRule="auto"/>
              <w:rPr>
                <w:sz w:val="24"/>
                <w:szCs w:val="24"/>
              </w:rPr>
            </w:pPr>
          </w:p>
        </w:tc>
        <w:tc>
          <w:tcPr>
            <w:tcW w:w="1739" w:type="dxa"/>
          </w:tcPr>
          <w:p w14:paraId="7DABE1DE" w14:textId="77777777" w:rsidR="008A1961" w:rsidRPr="00442838" w:rsidRDefault="008A1961" w:rsidP="008A1961">
            <w:pPr>
              <w:spacing w:line="360" w:lineRule="auto"/>
              <w:rPr>
                <w:sz w:val="24"/>
                <w:szCs w:val="24"/>
              </w:rPr>
            </w:pPr>
          </w:p>
        </w:tc>
        <w:tc>
          <w:tcPr>
            <w:tcW w:w="1739" w:type="dxa"/>
          </w:tcPr>
          <w:p w14:paraId="46050CCA" w14:textId="77777777" w:rsidR="008A1961" w:rsidRPr="00442838" w:rsidRDefault="008A1961" w:rsidP="008A1961">
            <w:pPr>
              <w:spacing w:line="360" w:lineRule="auto"/>
              <w:rPr>
                <w:sz w:val="24"/>
                <w:szCs w:val="24"/>
              </w:rPr>
            </w:pPr>
          </w:p>
        </w:tc>
        <w:tc>
          <w:tcPr>
            <w:tcW w:w="1739" w:type="dxa"/>
          </w:tcPr>
          <w:p w14:paraId="4AC8870F" w14:textId="77777777" w:rsidR="008A1961" w:rsidRPr="00442838" w:rsidRDefault="008A1961" w:rsidP="008A1961">
            <w:pPr>
              <w:spacing w:line="360" w:lineRule="auto"/>
              <w:rPr>
                <w:sz w:val="24"/>
                <w:szCs w:val="24"/>
              </w:rPr>
            </w:pPr>
          </w:p>
        </w:tc>
      </w:tr>
      <w:tr w:rsidR="008A1961" w:rsidRPr="00442838" w14:paraId="653F2F54" w14:textId="77777777" w:rsidTr="008A1961">
        <w:tc>
          <w:tcPr>
            <w:tcW w:w="1860" w:type="dxa"/>
          </w:tcPr>
          <w:p w14:paraId="2C32BC5B" w14:textId="77777777" w:rsidR="008A1961" w:rsidRPr="00442838" w:rsidRDefault="008A1961" w:rsidP="008A1961">
            <w:pPr>
              <w:spacing w:line="360" w:lineRule="auto"/>
              <w:rPr>
                <w:sz w:val="24"/>
                <w:szCs w:val="24"/>
              </w:rPr>
            </w:pPr>
          </w:p>
        </w:tc>
        <w:tc>
          <w:tcPr>
            <w:tcW w:w="1840" w:type="dxa"/>
          </w:tcPr>
          <w:p w14:paraId="3170ABC0" w14:textId="77777777" w:rsidR="008A1961" w:rsidRPr="00442838" w:rsidRDefault="008A1961" w:rsidP="008A1961">
            <w:pPr>
              <w:spacing w:line="360" w:lineRule="auto"/>
              <w:rPr>
                <w:sz w:val="24"/>
                <w:szCs w:val="24"/>
              </w:rPr>
            </w:pPr>
          </w:p>
        </w:tc>
        <w:tc>
          <w:tcPr>
            <w:tcW w:w="1873" w:type="dxa"/>
          </w:tcPr>
          <w:p w14:paraId="4A79C389" w14:textId="77777777" w:rsidR="008A1961" w:rsidRPr="00442838" w:rsidRDefault="008A1961" w:rsidP="008A1961">
            <w:pPr>
              <w:spacing w:line="360" w:lineRule="auto"/>
              <w:rPr>
                <w:sz w:val="24"/>
                <w:szCs w:val="24"/>
              </w:rPr>
            </w:pPr>
          </w:p>
        </w:tc>
        <w:tc>
          <w:tcPr>
            <w:tcW w:w="1739" w:type="dxa"/>
          </w:tcPr>
          <w:p w14:paraId="3C4F2FFE" w14:textId="77777777" w:rsidR="008A1961" w:rsidRPr="00442838" w:rsidRDefault="008A1961" w:rsidP="008A1961">
            <w:pPr>
              <w:spacing w:line="360" w:lineRule="auto"/>
              <w:rPr>
                <w:sz w:val="24"/>
                <w:szCs w:val="24"/>
              </w:rPr>
            </w:pPr>
          </w:p>
        </w:tc>
        <w:tc>
          <w:tcPr>
            <w:tcW w:w="1739" w:type="dxa"/>
          </w:tcPr>
          <w:p w14:paraId="44F0F937" w14:textId="77777777" w:rsidR="008A1961" w:rsidRPr="00442838" w:rsidRDefault="008A1961" w:rsidP="008A1961">
            <w:pPr>
              <w:spacing w:line="360" w:lineRule="auto"/>
              <w:rPr>
                <w:sz w:val="24"/>
                <w:szCs w:val="24"/>
              </w:rPr>
            </w:pPr>
          </w:p>
        </w:tc>
        <w:tc>
          <w:tcPr>
            <w:tcW w:w="1739" w:type="dxa"/>
          </w:tcPr>
          <w:p w14:paraId="6B9599EE" w14:textId="77777777" w:rsidR="008A1961" w:rsidRPr="00442838" w:rsidRDefault="008A1961" w:rsidP="008A1961">
            <w:pPr>
              <w:spacing w:line="360" w:lineRule="auto"/>
              <w:rPr>
                <w:sz w:val="24"/>
                <w:szCs w:val="24"/>
              </w:rPr>
            </w:pPr>
          </w:p>
        </w:tc>
      </w:tr>
      <w:tr w:rsidR="008A1961" w:rsidRPr="00442838" w14:paraId="4ECDAB79" w14:textId="77777777" w:rsidTr="008A1961">
        <w:tc>
          <w:tcPr>
            <w:tcW w:w="1860" w:type="dxa"/>
          </w:tcPr>
          <w:p w14:paraId="44078AB3" w14:textId="77777777" w:rsidR="008A1961" w:rsidRPr="00442838" w:rsidRDefault="008A1961" w:rsidP="008A1961">
            <w:pPr>
              <w:spacing w:line="360" w:lineRule="auto"/>
              <w:rPr>
                <w:sz w:val="24"/>
                <w:szCs w:val="24"/>
              </w:rPr>
            </w:pPr>
          </w:p>
        </w:tc>
        <w:tc>
          <w:tcPr>
            <w:tcW w:w="1840" w:type="dxa"/>
          </w:tcPr>
          <w:p w14:paraId="7060BF0E" w14:textId="77777777" w:rsidR="008A1961" w:rsidRPr="00442838" w:rsidRDefault="008A1961" w:rsidP="008A1961">
            <w:pPr>
              <w:spacing w:line="360" w:lineRule="auto"/>
              <w:rPr>
                <w:sz w:val="24"/>
                <w:szCs w:val="24"/>
              </w:rPr>
            </w:pPr>
          </w:p>
        </w:tc>
        <w:tc>
          <w:tcPr>
            <w:tcW w:w="1873" w:type="dxa"/>
          </w:tcPr>
          <w:p w14:paraId="4A8E679C" w14:textId="77777777" w:rsidR="008A1961" w:rsidRPr="00442838" w:rsidRDefault="008A1961" w:rsidP="008A1961">
            <w:pPr>
              <w:spacing w:line="360" w:lineRule="auto"/>
              <w:rPr>
                <w:sz w:val="24"/>
                <w:szCs w:val="24"/>
              </w:rPr>
            </w:pPr>
          </w:p>
        </w:tc>
        <w:tc>
          <w:tcPr>
            <w:tcW w:w="1739" w:type="dxa"/>
          </w:tcPr>
          <w:p w14:paraId="54299853" w14:textId="77777777" w:rsidR="008A1961" w:rsidRPr="00442838" w:rsidRDefault="008A1961" w:rsidP="008A1961">
            <w:pPr>
              <w:spacing w:line="360" w:lineRule="auto"/>
              <w:rPr>
                <w:sz w:val="24"/>
                <w:szCs w:val="24"/>
              </w:rPr>
            </w:pPr>
          </w:p>
        </w:tc>
        <w:tc>
          <w:tcPr>
            <w:tcW w:w="1739" w:type="dxa"/>
          </w:tcPr>
          <w:p w14:paraId="5AC57B06" w14:textId="77777777" w:rsidR="008A1961" w:rsidRPr="00442838" w:rsidRDefault="008A1961" w:rsidP="008A1961">
            <w:pPr>
              <w:spacing w:line="360" w:lineRule="auto"/>
              <w:rPr>
                <w:sz w:val="24"/>
                <w:szCs w:val="24"/>
              </w:rPr>
            </w:pPr>
          </w:p>
        </w:tc>
        <w:tc>
          <w:tcPr>
            <w:tcW w:w="1739" w:type="dxa"/>
          </w:tcPr>
          <w:p w14:paraId="650D6AF8" w14:textId="77777777" w:rsidR="008A1961" w:rsidRPr="00442838" w:rsidRDefault="008A1961" w:rsidP="008A1961">
            <w:pPr>
              <w:spacing w:line="360" w:lineRule="auto"/>
              <w:rPr>
                <w:sz w:val="24"/>
                <w:szCs w:val="24"/>
              </w:rPr>
            </w:pPr>
          </w:p>
        </w:tc>
      </w:tr>
      <w:tr w:rsidR="008A1961" w:rsidRPr="00442838" w14:paraId="614E557C" w14:textId="77777777" w:rsidTr="008A1961">
        <w:tc>
          <w:tcPr>
            <w:tcW w:w="1860" w:type="dxa"/>
          </w:tcPr>
          <w:p w14:paraId="433812B4" w14:textId="77777777" w:rsidR="008A1961" w:rsidRPr="00442838" w:rsidRDefault="008A1961" w:rsidP="008A1961">
            <w:pPr>
              <w:spacing w:line="360" w:lineRule="auto"/>
              <w:rPr>
                <w:sz w:val="24"/>
                <w:szCs w:val="24"/>
              </w:rPr>
            </w:pPr>
          </w:p>
        </w:tc>
        <w:tc>
          <w:tcPr>
            <w:tcW w:w="1840" w:type="dxa"/>
          </w:tcPr>
          <w:p w14:paraId="593263BF" w14:textId="77777777" w:rsidR="008A1961" w:rsidRPr="00442838" w:rsidRDefault="008A1961" w:rsidP="008A1961">
            <w:pPr>
              <w:spacing w:line="360" w:lineRule="auto"/>
              <w:rPr>
                <w:sz w:val="24"/>
                <w:szCs w:val="24"/>
              </w:rPr>
            </w:pPr>
          </w:p>
        </w:tc>
        <w:tc>
          <w:tcPr>
            <w:tcW w:w="1873" w:type="dxa"/>
          </w:tcPr>
          <w:p w14:paraId="7D2986DA" w14:textId="77777777" w:rsidR="008A1961" w:rsidRPr="00442838" w:rsidRDefault="008A1961" w:rsidP="008A1961">
            <w:pPr>
              <w:spacing w:line="360" w:lineRule="auto"/>
              <w:rPr>
                <w:sz w:val="24"/>
                <w:szCs w:val="24"/>
              </w:rPr>
            </w:pPr>
          </w:p>
        </w:tc>
        <w:tc>
          <w:tcPr>
            <w:tcW w:w="1739" w:type="dxa"/>
          </w:tcPr>
          <w:p w14:paraId="3D274BB0" w14:textId="77777777" w:rsidR="008A1961" w:rsidRPr="00442838" w:rsidRDefault="008A1961" w:rsidP="008A1961">
            <w:pPr>
              <w:spacing w:line="360" w:lineRule="auto"/>
              <w:rPr>
                <w:sz w:val="24"/>
                <w:szCs w:val="24"/>
              </w:rPr>
            </w:pPr>
          </w:p>
        </w:tc>
        <w:tc>
          <w:tcPr>
            <w:tcW w:w="1739" w:type="dxa"/>
          </w:tcPr>
          <w:p w14:paraId="278F6765" w14:textId="77777777" w:rsidR="008A1961" w:rsidRPr="00442838" w:rsidRDefault="008A1961" w:rsidP="008A1961">
            <w:pPr>
              <w:spacing w:line="360" w:lineRule="auto"/>
              <w:rPr>
                <w:sz w:val="24"/>
                <w:szCs w:val="24"/>
              </w:rPr>
            </w:pPr>
          </w:p>
        </w:tc>
        <w:tc>
          <w:tcPr>
            <w:tcW w:w="1739" w:type="dxa"/>
          </w:tcPr>
          <w:p w14:paraId="437E59F8" w14:textId="77777777" w:rsidR="008A1961" w:rsidRPr="00442838" w:rsidRDefault="008A1961" w:rsidP="008A1961">
            <w:pPr>
              <w:spacing w:line="360" w:lineRule="auto"/>
              <w:rPr>
                <w:sz w:val="24"/>
                <w:szCs w:val="24"/>
              </w:rPr>
            </w:pPr>
          </w:p>
        </w:tc>
      </w:tr>
      <w:tr w:rsidR="008A1961" w:rsidRPr="00442838" w14:paraId="447E278C" w14:textId="77777777" w:rsidTr="008A1961">
        <w:tc>
          <w:tcPr>
            <w:tcW w:w="1860" w:type="dxa"/>
          </w:tcPr>
          <w:p w14:paraId="15326073" w14:textId="77777777" w:rsidR="008A1961" w:rsidRPr="00442838" w:rsidRDefault="008A1961" w:rsidP="008A1961">
            <w:pPr>
              <w:spacing w:line="360" w:lineRule="auto"/>
              <w:rPr>
                <w:sz w:val="24"/>
                <w:szCs w:val="24"/>
              </w:rPr>
            </w:pPr>
          </w:p>
        </w:tc>
        <w:tc>
          <w:tcPr>
            <w:tcW w:w="1840" w:type="dxa"/>
          </w:tcPr>
          <w:p w14:paraId="48AACC8E" w14:textId="77777777" w:rsidR="008A1961" w:rsidRPr="00442838" w:rsidRDefault="008A1961" w:rsidP="008A1961">
            <w:pPr>
              <w:spacing w:line="360" w:lineRule="auto"/>
              <w:rPr>
                <w:sz w:val="24"/>
                <w:szCs w:val="24"/>
              </w:rPr>
            </w:pPr>
          </w:p>
        </w:tc>
        <w:tc>
          <w:tcPr>
            <w:tcW w:w="1873" w:type="dxa"/>
          </w:tcPr>
          <w:p w14:paraId="5B7646F1" w14:textId="77777777" w:rsidR="008A1961" w:rsidRPr="00442838" w:rsidRDefault="008A1961" w:rsidP="008A1961">
            <w:pPr>
              <w:spacing w:line="360" w:lineRule="auto"/>
              <w:rPr>
                <w:sz w:val="24"/>
                <w:szCs w:val="24"/>
              </w:rPr>
            </w:pPr>
          </w:p>
        </w:tc>
        <w:tc>
          <w:tcPr>
            <w:tcW w:w="1739" w:type="dxa"/>
          </w:tcPr>
          <w:p w14:paraId="638C5FD8" w14:textId="77777777" w:rsidR="008A1961" w:rsidRPr="00442838" w:rsidRDefault="008A1961" w:rsidP="008A1961">
            <w:pPr>
              <w:spacing w:line="360" w:lineRule="auto"/>
              <w:rPr>
                <w:sz w:val="24"/>
                <w:szCs w:val="24"/>
              </w:rPr>
            </w:pPr>
          </w:p>
        </w:tc>
        <w:tc>
          <w:tcPr>
            <w:tcW w:w="1739" w:type="dxa"/>
          </w:tcPr>
          <w:p w14:paraId="1B45C893" w14:textId="77777777" w:rsidR="008A1961" w:rsidRPr="00442838" w:rsidRDefault="008A1961" w:rsidP="008A1961">
            <w:pPr>
              <w:spacing w:line="360" w:lineRule="auto"/>
              <w:rPr>
                <w:sz w:val="24"/>
                <w:szCs w:val="24"/>
              </w:rPr>
            </w:pPr>
          </w:p>
        </w:tc>
        <w:tc>
          <w:tcPr>
            <w:tcW w:w="1739" w:type="dxa"/>
          </w:tcPr>
          <w:p w14:paraId="5F2C607B" w14:textId="77777777" w:rsidR="008A1961" w:rsidRPr="00442838" w:rsidRDefault="008A1961" w:rsidP="008A1961">
            <w:pPr>
              <w:spacing w:line="360" w:lineRule="auto"/>
              <w:rPr>
                <w:sz w:val="24"/>
                <w:szCs w:val="24"/>
              </w:rPr>
            </w:pPr>
          </w:p>
        </w:tc>
      </w:tr>
      <w:tr w:rsidR="008A1961" w:rsidRPr="00442838" w14:paraId="38145BAC" w14:textId="77777777" w:rsidTr="008A1961">
        <w:tc>
          <w:tcPr>
            <w:tcW w:w="1860" w:type="dxa"/>
          </w:tcPr>
          <w:p w14:paraId="36C01009" w14:textId="77777777" w:rsidR="008A1961" w:rsidRPr="00442838" w:rsidRDefault="008A1961" w:rsidP="008A1961">
            <w:pPr>
              <w:spacing w:line="360" w:lineRule="auto"/>
              <w:rPr>
                <w:sz w:val="24"/>
                <w:szCs w:val="24"/>
              </w:rPr>
            </w:pPr>
          </w:p>
        </w:tc>
        <w:tc>
          <w:tcPr>
            <w:tcW w:w="1840" w:type="dxa"/>
          </w:tcPr>
          <w:p w14:paraId="0133EB83" w14:textId="77777777" w:rsidR="008A1961" w:rsidRPr="00442838" w:rsidRDefault="008A1961" w:rsidP="008A1961">
            <w:pPr>
              <w:spacing w:line="360" w:lineRule="auto"/>
              <w:rPr>
                <w:sz w:val="24"/>
                <w:szCs w:val="24"/>
              </w:rPr>
            </w:pPr>
          </w:p>
        </w:tc>
        <w:tc>
          <w:tcPr>
            <w:tcW w:w="1873" w:type="dxa"/>
          </w:tcPr>
          <w:p w14:paraId="3FDEA395" w14:textId="77777777" w:rsidR="008A1961" w:rsidRPr="00442838" w:rsidRDefault="008A1961" w:rsidP="008A1961">
            <w:pPr>
              <w:spacing w:line="360" w:lineRule="auto"/>
              <w:rPr>
                <w:sz w:val="24"/>
                <w:szCs w:val="24"/>
              </w:rPr>
            </w:pPr>
          </w:p>
        </w:tc>
        <w:tc>
          <w:tcPr>
            <w:tcW w:w="1739" w:type="dxa"/>
          </w:tcPr>
          <w:p w14:paraId="5B365E4D" w14:textId="77777777" w:rsidR="008A1961" w:rsidRPr="00442838" w:rsidRDefault="008A1961" w:rsidP="008A1961">
            <w:pPr>
              <w:spacing w:line="360" w:lineRule="auto"/>
              <w:rPr>
                <w:sz w:val="24"/>
                <w:szCs w:val="24"/>
              </w:rPr>
            </w:pPr>
          </w:p>
        </w:tc>
        <w:tc>
          <w:tcPr>
            <w:tcW w:w="1739" w:type="dxa"/>
          </w:tcPr>
          <w:p w14:paraId="4FCC86BD" w14:textId="77777777" w:rsidR="008A1961" w:rsidRPr="00442838" w:rsidRDefault="008A1961" w:rsidP="008A1961">
            <w:pPr>
              <w:spacing w:line="360" w:lineRule="auto"/>
              <w:rPr>
                <w:sz w:val="24"/>
                <w:szCs w:val="24"/>
              </w:rPr>
            </w:pPr>
          </w:p>
        </w:tc>
        <w:tc>
          <w:tcPr>
            <w:tcW w:w="1739" w:type="dxa"/>
          </w:tcPr>
          <w:p w14:paraId="7459E789" w14:textId="77777777" w:rsidR="008A1961" w:rsidRPr="00442838" w:rsidRDefault="008A1961" w:rsidP="008A1961">
            <w:pPr>
              <w:spacing w:line="360" w:lineRule="auto"/>
              <w:rPr>
                <w:sz w:val="24"/>
                <w:szCs w:val="24"/>
              </w:rPr>
            </w:pPr>
          </w:p>
        </w:tc>
      </w:tr>
      <w:tr w:rsidR="008A1961" w:rsidRPr="00442838" w14:paraId="48CE64A6" w14:textId="77777777" w:rsidTr="008A1961">
        <w:tc>
          <w:tcPr>
            <w:tcW w:w="1860" w:type="dxa"/>
          </w:tcPr>
          <w:p w14:paraId="000D945A" w14:textId="77777777" w:rsidR="008A1961" w:rsidRPr="00442838" w:rsidRDefault="008A1961" w:rsidP="008A1961">
            <w:pPr>
              <w:spacing w:line="360" w:lineRule="auto"/>
              <w:rPr>
                <w:sz w:val="24"/>
                <w:szCs w:val="24"/>
              </w:rPr>
            </w:pPr>
          </w:p>
        </w:tc>
        <w:tc>
          <w:tcPr>
            <w:tcW w:w="1840" w:type="dxa"/>
          </w:tcPr>
          <w:p w14:paraId="24010362" w14:textId="77777777" w:rsidR="008A1961" w:rsidRPr="00442838" w:rsidRDefault="008A1961" w:rsidP="008A1961">
            <w:pPr>
              <w:spacing w:line="360" w:lineRule="auto"/>
              <w:rPr>
                <w:sz w:val="24"/>
                <w:szCs w:val="24"/>
              </w:rPr>
            </w:pPr>
          </w:p>
        </w:tc>
        <w:tc>
          <w:tcPr>
            <w:tcW w:w="1873" w:type="dxa"/>
          </w:tcPr>
          <w:p w14:paraId="55EB9367" w14:textId="77777777" w:rsidR="008A1961" w:rsidRPr="00442838" w:rsidRDefault="008A1961" w:rsidP="008A1961">
            <w:pPr>
              <w:spacing w:line="360" w:lineRule="auto"/>
              <w:rPr>
                <w:sz w:val="24"/>
                <w:szCs w:val="24"/>
              </w:rPr>
            </w:pPr>
          </w:p>
        </w:tc>
        <w:tc>
          <w:tcPr>
            <w:tcW w:w="1739" w:type="dxa"/>
          </w:tcPr>
          <w:p w14:paraId="4982C4DD" w14:textId="77777777" w:rsidR="008A1961" w:rsidRPr="00442838" w:rsidRDefault="008A1961" w:rsidP="008A1961">
            <w:pPr>
              <w:spacing w:line="360" w:lineRule="auto"/>
              <w:rPr>
                <w:sz w:val="24"/>
                <w:szCs w:val="24"/>
              </w:rPr>
            </w:pPr>
          </w:p>
        </w:tc>
        <w:tc>
          <w:tcPr>
            <w:tcW w:w="1739" w:type="dxa"/>
          </w:tcPr>
          <w:p w14:paraId="38C72216" w14:textId="77777777" w:rsidR="008A1961" w:rsidRPr="00442838" w:rsidRDefault="008A1961" w:rsidP="008A1961">
            <w:pPr>
              <w:spacing w:line="360" w:lineRule="auto"/>
              <w:rPr>
                <w:sz w:val="24"/>
                <w:szCs w:val="24"/>
              </w:rPr>
            </w:pPr>
          </w:p>
        </w:tc>
        <w:tc>
          <w:tcPr>
            <w:tcW w:w="1739" w:type="dxa"/>
          </w:tcPr>
          <w:p w14:paraId="4A736AA0" w14:textId="77777777" w:rsidR="008A1961" w:rsidRPr="00442838" w:rsidRDefault="008A1961" w:rsidP="008A1961">
            <w:pPr>
              <w:spacing w:line="360" w:lineRule="auto"/>
              <w:rPr>
                <w:sz w:val="24"/>
                <w:szCs w:val="24"/>
              </w:rPr>
            </w:pPr>
          </w:p>
        </w:tc>
      </w:tr>
      <w:tr w:rsidR="008A1961" w:rsidRPr="00442838" w14:paraId="01E4D89A" w14:textId="77777777" w:rsidTr="008A1961">
        <w:tc>
          <w:tcPr>
            <w:tcW w:w="1860" w:type="dxa"/>
          </w:tcPr>
          <w:p w14:paraId="30F81D0E" w14:textId="77777777" w:rsidR="008A1961" w:rsidRPr="00442838" w:rsidRDefault="008A1961" w:rsidP="008A1961">
            <w:pPr>
              <w:spacing w:line="360" w:lineRule="auto"/>
              <w:rPr>
                <w:sz w:val="24"/>
                <w:szCs w:val="24"/>
              </w:rPr>
            </w:pPr>
          </w:p>
        </w:tc>
        <w:tc>
          <w:tcPr>
            <w:tcW w:w="1840" w:type="dxa"/>
          </w:tcPr>
          <w:p w14:paraId="397F7961" w14:textId="77777777" w:rsidR="008A1961" w:rsidRPr="00442838" w:rsidRDefault="008A1961" w:rsidP="008A1961">
            <w:pPr>
              <w:spacing w:line="360" w:lineRule="auto"/>
              <w:rPr>
                <w:sz w:val="24"/>
                <w:szCs w:val="24"/>
              </w:rPr>
            </w:pPr>
          </w:p>
        </w:tc>
        <w:tc>
          <w:tcPr>
            <w:tcW w:w="1873" w:type="dxa"/>
          </w:tcPr>
          <w:p w14:paraId="6A60492A" w14:textId="77777777" w:rsidR="008A1961" w:rsidRPr="00442838" w:rsidRDefault="008A1961" w:rsidP="008A1961">
            <w:pPr>
              <w:spacing w:line="360" w:lineRule="auto"/>
              <w:rPr>
                <w:sz w:val="24"/>
                <w:szCs w:val="24"/>
              </w:rPr>
            </w:pPr>
          </w:p>
        </w:tc>
        <w:tc>
          <w:tcPr>
            <w:tcW w:w="1739" w:type="dxa"/>
          </w:tcPr>
          <w:p w14:paraId="0AE3C2AD" w14:textId="77777777" w:rsidR="008A1961" w:rsidRPr="00442838" w:rsidRDefault="008A1961" w:rsidP="008A1961">
            <w:pPr>
              <w:spacing w:line="360" w:lineRule="auto"/>
              <w:rPr>
                <w:sz w:val="24"/>
                <w:szCs w:val="24"/>
              </w:rPr>
            </w:pPr>
          </w:p>
        </w:tc>
        <w:tc>
          <w:tcPr>
            <w:tcW w:w="1739" w:type="dxa"/>
          </w:tcPr>
          <w:p w14:paraId="5EB02855" w14:textId="77777777" w:rsidR="008A1961" w:rsidRPr="00442838" w:rsidRDefault="008A1961" w:rsidP="008A1961">
            <w:pPr>
              <w:spacing w:line="360" w:lineRule="auto"/>
              <w:rPr>
                <w:sz w:val="24"/>
                <w:szCs w:val="24"/>
              </w:rPr>
            </w:pPr>
          </w:p>
        </w:tc>
        <w:tc>
          <w:tcPr>
            <w:tcW w:w="1739" w:type="dxa"/>
          </w:tcPr>
          <w:p w14:paraId="27083BA4" w14:textId="77777777" w:rsidR="008A1961" w:rsidRPr="00442838" w:rsidRDefault="008A1961" w:rsidP="008A1961">
            <w:pPr>
              <w:spacing w:line="360" w:lineRule="auto"/>
              <w:rPr>
                <w:sz w:val="24"/>
                <w:szCs w:val="24"/>
              </w:rPr>
            </w:pPr>
          </w:p>
        </w:tc>
      </w:tr>
      <w:tr w:rsidR="008A1961" w:rsidRPr="00442838" w14:paraId="78FE1A75" w14:textId="77777777" w:rsidTr="008A1961">
        <w:tc>
          <w:tcPr>
            <w:tcW w:w="1860" w:type="dxa"/>
          </w:tcPr>
          <w:p w14:paraId="43562D24" w14:textId="77777777" w:rsidR="008A1961" w:rsidRPr="00442838" w:rsidRDefault="008A1961" w:rsidP="008A1961">
            <w:pPr>
              <w:spacing w:line="360" w:lineRule="auto"/>
              <w:rPr>
                <w:sz w:val="24"/>
                <w:szCs w:val="24"/>
              </w:rPr>
            </w:pPr>
          </w:p>
        </w:tc>
        <w:tc>
          <w:tcPr>
            <w:tcW w:w="1840" w:type="dxa"/>
          </w:tcPr>
          <w:p w14:paraId="5C0E8376" w14:textId="77777777" w:rsidR="008A1961" w:rsidRPr="00442838" w:rsidRDefault="008A1961" w:rsidP="008A1961">
            <w:pPr>
              <w:spacing w:line="360" w:lineRule="auto"/>
              <w:rPr>
                <w:sz w:val="24"/>
                <w:szCs w:val="24"/>
              </w:rPr>
            </w:pPr>
          </w:p>
        </w:tc>
        <w:tc>
          <w:tcPr>
            <w:tcW w:w="1873" w:type="dxa"/>
          </w:tcPr>
          <w:p w14:paraId="33D63E5A" w14:textId="77777777" w:rsidR="008A1961" w:rsidRPr="00442838" w:rsidRDefault="008A1961" w:rsidP="008A1961">
            <w:pPr>
              <w:spacing w:line="360" w:lineRule="auto"/>
              <w:rPr>
                <w:sz w:val="24"/>
                <w:szCs w:val="24"/>
              </w:rPr>
            </w:pPr>
          </w:p>
        </w:tc>
        <w:tc>
          <w:tcPr>
            <w:tcW w:w="1739" w:type="dxa"/>
          </w:tcPr>
          <w:p w14:paraId="3D22DF88" w14:textId="77777777" w:rsidR="008A1961" w:rsidRPr="00442838" w:rsidRDefault="008A1961" w:rsidP="008A1961">
            <w:pPr>
              <w:spacing w:line="360" w:lineRule="auto"/>
              <w:rPr>
                <w:sz w:val="24"/>
                <w:szCs w:val="24"/>
              </w:rPr>
            </w:pPr>
          </w:p>
        </w:tc>
        <w:tc>
          <w:tcPr>
            <w:tcW w:w="1739" w:type="dxa"/>
          </w:tcPr>
          <w:p w14:paraId="7DE64044" w14:textId="77777777" w:rsidR="008A1961" w:rsidRPr="00442838" w:rsidRDefault="008A1961" w:rsidP="008A1961">
            <w:pPr>
              <w:spacing w:line="360" w:lineRule="auto"/>
              <w:rPr>
                <w:sz w:val="24"/>
                <w:szCs w:val="24"/>
              </w:rPr>
            </w:pPr>
          </w:p>
        </w:tc>
        <w:tc>
          <w:tcPr>
            <w:tcW w:w="1739" w:type="dxa"/>
          </w:tcPr>
          <w:p w14:paraId="053C6512" w14:textId="77777777" w:rsidR="008A1961" w:rsidRPr="00442838" w:rsidRDefault="008A1961" w:rsidP="008A1961">
            <w:pPr>
              <w:spacing w:line="360" w:lineRule="auto"/>
              <w:rPr>
                <w:sz w:val="24"/>
                <w:szCs w:val="24"/>
              </w:rPr>
            </w:pPr>
          </w:p>
        </w:tc>
      </w:tr>
    </w:tbl>
    <w:p w14:paraId="1A17DA33" w14:textId="539D3CFD" w:rsidR="00A80CA7" w:rsidRPr="00442838" w:rsidRDefault="00A80CA7">
      <w:pPr>
        <w:rPr>
          <w:sz w:val="28"/>
        </w:rPr>
      </w:pPr>
    </w:p>
    <w:p w14:paraId="201A8CDA" w14:textId="77777777" w:rsidR="00A80CA7" w:rsidRPr="00442838" w:rsidRDefault="00A80CA7" w:rsidP="00A80CA7">
      <w:pPr>
        <w:spacing w:line="360" w:lineRule="auto"/>
        <w:jc w:val="center"/>
        <w:rPr>
          <w:sz w:val="28"/>
        </w:rPr>
      </w:pPr>
      <w:r w:rsidRPr="00442838">
        <w:rPr>
          <w:sz w:val="28"/>
        </w:rPr>
        <w:t xml:space="preserve">What’s </w:t>
      </w:r>
      <w:commentRangeStart w:id="7"/>
      <w:r w:rsidRPr="00442838">
        <w:rPr>
          <w:sz w:val="28"/>
        </w:rPr>
        <w:t>New</w:t>
      </w:r>
      <w:commentRangeEnd w:id="7"/>
      <w:r w:rsidR="00227386" w:rsidRPr="00442838">
        <w:rPr>
          <w:rStyle w:val="CommentReference"/>
        </w:rPr>
        <w:commentReference w:id="7"/>
      </w:r>
      <w:r w:rsidRPr="00442838">
        <w:rPr>
          <w:sz w:val="28"/>
        </w:rPr>
        <w:t>?</w:t>
      </w:r>
    </w:p>
    <w:p w14:paraId="359A551F" w14:textId="3B4B4594" w:rsidR="00A80CA7" w:rsidRPr="00442838" w:rsidRDefault="00702845" w:rsidP="00702845">
      <w:pPr>
        <w:spacing w:line="360" w:lineRule="auto"/>
        <w:rPr>
          <w:sz w:val="24"/>
        </w:rPr>
      </w:pPr>
      <w:r w:rsidRPr="00442838">
        <w:rPr>
          <w:sz w:val="24"/>
        </w:rPr>
        <w:tab/>
        <w:t xml:space="preserve">In Pokemon Heart and Soul new Pokemon, Items, and Abilities appear as well as new characters.  Old battle mechanics are also changed </w:t>
      </w:r>
      <w:proofErr w:type="gramStart"/>
      <w:r w:rsidRPr="00442838">
        <w:rPr>
          <w:sz w:val="24"/>
        </w:rPr>
        <w:t>in an attempt to</w:t>
      </w:r>
      <w:proofErr w:type="gramEnd"/>
      <w:r w:rsidRPr="00442838">
        <w:rPr>
          <w:sz w:val="24"/>
        </w:rPr>
        <w:t xml:space="preserve"> balance the game and bring a new dimension of strategy to the game.  </w:t>
      </w:r>
    </w:p>
    <w:p w14:paraId="51B90F2A" w14:textId="66B8AFD6" w:rsidR="00702845" w:rsidRPr="00442838" w:rsidRDefault="00702845" w:rsidP="00702845">
      <w:pPr>
        <w:spacing w:line="360" w:lineRule="auto"/>
        <w:rPr>
          <w:sz w:val="24"/>
        </w:rPr>
      </w:pPr>
    </w:p>
    <w:p w14:paraId="563E93DC" w14:textId="0F350CC9" w:rsidR="00702845" w:rsidRPr="00442838" w:rsidRDefault="00702845" w:rsidP="00702845">
      <w:pPr>
        <w:pStyle w:val="ListParagraph"/>
        <w:numPr>
          <w:ilvl w:val="0"/>
          <w:numId w:val="2"/>
        </w:numPr>
        <w:spacing w:line="480" w:lineRule="auto"/>
        <w:rPr>
          <w:sz w:val="24"/>
        </w:rPr>
      </w:pPr>
      <w:r w:rsidRPr="00442838">
        <w:rPr>
          <w:sz w:val="24"/>
        </w:rPr>
        <w:t>There are over ____ new Pokemon to catch.</w:t>
      </w:r>
    </w:p>
    <w:p w14:paraId="01383E02" w14:textId="0409EF89" w:rsidR="00702845" w:rsidRPr="00442838" w:rsidRDefault="00702845" w:rsidP="00702845">
      <w:pPr>
        <w:pStyle w:val="ListParagraph"/>
        <w:numPr>
          <w:ilvl w:val="0"/>
          <w:numId w:val="2"/>
        </w:numPr>
        <w:spacing w:line="480" w:lineRule="auto"/>
        <w:rPr>
          <w:sz w:val="24"/>
        </w:rPr>
      </w:pPr>
      <w:r w:rsidRPr="00442838">
        <w:rPr>
          <w:sz w:val="24"/>
        </w:rPr>
        <w:t>There are ___ new items including ____ Mega Stones.</w:t>
      </w:r>
    </w:p>
    <w:p w14:paraId="42E806FB" w14:textId="5A43150C" w:rsidR="00702845" w:rsidRPr="00442838" w:rsidRDefault="00702845" w:rsidP="00702845">
      <w:pPr>
        <w:pStyle w:val="ListParagraph"/>
        <w:numPr>
          <w:ilvl w:val="0"/>
          <w:numId w:val="2"/>
        </w:numPr>
        <w:spacing w:line="480" w:lineRule="auto"/>
        <w:rPr>
          <w:sz w:val="24"/>
        </w:rPr>
      </w:pPr>
      <w:r w:rsidRPr="00442838">
        <w:rPr>
          <w:sz w:val="24"/>
        </w:rPr>
        <w:t>There are ___ new abilities and ___ new moves that enhance battles.</w:t>
      </w:r>
    </w:p>
    <w:p w14:paraId="5A8B4C98" w14:textId="2377FBD6" w:rsidR="00702845" w:rsidRPr="00442838" w:rsidRDefault="00702845" w:rsidP="00702845">
      <w:pPr>
        <w:pStyle w:val="ListParagraph"/>
        <w:numPr>
          <w:ilvl w:val="0"/>
          <w:numId w:val="2"/>
        </w:numPr>
        <w:spacing w:line="480" w:lineRule="auto"/>
        <w:rPr>
          <w:sz w:val="24"/>
        </w:rPr>
      </w:pPr>
      <w:r w:rsidRPr="00442838">
        <w:rPr>
          <w:sz w:val="24"/>
        </w:rPr>
        <w:t>There are two teams to defeat and interact with.</w:t>
      </w:r>
    </w:p>
    <w:p w14:paraId="4D050A8C" w14:textId="7A9DDF6B" w:rsidR="00702845" w:rsidRPr="00442838" w:rsidRDefault="00702845" w:rsidP="00702845">
      <w:pPr>
        <w:pStyle w:val="ListParagraph"/>
        <w:numPr>
          <w:ilvl w:val="0"/>
          <w:numId w:val="2"/>
        </w:numPr>
        <w:spacing w:line="480" w:lineRule="auto"/>
        <w:rPr>
          <w:sz w:val="24"/>
        </w:rPr>
      </w:pPr>
      <w:r w:rsidRPr="00442838">
        <w:rPr>
          <w:sz w:val="24"/>
        </w:rPr>
        <w:t>A whole new region to explore called the Orange Islands.</w:t>
      </w:r>
    </w:p>
    <w:p w14:paraId="15910961" w14:textId="7906AB25" w:rsidR="00702845" w:rsidRPr="00442838" w:rsidRDefault="00702845" w:rsidP="00702845">
      <w:pPr>
        <w:pStyle w:val="ListParagraph"/>
        <w:numPr>
          <w:ilvl w:val="0"/>
          <w:numId w:val="2"/>
        </w:numPr>
        <w:spacing w:line="480" w:lineRule="auto"/>
        <w:rPr>
          <w:sz w:val="24"/>
        </w:rPr>
      </w:pPr>
      <w:r w:rsidRPr="00442838">
        <w:rPr>
          <w:sz w:val="24"/>
        </w:rPr>
        <w:t>New and old characters develop and change to bring a more dynamic Pokemon experience.</w:t>
      </w:r>
    </w:p>
    <w:p w14:paraId="0FE0A40E" w14:textId="2DE9E566" w:rsidR="00702845" w:rsidRPr="00442838" w:rsidRDefault="00702845" w:rsidP="00702845">
      <w:pPr>
        <w:pStyle w:val="ListParagraph"/>
        <w:spacing w:line="480" w:lineRule="auto"/>
        <w:rPr>
          <w:sz w:val="24"/>
        </w:rPr>
      </w:pPr>
    </w:p>
    <w:p w14:paraId="011241C4" w14:textId="2A230AFB" w:rsidR="00702845" w:rsidRPr="00442838" w:rsidRDefault="00702845" w:rsidP="00702845">
      <w:pPr>
        <w:pStyle w:val="ListParagraph"/>
        <w:spacing w:line="480" w:lineRule="auto"/>
        <w:rPr>
          <w:sz w:val="24"/>
        </w:rPr>
      </w:pPr>
    </w:p>
    <w:p w14:paraId="1D690B2A" w14:textId="77777777" w:rsidR="00702845" w:rsidRPr="00442838" w:rsidRDefault="00702845" w:rsidP="00702845">
      <w:pPr>
        <w:pStyle w:val="ListParagraph"/>
        <w:spacing w:line="480" w:lineRule="auto"/>
        <w:rPr>
          <w:sz w:val="24"/>
        </w:rPr>
      </w:pPr>
    </w:p>
    <w:p w14:paraId="7CC05C80" w14:textId="77777777" w:rsidR="00A80CA7" w:rsidRPr="00442838" w:rsidRDefault="00A80CA7" w:rsidP="00702845">
      <w:pPr>
        <w:spacing w:line="480" w:lineRule="auto"/>
        <w:rPr>
          <w:sz w:val="28"/>
        </w:rPr>
      </w:pPr>
      <w:r w:rsidRPr="00442838">
        <w:rPr>
          <w:sz w:val="28"/>
        </w:rPr>
        <w:br w:type="page"/>
      </w:r>
    </w:p>
    <w:p w14:paraId="7AA99D52" w14:textId="77777777" w:rsidR="00A80CA7" w:rsidRPr="00442838" w:rsidRDefault="00A80CA7" w:rsidP="00A80CA7">
      <w:pPr>
        <w:spacing w:line="360" w:lineRule="auto"/>
        <w:jc w:val="center"/>
        <w:rPr>
          <w:sz w:val="28"/>
        </w:rPr>
      </w:pPr>
      <w:commentRangeStart w:id="8"/>
      <w:r w:rsidRPr="00442838">
        <w:rPr>
          <w:sz w:val="28"/>
        </w:rPr>
        <w:lastRenderedPageBreak/>
        <w:t>Characters</w:t>
      </w:r>
      <w:commentRangeEnd w:id="8"/>
      <w:r w:rsidR="00227386" w:rsidRPr="00442838">
        <w:rPr>
          <w:rStyle w:val="CommentReference"/>
        </w:rPr>
        <w:commentReference w:id="8"/>
      </w:r>
    </w:p>
    <w:p w14:paraId="580558AF" w14:textId="77777777" w:rsidR="00A80CA7" w:rsidRPr="00442838" w:rsidRDefault="00A80CA7" w:rsidP="00A80CA7">
      <w:pPr>
        <w:spacing w:line="360" w:lineRule="auto"/>
        <w:jc w:val="center"/>
        <w:rPr>
          <w:sz w:val="28"/>
        </w:rPr>
      </w:pPr>
    </w:p>
    <w:p w14:paraId="60282231" w14:textId="77777777" w:rsidR="00A80CA7" w:rsidRPr="00442838" w:rsidRDefault="00A80CA7">
      <w:pPr>
        <w:rPr>
          <w:sz w:val="28"/>
        </w:rPr>
      </w:pPr>
      <w:r w:rsidRPr="00442838">
        <w:rPr>
          <w:sz w:val="28"/>
        </w:rPr>
        <w:br w:type="page"/>
      </w:r>
    </w:p>
    <w:p w14:paraId="7EB48BDC" w14:textId="77777777" w:rsidR="00A80CA7" w:rsidRPr="00442838" w:rsidRDefault="00A80CA7" w:rsidP="00A80CA7">
      <w:pPr>
        <w:spacing w:line="360" w:lineRule="auto"/>
        <w:jc w:val="center"/>
        <w:rPr>
          <w:sz w:val="28"/>
        </w:rPr>
      </w:pPr>
      <w:r w:rsidRPr="00442838">
        <w:rPr>
          <w:sz w:val="28"/>
        </w:rPr>
        <w:lastRenderedPageBreak/>
        <w:t xml:space="preserve">Team </w:t>
      </w:r>
      <w:commentRangeStart w:id="9"/>
      <w:r w:rsidRPr="00442838">
        <w:rPr>
          <w:sz w:val="28"/>
        </w:rPr>
        <w:t>Rocket</w:t>
      </w:r>
      <w:commentRangeEnd w:id="9"/>
      <w:r w:rsidR="00227386" w:rsidRPr="00442838">
        <w:rPr>
          <w:rStyle w:val="CommentReference"/>
        </w:rPr>
        <w:commentReference w:id="9"/>
      </w:r>
    </w:p>
    <w:p w14:paraId="6F6683DC" w14:textId="77777777" w:rsidR="00A80CA7" w:rsidRPr="00442838" w:rsidRDefault="00A80CA7" w:rsidP="00A80CA7">
      <w:pPr>
        <w:spacing w:line="360" w:lineRule="auto"/>
        <w:jc w:val="center"/>
        <w:rPr>
          <w:sz w:val="28"/>
        </w:rPr>
      </w:pPr>
    </w:p>
    <w:p w14:paraId="4ADD8263" w14:textId="77777777" w:rsidR="00A80CA7" w:rsidRPr="00442838" w:rsidRDefault="00A80CA7">
      <w:pPr>
        <w:rPr>
          <w:sz w:val="28"/>
        </w:rPr>
      </w:pPr>
      <w:r w:rsidRPr="00442838">
        <w:rPr>
          <w:sz w:val="28"/>
        </w:rPr>
        <w:br w:type="page"/>
      </w:r>
    </w:p>
    <w:p w14:paraId="2EDFE65C" w14:textId="77777777" w:rsidR="00A80CA7" w:rsidRPr="00442838" w:rsidRDefault="00A80CA7" w:rsidP="00A80CA7">
      <w:pPr>
        <w:spacing w:line="360" w:lineRule="auto"/>
        <w:jc w:val="center"/>
        <w:rPr>
          <w:sz w:val="28"/>
        </w:rPr>
      </w:pPr>
      <w:r w:rsidRPr="00442838">
        <w:rPr>
          <w:sz w:val="28"/>
        </w:rPr>
        <w:lastRenderedPageBreak/>
        <w:t xml:space="preserve">ORANGE </w:t>
      </w:r>
      <w:commentRangeStart w:id="10"/>
      <w:r w:rsidRPr="00442838">
        <w:rPr>
          <w:sz w:val="28"/>
        </w:rPr>
        <w:t>GROUP</w:t>
      </w:r>
      <w:commentRangeEnd w:id="10"/>
      <w:r w:rsidR="00227386" w:rsidRPr="00442838">
        <w:rPr>
          <w:rStyle w:val="CommentReference"/>
        </w:rPr>
        <w:commentReference w:id="10"/>
      </w:r>
    </w:p>
    <w:p w14:paraId="5E951B75" w14:textId="77777777" w:rsidR="00A80CA7" w:rsidRPr="00442838" w:rsidRDefault="008A1961" w:rsidP="008A1961">
      <w:pPr>
        <w:spacing w:line="360" w:lineRule="auto"/>
        <w:rPr>
          <w:sz w:val="24"/>
          <w:szCs w:val="24"/>
        </w:rPr>
      </w:pPr>
      <w:r w:rsidRPr="00442838">
        <w:rPr>
          <w:sz w:val="24"/>
          <w:szCs w:val="24"/>
        </w:rPr>
        <w:tab/>
        <w:t xml:space="preserve">The ORANGE Group is a mysterious group of scientists that hail from the Orange Islands.  They are all geneticists that want the Orange Islands to be its own independent region with its on Pokemon League, and to accomplish this goal they have decided to create their own regional variants using their advanced knowledge of genetics.  </w:t>
      </w:r>
    </w:p>
    <w:p w14:paraId="194B2EA6" w14:textId="77777777" w:rsidR="008A1961" w:rsidRPr="00442838" w:rsidRDefault="008A1961" w:rsidP="008A1961">
      <w:pPr>
        <w:spacing w:line="360" w:lineRule="auto"/>
        <w:rPr>
          <w:sz w:val="24"/>
          <w:szCs w:val="24"/>
        </w:rPr>
      </w:pPr>
      <w:r w:rsidRPr="00442838">
        <w:rPr>
          <w:sz w:val="24"/>
          <w:szCs w:val="24"/>
        </w:rPr>
        <w:t>Leaders – Dr. David Hall and Dr. Stefan Debbert</w:t>
      </w:r>
    </w:p>
    <w:p w14:paraId="7449534B" w14:textId="77777777" w:rsidR="008A1961" w:rsidRPr="00442838" w:rsidRDefault="008A1961" w:rsidP="008A1961">
      <w:pPr>
        <w:spacing w:line="360" w:lineRule="auto"/>
        <w:jc w:val="center"/>
        <w:rPr>
          <w:sz w:val="24"/>
          <w:szCs w:val="24"/>
        </w:rPr>
      </w:pPr>
      <w:r w:rsidRPr="00442838">
        <w:rPr>
          <w:sz w:val="24"/>
          <w:szCs w:val="24"/>
        </w:rPr>
        <w:t>Orange Island Variants</w:t>
      </w:r>
    </w:p>
    <w:tbl>
      <w:tblPr>
        <w:tblStyle w:val="TableGrid"/>
        <w:tblW w:w="0" w:type="auto"/>
        <w:tblLook w:val="04A0" w:firstRow="1" w:lastRow="0" w:firstColumn="1" w:lastColumn="0" w:noHBand="0" w:noVBand="1"/>
      </w:tblPr>
      <w:tblGrid>
        <w:gridCol w:w="2028"/>
        <w:gridCol w:w="1835"/>
        <w:gridCol w:w="1794"/>
        <w:gridCol w:w="1591"/>
        <w:gridCol w:w="1722"/>
        <w:gridCol w:w="1820"/>
      </w:tblGrid>
      <w:tr w:rsidR="003A5FEF" w:rsidRPr="00442838" w14:paraId="72E4FEF3" w14:textId="77777777" w:rsidTr="003A5FEF">
        <w:tc>
          <w:tcPr>
            <w:tcW w:w="2028" w:type="dxa"/>
          </w:tcPr>
          <w:p w14:paraId="3C0D5EE7" w14:textId="77777777" w:rsidR="003A5FEF" w:rsidRPr="00442838" w:rsidRDefault="003A5FEF" w:rsidP="008A1961">
            <w:pPr>
              <w:spacing w:line="360" w:lineRule="auto"/>
              <w:jc w:val="center"/>
              <w:rPr>
                <w:sz w:val="24"/>
                <w:szCs w:val="24"/>
              </w:rPr>
            </w:pPr>
            <w:r w:rsidRPr="00442838">
              <w:rPr>
                <w:sz w:val="24"/>
                <w:szCs w:val="24"/>
              </w:rPr>
              <w:t>Pokemon</w:t>
            </w:r>
          </w:p>
        </w:tc>
        <w:tc>
          <w:tcPr>
            <w:tcW w:w="1835" w:type="dxa"/>
          </w:tcPr>
          <w:p w14:paraId="67FEAB18" w14:textId="77777777" w:rsidR="003A5FEF" w:rsidRPr="00442838" w:rsidRDefault="003A5FEF" w:rsidP="008A1961">
            <w:pPr>
              <w:spacing w:line="360" w:lineRule="auto"/>
              <w:jc w:val="center"/>
              <w:rPr>
                <w:sz w:val="24"/>
                <w:szCs w:val="24"/>
              </w:rPr>
            </w:pPr>
            <w:r w:rsidRPr="00442838">
              <w:rPr>
                <w:sz w:val="24"/>
                <w:szCs w:val="24"/>
              </w:rPr>
              <w:t>Form Name</w:t>
            </w:r>
          </w:p>
        </w:tc>
        <w:tc>
          <w:tcPr>
            <w:tcW w:w="1794" w:type="dxa"/>
          </w:tcPr>
          <w:p w14:paraId="2FF69621" w14:textId="77777777" w:rsidR="003A5FEF" w:rsidRPr="00442838" w:rsidRDefault="003A5FEF" w:rsidP="008A1961">
            <w:pPr>
              <w:spacing w:line="360" w:lineRule="auto"/>
              <w:jc w:val="center"/>
              <w:rPr>
                <w:sz w:val="24"/>
                <w:szCs w:val="24"/>
              </w:rPr>
            </w:pPr>
            <w:r w:rsidRPr="00442838">
              <w:rPr>
                <w:sz w:val="24"/>
                <w:szCs w:val="24"/>
              </w:rPr>
              <w:t>Types</w:t>
            </w:r>
          </w:p>
        </w:tc>
        <w:tc>
          <w:tcPr>
            <w:tcW w:w="1591" w:type="dxa"/>
          </w:tcPr>
          <w:p w14:paraId="21EA44BC" w14:textId="77777777" w:rsidR="003A5FEF" w:rsidRPr="00442838" w:rsidRDefault="003A5FEF" w:rsidP="008A1961">
            <w:pPr>
              <w:spacing w:line="360" w:lineRule="auto"/>
              <w:jc w:val="center"/>
              <w:rPr>
                <w:sz w:val="24"/>
                <w:szCs w:val="24"/>
              </w:rPr>
            </w:pPr>
            <w:r w:rsidRPr="00442838">
              <w:rPr>
                <w:sz w:val="24"/>
                <w:szCs w:val="24"/>
              </w:rPr>
              <w:t>Abilitys</w:t>
            </w:r>
          </w:p>
        </w:tc>
        <w:tc>
          <w:tcPr>
            <w:tcW w:w="1722" w:type="dxa"/>
          </w:tcPr>
          <w:p w14:paraId="335BA47C" w14:textId="77777777" w:rsidR="003A5FEF" w:rsidRPr="00442838" w:rsidRDefault="003A5FEF" w:rsidP="008A1961">
            <w:pPr>
              <w:spacing w:line="360" w:lineRule="auto"/>
              <w:jc w:val="center"/>
              <w:rPr>
                <w:sz w:val="24"/>
                <w:szCs w:val="24"/>
              </w:rPr>
            </w:pPr>
            <w:r w:rsidRPr="00442838">
              <w:rPr>
                <w:sz w:val="24"/>
                <w:szCs w:val="24"/>
              </w:rPr>
              <w:t>Base Stats</w:t>
            </w:r>
          </w:p>
        </w:tc>
        <w:tc>
          <w:tcPr>
            <w:tcW w:w="1820" w:type="dxa"/>
          </w:tcPr>
          <w:p w14:paraId="5DC1E7C3" w14:textId="77777777" w:rsidR="003A5FEF" w:rsidRPr="00442838" w:rsidRDefault="003A5FEF" w:rsidP="008A1961">
            <w:pPr>
              <w:spacing w:line="360" w:lineRule="auto"/>
              <w:jc w:val="center"/>
              <w:rPr>
                <w:sz w:val="24"/>
                <w:szCs w:val="24"/>
              </w:rPr>
            </w:pPr>
            <w:r w:rsidRPr="00442838">
              <w:rPr>
                <w:sz w:val="24"/>
                <w:szCs w:val="24"/>
              </w:rPr>
              <w:t>Location</w:t>
            </w:r>
          </w:p>
        </w:tc>
      </w:tr>
      <w:tr w:rsidR="003A5FEF" w:rsidRPr="00442838" w14:paraId="58B8D72B" w14:textId="77777777" w:rsidTr="003A5FEF">
        <w:tc>
          <w:tcPr>
            <w:tcW w:w="2028" w:type="dxa"/>
          </w:tcPr>
          <w:p w14:paraId="5615ABAF" w14:textId="77777777" w:rsidR="003A5FEF" w:rsidRPr="00442838" w:rsidRDefault="003A5FEF" w:rsidP="008A1961">
            <w:pPr>
              <w:spacing w:line="360" w:lineRule="auto"/>
              <w:jc w:val="center"/>
              <w:rPr>
                <w:sz w:val="24"/>
                <w:szCs w:val="24"/>
              </w:rPr>
            </w:pPr>
            <w:r w:rsidRPr="00442838">
              <w:rPr>
                <w:sz w:val="24"/>
                <w:szCs w:val="24"/>
              </w:rPr>
              <w:t>Butterfree</w:t>
            </w:r>
          </w:p>
        </w:tc>
        <w:tc>
          <w:tcPr>
            <w:tcW w:w="1835" w:type="dxa"/>
          </w:tcPr>
          <w:p w14:paraId="186838B6" w14:textId="77777777" w:rsidR="003A5FEF" w:rsidRPr="00442838" w:rsidRDefault="003A5FEF" w:rsidP="008A1961">
            <w:pPr>
              <w:spacing w:line="360" w:lineRule="auto"/>
              <w:jc w:val="center"/>
              <w:rPr>
                <w:sz w:val="24"/>
                <w:szCs w:val="24"/>
              </w:rPr>
            </w:pPr>
            <w:r w:rsidRPr="00442838">
              <w:rPr>
                <w:sz w:val="24"/>
                <w:szCs w:val="24"/>
              </w:rPr>
              <w:t>Frostfree</w:t>
            </w:r>
          </w:p>
        </w:tc>
        <w:tc>
          <w:tcPr>
            <w:tcW w:w="1794" w:type="dxa"/>
          </w:tcPr>
          <w:p w14:paraId="71545350" w14:textId="77777777" w:rsidR="003A5FEF" w:rsidRPr="00442838" w:rsidRDefault="003A5FEF" w:rsidP="008A1961">
            <w:pPr>
              <w:spacing w:line="360" w:lineRule="auto"/>
              <w:jc w:val="center"/>
              <w:rPr>
                <w:sz w:val="24"/>
                <w:szCs w:val="24"/>
              </w:rPr>
            </w:pPr>
            <w:r w:rsidRPr="00442838">
              <w:rPr>
                <w:sz w:val="24"/>
                <w:szCs w:val="24"/>
              </w:rPr>
              <w:t>Ice/Bug</w:t>
            </w:r>
          </w:p>
        </w:tc>
        <w:tc>
          <w:tcPr>
            <w:tcW w:w="1591" w:type="dxa"/>
          </w:tcPr>
          <w:p w14:paraId="4B0D22EA" w14:textId="77777777" w:rsidR="003A5FEF" w:rsidRPr="00442838" w:rsidRDefault="003A5FEF" w:rsidP="008A1961">
            <w:pPr>
              <w:spacing w:line="360" w:lineRule="auto"/>
              <w:jc w:val="center"/>
              <w:rPr>
                <w:sz w:val="24"/>
                <w:szCs w:val="24"/>
              </w:rPr>
            </w:pPr>
          </w:p>
        </w:tc>
        <w:tc>
          <w:tcPr>
            <w:tcW w:w="1722" w:type="dxa"/>
          </w:tcPr>
          <w:p w14:paraId="520158C7" w14:textId="77777777" w:rsidR="003A5FEF" w:rsidRPr="00442838" w:rsidRDefault="003A5FEF" w:rsidP="008A1961">
            <w:pPr>
              <w:spacing w:line="360" w:lineRule="auto"/>
              <w:jc w:val="center"/>
              <w:rPr>
                <w:sz w:val="24"/>
                <w:szCs w:val="24"/>
              </w:rPr>
            </w:pPr>
          </w:p>
        </w:tc>
        <w:tc>
          <w:tcPr>
            <w:tcW w:w="1820" w:type="dxa"/>
          </w:tcPr>
          <w:p w14:paraId="18B7A81B" w14:textId="77777777" w:rsidR="003A5FEF" w:rsidRPr="00442838" w:rsidRDefault="003A5FEF" w:rsidP="008A1961">
            <w:pPr>
              <w:spacing w:line="360" w:lineRule="auto"/>
              <w:jc w:val="center"/>
              <w:rPr>
                <w:sz w:val="24"/>
                <w:szCs w:val="24"/>
              </w:rPr>
            </w:pPr>
            <w:r w:rsidRPr="00442838">
              <w:rPr>
                <w:sz w:val="24"/>
                <w:szCs w:val="24"/>
              </w:rPr>
              <w:t>Viridian Forest</w:t>
            </w:r>
          </w:p>
        </w:tc>
      </w:tr>
      <w:tr w:rsidR="003A5FEF" w:rsidRPr="00442838" w14:paraId="25134118" w14:textId="77777777" w:rsidTr="003A5FEF">
        <w:tc>
          <w:tcPr>
            <w:tcW w:w="2028" w:type="dxa"/>
          </w:tcPr>
          <w:p w14:paraId="462371C6" w14:textId="77777777" w:rsidR="003A5FEF" w:rsidRPr="00442838" w:rsidRDefault="003A5FEF" w:rsidP="008A1961">
            <w:pPr>
              <w:spacing w:line="360" w:lineRule="auto"/>
              <w:jc w:val="center"/>
              <w:rPr>
                <w:sz w:val="24"/>
                <w:szCs w:val="24"/>
              </w:rPr>
            </w:pPr>
          </w:p>
        </w:tc>
        <w:tc>
          <w:tcPr>
            <w:tcW w:w="1835" w:type="dxa"/>
          </w:tcPr>
          <w:p w14:paraId="58D09B02" w14:textId="77777777" w:rsidR="003A5FEF" w:rsidRPr="00442838" w:rsidRDefault="003A5FEF" w:rsidP="008A1961">
            <w:pPr>
              <w:spacing w:line="360" w:lineRule="auto"/>
              <w:jc w:val="center"/>
              <w:rPr>
                <w:sz w:val="24"/>
                <w:szCs w:val="24"/>
              </w:rPr>
            </w:pPr>
          </w:p>
        </w:tc>
        <w:tc>
          <w:tcPr>
            <w:tcW w:w="1794" w:type="dxa"/>
          </w:tcPr>
          <w:p w14:paraId="55D79303" w14:textId="77777777" w:rsidR="003A5FEF" w:rsidRPr="00442838" w:rsidRDefault="003A5FEF" w:rsidP="008A1961">
            <w:pPr>
              <w:spacing w:line="360" w:lineRule="auto"/>
              <w:jc w:val="center"/>
              <w:rPr>
                <w:sz w:val="24"/>
                <w:szCs w:val="24"/>
              </w:rPr>
            </w:pPr>
          </w:p>
        </w:tc>
        <w:tc>
          <w:tcPr>
            <w:tcW w:w="1591" w:type="dxa"/>
          </w:tcPr>
          <w:p w14:paraId="4A2FBA86" w14:textId="77777777" w:rsidR="003A5FEF" w:rsidRPr="00442838" w:rsidRDefault="003A5FEF" w:rsidP="008A1961">
            <w:pPr>
              <w:spacing w:line="360" w:lineRule="auto"/>
              <w:jc w:val="center"/>
              <w:rPr>
                <w:sz w:val="24"/>
                <w:szCs w:val="24"/>
              </w:rPr>
            </w:pPr>
          </w:p>
        </w:tc>
        <w:tc>
          <w:tcPr>
            <w:tcW w:w="1722" w:type="dxa"/>
          </w:tcPr>
          <w:p w14:paraId="241377C1" w14:textId="77777777" w:rsidR="003A5FEF" w:rsidRPr="00442838" w:rsidRDefault="003A5FEF" w:rsidP="008A1961">
            <w:pPr>
              <w:spacing w:line="360" w:lineRule="auto"/>
              <w:jc w:val="center"/>
              <w:rPr>
                <w:sz w:val="24"/>
                <w:szCs w:val="24"/>
              </w:rPr>
            </w:pPr>
          </w:p>
        </w:tc>
        <w:tc>
          <w:tcPr>
            <w:tcW w:w="1820" w:type="dxa"/>
          </w:tcPr>
          <w:p w14:paraId="19E5EF1F" w14:textId="77777777" w:rsidR="003A5FEF" w:rsidRPr="00442838" w:rsidRDefault="003A5FEF" w:rsidP="008A1961">
            <w:pPr>
              <w:spacing w:line="360" w:lineRule="auto"/>
              <w:jc w:val="center"/>
              <w:rPr>
                <w:sz w:val="24"/>
                <w:szCs w:val="24"/>
              </w:rPr>
            </w:pPr>
          </w:p>
        </w:tc>
      </w:tr>
      <w:tr w:rsidR="003A5FEF" w:rsidRPr="00442838" w14:paraId="103748BC" w14:textId="77777777" w:rsidTr="003A5FEF">
        <w:tc>
          <w:tcPr>
            <w:tcW w:w="2028" w:type="dxa"/>
          </w:tcPr>
          <w:p w14:paraId="6EB4FE79" w14:textId="77777777" w:rsidR="003A5FEF" w:rsidRPr="00442838" w:rsidRDefault="003A5FEF" w:rsidP="008A1961">
            <w:pPr>
              <w:spacing w:line="360" w:lineRule="auto"/>
              <w:jc w:val="center"/>
              <w:rPr>
                <w:sz w:val="24"/>
                <w:szCs w:val="24"/>
              </w:rPr>
            </w:pPr>
          </w:p>
        </w:tc>
        <w:tc>
          <w:tcPr>
            <w:tcW w:w="1835" w:type="dxa"/>
          </w:tcPr>
          <w:p w14:paraId="3093501C" w14:textId="77777777" w:rsidR="003A5FEF" w:rsidRPr="00442838" w:rsidRDefault="003A5FEF" w:rsidP="008A1961">
            <w:pPr>
              <w:spacing w:line="360" w:lineRule="auto"/>
              <w:jc w:val="center"/>
              <w:rPr>
                <w:sz w:val="24"/>
                <w:szCs w:val="24"/>
              </w:rPr>
            </w:pPr>
          </w:p>
        </w:tc>
        <w:tc>
          <w:tcPr>
            <w:tcW w:w="1794" w:type="dxa"/>
          </w:tcPr>
          <w:p w14:paraId="1E75083B" w14:textId="77777777" w:rsidR="003A5FEF" w:rsidRPr="00442838" w:rsidRDefault="003A5FEF" w:rsidP="008A1961">
            <w:pPr>
              <w:spacing w:line="360" w:lineRule="auto"/>
              <w:jc w:val="center"/>
              <w:rPr>
                <w:sz w:val="24"/>
                <w:szCs w:val="24"/>
              </w:rPr>
            </w:pPr>
          </w:p>
        </w:tc>
        <w:tc>
          <w:tcPr>
            <w:tcW w:w="1591" w:type="dxa"/>
          </w:tcPr>
          <w:p w14:paraId="0AC992E8" w14:textId="77777777" w:rsidR="003A5FEF" w:rsidRPr="00442838" w:rsidRDefault="003A5FEF" w:rsidP="008A1961">
            <w:pPr>
              <w:spacing w:line="360" w:lineRule="auto"/>
              <w:jc w:val="center"/>
              <w:rPr>
                <w:sz w:val="24"/>
                <w:szCs w:val="24"/>
              </w:rPr>
            </w:pPr>
          </w:p>
        </w:tc>
        <w:tc>
          <w:tcPr>
            <w:tcW w:w="1722" w:type="dxa"/>
          </w:tcPr>
          <w:p w14:paraId="72158F17" w14:textId="77777777" w:rsidR="003A5FEF" w:rsidRPr="00442838" w:rsidRDefault="003A5FEF" w:rsidP="008A1961">
            <w:pPr>
              <w:spacing w:line="360" w:lineRule="auto"/>
              <w:jc w:val="center"/>
              <w:rPr>
                <w:sz w:val="24"/>
                <w:szCs w:val="24"/>
              </w:rPr>
            </w:pPr>
          </w:p>
        </w:tc>
        <w:tc>
          <w:tcPr>
            <w:tcW w:w="1820" w:type="dxa"/>
          </w:tcPr>
          <w:p w14:paraId="401F6A21" w14:textId="77777777" w:rsidR="003A5FEF" w:rsidRPr="00442838" w:rsidRDefault="003A5FEF" w:rsidP="008A1961">
            <w:pPr>
              <w:spacing w:line="360" w:lineRule="auto"/>
              <w:jc w:val="center"/>
              <w:rPr>
                <w:sz w:val="24"/>
                <w:szCs w:val="24"/>
              </w:rPr>
            </w:pPr>
          </w:p>
        </w:tc>
      </w:tr>
      <w:tr w:rsidR="003A5FEF" w:rsidRPr="00442838" w14:paraId="2D540D1A" w14:textId="77777777" w:rsidTr="003A5FEF">
        <w:tc>
          <w:tcPr>
            <w:tcW w:w="2028" w:type="dxa"/>
          </w:tcPr>
          <w:p w14:paraId="33EE187C" w14:textId="77777777" w:rsidR="003A5FEF" w:rsidRPr="00442838" w:rsidRDefault="003A5FEF" w:rsidP="008A1961">
            <w:pPr>
              <w:spacing w:line="360" w:lineRule="auto"/>
              <w:jc w:val="center"/>
              <w:rPr>
                <w:sz w:val="24"/>
                <w:szCs w:val="24"/>
              </w:rPr>
            </w:pPr>
          </w:p>
        </w:tc>
        <w:tc>
          <w:tcPr>
            <w:tcW w:w="1835" w:type="dxa"/>
          </w:tcPr>
          <w:p w14:paraId="502E0BC3" w14:textId="77777777" w:rsidR="003A5FEF" w:rsidRPr="00442838" w:rsidRDefault="003A5FEF" w:rsidP="008A1961">
            <w:pPr>
              <w:spacing w:line="360" w:lineRule="auto"/>
              <w:jc w:val="center"/>
              <w:rPr>
                <w:sz w:val="24"/>
                <w:szCs w:val="24"/>
              </w:rPr>
            </w:pPr>
          </w:p>
        </w:tc>
        <w:tc>
          <w:tcPr>
            <w:tcW w:w="1794" w:type="dxa"/>
          </w:tcPr>
          <w:p w14:paraId="118612F5" w14:textId="77777777" w:rsidR="003A5FEF" w:rsidRPr="00442838" w:rsidRDefault="003A5FEF" w:rsidP="008A1961">
            <w:pPr>
              <w:spacing w:line="360" w:lineRule="auto"/>
              <w:jc w:val="center"/>
              <w:rPr>
                <w:sz w:val="24"/>
                <w:szCs w:val="24"/>
              </w:rPr>
            </w:pPr>
          </w:p>
        </w:tc>
        <w:tc>
          <w:tcPr>
            <w:tcW w:w="1591" w:type="dxa"/>
          </w:tcPr>
          <w:p w14:paraId="5F91EFAF" w14:textId="77777777" w:rsidR="003A5FEF" w:rsidRPr="00442838" w:rsidRDefault="003A5FEF" w:rsidP="008A1961">
            <w:pPr>
              <w:spacing w:line="360" w:lineRule="auto"/>
              <w:jc w:val="center"/>
              <w:rPr>
                <w:sz w:val="24"/>
                <w:szCs w:val="24"/>
              </w:rPr>
            </w:pPr>
          </w:p>
        </w:tc>
        <w:tc>
          <w:tcPr>
            <w:tcW w:w="1722" w:type="dxa"/>
          </w:tcPr>
          <w:p w14:paraId="7CA4ECA1" w14:textId="77777777" w:rsidR="003A5FEF" w:rsidRPr="00442838" w:rsidRDefault="003A5FEF" w:rsidP="008A1961">
            <w:pPr>
              <w:spacing w:line="360" w:lineRule="auto"/>
              <w:jc w:val="center"/>
              <w:rPr>
                <w:sz w:val="24"/>
                <w:szCs w:val="24"/>
              </w:rPr>
            </w:pPr>
          </w:p>
        </w:tc>
        <w:tc>
          <w:tcPr>
            <w:tcW w:w="1820" w:type="dxa"/>
          </w:tcPr>
          <w:p w14:paraId="5E16D772" w14:textId="77777777" w:rsidR="003A5FEF" w:rsidRPr="00442838" w:rsidRDefault="003A5FEF" w:rsidP="008A1961">
            <w:pPr>
              <w:spacing w:line="360" w:lineRule="auto"/>
              <w:jc w:val="center"/>
              <w:rPr>
                <w:sz w:val="24"/>
                <w:szCs w:val="24"/>
              </w:rPr>
            </w:pPr>
          </w:p>
        </w:tc>
      </w:tr>
      <w:tr w:rsidR="003A5FEF" w:rsidRPr="00442838" w14:paraId="2ED2BED1" w14:textId="77777777" w:rsidTr="003A5FEF">
        <w:tc>
          <w:tcPr>
            <w:tcW w:w="2028" w:type="dxa"/>
          </w:tcPr>
          <w:p w14:paraId="0C876C60" w14:textId="77777777" w:rsidR="003A5FEF" w:rsidRPr="00442838" w:rsidRDefault="003A5FEF" w:rsidP="008A1961">
            <w:pPr>
              <w:spacing w:line="360" w:lineRule="auto"/>
              <w:jc w:val="center"/>
              <w:rPr>
                <w:sz w:val="24"/>
                <w:szCs w:val="24"/>
              </w:rPr>
            </w:pPr>
          </w:p>
        </w:tc>
        <w:tc>
          <w:tcPr>
            <w:tcW w:w="1835" w:type="dxa"/>
          </w:tcPr>
          <w:p w14:paraId="42554EC1" w14:textId="77777777" w:rsidR="003A5FEF" w:rsidRPr="00442838" w:rsidRDefault="003A5FEF" w:rsidP="008A1961">
            <w:pPr>
              <w:spacing w:line="360" w:lineRule="auto"/>
              <w:jc w:val="center"/>
              <w:rPr>
                <w:sz w:val="24"/>
                <w:szCs w:val="24"/>
              </w:rPr>
            </w:pPr>
          </w:p>
        </w:tc>
        <w:tc>
          <w:tcPr>
            <w:tcW w:w="1794" w:type="dxa"/>
          </w:tcPr>
          <w:p w14:paraId="5DBB1E93" w14:textId="77777777" w:rsidR="003A5FEF" w:rsidRPr="00442838" w:rsidRDefault="003A5FEF" w:rsidP="008A1961">
            <w:pPr>
              <w:spacing w:line="360" w:lineRule="auto"/>
              <w:jc w:val="center"/>
              <w:rPr>
                <w:sz w:val="24"/>
                <w:szCs w:val="24"/>
              </w:rPr>
            </w:pPr>
          </w:p>
        </w:tc>
        <w:tc>
          <w:tcPr>
            <w:tcW w:w="1591" w:type="dxa"/>
          </w:tcPr>
          <w:p w14:paraId="6E90CCC9" w14:textId="77777777" w:rsidR="003A5FEF" w:rsidRPr="00442838" w:rsidRDefault="003A5FEF" w:rsidP="008A1961">
            <w:pPr>
              <w:spacing w:line="360" w:lineRule="auto"/>
              <w:jc w:val="center"/>
              <w:rPr>
                <w:sz w:val="24"/>
                <w:szCs w:val="24"/>
              </w:rPr>
            </w:pPr>
          </w:p>
        </w:tc>
        <w:tc>
          <w:tcPr>
            <w:tcW w:w="1722" w:type="dxa"/>
          </w:tcPr>
          <w:p w14:paraId="440D1DA0" w14:textId="77777777" w:rsidR="003A5FEF" w:rsidRPr="00442838" w:rsidRDefault="003A5FEF" w:rsidP="008A1961">
            <w:pPr>
              <w:spacing w:line="360" w:lineRule="auto"/>
              <w:jc w:val="center"/>
              <w:rPr>
                <w:sz w:val="24"/>
                <w:szCs w:val="24"/>
              </w:rPr>
            </w:pPr>
          </w:p>
        </w:tc>
        <w:tc>
          <w:tcPr>
            <w:tcW w:w="1820" w:type="dxa"/>
          </w:tcPr>
          <w:p w14:paraId="46365E76" w14:textId="77777777" w:rsidR="003A5FEF" w:rsidRPr="00442838" w:rsidRDefault="003A5FEF" w:rsidP="008A1961">
            <w:pPr>
              <w:spacing w:line="360" w:lineRule="auto"/>
              <w:jc w:val="center"/>
              <w:rPr>
                <w:sz w:val="24"/>
                <w:szCs w:val="24"/>
              </w:rPr>
            </w:pPr>
          </w:p>
        </w:tc>
      </w:tr>
      <w:tr w:rsidR="003A5FEF" w:rsidRPr="00442838" w14:paraId="16CC97B9" w14:textId="77777777" w:rsidTr="003A5FEF">
        <w:tc>
          <w:tcPr>
            <w:tcW w:w="2028" w:type="dxa"/>
          </w:tcPr>
          <w:p w14:paraId="65EF2B9E" w14:textId="77777777" w:rsidR="003A5FEF" w:rsidRPr="00442838" w:rsidRDefault="003A5FEF" w:rsidP="008A1961">
            <w:pPr>
              <w:spacing w:line="360" w:lineRule="auto"/>
              <w:jc w:val="center"/>
              <w:rPr>
                <w:sz w:val="24"/>
                <w:szCs w:val="24"/>
              </w:rPr>
            </w:pPr>
          </w:p>
        </w:tc>
        <w:tc>
          <w:tcPr>
            <w:tcW w:w="1835" w:type="dxa"/>
          </w:tcPr>
          <w:p w14:paraId="2369487B" w14:textId="77777777" w:rsidR="003A5FEF" w:rsidRPr="00442838" w:rsidRDefault="003A5FEF" w:rsidP="008A1961">
            <w:pPr>
              <w:spacing w:line="360" w:lineRule="auto"/>
              <w:jc w:val="center"/>
              <w:rPr>
                <w:sz w:val="24"/>
                <w:szCs w:val="24"/>
              </w:rPr>
            </w:pPr>
          </w:p>
        </w:tc>
        <w:tc>
          <w:tcPr>
            <w:tcW w:w="1794" w:type="dxa"/>
          </w:tcPr>
          <w:p w14:paraId="190E68BC" w14:textId="77777777" w:rsidR="003A5FEF" w:rsidRPr="00442838" w:rsidRDefault="003A5FEF" w:rsidP="008A1961">
            <w:pPr>
              <w:spacing w:line="360" w:lineRule="auto"/>
              <w:jc w:val="center"/>
              <w:rPr>
                <w:sz w:val="24"/>
                <w:szCs w:val="24"/>
              </w:rPr>
            </w:pPr>
          </w:p>
        </w:tc>
        <w:tc>
          <w:tcPr>
            <w:tcW w:w="1591" w:type="dxa"/>
          </w:tcPr>
          <w:p w14:paraId="58D4A3CD" w14:textId="77777777" w:rsidR="003A5FEF" w:rsidRPr="00442838" w:rsidRDefault="003A5FEF" w:rsidP="008A1961">
            <w:pPr>
              <w:spacing w:line="360" w:lineRule="auto"/>
              <w:jc w:val="center"/>
              <w:rPr>
                <w:sz w:val="24"/>
                <w:szCs w:val="24"/>
              </w:rPr>
            </w:pPr>
          </w:p>
        </w:tc>
        <w:tc>
          <w:tcPr>
            <w:tcW w:w="1722" w:type="dxa"/>
          </w:tcPr>
          <w:p w14:paraId="709CCF74" w14:textId="77777777" w:rsidR="003A5FEF" w:rsidRPr="00442838" w:rsidRDefault="003A5FEF" w:rsidP="008A1961">
            <w:pPr>
              <w:spacing w:line="360" w:lineRule="auto"/>
              <w:jc w:val="center"/>
              <w:rPr>
                <w:sz w:val="24"/>
                <w:szCs w:val="24"/>
              </w:rPr>
            </w:pPr>
          </w:p>
        </w:tc>
        <w:tc>
          <w:tcPr>
            <w:tcW w:w="1820" w:type="dxa"/>
          </w:tcPr>
          <w:p w14:paraId="4ACF8921" w14:textId="77777777" w:rsidR="003A5FEF" w:rsidRPr="00442838" w:rsidRDefault="003A5FEF" w:rsidP="008A1961">
            <w:pPr>
              <w:spacing w:line="360" w:lineRule="auto"/>
              <w:jc w:val="center"/>
              <w:rPr>
                <w:sz w:val="24"/>
                <w:szCs w:val="24"/>
              </w:rPr>
            </w:pPr>
          </w:p>
        </w:tc>
      </w:tr>
      <w:tr w:rsidR="003A5FEF" w:rsidRPr="00442838" w14:paraId="310B9FCC" w14:textId="77777777" w:rsidTr="003A5FEF">
        <w:tc>
          <w:tcPr>
            <w:tcW w:w="2028" w:type="dxa"/>
          </w:tcPr>
          <w:p w14:paraId="41E55ACA" w14:textId="77777777" w:rsidR="003A5FEF" w:rsidRPr="00442838" w:rsidRDefault="003A5FEF" w:rsidP="008A1961">
            <w:pPr>
              <w:spacing w:line="360" w:lineRule="auto"/>
              <w:jc w:val="center"/>
              <w:rPr>
                <w:sz w:val="24"/>
                <w:szCs w:val="24"/>
              </w:rPr>
            </w:pPr>
          </w:p>
        </w:tc>
        <w:tc>
          <w:tcPr>
            <w:tcW w:w="1835" w:type="dxa"/>
          </w:tcPr>
          <w:p w14:paraId="16D8D545" w14:textId="77777777" w:rsidR="003A5FEF" w:rsidRPr="00442838" w:rsidRDefault="003A5FEF" w:rsidP="008A1961">
            <w:pPr>
              <w:spacing w:line="360" w:lineRule="auto"/>
              <w:jc w:val="center"/>
              <w:rPr>
                <w:sz w:val="24"/>
                <w:szCs w:val="24"/>
              </w:rPr>
            </w:pPr>
          </w:p>
        </w:tc>
        <w:tc>
          <w:tcPr>
            <w:tcW w:w="1794" w:type="dxa"/>
          </w:tcPr>
          <w:p w14:paraId="177A8266" w14:textId="77777777" w:rsidR="003A5FEF" w:rsidRPr="00442838" w:rsidRDefault="003A5FEF" w:rsidP="008A1961">
            <w:pPr>
              <w:spacing w:line="360" w:lineRule="auto"/>
              <w:jc w:val="center"/>
              <w:rPr>
                <w:sz w:val="24"/>
                <w:szCs w:val="24"/>
              </w:rPr>
            </w:pPr>
          </w:p>
        </w:tc>
        <w:tc>
          <w:tcPr>
            <w:tcW w:w="1591" w:type="dxa"/>
          </w:tcPr>
          <w:p w14:paraId="51E93DB9" w14:textId="77777777" w:rsidR="003A5FEF" w:rsidRPr="00442838" w:rsidRDefault="003A5FEF" w:rsidP="008A1961">
            <w:pPr>
              <w:spacing w:line="360" w:lineRule="auto"/>
              <w:jc w:val="center"/>
              <w:rPr>
                <w:sz w:val="24"/>
                <w:szCs w:val="24"/>
              </w:rPr>
            </w:pPr>
          </w:p>
        </w:tc>
        <w:tc>
          <w:tcPr>
            <w:tcW w:w="1722" w:type="dxa"/>
          </w:tcPr>
          <w:p w14:paraId="7BF1C4A9" w14:textId="77777777" w:rsidR="003A5FEF" w:rsidRPr="00442838" w:rsidRDefault="003A5FEF" w:rsidP="008A1961">
            <w:pPr>
              <w:spacing w:line="360" w:lineRule="auto"/>
              <w:jc w:val="center"/>
              <w:rPr>
                <w:sz w:val="24"/>
                <w:szCs w:val="24"/>
              </w:rPr>
            </w:pPr>
          </w:p>
        </w:tc>
        <w:tc>
          <w:tcPr>
            <w:tcW w:w="1820" w:type="dxa"/>
          </w:tcPr>
          <w:p w14:paraId="05127B2A" w14:textId="77777777" w:rsidR="003A5FEF" w:rsidRPr="00442838" w:rsidRDefault="003A5FEF" w:rsidP="008A1961">
            <w:pPr>
              <w:spacing w:line="360" w:lineRule="auto"/>
              <w:jc w:val="center"/>
              <w:rPr>
                <w:sz w:val="24"/>
                <w:szCs w:val="24"/>
              </w:rPr>
            </w:pPr>
          </w:p>
        </w:tc>
      </w:tr>
    </w:tbl>
    <w:p w14:paraId="25FE2F06" w14:textId="77777777" w:rsidR="008A1961" w:rsidRPr="00442838" w:rsidRDefault="008A1961" w:rsidP="008A1961">
      <w:pPr>
        <w:spacing w:line="360" w:lineRule="auto"/>
        <w:rPr>
          <w:sz w:val="24"/>
          <w:szCs w:val="24"/>
        </w:rPr>
      </w:pPr>
    </w:p>
    <w:p w14:paraId="235ED1D2" w14:textId="77777777" w:rsidR="00A80CA7" w:rsidRPr="00442838" w:rsidRDefault="00A80CA7">
      <w:pPr>
        <w:rPr>
          <w:sz w:val="28"/>
        </w:rPr>
      </w:pPr>
      <w:r w:rsidRPr="00442838">
        <w:rPr>
          <w:sz w:val="28"/>
        </w:rPr>
        <w:br w:type="page"/>
      </w:r>
    </w:p>
    <w:p w14:paraId="07A43A90" w14:textId="77777777" w:rsidR="00A80CA7" w:rsidRPr="00442838" w:rsidRDefault="00A80CA7" w:rsidP="00A80CA7">
      <w:pPr>
        <w:spacing w:line="360" w:lineRule="auto"/>
        <w:jc w:val="center"/>
        <w:rPr>
          <w:sz w:val="28"/>
        </w:rPr>
      </w:pPr>
      <w:r w:rsidRPr="00442838">
        <w:rPr>
          <w:sz w:val="28"/>
        </w:rPr>
        <w:lastRenderedPageBreak/>
        <w:t xml:space="preserve">Mega </w:t>
      </w:r>
      <w:commentRangeStart w:id="11"/>
      <w:r w:rsidRPr="00442838">
        <w:rPr>
          <w:sz w:val="28"/>
        </w:rPr>
        <w:t>Evolution</w:t>
      </w:r>
      <w:commentRangeEnd w:id="11"/>
      <w:r w:rsidR="00227386" w:rsidRPr="00442838">
        <w:rPr>
          <w:rStyle w:val="CommentReference"/>
        </w:rPr>
        <w:commentReference w:id="11"/>
      </w:r>
    </w:p>
    <w:p w14:paraId="42674E8D" w14:textId="77777777" w:rsidR="003A5FEF" w:rsidRPr="00442838" w:rsidRDefault="003A5FEF" w:rsidP="003A5FEF">
      <w:pPr>
        <w:spacing w:line="360" w:lineRule="auto"/>
        <w:rPr>
          <w:sz w:val="24"/>
        </w:rPr>
      </w:pPr>
      <w:r w:rsidRPr="00442838">
        <w:rPr>
          <w:sz w:val="24"/>
        </w:rPr>
        <w:tab/>
        <w:t xml:space="preserve">Mega Evolution returns in Pokemon Heart and Soul with several new Pokemon gaining Mega Evolutions.  All Previous Mega Evolutions will also be available in game.  Mega Evolution will not be available until the second half of the game, much like in the Sun and Moon series.  </w:t>
      </w:r>
    </w:p>
    <w:p w14:paraId="103D3F75" w14:textId="77777777" w:rsidR="003A5FEF" w:rsidRPr="00442838" w:rsidRDefault="003A5FEF" w:rsidP="003A5FEF">
      <w:pPr>
        <w:spacing w:line="360" w:lineRule="auto"/>
        <w:rPr>
          <w:sz w:val="24"/>
        </w:rPr>
      </w:pPr>
    </w:p>
    <w:p w14:paraId="18B822E1" w14:textId="77777777" w:rsidR="003A5FEF" w:rsidRPr="00442838" w:rsidRDefault="003A5FEF" w:rsidP="003A5FEF">
      <w:pPr>
        <w:spacing w:line="360" w:lineRule="auto"/>
        <w:jc w:val="center"/>
        <w:rPr>
          <w:sz w:val="24"/>
        </w:rPr>
      </w:pPr>
      <w:r w:rsidRPr="00442838">
        <w:rPr>
          <w:sz w:val="24"/>
        </w:rPr>
        <w:t>New Mega Forms</w:t>
      </w:r>
    </w:p>
    <w:tbl>
      <w:tblPr>
        <w:tblStyle w:val="TableGrid"/>
        <w:tblW w:w="0" w:type="auto"/>
        <w:tblLook w:val="04A0" w:firstRow="1" w:lastRow="0" w:firstColumn="1" w:lastColumn="0" w:noHBand="0" w:noVBand="1"/>
      </w:tblPr>
      <w:tblGrid>
        <w:gridCol w:w="2295"/>
        <w:gridCol w:w="2201"/>
        <w:gridCol w:w="2180"/>
        <w:gridCol w:w="2057"/>
        <w:gridCol w:w="2057"/>
      </w:tblGrid>
      <w:tr w:rsidR="003A5FEF" w:rsidRPr="00442838" w14:paraId="4EE456FE" w14:textId="77777777" w:rsidTr="003A5FEF">
        <w:tc>
          <w:tcPr>
            <w:tcW w:w="2295" w:type="dxa"/>
          </w:tcPr>
          <w:p w14:paraId="6B1ECE21" w14:textId="77777777" w:rsidR="003A5FEF" w:rsidRPr="00442838" w:rsidRDefault="003A5FEF" w:rsidP="003A5FEF">
            <w:pPr>
              <w:spacing w:line="360" w:lineRule="auto"/>
              <w:jc w:val="center"/>
              <w:rPr>
                <w:sz w:val="24"/>
              </w:rPr>
            </w:pPr>
            <w:r w:rsidRPr="00442838">
              <w:rPr>
                <w:sz w:val="24"/>
              </w:rPr>
              <w:t>Pokemon</w:t>
            </w:r>
          </w:p>
        </w:tc>
        <w:tc>
          <w:tcPr>
            <w:tcW w:w="2201" w:type="dxa"/>
          </w:tcPr>
          <w:p w14:paraId="17D6B144" w14:textId="77777777" w:rsidR="003A5FEF" w:rsidRPr="00442838" w:rsidRDefault="003A5FEF" w:rsidP="003A5FEF">
            <w:pPr>
              <w:spacing w:line="360" w:lineRule="auto"/>
              <w:jc w:val="center"/>
              <w:rPr>
                <w:sz w:val="24"/>
              </w:rPr>
            </w:pPr>
            <w:r w:rsidRPr="00442838">
              <w:rPr>
                <w:sz w:val="24"/>
              </w:rPr>
              <w:t>Mega Stone</w:t>
            </w:r>
          </w:p>
        </w:tc>
        <w:tc>
          <w:tcPr>
            <w:tcW w:w="2180" w:type="dxa"/>
          </w:tcPr>
          <w:p w14:paraId="225B3920" w14:textId="77777777" w:rsidR="003A5FEF" w:rsidRPr="00442838" w:rsidRDefault="003A5FEF" w:rsidP="003A5FEF">
            <w:pPr>
              <w:spacing w:line="360" w:lineRule="auto"/>
              <w:jc w:val="center"/>
              <w:rPr>
                <w:sz w:val="24"/>
              </w:rPr>
            </w:pPr>
            <w:r w:rsidRPr="00442838">
              <w:rPr>
                <w:sz w:val="24"/>
              </w:rPr>
              <w:t>Base Stats</w:t>
            </w:r>
          </w:p>
        </w:tc>
        <w:tc>
          <w:tcPr>
            <w:tcW w:w="2057" w:type="dxa"/>
          </w:tcPr>
          <w:p w14:paraId="20AB35AD" w14:textId="77777777" w:rsidR="003A5FEF" w:rsidRPr="00442838" w:rsidRDefault="003A5FEF" w:rsidP="003A5FEF">
            <w:pPr>
              <w:spacing w:line="360" w:lineRule="auto"/>
              <w:jc w:val="center"/>
              <w:rPr>
                <w:sz w:val="24"/>
              </w:rPr>
            </w:pPr>
            <w:r w:rsidRPr="00442838">
              <w:rPr>
                <w:sz w:val="24"/>
              </w:rPr>
              <w:t>Types</w:t>
            </w:r>
          </w:p>
        </w:tc>
        <w:tc>
          <w:tcPr>
            <w:tcW w:w="2057" w:type="dxa"/>
          </w:tcPr>
          <w:p w14:paraId="6336F866" w14:textId="77777777" w:rsidR="003A5FEF" w:rsidRPr="00442838" w:rsidRDefault="003A5FEF" w:rsidP="003A5FEF">
            <w:pPr>
              <w:spacing w:line="360" w:lineRule="auto"/>
              <w:jc w:val="center"/>
              <w:rPr>
                <w:sz w:val="24"/>
              </w:rPr>
            </w:pPr>
            <w:r w:rsidRPr="00442838">
              <w:rPr>
                <w:sz w:val="24"/>
              </w:rPr>
              <w:t>Abilities</w:t>
            </w:r>
          </w:p>
        </w:tc>
      </w:tr>
      <w:tr w:rsidR="003A5FEF" w:rsidRPr="00442838" w14:paraId="30555288" w14:textId="77777777" w:rsidTr="003A5FEF">
        <w:tc>
          <w:tcPr>
            <w:tcW w:w="2295" w:type="dxa"/>
          </w:tcPr>
          <w:p w14:paraId="28EA245E" w14:textId="77777777" w:rsidR="003A5FEF" w:rsidRPr="00442838" w:rsidRDefault="003A5FEF" w:rsidP="003A5FEF">
            <w:pPr>
              <w:spacing w:line="360" w:lineRule="auto"/>
              <w:jc w:val="center"/>
              <w:rPr>
                <w:sz w:val="24"/>
              </w:rPr>
            </w:pPr>
          </w:p>
        </w:tc>
        <w:tc>
          <w:tcPr>
            <w:tcW w:w="2201" w:type="dxa"/>
          </w:tcPr>
          <w:p w14:paraId="3981F8AD" w14:textId="77777777" w:rsidR="003A5FEF" w:rsidRPr="00442838" w:rsidRDefault="003A5FEF" w:rsidP="003A5FEF">
            <w:pPr>
              <w:spacing w:line="360" w:lineRule="auto"/>
              <w:jc w:val="center"/>
              <w:rPr>
                <w:sz w:val="24"/>
              </w:rPr>
            </w:pPr>
          </w:p>
        </w:tc>
        <w:tc>
          <w:tcPr>
            <w:tcW w:w="2180" w:type="dxa"/>
          </w:tcPr>
          <w:p w14:paraId="4A2DC61C" w14:textId="77777777" w:rsidR="003A5FEF" w:rsidRPr="00442838" w:rsidRDefault="003A5FEF" w:rsidP="003A5FEF">
            <w:pPr>
              <w:spacing w:line="360" w:lineRule="auto"/>
              <w:jc w:val="center"/>
              <w:rPr>
                <w:sz w:val="24"/>
              </w:rPr>
            </w:pPr>
          </w:p>
        </w:tc>
        <w:tc>
          <w:tcPr>
            <w:tcW w:w="2057" w:type="dxa"/>
          </w:tcPr>
          <w:p w14:paraId="59160207" w14:textId="77777777" w:rsidR="003A5FEF" w:rsidRPr="00442838" w:rsidRDefault="003A5FEF" w:rsidP="003A5FEF">
            <w:pPr>
              <w:spacing w:line="360" w:lineRule="auto"/>
              <w:jc w:val="center"/>
              <w:rPr>
                <w:sz w:val="24"/>
              </w:rPr>
            </w:pPr>
          </w:p>
        </w:tc>
        <w:tc>
          <w:tcPr>
            <w:tcW w:w="2057" w:type="dxa"/>
          </w:tcPr>
          <w:p w14:paraId="3C58A8ED" w14:textId="77777777" w:rsidR="003A5FEF" w:rsidRPr="00442838" w:rsidRDefault="003A5FEF" w:rsidP="003A5FEF">
            <w:pPr>
              <w:spacing w:line="360" w:lineRule="auto"/>
              <w:jc w:val="center"/>
              <w:rPr>
                <w:sz w:val="24"/>
              </w:rPr>
            </w:pPr>
          </w:p>
        </w:tc>
      </w:tr>
      <w:tr w:rsidR="003A5FEF" w:rsidRPr="00442838" w14:paraId="7A23ECEB" w14:textId="77777777" w:rsidTr="003A5FEF">
        <w:tc>
          <w:tcPr>
            <w:tcW w:w="2295" w:type="dxa"/>
          </w:tcPr>
          <w:p w14:paraId="544BFB5B" w14:textId="77777777" w:rsidR="003A5FEF" w:rsidRPr="00442838" w:rsidRDefault="003A5FEF" w:rsidP="003A5FEF">
            <w:pPr>
              <w:spacing w:line="360" w:lineRule="auto"/>
              <w:jc w:val="center"/>
              <w:rPr>
                <w:sz w:val="24"/>
              </w:rPr>
            </w:pPr>
          </w:p>
        </w:tc>
        <w:tc>
          <w:tcPr>
            <w:tcW w:w="2201" w:type="dxa"/>
          </w:tcPr>
          <w:p w14:paraId="01F6A4A2" w14:textId="77777777" w:rsidR="003A5FEF" w:rsidRPr="00442838" w:rsidRDefault="003A5FEF" w:rsidP="003A5FEF">
            <w:pPr>
              <w:spacing w:line="360" w:lineRule="auto"/>
              <w:jc w:val="center"/>
              <w:rPr>
                <w:sz w:val="24"/>
              </w:rPr>
            </w:pPr>
          </w:p>
        </w:tc>
        <w:tc>
          <w:tcPr>
            <w:tcW w:w="2180" w:type="dxa"/>
          </w:tcPr>
          <w:p w14:paraId="6E1694C5" w14:textId="77777777" w:rsidR="003A5FEF" w:rsidRPr="00442838" w:rsidRDefault="003A5FEF" w:rsidP="003A5FEF">
            <w:pPr>
              <w:spacing w:line="360" w:lineRule="auto"/>
              <w:jc w:val="center"/>
              <w:rPr>
                <w:sz w:val="24"/>
              </w:rPr>
            </w:pPr>
          </w:p>
        </w:tc>
        <w:tc>
          <w:tcPr>
            <w:tcW w:w="2057" w:type="dxa"/>
          </w:tcPr>
          <w:p w14:paraId="73563311" w14:textId="77777777" w:rsidR="003A5FEF" w:rsidRPr="00442838" w:rsidRDefault="003A5FEF" w:rsidP="003A5FEF">
            <w:pPr>
              <w:spacing w:line="360" w:lineRule="auto"/>
              <w:jc w:val="center"/>
              <w:rPr>
                <w:sz w:val="24"/>
              </w:rPr>
            </w:pPr>
          </w:p>
        </w:tc>
        <w:tc>
          <w:tcPr>
            <w:tcW w:w="2057" w:type="dxa"/>
          </w:tcPr>
          <w:p w14:paraId="4CF1FA80" w14:textId="77777777" w:rsidR="003A5FEF" w:rsidRPr="00442838" w:rsidRDefault="003A5FEF" w:rsidP="003A5FEF">
            <w:pPr>
              <w:spacing w:line="360" w:lineRule="auto"/>
              <w:jc w:val="center"/>
              <w:rPr>
                <w:sz w:val="24"/>
              </w:rPr>
            </w:pPr>
          </w:p>
        </w:tc>
      </w:tr>
      <w:tr w:rsidR="003A5FEF" w:rsidRPr="00442838" w14:paraId="474BBFA8" w14:textId="77777777" w:rsidTr="003A5FEF">
        <w:tc>
          <w:tcPr>
            <w:tcW w:w="2295" w:type="dxa"/>
          </w:tcPr>
          <w:p w14:paraId="4F44ED34" w14:textId="77777777" w:rsidR="003A5FEF" w:rsidRPr="00442838" w:rsidRDefault="003A5FEF" w:rsidP="003A5FEF">
            <w:pPr>
              <w:spacing w:line="360" w:lineRule="auto"/>
              <w:jc w:val="center"/>
              <w:rPr>
                <w:sz w:val="24"/>
              </w:rPr>
            </w:pPr>
          </w:p>
        </w:tc>
        <w:tc>
          <w:tcPr>
            <w:tcW w:w="2201" w:type="dxa"/>
          </w:tcPr>
          <w:p w14:paraId="224CCB38" w14:textId="77777777" w:rsidR="003A5FEF" w:rsidRPr="00442838" w:rsidRDefault="003A5FEF" w:rsidP="003A5FEF">
            <w:pPr>
              <w:spacing w:line="360" w:lineRule="auto"/>
              <w:jc w:val="center"/>
              <w:rPr>
                <w:sz w:val="24"/>
              </w:rPr>
            </w:pPr>
          </w:p>
        </w:tc>
        <w:tc>
          <w:tcPr>
            <w:tcW w:w="2180" w:type="dxa"/>
          </w:tcPr>
          <w:p w14:paraId="771CE953" w14:textId="77777777" w:rsidR="003A5FEF" w:rsidRPr="00442838" w:rsidRDefault="003A5FEF" w:rsidP="003A5FEF">
            <w:pPr>
              <w:spacing w:line="360" w:lineRule="auto"/>
              <w:jc w:val="center"/>
              <w:rPr>
                <w:sz w:val="24"/>
              </w:rPr>
            </w:pPr>
          </w:p>
        </w:tc>
        <w:tc>
          <w:tcPr>
            <w:tcW w:w="2057" w:type="dxa"/>
          </w:tcPr>
          <w:p w14:paraId="2B300805" w14:textId="77777777" w:rsidR="003A5FEF" w:rsidRPr="00442838" w:rsidRDefault="003A5FEF" w:rsidP="003A5FEF">
            <w:pPr>
              <w:spacing w:line="360" w:lineRule="auto"/>
              <w:jc w:val="center"/>
              <w:rPr>
                <w:sz w:val="24"/>
              </w:rPr>
            </w:pPr>
          </w:p>
        </w:tc>
        <w:tc>
          <w:tcPr>
            <w:tcW w:w="2057" w:type="dxa"/>
          </w:tcPr>
          <w:p w14:paraId="6CB06CD3" w14:textId="77777777" w:rsidR="003A5FEF" w:rsidRPr="00442838" w:rsidRDefault="003A5FEF" w:rsidP="003A5FEF">
            <w:pPr>
              <w:spacing w:line="360" w:lineRule="auto"/>
              <w:jc w:val="center"/>
              <w:rPr>
                <w:sz w:val="24"/>
              </w:rPr>
            </w:pPr>
          </w:p>
        </w:tc>
      </w:tr>
      <w:tr w:rsidR="003A5FEF" w:rsidRPr="00442838" w14:paraId="7567DF90" w14:textId="77777777" w:rsidTr="003A5FEF">
        <w:tc>
          <w:tcPr>
            <w:tcW w:w="2295" w:type="dxa"/>
          </w:tcPr>
          <w:p w14:paraId="4004642D" w14:textId="77777777" w:rsidR="003A5FEF" w:rsidRPr="00442838" w:rsidRDefault="003A5FEF" w:rsidP="003A5FEF">
            <w:pPr>
              <w:spacing w:line="360" w:lineRule="auto"/>
              <w:jc w:val="center"/>
              <w:rPr>
                <w:sz w:val="24"/>
              </w:rPr>
            </w:pPr>
          </w:p>
        </w:tc>
        <w:tc>
          <w:tcPr>
            <w:tcW w:w="2201" w:type="dxa"/>
          </w:tcPr>
          <w:p w14:paraId="0383EB84" w14:textId="77777777" w:rsidR="003A5FEF" w:rsidRPr="00442838" w:rsidRDefault="003A5FEF" w:rsidP="003A5FEF">
            <w:pPr>
              <w:spacing w:line="360" w:lineRule="auto"/>
              <w:jc w:val="center"/>
              <w:rPr>
                <w:sz w:val="24"/>
              </w:rPr>
            </w:pPr>
          </w:p>
        </w:tc>
        <w:tc>
          <w:tcPr>
            <w:tcW w:w="2180" w:type="dxa"/>
          </w:tcPr>
          <w:p w14:paraId="76EEE045" w14:textId="77777777" w:rsidR="003A5FEF" w:rsidRPr="00442838" w:rsidRDefault="003A5FEF" w:rsidP="003A5FEF">
            <w:pPr>
              <w:spacing w:line="360" w:lineRule="auto"/>
              <w:jc w:val="center"/>
              <w:rPr>
                <w:sz w:val="24"/>
              </w:rPr>
            </w:pPr>
          </w:p>
        </w:tc>
        <w:tc>
          <w:tcPr>
            <w:tcW w:w="2057" w:type="dxa"/>
          </w:tcPr>
          <w:p w14:paraId="451EB58C" w14:textId="77777777" w:rsidR="003A5FEF" w:rsidRPr="00442838" w:rsidRDefault="003A5FEF" w:rsidP="003A5FEF">
            <w:pPr>
              <w:spacing w:line="360" w:lineRule="auto"/>
              <w:jc w:val="center"/>
              <w:rPr>
                <w:sz w:val="24"/>
              </w:rPr>
            </w:pPr>
          </w:p>
        </w:tc>
        <w:tc>
          <w:tcPr>
            <w:tcW w:w="2057" w:type="dxa"/>
          </w:tcPr>
          <w:p w14:paraId="462786B6" w14:textId="77777777" w:rsidR="003A5FEF" w:rsidRPr="00442838" w:rsidRDefault="003A5FEF" w:rsidP="003A5FEF">
            <w:pPr>
              <w:spacing w:line="360" w:lineRule="auto"/>
              <w:jc w:val="center"/>
              <w:rPr>
                <w:sz w:val="24"/>
              </w:rPr>
            </w:pPr>
          </w:p>
        </w:tc>
      </w:tr>
      <w:tr w:rsidR="003A5FEF" w:rsidRPr="00442838" w14:paraId="394650C9" w14:textId="77777777" w:rsidTr="003A5FEF">
        <w:tc>
          <w:tcPr>
            <w:tcW w:w="2295" w:type="dxa"/>
          </w:tcPr>
          <w:p w14:paraId="2CF88349" w14:textId="77777777" w:rsidR="003A5FEF" w:rsidRPr="00442838" w:rsidRDefault="003A5FEF" w:rsidP="003A5FEF">
            <w:pPr>
              <w:spacing w:line="360" w:lineRule="auto"/>
              <w:jc w:val="center"/>
              <w:rPr>
                <w:sz w:val="24"/>
              </w:rPr>
            </w:pPr>
          </w:p>
        </w:tc>
        <w:tc>
          <w:tcPr>
            <w:tcW w:w="2201" w:type="dxa"/>
          </w:tcPr>
          <w:p w14:paraId="54D1579E" w14:textId="77777777" w:rsidR="003A5FEF" w:rsidRPr="00442838" w:rsidRDefault="003A5FEF" w:rsidP="003A5FEF">
            <w:pPr>
              <w:spacing w:line="360" w:lineRule="auto"/>
              <w:jc w:val="center"/>
              <w:rPr>
                <w:sz w:val="24"/>
              </w:rPr>
            </w:pPr>
          </w:p>
        </w:tc>
        <w:tc>
          <w:tcPr>
            <w:tcW w:w="2180" w:type="dxa"/>
          </w:tcPr>
          <w:p w14:paraId="7E1B28E7" w14:textId="77777777" w:rsidR="003A5FEF" w:rsidRPr="00442838" w:rsidRDefault="003A5FEF" w:rsidP="003A5FEF">
            <w:pPr>
              <w:spacing w:line="360" w:lineRule="auto"/>
              <w:jc w:val="center"/>
              <w:rPr>
                <w:sz w:val="24"/>
              </w:rPr>
            </w:pPr>
          </w:p>
        </w:tc>
        <w:tc>
          <w:tcPr>
            <w:tcW w:w="2057" w:type="dxa"/>
          </w:tcPr>
          <w:p w14:paraId="72FD2452" w14:textId="77777777" w:rsidR="003A5FEF" w:rsidRPr="00442838" w:rsidRDefault="003A5FEF" w:rsidP="003A5FEF">
            <w:pPr>
              <w:spacing w:line="360" w:lineRule="auto"/>
              <w:jc w:val="center"/>
              <w:rPr>
                <w:sz w:val="24"/>
              </w:rPr>
            </w:pPr>
          </w:p>
        </w:tc>
        <w:tc>
          <w:tcPr>
            <w:tcW w:w="2057" w:type="dxa"/>
          </w:tcPr>
          <w:p w14:paraId="7467481C" w14:textId="77777777" w:rsidR="003A5FEF" w:rsidRPr="00442838" w:rsidRDefault="003A5FEF" w:rsidP="003A5FEF">
            <w:pPr>
              <w:spacing w:line="360" w:lineRule="auto"/>
              <w:jc w:val="center"/>
              <w:rPr>
                <w:sz w:val="24"/>
              </w:rPr>
            </w:pPr>
          </w:p>
        </w:tc>
      </w:tr>
      <w:tr w:rsidR="003A5FEF" w:rsidRPr="00442838" w14:paraId="1F060AC2" w14:textId="77777777" w:rsidTr="003A5FEF">
        <w:tc>
          <w:tcPr>
            <w:tcW w:w="2295" w:type="dxa"/>
          </w:tcPr>
          <w:p w14:paraId="5995F72D" w14:textId="77777777" w:rsidR="003A5FEF" w:rsidRPr="00442838" w:rsidRDefault="003A5FEF" w:rsidP="003A5FEF">
            <w:pPr>
              <w:spacing w:line="360" w:lineRule="auto"/>
              <w:jc w:val="center"/>
              <w:rPr>
                <w:sz w:val="24"/>
              </w:rPr>
            </w:pPr>
          </w:p>
        </w:tc>
        <w:tc>
          <w:tcPr>
            <w:tcW w:w="2201" w:type="dxa"/>
          </w:tcPr>
          <w:p w14:paraId="6938501D" w14:textId="77777777" w:rsidR="003A5FEF" w:rsidRPr="00442838" w:rsidRDefault="003A5FEF" w:rsidP="003A5FEF">
            <w:pPr>
              <w:spacing w:line="360" w:lineRule="auto"/>
              <w:jc w:val="center"/>
              <w:rPr>
                <w:sz w:val="24"/>
              </w:rPr>
            </w:pPr>
          </w:p>
        </w:tc>
        <w:tc>
          <w:tcPr>
            <w:tcW w:w="2180" w:type="dxa"/>
          </w:tcPr>
          <w:p w14:paraId="30664F6A" w14:textId="77777777" w:rsidR="003A5FEF" w:rsidRPr="00442838" w:rsidRDefault="003A5FEF" w:rsidP="003A5FEF">
            <w:pPr>
              <w:spacing w:line="360" w:lineRule="auto"/>
              <w:jc w:val="center"/>
              <w:rPr>
                <w:sz w:val="24"/>
              </w:rPr>
            </w:pPr>
          </w:p>
        </w:tc>
        <w:tc>
          <w:tcPr>
            <w:tcW w:w="2057" w:type="dxa"/>
          </w:tcPr>
          <w:p w14:paraId="6001580B" w14:textId="77777777" w:rsidR="003A5FEF" w:rsidRPr="00442838" w:rsidRDefault="003A5FEF" w:rsidP="003A5FEF">
            <w:pPr>
              <w:spacing w:line="360" w:lineRule="auto"/>
              <w:jc w:val="center"/>
              <w:rPr>
                <w:sz w:val="24"/>
              </w:rPr>
            </w:pPr>
          </w:p>
        </w:tc>
        <w:tc>
          <w:tcPr>
            <w:tcW w:w="2057" w:type="dxa"/>
          </w:tcPr>
          <w:p w14:paraId="2E9B833A" w14:textId="77777777" w:rsidR="003A5FEF" w:rsidRPr="00442838" w:rsidRDefault="003A5FEF" w:rsidP="003A5FEF">
            <w:pPr>
              <w:spacing w:line="360" w:lineRule="auto"/>
              <w:jc w:val="center"/>
              <w:rPr>
                <w:sz w:val="24"/>
              </w:rPr>
            </w:pPr>
          </w:p>
        </w:tc>
      </w:tr>
      <w:tr w:rsidR="003A5FEF" w:rsidRPr="00442838" w14:paraId="57412250" w14:textId="77777777" w:rsidTr="003A5FEF">
        <w:tc>
          <w:tcPr>
            <w:tcW w:w="2295" w:type="dxa"/>
          </w:tcPr>
          <w:p w14:paraId="45D78147" w14:textId="77777777" w:rsidR="003A5FEF" w:rsidRPr="00442838" w:rsidRDefault="003A5FEF" w:rsidP="003A5FEF">
            <w:pPr>
              <w:spacing w:line="360" w:lineRule="auto"/>
              <w:jc w:val="center"/>
              <w:rPr>
                <w:sz w:val="24"/>
              </w:rPr>
            </w:pPr>
          </w:p>
        </w:tc>
        <w:tc>
          <w:tcPr>
            <w:tcW w:w="2201" w:type="dxa"/>
          </w:tcPr>
          <w:p w14:paraId="77876199" w14:textId="77777777" w:rsidR="003A5FEF" w:rsidRPr="00442838" w:rsidRDefault="003A5FEF" w:rsidP="003A5FEF">
            <w:pPr>
              <w:spacing w:line="360" w:lineRule="auto"/>
              <w:jc w:val="center"/>
              <w:rPr>
                <w:sz w:val="24"/>
              </w:rPr>
            </w:pPr>
          </w:p>
        </w:tc>
        <w:tc>
          <w:tcPr>
            <w:tcW w:w="2180" w:type="dxa"/>
          </w:tcPr>
          <w:p w14:paraId="1FB81E80" w14:textId="77777777" w:rsidR="003A5FEF" w:rsidRPr="00442838" w:rsidRDefault="003A5FEF" w:rsidP="003A5FEF">
            <w:pPr>
              <w:spacing w:line="360" w:lineRule="auto"/>
              <w:jc w:val="center"/>
              <w:rPr>
                <w:sz w:val="24"/>
              </w:rPr>
            </w:pPr>
          </w:p>
        </w:tc>
        <w:tc>
          <w:tcPr>
            <w:tcW w:w="2057" w:type="dxa"/>
          </w:tcPr>
          <w:p w14:paraId="7576C7F9" w14:textId="77777777" w:rsidR="003A5FEF" w:rsidRPr="00442838" w:rsidRDefault="003A5FEF" w:rsidP="003A5FEF">
            <w:pPr>
              <w:spacing w:line="360" w:lineRule="auto"/>
              <w:jc w:val="center"/>
              <w:rPr>
                <w:sz w:val="24"/>
              </w:rPr>
            </w:pPr>
          </w:p>
        </w:tc>
        <w:tc>
          <w:tcPr>
            <w:tcW w:w="2057" w:type="dxa"/>
          </w:tcPr>
          <w:p w14:paraId="68E2937D" w14:textId="77777777" w:rsidR="003A5FEF" w:rsidRPr="00442838" w:rsidRDefault="003A5FEF" w:rsidP="003A5FEF">
            <w:pPr>
              <w:spacing w:line="360" w:lineRule="auto"/>
              <w:jc w:val="center"/>
              <w:rPr>
                <w:sz w:val="24"/>
              </w:rPr>
            </w:pPr>
          </w:p>
        </w:tc>
      </w:tr>
    </w:tbl>
    <w:p w14:paraId="78CE3339" w14:textId="77777777" w:rsidR="003A5FEF" w:rsidRPr="00442838" w:rsidRDefault="003A5FEF" w:rsidP="003A5FEF">
      <w:pPr>
        <w:spacing w:line="360" w:lineRule="auto"/>
        <w:jc w:val="center"/>
        <w:rPr>
          <w:sz w:val="24"/>
        </w:rPr>
      </w:pPr>
    </w:p>
    <w:p w14:paraId="198FFB95" w14:textId="77777777" w:rsidR="00F34ED6" w:rsidRPr="00442838" w:rsidRDefault="00A80CA7">
      <w:pPr>
        <w:rPr>
          <w:sz w:val="28"/>
        </w:rPr>
      </w:pPr>
      <w:r w:rsidRPr="00442838">
        <w:rPr>
          <w:sz w:val="28"/>
        </w:rPr>
        <w:br w:type="page"/>
      </w:r>
    </w:p>
    <w:p w14:paraId="43B34FEE" w14:textId="77777777" w:rsidR="00A80CA7" w:rsidRPr="00442838" w:rsidRDefault="00F34ED6" w:rsidP="00F34ED6">
      <w:pPr>
        <w:jc w:val="center"/>
        <w:rPr>
          <w:sz w:val="28"/>
        </w:rPr>
      </w:pPr>
      <w:r w:rsidRPr="00442838">
        <w:rPr>
          <w:sz w:val="28"/>
        </w:rPr>
        <w:lastRenderedPageBreak/>
        <w:t xml:space="preserve">Regional </w:t>
      </w:r>
      <w:commentRangeStart w:id="12"/>
      <w:r w:rsidRPr="00442838">
        <w:rPr>
          <w:sz w:val="28"/>
        </w:rPr>
        <w:t>Variants</w:t>
      </w:r>
      <w:commentRangeEnd w:id="12"/>
      <w:r w:rsidR="00227386" w:rsidRPr="00442838">
        <w:rPr>
          <w:rStyle w:val="CommentReference"/>
        </w:rPr>
        <w:commentReference w:id="12"/>
      </w:r>
    </w:p>
    <w:p w14:paraId="510E3E44" w14:textId="77777777" w:rsidR="00F34ED6" w:rsidRPr="00442838" w:rsidRDefault="003A5FEF" w:rsidP="003A5FEF">
      <w:pPr>
        <w:rPr>
          <w:sz w:val="24"/>
        </w:rPr>
      </w:pPr>
      <w:r w:rsidRPr="00442838">
        <w:rPr>
          <w:sz w:val="24"/>
        </w:rPr>
        <w:tab/>
        <w:t xml:space="preserve">Two types of regional variants appear in Pokemon Heart and Soul.  Alolan Pokemon as well as the new Orange Island Variants are available in game.  </w:t>
      </w:r>
      <w:proofErr w:type="gramStart"/>
      <w:r w:rsidRPr="00442838">
        <w:rPr>
          <w:sz w:val="24"/>
        </w:rPr>
        <w:t>All of</w:t>
      </w:r>
      <w:proofErr w:type="gramEnd"/>
      <w:r w:rsidRPr="00442838">
        <w:rPr>
          <w:sz w:val="24"/>
        </w:rPr>
        <w:t xml:space="preserve"> the regional forms will be listed here.</w:t>
      </w:r>
    </w:p>
    <w:p w14:paraId="2A77AA9E" w14:textId="77777777" w:rsidR="003A5FEF" w:rsidRPr="00442838" w:rsidRDefault="003A5FEF" w:rsidP="003A5FEF">
      <w:pPr>
        <w:rPr>
          <w:sz w:val="24"/>
        </w:rPr>
      </w:pPr>
    </w:p>
    <w:tbl>
      <w:tblPr>
        <w:tblStyle w:val="TableGrid"/>
        <w:tblW w:w="0" w:type="auto"/>
        <w:tblLook w:val="04A0" w:firstRow="1" w:lastRow="0" w:firstColumn="1" w:lastColumn="0" w:noHBand="0" w:noVBand="1"/>
      </w:tblPr>
      <w:tblGrid>
        <w:gridCol w:w="2697"/>
        <w:gridCol w:w="2697"/>
        <w:gridCol w:w="2698"/>
        <w:gridCol w:w="2698"/>
      </w:tblGrid>
      <w:tr w:rsidR="003A5FEF" w:rsidRPr="00442838" w14:paraId="70AFCD21" w14:textId="77777777" w:rsidTr="003A5FEF">
        <w:tc>
          <w:tcPr>
            <w:tcW w:w="2697" w:type="dxa"/>
          </w:tcPr>
          <w:p w14:paraId="4BD9492A" w14:textId="77777777" w:rsidR="003A5FEF" w:rsidRPr="00442838" w:rsidRDefault="003A5FEF" w:rsidP="003A5FEF">
            <w:pPr>
              <w:jc w:val="center"/>
              <w:rPr>
                <w:sz w:val="24"/>
              </w:rPr>
            </w:pPr>
            <w:r w:rsidRPr="00442838">
              <w:rPr>
                <w:sz w:val="24"/>
              </w:rPr>
              <w:t>Alolan Forms</w:t>
            </w:r>
          </w:p>
        </w:tc>
        <w:tc>
          <w:tcPr>
            <w:tcW w:w="2697" w:type="dxa"/>
          </w:tcPr>
          <w:p w14:paraId="69D89AF6" w14:textId="77777777" w:rsidR="003A5FEF" w:rsidRPr="00442838" w:rsidRDefault="003A5FEF" w:rsidP="003A5FEF">
            <w:pPr>
              <w:jc w:val="center"/>
              <w:rPr>
                <w:sz w:val="24"/>
              </w:rPr>
            </w:pPr>
            <w:r w:rsidRPr="00442838">
              <w:rPr>
                <w:sz w:val="24"/>
              </w:rPr>
              <w:t>Location</w:t>
            </w:r>
          </w:p>
        </w:tc>
        <w:tc>
          <w:tcPr>
            <w:tcW w:w="2698" w:type="dxa"/>
          </w:tcPr>
          <w:p w14:paraId="35BDACE1" w14:textId="77777777" w:rsidR="003A5FEF" w:rsidRPr="00442838" w:rsidRDefault="003A5FEF" w:rsidP="003A5FEF">
            <w:pPr>
              <w:jc w:val="center"/>
              <w:rPr>
                <w:sz w:val="24"/>
              </w:rPr>
            </w:pPr>
            <w:r w:rsidRPr="00442838">
              <w:rPr>
                <w:sz w:val="24"/>
              </w:rPr>
              <w:t>Orange Forms</w:t>
            </w:r>
          </w:p>
        </w:tc>
        <w:tc>
          <w:tcPr>
            <w:tcW w:w="2698" w:type="dxa"/>
          </w:tcPr>
          <w:p w14:paraId="489E0197" w14:textId="77777777" w:rsidR="003A5FEF" w:rsidRPr="00442838" w:rsidRDefault="003A5FEF" w:rsidP="003A5FEF">
            <w:pPr>
              <w:jc w:val="center"/>
              <w:rPr>
                <w:sz w:val="24"/>
              </w:rPr>
            </w:pPr>
            <w:r w:rsidRPr="00442838">
              <w:rPr>
                <w:sz w:val="24"/>
              </w:rPr>
              <w:t>Location</w:t>
            </w:r>
          </w:p>
        </w:tc>
      </w:tr>
      <w:tr w:rsidR="003A5FEF" w:rsidRPr="00442838" w14:paraId="4282D330" w14:textId="77777777" w:rsidTr="003A5FEF">
        <w:tc>
          <w:tcPr>
            <w:tcW w:w="2697" w:type="dxa"/>
          </w:tcPr>
          <w:p w14:paraId="235D4B93" w14:textId="77777777" w:rsidR="003A5FEF" w:rsidRPr="00442838" w:rsidRDefault="003A5FEF" w:rsidP="003A5FEF">
            <w:pPr>
              <w:jc w:val="center"/>
              <w:rPr>
                <w:sz w:val="24"/>
              </w:rPr>
            </w:pPr>
          </w:p>
        </w:tc>
        <w:tc>
          <w:tcPr>
            <w:tcW w:w="2697" w:type="dxa"/>
          </w:tcPr>
          <w:p w14:paraId="4D28FF1F" w14:textId="77777777" w:rsidR="003A5FEF" w:rsidRPr="00442838" w:rsidRDefault="003A5FEF" w:rsidP="003A5FEF">
            <w:pPr>
              <w:jc w:val="center"/>
              <w:rPr>
                <w:sz w:val="24"/>
              </w:rPr>
            </w:pPr>
          </w:p>
        </w:tc>
        <w:tc>
          <w:tcPr>
            <w:tcW w:w="2698" w:type="dxa"/>
          </w:tcPr>
          <w:p w14:paraId="38D0355C" w14:textId="77777777" w:rsidR="003A5FEF" w:rsidRPr="00442838" w:rsidRDefault="003A5FEF" w:rsidP="003A5FEF">
            <w:pPr>
              <w:jc w:val="center"/>
              <w:rPr>
                <w:sz w:val="24"/>
              </w:rPr>
            </w:pPr>
          </w:p>
        </w:tc>
        <w:tc>
          <w:tcPr>
            <w:tcW w:w="2698" w:type="dxa"/>
          </w:tcPr>
          <w:p w14:paraId="269BCFE2" w14:textId="77777777" w:rsidR="003A5FEF" w:rsidRPr="00442838" w:rsidRDefault="003A5FEF" w:rsidP="003A5FEF">
            <w:pPr>
              <w:jc w:val="center"/>
              <w:rPr>
                <w:sz w:val="24"/>
              </w:rPr>
            </w:pPr>
          </w:p>
        </w:tc>
      </w:tr>
      <w:tr w:rsidR="003A5FEF" w:rsidRPr="00442838" w14:paraId="4F4598C7" w14:textId="77777777" w:rsidTr="003A5FEF">
        <w:tc>
          <w:tcPr>
            <w:tcW w:w="2697" w:type="dxa"/>
          </w:tcPr>
          <w:p w14:paraId="2FECBA38" w14:textId="77777777" w:rsidR="003A5FEF" w:rsidRPr="00442838" w:rsidRDefault="003A5FEF" w:rsidP="003A5FEF">
            <w:pPr>
              <w:jc w:val="center"/>
              <w:rPr>
                <w:sz w:val="24"/>
              </w:rPr>
            </w:pPr>
          </w:p>
        </w:tc>
        <w:tc>
          <w:tcPr>
            <w:tcW w:w="2697" w:type="dxa"/>
          </w:tcPr>
          <w:p w14:paraId="27B0D1C2" w14:textId="77777777" w:rsidR="003A5FEF" w:rsidRPr="00442838" w:rsidRDefault="003A5FEF" w:rsidP="003A5FEF">
            <w:pPr>
              <w:jc w:val="center"/>
              <w:rPr>
                <w:sz w:val="24"/>
              </w:rPr>
            </w:pPr>
          </w:p>
        </w:tc>
        <w:tc>
          <w:tcPr>
            <w:tcW w:w="2698" w:type="dxa"/>
          </w:tcPr>
          <w:p w14:paraId="456BCA08" w14:textId="77777777" w:rsidR="003A5FEF" w:rsidRPr="00442838" w:rsidRDefault="003A5FEF" w:rsidP="003A5FEF">
            <w:pPr>
              <w:jc w:val="center"/>
              <w:rPr>
                <w:sz w:val="24"/>
              </w:rPr>
            </w:pPr>
          </w:p>
        </w:tc>
        <w:tc>
          <w:tcPr>
            <w:tcW w:w="2698" w:type="dxa"/>
          </w:tcPr>
          <w:p w14:paraId="5332647B" w14:textId="77777777" w:rsidR="003A5FEF" w:rsidRPr="00442838" w:rsidRDefault="003A5FEF" w:rsidP="003A5FEF">
            <w:pPr>
              <w:jc w:val="center"/>
              <w:rPr>
                <w:sz w:val="24"/>
              </w:rPr>
            </w:pPr>
          </w:p>
        </w:tc>
      </w:tr>
      <w:tr w:rsidR="003A5FEF" w:rsidRPr="00442838" w14:paraId="24DB33BD" w14:textId="77777777" w:rsidTr="003A5FEF">
        <w:tc>
          <w:tcPr>
            <w:tcW w:w="2697" w:type="dxa"/>
          </w:tcPr>
          <w:p w14:paraId="3C02D8D2" w14:textId="77777777" w:rsidR="003A5FEF" w:rsidRPr="00442838" w:rsidRDefault="003A5FEF" w:rsidP="003A5FEF">
            <w:pPr>
              <w:jc w:val="center"/>
              <w:rPr>
                <w:sz w:val="24"/>
              </w:rPr>
            </w:pPr>
          </w:p>
        </w:tc>
        <w:tc>
          <w:tcPr>
            <w:tcW w:w="2697" w:type="dxa"/>
          </w:tcPr>
          <w:p w14:paraId="5444B18D" w14:textId="77777777" w:rsidR="003A5FEF" w:rsidRPr="00442838" w:rsidRDefault="003A5FEF" w:rsidP="003A5FEF">
            <w:pPr>
              <w:jc w:val="center"/>
              <w:rPr>
                <w:sz w:val="24"/>
              </w:rPr>
            </w:pPr>
          </w:p>
        </w:tc>
        <w:tc>
          <w:tcPr>
            <w:tcW w:w="2698" w:type="dxa"/>
          </w:tcPr>
          <w:p w14:paraId="6A5C5014" w14:textId="77777777" w:rsidR="003A5FEF" w:rsidRPr="00442838" w:rsidRDefault="003A5FEF" w:rsidP="003A5FEF">
            <w:pPr>
              <w:jc w:val="center"/>
              <w:rPr>
                <w:sz w:val="24"/>
              </w:rPr>
            </w:pPr>
          </w:p>
        </w:tc>
        <w:tc>
          <w:tcPr>
            <w:tcW w:w="2698" w:type="dxa"/>
          </w:tcPr>
          <w:p w14:paraId="7278F1A5" w14:textId="77777777" w:rsidR="003A5FEF" w:rsidRPr="00442838" w:rsidRDefault="003A5FEF" w:rsidP="003A5FEF">
            <w:pPr>
              <w:jc w:val="center"/>
              <w:rPr>
                <w:sz w:val="24"/>
              </w:rPr>
            </w:pPr>
          </w:p>
        </w:tc>
      </w:tr>
      <w:tr w:rsidR="003A5FEF" w:rsidRPr="00442838" w14:paraId="054C4D7F" w14:textId="77777777" w:rsidTr="003A5FEF">
        <w:tc>
          <w:tcPr>
            <w:tcW w:w="2697" w:type="dxa"/>
          </w:tcPr>
          <w:p w14:paraId="085CA99D" w14:textId="77777777" w:rsidR="003A5FEF" w:rsidRPr="00442838" w:rsidRDefault="003A5FEF" w:rsidP="003A5FEF">
            <w:pPr>
              <w:jc w:val="center"/>
              <w:rPr>
                <w:sz w:val="24"/>
              </w:rPr>
            </w:pPr>
          </w:p>
        </w:tc>
        <w:tc>
          <w:tcPr>
            <w:tcW w:w="2697" w:type="dxa"/>
          </w:tcPr>
          <w:p w14:paraId="65E3983E" w14:textId="77777777" w:rsidR="003A5FEF" w:rsidRPr="00442838" w:rsidRDefault="003A5FEF" w:rsidP="003A5FEF">
            <w:pPr>
              <w:jc w:val="center"/>
              <w:rPr>
                <w:sz w:val="24"/>
              </w:rPr>
            </w:pPr>
          </w:p>
        </w:tc>
        <w:tc>
          <w:tcPr>
            <w:tcW w:w="2698" w:type="dxa"/>
          </w:tcPr>
          <w:p w14:paraId="675462CE" w14:textId="77777777" w:rsidR="003A5FEF" w:rsidRPr="00442838" w:rsidRDefault="003A5FEF" w:rsidP="003A5FEF">
            <w:pPr>
              <w:jc w:val="center"/>
              <w:rPr>
                <w:sz w:val="24"/>
              </w:rPr>
            </w:pPr>
          </w:p>
        </w:tc>
        <w:tc>
          <w:tcPr>
            <w:tcW w:w="2698" w:type="dxa"/>
          </w:tcPr>
          <w:p w14:paraId="2B5F6256" w14:textId="77777777" w:rsidR="003A5FEF" w:rsidRPr="00442838" w:rsidRDefault="003A5FEF" w:rsidP="003A5FEF">
            <w:pPr>
              <w:jc w:val="center"/>
              <w:rPr>
                <w:sz w:val="24"/>
              </w:rPr>
            </w:pPr>
          </w:p>
        </w:tc>
      </w:tr>
      <w:tr w:rsidR="003A5FEF" w:rsidRPr="00442838" w14:paraId="27208B6C" w14:textId="77777777" w:rsidTr="003A5FEF">
        <w:tc>
          <w:tcPr>
            <w:tcW w:w="2697" w:type="dxa"/>
          </w:tcPr>
          <w:p w14:paraId="5B45A2DA" w14:textId="77777777" w:rsidR="003A5FEF" w:rsidRPr="00442838" w:rsidRDefault="003A5FEF" w:rsidP="003A5FEF">
            <w:pPr>
              <w:jc w:val="center"/>
              <w:rPr>
                <w:sz w:val="24"/>
              </w:rPr>
            </w:pPr>
          </w:p>
        </w:tc>
        <w:tc>
          <w:tcPr>
            <w:tcW w:w="2697" w:type="dxa"/>
          </w:tcPr>
          <w:p w14:paraId="19857B5C" w14:textId="77777777" w:rsidR="003A5FEF" w:rsidRPr="00442838" w:rsidRDefault="003A5FEF" w:rsidP="003A5FEF">
            <w:pPr>
              <w:jc w:val="center"/>
              <w:rPr>
                <w:sz w:val="24"/>
              </w:rPr>
            </w:pPr>
          </w:p>
        </w:tc>
        <w:tc>
          <w:tcPr>
            <w:tcW w:w="2698" w:type="dxa"/>
          </w:tcPr>
          <w:p w14:paraId="30DA3D0F" w14:textId="77777777" w:rsidR="003A5FEF" w:rsidRPr="00442838" w:rsidRDefault="003A5FEF" w:rsidP="003A5FEF">
            <w:pPr>
              <w:jc w:val="center"/>
              <w:rPr>
                <w:sz w:val="24"/>
              </w:rPr>
            </w:pPr>
          </w:p>
        </w:tc>
        <w:tc>
          <w:tcPr>
            <w:tcW w:w="2698" w:type="dxa"/>
          </w:tcPr>
          <w:p w14:paraId="3F652A9C" w14:textId="77777777" w:rsidR="003A5FEF" w:rsidRPr="00442838" w:rsidRDefault="003A5FEF" w:rsidP="003A5FEF">
            <w:pPr>
              <w:jc w:val="center"/>
              <w:rPr>
                <w:sz w:val="24"/>
              </w:rPr>
            </w:pPr>
          </w:p>
        </w:tc>
      </w:tr>
      <w:tr w:rsidR="003A5FEF" w:rsidRPr="00442838" w14:paraId="1D6770AB" w14:textId="77777777" w:rsidTr="003A5FEF">
        <w:tc>
          <w:tcPr>
            <w:tcW w:w="2697" w:type="dxa"/>
          </w:tcPr>
          <w:p w14:paraId="26918587" w14:textId="77777777" w:rsidR="003A5FEF" w:rsidRPr="00442838" w:rsidRDefault="003A5FEF" w:rsidP="003A5FEF">
            <w:pPr>
              <w:jc w:val="center"/>
              <w:rPr>
                <w:sz w:val="24"/>
              </w:rPr>
            </w:pPr>
          </w:p>
        </w:tc>
        <w:tc>
          <w:tcPr>
            <w:tcW w:w="2697" w:type="dxa"/>
          </w:tcPr>
          <w:p w14:paraId="37BC56F9" w14:textId="77777777" w:rsidR="003A5FEF" w:rsidRPr="00442838" w:rsidRDefault="003A5FEF" w:rsidP="003A5FEF">
            <w:pPr>
              <w:jc w:val="center"/>
              <w:rPr>
                <w:sz w:val="24"/>
              </w:rPr>
            </w:pPr>
          </w:p>
        </w:tc>
        <w:tc>
          <w:tcPr>
            <w:tcW w:w="2698" w:type="dxa"/>
          </w:tcPr>
          <w:p w14:paraId="4F615A82" w14:textId="77777777" w:rsidR="003A5FEF" w:rsidRPr="00442838" w:rsidRDefault="003A5FEF" w:rsidP="003A5FEF">
            <w:pPr>
              <w:jc w:val="center"/>
              <w:rPr>
                <w:sz w:val="24"/>
              </w:rPr>
            </w:pPr>
          </w:p>
        </w:tc>
        <w:tc>
          <w:tcPr>
            <w:tcW w:w="2698" w:type="dxa"/>
          </w:tcPr>
          <w:p w14:paraId="64DA1513" w14:textId="77777777" w:rsidR="003A5FEF" w:rsidRPr="00442838" w:rsidRDefault="003A5FEF" w:rsidP="003A5FEF">
            <w:pPr>
              <w:jc w:val="center"/>
              <w:rPr>
                <w:sz w:val="24"/>
              </w:rPr>
            </w:pPr>
          </w:p>
        </w:tc>
      </w:tr>
      <w:tr w:rsidR="003A5FEF" w:rsidRPr="00442838" w14:paraId="4AD8E5CA" w14:textId="77777777" w:rsidTr="003A5FEF">
        <w:tc>
          <w:tcPr>
            <w:tcW w:w="2697" w:type="dxa"/>
          </w:tcPr>
          <w:p w14:paraId="2459FFC7" w14:textId="77777777" w:rsidR="003A5FEF" w:rsidRPr="00442838" w:rsidRDefault="003A5FEF" w:rsidP="003A5FEF">
            <w:pPr>
              <w:jc w:val="center"/>
              <w:rPr>
                <w:sz w:val="24"/>
              </w:rPr>
            </w:pPr>
          </w:p>
        </w:tc>
        <w:tc>
          <w:tcPr>
            <w:tcW w:w="2697" w:type="dxa"/>
          </w:tcPr>
          <w:p w14:paraId="2BB63CDA" w14:textId="77777777" w:rsidR="003A5FEF" w:rsidRPr="00442838" w:rsidRDefault="003A5FEF" w:rsidP="003A5FEF">
            <w:pPr>
              <w:jc w:val="center"/>
              <w:rPr>
                <w:sz w:val="24"/>
              </w:rPr>
            </w:pPr>
          </w:p>
        </w:tc>
        <w:tc>
          <w:tcPr>
            <w:tcW w:w="2698" w:type="dxa"/>
          </w:tcPr>
          <w:p w14:paraId="09493C95" w14:textId="77777777" w:rsidR="003A5FEF" w:rsidRPr="00442838" w:rsidRDefault="003A5FEF" w:rsidP="003A5FEF">
            <w:pPr>
              <w:jc w:val="center"/>
              <w:rPr>
                <w:sz w:val="24"/>
              </w:rPr>
            </w:pPr>
          </w:p>
        </w:tc>
        <w:tc>
          <w:tcPr>
            <w:tcW w:w="2698" w:type="dxa"/>
          </w:tcPr>
          <w:p w14:paraId="59A5DB3F" w14:textId="77777777" w:rsidR="003A5FEF" w:rsidRPr="00442838" w:rsidRDefault="003A5FEF" w:rsidP="003A5FEF">
            <w:pPr>
              <w:jc w:val="center"/>
              <w:rPr>
                <w:sz w:val="24"/>
              </w:rPr>
            </w:pPr>
          </w:p>
        </w:tc>
      </w:tr>
    </w:tbl>
    <w:p w14:paraId="7DF4516B" w14:textId="77777777" w:rsidR="003A5FEF" w:rsidRPr="00442838" w:rsidRDefault="003A5FEF" w:rsidP="003A5FEF">
      <w:pPr>
        <w:rPr>
          <w:sz w:val="24"/>
        </w:rPr>
      </w:pPr>
    </w:p>
    <w:p w14:paraId="20E46A50" w14:textId="77777777" w:rsidR="00F34ED6" w:rsidRPr="00442838" w:rsidRDefault="00F34ED6" w:rsidP="00F34ED6">
      <w:pPr>
        <w:rPr>
          <w:sz w:val="28"/>
        </w:rPr>
      </w:pPr>
      <w:r w:rsidRPr="00442838">
        <w:rPr>
          <w:sz w:val="28"/>
        </w:rPr>
        <w:br w:type="page"/>
      </w:r>
    </w:p>
    <w:p w14:paraId="75CF3D06" w14:textId="77777777" w:rsidR="00A80CA7" w:rsidRPr="00442838" w:rsidRDefault="00A80CA7" w:rsidP="00A80CA7">
      <w:pPr>
        <w:spacing w:line="360" w:lineRule="auto"/>
        <w:jc w:val="center"/>
        <w:rPr>
          <w:sz w:val="28"/>
        </w:rPr>
      </w:pPr>
      <w:r w:rsidRPr="00442838">
        <w:rPr>
          <w:sz w:val="28"/>
        </w:rPr>
        <w:lastRenderedPageBreak/>
        <w:t>Z-</w:t>
      </w:r>
      <w:commentRangeStart w:id="13"/>
      <w:r w:rsidRPr="00442838">
        <w:rPr>
          <w:sz w:val="28"/>
        </w:rPr>
        <w:t>Moves</w:t>
      </w:r>
      <w:commentRangeEnd w:id="13"/>
      <w:r w:rsidR="00227386" w:rsidRPr="00442838">
        <w:rPr>
          <w:rStyle w:val="CommentReference"/>
        </w:rPr>
        <w:commentReference w:id="13"/>
      </w:r>
    </w:p>
    <w:p w14:paraId="2A6517B3" w14:textId="28ED2434" w:rsidR="00A80CA7" w:rsidRPr="00442838" w:rsidRDefault="003A5FEF" w:rsidP="003A5FEF">
      <w:pPr>
        <w:spacing w:line="360" w:lineRule="auto"/>
        <w:rPr>
          <w:sz w:val="24"/>
        </w:rPr>
      </w:pPr>
      <w:r w:rsidRPr="00442838">
        <w:rPr>
          <w:sz w:val="24"/>
        </w:rPr>
        <w:tab/>
        <w:t>In Pokemon Heart and Soul Z-Moves, first introduced in the 7</w:t>
      </w:r>
      <w:r w:rsidRPr="00442838">
        <w:rPr>
          <w:sz w:val="24"/>
          <w:vertAlign w:val="superscript"/>
        </w:rPr>
        <w:t>th</w:t>
      </w:r>
      <w:r w:rsidRPr="00442838">
        <w:rPr>
          <w:sz w:val="24"/>
        </w:rPr>
        <w:t xml:space="preserve"> Generation of Pokemon are included, however, have been altered.  Z Moves no longer require special stones to be used.  They are now moves with a set strength and have a PP of one.  These moves can also only be learned by certain Pokemon via a special move tutor located in </w:t>
      </w:r>
      <w:r w:rsidR="00227386" w:rsidRPr="00442838">
        <w:rPr>
          <w:sz w:val="24"/>
        </w:rPr>
        <w:t>Cianwood City</w:t>
      </w:r>
      <w:r w:rsidRPr="00442838">
        <w:rPr>
          <w:sz w:val="24"/>
        </w:rPr>
        <w:t>.</w:t>
      </w:r>
    </w:p>
    <w:p w14:paraId="034B0612" w14:textId="77777777" w:rsidR="003A5FEF" w:rsidRPr="00442838" w:rsidRDefault="003A5FEF" w:rsidP="003A5FEF">
      <w:pPr>
        <w:spacing w:line="360" w:lineRule="auto"/>
        <w:rPr>
          <w:sz w:val="24"/>
        </w:rPr>
      </w:pPr>
    </w:p>
    <w:p w14:paraId="7034A46C" w14:textId="77777777" w:rsidR="003A5FEF" w:rsidRPr="00442838" w:rsidRDefault="003A5FEF" w:rsidP="003A5FEF">
      <w:pPr>
        <w:spacing w:line="360" w:lineRule="auto"/>
        <w:jc w:val="center"/>
        <w:rPr>
          <w:sz w:val="24"/>
        </w:rPr>
      </w:pPr>
      <w:r w:rsidRPr="00442838">
        <w:rPr>
          <w:sz w:val="24"/>
        </w:rPr>
        <w:t>Available Z Moves</w:t>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3A5FEF" w:rsidRPr="00442838" w14:paraId="3EBE4015" w14:textId="77777777" w:rsidTr="003A5FEF">
        <w:tc>
          <w:tcPr>
            <w:tcW w:w="1541" w:type="dxa"/>
          </w:tcPr>
          <w:p w14:paraId="2E94B2CE" w14:textId="77777777" w:rsidR="003A5FEF" w:rsidRPr="00442838" w:rsidRDefault="003A5FEF" w:rsidP="003A5FEF">
            <w:pPr>
              <w:jc w:val="center"/>
              <w:rPr>
                <w:sz w:val="20"/>
              </w:rPr>
            </w:pPr>
            <w:r w:rsidRPr="00442838">
              <w:rPr>
                <w:sz w:val="20"/>
              </w:rPr>
              <w:t>Move Name</w:t>
            </w:r>
          </w:p>
        </w:tc>
        <w:tc>
          <w:tcPr>
            <w:tcW w:w="1541" w:type="dxa"/>
          </w:tcPr>
          <w:p w14:paraId="199C6513" w14:textId="77777777" w:rsidR="003A5FEF" w:rsidRPr="00442838" w:rsidRDefault="003A5FEF" w:rsidP="003A5FEF">
            <w:pPr>
              <w:jc w:val="center"/>
              <w:rPr>
                <w:sz w:val="20"/>
              </w:rPr>
            </w:pPr>
            <w:r w:rsidRPr="00442838">
              <w:rPr>
                <w:sz w:val="20"/>
              </w:rPr>
              <w:t>Type</w:t>
            </w:r>
          </w:p>
        </w:tc>
        <w:tc>
          <w:tcPr>
            <w:tcW w:w="1541" w:type="dxa"/>
          </w:tcPr>
          <w:p w14:paraId="1FDE5462" w14:textId="77777777" w:rsidR="003A5FEF" w:rsidRPr="00442838" w:rsidRDefault="003A5FEF" w:rsidP="003A5FEF">
            <w:pPr>
              <w:jc w:val="center"/>
              <w:rPr>
                <w:sz w:val="20"/>
              </w:rPr>
            </w:pPr>
            <w:r w:rsidRPr="00442838">
              <w:rPr>
                <w:sz w:val="20"/>
              </w:rPr>
              <w:t>Power</w:t>
            </w:r>
          </w:p>
        </w:tc>
        <w:tc>
          <w:tcPr>
            <w:tcW w:w="1541" w:type="dxa"/>
          </w:tcPr>
          <w:p w14:paraId="2F57FC35" w14:textId="77777777" w:rsidR="003A5FEF" w:rsidRPr="00442838" w:rsidRDefault="003A5FEF" w:rsidP="003A5FEF">
            <w:pPr>
              <w:jc w:val="center"/>
              <w:rPr>
                <w:sz w:val="20"/>
              </w:rPr>
            </w:pPr>
            <w:r w:rsidRPr="00442838">
              <w:rPr>
                <w:sz w:val="20"/>
              </w:rPr>
              <w:t>Accuracy</w:t>
            </w:r>
          </w:p>
        </w:tc>
        <w:tc>
          <w:tcPr>
            <w:tcW w:w="1542" w:type="dxa"/>
          </w:tcPr>
          <w:p w14:paraId="5D735777" w14:textId="77777777" w:rsidR="003A5FEF" w:rsidRPr="00442838" w:rsidRDefault="003A5FEF" w:rsidP="003A5FEF">
            <w:pPr>
              <w:jc w:val="center"/>
              <w:rPr>
                <w:sz w:val="20"/>
              </w:rPr>
            </w:pPr>
            <w:r w:rsidRPr="00442838">
              <w:rPr>
                <w:sz w:val="20"/>
              </w:rPr>
              <w:t>PP</w:t>
            </w:r>
          </w:p>
        </w:tc>
        <w:tc>
          <w:tcPr>
            <w:tcW w:w="1542" w:type="dxa"/>
          </w:tcPr>
          <w:p w14:paraId="2CEF64BF" w14:textId="77777777" w:rsidR="003A5FEF" w:rsidRPr="00442838" w:rsidRDefault="003A5FEF" w:rsidP="003A5FEF">
            <w:pPr>
              <w:jc w:val="center"/>
              <w:rPr>
                <w:sz w:val="20"/>
              </w:rPr>
            </w:pPr>
            <w:r w:rsidRPr="00442838">
              <w:rPr>
                <w:sz w:val="20"/>
              </w:rPr>
              <w:t>Effect</w:t>
            </w:r>
          </w:p>
        </w:tc>
        <w:tc>
          <w:tcPr>
            <w:tcW w:w="1542" w:type="dxa"/>
          </w:tcPr>
          <w:p w14:paraId="76F8B82B" w14:textId="77777777" w:rsidR="003A5FEF" w:rsidRPr="00442838" w:rsidRDefault="003A5FEF" w:rsidP="003A5FEF">
            <w:pPr>
              <w:jc w:val="center"/>
              <w:rPr>
                <w:sz w:val="20"/>
              </w:rPr>
            </w:pPr>
            <w:r w:rsidRPr="00442838">
              <w:rPr>
                <w:sz w:val="20"/>
              </w:rPr>
              <w:t>Pokemon that can use it.</w:t>
            </w:r>
          </w:p>
        </w:tc>
      </w:tr>
      <w:tr w:rsidR="003A5FEF" w:rsidRPr="00442838" w14:paraId="03859F39" w14:textId="77777777" w:rsidTr="003A5FEF">
        <w:tc>
          <w:tcPr>
            <w:tcW w:w="1541" w:type="dxa"/>
          </w:tcPr>
          <w:p w14:paraId="23AD4637" w14:textId="6BCF0C45" w:rsidR="003A5FEF" w:rsidRPr="00442838" w:rsidRDefault="00227386" w:rsidP="003A5FEF">
            <w:pPr>
              <w:spacing w:line="360" w:lineRule="auto"/>
              <w:jc w:val="center"/>
              <w:rPr>
                <w:sz w:val="24"/>
              </w:rPr>
            </w:pPr>
            <w:r w:rsidRPr="00442838">
              <w:rPr>
                <w:sz w:val="24"/>
              </w:rPr>
              <w:t>Breakneck Blitz</w:t>
            </w:r>
          </w:p>
        </w:tc>
        <w:tc>
          <w:tcPr>
            <w:tcW w:w="1541" w:type="dxa"/>
          </w:tcPr>
          <w:p w14:paraId="496B64A0" w14:textId="77777777" w:rsidR="003A5FEF" w:rsidRPr="00442838" w:rsidRDefault="003A5FEF" w:rsidP="003A5FEF">
            <w:pPr>
              <w:spacing w:line="360" w:lineRule="auto"/>
              <w:jc w:val="center"/>
              <w:rPr>
                <w:sz w:val="24"/>
              </w:rPr>
            </w:pPr>
          </w:p>
        </w:tc>
        <w:tc>
          <w:tcPr>
            <w:tcW w:w="1541" w:type="dxa"/>
          </w:tcPr>
          <w:p w14:paraId="38003441" w14:textId="77777777" w:rsidR="003A5FEF" w:rsidRPr="00442838" w:rsidRDefault="003A5FEF" w:rsidP="003A5FEF">
            <w:pPr>
              <w:spacing w:line="360" w:lineRule="auto"/>
              <w:jc w:val="center"/>
              <w:rPr>
                <w:sz w:val="24"/>
              </w:rPr>
            </w:pPr>
          </w:p>
        </w:tc>
        <w:tc>
          <w:tcPr>
            <w:tcW w:w="1541" w:type="dxa"/>
          </w:tcPr>
          <w:p w14:paraId="7AE16B31" w14:textId="77777777" w:rsidR="003A5FEF" w:rsidRPr="00442838" w:rsidRDefault="003A5FEF" w:rsidP="003A5FEF">
            <w:pPr>
              <w:spacing w:line="360" w:lineRule="auto"/>
              <w:jc w:val="center"/>
              <w:rPr>
                <w:sz w:val="24"/>
              </w:rPr>
            </w:pPr>
          </w:p>
        </w:tc>
        <w:tc>
          <w:tcPr>
            <w:tcW w:w="1542" w:type="dxa"/>
          </w:tcPr>
          <w:p w14:paraId="34DA1EE1" w14:textId="77777777" w:rsidR="003A5FEF" w:rsidRPr="00442838" w:rsidRDefault="003A5FEF" w:rsidP="003A5FEF">
            <w:pPr>
              <w:spacing w:line="360" w:lineRule="auto"/>
              <w:jc w:val="center"/>
              <w:rPr>
                <w:sz w:val="24"/>
              </w:rPr>
            </w:pPr>
          </w:p>
        </w:tc>
        <w:tc>
          <w:tcPr>
            <w:tcW w:w="1542" w:type="dxa"/>
          </w:tcPr>
          <w:p w14:paraId="2EDF5CC1" w14:textId="77777777" w:rsidR="003A5FEF" w:rsidRPr="00442838" w:rsidRDefault="003A5FEF" w:rsidP="003A5FEF">
            <w:pPr>
              <w:spacing w:line="360" w:lineRule="auto"/>
              <w:jc w:val="center"/>
              <w:rPr>
                <w:sz w:val="24"/>
              </w:rPr>
            </w:pPr>
          </w:p>
        </w:tc>
        <w:tc>
          <w:tcPr>
            <w:tcW w:w="1542" w:type="dxa"/>
          </w:tcPr>
          <w:p w14:paraId="49F628BC" w14:textId="77777777" w:rsidR="003A5FEF" w:rsidRPr="00442838" w:rsidRDefault="003A5FEF" w:rsidP="003A5FEF">
            <w:pPr>
              <w:spacing w:line="360" w:lineRule="auto"/>
              <w:jc w:val="center"/>
              <w:rPr>
                <w:sz w:val="24"/>
              </w:rPr>
            </w:pPr>
          </w:p>
        </w:tc>
      </w:tr>
      <w:tr w:rsidR="003A5FEF" w:rsidRPr="00442838" w14:paraId="322AAA8B" w14:textId="77777777" w:rsidTr="003A5FEF">
        <w:tc>
          <w:tcPr>
            <w:tcW w:w="1541" w:type="dxa"/>
          </w:tcPr>
          <w:p w14:paraId="383A08E7" w14:textId="1DB1BB81" w:rsidR="003A5FEF" w:rsidRPr="00442838" w:rsidRDefault="00227386" w:rsidP="003A5FEF">
            <w:pPr>
              <w:spacing w:line="360" w:lineRule="auto"/>
              <w:jc w:val="center"/>
              <w:rPr>
                <w:sz w:val="24"/>
              </w:rPr>
            </w:pPr>
            <w:r w:rsidRPr="00442838">
              <w:rPr>
                <w:sz w:val="24"/>
              </w:rPr>
              <w:t>Devastating Drake</w:t>
            </w:r>
          </w:p>
        </w:tc>
        <w:tc>
          <w:tcPr>
            <w:tcW w:w="1541" w:type="dxa"/>
          </w:tcPr>
          <w:p w14:paraId="25744C6D" w14:textId="77777777" w:rsidR="003A5FEF" w:rsidRPr="00442838" w:rsidRDefault="003A5FEF" w:rsidP="003A5FEF">
            <w:pPr>
              <w:spacing w:line="360" w:lineRule="auto"/>
              <w:jc w:val="center"/>
              <w:rPr>
                <w:sz w:val="24"/>
              </w:rPr>
            </w:pPr>
          </w:p>
        </w:tc>
        <w:tc>
          <w:tcPr>
            <w:tcW w:w="1541" w:type="dxa"/>
          </w:tcPr>
          <w:p w14:paraId="79A4C883" w14:textId="77777777" w:rsidR="003A5FEF" w:rsidRPr="00442838" w:rsidRDefault="003A5FEF" w:rsidP="003A5FEF">
            <w:pPr>
              <w:spacing w:line="360" w:lineRule="auto"/>
              <w:jc w:val="center"/>
              <w:rPr>
                <w:sz w:val="24"/>
              </w:rPr>
            </w:pPr>
          </w:p>
        </w:tc>
        <w:tc>
          <w:tcPr>
            <w:tcW w:w="1541" w:type="dxa"/>
          </w:tcPr>
          <w:p w14:paraId="41AD3E67" w14:textId="77777777" w:rsidR="003A5FEF" w:rsidRPr="00442838" w:rsidRDefault="003A5FEF" w:rsidP="003A5FEF">
            <w:pPr>
              <w:spacing w:line="360" w:lineRule="auto"/>
              <w:jc w:val="center"/>
              <w:rPr>
                <w:sz w:val="24"/>
              </w:rPr>
            </w:pPr>
          </w:p>
        </w:tc>
        <w:tc>
          <w:tcPr>
            <w:tcW w:w="1542" w:type="dxa"/>
          </w:tcPr>
          <w:p w14:paraId="2E3FD627" w14:textId="77777777" w:rsidR="003A5FEF" w:rsidRPr="00442838" w:rsidRDefault="003A5FEF" w:rsidP="003A5FEF">
            <w:pPr>
              <w:spacing w:line="360" w:lineRule="auto"/>
              <w:jc w:val="center"/>
              <w:rPr>
                <w:sz w:val="24"/>
              </w:rPr>
            </w:pPr>
          </w:p>
        </w:tc>
        <w:tc>
          <w:tcPr>
            <w:tcW w:w="1542" w:type="dxa"/>
          </w:tcPr>
          <w:p w14:paraId="62075CC0" w14:textId="77777777" w:rsidR="003A5FEF" w:rsidRPr="00442838" w:rsidRDefault="003A5FEF" w:rsidP="003A5FEF">
            <w:pPr>
              <w:spacing w:line="360" w:lineRule="auto"/>
              <w:jc w:val="center"/>
              <w:rPr>
                <w:sz w:val="24"/>
              </w:rPr>
            </w:pPr>
          </w:p>
        </w:tc>
        <w:tc>
          <w:tcPr>
            <w:tcW w:w="1542" w:type="dxa"/>
          </w:tcPr>
          <w:p w14:paraId="4F7E0FA2" w14:textId="77777777" w:rsidR="003A5FEF" w:rsidRPr="00442838" w:rsidRDefault="003A5FEF" w:rsidP="003A5FEF">
            <w:pPr>
              <w:spacing w:line="360" w:lineRule="auto"/>
              <w:jc w:val="center"/>
              <w:rPr>
                <w:sz w:val="24"/>
              </w:rPr>
            </w:pPr>
          </w:p>
        </w:tc>
      </w:tr>
      <w:tr w:rsidR="003A5FEF" w:rsidRPr="00442838" w14:paraId="39183F60" w14:textId="77777777" w:rsidTr="003A5FEF">
        <w:tc>
          <w:tcPr>
            <w:tcW w:w="1541" w:type="dxa"/>
          </w:tcPr>
          <w:p w14:paraId="29DD7788" w14:textId="7DFB4705" w:rsidR="003A5FEF" w:rsidRPr="00442838" w:rsidRDefault="00227386" w:rsidP="003A5FEF">
            <w:pPr>
              <w:spacing w:line="360" w:lineRule="auto"/>
              <w:jc w:val="center"/>
              <w:rPr>
                <w:sz w:val="24"/>
              </w:rPr>
            </w:pPr>
            <w:r w:rsidRPr="00442838">
              <w:rPr>
                <w:sz w:val="24"/>
              </w:rPr>
              <w:t>All Out Pummeling</w:t>
            </w:r>
          </w:p>
        </w:tc>
        <w:tc>
          <w:tcPr>
            <w:tcW w:w="1541" w:type="dxa"/>
          </w:tcPr>
          <w:p w14:paraId="303F5880" w14:textId="77777777" w:rsidR="003A5FEF" w:rsidRPr="00442838" w:rsidRDefault="003A5FEF" w:rsidP="003A5FEF">
            <w:pPr>
              <w:spacing w:line="360" w:lineRule="auto"/>
              <w:jc w:val="center"/>
              <w:rPr>
                <w:sz w:val="24"/>
              </w:rPr>
            </w:pPr>
          </w:p>
        </w:tc>
        <w:tc>
          <w:tcPr>
            <w:tcW w:w="1541" w:type="dxa"/>
          </w:tcPr>
          <w:p w14:paraId="0932F3E8" w14:textId="77777777" w:rsidR="003A5FEF" w:rsidRPr="00442838" w:rsidRDefault="003A5FEF" w:rsidP="003A5FEF">
            <w:pPr>
              <w:spacing w:line="360" w:lineRule="auto"/>
              <w:jc w:val="center"/>
              <w:rPr>
                <w:sz w:val="24"/>
              </w:rPr>
            </w:pPr>
          </w:p>
        </w:tc>
        <w:tc>
          <w:tcPr>
            <w:tcW w:w="1541" w:type="dxa"/>
          </w:tcPr>
          <w:p w14:paraId="02C3B0C0" w14:textId="77777777" w:rsidR="003A5FEF" w:rsidRPr="00442838" w:rsidRDefault="003A5FEF" w:rsidP="003A5FEF">
            <w:pPr>
              <w:spacing w:line="360" w:lineRule="auto"/>
              <w:jc w:val="center"/>
              <w:rPr>
                <w:sz w:val="24"/>
              </w:rPr>
            </w:pPr>
          </w:p>
        </w:tc>
        <w:tc>
          <w:tcPr>
            <w:tcW w:w="1542" w:type="dxa"/>
          </w:tcPr>
          <w:p w14:paraId="28606256" w14:textId="77777777" w:rsidR="003A5FEF" w:rsidRPr="00442838" w:rsidRDefault="003A5FEF" w:rsidP="003A5FEF">
            <w:pPr>
              <w:spacing w:line="360" w:lineRule="auto"/>
              <w:jc w:val="center"/>
              <w:rPr>
                <w:sz w:val="24"/>
              </w:rPr>
            </w:pPr>
          </w:p>
        </w:tc>
        <w:tc>
          <w:tcPr>
            <w:tcW w:w="1542" w:type="dxa"/>
          </w:tcPr>
          <w:p w14:paraId="14A933A5" w14:textId="77777777" w:rsidR="003A5FEF" w:rsidRPr="00442838" w:rsidRDefault="003A5FEF" w:rsidP="003A5FEF">
            <w:pPr>
              <w:spacing w:line="360" w:lineRule="auto"/>
              <w:jc w:val="center"/>
              <w:rPr>
                <w:sz w:val="24"/>
              </w:rPr>
            </w:pPr>
          </w:p>
        </w:tc>
        <w:tc>
          <w:tcPr>
            <w:tcW w:w="1542" w:type="dxa"/>
          </w:tcPr>
          <w:p w14:paraId="3A2F067A" w14:textId="77777777" w:rsidR="003A5FEF" w:rsidRPr="00442838" w:rsidRDefault="003A5FEF" w:rsidP="003A5FEF">
            <w:pPr>
              <w:spacing w:line="360" w:lineRule="auto"/>
              <w:jc w:val="center"/>
              <w:rPr>
                <w:sz w:val="24"/>
              </w:rPr>
            </w:pPr>
          </w:p>
        </w:tc>
      </w:tr>
      <w:tr w:rsidR="003A5FEF" w:rsidRPr="00442838" w14:paraId="2655F667" w14:textId="77777777" w:rsidTr="003A5FEF">
        <w:tc>
          <w:tcPr>
            <w:tcW w:w="1541" w:type="dxa"/>
          </w:tcPr>
          <w:p w14:paraId="72442388" w14:textId="3C1725D3" w:rsidR="003A5FEF" w:rsidRPr="00442838" w:rsidRDefault="00227386" w:rsidP="003A5FEF">
            <w:pPr>
              <w:spacing w:line="360" w:lineRule="auto"/>
              <w:jc w:val="center"/>
              <w:rPr>
                <w:sz w:val="24"/>
              </w:rPr>
            </w:pPr>
            <w:r w:rsidRPr="00442838">
              <w:rPr>
                <w:sz w:val="24"/>
              </w:rPr>
              <w:t>Black Hole Eclipse</w:t>
            </w:r>
          </w:p>
        </w:tc>
        <w:tc>
          <w:tcPr>
            <w:tcW w:w="1541" w:type="dxa"/>
          </w:tcPr>
          <w:p w14:paraId="3B141A8F" w14:textId="77777777" w:rsidR="003A5FEF" w:rsidRPr="00442838" w:rsidRDefault="003A5FEF" w:rsidP="003A5FEF">
            <w:pPr>
              <w:spacing w:line="360" w:lineRule="auto"/>
              <w:jc w:val="center"/>
              <w:rPr>
                <w:sz w:val="24"/>
              </w:rPr>
            </w:pPr>
          </w:p>
        </w:tc>
        <w:tc>
          <w:tcPr>
            <w:tcW w:w="1541" w:type="dxa"/>
          </w:tcPr>
          <w:p w14:paraId="0D4BA70F" w14:textId="77777777" w:rsidR="003A5FEF" w:rsidRPr="00442838" w:rsidRDefault="003A5FEF" w:rsidP="003A5FEF">
            <w:pPr>
              <w:spacing w:line="360" w:lineRule="auto"/>
              <w:jc w:val="center"/>
              <w:rPr>
                <w:sz w:val="24"/>
              </w:rPr>
            </w:pPr>
          </w:p>
        </w:tc>
        <w:tc>
          <w:tcPr>
            <w:tcW w:w="1541" w:type="dxa"/>
          </w:tcPr>
          <w:p w14:paraId="2A54AC63" w14:textId="77777777" w:rsidR="003A5FEF" w:rsidRPr="00442838" w:rsidRDefault="003A5FEF" w:rsidP="003A5FEF">
            <w:pPr>
              <w:spacing w:line="360" w:lineRule="auto"/>
              <w:jc w:val="center"/>
              <w:rPr>
                <w:sz w:val="24"/>
              </w:rPr>
            </w:pPr>
          </w:p>
        </w:tc>
        <w:tc>
          <w:tcPr>
            <w:tcW w:w="1542" w:type="dxa"/>
          </w:tcPr>
          <w:p w14:paraId="0D6625D0" w14:textId="77777777" w:rsidR="003A5FEF" w:rsidRPr="00442838" w:rsidRDefault="003A5FEF" w:rsidP="003A5FEF">
            <w:pPr>
              <w:spacing w:line="360" w:lineRule="auto"/>
              <w:jc w:val="center"/>
              <w:rPr>
                <w:sz w:val="24"/>
              </w:rPr>
            </w:pPr>
          </w:p>
        </w:tc>
        <w:tc>
          <w:tcPr>
            <w:tcW w:w="1542" w:type="dxa"/>
          </w:tcPr>
          <w:p w14:paraId="22C559DB" w14:textId="77777777" w:rsidR="003A5FEF" w:rsidRPr="00442838" w:rsidRDefault="003A5FEF" w:rsidP="003A5FEF">
            <w:pPr>
              <w:spacing w:line="360" w:lineRule="auto"/>
              <w:jc w:val="center"/>
              <w:rPr>
                <w:sz w:val="24"/>
              </w:rPr>
            </w:pPr>
          </w:p>
        </w:tc>
        <w:tc>
          <w:tcPr>
            <w:tcW w:w="1542" w:type="dxa"/>
          </w:tcPr>
          <w:p w14:paraId="0814F05E" w14:textId="77777777" w:rsidR="003A5FEF" w:rsidRPr="00442838" w:rsidRDefault="003A5FEF" w:rsidP="003A5FEF">
            <w:pPr>
              <w:spacing w:line="360" w:lineRule="auto"/>
              <w:jc w:val="center"/>
              <w:rPr>
                <w:sz w:val="24"/>
              </w:rPr>
            </w:pPr>
          </w:p>
        </w:tc>
      </w:tr>
      <w:tr w:rsidR="003A5FEF" w:rsidRPr="00442838" w14:paraId="140792A3" w14:textId="77777777" w:rsidTr="003A5FEF">
        <w:tc>
          <w:tcPr>
            <w:tcW w:w="1541" w:type="dxa"/>
          </w:tcPr>
          <w:p w14:paraId="4ADAA65C" w14:textId="0787F80C" w:rsidR="003A5FEF" w:rsidRPr="00442838" w:rsidRDefault="00227386" w:rsidP="003A5FEF">
            <w:pPr>
              <w:spacing w:line="360" w:lineRule="auto"/>
              <w:jc w:val="center"/>
              <w:rPr>
                <w:sz w:val="24"/>
              </w:rPr>
            </w:pPr>
            <w:r w:rsidRPr="00442838">
              <w:rPr>
                <w:sz w:val="24"/>
              </w:rPr>
              <w:t>Supersonic Skystrike</w:t>
            </w:r>
          </w:p>
        </w:tc>
        <w:tc>
          <w:tcPr>
            <w:tcW w:w="1541" w:type="dxa"/>
          </w:tcPr>
          <w:p w14:paraId="412CE233" w14:textId="77777777" w:rsidR="003A5FEF" w:rsidRPr="00442838" w:rsidRDefault="003A5FEF" w:rsidP="003A5FEF">
            <w:pPr>
              <w:spacing w:line="360" w:lineRule="auto"/>
              <w:jc w:val="center"/>
              <w:rPr>
                <w:sz w:val="24"/>
              </w:rPr>
            </w:pPr>
          </w:p>
        </w:tc>
        <w:tc>
          <w:tcPr>
            <w:tcW w:w="1541" w:type="dxa"/>
          </w:tcPr>
          <w:p w14:paraId="71EEA301" w14:textId="77777777" w:rsidR="003A5FEF" w:rsidRPr="00442838" w:rsidRDefault="003A5FEF" w:rsidP="003A5FEF">
            <w:pPr>
              <w:spacing w:line="360" w:lineRule="auto"/>
              <w:jc w:val="center"/>
              <w:rPr>
                <w:sz w:val="24"/>
              </w:rPr>
            </w:pPr>
          </w:p>
        </w:tc>
        <w:tc>
          <w:tcPr>
            <w:tcW w:w="1541" w:type="dxa"/>
          </w:tcPr>
          <w:p w14:paraId="6AF04D74" w14:textId="77777777" w:rsidR="003A5FEF" w:rsidRPr="00442838" w:rsidRDefault="003A5FEF" w:rsidP="003A5FEF">
            <w:pPr>
              <w:spacing w:line="360" w:lineRule="auto"/>
              <w:jc w:val="center"/>
              <w:rPr>
                <w:sz w:val="24"/>
              </w:rPr>
            </w:pPr>
          </w:p>
        </w:tc>
        <w:tc>
          <w:tcPr>
            <w:tcW w:w="1542" w:type="dxa"/>
          </w:tcPr>
          <w:p w14:paraId="1FD85128" w14:textId="77777777" w:rsidR="003A5FEF" w:rsidRPr="00442838" w:rsidRDefault="003A5FEF" w:rsidP="003A5FEF">
            <w:pPr>
              <w:spacing w:line="360" w:lineRule="auto"/>
              <w:jc w:val="center"/>
              <w:rPr>
                <w:sz w:val="24"/>
              </w:rPr>
            </w:pPr>
          </w:p>
        </w:tc>
        <w:tc>
          <w:tcPr>
            <w:tcW w:w="1542" w:type="dxa"/>
          </w:tcPr>
          <w:p w14:paraId="48AE224E" w14:textId="77777777" w:rsidR="003A5FEF" w:rsidRPr="00442838" w:rsidRDefault="003A5FEF" w:rsidP="003A5FEF">
            <w:pPr>
              <w:spacing w:line="360" w:lineRule="auto"/>
              <w:jc w:val="center"/>
              <w:rPr>
                <w:sz w:val="24"/>
              </w:rPr>
            </w:pPr>
          </w:p>
        </w:tc>
        <w:tc>
          <w:tcPr>
            <w:tcW w:w="1542" w:type="dxa"/>
          </w:tcPr>
          <w:p w14:paraId="5B66DBB5" w14:textId="77777777" w:rsidR="003A5FEF" w:rsidRPr="00442838" w:rsidRDefault="003A5FEF" w:rsidP="003A5FEF">
            <w:pPr>
              <w:spacing w:line="360" w:lineRule="auto"/>
              <w:jc w:val="center"/>
              <w:rPr>
                <w:sz w:val="24"/>
              </w:rPr>
            </w:pPr>
          </w:p>
        </w:tc>
      </w:tr>
      <w:tr w:rsidR="003A5FEF" w:rsidRPr="00442838" w14:paraId="7DA0EC61" w14:textId="77777777" w:rsidTr="003A5FEF">
        <w:tc>
          <w:tcPr>
            <w:tcW w:w="1541" w:type="dxa"/>
          </w:tcPr>
          <w:p w14:paraId="01912F91" w14:textId="40EF3B1C" w:rsidR="003A5FEF" w:rsidRPr="00442838" w:rsidRDefault="00227386" w:rsidP="003A5FEF">
            <w:pPr>
              <w:spacing w:line="360" w:lineRule="auto"/>
              <w:jc w:val="center"/>
              <w:rPr>
                <w:sz w:val="24"/>
              </w:rPr>
            </w:pPr>
            <w:r w:rsidRPr="00442838">
              <w:rPr>
                <w:sz w:val="24"/>
              </w:rPr>
              <w:t>Catastropika</w:t>
            </w:r>
          </w:p>
        </w:tc>
        <w:tc>
          <w:tcPr>
            <w:tcW w:w="1541" w:type="dxa"/>
          </w:tcPr>
          <w:p w14:paraId="39DA7191" w14:textId="77777777" w:rsidR="003A5FEF" w:rsidRPr="00442838" w:rsidRDefault="003A5FEF" w:rsidP="003A5FEF">
            <w:pPr>
              <w:spacing w:line="360" w:lineRule="auto"/>
              <w:jc w:val="center"/>
              <w:rPr>
                <w:sz w:val="24"/>
              </w:rPr>
            </w:pPr>
          </w:p>
        </w:tc>
        <w:tc>
          <w:tcPr>
            <w:tcW w:w="1541" w:type="dxa"/>
          </w:tcPr>
          <w:p w14:paraId="0C43A1BF" w14:textId="77777777" w:rsidR="003A5FEF" w:rsidRPr="00442838" w:rsidRDefault="003A5FEF" w:rsidP="003A5FEF">
            <w:pPr>
              <w:spacing w:line="360" w:lineRule="auto"/>
              <w:jc w:val="center"/>
              <w:rPr>
                <w:sz w:val="24"/>
              </w:rPr>
            </w:pPr>
          </w:p>
        </w:tc>
        <w:tc>
          <w:tcPr>
            <w:tcW w:w="1541" w:type="dxa"/>
          </w:tcPr>
          <w:p w14:paraId="19A0C1B4" w14:textId="77777777" w:rsidR="003A5FEF" w:rsidRPr="00442838" w:rsidRDefault="003A5FEF" w:rsidP="003A5FEF">
            <w:pPr>
              <w:spacing w:line="360" w:lineRule="auto"/>
              <w:jc w:val="center"/>
              <w:rPr>
                <w:sz w:val="24"/>
              </w:rPr>
            </w:pPr>
          </w:p>
        </w:tc>
        <w:tc>
          <w:tcPr>
            <w:tcW w:w="1542" w:type="dxa"/>
          </w:tcPr>
          <w:p w14:paraId="4733DB66" w14:textId="77777777" w:rsidR="003A5FEF" w:rsidRPr="00442838" w:rsidRDefault="003A5FEF" w:rsidP="003A5FEF">
            <w:pPr>
              <w:spacing w:line="360" w:lineRule="auto"/>
              <w:jc w:val="center"/>
              <w:rPr>
                <w:sz w:val="24"/>
              </w:rPr>
            </w:pPr>
          </w:p>
        </w:tc>
        <w:tc>
          <w:tcPr>
            <w:tcW w:w="1542" w:type="dxa"/>
          </w:tcPr>
          <w:p w14:paraId="2B74BD0F" w14:textId="77777777" w:rsidR="003A5FEF" w:rsidRPr="00442838" w:rsidRDefault="003A5FEF" w:rsidP="003A5FEF">
            <w:pPr>
              <w:spacing w:line="360" w:lineRule="auto"/>
              <w:jc w:val="center"/>
              <w:rPr>
                <w:sz w:val="24"/>
              </w:rPr>
            </w:pPr>
          </w:p>
        </w:tc>
        <w:tc>
          <w:tcPr>
            <w:tcW w:w="1542" w:type="dxa"/>
          </w:tcPr>
          <w:p w14:paraId="3885BC98" w14:textId="77777777" w:rsidR="003A5FEF" w:rsidRPr="00442838" w:rsidRDefault="003A5FEF" w:rsidP="003A5FEF">
            <w:pPr>
              <w:spacing w:line="360" w:lineRule="auto"/>
              <w:jc w:val="center"/>
              <w:rPr>
                <w:sz w:val="24"/>
              </w:rPr>
            </w:pPr>
          </w:p>
        </w:tc>
      </w:tr>
      <w:tr w:rsidR="003A5FEF" w:rsidRPr="00442838" w14:paraId="16987F0A" w14:textId="77777777" w:rsidTr="003A5FEF">
        <w:tc>
          <w:tcPr>
            <w:tcW w:w="1541" w:type="dxa"/>
          </w:tcPr>
          <w:p w14:paraId="21994B4A" w14:textId="6A873F83" w:rsidR="003A5FEF" w:rsidRPr="00442838" w:rsidRDefault="00227386" w:rsidP="003A5FEF">
            <w:pPr>
              <w:spacing w:line="360" w:lineRule="auto"/>
              <w:jc w:val="center"/>
              <w:rPr>
                <w:sz w:val="24"/>
              </w:rPr>
            </w:pPr>
            <w:r w:rsidRPr="00442838">
              <w:rPr>
                <w:sz w:val="24"/>
              </w:rPr>
              <w:t>Acid Downpour</w:t>
            </w:r>
          </w:p>
        </w:tc>
        <w:tc>
          <w:tcPr>
            <w:tcW w:w="1541" w:type="dxa"/>
          </w:tcPr>
          <w:p w14:paraId="10EA07B7" w14:textId="77777777" w:rsidR="003A5FEF" w:rsidRPr="00442838" w:rsidRDefault="003A5FEF" w:rsidP="003A5FEF">
            <w:pPr>
              <w:spacing w:line="360" w:lineRule="auto"/>
              <w:jc w:val="center"/>
              <w:rPr>
                <w:sz w:val="24"/>
              </w:rPr>
            </w:pPr>
          </w:p>
        </w:tc>
        <w:tc>
          <w:tcPr>
            <w:tcW w:w="1541" w:type="dxa"/>
          </w:tcPr>
          <w:p w14:paraId="7D36A2EF" w14:textId="77777777" w:rsidR="003A5FEF" w:rsidRPr="00442838" w:rsidRDefault="003A5FEF" w:rsidP="003A5FEF">
            <w:pPr>
              <w:spacing w:line="360" w:lineRule="auto"/>
              <w:jc w:val="center"/>
              <w:rPr>
                <w:sz w:val="24"/>
              </w:rPr>
            </w:pPr>
          </w:p>
        </w:tc>
        <w:tc>
          <w:tcPr>
            <w:tcW w:w="1541" w:type="dxa"/>
          </w:tcPr>
          <w:p w14:paraId="3415B884" w14:textId="77777777" w:rsidR="003A5FEF" w:rsidRPr="00442838" w:rsidRDefault="003A5FEF" w:rsidP="003A5FEF">
            <w:pPr>
              <w:spacing w:line="360" w:lineRule="auto"/>
              <w:jc w:val="center"/>
              <w:rPr>
                <w:sz w:val="24"/>
              </w:rPr>
            </w:pPr>
          </w:p>
        </w:tc>
        <w:tc>
          <w:tcPr>
            <w:tcW w:w="1542" w:type="dxa"/>
          </w:tcPr>
          <w:p w14:paraId="40546603" w14:textId="77777777" w:rsidR="003A5FEF" w:rsidRPr="00442838" w:rsidRDefault="003A5FEF" w:rsidP="003A5FEF">
            <w:pPr>
              <w:spacing w:line="360" w:lineRule="auto"/>
              <w:jc w:val="center"/>
              <w:rPr>
                <w:sz w:val="24"/>
              </w:rPr>
            </w:pPr>
          </w:p>
        </w:tc>
        <w:tc>
          <w:tcPr>
            <w:tcW w:w="1542" w:type="dxa"/>
          </w:tcPr>
          <w:p w14:paraId="00DA5490" w14:textId="77777777" w:rsidR="003A5FEF" w:rsidRPr="00442838" w:rsidRDefault="003A5FEF" w:rsidP="003A5FEF">
            <w:pPr>
              <w:spacing w:line="360" w:lineRule="auto"/>
              <w:jc w:val="center"/>
              <w:rPr>
                <w:sz w:val="24"/>
              </w:rPr>
            </w:pPr>
          </w:p>
        </w:tc>
        <w:tc>
          <w:tcPr>
            <w:tcW w:w="1542" w:type="dxa"/>
          </w:tcPr>
          <w:p w14:paraId="52EAD920" w14:textId="77777777" w:rsidR="003A5FEF" w:rsidRPr="00442838" w:rsidRDefault="003A5FEF" w:rsidP="003A5FEF">
            <w:pPr>
              <w:spacing w:line="360" w:lineRule="auto"/>
              <w:jc w:val="center"/>
              <w:rPr>
                <w:sz w:val="24"/>
              </w:rPr>
            </w:pPr>
          </w:p>
        </w:tc>
      </w:tr>
      <w:tr w:rsidR="00227386" w:rsidRPr="00442838" w14:paraId="43F5E552" w14:textId="77777777" w:rsidTr="003A5FEF">
        <w:tc>
          <w:tcPr>
            <w:tcW w:w="1541" w:type="dxa"/>
          </w:tcPr>
          <w:p w14:paraId="08FDC973" w14:textId="438BBDD3" w:rsidR="00227386" w:rsidRPr="00442838" w:rsidRDefault="00227386" w:rsidP="003A5FEF">
            <w:pPr>
              <w:spacing w:line="360" w:lineRule="auto"/>
              <w:jc w:val="center"/>
              <w:rPr>
                <w:sz w:val="24"/>
              </w:rPr>
            </w:pPr>
            <w:r w:rsidRPr="00442838">
              <w:rPr>
                <w:sz w:val="24"/>
              </w:rPr>
              <w:t>Stoked Sparksurfer</w:t>
            </w:r>
          </w:p>
        </w:tc>
        <w:tc>
          <w:tcPr>
            <w:tcW w:w="1541" w:type="dxa"/>
          </w:tcPr>
          <w:p w14:paraId="0B25E439" w14:textId="77777777" w:rsidR="00227386" w:rsidRPr="00442838" w:rsidRDefault="00227386" w:rsidP="003A5FEF">
            <w:pPr>
              <w:spacing w:line="360" w:lineRule="auto"/>
              <w:jc w:val="center"/>
              <w:rPr>
                <w:sz w:val="24"/>
              </w:rPr>
            </w:pPr>
          </w:p>
        </w:tc>
        <w:tc>
          <w:tcPr>
            <w:tcW w:w="1541" w:type="dxa"/>
          </w:tcPr>
          <w:p w14:paraId="47B10EF6" w14:textId="77777777" w:rsidR="00227386" w:rsidRPr="00442838" w:rsidRDefault="00227386" w:rsidP="003A5FEF">
            <w:pPr>
              <w:spacing w:line="360" w:lineRule="auto"/>
              <w:jc w:val="center"/>
              <w:rPr>
                <w:sz w:val="24"/>
              </w:rPr>
            </w:pPr>
          </w:p>
        </w:tc>
        <w:tc>
          <w:tcPr>
            <w:tcW w:w="1541" w:type="dxa"/>
          </w:tcPr>
          <w:p w14:paraId="6E97CC4E" w14:textId="77777777" w:rsidR="00227386" w:rsidRPr="00442838" w:rsidRDefault="00227386" w:rsidP="003A5FEF">
            <w:pPr>
              <w:spacing w:line="360" w:lineRule="auto"/>
              <w:jc w:val="center"/>
              <w:rPr>
                <w:sz w:val="24"/>
              </w:rPr>
            </w:pPr>
          </w:p>
        </w:tc>
        <w:tc>
          <w:tcPr>
            <w:tcW w:w="1542" w:type="dxa"/>
          </w:tcPr>
          <w:p w14:paraId="5085BD7A" w14:textId="77777777" w:rsidR="00227386" w:rsidRPr="00442838" w:rsidRDefault="00227386" w:rsidP="003A5FEF">
            <w:pPr>
              <w:spacing w:line="360" w:lineRule="auto"/>
              <w:jc w:val="center"/>
              <w:rPr>
                <w:sz w:val="24"/>
              </w:rPr>
            </w:pPr>
          </w:p>
        </w:tc>
        <w:tc>
          <w:tcPr>
            <w:tcW w:w="1542" w:type="dxa"/>
          </w:tcPr>
          <w:p w14:paraId="35C2D5F3" w14:textId="77777777" w:rsidR="00227386" w:rsidRPr="00442838" w:rsidRDefault="00227386" w:rsidP="003A5FEF">
            <w:pPr>
              <w:spacing w:line="360" w:lineRule="auto"/>
              <w:jc w:val="center"/>
              <w:rPr>
                <w:sz w:val="24"/>
              </w:rPr>
            </w:pPr>
          </w:p>
        </w:tc>
        <w:tc>
          <w:tcPr>
            <w:tcW w:w="1542" w:type="dxa"/>
          </w:tcPr>
          <w:p w14:paraId="0E96A2F2" w14:textId="77777777" w:rsidR="00227386" w:rsidRPr="00442838" w:rsidRDefault="00227386" w:rsidP="003A5FEF">
            <w:pPr>
              <w:spacing w:line="360" w:lineRule="auto"/>
              <w:jc w:val="center"/>
              <w:rPr>
                <w:sz w:val="24"/>
              </w:rPr>
            </w:pPr>
          </w:p>
        </w:tc>
      </w:tr>
      <w:tr w:rsidR="00227386" w:rsidRPr="00442838" w14:paraId="292DBA56" w14:textId="77777777" w:rsidTr="003A5FEF">
        <w:tc>
          <w:tcPr>
            <w:tcW w:w="1541" w:type="dxa"/>
          </w:tcPr>
          <w:p w14:paraId="39253FE5" w14:textId="4B3C598C" w:rsidR="00227386" w:rsidRPr="00442838" w:rsidRDefault="00227386" w:rsidP="003A5FEF">
            <w:pPr>
              <w:spacing w:line="360" w:lineRule="auto"/>
              <w:jc w:val="center"/>
              <w:rPr>
                <w:sz w:val="24"/>
              </w:rPr>
            </w:pPr>
            <w:r w:rsidRPr="00442838">
              <w:rPr>
                <w:sz w:val="24"/>
              </w:rPr>
              <w:t>Tectonic Rage</w:t>
            </w:r>
          </w:p>
        </w:tc>
        <w:tc>
          <w:tcPr>
            <w:tcW w:w="1541" w:type="dxa"/>
          </w:tcPr>
          <w:p w14:paraId="65111765" w14:textId="77777777" w:rsidR="00227386" w:rsidRPr="00442838" w:rsidRDefault="00227386" w:rsidP="003A5FEF">
            <w:pPr>
              <w:spacing w:line="360" w:lineRule="auto"/>
              <w:jc w:val="center"/>
              <w:rPr>
                <w:sz w:val="24"/>
              </w:rPr>
            </w:pPr>
          </w:p>
        </w:tc>
        <w:tc>
          <w:tcPr>
            <w:tcW w:w="1541" w:type="dxa"/>
          </w:tcPr>
          <w:p w14:paraId="5BBB6A69" w14:textId="77777777" w:rsidR="00227386" w:rsidRPr="00442838" w:rsidRDefault="00227386" w:rsidP="003A5FEF">
            <w:pPr>
              <w:spacing w:line="360" w:lineRule="auto"/>
              <w:jc w:val="center"/>
              <w:rPr>
                <w:sz w:val="24"/>
              </w:rPr>
            </w:pPr>
          </w:p>
        </w:tc>
        <w:tc>
          <w:tcPr>
            <w:tcW w:w="1541" w:type="dxa"/>
          </w:tcPr>
          <w:p w14:paraId="3FEE2D7D" w14:textId="77777777" w:rsidR="00227386" w:rsidRPr="00442838" w:rsidRDefault="00227386" w:rsidP="003A5FEF">
            <w:pPr>
              <w:spacing w:line="360" w:lineRule="auto"/>
              <w:jc w:val="center"/>
              <w:rPr>
                <w:sz w:val="24"/>
              </w:rPr>
            </w:pPr>
          </w:p>
        </w:tc>
        <w:tc>
          <w:tcPr>
            <w:tcW w:w="1542" w:type="dxa"/>
          </w:tcPr>
          <w:p w14:paraId="2F53EB1B" w14:textId="77777777" w:rsidR="00227386" w:rsidRPr="00442838" w:rsidRDefault="00227386" w:rsidP="003A5FEF">
            <w:pPr>
              <w:spacing w:line="360" w:lineRule="auto"/>
              <w:jc w:val="center"/>
              <w:rPr>
                <w:sz w:val="24"/>
              </w:rPr>
            </w:pPr>
          </w:p>
        </w:tc>
        <w:tc>
          <w:tcPr>
            <w:tcW w:w="1542" w:type="dxa"/>
          </w:tcPr>
          <w:p w14:paraId="416F245B" w14:textId="77777777" w:rsidR="00227386" w:rsidRPr="00442838" w:rsidRDefault="00227386" w:rsidP="003A5FEF">
            <w:pPr>
              <w:spacing w:line="360" w:lineRule="auto"/>
              <w:jc w:val="center"/>
              <w:rPr>
                <w:sz w:val="24"/>
              </w:rPr>
            </w:pPr>
          </w:p>
        </w:tc>
        <w:tc>
          <w:tcPr>
            <w:tcW w:w="1542" w:type="dxa"/>
          </w:tcPr>
          <w:p w14:paraId="5FD27DB7" w14:textId="77777777" w:rsidR="00227386" w:rsidRPr="00442838" w:rsidRDefault="00227386" w:rsidP="003A5FEF">
            <w:pPr>
              <w:spacing w:line="360" w:lineRule="auto"/>
              <w:jc w:val="center"/>
              <w:rPr>
                <w:sz w:val="24"/>
              </w:rPr>
            </w:pPr>
          </w:p>
        </w:tc>
      </w:tr>
      <w:tr w:rsidR="00227386" w:rsidRPr="00442838" w14:paraId="2CF58620" w14:textId="77777777" w:rsidTr="003A5FEF">
        <w:tc>
          <w:tcPr>
            <w:tcW w:w="1541" w:type="dxa"/>
          </w:tcPr>
          <w:p w14:paraId="516E2F65" w14:textId="71532218" w:rsidR="00227386" w:rsidRPr="00442838" w:rsidRDefault="00227386" w:rsidP="003A5FEF">
            <w:pPr>
              <w:spacing w:line="360" w:lineRule="auto"/>
              <w:jc w:val="center"/>
              <w:rPr>
                <w:sz w:val="24"/>
              </w:rPr>
            </w:pPr>
            <w:r w:rsidRPr="00442838">
              <w:rPr>
                <w:sz w:val="24"/>
              </w:rPr>
              <w:t>Extreme Evoboost</w:t>
            </w:r>
          </w:p>
        </w:tc>
        <w:tc>
          <w:tcPr>
            <w:tcW w:w="1541" w:type="dxa"/>
          </w:tcPr>
          <w:p w14:paraId="0B1D239D" w14:textId="77777777" w:rsidR="00227386" w:rsidRPr="00442838" w:rsidRDefault="00227386" w:rsidP="003A5FEF">
            <w:pPr>
              <w:spacing w:line="360" w:lineRule="auto"/>
              <w:jc w:val="center"/>
              <w:rPr>
                <w:sz w:val="24"/>
              </w:rPr>
            </w:pPr>
          </w:p>
        </w:tc>
        <w:tc>
          <w:tcPr>
            <w:tcW w:w="1541" w:type="dxa"/>
          </w:tcPr>
          <w:p w14:paraId="77EC036A" w14:textId="77777777" w:rsidR="00227386" w:rsidRPr="00442838" w:rsidRDefault="00227386" w:rsidP="003A5FEF">
            <w:pPr>
              <w:spacing w:line="360" w:lineRule="auto"/>
              <w:jc w:val="center"/>
              <w:rPr>
                <w:sz w:val="24"/>
              </w:rPr>
            </w:pPr>
          </w:p>
        </w:tc>
        <w:tc>
          <w:tcPr>
            <w:tcW w:w="1541" w:type="dxa"/>
          </w:tcPr>
          <w:p w14:paraId="344C015B" w14:textId="77777777" w:rsidR="00227386" w:rsidRPr="00442838" w:rsidRDefault="00227386" w:rsidP="003A5FEF">
            <w:pPr>
              <w:spacing w:line="360" w:lineRule="auto"/>
              <w:jc w:val="center"/>
              <w:rPr>
                <w:sz w:val="24"/>
              </w:rPr>
            </w:pPr>
          </w:p>
        </w:tc>
        <w:tc>
          <w:tcPr>
            <w:tcW w:w="1542" w:type="dxa"/>
          </w:tcPr>
          <w:p w14:paraId="62DCBFAC" w14:textId="77777777" w:rsidR="00227386" w:rsidRPr="00442838" w:rsidRDefault="00227386" w:rsidP="003A5FEF">
            <w:pPr>
              <w:spacing w:line="360" w:lineRule="auto"/>
              <w:jc w:val="center"/>
              <w:rPr>
                <w:sz w:val="24"/>
              </w:rPr>
            </w:pPr>
          </w:p>
        </w:tc>
        <w:tc>
          <w:tcPr>
            <w:tcW w:w="1542" w:type="dxa"/>
          </w:tcPr>
          <w:p w14:paraId="49B20B7E" w14:textId="77777777" w:rsidR="00227386" w:rsidRPr="00442838" w:rsidRDefault="00227386" w:rsidP="003A5FEF">
            <w:pPr>
              <w:spacing w:line="360" w:lineRule="auto"/>
              <w:jc w:val="center"/>
              <w:rPr>
                <w:sz w:val="24"/>
              </w:rPr>
            </w:pPr>
          </w:p>
        </w:tc>
        <w:tc>
          <w:tcPr>
            <w:tcW w:w="1542" w:type="dxa"/>
          </w:tcPr>
          <w:p w14:paraId="4E6FAABA" w14:textId="77777777" w:rsidR="00227386" w:rsidRPr="00442838" w:rsidRDefault="00227386" w:rsidP="003A5FEF">
            <w:pPr>
              <w:spacing w:line="360" w:lineRule="auto"/>
              <w:jc w:val="center"/>
              <w:rPr>
                <w:sz w:val="24"/>
              </w:rPr>
            </w:pPr>
          </w:p>
        </w:tc>
      </w:tr>
      <w:tr w:rsidR="00227386" w:rsidRPr="00442838" w14:paraId="543D91A9" w14:textId="77777777" w:rsidTr="003A5FEF">
        <w:tc>
          <w:tcPr>
            <w:tcW w:w="1541" w:type="dxa"/>
          </w:tcPr>
          <w:p w14:paraId="4F8ACB21" w14:textId="01EBEAC3" w:rsidR="00227386" w:rsidRPr="00442838" w:rsidRDefault="00227386" w:rsidP="003A5FEF">
            <w:pPr>
              <w:spacing w:line="360" w:lineRule="auto"/>
              <w:jc w:val="center"/>
              <w:rPr>
                <w:sz w:val="24"/>
              </w:rPr>
            </w:pPr>
            <w:r w:rsidRPr="00442838">
              <w:rPr>
                <w:sz w:val="24"/>
              </w:rPr>
              <w:t>Continental Crush</w:t>
            </w:r>
          </w:p>
        </w:tc>
        <w:tc>
          <w:tcPr>
            <w:tcW w:w="1541" w:type="dxa"/>
          </w:tcPr>
          <w:p w14:paraId="1A9F8B21" w14:textId="77777777" w:rsidR="00227386" w:rsidRPr="00442838" w:rsidRDefault="00227386" w:rsidP="003A5FEF">
            <w:pPr>
              <w:spacing w:line="360" w:lineRule="auto"/>
              <w:jc w:val="center"/>
              <w:rPr>
                <w:sz w:val="24"/>
              </w:rPr>
            </w:pPr>
          </w:p>
        </w:tc>
        <w:tc>
          <w:tcPr>
            <w:tcW w:w="1541" w:type="dxa"/>
          </w:tcPr>
          <w:p w14:paraId="75A9382B" w14:textId="77777777" w:rsidR="00227386" w:rsidRPr="00442838" w:rsidRDefault="00227386" w:rsidP="003A5FEF">
            <w:pPr>
              <w:spacing w:line="360" w:lineRule="auto"/>
              <w:jc w:val="center"/>
              <w:rPr>
                <w:sz w:val="24"/>
              </w:rPr>
            </w:pPr>
          </w:p>
        </w:tc>
        <w:tc>
          <w:tcPr>
            <w:tcW w:w="1541" w:type="dxa"/>
          </w:tcPr>
          <w:p w14:paraId="77DCB8E3" w14:textId="77777777" w:rsidR="00227386" w:rsidRPr="00442838" w:rsidRDefault="00227386" w:rsidP="003A5FEF">
            <w:pPr>
              <w:spacing w:line="360" w:lineRule="auto"/>
              <w:jc w:val="center"/>
              <w:rPr>
                <w:sz w:val="24"/>
              </w:rPr>
            </w:pPr>
          </w:p>
        </w:tc>
        <w:tc>
          <w:tcPr>
            <w:tcW w:w="1542" w:type="dxa"/>
          </w:tcPr>
          <w:p w14:paraId="69ADD2A0" w14:textId="77777777" w:rsidR="00227386" w:rsidRPr="00442838" w:rsidRDefault="00227386" w:rsidP="003A5FEF">
            <w:pPr>
              <w:spacing w:line="360" w:lineRule="auto"/>
              <w:jc w:val="center"/>
              <w:rPr>
                <w:sz w:val="24"/>
              </w:rPr>
            </w:pPr>
          </w:p>
        </w:tc>
        <w:tc>
          <w:tcPr>
            <w:tcW w:w="1542" w:type="dxa"/>
          </w:tcPr>
          <w:p w14:paraId="4C762F32" w14:textId="77777777" w:rsidR="00227386" w:rsidRPr="00442838" w:rsidRDefault="00227386" w:rsidP="003A5FEF">
            <w:pPr>
              <w:spacing w:line="360" w:lineRule="auto"/>
              <w:jc w:val="center"/>
              <w:rPr>
                <w:sz w:val="24"/>
              </w:rPr>
            </w:pPr>
          </w:p>
        </w:tc>
        <w:tc>
          <w:tcPr>
            <w:tcW w:w="1542" w:type="dxa"/>
          </w:tcPr>
          <w:p w14:paraId="6CFD80A8" w14:textId="77777777" w:rsidR="00227386" w:rsidRPr="00442838" w:rsidRDefault="00227386" w:rsidP="003A5FEF">
            <w:pPr>
              <w:spacing w:line="360" w:lineRule="auto"/>
              <w:jc w:val="center"/>
              <w:rPr>
                <w:sz w:val="24"/>
              </w:rPr>
            </w:pPr>
          </w:p>
        </w:tc>
      </w:tr>
      <w:tr w:rsidR="00227386" w:rsidRPr="00442838" w14:paraId="6C9B8A31" w14:textId="77777777" w:rsidTr="003A5FEF">
        <w:tc>
          <w:tcPr>
            <w:tcW w:w="1541" w:type="dxa"/>
          </w:tcPr>
          <w:p w14:paraId="093AF222" w14:textId="7FA97ADF" w:rsidR="00227386" w:rsidRPr="00442838" w:rsidRDefault="00227386" w:rsidP="003A5FEF">
            <w:pPr>
              <w:spacing w:line="360" w:lineRule="auto"/>
              <w:jc w:val="center"/>
              <w:rPr>
                <w:sz w:val="24"/>
              </w:rPr>
            </w:pPr>
            <w:r w:rsidRPr="00442838">
              <w:rPr>
                <w:sz w:val="24"/>
              </w:rPr>
              <w:lastRenderedPageBreak/>
              <w:t>Pulverizing Pancake</w:t>
            </w:r>
          </w:p>
        </w:tc>
        <w:tc>
          <w:tcPr>
            <w:tcW w:w="1541" w:type="dxa"/>
          </w:tcPr>
          <w:p w14:paraId="3567A4E6" w14:textId="77777777" w:rsidR="00227386" w:rsidRPr="00442838" w:rsidRDefault="00227386" w:rsidP="003A5FEF">
            <w:pPr>
              <w:spacing w:line="360" w:lineRule="auto"/>
              <w:jc w:val="center"/>
              <w:rPr>
                <w:sz w:val="24"/>
              </w:rPr>
            </w:pPr>
          </w:p>
        </w:tc>
        <w:tc>
          <w:tcPr>
            <w:tcW w:w="1541" w:type="dxa"/>
          </w:tcPr>
          <w:p w14:paraId="642DCBE8" w14:textId="77777777" w:rsidR="00227386" w:rsidRPr="00442838" w:rsidRDefault="00227386" w:rsidP="003A5FEF">
            <w:pPr>
              <w:spacing w:line="360" w:lineRule="auto"/>
              <w:jc w:val="center"/>
              <w:rPr>
                <w:sz w:val="24"/>
              </w:rPr>
            </w:pPr>
          </w:p>
        </w:tc>
        <w:tc>
          <w:tcPr>
            <w:tcW w:w="1541" w:type="dxa"/>
          </w:tcPr>
          <w:p w14:paraId="4BF47552" w14:textId="77777777" w:rsidR="00227386" w:rsidRPr="00442838" w:rsidRDefault="00227386" w:rsidP="003A5FEF">
            <w:pPr>
              <w:spacing w:line="360" w:lineRule="auto"/>
              <w:jc w:val="center"/>
              <w:rPr>
                <w:sz w:val="24"/>
              </w:rPr>
            </w:pPr>
          </w:p>
        </w:tc>
        <w:tc>
          <w:tcPr>
            <w:tcW w:w="1542" w:type="dxa"/>
          </w:tcPr>
          <w:p w14:paraId="7C45B628" w14:textId="77777777" w:rsidR="00227386" w:rsidRPr="00442838" w:rsidRDefault="00227386" w:rsidP="003A5FEF">
            <w:pPr>
              <w:spacing w:line="360" w:lineRule="auto"/>
              <w:jc w:val="center"/>
              <w:rPr>
                <w:sz w:val="24"/>
              </w:rPr>
            </w:pPr>
          </w:p>
        </w:tc>
        <w:tc>
          <w:tcPr>
            <w:tcW w:w="1542" w:type="dxa"/>
          </w:tcPr>
          <w:p w14:paraId="196A27E7" w14:textId="77777777" w:rsidR="00227386" w:rsidRPr="00442838" w:rsidRDefault="00227386" w:rsidP="003A5FEF">
            <w:pPr>
              <w:spacing w:line="360" w:lineRule="auto"/>
              <w:jc w:val="center"/>
              <w:rPr>
                <w:sz w:val="24"/>
              </w:rPr>
            </w:pPr>
          </w:p>
        </w:tc>
        <w:tc>
          <w:tcPr>
            <w:tcW w:w="1542" w:type="dxa"/>
          </w:tcPr>
          <w:p w14:paraId="188976B4" w14:textId="77777777" w:rsidR="00227386" w:rsidRPr="00442838" w:rsidRDefault="00227386" w:rsidP="003A5FEF">
            <w:pPr>
              <w:spacing w:line="360" w:lineRule="auto"/>
              <w:jc w:val="center"/>
              <w:rPr>
                <w:sz w:val="24"/>
              </w:rPr>
            </w:pPr>
          </w:p>
        </w:tc>
      </w:tr>
      <w:tr w:rsidR="00227386" w:rsidRPr="00442838" w14:paraId="1ACA7A99" w14:textId="77777777" w:rsidTr="003A5FEF">
        <w:tc>
          <w:tcPr>
            <w:tcW w:w="1541" w:type="dxa"/>
          </w:tcPr>
          <w:p w14:paraId="4E4B3AD3" w14:textId="29174356" w:rsidR="00227386" w:rsidRPr="00442838" w:rsidRDefault="00227386" w:rsidP="003A5FEF">
            <w:pPr>
              <w:spacing w:line="360" w:lineRule="auto"/>
              <w:jc w:val="center"/>
              <w:rPr>
                <w:sz w:val="24"/>
              </w:rPr>
            </w:pPr>
            <w:r w:rsidRPr="00442838">
              <w:rPr>
                <w:sz w:val="24"/>
              </w:rPr>
              <w:t>Savage Spin Out</w:t>
            </w:r>
          </w:p>
        </w:tc>
        <w:tc>
          <w:tcPr>
            <w:tcW w:w="1541" w:type="dxa"/>
          </w:tcPr>
          <w:p w14:paraId="371C9FEC" w14:textId="77777777" w:rsidR="00227386" w:rsidRPr="00442838" w:rsidRDefault="00227386" w:rsidP="003A5FEF">
            <w:pPr>
              <w:spacing w:line="360" w:lineRule="auto"/>
              <w:jc w:val="center"/>
              <w:rPr>
                <w:sz w:val="24"/>
              </w:rPr>
            </w:pPr>
          </w:p>
        </w:tc>
        <w:tc>
          <w:tcPr>
            <w:tcW w:w="1541" w:type="dxa"/>
          </w:tcPr>
          <w:p w14:paraId="602FF075" w14:textId="77777777" w:rsidR="00227386" w:rsidRPr="00442838" w:rsidRDefault="00227386" w:rsidP="003A5FEF">
            <w:pPr>
              <w:spacing w:line="360" w:lineRule="auto"/>
              <w:jc w:val="center"/>
              <w:rPr>
                <w:sz w:val="24"/>
              </w:rPr>
            </w:pPr>
          </w:p>
        </w:tc>
        <w:tc>
          <w:tcPr>
            <w:tcW w:w="1541" w:type="dxa"/>
          </w:tcPr>
          <w:p w14:paraId="2A289C89" w14:textId="77777777" w:rsidR="00227386" w:rsidRPr="00442838" w:rsidRDefault="00227386" w:rsidP="003A5FEF">
            <w:pPr>
              <w:spacing w:line="360" w:lineRule="auto"/>
              <w:jc w:val="center"/>
              <w:rPr>
                <w:sz w:val="24"/>
              </w:rPr>
            </w:pPr>
          </w:p>
        </w:tc>
        <w:tc>
          <w:tcPr>
            <w:tcW w:w="1542" w:type="dxa"/>
          </w:tcPr>
          <w:p w14:paraId="7309FA0D" w14:textId="77777777" w:rsidR="00227386" w:rsidRPr="00442838" w:rsidRDefault="00227386" w:rsidP="003A5FEF">
            <w:pPr>
              <w:spacing w:line="360" w:lineRule="auto"/>
              <w:jc w:val="center"/>
              <w:rPr>
                <w:sz w:val="24"/>
              </w:rPr>
            </w:pPr>
          </w:p>
        </w:tc>
        <w:tc>
          <w:tcPr>
            <w:tcW w:w="1542" w:type="dxa"/>
          </w:tcPr>
          <w:p w14:paraId="60CAAD19" w14:textId="77777777" w:rsidR="00227386" w:rsidRPr="00442838" w:rsidRDefault="00227386" w:rsidP="003A5FEF">
            <w:pPr>
              <w:spacing w:line="360" w:lineRule="auto"/>
              <w:jc w:val="center"/>
              <w:rPr>
                <w:sz w:val="24"/>
              </w:rPr>
            </w:pPr>
          </w:p>
        </w:tc>
        <w:tc>
          <w:tcPr>
            <w:tcW w:w="1542" w:type="dxa"/>
          </w:tcPr>
          <w:p w14:paraId="5A5F72F8" w14:textId="77777777" w:rsidR="00227386" w:rsidRPr="00442838" w:rsidRDefault="00227386" w:rsidP="003A5FEF">
            <w:pPr>
              <w:spacing w:line="360" w:lineRule="auto"/>
              <w:jc w:val="center"/>
              <w:rPr>
                <w:sz w:val="24"/>
              </w:rPr>
            </w:pPr>
          </w:p>
        </w:tc>
      </w:tr>
      <w:tr w:rsidR="00227386" w:rsidRPr="00442838" w14:paraId="40CCAD75" w14:textId="77777777" w:rsidTr="003A5FEF">
        <w:tc>
          <w:tcPr>
            <w:tcW w:w="1541" w:type="dxa"/>
          </w:tcPr>
          <w:p w14:paraId="64CE05A3" w14:textId="19EA4835" w:rsidR="00227386" w:rsidRPr="00442838" w:rsidRDefault="00227386" w:rsidP="003A5FEF">
            <w:pPr>
              <w:spacing w:line="360" w:lineRule="auto"/>
              <w:jc w:val="center"/>
              <w:rPr>
                <w:sz w:val="24"/>
              </w:rPr>
            </w:pPr>
            <w:r w:rsidRPr="00442838">
              <w:rPr>
                <w:sz w:val="24"/>
              </w:rPr>
              <w:t>Genesis Supernova</w:t>
            </w:r>
          </w:p>
        </w:tc>
        <w:tc>
          <w:tcPr>
            <w:tcW w:w="1541" w:type="dxa"/>
          </w:tcPr>
          <w:p w14:paraId="4EBB380C" w14:textId="77777777" w:rsidR="00227386" w:rsidRPr="00442838" w:rsidRDefault="00227386" w:rsidP="003A5FEF">
            <w:pPr>
              <w:spacing w:line="360" w:lineRule="auto"/>
              <w:jc w:val="center"/>
              <w:rPr>
                <w:sz w:val="24"/>
              </w:rPr>
            </w:pPr>
          </w:p>
        </w:tc>
        <w:tc>
          <w:tcPr>
            <w:tcW w:w="1541" w:type="dxa"/>
          </w:tcPr>
          <w:p w14:paraId="7F620B88" w14:textId="77777777" w:rsidR="00227386" w:rsidRPr="00442838" w:rsidRDefault="00227386" w:rsidP="003A5FEF">
            <w:pPr>
              <w:spacing w:line="360" w:lineRule="auto"/>
              <w:jc w:val="center"/>
              <w:rPr>
                <w:sz w:val="24"/>
              </w:rPr>
            </w:pPr>
          </w:p>
        </w:tc>
        <w:tc>
          <w:tcPr>
            <w:tcW w:w="1541" w:type="dxa"/>
          </w:tcPr>
          <w:p w14:paraId="6F61652D" w14:textId="77777777" w:rsidR="00227386" w:rsidRPr="00442838" w:rsidRDefault="00227386" w:rsidP="003A5FEF">
            <w:pPr>
              <w:spacing w:line="360" w:lineRule="auto"/>
              <w:jc w:val="center"/>
              <w:rPr>
                <w:sz w:val="24"/>
              </w:rPr>
            </w:pPr>
          </w:p>
        </w:tc>
        <w:tc>
          <w:tcPr>
            <w:tcW w:w="1542" w:type="dxa"/>
          </w:tcPr>
          <w:p w14:paraId="06736A75" w14:textId="77777777" w:rsidR="00227386" w:rsidRPr="00442838" w:rsidRDefault="00227386" w:rsidP="003A5FEF">
            <w:pPr>
              <w:spacing w:line="360" w:lineRule="auto"/>
              <w:jc w:val="center"/>
              <w:rPr>
                <w:sz w:val="24"/>
              </w:rPr>
            </w:pPr>
          </w:p>
        </w:tc>
        <w:tc>
          <w:tcPr>
            <w:tcW w:w="1542" w:type="dxa"/>
          </w:tcPr>
          <w:p w14:paraId="14C7CEC4" w14:textId="77777777" w:rsidR="00227386" w:rsidRPr="00442838" w:rsidRDefault="00227386" w:rsidP="003A5FEF">
            <w:pPr>
              <w:spacing w:line="360" w:lineRule="auto"/>
              <w:jc w:val="center"/>
              <w:rPr>
                <w:sz w:val="24"/>
              </w:rPr>
            </w:pPr>
          </w:p>
        </w:tc>
        <w:tc>
          <w:tcPr>
            <w:tcW w:w="1542" w:type="dxa"/>
          </w:tcPr>
          <w:p w14:paraId="5053FAE3" w14:textId="77777777" w:rsidR="00227386" w:rsidRPr="00442838" w:rsidRDefault="00227386" w:rsidP="003A5FEF">
            <w:pPr>
              <w:spacing w:line="360" w:lineRule="auto"/>
              <w:jc w:val="center"/>
              <w:rPr>
                <w:sz w:val="24"/>
              </w:rPr>
            </w:pPr>
          </w:p>
        </w:tc>
      </w:tr>
      <w:tr w:rsidR="00227386" w:rsidRPr="00442838" w14:paraId="0627A95E" w14:textId="77777777" w:rsidTr="003A5FEF">
        <w:tc>
          <w:tcPr>
            <w:tcW w:w="1541" w:type="dxa"/>
          </w:tcPr>
          <w:p w14:paraId="072736ED" w14:textId="5AB0F785" w:rsidR="00227386" w:rsidRPr="00442838" w:rsidRDefault="00227386" w:rsidP="003A5FEF">
            <w:pPr>
              <w:spacing w:line="360" w:lineRule="auto"/>
              <w:jc w:val="center"/>
              <w:rPr>
                <w:sz w:val="24"/>
              </w:rPr>
            </w:pPr>
            <w:r w:rsidRPr="00442838">
              <w:rPr>
                <w:sz w:val="24"/>
              </w:rPr>
              <w:t>Never Ending Nightmare</w:t>
            </w:r>
          </w:p>
        </w:tc>
        <w:tc>
          <w:tcPr>
            <w:tcW w:w="1541" w:type="dxa"/>
          </w:tcPr>
          <w:p w14:paraId="0672D846" w14:textId="77777777" w:rsidR="00227386" w:rsidRPr="00442838" w:rsidRDefault="00227386" w:rsidP="003A5FEF">
            <w:pPr>
              <w:spacing w:line="360" w:lineRule="auto"/>
              <w:jc w:val="center"/>
              <w:rPr>
                <w:sz w:val="24"/>
              </w:rPr>
            </w:pPr>
          </w:p>
        </w:tc>
        <w:tc>
          <w:tcPr>
            <w:tcW w:w="1541" w:type="dxa"/>
          </w:tcPr>
          <w:p w14:paraId="7EDFB56A" w14:textId="77777777" w:rsidR="00227386" w:rsidRPr="00442838" w:rsidRDefault="00227386" w:rsidP="003A5FEF">
            <w:pPr>
              <w:spacing w:line="360" w:lineRule="auto"/>
              <w:jc w:val="center"/>
              <w:rPr>
                <w:sz w:val="24"/>
              </w:rPr>
            </w:pPr>
          </w:p>
        </w:tc>
        <w:tc>
          <w:tcPr>
            <w:tcW w:w="1541" w:type="dxa"/>
          </w:tcPr>
          <w:p w14:paraId="673FA85B" w14:textId="77777777" w:rsidR="00227386" w:rsidRPr="00442838" w:rsidRDefault="00227386" w:rsidP="003A5FEF">
            <w:pPr>
              <w:spacing w:line="360" w:lineRule="auto"/>
              <w:jc w:val="center"/>
              <w:rPr>
                <w:sz w:val="24"/>
              </w:rPr>
            </w:pPr>
          </w:p>
        </w:tc>
        <w:tc>
          <w:tcPr>
            <w:tcW w:w="1542" w:type="dxa"/>
          </w:tcPr>
          <w:p w14:paraId="102A86D9" w14:textId="77777777" w:rsidR="00227386" w:rsidRPr="00442838" w:rsidRDefault="00227386" w:rsidP="003A5FEF">
            <w:pPr>
              <w:spacing w:line="360" w:lineRule="auto"/>
              <w:jc w:val="center"/>
              <w:rPr>
                <w:sz w:val="24"/>
              </w:rPr>
            </w:pPr>
          </w:p>
        </w:tc>
        <w:tc>
          <w:tcPr>
            <w:tcW w:w="1542" w:type="dxa"/>
          </w:tcPr>
          <w:p w14:paraId="4A83F9DD" w14:textId="77777777" w:rsidR="00227386" w:rsidRPr="00442838" w:rsidRDefault="00227386" w:rsidP="003A5FEF">
            <w:pPr>
              <w:spacing w:line="360" w:lineRule="auto"/>
              <w:jc w:val="center"/>
              <w:rPr>
                <w:sz w:val="24"/>
              </w:rPr>
            </w:pPr>
          </w:p>
        </w:tc>
        <w:tc>
          <w:tcPr>
            <w:tcW w:w="1542" w:type="dxa"/>
          </w:tcPr>
          <w:p w14:paraId="4415749E" w14:textId="77777777" w:rsidR="00227386" w:rsidRPr="00442838" w:rsidRDefault="00227386" w:rsidP="003A5FEF">
            <w:pPr>
              <w:spacing w:line="360" w:lineRule="auto"/>
              <w:jc w:val="center"/>
              <w:rPr>
                <w:sz w:val="24"/>
              </w:rPr>
            </w:pPr>
          </w:p>
        </w:tc>
      </w:tr>
      <w:tr w:rsidR="00227386" w:rsidRPr="00442838" w14:paraId="4F9B8B35" w14:textId="77777777" w:rsidTr="003A5FEF">
        <w:tc>
          <w:tcPr>
            <w:tcW w:w="1541" w:type="dxa"/>
          </w:tcPr>
          <w:p w14:paraId="3A993811" w14:textId="55AE539C" w:rsidR="00227386" w:rsidRPr="00442838" w:rsidRDefault="00227386" w:rsidP="003A5FEF">
            <w:pPr>
              <w:spacing w:line="360" w:lineRule="auto"/>
              <w:jc w:val="center"/>
              <w:rPr>
                <w:sz w:val="24"/>
              </w:rPr>
            </w:pPr>
            <w:r w:rsidRPr="00442838">
              <w:rPr>
                <w:sz w:val="24"/>
              </w:rPr>
              <w:t>Sinister Arrow Raid</w:t>
            </w:r>
          </w:p>
        </w:tc>
        <w:tc>
          <w:tcPr>
            <w:tcW w:w="1541" w:type="dxa"/>
          </w:tcPr>
          <w:p w14:paraId="2308B181" w14:textId="77777777" w:rsidR="00227386" w:rsidRPr="00442838" w:rsidRDefault="00227386" w:rsidP="003A5FEF">
            <w:pPr>
              <w:spacing w:line="360" w:lineRule="auto"/>
              <w:jc w:val="center"/>
              <w:rPr>
                <w:sz w:val="24"/>
              </w:rPr>
            </w:pPr>
          </w:p>
        </w:tc>
        <w:tc>
          <w:tcPr>
            <w:tcW w:w="1541" w:type="dxa"/>
          </w:tcPr>
          <w:p w14:paraId="1F8E66BA" w14:textId="77777777" w:rsidR="00227386" w:rsidRPr="00442838" w:rsidRDefault="00227386" w:rsidP="003A5FEF">
            <w:pPr>
              <w:spacing w:line="360" w:lineRule="auto"/>
              <w:jc w:val="center"/>
              <w:rPr>
                <w:sz w:val="24"/>
              </w:rPr>
            </w:pPr>
          </w:p>
        </w:tc>
        <w:tc>
          <w:tcPr>
            <w:tcW w:w="1541" w:type="dxa"/>
          </w:tcPr>
          <w:p w14:paraId="35079E46" w14:textId="77777777" w:rsidR="00227386" w:rsidRPr="00442838" w:rsidRDefault="00227386" w:rsidP="003A5FEF">
            <w:pPr>
              <w:spacing w:line="360" w:lineRule="auto"/>
              <w:jc w:val="center"/>
              <w:rPr>
                <w:sz w:val="24"/>
              </w:rPr>
            </w:pPr>
          </w:p>
        </w:tc>
        <w:tc>
          <w:tcPr>
            <w:tcW w:w="1542" w:type="dxa"/>
          </w:tcPr>
          <w:p w14:paraId="004FBFD2" w14:textId="77777777" w:rsidR="00227386" w:rsidRPr="00442838" w:rsidRDefault="00227386" w:rsidP="003A5FEF">
            <w:pPr>
              <w:spacing w:line="360" w:lineRule="auto"/>
              <w:jc w:val="center"/>
              <w:rPr>
                <w:sz w:val="24"/>
              </w:rPr>
            </w:pPr>
          </w:p>
        </w:tc>
        <w:tc>
          <w:tcPr>
            <w:tcW w:w="1542" w:type="dxa"/>
          </w:tcPr>
          <w:p w14:paraId="0E7E8D58" w14:textId="77777777" w:rsidR="00227386" w:rsidRPr="00442838" w:rsidRDefault="00227386" w:rsidP="003A5FEF">
            <w:pPr>
              <w:spacing w:line="360" w:lineRule="auto"/>
              <w:jc w:val="center"/>
              <w:rPr>
                <w:sz w:val="24"/>
              </w:rPr>
            </w:pPr>
          </w:p>
        </w:tc>
        <w:tc>
          <w:tcPr>
            <w:tcW w:w="1542" w:type="dxa"/>
          </w:tcPr>
          <w:p w14:paraId="28012956" w14:textId="77777777" w:rsidR="00227386" w:rsidRPr="00442838" w:rsidRDefault="00227386" w:rsidP="003A5FEF">
            <w:pPr>
              <w:spacing w:line="360" w:lineRule="auto"/>
              <w:jc w:val="center"/>
              <w:rPr>
                <w:sz w:val="24"/>
              </w:rPr>
            </w:pPr>
          </w:p>
        </w:tc>
      </w:tr>
      <w:tr w:rsidR="00227386" w:rsidRPr="00442838" w14:paraId="368628DB" w14:textId="77777777" w:rsidTr="003A5FEF">
        <w:tc>
          <w:tcPr>
            <w:tcW w:w="1541" w:type="dxa"/>
          </w:tcPr>
          <w:p w14:paraId="1D3860CC" w14:textId="193D0658" w:rsidR="00227386" w:rsidRPr="00442838" w:rsidRDefault="00227386" w:rsidP="003A5FEF">
            <w:pPr>
              <w:spacing w:line="360" w:lineRule="auto"/>
              <w:jc w:val="center"/>
              <w:rPr>
                <w:sz w:val="24"/>
              </w:rPr>
            </w:pPr>
            <w:r w:rsidRPr="00442838">
              <w:rPr>
                <w:sz w:val="24"/>
              </w:rPr>
              <w:t>Corkscrew Crash</w:t>
            </w:r>
          </w:p>
        </w:tc>
        <w:tc>
          <w:tcPr>
            <w:tcW w:w="1541" w:type="dxa"/>
          </w:tcPr>
          <w:p w14:paraId="16E64535" w14:textId="77777777" w:rsidR="00227386" w:rsidRPr="00442838" w:rsidRDefault="00227386" w:rsidP="003A5FEF">
            <w:pPr>
              <w:spacing w:line="360" w:lineRule="auto"/>
              <w:jc w:val="center"/>
              <w:rPr>
                <w:sz w:val="24"/>
              </w:rPr>
            </w:pPr>
          </w:p>
        </w:tc>
        <w:tc>
          <w:tcPr>
            <w:tcW w:w="1541" w:type="dxa"/>
          </w:tcPr>
          <w:p w14:paraId="1AF9C697" w14:textId="77777777" w:rsidR="00227386" w:rsidRPr="00442838" w:rsidRDefault="00227386" w:rsidP="003A5FEF">
            <w:pPr>
              <w:spacing w:line="360" w:lineRule="auto"/>
              <w:jc w:val="center"/>
              <w:rPr>
                <w:sz w:val="24"/>
              </w:rPr>
            </w:pPr>
          </w:p>
        </w:tc>
        <w:tc>
          <w:tcPr>
            <w:tcW w:w="1541" w:type="dxa"/>
          </w:tcPr>
          <w:p w14:paraId="7B445B81" w14:textId="77777777" w:rsidR="00227386" w:rsidRPr="00442838" w:rsidRDefault="00227386" w:rsidP="003A5FEF">
            <w:pPr>
              <w:spacing w:line="360" w:lineRule="auto"/>
              <w:jc w:val="center"/>
              <w:rPr>
                <w:sz w:val="24"/>
              </w:rPr>
            </w:pPr>
          </w:p>
        </w:tc>
        <w:tc>
          <w:tcPr>
            <w:tcW w:w="1542" w:type="dxa"/>
          </w:tcPr>
          <w:p w14:paraId="08775D1A" w14:textId="77777777" w:rsidR="00227386" w:rsidRPr="00442838" w:rsidRDefault="00227386" w:rsidP="003A5FEF">
            <w:pPr>
              <w:spacing w:line="360" w:lineRule="auto"/>
              <w:jc w:val="center"/>
              <w:rPr>
                <w:sz w:val="24"/>
              </w:rPr>
            </w:pPr>
          </w:p>
        </w:tc>
        <w:tc>
          <w:tcPr>
            <w:tcW w:w="1542" w:type="dxa"/>
          </w:tcPr>
          <w:p w14:paraId="663B5E06" w14:textId="77777777" w:rsidR="00227386" w:rsidRPr="00442838" w:rsidRDefault="00227386" w:rsidP="003A5FEF">
            <w:pPr>
              <w:spacing w:line="360" w:lineRule="auto"/>
              <w:jc w:val="center"/>
              <w:rPr>
                <w:sz w:val="24"/>
              </w:rPr>
            </w:pPr>
          </w:p>
        </w:tc>
        <w:tc>
          <w:tcPr>
            <w:tcW w:w="1542" w:type="dxa"/>
          </w:tcPr>
          <w:p w14:paraId="0E92F322" w14:textId="77777777" w:rsidR="00227386" w:rsidRPr="00442838" w:rsidRDefault="00227386" w:rsidP="003A5FEF">
            <w:pPr>
              <w:spacing w:line="360" w:lineRule="auto"/>
              <w:jc w:val="center"/>
              <w:rPr>
                <w:sz w:val="24"/>
              </w:rPr>
            </w:pPr>
          </w:p>
        </w:tc>
      </w:tr>
      <w:tr w:rsidR="00227386" w:rsidRPr="00442838" w14:paraId="17E5130E" w14:textId="77777777" w:rsidTr="003A5FEF">
        <w:tc>
          <w:tcPr>
            <w:tcW w:w="1541" w:type="dxa"/>
          </w:tcPr>
          <w:p w14:paraId="53DA3AAA" w14:textId="337B222E" w:rsidR="00227386" w:rsidRPr="00442838" w:rsidRDefault="00227386" w:rsidP="003A5FEF">
            <w:pPr>
              <w:spacing w:line="360" w:lineRule="auto"/>
              <w:jc w:val="center"/>
              <w:rPr>
                <w:sz w:val="24"/>
              </w:rPr>
            </w:pPr>
            <w:r w:rsidRPr="00442838">
              <w:rPr>
                <w:sz w:val="24"/>
              </w:rPr>
              <w:t>Malicious Moonsault</w:t>
            </w:r>
          </w:p>
        </w:tc>
        <w:tc>
          <w:tcPr>
            <w:tcW w:w="1541" w:type="dxa"/>
          </w:tcPr>
          <w:p w14:paraId="7609752E" w14:textId="77777777" w:rsidR="00227386" w:rsidRPr="00442838" w:rsidRDefault="00227386" w:rsidP="003A5FEF">
            <w:pPr>
              <w:spacing w:line="360" w:lineRule="auto"/>
              <w:jc w:val="center"/>
              <w:rPr>
                <w:sz w:val="24"/>
              </w:rPr>
            </w:pPr>
          </w:p>
        </w:tc>
        <w:tc>
          <w:tcPr>
            <w:tcW w:w="1541" w:type="dxa"/>
          </w:tcPr>
          <w:p w14:paraId="63E1555A" w14:textId="77777777" w:rsidR="00227386" w:rsidRPr="00442838" w:rsidRDefault="00227386" w:rsidP="003A5FEF">
            <w:pPr>
              <w:spacing w:line="360" w:lineRule="auto"/>
              <w:jc w:val="center"/>
              <w:rPr>
                <w:sz w:val="24"/>
              </w:rPr>
            </w:pPr>
          </w:p>
        </w:tc>
        <w:tc>
          <w:tcPr>
            <w:tcW w:w="1541" w:type="dxa"/>
          </w:tcPr>
          <w:p w14:paraId="56945069" w14:textId="77777777" w:rsidR="00227386" w:rsidRPr="00442838" w:rsidRDefault="00227386" w:rsidP="003A5FEF">
            <w:pPr>
              <w:spacing w:line="360" w:lineRule="auto"/>
              <w:jc w:val="center"/>
              <w:rPr>
                <w:sz w:val="24"/>
              </w:rPr>
            </w:pPr>
          </w:p>
        </w:tc>
        <w:tc>
          <w:tcPr>
            <w:tcW w:w="1542" w:type="dxa"/>
          </w:tcPr>
          <w:p w14:paraId="12DDA982" w14:textId="77777777" w:rsidR="00227386" w:rsidRPr="00442838" w:rsidRDefault="00227386" w:rsidP="003A5FEF">
            <w:pPr>
              <w:spacing w:line="360" w:lineRule="auto"/>
              <w:jc w:val="center"/>
              <w:rPr>
                <w:sz w:val="24"/>
              </w:rPr>
            </w:pPr>
          </w:p>
        </w:tc>
        <w:tc>
          <w:tcPr>
            <w:tcW w:w="1542" w:type="dxa"/>
          </w:tcPr>
          <w:p w14:paraId="5CBCA024" w14:textId="77777777" w:rsidR="00227386" w:rsidRPr="00442838" w:rsidRDefault="00227386" w:rsidP="003A5FEF">
            <w:pPr>
              <w:spacing w:line="360" w:lineRule="auto"/>
              <w:jc w:val="center"/>
              <w:rPr>
                <w:sz w:val="24"/>
              </w:rPr>
            </w:pPr>
          </w:p>
        </w:tc>
        <w:tc>
          <w:tcPr>
            <w:tcW w:w="1542" w:type="dxa"/>
          </w:tcPr>
          <w:p w14:paraId="4B585C98" w14:textId="77777777" w:rsidR="00227386" w:rsidRPr="00442838" w:rsidRDefault="00227386" w:rsidP="003A5FEF">
            <w:pPr>
              <w:spacing w:line="360" w:lineRule="auto"/>
              <w:jc w:val="center"/>
              <w:rPr>
                <w:sz w:val="24"/>
              </w:rPr>
            </w:pPr>
          </w:p>
        </w:tc>
      </w:tr>
      <w:tr w:rsidR="00227386" w:rsidRPr="00442838" w14:paraId="28FCDB54" w14:textId="77777777" w:rsidTr="003A5FEF">
        <w:tc>
          <w:tcPr>
            <w:tcW w:w="1541" w:type="dxa"/>
          </w:tcPr>
          <w:p w14:paraId="4A215556" w14:textId="235E46A9" w:rsidR="00227386" w:rsidRPr="00442838" w:rsidRDefault="00227386" w:rsidP="003A5FEF">
            <w:pPr>
              <w:spacing w:line="360" w:lineRule="auto"/>
              <w:jc w:val="center"/>
              <w:rPr>
                <w:sz w:val="24"/>
              </w:rPr>
            </w:pPr>
            <w:r w:rsidRPr="00442838">
              <w:rPr>
                <w:sz w:val="24"/>
              </w:rPr>
              <w:t>Inferno Overdrive</w:t>
            </w:r>
          </w:p>
        </w:tc>
        <w:tc>
          <w:tcPr>
            <w:tcW w:w="1541" w:type="dxa"/>
          </w:tcPr>
          <w:p w14:paraId="7BD3941D" w14:textId="77777777" w:rsidR="00227386" w:rsidRPr="00442838" w:rsidRDefault="00227386" w:rsidP="003A5FEF">
            <w:pPr>
              <w:spacing w:line="360" w:lineRule="auto"/>
              <w:jc w:val="center"/>
              <w:rPr>
                <w:sz w:val="24"/>
              </w:rPr>
            </w:pPr>
          </w:p>
        </w:tc>
        <w:tc>
          <w:tcPr>
            <w:tcW w:w="1541" w:type="dxa"/>
          </w:tcPr>
          <w:p w14:paraId="7EE60E7F" w14:textId="77777777" w:rsidR="00227386" w:rsidRPr="00442838" w:rsidRDefault="00227386" w:rsidP="003A5FEF">
            <w:pPr>
              <w:spacing w:line="360" w:lineRule="auto"/>
              <w:jc w:val="center"/>
              <w:rPr>
                <w:sz w:val="24"/>
              </w:rPr>
            </w:pPr>
          </w:p>
        </w:tc>
        <w:tc>
          <w:tcPr>
            <w:tcW w:w="1541" w:type="dxa"/>
          </w:tcPr>
          <w:p w14:paraId="5AC728FA" w14:textId="77777777" w:rsidR="00227386" w:rsidRPr="00442838" w:rsidRDefault="00227386" w:rsidP="003A5FEF">
            <w:pPr>
              <w:spacing w:line="360" w:lineRule="auto"/>
              <w:jc w:val="center"/>
              <w:rPr>
                <w:sz w:val="24"/>
              </w:rPr>
            </w:pPr>
          </w:p>
        </w:tc>
        <w:tc>
          <w:tcPr>
            <w:tcW w:w="1542" w:type="dxa"/>
          </w:tcPr>
          <w:p w14:paraId="257BEEFD" w14:textId="77777777" w:rsidR="00227386" w:rsidRPr="00442838" w:rsidRDefault="00227386" w:rsidP="003A5FEF">
            <w:pPr>
              <w:spacing w:line="360" w:lineRule="auto"/>
              <w:jc w:val="center"/>
              <w:rPr>
                <w:sz w:val="24"/>
              </w:rPr>
            </w:pPr>
          </w:p>
        </w:tc>
        <w:tc>
          <w:tcPr>
            <w:tcW w:w="1542" w:type="dxa"/>
          </w:tcPr>
          <w:p w14:paraId="1E8C3688" w14:textId="77777777" w:rsidR="00227386" w:rsidRPr="00442838" w:rsidRDefault="00227386" w:rsidP="003A5FEF">
            <w:pPr>
              <w:spacing w:line="360" w:lineRule="auto"/>
              <w:jc w:val="center"/>
              <w:rPr>
                <w:sz w:val="24"/>
              </w:rPr>
            </w:pPr>
          </w:p>
        </w:tc>
        <w:tc>
          <w:tcPr>
            <w:tcW w:w="1542" w:type="dxa"/>
          </w:tcPr>
          <w:p w14:paraId="0414B1FD" w14:textId="77777777" w:rsidR="00227386" w:rsidRPr="00442838" w:rsidRDefault="00227386" w:rsidP="003A5FEF">
            <w:pPr>
              <w:spacing w:line="360" w:lineRule="auto"/>
              <w:jc w:val="center"/>
              <w:rPr>
                <w:sz w:val="24"/>
              </w:rPr>
            </w:pPr>
          </w:p>
        </w:tc>
      </w:tr>
      <w:tr w:rsidR="00227386" w:rsidRPr="00442838" w14:paraId="7D456EE4" w14:textId="77777777" w:rsidTr="003A5FEF">
        <w:tc>
          <w:tcPr>
            <w:tcW w:w="1541" w:type="dxa"/>
          </w:tcPr>
          <w:p w14:paraId="0776E3A3" w14:textId="7A324C5E" w:rsidR="00227386" w:rsidRPr="00442838" w:rsidRDefault="00227386" w:rsidP="003A5FEF">
            <w:pPr>
              <w:spacing w:line="360" w:lineRule="auto"/>
              <w:jc w:val="center"/>
              <w:rPr>
                <w:sz w:val="24"/>
              </w:rPr>
            </w:pPr>
            <w:r w:rsidRPr="00442838">
              <w:rPr>
                <w:sz w:val="24"/>
              </w:rPr>
              <w:t>Oceanic Opretta</w:t>
            </w:r>
          </w:p>
        </w:tc>
        <w:tc>
          <w:tcPr>
            <w:tcW w:w="1541" w:type="dxa"/>
          </w:tcPr>
          <w:p w14:paraId="77078794" w14:textId="77777777" w:rsidR="00227386" w:rsidRPr="00442838" w:rsidRDefault="00227386" w:rsidP="003A5FEF">
            <w:pPr>
              <w:spacing w:line="360" w:lineRule="auto"/>
              <w:jc w:val="center"/>
              <w:rPr>
                <w:sz w:val="24"/>
              </w:rPr>
            </w:pPr>
          </w:p>
        </w:tc>
        <w:tc>
          <w:tcPr>
            <w:tcW w:w="1541" w:type="dxa"/>
          </w:tcPr>
          <w:p w14:paraId="76E92EC6" w14:textId="77777777" w:rsidR="00227386" w:rsidRPr="00442838" w:rsidRDefault="00227386" w:rsidP="003A5FEF">
            <w:pPr>
              <w:spacing w:line="360" w:lineRule="auto"/>
              <w:jc w:val="center"/>
              <w:rPr>
                <w:sz w:val="24"/>
              </w:rPr>
            </w:pPr>
          </w:p>
        </w:tc>
        <w:tc>
          <w:tcPr>
            <w:tcW w:w="1541" w:type="dxa"/>
          </w:tcPr>
          <w:p w14:paraId="6AB4656D" w14:textId="77777777" w:rsidR="00227386" w:rsidRPr="00442838" w:rsidRDefault="00227386" w:rsidP="003A5FEF">
            <w:pPr>
              <w:spacing w:line="360" w:lineRule="auto"/>
              <w:jc w:val="center"/>
              <w:rPr>
                <w:sz w:val="24"/>
              </w:rPr>
            </w:pPr>
          </w:p>
        </w:tc>
        <w:tc>
          <w:tcPr>
            <w:tcW w:w="1542" w:type="dxa"/>
          </w:tcPr>
          <w:p w14:paraId="25A3FE69" w14:textId="77777777" w:rsidR="00227386" w:rsidRPr="00442838" w:rsidRDefault="00227386" w:rsidP="003A5FEF">
            <w:pPr>
              <w:spacing w:line="360" w:lineRule="auto"/>
              <w:jc w:val="center"/>
              <w:rPr>
                <w:sz w:val="24"/>
              </w:rPr>
            </w:pPr>
          </w:p>
        </w:tc>
        <w:tc>
          <w:tcPr>
            <w:tcW w:w="1542" w:type="dxa"/>
          </w:tcPr>
          <w:p w14:paraId="1F63C6A2" w14:textId="77777777" w:rsidR="00227386" w:rsidRPr="00442838" w:rsidRDefault="00227386" w:rsidP="003A5FEF">
            <w:pPr>
              <w:spacing w:line="360" w:lineRule="auto"/>
              <w:jc w:val="center"/>
              <w:rPr>
                <w:sz w:val="24"/>
              </w:rPr>
            </w:pPr>
          </w:p>
        </w:tc>
        <w:tc>
          <w:tcPr>
            <w:tcW w:w="1542" w:type="dxa"/>
          </w:tcPr>
          <w:p w14:paraId="51C7E913" w14:textId="77777777" w:rsidR="00227386" w:rsidRPr="00442838" w:rsidRDefault="00227386" w:rsidP="003A5FEF">
            <w:pPr>
              <w:spacing w:line="360" w:lineRule="auto"/>
              <w:jc w:val="center"/>
              <w:rPr>
                <w:sz w:val="24"/>
              </w:rPr>
            </w:pPr>
          </w:p>
        </w:tc>
      </w:tr>
      <w:tr w:rsidR="00227386" w:rsidRPr="00442838" w14:paraId="6759A581" w14:textId="77777777" w:rsidTr="003A5FEF">
        <w:tc>
          <w:tcPr>
            <w:tcW w:w="1541" w:type="dxa"/>
          </w:tcPr>
          <w:p w14:paraId="6BBC1DBB" w14:textId="373F5478" w:rsidR="00227386" w:rsidRPr="00442838" w:rsidRDefault="00227386" w:rsidP="003A5FEF">
            <w:pPr>
              <w:spacing w:line="360" w:lineRule="auto"/>
              <w:jc w:val="center"/>
              <w:rPr>
                <w:sz w:val="24"/>
              </w:rPr>
            </w:pPr>
            <w:r w:rsidRPr="00442838">
              <w:rPr>
                <w:sz w:val="24"/>
              </w:rPr>
              <w:t>Hydro Vortex</w:t>
            </w:r>
          </w:p>
        </w:tc>
        <w:tc>
          <w:tcPr>
            <w:tcW w:w="1541" w:type="dxa"/>
          </w:tcPr>
          <w:p w14:paraId="2ACD8758" w14:textId="77777777" w:rsidR="00227386" w:rsidRPr="00442838" w:rsidRDefault="00227386" w:rsidP="003A5FEF">
            <w:pPr>
              <w:spacing w:line="360" w:lineRule="auto"/>
              <w:jc w:val="center"/>
              <w:rPr>
                <w:sz w:val="24"/>
              </w:rPr>
            </w:pPr>
          </w:p>
        </w:tc>
        <w:tc>
          <w:tcPr>
            <w:tcW w:w="1541" w:type="dxa"/>
          </w:tcPr>
          <w:p w14:paraId="29CE10EA" w14:textId="77777777" w:rsidR="00227386" w:rsidRPr="00442838" w:rsidRDefault="00227386" w:rsidP="003A5FEF">
            <w:pPr>
              <w:spacing w:line="360" w:lineRule="auto"/>
              <w:jc w:val="center"/>
              <w:rPr>
                <w:sz w:val="24"/>
              </w:rPr>
            </w:pPr>
          </w:p>
        </w:tc>
        <w:tc>
          <w:tcPr>
            <w:tcW w:w="1541" w:type="dxa"/>
          </w:tcPr>
          <w:p w14:paraId="616BA198" w14:textId="77777777" w:rsidR="00227386" w:rsidRPr="00442838" w:rsidRDefault="00227386" w:rsidP="003A5FEF">
            <w:pPr>
              <w:spacing w:line="360" w:lineRule="auto"/>
              <w:jc w:val="center"/>
              <w:rPr>
                <w:sz w:val="24"/>
              </w:rPr>
            </w:pPr>
          </w:p>
        </w:tc>
        <w:tc>
          <w:tcPr>
            <w:tcW w:w="1542" w:type="dxa"/>
          </w:tcPr>
          <w:p w14:paraId="79233415" w14:textId="77777777" w:rsidR="00227386" w:rsidRPr="00442838" w:rsidRDefault="00227386" w:rsidP="003A5FEF">
            <w:pPr>
              <w:spacing w:line="360" w:lineRule="auto"/>
              <w:jc w:val="center"/>
              <w:rPr>
                <w:sz w:val="24"/>
              </w:rPr>
            </w:pPr>
          </w:p>
        </w:tc>
        <w:tc>
          <w:tcPr>
            <w:tcW w:w="1542" w:type="dxa"/>
          </w:tcPr>
          <w:p w14:paraId="56921119" w14:textId="77777777" w:rsidR="00227386" w:rsidRPr="00442838" w:rsidRDefault="00227386" w:rsidP="003A5FEF">
            <w:pPr>
              <w:spacing w:line="360" w:lineRule="auto"/>
              <w:jc w:val="center"/>
              <w:rPr>
                <w:sz w:val="24"/>
              </w:rPr>
            </w:pPr>
          </w:p>
        </w:tc>
        <w:tc>
          <w:tcPr>
            <w:tcW w:w="1542" w:type="dxa"/>
          </w:tcPr>
          <w:p w14:paraId="3CA6D582" w14:textId="77777777" w:rsidR="00227386" w:rsidRPr="00442838" w:rsidRDefault="00227386" w:rsidP="003A5FEF">
            <w:pPr>
              <w:spacing w:line="360" w:lineRule="auto"/>
              <w:jc w:val="center"/>
              <w:rPr>
                <w:sz w:val="24"/>
              </w:rPr>
            </w:pPr>
          </w:p>
        </w:tc>
      </w:tr>
      <w:tr w:rsidR="00227386" w:rsidRPr="00442838" w14:paraId="78699BF0" w14:textId="77777777" w:rsidTr="003A5FEF">
        <w:tc>
          <w:tcPr>
            <w:tcW w:w="1541" w:type="dxa"/>
          </w:tcPr>
          <w:p w14:paraId="752F386D" w14:textId="19895E61" w:rsidR="00227386" w:rsidRPr="00442838" w:rsidRDefault="00227386" w:rsidP="003A5FEF">
            <w:pPr>
              <w:spacing w:line="360" w:lineRule="auto"/>
              <w:jc w:val="center"/>
              <w:rPr>
                <w:sz w:val="24"/>
              </w:rPr>
            </w:pPr>
            <w:r w:rsidRPr="00442838">
              <w:rPr>
                <w:sz w:val="24"/>
              </w:rPr>
              <w:t>Guardian of Alola</w:t>
            </w:r>
          </w:p>
        </w:tc>
        <w:tc>
          <w:tcPr>
            <w:tcW w:w="1541" w:type="dxa"/>
          </w:tcPr>
          <w:p w14:paraId="2F94A363" w14:textId="77777777" w:rsidR="00227386" w:rsidRPr="00442838" w:rsidRDefault="00227386" w:rsidP="003A5FEF">
            <w:pPr>
              <w:spacing w:line="360" w:lineRule="auto"/>
              <w:jc w:val="center"/>
              <w:rPr>
                <w:sz w:val="24"/>
              </w:rPr>
            </w:pPr>
          </w:p>
        </w:tc>
        <w:tc>
          <w:tcPr>
            <w:tcW w:w="1541" w:type="dxa"/>
          </w:tcPr>
          <w:p w14:paraId="744CD51E" w14:textId="77777777" w:rsidR="00227386" w:rsidRPr="00442838" w:rsidRDefault="00227386" w:rsidP="003A5FEF">
            <w:pPr>
              <w:spacing w:line="360" w:lineRule="auto"/>
              <w:jc w:val="center"/>
              <w:rPr>
                <w:sz w:val="24"/>
              </w:rPr>
            </w:pPr>
          </w:p>
        </w:tc>
        <w:tc>
          <w:tcPr>
            <w:tcW w:w="1541" w:type="dxa"/>
          </w:tcPr>
          <w:p w14:paraId="4298DD07" w14:textId="77777777" w:rsidR="00227386" w:rsidRPr="00442838" w:rsidRDefault="00227386" w:rsidP="003A5FEF">
            <w:pPr>
              <w:spacing w:line="360" w:lineRule="auto"/>
              <w:jc w:val="center"/>
              <w:rPr>
                <w:sz w:val="24"/>
              </w:rPr>
            </w:pPr>
          </w:p>
        </w:tc>
        <w:tc>
          <w:tcPr>
            <w:tcW w:w="1542" w:type="dxa"/>
          </w:tcPr>
          <w:p w14:paraId="7D643C91" w14:textId="77777777" w:rsidR="00227386" w:rsidRPr="00442838" w:rsidRDefault="00227386" w:rsidP="003A5FEF">
            <w:pPr>
              <w:spacing w:line="360" w:lineRule="auto"/>
              <w:jc w:val="center"/>
              <w:rPr>
                <w:sz w:val="24"/>
              </w:rPr>
            </w:pPr>
          </w:p>
        </w:tc>
        <w:tc>
          <w:tcPr>
            <w:tcW w:w="1542" w:type="dxa"/>
          </w:tcPr>
          <w:p w14:paraId="09747D84" w14:textId="77777777" w:rsidR="00227386" w:rsidRPr="00442838" w:rsidRDefault="00227386" w:rsidP="003A5FEF">
            <w:pPr>
              <w:spacing w:line="360" w:lineRule="auto"/>
              <w:jc w:val="center"/>
              <w:rPr>
                <w:sz w:val="24"/>
              </w:rPr>
            </w:pPr>
          </w:p>
        </w:tc>
        <w:tc>
          <w:tcPr>
            <w:tcW w:w="1542" w:type="dxa"/>
          </w:tcPr>
          <w:p w14:paraId="54FFE7BA" w14:textId="77777777" w:rsidR="00227386" w:rsidRPr="00442838" w:rsidRDefault="00227386" w:rsidP="003A5FEF">
            <w:pPr>
              <w:spacing w:line="360" w:lineRule="auto"/>
              <w:jc w:val="center"/>
              <w:rPr>
                <w:sz w:val="24"/>
              </w:rPr>
            </w:pPr>
          </w:p>
        </w:tc>
      </w:tr>
      <w:tr w:rsidR="00227386" w:rsidRPr="00442838" w14:paraId="64C81375" w14:textId="77777777" w:rsidTr="003A5FEF">
        <w:tc>
          <w:tcPr>
            <w:tcW w:w="1541" w:type="dxa"/>
          </w:tcPr>
          <w:p w14:paraId="0690506F" w14:textId="19FD1205" w:rsidR="00227386" w:rsidRPr="00442838" w:rsidRDefault="00227386" w:rsidP="003A5FEF">
            <w:pPr>
              <w:spacing w:line="360" w:lineRule="auto"/>
              <w:jc w:val="center"/>
              <w:rPr>
                <w:sz w:val="24"/>
              </w:rPr>
            </w:pPr>
            <w:r w:rsidRPr="00442838">
              <w:rPr>
                <w:sz w:val="24"/>
              </w:rPr>
              <w:t>Gigavolt Havoc</w:t>
            </w:r>
          </w:p>
        </w:tc>
        <w:tc>
          <w:tcPr>
            <w:tcW w:w="1541" w:type="dxa"/>
          </w:tcPr>
          <w:p w14:paraId="696A6ABE" w14:textId="77777777" w:rsidR="00227386" w:rsidRPr="00442838" w:rsidRDefault="00227386" w:rsidP="003A5FEF">
            <w:pPr>
              <w:spacing w:line="360" w:lineRule="auto"/>
              <w:jc w:val="center"/>
              <w:rPr>
                <w:sz w:val="24"/>
              </w:rPr>
            </w:pPr>
          </w:p>
        </w:tc>
        <w:tc>
          <w:tcPr>
            <w:tcW w:w="1541" w:type="dxa"/>
          </w:tcPr>
          <w:p w14:paraId="328DF29C" w14:textId="77777777" w:rsidR="00227386" w:rsidRPr="00442838" w:rsidRDefault="00227386" w:rsidP="003A5FEF">
            <w:pPr>
              <w:spacing w:line="360" w:lineRule="auto"/>
              <w:jc w:val="center"/>
              <w:rPr>
                <w:sz w:val="24"/>
              </w:rPr>
            </w:pPr>
          </w:p>
        </w:tc>
        <w:tc>
          <w:tcPr>
            <w:tcW w:w="1541" w:type="dxa"/>
          </w:tcPr>
          <w:p w14:paraId="0AA1209E" w14:textId="77777777" w:rsidR="00227386" w:rsidRPr="00442838" w:rsidRDefault="00227386" w:rsidP="003A5FEF">
            <w:pPr>
              <w:spacing w:line="360" w:lineRule="auto"/>
              <w:jc w:val="center"/>
              <w:rPr>
                <w:sz w:val="24"/>
              </w:rPr>
            </w:pPr>
          </w:p>
        </w:tc>
        <w:tc>
          <w:tcPr>
            <w:tcW w:w="1542" w:type="dxa"/>
          </w:tcPr>
          <w:p w14:paraId="626D0DFC" w14:textId="77777777" w:rsidR="00227386" w:rsidRPr="00442838" w:rsidRDefault="00227386" w:rsidP="003A5FEF">
            <w:pPr>
              <w:spacing w:line="360" w:lineRule="auto"/>
              <w:jc w:val="center"/>
              <w:rPr>
                <w:sz w:val="24"/>
              </w:rPr>
            </w:pPr>
          </w:p>
        </w:tc>
        <w:tc>
          <w:tcPr>
            <w:tcW w:w="1542" w:type="dxa"/>
          </w:tcPr>
          <w:p w14:paraId="0CBE6C6B" w14:textId="77777777" w:rsidR="00227386" w:rsidRPr="00442838" w:rsidRDefault="00227386" w:rsidP="003A5FEF">
            <w:pPr>
              <w:spacing w:line="360" w:lineRule="auto"/>
              <w:jc w:val="center"/>
              <w:rPr>
                <w:sz w:val="24"/>
              </w:rPr>
            </w:pPr>
          </w:p>
        </w:tc>
        <w:tc>
          <w:tcPr>
            <w:tcW w:w="1542" w:type="dxa"/>
          </w:tcPr>
          <w:p w14:paraId="0051FF9E" w14:textId="77777777" w:rsidR="00227386" w:rsidRPr="00442838" w:rsidRDefault="00227386" w:rsidP="003A5FEF">
            <w:pPr>
              <w:spacing w:line="360" w:lineRule="auto"/>
              <w:jc w:val="center"/>
              <w:rPr>
                <w:sz w:val="24"/>
              </w:rPr>
            </w:pPr>
          </w:p>
        </w:tc>
      </w:tr>
      <w:tr w:rsidR="00227386" w:rsidRPr="00442838" w14:paraId="2A51581C" w14:textId="77777777" w:rsidTr="003A5FEF">
        <w:tc>
          <w:tcPr>
            <w:tcW w:w="1541" w:type="dxa"/>
          </w:tcPr>
          <w:p w14:paraId="6A9F5F25" w14:textId="06FF0277" w:rsidR="00227386" w:rsidRPr="00442838" w:rsidRDefault="00421F84" w:rsidP="003A5FEF">
            <w:pPr>
              <w:spacing w:line="360" w:lineRule="auto"/>
              <w:jc w:val="center"/>
              <w:rPr>
                <w:sz w:val="24"/>
              </w:rPr>
            </w:pPr>
            <w:r w:rsidRPr="00442838">
              <w:rPr>
                <w:sz w:val="24"/>
              </w:rPr>
              <w:t>Soul Stealing 7 Star Strike</w:t>
            </w:r>
          </w:p>
        </w:tc>
        <w:tc>
          <w:tcPr>
            <w:tcW w:w="1541" w:type="dxa"/>
          </w:tcPr>
          <w:p w14:paraId="7F120F64" w14:textId="77777777" w:rsidR="00227386" w:rsidRPr="00442838" w:rsidRDefault="00227386" w:rsidP="003A5FEF">
            <w:pPr>
              <w:spacing w:line="360" w:lineRule="auto"/>
              <w:jc w:val="center"/>
              <w:rPr>
                <w:sz w:val="24"/>
              </w:rPr>
            </w:pPr>
          </w:p>
        </w:tc>
        <w:tc>
          <w:tcPr>
            <w:tcW w:w="1541" w:type="dxa"/>
          </w:tcPr>
          <w:p w14:paraId="72E56051" w14:textId="77777777" w:rsidR="00227386" w:rsidRPr="00442838" w:rsidRDefault="00227386" w:rsidP="003A5FEF">
            <w:pPr>
              <w:spacing w:line="360" w:lineRule="auto"/>
              <w:jc w:val="center"/>
              <w:rPr>
                <w:sz w:val="24"/>
              </w:rPr>
            </w:pPr>
          </w:p>
        </w:tc>
        <w:tc>
          <w:tcPr>
            <w:tcW w:w="1541" w:type="dxa"/>
          </w:tcPr>
          <w:p w14:paraId="64AD0054" w14:textId="77777777" w:rsidR="00227386" w:rsidRPr="00442838" w:rsidRDefault="00227386" w:rsidP="003A5FEF">
            <w:pPr>
              <w:spacing w:line="360" w:lineRule="auto"/>
              <w:jc w:val="center"/>
              <w:rPr>
                <w:sz w:val="24"/>
              </w:rPr>
            </w:pPr>
          </w:p>
        </w:tc>
        <w:tc>
          <w:tcPr>
            <w:tcW w:w="1542" w:type="dxa"/>
          </w:tcPr>
          <w:p w14:paraId="5BF28EED" w14:textId="77777777" w:rsidR="00227386" w:rsidRPr="00442838" w:rsidRDefault="00227386" w:rsidP="003A5FEF">
            <w:pPr>
              <w:spacing w:line="360" w:lineRule="auto"/>
              <w:jc w:val="center"/>
              <w:rPr>
                <w:sz w:val="24"/>
              </w:rPr>
            </w:pPr>
          </w:p>
        </w:tc>
        <w:tc>
          <w:tcPr>
            <w:tcW w:w="1542" w:type="dxa"/>
          </w:tcPr>
          <w:p w14:paraId="0361EFF8" w14:textId="77777777" w:rsidR="00227386" w:rsidRPr="00442838" w:rsidRDefault="00227386" w:rsidP="003A5FEF">
            <w:pPr>
              <w:spacing w:line="360" w:lineRule="auto"/>
              <w:jc w:val="center"/>
              <w:rPr>
                <w:sz w:val="24"/>
              </w:rPr>
            </w:pPr>
          </w:p>
        </w:tc>
        <w:tc>
          <w:tcPr>
            <w:tcW w:w="1542" w:type="dxa"/>
          </w:tcPr>
          <w:p w14:paraId="5F3FB6B6" w14:textId="77777777" w:rsidR="00227386" w:rsidRPr="00442838" w:rsidRDefault="00227386" w:rsidP="003A5FEF">
            <w:pPr>
              <w:spacing w:line="360" w:lineRule="auto"/>
              <w:jc w:val="center"/>
              <w:rPr>
                <w:sz w:val="24"/>
              </w:rPr>
            </w:pPr>
          </w:p>
        </w:tc>
      </w:tr>
      <w:tr w:rsidR="00227386" w:rsidRPr="00442838" w14:paraId="455E5AE3" w14:textId="77777777" w:rsidTr="003A5FEF">
        <w:tc>
          <w:tcPr>
            <w:tcW w:w="1541" w:type="dxa"/>
          </w:tcPr>
          <w:p w14:paraId="3AD4B4F6" w14:textId="5089D95B" w:rsidR="00227386" w:rsidRPr="00442838" w:rsidRDefault="00421F84" w:rsidP="003A5FEF">
            <w:pPr>
              <w:spacing w:line="360" w:lineRule="auto"/>
              <w:jc w:val="center"/>
              <w:rPr>
                <w:sz w:val="24"/>
              </w:rPr>
            </w:pPr>
            <w:r w:rsidRPr="00442838">
              <w:rPr>
                <w:sz w:val="24"/>
              </w:rPr>
              <w:t>Shattered Psyche</w:t>
            </w:r>
          </w:p>
        </w:tc>
        <w:tc>
          <w:tcPr>
            <w:tcW w:w="1541" w:type="dxa"/>
          </w:tcPr>
          <w:p w14:paraId="0D2F0901" w14:textId="77777777" w:rsidR="00227386" w:rsidRPr="00442838" w:rsidRDefault="00227386" w:rsidP="003A5FEF">
            <w:pPr>
              <w:spacing w:line="360" w:lineRule="auto"/>
              <w:jc w:val="center"/>
              <w:rPr>
                <w:sz w:val="24"/>
              </w:rPr>
            </w:pPr>
          </w:p>
        </w:tc>
        <w:tc>
          <w:tcPr>
            <w:tcW w:w="1541" w:type="dxa"/>
          </w:tcPr>
          <w:p w14:paraId="6079115A" w14:textId="77777777" w:rsidR="00227386" w:rsidRPr="00442838" w:rsidRDefault="00227386" w:rsidP="003A5FEF">
            <w:pPr>
              <w:spacing w:line="360" w:lineRule="auto"/>
              <w:jc w:val="center"/>
              <w:rPr>
                <w:sz w:val="24"/>
              </w:rPr>
            </w:pPr>
          </w:p>
        </w:tc>
        <w:tc>
          <w:tcPr>
            <w:tcW w:w="1541" w:type="dxa"/>
          </w:tcPr>
          <w:p w14:paraId="1F9B870F" w14:textId="77777777" w:rsidR="00227386" w:rsidRPr="00442838" w:rsidRDefault="00227386" w:rsidP="003A5FEF">
            <w:pPr>
              <w:spacing w:line="360" w:lineRule="auto"/>
              <w:jc w:val="center"/>
              <w:rPr>
                <w:sz w:val="24"/>
              </w:rPr>
            </w:pPr>
          </w:p>
        </w:tc>
        <w:tc>
          <w:tcPr>
            <w:tcW w:w="1542" w:type="dxa"/>
          </w:tcPr>
          <w:p w14:paraId="2C990A5D" w14:textId="77777777" w:rsidR="00227386" w:rsidRPr="00442838" w:rsidRDefault="00227386" w:rsidP="003A5FEF">
            <w:pPr>
              <w:spacing w:line="360" w:lineRule="auto"/>
              <w:jc w:val="center"/>
              <w:rPr>
                <w:sz w:val="24"/>
              </w:rPr>
            </w:pPr>
          </w:p>
        </w:tc>
        <w:tc>
          <w:tcPr>
            <w:tcW w:w="1542" w:type="dxa"/>
          </w:tcPr>
          <w:p w14:paraId="062F694E" w14:textId="77777777" w:rsidR="00227386" w:rsidRPr="00442838" w:rsidRDefault="00227386" w:rsidP="003A5FEF">
            <w:pPr>
              <w:spacing w:line="360" w:lineRule="auto"/>
              <w:jc w:val="center"/>
              <w:rPr>
                <w:sz w:val="24"/>
              </w:rPr>
            </w:pPr>
          </w:p>
        </w:tc>
        <w:tc>
          <w:tcPr>
            <w:tcW w:w="1542" w:type="dxa"/>
          </w:tcPr>
          <w:p w14:paraId="63E78ECE" w14:textId="77777777" w:rsidR="00227386" w:rsidRPr="00442838" w:rsidRDefault="00227386" w:rsidP="003A5FEF">
            <w:pPr>
              <w:spacing w:line="360" w:lineRule="auto"/>
              <w:jc w:val="center"/>
              <w:rPr>
                <w:sz w:val="24"/>
              </w:rPr>
            </w:pPr>
          </w:p>
        </w:tc>
      </w:tr>
      <w:tr w:rsidR="00227386" w:rsidRPr="00442838" w14:paraId="77A028AC" w14:textId="77777777" w:rsidTr="003A5FEF">
        <w:tc>
          <w:tcPr>
            <w:tcW w:w="1541" w:type="dxa"/>
          </w:tcPr>
          <w:p w14:paraId="4FD19F70" w14:textId="08D54346" w:rsidR="00227386" w:rsidRPr="00442838" w:rsidRDefault="00421F84" w:rsidP="003A5FEF">
            <w:pPr>
              <w:spacing w:line="360" w:lineRule="auto"/>
              <w:jc w:val="center"/>
              <w:rPr>
                <w:sz w:val="24"/>
              </w:rPr>
            </w:pPr>
            <w:r w:rsidRPr="00442838">
              <w:rPr>
                <w:sz w:val="24"/>
              </w:rPr>
              <w:t>Subzero Slammer</w:t>
            </w:r>
          </w:p>
        </w:tc>
        <w:tc>
          <w:tcPr>
            <w:tcW w:w="1541" w:type="dxa"/>
          </w:tcPr>
          <w:p w14:paraId="37DE77E3" w14:textId="77777777" w:rsidR="00227386" w:rsidRPr="00442838" w:rsidRDefault="00227386" w:rsidP="003A5FEF">
            <w:pPr>
              <w:spacing w:line="360" w:lineRule="auto"/>
              <w:jc w:val="center"/>
              <w:rPr>
                <w:sz w:val="24"/>
              </w:rPr>
            </w:pPr>
          </w:p>
        </w:tc>
        <w:tc>
          <w:tcPr>
            <w:tcW w:w="1541" w:type="dxa"/>
          </w:tcPr>
          <w:p w14:paraId="6CA9FE07" w14:textId="77777777" w:rsidR="00227386" w:rsidRPr="00442838" w:rsidRDefault="00227386" w:rsidP="003A5FEF">
            <w:pPr>
              <w:spacing w:line="360" w:lineRule="auto"/>
              <w:jc w:val="center"/>
              <w:rPr>
                <w:sz w:val="24"/>
              </w:rPr>
            </w:pPr>
          </w:p>
        </w:tc>
        <w:tc>
          <w:tcPr>
            <w:tcW w:w="1541" w:type="dxa"/>
          </w:tcPr>
          <w:p w14:paraId="50834615" w14:textId="77777777" w:rsidR="00227386" w:rsidRPr="00442838" w:rsidRDefault="00227386" w:rsidP="003A5FEF">
            <w:pPr>
              <w:spacing w:line="360" w:lineRule="auto"/>
              <w:jc w:val="center"/>
              <w:rPr>
                <w:sz w:val="24"/>
              </w:rPr>
            </w:pPr>
          </w:p>
        </w:tc>
        <w:tc>
          <w:tcPr>
            <w:tcW w:w="1542" w:type="dxa"/>
          </w:tcPr>
          <w:p w14:paraId="57247110" w14:textId="77777777" w:rsidR="00227386" w:rsidRPr="00442838" w:rsidRDefault="00227386" w:rsidP="003A5FEF">
            <w:pPr>
              <w:spacing w:line="360" w:lineRule="auto"/>
              <w:jc w:val="center"/>
              <w:rPr>
                <w:sz w:val="24"/>
              </w:rPr>
            </w:pPr>
          </w:p>
        </w:tc>
        <w:tc>
          <w:tcPr>
            <w:tcW w:w="1542" w:type="dxa"/>
          </w:tcPr>
          <w:p w14:paraId="2C12600F" w14:textId="77777777" w:rsidR="00227386" w:rsidRPr="00442838" w:rsidRDefault="00227386" w:rsidP="003A5FEF">
            <w:pPr>
              <w:spacing w:line="360" w:lineRule="auto"/>
              <w:jc w:val="center"/>
              <w:rPr>
                <w:sz w:val="24"/>
              </w:rPr>
            </w:pPr>
          </w:p>
        </w:tc>
        <w:tc>
          <w:tcPr>
            <w:tcW w:w="1542" w:type="dxa"/>
          </w:tcPr>
          <w:p w14:paraId="57FBF2D8" w14:textId="77777777" w:rsidR="00227386" w:rsidRPr="00442838" w:rsidRDefault="00227386" w:rsidP="003A5FEF">
            <w:pPr>
              <w:spacing w:line="360" w:lineRule="auto"/>
              <w:jc w:val="center"/>
              <w:rPr>
                <w:sz w:val="24"/>
              </w:rPr>
            </w:pPr>
          </w:p>
        </w:tc>
      </w:tr>
      <w:tr w:rsidR="00227386" w:rsidRPr="00442838" w14:paraId="57170D14" w14:textId="77777777" w:rsidTr="003A5FEF">
        <w:tc>
          <w:tcPr>
            <w:tcW w:w="1541" w:type="dxa"/>
          </w:tcPr>
          <w:p w14:paraId="56455761" w14:textId="6621FB32" w:rsidR="00227386" w:rsidRPr="00442838" w:rsidRDefault="00421F84" w:rsidP="003A5FEF">
            <w:pPr>
              <w:spacing w:line="360" w:lineRule="auto"/>
              <w:jc w:val="center"/>
              <w:rPr>
                <w:sz w:val="24"/>
              </w:rPr>
            </w:pPr>
            <w:r w:rsidRPr="00442838">
              <w:rPr>
                <w:sz w:val="24"/>
              </w:rPr>
              <w:t>Twinkling Tackle</w:t>
            </w:r>
          </w:p>
        </w:tc>
        <w:tc>
          <w:tcPr>
            <w:tcW w:w="1541" w:type="dxa"/>
          </w:tcPr>
          <w:p w14:paraId="3D35F8AF" w14:textId="77777777" w:rsidR="00227386" w:rsidRPr="00442838" w:rsidRDefault="00227386" w:rsidP="003A5FEF">
            <w:pPr>
              <w:spacing w:line="360" w:lineRule="auto"/>
              <w:jc w:val="center"/>
              <w:rPr>
                <w:sz w:val="24"/>
              </w:rPr>
            </w:pPr>
          </w:p>
        </w:tc>
        <w:tc>
          <w:tcPr>
            <w:tcW w:w="1541" w:type="dxa"/>
          </w:tcPr>
          <w:p w14:paraId="5A92203F" w14:textId="77777777" w:rsidR="00227386" w:rsidRPr="00442838" w:rsidRDefault="00227386" w:rsidP="003A5FEF">
            <w:pPr>
              <w:spacing w:line="360" w:lineRule="auto"/>
              <w:jc w:val="center"/>
              <w:rPr>
                <w:sz w:val="24"/>
              </w:rPr>
            </w:pPr>
          </w:p>
        </w:tc>
        <w:tc>
          <w:tcPr>
            <w:tcW w:w="1541" w:type="dxa"/>
          </w:tcPr>
          <w:p w14:paraId="32EC0673" w14:textId="77777777" w:rsidR="00227386" w:rsidRPr="00442838" w:rsidRDefault="00227386" w:rsidP="003A5FEF">
            <w:pPr>
              <w:spacing w:line="360" w:lineRule="auto"/>
              <w:jc w:val="center"/>
              <w:rPr>
                <w:sz w:val="24"/>
              </w:rPr>
            </w:pPr>
          </w:p>
        </w:tc>
        <w:tc>
          <w:tcPr>
            <w:tcW w:w="1542" w:type="dxa"/>
          </w:tcPr>
          <w:p w14:paraId="23C04365" w14:textId="77777777" w:rsidR="00227386" w:rsidRPr="00442838" w:rsidRDefault="00227386" w:rsidP="003A5FEF">
            <w:pPr>
              <w:spacing w:line="360" w:lineRule="auto"/>
              <w:jc w:val="center"/>
              <w:rPr>
                <w:sz w:val="24"/>
              </w:rPr>
            </w:pPr>
          </w:p>
        </w:tc>
        <w:tc>
          <w:tcPr>
            <w:tcW w:w="1542" w:type="dxa"/>
          </w:tcPr>
          <w:p w14:paraId="21E63676" w14:textId="77777777" w:rsidR="00227386" w:rsidRPr="00442838" w:rsidRDefault="00227386" w:rsidP="003A5FEF">
            <w:pPr>
              <w:spacing w:line="360" w:lineRule="auto"/>
              <w:jc w:val="center"/>
              <w:rPr>
                <w:sz w:val="24"/>
              </w:rPr>
            </w:pPr>
          </w:p>
        </w:tc>
        <w:tc>
          <w:tcPr>
            <w:tcW w:w="1542" w:type="dxa"/>
          </w:tcPr>
          <w:p w14:paraId="17C40C42" w14:textId="77777777" w:rsidR="00227386" w:rsidRPr="00442838" w:rsidRDefault="00227386" w:rsidP="003A5FEF">
            <w:pPr>
              <w:spacing w:line="360" w:lineRule="auto"/>
              <w:jc w:val="center"/>
              <w:rPr>
                <w:sz w:val="24"/>
              </w:rPr>
            </w:pPr>
          </w:p>
        </w:tc>
      </w:tr>
      <w:tr w:rsidR="00227386" w:rsidRPr="00442838" w14:paraId="4F9F0F70" w14:textId="77777777" w:rsidTr="003A5FEF">
        <w:tc>
          <w:tcPr>
            <w:tcW w:w="1541" w:type="dxa"/>
          </w:tcPr>
          <w:p w14:paraId="2A5D8E96" w14:textId="55375E81" w:rsidR="00227386" w:rsidRPr="00442838" w:rsidRDefault="00421F84" w:rsidP="003A5FEF">
            <w:pPr>
              <w:spacing w:line="360" w:lineRule="auto"/>
              <w:jc w:val="center"/>
              <w:rPr>
                <w:sz w:val="24"/>
              </w:rPr>
            </w:pPr>
            <w:r w:rsidRPr="00442838">
              <w:rPr>
                <w:sz w:val="24"/>
              </w:rPr>
              <w:lastRenderedPageBreak/>
              <w:t>Clangorous Soul Blaze</w:t>
            </w:r>
          </w:p>
        </w:tc>
        <w:tc>
          <w:tcPr>
            <w:tcW w:w="1541" w:type="dxa"/>
          </w:tcPr>
          <w:p w14:paraId="6233CD8F" w14:textId="77777777" w:rsidR="00227386" w:rsidRPr="00442838" w:rsidRDefault="00227386" w:rsidP="003A5FEF">
            <w:pPr>
              <w:spacing w:line="360" w:lineRule="auto"/>
              <w:jc w:val="center"/>
              <w:rPr>
                <w:sz w:val="24"/>
              </w:rPr>
            </w:pPr>
          </w:p>
        </w:tc>
        <w:tc>
          <w:tcPr>
            <w:tcW w:w="1541" w:type="dxa"/>
          </w:tcPr>
          <w:p w14:paraId="7861C235" w14:textId="77777777" w:rsidR="00227386" w:rsidRPr="00442838" w:rsidRDefault="00227386" w:rsidP="003A5FEF">
            <w:pPr>
              <w:spacing w:line="360" w:lineRule="auto"/>
              <w:jc w:val="center"/>
              <w:rPr>
                <w:sz w:val="24"/>
              </w:rPr>
            </w:pPr>
          </w:p>
        </w:tc>
        <w:tc>
          <w:tcPr>
            <w:tcW w:w="1541" w:type="dxa"/>
          </w:tcPr>
          <w:p w14:paraId="59647499" w14:textId="77777777" w:rsidR="00227386" w:rsidRPr="00442838" w:rsidRDefault="00227386" w:rsidP="003A5FEF">
            <w:pPr>
              <w:spacing w:line="360" w:lineRule="auto"/>
              <w:jc w:val="center"/>
              <w:rPr>
                <w:sz w:val="24"/>
              </w:rPr>
            </w:pPr>
          </w:p>
        </w:tc>
        <w:tc>
          <w:tcPr>
            <w:tcW w:w="1542" w:type="dxa"/>
          </w:tcPr>
          <w:p w14:paraId="7DD9E978" w14:textId="77777777" w:rsidR="00227386" w:rsidRPr="00442838" w:rsidRDefault="00227386" w:rsidP="003A5FEF">
            <w:pPr>
              <w:spacing w:line="360" w:lineRule="auto"/>
              <w:jc w:val="center"/>
              <w:rPr>
                <w:sz w:val="24"/>
              </w:rPr>
            </w:pPr>
          </w:p>
        </w:tc>
        <w:tc>
          <w:tcPr>
            <w:tcW w:w="1542" w:type="dxa"/>
          </w:tcPr>
          <w:p w14:paraId="2BDEA345" w14:textId="77777777" w:rsidR="00227386" w:rsidRPr="00442838" w:rsidRDefault="00227386" w:rsidP="003A5FEF">
            <w:pPr>
              <w:spacing w:line="360" w:lineRule="auto"/>
              <w:jc w:val="center"/>
              <w:rPr>
                <w:sz w:val="24"/>
              </w:rPr>
            </w:pPr>
          </w:p>
        </w:tc>
        <w:tc>
          <w:tcPr>
            <w:tcW w:w="1542" w:type="dxa"/>
          </w:tcPr>
          <w:p w14:paraId="172A5F84" w14:textId="77777777" w:rsidR="00227386" w:rsidRPr="00442838" w:rsidRDefault="00227386" w:rsidP="003A5FEF">
            <w:pPr>
              <w:spacing w:line="360" w:lineRule="auto"/>
              <w:jc w:val="center"/>
              <w:rPr>
                <w:sz w:val="24"/>
              </w:rPr>
            </w:pPr>
          </w:p>
        </w:tc>
      </w:tr>
      <w:tr w:rsidR="00227386" w:rsidRPr="00442838" w14:paraId="0EF43315" w14:textId="77777777" w:rsidTr="003A5FEF">
        <w:tc>
          <w:tcPr>
            <w:tcW w:w="1541" w:type="dxa"/>
          </w:tcPr>
          <w:p w14:paraId="24201647" w14:textId="37D0312C" w:rsidR="00227386" w:rsidRPr="00442838" w:rsidRDefault="00421F84" w:rsidP="003A5FEF">
            <w:pPr>
              <w:spacing w:line="360" w:lineRule="auto"/>
              <w:jc w:val="center"/>
              <w:rPr>
                <w:sz w:val="24"/>
              </w:rPr>
            </w:pPr>
            <w:r w:rsidRPr="00442838">
              <w:rPr>
                <w:sz w:val="24"/>
              </w:rPr>
              <w:t>Splintered Storm Shards</w:t>
            </w:r>
          </w:p>
        </w:tc>
        <w:tc>
          <w:tcPr>
            <w:tcW w:w="1541" w:type="dxa"/>
          </w:tcPr>
          <w:p w14:paraId="7E036C6B" w14:textId="77777777" w:rsidR="00227386" w:rsidRPr="00442838" w:rsidRDefault="00227386" w:rsidP="003A5FEF">
            <w:pPr>
              <w:spacing w:line="360" w:lineRule="auto"/>
              <w:jc w:val="center"/>
              <w:rPr>
                <w:sz w:val="24"/>
              </w:rPr>
            </w:pPr>
          </w:p>
        </w:tc>
        <w:tc>
          <w:tcPr>
            <w:tcW w:w="1541" w:type="dxa"/>
          </w:tcPr>
          <w:p w14:paraId="646341C6" w14:textId="77777777" w:rsidR="00227386" w:rsidRPr="00442838" w:rsidRDefault="00227386" w:rsidP="003A5FEF">
            <w:pPr>
              <w:spacing w:line="360" w:lineRule="auto"/>
              <w:jc w:val="center"/>
              <w:rPr>
                <w:sz w:val="24"/>
              </w:rPr>
            </w:pPr>
          </w:p>
        </w:tc>
        <w:tc>
          <w:tcPr>
            <w:tcW w:w="1541" w:type="dxa"/>
          </w:tcPr>
          <w:p w14:paraId="4EDF4157" w14:textId="77777777" w:rsidR="00227386" w:rsidRPr="00442838" w:rsidRDefault="00227386" w:rsidP="003A5FEF">
            <w:pPr>
              <w:spacing w:line="360" w:lineRule="auto"/>
              <w:jc w:val="center"/>
              <w:rPr>
                <w:sz w:val="24"/>
              </w:rPr>
            </w:pPr>
          </w:p>
        </w:tc>
        <w:tc>
          <w:tcPr>
            <w:tcW w:w="1542" w:type="dxa"/>
          </w:tcPr>
          <w:p w14:paraId="65DA7C79" w14:textId="77777777" w:rsidR="00227386" w:rsidRPr="00442838" w:rsidRDefault="00227386" w:rsidP="003A5FEF">
            <w:pPr>
              <w:spacing w:line="360" w:lineRule="auto"/>
              <w:jc w:val="center"/>
              <w:rPr>
                <w:sz w:val="24"/>
              </w:rPr>
            </w:pPr>
          </w:p>
        </w:tc>
        <w:tc>
          <w:tcPr>
            <w:tcW w:w="1542" w:type="dxa"/>
          </w:tcPr>
          <w:p w14:paraId="09E60DF2" w14:textId="77777777" w:rsidR="00227386" w:rsidRPr="00442838" w:rsidRDefault="00227386" w:rsidP="003A5FEF">
            <w:pPr>
              <w:spacing w:line="360" w:lineRule="auto"/>
              <w:jc w:val="center"/>
              <w:rPr>
                <w:sz w:val="24"/>
              </w:rPr>
            </w:pPr>
          </w:p>
        </w:tc>
        <w:tc>
          <w:tcPr>
            <w:tcW w:w="1542" w:type="dxa"/>
          </w:tcPr>
          <w:p w14:paraId="59B1A42D" w14:textId="77777777" w:rsidR="00227386" w:rsidRPr="00442838" w:rsidRDefault="00227386" w:rsidP="003A5FEF">
            <w:pPr>
              <w:spacing w:line="360" w:lineRule="auto"/>
              <w:jc w:val="center"/>
              <w:rPr>
                <w:sz w:val="24"/>
              </w:rPr>
            </w:pPr>
          </w:p>
        </w:tc>
      </w:tr>
      <w:tr w:rsidR="00227386" w:rsidRPr="00442838" w14:paraId="48F5A403" w14:textId="77777777" w:rsidTr="003A5FEF">
        <w:tc>
          <w:tcPr>
            <w:tcW w:w="1541" w:type="dxa"/>
          </w:tcPr>
          <w:p w14:paraId="49587336" w14:textId="47708737" w:rsidR="00227386" w:rsidRPr="00442838" w:rsidRDefault="00421F84" w:rsidP="003A5FEF">
            <w:pPr>
              <w:spacing w:line="360" w:lineRule="auto"/>
              <w:jc w:val="center"/>
              <w:rPr>
                <w:sz w:val="24"/>
              </w:rPr>
            </w:pPr>
            <w:proofErr w:type="gramStart"/>
            <w:r w:rsidRPr="00442838">
              <w:rPr>
                <w:sz w:val="24"/>
              </w:rPr>
              <w:t>Lets</w:t>
            </w:r>
            <w:proofErr w:type="gramEnd"/>
            <w:r w:rsidRPr="00442838">
              <w:rPr>
                <w:sz w:val="24"/>
              </w:rPr>
              <w:t xml:space="preserve"> Snuggle Forever</w:t>
            </w:r>
          </w:p>
        </w:tc>
        <w:tc>
          <w:tcPr>
            <w:tcW w:w="1541" w:type="dxa"/>
          </w:tcPr>
          <w:p w14:paraId="6148BC80" w14:textId="77777777" w:rsidR="00227386" w:rsidRPr="00442838" w:rsidRDefault="00227386" w:rsidP="003A5FEF">
            <w:pPr>
              <w:spacing w:line="360" w:lineRule="auto"/>
              <w:jc w:val="center"/>
              <w:rPr>
                <w:sz w:val="24"/>
              </w:rPr>
            </w:pPr>
          </w:p>
        </w:tc>
        <w:tc>
          <w:tcPr>
            <w:tcW w:w="1541" w:type="dxa"/>
          </w:tcPr>
          <w:p w14:paraId="3E746B31" w14:textId="77777777" w:rsidR="00227386" w:rsidRPr="00442838" w:rsidRDefault="00227386" w:rsidP="003A5FEF">
            <w:pPr>
              <w:spacing w:line="360" w:lineRule="auto"/>
              <w:jc w:val="center"/>
              <w:rPr>
                <w:sz w:val="24"/>
              </w:rPr>
            </w:pPr>
          </w:p>
        </w:tc>
        <w:tc>
          <w:tcPr>
            <w:tcW w:w="1541" w:type="dxa"/>
          </w:tcPr>
          <w:p w14:paraId="134117D6" w14:textId="77777777" w:rsidR="00227386" w:rsidRPr="00442838" w:rsidRDefault="00227386" w:rsidP="003A5FEF">
            <w:pPr>
              <w:spacing w:line="360" w:lineRule="auto"/>
              <w:jc w:val="center"/>
              <w:rPr>
                <w:sz w:val="24"/>
              </w:rPr>
            </w:pPr>
          </w:p>
        </w:tc>
        <w:tc>
          <w:tcPr>
            <w:tcW w:w="1542" w:type="dxa"/>
          </w:tcPr>
          <w:p w14:paraId="433C28D6" w14:textId="77777777" w:rsidR="00227386" w:rsidRPr="00442838" w:rsidRDefault="00227386" w:rsidP="003A5FEF">
            <w:pPr>
              <w:spacing w:line="360" w:lineRule="auto"/>
              <w:jc w:val="center"/>
              <w:rPr>
                <w:sz w:val="24"/>
              </w:rPr>
            </w:pPr>
          </w:p>
        </w:tc>
        <w:tc>
          <w:tcPr>
            <w:tcW w:w="1542" w:type="dxa"/>
          </w:tcPr>
          <w:p w14:paraId="75F76724" w14:textId="77777777" w:rsidR="00227386" w:rsidRPr="00442838" w:rsidRDefault="00227386" w:rsidP="003A5FEF">
            <w:pPr>
              <w:spacing w:line="360" w:lineRule="auto"/>
              <w:jc w:val="center"/>
              <w:rPr>
                <w:sz w:val="24"/>
              </w:rPr>
            </w:pPr>
          </w:p>
        </w:tc>
        <w:tc>
          <w:tcPr>
            <w:tcW w:w="1542" w:type="dxa"/>
          </w:tcPr>
          <w:p w14:paraId="2F3CC245" w14:textId="77777777" w:rsidR="00227386" w:rsidRPr="00442838" w:rsidRDefault="00227386" w:rsidP="003A5FEF">
            <w:pPr>
              <w:spacing w:line="360" w:lineRule="auto"/>
              <w:jc w:val="center"/>
              <w:rPr>
                <w:sz w:val="24"/>
              </w:rPr>
            </w:pPr>
          </w:p>
        </w:tc>
      </w:tr>
      <w:tr w:rsidR="00227386" w:rsidRPr="00442838" w14:paraId="40979793" w14:textId="77777777" w:rsidTr="003A5FEF">
        <w:tc>
          <w:tcPr>
            <w:tcW w:w="1541" w:type="dxa"/>
          </w:tcPr>
          <w:p w14:paraId="4F73FC86" w14:textId="76D22D69" w:rsidR="00227386" w:rsidRPr="00442838" w:rsidRDefault="00421F84" w:rsidP="003A5FEF">
            <w:pPr>
              <w:spacing w:line="360" w:lineRule="auto"/>
              <w:jc w:val="center"/>
              <w:rPr>
                <w:sz w:val="24"/>
              </w:rPr>
            </w:pPr>
            <w:r w:rsidRPr="00442838">
              <w:rPr>
                <w:sz w:val="24"/>
              </w:rPr>
              <w:t>Sunshine Smasher</w:t>
            </w:r>
          </w:p>
        </w:tc>
        <w:tc>
          <w:tcPr>
            <w:tcW w:w="1541" w:type="dxa"/>
          </w:tcPr>
          <w:p w14:paraId="2FAB7E91" w14:textId="77777777" w:rsidR="00227386" w:rsidRPr="00442838" w:rsidRDefault="00227386" w:rsidP="003A5FEF">
            <w:pPr>
              <w:spacing w:line="360" w:lineRule="auto"/>
              <w:jc w:val="center"/>
              <w:rPr>
                <w:sz w:val="24"/>
              </w:rPr>
            </w:pPr>
          </w:p>
        </w:tc>
        <w:tc>
          <w:tcPr>
            <w:tcW w:w="1541" w:type="dxa"/>
          </w:tcPr>
          <w:p w14:paraId="61234B01" w14:textId="77777777" w:rsidR="00227386" w:rsidRPr="00442838" w:rsidRDefault="00227386" w:rsidP="003A5FEF">
            <w:pPr>
              <w:spacing w:line="360" w:lineRule="auto"/>
              <w:jc w:val="center"/>
              <w:rPr>
                <w:sz w:val="24"/>
              </w:rPr>
            </w:pPr>
          </w:p>
        </w:tc>
        <w:tc>
          <w:tcPr>
            <w:tcW w:w="1541" w:type="dxa"/>
          </w:tcPr>
          <w:p w14:paraId="22014666" w14:textId="77777777" w:rsidR="00227386" w:rsidRPr="00442838" w:rsidRDefault="00227386" w:rsidP="003A5FEF">
            <w:pPr>
              <w:spacing w:line="360" w:lineRule="auto"/>
              <w:jc w:val="center"/>
              <w:rPr>
                <w:sz w:val="24"/>
              </w:rPr>
            </w:pPr>
          </w:p>
        </w:tc>
        <w:tc>
          <w:tcPr>
            <w:tcW w:w="1542" w:type="dxa"/>
          </w:tcPr>
          <w:p w14:paraId="25F67326" w14:textId="77777777" w:rsidR="00227386" w:rsidRPr="00442838" w:rsidRDefault="00227386" w:rsidP="003A5FEF">
            <w:pPr>
              <w:spacing w:line="360" w:lineRule="auto"/>
              <w:jc w:val="center"/>
              <w:rPr>
                <w:sz w:val="24"/>
              </w:rPr>
            </w:pPr>
          </w:p>
        </w:tc>
        <w:tc>
          <w:tcPr>
            <w:tcW w:w="1542" w:type="dxa"/>
          </w:tcPr>
          <w:p w14:paraId="7AAC4634" w14:textId="77777777" w:rsidR="00227386" w:rsidRPr="00442838" w:rsidRDefault="00227386" w:rsidP="003A5FEF">
            <w:pPr>
              <w:spacing w:line="360" w:lineRule="auto"/>
              <w:jc w:val="center"/>
              <w:rPr>
                <w:sz w:val="24"/>
              </w:rPr>
            </w:pPr>
          </w:p>
        </w:tc>
        <w:tc>
          <w:tcPr>
            <w:tcW w:w="1542" w:type="dxa"/>
          </w:tcPr>
          <w:p w14:paraId="3E0E2B15" w14:textId="77777777" w:rsidR="00227386" w:rsidRPr="00442838" w:rsidRDefault="00227386" w:rsidP="003A5FEF">
            <w:pPr>
              <w:spacing w:line="360" w:lineRule="auto"/>
              <w:jc w:val="center"/>
              <w:rPr>
                <w:sz w:val="24"/>
              </w:rPr>
            </w:pPr>
          </w:p>
        </w:tc>
      </w:tr>
      <w:tr w:rsidR="00227386" w:rsidRPr="00442838" w14:paraId="5970187E" w14:textId="77777777" w:rsidTr="003A5FEF">
        <w:tc>
          <w:tcPr>
            <w:tcW w:w="1541" w:type="dxa"/>
          </w:tcPr>
          <w:p w14:paraId="129EBF2B" w14:textId="77E2292B" w:rsidR="00227386" w:rsidRPr="00442838" w:rsidRDefault="00421F84" w:rsidP="003A5FEF">
            <w:pPr>
              <w:spacing w:line="360" w:lineRule="auto"/>
              <w:jc w:val="center"/>
              <w:rPr>
                <w:sz w:val="24"/>
              </w:rPr>
            </w:pPr>
            <w:r w:rsidRPr="00442838">
              <w:rPr>
                <w:sz w:val="24"/>
              </w:rPr>
              <w:t>Moonlight Blaster</w:t>
            </w:r>
          </w:p>
        </w:tc>
        <w:tc>
          <w:tcPr>
            <w:tcW w:w="1541" w:type="dxa"/>
          </w:tcPr>
          <w:p w14:paraId="6F188326" w14:textId="77777777" w:rsidR="00227386" w:rsidRPr="00442838" w:rsidRDefault="00227386" w:rsidP="003A5FEF">
            <w:pPr>
              <w:spacing w:line="360" w:lineRule="auto"/>
              <w:jc w:val="center"/>
              <w:rPr>
                <w:sz w:val="24"/>
              </w:rPr>
            </w:pPr>
          </w:p>
        </w:tc>
        <w:tc>
          <w:tcPr>
            <w:tcW w:w="1541" w:type="dxa"/>
          </w:tcPr>
          <w:p w14:paraId="1A6C414B" w14:textId="77777777" w:rsidR="00227386" w:rsidRPr="00442838" w:rsidRDefault="00227386" w:rsidP="003A5FEF">
            <w:pPr>
              <w:spacing w:line="360" w:lineRule="auto"/>
              <w:jc w:val="center"/>
              <w:rPr>
                <w:sz w:val="24"/>
              </w:rPr>
            </w:pPr>
          </w:p>
        </w:tc>
        <w:tc>
          <w:tcPr>
            <w:tcW w:w="1541" w:type="dxa"/>
          </w:tcPr>
          <w:p w14:paraId="461190B8" w14:textId="77777777" w:rsidR="00227386" w:rsidRPr="00442838" w:rsidRDefault="00227386" w:rsidP="003A5FEF">
            <w:pPr>
              <w:spacing w:line="360" w:lineRule="auto"/>
              <w:jc w:val="center"/>
              <w:rPr>
                <w:sz w:val="24"/>
              </w:rPr>
            </w:pPr>
          </w:p>
        </w:tc>
        <w:tc>
          <w:tcPr>
            <w:tcW w:w="1542" w:type="dxa"/>
          </w:tcPr>
          <w:p w14:paraId="2AE9BEB5" w14:textId="77777777" w:rsidR="00227386" w:rsidRPr="00442838" w:rsidRDefault="00227386" w:rsidP="003A5FEF">
            <w:pPr>
              <w:spacing w:line="360" w:lineRule="auto"/>
              <w:jc w:val="center"/>
              <w:rPr>
                <w:sz w:val="24"/>
              </w:rPr>
            </w:pPr>
          </w:p>
        </w:tc>
        <w:tc>
          <w:tcPr>
            <w:tcW w:w="1542" w:type="dxa"/>
          </w:tcPr>
          <w:p w14:paraId="6445F3C1" w14:textId="77777777" w:rsidR="00227386" w:rsidRPr="00442838" w:rsidRDefault="00227386" w:rsidP="003A5FEF">
            <w:pPr>
              <w:spacing w:line="360" w:lineRule="auto"/>
              <w:jc w:val="center"/>
              <w:rPr>
                <w:sz w:val="24"/>
              </w:rPr>
            </w:pPr>
          </w:p>
        </w:tc>
        <w:tc>
          <w:tcPr>
            <w:tcW w:w="1542" w:type="dxa"/>
          </w:tcPr>
          <w:p w14:paraId="6AA51052" w14:textId="77777777" w:rsidR="00227386" w:rsidRPr="00442838" w:rsidRDefault="00227386" w:rsidP="003A5FEF">
            <w:pPr>
              <w:spacing w:line="360" w:lineRule="auto"/>
              <w:jc w:val="center"/>
              <w:rPr>
                <w:sz w:val="24"/>
              </w:rPr>
            </w:pPr>
          </w:p>
        </w:tc>
      </w:tr>
      <w:tr w:rsidR="00227386" w:rsidRPr="00442838" w14:paraId="27885915" w14:textId="77777777" w:rsidTr="003A5FEF">
        <w:tc>
          <w:tcPr>
            <w:tcW w:w="1541" w:type="dxa"/>
          </w:tcPr>
          <w:p w14:paraId="3C687988" w14:textId="13917151" w:rsidR="00227386" w:rsidRPr="00442838" w:rsidRDefault="00421F84" w:rsidP="003A5FEF">
            <w:pPr>
              <w:spacing w:line="360" w:lineRule="auto"/>
              <w:jc w:val="center"/>
              <w:rPr>
                <w:sz w:val="24"/>
              </w:rPr>
            </w:pPr>
            <w:r w:rsidRPr="00442838">
              <w:rPr>
                <w:sz w:val="24"/>
              </w:rPr>
              <w:t>Time Travel Slam</w:t>
            </w:r>
          </w:p>
        </w:tc>
        <w:tc>
          <w:tcPr>
            <w:tcW w:w="1541" w:type="dxa"/>
          </w:tcPr>
          <w:p w14:paraId="0F0B357E" w14:textId="77777777" w:rsidR="00227386" w:rsidRPr="00442838" w:rsidRDefault="00227386" w:rsidP="003A5FEF">
            <w:pPr>
              <w:spacing w:line="360" w:lineRule="auto"/>
              <w:jc w:val="center"/>
              <w:rPr>
                <w:sz w:val="24"/>
              </w:rPr>
            </w:pPr>
          </w:p>
        </w:tc>
        <w:tc>
          <w:tcPr>
            <w:tcW w:w="1541" w:type="dxa"/>
          </w:tcPr>
          <w:p w14:paraId="3C0FE982" w14:textId="77777777" w:rsidR="00227386" w:rsidRPr="00442838" w:rsidRDefault="00227386" w:rsidP="003A5FEF">
            <w:pPr>
              <w:spacing w:line="360" w:lineRule="auto"/>
              <w:jc w:val="center"/>
              <w:rPr>
                <w:sz w:val="24"/>
              </w:rPr>
            </w:pPr>
          </w:p>
        </w:tc>
        <w:tc>
          <w:tcPr>
            <w:tcW w:w="1541" w:type="dxa"/>
          </w:tcPr>
          <w:p w14:paraId="497DE5AF" w14:textId="77777777" w:rsidR="00227386" w:rsidRPr="00442838" w:rsidRDefault="00227386" w:rsidP="003A5FEF">
            <w:pPr>
              <w:spacing w:line="360" w:lineRule="auto"/>
              <w:jc w:val="center"/>
              <w:rPr>
                <w:sz w:val="24"/>
              </w:rPr>
            </w:pPr>
          </w:p>
        </w:tc>
        <w:tc>
          <w:tcPr>
            <w:tcW w:w="1542" w:type="dxa"/>
          </w:tcPr>
          <w:p w14:paraId="7DE15305" w14:textId="77777777" w:rsidR="00227386" w:rsidRPr="00442838" w:rsidRDefault="00227386" w:rsidP="003A5FEF">
            <w:pPr>
              <w:spacing w:line="360" w:lineRule="auto"/>
              <w:jc w:val="center"/>
              <w:rPr>
                <w:sz w:val="24"/>
              </w:rPr>
            </w:pPr>
          </w:p>
        </w:tc>
        <w:tc>
          <w:tcPr>
            <w:tcW w:w="1542" w:type="dxa"/>
          </w:tcPr>
          <w:p w14:paraId="483AEEF6" w14:textId="77777777" w:rsidR="00227386" w:rsidRPr="00442838" w:rsidRDefault="00227386" w:rsidP="003A5FEF">
            <w:pPr>
              <w:spacing w:line="360" w:lineRule="auto"/>
              <w:jc w:val="center"/>
              <w:rPr>
                <w:sz w:val="24"/>
              </w:rPr>
            </w:pPr>
          </w:p>
        </w:tc>
        <w:tc>
          <w:tcPr>
            <w:tcW w:w="1542" w:type="dxa"/>
          </w:tcPr>
          <w:p w14:paraId="17EE2EDB" w14:textId="77777777" w:rsidR="00227386" w:rsidRPr="00442838" w:rsidRDefault="00227386" w:rsidP="003A5FEF">
            <w:pPr>
              <w:spacing w:line="360" w:lineRule="auto"/>
              <w:jc w:val="center"/>
              <w:rPr>
                <w:sz w:val="24"/>
              </w:rPr>
            </w:pPr>
          </w:p>
        </w:tc>
      </w:tr>
      <w:tr w:rsidR="00227386" w:rsidRPr="00442838" w14:paraId="032C7205" w14:textId="77777777" w:rsidTr="003A5FEF">
        <w:tc>
          <w:tcPr>
            <w:tcW w:w="1541" w:type="dxa"/>
          </w:tcPr>
          <w:p w14:paraId="34CE4615" w14:textId="6CC48101" w:rsidR="00227386" w:rsidRPr="00442838" w:rsidRDefault="00421F84" w:rsidP="003A5FEF">
            <w:pPr>
              <w:spacing w:line="360" w:lineRule="auto"/>
              <w:jc w:val="center"/>
              <w:rPr>
                <w:sz w:val="24"/>
              </w:rPr>
            </w:pPr>
            <w:r w:rsidRPr="00442838">
              <w:rPr>
                <w:sz w:val="24"/>
              </w:rPr>
              <w:t>Wish Upon a Star</w:t>
            </w:r>
          </w:p>
        </w:tc>
        <w:tc>
          <w:tcPr>
            <w:tcW w:w="1541" w:type="dxa"/>
          </w:tcPr>
          <w:p w14:paraId="68636A18" w14:textId="77777777" w:rsidR="00227386" w:rsidRPr="00442838" w:rsidRDefault="00227386" w:rsidP="003A5FEF">
            <w:pPr>
              <w:spacing w:line="360" w:lineRule="auto"/>
              <w:jc w:val="center"/>
              <w:rPr>
                <w:sz w:val="24"/>
              </w:rPr>
            </w:pPr>
          </w:p>
        </w:tc>
        <w:tc>
          <w:tcPr>
            <w:tcW w:w="1541" w:type="dxa"/>
          </w:tcPr>
          <w:p w14:paraId="48EA0C16" w14:textId="77777777" w:rsidR="00227386" w:rsidRPr="00442838" w:rsidRDefault="00227386" w:rsidP="003A5FEF">
            <w:pPr>
              <w:spacing w:line="360" w:lineRule="auto"/>
              <w:jc w:val="center"/>
              <w:rPr>
                <w:sz w:val="24"/>
              </w:rPr>
            </w:pPr>
          </w:p>
        </w:tc>
        <w:tc>
          <w:tcPr>
            <w:tcW w:w="1541" w:type="dxa"/>
          </w:tcPr>
          <w:p w14:paraId="55DE7B03" w14:textId="77777777" w:rsidR="00227386" w:rsidRPr="00442838" w:rsidRDefault="00227386" w:rsidP="003A5FEF">
            <w:pPr>
              <w:spacing w:line="360" w:lineRule="auto"/>
              <w:jc w:val="center"/>
              <w:rPr>
                <w:sz w:val="24"/>
              </w:rPr>
            </w:pPr>
          </w:p>
        </w:tc>
        <w:tc>
          <w:tcPr>
            <w:tcW w:w="1542" w:type="dxa"/>
          </w:tcPr>
          <w:p w14:paraId="532205D2" w14:textId="77777777" w:rsidR="00227386" w:rsidRPr="00442838" w:rsidRDefault="00227386" w:rsidP="003A5FEF">
            <w:pPr>
              <w:spacing w:line="360" w:lineRule="auto"/>
              <w:jc w:val="center"/>
              <w:rPr>
                <w:sz w:val="24"/>
              </w:rPr>
            </w:pPr>
          </w:p>
        </w:tc>
        <w:tc>
          <w:tcPr>
            <w:tcW w:w="1542" w:type="dxa"/>
          </w:tcPr>
          <w:p w14:paraId="5B461A0F" w14:textId="77777777" w:rsidR="00227386" w:rsidRPr="00442838" w:rsidRDefault="00227386" w:rsidP="003A5FEF">
            <w:pPr>
              <w:spacing w:line="360" w:lineRule="auto"/>
              <w:jc w:val="center"/>
              <w:rPr>
                <w:sz w:val="24"/>
              </w:rPr>
            </w:pPr>
          </w:p>
        </w:tc>
        <w:tc>
          <w:tcPr>
            <w:tcW w:w="1542" w:type="dxa"/>
          </w:tcPr>
          <w:p w14:paraId="2B62AA4F" w14:textId="77777777" w:rsidR="00227386" w:rsidRPr="00442838" w:rsidRDefault="00227386" w:rsidP="003A5FEF">
            <w:pPr>
              <w:spacing w:line="360" w:lineRule="auto"/>
              <w:jc w:val="center"/>
              <w:rPr>
                <w:sz w:val="24"/>
              </w:rPr>
            </w:pPr>
          </w:p>
        </w:tc>
      </w:tr>
      <w:tr w:rsidR="00227386" w:rsidRPr="00442838" w14:paraId="7A4204AF" w14:textId="77777777" w:rsidTr="003A5FEF">
        <w:tc>
          <w:tcPr>
            <w:tcW w:w="1541" w:type="dxa"/>
          </w:tcPr>
          <w:p w14:paraId="5B1ECAB5" w14:textId="0768259B" w:rsidR="00227386" w:rsidRPr="00442838" w:rsidRDefault="00421F84" w:rsidP="003A5FEF">
            <w:pPr>
              <w:spacing w:line="360" w:lineRule="auto"/>
              <w:jc w:val="center"/>
              <w:rPr>
                <w:sz w:val="24"/>
              </w:rPr>
            </w:pPr>
            <w:r w:rsidRPr="00442838">
              <w:rPr>
                <w:sz w:val="24"/>
              </w:rPr>
              <w:t>V for Victory</w:t>
            </w:r>
          </w:p>
        </w:tc>
        <w:tc>
          <w:tcPr>
            <w:tcW w:w="1541" w:type="dxa"/>
          </w:tcPr>
          <w:p w14:paraId="475377FE" w14:textId="77777777" w:rsidR="00227386" w:rsidRPr="00442838" w:rsidRDefault="00227386" w:rsidP="003A5FEF">
            <w:pPr>
              <w:spacing w:line="360" w:lineRule="auto"/>
              <w:jc w:val="center"/>
              <w:rPr>
                <w:sz w:val="24"/>
              </w:rPr>
            </w:pPr>
          </w:p>
        </w:tc>
        <w:tc>
          <w:tcPr>
            <w:tcW w:w="1541" w:type="dxa"/>
          </w:tcPr>
          <w:p w14:paraId="682F2DE0" w14:textId="77777777" w:rsidR="00227386" w:rsidRPr="00442838" w:rsidRDefault="00227386" w:rsidP="003A5FEF">
            <w:pPr>
              <w:spacing w:line="360" w:lineRule="auto"/>
              <w:jc w:val="center"/>
              <w:rPr>
                <w:sz w:val="24"/>
              </w:rPr>
            </w:pPr>
          </w:p>
        </w:tc>
        <w:tc>
          <w:tcPr>
            <w:tcW w:w="1541" w:type="dxa"/>
          </w:tcPr>
          <w:p w14:paraId="74FFEC13" w14:textId="77777777" w:rsidR="00227386" w:rsidRPr="00442838" w:rsidRDefault="00227386" w:rsidP="003A5FEF">
            <w:pPr>
              <w:spacing w:line="360" w:lineRule="auto"/>
              <w:jc w:val="center"/>
              <w:rPr>
                <w:sz w:val="24"/>
              </w:rPr>
            </w:pPr>
          </w:p>
        </w:tc>
        <w:tc>
          <w:tcPr>
            <w:tcW w:w="1542" w:type="dxa"/>
          </w:tcPr>
          <w:p w14:paraId="19107EDB" w14:textId="77777777" w:rsidR="00227386" w:rsidRPr="00442838" w:rsidRDefault="00227386" w:rsidP="003A5FEF">
            <w:pPr>
              <w:spacing w:line="360" w:lineRule="auto"/>
              <w:jc w:val="center"/>
              <w:rPr>
                <w:sz w:val="24"/>
              </w:rPr>
            </w:pPr>
          </w:p>
        </w:tc>
        <w:tc>
          <w:tcPr>
            <w:tcW w:w="1542" w:type="dxa"/>
          </w:tcPr>
          <w:p w14:paraId="28DF450B" w14:textId="77777777" w:rsidR="00227386" w:rsidRPr="00442838" w:rsidRDefault="00227386" w:rsidP="003A5FEF">
            <w:pPr>
              <w:spacing w:line="360" w:lineRule="auto"/>
              <w:jc w:val="center"/>
              <w:rPr>
                <w:sz w:val="24"/>
              </w:rPr>
            </w:pPr>
          </w:p>
        </w:tc>
        <w:tc>
          <w:tcPr>
            <w:tcW w:w="1542" w:type="dxa"/>
          </w:tcPr>
          <w:p w14:paraId="1868744A" w14:textId="77777777" w:rsidR="00227386" w:rsidRPr="00442838" w:rsidRDefault="00227386" w:rsidP="003A5FEF">
            <w:pPr>
              <w:spacing w:line="360" w:lineRule="auto"/>
              <w:jc w:val="center"/>
              <w:rPr>
                <w:sz w:val="24"/>
              </w:rPr>
            </w:pPr>
          </w:p>
        </w:tc>
      </w:tr>
      <w:tr w:rsidR="00227386" w:rsidRPr="00442838" w14:paraId="495ABB0F" w14:textId="77777777" w:rsidTr="003A5FEF">
        <w:tc>
          <w:tcPr>
            <w:tcW w:w="1541" w:type="dxa"/>
          </w:tcPr>
          <w:p w14:paraId="51BAAA8E" w14:textId="03589AB8" w:rsidR="00227386" w:rsidRPr="00442838" w:rsidRDefault="00421F84" w:rsidP="003A5FEF">
            <w:pPr>
              <w:spacing w:line="360" w:lineRule="auto"/>
              <w:jc w:val="center"/>
              <w:rPr>
                <w:sz w:val="24"/>
              </w:rPr>
            </w:pPr>
            <w:r w:rsidRPr="00442838">
              <w:rPr>
                <w:sz w:val="24"/>
              </w:rPr>
              <w:t>Let There be Light</w:t>
            </w:r>
          </w:p>
        </w:tc>
        <w:tc>
          <w:tcPr>
            <w:tcW w:w="1541" w:type="dxa"/>
          </w:tcPr>
          <w:p w14:paraId="012DE288" w14:textId="77777777" w:rsidR="00227386" w:rsidRPr="00442838" w:rsidRDefault="00227386" w:rsidP="003A5FEF">
            <w:pPr>
              <w:spacing w:line="360" w:lineRule="auto"/>
              <w:jc w:val="center"/>
              <w:rPr>
                <w:sz w:val="24"/>
              </w:rPr>
            </w:pPr>
          </w:p>
        </w:tc>
        <w:tc>
          <w:tcPr>
            <w:tcW w:w="1541" w:type="dxa"/>
          </w:tcPr>
          <w:p w14:paraId="58581FD2" w14:textId="77777777" w:rsidR="00227386" w:rsidRPr="00442838" w:rsidRDefault="00227386" w:rsidP="003A5FEF">
            <w:pPr>
              <w:spacing w:line="360" w:lineRule="auto"/>
              <w:jc w:val="center"/>
              <w:rPr>
                <w:sz w:val="24"/>
              </w:rPr>
            </w:pPr>
          </w:p>
        </w:tc>
        <w:tc>
          <w:tcPr>
            <w:tcW w:w="1541" w:type="dxa"/>
          </w:tcPr>
          <w:p w14:paraId="47C99FC5" w14:textId="77777777" w:rsidR="00227386" w:rsidRPr="00442838" w:rsidRDefault="00227386" w:rsidP="003A5FEF">
            <w:pPr>
              <w:spacing w:line="360" w:lineRule="auto"/>
              <w:jc w:val="center"/>
              <w:rPr>
                <w:sz w:val="24"/>
              </w:rPr>
            </w:pPr>
          </w:p>
        </w:tc>
        <w:tc>
          <w:tcPr>
            <w:tcW w:w="1542" w:type="dxa"/>
          </w:tcPr>
          <w:p w14:paraId="1D031DC3" w14:textId="77777777" w:rsidR="00227386" w:rsidRPr="00442838" w:rsidRDefault="00227386" w:rsidP="003A5FEF">
            <w:pPr>
              <w:spacing w:line="360" w:lineRule="auto"/>
              <w:jc w:val="center"/>
              <w:rPr>
                <w:sz w:val="24"/>
              </w:rPr>
            </w:pPr>
          </w:p>
        </w:tc>
        <w:tc>
          <w:tcPr>
            <w:tcW w:w="1542" w:type="dxa"/>
          </w:tcPr>
          <w:p w14:paraId="1B998979" w14:textId="77777777" w:rsidR="00227386" w:rsidRPr="00442838" w:rsidRDefault="00227386" w:rsidP="003A5FEF">
            <w:pPr>
              <w:spacing w:line="360" w:lineRule="auto"/>
              <w:jc w:val="center"/>
              <w:rPr>
                <w:sz w:val="24"/>
              </w:rPr>
            </w:pPr>
          </w:p>
        </w:tc>
        <w:tc>
          <w:tcPr>
            <w:tcW w:w="1542" w:type="dxa"/>
          </w:tcPr>
          <w:p w14:paraId="6C3BB34E" w14:textId="77777777" w:rsidR="00227386" w:rsidRPr="00442838" w:rsidRDefault="00227386" w:rsidP="003A5FEF">
            <w:pPr>
              <w:spacing w:line="360" w:lineRule="auto"/>
              <w:jc w:val="center"/>
              <w:rPr>
                <w:sz w:val="24"/>
              </w:rPr>
            </w:pPr>
          </w:p>
        </w:tc>
      </w:tr>
    </w:tbl>
    <w:p w14:paraId="734E5C7A" w14:textId="77777777" w:rsidR="003A5FEF" w:rsidRPr="00442838" w:rsidRDefault="003A5FEF" w:rsidP="003A5FEF">
      <w:pPr>
        <w:spacing w:line="360" w:lineRule="auto"/>
        <w:jc w:val="center"/>
        <w:rPr>
          <w:sz w:val="24"/>
        </w:rPr>
      </w:pPr>
    </w:p>
    <w:p w14:paraId="203E96DA" w14:textId="77777777" w:rsidR="00A80CA7" w:rsidRPr="00442838" w:rsidRDefault="00A80CA7">
      <w:pPr>
        <w:rPr>
          <w:sz w:val="28"/>
        </w:rPr>
      </w:pPr>
      <w:r w:rsidRPr="00442838">
        <w:rPr>
          <w:sz w:val="28"/>
        </w:rPr>
        <w:br w:type="page"/>
      </w:r>
    </w:p>
    <w:p w14:paraId="1C2DFDA4" w14:textId="77777777" w:rsidR="00A80CA7" w:rsidRPr="00442838" w:rsidRDefault="00A80CA7" w:rsidP="00A80CA7">
      <w:pPr>
        <w:spacing w:line="360" w:lineRule="auto"/>
        <w:jc w:val="center"/>
        <w:rPr>
          <w:sz w:val="28"/>
        </w:rPr>
      </w:pPr>
      <w:commentRangeStart w:id="14"/>
      <w:r w:rsidRPr="00442838">
        <w:rPr>
          <w:sz w:val="28"/>
        </w:rPr>
        <w:lastRenderedPageBreak/>
        <w:t>Guide</w:t>
      </w:r>
      <w:commentRangeEnd w:id="14"/>
      <w:r w:rsidR="00227386" w:rsidRPr="00442838">
        <w:rPr>
          <w:rStyle w:val="CommentReference"/>
        </w:rPr>
        <w:commentReference w:id="14"/>
      </w:r>
    </w:p>
    <w:sectPr w:rsidR="00A80CA7" w:rsidRPr="00442838" w:rsidSect="00A80CA7">
      <w:footerReference w:type="default" r:id="rId12"/>
      <w:pgSz w:w="12240" w:h="15840"/>
      <w:pgMar w:top="720" w:right="720" w:bottom="720" w:left="72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ngian Mike" w:date="2018-01-13T07:31:00Z" w:initials="MM">
    <w:p w14:paraId="5691BB93" w14:textId="2FD5D0D8" w:rsidR="0040250A" w:rsidRDefault="0040250A">
      <w:pPr>
        <w:pStyle w:val="CommentText"/>
      </w:pPr>
      <w:r>
        <w:rPr>
          <w:rStyle w:val="CommentReference"/>
        </w:rPr>
        <w:annotationRef/>
      </w:r>
    </w:p>
  </w:comment>
  <w:comment w:id="1" w:author="Mangian Mike" w:date="2018-01-13T07:47:00Z" w:initials="MM">
    <w:p w14:paraId="10355E64" w14:textId="57F0EED9" w:rsidR="0040250A" w:rsidRDefault="0040250A">
      <w:pPr>
        <w:pStyle w:val="CommentText"/>
      </w:pPr>
      <w:r>
        <w:rPr>
          <w:rStyle w:val="CommentReference"/>
        </w:rPr>
        <w:annotationRef/>
      </w:r>
      <w:r>
        <w:t>Items</w:t>
      </w:r>
    </w:p>
  </w:comment>
  <w:comment w:id="2" w:author="Mangian Mike" w:date="2018-01-22T19:05:00Z" w:initials="MM">
    <w:p w14:paraId="47FA5116" w14:textId="6D263C39" w:rsidR="0040250A" w:rsidRDefault="0040250A">
      <w:pPr>
        <w:pStyle w:val="CommentText"/>
      </w:pPr>
      <w:r>
        <w:rPr>
          <w:rStyle w:val="CommentReference"/>
        </w:rPr>
        <w:annotationRef/>
      </w:r>
      <w:r>
        <w:t>TM and HM</w:t>
      </w:r>
    </w:p>
  </w:comment>
  <w:comment w:id="3" w:author="Mangian Mike" w:date="2018-01-22T19:11:00Z" w:initials="MM">
    <w:p w14:paraId="1680CB0C" w14:textId="1D0C2577" w:rsidR="008D3ECA" w:rsidRDefault="008D3ECA">
      <w:pPr>
        <w:pStyle w:val="CommentText"/>
      </w:pPr>
      <w:r>
        <w:rPr>
          <w:rStyle w:val="CommentReference"/>
        </w:rPr>
        <w:annotationRef/>
      </w:r>
      <w:r>
        <w:t>Move Tutors</w:t>
      </w:r>
      <w:bookmarkStart w:id="4" w:name="_GoBack"/>
      <w:bookmarkEnd w:id="4"/>
    </w:p>
  </w:comment>
  <w:comment w:id="5" w:author="Mangian Mike" w:date="2018-01-13T07:48:00Z" w:initials="MM">
    <w:p w14:paraId="5340BCAB" w14:textId="159FE21E" w:rsidR="0040250A" w:rsidRDefault="0040250A">
      <w:pPr>
        <w:pStyle w:val="CommentText"/>
      </w:pPr>
      <w:r>
        <w:rPr>
          <w:rStyle w:val="CommentReference"/>
        </w:rPr>
        <w:annotationRef/>
      </w:r>
      <w:r>
        <w:t>Abilities</w:t>
      </w:r>
    </w:p>
  </w:comment>
  <w:comment w:id="6" w:author="Mangian Mike" w:date="2018-01-13T07:48:00Z" w:initials="MM">
    <w:p w14:paraId="5842595C" w14:textId="1E244919" w:rsidR="0040250A" w:rsidRDefault="0040250A">
      <w:pPr>
        <w:pStyle w:val="CommentText"/>
      </w:pPr>
      <w:r>
        <w:rPr>
          <w:rStyle w:val="CommentReference"/>
        </w:rPr>
        <w:annotationRef/>
      </w:r>
      <w:r>
        <w:t>Moves</w:t>
      </w:r>
    </w:p>
  </w:comment>
  <w:comment w:id="7" w:author="Mangian Mike" w:date="2018-01-13T07:48:00Z" w:initials="MM">
    <w:p w14:paraId="4F556BB9" w14:textId="0318B537" w:rsidR="0040250A" w:rsidRDefault="0040250A">
      <w:pPr>
        <w:pStyle w:val="CommentText"/>
      </w:pPr>
      <w:r>
        <w:rPr>
          <w:rStyle w:val="CommentReference"/>
        </w:rPr>
        <w:annotationRef/>
      </w:r>
      <w:r>
        <w:t>Whats New</w:t>
      </w:r>
    </w:p>
  </w:comment>
  <w:comment w:id="8" w:author="Mangian Mike" w:date="2018-01-13T07:48:00Z" w:initials="MM">
    <w:p w14:paraId="07A462EA" w14:textId="27C4367C" w:rsidR="0040250A" w:rsidRDefault="0040250A">
      <w:pPr>
        <w:pStyle w:val="CommentText"/>
      </w:pPr>
      <w:r>
        <w:rPr>
          <w:rStyle w:val="CommentReference"/>
        </w:rPr>
        <w:annotationRef/>
      </w:r>
      <w:r>
        <w:t>Characters</w:t>
      </w:r>
    </w:p>
  </w:comment>
  <w:comment w:id="9" w:author="Mangian Mike" w:date="2018-01-13T07:48:00Z" w:initials="MM">
    <w:p w14:paraId="7A3B06ED" w14:textId="0D0F437C" w:rsidR="0040250A" w:rsidRDefault="0040250A">
      <w:pPr>
        <w:pStyle w:val="CommentText"/>
      </w:pPr>
      <w:r>
        <w:rPr>
          <w:rStyle w:val="CommentReference"/>
        </w:rPr>
        <w:annotationRef/>
      </w:r>
      <w:r>
        <w:t>Rockets</w:t>
      </w:r>
    </w:p>
  </w:comment>
  <w:comment w:id="10" w:author="Mangian Mike" w:date="2018-01-13T07:48:00Z" w:initials="MM">
    <w:p w14:paraId="23316D77" w14:textId="7D6108D7" w:rsidR="0040250A" w:rsidRDefault="0040250A">
      <w:pPr>
        <w:pStyle w:val="CommentText"/>
      </w:pPr>
      <w:r>
        <w:rPr>
          <w:rStyle w:val="CommentReference"/>
        </w:rPr>
        <w:annotationRef/>
      </w:r>
      <w:r>
        <w:t>Orange</w:t>
      </w:r>
    </w:p>
  </w:comment>
  <w:comment w:id="11" w:author="Mangian Mike" w:date="2018-01-13T07:49:00Z" w:initials="MM">
    <w:p w14:paraId="65524053" w14:textId="6A094B52" w:rsidR="0040250A" w:rsidRDefault="0040250A">
      <w:pPr>
        <w:pStyle w:val="CommentText"/>
      </w:pPr>
      <w:r>
        <w:rPr>
          <w:rStyle w:val="CommentReference"/>
        </w:rPr>
        <w:annotationRef/>
      </w:r>
      <w:r>
        <w:t>Megas</w:t>
      </w:r>
    </w:p>
  </w:comment>
  <w:comment w:id="12" w:author="Mangian Mike" w:date="2018-01-13T07:49:00Z" w:initials="MM">
    <w:p w14:paraId="416FE6EF" w14:textId="72E7C876" w:rsidR="0040250A" w:rsidRDefault="0040250A">
      <w:pPr>
        <w:pStyle w:val="CommentText"/>
      </w:pPr>
      <w:r>
        <w:rPr>
          <w:rStyle w:val="CommentReference"/>
        </w:rPr>
        <w:annotationRef/>
      </w:r>
      <w:r>
        <w:t>Regional Variants</w:t>
      </w:r>
    </w:p>
  </w:comment>
  <w:comment w:id="13" w:author="Mangian Mike" w:date="2018-01-13T07:49:00Z" w:initials="MM">
    <w:p w14:paraId="1B91F1CA" w14:textId="11D0E0F8" w:rsidR="0040250A" w:rsidRDefault="0040250A">
      <w:pPr>
        <w:pStyle w:val="CommentText"/>
      </w:pPr>
      <w:r>
        <w:rPr>
          <w:rStyle w:val="CommentReference"/>
        </w:rPr>
        <w:annotationRef/>
      </w:r>
      <w:r>
        <w:t>Z Moves</w:t>
      </w:r>
    </w:p>
  </w:comment>
  <w:comment w:id="14" w:author="Mangian Mike" w:date="2018-01-13T07:49:00Z" w:initials="MM">
    <w:p w14:paraId="28D90A57" w14:textId="0B2C9677" w:rsidR="0040250A" w:rsidRDefault="0040250A">
      <w:pPr>
        <w:pStyle w:val="CommentText"/>
      </w:pPr>
      <w:r>
        <w:rPr>
          <w:rStyle w:val="CommentReference"/>
        </w:rPr>
        <w:annotationRef/>
      </w:r>
      <w:r>
        <w:t>Guide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1BB93" w15:done="0"/>
  <w15:commentEx w15:paraId="10355E64" w15:done="0"/>
  <w15:commentEx w15:paraId="47FA5116" w15:done="0"/>
  <w15:commentEx w15:paraId="1680CB0C" w15:done="0"/>
  <w15:commentEx w15:paraId="5340BCAB" w15:done="0"/>
  <w15:commentEx w15:paraId="5842595C" w15:done="0"/>
  <w15:commentEx w15:paraId="4F556BB9" w15:done="0"/>
  <w15:commentEx w15:paraId="07A462EA" w15:done="0"/>
  <w15:commentEx w15:paraId="7A3B06ED" w15:done="0"/>
  <w15:commentEx w15:paraId="23316D77" w15:done="0"/>
  <w15:commentEx w15:paraId="65524053" w15:done="0"/>
  <w15:commentEx w15:paraId="416FE6EF" w15:done="0"/>
  <w15:commentEx w15:paraId="1B91F1CA" w15:done="0"/>
  <w15:commentEx w15:paraId="28D90A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1BB93" w16cid:durableId="1E04345B"/>
  <w16cid:commentId w16cid:paraId="10355E64" w16cid:durableId="1E04380C"/>
  <w16cid:commentId w16cid:paraId="47FA5116" w16cid:durableId="1E10B469"/>
  <w16cid:commentId w16cid:paraId="1680CB0C" w16cid:durableId="1E10B5CD"/>
  <w16cid:commentId w16cid:paraId="5340BCAB" w16cid:durableId="1E043830"/>
  <w16cid:commentId w16cid:paraId="5842595C" w16cid:durableId="1E04383E"/>
  <w16cid:commentId w16cid:paraId="4F556BB9" w16cid:durableId="1E04384F"/>
  <w16cid:commentId w16cid:paraId="07A462EA" w16cid:durableId="1E043855"/>
  <w16cid:commentId w16cid:paraId="7A3B06ED" w16cid:durableId="1E04385C"/>
  <w16cid:commentId w16cid:paraId="23316D77" w16cid:durableId="1E043865"/>
  <w16cid:commentId w16cid:paraId="65524053" w16cid:durableId="1E04386C"/>
  <w16cid:commentId w16cid:paraId="416FE6EF" w16cid:durableId="1E043872"/>
  <w16cid:commentId w16cid:paraId="1B91F1CA" w16cid:durableId="1E04387A"/>
  <w16cid:commentId w16cid:paraId="28D90A57" w16cid:durableId="1E0438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EC98B" w14:textId="77777777" w:rsidR="0040250A" w:rsidRDefault="0040250A" w:rsidP="00E85B45">
      <w:pPr>
        <w:spacing w:after="0" w:line="240" w:lineRule="auto"/>
      </w:pPr>
      <w:r>
        <w:separator/>
      </w:r>
    </w:p>
  </w:endnote>
  <w:endnote w:type="continuationSeparator" w:id="0">
    <w:p w14:paraId="52DEB9E7" w14:textId="77777777" w:rsidR="0040250A" w:rsidRDefault="0040250A" w:rsidP="00E85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538681"/>
      <w:docPartObj>
        <w:docPartGallery w:val="Page Numbers (Bottom of Page)"/>
        <w:docPartUnique/>
      </w:docPartObj>
    </w:sdtPr>
    <w:sdtEndPr>
      <w:rPr>
        <w:noProof/>
      </w:rPr>
    </w:sdtEndPr>
    <w:sdtContent>
      <w:p w14:paraId="0C02519C" w14:textId="1577D633" w:rsidR="0040250A" w:rsidRDefault="0040250A">
        <w:pPr>
          <w:pStyle w:val="Footer"/>
          <w:jc w:val="right"/>
        </w:pPr>
        <w:r>
          <w:fldChar w:fldCharType="begin"/>
        </w:r>
        <w:r>
          <w:instrText xml:space="preserve"> PAGE   \* MERGEFORMAT </w:instrText>
        </w:r>
        <w:r>
          <w:fldChar w:fldCharType="separate"/>
        </w:r>
        <w:r w:rsidR="008D3ECA">
          <w:rPr>
            <w:noProof/>
          </w:rPr>
          <w:t>471</w:t>
        </w:r>
        <w:r>
          <w:rPr>
            <w:noProof/>
          </w:rPr>
          <w:fldChar w:fldCharType="end"/>
        </w:r>
      </w:p>
    </w:sdtContent>
  </w:sdt>
  <w:p w14:paraId="500193F4" w14:textId="77777777" w:rsidR="0040250A" w:rsidRDefault="004025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CA180" w14:textId="77777777" w:rsidR="0040250A" w:rsidRDefault="0040250A" w:rsidP="00E85B45">
      <w:pPr>
        <w:spacing w:after="0" w:line="240" w:lineRule="auto"/>
      </w:pPr>
      <w:r>
        <w:separator/>
      </w:r>
    </w:p>
  </w:footnote>
  <w:footnote w:type="continuationSeparator" w:id="0">
    <w:p w14:paraId="7BF55AF2" w14:textId="77777777" w:rsidR="0040250A" w:rsidRDefault="0040250A" w:rsidP="00E85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279D3"/>
    <w:multiLevelType w:val="hybridMultilevel"/>
    <w:tmpl w:val="C3A8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D4AFB"/>
    <w:multiLevelType w:val="hybridMultilevel"/>
    <w:tmpl w:val="99AE4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ngian Mike">
    <w15:presenceInfo w15:providerId="Windows Live" w15:userId="df1a1f2124126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45"/>
    <w:rsid w:val="00020A6B"/>
    <w:rsid w:val="00097E98"/>
    <w:rsid w:val="000F163C"/>
    <w:rsid w:val="00227386"/>
    <w:rsid w:val="003A5FEF"/>
    <w:rsid w:val="0040250A"/>
    <w:rsid w:val="00421F84"/>
    <w:rsid w:val="00442838"/>
    <w:rsid w:val="00475289"/>
    <w:rsid w:val="00503274"/>
    <w:rsid w:val="00564A27"/>
    <w:rsid w:val="005829AF"/>
    <w:rsid w:val="005F7472"/>
    <w:rsid w:val="0068198D"/>
    <w:rsid w:val="00702845"/>
    <w:rsid w:val="0088049D"/>
    <w:rsid w:val="008A1961"/>
    <w:rsid w:val="008D3ECA"/>
    <w:rsid w:val="009B21AD"/>
    <w:rsid w:val="009F6827"/>
    <w:rsid w:val="00A80CA7"/>
    <w:rsid w:val="00B80081"/>
    <w:rsid w:val="00C9718F"/>
    <w:rsid w:val="00DC3422"/>
    <w:rsid w:val="00E55724"/>
    <w:rsid w:val="00E85B45"/>
    <w:rsid w:val="00F16DA5"/>
    <w:rsid w:val="00F3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AA65"/>
  <w15:chartTrackingRefBased/>
  <w15:docId w15:val="{4FA66D13-2667-4AB9-8630-20E9CC0F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5B45"/>
    <w:pPr>
      <w:spacing w:after="0" w:line="240" w:lineRule="auto"/>
    </w:pPr>
    <w:rPr>
      <w:rFonts w:eastAsiaTheme="minorEastAsia"/>
    </w:rPr>
  </w:style>
  <w:style w:type="character" w:customStyle="1" w:styleId="NoSpacingChar">
    <w:name w:val="No Spacing Char"/>
    <w:basedOn w:val="DefaultParagraphFont"/>
    <w:link w:val="NoSpacing"/>
    <w:uiPriority w:val="1"/>
    <w:rsid w:val="00E85B45"/>
    <w:rPr>
      <w:rFonts w:eastAsiaTheme="minorEastAsia"/>
    </w:rPr>
  </w:style>
  <w:style w:type="paragraph" w:styleId="ListParagraph">
    <w:name w:val="List Paragraph"/>
    <w:basedOn w:val="Normal"/>
    <w:uiPriority w:val="34"/>
    <w:qFormat/>
    <w:rsid w:val="00E85B45"/>
    <w:pPr>
      <w:ind w:left="720"/>
      <w:contextualSpacing/>
    </w:pPr>
  </w:style>
  <w:style w:type="paragraph" w:styleId="Header">
    <w:name w:val="header"/>
    <w:basedOn w:val="Normal"/>
    <w:link w:val="HeaderChar"/>
    <w:uiPriority w:val="99"/>
    <w:unhideWhenUsed/>
    <w:rsid w:val="00E85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B45"/>
  </w:style>
  <w:style w:type="paragraph" w:styleId="Footer">
    <w:name w:val="footer"/>
    <w:basedOn w:val="Normal"/>
    <w:link w:val="FooterChar"/>
    <w:uiPriority w:val="99"/>
    <w:unhideWhenUsed/>
    <w:rsid w:val="00E85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B45"/>
  </w:style>
  <w:style w:type="table" w:styleId="TableGrid">
    <w:name w:val="Table Grid"/>
    <w:basedOn w:val="TableNormal"/>
    <w:uiPriority w:val="39"/>
    <w:rsid w:val="00C97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F7472"/>
    <w:rPr>
      <w:sz w:val="16"/>
      <w:szCs w:val="16"/>
    </w:rPr>
  </w:style>
  <w:style w:type="paragraph" w:styleId="CommentText">
    <w:name w:val="annotation text"/>
    <w:basedOn w:val="Normal"/>
    <w:link w:val="CommentTextChar"/>
    <w:uiPriority w:val="99"/>
    <w:semiHidden/>
    <w:unhideWhenUsed/>
    <w:rsid w:val="005F7472"/>
    <w:pPr>
      <w:spacing w:line="240" w:lineRule="auto"/>
    </w:pPr>
    <w:rPr>
      <w:sz w:val="20"/>
      <w:szCs w:val="20"/>
    </w:rPr>
  </w:style>
  <w:style w:type="character" w:customStyle="1" w:styleId="CommentTextChar">
    <w:name w:val="Comment Text Char"/>
    <w:basedOn w:val="DefaultParagraphFont"/>
    <w:link w:val="CommentText"/>
    <w:uiPriority w:val="99"/>
    <w:semiHidden/>
    <w:rsid w:val="005F7472"/>
    <w:rPr>
      <w:sz w:val="20"/>
      <w:szCs w:val="20"/>
    </w:rPr>
  </w:style>
  <w:style w:type="paragraph" w:styleId="CommentSubject">
    <w:name w:val="annotation subject"/>
    <w:basedOn w:val="CommentText"/>
    <w:next w:val="CommentText"/>
    <w:link w:val="CommentSubjectChar"/>
    <w:uiPriority w:val="99"/>
    <w:semiHidden/>
    <w:unhideWhenUsed/>
    <w:rsid w:val="005F7472"/>
    <w:rPr>
      <w:b/>
      <w:bCs/>
    </w:rPr>
  </w:style>
  <w:style w:type="character" w:customStyle="1" w:styleId="CommentSubjectChar">
    <w:name w:val="Comment Subject Char"/>
    <w:basedOn w:val="CommentTextChar"/>
    <w:link w:val="CommentSubject"/>
    <w:uiPriority w:val="99"/>
    <w:semiHidden/>
    <w:rsid w:val="005F7472"/>
    <w:rPr>
      <w:b/>
      <w:bCs/>
      <w:sz w:val="20"/>
      <w:szCs w:val="20"/>
    </w:rPr>
  </w:style>
  <w:style w:type="paragraph" w:styleId="BalloonText">
    <w:name w:val="Balloon Text"/>
    <w:basedOn w:val="Normal"/>
    <w:link w:val="BalloonTextChar"/>
    <w:uiPriority w:val="99"/>
    <w:semiHidden/>
    <w:unhideWhenUsed/>
    <w:rsid w:val="005F74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4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Appleton WI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D0C118-E34E-4F2F-B954-3BBAB22B7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510</Pages>
  <Words>18269</Words>
  <Characters>104135</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Pokemon Heart and Soul:</vt:lpstr>
    </vt:vector>
  </TitlesOfParts>
  <Company>Tropical Mango Hamster Productions</Company>
  <LinksUpToDate>false</LinksUpToDate>
  <CharactersWithSpaces>122160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Pokemon Heart and Soul:</dc:title>
  <dc:subject/>
  <dc:creator>MANGIAN, MICHAEL</dc:creator>
  <cp:keywords/>
  <dc:description/>
  <cp:lastModifiedBy>Mangian Mike</cp:lastModifiedBy>
  <cp:revision>16</cp:revision>
  <dcterms:created xsi:type="dcterms:W3CDTF">2018-01-02T18:39:00Z</dcterms:created>
  <dcterms:modified xsi:type="dcterms:W3CDTF">2018-01-23T01:11:00Z</dcterms:modified>
</cp:coreProperties>
</file>